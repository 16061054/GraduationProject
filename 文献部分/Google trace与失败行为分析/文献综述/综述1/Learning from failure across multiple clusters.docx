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700" w:lineRule="exact"/>
        <w:ind w:left="10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13"/>
          <w:sz w:val="20"/>
          <w:szCs w:val="20"/>
        </w:rPr>
        <w:pict>
          <v:group style="width:540pt;height:35pt;mso-position-horizontal-relative:char;mso-position-vertical-relative:line" coordorigin="0,0" coordsize="10800,700">
            <v:shape style="position:absolute;left:0;top:0;width:10800;height:700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800;height:700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Times New Roman" w:hAnsi="Times New Roman" w:cs="Times New Roman" w:eastAsia="Times New Roman"/>
                        <w:sz w:val="27"/>
                        <w:szCs w:val="27"/>
                      </w:rPr>
                    </w:pPr>
                  </w:p>
                  <w:p>
                    <w:pPr>
                      <w:spacing w:before="0"/>
                      <w:ind w:left="2303" w:right="0" w:firstLine="0"/>
                      <w:jc w:val="left"/>
                      <w:rPr>
                        <w:rFonts w:ascii="Times New Roman" w:hAnsi="Times New Roman" w:cs="Times New Roman" w:eastAsia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2017 </w:t>
                    </w:r>
                    <w:r>
                      <w:rPr>
                        <w:rFonts w:ascii="Times New Roman"/>
                        <w:w w:val="99"/>
                        <w:sz w:val="20"/>
                      </w:rPr>
                      <w:t>IEEE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z w:val="20"/>
                      </w:rPr>
                      <w:t>37th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w w:val="99"/>
                        <w:sz w:val="20"/>
                      </w:rPr>
                      <w:t>International</w:t>
                    </w:r>
                    <w:r>
                      <w:rPr>
                        <w:rFonts w:ascii="Times New Roman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pacing w:val="-1"/>
                        <w:w w:val="99"/>
                        <w:sz w:val="20"/>
                      </w:rPr>
                      <w:t>Conferenc</w:t>
                    </w:r>
                    <w:r>
                      <w:rPr>
                        <w:rFonts w:ascii="Times New Roman"/>
                        <w:w w:val="99"/>
                        <w:sz w:val="20"/>
                      </w:rPr>
                      <w:t>e</w:t>
                    </w:r>
                    <w:r>
                      <w:rPr>
                        <w:rFonts w:ascii="Times New Roman"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z w:val="20"/>
                      </w:rPr>
                      <w:t>on </w:t>
                    </w:r>
                    <w:r>
                      <w:rPr>
                        <w:rFonts w:ascii="Times New Roman"/>
                        <w:spacing w:val="-1"/>
                        <w:w w:val="99"/>
                        <w:sz w:val="20"/>
                      </w:rPr>
                      <w:t>Distribute</w:t>
                    </w:r>
                    <w:r>
                      <w:rPr>
                        <w:rFonts w:ascii="Times New Roman"/>
                        <w:w w:val="99"/>
                        <w:sz w:val="20"/>
                      </w:rPr>
                      <w:t>d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pacing w:val="-1"/>
                        <w:w w:val="99"/>
                        <w:sz w:val="20"/>
                      </w:rPr>
                      <w:t>Computin</w:t>
                    </w:r>
                    <w:r>
                      <w:rPr>
                        <w:rFonts w:ascii="Times New Roman"/>
                        <w:w w:val="99"/>
                        <w:sz w:val="20"/>
                      </w:rPr>
                      <w:t>g</w:t>
                    </w:r>
                    <w:r>
                      <w:rPr>
                        <w:rFonts w:ascii="Times New Roman"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Systems</w:t>
                    </w:r>
                    <w:r>
                      <w:rPr>
                        <w:rFonts w:ascii="Times New Roman"/>
                        <w:sz w:val="20"/>
                      </w:rPr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 w:hAnsi="Times New Roman" w:cs="Times New Roman" w:eastAsia="Times New Roman"/>
          <w:position w:val="-13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7" w:lineRule="auto" w:before="27"/>
        <w:ind w:left="1377" w:right="1342" w:firstLine="0"/>
        <w:jc w:val="center"/>
        <w:rPr>
          <w:rFonts w:ascii="Times New Roman" w:hAnsi="Times New Roman" w:cs="Times New Roman" w:eastAsia="Times New Roman"/>
          <w:sz w:val="44"/>
          <w:szCs w:val="44"/>
        </w:rPr>
      </w:pPr>
      <w:r>
        <w:rPr/>
        <w:pict>
          <v:shape style="position:absolute;margin-left:36pt;margin-top:-69.51902pt;width:540pt;height:35pt;mso-position-horizontal-relative:page;mso-position-vertical-relative:paragraph;z-index:-694600" type="#_x0000_t202" filled="false" stroked="false">
            <v:textbox inset="0,0,0,0">
              <w:txbxContent>
                <w:p>
                  <w:pPr>
                    <w:spacing w:line="240" w:lineRule="auto" w:before="3"/>
                    <w:rPr>
                      <w:rFonts w:ascii="Times New Roman" w:hAnsi="Times New Roman" w:cs="Times New Roman" w:eastAsia="Times New Roman"/>
                      <w:sz w:val="27"/>
                      <w:szCs w:val="27"/>
                    </w:rPr>
                  </w:pPr>
                </w:p>
                <w:p>
                  <w:pPr>
                    <w:spacing w:before="0"/>
                    <w:ind w:left="2303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sz w:val="20"/>
                    </w:rPr>
                    <w:t>2017 </w:t>
                  </w:r>
                  <w:r>
                    <w:rPr>
                      <w:rFonts w:ascii="Times New Roman"/>
                      <w:w w:val="99"/>
                      <w:sz w:val="20"/>
                    </w:rPr>
                    <w:t>IEEE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37th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> </w:t>
                  </w:r>
                  <w:r>
                    <w:rPr>
                      <w:rFonts w:ascii="Times New Roman"/>
                      <w:w w:val="99"/>
                      <w:sz w:val="20"/>
                    </w:rPr>
                    <w:t>International</w:t>
                  </w:r>
                  <w:r>
                    <w:rPr>
                      <w:rFonts w:ascii="Times New Roman"/>
                      <w:spacing w:val="-2"/>
                      <w:sz w:val="20"/>
                    </w:rPr>
                    <w:t> </w:t>
                  </w:r>
                  <w:r>
                    <w:rPr>
                      <w:rFonts w:ascii="Times New Roman"/>
                      <w:spacing w:val="-1"/>
                      <w:w w:val="99"/>
                      <w:sz w:val="20"/>
                    </w:rPr>
                    <w:t>Conferenc</w:t>
                  </w:r>
                  <w:r>
                    <w:rPr>
                      <w:rFonts w:ascii="Times New Roman"/>
                      <w:w w:val="99"/>
                      <w:sz w:val="20"/>
                    </w:rPr>
                    <w:t>e</w:t>
                  </w:r>
                  <w:r>
                    <w:rPr>
                      <w:rFonts w:ascii="Times New Roman"/>
                      <w:spacing w:val="2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on </w:t>
                  </w:r>
                  <w:r>
                    <w:rPr>
                      <w:rFonts w:ascii="Times New Roman"/>
                      <w:spacing w:val="-1"/>
                      <w:w w:val="99"/>
                      <w:sz w:val="20"/>
                    </w:rPr>
                    <w:t>Distribute</w:t>
                  </w:r>
                  <w:r>
                    <w:rPr>
                      <w:rFonts w:ascii="Times New Roman"/>
                      <w:w w:val="99"/>
                      <w:sz w:val="20"/>
                    </w:rPr>
                    <w:t>d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> </w:t>
                  </w:r>
                  <w:r>
                    <w:rPr>
                      <w:rFonts w:ascii="Times New Roman"/>
                      <w:spacing w:val="-1"/>
                      <w:w w:val="99"/>
                      <w:sz w:val="20"/>
                    </w:rPr>
                    <w:t>Computin</w:t>
                  </w:r>
                  <w:r>
                    <w:rPr>
                      <w:rFonts w:ascii="Times New Roman"/>
                      <w:w w:val="99"/>
                      <w:sz w:val="20"/>
                    </w:rPr>
                    <w:t>g</w:t>
                  </w:r>
                  <w:r>
                    <w:rPr>
                      <w:rFonts w:ascii="Times New Roman"/>
                      <w:spacing w:val="2"/>
                      <w:sz w:val="20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>Systems</w:t>
                  </w:r>
                  <w:r>
                    <w:rPr>
                      <w:rFonts w:ascii="Times New Roman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pt;margin-top:-69.51902pt;width:540pt;height:35pt;mso-position-horizontal-relative:page;mso-position-vertical-relative:paragraph;z-index:-694528" type="#_x0000_t202" filled="false" stroked="false">
            <v:textbox inset="0,0,0,0">
              <w:txbxContent>
                <w:p>
                  <w:pPr>
                    <w:spacing w:line="240" w:lineRule="auto" w:before="3"/>
                    <w:rPr>
                      <w:rFonts w:ascii="Times New Roman" w:hAnsi="Times New Roman" w:cs="Times New Roman" w:eastAsia="Times New Roman"/>
                      <w:sz w:val="27"/>
                      <w:szCs w:val="27"/>
                    </w:rPr>
                  </w:pPr>
                </w:p>
                <w:p>
                  <w:pPr>
                    <w:spacing w:before="0"/>
                    <w:ind w:left="2303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sz w:val="20"/>
                    </w:rPr>
                    <w:t>2017 </w:t>
                  </w:r>
                  <w:r>
                    <w:rPr>
                      <w:rFonts w:ascii="Times New Roman"/>
                      <w:w w:val="99"/>
                      <w:sz w:val="20"/>
                    </w:rPr>
                    <w:t>IEEE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37th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> </w:t>
                  </w:r>
                  <w:r>
                    <w:rPr>
                      <w:rFonts w:ascii="Times New Roman"/>
                      <w:w w:val="99"/>
                      <w:sz w:val="20"/>
                    </w:rPr>
                    <w:t>International</w:t>
                  </w:r>
                  <w:r>
                    <w:rPr>
                      <w:rFonts w:ascii="Times New Roman"/>
                      <w:spacing w:val="-2"/>
                      <w:sz w:val="20"/>
                    </w:rPr>
                    <w:t> </w:t>
                  </w:r>
                  <w:r>
                    <w:rPr>
                      <w:rFonts w:ascii="Times New Roman"/>
                      <w:spacing w:val="-1"/>
                      <w:w w:val="99"/>
                      <w:sz w:val="20"/>
                    </w:rPr>
                    <w:t>Conferenc</w:t>
                  </w:r>
                  <w:r>
                    <w:rPr>
                      <w:rFonts w:ascii="Times New Roman"/>
                      <w:w w:val="99"/>
                      <w:sz w:val="20"/>
                    </w:rPr>
                    <w:t>e</w:t>
                  </w:r>
                  <w:r>
                    <w:rPr>
                      <w:rFonts w:ascii="Times New Roman"/>
                      <w:spacing w:val="2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on </w:t>
                  </w:r>
                  <w:r>
                    <w:rPr>
                      <w:rFonts w:ascii="Times New Roman"/>
                      <w:spacing w:val="-1"/>
                      <w:w w:val="99"/>
                      <w:sz w:val="20"/>
                    </w:rPr>
                    <w:t>Distribute</w:t>
                  </w:r>
                  <w:r>
                    <w:rPr>
                      <w:rFonts w:ascii="Times New Roman"/>
                      <w:w w:val="99"/>
                      <w:sz w:val="20"/>
                    </w:rPr>
                    <w:t>d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> </w:t>
                  </w:r>
                  <w:r>
                    <w:rPr>
                      <w:rFonts w:ascii="Times New Roman"/>
                      <w:spacing w:val="-1"/>
                      <w:w w:val="99"/>
                      <w:sz w:val="20"/>
                    </w:rPr>
                    <w:t>Computin</w:t>
                  </w:r>
                  <w:r>
                    <w:rPr>
                      <w:rFonts w:ascii="Times New Roman"/>
                      <w:w w:val="99"/>
                      <w:sz w:val="20"/>
                    </w:rPr>
                    <w:t>g</w:t>
                  </w:r>
                  <w:r>
                    <w:rPr>
                      <w:rFonts w:ascii="Times New Roman"/>
                      <w:spacing w:val="2"/>
                      <w:sz w:val="20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>Systems</w:t>
                  </w:r>
                  <w:r>
                    <w:rPr>
                      <w:rFonts w:ascii="Times New Roman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44"/>
        </w:rPr>
        <w:t>Learning from failure across multiple</w:t>
      </w:r>
      <w:r>
        <w:rPr>
          <w:rFonts w:ascii="Times New Roman"/>
          <w:spacing w:val="64"/>
          <w:sz w:val="44"/>
        </w:rPr>
        <w:t> </w:t>
      </w:r>
      <w:r>
        <w:rPr>
          <w:rFonts w:ascii="Times New Roman"/>
          <w:sz w:val="44"/>
        </w:rPr>
        <w:t>clusters:</w:t>
      </w:r>
      <w:r>
        <w:rPr>
          <w:rFonts w:ascii="Times New Roman"/>
          <w:spacing w:val="-1"/>
          <w:w w:val="101"/>
          <w:sz w:val="44"/>
        </w:rPr>
        <w:t> </w:t>
      </w:r>
      <w:r>
        <w:rPr>
          <w:rFonts w:ascii="Times New Roman"/>
          <w:sz w:val="44"/>
        </w:rPr>
        <w:t>A </w:t>
      </w:r>
      <w:r>
        <w:rPr>
          <w:rFonts w:ascii="Times New Roman"/>
          <w:spacing w:val="-3"/>
          <w:sz w:val="44"/>
        </w:rPr>
        <w:t>trace-driven </w:t>
      </w:r>
      <w:r>
        <w:rPr>
          <w:rFonts w:ascii="Times New Roman"/>
          <w:sz w:val="44"/>
        </w:rPr>
        <w:t>approach to</w:t>
      </w:r>
      <w:r>
        <w:rPr>
          <w:rFonts w:ascii="Times New Roman"/>
          <w:spacing w:val="15"/>
          <w:sz w:val="44"/>
        </w:rPr>
        <w:t> </w:t>
      </w:r>
      <w:r>
        <w:rPr>
          <w:rFonts w:ascii="Times New Roman"/>
          <w:sz w:val="44"/>
        </w:rPr>
        <w:t>understanding,</w:t>
      </w:r>
      <w:r>
        <w:rPr>
          <w:rFonts w:ascii="Times New Roman"/>
          <w:spacing w:val="-1"/>
          <w:w w:val="101"/>
          <w:sz w:val="44"/>
        </w:rPr>
        <w:t> </w:t>
      </w:r>
      <w:r>
        <w:rPr>
          <w:rFonts w:ascii="Times New Roman"/>
          <w:sz w:val="44"/>
        </w:rPr>
        <w:t>predicting, and mitigating job  </w:t>
      </w:r>
      <w:r>
        <w:rPr>
          <w:rFonts w:ascii="Times New Roman"/>
          <w:spacing w:val="15"/>
          <w:sz w:val="44"/>
        </w:rPr>
        <w:t> </w:t>
      </w:r>
      <w:r>
        <w:rPr>
          <w:rFonts w:ascii="Times New Roman"/>
          <w:sz w:val="44"/>
        </w:rPr>
        <w:t>terminations</w:t>
      </w:r>
    </w:p>
    <w:p>
      <w:pPr>
        <w:tabs>
          <w:tab w:pos="1825" w:val="left" w:leader="none"/>
          <w:tab w:pos="3175" w:val="left" w:leader="none"/>
        </w:tabs>
        <w:spacing w:before="263"/>
        <w:ind w:left="0" w:right="36" w:firstLine="0"/>
        <w:jc w:val="center"/>
        <w:rPr>
          <w:rFonts w:ascii="Trebuchet MS" w:hAnsi="Trebuchet MS" w:cs="Trebuchet MS" w:eastAsia="Trebuchet MS"/>
          <w:sz w:val="15"/>
          <w:szCs w:val="15"/>
        </w:rPr>
      </w:pPr>
      <w:r>
        <w:rPr>
          <w:rFonts w:ascii="Times New Roman"/>
          <w:sz w:val="20"/>
        </w:rPr>
        <w:t>Nosayba</w:t>
      </w:r>
      <w:r>
        <w:rPr>
          <w:rFonts w:ascii="Times New Roman"/>
          <w:spacing w:val="42"/>
          <w:sz w:val="20"/>
        </w:rPr>
        <w:t> </w:t>
      </w:r>
      <w:r>
        <w:rPr>
          <w:rFonts w:ascii="Times New Roman"/>
          <w:sz w:val="20"/>
        </w:rPr>
        <w:t>El-Sayed</w:t>
      </w:r>
      <w:r>
        <w:rPr>
          <w:rFonts w:ascii="Trebuchet MS"/>
          <w:position w:val="7"/>
          <w:sz w:val="15"/>
        </w:rPr>
        <w:t>1</w:t>
        <w:tab/>
      </w:r>
      <w:r>
        <w:rPr>
          <w:rFonts w:ascii="Times New Roman"/>
          <w:sz w:val="20"/>
        </w:rPr>
        <w:t>Hongyu</w:t>
      </w:r>
      <w:r>
        <w:rPr>
          <w:rFonts w:ascii="Times New Roman"/>
          <w:spacing w:val="36"/>
          <w:sz w:val="20"/>
        </w:rPr>
        <w:t> </w:t>
      </w:r>
      <w:r>
        <w:rPr>
          <w:rFonts w:ascii="Times New Roman"/>
          <w:sz w:val="20"/>
        </w:rPr>
        <w:t>Zhu</w:t>
      </w:r>
      <w:r>
        <w:rPr>
          <w:rFonts w:ascii="Trebuchet MS"/>
          <w:position w:val="7"/>
          <w:sz w:val="15"/>
        </w:rPr>
        <w:t>2</w:t>
        <w:tab/>
      </w:r>
      <w:r>
        <w:rPr>
          <w:rFonts w:ascii="Times New Roman"/>
          <w:sz w:val="20"/>
        </w:rPr>
        <w:t>Bianca</w:t>
      </w:r>
      <w:r>
        <w:rPr>
          <w:rFonts w:ascii="Times New Roman"/>
          <w:spacing w:val="44"/>
          <w:sz w:val="20"/>
        </w:rPr>
        <w:t> </w:t>
      </w:r>
      <w:r>
        <w:rPr>
          <w:rFonts w:ascii="Times New Roman"/>
          <w:sz w:val="20"/>
        </w:rPr>
        <w:t>Schroeder</w:t>
      </w:r>
      <w:r>
        <w:rPr>
          <w:rFonts w:ascii="Trebuchet MS"/>
          <w:position w:val="7"/>
          <w:sz w:val="15"/>
        </w:rPr>
        <w:t>2</w:t>
      </w:r>
      <w:r>
        <w:rPr>
          <w:rFonts w:ascii="Trebuchet MS"/>
          <w:sz w:val="15"/>
        </w:rPr>
      </w:r>
    </w:p>
    <w:p>
      <w:pPr>
        <w:spacing w:line="195" w:lineRule="exact" w:before="3"/>
        <w:ind w:left="1316" w:right="1342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Eras Demi ITC" w:hAnsi="Eras Demi ITC" w:cs="Eras Demi ITC" w:eastAsia="Eras Demi ITC"/>
          <w:w w:val="105"/>
          <w:position w:val="7"/>
          <w:sz w:val="11"/>
          <w:szCs w:val="11"/>
        </w:rPr>
        <w:t>1</w:t>
      </w:r>
      <w:r>
        <w:rPr>
          <w:rFonts w:ascii="Times New Roman" w:hAnsi="Times New Roman" w:cs="Times New Roman" w:eastAsia="Times New Roman"/>
          <w:i/>
          <w:w w:val="105"/>
          <w:sz w:val="16"/>
          <w:szCs w:val="16"/>
        </w:rPr>
        <w:t>Computer Science and Artiﬁcial Intelligence Lab (CSAIL), </w:t>
      </w:r>
      <w:r>
        <w:rPr>
          <w:rFonts w:ascii="Times New Roman" w:hAnsi="Times New Roman" w:cs="Times New Roman" w:eastAsia="Times New Roman"/>
          <w:i/>
          <w:spacing w:val="-4"/>
          <w:w w:val="105"/>
          <w:sz w:val="16"/>
          <w:szCs w:val="16"/>
        </w:rPr>
        <w:t>MIT,</w:t>
      </w:r>
      <w:r>
        <w:rPr>
          <w:rFonts w:ascii="Times New Roman" w:hAnsi="Times New Roman" w:cs="Times New Roman" w:eastAsia="Times New Roman"/>
          <w:i/>
          <w:spacing w:val="-4"/>
          <w:w w:val="105"/>
          <w:sz w:val="16"/>
          <w:szCs w:val="16"/>
        </w:rPr>
        <w:t>  </w:t>
      </w:r>
      <w:r>
        <w:rPr>
          <w:rFonts w:ascii="Times New Roman" w:hAnsi="Times New Roman" w:cs="Times New Roman" w:eastAsia="Times New Roman"/>
          <w:i/>
          <w:w w:val="105"/>
          <w:sz w:val="16"/>
          <w:szCs w:val="16"/>
        </w:rPr>
        <w:t> </w:t>
      </w:r>
      <w:hyperlink r:id="rId6">
        <w:r>
          <w:rPr>
            <w:rFonts w:ascii="Times New Roman" w:hAnsi="Times New Roman" w:cs="Times New Roman" w:eastAsia="Times New Roman"/>
            <w:i/>
            <w:w w:val="105"/>
            <w:sz w:val="16"/>
            <w:szCs w:val="16"/>
          </w:rPr>
          <w:t>nosayba@csail.mit.edu</w:t>
        </w:r>
        <w:r>
          <w:rPr>
            <w:rFonts w:ascii="Times New Roman" w:hAnsi="Times New Roman" w:cs="Times New Roman" w:eastAsia="Times New Roman"/>
            <w:sz w:val="16"/>
            <w:szCs w:val="16"/>
          </w:rPr>
        </w:r>
      </w:hyperlink>
    </w:p>
    <w:p>
      <w:pPr>
        <w:spacing w:line="227" w:lineRule="exact" w:before="0"/>
        <w:ind w:left="1372" w:right="1342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Eras Demi ITC"/>
          <w:w w:val="105"/>
          <w:position w:val="7"/>
          <w:sz w:val="11"/>
        </w:rPr>
        <w:t>2 </w:t>
      </w:r>
      <w:r>
        <w:rPr>
          <w:rFonts w:ascii="Times New Roman"/>
          <w:i/>
          <w:w w:val="105"/>
          <w:sz w:val="16"/>
        </w:rPr>
        <w:t>Department of Computer Science, University of </w:t>
      </w:r>
      <w:r>
        <w:rPr>
          <w:rFonts w:ascii="Times New Roman"/>
          <w:i/>
          <w:spacing w:val="-4"/>
          <w:w w:val="105"/>
          <w:sz w:val="16"/>
        </w:rPr>
        <w:t>Toronto, </w:t>
      </w:r>
      <w:r>
        <w:rPr>
          <w:rFonts w:ascii="Sitka Small"/>
          <w:w w:val="105"/>
          <w:sz w:val="16"/>
        </w:rPr>
        <w:t>{</w:t>
      </w:r>
      <w:r>
        <w:rPr>
          <w:rFonts w:ascii="Times New Roman"/>
          <w:i/>
          <w:w w:val="105"/>
          <w:sz w:val="16"/>
        </w:rPr>
        <w:t>serailhydra,</w:t>
      </w:r>
      <w:r>
        <w:rPr>
          <w:rFonts w:ascii="Times New Roman"/>
          <w:i/>
          <w:spacing w:val="27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bianca</w:t>
      </w:r>
      <w:r>
        <w:rPr>
          <w:rFonts w:ascii="Sitka Small"/>
          <w:w w:val="105"/>
          <w:sz w:val="16"/>
        </w:rPr>
        <w:t>}</w:t>
      </w:r>
      <w:r>
        <w:rPr>
          <w:rFonts w:ascii="Times New Roman"/>
          <w:i/>
          <w:w w:val="105"/>
          <w:sz w:val="16"/>
        </w:rPr>
        <w:t>@cs.toronto.edu</w:t>
      </w:r>
      <w:r>
        <w:rPr>
          <w:rFonts w:ascii="Times New Roman"/>
          <w:sz w:val="16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26"/>
          <w:szCs w:val="26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6"/>
          <w:szCs w:val="26"/>
        </w:rPr>
        <w:sectPr>
          <w:type w:val="continuous"/>
          <w:pgSz w:w="12240" w:h="15840"/>
          <w:pgMar w:top="460" w:bottom="280" w:left="620" w:right="620"/>
        </w:sectPr>
      </w:pPr>
    </w:p>
    <w:p>
      <w:pPr>
        <w:spacing w:line="244" w:lineRule="auto" w:before="114"/>
        <w:ind w:left="634" w:right="7" w:firstLine="185"/>
        <w:jc w:val="both"/>
        <w:rPr>
          <w:rFonts w:ascii="Georgia" w:hAnsi="Georgia" w:cs="Georgia" w:eastAsia="Georgia"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  <w:t>Abstract</w:t>
      </w:r>
      <w:r>
        <w:rPr>
          <w:rFonts w:ascii="Georgia" w:hAnsi="Georgia" w:cs="Georgia" w:eastAsia="Georgia"/>
          <w:sz w:val="16"/>
          <w:szCs w:val="16"/>
        </w:rPr>
        <w:t>—In large-scale computing  platforms,  jobs  are</w:t>
      </w:r>
      <w:r>
        <w:rPr>
          <w:rFonts w:ascii="Georgia" w:hAnsi="Georgia" w:cs="Georgia" w:eastAsia="Georgia"/>
          <w:spacing w:val="26"/>
          <w:sz w:val="16"/>
          <w:szCs w:val="16"/>
        </w:rPr>
        <w:t> </w:t>
      </w:r>
      <w:r>
        <w:rPr>
          <w:rFonts w:ascii="Georgia" w:hAnsi="Georgia" w:cs="Georgia" w:eastAsia="Georgia"/>
          <w:sz w:val="16"/>
          <w:szCs w:val="16"/>
        </w:rPr>
        <w:t>prone</w:t>
      </w:r>
      <w:r>
        <w:rPr>
          <w:rFonts w:ascii="Georgia" w:hAnsi="Georgia" w:cs="Georgia" w:eastAsia="Georgia"/>
          <w:w w:val="95"/>
          <w:sz w:val="16"/>
          <w:szCs w:val="16"/>
        </w:rPr>
        <w:t> </w:t>
      </w:r>
      <w:r>
        <w:rPr>
          <w:rFonts w:ascii="Georgia" w:hAnsi="Georgia" w:cs="Georgia" w:eastAsia="Georgia"/>
          <w:sz w:val="16"/>
          <w:szCs w:val="16"/>
        </w:rPr>
        <w:t>to interruptions and premature terminations, limiting their</w:t>
      </w:r>
      <w:r>
        <w:rPr>
          <w:rFonts w:ascii="Georgia" w:hAnsi="Georgia" w:cs="Georgia" w:eastAsia="Georgia"/>
          <w:spacing w:val="20"/>
          <w:sz w:val="16"/>
          <w:szCs w:val="16"/>
        </w:rPr>
        <w:t> </w:t>
      </w:r>
      <w:r>
        <w:rPr>
          <w:rFonts w:ascii="Georgia" w:hAnsi="Georgia" w:cs="Georgia" w:eastAsia="Georgia"/>
          <w:sz w:val="16"/>
          <w:szCs w:val="16"/>
        </w:rPr>
        <w:t>us-</w:t>
      </w:r>
      <w:r>
        <w:rPr>
          <w:rFonts w:ascii="Georgia" w:hAnsi="Georgia" w:cs="Georgia" w:eastAsia="Georgia"/>
          <w:w w:val="96"/>
          <w:sz w:val="16"/>
          <w:szCs w:val="16"/>
        </w:rPr>
        <w:t> </w:t>
      </w:r>
      <w:r>
        <w:rPr>
          <w:rFonts w:ascii="Georgia" w:hAnsi="Georgia" w:cs="Georgia" w:eastAsia="Georgia"/>
          <w:sz w:val="16"/>
          <w:szCs w:val="16"/>
        </w:rPr>
        <w:t>ability and leading to signiﬁcant waste in  cluster  resources. In</w:t>
      </w:r>
      <w:r>
        <w:rPr>
          <w:rFonts w:ascii="Georgia" w:hAnsi="Georgia" w:cs="Georgia" w:eastAsia="Georgia"/>
          <w:w w:val="98"/>
          <w:sz w:val="16"/>
          <w:szCs w:val="16"/>
        </w:rPr>
        <w:t> </w:t>
      </w:r>
      <w:r>
        <w:rPr>
          <w:rFonts w:ascii="Georgia" w:hAnsi="Georgia" w:cs="Georgia" w:eastAsia="Georgia"/>
          <w:sz w:val="16"/>
          <w:szCs w:val="16"/>
        </w:rPr>
        <w:t>this </w:t>
      </w:r>
      <w:r>
        <w:rPr>
          <w:rFonts w:ascii="Georgia" w:hAnsi="Georgia" w:cs="Georgia" w:eastAsia="Georgia"/>
          <w:spacing w:val="-3"/>
          <w:sz w:val="16"/>
          <w:szCs w:val="16"/>
        </w:rPr>
        <w:t>paper, </w:t>
      </w:r>
      <w:r>
        <w:rPr>
          <w:rFonts w:ascii="Georgia" w:hAnsi="Georgia" w:cs="Georgia" w:eastAsia="Georgia"/>
          <w:sz w:val="16"/>
          <w:szCs w:val="16"/>
        </w:rPr>
        <w:t>we tackle this problem in three steps. First, we</w:t>
      </w:r>
      <w:r>
        <w:rPr>
          <w:rFonts w:ascii="Georgia" w:hAnsi="Georgia" w:cs="Georgia" w:eastAsia="Georgia"/>
          <w:spacing w:val="26"/>
          <w:sz w:val="16"/>
          <w:szCs w:val="16"/>
        </w:rPr>
        <w:t> </w:t>
      </w:r>
      <w:r>
        <w:rPr>
          <w:rFonts w:ascii="Georgia" w:hAnsi="Georgia" w:cs="Georgia" w:eastAsia="Georgia"/>
          <w:sz w:val="16"/>
          <w:szCs w:val="16"/>
        </w:rPr>
        <w:t>provide</w:t>
      </w:r>
      <w:r>
        <w:rPr>
          <w:rFonts w:ascii="Georgia" w:hAnsi="Georgia" w:cs="Georgia" w:eastAsia="Georgia"/>
          <w:w w:val="98"/>
          <w:sz w:val="16"/>
          <w:szCs w:val="16"/>
        </w:rPr>
        <w:t> </w:t>
      </w:r>
      <w:r>
        <w:rPr>
          <w:rFonts w:ascii="Georgia" w:hAnsi="Georgia" w:cs="Georgia" w:eastAsia="Georgia"/>
          <w:sz w:val="16"/>
          <w:szCs w:val="16"/>
        </w:rPr>
        <w:t>a comprehensive study based on log data from multiple</w:t>
      </w:r>
      <w:r>
        <w:rPr>
          <w:rFonts w:ascii="Georgia" w:hAnsi="Georgia" w:cs="Georgia" w:eastAsia="Georgia"/>
          <w:spacing w:val="-6"/>
          <w:sz w:val="16"/>
          <w:szCs w:val="16"/>
        </w:rPr>
        <w:t> </w:t>
      </w:r>
      <w:r>
        <w:rPr>
          <w:rFonts w:ascii="Georgia" w:hAnsi="Georgia" w:cs="Georgia" w:eastAsia="Georgia"/>
          <w:sz w:val="16"/>
          <w:szCs w:val="16"/>
        </w:rPr>
        <w:t>large-</w:t>
      </w:r>
      <w:r>
        <w:rPr>
          <w:rFonts w:ascii="Georgia" w:hAnsi="Georgia" w:cs="Georgia" w:eastAsia="Georgia"/>
          <w:w w:val="92"/>
          <w:sz w:val="16"/>
          <w:szCs w:val="16"/>
        </w:rPr>
        <w:t> </w:t>
      </w:r>
      <w:r>
        <w:rPr>
          <w:rFonts w:ascii="Georgia" w:hAnsi="Georgia" w:cs="Georgia" w:eastAsia="Georgia"/>
          <w:sz w:val="16"/>
          <w:szCs w:val="16"/>
        </w:rPr>
        <w:t>scale production systems to identify patterns in the behaviour</w:t>
      </w:r>
      <w:r>
        <w:rPr>
          <w:rFonts w:ascii="Georgia" w:hAnsi="Georgia" w:cs="Georgia" w:eastAsia="Georgia"/>
          <w:spacing w:val="4"/>
          <w:sz w:val="16"/>
          <w:szCs w:val="16"/>
        </w:rPr>
        <w:t> </w:t>
      </w:r>
      <w:r>
        <w:rPr>
          <w:rFonts w:ascii="Georgia" w:hAnsi="Georgia" w:cs="Georgia" w:eastAsia="Georgia"/>
          <w:sz w:val="16"/>
          <w:szCs w:val="16"/>
        </w:rPr>
        <w:t>of</w:t>
      </w:r>
      <w:r>
        <w:rPr>
          <w:rFonts w:ascii="Georgia" w:hAnsi="Georgia" w:cs="Georgia" w:eastAsia="Georgia"/>
          <w:w w:val="106"/>
          <w:sz w:val="16"/>
          <w:szCs w:val="16"/>
        </w:rPr>
        <w:t> </w:t>
      </w:r>
      <w:r>
        <w:rPr>
          <w:rFonts w:ascii="Georgia" w:hAnsi="Georgia" w:cs="Georgia" w:eastAsia="Georgia"/>
          <w:sz w:val="16"/>
          <w:szCs w:val="16"/>
        </w:rPr>
        <w:t>unsuccessful jobs across different clusters and investigate</w:t>
      </w:r>
      <w:r>
        <w:rPr>
          <w:rFonts w:ascii="Georgia" w:hAnsi="Georgia" w:cs="Georgia" w:eastAsia="Georgia"/>
          <w:spacing w:val="-25"/>
          <w:sz w:val="16"/>
          <w:szCs w:val="16"/>
        </w:rPr>
        <w:t> </w:t>
      </w:r>
      <w:r>
        <w:rPr>
          <w:rFonts w:ascii="Georgia" w:hAnsi="Georgia" w:cs="Georgia" w:eastAsia="Georgia"/>
          <w:sz w:val="16"/>
          <w:szCs w:val="16"/>
        </w:rPr>
        <w:t>possible</w:t>
      </w:r>
      <w:r>
        <w:rPr>
          <w:rFonts w:ascii="Georgia" w:hAnsi="Georgia" w:cs="Georgia" w:eastAsia="Georgia"/>
          <w:w w:val="100"/>
          <w:sz w:val="16"/>
          <w:szCs w:val="16"/>
        </w:rPr>
        <w:t> </w:t>
      </w:r>
      <w:r>
        <w:rPr>
          <w:rFonts w:ascii="Georgia" w:hAnsi="Georgia" w:cs="Georgia" w:eastAsia="Georgia"/>
          <w:sz w:val="16"/>
          <w:szCs w:val="16"/>
        </w:rPr>
        <w:t>root causes behind job termination. Our results reveal</w:t>
      </w:r>
      <w:r>
        <w:rPr>
          <w:rFonts w:ascii="Georgia" w:hAnsi="Georgia" w:cs="Georgia" w:eastAsia="Georgia"/>
          <w:spacing w:val="38"/>
          <w:sz w:val="16"/>
          <w:szCs w:val="16"/>
        </w:rPr>
        <w:t> </w:t>
      </w:r>
      <w:r>
        <w:rPr>
          <w:rFonts w:ascii="Georgia" w:hAnsi="Georgia" w:cs="Georgia" w:eastAsia="Georgia"/>
          <w:sz w:val="16"/>
          <w:szCs w:val="16"/>
        </w:rPr>
        <w:t>several</w:t>
      </w:r>
      <w:r>
        <w:rPr>
          <w:rFonts w:ascii="Georgia" w:hAnsi="Georgia" w:cs="Georgia" w:eastAsia="Georgia"/>
          <w:spacing w:val="-1"/>
          <w:w w:val="103"/>
          <w:sz w:val="16"/>
          <w:szCs w:val="16"/>
        </w:rPr>
        <w:t> </w:t>
      </w:r>
      <w:r>
        <w:rPr>
          <w:rFonts w:ascii="Georgia" w:hAnsi="Georgia" w:cs="Georgia" w:eastAsia="Georgia"/>
          <w:sz w:val="16"/>
          <w:szCs w:val="16"/>
        </w:rPr>
        <w:t>interesting properties that distinguish unsuccessful jobs</w:t>
      </w:r>
      <w:r>
        <w:rPr>
          <w:rFonts w:ascii="Georgia" w:hAnsi="Georgia" w:cs="Georgia" w:eastAsia="Georgia"/>
          <w:spacing w:val="9"/>
          <w:sz w:val="16"/>
          <w:szCs w:val="16"/>
        </w:rPr>
        <w:t> </w:t>
      </w:r>
      <w:r>
        <w:rPr>
          <w:rFonts w:ascii="Georgia" w:hAnsi="Georgia" w:cs="Georgia" w:eastAsia="Georgia"/>
          <w:sz w:val="16"/>
          <w:szCs w:val="16"/>
        </w:rPr>
        <w:t>from</w:t>
      </w:r>
      <w:r>
        <w:rPr>
          <w:rFonts w:ascii="Georgia" w:hAnsi="Georgia" w:cs="Georgia" w:eastAsia="Georgia"/>
          <w:w w:val="98"/>
          <w:sz w:val="16"/>
          <w:szCs w:val="16"/>
        </w:rPr>
        <w:t> </w:t>
      </w:r>
      <w:r>
        <w:rPr>
          <w:rFonts w:ascii="Georgia" w:hAnsi="Georgia" w:cs="Georgia" w:eastAsia="Georgia"/>
          <w:sz w:val="16"/>
          <w:szCs w:val="16"/>
        </w:rPr>
        <w:t>others,</w:t>
      </w:r>
      <w:r>
        <w:rPr>
          <w:rFonts w:ascii="Georgia" w:hAnsi="Georgia" w:cs="Georgia" w:eastAsia="Georgia"/>
          <w:spacing w:val="18"/>
          <w:sz w:val="16"/>
          <w:szCs w:val="16"/>
        </w:rPr>
        <w:t> </w:t>
      </w:r>
      <w:r>
        <w:rPr>
          <w:rFonts w:ascii="Georgia" w:hAnsi="Georgia" w:cs="Georgia" w:eastAsia="Georgia"/>
          <w:sz w:val="16"/>
          <w:szCs w:val="16"/>
        </w:rPr>
        <w:t>particularly</w:t>
      </w:r>
      <w:r>
        <w:rPr>
          <w:rFonts w:ascii="Georgia" w:hAnsi="Georgia" w:cs="Georgia" w:eastAsia="Georgia"/>
          <w:spacing w:val="15"/>
          <w:sz w:val="16"/>
          <w:szCs w:val="16"/>
        </w:rPr>
        <w:t> </w:t>
      </w:r>
      <w:r>
        <w:rPr>
          <w:rFonts w:ascii="Georgia" w:hAnsi="Georgia" w:cs="Georgia" w:eastAsia="Georgia"/>
          <w:spacing w:val="-5"/>
          <w:sz w:val="16"/>
          <w:szCs w:val="16"/>
        </w:rPr>
        <w:t>w.r.t.</w:t>
      </w:r>
      <w:r>
        <w:rPr>
          <w:rFonts w:ascii="Georgia" w:hAnsi="Georgia" w:cs="Georgia" w:eastAsia="Georgia"/>
          <w:spacing w:val="14"/>
          <w:sz w:val="16"/>
          <w:szCs w:val="16"/>
        </w:rPr>
        <w:t> </w:t>
      </w:r>
      <w:r>
        <w:rPr>
          <w:rFonts w:ascii="Georgia" w:hAnsi="Georgia" w:cs="Georgia" w:eastAsia="Georgia"/>
          <w:sz w:val="16"/>
          <w:szCs w:val="16"/>
        </w:rPr>
        <w:t>resource</w:t>
      </w:r>
      <w:r>
        <w:rPr>
          <w:rFonts w:ascii="Georgia" w:hAnsi="Georgia" w:cs="Georgia" w:eastAsia="Georgia"/>
          <w:spacing w:val="17"/>
          <w:sz w:val="16"/>
          <w:szCs w:val="16"/>
        </w:rPr>
        <w:t> </w:t>
      </w:r>
      <w:r>
        <w:rPr>
          <w:rFonts w:ascii="Georgia" w:hAnsi="Georgia" w:cs="Georgia" w:eastAsia="Georgia"/>
          <w:sz w:val="16"/>
          <w:szCs w:val="16"/>
        </w:rPr>
        <w:t>consumption</w:t>
      </w:r>
      <w:r>
        <w:rPr>
          <w:rFonts w:ascii="Georgia" w:hAnsi="Georgia" w:cs="Georgia" w:eastAsia="Georgia"/>
          <w:spacing w:val="16"/>
          <w:sz w:val="16"/>
          <w:szCs w:val="16"/>
        </w:rPr>
        <w:t> </w:t>
      </w:r>
      <w:r>
        <w:rPr>
          <w:rFonts w:ascii="Georgia" w:hAnsi="Georgia" w:cs="Georgia" w:eastAsia="Georgia"/>
          <w:sz w:val="16"/>
          <w:szCs w:val="16"/>
        </w:rPr>
        <w:t>patterns</w:t>
      </w:r>
      <w:r>
        <w:rPr>
          <w:rFonts w:ascii="Georgia" w:hAnsi="Georgia" w:cs="Georgia" w:eastAsia="Georgia"/>
          <w:spacing w:val="15"/>
          <w:sz w:val="16"/>
          <w:szCs w:val="16"/>
        </w:rPr>
        <w:t> </w:t>
      </w:r>
      <w:r>
        <w:rPr>
          <w:rFonts w:ascii="Georgia" w:hAnsi="Georgia" w:cs="Georgia" w:eastAsia="Georgia"/>
          <w:sz w:val="16"/>
          <w:szCs w:val="16"/>
        </w:rPr>
        <w:t>and</w:t>
      </w:r>
      <w:r>
        <w:rPr>
          <w:rFonts w:ascii="Georgia" w:hAnsi="Georgia" w:cs="Georgia" w:eastAsia="Georgia"/>
          <w:spacing w:val="16"/>
          <w:sz w:val="16"/>
          <w:szCs w:val="16"/>
        </w:rPr>
        <w:t> </w:t>
      </w:r>
      <w:r>
        <w:rPr>
          <w:rFonts w:ascii="Georgia" w:hAnsi="Georgia" w:cs="Georgia" w:eastAsia="Georgia"/>
          <w:sz w:val="16"/>
          <w:szCs w:val="16"/>
        </w:rPr>
        <w:t>job</w:t>
      </w:r>
      <w:r>
        <w:rPr>
          <w:rFonts w:ascii="Georgia" w:hAnsi="Georgia" w:cs="Georgia" w:eastAsia="Georgia"/>
          <w:spacing w:val="-37"/>
          <w:sz w:val="16"/>
          <w:szCs w:val="16"/>
        </w:rPr>
        <w:t> </w:t>
      </w:r>
      <w:r>
        <w:rPr>
          <w:rFonts w:ascii="Georgia" w:hAnsi="Georgia" w:cs="Georgia" w:eastAsia="Georgia"/>
          <w:spacing w:val="-37"/>
          <w:sz w:val="16"/>
          <w:szCs w:val="16"/>
        </w:rPr>
      </w:r>
      <w:r>
        <w:rPr>
          <w:rFonts w:ascii="Georgia" w:hAnsi="Georgia" w:cs="Georgia" w:eastAsia="Georgia"/>
          <w:sz w:val="16"/>
          <w:szCs w:val="16"/>
        </w:rPr>
        <w:t>conﬁguration settings. Secondly, we design a machine</w:t>
      </w:r>
      <w:r>
        <w:rPr>
          <w:rFonts w:ascii="Georgia" w:hAnsi="Georgia" w:cs="Georgia" w:eastAsia="Georgia"/>
          <w:spacing w:val="13"/>
          <w:sz w:val="16"/>
          <w:szCs w:val="16"/>
        </w:rPr>
        <w:t> </w:t>
      </w:r>
      <w:r>
        <w:rPr>
          <w:rFonts w:ascii="Georgia" w:hAnsi="Georgia" w:cs="Georgia" w:eastAsia="Georgia"/>
          <w:sz w:val="16"/>
          <w:szCs w:val="16"/>
        </w:rPr>
        <w:t>learning-</w:t>
      </w:r>
      <w:r>
        <w:rPr>
          <w:rFonts w:ascii="Georgia" w:hAnsi="Georgia" w:cs="Georgia" w:eastAsia="Georgia"/>
          <w:w w:val="92"/>
          <w:sz w:val="16"/>
          <w:szCs w:val="16"/>
        </w:rPr>
        <w:t> </w:t>
      </w:r>
      <w:r>
        <w:rPr>
          <w:rFonts w:ascii="Georgia" w:hAnsi="Georgia" w:cs="Georgia" w:eastAsia="Georgia"/>
          <w:sz w:val="16"/>
          <w:szCs w:val="16"/>
        </w:rPr>
        <w:t>based</w:t>
      </w:r>
      <w:r>
        <w:rPr>
          <w:rFonts w:ascii="Georgia" w:hAnsi="Georgia" w:cs="Georgia" w:eastAsia="Georgia"/>
          <w:spacing w:val="36"/>
          <w:sz w:val="16"/>
          <w:szCs w:val="16"/>
        </w:rPr>
        <w:t> </w:t>
      </w:r>
      <w:r>
        <w:rPr>
          <w:rFonts w:ascii="Georgia" w:hAnsi="Georgia" w:cs="Georgia" w:eastAsia="Georgia"/>
          <w:sz w:val="16"/>
          <w:szCs w:val="16"/>
        </w:rPr>
        <w:t>framework </w:t>
      </w:r>
      <w:r>
        <w:rPr>
          <w:rFonts w:ascii="Georgia" w:hAnsi="Georgia" w:cs="Georgia" w:eastAsia="Georgia"/>
          <w:spacing w:val="-3"/>
          <w:sz w:val="16"/>
          <w:szCs w:val="16"/>
        </w:rPr>
        <w:t>for</w:t>
      </w:r>
      <w:r>
        <w:rPr>
          <w:rFonts w:ascii="Georgia" w:hAnsi="Georgia" w:cs="Georgia" w:eastAsia="Georgia"/>
          <w:spacing w:val="-2"/>
          <w:sz w:val="16"/>
          <w:szCs w:val="16"/>
        </w:rPr>
        <w:t> </w:t>
      </w:r>
      <w:r>
        <w:rPr>
          <w:rFonts w:ascii="Georgia" w:hAnsi="Georgia" w:cs="Georgia" w:eastAsia="Georgia"/>
          <w:sz w:val="16"/>
          <w:szCs w:val="16"/>
        </w:rPr>
        <w:t>predicting</w:t>
      </w:r>
      <w:r>
        <w:rPr>
          <w:rFonts w:ascii="Georgia" w:hAnsi="Georgia" w:cs="Georgia" w:eastAsia="Georgia"/>
          <w:spacing w:val="32"/>
          <w:sz w:val="16"/>
          <w:szCs w:val="16"/>
        </w:rPr>
        <w:t> </w:t>
      </w:r>
      <w:r>
        <w:rPr>
          <w:rFonts w:ascii="Georgia" w:hAnsi="Georgia" w:cs="Georgia" w:eastAsia="Georgia"/>
          <w:sz w:val="16"/>
          <w:szCs w:val="16"/>
        </w:rPr>
        <w:t>job</w:t>
      </w:r>
      <w:r>
        <w:rPr>
          <w:rFonts w:ascii="Georgia" w:hAnsi="Georgia" w:cs="Georgia" w:eastAsia="Georgia"/>
          <w:spacing w:val="36"/>
          <w:sz w:val="16"/>
          <w:szCs w:val="16"/>
        </w:rPr>
        <w:t> </w:t>
      </w:r>
      <w:r>
        <w:rPr>
          <w:rFonts w:ascii="Georgia" w:hAnsi="Georgia" w:cs="Georgia" w:eastAsia="Georgia"/>
          <w:sz w:val="16"/>
          <w:szCs w:val="16"/>
        </w:rPr>
        <w:t>and</w:t>
      </w:r>
      <w:r>
        <w:rPr>
          <w:rFonts w:ascii="Georgia" w:hAnsi="Georgia" w:cs="Georgia" w:eastAsia="Georgia"/>
          <w:spacing w:val="34"/>
          <w:sz w:val="16"/>
          <w:szCs w:val="16"/>
        </w:rPr>
        <w:t> </w:t>
      </w:r>
      <w:r>
        <w:rPr>
          <w:rFonts w:ascii="Georgia" w:hAnsi="Georgia" w:cs="Georgia" w:eastAsia="Georgia"/>
          <w:sz w:val="16"/>
          <w:szCs w:val="16"/>
        </w:rPr>
        <w:t>task</w:t>
      </w:r>
      <w:r>
        <w:rPr>
          <w:rFonts w:ascii="Georgia" w:hAnsi="Georgia" w:cs="Georgia" w:eastAsia="Georgia"/>
          <w:spacing w:val="36"/>
          <w:sz w:val="16"/>
          <w:szCs w:val="16"/>
        </w:rPr>
        <w:t> </w:t>
      </w:r>
      <w:r>
        <w:rPr>
          <w:rFonts w:ascii="Georgia" w:hAnsi="Georgia" w:cs="Georgia" w:eastAsia="Georgia"/>
          <w:sz w:val="16"/>
          <w:szCs w:val="16"/>
        </w:rPr>
        <w:t>terminations.</w:t>
      </w:r>
      <w:r>
        <w:rPr>
          <w:rFonts w:ascii="Georgia" w:hAnsi="Georgia" w:cs="Georgia" w:eastAsia="Georgia"/>
          <w:spacing w:val="33"/>
          <w:sz w:val="16"/>
          <w:szCs w:val="16"/>
        </w:rPr>
        <w:t> </w:t>
      </w:r>
      <w:r>
        <w:rPr>
          <w:rFonts w:ascii="Georgia" w:hAnsi="Georgia" w:cs="Georgia" w:eastAsia="Georgia"/>
          <w:spacing w:val="-6"/>
          <w:sz w:val="16"/>
          <w:szCs w:val="16"/>
        </w:rPr>
        <w:t>We</w:t>
      </w:r>
      <w:r>
        <w:rPr>
          <w:rFonts w:ascii="Georgia" w:hAnsi="Georgia" w:cs="Georgia" w:eastAsia="Georgia"/>
          <w:spacing w:val="-37"/>
          <w:sz w:val="16"/>
          <w:szCs w:val="16"/>
        </w:rPr>
        <w:t> </w:t>
      </w:r>
      <w:r>
        <w:rPr>
          <w:rFonts w:ascii="Georgia" w:hAnsi="Georgia" w:cs="Georgia" w:eastAsia="Georgia"/>
          <w:spacing w:val="-37"/>
          <w:sz w:val="16"/>
          <w:szCs w:val="16"/>
        </w:rPr>
      </w:r>
      <w:r>
        <w:rPr>
          <w:rFonts w:ascii="Georgia" w:hAnsi="Georgia" w:cs="Georgia" w:eastAsia="Georgia"/>
          <w:sz w:val="16"/>
          <w:szCs w:val="16"/>
        </w:rPr>
        <w:t>show</w:t>
      </w:r>
      <w:r>
        <w:rPr>
          <w:rFonts w:ascii="Georgia" w:hAnsi="Georgia" w:cs="Georgia" w:eastAsia="Georgia"/>
          <w:spacing w:val="15"/>
          <w:sz w:val="16"/>
          <w:szCs w:val="16"/>
        </w:rPr>
        <w:t> </w:t>
      </w:r>
      <w:r>
        <w:rPr>
          <w:rFonts w:ascii="Georgia" w:hAnsi="Georgia" w:cs="Georgia" w:eastAsia="Georgia"/>
          <w:sz w:val="16"/>
          <w:szCs w:val="16"/>
        </w:rPr>
        <w:t>that</w:t>
      </w:r>
      <w:r>
        <w:rPr>
          <w:rFonts w:ascii="Georgia" w:hAnsi="Georgia" w:cs="Georgia" w:eastAsia="Georgia"/>
          <w:spacing w:val="15"/>
          <w:sz w:val="16"/>
          <w:szCs w:val="16"/>
        </w:rPr>
        <w:t> </w:t>
      </w:r>
      <w:r>
        <w:rPr>
          <w:rFonts w:ascii="Georgia" w:hAnsi="Georgia" w:cs="Georgia" w:eastAsia="Georgia"/>
          <w:sz w:val="16"/>
          <w:szCs w:val="16"/>
        </w:rPr>
        <w:t>job</w:t>
      </w:r>
      <w:r>
        <w:rPr>
          <w:rFonts w:ascii="Georgia" w:hAnsi="Georgia" w:cs="Georgia" w:eastAsia="Georgia"/>
          <w:spacing w:val="15"/>
          <w:sz w:val="16"/>
          <w:szCs w:val="16"/>
        </w:rPr>
        <w:t> </w:t>
      </w:r>
      <w:r>
        <w:rPr>
          <w:rFonts w:ascii="Georgia" w:hAnsi="Georgia" w:cs="Georgia" w:eastAsia="Georgia"/>
          <w:sz w:val="16"/>
          <w:szCs w:val="16"/>
        </w:rPr>
        <w:t>failures</w:t>
      </w:r>
      <w:r>
        <w:rPr>
          <w:rFonts w:ascii="Georgia" w:hAnsi="Georgia" w:cs="Georgia" w:eastAsia="Georgia"/>
          <w:spacing w:val="12"/>
          <w:sz w:val="16"/>
          <w:szCs w:val="16"/>
        </w:rPr>
        <w:t> </w:t>
      </w:r>
      <w:r>
        <w:rPr>
          <w:rFonts w:ascii="Georgia" w:hAnsi="Georgia" w:cs="Georgia" w:eastAsia="Georgia"/>
          <w:sz w:val="16"/>
          <w:szCs w:val="16"/>
        </w:rPr>
        <w:t>can</w:t>
      </w:r>
      <w:r>
        <w:rPr>
          <w:rFonts w:ascii="Georgia" w:hAnsi="Georgia" w:cs="Georgia" w:eastAsia="Georgia"/>
          <w:spacing w:val="15"/>
          <w:sz w:val="16"/>
          <w:szCs w:val="16"/>
        </w:rPr>
        <w:t> </w:t>
      </w:r>
      <w:r>
        <w:rPr>
          <w:rFonts w:ascii="Georgia" w:hAnsi="Georgia" w:cs="Georgia" w:eastAsia="Georgia"/>
          <w:sz w:val="16"/>
          <w:szCs w:val="16"/>
        </w:rPr>
        <w:t>be</w:t>
      </w:r>
      <w:r>
        <w:rPr>
          <w:rFonts w:ascii="Georgia" w:hAnsi="Georgia" w:cs="Georgia" w:eastAsia="Georgia"/>
          <w:spacing w:val="14"/>
          <w:sz w:val="16"/>
          <w:szCs w:val="16"/>
        </w:rPr>
        <w:t> </w:t>
      </w:r>
      <w:r>
        <w:rPr>
          <w:rFonts w:ascii="Georgia" w:hAnsi="Georgia" w:cs="Georgia" w:eastAsia="Georgia"/>
          <w:sz w:val="16"/>
          <w:szCs w:val="16"/>
        </w:rPr>
        <w:t>predicted</w:t>
      </w:r>
      <w:r>
        <w:rPr>
          <w:rFonts w:ascii="Georgia" w:hAnsi="Georgia" w:cs="Georgia" w:eastAsia="Georgia"/>
          <w:spacing w:val="13"/>
          <w:sz w:val="16"/>
          <w:szCs w:val="16"/>
        </w:rPr>
        <w:t> </w:t>
      </w:r>
      <w:r>
        <w:rPr>
          <w:rFonts w:ascii="Georgia" w:hAnsi="Georgia" w:cs="Georgia" w:eastAsia="Georgia"/>
          <w:sz w:val="16"/>
          <w:szCs w:val="16"/>
        </w:rPr>
        <w:t>relatively</w:t>
      </w:r>
      <w:r>
        <w:rPr>
          <w:rFonts w:ascii="Georgia" w:hAnsi="Georgia" w:cs="Georgia" w:eastAsia="Georgia"/>
          <w:spacing w:val="16"/>
          <w:sz w:val="16"/>
          <w:szCs w:val="16"/>
        </w:rPr>
        <w:t> </w:t>
      </w:r>
      <w:r>
        <w:rPr>
          <w:rFonts w:ascii="Georgia" w:hAnsi="Georgia" w:cs="Georgia" w:eastAsia="Georgia"/>
          <w:sz w:val="16"/>
          <w:szCs w:val="16"/>
        </w:rPr>
        <w:t>early</w:t>
      </w:r>
      <w:r>
        <w:rPr>
          <w:rFonts w:ascii="Georgia" w:hAnsi="Georgia" w:cs="Georgia" w:eastAsia="Georgia"/>
          <w:spacing w:val="16"/>
          <w:sz w:val="16"/>
          <w:szCs w:val="16"/>
        </w:rPr>
        <w:t> </w:t>
      </w:r>
      <w:r>
        <w:rPr>
          <w:rFonts w:ascii="Georgia" w:hAnsi="Georgia" w:cs="Georgia" w:eastAsia="Georgia"/>
          <w:sz w:val="16"/>
          <w:szCs w:val="16"/>
        </w:rPr>
        <w:t>with</w:t>
      </w:r>
      <w:r>
        <w:rPr>
          <w:rFonts w:ascii="Georgia" w:hAnsi="Georgia" w:cs="Georgia" w:eastAsia="Georgia"/>
          <w:spacing w:val="13"/>
          <w:sz w:val="16"/>
          <w:szCs w:val="16"/>
        </w:rPr>
        <w:t> </w:t>
      </w:r>
      <w:r>
        <w:rPr>
          <w:rFonts w:ascii="Georgia" w:hAnsi="Georgia" w:cs="Georgia" w:eastAsia="Georgia"/>
          <w:sz w:val="16"/>
          <w:szCs w:val="16"/>
        </w:rPr>
        <w:t>high</w:t>
      </w:r>
      <w:r>
        <w:rPr>
          <w:rFonts w:ascii="Georgia" w:hAnsi="Georgia" w:cs="Georgia" w:eastAsia="Georgia"/>
          <w:spacing w:val="-1"/>
          <w:w w:val="100"/>
          <w:sz w:val="16"/>
          <w:szCs w:val="16"/>
        </w:rPr>
        <w:t> </w:t>
      </w:r>
      <w:r>
        <w:rPr>
          <w:rFonts w:ascii="Georgia" w:hAnsi="Georgia" w:cs="Georgia" w:eastAsia="Georgia"/>
          <w:sz w:val="16"/>
          <w:szCs w:val="16"/>
        </w:rPr>
        <w:t>precision and recall, and also identify attributes that </w:t>
      </w:r>
      <w:r>
        <w:rPr>
          <w:rFonts w:ascii="Georgia" w:hAnsi="Georgia" w:cs="Georgia" w:eastAsia="Georgia"/>
          <w:spacing w:val="-3"/>
          <w:sz w:val="16"/>
          <w:szCs w:val="16"/>
        </w:rPr>
        <w:t>have</w:t>
      </w:r>
      <w:r>
        <w:rPr>
          <w:rFonts w:ascii="Georgia" w:hAnsi="Georgia" w:cs="Georgia" w:eastAsia="Georgia"/>
          <w:spacing w:val="9"/>
          <w:sz w:val="16"/>
          <w:szCs w:val="16"/>
        </w:rPr>
        <w:t> </w:t>
      </w:r>
      <w:r>
        <w:rPr>
          <w:rFonts w:ascii="Georgia" w:hAnsi="Georgia" w:cs="Georgia" w:eastAsia="Georgia"/>
          <w:sz w:val="16"/>
          <w:szCs w:val="16"/>
        </w:rPr>
        <w:t>strong</w:t>
      </w:r>
      <w:r>
        <w:rPr>
          <w:rFonts w:ascii="Georgia" w:hAnsi="Georgia" w:cs="Georgia" w:eastAsia="Georgia"/>
          <w:w w:val="100"/>
          <w:sz w:val="16"/>
          <w:szCs w:val="16"/>
        </w:rPr>
        <w:t> </w:t>
      </w:r>
      <w:r>
        <w:rPr>
          <w:rFonts w:ascii="Georgia" w:hAnsi="Georgia" w:cs="Georgia" w:eastAsia="Georgia"/>
          <w:sz w:val="16"/>
          <w:szCs w:val="16"/>
        </w:rPr>
        <w:t>predictive power of job failure. Finally, we demonstrate in</w:t>
      </w:r>
      <w:r>
        <w:rPr>
          <w:rFonts w:ascii="Georgia" w:hAnsi="Georgia" w:cs="Georgia" w:eastAsia="Georgia"/>
          <w:spacing w:val="35"/>
          <w:sz w:val="16"/>
          <w:szCs w:val="16"/>
        </w:rPr>
        <w:t> </w:t>
      </w:r>
      <w:r>
        <w:rPr>
          <w:rFonts w:ascii="Georgia" w:hAnsi="Georgia" w:cs="Georgia" w:eastAsia="Georgia"/>
          <w:sz w:val="16"/>
          <w:szCs w:val="16"/>
        </w:rPr>
        <w:t>a</w:t>
      </w:r>
      <w:r>
        <w:rPr>
          <w:rFonts w:ascii="Georgia" w:hAnsi="Georgia" w:cs="Georgia" w:eastAsia="Georgia"/>
          <w:w w:val="103"/>
          <w:sz w:val="16"/>
          <w:szCs w:val="16"/>
        </w:rPr>
        <w:t> </w:t>
      </w:r>
      <w:r>
        <w:rPr>
          <w:rFonts w:ascii="Georgia" w:hAnsi="Georgia" w:cs="Georgia" w:eastAsia="Georgia"/>
          <w:sz w:val="16"/>
          <w:szCs w:val="16"/>
        </w:rPr>
        <w:t>concrete use case how our prediction framework can be used</w:t>
      </w:r>
      <w:r>
        <w:rPr>
          <w:rFonts w:ascii="Georgia" w:hAnsi="Georgia" w:cs="Georgia" w:eastAsia="Georgia"/>
          <w:spacing w:val="5"/>
          <w:sz w:val="16"/>
          <w:szCs w:val="16"/>
        </w:rPr>
        <w:t> </w:t>
      </w:r>
      <w:r>
        <w:rPr>
          <w:rFonts w:ascii="Georgia" w:hAnsi="Georgia" w:cs="Georgia" w:eastAsia="Georgia"/>
          <w:sz w:val="16"/>
          <w:szCs w:val="16"/>
        </w:rPr>
        <w:t>to</w:t>
      </w:r>
      <w:r>
        <w:rPr>
          <w:rFonts w:ascii="Georgia" w:hAnsi="Georgia" w:cs="Georgia" w:eastAsia="Georgia"/>
          <w:w w:val="96"/>
          <w:sz w:val="16"/>
          <w:szCs w:val="16"/>
        </w:rPr>
        <w:t> </w:t>
      </w:r>
      <w:r>
        <w:rPr>
          <w:rFonts w:ascii="Georgia" w:hAnsi="Georgia" w:cs="Georgia" w:eastAsia="Georgia"/>
          <w:sz w:val="16"/>
          <w:szCs w:val="16"/>
        </w:rPr>
        <w:t>mitigate the effect of unsuccessful execution using an</w:t>
      </w:r>
      <w:r>
        <w:rPr>
          <w:rFonts w:ascii="Georgia" w:hAnsi="Georgia" w:cs="Georgia" w:eastAsia="Georgia"/>
          <w:spacing w:val="-3"/>
          <w:sz w:val="16"/>
          <w:szCs w:val="16"/>
        </w:rPr>
        <w:t> </w:t>
      </w:r>
      <w:r>
        <w:rPr>
          <w:rFonts w:ascii="Georgia" w:hAnsi="Georgia" w:cs="Georgia" w:eastAsia="Georgia"/>
          <w:sz w:val="16"/>
          <w:szCs w:val="16"/>
        </w:rPr>
        <w:t>effective</w:t>
      </w:r>
      <w:r>
        <w:rPr>
          <w:rFonts w:ascii="Georgia" w:hAnsi="Georgia" w:cs="Georgia" w:eastAsia="Georgia"/>
          <w:w w:val="95"/>
          <w:sz w:val="16"/>
          <w:szCs w:val="16"/>
        </w:rPr>
        <w:t> </w:t>
      </w:r>
      <w:r>
        <w:rPr>
          <w:rFonts w:ascii="Georgia" w:hAnsi="Georgia" w:cs="Georgia" w:eastAsia="Georgia"/>
          <w:sz w:val="16"/>
          <w:szCs w:val="16"/>
        </w:rPr>
        <w:t>task-cloning policy  that  we</w:t>
      </w:r>
      <w:r>
        <w:rPr>
          <w:rFonts w:ascii="Georgia" w:hAnsi="Georgia" w:cs="Georgia" w:eastAsia="Georgia"/>
          <w:spacing w:val="5"/>
          <w:sz w:val="16"/>
          <w:szCs w:val="16"/>
        </w:rPr>
        <w:t> </w:t>
      </w:r>
      <w:r>
        <w:rPr>
          <w:rFonts w:ascii="Georgia" w:hAnsi="Georgia" w:cs="Georgia" w:eastAsia="Georgia"/>
          <w:sz w:val="16"/>
          <w:szCs w:val="16"/>
        </w:rPr>
        <w:t>propose.</w:t>
      </w:r>
    </w:p>
    <w:p>
      <w:pPr>
        <w:pStyle w:val="ListParagraph"/>
        <w:numPr>
          <w:ilvl w:val="0"/>
          <w:numId w:val="1"/>
        </w:numPr>
        <w:tabs>
          <w:tab w:pos="2467" w:val="left" w:leader="none"/>
        </w:tabs>
        <w:spacing w:line="240" w:lineRule="auto" w:before="143" w:after="0"/>
        <w:ind w:left="1761" w:right="0" w:firstLine="486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7"/>
          <w:sz w:val="18"/>
        </w:rPr>
        <w:t>I</w:t>
      </w:r>
      <w:r>
        <w:rPr>
          <w:rFonts w:ascii="Times New Roman"/>
          <w:spacing w:val="7"/>
          <w:sz w:val="15"/>
        </w:rPr>
        <w:t>NTRODUCTION</w:t>
      </w:r>
      <w:r>
        <w:rPr>
          <w:rFonts w:ascii="Times New Roman"/>
          <w:sz w:val="15"/>
        </w:rPr>
      </w:r>
    </w:p>
    <w:p>
      <w:pPr>
        <w:pStyle w:val="BodyText"/>
        <w:spacing w:line="256" w:lineRule="auto" w:before="74"/>
        <w:ind w:left="634" w:right="0"/>
        <w:jc w:val="both"/>
      </w:pP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era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big</w:t>
      </w:r>
      <w:r>
        <w:rPr>
          <w:spacing w:val="-13"/>
          <w:w w:val="105"/>
        </w:rPr>
        <w:t> </w:t>
      </w:r>
      <w:r>
        <w:rPr>
          <w:w w:val="105"/>
        </w:rPr>
        <w:t>data,</w:t>
      </w:r>
      <w:r>
        <w:rPr>
          <w:spacing w:val="-15"/>
          <w:w w:val="105"/>
        </w:rPr>
        <w:t> </w:t>
      </w:r>
      <w:r>
        <w:rPr>
          <w:w w:val="105"/>
        </w:rPr>
        <w:t>scientists,</w:t>
      </w:r>
      <w:r>
        <w:rPr>
          <w:spacing w:val="-13"/>
          <w:w w:val="105"/>
        </w:rPr>
        <w:t> </w:t>
      </w:r>
      <w:r>
        <w:rPr>
          <w:w w:val="105"/>
        </w:rPr>
        <w:t>businesses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governments</w:t>
      </w:r>
      <w:r>
        <w:rPr>
          <w:w w:val="103"/>
        </w:rPr>
        <w:t> </w:t>
      </w:r>
      <w:r>
        <w:rPr>
          <w:w w:val="105"/>
        </w:rPr>
        <w:t>alike depend critically on systems and frameworks for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w w:val="105"/>
        </w:rPr>
        <w:t>effective processing of ever growing amounts of data.</w:t>
      </w:r>
      <w:r>
        <w:rPr>
          <w:spacing w:val="25"/>
          <w:w w:val="105"/>
        </w:rPr>
        <w:t> </w:t>
      </w:r>
      <w:r>
        <w:rPr>
          <w:w w:val="105"/>
        </w:rPr>
        <w:t>While</w:t>
      </w:r>
      <w:r>
        <w:rPr>
          <w:w w:val="103"/>
        </w:rPr>
        <w:t> </w:t>
      </w:r>
      <w:r>
        <w:rPr>
          <w:w w:val="105"/>
        </w:rPr>
        <w:t>the capability of large-scale systems in terms of the </w:t>
      </w:r>
      <w:r>
        <w:rPr>
          <w:spacing w:val="27"/>
          <w:w w:val="105"/>
        </w:rPr>
        <w:t> </w:t>
      </w:r>
      <w:r>
        <w:rPr>
          <w:w w:val="105"/>
        </w:rPr>
        <w:t>volume</w:t>
      </w:r>
      <w:r>
        <w:rPr>
          <w:w w:val="103"/>
        </w:rPr>
        <w:t> </w:t>
      </w:r>
      <w:r>
        <w:rPr>
          <w:w w:val="105"/>
        </w:rPr>
        <w:t>of data they can handle has increased at breakneck speeds,</w:t>
      </w:r>
      <w:r>
        <w:rPr>
          <w:w w:val="103"/>
        </w:rPr>
        <w:t> </w:t>
      </w:r>
      <w:r>
        <w:rPr>
          <w:w w:val="105"/>
        </w:rPr>
        <w:t>reliability</w:t>
      </w:r>
      <w:r>
        <w:rPr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dependability</w:t>
      </w:r>
      <w:r>
        <w:rPr>
          <w:spacing w:val="34"/>
          <w:w w:val="105"/>
        </w:rPr>
        <w:t> </w:t>
      </w:r>
      <w:r>
        <w:rPr>
          <w:w w:val="105"/>
        </w:rPr>
        <w:t>have</w:t>
      </w:r>
      <w:r>
        <w:rPr>
          <w:spacing w:val="37"/>
          <w:w w:val="105"/>
        </w:rPr>
        <w:t> </w:t>
      </w:r>
      <w:r>
        <w:rPr>
          <w:w w:val="105"/>
        </w:rPr>
        <w:t>not</w:t>
      </w:r>
      <w:r>
        <w:rPr>
          <w:spacing w:val="36"/>
          <w:w w:val="105"/>
        </w:rPr>
        <w:t> </w:t>
      </w:r>
      <w:r>
        <w:rPr>
          <w:w w:val="105"/>
        </w:rPr>
        <w:t>quite</w:t>
      </w:r>
      <w:r>
        <w:rPr>
          <w:spacing w:val="34"/>
          <w:w w:val="105"/>
        </w:rPr>
        <w:t> </w:t>
      </w:r>
      <w:r>
        <w:rPr>
          <w:w w:val="105"/>
        </w:rPr>
        <w:t>kept</w:t>
      </w:r>
      <w:r>
        <w:rPr>
          <w:spacing w:val="36"/>
          <w:w w:val="105"/>
        </w:rPr>
        <w:t> </w:t>
      </w:r>
      <w:r>
        <w:rPr>
          <w:w w:val="105"/>
        </w:rPr>
        <w:t>up</w:t>
      </w:r>
      <w:r>
        <w:rPr>
          <w:spacing w:val="37"/>
          <w:w w:val="105"/>
        </w:rPr>
        <w:t> </w:t>
      </w:r>
      <w:r>
        <w:rPr>
          <w:w w:val="105"/>
        </w:rPr>
        <w:t>at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w w:val="105"/>
        </w:rPr>
        <w:t>same pace. In fact, reliability concerns have been on the</w:t>
      </w:r>
      <w:r>
        <w:rPr>
          <w:spacing w:val="13"/>
          <w:w w:val="105"/>
        </w:rPr>
        <w:t> </w:t>
      </w:r>
      <w:r>
        <w:rPr>
          <w:w w:val="105"/>
        </w:rPr>
        <w:t>rise</w:t>
      </w:r>
      <w:r>
        <w:rPr>
          <w:w w:val="103"/>
        </w:rPr>
        <w:t> </w:t>
      </w:r>
      <w:r>
        <w:rPr>
          <w:w w:val="105"/>
        </w:rPr>
        <w:t>for different types of large-scale systems: whether in</w:t>
      </w:r>
      <w:r>
        <w:rPr>
          <w:spacing w:val="35"/>
          <w:w w:val="105"/>
        </w:rPr>
        <w:t> </w:t>
      </w:r>
      <w:r>
        <w:rPr>
          <w:w w:val="105"/>
        </w:rPr>
        <w:t>tradi-</w:t>
      </w:r>
      <w:r>
        <w:rPr>
          <w:w w:val="103"/>
        </w:rPr>
        <w:t> </w:t>
      </w:r>
      <w:r>
        <w:rPr>
          <w:w w:val="105"/>
        </w:rPr>
        <w:t>tional high-performance computing (HPC) platforms</w:t>
      </w:r>
      <w:r>
        <w:rPr>
          <w:spacing w:val="-2"/>
          <w:w w:val="105"/>
        </w:rPr>
        <w:t> </w:t>
      </w:r>
      <w:r>
        <w:rPr>
          <w:w w:val="105"/>
        </w:rPr>
        <w:t>where</w:t>
      </w:r>
      <w:r>
        <w:rPr>
          <w:w w:val="103"/>
        </w:rPr>
        <w:t> </w:t>
      </w:r>
      <w:r>
        <w:rPr>
          <w:w w:val="105"/>
        </w:rPr>
        <w:t>applications are expected to abort every few minutes in</w:t>
      </w:r>
      <w:r>
        <w:rPr>
          <w:spacing w:val="36"/>
          <w:w w:val="105"/>
        </w:rPr>
        <w:t> </w:t>
      </w:r>
      <w:r>
        <w:rPr>
          <w:w w:val="105"/>
        </w:rPr>
        <w:t>next-</w:t>
      </w:r>
      <w:r>
        <w:rPr>
          <w:w w:val="103"/>
        </w:rPr>
        <w:t> </w:t>
      </w:r>
      <w:r>
        <w:rPr>
          <w:w w:val="105"/>
        </w:rPr>
        <w:t>generation</w:t>
      </w:r>
      <w:r>
        <w:rPr>
          <w:spacing w:val="-18"/>
          <w:w w:val="105"/>
        </w:rPr>
        <w:t> </w:t>
      </w:r>
      <w:r>
        <w:rPr>
          <w:w w:val="105"/>
        </w:rPr>
        <w:t>machines</w:t>
      </w:r>
      <w:r>
        <w:rPr>
          <w:spacing w:val="-15"/>
          <w:w w:val="105"/>
        </w:rPr>
        <w:t> </w:t>
      </w:r>
      <w:r>
        <w:rPr>
          <w:w w:val="105"/>
        </w:rPr>
        <w:t>[16],</w:t>
      </w:r>
      <w:r>
        <w:rPr>
          <w:spacing w:val="-16"/>
          <w:w w:val="105"/>
        </w:rPr>
        <w:t> </w:t>
      </w:r>
      <w:r>
        <w:rPr>
          <w:w w:val="105"/>
        </w:rPr>
        <w:t>or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cloud</w:t>
      </w:r>
      <w:r>
        <w:rPr>
          <w:spacing w:val="-16"/>
          <w:w w:val="105"/>
        </w:rPr>
        <w:t> </w:t>
      </w:r>
      <w:r>
        <w:rPr>
          <w:w w:val="105"/>
        </w:rPr>
        <w:t>computing</w:t>
      </w:r>
      <w:r>
        <w:rPr>
          <w:spacing w:val="-16"/>
          <w:w w:val="105"/>
        </w:rPr>
        <w:t> </w:t>
      </w:r>
      <w:r>
        <w:rPr>
          <w:w w:val="105"/>
        </w:rPr>
        <w:t>environments</w:t>
      </w:r>
      <w:r>
        <w:rPr>
          <w:w w:val="103"/>
        </w:rPr>
        <w:t> </w:t>
      </w:r>
      <w:r>
        <w:rPr>
          <w:w w:val="105"/>
        </w:rPr>
        <w:t>that run diverse workloads on top of complex software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w w:val="103"/>
        </w:rPr>
        <w:t> </w:t>
      </w:r>
      <w:r>
        <w:rPr>
          <w:w w:val="105"/>
        </w:rPr>
        <w:t>heterogenous hardware, increasing a </w:t>
      </w:r>
      <w:r>
        <w:rPr>
          <w:spacing w:val="-3"/>
          <w:w w:val="105"/>
        </w:rPr>
        <w:t>job’s </w:t>
      </w:r>
      <w:r>
        <w:rPr>
          <w:w w:val="105"/>
        </w:rPr>
        <w:t>proneness to</w:t>
      </w:r>
      <w:r>
        <w:rPr>
          <w:spacing w:val="18"/>
          <w:w w:val="105"/>
        </w:rPr>
        <w:t> </w:t>
      </w:r>
      <w:r>
        <w:rPr>
          <w:w w:val="105"/>
        </w:rPr>
        <w:t>faults</w:t>
      </w:r>
      <w:r>
        <w:rPr>
          <w:w w:val="103"/>
        </w:rPr>
        <w:t> </w:t>
      </w:r>
      <w:r>
        <w:rPr>
          <w:w w:val="105"/>
        </w:rPr>
        <w:t>and errors [5], [8], [10],</w:t>
      </w:r>
      <w:r>
        <w:rPr>
          <w:spacing w:val="34"/>
          <w:w w:val="105"/>
        </w:rPr>
        <w:t> </w:t>
      </w:r>
      <w:r>
        <w:rPr>
          <w:w w:val="105"/>
        </w:rPr>
        <w:t>[13].</w:t>
      </w:r>
      <w:r>
        <w:rPr/>
      </w:r>
    </w:p>
    <w:p>
      <w:pPr>
        <w:pStyle w:val="BodyText"/>
        <w:spacing w:line="259" w:lineRule="auto"/>
        <w:ind w:left="634" w:right="3"/>
        <w:jc w:val="both"/>
      </w:pPr>
      <w:r>
        <w:rPr>
          <w:w w:val="105"/>
        </w:rPr>
        <w:t>Several recent studies that analyzed a large workload</w:t>
      </w:r>
      <w:r>
        <w:rPr>
          <w:spacing w:val="43"/>
          <w:w w:val="105"/>
        </w:rPr>
        <w:t> </w:t>
      </w:r>
      <w:r>
        <w:rPr>
          <w:w w:val="105"/>
        </w:rPr>
        <w:t>trace</w:t>
      </w:r>
      <w:r>
        <w:rPr>
          <w:w w:val="103"/>
        </w:rPr>
        <w:t> </w:t>
      </w:r>
      <w:r>
        <w:rPr>
          <w:w w:val="105"/>
        </w:rPr>
        <w:t>made</w:t>
      </w:r>
      <w:r>
        <w:rPr>
          <w:spacing w:val="-5"/>
          <w:w w:val="105"/>
        </w:rPr>
        <w:t> </w:t>
      </w:r>
      <w:r>
        <w:rPr>
          <w:w w:val="105"/>
        </w:rPr>
        <w:t>publicly</w:t>
      </w:r>
      <w:r>
        <w:rPr>
          <w:spacing w:val="-7"/>
          <w:w w:val="105"/>
        </w:rPr>
        <w:t> </w:t>
      </w:r>
      <w:r>
        <w:rPr>
          <w:w w:val="105"/>
        </w:rPr>
        <w:t>available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Google</w:t>
      </w:r>
      <w:r>
        <w:rPr>
          <w:spacing w:val="-7"/>
          <w:w w:val="105"/>
        </w:rPr>
        <w:t> </w:t>
      </w:r>
      <w:r>
        <w:rPr>
          <w:w w:val="105"/>
        </w:rPr>
        <w:t>[17]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their</w:t>
      </w:r>
      <w:r>
        <w:rPr>
          <w:spacing w:val="-4"/>
          <w:w w:val="105"/>
        </w:rPr>
        <w:t> </w:t>
      </w:r>
      <w:r>
        <w:rPr>
          <w:w w:val="105"/>
        </w:rPr>
        <w:t>multi-</w:t>
      </w:r>
      <w:r>
        <w:rPr>
          <w:w w:val="103"/>
        </w:rPr>
        <w:t> </w:t>
      </w:r>
      <w:r>
        <w:rPr>
          <w:w w:val="105"/>
        </w:rPr>
        <w:t>purpose clusters, found that a large fraction of cluster</w:t>
      </w:r>
      <w:r>
        <w:rPr>
          <w:spacing w:val="41"/>
          <w:w w:val="105"/>
        </w:rPr>
        <w:t> </w:t>
      </w:r>
      <w:r>
        <w:rPr>
          <w:w w:val="105"/>
        </w:rPr>
        <w:t>time</w:t>
      </w:r>
      <w:r>
        <w:rPr>
          <w:w w:val="103"/>
        </w:rPr>
        <w:t> </w:t>
      </w:r>
      <w:r>
        <w:rPr>
          <w:w w:val="105"/>
        </w:rPr>
        <w:t>was spent executing jobs that terminate unsuccessfully</w:t>
      </w:r>
      <w:r>
        <w:rPr>
          <w:spacing w:val="39"/>
          <w:w w:val="105"/>
        </w:rPr>
        <w:t> </w:t>
      </w:r>
      <w:r>
        <w:rPr>
          <w:w w:val="105"/>
        </w:rPr>
        <w:t>(e.g.</w:t>
      </w:r>
      <w:r>
        <w:rPr>
          <w:w w:val="103"/>
        </w:rPr>
        <w:t> </w:t>
      </w:r>
      <w:r>
        <w:rPr>
          <w:w w:val="105"/>
        </w:rPr>
        <w:t>fail or get killed) [5], [8], [10], [13], highlighting the need</w:t>
      </w:r>
      <w:r>
        <w:rPr>
          <w:spacing w:val="18"/>
          <w:w w:val="105"/>
        </w:rPr>
        <w:t> </w:t>
      </w:r>
      <w:r>
        <w:rPr>
          <w:w w:val="105"/>
        </w:rPr>
        <w:t>for</w:t>
      </w:r>
      <w:r>
        <w:rPr>
          <w:w w:val="103"/>
        </w:rPr>
        <w:t> </w:t>
      </w:r>
      <w:r>
        <w:rPr>
          <w:w w:val="105"/>
        </w:rPr>
        <w:t>an in-depth understanding of how and why jobs terminate</w:t>
      </w:r>
      <w:r>
        <w:rPr>
          <w:spacing w:val="39"/>
          <w:w w:val="105"/>
        </w:rPr>
        <w:t> </w:t>
      </w:r>
      <w:r>
        <w:rPr>
          <w:w w:val="105"/>
        </w:rPr>
        <w:t>in</w:t>
      </w:r>
      <w:r>
        <w:rPr>
          <w:w w:val="103"/>
        </w:rPr>
        <w:t> </w:t>
      </w:r>
      <w:r>
        <w:rPr>
          <w:w w:val="105"/>
        </w:rPr>
        <w:t>large-scale</w:t>
      </w:r>
      <w:r>
        <w:rPr>
          <w:spacing w:val="-20"/>
          <w:w w:val="105"/>
        </w:rPr>
        <w:t> </w:t>
      </w:r>
      <w:r>
        <w:rPr>
          <w:w w:val="105"/>
        </w:rPr>
        <w:t>systems.</w:t>
      </w:r>
      <w:r>
        <w:rPr/>
      </w:r>
    </w:p>
    <w:p>
      <w:pPr>
        <w:pStyle w:val="BodyText"/>
        <w:spacing w:line="256" w:lineRule="auto"/>
        <w:ind w:left="634" w:right="3"/>
        <w:jc w:val="both"/>
      </w:pPr>
      <w:r>
        <w:rPr/>
        <w:pict>
          <v:shape style="position:absolute;margin-left:270pt;margin-top:65.872864pt;width:80pt;height:20pt;mso-position-horizontal-relative:page;mso-position-vertical-relative:paragraph;z-index:-694576" type="#_x0000_t202" filled="false" stroked="false">
            <v:textbox inset="0,0,0,0">
              <w:txbxContent>
                <w:p>
                  <w:pPr>
                    <w:spacing w:line="240" w:lineRule="auto" w:before="1"/>
                    <w:rPr>
                      <w:rFonts w:ascii="Times New Roman" w:hAnsi="Times New Roman" w:cs="Times New Roman" w:eastAsia="Times New Roman"/>
                      <w:sz w:val="13"/>
                      <w:szCs w:val="13"/>
                    </w:rPr>
                  </w:pPr>
                </w:p>
                <w:p>
                  <w:pPr>
                    <w:spacing w:before="0"/>
                    <w:ind w:left="0" w:right="159" w:firstLine="0"/>
                    <w:jc w:val="center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</w:rPr>
                    <w:t>1397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pt;margin-top:65.872864pt;width:200pt;height:40pt;mso-position-horizontal-relative:page;mso-position-vertical-relative:paragraph;z-index:-694552" type="#_x0000_t202" filled="false" stroked="false">
            <v:textbox inset="0,0,0,0">
              <w:txbxContent>
                <w:p>
                  <w:pPr>
                    <w:spacing w:line="240" w:lineRule="auto" w:before="1"/>
                    <w:rPr>
                      <w:rFonts w:ascii="Times New Roman" w:hAnsi="Times New Roman" w:cs="Times New Roman" w:eastAsia="Times New Roman"/>
                      <w:sz w:val="13"/>
                      <w:szCs w:val="13"/>
                    </w:rPr>
                  </w:pPr>
                </w:p>
                <w:p>
                  <w:pPr>
                    <w:spacing w:line="261" w:lineRule="auto" w:before="0"/>
                    <w:ind w:left="200" w:right="1512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w w:val="99"/>
                      <w:sz w:val="16"/>
                    </w:rPr>
                    <w:t>1063-6927/17</w:t>
                  </w:r>
                  <w:r>
                    <w:rPr>
                      <w:rFonts w:ascii="Times New Roman" w:hAnsi="Times New Roman"/>
                      <w:spacing w:val="-1"/>
                      <w:w w:val="99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w w:val="99"/>
                      <w:sz w:val="16"/>
                    </w:rPr>
                    <w:t>$31.00 </w:t>
                  </w:r>
                  <w:r>
                    <w:rPr>
                      <w:rFonts w:ascii="Times New Roman" w:hAnsi="Times New Roman"/>
                      <w:w w:val="99"/>
                      <w:sz w:val="16"/>
                    </w:rPr>
                    <w:t>©</w:t>
                  </w:r>
                  <w:r>
                    <w:rPr>
                      <w:rFonts w:ascii="Times New Roman" w:hAnsi="Times New Roman"/>
                      <w:spacing w:val="-1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sz w:val="16"/>
                    </w:rPr>
                    <w:t>2017 </w:t>
                  </w:r>
                  <w:r>
                    <w:rPr>
                      <w:rFonts w:ascii="Times New Roman" w:hAnsi="Times New Roman"/>
                      <w:w w:val="99"/>
                      <w:sz w:val="16"/>
                    </w:rPr>
                    <w:t>IEEE</w:t>
                  </w:r>
                  <w:r>
                    <w:rPr>
                      <w:rFonts w:ascii="Times New Roman" w:hAnsi="Times New Roman"/>
                      <w:w w:val="99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spacing w:val="-1"/>
                      <w:w w:val="100"/>
                      <w:sz w:val="16"/>
                    </w:rPr>
                    <w:t>DO</w:t>
                  </w:r>
                  <w:r>
                    <w:rPr>
                      <w:rFonts w:ascii="Times New Roman" w:hAnsi="Times New Roman"/>
                      <w:w w:val="100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sz w:val="16"/>
                    </w:rPr>
                    <w:t> 10.1109/ICDCS.2017.317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0pt;margin-top:65.872864pt;width:80pt;height:20pt;mso-position-horizontal-relative:page;mso-position-vertical-relative:paragraph;z-index:-694504" type="#_x0000_t202" filled="false" stroked="false">
            <v:textbox inset="0,0,0,0">
              <w:txbxContent>
                <w:p>
                  <w:pPr>
                    <w:spacing w:line="240" w:lineRule="auto" w:before="1"/>
                    <w:rPr>
                      <w:rFonts w:ascii="Times New Roman" w:hAnsi="Times New Roman" w:cs="Times New Roman" w:eastAsia="Times New Roman"/>
                      <w:sz w:val="13"/>
                      <w:szCs w:val="13"/>
                    </w:rPr>
                  </w:pPr>
                </w:p>
                <w:p>
                  <w:pPr>
                    <w:spacing w:before="0"/>
                    <w:ind w:left="0" w:right="159" w:firstLine="0"/>
                    <w:jc w:val="center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</w:rPr>
                    <w:t>1394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pt;margin-top:65.872864pt;width:200pt;height:40pt;mso-position-horizontal-relative:page;mso-position-vertical-relative:paragraph;z-index:-694480" type="#_x0000_t202" filled="false" stroked="false">
            <v:textbox inset="0,0,0,0">
              <w:txbxContent>
                <w:p>
                  <w:pPr>
                    <w:spacing w:line="240" w:lineRule="auto" w:before="1"/>
                    <w:rPr>
                      <w:rFonts w:ascii="Times New Roman" w:hAnsi="Times New Roman" w:cs="Times New Roman" w:eastAsia="Times New Roman"/>
                      <w:sz w:val="13"/>
                      <w:szCs w:val="13"/>
                    </w:rPr>
                  </w:pPr>
                </w:p>
                <w:p>
                  <w:pPr>
                    <w:spacing w:line="261" w:lineRule="auto" w:before="0"/>
                    <w:ind w:left="200" w:right="1512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w w:val="99"/>
                      <w:sz w:val="16"/>
                    </w:rPr>
                    <w:t>1063-6927/17</w:t>
                  </w:r>
                  <w:r>
                    <w:rPr>
                      <w:rFonts w:ascii="Times New Roman" w:hAnsi="Times New Roman"/>
                      <w:spacing w:val="-1"/>
                      <w:w w:val="99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w w:val="99"/>
                      <w:sz w:val="16"/>
                    </w:rPr>
                    <w:t>$31.00 </w:t>
                  </w:r>
                  <w:r>
                    <w:rPr>
                      <w:rFonts w:ascii="Times New Roman" w:hAnsi="Times New Roman"/>
                      <w:w w:val="99"/>
                      <w:sz w:val="16"/>
                    </w:rPr>
                    <w:t>©</w:t>
                  </w:r>
                  <w:r>
                    <w:rPr>
                      <w:rFonts w:ascii="Times New Roman" w:hAnsi="Times New Roman"/>
                      <w:spacing w:val="-1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sz w:val="16"/>
                    </w:rPr>
                    <w:t>2017 </w:t>
                  </w:r>
                  <w:r>
                    <w:rPr>
                      <w:rFonts w:ascii="Times New Roman" w:hAnsi="Times New Roman"/>
                      <w:w w:val="99"/>
                      <w:sz w:val="16"/>
                    </w:rPr>
                    <w:t>IEEE</w:t>
                  </w:r>
                  <w:r>
                    <w:rPr>
                      <w:rFonts w:ascii="Times New Roman" w:hAnsi="Times New Roman"/>
                      <w:w w:val="99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spacing w:val="-1"/>
                      <w:w w:val="100"/>
                      <w:sz w:val="16"/>
                    </w:rPr>
                    <w:t>DO</w:t>
                  </w:r>
                  <w:r>
                    <w:rPr>
                      <w:rFonts w:ascii="Times New Roman" w:hAnsi="Times New Roman"/>
                      <w:w w:val="100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sz w:val="16"/>
                    </w:rPr>
                    <w:t> 10.1109/ICDCS.2017.317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While</w:t>
      </w:r>
      <w:r>
        <w:rPr>
          <w:spacing w:val="-14"/>
          <w:w w:val="105"/>
        </w:rPr>
        <w:t> </w:t>
      </w:r>
      <w:r>
        <w:rPr>
          <w:w w:val="105"/>
        </w:rPr>
        <w:t>these</w:t>
      </w:r>
      <w:r>
        <w:rPr>
          <w:spacing w:val="-17"/>
          <w:w w:val="105"/>
        </w:rPr>
        <w:t> </w:t>
      </w:r>
      <w:r>
        <w:rPr>
          <w:w w:val="105"/>
        </w:rPr>
        <w:t>studies</w:t>
      </w:r>
      <w:r>
        <w:rPr>
          <w:spacing w:val="-15"/>
          <w:w w:val="105"/>
        </w:rPr>
        <w:t> </w:t>
      </w:r>
      <w:r>
        <w:rPr>
          <w:w w:val="105"/>
        </w:rPr>
        <w:t>provide</w:t>
      </w:r>
      <w:r>
        <w:rPr>
          <w:spacing w:val="-20"/>
          <w:w w:val="105"/>
        </w:rPr>
        <w:t> </w:t>
      </w:r>
      <w:r>
        <w:rPr>
          <w:w w:val="105"/>
        </w:rPr>
        <w:t>some</w:t>
      </w:r>
      <w:r>
        <w:rPr>
          <w:spacing w:val="-17"/>
          <w:w w:val="105"/>
        </w:rPr>
        <w:t> </w:t>
      </w:r>
      <w:r>
        <w:rPr>
          <w:w w:val="105"/>
        </w:rPr>
        <w:t>insights</w:t>
      </w:r>
      <w:r>
        <w:rPr>
          <w:spacing w:val="-17"/>
          <w:w w:val="105"/>
        </w:rPr>
        <w:t> </w:t>
      </w:r>
      <w:r>
        <w:rPr>
          <w:w w:val="105"/>
        </w:rPr>
        <w:t>into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character-</w:t>
      </w:r>
      <w:r>
        <w:rPr>
          <w:w w:val="103"/>
        </w:rPr>
        <w:t> </w:t>
      </w:r>
      <w:r>
        <w:rPr>
          <w:w w:val="105"/>
        </w:rPr>
        <w:t>istics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unsuccessful</w:t>
      </w:r>
      <w:r>
        <w:rPr>
          <w:spacing w:val="-9"/>
          <w:w w:val="105"/>
        </w:rPr>
        <w:t> </w:t>
      </w:r>
      <w:r>
        <w:rPr>
          <w:w w:val="105"/>
        </w:rPr>
        <w:t>executions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Google’s</w:t>
      </w:r>
      <w:r>
        <w:rPr>
          <w:spacing w:val="-10"/>
          <w:w w:val="105"/>
        </w:rPr>
        <w:t> </w:t>
      </w:r>
      <w:r>
        <w:rPr>
          <w:w w:val="105"/>
        </w:rPr>
        <w:t>cluster,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w w:val="103"/>
        </w:rPr>
        <w:t> </w:t>
      </w:r>
      <w:r>
        <w:rPr>
          <w:w w:val="105"/>
        </w:rPr>
        <w:t>been</w:t>
      </w:r>
      <w:r>
        <w:rPr>
          <w:spacing w:val="-15"/>
          <w:w w:val="105"/>
        </w:rPr>
        <w:t> </w:t>
      </w:r>
      <w:r>
        <w:rPr>
          <w:w w:val="105"/>
        </w:rPr>
        <w:t>no</w:t>
      </w:r>
      <w:r>
        <w:rPr>
          <w:spacing w:val="-16"/>
          <w:w w:val="105"/>
        </w:rPr>
        <w:t> </w:t>
      </w:r>
      <w:r>
        <w:rPr>
          <w:w w:val="105"/>
        </w:rPr>
        <w:t>follow-up</w:t>
      </w:r>
      <w:r>
        <w:rPr>
          <w:spacing w:val="-16"/>
          <w:w w:val="105"/>
        </w:rPr>
        <w:t> </w:t>
      </w:r>
      <w:r>
        <w:rPr>
          <w:w w:val="105"/>
        </w:rPr>
        <w:t>work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investigates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generalizability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w w:val="103"/>
        </w:rPr>
        <w:t> </w:t>
      </w:r>
      <w:r>
        <w:rPr>
          <w:w w:val="105"/>
        </w:rPr>
        <w:t>the reported ﬁndings to other computing clusters, or to</w:t>
      </w:r>
      <w:r>
        <w:rPr>
          <w:spacing w:val="44"/>
          <w:w w:val="105"/>
        </w:rPr>
        <w:t> </w:t>
      </w:r>
      <w:r>
        <w:rPr>
          <w:w w:val="105"/>
        </w:rPr>
        <w:t>other</w:t>
      </w:r>
      <w:r>
        <w:rPr>
          <w:w w:val="103"/>
        </w:rPr>
        <w:t> </w:t>
      </w:r>
      <w:r>
        <w:rPr>
          <w:w w:val="105"/>
        </w:rPr>
        <w:t>classes of large-scale systems. Moreover, there has been   </w:t>
      </w:r>
      <w:r>
        <w:rPr>
          <w:spacing w:val="19"/>
          <w:w w:val="105"/>
        </w:rPr>
        <w:t> </w:t>
      </w:r>
      <w:r>
        <w:rPr>
          <w:w w:val="105"/>
        </w:rPr>
        <w:t>no</w:t>
      </w:r>
      <w:r>
        <w:rPr/>
      </w:r>
    </w:p>
    <w:p>
      <w:pPr>
        <w:pStyle w:val="BodyText"/>
        <w:spacing w:line="256" w:lineRule="auto" w:before="92"/>
        <w:ind w:left="311" w:right="646" w:firstLine="0"/>
        <w:jc w:val="both"/>
      </w:pPr>
      <w:r>
        <w:rPr>
          <w:w w:val="105"/>
        </w:rPr>
        <w:br w:type="column"/>
      </w:r>
      <w:r>
        <w:rPr>
          <w:w w:val="105"/>
        </w:rPr>
        <w:t>work that demonstrates how the results of these studies</w:t>
      </w:r>
      <w:r>
        <w:rPr>
          <w:spacing w:val="30"/>
          <w:w w:val="105"/>
        </w:rPr>
        <w:t> </w:t>
      </w:r>
      <w:r>
        <w:rPr>
          <w:w w:val="105"/>
        </w:rPr>
        <w:t>can</w:t>
      </w:r>
      <w:r>
        <w:rPr>
          <w:w w:val="103"/>
        </w:rPr>
        <w:t> </w:t>
      </w:r>
      <w:r>
        <w:rPr>
          <w:w w:val="105"/>
        </w:rPr>
        <w:t>be used to mitigate unsuccessful job executions or</w:t>
      </w:r>
      <w:r>
        <w:rPr>
          <w:spacing w:val="8"/>
          <w:w w:val="105"/>
        </w:rPr>
        <w:t> </w:t>
      </w:r>
      <w:r>
        <w:rPr>
          <w:w w:val="105"/>
        </w:rPr>
        <w:t>improve</w:t>
      </w:r>
      <w:r>
        <w:rPr>
          <w:w w:val="103"/>
        </w:rPr>
        <w:t> </w:t>
      </w:r>
      <w:r>
        <w:rPr>
          <w:w w:val="105"/>
        </w:rPr>
        <w:t>clusters in other</w:t>
      </w:r>
      <w:r>
        <w:rPr>
          <w:spacing w:val="11"/>
          <w:w w:val="105"/>
        </w:rPr>
        <w:t> </w:t>
      </w:r>
      <w:r>
        <w:rPr>
          <w:w w:val="105"/>
        </w:rPr>
        <w:t>ways.</w:t>
      </w:r>
      <w:r>
        <w:rPr/>
      </w:r>
    </w:p>
    <w:p>
      <w:pPr>
        <w:pStyle w:val="BodyText"/>
        <w:spacing w:line="256" w:lineRule="auto" w:before="4"/>
        <w:ind w:left="311" w:right="641"/>
        <w:jc w:val="both"/>
      </w:pP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this</w:t>
      </w:r>
      <w:r>
        <w:rPr>
          <w:spacing w:val="19"/>
          <w:w w:val="105"/>
        </w:rPr>
        <w:t> </w:t>
      </w:r>
      <w:r>
        <w:rPr>
          <w:w w:val="105"/>
        </w:rPr>
        <w:t>work,</w:t>
      </w:r>
      <w:r>
        <w:rPr>
          <w:spacing w:val="15"/>
          <w:w w:val="105"/>
        </w:rPr>
        <w:t> </w:t>
      </w:r>
      <w:r>
        <w:rPr>
          <w:w w:val="105"/>
        </w:rPr>
        <w:t>our</w:t>
      </w:r>
      <w:r>
        <w:rPr>
          <w:spacing w:val="16"/>
          <w:w w:val="105"/>
        </w:rPr>
        <w:t> </w:t>
      </w:r>
      <w:r>
        <w:rPr>
          <w:w w:val="105"/>
        </w:rPr>
        <w:t>ﬁrst</w:t>
      </w:r>
      <w:r>
        <w:rPr>
          <w:spacing w:val="19"/>
          <w:w w:val="105"/>
        </w:rPr>
        <w:t> </w:t>
      </w:r>
      <w:r>
        <w:rPr>
          <w:w w:val="105"/>
        </w:rPr>
        <w:t>goal</w:t>
      </w:r>
      <w:r>
        <w:rPr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provide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comprehensive</w:t>
      </w:r>
      <w:r>
        <w:rPr>
          <w:w w:val="103"/>
        </w:rPr>
        <w:t> </w:t>
      </w:r>
      <w:r>
        <w:rPr>
          <w:w w:val="105"/>
        </w:rPr>
        <w:t>analysis of the characteristics and root causes of</w:t>
      </w:r>
      <w:r>
        <w:rPr>
          <w:spacing w:val="15"/>
          <w:w w:val="105"/>
        </w:rPr>
        <w:t> </w:t>
      </w:r>
      <w:r>
        <w:rPr>
          <w:w w:val="105"/>
        </w:rPr>
        <w:t>job</w:t>
      </w:r>
      <w:r>
        <w:rPr>
          <w:w w:val="103"/>
        </w:rPr>
        <w:t> </w:t>
      </w:r>
      <w:r>
        <w:rPr>
          <w:w w:val="105"/>
        </w:rPr>
        <w:t>termination, using workload traces collected at</w:t>
      </w:r>
      <w:r>
        <w:rPr>
          <w:spacing w:val="44"/>
          <w:w w:val="105"/>
        </w:rPr>
        <w:t> </w:t>
      </w:r>
      <w:r>
        <w:rPr>
          <w:w w:val="105"/>
        </w:rPr>
        <w:t>different</w:t>
      </w:r>
      <w:r>
        <w:rPr>
          <w:w w:val="103"/>
        </w:rPr>
        <w:t> </w:t>
      </w:r>
      <w:r>
        <w:rPr>
          <w:w w:val="105"/>
        </w:rPr>
        <w:t>systems.  </w:t>
      </w:r>
      <w:r>
        <w:rPr>
          <w:spacing w:val="-9"/>
          <w:w w:val="105"/>
        </w:rPr>
        <w:t>We   </w:t>
      </w:r>
      <w:r>
        <w:rPr>
          <w:w w:val="105"/>
        </w:rPr>
        <w:t>utilize  traces  from  three  different   </w:t>
      </w:r>
      <w:r>
        <w:rPr>
          <w:spacing w:val="24"/>
          <w:w w:val="105"/>
        </w:rPr>
        <w:t> </w:t>
      </w:r>
      <w:r>
        <w:rPr>
          <w:w w:val="105"/>
        </w:rPr>
        <w:t>sources:</w:t>
      </w:r>
      <w:r>
        <w:rPr>
          <w:w w:val="103"/>
        </w:rPr>
        <w:t> </w:t>
      </w:r>
      <w:r>
        <w:rPr>
          <w:w w:val="105"/>
        </w:rPr>
        <w:t>a multi-purpose cluster  at  Google  [17],  a  Hadoop </w:t>
      </w:r>
      <w:r>
        <w:rPr>
          <w:spacing w:val="5"/>
          <w:w w:val="105"/>
        </w:rPr>
        <w:t> </w:t>
      </w:r>
      <w:r>
        <w:rPr>
          <w:w w:val="105"/>
        </w:rPr>
        <w:t>cluster</w:t>
      </w:r>
      <w:r>
        <w:rPr>
          <w:w w:val="103"/>
        </w:rPr>
        <w:t> </w:t>
      </w:r>
      <w:r>
        <w:rPr>
          <w:w w:val="105"/>
        </w:rPr>
        <w:t>at Carnegie Mellon University (CMU) [2], and  a </w:t>
      </w:r>
      <w:r>
        <w:rPr>
          <w:spacing w:val="10"/>
          <w:w w:val="105"/>
        </w:rPr>
        <w:t> </w:t>
      </w:r>
      <w:r>
        <w:rPr>
          <w:w w:val="105"/>
        </w:rPr>
        <w:t>HPC</w:t>
      </w:r>
      <w:r>
        <w:rPr>
          <w:w w:val="103"/>
        </w:rPr>
        <w:t> </w:t>
      </w:r>
      <w:r>
        <w:rPr>
          <w:w w:val="105"/>
        </w:rPr>
        <w:t>cluster at Los Alamos National  Labs  (LANL)  [3]. </w:t>
      </w:r>
      <w:r>
        <w:rPr>
          <w:spacing w:val="15"/>
          <w:w w:val="105"/>
        </w:rPr>
        <w:t> </w:t>
      </w:r>
      <w:r>
        <w:rPr>
          <w:w w:val="105"/>
        </w:rPr>
        <w:t>Using</w:t>
      </w:r>
      <w:r>
        <w:rPr>
          <w:w w:val="103"/>
        </w:rPr>
        <w:t> </w:t>
      </w:r>
      <w:r>
        <w:rPr>
          <w:w w:val="105"/>
        </w:rPr>
        <w:t>the traces, we investigate how and why large-scale</w:t>
      </w:r>
      <w:r>
        <w:rPr>
          <w:spacing w:val="40"/>
          <w:w w:val="105"/>
        </w:rPr>
        <w:t> </w:t>
      </w:r>
      <w:r>
        <w:rPr>
          <w:w w:val="105"/>
        </w:rPr>
        <w:t>jobs</w:t>
      </w:r>
      <w:r>
        <w:rPr>
          <w:w w:val="103"/>
        </w:rPr>
        <w:t> </w:t>
      </w:r>
      <w:r>
        <w:rPr>
          <w:w w:val="105"/>
        </w:rPr>
        <w:t>terminate unsuccessfully in parallel clusters,  and  based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w w:val="103"/>
        </w:rPr>
        <w:t> </w:t>
      </w:r>
      <w:r>
        <w:rPr>
          <w:w w:val="105"/>
        </w:rPr>
        <w:t>our observations we propose and evaluate frameworks for</w:t>
      </w:r>
      <w:r>
        <w:rPr>
          <w:spacing w:val="-22"/>
          <w:w w:val="105"/>
        </w:rPr>
        <w:t> </w:t>
      </w:r>
      <w:r>
        <w:rPr>
          <w:w w:val="105"/>
        </w:rPr>
        <w:t>job</w:t>
      </w:r>
      <w:r>
        <w:rPr>
          <w:w w:val="103"/>
        </w:rPr>
        <w:t> </w:t>
      </w:r>
      <w:r>
        <w:rPr>
          <w:w w:val="105"/>
        </w:rPr>
        <w:t>failure prediction and</w:t>
      </w:r>
      <w:r>
        <w:rPr>
          <w:spacing w:val="4"/>
          <w:w w:val="105"/>
        </w:rPr>
        <w:t> </w:t>
      </w:r>
      <w:r>
        <w:rPr>
          <w:w w:val="105"/>
        </w:rPr>
        <w:t>mitigation.</w:t>
      </w:r>
      <w:r>
        <w:rPr/>
      </w:r>
    </w:p>
    <w:p>
      <w:pPr>
        <w:pStyle w:val="BodyText"/>
        <w:spacing w:line="240" w:lineRule="auto" w:before="42"/>
        <w:ind w:left="497" w:right="0" w:firstLine="0"/>
        <w:jc w:val="both"/>
      </w:pPr>
      <w:r>
        <w:rPr>
          <w:w w:val="105"/>
        </w:rPr>
        <w:t>The main contributions of this paper are as</w:t>
      </w:r>
      <w:r>
        <w:rPr>
          <w:spacing w:val="41"/>
          <w:w w:val="105"/>
        </w:rPr>
        <w:t> </w:t>
      </w:r>
      <w:r>
        <w:rPr>
          <w:w w:val="105"/>
        </w:rPr>
        <w:t>follows:</w:t>
      </w:r>
      <w:r>
        <w:rPr/>
      </w:r>
    </w:p>
    <w:p>
      <w:pPr>
        <w:pStyle w:val="ListParagraph"/>
        <w:numPr>
          <w:ilvl w:val="0"/>
          <w:numId w:val="2"/>
        </w:numPr>
        <w:tabs>
          <w:tab w:pos="447" w:val="left" w:leader="none"/>
        </w:tabs>
        <w:spacing w:line="256" w:lineRule="auto" w:before="60" w:after="0"/>
        <w:ind w:left="446" w:right="644" w:hanging="17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pacing w:val="-9"/>
          <w:w w:val="105"/>
          <w:sz w:val="18"/>
        </w:rPr>
        <w:t>We </w:t>
      </w:r>
      <w:r>
        <w:rPr>
          <w:rFonts w:ascii="Times New Roman"/>
          <w:w w:val="105"/>
          <w:sz w:val="18"/>
        </w:rPr>
        <w:t>provide a detailed characterization of factors that</w:t>
      </w:r>
      <w:r>
        <w:rPr>
          <w:rFonts w:ascii="Times New Roman"/>
          <w:spacing w:val="44"/>
          <w:w w:val="105"/>
          <w:sz w:val="18"/>
        </w:rPr>
        <w:t> </w:t>
      </w:r>
      <w:r>
        <w:rPr>
          <w:rFonts w:ascii="Times New Roman"/>
          <w:w w:val="105"/>
          <w:sz w:val="18"/>
        </w:rPr>
        <w:t>dif-</w:t>
      </w:r>
      <w:r>
        <w:rPr>
          <w:rFonts w:ascii="Times New Roman"/>
          <w:w w:val="103"/>
          <w:sz w:val="18"/>
        </w:rPr>
        <w:t> </w:t>
      </w:r>
      <w:r>
        <w:rPr>
          <w:rFonts w:ascii="Times New Roman"/>
          <w:w w:val="105"/>
          <w:sz w:val="18"/>
        </w:rPr>
        <w:t>ferentiate</w:t>
      </w:r>
      <w:r>
        <w:rPr>
          <w:rFonts w:ascii="Times New Roman"/>
          <w:spacing w:val="-6"/>
          <w:w w:val="105"/>
          <w:sz w:val="18"/>
        </w:rPr>
        <w:t> </w:t>
      </w:r>
      <w:r>
        <w:rPr>
          <w:rFonts w:ascii="Times New Roman"/>
          <w:w w:val="105"/>
          <w:sz w:val="18"/>
        </w:rPr>
        <w:t>unsuccessful</w:t>
      </w:r>
      <w:r>
        <w:rPr>
          <w:rFonts w:ascii="Times New Roman"/>
          <w:spacing w:val="-8"/>
          <w:w w:val="105"/>
          <w:sz w:val="18"/>
        </w:rPr>
        <w:t> </w:t>
      </w:r>
      <w:r>
        <w:rPr>
          <w:rFonts w:ascii="Times New Roman"/>
          <w:w w:val="105"/>
          <w:sz w:val="18"/>
        </w:rPr>
        <w:t>from</w:t>
      </w:r>
      <w:r>
        <w:rPr>
          <w:rFonts w:ascii="Times New Roman"/>
          <w:spacing w:val="-6"/>
          <w:w w:val="105"/>
          <w:sz w:val="18"/>
        </w:rPr>
        <w:t> </w:t>
      </w:r>
      <w:r>
        <w:rPr>
          <w:rFonts w:ascii="Times New Roman"/>
          <w:w w:val="105"/>
          <w:sz w:val="18"/>
        </w:rPr>
        <w:t>successful</w:t>
      </w:r>
      <w:r>
        <w:rPr>
          <w:rFonts w:ascii="Times New Roman"/>
          <w:spacing w:val="-7"/>
          <w:w w:val="105"/>
          <w:sz w:val="18"/>
        </w:rPr>
        <w:t> </w:t>
      </w:r>
      <w:r>
        <w:rPr>
          <w:rFonts w:ascii="Times New Roman"/>
          <w:w w:val="105"/>
          <w:sz w:val="18"/>
        </w:rPr>
        <w:t>job</w:t>
      </w:r>
      <w:r>
        <w:rPr>
          <w:rFonts w:ascii="Times New Roman"/>
          <w:spacing w:val="-4"/>
          <w:w w:val="105"/>
          <w:sz w:val="18"/>
        </w:rPr>
        <w:t> </w:t>
      </w:r>
      <w:r>
        <w:rPr>
          <w:rFonts w:ascii="Times New Roman"/>
          <w:w w:val="105"/>
          <w:sz w:val="18"/>
        </w:rPr>
        <w:t>executions</w:t>
      </w:r>
      <w:r>
        <w:rPr>
          <w:rFonts w:ascii="Times New Roman"/>
          <w:spacing w:val="-9"/>
          <w:w w:val="105"/>
          <w:sz w:val="18"/>
        </w:rPr>
        <w:t> </w:t>
      </w:r>
      <w:r>
        <w:rPr>
          <w:rFonts w:ascii="Times New Roman"/>
          <w:w w:val="105"/>
          <w:sz w:val="18"/>
        </w:rPr>
        <w:t>(Sec-</w:t>
      </w:r>
      <w:r>
        <w:rPr>
          <w:rFonts w:ascii="Times New Roman"/>
          <w:w w:val="103"/>
          <w:sz w:val="18"/>
        </w:rPr>
        <w:t> </w:t>
      </w:r>
      <w:r>
        <w:rPr>
          <w:rFonts w:ascii="Times New Roman"/>
          <w:w w:val="105"/>
          <w:sz w:val="18"/>
        </w:rPr>
        <w:t>tion III) and explore different hypotheses for root</w:t>
      </w:r>
      <w:r>
        <w:rPr>
          <w:rFonts w:ascii="Times New Roman"/>
          <w:spacing w:val="3"/>
          <w:w w:val="105"/>
          <w:sz w:val="18"/>
        </w:rPr>
        <w:t> </w:t>
      </w:r>
      <w:r>
        <w:rPr>
          <w:rFonts w:ascii="Times New Roman"/>
          <w:w w:val="105"/>
          <w:sz w:val="18"/>
        </w:rPr>
        <w:t>causes</w:t>
      </w:r>
      <w:r>
        <w:rPr>
          <w:rFonts w:ascii="Times New Roman"/>
          <w:w w:val="103"/>
          <w:sz w:val="18"/>
        </w:rPr>
        <w:t> </w:t>
      </w:r>
      <w:r>
        <w:rPr>
          <w:rFonts w:ascii="Times New Roman"/>
          <w:w w:val="105"/>
          <w:sz w:val="18"/>
        </w:rPr>
        <w:t>that</w:t>
      </w:r>
      <w:r>
        <w:rPr>
          <w:rFonts w:ascii="Times New Roman"/>
          <w:spacing w:val="-14"/>
          <w:w w:val="105"/>
          <w:sz w:val="18"/>
        </w:rPr>
        <w:t> </w:t>
      </w:r>
      <w:r>
        <w:rPr>
          <w:rFonts w:ascii="Times New Roman"/>
          <w:w w:val="105"/>
          <w:sz w:val="18"/>
        </w:rPr>
        <w:t>might</w:t>
      </w:r>
      <w:r>
        <w:rPr>
          <w:rFonts w:ascii="Times New Roman"/>
          <w:spacing w:val="-14"/>
          <w:w w:val="105"/>
          <w:sz w:val="18"/>
        </w:rPr>
        <w:t> </w:t>
      </w:r>
      <w:r>
        <w:rPr>
          <w:rFonts w:ascii="Times New Roman"/>
          <w:w w:val="105"/>
          <w:sz w:val="18"/>
        </w:rPr>
        <w:t>explain</w:t>
      </w:r>
      <w:r>
        <w:rPr>
          <w:rFonts w:ascii="Times New Roman"/>
          <w:spacing w:val="-16"/>
          <w:w w:val="105"/>
          <w:sz w:val="18"/>
        </w:rPr>
        <w:t> </w:t>
      </w:r>
      <w:r>
        <w:rPr>
          <w:rFonts w:ascii="Times New Roman"/>
          <w:w w:val="105"/>
          <w:sz w:val="18"/>
        </w:rPr>
        <w:t>unsuccessful</w:t>
      </w:r>
      <w:r>
        <w:rPr>
          <w:rFonts w:ascii="Times New Roman"/>
          <w:spacing w:val="-16"/>
          <w:w w:val="105"/>
          <w:sz w:val="18"/>
        </w:rPr>
        <w:t> </w:t>
      </w:r>
      <w:r>
        <w:rPr>
          <w:rFonts w:ascii="Times New Roman"/>
          <w:w w:val="105"/>
          <w:sz w:val="18"/>
        </w:rPr>
        <w:t>executions</w:t>
      </w:r>
      <w:r>
        <w:rPr>
          <w:rFonts w:ascii="Times New Roman"/>
          <w:spacing w:val="-16"/>
          <w:w w:val="105"/>
          <w:sz w:val="18"/>
        </w:rPr>
        <w:t> </w:t>
      </w:r>
      <w:r>
        <w:rPr>
          <w:rFonts w:ascii="Times New Roman"/>
          <w:w w:val="105"/>
          <w:sz w:val="18"/>
        </w:rPr>
        <w:t>(Section</w:t>
      </w:r>
      <w:r>
        <w:rPr>
          <w:rFonts w:ascii="Times New Roman"/>
          <w:spacing w:val="-15"/>
          <w:w w:val="105"/>
          <w:sz w:val="18"/>
        </w:rPr>
        <w:t> </w:t>
      </w:r>
      <w:r>
        <w:rPr>
          <w:rFonts w:ascii="Times New Roman"/>
          <w:w w:val="105"/>
          <w:sz w:val="18"/>
        </w:rPr>
        <w:t>IV).</w:t>
      </w:r>
      <w:r>
        <w:rPr>
          <w:rFonts w:ascii="Times New Roman"/>
          <w:spacing w:val="-13"/>
          <w:w w:val="105"/>
          <w:sz w:val="18"/>
        </w:rPr>
        <w:t> </w:t>
      </w:r>
      <w:r>
        <w:rPr>
          <w:rFonts w:ascii="Times New Roman"/>
          <w:w w:val="105"/>
          <w:sz w:val="18"/>
        </w:rPr>
        <w:t>Our</w:t>
      </w:r>
      <w:r>
        <w:rPr>
          <w:rFonts w:ascii="Times New Roman"/>
          <w:w w:val="103"/>
          <w:sz w:val="18"/>
        </w:rPr>
        <w:t> </w:t>
      </w:r>
      <w:r>
        <w:rPr>
          <w:rFonts w:ascii="Times New Roman"/>
          <w:w w:val="105"/>
          <w:sz w:val="18"/>
        </w:rPr>
        <w:t>work</w:t>
      </w:r>
      <w:r>
        <w:rPr>
          <w:rFonts w:ascii="Times New Roman"/>
          <w:spacing w:val="31"/>
          <w:w w:val="105"/>
          <w:sz w:val="18"/>
        </w:rPr>
        <w:t> </w:t>
      </w:r>
      <w:r>
        <w:rPr>
          <w:rFonts w:ascii="Times New Roman"/>
          <w:w w:val="105"/>
          <w:sz w:val="18"/>
        </w:rPr>
        <w:t>extends</w:t>
      </w:r>
      <w:r>
        <w:rPr>
          <w:rFonts w:ascii="Times New Roman"/>
          <w:spacing w:val="29"/>
          <w:w w:val="105"/>
          <w:sz w:val="18"/>
        </w:rPr>
        <w:t> </w:t>
      </w:r>
      <w:r>
        <w:rPr>
          <w:rFonts w:ascii="Times New Roman"/>
          <w:w w:val="105"/>
          <w:sz w:val="18"/>
        </w:rPr>
        <w:t>previous</w:t>
      </w:r>
      <w:r>
        <w:rPr>
          <w:rFonts w:ascii="Times New Roman"/>
          <w:spacing w:val="27"/>
          <w:w w:val="105"/>
          <w:sz w:val="18"/>
        </w:rPr>
        <w:t> </w:t>
      </w:r>
      <w:r>
        <w:rPr>
          <w:rFonts w:ascii="Times New Roman"/>
          <w:w w:val="105"/>
          <w:sz w:val="18"/>
        </w:rPr>
        <w:t>work</w:t>
      </w:r>
      <w:r>
        <w:rPr>
          <w:rFonts w:ascii="Times New Roman"/>
          <w:spacing w:val="31"/>
          <w:w w:val="105"/>
          <w:sz w:val="18"/>
        </w:rPr>
        <w:t> </w:t>
      </w:r>
      <w:r>
        <w:rPr>
          <w:rFonts w:ascii="Times New Roman"/>
          <w:w w:val="105"/>
          <w:sz w:val="18"/>
        </w:rPr>
        <w:t>to</w:t>
      </w:r>
      <w:r>
        <w:rPr>
          <w:rFonts w:ascii="Times New Roman"/>
          <w:spacing w:val="32"/>
          <w:w w:val="105"/>
          <w:sz w:val="18"/>
        </w:rPr>
        <w:t> </w:t>
      </w:r>
      <w:r>
        <w:rPr>
          <w:rFonts w:ascii="Times New Roman"/>
          <w:w w:val="105"/>
          <w:sz w:val="18"/>
        </w:rPr>
        <w:t>include</w:t>
      </w:r>
      <w:r>
        <w:rPr>
          <w:rFonts w:ascii="Times New Roman"/>
          <w:spacing w:val="30"/>
          <w:w w:val="105"/>
          <w:sz w:val="18"/>
        </w:rPr>
        <w:t> </w:t>
      </w:r>
      <w:r>
        <w:rPr>
          <w:rFonts w:ascii="Times New Roman"/>
          <w:w w:val="105"/>
          <w:sz w:val="18"/>
        </w:rPr>
        <w:t>data</w:t>
      </w:r>
      <w:r>
        <w:rPr>
          <w:rFonts w:ascii="Times New Roman"/>
          <w:spacing w:val="32"/>
          <w:w w:val="105"/>
          <w:sz w:val="18"/>
        </w:rPr>
        <w:t> </w:t>
      </w:r>
      <w:r>
        <w:rPr>
          <w:rFonts w:ascii="Times New Roman"/>
          <w:w w:val="105"/>
          <w:sz w:val="18"/>
        </w:rPr>
        <w:t>sets</w:t>
      </w:r>
      <w:r>
        <w:rPr>
          <w:rFonts w:ascii="Times New Roman"/>
          <w:spacing w:val="32"/>
          <w:w w:val="105"/>
          <w:sz w:val="18"/>
        </w:rPr>
        <w:t> </w:t>
      </w:r>
      <w:r>
        <w:rPr>
          <w:rFonts w:ascii="Times New Roman"/>
          <w:w w:val="105"/>
          <w:sz w:val="18"/>
        </w:rPr>
        <w:t>for</w:t>
      </w:r>
      <w:r>
        <w:rPr>
          <w:rFonts w:ascii="Times New Roman"/>
          <w:spacing w:val="30"/>
          <w:w w:val="105"/>
          <w:sz w:val="18"/>
        </w:rPr>
        <w:t> </w:t>
      </w:r>
      <w:r>
        <w:rPr>
          <w:rFonts w:ascii="Times New Roman"/>
          <w:w w:val="105"/>
          <w:sz w:val="18"/>
        </w:rPr>
        <w:t>two</w:t>
      </w:r>
      <w:r>
        <w:rPr>
          <w:rFonts w:ascii="Times New Roman"/>
          <w:w w:val="103"/>
          <w:sz w:val="18"/>
        </w:rPr>
        <w:t> </w:t>
      </w:r>
      <w:r>
        <w:rPr>
          <w:rFonts w:ascii="Times New Roman"/>
          <w:w w:val="105"/>
          <w:sz w:val="18"/>
        </w:rPr>
        <w:t>new</w:t>
      </w:r>
      <w:r>
        <w:rPr>
          <w:rFonts w:ascii="Times New Roman"/>
          <w:spacing w:val="30"/>
          <w:w w:val="105"/>
          <w:sz w:val="18"/>
        </w:rPr>
        <w:t> </w:t>
      </w:r>
      <w:r>
        <w:rPr>
          <w:rFonts w:ascii="Times New Roman"/>
          <w:w w:val="105"/>
          <w:sz w:val="18"/>
        </w:rPr>
        <w:t>large-scale</w:t>
      </w:r>
      <w:r>
        <w:rPr>
          <w:rFonts w:ascii="Times New Roman"/>
          <w:spacing w:val="30"/>
          <w:w w:val="105"/>
          <w:sz w:val="18"/>
        </w:rPr>
        <w:t> </w:t>
      </w:r>
      <w:r>
        <w:rPr>
          <w:rFonts w:ascii="Times New Roman"/>
          <w:w w:val="105"/>
          <w:sz w:val="18"/>
        </w:rPr>
        <w:t>systems</w:t>
      </w:r>
      <w:r>
        <w:rPr>
          <w:rFonts w:ascii="Times New Roman"/>
          <w:spacing w:val="30"/>
          <w:w w:val="105"/>
          <w:sz w:val="18"/>
        </w:rPr>
        <w:t> </w:t>
      </w:r>
      <w:r>
        <w:rPr>
          <w:rFonts w:ascii="Times New Roman"/>
          <w:w w:val="105"/>
          <w:sz w:val="18"/>
        </w:rPr>
        <w:t>and</w:t>
      </w:r>
      <w:r>
        <w:rPr>
          <w:rFonts w:ascii="Times New Roman"/>
          <w:spacing w:val="32"/>
          <w:w w:val="105"/>
          <w:sz w:val="18"/>
        </w:rPr>
        <w:t> </w:t>
      </w:r>
      <w:r>
        <w:rPr>
          <w:rFonts w:ascii="Times New Roman"/>
          <w:w w:val="105"/>
          <w:sz w:val="18"/>
        </w:rPr>
        <w:t>covers</w:t>
      </w:r>
      <w:r>
        <w:rPr>
          <w:rFonts w:ascii="Times New Roman"/>
          <w:spacing w:val="27"/>
          <w:w w:val="105"/>
          <w:sz w:val="18"/>
        </w:rPr>
        <w:t> </w:t>
      </w:r>
      <w:r>
        <w:rPr>
          <w:rFonts w:ascii="Times New Roman"/>
          <w:w w:val="105"/>
          <w:sz w:val="18"/>
        </w:rPr>
        <w:t>factors</w:t>
      </w:r>
      <w:r>
        <w:rPr>
          <w:rFonts w:ascii="Times New Roman"/>
          <w:spacing w:val="30"/>
          <w:w w:val="105"/>
          <w:sz w:val="18"/>
        </w:rPr>
        <w:t> </w:t>
      </w:r>
      <w:r>
        <w:rPr>
          <w:rFonts w:ascii="Times New Roman"/>
          <w:w w:val="105"/>
          <w:sz w:val="18"/>
        </w:rPr>
        <w:t>that</w:t>
      </w:r>
      <w:r>
        <w:rPr>
          <w:rFonts w:ascii="Times New Roman"/>
          <w:spacing w:val="31"/>
          <w:w w:val="105"/>
          <w:sz w:val="18"/>
        </w:rPr>
        <w:t> </w:t>
      </w:r>
      <w:r>
        <w:rPr>
          <w:rFonts w:ascii="Times New Roman"/>
          <w:w w:val="105"/>
          <w:sz w:val="18"/>
        </w:rPr>
        <w:t>have</w:t>
      </w:r>
      <w:r>
        <w:rPr>
          <w:rFonts w:ascii="Times New Roman"/>
          <w:spacing w:val="30"/>
          <w:w w:val="105"/>
          <w:sz w:val="18"/>
        </w:rPr>
        <w:t> </w:t>
      </w:r>
      <w:r>
        <w:rPr>
          <w:rFonts w:ascii="Times New Roman"/>
          <w:w w:val="105"/>
          <w:sz w:val="18"/>
        </w:rPr>
        <w:t>not</w:t>
      </w:r>
      <w:r>
        <w:rPr>
          <w:rFonts w:ascii="Times New Roman"/>
          <w:w w:val="103"/>
          <w:sz w:val="18"/>
        </w:rPr>
        <w:t> </w:t>
      </w:r>
      <w:r>
        <w:rPr>
          <w:rFonts w:ascii="Times New Roman"/>
          <w:w w:val="105"/>
          <w:sz w:val="18"/>
        </w:rPr>
        <w:t>been</w:t>
      </w:r>
      <w:r>
        <w:rPr>
          <w:rFonts w:ascii="Times New Roman"/>
          <w:spacing w:val="-14"/>
          <w:w w:val="105"/>
          <w:sz w:val="18"/>
        </w:rPr>
        <w:t> </w:t>
      </w:r>
      <w:r>
        <w:rPr>
          <w:rFonts w:ascii="Times New Roman"/>
          <w:w w:val="105"/>
          <w:sz w:val="18"/>
        </w:rPr>
        <w:t>explored</w:t>
      </w:r>
      <w:r>
        <w:rPr>
          <w:rFonts w:ascii="Times New Roman"/>
          <w:spacing w:val="-17"/>
          <w:w w:val="105"/>
          <w:sz w:val="18"/>
        </w:rPr>
        <w:t> </w:t>
      </w:r>
      <w:r>
        <w:rPr>
          <w:rFonts w:ascii="Times New Roman"/>
          <w:w w:val="105"/>
          <w:sz w:val="18"/>
        </w:rPr>
        <w:t>in</w:t>
      </w:r>
      <w:r>
        <w:rPr>
          <w:rFonts w:ascii="Times New Roman"/>
          <w:spacing w:val="-12"/>
          <w:w w:val="105"/>
          <w:sz w:val="18"/>
        </w:rPr>
        <w:t> </w:t>
      </w:r>
      <w:r>
        <w:rPr>
          <w:rFonts w:ascii="Times New Roman"/>
          <w:w w:val="105"/>
          <w:sz w:val="18"/>
        </w:rPr>
        <w:t>previous</w:t>
      </w:r>
      <w:r>
        <w:rPr>
          <w:rFonts w:ascii="Times New Roman"/>
          <w:spacing w:val="-17"/>
          <w:w w:val="105"/>
          <w:sz w:val="18"/>
        </w:rPr>
        <w:t> </w:t>
      </w:r>
      <w:r>
        <w:rPr>
          <w:rFonts w:ascii="Times New Roman"/>
          <w:w w:val="105"/>
          <w:sz w:val="18"/>
        </w:rPr>
        <w:t>work.</w:t>
      </w:r>
      <w:r>
        <w:rPr>
          <w:rFonts w:ascii="Times New Roman"/>
          <w:spacing w:val="-14"/>
          <w:w w:val="105"/>
          <w:sz w:val="18"/>
        </w:rPr>
        <w:t> </w:t>
      </w:r>
      <w:r>
        <w:rPr>
          <w:rFonts w:ascii="Times New Roman"/>
          <w:w w:val="105"/>
          <w:sz w:val="18"/>
        </w:rPr>
        <w:t>For</w:t>
      </w:r>
      <w:r>
        <w:rPr>
          <w:rFonts w:ascii="Times New Roman"/>
          <w:spacing w:val="-14"/>
          <w:w w:val="105"/>
          <w:sz w:val="18"/>
        </w:rPr>
        <w:t> </w:t>
      </w:r>
      <w:r>
        <w:rPr>
          <w:rFonts w:ascii="Times New Roman"/>
          <w:w w:val="105"/>
          <w:sz w:val="18"/>
        </w:rPr>
        <w:t>some</w:t>
      </w:r>
      <w:r>
        <w:rPr>
          <w:rFonts w:ascii="Times New Roman"/>
          <w:spacing w:val="-14"/>
          <w:w w:val="105"/>
          <w:sz w:val="18"/>
        </w:rPr>
        <w:t> </w:t>
      </w:r>
      <w:r>
        <w:rPr>
          <w:rFonts w:ascii="Times New Roman"/>
          <w:w w:val="105"/>
          <w:sz w:val="18"/>
        </w:rPr>
        <w:t>previously</w:t>
      </w:r>
      <w:r>
        <w:rPr>
          <w:rFonts w:ascii="Times New Roman"/>
          <w:spacing w:val="-16"/>
          <w:w w:val="105"/>
          <w:sz w:val="18"/>
        </w:rPr>
        <w:t> </w:t>
      </w:r>
      <w:r>
        <w:rPr>
          <w:rFonts w:ascii="Times New Roman"/>
          <w:w w:val="105"/>
          <w:sz w:val="18"/>
        </w:rPr>
        <w:t>studied</w:t>
      </w:r>
      <w:r>
        <w:rPr>
          <w:rFonts w:ascii="Times New Roman"/>
          <w:w w:val="103"/>
          <w:sz w:val="18"/>
        </w:rPr>
        <w:t> </w:t>
      </w:r>
      <w:r>
        <w:rPr>
          <w:rFonts w:ascii="Times New Roman"/>
          <w:w w:val="105"/>
          <w:sz w:val="18"/>
        </w:rPr>
        <w:t>factors, we come to different conclusions from prior</w:t>
      </w:r>
      <w:r>
        <w:rPr>
          <w:rFonts w:ascii="Times New Roman"/>
          <w:spacing w:val="43"/>
          <w:w w:val="105"/>
          <w:sz w:val="18"/>
        </w:rPr>
        <w:t> </w:t>
      </w:r>
      <w:r>
        <w:rPr>
          <w:rFonts w:ascii="Times New Roman"/>
          <w:w w:val="105"/>
          <w:sz w:val="18"/>
        </w:rPr>
        <w:t>work.</w:t>
      </w:r>
      <w:r>
        <w:rPr>
          <w:rFonts w:ascii="Times New Roman"/>
          <w:sz w:val="18"/>
        </w:rPr>
      </w:r>
    </w:p>
    <w:p>
      <w:pPr>
        <w:pStyle w:val="ListParagraph"/>
        <w:numPr>
          <w:ilvl w:val="0"/>
          <w:numId w:val="2"/>
        </w:numPr>
        <w:tabs>
          <w:tab w:pos="447" w:val="left" w:leader="none"/>
        </w:tabs>
        <w:spacing w:line="172" w:lineRule="exact" w:before="0" w:after="0"/>
        <w:ind w:left="446" w:right="0" w:hanging="17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pacing w:val="-9"/>
          <w:w w:val="105"/>
          <w:sz w:val="18"/>
        </w:rPr>
        <w:t>We </w:t>
      </w:r>
      <w:r>
        <w:rPr>
          <w:rFonts w:ascii="Times New Roman"/>
          <w:w w:val="105"/>
          <w:sz w:val="18"/>
        </w:rPr>
        <w:t>use machine learning techniques to predict</w:t>
      </w:r>
      <w:r>
        <w:rPr>
          <w:rFonts w:ascii="Times New Roman"/>
          <w:spacing w:val="43"/>
          <w:w w:val="105"/>
          <w:sz w:val="18"/>
        </w:rPr>
        <w:t> </w:t>
      </w:r>
      <w:r>
        <w:rPr>
          <w:rFonts w:ascii="Times New Roman"/>
          <w:w w:val="105"/>
          <w:sz w:val="18"/>
        </w:rPr>
        <w:t>unsuccessful</w:t>
      </w:r>
      <w:r>
        <w:rPr>
          <w:rFonts w:ascii="Times New Roman"/>
          <w:sz w:val="18"/>
        </w:rPr>
      </w:r>
    </w:p>
    <w:p>
      <w:pPr>
        <w:pStyle w:val="BodyText"/>
        <w:spacing w:line="256" w:lineRule="auto" w:before="16"/>
        <w:ind w:left="446" w:right="642" w:firstLine="0"/>
        <w:jc w:val="both"/>
      </w:pPr>
      <w:r>
        <w:rPr>
          <w:w w:val="105"/>
        </w:rPr>
        <w:t>execution at the job and the task level. </w:t>
      </w:r>
      <w:r>
        <w:rPr>
          <w:spacing w:val="-9"/>
          <w:w w:val="105"/>
        </w:rPr>
        <w:t>We </w:t>
      </w:r>
      <w:r>
        <w:rPr>
          <w:w w:val="105"/>
        </w:rPr>
        <w:t>show that</w:t>
      </w:r>
      <w:r>
        <w:rPr>
          <w:spacing w:val="13"/>
          <w:w w:val="105"/>
        </w:rPr>
        <w:t> </w:t>
      </w:r>
      <w:r>
        <w:rPr>
          <w:w w:val="105"/>
        </w:rPr>
        <w:t>unsuc-</w:t>
      </w:r>
      <w:r>
        <w:rPr>
          <w:w w:val="103"/>
        </w:rPr>
        <w:t> </w:t>
      </w:r>
      <w:r>
        <w:rPr>
          <w:w w:val="105"/>
        </w:rPr>
        <w:t>cessful execution can be predicted relatively early on in</w:t>
      </w:r>
      <w:r>
        <w:rPr>
          <w:spacing w:val="42"/>
          <w:w w:val="105"/>
        </w:rPr>
        <w:t> </w:t>
      </w:r>
      <w:r>
        <w:rPr>
          <w:w w:val="105"/>
        </w:rPr>
        <w:t>a</w:t>
      </w:r>
      <w:r>
        <w:rPr>
          <w:w w:val="103"/>
        </w:rPr>
        <w:t> </w:t>
      </w:r>
      <w:r>
        <w:rPr>
          <w:spacing w:val="-3"/>
          <w:w w:val="105"/>
        </w:rPr>
        <w:t>job’s</w:t>
      </w:r>
      <w:r>
        <w:rPr>
          <w:spacing w:val="-8"/>
          <w:w w:val="105"/>
        </w:rPr>
        <w:t> </w:t>
      </w:r>
      <w:r>
        <w:rPr>
          <w:w w:val="105"/>
        </w:rPr>
        <w:t>lifetime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high</w:t>
      </w:r>
      <w:r>
        <w:rPr>
          <w:spacing w:val="-8"/>
          <w:w w:val="105"/>
        </w:rPr>
        <w:t> </w:t>
      </w:r>
      <w:r>
        <w:rPr>
          <w:w w:val="105"/>
        </w:rPr>
        <w:t>precision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recall</w:t>
      </w:r>
      <w:r>
        <w:rPr>
          <w:spacing w:val="-7"/>
          <w:w w:val="105"/>
        </w:rPr>
        <w:t> </w:t>
      </w:r>
      <w:r>
        <w:rPr>
          <w:w w:val="105"/>
        </w:rPr>
        <w:t>(Section</w:t>
      </w:r>
      <w:r>
        <w:rPr>
          <w:spacing w:val="-6"/>
          <w:w w:val="105"/>
        </w:rPr>
        <w:t> </w:t>
      </w:r>
      <w:r>
        <w:rPr>
          <w:w w:val="105"/>
        </w:rPr>
        <w:t>V).</w:t>
      </w:r>
      <w:r>
        <w:rPr/>
      </w:r>
    </w:p>
    <w:p>
      <w:pPr>
        <w:pStyle w:val="ListParagraph"/>
        <w:numPr>
          <w:ilvl w:val="0"/>
          <w:numId w:val="2"/>
        </w:numPr>
        <w:tabs>
          <w:tab w:pos="447" w:val="left" w:leader="none"/>
        </w:tabs>
        <w:spacing w:line="172" w:lineRule="exact" w:before="0" w:after="0"/>
        <w:ind w:left="446" w:right="0" w:hanging="17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pacing w:val="-9"/>
          <w:w w:val="105"/>
          <w:sz w:val="18"/>
        </w:rPr>
        <w:t>We </w:t>
      </w:r>
      <w:r>
        <w:rPr>
          <w:rFonts w:ascii="Times New Roman"/>
          <w:w w:val="105"/>
          <w:sz w:val="18"/>
        </w:rPr>
        <w:t>propose and evaluate a practical use case for how</w:t>
      </w:r>
      <w:r>
        <w:rPr>
          <w:rFonts w:ascii="Times New Roman"/>
          <w:spacing w:val="10"/>
          <w:w w:val="105"/>
          <w:sz w:val="18"/>
        </w:rPr>
        <w:t> </w:t>
      </w:r>
      <w:r>
        <w:rPr>
          <w:rFonts w:ascii="Times New Roman"/>
          <w:w w:val="105"/>
          <w:sz w:val="18"/>
        </w:rPr>
        <w:t>our</w:t>
      </w:r>
      <w:r>
        <w:rPr>
          <w:rFonts w:ascii="Times New Roman"/>
          <w:sz w:val="18"/>
        </w:rPr>
      </w:r>
    </w:p>
    <w:p>
      <w:pPr>
        <w:pStyle w:val="BodyText"/>
        <w:spacing w:line="256" w:lineRule="auto" w:before="16"/>
        <w:ind w:left="446" w:right="648" w:firstLine="0"/>
        <w:jc w:val="both"/>
      </w:pPr>
      <w:r>
        <w:rPr>
          <w:w w:val="105"/>
        </w:rPr>
        <w:t>ﬁndings and predictor can be used to mitigate job</w:t>
      </w:r>
      <w:r>
        <w:rPr>
          <w:spacing w:val="15"/>
          <w:w w:val="105"/>
        </w:rPr>
        <w:t> </w:t>
      </w:r>
      <w:r>
        <w:rPr>
          <w:w w:val="105"/>
        </w:rPr>
        <w:t>failure</w:t>
      </w:r>
      <w:r>
        <w:rPr>
          <w:w w:val="103"/>
        </w:rPr>
        <w:t> </w:t>
      </w:r>
      <w:r>
        <w:rPr>
          <w:w w:val="105"/>
        </w:rPr>
        <w:t>using task cloning, and discuss a number of other</w:t>
      </w:r>
      <w:r>
        <w:rPr>
          <w:spacing w:val="26"/>
          <w:w w:val="105"/>
        </w:rPr>
        <w:t> </w:t>
      </w:r>
      <w:r>
        <w:rPr>
          <w:w w:val="105"/>
        </w:rPr>
        <w:t>potential</w:t>
      </w:r>
      <w:r>
        <w:rPr>
          <w:w w:val="103"/>
        </w:rPr>
        <w:t> </w:t>
      </w:r>
      <w:r>
        <w:rPr>
          <w:w w:val="105"/>
        </w:rPr>
        <w:t>use cases (Section</w:t>
      </w:r>
      <w:r>
        <w:rPr>
          <w:spacing w:val="21"/>
          <w:w w:val="105"/>
        </w:rPr>
        <w:t> </w:t>
      </w:r>
      <w:r>
        <w:rPr>
          <w:w w:val="105"/>
        </w:rPr>
        <w:t>6).</w:t>
      </w:r>
      <w:r>
        <w:rPr/>
      </w:r>
    </w:p>
    <w:p>
      <w:pPr>
        <w:pStyle w:val="ListParagraph"/>
        <w:numPr>
          <w:ilvl w:val="0"/>
          <w:numId w:val="1"/>
        </w:numPr>
        <w:tabs>
          <w:tab w:pos="1443" w:val="left" w:leader="none"/>
        </w:tabs>
        <w:spacing w:line="240" w:lineRule="auto" w:before="143" w:after="0"/>
        <w:ind w:left="1442" w:right="0" w:hanging="29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7"/>
          <w:sz w:val="18"/>
        </w:rPr>
        <w:t>D</w:t>
      </w:r>
      <w:r>
        <w:rPr>
          <w:rFonts w:ascii="Times New Roman"/>
          <w:spacing w:val="7"/>
          <w:sz w:val="15"/>
        </w:rPr>
        <w:t>ESCRIPTION </w:t>
      </w:r>
      <w:r>
        <w:rPr>
          <w:rFonts w:ascii="Times New Roman"/>
          <w:spacing w:val="4"/>
          <w:sz w:val="15"/>
        </w:rPr>
        <w:t>OF </w:t>
      </w:r>
      <w:r>
        <w:rPr>
          <w:rFonts w:ascii="Times New Roman"/>
          <w:spacing w:val="5"/>
          <w:sz w:val="15"/>
        </w:rPr>
        <w:t>THE </w:t>
      </w:r>
      <w:r>
        <w:rPr>
          <w:rFonts w:ascii="Times New Roman"/>
          <w:spacing w:val="6"/>
          <w:sz w:val="15"/>
        </w:rPr>
        <w:t>JOB</w:t>
      </w:r>
      <w:r>
        <w:rPr>
          <w:rFonts w:ascii="Times New Roman"/>
          <w:spacing w:val="11"/>
          <w:sz w:val="15"/>
        </w:rPr>
        <w:t> </w:t>
      </w:r>
      <w:r>
        <w:rPr>
          <w:rFonts w:ascii="Times New Roman"/>
          <w:spacing w:val="6"/>
          <w:sz w:val="15"/>
        </w:rPr>
        <w:t>TRACES</w:t>
      </w:r>
    </w:p>
    <w:p>
      <w:pPr>
        <w:pStyle w:val="BodyText"/>
        <w:spacing w:line="256" w:lineRule="auto" w:before="85"/>
        <w:ind w:left="311" w:right="647"/>
        <w:jc w:val="both"/>
      </w:pPr>
      <w:r>
        <w:rPr>
          <w:w w:val="105"/>
        </w:rPr>
        <w:t>Our study is based on the following job traces collected</w:t>
      </w:r>
      <w:r>
        <w:rPr>
          <w:spacing w:val="35"/>
          <w:w w:val="105"/>
        </w:rPr>
        <w:t> </w:t>
      </w:r>
      <w:r>
        <w:rPr>
          <w:w w:val="105"/>
        </w:rPr>
        <w:t>at</w:t>
      </w:r>
      <w:r>
        <w:rPr>
          <w:w w:val="103"/>
        </w:rPr>
        <w:t> </w:t>
      </w:r>
      <w:r>
        <w:rPr>
          <w:w w:val="105"/>
        </w:rPr>
        <w:t>three different</w:t>
      </w:r>
      <w:r>
        <w:rPr>
          <w:spacing w:val="-22"/>
          <w:w w:val="105"/>
        </w:rPr>
        <w:t> </w:t>
      </w:r>
      <w:r>
        <w:rPr>
          <w:w w:val="105"/>
        </w:rPr>
        <w:t>organizations:</w:t>
      </w:r>
      <w:r>
        <w:rPr/>
      </w:r>
    </w:p>
    <w:p>
      <w:pPr>
        <w:pStyle w:val="ListParagraph"/>
        <w:numPr>
          <w:ilvl w:val="0"/>
          <w:numId w:val="3"/>
        </w:numPr>
        <w:tabs>
          <w:tab w:pos="701" w:val="left" w:leader="none"/>
        </w:tabs>
        <w:spacing w:line="256" w:lineRule="auto" w:before="4" w:after="0"/>
        <w:ind w:left="311" w:right="643" w:firstLine="186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Georgia" w:hAnsi="Georgia" w:cs="Georgia" w:eastAsia="Georgia"/>
          <w:w w:val="105"/>
          <w:sz w:val="18"/>
          <w:szCs w:val="18"/>
        </w:rPr>
        <w:t>Google:</w:t>
      </w:r>
      <w:r>
        <w:rPr>
          <w:rFonts w:ascii="Georgia" w:hAnsi="Georgia" w:cs="Georgia" w:eastAsia="Georgia"/>
          <w:spacing w:val="-1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spacing w:val="-1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trace</w:t>
      </w:r>
      <w:r>
        <w:rPr>
          <w:rFonts w:ascii="Times New Roman" w:hAnsi="Times New Roman" w:cs="Times New Roman" w:eastAsia="Times New Roman"/>
          <w:spacing w:val="-1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pacing w:val="-1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publicly</w:t>
      </w:r>
      <w:r>
        <w:rPr>
          <w:rFonts w:ascii="Times New Roman" w:hAnsi="Times New Roman" w:cs="Times New Roman" w:eastAsia="Times New Roman"/>
          <w:spacing w:val="-1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available</w:t>
      </w:r>
      <w:r>
        <w:rPr>
          <w:rFonts w:ascii="Times New Roman" w:hAnsi="Times New Roman" w:cs="Times New Roman" w:eastAsia="Times New Roman"/>
          <w:spacing w:val="-1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[17]</w:t>
      </w:r>
      <w:r>
        <w:rPr>
          <w:rFonts w:ascii="Times New Roman" w:hAnsi="Times New Roman" w:cs="Times New Roman" w:eastAsia="Times New Roman"/>
          <w:spacing w:val="-1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pacing w:val="-1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captures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all 349K jobs submitted to a 12,000 node</w:t>
      </w:r>
      <w:r>
        <w:rPr>
          <w:rFonts w:ascii="Times New Roman" w:hAnsi="Times New Roman" w:cs="Times New Roman" w:eastAsia="Times New Roman"/>
          <w:spacing w:val="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multi-purpose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compute cluster at Google over  a  one-month  period.</w:t>
      </w:r>
      <w:r>
        <w:rPr>
          <w:rFonts w:ascii="Times New Roman" w:hAnsi="Times New Roman" w:cs="Times New Roman" w:eastAsia="Times New Roman"/>
          <w:spacing w:val="-1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Jobs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can</w:t>
      </w:r>
      <w:r>
        <w:rPr>
          <w:rFonts w:ascii="Times New Roman" w:hAnsi="Times New Roman" w:cs="Times New Roman" w:eastAsia="Times New Roman"/>
          <w:spacing w:val="3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consist</w:t>
      </w:r>
      <w:r>
        <w:rPr>
          <w:rFonts w:ascii="Times New Roman" w:hAnsi="Times New Roman" w:cs="Times New Roman" w:eastAsia="Times New Roman"/>
          <w:spacing w:val="3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pacing w:val="3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one</w:t>
      </w:r>
      <w:r>
        <w:rPr>
          <w:rFonts w:ascii="Times New Roman" w:hAnsi="Times New Roman" w:cs="Times New Roman" w:eastAsia="Times New Roman"/>
          <w:spacing w:val="3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pacing w:val="3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multiple</w:t>
      </w:r>
      <w:r>
        <w:rPr>
          <w:rFonts w:ascii="Times New Roman" w:hAnsi="Times New Roman" w:cs="Times New Roman" w:eastAsia="Times New Roman"/>
          <w:spacing w:val="3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tasks</w:t>
      </w:r>
      <w:r>
        <w:rPr>
          <w:rFonts w:ascii="Times New Roman" w:hAnsi="Times New Roman" w:cs="Times New Roman" w:eastAsia="Times New Roman"/>
          <w:spacing w:val="3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pacing w:val="3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pacing w:val="3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each</w:t>
      </w:r>
      <w:r>
        <w:rPr>
          <w:rFonts w:ascii="Times New Roman" w:hAnsi="Times New Roman" w:cs="Times New Roman" w:eastAsia="Times New Roman"/>
          <w:spacing w:val="3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task,</w:t>
      </w:r>
      <w:r>
        <w:rPr>
          <w:rFonts w:ascii="Times New Roman" w:hAnsi="Times New Roman" w:cs="Times New Roman" w:eastAsia="Times New Roman"/>
          <w:spacing w:val="3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well</w:t>
      </w:r>
      <w:r>
        <w:rPr>
          <w:rFonts w:ascii="Times New Roman" w:hAnsi="Times New Roman" w:cs="Times New Roman" w:eastAsia="Times New Roman"/>
          <w:spacing w:val="3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pacing w:val="3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pacing w:val="3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3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job</w:t>
      </w:r>
      <w:r>
        <w:rPr>
          <w:rFonts w:ascii="Times New Roman" w:hAnsi="Times New Roman" w:cs="Times New Roman" w:eastAsia="Times New Roman"/>
          <w:spacing w:val="3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pacing w:val="3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3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whole,</w:t>
      </w:r>
      <w:r>
        <w:rPr>
          <w:rFonts w:ascii="Times New Roman" w:hAnsi="Times New Roman" w:cs="Times New Roman" w:eastAsia="Times New Roman"/>
          <w:spacing w:val="3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3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w w:val="105"/>
          <w:sz w:val="18"/>
          <w:szCs w:val="18"/>
        </w:rPr>
        <w:t>exit</w:t>
      </w:r>
      <w:r>
        <w:rPr>
          <w:rFonts w:ascii="Times New Roman" w:hAnsi="Times New Roman" w:cs="Times New Roman" w:eastAsia="Times New Roman"/>
          <w:i/>
          <w:spacing w:val="3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w w:val="105"/>
          <w:sz w:val="18"/>
          <w:szCs w:val="18"/>
        </w:rPr>
        <w:t>status</w:t>
      </w:r>
      <w:r>
        <w:rPr>
          <w:rFonts w:ascii="Times New Roman" w:hAnsi="Times New Roman" w:cs="Times New Roman" w:eastAsia="Times New Roman"/>
          <w:i/>
          <w:spacing w:val="3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pacing w:val="3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recorded: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jobs and tasks were marked as ‘ﬁnished’ if they</w:t>
      </w:r>
      <w:r>
        <w:rPr>
          <w:rFonts w:ascii="Times New Roman" w:hAnsi="Times New Roman" w:cs="Times New Roman" w:eastAsia="Times New Roman"/>
          <w:spacing w:val="-1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completed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successfully; ‘killed’ if they were aborted by the user or</w:t>
      </w:r>
      <w:r>
        <w:rPr>
          <w:rFonts w:ascii="Times New Roman" w:hAnsi="Times New Roman" w:cs="Times New Roman" w:eastAsia="Times New Roman"/>
          <w:spacing w:val="2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due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to a dependency on another job that is no longer</w:t>
      </w:r>
      <w:r>
        <w:rPr>
          <w:rFonts w:ascii="Times New Roman" w:hAnsi="Times New Roman" w:cs="Times New Roman" w:eastAsia="Times New Roman"/>
          <w:spacing w:val="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satisﬁed;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after="0" w:line="256" w:lineRule="auto"/>
        <w:jc w:val="both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2240" w:h="15840"/>
          <w:pgMar w:top="460" w:bottom="280" w:left="620" w:right="620"/>
          <w:cols w:num="2" w:equalWidth="0">
            <w:col w:w="5322" w:space="40"/>
            <w:col w:w="5638"/>
          </w:cols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tabs>
          <w:tab w:pos="4780" w:val="left" w:leader="none"/>
          <w:tab w:pos="6780" w:val="left" w:leader="none"/>
          <w:tab w:pos="8080" w:val="left" w:leader="none"/>
          <w:tab w:pos="9380" w:val="left" w:leader="none"/>
        </w:tabs>
        <w:spacing w:line="800" w:lineRule="exact"/>
        <w:ind w:left="18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position w:val="-15"/>
          <w:sz w:val="20"/>
        </w:rPr>
        <w:pict>
          <v:group style="width:200pt;height:40pt;mso-position-horizontal-relative:char;mso-position-vertical-relative:line" coordorigin="0,0" coordsize="4000,800">
            <v:shape style="position:absolute;left:0;top:0;width:4000;height:800" type="#_x0000_t75" stroked="false">
              <v:imagedata r:id="rId5" o:title=""/>
            </v:shape>
            <v:shape style="position:absolute;left:0;top:0;width:4000;height:800" type="#_x0000_t202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rFonts w:ascii="Times New Roman" w:hAnsi="Times New Roman" w:cs="Times New Roman" w:eastAsia="Times New Roman"/>
                        <w:sz w:val="13"/>
                        <w:szCs w:val="13"/>
                      </w:rPr>
                    </w:pPr>
                  </w:p>
                  <w:p>
                    <w:pPr>
                      <w:spacing w:line="261" w:lineRule="auto" w:before="0"/>
                      <w:ind w:left="200" w:right="1512" w:firstLine="0"/>
                      <w:jc w:val="left"/>
                      <w:rPr>
                        <w:rFonts w:ascii="Times New Roman" w:hAnsi="Times New Roman" w:cs="Times New Roman" w:eastAsia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w w:val="99"/>
                        <w:sz w:val="16"/>
                      </w:rPr>
                      <w:t>1063-6927/17</w:t>
                    </w:r>
                    <w:r>
                      <w:rPr>
                        <w:rFonts w:ascii="Times New Roman" w:hAnsi="Times New Roman"/>
                        <w:spacing w:val="-1"/>
                        <w:w w:val="9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w w:val="99"/>
                        <w:sz w:val="16"/>
                      </w:rPr>
                      <w:t>$31.00 </w:t>
                    </w:r>
                    <w:r>
                      <w:rPr>
                        <w:rFonts w:ascii="Times New Roman" w:hAnsi="Times New Roman"/>
                        <w:w w:val="99"/>
                        <w:sz w:val="16"/>
                      </w:rPr>
                      <w:t>©</w:t>
                    </w:r>
                    <w:r>
                      <w:rPr>
                        <w:rFonts w:ascii="Times New Roman" w:hAnsi="Times New Roman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sz w:val="16"/>
                      </w:rPr>
                      <w:t>2017 </w:t>
                    </w:r>
                    <w:r>
                      <w:rPr>
                        <w:rFonts w:ascii="Times New Roman" w:hAnsi="Times New Roman"/>
                        <w:w w:val="99"/>
                        <w:sz w:val="16"/>
                      </w:rPr>
                      <w:t>IEEE</w:t>
                    </w:r>
                    <w:r>
                      <w:rPr>
                        <w:rFonts w:ascii="Times New Roman" w:hAnsi="Times New Roman"/>
                        <w:w w:val="9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1"/>
                        <w:w w:val="100"/>
                        <w:sz w:val="16"/>
                      </w:rPr>
                      <w:t>DO</w:t>
                    </w:r>
                    <w:r>
                      <w:rPr>
                        <w:rFonts w:ascii="Times New Roman" w:hAnsi="Times New Roman"/>
                        <w:w w:val="100"/>
                        <w:sz w:val="16"/>
                      </w:rPr>
                      <w:t>I</w:t>
                    </w:r>
                    <w:r>
                      <w:rPr>
                        <w:rFonts w:ascii="Times New Roman" w:hAnsi="Times New Roman"/>
                        <w:sz w:val="16"/>
                      </w:rPr>
                      <w:t> 10.1109/ICDCS.2017.317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position w:val="-15"/>
          <w:sz w:val="20"/>
        </w:rPr>
      </w:r>
      <w:r>
        <w:rPr>
          <w:rFonts w:ascii="Times New Roman"/>
          <w:position w:val="-15"/>
          <w:sz w:val="20"/>
        </w:rPr>
        <w:tab/>
      </w:r>
      <w:r>
        <w:rPr>
          <w:rFonts w:ascii="Times New Roman"/>
          <w:position w:val="24"/>
          <w:sz w:val="20"/>
        </w:rPr>
        <w:pict>
          <v:group style="width:80pt;height:20pt;mso-position-horizontal-relative:char;mso-position-vertical-relative:line" coordorigin="0,0" coordsize="1600,400">
            <v:shape style="position:absolute;left:0;top:0;width:1600;height:400" type="#_x0000_t75" stroked="false">
              <v:imagedata r:id="rId5" o:title=""/>
            </v:shape>
            <v:shape style="position:absolute;left:0;top:0;width:1600;height:400" type="#_x0000_t202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rFonts w:ascii="Times New Roman" w:hAnsi="Times New Roman" w:cs="Times New Roman" w:eastAsia="Times New Roman"/>
                        <w:sz w:val="13"/>
                        <w:szCs w:val="13"/>
                      </w:rPr>
                    </w:pPr>
                  </w:p>
                  <w:p>
                    <w:pPr>
                      <w:spacing w:before="0"/>
                      <w:ind w:left="0" w:right="159" w:firstLine="0"/>
                      <w:jc w:val="center"/>
                      <w:rPr>
                        <w:rFonts w:ascii="Times New Roman" w:hAnsi="Times New Roman" w:cs="Times New Roman" w:eastAsia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1333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position w:val="24"/>
          <w:sz w:val="20"/>
        </w:rPr>
      </w:r>
      <w:r>
        <w:rPr>
          <w:rFonts w:ascii="Times New Roman"/>
          <w:position w:val="24"/>
          <w:sz w:val="20"/>
        </w:rPr>
        <w:tab/>
      </w:r>
      <w:r>
        <w:rPr>
          <w:rFonts w:ascii="Times New Roman"/>
          <w:position w:val="4"/>
          <w:sz w:val="20"/>
        </w:rPr>
        <w:drawing>
          <wp:inline distT="0" distB="0" distL="0" distR="0">
            <wp:extent cx="635000" cy="381000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4"/>
          <w:sz w:val="20"/>
        </w:rPr>
      </w:r>
      <w:r>
        <w:rPr>
          <w:rFonts w:ascii="Times New Roman"/>
          <w:position w:val="4"/>
          <w:sz w:val="20"/>
        </w:rPr>
        <w:tab/>
      </w:r>
      <w:r>
        <w:rPr>
          <w:rFonts w:ascii="Times New Roman"/>
          <w:position w:val="4"/>
          <w:sz w:val="20"/>
        </w:rPr>
        <w:drawing>
          <wp:inline distT="0" distB="0" distL="0" distR="0">
            <wp:extent cx="635000" cy="381000"/>
            <wp:effectExtent l="0" t="0" r="0" b="0"/>
            <wp:docPr id="3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4"/>
          <w:sz w:val="20"/>
        </w:rPr>
      </w:r>
      <w:r>
        <w:rPr>
          <w:rFonts w:ascii="Times New Roman"/>
          <w:position w:val="4"/>
          <w:sz w:val="20"/>
        </w:rPr>
        <w:tab/>
      </w:r>
      <w:r>
        <w:rPr>
          <w:rFonts w:ascii="Times New Roman"/>
          <w:position w:val="3"/>
          <w:sz w:val="20"/>
        </w:rPr>
        <w:drawing>
          <wp:inline distT="0" distB="0" distL="0" distR="0">
            <wp:extent cx="642937" cy="385762"/>
            <wp:effectExtent l="0" t="0" r="0" b="0"/>
            <wp:docPr id="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937" cy="38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3"/>
          <w:sz w:val="20"/>
        </w:rPr>
      </w:r>
    </w:p>
    <w:p>
      <w:pPr>
        <w:spacing w:after="0" w:line="800" w:lineRule="exac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460" w:bottom="280" w:left="620" w:right="620"/>
        </w:sectPr>
      </w:pPr>
    </w:p>
    <w:p>
      <w:pPr>
        <w:spacing w:line="170" w:lineRule="exact" w:before="60"/>
        <w:ind w:left="654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3"/>
          <w:sz w:val="15"/>
        </w:rPr>
        <w:t>TABLE</w:t>
      </w:r>
      <w:r>
        <w:rPr>
          <w:rFonts w:ascii="Times New Roman"/>
          <w:spacing w:val="7"/>
          <w:sz w:val="15"/>
        </w:rPr>
        <w:t> </w:t>
      </w:r>
      <w:r>
        <w:rPr>
          <w:rFonts w:ascii="Times New Roman"/>
          <w:sz w:val="15"/>
        </w:rPr>
        <w:t>I</w:t>
      </w:r>
    </w:p>
    <w:p>
      <w:pPr>
        <w:spacing w:line="170" w:lineRule="exact" w:before="0"/>
        <w:ind w:left="661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5"/>
          <w:sz w:val="15"/>
        </w:rPr>
        <w:t>O</w:t>
      </w:r>
      <w:r>
        <w:rPr>
          <w:rFonts w:ascii="Times New Roman"/>
          <w:spacing w:val="5"/>
          <w:sz w:val="12"/>
        </w:rPr>
        <w:t>VERVIEW </w:t>
      </w:r>
      <w:r>
        <w:rPr>
          <w:rFonts w:ascii="Times New Roman"/>
          <w:spacing w:val="4"/>
          <w:sz w:val="12"/>
        </w:rPr>
        <w:t>OF </w:t>
      </w:r>
      <w:r>
        <w:rPr>
          <w:rFonts w:ascii="Times New Roman"/>
          <w:spacing w:val="5"/>
          <w:sz w:val="12"/>
        </w:rPr>
        <w:t>THE </w:t>
      </w:r>
      <w:r>
        <w:rPr>
          <w:rFonts w:ascii="Times New Roman"/>
          <w:spacing w:val="6"/>
          <w:sz w:val="12"/>
        </w:rPr>
        <w:t>WORKLOAD </w:t>
      </w:r>
      <w:r>
        <w:rPr>
          <w:rFonts w:ascii="Times New Roman"/>
          <w:spacing w:val="5"/>
          <w:sz w:val="12"/>
        </w:rPr>
        <w:t>TRACES </w:t>
      </w:r>
      <w:r>
        <w:rPr>
          <w:rFonts w:ascii="Times New Roman"/>
          <w:spacing w:val="4"/>
          <w:sz w:val="12"/>
        </w:rPr>
        <w:t>IN </w:t>
      </w:r>
      <w:r>
        <w:rPr>
          <w:rFonts w:ascii="Times New Roman"/>
          <w:spacing w:val="5"/>
          <w:sz w:val="12"/>
        </w:rPr>
        <w:t>OUR</w:t>
      </w:r>
      <w:r>
        <w:rPr>
          <w:rFonts w:ascii="Times New Roman"/>
          <w:spacing w:val="37"/>
          <w:sz w:val="12"/>
        </w:rPr>
        <w:t> </w:t>
      </w:r>
      <w:r>
        <w:rPr>
          <w:rFonts w:ascii="Times New Roman"/>
          <w:sz w:val="12"/>
        </w:rPr>
        <w:t>DATASET</w:t>
      </w:r>
      <w:r>
        <w:rPr>
          <w:rFonts w:ascii="Times New Roman"/>
          <w:sz w:val="15"/>
        </w:rPr>
        <w:t>.</w:t>
      </w:r>
    </w:p>
    <w:p>
      <w:pPr>
        <w:spacing w:line="170" w:lineRule="exact" w:before="60"/>
        <w:ind w:left="657" w:right="1296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spacing w:val="-3"/>
        </w:rPr>
        <w:br w:type="column"/>
      </w:r>
      <w:r>
        <w:rPr>
          <w:rFonts w:ascii="Times New Roman"/>
          <w:spacing w:val="-3"/>
          <w:sz w:val="15"/>
        </w:rPr>
        <w:t>TABLE</w:t>
      </w:r>
      <w:r>
        <w:rPr>
          <w:rFonts w:ascii="Times New Roman"/>
          <w:spacing w:val="5"/>
          <w:sz w:val="15"/>
        </w:rPr>
        <w:t> </w:t>
      </w:r>
      <w:r>
        <w:rPr>
          <w:rFonts w:ascii="Times New Roman"/>
          <w:sz w:val="15"/>
        </w:rPr>
        <w:t>II</w:t>
      </w:r>
    </w:p>
    <w:p>
      <w:pPr>
        <w:spacing w:line="166" w:lineRule="exact" w:before="4"/>
        <w:ind w:left="661" w:right="1296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61.276279pt;margin-top:11.321674pt;width:234.95pt;height:40.9pt;mso-position-horizontal-relative:page;mso-position-vertical-relative:paragraph;z-index:-694264" coordorigin="1226,226" coordsize="4699,818">
            <v:shape style="position:absolute;left:1226;top:226;width:4699;height:9" type="#_x0000_t75" stroked="false">
              <v:imagedata r:id="rId9" o:title=""/>
            </v:shape>
            <v:group style="position:absolute;left:1232;top:233;width:2;height:150" coordorigin="1232,233" coordsize="2,150">
              <v:shape style="position:absolute;left:1232;top:233;width:2;height:150" coordorigin="1232,233" coordsize="0,150" path="m1232,383l1232,233e" filled="false" stroked="true" strokeweight=".44688pt" strokecolor="#000000">
                <v:path arrowok="t"/>
              </v:shape>
            </v:group>
            <v:group style="position:absolute;left:1630;top:233;width:2;height:150" coordorigin="1630,233" coordsize="2,150">
              <v:shape style="position:absolute;left:1630;top:233;width:2;height:150" coordorigin="1630,233" coordsize="0,150" path="m1630,383l1630,233e" filled="false" stroked="true" strokeweight=".44688pt" strokecolor="#000000">
                <v:path arrowok="t"/>
              </v:shape>
            </v:group>
            <v:group style="position:absolute;left:2242;top:233;width:2;height:150" coordorigin="2242,233" coordsize="2,150">
              <v:shape style="position:absolute;left:2242;top:233;width:2;height:150" coordorigin="2242,233" coordsize="0,150" path="m2242,383l2242,233e" filled="false" stroked="true" strokeweight=".44688pt" strokecolor="#000000">
                <v:path arrowok="t"/>
              </v:shape>
            </v:group>
            <v:group style="position:absolute;left:2676;top:233;width:2;height:150" coordorigin="2676,233" coordsize="2,150">
              <v:shape style="position:absolute;left:2676;top:233;width:2;height:150" coordorigin="2676,233" coordsize="0,150" path="m2676,383l2676,233e" filled="false" stroked="true" strokeweight=".44688pt" strokecolor="#000000">
                <v:path arrowok="t"/>
              </v:shape>
            </v:group>
            <v:group style="position:absolute;left:3073;top:233;width:2;height:150" coordorigin="3073,233" coordsize="2,150">
              <v:shape style="position:absolute;left:3073;top:233;width:2;height:150" coordorigin="3073,233" coordsize="0,150" path="m3073,383l3073,233e" filled="false" stroked="true" strokeweight=".44688pt" strokecolor="#000000">
                <v:path arrowok="t"/>
              </v:shape>
            </v:group>
            <v:group style="position:absolute;left:3717;top:233;width:2;height:150" coordorigin="3717,233" coordsize="2,150">
              <v:shape style="position:absolute;left:3717;top:233;width:2;height:150" coordorigin="3717,233" coordsize="0,150" path="m3717,383l3717,233e" filled="false" stroked="true" strokeweight=".44688pt" strokecolor="#000000">
                <v:path arrowok="t"/>
              </v:shape>
            </v:group>
            <v:group style="position:absolute;left:5920;top:233;width:2;height:150" coordorigin="5920,233" coordsize="2,150">
              <v:shape style="position:absolute;left:5920;top:233;width:2;height:150" coordorigin="5920,233" coordsize="0,150" path="m5920,383l5920,233e" filled="false" stroked="true" strokeweight=".44688pt" strokecolor="#000000">
                <v:path arrowok="t"/>
              </v:shape>
              <v:shape style="position:absolute;left:1226;top:233;width:4699;height:342" type="#_x0000_t75" stroked="false">
                <v:imagedata r:id="rId10" o:title=""/>
              </v:shape>
            </v:group>
            <v:group style="position:absolute;left:1232;top:575;width:2;height:150" coordorigin="1232,575" coordsize="2,150">
              <v:shape style="position:absolute;left:1232;top:575;width:2;height:150" coordorigin="1232,575" coordsize="0,150" path="m1232,725l1232,575e" filled="false" stroked="true" strokeweight=".44688pt" strokecolor="#000000">
                <v:path arrowok="t"/>
              </v:shape>
            </v:group>
            <v:group style="position:absolute;left:1630;top:575;width:2;height:150" coordorigin="1630,575" coordsize="2,150">
              <v:shape style="position:absolute;left:1630;top:575;width:2;height:150" coordorigin="1630,575" coordsize="0,150" path="m1630,725l1630,575e" filled="false" stroked="true" strokeweight=".44688pt" strokecolor="#000000">
                <v:path arrowok="t"/>
              </v:shape>
            </v:group>
            <v:group style="position:absolute;left:2242;top:575;width:2;height:150" coordorigin="2242,575" coordsize="2,150">
              <v:shape style="position:absolute;left:2242;top:575;width:2;height:150" coordorigin="2242,575" coordsize="0,150" path="m2242,725l2242,575e" filled="false" stroked="true" strokeweight=".44688pt" strokecolor="#000000">
                <v:path arrowok="t"/>
              </v:shape>
            </v:group>
            <v:group style="position:absolute;left:2676;top:575;width:2;height:150" coordorigin="2676,575" coordsize="2,150">
              <v:shape style="position:absolute;left:2676;top:575;width:2;height:150" coordorigin="2676,575" coordsize="0,150" path="m2676,725l2676,575e" filled="false" stroked="true" strokeweight=".44688pt" strokecolor="#000000">
                <v:path arrowok="t"/>
              </v:shape>
            </v:group>
            <v:group style="position:absolute;left:3073;top:575;width:2;height:150" coordorigin="3073,575" coordsize="2,150">
              <v:shape style="position:absolute;left:3073;top:575;width:2;height:150" coordorigin="3073,575" coordsize="0,150" path="m3073,725l3073,575e" filled="false" stroked="true" strokeweight=".44688pt" strokecolor="#000000">
                <v:path arrowok="t"/>
              </v:shape>
            </v:group>
            <v:group style="position:absolute;left:3717;top:575;width:2;height:150" coordorigin="3717,575" coordsize="2,150">
              <v:shape style="position:absolute;left:3717;top:575;width:2;height:150" coordorigin="3717,575" coordsize="0,150" path="m3717,725l3717,575e" filled="false" stroked="true" strokeweight=".44688pt" strokecolor="#000000">
                <v:path arrowok="t"/>
              </v:shape>
            </v:group>
            <v:group style="position:absolute;left:5920;top:575;width:2;height:150" coordorigin="5920,575" coordsize="2,150">
              <v:shape style="position:absolute;left:5920;top:575;width:2;height:150" coordorigin="5920,575" coordsize="0,150" path="m5920,725l5920,575e" filled="false" stroked="true" strokeweight=".44688pt" strokecolor="#000000">
                <v:path arrowok="t"/>
              </v:shape>
              <v:shape style="position:absolute;left:1226;top:575;width:4699;height:469" type="#_x0000_t75" stroked="false">
                <v:imagedata r:id="rId11" o:title=""/>
              </v:shape>
              <v:shape style="position:absolute;left:1253;top:239;width:4649;height:130" type="#_x0000_t202" filled="false" stroked="false">
                <v:textbox inset="0,0,0,0">
                  <w:txbxContent>
                    <w:p>
                      <w:pPr>
                        <w:tabs>
                          <w:tab w:pos="560" w:val="left" w:leader="none"/>
                          <w:tab w:pos="1007" w:val="left" w:leader="none"/>
                        </w:tabs>
                        <w:spacing w:line="127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Dat</w:t>
                      </w:r>
                      <w:r>
                        <w:rPr>
                          <w:rFonts w:ascii="Times New Roman"/>
                          <w:sz w:val="13"/>
                        </w:rPr>
                        <w:t>a</w:t>
                        <w:tab/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Dat</w:t>
                      </w:r>
                      <w:r>
                        <w:rPr>
                          <w:rFonts w:ascii="Times New Roman"/>
                          <w:sz w:val="13"/>
                        </w:rPr>
                        <w:t>a</w:t>
                        <w:tab/>
                        <w:t>#Nodes</w:t>
                      </w:r>
                      <w:r>
                        <w:rPr>
                          <w:rFonts w:ascii="Times New Roman"/>
                          <w:spacing w:val="4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#U</w:t>
                      </w:r>
                      <w:r>
                        <w:rPr>
                          <w:rFonts w:ascii="Times New Roman"/>
                          <w:sz w:val="13"/>
                        </w:rPr>
                        <w:t>se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4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z w:val="13"/>
                        </w:rPr>
                        <w:t>#Scheduled</w:t>
                      </w:r>
                      <w:r>
                        <w:rPr>
                          <w:rFonts w:ascii="Times New Roman"/>
                          <w:spacing w:val="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%S</w:t>
                      </w:r>
                      <w:r>
                        <w:rPr>
                          <w:rFonts w:ascii="Times New Roman"/>
                          <w:sz w:val="13"/>
                        </w:rPr>
                        <w:t>uccess</w:t>
                      </w:r>
                      <w:r>
                        <w:rPr>
                          <w:rFonts w:ascii="Times New Roman"/>
                          <w:spacing w:val="4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%</w:t>
                      </w:r>
                      <w:r>
                        <w:rPr>
                          <w:rFonts w:ascii="Times New Roman"/>
                          <w:spacing w:val="-3"/>
                          <w:sz w:val="13"/>
                        </w:rPr>
                        <w:t>F</w:t>
                      </w:r>
                      <w:r>
                        <w:rPr>
                          <w:rFonts w:ascii="Times New Roman"/>
                          <w:sz w:val="13"/>
                        </w:rPr>
                        <w:t>ailed  </w:t>
                      </w:r>
                      <w:r>
                        <w:rPr>
                          <w:rFonts w:ascii="Times New Roman"/>
                          <w:spacing w:val="-2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%</w:t>
                      </w:r>
                      <w:r>
                        <w:rPr>
                          <w:rFonts w:ascii="Times New Roman"/>
                          <w:sz w:val="13"/>
                        </w:rPr>
                        <w:t>Killed</w:t>
                      </w:r>
                      <w:r>
                        <w:rPr>
                          <w:rFonts w:ascii="Times New Roman"/>
                          <w:spacing w:val="14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sz w:val="13"/>
                        </w:rPr>
                        <w:t>r  </w:t>
                      </w:r>
                      <w:r>
                        <w:rPr>
                          <w:rFonts w:ascii="Times New Roman"/>
                          <w:spacing w:val="-3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%</w:t>
                      </w:r>
                      <w:r>
                        <w:rPr>
                          <w:rFonts w:ascii="Times New Roman"/>
                          <w:sz w:val="13"/>
                        </w:rPr>
                        <w:t>Other</w:t>
                      </w:r>
                    </w:p>
                  </w:txbxContent>
                </v:textbox>
                <w10:wrap type="none"/>
              </v:shape>
              <v:shape style="position:absolute;left:1253;top:389;width:2286;height:322" type="#_x0000_t202" filled="false" stroked="false">
                <v:textbox inset="0,0,0,0">
                  <w:txbxContent>
                    <w:p>
                      <w:pPr>
                        <w:tabs>
                          <w:tab w:pos="2026" w:val="left" w:leader="none"/>
                        </w:tabs>
                        <w:spacing w:line="127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Sourc</w:t>
                      </w:r>
                      <w:r>
                        <w:rPr>
                          <w:rFonts w:ascii="Times New Roman"/>
                          <w:sz w:val="13"/>
                        </w:rPr>
                        <w:t>e </w:t>
                      </w:r>
                      <w:r>
                        <w:rPr>
                          <w:rFonts w:ascii="Times New Roman"/>
                          <w:spacing w:val="4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4"/>
                          <w:sz w:val="13"/>
                        </w:rPr>
                        <w:t>T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im</w:t>
                      </w:r>
                      <w:r>
                        <w:rPr>
                          <w:rFonts w:ascii="Times New Roman"/>
                          <w:sz w:val="13"/>
                        </w:rPr>
                        <w:t>es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p</w:t>
                      </w:r>
                      <w:r>
                        <w:rPr>
                          <w:rFonts w:ascii="Times New Roman"/>
                          <w:sz w:val="13"/>
                        </w:rPr>
                        <w:t>an</w:t>
                        <w:tab/>
                        <w:t>J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obs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  <w:p>
                      <w:pPr>
                        <w:tabs>
                          <w:tab w:pos="475" w:val="left" w:leader="none"/>
                          <w:tab w:pos="1094" w:val="left" w:leader="none"/>
                          <w:tab w:pos="1523" w:val="left" w:leader="none"/>
                          <w:tab w:pos="1997" w:val="left" w:leader="none"/>
                        </w:tabs>
                        <w:spacing w:before="42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w w:val="103"/>
                          <w:sz w:val="9"/>
                        </w:rPr>
                        <w:t>Google</w:t>
                      </w:r>
                      <w:r>
                        <w:rPr>
                          <w:rFonts w:ascii="Times New Roman"/>
                          <w:sz w:val="9"/>
                        </w:rPr>
                        <w:tab/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2</w:t>
                      </w:r>
                      <w:r>
                        <w:rPr>
                          <w:rFonts w:ascii="Times New Roman"/>
                          <w:sz w:val="13"/>
                        </w:rPr>
                        <w:t>9</w:t>
                      </w:r>
                      <w:r>
                        <w:rPr>
                          <w:rFonts w:ascii="Times New Roman"/>
                          <w:spacing w:val="12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day</w:t>
                      </w:r>
                      <w:r>
                        <w:rPr>
                          <w:rFonts w:ascii="Times New Roman"/>
                          <w:sz w:val="13"/>
                        </w:rPr>
                        <w:t>s</w:t>
                        <w:tab/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12</w:t>
                      </w:r>
                      <w:r>
                        <w:rPr>
                          <w:rFonts w:ascii="Times New Roman"/>
                          <w:sz w:val="13"/>
                        </w:rPr>
                        <w:t>K</w:t>
                        <w:tab/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22</w:t>
                      </w:r>
                      <w:r>
                        <w:rPr>
                          <w:rFonts w:ascii="Times New Roman"/>
                          <w:sz w:val="13"/>
                        </w:rPr>
                        <w:t>7</w:t>
                        <w:tab/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349K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3876;top:389;width:238;height:322" type="#_x0000_t202" filled="false" stroked="false">
                <v:textbox inset="0,0,0,0">
                  <w:txbxContent>
                    <w:p>
                      <w:pPr>
                        <w:spacing w:line="127" w:lineRule="exact" w:before="0"/>
                        <w:ind w:left="0" w:right="0" w:firstLine="2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sz w:val="13"/>
                        </w:rPr>
                        <w:t>J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obs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  <w:p>
                      <w:pPr>
                        <w:spacing w:before="42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63%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4392;top:389;width:1070;height:130" type="#_x0000_t202" filled="false" stroked="false">
                <v:textbox inset="0,0,0,0">
                  <w:txbxContent>
                    <w:p>
                      <w:pPr>
                        <w:spacing w:line="127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sz w:val="13"/>
                        </w:rPr>
                        <w:t>J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ob</w:t>
                      </w:r>
                      <w:r>
                        <w:rPr>
                          <w:rFonts w:ascii="Times New Roman"/>
                          <w:sz w:val="13"/>
                        </w:rPr>
                        <w:t>s   </w:t>
                      </w:r>
                      <w:r>
                        <w:rPr>
                          <w:rFonts w:ascii="Times New Roman"/>
                          <w:spacing w:val="4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Aborte</w:t>
                      </w:r>
                      <w:r>
                        <w:rPr>
                          <w:rFonts w:ascii="Times New Roman"/>
                          <w:sz w:val="13"/>
                        </w:rPr>
                        <w:t>d</w:t>
                      </w:r>
                      <w:r>
                        <w:rPr>
                          <w:rFonts w:ascii="Times New Roman"/>
                          <w:spacing w:val="14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z w:val="13"/>
                        </w:rPr>
                        <w:t>J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obs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4372;top:581;width:272;height:130" type="#_x0000_t202" filled="false" stroked="false">
                <v:textbox inset="0,0,0,0">
                  <w:txbxContent>
                    <w:p>
                      <w:pPr>
                        <w:spacing w:line="127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1</w:t>
                      </w:r>
                      <w:r>
                        <w:rPr>
                          <w:rFonts w:ascii="Times New Roman"/>
                          <w:spacing w:val="1"/>
                          <w:sz w:val="13"/>
                        </w:rPr>
                        <w:t>.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3%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4942;top:581;width:960;height:130" type="#_x0000_t202" filled="false" stroked="false">
                <v:textbox inset="0,0,0,0">
                  <w:txbxContent>
                    <w:p>
                      <w:pPr>
                        <w:tabs>
                          <w:tab w:pos="558" w:val="left" w:leader="none"/>
                        </w:tabs>
                        <w:spacing w:line="127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35</w:t>
                      </w:r>
                      <w:r>
                        <w:rPr>
                          <w:rFonts w:ascii="Times New Roman"/>
                          <w:spacing w:val="1"/>
                          <w:sz w:val="13"/>
                        </w:rPr>
                        <w:t>.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5</w:t>
                      </w:r>
                      <w:r>
                        <w:rPr>
                          <w:rFonts w:ascii="Times New Roman"/>
                          <w:sz w:val="13"/>
                        </w:rPr>
                        <w:t>%</w:t>
                        <w:tab/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0</w:t>
                      </w:r>
                      <w:r>
                        <w:rPr>
                          <w:rFonts w:ascii="Times New Roman"/>
                          <w:spacing w:val="1"/>
                          <w:sz w:val="13"/>
                        </w:rPr>
                        <w:t>.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003%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33.183624pt;margin-top:19.588966pt;width:199.2pt;height:89.2pt;mso-position-horizontal-relative:page;mso-position-vertical-relative:paragraph;z-index:-694072" coordorigin="6664,392" coordsize="3984,1784">
            <v:shape style="position:absolute;left:6664;top:392;width:3984;height:163" type="#_x0000_t75" stroked="false">
              <v:imagedata r:id="rId12" o:title=""/>
            </v:shape>
            <v:group style="position:absolute;left:7142;top:401;width:2;height:150" coordorigin="7142,401" coordsize="2,150">
              <v:shape style="position:absolute;left:7142;top:401;width:2;height:150" coordorigin="7142,401" coordsize="0,150" path="m7142,550l7142,401e" filled="false" stroked="true" strokeweight=".44688pt" strokecolor="#000000">
                <v:path arrowok="t"/>
              </v:shape>
            </v:group>
            <v:group style="position:absolute;left:7178;top:401;width:2;height:150" coordorigin="7178,401" coordsize="2,150">
              <v:shape style="position:absolute;left:7178;top:401;width:2;height:150" coordorigin="7178,401" coordsize="0,150" path="m7178,550l7178,401e" filled="false" stroked="true" strokeweight=".44688pt" strokecolor="#000000">
                <v:path arrowok="t"/>
              </v:shape>
            </v:group>
            <v:group style="position:absolute;left:8380;top:401;width:2;height:150" coordorigin="8380,401" coordsize="2,150">
              <v:shape style="position:absolute;left:8380;top:401;width:2;height:150" coordorigin="8380,401" coordsize="0,150" path="m8380,550l8380,401e" filled="false" stroked="true" strokeweight=".44688pt" strokecolor="#000000">
                <v:path arrowok="t"/>
              </v:shape>
            </v:group>
            <v:group style="position:absolute;left:10643;top:401;width:2;height:150" coordorigin="10643,401" coordsize="2,150">
              <v:shape style="position:absolute;left:10643;top:401;width:2;height:150" coordorigin="10643,401" coordsize="0,150" path="m10643,550l10643,401e" filled="false" stroked="true" strokeweight=".44688pt" strokecolor="#000000">
                <v:path arrowok="t"/>
              </v:shape>
              <v:shape style="position:absolute;left:8375;top:401;width:2272;height:297" type="#_x0000_t75" stroked="false">
                <v:imagedata r:id="rId13" o:title=""/>
              </v:shape>
            </v:group>
            <v:group style="position:absolute;left:8914;top:548;width:2;height:150" coordorigin="8914,548" coordsize="2,150">
              <v:shape style="position:absolute;left:8914;top:548;width:2;height:150" coordorigin="8914,548" coordsize="0,150" path="m8914,698l8914,548e" filled="false" stroked="true" strokeweight=".44688pt" strokecolor="#000000">
                <v:path arrowok="t"/>
              </v:shape>
            </v:group>
            <v:group style="position:absolute;left:9448;top:548;width:2;height:150" coordorigin="9448,548" coordsize="2,150">
              <v:shape style="position:absolute;left:9448;top:548;width:2;height:150" coordorigin="9448,548" coordsize="0,150" path="m9448,698l9448,548e" filled="false" stroked="true" strokeweight=".44688pt" strokecolor="#000000">
                <v:path arrowok="t"/>
              </v:shape>
            </v:group>
            <v:group style="position:absolute;left:10044;top:548;width:2;height:150" coordorigin="10044,548" coordsize="2,150">
              <v:shape style="position:absolute;left:10044;top:548;width:2;height:150" coordorigin="10044,548" coordsize="0,150" path="m10044,698l10044,548e" filled="false" stroked="true" strokeweight=".44688pt" strokecolor="#000000">
                <v:path arrowok="t"/>
              </v:shape>
              <v:shape style="position:absolute;left:6664;top:401;width:3984;height:342" type="#_x0000_t75" stroked="false">
                <v:imagedata r:id="rId14" o:title=""/>
              </v:shape>
            </v:group>
            <v:group style="position:absolute;left:6670;top:743;width:2;height:150" coordorigin="6670,743" coordsize="2,150">
              <v:shape style="position:absolute;left:6670;top:743;width:2;height:150" coordorigin="6670,743" coordsize="0,150" path="m6670,892l6670,743e" filled="false" stroked="true" strokeweight=".44688pt" strokecolor="#000000">
                <v:path arrowok="t"/>
              </v:shape>
            </v:group>
            <v:group style="position:absolute;left:7142;top:743;width:2;height:150" coordorigin="7142,743" coordsize="2,150">
              <v:shape style="position:absolute;left:7142;top:743;width:2;height:150" coordorigin="7142,743" coordsize="0,150" path="m7142,892l7142,743e" filled="false" stroked="true" strokeweight=".44688pt" strokecolor="#000000">
                <v:path arrowok="t"/>
              </v:shape>
              <v:shape style="position:absolute;left:6664;top:743;width:3984;height:489" type="#_x0000_t75" stroked="false">
                <v:imagedata r:id="rId15" o:title=""/>
              </v:shape>
            </v:group>
            <v:group style="position:absolute;left:6670;top:1232;width:2;height:150" coordorigin="6670,1232" coordsize="2,150">
              <v:shape style="position:absolute;left:6670;top:1232;width:2;height:150" coordorigin="6670,1232" coordsize="0,150" path="m6670,1382l6670,1232e" filled="false" stroked="true" strokeweight=".44688pt" strokecolor="#000000">
                <v:path arrowok="t"/>
              </v:shape>
            </v:group>
            <v:group style="position:absolute;left:7142;top:1232;width:2;height:150" coordorigin="7142,1232" coordsize="2,150">
              <v:shape style="position:absolute;left:7142;top:1232;width:2;height:150" coordorigin="7142,1232" coordsize="0,150" path="m7142,1382l7142,1232e" filled="false" stroked="true" strokeweight=".44688pt" strokecolor="#000000">
                <v:path arrowok="t"/>
              </v:shape>
              <v:shape style="position:absolute;left:6664;top:1232;width:3984;height:492" type="#_x0000_t75" stroked="false">
                <v:imagedata r:id="rId16" o:title=""/>
              </v:shape>
            </v:group>
            <v:group style="position:absolute;left:6670;top:1721;width:2;height:150" coordorigin="6670,1721" coordsize="2,150">
              <v:shape style="position:absolute;left:6670;top:1721;width:2;height:150" coordorigin="6670,1721" coordsize="0,150" path="m6670,1871l6670,1721e" filled="false" stroked="true" strokeweight=".44688pt" strokecolor="#000000">
                <v:path arrowok="t"/>
              </v:shape>
            </v:group>
            <v:group style="position:absolute;left:7142;top:1721;width:2;height:150" coordorigin="7142,1721" coordsize="2,150">
              <v:shape style="position:absolute;left:7142;top:1721;width:2;height:150" coordorigin="7142,1721" coordsize="0,150" path="m7142,1871l7142,1721e" filled="false" stroked="true" strokeweight=".44688pt" strokecolor="#000000">
                <v:path arrowok="t"/>
              </v:shape>
              <v:shape style="position:absolute;left:6664;top:1721;width:3984;height:454" type="#_x0000_t75" stroked="false">
                <v:imagedata r:id="rId17" o:title=""/>
              </v:shape>
              <v:shape style="position:absolute;left:6724;top:407;width:826;height:278" type="#_x0000_t202" filled="false" stroked="false">
                <v:textbox inset="0,0,0,0">
                  <w:txbxContent>
                    <w:p>
                      <w:pPr>
                        <w:tabs>
                          <w:tab w:pos="509" w:val="left" w:leader="none"/>
                        </w:tabs>
                        <w:spacing w:line="126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Dat</w:t>
                      </w:r>
                      <w:r>
                        <w:rPr>
                          <w:rFonts w:ascii="Times New Roman"/>
                          <w:sz w:val="13"/>
                        </w:rPr>
                        <w:t>a</w:t>
                        <w:tab/>
                        <w:t>J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sz w:val="13"/>
                        </w:rPr>
                        <w:t>b</w:t>
                      </w:r>
                    </w:p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Sourc</w:t>
                      </w:r>
                      <w:r>
                        <w:rPr>
                          <w:rFonts w:ascii="Times New Roman"/>
                          <w:sz w:val="13"/>
                        </w:rPr>
                        <w:t>e    </w:t>
                      </w:r>
                      <w:r>
                        <w:rPr>
                          <w:rFonts w:ascii="Times New Roman"/>
                          <w:spacing w:val="-13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St</w:t>
                      </w:r>
                      <w:r>
                        <w:rPr>
                          <w:rFonts w:ascii="Times New Roman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tus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8863;top:407;width:1296;height:130" type="#_x0000_t202" filled="false" stroked="false">
                <v:textbox inset="0,0,0,0">
                  <w:txbxContent>
                    <w:p>
                      <w:pPr>
                        <w:spacing w:line="127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sz w:val="13"/>
                        </w:rPr>
                        <w:t>J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ob-dur</w:t>
                      </w:r>
                      <w:r>
                        <w:rPr>
                          <w:rFonts w:ascii="Times New Roman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tio</w:t>
                      </w:r>
                      <w:r>
                        <w:rPr>
                          <w:rFonts w:ascii="Times New Roman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14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di</w:t>
                      </w:r>
                      <w:r>
                        <w:rPr>
                          <w:rFonts w:ascii="Times New Roman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tri</w:t>
                      </w:r>
                      <w:r>
                        <w:rPr>
                          <w:rFonts w:ascii="Times New Roman"/>
                          <w:spacing w:val="-3"/>
                          <w:sz w:val="13"/>
                        </w:rPr>
                        <w:t>b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ution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8561;top:554;width:294;height:130" type="#_x0000_t202" filled="false" stroked="false">
                <v:textbox inset="0,0,0,0">
                  <w:txbxContent>
                    <w:p>
                      <w:pPr>
                        <w:spacing w:line="127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25tile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8994;top:554;width:399;height:130" type="#_x0000_t202" filled="false" stroked="false">
                <v:textbox inset="0,0,0,0">
                  <w:txbxContent>
                    <w:p>
                      <w:pPr>
                        <w:spacing w:line="127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sz w:val="13"/>
                        </w:rPr>
                        <w:t>Me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di</w:t>
                      </w:r>
                      <w:r>
                        <w:rPr>
                          <w:rFonts w:ascii="Times New Roman"/>
                          <w:sz w:val="13"/>
                        </w:rPr>
                        <w:t>an</w:t>
                      </w:r>
                    </w:p>
                  </w:txbxContent>
                </v:textbox>
                <w10:wrap type="none"/>
              </v:shape>
              <v:shape style="position:absolute;left:9694;top:554;width:294;height:130" type="#_x0000_t202" filled="false" stroked="false">
                <v:textbox inset="0,0,0,0">
                  <w:txbxContent>
                    <w:p>
                      <w:pPr>
                        <w:spacing w:line="127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75tile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10293;top:554;width:294;height:130" type="#_x0000_t202" filled="false" stroked="false">
                <v:textbox inset="0,0,0,0">
                  <w:txbxContent>
                    <w:p>
                      <w:pPr>
                        <w:spacing w:line="127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99tile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7234;top:1872;width:3354;height:283" type="#_x0000_t202" filled="false" stroked="false">
                <v:textbox inset="0,0,0,0">
                  <w:txbxContent>
                    <w:p>
                      <w:pPr>
                        <w:tabs>
                          <w:tab w:pos="1266" w:val="left" w:leader="none"/>
                          <w:tab w:pos="1832" w:val="left" w:leader="none"/>
                          <w:tab w:pos="2366" w:val="left" w:leader="none"/>
                        </w:tabs>
                        <w:spacing w:line="135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FAILED</w:t>
                        <w:tab/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2737</w:t>
                      </w:r>
                      <w:r>
                        <w:rPr>
                          <w:rFonts w:ascii="Times New Roman"/>
                          <w:spacing w:val="1"/>
                          <w:sz w:val="13"/>
                        </w:rPr>
                        <w:t>.</w:t>
                      </w:r>
                      <w:r>
                        <w:rPr>
                          <w:rFonts w:ascii="Times New Roman"/>
                          <w:sz w:val="13"/>
                        </w:rPr>
                        <w:t>5</w:t>
                        <w:tab/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1593</w:t>
                      </w:r>
                      <w:r>
                        <w:rPr>
                          <w:rFonts w:ascii="Times New Roman"/>
                          <w:sz w:val="13"/>
                        </w:rPr>
                        <w:t>4</w:t>
                        <w:tab/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10757</w:t>
                      </w:r>
                      <w:r>
                        <w:rPr>
                          <w:rFonts w:ascii="Times New Roman"/>
                          <w:sz w:val="13"/>
                        </w:rPr>
                        <w:t>8   </w:t>
                      </w:r>
                      <w:r>
                        <w:rPr>
                          <w:rFonts w:ascii="Times New Roman"/>
                          <w:spacing w:val="1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7901700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  <w:p>
                      <w:pPr>
                        <w:tabs>
                          <w:tab w:pos="1365" w:val="left" w:leader="none"/>
                          <w:tab w:pos="1832" w:val="left" w:leader="none"/>
                          <w:tab w:pos="2366" w:val="left" w:leader="none"/>
                        </w:tabs>
                        <w:spacing w:line="147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KILLED/ABORTED</w:t>
                        <w:tab/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133</w:t>
                      </w:r>
                      <w:r>
                        <w:rPr>
                          <w:rFonts w:ascii="Times New Roman"/>
                          <w:sz w:val="13"/>
                        </w:rPr>
                        <w:t>9</w:t>
                        <w:tab/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1603</w:t>
                      </w:r>
                      <w:r>
                        <w:rPr>
                          <w:rFonts w:ascii="Times New Roman"/>
                          <w:sz w:val="13"/>
                        </w:rPr>
                        <w:t>4</w:t>
                        <w:tab/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23635</w:t>
                      </w:r>
                      <w:r>
                        <w:rPr>
                          <w:rFonts w:ascii="Times New Roman"/>
                          <w:sz w:val="13"/>
                        </w:rPr>
                        <w:t>2   </w:t>
                      </w:r>
                      <w:r>
                        <w:rPr>
                          <w:rFonts w:ascii="Times New Roman"/>
                          <w:spacing w:val="1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7396864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shape style="position:absolute;margin-left:334.637817pt;margin-top:37.710205pt;width:8.65pt;height:69.25pt;mso-position-horizontal-relative:page;mso-position-vertical-relative:paragraph;z-index:-694048" type="#_x0000_t202" filled="false" stroked="false">
            <v:textbox inset="0,0,0,0" style="layout-flow:vertical;mso-layout-flow-alt:bottom-to-top">
              <w:txbxContent>
                <w:p>
                  <w:pPr>
                    <w:spacing w:line="149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3"/>
                      <w:szCs w:val="13"/>
                    </w:rPr>
                  </w:pPr>
                  <w:r>
                    <w:rPr>
                      <w:rFonts w:ascii="Times New Roman"/>
                      <w:spacing w:val="1"/>
                      <w:sz w:val="13"/>
                    </w:rPr>
                    <w:t>L</w:t>
                  </w:r>
                  <w:r>
                    <w:rPr>
                      <w:rFonts w:ascii="Times New Roman"/>
                      <w:sz w:val="13"/>
                    </w:rPr>
                    <w:t>ANL    </w:t>
                  </w:r>
                  <w:r>
                    <w:rPr>
                      <w:rFonts w:ascii="Times New Roman"/>
                      <w:spacing w:val="6"/>
                      <w:sz w:val="13"/>
                    </w:rPr>
                    <w:t> </w:t>
                  </w:r>
                  <w:r>
                    <w:rPr>
                      <w:rFonts w:ascii="Times New Roman"/>
                      <w:sz w:val="13"/>
                    </w:rPr>
                    <w:t>CMU    </w:t>
                  </w:r>
                  <w:r>
                    <w:rPr>
                      <w:rFonts w:ascii="Times New Roman"/>
                      <w:spacing w:val="-13"/>
                      <w:sz w:val="13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13"/>
                    </w:rPr>
                    <w:t>Google</w:t>
                  </w:r>
                  <w:r>
                    <w:rPr>
                      <w:rFonts w:ascii="Times New Roman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pacing w:val="6"/>
          <w:sz w:val="15"/>
        </w:rPr>
        <w:t>C</w:t>
      </w:r>
      <w:r>
        <w:rPr>
          <w:rFonts w:ascii="Times New Roman"/>
          <w:spacing w:val="6"/>
          <w:sz w:val="12"/>
        </w:rPr>
        <w:t>OMPARISON </w:t>
      </w:r>
      <w:r>
        <w:rPr>
          <w:rFonts w:ascii="Times New Roman"/>
          <w:spacing w:val="4"/>
          <w:sz w:val="12"/>
        </w:rPr>
        <w:t>OF </w:t>
      </w:r>
      <w:r>
        <w:rPr>
          <w:rFonts w:ascii="Times New Roman"/>
          <w:spacing w:val="6"/>
          <w:sz w:val="12"/>
        </w:rPr>
        <w:t>JOB</w:t>
      </w:r>
      <w:r>
        <w:rPr>
          <w:rFonts w:ascii="Times New Roman"/>
          <w:spacing w:val="6"/>
          <w:sz w:val="15"/>
        </w:rPr>
        <w:t>-</w:t>
      </w:r>
      <w:r>
        <w:rPr>
          <w:rFonts w:ascii="Times New Roman"/>
          <w:spacing w:val="6"/>
          <w:sz w:val="12"/>
        </w:rPr>
        <w:t>DURATION </w:t>
      </w:r>
      <w:r>
        <w:rPr>
          <w:rFonts w:ascii="Times New Roman"/>
          <w:spacing w:val="5"/>
          <w:sz w:val="12"/>
        </w:rPr>
        <w:t>QUARTILES </w:t>
      </w:r>
      <w:r>
        <w:rPr>
          <w:rFonts w:ascii="Times New Roman"/>
          <w:spacing w:val="6"/>
          <w:sz w:val="12"/>
        </w:rPr>
        <w:t>BETWEEN </w:t>
      </w:r>
      <w:r>
        <w:rPr>
          <w:rFonts w:ascii="Times New Roman"/>
          <w:spacing w:val="7"/>
          <w:sz w:val="12"/>
        </w:rPr>
        <w:t>SUCCESSFUL</w:t>
      </w:r>
      <w:r>
        <w:rPr>
          <w:rFonts w:ascii="Times New Roman"/>
          <w:spacing w:val="-11"/>
          <w:sz w:val="12"/>
        </w:rPr>
        <w:t> </w:t>
      </w:r>
      <w:r>
        <w:rPr>
          <w:rFonts w:ascii="Times New Roman"/>
          <w:spacing w:val="5"/>
          <w:sz w:val="12"/>
        </w:rPr>
        <w:t>AND</w:t>
      </w:r>
      <w:r>
        <w:rPr>
          <w:rFonts w:ascii="Times New Roman"/>
          <w:w w:val="98"/>
          <w:sz w:val="12"/>
        </w:rPr>
        <w:t> </w:t>
      </w:r>
      <w:r>
        <w:rPr>
          <w:rFonts w:ascii="Times New Roman"/>
          <w:spacing w:val="7"/>
          <w:sz w:val="12"/>
        </w:rPr>
        <w:t>UNSUCCESSFUL </w:t>
      </w:r>
      <w:r>
        <w:rPr>
          <w:rFonts w:ascii="Times New Roman"/>
          <w:spacing w:val="6"/>
          <w:sz w:val="12"/>
        </w:rPr>
        <w:t>JOBS </w:t>
      </w:r>
      <w:r>
        <w:rPr>
          <w:rFonts w:ascii="Times New Roman"/>
          <w:spacing w:val="-4"/>
          <w:sz w:val="12"/>
        </w:rPr>
        <w:t>AT  </w:t>
      </w:r>
      <w:r>
        <w:rPr>
          <w:rFonts w:ascii="Times New Roman"/>
          <w:spacing w:val="5"/>
          <w:sz w:val="12"/>
        </w:rPr>
        <w:t>MULTIPLE</w:t>
      </w:r>
      <w:r>
        <w:rPr>
          <w:rFonts w:ascii="Times New Roman"/>
          <w:spacing w:val="-15"/>
          <w:sz w:val="12"/>
        </w:rPr>
        <w:t> </w:t>
      </w:r>
      <w:r>
        <w:rPr>
          <w:rFonts w:ascii="Times New Roman"/>
          <w:spacing w:val="7"/>
          <w:sz w:val="12"/>
        </w:rPr>
        <w:t>CLUSTERS</w:t>
      </w:r>
      <w:r>
        <w:rPr>
          <w:rFonts w:ascii="Times New Roman"/>
          <w:spacing w:val="7"/>
          <w:sz w:val="15"/>
        </w:rPr>
        <w:t>.</w:t>
      </w:r>
    </w:p>
    <w:p>
      <w:pPr>
        <w:spacing w:after="0" w:line="166" w:lineRule="exact"/>
        <w:jc w:val="center"/>
        <w:rPr>
          <w:rFonts w:ascii="Times New Roman" w:hAnsi="Times New Roman" w:cs="Times New Roman" w:eastAsia="Times New Roman"/>
          <w:sz w:val="15"/>
          <w:szCs w:val="15"/>
        </w:rPr>
        <w:sectPr>
          <w:footerReference w:type="default" r:id="rId8"/>
          <w:pgSz w:w="12240" w:h="15840"/>
          <w:pgMar w:footer="1000" w:header="0" w:top="1360" w:bottom="1200" w:left="1080" w:right="0"/>
          <w:pgNumType w:start="1334"/>
          <w:cols w:num="2" w:equalWidth="0">
            <w:col w:w="4288" w:space="292"/>
            <w:col w:w="6580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4"/>
          <w:szCs w:val="14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818"/>
        <w:gridCol w:w="572"/>
        <w:gridCol w:w="568"/>
        <w:gridCol w:w="557"/>
        <w:gridCol w:w="597"/>
        <w:gridCol w:w="1266"/>
        <w:gridCol w:w="489"/>
        <w:gridCol w:w="1220"/>
        <w:gridCol w:w="534"/>
        <w:gridCol w:w="534"/>
        <w:gridCol w:w="597"/>
        <w:gridCol w:w="599"/>
      </w:tblGrid>
      <w:tr>
        <w:trPr>
          <w:trHeight w:val="148" w:hRule="exact"/>
        </w:trPr>
        <w:tc>
          <w:tcPr>
            <w:tcW w:w="1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06" w:val="left" w:leader="none"/>
              </w:tabs>
              <w:spacing w:line="127" w:lineRule="exact"/>
              <w:ind w:left="61"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  <w:r>
              <w:rPr>
                <w:rFonts w:ascii="Times New Roman"/>
                <w:sz w:val="9"/>
              </w:rPr>
              <w:t>CMU</w:t>
              <w:tab/>
            </w:r>
            <w:r>
              <w:rPr>
                <w:rFonts w:ascii="Times New Roman"/>
                <w:sz w:val="13"/>
              </w:rPr>
              <w:t>883</w:t>
            </w:r>
            <w:r>
              <w:rPr>
                <w:rFonts w:ascii="Times New Roman"/>
                <w:spacing w:val="6"/>
                <w:sz w:val="13"/>
              </w:rPr>
              <w:t> </w:t>
            </w:r>
            <w:r>
              <w:rPr>
                <w:rFonts w:ascii="Times New Roman"/>
                <w:sz w:val="13"/>
              </w:rPr>
              <w:t>days</w:t>
            </w:r>
          </w:p>
        </w:tc>
        <w:tc>
          <w:tcPr>
            <w:tcW w:w="8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17" w:val="left" w:leader="none"/>
              </w:tabs>
              <w:spacing w:line="127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13"/>
              </w:rPr>
              <w:t>64</w:t>
              <w:tab/>
              <w:t>73</w:t>
            </w:r>
            <w:r>
              <w:rPr>
                <w:rFonts w:ascii="Times New Roman"/>
                <w:sz w:val="13"/>
              </w:rPr>
            </w:r>
          </w:p>
        </w:tc>
        <w:tc>
          <w:tcPr>
            <w:tcW w:w="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7" w:lineRule="exact"/>
              <w:ind w:left="173"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  <w:r>
              <w:rPr>
                <w:rFonts w:ascii="Times New Roman"/>
                <w:sz w:val="13"/>
              </w:rPr>
              <w:t>78K</w:t>
            </w:r>
          </w:p>
        </w:tc>
        <w:tc>
          <w:tcPr>
            <w:tcW w:w="5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7" w:lineRule="exact"/>
              <w:ind w:left="144"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  <w:r>
              <w:rPr>
                <w:rFonts w:ascii="Times New Roman"/>
                <w:sz w:val="13"/>
              </w:rPr>
              <w:t>88.8%</w:t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7" w:lineRule="exact"/>
              <w:ind w:left="87"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  <w:r>
              <w:rPr>
                <w:rFonts w:ascii="Times New Roman"/>
                <w:sz w:val="13"/>
              </w:rPr>
              <w:t>8.11%</w:t>
            </w:r>
          </w:p>
        </w:tc>
        <w:tc>
          <w:tcPr>
            <w:tcW w:w="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7" w:lineRule="exact"/>
              <w:ind w:left="8" w:right="0"/>
              <w:jc w:val="center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  <w:r>
              <w:rPr>
                <w:rFonts w:ascii="Times New Roman"/>
                <w:sz w:val="13"/>
              </w:rPr>
              <w:t>3%</w:t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7" w:lineRule="exact"/>
              <w:ind w:left="126"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  <w:r>
              <w:rPr>
                <w:rFonts w:ascii="Times New Roman"/>
                <w:sz w:val="13"/>
              </w:rPr>
              <w:t>0.04%</w:t>
            </w:r>
          </w:p>
        </w:tc>
        <w:tc>
          <w:tcPr>
            <w:tcW w:w="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46" w:lineRule="exact" w:before="1"/>
              <w:ind w:left="73" w:right="0"/>
              <w:jc w:val="left"/>
              <w:rPr>
                <w:rFonts w:ascii="Courier New" w:hAnsi="Courier New" w:cs="Courier New" w:eastAsia="Courier New"/>
                <w:sz w:val="13"/>
                <w:szCs w:val="13"/>
              </w:rPr>
            </w:pPr>
            <w:r>
              <w:rPr>
                <w:rFonts w:ascii="Courier New"/>
                <w:sz w:val="13"/>
              </w:rPr>
              <w:t>COMPLETED</w:t>
            </w:r>
          </w:p>
        </w:tc>
        <w:tc>
          <w:tcPr>
            <w:tcW w:w="5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38" w:lineRule="exact"/>
              <w:ind w:left="116"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  <w:r>
              <w:rPr>
                <w:rFonts w:ascii="Times New Roman"/>
                <w:sz w:val="13"/>
              </w:rPr>
              <w:t>1.0225</w:t>
            </w:r>
          </w:p>
        </w:tc>
        <w:tc>
          <w:tcPr>
            <w:tcW w:w="5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38" w:lineRule="exact"/>
              <w:ind w:left="116"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  <w:r>
              <w:rPr>
                <w:rFonts w:ascii="Times New Roman"/>
                <w:sz w:val="13"/>
              </w:rPr>
              <w:t>2.8158</w:t>
            </w:r>
          </w:p>
        </w:tc>
        <w:tc>
          <w:tcPr>
            <w:tcW w:w="5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38" w:lineRule="exact"/>
              <w:ind w:left="178"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  <w:r>
              <w:rPr>
                <w:rFonts w:ascii="Times New Roman"/>
                <w:sz w:val="13"/>
              </w:rPr>
              <w:t>7.7739</w:t>
            </w:r>
          </w:p>
        </w:tc>
        <w:tc>
          <w:tcPr>
            <w:tcW w:w="5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38" w:lineRule="exact"/>
              <w:ind w:left="51"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  <w:r>
              <w:rPr>
                <w:rFonts w:ascii="Times New Roman"/>
                <w:sz w:val="13"/>
              </w:rPr>
              <w:t>357.6081</w:t>
            </w:r>
          </w:p>
        </w:tc>
      </w:tr>
      <w:tr>
        <w:trPr>
          <w:trHeight w:val="149" w:hRule="exact"/>
        </w:trPr>
        <w:tc>
          <w:tcPr>
            <w:tcW w:w="1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3" w:lineRule="exact"/>
              <w:ind w:left="61"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  <w:r>
              <w:rPr>
                <w:rFonts w:ascii="Times New Roman"/>
                <w:sz w:val="9"/>
              </w:rPr>
              <w:t>LANL       </w:t>
            </w:r>
            <w:r>
              <w:rPr>
                <w:rFonts w:ascii="Times New Roman"/>
                <w:sz w:val="13"/>
              </w:rPr>
              <w:t>1,022</w:t>
            </w:r>
            <w:r>
              <w:rPr>
                <w:rFonts w:ascii="Times New Roman"/>
                <w:spacing w:val="3"/>
                <w:sz w:val="13"/>
              </w:rPr>
              <w:t> </w:t>
            </w:r>
            <w:r>
              <w:rPr>
                <w:rFonts w:ascii="Times New Roman"/>
                <w:sz w:val="13"/>
              </w:rPr>
              <w:t>days</w:t>
            </w:r>
          </w:p>
        </w:tc>
        <w:tc>
          <w:tcPr>
            <w:tcW w:w="8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84" w:val="left" w:leader="none"/>
              </w:tabs>
              <w:spacing w:line="133" w:lineRule="exact"/>
              <w:ind w:left="68"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  <w:r>
              <w:rPr>
                <w:rFonts w:ascii="Times New Roman"/>
                <w:spacing w:val="-1"/>
                <w:sz w:val="13"/>
              </w:rPr>
              <w:t>256</w:t>
              <w:tab/>
              <w:t>446</w:t>
            </w:r>
            <w:r>
              <w:rPr>
                <w:rFonts w:ascii="Times New Roman"/>
                <w:sz w:val="13"/>
              </w:rPr>
            </w:r>
          </w:p>
        </w:tc>
        <w:tc>
          <w:tcPr>
            <w:tcW w:w="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3" w:lineRule="exact"/>
              <w:ind w:left="139"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  <w:r>
              <w:rPr>
                <w:rFonts w:ascii="Times New Roman"/>
                <w:sz w:val="13"/>
              </w:rPr>
              <w:t>290K</w:t>
            </w:r>
          </w:p>
        </w:tc>
        <w:tc>
          <w:tcPr>
            <w:tcW w:w="5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3" w:lineRule="exact"/>
              <w:ind w:left="144"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  <w:r>
              <w:rPr>
                <w:rFonts w:ascii="Times New Roman"/>
                <w:sz w:val="13"/>
              </w:rPr>
              <w:t>67.5%</w:t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3" w:lineRule="exact"/>
              <w:ind w:left="87"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  <w:r>
              <w:rPr>
                <w:rFonts w:ascii="Times New Roman"/>
                <w:sz w:val="13"/>
              </w:rPr>
              <w:t>0.62%</w:t>
            </w:r>
          </w:p>
        </w:tc>
        <w:tc>
          <w:tcPr>
            <w:tcW w:w="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3" w:lineRule="exact"/>
              <w:ind w:left="133"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  <w:r>
              <w:rPr>
                <w:rFonts w:ascii="Times New Roman"/>
                <w:sz w:val="13"/>
              </w:rPr>
              <w:t>30.7%</w:t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3" w:lineRule="exact"/>
              <w:ind w:left="209"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  <w:r>
              <w:rPr>
                <w:rFonts w:ascii="Times New Roman"/>
                <w:sz w:val="13"/>
              </w:rPr>
              <w:t>1%</w:t>
            </w:r>
          </w:p>
        </w:tc>
        <w:tc>
          <w:tcPr>
            <w:tcW w:w="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73" w:right="0"/>
              <w:jc w:val="left"/>
              <w:rPr>
                <w:rFonts w:ascii="Courier New" w:hAnsi="Courier New" w:cs="Courier New" w:eastAsia="Courier New"/>
                <w:sz w:val="13"/>
                <w:szCs w:val="13"/>
              </w:rPr>
            </w:pPr>
            <w:r>
              <w:rPr>
                <w:rFonts w:ascii="Courier New"/>
                <w:sz w:val="13"/>
              </w:rPr>
              <w:t>FAILED</w:t>
            </w:r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8" w:lineRule="exact"/>
              <w:ind w:left="185"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  <w:r>
              <w:rPr>
                <w:rFonts w:ascii="Times New Roman"/>
                <w:sz w:val="13"/>
              </w:rPr>
              <w:t>2.128</w:t>
            </w:r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8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  <w:r>
              <w:rPr>
                <w:rFonts w:ascii="Times New Roman"/>
                <w:sz w:val="13"/>
              </w:rPr>
              <w:t>5.9519</w:t>
            </w:r>
          </w:p>
        </w:tc>
        <w:tc>
          <w:tcPr>
            <w:tcW w:w="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8" w:lineRule="exact"/>
              <w:ind w:left="183"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  <w:r>
              <w:rPr>
                <w:rFonts w:ascii="Times New Roman"/>
                <w:sz w:val="13"/>
              </w:rPr>
              <w:t>38.908</w:t>
            </w:r>
          </w:p>
        </w:tc>
        <w:tc>
          <w:tcPr>
            <w:tcW w:w="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8" w:lineRule="exact"/>
              <w:ind w:left="219"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  <w:r>
              <w:rPr>
                <w:rFonts w:ascii="Times New Roman"/>
                <w:sz w:val="13"/>
              </w:rPr>
              <w:t>31462</w:t>
            </w:r>
          </w:p>
        </w:tc>
      </w:tr>
      <w:tr>
        <w:trPr>
          <w:trHeight w:val="197" w:hRule="exact"/>
        </w:trPr>
        <w:tc>
          <w:tcPr>
            <w:tcW w:w="1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73" w:right="0"/>
              <w:jc w:val="left"/>
              <w:rPr>
                <w:rFonts w:ascii="Courier New" w:hAnsi="Courier New" w:cs="Courier New" w:eastAsia="Courier New"/>
                <w:sz w:val="13"/>
                <w:szCs w:val="13"/>
              </w:rPr>
            </w:pPr>
            <w:r>
              <w:rPr>
                <w:rFonts w:ascii="Courier New"/>
                <w:sz w:val="13"/>
              </w:rPr>
              <w:t>KILLED/ABORTED</w:t>
            </w:r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8" w:lineRule="exact"/>
              <w:ind w:left="56"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  <w:r>
              <w:rPr>
                <w:rFonts w:ascii="Times New Roman"/>
                <w:sz w:val="13"/>
              </w:rPr>
              <w:t>17.4708</w:t>
            </w:r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8" w:lineRule="exact"/>
              <w:ind w:left="56"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  <w:r>
              <w:rPr>
                <w:rFonts w:ascii="Times New Roman"/>
                <w:sz w:val="13"/>
              </w:rPr>
              <w:t>69.5155</w:t>
            </w:r>
          </w:p>
        </w:tc>
        <w:tc>
          <w:tcPr>
            <w:tcW w:w="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8" w:lineRule="exact"/>
              <w:ind w:left="118"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  <w:r>
              <w:rPr>
                <w:rFonts w:ascii="Times New Roman"/>
                <w:sz w:val="13"/>
              </w:rPr>
              <w:t>328.106</w:t>
            </w:r>
          </w:p>
        </w:tc>
        <w:tc>
          <w:tcPr>
            <w:tcW w:w="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8" w:lineRule="exact"/>
              <w:ind w:left="219"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  <w:r>
              <w:rPr>
                <w:rFonts w:ascii="Times New Roman"/>
                <w:sz w:val="13"/>
              </w:rPr>
              <w:t>52144</w:t>
            </w:r>
          </w:p>
        </w:tc>
      </w:tr>
      <w:tr>
        <w:trPr>
          <w:trHeight w:val="150" w:hRule="exact"/>
        </w:trPr>
        <w:tc>
          <w:tcPr>
            <w:tcW w:w="1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44" w:lineRule="exact"/>
              <w:ind w:left="73" w:right="0"/>
              <w:jc w:val="left"/>
              <w:rPr>
                <w:rFonts w:ascii="Courier New" w:hAnsi="Courier New" w:cs="Courier New" w:eastAsia="Courier New"/>
                <w:sz w:val="13"/>
                <w:szCs w:val="13"/>
              </w:rPr>
            </w:pPr>
            <w:r>
              <w:rPr>
                <w:rFonts w:ascii="Courier New"/>
                <w:sz w:val="13"/>
              </w:rPr>
              <w:t>COMPLETED</w:t>
            </w:r>
          </w:p>
        </w:tc>
        <w:tc>
          <w:tcPr>
            <w:tcW w:w="5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33" w:lineRule="exact"/>
              <w:ind w:left="116"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  <w:r>
              <w:rPr>
                <w:rFonts w:ascii="Times New Roman"/>
                <w:sz w:val="13"/>
              </w:rPr>
              <w:t>0.8532</w:t>
            </w:r>
          </w:p>
        </w:tc>
        <w:tc>
          <w:tcPr>
            <w:tcW w:w="5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33" w:lineRule="exact"/>
              <w:ind w:left="116"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  <w:r>
              <w:rPr>
                <w:rFonts w:ascii="Times New Roman"/>
                <w:sz w:val="13"/>
              </w:rPr>
              <w:t>8.7213</w:t>
            </w:r>
          </w:p>
        </w:tc>
        <w:tc>
          <w:tcPr>
            <w:tcW w:w="5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33" w:lineRule="exact"/>
              <w:ind w:left="114"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  <w:r>
              <w:rPr>
                <w:rFonts w:ascii="Times New Roman"/>
                <w:sz w:val="13"/>
              </w:rPr>
              <w:t>75.1883</w:t>
            </w:r>
          </w:p>
        </w:tc>
        <w:tc>
          <w:tcPr>
            <w:tcW w:w="5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33" w:lineRule="exact"/>
              <w:ind w:left="214"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  <w:r>
              <w:rPr>
                <w:rFonts w:ascii="Times New Roman"/>
                <w:sz w:val="13"/>
              </w:rPr>
              <w:t>14241</w:t>
            </w:r>
          </w:p>
        </w:tc>
      </w:tr>
      <w:tr>
        <w:trPr>
          <w:trHeight w:val="300" w:hRule="exact"/>
        </w:trPr>
        <w:tc>
          <w:tcPr>
            <w:tcW w:w="5480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8"/>
                <w:szCs w:val="18"/>
              </w:rPr>
              <w:t>‘evict’  if  the  task  was  descheduled  due  to  the  arrival </w:t>
            </w:r>
            <w:r>
              <w:rPr>
                <w:rFonts w:ascii="Times New Roman" w:hAnsi="Times New Roman" w:cs="Times New Roman" w:eastAsia="Times New Roman"/>
                <w:spacing w:val="29"/>
                <w:w w:val="1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8"/>
                <w:szCs w:val="18"/>
              </w:rPr>
              <w:t>of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4" w:lineRule="auto"/>
              <w:ind w:left="73" w:right="49"/>
              <w:jc w:val="left"/>
              <w:rPr>
                <w:rFonts w:ascii="Courier New" w:hAnsi="Courier New" w:cs="Courier New" w:eastAsia="Courier New"/>
                <w:sz w:val="13"/>
                <w:szCs w:val="13"/>
              </w:rPr>
            </w:pPr>
            <w:r>
              <w:rPr>
                <w:rFonts w:ascii="Courier New"/>
                <w:sz w:val="13"/>
              </w:rPr>
              <w:t>FAILED KILLED/ABORTED</w:t>
            </w:r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1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  <w:r>
              <w:rPr>
                <w:rFonts w:ascii="Times New Roman"/>
                <w:sz w:val="13"/>
              </w:rPr>
              <w:t>2.3509</w:t>
            </w:r>
          </w:p>
          <w:p>
            <w:pPr>
              <w:pStyle w:val="TableParagraph"/>
              <w:spacing w:line="240" w:lineRule="auto"/>
              <w:ind w:left="120"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  <w:r>
              <w:rPr>
                <w:rFonts w:ascii="Times New Roman"/>
                <w:sz w:val="13"/>
              </w:rPr>
              <w:t>9.2011</w:t>
            </w:r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1" w:lineRule="exact"/>
              <w:ind w:left="56"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  <w:r>
              <w:rPr>
                <w:rFonts w:ascii="Times New Roman"/>
                <w:sz w:val="13"/>
              </w:rPr>
              <w:t>22.9641</w:t>
            </w:r>
          </w:p>
          <w:p>
            <w:pPr>
              <w:pStyle w:val="TableParagraph"/>
              <w:spacing w:line="240" w:lineRule="auto"/>
              <w:ind w:left="56"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  <w:r>
              <w:rPr>
                <w:rFonts w:ascii="Times New Roman"/>
                <w:sz w:val="13"/>
              </w:rPr>
              <w:t>61.7547</w:t>
            </w:r>
          </w:p>
        </w:tc>
        <w:tc>
          <w:tcPr>
            <w:tcW w:w="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1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  <w:r>
              <w:rPr>
                <w:rFonts w:ascii="Times New Roman"/>
                <w:sz w:val="13"/>
              </w:rPr>
              <w:t>204.8583</w:t>
            </w:r>
          </w:p>
          <w:p>
            <w:pPr>
              <w:pStyle w:val="TableParagraph"/>
              <w:spacing w:line="240" w:lineRule="auto"/>
              <w:ind w:left="53"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  <w:r>
              <w:rPr>
                <w:rFonts w:ascii="Times New Roman"/>
                <w:sz w:val="13"/>
              </w:rPr>
              <w:t>550.1506</w:t>
            </w:r>
          </w:p>
        </w:tc>
        <w:tc>
          <w:tcPr>
            <w:tcW w:w="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1" w:lineRule="exact"/>
              <w:ind w:left="219"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  <w:r>
              <w:rPr>
                <w:rFonts w:ascii="Times New Roman"/>
                <w:sz w:val="13"/>
              </w:rPr>
              <w:t>54868</w:t>
            </w:r>
          </w:p>
          <w:p>
            <w:pPr>
              <w:pStyle w:val="TableParagraph"/>
              <w:spacing w:line="240" w:lineRule="auto"/>
              <w:ind w:left="219"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  <w:r>
              <w:rPr>
                <w:rFonts w:ascii="Times New Roman"/>
                <w:sz w:val="13"/>
              </w:rPr>
              <w:t>80018</w:t>
            </w:r>
          </w:p>
        </w:tc>
      </w:tr>
      <w:tr>
        <w:trPr>
          <w:trHeight w:val="202" w:hRule="exact"/>
        </w:trPr>
        <w:tc>
          <w:tcPr>
            <w:tcW w:w="5480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8"/>
                <w:szCs w:val="18"/>
              </w:rPr>
              <w:t>a  higher  priority  task  on  the  same  machine;  and</w:t>
            </w:r>
            <w:r>
              <w:rPr>
                <w:rFonts w:ascii="Times New Roman" w:hAnsi="Times New Roman" w:cs="Times New Roman" w:eastAsia="Times New Roman"/>
                <w:spacing w:val="47"/>
                <w:w w:val="10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8"/>
                <w:szCs w:val="18"/>
              </w:rPr>
              <w:t>‘failed’,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left="73" w:right="0"/>
              <w:jc w:val="left"/>
              <w:rPr>
                <w:rFonts w:ascii="Courier New" w:hAnsi="Courier New" w:cs="Courier New" w:eastAsia="Courier New"/>
                <w:sz w:val="13"/>
                <w:szCs w:val="13"/>
              </w:rPr>
            </w:pPr>
            <w:r>
              <w:rPr>
                <w:rFonts w:ascii="Courier New"/>
                <w:sz w:val="13"/>
              </w:rPr>
              <w:t>COMPLETED</w:t>
            </w:r>
          </w:p>
        </w:tc>
        <w:tc>
          <w:tcPr>
            <w:tcW w:w="5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344"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  <w:r>
              <w:rPr>
                <w:rFonts w:ascii="Times New Roman"/>
                <w:sz w:val="13"/>
              </w:rPr>
              <w:t>76</w:t>
            </w:r>
          </w:p>
        </w:tc>
        <w:tc>
          <w:tcPr>
            <w:tcW w:w="5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277"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  <w:r>
              <w:rPr>
                <w:rFonts w:ascii="Times New Roman"/>
                <w:sz w:val="13"/>
              </w:rPr>
              <w:t>300</w:t>
            </w:r>
          </w:p>
        </w:tc>
        <w:tc>
          <w:tcPr>
            <w:tcW w:w="5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277"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  <w:r>
              <w:rPr>
                <w:rFonts w:ascii="Times New Roman"/>
                <w:sz w:val="13"/>
              </w:rPr>
              <w:t>5165</w:t>
            </w:r>
          </w:p>
        </w:tc>
        <w:tc>
          <w:tcPr>
            <w:tcW w:w="5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85"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  <w:r>
              <w:rPr>
                <w:rFonts w:ascii="Times New Roman"/>
                <w:sz w:val="13"/>
              </w:rPr>
              <w:t>3156100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2240" w:h="15840"/>
          <w:pgMar w:top="460" w:bottom="280" w:left="1080" w:right="0"/>
        </w:sectPr>
      </w:pPr>
    </w:p>
    <w:p>
      <w:pPr>
        <w:pStyle w:val="BodyText"/>
        <w:spacing w:line="256" w:lineRule="auto" w:before="8"/>
        <w:ind w:left="165" w:right="3" w:firstLine="0"/>
        <w:jc w:val="both"/>
      </w:pPr>
      <w:r>
        <w:rPr/>
        <w:pict>
          <v:shape style="position:absolute;margin-left:270pt;margin-top:732pt;width:80pt;height:20pt;mso-position-horizontal-relative:page;mso-position-vertical-relative:page;z-index:-694456" type="#_x0000_t202" filled="false" stroked="false">
            <v:textbox inset="0,0,0,0">
              <w:txbxContent>
                <w:p>
                  <w:pPr>
                    <w:spacing w:line="240" w:lineRule="auto" w:before="1"/>
                    <w:rPr>
                      <w:rFonts w:ascii="Times New Roman" w:hAnsi="Times New Roman" w:cs="Times New Roman" w:eastAsia="Times New Roman"/>
                      <w:sz w:val="13"/>
                      <w:szCs w:val="13"/>
                    </w:rPr>
                  </w:pPr>
                </w:p>
                <w:p>
                  <w:pPr>
                    <w:spacing w:before="0"/>
                    <w:ind w:left="0" w:right="159" w:firstLine="0"/>
                    <w:jc w:val="center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</w:rPr>
                    <w:t>1398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0pt;margin-top:732pt;width:80pt;height:20pt;mso-position-horizontal-relative:page;mso-position-vertical-relative:page;z-index:-694432" type="#_x0000_t202" filled="false" stroked="false">
            <v:textbox inset="0,0,0,0">
              <w:txbxContent>
                <w:p>
                  <w:pPr>
                    <w:spacing w:line="240" w:lineRule="auto" w:before="1"/>
                    <w:rPr>
                      <w:rFonts w:ascii="Times New Roman" w:hAnsi="Times New Roman" w:cs="Times New Roman" w:eastAsia="Times New Roman"/>
                      <w:sz w:val="13"/>
                      <w:szCs w:val="13"/>
                    </w:rPr>
                  </w:pPr>
                </w:p>
                <w:p>
                  <w:pPr>
                    <w:spacing w:before="0"/>
                    <w:ind w:left="0" w:right="159" w:firstLine="0"/>
                    <w:jc w:val="center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</w:rPr>
                    <w:t>1395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typically as a result of a software crash. </w:t>
      </w:r>
      <w:r>
        <w:rPr>
          <w:spacing w:val="-4"/>
          <w:w w:val="105"/>
        </w:rPr>
        <w:t>Tasks </w:t>
      </w:r>
      <w:r>
        <w:rPr>
          <w:w w:val="105"/>
        </w:rPr>
        <w:t>can</w:t>
      </w:r>
      <w:r>
        <w:rPr>
          <w:spacing w:val="20"/>
          <w:w w:val="105"/>
        </w:rPr>
        <w:t> </w:t>
      </w:r>
      <w:r>
        <w:rPr>
          <w:w w:val="105"/>
        </w:rPr>
        <w:t>have</w:t>
      </w:r>
      <w:r>
        <w:rPr>
          <w:w w:val="103"/>
        </w:rPr>
        <w:t> </w:t>
      </w:r>
      <w:r>
        <w:rPr>
          <w:w w:val="105"/>
        </w:rPr>
        <w:t>multiple</w:t>
      </w:r>
      <w:r>
        <w:rPr>
          <w:spacing w:val="30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attempts</w:t>
      </w:r>
      <w:r>
        <w:rPr>
          <w:rFonts w:ascii="Times New Roman" w:hAnsi="Times New Roman" w:cs="Times New Roman" w:eastAsia="Times New Roman"/>
          <w:i/>
          <w:spacing w:val="31"/>
          <w:w w:val="105"/>
        </w:rPr>
        <w:t> </w:t>
      </w:r>
      <w:r>
        <w:rPr>
          <w:w w:val="105"/>
        </w:rPr>
        <w:t>before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ﬁnal</w:t>
      </w:r>
      <w:r>
        <w:rPr>
          <w:spacing w:val="32"/>
          <w:w w:val="105"/>
        </w:rPr>
        <w:t> </w:t>
      </w:r>
      <w:r>
        <w:rPr>
          <w:w w:val="105"/>
        </w:rPr>
        <w:t>exit,</w:t>
      </w:r>
      <w:r>
        <w:rPr>
          <w:spacing w:val="32"/>
          <w:w w:val="105"/>
        </w:rPr>
        <w:t> </w:t>
      </w:r>
      <w:r>
        <w:rPr>
          <w:w w:val="105"/>
        </w:rPr>
        <w:t>where</w:t>
      </w:r>
      <w:r>
        <w:rPr>
          <w:spacing w:val="30"/>
          <w:w w:val="105"/>
        </w:rPr>
        <w:t> </w:t>
      </w:r>
      <w:r>
        <w:rPr>
          <w:w w:val="105"/>
        </w:rPr>
        <w:t>each</w:t>
      </w:r>
      <w:r>
        <w:rPr>
          <w:spacing w:val="33"/>
          <w:w w:val="105"/>
        </w:rPr>
        <w:t> </w:t>
      </w:r>
      <w:r>
        <w:rPr>
          <w:w w:val="105"/>
        </w:rPr>
        <w:t>attempt</w:t>
      </w:r>
      <w:r>
        <w:rPr>
          <w:w w:val="103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status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well.</w:t>
      </w:r>
      <w:r>
        <w:rPr>
          <w:spacing w:val="-9"/>
          <w:w w:val="105"/>
        </w:rPr>
        <w:t> </w:t>
      </w:r>
      <w:r>
        <w:rPr>
          <w:w w:val="105"/>
        </w:rPr>
        <w:t>Details</w:t>
      </w:r>
      <w:r>
        <w:rPr>
          <w:spacing w:val="-8"/>
          <w:w w:val="105"/>
        </w:rPr>
        <w:t> </w:t>
      </w:r>
      <w:r>
        <w:rPr>
          <w:w w:val="105"/>
        </w:rPr>
        <w:t>about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trace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available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[9].</w:t>
      </w:r>
      <w:r>
        <w:rPr/>
      </w:r>
    </w:p>
    <w:p>
      <w:pPr>
        <w:pStyle w:val="ListParagraph"/>
        <w:numPr>
          <w:ilvl w:val="0"/>
          <w:numId w:val="3"/>
        </w:numPr>
        <w:tabs>
          <w:tab w:pos="573" w:val="left" w:leader="none"/>
        </w:tabs>
        <w:spacing w:line="256" w:lineRule="auto" w:before="94" w:after="0"/>
        <w:ind w:left="165" w:right="1" w:firstLine="186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Georgia" w:hAnsi="Georgia" w:cs="Georgia" w:eastAsia="Georgia"/>
          <w:w w:val="105"/>
          <w:sz w:val="18"/>
          <w:szCs w:val="18"/>
        </w:rPr>
        <w:t>CMU</w:t>
      </w:r>
      <w:r>
        <w:rPr>
          <w:rFonts w:ascii="Georgia" w:hAnsi="Georgia" w:cs="Georgia" w:eastAsia="Georgia"/>
          <w:spacing w:val="-2"/>
          <w:w w:val="105"/>
          <w:sz w:val="18"/>
          <w:szCs w:val="18"/>
        </w:rPr>
        <w:t> </w:t>
      </w:r>
      <w:r>
        <w:rPr>
          <w:rFonts w:ascii="Georgia" w:hAnsi="Georgia" w:cs="Georgia" w:eastAsia="Georgia"/>
          <w:w w:val="105"/>
          <w:sz w:val="18"/>
          <w:szCs w:val="18"/>
        </w:rPr>
        <w:t>OpenCloud:</w:t>
      </w:r>
      <w:r>
        <w:rPr>
          <w:rFonts w:ascii="Georgia" w:hAnsi="Georgia" w:cs="Georgia" w:eastAsia="Georgia"/>
          <w:spacing w:val="-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OpenCloud</w:t>
      </w:r>
      <w:r>
        <w:rPr>
          <w:rFonts w:ascii="Times New Roman" w:hAnsi="Times New Roman" w:cs="Times New Roman" w:eastAsia="Times New Roman"/>
          <w:spacing w:val="-1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[2]</w:t>
      </w:r>
      <w:r>
        <w:rPr>
          <w:rFonts w:ascii="Times New Roman" w:hAnsi="Times New Roman" w:cs="Times New Roman" w:eastAsia="Times New Roman"/>
          <w:spacing w:val="-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pacing w:val="-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-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64-node</w:t>
      </w:r>
      <w:r>
        <w:rPr>
          <w:rFonts w:ascii="Times New Roman" w:hAnsi="Times New Roman" w:cs="Times New Roman" w:eastAsia="Times New Roman"/>
          <w:spacing w:val="-1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Hadoop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cluster at Carnegie Mellon University used by researchers</w:t>
      </w:r>
      <w:r>
        <w:rPr>
          <w:rFonts w:ascii="Times New Roman" w:hAnsi="Times New Roman" w:cs="Times New Roman" w:eastAsia="Times New Roman"/>
          <w:spacing w:val="3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areas such as computational biology, image processing</w:t>
      </w:r>
      <w:r>
        <w:rPr>
          <w:rFonts w:ascii="Times New Roman" w:hAnsi="Times New Roman" w:cs="Times New Roman" w:eastAsia="Times New Roman"/>
          <w:spacing w:val="-1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machine learning. The traces were collected over a period</w:t>
      </w:r>
      <w:r>
        <w:rPr>
          <w:rFonts w:ascii="Times New Roman" w:hAnsi="Times New Roman" w:cs="Times New Roman" w:eastAsia="Times New Roman"/>
          <w:spacing w:val="3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30</w:t>
      </w:r>
      <w:r>
        <w:rPr>
          <w:rFonts w:ascii="Times New Roman" w:hAnsi="Times New Roman" w:cs="Times New Roman" w:eastAsia="Times New Roman"/>
          <w:spacing w:val="2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months,</w:t>
      </w:r>
      <w:r>
        <w:rPr>
          <w:rFonts w:ascii="Times New Roman" w:hAnsi="Times New Roman" w:cs="Times New Roman" w:eastAsia="Times New Roman"/>
          <w:spacing w:val="2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cover</w:t>
      </w:r>
      <w:r>
        <w:rPr>
          <w:rFonts w:ascii="Times New Roman" w:hAnsi="Times New Roman" w:cs="Times New Roman" w:eastAsia="Times New Roman"/>
          <w:spacing w:val="2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78K</w:t>
      </w:r>
      <w:r>
        <w:rPr>
          <w:rFonts w:ascii="Times New Roman" w:hAnsi="Times New Roman" w:cs="Times New Roman" w:eastAsia="Times New Roman"/>
          <w:spacing w:val="2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jobs</w:t>
      </w:r>
      <w:r>
        <w:rPr>
          <w:rFonts w:ascii="Times New Roman" w:hAnsi="Times New Roman" w:cs="Times New Roman" w:eastAsia="Times New Roman"/>
          <w:spacing w:val="2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pacing w:val="2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include</w:t>
      </w:r>
      <w:r>
        <w:rPr>
          <w:rFonts w:ascii="Times New Roman" w:hAnsi="Times New Roman" w:cs="Times New Roman" w:eastAsia="Times New Roman"/>
          <w:spacing w:val="2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information</w:t>
      </w:r>
      <w:r>
        <w:rPr>
          <w:rFonts w:ascii="Times New Roman" w:hAnsi="Times New Roman" w:cs="Times New Roman" w:eastAsia="Times New Roman"/>
          <w:spacing w:val="2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pacing w:val="2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job</w:t>
      </w:r>
      <w:r>
        <w:rPr>
          <w:rFonts w:ascii="Times New Roman" w:hAnsi="Times New Roman" w:cs="Times New Roman" w:eastAsia="Times New Roman"/>
          <w:spacing w:val="1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conﬁguration and resource usage, as well as the exit status</w:t>
      </w:r>
      <w:r>
        <w:rPr>
          <w:rFonts w:ascii="Times New Roman" w:hAnsi="Times New Roman" w:cs="Times New Roman" w:eastAsia="Times New Roman"/>
          <w:spacing w:val="3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each job in the cluster: ‘ﬁnished’ if it completes</w:t>
      </w:r>
      <w:r>
        <w:rPr>
          <w:rFonts w:ascii="Times New Roman" w:hAnsi="Times New Roman" w:cs="Times New Roman" w:eastAsia="Times New Roman"/>
          <w:spacing w:val="2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successfully;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‘killed’ if it is aborted manually by the user; and ‘failed’ </w:t>
      </w:r>
      <w:r>
        <w:rPr>
          <w:rFonts w:ascii="Times New Roman" w:hAnsi="Times New Roman" w:cs="Times New Roman" w:eastAsia="Times New Roman"/>
          <w:spacing w:val="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the job crashes. Details about the trace are available in</w:t>
      </w:r>
      <w:r>
        <w:rPr>
          <w:rFonts w:ascii="Times New Roman" w:hAnsi="Times New Roman" w:cs="Times New Roman" w:eastAsia="Times New Roman"/>
          <w:spacing w:val="4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[2].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pStyle w:val="ListParagraph"/>
        <w:numPr>
          <w:ilvl w:val="0"/>
          <w:numId w:val="3"/>
        </w:numPr>
        <w:tabs>
          <w:tab w:pos="588" w:val="left" w:leader="none"/>
        </w:tabs>
        <w:spacing w:line="259" w:lineRule="auto" w:before="94" w:after="0"/>
        <w:ind w:left="165" w:right="0" w:firstLine="186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Georgia" w:hAnsi="Georgia" w:cs="Georgia" w:eastAsia="Georgia"/>
          <w:w w:val="105"/>
          <w:sz w:val="18"/>
          <w:szCs w:val="18"/>
        </w:rPr>
        <w:t>LANL HPC Cluster: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LANL made publicly</w:t>
      </w:r>
      <w:r>
        <w:rPr>
          <w:rFonts w:ascii="Times New Roman" w:hAnsi="Times New Roman" w:cs="Times New Roman" w:eastAsia="Times New Roman"/>
          <w:spacing w:val="1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available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three</w:t>
      </w:r>
      <w:r>
        <w:rPr>
          <w:rFonts w:ascii="Times New Roman" w:hAnsi="Times New Roman" w:cs="Times New Roman" w:eastAsia="Times New Roman"/>
          <w:spacing w:val="1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years</w:t>
      </w:r>
      <w:r>
        <w:rPr>
          <w:rFonts w:ascii="Times New Roman" w:hAnsi="Times New Roman" w:cs="Times New Roman" w:eastAsia="Times New Roman"/>
          <w:spacing w:val="2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worth</w:t>
      </w:r>
      <w:r>
        <w:rPr>
          <w:rFonts w:ascii="Times New Roman" w:hAnsi="Times New Roman" w:cs="Times New Roman" w:eastAsia="Times New Roman"/>
          <w:spacing w:val="2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pacing w:val="2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job</w:t>
      </w:r>
      <w:r>
        <w:rPr>
          <w:rFonts w:ascii="Times New Roman" w:hAnsi="Times New Roman" w:cs="Times New Roman" w:eastAsia="Times New Roman"/>
          <w:spacing w:val="2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traces</w:t>
      </w:r>
      <w:r>
        <w:rPr>
          <w:rFonts w:ascii="Times New Roman" w:hAnsi="Times New Roman" w:cs="Times New Roman" w:eastAsia="Times New Roman"/>
          <w:spacing w:val="2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pacing w:val="2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2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256</w:t>
      </w:r>
      <w:r>
        <w:rPr>
          <w:rFonts w:ascii="Times New Roman" w:hAnsi="Times New Roman" w:cs="Times New Roman" w:eastAsia="Times New Roman"/>
          <w:spacing w:val="2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node</w:t>
      </w:r>
      <w:r>
        <w:rPr>
          <w:rFonts w:ascii="Times New Roman" w:hAnsi="Times New Roman" w:cs="Times New Roman" w:eastAsia="Times New Roman"/>
          <w:spacing w:val="1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HPC</w:t>
      </w:r>
      <w:r>
        <w:rPr>
          <w:rFonts w:ascii="Times New Roman" w:hAnsi="Times New Roman" w:cs="Times New Roman" w:eastAsia="Times New Roman"/>
          <w:spacing w:val="2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system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(system</w:t>
      </w:r>
      <w:r>
        <w:rPr>
          <w:rFonts w:ascii="Times New Roman" w:hAnsi="Times New Roman" w:cs="Times New Roman" w:eastAsia="Times New Roman"/>
          <w:spacing w:val="2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pacing w:val="2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ID</w:t>
      </w:r>
      <w:r>
        <w:rPr>
          <w:rFonts w:ascii="Times New Roman" w:hAnsi="Times New Roman" w:cs="Times New Roman" w:eastAsia="Times New Roman"/>
          <w:spacing w:val="2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20</w:t>
      </w:r>
      <w:r>
        <w:rPr>
          <w:rFonts w:ascii="Times New Roman" w:hAnsi="Times New Roman" w:cs="Times New Roman" w:eastAsia="Times New Roman"/>
          <w:spacing w:val="2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pacing w:val="2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their</w:t>
      </w:r>
      <w:r>
        <w:rPr>
          <w:rFonts w:ascii="Times New Roman" w:hAnsi="Times New Roman" w:cs="Times New Roman" w:eastAsia="Times New Roman"/>
          <w:spacing w:val="2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webpage</w:t>
      </w:r>
      <w:r>
        <w:rPr>
          <w:rFonts w:ascii="Times New Roman" w:hAnsi="Times New Roman" w:cs="Times New Roman" w:eastAsia="Times New Roman"/>
          <w:spacing w:val="2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[3]),</w:t>
      </w:r>
      <w:r>
        <w:rPr>
          <w:rFonts w:ascii="Times New Roman" w:hAnsi="Times New Roman" w:cs="Times New Roman" w:eastAsia="Times New Roman"/>
          <w:spacing w:val="1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which</w:t>
      </w:r>
      <w:r>
        <w:rPr>
          <w:rFonts w:ascii="Times New Roman" w:hAnsi="Times New Roman" w:cs="Times New Roman" w:eastAsia="Times New Roman"/>
          <w:spacing w:val="2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was</w:t>
      </w:r>
      <w:r>
        <w:rPr>
          <w:rFonts w:ascii="Times New Roman" w:hAnsi="Times New Roman" w:cs="Times New Roman" w:eastAsia="Times New Roman"/>
          <w:spacing w:val="2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used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by scientists, typically to run CPU and</w:t>
      </w:r>
      <w:r>
        <w:rPr>
          <w:rFonts w:ascii="Times New Roman" w:hAnsi="Times New Roman" w:cs="Times New Roman" w:eastAsia="Times New Roman"/>
          <w:spacing w:val="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memory-intensive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scientiﬁc simulations. The traces contain data on job</w:t>
      </w:r>
      <w:r>
        <w:rPr>
          <w:rFonts w:ascii="Times New Roman" w:hAnsi="Times New Roman" w:cs="Times New Roman" w:eastAsia="Times New Roman"/>
          <w:spacing w:val="4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launch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time and  exit  time,  as  well  as  the  ﬁnal  status  of </w:t>
      </w:r>
      <w:r>
        <w:rPr>
          <w:rFonts w:ascii="Times New Roman" w:hAnsi="Times New Roman" w:cs="Times New Roman" w:eastAsia="Times New Roman"/>
          <w:spacing w:val="1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each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job: ‘ﬁnished’ when all application processes</w:t>
      </w:r>
      <w:r>
        <w:rPr>
          <w:rFonts w:ascii="Times New Roman" w:hAnsi="Times New Roman" w:cs="Times New Roman" w:eastAsia="Times New Roman"/>
          <w:spacing w:val="2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complete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successfully; ‘aborted’ if the user canceled the job; ‘killed’</w:t>
      </w:r>
      <w:r>
        <w:rPr>
          <w:rFonts w:ascii="Times New Roman" w:hAnsi="Times New Roman" w:cs="Times New Roman" w:eastAsia="Times New Roman"/>
          <w:spacing w:val="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spacing w:val="2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application</w:t>
      </w:r>
      <w:r>
        <w:rPr>
          <w:rFonts w:ascii="Times New Roman" w:hAnsi="Times New Roman" w:cs="Times New Roman" w:eastAsia="Times New Roman"/>
          <w:spacing w:val="2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process</w:t>
      </w:r>
      <w:r>
        <w:rPr>
          <w:rFonts w:ascii="Times New Roman" w:hAnsi="Times New Roman" w:cs="Times New Roman" w:eastAsia="Times New Roman"/>
          <w:spacing w:val="2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was</w:t>
      </w:r>
      <w:r>
        <w:rPr>
          <w:rFonts w:ascii="Times New Roman" w:hAnsi="Times New Roman" w:cs="Times New Roman" w:eastAsia="Times New Roman"/>
          <w:spacing w:val="2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terminated</w:t>
      </w:r>
      <w:r>
        <w:rPr>
          <w:rFonts w:ascii="Times New Roman" w:hAnsi="Times New Roman" w:cs="Times New Roman" w:eastAsia="Times New Roman"/>
          <w:spacing w:val="2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pacing w:val="2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2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signal;</w:t>
      </w:r>
      <w:r>
        <w:rPr>
          <w:rFonts w:ascii="Times New Roman" w:hAnsi="Times New Roman" w:cs="Times New Roman" w:eastAsia="Times New Roman"/>
          <w:spacing w:val="2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‘syskill’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if a job was killed by an administrative user, either due</w:t>
      </w:r>
      <w:r>
        <w:rPr>
          <w:rFonts w:ascii="Times New Roman" w:hAnsi="Times New Roman" w:cs="Times New Roman" w:eastAsia="Times New Roman"/>
          <w:spacing w:val="1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pacing w:val="-1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maintenance or due to a problem; and ‘failed’ if one or</w:t>
      </w:r>
      <w:r>
        <w:rPr>
          <w:rFonts w:ascii="Times New Roman" w:hAnsi="Times New Roman" w:cs="Times New Roman" w:eastAsia="Times New Roman"/>
          <w:spacing w:val="2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more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nodes running this job crashed. Details about the traces</w:t>
      </w:r>
      <w:r>
        <w:rPr>
          <w:rFonts w:ascii="Times New Roman" w:hAnsi="Times New Roman" w:cs="Times New Roman" w:eastAsia="Times New Roman"/>
          <w:spacing w:val="1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available at [3],</w:t>
      </w:r>
      <w:r>
        <w:rPr>
          <w:rFonts w:ascii="Times New Roman" w:hAnsi="Times New Roman" w:cs="Times New Roman" w:eastAsia="Times New Roman"/>
          <w:spacing w:val="4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[15].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pStyle w:val="BodyText"/>
        <w:spacing w:line="256" w:lineRule="auto" w:before="92"/>
        <w:ind w:left="165" w:right="0"/>
        <w:jc w:val="both"/>
      </w:pPr>
      <w:r>
        <w:rPr>
          <w:spacing w:val="-4"/>
          <w:w w:val="105"/>
        </w:rPr>
        <w:t>Table </w:t>
      </w:r>
      <w:r>
        <w:rPr>
          <w:w w:val="105"/>
        </w:rPr>
        <w:t>I summarizes the characteristics of the traces as</w:t>
      </w:r>
      <w:r>
        <w:rPr>
          <w:spacing w:val="4"/>
          <w:w w:val="105"/>
        </w:rPr>
        <w:t> </w:t>
      </w:r>
      <w:r>
        <w:rPr>
          <w:w w:val="105"/>
        </w:rPr>
        <w:t>well</w:t>
      </w:r>
      <w:r>
        <w:rPr>
          <w:w w:val="103"/>
        </w:rPr>
        <w:t> </w:t>
      </w:r>
      <w:r>
        <w:rPr>
          <w:w w:val="105"/>
        </w:rPr>
        <w:t>as the breakdown of the job exit status in each cluster.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w w:val="103"/>
        </w:rPr>
        <w:t> </w:t>
      </w:r>
      <w:r>
        <w:rPr>
          <w:w w:val="105"/>
        </w:rPr>
        <w:t>terms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cluster</w:t>
      </w:r>
      <w:r>
        <w:rPr>
          <w:spacing w:val="31"/>
          <w:w w:val="105"/>
        </w:rPr>
        <w:t> </w:t>
      </w:r>
      <w:r>
        <w:rPr>
          <w:w w:val="105"/>
        </w:rPr>
        <w:t>time,</w:t>
      </w:r>
      <w:r>
        <w:rPr>
          <w:spacing w:val="29"/>
          <w:w w:val="105"/>
        </w:rPr>
        <w:t> </w:t>
      </w:r>
      <w:r>
        <w:rPr>
          <w:w w:val="105"/>
        </w:rPr>
        <w:t>we</w:t>
      </w:r>
      <w:r>
        <w:rPr>
          <w:spacing w:val="31"/>
          <w:w w:val="105"/>
        </w:rPr>
        <w:t> </w:t>
      </w:r>
      <w:r>
        <w:rPr>
          <w:w w:val="105"/>
        </w:rPr>
        <w:t>ﬁnd</w:t>
      </w:r>
      <w:r>
        <w:rPr>
          <w:spacing w:val="30"/>
          <w:w w:val="105"/>
        </w:rPr>
        <w:t> </w:t>
      </w:r>
      <w:r>
        <w:rPr>
          <w:w w:val="105"/>
        </w:rPr>
        <w:t>that</w:t>
      </w:r>
      <w:r>
        <w:rPr>
          <w:spacing w:val="31"/>
          <w:w w:val="105"/>
        </w:rPr>
        <w:t> </w:t>
      </w:r>
      <w:r>
        <w:rPr>
          <w:w w:val="105"/>
        </w:rPr>
        <w:t>unsuccessful</w:t>
      </w:r>
      <w:r>
        <w:rPr>
          <w:spacing w:val="29"/>
          <w:w w:val="105"/>
        </w:rPr>
        <w:t> </w:t>
      </w:r>
      <w:r>
        <w:rPr>
          <w:w w:val="105"/>
        </w:rPr>
        <w:t>executions</w:t>
      </w:r>
      <w:r>
        <w:rPr>
          <w:w w:val="103"/>
        </w:rPr>
        <w:t> </w:t>
      </w:r>
      <w:r>
        <w:rPr>
          <w:w w:val="105"/>
        </w:rPr>
        <w:t>consume signiﬁcant portions of compute cycles (more</w:t>
      </w:r>
      <w:r>
        <w:rPr>
          <w:spacing w:val="38"/>
          <w:w w:val="105"/>
        </w:rPr>
        <w:t> </w:t>
      </w:r>
      <w:r>
        <w:rPr>
          <w:w w:val="105"/>
        </w:rPr>
        <w:t>than</w:t>
      </w:r>
      <w:r>
        <w:rPr>
          <w:w w:val="103"/>
        </w:rPr>
        <w:t> </w:t>
      </w:r>
      <w:r>
        <w:rPr>
          <w:w w:val="105"/>
        </w:rPr>
        <w:t>50% of cluster time in each </w:t>
      </w:r>
      <w:r>
        <w:rPr>
          <w:spacing w:val="5"/>
          <w:w w:val="105"/>
        </w:rPr>
        <w:t> </w:t>
      </w:r>
      <w:r>
        <w:rPr>
          <w:w w:val="105"/>
        </w:rPr>
        <w:t>trace).</w:t>
      </w:r>
      <w:r>
        <w:rPr/>
      </w:r>
    </w:p>
    <w:p>
      <w:pPr>
        <w:pStyle w:val="ListParagraph"/>
        <w:numPr>
          <w:ilvl w:val="0"/>
          <w:numId w:val="1"/>
        </w:numPr>
        <w:tabs>
          <w:tab w:pos="780" w:val="left" w:leader="none"/>
        </w:tabs>
        <w:spacing w:line="259" w:lineRule="auto" w:before="145" w:after="0"/>
        <w:ind w:left="1761" w:right="251" w:hanging="134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W</w:t>
      </w:r>
      <w:r>
        <w:rPr>
          <w:rFonts w:ascii="Times New Roman"/>
          <w:sz w:val="15"/>
        </w:rPr>
        <w:t>HAT </w:t>
      </w:r>
      <w:r>
        <w:rPr>
          <w:rFonts w:ascii="Times New Roman"/>
          <w:spacing w:val="7"/>
          <w:sz w:val="15"/>
        </w:rPr>
        <w:t>CHARACTERIZES UNSUCCESSFUL </w:t>
      </w:r>
      <w:r>
        <w:rPr>
          <w:rFonts w:ascii="Times New Roman"/>
          <w:spacing w:val="6"/>
          <w:sz w:val="15"/>
        </w:rPr>
        <w:t>JOBS</w:t>
      </w:r>
      <w:r>
        <w:rPr>
          <w:rFonts w:ascii="Times New Roman"/>
          <w:spacing w:val="7"/>
          <w:sz w:val="15"/>
        </w:rPr>
        <w:t> </w:t>
      </w:r>
      <w:r>
        <w:rPr>
          <w:rFonts w:ascii="Times New Roman"/>
          <w:spacing w:val="8"/>
          <w:sz w:val="15"/>
        </w:rPr>
        <w:t>IN</w:t>
      </w:r>
      <w:r>
        <w:rPr>
          <w:rFonts w:ascii="Times New Roman"/>
          <w:spacing w:val="8"/>
          <w:w w:val="98"/>
          <w:sz w:val="15"/>
        </w:rPr>
        <w:t> </w:t>
      </w:r>
      <w:r>
        <w:rPr>
          <w:rFonts w:ascii="Times New Roman"/>
          <w:spacing w:val="7"/>
          <w:sz w:val="15"/>
        </w:rPr>
        <w:t>LARGE</w:t>
      </w:r>
      <w:r>
        <w:rPr>
          <w:rFonts w:ascii="Times New Roman"/>
          <w:spacing w:val="16"/>
          <w:sz w:val="15"/>
        </w:rPr>
        <w:t> </w:t>
      </w:r>
      <w:r>
        <w:rPr>
          <w:rFonts w:ascii="Times New Roman"/>
          <w:spacing w:val="7"/>
          <w:sz w:val="15"/>
        </w:rPr>
        <w:t>CLUSTERS</w:t>
      </w:r>
      <w:r>
        <w:rPr>
          <w:rFonts w:ascii="Times New Roman"/>
          <w:spacing w:val="7"/>
          <w:sz w:val="18"/>
        </w:rPr>
        <w:t>?</w:t>
      </w:r>
    </w:p>
    <w:p>
      <w:pPr>
        <w:pStyle w:val="BodyText"/>
        <w:spacing w:line="259" w:lineRule="auto" w:before="67"/>
        <w:ind w:left="165" w:right="1"/>
        <w:jc w:val="both"/>
      </w:pPr>
      <w:r>
        <w:rPr>
          <w:spacing w:val="-9"/>
          <w:w w:val="105"/>
        </w:rPr>
        <w:t>We </w:t>
      </w:r>
      <w:r>
        <w:rPr>
          <w:w w:val="105"/>
        </w:rPr>
        <w:t>begin by studying the characteristics of</w:t>
      </w:r>
      <w:r>
        <w:rPr>
          <w:spacing w:val="33"/>
          <w:w w:val="105"/>
        </w:rPr>
        <w:t> </w:t>
      </w:r>
      <w:r>
        <w:rPr>
          <w:w w:val="105"/>
        </w:rPr>
        <w:t>unsuccessful</w:t>
      </w:r>
      <w:r>
        <w:rPr>
          <w:w w:val="103"/>
        </w:rPr>
        <w:t> </w:t>
      </w:r>
      <w:r>
        <w:rPr>
          <w:w w:val="105"/>
        </w:rPr>
        <w:t>jobs across different clusters. Our goal is to utilize the traces</w:t>
      </w:r>
      <w:r>
        <w:rPr>
          <w:w w:val="103"/>
        </w:rPr>
        <w:t> </w:t>
      </w:r>
      <w:r>
        <w:rPr>
          <w:w w:val="105"/>
        </w:rPr>
        <w:t>described above to learn how failed or killed job</w:t>
      </w:r>
      <w:r>
        <w:rPr>
          <w:spacing w:val="40"/>
          <w:w w:val="105"/>
        </w:rPr>
        <w:t> </w:t>
      </w:r>
      <w:r>
        <w:rPr>
          <w:w w:val="105"/>
        </w:rPr>
        <w:t>executions</w:t>
      </w:r>
      <w:r>
        <w:rPr>
          <w:w w:val="103"/>
        </w:rPr>
        <w:t> </w:t>
      </w:r>
      <w:r>
        <w:rPr>
          <w:w w:val="105"/>
        </w:rPr>
        <w:t>exhibit patterns that distinguish them from</w:t>
      </w:r>
      <w:r>
        <w:rPr>
          <w:spacing w:val="45"/>
          <w:w w:val="105"/>
        </w:rPr>
        <w:t> </w:t>
      </w:r>
      <w:r>
        <w:rPr>
          <w:w w:val="105"/>
        </w:rPr>
        <w:t>successful</w:t>
      </w:r>
      <w:r>
        <w:rPr>
          <w:w w:val="103"/>
        </w:rPr>
        <w:t> </w:t>
      </w:r>
      <w:r>
        <w:rPr>
          <w:w w:val="105"/>
        </w:rPr>
        <w:t>executions. </w:t>
      </w:r>
      <w:r>
        <w:rPr>
          <w:spacing w:val="-9"/>
          <w:w w:val="105"/>
        </w:rPr>
        <w:t>We </w:t>
      </w:r>
      <w:r>
        <w:rPr>
          <w:w w:val="105"/>
        </w:rPr>
        <w:t>examine various job attributes, including</w:t>
      </w:r>
      <w:r>
        <w:rPr>
          <w:spacing w:val="42"/>
          <w:w w:val="105"/>
        </w:rPr>
        <w:t> </w:t>
      </w:r>
      <w:r>
        <w:rPr>
          <w:w w:val="105"/>
        </w:rPr>
        <w:t>job</w:t>
      </w:r>
      <w:r>
        <w:rPr>
          <w:w w:val="103"/>
        </w:rPr>
        <w:t> </w:t>
      </w:r>
      <w:r>
        <w:rPr>
          <w:w w:val="105"/>
        </w:rPr>
        <w:t>duration, degree of parallelism, and utilization of</w:t>
      </w:r>
      <w:r>
        <w:rPr>
          <w:spacing w:val="36"/>
          <w:w w:val="105"/>
        </w:rPr>
        <w:t> </w:t>
      </w:r>
      <w:r>
        <w:rPr>
          <w:w w:val="105"/>
        </w:rPr>
        <w:t>cluster</w:t>
      </w:r>
      <w:r>
        <w:rPr>
          <w:w w:val="103"/>
        </w:rPr>
        <w:t> </w:t>
      </w:r>
      <w:r>
        <w:rPr>
          <w:w w:val="105"/>
        </w:rPr>
        <w:t>resources.</w:t>
      </w:r>
      <w:r>
        <w:rPr/>
      </w:r>
    </w:p>
    <w:p>
      <w:pPr>
        <w:pStyle w:val="ListParagraph"/>
        <w:numPr>
          <w:ilvl w:val="0"/>
          <w:numId w:val="4"/>
        </w:numPr>
        <w:tabs>
          <w:tab w:pos="593" w:val="left" w:leader="none"/>
        </w:tabs>
        <w:spacing w:line="256" w:lineRule="auto" w:before="92" w:after="0"/>
        <w:ind w:left="165" w:right="1" w:firstLine="186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Georgia" w:hAnsi="Georgia" w:cs="Georgia" w:eastAsia="Georgia"/>
          <w:w w:val="105"/>
          <w:sz w:val="18"/>
          <w:szCs w:val="18"/>
        </w:rPr>
        <w:t>Job duration: </w:t>
      </w:r>
      <w:r>
        <w:rPr>
          <w:rFonts w:ascii="Times New Roman" w:hAnsi="Times New Roman" w:cs="Times New Roman" w:eastAsia="Times New Roman"/>
          <w:spacing w:val="-9"/>
          <w:w w:val="105"/>
          <w:sz w:val="18"/>
          <w:szCs w:val="18"/>
        </w:rPr>
        <w:t>We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deﬁne the duration of a job as</w:t>
      </w:r>
      <w:r>
        <w:rPr>
          <w:rFonts w:ascii="Times New Roman" w:hAnsi="Times New Roman" w:cs="Times New Roman" w:eastAsia="Times New Roman"/>
          <w:spacing w:val="1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total</w:t>
      </w:r>
      <w:r>
        <w:rPr>
          <w:rFonts w:ascii="Times New Roman" w:hAnsi="Times New Roman" w:cs="Times New Roman" w:eastAsia="Times New Roman"/>
          <w:spacing w:val="2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amount</w:t>
      </w:r>
      <w:r>
        <w:rPr>
          <w:rFonts w:ascii="Times New Roman" w:hAnsi="Times New Roman" w:cs="Times New Roman" w:eastAsia="Times New Roman"/>
          <w:spacing w:val="1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pacing w:val="2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task-minutes</w:t>
      </w:r>
      <w:r>
        <w:rPr>
          <w:rFonts w:ascii="Times New Roman" w:hAnsi="Times New Roman" w:cs="Times New Roman" w:eastAsia="Times New Roman"/>
          <w:spacing w:val="1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spent</w:t>
      </w:r>
      <w:r>
        <w:rPr>
          <w:rFonts w:ascii="Times New Roman" w:hAnsi="Times New Roman" w:cs="Times New Roman" w:eastAsia="Times New Roman"/>
          <w:spacing w:val="2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pacing w:val="2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2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job</w:t>
      </w:r>
      <w:r>
        <w:rPr>
          <w:rFonts w:ascii="Times New Roman" w:hAnsi="Times New Roman" w:cs="Times New Roman" w:eastAsia="Times New Roman"/>
          <w:spacing w:val="2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pacing w:val="2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2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cluster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before exiting. For the LANL cluster where jobs did</w:t>
      </w:r>
      <w:r>
        <w:rPr>
          <w:rFonts w:ascii="Times New Roman" w:hAnsi="Times New Roman" w:cs="Times New Roman" w:eastAsia="Times New Roman"/>
          <w:spacing w:val="3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not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consist of tasks, we use node-minutes to denote job</w:t>
      </w:r>
      <w:r>
        <w:rPr>
          <w:rFonts w:ascii="Times New Roman" w:hAnsi="Times New Roman" w:cs="Times New Roman" w:eastAsia="Times New Roman"/>
          <w:spacing w:val="4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duration.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pacing w:val="3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4"/>
          <w:w w:val="105"/>
          <w:sz w:val="18"/>
          <w:szCs w:val="18"/>
        </w:rPr>
        <w:t>Table</w:t>
      </w:r>
      <w:r>
        <w:rPr>
          <w:rFonts w:ascii="Times New Roman" w:hAnsi="Times New Roman" w:cs="Times New Roman" w:eastAsia="Times New Roman"/>
          <w:spacing w:val="3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II,</w:t>
      </w:r>
      <w:r>
        <w:rPr>
          <w:rFonts w:ascii="Times New Roman" w:hAnsi="Times New Roman" w:cs="Times New Roman" w:eastAsia="Times New Roman"/>
          <w:spacing w:val="3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we</w:t>
      </w:r>
      <w:r>
        <w:rPr>
          <w:rFonts w:ascii="Times New Roman" w:hAnsi="Times New Roman" w:cs="Times New Roman" w:eastAsia="Times New Roman"/>
          <w:spacing w:val="3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compare</w:t>
      </w:r>
      <w:r>
        <w:rPr>
          <w:rFonts w:ascii="Times New Roman" w:hAnsi="Times New Roman" w:cs="Times New Roman" w:eastAsia="Times New Roman"/>
          <w:spacing w:val="2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pacing w:val="3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each</w:t>
      </w:r>
      <w:r>
        <w:rPr>
          <w:rFonts w:ascii="Times New Roman" w:hAnsi="Times New Roman" w:cs="Times New Roman" w:eastAsia="Times New Roman"/>
          <w:spacing w:val="3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cluster</w:t>
      </w:r>
      <w:r>
        <w:rPr>
          <w:rFonts w:ascii="Times New Roman" w:hAnsi="Times New Roman" w:cs="Times New Roman" w:eastAsia="Times New Roman"/>
          <w:spacing w:val="3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3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distribution</w:t>
      </w:r>
      <w:r>
        <w:rPr>
          <w:rFonts w:ascii="Times New Roman" w:hAnsi="Times New Roman" w:cs="Times New Roman" w:eastAsia="Times New Roman"/>
          <w:spacing w:val="2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59" w:lineRule="auto" w:before="134"/>
        <w:ind w:left="165" w:right="1264" w:firstLine="0"/>
        <w:jc w:val="both"/>
      </w:pPr>
      <w:r>
        <w:rPr>
          <w:w w:val="105"/>
        </w:rPr>
        <w:t>job</w:t>
      </w:r>
      <w:r>
        <w:rPr>
          <w:spacing w:val="32"/>
          <w:w w:val="105"/>
        </w:rPr>
        <w:t> </w:t>
      </w:r>
      <w:r>
        <w:rPr>
          <w:w w:val="105"/>
        </w:rPr>
        <w:t>durations</w:t>
      </w:r>
      <w:r>
        <w:rPr>
          <w:spacing w:val="28"/>
          <w:w w:val="105"/>
        </w:rPr>
        <w:t> </w:t>
      </w:r>
      <w:r>
        <w:rPr>
          <w:w w:val="105"/>
        </w:rPr>
        <w:t>between</w:t>
      </w:r>
      <w:r>
        <w:rPr>
          <w:spacing w:val="29"/>
          <w:w w:val="105"/>
        </w:rPr>
        <w:t> </w:t>
      </w:r>
      <w:r>
        <w:rPr>
          <w:w w:val="105"/>
        </w:rPr>
        <w:t>jobs</w:t>
      </w:r>
      <w:r>
        <w:rPr>
          <w:spacing w:val="30"/>
          <w:w w:val="105"/>
        </w:rPr>
        <w:t> </w:t>
      </w:r>
      <w:r>
        <w:rPr>
          <w:w w:val="105"/>
        </w:rPr>
        <w:t>that</w:t>
      </w:r>
      <w:r>
        <w:rPr>
          <w:spacing w:val="33"/>
          <w:w w:val="105"/>
        </w:rPr>
        <w:t> </w:t>
      </w:r>
      <w:r>
        <w:rPr>
          <w:w w:val="105"/>
        </w:rPr>
        <w:t>failed,</w:t>
      </w:r>
      <w:r>
        <w:rPr>
          <w:spacing w:val="31"/>
          <w:w w:val="105"/>
        </w:rPr>
        <w:t> </w:t>
      </w:r>
      <w:r>
        <w:rPr>
          <w:w w:val="105"/>
        </w:rPr>
        <w:t>jobs</w:t>
      </w:r>
      <w:r>
        <w:rPr>
          <w:spacing w:val="30"/>
          <w:w w:val="105"/>
        </w:rPr>
        <w:t> </w:t>
      </w:r>
      <w:r>
        <w:rPr>
          <w:w w:val="105"/>
        </w:rPr>
        <w:t>that</w:t>
      </w:r>
      <w:r>
        <w:rPr>
          <w:spacing w:val="30"/>
          <w:w w:val="105"/>
        </w:rPr>
        <w:t> </w:t>
      </w:r>
      <w:r>
        <w:rPr>
          <w:w w:val="105"/>
        </w:rPr>
        <w:t>got</w:t>
      </w:r>
      <w:r>
        <w:rPr>
          <w:spacing w:val="30"/>
          <w:w w:val="105"/>
        </w:rPr>
        <w:t> </w:t>
      </w:r>
      <w:r>
        <w:rPr>
          <w:w w:val="105"/>
        </w:rPr>
        <w:t>killed,</w:t>
      </w:r>
      <w:r>
        <w:rPr>
          <w:w w:val="103"/>
        </w:rPr>
        <w:t> </w:t>
      </w:r>
      <w:r>
        <w:rPr>
          <w:w w:val="105"/>
        </w:rPr>
        <w:t>and jobs that completed successfully. </w:t>
      </w:r>
      <w:r>
        <w:rPr>
          <w:spacing w:val="-9"/>
          <w:w w:val="105"/>
        </w:rPr>
        <w:t>We </w:t>
      </w:r>
      <w:r>
        <w:rPr>
          <w:w w:val="105"/>
        </w:rPr>
        <w:t>observe that in</w:t>
      </w:r>
      <w:r>
        <w:rPr>
          <w:spacing w:val="18"/>
          <w:w w:val="105"/>
        </w:rPr>
        <w:t> </w:t>
      </w:r>
      <w:r>
        <w:rPr>
          <w:w w:val="105"/>
        </w:rPr>
        <w:t>all</w:t>
      </w:r>
      <w:r>
        <w:rPr>
          <w:spacing w:val="-1"/>
          <w:w w:val="103"/>
        </w:rPr>
        <w:t> </w:t>
      </w:r>
      <w:r>
        <w:rPr>
          <w:w w:val="105"/>
        </w:rPr>
        <w:t>three clusters, successful jobs consistently run for the</w:t>
      </w:r>
      <w:r>
        <w:rPr>
          <w:spacing w:val="-13"/>
          <w:w w:val="105"/>
        </w:rPr>
        <w:t> </w:t>
      </w:r>
      <w:r>
        <w:rPr>
          <w:w w:val="105"/>
        </w:rPr>
        <w:t>shortest</w:t>
      </w:r>
      <w:r>
        <w:rPr>
          <w:spacing w:val="-1"/>
          <w:w w:val="103"/>
        </w:rPr>
        <w:t> </w:t>
      </w:r>
      <w:r>
        <w:rPr>
          <w:w w:val="105"/>
        </w:rPr>
        <w:t>durations among all jobs scheduled in  the  same </w:t>
      </w:r>
      <w:r>
        <w:rPr>
          <w:spacing w:val="3"/>
          <w:w w:val="105"/>
        </w:rPr>
        <w:t> </w:t>
      </w:r>
      <w:r>
        <w:rPr>
          <w:w w:val="105"/>
        </w:rPr>
        <w:t>cluster,</w:t>
      </w:r>
      <w:r>
        <w:rPr>
          <w:w w:val="103"/>
        </w:rPr>
        <w:t> </w:t>
      </w:r>
      <w:r>
        <w:rPr>
          <w:w w:val="105"/>
        </w:rPr>
        <w:t>while killed jobs consistently spend the longest</w:t>
      </w:r>
      <w:r>
        <w:rPr>
          <w:spacing w:val="6"/>
          <w:w w:val="105"/>
        </w:rPr>
        <w:t> </w:t>
      </w:r>
      <w:r>
        <w:rPr>
          <w:w w:val="105"/>
        </w:rPr>
        <w:t>durations</w:t>
      </w:r>
      <w:r>
        <w:rPr>
          <w:w w:val="103"/>
        </w:rPr>
        <w:t> </w:t>
      </w:r>
      <w:r>
        <w:rPr>
          <w:w w:val="105"/>
        </w:rPr>
        <w:t>before they are terminated. This observation is intuitive</w:t>
      </w:r>
      <w:r>
        <w:rPr>
          <w:spacing w:val="11"/>
          <w:w w:val="105"/>
        </w:rPr>
        <w:t> </w:t>
      </w:r>
      <w:r>
        <w:rPr>
          <w:w w:val="105"/>
        </w:rPr>
        <w:t>since</w:t>
      </w:r>
      <w:r>
        <w:rPr>
          <w:w w:val="103"/>
        </w:rPr>
        <w:t> </w:t>
      </w:r>
      <w:r>
        <w:rPr>
          <w:w w:val="105"/>
        </w:rPr>
        <w:t>hanging jobs, for example, are aborted by users when they</w:t>
      </w:r>
      <w:r>
        <w:rPr>
          <w:w w:val="103"/>
        </w:rPr>
        <w:t> </w:t>
      </w:r>
      <w:r>
        <w:rPr>
          <w:w w:val="105"/>
        </w:rPr>
        <w:t>spend longer than usual to complete or when they</w:t>
      </w:r>
      <w:r>
        <w:rPr>
          <w:spacing w:val="15"/>
          <w:w w:val="105"/>
        </w:rPr>
        <w:t> </w:t>
      </w:r>
      <w:r>
        <w:rPr>
          <w:w w:val="105"/>
        </w:rPr>
        <w:t>stop</w:t>
      </w:r>
      <w:r>
        <w:rPr>
          <w:w w:val="103"/>
        </w:rPr>
        <w:t> </w:t>
      </w:r>
      <w:r>
        <w:rPr>
          <w:w w:val="105"/>
        </w:rPr>
        <w:t>responding to health-monitoring signals. Finally, we ﬁnd</w:t>
      </w:r>
      <w:r>
        <w:rPr>
          <w:spacing w:val="12"/>
          <w:w w:val="105"/>
        </w:rPr>
        <w:t> </w:t>
      </w:r>
      <w:r>
        <w:rPr>
          <w:w w:val="105"/>
        </w:rPr>
        <w:t>that</w:t>
      </w:r>
      <w:r>
        <w:rPr>
          <w:w w:val="103"/>
        </w:rPr>
        <w:t> </w:t>
      </w:r>
      <w:r>
        <w:rPr>
          <w:w w:val="105"/>
        </w:rPr>
        <w:t>for the LANL HPC cluster, failed jobs report</w:t>
      </w:r>
      <w:r>
        <w:rPr>
          <w:spacing w:val="-6"/>
          <w:w w:val="105"/>
        </w:rPr>
        <w:t> </w:t>
      </w:r>
      <w:r>
        <w:rPr>
          <w:w w:val="105"/>
        </w:rPr>
        <w:t>comparable</w:t>
      </w:r>
      <w:r>
        <w:rPr>
          <w:w w:val="103"/>
        </w:rPr>
        <w:t> </w:t>
      </w:r>
      <w:r>
        <w:rPr>
          <w:w w:val="105"/>
        </w:rPr>
        <w:t>durations to killed jobs, but in Google and OpenCloud,</w:t>
      </w:r>
      <w:r>
        <w:rPr>
          <w:spacing w:val="18"/>
          <w:w w:val="105"/>
        </w:rPr>
        <w:t> </w:t>
      </w:r>
      <w:r>
        <w:rPr>
          <w:w w:val="105"/>
        </w:rPr>
        <w:t>failed</w:t>
      </w:r>
      <w:r>
        <w:rPr>
          <w:w w:val="103"/>
        </w:rPr>
        <w:t> </w:t>
      </w:r>
      <w:r>
        <w:rPr>
          <w:w w:val="105"/>
        </w:rPr>
        <w:t>jobs are shorter than killed</w:t>
      </w:r>
      <w:r>
        <w:rPr>
          <w:spacing w:val="41"/>
          <w:w w:val="105"/>
        </w:rPr>
        <w:t> </w:t>
      </w:r>
      <w:r>
        <w:rPr>
          <w:w w:val="105"/>
        </w:rPr>
        <w:t>jobs.</w:t>
      </w:r>
      <w:r>
        <w:rPr/>
      </w:r>
    </w:p>
    <w:p>
      <w:pPr>
        <w:pStyle w:val="ListParagraph"/>
        <w:numPr>
          <w:ilvl w:val="0"/>
          <w:numId w:val="4"/>
        </w:numPr>
        <w:tabs>
          <w:tab w:pos="600" w:val="left" w:leader="none"/>
        </w:tabs>
        <w:spacing w:line="259" w:lineRule="auto" w:before="114" w:after="0"/>
        <w:ind w:left="165" w:right="1263" w:firstLine="186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Georgia" w:hAnsi="Georgia" w:cs="Georgia" w:eastAsia="Georgia"/>
          <w:w w:val="105"/>
          <w:sz w:val="18"/>
          <w:szCs w:val="18"/>
        </w:rPr>
        <w:t>Degree of parallelism: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In the Google cluster, 35%</w:t>
      </w:r>
      <w:r>
        <w:rPr>
          <w:rFonts w:ascii="Times New Roman" w:hAnsi="Times New Roman" w:cs="Times New Roman" w:eastAsia="Times New Roman"/>
          <w:spacing w:val="1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batch jobs are multi-task jobs, 89.3% of which end up</w:t>
      </w:r>
      <w:r>
        <w:rPr>
          <w:rFonts w:ascii="Times New Roman" w:hAnsi="Times New Roman" w:cs="Times New Roman" w:eastAsia="Times New Roman"/>
          <w:spacing w:val="2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being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killed,</w:t>
      </w:r>
      <w:r>
        <w:rPr>
          <w:rFonts w:ascii="Times New Roman" w:hAnsi="Times New Roman" w:cs="Times New Roman" w:eastAsia="Times New Roman"/>
          <w:spacing w:val="-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while</w:t>
      </w:r>
      <w:r>
        <w:rPr>
          <w:rFonts w:ascii="Times New Roman" w:hAnsi="Times New Roman" w:cs="Times New Roman" w:eastAsia="Times New Roman"/>
          <w:spacing w:val="-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more</w:t>
      </w:r>
      <w:r>
        <w:rPr>
          <w:rFonts w:ascii="Times New Roman" w:hAnsi="Times New Roman" w:cs="Times New Roman" w:eastAsia="Times New Roman"/>
          <w:spacing w:val="-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than</w:t>
      </w:r>
      <w:r>
        <w:rPr>
          <w:rFonts w:ascii="Times New Roman" w:hAnsi="Times New Roman" w:cs="Times New Roman" w:eastAsia="Times New Roman"/>
          <w:spacing w:val="-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90%</w:t>
      </w:r>
      <w:r>
        <w:rPr>
          <w:rFonts w:ascii="Times New Roman" w:hAnsi="Times New Roman" w:cs="Times New Roman" w:eastAsia="Times New Roman"/>
          <w:spacing w:val="-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pacing w:val="-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single-task</w:t>
      </w:r>
      <w:r>
        <w:rPr>
          <w:rFonts w:ascii="Times New Roman" w:hAnsi="Times New Roman" w:cs="Times New Roman" w:eastAsia="Times New Roman"/>
          <w:spacing w:val="-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jobs</w:t>
      </w:r>
      <w:r>
        <w:rPr>
          <w:rFonts w:ascii="Times New Roman" w:hAnsi="Times New Roman" w:cs="Times New Roman" w:eastAsia="Times New Roman"/>
          <w:spacing w:val="-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complete.</w:t>
      </w:r>
      <w:r>
        <w:rPr>
          <w:rFonts w:ascii="Times New Roman" w:hAnsi="Times New Roman" w:cs="Times New Roman" w:eastAsia="Times New Roman"/>
          <w:spacing w:val="-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portion of failed jobs is around 1.5% for both single-</w:t>
      </w:r>
      <w:r>
        <w:rPr>
          <w:rFonts w:ascii="Times New Roman" w:hAnsi="Times New Roman" w:cs="Times New Roman" w:eastAsia="Times New Roman"/>
          <w:spacing w:val="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multi-task jobs. In OpenCloud, tasks are either ‘mappers’</w:t>
      </w:r>
      <w:r>
        <w:rPr>
          <w:rFonts w:ascii="Times New Roman" w:hAnsi="Times New Roman" w:cs="Times New Roman" w:eastAsia="Times New Roman"/>
          <w:spacing w:val="1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‘reducers’: more than 80% of the jobs had at least 2</w:t>
      </w:r>
      <w:r>
        <w:rPr>
          <w:rFonts w:ascii="Times New Roman" w:hAnsi="Times New Roman" w:cs="Times New Roman" w:eastAsia="Times New Roman"/>
          <w:spacing w:val="1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mappers,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pacing w:val="1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nearly</w:t>
      </w:r>
      <w:r>
        <w:rPr>
          <w:rFonts w:ascii="Times New Roman" w:hAnsi="Times New Roman" w:cs="Times New Roman" w:eastAsia="Times New Roman"/>
          <w:spacing w:val="1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60%</w:t>
      </w:r>
      <w:r>
        <w:rPr>
          <w:rFonts w:ascii="Times New Roman" w:hAnsi="Times New Roman" w:cs="Times New Roman" w:eastAsia="Times New Roman"/>
          <w:spacing w:val="1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had</w:t>
      </w:r>
      <w:r>
        <w:rPr>
          <w:rFonts w:ascii="Times New Roman" w:hAnsi="Times New Roman" w:cs="Times New Roman" w:eastAsia="Times New Roman"/>
          <w:spacing w:val="1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spacing w:val="1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pacing w:val="1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spacing w:val="2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reducers.</w:t>
      </w:r>
      <w:r>
        <w:rPr>
          <w:rFonts w:ascii="Times New Roman" w:hAnsi="Times New Roman" w:cs="Times New Roman" w:eastAsia="Times New Roman"/>
          <w:spacing w:val="1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9"/>
          <w:w w:val="105"/>
          <w:sz w:val="18"/>
          <w:szCs w:val="18"/>
        </w:rPr>
        <w:t>We</w:t>
      </w:r>
      <w:r>
        <w:rPr>
          <w:rFonts w:ascii="Times New Roman" w:hAnsi="Times New Roman" w:cs="Times New Roman" w:eastAsia="Times New Roman"/>
          <w:spacing w:val="1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use</w:t>
      </w:r>
      <w:r>
        <w:rPr>
          <w:rFonts w:ascii="Times New Roman" w:hAnsi="Times New Roman" w:cs="Times New Roman" w:eastAsia="Times New Roman"/>
          <w:spacing w:val="1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1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number</w:t>
      </w:r>
      <w:r>
        <w:rPr>
          <w:rFonts w:ascii="Times New Roman" w:hAnsi="Times New Roman" w:cs="Times New Roman" w:eastAsia="Times New Roman"/>
          <w:spacing w:val="1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mappers to indicate a </w:t>
      </w:r>
      <w:r>
        <w:rPr>
          <w:rFonts w:ascii="Times New Roman" w:hAnsi="Times New Roman" w:cs="Times New Roman" w:eastAsia="Times New Roman"/>
          <w:spacing w:val="-3"/>
          <w:w w:val="105"/>
          <w:sz w:val="18"/>
          <w:szCs w:val="18"/>
        </w:rPr>
        <w:t>job’s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parallelism. Unlike Google,</w:t>
      </w:r>
      <w:r>
        <w:rPr>
          <w:rFonts w:ascii="Times New Roman" w:hAnsi="Times New Roman" w:cs="Times New Roman" w:eastAsia="Times New Roman"/>
          <w:spacing w:val="2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we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ﬁnd</w:t>
      </w:r>
      <w:r>
        <w:rPr>
          <w:rFonts w:ascii="Times New Roman" w:hAnsi="Times New Roman" w:cs="Times New Roman" w:eastAsia="Times New Roman"/>
          <w:spacing w:val="2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pacing w:val="1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2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breakdown</w:t>
      </w:r>
      <w:r>
        <w:rPr>
          <w:rFonts w:ascii="Times New Roman" w:hAnsi="Times New Roman" w:cs="Times New Roman" w:eastAsia="Times New Roman"/>
          <w:spacing w:val="1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pacing w:val="2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job</w:t>
      </w:r>
      <w:r>
        <w:rPr>
          <w:rFonts w:ascii="Times New Roman" w:hAnsi="Times New Roman" w:cs="Times New Roman" w:eastAsia="Times New Roman"/>
          <w:spacing w:val="2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status</w:t>
      </w:r>
      <w:r>
        <w:rPr>
          <w:rFonts w:ascii="Times New Roman" w:hAnsi="Times New Roman" w:cs="Times New Roman" w:eastAsia="Times New Roman"/>
          <w:spacing w:val="2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pacing w:val="2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almost</w:t>
      </w:r>
      <w:r>
        <w:rPr>
          <w:rFonts w:ascii="Times New Roman" w:hAnsi="Times New Roman" w:cs="Times New Roman" w:eastAsia="Times New Roman"/>
          <w:spacing w:val="1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identical</w:t>
      </w:r>
      <w:r>
        <w:rPr>
          <w:rFonts w:ascii="Times New Roman" w:hAnsi="Times New Roman" w:cs="Times New Roman" w:eastAsia="Times New Roman"/>
          <w:spacing w:val="1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single- and multi-task jobs at OpenCloud, and reﬂects</w:t>
      </w:r>
      <w:r>
        <w:rPr>
          <w:rFonts w:ascii="Times New Roman" w:hAnsi="Times New Roman" w:cs="Times New Roman" w:eastAsia="Times New Roman"/>
          <w:spacing w:val="2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overall breakdown (recall </w:t>
      </w:r>
      <w:r>
        <w:rPr>
          <w:rFonts w:ascii="Times New Roman" w:hAnsi="Times New Roman" w:cs="Times New Roman" w:eastAsia="Times New Roman"/>
          <w:spacing w:val="-4"/>
          <w:w w:val="105"/>
          <w:sz w:val="18"/>
          <w:szCs w:val="18"/>
        </w:rPr>
        <w:t>Table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I). In the LANL cluster,</w:t>
      </w:r>
      <w:r>
        <w:rPr>
          <w:rFonts w:ascii="Times New Roman" w:hAnsi="Times New Roman" w:cs="Times New Roman" w:eastAsia="Times New Roman"/>
          <w:spacing w:val="1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79%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pacing w:val="1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1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jobs</w:t>
      </w:r>
      <w:r>
        <w:rPr>
          <w:rFonts w:ascii="Times New Roman" w:hAnsi="Times New Roman" w:cs="Times New Roman" w:eastAsia="Times New Roman"/>
          <w:spacing w:val="1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ran</w:t>
      </w:r>
      <w:r>
        <w:rPr>
          <w:rFonts w:ascii="Times New Roman" w:hAnsi="Times New Roman" w:cs="Times New Roman" w:eastAsia="Times New Roman"/>
          <w:spacing w:val="1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pacing w:val="1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1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single</w:t>
      </w:r>
      <w:r>
        <w:rPr>
          <w:rFonts w:ascii="Times New Roman" w:hAnsi="Times New Roman" w:cs="Times New Roman" w:eastAsia="Times New Roman"/>
          <w:spacing w:val="1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node.</w:t>
      </w:r>
      <w:r>
        <w:rPr>
          <w:rFonts w:ascii="Times New Roman" w:hAnsi="Times New Roman" w:cs="Times New Roman" w:eastAsia="Times New Roman"/>
          <w:spacing w:val="1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9"/>
          <w:w w:val="105"/>
          <w:sz w:val="18"/>
          <w:szCs w:val="18"/>
        </w:rPr>
        <w:t>We</w:t>
      </w:r>
      <w:r>
        <w:rPr>
          <w:rFonts w:ascii="Times New Roman" w:hAnsi="Times New Roman" w:cs="Times New Roman" w:eastAsia="Times New Roman"/>
          <w:spacing w:val="2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observe</w:t>
      </w:r>
      <w:r>
        <w:rPr>
          <w:rFonts w:ascii="Times New Roman" w:hAnsi="Times New Roman" w:cs="Times New Roman" w:eastAsia="Times New Roman"/>
          <w:spacing w:val="1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70%</w:t>
      </w:r>
      <w:r>
        <w:rPr>
          <w:rFonts w:ascii="Times New Roman" w:hAnsi="Times New Roman" w:cs="Times New Roman" w:eastAsia="Times New Roman"/>
          <w:spacing w:val="1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pacing w:val="1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50%</w:t>
      </w:r>
      <w:r>
        <w:rPr>
          <w:rFonts w:ascii="Times New Roman" w:hAnsi="Times New Roman" w:cs="Times New Roman" w:eastAsia="Times New Roman"/>
          <w:spacing w:val="1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success</w:t>
      </w:r>
      <w:r>
        <w:rPr>
          <w:rFonts w:ascii="Times New Roman" w:hAnsi="Times New Roman" w:cs="Times New Roman" w:eastAsia="Times New Roman"/>
          <w:spacing w:val="-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rates</w:t>
      </w:r>
      <w:r>
        <w:rPr>
          <w:rFonts w:ascii="Times New Roman" w:hAnsi="Times New Roman" w:cs="Times New Roman" w:eastAsia="Times New Roman"/>
          <w:spacing w:val="-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pacing w:val="-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single-node</w:t>
      </w:r>
      <w:r>
        <w:rPr>
          <w:rFonts w:ascii="Times New Roman" w:hAnsi="Times New Roman" w:cs="Times New Roman" w:eastAsia="Times New Roman"/>
          <w:spacing w:val="-1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pacing w:val="-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multi-node</w:t>
      </w:r>
      <w:r>
        <w:rPr>
          <w:rFonts w:ascii="Times New Roman" w:hAnsi="Times New Roman" w:cs="Times New Roman" w:eastAsia="Times New Roman"/>
          <w:spacing w:val="-1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jobs,</w:t>
      </w:r>
      <w:r>
        <w:rPr>
          <w:rFonts w:ascii="Times New Roman" w:hAnsi="Times New Roman" w:cs="Times New Roman" w:eastAsia="Times New Roman"/>
          <w:spacing w:val="-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respectively.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The fraction of jobs that are killed or syskilled within</w:t>
      </w:r>
      <w:r>
        <w:rPr>
          <w:rFonts w:ascii="Times New Roman" w:hAnsi="Times New Roman" w:cs="Times New Roman" w:eastAsia="Times New Roman"/>
          <w:spacing w:val="2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single-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node jobs (22%) is almost doubled in parallel jobs</w:t>
      </w:r>
      <w:r>
        <w:rPr>
          <w:rFonts w:ascii="Times New Roman" w:hAnsi="Times New Roman" w:cs="Times New Roman" w:eastAsia="Times New Roman"/>
          <w:spacing w:val="3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(45%).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pStyle w:val="BodyText"/>
        <w:spacing w:line="256" w:lineRule="auto" w:before="23"/>
        <w:ind w:left="165" w:right="1262"/>
        <w:jc w:val="both"/>
      </w:pPr>
      <w:r>
        <w:rPr>
          <w:w w:val="105"/>
        </w:rPr>
        <w:t>Since parallel jobs spend more time  in  the  cluster,</w:t>
      </w:r>
      <w:r>
        <w:rPr>
          <w:spacing w:val="-9"/>
          <w:w w:val="105"/>
        </w:rPr>
        <w:t> </w:t>
      </w:r>
      <w:r>
        <w:rPr>
          <w:w w:val="105"/>
        </w:rPr>
        <w:t>they</w:t>
      </w:r>
      <w:r>
        <w:rPr>
          <w:w w:val="103"/>
        </w:rPr>
        <w:t> </w:t>
      </w:r>
      <w:r>
        <w:rPr>
          <w:w w:val="105"/>
        </w:rPr>
        <w:t>are naturally more likely to encounter problems. </w:t>
      </w:r>
      <w:r>
        <w:rPr>
          <w:spacing w:val="-8"/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account</w:t>
      </w:r>
      <w:r>
        <w:rPr>
          <w:w w:val="103"/>
        </w:rPr>
        <w:t> </w:t>
      </w:r>
      <w:r>
        <w:rPr>
          <w:w w:val="105"/>
        </w:rPr>
        <w:t>for this effect, we normalize the number of job</w:t>
      </w:r>
      <w:r>
        <w:rPr>
          <w:spacing w:val="10"/>
          <w:w w:val="105"/>
        </w:rPr>
        <w:t> </w:t>
      </w:r>
      <w:r>
        <w:rPr>
          <w:w w:val="105"/>
        </w:rPr>
        <w:t>interruptions</w:t>
      </w:r>
      <w:r>
        <w:rPr>
          <w:w w:val="103"/>
        </w:rPr>
        <w:t> </w:t>
      </w:r>
      <w:r>
        <w:rPr>
          <w:w w:val="105"/>
        </w:rPr>
        <w:t>observed in the traces by the total amount of task-weeks</w:t>
      </w:r>
      <w:r>
        <w:rPr>
          <w:spacing w:val="41"/>
          <w:w w:val="105"/>
        </w:rPr>
        <w:t> </w:t>
      </w:r>
      <w:r>
        <w:rPr>
          <w:w w:val="105"/>
        </w:rPr>
        <w:t>(or</w:t>
      </w:r>
      <w:r>
        <w:rPr>
          <w:w w:val="103"/>
        </w:rPr>
        <w:t> </w:t>
      </w:r>
      <w:r>
        <w:rPr>
          <w:w w:val="105"/>
        </w:rPr>
        <w:t>node-weeks) consumed by the jobs in each category. Figure</w:t>
      </w:r>
      <w:r>
        <w:rPr>
          <w:spacing w:val="-22"/>
          <w:w w:val="105"/>
        </w:rPr>
        <w:t> </w:t>
      </w:r>
      <w:r>
        <w:rPr>
          <w:w w:val="105"/>
        </w:rPr>
        <w:t>1</w:t>
      </w:r>
      <w:r>
        <w:rPr>
          <w:w w:val="103"/>
        </w:rPr>
        <w:t> </w:t>
      </w:r>
      <w:r>
        <w:rPr>
          <w:w w:val="105"/>
        </w:rPr>
        <w:t>shows the results for all jobs in our </w:t>
      </w:r>
      <w:r>
        <w:rPr>
          <w:spacing w:val="15"/>
          <w:w w:val="105"/>
        </w:rPr>
        <w:t> </w:t>
      </w:r>
      <w:r>
        <w:rPr>
          <w:w w:val="105"/>
        </w:rPr>
        <w:t>dataset.</w:t>
      </w:r>
      <w:r>
        <w:rPr/>
      </w:r>
    </w:p>
    <w:p>
      <w:pPr>
        <w:pStyle w:val="BodyText"/>
        <w:spacing w:line="259" w:lineRule="auto" w:before="27"/>
        <w:ind w:left="165" w:right="1267"/>
        <w:jc w:val="both"/>
      </w:pPr>
      <w:r>
        <w:rPr>
          <w:w w:val="105"/>
        </w:rPr>
        <w:t>Surprisingly, we ﬁnd that when normalized by </w:t>
      </w:r>
      <w:r>
        <w:rPr>
          <w:spacing w:val="4"/>
          <w:w w:val="105"/>
        </w:rPr>
        <w:t> </w:t>
      </w:r>
      <w:r>
        <w:rPr>
          <w:w w:val="105"/>
        </w:rPr>
        <w:t>system</w:t>
      </w:r>
      <w:r>
        <w:rPr>
          <w:w w:val="103"/>
        </w:rPr>
        <w:t> </w:t>
      </w:r>
      <w:r>
        <w:rPr>
          <w:w w:val="105"/>
        </w:rPr>
        <w:t>time, parallel jobs exhibit </w:t>
      </w:r>
      <w:r>
        <w:rPr>
          <w:rFonts w:ascii="Times New Roman" w:hAnsi="Times New Roman" w:cs="Times New Roman" w:eastAsia="Times New Roman"/>
          <w:i/>
          <w:w w:val="105"/>
        </w:rPr>
        <w:t>lower </w:t>
      </w:r>
      <w:r>
        <w:rPr>
          <w:w w:val="105"/>
        </w:rPr>
        <w:t>rates of job interruptions</w:t>
      </w:r>
      <w:r>
        <w:rPr>
          <w:spacing w:val="36"/>
          <w:w w:val="105"/>
        </w:rPr>
        <w:t> </w:t>
      </w:r>
      <w:r>
        <w:rPr>
          <w:w w:val="105"/>
        </w:rPr>
        <w:t>per</w:t>
      </w:r>
      <w:r>
        <w:rPr>
          <w:w w:val="103"/>
        </w:rPr>
        <w:t> </w:t>
      </w:r>
      <w:r>
        <w:rPr>
          <w:w w:val="105"/>
        </w:rPr>
        <w:t>unit time compared to single jobs (with the only exception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w w:val="103"/>
        </w:rPr>
        <w:t> </w:t>
      </w:r>
      <w:r>
        <w:rPr>
          <w:w w:val="105"/>
        </w:rPr>
        <w:t>killed jobs in the LANL</w:t>
      </w:r>
      <w:r>
        <w:rPr>
          <w:spacing w:val="42"/>
          <w:w w:val="105"/>
        </w:rPr>
        <w:t> </w:t>
      </w:r>
      <w:r>
        <w:rPr>
          <w:w w:val="105"/>
        </w:rPr>
        <w:t>cluster).</w:t>
      </w:r>
      <w:r>
        <w:rPr/>
      </w:r>
    </w:p>
    <w:p>
      <w:pPr>
        <w:pStyle w:val="ListParagraph"/>
        <w:numPr>
          <w:ilvl w:val="0"/>
          <w:numId w:val="4"/>
        </w:numPr>
        <w:tabs>
          <w:tab w:pos="557" w:val="left" w:leader="none"/>
        </w:tabs>
        <w:spacing w:line="256" w:lineRule="auto" w:before="114" w:after="0"/>
        <w:ind w:left="165" w:right="1262" w:firstLine="186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Georgia" w:hAnsi="Georgia" w:cs="Georgia" w:eastAsia="Georgia"/>
          <w:w w:val="105"/>
          <w:sz w:val="18"/>
          <w:szCs w:val="18"/>
        </w:rPr>
        <w:t>Usage of cluster resources: </w:t>
      </w:r>
      <w:r>
        <w:rPr>
          <w:rFonts w:ascii="Times New Roman" w:hAnsi="Times New Roman" w:cs="Times New Roman" w:eastAsia="Times New Roman"/>
          <w:spacing w:val="-9"/>
          <w:w w:val="105"/>
          <w:sz w:val="18"/>
          <w:szCs w:val="18"/>
        </w:rPr>
        <w:t>We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now study how</w:t>
      </w:r>
      <w:r>
        <w:rPr>
          <w:rFonts w:ascii="Times New Roman" w:hAnsi="Times New Roman" w:cs="Times New Roman" w:eastAsia="Times New Roman"/>
          <w:spacing w:val="1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cluster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resources are used by completed jobs versus</w:t>
      </w:r>
      <w:r>
        <w:rPr>
          <w:rFonts w:ascii="Times New Roman" w:hAnsi="Times New Roman" w:cs="Times New Roman" w:eastAsia="Times New Roman"/>
          <w:spacing w:val="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unsuccessful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jobs. </w:t>
      </w:r>
      <w:r>
        <w:rPr>
          <w:rFonts w:ascii="Times New Roman" w:hAnsi="Times New Roman" w:cs="Times New Roman" w:eastAsia="Times New Roman"/>
          <w:spacing w:val="-9"/>
          <w:w w:val="105"/>
          <w:sz w:val="18"/>
          <w:szCs w:val="18"/>
        </w:rPr>
        <w:t>We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begin by examining the amount of resources</w:t>
      </w:r>
      <w:r>
        <w:rPr>
          <w:rFonts w:ascii="Times New Roman" w:hAnsi="Times New Roman" w:cs="Times New Roman" w:eastAsia="Times New Roman"/>
          <w:spacing w:val="-3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initially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w w:val="105"/>
          <w:sz w:val="18"/>
          <w:szCs w:val="18"/>
        </w:rPr>
        <w:t>requested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by a job at submission time. In Google, data on</w:t>
      </w:r>
      <w:r>
        <w:rPr>
          <w:rFonts w:ascii="Times New Roman" w:hAnsi="Times New Roman" w:cs="Times New Roman" w:eastAsia="Times New Roman"/>
          <w:spacing w:val="1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amount of CPU, memory, and disk space requested by a</w:t>
      </w:r>
      <w:r>
        <w:rPr>
          <w:rFonts w:ascii="Times New Roman" w:hAnsi="Times New Roman" w:cs="Times New Roman" w:eastAsia="Times New Roman"/>
          <w:spacing w:val="-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3"/>
          <w:w w:val="105"/>
          <w:sz w:val="18"/>
          <w:szCs w:val="18"/>
        </w:rPr>
        <w:t>job’s</w:t>
      </w:r>
      <w:r>
        <w:rPr>
          <w:rFonts w:ascii="Times New Roman" w:hAnsi="Times New Roman" w:cs="Times New Roman" w:eastAsia="Times New Roman"/>
          <w:spacing w:val="-3"/>
          <w:sz w:val="18"/>
          <w:szCs w:val="18"/>
        </w:rPr>
      </w:r>
    </w:p>
    <w:p>
      <w:pPr>
        <w:spacing w:after="0" w:line="256" w:lineRule="auto"/>
        <w:jc w:val="both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2240" w:h="15840"/>
          <w:pgMar w:top="460" w:bottom="280" w:left="1080" w:right="0"/>
          <w:cols w:num="2" w:equalWidth="0">
            <w:col w:w="4849" w:space="198"/>
            <w:col w:w="6113"/>
          </w:cols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before="0"/>
        <w:ind w:left="918" w:right="0" w:firstLine="0"/>
        <w:jc w:val="left"/>
        <w:rPr>
          <w:rFonts w:ascii="Arial" w:hAnsi="Arial" w:cs="Arial" w:eastAsia="Arial"/>
          <w:sz w:val="7"/>
          <w:szCs w:val="7"/>
        </w:rPr>
      </w:pPr>
      <w:r>
        <w:rPr>
          <w:rFonts w:ascii="Arial"/>
          <w:w w:val="120"/>
          <w:sz w:val="7"/>
        </w:rPr>
        <w:t>Google Batch</w:t>
      </w:r>
      <w:r>
        <w:rPr>
          <w:rFonts w:ascii="Arial"/>
          <w:spacing w:val="-13"/>
          <w:w w:val="120"/>
          <w:sz w:val="7"/>
        </w:rPr>
        <w:t> </w:t>
      </w:r>
      <w:r>
        <w:rPr>
          <w:rFonts w:ascii="Arial"/>
          <w:w w:val="120"/>
          <w:sz w:val="7"/>
        </w:rPr>
        <w:t>Jobs</w:t>
      </w:r>
      <w:r>
        <w:rPr>
          <w:rFonts w:ascii="Arial"/>
          <w:sz w:val="7"/>
        </w:rPr>
      </w:r>
    </w:p>
    <w:p>
      <w:pPr>
        <w:spacing w:line="75" w:lineRule="exact" w:before="8"/>
        <w:ind w:left="238" w:right="0" w:firstLine="0"/>
        <w:jc w:val="left"/>
        <w:rPr>
          <w:rFonts w:ascii="Arial" w:hAnsi="Arial" w:cs="Arial" w:eastAsia="Arial"/>
          <w:sz w:val="7"/>
          <w:szCs w:val="7"/>
        </w:rPr>
      </w:pPr>
      <w:r>
        <w:rPr/>
        <w:pict>
          <v:group style="position:absolute;margin-left:74.115555pt;margin-top:2.236006pt;width:92.65pt;height:56.3pt;mso-position-horizontal-relative:page;mso-position-vertical-relative:paragraph;z-index:-693976" coordorigin="1482,45" coordsize="1853,1126">
            <v:group style="position:absolute;left:1483;top:46;width:2;height:1124" coordorigin="1483,46" coordsize="2,1124">
              <v:shape style="position:absolute;left:1483;top:46;width:2;height:1124" coordorigin="1483,46" coordsize="0,1124" path="m1483,1169l1483,46,1483,46e" filled="false" stroked="true" strokeweight=".072772pt" strokecolor="#000000">
                <v:path arrowok="t"/>
                <v:stroke dashstyle="dash"/>
              </v:shape>
            </v:group>
            <v:group style="position:absolute;left:1946;top:260;width:2;height:910" coordorigin="1946,260" coordsize="2,910">
              <v:shape style="position:absolute;left:1946;top:260;width:2;height:910" coordorigin="1946,260" coordsize="0,910" path="m1946,1169l1946,260e" filled="false" stroked="true" strokeweight=".072772pt" strokecolor="#000000">
                <v:path arrowok="t"/>
                <v:stroke dashstyle="dash"/>
              </v:shape>
            </v:group>
            <v:group style="position:absolute;left:2408;top:46;width:2;height:1124" coordorigin="2408,46" coordsize="2,1124">
              <v:shape style="position:absolute;left:2408;top:46;width:2;height:1124" coordorigin="2408,46" coordsize="0,1124" path="m2408,1169l2408,46,2408,46e" filled="false" stroked="true" strokeweight=".072772pt" strokecolor="#000000">
                <v:path arrowok="t"/>
                <v:stroke dashstyle="dash"/>
              </v:shape>
            </v:group>
            <v:group style="position:absolute;left:2871;top:46;width:2;height:1124" coordorigin="2871,46" coordsize="2,1124">
              <v:shape style="position:absolute;left:2871;top:46;width:2;height:1124" coordorigin="2871,46" coordsize="0,1124" path="m2871,1169l2871,46,2871,46e" filled="false" stroked="true" strokeweight=".072772pt" strokecolor="#000000">
                <v:path arrowok="t"/>
                <v:stroke dashstyle="dash"/>
              </v:shape>
            </v:group>
            <v:group style="position:absolute;left:3333;top:46;width:2;height:1124" coordorigin="3333,46" coordsize="2,1124">
              <v:shape style="position:absolute;left:3333;top:46;width:2;height:1124" coordorigin="3333,46" coordsize="0,1124" path="m3333,1169l3333,46,3333,46e" filled="false" stroked="true" strokeweight=".072772pt" strokecolor="#000000">
                <v:path arrowok="t"/>
                <v:stroke dashstyle="dash"/>
              </v:shape>
            </v:group>
            <v:group style="position:absolute;left:1483;top:1169;width:1850;height:2" coordorigin="1483,1169" coordsize="1850,2">
              <v:shape style="position:absolute;left:1483;top:1169;width:1850;height:2" coordorigin="1483,1169" coordsize="1850,0" path="m1483,1169l3333,1169,3333,1169e" filled="false" stroked="true" strokeweight=".067pt" strokecolor="#000000">
                <v:path arrowok="t"/>
                <v:stroke dashstyle="dash"/>
              </v:shape>
            </v:group>
            <v:group style="position:absolute;left:3195;top:982;width:139;height:2" coordorigin="3195,982" coordsize="139,2">
              <v:shape style="position:absolute;left:3195;top:982;width:139;height:2" coordorigin="3195,982" coordsize="139,0" path="m3195,982l3333,982e" filled="false" stroked="true" strokeweight=".067pt" strokecolor="#000000">
                <v:path arrowok="t"/>
                <v:stroke dashstyle="dash"/>
              </v:shape>
            </v:group>
            <v:group style="position:absolute;left:2270;top:982;width:740;height:2" coordorigin="2270,982" coordsize="740,2">
              <v:shape style="position:absolute;left:2270;top:982;width:740;height:2" coordorigin="2270,982" coordsize="740,0" path="m2270,982l3009,982e" filled="false" stroked="true" strokeweight=".067pt" strokecolor="#000000">
                <v:path arrowok="t"/>
                <v:stroke dashstyle="dash"/>
              </v:shape>
            </v:group>
            <v:group style="position:absolute;left:1483;top:982;width:601;height:2" coordorigin="1483,982" coordsize="601,2">
              <v:shape style="position:absolute;left:1483;top:982;width:601;height:2" coordorigin="1483,982" coordsize="601,0" path="m1483,982l2084,982e" filled="false" stroked="true" strokeweight=".067pt" strokecolor="#000000">
                <v:path arrowok="t"/>
                <v:stroke dashstyle="dash"/>
              </v:shape>
            </v:group>
            <v:group style="position:absolute;left:3195;top:795;width:139;height:2" coordorigin="3195,795" coordsize="139,2">
              <v:shape style="position:absolute;left:3195;top:795;width:139;height:2" coordorigin="3195,795" coordsize="139,0" path="m3195,795l3333,795e" filled="false" stroked="true" strokeweight=".067pt" strokecolor="#000000">
                <v:path arrowok="t"/>
                <v:stroke dashstyle="dash"/>
              </v:shape>
            </v:group>
            <v:group style="position:absolute;left:1483;top:795;width:1526;height:2" coordorigin="1483,795" coordsize="1526,2">
              <v:shape style="position:absolute;left:1483;top:795;width:1526;height:2" coordorigin="1483,795" coordsize="1526,0" path="m1483,795l3009,795e" filled="false" stroked="true" strokeweight=".067pt" strokecolor="#000000">
                <v:path arrowok="t"/>
                <v:stroke dashstyle="dash"/>
              </v:shape>
            </v:group>
            <v:group style="position:absolute;left:3195;top:607;width:139;height:2" coordorigin="3195,607" coordsize="139,2">
              <v:shape style="position:absolute;left:3195;top:607;width:139;height:2" coordorigin="3195,607" coordsize="139,0" path="m3195,607l3333,607e" filled="false" stroked="true" strokeweight=".067pt" strokecolor="#000000">
                <v:path arrowok="t"/>
                <v:stroke dashstyle="dash"/>
              </v:shape>
            </v:group>
            <v:group style="position:absolute;left:1483;top:607;width:1526;height:2" coordorigin="1483,607" coordsize="1526,2">
              <v:shape style="position:absolute;left:1483;top:607;width:1526;height:2" coordorigin="1483,607" coordsize="1526,0" path="m1483,607l3009,607e" filled="false" stroked="true" strokeweight=".067pt" strokecolor="#000000">
                <v:path arrowok="t"/>
                <v:stroke dashstyle="dash"/>
              </v:shape>
            </v:group>
            <v:group style="position:absolute;left:3195;top:420;width:139;height:2" coordorigin="3195,420" coordsize="139,2">
              <v:shape style="position:absolute;left:3195;top:420;width:139;height:2" coordorigin="3195,420" coordsize="139,0" path="m3195,420l3333,420e" filled="false" stroked="true" strokeweight=".067pt" strokecolor="#000000">
                <v:path arrowok="t"/>
                <v:stroke dashstyle="dash"/>
              </v:shape>
            </v:group>
            <v:group style="position:absolute;left:1483;top:420;width:1526;height:2" coordorigin="1483,420" coordsize="1526,2">
              <v:shape style="position:absolute;left:1483;top:420;width:1526;height:2" coordorigin="1483,420" coordsize="1526,0" path="m1483,420l3009,420e" filled="false" stroked="true" strokeweight=".067pt" strokecolor="#000000">
                <v:path arrowok="t"/>
                <v:stroke dashstyle="dash"/>
              </v:shape>
            </v:group>
            <v:group style="position:absolute;left:3195;top:233;width:139;height:2" coordorigin="3195,233" coordsize="139,2">
              <v:shape style="position:absolute;left:3195;top:233;width:139;height:2" coordorigin="3195,233" coordsize="139,0" path="m3195,233l3333,233e" filled="false" stroked="true" strokeweight=".067pt" strokecolor="#000000">
                <v:path arrowok="t"/>
                <v:stroke dashstyle="dash"/>
              </v:shape>
            </v:group>
            <v:group style="position:absolute;left:1483;top:233;width:1526;height:2" coordorigin="1483,233" coordsize="1526,2">
              <v:shape style="position:absolute;left:1483;top:233;width:1526;height:2" coordorigin="1483,233" coordsize="1526,0" path="m1483,233l3009,233e" filled="false" stroked="true" strokeweight=".067pt" strokecolor="#000000">
                <v:path arrowok="t"/>
                <v:stroke dashstyle="dash"/>
              </v:shape>
            </v:group>
            <v:group style="position:absolute;left:1946;top:46;width:2;height:19" coordorigin="1946,46" coordsize="2,19">
              <v:shape style="position:absolute;left:1946;top:46;width:2;height:19" coordorigin="1946,46" coordsize="0,19" path="m1946,65l1946,46e" filled="false" stroked="true" strokeweight=".072772pt" strokecolor="#000000">
                <v:path arrowok="t"/>
                <v:stroke dashstyle="dash"/>
              </v:shape>
            </v:group>
            <v:group style="position:absolute;left:1483;top:46;width:1850;height:2" coordorigin="1483,46" coordsize="1850,2">
              <v:shape style="position:absolute;left:1483;top:46;width:1850;height:2" coordorigin="1483,46" coordsize="1850,0" path="m1483,46l3333,46,3333,46e" filled="false" stroked="true" strokeweight=".067pt" strokecolor="#000000">
                <v:path arrowok="t"/>
                <v:stroke dashstyle="dash"/>
              </v:shape>
            </v:group>
            <v:group style="position:absolute;left:1483;top:1169;width:1850;height:2" coordorigin="1483,1169" coordsize="1850,2">
              <v:shape style="position:absolute;left:1483;top:1169;width:1850;height:2" coordorigin="1483,1169" coordsize="1850,0" path="m1483,1169l3333,1169e" filled="false" stroked="true" strokeweight=".100053pt" strokecolor="#000000">
                <v:path arrowok="t"/>
              </v:shape>
            </v:group>
            <v:group style="position:absolute;left:1483;top:46;width:2;height:1124" coordorigin="1483,46" coordsize="2,1124">
              <v:shape style="position:absolute;left:1483;top:46;width:2;height:1124" coordorigin="1483,46" coordsize="0,1124" path="m1483,1169l1483,46e" filled="false" stroked="true" strokeweight=".108672pt" strokecolor="#000000">
                <v:path arrowok="t"/>
              </v:shape>
            </v:group>
            <v:group style="position:absolute;left:1483;top:1152;width:2;height:18" coordorigin="1483,1152" coordsize="2,18">
              <v:shape style="position:absolute;left:1483;top:1152;width:2;height:18" coordorigin="1483,1152" coordsize="0,18" path="m1483,1169l1483,1152e" filled="false" stroked="true" strokeweight=".108672pt" strokecolor="#000000">
                <v:path arrowok="t"/>
              </v:shape>
            </v:group>
            <v:group style="position:absolute;left:1946;top:1152;width:2;height:18" coordorigin="1946,1152" coordsize="2,18">
              <v:shape style="position:absolute;left:1946;top:1152;width:2;height:18" coordorigin="1946,1152" coordsize="0,18" path="m1946,1169l1946,1152e" filled="false" stroked="true" strokeweight=".108672pt" strokecolor="#000000">
                <v:path arrowok="t"/>
              </v:shape>
            </v:group>
            <v:group style="position:absolute;left:2408;top:1152;width:2;height:18" coordorigin="2408,1152" coordsize="2,18">
              <v:shape style="position:absolute;left:2408;top:1152;width:2;height:18" coordorigin="2408,1152" coordsize="0,18" path="m2408,1169l2408,1152e" filled="false" stroked="true" strokeweight=".108672pt" strokecolor="#000000">
                <v:path arrowok="t"/>
              </v:shape>
            </v:group>
            <v:group style="position:absolute;left:2871;top:1152;width:2;height:18" coordorigin="2871,1152" coordsize="2,18">
              <v:shape style="position:absolute;left:2871;top:1152;width:2;height:18" coordorigin="2871,1152" coordsize="0,18" path="m2871,1169l2871,1152e" filled="false" stroked="true" strokeweight=".108672pt" strokecolor="#000000">
                <v:path arrowok="t"/>
              </v:shape>
            </v:group>
            <v:group style="position:absolute;left:3333;top:1152;width:2;height:18" coordorigin="3333,1152" coordsize="2,18">
              <v:shape style="position:absolute;left:3333;top:1152;width:2;height:18" coordorigin="3333,1152" coordsize="0,18" path="m3333,1169l3333,1152e" filled="false" stroked="true" strokeweight=".108672pt" strokecolor="#000000">
                <v:path arrowok="t"/>
              </v:shape>
            </v:group>
            <v:group style="position:absolute;left:1483;top:1169;width:19;height:2" coordorigin="1483,1169" coordsize="19,2">
              <v:shape style="position:absolute;left:1483;top:1169;width:19;height:2" coordorigin="1483,1169" coordsize="19,0" path="m1483,1169l1502,1169e" filled="false" stroked="true" strokeweight=".100053pt" strokecolor="#000000">
                <v:path arrowok="t"/>
              </v:shape>
            </v:group>
            <v:group style="position:absolute;left:1483;top:982;width:19;height:2" coordorigin="1483,982" coordsize="19,2">
              <v:shape style="position:absolute;left:1483;top:982;width:19;height:2" coordorigin="1483,982" coordsize="19,0" path="m1483,982l1502,982e" filled="false" stroked="true" strokeweight=".100053pt" strokecolor="#000000">
                <v:path arrowok="t"/>
              </v:shape>
            </v:group>
            <v:group style="position:absolute;left:1483;top:795;width:19;height:2" coordorigin="1483,795" coordsize="19,2">
              <v:shape style="position:absolute;left:1483;top:795;width:19;height:2" coordorigin="1483,795" coordsize="19,0" path="m1483,795l1502,795e" filled="false" stroked="true" strokeweight=".100053pt" strokecolor="#000000">
                <v:path arrowok="t"/>
              </v:shape>
            </v:group>
            <v:group style="position:absolute;left:1483;top:607;width:19;height:2" coordorigin="1483,607" coordsize="19,2">
              <v:shape style="position:absolute;left:1483;top:607;width:19;height:2" coordorigin="1483,607" coordsize="19,0" path="m1483,607l1502,607e" filled="false" stroked="true" strokeweight=".100053pt" strokecolor="#000000">
                <v:path arrowok="t"/>
              </v:shape>
            </v:group>
            <v:group style="position:absolute;left:1483;top:420;width:19;height:2" coordorigin="1483,420" coordsize="19,2">
              <v:shape style="position:absolute;left:1483;top:420;width:19;height:2" coordorigin="1483,420" coordsize="19,0" path="m1483,420l1502,420e" filled="false" stroked="true" strokeweight=".100053pt" strokecolor="#000000">
                <v:path arrowok="t"/>
              </v:shape>
            </v:group>
            <v:group style="position:absolute;left:1483;top:233;width:19;height:2" coordorigin="1483,233" coordsize="19,2">
              <v:shape style="position:absolute;left:1483;top:233;width:19;height:2" coordorigin="1483,233" coordsize="19,0" path="m1483,233l1502,233e" filled="false" stroked="true" strokeweight=".100053pt" strokecolor="#000000">
                <v:path arrowok="t"/>
              </v:shape>
            </v:group>
            <v:group style="position:absolute;left:1483;top:46;width:19;height:2" coordorigin="1483,46" coordsize="19,2">
              <v:shape style="position:absolute;left:1483;top:46;width:19;height:2" coordorigin="1483,46" coordsize="19,0" path="m1483,46l1502,46e" filled="false" stroked="true" strokeweight=".100053pt" strokecolor="#000000">
                <v:path arrowok="t"/>
              </v:shape>
            </v:group>
            <v:group style="position:absolute;left:1622;top:1167;width:186;height:2" coordorigin="1622,1167" coordsize="186,2">
              <v:shape style="position:absolute;left:1622;top:1167;width:186;height:2" coordorigin="1622,1167" coordsize="186,0" path="m1622,1167l1807,1167e" filled="false" stroked="true" strokeweight=".133133pt" strokecolor="#cc0000">
                <v:path arrowok="t"/>
              </v:shape>
            </v:group>
            <v:group style="position:absolute;left:1621;top:1168;width:188;height:2" coordorigin="1621,1168" coordsize="188,2">
              <v:shape style="position:absolute;left:1621;top:1168;width:188;height:2" coordorigin="1621,1168" coordsize="188,0" path="m1621,1168l1808,1168e" filled="false" stroked="true" strokeweight=".23405pt" strokecolor="#000000">
                <v:path arrowok="t"/>
              </v:shape>
            </v:group>
            <v:group style="position:absolute;left:1853;top:1168;width:186;height:2" coordorigin="1853,1168" coordsize="186,2">
              <v:shape style="position:absolute;left:1853;top:1168;width:186;height:2" coordorigin="1853,1168" coordsize="186,0" path="m1853,1168l2038,1168e" filled="false" stroked="true" strokeweight=".033516pt" strokecolor="#cc0000">
                <v:path arrowok="t"/>
              </v:shape>
            </v:group>
            <v:group style="position:absolute;left:2084;top:904;width:186;height:264" coordorigin="2084,904" coordsize="186,264">
              <v:shape style="position:absolute;left:2084;top:904;width:186;height:264" coordorigin="2084,904" coordsize="186,264" path="m2084,1168l2270,1168,2270,904,2084,904,2084,1168xe" filled="true" fillcolor="#cc0000" stroked="false">
                <v:path arrowok="t"/>
                <v:fill type="solid"/>
              </v:shape>
            </v:group>
            <v:group style="position:absolute;left:2084;top:905;width:186;height:264" coordorigin="2084,905" coordsize="186,264">
              <v:shape style="position:absolute;left:2084;top:905;width:186;height:264" coordorigin="2084,905" coordsize="186,264" path="m2084,1168l2084,905,2270,905,2270,1168e" filled="false" stroked="true" strokeweight=".105815pt" strokecolor="#000000">
                <v:path arrowok="t"/>
              </v:shape>
            </v:group>
            <v:group style="position:absolute;left:2547;top:1133;width:186;height:2" coordorigin="2547,1133" coordsize="186,2">
              <v:shape style="position:absolute;left:2547;top:1133;width:186;height:2" coordorigin="2547,1133" coordsize="186,0" path="m2547,1133l2732,1133e" filled="false" stroked="true" strokeweight="3.470768pt" strokecolor="#00d800">
                <v:path arrowok="t"/>
              </v:shape>
            </v:group>
            <v:group style="position:absolute;left:2547;top:1100;width:186;height:69" coordorigin="2547,1100" coordsize="186,69">
              <v:shape style="position:absolute;left:2547;top:1100;width:186;height:69" coordorigin="2547,1100" coordsize="186,69" path="m2547,1168l2547,1100,2732,1100,2732,1168e" filled="false" stroked="true" strokeweight=".101099pt" strokecolor="#000000">
                <v:path arrowok="t"/>
              </v:shape>
            </v:group>
            <v:group style="position:absolute;left:2778;top:1137;width:186;height:2" coordorigin="2778,1137" coordsize="186,2">
              <v:shape style="position:absolute;left:2778;top:1137;width:186;height:2" coordorigin="2778,1137" coordsize="186,0" path="m2778,1137l2963,1137e" filled="false" stroked="true" strokeweight="3.087196pt" strokecolor="#00d800">
                <v:path arrowok="t"/>
              </v:shape>
            </v:group>
            <v:group style="position:absolute;left:2778;top:1107;width:186;height:62" coordorigin="2778,1107" coordsize="186,62">
              <v:shape style="position:absolute;left:2778;top:1107;width:186;height:62" coordorigin="2778,1107" coordsize="186,62" path="m2778,1168l2778,1107,2963,1107,2963,1168e" filled="false" stroked="true" strokeweight=".1009pt" strokecolor="#000000">
                <v:path arrowok="t"/>
              </v:shape>
            </v:group>
            <v:group style="position:absolute;left:3009;top:75;width:186;height:1093" coordorigin="3009,75" coordsize="186,1093">
              <v:shape style="position:absolute;left:3009;top:75;width:186;height:1093" coordorigin="3009,75" coordsize="186,1093" path="m3009,1168l3195,1168,3195,75,3009,75,3009,1168xe" filled="true" fillcolor="#00d800" stroked="false">
                <v:path arrowok="t"/>
                <v:fill type="solid"/>
              </v:shape>
            </v:group>
            <v:group style="position:absolute;left:3009;top:76;width:186;height:1093" coordorigin="3009,76" coordsize="186,1093">
              <v:shape style="position:absolute;left:3009;top:76;width:186;height:1093" coordorigin="3009,76" coordsize="186,1093" path="m3009,1168l3009,76,3194,76,3194,1168e" filled="false" stroked="true" strokeweight=".108431pt" strokecolor="#000000">
                <v:path arrowok="t"/>
              </v:shape>
            </v:group>
            <v:group style="position:absolute;left:1505;top:65;width:630;height:195" coordorigin="1505,65" coordsize="630,195">
              <v:shape style="position:absolute;left:1505;top:65;width:630;height:195" coordorigin="1505,65" coordsize="630,195" path="m1505,260l2134,260,2134,65,1505,65,1505,260xe" filled="true" fillcolor="#ffffff" stroked="false">
                <v:path arrowok="t"/>
                <v:fill type="solid"/>
              </v:shape>
            </v:group>
            <v:group style="position:absolute;left:1505;top:66;width:630;height:195" coordorigin="1505,66" coordsize="630,195">
              <v:shape style="position:absolute;left:1505;top:66;width:630;height:195" coordorigin="1505,66" coordsize="630,195" path="m1505,261l1505,66,2134,66,2134,261,1505,261e" filled="false" stroked="true" strokeweight=".100808pt" strokecolor="#ffffff">
                <v:path arrowok="t"/>
              </v:shape>
            </v:group>
            <v:group style="position:absolute;left:1505;top:261;width:630;height:2" coordorigin="1505,261" coordsize="630,2">
              <v:shape style="position:absolute;left:1505;top:261;width:630;height:2" coordorigin="1505,261" coordsize="630,0" path="m1505,261l2134,261e" filled="false" stroked="true" strokeweight=".100053pt" strokecolor="#000000">
                <v:path arrowok="t"/>
              </v:shape>
            </v:group>
            <v:group style="position:absolute;left:1505;top:66;width:630;height:2" coordorigin="1505,66" coordsize="630,2">
              <v:shape style="position:absolute;left:1505;top:66;width:630;height:2" coordorigin="1505,66" coordsize="630,0" path="m1505,66l2134,66e" filled="false" stroked="true" strokeweight=".100053pt" strokecolor="#000000">
                <v:path arrowok="t"/>
              </v:shape>
            </v:group>
            <v:group style="position:absolute;left:1505;top:66;width:2;height:195" coordorigin="1505,66" coordsize="2,195">
              <v:shape style="position:absolute;left:1505;top:66;width:2;height:195" coordorigin="1505,66" coordsize="0,195" path="m1505,261l1505,66e" filled="false" stroked="true" strokeweight=".108672pt" strokecolor="#000000">
                <v:path arrowok="t"/>
              </v:shape>
            </v:group>
            <v:group style="position:absolute;left:2134;top:66;width:2;height:195" coordorigin="2134,66" coordsize="2,195">
              <v:shape style="position:absolute;left:2134;top:66;width:2;height:195" coordorigin="2134,66" coordsize="0,195" path="m2134,261l2134,66e" filled="false" stroked="true" strokeweight=".108672pt" strokecolor="#000000">
                <v:path arrowok="t"/>
              </v:shape>
            </v:group>
            <v:group style="position:absolute;left:1505;top:261;width:630;height:2" coordorigin="1505,261" coordsize="630,2">
              <v:shape style="position:absolute;left:1505;top:261;width:630;height:2" coordorigin="1505,261" coordsize="630,0" path="m1505,261l2134,261e" filled="false" stroked="true" strokeweight=".100053pt" strokecolor="#000000">
                <v:path arrowok="t"/>
              </v:shape>
            </v:group>
            <v:group style="position:absolute;left:1505;top:66;width:2;height:195" coordorigin="1505,66" coordsize="2,195">
              <v:shape style="position:absolute;left:1505;top:66;width:2;height:195" coordorigin="1505,66" coordsize="0,195" path="m1505,261l1505,66e" filled="false" stroked="true" strokeweight=".108672pt" strokecolor="#000000">
                <v:path arrowok="t"/>
              </v:shape>
            </v:group>
            <v:group style="position:absolute;left:1505;top:261;width:630;height:2" coordorigin="1505,261" coordsize="630,2">
              <v:shape style="position:absolute;left:1505;top:261;width:630;height:2" coordorigin="1505,261" coordsize="630,0" path="m1505,261l2134,261e" filled="false" stroked="true" strokeweight=".100053pt" strokecolor="#000000">
                <v:path arrowok="t"/>
              </v:shape>
            </v:group>
            <v:group style="position:absolute;left:1505;top:66;width:630;height:2" coordorigin="1505,66" coordsize="630,2">
              <v:shape style="position:absolute;left:1505;top:66;width:630;height:2" coordorigin="1505,66" coordsize="630,0" path="m1505,66l2134,66e" filled="false" stroked="true" strokeweight=".100053pt" strokecolor="#000000">
                <v:path arrowok="t"/>
              </v:shape>
            </v:group>
            <v:group style="position:absolute;left:1505;top:66;width:2;height:195" coordorigin="1505,66" coordsize="2,195">
              <v:shape style="position:absolute;left:1505;top:66;width:2;height:195" coordorigin="1505,66" coordsize="0,195" path="m1505,261l1505,66e" filled="false" stroked="true" strokeweight=".108672pt" strokecolor="#000000">
                <v:path arrowok="t"/>
              </v:shape>
            </v:group>
            <v:group style="position:absolute;left:2134;top:66;width:2;height:195" coordorigin="2134,66" coordsize="2,195">
              <v:shape style="position:absolute;left:2134;top:66;width:2;height:195" coordorigin="2134,66" coordsize="0,195" path="m2134,261l2134,66e" filled="false" stroked="true" strokeweight=".108672pt" strokecolor="#000000">
                <v:path arrowok="t"/>
              </v:shape>
            </v:group>
            <v:group style="position:absolute;left:1530;top:116;width:126;height:2" coordorigin="1530,116" coordsize="126,2">
              <v:shape style="position:absolute;left:1530;top:116;width:126;height:2" coordorigin="1530,116" coordsize="126,0" path="m1530,116l1656,116e" filled="false" stroked="true" strokeweight="3.553627pt" strokecolor="#cc0000">
                <v:path arrowok="t"/>
              </v:shape>
            </v:group>
            <v:group style="position:absolute;left:1530;top:81;width:126;height:72" coordorigin="1530,81" coordsize="126,72">
              <v:shape style="position:absolute;left:1530;top:81;width:126;height:72" coordorigin="1530,81" coordsize="126,72" path="m1530,153l1530,81,1656,81,1656,153,1530,153e" filled="false" stroked="true" strokeweight=".102139pt" strokecolor="#000000">
                <v:path arrowok="t"/>
              </v:shape>
            </v:group>
            <v:group style="position:absolute;left:1530;top:208;width:126;height:2" coordorigin="1530,208" coordsize="126,2">
              <v:shape style="position:absolute;left:1530;top:208;width:126;height:2" coordorigin="1530,208" coordsize="126,0" path="m1530,208l1656,208e" filled="false" stroked="true" strokeweight="3.554558pt" strokecolor="#00d800">
                <v:path arrowok="t"/>
              </v:shape>
            </v:group>
            <v:group style="position:absolute;left:1530;top:174;width:126;height:72" coordorigin="1530,174" coordsize="126,72">
              <v:shape style="position:absolute;left:1530;top:174;width:126;height:72" coordorigin="1530,174" coordsize="126,72" path="m1530,245l1530,174,1656,174,1656,245,1530,245e" filled="false" stroked="true" strokeweight=".10214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62.836151pt;margin-top:4.008976pt;width:6.15pt;height:51.9pt;mso-position-horizontal-relative:page;mso-position-vertical-relative:paragraph;z-index:-69380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0" w:firstLine="0"/>
                    <w:jc w:val="left"/>
                    <w:rPr>
                      <w:rFonts w:ascii="Arial" w:hAnsi="Arial" w:cs="Arial" w:eastAsia="Arial"/>
                      <w:sz w:val="8"/>
                      <w:szCs w:val="8"/>
                    </w:rPr>
                  </w:pPr>
                  <w:r>
                    <w:rPr>
                      <w:rFonts w:ascii="Arial"/>
                      <w:w w:val="95"/>
                      <w:sz w:val="8"/>
                    </w:rPr>
                    <w:t>Job</w:t>
                  </w:r>
                  <w:r>
                    <w:rPr>
                      <w:rFonts w:ascii="Arial"/>
                      <w:spacing w:val="-2"/>
                      <w:sz w:val="8"/>
                    </w:rPr>
                    <w:t> </w:t>
                  </w:r>
                  <w:r>
                    <w:rPr>
                      <w:rFonts w:ascii="Arial"/>
                      <w:w w:val="95"/>
                      <w:sz w:val="8"/>
                    </w:rPr>
                    <w:t>Interrupts</w:t>
                  </w:r>
                  <w:r>
                    <w:rPr>
                      <w:rFonts w:ascii="Arial"/>
                      <w:spacing w:val="-2"/>
                      <w:sz w:val="8"/>
                    </w:rPr>
                    <w:t> </w:t>
                  </w:r>
                  <w:r>
                    <w:rPr>
                      <w:rFonts w:ascii="Arial"/>
                      <w:w w:val="95"/>
                      <w:sz w:val="8"/>
                    </w:rPr>
                    <w:t>per</w:t>
                  </w:r>
                  <w:r>
                    <w:rPr>
                      <w:rFonts w:ascii="Arial"/>
                      <w:spacing w:val="-2"/>
                      <w:sz w:val="8"/>
                    </w:rPr>
                    <w:t> </w:t>
                  </w:r>
                  <w:r>
                    <w:rPr>
                      <w:rFonts w:ascii="Arial"/>
                      <w:w w:val="95"/>
                      <w:sz w:val="8"/>
                    </w:rPr>
                    <w:t>Task</w:t>
                  </w:r>
                  <w:r>
                    <w:rPr>
                      <w:rFonts w:ascii="Arial"/>
                      <w:spacing w:val="-2"/>
                      <w:sz w:val="8"/>
                    </w:rPr>
                    <w:t> </w:t>
                  </w:r>
                  <w:r>
                    <w:rPr>
                      <w:rFonts w:ascii="Arial"/>
                      <w:w w:val="95"/>
                      <w:sz w:val="8"/>
                    </w:rPr>
                    <w:t>Week</w:t>
                  </w:r>
                  <w:r>
                    <w:rPr>
                      <w:rFonts w:ascii="Arial"/>
                      <w:sz w:val="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20"/>
          <w:sz w:val="7"/>
        </w:rPr>
        <w:t>30</w:t>
      </w:r>
      <w:r>
        <w:rPr>
          <w:rFonts w:ascii="Arial"/>
          <w:sz w:val="7"/>
        </w:rPr>
      </w:r>
    </w:p>
    <w:p>
      <w:pPr>
        <w:spacing w:line="75" w:lineRule="exact" w:before="0"/>
        <w:ind w:left="528" w:right="0" w:firstLine="0"/>
        <w:jc w:val="left"/>
        <w:rPr>
          <w:rFonts w:ascii="Arial" w:hAnsi="Arial" w:cs="Arial" w:eastAsia="Arial"/>
          <w:sz w:val="7"/>
          <w:szCs w:val="7"/>
        </w:rPr>
      </w:pPr>
      <w:r>
        <w:rPr>
          <w:rFonts w:ascii="Arial"/>
          <w:w w:val="120"/>
          <w:sz w:val="7"/>
        </w:rPr>
        <w:t>Job</w:t>
      </w:r>
      <w:r>
        <w:rPr>
          <w:rFonts w:ascii="Arial"/>
          <w:spacing w:val="-8"/>
          <w:w w:val="120"/>
          <w:sz w:val="7"/>
        </w:rPr>
        <w:t> </w:t>
      </w:r>
      <w:r>
        <w:rPr>
          <w:rFonts w:ascii="Arial"/>
          <w:w w:val="120"/>
          <w:sz w:val="7"/>
        </w:rPr>
        <w:t>Failures</w:t>
      </w:r>
      <w:r>
        <w:rPr>
          <w:rFonts w:ascii="Arial"/>
          <w:sz w:val="7"/>
        </w:rPr>
      </w:r>
    </w:p>
    <w:p>
      <w:pPr>
        <w:spacing w:line="506" w:lineRule="auto" w:before="12"/>
        <w:ind w:left="238" w:right="947" w:firstLine="0"/>
        <w:jc w:val="left"/>
        <w:rPr>
          <w:rFonts w:ascii="Arial" w:hAnsi="Arial" w:cs="Arial" w:eastAsia="Arial"/>
          <w:sz w:val="7"/>
          <w:szCs w:val="7"/>
        </w:rPr>
      </w:pPr>
      <w:r>
        <w:rPr>
          <w:rFonts w:ascii="Arial"/>
          <w:w w:val="120"/>
          <w:position w:val="-1"/>
          <w:sz w:val="7"/>
        </w:rPr>
        <w:t>25   </w:t>
      </w:r>
      <w:r>
        <w:rPr>
          <w:rFonts w:ascii="Arial"/>
          <w:spacing w:val="23"/>
          <w:w w:val="120"/>
          <w:position w:val="-1"/>
          <w:sz w:val="7"/>
        </w:rPr>
        <w:t> </w:t>
      </w:r>
      <w:r>
        <w:rPr>
          <w:rFonts w:ascii="Arial"/>
          <w:w w:val="120"/>
          <w:sz w:val="7"/>
        </w:rPr>
        <w:t>Job</w:t>
      </w:r>
      <w:r>
        <w:rPr>
          <w:rFonts w:ascii="Arial"/>
          <w:spacing w:val="3"/>
          <w:w w:val="120"/>
          <w:sz w:val="7"/>
        </w:rPr>
        <w:t> </w:t>
      </w:r>
      <w:r>
        <w:rPr>
          <w:rFonts w:ascii="Arial"/>
          <w:w w:val="120"/>
          <w:sz w:val="7"/>
        </w:rPr>
        <w:t>Kills</w:t>
      </w:r>
      <w:r>
        <w:rPr>
          <w:rFonts w:ascii="Arial"/>
          <w:w w:val="118"/>
          <w:sz w:val="7"/>
        </w:rPr>
        <w:t> </w:t>
      </w:r>
      <w:r>
        <w:rPr>
          <w:rFonts w:ascii="Arial"/>
          <w:w w:val="120"/>
          <w:sz w:val="7"/>
        </w:rPr>
        <w:t>20</w:t>
      </w:r>
      <w:r>
        <w:rPr>
          <w:rFonts w:ascii="Arial"/>
          <w:sz w:val="7"/>
        </w:rPr>
      </w:r>
    </w:p>
    <w:p>
      <w:pPr>
        <w:spacing w:before="20"/>
        <w:ind w:left="238" w:right="0" w:firstLine="0"/>
        <w:jc w:val="left"/>
        <w:rPr>
          <w:rFonts w:ascii="Arial" w:hAnsi="Arial" w:cs="Arial" w:eastAsia="Arial"/>
          <w:sz w:val="7"/>
          <w:szCs w:val="7"/>
        </w:rPr>
      </w:pPr>
      <w:r>
        <w:rPr>
          <w:rFonts w:ascii="Arial"/>
          <w:w w:val="120"/>
          <w:sz w:val="7"/>
        </w:rPr>
        <w:t>15</w:t>
      </w:r>
      <w:r>
        <w:rPr>
          <w:rFonts w:ascii="Arial"/>
          <w:sz w:val="7"/>
        </w:rPr>
      </w:r>
    </w:p>
    <w:p>
      <w:pPr>
        <w:spacing w:line="240" w:lineRule="auto" w:before="3"/>
        <w:rPr>
          <w:rFonts w:ascii="Arial" w:hAnsi="Arial" w:cs="Arial" w:eastAsia="Arial"/>
          <w:sz w:val="9"/>
          <w:szCs w:val="9"/>
        </w:rPr>
      </w:pPr>
    </w:p>
    <w:p>
      <w:pPr>
        <w:spacing w:before="0"/>
        <w:ind w:left="238" w:right="0" w:firstLine="0"/>
        <w:jc w:val="left"/>
        <w:rPr>
          <w:rFonts w:ascii="Arial" w:hAnsi="Arial" w:cs="Arial" w:eastAsia="Arial"/>
          <w:sz w:val="7"/>
          <w:szCs w:val="7"/>
        </w:rPr>
      </w:pPr>
      <w:r>
        <w:rPr>
          <w:rFonts w:ascii="Arial"/>
          <w:w w:val="120"/>
          <w:sz w:val="7"/>
        </w:rPr>
        <w:t>10</w:t>
      </w:r>
      <w:r>
        <w:rPr>
          <w:rFonts w:ascii="Arial"/>
          <w:sz w:val="7"/>
        </w:rPr>
      </w:r>
    </w:p>
    <w:p>
      <w:pPr>
        <w:spacing w:before="19"/>
        <w:ind w:left="301" w:right="0" w:firstLine="0"/>
        <w:jc w:val="center"/>
        <w:rPr>
          <w:rFonts w:ascii="Arial" w:hAnsi="Arial" w:cs="Arial" w:eastAsia="Arial"/>
          <w:sz w:val="4"/>
          <w:szCs w:val="4"/>
        </w:rPr>
      </w:pPr>
      <w:r>
        <w:rPr>
          <w:rFonts w:ascii="Arial"/>
          <w:w w:val="120"/>
          <w:sz w:val="4"/>
        </w:rPr>
        <w:t>SINGLE</w:t>
      </w:r>
      <w:r>
        <w:rPr>
          <w:rFonts w:ascii="Arial"/>
          <w:sz w:val="4"/>
        </w:rPr>
      </w:r>
    </w:p>
    <w:p>
      <w:pPr>
        <w:spacing w:line="240" w:lineRule="auto" w:before="7"/>
        <w:rPr>
          <w:rFonts w:ascii="Arial" w:hAnsi="Arial" w:cs="Arial" w:eastAsia="Arial"/>
          <w:sz w:val="3"/>
          <w:szCs w:val="3"/>
        </w:rPr>
      </w:pPr>
    </w:p>
    <w:p>
      <w:pPr>
        <w:spacing w:before="0"/>
        <w:ind w:left="285" w:right="0" w:firstLine="0"/>
        <w:jc w:val="left"/>
        <w:rPr>
          <w:rFonts w:ascii="Arial" w:hAnsi="Arial" w:cs="Arial" w:eastAsia="Arial"/>
          <w:sz w:val="7"/>
          <w:szCs w:val="7"/>
        </w:rPr>
      </w:pPr>
      <w:r>
        <w:rPr>
          <w:rFonts w:ascii="Arial"/>
          <w:w w:val="118"/>
          <w:sz w:val="7"/>
        </w:rPr>
        <w:t>5</w:t>
      </w:r>
      <w:r>
        <w:rPr>
          <w:rFonts w:ascii="Arial"/>
          <w:sz w:val="7"/>
        </w:rPr>
      </w:r>
    </w:p>
    <w:p>
      <w:pPr>
        <w:spacing w:before="24"/>
        <w:ind w:left="0" w:right="0" w:firstLine="0"/>
        <w:jc w:val="right"/>
        <w:rPr>
          <w:rFonts w:ascii="Arial" w:hAnsi="Arial" w:cs="Arial" w:eastAsia="Arial"/>
          <w:sz w:val="4"/>
          <w:szCs w:val="4"/>
        </w:rPr>
      </w:pPr>
      <w:r>
        <w:rPr>
          <w:rFonts w:ascii="Arial"/>
          <w:w w:val="120"/>
          <w:position w:val="1"/>
          <w:sz w:val="4"/>
        </w:rPr>
        <w:t>ALL       </w:t>
      </w:r>
      <w:r>
        <w:rPr>
          <w:rFonts w:ascii="Arial"/>
          <w:spacing w:val="7"/>
          <w:w w:val="120"/>
          <w:position w:val="1"/>
          <w:sz w:val="4"/>
        </w:rPr>
        <w:t> </w:t>
      </w:r>
      <w:r>
        <w:rPr>
          <w:rFonts w:ascii="Arial"/>
          <w:w w:val="120"/>
          <w:sz w:val="4"/>
        </w:rPr>
        <w:t>MULTI</w:t>
      </w:r>
      <w:r>
        <w:rPr>
          <w:rFonts w:ascii="Arial"/>
          <w:sz w:val="4"/>
        </w:rPr>
      </w:r>
    </w:p>
    <w:p>
      <w:pPr>
        <w:spacing w:before="15"/>
        <w:ind w:left="285" w:right="0" w:firstLine="0"/>
        <w:jc w:val="left"/>
        <w:rPr>
          <w:rFonts w:ascii="Arial" w:hAnsi="Arial" w:cs="Arial" w:eastAsia="Arial"/>
          <w:sz w:val="4"/>
          <w:szCs w:val="4"/>
        </w:rPr>
      </w:pPr>
      <w:r>
        <w:rPr>
          <w:rFonts w:ascii="Arial"/>
          <w:w w:val="120"/>
          <w:position w:val="-3"/>
          <w:sz w:val="7"/>
        </w:rPr>
        <w:t>0        </w:t>
      </w:r>
      <w:r>
        <w:rPr>
          <w:rFonts w:ascii="Arial"/>
          <w:w w:val="120"/>
          <w:sz w:val="4"/>
        </w:rPr>
        <w:t>ALL       </w:t>
      </w:r>
      <w:r>
        <w:rPr>
          <w:rFonts w:ascii="Arial"/>
          <w:spacing w:val="5"/>
          <w:w w:val="120"/>
          <w:sz w:val="4"/>
        </w:rPr>
        <w:t> </w:t>
      </w:r>
      <w:r>
        <w:rPr>
          <w:rFonts w:ascii="Arial"/>
          <w:w w:val="120"/>
          <w:sz w:val="4"/>
        </w:rPr>
        <w:t>MULTI</w:t>
      </w:r>
      <w:r>
        <w:rPr>
          <w:rFonts w:ascii="Arial"/>
          <w:sz w:val="4"/>
        </w:rPr>
      </w: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  <w:r>
        <w:rPr/>
        <w:br w:type="column"/>
      </w:r>
      <w:r>
        <w:rPr>
          <w:rFonts w:ascii="Arial"/>
          <w:sz w:val="4"/>
        </w:rPr>
      </w: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10"/>
        <w:rPr>
          <w:rFonts w:ascii="Arial" w:hAnsi="Arial" w:cs="Arial" w:eastAsia="Arial"/>
          <w:sz w:val="5"/>
          <w:szCs w:val="5"/>
        </w:rPr>
      </w:pPr>
    </w:p>
    <w:p>
      <w:pPr>
        <w:spacing w:before="0"/>
        <w:ind w:left="54" w:right="0" w:firstLine="0"/>
        <w:jc w:val="left"/>
        <w:rPr>
          <w:rFonts w:ascii="Arial" w:hAnsi="Arial" w:cs="Arial" w:eastAsia="Arial"/>
          <w:sz w:val="4"/>
          <w:szCs w:val="4"/>
        </w:rPr>
      </w:pPr>
      <w:r>
        <w:rPr>
          <w:rFonts w:ascii="Arial"/>
          <w:w w:val="120"/>
          <w:sz w:val="4"/>
        </w:rPr>
        <w:t>SINGLE</w:t>
      </w:r>
      <w:r>
        <w:rPr>
          <w:rFonts w:ascii="Arial"/>
          <w:sz w:val="4"/>
        </w:rPr>
      </w: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  <w:r>
        <w:rPr/>
        <w:br w:type="column"/>
      </w:r>
      <w:r>
        <w:rPr>
          <w:rFonts w:ascii="Arial"/>
          <w:sz w:val="4"/>
        </w:rPr>
      </w:r>
    </w:p>
    <w:p>
      <w:pPr>
        <w:spacing w:line="240" w:lineRule="auto" w:before="4"/>
        <w:rPr>
          <w:rFonts w:ascii="Arial" w:hAnsi="Arial" w:cs="Arial" w:eastAsia="Arial"/>
          <w:sz w:val="5"/>
          <w:szCs w:val="5"/>
        </w:rPr>
      </w:pPr>
    </w:p>
    <w:p>
      <w:pPr>
        <w:spacing w:line="42" w:lineRule="exact" w:before="0"/>
        <w:ind w:left="0" w:right="0" w:firstLine="0"/>
        <w:jc w:val="right"/>
        <w:rPr>
          <w:rFonts w:ascii="Arial" w:hAnsi="Arial" w:cs="Arial" w:eastAsia="Arial"/>
          <w:sz w:val="5"/>
          <w:szCs w:val="5"/>
        </w:rPr>
      </w:pPr>
      <w:r>
        <w:rPr>
          <w:rFonts w:ascii="Arial" w:hAnsi="Arial" w:cs="Arial" w:eastAsia="Arial"/>
          <w:w w:val="110"/>
          <w:sz w:val="5"/>
          <w:szCs w:val="5"/>
        </w:rPr>
        <w:t>−3</w:t>
      </w:r>
      <w:r>
        <w:rPr>
          <w:rFonts w:ascii="Arial" w:hAnsi="Arial" w:cs="Arial" w:eastAsia="Arial"/>
          <w:sz w:val="5"/>
          <w:szCs w:val="5"/>
        </w:rPr>
      </w:r>
    </w:p>
    <w:p>
      <w:pPr>
        <w:spacing w:line="105" w:lineRule="exact" w:before="0"/>
        <w:ind w:left="310" w:right="0" w:hanging="72"/>
        <w:jc w:val="left"/>
        <w:rPr>
          <w:rFonts w:ascii="Arial" w:hAnsi="Arial" w:cs="Arial" w:eastAsia="Arial"/>
          <w:sz w:val="7"/>
          <w:szCs w:val="7"/>
        </w:rPr>
      </w:pPr>
      <w:r>
        <w:rPr/>
        <w:pict>
          <v:shape style="position:absolute;margin-left:187.004196pt;margin-top:6.442018pt;width:6.3pt;height:49.5pt;mso-position-horizontal-relative:page;mso-position-vertical-relative:paragraph;z-index:2008" type="#_x0000_t202" filled="false" stroked="false">
            <v:textbox inset="0,0,0,0" style="layout-flow:vertical;mso-layout-flow-alt:bottom-to-top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rFonts w:ascii="Arial" w:hAnsi="Arial" w:cs="Arial" w:eastAsia="Arial"/>
                      <w:sz w:val="8"/>
                      <w:szCs w:val="8"/>
                    </w:rPr>
                  </w:pPr>
                  <w:r>
                    <w:rPr>
                      <w:rFonts w:ascii="Arial"/>
                      <w:w w:val="90"/>
                      <w:sz w:val="8"/>
                    </w:rPr>
                    <w:t>Job</w:t>
                  </w:r>
                  <w:r>
                    <w:rPr>
                      <w:rFonts w:ascii="Arial"/>
                      <w:spacing w:val="-3"/>
                      <w:sz w:val="8"/>
                    </w:rPr>
                    <w:t> </w:t>
                  </w:r>
                  <w:r>
                    <w:rPr>
                      <w:rFonts w:ascii="Arial"/>
                      <w:w w:val="90"/>
                      <w:sz w:val="8"/>
                    </w:rPr>
                    <w:t>Interrupts</w:t>
                  </w:r>
                  <w:r>
                    <w:rPr>
                      <w:rFonts w:ascii="Arial"/>
                      <w:spacing w:val="-3"/>
                      <w:sz w:val="8"/>
                    </w:rPr>
                    <w:t> </w:t>
                  </w:r>
                  <w:r>
                    <w:rPr>
                      <w:rFonts w:ascii="Arial"/>
                      <w:w w:val="90"/>
                      <w:sz w:val="8"/>
                    </w:rPr>
                    <w:t>per</w:t>
                  </w:r>
                  <w:r>
                    <w:rPr>
                      <w:rFonts w:ascii="Arial"/>
                      <w:spacing w:val="-3"/>
                      <w:sz w:val="8"/>
                    </w:rPr>
                    <w:t> </w:t>
                  </w:r>
                  <w:r>
                    <w:rPr>
                      <w:rFonts w:ascii="Arial"/>
                      <w:w w:val="90"/>
                      <w:sz w:val="8"/>
                    </w:rPr>
                    <w:t>Task</w:t>
                  </w:r>
                  <w:r>
                    <w:rPr>
                      <w:rFonts w:ascii="Arial"/>
                      <w:spacing w:val="-3"/>
                      <w:sz w:val="8"/>
                    </w:rPr>
                    <w:t> </w:t>
                  </w:r>
                  <w:r>
                    <w:rPr>
                      <w:rFonts w:ascii="Arial"/>
                      <w:w w:val="90"/>
                      <w:sz w:val="8"/>
                    </w:rPr>
                    <w:t>Week</w:t>
                  </w:r>
                  <w:r>
                    <w:rPr>
                      <w:rFonts w:ascii="Arial"/>
                      <w:sz w:val="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9.794037pt;margin-top:2.88243pt;width:93.65pt;height:58.35pt;mso-position-horizontal-relative:page;mso-position-vertical-relative:paragraph;z-index:20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62"/>
                    <w:gridCol w:w="139"/>
                    <w:gridCol w:w="185"/>
                    <w:gridCol w:w="138"/>
                    <w:gridCol w:w="252"/>
                    <w:gridCol w:w="210"/>
                    <w:gridCol w:w="138"/>
                    <w:gridCol w:w="185"/>
                    <w:gridCol w:w="139"/>
                  </w:tblGrid>
                  <w:tr>
                    <w:trPr>
                      <w:trHeight w:val="204" w:hRule="exact"/>
                    </w:trPr>
                    <w:tc>
                      <w:tcPr>
                        <w:tcW w:w="462" w:type="dxa"/>
                        <w:vMerge w:val="restart"/>
                        <w:tcBorders>
                          <w:top w:val="dotted" w:sz="1" w:space="0" w:color="000000"/>
                          <w:left w:val="single" w:sz="1" w:space="0" w:color="000000"/>
                          <w:right w:val="dotted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9" w:type="dxa"/>
                        <w:vMerge w:val="restart"/>
                        <w:tcBorders>
                          <w:top w:val="dotted" w:sz="1" w:space="0" w:color="000000"/>
                          <w:left w:val="dotted" w:sz="1" w:space="0" w:color="000000"/>
                          <w:right w:val="single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5" w:type="dxa"/>
                        <w:vMerge w:val="restart"/>
                        <w:tcBorders>
                          <w:top w:val="dotted" w:sz="1" w:space="0" w:color="000000"/>
                          <w:left w:val="single" w:sz="1" w:space="0" w:color="000000"/>
                          <w:right w:val="single" w:sz="1" w:space="0" w:color="000000"/>
                        </w:tcBorders>
                        <w:shd w:val="clear" w:color="auto" w:fill="CC0000"/>
                      </w:tcPr>
                      <w:p>
                        <w:pPr>
                          <w:pStyle w:val="TableParagraph"/>
                          <w:spacing w:line="24" w:lineRule="exact"/>
                          <w:ind w:left="10" w:right="-10"/>
                          <w:jc w:val="left"/>
                          <w:rPr>
                            <w:rFonts w:ascii="Arial" w:hAnsi="Arial" w:cs="Arial" w:eastAsia="Arial"/>
                            <w:sz w:val="4"/>
                            <w:szCs w:val="4"/>
                          </w:rPr>
                        </w:pPr>
                        <w:r>
                          <w:rPr>
                            <w:rFonts w:ascii="Arial"/>
                            <w:w w:val="123"/>
                            <w:sz w:val="4"/>
                          </w:rPr>
                          <w:t>SINGLE</w:t>
                        </w:r>
                        <w:r>
                          <w:rPr>
                            <w:rFonts w:ascii="Arial"/>
                            <w:sz w:val="4"/>
                          </w:rPr>
                        </w:r>
                      </w:p>
                    </w:tc>
                    <w:tc>
                      <w:tcPr>
                        <w:tcW w:w="138" w:type="dxa"/>
                        <w:vMerge w:val="restart"/>
                        <w:tcBorders>
                          <w:top w:val="dotted" w:sz="1" w:space="0" w:color="000000"/>
                          <w:left w:val="single" w:sz="1" w:space="0" w:color="000000"/>
                          <w:right w:val="dotted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2" w:type="dxa"/>
                        <w:tcBorders>
                          <w:top w:val="dotted" w:sz="1" w:space="0" w:color="000000"/>
                          <w:left w:val="dotted" w:sz="1" w:space="0" w:color="000000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2" w:type="dxa"/>
                        <w:gridSpan w:val="4"/>
                        <w:tcBorders>
                          <w:top w:val="single" w:sz="8" w:space="0" w:color="000000"/>
                          <w:left w:val="single" w:sz="1" w:space="0" w:color="000000"/>
                          <w:bottom w:val="single" w:sz="1" w:space="0" w:color="000000"/>
                          <w:right w:val="single" w:sz="10" w:space="0" w:color="000000"/>
                        </w:tcBorders>
                      </w:tcPr>
                      <w:p>
                        <w:pPr>
                          <w:pStyle w:val="TableParagraph"/>
                          <w:spacing w:line="261" w:lineRule="auto" w:before="16"/>
                          <w:ind w:left="167" w:right="24"/>
                          <w:jc w:val="left"/>
                          <w:rPr>
                            <w:rFonts w:ascii="Arial" w:hAnsi="Arial" w:cs="Arial" w:eastAsia="Arial"/>
                            <w:sz w:val="7"/>
                            <w:szCs w:val="7"/>
                          </w:rPr>
                        </w:pPr>
                        <w:r>
                          <w:rPr>
                            <w:rFonts w:ascii="Arial"/>
                            <w:w w:val="121"/>
                            <w:sz w:val="7"/>
                          </w:rPr>
                          <w:t>Job</w:t>
                        </w:r>
                        <w:r>
                          <w:rPr>
                            <w:rFonts w:ascii="Arial"/>
                            <w:spacing w:val="4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w w:val="121"/>
                            <w:sz w:val="7"/>
                          </w:rPr>
                          <w:t>Failures</w:t>
                        </w:r>
                        <w:r>
                          <w:rPr>
                            <w:rFonts w:ascii="Arial"/>
                            <w:w w:val="121"/>
                            <w:sz w:val="7"/>
                          </w:rPr>
                          <w:t> Job</w:t>
                        </w:r>
                        <w:r>
                          <w:rPr>
                            <w:rFonts w:ascii="Arial"/>
                            <w:spacing w:val="4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w w:val="121"/>
                            <w:sz w:val="7"/>
                          </w:rPr>
                          <w:t>Kills</w:t>
                        </w:r>
                        <w:r>
                          <w:rPr>
                            <w:rFonts w:ascii="Arial"/>
                            <w:sz w:val="7"/>
                          </w:rPr>
                        </w:r>
                      </w:p>
                    </w:tc>
                  </w:tr>
                  <w:tr>
                    <w:trPr>
                      <w:trHeight w:val="171" w:hRule="exact"/>
                    </w:trPr>
                    <w:tc>
                      <w:tcPr>
                        <w:tcW w:w="462" w:type="dxa"/>
                        <w:vMerge/>
                        <w:tcBorders>
                          <w:left w:val="single" w:sz="1" w:space="0" w:color="000000"/>
                          <w:bottom w:val="dotted" w:sz="1" w:space="0" w:color="000000"/>
                          <w:right w:val="dotted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9" w:type="dxa"/>
                        <w:vMerge/>
                        <w:tcBorders>
                          <w:left w:val="dotted" w:sz="1" w:space="0" w:color="000000"/>
                          <w:bottom w:val="dotted" w:sz="1" w:space="0" w:color="000000"/>
                          <w:right w:val="single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5" w:type="dxa"/>
                        <w:vMerge/>
                        <w:tcBorders>
                          <w:left w:val="single" w:sz="1" w:space="0" w:color="000000"/>
                          <w:right w:val="single" w:sz="1" w:space="0" w:color="000000"/>
                        </w:tcBorders>
                        <w:shd w:val="clear" w:color="auto" w:fill="CC0000"/>
                      </w:tcPr>
                      <w:p>
                        <w:pPr/>
                      </w:p>
                    </w:tc>
                    <w:tc>
                      <w:tcPr>
                        <w:tcW w:w="138" w:type="dxa"/>
                        <w:vMerge/>
                        <w:tcBorders>
                          <w:left w:val="single" w:sz="1" w:space="0" w:color="000000"/>
                          <w:bottom w:val="dotted" w:sz="1" w:space="0" w:color="000000"/>
                          <w:right w:val="dotted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2" w:type="dxa"/>
                        <w:gridSpan w:val="2"/>
                        <w:tcBorders>
                          <w:top w:val="nil" w:sz="6" w:space="0" w:color="auto"/>
                          <w:left w:val="dotted" w:sz="1" w:space="0" w:color="000000"/>
                          <w:bottom w:val="dotted" w:sz="1" w:space="0" w:color="000000"/>
                          <w:right w:val="dotted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2" w:type="dxa"/>
                        <w:gridSpan w:val="3"/>
                        <w:tcBorders>
                          <w:top w:val="single" w:sz="1" w:space="0" w:color="000000"/>
                          <w:left w:val="dotted" w:sz="1" w:space="0" w:color="000000"/>
                          <w:bottom w:val="dotted" w:sz="1" w:space="0" w:color="000000"/>
                          <w:right w:val="dotted" w:sz="1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76" w:hRule="exact"/>
                    </w:trPr>
                    <w:tc>
                      <w:tcPr>
                        <w:tcW w:w="462" w:type="dxa"/>
                        <w:tcBorders>
                          <w:top w:val="dotted" w:sz="1" w:space="0" w:color="000000"/>
                          <w:left w:val="single" w:sz="1" w:space="0" w:color="000000"/>
                          <w:bottom w:val="dotted" w:sz="1" w:space="0" w:color="000000"/>
                          <w:right w:val="dotted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9" w:type="dxa"/>
                        <w:tcBorders>
                          <w:top w:val="dotted" w:sz="1" w:space="0" w:color="000000"/>
                          <w:left w:val="dotted" w:sz="1" w:space="0" w:color="000000"/>
                          <w:bottom w:val="dotted" w:sz="1" w:space="0" w:color="000000"/>
                          <w:right w:val="single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5" w:type="dxa"/>
                        <w:vMerge/>
                        <w:tcBorders>
                          <w:left w:val="single" w:sz="1" w:space="0" w:color="000000"/>
                          <w:right w:val="single" w:sz="1" w:space="0" w:color="000000"/>
                        </w:tcBorders>
                        <w:shd w:val="clear" w:color="auto" w:fill="CC0000"/>
                      </w:tcPr>
                      <w:p>
                        <w:pPr/>
                      </w:p>
                    </w:tc>
                    <w:tc>
                      <w:tcPr>
                        <w:tcW w:w="138" w:type="dxa"/>
                        <w:tcBorders>
                          <w:top w:val="dotted" w:sz="1" w:space="0" w:color="000000"/>
                          <w:left w:val="single" w:sz="1" w:space="0" w:color="000000"/>
                          <w:bottom w:val="dotted" w:sz="1" w:space="0" w:color="000000"/>
                          <w:right w:val="dotted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2" w:type="dxa"/>
                        <w:gridSpan w:val="2"/>
                        <w:tcBorders>
                          <w:top w:val="dotted" w:sz="1" w:space="0" w:color="000000"/>
                          <w:left w:val="dotted" w:sz="1" w:space="0" w:color="000000"/>
                          <w:bottom w:val="dotted" w:sz="1" w:space="0" w:color="000000"/>
                          <w:right w:val="dotted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2" w:type="dxa"/>
                        <w:gridSpan w:val="3"/>
                        <w:tcBorders>
                          <w:top w:val="dotted" w:sz="1" w:space="0" w:color="000000"/>
                          <w:left w:val="dotted" w:sz="1" w:space="0" w:color="000000"/>
                          <w:bottom w:val="single" w:sz="1" w:space="0" w:color="000000"/>
                          <w:right w:val="dotted" w:sz="1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76" w:hRule="exact"/>
                    </w:trPr>
                    <w:tc>
                      <w:tcPr>
                        <w:tcW w:w="462" w:type="dxa"/>
                        <w:tcBorders>
                          <w:top w:val="dotted" w:sz="1" w:space="0" w:color="000000"/>
                          <w:left w:val="single" w:sz="1" w:space="0" w:color="000000"/>
                          <w:bottom w:val="single" w:sz="23" w:space="0" w:color="CC0000"/>
                          <w:right w:val="dotted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"/>
                            <w:szCs w:val="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"/>
                            <w:szCs w:val="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"/>
                            <w:szCs w:val="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"/>
                            <w:szCs w:val="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"/>
                            <w:szCs w:val="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34"/>
                          <w:ind w:left="171" w:right="-18"/>
                          <w:jc w:val="left"/>
                          <w:rPr>
                            <w:rFonts w:ascii="Arial" w:hAnsi="Arial" w:cs="Arial" w:eastAsia="Arial"/>
                            <w:sz w:val="4"/>
                            <w:szCs w:val="4"/>
                          </w:rPr>
                        </w:pPr>
                        <w:r>
                          <w:rPr>
                            <w:rFonts w:ascii="Arial"/>
                            <w:w w:val="123"/>
                            <w:position w:val="1"/>
                            <w:sz w:val="4"/>
                          </w:rPr>
                          <w:t>ALL</w:t>
                        </w:r>
                        <w:r>
                          <w:rPr>
                            <w:rFonts w:ascii="Arial"/>
                            <w:position w:val="1"/>
                            <w:sz w:val="4"/>
                          </w:rPr>
                          <w:t>         </w:t>
                        </w:r>
                        <w:r>
                          <w:rPr>
                            <w:rFonts w:ascii="Arial"/>
                            <w:spacing w:val="1"/>
                            <w:position w:val="1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w w:val="123"/>
                            <w:sz w:val="4"/>
                          </w:rPr>
                          <w:t>MUL</w:t>
                        </w:r>
                        <w:r>
                          <w:rPr>
                            <w:rFonts w:ascii="Arial"/>
                            <w:sz w:val="4"/>
                          </w:rPr>
                        </w:r>
                      </w:p>
                    </w:tc>
                    <w:tc>
                      <w:tcPr>
                        <w:tcW w:w="139" w:type="dxa"/>
                        <w:tcBorders>
                          <w:top w:val="dotted" w:sz="1" w:space="0" w:color="000000"/>
                          <w:left w:val="dotted" w:sz="1" w:space="0" w:color="000000"/>
                          <w:bottom w:val="single" w:sz="20" w:space="0" w:color="CC0000"/>
                          <w:right w:val="sing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"/>
                            <w:szCs w:val="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"/>
                            <w:szCs w:val="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"/>
                            <w:szCs w:val="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"/>
                            <w:szCs w:val="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"/>
                            <w:szCs w:val="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3"/>
                            <w:szCs w:val="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5" w:right="0"/>
                          <w:jc w:val="left"/>
                          <w:rPr>
                            <w:rFonts w:ascii="Arial" w:hAnsi="Arial" w:cs="Arial" w:eastAsia="Arial"/>
                            <w:sz w:val="4"/>
                            <w:szCs w:val="4"/>
                          </w:rPr>
                        </w:pPr>
                        <w:r>
                          <w:rPr>
                            <w:rFonts w:ascii="Arial"/>
                            <w:w w:val="123"/>
                            <w:sz w:val="4"/>
                          </w:rPr>
                          <w:t>TI</w:t>
                        </w:r>
                        <w:r>
                          <w:rPr>
                            <w:rFonts w:ascii="Arial"/>
                            <w:sz w:val="4"/>
                          </w:rPr>
                        </w:r>
                      </w:p>
                    </w:tc>
                    <w:tc>
                      <w:tcPr>
                        <w:tcW w:w="185" w:type="dxa"/>
                        <w:vMerge/>
                        <w:tcBorders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shd w:val="clear" w:color="auto" w:fill="CC0000"/>
                      </w:tcPr>
                      <w:p>
                        <w:pPr/>
                      </w:p>
                    </w:tc>
                    <w:tc>
                      <w:tcPr>
                        <w:tcW w:w="138" w:type="dxa"/>
                        <w:tcBorders>
                          <w:top w:val="dotted" w:sz="1" w:space="0" w:color="000000"/>
                          <w:left w:val="single" w:sz="1" w:space="0" w:color="000000"/>
                          <w:bottom w:val="single" w:sz="1" w:space="0" w:color="000000"/>
                          <w:right w:val="dotted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2" w:type="dxa"/>
                        <w:gridSpan w:val="2"/>
                        <w:tcBorders>
                          <w:top w:val="dotted" w:sz="1" w:space="0" w:color="000000"/>
                          <w:left w:val="dotted" w:sz="1" w:space="0" w:color="000000"/>
                          <w:bottom w:val="single" w:sz="8" w:space="0" w:color="000000"/>
                          <w:right w:val="dotted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"/>
                            <w:szCs w:val="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"/>
                            <w:szCs w:val="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"/>
                            <w:szCs w:val="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"/>
                            <w:szCs w:val="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"/>
                            <w:szCs w:val="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"/>
                            <w:szCs w:val="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28"/>
                          <w:ind w:left="172" w:right="-18"/>
                          <w:jc w:val="left"/>
                          <w:rPr>
                            <w:rFonts w:ascii="Arial" w:hAnsi="Arial" w:cs="Arial" w:eastAsia="Arial"/>
                            <w:sz w:val="4"/>
                            <w:szCs w:val="4"/>
                          </w:rPr>
                        </w:pPr>
                        <w:r>
                          <w:rPr>
                            <w:rFonts w:ascii="Arial"/>
                            <w:w w:val="123"/>
                            <w:sz w:val="4"/>
                          </w:rPr>
                          <w:t>ALL</w:t>
                        </w:r>
                        <w:r>
                          <w:rPr>
                            <w:rFonts w:ascii="Arial"/>
                            <w:sz w:val="4"/>
                          </w:rPr>
                          <w:t>         </w:t>
                        </w:r>
                        <w:r>
                          <w:rPr>
                            <w:rFonts w:ascii="Arial"/>
                            <w:spacing w:val="1"/>
                            <w:sz w:val="4"/>
                          </w:rPr>
                          <w:t> </w:t>
                        </w:r>
                        <w:r>
                          <w:rPr>
                            <w:rFonts w:ascii="Arial"/>
                            <w:w w:val="123"/>
                            <w:sz w:val="4"/>
                          </w:rPr>
                          <w:t>MUL</w:t>
                        </w:r>
                        <w:r>
                          <w:rPr>
                            <w:rFonts w:ascii="Arial"/>
                            <w:sz w:val="4"/>
                          </w:rPr>
                        </w:r>
                      </w:p>
                    </w:tc>
                    <w:tc>
                      <w:tcPr>
                        <w:tcW w:w="138" w:type="dxa"/>
                        <w:tcBorders>
                          <w:top w:val="dotted" w:sz="1" w:space="0" w:color="000000"/>
                          <w:left w:val="dotted" w:sz="1" w:space="0" w:color="000000"/>
                          <w:bottom w:val="single" w:sz="8" w:space="0" w:color="000000"/>
                          <w:right w:val="sing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"/>
                            <w:szCs w:val="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"/>
                            <w:szCs w:val="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"/>
                            <w:szCs w:val="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"/>
                            <w:szCs w:val="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"/>
                            <w:szCs w:val="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4"/>
                            <w:szCs w:val="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28"/>
                          <w:ind w:left="15" w:right="0"/>
                          <w:jc w:val="left"/>
                          <w:rPr>
                            <w:rFonts w:ascii="Arial" w:hAnsi="Arial" w:cs="Arial" w:eastAsia="Arial"/>
                            <w:sz w:val="4"/>
                            <w:szCs w:val="4"/>
                          </w:rPr>
                        </w:pPr>
                        <w:r>
                          <w:rPr>
                            <w:rFonts w:ascii="Arial"/>
                            <w:w w:val="123"/>
                            <w:sz w:val="4"/>
                          </w:rPr>
                          <w:t>TI</w:t>
                        </w:r>
                        <w:r>
                          <w:rPr>
                            <w:rFonts w:ascii="Arial"/>
                            <w:sz w:val="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single" w:sz="1" w:space="0" w:color="000000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shd w:val="clear" w:color="auto" w:fill="00D800"/>
                      </w:tcPr>
                      <w:p>
                        <w:pPr>
                          <w:pStyle w:val="TableParagraph"/>
                          <w:spacing w:line="28" w:lineRule="exact"/>
                          <w:ind w:left="10" w:right="-9"/>
                          <w:jc w:val="left"/>
                          <w:rPr>
                            <w:rFonts w:ascii="Arial" w:hAnsi="Arial" w:cs="Arial" w:eastAsia="Arial"/>
                            <w:sz w:val="4"/>
                            <w:szCs w:val="4"/>
                          </w:rPr>
                        </w:pPr>
                        <w:r>
                          <w:rPr>
                            <w:rFonts w:ascii="Arial"/>
                            <w:w w:val="123"/>
                            <w:sz w:val="4"/>
                          </w:rPr>
                          <w:t>SINGLE</w:t>
                        </w:r>
                        <w:r>
                          <w:rPr>
                            <w:rFonts w:ascii="Arial"/>
                            <w:sz w:val="4"/>
                          </w:rPr>
                        </w:r>
                      </w:p>
                    </w:tc>
                    <w:tc>
                      <w:tcPr>
                        <w:tcW w:w="139" w:type="dxa"/>
                        <w:tcBorders>
                          <w:top w:val="dotted" w:sz="1" w:space="0" w:color="000000"/>
                          <w:left w:val="single" w:sz="1" w:space="0" w:color="000000"/>
                          <w:bottom w:val="single" w:sz="1" w:space="0" w:color="000000"/>
                          <w:right w:val="dotted" w:sz="1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/>
          <w:w w:val="120"/>
          <w:position w:val="-3"/>
          <w:sz w:val="7"/>
        </w:rPr>
        <w:t>1.5 </w:t>
      </w:r>
      <w:r>
        <w:rPr>
          <w:rFonts w:ascii="Arial"/>
          <w:w w:val="120"/>
          <w:sz w:val="7"/>
        </w:rPr>
        <w:t>x</w:t>
      </w:r>
      <w:r>
        <w:rPr>
          <w:rFonts w:ascii="Arial"/>
          <w:spacing w:val="-7"/>
          <w:w w:val="120"/>
          <w:sz w:val="7"/>
        </w:rPr>
        <w:t> </w:t>
      </w:r>
      <w:r>
        <w:rPr>
          <w:rFonts w:ascii="Arial"/>
          <w:w w:val="120"/>
          <w:sz w:val="7"/>
        </w:rPr>
        <w:t>10</w:t>
      </w:r>
      <w:r>
        <w:rPr>
          <w:rFonts w:ascii="Arial"/>
          <w:sz w:val="7"/>
        </w:rPr>
      </w: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before="0"/>
        <w:ind w:left="219" w:right="148" w:firstLine="0"/>
        <w:jc w:val="center"/>
        <w:rPr>
          <w:rFonts w:ascii="Arial" w:hAnsi="Arial" w:cs="Arial" w:eastAsia="Arial"/>
          <w:sz w:val="7"/>
          <w:szCs w:val="7"/>
        </w:rPr>
      </w:pPr>
      <w:r>
        <w:rPr>
          <w:rFonts w:ascii="Arial"/>
          <w:w w:val="121"/>
          <w:sz w:val="7"/>
        </w:rPr>
        <w:t>1</w:t>
      </w:r>
      <w:r>
        <w:rPr>
          <w:rFonts w:ascii="Arial"/>
          <w:sz w:val="7"/>
        </w:rPr>
      </w:r>
    </w:p>
    <w:p>
      <w:pPr>
        <w:spacing w:line="240" w:lineRule="auto" w:before="0"/>
        <w:rPr>
          <w:rFonts w:ascii="Arial" w:hAnsi="Arial" w:cs="Arial" w:eastAsia="Arial"/>
          <w:sz w:val="6"/>
          <w:szCs w:val="6"/>
        </w:rPr>
      </w:pPr>
    </w:p>
    <w:p>
      <w:pPr>
        <w:spacing w:line="240" w:lineRule="auto" w:before="0"/>
        <w:rPr>
          <w:rFonts w:ascii="Arial" w:hAnsi="Arial" w:cs="Arial" w:eastAsia="Arial"/>
          <w:sz w:val="6"/>
          <w:szCs w:val="6"/>
        </w:rPr>
      </w:pPr>
    </w:p>
    <w:p>
      <w:pPr>
        <w:spacing w:line="240" w:lineRule="auto" w:before="0"/>
        <w:rPr>
          <w:rFonts w:ascii="Arial" w:hAnsi="Arial" w:cs="Arial" w:eastAsia="Arial"/>
          <w:sz w:val="6"/>
          <w:szCs w:val="6"/>
        </w:rPr>
      </w:pPr>
    </w:p>
    <w:p>
      <w:pPr>
        <w:spacing w:line="240" w:lineRule="auto" w:before="8"/>
        <w:rPr>
          <w:rFonts w:ascii="Arial" w:hAnsi="Arial" w:cs="Arial" w:eastAsia="Arial"/>
          <w:sz w:val="7"/>
          <w:szCs w:val="7"/>
        </w:rPr>
      </w:pPr>
    </w:p>
    <w:p>
      <w:pPr>
        <w:spacing w:before="0"/>
        <w:ind w:left="218" w:right="218" w:firstLine="0"/>
        <w:jc w:val="center"/>
        <w:rPr>
          <w:rFonts w:ascii="Arial" w:hAnsi="Arial" w:cs="Arial" w:eastAsia="Arial"/>
          <w:sz w:val="7"/>
          <w:szCs w:val="7"/>
        </w:rPr>
      </w:pPr>
      <w:r>
        <w:rPr>
          <w:rFonts w:ascii="Arial"/>
          <w:w w:val="120"/>
          <w:sz w:val="7"/>
        </w:rPr>
        <w:t>0.5</w:t>
      </w:r>
      <w:r>
        <w:rPr>
          <w:rFonts w:ascii="Arial"/>
          <w:sz w:val="7"/>
        </w:rPr>
      </w:r>
    </w:p>
    <w:p>
      <w:pPr>
        <w:spacing w:line="240" w:lineRule="auto" w:before="0"/>
        <w:rPr>
          <w:rFonts w:ascii="Arial" w:hAnsi="Arial" w:cs="Arial" w:eastAsia="Arial"/>
          <w:sz w:val="6"/>
          <w:szCs w:val="6"/>
        </w:rPr>
      </w:pPr>
    </w:p>
    <w:p>
      <w:pPr>
        <w:spacing w:line="240" w:lineRule="auto" w:before="0"/>
        <w:rPr>
          <w:rFonts w:ascii="Arial" w:hAnsi="Arial" w:cs="Arial" w:eastAsia="Arial"/>
          <w:sz w:val="6"/>
          <w:szCs w:val="6"/>
        </w:rPr>
      </w:pPr>
    </w:p>
    <w:p>
      <w:pPr>
        <w:spacing w:line="240" w:lineRule="auto" w:before="0"/>
        <w:rPr>
          <w:rFonts w:ascii="Arial" w:hAnsi="Arial" w:cs="Arial" w:eastAsia="Arial"/>
          <w:sz w:val="6"/>
          <w:szCs w:val="6"/>
        </w:rPr>
      </w:pPr>
    </w:p>
    <w:p>
      <w:pPr>
        <w:spacing w:line="240" w:lineRule="auto" w:before="8"/>
        <w:rPr>
          <w:rFonts w:ascii="Arial" w:hAnsi="Arial" w:cs="Arial" w:eastAsia="Arial"/>
          <w:sz w:val="7"/>
          <w:szCs w:val="7"/>
        </w:rPr>
      </w:pPr>
    </w:p>
    <w:p>
      <w:pPr>
        <w:spacing w:before="0"/>
        <w:ind w:left="219" w:right="148" w:firstLine="0"/>
        <w:jc w:val="center"/>
        <w:rPr>
          <w:rFonts w:ascii="Arial" w:hAnsi="Arial" w:cs="Arial" w:eastAsia="Arial"/>
          <w:sz w:val="7"/>
          <w:szCs w:val="7"/>
        </w:rPr>
      </w:pPr>
      <w:r>
        <w:rPr>
          <w:rFonts w:ascii="Arial"/>
          <w:w w:val="121"/>
          <w:sz w:val="7"/>
        </w:rPr>
        <w:t>0</w:t>
      </w:r>
      <w:r>
        <w:rPr>
          <w:rFonts w:ascii="Arial"/>
          <w:sz w:val="7"/>
        </w:rPr>
      </w:r>
    </w:p>
    <w:p>
      <w:pPr>
        <w:spacing w:line="240" w:lineRule="auto" w:before="2"/>
        <w:rPr>
          <w:rFonts w:ascii="Arial" w:hAnsi="Arial" w:cs="Arial" w:eastAsia="Arial"/>
          <w:sz w:val="8"/>
          <w:szCs w:val="8"/>
        </w:rPr>
      </w:pPr>
      <w:r>
        <w:rPr/>
        <w:br w:type="column"/>
      </w:r>
      <w:r>
        <w:rPr>
          <w:rFonts w:ascii="Arial"/>
          <w:sz w:val="8"/>
        </w:rPr>
      </w:r>
    </w:p>
    <w:p>
      <w:pPr>
        <w:spacing w:before="0"/>
        <w:ind w:left="231" w:right="0" w:firstLine="0"/>
        <w:jc w:val="left"/>
        <w:rPr>
          <w:rFonts w:ascii="Arial" w:hAnsi="Arial" w:cs="Arial" w:eastAsia="Arial"/>
          <w:sz w:val="7"/>
          <w:szCs w:val="7"/>
        </w:rPr>
      </w:pPr>
      <w:r>
        <w:rPr/>
        <w:pict>
          <v:group style="position:absolute;margin-left:258.239655pt;margin-top:6.165309pt;width:10.95pt;height:9.450pt;mso-position-horizontal-relative:page;mso-position-vertical-relative:paragraph;z-index:1816" coordorigin="5165,123" coordsize="219,189">
            <v:group style="position:absolute;left:5382;top:124;width:2;height:18" coordorigin="5382,124" coordsize="2,18">
              <v:shape style="position:absolute;left:5382;top:124;width:2;height:18" coordorigin="5382,124" coordsize="0,18" path="m5382,141l5382,124e" filled="false" stroked="true" strokeweight=".074784pt" strokecolor="#000000">
                <v:path arrowok="t"/>
                <v:stroke dashstyle="dash"/>
              </v:shape>
            </v:group>
            <v:group style="position:absolute;left:5199;top:190;width:130;height:2" coordorigin="5199,190" coordsize="130,2">
              <v:shape style="position:absolute;left:5199;top:190;width:130;height:2" coordorigin="5199,190" coordsize="130,0" path="m5199,190l5328,190e" filled="false" stroked="true" strokeweight="3.381392pt" strokecolor="#cc0000">
                <v:path arrowok="t"/>
              </v:shape>
            </v:group>
            <v:group style="position:absolute;left:5198;top:158;width:130;height:68" coordorigin="5198,158" coordsize="130,68">
              <v:shape style="position:absolute;left:5198;top:158;width:130;height:68" coordorigin="5198,158" coordsize="130,68" path="m5198,226l5198,158,5328,158,5328,226,5198,226e" filled="false" stroked="true" strokeweight=".098826pt" strokecolor="#000000">
                <v:path arrowok="t"/>
              </v:shape>
            </v:group>
            <v:group style="position:absolute;left:5199;top:278;width:130;height:2" coordorigin="5199,278" coordsize="130,2">
              <v:shape style="position:absolute;left:5199;top:278;width:130;height:2" coordorigin="5199,278" coordsize="130,0" path="m5199,278l5328,278e" filled="false" stroked="true" strokeweight="3.381392pt" strokecolor="#00d8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97.614410pt;margin-top:7.020127pt;width:.1pt;height:.1pt;mso-position-horizontal-relative:page;mso-position-vertical-relative:paragraph;z-index:1912" coordorigin="5952,140" coordsize="2,2">
            <v:shape style="position:absolute;left:5952;top:140;width:2;height:2" coordorigin="5952,140" coordsize="0,0" path="m5952,140l5952,140e" filled="false" stroked="true" strokeweight=".063468pt" strokecolor="#000000">
              <v:path arrowok="t"/>
              <v:stroke dashstyle="dash"/>
            </v:shape>
            <w10:wrap type="none"/>
          </v:group>
        </w:pict>
      </w:r>
      <w:r>
        <w:rPr>
          <w:rFonts w:ascii="Arial"/>
          <w:w w:val="120"/>
          <w:sz w:val="7"/>
        </w:rPr>
        <w:t>CMU OpenCloud</w:t>
      </w:r>
      <w:r>
        <w:rPr>
          <w:rFonts w:ascii="Arial"/>
          <w:spacing w:val="12"/>
          <w:w w:val="120"/>
          <w:sz w:val="7"/>
        </w:rPr>
        <w:t> </w:t>
      </w:r>
      <w:r>
        <w:rPr>
          <w:rFonts w:ascii="Arial"/>
          <w:w w:val="120"/>
          <w:sz w:val="7"/>
        </w:rPr>
        <w:t>Jobs</w:t>
      </w:r>
      <w:r>
        <w:rPr>
          <w:rFonts w:ascii="Arial"/>
          <w:sz w:val="7"/>
        </w:rPr>
      </w:r>
    </w:p>
    <w:p>
      <w:pPr>
        <w:pStyle w:val="BodyText"/>
        <w:spacing w:line="256" w:lineRule="auto" w:before="58"/>
        <w:ind w:left="238" w:right="1267" w:firstLine="0"/>
        <w:jc w:val="both"/>
      </w:pPr>
      <w:r>
        <w:rPr>
          <w:w w:val="105"/>
        </w:rPr>
        <w:br w:type="column"/>
      </w:r>
      <w:r>
        <w:rPr>
          <w:w w:val="105"/>
        </w:rPr>
        <w:t>amount of bytes read from the local ﬁlesystem on a</w:t>
      </w:r>
      <w:r>
        <w:rPr>
          <w:spacing w:val="16"/>
          <w:w w:val="105"/>
        </w:rPr>
        <w:t> </w:t>
      </w:r>
      <w:r>
        <w:rPr>
          <w:w w:val="105"/>
        </w:rPr>
        <w:t>reducer</w:t>
      </w:r>
      <w:r>
        <w:rPr>
          <w:w w:val="103"/>
        </w:rPr>
        <w:t> </w:t>
      </w:r>
      <w:r>
        <w:rPr>
          <w:w w:val="105"/>
        </w:rPr>
        <w:t>node (</w:t>
      </w:r>
      <w:r>
        <w:rPr>
          <w:rFonts w:ascii="Courier New" w:hAnsi="Courier New" w:cs="Courier New" w:eastAsia="Courier New"/>
          <w:w w:val="105"/>
          <w:sz w:val="13"/>
          <w:szCs w:val="13"/>
        </w:rPr>
        <w:t>FILE_BYTES_READ</w:t>
      </w:r>
      <w:r>
        <w:rPr>
          <w:w w:val="105"/>
        </w:rPr>
        <w:t>); and the amount of bytes written</w:t>
      </w:r>
      <w:r>
        <w:rPr>
          <w:spacing w:val="13"/>
          <w:w w:val="105"/>
        </w:rPr>
        <w:t> </w:t>
      </w:r>
      <w:r>
        <w:rPr>
          <w:w w:val="105"/>
        </w:rPr>
        <w:t>by</w:t>
      </w:r>
      <w:r>
        <w:rPr>
          <w:w w:val="103"/>
        </w:rPr>
        <w:t> </w:t>
      </w:r>
      <w:r>
        <w:rPr>
          <w:w w:val="105"/>
        </w:rPr>
        <w:t>mappers to local disks when the map output is</w:t>
      </w:r>
      <w:r>
        <w:rPr>
          <w:spacing w:val="27"/>
          <w:w w:val="105"/>
        </w:rPr>
        <w:t> </w:t>
      </w:r>
      <w:r>
        <w:rPr>
          <w:w w:val="105"/>
        </w:rPr>
        <w:t>produced,</w:t>
      </w:r>
      <w:r>
        <w:rPr>
          <w:w w:val="103"/>
        </w:rPr>
        <w:t> </w:t>
      </w:r>
      <w:r>
        <w:rPr>
          <w:w w:val="105"/>
        </w:rPr>
        <w:t>combined with the amount of bytes spilled by reducers</w:t>
      </w:r>
      <w:r>
        <w:rPr>
          <w:spacing w:val="-34"/>
          <w:w w:val="105"/>
        </w:rPr>
        <w:t> </w:t>
      </w:r>
      <w:r>
        <w:rPr>
          <w:w w:val="105"/>
        </w:rPr>
        <w:t>during</w:t>
      </w:r>
      <w:r>
        <w:rPr>
          <w:w w:val="103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shufﬂe</w:t>
      </w:r>
      <w:r>
        <w:rPr>
          <w:spacing w:val="-18"/>
          <w:w w:val="105"/>
        </w:rPr>
        <w:t> </w:t>
      </w:r>
      <w:r>
        <w:rPr>
          <w:w w:val="105"/>
        </w:rPr>
        <w:t>phase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Courier New" w:hAnsi="Courier New" w:cs="Courier New" w:eastAsia="Courier New"/>
          <w:w w:val="105"/>
          <w:sz w:val="13"/>
          <w:szCs w:val="13"/>
        </w:rPr>
        <w:t>FILE_BYTES_WRITTEN</w:t>
      </w:r>
      <w:r>
        <w:rPr>
          <w:w w:val="105"/>
        </w:rPr>
        <w:t>).</w:t>
      </w:r>
      <w:r>
        <w:rPr/>
      </w:r>
    </w:p>
    <w:p>
      <w:pPr>
        <w:pStyle w:val="BodyText"/>
        <w:spacing w:line="259" w:lineRule="auto" w:before="11"/>
        <w:ind w:left="239" w:right="1271"/>
        <w:jc w:val="left"/>
      </w:pPr>
      <w:r>
        <w:rPr/>
        <w:pict>
          <v:group style="position:absolute;margin-left:297.614410pt;margin-top:-9.169001pt;width:.1pt;height:.1pt;mso-position-horizontal-relative:page;mso-position-vertical-relative:paragraph;z-index:1864" coordorigin="5952,-183" coordsize="2,2">
            <v:shape style="position:absolute;left:5952;top:-183;width:2;height:2" coordorigin="5952,-183" coordsize="0,0" path="m5952,-183l5952,-183e" filled="false" stroked="true" strokeweight=".063468pt" strokecolor="#000000">
              <v:path arrowok="t"/>
              <v:stroke dashstyle="dash"/>
            </v:shape>
            <w10:wrap type="none"/>
          </v:group>
        </w:pict>
      </w:r>
      <w:r>
        <w:rPr/>
        <w:pict>
          <v:group style="position:absolute;margin-left:297.614410pt;margin-top:-27.9776pt;width:.1pt;height:.1pt;mso-position-horizontal-relative:page;mso-position-vertical-relative:paragraph;z-index:1888" coordorigin="5952,-560" coordsize="2,2">
            <v:shape style="position:absolute;left:5952;top:-560;width:2;height:2" coordorigin="5952,-560" coordsize="0,0" path="m5952,-560l5952,-560e" filled="false" stroked="true" strokeweight=".063468pt" strokecolor="#000000">
              <v:path arrowok="t"/>
              <v:stroke dashstyle="dash"/>
            </v:shape>
            <w10:wrap type="none"/>
          </v:group>
        </w:pict>
      </w:r>
      <w:r>
        <w:rPr>
          <w:w w:val="105"/>
        </w:rPr>
        <w:t>Figure 3 studies the distribution of the average</w:t>
      </w:r>
      <w:r>
        <w:rPr>
          <w:spacing w:val="32"/>
          <w:w w:val="105"/>
        </w:rPr>
        <w:t> </w:t>
      </w:r>
      <w:r>
        <w:rPr>
          <w:w w:val="105"/>
        </w:rPr>
        <w:t>utilization</w:t>
      </w:r>
      <w:r>
        <w:rPr>
          <w:w w:val="103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cluster</w:t>
      </w:r>
      <w:r>
        <w:rPr>
          <w:spacing w:val="30"/>
          <w:w w:val="105"/>
        </w:rPr>
        <w:t> </w:t>
      </w:r>
      <w:r>
        <w:rPr>
          <w:w w:val="105"/>
        </w:rPr>
        <w:t>resources</w:t>
      </w:r>
      <w:r>
        <w:rPr>
          <w:spacing w:val="28"/>
          <w:w w:val="105"/>
        </w:rPr>
        <w:t> </w:t>
      </w:r>
      <w:r>
        <w:rPr>
          <w:w w:val="105"/>
        </w:rPr>
        <w:t>by</w:t>
      </w:r>
      <w:r>
        <w:rPr>
          <w:spacing w:val="31"/>
          <w:w w:val="105"/>
        </w:rPr>
        <w:t> </w:t>
      </w:r>
      <w:r>
        <w:rPr>
          <w:w w:val="105"/>
        </w:rPr>
        <w:t>jobs</w:t>
      </w:r>
      <w:r>
        <w:rPr>
          <w:spacing w:val="29"/>
          <w:w w:val="105"/>
        </w:rPr>
        <w:t> </w:t>
      </w:r>
      <w:r>
        <w:rPr>
          <w:w w:val="105"/>
        </w:rPr>
        <w:t>at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Google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31"/>
          <w:w w:val="105"/>
        </w:rPr>
        <w:t> </w:t>
      </w:r>
      <w:r>
        <w:rPr>
          <w:w w:val="105"/>
        </w:rPr>
        <w:t>OpenCloud</w:t>
      </w:r>
      <w:r>
        <w:rPr/>
      </w:r>
    </w:p>
    <w:p>
      <w:pPr>
        <w:spacing w:after="0" w:line="259" w:lineRule="auto"/>
        <w:jc w:val="left"/>
        <w:sectPr>
          <w:pgSz w:w="12240" w:h="15840"/>
          <w:pgMar w:header="0" w:footer="1000" w:top="1360" w:bottom="1200" w:left="1140" w:right="0"/>
          <w:cols w:num="5" w:equalWidth="0">
            <w:col w:w="1787" w:space="40"/>
            <w:col w:w="231" w:space="430"/>
            <w:col w:w="596" w:space="40"/>
            <w:col w:w="1085" w:space="703"/>
            <w:col w:w="6188"/>
          </w:cols>
        </w:sectPr>
      </w:pPr>
    </w:p>
    <w:p>
      <w:pPr>
        <w:pStyle w:val="ListParagraph"/>
        <w:numPr>
          <w:ilvl w:val="0"/>
          <w:numId w:val="5"/>
        </w:numPr>
        <w:tabs>
          <w:tab w:pos="711" w:val="left" w:leader="none"/>
        </w:tabs>
        <w:spacing w:line="131" w:lineRule="exact" w:before="0" w:after="0"/>
        <w:ind w:left="710" w:right="0" w:hanging="226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297.614410pt;margin-top:-13.22465pt;width:.1pt;height:.1pt;mso-position-horizontal-relative:page;mso-position-vertical-relative:paragraph;z-index:1840" coordorigin="5952,-264" coordsize="2,2">
            <v:shape style="position:absolute;left:5952;top:-264;width:2;height:2" coordorigin="5952,-264" coordsize="0,0" path="m5952,-264l5952,-264e" filled="false" stroked="true" strokeweight=".063468pt" strokecolor="#000000">
              <v:path arrowok="t"/>
              <v:stroke dashstyle="dash"/>
            </v:shape>
            <w10:wrap type="none"/>
          </v:group>
        </w:pict>
      </w:r>
      <w:r>
        <w:rPr>
          <w:rFonts w:ascii="Times New Roman"/>
          <w:sz w:val="15"/>
        </w:rPr>
        <w:t>Google Batch</w:t>
      </w:r>
      <w:r>
        <w:rPr>
          <w:rFonts w:ascii="Times New Roman"/>
          <w:spacing w:val="13"/>
          <w:sz w:val="15"/>
        </w:rPr>
        <w:t> </w:t>
      </w:r>
      <w:r>
        <w:rPr>
          <w:rFonts w:ascii="Times New Roman"/>
          <w:sz w:val="15"/>
        </w:rPr>
        <w:t>Jobs.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85" w:lineRule="exact" w:before="0"/>
        <w:ind w:left="488" w:right="0" w:firstLine="0"/>
        <w:jc w:val="left"/>
        <w:rPr>
          <w:rFonts w:ascii="Arial" w:hAnsi="Arial" w:cs="Arial" w:eastAsia="Arial"/>
          <w:sz w:val="8"/>
          <w:szCs w:val="8"/>
        </w:rPr>
      </w:pPr>
      <w:r>
        <w:rPr/>
        <w:pict>
          <v:group style="position:absolute;margin-left:85.872261pt;margin-top:2.069808pt;width:199.6pt;height:60.5pt;mso-position-horizontal-relative:page;mso-position-vertical-relative:paragraph;z-index:-693832" coordorigin="1717,41" coordsize="3992,1210">
            <v:group style="position:absolute;left:1719;top:43;width:2;height:1206" coordorigin="1719,43" coordsize="2,1206">
              <v:shape style="position:absolute;left:1719;top:43;width:2;height:1206" coordorigin="1719,43" coordsize="0,1206" path="m1719,1249l1719,43,1719,43e" filled="false" stroked="true" strokeweight=".112816pt" strokecolor="#000000">
                <v:path arrowok="t"/>
                <v:stroke dashstyle="dash"/>
              </v:shape>
            </v:group>
            <v:group style="position:absolute;left:2218;top:481;width:2;height:768" coordorigin="2218,481" coordsize="2,768">
              <v:shape style="position:absolute;left:2218;top:481;width:2;height:768" coordorigin="2218,481" coordsize="0,768" path="m2218,1249l2218,481e" filled="false" stroked="true" strokeweight=".112816pt" strokecolor="#000000">
                <v:path arrowok="t"/>
                <v:stroke dashstyle="dash"/>
              </v:shape>
            </v:group>
            <v:group style="position:absolute;left:2716;top:43;width:2;height:1206" coordorigin="2716,43" coordsize="2,1206">
              <v:shape style="position:absolute;left:2716;top:43;width:2;height:1206" coordorigin="2716,43" coordsize="0,1206" path="m2716,1249l2716,43,2716,43e" filled="false" stroked="true" strokeweight=".112816pt" strokecolor="#000000">
                <v:path arrowok="t"/>
                <v:stroke dashstyle="dash"/>
              </v:shape>
            </v:group>
            <v:group style="position:absolute;left:3713;top:43;width:2;height:1206" coordorigin="3713,43" coordsize="2,1206">
              <v:shape style="position:absolute;left:3713;top:43;width:2;height:1206" coordorigin="3713,43" coordsize="0,1206" path="m3713,1249l3713,43,3713,43e" filled="false" stroked="true" strokeweight=".112816pt" strokecolor="#000000">
                <v:path arrowok="t"/>
                <v:stroke dashstyle="dash"/>
              </v:shape>
            </v:group>
            <v:group style="position:absolute;left:4710;top:43;width:2;height:1206" coordorigin="4710,43" coordsize="2,1206">
              <v:shape style="position:absolute;left:4710;top:43;width:2;height:1206" coordorigin="4710,43" coordsize="0,1206" path="m4710,1249l4710,43,4710,43e" filled="false" stroked="true" strokeweight=".112816pt" strokecolor="#000000">
                <v:path arrowok="t"/>
                <v:stroke dashstyle="dash"/>
              </v:shape>
            </v:group>
            <v:group style="position:absolute;left:5208;top:43;width:2;height:1206" coordorigin="5208,43" coordsize="2,1206">
              <v:shape style="position:absolute;left:5208;top:43;width:2;height:1206" coordorigin="5208,43" coordsize="0,1206" path="m5208,1249l5208,43,5208,43e" filled="false" stroked="true" strokeweight=".112816pt" strokecolor="#000000">
                <v:path arrowok="t"/>
                <v:stroke dashstyle="dash"/>
              </v:shape>
            </v:group>
            <v:group style="position:absolute;left:5707;top:43;width:2;height:1206" coordorigin="5707,43" coordsize="2,1206">
              <v:shape style="position:absolute;left:5707;top:43;width:2;height:1206" coordorigin="5707,43" coordsize="0,1206" path="m5707,1249l5707,43,5707,43e" filled="false" stroked="true" strokeweight=".112816pt" strokecolor="#000000">
                <v:path arrowok="t"/>
                <v:stroke dashstyle="dash"/>
              </v:shape>
            </v:group>
            <v:group style="position:absolute;left:1719;top:1249;width:3988;height:2" coordorigin="1719,1249" coordsize="3988,2">
              <v:shape style="position:absolute;left:1719;top:1249;width:3988;height:2" coordorigin="1719,1249" coordsize="3988,0" path="m1719,1249l5707,1249,5707,1249e" filled="false" stroked="true" strokeweight=".073785pt" strokecolor="#000000">
                <v:path arrowok="t"/>
                <v:stroke dashstyle="dash"/>
              </v:shape>
            </v:group>
            <v:group style="position:absolute;left:4560;top:947;width:1147;height:2" coordorigin="4560,947" coordsize="1147,2">
              <v:shape style="position:absolute;left:4560;top:947;width:1147;height:2" coordorigin="4560,947" coordsize="1147,0" path="m4560,947l5707,947e" filled="false" stroked="true" strokeweight=".073785pt" strokecolor="#000000">
                <v:path arrowok="t"/>
                <v:stroke dashstyle="dash"/>
              </v:shape>
            </v:group>
            <v:group style="position:absolute;left:4211;top:43;width:2;height:950" coordorigin="4211,43" coordsize="2,950">
              <v:shape style="position:absolute;left:4211;top:43;width:2;height:950" coordorigin="4211,43" coordsize="0,950" path="m4211,993l4211,43e" filled="false" stroked="true" strokeweight=".112816pt" strokecolor="#000000">
                <v:path arrowok="t"/>
                <v:stroke dashstyle="dash"/>
              </v:shape>
            </v:group>
            <v:group style="position:absolute;left:4062;top:947;width:300;height:2" coordorigin="4062,947" coordsize="300,2">
              <v:shape style="position:absolute;left:4062;top:947;width:300;height:2" coordorigin="4062,947" coordsize="300,0" path="m4062,947l4361,947e" filled="false" stroked="true" strokeweight=".073785pt" strokecolor="#000000">
                <v:path arrowok="t"/>
                <v:stroke dashstyle="dash"/>
              </v:shape>
            </v:group>
            <v:group style="position:absolute;left:3314;top:947;width:549;height:2" coordorigin="3314,947" coordsize="549,2">
              <v:shape style="position:absolute;left:3314;top:947;width:549;height:2" coordorigin="3314,947" coordsize="549,0" path="m3314,947l3863,947e" filled="false" stroked="true" strokeweight=".073785pt" strokecolor="#000000">
                <v:path arrowok="t"/>
                <v:stroke dashstyle="dash"/>
              </v:shape>
            </v:group>
            <v:group style="position:absolute;left:1719;top:947;width:1396;height:2" coordorigin="1719,947" coordsize="1396,2">
              <v:shape style="position:absolute;left:1719;top:947;width:1396;height:2" coordorigin="1719,947" coordsize="1396,0" path="m1719,947l3115,947e" filled="false" stroked="true" strokeweight=".073785pt" strokecolor="#000000">
                <v:path arrowok="t"/>
                <v:stroke dashstyle="dash"/>
              </v:shape>
            </v:group>
            <v:group style="position:absolute;left:4560;top:646;width:1147;height:2" coordorigin="4560,646" coordsize="1147,2">
              <v:shape style="position:absolute;left:4560;top:646;width:1147;height:2" coordorigin="4560,646" coordsize="1147,0" path="m4560,646l5707,646e" filled="false" stroked="true" strokeweight=".073785pt" strokecolor="#000000">
                <v:path arrowok="t"/>
                <v:stroke dashstyle="dash"/>
              </v:shape>
            </v:group>
            <v:group style="position:absolute;left:4062;top:646;width:300;height:2" coordorigin="4062,646" coordsize="300,2">
              <v:shape style="position:absolute;left:4062;top:646;width:300;height:2" coordorigin="4062,646" coordsize="300,0" path="m4062,646l4361,646e" filled="false" stroked="true" strokeweight=".073785pt" strokecolor="#000000">
                <v:path arrowok="t"/>
                <v:stroke dashstyle="dash"/>
              </v:shape>
            </v:group>
            <v:group style="position:absolute;left:3214;top:43;width:2;height:769" coordorigin="3214,43" coordsize="2,769">
              <v:shape style="position:absolute;left:3214;top:43;width:2;height:769" coordorigin="3214,43" coordsize="0,769" path="m3214,811l3214,43e" filled="false" stroked="true" strokeweight=".112816pt" strokecolor="#000000">
                <v:path arrowok="t"/>
                <v:stroke dashstyle="dash"/>
              </v:shape>
            </v:group>
            <v:group style="position:absolute;left:1719;top:646;width:2144;height:2" coordorigin="1719,646" coordsize="2144,2">
              <v:shape style="position:absolute;left:1719;top:646;width:2144;height:2" coordorigin="1719,646" coordsize="2144,0" path="m1719,646l3863,646e" filled="false" stroked="true" strokeweight=".073785pt" strokecolor="#000000">
                <v:path arrowok="t"/>
                <v:stroke dashstyle="dash"/>
              </v:shape>
            </v:group>
            <v:group style="position:absolute;left:4062;top:344;width:1646;height:2" coordorigin="4062,344" coordsize="1646,2">
              <v:shape style="position:absolute;left:4062;top:344;width:1646;height:2" coordorigin="4062,344" coordsize="1646,0" path="m4062,344l5707,344e" filled="false" stroked="true" strokeweight=".073785pt" strokecolor="#000000">
                <v:path arrowok="t"/>
                <v:stroke dashstyle="dash"/>
              </v:shape>
            </v:group>
            <v:group style="position:absolute;left:2732;top:344;width:1131;height:2" coordorigin="2732,344" coordsize="1131,2">
              <v:shape style="position:absolute;left:2732;top:344;width:1131;height:2" coordorigin="2732,344" coordsize="1131,0" path="m2732,344l3863,344e" filled="false" stroked="true" strokeweight=".073785pt" strokecolor="#000000">
                <v:path arrowok="t"/>
                <v:stroke dashstyle="dash"/>
              </v:shape>
            </v:group>
            <v:group style="position:absolute;left:1719;top:344;width:34;height:2" coordorigin="1719,344" coordsize="34,2">
              <v:shape style="position:absolute;left:1719;top:344;width:34;height:2" coordorigin="1719,344" coordsize="34,0" path="m1719,344l1752,344e" filled="false" stroked="true" strokeweight=".073785pt" strokecolor="#000000">
                <v:path arrowok="t"/>
                <v:stroke dashstyle="dash"/>
              </v:shape>
            </v:group>
            <v:group style="position:absolute;left:2218;top:43;width:2;height:23" coordorigin="2218,43" coordsize="2,23">
              <v:shape style="position:absolute;left:2218;top:43;width:2;height:23" coordorigin="2218,43" coordsize="0,23" path="m2218,65l2218,43e" filled="false" stroked="true" strokeweight=".112816pt" strokecolor="#000000">
                <v:path arrowok="t"/>
                <v:stroke dashstyle="dash"/>
              </v:shape>
            </v:group>
            <v:group style="position:absolute;left:1719;top:43;width:3988;height:2" coordorigin="1719,43" coordsize="3988,2">
              <v:shape style="position:absolute;left:1719;top:43;width:3988;height:2" coordorigin="1719,43" coordsize="3988,0" path="m1719,43l5707,43,5707,43e" filled="false" stroked="true" strokeweight=".073785pt" strokecolor="#000000">
                <v:path arrowok="t"/>
                <v:stroke dashstyle="dash"/>
              </v:shape>
            </v:group>
            <v:group style="position:absolute;left:1719;top:1249;width:3988;height:2" coordorigin="1719,1249" coordsize="3988,2">
              <v:shape style="position:absolute;left:1719;top:1249;width:3988;height:2" coordorigin="1719,1249" coordsize="3988,0" path="m1719,1249l5707,1249e" filled="false" stroked="true" strokeweight=".110678pt" strokecolor="#000000">
                <v:path arrowok="t"/>
              </v:shape>
            </v:group>
            <v:group style="position:absolute;left:1719;top:43;width:2;height:1206" coordorigin="1719,43" coordsize="2,1206">
              <v:shape style="position:absolute;left:1719;top:43;width:2;height:1206" coordorigin="1719,43" coordsize="0,1206" path="m1719,1249l1719,43e" filled="false" stroked="true" strokeweight=".169223pt" strokecolor="#000000">
                <v:path arrowok="t"/>
              </v:shape>
            </v:group>
            <v:group style="position:absolute;left:1719;top:1223;width:2;height:27" coordorigin="1719,1223" coordsize="2,27">
              <v:shape style="position:absolute;left:1719;top:1223;width:2;height:27" coordorigin="1719,1223" coordsize="0,27" path="m1719,1249l1719,1223e" filled="false" stroked="true" strokeweight=".169223pt" strokecolor="#000000">
                <v:path arrowok="t"/>
              </v:shape>
            </v:group>
            <v:group style="position:absolute;left:2218;top:1223;width:2;height:27" coordorigin="2218,1223" coordsize="2,27">
              <v:shape style="position:absolute;left:2218;top:1223;width:2;height:27" coordorigin="2218,1223" coordsize="0,27" path="m2218,1249l2218,1223e" filled="false" stroked="true" strokeweight=".169223pt" strokecolor="#000000">
                <v:path arrowok="t"/>
              </v:shape>
            </v:group>
            <v:group style="position:absolute;left:2716;top:1223;width:2;height:27" coordorigin="2716,1223" coordsize="2,27">
              <v:shape style="position:absolute;left:2716;top:1223;width:2;height:27" coordorigin="2716,1223" coordsize="0,27" path="m2716,1249l2716,1223e" filled="false" stroked="true" strokeweight=".169223pt" strokecolor="#000000">
                <v:path arrowok="t"/>
              </v:shape>
            </v:group>
            <v:group style="position:absolute;left:3214;top:1223;width:2;height:27" coordorigin="3214,1223" coordsize="2,27">
              <v:shape style="position:absolute;left:3214;top:1223;width:2;height:27" coordorigin="3214,1223" coordsize="0,27" path="m3214,1249l3214,1223e" filled="false" stroked="true" strokeweight=".169223pt" strokecolor="#000000">
                <v:path arrowok="t"/>
              </v:shape>
            </v:group>
            <v:group style="position:absolute;left:3713;top:1223;width:2;height:27" coordorigin="3713,1223" coordsize="2,27">
              <v:shape style="position:absolute;left:3713;top:1223;width:2;height:27" coordorigin="3713,1223" coordsize="0,27" path="m3713,1249l3713,1223e" filled="false" stroked="true" strokeweight=".169223pt" strokecolor="#000000">
                <v:path arrowok="t"/>
              </v:shape>
            </v:group>
            <v:group style="position:absolute;left:4211;top:1223;width:2;height:27" coordorigin="4211,1223" coordsize="2,27">
              <v:shape style="position:absolute;left:4211;top:1223;width:2;height:27" coordorigin="4211,1223" coordsize="0,27" path="m4211,1249l4211,1223e" filled="false" stroked="true" strokeweight=".169223pt" strokecolor="#000000">
                <v:path arrowok="t"/>
              </v:shape>
            </v:group>
            <v:group style="position:absolute;left:4710;top:1223;width:2;height:27" coordorigin="4710,1223" coordsize="2,27">
              <v:shape style="position:absolute;left:4710;top:1223;width:2;height:27" coordorigin="4710,1223" coordsize="0,27" path="m4710,1249l4710,1223e" filled="false" stroked="true" strokeweight=".169223pt" strokecolor="#000000">
                <v:path arrowok="t"/>
              </v:shape>
            </v:group>
            <v:group style="position:absolute;left:5208;top:1223;width:2;height:27" coordorigin="5208,1223" coordsize="2,27">
              <v:shape style="position:absolute;left:5208;top:1223;width:2;height:27" coordorigin="5208,1223" coordsize="0,27" path="m5208,1249l5208,1223e" filled="false" stroked="true" strokeweight=".169223pt" strokecolor="#000000">
                <v:path arrowok="t"/>
              </v:shape>
            </v:group>
            <v:group style="position:absolute;left:5707;top:1223;width:2;height:27" coordorigin="5707,1223" coordsize="2,27">
              <v:shape style="position:absolute;left:5707;top:1223;width:2;height:27" coordorigin="5707,1223" coordsize="0,27" path="m5707,1249l5707,1223e" filled="false" stroked="true" strokeweight=".169223pt" strokecolor="#000000">
                <v:path arrowok="t"/>
              </v:shape>
            </v:group>
            <v:group style="position:absolute;left:1719;top:1249;width:40;height:2" coordorigin="1719,1249" coordsize="40,2">
              <v:shape style="position:absolute;left:1719;top:1249;width:40;height:2" coordorigin="1719,1249" coordsize="40,0" path="m1719,1249l1759,1249e" filled="false" stroked="true" strokeweight=".110678pt" strokecolor="#000000">
                <v:path arrowok="t"/>
              </v:shape>
            </v:group>
            <v:group style="position:absolute;left:1719;top:947;width:40;height:2" coordorigin="1719,947" coordsize="40,2">
              <v:shape style="position:absolute;left:1719;top:947;width:40;height:2" coordorigin="1719,947" coordsize="40,0" path="m1719,947l1759,947e" filled="false" stroked="true" strokeweight=".110678pt" strokecolor="#000000">
                <v:path arrowok="t"/>
              </v:shape>
            </v:group>
            <v:group style="position:absolute;left:1719;top:646;width:40;height:2" coordorigin="1719,646" coordsize="40,2">
              <v:shape style="position:absolute;left:1719;top:646;width:40;height:2" coordorigin="1719,646" coordsize="40,0" path="m1719,646l1759,646e" filled="false" stroked="true" strokeweight=".110678pt" strokecolor="#000000">
                <v:path arrowok="t"/>
              </v:shape>
            </v:group>
            <v:group style="position:absolute;left:1719;top:344;width:40;height:2" coordorigin="1719,344" coordsize="40,2">
              <v:shape style="position:absolute;left:1719;top:344;width:40;height:2" coordorigin="1719,344" coordsize="40,0" path="m1719,344l1759,344e" filled="false" stroked="true" strokeweight=".110678pt" strokecolor="#000000">
                <v:path arrowok="t"/>
              </v:shape>
            </v:group>
            <v:group style="position:absolute;left:1719;top:43;width:40;height:2" coordorigin="1719,43" coordsize="40,2">
              <v:shape style="position:absolute;left:1719;top:43;width:40;height:2" coordorigin="1719,43" coordsize="40,0" path="m1719,43l1759,43e" filled="false" stroked="true" strokeweight=".110678pt" strokecolor="#000000">
                <v:path arrowok="t"/>
              </v:shape>
            </v:group>
            <v:group style="position:absolute;left:1868;top:1234;width:200;height:2" coordorigin="1868,1234" coordsize="200,2">
              <v:shape style="position:absolute;left:1868;top:1234;width:200;height:2" coordorigin="1868,1234" coordsize="200,0" path="m1868,1234l2068,1234e" filled="false" stroked="true" strokeweight="1.457946pt" strokecolor="#cc0000">
                <v:path arrowok="t"/>
              </v:shape>
            </v:group>
            <v:group style="position:absolute;left:1868;top:1220;width:200;height:30" coordorigin="1868,1220" coordsize="200,30">
              <v:shape style="position:absolute;left:1868;top:1220;width:200;height:30" coordorigin="1868,1220" coordsize="200,30" path="m1868,1249l1868,1220,2068,1220,2068,1249,1868,1249e" filled="false" stroked="true" strokeweight=".111899pt" strokecolor="#000000">
                <v:path arrowok="t"/>
              </v:shape>
            </v:group>
            <v:group style="position:absolute;left:2118;top:1235;width:200;height:2" coordorigin="2118,1235" coordsize="200,2">
              <v:shape style="position:absolute;left:2118;top:1235;width:200;height:2" coordorigin="2118,1235" coordsize="200,0" path="m2118,1235l2317,1235e" filled="false" stroked="true" strokeweight="1.365777pt" strokecolor="#cc0000">
                <v:path arrowok="t"/>
              </v:shape>
            </v:group>
            <v:group style="position:absolute;left:2118;top:1221;width:200;height:28" coordorigin="2118,1221" coordsize="200,28">
              <v:shape style="position:absolute;left:2118;top:1221;width:200;height:28" coordorigin="2118,1221" coordsize="200,28" path="m2118,1249l2118,1221,2317,1221,2317,1249,2118,1249e" filled="false" stroked="true" strokeweight=".111759pt" strokecolor="#000000">
                <v:path arrowok="t"/>
              </v:shape>
            </v:group>
            <v:group style="position:absolute;left:2367;top:1234;width:200;height:2" coordorigin="2367,1234" coordsize="200,2">
              <v:shape style="position:absolute;left:2367;top:1234;width:200;height:2" coordorigin="2367,1234" coordsize="200,0" path="m2367,1234l2566,1234e" filled="false" stroked="true" strokeweight="1.513806pt" strokecolor="#cc0000">
                <v:path arrowok="t"/>
              </v:shape>
            </v:group>
            <v:group style="position:absolute;left:2367;top:1219;width:200;height:31" coordorigin="2367,1219" coordsize="200,31">
              <v:shape style="position:absolute;left:2367;top:1219;width:200;height:31" coordorigin="2367,1219" coordsize="200,31" path="m2367,1249l2367,1219,2566,1219,2566,1249,2367,1249e" filled="false" stroked="true" strokeweight=".111999pt" strokecolor="#000000">
                <v:path arrowok="t"/>
              </v:shape>
            </v:group>
            <v:group style="position:absolute;left:1719;top:1249;width:3988;height:2" coordorigin="1719,1249" coordsize="3988,2">
              <v:shape style="position:absolute;left:1719;top:1249;width:3988;height:2" coordorigin="1719,1249" coordsize="3988,0" path="m1719,1249l5707,1249e" filled="false" stroked="true" strokeweight=".110679pt" strokecolor="#000000">
                <v:path arrowok="t"/>
              </v:shape>
            </v:group>
            <v:group style="position:absolute;left:2866;top:1003;width:200;height:246" coordorigin="2866,1003" coordsize="200,246">
              <v:shape style="position:absolute;left:2866;top:1003;width:200;height:246" coordorigin="2866,1003" coordsize="200,246" path="m2866,1249l3065,1249,3065,1003,2866,1003,2866,1249xe" filled="true" fillcolor="#0000ff" stroked="false">
                <v:path arrowok="t"/>
                <v:fill type="solid"/>
              </v:shape>
            </v:group>
            <v:group style="position:absolute;left:2866;top:1003;width:200;height:246" coordorigin="2866,1003" coordsize="200,246">
              <v:shape style="position:absolute;left:2866;top:1003;width:200;height:246" coordorigin="2866,1003" coordsize="200,246" path="m2866,1249l2866,1003,3065,1003,3065,1249,2866,1249e" filled="false" stroked="true" strokeweight=".146017pt" strokecolor="#000000">
                <v:path arrowok="t"/>
              </v:shape>
            </v:group>
            <v:group style="position:absolute;left:3115;top:811;width:200;height:438" coordorigin="3115,811" coordsize="200,438">
              <v:shape style="position:absolute;left:3115;top:811;width:200;height:438" coordorigin="3115,811" coordsize="200,438" path="m3115,1249l3314,1249,3314,811,3115,811,3115,1249xe" filled="true" fillcolor="#0000ff" stroked="false">
                <v:path arrowok="t"/>
                <v:fill type="solid"/>
              </v:shape>
            </v:group>
            <v:group style="position:absolute;left:3114;top:811;width:200;height:438" coordorigin="3114,811" coordsize="200,438">
              <v:shape style="position:absolute;left:3114;top:811;width:200;height:438" coordorigin="3114,811" coordsize="200,438" path="m3114,1249l3114,811,3314,811,3314,1249,3114,1249e" filled="false" stroked="true" strokeweight=".159132pt" strokecolor="#000000">
                <v:path arrowok="t"/>
              </v:shape>
            </v:group>
            <v:group style="position:absolute;left:3364;top:1123;width:200;height:127" coordorigin="3364,1123" coordsize="200,127">
              <v:shape style="position:absolute;left:3364;top:1123;width:200;height:127" coordorigin="3364,1123" coordsize="200,127" path="m3364,1249l3563,1249,3563,1123,3364,1123,3364,1249xe" filled="true" fillcolor="#0000ff" stroked="false">
                <v:path arrowok="t"/>
                <v:fill type="solid"/>
              </v:shape>
            </v:group>
            <v:group style="position:absolute;left:3364;top:1123;width:200;height:127" coordorigin="3364,1123" coordsize="200,127">
              <v:shape style="position:absolute;left:3364;top:1123;width:200;height:127" coordorigin="3364,1123" coordsize="200,127" path="m3364,1249l3364,1123,3563,1123,3563,1249,3364,1249e" filled="false" stroked="true" strokeweight=".127448pt" strokecolor="#000000">
                <v:path arrowok="t"/>
              </v:shape>
            </v:group>
            <v:group style="position:absolute;left:3863;top:267;width:200;height:982" coordorigin="3863,267" coordsize="200,982">
              <v:shape style="position:absolute;left:3863;top:267;width:200;height:982" coordorigin="3863,267" coordsize="200,982" path="m3863,1249l4062,1249,4062,267,3863,267,3863,1249xe" filled="true" fillcolor="#00ffff" stroked="false">
                <v:path arrowok="t"/>
                <v:fill type="solid"/>
              </v:shape>
            </v:group>
            <v:group style="position:absolute;left:3862;top:267;width:200;height:982" coordorigin="3862,267" coordsize="200,982">
              <v:shape style="position:absolute;left:3862;top:267;width:200;height:982" coordorigin="3862,267" coordsize="200,982" path="m3862,1249l3862,267,4062,267,4062,1249,3862,1249e" filled="false" stroked="true" strokeweight=".166909pt" strokecolor="#000000">
                <v:path arrowok="t"/>
              </v:shape>
            </v:group>
            <v:group style="position:absolute;left:4112;top:993;width:200;height:257" coordorigin="4112,993" coordsize="200,257">
              <v:shape style="position:absolute;left:4112;top:993;width:200;height:257" coordorigin="4112,993" coordsize="200,257" path="m4112,1249l4311,1249,4311,993,4112,993,4112,1249xe" filled="true" fillcolor="#00ffff" stroked="false">
                <v:path arrowok="t"/>
                <v:fill type="solid"/>
              </v:shape>
            </v:group>
            <v:group style="position:absolute;left:4112;top:993;width:200;height:257" coordorigin="4112,993" coordsize="200,257">
              <v:shape style="position:absolute;left:4112;top:993;width:200;height:257" coordorigin="4112,993" coordsize="200,257" path="m4112,1249l4112,993,4311,993,4311,1249,4112,1249e" filled="false" stroked="true" strokeweight=".147157pt" strokecolor="#000000">
                <v:path arrowok="t"/>
              </v:shape>
            </v:group>
            <v:group style="position:absolute;left:4361;top:523;width:200;height:727" coordorigin="4361,523" coordsize="200,727">
              <v:shape style="position:absolute;left:4361;top:523;width:200;height:727" coordorigin="4361,523" coordsize="200,727" path="m4361,1249l4560,1249,4560,523,4361,523,4361,1249xe" filled="true" fillcolor="#00ffff" stroked="false">
                <v:path arrowok="t"/>
                <v:fill type="solid"/>
              </v:shape>
            </v:group>
            <v:group style="position:absolute;left:4361;top:523;width:200;height:727" coordorigin="4361,523" coordsize="200,727">
              <v:shape style="position:absolute;left:4361;top:523;width:200;height:727" coordorigin="4361,523" coordsize="200,727" path="m4361,1249l4361,523,4560,523,4560,1249,4361,1249e" filled="false" stroked="true" strokeweight=".165125pt" strokecolor="#000000">
                <v:path arrowok="t"/>
              </v:shape>
            </v:group>
            <v:group style="position:absolute;left:4859;top:997;width:200;height:252" coordorigin="4859,997" coordsize="200,252">
              <v:shape style="position:absolute;left:4859;top:997;width:200;height:252" coordorigin="4859,997" coordsize="200,252" path="m4859,1249l5059,1249,5059,997,4859,997,4859,1249xe" filled="true" fillcolor="#ffff00" stroked="false">
                <v:path arrowok="t"/>
                <v:fill type="solid"/>
              </v:shape>
            </v:group>
            <v:group style="position:absolute;left:4859;top:997;width:200;height:252" coordorigin="4859,997" coordsize="200,252">
              <v:shape style="position:absolute;left:4859;top:997;width:200;height:252" coordorigin="4859,997" coordsize="200,252" path="m4859,1249l4859,997,5058,997,5058,1249,4859,1249e" filled="false" stroked="true" strokeweight=".146679pt" strokecolor="#000000">
                <v:path arrowok="t"/>
              </v:shape>
            </v:group>
            <v:group style="position:absolute;left:5109;top:1241;width:200;height:2" coordorigin="5109,1241" coordsize="200,2">
              <v:shape style="position:absolute;left:5109;top:1241;width:200;height:2" coordorigin="5109,1241" coordsize="200,0" path="m5109,1241l5308,1241e" filled="false" stroked="true" strokeweight=".775523pt" strokecolor="#ffff00">
                <v:path arrowok="t"/>
              </v:shape>
            </v:group>
            <v:group style="position:absolute;left:5107;top:1241;width:203;height:2" coordorigin="5107,1241" coordsize="203,2">
              <v:shape style="position:absolute;left:5107;top:1241;width:203;height:2" coordorigin="5107,1241" coordsize="203,0" path="m5107,1241l5310,1241e" filled="false" stroked="true" strokeweight=".886185pt" strokecolor="#000000">
                <v:path arrowok="t"/>
              </v:shape>
            </v:group>
            <v:group style="position:absolute;left:5358;top:1014;width:200;height:235" coordorigin="5358,1014" coordsize="200,235">
              <v:shape style="position:absolute;left:5358;top:1014;width:200;height:235" coordorigin="5358,1014" coordsize="200,235" path="m5358,1249l5558,1249,5558,1014,5358,1014,5358,1249xe" filled="true" fillcolor="#ffff00" stroked="false">
                <v:path arrowok="t"/>
                <v:fill type="solid"/>
              </v:shape>
            </v:group>
            <v:group style="position:absolute;left:5358;top:1014;width:200;height:235" coordorigin="5358,1014" coordsize="200,235">
              <v:shape style="position:absolute;left:5358;top:1014;width:200;height:235" coordorigin="5358,1014" coordsize="200,235" path="m5358,1249l5358,1014,5557,1014,5557,1249,5358,1249e" filled="false" stroked="true" strokeweight=".144631pt" strokecolor="#000000">
                <v:path arrowok="t"/>
              </v:shape>
            </v:group>
            <v:group style="position:absolute;left:1752;top:65;width:980;height:416" coordorigin="1752,65" coordsize="980,416">
              <v:shape style="position:absolute;left:1752;top:65;width:980;height:416" coordorigin="1752,65" coordsize="980,416" path="m1752,481l1752,65,2732,65,2732,481,1752,481e" filled="false" stroked="true" strokeweight=".119607pt" strokecolor="#ffffff">
                <v:path arrowok="t"/>
              </v:shape>
            </v:group>
            <v:group style="position:absolute;left:1752;top:481;width:980;height:2" coordorigin="1752,481" coordsize="980,2">
              <v:shape style="position:absolute;left:1752;top:481;width:980;height:2" coordorigin="1752,481" coordsize="980,0" path="m1752,481l2732,481e" filled="false" stroked="true" strokeweight=".110678pt" strokecolor="#000000">
                <v:path arrowok="t"/>
              </v:shape>
            </v:group>
            <v:group style="position:absolute;left:1752;top:65;width:980;height:2" coordorigin="1752,65" coordsize="980,2">
              <v:shape style="position:absolute;left:1752;top:65;width:980;height:2" coordorigin="1752,65" coordsize="980,0" path="m1752,65l2732,65e" filled="false" stroked="true" strokeweight=".110678pt" strokecolor="#000000">
                <v:path arrowok="t"/>
              </v:shape>
            </v:group>
            <v:group style="position:absolute;left:1752;top:65;width:2;height:416" coordorigin="1752,65" coordsize="2,416">
              <v:shape style="position:absolute;left:1752;top:65;width:2;height:416" coordorigin="1752,65" coordsize="0,416" path="m1752,481l1752,65e" filled="false" stroked="true" strokeweight=".169223pt" strokecolor="#000000">
                <v:path arrowok="t"/>
              </v:shape>
            </v:group>
            <v:group style="position:absolute;left:2732;top:65;width:2;height:416" coordorigin="2732,65" coordsize="2,416">
              <v:shape style="position:absolute;left:2732;top:65;width:2;height:416" coordorigin="2732,65" coordsize="0,416" path="m2732,481l2732,65e" filled="false" stroked="true" strokeweight=".169223pt" strokecolor="#000000">
                <v:path arrowok="t"/>
              </v:shape>
            </v:group>
            <v:group style="position:absolute;left:1752;top:481;width:980;height:2" coordorigin="1752,481" coordsize="980,2">
              <v:shape style="position:absolute;left:1752;top:481;width:980;height:2" coordorigin="1752,481" coordsize="980,0" path="m1752,481l2732,481e" filled="false" stroked="true" strokeweight=".110678pt" strokecolor="#000000">
                <v:path arrowok="t"/>
              </v:shape>
            </v:group>
            <v:group style="position:absolute;left:1752;top:65;width:2;height:416" coordorigin="1752,65" coordsize="2,416">
              <v:shape style="position:absolute;left:1752;top:65;width:2;height:416" coordorigin="1752,65" coordsize="0,416" path="m1752,481l1752,65e" filled="false" stroked="true" strokeweight=".169223pt" strokecolor="#000000">
                <v:path arrowok="t"/>
              </v:shape>
            </v:group>
            <v:group style="position:absolute;left:1752;top:481;width:980;height:2" coordorigin="1752,481" coordsize="980,2">
              <v:shape style="position:absolute;left:1752;top:481;width:980;height:2" coordorigin="1752,481" coordsize="980,0" path="m1752,481l2732,481e" filled="false" stroked="true" strokeweight=".110678pt" strokecolor="#000000">
                <v:path arrowok="t"/>
              </v:shape>
            </v:group>
            <v:group style="position:absolute;left:1752;top:65;width:980;height:2" coordorigin="1752,65" coordsize="980,2">
              <v:shape style="position:absolute;left:1752;top:65;width:980;height:2" coordorigin="1752,65" coordsize="980,0" path="m1752,65l2732,65e" filled="false" stroked="true" strokeweight=".110678pt" strokecolor="#000000">
                <v:path arrowok="t"/>
              </v:shape>
            </v:group>
            <v:group style="position:absolute;left:1752;top:65;width:2;height:416" coordorigin="1752,65" coordsize="2,416">
              <v:shape style="position:absolute;left:1752;top:65;width:2;height:416" coordorigin="1752,65" coordsize="0,416" path="m1752,481l1752,65e" filled="false" stroked="true" strokeweight=".169223pt" strokecolor="#000000">
                <v:path arrowok="t"/>
              </v:shape>
            </v:group>
            <v:group style="position:absolute;left:2732;top:65;width:2;height:416" coordorigin="2732,65" coordsize="2,416">
              <v:shape style="position:absolute;left:2732;top:65;width:2;height:416" coordorigin="2732,65" coordsize="0,416" path="m2732,481l2732,65e" filled="false" stroked="true" strokeweight=".169223pt" strokecolor="#000000">
                <v:path arrowok="t"/>
              </v:shape>
            </v:group>
            <v:group style="position:absolute;left:1791;top:122;width:195;height:2" coordorigin="1791,122" coordsize="195,2">
              <v:shape style="position:absolute;left:1791;top:122;width:195;height:2" coordorigin="1791,122" coordsize="195,0" path="m1791,122l1986,122e" filled="false" stroked="true" strokeweight="3.839444pt" strokecolor="#cc0000">
                <v:path arrowok="t"/>
              </v:shape>
            </v:group>
            <v:group style="position:absolute;left:1791;top:84;width:195;height:77" coordorigin="1791,84" coordsize="195,77">
              <v:shape style="position:absolute;left:1791;top:84;width:195;height:77" coordorigin="1791,84" coordsize="195,77" path="m1791,160l1791,84,1986,84,1986,160,1791,160e" filled="false" stroked="true" strokeweight=".118555pt" strokecolor="#000000">
                <v:path arrowok="t"/>
              </v:shape>
            </v:group>
            <v:group style="position:absolute;left:1791;top:223;width:195;height:2" coordorigin="1791,223" coordsize="195,2">
              <v:shape style="position:absolute;left:1791;top:223;width:195;height:2" coordorigin="1791,223" coordsize="195,0" path="m1791,223l1986,223e" filled="false" stroked="true" strokeweight="3.839444pt" strokecolor="#0000ff">
                <v:path arrowok="t"/>
              </v:shape>
            </v:group>
            <v:group style="position:absolute;left:1791;top:184;width:195;height:77" coordorigin="1791,184" coordsize="195,77">
              <v:shape style="position:absolute;left:1791;top:184;width:195;height:77" coordorigin="1791,184" coordsize="195,77" path="m1791,261l1791,184,1986,184,1986,261,1791,261e" filled="false" stroked="true" strokeweight=".118558pt" strokecolor="#000000">
                <v:path arrowok="t"/>
              </v:shape>
            </v:group>
            <v:group style="position:absolute;left:1791;top:324;width:195;height:2" coordorigin="1791,324" coordsize="195,2">
              <v:shape style="position:absolute;left:1791;top:324;width:195;height:2" coordorigin="1791,324" coordsize="195,0" path="m1791,324l1986,324e" filled="false" stroked="true" strokeweight="3.839444pt" strokecolor="#00ffff">
                <v:path arrowok="t"/>
              </v:shape>
            </v:group>
            <v:group style="position:absolute;left:1791;top:285;width:195;height:77" coordorigin="1791,285" coordsize="195,77">
              <v:shape style="position:absolute;left:1791;top:285;width:195;height:77" coordorigin="1791,285" coordsize="195,77" path="m1791,362l1791,285,1986,285,1986,362,1791,362e" filled="false" stroked="true" strokeweight=".118555pt" strokecolor="#000000">
                <v:path arrowok="t"/>
              </v:shape>
            </v:group>
            <v:group style="position:absolute;left:1791;top:424;width:195;height:2" coordorigin="1791,424" coordsize="195,2">
              <v:shape style="position:absolute;left:1791;top:424;width:195;height:2" coordorigin="1791,424" coordsize="195,0" path="m1791,424l1986,424e" filled="false" stroked="true" strokeweight="3.839444pt" strokecolor="#ffff00">
                <v:path arrowok="t"/>
              </v:shape>
            </v:group>
            <v:group style="position:absolute;left:1791;top:385;width:195;height:77" coordorigin="1791,385" coordsize="195,77">
              <v:shape style="position:absolute;left:1791;top:385;width:195;height:77" coordorigin="1791,385" coordsize="195,77" path="m1791,462l1791,385,1986,385,1986,462,1791,462e" filled="false" stroked="true" strokeweight=".118558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67.085434pt;margin-top:2.617398pt;width:8.450pt;height:59.45pt;mso-position-horizontal-relative:page;mso-position-vertical-relative:paragraph;z-index:1984" type="#_x0000_t202" filled="false" stroked="false">
            <v:textbox inset="0,0,0,0" style="layout-flow:vertical;mso-layout-flow-alt:bottom-to-top">
              <w:txbxContent>
                <w:p>
                  <w:pPr>
                    <w:spacing w:line="147" w:lineRule="exact" w:before="0"/>
                    <w:ind w:left="20" w:right="0" w:firstLine="0"/>
                    <w:jc w:val="left"/>
                    <w:rPr>
                      <w:rFonts w:ascii="Arial" w:hAnsi="Arial" w:cs="Arial" w:eastAsia="Arial"/>
                      <w:sz w:val="13"/>
                      <w:szCs w:val="13"/>
                    </w:rPr>
                  </w:pPr>
                  <w:r>
                    <w:rPr>
                      <w:rFonts w:ascii="Arial" w:hAnsi="Arial" w:cs="Arial" w:eastAsia="Arial"/>
                      <w:w w:val="64"/>
                      <w:sz w:val="13"/>
                      <w:szCs w:val="13"/>
                    </w:rPr>
                    <w:t>Job</w:t>
                  </w:r>
                  <w:r>
                    <w:rPr>
                      <w:rFonts w:ascii="Arial" w:hAnsi="Arial" w:cs="Arial" w:eastAsia="Arial"/>
                      <w:spacing w:val="-13"/>
                      <w:sz w:val="13"/>
                      <w:szCs w:val="13"/>
                    </w:rPr>
                    <w:t> </w:t>
                  </w:r>
                  <w:r>
                    <w:rPr>
                      <w:rFonts w:ascii="Arial" w:hAnsi="Arial" w:cs="Arial" w:eastAsia="Arial"/>
                      <w:w w:val="64"/>
                      <w:sz w:val="13"/>
                      <w:szCs w:val="13"/>
                    </w:rPr>
                    <w:t>Interrupts</w:t>
                  </w:r>
                  <w:r>
                    <w:rPr>
                      <w:rFonts w:ascii="Arial" w:hAnsi="Arial" w:cs="Arial" w:eastAsia="Arial"/>
                      <w:spacing w:val="-13"/>
                      <w:sz w:val="13"/>
                      <w:szCs w:val="13"/>
                    </w:rPr>
                    <w:t> </w:t>
                  </w:r>
                  <w:r>
                    <w:rPr>
                      <w:rFonts w:ascii="Arial" w:hAnsi="Arial" w:cs="Arial" w:eastAsia="Arial"/>
                      <w:w w:val="64"/>
                      <w:sz w:val="13"/>
                      <w:szCs w:val="13"/>
                    </w:rPr>
                    <w:t>per</w:t>
                  </w:r>
                  <w:r>
                    <w:rPr>
                      <w:rFonts w:ascii="Arial" w:hAnsi="Arial" w:cs="Arial" w:eastAsia="Arial"/>
                      <w:spacing w:val="-13"/>
                      <w:sz w:val="13"/>
                      <w:szCs w:val="13"/>
                    </w:rPr>
                    <w:t> </w:t>
                  </w:r>
                  <w:r>
                    <w:rPr>
                      <w:rFonts w:ascii="Arial" w:hAnsi="Arial" w:cs="Arial" w:eastAsia="Arial"/>
                      <w:w w:val="64"/>
                      <w:sz w:val="13"/>
                      <w:szCs w:val="13"/>
                    </w:rPr>
                    <w:t>Node−Week</w:t>
                  </w:r>
                  <w:r>
                    <w:rPr>
                      <w:rFonts w:ascii="Arial" w:hAnsi="Arial" w:cs="Arial" w:eastAsia="Arial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60"/>
          <w:sz w:val="8"/>
        </w:rPr>
        <w:t>2</w:t>
      </w:r>
      <w:r>
        <w:rPr>
          <w:rFonts w:ascii="Arial"/>
          <w:sz w:val="8"/>
        </w:rPr>
      </w:r>
    </w:p>
    <w:p>
      <w:pPr>
        <w:spacing w:line="85" w:lineRule="exact" w:before="0"/>
        <w:ind w:left="865" w:right="0" w:firstLine="0"/>
        <w:jc w:val="left"/>
        <w:rPr>
          <w:rFonts w:ascii="Arial" w:hAnsi="Arial" w:cs="Arial" w:eastAsia="Arial"/>
          <w:sz w:val="8"/>
          <w:szCs w:val="8"/>
        </w:rPr>
      </w:pPr>
      <w:r>
        <w:rPr>
          <w:rFonts w:ascii="Arial"/>
          <w:w w:val="160"/>
          <w:sz w:val="8"/>
        </w:rPr>
        <w:t>Job</w:t>
      </w:r>
      <w:r>
        <w:rPr>
          <w:rFonts w:ascii="Arial"/>
          <w:spacing w:val="3"/>
          <w:w w:val="160"/>
          <w:sz w:val="8"/>
        </w:rPr>
        <w:t> </w:t>
      </w:r>
      <w:r>
        <w:rPr>
          <w:rFonts w:ascii="Arial"/>
          <w:w w:val="160"/>
          <w:sz w:val="8"/>
        </w:rPr>
        <w:t>Failures</w:t>
      </w:r>
      <w:r>
        <w:rPr>
          <w:rFonts w:ascii="Arial"/>
          <w:sz w:val="8"/>
        </w:rPr>
      </w:r>
    </w:p>
    <w:p>
      <w:pPr>
        <w:spacing w:before="8"/>
        <w:ind w:left="865" w:right="0" w:firstLine="0"/>
        <w:jc w:val="left"/>
        <w:rPr>
          <w:rFonts w:ascii="Arial" w:hAnsi="Arial" w:cs="Arial" w:eastAsia="Arial"/>
          <w:sz w:val="8"/>
          <w:szCs w:val="8"/>
        </w:rPr>
      </w:pPr>
      <w:r>
        <w:rPr>
          <w:rFonts w:ascii="Arial"/>
          <w:w w:val="160"/>
          <w:sz w:val="8"/>
        </w:rPr>
        <w:t>Job</w:t>
      </w:r>
      <w:r>
        <w:rPr>
          <w:rFonts w:ascii="Arial"/>
          <w:spacing w:val="2"/>
          <w:w w:val="160"/>
          <w:sz w:val="8"/>
        </w:rPr>
        <w:t> </w:t>
      </w:r>
      <w:r>
        <w:rPr>
          <w:rFonts w:ascii="Arial"/>
          <w:w w:val="160"/>
          <w:sz w:val="8"/>
        </w:rPr>
        <w:t>Kills</w:t>
      </w:r>
      <w:r>
        <w:rPr>
          <w:rFonts w:ascii="Arial"/>
          <w:sz w:val="8"/>
        </w:rPr>
      </w:r>
    </w:p>
    <w:p>
      <w:pPr>
        <w:pStyle w:val="ListParagraph"/>
        <w:numPr>
          <w:ilvl w:val="0"/>
          <w:numId w:val="5"/>
        </w:numPr>
        <w:tabs>
          <w:tab w:pos="1172" w:val="left" w:leader="none"/>
        </w:tabs>
        <w:spacing w:line="131" w:lineRule="exact" w:before="0" w:after="0"/>
        <w:ind w:left="1171" w:right="0" w:hanging="23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br w:type="column"/>
        <w:t>CMU OpenCloud</w:t>
      </w:r>
      <w:r>
        <w:rPr>
          <w:rFonts w:ascii="Times New Roman"/>
          <w:spacing w:val="6"/>
          <w:sz w:val="15"/>
        </w:rPr>
        <w:t> </w:t>
      </w:r>
      <w:r>
        <w:rPr>
          <w:rFonts w:ascii="Times New Roman"/>
          <w:sz w:val="15"/>
        </w:rPr>
        <w:t>Jobs.</w:t>
      </w:r>
    </w:p>
    <w:p>
      <w:pPr>
        <w:spacing w:before="96"/>
        <w:ind w:left="152" w:right="0" w:firstLine="0"/>
        <w:jc w:val="left"/>
        <w:rPr>
          <w:rFonts w:ascii="Arial" w:hAnsi="Arial" w:cs="Arial" w:eastAsia="Arial"/>
          <w:sz w:val="8"/>
          <w:szCs w:val="8"/>
        </w:rPr>
      </w:pPr>
      <w:r>
        <w:rPr>
          <w:rFonts w:ascii="Arial"/>
          <w:w w:val="160"/>
          <w:sz w:val="8"/>
        </w:rPr>
        <w:t>LANL System</w:t>
      </w:r>
      <w:r>
        <w:rPr>
          <w:rFonts w:ascii="Arial"/>
          <w:spacing w:val="4"/>
          <w:w w:val="160"/>
          <w:sz w:val="8"/>
        </w:rPr>
        <w:t> </w:t>
      </w:r>
      <w:r>
        <w:rPr>
          <w:rFonts w:ascii="Arial"/>
          <w:w w:val="160"/>
          <w:sz w:val="8"/>
        </w:rPr>
        <w:t>20</w:t>
      </w:r>
      <w:r>
        <w:rPr>
          <w:rFonts w:ascii="Arial"/>
          <w:sz w:val="8"/>
        </w:rPr>
      </w: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line="240" w:lineRule="auto" w:before="7"/>
        <w:rPr>
          <w:rFonts w:ascii="Arial" w:hAnsi="Arial" w:cs="Arial" w:eastAsia="Arial"/>
          <w:sz w:val="10"/>
          <w:szCs w:val="10"/>
        </w:rPr>
      </w:pPr>
    </w:p>
    <w:p>
      <w:pPr>
        <w:spacing w:before="0"/>
        <w:ind w:left="821" w:right="0" w:firstLine="0"/>
        <w:jc w:val="left"/>
        <w:rPr>
          <w:rFonts w:ascii="Arial" w:hAnsi="Arial" w:cs="Arial" w:eastAsia="Arial"/>
          <w:sz w:val="5"/>
          <w:szCs w:val="5"/>
        </w:rPr>
      </w:pPr>
      <w:r>
        <w:rPr>
          <w:rFonts w:ascii="Arial"/>
          <w:w w:val="150"/>
          <w:sz w:val="5"/>
        </w:rPr>
        <w:t>ALL</w:t>
      </w:r>
      <w:r>
        <w:rPr>
          <w:rFonts w:ascii="Arial"/>
          <w:sz w:val="5"/>
        </w:rPr>
      </w:r>
    </w:p>
    <w:p>
      <w:pPr>
        <w:pStyle w:val="BodyText"/>
        <w:spacing w:line="256" w:lineRule="auto"/>
        <w:ind w:left="484" w:right="905" w:firstLine="0"/>
        <w:jc w:val="left"/>
      </w:pPr>
      <w:r>
        <w:rPr>
          <w:w w:val="105"/>
        </w:rPr>
        <w:br w:type="column"/>
      </w:r>
      <w:r>
        <w:rPr>
          <w:w w:val="105"/>
        </w:rPr>
        <w:t>clusters. </w:t>
      </w:r>
      <w:r>
        <w:rPr>
          <w:spacing w:val="-9"/>
          <w:w w:val="105"/>
        </w:rPr>
        <w:t>We </w:t>
      </w:r>
      <w:r>
        <w:rPr>
          <w:w w:val="105"/>
        </w:rPr>
        <w:t>observe different resource-usage behaviours</w:t>
      </w:r>
      <w:r>
        <w:rPr>
          <w:spacing w:val="28"/>
          <w:w w:val="105"/>
        </w:rPr>
        <w:t> </w:t>
      </w:r>
      <w:r>
        <w:rPr>
          <w:w w:val="105"/>
        </w:rPr>
        <w:t>be-</w:t>
      </w:r>
      <w:r>
        <w:rPr>
          <w:w w:val="103"/>
        </w:rPr>
        <w:t> </w:t>
      </w:r>
      <w:r>
        <w:rPr>
          <w:w w:val="105"/>
        </w:rPr>
        <w:t>tween</w:t>
      </w:r>
      <w:r>
        <w:rPr>
          <w:spacing w:val="-12"/>
          <w:w w:val="105"/>
        </w:rPr>
        <w:t> </w:t>
      </w:r>
      <w:r>
        <w:rPr>
          <w:w w:val="105"/>
        </w:rPr>
        <w:t>successful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unsuccessful</w:t>
      </w:r>
      <w:r>
        <w:rPr>
          <w:spacing w:val="-14"/>
          <w:w w:val="105"/>
        </w:rPr>
        <w:t> </w:t>
      </w:r>
      <w:r>
        <w:rPr>
          <w:w w:val="105"/>
        </w:rPr>
        <w:t>jobs.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Google,</w:t>
      </w:r>
      <w:r>
        <w:rPr>
          <w:spacing w:val="-13"/>
          <w:w w:val="105"/>
        </w:rPr>
        <w:t> </w:t>
      </w:r>
      <w:r>
        <w:rPr>
          <w:w w:val="105"/>
        </w:rPr>
        <w:t>killed</w:t>
      </w:r>
      <w:r>
        <w:rPr>
          <w:spacing w:val="-12"/>
          <w:w w:val="105"/>
        </w:rPr>
        <w:t> </w:t>
      </w:r>
      <w:r>
        <w:rPr>
          <w:w w:val="105"/>
        </w:rPr>
        <w:t>jobs</w:t>
      </w:r>
      <w:r>
        <w:rPr/>
      </w:r>
    </w:p>
    <w:p>
      <w:pPr>
        <w:pStyle w:val="BodyText"/>
        <w:spacing w:line="169" w:lineRule="exact" w:before="2"/>
        <w:ind w:left="484" w:right="905" w:firstLine="0"/>
        <w:jc w:val="left"/>
      </w:pPr>
      <w:r>
        <w:rPr>
          <w:w w:val="105"/>
        </w:rPr>
        <w:t>used more CPU and memory than the rest, while failed   </w:t>
      </w:r>
      <w:r>
        <w:rPr>
          <w:spacing w:val="7"/>
          <w:w w:val="105"/>
        </w:rPr>
        <w:t> </w:t>
      </w:r>
      <w:r>
        <w:rPr>
          <w:w w:val="105"/>
        </w:rPr>
        <w:t>jobs</w:t>
      </w:r>
      <w:r>
        <w:rPr/>
      </w:r>
    </w:p>
    <w:p>
      <w:pPr>
        <w:spacing w:after="0" w:line="169" w:lineRule="exact"/>
        <w:jc w:val="left"/>
        <w:sectPr>
          <w:type w:val="continuous"/>
          <w:pgSz w:w="12240" w:h="15840"/>
          <w:pgMar w:top="460" w:bottom="280" w:left="1140" w:right="0"/>
          <w:cols w:num="3" w:equalWidth="0">
            <w:col w:w="1899" w:space="40"/>
            <w:col w:w="2598" w:space="128"/>
            <w:col w:w="6435"/>
          </w:cols>
        </w:sectPr>
      </w:pPr>
    </w:p>
    <w:p>
      <w:pPr>
        <w:spacing w:before="11"/>
        <w:ind w:left="0" w:right="0" w:firstLine="0"/>
        <w:jc w:val="right"/>
        <w:rPr>
          <w:rFonts w:ascii="Arial" w:hAnsi="Arial" w:cs="Arial" w:eastAsia="Arial"/>
          <w:sz w:val="8"/>
          <w:szCs w:val="8"/>
        </w:rPr>
      </w:pPr>
      <w:r>
        <w:rPr>
          <w:rFonts w:ascii="Arial"/>
          <w:w w:val="160"/>
          <w:sz w:val="8"/>
        </w:rPr>
        <w:t>1.5</w:t>
      </w:r>
      <w:r>
        <w:rPr>
          <w:rFonts w:ascii="Arial"/>
          <w:sz w:val="8"/>
        </w:rPr>
      </w: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line="240" w:lineRule="auto" w:before="3"/>
        <w:rPr>
          <w:rFonts w:ascii="Arial" w:hAnsi="Arial" w:cs="Arial" w:eastAsia="Arial"/>
          <w:sz w:val="10"/>
          <w:szCs w:val="10"/>
        </w:rPr>
      </w:pPr>
    </w:p>
    <w:p>
      <w:pPr>
        <w:spacing w:before="0"/>
        <w:ind w:left="0" w:right="0" w:firstLine="0"/>
        <w:jc w:val="right"/>
        <w:rPr>
          <w:rFonts w:ascii="Arial" w:hAnsi="Arial" w:cs="Arial" w:eastAsia="Arial"/>
          <w:sz w:val="8"/>
          <w:szCs w:val="8"/>
        </w:rPr>
      </w:pPr>
      <w:r>
        <w:rPr>
          <w:rFonts w:ascii="Arial"/>
          <w:w w:val="160"/>
          <w:sz w:val="8"/>
        </w:rPr>
        <w:t>1</w:t>
      </w:r>
      <w:r>
        <w:rPr>
          <w:rFonts w:ascii="Arial"/>
          <w:sz w:val="8"/>
        </w:rPr>
      </w: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line="240" w:lineRule="auto" w:before="2"/>
        <w:rPr>
          <w:rFonts w:ascii="Arial" w:hAnsi="Arial" w:cs="Arial" w:eastAsia="Arial"/>
          <w:sz w:val="10"/>
          <w:szCs w:val="10"/>
        </w:rPr>
      </w:pPr>
    </w:p>
    <w:p>
      <w:pPr>
        <w:spacing w:before="0"/>
        <w:ind w:left="0" w:right="0" w:firstLine="0"/>
        <w:jc w:val="right"/>
        <w:rPr>
          <w:rFonts w:ascii="Arial" w:hAnsi="Arial" w:cs="Arial" w:eastAsia="Arial"/>
          <w:sz w:val="8"/>
          <w:szCs w:val="8"/>
        </w:rPr>
      </w:pPr>
      <w:r>
        <w:rPr>
          <w:rFonts w:ascii="Arial"/>
          <w:w w:val="160"/>
          <w:sz w:val="8"/>
        </w:rPr>
        <w:t>0.5</w:t>
      </w:r>
      <w:r>
        <w:rPr>
          <w:rFonts w:ascii="Arial"/>
          <w:sz w:val="8"/>
        </w:rPr>
      </w: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line="240" w:lineRule="auto" w:before="3"/>
        <w:rPr>
          <w:rFonts w:ascii="Arial" w:hAnsi="Arial" w:cs="Arial" w:eastAsia="Arial"/>
          <w:sz w:val="10"/>
          <w:szCs w:val="10"/>
        </w:rPr>
      </w:pPr>
    </w:p>
    <w:p>
      <w:pPr>
        <w:spacing w:before="0"/>
        <w:ind w:left="0" w:right="0" w:firstLine="0"/>
        <w:jc w:val="right"/>
        <w:rPr>
          <w:rFonts w:ascii="Arial" w:hAnsi="Arial" w:cs="Arial" w:eastAsia="Arial"/>
          <w:sz w:val="8"/>
          <w:szCs w:val="8"/>
        </w:rPr>
      </w:pPr>
      <w:r>
        <w:rPr>
          <w:rFonts w:ascii="Arial"/>
          <w:w w:val="160"/>
          <w:sz w:val="8"/>
        </w:rPr>
        <w:t>0</w:t>
      </w:r>
      <w:r>
        <w:rPr>
          <w:rFonts w:ascii="Arial"/>
          <w:sz w:val="8"/>
        </w:rPr>
      </w:r>
    </w:p>
    <w:p>
      <w:pPr>
        <w:spacing w:line="82" w:lineRule="exact" w:before="0"/>
        <w:ind w:left="265" w:right="0" w:firstLine="0"/>
        <w:jc w:val="left"/>
        <w:rPr>
          <w:rFonts w:ascii="Arial" w:hAnsi="Arial" w:cs="Arial" w:eastAsia="Arial"/>
          <w:sz w:val="8"/>
          <w:szCs w:val="8"/>
        </w:rPr>
      </w:pPr>
      <w:r>
        <w:rPr>
          <w:w w:val="160"/>
        </w:rPr>
        <w:br w:type="column"/>
      </w:r>
      <w:r>
        <w:rPr>
          <w:rFonts w:ascii="Arial"/>
          <w:w w:val="160"/>
          <w:sz w:val="8"/>
        </w:rPr>
        <w:t>Job</w:t>
      </w:r>
      <w:r>
        <w:rPr>
          <w:rFonts w:ascii="Arial"/>
          <w:spacing w:val="3"/>
          <w:w w:val="160"/>
          <w:sz w:val="8"/>
        </w:rPr>
        <w:t> </w:t>
      </w:r>
      <w:r>
        <w:rPr>
          <w:rFonts w:ascii="Arial"/>
          <w:w w:val="160"/>
          <w:sz w:val="8"/>
        </w:rPr>
        <w:t>SysKills</w:t>
      </w:r>
      <w:r>
        <w:rPr>
          <w:rFonts w:ascii="Arial"/>
          <w:sz w:val="8"/>
        </w:rPr>
      </w:r>
    </w:p>
    <w:p>
      <w:pPr>
        <w:spacing w:before="8"/>
        <w:ind w:left="265" w:right="0" w:firstLine="0"/>
        <w:jc w:val="left"/>
        <w:rPr>
          <w:rFonts w:ascii="Arial" w:hAnsi="Arial" w:cs="Arial" w:eastAsia="Arial"/>
          <w:sz w:val="8"/>
          <w:szCs w:val="8"/>
        </w:rPr>
      </w:pPr>
      <w:r>
        <w:rPr>
          <w:rFonts w:ascii="Arial"/>
          <w:w w:val="160"/>
          <w:sz w:val="8"/>
        </w:rPr>
        <w:t>Job</w:t>
      </w:r>
      <w:r>
        <w:rPr>
          <w:rFonts w:ascii="Arial"/>
          <w:spacing w:val="3"/>
          <w:w w:val="160"/>
          <w:sz w:val="8"/>
        </w:rPr>
        <w:t> </w:t>
      </w:r>
      <w:r>
        <w:rPr>
          <w:rFonts w:ascii="Arial"/>
          <w:w w:val="160"/>
          <w:sz w:val="8"/>
        </w:rPr>
        <w:t>Aborts</w:t>
      </w:r>
      <w:r>
        <w:rPr>
          <w:rFonts w:ascii="Arial"/>
          <w:sz w:val="8"/>
        </w:rPr>
      </w: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before="46"/>
        <w:ind w:left="166" w:right="0" w:firstLine="0"/>
        <w:jc w:val="left"/>
        <w:rPr>
          <w:rFonts w:ascii="Arial" w:hAnsi="Arial" w:cs="Arial" w:eastAsia="Arial"/>
          <w:sz w:val="5"/>
          <w:szCs w:val="5"/>
        </w:rPr>
      </w:pPr>
      <w:r>
        <w:rPr>
          <w:rFonts w:ascii="Arial"/>
          <w:w w:val="150"/>
          <w:sz w:val="5"/>
        </w:rPr>
        <w:t>ALL    MULTI</w:t>
      </w:r>
      <w:r>
        <w:rPr>
          <w:rFonts w:ascii="Arial"/>
          <w:spacing w:val="7"/>
          <w:w w:val="150"/>
          <w:sz w:val="5"/>
        </w:rPr>
        <w:t> </w:t>
      </w:r>
      <w:r>
        <w:rPr>
          <w:rFonts w:ascii="Arial"/>
          <w:w w:val="150"/>
          <w:sz w:val="5"/>
        </w:rPr>
        <w:t>SINGLE</w:t>
      </w:r>
      <w:r>
        <w:rPr>
          <w:rFonts w:ascii="Arial"/>
          <w:sz w:val="5"/>
        </w:rPr>
      </w: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  <w:r>
        <w:rPr/>
        <w:br w:type="column"/>
      </w:r>
      <w:r>
        <w:rPr>
          <w:rFonts w:ascii="Arial"/>
          <w:sz w:val="4"/>
        </w:rPr>
      </w: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11"/>
        <w:rPr>
          <w:rFonts w:ascii="Arial" w:hAnsi="Arial" w:cs="Arial" w:eastAsia="Arial"/>
          <w:sz w:val="4"/>
          <w:szCs w:val="4"/>
        </w:rPr>
      </w:pPr>
    </w:p>
    <w:p>
      <w:pPr>
        <w:spacing w:before="0"/>
        <w:ind w:left="163" w:right="0" w:firstLine="0"/>
        <w:jc w:val="left"/>
        <w:rPr>
          <w:rFonts w:ascii="Arial" w:hAnsi="Arial" w:cs="Arial" w:eastAsia="Arial"/>
          <w:sz w:val="5"/>
          <w:szCs w:val="5"/>
        </w:rPr>
      </w:pPr>
      <w:r>
        <w:rPr>
          <w:rFonts w:ascii="Arial"/>
          <w:w w:val="145"/>
          <w:sz w:val="5"/>
        </w:rPr>
        <w:t>ALL</w:t>
      </w:r>
      <w:r>
        <w:rPr>
          <w:rFonts w:ascii="Arial"/>
          <w:sz w:val="5"/>
        </w:rPr>
      </w: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  <w:r>
        <w:rPr/>
        <w:br w:type="column"/>
      </w:r>
      <w:r>
        <w:rPr>
          <w:rFonts w:ascii="Arial"/>
          <w:sz w:val="4"/>
        </w:rPr>
      </w: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3"/>
        <w:rPr>
          <w:rFonts w:ascii="Arial" w:hAnsi="Arial" w:cs="Arial" w:eastAsia="Arial"/>
          <w:sz w:val="4"/>
          <w:szCs w:val="4"/>
        </w:rPr>
      </w:pPr>
    </w:p>
    <w:p>
      <w:pPr>
        <w:spacing w:before="0"/>
        <w:ind w:left="44" w:right="0" w:firstLine="0"/>
        <w:jc w:val="left"/>
        <w:rPr>
          <w:rFonts w:ascii="Arial" w:hAnsi="Arial" w:cs="Arial" w:eastAsia="Arial"/>
          <w:sz w:val="5"/>
          <w:szCs w:val="5"/>
        </w:rPr>
      </w:pPr>
      <w:r>
        <w:rPr>
          <w:rFonts w:ascii="Arial"/>
          <w:w w:val="145"/>
          <w:sz w:val="5"/>
        </w:rPr>
        <w:t>MULTI</w:t>
      </w:r>
      <w:r>
        <w:rPr>
          <w:rFonts w:ascii="Arial"/>
          <w:sz w:val="5"/>
        </w:rPr>
      </w: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  <w:r>
        <w:rPr/>
        <w:br w:type="column"/>
      </w:r>
      <w:r>
        <w:rPr>
          <w:rFonts w:ascii="Arial"/>
          <w:sz w:val="4"/>
        </w:rPr>
      </w: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4"/>
        <w:rPr>
          <w:rFonts w:ascii="Arial" w:hAnsi="Arial" w:cs="Arial" w:eastAsia="Arial"/>
          <w:sz w:val="3"/>
          <w:szCs w:val="3"/>
        </w:rPr>
      </w:pPr>
    </w:p>
    <w:p>
      <w:pPr>
        <w:spacing w:before="0"/>
        <w:ind w:left="-7" w:right="0" w:firstLine="0"/>
        <w:jc w:val="left"/>
        <w:rPr>
          <w:rFonts w:ascii="Arial" w:hAnsi="Arial" w:cs="Arial" w:eastAsia="Arial"/>
          <w:sz w:val="5"/>
          <w:szCs w:val="5"/>
        </w:rPr>
      </w:pPr>
      <w:r>
        <w:rPr>
          <w:rFonts w:ascii="Arial"/>
          <w:w w:val="145"/>
          <w:sz w:val="5"/>
        </w:rPr>
        <w:t>SINGLE</w:t>
      </w:r>
      <w:r>
        <w:rPr>
          <w:rFonts w:ascii="Arial"/>
          <w:sz w:val="5"/>
        </w:rPr>
      </w: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  <w:r>
        <w:rPr/>
        <w:br w:type="column"/>
      </w:r>
      <w:r>
        <w:rPr>
          <w:rFonts w:ascii="Arial"/>
          <w:sz w:val="4"/>
        </w:rPr>
      </w: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before="0"/>
        <w:ind w:left="380" w:right="0" w:firstLine="0"/>
        <w:jc w:val="left"/>
        <w:rPr>
          <w:rFonts w:ascii="Arial" w:hAnsi="Arial" w:cs="Arial" w:eastAsia="Arial"/>
          <w:sz w:val="5"/>
          <w:szCs w:val="5"/>
        </w:rPr>
      </w:pPr>
      <w:r>
        <w:rPr>
          <w:rFonts w:ascii="Arial"/>
          <w:w w:val="145"/>
          <w:sz w:val="5"/>
        </w:rPr>
        <w:t>MULTI</w:t>
      </w:r>
      <w:r>
        <w:rPr>
          <w:rFonts w:ascii="Arial"/>
          <w:sz w:val="5"/>
        </w:rPr>
      </w: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  <w:r>
        <w:rPr/>
        <w:br w:type="column"/>
      </w:r>
      <w:r>
        <w:rPr>
          <w:rFonts w:ascii="Arial"/>
          <w:sz w:val="4"/>
        </w:rPr>
      </w: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2"/>
        <w:rPr>
          <w:rFonts w:ascii="Arial" w:hAnsi="Arial" w:cs="Arial" w:eastAsia="Arial"/>
          <w:sz w:val="3"/>
          <w:szCs w:val="3"/>
        </w:rPr>
      </w:pPr>
    </w:p>
    <w:p>
      <w:pPr>
        <w:spacing w:before="0"/>
        <w:ind w:left="-7" w:right="0" w:firstLine="0"/>
        <w:jc w:val="left"/>
        <w:rPr>
          <w:rFonts w:ascii="Arial" w:hAnsi="Arial" w:cs="Arial" w:eastAsia="Arial"/>
          <w:sz w:val="5"/>
          <w:szCs w:val="5"/>
        </w:rPr>
      </w:pPr>
      <w:r>
        <w:rPr>
          <w:rFonts w:ascii="Arial"/>
          <w:w w:val="145"/>
          <w:sz w:val="5"/>
        </w:rPr>
        <w:t>SINGLE</w:t>
      </w:r>
      <w:r>
        <w:rPr>
          <w:rFonts w:ascii="Arial"/>
          <w:sz w:val="5"/>
        </w:rPr>
      </w: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  <w:r>
        <w:rPr/>
        <w:br w:type="column"/>
      </w:r>
      <w:r>
        <w:rPr>
          <w:rFonts w:ascii="Arial"/>
          <w:sz w:val="4"/>
        </w:rPr>
      </w: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5"/>
        <w:rPr>
          <w:rFonts w:ascii="Arial" w:hAnsi="Arial" w:cs="Arial" w:eastAsia="Arial"/>
          <w:sz w:val="4"/>
          <w:szCs w:val="4"/>
        </w:rPr>
      </w:pPr>
    </w:p>
    <w:p>
      <w:pPr>
        <w:spacing w:before="0"/>
        <w:ind w:left="209" w:right="0" w:firstLine="0"/>
        <w:jc w:val="left"/>
        <w:rPr>
          <w:rFonts w:ascii="Arial" w:hAnsi="Arial" w:cs="Arial" w:eastAsia="Arial"/>
          <w:sz w:val="5"/>
          <w:szCs w:val="5"/>
        </w:rPr>
      </w:pPr>
      <w:r>
        <w:rPr>
          <w:rFonts w:ascii="Arial"/>
          <w:w w:val="150"/>
          <w:sz w:val="5"/>
        </w:rPr>
        <w:t>ALL</w:t>
      </w:r>
      <w:r>
        <w:rPr>
          <w:rFonts w:ascii="Arial"/>
          <w:sz w:val="5"/>
        </w:rPr>
      </w: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  <w:r>
        <w:rPr/>
        <w:br w:type="column"/>
      </w:r>
      <w:r>
        <w:rPr>
          <w:rFonts w:ascii="Arial"/>
          <w:sz w:val="4"/>
        </w:rPr>
      </w: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11"/>
        <w:rPr>
          <w:rFonts w:ascii="Arial" w:hAnsi="Arial" w:cs="Arial" w:eastAsia="Arial"/>
          <w:sz w:val="4"/>
          <w:szCs w:val="4"/>
        </w:rPr>
      </w:pPr>
    </w:p>
    <w:p>
      <w:pPr>
        <w:spacing w:before="0"/>
        <w:ind w:left="44" w:right="0" w:firstLine="0"/>
        <w:jc w:val="left"/>
        <w:rPr>
          <w:rFonts w:ascii="Arial" w:hAnsi="Arial" w:cs="Arial" w:eastAsia="Arial"/>
          <w:sz w:val="5"/>
          <w:szCs w:val="5"/>
        </w:rPr>
      </w:pPr>
      <w:r>
        <w:rPr>
          <w:rFonts w:ascii="Arial"/>
          <w:w w:val="145"/>
          <w:sz w:val="5"/>
        </w:rPr>
        <w:t>MULTI</w:t>
      </w:r>
      <w:r>
        <w:rPr>
          <w:rFonts w:ascii="Arial"/>
          <w:sz w:val="5"/>
        </w:rPr>
      </w: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  <w:r>
        <w:rPr/>
        <w:br w:type="column"/>
      </w:r>
      <w:r>
        <w:rPr>
          <w:rFonts w:ascii="Arial"/>
          <w:sz w:val="4"/>
        </w:rPr>
      </w: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11"/>
        <w:rPr>
          <w:rFonts w:ascii="Arial" w:hAnsi="Arial" w:cs="Arial" w:eastAsia="Arial"/>
          <w:sz w:val="5"/>
          <w:szCs w:val="5"/>
        </w:rPr>
      </w:pPr>
    </w:p>
    <w:p>
      <w:pPr>
        <w:spacing w:before="0"/>
        <w:ind w:left="-8" w:right="0" w:firstLine="0"/>
        <w:jc w:val="left"/>
        <w:rPr>
          <w:rFonts w:ascii="Arial" w:hAnsi="Arial" w:cs="Arial" w:eastAsia="Arial"/>
          <w:sz w:val="5"/>
          <w:szCs w:val="5"/>
        </w:rPr>
      </w:pPr>
      <w:r>
        <w:rPr>
          <w:rFonts w:ascii="Arial"/>
          <w:w w:val="145"/>
          <w:sz w:val="5"/>
        </w:rPr>
        <w:t>SINGLE</w:t>
      </w:r>
      <w:r>
        <w:rPr>
          <w:rFonts w:ascii="Arial"/>
          <w:sz w:val="5"/>
        </w:rPr>
      </w:r>
    </w:p>
    <w:p>
      <w:pPr>
        <w:pStyle w:val="BodyText"/>
        <w:spacing w:line="256" w:lineRule="auto" w:before="54"/>
        <w:ind w:left="380" w:right="1270" w:firstLine="0"/>
        <w:jc w:val="both"/>
      </w:pPr>
      <w:r>
        <w:rPr>
          <w:w w:val="105"/>
        </w:rPr>
        <w:br w:type="column"/>
      </w:r>
      <w:r>
        <w:rPr>
          <w:w w:val="105"/>
        </w:rPr>
        <w:t>reported dramatically higher I/O utilization rates. It is</w:t>
      </w:r>
      <w:r>
        <w:rPr>
          <w:spacing w:val="29"/>
          <w:w w:val="105"/>
        </w:rPr>
        <w:t> </w:t>
      </w:r>
      <w:r>
        <w:rPr>
          <w:w w:val="105"/>
        </w:rPr>
        <w:t>worth</w:t>
      </w:r>
      <w:r>
        <w:rPr>
          <w:w w:val="103"/>
        </w:rPr>
        <w:t> </w:t>
      </w:r>
      <w:r>
        <w:rPr>
          <w:w w:val="105"/>
        </w:rPr>
        <w:t>noting that I/O consumption here refers to node-local</w:t>
      </w:r>
      <w:r>
        <w:rPr>
          <w:spacing w:val="22"/>
          <w:w w:val="105"/>
        </w:rPr>
        <w:t> </w:t>
      </w:r>
      <w:r>
        <w:rPr>
          <w:w w:val="105"/>
        </w:rPr>
        <w:t>disk</w:t>
      </w:r>
      <w:r>
        <w:rPr>
          <w:w w:val="103"/>
        </w:rPr>
        <w:t> </w:t>
      </w:r>
      <w:r>
        <w:rPr>
          <w:w w:val="105"/>
        </w:rPr>
        <w:t>usage; Google’s traces do not contain any information on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w w:val="105"/>
        </w:rPr>
        <w:t>GFS (Google File System)</w:t>
      </w:r>
      <w:r>
        <w:rPr>
          <w:spacing w:val="14"/>
          <w:w w:val="105"/>
        </w:rPr>
        <w:t> </w:t>
      </w:r>
      <w:r>
        <w:rPr>
          <w:w w:val="105"/>
        </w:rPr>
        <w:t>usage.</w:t>
      </w:r>
      <w:r>
        <w:rPr/>
      </w:r>
    </w:p>
    <w:p>
      <w:pPr>
        <w:pStyle w:val="BodyText"/>
        <w:spacing w:line="240" w:lineRule="auto" w:before="13"/>
        <w:ind w:left="566" w:right="0" w:firstLine="0"/>
        <w:jc w:val="left"/>
      </w:pPr>
      <w:r>
        <w:rPr>
          <w:w w:val="105"/>
        </w:rPr>
        <w:t>In  OpenCloud,  we  also  observe  different  I/O-usage</w:t>
      </w:r>
      <w:r>
        <w:rPr>
          <w:spacing w:val="21"/>
          <w:w w:val="105"/>
        </w:rPr>
        <w:t> </w:t>
      </w:r>
      <w:r>
        <w:rPr>
          <w:w w:val="105"/>
        </w:rPr>
        <w:t>be-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60" w:bottom="280" w:left="1140" w:right="0"/>
          <w:cols w:num="11" w:equalWidth="0">
            <w:col w:w="560" w:space="40"/>
            <w:col w:w="960" w:space="40"/>
            <w:col w:w="296" w:space="40"/>
            <w:col w:w="268" w:space="40"/>
            <w:col w:w="267" w:space="85"/>
            <w:col w:w="605" w:space="40"/>
            <w:col w:w="267" w:space="40"/>
            <w:col w:w="343" w:space="40"/>
            <w:col w:w="269" w:space="40"/>
            <w:col w:w="267" w:space="265"/>
            <w:col w:w="6328"/>
          </w:cols>
        </w:sectPr>
      </w:pPr>
    </w:p>
    <w:p>
      <w:pPr>
        <w:pStyle w:val="ListParagraph"/>
        <w:numPr>
          <w:ilvl w:val="0"/>
          <w:numId w:val="5"/>
        </w:numPr>
        <w:tabs>
          <w:tab w:pos="2188" w:val="left" w:leader="none"/>
        </w:tabs>
        <w:spacing w:line="240" w:lineRule="auto" w:before="50" w:after="0"/>
        <w:ind w:left="2187" w:right="0" w:hanging="226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shape style="position:absolute;margin-left:270pt;margin-top:732pt;width:80pt;height:20pt;mso-position-horizontal-relative:page;mso-position-vertical-relative:page;z-index:-694024" type="#_x0000_t202" filled="false" stroked="false">
            <v:textbox inset="0,0,0,0">
              <w:txbxContent>
                <w:p>
                  <w:pPr>
                    <w:spacing w:line="240" w:lineRule="auto" w:before="1"/>
                    <w:rPr>
                      <w:rFonts w:ascii="Times New Roman" w:hAnsi="Times New Roman" w:cs="Times New Roman" w:eastAsia="Times New Roman"/>
                      <w:sz w:val="13"/>
                      <w:szCs w:val="13"/>
                    </w:rPr>
                  </w:pPr>
                </w:p>
                <w:p>
                  <w:pPr>
                    <w:spacing w:before="0"/>
                    <w:ind w:left="0" w:right="159" w:firstLine="0"/>
                    <w:jc w:val="center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</w:rPr>
                    <w:t>1399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0pt;margin-top:732pt;width:80pt;height:20pt;mso-position-horizontal-relative:page;mso-position-vertical-relative:page;z-index:-694000" type="#_x0000_t202" filled="false" stroked="false">
            <v:textbox inset="0,0,0,0">
              <w:txbxContent>
                <w:p>
                  <w:pPr>
                    <w:spacing w:line="240" w:lineRule="auto" w:before="1"/>
                    <w:rPr>
                      <w:rFonts w:ascii="Times New Roman" w:hAnsi="Times New Roman" w:cs="Times New Roman" w:eastAsia="Times New Roman"/>
                      <w:sz w:val="13"/>
                      <w:szCs w:val="13"/>
                    </w:rPr>
                  </w:pPr>
                </w:p>
                <w:p>
                  <w:pPr>
                    <w:spacing w:before="0"/>
                    <w:ind w:left="0" w:right="159" w:firstLine="0"/>
                    <w:jc w:val="center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</w:rPr>
                    <w:t>1396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15"/>
        </w:rPr>
        <w:t>LANL</w:t>
      </w:r>
      <w:r>
        <w:rPr>
          <w:rFonts w:ascii="Times New Roman"/>
          <w:spacing w:val="11"/>
          <w:sz w:val="15"/>
        </w:rPr>
        <w:t> </w:t>
      </w:r>
      <w:r>
        <w:rPr>
          <w:rFonts w:ascii="Times New Roman"/>
          <w:sz w:val="15"/>
        </w:rPr>
        <w:t>Jobs.</w:t>
      </w:r>
    </w:p>
    <w:p>
      <w:pPr>
        <w:spacing w:line="168" w:lineRule="exact" w:before="59"/>
        <w:ind w:left="111" w:right="6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Fig. 1. The rate of job interruptions normalized by system time for all</w:t>
      </w:r>
      <w:r>
        <w:rPr>
          <w:rFonts w:ascii="Times New Roman"/>
          <w:spacing w:val="3"/>
          <w:sz w:val="15"/>
        </w:rPr>
        <w:t> </w:t>
      </w:r>
      <w:r>
        <w:rPr>
          <w:rFonts w:ascii="Times New Roman"/>
          <w:sz w:val="15"/>
        </w:rPr>
        <w:t>jobs,</w:t>
      </w:r>
      <w:r>
        <w:rPr>
          <w:rFonts w:ascii="Times New Roman"/>
          <w:w w:val="98"/>
          <w:sz w:val="15"/>
        </w:rPr>
        <w:t> </w:t>
      </w:r>
      <w:r>
        <w:rPr>
          <w:rFonts w:ascii="Times New Roman"/>
          <w:sz w:val="15"/>
        </w:rPr>
        <w:t>multi-task jobs and single-task</w:t>
      </w:r>
      <w:r>
        <w:rPr>
          <w:rFonts w:ascii="Times New Roman"/>
          <w:spacing w:val="23"/>
          <w:sz w:val="15"/>
        </w:rPr>
        <w:t> </w:t>
      </w:r>
      <w:r>
        <w:rPr>
          <w:rFonts w:ascii="Times New Roman"/>
          <w:sz w:val="15"/>
        </w:rPr>
        <w:t>jobs.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259" w:lineRule="auto" w:before="95"/>
        <w:ind w:right="0" w:firstLine="0"/>
        <w:jc w:val="both"/>
      </w:pPr>
      <w:r>
        <w:rPr>
          <w:w w:val="105"/>
        </w:rPr>
        <w:t>tasks</w:t>
      </w:r>
      <w:r>
        <w:rPr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w w:val="105"/>
        </w:rPr>
        <w:t>made</w:t>
      </w:r>
      <w:r>
        <w:rPr>
          <w:spacing w:val="27"/>
          <w:w w:val="105"/>
        </w:rPr>
        <w:t> </w:t>
      </w:r>
      <w:r>
        <w:rPr>
          <w:w w:val="105"/>
        </w:rPr>
        <w:t>available.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OpenCloud</w:t>
      </w:r>
      <w:r>
        <w:rPr>
          <w:spacing w:val="28"/>
          <w:w w:val="105"/>
        </w:rPr>
        <w:t> </w:t>
      </w:r>
      <w:r>
        <w:rPr>
          <w:w w:val="105"/>
        </w:rPr>
        <w:t>cluster,</w:t>
      </w:r>
      <w:r>
        <w:rPr>
          <w:spacing w:val="29"/>
          <w:w w:val="105"/>
        </w:rPr>
        <w:t> </w:t>
      </w:r>
      <w:r>
        <w:rPr>
          <w:w w:val="105"/>
        </w:rPr>
        <w:t>data</w:t>
      </w:r>
      <w:r>
        <w:rPr>
          <w:spacing w:val="29"/>
          <w:w w:val="105"/>
        </w:rPr>
        <w:t> </w:t>
      </w:r>
      <w:r>
        <w:rPr>
          <w:w w:val="105"/>
        </w:rPr>
        <w:t>on</w:t>
      </w:r>
      <w:r>
        <w:rPr>
          <w:w w:val="103"/>
        </w:rPr>
        <w:t> </w:t>
      </w:r>
      <w:r>
        <w:rPr>
          <w:w w:val="105"/>
        </w:rPr>
        <w:t>the amount of virtual memory (VM) required by each</w:t>
      </w:r>
      <w:r>
        <w:rPr>
          <w:spacing w:val="-13"/>
          <w:w w:val="105"/>
        </w:rPr>
        <w:t> </w:t>
      </w:r>
      <w:r>
        <w:rPr>
          <w:w w:val="105"/>
        </w:rPr>
        <w:t>mapper</w:t>
      </w:r>
      <w:r>
        <w:rPr>
          <w:w w:val="103"/>
        </w:rPr>
        <w:t> </w:t>
      </w:r>
      <w:r>
        <w:rPr>
          <w:w w:val="105"/>
        </w:rPr>
        <w:t>and by each reducer in a job are available in the </w:t>
      </w:r>
      <w:r>
        <w:rPr>
          <w:spacing w:val="-3"/>
          <w:w w:val="105"/>
        </w:rPr>
        <w:t>job’s</w:t>
      </w:r>
      <w:r>
        <w:rPr>
          <w:spacing w:val="25"/>
          <w:w w:val="105"/>
        </w:rPr>
        <w:t> </w:t>
      </w:r>
      <w:r>
        <w:rPr>
          <w:w w:val="105"/>
        </w:rPr>
        <w:t>conﬁg</w:t>
      </w:r>
      <w:r>
        <w:rPr>
          <w:w w:val="103"/>
        </w:rPr>
        <w:t> </w:t>
      </w:r>
      <w:r>
        <w:rPr>
          <w:w w:val="105"/>
        </w:rPr>
        <w:t>ﬁles. In the LANL cluster, data is available on the number of</w:t>
      </w:r>
      <w:r>
        <w:rPr>
          <w:w w:val="103"/>
        </w:rPr>
        <w:t> </w:t>
      </w:r>
      <w:r>
        <w:rPr>
          <w:w w:val="105"/>
        </w:rPr>
        <w:t>requested processors by each job</w:t>
      </w:r>
      <w:r>
        <w:rPr>
          <w:spacing w:val="8"/>
          <w:w w:val="105"/>
        </w:rPr>
        <w:t> </w:t>
      </w:r>
      <w:r>
        <w:rPr>
          <w:w w:val="105"/>
        </w:rPr>
        <w:t>submission.</w:t>
      </w:r>
      <w:r>
        <w:rPr/>
      </w:r>
    </w:p>
    <w:p>
      <w:pPr>
        <w:pStyle w:val="BodyText"/>
        <w:spacing w:line="259" w:lineRule="auto" w:before="7"/>
        <w:ind w:right="2"/>
        <w:jc w:val="both"/>
      </w:pPr>
      <w:r>
        <w:rPr>
          <w:w w:val="105"/>
        </w:rPr>
        <w:t>Figure 2 plots the distribution of the average</w:t>
      </w:r>
      <w:r>
        <w:rPr>
          <w:spacing w:val="-5"/>
          <w:w w:val="105"/>
        </w:rPr>
        <w:t> </w:t>
      </w:r>
      <w:r>
        <w:rPr>
          <w:w w:val="105"/>
        </w:rPr>
        <w:t>requested</w:t>
      </w:r>
      <w:r>
        <w:rPr>
          <w:w w:val="103"/>
        </w:rPr>
        <w:t> </w:t>
      </w:r>
      <w:r>
        <w:rPr>
          <w:w w:val="105"/>
        </w:rPr>
        <w:t>resources</w:t>
      </w:r>
      <w:r>
        <w:rPr>
          <w:spacing w:val="16"/>
          <w:w w:val="105"/>
        </w:rPr>
        <w:t> </w:t>
      </w:r>
      <w:r>
        <w:rPr>
          <w:w w:val="105"/>
        </w:rPr>
        <w:t>by</w:t>
      </w:r>
      <w:r>
        <w:rPr>
          <w:spacing w:val="17"/>
          <w:w w:val="105"/>
        </w:rPr>
        <w:t> </w:t>
      </w:r>
      <w:r>
        <w:rPr>
          <w:w w:val="105"/>
        </w:rPr>
        <w:t>tasks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job</w:t>
      </w:r>
      <w:r>
        <w:rPr>
          <w:spacing w:val="17"/>
          <w:w w:val="105"/>
        </w:rPr>
        <w:t> </w:t>
      </w:r>
      <w:r>
        <w:rPr>
          <w:w w:val="105"/>
        </w:rPr>
        <w:t>(or</w:t>
      </w:r>
      <w:r>
        <w:rPr>
          <w:spacing w:val="17"/>
          <w:w w:val="105"/>
        </w:rPr>
        <w:t> </w:t>
      </w:r>
      <w:r>
        <w:rPr>
          <w:w w:val="105"/>
        </w:rPr>
        <w:t>just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requested</w:t>
      </w:r>
      <w:r>
        <w:rPr>
          <w:spacing w:val="16"/>
          <w:w w:val="105"/>
        </w:rPr>
        <w:t> </w:t>
      </w:r>
      <w:r>
        <w:rPr>
          <w:w w:val="105"/>
        </w:rPr>
        <w:t>number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w w:val="103"/>
        </w:rPr>
        <w:t> </w:t>
      </w:r>
      <w:r>
        <w:rPr>
          <w:w w:val="105"/>
        </w:rPr>
        <w:t>processors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case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LANL’s</w:t>
      </w:r>
      <w:r>
        <w:rPr>
          <w:spacing w:val="-6"/>
          <w:w w:val="105"/>
        </w:rPr>
        <w:t> </w:t>
      </w:r>
      <w:r>
        <w:rPr>
          <w:w w:val="105"/>
        </w:rPr>
        <w:t>jobs),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jobs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complete,</w:t>
      </w:r>
      <w:r>
        <w:rPr>
          <w:w w:val="103"/>
        </w:rPr>
        <w:t> </w:t>
      </w:r>
      <w:r>
        <w:rPr>
          <w:w w:val="105"/>
        </w:rPr>
        <w:t>fail or get killed,</w:t>
      </w:r>
      <w:r>
        <w:rPr>
          <w:spacing w:val="22"/>
          <w:w w:val="105"/>
        </w:rPr>
        <w:t> </w:t>
      </w:r>
      <w:r>
        <w:rPr>
          <w:w w:val="105"/>
        </w:rPr>
        <w:t>separately.</w:t>
      </w:r>
      <w:r>
        <w:rPr/>
      </w:r>
    </w:p>
    <w:p>
      <w:pPr>
        <w:pStyle w:val="BodyText"/>
        <w:spacing w:line="256" w:lineRule="auto" w:before="7"/>
        <w:ind w:right="0"/>
        <w:jc w:val="both"/>
      </w:pPr>
      <w:r>
        <w:rPr>
          <w:w w:val="105"/>
        </w:rPr>
        <w:t>The ﬁrst thing we observe is that resource requests</w:t>
      </w:r>
      <w:r>
        <w:rPr>
          <w:spacing w:val="20"/>
          <w:w w:val="105"/>
        </w:rPr>
        <w:t> </w:t>
      </w:r>
      <w:r>
        <w:rPr>
          <w:w w:val="105"/>
        </w:rPr>
        <w:t>varied</w:t>
      </w:r>
      <w:r>
        <w:rPr>
          <w:w w:val="103"/>
        </w:rPr>
        <w:t> </w:t>
      </w:r>
      <w:r>
        <w:rPr>
          <w:w w:val="105"/>
        </w:rPr>
        <w:t>distinctly between successful and unsuccessful jobs across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w w:val="103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clusters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w w:val="105"/>
        </w:rPr>
        <w:t>our</w:t>
      </w:r>
      <w:r>
        <w:rPr>
          <w:spacing w:val="24"/>
          <w:w w:val="105"/>
        </w:rPr>
        <w:t> </w:t>
      </w:r>
      <w:r>
        <w:rPr>
          <w:w w:val="105"/>
        </w:rPr>
        <w:t>dataset.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w w:val="105"/>
        </w:rPr>
        <w:t>Google,</w:t>
      </w:r>
      <w:r>
        <w:rPr>
          <w:spacing w:val="21"/>
          <w:w w:val="105"/>
        </w:rPr>
        <w:t> </w:t>
      </w:r>
      <w:r>
        <w:rPr>
          <w:w w:val="105"/>
        </w:rPr>
        <w:t>failed</w:t>
      </w:r>
      <w:r>
        <w:rPr>
          <w:spacing w:val="24"/>
          <w:w w:val="105"/>
        </w:rPr>
        <w:t> </w:t>
      </w:r>
      <w:r>
        <w:rPr>
          <w:w w:val="105"/>
        </w:rPr>
        <w:t>jobs</w:t>
      </w:r>
      <w:r>
        <w:rPr>
          <w:spacing w:val="22"/>
          <w:w w:val="105"/>
        </w:rPr>
        <w:t> </w:t>
      </w:r>
      <w:r>
        <w:rPr>
          <w:w w:val="105"/>
        </w:rPr>
        <w:t>requested</w:t>
      </w:r>
      <w:r>
        <w:rPr>
          <w:w w:val="103"/>
        </w:rPr>
        <w:t> </w:t>
      </w:r>
      <w:r>
        <w:rPr>
          <w:w w:val="105"/>
        </w:rPr>
        <w:t>signiﬁcantly more memory and disk-space  capacities </w:t>
      </w:r>
      <w:r>
        <w:rPr>
          <w:spacing w:val="6"/>
          <w:w w:val="105"/>
        </w:rPr>
        <w:t> </w:t>
      </w:r>
      <w:r>
        <w:rPr>
          <w:w w:val="105"/>
        </w:rPr>
        <w:t>than</w:t>
      </w:r>
      <w:r>
        <w:rPr>
          <w:w w:val="103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rest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jobs.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OpenCloud</w:t>
      </w:r>
      <w:r>
        <w:rPr>
          <w:spacing w:val="21"/>
          <w:w w:val="105"/>
        </w:rPr>
        <w:t> </w:t>
      </w:r>
      <w:r>
        <w:rPr>
          <w:w w:val="105"/>
        </w:rPr>
        <w:t>cluster,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amounts</w:t>
      </w:r>
      <w:r>
        <w:rPr>
          <w:w w:val="103"/>
        </w:rPr>
        <w:t> </w:t>
      </w:r>
      <w:r>
        <w:rPr>
          <w:w w:val="105"/>
        </w:rPr>
        <w:t>of requested VM for mappers and reducers were left at</w:t>
      </w:r>
      <w:r>
        <w:rPr>
          <w:spacing w:val="43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w w:val="105"/>
        </w:rPr>
        <w:t>default</w:t>
      </w:r>
      <w:r>
        <w:rPr>
          <w:spacing w:val="18"/>
          <w:w w:val="105"/>
        </w:rPr>
        <w:t> </w:t>
      </w:r>
      <w:r>
        <w:rPr>
          <w:w w:val="105"/>
        </w:rPr>
        <w:t>value</w:t>
      </w:r>
      <w:r>
        <w:rPr>
          <w:spacing w:val="18"/>
          <w:w w:val="105"/>
        </w:rPr>
        <w:t> </w:t>
      </w:r>
      <w:r>
        <w:rPr>
          <w:w w:val="105"/>
        </w:rPr>
        <w:t>(1024</w:t>
      </w:r>
      <w:r>
        <w:rPr>
          <w:spacing w:val="15"/>
          <w:w w:val="105"/>
        </w:rPr>
        <w:t> </w:t>
      </w:r>
      <w:r>
        <w:rPr>
          <w:w w:val="105"/>
        </w:rPr>
        <w:t>MB</w:t>
      </w:r>
      <w:r>
        <w:rPr>
          <w:spacing w:val="22"/>
          <w:w w:val="105"/>
        </w:rPr>
        <w:t> </w:t>
      </w:r>
      <w:r>
        <w:rPr>
          <w:w w:val="105"/>
        </w:rPr>
        <w:t>[1])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w w:val="105"/>
        </w:rPr>
        <w:t>more</w:t>
      </w:r>
      <w:r>
        <w:rPr>
          <w:spacing w:val="18"/>
          <w:w w:val="105"/>
        </w:rPr>
        <w:t> </w:t>
      </w:r>
      <w:r>
        <w:rPr>
          <w:w w:val="105"/>
        </w:rPr>
        <w:t>than</w:t>
      </w:r>
      <w:r>
        <w:rPr>
          <w:spacing w:val="19"/>
          <w:w w:val="105"/>
        </w:rPr>
        <w:t> </w:t>
      </w:r>
      <w:r>
        <w:rPr>
          <w:w w:val="105"/>
        </w:rPr>
        <w:t>99%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jobs</w:t>
      </w:r>
      <w:r>
        <w:rPr>
          <w:spacing w:val="20"/>
          <w:w w:val="105"/>
        </w:rPr>
        <w:t> </w:t>
      </w:r>
      <w:r>
        <w:rPr>
          <w:w w:val="105"/>
        </w:rPr>
        <w:t>that</w:t>
      </w:r>
      <w:r>
        <w:rPr>
          <w:w w:val="103"/>
        </w:rPr>
        <w:t> </w:t>
      </w:r>
      <w:r>
        <w:rPr>
          <w:w w:val="105"/>
        </w:rPr>
        <w:t>completed or failed. Killed jobs were the exception, as</w:t>
      </w:r>
      <w:r>
        <w:rPr>
          <w:spacing w:val="6"/>
          <w:w w:val="105"/>
        </w:rPr>
        <w:t> </w:t>
      </w:r>
      <w:r>
        <w:rPr>
          <w:w w:val="105"/>
        </w:rPr>
        <w:t>their</w:t>
      </w:r>
      <w:r>
        <w:rPr>
          <w:w w:val="103"/>
        </w:rPr>
        <w:t> </w:t>
      </w:r>
      <w:r>
        <w:rPr>
          <w:w w:val="105"/>
        </w:rPr>
        <w:t>conﬁgured</w:t>
      </w:r>
      <w:r>
        <w:rPr>
          <w:spacing w:val="-18"/>
          <w:w w:val="105"/>
        </w:rPr>
        <w:t> </w:t>
      </w:r>
      <w:r>
        <w:rPr>
          <w:w w:val="105"/>
        </w:rPr>
        <w:t>VM</w:t>
      </w:r>
      <w:r>
        <w:rPr>
          <w:spacing w:val="-14"/>
          <w:w w:val="105"/>
        </w:rPr>
        <w:t> </w:t>
      </w:r>
      <w:r>
        <w:rPr>
          <w:w w:val="105"/>
        </w:rPr>
        <w:t>requests</w:t>
      </w:r>
      <w:r>
        <w:rPr>
          <w:spacing w:val="-15"/>
          <w:w w:val="105"/>
        </w:rPr>
        <w:t> </w:t>
      </w:r>
      <w:r>
        <w:rPr>
          <w:w w:val="105"/>
        </w:rPr>
        <w:t>deviated</w:t>
      </w:r>
      <w:r>
        <w:rPr>
          <w:spacing w:val="-17"/>
          <w:w w:val="105"/>
        </w:rPr>
        <w:t> </w:t>
      </w:r>
      <w:r>
        <w:rPr>
          <w:w w:val="105"/>
        </w:rPr>
        <w:t>signiﬁcantly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default</w:t>
      </w:r>
      <w:r>
        <w:rPr>
          <w:w w:val="103"/>
        </w:rPr>
        <w:t> </w:t>
      </w:r>
      <w:r>
        <w:rPr>
          <w:w w:val="105"/>
        </w:rPr>
        <w:t>settings. At LANL, jobs that failed or got killed</w:t>
      </w:r>
      <w:r>
        <w:rPr>
          <w:spacing w:val="14"/>
          <w:w w:val="105"/>
        </w:rPr>
        <w:t> </w:t>
      </w:r>
      <w:r>
        <w:rPr>
          <w:w w:val="105"/>
        </w:rPr>
        <w:t>reported</w:t>
      </w:r>
      <w:r>
        <w:rPr>
          <w:w w:val="103"/>
        </w:rPr>
        <w:t> </w:t>
      </w:r>
      <w:r>
        <w:rPr>
          <w:w w:val="105"/>
        </w:rPr>
        <w:t>signiﬁcantly higher requests for processors in the cluster</w:t>
      </w:r>
      <w:r>
        <w:rPr>
          <w:spacing w:val="8"/>
          <w:w w:val="105"/>
        </w:rPr>
        <w:t> </w:t>
      </w:r>
      <w:r>
        <w:rPr>
          <w:w w:val="105"/>
        </w:rPr>
        <w:t>than</w:t>
      </w:r>
      <w:r>
        <w:rPr>
          <w:w w:val="103"/>
        </w:rPr>
        <w:t> </w:t>
      </w:r>
      <w:r>
        <w:rPr>
          <w:w w:val="105"/>
        </w:rPr>
        <w:t>other</w:t>
      </w:r>
      <w:r>
        <w:rPr>
          <w:spacing w:val="24"/>
          <w:w w:val="105"/>
        </w:rPr>
        <w:t> </w:t>
      </w:r>
      <w:r>
        <w:rPr>
          <w:w w:val="105"/>
        </w:rPr>
        <w:t>jobs.</w:t>
      </w:r>
      <w:r>
        <w:rPr>
          <w:spacing w:val="26"/>
          <w:w w:val="105"/>
        </w:rPr>
        <w:t> </w:t>
      </w:r>
      <w:r>
        <w:rPr>
          <w:w w:val="105"/>
        </w:rPr>
        <w:t>Our</w:t>
      </w:r>
      <w:r>
        <w:rPr>
          <w:spacing w:val="26"/>
          <w:w w:val="105"/>
        </w:rPr>
        <w:t> </w:t>
      </w:r>
      <w:r>
        <w:rPr>
          <w:w w:val="105"/>
        </w:rPr>
        <w:t>observations</w:t>
      </w:r>
      <w:r>
        <w:rPr>
          <w:spacing w:val="21"/>
          <w:w w:val="105"/>
        </w:rPr>
        <w:t> </w:t>
      </w:r>
      <w:r>
        <w:rPr>
          <w:w w:val="105"/>
        </w:rPr>
        <w:t>suggest</w:t>
      </w:r>
      <w:r>
        <w:rPr>
          <w:spacing w:val="25"/>
          <w:w w:val="105"/>
        </w:rPr>
        <w:t> </w:t>
      </w:r>
      <w:r>
        <w:rPr>
          <w:w w:val="105"/>
        </w:rPr>
        <w:t>that</w:t>
      </w:r>
      <w:r>
        <w:rPr>
          <w:spacing w:val="25"/>
          <w:w w:val="105"/>
        </w:rPr>
        <w:t> </w:t>
      </w:r>
      <w:r>
        <w:rPr>
          <w:w w:val="105"/>
        </w:rPr>
        <w:t>knowledge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w w:val="105"/>
        </w:rPr>
        <w:t>amount of cluster resources a job requests can potentially</w:t>
      </w:r>
      <w:r>
        <w:rPr>
          <w:spacing w:val="38"/>
          <w:w w:val="105"/>
        </w:rPr>
        <w:t> </w:t>
      </w:r>
      <w:r>
        <w:rPr>
          <w:w w:val="105"/>
        </w:rPr>
        <w:t>be</w:t>
      </w:r>
      <w:r>
        <w:rPr>
          <w:w w:val="103"/>
        </w:rPr>
        <w:t> </w:t>
      </w:r>
      <w:r>
        <w:rPr>
          <w:w w:val="105"/>
        </w:rPr>
        <w:t>used to predict the </w:t>
      </w:r>
      <w:r>
        <w:rPr>
          <w:spacing w:val="-3"/>
          <w:w w:val="105"/>
        </w:rPr>
        <w:t>job’s </w:t>
      </w:r>
      <w:r>
        <w:rPr>
          <w:w w:val="105"/>
        </w:rPr>
        <w:t>ﬁnal status. </w:t>
      </w:r>
      <w:r>
        <w:rPr>
          <w:spacing w:val="-6"/>
          <w:w w:val="105"/>
        </w:rPr>
        <w:t>(We </w:t>
      </w:r>
      <w:r>
        <w:rPr>
          <w:w w:val="105"/>
        </w:rPr>
        <w:t>study the</w:t>
      </w:r>
      <w:r>
        <w:rPr>
          <w:spacing w:val="1"/>
          <w:w w:val="105"/>
        </w:rPr>
        <w:t> </w:t>
      </w:r>
      <w:r>
        <w:rPr>
          <w:w w:val="105"/>
        </w:rPr>
        <w:t>prediction</w:t>
      </w:r>
      <w:r>
        <w:rPr>
          <w:w w:val="103"/>
        </w:rPr>
        <w:t> </w:t>
      </w:r>
      <w:r>
        <w:rPr>
          <w:w w:val="105"/>
        </w:rPr>
        <w:t>of unsuccessful executions in Section</w:t>
      </w:r>
      <w:r>
        <w:rPr>
          <w:spacing w:val="8"/>
          <w:w w:val="105"/>
        </w:rPr>
        <w:t> </w:t>
      </w:r>
      <w:r>
        <w:rPr>
          <w:w w:val="105"/>
        </w:rPr>
        <w:t>V.)</w:t>
      </w:r>
      <w:r>
        <w:rPr/>
      </w:r>
    </w:p>
    <w:p>
      <w:pPr>
        <w:pStyle w:val="BodyText"/>
        <w:spacing w:line="256" w:lineRule="auto" w:before="74"/>
        <w:ind w:right="1"/>
        <w:jc w:val="both"/>
      </w:pPr>
      <w:r>
        <w:rPr>
          <w:w w:val="105"/>
        </w:rPr>
        <w:t>After examining resource requests, we now turn our</w:t>
      </w:r>
      <w:r>
        <w:rPr>
          <w:spacing w:val="-1"/>
          <w:w w:val="105"/>
        </w:rPr>
        <w:t> </w:t>
      </w:r>
      <w:r>
        <w:rPr>
          <w:w w:val="105"/>
        </w:rPr>
        <w:t>at-</w:t>
      </w:r>
      <w:r>
        <w:rPr>
          <w:w w:val="103"/>
        </w:rPr>
        <w:t> </w:t>
      </w:r>
      <w:r>
        <w:rPr>
          <w:w w:val="105"/>
        </w:rPr>
        <w:t>tention to how these jobs actually </w:t>
      </w:r>
      <w:r>
        <w:rPr>
          <w:rFonts w:ascii="Times New Roman" w:hAnsi="Times New Roman" w:cs="Times New Roman" w:eastAsia="Times New Roman"/>
          <w:i/>
          <w:w w:val="105"/>
        </w:rPr>
        <w:t>consumed the</w:t>
      </w:r>
      <w:r>
        <w:rPr>
          <w:rFonts w:ascii="Times New Roman" w:hAnsi="Times New Roman" w:cs="Times New Roman" w:eastAsia="Times New Roman"/>
          <w:i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cluster’s</w:t>
      </w:r>
      <w:r>
        <w:rPr>
          <w:rFonts w:ascii="Times New Roman" w:hAnsi="Times New Roman" w:cs="Times New Roman" w:eastAsia="Times New Roman"/>
          <w:i/>
          <w:w w:val="103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resources </w:t>
      </w:r>
      <w:r>
        <w:rPr>
          <w:w w:val="105"/>
        </w:rPr>
        <w:t>during runtime. Data on resource utilization</w:t>
      </w:r>
      <w:r>
        <w:rPr>
          <w:spacing w:val="13"/>
          <w:w w:val="105"/>
        </w:rPr>
        <w:t> </w:t>
      </w:r>
      <w:r>
        <w:rPr>
          <w:w w:val="105"/>
        </w:rPr>
        <w:t>is</w:t>
      </w:r>
      <w:r>
        <w:rPr>
          <w:w w:val="103"/>
        </w:rPr>
        <w:t> </w:t>
      </w:r>
      <w:r>
        <w:rPr>
          <w:w w:val="105"/>
        </w:rPr>
        <w:t>available from Google and OpenCloud </w:t>
      </w:r>
      <w:r>
        <w:rPr>
          <w:spacing w:val="-3"/>
          <w:w w:val="105"/>
        </w:rPr>
        <w:t>only. </w:t>
      </w:r>
      <w:r>
        <w:rPr>
          <w:w w:val="105"/>
        </w:rPr>
        <w:t>In Google,</w:t>
      </w:r>
      <w:r>
        <w:rPr>
          <w:spacing w:val="30"/>
          <w:w w:val="105"/>
        </w:rPr>
        <w:t> </w:t>
      </w:r>
      <w:r>
        <w:rPr>
          <w:w w:val="105"/>
        </w:rPr>
        <w:t>data</w:t>
      </w:r>
      <w:r>
        <w:rPr>
          <w:w w:val="103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CPU,</w:t>
      </w:r>
      <w:r>
        <w:rPr>
          <w:spacing w:val="-5"/>
          <w:w w:val="105"/>
        </w:rPr>
        <w:t> </w:t>
      </w:r>
      <w:r>
        <w:rPr>
          <w:w w:val="105"/>
        </w:rPr>
        <w:t>memory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disk</w:t>
      </w:r>
      <w:r>
        <w:rPr>
          <w:spacing w:val="-6"/>
          <w:w w:val="105"/>
        </w:rPr>
        <w:t> </w:t>
      </w:r>
      <w:r>
        <w:rPr>
          <w:w w:val="105"/>
        </w:rPr>
        <w:t>usage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available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task,</w:t>
      </w:r>
      <w:r>
        <w:rPr>
          <w:w w:val="103"/>
        </w:rPr>
        <w:t> </w:t>
      </w:r>
      <w:r>
        <w:rPr>
          <w:w w:val="105"/>
        </w:rPr>
        <w:t>aggregated over 5-minute</w:t>
      </w:r>
      <w:r>
        <w:rPr>
          <w:spacing w:val="-24"/>
          <w:w w:val="105"/>
        </w:rPr>
        <w:t> </w:t>
      </w:r>
      <w:r>
        <w:rPr>
          <w:w w:val="105"/>
        </w:rPr>
        <w:t>intervals.</w:t>
      </w:r>
      <w:r>
        <w:rPr/>
      </w:r>
    </w:p>
    <w:p>
      <w:pPr>
        <w:pStyle w:val="BodyText"/>
        <w:spacing w:line="259" w:lineRule="auto" w:before="9"/>
        <w:ind w:right="0"/>
        <w:jc w:val="both"/>
      </w:pPr>
      <w:r>
        <w:rPr>
          <w:w w:val="105"/>
        </w:rPr>
        <w:t>The OpenCloud traces contain data on I/O task usage</w:t>
      </w:r>
      <w:r>
        <w:rPr>
          <w:spacing w:val="15"/>
          <w:w w:val="105"/>
        </w:rPr>
        <w:t> </w:t>
      </w:r>
      <w:r>
        <w:rPr>
          <w:w w:val="105"/>
        </w:rPr>
        <w:t>only,</w:t>
      </w:r>
      <w:r>
        <w:rPr>
          <w:w w:val="103"/>
        </w:rPr>
        <w:t> </w:t>
      </w:r>
      <w:r>
        <w:rPr>
          <w:w w:val="105"/>
        </w:rPr>
        <w:t>collected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Hadoop’s</w:t>
      </w:r>
      <w:r>
        <w:rPr>
          <w:spacing w:val="-11"/>
          <w:w w:val="105"/>
        </w:rPr>
        <w:t> </w:t>
      </w:r>
      <w:r>
        <w:rPr>
          <w:w w:val="105"/>
        </w:rPr>
        <w:t>Distributed</w:t>
      </w:r>
      <w:r>
        <w:rPr>
          <w:spacing w:val="-6"/>
          <w:w w:val="105"/>
        </w:rPr>
        <w:t> </w:t>
      </w:r>
      <w:r>
        <w:rPr>
          <w:w w:val="105"/>
        </w:rPr>
        <w:t>File</w:t>
      </w:r>
      <w:r>
        <w:rPr>
          <w:spacing w:val="-5"/>
          <w:w w:val="105"/>
        </w:rPr>
        <w:t> </w:t>
      </w:r>
      <w:r>
        <w:rPr>
          <w:w w:val="105"/>
        </w:rPr>
        <w:t>System</w:t>
      </w:r>
      <w:r>
        <w:rPr>
          <w:spacing w:val="-6"/>
          <w:w w:val="105"/>
        </w:rPr>
        <w:t> </w:t>
      </w:r>
      <w:r>
        <w:rPr>
          <w:w w:val="105"/>
        </w:rPr>
        <w:t>(HDFS)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w w:val="103"/>
        </w:rPr>
        <w:t> </w:t>
      </w:r>
      <w:r>
        <w:rPr>
          <w:w w:val="105"/>
        </w:rPr>
        <w:t>node-local</w:t>
      </w:r>
      <w:r>
        <w:rPr>
          <w:spacing w:val="-14"/>
          <w:w w:val="105"/>
        </w:rPr>
        <w:t> </w:t>
      </w:r>
      <w:r>
        <w:rPr>
          <w:w w:val="105"/>
        </w:rPr>
        <w:t>ﬁlesystem</w:t>
      </w:r>
      <w:r>
        <w:rPr>
          <w:spacing w:val="-8"/>
          <w:w w:val="105"/>
        </w:rPr>
        <w:t> </w:t>
      </w:r>
      <w:r>
        <w:rPr>
          <w:w w:val="105"/>
        </w:rPr>
        <w:t>counters.</w:t>
      </w:r>
      <w:r>
        <w:rPr>
          <w:spacing w:val="-12"/>
          <w:w w:val="105"/>
        </w:rPr>
        <w:t> </w:t>
      </w:r>
      <w:r>
        <w:rPr>
          <w:spacing w:val="-9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examine</w:t>
      </w:r>
      <w:r>
        <w:rPr>
          <w:spacing w:val="-12"/>
          <w:w w:val="105"/>
        </w:rPr>
        <w:t> </w:t>
      </w:r>
      <w:r>
        <w:rPr>
          <w:w w:val="105"/>
        </w:rPr>
        <w:t>four</w:t>
      </w:r>
      <w:r>
        <w:rPr>
          <w:spacing w:val="-12"/>
          <w:w w:val="105"/>
        </w:rPr>
        <w:t> </w:t>
      </w:r>
      <w:r>
        <w:rPr>
          <w:w w:val="105"/>
        </w:rPr>
        <w:t>I/O</w:t>
      </w:r>
      <w:r>
        <w:rPr>
          <w:spacing w:val="-9"/>
          <w:w w:val="105"/>
        </w:rPr>
        <w:t> </w:t>
      </w:r>
      <w:r>
        <w:rPr>
          <w:w w:val="105"/>
        </w:rPr>
        <w:t>counters:</w:t>
      </w:r>
      <w:r>
        <w:rPr>
          <w:w w:val="103"/>
        </w:rPr>
        <w:t> </w:t>
      </w:r>
      <w:r>
        <w:rPr>
          <w:w w:val="105"/>
        </w:rPr>
        <w:t>the amount of bytes read by mappers when a job</w:t>
      </w:r>
      <w:r>
        <w:rPr>
          <w:spacing w:val="13"/>
          <w:w w:val="105"/>
        </w:rPr>
        <w:t> </w:t>
      </w:r>
      <w:r>
        <w:rPr>
          <w:w w:val="105"/>
        </w:rPr>
        <w:t>starts</w:t>
      </w:r>
      <w:r>
        <w:rPr>
          <w:w w:val="103"/>
        </w:rPr>
        <w:t> </w:t>
      </w:r>
      <w:r>
        <w:rPr>
          <w:w w:val="105"/>
        </w:rPr>
        <w:t>(</w:t>
      </w:r>
      <w:r>
        <w:rPr>
          <w:rFonts w:ascii="Courier New" w:hAnsi="Courier New" w:cs="Courier New" w:eastAsia="Courier New"/>
          <w:w w:val="105"/>
          <w:sz w:val="13"/>
          <w:szCs w:val="13"/>
        </w:rPr>
        <w:t>HDFS_BYTES_READ</w:t>
      </w:r>
      <w:r>
        <w:rPr>
          <w:w w:val="105"/>
        </w:rPr>
        <w:t>); the amount of bytes written by</w:t>
      </w:r>
      <w:r>
        <w:rPr>
          <w:spacing w:val="17"/>
          <w:w w:val="105"/>
        </w:rPr>
        <w:t> </w:t>
      </w:r>
      <w:r>
        <w:rPr>
          <w:w w:val="105"/>
        </w:rPr>
        <w:t>reducers</w:t>
      </w:r>
      <w:r>
        <w:rPr>
          <w:w w:val="103"/>
        </w:rPr>
        <w:t> </w:t>
      </w:r>
      <w:r>
        <w:rPr>
          <w:w w:val="105"/>
        </w:rPr>
        <w:t>when the ﬁnal  output is produced (</w:t>
      </w:r>
      <w:r>
        <w:rPr>
          <w:rFonts w:ascii="Courier New" w:hAnsi="Courier New" w:cs="Courier New" w:eastAsia="Courier New"/>
          <w:w w:val="105"/>
          <w:sz w:val="13"/>
          <w:szCs w:val="13"/>
        </w:rPr>
        <w:t>HDFS_BYTES_WRITTEN</w:t>
      </w:r>
      <w:r>
        <w:rPr>
          <w:w w:val="105"/>
        </w:rPr>
        <w:t>);  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/>
      </w:r>
    </w:p>
    <w:p>
      <w:pPr>
        <w:pStyle w:val="BodyText"/>
        <w:spacing w:line="259" w:lineRule="auto" w:before="14"/>
        <w:ind w:right="1271" w:firstLine="0"/>
        <w:jc w:val="both"/>
      </w:pPr>
      <w:r>
        <w:rPr>
          <w:w w:val="105"/>
        </w:rPr>
        <w:br w:type="column"/>
      </w:r>
      <w:r>
        <w:rPr>
          <w:w w:val="105"/>
        </w:rPr>
        <w:t>haviours between completed and interrupted jobs; most</w:t>
      </w:r>
      <w:r>
        <w:rPr>
          <w:spacing w:val="16"/>
          <w:w w:val="105"/>
        </w:rPr>
        <w:t> </w:t>
      </w:r>
      <w:r>
        <w:rPr>
          <w:w w:val="105"/>
        </w:rPr>
        <w:t>no-</w:t>
      </w:r>
      <w:r>
        <w:rPr>
          <w:w w:val="103"/>
        </w:rPr>
        <w:t> </w:t>
      </w:r>
      <w:r>
        <w:rPr>
          <w:spacing w:val="-3"/>
          <w:w w:val="105"/>
        </w:rPr>
        <w:t>tably, </w:t>
      </w:r>
      <w:r>
        <w:rPr>
          <w:w w:val="105"/>
        </w:rPr>
        <w:t>we ﬁnd that failed  jobs  report  the  highest  rates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w w:val="103"/>
        </w:rPr>
        <w:t> </w:t>
      </w:r>
      <w:r>
        <w:rPr>
          <w:w w:val="105"/>
        </w:rPr>
        <w:t>I/O writes to local disks in worker nodes. This agrees</w:t>
      </w:r>
      <w:r>
        <w:rPr>
          <w:spacing w:val="42"/>
          <w:w w:val="105"/>
        </w:rPr>
        <w:t> </w:t>
      </w:r>
      <w:r>
        <w:rPr>
          <w:w w:val="105"/>
        </w:rPr>
        <w:t>with</w:t>
      </w:r>
      <w:r>
        <w:rPr>
          <w:w w:val="103"/>
        </w:rPr>
        <w:t> </w:t>
      </w:r>
      <w:r>
        <w:rPr>
          <w:w w:val="105"/>
        </w:rPr>
        <w:t>our observation for the Google cluster, where failed jobs</w:t>
      </w:r>
      <w:r>
        <w:rPr>
          <w:spacing w:val="17"/>
          <w:w w:val="105"/>
        </w:rPr>
        <w:t> </w:t>
      </w:r>
      <w:r>
        <w:rPr>
          <w:w w:val="105"/>
        </w:rPr>
        <w:t>also</w:t>
      </w:r>
      <w:r>
        <w:rPr>
          <w:w w:val="103"/>
        </w:rPr>
        <w:t> </w:t>
      </w:r>
      <w:r>
        <w:rPr>
          <w:w w:val="105"/>
        </w:rPr>
        <w:t>report the highest local-disk usage rates across all</w:t>
      </w:r>
      <w:r>
        <w:rPr>
          <w:spacing w:val="42"/>
          <w:w w:val="105"/>
        </w:rPr>
        <w:t> </w:t>
      </w:r>
      <w:r>
        <w:rPr>
          <w:w w:val="105"/>
        </w:rPr>
        <w:t>jobs.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ListParagraph"/>
        <w:numPr>
          <w:ilvl w:val="0"/>
          <w:numId w:val="1"/>
        </w:numPr>
        <w:tabs>
          <w:tab w:pos="632" w:val="left" w:leader="none"/>
        </w:tabs>
        <w:spacing w:line="256" w:lineRule="auto" w:before="0" w:after="0"/>
        <w:ind w:left="1248" w:right="1448" w:hanging="95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W</w:t>
      </w:r>
      <w:r>
        <w:rPr>
          <w:rFonts w:ascii="Times New Roman"/>
          <w:sz w:val="15"/>
        </w:rPr>
        <w:t>HAT </w:t>
      </w:r>
      <w:r>
        <w:rPr>
          <w:rFonts w:ascii="Times New Roman"/>
          <w:spacing w:val="5"/>
          <w:sz w:val="15"/>
        </w:rPr>
        <w:t>ARE </w:t>
      </w:r>
      <w:r>
        <w:rPr>
          <w:rFonts w:ascii="Times New Roman"/>
          <w:spacing w:val="6"/>
          <w:sz w:val="15"/>
        </w:rPr>
        <w:t>SOME </w:t>
      </w:r>
      <w:r>
        <w:rPr>
          <w:rFonts w:ascii="Times New Roman"/>
          <w:spacing w:val="7"/>
          <w:sz w:val="15"/>
        </w:rPr>
        <w:t>POSSIBLE </w:t>
      </w:r>
      <w:r>
        <w:rPr>
          <w:rFonts w:ascii="Times New Roman"/>
          <w:spacing w:val="4"/>
          <w:sz w:val="15"/>
        </w:rPr>
        <w:t>ROOT</w:t>
      </w:r>
      <w:r>
        <w:rPr>
          <w:rFonts w:ascii="Times New Roman"/>
          <w:spacing w:val="4"/>
          <w:sz w:val="18"/>
        </w:rPr>
        <w:t>-</w:t>
      </w:r>
      <w:r>
        <w:rPr>
          <w:rFonts w:ascii="Times New Roman"/>
          <w:spacing w:val="4"/>
          <w:sz w:val="15"/>
        </w:rPr>
        <w:t>CAUSES</w:t>
      </w:r>
      <w:r>
        <w:rPr>
          <w:rFonts w:ascii="Times New Roman"/>
          <w:spacing w:val="25"/>
          <w:sz w:val="15"/>
        </w:rPr>
        <w:t> </w:t>
      </w:r>
      <w:r>
        <w:rPr>
          <w:rFonts w:ascii="Times New Roman"/>
          <w:spacing w:val="8"/>
          <w:sz w:val="15"/>
        </w:rPr>
        <w:t>BEHIND</w:t>
      </w:r>
      <w:r>
        <w:rPr>
          <w:rFonts w:ascii="Times New Roman"/>
          <w:spacing w:val="8"/>
          <w:w w:val="98"/>
          <w:sz w:val="15"/>
        </w:rPr>
        <w:t> </w:t>
      </w:r>
      <w:r>
        <w:rPr>
          <w:rFonts w:ascii="Times New Roman"/>
          <w:spacing w:val="7"/>
          <w:sz w:val="15"/>
        </w:rPr>
        <w:t>UNSUCCESSFUL</w:t>
      </w:r>
      <w:r>
        <w:rPr>
          <w:rFonts w:ascii="Times New Roman"/>
          <w:spacing w:val="18"/>
          <w:sz w:val="15"/>
        </w:rPr>
        <w:t> </w:t>
      </w:r>
      <w:r>
        <w:rPr>
          <w:rFonts w:ascii="Times New Roman"/>
          <w:spacing w:val="7"/>
          <w:sz w:val="15"/>
        </w:rPr>
        <w:t>EXECUTIONS</w:t>
      </w:r>
      <w:r>
        <w:rPr>
          <w:rFonts w:ascii="Times New Roman"/>
          <w:spacing w:val="7"/>
          <w:sz w:val="18"/>
        </w:rPr>
        <w:t>?</w:t>
      </w:r>
    </w:p>
    <w:p>
      <w:pPr>
        <w:pStyle w:val="BodyText"/>
        <w:spacing w:line="256" w:lineRule="auto" w:before="121"/>
        <w:ind w:right="1271"/>
        <w:jc w:val="both"/>
      </w:pPr>
      <w:r>
        <w:rPr>
          <w:spacing w:val="-9"/>
          <w:w w:val="105"/>
        </w:rPr>
        <w:t>We </w:t>
      </w:r>
      <w:r>
        <w:rPr>
          <w:w w:val="105"/>
        </w:rPr>
        <w:t>now use the traces to investigate different</w:t>
      </w:r>
      <w:r>
        <w:rPr>
          <w:spacing w:val="22"/>
          <w:w w:val="105"/>
        </w:rPr>
        <w:t> </w:t>
      </w:r>
      <w:r>
        <w:rPr>
          <w:w w:val="105"/>
        </w:rPr>
        <w:t>hypotheses</w:t>
      </w:r>
      <w:r>
        <w:rPr>
          <w:w w:val="103"/>
        </w:rPr>
        <w:t> </w:t>
      </w:r>
      <w:r>
        <w:rPr>
          <w:w w:val="105"/>
        </w:rPr>
        <w:t>that</w:t>
      </w:r>
      <w:r>
        <w:rPr>
          <w:spacing w:val="17"/>
          <w:w w:val="105"/>
        </w:rPr>
        <w:t> </w:t>
      </w:r>
      <w:r>
        <w:rPr>
          <w:w w:val="105"/>
        </w:rPr>
        <w:t>could</w:t>
      </w:r>
      <w:r>
        <w:rPr>
          <w:spacing w:val="18"/>
          <w:w w:val="105"/>
        </w:rPr>
        <w:t> </w:t>
      </w:r>
      <w:r>
        <w:rPr>
          <w:w w:val="105"/>
        </w:rPr>
        <w:t>shed</w:t>
      </w:r>
      <w:r>
        <w:rPr>
          <w:spacing w:val="18"/>
          <w:w w:val="105"/>
        </w:rPr>
        <w:t> </w:t>
      </w:r>
      <w:r>
        <w:rPr>
          <w:w w:val="105"/>
        </w:rPr>
        <w:t>light</w:t>
      </w:r>
      <w:r>
        <w:rPr>
          <w:spacing w:val="17"/>
          <w:w w:val="105"/>
        </w:rPr>
        <w:t> </w:t>
      </w:r>
      <w:r>
        <w:rPr>
          <w:w w:val="105"/>
        </w:rPr>
        <w:t>on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possible</w:t>
      </w:r>
      <w:r>
        <w:rPr>
          <w:spacing w:val="20"/>
          <w:w w:val="105"/>
        </w:rPr>
        <w:t> </w:t>
      </w:r>
      <w:r>
        <w:rPr>
          <w:w w:val="105"/>
        </w:rPr>
        <w:t>root</w:t>
      </w:r>
      <w:r>
        <w:rPr>
          <w:spacing w:val="16"/>
          <w:w w:val="105"/>
        </w:rPr>
        <w:t> </w:t>
      </w:r>
      <w:r>
        <w:rPr>
          <w:w w:val="105"/>
        </w:rPr>
        <w:t>causes</w:t>
      </w:r>
      <w:r>
        <w:rPr>
          <w:spacing w:val="19"/>
          <w:w w:val="105"/>
        </w:rPr>
        <w:t> </w:t>
      </w:r>
      <w:r>
        <w:rPr>
          <w:w w:val="105"/>
        </w:rPr>
        <w:t>behind</w:t>
      </w:r>
      <w:r>
        <w:rPr>
          <w:spacing w:val="17"/>
          <w:w w:val="105"/>
        </w:rPr>
        <w:t> </w:t>
      </w:r>
      <w:r>
        <w:rPr>
          <w:w w:val="105"/>
        </w:rPr>
        <w:t>job</w:t>
      </w:r>
      <w:r>
        <w:rPr>
          <w:w w:val="103"/>
        </w:rPr>
        <w:t> </w:t>
      </w:r>
      <w:r>
        <w:rPr>
          <w:w w:val="105"/>
        </w:rPr>
        <w:t>termination in large-scale</w:t>
      </w:r>
      <w:r>
        <w:rPr>
          <w:spacing w:val="-4"/>
          <w:w w:val="105"/>
        </w:rPr>
        <w:t> </w:t>
      </w:r>
      <w:r>
        <w:rPr>
          <w:w w:val="105"/>
        </w:rPr>
        <w:t>clusters.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ListParagraph"/>
        <w:numPr>
          <w:ilvl w:val="0"/>
          <w:numId w:val="6"/>
        </w:numPr>
        <w:tabs>
          <w:tab w:pos="364" w:val="left" w:leader="none"/>
        </w:tabs>
        <w:spacing w:line="240" w:lineRule="auto" w:before="0" w:after="0"/>
        <w:ind w:left="363" w:right="0" w:hanging="252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w w:val="105"/>
          <w:sz w:val="18"/>
        </w:rPr>
        <w:t>Resource-Limit</w:t>
      </w:r>
      <w:r>
        <w:rPr>
          <w:rFonts w:ascii="Times New Roman"/>
          <w:i/>
          <w:spacing w:val="13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Violation</w:t>
      </w:r>
      <w:r>
        <w:rPr>
          <w:rFonts w:ascii="Times New Roman"/>
          <w:sz w:val="18"/>
        </w:rPr>
      </w:r>
    </w:p>
    <w:p>
      <w:pPr>
        <w:pStyle w:val="BodyText"/>
        <w:spacing w:line="259" w:lineRule="auto" w:before="108"/>
        <w:ind w:right="1266"/>
        <w:jc w:val="both"/>
      </w:pP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possible</w:t>
      </w:r>
      <w:r>
        <w:rPr>
          <w:spacing w:val="-6"/>
          <w:w w:val="105"/>
        </w:rPr>
        <w:t> </w:t>
      </w:r>
      <w:r>
        <w:rPr>
          <w:w w:val="105"/>
        </w:rPr>
        <w:t>hypothesis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jobs</w:t>
      </w:r>
      <w:r>
        <w:rPr>
          <w:spacing w:val="-7"/>
          <w:w w:val="105"/>
        </w:rPr>
        <w:t> </w:t>
      </w:r>
      <w:r>
        <w:rPr>
          <w:w w:val="105"/>
        </w:rPr>
        <w:t>do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execute</w:t>
      </w:r>
      <w:r>
        <w:rPr>
          <w:spacing w:val="-9"/>
          <w:w w:val="105"/>
        </w:rPr>
        <w:t> </w:t>
      </w:r>
      <w:r>
        <w:rPr>
          <w:w w:val="105"/>
        </w:rPr>
        <w:t>success-</w:t>
      </w:r>
      <w:r>
        <w:rPr>
          <w:w w:val="103"/>
        </w:rPr>
        <w:t> </w:t>
      </w:r>
      <w:r>
        <w:rPr>
          <w:w w:val="105"/>
        </w:rPr>
        <w:t>fully</w:t>
      </w:r>
      <w:r>
        <w:rPr>
          <w:spacing w:val="-11"/>
          <w:w w:val="105"/>
        </w:rPr>
        <w:t> </w:t>
      </w:r>
      <w:r>
        <w:rPr>
          <w:w w:val="105"/>
        </w:rPr>
        <w:t>because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insufﬁcient</w:t>
      </w:r>
      <w:r>
        <w:rPr>
          <w:spacing w:val="-12"/>
          <w:w w:val="105"/>
        </w:rPr>
        <w:t> </w:t>
      </w:r>
      <w:r>
        <w:rPr>
          <w:w w:val="105"/>
        </w:rPr>
        <w:t>resources.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example,</w:t>
      </w:r>
      <w:r>
        <w:rPr>
          <w:spacing w:val="-13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Google</w:t>
      </w:r>
      <w:r>
        <w:rPr>
          <w:w w:val="103"/>
        </w:rPr>
        <w:t> </w:t>
      </w:r>
      <w:r>
        <w:rPr>
          <w:w w:val="105"/>
        </w:rPr>
        <w:t>a task that uses more memory than what it requested at</w:t>
      </w:r>
      <w:r>
        <w:rPr>
          <w:spacing w:val="34"/>
          <w:w w:val="105"/>
        </w:rPr>
        <w:t> </w:t>
      </w:r>
      <w:r>
        <w:rPr>
          <w:w w:val="105"/>
        </w:rPr>
        <w:t>start</w:t>
      </w:r>
      <w:r>
        <w:rPr>
          <w:w w:val="103"/>
        </w:rPr>
        <w:t> </w:t>
      </w:r>
      <w:r>
        <w:rPr>
          <w:w w:val="105"/>
        </w:rPr>
        <w:t>time can be terminated by the resource manager, and</w:t>
      </w:r>
      <w:r>
        <w:rPr>
          <w:spacing w:val="44"/>
          <w:w w:val="105"/>
        </w:rPr>
        <w:t> </w:t>
      </w:r>
      <w:r>
        <w:rPr>
          <w:w w:val="105"/>
        </w:rPr>
        <w:t>tasks</w:t>
      </w:r>
      <w:r>
        <w:rPr>
          <w:w w:val="103"/>
        </w:rPr>
        <w:t> </w:t>
      </w:r>
      <w:r>
        <w:rPr>
          <w:w w:val="105"/>
        </w:rPr>
        <w:t>that use more CPU time than their requested amount may</w:t>
      </w:r>
      <w:r>
        <w:rPr>
          <w:spacing w:val="36"/>
          <w:w w:val="105"/>
        </w:rPr>
        <w:t> </w:t>
      </w:r>
      <w:r>
        <w:rPr>
          <w:w w:val="105"/>
        </w:rPr>
        <w:t>be</w:t>
      </w:r>
      <w:r>
        <w:rPr>
          <w:w w:val="103"/>
        </w:rPr>
        <w:t> </w:t>
      </w:r>
      <w:r>
        <w:rPr>
          <w:w w:val="105"/>
        </w:rPr>
        <w:t>throttled</w:t>
      </w:r>
      <w:r>
        <w:rPr>
          <w:spacing w:val="-12"/>
          <w:w w:val="105"/>
        </w:rPr>
        <w:t> </w:t>
      </w:r>
      <w:r>
        <w:rPr>
          <w:w w:val="105"/>
        </w:rPr>
        <w:t>[9].</w:t>
      </w:r>
      <w:r>
        <w:rPr>
          <w:spacing w:val="-10"/>
          <w:w w:val="105"/>
        </w:rPr>
        <w:t> </w:t>
      </w:r>
      <w:r>
        <w:rPr>
          <w:spacing w:val="-9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interested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learning</w:t>
      </w:r>
      <w:r>
        <w:rPr>
          <w:spacing w:val="-10"/>
          <w:w w:val="105"/>
        </w:rPr>
        <w:t> </w:t>
      </w:r>
      <w:r>
        <w:rPr>
          <w:w w:val="105"/>
        </w:rPr>
        <w:t>how</w:t>
      </w:r>
      <w:r>
        <w:rPr>
          <w:spacing w:val="-11"/>
          <w:w w:val="105"/>
        </w:rPr>
        <w:t> </w:t>
      </w:r>
      <w:r>
        <w:rPr>
          <w:w w:val="105"/>
        </w:rPr>
        <w:t>frequently</w:t>
      </w:r>
      <w:r>
        <w:rPr>
          <w:spacing w:val="-14"/>
          <w:w w:val="105"/>
        </w:rPr>
        <w:t> </w:t>
      </w:r>
      <w:r>
        <w:rPr>
          <w:w w:val="105"/>
        </w:rPr>
        <w:t>such</w:t>
      </w:r>
      <w:r>
        <w:rPr>
          <w:w w:val="103"/>
        </w:rPr>
        <w:t> </w:t>
      </w:r>
      <w:r>
        <w:rPr>
          <w:w w:val="105"/>
        </w:rPr>
        <w:t>resource violation issues happen in the ﬁeld, leading to job</w:t>
      </w:r>
      <w:r>
        <w:rPr>
          <w:spacing w:val="4"/>
          <w:w w:val="105"/>
        </w:rPr>
        <w:t> </w:t>
      </w:r>
      <w:r>
        <w:rPr>
          <w:w w:val="105"/>
        </w:rPr>
        <w:t>or</w:t>
      </w:r>
      <w:r>
        <w:rPr>
          <w:w w:val="103"/>
        </w:rPr>
        <w:t> </w:t>
      </w:r>
      <w:r>
        <w:rPr>
          <w:w w:val="105"/>
        </w:rPr>
        <w:t>task termination. </w:t>
      </w:r>
      <w:r>
        <w:rPr>
          <w:spacing w:val="-9"/>
          <w:w w:val="105"/>
        </w:rPr>
        <w:t>We </w:t>
      </w:r>
      <w:r>
        <w:rPr>
          <w:w w:val="105"/>
        </w:rPr>
        <w:t>use the traces from Google to</w:t>
      </w:r>
      <w:r>
        <w:rPr>
          <w:spacing w:val="31"/>
          <w:w w:val="105"/>
        </w:rPr>
        <w:t> </w:t>
      </w:r>
      <w:r>
        <w:rPr>
          <w:w w:val="105"/>
        </w:rPr>
        <w:t>explore</w:t>
      </w:r>
      <w:r>
        <w:rPr>
          <w:w w:val="103"/>
        </w:rPr>
        <w:t> </w:t>
      </w:r>
      <w:r>
        <w:rPr>
          <w:w w:val="105"/>
        </w:rPr>
        <w:t>this question, as it is the only dataset where information</w:t>
      </w:r>
      <w:r>
        <w:rPr>
          <w:spacing w:val="32"/>
          <w:w w:val="105"/>
        </w:rPr>
        <w:t> </w:t>
      </w:r>
      <w:r>
        <w:rPr>
          <w:w w:val="105"/>
        </w:rPr>
        <w:t>is</w:t>
      </w:r>
      <w:r>
        <w:rPr>
          <w:w w:val="103"/>
        </w:rPr>
        <w:t> </w:t>
      </w:r>
      <w:r>
        <w:rPr>
          <w:w w:val="105"/>
        </w:rPr>
        <w:t>made</w:t>
      </w:r>
      <w:r>
        <w:rPr>
          <w:spacing w:val="-18"/>
          <w:w w:val="105"/>
        </w:rPr>
        <w:t> </w:t>
      </w:r>
      <w:r>
        <w:rPr>
          <w:w w:val="105"/>
        </w:rPr>
        <w:t>available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CPU/memory</w:t>
      </w:r>
      <w:r>
        <w:rPr>
          <w:spacing w:val="-18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limits</w:t>
      </w:r>
      <w:r>
        <w:rPr>
          <w:rFonts w:ascii="Times New Roman" w:hAnsi="Times New Roman" w:cs="Times New Roman" w:eastAsia="Times New Roman"/>
          <w:i/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CPU/memory</w:t>
      </w:r>
      <w:r>
        <w:rPr>
          <w:w w:val="103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usage </w:t>
      </w:r>
      <w:r>
        <w:rPr>
          <w:w w:val="105"/>
        </w:rPr>
        <w:t>for each task in the</w:t>
      </w:r>
      <w:r>
        <w:rPr>
          <w:spacing w:val="38"/>
          <w:w w:val="105"/>
        </w:rPr>
        <w:t> </w:t>
      </w:r>
      <w:r>
        <w:rPr>
          <w:w w:val="105"/>
        </w:rPr>
        <w:t>cluster.</w:t>
      </w:r>
      <w:r>
        <w:rPr/>
      </w:r>
    </w:p>
    <w:p>
      <w:pPr>
        <w:pStyle w:val="BodyText"/>
        <w:spacing w:line="256" w:lineRule="auto" w:before="9"/>
        <w:ind w:right="1268"/>
        <w:jc w:val="both"/>
      </w:pPr>
      <w:r>
        <w:rPr>
          <w:spacing w:val="-9"/>
          <w:w w:val="105"/>
        </w:rPr>
        <w:t>We </w:t>
      </w:r>
      <w:r>
        <w:rPr>
          <w:w w:val="105"/>
        </w:rPr>
        <w:t>compute for each task in the trace the ratio between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w w:val="105"/>
        </w:rPr>
        <w:t>average</w:t>
      </w:r>
      <w:r>
        <w:rPr>
          <w:spacing w:val="-17"/>
          <w:w w:val="105"/>
        </w:rPr>
        <w:t> </w:t>
      </w:r>
      <w:r>
        <w:rPr>
          <w:w w:val="105"/>
        </w:rPr>
        <w:t>amount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CPU/memory</w:t>
      </w:r>
      <w:r>
        <w:rPr>
          <w:spacing w:val="-17"/>
          <w:w w:val="105"/>
        </w:rPr>
        <w:t> </w:t>
      </w:r>
      <w:r>
        <w:rPr>
          <w:w w:val="105"/>
        </w:rPr>
        <w:t>consumed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task</w:t>
      </w:r>
      <w:r>
        <w:rPr>
          <w:spacing w:val="-14"/>
          <w:w w:val="105"/>
        </w:rPr>
        <w:t> </w:t>
      </w:r>
      <w:r>
        <w:rPr>
          <w:w w:val="105"/>
        </w:rPr>
        <w:t>over</w:t>
      </w:r>
      <w:r>
        <w:rPr>
          <w:spacing w:val="-17"/>
          <w:w w:val="105"/>
        </w:rPr>
        <w:t> </w:t>
      </w:r>
      <w:r>
        <w:rPr>
          <w:w w:val="105"/>
        </w:rPr>
        <w:t>its</w:t>
      </w:r>
      <w:r>
        <w:rPr>
          <w:w w:val="103"/>
        </w:rPr>
        <w:t> </w:t>
      </w:r>
      <w:r>
        <w:rPr>
          <w:w w:val="105"/>
        </w:rPr>
        <w:t>lifetime to the amount of CPU/memory requested by the</w:t>
      </w:r>
      <w:r>
        <w:rPr>
          <w:spacing w:val="32"/>
          <w:w w:val="105"/>
        </w:rPr>
        <w:t> </w:t>
      </w:r>
      <w:r>
        <w:rPr>
          <w:w w:val="105"/>
        </w:rPr>
        <w:t>task</w:t>
      </w:r>
      <w:r>
        <w:rPr>
          <w:w w:val="103"/>
        </w:rPr>
        <w:t> </w:t>
      </w:r>
      <w:r>
        <w:rPr>
          <w:w w:val="105"/>
        </w:rPr>
        <w:t>at submission time. Figure 4-(a) plots the distribution of</w:t>
      </w:r>
      <w:r>
        <w:rPr>
          <w:spacing w:val="42"/>
          <w:w w:val="105"/>
        </w:rPr>
        <w:t> </w:t>
      </w:r>
      <w:r>
        <w:rPr>
          <w:w w:val="105"/>
        </w:rPr>
        <w:t>this</w:t>
      </w:r>
      <w:r>
        <w:rPr>
          <w:w w:val="103"/>
        </w:rPr>
        <w:t> </w:t>
      </w:r>
      <w:r>
        <w:rPr>
          <w:w w:val="105"/>
        </w:rPr>
        <w:t>ratio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Google’s</w:t>
      </w:r>
      <w:r>
        <w:rPr>
          <w:spacing w:val="-9"/>
          <w:w w:val="105"/>
        </w:rPr>
        <w:t> </w:t>
      </w:r>
      <w:r>
        <w:rPr>
          <w:w w:val="105"/>
        </w:rPr>
        <w:t>tasks,</w:t>
      </w:r>
      <w:r>
        <w:rPr>
          <w:spacing w:val="-6"/>
          <w:w w:val="105"/>
        </w:rPr>
        <w:t> </w:t>
      </w:r>
      <w:r>
        <w:rPr>
          <w:w w:val="105"/>
        </w:rPr>
        <w:t>broken</w:t>
      </w:r>
      <w:r>
        <w:rPr>
          <w:spacing w:val="-9"/>
          <w:w w:val="105"/>
        </w:rPr>
        <w:t> </w:t>
      </w:r>
      <w:r>
        <w:rPr>
          <w:w w:val="105"/>
        </w:rPr>
        <w:t>down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task</w:t>
      </w:r>
      <w:r>
        <w:rPr>
          <w:spacing w:val="-5"/>
          <w:w w:val="105"/>
        </w:rPr>
        <w:t> </w:t>
      </w:r>
      <w:r>
        <w:rPr>
          <w:w w:val="105"/>
        </w:rPr>
        <w:t>exit</w:t>
      </w:r>
      <w:r>
        <w:rPr>
          <w:spacing w:val="-9"/>
          <w:w w:val="105"/>
        </w:rPr>
        <w:t> </w:t>
      </w:r>
      <w:r>
        <w:rPr>
          <w:w w:val="105"/>
        </w:rPr>
        <w:t>status.</w:t>
      </w:r>
      <w:r>
        <w:rPr>
          <w:spacing w:val="-6"/>
          <w:w w:val="105"/>
        </w:rPr>
        <w:t> </w:t>
      </w:r>
      <w:r>
        <w:rPr>
          <w:w w:val="105"/>
        </w:rPr>
        <w:t>Addi-</w:t>
      </w:r>
      <w:r>
        <w:rPr>
          <w:w w:val="103"/>
        </w:rPr>
        <w:t> </w:t>
      </w:r>
      <w:r>
        <w:rPr>
          <w:w w:val="105"/>
        </w:rPr>
        <w:t>tionally,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ratio</w:t>
      </w:r>
      <w:r>
        <w:rPr>
          <w:spacing w:val="-15"/>
          <w:w w:val="105"/>
        </w:rPr>
        <w:t> </w:t>
      </w:r>
      <w:r>
        <w:rPr>
          <w:w w:val="105"/>
        </w:rPr>
        <w:t>between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maximum</w:t>
      </w:r>
      <w:r>
        <w:rPr>
          <w:rFonts w:ascii="Times New Roman" w:hAnsi="Times New Roman" w:cs="Times New Roman" w:eastAsia="Times New Roman"/>
          <w:i/>
          <w:spacing w:val="-16"/>
          <w:w w:val="105"/>
        </w:rPr>
        <w:t> </w:t>
      </w:r>
      <w:r>
        <w:rPr>
          <w:w w:val="105"/>
        </w:rPr>
        <w:t>amount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1"/>
          <w:w w:val="103"/>
        </w:rPr>
        <w:t> </w:t>
      </w:r>
      <w:r>
        <w:rPr>
          <w:w w:val="105"/>
        </w:rPr>
        <w:t>CPU/memory ever reported by a task during execution to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spacing w:val="-3"/>
          <w:w w:val="105"/>
        </w:rPr>
        <w:t>task’s</w:t>
      </w:r>
      <w:r>
        <w:rPr>
          <w:spacing w:val="-13"/>
          <w:w w:val="105"/>
        </w:rPr>
        <w:t> </w:t>
      </w:r>
      <w:r>
        <w:rPr>
          <w:w w:val="105"/>
        </w:rPr>
        <w:t>requested</w:t>
      </w:r>
      <w:r>
        <w:rPr>
          <w:spacing w:val="-13"/>
          <w:w w:val="105"/>
        </w:rPr>
        <w:t> </w:t>
      </w:r>
      <w:r>
        <w:rPr>
          <w:w w:val="105"/>
        </w:rPr>
        <w:t>CPU/memory,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Figure</w:t>
      </w:r>
      <w:r>
        <w:rPr>
          <w:spacing w:val="-13"/>
          <w:w w:val="105"/>
        </w:rPr>
        <w:t> </w:t>
      </w:r>
      <w:r>
        <w:rPr>
          <w:w w:val="105"/>
        </w:rPr>
        <w:t>4-(b).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data</w:t>
      </w:r>
      <w:r>
        <w:rPr>
          <w:spacing w:val="-12"/>
          <w:w w:val="105"/>
        </w:rPr>
        <w:t> </w:t>
      </w:r>
      <w:r>
        <w:rPr>
          <w:w w:val="105"/>
        </w:rPr>
        <w:t>points</w:t>
      </w:r>
      <w:r>
        <w:rPr>
          <w:w w:val="103"/>
        </w:rPr>
        <w:t> </w:t>
      </w:r>
      <w:r>
        <w:rPr>
          <w:w w:val="105"/>
        </w:rPr>
        <w:t>above the horizontal dashed line in the graphs (which</w:t>
      </w:r>
      <w:r>
        <w:rPr>
          <w:spacing w:val="33"/>
          <w:w w:val="105"/>
        </w:rPr>
        <w:t> </w:t>
      </w:r>
      <w:r>
        <w:rPr>
          <w:w w:val="105"/>
        </w:rPr>
        <w:t>refers</w:t>
      </w:r>
      <w:r>
        <w:rPr>
          <w:w w:val="103"/>
        </w:rPr>
        <w:t> </w:t>
      </w:r>
      <w:r>
        <w:rPr>
          <w:w w:val="105"/>
        </w:rPr>
        <w:t>to ratio=1) correspond to tasks that exceeded their</w:t>
      </w:r>
      <w:r>
        <w:rPr>
          <w:spacing w:val="42"/>
          <w:w w:val="105"/>
        </w:rPr>
        <w:t> </w:t>
      </w:r>
      <w:r>
        <w:rPr>
          <w:w w:val="105"/>
        </w:rPr>
        <w:t>resource</w:t>
      </w:r>
      <w:r>
        <w:rPr>
          <w:w w:val="103"/>
        </w:rPr>
        <w:t> </w:t>
      </w:r>
      <w:r>
        <w:rPr>
          <w:w w:val="105"/>
        </w:rPr>
        <w:t>limits.</w:t>
      </w:r>
      <w:r>
        <w:rPr/>
      </w:r>
    </w:p>
    <w:p>
      <w:pPr>
        <w:pStyle w:val="BodyText"/>
        <w:spacing w:line="256" w:lineRule="auto" w:before="11"/>
        <w:ind w:right="1270"/>
        <w:jc w:val="both"/>
      </w:pPr>
      <w:r>
        <w:rPr>
          <w:spacing w:val="-9"/>
          <w:w w:val="105"/>
        </w:rPr>
        <w:t>We </w:t>
      </w:r>
      <w:r>
        <w:rPr>
          <w:w w:val="105"/>
        </w:rPr>
        <w:t>ﬁnd that in the average case, tasks rarely exceed</w:t>
      </w:r>
      <w:r>
        <w:rPr>
          <w:spacing w:val="23"/>
          <w:w w:val="105"/>
        </w:rPr>
        <w:t> </w:t>
      </w:r>
      <w:r>
        <w:rPr>
          <w:w w:val="105"/>
        </w:rPr>
        <w:t>their</w:t>
      </w:r>
      <w:r>
        <w:rPr>
          <w:w w:val="103"/>
        </w:rPr>
        <w:t> </w:t>
      </w:r>
      <w:r>
        <w:rPr>
          <w:w w:val="105"/>
        </w:rPr>
        <w:t>memory limits, but 25% of </w:t>
      </w:r>
      <w:r>
        <w:rPr>
          <w:rFonts w:ascii="Times New Roman" w:hAnsi="Times New Roman" w:cs="Times New Roman" w:eastAsia="Times New Roman"/>
          <w:i/>
          <w:w w:val="105"/>
        </w:rPr>
        <w:t>failed </w:t>
      </w:r>
      <w:r>
        <w:rPr>
          <w:w w:val="105"/>
        </w:rPr>
        <w:t>tasks did exceed</w:t>
      </w:r>
      <w:r>
        <w:rPr>
          <w:spacing w:val="28"/>
          <w:w w:val="105"/>
        </w:rPr>
        <w:t> </w:t>
      </w:r>
      <w:r>
        <w:rPr>
          <w:w w:val="105"/>
        </w:rPr>
        <w:t>their</w:t>
      </w:r>
      <w:r>
        <w:rPr>
          <w:w w:val="103"/>
        </w:rPr>
        <w:t> </w:t>
      </w:r>
      <w:r>
        <w:rPr>
          <w:w w:val="105"/>
        </w:rPr>
        <w:t>memory</w:t>
      </w:r>
      <w:r>
        <w:rPr>
          <w:spacing w:val="-7"/>
          <w:w w:val="105"/>
        </w:rPr>
        <w:t> </w:t>
      </w:r>
      <w:r>
        <w:rPr>
          <w:w w:val="105"/>
        </w:rPr>
        <w:t>limits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some</w:t>
      </w:r>
      <w:r>
        <w:rPr>
          <w:spacing w:val="-4"/>
          <w:w w:val="105"/>
        </w:rPr>
        <w:t> </w:t>
      </w:r>
      <w:r>
        <w:rPr>
          <w:w w:val="105"/>
        </w:rPr>
        <w:t>point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their</w:t>
      </w:r>
      <w:r>
        <w:rPr>
          <w:spacing w:val="-4"/>
          <w:w w:val="105"/>
        </w:rPr>
        <w:t> </w:t>
      </w:r>
      <w:r>
        <w:rPr>
          <w:w w:val="105"/>
        </w:rPr>
        <w:t>lifetime</w:t>
      </w:r>
      <w:r>
        <w:rPr>
          <w:spacing w:val="-4"/>
          <w:w w:val="105"/>
        </w:rPr>
        <w:t> </w:t>
      </w:r>
      <w:r>
        <w:rPr>
          <w:w w:val="105"/>
        </w:rPr>
        <w:t>(see</w:t>
      </w:r>
      <w:r>
        <w:rPr>
          <w:spacing w:val="-4"/>
          <w:w w:val="105"/>
        </w:rPr>
        <w:t> </w:t>
      </w:r>
      <w:r>
        <w:rPr>
          <w:w w:val="105"/>
        </w:rPr>
        <w:t>right</w:t>
      </w:r>
      <w:r>
        <w:rPr>
          <w:spacing w:val="-7"/>
          <w:w w:val="105"/>
        </w:rPr>
        <w:t> </w:t>
      </w:r>
      <w:r>
        <w:rPr>
          <w:w w:val="105"/>
        </w:rPr>
        <w:t>plot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1"/>
          <w:w w:val="103"/>
        </w:rPr>
        <w:t> </w:t>
      </w:r>
      <w:r>
        <w:rPr>
          <w:w w:val="105"/>
        </w:rPr>
        <w:t>Figure</w:t>
      </w:r>
      <w:r>
        <w:rPr>
          <w:spacing w:val="-9"/>
          <w:w w:val="105"/>
        </w:rPr>
        <w:t> </w:t>
      </w:r>
      <w:r>
        <w:rPr>
          <w:w w:val="105"/>
        </w:rPr>
        <w:t>4-(b)).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hand,</w:t>
      </w:r>
      <w:r>
        <w:rPr>
          <w:spacing w:val="-9"/>
          <w:w w:val="105"/>
        </w:rPr>
        <w:t> </w:t>
      </w:r>
      <w:r>
        <w:rPr>
          <w:w w:val="105"/>
        </w:rPr>
        <w:t>consuming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CPU</w:t>
      </w:r>
      <w:r>
        <w:rPr>
          <w:spacing w:val="-6"/>
          <w:w w:val="105"/>
        </w:rPr>
        <w:t> </w:t>
      </w:r>
      <w:r>
        <w:rPr>
          <w:w w:val="105"/>
        </w:rPr>
        <w:t>cycles</w:t>
      </w:r>
      <w:r>
        <w:rPr>
          <w:w w:val="103"/>
        </w:rPr>
        <w:t> </w:t>
      </w:r>
      <w:r>
        <w:rPr>
          <w:w w:val="105"/>
        </w:rPr>
        <w:t>than</w:t>
      </w:r>
      <w:r>
        <w:rPr>
          <w:spacing w:val="22"/>
          <w:w w:val="105"/>
        </w:rPr>
        <w:t> </w:t>
      </w:r>
      <w:r>
        <w:rPr>
          <w:w w:val="105"/>
        </w:rPr>
        <w:t>initially</w:t>
      </w:r>
      <w:r>
        <w:rPr>
          <w:spacing w:val="22"/>
          <w:w w:val="105"/>
        </w:rPr>
        <w:t> </w:t>
      </w:r>
      <w:r>
        <w:rPr>
          <w:w w:val="105"/>
        </w:rPr>
        <w:t>requested</w:t>
      </w:r>
      <w:r>
        <w:rPr>
          <w:spacing w:val="19"/>
          <w:w w:val="105"/>
        </w:rPr>
        <w:t> </w:t>
      </w:r>
      <w:r>
        <w:rPr>
          <w:w w:val="105"/>
        </w:rPr>
        <w:t>was</w:t>
      </w:r>
      <w:r>
        <w:rPr>
          <w:spacing w:val="22"/>
          <w:w w:val="105"/>
        </w:rPr>
        <w:t> </w:t>
      </w:r>
      <w:r>
        <w:rPr>
          <w:w w:val="105"/>
        </w:rPr>
        <w:t>not</w:t>
      </w:r>
      <w:r>
        <w:rPr>
          <w:spacing w:val="18"/>
          <w:w w:val="105"/>
        </w:rPr>
        <w:t> </w:t>
      </w:r>
      <w:r>
        <w:rPr>
          <w:w w:val="105"/>
        </w:rPr>
        <w:t>problematic</w:t>
      </w:r>
      <w:r>
        <w:rPr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tasks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/>
      </w:r>
    </w:p>
    <w:p>
      <w:pPr>
        <w:spacing w:after="0" w:line="256" w:lineRule="auto"/>
        <w:jc w:val="both"/>
        <w:sectPr>
          <w:type w:val="continuous"/>
          <w:pgSz w:w="12240" w:h="15840"/>
          <w:pgMar w:top="460" w:bottom="280" w:left="1140" w:right="0"/>
          <w:cols w:num="2" w:equalWidth="0">
            <w:col w:w="4794" w:space="244"/>
            <w:col w:w="6062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before="0"/>
        <w:ind w:left="0" w:right="0" w:firstLine="0"/>
        <w:jc w:val="right"/>
        <w:rPr>
          <w:rFonts w:ascii="Arial" w:hAnsi="Arial" w:cs="Arial" w:eastAsia="Arial"/>
          <w:sz w:val="9"/>
          <w:szCs w:val="9"/>
        </w:rPr>
      </w:pPr>
      <w:r>
        <w:rPr>
          <w:rFonts w:ascii="Arial"/>
          <w:w w:val="145"/>
          <w:sz w:val="9"/>
        </w:rPr>
        <w:t>0.2</w:t>
      </w:r>
      <w:r>
        <w:rPr>
          <w:rFonts w:ascii="Arial"/>
          <w:sz w:val="9"/>
        </w:rPr>
      </w: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before="63"/>
        <w:ind w:left="0" w:right="0" w:firstLine="0"/>
        <w:jc w:val="right"/>
        <w:rPr>
          <w:rFonts w:ascii="Arial" w:hAnsi="Arial" w:cs="Arial" w:eastAsia="Arial"/>
          <w:sz w:val="9"/>
          <w:szCs w:val="9"/>
        </w:rPr>
      </w:pPr>
      <w:r>
        <w:rPr/>
        <w:pict>
          <v:shape style="position:absolute;margin-left:115.124313pt;margin-top:4.33775pt;width:8.65pt;height:34pt;mso-position-horizontal-relative:page;mso-position-vertical-relative:paragraph;z-index:2968" type="#_x0000_t202" filled="false" stroked="false">
            <v:textbox inset="0,0,0,0" style="layout-flow:vertical;mso-layout-flow-alt:bottom-to-top">
              <w:txbxContent>
                <w:p>
                  <w:pPr>
                    <w:spacing w:before="0"/>
                    <w:ind w:left="20" w:right="0" w:firstLine="0"/>
                    <w:jc w:val="left"/>
                    <w:rPr>
                      <w:rFonts w:ascii="Arial" w:hAnsi="Arial" w:cs="Arial" w:eastAsia="Arial"/>
                      <w:sz w:val="13"/>
                      <w:szCs w:val="13"/>
                    </w:rPr>
                  </w:pPr>
                  <w:r>
                    <w:rPr>
                      <w:rFonts w:ascii="Arial"/>
                      <w:w w:val="68"/>
                      <w:sz w:val="13"/>
                    </w:rPr>
                    <w:t>Requested</w:t>
                  </w:r>
                  <w:r>
                    <w:rPr>
                      <w:rFonts w:ascii="Arial"/>
                      <w:spacing w:val="-12"/>
                      <w:sz w:val="13"/>
                    </w:rPr>
                    <w:t> </w:t>
                  </w:r>
                  <w:r>
                    <w:rPr>
                      <w:rFonts w:ascii="Arial"/>
                      <w:w w:val="68"/>
                      <w:sz w:val="13"/>
                    </w:rPr>
                    <w:t>CPU</w:t>
                  </w:r>
                  <w:r>
                    <w:rPr>
                      <w:rFonts w:ascii="Arial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45"/>
          <w:sz w:val="9"/>
        </w:rPr>
        <w:t>0.15</w:t>
      </w:r>
      <w:r>
        <w:rPr>
          <w:rFonts w:ascii="Arial"/>
          <w:sz w:val="9"/>
        </w:rPr>
      </w: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before="63"/>
        <w:ind w:left="0" w:right="0" w:firstLine="0"/>
        <w:jc w:val="right"/>
        <w:rPr>
          <w:rFonts w:ascii="Arial" w:hAnsi="Arial" w:cs="Arial" w:eastAsia="Arial"/>
          <w:sz w:val="9"/>
          <w:szCs w:val="9"/>
        </w:rPr>
      </w:pPr>
      <w:r>
        <w:rPr>
          <w:rFonts w:ascii="Arial"/>
          <w:w w:val="145"/>
          <w:sz w:val="9"/>
        </w:rPr>
        <w:t>0.1</w:t>
      </w:r>
      <w:r>
        <w:rPr>
          <w:rFonts w:ascii="Arial"/>
          <w:sz w:val="9"/>
        </w:rPr>
      </w: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before="64"/>
        <w:ind w:left="0" w:right="0" w:firstLine="0"/>
        <w:jc w:val="right"/>
        <w:rPr>
          <w:rFonts w:ascii="Arial" w:hAnsi="Arial" w:cs="Arial" w:eastAsia="Arial"/>
          <w:sz w:val="9"/>
          <w:szCs w:val="9"/>
        </w:rPr>
      </w:pPr>
      <w:r>
        <w:rPr/>
        <w:pict>
          <v:shape style="position:absolute;margin-left:131.132507pt;margin-top:7.366808pt;width:381.35pt;height:21.05pt;mso-position-horizontal-relative:page;mso-position-vertical-relative:paragraph;z-index:32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9"/>
                    <w:gridCol w:w="1237"/>
                    <w:gridCol w:w="625"/>
                    <w:gridCol w:w="935"/>
                    <w:gridCol w:w="1237"/>
                    <w:gridCol w:w="626"/>
                    <w:gridCol w:w="742"/>
                    <w:gridCol w:w="704"/>
                    <w:gridCol w:w="1349"/>
                  </w:tblGrid>
                  <w:tr>
                    <w:trPr>
                      <w:trHeight w:val="185" w:hRule="exact"/>
                    </w:trPr>
                    <w:tc>
                      <w:tcPr>
                        <w:tcW w:w="4829" w:type="dxa"/>
                        <w:gridSpan w:val="6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42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87" w:lineRule="exact"/>
                          <w:ind w:right="35"/>
                          <w:jc w:val="right"/>
                          <w:rPr>
                            <w:rFonts w:ascii="Arial" w:hAnsi="Arial" w:cs="Arial" w:eastAsia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w w:val="147"/>
                            <w:sz w:val="9"/>
                          </w:rPr>
                          <w:t>2</w:t>
                        </w:r>
                        <w:r>
                          <w:rPr>
                            <w:rFonts w:ascii="Arial"/>
                            <w:sz w:val="9"/>
                          </w:rPr>
                        </w:r>
                      </w:p>
                    </w:tc>
                    <w:tc>
                      <w:tcPr>
                        <w:tcW w:w="2053" w:type="dxa"/>
                        <w:gridSpan w:val="2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46" w:hRule="exact"/>
                    </w:trPr>
                    <w:tc>
                      <w:tcPr>
                        <w:tcW w:w="1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95" w:lineRule="exact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w w:val="147"/>
                            <w:sz w:val="9"/>
                          </w:rPr>
                          <w:t>0</w:t>
                        </w:r>
                        <w:r>
                          <w:rPr>
                            <w:rFonts w:ascii="Arial"/>
                            <w:sz w:val="9"/>
                          </w:rPr>
                        </w:r>
                      </w:p>
                    </w:tc>
                    <w:tc>
                      <w:tcPr>
                        <w:tcW w:w="1237" w:type="dxa"/>
                        <w:tcBorders>
                          <w:top w:val="nil" w:sz="6" w:space="0" w:color="auto"/>
                          <w:left w:val="single" w:sz="2" w:space="0" w:color="000000"/>
                          <w:bottom w:val="single" w:sz="1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35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95" w:lineRule="exact"/>
                          <w:ind w:right="35"/>
                          <w:jc w:val="right"/>
                          <w:rPr>
                            <w:rFonts w:ascii="Arial" w:hAnsi="Arial" w:cs="Arial" w:eastAsia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w w:val="147"/>
                            <w:sz w:val="9"/>
                          </w:rPr>
                          <w:t>0</w:t>
                        </w:r>
                        <w:r>
                          <w:rPr>
                            <w:rFonts w:ascii="Arial"/>
                            <w:sz w:val="9"/>
                          </w:rPr>
                        </w:r>
                      </w:p>
                    </w:tc>
                    <w:tc>
                      <w:tcPr>
                        <w:tcW w:w="1237" w:type="dxa"/>
                        <w:tcBorders>
                          <w:top w:val="nil" w:sz="6" w:space="0" w:color="auto"/>
                          <w:left w:val="single" w:sz="2" w:space="0" w:color="000000"/>
                          <w:bottom w:val="single" w:sz="1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42" w:type="dxa"/>
                        <w:tcBorders>
                          <w:top w:val="nil" w:sz="6" w:space="0" w:color="auto"/>
                          <w:left w:val="single" w:sz="2" w:space="0" w:color="000000"/>
                          <w:bottom w:val="nil" w:sz="6" w:space="0" w:color="auto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35"/>
                          <w:jc w:val="right"/>
                          <w:rPr>
                            <w:rFonts w:ascii="Arial" w:hAnsi="Arial" w:cs="Arial" w:eastAsia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w w:val="147"/>
                            <w:sz w:val="9"/>
                          </w:rPr>
                          <w:t>0</w:t>
                        </w:r>
                        <w:r>
                          <w:rPr>
                            <w:rFonts w:ascii="Arial"/>
                            <w:sz w:val="9"/>
                          </w:rPr>
                        </w:r>
                      </w:p>
                    </w:tc>
                    <w:tc>
                      <w:tcPr>
                        <w:tcW w:w="704" w:type="dxa"/>
                        <w:tcBorders>
                          <w:top w:val="nil" w:sz="6" w:space="0" w:color="auto"/>
                          <w:left w:val="single" w:sz="2" w:space="0" w:color="000000"/>
                          <w:bottom w:val="single" w:sz="1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" w:space="0" w:color="000000"/>
                          <w:right w:val="single" w:sz="2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90" w:hRule="exact"/>
                    </w:trPr>
                    <w:tc>
                      <w:tcPr>
                        <w:tcW w:w="1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37" w:type="dxa"/>
                        <w:tcBorders>
                          <w:top w:val="single" w:sz="1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5" w:type="dxa"/>
                        <w:tcBorders>
                          <w:top w:val="single" w:sz="1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37" w:type="dxa"/>
                        <w:tcBorders>
                          <w:top w:val="single" w:sz="1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6" w:type="dxa"/>
                        <w:tcBorders>
                          <w:top w:val="single" w:sz="1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04" w:type="dxa"/>
                        <w:tcBorders>
                          <w:top w:val="single" w:sz="1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9" w:type="dxa"/>
                        <w:tcBorders>
                          <w:top w:val="single" w:sz="1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/>
          <w:w w:val="145"/>
          <w:sz w:val="9"/>
        </w:rPr>
        <w:t>0.05</w:t>
      </w:r>
      <w:r>
        <w:rPr>
          <w:rFonts w:ascii="Arial"/>
          <w:sz w:val="9"/>
        </w:rPr>
      </w:r>
    </w:p>
    <w:p>
      <w:pPr>
        <w:spacing w:before="67"/>
        <w:ind w:left="361" w:right="0" w:firstLine="0"/>
        <w:jc w:val="left"/>
        <w:rPr>
          <w:rFonts w:ascii="Arial" w:hAnsi="Arial" w:cs="Arial" w:eastAsia="Arial"/>
          <w:sz w:val="9"/>
          <w:szCs w:val="9"/>
        </w:rPr>
      </w:pPr>
      <w:r>
        <w:rPr>
          <w:w w:val="150"/>
        </w:rPr>
        <w:br w:type="column"/>
      </w:r>
      <w:r>
        <w:rPr>
          <w:rFonts w:ascii="Arial"/>
          <w:w w:val="150"/>
          <w:sz w:val="9"/>
        </w:rPr>
        <w:t>Google Batch</w:t>
      </w:r>
      <w:r>
        <w:rPr>
          <w:rFonts w:ascii="Arial"/>
          <w:spacing w:val="-21"/>
          <w:w w:val="150"/>
          <w:sz w:val="9"/>
        </w:rPr>
        <w:t> </w:t>
      </w:r>
      <w:r>
        <w:rPr>
          <w:rFonts w:ascii="Arial"/>
          <w:w w:val="150"/>
          <w:sz w:val="9"/>
        </w:rPr>
        <w:t>Jobs</w:t>
      </w:r>
      <w:r>
        <w:rPr>
          <w:rFonts w:ascii="Arial"/>
          <w:sz w:val="9"/>
        </w:rPr>
      </w: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  <w:r>
        <w:rPr/>
        <w:br w:type="column"/>
      </w:r>
      <w:r>
        <w:rPr>
          <w:rFonts w:ascii="Arial"/>
          <w:sz w:val="8"/>
        </w:rPr>
      </w:r>
    </w:p>
    <w:p>
      <w:pPr>
        <w:spacing w:line="240" w:lineRule="auto" w:before="9"/>
        <w:rPr>
          <w:rFonts w:ascii="Arial" w:hAnsi="Arial" w:cs="Arial" w:eastAsia="Arial"/>
          <w:sz w:val="6"/>
          <w:szCs w:val="6"/>
        </w:rPr>
      </w:pPr>
    </w:p>
    <w:p>
      <w:pPr>
        <w:spacing w:before="0"/>
        <w:ind w:left="0" w:right="0" w:firstLine="0"/>
        <w:jc w:val="right"/>
        <w:rPr>
          <w:rFonts w:ascii="Arial" w:hAnsi="Arial" w:cs="Arial" w:eastAsia="Arial"/>
          <w:sz w:val="9"/>
          <w:szCs w:val="9"/>
        </w:rPr>
      </w:pPr>
      <w:r>
        <w:rPr/>
        <w:pict>
          <v:group style="position:absolute;margin-left:138.650299pt;margin-top:2.424508pt;width:94.2pt;height:57.3pt;mso-position-horizontal-relative:page;mso-position-vertical-relative:paragraph;z-index:2152" coordorigin="2773,48" coordsize="1884,1146">
            <v:group style="position:absolute;left:2775;top:1088;width:1879;height:2" coordorigin="2775,1088" coordsize="1879,2">
              <v:shape style="position:absolute;left:2775;top:1088;width:1879;height:2" coordorigin="2775,1088" coordsize="1879,0" path="m2775,1088l4654,1088,4654,1088e" filled="false" stroked="true" strokeweight=".091937pt" strokecolor="#000000">
                <v:path arrowok="t"/>
                <v:stroke dashstyle="dash"/>
              </v:shape>
            </v:group>
            <v:group style="position:absolute;left:2775;top:828;width:1879;height:2" coordorigin="2775,828" coordsize="1879,2">
              <v:shape style="position:absolute;left:2775;top:828;width:1879;height:2" coordorigin="2775,828" coordsize="1879,0" path="m2775,828l4654,828,4654,828e" filled="false" stroked="true" strokeweight=".091937pt" strokecolor="#000000">
                <v:path arrowok="t"/>
                <v:stroke dashstyle="dash"/>
              </v:shape>
            </v:group>
            <v:group style="position:absolute;left:2775;top:569;width:1879;height:2" coordorigin="2775,569" coordsize="1879,2">
              <v:shape style="position:absolute;left:2775;top:569;width:1879;height:2" coordorigin="2775,569" coordsize="1879,0" path="m2775,569l4654,569,4654,569e" filled="false" stroked="true" strokeweight=".091937pt" strokecolor="#000000">
                <v:path arrowok="t"/>
                <v:stroke dashstyle="dash"/>
              </v:shape>
            </v:group>
            <v:group style="position:absolute;left:2775;top:310;width:1879;height:2" coordorigin="2775,310" coordsize="1879,2">
              <v:shape style="position:absolute;left:2775;top:310;width:1879;height:2" coordorigin="2775,310" coordsize="1879,0" path="m2775,310l4654,310,4654,310e" filled="false" stroked="true" strokeweight=".091937pt" strokecolor="#000000">
                <v:path arrowok="t"/>
                <v:stroke dashstyle="dash"/>
              </v:shape>
            </v:group>
            <v:group style="position:absolute;left:2775;top:51;width:1879;height:2" coordorigin="2775,51" coordsize="1879,2">
              <v:shape style="position:absolute;left:2775;top:51;width:1879;height:2" coordorigin="2775,51" coordsize="1879,0" path="m2775,51l4654,51,4654,51e" filled="false" stroked="true" strokeweight=".091937pt" strokecolor="#000000">
                <v:path arrowok="t"/>
                <v:stroke dashstyle="dash"/>
              </v:shape>
            </v:group>
            <v:group style="position:absolute;left:2775;top:51;width:1879;height:2" coordorigin="2775,51" coordsize="1879,2">
              <v:shape style="position:absolute;left:2775;top:51;width:1879;height:2" coordorigin="2775,51" coordsize="1879,0" path="m2775,51l4654,51e" filled="false" stroked="true" strokeweight=".138285pt" strokecolor="#000000">
                <v:path arrowok="t"/>
              </v:shape>
            </v:group>
            <v:group style="position:absolute;left:2775;top:51;width:2;height:1141" coordorigin="2775,51" coordsize="2,1141">
              <v:shape style="position:absolute;left:2775;top:51;width:2;height:1141" coordorigin="2775,51" coordsize="0,1141" path="m2775,1191l2775,51e" filled="false" stroked="true" strokeweight=".207617pt" strokecolor="#000000">
                <v:path arrowok="t"/>
              </v:shape>
            </v:group>
            <v:group style="position:absolute;left:4654;top:51;width:2;height:1141" coordorigin="4654,51" coordsize="2,1141">
              <v:shape style="position:absolute;left:4654;top:51;width:2;height:1141" coordorigin="4654,51" coordsize="0,1141" path="m4654,1191l4654,51e" filled="false" stroked="true" strokeweight=".207617pt" strokecolor="#000000">
                <v:path arrowok="t"/>
              </v:shape>
            </v:group>
            <v:group style="position:absolute;left:2775;top:51;width:2;height:1141" coordorigin="2775,51" coordsize="2,1141">
              <v:shape style="position:absolute;left:2775;top:51;width:2;height:1141" coordorigin="2775,51" coordsize="0,1141" path="m2775,1191l2775,51e" filled="false" stroked="true" strokeweight=".207617pt" strokecolor="#000000">
                <v:path arrowok="t"/>
              </v:shape>
            </v:group>
            <v:group style="position:absolute;left:2775;top:1088;width:19;height:2" coordorigin="2775,1088" coordsize="19,2">
              <v:shape style="position:absolute;left:2775;top:1088;width:19;height:2" coordorigin="2775,1088" coordsize="19,0" path="m2775,1088l2794,1088e" filled="false" stroked="true" strokeweight=".138285pt" strokecolor="#000000">
                <v:path arrowok="t"/>
              </v:shape>
            </v:group>
            <v:group style="position:absolute;left:4635;top:1088;width:20;height:2" coordorigin="4635,1088" coordsize="20,2">
              <v:shape style="position:absolute;left:4635;top:1088;width:20;height:2" coordorigin="4635,1088" coordsize="20,0" path="m4654,1088l4635,1088e" filled="false" stroked="true" strokeweight=".138285pt" strokecolor="#000000">
                <v:path arrowok="t"/>
              </v:shape>
            </v:group>
            <v:group style="position:absolute;left:2775;top:828;width:19;height:2" coordorigin="2775,828" coordsize="19,2">
              <v:shape style="position:absolute;left:2775;top:828;width:19;height:2" coordorigin="2775,828" coordsize="19,0" path="m2775,828l2794,828e" filled="false" stroked="true" strokeweight=".138285pt" strokecolor="#000000">
                <v:path arrowok="t"/>
              </v:shape>
            </v:group>
            <v:group style="position:absolute;left:4635;top:828;width:20;height:2" coordorigin="4635,828" coordsize="20,2">
              <v:shape style="position:absolute;left:4635;top:828;width:20;height:2" coordorigin="4635,828" coordsize="20,0" path="m4654,828l4635,828e" filled="false" stroked="true" strokeweight=".138285pt" strokecolor="#000000">
                <v:path arrowok="t"/>
              </v:shape>
            </v:group>
            <v:group style="position:absolute;left:2775;top:569;width:19;height:2" coordorigin="2775,569" coordsize="19,2">
              <v:shape style="position:absolute;left:2775;top:569;width:19;height:2" coordorigin="2775,569" coordsize="19,0" path="m2775,569l2794,569e" filled="false" stroked="true" strokeweight=".138285pt" strokecolor="#000000">
                <v:path arrowok="t"/>
              </v:shape>
            </v:group>
            <v:group style="position:absolute;left:4635;top:569;width:20;height:2" coordorigin="4635,569" coordsize="20,2">
              <v:shape style="position:absolute;left:4635;top:569;width:20;height:2" coordorigin="4635,569" coordsize="20,0" path="m4654,569l4635,569e" filled="false" stroked="true" strokeweight=".138285pt" strokecolor="#000000">
                <v:path arrowok="t"/>
              </v:shape>
            </v:group>
            <v:group style="position:absolute;left:2775;top:310;width:19;height:2" coordorigin="2775,310" coordsize="19,2">
              <v:shape style="position:absolute;left:2775;top:310;width:19;height:2" coordorigin="2775,310" coordsize="19,0" path="m2775,310l2794,310e" filled="false" stroked="true" strokeweight=".138285pt" strokecolor="#000000">
                <v:path arrowok="t"/>
              </v:shape>
            </v:group>
            <v:group style="position:absolute;left:4635;top:310;width:20;height:2" coordorigin="4635,310" coordsize="20,2">
              <v:shape style="position:absolute;left:4635;top:310;width:20;height:2" coordorigin="4635,310" coordsize="20,0" path="m4654,310l4635,310e" filled="false" stroked="true" strokeweight=".138285pt" strokecolor="#000000">
                <v:path arrowok="t"/>
              </v:shape>
            </v:group>
            <v:group style="position:absolute;left:2775;top:51;width:19;height:2" coordorigin="2775,51" coordsize="19,2">
              <v:shape style="position:absolute;left:2775;top:51;width:19;height:2" coordorigin="2775,51" coordsize="19,0" path="m2775,51l2794,51e" filled="false" stroked="true" strokeweight=".138285pt" strokecolor="#000000">
                <v:path arrowok="t"/>
              </v:shape>
            </v:group>
            <v:group style="position:absolute;left:4635;top:51;width:20;height:2" coordorigin="4635,51" coordsize="20,2">
              <v:shape style="position:absolute;left:4635;top:51;width:20;height:2" coordorigin="4635,51" coordsize="20,0" path="m4654,51l4635,51e" filled="false" stroked="true" strokeweight=".138285pt" strokecolor="#000000">
                <v:path arrowok="t"/>
              </v:shape>
            </v:group>
            <v:group style="position:absolute;left:2775;top:51;width:1879;height:2" coordorigin="2775,51" coordsize="1879,2">
              <v:shape style="position:absolute;left:2775;top:51;width:1879;height:2" coordorigin="2775,51" coordsize="1879,0" path="m2775,51l4654,51e" filled="false" stroked="true" strokeweight=".138285pt" strokecolor="#000000">
                <v:path arrowok="t"/>
              </v:shape>
            </v:group>
            <v:group style="position:absolute;left:2775;top:51;width:2;height:1141" coordorigin="2775,51" coordsize="2,1141">
              <v:shape style="position:absolute;left:2775;top:51;width:2;height:1141" coordorigin="2775,51" coordsize="0,1141" path="m2775,1191l2775,51e" filled="false" stroked="true" strokeweight=".207617pt" strokecolor="#000000">
                <v:path arrowok="t"/>
              </v:shape>
            </v:group>
            <v:group style="position:absolute;left:4654;top:51;width:2;height:1141" coordorigin="4654,51" coordsize="2,1141">
              <v:shape style="position:absolute;left:4654;top:51;width:2;height:1141" coordorigin="4654,51" coordsize="0,1141" path="m4654,1191l4654,51e" filled="false" stroked="true" strokeweight=".207617pt" strokecolor="#000000">
                <v:path arrowok="t"/>
              </v:shape>
            </v:group>
            <v:group style="position:absolute;left:3088;top:330;width:2;height:434" coordorigin="3088,330" coordsize="2,434">
              <v:shape style="position:absolute;left:3088;top:330;width:2;height:434" coordorigin="3088,330" coordsize="0,434" path="m3088,763l3088,330e" filled="false" stroked="true" strokeweight=".207617pt" strokecolor="#000000">
                <v:path arrowok="t"/>
                <v:stroke dashstyle="dash"/>
              </v:shape>
            </v:group>
            <v:group style="position:absolute;left:3715;top:319;width:2;height:412" coordorigin="3715,319" coordsize="2,412">
              <v:shape style="position:absolute;left:3715;top:319;width:2;height:412" coordorigin="3715,319" coordsize="0,412" path="m3715,731l3715,319e" filled="false" stroked="true" strokeweight=".207617pt" strokecolor="#000000">
                <v:path arrowok="t"/>
                <v:stroke dashstyle="dash"/>
              </v:shape>
            </v:group>
            <v:group style="position:absolute;left:4341;top:439;width:2;height:324" coordorigin="4341,439" coordsize="2,324">
              <v:shape style="position:absolute;left:4341;top:439;width:2;height:324" coordorigin="4341,439" coordsize="0,324" path="m4341,763l4341,439e" filled="false" stroked="true" strokeweight=".207617pt" strokecolor="#000000">
                <v:path arrowok="t"/>
                <v:stroke dashstyle="dash"/>
              </v:shape>
            </v:group>
            <v:group style="position:absolute;left:3088;top:1055;width:2;height:33" coordorigin="3088,1055" coordsize="2,33">
              <v:shape style="position:absolute;left:3088;top:1055;width:2;height:33" coordorigin="3088,1055" coordsize="0,33" path="m3088,1088l3088,1055e" filled="false" stroked="true" strokeweight=".207617pt" strokecolor="#000000">
                <v:path arrowok="t"/>
                <v:stroke dashstyle="dash"/>
              </v:shape>
            </v:group>
            <v:group style="position:absolute;left:3715;top:1023;width:2;height:65" coordorigin="3715,1023" coordsize="2,65">
              <v:shape style="position:absolute;left:3715;top:1023;width:2;height:65" coordorigin="3715,1023" coordsize="0,65" path="m3715,1088l3715,1023e" filled="false" stroked="true" strokeweight=".207617pt" strokecolor="#000000">
                <v:path arrowok="t"/>
                <v:stroke dashstyle="dash"/>
              </v:shape>
            </v:group>
            <v:group style="position:absolute;left:4341;top:1007;width:2;height:82" coordorigin="4341,1007" coordsize="2,82">
              <v:shape style="position:absolute;left:4341;top:1007;width:2;height:82" coordorigin="4341,1007" coordsize="0,82" path="m4341,1088l4341,1007e" filled="false" stroked="true" strokeweight=".207617pt" strokecolor="#000000">
                <v:path arrowok="t"/>
                <v:stroke dashstyle="dash"/>
              </v:shape>
            </v:group>
            <v:group style="position:absolute;left:3017;top:330;width:142;height:2" coordorigin="3017,330" coordsize="142,2">
              <v:shape style="position:absolute;left:3017;top:330;width:142;height:2" coordorigin="3017,330" coordsize="142,0" path="m3017,330l3158,330e" filled="false" stroked="true" strokeweight=".138285pt" strokecolor="#000000">
                <v:path arrowok="t"/>
              </v:shape>
            </v:group>
            <v:group style="position:absolute;left:3644;top:319;width:141;height:2" coordorigin="3644,319" coordsize="141,2">
              <v:shape style="position:absolute;left:3644;top:319;width:141;height:2" coordorigin="3644,319" coordsize="141,0" path="m3644,319l3784,319e" filled="false" stroked="true" strokeweight=".138285pt" strokecolor="#000000">
                <v:path arrowok="t"/>
              </v:shape>
            </v:group>
            <v:group style="position:absolute;left:4270;top:439;width:142;height:2" coordorigin="4270,439" coordsize="142,2">
              <v:shape style="position:absolute;left:4270;top:439;width:142;height:2" coordorigin="4270,439" coordsize="142,0" path="m4270,439l4411,439e" filled="false" stroked="true" strokeweight=".138285pt" strokecolor="#000000">
                <v:path arrowok="t"/>
              </v:shape>
            </v:group>
            <v:group style="position:absolute;left:3017;top:1088;width:142;height:2" coordorigin="3017,1088" coordsize="142,2">
              <v:shape style="position:absolute;left:3017;top:1088;width:142;height:2" coordorigin="3017,1088" coordsize="142,0" path="m3017,1088l3158,1088e" filled="false" stroked="true" strokeweight=".138285pt" strokecolor="#000000">
                <v:path arrowok="t"/>
              </v:shape>
            </v:group>
            <v:group style="position:absolute;left:3644;top:1088;width:141;height:2" coordorigin="3644,1088" coordsize="141,2">
              <v:shape style="position:absolute;left:3644;top:1088;width:141;height:2" coordorigin="3644,1088" coordsize="141,0" path="m3644,1088l3784,1088e" filled="false" stroked="true" strokeweight=".138285pt" strokecolor="#000000">
                <v:path arrowok="t"/>
              </v:shape>
            </v:group>
            <v:group style="position:absolute;left:4270;top:1088;width:142;height:2" coordorigin="4270,1088" coordsize="142,2">
              <v:shape style="position:absolute;left:4270;top:1088;width:142;height:2" coordorigin="4270,1088" coordsize="142,0" path="m4270,1088l4411,1088e" filled="false" stroked="true" strokeweight=".138285pt" strokecolor="#000000">
                <v:path arrowok="t"/>
              </v:shape>
            </v:group>
            <v:group style="position:absolute;left:2947;top:763;width:283;height:292" coordorigin="2947,763" coordsize="283,292">
              <v:shape style="position:absolute;left:2947;top:763;width:283;height:292" coordorigin="2947,763" coordsize="283,292" path="m2947,1055l2947,763,3229,763,3229,1055,2947,1055e" filled="false" stroked="true" strokeweight=".174085pt" strokecolor="#0000ff">
                <v:path arrowok="t"/>
              </v:shape>
            </v:group>
            <v:group style="position:absolute;left:3573;top:731;width:282;height:292" coordorigin="3573,731" coordsize="282,292">
              <v:shape style="position:absolute;left:3573;top:731;width:282;height:292" coordorigin="3573,731" coordsize="282,292" path="m3573,1023l3573,731,3855,731,3855,1023,3573,1023e" filled="false" stroked="true" strokeweight=".174174pt" strokecolor="#0000ff">
                <v:path arrowok="t"/>
              </v:shape>
            </v:group>
            <v:group style="position:absolute;left:4200;top:763;width:283;height:244" coordorigin="4200,763" coordsize="283,244">
              <v:shape style="position:absolute;left:4200;top:763;width:283;height:244" coordorigin="4200,763" coordsize="283,244" path="m4200,1007l4200,763,4482,763,4482,1007,4200,1007e" filled="false" stroked="true" strokeweight=".167835pt" strokecolor="#0000ff">
                <v:path arrowok="t"/>
              </v:shape>
            </v:group>
            <v:group style="position:absolute;left:3573;top:926;width:282;height:2" coordorigin="3573,926" coordsize="282,2">
              <v:shape style="position:absolute;left:3573;top:926;width:282;height:2" coordorigin="3573,926" coordsize="282,0" path="m3573,926l3855,926e" filled="false" stroked="true" strokeweight=".138285pt" strokecolor="#ff0000">
                <v:path arrowok="t"/>
              </v:shape>
            </v:group>
            <v:group style="position:absolute;left:4200;top:796;width:283;height:2" coordorigin="4200,796" coordsize="283,2">
              <v:shape style="position:absolute;left:4200;top:796;width:283;height:2" coordorigin="4200,796" coordsize="283,0" path="m4200,796l4482,796e" filled="false" stroked="true" strokeweight=".138285pt" strokecolor="#ff0000">
                <v:path arrowok="t"/>
              </v:shape>
            </v:group>
            <v:group style="position:absolute;left:3063;top:278;width:50;height:2" coordorigin="3063,278" coordsize="50,2">
              <v:shape style="position:absolute;left:3063;top:278;width:50;height:2" coordorigin="3063,278" coordsize="50,0" path="m3063,278l3113,278e" filled="false" stroked="true" strokeweight=".138285pt" strokecolor="#ff0000">
                <v:path arrowok="t"/>
              </v:shape>
            </v:group>
            <v:group style="position:absolute;left:3088;top:261;width:2;height:34" coordorigin="3088,261" coordsize="2,34">
              <v:shape style="position:absolute;left:3088;top:261;width:2;height:34" coordorigin="3088,261" coordsize="0,34" path="m3088,261l3088,294e" filled="false" stroked="true" strokeweight=".207617pt" strokecolor="#ff0000">
                <v:path arrowok="t"/>
              </v:shape>
            </v:group>
            <v:group style="position:absolute;left:3063;top:159;width:50;height:2" coordorigin="3063,159" coordsize="50,2">
              <v:shape style="position:absolute;left:3063;top:159;width:50;height:2" coordorigin="3063,159" coordsize="50,0" path="m3063,159l3113,159e" filled="false" stroked="true" strokeweight=".138285pt" strokecolor="#ff0000">
                <v:path arrowok="t"/>
              </v:shape>
            </v:group>
            <v:group style="position:absolute;left:3088;top:142;width:2;height:34" coordorigin="3088,142" coordsize="2,34">
              <v:shape style="position:absolute;left:3088;top:142;width:2;height:34" coordorigin="3088,142" coordsize="0,34" path="m3088,142l3088,175e" filled="false" stroked="true" strokeweight=".207617pt" strokecolor="#ff0000">
                <v:path arrowok="t"/>
              </v:shape>
            </v:group>
            <v:group style="position:absolute;left:3063;top:155;width:50;height:2" coordorigin="3063,155" coordsize="50,2">
              <v:shape style="position:absolute;left:3063;top:155;width:50;height:2" coordorigin="3063,155" coordsize="50,0" path="m3063,155l3113,155e" filled="false" stroked="true" strokeweight=".138285pt" strokecolor="#ff0000">
                <v:path arrowok="t"/>
              </v:shape>
            </v:group>
            <v:group style="position:absolute;left:3088;top:139;width:2;height:34" coordorigin="3088,139" coordsize="2,34">
              <v:shape style="position:absolute;left:3088;top:139;width:2;height:34" coordorigin="3088,139" coordsize="0,34" path="m3088,139l3088,172e" filled="false" stroked="true" strokeweight=".207617pt" strokecolor="#ff0000">
                <v:path arrowok="t"/>
              </v:shape>
            </v:group>
            <v:group style="position:absolute;left:3063;top:148;width:50;height:2" coordorigin="3063,148" coordsize="50,2">
              <v:shape style="position:absolute;left:3063;top:148;width:50;height:2" coordorigin="3063,148" coordsize="50,0" path="m3063,148l3113,148e" filled="false" stroked="true" strokeweight=".138285pt" strokecolor="#ff0000">
                <v:path arrowok="t"/>
              </v:shape>
            </v:group>
            <v:group style="position:absolute;left:3088;top:132;width:2;height:34" coordorigin="3088,132" coordsize="2,34">
              <v:shape style="position:absolute;left:3088;top:132;width:2;height:34" coordorigin="3088,132" coordsize="0,34" path="m3088,132l3088,165e" filled="false" stroked="true" strokeweight=".207617pt" strokecolor="#ff0000">
                <v:path arrowok="t"/>
              </v:shape>
            </v:group>
            <v:group style="position:absolute;left:3063;top:144;width:50;height:2" coordorigin="3063,144" coordsize="50,2">
              <v:shape style="position:absolute;left:3063;top:144;width:50;height:2" coordorigin="3063,144" coordsize="50,0" path="m3063,144l3113,144e" filled="false" stroked="true" strokeweight=".138285pt" strokecolor="#ff0000">
                <v:path arrowok="t"/>
              </v:shape>
            </v:group>
            <v:group style="position:absolute;left:3088;top:127;width:2;height:34" coordorigin="3088,127" coordsize="2,34">
              <v:shape style="position:absolute;left:3088;top:127;width:2;height:34" coordorigin="3088,127" coordsize="0,34" path="m3088,127l3088,160e" filled="false" stroked="true" strokeweight=".207617pt" strokecolor="#ff0000">
                <v:path arrowok="t"/>
              </v:shape>
            </v:group>
            <v:group style="position:absolute;left:3063;top:141;width:50;height:2" coordorigin="3063,141" coordsize="50,2">
              <v:shape style="position:absolute;left:3063;top:141;width:50;height:2" coordorigin="3063,141" coordsize="50,0" path="m3063,141l3113,141e" filled="false" stroked="true" strokeweight=".138285pt" strokecolor="#ff0000">
                <v:path arrowok="t"/>
              </v:shape>
            </v:group>
            <v:group style="position:absolute;left:3088;top:124;width:2;height:34" coordorigin="3088,124" coordsize="2,34">
              <v:shape style="position:absolute;left:3088;top:124;width:2;height:34" coordorigin="3088,124" coordsize="0,34" path="m3088,124l3088,158e" filled="false" stroked="true" strokeweight=".207617pt" strokecolor="#ff0000">
                <v:path arrowok="t"/>
              </v:shape>
            </v:group>
            <v:group style="position:absolute;left:3063;top:137;width:50;height:2" coordorigin="3063,137" coordsize="50,2">
              <v:shape style="position:absolute;left:3063;top:137;width:50;height:2" coordorigin="3063,137" coordsize="50,0" path="m3063,137l3113,137e" filled="false" stroked="true" strokeweight=".138285pt" strokecolor="#ff0000">
                <v:path arrowok="t"/>
              </v:shape>
            </v:group>
            <v:group style="position:absolute;left:3088;top:121;width:2;height:34" coordorigin="3088,121" coordsize="2,34">
              <v:shape style="position:absolute;left:3088;top:121;width:2;height:34" coordorigin="3088,121" coordsize="0,34" path="m3088,121l3088,154e" filled="false" stroked="true" strokeweight=".207617pt" strokecolor="#ff0000">
                <v:path arrowok="t"/>
              </v:shape>
            </v:group>
            <v:group style="position:absolute;left:3063;top:136;width:50;height:2" coordorigin="3063,136" coordsize="50,2">
              <v:shape style="position:absolute;left:3063;top:136;width:50;height:2" coordorigin="3063,136" coordsize="50,0" path="m3063,136l3113,136e" filled="false" stroked="true" strokeweight=".138285pt" strokecolor="#ff0000">
                <v:path arrowok="t"/>
              </v:shape>
            </v:group>
            <v:group style="position:absolute;left:3088;top:119;width:2;height:34" coordorigin="3088,119" coordsize="2,34">
              <v:shape style="position:absolute;left:3088;top:119;width:2;height:34" coordorigin="3088,119" coordsize="0,34" path="m3088,119l3088,152e" filled="false" stroked="true" strokeweight=".207617pt" strokecolor="#ff0000">
                <v:path arrowok="t"/>
              </v:shape>
            </v:group>
            <v:group style="position:absolute;left:3063;top:132;width:50;height:2" coordorigin="3063,132" coordsize="50,2">
              <v:shape style="position:absolute;left:3063;top:132;width:50;height:2" coordorigin="3063,132" coordsize="50,0" path="m3063,132l3113,132e" filled="false" stroked="true" strokeweight=".138285pt" strokecolor="#ff0000">
                <v:path arrowok="t"/>
              </v:shape>
            </v:group>
            <v:group style="position:absolute;left:3088;top:116;width:2;height:34" coordorigin="3088,116" coordsize="2,34">
              <v:shape style="position:absolute;left:3088;top:116;width:2;height:34" coordorigin="3088,116" coordsize="0,34" path="m3088,116l3088,149e" filled="false" stroked="true" strokeweight=".207617pt" strokecolor="#ff0000">
                <v:path arrowok="t"/>
              </v:shape>
            </v:group>
            <v:group style="position:absolute;left:3063;top:126;width:50;height:2" coordorigin="3063,126" coordsize="50,2">
              <v:shape style="position:absolute;left:3063;top:126;width:50;height:2" coordorigin="3063,126" coordsize="50,0" path="m3063,126l3113,126e" filled="false" stroked="true" strokeweight=".138285pt" strokecolor="#ff0000">
                <v:path arrowok="t"/>
              </v:shape>
            </v:group>
            <v:group style="position:absolute;left:3088;top:110;width:2;height:34" coordorigin="3088,110" coordsize="2,34">
              <v:shape style="position:absolute;left:3088;top:110;width:2;height:34" coordorigin="3088,110" coordsize="0,34" path="m3088,110l3088,143e" filled="false" stroked="true" strokeweight=".207617pt" strokecolor="#ff0000">
                <v:path arrowok="t"/>
              </v:shape>
            </v:group>
            <v:group style="position:absolute;left:3063;top:122;width:50;height:2" coordorigin="3063,122" coordsize="50,2">
              <v:shape style="position:absolute;left:3063;top:122;width:50;height:2" coordorigin="3063,122" coordsize="50,0" path="m3063,122l3113,122e" filled="false" stroked="true" strokeweight=".138285pt" strokecolor="#ff0000">
                <v:path arrowok="t"/>
              </v:shape>
            </v:group>
            <v:group style="position:absolute;left:3088;top:105;width:2;height:34" coordorigin="3088,105" coordsize="2,34">
              <v:shape style="position:absolute;left:3088;top:105;width:2;height:34" coordorigin="3088,105" coordsize="0,34" path="m3088,105l3088,139e" filled="false" stroked="true" strokeweight=".207617pt" strokecolor="#ff0000">
                <v:path arrowok="t"/>
              </v:shape>
            </v:group>
            <v:group style="position:absolute;left:3063;top:119;width:50;height:2" coordorigin="3063,119" coordsize="50,2">
              <v:shape style="position:absolute;left:3063;top:119;width:50;height:2" coordorigin="3063,119" coordsize="50,0" path="m3063,119l3113,119e" filled="false" stroked="true" strokeweight=".138285pt" strokecolor="#ff0000">
                <v:path arrowok="t"/>
              </v:shape>
            </v:group>
            <v:group style="position:absolute;left:3088;top:103;width:2;height:34" coordorigin="3088,103" coordsize="2,34">
              <v:shape style="position:absolute;left:3088;top:103;width:2;height:34" coordorigin="3088,103" coordsize="0,34" path="m3088,103l3088,136e" filled="false" stroked="true" strokeweight=".207617pt" strokecolor="#ff0000">
                <v:path arrowok="t"/>
              </v:shape>
            </v:group>
            <v:group style="position:absolute;left:3063;top:116;width:50;height:2" coordorigin="3063,116" coordsize="50,2">
              <v:shape style="position:absolute;left:3063;top:116;width:50;height:2" coordorigin="3063,116" coordsize="50,0" path="m3063,116l3113,116e" filled="false" stroked="true" strokeweight=".138285pt" strokecolor="#ff0000">
                <v:path arrowok="t"/>
              </v:shape>
            </v:group>
            <v:group style="position:absolute;left:3088;top:99;width:2;height:34" coordorigin="3088,99" coordsize="2,34">
              <v:shape style="position:absolute;left:3088;top:99;width:2;height:34" coordorigin="3088,99" coordsize="0,34" path="m3088,99l3088,132e" filled="false" stroked="true" strokeweight=".207617pt" strokecolor="#ff0000">
                <v:path arrowok="t"/>
              </v:shape>
            </v:group>
            <v:group style="position:absolute;left:3063;top:115;width:50;height:2" coordorigin="3063,115" coordsize="50,2">
              <v:shape style="position:absolute;left:3063;top:115;width:50;height:2" coordorigin="3063,115" coordsize="50,0" path="m3063,115l3113,115e" filled="false" stroked="true" strokeweight=".138285pt" strokecolor="#ff0000">
                <v:path arrowok="t"/>
              </v:shape>
            </v:group>
            <v:group style="position:absolute;left:3088;top:98;width:2;height:34" coordorigin="3088,98" coordsize="2,34">
              <v:shape style="position:absolute;left:3088;top:98;width:2;height:34" coordorigin="3088,98" coordsize="0,34" path="m3088,98l3088,131e" filled="false" stroked="true" strokeweight=".207617pt" strokecolor="#ff0000">
                <v:path arrowok="t"/>
              </v:shape>
            </v:group>
            <v:group style="position:absolute;left:3063;top:113;width:50;height:2" coordorigin="3063,113" coordsize="50,2">
              <v:shape style="position:absolute;left:3063;top:113;width:50;height:2" coordorigin="3063,113" coordsize="50,0" path="m3063,113l3113,113e" filled="false" stroked="true" strokeweight=".138285pt" strokecolor="#ff0000">
                <v:path arrowok="t"/>
              </v:shape>
            </v:group>
            <v:group style="position:absolute;left:3088;top:97;width:2;height:34" coordorigin="3088,97" coordsize="2,34">
              <v:shape style="position:absolute;left:3088;top:97;width:2;height:34" coordorigin="3088,97" coordsize="0,34" path="m3088,97l3088,130e" filled="false" stroked="true" strokeweight=".207617pt" strokecolor="#ff0000">
                <v:path arrowok="t"/>
              </v:shape>
            </v:group>
            <v:group style="position:absolute;left:3063;top:111;width:50;height:2" coordorigin="3063,111" coordsize="50,2">
              <v:shape style="position:absolute;left:3063;top:111;width:50;height:2" coordorigin="3063,111" coordsize="50,0" path="m3063,111l3113,111e" filled="false" stroked="true" strokeweight=".138285pt" strokecolor="#ff0000">
                <v:path arrowok="t"/>
              </v:shape>
            </v:group>
            <v:group style="position:absolute;left:3088;top:94;width:2;height:34" coordorigin="3088,94" coordsize="2,34">
              <v:shape style="position:absolute;left:3088;top:94;width:2;height:34" coordorigin="3088,94" coordsize="0,34" path="m3088,94l3088,127e" filled="false" stroked="true" strokeweight=".207617pt" strokecolor="#ff0000">
                <v:path arrowok="t"/>
              </v:shape>
            </v:group>
            <v:group style="position:absolute;left:3063;top:107;width:50;height:2" coordorigin="3063,107" coordsize="50,2">
              <v:shape style="position:absolute;left:3063;top:107;width:50;height:2" coordorigin="3063,107" coordsize="50,0" path="m3063,107l3113,107e" filled="false" stroked="true" strokeweight=".138285pt" strokecolor="#ff0000">
                <v:path arrowok="t"/>
              </v:shape>
            </v:group>
            <v:group style="position:absolute;left:3088;top:90;width:2;height:34" coordorigin="3088,90" coordsize="2,34">
              <v:shape style="position:absolute;left:3088;top:90;width:2;height:34" coordorigin="3088,90" coordsize="0,34" path="m3088,90l3088,123e" filled="false" stroked="true" strokeweight=".207617pt" strokecolor="#ff0000">
                <v:path arrowok="t"/>
              </v:shape>
            </v:group>
            <v:group style="position:absolute;left:3063;top:103;width:50;height:2" coordorigin="3063,103" coordsize="50,2">
              <v:shape style="position:absolute;left:3063;top:103;width:50;height:2" coordorigin="3063,103" coordsize="50,0" path="m3063,103l3113,103e" filled="false" stroked="true" strokeweight=".138285pt" strokecolor="#ff0000">
                <v:path arrowok="t"/>
              </v:shape>
            </v:group>
            <v:group style="position:absolute;left:3088;top:87;width:2;height:34" coordorigin="3088,87" coordsize="2,34">
              <v:shape style="position:absolute;left:3088;top:87;width:2;height:34" coordorigin="3088,87" coordsize="0,34" path="m3088,87l3088,120e" filled="false" stroked="true" strokeweight=".207617pt" strokecolor="#ff0000">
                <v:path arrowok="t"/>
              </v:shape>
            </v:group>
            <v:group style="position:absolute;left:3063;top:102;width:50;height:2" coordorigin="3063,102" coordsize="50,2">
              <v:shape style="position:absolute;left:3063;top:102;width:50;height:2" coordorigin="3063,102" coordsize="50,0" path="m3063,102l3113,102e" filled="false" stroked="true" strokeweight=".138285pt" strokecolor="#ff0000">
                <v:path arrowok="t"/>
              </v:shape>
            </v:group>
            <v:group style="position:absolute;left:3088;top:85;width:2;height:34" coordorigin="3088,85" coordsize="2,34">
              <v:shape style="position:absolute;left:3088;top:85;width:2;height:34" coordorigin="3088,85" coordsize="0,34" path="m3088,85l3088,118e" filled="false" stroked="true" strokeweight=".207617pt" strokecolor="#ff0000">
                <v:path arrowok="t"/>
              </v:shape>
            </v:group>
            <v:group style="position:absolute;left:3063;top:96;width:50;height:2" coordorigin="3063,96" coordsize="50,2">
              <v:shape style="position:absolute;left:3063;top:96;width:50;height:2" coordorigin="3063,96" coordsize="50,0" path="m3063,96l3113,96e" filled="false" stroked="true" strokeweight=".138285pt" strokecolor="#ff0000">
                <v:path arrowok="t"/>
              </v:shape>
            </v:group>
            <v:group style="position:absolute;left:3088;top:80;width:2;height:34" coordorigin="3088,80" coordsize="2,34">
              <v:shape style="position:absolute;left:3088;top:80;width:2;height:34" coordorigin="3088,80" coordsize="0,34" path="m3088,80l3088,113e" filled="false" stroked="true" strokeweight=".207617pt" strokecolor="#ff0000">
                <v:path arrowok="t"/>
              </v:shape>
            </v:group>
            <v:group style="position:absolute;left:3063;top:95;width:50;height:2" coordorigin="3063,95" coordsize="50,2">
              <v:shape style="position:absolute;left:3063;top:95;width:50;height:2" coordorigin="3063,95" coordsize="50,0" path="m3063,95l3113,95e" filled="false" stroked="true" strokeweight=".138285pt" strokecolor="#ff0000">
                <v:path arrowok="t"/>
              </v:shape>
            </v:group>
            <v:group style="position:absolute;left:3088;top:79;width:2;height:34" coordorigin="3088,79" coordsize="2,34">
              <v:shape style="position:absolute;left:3088;top:79;width:2;height:34" coordorigin="3088,79" coordsize="0,34" path="m3088,79l3088,112e" filled="false" stroked="true" strokeweight=".207617pt" strokecolor="#ff0000">
                <v:path arrowok="t"/>
              </v:shape>
            </v:group>
            <v:group style="position:absolute;left:3063;top:89;width:50;height:2" coordorigin="3063,89" coordsize="50,2">
              <v:shape style="position:absolute;left:3063;top:89;width:50;height:2" coordorigin="3063,89" coordsize="50,0" path="m3063,89l3113,89e" filled="false" stroked="true" strokeweight=".138285pt" strokecolor="#ff0000">
                <v:path arrowok="t"/>
              </v:shape>
            </v:group>
            <v:group style="position:absolute;left:3088;top:73;width:2;height:34" coordorigin="3088,73" coordsize="2,34">
              <v:shape style="position:absolute;left:3088;top:73;width:2;height:34" coordorigin="3088,73" coordsize="0,34" path="m3088,73l3088,106e" filled="false" stroked="true" strokeweight=".207617pt" strokecolor="#ff0000">
                <v:path arrowok="t"/>
              </v:shape>
            </v:group>
            <v:group style="position:absolute;left:3063;top:84;width:50;height:2" coordorigin="3063,84" coordsize="50,2">
              <v:shape style="position:absolute;left:3063;top:84;width:50;height:2" coordorigin="3063,84" coordsize="50,0" path="m3063,84l3113,84e" filled="false" stroked="true" strokeweight=".138285pt" strokecolor="#ff0000">
                <v:path arrowok="t"/>
              </v:shape>
            </v:group>
            <v:group style="position:absolute;left:3088;top:68;width:2;height:34" coordorigin="3088,68" coordsize="2,34">
              <v:shape style="position:absolute;left:3088;top:68;width:2;height:34" coordorigin="3088,68" coordsize="0,34" path="m3088,68l3088,101e" filled="false" stroked="true" strokeweight=".207617pt" strokecolor="#ff0000">
                <v:path arrowok="t"/>
              </v:shape>
            </v:group>
            <v:group style="position:absolute;left:3063;top:83;width:50;height:2" coordorigin="3063,83" coordsize="50,2">
              <v:shape style="position:absolute;left:3063;top:83;width:50;height:2" coordorigin="3063,83" coordsize="50,0" path="m3063,83l3113,83e" filled="false" stroked="true" strokeweight=".138285pt" strokecolor="#ff0000">
                <v:path arrowok="t"/>
              </v:shape>
            </v:group>
            <v:group style="position:absolute;left:3088;top:66;width:2;height:34" coordorigin="3088,66" coordsize="2,34">
              <v:shape style="position:absolute;left:3088;top:66;width:2;height:34" coordorigin="3088,66" coordsize="0,34" path="m3088,66l3088,100e" filled="false" stroked="true" strokeweight=".207617pt" strokecolor="#ff0000">
                <v:path arrowok="t"/>
              </v:shape>
            </v:group>
            <v:group style="position:absolute;left:3690;top:278;width:50;height:2" coordorigin="3690,278" coordsize="50,2">
              <v:shape style="position:absolute;left:3690;top:278;width:50;height:2" coordorigin="3690,278" coordsize="50,0" path="m3690,278l3739,278e" filled="false" stroked="true" strokeweight=".138285pt" strokecolor="#ff0000">
                <v:path arrowok="t"/>
              </v:shape>
            </v:group>
            <v:group style="position:absolute;left:3715;top:261;width:2;height:34" coordorigin="3715,261" coordsize="2,34">
              <v:shape style="position:absolute;left:3715;top:261;width:2;height:34" coordorigin="3715,261" coordsize="0,34" path="m3715,261l3715,294e" filled="false" stroked="true" strokeweight=".207617pt" strokecolor="#ff0000">
                <v:path arrowok="t"/>
              </v:shape>
            </v:group>
            <v:group style="position:absolute;left:3690;top:276;width:50;height:2" coordorigin="3690,276" coordsize="50,2">
              <v:shape style="position:absolute;left:3690;top:276;width:50;height:2" coordorigin="3690,276" coordsize="50,0" path="m3690,276l3739,276e" filled="false" stroked="true" strokeweight=".138285pt" strokecolor="#ff0000">
                <v:path arrowok="t"/>
              </v:shape>
            </v:group>
            <v:group style="position:absolute;left:3715;top:260;width:2;height:34" coordorigin="3715,260" coordsize="2,34">
              <v:shape style="position:absolute;left:3715;top:260;width:2;height:34" coordorigin="3715,260" coordsize="0,34" path="m3715,260l3715,293e" filled="false" stroked="true" strokeweight=".207617pt" strokecolor="#ff0000">
                <v:path arrowok="t"/>
              </v:shape>
            </v:group>
            <v:group style="position:absolute;left:3690;top:273;width:50;height:2" coordorigin="3690,273" coordsize="50,2">
              <v:shape style="position:absolute;left:3690;top:273;width:50;height:2" coordorigin="3690,273" coordsize="50,0" path="m3690,273l3739,273e" filled="false" stroked="true" strokeweight=".138285pt" strokecolor="#ff0000">
                <v:path arrowok="t"/>
              </v:shape>
            </v:group>
            <v:group style="position:absolute;left:3715;top:256;width:2;height:34" coordorigin="3715,256" coordsize="2,34">
              <v:shape style="position:absolute;left:3715;top:256;width:2;height:34" coordorigin="3715,256" coordsize="0,34" path="m3715,256l3715,289e" filled="false" stroked="true" strokeweight=".207617pt" strokecolor="#ff0000">
                <v:path arrowok="t"/>
              </v:shape>
            </v:group>
            <v:group style="position:absolute;left:3690;top:210;width:50;height:2" coordorigin="3690,210" coordsize="50,2">
              <v:shape style="position:absolute;left:3690;top:210;width:50;height:2" coordorigin="3690,210" coordsize="50,0" path="m3690,210l3739,210e" filled="false" stroked="true" strokeweight=".138285pt" strokecolor="#ff0000">
                <v:path arrowok="t"/>
              </v:shape>
            </v:group>
            <v:group style="position:absolute;left:3715;top:193;width:2;height:34" coordorigin="3715,193" coordsize="2,34">
              <v:shape style="position:absolute;left:3715;top:193;width:2;height:34" coordorigin="3715,193" coordsize="0,34" path="m3715,193l3715,226e" filled="false" stroked="true" strokeweight=".207617pt" strokecolor="#ff0000">
                <v:path arrowok="t"/>
              </v:shape>
            </v:group>
            <v:group style="position:absolute;left:3690;top:208;width:50;height:2" coordorigin="3690,208" coordsize="50,2">
              <v:shape style="position:absolute;left:3690;top:208;width:50;height:2" coordorigin="3690,208" coordsize="50,0" path="m3690,208l3739,208e" filled="false" stroked="true" strokeweight=".138285pt" strokecolor="#ff0000">
                <v:path arrowok="t"/>
              </v:shape>
            </v:group>
            <v:group style="position:absolute;left:3715;top:191;width:2;height:34" coordorigin="3715,191" coordsize="2,34">
              <v:shape style="position:absolute;left:3715;top:191;width:2;height:34" coordorigin="3715,191" coordsize="0,34" path="m3715,191l3715,224e" filled="false" stroked="true" strokeweight=".207617pt" strokecolor="#ff0000">
                <v:path arrowok="t"/>
              </v:shape>
            </v:group>
            <v:group style="position:absolute;left:3690;top:168;width:50;height:2" coordorigin="3690,168" coordsize="50,2">
              <v:shape style="position:absolute;left:3690;top:168;width:50;height:2" coordorigin="3690,168" coordsize="50,0" path="m3690,168l3739,168e" filled="false" stroked="true" strokeweight=".138285pt" strokecolor="#ff0000">
                <v:path arrowok="t"/>
              </v:shape>
            </v:group>
            <v:group style="position:absolute;left:3715;top:151;width:2;height:34" coordorigin="3715,151" coordsize="2,34">
              <v:shape style="position:absolute;left:3715;top:151;width:2;height:34" coordorigin="3715,151" coordsize="0,34" path="m3715,151l3715,184e" filled="false" stroked="true" strokeweight=".207617pt" strokecolor="#ff0000">
                <v:path arrowok="t"/>
              </v:shape>
            </v:group>
            <v:group style="position:absolute;left:3690;top:166;width:50;height:2" coordorigin="3690,166" coordsize="50,2">
              <v:shape style="position:absolute;left:3690;top:166;width:50;height:2" coordorigin="3690,166" coordsize="50,0" path="m3690,166l3739,166e" filled="false" stroked="true" strokeweight=".138285pt" strokecolor="#ff0000">
                <v:path arrowok="t"/>
              </v:shape>
            </v:group>
            <v:group style="position:absolute;left:3715;top:150;width:2;height:34" coordorigin="3715,150" coordsize="2,34">
              <v:shape style="position:absolute;left:3715;top:150;width:2;height:34" coordorigin="3715,150" coordsize="0,34" path="m3715,150l3715,183e" filled="false" stroked="true" strokeweight=".207617pt" strokecolor="#ff0000">
                <v:path arrowok="t"/>
              </v:shape>
            </v:group>
            <v:group style="position:absolute;left:3690;top:165;width:50;height:2" coordorigin="3690,165" coordsize="50,2">
              <v:shape style="position:absolute;left:3690;top:165;width:50;height:2" coordorigin="3690,165" coordsize="50,0" path="m3690,165l3739,165e" filled="false" stroked="true" strokeweight=".138285pt" strokecolor="#ff0000">
                <v:path arrowok="t"/>
              </v:shape>
            </v:group>
            <v:group style="position:absolute;left:3715;top:148;width:2;height:34" coordorigin="3715,148" coordsize="2,34">
              <v:shape style="position:absolute;left:3715;top:148;width:2;height:34" coordorigin="3715,148" coordsize="0,34" path="m3715,148l3715,182e" filled="false" stroked="true" strokeweight=".207617pt" strokecolor="#ff0000">
                <v:path arrowok="t"/>
              </v:shape>
            </v:group>
            <v:group style="position:absolute;left:3690;top:164;width:50;height:2" coordorigin="3690,164" coordsize="50,2">
              <v:shape style="position:absolute;left:3690;top:164;width:50;height:2" coordorigin="3690,164" coordsize="50,0" path="m3690,164l3739,164e" filled="false" stroked="true" strokeweight=".138285pt" strokecolor="#ff0000">
                <v:path arrowok="t"/>
              </v:shape>
            </v:group>
            <v:group style="position:absolute;left:3715;top:147;width:2;height:34" coordorigin="3715,147" coordsize="2,34">
              <v:shape style="position:absolute;left:3715;top:147;width:2;height:34" coordorigin="3715,147" coordsize="0,34" path="m3715,147l3715,181e" filled="false" stroked="true" strokeweight=".207617pt" strokecolor="#ff0000">
                <v:path arrowok="t"/>
              </v:shape>
            </v:group>
            <v:group style="position:absolute;left:3690;top:162;width:50;height:2" coordorigin="3690,162" coordsize="50,2">
              <v:shape style="position:absolute;left:3690;top:162;width:50;height:2" coordorigin="3690,162" coordsize="50,0" path="m3690,162l3739,162e" filled="false" stroked="true" strokeweight=".138285pt" strokecolor="#ff0000">
                <v:path arrowok="t"/>
              </v:shape>
            </v:group>
            <v:group style="position:absolute;left:3715;top:146;width:2;height:34" coordorigin="3715,146" coordsize="2,34">
              <v:shape style="position:absolute;left:3715;top:146;width:2;height:34" coordorigin="3715,146" coordsize="0,34" path="m3715,146l3715,179e" filled="false" stroked="true" strokeweight=".207617pt" strokecolor="#ff0000">
                <v:path arrowok="t"/>
              </v:shape>
            </v:group>
            <v:group style="position:absolute;left:3690;top:161;width:50;height:2" coordorigin="3690,161" coordsize="50,2">
              <v:shape style="position:absolute;left:3690;top:161;width:50;height:2" coordorigin="3690,161" coordsize="50,0" path="m3690,161l3739,161e" filled="false" stroked="true" strokeweight=".138285pt" strokecolor="#ff0000">
                <v:path arrowok="t"/>
              </v:shape>
            </v:group>
            <v:group style="position:absolute;left:3715;top:145;width:2;height:34" coordorigin="3715,145" coordsize="2,34">
              <v:shape style="position:absolute;left:3715;top:145;width:2;height:34" coordorigin="3715,145" coordsize="0,34" path="m3715,145l3715,178e" filled="false" stroked="true" strokeweight=".207617pt" strokecolor="#ff0000">
                <v:path arrowok="t"/>
              </v:shape>
            </v:group>
            <v:group style="position:absolute;left:3690;top:158;width:50;height:2" coordorigin="3690,158" coordsize="50,2">
              <v:shape style="position:absolute;left:3690;top:158;width:50;height:2" coordorigin="3690,158" coordsize="50,0" path="m3690,158l3739,158e" filled="false" stroked="true" strokeweight=".138285pt" strokecolor="#ff0000">
                <v:path arrowok="t"/>
              </v:shape>
            </v:group>
            <v:group style="position:absolute;left:3715;top:141;width:2;height:34" coordorigin="3715,141" coordsize="2,34">
              <v:shape style="position:absolute;left:3715;top:141;width:2;height:34" coordorigin="3715,141" coordsize="0,34" path="m3715,141l3715,174e" filled="false" stroked="true" strokeweight=".207617pt" strokecolor="#ff0000">
                <v:path arrowok="t"/>
              </v:shape>
            </v:group>
            <v:group style="position:absolute;left:3690;top:156;width:50;height:2" coordorigin="3690,156" coordsize="50,2">
              <v:shape style="position:absolute;left:3690;top:156;width:50;height:2" coordorigin="3690,156" coordsize="50,0" path="m3690,156l3739,156e" filled="false" stroked="true" strokeweight=".138285pt" strokecolor="#ff0000">
                <v:path arrowok="t"/>
              </v:shape>
            </v:group>
            <v:group style="position:absolute;left:3715;top:140;width:2;height:34" coordorigin="3715,140" coordsize="2,34">
              <v:shape style="position:absolute;left:3715;top:140;width:2;height:34" coordorigin="3715,140" coordsize="0,34" path="m3715,140l3715,173e" filled="false" stroked="true" strokeweight=".207617pt" strokecolor="#ff0000">
                <v:path arrowok="t"/>
              </v:shape>
            </v:group>
            <v:group style="position:absolute;left:3690;top:155;width:50;height:2" coordorigin="3690,155" coordsize="50,2">
              <v:shape style="position:absolute;left:3690;top:155;width:50;height:2" coordorigin="3690,155" coordsize="50,0" path="m3690,155l3739,155e" filled="false" stroked="true" strokeweight=".138285pt" strokecolor="#ff0000">
                <v:path arrowok="t"/>
              </v:shape>
            </v:group>
            <v:group style="position:absolute;left:3715;top:139;width:2;height:34" coordorigin="3715,139" coordsize="2,34">
              <v:shape style="position:absolute;left:3715;top:139;width:2;height:34" coordorigin="3715,139" coordsize="0,34" path="m3715,139l3715,172e" filled="false" stroked="true" strokeweight=".207617pt" strokecolor="#ff0000">
                <v:path arrowok="t"/>
              </v:shape>
            </v:group>
            <v:group style="position:absolute;left:3690;top:153;width:50;height:2" coordorigin="3690,153" coordsize="50,2">
              <v:shape style="position:absolute;left:3690;top:153;width:50;height:2" coordorigin="3690,153" coordsize="50,0" path="m3690,153l3739,153e" filled="false" stroked="true" strokeweight=".138285pt" strokecolor="#ff0000">
                <v:path arrowok="t"/>
              </v:shape>
            </v:group>
            <v:group style="position:absolute;left:3715;top:137;width:2;height:34" coordorigin="3715,137" coordsize="2,34">
              <v:shape style="position:absolute;left:3715;top:137;width:2;height:34" coordorigin="3715,137" coordsize="0,34" path="m3715,137l3715,170e" filled="false" stroked="true" strokeweight=".207617pt" strokecolor="#ff0000">
                <v:path arrowok="t"/>
              </v:shape>
            </v:group>
            <v:group style="position:absolute;left:3690;top:153;width:50;height:2" coordorigin="3690,153" coordsize="50,2">
              <v:shape style="position:absolute;left:3690;top:153;width:50;height:2" coordorigin="3690,153" coordsize="50,0" path="m3690,153l3739,153e" filled="false" stroked="true" strokeweight=".138285pt" strokecolor="#ff0000">
                <v:path arrowok="t"/>
              </v:shape>
            </v:group>
            <v:group style="position:absolute;left:3715;top:136;width:2;height:34" coordorigin="3715,136" coordsize="2,34">
              <v:shape style="position:absolute;left:3715;top:136;width:2;height:34" coordorigin="3715,136" coordsize="0,34" path="m3715,136l3715,169e" filled="false" stroked="true" strokeweight=".207617pt" strokecolor="#ff0000">
                <v:path arrowok="t"/>
              </v:shape>
            </v:group>
            <v:group style="position:absolute;left:3690;top:151;width:50;height:2" coordorigin="3690,151" coordsize="50,2">
              <v:shape style="position:absolute;left:3690;top:151;width:50;height:2" coordorigin="3690,151" coordsize="50,0" path="m3690,151l3739,151e" filled="false" stroked="true" strokeweight=".138285pt" strokecolor="#ff0000">
                <v:path arrowok="t"/>
              </v:shape>
            </v:group>
            <v:group style="position:absolute;left:3715;top:135;width:2;height:34" coordorigin="3715,135" coordsize="2,34">
              <v:shape style="position:absolute;left:3715;top:135;width:2;height:34" coordorigin="3715,135" coordsize="0,34" path="m3715,135l3715,168e" filled="false" stroked="true" strokeweight=".207617pt" strokecolor="#ff0000">
                <v:path arrowok="t"/>
              </v:shape>
            </v:group>
            <v:group style="position:absolute;left:3690;top:150;width:50;height:2" coordorigin="3690,150" coordsize="50,2">
              <v:shape style="position:absolute;left:3690;top:150;width:50;height:2" coordorigin="3690,150" coordsize="50,0" path="m3690,150l3739,150e" filled="false" stroked="true" strokeweight=".138285pt" strokecolor="#ff0000">
                <v:path arrowok="t"/>
              </v:shape>
            </v:group>
            <v:group style="position:absolute;left:3715;top:133;width:2;height:34" coordorigin="3715,133" coordsize="2,34">
              <v:shape style="position:absolute;left:3715;top:133;width:2;height:34" coordorigin="3715,133" coordsize="0,34" path="m3715,133l3715,166e" filled="false" stroked="true" strokeweight=".207617pt" strokecolor="#ff0000">
                <v:path arrowok="t"/>
              </v:shape>
            </v:group>
            <v:group style="position:absolute;left:3690;top:148;width:50;height:2" coordorigin="3690,148" coordsize="50,2">
              <v:shape style="position:absolute;left:3690;top:148;width:50;height:2" coordorigin="3690,148" coordsize="50,0" path="m3690,148l3739,148e" filled="false" stroked="true" strokeweight=".138285pt" strokecolor="#ff0000">
                <v:path arrowok="t"/>
              </v:shape>
            </v:group>
            <v:group style="position:absolute;left:3715;top:132;width:2;height:34" coordorigin="3715,132" coordsize="2,34">
              <v:shape style="position:absolute;left:3715;top:132;width:2;height:34" coordorigin="3715,132" coordsize="0,34" path="m3715,132l3715,165e" filled="false" stroked="true" strokeweight=".207617pt" strokecolor="#ff0000">
                <v:path arrowok="t"/>
              </v:shape>
            </v:group>
            <v:group style="position:absolute;left:3690;top:148;width:50;height:2" coordorigin="3690,148" coordsize="50,2">
              <v:shape style="position:absolute;left:3690;top:148;width:50;height:2" coordorigin="3690,148" coordsize="50,0" path="m3690,148l3739,148e" filled="false" stroked="true" strokeweight=".138285pt" strokecolor="#ff0000">
                <v:path arrowok="t"/>
              </v:shape>
            </v:group>
            <v:group style="position:absolute;left:3715;top:131;width:2;height:34" coordorigin="3715,131" coordsize="2,34">
              <v:shape style="position:absolute;left:3715;top:131;width:2;height:34" coordorigin="3715,131" coordsize="0,34" path="m3715,131l3715,164e" filled="false" stroked="true" strokeweight=".207617pt" strokecolor="#ff0000">
                <v:path arrowok="t"/>
              </v:shape>
            </v:group>
            <v:group style="position:absolute;left:3690;top:146;width:50;height:2" coordorigin="3690,146" coordsize="50,2">
              <v:shape style="position:absolute;left:3690;top:146;width:50;height:2" coordorigin="3690,146" coordsize="50,0" path="m3690,146l3739,146e" filled="false" stroked="true" strokeweight=".138285pt" strokecolor="#ff0000">
                <v:path arrowok="t"/>
              </v:shape>
            </v:group>
            <v:group style="position:absolute;left:3715;top:130;width:2;height:34" coordorigin="3715,130" coordsize="2,34">
              <v:shape style="position:absolute;left:3715;top:130;width:2;height:34" coordorigin="3715,130" coordsize="0,34" path="m3715,130l3715,163e" filled="false" stroked="true" strokeweight=".207617pt" strokecolor="#ff0000">
                <v:path arrowok="t"/>
              </v:shape>
            </v:group>
            <v:group style="position:absolute;left:3690;top:145;width:50;height:2" coordorigin="3690,145" coordsize="50,2">
              <v:shape style="position:absolute;left:3690;top:145;width:50;height:2" coordorigin="3690,145" coordsize="50,0" path="m3690,145l3739,145e" filled="false" stroked="true" strokeweight=".138285pt" strokecolor="#ff0000">
                <v:path arrowok="t"/>
              </v:shape>
            </v:group>
            <v:group style="position:absolute;left:3715;top:128;width:2;height:34" coordorigin="3715,128" coordsize="2,34">
              <v:shape style="position:absolute;left:3715;top:128;width:2;height:34" coordorigin="3715,128" coordsize="0,34" path="m3715,128l3715,161e" filled="false" stroked="true" strokeweight=".207617pt" strokecolor="#ff0000">
                <v:path arrowok="t"/>
              </v:shape>
            </v:group>
            <v:group style="position:absolute;left:3690;top:142;width:50;height:2" coordorigin="3690,142" coordsize="50,2">
              <v:shape style="position:absolute;left:3690;top:142;width:50;height:2" coordorigin="3690,142" coordsize="50,0" path="m3690,142l3739,142e" filled="false" stroked="true" strokeweight=".138285pt" strokecolor="#ff0000">
                <v:path arrowok="t"/>
              </v:shape>
            </v:group>
            <v:group style="position:absolute;left:3715;top:125;width:2;height:34" coordorigin="3715,125" coordsize="2,34">
              <v:shape style="position:absolute;left:3715;top:125;width:2;height:34" coordorigin="3715,125" coordsize="0,34" path="m3715,125l3715,159e" filled="false" stroked="true" strokeweight=".207617pt" strokecolor="#ff0000">
                <v:path arrowok="t"/>
              </v:shape>
            </v:group>
            <v:group style="position:absolute;left:3690;top:141;width:50;height:2" coordorigin="3690,141" coordsize="50,2">
              <v:shape style="position:absolute;left:3690;top:141;width:50;height:2" coordorigin="3690,141" coordsize="50,0" path="m3690,141l3739,141e" filled="false" stroked="true" strokeweight=".138285pt" strokecolor="#ff0000">
                <v:path arrowok="t"/>
              </v:shape>
            </v:group>
            <v:group style="position:absolute;left:3715;top:125;width:2;height:34" coordorigin="3715,125" coordsize="2,34">
              <v:shape style="position:absolute;left:3715;top:125;width:2;height:34" coordorigin="3715,125" coordsize="0,34" path="m3715,125l3715,158e" filled="false" stroked="true" strokeweight=".207617pt" strokecolor="#ff0000">
                <v:path arrowok="t"/>
              </v:shape>
            </v:group>
            <v:group style="position:absolute;left:3690;top:140;width:50;height:2" coordorigin="3690,140" coordsize="50,2">
              <v:shape style="position:absolute;left:3690;top:140;width:50;height:2" coordorigin="3690,140" coordsize="50,0" path="m3690,140l3739,140e" filled="false" stroked="true" strokeweight=".138285pt" strokecolor="#ff0000">
                <v:path arrowok="t"/>
              </v:shape>
            </v:group>
            <v:group style="position:absolute;left:3715;top:123;width:2;height:34" coordorigin="3715,123" coordsize="2,34">
              <v:shape style="position:absolute;left:3715;top:123;width:2;height:34" coordorigin="3715,123" coordsize="0,34" path="m3715,123l3715,156e" filled="false" stroked="true" strokeweight=".207617pt" strokecolor="#ff0000">
                <v:path arrowok="t"/>
              </v:shape>
            </v:group>
            <v:group style="position:absolute;left:3690;top:139;width:50;height:2" coordorigin="3690,139" coordsize="50,2">
              <v:shape style="position:absolute;left:3690;top:139;width:50;height:2" coordorigin="3690,139" coordsize="50,0" path="m3690,139l3739,139e" filled="false" stroked="true" strokeweight=".138285pt" strokecolor="#ff0000">
                <v:path arrowok="t"/>
              </v:shape>
            </v:group>
            <v:group style="position:absolute;left:3715;top:122;width:2;height:34" coordorigin="3715,122" coordsize="2,34">
              <v:shape style="position:absolute;left:3715;top:122;width:2;height:34" coordorigin="3715,122" coordsize="0,34" path="m3715,122l3715,155e" filled="false" stroked="true" strokeweight=".207617pt" strokecolor="#ff0000">
                <v:path arrowok="t"/>
              </v:shape>
            </v:group>
            <v:group style="position:absolute;left:3690;top:137;width:50;height:2" coordorigin="3690,137" coordsize="50,2">
              <v:shape style="position:absolute;left:3690;top:137;width:50;height:2" coordorigin="3690,137" coordsize="50,0" path="m3690,137l3739,137e" filled="false" stroked="true" strokeweight=".138285pt" strokecolor="#ff0000">
                <v:path arrowok="t"/>
              </v:shape>
            </v:group>
            <v:group style="position:absolute;left:3715;top:121;width:2;height:34" coordorigin="3715,121" coordsize="2,34">
              <v:shape style="position:absolute;left:3715;top:121;width:2;height:34" coordorigin="3715,121" coordsize="0,34" path="m3715,121l3715,154e" filled="false" stroked="true" strokeweight=".207617pt" strokecolor="#ff0000">
                <v:path arrowok="t"/>
              </v:shape>
            </v:group>
            <v:group style="position:absolute;left:3690;top:136;width:50;height:2" coordorigin="3690,136" coordsize="50,2">
              <v:shape style="position:absolute;left:3690;top:136;width:50;height:2" coordorigin="3690,136" coordsize="50,0" path="m3690,136l3739,136e" filled="false" stroked="true" strokeweight=".138285pt" strokecolor="#ff0000">
                <v:path arrowok="t"/>
              </v:shape>
            </v:group>
            <v:group style="position:absolute;left:3715;top:119;width:2;height:34" coordorigin="3715,119" coordsize="2,34">
              <v:shape style="position:absolute;left:3715;top:119;width:2;height:34" coordorigin="3715,119" coordsize="0,34" path="m3715,119l3715,153e" filled="false" stroked="true" strokeweight=".207617pt" strokecolor="#ff0000">
                <v:path arrowok="t"/>
              </v:shape>
            </v:group>
            <v:group style="position:absolute;left:3690;top:135;width:50;height:2" coordorigin="3690,135" coordsize="50,2">
              <v:shape style="position:absolute;left:3690;top:135;width:50;height:2" coordorigin="3690,135" coordsize="50,0" path="m3690,135l3739,135e" filled="false" stroked="true" strokeweight=".138285pt" strokecolor="#ff0000">
                <v:path arrowok="t"/>
              </v:shape>
            </v:group>
            <v:group style="position:absolute;left:3715;top:119;width:2;height:34" coordorigin="3715,119" coordsize="2,34">
              <v:shape style="position:absolute;left:3715;top:119;width:2;height:34" coordorigin="3715,119" coordsize="0,34" path="m3715,119l3715,152e" filled="false" stroked="true" strokeweight=".207617pt" strokecolor="#ff0000">
                <v:path arrowok="t"/>
              </v:shape>
            </v:group>
            <v:group style="position:absolute;left:3690;top:133;width:50;height:2" coordorigin="3690,133" coordsize="50,2">
              <v:shape style="position:absolute;left:3690;top:133;width:50;height:2" coordorigin="3690,133" coordsize="50,0" path="m3690,133l3739,133e" filled="false" stroked="true" strokeweight=".138285pt" strokecolor="#ff0000">
                <v:path arrowok="t"/>
              </v:shape>
            </v:group>
            <v:group style="position:absolute;left:3715;top:117;width:2;height:34" coordorigin="3715,117" coordsize="2,34">
              <v:shape style="position:absolute;left:3715;top:117;width:2;height:34" coordorigin="3715,117" coordsize="0,34" path="m3715,117l3715,150e" filled="false" stroked="true" strokeweight=".207617pt" strokecolor="#ff0000">
                <v:path arrowok="t"/>
              </v:shape>
            </v:group>
            <v:group style="position:absolute;left:3690;top:132;width:50;height:2" coordorigin="3690,132" coordsize="50,2">
              <v:shape style="position:absolute;left:3690;top:132;width:50;height:2" coordorigin="3690,132" coordsize="50,0" path="m3690,132l3739,132e" filled="false" stroked="true" strokeweight=".138285pt" strokecolor="#ff0000">
                <v:path arrowok="t"/>
              </v:shape>
            </v:group>
            <v:group style="position:absolute;left:3715;top:116;width:2;height:34" coordorigin="3715,116" coordsize="2,34">
              <v:shape style="position:absolute;left:3715;top:116;width:2;height:34" coordorigin="3715,116" coordsize="0,34" path="m3715,116l3715,149e" filled="false" stroked="true" strokeweight=".207617pt" strokecolor="#ff0000">
                <v:path arrowok="t"/>
              </v:shape>
            </v:group>
            <v:group style="position:absolute;left:3690;top:131;width:50;height:2" coordorigin="3690,131" coordsize="50,2">
              <v:shape style="position:absolute;left:3690;top:131;width:50;height:2" coordorigin="3690,131" coordsize="50,0" path="m3690,131l3739,131e" filled="false" stroked="true" strokeweight=".138285pt" strokecolor="#ff0000">
                <v:path arrowok="t"/>
              </v:shape>
            </v:group>
            <v:group style="position:absolute;left:3715;top:114;width:2;height:34" coordorigin="3715,114" coordsize="2,34">
              <v:shape style="position:absolute;left:3715;top:114;width:2;height:34" coordorigin="3715,114" coordsize="0,34" path="m3715,114l3715,148e" filled="false" stroked="true" strokeweight=".207617pt" strokecolor="#ff0000">
                <v:path arrowok="t"/>
              </v:shape>
            </v:group>
            <v:group style="position:absolute;left:3690;top:130;width:50;height:2" coordorigin="3690,130" coordsize="50,2">
              <v:shape style="position:absolute;left:3690;top:130;width:50;height:2" coordorigin="3690,130" coordsize="50,0" path="m3690,130l3739,130e" filled="false" stroked="true" strokeweight=".138285pt" strokecolor="#ff0000">
                <v:path arrowok="t"/>
              </v:shape>
            </v:group>
            <v:group style="position:absolute;left:3715;top:114;width:2;height:34" coordorigin="3715,114" coordsize="2,34">
              <v:shape style="position:absolute;left:3715;top:114;width:2;height:34" coordorigin="3715,114" coordsize="0,34" path="m3715,114l3715,147e" filled="false" stroked="true" strokeweight=".207617pt" strokecolor="#ff0000">
                <v:path arrowok="t"/>
              </v:shape>
            </v:group>
            <v:group style="position:absolute;left:3690;top:128;width:50;height:2" coordorigin="3690,128" coordsize="50,2">
              <v:shape style="position:absolute;left:3690;top:128;width:50;height:2" coordorigin="3690,128" coordsize="50,0" path="m3690,128l3739,128e" filled="false" stroked="true" strokeweight=".138285pt" strokecolor="#ff0000">
                <v:path arrowok="t"/>
              </v:shape>
            </v:group>
            <v:group style="position:absolute;left:3715;top:112;width:2;height:34" coordorigin="3715,112" coordsize="2,34">
              <v:shape style="position:absolute;left:3715;top:112;width:2;height:34" coordorigin="3715,112" coordsize="0,34" path="m3715,112l3715,145e" filled="false" stroked="true" strokeweight=".207617pt" strokecolor="#ff0000">
                <v:path arrowok="t"/>
              </v:shape>
            </v:group>
            <v:group style="position:absolute;left:3690;top:127;width:50;height:2" coordorigin="3690,127" coordsize="50,2">
              <v:shape style="position:absolute;left:3690;top:127;width:50;height:2" coordorigin="3690,127" coordsize="50,0" path="m3690,127l3739,127e" filled="false" stroked="true" strokeweight=".138285pt" strokecolor="#ff0000">
                <v:path arrowok="t"/>
              </v:shape>
            </v:group>
            <v:group style="position:absolute;left:3715;top:111;width:2;height:34" coordorigin="3715,111" coordsize="2,34">
              <v:shape style="position:absolute;left:3715;top:111;width:2;height:34" coordorigin="3715,111" coordsize="0,34" path="m3715,111l3715,144e" filled="false" stroked="true" strokeweight=".207617pt" strokecolor="#ff0000">
                <v:path arrowok="t"/>
              </v:shape>
            </v:group>
            <v:group style="position:absolute;left:3690;top:126;width:50;height:2" coordorigin="3690,126" coordsize="50,2">
              <v:shape style="position:absolute;left:3690;top:126;width:50;height:2" coordorigin="3690,126" coordsize="50,0" path="m3690,126l3739,126e" filled="false" stroked="true" strokeweight=".138285pt" strokecolor="#ff0000">
                <v:path arrowok="t"/>
              </v:shape>
            </v:group>
            <v:group style="position:absolute;left:3715;top:110;width:2;height:34" coordorigin="3715,110" coordsize="2,34">
              <v:shape style="position:absolute;left:3715;top:110;width:2;height:34" coordorigin="3715,110" coordsize="0,34" path="m3715,110l3715,143e" filled="false" stroked="true" strokeweight=".207617pt" strokecolor="#ff0000">
                <v:path arrowok="t"/>
              </v:shape>
            </v:group>
            <v:group style="position:absolute;left:3690;top:125;width:50;height:2" coordorigin="3690,125" coordsize="50,2">
              <v:shape style="position:absolute;left:3690;top:125;width:50;height:2" coordorigin="3690,125" coordsize="50,0" path="m3690,125l3739,125e" filled="false" stroked="true" strokeweight=".138285pt" strokecolor="#ff0000">
                <v:path arrowok="t"/>
              </v:shape>
            </v:group>
            <v:group style="position:absolute;left:3715;top:108;width:2;height:34" coordorigin="3715,108" coordsize="2,34">
              <v:shape style="position:absolute;left:3715;top:108;width:2;height:34" coordorigin="3715,108" coordsize="0,34" path="m3715,108l3715,141e" filled="false" stroked="true" strokeweight=".207617pt" strokecolor="#ff0000">
                <v:path arrowok="t"/>
              </v:shape>
            </v:group>
            <v:group style="position:absolute;left:3690;top:124;width:50;height:2" coordorigin="3690,124" coordsize="50,2">
              <v:shape style="position:absolute;left:3690;top:124;width:50;height:2" coordorigin="3690,124" coordsize="50,0" path="m3690,124l3739,124e" filled="false" stroked="true" strokeweight=".138285pt" strokecolor="#ff0000">
                <v:path arrowok="t"/>
              </v:shape>
            </v:group>
            <v:group style="position:absolute;left:3715;top:107;width:2;height:34" coordorigin="3715,107" coordsize="2,34">
              <v:shape style="position:absolute;left:3715;top:107;width:2;height:34" coordorigin="3715,107" coordsize="0,34" path="m3715,107l3715,140e" filled="false" stroked="true" strokeweight=".207617pt" strokecolor="#ff0000">
                <v:path arrowok="t"/>
              </v:shape>
            </v:group>
            <v:group style="position:absolute;left:3690;top:122;width:50;height:2" coordorigin="3690,122" coordsize="50,2">
              <v:shape style="position:absolute;left:3690;top:122;width:50;height:2" coordorigin="3690,122" coordsize="50,0" path="m3690,122l3739,122e" filled="false" stroked="true" strokeweight=".138285pt" strokecolor="#ff0000">
                <v:path arrowok="t"/>
              </v:shape>
            </v:group>
            <v:group style="position:absolute;left:3715;top:106;width:2;height:34" coordorigin="3715,106" coordsize="2,34">
              <v:shape style="position:absolute;left:3715;top:106;width:2;height:34" coordorigin="3715,106" coordsize="0,34" path="m3715,106l3715,139e" filled="false" stroked="true" strokeweight=".207617pt" strokecolor="#ff0000">
                <v:path arrowok="t"/>
              </v:shape>
            </v:group>
            <v:group style="position:absolute;left:3690;top:121;width:50;height:2" coordorigin="3690,121" coordsize="50,2">
              <v:shape style="position:absolute;left:3690;top:121;width:50;height:2" coordorigin="3690,121" coordsize="50,0" path="m3690,121l3739,121e" filled="false" stroked="true" strokeweight=".138285pt" strokecolor="#ff0000">
                <v:path arrowok="t"/>
              </v:shape>
            </v:group>
            <v:group style="position:absolute;left:3715;top:104;width:2;height:34" coordorigin="3715,104" coordsize="2,34">
              <v:shape style="position:absolute;left:3715;top:104;width:2;height:34" coordorigin="3715,104" coordsize="0,34" path="m3715,104l3715,138e" filled="false" stroked="true" strokeweight=".207617pt" strokecolor="#ff0000">
                <v:path arrowok="t"/>
              </v:shape>
            </v:group>
            <v:group style="position:absolute;left:3690;top:120;width:50;height:2" coordorigin="3690,120" coordsize="50,2">
              <v:shape style="position:absolute;left:3690;top:120;width:50;height:2" coordorigin="3690,120" coordsize="50,0" path="m3690,120l3739,120e" filled="false" stroked="true" strokeweight=".138285pt" strokecolor="#ff0000">
                <v:path arrowok="t"/>
              </v:shape>
            </v:group>
            <v:group style="position:absolute;left:3715;top:103;width:2;height:34" coordorigin="3715,103" coordsize="2,34">
              <v:shape style="position:absolute;left:3715;top:103;width:2;height:34" coordorigin="3715,103" coordsize="0,34" path="m3715,103l3715,136e" filled="false" stroked="true" strokeweight=".207617pt" strokecolor="#ff0000">
                <v:path arrowok="t"/>
              </v:shape>
            </v:group>
            <v:group style="position:absolute;left:3690;top:119;width:50;height:2" coordorigin="3690,119" coordsize="50,2">
              <v:shape style="position:absolute;left:3690;top:119;width:50;height:2" coordorigin="3690,119" coordsize="50,0" path="m3690,119l3739,119e" filled="false" stroked="true" strokeweight=".138285pt" strokecolor="#ff0000">
                <v:path arrowok="t"/>
              </v:shape>
            </v:group>
            <v:group style="position:absolute;left:3715;top:102;width:2;height:34" coordorigin="3715,102" coordsize="2,34">
              <v:shape style="position:absolute;left:3715;top:102;width:2;height:34" coordorigin="3715,102" coordsize="0,34" path="m3715,102l3715,135e" filled="false" stroked="true" strokeweight=".207617pt" strokecolor="#ff0000">
                <v:path arrowok="t"/>
              </v:shape>
            </v:group>
            <v:group style="position:absolute;left:3690;top:117;width:50;height:2" coordorigin="3690,117" coordsize="50,2">
              <v:shape style="position:absolute;left:3690;top:117;width:50;height:2" coordorigin="3690,117" coordsize="50,0" path="m3690,117l3739,117e" filled="false" stroked="true" strokeweight=".138285pt" strokecolor="#ff0000">
                <v:path arrowok="t"/>
              </v:shape>
            </v:group>
            <v:group style="position:absolute;left:3715;top:100;width:2;height:34" coordorigin="3715,100" coordsize="2,34">
              <v:shape style="position:absolute;left:3715;top:100;width:2;height:34" coordorigin="3715,100" coordsize="0,34" path="m3715,100l3715,133e" filled="false" stroked="true" strokeweight=".207617pt" strokecolor="#ff0000">
                <v:path arrowok="t"/>
              </v:shape>
            </v:group>
            <v:group style="position:absolute;left:3690;top:116;width:50;height:2" coordorigin="3690,116" coordsize="50,2">
              <v:shape style="position:absolute;left:3690;top:116;width:50;height:2" coordorigin="3690,116" coordsize="50,0" path="m3690,116l3739,116e" filled="false" stroked="true" strokeweight=".138285pt" strokecolor="#ff0000">
                <v:path arrowok="t"/>
              </v:shape>
            </v:group>
            <v:group style="position:absolute;left:3715;top:99;width:2;height:34" coordorigin="3715,99" coordsize="2,34">
              <v:shape style="position:absolute;left:3715;top:99;width:2;height:34" coordorigin="3715,99" coordsize="0,34" path="m3715,99l3715,132e" filled="false" stroked="true" strokeweight=".207617pt" strokecolor="#ff0000">
                <v:path arrowok="t"/>
              </v:shape>
            </v:group>
            <v:group style="position:absolute;left:3690;top:111;width:50;height:2" coordorigin="3690,111" coordsize="50,2">
              <v:shape style="position:absolute;left:3690;top:111;width:50;height:2" coordorigin="3690,111" coordsize="50,0" path="m3690,111l3739,111e" filled="false" stroked="true" strokeweight=".138285pt" strokecolor="#ff0000">
                <v:path arrowok="t"/>
              </v:shape>
            </v:group>
            <v:group style="position:absolute;left:3715;top:94;width:2;height:34" coordorigin="3715,94" coordsize="2,34">
              <v:shape style="position:absolute;left:3715;top:94;width:2;height:34" coordorigin="3715,94" coordsize="0,34" path="m3715,94l3715,127e" filled="false" stroked="true" strokeweight=".207617pt" strokecolor="#ff0000">
                <v:path arrowok="t"/>
              </v:shape>
            </v:group>
            <v:group style="position:absolute;left:3690;top:107;width:50;height:2" coordorigin="3690,107" coordsize="50,2">
              <v:shape style="position:absolute;left:3690;top:107;width:50;height:2" coordorigin="3690,107" coordsize="50,0" path="m3690,107l3739,107e" filled="false" stroked="true" strokeweight=".138285pt" strokecolor="#ff0000">
                <v:path arrowok="t"/>
              </v:shape>
            </v:group>
            <v:group style="position:absolute;left:3715;top:91;width:2;height:34" coordorigin="3715,91" coordsize="2,34">
              <v:shape style="position:absolute;left:3715;top:91;width:2;height:34" coordorigin="3715,91" coordsize="0,34" path="m3715,91l3715,124e" filled="false" stroked="true" strokeweight=".207617pt" strokecolor="#ff0000">
                <v:path arrowok="t"/>
              </v:shape>
            </v:group>
            <v:group style="position:absolute;left:3690;top:106;width:50;height:2" coordorigin="3690,106" coordsize="50,2">
              <v:shape style="position:absolute;left:3690;top:106;width:50;height:2" coordorigin="3690,106" coordsize="50,0" path="m3690,106l3739,106e" filled="false" stroked="true" strokeweight=".138285pt" strokecolor="#ff0000">
                <v:path arrowok="t"/>
              </v:shape>
            </v:group>
            <v:group style="position:absolute;left:3715;top:89;width:2;height:34" coordorigin="3715,89" coordsize="2,34">
              <v:shape style="position:absolute;left:3715;top:89;width:2;height:34" coordorigin="3715,89" coordsize="0,34" path="m3715,89l3715,122e" filled="false" stroked="true" strokeweight=".207617pt" strokecolor="#ff0000">
                <v:path arrowok="t"/>
              </v:shape>
            </v:group>
            <v:group style="position:absolute;left:3690;top:104;width:50;height:2" coordorigin="3690,104" coordsize="50,2">
              <v:shape style="position:absolute;left:3690;top:104;width:50;height:2" coordorigin="3690,104" coordsize="50,0" path="m3690,104l3739,104e" filled="false" stroked="true" strokeweight=".138285pt" strokecolor="#ff0000">
                <v:path arrowok="t"/>
              </v:shape>
            </v:group>
            <v:group style="position:absolute;left:3715;top:88;width:2;height:34" coordorigin="3715,88" coordsize="2,34">
              <v:shape style="position:absolute;left:3715;top:88;width:2;height:34" coordorigin="3715,88" coordsize="0,34" path="m3715,88l3715,121e" filled="false" stroked="true" strokeweight=".207617pt" strokecolor="#ff0000">
                <v:path arrowok="t"/>
              </v:shape>
            </v:group>
            <v:group style="position:absolute;left:3690;top:101;width:50;height:2" coordorigin="3690,101" coordsize="50,2">
              <v:shape style="position:absolute;left:3690;top:101;width:50;height:2" coordorigin="3690,101" coordsize="50,0" path="m3690,101l3739,101e" filled="false" stroked="true" strokeweight=".138285pt" strokecolor="#ff0000">
                <v:path arrowok="t"/>
              </v:shape>
            </v:group>
            <v:group style="position:absolute;left:3715;top:84;width:2;height:34" coordorigin="3715,84" coordsize="2,34">
              <v:shape style="position:absolute;left:3715;top:84;width:2;height:34" coordorigin="3715,84" coordsize="0,34" path="m3715,84l3715,117e" filled="false" stroked="true" strokeweight=".207617pt" strokecolor="#ff0000">
                <v:path arrowok="t"/>
              </v:shape>
            </v:group>
            <v:group style="position:absolute;left:3690;top:99;width:50;height:2" coordorigin="3690,99" coordsize="50,2">
              <v:shape style="position:absolute;left:3690;top:99;width:50;height:2" coordorigin="3690,99" coordsize="50,0" path="m3690,99l3739,99e" filled="false" stroked="true" strokeweight=".138285pt" strokecolor="#ff0000">
                <v:path arrowok="t"/>
              </v:shape>
            </v:group>
            <v:group style="position:absolute;left:3715;top:83;width:2;height:34" coordorigin="3715,83" coordsize="2,34">
              <v:shape style="position:absolute;left:3715;top:83;width:2;height:34" coordorigin="3715,83" coordsize="0,34" path="m3715,83l3715,116e" filled="false" stroked="true" strokeweight=".207617pt" strokecolor="#ff0000">
                <v:path arrowok="t"/>
              </v:shape>
            </v:group>
            <v:group style="position:absolute;left:3690;top:98;width:50;height:2" coordorigin="3690,98" coordsize="50,2">
              <v:shape style="position:absolute;left:3690;top:98;width:50;height:2" coordorigin="3690,98" coordsize="50,0" path="m3690,98l3739,98e" filled="false" stroked="true" strokeweight=".138285pt" strokecolor="#ff0000">
                <v:path arrowok="t"/>
              </v:shape>
            </v:group>
            <v:group style="position:absolute;left:3715;top:82;width:2;height:34" coordorigin="3715,82" coordsize="2,34">
              <v:shape style="position:absolute;left:3715;top:82;width:2;height:34" coordorigin="3715,82" coordsize="0,34" path="m3715,82l3715,115e" filled="false" stroked="true" strokeweight=".207617pt" strokecolor="#ff0000">
                <v:path arrowok="t"/>
              </v:shape>
            </v:group>
            <v:group style="position:absolute;left:3690;top:97;width:50;height:2" coordorigin="3690,97" coordsize="50,2">
              <v:shape style="position:absolute;left:3690;top:97;width:50;height:2" coordorigin="3690,97" coordsize="50,0" path="m3690,97l3739,97e" filled="false" stroked="true" strokeweight=".138285pt" strokecolor="#ff0000">
                <v:path arrowok="t"/>
              </v:shape>
            </v:group>
            <v:group style="position:absolute;left:3715;top:80;width:2;height:34" coordorigin="3715,80" coordsize="2,34">
              <v:shape style="position:absolute;left:3715;top:80;width:2;height:34" coordorigin="3715,80" coordsize="0,34" path="m3715,80l3715,113e" filled="false" stroked="true" strokeweight=".207617pt" strokecolor="#ff0000">
                <v:path arrowok="t"/>
              </v:shape>
            </v:group>
            <v:group style="position:absolute;left:3690;top:96;width:50;height:2" coordorigin="3690,96" coordsize="50,2">
              <v:shape style="position:absolute;left:3690;top:96;width:50;height:2" coordorigin="3690,96" coordsize="50,0" path="m3690,96l3739,96e" filled="false" stroked="true" strokeweight=".138285pt" strokecolor="#ff0000">
                <v:path arrowok="t"/>
              </v:shape>
            </v:group>
            <v:group style="position:absolute;left:3715;top:79;width:2;height:34" coordorigin="3715,79" coordsize="2,34">
              <v:shape style="position:absolute;left:3715;top:79;width:2;height:34" coordorigin="3715,79" coordsize="0,34" path="m3715,79l3715,112e" filled="false" stroked="true" strokeweight=".207617pt" strokecolor="#ff0000">
                <v:path arrowok="t"/>
              </v:shape>
            </v:group>
            <v:group style="position:absolute;left:3690;top:94;width:50;height:2" coordorigin="3690,94" coordsize="50,2">
              <v:shape style="position:absolute;left:3690;top:94;width:50;height:2" coordorigin="3690,94" coordsize="50,0" path="m3690,94l3739,94e" filled="false" stroked="true" strokeweight=".138285pt" strokecolor="#ff0000">
                <v:path arrowok="t"/>
              </v:shape>
            </v:group>
            <v:group style="position:absolute;left:3715;top:78;width:2;height:34" coordorigin="3715,78" coordsize="2,34">
              <v:shape style="position:absolute;left:3715;top:78;width:2;height:34" coordorigin="3715,78" coordsize="0,34" path="m3715,78l3715,111e" filled="false" stroked="true" strokeweight=".207617pt" strokecolor="#ff0000">
                <v:path arrowok="t"/>
              </v:shape>
            </v:group>
            <v:group style="position:absolute;left:3690;top:93;width:50;height:2" coordorigin="3690,93" coordsize="50,2">
              <v:shape style="position:absolute;left:3690;top:93;width:50;height:2" coordorigin="3690,93" coordsize="50,0" path="m3690,93l3739,93e" filled="false" stroked="true" strokeweight=".138285pt" strokecolor="#ff0000">
                <v:path arrowok="t"/>
              </v:shape>
            </v:group>
            <v:group style="position:absolute;left:3715;top:77;width:2;height:34" coordorigin="3715,77" coordsize="2,34">
              <v:shape style="position:absolute;left:3715;top:77;width:2;height:34" coordorigin="3715,77" coordsize="0,34" path="m3715,77l3715,110e" filled="false" stroked="true" strokeweight=".207617pt" strokecolor="#ff0000">
                <v:path arrowok="t"/>
              </v:shape>
            </v:group>
            <v:group style="position:absolute;left:3690;top:92;width:50;height:2" coordorigin="3690,92" coordsize="50,2">
              <v:shape style="position:absolute;left:3690;top:92;width:50;height:2" coordorigin="3690,92" coordsize="50,0" path="m3690,92l3739,92e" filled="false" stroked="true" strokeweight=".138285pt" strokecolor="#ff0000">
                <v:path arrowok="t"/>
              </v:shape>
            </v:group>
            <v:group style="position:absolute;left:3715;top:75;width:2;height:34" coordorigin="3715,75" coordsize="2,34">
              <v:shape style="position:absolute;left:3715;top:75;width:2;height:34" coordorigin="3715,75" coordsize="0,34" path="m3715,75l3715,109e" filled="false" stroked="true" strokeweight=".207617pt" strokecolor="#ff0000">
                <v:path arrowok="t"/>
              </v:shape>
            </v:group>
            <v:group style="position:absolute;left:3690;top:91;width:50;height:2" coordorigin="3690,91" coordsize="50,2">
              <v:shape style="position:absolute;left:3690;top:91;width:50;height:2" coordorigin="3690,91" coordsize="50,0" path="m3690,91l3739,91e" filled="false" stroked="true" strokeweight=".138285pt" strokecolor="#ff0000">
                <v:path arrowok="t"/>
              </v:shape>
            </v:group>
            <v:group style="position:absolute;left:3715;top:74;width:2;height:34" coordorigin="3715,74" coordsize="2,34">
              <v:shape style="position:absolute;left:3715;top:74;width:2;height:34" coordorigin="3715,74" coordsize="0,34" path="m3715,74l3715,107e" filled="false" stroked="true" strokeweight=".207617pt" strokecolor="#ff0000">
                <v:path arrowok="t"/>
              </v:shape>
            </v:group>
            <v:group style="position:absolute;left:3690;top:90;width:50;height:2" coordorigin="3690,90" coordsize="50,2">
              <v:shape style="position:absolute;left:3690;top:90;width:50;height:2" coordorigin="3690,90" coordsize="50,0" path="m3690,90l3739,90e" filled="false" stroked="true" strokeweight=".138285pt" strokecolor="#ff0000">
                <v:path arrowok="t"/>
              </v:shape>
            </v:group>
            <v:group style="position:absolute;left:3715;top:73;width:2;height:34" coordorigin="3715,73" coordsize="2,34">
              <v:shape style="position:absolute;left:3715;top:73;width:2;height:34" coordorigin="3715,73" coordsize="0,34" path="m3715,73l3715,106e" filled="false" stroked="true" strokeweight=".207617pt" strokecolor="#ff0000">
                <v:path arrowok="t"/>
              </v:shape>
            </v:group>
            <v:group style="position:absolute;left:3690;top:88;width:50;height:2" coordorigin="3690,88" coordsize="50,2">
              <v:shape style="position:absolute;left:3690;top:88;width:50;height:2" coordorigin="3690,88" coordsize="50,0" path="m3690,88l3739,88e" filled="false" stroked="true" strokeweight=".138285pt" strokecolor="#ff0000">
                <v:path arrowok="t"/>
              </v:shape>
            </v:group>
            <v:group style="position:absolute;left:3715;top:71;width:2;height:34" coordorigin="3715,71" coordsize="2,34">
              <v:shape style="position:absolute;left:3715;top:71;width:2;height:34" coordorigin="3715,71" coordsize="0,34" path="m3715,71l3715,104e" filled="false" stroked="true" strokeweight=".207617pt" strokecolor="#ff0000">
                <v:path arrowok="t"/>
              </v:shape>
            </v:group>
            <v:group style="position:absolute;left:3690;top:87;width:50;height:2" coordorigin="3690,87" coordsize="50,2">
              <v:shape style="position:absolute;left:3690;top:87;width:50;height:2" coordorigin="3690,87" coordsize="50,0" path="m3690,87l3739,87e" filled="false" stroked="true" strokeweight=".138285pt" strokecolor="#ff0000">
                <v:path arrowok="t"/>
              </v:shape>
            </v:group>
            <v:group style="position:absolute;left:3715;top:70;width:2;height:34" coordorigin="3715,70" coordsize="2,34">
              <v:shape style="position:absolute;left:3715;top:70;width:2;height:34" coordorigin="3715,70" coordsize="0,34" path="m3715,70l3715,104e" filled="false" stroked="true" strokeweight=".207617pt" strokecolor="#ff0000">
                <v:path arrowok="t"/>
              </v:shape>
            </v:group>
            <v:group style="position:absolute;left:3690;top:86;width:50;height:2" coordorigin="3690,86" coordsize="50,2">
              <v:shape style="position:absolute;left:3690;top:86;width:50;height:2" coordorigin="3690,86" coordsize="50,0" path="m3690,86l3739,86e" filled="false" stroked="true" strokeweight=".138285pt" strokecolor="#ff0000">
                <v:path arrowok="t"/>
              </v:shape>
            </v:group>
            <v:group style="position:absolute;left:3715;top:69;width:2;height:34" coordorigin="3715,69" coordsize="2,34">
              <v:shape style="position:absolute;left:3715;top:69;width:2;height:34" coordorigin="3715,69" coordsize="0,34" path="m3715,69l3715,102e" filled="false" stroked="true" strokeweight=".207617pt" strokecolor="#ff0000">
                <v:path arrowok="t"/>
              </v:shape>
            </v:group>
            <v:group style="position:absolute;left:3690;top:83;width:50;height:2" coordorigin="3690,83" coordsize="50,2">
              <v:shape style="position:absolute;left:3690;top:83;width:50;height:2" coordorigin="3690,83" coordsize="50,0" path="m3690,83l3739,83e" filled="false" stroked="true" strokeweight=".138285pt" strokecolor="#ff0000">
                <v:path arrowok="t"/>
              </v:shape>
            </v:group>
            <v:group style="position:absolute;left:3715;top:67;width:2;height:34" coordorigin="3715,67" coordsize="2,34">
              <v:shape style="position:absolute;left:3715;top:67;width:2;height:34" coordorigin="3715,67" coordsize="0,34" path="m3715,67l3715,100e" filled="false" stroked="true" strokeweight=".207617pt" strokecolor="#ff0000">
                <v:path arrowok="t"/>
              </v:shape>
            </v:group>
            <v:group style="position:absolute;left:4316;top:116;width:50;height:2" coordorigin="4316,116" coordsize="50,2">
              <v:shape style="position:absolute;left:4316;top:116;width:50;height:2" coordorigin="4316,116" coordsize="50,0" path="m4316,116l4366,116e" filled="false" stroked="true" strokeweight=".138285pt" strokecolor="#ff0000">
                <v:path arrowok="t"/>
              </v:shape>
            </v:group>
            <v:group style="position:absolute;left:4341;top:99;width:2;height:34" coordorigin="4341,99" coordsize="2,34">
              <v:shape style="position:absolute;left:4341;top:99;width:2;height:34" coordorigin="4341,99" coordsize="0,34" path="m4341,99l4341,133e" filled="false" stroked="true" strokeweight=".207617pt" strokecolor="#ff0000">
                <v:path arrowok="t"/>
              </v:shape>
            </v:group>
            <w10:wrap type="none"/>
          </v:group>
        </w:pict>
      </w:r>
      <w:r>
        <w:rPr>
          <w:rFonts w:ascii="Arial"/>
          <w:w w:val="145"/>
          <w:sz w:val="9"/>
        </w:rPr>
        <w:t>0.2</w:t>
      </w:r>
      <w:r>
        <w:rPr>
          <w:rFonts w:ascii="Arial"/>
          <w:sz w:val="9"/>
        </w:rPr>
      </w: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before="63"/>
        <w:ind w:left="0" w:right="0" w:firstLine="0"/>
        <w:jc w:val="right"/>
        <w:rPr>
          <w:rFonts w:ascii="Arial" w:hAnsi="Arial" w:cs="Arial" w:eastAsia="Arial"/>
          <w:sz w:val="9"/>
          <w:szCs w:val="9"/>
        </w:rPr>
      </w:pPr>
      <w:r>
        <w:rPr/>
        <w:pict>
          <v:shape style="position:absolute;margin-left:254.981018pt;margin-top:1.066350pt;width:8.65pt;height:40.6pt;mso-position-horizontal-relative:page;mso-position-vertical-relative:paragraph;z-index:3064" type="#_x0000_t202" filled="false" stroked="false">
            <v:textbox inset="0,0,0,0" style="layout-flow:vertical;mso-layout-flow-alt:bottom-to-top">
              <w:txbxContent>
                <w:p>
                  <w:pPr>
                    <w:spacing w:before="0"/>
                    <w:ind w:left="20" w:right="0" w:firstLine="0"/>
                    <w:jc w:val="left"/>
                    <w:rPr>
                      <w:rFonts w:ascii="Arial" w:hAnsi="Arial" w:cs="Arial" w:eastAsia="Arial"/>
                      <w:sz w:val="13"/>
                      <w:szCs w:val="13"/>
                    </w:rPr>
                  </w:pPr>
                  <w:r>
                    <w:rPr>
                      <w:rFonts w:ascii="Arial"/>
                      <w:w w:val="68"/>
                      <w:sz w:val="13"/>
                    </w:rPr>
                    <w:t>Requested</w:t>
                  </w:r>
                  <w:r>
                    <w:rPr>
                      <w:rFonts w:ascii="Arial"/>
                      <w:spacing w:val="-12"/>
                      <w:sz w:val="13"/>
                    </w:rPr>
                    <w:t> </w:t>
                  </w:r>
                  <w:r>
                    <w:rPr>
                      <w:rFonts w:ascii="Arial"/>
                      <w:w w:val="68"/>
                      <w:sz w:val="13"/>
                    </w:rPr>
                    <w:t>memory</w:t>
                  </w:r>
                  <w:r>
                    <w:rPr>
                      <w:rFonts w:ascii="Arial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45"/>
          <w:sz w:val="9"/>
        </w:rPr>
        <w:t>0.15</w:t>
      </w:r>
      <w:r>
        <w:rPr>
          <w:rFonts w:ascii="Arial"/>
          <w:sz w:val="9"/>
        </w:rPr>
      </w: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before="63"/>
        <w:ind w:left="0" w:right="0" w:firstLine="0"/>
        <w:jc w:val="right"/>
        <w:rPr>
          <w:rFonts w:ascii="Arial" w:hAnsi="Arial" w:cs="Arial" w:eastAsia="Arial"/>
          <w:sz w:val="9"/>
          <w:szCs w:val="9"/>
        </w:rPr>
      </w:pPr>
      <w:r>
        <w:rPr>
          <w:rFonts w:ascii="Arial"/>
          <w:w w:val="145"/>
          <w:sz w:val="9"/>
        </w:rPr>
        <w:t>0.1</w:t>
      </w:r>
      <w:r>
        <w:rPr>
          <w:rFonts w:ascii="Arial"/>
          <w:sz w:val="9"/>
        </w:rPr>
      </w: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before="64"/>
        <w:ind w:left="0" w:right="0" w:firstLine="0"/>
        <w:jc w:val="right"/>
        <w:rPr>
          <w:rFonts w:ascii="Arial" w:hAnsi="Arial" w:cs="Arial" w:eastAsia="Arial"/>
          <w:sz w:val="9"/>
          <w:szCs w:val="9"/>
        </w:rPr>
      </w:pPr>
      <w:r>
        <w:rPr>
          <w:rFonts w:ascii="Arial"/>
          <w:w w:val="145"/>
          <w:sz w:val="9"/>
        </w:rPr>
        <w:t>0.05</w:t>
      </w:r>
      <w:r>
        <w:rPr>
          <w:rFonts w:ascii="Arial"/>
          <w:sz w:val="9"/>
        </w:rPr>
      </w:r>
    </w:p>
    <w:p>
      <w:pPr>
        <w:spacing w:before="67"/>
        <w:ind w:left="362" w:right="0" w:firstLine="0"/>
        <w:jc w:val="left"/>
        <w:rPr>
          <w:rFonts w:ascii="Arial" w:hAnsi="Arial" w:cs="Arial" w:eastAsia="Arial"/>
          <w:sz w:val="9"/>
          <w:szCs w:val="9"/>
        </w:rPr>
      </w:pPr>
      <w:r>
        <w:rPr>
          <w:w w:val="150"/>
        </w:rPr>
        <w:br w:type="column"/>
      </w:r>
      <w:r>
        <w:rPr>
          <w:rFonts w:ascii="Arial"/>
          <w:w w:val="150"/>
          <w:sz w:val="9"/>
        </w:rPr>
        <w:t>Google Batch</w:t>
      </w:r>
      <w:r>
        <w:rPr>
          <w:rFonts w:ascii="Arial"/>
          <w:spacing w:val="-21"/>
          <w:w w:val="150"/>
          <w:sz w:val="9"/>
        </w:rPr>
        <w:t> </w:t>
      </w:r>
      <w:r>
        <w:rPr>
          <w:rFonts w:ascii="Arial"/>
          <w:w w:val="150"/>
          <w:sz w:val="9"/>
        </w:rPr>
        <w:t>Jobs</w:t>
      </w:r>
      <w:r>
        <w:rPr>
          <w:rFonts w:ascii="Arial"/>
          <w:sz w:val="9"/>
        </w:rPr>
      </w:r>
    </w:p>
    <w:p>
      <w:pPr>
        <w:spacing w:line="240" w:lineRule="auto" w:before="5"/>
        <w:rPr>
          <w:rFonts w:ascii="Arial" w:hAnsi="Arial" w:cs="Arial" w:eastAsia="Arial"/>
          <w:sz w:val="7"/>
          <w:szCs w:val="7"/>
        </w:rPr>
      </w:pPr>
      <w:r>
        <w:rPr/>
        <w:br w:type="column"/>
      </w:r>
      <w:r>
        <w:rPr>
          <w:rFonts w:ascii="Arial"/>
          <w:sz w:val="7"/>
        </w:rPr>
      </w:r>
    </w:p>
    <w:p>
      <w:pPr>
        <w:spacing w:line="48" w:lineRule="exact" w:before="0"/>
        <w:ind w:left="0" w:right="0" w:firstLine="0"/>
        <w:jc w:val="right"/>
        <w:rPr>
          <w:rFonts w:ascii="Arial" w:hAnsi="Arial" w:cs="Arial" w:eastAsia="Arial"/>
          <w:sz w:val="6"/>
          <w:szCs w:val="6"/>
        </w:rPr>
      </w:pPr>
      <w:r>
        <w:rPr>
          <w:rFonts w:ascii="Arial" w:hAnsi="Arial" w:cs="Arial" w:eastAsia="Arial"/>
          <w:w w:val="145"/>
          <w:sz w:val="6"/>
          <w:szCs w:val="6"/>
        </w:rPr>
        <w:t>−4</w:t>
      </w:r>
      <w:r>
        <w:rPr>
          <w:rFonts w:ascii="Arial" w:hAnsi="Arial" w:cs="Arial" w:eastAsia="Arial"/>
          <w:sz w:val="6"/>
          <w:szCs w:val="6"/>
        </w:rPr>
      </w:r>
    </w:p>
    <w:p>
      <w:pPr>
        <w:spacing w:line="142" w:lineRule="exact" w:before="0"/>
        <w:ind w:left="893" w:right="0" w:firstLine="0"/>
        <w:jc w:val="left"/>
        <w:rPr>
          <w:rFonts w:ascii="Arial" w:hAnsi="Arial" w:cs="Arial" w:eastAsia="Arial"/>
          <w:sz w:val="9"/>
          <w:szCs w:val="9"/>
        </w:rPr>
      </w:pPr>
      <w:r>
        <w:rPr/>
        <w:pict>
          <v:group style="position:absolute;margin-left:278.498779pt;margin-top:4.247079pt;width:94.2pt;height:57.3pt;mso-position-horizontal-relative:page;mso-position-vertical-relative:paragraph;z-index:2176" coordorigin="5570,85" coordsize="1884,1146">
            <v:group style="position:absolute;left:5572;top:1124;width:1880;height:2" coordorigin="5572,1124" coordsize="1880,2">
              <v:shape style="position:absolute;left:5572;top:1124;width:1880;height:2" coordorigin="5572,1124" coordsize="1880,0" path="m5572,1124l7452,1124,7452,1124e" filled="false" stroked="true" strokeweight=".091937pt" strokecolor="#000000">
                <v:path arrowok="t"/>
                <v:stroke dashstyle="dash"/>
              </v:shape>
            </v:group>
            <v:group style="position:absolute;left:5572;top:865;width:1880;height:2" coordorigin="5572,865" coordsize="1880,2">
              <v:shape style="position:absolute;left:5572;top:865;width:1880;height:2" coordorigin="5572,865" coordsize="1880,0" path="m5572,865l7452,865,7452,865e" filled="false" stroked="true" strokeweight=".091937pt" strokecolor="#000000">
                <v:path arrowok="t"/>
                <v:stroke dashstyle="dash"/>
              </v:shape>
            </v:group>
            <v:group style="position:absolute;left:5572;top:605;width:1880;height:2" coordorigin="5572,605" coordsize="1880,2">
              <v:shape style="position:absolute;left:5572;top:605;width:1880;height:2" coordorigin="5572,605" coordsize="1880,0" path="m5572,605l7452,605,7452,605e" filled="false" stroked="true" strokeweight=".091937pt" strokecolor="#000000">
                <v:path arrowok="t"/>
                <v:stroke dashstyle="dash"/>
              </v:shape>
            </v:group>
            <v:group style="position:absolute;left:5572;top:346;width:1880;height:2" coordorigin="5572,346" coordsize="1880,2">
              <v:shape style="position:absolute;left:5572;top:346;width:1880;height:2" coordorigin="5572,346" coordsize="1880,0" path="m5572,346l7452,346,7452,346e" filled="false" stroked="true" strokeweight=".091937pt" strokecolor="#000000">
                <v:path arrowok="t"/>
                <v:stroke dashstyle="dash"/>
              </v:shape>
            </v:group>
            <v:group style="position:absolute;left:5572;top:87;width:1880;height:2" coordorigin="5572,87" coordsize="1880,2">
              <v:shape style="position:absolute;left:5572;top:87;width:1880;height:2" coordorigin="5572,87" coordsize="1880,0" path="m5572,87l7452,87,7452,87e" filled="false" stroked="true" strokeweight=".091937pt" strokecolor="#000000">
                <v:path arrowok="t"/>
                <v:stroke dashstyle="dash"/>
              </v:shape>
            </v:group>
            <v:group style="position:absolute;left:5572;top:87;width:1880;height:2" coordorigin="5572,87" coordsize="1880,2">
              <v:shape style="position:absolute;left:5572;top:87;width:1880;height:2" coordorigin="5572,87" coordsize="1880,0" path="m5572,87l7452,87e" filled="false" stroked="true" strokeweight=".138285pt" strokecolor="#000000">
                <v:path arrowok="t"/>
              </v:shape>
            </v:group>
            <v:group style="position:absolute;left:5572;top:87;width:2;height:1141" coordorigin="5572,87" coordsize="2,1141">
              <v:shape style="position:absolute;left:5572;top:87;width:2;height:1141" coordorigin="5572,87" coordsize="0,1141" path="m5572,1228l5572,87e" filled="false" stroked="true" strokeweight=".207617pt" strokecolor="#000000">
                <v:path arrowok="t"/>
              </v:shape>
            </v:group>
            <v:group style="position:absolute;left:7452;top:87;width:2;height:1141" coordorigin="7452,87" coordsize="2,1141">
              <v:shape style="position:absolute;left:7452;top:87;width:2;height:1141" coordorigin="7452,87" coordsize="0,1141" path="m7452,1228l7452,87e" filled="false" stroked="true" strokeweight=".207617pt" strokecolor="#000000">
                <v:path arrowok="t"/>
              </v:shape>
            </v:group>
            <v:group style="position:absolute;left:5572;top:87;width:2;height:1141" coordorigin="5572,87" coordsize="2,1141">
              <v:shape style="position:absolute;left:5572;top:87;width:2;height:1141" coordorigin="5572,87" coordsize="0,1141" path="m5572,1228l5572,87e" filled="false" stroked="true" strokeweight=".207617pt" strokecolor="#000000">
                <v:path arrowok="t"/>
              </v:shape>
            </v:group>
            <v:group style="position:absolute;left:5572;top:1124;width:19;height:2" coordorigin="5572,1124" coordsize="19,2">
              <v:shape style="position:absolute;left:5572;top:1124;width:19;height:2" coordorigin="5572,1124" coordsize="19,0" path="m5572,1124l5591,1124e" filled="false" stroked="true" strokeweight=".138285pt" strokecolor="#000000">
                <v:path arrowok="t"/>
              </v:shape>
            </v:group>
            <v:group style="position:absolute;left:7432;top:1124;width:20;height:2" coordorigin="7432,1124" coordsize="20,2">
              <v:shape style="position:absolute;left:7432;top:1124;width:20;height:2" coordorigin="7432,1124" coordsize="20,0" path="m7452,1124l7432,1124e" filled="false" stroked="true" strokeweight=".138285pt" strokecolor="#000000">
                <v:path arrowok="t"/>
              </v:shape>
            </v:group>
            <v:group style="position:absolute;left:5572;top:865;width:19;height:2" coordorigin="5572,865" coordsize="19,2">
              <v:shape style="position:absolute;left:5572;top:865;width:19;height:2" coordorigin="5572,865" coordsize="19,0" path="m5572,865l5591,865e" filled="false" stroked="true" strokeweight=".138285pt" strokecolor="#000000">
                <v:path arrowok="t"/>
              </v:shape>
            </v:group>
            <v:group style="position:absolute;left:7432;top:865;width:20;height:2" coordorigin="7432,865" coordsize="20,2">
              <v:shape style="position:absolute;left:7432;top:865;width:20;height:2" coordorigin="7432,865" coordsize="20,0" path="m7452,865l7432,865e" filled="false" stroked="true" strokeweight=".138285pt" strokecolor="#000000">
                <v:path arrowok="t"/>
              </v:shape>
            </v:group>
            <v:group style="position:absolute;left:5572;top:605;width:19;height:2" coordorigin="5572,605" coordsize="19,2">
              <v:shape style="position:absolute;left:5572;top:605;width:19;height:2" coordorigin="5572,605" coordsize="19,0" path="m5572,605l5591,605e" filled="false" stroked="true" strokeweight=".138285pt" strokecolor="#000000">
                <v:path arrowok="t"/>
              </v:shape>
            </v:group>
            <v:group style="position:absolute;left:7432;top:605;width:20;height:2" coordorigin="7432,605" coordsize="20,2">
              <v:shape style="position:absolute;left:7432;top:605;width:20;height:2" coordorigin="7432,605" coordsize="20,0" path="m7452,605l7432,605e" filled="false" stroked="true" strokeweight=".138285pt" strokecolor="#000000">
                <v:path arrowok="t"/>
              </v:shape>
            </v:group>
            <v:group style="position:absolute;left:5572;top:346;width:19;height:2" coordorigin="5572,346" coordsize="19,2">
              <v:shape style="position:absolute;left:5572;top:346;width:19;height:2" coordorigin="5572,346" coordsize="19,0" path="m5572,346l5591,346e" filled="false" stroked="true" strokeweight=".138285pt" strokecolor="#000000">
                <v:path arrowok="t"/>
              </v:shape>
            </v:group>
            <v:group style="position:absolute;left:7432;top:346;width:20;height:2" coordorigin="7432,346" coordsize="20,2">
              <v:shape style="position:absolute;left:7432;top:346;width:20;height:2" coordorigin="7432,346" coordsize="20,0" path="m7452,346l7432,346e" filled="false" stroked="true" strokeweight=".138285pt" strokecolor="#000000">
                <v:path arrowok="t"/>
              </v:shape>
            </v:group>
            <v:group style="position:absolute;left:5572;top:87;width:19;height:2" coordorigin="5572,87" coordsize="19,2">
              <v:shape style="position:absolute;left:5572;top:87;width:19;height:2" coordorigin="5572,87" coordsize="19,0" path="m5572,87l5591,87e" filled="false" stroked="true" strokeweight=".138285pt" strokecolor="#000000">
                <v:path arrowok="t"/>
              </v:shape>
            </v:group>
            <v:group style="position:absolute;left:7432;top:87;width:20;height:2" coordorigin="7432,87" coordsize="20,2">
              <v:shape style="position:absolute;left:7432;top:87;width:20;height:2" coordorigin="7432,87" coordsize="20,0" path="m7452,87l7432,87e" filled="false" stroked="true" strokeweight=".138285pt" strokecolor="#000000">
                <v:path arrowok="t"/>
              </v:shape>
            </v:group>
            <v:group style="position:absolute;left:5572;top:87;width:1880;height:2" coordorigin="5572,87" coordsize="1880,2">
              <v:shape style="position:absolute;left:5572;top:87;width:1880;height:2" coordorigin="5572,87" coordsize="1880,0" path="m5572,87l7452,87e" filled="false" stroked="true" strokeweight=".138285pt" strokecolor="#000000">
                <v:path arrowok="t"/>
              </v:shape>
            </v:group>
            <v:group style="position:absolute;left:5572;top:87;width:2;height:1141" coordorigin="5572,87" coordsize="2,1141">
              <v:shape style="position:absolute;left:5572;top:87;width:2;height:1141" coordorigin="5572,87" coordsize="0,1141" path="m5572,1228l5572,87e" filled="false" stroked="true" strokeweight=".207617pt" strokecolor="#000000">
                <v:path arrowok="t"/>
              </v:shape>
            </v:group>
            <v:group style="position:absolute;left:7452;top:87;width:2;height:1141" coordorigin="7452,87" coordsize="2,1141">
              <v:shape style="position:absolute;left:7452;top:87;width:2;height:1141" coordorigin="7452,87" coordsize="0,1141" path="m7452,1228l7452,87e" filled="false" stroked="true" strokeweight=".207617pt" strokecolor="#000000">
                <v:path arrowok="t"/>
              </v:shape>
            </v:group>
            <v:group style="position:absolute;left:5885;top:852;width:2;height:149" coordorigin="5885,852" coordsize="2,149">
              <v:shape style="position:absolute;left:5885;top:852;width:2;height:149" coordorigin="5885,852" coordsize="0,149" path="m5885,1000l5885,852e" filled="false" stroked="true" strokeweight=".207617pt" strokecolor="#000000">
                <v:path arrowok="t"/>
                <v:stroke dashstyle="dash"/>
              </v:shape>
            </v:group>
            <v:group style="position:absolute;left:6512;top:895;width:2;height:120" coordorigin="6512,895" coordsize="2,120">
              <v:shape style="position:absolute;left:6512;top:895;width:2;height:120" coordorigin="6512,895" coordsize="0,120" path="m6512,1014l6512,895e" filled="false" stroked="true" strokeweight=".207617pt" strokecolor="#000000">
                <v:path arrowok="t"/>
                <v:stroke dashstyle="dash"/>
              </v:shape>
            </v:group>
            <v:group style="position:absolute;left:7138;top:464;width:2;height:329" coordorigin="7138,464" coordsize="2,329">
              <v:shape style="position:absolute;left:7138;top:464;width:2;height:329" coordorigin="7138,464" coordsize="0,329" path="m7138,793l7138,464e" filled="false" stroked="true" strokeweight=".207617pt" strokecolor="#000000">
                <v:path arrowok="t"/>
                <v:stroke dashstyle="dash"/>
              </v:shape>
            </v:group>
            <v:group style="position:absolute;left:5885;top:1104;width:2;height:21" coordorigin="5885,1104" coordsize="2,21">
              <v:shape style="position:absolute;left:5885;top:1104;width:2;height:21" coordorigin="5885,1104" coordsize="0,21" path="m5885,1124l5885,1104e" filled="false" stroked="true" strokeweight=".207617pt" strokecolor="#000000">
                <v:path arrowok="t"/>
                <v:stroke dashstyle="dash"/>
              </v:shape>
            </v:group>
            <v:group style="position:absolute;left:6512;top:1093;width:2;height:30" coordorigin="6512,1093" coordsize="2,30">
              <v:shape style="position:absolute;left:6512;top:1093;width:2;height:30" coordorigin="6512,1093" coordsize="0,30" path="m6512,1123l6512,1093e" filled="false" stroked="true" strokeweight=".207617pt" strokecolor="#000000">
                <v:path arrowok="t"/>
                <v:stroke dashstyle="dash"/>
              </v:shape>
            </v:group>
            <v:group style="position:absolute;left:7138;top:1060;width:2;height:64" coordorigin="7138,1060" coordsize="2,64">
              <v:shape style="position:absolute;left:7138;top:1060;width:2;height:64" coordorigin="7138,1060" coordsize="0,64" path="m7138,1123l7138,1060e" filled="false" stroked="true" strokeweight=".207617pt" strokecolor="#000000">
                <v:path arrowok="t"/>
                <v:stroke dashstyle="dash"/>
              </v:shape>
            </v:group>
            <v:group style="position:absolute;left:5814;top:852;width:142;height:2" coordorigin="5814,852" coordsize="142,2">
              <v:shape style="position:absolute;left:5814;top:852;width:142;height:2" coordorigin="5814,852" coordsize="142,0" path="m5814,852l5955,852e" filled="false" stroked="true" strokeweight=".138285pt" strokecolor="#000000">
                <v:path arrowok="t"/>
              </v:shape>
            </v:group>
            <v:group style="position:absolute;left:6441;top:895;width:142;height:2" coordorigin="6441,895" coordsize="142,2">
              <v:shape style="position:absolute;left:6441;top:895;width:142;height:2" coordorigin="6441,895" coordsize="142,0" path="m6441,895l6582,895e" filled="false" stroked="true" strokeweight=".138285pt" strokecolor="#000000">
                <v:path arrowok="t"/>
              </v:shape>
            </v:group>
            <v:group style="position:absolute;left:7068;top:464;width:142;height:2" coordorigin="7068,464" coordsize="142,2">
              <v:shape style="position:absolute;left:7068;top:464;width:142;height:2" coordorigin="7068,464" coordsize="142,0" path="m7068,464l7209,464e" filled="false" stroked="true" strokeweight=".138285pt" strokecolor="#000000">
                <v:path arrowok="t"/>
              </v:shape>
            </v:group>
            <v:group style="position:absolute;left:5814;top:1124;width:142;height:2" coordorigin="5814,1124" coordsize="142,2">
              <v:shape style="position:absolute;left:5814;top:1124;width:142;height:2" coordorigin="5814,1124" coordsize="142,0" path="m5814,1124l5955,1124e" filled="false" stroked="true" strokeweight=".138285pt" strokecolor="#000000">
                <v:path arrowok="t"/>
              </v:shape>
            </v:group>
            <v:group style="position:absolute;left:6441;top:1123;width:142;height:2" coordorigin="6441,1123" coordsize="142,2">
              <v:shape style="position:absolute;left:6441;top:1123;width:142;height:2" coordorigin="6441,1123" coordsize="142,0" path="m6441,1123l6582,1123e" filled="false" stroked="true" strokeweight=".138285pt" strokecolor="#000000">
                <v:path arrowok="t"/>
              </v:shape>
            </v:group>
            <v:group style="position:absolute;left:7068;top:1123;width:142;height:2" coordorigin="7068,1123" coordsize="142,2">
              <v:shape style="position:absolute;left:7068;top:1123;width:142;height:2" coordorigin="7068,1123" coordsize="142,0" path="m7068,1123l7209,1123e" filled="false" stroked="true" strokeweight=".138285pt" strokecolor="#000000">
                <v:path arrowok="t"/>
              </v:shape>
            </v:group>
            <v:group style="position:absolute;left:5744;top:1000;width:282;height:104" coordorigin="5744,1000" coordsize="282,104">
              <v:shape style="position:absolute;left:5744;top:1000;width:282;height:104" coordorigin="5744,1000" coordsize="282,104" path="m5744,1104l5744,1000,6026,1000,6026,1104,5744,1104e" filled="false" stroked="true" strokeweight=".146498pt" strokecolor="#0000ff">
                <v:path arrowok="t"/>
              </v:shape>
            </v:group>
            <v:group style="position:absolute;left:6370;top:1014;width:283;height:80" coordorigin="6370,1014" coordsize="283,80">
              <v:shape style="position:absolute;left:6370;top:1014;width:283;height:80" coordorigin="6370,1014" coordsize="283,80" path="m6370,1093l6370,1014,6653,1014,6653,1093,6370,1093e" filled="false" stroked="true" strokeweight=".143353pt" strokecolor="#0000ff">
                <v:path arrowok="t"/>
              </v:shape>
            </v:group>
            <v:group style="position:absolute;left:6997;top:793;width:282;height:267" coordorigin="6997,793" coordsize="282,267">
              <v:shape style="position:absolute;left:6997;top:793;width:282;height:267" coordorigin="6997,793" coordsize="282,267" path="m6997,1060l6997,793,7279,793,7279,1060,6997,1060e" filled="false" stroked="true" strokeweight=".171084pt" strokecolor="#0000ff">
                <v:path arrowok="t"/>
              </v:shape>
            </v:group>
            <v:group style="position:absolute;left:5744;top:1083;width:282;height:2" coordorigin="5744,1083" coordsize="282,2">
              <v:shape style="position:absolute;left:5744;top:1083;width:282;height:2" coordorigin="5744,1083" coordsize="282,0" path="m5744,1083l6026,1083e" filled="false" stroked="true" strokeweight=".138285pt" strokecolor="#ff0000">
                <v:path arrowok="t"/>
              </v:shape>
            </v:group>
            <v:group style="position:absolute;left:6370;top:1079;width:283;height:2" coordorigin="6370,1079" coordsize="283,2">
              <v:shape style="position:absolute;left:6370;top:1079;width:283;height:2" coordorigin="6370,1079" coordsize="283,0" path="m6370,1079l6653,1079e" filled="false" stroked="true" strokeweight=".138285pt" strokecolor="#ff0000">
                <v:path arrowok="t"/>
              </v:shape>
            </v:group>
            <v:group style="position:absolute;left:6997;top:918;width:282;height:2" coordorigin="6997,918" coordsize="282,2">
              <v:shape style="position:absolute;left:6997;top:918;width:282;height:2" coordorigin="6997,918" coordsize="282,0" path="m6997,918l7279,918e" filled="false" stroked="true" strokeweight=".138285pt" strokecolor="#ff0000">
                <v:path arrowok="t"/>
              </v:shape>
            </v:group>
            <v:group style="position:absolute;left:5860;top:836;width:50;height:2" coordorigin="5860,836" coordsize="50,2">
              <v:shape style="position:absolute;left:5860;top:836;width:50;height:2" coordorigin="5860,836" coordsize="50,0" path="m5860,836l5910,836e" filled="false" stroked="true" strokeweight=".138285pt" strokecolor="#ff0000">
                <v:path arrowok="t"/>
              </v:shape>
            </v:group>
            <v:group style="position:absolute;left:5885;top:820;width:2;height:34" coordorigin="5885,820" coordsize="2,34">
              <v:shape style="position:absolute;left:5885;top:820;width:2;height:34" coordorigin="5885,820" coordsize="0,34" path="m5885,820l5885,853e" filled="false" stroked="true" strokeweight=".207617pt" strokecolor="#ff0000">
                <v:path arrowok="t"/>
              </v:shape>
            </v:group>
            <v:group style="position:absolute;left:5860;top:835;width:50;height:2" coordorigin="5860,835" coordsize="50,2">
              <v:shape style="position:absolute;left:5860;top:835;width:50;height:2" coordorigin="5860,835" coordsize="50,0" path="m5860,835l5910,835e" filled="false" stroked="true" strokeweight=".138285pt" strokecolor="#ff0000">
                <v:path arrowok="t"/>
              </v:shape>
            </v:group>
            <v:group style="position:absolute;left:5885;top:819;width:2;height:34" coordorigin="5885,819" coordsize="2,34">
              <v:shape style="position:absolute;left:5885;top:819;width:2;height:34" coordorigin="5885,819" coordsize="0,34" path="m5885,819l5885,852e" filled="false" stroked="true" strokeweight=".207617pt" strokecolor="#ff0000">
                <v:path arrowok="t"/>
              </v:shape>
            </v:group>
            <v:group style="position:absolute;left:5860;top:823;width:50;height:2" coordorigin="5860,823" coordsize="50,2">
              <v:shape style="position:absolute;left:5860;top:823;width:50;height:2" coordorigin="5860,823" coordsize="50,0" path="m5860,823l5910,823e" filled="false" stroked="true" strokeweight=".138285pt" strokecolor="#ff0000">
                <v:path arrowok="t"/>
              </v:shape>
            </v:group>
            <v:group style="position:absolute;left:5885;top:807;width:2;height:34" coordorigin="5885,807" coordsize="2,34">
              <v:shape style="position:absolute;left:5885;top:807;width:2;height:34" coordorigin="5885,807" coordsize="0,34" path="m5885,807l5885,840e" filled="false" stroked="true" strokeweight=".207617pt" strokecolor="#ff0000">
                <v:path arrowok="t"/>
              </v:shape>
            </v:group>
            <v:group style="position:absolute;left:5860;top:822;width:50;height:2" coordorigin="5860,822" coordsize="50,2">
              <v:shape style="position:absolute;left:5860;top:822;width:50;height:2" coordorigin="5860,822" coordsize="50,0" path="m5860,822l5910,822e" filled="false" stroked="true" strokeweight=".138285pt" strokecolor="#ff0000">
                <v:path arrowok="t"/>
              </v:shape>
            </v:group>
            <v:group style="position:absolute;left:5885;top:806;width:2;height:34" coordorigin="5885,806" coordsize="2,34">
              <v:shape style="position:absolute;left:5885;top:806;width:2;height:34" coordorigin="5885,806" coordsize="0,34" path="m5885,806l5885,839e" filled="false" stroked="true" strokeweight=".207617pt" strokecolor="#ff0000">
                <v:path arrowok="t"/>
              </v:shape>
            </v:group>
            <v:group style="position:absolute;left:5860;top:821;width:50;height:2" coordorigin="5860,821" coordsize="50,2">
              <v:shape style="position:absolute;left:5860;top:821;width:50;height:2" coordorigin="5860,821" coordsize="50,0" path="m5860,821l5910,821e" filled="false" stroked="true" strokeweight=".138285pt" strokecolor="#ff0000">
                <v:path arrowok="t"/>
              </v:shape>
            </v:group>
            <v:group style="position:absolute;left:5885;top:804;width:2;height:34" coordorigin="5885,804" coordsize="2,34">
              <v:shape style="position:absolute;left:5885;top:804;width:2;height:34" coordorigin="5885,804" coordsize="0,34" path="m5885,804l5885,837e" filled="false" stroked="true" strokeweight=".207617pt" strokecolor="#ff0000">
                <v:path arrowok="t"/>
              </v:shape>
            </v:group>
            <v:group style="position:absolute;left:5860;top:820;width:50;height:2" coordorigin="5860,820" coordsize="50,2">
              <v:shape style="position:absolute;left:5860;top:820;width:50;height:2" coordorigin="5860,820" coordsize="50,0" path="m5860,820l5910,820e" filled="false" stroked="true" strokeweight=".138285pt" strokecolor="#ff0000">
                <v:path arrowok="t"/>
              </v:shape>
            </v:group>
            <v:group style="position:absolute;left:5885;top:804;width:2;height:34" coordorigin="5885,804" coordsize="2,34">
              <v:shape style="position:absolute;left:5885;top:804;width:2;height:34" coordorigin="5885,804" coordsize="0,34" path="m5885,804l5885,837e" filled="false" stroked="true" strokeweight=".207617pt" strokecolor="#ff0000">
                <v:path arrowok="t"/>
              </v:shape>
            </v:group>
            <v:group style="position:absolute;left:5860;top:815;width:50;height:2" coordorigin="5860,815" coordsize="50,2">
              <v:shape style="position:absolute;left:5860;top:815;width:50;height:2" coordorigin="5860,815" coordsize="50,0" path="m5860,815l5910,815e" filled="false" stroked="true" strokeweight=".138285pt" strokecolor="#ff0000">
                <v:path arrowok="t"/>
              </v:shape>
            </v:group>
            <v:group style="position:absolute;left:5885;top:799;width:2;height:34" coordorigin="5885,799" coordsize="2,34">
              <v:shape style="position:absolute;left:5885;top:799;width:2;height:34" coordorigin="5885,799" coordsize="0,34" path="m5885,799l5885,832e" filled="false" stroked="true" strokeweight=".207617pt" strokecolor="#ff0000">
                <v:path arrowok="t"/>
              </v:shape>
            </v:group>
            <v:group style="position:absolute;left:5860;top:808;width:50;height:2" coordorigin="5860,808" coordsize="50,2">
              <v:shape style="position:absolute;left:5860;top:808;width:50;height:2" coordorigin="5860,808" coordsize="50,0" path="m5860,808l5910,808e" filled="false" stroked="true" strokeweight=".138285pt" strokecolor="#ff0000">
                <v:path arrowok="t"/>
              </v:shape>
            </v:group>
            <v:group style="position:absolute;left:5885;top:792;width:2;height:34" coordorigin="5885,792" coordsize="2,34">
              <v:shape style="position:absolute;left:5885;top:792;width:2;height:34" coordorigin="5885,792" coordsize="0,34" path="m5885,792l5885,825e" filled="false" stroked="true" strokeweight=".207617pt" strokecolor="#ff0000">
                <v:path arrowok="t"/>
              </v:shape>
            </v:group>
            <v:group style="position:absolute;left:5860;top:807;width:50;height:2" coordorigin="5860,807" coordsize="50,2">
              <v:shape style="position:absolute;left:5860;top:807;width:50;height:2" coordorigin="5860,807" coordsize="50,0" path="m5860,807l5910,807e" filled="false" stroked="true" strokeweight=".138285pt" strokecolor="#ff0000">
                <v:path arrowok="t"/>
              </v:shape>
            </v:group>
            <v:group style="position:absolute;left:5885;top:791;width:2;height:34" coordorigin="5885,791" coordsize="2,34">
              <v:shape style="position:absolute;left:5885;top:791;width:2;height:34" coordorigin="5885,791" coordsize="0,34" path="m5885,791l5885,824e" filled="false" stroked="true" strokeweight=".207617pt" strokecolor="#ff0000">
                <v:path arrowok="t"/>
              </v:shape>
            </v:group>
            <v:group style="position:absolute;left:5860;top:807;width:50;height:2" coordorigin="5860,807" coordsize="50,2">
              <v:shape style="position:absolute;left:5860;top:807;width:50;height:2" coordorigin="5860,807" coordsize="50,0" path="m5860,807l5910,807e" filled="false" stroked="true" strokeweight=".138285pt" strokecolor="#ff0000">
                <v:path arrowok="t"/>
              </v:shape>
            </v:group>
            <v:group style="position:absolute;left:5885;top:790;width:2;height:34" coordorigin="5885,790" coordsize="2,34">
              <v:shape style="position:absolute;left:5885;top:790;width:2;height:34" coordorigin="5885,790" coordsize="0,34" path="m5885,790l5885,823e" filled="false" stroked="true" strokeweight=".207617pt" strokecolor="#ff0000">
                <v:path arrowok="t"/>
              </v:shape>
            </v:group>
            <v:group style="position:absolute;left:5860;top:806;width:50;height:2" coordorigin="5860,806" coordsize="50,2">
              <v:shape style="position:absolute;left:5860;top:806;width:50;height:2" coordorigin="5860,806" coordsize="50,0" path="m5860,806l5910,806e" filled="false" stroked="true" strokeweight=".138285pt" strokecolor="#ff0000">
                <v:path arrowok="t"/>
              </v:shape>
            </v:group>
            <v:group style="position:absolute;left:5885;top:789;width:2;height:34" coordorigin="5885,789" coordsize="2,34">
              <v:shape style="position:absolute;left:5885;top:789;width:2;height:34" coordorigin="5885,789" coordsize="0,34" path="m5885,789l5885,823e" filled="false" stroked="true" strokeweight=".207617pt" strokecolor="#ff0000">
                <v:path arrowok="t"/>
              </v:shape>
            </v:group>
            <v:group style="position:absolute;left:5860;top:805;width:50;height:2" coordorigin="5860,805" coordsize="50,2">
              <v:shape style="position:absolute;left:5860;top:805;width:50;height:2" coordorigin="5860,805" coordsize="50,0" path="m5860,805l5910,805e" filled="false" stroked="true" strokeweight=".138285pt" strokecolor="#ff0000">
                <v:path arrowok="t"/>
              </v:shape>
            </v:group>
            <v:group style="position:absolute;left:5885;top:788;width:2;height:34" coordorigin="5885,788" coordsize="2,34">
              <v:shape style="position:absolute;left:5885;top:788;width:2;height:34" coordorigin="5885,788" coordsize="0,34" path="m5885,788l5885,822e" filled="false" stroked="true" strokeweight=".207617pt" strokecolor="#ff0000">
                <v:path arrowok="t"/>
              </v:shape>
            </v:group>
            <v:group style="position:absolute;left:5860;top:805;width:50;height:2" coordorigin="5860,805" coordsize="50,2">
              <v:shape style="position:absolute;left:5860;top:805;width:50;height:2" coordorigin="5860,805" coordsize="50,0" path="m5860,805l5910,805e" filled="false" stroked="true" strokeweight=".138285pt" strokecolor="#ff0000">
                <v:path arrowok="t"/>
              </v:shape>
            </v:group>
            <v:group style="position:absolute;left:5885;top:788;width:2;height:34" coordorigin="5885,788" coordsize="2,34">
              <v:shape style="position:absolute;left:5885;top:788;width:2;height:34" coordorigin="5885,788" coordsize="0,34" path="m5885,788l5885,821e" filled="false" stroked="true" strokeweight=".207617pt" strokecolor="#ff0000">
                <v:path arrowok="t"/>
              </v:shape>
            </v:group>
            <v:group style="position:absolute;left:5860;top:804;width:50;height:2" coordorigin="5860,804" coordsize="50,2">
              <v:shape style="position:absolute;left:5860;top:804;width:50;height:2" coordorigin="5860,804" coordsize="50,0" path="m5860,804l5910,804e" filled="false" stroked="true" strokeweight=".138285pt" strokecolor="#ff0000">
                <v:path arrowok="t"/>
              </v:shape>
            </v:group>
            <v:group style="position:absolute;left:5885;top:788;width:2;height:34" coordorigin="5885,788" coordsize="2,34">
              <v:shape style="position:absolute;left:5885;top:788;width:2;height:34" coordorigin="5885,788" coordsize="0,34" path="m5885,788l5885,821e" filled="false" stroked="true" strokeweight=".207617pt" strokecolor="#ff0000">
                <v:path arrowok="t"/>
              </v:shape>
            </v:group>
            <v:group style="position:absolute;left:5860;top:802;width:50;height:2" coordorigin="5860,802" coordsize="50,2">
              <v:shape style="position:absolute;left:5860;top:802;width:50;height:2" coordorigin="5860,802" coordsize="50,0" path="m5860,802l5910,802e" filled="false" stroked="true" strokeweight=".138285pt" strokecolor="#ff0000">
                <v:path arrowok="t"/>
              </v:shape>
            </v:group>
            <v:group style="position:absolute;left:5885;top:786;width:2;height:34" coordorigin="5885,786" coordsize="2,34">
              <v:shape style="position:absolute;left:5885;top:786;width:2;height:34" coordorigin="5885,786" coordsize="0,34" path="m5885,786l5885,819e" filled="false" stroked="true" strokeweight=".207617pt" strokecolor="#ff0000">
                <v:path arrowok="t"/>
              </v:shape>
            </v:group>
            <v:group style="position:absolute;left:5860;top:794;width:50;height:2" coordorigin="5860,794" coordsize="50,2">
              <v:shape style="position:absolute;left:5860;top:794;width:50;height:2" coordorigin="5860,794" coordsize="50,0" path="m5860,794l5910,794e" filled="false" stroked="true" strokeweight=".138285pt" strokecolor="#ff0000">
                <v:path arrowok="t"/>
              </v:shape>
            </v:group>
            <v:group style="position:absolute;left:5885;top:778;width:2;height:34" coordorigin="5885,778" coordsize="2,34">
              <v:shape style="position:absolute;left:5885;top:778;width:2;height:34" coordorigin="5885,778" coordsize="0,34" path="m5885,778l5885,811e" filled="false" stroked="true" strokeweight=".207617pt" strokecolor="#ff0000">
                <v:path arrowok="t"/>
              </v:shape>
            </v:group>
            <v:group style="position:absolute;left:5860;top:774;width:50;height:2" coordorigin="5860,774" coordsize="50,2">
              <v:shape style="position:absolute;left:5860;top:774;width:50;height:2" coordorigin="5860,774" coordsize="50,0" path="m5860,774l5910,774e" filled="false" stroked="true" strokeweight=".138285pt" strokecolor="#ff0000">
                <v:path arrowok="t"/>
              </v:shape>
            </v:group>
            <v:group style="position:absolute;left:5885;top:757;width:2;height:34" coordorigin="5885,757" coordsize="2,34">
              <v:shape style="position:absolute;left:5885;top:757;width:2;height:34" coordorigin="5885,757" coordsize="0,34" path="m5885,757l5885,790e" filled="false" stroked="true" strokeweight=".207617pt" strokecolor="#ff0000">
                <v:path arrowok="t"/>
              </v:shape>
            </v:group>
            <v:group style="position:absolute;left:5860;top:759;width:50;height:2" coordorigin="5860,759" coordsize="50,2">
              <v:shape style="position:absolute;left:5860;top:759;width:50;height:2" coordorigin="5860,759" coordsize="50,0" path="m5860,759l5910,759e" filled="false" stroked="true" strokeweight=".138285pt" strokecolor="#ff0000">
                <v:path arrowok="t"/>
              </v:shape>
            </v:group>
            <v:group style="position:absolute;left:5885;top:742;width:2;height:34" coordorigin="5885,742" coordsize="2,34">
              <v:shape style="position:absolute;left:5885;top:742;width:2;height:34" coordorigin="5885,742" coordsize="0,34" path="m5885,742l5885,775e" filled="false" stroked="true" strokeweight=".207617pt" strokecolor="#ff0000">
                <v:path arrowok="t"/>
              </v:shape>
            </v:group>
            <v:group style="position:absolute;left:5860;top:758;width:50;height:2" coordorigin="5860,758" coordsize="50,2">
              <v:shape style="position:absolute;left:5860;top:758;width:50;height:2" coordorigin="5860,758" coordsize="50,0" path="m5860,758l5910,758e" filled="false" stroked="true" strokeweight=".138285pt" strokecolor="#ff0000">
                <v:path arrowok="t"/>
              </v:shape>
            </v:group>
            <v:group style="position:absolute;left:5885;top:741;width:2;height:34" coordorigin="5885,741" coordsize="2,34">
              <v:shape style="position:absolute;left:5885;top:741;width:2;height:34" coordorigin="5885,741" coordsize="0,34" path="m5885,741l5885,774e" filled="false" stroked="true" strokeweight=".207617pt" strokecolor="#ff0000">
                <v:path arrowok="t"/>
              </v:shape>
            </v:group>
            <v:group style="position:absolute;left:5860;top:756;width:50;height:2" coordorigin="5860,756" coordsize="50,2">
              <v:shape style="position:absolute;left:5860;top:756;width:50;height:2" coordorigin="5860,756" coordsize="50,0" path="m5860,756l5910,756e" filled="false" stroked="true" strokeweight=".138285pt" strokecolor="#ff0000">
                <v:path arrowok="t"/>
              </v:shape>
            </v:group>
            <v:group style="position:absolute;left:5885;top:739;width:2;height:34" coordorigin="5885,739" coordsize="2,34">
              <v:shape style="position:absolute;left:5885;top:739;width:2;height:34" coordorigin="5885,739" coordsize="0,34" path="m5885,739l5885,772e" filled="false" stroked="true" strokeweight=".207617pt" strokecolor="#ff0000">
                <v:path arrowok="t"/>
              </v:shape>
            </v:group>
            <v:group style="position:absolute;left:5860;top:753;width:50;height:2" coordorigin="5860,753" coordsize="50,2">
              <v:shape style="position:absolute;left:5860;top:753;width:50;height:2" coordorigin="5860,753" coordsize="50,0" path="m5860,753l5910,753e" filled="false" stroked="true" strokeweight=".138285pt" strokecolor="#ff0000">
                <v:path arrowok="t"/>
              </v:shape>
            </v:group>
            <v:group style="position:absolute;left:5885;top:737;width:2;height:34" coordorigin="5885,737" coordsize="2,34">
              <v:shape style="position:absolute;left:5885;top:737;width:2;height:34" coordorigin="5885,737" coordsize="0,34" path="m5885,737l5885,770e" filled="false" stroked="true" strokeweight=".207617pt" strokecolor="#ff0000">
                <v:path arrowok="t"/>
              </v:shape>
            </v:group>
            <v:group style="position:absolute;left:5860;top:747;width:50;height:2" coordorigin="5860,747" coordsize="50,2">
              <v:shape style="position:absolute;left:5860;top:747;width:50;height:2" coordorigin="5860,747" coordsize="50,0" path="m5860,747l5910,747e" filled="false" stroked="true" strokeweight=".138285pt" strokecolor="#ff0000">
                <v:path arrowok="t"/>
              </v:shape>
            </v:group>
            <v:group style="position:absolute;left:5885;top:730;width:2;height:34" coordorigin="5885,730" coordsize="2,34">
              <v:shape style="position:absolute;left:5885;top:730;width:2;height:34" coordorigin="5885,730" coordsize="0,34" path="m5885,730l5885,764e" filled="false" stroked="true" strokeweight=".207617pt" strokecolor="#ff0000">
                <v:path arrowok="t"/>
              </v:shape>
            </v:group>
            <v:group style="position:absolute;left:5860;top:746;width:50;height:2" coordorigin="5860,746" coordsize="50,2">
              <v:shape style="position:absolute;left:5860;top:746;width:50;height:2" coordorigin="5860,746" coordsize="50,0" path="m5860,746l5910,746e" filled="false" stroked="true" strokeweight=".138285pt" strokecolor="#ff0000">
                <v:path arrowok="t"/>
              </v:shape>
            </v:group>
            <v:group style="position:absolute;left:5885;top:729;width:2;height:34" coordorigin="5885,729" coordsize="2,34">
              <v:shape style="position:absolute;left:5885;top:729;width:2;height:34" coordorigin="5885,729" coordsize="0,34" path="m5885,729l5885,762e" filled="false" stroked="true" strokeweight=".207617pt" strokecolor="#ff0000">
                <v:path arrowok="t"/>
              </v:shape>
            </v:group>
            <v:group style="position:absolute;left:5860;top:723;width:50;height:2" coordorigin="5860,723" coordsize="50,2">
              <v:shape style="position:absolute;left:5860;top:723;width:50;height:2" coordorigin="5860,723" coordsize="50,0" path="m5860,723l5910,723e" filled="false" stroked="true" strokeweight=".138285pt" strokecolor="#ff0000">
                <v:path arrowok="t"/>
              </v:shape>
            </v:group>
            <v:group style="position:absolute;left:5885;top:706;width:2;height:34" coordorigin="5885,706" coordsize="2,34">
              <v:shape style="position:absolute;left:5885;top:706;width:2;height:34" coordorigin="5885,706" coordsize="0,34" path="m5885,706l5885,740e" filled="false" stroked="true" strokeweight=".207617pt" strokecolor="#ff0000">
                <v:path arrowok="t"/>
              </v:shape>
            </v:group>
            <v:group style="position:absolute;left:5860;top:722;width:50;height:2" coordorigin="5860,722" coordsize="50,2">
              <v:shape style="position:absolute;left:5860;top:722;width:50;height:2" coordorigin="5860,722" coordsize="50,0" path="m5860,722l5910,722e" filled="false" stroked="true" strokeweight=".138285pt" strokecolor="#ff0000">
                <v:path arrowok="t"/>
              </v:shape>
            </v:group>
            <v:group style="position:absolute;left:5885;top:705;width:2;height:34" coordorigin="5885,705" coordsize="2,34">
              <v:shape style="position:absolute;left:5885;top:705;width:2;height:34" coordorigin="5885,705" coordsize="0,34" path="m5885,705l5885,738e" filled="false" stroked="true" strokeweight=".207617pt" strokecolor="#ff0000">
                <v:path arrowok="t"/>
              </v:shape>
            </v:group>
            <v:group style="position:absolute;left:5860;top:718;width:50;height:2" coordorigin="5860,718" coordsize="50,2">
              <v:shape style="position:absolute;left:5860;top:718;width:50;height:2" coordorigin="5860,718" coordsize="50,0" path="m5860,718l5910,718e" filled="false" stroked="true" strokeweight=".138285pt" strokecolor="#ff0000">
                <v:path arrowok="t"/>
              </v:shape>
            </v:group>
            <v:group style="position:absolute;left:5885;top:702;width:2;height:34" coordorigin="5885,702" coordsize="2,34">
              <v:shape style="position:absolute;left:5885;top:702;width:2;height:34" coordorigin="5885,702" coordsize="0,34" path="m5885,702l5885,735e" filled="false" stroked="true" strokeweight=".207617pt" strokecolor="#ff0000">
                <v:path arrowok="t"/>
              </v:shape>
            </v:group>
            <v:group style="position:absolute;left:5860;top:716;width:50;height:2" coordorigin="5860,716" coordsize="50,2">
              <v:shape style="position:absolute;left:5860;top:716;width:50;height:2" coordorigin="5860,716" coordsize="50,0" path="m5860,716l5910,716e" filled="false" stroked="true" strokeweight=".138285pt" strokecolor="#ff0000">
                <v:path arrowok="t"/>
              </v:shape>
            </v:group>
            <v:group style="position:absolute;left:5885;top:700;width:2;height:34" coordorigin="5885,700" coordsize="2,34">
              <v:shape style="position:absolute;left:5885;top:700;width:2;height:34" coordorigin="5885,700" coordsize="0,34" path="m5885,700l5885,733e" filled="false" stroked="true" strokeweight=".207617pt" strokecolor="#ff0000">
                <v:path arrowok="t"/>
              </v:shape>
            </v:group>
            <v:group style="position:absolute;left:5860;top:712;width:50;height:2" coordorigin="5860,712" coordsize="50,2">
              <v:shape style="position:absolute;left:5860;top:712;width:50;height:2" coordorigin="5860,712" coordsize="50,0" path="m5860,712l5910,712e" filled="false" stroked="true" strokeweight=".138285pt" strokecolor="#ff0000">
                <v:path arrowok="t"/>
              </v:shape>
            </v:group>
            <v:group style="position:absolute;left:5885;top:695;width:2;height:34" coordorigin="5885,695" coordsize="2,34">
              <v:shape style="position:absolute;left:5885;top:695;width:2;height:34" coordorigin="5885,695" coordsize="0,34" path="m5885,695l5885,728e" filled="false" stroked="true" strokeweight=".207617pt" strokecolor="#ff0000">
                <v:path arrowok="t"/>
              </v:shape>
            </v:group>
            <v:group style="position:absolute;left:5860;top:671;width:50;height:2" coordorigin="5860,671" coordsize="50,2">
              <v:shape style="position:absolute;left:5860;top:671;width:50;height:2" coordorigin="5860,671" coordsize="50,0" path="m5860,671l5910,671e" filled="false" stroked="true" strokeweight=".138285pt" strokecolor="#ff0000">
                <v:path arrowok="t"/>
              </v:shape>
            </v:group>
            <v:group style="position:absolute;left:5885;top:654;width:2;height:34" coordorigin="5885,654" coordsize="2,34">
              <v:shape style="position:absolute;left:5885;top:654;width:2;height:34" coordorigin="5885,654" coordsize="0,34" path="m5885,654l5885,687e" filled="false" stroked="true" strokeweight=".207617pt" strokecolor="#ff0000">
                <v:path arrowok="t"/>
              </v:shape>
            </v:group>
            <v:group style="position:absolute;left:5860;top:641;width:50;height:2" coordorigin="5860,641" coordsize="50,2">
              <v:shape style="position:absolute;left:5860;top:641;width:50;height:2" coordorigin="5860,641" coordsize="50,0" path="m5860,641l5910,641e" filled="false" stroked="true" strokeweight=".138285pt" strokecolor="#ff0000">
                <v:path arrowok="t"/>
              </v:shape>
            </v:group>
            <v:group style="position:absolute;left:5885;top:624;width:2;height:34" coordorigin="5885,624" coordsize="2,34">
              <v:shape style="position:absolute;left:5885;top:624;width:2;height:34" coordorigin="5885,624" coordsize="0,34" path="m5885,624l5885,657e" filled="false" stroked="true" strokeweight=".207617pt" strokecolor="#ff0000">
                <v:path arrowok="t"/>
              </v:shape>
            </v:group>
            <v:group style="position:absolute;left:5860;top:630;width:50;height:2" coordorigin="5860,630" coordsize="50,2">
              <v:shape style="position:absolute;left:5860;top:630;width:50;height:2" coordorigin="5860,630" coordsize="50,0" path="m5860,630l5910,630e" filled="false" stroked="true" strokeweight=".138285pt" strokecolor="#ff0000">
                <v:path arrowok="t"/>
              </v:shape>
            </v:group>
            <v:group style="position:absolute;left:5885;top:613;width:2;height:34" coordorigin="5885,613" coordsize="2,34">
              <v:shape style="position:absolute;left:5885;top:613;width:2;height:34" coordorigin="5885,613" coordsize="0,34" path="m5885,613l5885,646e" filled="false" stroked="true" strokeweight=".207617pt" strokecolor="#ff0000">
                <v:path arrowok="t"/>
              </v:shape>
            </v:group>
            <v:group style="position:absolute;left:5860;top:547;width:50;height:2" coordorigin="5860,547" coordsize="50,2">
              <v:shape style="position:absolute;left:5860;top:547;width:50;height:2" coordorigin="5860,547" coordsize="50,0" path="m5860,547l5910,547e" filled="false" stroked="true" strokeweight=".138285pt" strokecolor="#ff0000">
                <v:path arrowok="t"/>
              </v:shape>
            </v:group>
            <v:group style="position:absolute;left:5885;top:531;width:2;height:34" coordorigin="5885,531" coordsize="2,34">
              <v:shape style="position:absolute;left:5885;top:531;width:2;height:34" coordorigin="5885,531" coordsize="0,34" path="m5885,531l5885,564e" filled="false" stroked="true" strokeweight=".207617pt" strokecolor="#ff0000">
                <v:path arrowok="t"/>
              </v:shape>
            </v:group>
            <v:group style="position:absolute;left:5860;top:545;width:50;height:2" coordorigin="5860,545" coordsize="50,2">
              <v:shape style="position:absolute;left:5860;top:545;width:50;height:2" coordorigin="5860,545" coordsize="50,0" path="m5860,545l5910,545e" filled="false" stroked="true" strokeweight=".138285pt" strokecolor="#ff0000">
                <v:path arrowok="t"/>
              </v:shape>
            </v:group>
            <v:group style="position:absolute;left:5885;top:528;width:2;height:34" coordorigin="5885,528" coordsize="2,34">
              <v:shape style="position:absolute;left:5885;top:528;width:2;height:34" coordorigin="5885,528" coordsize="0,34" path="m5885,528l5885,561e" filled="false" stroked="true" strokeweight=".207617pt" strokecolor="#ff0000">
                <v:path arrowok="t"/>
              </v:shape>
            </v:group>
            <v:group style="position:absolute;left:5860;top:480;width:50;height:2" coordorigin="5860,480" coordsize="50,2">
              <v:shape style="position:absolute;left:5860;top:480;width:50;height:2" coordorigin="5860,480" coordsize="50,0" path="m5860,480l5910,480e" filled="false" stroked="true" strokeweight=".138285pt" strokecolor="#ff0000">
                <v:path arrowok="t"/>
              </v:shape>
            </v:group>
            <v:group style="position:absolute;left:5885;top:463;width:2;height:34" coordorigin="5885,463" coordsize="2,34">
              <v:shape style="position:absolute;left:5885;top:463;width:2;height:34" coordorigin="5885,463" coordsize="0,34" path="m5885,463l5885,496e" filled="false" stroked="true" strokeweight=".207617pt" strokecolor="#ff0000">
                <v:path arrowok="t"/>
              </v:shape>
            </v:group>
            <v:group style="position:absolute;left:5860;top:465;width:50;height:2" coordorigin="5860,465" coordsize="50,2">
              <v:shape style="position:absolute;left:5860;top:465;width:50;height:2" coordorigin="5860,465" coordsize="50,0" path="m5860,465l5910,465e" filled="false" stroked="true" strokeweight=".138285pt" strokecolor="#ff0000">
                <v:path arrowok="t"/>
              </v:shape>
            </v:group>
            <v:group style="position:absolute;left:5885;top:448;width:2;height:34" coordorigin="5885,448" coordsize="2,34">
              <v:shape style="position:absolute;left:5885;top:448;width:2;height:34" coordorigin="5885,448" coordsize="0,34" path="m5885,448l5885,481e" filled="false" stroked="true" strokeweight=".207617pt" strokecolor="#ff0000">
                <v:path arrowok="t"/>
              </v:shape>
            </v:group>
            <v:group style="position:absolute;left:5860;top:346;width:50;height:2" coordorigin="5860,346" coordsize="50,2">
              <v:shape style="position:absolute;left:5860;top:346;width:50;height:2" coordorigin="5860,346" coordsize="50,0" path="m5860,346l5910,346e" filled="false" stroked="true" strokeweight=".138285pt" strokecolor="#ff0000">
                <v:path arrowok="t"/>
              </v:shape>
            </v:group>
            <v:group style="position:absolute;left:5885;top:330;width:2;height:34" coordorigin="5885,330" coordsize="2,34">
              <v:shape style="position:absolute;left:5885;top:330;width:2;height:34" coordorigin="5885,330" coordsize="0,34" path="m5885,330l5885,363e" filled="false" stroked="true" strokeweight=".207617pt" strokecolor="#ff0000">
                <v:path arrowok="t"/>
              </v:shape>
            </v:group>
            <v:group style="position:absolute;left:5860;top:299;width:50;height:2" coordorigin="5860,299" coordsize="50,2">
              <v:shape style="position:absolute;left:5860;top:299;width:50;height:2" coordorigin="5860,299" coordsize="50,0" path="m5860,299l5910,299e" filled="false" stroked="true" strokeweight=".138285pt" strokecolor="#ff0000">
                <v:path arrowok="t"/>
              </v:shape>
            </v:group>
            <v:group style="position:absolute;left:5885;top:283;width:2;height:34" coordorigin="5885,283" coordsize="2,34">
              <v:shape style="position:absolute;left:5885;top:283;width:2;height:34" coordorigin="5885,283" coordsize="0,34" path="m5885,283l5885,316e" filled="false" stroked="true" strokeweight=".207617pt" strokecolor="#ff0000">
                <v:path arrowok="t"/>
              </v:shape>
            </v:group>
            <v:group style="position:absolute;left:5860;top:288;width:50;height:2" coordorigin="5860,288" coordsize="50,2">
              <v:shape style="position:absolute;left:5860;top:288;width:50;height:2" coordorigin="5860,288" coordsize="50,0" path="m5860,288l5910,288e" filled="false" stroked="true" strokeweight=".138285pt" strokecolor="#ff0000">
                <v:path arrowok="t"/>
              </v:shape>
            </v:group>
            <v:group style="position:absolute;left:5885;top:271;width:2;height:34" coordorigin="5885,271" coordsize="2,34">
              <v:shape style="position:absolute;left:5885;top:271;width:2;height:34" coordorigin="5885,271" coordsize="0,34" path="m5885,271l5885,304e" filled="false" stroked="true" strokeweight=".207617pt" strokecolor="#ff0000">
                <v:path arrowok="t"/>
              </v:shape>
            </v:group>
            <v:group style="position:absolute;left:5860;top:136;width:50;height:2" coordorigin="5860,136" coordsize="50,2">
              <v:shape style="position:absolute;left:5860;top:136;width:50;height:2" coordorigin="5860,136" coordsize="50,0" path="m5860,136l5910,136e" filled="false" stroked="true" strokeweight=".138285pt" strokecolor="#ff0000">
                <v:path arrowok="t"/>
              </v:shape>
            </v:group>
            <v:group style="position:absolute;left:5885;top:119;width:2;height:34" coordorigin="5885,119" coordsize="2,34">
              <v:shape style="position:absolute;left:5885;top:119;width:2;height:34" coordorigin="5885,119" coordsize="0,34" path="m5885,119l5885,152e" filled="false" stroked="true" strokeweight=".207617pt" strokecolor="#ff0000">
                <v:path arrowok="t"/>
              </v:shape>
            </v:group>
            <v:group style="position:absolute;left:5860;top:135;width:50;height:2" coordorigin="5860,135" coordsize="50,2">
              <v:shape style="position:absolute;left:5860;top:135;width:50;height:2" coordorigin="5860,135" coordsize="50,0" path="m5860,135l5910,135e" filled="false" stroked="true" strokeweight=".138285pt" strokecolor="#ff0000">
                <v:path arrowok="t"/>
              </v:shape>
            </v:group>
            <v:group style="position:absolute;left:5885;top:118;width:2;height:34" coordorigin="5885,118" coordsize="2,34">
              <v:shape style="position:absolute;left:5885;top:118;width:2;height:34" coordorigin="5885,118" coordsize="0,34" path="m5885,118l5885,151e" filled="false" stroked="true" strokeweight=".207617pt" strokecolor="#ff0000">
                <v:path arrowok="t"/>
              </v:shape>
            </v:group>
            <v:group style="position:absolute;left:6487;top:894;width:50;height:2" coordorigin="6487,894" coordsize="50,2">
              <v:shape style="position:absolute;left:6487;top:894;width:50;height:2" coordorigin="6487,894" coordsize="50,0" path="m6487,894l6536,894e" filled="false" stroked="true" strokeweight=".138285pt" strokecolor="#ff0000">
                <v:path arrowok="t"/>
              </v:shape>
            </v:group>
            <v:group style="position:absolute;left:6512;top:878;width:2;height:34" coordorigin="6512,878" coordsize="2,34">
              <v:shape style="position:absolute;left:6512;top:878;width:2;height:34" coordorigin="6512,878" coordsize="0,34" path="m6512,878l6512,911e" filled="false" stroked="true" strokeweight=".207617pt" strokecolor="#ff0000">
                <v:path arrowok="t"/>
              </v:shape>
            </v:group>
            <v:group style="position:absolute;left:6487;top:894;width:50;height:2" coordorigin="6487,894" coordsize="50,2">
              <v:shape style="position:absolute;left:6487;top:894;width:50;height:2" coordorigin="6487,894" coordsize="50,0" path="m6487,894l6536,894e" filled="false" stroked="true" strokeweight=".138285pt" strokecolor="#ff0000">
                <v:path arrowok="t"/>
              </v:shape>
            </v:group>
            <v:group style="position:absolute;left:6512;top:877;width:2;height:34" coordorigin="6512,877" coordsize="2,34">
              <v:shape style="position:absolute;left:6512;top:877;width:2;height:34" coordorigin="6512,877" coordsize="0,34" path="m6512,877l6512,910e" filled="false" stroked="true" strokeweight=".207617pt" strokecolor="#ff0000">
                <v:path arrowok="t"/>
              </v:shape>
            </v:group>
            <v:group style="position:absolute;left:6487;top:893;width:50;height:2" coordorigin="6487,893" coordsize="50,2">
              <v:shape style="position:absolute;left:6487;top:893;width:50;height:2" coordorigin="6487,893" coordsize="50,0" path="m6487,893l6536,893e" filled="false" stroked="true" strokeweight=".138285pt" strokecolor="#ff0000">
                <v:path arrowok="t"/>
              </v:shape>
            </v:group>
            <v:group style="position:absolute;left:6512;top:877;width:2;height:34" coordorigin="6512,877" coordsize="2,34">
              <v:shape style="position:absolute;left:6512;top:877;width:2;height:34" coordorigin="6512,877" coordsize="0,34" path="m6512,877l6512,910e" filled="false" stroked="true" strokeweight=".207617pt" strokecolor="#ff0000">
                <v:path arrowok="t"/>
              </v:shape>
            </v:group>
            <v:group style="position:absolute;left:6487;top:893;width:50;height:2" coordorigin="6487,893" coordsize="50,2">
              <v:shape style="position:absolute;left:6487;top:893;width:50;height:2" coordorigin="6487,893" coordsize="50,0" path="m6487,893l6536,893e" filled="false" stroked="true" strokeweight=".138285pt" strokecolor="#ff0000">
                <v:path arrowok="t"/>
              </v:shape>
            </v:group>
            <v:group style="position:absolute;left:6512;top:876;width:2;height:34" coordorigin="6512,876" coordsize="2,34">
              <v:shape style="position:absolute;left:6512;top:876;width:2;height:34" coordorigin="6512,876" coordsize="0,34" path="m6512,876l6512,909e" filled="false" stroked="true" strokeweight=".207617pt" strokecolor="#ff0000">
                <v:path arrowok="t"/>
              </v:shape>
            </v:group>
            <v:group style="position:absolute;left:6487;top:892;width:50;height:2" coordorigin="6487,892" coordsize="50,2">
              <v:shape style="position:absolute;left:6487;top:892;width:50;height:2" coordorigin="6487,892" coordsize="50,0" path="m6487,892l6536,892e" filled="false" stroked="true" strokeweight=".138285pt" strokecolor="#ff0000">
                <v:path arrowok="t"/>
              </v:shape>
            </v:group>
            <v:group style="position:absolute;left:6512;top:876;width:2;height:34" coordorigin="6512,876" coordsize="2,34">
              <v:shape style="position:absolute;left:6512;top:876;width:2;height:34" coordorigin="6512,876" coordsize="0,34" path="m6512,876l6512,909e" filled="false" stroked="true" strokeweight=".207617pt" strokecolor="#ff0000">
                <v:path arrowok="t"/>
              </v:shape>
            </v:group>
            <v:group style="position:absolute;left:6487;top:891;width:50;height:2" coordorigin="6487,891" coordsize="50,2">
              <v:shape style="position:absolute;left:6487;top:891;width:50;height:2" coordorigin="6487,891" coordsize="50,0" path="m6487,891l6536,891e" filled="false" stroked="true" strokeweight=".138285pt" strokecolor="#ff0000">
                <v:path arrowok="t"/>
              </v:shape>
            </v:group>
            <v:group style="position:absolute;left:6512;top:874;width:2;height:34" coordorigin="6512,874" coordsize="2,34">
              <v:shape style="position:absolute;left:6512;top:874;width:2;height:34" coordorigin="6512,874" coordsize="0,34" path="m6512,874l6512,908e" filled="false" stroked="true" strokeweight=".207617pt" strokecolor="#ff0000">
                <v:path arrowok="t"/>
              </v:shape>
            </v:group>
            <v:group style="position:absolute;left:6487;top:890;width:50;height:2" coordorigin="6487,890" coordsize="50,2">
              <v:shape style="position:absolute;left:6487;top:890;width:50;height:2" coordorigin="6487,890" coordsize="50,0" path="m6487,890l6536,890e" filled="false" stroked="true" strokeweight=".138285pt" strokecolor="#ff0000">
                <v:path arrowok="t"/>
              </v:shape>
            </v:group>
            <v:group style="position:absolute;left:6512;top:874;width:2;height:34" coordorigin="6512,874" coordsize="2,34">
              <v:shape style="position:absolute;left:6512;top:874;width:2;height:34" coordorigin="6512,874" coordsize="0,34" path="m6512,874l6512,907e" filled="false" stroked="true" strokeweight=".207617pt" strokecolor="#ff0000">
                <v:path arrowok="t"/>
              </v:shape>
            </v:group>
            <v:group style="position:absolute;left:6487;top:890;width:50;height:2" coordorigin="6487,890" coordsize="50,2">
              <v:shape style="position:absolute;left:6487;top:890;width:50;height:2" coordorigin="6487,890" coordsize="50,0" path="m6487,890l6536,890e" filled="false" stroked="true" strokeweight=".138285pt" strokecolor="#ff0000">
                <v:path arrowok="t"/>
              </v:shape>
            </v:group>
            <v:group style="position:absolute;left:6512;top:873;width:2;height:34" coordorigin="6512,873" coordsize="2,34">
              <v:shape style="position:absolute;left:6512;top:873;width:2;height:34" coordorigin="6512,873" coordsize="0,34" path="m6512,873l6512,907e" filled="false" stroked="true" strokeweight=".207617pt" strokecolor="#ff0000">
                <v:path arrowok="t"/>
              </v:shape>
            </v:group>
            <v:group style="position:absolute;left:6487;top:889;width:50;height:2" coordorigin="6487,889" coordsize="50,2">
              <v:shape style="position:absolute;left:6487;top:889;width:50;height:2" coordorigin="6487,889" coordsize="50,0" path="m6487,889l6536,889e" filled="false" stroked="true" strokeweight=".138285pt" strokecolor="#ff0000">
                <v:path arrowok="t"/>
              </v:shape>
            </v:group>
            <v:group style="position:absolute;left:6512;top:873;width:2;height:34" coordorigin="6512,873" coordsize="2,34">
              <v:shape style="position:absolute;left:6512;top:873;width:2;height:34" coordorigin="6512,873" coordsize="0,34" path="m6512,873l6512,906e" filled="false" stroked="true" strokeweight=".207617pt" strokecolor="#ff0000">
                <v:path arrowok="t"/>
              </v:shape>
            </v:group>
            <v:group style="position:absolute;left:6487;top:889;width:50;height:2" coordorigin="6487,889" coordsize="50,2">
              <v:shape style="position:absolute;left:6487;top:889;width:50;height:2" coordorigin="6487,889" coordsize="50,0" path="m6487,889l6536,889e" filled="false" stroked="true" strokeweight=".138285pt" strokecolor="#ff0000">
                <v:path arrowok="t"/>
              </v:shape>
            </v:group>
            <v:group style="position:absolute;left:6512;top:872;width:2;height:34" coordorigin="6512,872" coordsize="2,34">
              <v:shape style="position:absolute;left:6512;top:872;width:2;height:34" coordorigin="6512,872" coordsize="0,34" path="m6512,872l6512,905e" filled="false" stroked="true" strokeweight=".207617pt" strokecolor="#ff0000">
                <v:path arrowok="t"/>
              </v:shape>
            </v:group>
            <v:group style="position:absolute;left:6487;top:888;width:50;height:2" coordorigin="6487,888" coordsize="50,2">
              <v:shape style="position:absolute;left:6487;top:888;width:50;height:2" coordorigin="6487,888" coordsize="50,0" path="m6487,888l6536,888e" filled="false" stroked="true" strokeweight=".138285pt" strokecolor="#ff0000">
                <v:path arrowok="t"/>
              </v:shape>
            </v:group>
            <v:group style="position:absolute;left:6512;top:871;width:2;height:34" coordorigin="6512,871" coordsize="2,34">
              <v:shape style="position:absolute;left:6512;top:871;width:2;height:34" coordorigin="6512,871" coordsize="0,34" path="m6512,871l6512,904e" filled="false" stroked="true" strokeweight=".207617pt" strokecolor="#ff0000">
                <v:path arrowok="t"/>
              </v:shape>
            </v:group>
            <v:group style="position:absolute;left:6487;top:887;width:50;height:2" coordorigin="6487,887" coordsize="50,2">
              <v:shape style="position:absolute;left:6487;top:887;width:50;height:2" coordorigin="6487,887" coordsize="50,0" path="m6487,887l6536,887e" filled="false" stroked="true" strokeweight=".138285pt" strokecolor="#ff0000">
                <v:path arrowok="t"/>
              </v:shape>
            </v:group>
            <v:group style="position:absolute;left:6512;top:871;width:2;height:34" coordorigin="6512,871" coordsize="2,34">
              <v:shape style="position:absolute;left:6512;top:871;width:2;height:34" coordorigin="6512,871" coordsize="0,34" path="m6512,871l6512,904e" filled="false" stroked="true" strokeweight=".207617pt" strokecolor="#ff0000">
                <v:path arrowok="t"/>
              </v:shape>
            </v:group>
            <v:group style="position:absolute;left:6487;top:886;width:50;height:2" coordorigin="6487,886" coordsize="50,2">
              <v:shape style="position:absolute;left:6487;top:886;width:50;height:2" coordorigin="6487,886" coordsize="50,0" path="m6487,886l6536,886e" filled="false" stroked="true" strokeweight=".138285pt" strokecolor="#ff0000">
                <v:path arrowok="t"/>
              </v:shape>
            </v:group>
            <v:group style="position:absolute;left:6512;top:870;width:2;height:34" coordorigin="6512,870" coordsize="2,34">
              <v:shape style="position:absolute;left:6512;top:870;width:2;height:34" coordorigin="6512,870" coordsize="0,34" path="m6512,870l6512,903e" filled="false" stroked="true" strokeweight=".207617pt" strokecolor="#ff0000">
                <v:path arrowok="t"/>
              </v:shape>
            </v:group>
            <v:group style="position:absolute;left:6487;top:885;width:50;height:2" coordorigin="6487,885" coordsize="50,2">
              <v:shape style="position:absolute;left:6487;top:885;width:50;height:2" coordorigin="6487,885" coordsize="50,0" path="m6487,885l6536,885e" filled="false" stroked="true" strokeweight=".138285pt" strokecolor="#ff0000">
                <v:path arrowok="t"/>
              </v:shape>
            </v:group>
            <v:group style="position:absolute;left:6512;top:869;width:2;height:34" coordorigin="6512,869" coordsize="2,34">
              <v:shape style="position:absolute;left:6512;top:869;width:2;height:34" coordorigin="6512,869" coordsize="0,34" path="m6512,869l6512,902e" filled="false" stroked="true" strokeweight=".207617pt" strokecolor="#ff0000">
                <v:path arrowok="t"/>
              </v:shape>
            </v:group>
            <v:group style="position:absolute;left:6487;top:883;width:50;height:2" coordorigin="6487,883" coordsize="50,2">
              <v:shape style="position:absolute;left:6487;top:883;width:50;height:2" coordorigin="6487,883" coordsize="50,0" path="m6487,883l6536,883e" filled="false" stroked="true" strokeweight=".138285pt" strokecolor="#ff0000">
                <v:path arrowok="t"/>
              </v:shape>
            </v:group>
            <v:group style="position:absolute;left:6512;top:866;width:2;height:34" coordorigin="6512,866" coordsize="2,34">
              <v:shape style="position:absolute;left:6512;top:866;width:2;height:34" coordorigin="6512,866" coordsize="0,34" path="m6512,866l6512,899e" filled="false" stroked="true" strokeweight=".207617pt" strokecolor="#ff0000">
                <v:path arrowok="t"/>
              </v:shape>
            </v:group>
            <v:group style="position:absolute;left:6487;top:882;width:50;height:2" coordorigin="6487,882" coordsize="50,2">
              <v:shape style="position:absolute;left:6487;top:882;width:50;height:2" coordorigin="6487,882" coordsize="50,0" path="m6487,882l6536,882e" filled="false" stroked="true" strokeweight=".138285pt" strokecolor="#ff0000">
                <v:path arrowok="t"/>
              </v:shape>
            </v:group>
            <v:group style="position:absolute;left:6512;top:865;width:2;height:34" coordorigin="6512,865" coordsize="2,34">
              <v:shape style="position:absolute;left:6512;top:865;width:2;height:34" coordorigin="6512,865" coordsize="0,34" path="m6512,865l6512,898e" filled="false" stroked="true" strokeweight=".207617pt" strokecolor="#ff0000">
                <v:path arrowok="t"/>
              </v:shape>
            </v:group>
            <v:group style="position:absolute;left:6487;top:880;width:50;height:2" coordorigin="6487,880" coordsize="50,2">
              <v:shape style="position:absolute;left:6487;top:880;width:50;height:2" coordorigin="6487,880" coordsize="50,0" path="m6487,880l6536,880e" filled="false" stroked="true" strokeweight=".138285pt" strokecolor="#ff0000">
                <v:path arrowok="t"/>
              </v:shape>
            </v:group>
            <v:group style="position:absolute;left:6512;top:863;width:2;height:34" coordorigin="6512,863" coordsize="2,34">
              <v:shape style="position:absolute;left:6512;top:863;width:2;height:34" coordorigin="6512,863" coordsize="0,34" path="m6512,863l6512,897e" filled="false" stroked="true" strokeweight=".207617pt" strokecolor="#ff0000">
                <v:path arrowok="t"/>
              </v:shape>
            </v:group>
            <v:group style="position:absolute;left:6487;top:879;width:50;height:2" coordorigin="6487,879" coordsize="50,2">
              <v:shape style="position:absolute;left:6487;top:879;width:50;height:2" coordorigin="6487,879" coordsize="50,0" path="m6487,879l6536,879e" filled="false" stroked="true" strokeweight=".138285pt" strokecolor="#ff0000">
                <v:path arrowok="t"/>
              </v:shape>
            </v:group>
            <v:group style="position:absolute;left:6512;top:862;width:2;height:34" coordorigin="6512,862" coordsize="2,34">
              <v:shape style="position:absolute;left:6512;top:862;width:2;height:34" coordorigin="6512,862" coordsize="0,34" path="m6512,862l6512,896e" filled="false" stroked="true" strokeweight=".207617pt" strokecolor="#ff0000">
                <v:path arrowok="t"/>
              </v:shape>
            </v:group>
            <v:group style="position:absolute;left:6487;top:879;width:50;height:2" coordorigin="6487,879" coordsize="50,2">
              <v:shape style="position:absolute;left:6487;top:879;width:50;height:2" coordorigin="6487,879" coordsize="50,0" path="m6487,879l6536,879e" filled="false" stroked="true" strokeweight=".138285pt" strokecolor="#ff0000">
                <v:path arrowok="t"/>
              </v:shape>
            </v:group>
            <v:group style="position:absolute;left:6512;top:862;width:2;height:34" coordorigin="6512,862" coordsize="2,34">
              <v:shape style="position:absolute;left:6512;top:862;width:2;height:34" coordorigin="6512,862" coordsize="0,34" path="m6512,862l6512,895e" filled="false" stroked="true" strokeweight=".207617pt" strokecolor="#ff0000">
                <v:path arrowok="t"/>
              </v:shape>
            </v:group>
            <v:group style="position:absolute;left:6487;top:878;width:50;height:2" coordorigin="6487,878" coordsize="50,2">
              <v:shape style="position:absolute;left:6487;top:878;width:50;height:2" coordorigin="6487,878" coordsize="50,0" path="m6487,878l6536,878e" filled="false" stroked="true" strokeweight=".138285pt" strokecolor="#ff0000">
                <v:path arrowok="t"/>
              </v:shape>
            </v:group>
            <v:group style="position:absolute;left:6512;top:862;width:2;height:34" coordorigin="6512,862" coordsize="2,34">
              <v:shape style="position:absolute;left:6512;top:862;width:2;height:34" coordorigin="6512,862" coordsize="0,34" path="m6512,862l6512,895e" filled="false" stroked="true" strokeweight=".207617pt" strokecolor="#ff0000">
                <v:path arrowok="t"/>
              </v:shape>
            </v:group>
            <v:group style="position:absolute;left:6487;top:878;width:50;height:2" coordorigin="6487,878" coordsize="50,2">
              <v:shape style="position:absolute;left:6487;top:878;width:50;height:2" coordorigin="6487,878" coordsize="50,0" path="m6487,878l6536,878e" filled="false" stroked="true" strokeweight=".138285pt" strokecolor="#ff0000">
                <v:path arrowok="t"/>
              </v:shape>
            </v:group>
            <v:group style="position:absolute;left:6512;top:861;width:2;height:34" coordorigin="6512,861" coordsize="2,34">
              <v:shape style="position:absolute;left:6512;top:861;width:2;height:34" coordorigin="6512,861" coordsize="0,34" path="m6512,861l6512,894e" filled="false" stroked="true" strokeweight=".207617pt" strokecolor="#ff0000">
                <v:path arrowok="t"/>
              </v:shape>
            </v:group>
            <v:group style="position:absolute;left:6487;top:877;width:50;height:2" coordorigin="6487,877" coordsize="50,2">
              <v:shape style="position:absolute;left:6487;top:877;width:50;height:2" coordorigin="6487,877" coordsize="50,0" path="m6487,877l6536,877e" filled="false" stroked="true" strokeweight=".138285pt" strokecolor="#ff0000">
                <v:path arrowok="t"/>
              </v:shape>
            </v:group>
            <v:group style="position:absolute;left:6512;top:861;width:2;height:34" coordorigin="6512,861" coordsize="2,34">
              <v:shape style="position:absolute;left:6512;top:861;width:2;height:34" coordorigin="6512,861" coordsize="0,34" path="m6512,861l6512,894e" filled="false" stroked="true" strokeweight=".207617pt" strokecolor="#ff0000">
                <v:path arrowok="t"/>
              </v:shape>
            </v:group>
            <v:group style="position:absolute;left:6487;top:877;width:50;height:2" coordorigin="6487,877" coordsize="50,2">
              <v:shape style="position:absolute;left:6487;top:877;width:50;height:2" coordorigin="6487,877" coordsize="50,0" path="m6487,877l6536,877e" filled="false" stroked="true" strokeweight=".138285pt" strokecolor="#ff0000">
                <v:path arrowok="t"/>
              </v:shape>
            </v:group>
            <v:group style="position:absolute;left:6512;top:860;width:2;height:34" coordorigin="6512,860" coordsize="2,34">
              <v:shape style="position:absolute;left:6512;top:860;width:2;height:34" coordorigin="6512,860" coordsize="0,34" path="m6512,860l6512,893e" filled="false" stroked="true" strokeweight=".207617pt" strokecolor="#ff0000">
                <v:path arrowok="t"/>
              </v:shape>
            </v:group>
            <v:group style="position:absolute;left:6487;top:876;width:50;height:2" coordorigin="6487,876" coordsize="50,2">
              <v:shape style="position:absolute;left:6487;top:876;width:50;height:2" coordorigin="6487,876" coordsize="50,0" path="m6487,876l6536,876e" filled="false" stroked="true" strokeweight=".138285pt" strokecolor="#ff0000">
                <v:path arrowok="t"/>
              </v:shape>
            </v:group>
            <v:group style="position:absolute;left:6512;top:860;width:2;height:34" coordorigin="6512,860" coordsize="2,34">
              <v:shape style="position:absolute;left:6512;top:860;width:2;height:34" coordorigin="6512,860" coordsize="0,34" path="m6512,860l6512,893e" filled="false" stroked="true" strokeweight=".207617pt" strokecolor="#ff0000">
                <v:path arrowok="t"/>
              </v:shape>
            </v:group>
            <v:group style="position:absolute;left:6487;top:875;width:50;height:2" coordorigin="6487,875" coordsize="50,2">
              <v:shape style="position:absolute;left:6487;top:875;width:50;height:2" coordorigin="6487,875" coordsize="50,0" path="m6487,875l6536,875e" filled="false" stroked="true" strokeweight=".138285pt" strokecolor="#ff0000">
                <v:path arrowok="t"/>
              </v:shape>
            </v:group>
            <v:group style="position:absolute;left:6512;top:859;width:2;height:34" coordorigin="6512,859" coordsize="2,34">
              <v:shape style="position:absolute;left:6512;top:859;width:2;height:34" coordorigin="6512,859" coordsize="0,34" path="m6512,859l6512,892e" filled="false" stroked="true" strokeweight=".207617pt" strokecolor="#ff0000">
                <v:path arrowok="t"/>
              </v:shape>
            </v:group>
            <v:group style="position:absolute;left:6487;top:875;width:50;height:2" coordorigin="6487,875" coordsize="50,2">
              <v:shape style="position:absolute;left:6487;top:875;width:50;height:2" coordorigin="6487,875" coordsize="50,0" path="m6487,875l6536,875e" filled="false" stroked="true" strokeweight=".138285pt" strokecolor="#ff0000">
                <v:path arrowok="t"/>
              </v:shape>
            </v:group>
            <v:group style="position:absolute;left:6512;top:858;width:2;height:34" coordorigin="6512,858" coordsize="2,34">
              <v:shape style="position:absolute;left:6512;top:858;width:2;height:34" coordorigin="6512,858" coordsize="0,34" path="m6512,858l6512,892e" filled="false" stroked="true" strokeweight=".207617pt" strokecolor="#ff0000">
                <v:path arrowok="t"/>
              </v:shape>
            </v:group>
            <v:group style="position:absolute;left:6487;top:874;width:50;height:2" coordorigin="6487,874" coordsize="50,2">
              <v:shape style="position:absolute;left:6487;top:874;width:50;height:2" coordorigin="6487,874" coordsize="50,0" path="m6487,874l6536,874e" filled="false" stroked="true" strokeweight=".138285pt" strokecolor="#ff0000">
                <v:path arrowok="t"/>
              </v:shape>
            </v:group>
            <v:group style="position:absolute;left:6512;top:857;width:2;height:34" coordorigin="6512,857" coordsize="2,34">
              <v:shape style="position:absolute;left:6512;top:857;width:2;height:34" coordorigin="6512,857" coordsize="0,34" path="m6512,857l6512,891e" filled="false" stroked="true" strokeweight=".207617pt" strokecolor="#ff0000">
                <v:path arrowok="t"/>
              </v:shape>
            </v:group>
            <v:group style="position:absolute;left:6487;top:874;width:50;height:2" coordorigin="6487,874" coordsize="50,2">
              <v:shape style="position:absolute;left:6487;top:874;width:50;height:2" coordorigin="6487,874" coordsize="50,0" path="m6487,874l6536,874e" filled="false" stroked="true" strokeweight=".138285pt" strokecolor="#ff0000">
                <v:path arrowok="t"/>
              </v:shape>
            </v:group>
            <v:group style="position:absolute;left:6512;top:857;width:2;height:34" coordorigin="6512,857" coordsize="2,34">
              <v:shape style="position:absolute;left:6512;top:857;width:2;height:34" coordorigin="6512,857" coordsize="0,34" path="m6512,857l6512,890e" filled="false" stroked="true" strokeweight=".207617pt" strokecolor="#ff0000">
                <v:path arrowok="t"/>
              </v:shape>
            </v:group>
            <v:group style="position:absolute;left:6487;top:873;width:50;height:2" coordorigin="6487,873" coordsize="50,2">
              <v:shape style="position:absolute;left:6487;top:873;width:50;height:2" coordorigin="6487,873" coordsize="50,0" path="m6487,873l6536,873e" filled="false" stroked="true" strokeweight=".138285pt" strokecolor="#ff0000">
                <v:path arrowok="t"/>
              </v:shape>
            </v:group>
            <v:group style="position:absolute;left:6512;top:856;width:2;height:34" coordorigin="6512,856" coordsize="2,34">
              <v:shape style="position:absolute;left:6512;top:856;width:2;height:34" coordorigin="6512,856" coordsize="0,34" path="m6512,856l6512,889e" filled="false" stroked="true" strokeweight=".207617pt" strokecolor="#ff0000">
                <v:path arrowok="t"/>
              </v:shape>
            </v:group>
            <v:group style="position:absolute;left:6487;top:872;width:50;height:2" coordorigin="6487,872" coordsize="50,2">
              <v:shape style="position:absolute;left:6487;top:872;width:50;height:2" coordorigin="6487,872" coordsize="50,0" path="m6487,872l6536,872e" filled="false" stroked="true" strokeweight=".138285pt" strokecolor="#ff0000">
                <v:path arrowok="t"/>
              </v:shape>
            </v:group>
            <v:group style="position:absolute;left:6512;top:856;width:2;height:34" coordorigin="6512,856" coordsize="2,34">
              <v:shape style="position:absolute;left:6512;top:856;width:2;height:34" coordorigin="6512,856" coordsize="0,34" path="m6512,856l6512,889e" filled="false" stroked="true" strokeweight=".207617pt" strokecolor="#ff0000">
                <v:path arrowok="t"/>
              </v:shape>
            </v:group>
            <v:group style="position:absolute;left:6487;top:872;width:50;height:2" coordorigin="6487,872" coordsize="50,2">
              <v:shape style="position:absolute;left:6487;top:872;width:50;height:2" coordorigin="6487,872" coordsize="50,0" path="m6487,872l6536,872e" filled="false" stroked="true" strokeweight=".138285pt" strokecolor="#ff0000">
                <v:path arrowok="t"/>
              </v:shape>
            </v:group>
            <v:group style="position:absolute;left:6512;top:855;width:2;height:34" coordorigin="6512,855" coordsize="2,34">
              <v:shape style="position:absolute;left:6512;top:855;width:2;height:34" coordorigin="6512,855" coordsize="0,34" path="m6512,855l6512,888e" filled="false" stroked="true" strokeweight=".207617pt" strokecolor="#ff0000">
                <v:path arrowok="t"/>
              </v:shape>
            </v:group>
            <v:group style="position:absolute;left:6487;top:871;width:50;height:2" coordorigin="6487,871" coordsize="50,2">
              <v:shape style="position:absolute;left:6487;top:871;width:50;height:2" coordorigin="6487,871" coordsize="50,0" path="m6487,871l6536,871e" filled="false" stroked="true" strokeweight=".138285pt" strokecolor="#ff0000">
                <v:path arrowok="t"/>
              </v:shape>
            </v:group>
            <v:group style="position:absolute;left:6512;top:855;width:2;height:34" coordorigin="6512,855" coordsize="2,34">
              <v:shape style="position:absolute;left:6512;top:855;width:2;height:34" coordorigin="6512,855" coordsize="0,34" path="m6512,855l6512,888e" filled="false" stroked="true" strokeweight=".207617pt" strokecolor="#ff0000">
                <v:path arrowok="t"/>
              </v:shape>
            </v:group>
            <v:group style="position:absolute;left:6487;top:871;width:50;height:2" coordorigin="6487,871" coordsize="50,2">
              <v:shape style="position:absolute;left:6487;top:871;width:50;height:2" coordorigin="6487,871" coordsize="50,0" path="m6487,871l6536,871e" filled="false" stroked="true" strokeweight=".138285pt" strokecolor="#ff0000">
                <v:path arrowok="t"/>
              </v:shape>
            </v:group>
            <v:group style="position:absolute;left:6512;top:854;width:2;height:34" coordorigin="6512,854" coordsize="2,34">
              <v:shape style="position:absolute;left:6512;top:854;width:2;height:34" coordorigin="6512,854" coordsize="0,34" path="m6512,854l6512,887e" filled="false" stroked="true" strokeweight=".207617pt" strokecolor="#ff0000">
                <v:path arrowok="t"/>
              </v:shape>
            </v:group>
            <v:group style="position:absolute;left:6487;top:870;width:50;height:2" coordorigin="6487,870" coordsize="50,2">
              <v:shape style="position:absolute;left:6487;top:870;width:50;height:2" coordorigin="6487,870" coordsize="50,0" path="m6487,870l6536,870e" filled="false" stroked="true" strokeweight=".138285pt" strokecolor="#ff0000">
                <v:path arrowok="t"/>
              </v:shape>
            </v:group>
            <v:group style="position:absolute;left:6512;top:854;width:2;height:34" coordorigin="6512,854" coordsize="2,34">
              <v:shape style="position:absolute;left:6512;top:854;width:2;height:34" coordorigin="6512,854" coordsize="0,34" path="m6512,854l6512,887e" filled="false" stroked="true" strokeweight=".207617pt" strokecolor="#ff0000">
                <v:path arrowok="t"/>
              </v:shape>
            </v:group>
            <v:group style="position:absolute;left:6487;top:870;width:50;height:2" coordorigin="6487,870" coordsize="50,2">
              <v:shape style="position:absolute;left:6487;top:870;width:50;height:2" coordorigin="6487,870" coordsize="50,0" path="m6487,870l6536,870e" filled="false" stroked="true" strokeweight=".138285pt" strokecolor="#ff0000">
                <v:path arrowok="t"/>
              </v:shape>
            </v:group>
            <v:group style="position:absolute;left:6512;top:853;width:2;height:34" coordorigin="6512,853" coordsize="2,34">
              <v:shape style="position:absolute;left:6512;top:853;width:2;height:34" coordorigin="6512,853" coordsize="0,34" path="m6512,853l6512,887e" filled="false" stroked="true" strokeweight=".207617pt" strokecolor="#ff0000">
                <v:path arrowok="t"/>
              </v:shape>
            </v:group>
            <v:group style="position:absolute;left:6487;top:869;width:50;height:2" coordorigin="6487,869" coordsize="50,2">
              <v:shape style="position:absolute;left:6487;top:869;width:50;height:2" coordorigin="6487,869" coordsize="50,0" path="m6487,869l6536,869e" filled="false" stroked="true" strokeweight=".138285pt" strokecolor="#ff0000">
                <v:path arrowok="t"/>
              </v:shape>
            </v:group>
            <v:group style="position:absolute;left:6512;top:853;width:2;height:34" coordorigin="6512,853" coordsize="2,34">
              <v:shape style="position:absolute;left:6512;top:853;width:2;height:34" coordorigin="6512,853" coordsize="0,34" path="m6512,853l6512,886e" filled="false" stroked="true" strokeweight=".207617pt" strokecolor="#ff0000">
                <v:path arrowok="t"/>
              </v:shape>
            </v:group>
            <v:group style="position:absolute;left:6487;top:869;width:50;height:2" coordorigin="6487,869" coordsize="50,2">
              <v:shape style="position:absolute;left:6487;top:869;width:50;height:2" coordorigin="6487,869" coordsize="50,0" path="m6487,869l6536,869e" filled="false" stroked="true" strokeweight=".138285pt" strokecolor="#ff0000">
                <v:path arrowok="t"/>
              </v:shape>
            </v:group>
            <v:group style="position:absolute;left:6512;top:852;width:2;height:34" coordorigin="6512,852" coordsize="2,34">
              <v:shape style="position:absolute;left:6512;top:852;width:2;height:34" coordorigin="6512,852" coordsize="0,34" path="m6512,852l6512,886e" filled="false" stroked="true" strokeweight=".207617pt" strokecolor="#ff0000">
                <v:path arrowok="t"/>
              </v:shape>
            </v:group>
            <v:group style="position:absolute;left:6487;top:869;width:50;height:2" coordorigin="6487,869" coordsize="50,2">
              <v:shape style="position:absolute;left:6487;top:869;width:50;height:2" coordorigin="6487,869" coordsize="50,0" path="m6487,869l6536,869e" filled="false" stroked="true" strokeweight=".138285pt" strokecolor="#ff0000">
                <v:path arrowok="t"/>
              </v:shape>
            </v:group>
            <v:group style="position:absolute;left:6512;top:852;width:2;height:34" coordorigin="6512,852" coordsize="2,34">
              <v:shape style="position:absolute;left:6512;top:852;width:2;height:34" coordorigin="6512,852" coordsize="0,34" path="m6512,852l6512,885e" filled="false" stroked="true" strokeweight=".207617pt" strokecolor="#ff0000">
                <v:path arrowok="t"/>
              </v:shape>
            </v:group>
            <v:group style="position:absolute;left:6487;top:868;width:50;height:2" coordorigin="6487,868" coordsize="50,2">
              <v:shape style="position:absolute;left:6487;top:868;width:50;height:2" coordorigin="6487,868" coordsize="50,0" path="m6487,868l6536,868e" filled="false" stroked="true" strokeweight=".138285pt" strokecolor="#ff0000">
                <v:path arrowok="t"/>
              </v:shape>
            </v:group>
            <v:group style="position:absolute;left:6512;top:852;width:2;height:34" coordorigin="6512,852" coordsize="2,34">
              <v:shape style="position:absolute;left:6512;top:852;width:2;height:34" coordorigin="6512,852" coordsize="0,34" path="m6512,852l6512,885e" filled="false" stroked="true" strokeweight=".207617pt" strokecolor="#ff0000">
                <v:path arrowok="t"/>
              </v:shape>
            </v:group>
            <v:group style="position:absolute;left:6487;top:868;width:50;height:2" coordorigin="6487,868" coordsize="50,2">
              <v:shape style="position:absolute;left:6487;top:868;width:50;height:2" coordorigin="6487,868" coordsize="50,0" path="m6487,868l6536,868e" filled="false" stroked="true" strokeweight=".138285pt" strokecolor="#ff0000">
                <v:path arrowok="t"/>
              </v:shape>
            </v:group>
            <v:group style="position:absolute;left:6512;top:851;width:2;height:34" coordorigin="6512,851" coordsize="2,34">
              <v:shape style="position:absolute;left:6512;top:851;width:2;height:34" coordorigin="6512,851" coordsize="0,34" path="m6512,851l6512,884e" filled="false" stroked="true" strokeweight=".207617pt" strokecolor="#ff0000">
                <v:path arrowok="t"/>
              </v:shape>
            </v:group>
            <v:group style="position:absolute;left:6487;top:867;width:50;height:2" coordorigin="6487,867" coordsize="50,2">
              <v:shape style="position:absolute;left:6487;top:867;width:50;height:2" coordorigin="6487,867" coordsize="50,0" path="m6487,867l6536,867e" filled="false" stroked="true" strokeweight=".138285pt" strokecolor="#ff0000">
                <v:path arrowok="t"/>
              </v:shape>
            </v:group>
            <v:group style="position:absolute;left:6512;top:851;width:2;height:34" coordorigin="6512,851" coordsize="2,34">
              <v:shape style="position:absolute;left:6512;top:851;width:2;height:34" coordorigin="6512,851" coordsize="0,34" path="m6512,851l6512,884e" filled="false" stroked="true" strokeweight=".207617pt" strokecolor="#ff0000">
                <v:path arrowok="t"/>
              </v:shape>
            </v:group>
            <v:group style="position:absolute;left:6487;top:867;width:50;height:2" coordorigin="6487,867" coordsize="50,2">
              <v:shape style="position:absolute;left:6487;top:867;width:50;height:2" coordorigin="6487,867" coordsize="50,0" path="m6487,867l6536,867e" filled="false" stroked="true" strokeweight=".138285pt" strokecolor="#ff0000">
                <v:path arrowok="t"/>
              </v:shape>
            </v:group>
            <v:group style="position:absolute;left:6512;top:850;width:2;height:34" coordorigin="6512,850" coordsize="2,34">
              <v:shape style="position:absolute;left:6512;top:850;width:2;height:34" coordorigin="6512,850" coordsize="0,34" path="m6512,850l6512,883e" filled="false" stroked="true" strokeweight=".207617pt" strokecolor="#ff0000">
                <v:path arrowok="t"/>
              </v:shape>
            </v:group>
            <v:group style="position:absolute;left:6487;top:866;width:50;height:2" coordorigin="6487,866" coordsize="50,2">
              <v:shape style="position:absolute;left:6487;top:866;width:50;height:2" coordorigin="6487,866" coordsize="50,0" path="m6487,866l6536,866e" filled="false" stroked="true" strokeweight=".138285pt" strokecolor="#ff0000">
                <v:path arrowok="t"/>
              </v:shape>
            </v:group>
            <v:group style="position:absolute;left:6512;top:849;width:2;height:34" coordorigin="6512,849" coordsize="2,34">
              <v:shape style="position:absolute;left:6512;top:849;width:2;height:34" coordorigin="6512,849" coordsize="0,34" path="m6512,849l6512,882e" filled="false" stroked="true" strokeweight=".207617pt" strokecolor="#ff0000">
                <v:path arrowok="t"/>
              </v:shape>
            </v:group>
            <v:group style="position:absolute;left:6487;top:864;width:50;height:2" coordorigin="6487,864" coordsize="50,2">
              <v:shape style="position:absolute;left:6487;top:864;width:50;height:2" coordorigin="6487,864" coordsize="50,0" path="m6487,864l6536,864e" filled="false" stroked="true" strokeweight=".138285pt" strokecolor="#ff0000">
                <v:path arrowok="t"/>
              </v:shape>
            </v:group>
            <v:group style="position:absolute;left:6512;top:847;width:2;height:34" coordorigin="6512,847" coordsize="2,34">
              <v:shape style="position:absolute;left:6512;top:847;width:2;height:34" coordorigin="6512,847" coordsize="0,34" path="m6512,847l6512,881e" filled="false" stroked="true" strokeweight=".207617pt" strokecolor="#ff0000">
                <v:path arrowok="t"/>
              </v:shape>
            </v:group>
            <v:group style="position:absolute;left:6487;top:862;width:50;height:2" coordorigin="6487,862" coordsize="50,2">
              <v:shape style="position:absolute;left:6487;top:862;width:50;height:2" coordorigin="6487,862" coordsize="50,0" path="m6487,862l6536,862e" filled="false" stroked="true" strokeweight=".138285pt" strokecolor="#ff0000">
                <v:path arrowok="t"/>
              </v:shape>
            </v:group>
            <v:group style="position:absolute;left:6512;top:846;width:2;height:34" coordorigin="6512,846" coordsize="2,34">
              <v:shape style="position:absolute;left:6512;top:846;width:2;height:34" coordorigin="6512,846" coordsize="0,34" path="m6512,846l6512,879e" filled="false" stroked="true" strokeweight=".207617pt" strokecolor="#ff0000">
                <v:path arrowok="t"/>
              </v:shape>
            </v:group>
            <v:group style="position:absolute;left:6487;top:861;width:50;height:2" coordorigin="6487,861" coordsize="50,2">
              <v:shape style="position:absolute;left:6487;top:861;width:50;height:2" coordorigin="6487,861" coordsize="50,0" path="m6487,861l6536,861e" filled="false" stroked="true" strokeweight=".138285pt" strokecolor="#ff0000">
                <v:path arrowok="t"/>
              </v:shape>
            </v:group>
            <v:group style="position:absolute;left:6512;top:845;width:2;height:34" coordorigin="6512,845" coordsize="2,34">
              <v:shape style="position:absolute;left:6512;top:845;width:2;height:34" coordorigin="6512,845" coordsize="0,34" path="m6512,845l6512,878e" filled="false" stroked="true" strokeweight=".207617pt" strokecolor="#ff0000">
                <v:path arrowok="t"/>
              </v:shape>
            </v:group>
            <v:group style="position:absolute;left:6487;top:860;width:50;height:2" coordorigin="6487,860" coordsize="50,2">
              <v:shape style="position:absolute;left:6487;top:860;width:50;height:2" coordorigin="6487,860" coordsize="50,0" path="m6487,860l6536,860e" filled="false" stroked="true" strokeweight=".138285pt" strokecolor="#ff0000">
                <v:path arrowok="t"/>
              </v:shape>
            </v:group>
            <v:group style="position:absolute;left:6512;top:844;width:2;height:34" coordorigin="6512,844" coordsize="2,34">
              <v:shape style="position:absolute;left:6512;top:844;width:2;height:34" coordorigin="6512,844" coordsize="0,34" path="m6512,844l6512,877e" filled="false" stroked="true" strokeweight=".207617pt" strokecolor="#ff0000">
                <v:path arrowok="t"/>
              </v:shape>
            </v:group>
            <v:group style="position:absolute;left:6487;top:860;width:50;height:2" coordorigin="6487,860" coordsize="50,2">
              <v:shape style="position:absolute;left:6487;top:860;width:50;height:2" coordorigin="6487,860" coordsize="50,0" path="m6487,860l6536,860e" filled="false" stroked="true" strokeweight=".138285pt" strokecolor="#ff0000">
                <v:path arrowok="t"/>
              </v:shape>
            </v:group>
            <v:group style="position:absolute;left:6512;top:843;width:2;height:34" coordorigin="6512,843" coordsize="2,34">
              <v:shape style="position:absolute;left:6512;top:843;width:2;height:34" coordorigin="6512,843" coordsize="0,34" path="m6512,843l6512,876e" filled="false" stroked="true" strokeweight=".207617pt" strokecolor="#ff0000">
                <v:path arrowok="t"/>
              </v:shape>
            </v:group>
            <v:group style="position:absolute;left:6487;top:859;width:50;height:2" coordorigin="6487,859" coordsize="50,2">
              <v:shape style="position:absolute;left:6487;top:859;width:50;height:2" coordorigin="6487,859" coordsize="50,0" path="m6487,859l6536,859e" filled="false" stroked="true" strokeweight=".138285pt" strokecolor="#ff0000">
                <v:path arrowok="t"/>
              </v:shape>
            </v:group>
            <v:group style="position:absolute;left:6512;top:842;width:2;height:34" coordorigin="6512,842" coordsize="2,34">
              <v:shape style="position:absolute;left:6512;top:842;width:2;height:34" coordorigin="6512,842" coordsize="0,34" path="m6512,842l6512,875e" filled="false" stroked="true" strokeweight=".207617pt" strokecolor="#ff0000">
                <v:path arrowok="t"/>
              </v:shape>
            </v:group>
            <v:group style="position:absolute;left:6487;top:857;width:50;height:2" coordorigin="6487,857" coordsize="50,2">
              <v:shape style="position:absolute;left:6487;top:857;width:50;height:2" coordorigin="6487,857" coordsize="50,0" path="m6487,857l6536,857e" filled="false" stroked="true" strokeweight=".138285pt" strokecolor="#ff0000">
                <v:path arrowok="t"/>
              </v:shape>
            </v:group>
            <v:group style="position:absolute;left:6512;top:841;width:2;height:34" coordorigin="6512,841" coordsize="2,34">
              <v:shape style="position:absolute;left:6512;top:841;width:2;height:34" coordorigin="6512,841" coordsize="0,34" path="m6512,841l6512,874e" filled="false" stroked="true" strokeweight=".207617pt" strokecolor="#ff0000">
                <v:path arrowok="t"/>
              </v:shape>
            </v:group>
            <v:group style="position:absolute;left:6487;top:854;width:50;height:2" coordorigin="6487,854" coordsize="50,2">
              <v:shape style="position:absolute;left:6487;top:854;width:50;height:2" coordorigin="6487,854" coordsize="50,0" path="m6487,854l6536,854e" filled="false" stroked="true" strokeweight=".138285pt" strokecolor="#ff0000">
                <v:path arrowok="t"/>
              </v:shape>
            </v:group>
            <v:group style="position:absolute;left:6512;top:838;width:2;height:34" coordorigin="6512,838" coordsize="2,34">
              <v:shape style="position:absolute;left:6512;top:838;width:2;height:34" coordorigin="6512,838" coordsize="0,34" path="m6512,838l6512,871e" filled="false" stroked="true" strokeweight=".207617pt" strokecolor="#ff0000">
                <v:path arrowok="t"/>
              </v:shape>
            </v:group>
            <v:group style="position:absolute;left:6487;top:853;width:50;height:2" coordorigin="6487,853" coordsize="50,2">
              <v:shape style="position:absolute;left:6487;top:853;width:50;height:2" coordorigin="6487,853" coordsize="50,0" path="m6487,853l6536,853e" filled="false" stroked="true" strokeweight=".138285pt" strokecolor="#ff0000">
                <v:path arrowok="t"/>
              </v:shape>
            </v:group>
            <v:group style="position:absolute;left:6512;top:836;width:2;height:34" coordorigin="6512,836" coordsize="2,34">
              <v:shape style="position:absolute;left:6512;top:836;width:2;height:34" coordorigin="6512,836" coordsize="0,34" path="m6512,836l6512,869e" filled="false" stroked="true" strokeweight=".207617pt" strokecolor="#ff0000">
                <v:path arrowok="t"/>
              </v:shape>
            </v:group>
            <v:group style="position:absolute;left:6487;top:850;width:50;height:2" coordorigin="6487,850" coordsize="50,2">
              <v:shape style="position:absolute;left:6487;top:850;width:50;height:2" coordorigin="6487,850" coordsize="50,0" path="m6487,850l6536,850e" filled="false" stroked="true" strokeweight=".138285pt" strokecolor="#ff0000">
                <v:path arrowok="t"/>
              </v:shape>
            </v:group>
            <v:group style="position:absolute;left:6512;top:833;width:2;height:34" coordorigin="6512,833" coordsize="2,34">
              <v:shape style="position:absolute;left:6512;top:833;width:2;height:34" coordorigin="6512,833" coordsize="0,34" path="m6512,833l6512,866e" filled="false" stroked="true" strokeweight=".207617pt" strokecolor="#ff0000">
                <v:path arrowok="t"/>
              </v:shape>
            </v:group>
            <v:group style="position:absolute;left:6487;top:848;width:50;height:2" coordorigin="6487,848" coordsize="50,2">
              <v:shape style="position:absolute;left:6487;top:848;width:50;height:2" coordorigin="6487,848" coordsize="50,0" path="m6487,848l6536,848e" filled="false" stroked="true" strokeweight=".138285pt" strokecolor="#ff0000">
                <v:path arrowok="t"/>
              </v:shape>
            </v:group>
            <v:group style="position:absolute;left:6512;top:831;width:2;height:34" coordorigin="6512,831" coordsize="2,34">
              <v:shape style="position:absolute;left:6512;top:831;width:2;height:34" coordorigin="6512,831" coordsize="0,34" path="m6512,831l6512,865e" filled="false" stroked="true" strokeweight=".207617pt" strokecolor="#ff0000">
                <v:path arrowok="t"/>
              </v:shape>
            </v:group>
            <v:group style="position:absolute;left:6487;top:847;width:50;height:2" coordorigin="6487,847" coordsize="50,2">
              <v:shape style="position:absolute;left:6487;top:847;width:50;height:2" coordorigin="6487,847" coordsize="50,0" path="m6487,847l6536,847e" filled="false" stroked="true" strokeweight=".138285pt" strokecolor="#ff0000">
                <v:path arrowok="t"/>
              </v:shape>
            </v:group>
            <v:group style="position:absolute;left:6512;top:831;width:2;height:34" coordorigin="6512,831" coordsize="2,34">
              <v:shape style="position:absolute;left:6512;top:831;width:2;height:34" coordorigin="6512,831" coordsize="0,34" path="m6512,831l6512,864e" filled="false" stroked="true" strokeweight=".207617pt" strokecolor="#ff0000">
                <v:path arrowok="t"/>
              </v:shape>
            </v:group>
            <v:group style="position:absolute;left:6487;top:845;width:50;height:2" coordorigin="6487,845" coordsize="50,2">
              <v:shape style="position:absolute;left:6487;top:845;width:50;height:2" coordorigin="6487,845" coordsize="50,0" path="m6487,845l6536,845e" filled="false" stroked="true" strokeweight=".138285pt" strokecolor="#ff0000">
                <v:path arrowok="t"/>
              </v:shape>
            </v:group>
            <v:group style="position:absolute;left:6512;top:829;width:2;height:34" coordorigin="6512,829" coordsize="2,34">
              <v:shape style="position:absolute;left:6512;top:829;width:2;height:34" coordorigin="6512,829" coordsize="0,34" path="m6512,829l6512,862e" filled="false" stroked="true" strokeweight=".207617pt" strokecolor="#ff0000">
                <v:path arrowok="t"/>
              </v:shape>
            </v:group>
            <v:group style="position:absolute;left:6487;top:845;width:50;height:2" coordorigin="6487,845" coordsize="50,2">
              <v:shape style="position:absolute;left:6487;top:845;width:50;height:2" coordorigin="6487,845" coordsize="50,0" path="m6487,845l6536,845e" filled="false" stroked="true" strokeweight=".138285pt" strokecolor="#ff0000">
                <v:path arrowok="t"/>
              </v:shape>
            </v:group>
            <v:group style="position:absolute;left:6512;top:828;width:2;height:34" coordorigin="6512,828" coordsize="2,34">
              <v:shape style="position:absolute;left:6512;top:828;width:2;height:34" coordorigin="6512,828" coordsize="0,34" path="m6512,828l6512,861e" filled="false" stroked="true" strokeweight=".207617pt" strokecolor="#ff0000">
                <v:path arrowok="t"/>
              </v:shape>
            </v:group>
            <v:group style="position:absolute;left:6487;top:844;width:50;height:2" coordorigin="6487,844" coordsize="50,2">
              <v:shape style="position:absolute;left:6487;top:844;width:50;height:2" coordorigin="6487,844" coordsize="50,0" path="m6487,844l6536,844e" filled="false" stroked="true" strokeweight=".138285pt" strokecolor="#ff0000">
                <v:path arrowok="t"/>
              </v:shape>
            </v:group>
            <v:group style="position:absolute;left:6512;top:828;width:2;height:34" coordorigin="6512,828" coordsize="2,34">
              <v:shape style="position:absolute;left:6512;top:828;width:2;height:34" coordorigin="6512,828" coordsize="0,34" path="m6512,828l6512,861e" filled="false" stroked="true" strokeweight=".207617pt" strokecolor="#ff0000">
                <v:path arrowok="t"/>
              </v:shape>
            </v:group>
            <v:group style="position:absolute;left:6487;top:843;width:50;height:2" coordorigin="6487,843" coordsize="50,2">
              <v:shape style="position:absolute;left:6487;top:843;width:50;height:2" coordorigin="6487,843" coordsize="50,0" path="m6487,843l6536,843e" filled="false" stroked="true" strokeweight=".138285pt" strokecolor="#ff0000">
                <v:path arrowok="t"/>
              </v:shape>
            </v:group>
            <v:group style="position:absolute;left:6512;top:826;width:2;height:34" coordorigin="6512,826" coordsize="2,34">
              <v:shape style="position:absolute;left:6512;top:826;width:2;height:34" coordorigin="6512,826" coordsize="0,34" path="m6512,826l6512,859e" filled="false" stroked="true" strokeweight=".207617pt" strokecolor="#ff0000">
                <v:path arrowok="t"/>
              </v:shape>
            </v:group>
            <v:group style="position:absolute;left:6487;top:842;width:50;height:2" coordorigin="6487,842" coordsize="50,2">
              <v:shape style="position:absolute;left:6487;top:842;width:50;height:2" coordorigin="6487,842" coordsize="50,0" path="m6487,842l6536,842e" filled="false" stroked="true" strokeweight=".138285pt" strokecolor="#ff0000">
                <v:path arrowok="t"/>
              </v:shape>
            </v:group>
            <v:group style="position:absolute;left:6512;top:826;width:2;height:34" coordorigin="6512,826" coordsize="2,34">
              <v:shape style="position:absolute;left:6512;top:826;width:2;height:34" coordorigin="6512,826" coordsize="0,34" path="m6512,826l6512,859e" filled="false" stroked="true" strokeweight=".207617pt" strokecolor="#ff0000">
                <v:path arrowok="t"/>
              </v:shape>
            </v:group>
            <v:group style="position:absolute;left:6487;top:841;width:50;height:2" coordorigin="6487,841" coordsize="50,2">
              <v:shape style="position:absolute;left:6487;top:841;width:50;height:2" coordorigin="6487,841" coordsize="50,0" path="m6487,841l6536,841e" filled="false" stroked="true" strokeweight=".138285pt" strokecolor="#ff0000">
                <v:path arrowok="t"/>
              </v:shape>
            </v:group>
            <v:group style="position:absolute;left:6512;top:825;width:2;height:34" coordorigin="6512,825" coordsize="2,34">
              <v:shape style="position:absolute;left:6512;top:825;width:2;height:34" coordorigin="6512,825" coordsize="0,34" path="m6512,825l6512,858e" filled="false" stroked="true" strokeweight=".207617pt" strokecolor="#ff0000">
                <v:path arrowok="t"/>
              </v:shape>
            </v:group>
            <v:group style="position:absolute;left:6487;top:841;width:50;height:2" coordorigin="6487,841" coordsize="50,2">
              <v:shape style="position:absolute;left:6487;top:841;width:50;height:2" coordorigin="6487,841" coordsize="50,0" path="m6487,841l6536,841e" filled="false" stroked="true" strokeweight=".138285pt" strokecolor="#ff0000">
                <v:path arrowok="t"/>
              </v:shape>
            </v:group>
            <v:group style="position:absolute;left:6512;top:824;width:2;height:34" coordorigin="6512,824" coordsize="2,34">
              <v:shape style="position:absolute;left:6512;top:824;width:2;height:34" coordorigin="6512,824" coordsize="0,34" path="m6512,824l6512,857e" filled="false" stroked="true" strokeweight=".207617pt" strokecolor="#ff0000">
                <v:path arrowok="t"/>
              </v:shape>
            </v:group>
            <v:group style="position:absolute;left:6487;top:840;width:50;height:2" coordorigin="6487,840" coordsize="50,2">
              <v:shape style="position:absolute;left:6487;top:840;width:50;height:2" coordorigin="6487,840" coordsize="50,0" path="m6487,840l6536,840e" filled="false" stroked="true" strokeweight=".138285pt" strokecolor="#ff0000">
                <v:path arrowok="t"/>
              </v:shape>
            </v:group>
            <v:group style="position:absolute;left:6512;top:824;width:2;height:34" coordorigin="6512,824" coordsize="2,34">
              <v:shape style="position:absolute;left:6512;top:824;width:2;height:34" coordorigin="6512,824" coordsize="0,34" path="m6512,824l6512,857e" filled="false" stroked="true" strokeweight=".207617pt" strokecolor="#ff0000">
                <v:path arrowok="t"/>
              </v:shape>
            </v:group>
            <v:group style="position:absolute;left:6487;top:840;width:50;height:2" coordorigin="6487,840" coordsize="50,2">
              <v:shape style="position:absolute;left:6487;top:840;width:50;height:2" coordorigin="6487,840" coordsize="50,0" path="m6487,840l6536,840e" filled="false" stroked="true" strokeweight=".138285pt" strokecolor="#ff0000">
                <v:path arrowok="t"/>
              </v:shape>
            </v:group>
            <v:group style="position:absolute;left:6512;top:823;width:2;height:34" coordorigin="6512,823" coordsize="2,34">
              <v:shape style="position:absolute;left:6512;top:823;width:2;height:34" coordorigin="6512,823" coordsize="0,34" path="m6512,823l6512,857e" filled="false" stroked="true" strokeweight=".207617pt" strokecolor="#ff0000">
                <v:path arrowok="t"/>
              </v:shape>
            </v:group>
            <v:group style="position:absolute;left:6487;top:840;width:50;height:2" coordorigin="6487,840" coordsize="50,2">
              <v:shape style="position:absolute;left:6487;top:840;width:50;height:2" coordorigin="6487,840" coordsize="50,0" path="m6487,840l6536,840e" filled="false" stroked="true" strokeweight=".138285pt" strokecolor="#ff0000">
                <v:path arrowok="t"/>
              </v:shape>
            </v:group>
            <v:group style="position:absolute;left:6512;top:823;width:2;height:34" coordorigin="6512,823" coordsize="2,34">
              <v:shape style="position:absolute;left:6512;top:823;width:2;height:34" coordorigin="6512,823" coordsize="0,34" path="m6512,823l6512,856e" filled="false" stroked="true" strokeweight=".207617pt" strokecolor="#ff0000">
                <v:path arrowok="t"/>
              </v:shape>
            </v:group>
            <v:group style="position:absolute;left:6487;top:839;width:50;height:2" coordorigin="6487,839" coordsize="50,2">
              <v:shape style="position:absolute;left:6487;top:839;width:50;height:2" coordorigin="6487,839" coordsize="50,0" path="m6487,839l6536,839e" filled="false" stroked="true" strokeweight=".138285pt" strokecolor="#ff0000">
                <v:path arrowok="t"/>
              </v:shape>
            </v:group>
            <v:group style="position:absolute;left:6512;top:822;width:2;height:34" coordorigin="6512,822" coordsize="2,34">
              <v:shape style="position:absolute;left:6512;top:822;width:2;height:34" coordorigin="6512,822" coordsize="0,34" path="m6512,822l6512,856e" filled="false" stroked="true" strokeweight=".207617pt" strokecolor="#ff0000">
                <v:path arrowok="t"/>
              </v:shape>
            </v:group>
            <v:group style="position:absolute;left:6487;top:839;width:50;height:2" coordorigin="6487,839" coordsize="50,2">
              <v:shape style="position:absolute;left:6487;top:839;width:50;height:2" coordorigin="6487,839" coordsize="50,0" path="m6487,839l6536,839e" filled="false" stroked="true" strokeweight=".138285pt" strokecolor="#ff0000">
                <v:path arrowok="t"/>
              </v:shape>
            </v:group>
            <v:group style="position:absolute;left:6512;top:822;width:2;height:34" coordorigin="6512,822" coordsize="2,34">
              <v:shape style="position:absolute;left:6512;top:822;width:2;height:34" coordorigin="6512,822" coordsize="0,34" path="m6512,822l6512,855e" filled="false" stroked="true" strokeweight=".207617pt" strokecolor="#ff0000">
                <v:path arrowok="t"/>
              </v:shape>
            </v:group>
            <v:group style="position:absolute;left:6487;top:838;width:50;height:2" coordorigin="6487,838" coordsize="50,2">
              <v:shape style="position:absolute;left:6487;top:838;width:50;height:2" coordorigin="6487,838" coordsize="50,0" path="m6487,838l6536,838e" filled="false" stroked="true" strokeweight=".138285pt" strokecolor="#ff0000">
                <v:path arrowok="t"/>
              </v:shape>
            </v:group>
            <v:group style="position:absolute;left:6512;top:821;width:2;height:34" coordorigin="6512,821" coordsize="2,34">
              <v:shape style="position:absolute;left:6512;top:821;width:2;height:34" coordorigin="6512,821" coordsize="0,34" path="m6512,821l6512,854e" filled="false" stroked="true" strokeweight=".207617pt" strokecolor="#ff0000">
                <v:path arrowok="t"/>
              </v:shape>
            </v:group>
            <v:group style="position:absolute;left:6487;top:837;width:50;height:2" coordorigin="6487,837" coordsize="50,2">
              <v:shape style="position:absolute;left:6487;top:837;width:50;height:2" coordorigin="6487,837" coordsize="50,0" path="m6487,837l6536,837e" filled="false" stroked="true" strokeweight=".138285pt" strokecolor="#ff0000">
                <v:path arrowok="t"/>
              </v:shape>
            </v:group>
            <v:group style="position:absolute;left:6512;top:821;width:2;height:34" coordorigin="6512,821" coordsize="2,34">
              <v:shape style="position:absolute;left:6512;top:821;width:2;height:34" coordorigin="6512,821" coordsize="0,34" path="m6512,821l6512,854e" filled="false" stroked="true" strokeweight=".207617pt" strokecolor="#ff0000">
                <v:path arrowok="t"/>
              </v:shape>
            </v:group>
            <v:group style="position:absolute;left:6487;top:836;width:50;height:2" coordorigin="6487,836" coordsize="50,2">
              <v:shape style="position:absolute;left:6487;top:836;width:50;height:2" coordorigin="6487,836" coordsize="50,0" path="m6487,836l6536,836e" filled="false" stroked="true" strokeweight=".138285pt" strokecolor="#ff0000">
                <v:path arrowok="t"/>
              </v:shape>
            </v:group>
            <v:group style="position:absolute;left:6512;top:819;width:2;height:34" coordorigin="6512,819" coordsize="2,34">
              <v:shape style="position:absolute;left:6512;top:819;width:2;height:34" coordorigin="6512,819" coordsize="0,34" path="m6512,819l6512,852e" filled="false" stroked="true" strokeweight=".207617pt" strokecolor="#ff0000">
                <v:path arrowok="t"/>
              </v:shape>
            </v:group>
            <v:group style="position:absolute;left:6487;top:835;width:50;height:2" coordorigin="6487,835" coordsize="50,2">
              <v:shape style="position:absolute;left:6487;top:835;width:50;height:2" coordorigin="6487,835" coordsize="50,0" path="m6487,835l6536,835e" filled="false" stroked="true" strokeweight=".138285pt" strokecolor="#ff0000">
                <v:path arrowok="t"/>
              </v:shape>
            </v:group>
            <v:group style="position:absolute;left:6512;top:819;width:2;height:34" coordorigin="6512,819" coordsize="2,34">
              <v:shape style="position:absolute;left:6512;top:819;width:2;height:34" coordorigin="6512,819" coordsize="0,34" path="m6512,819l6512,852e" filled="false" stroked="true" strokeweight=".207617pt" strokecolor="#ff0000">
                <v:path arrowok="t"/>
              </v:shape>
            </v:group>
            <v:group style="position:absolute;left:6487;top:835;width:50;height:2" coordorigin="6487,835" coordsize="50,2">
              <v:shape style="position:absolute;left:6487;top:835;width:50;height:2" coordorigin="6487,835" coordsize="50,0" path="m6487,835l6536,835e" filled="false" stroked="true" strokeweight=".138285pt" strokecolor="#ff0000">
                <v:path arrowok="t"/>
              </v:shape>
            </v:group>
            <v:group style="position:absolute;left:6512;top:818;width:2;height:34" coordorigin="6512,818" coordsize="2,34">
              <v:shape style="position:absolute;left:6512;top:818;width:2;height:34" coordorigin="6512,818" coordsize="0,34" path="m6512,818l6512,852e" filled="false" stroked="true" strokeweight=".207617pt" strokecolor="#ff0000">
                <v:path arrowok="t"/>
              </v:shape>
            </v:group>
            <v:group style="position:absolute;left:6487;top:834;width:50;height:2" coordorigin="6487,834" coordsize="50,2">
              <v:shape style="position:absolute;left:6487;top:834;width:50;height:2" coordorigin="6487,834" coordsize="50,0" path="m6487,834l6536,834e" filled="false" stroked="true" strokeweight=".138285pt" strokecolor="#ff0000">
                <v:path arrowok="t"/>
              </v:shape>
            </v:group>
            <v:group style="position:absolute;left:6512;top:818;width:2;height:34" coordorigin="6512,818" coordsize="2,34">
              <v:shape style="position:absolute;left:6512;top:818;width:2;height:34" coordorigin="6512,818" coordsize="0,34" path="m6512,818l6512,851e" filled="false" stroked="true" strokeweight=".207617pt" strokecolor="#ff0000">
                <v:path arrowok="t"/>
              </v:shape>
            </v:group>
            <v:group style="position:absolute;left:6487;top:834;width:50;height:2" coordorigin="6487,834" coordsize="50,2">
              <v:shape style="position:absolute;left:6487;top:834;width:50;height:2" coordorigin="6487,834" coordsize="50,0" path="m6487,834l6536,834e" filled="false" stroked="true" strokeweight=".138285pt" strokecolor="#ff0000">
                <v:path arrowok="t"/>
              </v:shape>
            </v:group>
            <v:group style="position:absolute;left:6512;top:817;width:2;height:34" coordorigin="6512,817" coordsize="2,34">
              <v:shape style="position:absolute;left:6512;top:817;width:2;height:34" coordorigin="6512,817" coordsize="0,34" path="m6512,817l6512,850e" filled="false" stroked="true" strokeweight=".207617pt" strokecolor="#ff0000">
                <v:path arrowok="t"/>
              </v:shape>
            </v:group>
            <v:group style="position:absolute;left:6487;top:833;width:50;height:2" coordorigin="6487,833" coordsize="50,2">
              <v:shape style="position:absolute;left:6487;top:833;width:50;height:2" coordorigin="6487,833" coordsize="50,0" path="m6487,833l6536,833e" filled="false" stroked="true" strokeweight=".138285pt" strokecolor="#ff0000">
                <v:path arrowok="t"/>
              </v:shape>
            </v:group>
            <v:group style="position:absolute;left:6512;top:817;width:2;height:34" coordorigin="6512,817" coordsize="2,34">
              <v:shape style="position:absolute;left:6512;top:817;width:2;height:34" coordorigin="6512,817" coordsize="0,34" path="m6512,817l6512,850e" filled="false" stroked="true" strokeweight=".207617pt" strokecolor="#ff0000">
                <v:path arrowok="t"/>
              </v:shape>
            </v:group>
            <v:group style="position:absolute;left:6487;top:833;width:50;height:2" coordorigin="6487,833" coordsize="50,2">
              <v:shape style="position:absolute;left:6487;top:833;width:50;height:2" coordorigin="6487,833" coordsize="50,0" path="m6487,833l6536,833e" filled="false" stroked="true" strokeweight=".138285pt" strokecolor="#ff0000">
                <v:path arrowok="t"/>
              </v:shape>
            </v:group>
            <v:group style="position:absolute;left:6512;top:816;width:2;height:34" coordorigin="6512,816" coordsize="2,34">
              <v:shape style="position:absolute;left:6512;top:816;width:2;height:34" coordorigin="6512,816" coordsize="0,34" path="m6512,816l6512,849e" filled="false" stroked="true" strokeweight=".207617pt" strokecolor="#ff0000">
                <v:path arrowok="t"/>
              </v:shape>
            </v:group>
            <v:group style="position:absolute;left:6487;top:832;width:50;height:2" coordorigin="6487,832" coordsize="50,2">
              <v:shape style="position:absolute;left:6487;top:832;width:50;height:2" coordorigin="6487,832" coordsize="50,0" path="m6487,832l6536,832e" filled="false" stroked="true" strokeweight=".138285pt" strokecolor="#ff0000">
                <v:path arrowok="t"/>
              </v:shape>
            </v:group>
            <v:group style="position:absolute;left:6512;top:816;width:2;height:34" coordorigin="6512,816" coordsize="2,34">
              <v:shape style="position:absolute;left:6512;top:816;width:2;height:34" coordorigin="6512,816" coordsize="0,34" path="m6512,816l6512,849e" filled="false" stroked="true" strokeweight=".207617pt" strokecolor="#ff0000">
                <v:path arrowok="t"/>
              </v:shape>
            </v:group>
            <v:group style="position:absolute;left:6487;top:831;width:50;height:2" coordorigin="6487,831" coordsize="50,2">
              <v:shape style="position:absolute;left:6487;top:831;width:50;height:2" coordorigin="6487,831" coordsize="50,0" path="m6487,831l6536,831e" filled="false" stroked="true" strokeweight=".138285pt" strokecolor="#ff0000">
                <v:path arrowok="t"/>
              </v:shape>
            </v:group>
            <v:group style="position:absolute;left:6512;top:815;width:2;height:34" coordorigin="6512,815" coordsize="2,34">
              <v:shape style="position:absolute;left:6512;top:815;width:2;height:34" coordorigin="6512,815" coordsize="0,34" path="m6512,815l6512,848e" filled="false" stroked="true" strokeweight=".207617pt" strokecolor="#ff0000">
                <v:path arrowok="t"/>
              </v:shape>
            </v:group>
            <v:group style="position:absolute;left:6487;top:831;width:50;height:2" coordorigin="6487,831" coordsize="50,2">
              <v:shape style="position:absolute;left:6487;top:831;width:50;height:2" coordorigin="6487,831" coordsize="50,0" path="m6487,831l6536,831e" filled="false" stroked="true" strokeweight=".138285pt" strokecolor="#ff0000">
                <v:path arrowok="t"/>
              </v:shape>
            </v:group>
            <v:group style="position:absolute;left:6512;top:814;width:2;height:34" coordorigin="6512,814" coordsize="2,34">
              <v:shape style="position:absolute;left:6512;top:814;width:2;height:34" coordorigin="6512,814" coordsize="0,34" path="m6512,814l6512,847e" filled="false" stroked="true" strokeweight=".207617pt" strokecolor="#ff0000">
                <v:path arrowok="t"/>
              </v:shape>
            </v:group>
            <v:group style="position:absolute;left:6487;top:830;width:50;height:2" coordorigin="6487,830" coordsize="50,2">
              <v:shape style="position:absolute;left:6487;top:830;width:50;height:2" coordorigin="6487,830" coordsize="50,0" path="m6487,830l6536,830e" filled="false" stroked="true" strokeweight=".138285pt" strokecolor="#ff0000">
                <v:path arrowok="t"/>
              </v:shape>
            </v:group>
            <v:group style="position:absolute;left:6512;top:814;width:2;height:34" coordorigin="6512,814" coordsize="2,34">
              <v:shape style="position:absolute;left:6512;top:814;width:2;height:34" coordorigin="6512,814" coordsize="0,34" path="m6512,814l6512,847e" filled="false" stroked="true" strokeweight=".207617pt" strokecolor="#ff0000">
                <v:path arrowok="t"/>
              </v:shape>
            </v:group>
            <v:group style="position:absolute;left:6487;top:830;width:50;height:2" coordorigin="6487,830" coordsize="50,2">
              <v:shape style="position:absolute;left:6487;top:830;width:50;height:2" coordorigin="6487,830" coordsize="50,0" path="m6487,830l6536,830e" filled="false" stroked="true" strokeweight=".138285pt" strokecolor="#ff0000">
                <v:path arrowok="t"/>
              </v:shape>
            </v:group>
            <v:group style="position:absolute;left:6512;top:813;width:2;height:34" coordorigin="6512,813" coordsize="2,34">
              <v:shape style="position:absolute;left:6512;top:813;width:2;height:34" coordorigin="6512,813" coordsize="0,34" path="m6512,813l6512,847e" filled="false" stroked="true" strokeweight=".207617pt" strokecolor="#ff0000">
                <v:path arrowok="t"/>
              </v:shape>
            </v:group>
            <v:group style="position:absolute;left:6487;top:829;width:50;height:2" coordorigin="6487,829" coordsize="50,2">
              <v:shape style="position:absolute;left:6487;top:829;width:50;height:2" coordorigin="6487,829" coordsize="50,0" path="m6487,829l6536,829e" filled="false" stroked="true" strokeweight=".138285pt" strokecolor="#ff0000">
                <v:path arrowok="t"/>
              </v:shape>
            </v:group>
            <v:group style="position:absolute;left:6512;top:813;width:2;height:34" coordorigin="6512,813" coordsize="2,34">
              <v:shape style="position:absolute;left:6512;top:813;width:2;height:34" coordorigin="6512,813" coordsize="0,34" path="m6512,813l6512,846e" filled="false" stroked="true" strokeweight=".207617pt" strokecolor="#ff0000">
                <v:path arrowok="t"/>
              </v:shape>
            </v:group>
            <v:group style="position:absolute;left:6487;top:829;width:50;height:2" coordorigin="6487,829" coordsize="50,2">
              <v:shape style="position:absolute;left:6487;top:829;width:50;height:2" coordorigin="6487,829" coordsize="50,0" path="m6487,829l6536,829e" filled="false" stroked="true" strokeweight=".138285pt" strokecolor="#ff0000">
                <v:path arrowok="t"/>
              </v:shape>
            </v:group>
            <v:group style="position:absolute;left:6512;top:812;width:2;height:34" coordorigin="6512,812" coordsize="2,34">
              <v:shape style="position:absolute;left:6512;top:812;width:2;height:34" coordorigin="6512,812" coordsize="0,34" path="m6512,812l6512,846e" filled="false" stroked="true" strokeweight=".207617pt" strokecolor="#ff0000">
                <v:path arrowok="t"/>
              </v:shape>
            </v:group>
            <v:group style="position:absolute;left:6487;top:829;width:50;height:2" coordorigin="6487,829" coordsize="50,2">
              <v:shape style="position:absolute;left:6487;top:829;width:50;height:2" coordorigin="6487,829" coordsize="50,0" path="m6487,829l6536,829e" filled="false" stroked="true" strokeweight=".138285pt" strokecolor="#ff0000">
                <v:path arrowok="t"/>
              </v:shape>
            </v:group>
            <v:group style="position:absolute;left:6512;top:812;width:2;height:34" coordorigin="6512,812" coordsize="2,34">
              <v:shape style="position:absolute;left:6512;top:812;width:2;height:34" coordorigin="6512,812" coordsize="0,34" path="m6512,812l6512,845e" filled="false" stroked="true" strokeweight=".207617pt" strokecolor="#ff0000">
                <v:path arrowok="t"/>
              </v:shape>
            </v:group>
            <v:group style="position:absolute;left:6487;top:828;width:50;height:2" coordorigin="6487,828" coordsize="50,2">
              <v:shape style="position:absolute;left:6487;top:828;width:50;height:2" coordorigin="6487,828" coordsize="50,0" path="m6487,828l6536,828e" filled="false" stroked="true" strokeweight=".138285pt" strokecolor="#ff0000">
                <v:path arrowok="t"/>
              </v:shape>
            </v:group>
            <v:group style="position:absolute;left:6512;top:812;width:2;height:34" coordorigin="6512,812" coordsize="2,34">
              <v:shape style="position:absolute;left:6512;top:812;width:2;height:34" coordorigin="6512,812" coordsize="0,34" path="m6512,812l6512,845e" filled="false" stroked="true" strokeweight=".207617pt" strokecolor="#ff0000">
                <v:path arrowok="t"/>
              </v:shape>
            </v:group>
            <v:group style="position:absolute;left:6487;top:828;width:50;height:2" coordorigin="6487,828" coordsize="50,2">
              <v:shape style="position:absolute;left:6487;top:828;width:50;height:2" coordorigin="6487,828" coordsize="50,0" path="m6487,828l6536,828e" filled="false" stroked="true" strokeweight=".138285pt" strokecolor="#ff0000">
                <v:path arrowok="t"/>
              </v:shape>
            </v:group>
            <v:group style="position:absolute;left:6512;top:811;width:2;height:34" coordorigin="6512,811" coordsize="2,34">
              <v:shape style="position:absolute;left:6512;top:811;width:2;height:34" coordorigin="6512,811" coordsize="0,34" path="m6512,811l6512,844e" filled="false" stroked="true" strokeweight=".207617pt" strokecolor="#ff0000">
                <v:path arrowok="t"/>
              </v:shape>
            </v:group>
            <v:group style="position:absolute;left:6487;top:827;width:50;height:2" coordorigin="6487,827" coordsize="50,2">
              <v:shape style="position:absolute;left:6487;top:827;width:50;height:2" coordorigin="6487,827" coordsize="50,0" path="m6487,827l6536,827e" filled="false" stroked="true" strokeweight=".138285pt" strokecolor="#ff0000">
                <v:path arrowok="t"/>
              </v:shape>
            </v:group>
            <v:group style="position:absolute;left:6512;top:811;width:2;height:34" coordorigin="6512,811" coordsize="2,34">
              <v:shape style="position:absolute;left:6512;top:811;width:2;height:34" coordorigin="6512,811" coordsize="0,34" path="m6512,811l6512,844e" filled="false" stroked="true" strokeweight=".207617pt" strokecolor="#ff0000">
                <v:path arrowok="t"/>
              </v:shape>
            </v:group>
            <v:group style="position:absolute;left:6487;top:826;width:50;height:2" coordorigin="6487,826" coordsize="50,2">
              <v:shape style="position:absolute;left:6487;top:826;width:50;height:2" coordorigin="6487,826" coordsize="50,0" path="m6487,826l6536,826e" filled="false" stroked="true" strokeweight=".138285pt" strokecolor="#ff0000">
                <v:path arrowok="t"/>
              </v:shape>
            </v:group>
            <v:group style="position:absolute;left:6512;top:810;width:2;height:34" coordorigin="6512,810" coordsize="2,34">
              <v:shape style="position:absolute;left:6512;top:810;width:2;height:34" coordorigin="6512,810" coordsize="0,34" path="m6512,810l6512,843e" filled="false" stroked="true" strokeweight=".207617pt" strokecolor="#ff0000">
                <v:path arrowok="t"/>
              </v:shape>
            </v:group>
            <v:group style="position:absolute;left:6487;top:826;width:50;height:2" coordorigin="6487,826" coordsize="50,2">
              <v:shape style="position:absolute;left:6487;top:826;width:50;height:2" coordorigin="6487,826" coordsize="50,0" path="m6487,826l6536,826e" filled="false" stroked="true" strokeweight=".138285pt" strokecolor="#ff0000">
                <v:path arrowok="t"/>
              </v:shape>
            </v:group>
            <v:group style="position:absolute;left:6512;top:809;width:2;height:34" coordorigin="6512,809" coordsize="2,34">
              <v:shape style="position:absolute;left:6512;top:809;width:2;height:34" coordorigin="6512,809" coordsize="0,34" path="m6512,809l6512,842e" filled="false" stroked="true" strokeweight=".207617pt" strokecolor="#ff0000">
                <v:path arrowok="t"/>
              </v:shape>
            </v:group>
            <v:group style="position:absolute;left:6487;top:825;width:50;height:2" coordorigin="6487,825" coordsize="50,2">
              <v:shape style="position:absolute;left:6487;top:825;width:50;height:2" coordorigin="6487,825" coordsize="50,0" path="m6487,825l6536,825e" filled="false" stroked="true" strokeweight=".138285pt" strokecolor="#ff0000">
                <v:path arrowok="t"/>
              </v:shape>
            </v:group>
            <v:group style="position:absolute;left:6512;top:809;width:2;height:34" coordorigin="6512,809" coordsize="2,34">
              <v:shape style="position:absolute;left:6512;top:809;width:2;height:34" coordorigin="6512,809" coordsize="0,34" path="m6512,809l6512,842e" filled="false" stroked="true" strokeweight=".207617pt" strokecolor="#ff0000">
                <v:path arrowok="t"/>
              </v:shape>
            </v:group>
            <v:group style="position:absolute;left:6487;top:825;width:50;height:2" coordorigin="6487,825" coordsize="50,2">
              <v:shape style="position:absolute;left:6487;top:825;width:50;height:2" coordorigin="6487,825" coordsize="50,0" path="m6487,825l6536,825e" filled="false" stroked="true" strokeweight=".138285pt" strokecolor="#ff0000">
                <v:path arrowok="t"/>
              </v:shape>
            </v:group>
            <v:group style="position:absolute;left:6512;top:808;width:2;height:34" coordorigin="6512,808" coordsize="2,34">
              <v:shape style="position:absolute;left:6512;top:808;width:2;height:34" coordorigin="6512,808" coordsize="0,34" path="m6512,808l6512,842e" filled="false" stroked="true" strokeweight=".207617pt" strokecolor="#ff0000">
                <v:path arrowok="t"/>
              </v:shape>
            </v:group>
            <v:group style="position:absolute;left:6487;top:824;width:50;height:2" coordorigin="6487,824" coordsize="50,2">
              <v:shape style="position:absolute;left:6487;top:824;width:50;height:2" coordorigin="6487,824" coordsize="50,0" path="m6487,824l6536,824e" filled="false" stroked="true" strokeweight=".138285pt" strokecolor="#ff0000">
                <v:path arrowok="t"/>
              </v:shape>
            </v:group>
            <v:group style="position:absolute;left:6512;top:808;width:2;height:34" coordorigin="6512,808" coordsize="2,34">
              <v:shape style="position:absolute;left:6512;top:808;width:2;height:34" coordorigin="6512,808" coordsize="0,34" path="m6512,808l6512,841e" filled="false" stroked="true" strokeweight=".207617pt" strokecolor="#ff0000">
                <v:path arrowok="t"/>
              </v:shape>
            </v:group>
            <v:group style="position:absolute;left:6487;top:824;width:50;height:2" coordorigin="6487,824" coordsize="50,2">
              <v:shape style="position:absolute;left:6487;top:824;width:50;height:2" coordorigin="6487,824" coordsize="50,0" path="m6487,824l6536,824e" filled="false" stroked="true" strokeweight=".138285pt" strokecolor="#ff0000">
                <v:path arrowok="t"/>
              </v:shape>
            </v:group>
            <v:group style="position:absolute;left:6512;top:807;width:2;height:34" coordorigin="6512,807" coordsize="2,34">
              <v:shape style="position:absolute;left:6512;top:807;width:2;height:34" coordorigin="6512,807" coordsize="0,34" path="m6512,807l6512,841e" filled="false" stroked="true" strokeweight=".207617pt" strokecolor="#ff0000">
                <v:path arrowok="t"/>
              </v:shape>
            </v:group>
            <v:group style="position:absolute;left:6487;top:824;width:50;height:2" coordorigin="6487,824" coordsize="50,2">
              <v:shape style="position:absolute;left:6487;top:824;width:50;height:2" coordorigin="6487,824" coordsize="50,0" path="m6487,824l6536,824e" filled="false" stroked="true" strokeweight=".138285pt" strokecolor="#ff0000">
                <v:path arrowok="t"/>
              </v:shape>
            </v:group>
            <v:group style="position:absolute;left:6512;top:807;width:2;height:34" coordorigin="6512,807" coordsize="2,34">
              <v:shape style="position:absolute;left:6512;top:807;width:2;height:34" coordorigin="6512,807" coordsize="0,34" path="m6512,807l6512,840e" filled="false" stroked="true" strokeweight=".207617pt" strokecolor="#ff0000">
                <v:path arrowok="t"/>
              </v:shape>
            </v:group>
            <v:group style="position:absolute;left:6487;top:823;width:50;height:2" coordorigin="6487,823" coordsize="50,2">
              <v:shape style="position:absolute;left:6487;top:823;width:50;height:2" coordorigin="6487,823" coordsize="50,0" path="m6487,823l6536,823e" filled="false" stroked="true" strokeweight=".138285pt" strokecolor="#ff0000">
                <v:path arrowok="t"/>
              </v:shape>
            </v:group>
            <v:group style="position:absolute;left:6512;top:806;width:2;height:34" coordorigin="6512,806" coordsize="2,34">
              <v:shape style="position:absolute;left:6512;top:806;width:2;height:34" coordorigin="6512,806" coordsize="0,34" path="m6512,806l6512,839e" filled="false" stroked="true" strokeweight=".207617pt" strokecolor="#ff0000">
                <v:path arrowok="t"/>
              </v:shape>
            </v:group>
            <v:group style="position:absolute;left:6487;top:822;width:50;height:2" coordorigin="6487,822" coordsize="50,2">
              <v:shape style="position:absolute;left:6487;top:822;width:50;height:2" coordorigin="6487,822" coordsize="50,0" path="m6487,822l6536,822e" filled="false" stroked="true" strokeweight=".138285pt" strokecolor="#ff0000">
                <v:path arrowok="t"/>
              </v:shape>
            </v:group>
            <v:group style="position:absolute;left:6512;top:806;width:2;height:34" coordorigin="6512,806" coordsize="2,34">
              <v:shape style="position:absolute;left:6512;top:806;width:2;height:34" coordorigin="6512,806" coordsize="0,34" path="m6512,806l6512,839e" filled="false" stroked="true" strokeweight=".207617pt" strokecolor="#ff0000">
                <v:path arrowok="t"/>
              </v:shape>
            </v:group>
            <v:group style="position:absolute;left:6487;top:821;width:50;height:2" coordorigin="6487,821" coordsize="50,2">
              <v:shape style="position:absolute;left:6487;top:821;width:50;height:2" coordorigin="6487,821" coordsize="50,0" path="m6487,821l6536,821e" filled="false" stroked="true" strokeweight=".138285pt" strokecolor="#ff0000">
                <v:path arrowok="t"/>
              </v:shape>
            </v:group>
            <v:group style="position:absolute;left:6512;top:805;width:2;height:34" coordorigin="6512,805" coordsize="2,34">
              <v:shape style="position:absolute;left:6512;top:805;width:2;height:34" coordorigin="6512,805" coordsize="0,34" path="m6512,805l6512,838e" filled="false" stroked="true" strokeweight=".207617pt" strokecolor="#ff0000">
                <v:path arrowok="t"/>
              </v:shape>
            </v:group>
            <v:group style="position:absolute;left:6487;top:820;width:50;height:2" coordorigin="6487,820" coordsize="50,2">
              <v:shape style="position:absolute;left:6487;top:820;width:50;height:2" coordorigin="6487,820" coordsize="50,0" path="m6487,820l6536,820e" filled="false" stroked="true" strokeweight=".138285pt" strokecolor="#ff0000">
                <v:path arrowok="t"/>
              </v:shape>
            </v:group>
            <v:group style="position:absolute;left:6512;top:804;width:2;height:34" coordorigin="6512,804" coordsize="2,34">
              <v:shape style="position:absolute;left:6512;top:804;width:2;height:34" coordorigin="6512,804" coordsize="0,34" path="m6512,804l6512,837e" filled="false" stroked="true" strokeweight=".207617pt" strokecolor="#ff0000">
                <v:path arrowok="t"/>
              </v:shape>
            </v:group>
            <v:group style="position:absolute;left:6487;top:820;width:50;height:2" coordorigin="6487,820" coordsize="50,2">
              <v:shape style="position:absolute;left:6487;top:820;width:50;height:2" coordorigin="6487,820" coordsize="50,0" path="m6487,820l6536,820e" filled="false" stroked="true" strokeweight=".138285pt" strokecolor="#ff0000">
                <v:path arrowok="t"/>
              </v:shape>
            </v:group>
            <v:group style="position:absolute;left:6512;top:803;width:2;height:34" coordorigin="6512,803" coordsize="2,34">
              <v:shape style="position:absolute;left:6512;top:803;width:2;height:34" coordorigin="6512,803" coordsize="0,34" path="m6512,803l6512,837e" filled="false" stroked="true" strokeweight=".207617pt" strokecolor="#ff0000">
                <v:path arrowok="t"/>
              </v:shape>
            </v:group>
            <v:group style="position:absolute;left:6487;top:819;width:50;height:2" coordorigin="6487,819" coordsize="50,2">
              <v:shape style="position:absolute;left:6487;top:819;width:50;height:2" coordorigin="6487,819" coordsize="50,0" path="m6487,819l6536,819e" filled="false" stroked="true" strokeweight=".138285pt" strokecolor="#ff0000">
                <v:path arrowok="t"/>
              </v:shape>
            </v:group>
            <v:group style="position:absolute;left:6512;top:803;width:2;height:34" coordorigin="6512,803" coordsize="2,34">
              <v:shape style="position:absolute;left:6512;top:803;width:2;height:34" coordorigin="6512,803" coordsize="0,34" path="m6512,803l6512,836e" filled="false" stroked="true" strokeweight=".207617pt" strokecolor="#ff0000">
                <v:path arrowok="t"/>
              </v:shape>
            </v:group>
            <v:group style="position:absolute;left:6487;top:819;width:50;height:2" coordorigin="6487,819" coordsize="50,2">
              <v:shape style="position:absolute;left:6487;top:819;width:50;height:2" coordorigin="6487,819" coordsize="50,0" path="m6487,819l6536,819e" filled="false" stroked="true" strokeweight=".138285pt" strokecolor="#ff0000">
                <v:path arrowok="t"/>
              </v:shape>
            </v:group>
            <v:group style="position:absolute;left:6512;top:802;width:2;height:34" coordorigin="6512,802" coordsize="2,34">
              <v:shape style="position:absolute;left:6512;top:802;width:2;height:34" coordorigin="6512,802" coordsize="0,34" path="m6512,802l6512,835e" filled="false" stroked="true" strokeweight=".207617pt" strokecolor="#ff0000">
                <v:path arrowok="t"/>
              </v:shape>
            </v:group>
            <v:group style="position:absolute;left:6487;top:818;width:50;height:2" coordorigin="6487,818" coordsize="50,2">
              <v:shape style="position:absolute;left:6487;top:818;width:50;height:2" coordorigin="6487,818" coordsize="50,0" path="m6487,818l6536,818e" filled="false" stroked="true" strokeweight=".138285pt" strokecolor="#ff0000">
                <v:path arrowok="t"/>
              </v:shape>
            </v:group>
            <v:group style="position:absolute;left:6512;top:802;width:2;height:34" coordorigin="6512,802" coordsize="2,34">
              <v:shape style="position:absolute;left:6512;top:802;width:2;height:34" coordorigin="6512,802" coordsize="0,34" path="m6512,802l6512,835e" filled="false" stroked="true" strokeweight=".207617pt" strokecolor="#ff0000">
                <v:path arrowok="t"/>
              </v:shape>
            </v:group>
            <v:group style="position:absolute;left:6487;top:817;width:50;height:2" coordorigin="6487,817" coordsize="50,2">
              <v:shape style="position:absolute;left:6487;top:817;width:50;height:2" coordorigin="6487,817" coordsize="50,0" path="m6487,817l6536,817e" filled="false" stroked="true" strokeweight=".138285pt" strokecolor="#ff0000">
                <v:path arrowok="t"/>
              </v:shape>
            </v:group>
            <v:group style="position:absolute;left:6512;top:801;width:2;height:34" coordorigin="6512,801" coordsize="2,34">
              <v:shape style="position:absolute;left:6512;top:801;width:2;height:34" coordorigin="6512,801" coordsize="0,34" path="m6512,801l6512,834e" filled="false" stroked="true" strokeweight=".207617pt" strokecolor="#ff0000">
                <v:path arrowok="t"/>
              </v:shape>
            </v:group>
            <v:group style="position:absolute;left:6487;top:816;width:50;height:2" coordorigin="6487,816" coordsize="50,2">
              <v:shape style="position:absolute;left:6487;top:816;width:50;height:2" coordorigin="6487,816" coordsize="50,0" path="m6487,816l6536,816e" filled="false" stroked="true" strokeweight=".138285pt" strokecolor="#ff0000">
                <v:path arrowok="t"/>
              </v:shape>
            </v:group>
            <v:group style="position:absolute;left:6512;top:800;width:2;height:34" coordorigin="6512,800" coordsize="2,34">
              <v:shape style="position:absolute;left:6512;top:800;width:2;height:34" coordorigin="6512,800" coordsize="0,34" path="m6512,800l6512,833e" filled="false" stroked="true" strokeweight=".207617pt" strokecolor="#ff0000">
                <v:path arrowok="t"/>
              </v:shape>
            </v:group>
            <v:group style="position:absolute;left:6487;top:815;width:50;height:2" coordorigin="6487,815" coordsize="50,2">
              <v:shape style="position:absolute;left:6487;top:815;width:50;height:2" coordorigin="6487,815" coordsize="50,0" path="m6487,815l6536,815e" filled="false" stroked="true" strokeweight=".138285pt" strokecolor="#ff0000">
                <v:path arrowok="t"/>
              </v:shape>
            </v:group>
            <v:group style="position:absolute;left:6512;top:799;width:2;height:34" coordorigin="6512,799" coordsize="2,34">
              <v:shape style="position:absolute;left:6512;top:799;width:2;height:34" coordorigin="6512,799" coordsize="0,34" path="m6512,799l6512,832e" filled="false" stroked="true" strokeweight=".207617pt" strokecolor="#ff0000">
                <v:path arrowok="t"/>
              </v:shape>
            </v:group>
            <v:group style="position:absolute;left:6487;top:815;width:50;height:2" coordorigin="6487,815" coordsize="50,2">
              <v:shape style="position:absolute;left:6487;top:815;width:50;height:2" coordorigin="6487,815" coordsize="50,0" path="m6487,815l6536,815e" filled="false" stroked="true" strokeweight=".138285pt" strokecolor="#ff0000">
                <v:path arrowok="t"/>
              </v:shape>
            </v:group>
            <v:group style="position:absolute;left:6512;top:798;width:2;height:34" coordorigin="6512,798" coordsize="2,34">
              <v:shape style="position:absolute;left:6512;top:798;width:2;height:34" coordorigin="6512,798" coordsize="0,34" path="m6512,798l6512,832e" filled="false" stroked="true" strokeweight=".207617pt" strokecolor="#ff0000">
                <v:path arrowok="t"/>
              </v:shape>
            </v:group>
            <v:group style="position:absolute;left:6487;top:814;width:50;height:2" coordorigin="6487,814" coordsize="50,2">
              <v:shape style="position:absolute;left:6487;top:814;width:50;height:2" coordorigin="6487,814" coordsize="50,0" path="m6487,814l6536,814e" filled="false" stroked="true" strokeweight=".138285pt" strokecolor="#ff0000">
                <v:path arrowok="t"/>
              </v:shape>
            </v:group>
            <v:group style="position:absolute;left:6512;top:797;width:2;height:34" coordorigin="6512,797" coordsize="2,34">
              <v:shape style="position:absolute;left:6512;top:797;width:2;height:34" coordorigin="6512,797" coordsize="0,34" path="m6512,797l6512,831e" filled="false" stroked="true" strokeweight=".207617pt" strokecolor="#ff0000">
                <v:path arrowok="t"/>
              </v:shape>
            </v:group>
            <v:group style="position:absolute;left:6487;top:813;width:50;height:2" coordorigin="6487,813" coordsize="50,2">
              <v:shape style="position:absolute;left:6487;top:813;width:50;height:2" coordorigin="6487,813" coordsize="50,0" path="m6487,813l6536,813e" filled="false" stroked="true" strokeweight=".138285pt" strokecolor="#ff0000">
                <v:path arrowok="t"/>
              </v:shape>
            </v:group>
            <v:group style="position:absolute;left:6512;top:796;width:2;height:34" coordorigin="6512,796" coordsize="2,34">
              <v:shape style="position:absolute;left:6512;top:796;width:2;height:34" coordorigin="6512,796" coordsize="0,34" path="m6512,796l6512,829e" filled="false" stroked="true" strokeweight=".207617pt" strokecolor="#ff0000">
                <v:path arrowok="t"/>
              </v:shape>
            </v:group>
            <v:group style="position:absolute;left:6487;top:810;width:50;height:2" coordorigin="6487,810" coordsize="50,2">
              <v:shape style="position:absolute;left:6487;top:810;width:50;height:2" coordorigin="6487,810" coordsize="50,0" path="m6487,810l6536,810e" filled="false" stroked="true" strokeweight=".138285pt" strokecolor="#ff0000">
                <v:path arrowok="t"/>
              </v:shape>
            </v:group>
            <v:group style="position:absolute;left:6512;top:794;width:2;height:34" coordorigin="6512,794" coordsize="2,34">
              <v:shape style="position:absolute;left:6512;top:794;width:2;height:34" coordorigin="6512,794" coordsize="0,34" path="m6512,794l6512,827e" filled="false" stroked="true" strokeweight=".207617pt" strokecolor="#ff0000">
                <v:path arrowok="t"/>
              </v:shape>
            </v:group>
            <v:group style="position:absolute;left:6487;top:809;width:50;height:2" coordorigin="6487,809" coordsize="50,2">
              <v:shape style="position:absolute;left:6487;top:809;width:50;height:2" coordorigin="6487,809" coordsize="50,0" path="m6487,809l6536,809e" filled="false" stroked="true" strokeweight=".138285pt" strokecolor="#ff0000">
                <v:path arrowok="t"/>
              </v:shape>
            </v:group>
            <v:group style="position:absolute;left:6512;top:793;width:2;height:34" coordorigin="6512,793" coordsize="2,34">
              <v:shape style="position:absolute;left:6512;top:793;width:2;height:34" coordorigin="6512,793" coordsize="0,34" path="m6512,793l6512,826e" filled="false" stroked="true" strokeweight=".207617pt" strokecolor="#ff0000">
                <v:path arrowok="t"/>
              </v:shape>
            </v:group>
            <v:group style="position:absolute;left:6487;top:809;width:50;height:2" coordorigin="6487,809" coordsize="50,2">
              <v:shape style="position:absolute;left:6487;top:809;width:50;height:2" coordorigin="6487,809" coordsize="50,0" path="m6487,809l6536,809e" filled="false" stroked="true" strokeweight=".138285pt" strokecolor="#ff0000">
                <v:path arrowok="t"/>
              </v:shape>
            </v:group>
            <v:group style="position:absolute;left:6512;top:792;width:2;height:34" coordorigin="6512,792" coordsize="2,34">
              <v:shape style="position:absolute;left:6512;top:792;width:2;height:34" coordorigin="6512,792" coordsize="0,34" path="m6512,792l6512,825e" filled="false" stroked="true" strokeweight=".207617pt" strokecolor="#ff0000">
                <v:path arrowok="t"/>
              </v:shape>
            </v:group>
            <v:group style="position:absolute;left:6487;top:808;width:50;height:2" coordorigin="6487,808" coordsize="50,2">
              <v:shape style="position:absolute;left:6487;top:808;width:50;height:2" coordorigin="6487,808" coordsize="50,0" path="m6487,808l6536,808e" filled="false" stroked="true" strokeweight=".138285pt" strokecolor="#ff0000">
                <v:path arrowok="t"/>
              </v:shape>
            </v:group>
            <v:group style="position:absolute;left:6512;top:791;width:2;height:34" coordorigin="6512,791" coordsize="2,34">
              <v:shape style="position:absolute;left:6512;top:791;width:2;height:34" coordorigin="6512,791" coordsize="0,34" path="m6512,791l6512,825e" filled="false" stroked="true" strokeweight=".207617pt" strokecolor="#ff0000">
                <v:path arrowok="t"/>
              </v:shape>
            </v:group>
            <v:group style="position:absolute;left:6487;top:808;width:50;height:2" coordorigin="6487,808" coordsize="50,2">
              <v:shape style="position:absolute;left:6487;top:808;width:50;height:2" coordorigin="6487,808" coordsize="50,0" path="m6487,808l6536,808e" filled="false" stroked="true" strokeweight=".138285pt" strokecolor="#ff0000">
                <v:path arrowok="t"/>
              </v:shape>
            </v:group>
            <v:group style="position:absolute;left:6512;top:791;width:2;height:34" coordorigin="6512,791" coordsize="2,34">
              <v:shape style="position:absolute;left:6512;top:791;width:2;height:34" coordorigin="6512,791" coordsize="0,34" path="m6512,791l6512,824e" filled="false" stroked="true" strokeweight=".207617pt" strokecolor="#ff0000">
                <v:path arrowok="t"/>
              </v:shape>
            </v:group>
            <v:group style="position:absolute;left:6487;top:807;width:50;height:2" coordorigin="6487,807" coordsize="50,2">
              <v:shape style="position:absolute;left:6487;top:807;width:50;height:2" coordorigin="6487,807" coordsize="50,0" path="m6487,807l6536,807e" filled="false" stroked="true" strokeweight=".138285pt" strokecolor="#ff0000">
                <v:path arrowok="t"/>
              </v:shape>
            </v:group>
            <v:group style="position:absolute;left:6512;top:791;width:2;height:34" coordorigin="6512,791" coordsize="2,34">
              <v:shape style="position:absolute;left:6512;top:791;width:2;height:34" coordorigin="6512,791" coordsize="0,34" path="m6512,791l6512,824e" filled="false" stroked="true" strokeweight=".207617pt" strokecolor="#ff0000">
                <v:path arrowok="t"/>
              </v:shape>
            </v:group>
            <v:group style="position:absolute;left:6487;top:806;width:50;height:2" coordorigin="6487,806" coordsize="50,2">
              <v:shape style="position:absolute;left:6487;top:806;width:50;height:2" coordorigin="6487,806" coordsize="50,0" path="m6487,806l6536,806e" filled="false" stroked="true" strokeweight=".138285pt" strokecolor="#ff0000">
                <v:path arrowok="t"/>
              </v:shape>
            </v:group>
            <v:group style="position:absolute;left:6512;top:790;width:2;height:34" coordorigin="6512,790" coordsize="2,34">
              <v:shape style="position:absolute;left:6512;top:790;width:2;height:34" coordorigin="6512,790" coordsize="0,34" path="m6512,790l6512,823e" filled="false" stroked="true" strokeweight=".207617pt" strokecolor="#ff0000">
                <v:path arrowok="t"/>
              </v:shape>
            </v:group>
            <v:group style="position:absolute;left:6487;top:806;width:50;height:2" coordorigin="6487,806" coordsize="50,2">
              <v:shape style="position:absolute;left:6487;top:806;width:50;height:2" coordorigin="6487,806" coordsize="50,0" path="m6487,806l6536,806e" filled="false" stroked="true" strokeweight=".138285pt" strokecolor="#ff0000">
                <v:path arrowok="t"/>
              </v:shape>
            </v:group>
            <v:group style="position:absolute;left:6512;top:789;width:2;height:34" coordorigin="6512,789" coordsize="2,34">
              <v:shape style="position:absolute;left:6512;top:789;width:2;height:34" coordorigin="6512,789" coordsize="0,34" path="m6512,789l6512,822e" filled="false" stroked="true" strokeweight=".207617pt" strokecolor="#ff0000">
                <v:path arrowok="t"/>
              </v:shape>
            </v:group>
            <v:group style="position:absolute;left:6487;top:805;width:50;height:2" coordorigin="6487,805" coordsize="50,2">
              <v:shape style="position:absolute;left:6487;top:805;width:50;height:2" coordorigin="6487,805" coordsize="50,0" path="m6487,805l6536,805e" filled="false" stroked="true" strokeweight=".138285pt" strokecolor="#ff0000">
                <v:path arrowok="t"/>
              </v:shape>
            </v:group>
            <v:group style="position:absolute;left:6512;top:789;width:2;height:34" coordorigin="6512,789" coordsize="2,34">
              <v:shape style="position:absolute;left:6512;top:789;width:2;height:34" coordorigin="6512,789" coordsize="0,34" path="m6512,789l6512,822e" filled="false" stroked="true" strokeweight=".207617pt" strokecolor="#ff0000">
                <v:path arrowok="t"/>
              </v:shape>
            </v:group>
            <v:group style="position:absolute;left:6487;top:805;width:50;height:2" coordorigin="6487,805" coordsize="50,2">
              <v:shape style="position:absolute;left:6487;top:805;width:50;height:2" coordorigin="6487,805" coordsize="50,0" path="m6487,805l6536,805e" filled="false" stroked="true" strokeweight=".138285pt" strokecolor="#ff0000">
                <v:path arrowok="t"/>
              </v:shape>
            </v:group>
            <v:group style="position:absolute;left:6512;top:788;width:2;height:34" coordorigin="6512,788" coordsize="2,34">
              <v:shape style="position:absolute;left:6512;top:788;width:2;height:34" coordorigin="6512,788" coordsize="0,34" path="m6512,788l6512,821e" filled="false" stroked="true" strokeweight=".207617pt" strokecolor="#ff0000">
                <v:path arrowok="t"/>
              </v:shape>
            </v:group>
            <v:group style="position:absolute;left:6487;top:804;width:50;height:2" coordorigin="6487,804" coordsize="50,2">
              <v:shape style="position:absolute;left:6487;top:804;width:50;height:2" coordorigin="6487,804" coordsize="50,0" path="m6487,804l6536,804e" filled="false" stroked="true" strokeweight=".138285pt" strokecolor="#ff0000">
                <v:path arrowok="t"/>
              </v:shape>
            </v:group>
            <v:group style="position:absolute;left:6512;top:788;width:2;height:34" coordorigin="6512,788" coordsize="2,34">
              <v:shape style="position:absolute;left:6512;top:788;width:2;height:34" coordorigin="6512,788" coordsize="0,34" path="m6512,788l6512,821e" filled="false" stroked="true" strokeweight=".207617pt" strokecolor="#ff0000">
                <v:path arrowok="t"/>
              </v:shape>
            </v:group>
            <v:group style="position:absolute;left:6487;top:804;width:50;height:2" coordorigin="6487,804" coordsize="50,2">
              <v:shape style="position:absolute;left:6487;top:804;width:50;height:2" coordorigin="6487,804" coordsize="50,0" path="m6487,804l6536,804e" filled="false" stroked="true" strokeweight=".138285pt" strokecolor="#ff0000">
                <v:path arrowok="t"/>
              </v:shape>
            </v:group>
            <v:group style="position:absolute;left:6512;top:787;width:2;height:34" coordorigin="6512,787" coordsize="2,34">
              <v:shape style="position:absolute;left:6512;top:787;width:2;height:34" coordorigin="6512,787" coordsize="0,34" path="m6512,787l6512,821e" filled="false" stroked="true" strokeweight=".207617pt" strokecolor="#ff0000">
                <v:path arrowok="t"/>
              </v:shape>
            </v:group>
            <v:group style="position:absolute;left:6487;top:804;width:50;height:2" coordorigin="6487,804" coordsize="50,2">
              <v:shape style="position:absolute;left:6487;top:804;width:50;height:2" coordorigin="6487,804" coordsize="50,0" path="m6487,804l6536,804e" filled="false" stroked="true" strokeweight=".138285pt" strokecolor="#ff0000">
                <v:path arrowok="t"/>
              </v:shape>
            </v:group>
            <v:group style="position:absolute;left:6512;top:787;width:2;height:34" coordorigin="6512,787" coordsize="2,34">
              <v:shape style="position:absolute;left:6512;top:787;width:2;height:34" coordorigin="6512,787" coordsize="0,34" path="m6512,787l6512,820e" filled="false" stroked="true" strokeweight=".207617pt" strokecolor="#ff0000">
                <v:path arrowok="t"/>
              </v:shape>
            </v:group>
            <v:group style="position:absolute;left:6487;top:803;width:50;height:2" coordorigin="6487,803" coordsize="50,2">
              <v:shape style="position:absolute;left:6487;top:803;width:50;height:2" coordorigin="6487,803" coordsize="50,0" path="m6487,803l6536,803e" filled="false" stroked="true" strokeweight=".138285pt" strokecolor="#ff0000">
                <v:path arrowok="t"/>
              </v:shape>
            </v:group>
            <v:group style="position:absolute;left:6512;top:786;width:2;height:34" coordorigin="6512,786" coordsize="2,34">
              <v:shape style="position:absolute;left:6512;top:786;width:2;height:34" coordorigin="6512,786" coordsize="0,34" path="m6512,786l6512,820e" filled="false" stroked="true" strokeweight=".207617pt" strokecolor="#ff0000">
                <v:path arrowok="t"/>
              </v:shape>
            </v:group>
            <v:group style="position:absolute;left:6487;top:803;width:50;height:2" coordorigin="6487,803" coordsize="50,2">
              <v:shape style="position:absolute;left:6487;top:803;width:50;height:2" coordorigin="6487,803" coordsize="50,0" path="m6487,803l6536,803e" filled="false" stroked="true" strokeweight=".138285pt" strokecolor="#ff0000">
                <v:path arrowok="t"/>
              </v:shape>
            </v:group>
            <v:group style="position:absolute;left:6512;top:786;width:2;height:34" coordorigin="6512,786" coordsize="2,34">
              <v:shape style="position:absolute;left:6512;top:786;width:2;height:34" coordorigin="6512,786" coordsize="0,34" path="m6512,786l6512,819e" filled="false" stroked="true" strokeweight=".207617pt" strokecolor="#ff0000">
                <v:path arrowok="t"/>
              </v:shape>
            </v:group>
            <v:group style="position:absolute;left:6487;top:802;width:50;height:2" coordorigin="6487,802" coordsize="50,2">
              <v:shape style="position:absolute;left:6487;top:802;width:50;height:2" coordorigin="6487,802" coordsize="50,0" path="m6487,802l6536,802e" filled="false" stroked="true" strokeweight=".138285pt" strokecolor="#ff0000">
                <v:path arrowok="t"/>
              </v:shape>
            </v:group>
            <v:group style="position:absolute;left:6512;top:786;width:2;height:34" coordorigin="6512,786" coordsize="2,34">
              <v:shape style="position:absolute;left:6512;top:786;width:2;height:34" coordorigin="6512,786" coordsize="0,34" path="m6512,786l6512,819e" filled="false" stroked="true" strokeweight=".207617pt" strokecolor="#ff0000">
                <v:path arrowok="t"/>
              </v:shape>
            </v:group>
            <v:group style="position:absolute;left:6487;top:802;width:50;height:2" coordorigin="6487,802" coordsize="50,2">
              <v:shape style="position:absolute;left:6487;top:802;width:50;height:2" coordorigin="6487,802" coordsize="50,0" path="m6487,802l6536,802e" filled="false" stroked="true" strokeweight=".138285pt" strokecolor="#ff0000">
                <v:path arrowok="t"/>
              </v:shape>
            </v:group>
            <v:group style="position:absolute;left:6512;top:785;width:2;height:34" coordorigin="6512,785" coordsize="2,34">
              <v:shape style="position:absolute;left:6512;top:785;width:2;height:34" coordorigin="6512,785" coordsize="0,34" path="m6512,785l6512,818e" filled="false" stroked="true" strokeweight=".207617pt" strokecolor="#ff0000">
                <v:path arrowok="t"/>
              </v:shape>
            </v:group>
            <v:group style="position:absolute;left:6487;top:801;width:50;height:2" coordorigin="6487,801" coordsize="50,2">
              <v:shape style="position:absolute;left:6487;top:801;width:50;height:2" coordorigin="6487,801" coordsize="50,0" path="m6487,801l6536,801e" filled="false" stroked="true" strokeweight=".138285pt" strokecolor="#ff0000">
                <v:path arrowok="t"/>
              </v:shape>
            </v:group>
            <v:group style="position:absolute;left:6512;top:785;width:2;height:34" coordorigin="6512,785" coordsize="2,34">
              <v:shape style="position:absolute;left:6512;top:785;width:2;height:34" coordorigin="6512,785" coordsize="0,34" path="m6512,785l6512,818e" filled="false" stroked="true" strokeweight=".207617pt" strokecolor="#ff0000">
                <v:path arrowok="t"/>
              </v:shape>
            </v:group>
            <v:group style="position:absolute;left:6487;top:798;width:50;height:2" coordorigin="6487,798" coordsize="50,2">
              <v:shape style="position:absolute;left:6487;top:798;width:50;height:2" coordorigin="6487,798" coordsize="50,0" path="m6487,798l6536,798e" filled="false" stroked="true" strokeweight=".138285pt" strokecolor="#ff0000">
                <v:path arrowok="t"/>
              </v:shape>
            </v:group>
            <v:group style="position:absolute;left:6512;top:782;width:2;height:34" coordorigin="6512,782" coordsize="2,34">
              <v:shape style="position:absolute;left:6512;top:782;width:2;height:34" coordorigin="6512,782" coordsize="0,34" path="m6512,782l6512,815e" filled="false" stroked="true" strokeweight=".207617pt" strokecolor="#ff0000">
                <v:path arrowok="t"/>
              </v:shape>
            </v:group>
            <v:group style="position:absolute;left:6487;top:795;width:50;height:2" coordorigin="6487,795" coordsize="50,2">
              <v:shape style="position:absolute;left:6487;top:795;width:50;height:2" coordorigin="6487,795" coordsize="50,0" path="m6487,795l6536,795e" filled="false" stroked="true" strokeweight=".138285pt" strokecolor="#ff0000">
                <v:path arrowok="t"/>
              </v:shape>
            </v:group>
            <v:group style="position:absolute;left:6512;top:778;width:2;height:34" coordorigin="6512,778" coordsize="2,34">
              <v:shape style="position:absolute;left:6512;top:778;width:2;height:34" coordorigin="6512,778" coordsize="0,34" path="m6512,778l6512,811e" filled="false" stroked="true" strokeweight=".207617pt" strokecolor="#ff0000">
                <v:path arrowok="t"/>
              </v:shape>
            </v:group>
            <v:group style="position:absolute;left:6487;top:791;width:50;height:2" coordorigin="6487,791" coordsize="50,2">
              <v:shape style="position:absolute;left:6487;top:791;width:50;height:2" coordorigin="6487,791" coordsize="50,0" path="m6487,791l6536,791e" filled="false" stroked="true" strokeweight=".138285pt" strokecolor="#ff0000">
                <v:path arrowok="t"/>
              </v:shape>
            </v:group>
            <v:group style="position:absolute;left:6512;top:775;width:2;height:34" coordorigin="6512,775" coordsize="2,34">
              <v:shape style="position:absolute;left:6512;top:775;width:2;height:34" coordorigin="6512,775" coordsize="0,34" path="m6512,775l6512,808e" filled="false" stroked="true" strokeweight=".207617pt" strokecolor="#ff0000">
                <v:path arrowok="t"/>
              </v:shape>
            </v:group>
            <v:group style="position:absolute;left:6487;top:790;width:50;height:2" coordorigin="6487,790" coordsize="50,2">
              <v:shape style="position:absolute;left:6487;top:790;width:50;height:2" coordorigin="6487,790" coordsize="50,0" path="m6487,790l6536,790e" filled="false" stroked="true" strokeweight=".138285pt" strokecolor="#ff0000">
                <v:path arrowok="t"/>
              </v:shape>
            </v:group>
            <v:group style="position:absolute;left:6512;top:774;width:2;height:34" coordorigin="6512,774" coordsize="2,34">
              <v:shape style="position:absolute;left:6512;top:774;width:2;height:34" coordorigin="6512,774" coordsize="0,34" path="m6512,774l6512,807e" filled="false" stroked="true" strokeweight=".207617pt" strokecolor="#ff0000">
                <v:path arrowok="t"/>
              </v:shape>
            </v:group>
            <v:group style="position:absolute;left:6487;top:788;width:50;height:2" coordorigin="6487,788" coordsize="50,2">
              <v:shape style="position:absolute;left:6487;top:788;width:50;height:2" coordorigin="6487,788" coordsize="50,0" path="m6487,788l6536,788e" filled="false" stroked="true" strokeweight=".138285pt" strokecolor="#ff0000">
                <v:path arrowok="t"/>
              </v:shape>
            </v:group>
            <v:group style="position:absolute;left:6512;top:772;width:2;height:34" coordorigin="6512,772" coordsize="2,34">
              <v:shape style="position:absolute;left:6512;top:772;width:2;height:34" coordorigin="6512,772" coordsize="0,34" path="m6512,772l6512,805e" filled="false" stroked="true" strokeweight=".207617pt" strokecolor="#ff0000">
                <v:path arrowok="t"/>
              </v:shape>
            </v:group>
            <v:group style="position:absolute;left:6487;top:787;width:50;height:2" coordorigin="6487,787" coordsize="50,2">
              <v:shape style="position:absolute;left:6487;top:787;width:50;height:2" coordorigin="6487,787" coordsize="50,0" path="m6487,787l6536,787e" filled="false" stroked="true" strokeweight=".138285pt" strokecolor="#ff0000">
                <v:path arrowok="t"/>
              </v:shape>
            </v:group>
            <v:group style="position:absolute;left:6512;top:771;width:2;height:34" coordorigin="6512,771" coordsize="2,34">
              <v:shape style="position:absolute;left:6512;top:771;width:2;height:34" coordorigin="6512,771" coordsize="0,34" path="m6512,771l6512,804e" filled="false" stroked="true" strokeweight=".207617pt" strokecolor="#ff0000">
                <v:path arrowok="t"/>
              </v:shape>
            </v:group>
            <v:group style="position:absolute;left:6487;top:787;width:50;height:2" coordorigin="6487,787" coordsize="50,2">
              <v:shape style="position:absolute;left:6487;top:787;width:50;height:2" coordorigin="6487,787" coordsize="50,0" path="m6487,787l6536,787e" filled="false" stroked="true" strokeweight=".138285pt" strokecolor="#ff0000">
                <v:path arrowok="t"/>
              </v:shape>
            </v:group>
            <v:group style="position:absolute;left:6512;top:770;width:2;height:34" coordorigin="6512,770" coordsize="2,34">
              <v:shape style="position:absolute;left:6512;top:770;width:2;height:34" coordorigin="6512,770" coordsize="0,34" path="m6512,770l6512,803e" filled="false" stroked="true" strokeweight=".207617pt" strokecolor="#ff0000">
                <v:path arrowok="t"/>
              </v:shape>
            </v:group>
            <v:group style="position:absolute;left:6487;top:786;width:50;height:2" coordorigin="6487,786" coordsize="50,2">
              <v:shape style="position:absolute;left:6487;top:786;width:50;height:2" coordorigin="6487,786" coordsize="50,0" path="m6487,786l6536,786e" filled="false" stroked="true" strokeweight=".138285pt" strokecolor="#ff0000">
                <v:path arrowok="t"/>
              </v:shape>
            </v:group>
            <v:group style="position:absolute;left:6512;top:770;width:2;height:34" coordorigin="6512,770" coordsize="2,34">
              <v:shape style="position:absolute;left:6512;top:770;width:2;height:34" coordorigin="6512,770" coordsize="0,34" path="m6512,770l6512,803e" filled="false" stroked="true" strokeweight=".207617pt" strokecolor="#ff0000">
                <v:path arrowok="t"/>
              </v:shape>
            </v:group>
            <v:group style="position:absolute;left:6487;top:784;width:50;height:2" coordorigin="6487,784" coordsize="50,2">
              <v:shape style="position:absolute;left:6487;top:784;width:50;height:2" coordorigin="6487,784" coordsize="50,0" path="m6487,784l6536,784e" filled="false" stroked="true" strokeweight=".138285pt" strokecolor="#ff0000">
                <v:path arrowok="t"/>
              </v:shape>
            </v:group>
            <v:group style="position:absolute;left:6512;top:768;width:2;height:34" coordorigin="6512,768" coordsize="2,34">
              <v:shape style="position:absolute;left:6512;top:768;width:2;height:34" coordorigin="6512,768" coordsize="0,34" path="m6512,768l6512,801e" filled="false" stroked="true" strokeweight=".207617pt" strokecolor="#ff0000">
                <v:path arrowok="t"/>
              </v:shape>
            </v:group>
            <v:group style="position:absolute;left:6487;top:782;width:50;height:2" coordorigin="6487,782" coordsize="50,2">
              <v:shape style="position:absolute;left:6487;top:782;width:50;height:2" coordorigin="6487,782" coordsize="50,0" path="m6487,782l6536,782e" filled="false" stroked="true" strokeweight=".138285pt" strokecolor="#ff0000">
                <v:path arrowok="t"/>
              </v:shape>
            </v:group>
            <v:group style="position:absolute;left:6512;top:766;width:2;height:34" coordorigin="6512,766" coordsize="2,34">
              <v:shape style="position:absolute;left:6512;top:766;width:2;height:34" coordorigin="6512,766" coordsize="0,34" path="m6512,766l6512,799e" filled="false" stroked="true" strokeweight=".207617pt" strokecolor="#ff0000">
                <v:path arrowok="t"/>
              </v:shape>
            </v:group>
            <v:group style="position:absolute;left:6487;top:781;width:50;height:2" coordorigin="6487,781" coordsize="50,2">
              <v:shape style="position:absolute;left:6487;top:781;width:50;height:2" coordorigin="6487,781" coordsize="50,0" path="m6487,781l6536,781e" filled="false" stroked="true" strokeweight=".138285pt" strokecolor="#ff0000">
                <v:path arrowok="t"/>
              </v:shape>
            </v:group>
            <v:group style="position:absolute;left:6512;top:765;width:2;height:34" coordorigin="6512,765" coordsize="2,34">
              <v:shape style="position:absolute;left:6512;top:765;width:2;height:34" coordorigin="6512,765" coordsize="0,34" path="m6512,765l6512,798e" filled="false" stroked="true" strokeweight=".207617pt" strokecolor="#ff0000">
                <v:path arrowok="t"/>
              </v:shape>
            </v:group>
            <v:group style="position:absolute;left:6487;top:780;width:50;height:2" coordorigin="6487,780" coordsize="50,2">
              <v:shape style="position:absolute;left:6487;top:780;width:50;height:2" coordorigin="6487,780" coordsize="50,0" path="m6487,780l6536,780e" filled="false" stroked="true" strokeweight=".138285pt" strokecolor="#ff0000">
                <v:path arrowok="t"/>
              </v:shape>
            </v:group>
            <v:group style="position:absolute;left:6512;top:763;width:2;height:34" coordorigin="6512,763" coordsize="2,34">
              <v:shape style="position:absolute;left:6512;top:763;width:2;height:34" coordorigin="6512,763" coordsize="0,34" path="m6512,763l6512,796e" filled="false" stroked="true" strokeweight=".207617pt" strokecolor="#ff0000">
                <v:path arrowok="t"/>
              </v:shape>
            </v:group>
            <v:group style="position:absolute;left:6487;top:778;width:50;height:2" coordorigin="6487,778" coordsize="50,2">
              <v:shape style="position:absolute;left:6487;top:778;width:50;height:2" coordorigin="6487,778" coordsize="50,0" path="m6487,778l6536,778e" filled="false" stroked="true" strokeweight=".138285pt" strokecolor="#ff0000">
                <v:path arrowok="t"/>
              </v:shape>
            </v:group>
            <v:group style="position:absolute;left:6512;top:762;width:2;height:34" coordorigin="6512,762" coordsize="2,34">
              <v:shape style="position:absolute;left:6512;top:762;width:2;height:34" coordorigin="6512,762" coordsize="0,34" path="m6512,762l6512,795e" filled="false" stroked="true" strokeweight=".207617pt" strokecolor="#ff0000">
                <v:path arrowok="t"/>
              </v:shape>
            </v:group>
            <v:group style="position:absolute;left:6487;top:778;width:50;height:2" coordorigin="6487,778" coordsize="50,2">
              <v:shape style="position:absolute;left:6487;top:778;width:50;height:2" coordorigin="6487,778" coordsize="50,0" path="m6487,778l6536,778e" filled="false" stroked="true" strokeweight=".138285pt" strokecolor="#ff0000">
                <v:path arrowok="t"/>
              </v:shape>
            </v:group>
            <v:group style="position:absolute;left:6512;top:761;width:2;height:34" coordorigin="6512,761" coordsize="2,34">
              <v:shape style="position:absolute;left:6512;top:761;width:2;height:34" coordorigin="6512,761" coordsize="0,34" path="m6512,761l6512,794e" filled="false" stroked="true" strokeweight=".207617pt" strokecolor="#ff0000">
                <v:path arrowok="t"/>
              </v:shape>
            </v:group>
            <v:group style="position:absolute;left:6487;top:777;width:50;height:2" coordorigin="6487,777" coordsize="50,2">
              <v:shape style="position:absolute;left:6487;top:777;width:50;height:2" coordorigin="6487,777" coordsize="50,0" path="m6487,777l6536,777e" filled="false" stroked="true" strokeweight=".138285pt" strokecolor="#ff0000">
                <v:path arrowok="t"/>
              </v:shape>
            </v:group>
            <v:group style="position:absolute;left:6512;top:761;width:2;height:34" coordorigin="6512,761" coordsize="2,34">
              <v:shape style="position:absolute;left:6512;top:761;width:2;height:34" coordorigin="6512,761" coordsize="0,34" path="m6512,761l6512,794e" filled="false" stroked="true" strokeweight=".207617pt" strokecolor="#ff0000">
                <v:path arrowok="t"/>
              </v:shape>
            </v:group>
            <v:group style="position:absolute;left:6487;top:776;width:50;height:2" coordorigin="6487,776" coordsize="50,2">
              <v:shape style="position:absolute;left:6487;top:776;width:50;height:2" coordorigin="6487,776" coordsize="50,0" path="m6487,776l6536,776e" filled="false" stroked="true" strokeweight=".138285pt" strokecolor="#ff0000">
                <v:path arrowok="t"/>
              </v:shape>
            </v:group>
            <v:group style="position:absolute;left:6512;top:760;width:2;height:34" coordorigin="6512,760" coordsize="2,34">
              <v:shape style="position:absolute;left:6512;top:760;width:2;height:34" coordorigin="6512,760" coordsize="0,34" path="m6512,760l6512,793e" filled="false" stroked="true" strokeweight=".207617pt" strokecolor="#ff0000">
                <v:path arrowok="t"/>
              </v:shape>
            </v:group>
            <v:group style="position:absolute;left:6487;top:776;width:50;height:2" coordorigin="6487,776" coordsize="50,2">
              <v:shape style="position:absolute;left:6487;top:776;width:50;height:2" coordorigin="6487,776" coordsize="50,0" path="m6487,776l6536,776e" filled="false" stroked="true" strokeweight=".138285pt" strokecolor="#ff0000">
                <v:path arrowok="t"/>
              </v:shape>
            </v:group>
            <v:group style="position:absolute;left:6512;top:759;width:2;height:34" coordorigin="6512,759" coordsize="2,34">
              <v:shape style="position:absolute;left:6512;top:759;width:2;height:34" coordorigin="6512,759" coordsize="0,34" path="m6512,759l6512,793e" filled="false" stroked="true" strokeweight=".207617pt" strokecolor="#ff0000">
                <v:path arrowok="t"/>
              </v:shape>
            </v:group>
            <v:group style="position:absolute;left:6487;top:775;width:50;height:2" coordorigin="6487,775" coordsize="50,2">
              <v:shape style="position:absolute;left:6487;top:775;width:50;height:2" coordorigin="6487,775" coordsize="50,0" path="m6487,775l6536,775e" filled="false" stroked="true" strokeweight=".138285pt" strokecolor="#ff0000">
                <v:path arrowok="t"/>
              </v:shape>
            </v:group>
            <v:group style="position:absolute;left:6512;top:759;width:2;height:34" coordorigin="6512,759" coordsize="2,34">
              <v:shape style="position:absolute;left:6512;top:759;width:2;height:34" coordorigin="6512,759" coordsize="0,34" path="m6512,759l6512,792e" filled="false" stroked="true" strokeweight=".207617pt" strokecolor="#ff0000">
                <v:path arrowok="t"/>
              </v:shape>
            </v:group>
            <v:group style="position:absolute;left:6487;top:775;width:50;height:2" coordorigin="6487,775" coordsize="50,2">
              <v:shape style="position:absolute;left:6487;top:775;width:50;height:2" coordorigin="6487,775" coordsize="50,0" path="m6487,775l6536,775e" filled="false" stroked="true" strokeweight=".138285pt" strokecolor="#ff0000">
                <v:path arrowok="t"/>
              </v:shape>
            </v:group>
            <v:group style="position:absolute;left:6512;top:758;width:2;height:34" coordorigin="6512,758" coordsize="2,34">
              <v:shape style="position:absolute;left:6512;top:758;width:2;height:34" coordorigin="6512,758" coordsize="0,34" path="m6512,758l6512,791e" filled="false" stroked="true" strokeweight=".207617pt" strokecolor="#ff0000">
                <v:path arrowok="t"/>
              </v:shape>
            </v:group>
            <v:group style="position:absolute;left:6487;top:774;width:50;height:2" coordorigin="6487,774" coordsize="50,2">
              <v:shape style="position:absolute;left:6487;top:774;width:50;height:2" coordorigin="6487,774" coordsize="50,0" path="m6487,774l6536,774e" filled="false" stroked="true" strokeweight=".138285pt" strokecolor="#ff0000">
                <v:path arrowok="t"/>
              </v:shape>
            </v:group>
            <v:group style="position:absolute;left:6512;top:758;width:2;height:34" coordorigin="6512,758" coordsize="2,34">
              <v:shape style="position:absolute;left:6512;top:758;width:2;height:34" coordorigin="6512,758" coordsize="0,34" path="m6512,758l6512,791e" filled="false" stroked="true" strokeweight=".207617pt" strokecolor="#ff0000">
                <v:path arrowok="t"/>
              </v:shape>
            </v:group>
            <v:group style="position:absolute;left:6487;top:766;width:50;height:2" coordorigin="6487,766" coordsize="50,2">
              <v:shape style="position:absolute;left:6487;top:766;width:50;height:2" coordorigin="6487,766" coordsize="50,0" path="m6487,766l6536,766e" filled="false" stroked="true" strokeweight=".138285pt" strokecolor="#ff0000">
                <v:path arrowok="t"/>
              </v:shape>
            </v:group>
            <v:group style="position:absolute;left:6512;top:750;width:2;height:34" coordorigin="6512,750" coordsize="2,34">
              <v:shape style="position:absolute;left:6512;top:750;width:2;height:34" coordorigin="6512,750" coordsize="0,34" path="m6512,750l6512,783e" filled="false" stroked="true" strokeweight=".207617pt" strokecolor="#ff0000">
                <v:path arrowok="t"/>
              </v:shape>
            </v:group>
            <v:group style="position:absolute;left:6487;top:766;width:50;height:2" coordorigin="6487,766" coordsize="50,2">
              <v:shape style="position:absolute;left:6487;top:766;width:50;height:2" coordorigin="6487,766" coordsize="50,0" path="m6487,766l6536,766e" filled="false" stroked="true" strokeweight=".138285pt" strokecolor="#ff0000">
                <v:path arrowok="t"/>
              </v:shape>
            </v:group>
            <v:group style="position:absolute;left:6512;top:749;width:2;height:34" coordorigin="6512,749" coordsize="2,34">
              <v:shape style="position:absolute;left:6512;top:749;width:2;height:34" coordorigin="6512,749" coordsize="0,34" path="m6512,749l6512,782e" filled="false" stroked="true" strokeweight=".207617pt" strokecolor="#ff0000">
                <v:path arrowok="t"/>
              </v:shape>
            </v:group>
            <v:group style="position:absolute;left:6487;top:764;width:50;height:2" coordorigin="6487,764" coordsize="50,2">
              <v:shape style="position:absolute;left:6487;top:764;width:50;height:2" coordorigin="6487,764" coordsize="50,0" path="m6487,764l6536,764e" filled="false" stroked="true" strokeweight=".138285pt" strokecolor="#ff0000">
                <v:path arrowok="t"/>
              </v:shape>
            </v:group>
            <v:group style="position:absolute;left:6512;top:747;width:2;height:34" coordorigin="6512,747" coordsize="2,34">
              <v:shape style="position:absolute;left:6512;top:747;width:2;height:34" coordorigin="6512,747" coordsize="0,34" path="m6512,747l6512,781e" filled="false" stroked="true" strokeweight=".207617pt" strokecolor="#ff0000">
                <v:path arrowok="t"/>
              </v:shape>
            </v:group>
            <v:group style="position:absolute;left:6487;top:759;width:50;height:2" coordorigin="6487,759" coordsize="50,2">
              <v:shape style="position:absolute;left:6487;top:759;width:50;height:2" coordorigin="6487,759" coordsize="50,0" path="m6487,759l6536,759e" filled="false" stroked="true" strokeweight=".138285pt" strokecolor="#ff0000">
                <v:path arrowok="t"/>
              </v:shape>
            </v:group>
            <v:group style="position:absolute;left:6512;top:743;width:2;height:34" coordorigin="6512,743" coordsize="2,34">
              <v:shape style="position:absolute;left:6512;top:743;width:2;height:34" coordorigin="6512,743" coordsize="0,34" path="m6512,743l6512,776e" filled="false" stroked="true" strokeweight=".207617pt" strokecolor="#ff0000">
                <v:path arrowok="t"/>
              </v:shape>
            </v:group>
            <v:group style="position:absolute;left:6487;top:759;width:50;height:2" coordorigin="6487,759" coordsize="50,2">
              <v:shape style="position:absolute;left:6487;top:759;width:50;height:2" coordorigin="6487,759" coordsize="50,0" path="m6487,759l6536,759e" filled="false" stroked="true" strokeweight=".138285pt" strokecolor="#ff0000">
                <v:path arrowok="t"/>
              </v:shape>
            </v:group>
            <v:group style="position:absolute;left:6512;top:742;width:2;height:34" coordorigin="6512,742" coordsize="2,34">
              <v:shape style="position:absolute;left:6512;top:742;width:2;height:34" coordorigin="6512,742" coordsize="0,34" path="m6512,742l6512,776e" filled="false" stroked="true" strokeweight=".207617pt" strokecolor="#ff0000">
                <v:path arrowok="t"/>
              </v:shape>
            </v:group>
            <v:group style="position:absolute;left:6487;top:758;width:50;height:2" coordorigin="6487,758" coordsize="50,2">
              <v:shape style="position:absolute;left:6487;top:758;width:50;height:2" coordorigin="6487,758" coordsize="50,0" path="m6487,758l6536,758e" filled="false" stroked="true" strokeweight=".138285pt" strokecolor="#ff0000">
                <v:path arrowok="t"/>
              </v:shape>
            </v:group>
            <v:group style="position:absolute;left:6512;top:742;width:2;height:34" coordorigin="6512,742" coordsize="2,34">
              <v:shape style="position:absolute;left:6512;top:742;width:2;height:34" coordorigin="6512,742" coordsize="0,34" path="m6512,742l6512,775e" filled="false" stroked="true" strokeweight=".207617pt" strokecolor="#ff0000">
                <v:path arrowok="t"/>
              </v:shape>
            </v:group>
            <v:group style="position:absolute;left:6487;top:758;width:50;height:2" coordorigin="6487,758" coordsize="50,2">
              <v:shape style="position:absolute;left:6487;top:758;width:50;height:2" coordorigin="6487,758" coordsize="50,0" path="m6487,758l6536,758e" filled="false" stroked="true" strokeweight=".138285pt" strokecolor="#ff0000">
                <v:path arrowok="t"/>
              </v:shape>
            </v:group>
            <v:group style="position:absolute;left:6512;top:741;width:2;height:34" coordorigin="6512,741" coordsize="2,34">
              <v:shape style="position:absolute;left:6512;top:741;width:2;height:34" coordorigin="6512,741" coordsize="0,34" path="m6512,741l6512,774e" filled="false" stroked="true" strokeweight=".207617pt" strokecolor="#ff0000">
                <v:path arrowok="t"/>
              </v:shape>
            </v:group>
            <v:group style="position:absolute;left:6487;top:757;width:50;height:2" coordorigin="6487,757" coordsize="50,2">
              <v:shape style="position:absolute;left:6487;top:757;width:50;height:2" coordorigin="6487,757" coordsize="50,0" path="m6487,757l6536,757e" filled="false" stroked="true" strokeweight=".138285pt" strokecolor="#ff0000">
                <v:path arrowok="t"/>
              </v:shape>
            </v:group>
            <v:group style="position:absolute;left:6512;top:741;width:2;height:34" coordorigin="6512,741" coordsize="2,34">
              <v:shape style="position:absolute;left:6512;top:741;width:2;height:34" coordorigin="6512,741" coordsize="0,34" path="m6512,741l6512,774e" filled="false" stroked="true" strokeweight=".207617pt" strokecolor="#ff0000">
                <v:path arrowok="t"/>
              </v:shape>
            </v:group>
            <v:group style="position:absolute;left:6487;top:756;width:50;height:2" coordorigin="6487,756" coordsize="50,2">
              <v:shape style="position:absolute;left:6487;top:756;width:50;height:2" coordorigin="6487,756" coordsize="50,0" path="m6487,756l6536,756e" filled="false" stroked="true" strokeweight=".138285pt" strokecolor="#ff0000">
                <v:path arrowok="t"/>
              </v:shape>
            </v:group>
            <v:group style="position:absolute;left:6512;top:739;width:2;height:34" coordorigin="6512,739" coordsize="2,34">
              <v:shape style="position:absolute;left:6512;top:739;width:2;height:34" coordorigin="6512,739" coordsize="0,34" path="m6512,739l6512,772e" filled="false" stroked="true" strokeweight=".207617pt" strokecolor="#ff0000">
                <v:path arrowok="t"/>
              </v:shape>
            </v:group>
            <v:group style="position:absolute;left:6487;top:755;width:50;height:2" coordorigin="6487,755" coordsize="50,2">
              <v:shape style="position:absolute;left:6487;top:755;width:50;height:2" coordorigin="6487,755" coordsize="50,0" path="m6487,755l6536,755e" filled="false" stroked="true" strokeweight=".138285pt" strokecolor="#ff0000">
                <v:path arrowok="t"/>
              </v:shape>
            </v:group>
            <v:group style="position:absolute;left:6512;top:738;width:2;height:34" coordorigin="6512,738" coordsize="2,34">
              <v:shape style="position:absolute;left:6512;top:738;width:2;height:34" coordorigin="6512,738" coordsize="0,34" path="m6512,738l6512,772e" filled="false" stroked="true" strokeweight=".207617pt" strokecolor="#ff0000">
                <v:path arrowok="t"/>
              </v:shape>
            </v:group>
            <v:group style="position:absolute;left:6487;top:754;width:50;height:2" coordorigin="6487,754" coordsize="50,2">
              <v:shape style="position:absolute;left:6487;top:754;width:50;height:2" coordorigin="6487,754" coordsize="50,0" path="m6487,754l6536,754e" filled="false" stroked="true" strokeweight=".138285pt" strokecolor="#ff0000">
                <v:path arrowok="t"/>
              </v:shape>
            </v:group>
            <v:group style="position:absolute;left:6512;top:738;width:2;height:34" coordorigin="6512,738" coordsize="2,34">
              <v:shape style="position:absolute;left:6512;top:738;width:2;height:34" coordorigin="6512,738" coordsize="0,34" path="m6512,738l6512,771e" filled="false" stroked="true" strokeweight=".207617pt" strokecolor="#ff0000">
                <v:path arrowok="t"/>
              </v:shape>
            </v:group>
            <v:group style="position:absolute;left:6487;top:754;width:50;height:2" coordorigin="6487,754" coordsize="50,2">
              <v:shape style="position:absolute;left:6487;top:754;width:50;height:2" coordorigin="6487,754" coordsize="50,0" path="m6487,754l6536,754e" filled="false" stroked="true" strokeweight=".138285pt" strokecolor="#ff0000">
                <v:path arrowok="t"/>
              </v:shape>
            </v:group>
            <v:group style="position:absolute;left:6512;top:737;width:2;height:34" coordorigin="6512,737" coordsize="2,34">
              <v:shape style="position:absolute;left:6512;top:737;width:2;height:34" coordorigin="6512,737" coordsize="0,34" path="m6512,737l6512,771e" filled="false" stroked="true" strokeweight=".207617pt" strokecolor="#ff0000">
                <v:path arrowok="t"/>
              </v:shape>
            </v:group>
            <v:group style="position:absolute;left:6487;top:753;width:50;height:2" coordorigin="6487,753" coordsize="50,2">
              <v:shape style="position:absolute;left:6487;top:753;width:50;height:2" coordorigin="6487,753" coordsize="50,0" path="m6487,753l6536,753e" filled="false" stroked="true" strokeweight=".138285pt" strokecolor="#ff0000">
                <v:path arrowok="t"/>
              </v:shape>
            </v:group>
            <v:group style="position:absolute;left:6512;top:736;width:2;height:34" coordorigin="6512,736" coordsize="2,34">
              <v:shape style="position:absolute;left:6512;top:736;width:2;height:34" coordorigin="6512,736" coordsize="0,34" path="m6512,736l6512,769e" filled="false" stroked="true" strokeweight=".207617pt" strokecolor="#ff0000">
                <v:path arrowok="t"/>
              </v:shape>
            </v:group>
            <v:group style="position:absolute;left:6487;top:752;width:50;height:2" coordorigin="6487,752" coordsize="50,2">
              <v:shape style="position:absolute;left:6487;top:752;width:50;height:2" coordorigin="6487,752" coordsize="50,0" path="m6487,752l6536,752e" filled="false" stroked="true" strokeweight=".138285pt" strokecolor="#ff0000">
                <v:path arrowok="t"/>
              </v:shape>
            </v:group>
            <v:group style="position:absolute;left:6512;top:735;width:2;height:34" coordorigin="6512,735" coordsize="2,34">
              <v:shape style="position:absolute;left:6512;top:735;width:2;height:34" coordorigin="6512,735" coordsize="0,34" path="m6512,735l6512,769e" filled="false" stroked="true" strokeweight=".207617pt" strokecolor="#ff0000">
                <v:path arrowok="t"/>
              </v:shape>
            </v:group>
            <v:group style="position:absolute;left:6487;top:751;width:50;height:2" coordorigin="6487,751" coordsize="50,2">
              <v:shape style="position:absolute;left:6487;top:751;width:50;height:2" coordorigin="6487,751" coordsize="50,0" path="m6487,751l6536,751e" filled="false" stroked="true" strokeweight=".138285pt" strokecolor="#ff0000">
                <v:path arrowok="t"/>
              </v:shape>
            </v:group>
            <v:group style="position:absolute;left:6512;top:735;width:2;height:34" coordorigin="6512,735" coordsize="2,34">
              <v:shape style="position:absolute;left:6512;top:735;width:2;height:34" coordorigin="6512,735" coordsize="0,34" path="m6512,735l6512,768e" filled="false" stroked="true" strokeweight=".207617pt" strokecolor="#ff0000">
                <v:path arrowok="t"/>
              </v:shape>
            </v:group>
            <v:group style="position:absolute;left:6487;top:750;width:50;height:2" coordorigin="6487,750" coordsize="50,2">
              <v:shape style="position:absolute;left:6487;top:750;width:50;height:2" coordorigin="6487,750" coordsize="50,0" path="m6487,750l6536,750e" filled="false" stroked="true" strokeweight=".138285pt" strokecolor="#ff0000">
                <v:path arrowok="t"/>
              </v:shape>
            </v:group>
            <v:group style="position:absolute;left:6512;top:734;width:2;height:34" coordorigin="6512,734" coordsize="2,34">
              <v:shape style="position:absolute;left:6512;top:734;width:2;height:34" coordorigin="6512,734" coordsize="0,34" path="m6512,734l6512,767e" filled="false" stroked="true" strokeweight=".207617pt" strokecolor="#ff0000">
                <v:path arrowok="t"/>
              </v:shape>
            </v:group>
            <v:group style="position:absolute;left:6487;top:749;width:50;height:2" coordorigin="6487,749" coordsize="50,2">
              <v:shape style="position:absolute;left:6487;top:749;width:50;height:2" coordorigin="6487,749" coordsize="50,0" path="m6487,749l6536,749e" filled="false" stroked="true" strokeweight=".138285pt" strokecolor="#ff0000">
                <v:path arrowok="t"/>
              </v:shape>
            </v:group>
            <v:group style="position:absolute;left:6512;top:733;width:2;height:34" coordorigin="6512,733" coordsize="2,34">
              <v:shape style="position:absolute;left:6512;top:733;width:2;height:34" coordorigin="6512,733" coordsize="0,34" path="m6512,733l6512,766e" filled="false" stroked="true" strokeweight=".207617pt" strokecolor="#ff0000">
                <v:path arrowok="t"/>
              </v:shape>
            </v:group>
            <v:group style="position:absolute;left:6487;top:749;width:50;height:2" coordorigin="6487,749" coordsize="50,2">
              <v:shape style="position:absolute;left:6487;top:749;width:50;height:2" coordorigin="6487,749" coordsize="50,0" path="m6487,749l6536,749e" filled="false" stroked="true" strokeweight=".138285pt" strokecolor="#ff0000">
                <v:path arrowok="t"/>
              </v:shape>
            </v:group>
            <v:group style="position:absolute;left:6512;top:732;width:2;height:34" coordorigin="6512,732" coordsize="2,34">
              <v:shape style="position:absolute;left:6512;top:732;width:2;height:34" coordorigin="6512,732" coordsize="0,34" path="m6512,732l6512,765e" filled="false" stroked="true" strokeweight=".207617pt" strokecolor="#ff0000">
                <v:path arrowok="t"/>
              </v:shape>
            </v:group>
            <v:group style="position:absolute;left:6487;top:748;width:50;height:2" coordorigin="6487,748" coordsize="50,2">
              <v:shape style="position:absolute;left:6487;top:748;width:50;height:2" coordorigin="6487,748" coordsize="50,0" path="m6487,748l6536,748e" filled="false" stroked="true" strokeweight=".138285pt" strokecolor="#ff0000">
                <v:path arrowok="t"/>
              </v:shape>
            </v:group>
            <v:group style="position:absolute;left:6512;top:732;width:2;height:34" coordorigin="6512,732" coordsize="2,34">
              <v:shape style="position:absolute;left:6512;top:732;width:2;height:34" coordorigin="6512,732" coordsize="0,34" path="m6512,732l6512,765e" filled="false" stroked="true" strokeweight=".207617pt" strokecolor="#ff0000">
                <v:path arrowok="t"/>
              </v:shape>
            </v:group>
            <v:group style="position:absolute;left:6487;top:746;width:50;height:2" coordorigin="6487,746" coordsize="50,2">
              <v:shape style="position:absolute;left:6487;top:746;width:50;height:2" coordorigin="6487,746" coordsize="50,0" path="m6487,746l6536,746e" filled="false" stroked="true" strokeweight=".138285pt" strokecolor="#ff0000">
                <v:path arrowok="t"/>
              </v:shape>
            </v:group>
            <v:group style="position:absolute;left:6512;top:729;width:2;height:34" coordorigin="6512,729" coordsize="2,34">
              <v:shape style="position:absolute;left:6512;top:729;width:2;height:34" coordorigin="6512,729" coordsize="0,34" path="m6512,729l6512,762e" filled="false" stroked="true" strokeweight=".207617pt" strokecolor="#ff0000">
                <v:path arrowok="t"/>
              </v:shape>
            </v:group>
            <v:group style="position:absolute;left:6487;top:739;width:50;height:2" coordorigin="6487,739" coordsize="50,2">
              <v:shape style="position:absolute;left:6487;top:739;width:50;height:2" coordorigin="6487,739" coordsize="50,0" path="m6487,739l6536,739e" filled="false" stroked="true" strokeweight=".138285pt" strokecolor="#ff0000">
                <v:path arrowok="t"/>
              </v:shape>
            </v:group>
            <v:group style="position:absolute;left:6512;top:722;width:2;height:34" coordorigin="6512,722" coordsize="2,34">
              <v:shape style="position:absolute;left:6512;top:722;width:2;height:34" coordorigin="6512,722" coordsize="0,34" path="m6512,722l6512,755e" filled="false" stroked="true" strokeweight=".207617pt" strokecolor="#ff0000">
                <v:path arrowok="t"/>
              </v:shape>
            </v:group>
            <v:group style="position:absolute;left:6487;top:737;width:50;height:2" coordorigin="6487,737" coordsize="50,2">
              <v:shape style="position:absolute;left:6487;top:737;width:50;height:2" coordorigin="6487,737" coordsize="50,0" path="m6487,737l6536,737e" filled="false" stroked="true" strokeweight=".138285pt" strokecolor="#ff0000">
                <v:path arrowok="t"/>
              </v:shape>
            </v:group>
            <v:group style="position:absolute;left:6512;top:720;width:2;height:34" coordorigin="6512,720" coordsize="2,34">
              <v:shape style="position:absolute;left:6512;top:720;width:2;height:34" coordorigin="6512,720" coordsize="0,34" path="m6512,720l6512,753e" filled="false" stroked="true" strokeweight=".207617pt" strokecolor="#ff0000">
                <v:path arrowok="t"/>
              </v:shape>
            </v:group>
            <v:group style="position:absolute;left:6487;top:736;width:50;height:2" coordorigin="6487,736" coordsize="50,2">
              <v:shape style="position:absolute;left:6487;top:736;width:50;height:2" coordorigin="6487,736" coordsize="50,0" path="m6487,736l6536,736e" filled="false" stroked="true" strokeweight=".138285pt" strokecolor="#ff0000">
                <v:path arrowok="t"/>
              </v:shape>
            </v:group>
            <v:group style="position:absolute;left:6512;top:720;width:2;height:34" coordorigin="6512,720" coordsize="2,34">
              <v:shape style="position:absolute;left:6512;top:720;width:2;height:34" coordorigin="6512,720" coordsize="0,34" path="m6512,720l6512,753e" filled="false" stroked="true" strokeweight=".207617pt" strokecolor="#ff0000">
                <v:path arrowok="t"/>
              </v:shape>
            </v:group>
            <v:group style="position:absolute;left:6487;top:734;width:50;height:2" coordorigin="6487,734" coordsize="50,2">
              <v:shape style="position:absolute;left:6487;top:734;width:50;height:2" coordorigin="6487,734" coordsize="50,0" path="m6487,734l6536,734e" filled="false" stroked="true" strokeweight=".138285pt" strokecolor="#ff0000">
                <v:path arrowok="t"/>
              </v:shape>
            </v:group>
            <v:group style="position:absolute;left:6512;top:718;width:2;height:34" coordorigin="6512,718" coordsize="2,34">
              <v:shape style="position:absolute;left:6512;top:718;width:2;height:34" coordorigin="6512,718" coordsize="0,34" path="m6512,718l6512,751e" filled="false" stroked="true" strokeweight=".207617pt" strokecolor="#ff0000">
                <v:path arrowok="t"/>
              </v:shape>
            </v:group>
            <v:group style="position:absolute;left:6487;top:725;width:50;height:2" coordorigin="6487,725" coordsize="50,2">
              <v:shape style="position:absolute;left:6487;top:725;width:50;height:2" coordorigin="6487,725" coordsize="50,0" path="m6487,725l6536,725e" filled="false" stroked="true" strokeweight=".138285pt" strokecolor="#ff0000">
                <v:path arrowok="t"/>
              </v:shape>
            </v:group>
            <v:group style="position:absolute;left:6512;top:708;width:2;height:34" coordorigin="6512,708" coordsize="2,34">
              <v:shape style="position:absolute;left:6512;top:708;width:2;height:34" coordorigin="6512,708" coordsize="0,34" path="m6512,708l6512,741e" filled="false" stroked="true" strokeweight=".207617pt" strokecolor="#ff0000">
                <v:path arrowok="t"/>
              </v:shape>
            </v:group>
            <v:group style="position:absolute;left:6487;top:724;width:50;height:2" coordorigin="6487,724" coordsize="50,2">
              <v:shape style="position:absolute;left:6487;top:724;width:50;height:2" coordorigin="6487,724" coordsize="50,0" path="m6487,724l6536,724e" filled="false" stroked="true" strokeweight=".138285pt" strokecolor="#ff0000">
                <v:path arrowok="t"/>
              </v:shape>
            </v:group>
            <v:group style="position:absolute;left:6512;top:708;width:2;height:34" coordorigin="6512,708" coordsize="2,34">
              <v:shape style="position:absolute;left:6512;top:708;width:2;height:34" coordorigin="6512,708" coordsize="0,34" path="m6512,708l6512,741e" filled="false" stroked="true" strokeweight=".207617pt" strokecolor="#ff0000">
                <v:path arrowok="t"/>
              </v:shape>
            </v:group>
            <v:group style="position:absolute;left:6487;top:723;width:50;height:2" coordorigin="6487,723" coordsize="50,2">
              <v:shape style="position:absolute;left:6487;top:723;width:50;height:2" coordorigin="6487,723" coordsize="50,0" path="m6487,723l6536,723e" filled="false" stroked="true" strokeweight=".138285pt" strokecolor="#ff0000">
                <v:path arrowok="t"/>
              </v:shape>
            </v:group>
            <v:group style="position:absolute;left:6512;top:707;width:2;height:34" coordorigin="6512,707" coordsize="2,34">
              <v:shape style="position:absolute;left:6512;top:707;width:2;height:34" coordorigin="6512,707" coordsize="0,34" path="m6512,707l6512,740e" filled="false" stroked="true" strokeweight=".207617pt" strokecolor="#ff0000">
                <v:path arrowok="t"/>
              </v:shape>
            </v:group>
            <v:group style="position:absolute;left:6487;top:723;width:50;height:2" coordorigin="6487,723" coordsize="50,2">
              <v:shape style="position:absolute;left:6487;top:723;width:50;height:2" coordorigin="6487,723" coordsize="50,0" path="m6487,723l6536,723e" filled="false" stroked="true" strokeweight=".138285pt" strokecolor="#ff0000">
                <v:path arrowok="t"/>
              </v:shape>
            </v:group>
            <v:group style="position:absolute;left:6512;top:706;width:2;height:34" coordorigin="6512,706" coordsize="2,34">
              <v:shape style="position:absolute;left:6512;top:706;width:2;height:34" coordorigin="6512,706" coordsize="0,34" path="m6512,706l6512,739e" filled="false" stroked="true" strokeweight=".207617pt" strokecolor="#ff0000">
                <v:path arrowok="t"/>
              </v:shape>
            </v:group>
            <v:group style="position:absolute;left:6487;top:722;width:50;height:2" coordorigin="6487,722" coordsize="50,2">
              <v:shape style="position:absolute;left:6487;top:722;width:50;height:2" coordorigin="6487,722" coordsize="50,0" path="m6487,722l6536,722e" filled="false" stroked="true" strokeweight=".138285pt" strokecolor="#ff0000">
                <v:path arrowok="t"/>
              </v:shape>
            </v:group>
            <v:group style="position:absolute;left:6512;top:705;width:2;height:34" coordorigin="6512,705" coordsize="2,34">
              <v:shape style="position:absolute;left:6512;top:705;width:2;height:34" coordorigin="6512,705" coordsize="0,34" path="m6512,705l6512,738e" filled="false" stroked="true" strokeweight=".207617pt" strokecolor="#ff0000">
                <v:path arrowok="t"/>
              </v:shape>
            </v:group>
            <v:group style="position:absolute;left:6487;top:721;width:50;height:2" coordorigin="6487,721" coordsize="50,2">
              <v:shape style="position:absolute;left:6487;top:721;width:50;height:2" coordorigin="6487,721" coordsize="50,0" path="m6487,721l6536,721e" filled="false" stroked="true" strokeweight=".138285pt" strokecolor="#ff0000">
                <v:path arrowok="t"/>
              </v:shape>
            </v:group>
            <v:group style="position:absolute;left:6512;top:705;width:2;height:34" coordorigin="6512,705" coordsize="2,34">
              <v:shape style="position:absolute;left:6512;top:705;width:2;height:34" coordorigin="6512,705" coordsize="0,34" path="m6512,705l6512,738e" filled="false" stroked="true" strokeweight=".207617pt" strokecolor="#ff0000">
                <v:path arrowok="t"/>
              </v:shape>
            </v:group>
            <v:group style="position:absolute;left:6487;top:720;width:50;height:2" coordorigin="6487,720" coordsize="50,2">
              <v:shape style="position:absolute;left:6487;top:720;width:50;height:2" coordorigin="6487,720" coordsize="50,0" path="m6487,720l6536,720e" filled="false" stroked="true" strokeweight=".138285pt" strokecolor="#ff0000">
                <v:path arrowok="t"/>
              </v:shape>
            </v:group>
            <v:group style="position:absolute;left:6512;top:703;width:2;height:34" coordorigin="6512,703" coordsize="2,34">
              <v:shape style="position:absolute;left:6512;top:703;width:2;height:34" coordorigin="6512,703" coordsize="0,34" path="m6512,703l6512,736e" filled="false" stroked="true" strokeweight=".207617pt" strokecolor="#ff0000">
                <v:path arrowok="t"/>
              </v:shape>
            </v:group>
            <v:group style="position:absolute;left:6487;top:719;width:50;height:2" coordorigin="6487,719" coordsize="50,2">
              <v:shape style="position:absolute;left:6487;top:719;width:50;height:2" coordorigin="6487,719" coordsize="50,0" path="m6487,719l6536,719e" filled="false" stroked="true" strokeweight=".138285pt" strokecolor="#ff0000">
                <v:path arrowok="t"/>
              </v:shape>
            </v:group>
            <v:group style="position:absolute;left:6512;top:703;width:2;height:34" coordorigin="6512,703" coordsize="2,34">
              <v:shape style="position:absolute;left:6512;top:703;width:2;height:34" coordorigin="6512,703" coordsize="0,34" path="m6512,703l6512,736e" filled="false" stroked="true" strokeweight=".207617pt" strokecolor="#ff0000">
                <v:path arrowok="t"/>
              </v:shape>
            </v:group>
            <v:group style="position:absolute;left:6487;top:718;width:50;height:2" coordorigin="6487,718" coordsize="50,2">
              <v:shape style="position:absolute;left:6487;top:718;width:50;height:2" coordorigin="6487,718" coordsize="50,0" path="m6487,718l6536,718e" filled="false" stroked="true" strokeweight=".138285pt" strokecolor="#ff0000">
                <v:path arrowok="t"/>
              </v:shape>
            </v:group>
            <v:group style="position:absolute;left:6512;top:702;width:2;height:34" coordorigin="6512,702" coordsize="2,34">
              <v:shape style="position:absolute;left:6512;top:702;width:2;height:34" coordorigin="6512,702" coordsize="0,34" path="m6512,702l6512,735e" filled="false" stroked="true" strokeweight=".207617pt" strokecolor="#ff0000">
                <v:path arrowok="t"/>
              </v:shape>
            </v:group>
            <v:group style="position:absolute;left:6487;top:718;width:50;height:2" coordorigin="6487,718" coordsize="50,2">
              <v:shape style="position:absolute;left:6487;top:718;width:50;height:2" coordorigin="6487,718" coordsize="50,0" path="m6487,718l6536,718e" filled="false" stroked="true" strokeweight=".138285pt" strokecolor="#ff0000">
                <v:path arrowok="t"/>
              </v:shape>
            </v:group>
            <v:group style="position:absolute;left:6512;top:701;width:2;height:34" coordorigin="6512,701" coordsize="2,34">
              <v:shape style="position:absolute;left:6512;top:701;width:2;height:34" coordorigin="6512,701" coordsize="0,34" path="m6512,701l6512,735e" filled="false" stroked="true" strokeweight=".207617pt" strokecolor="#ff0000">
                <v:path arrowok="t"/>
              </v:shape>
            </v:group>
            <v:group style="position:absolute;left:6487;top:717;width:50;height:2" coordorigin="6487,717" coordsize="50,2">
              <v:shape style="position:absolute;left:6487;top:717;width:50;height:2" coordorigin="6487,717" coordsize="50,0" path="m6487,717l6536,717e" filled="false" stroked="true" strokeweight=".138285pt" strokecolor="#ff0000">
                <v:path arrowok="t"/>
              </v:shape>
            </v:group>
            <v:group style="position:absolute;left:6512;top:700;width:2;height:34" coordorigin="6512,700" coordsize="2,34">
              <v:shape style="position:absolute;left:6512;top:700;width:2;height:34" coordorigin="6512,700" coordsize="0,34" path="m6512,700l6512,734e" filled="false" stroked="true" strokeweight=".207617pt" strokecolor="#ff0000">
                <v:path arrowok="t"/>
              </v:shape>
            </v:group>
            <v:group style="position:absolute;left:6487;top:717;width:50;height:2" coordorigin="6487,717" coordsize="50,2">
              <v:shape style="position:absolute;left:6487;top:717;width:50;height:2" coordorigin="6487,717" coordsize="50,0" path="m6487,717l6536,717e" filled="false" stroked="true" strokeweight=".138285pt" strokecolor="#ff0000">
                <v:path arrowok="t"/>
              </v:shape>
            </v:group>
            <v:group style="position:absolute;left:6512;top:700;width:2;height:34" coordorigin="6512,700" coordsize="2,34">
              <v:shape style="position:absolute;left:6512;top:700;width:2;height:34" coordorigin="6512,700" coordsize="0,34" path="m6512,700l6512,733e" filled="false" stroked="true" strokeweight=".207617pt" strokecolor="#ff0000">
                <v:path arrowok="t"/>
              </v:shape>
            </v:group>
            <v:group style="position:absolute;left:6487;top:712;width:50;height:2" coordorigin="6487,712" coordsize="50,2">
              <v:shape style="position:absolute;left:6487;top:712;width:50;height:2" coordorigin="6487,712" coordsize="50,0" path="m6487,712l6536,712e" filled="false" stroked="true" strokeweight=".138285pt" strokecolor="#ff0000">
                <v:path arrowok="t"/>
              </v:shape>
            </v:group>
            <v:group style="position:absolute;left:6512;top:695;width:2;height:34" coordorigin="6512,695" coordsize="2,34">
              <v:shape style="position:absolute;left:6512;top:695;width:2;height:34" coordorigin="6512,695" coordsize="0,34" path="m6512,695l6512,728e" filled="false" stroked="true" strokeweight=".207617pt" strokecolor="#ff0000">
                <v:path arrowok="t"/>
              </v:shape>
            </v:group>
            <v:group style="position:absolute;left:6487;top:708;width:50;height:2" coordorigin="6487,708" coordsize="50,2">
              <v:shape style="position:absolute;left:6487;top:708;width:50;height:2" coordorigin="6487,708" coordsize="50,0" path="m6487,708l6536,708e" filled="false" stroked="true" strokeweight=".138285pt" strokecolor="#ff0000">
                <v:path arrowok="t"/>
              </v:shape>
            </v:group>
            <v:group style="position:absolute;left:6512;top:691;width:2;height:34" coordorigin="6512,691" coordsize="2,34">
              <v:shape style="position:absolute;left:6512;top:691;width:2;height:34" coordorigin="6512,691" coordsize="0,34" path="m6512,691l6512,724e" filled="false" stroked="true" strokeweight=".207617pt" strokecolor="#ff0000">
                <v:path arrowok="t"/>
              </v:shape>
            </v:group>
            <v:group style="position:absolute;left:6487;top:707;width:50;height:2" coordorigin="6487,707" coordsize="50,2">
              <v:shape style="position:absolute;left:6487;top:707;width:50;height:2" coordorigin="6487,707" coordsize="50,0" path="m6487,707l6536,707e" filled="false" stroked="true" strokeweight=".138285pt" strokecolor="#ff0000">
                <v:path arrowok="t"/>
              </v:shape>
            </v:group>
            <v:group style="position:absolute;left:6512;top:691;width:2;height:34" coordorigin="6512,691" coordsize="2,34">
              <v:shape style="position:absolute;left:6512;top:691;width:2;height:34" coordorigin="6512,691" coordsize="0,34" path="m6512,691l6512,724e" filled="false" stroked="true" strokeweight=".207617pt" strokecolor="#ff0000">
                <v:path arrowok="t"/>
              </v:shape>
            </v:group>
            <v:group style="position:absolute;left:6487;top:703;width:50;height:2" coordorigin="6487,703" coordsize="50,2">
              <v:shape style="position:absolute;left:6487;top:703;width:50;height:2" coordorigin="6487,703" coordsize="50,0" path="m6487,703l6536,703e" filled="false" stroked="true" strokeweight=".138285pt" strokecolor="#ff0000">
                <v:path arrowok="t"/>
              </v:shape>
            </v:group>
            <v:group style="position:absolute;left:6512;top:686;width:2;height:34" coordorigin="6512,686" coordsize="2,34">
              <v:shape style="position:absolute;left:6512;top:686;width:2;height:34" coordorigin="6512,686" coordsize="0,34" path="m6512,686l6512,719e" filled="false" stroked="true" strokeweight=".207617pt" strokecolor="#ff0000">
                <v:path arrowok="t"/>
              </v:shape>
            </v:group>
            <v:group style="position:absolute;left:6487;top:698;width:50;height:2" coordorigin="6487,698" coordsize="50,2">
              <v:shape style="position:absolute;left:6487;top:698;width:50;height:2" coordorigin="6487,698" coordsize="50,0" path="m6487,698l6536,698e" filled="false" stroked="true" strokeweight=".138285pt" strokecolor="#ff0000">
                <v:path arrowok="t"/>
              </v:shape>
            </v:group>
            <v:group style="position:absolute;left:6512;top:681;width:2;height:34" coordorigin="6512,681" coordsize="2,34">
              <v:shape style="position:absolute;left:6512;top:681;width:2;height:34" coordorigin="6512,681" coordsize="0,34" path="m6512,681l6512,714e" filled="false" stroked="true" strokeweight=".207617pt" strokecolor="#ff0000">
                <v:path arrowok="t"/>
              </v:shape>
            </v:group>
            <v:group style="position:absolute;left:6487;top:683;width:50;height:2" coordorigin="6487,683" coordsize="50,2">
              <v:shape style="position:absolute;left:6487;top:683;width:50;height:2" coordorigin="6487,683" coordsize="50,0" path="m6487,683l6536,683e" filled="false" stroked="true" strokeweight=".138285pt" strokecolor="#ff0000">
                <v:path arrowok="t"/>
              </v:shape>
            </v:group>
            <v:group style="position:absolute;left:6512;top:666;width:2;height:34" coordorigin="6512,666" coordsize="2,34">
              <v:shape style="position:absolute;left:6512;top:666;width:2;height:34" coordorigin="6512,666" coordsize="0,34" path="m6512,666l6512,700e" filled="false" stroked="true" strokeweight=".207617pt" strokecolor="#ff0000">
                <v:path arrowok="t"/>
              </v:shape>
            </v:group>
            <v:group style="position:absolute;left:6487;top:671;width:50;height:2" coordorigin="6487,671" coordsize="50,2">
              <v:shape style="position:absolute;left:6487;top:671;width:50;height:2" coordorigin="6487,671" coordsize="50,0" path="m6487,671l6536,671e" filled="false" stroked="true" strokeweight=".138285pt" strokecolor="#ff0000">
                <v:path arrowok="t"/>
              </v:shape>
            </v:group>
            <v:group style="position:absolute;left:6512;top:654;width:2;height:34" coordorigin="6512,654" coordsize="2,34">
              <v:shape style="position:absolute;left:6512;top:654;width:2;height:34" coordorigin="6512,654" coordsize="0,34" path="m6512,654l6512,687e" filled="false" stroked="true" strokeweight=".207617pt" strokecolor="#ff0000">
                <v:path arrowok="t"/>
              </v:shape>
            </v:group>
            <v:group style="position:absolute;left:6487;top:658;width:50;height:2" coordorigin="6487,658" coordsize="50,2">
              <v:shape style="position:absolute;left:6487;top:658;width:50;height:2" coordorigin="6487,658" coordsize="50,0" path="m6487,658l6536,658e" filled="false" stroked="true" strokeweight=".138285pt" strokecolor="#ff0000">
                <v:path arrowok="t"/>
              </v:shape>
            </v:group>
            <v:group style="position:absolute;left:6512;top:641;width:2;height:34" coordorigin="6512,641" coordsize="2,34">
              <v:shape style="position:absolute;left:6512;top:641;width:2;height:34" coordorigin="6512,641" coordsize="0,34" path="m6512,641l6512,674e" filled="false" stroked="true" strokeweight=".207617pt" strokecolor="#ff0000">
                <v:path arrowok="t"/>
              </v:shape>
            </v:group>
            <v:group style="position:absolute;left:6487;top:650;width:50;height:2" coordorigin="6487,650" coordsize="50,2">
              <v:shape style="position:absolute;left:6487;top:650;width:50;height:2" coordorigin="6487,650" coordsize="50,0" path="m6487,650l6536,650e" filled="false" stroked="true" strokeweight=".138285pt" strokecolor="#ff0000">
                <v:path arrowok="t"/>
              </v:shape>
            </v:group>
            <v:group style="position:absolute;left:6512;top:633;width:2;height:34" coordorigin="6512,633" coordsize="2,34">
              <v:shape style="position:absolute;left:6512;top:633;width:2;height:34" coordorigin="6512,633" coordsize="0,34" path="m6512,633l6512,666e" filled="false" stroked="true" strokeweight=".207617pt" strokecolor="#ff0000">
                <v:path arrowok="t"/>
              </v:shape>
            </v:group>
            <v:group style="position:absolute;left:6487;top:643;width:50;height:2" coordorigin="6487,643" coordsize="50,2">
              <v:shape style="position:absolute;left:6487;top:643;width:50;height:2" coordorigin="6487,643" coordsize="50,0" path="m6487,643l6536,643e" filled="false" stroked="true" strokeweight=".138285pt" strokecolor="#ff0000">
                <v:path arrowok="t"/>
              </v:shape>
            </v:group>
            <v:group style="position:absolute;left:6512;top:626;width:2;height:34" coordorigin="6512,626" coordsize="2,34">
              <v:shape style="position:absolute;left:6512;top:626;width:2;height:34" coordorigin="6512,626" coordsize="0,34" path="m6512,626l6512,660e" filled="false" stroked="true" strokeweight=".207617pt" strokecolor="#ff0000">
                <v:path arrowok="t"/>
              </v:shape>
            </v:group>
            <v:group style="position:absolute;left:6487;top:641;width:50;height:2" coordorigin="6487,641" coordsize="50,2">
              <v:shape style="position:absolute;left:6487;top:641;width:50;height:2" coordorigin="6487,641" coordsize="50,0" path="m6487,641l6536,641e" filled="false" stroked="true" strokeweight=".138285pt" strokecolor="#ff0000">
                <v:path arrowok="t"/>
              </v:shape>
            </v:group>
            <v:group style="position:absolute;left:6512;top:624;width:2;height:34" coordorigin="6512,624" coordsize="2,34">
              <v:shape style="position:absolute;left:6512;top:624;width:2;height:34" coordorigin="6512,624" coordsize="0,34" path="m6512,624l6512,657e" filled="false" stroked="true" strokeweight=".207617pt" strokecolor="#ff0000">
                <v:path arrowok="t"/>
              </v:shape>
            </v:group>
            <v:group style="position:absolute;left:6487;top:636;width:50;height:2" coordorigin="6487,636" coordsize="50,2">
              <v:shape style="position:absolute;left:6487;top:636;width:50;height:2" coordorigin="6487,636" coordsize="50,0" path="m6487,636l6536,636e" filled="false" stroked="true" strokeweight=".138285pt" strokecolor="#ff0000">
                <v:path arrowok="t"/>
              </v:shape>
            </v:group>
            <v:group style="position:absolute;left:6512;top:620;width:2;height:34" coordorigin="6512,620" coordsize="2,34">
              <v:shape style="position:absolute;left:6512;top:620;width:2;height:34" coordorigin="6512,620" coordsize="0,34" path="m6512,620l6512,653e" filled="false" stroked="true" strokeweight=".207617pt" strokecolor="#ff0000">
                <v:path arrowok="t"/>
              </v:shape>
            </v:group>
            <v:group style="position:absolute;left:6487;top:636;width:50;height:2" coordorigin="6487,636" coordsize="50,2">
              <v:shape style="position:absolute;left:6487;top:636;width:50;height:2" coordorigin="6487,636" coordsize="50,0" path="m6487,636l6536,636e" filled="false" stroked="true" strokeweight=".138285pt" strokecolor="#ff0000">
                <v:path arrowok="t"/>
              </v:shape>
            </v:group>
            <v:group style="position:absolute;left:6512;top:619;width:2;height:34" coordorigin="6512,619" coordsize="2,34">
              <v:shape style="position:absolute;left:6512;top:619;width:2;height:34" coordorigin="6512,619" coordsize="0,34" path="m6512,619l6512,652e" filled="false" stroked="true" strokeweight=".207617pt" strokecolor="#ff0000">
                <v:path arrowok="t"/>
              </v:shape>
            </v:group>
            <v:group style="position:absolute;left:6487;top:631;width:50;height:2" coordorigin="6487,631" coordsize="50,2">
              <v:shape style="position:absolute;left:6487;top:631;width:50;height:2" coordorigin="6487,631" coordsize="50,0" path="m6487,631l6536,631e" filled="false" stroked="true" strokeweight=".138285pt" strokecolor="#ff0000">
                <v:path arrowok="t"/>
              </v:shape>
            </v:group>
            <v:group style="position:absolute;left:6512;top:615;width:2;height:34" coordorigin="6512,615" coordsize="2,34">
              <v:shape style="position:absolute;left:6512;top:615;width:2;height:34" coordorigin="6512,615" coordsize="0,34" path="m6512,615l6512,648e" filled="false" stroked="true" strokeweight=".207617pt" strokecolor="#ff0000">
                <v:path arrowok="t"/>
              </v:shape>
            </v:group>
            <v:group style="position:absolute;left:6487;top:630;width:50;height:2" coordorigin="6487,630" coordsize="50,2">
              <v:shape style="position:absolute;left:6487;top:630;width:50;height:2" coordorigin="6487,630" coordsize="50,0" path="m6487,630l6536,630e" filled="false" stroked="true" strokeweight=".138285pt" strokecolor="#ff0000">
                <v:path arrowok="t"/>
              </v:shape>
            </v:group>
            <v:group style="position:absolute;left:6512;top:613;width:2;height:34" coordorigin="6512,613" coordsize="2,34">
              <v:shape style="position:absolute;left:6512;top:613;width:2;height:34" coordorigin="6512,613" coordsize="0,34" path="m6512,613l6512,647e" filled="false" stroked="true" strokeweight=".207617pt" strokecolor="#ff0000">
                <v:path arrowok="t"/>
              </v:shape>
            </v:group>
            <v:group style="position:absolute;left:6487;top:630;width:50;height:2" coordorigin="6487,630" coordsize="50,2">
              <v:shape style="position:absolute;left:6487;top:630;width:50;height:2" coordorigin="6487,630" coordsize="50,0" path="m6487,630l6536,630e" filled="false" stroked="true" strokeweight=".138285pt" strokecolor="#ff0000">
                <v:path arrowok="t"/>
              </v:shape>
            </v:group>
            <v:group style="position:absolute;left:6512;top:613;width:2;height:34" coordorigin="6512,613" coordsize="2,34">
              <v:shape style="position:absolute;left:6512;top:613;width:2;height:34" coordorigin="6512,613" coordsize="0,34" path="m6512,613l6512,646e" filled="false" stroked="true" strokeweight=".207617pt" strokecolor="#ff0000">
                <v:path arrowok="t"/>
              </v:shape>
            </v:group>
            <v:group style="position:absolute;left:6487;top:628;width:50;height:2" coordorigin="6487,628" coordsize="50,2">
              <v:shape style="position:absolute;left:6487;top:628;width:50;height:2" coordorigin="6487,628" coordsize="50,0" path="m6487,628l6536,628e" filled="false" stroked="true" strokeweight=".138285pt" strokecolor="#ff0000">
                <v:path arrowok="t"/>
              </v:shape>
            </v:group>
            <v:group style="position:absolute;left:6512;top:611;width:2;height:34" coordorigin="6512,611" coordsize="2,34">
              <v:shape style="position:absolute;left:6512;top:611;width:2;height:34" coordorigin="6512,611" coordsize="0,34" path="m6512,611l6512,644e" filled="false" stroked="true" strokeweight=".207617pt" strokecolor="#ff0000">
                <v:path arrowok="t"/>
              </v:shape>
            </v:group>
            <v:group style="position:absolute;left:6487;top:622;width:50;height:2" coordorigin="6487,622" coordsize="50,2">
              <v:shape style="position:absolute;left:6487;top:622;width:50;height:2" coordorigin="6487,622" coordsize="50,0" path="m6487,622l6536,622e" filled="false" stroked="true" strokeweight=".138285pt" strokecolor="#ff0000">
                <v:path arrowok="t"/>
              </v:shape>
            </v:group>
            <v:group style="position:absolute;left:6512;top:605;width:2;height:34" coordorigin="6512,605" coordsize="2,34">
              <v:shape style="position:absolute;left:6512;top:605;width:2;height:34" coordorigin="6512,605" coordsize="0,34" path="m6512,605l6512,638e" filled="false" stroked="true" strokeweight=".207617pt" strokecolor="#ff0000">
                <v:path arrowok="t"/>
              </v:shape>
            </v:group>
            <v:group style="position:absolute;left:6487;top:613;width:50;height:2" coordorigin="6487,613" coordsize="50,2">
              <v:shape style="position:absolute;left:6487;top:613;width:50;height:2" coordorigin="6487,613" coordsize="50,0" path="m6487,613l6536,613e" filled="false" stroked="true" strokeweight=".138285pt" strokecolor="#ff0000">
                <v:path arrowok="t"/>
              </v:shape>
            </v:group>
            <v:group style="position:absolute;left:6512;top:597;width:2;height:34" coordorigin="6512,597" coordsize="2,34">
              <v:shape style="position:absolute;left:6512;top:597;width:2;height:34" coordorigin="6512,597" coordsize="0,34" path="m6512,597l6512,630e" filled="false" stroked="true" strokeweight=".207617pt" strokecolor="#ff0000">
                <v:path arrowok="t"/>
              </v:shape>
            </v:group>
            <v:group style="position:absolute;left:6487;top:609;width:50;height:2" coordorigin="6487,609" coordsize="50,2">
              <v:shape style="position:absolute;left:6487;top:609;width:50;height:2" coordorigin="6487,609" coordsize="50,0" path="m6487,609l6536,609e" filled="false" stroked="true" strokeweight=".138285pt" strokecolor="#ff0000">
                <v:path arrowok="t"/>
              </v:shape>
            </v:group>
            <v:group style="position:absolute;left:6512;top:593;width:2;height:34" coordorigin="6512,593" coordsize="2,34">
              <v:shape style="position:absolute;left:6512;top:593;width:2;height:34" coordorigin="6512,593" coordsize="0,34" path="m6512,593l6512,626e" filled="false" stroked="true" strokeweight=".207617pt" strokecolor="#ff0000">
                <v:path arrowok="t"/>
              </v:shape>
            </v:group>
            <v:group style="position:absolute;left:6487;top:607;width:50;height:2" coordorigin="6487,607" coordsize="50,2">
              <v:shape style="position:absolute;left:6487;top:607;width:50;height:2" coordorigin="6487,607" coordsize="50,0" path="m6487,607l6536,607e" filled="false" stroked="true" strokeweight=".138285pt" strokecolor="#ff0000">
                <v:path arrowok="t"/>
              </v:shape>
            </v:group>
            <v:group style="position:absolute;left:6512;top:590;width:2;height:34" coordorigin="6512,590" coordsize="2,34">
              <v:shape style="position:absolute;left:6512;top:590;width:2;height:34" coordorigin="6512,590" coordsize="0,34" path="m6512,590l6512,623e" filled="false" stroked="true" strokeweight=".207617pt" strokecolor="#ff0000">
                <v:path arrowok="t"/>
              </v:shape>
            </v:group>
            <v:group style="position:absolute;left:6487;top:605;width:50;height:2" coordorigin="6487,605" coordsize="50,2">
              <v:shape style="position:absolute;left:6487;top:605;width:50;height:2" coordorigin="6487,605" coordsize="50,0" path="m6487,605l6536,605e" filled="false" stroked="true" strokeweight=".138285pt" strokecolor="#ff0000">
                <v:path arrowok="t"/>
              </v:shape>
            </v:group>
            <v:group style="position:absolute;left:6512;top:588;width:2;height:34" coordorigin="6512,588" coordsize="2,34">
              <v:shape style="position:absolute;left:6512;top:588;width:2;height:34" coordorigin="6512,588" coordsize="0,34" path="m6512,588l6512,621e" filled="false" stroked="true" strokeweight=".207617pt" strokecolor="#ff0000">
                <v:path arrowok="t"/>
              </v:shape>
            </v:group>
            <v:group style="position:absolute;left:6487;top:597;width:50;height:2" coordorigin="6487,597" coordsize="50,2">
              <v:shape style="position:absolute;left:6487;top:597;width:50;height:2" coordorigin="6487,597" coordsize="50,0" path="m6487,597l6536,597e" filled="false" stroked="true" strokeweight=".138285pt" strokecolor="#ff0000">
                <v:path arrowok="t"/>
              </v:shape>
            </v:group>
            <v:group style="position:absolute;left:6512;top:580;width:2;height:34" coordorigin="6512,580" coordsize="2,34">
              <v:shape style="position:absolute;left:6512;top:580;width:2;height:34" coordorigin="6512,580" coordsize="0,34" path="m6512,580l6512,614e" filled="false" stroked="true" strokeweight=".207617pt" strokecolor="#ff0000">
                <v:path arrowok="t"/>
              </v:shape>
            </v:group>
            <v:group style="position:absolute;left:6487;top:596;width:50;height:2" coordorigin="6487,596" coordsize="50,2">
              <v:shape style="position:absolute;left:6487;top:596;width:50;height:2" coordorigin="6487,596" coordsize="50,0" path="m6487,596l6536,596e" filled="false" stroked="true" strokeweight=".138285pt" strokecolor="#ff0000">
                <v:path arrowok="t"/>
              </v:shape>
            </v:group>
            <v:group style="position:absolute;left:6512;top:579;width:2;height:34" coordorigin="6512,579" coordsize="2,34">
              <v:shape style="position:absolute;left:6512;top:579;width:2;height:34" coordorigin="6512,579" coordsize="0,34" path="m6512,579l6512,613e" filled="false" stroked="true" strokeweight=".207617pt" strokecolor="#ff0000">
                <v:path arrowok="t"/>
              </v:shape>
            </v:group>
            <v:group style="position:absolute;left:6487;top:594;width:50;height:2" coordorigin="6487,594" coordsize="50,2">
              <v:shape style="position:absolute;left:6487;top:594;width:50;height:2" coordorigin="6487,594" coordsize="50,0" path="m6487,594l6536,594e" filled="false" stroked="true" strokeweight=".138285pt" strokecolor="#ff0000">
                <v:path arrowok="t"/>
              </v:shape>
            </v:group>
            <v:group style="position:absolute;left:6512;top:577;width:2;height:34" coordorigin="6512,577" coordsize="2,34">
              <v:shape style="position:absolute;left:6512;top:577;width:2;height:34" coordorigin="6512,577" coordsize="0,34" path="m6512,577l6512,610e" filled="false" stroked="true" strokeweight=".207617pt" strokecolor="#ff0000">
                <v:path arrowok="t"/>
              </v:shape>
            </v:group>
            <v:group style="position:absolute;left:6487;top:587;width:50;height:2" coordorigin="6487,587" coordsize="50,2">
              <v:shape style="position:absolute;left:6487;top:587;width:50;height:2" coordorigin="6487,587" coordsize="50,0" path="m6487,587l6536,587e" filled="false" stroked="true" strokeweight=".138285pt" strokecolor="#ff0000">
                <v:path arrowok="t"/>
              </v:shape>
            </v:group>
            <v:group style="position:absolute;left:6512;top:571;width:2;height:34" coordorigin="6512,571" coordsize="2,34">
              <v:shape style="position:absolute;left:6512;top:571;width:2;height:34" coordorigin="6512,571" coordsize="0,34" path="m6512,571l6512,604e" filled="false" stroked="true" strokeweight=".207617pt" strokecolor="#ff0000">
                <v:path arrowok="t"/>
              </v:shape>
            </v:group>
            <v:group style="position:absolute;left:6487;top:579;width:50;height:2" coordorigin="6487,579" coordsize="50,2">
              <v:shape style="position:absolute;left:6487;top:579;width:50;height:2" coordorigin="6487,579" coordsize="50,0" path="m6487,579l6536,579e" filled="false" stroked="true" strokeweight=".138285pt" strokecolor="#ff0000">
                <v:path arrowok="t"/>
              </v:shape>
            </v:group>
            <v:group style="position:absolute;left:6512;top:562;width:2;height:34" coordorigin="6512,562" coordsize="2,34">
              <v:shape style="position:absolute;left:6512;top:562;width:2;height:34" coordorigin="6512,562" coordsize="0,34" path="m6512,562l6512,596e" filled="false" stroked="true" strokeweight=".207617pt" strokecolor="#ff0000">
                <v:path arrowok="t"/>
              </v:shape>
            </v:group>
            <v:group style="position:absolute;left:6487;top:573;width:50;height:2" coordorigin="6487,573" coordsize="50,2">
              <v:shape style="position:absolute;left:6487;top:573;width:50;height:2" coordorigin="6487,573" coordsize="50,0" path="m6487,573l6536,573e" filled="false" stroked="true" strokeweight=".138285pt" strokecolor="#ff0000">
                <v:path arrowok="t"/>
              </v:shape>
            </v:group>
            <v:group style="position:absolute;left:6512;top:556;width:2;height:34" coordorigin="6512,556" coordsize="2,34">
              <v:shape style="position:absolute;left:6512;top:556;width:2;height:34" coordorigin="6512,556" coordsize="0,34" path="m6512,556l6512,590e" filled="false" stroked="true" strokeweight=".207617pt" strokecolor="#ff0000">
                <v:path arrowok="t"/>
              </v:shape>
            </v:group>
            <v:group style="position:absolute;left:6487;top:571;width:50;height:2" coordorigin="6487,571" coordsize="50,2">
              <v:shape style="position:absolute;left:6487;top:571;width:50;height:2" coordorigin="6487,571" coordsize="50,0" path="m6487,571l6536,571e" filled="false" stroked="true" strokeweight=".138285pt" strokecolor="#ff0000">
                <v:path arrowok="t"/>
              </v:shape>
            </v:group>
            <v:group style="position:absolute;left:6512;top:555;width:2;height:34" coordorigin="6512,555" coordsize="2,34">
              <v:shape style="position:absolute;left:6512;top:555;width:2;height:34" coordorigin="6512,555" coordsize="0,34" path="m6512,555l6512,588e" filled="false" stroked="true" strokeweight=".207617pt" strokecolor="#ff0000">
                <v:path arrowok="t"/>
              </v:shape>
            </v:group>
            <v:group style="position:absolute;left:6487;top:567;width:50;height:2" coordorigin="6487,567" coordsize="50,2">
              <v:shape style="position:absolute;left:6487;top:567;width:50;height:2" coordorigin="6487,567" coordsize="50,0" path="m6487,567l6536,567e" filled="false" stroked="true" strokeweight=".138285pt" strokecolor="#ff0000">
                <v:path arrowok="t"/>
              </v:shape>
            </v:group>
            <v:group style="position:absolute;left:6512;top:550;width:2;height:34" coordorigin="6512,550" coordsize="2,34">
              <v:shape style="position:absolute;left:6512;top:550;width:2;height:34" coordorigin="6512,550" coordsize="0,34" path="m6512,550l6512,584e" filled="false" stroked="true" strokeweight=".207617pt" strokecolor="#ff0000">
                <v:path arrowok="t"/>
              </v:shape>
            </v:group>
            <v:group style="position:absolute;left:6487;top:566;width:50;height:2" coordorigin="6487,566" coordsize="50,2">
              <v:shape style="position:absolute;left:6487;top:566;width:50;height:2" coordorigin="6487,566" coordsize="50,0" path="m6487,566l6536,566e" filled="false" stroked="true" strokeweight=".138285pt" strokecolor="#ff0000">
                <v:path arrowok="t"/>
              </v:shape>
            </v:group>
            <v:group style="position:absolute;left:6512;top:549;width:2;height:34" coordorigin="6512,549" coordsize="2,34">
              <v:shape style="position:absolute;left:6512;top:549;width:2;height:34" coordorigin="6512,549" coordsize="0,34" path="m6512,549l6512,582e" filled="false" stroked="true" strokeweight=".207617pt" strokecolor="#ff0000">
                <v:path arrowok="t"/>
              </v:shape>
            </v:group>
            <v:group style="position:absolute;left:6487;top:562;width:50;height:2" coordorigin="6487,562" coordsize="50,2">
              <v:shape style="position:absolute;left:6487;top:562;width:50;height:2" coordorigin="6487,562" coordsize="50,0" path="m6487,562l6536,562e" filled="false" stroked="true" strokeweight=".138285pt" strokecolor="#ff0000">
                <v:path arrowok="t"/>
              </v:shape>
            </v:group>
            <v:group style="position:absolute;left:6512;top:545;width:2;height:34" coordorigin="6512,545" coordsize="2,34">
              <v:shape style="position:absolute;left:6512;top:545;width:2;height:34" coordorigin="6512,545" coordsize="0,34" path="m6512,545l6512,578e" filled="false" stroked="true" strokeweight=".207617pt" strokecolor="#ff0000">
                <v:path arrowok="t"/>
              </v:shape>
            </v:group>
            <v:group style="position:absolute;left:6487;top:559;width:50;height:2" coordorigin="6487,559" coordsize="50,2">
              <v:shape style="position:absolute;left:6487;top:559;width:50;height:2" coordorigin="6487,559" coordsize="50,0" path="m6487,559l6536,559e" filled="false" stroked="true" strokeweight=".138285pt" strokecolor="#ff0000">
                <v:path arrowok="t"/>
              </v:shape>
            </v:group>
            <v:group style="position:absolute;left:6512;top:543;width:2;height:34" coordorigin="6512,543" coordsize="2,34">
              <v:shape style="position:absolute;left:6512;top:543;width:2;height:34" coordorigin="6512,543" coordsize="0,34" path="m6512,543l6512,576e" filled="false" stroked="true" strokeweight=".207617pt" strokecolor="#ff0000">
                <v:path arrowok="t"/>
              </v:shape>
            </v:group>
            <v:group style="position:absolute;left:6487;top:559;width:50;height:2" coordorigin="6487,559" coordsize="50,2">
              <v:shape style="position:absolute;left:6487;top:559;width:50;height:2" coordorigin="6487,559" coordsize="50,0" path="m6487,559l6536,559e" filled="false" stroked="true" strokeweight=".138285pt" strokecolor="#ff0000">
                <v:path arrowok="t"/>
              </v:shape>
            </v:group>
            <v:group style="position:absolute;left:6512;top:542;width:2;height:34" coordorigin="6512,542" coordsize="2,34">
              <v:shape style="position:absolute;left:6512;top:542;width:2;height:34" coordorigin="6512,542" coordsize="0,34" path="m6512,542l6512,575e" filled="false" stroked="true" strokeweight=".207617pt" strokecolor="#ff0000">
                <v:path arrowok="t"/>
              </v:shape>
            </v:group>
            <v:group style="position:absolute;left:6487;top:558;width:50;height:2" coordorigin="6487,558" coordsize="50,2">
              <v:shape style="position:absolute;left:6487;top:558;width:50;height:2" coordorigin="6487,558" coordsize="50,0" path="m6487,558l6536,558e" filled="false" stroked="true" strokeweight=".138285pt" strokecolor="#ff0000">
                <v:path arrowok="t"/>
              </v:shape>
            </v:group>
            <v:group style="position:absolute;left:6512;top:541;width:2;height:34" coordorigin="6512,541" coordsize="2,34">
              <v:shape style="position:absolute;left:6512;top:541;width:2;height:34" coordorigin="6512,541" coordsize="0,34" path="m6512,541l6512,574e" filled="false" stroked="true" strokeweight=".207617pt" strokecolor="#ff0000">
                <v:path arrowok="t"/>
              </v:shape>
            </v:group>
            <v:group style="position:absolute;left:6487;top:556;width:50;height:2" coordorigin="6487,556" coordsize="50,2">
              <v:shape style="position:absolute;left:6487;top:556;width:50;height:2" coordorigin="6487,556" coordsize="50,0" path="m6487,556l6536,556e" filled="false" stroked="true" strokeweight=".138285pt" strokecolor="#ff0000">
                <v:path arrowok="t"/>
              </v:shape>
            </v:group>
            <v:group style="position:absolute;left:6512;top:539;width:2;height:34" coordorigin="6512,539" coordsize="2,34">
              <v:shape style="position:absolute;left:6512;top:539;width:2;height:34" coordorigin="6512,539" coordsize="0,34" path="m6512,539l6512,573e" filled="false" stroked="true" strokeweight=".207617pt" strokecolor="#ff0000">
                <v:path arrowok="t"/>
              </v:shape>
            </v:group>
            <v:group style="position:absolute;left:6487;top:550;width:50;height:2" coordorigin="6487,550" coordsize="50,2">
              <v:shape style="position:absolute;left:6487;top:550;width:50;height:2" coordorigin="6487,550" coordsize="50,0" path="m6487,550l6536,550e" filled="false" stroked="true" strokeweight=".138285pt" strokecolor="#ff0000">
                <v:path arrowok="t"/>
              </v:shape>
            </v:group>
            <v:group style="position:absolute;left:6512;top:534;width:2;height:34" coordorigin="6512,534" coordsize="2,34">
              <v:shape style="position:absolute;left:6512;top:534;width:2;height:34" coordorigin="6512,534" coordsize="0,34" path="m6512,534l6512,567e" filled="false" stroked="true" strokeweight=".207617pt" strokecolor="#ff0000">
                <v:path arrowok="t"/>
              </v:shape>
            </v:group>
            <v:group style="position:absolute;left:6487;top:549;width:50;height:2" coordorigin="6487,549" coordsize="50,2">
              <v:shape style="position:absolute;left:6487;top:549;width:50;height:2" coordorigin="6487,549" coordsize="50,0" path="m6487,549l6536,549e" filled="false" stroked="true" strokeweight=".138285pt" strokecolor="#ff0000">
                <v:path arrowok="t"/>
              </v:shape>
            </v:group>
            <v:group style="position:absolute;left:6512;top:532;width:2;height:34" coordorigin="6512,532" coordsize="2,34">
              <v:shape style="position:absolute;left:6512;top:532;width:2;height:34" coordorigin="6512,532" coordsize="0,34" path="m6512,532l6512,565e" filled="false" stroked="true" strokeweight=".207617pt" strokecolor="#ff0000">
                <v:path arrowok="t"/>
              </v:shape>
            </v:group>
            <v:group style="position:absolute;left:6487;top:547;width:50;height:2" coordorigin="6487,547" coordsize="50,2">
              <v:shape style="position:absolute;left:6487;top:547;width:50;height:2" coordorigin="6487,547" coordsize="50,0" path="m6487,547l6536,547e" filled="false" stroked="true" strokeweight=".138285pt" strokecolor="#ff0000">
                <v:path arrowok="t"/>
              </v:shape>
            </v:group>
            <v:group style="position:absolute;left:6512;top:531;width:2;height:34" coordorigin="6512,531" coordsize="2,34">
              <v:shape style="position:absolute;left:6512;top:531;width:2;height:34" coordorigin="6512,531" coordsize="0,34" path="m6512,531l6512,564e" filled="false" stroked="true" strokeweight=".207617pt" strokecolor="#ff0000">
                <v:path arrowok="t"/>
              </v:shape>
            </v:group>
            <v:group style="position:absolute;left:6487;top:546;width:50;height:2" coordorigin="6487,546" coordsize="50,2">
              <v:shape style="position:absolute;left:6487;top:546;width:50;height:2" coordorigin="6487,546" coordsize="50,0" path="m6487,546l6536,546e" filled="false" stroked="true" strokeweight=".138285pt" strokecolor="#ff0000">
                <v:path arrowok="t"/>
              </v:shape>
            </v:group>
            <v:group style="position:absolute;left:6512;top:529;width:2;height:34" coordorigin="6512,529" coordsize="2,34">
              <v:shape style="position:absolute;left:6512;top:529;width:2;height:34" coordorigin="6512,529" coordsize="0,34" path="m6512,529l6512,562e" filled="false" stroked="true" strokeweight=".207617pt" strokecolor="#ff0000">
                <v:path arrowok="t"/>
              </v:shape>
            </v:group>
            <v:group style="position:absolute;left:6487;top:545;width:50;height:2" coordorigin="6487,545" coordsize="50,2">
              <v:shape style="position:absolute;left:6487;top:545;width:50;height:2" coordorigin="6487,545" coordsize="50,0" path="m6487,545l6536,545e" filled="false" stroked="true" strokeweight=".138285pt" strokecolor="#ff0000">
                <v:path arrowok="t"/>
              </v:shape>
            </v:group>
            <v:group style="position:absolute;left:6512;top:529;width:2;height:34" coordorigin="6512,529" coordsize="2,34">
              <v:shape style="position:absolute;left:6512;top:529;width:2;height:34" coordorigin="6512,529" coordsize="0,34" path="m6512,529l6512,562e" filled="false" stroked="true" strokeweight=".207617pt" strokecolor="#ff0000">
                <v:path arrowok="t"/>
              </v:shape>
            </v:group>
            <v:group style="position:absolute;left:6487;top:545;width:50;height:2" coordorigin="6487,545" coordsize="50,2">
              <v:shape style="position:absolute;left:6487;top:545;width:50;height:2" coordorigin="6487,545" coordsize="50,0" path="m6487,545l6536,545e" filled="false" stroked="true" strokeweight=".138285pt" strokecolor="#ff0000">
                <v:path arrowok="t"/>
              </v:shape>
            </v:group>
            <v:group style="position:absolute;left:6512;top:528;width:2;height:34" coordorigin="6512,528" coordsize="2,34">
              <v:shape style="position:absolute;left:6512;top:528;width:2;height:34" coordorigin="6512,528" coordsize="0,34" path="m6512,528l6512,562e" filled="false" stroked="true" strokeweight=".207617pt" strokecolor="#ff0000">
                <v:path arrowok="t"/>
              </v:shape>
            </v:group>
            <v:group style="position:absolute;left:6487;top:545;width:50;height:2" coordorigin="6487,545" coordsize="50,2">
              <v:shape style="position:absolute;left:6487;top:545;width:50;height:2" coordorigin="6487,545" coordsize="50,0" path="m6487,545l6536,545e" filled="false" stroked="true" strokeweight=".138285pt" strokecolor="#ff0000">
                <v:path arrowok="t"/>
              </v:shape>
            </v:group>
            <v:group style="position:absolute;left:6512;top:528;width:2;height:34" coordorigin="6512,528" coordsize="2,34">
              <v:shape style="position:absolute;left:6512;top:528;width:2;height:34" coordorigin="6512,528" coordsize="0,34" path="m6512,528l6512,561e" filled="false" stroked="true" strokeweight=".207617pt" strokecolor="#ff0000">
                <v:path arrowok="t"/>
              </v:shape>
            </v:group>
            <v:group style="position:absolute;left:6487;top:542;width:50;height:2" coordorigin="6487,542" coordsize="50,2">
              <v:shape style="position:absolute;left:6487;top:542;width:50;height:2" coordorigin="6487,542" coordsize="50,0" path="m6487,542l6536,542e" filled="false" stroked="true" strokeweight=".138285pt" strokecolor="#ff0000">
                <v:path arrowok="t"/>
              </v:shape>
            </v:group>
            <v:group style="position:absolute;left:6512;top:526;width:2;height:34" coordorigin="6512,526" coordsize="2,34">
              <v:shape style="position:absolute;left:6512;top:526;width:2;height:34" coordorigin="6512,526" coordsize="0,34" path="m6512,526l6512,559e" filled="false" stroked="true" strokeweight=".207617pt" strokecolor="#ff0000">
                <v:path arrowok="t"/>
              </v:shape>
            </v:group>
            <v:group style="position:absolute;left:6487;top:542;width:50;height:2" coordorigin="6487,542" coordsize="50,2">
              <v:shape style="position:absolute;left:6487;top:542;width:50;height:2" coordorigin="6487,542" coordsize="50,0" path="m6487,542l6536,542e" filled="false" stroked="true" strokeweight=".138285pt" strokecolor="#ff0000">
                <v:path arrowok="t"/>
              </v:shape>
            </v:group>
            <v:group style="position:absolute;left:6512;top:525;width:2;height:34" coordorigin="6512,525" coordsize="2,34">
              <v:shape style="position:absolute;left:6512;top:525;width:2;height:34" coordorigin="6512,525" coordsize="0,34" path="m6512,525l6512,558e" filled="false" stroked="true" strokeweight=".207617pt" strokecolor="#ff0000">
                <v:path arrowok="t"/>
              </v:shape>
            </v:group>
            <v:group style="position:absolute;left:6487;top:541;width:50;height:2" coordorigin="6487,541" coordsize="50,2">
              <v:shape style="position:absolute;left:6487;top:541;width:50;height:2" coordorigin="6487,541" coordsize="50,0" path="m6487,541l6536,541e" filled="false" stroked="true" strokeweight=".138285pt" strokecolor="#ff0000">
                <v:path arrowok="t"/>
              </v:shape>
            </v:group>
            <v:group style="position:absolute;left:6512;top:525;width:2;height:34" coordorigin="6512,525" coordsize="2,34">
              <v:shape style="position:absolute;left:6512;top:525;width:2;height:34" coordorigin="6512,525" coordsize="0,34" path="m6512,525l6512,558e" filled="false" stroked="true" strokeweight=".207617pt" strokecolor="#ff0000">
                <v:path arrowok="t"/>
              </v:shape>
            </v:group>
            <v:group style="position:absolute;left:6487;top:539;width:50;height:2" coordorigin="6487,539" coordsize="50,2">
              <v:shape style="position:absolute;left:6487;top:539;width:50;height:2" coordorigin="6487,539" coordsize="50,0" path="m6487,539l6536,539e" filled="false" stroked="true" strokeweight=".138285pt" strokecolor="#ff0000">
                <v:path arrowok="t"/>
              </v:shape>
            </v:group>
            <v:group style="position:absolute;left:6512;top:522;width:2;height:34" coordorigin="6512,522" coordsize="2,34">
              <v:shape style="position:absolute;left:6512;top:522;width:2;height:34" coordorigin="6512,522" coordsize="0,34" path="m6512,522l6512,555e" filled="false" stroked="true" strokeweight=".207617pt" strokecolor="#ff0000">
                <v:path arrowok="t"/>
              </v:shape>
            </v:group>
            <v:group style="position:absolute;left:6487;top:537;width:50;height:2" coordorigin="6487,537" coordsize="50,2">
              <v:shape style="position:absolute;left:6487;top:537;width:50;height:2" coordorigin="6487,537" coordsize="50,0" path="m6487,537l6536,537e" filled="false" stroked="true" strokeweight=".138285pt" strokecolor="#ff0000">
                <v:path arrowok="t"/>
              </v:shape>
            </v:group>
            <v:group style="position:absolute;left:6512;top:520;width:2;height:34" coordorigin="6512,520" coordsize="2,34">
              <v:shape style="position:absolute;left:6512;top:520;width:2;height:34" coordorigin="6512,520" coordsize="0,34" path="m6512,520l6512,553e" filled="false" stroked="true" strokeweight=".207617pt" strokecolor="#ff0000">
                <v:path arrowok="t"/>
              </v:shape>
            </v:group>
            <v:group style="position:absolute;left:6487;top:536;width:50;height:2" coordorigin="6487,536" coordsize="50,2">
              <v:shape style="position:absolute;left:6487;top:536;width:50;height:2" coordorigin="6487,536" coordsize="50,0" path="m6487,536l6536,536e" filled="false" stroked="true" strokeweight=".138285pt" strokecolor="#ff0000">
                <v:path arrowok="t"/>
              </v:shape>
            </v:group>
            <v:group style="position:absolute;left:6512;top:520;width:2;height:34" coordorigin="6512,520" coordsize="2,34">
              <v:shape style="position:absolute;left:6512;top:520;width:2;height:34" coordorigin="6512,520" coordsize="0,34" path="m6512,520l6512,553e" filled="false" stroked="true" strokeweight=".207617pt" strokecolor="#ff0000">
                <v:path arrowok="t"/>
              </v:shape>
            </v:group>
            <v:group style="position:absolute;left:6487;top:535;width:50;height:2" coordorigin="6487,535" coordsize="50,2">
              <v:shape style="position:absolute;left:6487;top:535;width:50;height:2" coordorigin="6487,535" coordsize="50,0" path="m6487,535l6536,535e" filled="false" stroked="true" strokeweight=".138285pt" strokecolor="#ff0000">
                <v:path arrowok="t"/>
              </v:shape>
            </v:group>
            <v:group style="position:absolute;left:6512;top:519;width:2;height:34" coordorigin="6512,519" coordsize="2,34">
              <v:shape style="position:absolute;left:6512;top:519;width:2;height:34" coordorigin="6512,519" coordsize="0,34" path="m6512,519l6512,552e" filled="false" stroked="true" strokeweight=".207617pt" strokecolor="#ff0000">
                <v:path arrowok="t"/>
              </v:shape>
            </v:group>
            <v:group style="position:absolute;left:6487;top:534;width:50;height:2" coordorigin="6487,534" coordsize="50,2">
              <v:shape style="position:absolute;left:6487;top:534;width:50;height:2" coordorigin="6487,534" coordsize="50,0" path="m6487,534l6536,534e" filled="false" stroked="true" strokeweight=".138285pt" strokecolor="#ff0000">
                <v:path arrowok="t"/>
              </v:shape>
            </v:group>
            <v:group style="position:absolute;left:6512;top:518;width:2;height:34" coordorigin="6512,518" coordsize="2,34">
              <v:shape style="position:absolute;left:6512;top:518;width:2;height:34" coordorigin="6512,518" coordsize="0,34" path="m6512,518l6512,551e" filled="false" stroked="true" strokeweight=".207617pt" strokecolor="#ff0000">
                <v:path arrowok="t"/>
              </v:shape>
            </v:group>
            <v:group style="position:absolute;left:6487;top:534;width:50;height:2" coordorigin="6487,534" coordsize="50,2">
              <v:shape style="position:absolute;left:6487;top:534;width:50;height:2" coordorigin="6487,534" coordsize="50,0" path="m6487,534l6536,534e" filled="false" stroked="true" strokeweight=".138285pt" strokecolor="#ff0000">
                <v:path arrowok="t"/>
              </v:shape>
            </v:group>
            <v:group style="position:absolute;left:6512;top:517;width:2;height:34" coordorigin="6512,517" coordsize="2,34">
              <v:shape style="position:absolute;left:6512;top:517;width:2;height:34" coordorigin="6512,517" coordsize="0,34" path="m6512,517l6512,550e" filled="false" stroked="true" strokeweight=".207617pt" strokecolor="#ff0000">
                <v:path arrowok="t"/>
              </v:shape>
            </v:group>
            <v:group style="position:absolute;left:6487;top:532;width:50;height:2" coordorigin="6487,532" coordsize="50,2">
              <v:shape style="position:absolute;left:6487;top:532;width:50;height:2" coordorigin="6487,532" coordsize="50,0" path="m6487,532l6536,532e" filled="false" stroked="true" strokeweight=".138285pt" strokecolor="#ff0000">
                <v:path arrowok="t"/>
              </v:shape>
            </v:group>
            <v:group style="position:absolute;left:6512;top:516;width:2;height:34" coordorigin="6512,516" coordsize="2,34">
              <v:shape style="position:absolute;left:6512;top:516;width:2;height:34" coordorigin="6512,516" coordsize="0,34" path="m6512,516l6512,549e" filled="false" stroked="true" strokeweight=".207617pt" strokecolor="#ff0000">
                <v:path arrowok="t"/>
              </v:shape>
            </v:group>
            <v:group style="position:absolute;left:6487;top:532;width:50;height:2" coordorigin="6487,532" coordsize="50,2">
              <v:shape style="position:absolute;left:6487;top:532;width:50;height:2" coordorigin="6487,532" coordsize="50,0" path="m6487,532l6536,532e" filled="false" stroked="true" strokeweight=".138285pt" strokecolor="#ff0000">
                <v:path arrowok="t"/>
              </v:shape>
            </v:group>
            <v:group style="position:absolute;left:6512;top:515;width:2;height:34" coordorigin="6512,515" coordsize="2,34">
              <v:shape style="position:absolute;left:6512;top:515;width:2;height:34" coordorigin="6512,515" coordsize="0,34" path="m6512,515l6512,548e" filled="false" stroked="true" strokeweight=".207617pt" strokecolor="#ff0000">
                <v:path arrowok="t"/>
              </v:shape>
            </v:group>
            <v:group style="position:absolute;left:6487;top:529;width:50;height:2" coordorigin="6487,529" coordsize="50,2">
              <v:shape style="position:absolute;left:6487;top:529;width:50;height:2" coordorigin="6487,529" coordsize="50,0" path="m6487,529l6536,529e" filled="false" stroked="true" strokeweight=".138285pt" strokecolor="#ff0000">
                <v:path arrowok="t"/>
              </v:shape>
            </v:group>
            <v:group style="position:absolute;left:6512;top:512;width:2;height:34" coordorigin="6512,512" coordsize="2,34">
              <v:shape style="position:absolute;left:6512;top:512;width:2;height:34" coordorigin="6512,512" coordsize="0,34" path="m6512,512l6512,546e" filled="false" stroked="true" strokeweight=".207617pt" strokecolor="#ff0000">
                <v:path arrowok="t"/>
              </v:shape>
            </v:group>
            <v:group style="position:absolute;left:6487;top:529;width:50;height:2" coordorigin="6487,529" coordsize="50,2">
              <v:shape style="position:absolute;left:6487;top:529;width:50;height:2" coordorigin="6487,529" coordsize="50,0" path="m6487,529l6536,529e" filled="false" stroked="true" strokeweight=".138285pt" strokecolor="#ff0000">
                <v:path arrowok="t"/>
              </v:shape>
            </v:group>
            <v:group style="position:absolute;left:6512;top:512;width:2;height:34" coordorigin="6512,512" coordsize="2,34">
              <v:shape style="position:absolute;left:6512;top:512;width:2;height:34" coordorigin="6512,512" coordsize="0,34" path="m6512,512l6512,545e" filled="false" stroked="true" strokeweight=".207617pt" strokecolor="#ff0000">
                <v:path arrowok="t"/>
              </v:shape>
            </v:group>
            <v:group style="position:absolute;left:6487;top:526;width:50;height:2" coordorigin="6487,526" coordsize="50,2">
              <v:shape style="position:absolute;left:6487;top:526;width:50;height:2" coordorigin="6487,526" coordsize="50,0" path="m6487,526l6536,526e" filled="false" stroked="true" strokeweight=".138285pt" strokecolor="#ff0000">
                <v:path arrowok="t"/>
              </v:shape>
            </v:group>
            <v:group style="position:absolute;left:6512;top:510;width:2;height:34" coordorigin="6512,510" coordsize="2,34">
              <v:shape style="position:absolute;left:6512;top:510;width:2;height:34" coordorigin="6512,510" coordsize="0,34" path="m6512,510l6512,543e" filled="false" stroked="true" strokeweight=".207617pt" strokecolor="#ff0000">
                <v:path arrowok="t"/>
              </v:shape>
            </v:group>
            <v:group style="position:absolute;left:6487;top:525;width:50;height:2" coordorigin="6487,525" coordsize="50,2">
              <v:shape style="position:absolute;left:6487;top:525;width:50;height:2" coordorigin="6487,525" coordsize="50,0" path="m6487,525l6536,525e" filled="false" stroked="true" strokeweight=".138285pt" strokecolor="#ff0000">
                <v:path arrowok="t"/>
              </v:shape>
            </v:group>
            <v:group style="position:absolute;left:6512;top:509;width:2;height:34" coordorigin="6512,509" coordsize="2,34">
              <v:shape style="position:absolute;left:6512;top:509;width:2;height:34" coordorigin="6512,509" coordsize="0,34" path="m6512,509l6512,542e" filled="false" stroked="true" strokeweight=".207617pt" strokecolor="#ff0000">
                <v:path arrowok="t"/>
              </v:shape>
            </v:group>
            <v:group style="position:absolute;left:6487;top:525;width:50;height:2" coordorigin="6487,525" coordsize="50,2">
              <v:shape style="position:absolute;left:6487;top:525;width:50;height:2" coordorigin="6487,525" coordsize="50,0" path="m6487,525l6536,525e" filled="false" stroked="true" strokeweight=".138285pt" strokecolor="#ff0000">
                <v:path arrowok="t"/>
              </v:shape>
            </v:group>
            <v:group style="position:absolute;left:6512;top:508;width:2;height:34" coordorigin="6512,508" coordsize="2,34">
              <v:shape style="position:absolute;left:6512;top:508;width:2;height:34" coordorigin="6512,508" coordsize="0,34" path="m6512,508l6512,541e" filled="false" stroked="true" strokeweight=".207617pt" strokecolor="#ff0000">
                <v:path arrowok="t"/>
              </v:shape>
            </v:group>
            <v:group style="position:absolute;left:6487;top:524;width:50;height:2" coordorigin="6487,524" coordsize="50,2">
              <v:shape style="position:absolute;left:6487;top:524;width:50;height:2" coordorigin="6487,524" coordsize="50,0" path="m6487,524l6536,524e" filled="false" stroked="true" strokeweight=".138285pt" strokecolor="#ff0000">
                <v:path arrowok="t"/>
              </v:shape>
            </v:group>
            <v:group style="position:absolute;left:6512;top:508;width:2;height:34" coordorigin="6512,508" coordsize="2,34">
              <v:shape style="position:absolute;left:6512;top:508;width:2;height:34" coordorigin="6512,508" coordsize="0,34" path="m6512,508l6512,541e" filled="false" stroked="true" strokeweight=".207617pt" strokecolor="#ff0000">
                <v:path arrowok="t"/>
              </v:shape>
            </v:group>
            <v:group style="position:absolute;left:6487;top:523;width:50;height:2" coordorigin="6487,523" coordsize="50,2">
              <v:shape style="position:absolute;left:6487;top:523;width:50;height:2" coordorigin="6487,523" coordsize="50,0" path="m6487,523l6536,523e" filled="false" stroked="true" strokeweight=".138285pt" strokecolor="#ff0000">
                <v:path arrowok="t"/>
              </v:shape>
            </v:group>
            <v:group style="position:absolute;left:6512;top:506;width:2;height:34" coordorigin="6512,506" coordsize="2,34">
              <v:shape style="position:absolute;left:6512;top:506;width:2;height:34" coordorigin="6512,506" coordsize="0,34" path="m6512,506l6512,539e" filled="false" stroked="true" strokeweight=".207617pt" strokecolor="#ff0000">
                <v:path arrowok="t"/>
              </v:shape>
            </v:group>
            <v:group style="position:absolute;left:6487;top:522;width:50;height:2" coordorigin="6487,522" coordsize="50,2">
              <v:shape style="position:absolute;left:6487;top:522;width:50;height:2" coordorigin="6487,522" coordsize="50,0" path="m6487,522l6536,522e" filled="false" stroked="true" strokeweight=".138285pt" strokecolor="#ff0000">
                <v:path arrowok="t"/>
              </v:shape>
            </v:group>
            <v:group style="position:absolute;left:6512;top:505;width:2;height:34" coordorigin="6512,505" coordsize="2,34">
              <v:shape style="position:absolute;left:6512;top:505;width:2;height:34" coordorigin="6512,505" coordsize="0,34" path="m6512,505l6512,538e" filled="false" stroked="true" strokeweight=".207617pt" strokecolor="#ff0000">
                <v:path arrowok="t"/>
              </v:shape>
            </v:group>
            <v:group style="position:absolute;left:6487;top:521;width:50;height:2" coordorigin="6487,521" coordsize="50,2">
              <v:shape style="position:absolute;left:6487;top:521;width:50;height:2" coordorigin="6487,521" coordsize="50,0" path="m6487,521l6536,521e" filled="false" stroked="true" strokeweight=".138285pt" strokecolor="#ff0000">
                <v:path arrowok="t"/>
              </v:shape>
            </v:group>
            <v:group style="position:absolute;left:6512;top:504;width:2;height:34" coordorigin="6512,504" coordsize="2,34">
              <v:shape style="position:absolute;left:6512;top:504;width:2;height:34" coordorigin="6512,504" coordsize="0,34" path="m6512,504l6512,537e" filled="false" stroked="true" strokeweight=".207617pt" strokecolor="#ff0000">
                <v:path arrowok="t"/>
              </v:shape>
            </v:group>
            <v:group style="position:absolute;left:6487;top:518;width:50;height:2" coordorigin="6487,518" coordsize="50,2">
              <v:shape style="position:absolute;left:6487;top:518;width:50;height:2" coordorigin="6487,518" coordsize="50,0" path="m6487,518l6536,518e" filled="false" stroked="true" strokeweight=".138285pt" strokecolor="#ff0000">
                <v:path arrowok="t"/>
              </v:shape>
            </v:group>
            <v:group style="position:absolute;left:6512;top:502;width:2;height:34" coordorigin="6512,502" coordsize="2,34">
              <v:shape style="position:absolute;left:6512;top:502;width:2;height:34" coordorigin="6512,502" coordsize="0,34" path="m6512,502l6512,535e" filled="false" stroked="true" strokeweight=".207617pt" strokecolor="#ff0000">
                <v:path arrowok="t"/>
              </v:shape>
            </v:group>
            <v:group style="position:absolute;left:6487;top:517;width:50;height:2" coordorigin="6487,517" coordsize="50,2">
              <v:shape style="position:absolute;left:6487;top:517;width:50;height:2" coordorigin="6487,517" coordsize="50,0" path="m6487,517l6536,517e" filled="false" stroked="true" strokeweight=".138285pt" strokecolor="#ff0000">
                <v:path arrowok="t"/>
              </v:shape>
            </v:group>
            <v:group style="position:absolute;left:6512;top:500;width:2;height:34" coordorigin="6512,500" coordsize="2,34">
              <v:shape style="position:absolute;left:6512;top:500;width:2;height:34" coordorigin="6512,500" coordsize="0,34" path="m6512,500l6512,534e" filled="false" stroked="true" strokeweight=".207617pt" strokecolor="#ff0000">
                <v:path arrowok="t"/>
              </v:shape>
            </v:group>
            <v:group style="position:absolute;left:6487;top:516;width:50;height:2" coordorigin="6487,516" coordsize="50,2">
              <v:shape style="position:absolute;left:6487;top:516;width:50;height:2" coordorigin="6487,516" coordsize="50,0" path="m6487,516l6536,516e" filled="false" stroked="true" strokeweight=".138285pt" strokecolor="#ff0000">
                <v:path arrowok="t"/>
              </v:shape>
            </v:group>
            <v:group style="position:absolute;left:6512;top:500;width:2;height:34" coordorigin="6512,500" coordsize="2,34">
              <v:shape style="position:absolute;left:6512;top:500;width:2;height:34" coordorigin="6512,500" coordsize="0,34" path="m6512,500l6512,533e" filled="false" stroked="true" strokeweight=".207617pt" strokecolor="#ff0000">
                <v:path arrowok="t"/>
              </v:shape>
            </v:group>
            <v:group style="position:absolute;left:6487;top:513;width:50;height:2" coordorigin="6487,513" coordsize="50,2">
              <v:shape style="position:absolute;left:6487;top:513;width:50;height:2" coordorigin="6487,513" coordsize="50,0" path="m6487,513l6536,513e" filled="false" stroked="true" strokeweight=".138285pt" strokecolor="#ff0000">
                <v:path arrowok="t"/>
              </v:shape>
            </v:group>
            <v:group style="position:absolute;left:6512;top:497;width:2;height:34" coordorigin="6512,497" coordsize="2,34">
              <v:shape style="position:absolute;left:6512;top:497;width:2;height:34" coordorigin="6512,497" coordsize="0,34" path="m6512,497l6512,530e" filled="false" stroked="true" strokeweight=".207617pt" strokecolor="#ff0000">
                <v:path arrowok="t"/>
              </v:shape>
            </v:group>
            <v:group style="position:absolute;left:6487;top:512;width:50;height:2" coordorigin="6487,512" coordsize="50,2">
              <v:shape style="position:absolute;left:6487;top:512;width:50;height:2" coordorigin="6487,512" coordsize="50,0" path="m6487,512l6536,512e" filled="false" stroked="true" strokeweight=".138285pt" strokecolor="#ff0000">
                <v:path arrowok="t"/>
              </v:shape>
            </v:group>
            <v:group style="position:absolute;left:6512;top:495;width:2;height:34" coordorigin="6512,495" coordsize="2,34">
              <v:shape style="position:absolute;left:6512;top:495;width:2;height:34" coordorigin="6512,495" coordsize="0,34" path="m6512,495l6512,529e" filled="false" stroked="true" strokeweight=".207617pt" strokecolor="#ff0000">
                <v:path arrowok="t"/>
              </v:shape>
            </v:group>
            <v:group style="position:absolute;left:6487;top:511;width:50;height:2" coordorigin="6487,511" coordsize="50,2">
              <v:shape style="position:absolute;left:6487;top:511;width:50;height:2" coordorigin="6487,511" coordsize="50,0" path="m6487,511l6536,511e" filled="false" stroked="true" strokeweight=".138285pt" strokecolor="#ff0000">
                <v:path arrowok="t"/>
              </v:shape>
            </v:group>
            <v:group style="position:absolute;left:6512;top:494;width:2;height:34" coordorigin="6512,494" coordsize="2,34">
              <v:shape style="position:absolute;left:6512;top:494;width:2;height:34" coordorigin="6512,494" coordsize="0,34" path="m6512,494l6512,527e" filled="false" stroked="true" strokeweight=".207617pt" strokecolor="#ff0000">
                <v:path arrowok="t"/>
              </v:shape>
            </v:group>
            <v:group style="position:absolute;left:6487;top:509;width:50;height:2" coordorigin="6487,509" coordsize="50,2">
              <v:shape style="position:absolute;left:6487;top:509;width:50;height:2" coordorigin="6487,509" coordsize="50,0" path="m6487,509l6536,509e" filled="false" stroked="true" strokeweight=".138285pt" strokecolor="#ff0000">
                <v:path arrowok="t"/>
              </v:shape>
            </v:group>
            <v:group style="position:absolute;left:6512;top:493;width:2;height:34" coordorigin="6512,493" coordsize="2,34">
              <v:shape style="position:absolute;left:6512;top:493;width:2;height:34" coordorigin="6512,493" coordsize="0,34" path="m6512,493l6512,526e" filled="false" stroked="true" strokeweight=".207617pt" strokecolor="#ff0000">
                <v:path arrowok="t"/>
              </v:shape>
            </v:group>
            <v:group style="position:absolute;left:6487;top:506;width:50;height:2" coordorigin="6487,506" coordsize="50,2">
              <v:shape style="position:absolute;left:6487;top:506;width:50;height:2" coordorigin="6487,506" coordsize="50,0" path="m6487,506l6536,506e" filled="false" stroked="true" strokeweight=".138285pt" strokecolor="#ff0000">
                <v:path arrowok="t"/>
              </v:shape>
            </v:group>
            <v:group style="position:absolute;left:6512;top:489;width:2;height:34" coordorigin="6512,489" coordsize="2,34">
              <v:shape style="position:absolute;left:6512;top:489;width:2;height:34" coordorigin="6512,489" coordsize="0,34" path="m6512,489l6512,522e" filled="false" stroked="true" strokeweight=".207617pt" strokecolor="#ff0000">
                <v:path arrowok="t"/>
              </v:shape>
            </v:group>
            <v:group style="position:absolute;left:6487;top:502;width:50;height:2" coordorigin="6487,502" coordsize="50,2">
              <v:shape style="position:absolute;left:6487;top:502;width:50;height:2" coordorigin="6487,502" coordsize="50,0" path="m6487,502l6536,502e" filled="false" stroked="true" strokeweight=".138285pt" strokecolor="#ff0000">
                <v:path arrowok="t"/>
              </v:shape>
            </v:group>
            <v:group style="position:absolute;left:6512;top:485;width:2;height:34" coordorigin="6512,485" coordsize="2,34">
              <v:shape style="position:absolute;left:6512;top:485;width:2;height:34" coordorigin="6512,485" coordsize="0,34" path="m6512,485l6512,518e" filled="false" stroked="true" strokeweight=".207617pt" strokecolor="#ff0000">
                <v:path arrowok="t"/>
              </v:shape>
            </v:group>
            <v:group style="position:absolute;left:6487;top:499;width:50;height:2" coordorigin="6487,499" coordsize="50,2">
              <v:shape style="position:absolute;left:6487;top:499;width:50;height:2" coordorigin="6487,499" coordsize="50,0" path="m6487,499l6536,499e" filled="false" stroked="true" strokeweight=".138285pt" strokecolor="#ff0000">
                <v:path arrowok="t"/>
              </v:shape>
            </v:group>
            <v:group style="position:absolute;left:6512;top:483;width:2;height:34" coordorigin="6512,483" coordsize="2,34">
              <v:shape style="position:absolute;left:6512;top:483;width:2;height:34" coordorigin="6512,483" coordsize="0,34" path="m6512,483l6512,516e" filled="false" stroked="true" strokeweight=".207617pt" strokecolor="#ff0000">
                <v:path arrowok="t"/>
              </v:shape>
            </v:group>
            <v:group style="position:absolute;left:6487;top:497;width:50;height:2" coordorigin="6487,497" coordsize="50,2">
              <v:shape style="position:absolute;left:6487;top:497;width:50;height:2" coordorigin="6487,497" coordsize="50,0" path="m6487,497l6536,497e" filled="false" stroked="true" strokeweight=".138285pt" strokecolor="#ff0000">
                <v:path arrowok="t"/>
              </v:shape>
            </v:group>
            <v:group style="position:absolute;left:6512;top:480;width:2;height:34" coordorigin="6512,480" coordsize="2,34">
              <v:shape style="position:absolute;left:6512;top:480;width:2;height:34" coordorigin="6512,480" coordsize="0,34" path="m6512,480l6512,513e" filled="false" stroked="true" strokeweight=".207617pt" strokecolor="#ff0000">
                <v:path arrowok="t"/>
              </v:shape>
            </v:group>
            <v:group style="position:absolute;left:6487;top:496;width:50;height:2" coordorigin="6487,496" coordsize="50,2">
              <v:shape style="position:absolute;left:6487;top:496;width:50;height:2" coordorigin="6487,496" coordsize="50,0" path="m6487,496l6536,496e" filled="false" stroked="true" strokeweight=".138285pt" strokecolor="#ff0000">
                <v:path arrowok="t"/>
              </v:shape>
            </v:group>
            <v:group style="position:absolute;left:6512;top:480;width:2;height:34" coordorigin="6512,480" coordsize="2,34">
              <v:shape style="position:absolute;left:6512;top:480;width:2;height:34" coordorigin="6512,480" coordsize="0,34" path="m6512,480l6512,513e" filled="false" stroked="true" strokeweight=".207617pt" strokecolor="#ff0000">
                <v:path arrowok="t"/>
              </v:shape>
            </v:group>
            <v:group style="position:absolute;left:6487;top:496;width:50;height:2" coordorigin="6487,496" coordsize="50,2">
              <v:shape style="position:absolute;left:6487;top:496;width:50;height:2" coordorigin="6487,496" coordsize="50,0" path="m6487,496l6536,496e" filled="false" stroked="true" strokeweight=".138285pt" strokecolor="#ff0000">
                <v:path arrowok="t"/>
              </v:shape>
            </v:group>
            <v:group style="position:absolute;left:6512;top:479;width:2;height:34" coordorigin="6512,479" coordsize="2,34">
              <v:shape style="position:absolute;left:6512;top:479;width:2;height:34" coordorigin="6512,479" coordsize="0,34" path="m6512,479l6512,512e" filled="false" stroked="true" strokeweight=".207617pt" strokecolor="#ff0000">
                <v:path arrowok="t"/>
              </v:shape>
            </v:group>
            <v:group style="position:absolute;left:6487;top:495;width:50;height:2" coordorigin="6487,495" coordsize="50,2">
              <v:shape style="position:absolute;left:6487;top:495;width:50;height:2" coordorigin="6487,495" coordsize="50,0" path="m6487,495l6536,495e" filled="false" stroked="true" strokeweight=".138285pt" strokecolor="#ff0000">
                <v:path arrowok="t"/>
              </v:shape>
            </v:group>
            <v:group style="position:absolute;left:6512;top:478;width:2;height:34" coordorigin="6512,478" coordsize="2,34">
              <v:shape style="position:absolute;left:6512;top:478;width:2;height:34" coordorigin="6512,478" coordsize="0,34" path="m6512,478l6512,511e" filled="false" stroked="true" strokeweight=".207617pt" strokecolor="#ff0000">
                <v:path arrowok="t"/>
              </v:shape>
            </v:group>
            <v:group style="position:absolute;left:6487;top:493;width:50;height:2" coordorigin="6487,493" coordsize="50,2">
              <v:shape style="position:absolute;left:6487;top:493;width:50;height:2" coordorigin="6487,493" coordsize="50,0" path="m6487,493l6536,493e" filled="false" stroked="true" strokeweight=".138285pt" strokecolor="#ff0000">
                <v:path arrowok="t"/>
              </v:shape>
            </v:group>
            <v:group style="position:absolute;left:6512;top:476;width:2;height:34" coordorigin="6512,476" coordsize="2,34">
              <v:shape style="position:absolute;left:6512;top:476;width:2;height:34" coordorigin="6512,476" coordsize="0,34" path="m6512,476l6512,510e" filled="false" stroked="true" strokeweight=".207617pt" strokecolor="#ff0000">
                <v:path arrowok="t"/>
              </v:shape>
            </v:group>
            <v:group style="position:absolute;left:6487;top:487;width:50;height:2" coordorigin="6487,487" coordsize="50,2">
              <v:shape style="position:absolute;left:6487;top:487;width:50;height:2" coordorigin="6487,487" coordsize="50,0" path="m6487,487l6536,487e" filled="false" stroked="true" strokeweight=".138285pt" strokecolor="#ff0000">
                <v:path arrowok="t"/>
              </v:shape>
            </v:group>
            <v:group style="position:absolute;left:6512;top:471;width:2;height:34" coordorigin="6512,471" coordsize="2,34">
              <v:shape style="position:absolute;left:6512;top:471;width:2;height:34" coordorigin="6512,471" coordsize="0,34" path="m6512,471l6512,504e" filled="false" stroked="true" strokeweight=".207617pt" strokecolor="#ff0000">
                <v:path arrowok="t"/>
              </v:shape>
            </v:group>
            <v:group style="position:absolute;left:6487;top:486;width:50;height:2" coordorigin="6487,486" coordsize="50,2">
              <v:shape style="position:absolute;left:6487;top:486;width:50;height:2" coordorigin="6487,486" coordsize="50,0" path="m6487,486l6536,486e" filled="false" stroked="true" strokeweight=".138285pt" strokecolor="#ff0000">
                <v:path arrowok="t"/>
              </v:shape>
            </v:group>
            <v:group style="position:absolute;left:6512;top:469;width:2;height:34" coordorigin="6512,469" coordsize="2,34">
              <v:shape style="position:absolute;left:6512;top:469;width:2;height:34" coordorigin="6512,469" coordsize="0,34" path="m6512,469l6512,502e" filled="false" stroked="true" strokeweight=".207617pt" strokecolor="#ff0000">
                <v:path arrowok="t"/>
              </v:shape>
            </v:group>
            <v:group style="position:absolute;left:6487;top:480;width:50;height:2" coordorigin="6487,480" coordsize="50,2">
              <v:shape style="position:absolute;left:6487;top:480;width:50;height:2" coordorigin="6487,480" coordsize="50,0" path="m6487,480l6536,480e" filled="false" stroked="true" strokeweight=".138285pt" strokecolor="#ff0000">
                <v:path arrowok="t"/>
              </v:shape>
            </v:group>
            <v:group style="position:absolute;left:6512;top:463;width:2;height:34" coordorigin="6512,463" coordsize="2,34">
              <v:shape style="position:absolute;left:6512;top:463;width:2;height:34" coordorigin="6512,463" coordsize="0,34" path="m6512,463l6512,496e" filled="false" stroked="true" strokeweight=".207617pt" strokecolor="#ff0000">
                <v:path arrowok="t"/>
              </v:shape>
            </v:group>
            <v:group style="position:absolute;left:6487;top:464;width:50;height:2" coordorigin="6487,464" coordsize="50,2">
              <v:shape style="position:absolute;left:6487;top:464;width:50;height:2" coordorigin="6487,464" coordsize="50,0" path="m6487,464l6536,464e" filled="false" stroked="true" strokeweight=".138285pt" strokecolor="#ff0000">
                <v:path arrowok="t"/>
              </v:shape>
            </v:group>
            <v:group style="position:absolute;left:6512;top:448;width:2;height:34" coordorigin="6512,448" coordsize="2,34">
              <v:shape style="position:absolute;left:6512;top:448;width:2;height:34" coordorigin="6512,448" coordsize="0,34" path="m6512,448l6512,481e" filled="false" stroked="true" strokeweight=".207617pt" strokecolor="#ff0000">
                <v:path arrowok="t"/>
              </v:shape>
            </v:group>
            <v:group style="position:absolute;left:6487;top:448;width:50;height:2" coordorigin="6487,448" coordsize="50,2">
              <v:shape style="position:absolute;left:6487;top:448;width:50;height:2" coordorigin="6487,448" coordsize="50,0" path="m6487,448l6536,448e" filled="false" stroked="true" strokeweight=".138285pt" strokecolor="#ff0000">
                <v:path arrowok="t"/>
              </v:shape>
            </v:group>
            <v:group style="position:absolute;left:6512;top:431;width:2;height:34" coordorigin="6512,431" coordsize="2,34">
              <v:shape style="position:absolute;left:6512;top:431;width:2;height:34" coordorigin="6512,431" coordsize="0,34" path="m6512,431l6512,464e" filled="false" stroked="true" strokeweight=".207617pt" strokecolor="#ff0000">
                <v:path arrowok="t"/>
              </v:shape>
            </v:group>
            <v:group style="position:absolute;left:6487;top:423;width:50;height:2" coordorigin="6487,423" coordsize="50,2">
              <v:shape style="position:absolute;left:6487;top:423;width:50;height:2" coordorigin="6487,423" coordsize="50,0" path="m6487,423l6536,423e" filled="false" stroked="true" strokeweight=".138285pt" strokecolor="#ff0000">
                <v:path arrowok="t"/>
              </v:shape>
            </v:group>
            <v:group style="position:absolute;left:6512;top:406;width:2;height:34" coordorigin="6512,406" coordsize="2,34">
              <v:shape style="position:absolute;left:6512;top:406;width:2;height:34" coordorigin="6512,406" coordsize="0,34" path="m6512,406l6512,439e" filled="false" stroked="true" strokeweight=".207617pt" strokecolor="#ff0000">
                <v:path arrowok="t"/>
              </v:shape>
            </v:group>
            <v:group style="position:absolute;left:6487;top:351;width:50;height:2" coordorigin="6487,351" coordsize="50,2">
              <v:shape style="position:absolute;left:6487;top:351;width:50;height:2" coordorigin="6487,351" coordsize="50,0" path="m6487,351l6536,351e" filled="false" stroked="true" strokeweight=".138285pt" strokecolor="#ff0000">
                <v:path arrowok="t"/>
              </v:shape>
            </v:group>
            <v:group style="position:absolute;left:6512;top:334;width:2;height:34" coordorigin="6512,334" coordsize="2,34">
              <v:shape style="position:absolute;left:6512;top:334;width:2;height:34" coordorigin="6512,334" coordsize="0,34" path="m6512,334l6512,367e" filled="false" stroked="true" strokeweight=".207617pt" strokecolor="#ff0000">
                <v:path arrowok="t"/>
              </v:shape>
            </v:group>
            <v:group style="position:absolute;left:6487;top:342;width:50;height:2" coordorigin="6487,342" coordsize="50,2">
              <v:shape style="position:absolute;left:6487;top:342;width:50;height:2" coordorigin="6487,342" coordsize="50,0" path="m6487,342l6536,342e" filled="false" stroked="true" strokeweight=".138285pt" strokecolor="#ff0000">
                <v:path arrowok="t"/>
              </v:shape>
            </v:group>
            <v:group style="position:absolute;left:6512;top:325;width:2;height:34" coordorigin="6512,325" coordsize="2,34">
              <v:shape style="position:absolute;left:6512;top:325;width:2;height:34" coordorigin="6512,325" coordsize="0,34" path="m6512,325l6512,358e" filled="false" stroked="true" strokeweight=".207617pt" strokecolor="#ff0000">
                <v:path arrowok="t"/>
              </v:shape>
            </v:group>
            <v:group style="position:absolute;left:6487;top:341;width:50;height:2" coordorigin="6487,341" coordsize="50,2">
              <v:shape style="position:absolute;left:6487;top:341;width:50;height:2" coordorigin="6487,341" coordsize="50,0" path="m6487,341l6536,341e" filled="false" stroked="true" strokeweight=".138285pt" strokecolor="#ff0000">
                <v:path arrowok="t"/>
              </v:shape>
            </v:group>
            <v:group style="position:absolute;left:6512;top:324;width:2;height:34" coordorigin="6512,324" coordsize="2,34">
              <v:shape style="position:absolute;left:6512;top:324;width:2;height:34" coordorigin="6512,324" coordsize="0,34" path="m6512,324l6512,358e" filled="false" stroked="true" strokeweight=".207617pt" strokecolor="#ff0000">
                <v:path arrowok="t"/>
              </v:shape>
            </v:group>
            <v:group style="position:absolute;left:6487;top:332;width:50;height:2" coordorigin="6487,332" coordsize="50,2">
              <v:shape style="position:absolute;left:6487;top:332;width:50;height:2" coordorigin="6487,332" coordsize="50,0" path="m6487,332l6536,332e" filled="false" stroked="true" strokeweight=".138285pt" strokecolor="#ff0000">
                <v:path arrowok="t"/>
              </v:shape>
            </v:group>
            <v:group style="position:absolute;left:6512;top:316;width:2;height:34" coordorigin="6512,316" coordsize="2,34">
              <v:shape style="position:absolute;left:6512;top:316;width:2;height:34" coordorigin="6512,316" coordsize="0,34" path="m6512,316l6512,349e" filled="false" stroked="true" strokeweight=".207617pt" strokecolor="#ff0000">
                <v:path arrowok="t"/>
              </v:shape>
            </v:group>
            <v:group style="position:absolute;left:6487;top:328;width:50;height:2" coordorigin="6487,328" coordsize="50,2">
              <v:shape style="position:absolute;left:6487;top:328;width:50;height:2" coordorigin="6487,328" coordsize="50,0" path="m6487,328l6536,328e" filled="false" stroked="true" strokeweight=".138285pt" strokecolor="#ff0000">
                <v:path arrowok="t"/>
              </v:shape>
            </v:group>
            <v:group style="position:absolute;left:6512;top:311;width:2;height:34" coordorigin="6512,311" coordsize="2,34">
              <v:shape style="position:absolute;left:6512;top:311;width:2;height:34" coordorigin="6512,311" coordsize="0,34" path="m6512,311l6512,344e" filled="false" stroked="true" strokeweight=".207617pt" strokecolor="#ff0000">
                <v:path arrowok="t"/>
              </v:shape>
            </v:group>
            <v:group style="position:absolute;left:6487;top:325;width:50;height:2" coordorigin="6487,325" coordsize="50,2">
              <v:shape style="position:absolute;left:6487;top:325;width:50;height:2" coordorigin="6487,325" coordsize="50,0" path="m6487,325l6536,325e" filled="false" stroked="true" strokeweight=".138285pt" strokecolor="#ff0000">
                <v:path arrowok="t"/>
              </v:shape>
            </v:group>
            <v:group style="position:absolute;left:6512;top:309;width:2;height:34" coordorigin="6512,309" coordsize="2,34">
              <v:shape style="position:absolute;left:6512;top:309;width:2;height:34" coordorigin="6512,309" coordsize="0,34" path="m6512,309l6512,342e" filled="false" stroked="true" strokeweight=".207617pt" strokecolor="#ff0000">
                <v:path arrowok="t"/>
              </v:shape>
            </v:group>
            <v:group style="position:absolute;left:6487;top:322;width:50;height:2" coordorigin="6487,322" coordsize="50,2">
              <v:shape style="position:absolute;left:6487;top:322;width:50;height:2" coordorigin="6487,322" coordsize="50,0" path="m6487,322l6536,322e" filled="false" stroked="true" strokeweight=".138285pt" strokecolor="#ff0000">
                <v:path arrowok="t"/>
              </v:shape>
            </v:group>
            <v:group style="position:absolute;left:6512;top:305;width:2;height:34" coordorigin="6512,305" coordsize="2,34">
              <v:shape style="position:absolute;left:6512;top:305;width:2;height:34" coordorigin="6512,305" coordsize="0,34" path="m6512,305l6512,338e" filled="false" stroked="true" strokeweight=".207617pt" strokecolor="#ff0000">
                <v:path arrowok="t"/>
              </v:shape>
            </v:group>
            <v:group style="position:absolute;left:6487;top:299;width:50;height:2" coordorigin="6487,299" coordsize="50,2">
              <v:shape style="position:absolute;left:6487;top:299;width:50;height:2" coordorigin="6487,299" coordsize="50,0" path="m6487,299l6536,299e" filled="false" stroked="true" strokeweight=".138285pt" strokecolor="#ff0000">
                <v:path arrowok="t"/>
              </v:shape>
            </v:group>
            <v:group style="position:absolute;left:6512;top:282;width:2;height:34" coordorigin="6512,282" coordsize="2,34">
              <v:shape style="position:absolute;left:6512;top:282;width:2;height:34" coordorigin="6512,282" coordsize="0,34" path="m6512,282l6512,316e" filled="false" stroked="true" strokeweight=".207617pt" strokecolor="#ff0000">
                <v:path arrowok="t"/>
              </v:shape>
            </v:group>
            <v:group style="position:absolute;left:6487;top:288;width:50;height:2" coordorigin="6487,288" coordsize="50,2">
              <v:shape style="position:absolute;left:6487;top:288;width:50;height:2" coordorigin="6487,288" coordsize="50,0" path="m6487,288l6536,288e" filled="false" stroked="true" strokeweight=".138285pt" strokecolor="#ff0000">
                <v:path arrowok="t"/>
              </v:shape>
            </v:group>
            <v:group style="position:absolute;left:6512;top:271;width:2;height:34" coordorigin="6512,271" coordsize="2,34">
              <v:shape style="position:absolute;left:6512;top:271;width:2;height:34" coordorigin="6512,271" coordsize="0,34" path="m6512,271l6512,304e" filled="false" stroked="true" strokeweight=".207617pt" strokecolor="#ff0000">
                <v:path arrowok="t"/>
              </v:shape>
            </v:group>
            <v:group style="position:absolute;left:6487;top:276;width:50;height:2" coordorigin="6487,276" coordsize="50,2">
              <v:shape style="position:absolute;left:6487;top:276;width:50;height:2" coordorigin="6487,276" coordsize="50,0" path="m6487,276l6536,276e" filled="false" stroked="true" strokeweight=".138285pt" strokecolor="#ff0000">
                <v:path arrowok="t"/>
              </v:shape>
            </v:group>
            <v:group style="position:absolute;left:6512;top:259;width:2;height:34" coordorigin="6512,259" coordsize="2,34">
              <v:shape style="position:absolute;left:6512;top:259;width:2;height:34" coordorigin="6512,259" coordsize="0,34" path="m6512,259l6512,293e" filled="false" stroked="true" strokeweight=".207617pt" strokecolor="#ff0000">
                <v:path arrowok="t"/>
              </v:shape>
            </v:group>
            <v:group style="position:absolute;left:6487;top:273;width:50;height:2" coordorigin="6487,273" coordsize="50,2">
              <v:shape style="position:absolute;left:6487;top:273;width:50;height:2" coordorigin="6487,273" coordsize="50,0" path="m6487,273l6536,273e" filled="false" stroked="true" strokeweight=".138285pt" strokecolor="#ff0000">
                <v:path arrowok="t"/>
              </v:shape>
            </v:group>
            <v:group style="position:absolute;left:6512;top:257;width:2;height:34" coordorigin="6512,257" coordsize="2,34">
              <v:shape style="position:absolute;left:6512;top:257;width:2;height:34" coordorigin="6512,257" coordsize="0,34" path="m6512,257l6512,290e" filled="false" stroked="true" strokeweight=".207617pt" strokecolor="#ff0000">
                <v:path arrowok="t"/>
              </v:shape>
            </v:group>
            <v:group style="position:absolute;left:6487;top:259;width:50;height:2" coordorigin="6487,259" coordsize="50,2">
              <v:shape style="position:absolute;left:6487;top:259;width:50;height:2" coordorigin="6487,259" coordsize="50,0" path="m6487,259l6536,259e" filled="false" stroked="true" strokeweight=".138285pt" strokecolor="#ff0000">
                <v:path arrowok="t"/>
              </v:shape>
            </v:group>
            <v:group style="position:absolute;left:6512;top:242;width:2;height:34" coordorigin="6512,242" coordsize="2,34">
              <v:shape style="position:absolute;left:6512;top:242;width:2;height:34" coordorigin="6512,242" coordsize="0,34" path="m6512,242l6512,275e" filled="false" stroked="true" strokeweight=".207617pt" strokecolor="#ff0000">
                <v:path arrowok="t"/>
              </v:shape>
            </v:group>
            <v:group style="position:absolute;left:6487;top:175;width:50;height:2" coordorigin="6487,175" coordsize="50,2">
              <v:shape style="position:absolute;left:6487;top:175;width:50;height:2" coordorigin="6487,175" coordsize="50,0" path="m6487,175l6536,175e" filled="false" stroked="true" strokeweight=".138285pt" strokecolor="#ff0000">
                <v:path arrowok="t"/>
              </v:shape>
            </v:group>
            <v:group style="position:absolute;left:6512;top:159;width:2;height:34" coordorigin="6512,159" coordsize="2,34">
              <v:shape style="position:absolute;left:6512;top:159;width:2;height:34" coordorigin="6512,159" coordsize="0,34" path="m6512,159l6512,192e" filled="false" stroked="true" strokeweight=".207617pt" strokecolor="#ff0000">
                <v:path arrowok="t"/>
              </v:shape>
            </v:group>
            <v:group style="position:absolute;left:6487;top:157;width:50;height:2" coordorigin="6487,157" coordsize="50,2">
              <v:shape style="position:absolute;left:6487;top:157;width:50;height:2" coordorigin="6487,157" coordsize="50,0" path="m6487,157l6536,157e" filled="false" stroked="true" strokeweight=".138285pt" strokecolor="#ff0000">
                <v:path arrowok="t"/>
              </v:shape>
            </v:group>
            <v:group style="position:absolute;left:6512;top:141;width:2;height:34" coordorigin="6512,141" coordsize="2,34">
              <v:shape style="position:absolute;left:6512;top:141;width:2;height:34" coordorigin="6512,141" coordsize="0,34" path="m6512,141l6512,174e" filled="false" stroked="true" strokeweight=".207617pt" strokecolor="#ff0000">
                <v:path arrowok="t"/>
              </v:shape>
            </v:group>
            <v:group style="position:absolute;left:6487;top:150;width:50;height:2" coordorigin="6487,150" coordsize="50,2">
              <v:shape style="position:absolute;left:6487;top:150;width:50;height:2" coordorigin="6487,150" coordsize="50,0" path="m6487,150l6536,150e" filled="false" stroked="true" strokeweight=".138285pt" strokecolor="#ff0000">
                <v:path arrowok="t"/>
              </v:shape>
            </v:group>
            <v:group style="position:absolute;left:6512;top:133;width:2;height:34" coordorigin="6512,133" coordsize="2,34">
              <v:shape style="position:absolute;left:6512;top:133;width:2;height:34" coordorigin="6512,133" coordsize="0,34" path="m6512,133l6512,166e" filled="false" stroked="true" strokeweight=".207617pt" strokecolor="#ff0000">
                <v:path arrowok="t"/>
              </v:shape>
            </v:group>
            <v:group style="position:absolute;left:6487;top:135;width:50;height:2" coordorigin="6487,135" coordsize="50,2">
              <v:shape style="position:absolute;left:6487;top:135;width:50;height:2" coordorigin="6487,135" coordsize="50,0" path="m6487,135l6536,135e" filled="false" stroked="true" strokeweight=".138285pt" strokecolor="#ff0000">
                <v:path arrowok="t"/>
              </v:shape>
            </v:group>
            <v:group style="position:absolute;left:6512;top:118;width:2;height:34" coordorigin="6512,118" coordsize="2,34">
              <v:shape style="position:absolute;left:6512;top:118;width:2;height:34" coordorigin="6512,118" coordsize="0,34" path="m6512,118l6512,151e" filled="false" stroked="true" strokeweight=".207617pt" strokecolor="#ff0000">
                <v:path arrowok="t"/>
              </v:shape>
            </v:group>
            <v:group style="position:absolute;left:7113;top:299;width:50;height:2" coordorigin="7113,299" coordsize="50,2">
              <v:shape style="position:absolute;left:7113;top:299;width:50;height:2" coordorigin="7113,299" coordsize="50,0" path="m7113,299l7163,299e" filled="false" stroked="true" strokeweight=".138285pt" strokecolor="#ff0000">
                <v:path arrowok="t"/>
              </v:shape>
            </v:group>
            <v:group style="position:absolute;left:7138;top:282;width:2;height:34" coordorigin="7138,282" coordsize="2,34">
              <v:shape style="position:absolute;left:7138;top:282;width:2;height:34" coordorigin="7138,282" coordsize="0,34" path="m7138,282l7138,316e" filled="false" stroked="true" strokeweight=".207617pt" strokecolor="#ff0000">
                <v:path arrowok="t"/>
              </v:shape>
            </v:group>
            <v:group style="position:absolute;left:7113;top:135;width:50;height:2" coordorigin="7113,135" coordsize="50,2">
              <v:shape style="position:absolute;left:7113;top:135;width:50;height:2" coordorigin="7113,135" coordsize="50,0" path="m7113,135l7163,135e" filled="false" stroked="true" strokeweight=".138285pt" strokecolor="#ff0000">
                <v:path arrowok="t"/>
              </v:shape>
            </v:group>
            <v:group style="position:absolute;left:7138;top:118;width:2;height:34" coordorigin="7138,118" coordsize="2,34">
              <v:shape style="position:absolute;left:7138;top:118;width:2;height:34" coordorigin="7138,118" coordsize="0,34" path="m7138,118l7138,151e" filled="false" stroked="true" strokeweight=".207617pt" strokecolor="#ff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08.766083pt;margin-top:3.558902pt;width:103.75pt;height:57.95pt;mso-position-horizontal-relative:page;mso-position-vertical-relative:paragraph;z-index:-693568" coordorigin="8175,71" coordsize="2075,1159">
            <v:group style="position:absolute;left:8177;top:1143;width:2070;height:2" coordorigin="8177,1143" coordsize="2070,2">
              <v:shape style="position:absolute;left:8177;top:1143;width:2070;height:2" coordorigin="8177,1143" coordsize="2070,0" path="m8177,1143l10247,1143,10247,1143e" filled="false" stroked="true" strokeweight=".091937pt" strokecolor="#000000">
                <v:path arrowok="t"/>
                <v:stroke dashstyle="dash"/>
              </v:shape>
            </v:group>
            <v:group style="position:absolute;left:8177;top:932;width:2070;height:2" coordorigin="8177,932" coordsize="2070,2">
              <v:shape style="position:absolute;left:8177;top:932;width:2070;height:2" coordorigin="8177,932" coordsize="2070,0" path="m8177,932l10247,932,10247,932e" filled="false" stroked="true" strokeweight=".091937pt" strokecolor="#000000">
                <v:path arrowok="t"/>
                <v:stroke dashstyle="dash"/>
              </v:shape>
            </v:group>
            <v:group style="position:absolute;left:8177;top:721;width:2070;height:2" coordorigin="8177,721" coordsize="2070,2">
              <v:shape style="position:absolute;left:8177;top:721;width:2070;height:2" coordorigin="8177,721" coordsize="2070,0" path="m8177,721l10247,721,10247,721e" filled="false" stroked="true" strokeweight=".091937pt" strokecolor="#000000">
                <v:path arrowok="t"/>
                <v:stroke dashstyle="dash"/>
              </v:shape>
            </v:group>
            <v:group style="position:absolute;left:8177;top:510;width:2070;height:2" coordorigin="8177,510" coordsize="2070,2">
              <v:shape style="position:absolute;left:8177;top:510;width:2070;height:2" coordorigin="8177,510" coordsize="2070,0" path="m8177,510l10247,510,10247,510e" filled="false" stroked="true" strokeweight=".091937pt" strokecolor="#000000">
                <v:path arrowok="t"/>
                <v:stroke dashstyle="dash"/>
              </v:shape>
            </v:group>
            <v:group style="position:absolute;left:8177;top:299;width:2070;height:2" coordorigin="8177,299" coordsize="2070,2">
              <v:shape style="position:absolute;left:8177;top:299;width:2070;height:2" coordorigin="8177,299" coordsize="2070,0" path="m8177,299l10247,299,10247,299e" filled="false" stroked="true" strokeweight=".091937pt" strokecolor="#000000">
                <v:path arrowok="t"/>
                <v:stroke dashstyle="dash"/>
              </v:shape>
            </v:group>
            <v:group style="position:absolute;left:8177;top:87;width:2070;height:2" coordorigin="8177,87" coordsize="2070,2">
              <v:shape style="position:absolute;left:8177;top:87;width:2070;height:2" coordorigin="8177,87" coordsize="2070,0" path="m8177,87l10247,87,10247,87e" filled="false" stroked="true" strokeweight=".091937pt" strokecolor="#000000">
                <v:path arrowok="t"/>
                <v:stroke dashstyle="dash"/>
              </v:shape>
            </v:group>
            <v:group style="position:absolute;left:8177;top:87;width:2070;height:2" coordorigin="8177,87" coordsize="2070,2">
              <v:shape style="position:absolute;left:8177;top:87;width:2070;height:2" coordorigin="8177,87" coordsize="2070,0" path="m8177,87l10247,87e" filled="false" stroked="true" strokeweight=".138285pt" strokecolor="#000000">
                <v:path arrowok="t"/>
              </v:shape>
            </v:group>
            <v:group style="position:absolute;left:8177;top:87;width:2;height:1141" coordorigin="8177,87" coordsize="2,1141">
              <v:shape style="position:absolute;left:8177;top:87;width:2;height:1141" coordorigin="8177,87" coordsize="0,1141" path="m8177,1228l8177,87e" filled="false" stroked="true" strokeweight=".207617pt" strokecolor="#000000">
                <v:path arrowok="t"/>
              </v:shape>
            </v:group>
            <v:group style="position:absolute;left:10247;top:87;width:2;height:1141" coordorigin="10247,87" coordsize="2,1141">
              <v:shape style="position:absolute;left:10247;top:87;width:2;height:1141" coordorigin="10247,87" coordsize="0,1141" path="m10247,1228l10247,87e" filled="false" stroked="true" strokeweight=".207617pt" strokecolor="#000000">
                <v:path arrowok="t"/>
              </v:shape>
            </v:group>
            <v:group style="position:absolute;left:8177;top:87;width:2;height:1141" coordorigin="8177,87" coordsize="2,1141">
              <v:shape style="position:absolute;left:8177;top:87;width:2;height:1141" coordorigin="8177,87" coordsize="0,1141" path="m8177,1228l8177,87e" filled="false" stroked="true" strokeweight=".207617pt" strokecolor="#000000">
                <v:path arrowok="t"/>
              </v:shape>
            </v:group>
            <v:group style="position:absolute;left:8177;top:1143;width:21;height:2" coordorigin="8177,1143" coordsize="21,2">
              <v:shape style="position:absolute;left:8177;top:1143;width:21;height:2" coordorigin="8177,1143" coordsize="21,0" path="m8177,1143l8197,1143e" filled="false" stroked="true" strokeweight=".138285pt" strokecolor="#000000">
                <v:path arrowok="t"/>
              </v:shape>
            </v:group>
            <v:group style="position:absolute;left:10227;top:1143;width:21;height:2" coordorigin="10227,1143" coordsize="21,2">
              <v:shape style="position:absolute;left:10227;top:1143;width:21;height:2" coordorigin="10227,1143" coordsize="21,0" path="m10247,1143l10227,1143e" filled="false" stroked="true" strokeweight=".138285pt" strokecolor="#000000">
                <v:path arrowok="t"/>
              </v:shape>
            </v:group>
            <v:group style="position:absolute;left:8177;top:932;width:21;height:2" coordorigin="8177,932" coordsize="21,2">
              <v:shape style="position:absolute;left:8177;top:932;width:21;height:2" coordorigin="8177,932" coordsize="21,0" path="m8177,932l8197,932e" filled="false" stroked="true" strokeweight=".138285pt" strokecolor="#000000">
                <v:path arrowok="t"/>
              </v:shape>
            </v:group>
            <v:group style="position:absolute;left:10227;top:932;width:21;height:2" coordorigin="10227,932" coordsize="21,2">
              <v:shape style="position:absolute;left:10227;top:932;width:21;height:2" coordorigin="10227,932" coordsize="21,0" path="m10247,932l10227,932e" filled="false" stroked="true" strokeweight=".138285pt" strokecolor="#000000">
                <v:path arrowok="t"/>
              </v:shape>
            </v:group>
            <v:group style="position:absolute;left:8177;top:721;width:21;height:2" coordorigin="8177,721" coordsize="21,2">
              <v:shape style="position:absolute;left:8177;top:721;width:21;height:2" coordorigin="8177,721" coordsize="21,0" path="m8177,721l8197,721e" filled="false" stroked="true" strokeweight=".138285pt" strokecolor="#000000">
                <v:path arrowok="t"/>
              </v:shape>
            </v:group>
            <v:group style="position:absolute;left:10227;top:721;width:21;height:2" coordorigin="10227,721" coordsize="21,2">
              <v:shape style="position:absolute;left:10227;top:721;width:21;height:2" coordorigin="10227,721" coordsize="21,0" path="m10247,721l10227,721e" filled="false" stroked="true" strokeweight=".138285pt" strokecolor="#000000">
                <v:path arrowok="t"/>
              </v:shape>
            </v:group>
            <v:group style="position:absolute;left:8177;top:510;width:21;height:2" coordorigin="8177,510" coordsize="21,2">
              <v:shape style="position:absolute;left:8177;top:510;width:21;height:2" coordorigin="8177,510" coordsize="21,0" path="m8177,510l8197,510e" filled="false" stroked="true" strokeweight=".138285pt" strokecolor="#000000">
                <v:path arrowok="t"/>
              </v:shape>
            </v:group>
            <v:group style="position:absolute;left:10227;top:510;width:21;height:2" coordorigin="10227,510" coordsize="21,2">
              <v:shape style="position:absolute;left:10227;top:510;width:21;height:2" coordorigin="10227,510" coordsize="21,0" path="m10247,510l10227,510e" filled="false" stroked="true" strokeweight=".138285pt" strokecolor="#000000">
                <v:path arrowok="t"/>
              </v:shape>
            </v:group>
            <v:group style="position:absolute;left:8177;top:299;width:21;height:2" coordorigin="8177,299" coordsize="21,2">
              <v:shape style="position:absolute;left:8177;top:299;width:21;height:2" coordorigin="8177,299" coordsize="21,0" path="m8177,299l8197,299e" filled="false" stroked="true" strokeweight=".138285pt" strokecolor="#000000">
                <v:path arrowok="t"/>
              </v:shape>
            </v:group>
            <v:group style="position:absolute;left:10227;top:299;width:21;height:2" coordorigin="10227,299" coordsize="21,2">
              <v:shape style="position:absolute;left:10227;top:299;width:21;height:2" coordorigin="10227,299" coordsize="21,0" path="m10247,299l10227,299e" filled="false" stroked="true" strokeweight=".138285pt" strokecolor="#000000">
                <v:path arrowok="t"/>
              </v:shape>
            </v:group>
            <v:group style="position:absolute;left:8177;top:87;width:21;height:2" coordorigin="8177,87" coordsize="21,2">
              <v:shape style="position:absolute;left:8177;top:87;width:21;height:2" coordorigin="8177,87" coordsize="21,0" path="m8177,87l8197,87e" filled="false" stroked="true" strokeweight=".138285pt" strokecolor="#000000">
                <v:path arrowok="t"/>
              </v:shape>
            </v:group>
            <v:group style="position:absolute;left:10227;top:87;width:21;height:2" coordorigin="10227,87" coordsize="21,2">
              <v:shape style="position:absolute;left:10227;top:87;width:21;height:2" coordorigin="10227,87" coordsize="21,0" path="m10247,87l10227,87e" filled="false" stroked="true" strokeweight=".138285pt" strokecolor="#000000">
                <v:path arrowok="t"/>
              </v:shape>
            </v:group>
            <v:group style="position:absolute;left:8177;top:87;width:2070;height:2" coordorigin="8177,87" coordsize="2070,2">
              <v:shape style="position:absolute;left:8177;top:87;width:2070;height:2" coordorigin="8177,87" coordsize="2070,0" path="m8177,87l10247,87e" filled="false" stroked="true" strokeweight=".138285pt" strokecolor="#000000">
                <v:path arrowok="t"/>
              </v:shape>
            </v:group>
            <v:group style="position:absolute;left:8177;top:87;width:2;height:1141" coordorigin="8177,87" coordsize="2,1141">
              <v:shape style="position:absolute;left:8177;top:87;width:2;height:1141" coordorigin="8177,87" coordsize="0,1141" path="m8177,1228l8177,87e" filled="false" stroked="true" strokeweight=".207617pt" strokecolor="#000000">
                <v:path arrowok="t"/>
              </v:shape>
            </v:group>
            <v:group style="position:absolute;left:10247;top:87;width:2;height:1141" coordorigin="10247,87" coordsize="2,1141">
              <v:shape style="position:absolute;left:10247;top:87;width:2;height:1141" coordorigin="10247,87" coordsize="0,1141" path="m10247,1228l10247,87e" filled="false" stroked="true" strokeweight=".207617pt" strokecolor="#000000">
                <v:path arrowok="t"/>
              </v:shape>
            </v:group>
            <v:group style="position:absolute;left:8522;top:1044;width:2;height:53" coordorigin="8522,1044" coordsize="2,53">
              <v:shape style="position:absolute;left:8522;top:1044;width:2;height:53" coordorigin="8522,1044" coordsize="0,53" path="m8522,1096l8522,1044e" filled="false" stroked="true" strokeweight=".207617pt" strokecolor="#000000">
                <v:path arrowok="t"/>
                <v:stroke dashstyle="dash"/>
              </v:shape>
            </v:group>
            <v:group style="position:absolute;left:9212;top:979;width:2;height:83" coordorigin="9212,979" coordsize="2,83">
              <v:shape style="position:absolute;left:9212;top:979;width:2;height:83" coordorigin="9212,979" coordsize="0,83" path="m9212,1062l9212,979e" filled="false" stroked="true" strokeweight=".207617pt" strokecolor="#000000">
                <v:path arrowok="t"/>
                <v:stroke dashstyle="dash"/>
              </v:shape>
            </v:group>
            <v:group style="position:absolute;left:9902;top:287;width:2;height:448" coordorigin="9902,287" coordsize="2,448">
              <v:shape style="position:absolute;left:9902;top:287;width:2;height:448" coordorigin="9902,287" coordsize="0,448" path="m9902,735l9902,287e" filled="false" stroked="true" strokeweight=".207617pt" strokecolor="#000000">
                <v:path arrowok="t"/>
                <v:stroke dashstyle="dash"/>
              </v:shape>
            </v:group>
            <v:group style="position:absolute;left:8522;top:1131;width:2;height:12" coordorigin="8522,1131" coordsize="2,12">
              <v:shape style="position:absolute;left:8522;top:1131;width:2;height:12" coordorigin="8522,1131" coordsize="0,12" path="m8522,1143l8522,1131e" filled="false" stroked="true" strokeweight=".207617pt" strokecolor="#000000">
                <v:path arrowok="t"/>
                <v:stroke dashstyle="dash"/>
              </v:shape>
            </v:group>
            <v:group style="position:absolute;left:9212;top:1123;width:2;height:21" coordorigin="9212,1123" coordsize="2,21">
              <v:shape style="position:absolute;left:9212;top:1123;width:2;height:21" coordorigin="9212,1123" coordsize="0,21" path="m9212,1143l9212,1123e" filled="false" stroked="true" strokeweight=".207617pt" strokecolor="#000000">
                <v:path arrowok="t"/>
                <v:stroke dashstyle="dash"/>
              </v:shape>
            </v:group>
            <v:group style="position:absolute;left:9902;top:1103;width:2;height:41" coordorigin="9902,1103" coordsize="2,41">
              <v:shape style="position:absolute;left:9902;top:1103;width:2;height:41" coordorigin="9902,1103" coordsize="0,41" path="m9902,1143l9902,1103e" filled="false" stroked="true" strokeweight=".207617pt" strokecolor="#000000">
                <v:path arrowok="t"/>
                <v:stroke dashstyle="dash"/>
              </v:shape>
            </v:group>
            <v:group style="position:absolute;left:8444;top:1044;width:155;height:2" coordorigin="8444,1044" coordsize="155,2">
              <v:shape style="position:absolute;left:8444;top:1044;width:155;height:2" coordorigin="8444,1044" coordsize="155,0" path="m8444,1044l8599,1044e" filled="false" stroked="true" strokeweight=".138285pt" strokecolor="#000000">
                <v:path arrowok="t"/>
              </v:shape>
            </v:group>
            <v:group style="position:absolute;left:9134;top:979;width:156;height:2" coordorigin="9134,979" coordsize="156,2">
              <v:shape style="position:absolute;left:9134;top:979;width:156;height:2" coordorigin="9134,979" coordsize="156,0" path="m9134,979l9290,979e" filled="false" stroked="true" strokeweight=".138285pt" strokecolor="#000000">
                <v:path arrowok="t"/>
              </v:shape>
            </v:group>
            <v:group style="position:absolute;left:9825;top:287;width:155;height:2" coordorigin="9825,287" coordsize="155,2">
              <v:shape style="position:absolute;left:9825;top:287;width:155;height:2" coordorigin="9825,287" coordsize="155,0" path="m9825,287l9980,287e" filled="false" stroked="true" strokeweight=".138285pt" strokecolor="#000000">
                <v:path arrowok="t"/>
              </v:shape>
            </v:group>
            <v:group style="position:absolute;left:8444;top:1143;width:155;height:2" coordorigin="8444,1143" coordsize="155,2">
              <v:shape style="position:absolute;left:8444;top:1143;width:155;height:2" coordorigin="8444,1143" coordsize="155,0" path="m8444,1143l8599,1143e" filled="false" stroked="true" strokeweight=".138285pt" strokecolor="#000000">
                <v:path arrowok="t"/>
              </v:shape>
            </v:group>
            <v:group style="position:absolute;left:9134;top:1143;width:156;height:2" coordorigin="9134,1143" coordsize="156,2">
              <v:shape style="position:absolute;left:9134;top:1143;width:156;height:2" coordorigin="9134,1143" coordsize="156,0" path="m9134,1143l9290,1143e" filled="false" stroked="true" strokeweight=".138285pt" strokecolor="#000000">
                <v:path arrowok="t"/>
              </v:shape>
            </v:group>
            <v:group style="position:absolute;left:9825;top:1143;width:155;height:2" coordorigin="9825,1143" coordsize="155,2">
              <v:shape style="position:absolute;left:9825;top:1143;width:155;height:2" coordorigin="9825,1143" coordsize="155,0" path="m9825,1143l9980,1143e" filled="false" stroked="true" strokeweight=".138285pt" strokecolor="#000000">
                <v:path arrowok="t"/>
              </v:shape>
            </v:group>
            <v:group style="position:absolute;left:8367;top:1096;width:311;height:36" coordorigin="8367,1096" coordsize="311,36">
              <v:shape style="position:absolute;left:8367;top:1096;width:311;height:36" coordorigin="8367,1096" coordsize="311,36" path="m8367,1131l8367,1096,8678,1096,8678,1131,8367,1131e" filled="false" stroked="true" strokeweight=".139178pt" strokecolor="#0000ff">
                <v:path arrowok="t"/>
              </v:shape>
            </v:group>
            <v:group style="position:absolute;left:9057;top:1062;width:311;height:62" coordorigin="9057,1062" coordsize="311,62">
              <v:shape style="position:absolute;left:9057;top:1062;width:311;height:62" coordorigin="9057,1062" coordsize="311,62" path="m9057,1123l9057,1062,9367,1062,9367,1123,9057,1123e" filled="false" stroked="true" strokeweight=".140883pt" strokecolor="#0000ff">
                <v:path arrowok="t"/>
              </v:shape>
            </v:group>
            <v:group style="position:absolute;left:9746;top:735;width:311;height:368" coordorigin="9746,735" coordsize="311,368">
              <v:shape style="position:absolute;left:9746;top:735;width:311;height:368" coordorigin="9746,735" coordsize="311,368" path="m9746,1103l9746,735,10057,735,10057,1103,9746,1103e" filled="false" stroked="true" strokeweight=".178744pt" strokecolor="#0000ff">
                <v:path arrowok="t"/>
              </v:shape>
            </v:group>
            <v:group style="position:absolute;left:8367;top:1111;width:311;height:2" coordorigin="8367,1111" coordsize="311,2">
              <v:shape style="position:absolute;left:8367;top:1111;width:311;height:2" coordorigin="8367,1111" coordsize="311,0" path="m8367,1111l8678,1111e" filled="false" stroked="true" strokeweight=".138285pt" strokecolor="#ff0000">
                <v:path arrowok="t"/>
              </v:shape>
            </v:group>
            <v:group style="position:absolute;left:9057;top:1103;width:311;height:2" coordorigin="9057,1103" coordsize="311,2">
              <v:shape style="position:absolute;left:9057;top:1103;width:311;height:2" coordorigin="9057,1103" coordsize="311,0" path="m9057,1103l9367,1103e" filled="false" stroked="true" strokeweight=".138285pt" strokecolor="#ff0000">
                <v:path arrowok="t"/>
              </v:shape>
            </v:group>
            <v:group style="position:absolute;left:9746;top:1062;width:311;height:2" coordorigin="9746,1062" coordsize="311,2">
              <v:shape style="position:absolute;left:9746;top:1062;width:311;height:2" coordorigin="9746,1062" coordsize="311,0" path="m9746,1062l10057,1062e" filled="false" stroked="true" strokeweight=".138285pt" strokecolor="#ff0000">
                <v:path arrowok="t"/>
              </v:shape>
            </v:group>
            <v:group style="position:absolute;left:8497;top:1041;width:50;height:2" coordorigin="8497,1041" coordsize="50,2">
              <v:shape style="position:absolute;left:8497;top:1041;width:50;height:2" coordorigin="8497,1041" coordsize="50,0" path="m8497,1041l8547,1041e" filled="false" stroked="true" strokeweight=".138285pt" strokecolor="#ff0000">
                <v:path arrowok="t"/>
              </v:shape>
            </v:group>
            <v:group style="position:absolute;left:8522;top:1025;width:2;height:34" coordorigin="8522,1025" coordsize="2,34">
              <v:shape style="position:absolute;left:8522;top:1025;width:2;height:34" coordorigin="8522,1025" coordsize="0,34" path="m8522,1025l8522,1058e" filled="false" stroked="true" strokeweight=".207617pt" strokecolor="#ff0000">
                <v:path arrowok="t"/>
              </v:shape>
            </v:group>
            <v:group style="position:absolute;left:8497;top:1039;width:50;height:2" coordorigin="8497,1039" coordsize="50,2">
              <v:shape style="position:absolute;left:8497;top:1039;width:50;height:2" coordorigin="8497,1039" coordsize="50,0" path="m8497,1039l8547,1039e" filled="false" stroked="true" strokeweight=".138285pt" strokecolor="#ff0000">
                <v:path arrowok="t"/>
              </v:shape>
            </v:group>
            <v:group style="position:absolute;left:8522;top:1022;width:2;height:34" coordorigin="8522,1022" coordsize="2,34">
              <v:shape style="position:absolute;left:8522;top:1022;width:2;height:34" coordorigin="8522,1022" coordsize="0,34" path="m8522,1022l8522,1055e" filled="false" stroked="true" strokeweight=".207617pt" strokecolor="#ff0000">
                <v:path arrowok="t"/>
              </v:shape>
            </v:group>
            <v:group style="position:absolute;left:8497;top:1023;width:50;height:2" coordorigin="8497,1023" coordsize="50,2">
              <v:shape style="position:absolute;left:8497;top:1023;width:50;height:2" coordorigin="8497,1023" coordsize="50,0" path="m8497,1023l8547,1023e" filled="false" stroked="true" strokeweight=".138285pt" strokecolor="#ff0000">
                <v:path arrowok="t"/>
              </v:shape>
            </v:group>
            <v:group style="position:absolute;left:8522;top:1007;width:2;height:34" coordorigin="8522,1007" coordsize="2,34">
              <v:shape style="position:absolute;left:8522;top:1007;width:2;height:34" coordorigin="8522,1007" coordsize="0,34" path="m8522,1007l8522,1040e" filled="false" stroked="true" strokeweight=".207617pt" strokecolor="#ff0000">
                <v:path arrowok="t"/>
              </v:shape>
            </v:group>
            <v:group style="position:absolute;left:8497;top:1022;width:50;height:2" coordorigin="8497,1022" coordsize="50,2">
              <v:shape style="position:absolute;left:8497;top:1022;width:50;height:2" coordorigin="8497,1022" coordsize="50,0" path="m8497,1022l8547,1022e" filled="false" stroked="true" strokeweight=".138285pt" strokecolor="#ff0000">
                <v:path arrowok="t"/>
              </v:shape>
            </v:group>
            <v:group style="position:absolute;left:8522;top:1005;width:2;height:34" coordorigin="8522,1005" coordsize="2,34">
              <v:shape style="position:absolute;left:8522;top:1005;width:2;height:34" coordorigin="8522,1005" coordsize="0,34" path="m8522,1005l8522,1038e" filled="false" stroked="true" strokeweight=".207617pt" strokecolor="#ff0000">
                <v:path arrowok="t"/>
              </v:shape>
            </v:group>
            <v:group style="position:absolute;left:8497;top:1000;width:50;height:2" coordorigin="8497,1000" coordsize="50,2">
              <v:shape style="position:absolute;left:8497;top:1000;width:50;height:2" coordorigin="8497,1000" coordsize="50,0" path="m8497,1000l8547,1000e" filled="false" stroked="true" strokeweight=".138285pt" strokecolor="#ff0000">
                <v:path arrowok="t"/>
              </v:shape>
            </v:group>
            <v:group style="position:absolute;left:8522;top:984;width:2;height:34" coordorigin="8522,984" coordsize="2,34">
              <v:shape style="position:absolute;left:8522;top:984;width:2;height:34" coordorigin="8522,984" coordsize="0,34" path="m8522,984l8522,1017e" filled="false" stroked="true" strokeweight=".207617pt" strokecolor="#ff0000">
                <v:path arrowok="t"/>
              </v:shape>
            </v:group>
            <v:group style="position:absolute;left:8497;top:984;width:50;height:2" coordorigin="8497,984" coordsize="50,2">
              <v:shape style="position:absolute;left:8497;top:984;width:50;height:2" coordorigin="8497,984" coordsize="50,0" path="m8497,984l8547,984e" filled="false" stroked="true" strokeweight=".138285pt" strokecolor="#ff0000">
                <v:path arrowok="t"/>
              </v:shape>
            </v:group>
            <v:group style="position:absolute;left:8522;top:968;width:2;height:34" coordorigin="8522,968" coordsize="2,34">
              <v:shape style="position:absolute;left:8522;top:968;width:2;height:34" coordorigin="8522,968" coordsize="0,34" path="m8522,968l8522,1001e" filled="false" stroked="true" strokeweight=".207617pt" strokecolor="#ff0000">
                <v:path arrowok="t"/>
              </v:shape>
            </v:group>
            <v:group style="position:absolute;left:8497;top:980;width:50;height:2" coordorigin="8497,980" coordsize="50,2">
              <v:shape style="position:absolute;left:8497;top:980;width:50;height:2" coordorigin="8497,980" coordsize="50,0" path="m8497,980l8547,980e" filled="false" stroked="true" strokeweight=".138285pt" strokecolor="#ff0000">
                <v:path arrowok="t"/>
              </v:shape>
            </v:group>
            <v:group style="position:absolute;left:8522;top:963;width:2;height:34" coordorigin="8522,963" coordsize="2,34">
              <v:shape style="position:absolute;left:8522;top:963;width:2;height:34" coordorigin="8522,963" coordsize="0,34" path="m8522,963l8522,997e" filled="false" stroked="true" strokeweight=".207617pt" strokecolor="#ff0000">
                <v:path arrowok="t"/>
              </v:shape>
            </v:group>
            <v:group style="position:absolute;left:8497;top:964;width:50;height:2" coordorigin="8497,964" coordsize="50,2">
              <v:shape style="position:absolute;left:8497;top:964;width:50;height:2" coordorigin="8497,964" coordsize="50,0" path="m8497,964l8547,964e" filled="false" stroked="true" strokeweight=".138285pt" strokecolor="#ff0000">
                <v:path arrowok="t"/>
              </v:shape>
            </v:group>
            <v:group style="position:absolute;left:8522;top:947;width:2;height:34" coordorigin="8522,947" coordsize="2,34">
              <v:shape style="position:absolute;left:8522;top:947;width:2;height:34" coordorigin="8522,947" coordsize="0,34" path="m8522,947l8522,981e" filled="false" stroked="true" strokeweight=".207617pt" strokecolor="#ff0000">
                <v:path arrowok="t"/>
              </v:shape>
            </v:group>
            <v:group style="position:absolute;left:8497;top:959;width:50;height:2" coordorigin="8497,959" coordsize="50,2">
              <v:shape style="position:absolute;left:8497;top:959;width:50;height:2" coordorigin="8497,959" coordsize="50,0" path="m8497,959l8547,959e" filled="false" stroked="true" strokeweight=".138285pt" strokecolor="#ff0000">
                <v:path arrowok="t"/>
              </v:shape>
            </v:group>
            <v:group style="position:absolute;left:8522;top:942;width:2;height:34" coordorigin="8522,942" coordsize="2,34">
              <v:shape style="position:absolute;left:8522;top:942;width:2;height:34" coordorigin="8522,942" coordsize="0,34" path="m8522,942l8522,975e" filled="false" stroked="true" strokeweight=".207617pt" strokecolor="#ff0000">
                <v:path arrowok="t"/>
              </v:shape>
            </v:group>
            <v:group style="position:absolute;left:8497;top:958;width:50;height:2" coordorigin="8497,958" coordsize="50,2">
              <v:shape style="position:absolute;left:8497;top:958;width:50;height:2" coordorigin="8497,958" coordsize="50,0" path="m8497,958l8547,958e" filled="false" stroked="true" strokeweight=".138285pt" strokecolor="#ff0000">
                <v:path arrowok="t"/>
              </v:shape>
            </v:group>
            <v:group style="position:absolute;left:8522;top:941;width:2;height:34" coordorigin="8522,941" coordsize="2,34">
              <v:shape style="position:absolute;left:8522;top:941;width:2;height:34" coordorigin="8522,941" coordsize="0,34" path="m8522,941l8522,975e" filled="false" stroked="true" strokeweight=".207617pt" strokecolor="#ff0000">
                <v:path arrowok="t"/>
              </v:shape>
            </v:group>
            <v:group style="position:absolute;left:8497;top:957;width:50;height:2" coordorigin="8497,957" coordsize="50,2">
              <v:shape style="position:absolute;left:8497;top:957;width:50;height:2" coordorigin="8497,957" coordsize="50,0" path="m8497,957l8547,957e" filled="false" stroked="true" strokeweight=".138285pt" strokecolor="#ff0000">
                <v:path arrowok="t"/>
              </v:shape>
            </v:group>
            <v:group style="position:absolute;left:8522;top:940;width:2;height:34" coordorigin="8522,940" coordsize="2,34">
              <v:shape style="position:absolute;left:8522;top:940;width:2;height:34" coordorigin="8522,940" coordsize="0,34" path="m8522,940l8522,974e" filled="false" stroked="true" strokeweight=".207617pt" strokecolor="#ff0000">
                <v:path arrowok="t"/>
              </v:shape>
            </v:group>
            <v:group style="position:absolute;left:8497;top:956;width:50;height:2" coordorigin="8497,956" coordsize="50,2">
              <v:shape style="position:absolute;left:8497;top:956;width:50;height:2" coordorigin="8497,956" coordsize="50,0" path="m8497,956l8547,956e" filled="false" stroked="true" strokeweight=".138285pt" strokecolor="#ff0000">
                <v:path arrowok="t"/>
              </v:shape>
            </v:group>
            <v:group style="position:absolute;left:8522;top:940;width:2;height:34" coordorigin="8522,940" coordsize="2,34">
              <v:shape style="position:absolute;left:8522;top:940;width:2;height:34" coordorigin="8522,940" coordsize="0,34" path="m8522,940l8522,973e" filled="false" stroked="true" strokeweight=".207617pt" strokecolor="#ff0000">
                <v:path arrowok="t"/>
              </v:shape>
            </v:group>
            <v:group style="position:absolute;left:8497;top:955;width:50;height:2" coordorigin="8497,955" coordsize="50,2">
              <v:shape style="position:absolute;left:8497;top:955;width:50;height:2" coordorigin="8497,955" coordsize="50,0" path="m8497,955l8547,955e" filled="false" stroked="true" strokeweight=".138285pt" strokecolor="#ff0000">
                <v:path arrowok="t"/>
              </v:shape>
            </v:group>
            <v:group style="position:absolute;left:8522;top:939;width:2;height:34" coordorigin="8522,939" coordsize="2,34">
              <v:shape style="position:absolute;left:8522;top:939;width:2;height:34" coordorigin="8522,939" coordsize="0,34" path="m8522,939l8522,972e" filled="false" stroked="true" strokeweight=".207617pt" strokecolor="#ff0000">
                <v:path arrowok="t"/>
              </v:shape>
            </v:group>
            <v:group style="position:absolute;left:8497;top:954;width:50;height:2" coordorigin="8497,954" coordsize="50,2">
              <v:shape style="position:absolute;left:8497;top:954;width:50;height:2" coordorigin="8497,954" coordsize="50,0" path="m8497,954l8547,954e" filled="false" stroked="true" strokeweight=".138285pt" strokecolor="#ff0000">
                <v:path arrowok="t"/>
              </v:shape>
            </v:group>
            <v:group style="position:absolute;left:8522;top:937;width:2;height:34" coordorigin="8522,937" coordsize="2,34">
              <v:shape style="position:absolute;left:8522;top:937;width:2;height:34" coordorigin="8522,937" coordsize="0,34" path="m8522,937l8522,970e" filled="false" stroked="true" strokeweight=".207617pt" strokecolor="#ff0000">
                <v:path arrowok="t"/>
              </v:shape>
            </v:group>
            <v:group style="position:absolute;left:8497;top:953;width:50;height:2" coordorigin="8497,953" coordsize="50,2">
              <v:shape style="position:absolute;left:8497;top:953;width:50;height:2" coordorigin="8497,953" coordsize="50,0" path="m8497,953l8547,953e" filled="false" stroked="true" strokeweight=".138285pt" strokecolor="#ff0000">
                <v:path arrowok="t"/>
              </v:shape>
            </v:group>
            <v:group style="position:absolute;left:8522;top:936;width:2;height:34" coordorigin="8522,936" coordsize="2,34">
              <v:shape style="position:absolute;left:8522;top:936;width:2;height:34" coordorigin="8522,936" coordsize="0,34" path="m8522,936l8522,970e" filled="false" stroked="true" strokeweight=".207617pt" strokecolor="#ff0000">
                <v:path arrowok="t"/>
              </v:shape>
            </v:group>
            <v:group style="position:absolute;left:8497;top:952;width:50;height:2" coordorigin="8497,952" coordsize="50,2">
              <v:shape style="position:absolute;left:8497;top:952;width:50;height:2" coordorigin="8497,952" coordsize="50,0" path="m8497,952l8547,952e" filled="false" stroked="true" strokeweight=".138285pt" strokecolor="#ff0000">
                <v:path arrowok="t"/>
              </v:shape>
            </v:group>
            <v:group style="position:absolute;left:8522;top:935;width:2;height:34" coordorigin="8522,935" coordsize="2,34">
              <v:shape style="position:absolute;left:8522;top:935;width:2;height:34" coordorigin="8522,935" coordsize="0,34" path="m8522,935l8522,969e" filled="false" stroked="true" strokeweight=".207617pt" strokecolor="#ff0000">
                <v:path arrowok="t"/>
              </v:shape>
            </v:group>
            <v:group style="position:absolute;left:8497;top:944;width:50;height:2" coordorigin="8497,944" coordsize="50,2">
              <v:shape style="position:absolute;left:8497;top:944;width:50;height:2" coordorigin="8497,944" coordsize="50,0" path="m8497,944l8547,944e" filled="false" stroked="true" strokeweight=".138285pt" strokecolor="#ff0000">
                <v:path arrowok="t"/>
              </v:shape>
            </v:group>
            <v:group style="position:absolute;left:8522;top:928;width:2;height:34" coordorigin="8522,928" coordsize="2,34">
              <v:shape style="position:absolute;left:8522;top:928;width:2;height:34" coordorigin="8522,928" coordsize="0,34" path="m8522,928l8522,961e" filled="false" stroked="true" strokeweight=".207617pt" strokecolor="#ff0000">
                <v:path arrowok="t"/>
              </v:shape>
            </v:group>
            <v:group style="position:absolute;left:8497;top:940;width:50;height:2" coordorigin="8497,940" coordsize="50,2">
              <v:shape style="position:absolute;left:8497;top:940;width:50;height:2" coordorigin="8497,940" coordsize="50,0" path="m8497,940l8547,940e" filled="false" stroked="true" strokeweight=".138285pt" strokecolor="#ff0000">
                <v:path arrowok="t"/>
              </v:shape>
            </v:group>
            <v:group style="position:absolute;left:8522;top:923;width:2;height:34" coordorigin="8522,923" coordsize="2,34">
              <v:shape style="position:absolute;left:8522;top:923;width:2;height:34" coordorigin="8522,923" coordsize="0,34" path="m8522,923l8522,957e" filled="false" stroked="true" strokeweight=".207617pt" strokecolor="#ff0000">
                <v:path arrowok="t"/>
              </v:shape>
            </v:group>
            <v:group style="position:absolute;left:8497;top:936;width:50;height:2" coordorigin="8497,936" coordsize="50,2">
              <v:shape style="position:absolute;left:8497;top:936;width:50;height:2" coordorigin="8497,936" coordsize="50,0" path="m8497,936l8547,936e" filled="false" stroked="true" strokeweight=".138285pt" strokecolor="#ff0000">
                <v:path arrowok="t"/>
              </v:shape>
            </v:group>
            <v:group style="position:absolute;left:8522;top:919;width:2;height:34" coordorigin="8522,919" coordsize="2,34">
              <v:shape style="position:absolute;left:8522;top:919;width:2;height:34" coordorigin="8522,919" coordsize="0,34" path="m8522,919l8522,953e" filled="false" stroked="true" strokeweight=".207617pt" strokecolor="#ff0000">
                <v:path arrowok="t"/>
              </v:shape>
            </v:group>
            <v:group style="position:absolute;left:8497;top:905;width:50;height:2" coordorigin="8497,905" coordsize="50,2">
              <v:shape style="position:absolute;left:8497;top:905;width:50;height:2" coordorigin="8497,905" coordsize="50,0" path="m8497,905l8547,905e" filled="false" stroked="true" strokeweight=".138285pt" strokecolor="#ff0000">
                <v:path arrowok="t"/>
              </v:shape>
            </v:group>
            <v:group style="position:absolute;left:8522;top:888;width:2;height:34" coordorigin="8522,888" coordsize="2,34">
              <v:shape style="position:absolute;left:8522;top:888;width:2;height:34" coordorigin="8522,888" coordsize="0,34" path="m8522,888l8522,921e" filled="false" stroked="true" strokeweight=".207617pt" strokecolor="#ff0000">
                <v:path arrowok="t"/>
              </v:shape>
            </v:group>
            <v:group style="position:absolute;left:8497;top:899;width:50;height:2" coordorigin="8497,899" coordsize="50,2">
              <v:shape style="position:absolute;left:8497;top:899;width:50;height:2" coordorigin="8497,899" coordsize="50,0" path="m8497,899l8547,899e" filled="false" stroked="true" strokeweight=".138285pt" strokecolor="#ff0000">
                <v:path arrowok="t"/>
              </v:shape>
            </v:group>
            <v:group style="position:absolute;left:8522;top:882;width:2;height:34" coordorigin="8522,882" coordsize="2,34">
              <v:shape style="position:absolute;left:8522;top:882;width:2;height:34" coordorigin="8522,882" coordsize="0,34" path="m8522,882l8522,915e" filled="false" stroked="true" strokeweight=".207617pt" strokecolor="#ff0000">
                <v:path arrowok="t"/>
              </v:shape>
            </v:group>
            <v:group style="position:absolute;left:8497;top:893;width:50;height:2" coordorigin="8497,893" coordsize="50,2">
              <v:shape style="position:absolute;left:8497;top:893;width:50;height:2" coordorigin="8497,893" coordsize="50,0" path="m8497,893l8547,893e" filled="false" stroked="true" strokeweight=".138285pt" strokecolor="#ff0000">
                <v:path arrowok="t"/>
              </v:shape>
            </v:group>
            <v:group style="position:absolute;left:8522;top:876;width:2;height:34" coordorigin="8522,876" coordsize="2,34">
              <v:shape style="position:absolute;left:8522;top:876;width:2;height:34" coordorigin="8522,876" coordsize="0,34" path="m8522,876l8522,909e" filled="false" stroked="true" strokeweight=".207617pt" strokecolor="#ff0000">
                <v:path arrowok="t"/>
              </v:shape>
            </v:group>
            <v:group style="position:absolute;left:8497;top:865;width:50;height:2" coordorigin="8497,865" coordsize="50,2">
              <v:shape style="position:absolute;left:8497;top:865;width:50;height:2" coordorigin="8497,865" coordsize="50,0" path="m8497,865l8547,865e" filled="false" stroked="true" strokeweight=".138285pt" strokecolor="#ff0000">
                <v:path arrowok="t"/>
              </v:shape>
            </v:group>
            <v:group style="position:absolute;left:8522;top:848;width:2;height:34" coordorigin="8522,848" coordsize="2,34">
              <v:shape style="position:absolute;left:8522;top:848;width:2;height:34" coordorigin="8522,848" coordsize="0,34" path="m8522,848l8522,881e" filled="false" stroked="true" strokeweight=".207617pt" strokecolor="#ff0000">
                <v:path arrowok="t"/>
              </v:shape>
            </v:group>
            <v:group style="position:absolute;left:8497;top:859;width:50;height:2" coordorigin="8497,859" coordsize="50,2">
              <v:shape style="position:absolute;left:8497;top:859;width:50;height:2" coordorigin="8497,859" coordsize="50,0" path="m8497,859l8547,859e" filled="false" stroked="true" strokeweight=".138285pt" strokecolor="#ff0000">
                <v:path arrowok="t"/>
              </v:shape>
            </v:group>
            <v:group style="position:absolute;left:8522;top:842;width:2;height:34" coordorigin="8522,842" coordsize="2,34">
              <v:shape style="position:absolute;left:8522;top:842;width:2;height:34" coordorigin="8522,842" coordsize="0,34" path="m8522,842l8522,875e" filled="false" stroked="true" strokeweight=".207617pt" strokecolor="#ff0000">
                <v:path arrowok="t"/>
              </v:shape>
            </v:group>
            <v:group style="position:absolute;left:8497;top:825;width:50;height:2" coordorigin="8497,825" coordsize="50,2">
              <v:shape style="position:absolute;left:8497;top:825;width:50;height:2" coordorigin="8497,825" coordsize="50,0" path="m8497,825l8547,825e" filled="false" stroked="true" strokeweight=".138285pt" strokecolor="#ff0000">
                <v:path arrowok="t"/>
              </v:shape>
            </v:group>
            <v:group style="position:absolute;left:8522;top:808;width:2;height:34" coordorigin="8522,808" coordsize="2,34">
              <v:shape style="position:absolute;left:8522;top:808;width:2;height:34" coordorigin="8522,808" coordsize="0,34" path="m8522,808l8522,842e" filled="false" stroked="true" strokeweight=".207617pt" strokecolor="#ff0000">
                <v:path arrowok="t"/>
              </v:shape>
            </v:group>
            <v:group style="position:absolute;left:8497;top:817;width:50;height:2" coordorigin="8497,817" coordsize="50,2">
              <v:shape style="position:absolute;left:8497;top:817;width:50;height:2" coordorigin="8497,817" coordsize="50,0" path="m8497,817l8547,817e" filled="false" stroked="true" strokeweight=".138285pt" strokecolor="#ff0000">
                <v:path arrowok="t"/>
              </v:shape>
            </v:group>
            <v:group style="position:absolute;left:8522;top:801;width:2;height:34" coordorigin="8522,801" coordsize="2,34">
              <v:shape style="position:absolute;left:8522;top:801;width:2;height:34" coordorigin="8522,801" coordsize="0,34" path="m8522,801l8522,834e" filled="false" stroked="true" strokeweight=".207617pt" strokecolor="#ff0000">
                <v:path arrowok="t"/>
              </v:shape>
            </v:group>
            <v:group style="position:absolute;left:8497;top:746;width:50;height:2" coordorigin="8497,746" coordsize="50,2">
              <v:shape style="position:absolute;left:8497;top:746;width:50;height:2" coordorigin="8497,746" coordsize="50,0" path="m8497,746l8547,746e" filled="false" stroked="true" strokeweight=".138285pt" strokecolor="#ff0000">
                <v:path arrowok="t"/>
              </v:shape>
            </v:group>
            <v:group style="position:absolute;left:8522;top:729;width:2;height:34" coordorigin="8522,729" coordsize="2,34">
              <v:shape style="position:absolute;left:8522;top:729;width:2;height:34" coordorigin="8522,729" coordsize="0,34" path="m8522,729l8522,762e" filled="false" stroked="true" strokeweight=".207617pt" strokecolor="#ff0000">
                <v:path arrowok="t"/>
              </v:shape>
            </v:group>
            <v:group style="position:absolute;left:8497;top:736;width:50;height:2" coordorigin="8497,736" coordsize="50,2">
              <v:shape style="position:absolute;left:8497;top:736;width:50;height:2" coordorigin="8497,736" coordsize="50,0" path="m8497,736l8547,736e" filled="false" stroked="true" strokeweight=".138285pt" strokecolor="#ff0000">
                <v:path arrowok="t"/>
              </v:shape>
            </v:group>
            <v:group style="position:absolute;left:8522;top:719;width:2;height:34" coordorigin="8522,719" coordsize="2,34">
              <v:shape style="position:absolute;left:8522;top:719;width:2;height:34" coordorigin="8522,719" coordsize="0,34" path="m8522,719l8522,752e" filled="false" stroked="true" strokeweight=".207617pt" strokecolor="#ff0000">
                <v:path arrowok="t"/>
              </v:shape>
            </v:group>
            <v:group style="position:absolute;left:8497;top:695;width:50;height:2" coordorigin="8497,695" coordsize="50,2">
              <v:shape style="position:absolute;left:8497;top:695;width:50;height:2" coordorigin="8497,695" coordsize="50,0" path="m8497,695l8547,695e" filled="false" stroked="true" strokeweight=".138285pt" strokecolor="#ff0000">
                <v:path arrowok="t"/>
              </v:shape>
            </v:group>
            <v:group style="position:absolute;left:8522;top:679;width:2;height:34" coordorigin="8522,679" coordsize="2,34">
              <v:shape style="position:absolute;left:8522;top:679;width:2;height:34" coordorigin="8522,679" coordsize="0,34" path="m8522,679l8522,712e" filled="false" stroked="true" strokeweight=".207617pt" strokecolor="#ff0000">
                <v:path arrowok="t"/>
              </v:shape>
            </v:group>
            <v:group style="position:absolute;left:8497;top:666;width:50;height:2" coordorigin="8497,666" coordsize="50,2">
              <v:shape style="position:absolute;left:8497;top:666;width:50;height:2" coordorigin="8497,666" coordsize="50,0" path="m8497,666l8547,666e" filled="false" stroked="true" strokeweight=".138285pt" strokecolor="#ff0000">
                <v:path arrowok="t"/>
              </v:shape>
            </v:group>
            <v:group style="position:absolute;left:8522;top:649;width:2;height:34" coordorigin="8522,649" coordsize="2,34">
              <v:shape style="position:absolute;left:8522;top:649;width:2;height:34" coordorigin="8522,649" coordsize="0,34" path="m8522,649l8522,683e" filled="false" stroked="true" strokeweight=".207617pt" strokecolor="#ff0000">
                <v:path arrowok="t"/>
              </v:shape>
            </v:group>
            <v:group style="position:absolute;left:8497;top:654;width:50;height:2" coordorigin="8497,654" coordsize="50,2">
              <v:shape style="position:absolute;left:8497;top:654;width:50;height:2" coordorigin="8497,654" coordsize="50,0" path="m8497,654l8547,654e" filled="false" stroked="true" strokeweight=".138285pt" strokecolor="#ff0000">
                <v:path arrowok="t"/>
              </v:shape>
            </v:group>
            <v:group style="position:absolute;left:8522;top:637;width:2;height:34" coordorigin="8522,637" coordsize="2,34">
              <v:shape style="position:absolute;left:8522;top:637;width:2;height:34" coordorigin="8522,637" coordsize="0,34" path="m8522,637l8522,671e" filled="false" stroked="true" strokeweight=".207617pt" strokecolor="#ff0000">
                <v:path arrowok="t"/>
              </v:shape>
            </v:group>
            <v:group style="position:absolute;left:8497;top:573;width:50;height:2" coordorigin="8497,573" coordsize="50,2">
              <v:shape style="position:absolute;left:8497;top:573;width:50;height:2" coordorigin="8497,573" coordsize="50,0" path="m8497,573l8547,573e" filled="false" stroked="true" strokeweight=".138285pt" strokecolor="#ff0000">
                <v:path arrowok="t"/>
              </v:shape>
            </v:group>
            <v:group style="position:absolute;left:8522;top:557;width:2;height:34" coordorigin="8522,557" coordsize="2,34">
              <v:shape style="position:absolute;left:8522;top:557;width:2;height:34" coordorigin="8522,557" coordsize="0,34" path="m8522,557l8522,590e" filled="false" stroked="true" strokeweight=".207617pt" strokecolor="#ff0000">
                <v:path arrowok="t"/>
              </v:shape>
            </v:group>
            <v:group style="position:absolute;left:8497;top:532;width:50;height:2" coordorigin="8497,532" coordsize="50,2">
              <v:shape style="position:absolute;left:8497;top:532;width:50;height:2" coordorigin="8497,532" coordsize="50,0" path="m8497,532l8547,532e" filled="false" stroked="true" strokeweight=".138285pt" strokecolor="#ff0000">
                <v:path arrowok="t"/>
              </v:shape>
            </v:group>
            <v:group style="position:absolute;left:8522;top:516;width:2;height:34" coordorigin="8522,516" coordsize="2,34">
              <v:shape style="position:absolute;left:8522;top:516;width:2;height:34" coordorigin="8522,516" coordsize="0,34" path="m8522,516l8522,549e" filled="false" stroked="true" strokeweight=".207617pt" strokecolor="#ff0000">
                <v:path arrowok="t"/>
              </v:shape>
            </v:group>
            <v:group style="position:absolute;left:8497;top:492;width:50;height:2" coordorigin="8497,492" coordsize="50,2">
              <v:shape style="position:absolute;left:8497;top:492;width:50;height:2" coordorigin="8497,492" coordsize="50,0" path="m8497,492l8547,492e" filled="false" stroked="true" strokeweight=".138285pt" strokecolor="#ff0000">
                <v:path arrowok="t"/>
              </v:shape>
            </v:group>
            <v:group style="position:absolute;left:8522;top:475;width:2;height:34" coordorigin="8522,475" coordsize="2,34">
              <v:shape style="position:absolute;left:8522;top:475;width:2;height:34" coordorigin="8522,475" coordsize="0,34" path="m8522,475l8522,508e" filled="false" stroked="true" strokeweight=".207617pt" strokecolor="#ff0000">
                <v:path arrowok="t"/>
              </v:shape>
            </v:group>
            <v:group style="position:absolute;left:8497;top:410;width:50;height:2" coordorigin="8497,410" coordsize="50,2">
              <v:shape style="position:absolute;left:8497;top:410;width:50;height:2" coordorigin="8497,410" coordsize="50,0" path="m8497,410l8547,410e" filled="false" stroked="true" strokeweight=".138285pt" strokecolor="#ff0000">
                <v:path arrowok="t"/>
              </v:shape>
            </v:group>
            <v:group style="position:absolute;left:8522;top:394;width:2;height:34" coordorigin="8522,394" coordsize="2,34">
              <v:shape style="position:absolute;left:8522;top:394;width:2;height:34" coordorigin="8522,394" coordsize="0,34" path="m8522,394l8522,427e" filled="false" stroked="true" strokeweight=".207617pt" strokecolor="#ff0000">
                <v:path arrowok="t"/>
              </v:shape>
            </v:group>
            <v:group style="position:absolute;left:8497;top:348;width:50;height:2" coordorigin="8497,348" coordsize="50,2">
              <v:shape style="position:absolute;left:8497;top:348;width:50;height:2" coordorigin="8497,348" coordsize="50,0" path="m8497,348l8547,348e" filled="false" stroked="true" strokeweight=".138285pt" strokecolor="#ff0000">
                <v:path arrowok="t"/>
              </v:shape>
            </v:group>
            <v:group style="position:absolute;left:8522;top:331;width:2;height:34" coordorigin="8522,331" coordsize="2,34">
              <v:shape style="position:absolute;left:8522;top:331;width:2;height:34" coordorigin="8522,331" coordsize="0,34" path="m8522,331l8522,365e" filled="false" stroked="true" strokeweight=".207617pt" strokecolor="#ff0000">
                <v:path arrowok="t"/>
              </v:shape>
            </v:group>
            <v:group style="position:absolute;left:8497;top:329;width:50;height:2" coordorigin="8497,329" coordsize="50,2">
              <v:shape style="position:absolute;left:8497;top:329;width:50;height:2" coordorigin="8497,329" coordsize="50,0" path="m8497,329l8547,329e" filled="false" stroked="true" strokeweight=".138285pt" strokecolor="#ff0000">
                <v:path arrowok="t"/>
              </v:shape>
            </v:group>
            <v:group style="position:absolute;left:8522;top:312;width:2;height:34" coordorigin="8522,312" coordsize="2,34">
              <v:shape style="position:absolute;left:8522;top:312;width:2;height:34" coordorigin="8522,312" coordsize="0,34" path="m8522,312l8522,345e" filled="false" stroked="true" strokeweight=".207617pt" strokecolor="#ff0000">
                <v:path arrowok="t"/>
              </v:shape>
            </v:group>
            <v:group style="position:absolute;left:8497;top:166;width:50;height:2" coordorigin="8497,166" coordsize="50,2">
              <v:shape style="position:absolute;left:8497;top:166;width:50;height:2" coordorigin="8497,166" coordsize="50,0" path="m8497,166l8547,166e" filled="false" stroked="true" strokeweight=".138285pt" strokecolor="#ff0000">
                <v:path arrowok="t"/>
              </v:shape>
            </v:group>
            <v:group style="position:absolute;left:8522;top:149;width:2;height:34" coordorigin="8522,149" coordsize="2,34">
              <v:shape style="position:absolute;left:8522;top:149;width:2;height:34" coordorigin="8522,149" coordsize="0,34" path="m8522,149l8522,182e" filled="false" stroked="true" strokeweight=".207617pt" strokecolor="#ff0000">
                <v:path arrowok="t"/>
              </v:shape>
            </v:group>
            <v:group style="position:absolute;left:8497;top:124;width:50;height:2" coordorigin="8497,124" coordsize="50,2">
              <v:shape style="position:absolute;left:8497;top:124;width:50;height:2" coordorigin="8497,124" coordsize="50,0" path="m8497,124l8547,124e" filled="false" stroked="true" strokeweight=".138285pt" strokecolor="#ff0000">
                <v:path arrowok="t"/>
              </v:shape>
            </v:group>
            <v:group style="position:absolute;left:8522;top:108;width:2;height:34" coordorigin="8522,108" coordsize="2,34">
              <v:shape style="position:absolute;left:8522;top:108;width:2;height:34" coordorigin="8522,108" coordsize="0,34" path="m8522,108l8522,141e" filled="false" stroked="true" strokeweight=".207617pt" strokecolor="#ff0000">
                <v:path arrowok="t"/>
              </v:shape>
            </v:group>
            <v:group style="position:absolute;left:9187;top:965;width:50;height:2" coordorigin="9187,965" coordsize="50,2">
              <v:shape style="position:absolute;left:9187;top:965;width:50;height:2" coordorigin="9187,965" coordsize="50,0" path="m9187,965l9237,965e" filled="false" stroked="true" strokeweight=".138285pt" strokecolor="#ff0000">
                <v:path arrowok="t"/>
              </v:shape>
            </v:group>
            <v:group style="position:absolute;left:9212;top:949;width:2;height:34" coordorigin="9212,949" coordsize="2,34">
              <v:shape style="position:absolute;left:9212;top:949;width:2;height:34" coordorigin="9212,949" coordsize="0,34" path="m9212,949l9212,982e" filled="false" stroked="true" strokeweight=".207617pt" strokecolor="#ff0000">
                <v:path arrowok="t"/>
              </v:shape>
            </v:group>
            <v:group style="position:absolute;left:9187;top:964;width:50;height:2" coordorigin="9187,964" coordsize="50,2">
              <v:shape style="position:absolute;left:9187;top:964;width:50;height:2" coordorigin="9187,964" coordsize="50,0" path="m9187,964l9237,964e" filled="false" stroked="true" strokeweight=".138285pt" strokecolor="#ff0000">
                <v:path arrowok="t"/>
              </v:shape>
            </v:group>
            <v:group style="position:absolute;left:9212;top:948;width:2;height:34" coordorigin="9212,948" coordsize="2,34">
              <v:shape style="position:absolute;left:9212;top:948;width:2;height:34" coordorigin="9212,948" coordsize="0,34" path="m9212,948l9212,981e" filled="false" stroked="true" strokeweight=".207617pt" strokecolor="#ff0000">
                <v:path arrowok="t"/>
              </v:shape>
            </v:group>
            <v:group style="position:absolute;left:9187;top:960;width:50;height:2" coordorigin="9187,960" coordsize="50,2">
              <v:shape style="position:absolute;left:9187;top:960;width:50;height:2" coordorigin="9187,960" coordsize="50,0" path="m9187,960l9237,960e" filled="false" stroked="true" strokeweight=".138285pt" strokecolor="#ff0000">
                <v:path arrowok="t"/>
              </v:shape>
            </v:group>
            <v:group style="position:absolute;left:9212;top:943;width:2;height:34" coordorigin="9212,943" coordsize="2,34">
              <v:shape style="position:absolute;left:9212;top:943;width:2;height:34" coordorigin="9212,943" coordsize="0,34" path="m9212,943l9212,977e" filled="false" stroked="true" strokeweight=".207617pt" strokecolor="#ff0000">
                <v:path arrowok="t"/>
              </v:shape>
            </v:group>
            <v:group style="position:absolute;left:9187;top:959;width:50;height:2" coordorigin="9187,959" coordsize="50,2">
              <v:shape style="position:absolute;left:9187;top:959;width:50;height:2" coordorigin="9187,959" coordsize="50,0" path="m9187,959l9237,959e" filled="false" stroked="true" strokeweight=".138285pt" strokecolor="#ff0000">
                <v:path arrowok="t"/>
              </v:shape>
            </v:group>
            <v:group style="position:absolute;left:9212;top:943;width:2;height:34" coordorigin="9212,943" coordsize="2,34">
              <v:shape style="position:absolute;left:9212;top:943;width:2;height:34" coordorigin="9212,943" coordsize="0,34" path="m9212,943l9212,976e" filled="false" stroked="true" strokeweight=".207617pt" strokecolor="#ff0000">
                <v:path arrowok="t"/>
              </v:shape>
            </v:group>
            <v:group style="position:absolute;left:9187;top:958;width:50;height:2" coordorigin="9187,958" coordsize="50,2">
              <v:shape style="position:absolute;left:9187;top:958;width:50;height:2" coordorigin="9187,958" coordsize="50,0" path="m9187,958l9237,958e" filled="false" stroked="true" strokeweight=".138285pt" strokecolor="#ff0000">
                <v:path arrowok="t"/>
              </v:shape>
            </v:group>
            <v:group style="position:absolute;left:9212;top:942;width:2;height:34" coordorigin="9212,942" coordsize="2,34">
              <v:shape style="position:absolute;left:9212;top:942;width:2;height:34" coordorigin="9212,942" coordsize="0,34" path="m9212,942l9212,975e" filled="false" stroked="true" strokeweight=".207617pt" strokecolor="#ff0000">
                <v:path arrowok="t"/>
              </v:shape>
            </v:group>
            <v:group style="position:absolute;left:9187;top:957;width:50;height:2" coordorigin="9187,957" coordsize="50,2">
              <v:shape style="position:absolute;left:9187;top:957;width:50;height:2" coordorigin="9187,957" coordsize="50,0" path="m9187,957l9237,957e" filled="false" stroked="true" strokeweight=".138285pt" strokecolor="#ff0000">
                <v:path arrowok="t"/>
              </v:shape>
            </v:group>
            <v:group style="position:absolute;left:9212;top:941;width:2;height:34" coordorigin="9212,941" coordsize="2,34">
              <v:shape style="position:absolute;left:9212;top:941;width:2;height:34" coordorigin="9212,941" coordsize="0,34" path="m9212,941l9212,974e" filled="false" stroked="true" strokeweight=".207617pt" strokecolor="#ff0000">
                <v:path arrowok="t"/>
              </v:shape>
            </v:group>
            <v:group style="position:absolute;left:9187;top:956;width:50;height:2" coordorigin="9187,956" coordsize="50,2">
              <v:shape style="position:absolute;left:9187;top:956;width:50;height:2" coordorigin="9187,956" coordsize="50,0" path="m9187,956l9237,956e" filled="false" stroked="true" strokeweight=".138285pt" strokecolor="#ff0000">
                <v:path arrowok="t"/>
              </v:shape>
            </v:group>
            <v:group style="position:absolute;left:9212;top:940;width:2;height:34" coordorigin="9212,940" coordsize="2,34">
              <v:shape style="position:absolute;left:9212;top:940;width:2;height:34" coordorigin="9212,940" coordsize="0,34" path="m9212,940l9212,973e" filled="false" stroked="true" strokeweight=".207617pt" strokecolor="#ff0000">
                <v:path arrowok="t"/>
              </v:shape>
            </v:group>
            <v:group style="position:absolute;left:9187;top:955;width:50;height:2" coordorigin="9187,955" coordsize="50,2">
              <v:shape style="position:absolute;left:9187;top:955;width:50;height:2" coordorigin="9187,955" coordsize="50,0" path="m9187,955l9237,955e" filled="false" stroked="true" strokeweight=".138285pt" strokecolor="#ff0000">
                <v:path arrowok="t"/>
              </v:shape>
            </v:group>
            <v:group style="position:absolute;left:9212;top:939;width:2;height:34" coordorigin="9212,939" coordsize="2,34">
              <v:shape style="position:absolute;left:9212;top:939;width:2;height:34" coordorigin="9212,939" coordsize="0,34" path="m9212,939l9212,972e" filled="false" stroked="true" strokeweight=".207617pt" strokecolor="#ff0000">
                <v:path arrowok="t"/>
              </v:shape>
            </v:group>
            <v:group style="position:absolute;left:9187;top:954;width:50;height:2" coordorigin="9187,954" coordsize="50,2">
              <v:shape style="position:absolute;left:9187;top:954;width:50;height:2" coordorigin="9187,954" coordsize="50,0" path="m9187,954l9237,954e" filled="false" stroked="true" strokeweight=".138285pt" strokecolor="#ff0000">
                <v:path arrowok="t"/>
              </v:shape>
            </v:group>
            <v:group style="position:absolute;left:9212;top:938;width:2;height:34" coordorigin="9212,938" coordsize="2,34">
              <v:shape style="position:absolute;left:9212;top:938;width:2;height:34" coordorigin="9212,938" coordsize="0,34" path="m9212,938l9212,971e" filled="false" stroked="true" strokeweight=".207617pt" strokecolor="#ff0000">
                <v:path arrowok="t"/>
              </v:shape>
            </v:group>
            <v:group style="position:absolute;left:9187;top:953;width:50;height:2" coordorigin="9187,953" coordsize="50,2">
              <v:shape style="position:absolute;left:9187;top:953;width:50;height:2" coordorigin="9187,953" coordsize="50,0" path="m9187,953l9237,953e" filled="false" stroked="true" strokeweight=".138285pt" strokecolor="#ff0000">
                <v:path arrowok="t"/>
              </v:shape>
            </v:group>
            <v:group style="position:absolute;left:9212;top:937;width:2;height:34" coordorigin="9212,937" coordsize="2,34">
              <v:shape style="position:absolute;left:9212;top:937;width:2;height:34" coordorigin="9212,937" coordsize="0,34" path="m9212,937l9212,970e" filled="false" stroked="true" strokeweight=".207617pt" strokecolor="#ff0000">
                <v:path arrowok="t"/>
              </v:shape>
            </v:group>
            <v:group style="position:absolute;left:9187;top:952;width:50;height:2" coordorigin="9187,952" coordsize="50,2">
              <v:shape style="position:absolute;left:9187;top:952;width:50;height:2" coordorigin="9187,952" coordsize="50,0" path="m9187,952l9237,952e" filled="false" stroked="true" strokeweight=".138285pt" strokecolor="#ff0000">
                <v:path arrowok="t"/>
              </v:shape>
            </v:group>
            <v:group style="position:absolute;left:9212;top:936;width:2;height:34" coordorigin="9212,936" coordsize="2,34">
              <v:shape style="position:absolute;left:9212;top:936;width:2;height:34" coordorigin="9212,936" coordsize="0,34" path="m9212,936l9212,969e" filled="false" stroked="true" strokeweight=".207617pt" strokecolor="#ff0000">
                <v:path arrowok="t"/>
              </v:shape>
            </v:group>
            <v:group style="position:absolute;left:9187;top:944;width:50;height:2" coordorigin="9187,944" coordsize="50,2">
              <v:shape style="position:absolute;left:9187;top:944;width:50;height:2" coordorigin="9187,944" coordsize="50,0" path="m9187,944l9237,944e" filled="false" stroked="true" strokeweight=".138285pt" strokecolor="#ff0000">
                <v:path arrowok="t"/>
              </v:shape>
            </v:group>
            <v:group style="position:absolute;left:9212;top:928;width:2;height:34" coordorigin="9212,928" coordsize="2,34">
              <v:shape style="position:absolute;left:9212;top:928;width:2;height:34" coordorigin="9212,928" coordsize="0,34" path="m9212,928l9212,961e" filled="false" stroked="true" strokeweight=".207617pt" strokecolor="#ff0000">
                <v:path arrowok="t"/>
              </v:shape>
            </v:group>
            <v:group style="position:absolute;left:9187;top:940;width:50;height:2" coordorigin="9187,940" coordsize="50,2">
              <v:shape style="position:absolute;left:9187;top:940;width:50;height:2" coordorigin="9187,940" coordsize="50,0" path="m9187,940l9237,940e" filled="false" stroked="true" strokeweight=".138285pt" strokecolor="#ff0000">
                <v:path arrowok="t"/>
              </v:shape>
            </v:group>
            <v:group style="position:absolute;left:9212;top:924;width:2;height:34" coordorigin="9212,924" coordsize="2,34">
              <v:shape style="position:absolute;left:9212;top:924;width:2;height:34" coordorigin="9212,924" coordsize="0,34" path="m9212,924l9212,957e" filled="false" stroked="true" strokeweight=".207617pt" strokecolor="#ff0000">
                <v:path arrowok="t"/>
              </v:shape>
            </v:group>
            <v:group style="position:absolute;left:9187;top:925;width:50;height:2" coordorigin="9187,925" coordsize="50,2">
              <v:shape style="position:absolute;left:9187;top:925;width:50;height:2" coordorigin="9187,925" coordsize="50,0" path="m9187,925l9237,925e" filled="false" stroked="true" strokeweight=".138285pt" strokecolor="#ff0000">
                <v:path arrowok="t"/>
              </v:shape>
            </v:group>
            <v:group style="position:absolute;left:9212;top:909;width:2;height:34" coordorigin="9212,909" coordsize="2,34">
              <v:shape style="position:absolute;left:9212;top:909;width:2;height:34" coordorigin="9212,909" coordsize="0,34" path="m9212,909l9212,942e" filled="false" stroked="true" strokeweight=".207617pt" strokecolor="#ff0000">
                <v:path arrowok="t"/>
              </v:shape>
            </v:group>
            <v:group style="position:absolute;left:9187;top:921;width:50;height:2" coordorigin="9187,921" coordsize="50,2">
              <v:shape style="position:absolute;left:9187;top:921;width:50;height:2" coordorigin="9187,921" coordsize="50,0" path="m9187,921l9237,921e" filled="false" stroked="true" strokeweight=".138285pt" strokecolor="#ff0000">
                <v:path arrowok="t"/>
              </v:shape>
            </v:group>
            <v:group style="position:absolute;left:9212;top:904;width:2;height:34" coordorigin="9212,904" coordsize="2,34">
              <v:shape style="position:absolute;left:9212;top:904;width:2;height:34" coordorigin="9212,904" coordsize="0,34" path="m9212,904l9212,938e" filled="false" stroked="true" strokeweight=".207617pt" strokecolor="#ff0000">
                <v:path arrowok="t"/>
              </v:shape>
            </v:group>
            <v:group style="position:absolute;left:9187;top:919;width:50;height:2" coordorigin="9187,919" coordsize="50,2">
              <v:shape style="position:absolute;left:9187;top:919;width:50;height:2" coordorigin="9187,919" coordsize="50,0" path="m9187,919l9237,919e" filled="false" stroked="true" strokeweight=".138285pt" strokecolor="#ff0000">
                <v:path arrowok="t"/>
              </v:shape>
            </v:group>
            <v:group style="position:absolute;left:9212;top:903;width:2;height:34" coordorigin="9212,903" coordsize="2,34">
              <v:shape style="position:absolute;left:9212;top:903;width:2;height:34" coordorigin="9212,903" coordsize="0,34" path="m9212,903l9212,936e" filled="false" stroked="true" strokeweight=".207617pt" strokecolor="#ff0000">
                <v:path arrowok="t"/>
              </v:shape>
            </v:group>
            <v:group style="position:absolute;left:9187;top:916;width:50;height:2" coordorigin="9187,916" coordsize="50,2">
              <v:shape style="position:absolute;left:9187;top:916;width:50;height:2" coordorigin="9187,916" coordsize="50,0" path="m9187,916l9237,916e" filled="false" stroked="true" strokeweight=".138285pt" strokecolor="#ff0000">
                <v:path arrowok="t"/>
              </v:shape>
            </v:group>
            <v:group style="position:absolute;left:9212;top:899;width:2;height:34" coordorigin="9212,899" coordsize="2,34">
              <v:shape style="position:absolute;left:9212;top:899;width:2;height:34" coordorigin="9212,899" coordsize="0,34" path="m9212,899l9212,933e" filled="false" stroked="true" strokeweight=".207617pt" strokecolor="#ff0000">
                <v:path arrowok="t"/>
              </v:shape>
            </v:group>
            <v:group style="position:absolute;left:9187;top:905;width:50;height:2" coordorigin="9187,905" coordsize="50,2">
              <v:shape style="position:absolute;left:9187;top:905;width:50;height:2" coordorigin="9187,905" coordsize="50,0" path="m9187,905l9237,905e" filled="false" stroked="true" strokeweight=".138285pt" strokecolor="#ff0000">
                <v:path arrowok="t"/>
              </v:shape>
            </v:group>
            <v:group style="position:absolute;left:9212;top:888;width:2;height:34" coordorigin="9212,888" coordsize="2,34">
              <v:shape style="position:absolute;left:9212;top:888;width:2;height:34" coordorigin="9212,888" coordsize="0,34" path="m9212,888l9212,921e" filled="false" stroked="true" strokeweight=".207617pt" strokecolor="#ff0000">
                <v:path arrowok="t"/>
              </v:shape>
            </v:group>
            <v:group style="position:absolute;left:9187;top:904;width:50;height:2" coordorigin="9187,904" coordsize="50,2">
              <v:shape style="position:absolute;left:9187;top:904;width:50;height:2" coordorigin="9187,904" coordsize="50,0" path="m9187,904l9237,904e" filled="false" stroked="true" strokeweight=".138285pt" strokecolor="#ff0000">
                <v:path arrowok="t"/>
              </v:shape>
            </v:group>
            <v:group style="position:absolute;left:9212;top:887;width:2;height:34" coordorigin="9212,887" coordsize="2,34">
              <v:shape style="position:absolute;left:9212;top:887;width:2;height:34" coordorigin="9212,887" coordsize="0,34" path="m9212,887l9212,921e" filled="false" stroked="true" strokeweight=".207617pt" strokecolor="#ff0000">
                <v:path arrowok="t"/>
              </v:shape>
            </v:group>
            <v:group style="position:absolute;left:9187;top:899;width:50;height:2" coordorigin="9187,899" coordsize="50,2">
              <v:shape style="position:absolute;left:9187;top:899;width:50;height:2" coordorigin="9187,899" coordsize="50,0" path="m9187,899l9237,899e" filled="false" stroked="true" strokeweight=".138285pt" strokecolor="#ff0000">
                <v:path arrowok="t"/>
              </v:shape>
            </v:group>
            <v:group style="position:absolute;left:9212;top:882;width:2;height:34" coordorigin="9212,882" coordsize="2,34">
              <v:shape style="position:absolute;left:9212;top:882;width:2;height:34" coordorigin="9212,882" coordsize="0,34" path="m9212,882l9212,915e" filled="false" stroked="true" strokeweight=".207617pt" strokecolor="#ff0000">
                <v:path arrowok="t"/>
              </v:shape>
            </v:group>
            <v:group style="position:absolute;left:9187;top:893;width:50;height:2" coordorigin="9187,893" coordsize="50,2">
              <v:shape style="position:absolute;left:9187;top:893;width:50;height:2" coordorigin="9187,893" coordsize="50,0" path="m9187,893l9237,893e" filled="false" stroked="true" strokeweight=".138285pt" strokecolor="#ff0000">
                <v:path arrowok="t"/>
              </v:shape>
            </v:group>
            <v:group style="position:absolute;left:9212;top:876;width:2;height:34" coordorigin="9212,876" coordsize="2,34">
              <v:shape style="position:absolute;left:9212;top:876;width:2;height:34" coordorigin="9212,876" coordsize="0,34" path="m9212,876l9212,910e" filled="false" stroked="true" strokeweight=".207617pt" strokecolor="#ff0000">
                <v:path arrowok="t"/>
              </v:shape>
            </v:group>
            <v:group style="position:absolute;left:9187;top:889;width:50;height:2" coordorigin="9187,889" coordsize="50,2">
              <v:shape style="position:absolute;left:9187;top:889;width:50;height:2" coordorigin="9187,889" coordsize="50,0" path="m9187,889l9237,889e" filled="false" stroked="true" strokeweight=".138285pt" strokecolor="#ff0000">
                <v:path arrowok="t"/>
              </v:shape>
            </v:group>
            <v:group style="position:absolute;left:9212;top:872;width:2;height:34" coordorigin="9212,872" coordsize="2,34">
              <v:shape style="position:absolute;left:9212;top:872;width:2;height:34" coordorigin="9212,872" coordsize="0,34" path="m9212,872l9212,905e" filled="false" stroked="true" strokeweight=".207617pt" strokecolor="#ff0000">
                <v:path arrowok="t"/>
              </v:shape>
            </v:group>
            <v:group style="position:absolute;left:9187;top:879;width:50;height:2" coordorigin="9187,879" coordsize="50,2">
              <v:shape style="position:absolute;left:9187;top:879;width:50;height:2" coordorigin="9187,879" coordsize="50,0" path="m9187,879l9237,879e" filled="false" stroked="true" strokeweight=".138285pt" strokecolor="#ff0000">
                <v:path arrowok="t"/>
              </v:shape>
            </v:group>
            <v:group style="position:absolute;left:9212;top:863;width:2;height:34" coordorigin="9212,863" coordsize="2,34">
              <v:shape style="position:absolute;left:9212;top:863;width:2;height:34" coordorigin="9212,863" coordsize="0,34" path="m9212,863l9212,896e" filled="false" stroked="true" strokeweight=".207617pt" strokecolor="#ff0000">
                <v:path arrowok="t"/>
              </v:shape>
            </v:group>
            <v:group style="position:absolute;left:9187;top:865;width:50;height:2" coordorigin="9187,865" coordsize="50,2">
              <v:shape style="position:absolute;left:9187;top:865;width:50;height:2" coordorigin="9187,865" coordsize="50,0" path="m9187,865l9237,865e" filled="false" stroked="true" strokeweight=".138285pt" strokecolor="#ff0000">
                <v:path arrowok="t"/>
              </v:shape>
            </v:group>
            <v:group style="position:absolute;left:9212;top:848;width:2;height:34" coordorigin="9212,848" coordsize="2,34">
              <v:shape style="position:absolute;left:9212;top:848;width:2;height:34" coordorigin="9212,848" coordsize="0,34" path="m9212,848l9212,881e" filled="false" stroked="true" strokeweight=".207617pt" strokecolor="#ff0000">
                <v:path arrowok="t"/>
              </v:shape>
            </v:group>
            <v:group style="position:absolute;left:9187;top:859;width:50;height:2" coordorigin="9187,859" coordsize="50,2">
              <v:shape style="position:absolute;left:9187;top:859;width:50;height:2" coordorigin="9187,859" coordsize="50,0" path="m9187,859l9237,859e" filled="false" stroked="true" strokeweight=".138285pt" strokecolor="#ff0000">
                <v:path arrowok="t"/>
              </v:shape>
            </v:group>
            <v:group style="position:absolute;left:9212;top:842;width:2;height:34" coordorigin="9212,842" coordsize="2,34">
              <v:shape style="position:absolute;left:9212;top:842;width:2;height:34" coordorigin="9212,842" coordsize="0,34" path="m9212,842l9212,875e" filled="false" stroked="true" strokeweight=".207617pt" strokecolor="#ff0000">
                <v:path arrowok="t"/>
              </v:shape>
            </v:group>
            <v:group style="position:absolute;left:9187;top:827;width:50;height:2" coordorigin="9187,827" coordsize="50,2">
              <v:shape style="position:absolute;left:9187;top:827;width:50;height:2" coordorigin="9187,827" coordsize="50,0" path="m9187,827l9237,827e" filled="false" stroked="true" strokeweight=".138285pt" strokecolor="#ff0000">
                <v:path arrowok="t"/>
              </v:shape>
            </v:group>
            <v:group style="position:absolute;left:9212;top:810;width:2;height:34" coordorigin="9212,810" coordsize="2,34">
              <v:shape style="position:absolute;left:9212;top:810;width:2;height:34" coordorigin="9212,810" coordsize="0,34" path="m9212,810l9212,843e" filled="false" stroked="true" strokeweight=".207617pt" strokecolor="#ff0000">
                <v:path arrowok="t"/>
              </v:shape>
            </v:group>
            <v:group style="position:absolute;left:9187;top:825;width:50;height:2" coordorigin="9187,825" coordsize="50,2">
              <v:shape style="position:absolute;left:9187;top:825;width:50;height:2" coordorigin="9187,825" coordsize="50,0" path="m9187,825l9237,825e" filled="false" stroked="true" strokeweight=".138285pt" strokecolor="#ff0000">
                <v:path arrowok="t"/>
              </v:shape>
            </v:group>
            <v:group style="position:absolute;left:9212;top:809;width:2;height:34" coordorigin="9212,809" coordsize="2,34">
              <v:shape style="position:absolute;left:9212;top:809;width:2;height:34" coordorigin="9212,809" coordsize="0,34" path="m9212,809l9212,842e" filled="false" stroked="true" strokeweight=".207617pt" strokecolor="#ff0000">
                <v:path arrowok="t"/>
              </v:shape>
            </v:group>
            <v:group style="position:absolute;left:9187;top:817;width:50;height:2" coordorigin="9187,817" coordsize="50,2">
              <v:shape style="position:absolute;left:9187;top:817;width:50;height:2" coordorigin="9187,817" coordsize="50,0" path="m9187,817l9237,817e" filled="false" stroked="true" strokeweight=".138285pt" strokecolor="#ff0000">
                <v:path arrowok="t"/>
              </v:shape>
            </v:group>
            <v:group style="position:absolute;left:9212;top:801;width:2;height:34" coordorigin="9212,801" coordsize="2,34">
              <v:shape style="position:absolute;left:9212;top:801;width:2;height:34" coordorigin="9212,801" coordsize="0,34" path="m9212,801l9212,834e" filled="false" stroked="true" strokeweight=".207617pt" strokecolor="#ff0000">
                <v:path arrowok="t"/>
              </v:shape>
            </v:group>
            <v:group style="position:absolute;left:9187;top:816;width:50;height:2" coordorigin="9187,816" coordsize="50,2">
              <v:shape style="position:absolute;left:9187;top:816;width:50;height:2" coordorigin="9187,816" coordsize="50,0" path="m9187,816l9237,816e" filled="false" stroked="true" strokeweight=".138285pt" strokecolor="#ff0000">
                <v:path arrowok="t"/>
              </v:shape>
            </v:group>
            <v:group style="position:absolute;left:9212;top:799;width:2;height:34" coordorigin="9212,799" coordsize="2,34">
              <v:shape style="position:absolute;left:9212;top:799;width:2;height:34" coordorigin="9212,799" coordsize="0,34" path="m9212,799l9212,832e" filled="false" stroked="true" strokeweight=".207617pt" strokecolor="#ff0000">
                <v:path arrowok="t"/>
              </v:shape>
            </v:group>
            <v:group style="position:absolute;left:9187;top:804;width:50;height:2" coordorigin="9187,804" coordsize="50,2">
              <v:shape style="position:absolute;left:9187;top:804;width:50;height:2" coordorigin="9187,804" coordsize="50,0" path="m9187,804l9237,804e" filled="false" stroked="true" strokeweight=".138285pt" strokecolor="#ff0000">
                <v:path arrowok="t"/>
              </v:shape>
            </v:group>
            <v:group style="position:absolute;left:9212;top:787;width:2;height:34" coordorigin="9212,787" coordsize="2,34">
              <v:shape style="position:absolute;left:9212;top:787;width:2;height:34" coordorigin="9212,787" coordsize="0,34" path="m9212,787l9212,820e" filled="false" stroked="true" strokeweight=".207617pt" strokecolor="#ff0000">
                <v:path arrowok="t"/>
              </v:shape>
            </v:group>
            <v:group style="position:absolute;left:9187;top:797;width:50;height:2" coordorigin="9187,797" coordsize="50,2">
              <v:shape style="position:absolute;left:9187;top:797;width:50;height:2" coordorigin="9187,797" coordsize="50,0" path="m9187,797l9237,797e" filled="false" stroked="true" strokeweight=".138285pt" strokecolor="#ff0000">
                <v:path arrowok="t"/>
              </v:shape>
            </v:group>
            <v:group style="position:absolute;left:9212;top:781;width:2;height:34" coordorigin="9212,781" coordsize="2,34">
              <v:shape style="position:absolute;left:9212;top:781;width:2;height:34" coordorigin="9212,781" coordsize="0,34" path="m9212,781l9212,814e" filled="false" stroked="true" strokeweight=".207617pt" strokecolor="#ff0000">
                <v:path arrowok="t"/>
              </v:shape>
            </v:group>
            <v:group style="position:absolute;left:9187;top:792;width:50;height:2" coordorigin="9187,792" coordsize="50,2">
              <v:shape style="position:absolute;left:9187;top:792;width:50;height:2" coordorigin="9187,792" coordsize="50,0" path="m9187,792l9237,792e" filled="false" stroked="true" strokeweight=".138285pt" strokecolor="#ff0000">
                <v:path arrowok="t"/>
              </v:shape>
            </v:group>
            <v:group style="position:absolute;left:9212;top:775;width:2;height:34" coordorigin="9212,775" coordsize="2,34">
              <v:shape style="position:absolute;left:9212;top:775;width:2;height:34" coordorigin="9212,775" coordsize="0,34" path="m9212,775l9212,809e" filled="false" stroked="true" strokeweight=".207617pt" strokecolor="#ff0000">
                <v:path arrowok="t"/>
              </v:shape>
            </v:group>
            <v:group style="position:absolute;left:9187;top:777;width:50;height:2" coordorigin="9187,777" coordsize="50,2">
              <v:shape style="position:absolute;left:9187;top:777;width:50;height:2" coordorigin="9187,777" coordsize="50,0" path="m9187,777l9237,777e" filled="false" stroked="true" strokeweight=".138285pt" strokecolor="#ff0000">
                <v:path arrowok="t"/>
              </v:shape>
            </v:group>
            <v:group style="position:absolute;left:9212;top:761;width:2;height:34" coordorigin="9212,761" coordsize="2,34">
              <v:shape style="position:absolute;left:9212;top:761;width:2;height:34" coordorigin="9212,761" coordsize="0,34" path="m9212,761l9212,794e" filled="false" stroked="true" strokeweight=".207617pt" strokecolor="#ff0000">
                <v:path arrowok="t"/>
              </v:shape>
            </v:group>
            <v:group style="position:absolute;left:9187;top:752;width:50;height:2" coordorigin="9187,752" coordsize="50,2">
              <v:shape style="position:absolute;left:9187;top:752;width:50;height:2" coordorigin="9187,752" coordsize="50,0" path="m9187,752l9237,752e" filled="false" stroked="true" strokeweight=".138285pt" strokecolor="#ff0000">
                <v:path arrowok="t"/>
              </v:shape>
            </v:group>
            <v:group style="position:absolute;left:9212;top:735;width:2;height:34" coordorigin="9212,735" coordsize="2,34">
              <v:shape style="position:absolute;left:9212;top:735;width:2;height:34" coordorigin="9212,735" coordsize="0,34" path="m9212,735l9212,769e" filled="false" stroked="true" strokeweight=".207617pt" strokecolor="#ff0000">
                <v:path arrowok="t"/>
              </v:shape>
            </v:group>
            <v:group style="position:absolute;left:9187;top:746;width:50;height:2" coordorigin="9187,746" coordsize="50,2">
              <v:shape style="position:absolute;left:9187;top:746;width:50;height:2" coordorigin="9187,746" coordsize="50,0" path="m9187,746l9237,746e" filled="false" stroked="true" strokeweight=".138285pt" strokecolor="#ff0000">
                <v:path arrowok="t"/>
              </v:shape>
            </v:group>
            <v:group style="position:absolute;left:9212;top:729;width:2;height:34" coordorigin="9212,729" coordsize="2,34">
              <v:shape style="position:absolute;left:9212;top:729;width:2;height:34" coordorigin="9212,729" coordsize="0,34" path="m9212,729l9212,763e" filled="false" stroked="true" strokeweight=".207617pt" strokecolor="#ff0000">
                <v:path arrowok="t"/>
              </v:shape>
            </v:group>
            <v:group style="position:absolute;left:9187;top:736;width:50;height:2" coordorigin="9187,736" coordsize="50,2">
              <v:shape style="position:absolute;left:9187;top:736;width:50;height:2" coordorigin="9187,736" coordsize="50,0" path="m9187,736l9237,736e" filled="false" stroked="true" strokeweight=".138285pt" strokecolor="#ff0000">
                <v:path arrowok="t"/>
              </v:shape>
            </v:group>
            <v:group style="position:absolute;left:9212;top:719;width:2;height:34" coordorigin="9212,719" coordsize="2,34">
              <v:shape style="position:absolute;left:9212;top:719;width:2;height:34" coordorigin="9212,719" coordsize="0,34" path="m9212,719l9212,752e" filled="false" stroked="true" strokeweight=".207617pt" strokecolor="#ff0000">
                <v:path arrowok="t"/>
              </v:shape>
            </v:group>
            <v:group style="position:absolute;left:9187;top:721;width:50;height:2" coordorigin="9187,721" coordsize="50,2">
              <v:shape style="position:absolute;left:9187;top:721;width:50;height:2" coordorigin="9187,721" coordsize="50,0" path="m9187,721l9237,721e" filled="false" stroked="true" strokeweight=".138285pt" strokecolor="#ff0000">
                <v:path arrowok="t"/>
              </v:shape>
            </v:group>
            <v:group style="position:absolute;left:9212;top:705;width:2;height:34" coordorigin="9212,705" coordsize="2,34">
              <v:shape style="position:absolute;left:9212;top:705;width:2;height:34" coordorigin="9212,705" coordsize="0,34" path="m9212,705l9212,738e" filled="false" stroked="true" strokeweight=".207617pt" strokecolor="#ff0000">
                <v:path arrowok="t"/>
              </v:shape>
            </v:group>
            <v:group style="position:absolute;left:9187;top:701;width:50;height:2" coordorigin="9187,701" coordsize="50,2">
              <v:shape style="position:absolute;left:9187;top:701;width:50;height:2" coordorigin="9187,701" coordsize="50,0" path="m9187,701l9237,701e" filled="false" stroked="true" strokeweight=".138285pt" strokecolor="#ff0000">
                <v:path arrowok="t"/>
              </v:shape>
            </v:group>
            <v:group style="position:absolute;left:9212;top:684;width:2;height:34" coordorigin="9212,684" coordsize="2,34">
              <v:shape style="position:absolute;left:9212;top:684;width:2;height:34" coordorigin="9212,684" coordsize="0,34" path="m9212,684l9212,717e" filled="false" stroked="true" strokeweight=".207617pt" strokecolor="#ff0000">
                <v:path arrowok="t"/>
              </v:shape>
            </v:group>
            <v:group style="position:absolute;left:9187;top:699;width:50;height:2" coordorigin="9187,699" coordsize="50,2">
              <v:shape style="position:absolute;left:9187;top:699;width:50;height:2" coordorigin="9187,699" coordsize="50,0" path="m9187,699l9237,699e" filled="false" stroked="true" strokeweight=".138285pt" strokecolor="#ff0000">
                <v:path arrowok="t"/>
              </v:shape>
            </v:group>
            <v:group style="position:absolute;left:9212;top:682;width:2;height:34" coordorigin="9212,682" coordsize="2,34">
              <v:shape style="position:absolute;left:9212;top:682;width:2;height:34" coordorigin="9212,682" coordsize="0,34" path="m9212,682l9212,715e" filled="false" stroked="true" strokeweight=".207617pt" strokecolor="#ff0000">
                <v:path arrowok="t"/>
              </v:shape>
            </v:group>
            <v:group style="position:absolute;left:9187;top:696;width:50;height:2" coordorigin="9187,696" coordsize="50,2">
              <v:shape style="position:absolute;left:9187;top:696;width:50;height:2" coordorigin="9187,696" coordsize="50,0" path="m9187,696l9237,696e" filled="false" stroked="true" strokeweight=".138285pt" strokecolor="#ff0000">
                <v:path arrowok="t"/>
              </v:shape>
            </v:group>
            <v:group style="position:absolute;left:9212;top:679;width:2;height:34" coordorigin="9212,679" coordsize="2,34">
              <v:shape style="position:absolute;left:9212;top:679;width:2;height:34" coordorigin="9212,679" coordsize="0,34" path="m9212,679l9212,712e" filled="false" stroked="true" strokeweight=".207617pt" strokecolor="#ff0000">
                <v:path arrowok="t"/>
              </v:shape>
            </v:group>
            <v:group style="position:absolute;left:9187;top:686;width:50;height:2" coordorigin="9187,686" coordsize="50,2">
              <v:shape style="position:absolute;left:9187;top:686;width:50;height:2" coordorigin="9187,686" coordsize="50,0" path="m9187,686l9237,686e" filled="false" stroked="true" strokeweight=".138285pt" strokecolor="#ff0000">
                <v:path arrowok="t"/>
              </v:shape>
            </v:group>
            <v:group style="position:absolute;left:9212;top:669;width:2;height:34" coordorigin="9212,669" coordsize="2,34">
              <v:shape style="position:absolute;left:9212;top:669;width:2;height:34" coordorigin="9212,669" coordsize="0,34" path="m9212,669l9212,702e" filled="false" stroked="true" strokeweight=".207617pt" strokecolor="#ff0000">
                <v:path arrowok="t"/>
              </v:shape>
            </v:group>
            <v:group style="position:absolute;left:9187;top:683;width:50;height:2" coordorigin="9187,683" coordsize="50,2">
              <v:shape style="position:absolute;left:9187;top:683;width:50;height:2" coordorigin="9187,683" coordsize="50,0" path="m9187,683l9237,683e" filled="false" stroked="true" strokeweight=".138285pt" strokecolor="#ff0000">
                <v:path arrowok="t"/>
              </v:shape>
            </v:group>
            <v:group style="position:absolute;left:9212;top:667;width:2;height:34" coordorigin="9212,667" coordsize="2,34">
              <v:shape style="position:absolute;left:9212;top:667;width:2;height:34" coordorigin="9212,667" coordsize="0,34" path="m9212,667l9212,700e" filled="false" stroked="true" strokeweight=".207617pt" strokecolor="#ff0000">
                <v:path arrowok="t"/>
              </v:shape>
            </v:group>
            <v:group style="position:absolute;left:9187;top:666;width:50;height:2" coordorigin="9187,666" coordsize="50,2">
              <v:shape style="position:absolute;left:9187;top:666;width:50;height:2" coordorigin="9187,666" coordsize="50,0" path="m9187,666l9237,666e" filled="false" stroked="true" strokeweight=".138285pt" strokecolor="#ff0000">
                <v:path arrowok="t"/>
              </v:shape>
            </v:group>
            <v:group style="position:absolute;left:9212;top:650;width:2;height:34" coordorigin="9212,650" coordsize="2,34">
              <v:shape style="position:absolute;left:9212;top:650;width:2;height:34" coordorigin="9212,650" coordsize="0,34" path="m9212,650l9212,683e" filled="false" stroked="true" strokeweight=".207617pt" strokecolor="#ff0000">
                <v:path arrowok="t"/>
              </v:shape>
            </v:group>
            <v:group style="position:absolute;left:9187;top:654;width:50;height:2" coordorigin="9187,654" coordsize="50,2">
              <v:shape style="position:absolute;left:9187;top:654;width:50;height:2" coordorigin="9187,654" coordsize="50,0" path="m9187,654l9237,654e" filled="false" stroked="true" strokeweight=".138285pt" strokecolor="#ff0000">
                <v:path arrowok="t"/>
              </v:shape>
            </v:group>
            <v:group style="position:absolute;left:9212;top:638;width:2;height:34" coordorigin="9212,638" coordsize="2,34">
              <v:shape style="position:absolute;left:9212;top:638;width:2;height:34" coordorigin="9212,638" coordsize="0,34" path="m9212,638l9212,671e" filled="false" stroked="true" strokeweight=".207617pt" strokecolor="#ff0000">
                <v:path arrowok="t"/>
              </v:shape>
            </v:group>
            <v:group style="position:absolute;left:9187;top:586;width:50;height:2" coordorigin="9187,586" coordsize="50,2">
              <v:shape style="position:absolute;left:9187;top:586;width:50;height:2" coordorigin="9187,586" coordsize="50,0" path="m9187,586l9237,586e" filled="false" stroked="true" strokeweight=".138285pt" strokecolor="#ff0000">
                <v:path arrowok="t"/>
              </v:shape>
            </v:group>
            <v:group style="position:absolute;left:9212;top:569;width:2;height:34" coordorigin="9212,569" coordsize="2,34">
              <v:shape style="position:absolute;left:9212;top:569;width:2;height:34" coordorigin="9212,569" coordsize="0,34" path="m9212,569l9212,602e" filled="false" stroked="true" strokeweight=".207617pt" strokecolor="#ff0000">
                <v:path arrowok="t"/>
              </v:shape>
            </v:group>
            <v:group style="position:absolute;left:9187;top:578;width:50;height:2" coordorigin="9187,578" coordsize="50,2">
              <v:shape style="position:absolute;left:9187;top:578;width:50;height:2" coordorigin="9187,578" coordsize="50,0" path="m9187,578l9237,578e" filled="false" stroked="true" strokeweight=".138285pt" strokecolor="#ff0000">
                <v:path arrowok="t"/>
              </v:shape>
            </v:group>
            <v:group style="position:absolute;left:9212;top:561;width:2;height:34" coordorigin="9212,561" coordsize="2,34">
              <v:shape style="position:absolute;left:9212;top:561;width:2;height:34" coordorigin="9212,561" coordsize="0,34" path="m9212,561l9212,594e" filled="false" stroked="true" strokeweight=".207617pt" strokecolor="#ff0000">
                <v:path arrowok="t"/>
              </v:shape>
            </v:group>
            <v:group style="position:absolute;left:9187;top:574;width:50;height:2" coordorigin="9187,574" coordsize="50,2">
              <v:shape style="position:absolute;left:9187;top:574;width:50;height:2" coordorigin="9187,574" coordsize="50,0" path="m9187,574l9237,574e" filled="false" stroked="true" strokeweight=".138285pt" strokecolor="#ff0000">
                <v:path arrowok="t"/>
              </v:shape>
            </v:group>
            <v:group style="position:absolute;left:9212;top:557;width:2;height:34" coordorigin="9212,557" coordsize="2,34">
              <v:shape style="position:absolute;left:9212;top:557;width:2;height:34" coordorigin="9212,557" coordsize="0,34" path="m9212,557l9212,590e" filled="false" stroked="true" strokeweight=".207617pt" strokecolor="#ff0000">
                <v:path arrowok="t"/>
              </v:shape>
            </v:group>
            <v:group style="position:absolute;left:9187;top:563;width:50;height:2" coordorigin="9187,563" coordsize="50,2">
              <v:shape style="position:absolute;left:9187;top:563;width:50;height:2" coordorigin="9187,563" coordsize="50,0" path="m9187,563l9237,563e" filled="false" stroked="true" strokeweight=".138285pt" strokecolor="#ff0000">
                <v:path arrowok="t"/>
              </v:shape>
            </v:group>
            <v:group style="position:absolute;left:9212;top:546;width:2;height:34" coordorigin="9212,546" coordsize="2,34">
              <v:shape style="position:absolute;left:9212;top:546;width:2;height:34" coordorigin="9212,546" coordsize="0,34" path="m9212,546l9212,579e" filled="false" stroked="true" strokeweight=".207617pt" strokecolor="#ff0000">
                <v:path arrowok="t"/>
              </v:shape>
            </v:group>
            <v:group style="position:absolute;left:9187;top:547;width:50;height:2" coordorigin="9187,547" coordsize="50,2">
              <v:shape style="position:absolute;left:9187;top:547;width:50;height:2" coordorigin="9187,547" coordsize="50,0" path="m9187,547l9237,547e" filled="false" stroked="true" strokeweight=".138285pt" strokecolor="#ff0000">
                <v:path arrowok="t"/>
              </v:shape>
            </v:group>
            <v:group style="position:absolute;left:9212;top:530;width:2;height:34" coordorigin="9212,530" coordsize="2,34">
              <v:shape style="position:absolute;left:9212;top:530;width:2;height:34" coordorigin="9212,530" coordsize="0,34" path="m9212,530l9212,563e" filled="false" stroked="true" strokeweight=".207617pt" strokecolor="#ff0000">
                <v:path arrowok="t"/>
              </v:shape>
            </v:group>
            <v:group style="position:absolute;left:9187;top:546;width:50;height:2" coordorigin="9187,546" coordsize="50,2">
              <v:shape style="position:absolute;left:9187;top:546;width:50;height:2" coordorigin="9187,546" coordsize="50,0" path="m9187,546l9237,546e" filled="false" stroked="true" strokeweight=".138285pt" strokecolor="#ff0000">
                <v:path arrowok="t"/>
              </v:shape>
            </v:group>
            <v:group style="position:absolute;left:9212;top:529;width:2;height:34" coordorigin="9212,529" coordsize="2,34">
              <v:shape style="position:absolute;left:9212;top:529;width:2;height:34" coordorigin="9212,529" coordsize="0,34" path="m9212,529l9212,562e" filled="false" stroked="true" strokeweight=".207617pt" strokecolor="#ff0000">
                <v:path arrowok="t"/>
              </v:shape>
            </v:group>
            <v:group style="position:absolute;left:9187;top:533;width:50;height:2" coordorigin="9187,533" coordsize="50,2">
              <v:shape style="position:absolute;left:9187;top:533;width:50;height:2" coordorigin="9187,533" coordsize="50,0" path="m9187,533l9237,533e" filled="false" stroked="true" strokeweight=".138285pt" strokecolor="#ff0000">
                <v:path arrowok="t"/>
              </v:shape>
            </v:group>
            <v:group style="position:absolute;left:9212;top:516;width:2;height:34" coordorigin="9212,516" coordsize="2,34">
              <v:shape style="position:absolute;left:9212;top:516;width:2;height:34" coordorigin="9212,516" coordsize="0,34" path="m9212,516l9212,549e" filled="false" stroked="true" strokeweight=".207617pt" strokecolor="#ff0000">
                <v:path arrowok="t"/>
              </v:shape>
            </v:group>
            <v:group style="position:absolute;left:9187;top:528;width:50;height:2" coordorigin="9187,528" coordsize="50,2">
              <v:shape style="position:absolute;left:9187;top:528;width:50;height:2" coordorigin="9187,528" coordsize="50,0" path="m9187,528l9237,528e" filled="false" stroked="true" strokeweight=".138285pt" strokecolor="#ff0000">
                <v:path arrowok="t"/>
              </v:shape>
            </v:group>
            <v:group style="position:absolute;left:9212;top:511;width:2;height:34" coordorigin="9212,511" coordsize="2,34">
              <v:shape style="position:absolute;left:9212;top:511;width:2;height:34" coordorigin="9212,511" coordsize="0,34" path="m9212,511l9212,544e" filled="false" stroked="true" strokeweight=".207617pt" strokecolor="#ff0000">
                <v:path arrowok="t"/>
              </v:shape>
            </v:group>
            <v:group style="position:absolute;left:9187;top:523;width:50;height:2" coordorigin="9187,523" coordsize="50,2">
              <v:shape style="position:absolute;left:9187;top:523;width:50;height:2" coordorigin="9187,523" coordsize="50,0" path="m9187,523l9237,523e" filled="false" stroked="true" strokeweight=".138285pt" strokecolor="#ff0000">
                <v:path arrowok="t"/>
              </v:shape>
            </v:group>
            <v:group style="position:absolute;left:9212;top:506;width:2;height:34" coordorigin="9212,506" coordsize="2,34">
              <v:shape style="position:absolute;left:9212;top:506;width:2;height:34" coordorigin="9212,506" coordsize="0,34" path="m9212,506l9212,539e" filled="false" stroked="true" strokeweight=".207617pt" strokecolor="#ff0000">
                <v:path arrowok="t"/>
              </v:shape>
            </v:group>
            <v:group style="position:absolute;left:9187;top:507;width:50;height:2" coordorigin="9187,507" coordsize="50,2">
              <v:shape style="position:absolute;left:9187;top:507;width:50;height:2" coordorigin="9187,507" coordsize="50,0" path="m9187,507l9237,507e" filled="false" stroked="true" strokeweight=".138285pt" strokecolor="#ff0000">
                <v:path arrowok="t"/>
              </v:shape>
            </v:group>
            <v:group style="position:absolute;left:9212;top:490;width:2;height:34" coordorigin="9212,490" coordsize="2,34">
              <v:shape style="position:absolute;left:9212;top:490;width:2;height:34" coordorigin="9212,490" coordsize="0,34" path="m9212,490l9212,523e" filled="false" stroked="true" strokeweight=".207617pt" strokecolor="#ff0000">
                <v:path arrowok="t"/>
              </v:shape>
            </v:group>
            <v:group style="position:absolute;left:9187;top:493;width:50;height:2" coordorigin="9187,493" coordsize="50,2">
              <v:shape style="position:absolute;left:9187;top:493;width:50;height:2" coordorigin="9187,493" coordsize="50,0" path="m9187,493l9237,493e" filled="false" stroked="true" strokeweight=".138285pt" strokecolor="#ff0000">
                <v:path arrowok="t"/>
              </v:shape>
            </v:group>
            <v:group style="position:absolute;left:9212;top:477;width:2;height:34" coordorigin="9212,477" coordsize="2,34">
              <v:shape style="position:absolute;left:9212;top:477;width:2;height:34" coordorigin="9212,477" coordsize="0,34" path="m9212,477l9212,510e" filled="false" stroked="true" strokeweight=".207617pt" strokecolor="#ff0000">
                <v:path arrowok="t"/>
              </v:shape>
            </v:group>
            <v:group style="position:absolute;left:9187;top:492;width:50;height:2" coordorigin="9187,492" coordsize="50,2">
              <v:shape style="position:absolute;left:9187;top:492;width:50;height:2" coordorigin="9187,492" coordsize="50,0" path="m9187,492l9237,492e" filled="false" stroked="true" strokeweight=".138285pt" strokecolor="#ff0000">
                <v:path arrowok="t"/>
              </v:shape>
            </v:group>
            <v:group style="position:absolute;left:9212;top:476;width:2;height:34" coordorigin="9212,476" coordsize="2,34">
              <v:shape style="position:absolute;left:9212;top:476;width:2;height:34" coordorigin="9212,476" coordsize="0,34" path="m9212,476l9212,509e" filled="false" stroked="true" strokeweight=".207617pt" strokecolor="#ff0000">
                <v:path arrowok="t"/>
              </v:shape>
            </v:group>
            <v:group style="position:absolute;left:9187;top:486;width:50;height:2" coordorigin="9187,486" coordsize="50,2">
              <v:shape style="position:absolute;left:9187;top:486;width:50;height:2" coordorigin="9187,486" coordsize="50,0" path="m9187,486l9237,486e" filled="false" stroked="true" strokeweight=".138285pt" strokecolor="#ff0000">
                <v:path arrowok="t"/>
              </v:shape>
            </v:group>
            <v:group style="position:absolute;left:9212;top:470;width:2;height:34" coordorigin="9212,470" coordsize="2,34">
              <v:shape style="position:absolute;left:9212;top:470;width:2;height:34" coordorigin="9212,470" coordsize="0,34" path="m9212,470l9212,503e" filled="false" stroked="true" strokeweight=".207617pt" strokecolor="#ff0000">
                <v:path arrowok="t"/>
              </v:shape>
            </v:group>
            <v:group style="position:absolute;left:9187;top:466;width:50;height:2" coordorigin="9187,466" coordsize="50,2">
              <v:shape style="position:absolute;left:9187;top:466;width:50;height:2" coordorigin="9187,466" coordsize="50,0" path="m9187,466l9237,466e" filled="false" stroked="true" strokeweight=".138285pt" strokecolor="#ff0000">
                <v:path arrowok="t"/>
              </v:shape>
            </v:group>
            <v:group style="position:absolute;left:9212;top:449;width:2;height:34" coordorigin="9212,449" coordsize="2,34">
              <v:shape style="position:absolute;left:9212;top:449;width:2;height:34" coordorigin="9212,449" coordsize="0,34" path="m9212,449l9212,483e" filled="false" stroked="true" strokeweight=".207617pt" strokecolor="#ff0000">
                <v:path arrowok="t"/>
              </v:shape>
            </v:group>
            <v:group style="position:absolute;left:9187;top:440;width:50;height:2" coordorigin="9187,440" coordsize="50,2">
              <v:shape style="position:absolute;left:9187;top:440;width:50;height:2" coordorigin="9187,440" coordsize="50,0" path="m9187,440l9237,440e" filled="false" stroked="true" strokeweight=".138285pt" strokecolor="#ff0000">
                <v:path arrowok="t"/>
              </v:shape>
            </v:group>
            <v:group style="position:absolute;left:9212;top:424;width:2;height:34" coordorigin="9212,424" coordsize="2,34">
              <v:shape style="position:absolute;left:9212;top:424;width:2;height:34" coordorigin="9212,424" coordsize="0,34" path="m9212,424l9212,457e" filled="false" stroked="true" strokeweight=".207617pt" strokecolor="#ff0000">
                <v:path arrowok="t"/>
              </v:shape>
            </v:group>
            <v:group style="position:absolute;left:9187;top:429;width:50;height:2" coordorigin="9187,429" coordsize="50,2">
              <v:shape style="position:absolute;left:9187;top:429;width:50;height:2" coordorigin="9187,429" coordsize="50,0" path="m9187,429l9237,429e" filled="false" stroked="true" strokeweight=".138285pt" strokecolor="#ff0000">
                <v:path arrowok="t"/>
              </v:shape>
            </v:group>
            <v:group style="position:absolute;left:9212;top:411;width:2;height:34" coordorigin="9212,411" coordsize="2,34">
              <v:shape style="position:absolute;left:9212;top:411;width:2;height:34" coordorigin="9212,411" coordsize="0,34" path="m9212,411l9212,445e" filled="false" stroked="true" strokeweight=".207617pt" strokecolor="#ff0000">
                <v:path arrowok="t"/>
              </v:shape>
            </v:group>
            <v:group style="position:absolute;left:9187;top:366;width:50;height:2" coordorigin="9187,366" coordsize="50,2">
              <v:shape style="position:absolute;left:9187;top:366;width:50;height:2" coordorigin="9187,366" coordsize="50,0" path="m9187,366l9237,366e" filled="false" stroked="true" strokeweight=".138285pt" strokecolor="#ff0000">
                <v:path arrowok="t"/>
              </v:shape>
            </v:group>
            <v:group style="position:absolute;left:9212;top:349;width:2;height:34" coordorigin="9212,349" coordsize="2,34">
              <v:shape style="position:absolute;left:9212;top:349;width:2;height:34" coordorigin="9212,349" coordsize="0,34" path="m9212,349l9212,382e" filled="false" stroked="true" strokeweight=".207617pt" strokecolor="#ff0000">
                <v:path arrowok="t"/>
              </v:shape>
            </v:group>
            <v:group style="position:absolute;left:9187;top:348;width:50;height:2" coordorigin="9187,348" coordsize="50,2">
              <v:shape style="position:absolute;left:9187;top:348;width:50;height:2" coordorigin="9187,348" coordsize="50,0" path="m9187,348l9237,348e" filled="false" stroked="true" strokeweight=".138285pt" strokecolor="#ff0000">
                <v:path arrowok="t"/>
              </v:shape>
            </v:group>
            <v:group style="position:absolute;left:9212;top:331;width:2;height:34" coordorigin="9212,331" coordsize="2,34">
              <v:shape style="position:absolute;left:9212;top:331;width:2;height:34" coordorigin="9212,331" coordsize="0,34" path="m9212,331l9212,364e" filled="false" stroked="true" strokeweight=".207617pt" strokecolor="#ff0000">
                <v:path arrowok="t"/>
              </v:shape>
            </v:group>
            <v:group style="position:absolute;left:9187;top:328;width:50;height:2" coordorigin="9187,328" coordsize="50,2">
              <v:shape style="position:absolute;left:9187;top:328;width:50;height:2" coordorigin="9187,328" coordsize="50,0" path="m9187,328l9237,328e" filled="false" stroked="true" strokeweight=".138285pt" strokecolor="#ff0000">
                <v:path arrowok="t"/>
              </v:shape>
            </v:group>
            <v:group style="position:absolute;left:9212;top:312;width:2;height:34" coordorigin="9212,312" coordsize="2,34">
              <v:shape style="position:absolute;left:9212;top:312;width:2;height:34" coordorigin="9212,312" coordsize="0,34" path="m9212,312l9212,345e" filled="false" stroked="true" strokeweight=".207617pt" strokecolor="#ff0000">
                <v:path arrowok="t"/>
              </v:shape>
            </v:group>
            <v:group style="position:absolute;left:9187;top:257;width:50;height:2" coordorigin="9187,257" coordsize="50,2">
              <v:shape style="position:absolute;left:9187;top:257;width:50;height:2" coordorigin="9187,257" coordsize="50,0" path="m9187,257l9237,257e" filled="false" stroked="true" strokeweight=".138285pt" strokecolor="#ff0000">
                <v:path arrowok="t"/>
              </v:shape>
            </v:group>
            <v:group style="position:absolute;left:9212;top:240;width:2;height:34" coordorigin="9212,240" coordsize="2,34">
              <v:shape style="position:absolute;left:9212;top:240;width:2;height:34" coordorigin="9212,240" coordsize="0,34" path="m9212,240l9212,274e" filled="false" stroked="true" strokeweight=".207617pt" strokecolor="#ff0000">
                <v:path arrowok="t"/>
              </v:shape>
            </v:group>
            <v:group style="position:absolute;left:9187;top:247;width:50;height:2" coordorigin="9187,247" coordsize="50,2">
              <v:shape style="position:absolute;left:9187;top:247;width:50;height:2" coordorigin="9187,247" coordsize="50,0" path="m9187,247l9237,247e" filled="false" stroked="true" strokeweight=".138285pt" strokecolor="#ff0000">
                <v:path arrowok="t"/>
              </v:shape>
            </v:group>
            <v:group style="position:absolute;left:9212;top:230;width:2;height:34" coordorigin="9212,230" coordsize="2,34">
              <v:shape style="position:absolute;left:9212;top:230;width:2;height:34" coordorigin="9212,230" coordsize="0,34" path="m9212,230l9212,264e" filled="false" stroked="true" strokeweight=".207617pt" strokecolor="#ff0000">
                <v:path arrowok="t"/>
              </v:shape>
            </v:group>
            <v:group style="position:absolute;left:9187;top:165;width:50;height:2" coordorigin="9187,165" coordsize="50,2">
              <v:shape style="position:absolute;left:9187;top:165;width:50;height:2" coordorigin="9187,165" coordsize="50,0" path="m9187,165l9237,165e" filled="false" stroked="true" strokeweight=".138285pt" strokecolor="#ff0000">
                <v:path arrowok="t"/>
              </v:shape>
            </v:group>
            <v:group style="position:absolute;left:9212;top:149;width:2;height:34" coordorigin="9212,149" coordsize="2,34">
              <v:shape style="position:absolute;left:9212;top:149;width:2;height:34" coordorigin="9212,149" coordsize="0,34" path="m9212,149l9212,182e" filled="false" stroked="true" strokeweight=".207617pt" strokecolor="#ff0000">
                <v:path arrowok="t"/>
              </v:shape>
            </v:group>
            <v:group style="position:absolute;left:9187;top:124;width:50;height:2" coordorigin="9187,124" coordsize="50,2">
              <v:shape style="position:absolute;left:9187;top:124;width:50;height:2" coordorigin="9187,124" coordsize="50,0" path="m9187,124l9237,124e" filled="false" stroked="true" strokeweight=".138285pt" strokecolor="#ff0000">
                <v:path arrowok="t"/>
              </v:shape>
            </v:group>
            <v:group style="position:absolute;left:9212;top:107;width:2;height:34" coordorigin="9212,107" coordsize="2,34">
              <v:shape style="position:absolute;left:9212;top:107;width:2;height:34" coordorigin="9212,107" coordsize="0,34" path="m9212,107l9212,141e" filled="false" stroked="true" strokeweight=".207617pt" strokecolor="#ff0000">
                <v:path arrowok="t"/>
              </v:shape>
            </v:group>
            <v:group style="position:absolute;left:9187;top:90;width:50;height:2" coordorigin="9187,90" coordsize="50,2">
              <v:shape style="position:absolute;left:9187;top:90;width:50;height:2" coordorigin="9187,90" coordsize="50,0" path="m9187,90l9237,90e" filled="false" stroked="true" strokeweight=".138285pt" strokecolor="#ff0000">
                <v:path arrowok="t"/>
              </v:shape>
            </v:group>
            <v:group style="position:absolute;left:9212;top:73;width:2;height:34" coordorigin="9212,73" coordsize="2,34">
              <v:shape style="position:absolute;left:9212;top:73;width:2;height:34" coordorigin="9212,73" coordsize="0,34" path="m9212,73l9212,106e" filled="false" stroked="true" strokeweight=".207617pt" strokecolor="#ff0000">
                <v:path arrowok="t"/>
              </v:shape>
            </v:group>
            <v:group style="position:absolute;left:9877;top:124;width:50;height:2" coordorigin="9877,124" coordsize="50,2">
              <v:shape style="position:absolute;left:9877;top:124;width:50;height:2" coordorigin="9877,124" coordsize="50,0" path="m9877,124l9927,124e" filled="false" stroked="true" strokeweight=".138285pt" strokecolor="#ff0000">
                <v:path arrowok="t"/>
              </v:shape>
            </v:group>
            <v:group style="position:absolute;left:9902;top:107;width:2;height:34" coordorigin="9902,107" coordsize="2,34">
              <v:shape style="position:absolute;left:9902;top:107;width:2;height:34" coordorigin="9902,107" coordsize="0,34" path="m9902,107l9902,141e" filled="false" stroked="true" strokeweight=".207617pt" strokecolor="#ff0000">
                <v:path arrowok="t"/>
              </v:shape>
            </v:group>
            <w10:wrap type="none"/>
          </v:group>
        </w:pict>
      </w:r>
      <w:r>
        <w:rPr>
          <w:rFonts w:ascii="Arial"/>
          <w:w w:val="150"/>
          <w:position w:val="-5"/>
          <w:sz w:val="9"/>
        </w:rPr>
        <w:t>10 </w:t>
      </w:r>
      <w:r>
        <w:rPr>
          <w:rFonts w:ascii="Arial"/>
          <w:w w:val="150"/>
          <w:sz w:val="9"/>
        </w:rPr>
        <w:t>x</w:t>
      </w:r>
      <w:r>
        <w:rPr>
          <w:rFonts w:ascii="Arial"/>
          <w:spacing w:val="-22"/>
          <w:w w:val="150"/>
          <w:sz w:val="9"/>
        </w:rPr>
        <w:t> </w:t>
      </w:r>
      <w:r>
        <w:rPr>
          <w:rFonts w:ascii="Arial"/>
          <w:w w:val="150"/>
          <w:sz w:val="9"/>
        </w:rPr>
        <w:t>10</w:t>
      </w:r>
      <w:r>
        <w:rPr>
          <w:rFonts w:ascii="Arial"/>
          <w:sz w:val="9"/>
        </w:rPr>
      </w:r>
    </w:p>
    <w:p>
      <w:pPr>
        <w:spacing w:before="105"/>
        <w:ind w:left="0" w:right="373" w:firstLine="0"/>
        <w:jc w:val="right"/>
        <w:rPr>
          <w:rFonts w:ascii="Arial" w:hAnsi="Arial" w:cs="Arial" w:eastAsia="Arial"/>
          <w:sz w:val="9"/>
          <w:szCs w:val="9"/>
        </w:rPr>
      </w:pPr>
      <w:r>
        <w:rPr/>
        <w:pict>
          <v:shape style="position:absolute;margin-left:390.789703pt;margin-top:3.036051pt;width:8.65pt;height:45.55pt;mso-position-horizontal-relative:page;mso-position-vertical-relative:paragraph;z-index:3160" type="#_x0000_t202" filled="false" stroked="false">
            <v:textbox inset="0,0,0,0" style="layout-flow:vertical;mso-layout-flow-alt:bottom-to-top">
              <w:txbxContent>
                <w:p>
                  <w:pPr>
                    <w:spacing w:before="0"/>
                    <w:ind w:left="20" w:right="0" w:firstLine="0"/>
                    <w:jc w:val="left"/>
                    <w:rPr>
                      <w:rFonts w:ascii="Arial" w:hAnsi="Arial" w:cs="Arial" w:eastAsia="Arial"/>
                      <w:sz w:val="13"/>
                      <w:szCs w:val="13"/>
                    </w:rPr>
                  </w:pPr>
                  <w:r>
                    <w:rPr>
                      <w:rFonts w:ascii="Arial"/>
                      <w:w w:val="68"/>
                      <w:sz w:val="13"/>
                    </w:rPr>
                    <w:t>Requested</w:t>
                  </w:r>
                  <w:r>
                    <w:rPr>
                      <w:rFonts w:ascii="Arial"/>
                      <w:spacing w:val="-12"/>
                      <w:sz w:val="13"/>
                    </w:rPr>
                    <w:t> </w:t>
                  </w:r>
                  <w:r>
                    <w:rPr>
                      <w:rFonts w:ascii="Arial"/>
                      <w:w w:val="68"/>
                      <w:sz w:val="13"/>
                    </w:rPr>
                    <w:t>disk</w:t>
                  </w:r>
                  <w:r>
                    <w:rPr>
                      <w:rFonts w:ascii="Arial"/>
                      <w:spacing w:val="-12"/>
                      <w:sz w:val="13"/>
                    </w:rPr>
                    <w:t> </w:t>
                  </w:r>
                  <w:r>
                    <w:rPr>
                      <w:rFonts w:ascii="Arial"/>
                      <w:w w:val="68"/>
                      <w:sz w:val="13"/>
                    </w:rPr>
                    <w:t>space</w:t>
                  </w:r>
                  <w:r>
                    <w:rPr>
                      <w:rFonts w:ascii="Arial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47"/>
          <w:sz w:val="9"/>
        </w:rPr>
        <w:t>8</w:t>
      </w:r>
      <w:r>
        <w:rPr>
          <w:rFonts w:ascii="Arial"/>
          <w:sz w:val="9"/>
        </w:rPr>
      </w:r>
    </w:p>
    <w:p>
      <w:pPr>
        <w:spacing w:line="240" w:lineRule="auto" w:before="4"/>
        <w:rPr>
          <w:rFonts w:ascii="Arial" w:hAnsi="Arial" w:cs="Arial" w:eastAsia="Arial"/>
          <w:sz w:val="9"/>
          <w:szCs w:val="9"/>
        </w:rPr>
      </w:pPr>
    </w:p>
    <w:p>
      <w:pPr>
        <w:spacing w:before="0"/>
        <w:ind w:left="0" w:right="373" w:firstLine="0"/>
        <w:jc w:val="right"/>
        <w:rPr>
          <w:rFonts w:ascii="Arial" w:hAnsi="Arial" w:cs="Arial" w:eastAsia="Arial"/>
          <w:sz w:val="9"/>
          <w:szCs w:val="9"/>
        </w:rPr>
      </w:pPr>
      <w:r>
        <w:rPr>
          <w:rFonts w:ascii="Arial"/>
          <w:w w:val="147"/>
          <w:sz w:val="9"/>
        </w:rPr>
        <w:t>6</w:t>
      </w:r>
      <w:r>
        <w:rPr>
          <w:rFonts w:ascii="Arial"/>
          <w:sz w:val="9"/>
        </w:rPr>
      </w:r>
    </w:p>
    <w:p>
      <w:pPr>
        <w:spacing w:line="240" w:lineRule="auto" w:before="5"/>
        <w:rPr>
          <w:rFonts w:ascii="Arial" w:hAnsi="Arial" w:cs="Arial" w:eastAsia="Arial"/>
          <w:sz w:val="9"/>
          <w:szCs w:val="9"/>
        </w:rPr>
      </w:pPr>
    </w:p>
    <w:p>
      <w:pPr>
        <w:spacing w:before="0"/>
        <w:ind w:left="0" w:right="373" w:firstLine="0"/>
        <w:jc w:val="right"/>
        <w:rPr>
          <w:rFonts w:ascii="Arial" w:hAnsi="Arial" w:cs="Arial" w:eastAsia="Arial"/>
          <w:sz w:val="9"/>
          <w:szCs w:val="9"/>
        </w:rPr>
      </w:pPr>
      <w:r>
        <w:rPr>
          <w:rFonts w:ascii="Arial"/>
          <w:w w:val="147"/>
          <w:sz w:val="9"/>
        </w:rPr>
        <w:t>4</w:t>
      </w:r>
      <w:r>
        <w:rPr>
          <w:rFonts w:ascii="Arial"/>
          <w:sz w:val="9"/>
        </w:rPr>
      </w:r>
    </w:p>
    <w:p>
      <w:pPr>
        <w:spacing w:before="67"/>
        <w:ind w:left="81" w:right="0" w:firstLine="0"/>
        <w:jc w:val="left"/>
        <w:rPr>
          <w:rFonts w:ascii="Arial" w:hAnsi="Arial" w:cs="Arial" w:eastAsia="Arial"/>
          <w:sz w:val="9"/>
          <w:szCs w:val="9"/>
        </w:rPr>
      </w:pPr>
      <w:r>
        <w:rPr>
          <w:w w:val="150"/>
        </w:rPr>
        <w:br w:type="column"/>
      </w:r>
      <w:r>
        <w:rPr>
          <w:rFonts w:ascii="Arial"/>
          <w:w w:val="150"/>
          <w:sz w:val="9"/>
        </w:rPr>
        <w:t>Google Batch</w:t>
      </w:r>
      <w:r>
        <w:rPr>
          <w:rFonts w:ascii="Arial"/>
          <w:spacing w:val="-21"/>
          <w:w w:val="150"/>
          <w:sz w:val="9"/>
        </w:rPr>
        <w:t> </w:t>
      </w:r>
      <w:r>
        <w:rPr>
          <w:rFonts w:ascii="Arial"/>
          <w:w w:val="150"/>
          <w:sz w:val="9"/>
        </w:rPr>
        <w:t>Jobs</w:t>
      </w:r>
      <w:r>
        <w:rPr>
          <w:rFonts w:ascii="Arial"/>
          <w:sz w:val="9"/>
        </w:rPr>
      </w:r>
    </w:p>
    <w:p>
      <w:pPr>
        <w:spacing w:after="0"/>
        <w:jc w:val="left"/>
        <w:rPr>
          <w:rFonts w:ascii="Arial" w:hAnsi="Arial" w:cs="Arial" w:eastAsia="Arial"/>
          <w:sz w:val="9"/>
          <w:szCs w:val="9"/>
        </w:rPr>
        <w:sectPr>
          <w:pgSz w:w="12240" w:h="15840"/>
          <w:pgMar w:header="0" w:footer="1000" w:top="1380" w:bottom="1200" w:left="1060" w:right="0"/>
          <w:cols w:num="6" w:equalWidth="0">
            <w:col w:w="1692" w:space="40"/>
            <w:col w:w="1484" w:space="40"/>
            <w:col w:w="1234" w:space="40"/>
            <w:col w:w="1485" w:space="40"/>
            <w:col w:w="1417" w:space="40"/>
            <w:col w:w="3668"/>
          </w:cols>
        </w:sectPr>
      </w:pPr>
    </w:p>
    <w:p>
      <w:pPr>
        <w:spacing w:line="240" w:lineRule="auto" w:before="4"/>
        <w:rPr>
          <w:rFonts w:ascii="Arial" w:hAnsi="Arial" w:cs="Arial" w:eastAsia="Arial"/>
          <w:sz w:val="20"/>
          <w:szCs w:val="20"/>
        </w:rPr>
      </w:pPr>
    </w:p>
    <w:p>
      <w:pPr>
        <w:spacing w:after="0" w:line="240" w:lineRule="auto"/>
        <w:rPr>
          <w:rFonts w:ascii="Arial" w:hAnsi="Arial" w:cs="Arial" w:eastAsia="Arial"/>
          <w:sz w:val="20"/>
          <w:szCs w:val="20"/>
        </w:rPr>
        <w:sectPr>
          <w:type w:val="continuous"/>
          <w:pgSz w:w="12240" w:h="15840"/>
          <w:pgMar w:top="460" w:bottom="280" w:left="1060" w:right="0"/>
        </w:sectPr>
      </w:pPr>
    </w:p>
    <w:p>
      <w:pPr>
        <w:spacing w:line="240" w:lineRule="auto" w:before="3"/>
        <w:rPr>
          <w:rFonts w:ascii="Arial" w:hAnsi="Arial" w:cs="Arial" w:eastAsia="Arial"/>
          <w:sz w:val="8"/>
          <w:szCs w:val="8"/>
        </w:rPr>
      </w:pPr>
    </w:p>
    <w:p>
      <w:pPr>
        <w:tabs>
          <w:tab w:pos="2483" w:val="left" w:leader="none"/>
          <w:tab w:pos="3111" w:val="left" w:leader="none"/>
        </w:tabs>
        <w:spacing w:before="0"/>
        <w:ind w:left="1796" w:right="0" w:firstLine="0"/>
        <w:jc w:val="left"/>
        <w:rPr>
          <w:rFonts w:ascii="Arial" w:hAnsi="Arial" w:cs="Arial" w:eastAsia="Arial"/>
          <w:sz w:val="6"/>
          <w:szCs w:val="6"/>
        </w:rPr>
      </w:pPr>
      <w:r>
        <w:rPr>
          <w:rFonts w:ascii="Arial"/>
          <w:w w:val="165"/>
          <w:sz w:val="6"/>
        </w:rPr>
        <w:t>FINISHED</w:t>
        <w:tab/>
        <w:t>KILLED</w:t>
        <w:tab/>
        <w:t>FAILED</w:t>
      </w:r>
      <w:r>
        <w:rPr>
          <w:rFonts w:ascii="Arial"/>
          <w:sz w:val="6"/>
        </w:rPr>
      </w:r>
    </w:p>
    <w:p>
      <w:pPr>
        <w:spacing w:line="240" w:lineRule="auto" w:before="3"/>
        <w:rPr>
          <w:rFonts w:ascii="Arial" w:hAnsi="Arial" w:cs="Arial" w:eastAsia="Arial"/>
          <w:sz w:val="8"/>
          <w:szCs w:val="8"/>
        </w:rPr>
      </w:pPr>
      <w:r>
        <w:rPr/>
        <w:br w:type="column"/>
      </w:r>
      <w:r>
        <w:rPr>
          <w:rFonts w:ascii="Arial"/>
          <w:sz w:val="8"/>
        </w:rPr>
      </w:r>
    </w:p>
    <w:p>
      <w:pPr>
        <w:tabs>
          <w:tab w:pos="1780" w:val="left" w:leader="none"/>
          <w:tab w:pos="2408" w:val="left" w:leader="none"/>
        </w:tabs>
        <w:spacing w:before="0"/>
        <w:ind w:left="1093" w:right="0" w:firstLine="0"/>
        <w:jc w:val="left"/>
        <w:rPr>
          <w:rFonts w:ascii="Arial" w:hAnsi="Arial" w:cs="Arial" w:eastAsia="Arial"/>
          <w:sz w:val="6"/>
          <w:szCs w:val="6"/>
        </w:rPr>
      </w:pPr>
      <w:r>
        <w:rPr>
          <w:rFonts w:ascii="Arial"/>
          <w:w w:val="165"/>
          <w:sz w:val="6"/>
        </w:rPr>
        <w:t>FINISHED</w:t>
        <w:tab/>
        <w:t>KILLED</w:t>
        <w:tab/>
        <w:t>FAILED</w:t>
      </w:r>
      <w:r>
        <w:rPr>
          <w:rFonts w:ascii="Arial"/>
          <w:sz w:val="6"/>
        </w:rPr>
      </w:r>
    </w:p>
    <w:p>
      <w:pPr>
        <w:spacing w:line="240" w:lineRule="auto" w:before="3"/>
        <w:rPr>
          <w:rFonts w:ascii="Arial" w:hAnsi="Arial" w:cs="Arial" w:eastAsia="Arial"/>
          <w:sz w:val="8"/>
          <w:szCs w:val="8"/>
        </w:rPr>
      </w:pPr>
      <w:r>
        <w:rPr/>
        <w:br w:type="column"/>
      </w:r>
      <w:r>
        <w:rPr>
          <w:rFonts w:ascii="Arial"/>
          <w:sz w:val="8"/>
        </w:rPr>
      </w:r>
    </w:p>
    <w:p>
      <w:pPr>
        <w:tabs>
          <w:tab w:pos="1683" w:val="left" w:leader="none"/>
          <w:tab w:pos="2375" w:val="left" w:leader="none"/>
        </w:tabs>
        <w:spacing w:before="0"/>
        <w:ind w:left="933" w:right="0" w:firstLine="0"/>
        <w:jc w:val="left"/>
        <w:rPr>
          <w:rFonts w:ascii="Arial" w:hAnsi="Arial" w:cs="Arial" w:eastAsia="Arial"/>
          <w:sz w:val="6"/>
          <w:szCs w:val="6"/>
        </w:rPr>
      </w:pPr>
      <w:r>
        <w:rPr>
          <w:rFonts w:ascii="Arial"/>
          <w:w w:val="165"/>
          <w:sz w:val="6"/>
        </w:rPr>
        <w:t>FINISHED</w:t>
        <w:tab/>
        <w:t>KILLED</w:t>
        <w:tab/>
        <w:t>FAILED</w:t>
      </w:r>
      <w:r>
        <w:rPr>
          <w:rFonts w:ascii="Arial"/>
          <w:sz w:val="6"/>
        </w:rPr>
      </w:r>
    </w:p>
    <w:p>
      <w:pPr>
        <w:spacing w:after="0"/>
        <w:jc w:val="left"/>
        <w:rPr>
          <w:rFonts w:ascii="Arial" w:hAnsi="Arial" w:cs="Arial" w:eastAsia="Arial"/>
          <w:sz w:val="6"/>
          <w:szCs w:val="6"/>
        </w:rPr>
        <w:sectPr>
          <w:type w:val="continuous"/>
          <w:pgSz w:w="12240" w:h="15840"/>
          <w:pgMar w:top="460" w:bottom="280" w:left="1060" w:right="0"/>
          <w:cols w:num="3" w:equalWidth="0">
            <w:col w:w="3460" w:space="40"/>
            <w:col w:w="2758" w:space="40"/>
            <w:col w:w="4882"/>
          </w:cols>
        </w:sectPr>
      </w:pPr>
    </w:p>
    <w:p>
      <w:pPr>
        <w:spacing w:line="240" w:lineRule="auto" w:before="2"/>
        <w:rPr>
          <w:rFonts w:ascii="Arial" w:hAnsi="Arial" w:cs="Arial" w:eastAsia="Arial"/>
          <w:sz w:val="18"/>
          <w:szCs w:val="18"/>
        </w:rPr>
      </w:pPr>
    </w:p>
    <w:p>
      <w:pPr>
        <w:pStyle w:val="ListParagraph"/>
        <w:numPr>
          <w:ilvl w:val="1"/>
          <w:numId w:val="6"/>
        </w:numPr>
        <w:tabs>
          <w:tab w:pos="4640" w:val="left" w:leader="none"/>
        </w:tabs>
        <w:spacing w:line="240" w:lineRule="auto" w:before="72" w:after="0"/>
        <w:ind w:left="4639" w:right="1122" w:hanging="226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Google Batch</w:t>
      </w:r>
      <w:r>
        <w:rPr>
          <w:rFonts w:ascii="Times New Roman"/>
          <w:spacing w:val="33"/>
          <w:sz w:val="15"/>
        </w:rPr>
        <w:t> </w:t>
      </w:r>
      <w:r>
        <w:rPr>
          <w:rFonts w:ascii="Times New Roman"/>
          <w:sz w:val="15"/>
        </w:rPr>
        <w:t>Jobs.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60" w:bottom="280" w:left="1060" w:right="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before="47"/>
        <w:ind w:left="0" w:right="0" w:firstLine="0"/>
        <w:jc w:val="right"/>
        <w:rPr>
          <w:rFonts w:ascii="Arial" w:hAnsi="Arial" w:cs="Arial" w:eastAsia="Arial"/>
          <w:sz w:val="9"/>
          <w:szCs w:val="9"/>
        </w:rPr>
      </w:pPr>
      <w:r>
        <w:rPr/>
        <w:pict>
          <v:shape style="position:absolute;margin-left:109.668381pt;margin-top:8.804004pt;width:7.9pt;height:39.85pt;mso-position-horizontal-relative:page;mso-position-vertical-relative:paragraph;z-index:2944" type="#_x0000_t202" filled="false" stroked="false">
            <v:textbox inset="0,0,0,0" style="layout-flow:vertical;mso-layout-flow-alt:bottom-to-top">
              <w:txbxContent>
                <w:p>
                  <w:pPr>
                    <w:spacing w:before="7"/>
                    <w:ind w:left="20" w:right="0" w:firstLine="0"/>
                    <w:jc w:val="left"/>
                    <w:rPr>
                      <w:rFonts w:ascii="Arial" w:hAnsi="Arial" w:cs="Arial" w:eastAsia="Arial"/>
                      <w:sz w:val="11"/>
                      <w:szCs w:val="11"/>
                    </w:rPr>
                  </w:pPr>
                  <w:r>
                    <w:rPr>
                      <w:rFonts w:ascii="Arial"/>
                      <w:w w:val="81"/>
                      <w:sz w:val="11"/>
                    </w:rPr>
                    <w:t>Requested</w:t>
                  </w:r>
                  <w:r>
                    <w:rPr>
                      <w:rFonts w:ascii="Arial"/>
                      <w:spacing w:val="-6"/>
                      <w:sz w:val="11"/>
                    </w:rPr>
                    <w:t> </w:t>
                  </w:r>
                  <w:r>
                    <w:rPr>
                      <w:rFonts w:ascii="Arial"/>
                      <w:w w:val="81"/>
                      <w:sz w:val="11"/>
                    </w:rPr>
                    <w:t>VM</w:t>
                  </w:r>
                  <w:r>
                    <w:rPr>
                      <w:rFonts w:ascii="Arial"/>
                      <w:spacing w:val="-6"/>
                      <w:sz w:val="11"/>
                    </w:rPr>
                    <w:t> </w:t>
                  </w:r>
                  <w:r>
                    <w:rPr>
                      <w:rFonts w:ascii="Arial"/>
                      <w:w w:val="81"/>
                      <w:sz w:val="11"/>
                    </w:rPr>
                    <w:t>MB</w:t>
                  </w:r>
                  <w:r>
                    <w:rPr>
                      <w:rFonts w:ascii="Arial"/>
                      <w:sz w:val="1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25"/>
          <w:sz w:val="9"/>
        </w:rPr>
        <w:t>4000</w:t>
      </w:r>
      <w:r>
        <w:rPr>
          <w:rFonts w:ascii="Arial"/>
          <w:sz w:val="9"/>
        </w:rPr>
      </w: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before="49"/>
        <w:ind w:left="0" w:right="0" w:firstLine="0"/>
        <w:jc w:val="right"/>
        <w:rPr>
          <w:rFonts w:ascii="Arial" w:hAnsi="Arial" w:cs="Arial" w:eastAsia="Arial"/>
          <w:sz w:val="9"/>
          <w:szCs w:val="9"/>
        </w:rPr>
      </w:pPr>
      <w:r>
        <w:rPr/>
        <w:pict>
          <v:group style="position:absolute;margin-left:145.609192pt;margin-top:10.186257pt;width:2.35pt;height:1.9pt;mso-position-horizontal-relative:page;mso-position-vertical-relative:paragraph;z-index:2296" coordorigin="2912,204" coordsize="47,38">
            <v:group style="position:absolute;left:2914;top:222;width:44;height:2" coordorigin="2914,222" coordsize="44,2">
              <v:shape style="position:absolute;left:2914;top:222;width:44;height:2" coordorigin="2914,222" coordsize="44,0" path="m2914,222l2957,222e" filled="false" stroked="true" strokeweight=".140474pt" strokecolor="#ff0000">
                <v:path arrowok="t"/>
              </v:shape>
            </v:group>
            <v:group style="position:absolute;left:2936;top:206;width:2;height:34" coordorigin="2936,206" coordsize="2,34">
              <v:shape style="position:absolute;left:2936;top:206;width:2;height:34" coordorigin="2936,206" coordsize="0,34" path="m2936,206l2936,239e" filled="false" stroked="true" strokeweight=".182532pt" strokecolor="#ff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45.609192pt;margin-top:2.888118pt;width:2.35pt;height:2.2pt;mso-position-horizontal-relative:page;mso-position-vertical-relative:paragraph;z-index:2320" coordorigin="2912,58" coordsize="47,44">
            <v:group style="position:absolute;left:2914;top:83;width:44;height:2" coordorigin="2914,83" coordsize="44,2">
              <v:shape style="position:absolute;left:2914;top:83;width:44;height:2" coordorigin="2914,83" coordsize="44,0" path="m2914,83l2957,83e" filled="false" stroked="true" strokeweight=".140474pt" strokecolor="#ff0000">
                <v:path arrowok="t"/>
              </v:shape>
            </v:group>
            <v:group style="position:absolute;left:2936;top:66;width:2;height:34" coordorigin="2936,66" coordsize="2,34">
              <v:shape style="position:absolute;left:2936;top:66;width:2;height:34" coordorigin="2936,66" coordsize="0,34" path="m2936,66l2936,99e" filled="false" stroked="true" strokeweight=".182532pt" strokecolor="#ff0000">
                <v:path arrowok="t"/>
              </v:shape>
            </v:group>
            <v:group style="position:absolute;left:2914;top:76;width:44;height:2" coordorigin="2914,76" coordsize="44,2">
              <v:shape style="position:absolute;left:2914;top:76;width:44;height:2" coordorigin="2914,76" coordsize="44,0" path="m2914,76l2957,76e" filled="false" stroked="true" strokeweight=".140474pt" strokecolor="#ff0000">
                <v:path arrowok="t"/>
              </v:shape>
            </v:group>
            <v:group style="position:absolute;left:2936;top:60;width:2;height:34" coordorigin="2936,60" coordsize="2,34">
              <v:shape style="position:absolute;left:2936;top:60;width:2;height:34" coordorigin="2936,60" coordsize="0,34" path="m2936,60l2936,93e" filled="false" stroked="true" strokeweight=".182532pt" strokecolor="#ff0000">
                <v:path arrowok="t"/>
              </v:shape>
            </v:group>
            <w10:wrap type="none"/>
          </v:group>
        </w:pict>
      </w:r>
      <w:r>
        <w:rPr>
          <w:rFonts w:ascii="Arial"/>
          <w:w w:val="125"/>
          <w:sz w:val="9"/>
        </w:rPr>
        <w:t>3000</w:t>
      </w:r>
      <w:r>
        <w:rPr>
          <w:rFonts w:ascii="Arial"/>
          <w:sz w:val="9"/>
        </w:rPr>
      </w: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before="49"/>
        <w:ind w:left="0" w:right="0" w:firstLine="0"/>
        <w:jc w:val="right"/>
        <w:rPr>
          <w:rFonts w:ascii="Arial" w:hAnsi="Arial" w:cs="Arial" w:eastAsia="Arial"/>
          <w:sz w:val="9"/>
          <w:szCs w:val="9"/>
        </w:rPr>
      </w:pPr>
      <w:r>
        <w:rPr>
          <w:rFonts w:ascii="Arial"/>
          <w:w w:val="125"/>
          <w:sz w:val="9"/>
        </w:rPr>
        <w:t>2000</w:t>
      </w:r>
      <w:r>
        <w:rPr>
          <w:rFonts w:ascii="Arial"/>
          <w:sz w:val="9"/>
        </w:rPr>
      </w: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before="49"/>
        <w:ind w:left="0" w:right="0" w:firstLine="0"/>
        <w:jc w:val="right"/>
        <w:rPr>
          <w:rFonts w:ascii="Arial" w:hAnsi="Arial" w:cs="Arial" w:eastAsia="Arial"/>
          <w:sz w:val="9"/>
          <w:szCs w:val="9"/>
        </w:rPr>
      </w:pPr>
      <w:r>
        <w:rPr>
          <w:rFonts w:ascii="Arial"/>
          <w:w w:val="125"/>
          <w:sz w:val="9"/>
        </w:rPr>
        <w:t>1000</w:t>
      </w:r>
      <w:r>
        <w:rPr>
          <w:rFonts w:ascii="Arial"/>
          <w:sz w:val="9"/>
        </w:rPr>
      </w: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line="73" w:lineRule="exact" w:before="49"/>
        <w:ind w:left="0" w:right="0" w:firstLine="0"/>
        <w:jc w:val="right"/>
        <w:rPr>
          <w:rFonts w:ascii="Arial" w:hAnsi="Arial" w:cs="Arial" w:eastAsia="Arial"/>
          <w:sz w:val="9"/>
          <w:szCs w:val="9"/>
        </w:rPr>
      </w:pPr>
      <w:r>
        <w:rPr>
          <w:rFonts w:ascii="Arial"/>
          <w:w w:val="129"/>
          <w:sz w:val="9"/>
        </w:rPr>
        <w:t>0</w:t>
      </w:r>
      <w:r>
        <w:rPr>
          <w:rFonts w:ascii="Arial"/>
          <w:sz w:val="9"/>
        </w:rPr>
      </w: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  <w:r>
        <w:rPr/>
        <w:br w:type="column"/>
      </w:r>
      <w:r>
        <w:rPr>
          <w:rFonts w:ascii="Arial"/>
          <w:sz w:val="8"/>
        </w:rPr>
      </w:r>
    </w:p>
    <w:p>
      <w:pPr>
        <w:spacing w:before="54"/>
        <w:ind w:left="-23" w:right="0" w:firstLine="0"/>
        <w:jc w:val="left"/>
        <w:rPr>
          <w:rFonts w:ascii="Arial" w:hAnsi="Arial" w:cs="Arial" w:eastAsia="Arial"/>
          <w:sz w:val="9"/>
          <w:szCs w:val="9"/>
        </w:rPr>
      </w:pPr>
      <w:r>
        <w:rPr/>
        <w:pict>
          <v:group style="position:absolute;margin-left:219.352249pt;margin-top:13.69775pt;width:.1pt;height:.1pt;mso-position-horizontal-relative:page;mso-position-vertical-relative:paragraph;z-index:2224" coordorigin="4387,274" coordsize="2,2">
            <v:shape style="position:absolute;left:4387;top:274;width:2;height:2" coordorigin="4387,274" coordsize="0,0" path="m4387,274l4387,274e" filled="false" stroked="true" strokeweight=".093922pt" strokecolor="#000000">
              <v:path arrowok="t"/>
              <v:stroke dashstyle="dash"/>
            </v:shape>
            <w10:wrap type="none"/>
          </v:group>
        </w:pict>
      </w:r>
      <w:r>
        <w:rPr/>
        <w:pict>
          <v:group style="position:absolute;margin-left:145.609192pt;margin-top:12.618877pt;width:2.35pt;height:2.5pt;mso-position-horizontal-relative:page;mso-position-vertical-relative:paragraph;z-index:2344" coordorigin="2912,252" coordsize="47,50">
            <v:group style="position:absolute;left:2936;top:266;width:2;height:34" coordorigin="2936,266" coordsize="2,34">
              <v:shape style="position:absolute;left:2936;top:266;width:2;height:34" coordorigin="2936,266" coordsize="0,34" path="m2936,266l2936,300e" filled="false" stroked="true" strokeweight=".182532pt" strokecolor="#ff0000">
                <v:path arrowok="t"/>
              </v:shape>
            </v:group>
            <v:group style="position:absolute;left:2914;top:271;width:44;height:2" coordorigin="2914,271" coordsize="44,2">
              <v:shape style="position:absolute;left:2914;top:271;width:44;height:2" coordorigin="2914,271" coordsize="44,0" path="m2914,271l2957,271e" filled="false" stroked="true" strokeweight=".140474pt" strokecolor="#ff0000">
                <v:path arrowok="t"/>
              </v:shape>
            </v:group>
            <v:group style="position:absolute;left:2936;top:254;width:2;height:34" coordorigin="2936,254" coordsize="2,34">
              <v:shape style="position:absolute;left:2936;top:254;width:2;height:34" coordorigin="2936,254" coordsize="0,34" path="m2936,254l2936,288e" filled="false" stroked="true" strokeweight=".182532pt" strokecolor="#ff0000">
                <v:path arrowok="t"/>
              </v:shape>
            </v:group>
            <v:group style="position:absolute;left:2914;top:259;width:44;height:2" coordorigin="2914,259" coordsize="44,2">
              <v:shape style="position:absolute;left:2914;top:259;width:44;height:2" coordorigin="2914,259" coordsize="44,0" path="m2914,259l2957,259e" filled="false" stroked="true" strokeweight=".140474pt" strokecolor="#ff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74.639603pt;margin-top:12.618068pt;width:2.35pt;height:2.5pt;mso-position-horizontal-relative:page;mso-position-vertical-relative:paragraph;z-index:2368" coordorigin="3493,252" coordsize="47,50">
            <v:group style="position:absolute;left:3494;top:283;width:44;height:2" coordorigin="3494,283" coordsize="44,2">
              <v:shape style="position:absolute;left:3494;top:283;width:44;height:2" coordorigin="3494,283" coordsize="44,0" path="m3494,283l3538,283e" filled="false" stroked="true" strokeweight=".140474pt" strokecolor="#ff0000">
                <v:path arrowok="t"/>
              </v:shape>
            </v:group>
            <v:group style="position:absolute;left:3516;top:266;width:2;height:34" coordorigin="3516,266" coordsize="2,34">
              <v:shape style="position:absolute;left:3516;top:266;width:2;height:34" coordorigin="3516,266" coordsize="0,34" path="m3516,266l3516,300e" filled="false" stroked="true" strokeweight=".182532pt" strokecolor="#ff0000">
                <v:path arrowok="t"/>
              </v:shape>
            </v:group>
            <v:group style="position:absolute;left:3494;top:271;width:44;height:2" coordorigin="3494,271" coordsize="44,2">
              <v:shape style="position:absolute;left:3494;top:271;width:44;height:2" coordorigin="3494,271" coordsize="44,0" path="m3494,271l3538,271e" filled="false" stroked="true" strokeweight=".140474pt" strokecolor="#ff0000">
                <v:path arrowok="t"/>
              </v:shape>
            </v:group>
            <v:group style="position:absolute;left:3516;top:254;width:2;height:34" coordorigin="3516,254" coordsize="2,34">
              <v:shape style="position:absolute;left:3516;top:254;width:2;height:34" coordorigin="3516,254" coordsize="0,34" path="m3516,254l3516,288e" filled="false" stroked="true" strokeweight=".182532pt" strokecolor="#ff0000">
                <v:path arrowok="t"/>
              </v:shape>
            </v:group>
            <v:group style="position:absolute;left:3494;top:259;width:44;height:2" coordorigin="3494,259" coordsize="44,2">
              <v:shape style="position:absolute;left:3494;top:259;width:44;height:2" coordorigin="3494,259" coordsize="44,0" path="m3494,259l3538,259e" filled="false" stroked="true" strokeweight=".140474pt" strokecolor="#ff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03.668945pt;margin-top:31.558388pt;width:2.35pt;height:4.7pt;mso-position-horizontal-relative:page;mso-position-vertical-relative:paragraph;z-index:2440" coordorigin="4073,631" coordsize="47,94">
            <v:group style="position:absolute;left:4075;top:723;width:44;height:2" coordorigin="4075,723" coordsize="44,2">
              <v:shape style="position:absolute;left:4075;top:723;width:44;height:2" coordorigin="4075,723" coordsize="44,0" path="m4075,723l4119,723e" filled="false" stroked="true" strokeweight=".140474pt" strokecolor="#ff0000">
                <v:path arrowok="t"/>
              </v:shape>
            </v:group>
            <v:group style="position:absolute;left:4075;top:650;width:44;height:2" coordorigin="4075,650" coordsize="44,2">
              <v:shape style="position:absolute;left:4075;top:650;width:44;height:2" coordorigin="4075,650" coordsize="44,0" path="m4075,650l4119,650e" filled="false" stroked="true" strokeweight=".140474pt" strokecolor="#ff0000">
                <v:path arrowok="t"/>
              </v:shape>
            </v:group>
            <v:group style="position:absolute;left:4097;top:633;width:2;height:34" coordorigin="4097,633" coordsize="2,34">
              <v:shape style="position:absolute;left:4097;top:633;width:2;height:34" coordorigin="4097,633" coordsize="0,34" path="m4097,633l4097,667e" filled="false" stroked="true" strokeweight=".182532pt" strokecolor="#ff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03.668945pt;margin-top:24.565718pt;width:2.35pt;height:1.9pt;mso-position-horizontal-relative:page;mso-position-vertical-relative:paragraph;z-index:2464" coordorigin="4073,491" coordsize="47,38">
            <v:group style="position:absolute;left:4075;top:510;width:44;height:2" coordorigin="4075,510" coordsize="44,2">
              <v:shape style="position:absolute;left:4075;top:510;width:44;height:2" coordorigin="4075,510" coordsize="44,0" path="m4075,510l4119,510e" filled="false" stroked="true" strokeweight=".140474pt" strokecolor="#ff0000">
                <v:path arrowok="t"/>
              </v:shape>
            </v:group>
            <v:group style="position:absolute;left:4097;top:493;width:2;height:34" coordorigin="4097,493" coordsize="2,34">
              <v:shape style="position:absolute;left:4097;top:493;width:2;height:34" coordorigin="4097,493" coordsize="0,34" path="m4097,493l4097,527e" filled="false" stroked="true" strokeweight=".182532pt" strokecolor="#ff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03.668945pt;margin-top:12.621338pt;width:2.35pt;height:7.75pt;mso-position-horizontal-relative:page;mso-position-vertical-relative:paragraph;z-index:2488" coordorigin="4073,252" coordsize="47,155">
            <v:group style="position:absolute;left:4075;top:405;width:44;height:2" coordorigin="4075,405" coordsize="44,2">
              <v:shape style="position:absolute;left:4075;top:405;width:44;height:2" coordorigin="4075,405" coordsize="44,0" path="m4075,405l4119,405e" filled="false" stroked="true" strokeweight=".140474pt" strokecolor="#ff0000">
                <v:path arrowok="t"/>
              </v:shape>
            </v:group>
            <v:group style="position:absolute;left:4075;top:385;width:44;height:2" coordorigin="4075,385" coordsize="44,2">
              <v:shape style="position:absolute;left:4075;top:385;width:44;height:2" coordorigin="4075,385" coordsize="44,0" path="m4075,385l4119,385e" filled="false" stroked="true" strokeweight=".140474pt" strokecolor="#ff0000">
                <v:path arrowok="t"/>
              </v:shape>
            </v:group>
            <v:group style="position:absolute;left:4097;top:368;width:2;height:34" coordorigin="4097,368" coordsize="2,34">
              <v:shape style="position:absolute;left:4097;top:368;width:2;height:34" coordorigin="4097,368" coordsize="0,34" path="m4097,368l4097,402e" filled="false" stroked="true" strokeweight=".182532pt" strokecolor="#ff0000">
                <v:path arrowok="t"/>
              </v:shape>
            </v:group>
            <v:group style="position:absolute;left:4075;top:283;width:44;height:2" coordorigin="4075,283" coordsize="44,2">
              <v:shape style="position:absolute;left:4075;top:283;width:44;height:2" coordorigin="4075,283" coordsize="44,0" path="m4075,283l4119,283e" filled="false" stroked="true" strokeweight=".140474pt" strokecolor="#ff0000">
                <v:path arrowok="t"/>
              </v:shape>
            </v:group>
            <v:group style="position:absolute;left:4097;top:266;width:2;height:34" coordorigin="4097,266" coordsize="2,34">
              <v:shape style="position:absolute;left:4097;top:266;width:2;height:34" coordorigin="4097,266" coordsize="0,34" path="m4097,266l4097,300e" filled="false" stroked="true" strokeweight=".182532pt" strokecolor="#ff0000">
                <v:path arrowok="t"/>
              </v:shape>
            </v:group>
            <v:group style="position:absolute;left:4075;top:271;width:44;height:2" coordorigin="4075,271" coordsize="44,2">
              <v:shape style="position:absolute;left:4075;top:271;width:44;height:2" coordorigin="4075,271" coordsize="44,0" path="m4075,271l4119,271e" filled="false" stroked="true" strokeweight=".140474pt" strokecolor="#ff0000">
                <v:path arrowok="t"/>
              </v:shape>
            </v:group>
            <v:group style="position:absolute;left:4097;top:254;width:2;height:34" coordorigin="4097,254" coordsize="2,34">
              <v:shape style="position:absolute;left:4097;top:254;width:2;height:34" coordorigin="4097,254" coordsize="0,34" path="m4097,254l4097,288e" filled="false" stroked="true" strokeweight=".182532pt" strokecolor="#ff0000">
                <v:path arrowok="t"/>
              </v:shape>
            </v:group>
            <v:group style="position:absolute;left:4075;top:259;width:44;height:2" coordorigin="4075,259" coordsize="44,2">
              <v:shape style="position:absolute;left:4075;top:259;width:44;height:2" coordorigin="4075,259" coordsize="44,0" path="m4075,259l4119,259e" filled="false" stroked="true" strokeweight=".140474pt" strokecolor="#ff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67.889221pt;margin-top:34.652695pt;width:2.35pt;height:1.4pt;mso-position-horizontal-relative:page;mso-position-vertical-relative:paragraph;z-index:2512" coordorigin="5358,693" coordsize="47,28">
            <v:group style="position:absolute;left:5359;top:719;width:44;height:2" coordorigin="5359,719" coordsize="44,2">
              <v:shape style="position:absolute;left:5359;top:719;width:44;height:2" coordorigin="5359,719" coordsize="44,0" path="m5359,719l5403,719e" filled="false" stroked="true" strokeweight=".140474pt" strokecolor="#ff0000">
                <v:path arrowok="t"/>
              </v:shape>
            </v:group>
            <v:group style="position:absolute;left:5359;top:694;width:44;height:2" coordorigin="5359,694" coordsize="44,2">
              <v:shape style="position:absolute;left:5359;top:694;width:44;height:2" coordorigin="5359,694" coordsize="44,0" path="m5359,694l5403,694e" filled="false" stroked="true" strokeweight=".140474pt" strokecolor="#ff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67.889221pt;margin-top:24.329687pt;width:2.35pt;height:1.9pt;mso-position-horizontal-relative:page;mso-position-vertical-relative:paragraph;z-index:2536" coordorigin="5358,487" coordsize="47,38">
            <v:group style="position:absolute;left:5359;top:505;width:44;height:2" coordorigin="5359,505" coordsize="44,2">
              <v:shape style="position:absolute;left:5359;top:505;width:44;height:2" coordorigin="5359,505" coordsize="44,0" path="m5359,505l5403,505e" filled="false" stroked="true" strokeweight=".140474pt" strokecolor="#ff0000">
                <v:path arrowok="t"/>
              </v:shape>
            </v:group>
            <v:group style="position:absolute;left:5381;top:488;width:2;height:34" coordorigin="5381,488" coordsize="2,34">
              <v:shape style="position:absolute;left:5381;top:488;width:2;height:34" coordorigin="5381,488" coordsize="0,34" path="m5381,488l5381,522e" filled="false" stroked="true" strokeweight=".182532pt" strokecolor="#ff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26.315125pt;margin-top:24.332148pt;width:2.35pt;height:1.9pt;mso-position-horizontal-relative:page;mso-position-vertical-relative:paragraph;z-index:2632" coordorigin="6526,487" coordsize="47,38">
            <v:group style="position:absolute;left:6528;top:505;width:44;height:2" coordorigin="6528,505" coordsize="44,2">
              <v:shape style="position:absolute;left:6528;top:505;width:44;height:2" coordorigin="6528,505" coordsize="44,0" path="m6528,505l6572,505e" filled="false" stroked="true" strokeweight=".140474pt" strokecolor="#ff0000">
                <v:path arrowok="t"/>
              </v:shape>
            </v:group>
            <v:group style="position:absolute;left:6550;top:488;width:2;height:34" coordorigin="6550,488" coordsize="2,34">
              <v:shape style="position:absolute;left:6550;top:488;width:2;height:34" coordorigin="6550,488" coordsize="0,34" path="m6550,488l6550,522e" filled="false" stroked="true" strokeweight=".182532pt" strokecolor="#ff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32.170822pt;margin-top:8.576362pt;width:87.4pt;height:57.1pt;mso-position-horizontal-relative:page;mso-position-vertical-relative:paragraph;z-index:32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90"/>
                    <w:gridCol w:w="581"/>
                    <w:gridCol w:w="581"/>
                    <w:gridCol w:w="290"/>
                  </w:tblGrid>
                  <w:tr>
                    <w:trPr>
                      <w:trHeight w:val="159" w:hRule="exact"/>
                    </w:trPr>
                    <w:tc>
                      <w:tcPr>
                        <w:tcW w:w="1742" w:type="dxa"/>
                        <w:gridSpan w:val="4"/>
                        <w:tcBorders>
                          <w:top w:val="single" w:sz="30" w:space="0" w:color="FF0000"/>
                          <w:left w:val="single" w:sz="1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22" w:hRule="exact"/>
                    </w:trPr>
                    <w:tc>
                      <w:tcPr>
                        <w:tcW w:w="871" w:type="dxa"/>
                        <w:gridSpan w:val="2"/>
                        <w:tcBorders>
                          <w:top w:val="nil" w:sz="6" w:space="0" w:color="auto"/>
                          <w:left w:val="single" w:sz="1" w:space="0" w:color="000000"/>
                          <w:bottom w:val="single" w:sz="1" w:space="0" w:color="FF0000"/>
                          <w:right w:val="dotted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1" w:type="dxa"/>
                        <w:gridSpan w:val="2"/>
                        <w:tcBorders>
                          <w:top w:val="nil" w:sz="6" w:space="0" w:color="auto"/>
                          <w:left w:val="dotted" w:sz="1" w:space="0" w:color="000000"/>
                          <w:bottom w:val="dotted" w:sz="1" w:space="0" w:color="000000"/>
                          <w:right w:val="single" w:sz="1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871" w:type="dxa"/>
                        <w:gridSpan w:val="2"/>
                        <w:tcBorders>
                          <w:top w:val="single" w:sz="1" w:space="0" w:color="FF0000"/>
                          <w:left w:val="single" w:sz="1" w:space="0" w:color="000000"/>
                          <w:bottom w:val="single" w:sz="1" w:space="0" w:color="FF0000"/>
                          <w:right w:val="dotted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871" w:type="dxa"/>
                        <w:gridSpan w:val="2"/>
                        <w:tcBorders>
                          <w:top w:val="dotted" w:sz="1" w:space="0" w:color="000000"/>
                          <w:left w:val="dotted" w:sz="1" w:space="0" w:color="000000"/>
                          <w:bottom w:val="single" w:sz="1" w:space="0" w:color="FF0000"/>
                          <w:right w:val="sing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290" w:type="dxa"/>
                        <w:tcBorders>
                          <w:top w:val="dotted" w:sz="1" w:space="0" w:color="000000"/>
                          <w:left w:val="single" w:sz="1" w:space="0" w:color="000000"/>
                          <w:bottom w:val="single" w:sz="3" w:space="0" w:color="FF0000"/>
                          <w:right w:val="single" w:sz="1" w:space="0" w:color="FF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61" w:type="dxa"/>
                        <w:gridSpan w:val="2"/>
                        <w:tcBorders>
                          <w:top w:val="dotted" w:sz="1" w:space="0" w:color="000000"/>
                          <w:left w:val="single" w:sz="1" w:space="0" w:color="FF0000"/>
                          <w:bottom w:val="single" w:sz="3" w:space="0" w:color="FF0000"/>
                          <w:right w:val="single" w:sz="1" w:space="0" w:color="FF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90" w:type="dxa"/>
                        <w:tcBorders>
                          <w:top w:val="dotted" w:sz="1" w:space="0" w:color="000000"/>
                          <w:left w:val="single" w:sz="1" w:space="0" w:color="FF0000"/>
                          <w:bottom w:val="single" w:sz="3" w:space="0" w:color="FF0000"/>
                          <w:right w:val="single" w:sz="1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70" w:hRule="exact"/>
                    </w:trPr>
                    <w:tc>
                      <w:tcPr>
                        <w:tcW w:w="871" w:type="dxa"/>
                        <w:gridSpan w:val="2"/>
                        <w:tcBorders>
                          <w:top w:val="single" w:sz="1" w:space="0" w:color="FF0000"/>
                          <w:left w:val="single" w:sz="1" w:space="0" w:color="000000"/>
                          <w:bottom w:val="single" w:sz="21" w:space="0" w:color="FF0000"/>
                          <w:right w:val="dotted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581" w:type="dxa"/>
                        <w:tcBorders>
                          <w:top w:val="single" w:sz="1" w:space="0" w:color="FF0000"/>
                          <w:left w:val="dotted" w:sz="1" w:space="0" w:color="000000"/>
                          <w:bottom w:val="single" w:sz="21" w:space="0" w:color="000000"/>
                          <w:right w:val="single" w:sz="1" w:space="0" w:color="FF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0" w:type="dxa"/>
                        <w:tcBorders>
                          <w:top w:val="single" w:sz="3" w:space="0" w:color="FF0000"/>
                          <w:left w:val="single" w:sz="1" w:space="0" w:color="FF0000"/>
                          <w:bottom w:val="single" w:sz="21" w:space="0" w:color="000000"/>
                          <w:right w:val="single" w:sz="1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w w:val="130"/>
          <w:sz w:val="9"/>
          <w:szCs w:val="9"/>
        </w:rPr>
        <w:t>CMU OpenCloud − Mapper</w:t>
      </w:r>
      <w:r>
        <w:rPr>
          <w:rFonts w:ascii="Arial" w:hAnsi="Arial" w:cs="Arial" w:eastAsia="Arial"/>
          <w:spacing w:val="-3"/>
          <w:w w:val="130"/>
          <w:sz w:val="9"/>
          <w:szCs w:val="9"/>
        </w:rPr>
        <w:t> </w:t>
      </w:r>
      <w:r>
        <w:rPr>
          <w:rFonts w:ascii="Arial" w:hAnsi="Arial" w:cs="Arial" w:eastAsia="Arial"/>
          <w:w w:val="130"/>
          <w:sz w:val="9"/>
          <w:szCs w:val="9"/>
        </w:rPr>
        <w:t>Tasks</w:t>
      </w:r>
      <w:r>
        <w:rPr>
          <w:rFonts w:ascii="Arial" w:hAnsi="Arial" w:cs="Arial" w:eastAsia="Arial"/>
          <w:sz w:val="9"/>
          <w:szCs w:val="9"/>
        </w:rPr>
      </w: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  <w:r>
        <w:rPr/>
        <w:br w:type="column"/>
      </w:r>
      <w:r>
        <w:rPr>
          <w:rFonts w:ascii="Arial"/>
          <w:sz w:val="8"/>
        </w:rPr>
      </w: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line="240" w:lineRule="auto" w:before="9"/>
        <w:rPr>
          <w:rFonts w:ascii="Arial" w:hAnsi="Arial" w:cs="Arial" w:eastAsia="Arial"/>
          <w:sz w:val="11"/>
          <w:szCs w:val="11"/>
        </w:rPr>
      </w:pPr>
    </w:p>
    <w:p>
      <w:pPr>
        <w:spacing w:before="0"/>
        <w:ind w:left="357" w:right="0" w:firstLine="0"/>
        <w:jc w:val="center"/>
        <w:rPr>
          <w:rFonts w:ascii="Arial" w:hAnsi="Arial" w:cs="Arial" w:eastAsia="Arial"/>
          <w:sz w:val="9"/>
          <w:szCs w:val="9"/>
        </w:rPr>
      </w:pPr>
      <w:r>
        <w:rPr/>
        <w:pict>
          <v:shape style="position:absolute;margin-left:231.866089pt;margin-top:6.571262pt;width:7.9pt;height:39.85pt;mso-position-horizontal-relative:page;mso-position-vertical-relative:paragraph;z-index:3040" type="#_x0000_t202" filled="false" stroked="false">
            <v:textbox inset="0,0,0,0" style="layout-flow:vertical;mso-layout-flow-alt:bottom-to-top">
              <w:txbxContent>
                <w:p>
                  <w:pPr>
                    <w:spacing w:before="7"/>
                    <w:ind w:left="20" w:right="0" w:firstLine="0"/>
                    <w:jc w:val="left"/>
                    <w:rPr>
                      <w:rFonts w:ascii="Arial" w:hAnsi="Arial" w:cs="Arial" w:eastAsia="Arial"/>
                      <w:sz w:val="11"/>
                      <w:szCs w:val="11"/>
                    </w:rPr>
                  </w:pPr>
                  <w:r>
                    <w:rPr>
                      <w:rFonts w:ascii="Arial"/>
                      <w:w w:val="81"/>
                      <w:sz w:val="11"/>
                    </w:rPr>
                    <w:t>Requested</w:t>
                  </w:r>
                  <w:r>
                    <w:rPr>
                      <w:rFonts w:ascii="Arial"/>
                      <w:spacing w:val="-6"/>
                      <w:sz w:val="11"/>
                    </w:rPr>
                    <w:t> </w:t>
                  </w:r>
                  <w:r>
                    <w:rPr>
                      <w:rFonts w:ascii="Arial"/>
                      <w:w w:val="81"/>
                      <w:sz w:val="11"/>
                    </w:rPr>
                    <w:t>VM</w:t>
                  </w:r>
                  <w:r>
                    <w:rPr>
                      <w:rFonts w:ascii="Arial"/>
                      <w:spacing w:val="-6"/>
                      <w:sz w:val="11"/>
                    </w:rPr>
                    <w:t> </w:t>
                  </w:r>
                  <w:r>
                    <w:rPr>
                      <w:rFonts w:ascii="Arial"/>
                      <w:w w:val="81"/>
                      <w:sz w:val="11"/>
                    </w:rPr>
                    <w:t>MB</w:t>
                  </w:r>
                  <w:r>
                    <w:rPr>
                      <w:rFonts w:ascii="Arial"/>
                      <w:sz w:val="1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30"/>
          <w:sz w:val="9"/>
        </w:rPr>
        <w:t>4000</w:t>
      </w:r>
      <w:r>
        <w:rPr>
          <w:rFonts w:ascii="Arial"/>
          <w:sz w:val="9"/>
        </w:rPr>
      </w: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before="49"/>
        <w:ind w:left="357" w:right="0" w:firstLine="0"/>
        <w:jc w:val="center"/>
        <w:rPr>
          <w:rFonts w:ascii="Arial" w:hAnsi="Arial" w:cs="Arial" w:eastAsia="Arial"/>
          <w:sz w:val="9"/>
          <w:szCs w:val="9"/>
        </w:rPr>
      </w:pPr>
      <w:r>
        <w:rPr>
          <w:rFonts w:ascii="Arial"/>
          <w:w w:val="130"/>
          <w:sz w:val="9"/>
        </w:rPr>
        <w:t>3000</w:t>
      </w:r>
      <w:r>
        <w:rPr>
          <w:rFonts w:ascii="Arial"/>
          <w:sz w:val="9"/>
        </w:rPr>
      </w: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before="49"/>
        <w:ind w:left="357" w:right="0" w:firstLine="0"/>
        <w:jc w:val="center"/>
        <w:rPr>
          <w:rFonts w:ascii="Arial" w:hAnsi="Arial" w:cs="Arial" w:eastAsia="Arial"/>
          <w:sz w:val="9"/>
          <w:szCs w:val="9"/>
        </w:rPr>
      </w:pPr>
      <w:r>
        <w:rPr>
          <w:rFonts w:ascii="Arial"/>
          <w:w w:val="130"/>
          <w:sz w:val="9"/>
        </w:rPr>
        <w:t>2000</w:t>
      </w:r>
      <w:r>
        <w:rPr>
          <w:rFonts w:ascii="Arial"/>
          <w:sz w:val="9"/>
        </w:rPr>
      </w: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before="49"/>
        <w:ind w:left="357" w:right="0" w:firstLine="0"/>
        <w:jc w:val="center"/>
        <w:rPr>
          <w:rFonts w:ascii="Arial" w:hAnsi="Arial" w:cs="Arial" w:eastAsia="Arial"/>
          <w:sz w:val="9"/>
          <w:szCs w:val="9"/>
        </w:rPr>
      </w:pPr>
      <w:r>
        <w:rPr>
          <w:rFonts w:ascii="Arial"/>
          <w:w w:val="130"/>
          <w:sz w:val="9"/>
        </w:rPr>
        <w:t>1000</w:t>
      </w:r>
      <w:r>
        <w:rPr>
          <w:rFonts w:ascii="Arial"/>
          <w:sz w:val="9"/>
        </w:rPr>
      </w: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line="77" w:lineRule="exact" w:before="49"/>
        <w:ind w:left="0" w:right="0" w:firstLine="0"/>
        <w:jc w:val="right"/>
        <w:rPr>
          <w:rFonts w:ascii="Arial" w:hAnsi="Arial" w:cs="Arial" w:eastAsia="Arial"/>
          <w:sz w:val="9"/>
          <w:szCs w:val="9"/>
        </w:rPr>
      </w:pPr>
      <w:r>
        <w:rPr>
          <w:rFonts w:ascii="Arial"/>
          <w:w w:val="129"/>
          <w:sz w:val="9"/>
        </w:rPr>
        <w:t>0</w:t>
      </w:r>
      <w:r>
        <w:rPr>
          <w:rFonts w:ascii="Arial"/>
          <w:sz w:val="9"/>
        </w:rPr>
      </w: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  <w:r>
        <w:rPr/>
        <w:br w:type="column"/>
      </w:r>
      <w:r>
        <w:rPr>
          <w:rFonts w:ascii="Arial"/>
          <w:sz w:val="8"/>
        </w:rPr>
      </w:r>
    </w:p>
    <w:p>
      <w:pPr>
        <w:spacing w:before="49"/>
        <w:ind w:left="-39" w:right="0" w:firstLine="0"/>
        <w:jc w:val="left"/>
        <w:rPr>
          <w:rFonts w:ascii="Arial" w:hAnsi="Arial" w:cs="Arial" w:eastAsia="Arial"/>
          <w:sz w:val="9"/>
          <w:szCs w:val="9"/>
        </w:rPr>
      </w:pPr>
      <w:r>
        <w:rPr/>
        <w:pict>
          <v:group style="position:absolute;margin-left:267.889221pt;margin-top:12.649775pt;width:2.35pt;height:2.2pt;mso-position-horizontal-relative:page;mso-position-vertical-relative:paragraph;z-index:2560" coordorigin="5358,253" coordsize="47,44">
            <v:group style="position:absolute;left:5381;top:261;width:2;height:34" coordorigin="5381,261" coordsize="2,34">
              <v:shape style="position:absolute;left:5381;top:261;width:2;height:34" coordorigin="5381,261" coordsize="0,34" path="m5381,261l5381,295e" filled="false" stroked="true" strokeweight=".182532pt" strokecolor="#ff0000">
                <v:path arrowok="t"/>
              </v:shape>
            </v:group>
            <v:group style="position:absolute;left:5359;top:254;width:44;height:2" coordorigin="5359,254" coordsize="44,2">
              <v:shape style="position:absolute;left:5359;top:254;width:44;height:2" coordorigin="5359,254" coordsize="44,0" path="m5359,254l5403,254e" filled="false" stroked="true" strokeweight=".140474pt" strokecolor="#ff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97.102173pt;margin-top:12.648974pt;width:2.35pt;height:2.2pt;mso-position-horizontal-relative:page;mso-position-vertical-relative:paragraph;z-index:2584" coordorigin="5942,253" coordsize="47,44">
            <v:group style="position:absolute;left:5943;top:278;width:44;height:2" coordorigin="5943,278" coordsize="44,2">
              <v:shape style="position:absolute;left:5943;top:278;width:44;height:2" coordorigin="5943,278" coordsize="44,0" path="m5943,278l5987,278e" filled="false" stroked="true" strokeweight=".140474pt" strokecolor="#ff0000">
                <v:path arrowok="t"/>
              </v:shape>
            </v:group>
            <v:group style="position:absolute;left:5965;top:261;width:2;height:34" coordorigin="5965,261" coordsize="2,34">
              <v:shape style="position:absolute;left:5965;top:261;width:2;height:34" coordorigin="5965,261" coordsize="0,34" path="m5965,261l5965,295e" filled="false" stroked="true" strokeweight=".182532pt" strokecolor="#ff0000">
                <v:path arrowok="t"/>
              </v:shape>
            </v:group>
            <v:group style="position:absolute;left:5943;top:254;width:44;height:2" coordorigin="5943,254" coordsize="44,2">
              <v:shape style="position:absolute;left:5943;top:254;width:44;height:2" coordorigin="5943,254" coordsize="44,0" path="m5943,254l5987,254e" filled="false" stroked="true" strokeweight=".140474pt" strokecolor="#ff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26.315125pt;margin-top:12.652234pt;width:2.35pt;height:2.2pt;mso-position-horizontal-relative:page;mso-position-vertical-relative:paragraph;z-index:2656" coordorigin="6526,253" coordsize="47,44">
            <v:group style="position:absolute;left:6528;top:278;width:44;height:2" coordorigin="6528,278" coordsize="44,2">
              <v:shape style="position:absolute;left:6528;top:278;width:44;height:2" coordorigin="6528,278" coordsize="44,0" path="m6528,278l6572,278e" filled="false" stroked="true" strokeweight=".140474pt" strokecolor="#ff0000">
                <v:path arrowok="t"/>
              </v:shape>
            </v:group>
            <v:group style="position:absolute;left:6550;top:261;width:2;height:34" coordorigin="6550,261" coordsize="2,34">
              <v:shape style="position:absolute;left:6550;top:261;width:2;height:34" coordorigin="6550,261" coordsize="0,34" path="m6550,261l6550,295e" filled="false" stroked="true" strokeweight=".182532pt" strokecolor="#ff0000">
                <v:path arrowok="t"/>
              </v:shape>
            </v:group>
            <v:group style="position:absolute;left:6528;top:254;width:44;height:2" coordorigin="6528,254" coordsize="44,2">
              <v:shape style="position:absolute;left:6528;top:254;width:44;height:2" coordorigin="6528,254" coordsize="44,0" path="m6528,254l6572,254e" filled="false" stroked="true" strokeweight=".140474pt" strokecolor="#ff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w w:val="130"/>
          <w:sz w:val="9"/>
          <w:szCs w:val="9"/>
        </w:rPr>
        <w:t>CMU OpenCloud − Reducer</w:t>
      </w:r>
      <w:r>
        <w:rPr>
          <w:rFonts w:ascii="Arial" w:hAnsi="Arial" w:cs="Arial" w:eastAsia="Arial"/>
          <w:spacing w:val="-3"/>
          <w:w w:val="130"/>
          <w:sz w:val="9"/>
          <w:szCs w:val="9"/>
        </w:rPr>
        <w:t> </w:t>
      </w:r>
      <w:r>
        <w:rPr>
          <w:rFonts w:ascii="Arial" w:hAnsi="Arial" w:cs="Arial" w:eastAsia="Arial"/>
          <w:w w:val="130"/>
          <w:sz w:val="9"/>
          <w:szCs w:val="9"/>
        </w:rPr>
        <w:t>Tasks</w:t>
      </w:r>
      <w:r>
        <w:rPr>
          <w:rFonts w:ascii="Arial" w:hAnsi="Arial" w:cs="Arial" w:eastAsia="Arial"/>
          <w:sz w:val="9"/>
          <w:szCs w:val="9"/>
        </w:rPr>
      </w: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  <w:r>
        <w:rPr/>
        <w:br w:type="column"/>
      </w:r>
      <w:r>
        <w:rPr>
          <w:rFonts w:ascii="Arial"/>
          <w:sz w:val="8"/>
        </w:rPr>
      </w:r>
    </w:p>
    <w:p>
      <w:pPr>
        <w:spacing w:line="240" w:lineRule="auto" w:before="2"/>
        <w:rPr>
          <w:rFonts w:ascii="Arial" w:hAnsi="Arial" w:cs="Arial" w:eastAsia="Arial"/>
          <w:sz w:val="9"/>
          <w:szCs w:val="9"/>
        </w:rPr>
      </w:pPr>
    </w:p>
    <w:p>
      <w:pPr>
        <w:spacing w:before="0"/>
        <w:ind w:left="0" w:right="0" w:firstLine="0"/>
        <w:jc w:val="right"/>
        <w:rPr>
          <w:rFonts w:ascii="Arial" w:hAnsi="Arial" w:cs="Arial" w:eastAsia="Arial"/>
          <w:sz w:val="8"/>
          <w:szCs w:val="8"/>
        </w:rPr>
      </w:pPr>
      <w:r>
        <w:rPr>
          <w:rFonts w:ascii="Arial"/>
          <w:w w:val="155"/>
          <w:sz w:val="8"/>
        </w:rPr>
        <w:t>100</w:t>
      </w:r>
      <w:r>
        <w:rPr>
          <w:rFonts w:ascii="Arial"/>
          <w:sz w:val="8"/>
        </w:rPr>
      </w: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before="49"/>
        <w:ind w:left="0" w:right="0" w:firstLine="0"/>
        <w:jc w:val="right"/>
        <w:rPr>
          <w:rFonts w:ascii="Arial" w:hAnsi="Arial" w:cs="Arial" w:eastAsia="Arial"/>
          <w:sz w:val="8"/>
          <w:szCs w:val="8"/>
        </w:rPr>
      </w:pPr>
      <w:r>
        <w:rPr/>
        <w:pict>
          <v:shape style="position:absolute;margin-left:362.419495pt;margin-top:2.616842pt;width:7.65pt;height:40.3pt;mso-position-horizontal-relative:page;mso-position-vertical-relative:paragraph;z-index:3112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Arial" w:hAnsi="Arial" w:cs="Arial" w:eastAsia="Arial"/>
                      <w:sz w:val="11"/>
                      <w:szCs w:val="11"/>
                    </w:rPr>
                  </w:pPr>
                  <w:r>
                    <w:rPr>
                      <w:rFonts w:ascii="Arial"/>
                      <w:w w:val="68"/>
                      <w:sz w:val="11"/>
                    </w:rPr>
                    <w:t>Requested</w:t>
                  </w:r>
                  <w:r>
                    <w:rPr>
                      <w:rFonts w:ascii="Arial"/>
                      <w:spacing w:val="-10"/>
                      <w:sz w:val="11"/>
                    </w:rPr>
                    <w:t> </w:t>
                  </w:r>
                  <w:r>
                    <w:rPr>
                      <w:rFonts w:ascii="Arial"/>
                      <w:w w:val="68"/>
                      <w:sz w:val="11"/>
                    </w:rPr>
                    <w:t>Processors</w:t>
                  </w:r>
                  <w:r>
                    <w:rPr>
                      <w:rFonts w:ascii="Arial"/>
                      <w:sz w:val="1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55"/>
          <w:sz w:val="8"/>
        </w:rPr>
        <w:t>80</w:t>
      </w:r>
      <w:r>
        <w:rPr>
          <w:rFonts w:ascii="Arial"/>
          <w:sz w:val="8"/>
        </w:rPr>
      </w: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before="49"/>
        <w:ind w:left="0" w:right="0" w:firstLine="0"/>
        <w:jc w:val="right"/>
        <w:rPr>
          <w:rFonts w:ascii="Arial" w:hAnsi="Arial" w:cs="Arial" w:eastAsia="Arial"/>
          <w:sz w:val="8"/>
          <w:szCs w:val="8"/>
        </w:rPr>
      </w:pPr>
      <w:r>
        <w:rPr>
          <w:rFonts w:ascii="Arial"/>
          <w:w w:val="155"/>
          <w:sz w:val="8"/>
        </w:rPr>
        <w:t>60</w:t>
      </w:r>
      <w:r>
        <w:rPr>
          <w:rFonts w:ascii="Arial"/>
          <w:sz w:val="8"/>
        </w:rPr>
      </w: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before="49"/>
        <w:ind w:left="0" w:right="0" w:firstLine="0"/>
        <w:jc w:val="right"/>
        <w:rPr>
          <w:rFonts w:ascii="Arial" w:hAnsi="Arial" w:cs="Arial" w:eastAsia="Arial"/>
          <w:sz w:val="8"/>
          <w:szCs w:val="8"/>
        </w:rPr>
      </w:pPr>
      <w:r>
        <w:rPr>
          <w:rFonts w:ascii="Arial"/>
          <w:w w:val="155"/>
          <w:sz w:val="8"/>
        </w:rPr>
        <w:t>40</w:t>
      </w:r>
      <w:r>
        <w:rPr>
          <w:rFonts w:ascii="Arial"/>
          <w:sz w:val="8"/>
        </w:rPr>
      </w: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before="49"/>
        <w:ind w:left="0" w:right="0" w:firstLine="0"/>
        <w:jc w:val="right"/>
        <w:rPr>
          <w:rFonts w:ascii="Arial" w:hAnsi="Arial" w:cs="Arial" w:eastAsia="Arial"/>
          <w:sz w:val="8"/>
          <w:szCs w:val="8"/>
        </w:rPr>
      </w:pPr>
      <w:r>
        <w:rPr/>
        <w:pict>
          <v:group style="position:absolute;margin-left:203.739182pt;margin-top:10.993944pt;width:2.2pt;height:.1pt;mso-position-horizontal-relative:page;mso-position-vertical-relative:paragraph;z-index:2392" coordorigin="4075,220" coordsize="44,2">
            <v:shape style="position:absolute;left:4075;top:220;width:44;height:2" coordorigin="4075,220" coordsize="44,0" path="m4075,220l4119,220e" filled="false" stroked="true" strokeweight=".140474pt" strokecolor="#ff0000">
              <v:path arrowok="t"/>
            </v:shape>
            <w10:wrap type="none"/>
          </v:group>
        </w:pict>
      </w:r>
      <w:r>
        <w:rPr>
          <w:rFonts w:ascii="Arial"/>
          <w:w w:val="155"/>
          <w:sz w:val="8"/>
        </w:rPr>
        <w:t>20</w:t>
      </w:r>
      <w:r>
        <w:rPr>
          <w:rFonts w:ascii="Arial"/>
          <w:sz w:val="8"/>
        </w:rPr>
      </w:r>
    </w:p>
    <w:p>
      <w:pPr>
        <w:spacing w:line="240" w:lineRule="auto" w:before="6"/>
        <w:rPr>
          <w:rFonts w:ascii="Arial" w:hAnsi="Arial" w:cs="Arial" w:eastAsia="Arial"/>
          <w:sz w:val="8"/>
          <w:szCs w:val="8"/>
        </w:rPr>
      </w:pPr>
      <w:r>
        <w:rPr/>
        <w:br w:type="column"/>
      </w:r>
      <w:r>
        <w:rPr>
          <w:rFonts w:ascii="Arial"/>
          <w:sz w:val="8"/>
        </w:rPr>
      </w:r>
    </w:p>
    <w:p>
      <w:pPr>
        <w:spacing w:before="0"/>
        <w:ind w:left="558" w:right="0" w:firstLine="0"/>
        <w:jc w:val="left"/>
        <w:rPr>
          <w:rFonts w:ascii="Arial" w:hAnsi="Arial" w:cs="Arial" w:eastAsia="Arial"/>
          <w:sz w:val="8"/>
          <w:szCs w:val="8"/>
        </w:rPr>
      </w:pPr>
      <w:r>
        <w:rPr>
          <w:rFonts w:ascii="Arial"/>
          <w:w w:val="160"/>
          <w:sz w:val="8"/>
        </w:rPr>
        <w:t>LANL System#20</w:t>
      </w:r>
      <w:r>
        <w:rPr>
          <w:rFonts w:ascii="Arial"/>
          <w:spacing w:val="-13"/>
          <w:w w:val="160"/>
          <w:sz w:val="8"/>
        </w:rPr>
        <w:t> </w:t>
      </w:r>
      <w:r>
        <w:rPr>
          <w:rFonts w:ascii="Arial"/>
          <w:w w:val="160"/>
          <w:sz w:val="8"/>
        </w:rPr>
        <w:t>Jobs</w:t>
      </w:r>
      <w:r>
        <w:rPr>
          <w:rFonts w:ascii="Arial"/>
          <w:sz w:val="8"/>
        </w:rPr>
      </w:r>
    </w:p>
    <w:p>
      <w:pPr>
        <w:spacing w:after="0"/>
        <w:jc w:val="left"/>
        <w:rPr>
          <w:rFonts w:ascii="Arial" w:hAnsi="Arial" w:cs="Arial" w:eastAsia="Arial"/>
          <w:sz w:val="8"/>
          <w:szCs w:val="8"/>
        </w:rPr>
        <w:sectPr>
          <w:type w:val="continuous"/>
          <w:pgSz w:w="12240" w:h="15840"/>
          <w:pgMar w:top="460" w:bottom="280" w:left="1060" w:right="0"/>
          <w:cols w:num="6" w:equalWidth="0">
            <w:col w:w="1565" w:space="40"/>
            <w:col w:w="1745" w:space="40"/>
            <w:col w:w="620" w:space="40"/>
            <w:col w:w="1774" w:space="40"/>
            <w:col w:w="703" w:space="40"/>
            <w:col w:w="4573"/>
          </w:cols>
        </w:sectPr>
      </w:pPr>
    </w:p>
    <w:p>
      <w:pPr>
        <w:tabs>
          <w:tab w:pos="2849" w:val="left" w:leader="none"/>
        </w:tabs>
        <w:spacing w:before="25"/>
        <w:ind w:left="1619" w:right="0" w:firstLine="0"/>
        <w:jc w:val="left"/>
        <w:rPr>
          <w:rFonts w:ascii="Arial" w:hAnsi="Arial" w:cs="Arial" w:eastAsia="Arial"/>
          <w:sz w:val="8"/>
          <w:szCs w:val="8"/>
        </w:rPr>
      </w:pPr>
      <w:r>
        <w:rPr/>
        <w:pict>
          <v:group style="position:absolute;margin-left:169.16777pt;margin-top:-26.25382pt;width:13.25pt;height:12.7pt;mso-position-horizontal-relative:page;mso-position-vertical-relative:paragraph;z-index:2248" coordorigin="3383,-525" coordsize="265,254">
            <v:group style="position:absolute;left:3385;top:-523;width:262;height:251" coordorigin="3385,-523" coordsize="262,251">
              <v:shape style="position:absolute;left:3385;top:-523;width:262;height:251" coordorigin="3385,-523" coordsize="262,251" path="m3385,-273l3385,-523,3647,-523,3647,-273,3385,-273e" filled="false" stroked="true" strokeweight=".1606pt" strokecolor="#0000ff">
                <v:path arrowok="t"/>
              </v:shape>
            </v:group>
            <v:group style="position:absolute;left:3385;top:-395;width:262;height:2" coordorigin="3385,-395" coordsize="262,2">
              <v:shape style="position:absolute;left:3385;top:-395;width:262;height:2" coordorigin="3385,-395" coordsize="262,0" path="m3385,-395l3647,-395e" filled="false" stroked="true" strokeweight=".140474pt" strokecolor="#ff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45.609192pt;margin-top:-9.388831pt;width:2.35pt;height:1.9pt;mso-position-horizontal-relative:page;mso-position-vertical-relative:paragraph;z-index:2272" coordorigin="2912,-188" coordsize="47,38">
            <v:group style="position:absolute;left:2914;top:-169;width:44;height:2" coordorigin="2914,-169" coordsize="44,2">
              <v:shape style="position:absolute;left:2914;top:-169;width:44;height:2" coordorigin="2914,-169" coordsize="44,0" path="m2914,-169l2957,-169e" filled="false" stroked="true" strokeweight=".140474pt" strokecolor="#ff0000">
                <v:path arrowok="t"/>
              </v:shape>
            </v:group>
            <v:group style="position:absolute;left:2936;top:-186;width:2;height:34" coordorigin="2936,-186" coordsize="2,34">
              <v:shape style="position:absolute;left:2936;top:-186;width:2;height:34" coordorigin="2936,-186" coordsize="0,34" path="m2936,-186l2936,-152e" filled="false" stroked="true" strokeweight=".182532pt" strokecolor="#ff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03.668945pt;margin-top:-10.986543pt;width:2.35pt;height:2.65pt;mso-position-horizontal-relative:page;mso-position-vertical-relative:paragraph;z-index:2416" coordorigin="4073,-220" coordsize="47,53">
            <v:group style="position:absolute;left:4075;top:-169;width:44;height:2" coordorigin="4075,-169" coordsize="44,2">
              <v:shape style="position:absolute;left:4075;top:-169;width:44;height:2" coordorigin="4075,-169" coordsize="44,0" path="m4075,-169l4119,-169e" filled="false" stroked="true" strokeweight=".140474pt" strokecolor="#ff0000">
                <v:path arrowok="t"/>
              </v:shape>
            </v:group>
            <v:group style="position:absolute;left:4075;top:-218;width:44;height:2" coordorigin="4075,-218" coordsize="44,2">
              <v:shape style="position:absolute;left:4075;top:-218;width:44;height:2" coordorigin="4075,-218" coordsize="44,0" path="m4075,-218l4119,-218e" filled="false" stroked="true" strokeweight=".140474pt" strokecolor="#ff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26.315125pt;margin-top:-11.172752pt;width:2.35pt;height:8.4pt;mso-position-horizontal-relative:page;mso-position-vertical-relative:paragraph;z-index:2608" coordorigin="6526,-223" coordsize="47,168">
            <v:group style="position:absolute;left:6528;top:-75;width:44;height:2" coordorigin="6528,-75" coordsize="44,2">
              <v:shape style="position:absolute;left:6528;top:-75;width:44;height:2" coordorigin="6528,-75" coordsize="44,0" path="m6528,-75l6572,-75e" filled="false" stroked="true" strokeweight=".140474pt" strokecolor="#ff0000">
                <v:path arrowok="t"/>
              </v:shape>
            </v:group>
            <v:group style="position:absolute;left:6550;top:-92;width:2;height:34" coordorigin="6550,-92" coordsize="2,34">
              <v:shape style="position:absolute;left:6550;top:-92;width:2;height:34" coordorigin="6550,-92" coordsize="0,34" path="m6550,-92l6550,-58e" filled="false" stroked="true" strokeweight=".182532pt" strokecolor="#ff0000">
                <v:path arrowok="t"/>
              </v:shape>
            </v:group>
            <v:group style="position:absolute;left:6528;top:-151;width:44;height:2" coordorigin="6528,-151" coordsize="44,2">
              <v:shape style="position:absolute;left:6528;top:-151;width:44;height:2" coordorigin="6528,-151" coordsize="44,0" path="m6528,-151l6572,-151e" filled="false" stroked="true" strokeweight=".140474pt" strokecolor="#ff0000">
                <v:path arrowok="t"/>
              </v:shape>
            </v:group>
            <v:group style="position:absolute;left:6550;top:-168;width:2;height:34" coordorigin="6550,-168" coordsize="2,34">
              <v:shape style="position:absolute;left:6550;top:-168;width:2;height:34" coordorigin="6550,-168" coordsize="0,34" path="m6550,-168l6550,-134e" filled="false" stroked="true" strokeweight=".182532pt" strokecolor="#ff0000">
                <v:path arrowok="t"/>
              </v:shape>
            </v:group>
            <v:group style="position:absolute;left:6528;top:-222;width:44;height:2" coordorigin="6528,-222" coordsize="44,2">
              <v:shape style="position:absolute;left:6528;top:-222;width:44;height:2" coordorigin="6528,-222" coordsize="44,0" path="m6528,-222l6572,-222e" filled="false" stroked="true" strokeweight=".140474pt" strokecolor="#ff0000">
                <v:path arrowok="t"/>
              </v:shape>
            </v:group>
            <w10:wrap type="none"/>
          </v:group>
        </w:pict>
      </w:r>
      <w:r>
        <w:rPr>
          <w:rFonts w:ascii="Arial"/>
          <w:w w:val="135"/>
          <w:sz w:val="8"/>
        </w:rPr>
        <w:t>FINISHED   </w:t>
      </w:r>
      <w:r>
        <w:rPr>
          <w:rFonts w:ascii="Arial"/>
          <w:spacing w:val="28"/>
          <w:w w:val="135"/>
          <w:sz w:val="8"/>
        </w:rPr>
        <w:t> </w:t>
      </w:r>
      <w:r>
        <w:rPr>
          <w:rFonts w:ascii="Arial"/>
          <w:w w:val="135"/>
          <w:sz w:val="8"/>
        </w:rPr>
        <w:t>KILLED</w:t>
        <w:tab/>
        <w:t>FAILED</w:t>
      </w:r>
      <w:r>
        <w:rPr>
          <w:rFonts w:ascii="Arial"/>
          <w:sz w:val="8"/>
        </w:rPr>
      </w:r>
    </w:p>
    <w:p>
      <w:pPr>
        <w:tabs>
          <w:tab w:pos="2029" w:val="left" w:leader="none"/>
        </w:tabs>
        <w:spacing w:before="25"/>
        <w:ind w:left="791" w:right="0" w:firstLine="0"/>
        <w:jc w:val="left"/>
        <w:rPr>
          <w:rFonts w:ascii="Arial" w:hAnsi="Arial" w:cs="Arial" w:eastAsia="Arial"/>
          <w:sz w:val="8"/>
          <w:szCs w:val="8"/>
        </w:rPr>
      </w:pPr>
      <w:r>
        <w:rPr>
          <w:w w:val="135"/>
        </w:rPr>
        <w:br w:type="column"/>
      </w:r>
      <w:r>
        <w:rPr>
          <w:rFonts w:ascii="Arial"/>
          <w:w w:val="135"/>
          <w:sz w:val="8"/>
        </w:rPr>
        <w:t>FINISHED    </w:t>
      </w:r>
      <w:r>
        <w:rPr>
          <w:rFonts w:ascii="Arial"/>
          <w:spacing w:val="2"/>
          <w:w w:val="135"/>
          <w:sz w:val="8"/>
        </w:rPr>
        <w:t> </w:t>
      </w:r>
      <w:r>
        <w:rPr>
          <w:rFonts w:ascii="Arial"/>
          <w:w w:val="135"/>
          <w:sz w:val="8"/>
        </w:rPr>
        <w:t>KILLED</w:t>
        <w:tab/>
        <w:t>FAILED</w:t>
      </w:r>
      <w:r>
        <w:rPr>
          <w:rFonts w:ascii="Arial"/>
          <w:sz w:val="8"/>
        </w:rPr>
      </w:r>
    </w:p>
    <w:p>
      <w:pPr>
        <w:spacing w:line="68" w:lineRule="exact" w:before="0"/>
        <w:ind w:left="766" w:right="0" w:firstLine="0"/>
        <w:jc w:val="left"/>
        <w:rPr>
          <w:rFonts w:ascii="Arial" w:hAnsi="Arial" w:cs="Arial" w:eastAsia="Arial"/>
          <w:sz w:val="8"/>
          <w:szCs w:val="8"/>
        </w:rPr>
      </w:pPr>
      <w:r>
        <w:rPr>
          <w:w w:val="160"/>
        </w:rPr>
        <w:br w:type="column"/>
      </w:r>
      <w:r>
        <w:rPr>
          <w:rFonts w:ascii="Arial"/>
          <w:w w:val="160"/>
          <w:sz w:val="8"/>
        </w:rPr>
        <w:t>0</w:t>
      </w:r>
      <w:r>
        <w:rPr>
          <w:rFonts w:ascii="Arial"/>
          <w:sz w:val="8"/>
        </w:rPr>
      </w:r>
    </w:p>
    <w:p>
      <w:pPr>
        <w:spacing w:line="65" w:lineRule="exact" w:before="0"/>
        <w:ind w:left="922" w:right="0" w:firstLine="0"/>
        <w:jc w:val="left"/>
        <w:rPr>
          <w:rFonts w:ascii="Arial" w:hAnsi="Arial" w:cs="Arial" w:eastAsia="Arial"/>
          <w:sz w:val="7"/>
          <w:szCs w:val="7"/>
        </w:rPr>
      </w:pPr>
      <w:r>
        <w:rPr/>
        <w:pict>
          <v:group style="position:absolute;margin-left:382.156342pt;margin-top:-60.881378pt;width:122.55pt;height:60.5pt;mso-position-horizontal-relative:page;mso-position-vertical-relative:paragraph;z-index:2680" coordorigin="7643,-1218" coordsize="2451,1210">
            <v:group style="position:absolute;left:7645;top:-10;width:2448;height:2" coordorigin="7645,-10" coordsize="2448,2">
              <v:shape style="position:absolute;left:7645;top:-10;width:2448;height:2" coordorigin="7645,-10" coordsize="2448,0" path="m7645,-10l10092,-10e" filled="false" stroked="true" strokeweight=".118203pt" strokecolor="#000000">
                <v:path arrowok="t"/>
              </v:shape>
            </v:group>
            <v:group style="position:absolute;left:7645;top:-1202;width:2448;height:2" coordorigin="7645,-1202" coordsize="2448,2">
              <v:shape style="position:absolute;left:7645;top:-1202;width:2448;height:2" coordorigin="7645,-1202" coordsize="2448,0" path="m7645,-1202l10092,-1202e" filled="false" stroked="true" strokeweight=".118203pt" strokecolor="#000000">
                <v:path arrowok="t"/>
              </v:shape>
            </v:group>
            <v:group style="position:absolute;left:7645;top:-1202;width:2;height:1193" coordorigin="7645,-1202" coordsize="2,1193">
              <v:shape style="position:absolute;left:7645;top:-1202;width:2;height:1193" coordorigin="7645,-1202" coordsize="0,1193" path="m7645,-10l7645,-1202e" filled="false" stroked="true" strokeweight=".176165pt" strokecolor="#000000">
                <v:path arrowok="t"/>
              </v:shape>
            </v:group>
            <v:group style="position:absolute;left:10092;top:-1202;width:2;height:1193" coordorigin="10092,-1202" coordsize="2,1193">
              <v:shape style="position:absolute;left:10092;top:-1202;width:2;height:1193" coordorigin="10092,-1202" coordsize="0,1193" path="m10092,-10l10092,-1202e" filled="false" stroked="true" strokeweight=".176165pt" strokecolor="#000000">
                <v:path arrowok="t"/>
              </v:shape>
            </v:group>
            <v:group style="position:absolute;left:7645;top:-10;width:2448;height:2" coordorigin="7645,-10" coordsize="2448,2">
              <v:shape style="position:absolute;left:7645;top:-10;width:2448;height:2" coordorigin="7645,-10" coordsize="2448,0" path="m7645,-10l10092,-10e" filled="false" stroked="true" strokeweight=".118203pt" strokecolor="#000000">
                <v:path arrowok="t"/>
              </v:shape>
            </v:group>
            <v:group style="position:absolute;left:7645;top:-1202;width:2;height:1193" coordorigin="7645,-1202" coordsize="2,1193">
              <v:shape style="position:absolute;left:7645;top:-1202;width:2;height:1193" coordorigin="7645,-1202" coordsize="0,1193" path="m7645,-10l7645,-1202e" filled="false" stroked="true" strokeweight=".176165pt" strokecolor="#000000">
                <v:path arrowok="t"/>
              </v:shape>
            </v:group>
            <v:group style="position:absolute;left:7645;top:-33;width:25;height:2" coordorigin="7645,-33" coordsize="25,2">
              <v:shape style="position:absolute;left:7645;top:-33;width:25;height:2" coordorigin="7645,-33" coordsize="25,0" path="m7645,-33l7669,-33e" filled="false" stroked="true" strokeweight=".118203pt" strokecolor="#000000">
                <v:path arrowok="t"/>
              </v:shape>
            </v:group>
            <v:group style="position:absolute;left:10067;top:-33;width:25;height:2" coordorigin="10067,-33" coordsize="25,2">
              <v:shape style="position:absolute;left:10067;top:-33;width:25;height:2" coordorigin="10067,-33" coordsize="25,0" path="m10092,-33l10067,-33e" filled="false" stroked="true" strokeweight=".118203pt" strokecolor="#000000">
                <v:path arrowok="t"/>
              </v:shape>
            </v:group>
            <v:group style="position:absolute;left:7645;top:-267;width:25;height:2" coordorigin="7645,-267" coordsize="25,2">
              <v:shape style="position:absolute;left:7645;top:-267;width:25;height:2" coordorigin="7645,-267" coordsize="25,0" path="m7645,-267l7669,-267e" filled="false" stroked="true" strokeweight=".118203pt" strokecolor="#000000">
                <v:path arrowok="t"/>
              </v:shape>
            </v:group>
            <v:group style="position:absolute;left:10067;top:-267;width:25;height:2" coordorigin="10067,-267" coordsize="25,2">
              <v:shape style="position:absolute;left:10067;top:-267;width:25;height:2" coordorigin="10067,-267" coordsize="25,0" path="m10092,-267l10067,-267e" filled="false" stroked="true" strokeweight=".118203pt" strokecolor="#000000">
                <v:path arrowok="t"/>
              </v:shape>
            </v:group>
            <v:group style="position:absolute;left:7645;top:-501;width:25;height:2" coordorigin="7645,-501" coordsize="25,2">
              <v:shape style="position:absolute;left:7645;top:-501;width:25;height:2" coordorigin="7645,-501" coordsize="25,0" path="m7645,-501l7669,-501e" filled="false" stroked="true" strokeweight=".118203pt" strokecolor="#000000">
                <v:path arrowok="t"/>
              </v:shape>
            </v:group>
            <v:group style="position:absolute;left:10067;top:-501;width:25;height:2" coordorigin="10067,-501" coordsize="25,2">
              <v:shape style="position:absolute;left:10067;top:-501;width:25;height:2" coordorigin="10067,-501" coordsize="25,0" path="m10092,-501l10067,-501e" filled="false" stroked="true" strokeweight=".118203pt" strokecolor="#000000">
                <v:path arrowok="t"/>
              </v:shape>
            </v:group>
            <v:group style="position:absolute;left:7645;top:-734;width:25;height:2" coordorigin="7645,-734" coordsize="25,2">
              <v:shape style="position:absolute;left:7645;top:-734;width:25;height:2" coordorigin="7645,-734" coordsize="25,0" path="m7645,-734l7669,-734e" filled="false" stroked="true" strokeweight=".118203pt" strokecolor="#000000">
                <v:path arrowok="t"/>
              </v:shape>
            </v:group>
            <v:group style="position:absolute;left:10067;top:-734;width:25;height:2" coordorigin="10067,-734" coordsize="25,2">
              <v:shape style="position:absolute;left:10067;top:-734;width:25;height:2" coordorigin="10067,-734" coordsize="25,0" path="m10092,-734l10067,-734e" filled="false" stroked="true" strokeweight=".118203pt" strokecolor="#000000">
                <v:path arrowok="t"/>
              </v:shape>
            </v:group>
            <v:group style="position:absolute;left:7645;top:-968;width:25;height:2" coordorigin="7645,-968" coordsize="25,2">
              <v:shape style="position:absolute;left:7645;top:-968;width:25;height:2" coordorigin="7645,-968" coordsize="25,0" path="m7645,-968l7669,-968e" filled="false" stroked="true" strokeweight=".118203pt" strokecolor="#000000">
                <v:path arrowok="t"/>
              </v:shape>
            </v:group>
            <v:group style="position:absolute;left:10067;top:-968;width:25;height:2" coordorigin="10067,-968" coordsize="25,2">
              <v:shape style="position:absolute;left:10067;top:-968;width:25;height:2" coordorigin="10067,-968" coordsize="25,0" path="m10092,-968l10067,-968e" filled="false" stroked="true" strokeweight=".118203pt" strokecolor="#000000">
                <v:path arrowok="t"/>
              </v:shape>
            </v:group>
            <v:group style="position:absolute;left:7645;top:-1202;width:25;height:2" coordorigin="7645,-1202" coordsize="25,2">
              <v:shape style="position:absolute;left:7645;top:-1202;width:25;height:2" coordorigin="7645,-1202" coordsize="25,0" path="m7645,-1202l7669,-1202e" filled="false" stroked="true" strokeweight=".118203pt" strokecolor="#000000">
                <v:path arrowok="t"/>
              </v:shape>
            </v:group>
            <v:group style="position:absolute;left:10067;top:-1202;width:25;height:2" coordorigin="10067,-1202" coordsize="25,2">
              <v:shape style="position:absolute;left:10067;top:-1202;width:25;height:2" coordorigin="10067,-1202" coordsize="25,0" path="m10092,-1202l10067,-1202e" filled="false" stroked="true" strokeweight=".118203pt" strokecolor="#000000">
                <v:path arrowok="t"/>
              </v:shape>
            </v:group>
            <v:group style="position:absolute;left:7645;top:-10;width:2448;height:2" coordorigin="7645,-10" coordsize="2448,2">
              <v:shape style="position:absolute;left:7645;top:-10;width:2448;height:2" coordorigin="7645,-10" coordsize="2448,0" path="m7645,-10l10092,-10e" filled="false" stroked="true" strokeweight=".118203pt" strokecolor="#000000">
                <v:path arrowok="t"/>
              </v:shape>
            </v:group>
            <v:group style="position:absolute;left:7645;top:-1202;width:2448;height:2" coordorigin="7645,-1202" coordsize="2448,2">
              <v:shape style="position:absolute;left:7645;top:-1202;width:2448;height:2" coordorigin="7645,-1202" coordsize="2448,0" path="m7645,-1202l10092,-1202e" filled="false" stroked="true" strokeweight=".118203pt" strokecolor="#000000">
                <v:path arrowok="t"/>
              </v:shape>
            </v:group>
            <v:group style="position:absolute;left:7645;top:-1202;width:2;height:1193" coordorigin="7645,-1202" coordsize="2,1193">
              <v:shape style="position:absolute;left:7645;top:-1202;width:2;height:1193" coordorigin="7645,-1202" coordsize="0,1193" path="m7645,-10l7645,-1202e" filled="false" stroked="true" strokeweight=".176165pt" strokecolor="#000000">
                <v:path arrowok="t"/>
              </v:shape>
            </v:group>
            <v:group style="position:absolute;left:10092;top:-1202;width:2;height:1193" coordorigin="10092,-1202" coordsize="2,1193">
              <v:shape style="position:absolute;left:10092;top:-1202;width:2;height:1193" coordorigin="10092,-1202" coordsize="0,1193" path="m10092,-10l10092,-1202e" filled="false" stroked="true" strokeweight=".176165pt" strokecolor="#000000">
                <v:path arrowok="t"/>
              </v:shape>
            </v:group>
            <v:group style="position:absolute;left:7889;top:-127;width:2;height:47" coordorigin="7889,-127" coordsize="2,47">
              <v:shape style="position:absolute;left:7889;top:-127;width:2;height:47" coordorigin="7889,-127" coordsize="0,47" path="m7889,-80l7889,-127e" filled="false" stroked="true" strokeweight=".176165pt" strokecolor="#000000">
                <v:path arrowok="t"/>
                <v:stroke dashstyle="dash"/>
              </v:shape>
            </v:group>
            <v:group style="position:absolute;left:8379;top:-875;width:2;height:468" coordorigin="8379,-875" coordsize="2,468">
              <v:shape style="position:absolute;left:8379;top:-875;width:2;height:468" coordorigin="8379,-875" coordsize="0,468" path="m8379,-407l8379,-875e" filled="false" stroked="true" strokeweight=".176165pt" strokecolor="#000000">
                <v:path arrowok="t"/>
                <v:stroke dashstyle="dash"/>
              </v:shape>
            </v:group>
            <v:group style="position:absolute;left:8868;top:-127;width:2;height:47" coordorigin="8868,-127" coordsize="2,47">
              <v:shape style="position:absolute;left:8868;top:-127;width:2;height:47" coordorigin="8868,-127" coordsize="0,47" path="m8868,-80l8868,-127e" filled="false" stroked="true" strokeweight=".176165pt" strokecolor="#000000">
                <v:path arrowok="t"/>
                <v:stroke dashstyle="dash"/>
              </v:shape>
            </v:group>
            <v:group style="position:absolute;left:9358;top:-875;width:2;height:468" coordorigin="9358,-875" coordsize="2,468">
              <v:shape style="position:absolute;left:9358;top:-875;width:2;height:468" coordorigin="9358,-875" coordsize="0,468" path="m9358,-407l9358,-875e" filled="false" stroked="true" strokeweight=".176165pt" strokecolor="#000000">
                <v:path arrowok="t"/>
                <v:stroke dashstyle="dash"/>
              </v:shape>
            </v:group>
            <v:group style="position:absolute;left:9847;top:-174;width:2;height:47" coordorigin="9847,-174" coordsize="2,47">
              <v:shape style="position:absolute;left:9847;top:-174;width:2;height:47" coordorigin="9847,-174" coordsize="0,47" path="m9847,-127l9847,-174e" filled="false" stroked="true" strokeweight=".176165pt" strokecolor="#000000">
                <v:path arrowok="t"/>
                <v:stroke dashstyle="dash"/>
              </v:shape>
            </v:group>
            <v:group style="position:absolute;left:7888;top:-47;width:4;height:3" coordorigin="7888,-47" coordsize="4,3">
              <v:shape style="position:absolute;left:7888;top:-47;width:4;height:3" coordorigin="7888,-47" coordsize="4,3" path="m7891,-47l7889,-47,7888,-46,7888,-45,7889,-44,7891,-44,7892,-45,7892,-46,7891,-47xe" filled="true" fillcolor="#000000" stroked="false">
                <v:path arrowok="t"/>
                <v:fill type="solid"/>
              </v:shape>
            </v:group>
            <v:group style="position:absolute;left:8378;top:-47;width:4;height:3" coordorigin="8378,-47" coordsize="4,3">
              <v:shape style="position:absolute;left:8378;top:-47;width:4;height:3" coordorigin="8378,-47" coordsize="4,3" path="m8380,-47l8378,-47,8378,-46,8378,-45,8378,-44,8380,-44,8381,-45,8381,-46,8380,-47xe" filled="true" fillcolor="#000000" stroked="false">
                <v:path arrowok="t"/>
                <v:fill type="solid"/>
              </v:shape>
            </v:group>
            <v:group style="position:absolute;left:8867;top:-47;width:4;height:3" coordorigin="8867,-47" coordsize="4,3">
              <v:shape style="position:absolute;left:8867;top:-47;width:4;height:3" coordorigin="8867,-47" coordsize="4,3" path="m8870,-47l8868,-47,8867,-46,8867,-45,8868,-44,8870,-44,8871,-45,8871,-46,8870,-47xe" filled="true" fillcolor="#000000" stroked="false">
                <v:path arrowok="t"/>
                <v:fill type="solid"/>
              </v:shape>
            </v:group>
            <v:group style="position:absolute;left:9358;top:-80;width:2;height:36" coordorigin="9358,-80" coordsize="2,36">
              <v:shape style="position:absolute;left:9358;top:-80;width:2;height:36" coordorigin="9358,-80" coordsize="0,36" path="m9358,-45l9358,-80e" filled="false" stroked="true" strokeweight=".176165pt" strokecolor="#000000">
                <v:path arrowok="t"/>
                <v:stroke dashstyle="dash"/>
              </v:shape>
            </v:group>
            <v:group style="position:absolute;left:9847;top:-80;width:2;height:36" coordorigin="9847,-80" coordsize="2,36">
              <v:shape style="position:absolute;left:9847;top:-80;width:2;height:36" coordorigin="9847,-80" coordsize="0,36" path="m9847,-45l9847,-80e" filled="false" stroked="true" strokeweight=".176165pt" strokecolor="#000000">
                <v:path arrowok="t"/>
                <v:stroke dashstyle="dash"/>
              </v:shape>
            </v:group>
            <v:group style="position:absolute;left:7828;top:-127;width:123;height:2" coordorigin="7828,-127" coordsize="123,2">
              <v:shape style="position:absolute;left:7828;top:-127;width:123;height:2" coordorigin="7828,-127" coordsize="123,0" path="m7828,-127l7950,-127e" filled="false" stroked="true" strokeweight=".118203pt" strokecolor="#000000">
                <v:path arrowok="t"/>
              </v:shape>
            </v:group>
            <v:group style="position:absolute;left:8317;top:-875;width:123;height:2" coordorigin="8317,-875" coordsize="123,2">
              <v:shape style="position:absolute;left:8317;top:-875;width:123;height:2" coordorigin="8317,-875" coordsize="123,0" path="m8317,-875l8440,-875e" filled="false" stroked="true" strokeweight=".118203pt" strokecolor="#000000">
                <v:path arrowok="t"/>
              </v:shape>
            </v:group>
            <v:group style="position:absolute;left:8807;top:-127;width:123;height:2" coordorigin="8807,-127" coordsize="123,2">
              <v:shape style="position:absolute;left:8807;top:-127;width:123;height:2" coordorigin="8807,-127" coordsize="123,0" path="m8807,-127l8930,-127e" filled="false" stroked="true" strokeweight=".118203pt" strokecolor="#000000">
                <v:path arrowok="t"/>
              </v:shape>
            </v:group>
            <v:group style="position:absolute;left:9297;top:-875;width:123;height:2" coordorigin="9297,-875" coordsize="123,2">
              <v:shape style="position:absolute;left:9297;top:-875;width:123;height:2" coordorigin="9297,-875" coordsize="123,0" path="m9297,-875l9419,-875e" filled="false" stroked="true" strokeweight=".118203pt" strokecolor="#000000">
                <v:path arrowok="t"/>
              </v:shape>
            </v:group>
            <v:group style="position:absolute;left:9786;top:-174;width:123;height:2" coordorigin="9786,-174" coordsize="123,2">
              <v:shape style="position:absolute;left:9786;top:-174;width:123;height:2" coordorigin="9786,-174" coordsize="123,0" path="m9786,-174l9908,-174e" filled="false" stroked="true" strokeweight=".118203pt" strokecolor="#000000">
                <v:path arrowok="t"/>
              </v:shape>
            </v:group>
            <v:group style="position:absolute;left:7828;top:-45;width:123;height:2" coordorigin="7828,-45" coordsize="123,2">
              <v:shape style="position:absolute;left:7828;top:-45;width:123;height:2" coordorigin="7828,-45" coordsize="123,0" path="m7828,-45l7950,-45e" filled="false" stroked="true" strokeweight=".118203pt" strokecolor="#000000">
                <v:path arrowok="t"/>
              </v:shape>
            </v:group>
            <v:group style="position:absolute;left:8317;top:-45;width:123;height:2" coordorigin="8317,-45" coordsize="123,2">
              <v:shape style="position:absolute;left:8317;top:-45;width:123;height:2" coordorigin="8317,-45" coordsize="123,0" path="m8317,-45l8440,-45e" filled="false" stroked="true" strokeweight=".118203pt" strokecolor="#000000">
                <v:path arrowok="t"/>
              </v:shape>
            </v:group>
            <v:group style="position:absolute;left:8807;top:-45;width:123;height:2" coordorigin="8807,-45" coordsize="123,2">
              <v:shape style="position:absolute;left:8807;top:-45;width:123;height:2" coordorigin="8807,-45" coordsize="123,0" path="m8807,-45l8930,-45e" filled="false" stroked="true" strokeweight=".118203pt" strokecolor="#000000">
                <v:path arrowok="t"/>
              </v:shape>
            </v:group>
            <v:group style="position:absolute;left:9297;top:-45;width:123;height:2" coordorigin="9297,-45" coordsize="123,2">
              <v:shape style="position:absolute;left:9297;top:-45;width:123;height:2" coordorigin="9297,-45" coordsize="123,0" path="m9297,-45l9419,-45e" filled="false" stroked="true" strokeweight=".118203pt" strokecolor="#000000">
                <v:path arrowok="t"/>
              </v:shape>
            </v:group>
            <v:group style="position:absolute;left:9786;top:-45;width:123;height:2" coordorigin="9786,-45" coordsize="123,2">
              <v:shape style="position:absolute;left:9786;top:-45;width:123;height:2" coordorigin="9786,-45" coordsize="123,0" path="m9786,-45l9908,-45e" filled="false" stroked="true" strokeweight=".118203pt" strokecolor="#000000">
                <v:path arrowok="t"/>
              </v:shape>
            </v:group>
            <v:group style="position:absolute;left:7767;top:-80;width:245;height:36" coordorigin="7767,-80" coordsize="245,36">
              <v:shape style="position:absolute;left:7767;top:-80;width:245;height:36" coordorigin="7767,-80" coordsize="245,36" path="m7767,-45l7767,-80,8011,-80,8011,-45,7767,-45e" filled="false" stroked="true" strokeweight=".119372pt" strokecolor="#0000ff">
                <v:path arrowok="t"/>
              </v:shape>
            </v:group>
            <v:group style="position:absolute;left:8256;top:-407;width:245;height:363" coordorigin="8256,-407" coordsize="245,363">
              <v:shape style="position:absolute;left:8256;top:-407;width:245;height:363" coordorigin="8256,-407" coordsize="245,363" path="m8256,-45l8256,-407,8501,-407,8501,-45,8256,-45e" filled="false" stroked="true" strokeweight=".158002pt" strokecolor="#0000ff">
                <v:path arrowok="t"/>
              </v:shape>
            </v:group>
            <v:group style="position:absolute;left:8746;top:-80;width:245;height:36" coordorigin="8746,-80" coordsize="245,36">
              <v:shape style="position:absolute;left:8746;top:-80;width:245;height:36" coordorigin="8746,-80" coordsize="245,36" path="m8746,-45l8746,-80,8991,-80,8991,-45,8746,-45e" filled="false" stroked="true" strokeweight=".119367pt" strokecolor="#0000ff">
                <v:path arrowok="t"/>
              </v:shape>
            </v:group>
            <v:group style="position:absolute;left:9235;top:-407;width:245;height:328" coordorigin="9235,-407" coordsize="245,328">
              <v:shape style="position:absolute;left:9235;top:-407;width:245;height:328" coordorigin="9235,-407" coordsize="245,328" path="m9235,-80l9235,-407,9480,-407,9480,-80,9235,-80e" filled="false" stroked="true" strokeweight=".155372pt" strokecolor="#0000ff">
                <v:path arrowok="t"/>
              </v:shape>
            </v:group>
            <v:group style="position:absolute;left:9725;top:-127;width:245;height:47" coordorigin="9725,-127" coordsize="245,47">
              <v:shape style="position:absolute;left:9725;top:-127;width:245;height:47" coordorigin="9725,-127" coordsize="245,47" path="m9725,-80l9725,-127,9969,-127,9969,-80,9725,-80e" filled="false" stroked="true" strokeweight=".120264pt" strokecolor="#0000ff">
                <v:path arrowok="t"/>
              </v:shape>
            </v:group>
            <v:group style="position:absolute;left:7767;top:-45;width:245;height:2" coordorigin="7767,-45" coordsize="245,2">
              <v:shape style="position:absolute;left:7767;top:-45;width:245;height:2" coordorigin="7767,-45" coordsize="245,0" path="m7767,-45l8011,-45e" filled="false" stroked="true" strokeweight=".118203pt" strokecolor="#ff0000">
                <v:path arrowok="t"/>
              </v:shape>
            </v:group>
            <v:group style="position:absolute;left:8256;top:-80;width:245;height:2" coordorigin="8256,-80" coordsize="245,2">
              <v:shape style="position:absolute;left:8256;top:-80;width:245;height:2" coordorigin="8256,-80" coordsize="245,0" path="m8256,-80l8501,-80e" filled="false" stroked="true" strokeweight=".118203pt" strokecolor="#ff0000">
                <v:path arrowok="t"/>
              </v:shape>
            </v:group>
            <v:group style="position:absolute;left:8746;top:-80;width:245;height:2" coordorigin="8746,-80" coordsize="245,2">
              <v:shape style="position:absolute;left:8746;top:-80;width:245;height:2" coordorigin="8746,-80" coordsize="245,0" path="m8746,-80l8991,-80e" filled="false" stroked="true" strokeweight=".118203pt" strokecolor="#ff0000">
                <v:path arrowok="t"/>
              </v:shape>
            </v:group>
            <v:group style="position:absolute;left:9235;top:-220;width:245;height:2" coordorigin="9235,-220" coordsize="245,2">
              <v:shape style="position:absolute;left:9235;top:-220;width:245;height:2" coordorigin="9235,-220" coordsize="245,0" path="m9235,-220l9480,-220e" filled="false" stroked="true" strokeweight=".118203pt" strokecolor="#ff0000">
                <v:path arrowok="t"/>
              </v:shape>
            </v:group>
            <v:group style="position:absolute;left:9725;top:-80;width:245;height:2" coordorigin="9725,-80" coordsize="245,2">
              <v:shape style="position:absolute;left:9725;top:-80;width:245;height:2" coordorigin="9725,-80" coordsize="245,0" path="m9725,-80l9969,-80e" filled="false" stroked="true" strokeweight=".118203pt" strokecolor="#ff0000">
                <v:path arrowok="t"/>
              </v:shape>
            </v:group>
            <v:group style="position:absolute;left:7868;top:-174;width:43;height:2" coordorigin="7868,-174" coordsize="43,2">
              <v:shape style="position:absolute;left:7868;top:-174;width:43;height:2" coordorigin="7868,-174" coordsize="43,0" path="m7868,-174l7910,-174e" filled="false" stroked="true" strokeweight=".118203pt" strokecolor="#ff0000">
                <v:path arrowok="t"/>
              </v:shape>
            </v:group>
            <v:group style="position:absolute;left:7889;top:-188;width:2;height:29" coordorigin="7889,-188" coordsize="2,29">
              <v:shape style="position:absolute;left:7889;top:-188;width:2;height:29" coordorigin="7889,-188" coordsize="0,29" path="m7889,-188l7889,-159e" filled="false" stroked="true" strokeweight=".176165pt" strokecolor="#ff0000">
                <v:path arrowok="t"/>
              </v:shape>
            </v:group>
            <v:group style="position:absolute;left:7868;top:-220;width:43;height:2" coordorigin="7868,-220" coordsize="43,2">
              <v:shape style="position:absolute;left:7868;top:-220;width:43;height:2" coordorigin="7868,-220" coordsize="43,0" path="m7868,-220l7910,-220e" filled="false" stroked="true" strokeweight=".118203pt" strokecolor="#ff0000">
                <v:path arrowok="t"/>
              </v:shape>
            </v:group>
            <v:group style="position:absolute;left:7889;top:-234;width:2;height:29" coordorigin="7889,-234" coordsize="2,29">
              <v:shape style="position:absolute;left:7889;top:-234;width:2;height:29" coordorigin="7889,-234" coordsize="0,29" path="m7889,-234l7889,-206e" filled="false" stroked="true" strokeweight=".176165pt" strokecolor="#ff0000">
                <v:path arrowok="t"/>
              </v:shape>
            </v:group>
            <v:group style="position:absolute;left:7868;top:-267;width:43;height:2" coordorigin="7868,-267" coordsize="43,2">
              <v:shape style="position:absolute;left:7868;top:-267;width:43;height:2" coordorigin="7868,-267" coordsize="43,0" path="m7868,-267l7910,-267e" filled="false" stroked="true" strokeweight=".118203pt" strokecolor="#ff0000">
                <v:path arrowok="t"/>
              </v:shape>
            </v:group>
            <v:group style="position:absolute;left:7889;top:-281;width:2;height:29" coordorigin="7889,-281" coordsize="2,29">
              <v:shape style="position:absolute;left:7889;top:-281;width:2;height:29" coordorigin="7889,-281" coordsize="0,29" path="m7889,-281l7889,-253e" filled="false" stroked="true" strokeweight=".176165pt" strokecolor="#ff0000">
                <v:path arrowok="t"/>
              </v:shape>
            </v:group>
            <v:group style="position:absolute;left:7868;top:-314;width:43;height:2" coordorigin="7868,-314" coordsize="43,2">
              <v:shape style="position:absolute;left:7868;top:-314;width:43;height:2" coordorigin="7868,-314" coordsize="43,0" path="m7868,-314l7910,-314e" filled="false" stroked="true" strokeweight=".118203pt" strokecolor="#ff0000">
                <v:path arrowok="t"/>
              </v:shape>
            </v:group>
            <v:group style="position:absolute;left:7889;top:-328;width:2;height:29" coordorigin="7889,-328" coordsize="2,29">
              <v:shape style="position:absolute;left:7889;top:-328;width:2;height:29" coordorigin="7889,-328" coordsize="0,29" path="m7889,-328l7889,-300e" filled="false" stroked="true" strokeweight=".176165pt" strokecolor="#ff0000">
                <v:path arrowok="t"/>
              </v:shape>
            </v:group>
            <v:group style="position:absolute;left:7868;top:-360;width:43;height:2" coordorigin="7868,-360" coordsize="43,2">
              <v:shape style="position:absolute;left:7868;top:-360;width:43;height:2" coordorigin="7868,-360" coordsize="43,0" path="m7868,-360l7910,-360e" filled="false" stroked="true" strokeweight=".118203pt" strokecolor="#ff0000">
                <v:path arrowok="t"/>
              </v:shape>
            </v:group>
            <v:group style="position:absolute;left:7889;top:-375;width:2;height:29" coordorigin="7889,-375" coordsize="2,29">
              <v:shape style="position:absolute;left:7889;top:-375;width:2;height:29" coordorigin="7889,-375" coordsize="0,29" path="m7889,-375l7889,-346e" filled="false" stroked="true" strokeweight=".176165pt" strokecolor="#ff0000">
                <v:path arrowok="t"/>
              </v:shape>
            </v:group>
            <v:group style="position:absolute;left:7868;top:-407;width:43;height:2" coordorigin="7868,-407" coordsize="43,2">
              <v:shape style="position:absolute;left:7868;top:-407;width:43;height:2" coordorigin="7868,-407" coordsize="43,0" path="m7868,-407l7910,-407e" filled="false" stroked="true" strokeweight=".118203pt" strokecolor="#ff0000">
                <v:path arrowok="t"/>
              </v:shape>
            </v:group>
            <v:group style="position:absolute;left:7889;top:-421;width:2;height:29" coordorigin="7889,-421" coordsize="2,29">
              <v:shape style="position:absolute;left:7889;top:-421;width:2;height:29" coordorigin="7889,-421" coordsize="0,29" path="m7889,-421l7889,-393e" filled="false" stroked="true" strokeweight=".176165pt" strokecolor="#ff0000">
                <v:path arrowok="t"/>
              </v:shape>
            </v:group>
            <v:group style="position:absolute;left:7868;top:-454;width:43;height:2" coordorigin="7868,-454" coordsize="43,2">
              <v:shape style="position:absolute;left:7868;top:-454;width:43;height:2" coordorigin="7868,-454" coordsize="43,0" path="m7868,-454l7910,-454e" filled="false" stroked="true" strokeweight=".118203pt" strokecolor="#ff0000">
                <v:path arrowok="t"/>
              </v:shape>
            </v:group>
            <v:group style="position:absolute;left:7889;top:-468;width:2;height:29" coordorigin="7889,-468" coordsize="2,29">
              <v:shape style="position:absolute;left:7889;top:-468;width:2;height:29" coordorigin="7889,-468" coordsize="0,29" path="m7889,-468l7889,-440e" filled="false" stroked="true" strokeweight=".176165pt" strokecolor="#ff0000">
                <v:path arrowok="t"/>
              </v:shape>
            </v:group>
            <v:group style="position:absolute;left:7868;top:-501;width:43;height:2" coordorigin="7868,-501" coordsize="43,2">
              <v:shape style="position:absolute;left:7868;top:-501;width:43;height:2" coordorigin="7868,-501" coordsize="43,0" path="m7868,-501l7910,-501e" filled="false" stroked="true" strokeweight=".118203pt" strokecolor="#ff0000">
                <v:path arrowok="t"/>
              </v:shape>
            </v:group>
            <v:group style="position:absolute;left:7889;top:-515;width:2;height:29" coordorigin="7889,-515" coordsize="2,29">
              <v:shape style="position:absolute;left:7889;top:-515;width:2;height:29" coordorigin="7889,-515" coordsize="0,29" path="m7889,-515l7889,-486e" filled="false" stroked="true" strokeweight=".176165pt" strokecolor="#ff0000">
                <v:path arrowok="t"/>
              </v:shape>
            </v:group>
            <v:group style="position:absolute;left:7868;top:-594;width:43;height:2" coordorigin="7868,-594" coordsize="43,2">
              <v:shape style="position:absolute;left:7868;top:-594;width:43;height:2" coordorigin="7868,-594" coordsize="43,0" path="m7868,-594l7910,-594e" filled="false" stroked="true" strokeweight=".118203pt" strokecolor="#ff0000">
                <v:path arrowok="t"/>
              </v:shape>
            </v:group>
            <v:group style="position:absolute;left:7889;top:-608;width:2;height:29" coordorigin="7889,-608" coordsize="2,29">
              <v:shape style="position:absolute;left:7889;top:-608;width:2;height:29" coordorigin="7889,-608" coordsize="0,29" path="m7889,-608l7889,-580e" filled="false" stroked="true" strokeweight=".176165pt" strokecolor="#ff0000">
                <v:path arrowok="t"/>
              </v:shape>
            </v:group>
            <v:group style="position:absolute;left:7868;top:-641;width:43;height:2" coordorigin="7868,-641" coordsize="43,2">
              <v:shape style="position:absolute;left:7868;top:-641;width:43;height:2" coordorigin="7868,-641" coordsize="43,0" path="m7868,-641l7910,-641e" filled="false" stroked="true" strokeweight=".118203pt" strokecolor="#ff0000">
                <v:path arrowok="t"/>
              </v:shape>
            </v:group>
            <v:group style="position:absolute;left:7889;top:-655;width:2;height:29" coordorigin="7889,-655" coordsize="2,29">
              <v:shape style="position:absolute;left:7889;top:-655;width:2;height:29" coordorigin="7889,-655" coordsize="0,29" path="m7889,-655l7889,-627e" filled="false" stroked="true" strokeweight=".176165pt" strokecolor="#ff0000">
                <v:path arrowok="t"/>
              </v:shape>
            </v:group>
            <v:group style="position:absolute;left:7868;top:-688;width:43;height:2" coordorigin="7868,-688" coordsize="43,2">
              <v:shape style="position:absolute;left:7868;top:-688;width:43;height:2" coordorigin="7868,-688" coordsize="43,0" path="m7868,-688l7910,-688e" filled="false" stroked="true" strokeweight=".118203pt" strokecolor="#ff0000">
                <v:path arrowok="t"/>
              </v:shape>
            </v:group>
            <v:group style="position:absolute;left:7889;top:-702;width:2;height:29" coordorigin="7889,-702" coordsize="2,29">
              <v:shape style="position:absolute;left:7889;top:-702;width:2;height:29" coordorigin="7889,-702" coordsize="0,29" path="m7889,-702l7889,-674e" filled="false" stroked="true" strokeweight=".176165pt" strokecolor="#ff0000">
                <v:path arrowok="t"/>
              </v:shape>
            </v:group>
            <v:group style="position:absolute;left:7868;top:-734;width:43;height:2" coordorigin="7868,-734" coordsize="43,2">
              <v:shape style="position:absolute;left:7868;top:-734;width:43;height:2" coordorigin="7868,-734" coordsize="43,0" path="m7868,-734l7910,-734e" filled="false" stroked="true" strokeweight=".118203pt" strokecolor="#ff0000">
                <v:path arrowok="t"/>
              </v:shape>
            </v:group>
            <v:group style="position:absolute;left:7889;top:-748;width:2;height:29" coordorigin="7889,-748" coordsize="2,29">
              <v:shape style="position:absolute;left:7889;top:-748;width:2;height:29" coordorigin="7889,-748" coordsize="0,29" path="m7889,-748l7889,-720e" filled="false" stroked="true" strokeweight=".176165pt" strokecolor="#ff0000">
                <v:path arrowok="t"/>
              </v:shape>
            </v:group>
            <v:group style="position:absolute;left:7868;top:-781;width:43;height:2" coordorigin="7868,-781" coordsize="43,2">
              <v:shape style="position:absolute;left:7868;top:-781;width:43;height:2" coordorigin="7868,-781" coordsize="43,0" path="m7868,-781l7910,-781e" filled="false" stroked="true" strokeweight=".118203pt" strokecolor="#ff0000">
                <v:path arrowok="t"/>
              </v:shape>
            </v:group>
            <v:group style="position:absolute;left:7889;top:-795;width:2;height:29" coordorigin="7889,-795" coordsize="2,29">
              <v:shape style="position:absolute;left:7889;top:-795;width:2;height:29" coordorigin="7889,-795" coordsize="0,29" path="m7889,-795l7889,-767e" filled="false" stroked="true" strokeweight=".176165pt" strokecolor="#ff0000">
                <v:path arrowok="t"/>
              </v:shape>
            </v:group>
            <v:group style="position:absolute;left:7868;top:-875;width:43;height:2" coordorigin="7868,-875" coordsize="43,2">
              <v:shape style="position:absolute;left:7868;top:-875;width:43;height:2" coordorigin="7868,-875" coordsize="43,0" path="m7868,-875l7910,-875e" filled="false" stroked="true" strokeweight=".118203pt" strokecolor="#ff0000">
                <v:path arrowok="t"/>
              </v:shape>
            </v:group>
            <v:group style="position:absolute;left:7889;top:-889;width:2;height:29" coordorigin="7889,-889" coordsize="2,29">
              <v:shape style="position:absolute;left:7889;top:-889;width:2;height:29" coordorigin="7889,-889" coordsize="0,29" path="m7889,-889l7889,-860e" filled="false" stroked="true" strokeweight=".176165pt" strokecolor="#ff0000">
                <v:path arrowok="t"/>
              </v:shape>
            </v:group>
            <v:group style="position:absolute;left:7868;top:-921;width:43;height:2" coordorigin="7868,-921" coordsize="43,2">
              <v:shape style="position:absolute;left:7868;top:-921;width:43;height:2" coordorigin="7868,-921" coordsize="43,0" path="m7868,-921l7910,-921e" filled="false" stroked="true" strokeweight=".118203pt" strokecolor="#ff0000">
                <v:path arrowok="t"/>
              </v:shape>
            </v:group>
            <v:group style="position:absolute;left:7889;top:-936;width:2;height:29" coordorigin="7889,-936" coordsize="2,29">
              <v:shape style="position:absolute;left:7889;top:-936;width:2;height:29" coordorigin="7889,-936" coordsize="0,29" path="m7889,-936l7889,-907e" filled="false" stroked="true" strokeweight=".176165pt" strokecolor="#ff0000">
                <v:path arrowok="t"/>
              </v:shape>
            </v:group>
            <v:group style="position:absolute;left:7868;top:-968;width:43;height:2" coordorigin="7868,-968" coordsize="43,2">
              <v:shape style="position:absolute;left:7868;top:-968;width:43;height:2" coordorigin="7868,-968" coordsize="43,0" path="m7868,-968l7910,-968e" filled="false" stroked="true" strokeweight=".118203pt" strokecolor="#ff0000">
                <v:path arrowok="t"/>
              </v:shape>
            </v:group>
            <v:group style="position:absolute;left:7889;top:-982;width:2;height:29" coordorigin="7889,-982" coordsize="2,29">
              <v:shape style="position:absolute;left:7889;top:-982;width:2;height:29" coordorigin="7889,-982" coordsize="0,29" path="m7889,-982l7889,-954e" filled="false" stroked="true" strokeweight=".176165pt" strokecolor="#ff0000">
                <v:path arrowok="t"/>
              </v:shape>
            </v:group>
            <v:group style="position:absolute;left:7868;top:-1015;width:43;height:2" coordorigin="7868,-1015" coordsize="43,2">
              <v:shape style="position:absolute;left:7868;top:-1015;width:43;height:2" coordorigin="7868,-1015" coordsize="43,0" path="m7868,-1015l7910,-1015e" filled="false" stroked="true" strokeweight=".118203pt" strokecolor="#ff0000">
                <v:path arrowok="t"/>
              </v:shape>
            </v:group>
            <v:group style="position:absolute;left:7889;top:-1029;width:2;height:29" coordorigin="7889,-1029" coordsize="2,29">
              <v:shape style="position:absolute;left:7889;top:-1029;width:2;height:29" coordorigin="7889,-1029" coordsize="0,29" path="m7889,-1029l7889,-1001e" filled="false" stroked="true" strokeweight=".176165pt" strokecolor="#ff0000">
                <v:path arrowok="t"/>
              </v:shape>
            </v:group>
            <v:group style="position:absolute;left:7868;top:-1062;width:43;height:2" coordorigin="7868,-1062" coordsize="43,2">
              <v:shape style="position:absolute;left:7868;top:-1062;width:43;height:2" coordorigin="7868,-1062" coordsize="43,0" path="m7868,-1062l7910,-1062e" filled="false" stroked="true" strokeweight=".118203pt" strokecolor="#ff0000">
                <v:path arrowok="t"/>
              </v:shape>
            </v:group>
            <v:group style="position:absolute;left:7889;top:-1076;width:2;height:29" coordorigin="7889,-1076" coordsize="2,29">
              <v:shape style="position:absolute;left:7889;top:-1076;width:2;height:29" coordorigin="7889,-1076" coordsize="0,29" path="m7889,-1076l7889,-1048e" filled="false" stroked="true" strokeweight=".176165pt" strokecolor="#ff0000">
                <v:path arrowok="t"/>
              </v:shape>
            </v:group>
            <v:group style="position:absolute;left:7868;top:-1155;width:43;height:2" coordorigin="7868,-1155" coordsize="43,2">
              <v:shape style="position:absolute;left:7868;top:-1155;width:43;height:2" coordorigin="7868,-1155" coordsize="43,0" path="m7868,-1155l7910,-1155e" filled="false" stroked="true" strokeweight=".118203pt" strokecolor="#ff0000">
                <v:path arrowok="t"/>
              </v:shape>
            </v:group>
            <v:group style="position:absolute;left:7889;top:-1169;width:2;height:29" coordorigin="7889,-1169" coordsize="2,29">
              <v:shape style="position:absolute;left:7889;top:-1169;width:2;height:29" coordorigin="7889,-1169" coordsize="0,29" path="m7889,-1169l7889,-1141e" filled="false" stroked="true" strokeweight=".176165pt" strokecolor="#ff0000">
                <v:path arrowok="t"/>
              </v:shape>
            </v:group>
            <v:group style="position:absolute;left:7868;top:-1202;width:43;height:2" coordorigin="7868,-1202" coordsize="43,2">
              <v:shape style="position:absolute;left:7868;top:-1202;width:43;height:2" coordorigin="7868,-1202" coordsize="43,0" path="m7868,-1202l7910,-1202e" filled="false" stroked="true" strokeweight=".118203pt" strokecolor="#ff0000">
                <v:path arrowok="t"/>
              </v:shape>
            </v:group>
            <v:group style="position:absolute;left:7889;top:-1216;width:2;height:29" coordorigin="7889,-1216" coordsize="2,29">
              <v:shape style="position:absolute;left:7889;top:-1216;width:2;height:29" coordorigin="7889,-1216" coordsize="0,29" path="m7889,-1216l7889,-1187e" filled="false" stroked="true" strokeweight=".176165pt" strokecolor="#ff0000">
                <v:path arrowok="t"/>
              </v:shape>
            </v:group>
            <v:group style="position:absolute;left:8357;top:-968;width:43;height:2" coordorigin="8357,-968" coordsize="43,2">
              <v:shape style="position:absolute;left:8357;top:-968;width:43;height:2" coordorigin="8357,-968" coordsize="43,0" path="m8357,-968l8400,-968e" filled="false" stroked="true" strokeweight=".118203pt" strokecolor="#ff0000">
                <v:path arrowok="t"/>
              </v:shape>
            </v:group>
            <v:group style="position:absolute;left:8379;top:-982;width:2;height:29" coordorigin="8379,-982" coordsize="2,29">
              <v:shape style="position:absolute;left:8379;top:-982;width:2;height:29" coordorigin="8379,-982" coordsize="0,29" path="m8379,-982l8379,-954e" filled="false" stroked="true" strokeweight=".176165pt" strokecolor="#ff0000">
                <v:path arrowok="t"/>
              </v:shape>
            </v:group>
            <v:group style="position:absolute;left:8357;top:-1155;width:43;height:2" coordorigin="8357,-1155" coordsize="43,2">
              <v:shape style="position:absolute;left:8357;top:-1155;width:43;height:2" coordorigin="8357,-1155" coordsize="43,0" path="m8357,-1155l8400,-1155e" filled="false" stroked="true" strokeweight=".118203pt" strokecolor="#ff0000">
                <v:path arrowok="t"/>
              </v:shape>
            </v:group>
            <v:group style="position:absolute;left:8379;top:-1169;width:2;height:29" coordorigin="8379,-1169" coordsize="2,29">
              <v:shape style="position:absolute;left:8379;top:-1169;width:2;height:29" coordorigin="8379,-1169" coordsize="0,29" path="m8379,-1169l8379,-1141e" filled="false" stroked="true" strokeweight=".176165pt" strokecolor="#ff0000">
                <v:path arrowok="t"/>
              </v:shape>
            </v:group>
            <v:group style="position:absolute;left:8357;top:-1202;width:43;height:2" coordorigin="8357,-1202" coordsize="43,2">
              <v:shape style="position:absolute;left:8357;top:-1202;width:43;height:2" coordorigin="8357,-1202" coordsize="43,0" path="m8357,-1202l8400,-1202e" filled="false" stroked="true" strokeweight=".118203pt" strokecolor="#ff0000">
                <v:path arrowok="t"/>
              </v:shape>
            </v:group>
            <v:group style="position:absolute;left:8379;top:-1216;width:2;height:29" coordorigin="8379,-1216" coordsize="2,29">
              <v:shape style="position:absolute;left:8379;top:-1216;width:2;height:29" coordorigin="8379,-1216" coordsize="0,29" path="m8379,-1216l8379,-1187e" filled="false" stroked="true" strokeweight=".176165pt" strokecolor="#ff0000">
                <v:path arrowok="t"/>
              </v:shape>
            </v:group>
            <v:group style="position:absolute;left:8847;top:-173;width:43;height:2" coordorigin="8847,-173" coordsize="43,2">
              <v:shape style="position:absolute;left:8847;top:-173;width:43;height:2" coordorigin="8847,-173" coordsize="43,0" path="m8847,-173l8890,-173e" filled="false" stroked="true" strokeweight=".118203pt" strokecolor="#ff0000">
                <v:path arrowok="t"/>
              </v:shape>
            </v:group>
            <v:group style="position:absolute;left:8868;top:-188;width:2;height:29" coordorigin="8868,-188" coordsize="2,29">
              <v:shape style="position:absolute;left:8868;top:-188;width:2;height:29" coordorigin="8868,-188" coordsize="0,29" path="m8868,-188l8868,-159e" filled="false" stroked="true" strokeweight=".176165pt" strokecolor="#ff0000">
                <v:path arrowok="t"/>
              </v:shape>
            </v:group>
            <v:group style="position:absolute;left:8847;top:-220;width:43;height:2" coordorigin="8847,-220" coordsize="43,2">
              <v:shape style="position:absolute;left:8847;top:-220;width:43;height:2" coordorigin="8847,-220" coordsize="43,0" path="m8847,-220l8890,-220e" filled="false" stroked="true" strokeweight=".118203pt" strokecolor="#ff0000">
                <v:path arrowok="t"/>
              </v:shape>
            </v:group>
            <v:group style="position:absolute;left:8868;top:-234;width:2;height:29" coordorigin="8868,-234" coordsize="2,29">
              <v:shape style="position:absolute;left:8868;top:-234;width:2;height:29" coordorigin="8868,-234" coordsize="0,29" path="m8868,-234l8868,-206e" filled="false" stroked="true" strokeweight=".176165pt" strokecolor="#ff0000">
                <v:path arrowok="t"/>
              </v:shape>
            </v:group>
            <v:group style="position:absolute;left:8847;top:-267;width:43;height:2" coordorigin="8847,-267" coordsize="43,2">
              <v:shape style="position:absolute;left:8847;top:-267;width:43;height:2" coordorigin="8847,-267" coordsize="43,0" path="m8847,-267l8890,-267e" filled="false" stroked="true" strokeweight=".118203pt" strokecolor="#ff0000">
                <v:path arrowok="t"/>
              </v:shape>
            </v:group>
            <v:group style="position:absolute;left:8868;top:-281;width:2;height:29" coordorigin="8868,-281" coordsize="2,29">
              <v:shape style="position:absolute;left:8868;top:-281;width:2;height:29" coordorigin="8868,-281" coordsize="0,29" path="m8868,-281l8868,-253e" filled="false" stroked="true" strokeweight=".176165pt" strokecolor="#ff0000">
                <v:path arrowok="t"/>
              </v:shape>
            </v:group>
            <v:group style="position:absolute;left:8847;top:-314;width:43;height:2" coordorigin="8847,-314" coordsize="43,2">
              <v:shape style="position:absolute;left:8847;top:-314;width:43;height:2" coordorigin="8847,-314" coordsize="43,0" path="m8847,-314l8890,-314e" filled="false" stroked="true" strokeweight=".118203pt" strokecolor="#ff0000">
                <v:path arrowok="t"/>
              </v:shape>
            </v:group>
            <v:group style="position:absolute;left:8868;top:-328;width:2;height:29" coordorigin="8868,-328" coordsize="2,29">
              <v:shape style="position:absolute;left:8868;top:-328;width:2;height:29" coordorigin="8868,-328" coordsize="0,29" path="m8868,-328l8868,-299e" filled="false" stroked="true" strokeweight=".176165pt" strokecolor="#ff0000">
                <v:path arrowok="t"/>
              </v:shape>
            </v:group>
            <v:group style="position:absolute;left:8847;top:-360;width:43;height:2" coordorigin="8847,-360" coordsize="43,2">
              <v:shape style="position:absolute;left:8847;top:-360;width:43;height:2" coordorigin="8847,-360" coordsize="43,0" path="m8847,-360l8890,-360e" filled="false" stroked="true" strokeweight=".118203pt" strokecolor="#ff0000">
                <v:path arrowok="t"/>
              </v:shape>
            </v:group>
            <v:group style="position:absolute;left:8868;top:-374;width:2;height:29" coordorigin="8868,-374" coordsize="2,29">
              <v:shape style="position:absolute;left:8868;top:-374;width:2;height:29" coordorigin="8868,-374" coordsize="0,29" path="m8868,-374l8868,-346e" filled="false" stroked="true" strokeweight=".176165pt" strokecolor="#ff0000">
                <v:path arrowok="t"/>
              </v:shape>
            </v:group>
            <v:group style="position:absolute;left:8847;top:-407;width:43;height:2" coordorigin="8847,-407" coordsize="43,2">
              <v:shape style="position:absolute;left:8847;top:-407;width:43;height:2" coordorigin="8847,-407" coordsize="43,0" path="m8847,-407l8890,-407e" filled="false" stroked="true" strokeweight=".118203pt" strokecolor="#ff0000">
                <v:path arrowok="t"/>
              </v:shape>
            </v:group>
            <v:group style="position:absolute;left:8868;top:-421;width:2;height:29" coordorigin="8868,-421" coordsize="2,29">
              <v:shape style="position:absolute;left:8868;top:-421;width:2;height:29" coordorigin="8868,-421" coordsize="0,29" path="m8868,-421l8868,-393e" filled="false" stroked="true" strokeweight=".176165pt" strokecolor="#ff0000">
                <v:path arrowok="t"/>
              </v:shape>
            </v:group>
            <v:group style="position:absolute;left:8847;top:-454;width:43;height:2" coordorigin="8847,-454" coordsize="43,2">
              <v:shape style="position:absolute;left:8847;top:-454;width:43;height:2" coordorigin="8847,-454" coordsize="43,0" path="m8847,-454l8890,-454e" filled="false" stroked="true" strokeweight=".118203pt" strokecolor="#ff0000">
                <v:path arrowok="t"/>
              </v:shape>
            </v:group>
            <v:group style="position:absolute;left:8868;top:-468;width:2;height:29" coordorigin="8868,-468" coordsize="2,29">
              <v:shape style="position:absolute;left:8868;top:-468;width:2;height:29" coordorigin="8868,-468" coordsize="0,29" path="m8868,-468l8868,-439e" filled="false" stroked="true" strokeweight=".176165pt" strokecolor="#ff0000">
                <v:path arrowok="t"/>
              </v:shape>
            </v:group>
            <v:group style="position:absolute;left:8847;top:-500;width:43;height:2" coordorigin="8847,-500" coordsize="43,2">
              <v:shape style="position:absolute;left:8847;top:-500;width:43;height:2" coordorigin="8847,-500" coordsize="43,0" path="m8847,-500l8890,-500e" filled="false" stroked="true" strokeweight=".118203pt" strokecolor="#ff0000">
                <v:path arrowok="t"/>
              </v:shape>
            </v:group>
            <v:group style="position:absolute;left:8868;top:-515;width:2;height:29" coordorigin="8868,-515" coordsize="2,29">
              <v:shape style="position:absolute;left:8868;top:-515;width:2;height:29" coordorigin="8868,-515" coordsize="0,29" path="m8868,-515l8868,-486e" filled="false" stroked="true" strokeweight=".176165pt" strokecolor="#ff0000">
                <v:path arrowok="t"/>
              </v:shape>
            </v:group>
            <v:group style="position:absolute;left:8847;top:-547;width:43;height:2" coordorigin="8847,-547" coordsize="43,2">
              <v:shape style="position:absolute;left:8847;top:-547;width:43;height:2" coordorigin="8847,-547" coordsize="43,0" path="m8847,-547l8890,-547e" filled="false" stroked="true" strokeweight=".118203pt" strokecolor="#ff0000">
                <v:path arrowok="t"/>
              </v:shape>
            </v:group>
            <v:group style="position:absolute;left:8868;top:-562;width:2;height:29" coordorigin="8868,-562" coordsize="2,29">
              <v:shape style="position:absolute;left:8868;top:-562;width:2;height:29" coordorigin="8868,-562" coordsize="0,29" path="m8868,-562l8868,-533e" filled="false" stroked="true" strokeweight=".176165pt" strokecolor="#ff0000">
                <v:path arrowok="t"/>
              </v:shape>
            </v:group>
            <v:group style="position:absolute;left:8847;top:-594;width:43;height:2" coordorigin="8847,-594" coordsize="43,2">
              <v:shape style="position:absolute;left:8847;top:-594;width:43;height:2" coordorigin="8847,-594" coordsize="43,0" path="m8847,-594l8890,-594e" filled="false" stroked="true" strokeweight=".118203pt" strokecolor="#ff0000">
                <v:path arrowok="t"/>
              </v:shape>
            </v:group>
            <v:group style="position:absolute;left:8868;top:-608;width:2;height:29" coordorigin="8868,-608" coordsize="2,29">
              <v:shape style="position:absolute;left:8868;top:-608;width:2;height:29" coordorigin="8868,-608" coordsize="0,29" path="m8868,-608l8868,-580e" filled="false" stroked="true" strokeweight=".176165pt" strokecolor="#ff0000">
                <v:path arrowok="t"/>
              </v:shape>
            </v:group>
            <v:group style="position:absolute;left:8847;top:-641;width:43;height:2" coordorigin="8847,-641" coordsize="43,2">
              <v:shape style="position:absolute;left:8847;top:-641;width:43;height:2" coordorigin="8847,-641" coordsize="43,0" path="m8847,-641l8890,-641e" filled="false" stroked="true" strokeweight=".118203pt" strokecolor="#ff0000">
                <v:path arrowok="t"/>
              </v:shape>
            </v:group>
            <v:group style="position:absolute;left:8868;top:-655;width:2;height:29" coordorigin="8868,-655" coordsize="2,29">
              <v:shape style="position:absolute;left:8868;top:-655;width:2;height:29" coordorigin="8868,-655" coordsize="0,29" path="m8868,-655l8868,-627e" filled="false" stroked="true" strokeweight=".176165pt" strokecolor="#ff0000">
                <v:path arrowok="t"/>
              </v:shape>
            </v:group>
            <v:group style="position:absolute;left:8847;top:-688;width:43;height:2" coordorigin="8847,-688" coordsize="43,2">
              <v:shape style="position:absolute;left:8847;top:-688;width:43;height:2" coordorigin="8847,-688" coordsize="43,0" path="m8847,-688l8890,-688e" filled="false" stroked="true" strokeweight=".118203pt" strokecolor="#ff0000">
                <v:path arrowok="t"/>
              </v:shape>
            </v:group>
            <v:group style="position:absolute;left:8868;top:-702;width:2;height:29" coordorigin="8868,-702" coordsize="2,29">
              <v:shape style="position:absolute;left:8868;top:-702;width:2;height:29" coordorigin="8868,-702" coordsize="0,29" path="m8868,-702l8868,-673e" filled="false" stroked="true" strokeweight=".176165pt" strokecolor="#ff0000">
                <v:path arrowok="t"/>
              </v:shape>
            </v:group>
            <v:group style="position:absolute;left:8847;top:-734;width:43;height:2" coordorigin="8847,-734" coordsize="43,2">
              <v:shape style="position:absolute;left:8847;top:-734;width:43;height:2" coordorigin="8847,-734" coordsize="43,0" path="m8847,-734l8890,-734e" filled="false" stroked="true" strokeweight=".118203pt" strokecolor="#ff0000">
                <v:path arrowok="t"/>
              </v:shape>
            </v:group>
            <v:group style="position:absolute;left:8868;top:-748;width:2;height:29" coordorigin="8868,-748" coordsize="2,29">
              <v:shape style="position:absolute;left:8868;top:-748;width:2;height:29" coordorigin="8868,-748" coordsize="0,29" path="m8868,-748l8868,-720e" filled="false" stroked="true" strokeweight=".176165pt" strokecolor="#ff0000">
                <v:path arrowok="t"/>
              </v:shape>
            </v:group>
            <v:group style="position:absolute;left:8847;top:-781;width:43;height:2" coordorigin="8847,-781" coordsize="43,2">
              <v:shape style="position:absolute;left:8847;top:-781;width:43;height:2" coordorigin="8847,-781" coordsize="43,0" path="m8847,-781l8890,-781e" filled="false" stroked="true" strokeweight=".118203pt" strokecolor="#ff0000">
                <v:path arrowok="t"/>
              </v:shape>
            </v:group>
            <v:group style="position:absolute;left:8868;top:-795;width:2;height:29" coordorigin="8868,-795" coordsize="2,29">
              <v:shape style="position:absolute;left:8868;top:-795;width:2;height:29" coordorigin="8868,-795" coordsize="0,29" path="m8868,-795l8868,-767e" filled="false" stroked="true" strokeweight=".176165pt" strokecolor="#ff0000">
                <v:path arrowok="t"/>
              </v:shape>
            </v:group>
            <v:group style="position:absolute;left:8847;top:-828;width:43;height:2" coordorigin="8847,-828" coordsize="43,2">
              <v:shape style="position:absolute;left:8847;top:-828;width:43;height:2" coordorigin="8847,-828" coordsize="43,0" path="m8847,-828l8890,-828e" filled="false" stroked="true" strokeweight=".118203pt" strokecolor="#ff0000">
                <v:path arrowok="t"/>
              </v:shape>
            </v:group>
            <v:group style="position:absolute;left:8868;top:-842;width:2;height:29" coordorigin="8868,-842" coordsize="2,29">
              <v:shape style="position:absolute;left:8868;top:-842;width:2;height:29" coordorigin="8868,-842" coordsize="0,29" path="m8868,-842l8868,-813e" filled="false" stroked="true" strokeweight=".176165pt" strokecolor="#ff0000">
                <v:path arrowok="t"/>
              </v:shape>
            </v:group>
            <v:group style="position:absolute;left:8847;top:-874;width:43;height:2" coordorigin="8847,-874" coordsize="43,2">
              <v:shape style="position:absolute;left:8847;top:-874;width:43;height:2" coordorigin="8847,-874" coordsize="43,0" path="m8847,-874l8890,-874e" filled="false" stroked="true" strokeweight=".118203pt" strokecolor="#ff0000">
                <v:path arrowok="t"/>
              </v:shape>
            </v:group>
            <v:group style="position:absolute;left:8868;top:-889;width:2;height:29" coordorigin="8868,-889" coordsize="2,29">
              <v:shape style="position:absolute;left:8868;top:-889;width:2;height:29" coordorigin="8868,-889" coordsize="0,29" path="m8868,-889l8868,-860e" filled="false" stroked="true" strokeweight=".176165pt" strokecolor="#ff0000">
                <v:path arrowok="t"/>
              </v:shape>
            </v:group>
            <v:group style="position:absolute;left:8847;top:-921;width:43;height:2" coordorigin="8847,-921" coordsize="43,2">
              <v:shape style="position:absolute;left:8847;top:-921;width:43;height:2" coordorigin="8847,-921" coordsize="43,0" path="m8847,-921l8890,-921e" filled="false" stroked="true" strokeweight=".118203pt" strokecolor="#ff0000">
                <v:path arrowok="t"/>
              </v:shape>
            </v:group>
            <v:group style="position:absolute;left:8868;top:-936;width:2;height:29" coordorigin="8868,-936" coordsize="2,29">
              <v:shape style="position:absolute;left:8868;top:-936;width:2;height:29" coordorigin="8868,-936" coordsize="0,29" path="m8868,-936l8868,-907e" filled="false" stroked="true" strokeweight=".176165pt" strokecolor="#ff0000">
                <v:path arrowok="t"/>
              </v:shape>
            </v:group>
            <v:group style="position:absolute;left:8847;top:-968;width:43;height:2" coordorigin="8847,-968" coordsize="43,2">
              <v:shape style="position:absolute;left:8847;top:-968;width:43;height:2" coordorigin="8847,-968" coordsize="43,0" path="m8847,-968l8890,-968e" filled="false" stroked="true" strokeweight=".118203pt" strokecolor="#ff0000">
                <v:path arrowok="t"/>
              </v:shape>
            </v:group>
            <v:group style="position:absolute;left:8868;top:-982;width:2;height:29" coordorigin="8868,-982" coordsize="2,29">
              <v:shape style="position:absolute;left:8868;top:-982;width:2;height:29" coordorigin="8868,-982" coordsize="0,29" path="m8868,-982l8868,-954e" filled="false" stroked="true" strokeweight=".176165pt" strokecolor="#ff0000">
                <v:path arrowok="t"/>
              </v:shape>
            </v:group>
            <v:group style="position:absolute;left:8847;top:-1015;width:43;height:2" coordorigin="8847,-1015" coordsize="43,2">
              <v:shape style="position:absolute;left:8847;top:-1015;width:43;height:2" coordorigin="8847,-1015" coordsize="43,0" path="m8847,-1015l8890,-1015e" filled="false" stroked="true" strokeweight=".118203pt" strokecolor="#ff0000">
                <v:path arrowok="t"/>
              </v:shape>
            </v:group>
            <v:group style="position:absolute;left:8868;top:-1029;width:2;height:29" coordorigin="8868,-1029" coordsize="2,29">
              <v:shape style="position:absolute;left:8868;top:-1029;width:2;height:29" coordorigin="8868,-1029" coordsize="0,29" path="m8868,-1029l8868,-1001e" filled="false" stroked="true" strokeweight=".176165pt" strokecolor="#ff0000">
                <v:path arrowok="t"/>
              </v:shape>
            </v:group>
            <v:group style="position:absolute;left:8847;top:-1062;width:43;height:2" coordorigin="8847,-1062" coordsize="43,2">
              <v:shape style="position:absolute;left:8847;top:-1062;width:43;height:2" coordorigin="8847,-1062" coordsize="43,0" path="m8847,-1062l8890,-1062e" filled="false" stroked="true" strokeweight=".118203pt" strokecolor="#ff0000">
                <v:path arrowok="t"/>
              </v:shape>
            </v:group>
            <v:group style="position:absolute;left:8868;top:-1076;width:2;height:29" coordorigin="8868,-1076" coordsize="2,29">
              <v:shape style="position:absolute;left:8868;top:-1076;width:2;height:29" coordorigin="8868,-1076" coordsize="0,29" path="m8868,-1076l8868,-1047e" filled="false" stroked="true" strokeweight=".176165pt" strokecolor="#ff0000">
                <v:path arrowok="t"/>
              </v:shape>
            </v:group>
            <v:group style="position:absolute;left:8847;top:-1108;width:43;height:2" coordorigin="8847,-1108" coordsize="43,2">
              <v:shape style="position:absolute;left:8847;top:-1108;width:43;height:2" coordorigin="8847,-1108" coordsize="43,0" path="m8847,-1108l8890,-1108e" filled="false" stroked="true" strokeweight=".118203pt" strokecolor="#ff0000">
                <v:path arrowok="t"/>
              </v:shape>
            </v:group>
            <v:group style="position:absolute;left:8868;top:-1122;width:2;height:29" coordorigin="8868,-1122" coordsize="2,29">
              <v:shape style="position:absolute;left:8868;top:-1122;width:2;height:29" coordorigin="8868,-1122" coordsize="0,29" path="m8868,-1122l8868,-1094e" filled="false" stroked="true" strokeweight=".176165pt" strokecolor="#ff0000">
                <v:path arrowok="t"/>
              </v:shape>
            </v:group>
            <v:group style="position:absolute;left:8847;top:-1155;width:43;height:2" coordorigin="8847,-1155" coordsize="43,2">
              <v:shape style="position:absolute;left:8847;top:-1155;width:43;height:2" coordorigin="8847,-1155" coordsize="43,0" path="m8847,-1155l8890,-1155e" filled="false" stroked="true" strokeweight=".118203pt" strokecolor="#ff0000">
                <v:path arrowok="t"/>
              </v:shape>
            </v:group>
            <v:group style="position:absolute;left:8868;top:-1169;width:2;height:29" coordorigin="8868,-1169" coordsize="2,29">
              <v:shape style="position:absolute;left:8868;top:-1169;width:2;height:29" coordorigin="8868,-1169" coordsize="0,29" path="m8868,-1169l8868,-1141e" filled="false" stroked="true" strokeweight=".176165pt" strokecolor="#ff0000">
                <v:path arrowok="t"/>
              </v:shape>
            </v:group>
            <v:group style="position:absolute;left:8847;top:-1202;width:43;height:2" coordorigin="8847,-1202" coordsize="43,2">
              <v:shape style="position:absolute;left:8847;top:-1202;width:43;height:2" coordorigin="8847,-1202" coordsize="43,0" path="m8847,-1202l8890,-1202e" filled="false" stroked="true" strokeweight=".118203pt" strokecolor="#ff0000">
                <v:path arrowok="t"/>
              </v:shape>
            </v:group>
            <v:group style="position:absolute;left:8868;top:-1216;width:2;height:29" coordorigin="8868,-1216" coordsize="2,29">
              <v:shape style="position:absolute;left:8868;top:-1216;width:2;height:29" coordorigin="8868,-1216" coordsize="0,29" path="m8868,-1216l8868,-1187e" filled="false" stroked="true" strokeweight=".176165pt" strokecolor="#ff0000">
                <v:path arrowok="t"/>
              </v:shape>
            </v:group>
            <v:group style="position:absolute;left:9337;top:-921;width:43;height:2" coordorigin="9337,-921" coordsize="43,2">
              <v:shape style="position:absolute;left:9337;top:-921;width:43;height:2" coordorigin="9337,-921" coordsize="43,0" path="m9337,-921l9379,-921e" filled="false" stroked="true" strokeweight=".118203pt" strokecolor="#ff0000">
                <v:path arrowok="t"/>
              </v:shape>
            </v:group>
            <v:group style="position:absolute;left:9358;top:-936;width:2;height:29" coordorigin="9358,-936" coordsize="2,29">
              <v:shape style="position:absolute;left:9358;top:-936;width:2;height:29" coordorigin="9358,-936" coordsize="0,29" path="m9358,-936l9358,-907e" filled="false" stroked="true" strokeweight=".176165pt" strokecolor="#ff0000">
                <v:path arrowok="t"/>
              </v:shape>
            </v:group>
            <v:group style="position:absolute;left:9337;top:-968;width:43;height:2" coordorigin="9337,-968" coordsize="43,2">
              <v:shape style="position:absolute;left:9337;top:-968;width:43;height:2" coordorigin="9337,-968" coordsize="43,0" path="m9337,-968l9379,-968e" filled="false" stroked="true" strokeweight=".118203pt" strokecolor="#ff0000">
                <v:path arrowok="t"/>
              </v:shape>
            </v:group>
            <v:group style="position:absolute;left:9358;top:-982;width:2;height:29" coordorigin="9358,-982" coordsize="2,29">
              <v:shape style="position:absolute;left:9358;top:-982;width:2;height:29" coordorigin="9358,-982" coordsize="0,29" path="m9358,-982l9358,-954e" filled="false" stroked="true" strokeweight=".176165pt" strokecolor="#ff0000">
                <v:path arrowok="t"/>
              </v:shape>
            </v:group>
            <v:group style="position:absolute;left:9337;top:-1062;width:43;height:2" coordorigin="9337,-1062" coordsize="43,2">
              <v:shape style="position:absolute;left:9337;top:-1062;width:43;height:2" coordorigin="9337,-1062" coordsize="43,0" path="m9337,-1062l9379,-1062e" filled="false" stroked="true" strokeweight=".118203pt" strokecolor="#ff0000">
                <v:path arrowok="t"/>
              </v:shape>
            </v:group>
            <v:group style="position:absolute;left:9358;top:-1076;width:2;height:29" coordorigin="9358,-1076" coordsize="2,29">
              <v:shape style="position:absolute;left:9358;top:-1076;width:2;height:29" coordorigin="9358,-1076" coordsize="0,29" path="m9358,-1076l9358,-1047e" filled="false" stroked="true" strokeweight=".176165pt" strokecolor="#ff0000">
                <v:path arrowok="t"/>
              </v:shape>
            </v:group>
            <v:group style="position:absolute;left:9337;top:-1155;width:43;height:2" coordorigin="9337,-1155" coordsize="43,2">
              <v:shape style="position:absolute;left:9337;top:-1155;width:43;height:2" coordorigin="9337,-1155" coordsize="43,0" path="m9337,-1155l9379,-1155e" filled="false" stroked="true" strokeweight=".118203pt" strokecolor="#ff0000">
                <v:path arrowok="t"/>
              </v:shape>
            </v:group>
            <v:group style="position:absolute;left:9358;top:-1169;width:2;height:29" coordorigin="9358,-1169" coordsize="2,29">
              <v:shape style="position:absolute;left:9358;top:-1169;width:2;height:29" coordorigin="9358,-1169" coordsize="0,29" path="m9358,-1169l9358,-1141e" filled="false" stroked="true" strokeweight=".176165pt" strokecolor="#ff0000">
                <v:path arrowok="t"/>
              </v:shape>
            </v:group>
            <v:group style="position:absolute;left:9337;top:-1202;width:43;height:2" coordorigin="9337,-1202" coordsize="43,2">
              <v:shape style="position:absolute;left:9337;top:-1202;width:43;height:2" coordorigin="9337,-1202" coordsize="43,0" path="m9337,-1202l9379,-1202e" filled="false" stroked="true" strokeweight=".118203pt" strokecolor="#ff0000">
                <v:path arrowok="t"/>
              </v:shape>
            </v:group>
            <v:group style="position:absolute;left:9358;top:-1216;width:2;height:29" coordorigin="9358,-1216" coordsize="2,29">
              <v:shape style="position:absolute;left:9358;top:-1216;width:2;height:29" coordorigin="9358,-1216" coordsize="0,29" path="m9358,-1216l9358,-1187e" filled="false" stroked="true" strokeweight=".176165pt" strokecolor="#ff0000">
                <v:path arrowok="t"/>
              </v:shape>
            </v:group>
            <v:group style="position:absolute;left:9826;top:-220;width:43;height:2" coordorigin="9826,-220" coordsize="43,2">
              <v:shape style="position:absolute;left:9826;top:-220;width:43;height:2" coordorigin="9826,-220" coordsize="43,0" path="m9826,-220l9868,-220e" filled="false" stroked="true" strokeweight=".118203pt" strokecolor="#ff0000">
                <v:path arrowok="t"/>
              </v:shape>
            </v:group>
            <v:group style="position:absolute;left:9847;top:-234;width:2;height:29" coordorigin="9847,-234" coordsize="2,29">
              <v:shape style="position:absolute;left:9847;top:-234;width:2;height:29" coordorigin="9847,-234" coordsize="0,29" path="m9847,-234l9847,-206e" filled="false" stroked="true" strokeweight=".176165pt" strokecolor="#ff0000">
                <v:path arrowok="t"/>
              </v:shape>
            </v:group>
            <v:group style="position:absolute;left:9826;top:-267;width:43;height:2" coordorigin="9826,-267" coordsize="43,2">
              <v:shape style="position:absolute;left:9826;top:-267;width:43;height:2" coordorigin="9826,-267" coordsize="43,0" path="m9826,-267l9868,-267e" filled="false" stroked="true" strokeweight=".118203pt" strokecolor="#ff0000">
                <v:path arrowok="t"/>
              </v:shape>
            </v:group>
            <v:group style="position:absolute;left:9847;top:-281;width:2;height:29" coordorigin="9847,-281" coordsize="2,29">
              <v:shape style="position:absolute;left:9847;top:-281;width:2;height:29" coordorigin="9847,-281" coordsize="0,29" path="m9847,-281l9847,-252e" filled="false" stroked="true" strokeweight=".176165pt" strokecolor="#ff0000">
                <v:path arrowok="t"/>
              </v:shape>
            </v:group>
            <v:group style="position:absolute;left:9826;top:-314;width:43;height:2" coordorigin="9826,-314" coordsize="43,2">
              <v:shape style="position:absolute;left:9826;top:-314;width:43;height:2" coordorigin="9826,-314" coordsize="43,0" path="m9826,-314l9868,-314e" filled="false" stroked="true" strokeweight=".118203pt" strokecolor="#ff0000">
                <v:path arrowok="t"/>
              </v:shape>
            </v:group>
            <v:group style="position:absolute;left:9847;top:-328;width:2;height:29" coordorigin="9847,-328" coordsize="2,29">
              <v:shape style="position:absolute;left:9847;top:-328;width:2;height:29" coordorigin="9847,-328" coordsize="0,29" path="m9847,-328l9847,-299e" filled="false" stroked="true" strokeweight=".176165pt" strokecolor="#ff0000">
                <v:path arrowok="t"/>
              </v:shape>
            </v:group>
            <v:group style="position:absolute;left:9826;top:-360;width:43;height:2" coordorigin="9826,-360" coordsize="43,2">
              <v:shape style="position:absolute;left:9826;top:-360;width:43;height:2" coordorigin="9826,-360" coordsize="43,0" path="m9826,-360l9868,-360e" filled="false" stroked="true" strokeweight=".118203pt" strokecolor="#ff0000">
                <v:path arrowok="t"/>
              </v:shape>
            </v:group>
            <v:group style="position:absolute;left:9847;top:-374;width:2;height:29" coordorigin="9847,-374" coordsize="2,29">
              <v:shape style="position:absolute;left:9847;top:-374;width:2;height:29" coordorigin="9847,-374" coordsize="0,29" path="m9847,-374l9847,-346e" filled="false" stroked="true" strokeweight=".176165pt" strokecolor="#ff0000">
                <v:path arrowok="t"/>
              </v:shape>
            </v:group>
            <v:group style="position:absolute;left:9826;top:-407;width:43;height:2" coordorigin="9826,-407" coordsize="43,2">
              <v:shape style="position:absolute;left:9826;top:-407;width:43;height:2" coordorigin="9826,-407" coordsize="43,0" path="m9826,-407l9868,-407e" filled="false" stroked="true" strokeweight=".118203pt" strokecolor="#ff0000">
                <v:path arrowok="t"/>
              </v:shape>
            </v:group>
            <v:group style="position:absolute;left:9847;top:-421;width:2;height:29" coordorigin="9847,-421" coordsize="2,29">
              <v:shape style="position:absolute;left:9847;top:-421;width:2;height:29" coordorigin="9847,-421" coordsize="0,29" path="m9847,-421l9847,-393e" filled="false" stroked="true" strokeweight=".176165pt" strokecolor="#ff0000">
                <v:path arrowok="t"/>
              </v:shape>
            </v:group>
            <v:group style="position:absolute;left:9826;top:-453;width:43;height:2" coordorigin="9826,-453" coordsize="43,2">
              <v:shape style="position:absolute;left:9826;top:-453;width:43;height:2" coordorigin="9826,-453" coordsize="43,0" path="m9826,-453l9868,-453e" filled="false" stroked="true" strokeweight=".118203pt" strokecolor="#ff0000">
                <v:path arrowok="t"/>
              </v:shape>
            </v:group>
            <v:group style="position:absolute;left:9847;top:-468;width:2;height:29" coordorigin="9847,-468" coordsize="2,29">
              <v:shape style="position:absolute;left:9847;top:-468;width:2;height:29" coordorigin="9847,-468" coordsize="0,29" path="m9847,-468l9847,-439e" filled="false" stroked="true" strokeweight=".176165pt" strokecolor="#ff0000">
                <v:path arrowok="t"/>
              </v:shape>
            </v:group>
            <v:group style="position:absolute;left:9826;top:-500;width:43;height:2" coordorigin="9826,-500" coordsize="43,2">
              <v:shape style="position:absolute;left:9826;top:-500;width:43;height:2" coordorigin="9826,-500" coordsize="43,0" path="m9826,-500l9868,-500e" filled="false" stroked="true" strokeweight=".118203pt" strokecolor="#ff0000">
                <v:path arrowok="t"/>
              </v:shape>
            </v:group>
            <v:group style="position:absolute;left:9847;top:-515;width:2;height:29" coordorigin="9847,-515" coordsize="2,29">
              <v:shape style="position:absolute;left:9847;top:-515;width:2;height:29" coordorigin="9847,-515" coordsize="0,29" path="m9847,-515l9847,-486e" filled="false" stroked="true" strokeweight=".176165pt" strokecolor="#ff0000">
                <v:path arrowok="t"/>
              </v:shape>
            </v:group>
            <v:group style="position:absolute;left:9826;top:-547;width:43;height:2" coordorigin="9826,-547" coordsize="43,2">
              <v:shape style="position:absolute;left:9826;top:-547;width:43;height:2" coordorigin="9826,-547" coordsize="43,0" path="m9826,-547l9868,-547e" filled="false" stroked="true" strokeweight=".118203pt" strokecolor="#ff0000">
                <v:path arrowok="t"/>
              </v:shape>
            </v:group>
            <v:group style="position:absolute;left:9847;top:-561;width:2;height:29" coordorigin="9847,-561" coordsize="2,29">
              <v:shape style="position:absolute;left:9847;top:-561;width:2;height:29" coordorigin="9847,-561" coordsize="0,29" path="m9847,-561l9847,-533e" filled="false" stroked="true" strokeweight=".176165pt" strokecolor="#ff0000">
                <v:path arrowok="t"/>
              </v:shape>
            </v:group>
            <v:group style="position:absolute;left:9826;top:-594;width:43;height:2" coordorigin="9826,-594" coordsize="43,2">
              <v:shape style="position:absolute;left:9826;top:-594;width:43;height:2" coordorigin="9826,-594" coordsize="43,0" path="m9826,-594l9868,-594e" filled="false" stroked="true" strokeweight=".118203pt" strokecolor="#ff0000">
                <v:path arrowok="t"/>
              </v:shape>
            </v:group>
            <v:group style="position:absolute;left:9847;top:-608;width:2;height:29" coordorigin="9847,-608" coordsize="2,29">
              <v:shape style="position:absolute;left:9847;top:-608;width:2;height:29" coordorigin="9847,-608" coordsize="0,29" path="m9847,-608l9847,-580e" filled="false" stroked="true" strokeweight=".176165pt" strokecolor="#ff0000">
                <v:path arrowok="t"/>
              </v:shape>
            </v:group>
            <v:group style="position:absolute;left:9826;top:-641;width:43;height:2" coordorigin="9826,-641" coordsize="43,2">
              <v:shape style="position:absolute;left:9826;top:-641;width:43;height:2" coordorigin="9826,-641" coordsize="43,0" path="m9826,-641l9868,-641e" filled="false" stroked="true" strokeweight=".118203pt" strokecolor="#ff0000">
                <v:path arrowok="t"/>
              </v:shape>
            </v:group>
            <v:group style="position:absolute;left:9847;top:-655;width:2;height:29" coordorigin="9847,-655" coordsize="2,29">
              <v:shape style="position:absolute;left:9847;top:-655;width:2;height:29" coordorigin="9847,-655" coordsize="0,29" path="m9847,-655l9847,-626e" filled="false" stroked="true" strokeweight=".176165pt" strokecolor="#ff0000">
                <v:path arrowok="t"/>
              </v:shape>
            </v:group>
            <v:group style="position:absolute;left:9826;top:-688;width:43;height:2" coordorigin="9826,-688" coordsize="43,2">
              <v:shape style="position:absolute;left:9826;top:-688;width:43;height:2" coordorigin="9826,-688" coordsize="43,0" path="m9826,-688l9868,-688e" filled="false" stroked="true" strokeweight=".118203pt" strokecolor="#ff0000">
                <v:path arrowok="t"/>
              </v:shape>
            </v:group>
            <v:group style="position:absolute;left:9847;top:-702;width:2;height:29" coordorigin="9847,-702" coordsize="2,29">
              <v:shape style="position:absolute;left:9847;top:-702;width:2;height:29" coordorigin="9847,-702" coordsize="0,29" path="m9847,-702l9847,-673e" filled="false" stroked="true" strokeweight=".176165pt" strokecolor="#ff0000">
                <v:path arrowok="t"/>
              </v:shape>
            </v:group>
            <v:group style="position:absolute;left:9826;top:-734;width:43;height:2" coordorigin="9826,-734" coordsize="43,2">
              <v:shape style="position:absolute;left:9826;top:-734;width:43;height:2" coordorigin="9826,-734" coordsize="43,0" path="m9826,-734l9868,-734e" filled="false" stroked="true" strokeweight=".118203pt" strokecolor="#ff0000">
                <v:path arrowok="t"/>
              </v:shape>
            </v:group>
            <v:group style="position:absolute;left:9847;top:-748;width:2;height:29" coordorigin="9847,-748" coordsize="2,29">
              <v:shape style="position:absolute;left:9847;top:-748;width:2;height:29" coordorigin="9847,-748" coordsize="0,29" path="m9847,-748l9847,-720e" filled="false" stroked="true" strokeweight=".176165pt" strokecolor="#ff0000">
                <v:path arrowok="t"/>
              </v:shape>
            </v:group>
            <v:group style="position:absolute;left:9826;top:-781;width:43;height:2" coordorigin="9826,-781" coordsize="43,2">
              <v:shape style="position:absolute;left:9826;top:-781;width:43;height:2" coordorigin="9826,-781" coordsize="43,0" path="m9826,-781l9868,-781e" filled="false" stroked="true" strokeweight=".118203pt" strokecolor="#ff0000">
                <v:path arrowok="t"/>
              </v:shape>
            </v:group>
            <v:group style="position:absolute;left:9847;top:-795;width:2;height:29" coordorigin="9847,-795" coordsize="2,29">
              <v:shape style="position:absolute;left:9847;top:-795;width:2;height:29" coordorigin="9847,-795" coordsize="0,29" path="m9847,-795l9847,-767e" filled="false" stroked="true" strokeweight=".176165pt" strokecolor="#ff0000">
                <v:path arrowok="t"/>
              </v:shape>
            </v:group>
            <v:group style="position:absolute;left:9826;top:-827;width:43;height:2" coordorigin="9826,-827" coordsize="43,2">
              <v:shape style="position:absolute;left:9826;top:-827;width:43;height:2" coordorigin="9826,-827" coordsize="43,0" path="m9826,-827l9868,-827e" filled="false" stroked="true" strokeweight=".118203pt" strokecolor="#ff0000">
                <v:path arrowok="t"/>
              </v:shape>
            </v:group>
            <v:group style="position:absolute;left:9847;top:-842;width:2;height:29" coordorigin="9847,-842" coordsize="2,29">
              <v:shape style="position:absolute;left:9847;top:-842;width:2;height:29" coordorigin="9847,-842" coordsize="0,29" path="m9847,-842l9847,-813e" filled="false" stroked="true" strokeweight=".176165pt" strokecolor="#ff0000">
                <v:path arrowok="t"/>
              </v:shape>
            </v:group>
            <v:group style="position:absolute;left:9826;top:-874;width:43;height:2" coordorigin="9826,-874" coordsize="43,2">
              <v:shape style="position:absolute;left:9826;top:-874;width:43;height:2" coordorigin="9826,-874" coordsize="43,0" path="m9826,-874l9868,-874e" filled="false" stroked="true" strokeweight=".118203pt" strokecolor="#ff0000">
                <v:path arrowok="t"/>
              </v:shape>
            </v:group>
            <v:group style="position:absolute;left:9847;top:-888;width:2;height:29" coordorigin="9847,-888" coordsize="2,29">
              <v:shape style="position:absolute;left:9847;top:-888;width:2;height:29" coordorigin="9847,-888" coordsize="0,29" path="m9847,-888l9847,-860e" filled="false" stroked="true" strokeweight=".176165pt" strokecolor="#ff0000">
                <v:path arrowok="t"/>
              </v:shape>
            </v:group>
            <v:group style="position:absolute;left:9826;top:-921;width:43;height:2" coordorigin="9826,-921" coordsize="43,2">
              <v:shape style="position:absolute;left:9826;top:-921;width:43;height:2" coordorigin="9826,-921" coordsize="43,0" path="m9826,-921l9868,-921e" filled="false" stroked="true" strokeweight=".118203pt" strokecolor="#ff0000">
                <v:path arrowok="t"/>
              </v:shape>
            </v:group>
            <v:group style="position:absolute;left:9847;top:-935;width:2;height:29" coordorigin="9847,-935" coordsize="2,29">
              <v:shape style="position:absolute;left:9847;top:-935;width:2;height:29" coordorigin="9847,-935" coordsize="0,29" path="m9847,-935l9847,-907e" filled="false" stroked="true" strokeweight=".176165pt" strokecolor="#ff0000">
                <v:path arrowok="t"/>
              </v:shape>
            </v:group>
            <v:group style="position:absolute;left:9826;top:-968;width:43;height:2" coordorigin="9826,-968" coordsize="43,2">
              <v:shape style="position:absolute;left:9826;top:-968;width:43;height:2" coordorigin="9826,-968" coordsize="43,0" path="m9826,-968l9868,-968e" filled="false" stroked="true" strokeweight=".118203pt" strokecolor="#ff0000">
                <v:path arrowok="t"/>
              </v:shape>
            </v:group>
            <v:group style="position:absolute;left:9847;top:-982;width:2;height:29" coordorigin="9847,-982" coordsize="2,29">
              <v:shape style="position:absolute;left:9847;top:-982;width:2;height:29" coordorigin="9847,-982" coordsize="0,29" path="m9847,-982l9847,-954e" filled="false" stroked="true" strokeweight=".176165pt" strokecolor="#ff0000">
                <v:path arrowok="t"/>
              </v:shape>
            </v:group>
            <v:group style="position:absolute;left:9826;top:-1015;width:43;height:2" coordorigin="9826,-1015" coordsize="43,2">
              <v:shape style="position:absolute;left:9826;top:-1015;width:43;height:2" coordorigin="9826,-1015" coordsize="43,0" path="m9826,-1015l9868,-1015e" filled="false" stroked="true" strokeweight=".118203pt" strokecolor="#ff0000">
                <v:path arrowok="t"/>
              </v:shape>
            </v:group>
            <v:group style="position:absolute;left:9847;top:-1029;width:2;height:29" coordorigin="9847,-1029" coordsize="2,29">
              <v:shape style="position:absolute;left:9847;top:-1029;width:2;height:29" coordorigin="9847,-1029" coordsize="0,29" path="m9847,-1029l9847,-1000e" filled="false" stroked="true" strokeweight=".176165pt" strokecolor="#ff0000">
                <v:path arrowok="t"/>
              </v:shape>
            </v:group>
            <v:group style="position:absolute;left:9826;top:-1062;width:43;height:2" coordorigin="9826,-1062" coordsize="43,2">
              <v:shape style="position:absolute;left:9826;top:-1062;width:43;height:2" coordorigin="9826,-1062" coordsize="43,0" path="m9826,-1062l9868,-1062e" filled="false" stroked="true" strokeweight=".118203pt" strokecolor="#ff0000">
                <v:path arrowok="t"/>
              </v:shape>
            </v:group>
            <v:group style="position:absolute;left:9847;top:-1076;width:2;height:29" coordorigin="9847,-1076" coordsize="2,29">
              <v:shape style="position:absolute;left:9847;top:-1076;width:2;height:29" coordorigin="9847,-1076" coordsize="0,29" path="m9847,-1076l9847,-1047e" filled="false" stroked="true" strokeweight=".176165pt" strokecolor="#ff0000">
                <v:path arrowok="t"/>
              </v:shape>
            </v:group>
            <v:group style="position:absolute;left:9826;top:-1108;width:43;height:2" coordorigin="9826,-1108" coordsize="43,2">
              <v:shape style="position:absolute;left:9826;top:-1108;width:43;height:2" coordorigin="9826,-1108" coordsize="43,0" path="m9826,-1108l9868,-1108e" filled="false" stroked="true" strokeweight=".118203pt" strokecolor="#ff0000">
                <v:path arrowok="t"/>
              </v:shape>
            </v:group>
            <v:group style="position:absolute;left:9847;top:-1122;width:2;height:29" coordorigin="9847,-1122" coordsize="2,29">
              <v:shape style="position:absolute;left:9847;top:-1122;width:2;height:29" coordorigin="9847,-1122" coordsize="0,29" path="m9847,-1122l9847,-1094e" filled="false" stroked="true" strokeweight=".176165pt" strokecolor="#ff0000">
                <v:path arrowok="t"/>
              </v:shape>
            </v:group>
            <v:group style="position:absolute;left:9826;top:-1155;width:43;height:2" coordorigin="9826,-1155" coordsize="43,2">
              <v:shape style="position:absolute;left:9826;top:-1155;width:43;height:2" coordorigin="9826,-1155" coordsize="43,0" path="m9826,-1155l9868,-1155e" filled="false" stroked="true" strokeweight=".118203pt" strokecolor="#ff0000">
                <v:path arrowok="t"/>
              </v:shape>
            </v:group>
            <v:group style="position:absolute;left:9847;top:-1169;width:2;height:29" coordorigin="9847,-1169" coordsize="2,29">
              <v:shape style="position:absolute;left:9847;top:-1169;width:2;height:29" coordorigin="9847,-1169" coordsize="0,29" path="m9847,-1169l9847,-1141e" filled="false" stroked="true" strokeweight=".176165pt" strokecolor="#ff0000">
                <v:path arrowok="t"/>
              </v:shape>
            </v:group>
            <v:group style="position:absolute;left:9826;top:-1201;width:43;height:2" coordorigin="9826,-1201" coordsize="43,2">
              <v:shape style="position:absolute;left:9826;top:-1201;width:43;height:2" coordorigin="9826,-1201" coordsize="43,0" path="m9826,-1201l9868,-1201e" filled="false" stroked="true" strokeweight=".118203pt" strokecolor="#ff0000">
                <v:path arrowok="t"/>
              </v:shape>
            </v:group>
            <v:group style="position:absolute;left:9847;top:-1216;width:2;height:29" coordorigin="9847,-1216" coordsize="2,29">
              <v:shape style="position:absolute;left:9847;top:-1216;width:2;height:29" coordorigin="9847,-1216" coordsize="0,29" path="m9847,-1216l9847,-1187e" filled="false" stroked="true" strokeweight=".176165pt" strokecolor="#ff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254.359604pt;margin-top:-59.203056pt;width:87.95pt;height:57.35pt;mso-position-horizontal-relative:page;mso-position-vertical-relative:paragraph;z-index:32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92"/>
                    <w:gridCol w:w="453"/>
                    <w:gridCol w:w="132"/>
                    <w:gridCol w:w="132"/>
                    <w:gridCol w:w="453"/>
                    <w:gridCol w:w="293"/>
                  </w:tblGrid>
                  <w:tr>
                    <w:trPr>
                      <w:trHeight w:val="159" w:hRule="exact"/>
                    </w:trPr>
                    <w:tc>
                      <w:tcPr>
                        <w:tcW w:w="1753" w:type="dxa"/>
                        <w:gridSpan w:val="6"/>
                        <w:tcBorders>
                          <w:top w:val="single" w:sz="30" w:space="0" w:color="FF0000"/>
                          <w:left w:val="single" w:sz="1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23" w:hRule="exact"/>
                    </w:trPr>
                    <w:tc>
                      <w:tcPr>
                        <w:tcW w:w="876" w:type="dxa"/>
                        <w:gridSpan w:val="3"/>
                        <w:tcBorders>
                          <w:top w:val="nil" w:sz="6" w:space="0" w:color="auto"/>
                          <w:left w:val="single" w:sz="1" w:space="0" w:color="000000"/>
                          <w:bottom w:val="single" w:sz="1" w:space="0" w:color="FF0000"/>
                          <w:right w:val="dotted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7" w:type="dxa"/>
                        <w:gridSpan w:val="3"/>
                        <w:tcBorders>
                          <w:top w:val="nil" w:sz="6" w:space="0" w:color="auto"/>
                          <w:left w:val="dotted" w:sz="1" w:space="0" w:color="000000"/>
                          <w:bottom w:val="dotted" w:sz="1" w:space="0" w:color="000000"/>
                          <w:right w:val="single" w:sz="1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876" w:type="dxa"/>
                        <w:gridSpan w:val="3"/>
                        <w:tcBorders>
                          <w:top w:val="single" w:sz="1" w:space="0" w:color="FF0000"/>
                          <w:left w:val="single" w:sz="1" w:space="0" w:color="000000"/>
                          <w:bottom w:val="single" w:sz="1" w:space="0" w:color="FF0000"/>
                          <w:right w:val="dotted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584" w:type="dxa"/>
                        <w:gridSpan w:val="2"/>
                        <w:tcBorders>
                          <w:top w:val="dotted" w:sz="1" w:space="0" w:color="000000"/>
                          <w:left w:val="dotted" w:sz="1" w:space="0" w:color="000000"/>
                          <w:bottom w:val="single" w:sz="1" w:space="0" w:color="0000FF"/>
                          <w:right w:val="single" w:sz="1" w:space="0" w:color="FF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3" w:type="dxa"/>
                        <w:tcBorders>
                          <w:top w:val="dotted" w:sz="1" w:space="0" w:color="000000"/>
                          <w:left w:val="single" w:sz="1" w:space="0" w:color="FF0000"/>
                          <w:bottom w:val="dotted" w:sz="1" w:space="0" w:color="000000"/>
                          <w:right w:val="single" w:sz="1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292" w:type="dxa"/>
                        <w:tcBorders>
                          <w:top w:val="dotted" w:sz="1" w:space="0" w:color="000000"/>
                          <w:left w:val="single" w:sz="1" w:space="0" w:color="000000"/>
                          <w:bottom w:val="single" w:sz="1" w:space="0" w:color="FF0000"/>
                          <w:right w:val="single" w:sz="1" w:space="0" w:color="FF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3" w:type="dxa"/>
                        <w:tcBorders>
                          <w:top w:val="dotted" w:sz="1" w:space="0" w:color="000000"/>
                          <w:left w:val="single" w:sz="1" w:space="0" w:color="FF0000"/>
                          <w:bottom w:val="single" w:sz="1" w:space="0" w:color="FF0000"/>
                          <w:right w:val="single" w:sz="1" w:space="0" w:color="0000F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63" w:type="dxa"/>
                        <w:gridSpan w:val="2"/>
                        <w:tcBorders>
                          <w:top w:val="single" w:sz="6" w:space="0" w:color="0000FF"/>
                          <w:left w:val="single" w:sz="1" w:space="0" w:color="0000FF"/>
                          <w:bottom w:val="single" w:sz="3" w:space="0" w:color="FF0000"/>
                          <w:right w:val="single" w:sz="1" w:space="0" w:color="0000F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3" w:type="dxa"/>
                        <w:tcBorders>
                          <w:top w:val="dotted" w:sz="1" w:space="0" w:color="000000"/>
                          <w:left w:val="single" w:sz="1" w:space="0" w:color="0000FF"/>
                          <w:bottom w:val="single" w:sz="1" w:space="0" w:color="FF0000"/>
                          <w:right w:val="single" w:sz="1" w:space="0" w:color="FF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3" w:type="dxa"/>
                        <w:tcBorders>
                          <w:top w:val="dotted" w:sz="1" w:space="0" w:color="000000"/>
                          <w:left w:val="single" w:sz="1" w:space="0" w:color="FF0000"/>
                          <w:bottom w:val="single" w:sz="1" w:space="0" w:color="FF0000"/>
                          <w:right w:val="single" w:sz="1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876" w:type="dxa"/>
                        <w:gridSpan w:val="3"/>
                        <w:tcBorders>
                          <w:top w:val="single" w:sz="1" w:space="0" w:color="FF0000"/>
                          <w:left w:val="single" w:sz="1" w:space="0" w:color="000000"/>
                          <w:bottom w:val="single" w:sz="23" w:space="0" w:color="FF0000"/>
                          <w:right w:val="dotted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7" w:type="dxa"/>
                        <w:gridSpan w:val="3"/>
                        <w:tcBorders>
                          <w:top w:val="single" w:sz="1" w:space="0" w:color="FF0000"/>
                          <w:left w:val="dotted" w:sz="1" w:space="0" w:color="000000"/>
                          <w:bottom w:val="single" w:sz="23" w:space="0" w:color="FF0000"/>
                          <w:right w:val="sing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/>
          <w:w w:val="150"/>
          <w:sz w:val="7"/>
        </w:rPr>
        <w:t>ABORT    FAILED  FINISHED  KILLED  </w:t>
      </w:r>
      <w:r>
        <w:rPr>
          <w:rFonts w:ascii="Arial"/>
          <w:spacing w:val="22"/>
          <w:w w:val="150"/>
          <w:sz w:val="7"/>
        </w:rPr>
        <w:t> </w:t>
      </w:r>
      <w:r>
        <w:rPr>
          <w:rFonts w:ascii="Arial"/>
          <w:w w:val="150"/>
          <w:sz w:val="7"/>
        </w:rPr>
        <w:t>SYSKILL</w:t>
      </w:r>
      <w:r>
        <w:rPr>
          <w:rFonts w:ascii="Arial"/>
          <w:sz w:val="7"/>
        </w:rPr>
      </w:r>
    </w:p>
    <w:p>
      <w:pPr>
        <w:spacing w:after="0" w:line="65" w:lineRule="exact"/>
        <w:jc w:val="left"/>
        <w:rPr>
          <w:rFonts w:ascii="Arial" w:hAnsi="Arial" w:cs="Arial" w:eastAsia="Arial"/>
          <w:sz w:val="7"/>
          <w:szCs w:val="7"/>
        </w:rPr>
        <w:sectPr>
          <w:type w:val="continuous"/>
          <w:pgSz w:w="12240" w:h="15840"/>
          <w:pgMar w:top="460" w:bottom="280" w:left="1060" w:right="0"/>
          <w:cols w:num="3" w:equalWidth="0">
            <w:col w:w="3234" w:space="40"/>
            <w:col w:w="2414" w:space="40"/>
            <w:col w:w="5452"/>
          </w:cols>
        </w:sectPr>
      </w:pPr>
    </w:p>
    <w:p>
      <w:pPr>
        <w:spacing w:line="240" w:lineRule="auto" w:before="7"/>
        <w:rPr>
          <w:rFonts w:ascii="Arial" w:hAnsi="Arial" w:cs="Arial" w:eastAsia="Arial"/>
          <w:sz w:val="16"/>
          <w:szCs w:val="16"/>
        </w:rPr>
      </w:pPr>
    </w:p>
    <w:p>
      <w:pPr>
        <w:spacing w:after="0" w:line="240" w:lineRule="auto"/>
        <w:rPr>
          <w:rFonts w:ascii="Arial" w:hAnsi="Arial" w:cs="Arial" w:eastAsia="Arial"/>
          <w:sz w:val="16"/>
          <w:szCs w:val="16"/>
        </w:rPr>
        <w:sectPr>
          <w:type w:val="continuous"/>
          <w:pgSz w:w="12240" w:h="15840"/>
          <w:pgMar w:top="460" w:bottom="280" w:left="1060" w:right="0"/>
        </w:sectPr>
      </w:pPr>
    </w:p>
    <w:p>
      <w:pPr>
        <w:pStyle w:val="ListParagraph"/>
        <w:numPr>
          <w:ilvl w:val="1"/>
          <w:numId w:val="6"/>
        </w:numPr>
        <w:tabs>
          <w:tab w:pos="2879" w:val="left" w:leader="none"/>
        </w:tabs>
        <w:spacing w:line="240" w:lineRule="auto" w:before="72" w:after="0"/>
        <w:ind w:left="2878" w:right="0" w:hanging="23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CMU OpenCloud</w:t>
      </w:r>
      <w:r>
        <w:rPr>
          <w:rFonts w:ascii="Times New Roman"/>
          <w:spacing w:val="6"/>
          <w:sz w:val="15"/>
        </w:rPr>
        <w:t> </w:t>
      </w:r>
      <w:r>
        <w:rPr>
          <w:rFonts w:ascii="Times New Roman"/>
          <w:sz w:val="15"/>
        </w:rPr>
        <w:t>Jobs.</w:t>
      </w:r>
    </w:p>
    <w:p>
      <w:pPr>
        <w:pStyle w:val="ListParagraph"/>
        <w:numPr>
          <w:ilvl w:val="1"/>
          <w:numId w:val="6"/>
        </w:numPr>
        <w:tabs>
          <w:tab w:pos="2871" w:val="left" w:leader="none"/>
        </w:tabs>
        <w:spacing w:line="240" w:lineRule="auto" w:before="72" w:after="0"/>
        <w:ind w:left="2870" w:right="0" w:hanging="226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br w:type="column"/>
        <w:t>LANL</w:t>
      </w:r>
      <w:r>
        <w:rPr>
          <w:rFonts w:ascii="Times New Roman"/>
          <w:spacing w:val="13"/>
          <w:sz w:val="15"/>
        </w:rPr>
        <w:t> </w:t>
      </w:r>
      <w:r>
        <w:rPr>
          <w:rFonts w:ascii="Times New Roman"/>
          <w:sz w:val="15"/>
        </w:rPr>
        <w:t>Jobs.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60" w:bottom="280" w:left="1060" w:right="0"/>
          <w:cols w:num="2" w:equalWidth="0">
            <w:col w:w="4305" w:space="284"/>
            <w:col w:w="6591"/>
          </w:cols>
        </w:sectPr>
      </w:pPr>
    </w:p>
    <w:p>
      <w:pPr>
        <w:spacing w:line="168" w:lineRule="exact" w:before="117"/>
        <w:ind w:left="333" w:right="1122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  <w:t>Fig.</w:t>
      </w:r>
      <w:r>
        <w:rPr>
          <w:rFonts w:ascii="Times New Roman" w:hAnsi="Times New Roman" w:cs="Times New Roman" w:eastAsia="Times New Roman"/>
          <w:spacing w:val="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2.</w:t>
      </w:r>
      <w:r>
        <w:rPr>
          <w:rFonts w:ascii="Times New Roman" w:hAnsi="Times New Roman" w:cs="Times New Roman" w:eastAsia="Times New Roman"/>
          <w:spacing w:val="1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Comparison</w:t>
      </w:r>
      <w:r>
        <w:rPr>
          <w:rFonts w:ascii="Times New Roman" w:hAnsi="Times New Roman" w:cs="Times New Roman" w:eastAsia="Times New Roman"/>
          <w:spacing w:val="1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cluster</w:t>
      </w:r>
      <w:r>
        <w:rPr>
          <w:rFonts w:ascii="Times New Roman" w:hAnsi="Times New Roman" w:cs="Times New Roman" w:eastAsia="Times New Roman"/>
          <w:spacing w:val="1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resource</w:t>
      </w:r>
      <w:r>
        <w:rPr>
          <w:rFonts w:ascii="Times New Roman" w:hAnsi="Times New Roman" w:cs="Times New Roman" w:eastAsia="Times New Roman"/>
          <w:spacing w:val="1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sz w:val="15"/>
          <w:szCs w:val="15"/>
        </w:rPr>
        <w:t>requests</w:t>
      </w:r>
      <w:r>
        <w:rPr>
          <w:rFonts w:ascii="Times New Roman" w:hAnsi="Times New Roman" w:cs="Times New Roman" w:eastAsia="Times New Roman"/>
          <w:i/>
          <w:spacing w:val="1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between</w:t>
      </w:r>
      <w:r>
        <w:rPr>
          <w:rFonts w:ascii="Times New Roman" w:hAnsi="Times New Roman" w:cs="Times New Roman" w:eastAsia="Times New Roman"/>
          <w:spacing w:val="1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successful</w:t>
      </w:r>
      <w:r>
        <w:rPr>
          <w:rFonts w:ascii="Times New Roman" w:hAnsi="Times New Roman" w:cs="Times New Roman" w:eastAsia="Times New Roman"/>
          <w:spacing w:val="1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and</w:t>
      </w:r>
      <w:r>
        <w:rPr>
          <w:rFonts w:ascii="Times New Roman" w:hAnsi="Times New Roman" w:cs="Times New Roman" w:eastAsia="Times New Roman"/>
          <w:spacing w:val="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unsuccessful</w:t>
      </w:r>
      <w:r>
        <w:rPr>
          <w:rFonts w:ascii="Times New Roman" w:hAnsi="Times New Roman" w:cs="Times New Roman" w:eastAsia="Times New Roman"/>
          <w:spacing w:val="1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jobs.</w:t>
      </w:r>
      <w:r>
        <w:rPr>
          <w:rFonts w:ascii="Times New Roman" w:hAnsi="Times New Roman" w:cs="Times New Roman" w:eastAsia="Times New Roman"/>
          <w:spacing w:val="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(Recall</w:t>
      </w:r>
      <w:r>
        <w:rPr>
          <w:rFonts w:ascii="Times New Roman" w:hAnsi="Times New Roman" w:cs="Times New Roman" w:eastAsia="Times New Roman"/>
          <w:spacing w:val="1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that</w:t>
      </w:r>
      <w:r>
        <w:rPr>
          <w:rFonts w:ascii="Times New Roman" w:hAnsi="Times New Roman" w:cs="Times New Roman" w:eastAsia="Times New Roman"/>
          <w:spacing w:val="1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in</w:t>
      </w:r>
      <w:r>
        <w:rPr>
          <w:rFonts w:ascii="Times New Roman" w:hAnsi="Times New Roman" w:cs="Times New Roman" w:eastAsia="Times New Roman"/>
          <w:spacing w:val="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</w:t>
      </w:r>
      <w:r>
        <w:rPr>
          <w:rFonts w:ascii="Times New Roman" w:hAnsi="Times New Roman" w:cs="Times New Roman" w:eastAsia="Times New Roman"/>
          <w:spacing w:val="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box</w:t>
      </w:r>
      <w:r>
        <w:rPr>
          <w:rFonts w:ascii="Times New Roman" w:hAnsi="Times New Roman" w:cs="Times New Roman" w:eastAsia="Times New Roman"/>
          <w:spacing w:val="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plot</w:t>
      </w:r>
      <w:r>
        <w:rPr>
          <w:rFonts w:ascii="Times New Roman" w:hAnsi="Times New Roman" w:cs="Times New Roman" w:eastAsia="Times New Roman"/>
          <w:spacing w:val="1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bottom</w:t>
      </w:r>
      <w:r>
        <w:rPr>
          <w:rFonts w:ascii="Times New Roman" w:hAnsi="Times New Roman" w:cs="Times New Roman" w:eastAsia="Times New Roman"/>
          <w:spacing w:val="1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and</w:t>
      </w:r>
      <w:r>
        <w:rPr>
          <w:rFonts w:ascii="Times New Roman" w:hAnsi="Times New Roman" w:cs="Times New Roman" w:eastAsia="Times New Roman"/>
          <w:spacing w:val="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top</w:t>
      </w:r>
      <w:r>
        <w:rPr>
          <w:rFonts w:ascii="Times New Roman" w:hAnsi="Times New Roman" w:cs="Times New Roman" w:eastAsia="Times New Roman"/>
          <w:spacing w:val="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box</w:t>
      </w:r>
      <w:r>
        <w:rPr>
          <w:rFonts w:ascii="Times New Roman" w:hAnsi="Times New Roman" w:cs="Times New Roman" w:eastAsia="Times New Roman"/>
          <w:spacing w:val="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are</w:t>
      </w:r>
      <w:r>
        <w:rPr>
          <w:rFonts w:ascii="Times New Roman" w:hAnsi="Times New Roman" w:cs="Times New Roman" w:eastAsia="Times New Roman"/>
          <w:spacing w:val="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-1"/>
          <w:w w:val="9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25th</w:t>
      </w:r>
      <w:r>
        <w:rPr>
          <w:rFonts w:ascii="Times New Roman" w:hAnsi="Times New Roman" w:cs="Times New Roman" w:eastAsia="Times New Roman"/>
          <w:spacing w:val="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and</w:t>
      </w:r>
      <w:r>
        <w:rPr>
          <w:rFonts w:ascii="Times New Roman" w:hAnsi="Times New Roman" w:cs="Times New Roman" w:eastAsia="Times New Roman"/>
          <w:spacing w:val="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75th</w:t>
      </w:r>
      <w:r>
        <w:rPr>
          <w:rFonts w:ascii="Times New Roman" w:hAnsi="Times New Roman" w:cs="Times New Roman" w:eastAsia="Times New Roman"/>
          <w:spacing w:val="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percentiles,</w:t>
      </w:r>
      <w:r>
        <w:rPr>
          <w:rFonts w:ascii="Times New Roman" w:hAnsi="Times New Roman" w:cs="Times New Roman" w:eastAsia="Times New Roman"/>
          <w:spacing w:val="1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respectively,</w:t>
      </w:r>
      <w:r>
        <w:rPr>
          <w:rFonts w:ascii="Times New Roman" w:hAnsi="Times New Roman" w:cs="Times New Roman" w:eastAsia="Times New Roman"/>
          <w:spacing w:val="1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band</w:t>
      </w:r>
      <w:r>
        <w:rPr>
          <w:rFonts w:ascii="Times New Roman" w:hAnsi="Times New Roman" w:cs="Times New Roman" w:eastAsia="Times New Roman"/>
          <w:spacing w:val="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near</w:t>
      </w:r>
      <w:r>
        <w:rPr>
          <w:rFonts w:ascii="Times New Roman" w:hAnsi="Times New Roman" w:cs="Times New Roman" w:eastAsia="Times New Roman"/>
          <w:spacing w:val="1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middle</w:t>
      </w:r>
      <w:r>
        <w:rPr>
          <w:rFonts w:ascii="Times New Roman" w:hAnsi="Times New Roman" w:cs="Times New Roman" w:eastAsia="Times New Roman"/>
          <w:spacing w:val="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box</w:t>
      </w:r>
      <w:r>
        <w:rPr>
          <w:rFonts w:ascii="Times New Roman" w:hAnsi="Times New Roman" w:cs="Times New Roman" w:eastAsia="Times New Roman"/>
          <w:spacing w:val="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is</w:t>
      </w:r>
      <w:r>
        <w:rPr>
          <w:rFonts w:ascii="Times New Roman" w:hAnsi="Times New Roman" w:cs="Times New Roman" w:eastAsia="Times New Roman"/>
          <w:spacing w:val="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median,</w:t>
      </w:r>
      <w:r>
        <w:rPr>
          <w:rFonts w:ascii="Times New Roman" w:hAnsi="Times New Roman" w:cs="Times New Roman" w:eastAsia="Times New Roman"/>
          <w:spacing w:val="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and</w:t>
      </w:r>
      <w:r>
        <w:rPr>
          <w:rFonts w:ascii="Times New Roman" w:hAnsi="Times New Roman" w:cs="Times New Roman" w:eastAsia="Times New Roman"/>
          <w:spacing w:val="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‘+’</w:t>
      </w:r>
      <w:r>
        <w:rPr>
          <w:rFonts w:ascii="Times New Roman" w:hAnsi="Times New Roman" w:cs="Times New Roman" w:eastAsia="Times New Roman"/>
          <w:spacing w:val="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markers</w:t>
      </w:r>
      <w:r>
        <w:rPr>
          <w:rFonts w:ascii="Times New Roman" w:hAnsi="Times New Roman" w:cs="Times New Roman" w:eastAsia="Times New Roman"/>
          <w:spacing w:val="1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represent</w:t>
      </w:r>
      <w:r>
        <w:rPr>
          <w:rFonts w:ascii="Times New Roman" w:hAnsi="Times New Roman" w:cs="Times New Roman" w:eastAsia="Times New Roman"/>
          <w:spacing w:val="1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outliers.)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3"/>
          <w:szCs w:val="23"/>
        </w:rPr>
        <w:sectPr>
          <w:type w:val="continuous"/>
          <w:pgSz w:w="12240" w:h="15840"/>
          <w:pgMar w:top="460" w:bottom="280" w:left="1060" w:right="0"/>
        </w:sectPr>
      </w:pPr>
    </w:p>
    <w:p>
      <w:pPr>
        <w:spacing w:before="131"/>
        <w:ind w:left="495" w:right="0" w:firstLine="0"/>
        <w:jc w:val="left"/>
        <w:rPr>
          <w:rFonts w:ascii="Arial" w:hAnsi="Arial" w:cs="Arial" w:eastAsia="Arial"/>
          <w:sz w:val="13"/>
          <w:szCs w:val="13"/>
        </w:rPr>
      </w:pPr>
      <w:r>
        <w:rPr/>
        <w:pict>
          <v:group style="position:absolute;margin-left:84.410675pt;margin-top:13.635183pt;width:62.2pt;height:63.45pt;mso-position-horizontal-relative:page;mso-position-vertical-relative:paragraph;z-index:-693064" coordorigin="1688,273" coordsize="1244,1269">
            <v:group style="position:absolute;left:1690;top:1480;width:1239;height:2" coordorigin="1690,1480" coordsize="1239,2">
              <v:shape style="position:absolute;left:1690;top:1480;width:1239;height:2" coordorigin="1690,1480" coordsize="1239,0" path="m1690,1480l2929,1480,2929,1480e" filled="false" stroked="true" strokeweight=".143192pt" strokecolor="#000000">
                <v:path arrowok="t"/>
                <v:stroke dashstyle="dash"/>
              </v:shape>
            </v:group>
            <v:group style="position:absolute;left:1690;top:1539;width:1239;height:2" coordorigin="1690,1539" coordsize="1239,2">
              <v:shape style="position:absolute;left:1690;top:1539;width:1239;height:2" coordorigin="1690,1539" coordsize="1239,0" path="m1690,1539l2929,1539e" filled="false" stroked="true" strokeweight=".214789pt" strokecolor="#000000">
                <v:path arrowok="t"/>
              </v:shape>
            </v:group>
            <v:group style="position:absolute;left:1690;top:1186;width:1239;height:2" coordorigin="1690,1186" coordsize="1239,2">
              <v:shape style="position:absolute;left:1690;top:1186;width:1239;height:2" coordorigin="1690,1186" coordsize="1239,0" path="m1690,1186l2929,1186,2929,1186e" filled="false" stroked="true" strokeweight=".143192pt" strokecolor="#000000">
                <v:path arrowok="t"/>
                <v:stroke dashstyle="dash"/>
              </v:shape>
            </v:group>
            <v:group style="position:absolute;left:1690;top:890;width:1239;height:2" coordorigin="1690,890" coordsize="1239,2">
              <v:shape style="position:absolute;left:1690;top:890;width:1239;height:2" coordorigin="1690,890" coordsize="1239,0" path="m1690,890l2929,890,2929,890e" filled="false" stroked="true" strokeweight=".143192pt" strokecolor="#000000">
                <v:path arrowok="t"/>
                <v:stroke dashstyle="dash"/>
              </v:shape>
            </v:group>
            <v:group style="position:absolute;left:1690;top:596;width:1239;height:2" coordorigin="1690,596" coordsize="1239,2">
              <v:shape style="position:absolute;left:1690;top:596;width:1239;height:2" coordorigin="1690,596" coordsize="1239,0" path="m1690,596l2929,596,2929,596e" filled="false" stroked="true" strokeweight=".143192pt" strokecolor="#000000">
                <v:path arrowok="t"/>
                <v:stroke dashstyle="dash"/>
              </v:shape>
            </v:group>
            <v:group style="position:absolute;left:1690;top:301;width:1239;height:2" coordorigin="1690,301" coordsize="1239,2">
              <v:shape style="position:absolute;left:1690;top:301;width:1239;height:2" coordorigin="1690,301" coordsize="1239,0" path="m1690,301l2929,301,2929,301e" filled="false" stroked="true" strokeweight=".143192pt" strokecolor="#000000">
                <v:path arrowok="t"/>
                <v:stroke dashstyle="dash"/>
              </v:shape>
            </v:group>
            <v:group style="position:absolute;left:1690;top:301;width:1239;height:2" coordorigin="1690,301" coordsize="1239,2">
              <v:shape style="position:absolute;left:1690;top:301;width:1239;height:2" coordorigin="1690,301" coordsize="1239,0" path="m1690,301l2929,301e" filled="false" stroked="true" strokeweight=".214789pt" strokecolor="#000000">
                <v:path arrowok="t"/>
              </v:shape>
            </v:group>
            <v:group style="position:absolute;left:1690;top:301;width:2;height:1239" coordorigin="1690,301" coordsize="2,1239">
              <v:shape style="position:absolute;left:1690;top:301;width:2;height:1239" coordorigin="1690,301" coordsize="0,1239" path="m1690,1539l1690,301e" filled="false" stroked="true" strokeweight=".163027pt" strokecolor="#000000">
                <v:path arrowok="t"/>
              </v:shape>
            </v:group>
            <v:group style="position:absolute;left:2929;top:301;width:2;height:1239" coordorigin="2929,301" coordsize="2,1239">
              <v:shape style="position:absolute;left:2929;top:301;width:2;height:1239" coordorigin="2929,301" coordsize="0,1239" path="m2929,1539l2929,301e" filled="false" stroked="true" strokeweight=".163027pt" strokecolor="#000000">
                <v:path arrowok="t"/>
              </v:shape>
            </v:group>
            <v:group style="position:absolute;left:1690;top:1539;width:1239;height:2" coordorigin="1690,1539" coordsize="1239,2">
              <v:shape style="position:absolute;left:1690;top:1539;width:1239;height:2" coordorigin="1690,1539" coordsize="1239,0" path="m1690,1539l2929,1539e" filled="false" stroked="true" strokeweight=".214789pt" strokecolor="#000000">
                <v:path arrowok="t"/>
              </v:shape>
            </v:group>
            <v:group style="position:absolute;left:1690;top:301;width:2;height:1239" coordorigin="1690,301" coordsize="2,1239">
              <v:shape style="position:absolute;left:1690;top:301;width:2;height:1239" coordorigin="1690,301" coordsize="0,1239" path="m1690,1539l1690,301e" filled="false" stroked="true" strokeweight=".163027pt" strokecolor="#000000">
                <v:path arrowok="t"/>
              </v:shape>
            </v:group>
            <v:group style="position:absolute;left:1690;top:1480;width:12;height:2" coordorigin="1690,1480" coordsize="12,2">
              <v:shape style="position:absolute;left:1690;top:1480;width:12;height:2" coordorigin="1690,1480" coordsize="12,0" path="m1690,1480l1702,1480e" filled="false" stroked="true" strokeweight=".214789pt" strokecolor="#000000">
                <v:path arrowok="t"/>
              </v:shape>
            </v:group>
            <v:group style="position:absolute;left:2917;top:1480;width:13;height:2" coordorigin="2917,1480" coordsize="13,2">
              <v:shape style="position:absolute;left:2917;top:1480;width:13;height:2" coordorigin="2917,1480" coordsize="13,0" path="m2929,1480l2917,1480e" filled="false" stroked="true" strokeweight=".214789pt" strokecolor="#000000">
                <v:path arrowok="t"/>
              </v:shape>
            </v:group>
            <v:group style="position:absolute;left:1690;top:1186;width:12;height:2" coordorigin="1690,1186" coordsize="12,2">
              <v:shape style="position:absolute;left:1690;top:1186;width:12;height:2" coordorigin="1690,1186" coordsize="12,0" path="m1690,1186l1702,1186e" filled="false" stroked="true" strokeweight=".214789pt" strokecolor="#000000">
                <v:path arrowok="t"/>
              </v:shape>
            </v:group>
            <v:group style="position:absolute;left:2917;top:1186;width:13;height:2" coordorigin="2917,1186" coordsize="13,2">
              <v:shape style="position:absolute;left:2917;top:1186;width:13;height:2" coordorigin="2917,1186" coordsize="13,0" path="m2929,1186l2917,1186e" filled="false" stroked="true" strokeweight=".214789pt" strokecolor="#000000">
                <v:path arrowok="t"/>
              </v:shape>
            </v:group>
            <v:group style="position:absolute;left:1690;top:890;width:12;height:2" coordorigin="1690,890" coordsize="12,2">
              <v:shape style="position:absolute;left:1690;top:890;width:12;height:2" coordorigin="1690,890" coordsize="12,0" path="m1690,890l1702,890e" filled="false" stroked="true" strokeweight=".214789pt" strokecolor="#000000">
                <v:path arrowok="t"/>
              </v:shape>
            </v:group>
            <v:group style="position:absolute;left:2917;top:890;width:13;height:2" coordorigin="2917,890" coordsize="13,2">
              <v:shape style="position:absolute;left:2917;top:890;width:13;height:2" coordorigin="2917,890" coordsize="13,0" path="m2929,890l2917,890e" filled="false" stroked="true" strokeweight=".214789pt" strokecolor="#000000">
                <v:path arrowok="t"/>
              </v:shape>
            </v:group>
            <v:group style="position:absolute;left:1690;top:596;width:12;height:2" coordorigin="1690,596" coordsize="12,2">
              <v:shape style="position:absolute;left:1690;top:596;width:12;height:2" coordorigin="1690,596" coordsize="12,0" path="m1690,596l1702,596e" filled="false" stroked="true" strokeweight=".214789pt" strokecolor="#000000">
                <v:path arrowok="t"/>
              </v:shape>
            </v:group>
            <v:group style="position:absolute;left:2917;top:596;width:13;height:2" coordorigin="2917,596" coordsize="13,2">
              <v:shape style="position:absolute;left:2917;top:596;width:13;height:2" coordorigin="2917,596" coordsize="13,0" path="m2929,596l2917,596e" filled="false" stroked="true" strokeweight=".214789pt" strokecolor="#000000">
                <v:path arrowok="t"/>
              </v:shape>
            </v:group>
            <v:group style="position:absolute;left:1690;top:301;width:12;height:2" coordorigin="1690,301" coordsize="12,2">
              <v:shape style="position:absolute;left:1690;top:301;width:12;height:2" coordorigin="1690,301" coordsize="12,0" path="m1690,301l1702,301e" filled="false" stroked="true" strokeweight=".214789pt" strokecolor="#000000">
                <v:path arrowok="t"/>
              </v:shape>
            </v:group>
            <v:group style="position:absolute;left:2917;top:301;width:13;height:2" coordorigin="2917,301" coordsize="13,2">
              <v:shape style="position:absolute;left:2917;top:301;width:13;height:2" coordorigin="2917,301" coordsize="13,0" path="m2929,301l2917,301e" filled="false" stroked="true" strokeweight=".214789pt" strokecolor="#000000">
                <v:path arrowok="t"/>
              </v:shape>
            </v:group>
            <v:group style="position:absolute;left:1690;top:1539;width:1239;height:2" coordorigin="1690,1539" coordsize="1239,2">
              <v:shape style="position:absolute;left:1690;top:1539;width:1239;height:2" coordorigin="1690,1539" coordsize="1239,0" path="m1690,1539l2929,1539e" filled="false" stroked="true" strokeweight=".214789pt" strokecolor="#000000">
                <v:path arrowok="t"/>
              </v:shape>
            </v:group>
            <v:group style="position:absolute;left:1690;top:301;width:1239;height:2" coordorigin="1690,301" coordsize="1239,2">
              <v:shape style="position:absolute;left:1690;top:301;width:1239;height:2" coordorigin="1690,301" coordsize="1239,0" path="m1690,301l2929,301e" filled="false" stroked="true" strokeweight=".214789pt" strokecolor="#000000">
                <v:path arrowok="t"/>
              </v:shape>
            </v:group>
            <v:group style="position:absolute;left:1690;top:301;width:2;height:1239" coordorigin="1690,301" coordsize="2,1239">
              <v:shape style="position:absolute;left:1690;top:301;width:2;height:1239" coordorigin="1690,301" coordsize="0,1239" path="m1690,1539l1690,301e" filled="false" stroked="true" strokeweight=".163027pt" strokecolor="#000000">
                <v:path arrowok="t"/>
              </v:shape>
            </v:group>
            <v:group style="position:absolute;left:2929;top:301;width:2;height:1239" coordorigin="2929,301" coordsize="2,1239">
              <v:shape style="position:absolute;left:2929;top:301;width:2;height:1239" coordorigin="2929,301" coordsize="0,1239" path="m2929,1539l2929,301e" filled="false" stroked="true" strokeweight=".163027pt" strokecolor="#000000">
                <v:path arrowok="t"/>
              </v:shape>
            </v:group>
            <v:group style="position:absolute;left:1897;top:955;width:2;height:289" coordorigin="1897,955" coordsize="2,289">
              <v:shape style="position:absolute;left:1897;top:955;width:2;height:289" coordorigin="1897,955" coordsize="0,289" path="m1897,1244l1897,955e" filled="false" stroked="true" strokeweight=".163027pt" strokecolor="#000000">
                <v:path arrowok="t"/>
                <v:stroke dashstyle="dash"/>
              </v:shape>
            </v:group>
            <v:group style="position:absolute;left:2309;top:421;width:2;height:592" coordorigin="2309,421" coordsize="2,592">
              <v:shape style="position:absolute;left:2309;top:421;width:2;height:592" coordorigin="2309,421" coordsize="0,592" path="m2309,1013l2309,421e" filled="false" stroked="true" strokeweight=".163027pt" strokecolor="#000000">
                <v:path arrowok="t"/>
                <v:stroke dashstyle="dash"/>
              </v:shape>
            </v:group>
            <v:group style="position:absolute;left:2722;top:967;width:2;height:272" coordorigin="2722,967" coordsize="2,272">
              <v:shape style="position:absolute;left:2722;top:967;width:2;height:272" coordorigin="2722,967" coordsize="0,272" path="m2722,1239l2722,967e" filled="false" stroked="true" strokeweight=".163027pt" strokecolor="#000000">
                <v:path arrowok="t"/>
                <v:stroke dashstyle="dash"/>
              </v:shape>
            </v:group>
            <v:group style="position:absolute;left:1897;top:1437;width:2;height:43" coordorigin="1897,1437" coordsize="2,43">
              <v:shape style="position:absolute;left:1897;top:1437;width:2;height:43" coordorigin="1897,1437" coordsize="0,43" path="m1897,1480l1897,1437e" filled="false" stroked="true" strokeweight=".163027pt" strokecolor="#000000">
                <v:path arrowok="t"/>
                <v:stroke dashstyle="dash"/>
              </v:shape>
            </v:group>
            <v:group style="position:absolute;left:2309;top:1407;width:2;height:74" coordorigin="2309,1407" coordsize="2,74">
              <v:shape style="position:absolute;left:2309;top:1407;width:2;height:74" coordorigin="2309,1407" coordsize="0,74" path="m2309,1480l2309,1407e" filled="false" stroked="true" strokeweight=".163027pt" strokecolor="#000000">
                <v:path arrowok="t"/>
                <v:stroke dashstyle="dash"/>
              </v:shape>
            </v:group>
            <v:group style="position:absolute;left:2722;top:1420;width:2;height:61" coordorigin="2722,1420" coordsize="2,61">
              <v:shape style="position:absolute;left:2722;top:1420;width:2;height:61" coordorigin="2722,1420" coordsize="0,61" path="m2722,1480l2722,1420e" filled="false" stroked="true" strokeweight=".163027pt" strokecolor="#000000">
                <v:path arrowok="t"/>
                <v:stroke dashstyle="dash"/>
              </v:shape>
            </v:group>
            <v:group style="position:absolute;left:1850;top:955;width:94;height:2" coordorigin="1850,955" coordsize="94,2">
              <v:shape style="position:absolute;left:1850;top:955;width:94;height:2" coordorigin="1850,955" coordsize="94,0" path="m1850,955l1943,955e" filled="false" stroked="true" strokeweight=".214789pt" strokecolor="#000000">
                <v:path arrowok="t"/>
              </v:shape>
            </v:group>
            <v:group style="position:absolute;left:2263;top:421;width:94;height:2" coordorigin="2263,421" coordsize="94,2">
              <v:shape style="position:absolute;left:2263;top:421;width:94;height:2" coordorigin="2263,421" coordsize="94,0" path="m2263,421l2356,421e" filled="false" stroked="true" strokeweight=".214789pt" strokecolor="#000000">
                <v:path arrowok="t"/>
              </v:shape>
            </v:group>
            <v:group style="position:absolute;left:2676;top:967;width:94;height:2" coordorigin="2676,967" coordsize="94,2">
              <v:shape style="position:absolute;left:2676;top:967;width:94;height:2" coordorigin="2676,967" coordsize="94,0" path="m2676,967l2769,967e" filled="false" stroked="true" strokeweight=".214789pt" strokecolor="#000000">
                <v:path arrowok="t"/>
              </v:shape>
            </v:group>
            <v:group style="position:absolute;left:1850;top:1480;width:94;height:2" coordorigin="1850,1480" coordsize="94,2">
              <v:shape style="position:absolute;left:1850;top:1480;width:94;height:2" coordorigin="1850,1480" coordsize="94,0" path="m1850,1480l1943,1480e" filled="false" stroked="true" strokeweight=".214789pt" strokecolor="#000000">
                <v:path arrowok="t"/>
              </v:shape>
            </v:group>
            <v:group style="position:absolute;left:2263;top:1480;width:94;height:2" coordorigin="2263,1480" coordsize="94,2">
              <v:shape style="position:absolute;left:2263;top:1480;width:94;height:2" coordorigin="2263,1480" coordsize="94,0" path="m2263,1480l2356,1480e" filled="false" stroked="true" strokeweight=".214789pt" strokecolor="#000000">
                <v:path arrowok="t"/>
              </v:shape>
            </v:group>
            <v:group style="position:absolute;left:2676;top:1480;width:94;height:2" coordorigin="2676,1480" coordsize="94,2">
              <v:shape style="position:absolute;left:2676;top:1480;width:94;height:2" coordorigin="2676,1480" coordsize="94,0" path="m2676,1480l2769,1480e" filled="false" stroked="true" strokeweight=".214789pt" strokecolor="#000000">
                <v:path arrowok="t"/>
              </v:shape>
            </v:group>
            <v:group style="position:absolute;left:1804;top:1244;width:186;height:194" coordorigin="1804,1244" coordsize="186,194">
              <v:shape style="position:absolute;left:1804;top:1244;width:186;height:194" coordorigin="1804,1244" coordsize="186,194" path="m1804,1437l1804,1244,1989,1244,1989,1437,1804,1437e" filled="false" stroked="true" strokeweight=".187887pt" strokecolor="#0000ff">
                <v:path arrowok="t"/>
              </v:shape>
            </v:group>
            <v:group style="position:absolute;left:2630;top:1239;width:186;height:182" coordorigin="2630,1239" coordsize="186,182">
              <v:shape style="position:absolute;left:2630;top:1239;width:186;height:182" coordorigin="2630,1239" coordsize="186,182" path="m2630,1420l2630,1239,2815,1239,2815,1420,2630,1420e" filled="false" stroked="true" strokeweight=".189469pt" strokecolor="#0000ff">
                <v:path arrowok="t"/>
              </v:shape>
            </v:group>
            <v:group style="position:absolute;left:1804;top:1392;width:186;height:2" coordorigin="1804,1392" coordsize="186,2">
              <v:shape style="position:absolute;left:1804;top:1392;width:186;height:2" coordorigin="1804,1392" coordsize="186,0" path="m1804,1392l1989,1392e" filled="false" stroked="true" strokeweight=".214789pt" strokecolor="#ff0000">
                <v:path arrowok="t"/>
              </v:shape>
            </v:group>
            <v:group style="position:absolute;left:2217;top:1279;width:186;height:2" coordorigin="2217,1279" coordsize="186,2">
              <v:shape style="position:absolute;left:2217;top:1279;width:186;height:2" coordorigin="2217,1279" coordsize="186,0" path="m2217,1279l2402,1279e" filled="false" stroked="true" strokeweight=".214789pt" strokecolor="#ff0000">
                <v:path arrowok="t"/>
              </v:shape>
            </v:group>
            <v:group style="position:absolute;left:2630;top:1370;width:186;height:2" coordorigin="2630,1370" coordsize="186,2">
              <v:shape style="position:absolute;left:2630;top:1370;width:186;height:2" coordorigin="2630,1370" coordsize="186,0" path="m2630,1370l2815,1370e" filled="false" stroked="true" strokeweight=".214789pt" strokecolor="#ff0000">
                <v:path arrowok="t"/>
              </v:shape>
            </v:group>
            <v:group style="position:absolute;left:1877;top:955;width:40;height:2" coordorigin="1877,955" coordsize="40,2">
              <v:shape style="position:absolute;left:1877;top:955;width:40;height:2" coordorigin="1877,955" coordsize="40,0" path="m1877,955l1916,955e" filled="false" stroked="true" strokeweight=".214789pt" strokecolor="#ff0000">
                <v:path arrowok="t"/>
              </v:shape>
            </v:group>
            <v:group style="position:absolute;left:1897;top:930;width:2;height:52" coordorigin="1897,930" coordsize="2,52">
              <v:shape style="position:absolute;left:1897;top:930;width:2;height:52" coordorigin="1897,930" coordsize="0,52" path="m1897,930l1897,981e" filled="false" stroked="true" strokeweight=".163027pt" strokecolor="#ff0000">
                <v:path arrowok="t"/>
              </v:shape>
            </v:group>
            <v:group style="position:absolute;left:1877;top:955;width:40;height:2" coordorigin="1877,955" coordsize="40,2">
              <v:shape style="position:absolute;left:1877;top:955;width:40;height:2" coordorigin="1877,955" coordsize="40,0" path="m1877,955l1916,955e" filled="false" stroked="true" strokeweight=".214789pt" strokecolor="#ff0000">
                <v:path arrowok="t"/>
              </v:shape>
            </v:group>
            <v:group style="position:absolute;left:1897;top:929;width:2;height:52" coordorigin="1897,929" coordsize="2,52">
              <v:shape style="position:absolute;left:1897;top:929;width:2;height:52" coordorigin="1897,929" coordsize="0,52" path="m1897,929l1897,980e" filled="false" stroked="true" strokeweight=".163027pt" strokecolor="#ff0000">
                <v:path arrowok="t"/>
              </v:shape>
            </v:group>
            <v:group style="position:absolute;left:1877;top:954;width:40;height:2" coordorigin="1877,954" coordsize="40,2">
              <v:shape style="position:absolute;left:1877;top:954;width:40;height:2" coordorigin="1877,954" coordsize="40,0" path="m1877,954l1916,954e" filled="false" stroked="true" strokeweight=".214789pt" strokecolor="#ff0000">
                <v:path arrowok="t"/>
              </v:shape>
            </v:group>
            <v:group style="position:absolute;left:1897;top:928;width:2;height:52" coordorigin="1897,928" coordsize="2,52">
              <v:shape style="position:absolute;left:1897;top:928;width:2;height:52" coordorigin="1897,928" coordsize="0,52" path="m1897,928l1897,980e" filled="false" stroked="true" strokeweight=".163027pt" strokecolor="#ff0000">
                <v:path arrowok="t"/>
              </v:shape>
            </v:group>
            <v:group style="position:absolute;left:1877;top:953;width:40;height:2" coordorigin="1877,953" coordsize="40,2">
              <v:shape style="position:absolute;left:1877;top:953;width:40;height:2" coordorigin="1877,953" coordsize="40,0" path="m1877,953l1916,953e" filled="false" stroked="true" strokeweight=".214789pt" strokecolor="#ff0000">
                <v:path arrowok="t"/>
              </v:shape>
            </v:group>
            <v:group style="position:absolute;left:1897;top:928;width:2;height:52" coordorigin="1897,928" coordsize="2,52">
              <v:shape style="position:absolute;left:1897;top:928;width:2;height:52" coordorigin="1897,928" coordsize="0,52" path="m1897,928l1897,979e" filled="false" stroked="true" strokeweight=".163027pt" strokecolor="#ff0000">
                <v:path arrowok="t"/>
              </v:shape>
            </v:group>
            <v:group style="position:absolute;left:1877;top:953;width:40;height:2" coordorigin="1877,953" coordsize="40,2">
              <v:shape style="position:absolute;left:1877;top:953;width:40;height:2" coordorigin="1877,953" coordsize="40,0" path="m1877,953l1916,953e" filled="false" stroked="true" strokeweight=".214789pt" strokecolor="#ff0000">
                <v:path arrowok="t"/>
              </v:shape>
            </v:group>
            <v:group style="position:absolute;left:1897;top:927;width:2;height:52" coordorigin="1897,927" coordsize="2,52">
              <v:shape style="position:absolute;left:1897;top:927;width:2;height:52" coordorigin="1897,927" coordsize="0,52" path="m1897,927l1897,978e" filled="false" stroked="true" strokeweight=".163027pt" strokecolor="#ff0000">
                <v:path arrowok="t"/>
              </v:shape>
            </v:group>
            <v:group style="position:absolute;left:1877;top:952;width:40;height:2" coordorigin="1877,952" coordsize="40,2">
              <v:shape style="position:absolute;left:1877;top:952;width:40;height:2" coordorigin="1877,952" coordsize="40,0" path="m1877,952l1916,952e" filled="false" stroked="true" strokeweight=".214789pt" strokecolor="#ff0000">
                <v:path arrowok="t"/>
              </v:shape>
            </v:group>
            <v:group style="position:absolute;left:1897;top:926;width:2;height:52" coordorigin="1897,926" coordsize="2,52">
              <v:shape style="position:absolute;left:1897;top:926;width:2;height:52" coordorigin="1897,926" coordsize="0,52" path="m1897,926l1897,978e" filled="false" stroked="true" strokeweight=".163027pt" strokecolor="#ff0000">
                <v:path arrowok="t"/>
              </v:shape>
            </v:group>
            <v:group style="position:absolute;left:1877;top:951;width:40;height:2" coordorigin="1877,951" coordsize="40,2">
              <v:shape style="position:absolute;left:1877;top:951;width:40;height:2" coordorigin="1877,951" coordsize="40,0" path="m1877,951l1916,951e" filled="false" stroked="true" strokeweight=".214789pt" strokecolor="#ff0000">
                <v:path arrowok="t"/>
              </v:shape>
            </v:group>
            <v:group style="position:absolute;left:1897;top:925;width:2;height:52" coordorigin="1897,925" coordsize="2,52">
              <v:shape style="position:absolute;left:1897;top:925;width:2;height:52" coordorigin="1897,925" coordsize="0,52" path="m1897,925l1897,977e" filled="false" stroked="true" strokeweight=".163027pt" strokecolor="#ff0000">
                <v:path arrowok="t"/>
              </v:shape>
            </v:group>
            <v:group style="position:absolute;left:1877;top:950;width:40;height:2" coordorigin="1877,950" coordsize="40,2">
              <v:shape style="position:absolute;left:1877;top:950;width:40;height:2" coordorigin="1877,950" coordsize="40,0" path="m1877,950l1916,950e" filled="false" stroked="true" strokeweight=".214789pt" strokecolor="#ff0000">
                <v:path arrowok="t"/>
              </v:shape>
            </v:group>
            <v:group style="position:absolute;left:1897;top:925;width:2;height:52" coordorigin="1897,925" coordsize="2,52">
              <v:shape style="position:absolute;left:1897;top:925;width:2;height:52" coordorigin="1897,925" coordsize="0,52" path="m1897,925l1897,976e" filled="false" stroked="true" strokeweight=".163027pt" strokecolor="#ff0000">
                <v:path arrowok="t"/>
              </v:shape>
            </v:group>
            <v:group style="position:absolute;left:1877;top:950;width:40;height:2" coordorigin="1877,950" coordsize="40,2">
              <v:shape style="position:absolute;left:1877;top:950;width:40;height:2" coordorigin="1877,950" coordsize="40,0" path="m1877,950l1916,950e" filled="false" stroked="true" strokeweight=".214789pt" strokecolor="#ff0000">
                <v:path arrowok="t"/>
              </v:shape>
            </v:group>
            <v:group style="position:absolute;left:1897;top:924;width:2;height:52" coordorigin="1897,924" coordsize="2,52">
              <v:shape style="position:absolute;left:1897;top:924;width:2;height:52" coordorigin="1897,924" coordsize="0,52" path="m1897,924l1897,975e" filled="false" stroked="true" strokeweight=".163027pt" strokecolor="#ff0000">
                <v:path arrowok="t"/>
              </v:shape>
            </v:group>
            <v:group style="position:absolute;left:1877;top:949;width:40;height:2" coordorigin="1877,949" coordsize="40,2">
              <v:shape style="position:absolute;left:1877;top:949;width:40;height:2" coordorigin="1877,949" coordsize="40,0" path="m1877,949l1916,949e" filled="false" stroked="true" strokeweight=".214789pt" strokecolor="#ff0000">
                <v:path arrowok="t"/>
              </v:shape>
            </v:group>
            <v:group style="position:absolute;left:1897;top:923;width:2;height:52" coordorigin="1897,923" coordsize="2,52">
              <v:shape style="position:absolute;left:1897;top:923;width:2;height:52" coordorigin="1897,923" coordsize="0,52" path="m1897,923l1897,975e" filled="false" stroked="true" strokeweight=".163027pt" strokecolor="#ff0000">
                <v:path arrowok="t"/>
              </v:shape>
            </v:group>
            <v:group style="position:absolute;left:1877;top:948;width:40;height:2" coordorigin="1877,948" coordsize="40,2">
              <v:shape style="position:absolute;left:1877;top:948;width:40;height:2" coordorigin="1877,948" coordsize="40,0" path="m1877,948l1916,948e" filled="false" stroked="true" strokeweight=".214789pt" strokecolor="#ff0000">
                <v:path arrowok="t"/>
              </v:shape>
            </v:group>
            <v:group style="position:absolute;left:1897;top:923;width:2;height:52" coordorigin="1897,923" coordsize="2,52">
              <v:shape style="position:absolute;left:1897;top:923;width:2;height:52" coordorigin="1897,923" coordsize="0,52" path="m1897,923l1897,974e" filled="false" stroked="true" strokeweight=".163027pt" strokecolor="#ff0000">
                <v:path arrowok="t"/>
              </v:shape>
            </v:group>
            <v:group style="position:absolute;left:1877;top:948;width:40;height:2" coordorigin="1877,948" coordsize="40,2">
              <v:shape style="position:absolute;left:1877;top:948;width:40;height:2" coordorigin="1877,948" coordsize="40,0" path="m1877,948l1916,948e" filled="false" stroked="true" strokeweight=".214789pt" strokecolor="#ff0000">
                <v:path arrowok="t"/>
              </v:shape>
            </v:group>
            <v:group style="position:absolute;left:1897;top:922;width:2;height:52" coordorigin="1897,922" coordsize="2,52">
              <v:shape style="position:absolute;left:1897;top:922;width:2;height:52" coordorigin="1897,922" coordsize="0,52" path="m1897,922l1897,973e" filled="false" stroked="true" strokeweight=".163027pt" strokecolor="#ff0000">
                <v:path arrowok="t"/>
              </v:shape>
            </v:group>
            <v:group style="position:absolute;left:1877;top:947;width:40;height:2" coordorigin="1877,947" coordsize="40,2">
              <v:shape style="position:absolute;left:1877;top:947;width:40;height:2" coordorigin="1877,947" coordsize="40,0" path="m1877,947l1916,947e" filled="false" stroked="true" strokeweight=".214789pt" strokecolor="#ff0000">
                <v:path arrowok="t"/>
              </v:shape>
            </v:group>
            <v:group style="position:absolute;left:1897;top:921;width:2;height:52" coordorigin="1897,921" coordsize="2,52">
              <v:shape style="position:absolute;left:1897;top:921;width:2;height:52" coordorigin="1897,921" coordsize="0,52" path="m1897,921l1897,973e" filled="false" stroked="true" strokeweight=".163027pt" strokecolor="#ff0000">
                <v:path arrowok="t"/>
              </v:shape>
            </v:group>
            <v:group style="position:absolute;left:1877;top:946;width:40;height:2" coordorigin="1877,946" coordsize="40,2">
              <v:shape style="position:absolute;left:1877;top:946;width:40;height:2" coordorigin="1877,946" coordsize="40,0" path="m1877,946l1916,946e" filled="false" stroked="true" strokeweight=".214789pt" strokecolor="#ff0000">
                <v:path arrowok="t"/>
              </v:shape>
            </v:group>
            <v:group style="position:absolute;left:1897;top:920;width:2;height:52" coordorigin="1897,920" coordsize="2,52">
              <v:shape style="position:absolute;left:1897;top:920;width:2;height:52" coordorigin="1897,920" coordsize="0,52" path="m1897,920l1897,972e" filled="false" stroked="true" strokeweight=".163027pt" strokecolor="#ff0000">
                <v:path arrowok="t"/>
              </v:shape>
            </v:group>
            <v:group style="position:absolute;left:1877;top:945;width:40;height:2" coordorigin="1877,945" coordsize="40,2">
              <v:shape style="position:absolute;left:1877;top:945;width:40;height:2" coordorigin="1877,945" coordsize="40,0" path="m1877,945l1916,945e" filled="false" stroked="true" strokeweight=".214789pt" strokecolor="#ff0000">
                <v:path arrowok="t"/>
              </v:shape>
            </v:group>
            <v:group style="position:absolute;left:1897;top:920;width:2;height:52" coordorigin="1897,920" coordsize="2,52">
              <v:shape style="position:absolute;left:1897;top:920;width:2;height:52" coordorigin="1897,920" coordsize="0,52" path="m1897,920l1897,971e" filled="false" stroked="true" strokeweight=".163027pt" strokecolor="#ff0000">
                <v:path arrowok="t"/>
              </v:shape>
            </v:group>
            <v:group style="position:absolute;left:1877;top:945;width:40;height:2" coordorigin="1877,945" coordsize="40,2">
              <v:shape style="position:absolute;left:1877;top:945;width:40;height:2" coordorigin="1877,945" coordsize="40,0" path="m1877,945l1916,945e" filled="false" stroked="true" strokeweight=".214789pt" strokecolor="#ff0000">
                <v:path arrowok="t"/>
              </v:shape>
            </v:group>
            <v:group style="position:absolute;left:1897;top:919;width:2;height:52" coordorigin="1897,919" coordsize="2,52">
              <v:shape style="position:absolute;left:1897;top:919;width:2;height:52" coordorigin="1897,919" coordsize="0,52" path="m1897,919l1897,970e" filled="false" stroked="true" strokeweight=".163027pt" strokecolor="#ff0000">
                <v:path arrowok="t"/>
              </v:shape>
            </v:group>
            <v:group style="position:absolute;left:1877;top:944;width:40;height:2" coordorigin="1877,944" coordsize="40,2">
              <v:shape style="position:absolute;left:1877;top:944;width:40;height:2" coordorigin="1877,944" coordsize="40,0" path="m1877,944l1916,944e" filled="false" stroked="true" strokeweight=".214789pt" strokecolor="#ff0000">
                <v:path arrowok="t"/>
              </v:shape>
            </v:group>
            <v:group style="position:absolute;left:1897;top:918;width:2;height:52" coordorigin="1897,918" coordsize="2,52">
              <v:shape style="position:absolute;left:1897;top:918;width:2;height:52" coordorigin="1897,918" coordsize="0,52" path="m1897,918l1897,970e" filled="false" stroked="true" strokeweight=".163027pt" strokecolor="#ff0000">
                <v:path arrowok="t"/>
              </v:shape>
            </v:group>
            <v:group style="position:absolute;left:1877;top:943;width:40;height:2" coordorigin="1877,943" coordsize="40,2">
              <v:shape style="position:absolute;left:1877;top:943;width:40;height:2" coordorigin="1877,943" coordsize="40,0" path="m1877,943l1916,943e" filled="false" stroked="true" strokeweight=".214789pt" strokecolor="#ff0000">
                <v:path arrowok="t"/>
              </v:shape>
            </v:group>
            <v:group style="position:absolute;left:1897;top:917;width:2;height:52" coordorigin="1897,917" coordsize="2,52">
              <v:shape style="position:absolute;left:1897;top:917;width:2;height:52" coordorigin="1897,917" coordsize="0,52" path="m1897,917l1897,969e" filled="false" stroked="true" strokeweight=".163027pt" strokecolor="#ff0000">
                <v:path arrowok="t"/>
              </v:shape>
            </v:group>
            <v:group style="position:absolute;left:1877;top:942;width:40;height:2" coordorigin="1877,942" coordsize="40,2">
              <v:shape style="position:absolute;left:1877;top:942;width:40;height:2" coordorigin="1877,942" coordsize="40,0" path="m1877,942l1916,942e" filled="false" stroked="true" strokeweight=".214789pt" strokecolor="#ff0000">
                <v:path arrowok="t"/>
              </v:shape>
            </v:group>
            <v:group style="position:absolute;left:1897;top:917;width:2;height:52" coordorigin="1897,917" coordsize="2,52">
              <v:shape style="position:absolute;left:1897;top:917;width:2;height:52" coordorigin="1897,917" coordsize="0,52" path="m1897,917l1897,968e" filled="false" stroked="true" strokeweight=".163027pt" strokecolor="#ff0000">
                <v:path arrowok="t"/>
              </v:shape>
            </v:group>
            <v:group style="position:absolute;left:1877;top:942;width:40;height:2" coordorigin="1877,942" coordsize="40,2">
              <v:shape style="position:absolute;left:1877;top:942;width:40;height:2" coordorigin="1877,942" coordsize="40,0" path="m1877,942l1916,942e" filled="false" stroked="true" strokeweight=".214789pt" strokecolor="#ff0000">
                <v:path arrowok="t"/>
              </v:shape>
            </v:group>
            <v:group style="position:absolute;left:1897;top:916;width:2;height:52" coordorigin="1897,916" coordsize="2,52">
              <v:shape style="position:absolute;left:1897;top:916;width:2;height:52" coordorigin="1897,916" coordsize="0,52" path="m1897,916l1897,967e" filled="false" stroked="true" strokeweight=".163027pt" strokecolor="#ff0000">
                <v:path arrowok="t"/>
              </v:shape>
            </v:group>
            <v:group style="position:absolute;left:1877;top:941;width:40;height:2" coordorigin="1877,941" coordsize="40,2">
              <v:shape style="position:absolute;left:1877;top:941;width:40;height:2" coordorigin="1877,941" coordsize="40,0" path="m1877,941l1916,941e" filled="false" stroked="true" strokeweight=".214789pt" strokecolor="#ff0000">
                <v:path arrowok="t"/>
              </v:shape>
            </v:group>
            <v:group style="position:absolute;left:1897;top:915;width:2;height:52" coordorigin="1897,915" coordsize="2,52">
              <v:shape style="position:absolute;left:1897;top:915;width:2;height:52" coordorigin="1897,915" coordsize="0,52" path="m1897,915l1897,967e" filled="false" stroked="true" strokeweight=".163027pt" strokecolor="#ff0000">
                <v:path arrowok="t"/>
              </v:shape>
            </v:group>
            <v:group style="position:absolute;left:1877;top:940;width:40;height:2" coordorigin="1877,940" coordsize="40,2">
              <v:shape style="position:absolute;left:1877;top:940;width:40;height:2" coordorigin="1877,940" coordsize="40,0" path="m1877,940l1916,940e" filled="false" stroked="true" strokeweight=".214789pt" strokecolor="#ff0000">
                <v:path arrowok="t"/>
              </v:shape>
            </v:group>
            <v:group style="position:absolute;left:1897;top:915;width:2;height:52" coordorigin="1897,915" coordsize="2,52">
              <v:shape style="position:absolute;left:1897;top:915;width:2;height:52" coordorigin="1897,915" coordsize="0,52" path="m1897,915l1897,966e" filled="false" stroked="true" strokeweight=".163027pt" strokecolor="#ff0000">
                <v:path arrowok="t"/>
              </v:shape>
            </v:group>
            <v:group style="position:absolute;left:1877;top:940;width:40;height:2" coordorigin="1877,940" coordsize="40,2">
              <v:shape style="position:absolute;left:1877;top:940;width:40;height:2" coordorigin="1877,940" coordsize="40,0" path="m1877,940l1916,940e" filled="false" stroked="true" strokeweight=".214789pt" strokecolor="#ff0000">
                <v:path arrowok="t"/>
              </v:shape>
            </v:group>
            <v:group style="position:absolute;left:1897;top:914;width:2;height:52" coordorigin="1897,914" coordsize="2,52">
              <v:shape style="position:absolute;left:1897;top:914;width:2;height:52" coordorigin="1897,914" coordsize="0,52" path="m1897,914l1897,965e" filled="false" stroked="true" strokeweight=".163027pt" strokecolor="#ff0000">
                <v:path arrowok="t"/>
              </v:shape>
            </v:group>
            <v:group style="position:absolute;left:1877;top:939;width:40;height:2" coordorigin="1877,939" coordsize="40,2">
              <v:shape style="position:absolute;left:1877;top:939;width:40;height:2" coordorigin="1877,939" coordsize="40,0" path="m1877,939l1916,939e" filled="false" stroked="true" strokeweight=".214789pt" strokecolor="#ff0000">
                <v:path arrowok="t"/>
              </v:shape>
            </v:group>
            <v:group style="position:absolute;left:1897;top:913;width:2;height:52" coordorigin="1897,913" coordsize="2,52">
              <v:shape style="position:absolute;left:1897;top:913;width:2;height:52" coordorigin="1897,913" coordsize="0,52" path="m1897,913l1897,965e" filled="false" stroked="true" strokeweight=".163027pt" strokecolor="#ff0000">
                <v:path arrowok="t"/>
              </v:shape>
            </v:group>
            <v:group style="position:absolute;left:1877;top:938;width:40;height:2" coordorigin="1877,938" coordsize="40,2">
              <v:shape style="position:absolute;left:1877;top:938;width:40;height:2" coordorigin="1877,938" coordsize="40,0" path="m1877,938l1916,938e" filled="false" stroked="true" strokeweight=".214789pt" strokecolor="#ff0000">
                <v:path arrowok="t"/>
              </v:shape>
            </v:group>
            <v:group style="position:absolute;left:1897;top:912;width:2;height:52" coordorigin="1897,912" coordsize="2,52">
              <v:shape style="position:absolute;left:1897;top:912;width:2;height:52" coordorigin="1897,912" coordsize="0,52" path="m1897,912l1897,964e" filled="false" stroked="true" strokeweight=".163027pt" strokecolor="#ff0000">
                <v:path arrowok="t"/>
              </v:shape>
            </v:group>
            <v:group style="position:absolute;left:1877;top:937;width:40;height:2" coordorigin="1877,937" coordsize="40,2">
              <v:shape style="position:absolute;left:1877;top:937;width:40;height:2" coordorigin="1877,937" coordsize="40,0" path="m1877,937l1916,937e" filled="false" stroked="true" strokeweight=".214789pt" strokecolor="#ff0000">
                <v:path arrowok="t"/>
              </v:shape>
            </v:group>
            <v:group style="position:absolute;left:1897;top:912;width:2;height:52" coordorigin="1897,912" coordsize="2,52">
              <v:shape style="position:absolute;left:1897;top:912;width:2;height:52" coordorigin="1897,912" coordsize="0,52" path="m1897,912l1897,963e" filled="false" stroked="true" strokeweight=".163027pt" strokecolor="#ff0000">
                <v:path arrowok="t"/>
              </v:shape>
            </v:group>
            <v:group style="position:absolute;left:1877;top:937;width:40;height:2" coordorigin="1877,937" coordsize="40,2">
              <v:shape style="position:absolute;left:1877;top:937;width:40;height:2" coordorigin="1877,937" coordsize="40,0" path="m1877,937l1916,937e" filled="false" stroked="true" strokeweight=".214789pt" strokecolor="#ff0000">
                <v:path arrowok="t"/>
              </v:shape>
            </v:group>
            <v:group style="position:absolute;left:1897;top:911;width:2;height:52" coordorigin="1897,911" coordsize="2,52">
              <v:shape style="position:absolute;left:1897;top:911;width:2;height:52" coordorigin="1897,911" coordsize="0,52" path="m1897,911l1897,962e" filled="false" stroked="true" strokeweight=".163027pt" strokecolor="#ff0000">
                <v:path arrowok="t"/>
              </v:shape>
            </v:group>
            <v:group style="position:absolute;left:1877;top:936;width:40;height:2" coordorigin="1877,936" coordsize="40,2">
              <v:shape style="position:absolute;left:1877;top:936;width:40;height:2" coordorigin="1877,936" coordsize="40,0" path="m1877,936l1916,936e" filled="false" stroked="true" strokeweight=".214789pt" strokecolor="#ff0000">
                <v:path arrowok="t"/>
              </v:shape>
            </v:group>
            <v:group style="position:absolute;left:1897;top:910;width:2;height:52" coordorigin="1897,910" coordsize="2,52">
              <v:shape style="position:absolute;left:1897;top:910;width:2;height:52" coordorigin="1897,910" coordsize="0,52" path="m1897,910l1897,962e" filled="false" stroked="true" strokeweight=".163027pt" strokecolor="#ff0000">
                <v:path arrowok="t"/>
              </v:shape>
            </v:group>
            <v:group style="position:absolute;left:1877;top:935;width:40;height:2" coordorigin="1877,935" coordsize="40,2">
              <v:shape style="position:absolute;left:1877;top:935;width:40;height:2" coordorigin="1877,935" coordsize="40,0" path="m1877,935l1916,935e" filled="false" stroked="true" strokeweight=".214789pt" strokecolor="#ff0000">
                <v:path arrowok="t"/>
              </v:shape>
            </v:group>
            <v:group style="position:absolute;left:1897;top:910;width:2;height:52" coordorigin="1897,910" coordsize="2,52">
              <v:shape style="position:absolute;left:1897;top:910;width:2;height:52" coordorigin="1897,910" coordsize="0,52" path="m1897,910l1897,961e" filled="false" stroked="true" strokeweight=".163027pt" strokecolor="#ff0000">
                <v:path arrowok="t"/>
              </v:shape>
            </v:group>
            <v:group style="position:absolute;left:1877;top:935;width:40;height:2" coordorigin="1877,935" coordsize="40,2">
              <v:shape style="position:absolute;left:1877;top:935;width:40;height:2" coordorigin="1877,935" coordsize="40,0" path="m1877,935l1916,935e" filled="false" stroked="true" strokeweight=".214789pt" strokecolor="#ff0000">
                <v:path arrowok="t"/>
              </v:shape>
            </v:group>
            <v:group style="position:absolute;left:1897;top:909;width:2;height:52" coordorigin="1897,909" coordsize="2,52">
              <v:shape style="position:absolute;left:1897;top:909;width:2;height:52" coordorigin="1897,909" coordsize="0,52" path="m1897,909l1897,960e" filled="false" stroked="true" strokeweight=".163027pt" strokecolor="#ff0000">
                <v:path arrowok="t"/>
              </v:shape>
            </v:group>
            <v:group style="position:absolute;left:1877;top:934;width:40;height:2" coordorigin="1877,934" coordsize="40,2">
              <v:shape style="position:absolute;left:1877;top:934;width:40;height:2" coordorigin="1877,934" coordsize="40,0" path="m1877,934l1916,934e" filled="false" stroked="true" strokeweight=".214789pt" strokecolor="#ff0000">
                <v:path arrowok="t"/>
              </v:shape>
            </v:group>
            <v:group style="position:absolute;left:1897;top:908;width:2;height:52" coordorigin="1897,908" coordsize="2,52">
              <v:shape style="position:absolute;left:1897;top:908;width:2;height:52" coordorigin="1897,908" coordsize="0,52" path="m1897,908l1897,960e" filled="false" stroked="true" strokeweight=".163027pt" strokecolor="#ff0000">
                <v:path arrowok="t"/>
              </v:shape>
            </v:group>
            <v:group style="position:absolute;left:1877;top:933;width:40;height:2" coordorigin="1877,933" coordsize="40,2">
              <v:shape style="position:absolute;left:1877;top:933;width:40;height:2" coordorigin="1877,933" coordsize="40,0" path="m1877,933l1916,933e" filled="false" stroked="true" strokeweight=".214789pt" strokecolor="#ff0000">
                <v:path arrowok="t"/>
              </v:shape>
            </v:group>
            <v:group style="position:absolute;left:1897;top:907;width:2;height:52" coordorigin="1897,907" coordsize="2,52">
              <v:shape style="position:absolute;left:1897;top:907;width:2;height:52" coordorigin="1897,907" coordsize="0,52" path="m1897,907l1897,959e" filled="false" stroked="true" strokeweight=".163027pt" strokecolor="#ff0000">
                <v:path arrowok="t"/>
              </v:shape>
            </v:group>
            <v:group style="position:absolute;left:1877;top:932;width:40;height:2" coordorigin="1877,932" coordsize="40,2">
              <v:shape style="position:absolute;left:1877;top:932;width:40;height:2" coordorigin="1877,932" coordsize="40,0" path="m1877,932l1916,932e" filled="false" stroked="true" strokeweight=".214789pt" strokecolor="#ff0000">
                <v:path arrowok="t"/>
              </v:shape>
            </v:group>
            <v:group style="position:absolute;left:1897;top:907;width:2;height:52" coordorigin="1897,907" coordsize="2,52">
              <v:shape style="position:absolute;left:1897;top:907;width:2;height:52" coordorigin="1897,907" coordsize="0,52" path="m1897,907l1897,958e" filled="false" stroked="true" strokeweight=".163027pt" strokecolor="#ff0000">
                <v:path arrowok="t"/>
              </v:shape>
            </v:group>
            <v:group style="position:absolute;left:1877;top:932;width:40;height:2" coordorigin="1877,932" coordsize="40,2">
              <v:shape style="position:absolute;left:1877;top:932;width:40;height:2" coordorigin="1877,932" coordsize="40,0" path="m1877,932l1916,932e" filled="false" stroked="true" strokeweight=".214789pt" strokecolor="#ff0000">
                <v:path arrowok="t"/>
              </v:shape>
            </v:group>
            <v:group style="position:absolute;left:1897;top:906;width:2;height:52" coordorigin="1897,906" coordsize="2,52">
              <v:shape style="position:absolute;left:1897;top:906;width:2;height:52" coordorigin="1897,906" coordsize="0,52" path="m1897,906l1897,957e" filled="false" stroked="true" strokeweight=".163027pt" strokecolor="#ff0000">
                <v:path arrowok="t"/>
              </v:shape>
            </v:group>
            <v:group style="position:absolute;left:1877;top:931;width:40;height:2" coordorigin="1877,931" coordsize="40,2">
              <v:shape style="position:absolute;left:1877;top:931;width:40;height:2" coordorigin="1877,931" coordsize="40,0" path="m1877,931l1916,931e" filled="false" stroked="true" strokeweight=".214789pt" strokecolor="#ff0000">
                <v:path arrowok="t"/>
              </v:shape>
            </v:group>
            <v:group style="position:absolute;left:1897;top:905;width:2;height:52" coordorigin="1897,905" coordsize="2,52">
              <v:shape style="position:absolute;left:1897;top:905;width:2;height:52" coordorigin="1897,905" coordsize="0,52" path="m1897,905l1897,957e" filled="false" stroked="true" strokeweight=".163027pt" strokecolor="#ff0000">
                <v:path arrowok="t"/>
              </v:shape>
            </v:group>
            <v:group style="position:absolute;left:1877;top:930;width:40;height:2" coordorigin="1877,930" coordsize="40,2">
              <v:shape style="position:absolute;left:1877;top:930;width:40;height:2" coordorigin="1877,930" coordsize="40,0" path="m1877,930l1916,930e" filled="false" stroked="true" strokeweight=".214789pt" strokecolor="#ff0000">
                <v:path arrowok="t"/>
              </v:shape>
            </v:group>
            <v:group style="position:absolute;left:1897;top:904;width:2;height:52" coordorigin="1897,904" coordsize="2,52">
              <v:shape style="position:absolute;left:1897;top:904;width:2;height:52" coordorigin="1897,904" coordsize="0,52" path="m1897,904l1897,956e" filled="false" stroked="true" strokeweight=".163027pt" strokecolor="#ff0000">
                <v:path arrowok="t"/>
              </v:shape>
            </v:group>
            <v:group style="position:absolute;left:1877;top:929;width:40;height:2" coordorigin="1877,929" coordsize="40,2">
              <v:shape style="position:absolute;left:1877;top:929;width:40;height:2" coordorigin="1877,929" coordsize="40,0" path="m1877,929l1916,929e" filled="false" stroked="true" strokeweight=".214789pt" strokecolor="#ff0000">
                <v:path arrowok="t"/>
              </v:shape>
            </v:group>
            <v:group style="position:absolute;left:1897;top:904;width:2;height:52" coordorigin="1897,904" coordsize="2,52">
              <v:shape style="position:absolute;left:1897;top:904;width:2;height:52" coordorigin="1897,904" coordsize="0,52" path="m1897,904l1897,955e" filled="false" stroked="true" strokeweight=".163027pt" strokecolor="#ff0000">
                <v:path arrowok="t"/>
              </v:shape>
            </v:group>
            <v:group style="position:absolute;left:1877;top:929;width:40;height:2" coordorigin="1877,929" coordsize="40,2">
              <v:shape style="position:absolute;left:1877;top:929;width:40;height:2" coordorigin="1877,929" coordsize="40,0" path="m1877,929l1916,929e" filled="false" stroked="true" strokeweight=".214789pt" strokecolor="#ff0000">
                <v:path arrowok="t"/>
              </v:shape>
            </v:group>
            <v:group style="position:absolute;left:1897;top:903;width:2;height:52" coordorigin="1897,903" coordsize="2,52">
              <v:shape style="position:absolute;left:1897;top:903;width:2;height:52" coordorigin="1897,903" coordsize="0,52" path="m1897,903l1897,954e" filled="false" stroked="true" strokeweight=".163027pt" strokecolor="#ff0000">
                <v:path arrowok="t"/>
              </v:shape>
            </v:group>
            <v:group style="position:absolute;left:1877;top:928;width:40;height:2" coordorigin="1877,928" coordsize="40,2">
              <v:shape style="position:absolute;left:1877;top:928;width:40;height:2" coordorigin="1877,928" coordsize="40,0" path="m1877,928l1916,928e" filled="false" stroked="true" strokeweight=".214789pt" strokecolor="#ff0000">
                <v:path arrowok="t"/>
              </v:shape>
            </v:group>
            <v:group style="position:absolute;left:1897;top:902;width:2;height:52" coordorigin="1897,902" coordsize="2,52">
              <v:shape style="position:absolute;left:1897;top:902;width:2;height:52" coordorigin="1897,902" coordsize="0,52" path="m1897,902l1897,954e" filled="false" stroked="true" strokeweight=".163027pt" strokecolor="#ff0000">
                <v:path arrowok="t"/>
              </v:shape>
            </v:group>
            <v:group style="position:absolute;left:1877;top:927;width:40;height:2" coordorigin="1877,927" coordsize="40,2">
              <v:shape style="position:absolute;left:1877;top:927;width:40;height:2" coordorigin="1877,927" coordsize="40,0" path="m1877,927l1916,927e" filled="false" stroked="true" strokeweight=".214789pt" strokecolor="#ff0000">
                <v:path arrowok="t"/>
              </v:shape>
            </v:group>
            <v:group style="position:absolute;left:1897;top:902;width:2;height:52" coordorigin="1897,902" coordsize="2,52">
              <v:shape style="position:absolute;left:1897;top:902;width:2;height:52" coordorigin="1897,902" coordsize="0,52" path="m1897,902l1897,953e" filled="false" stroked="true" strokeweight=".163027pt" strokecolor="#ff0000">
                <v:path arrowok="t"/>
              </v:shape>
            </v:group>
            <v:group style="position:absolute;left:1877;top:927;width:40;height:2" coordorigin="1877,927" coordsize="40,2">
              <v:shape style="position:absolute;left:1877;top:927;width:40;height:2" coordorigin="1877,927" coordsize="40,0" path="m1877,927l1916,927e" filled="false" stroked="true" strokeweight=".214789pt" strokecolor="#ff0000">
                <v:path arrowok="t"/>
              </v:shape>
            </v:group>
            <v:group style="position:absolute;left:1897;top:901;width:2;height:52" coordorigin="1897,901" coordsize="2,52">
              <v:shape style="position:absolute;left:1897;top:901;width:2;height:52" coordorigin="1897,901" coordsize="0,52" path="m1897,901l1897,952e" filled="false" stroked="true" strokeweight=".163027pt" strokecolor="#ff0000">
                <v:path arrowok="t"/>
              </v:shape>
            </v:group>
            <v:group style="position:absolute;left:1877;top:926;width:40;height:2" coordorigin="1877,926" coordsize="40,2">
              <v:shape style="position:absolute;left:1877;top:926;width:40;height:2" coordorigin="1877,926" coordsize="40,0" path="m1877,926l1916,926e" filled="false" stroked="true" strokeweight=".214789pt" strokecolor="#ff0000">
                <v:path arrowok="t"/>
              </v:shape>
            </v:group>
            <v:group style="position:absolute;left:1897;top:900;width:2;height:52" coordorigin="1897,900" coordsize="2,52">
              <v:shape style="position:absolute;left:1897;top:900;width:2;height:52" coordorigin="1897,900" coordsize="0,52" path="m1897,900l1897,952e" filled="false" stroked="true" strokeweight=".163027pt" strokecolor="#ff0000">
                <v:path arrowok="t"/>
              </v:shape>
            </v:group>
            <v:group style="position:absolute;left:1877;top:925;width:40;height:2" coordorigin="1877,925" coordsize="40,2">
              <v:shape style="position:absolute;left:1877;top:925;width:40;height:2" coordorigin="1877,925" coordsize="40,0" path="m1877,925l1916,925e" filled="false" stroked="true" strokeweight=".214789pt" strokecolor="#ff0000">
                <v:path arrowok="t"/>
              </v:shape>
            </v:group>
            <v:group style="position:absolute;left:1897;top:899;width:2;height:52" coordorigin="1897,899" coordsize="2,52">
              <v:shape style="position:absolute;left:1897;top:899;width:2;height:52" coordorigin="1897,899" coordsize="0,52" path="m1897,899l1897,951e" filled="false" stroked="true" strokeweight=".163027pt" strokecolor="#ff0000">
                <v:path arrowok="t"/>
              </v:shape>
            </v:group>
            <v:group style="position:absolute;left:1877;top:924;width:40;height:2" coordorigin="1877,924" coordsize="40,2">
              <v:shape style="position:absolute;left:1877;top:924;width:40;height:2" coordorigin="1877,924" coordsize="40,0" path="m1877,924l1916,924e" filled="false" stroked="true" strokeweight=".214789pt" strokecolor="#ff0000">
                <v:path arrowok="t"/>
              </v:shape>
            </v:group>
            <v:group style="position:absolute;left:1897;top:899;width:2;height:52" coordorigin="1897,899" coordsize="2,52">
              <v:shape style="position:absolute;left:1897;top:899;width:2;height:52" coordorigin="1897,899" coordsize="0,52" path="m1897,899l1897,950e" filled="false" stroked="true" strokeweight=".163027pt" strokecolor="#ff0000">
                <v:path arrowok="t"/>
              </v:shape>
            </v:group>
            <v:group style="position:absolute;left:1877;top:924;width:40;height:2" coordorigin="1877,924" coordsize="40,2">
              <v:shape style="position:absolute;left:1877;top:924;width:40;height:2" coordorigin="1877,924" coordsize="40,0" path="m1877,924l1916,924e" filled="false" stroked="true" strokeweight=".214789pt" strokecolor="#ff0000">
                <v:path arrowok="t"/>
              </v:shape>
            </v:group>
            <v:group style="position:absolute;left:1897;top:898;width:2;height:52" coordorigin="1897,898" coordsize="2,52">
              <v:shape style="position:absolute;left:1897;top:898;width:2;height:52" coordorigin="1897,898" coordsize="0,52" path="m1897,898l1897,949e" filled="false" stroked="true" strokeweight=".163027pt" strokecolor="#ff0000">
                <v:path arrowok="t"/>
              </v:shape>
            </v:group>
            <v:group style="position:absolute;left:1877;top:923;width:40;height:2" coordorigin="1877,923" coordsize="40,2">
              <v:shape style="position:absolute;left:1877;top:923;width:40;height:2" coordorigin="1877,923" coordsize="40,0" path="m1877,923l1916,923e" filled="false" stroked="true" strokeweight=".214789pt" strokecolor="#ff0000">
                <v:path arrowok="t"/>
              </v:shape>
            </v:group>
            <v:group style="position:absolute;left:1897;top:897;width:2;height:52" coordorigin="1897,897" coordsize="2,52">
              <v:shape style="position:absolute;left:1897;top:897;width:2;height:52" coordorigin="1897,897" coordsize="0,52" path="m1897,897l1897,949e" filled="false" stroked="true" strokeweight=".163027pt" strokecolor="#ff0000">
                <v:path arrowok="t"/>
              </v:shape>
            </v:group>
            <v:group style="position:absolute;left:1877;top:922;width:40;height:2" coordorigin="1877,922" coordsize="40,2">
              <v:shape style="position:absolute;left:1877;top:922;width:40;height:2" coordorigin="1877,922" coordsize="40,0" path="m1877,922l1916,922e" filled="false" stroked="true" strokeweight=".214789pt" strokecolor="#ff0000">
                <v:path arrowok="t"/>
              </v:shape>
            </v:group>
            <v:group style="position:absolute;left:1897;top:897;width:2;height:52" coordorigin="1897,897" coordsize="2,52">
              <v:shape style="position:absolute;left:1897;top:897;width:2;height:52" coordorigin="1897,897" coordsize="0,52" path="m1897,897l1897,948e" filled="false" stroked="true" strokeweight=".163027pt" strokecolor="#ff0000">
                <v:path arrowok="t"/>
              </v:shape>
            </v:group>
            <v:group style="position:absolute;left:1877;top:922;width:40;height:2" coordorigin="1877,922" coordsize="40,2">
              <v:shape style="position:absolute;left:1877;top:922;width:40;height:2" coordorigin="1877,922" coordsize="40,0" path="m1877,922l1916,922e" filled="false" stroked="true" strokeweight=".214789pt" strokecolor="#ff0000">
                <v:path arrowok="t"/>
              </v:shape>
            </v:group>
            <v:group style="position:absolute;left:1897;top:896;width:2;height:52" coordorigin="1897,896" coordsize="2,52">
              <v:shape style="position:absolute;left:1897;top:896;width:2;height:52" coordorigin="1897,896" coordsize="0,52" path="m1897,896l1897,947e" filled="false" stroked="true" strokeweight=".163027pt" strokecolor="#ff0000">
                <v:path arrowok="t"/>
              </v:shape>
            </v:group>
            <v:group style="position:absolute;left:1877;top:921;width:40;height:2" coordorigin="1877,921" coordsize="40,2">
              <v:shape style="position:absolute;left:1877;top:921;width:40;height:2" coordorigin="1877,921" coordsize="40,0" path="m1877,921l1916,921e" filled="false" stroked="true" strokeweight=".214789pt" strokecolor="#ff0000">
                <v:path arrowok="t"/>
              </v:shape>
            </v:group>
            <v:group style="position:absolute;left:1897;top:895;width:2;height:52" coordorigin="1897,895" coordsize="2,52">
              <v:shape style="position:absolute;left:1897;top:895;width:2;height:52" coordorigin="1897,895" coordsize="0,52" path="m1897,895l1897,947e" filled="false" stroked="true" strokeweight=".163027pt" strokecolor="#ff0000">
                <v:path arrowok="t"/>
              </v:shape>
            </v:group>
            <v:group style="position:absolute;left:1877;top:920;width:40;height:2" coordorigin="1877,920" coordsize="40,2">
              <v:shape style="position:absolute;left:1877;top:920;width:40;height:2" coordorigin="1877,920" coordsize="40,0" path="m1877,920l1916,920e" filled="false" stroked="true" strokeweight=".214789pt" strokecolor="#ff0000">
                <v:path arrowok="t"/>
              </v:shape>
            </v:group>
            <v:group style="position:absolute;left:1897;top:894;width:2;height:52" coordorigin="1897,894" coordsize="2,52">
              <v:shape style="position:absolute;left:1897;top:894;width:2;height:52" coordorigin="1897,894" coordsize="0,52" path="m1897,894l1897,946e" filled="false" stroked="true" strokeweight=".163027pt" strokecolor="#ff0000">
                <v:path arrowok="t"/>
              </v:shape>
            </v:group>
            <v:group style="position:absolute;left:1877;top:919;width:40;height:2" coordorigin="1877,919" coordsize="40,2">
              <v:shape style="position:absolute;left:1877;top:919;width:40;height:2" coordorigin="1877,919" coordsize="40,0" path="m1877,919l1916,919e" filled="false" stroked="true" strokeweight=".214789pt" strokecolor="#ff0000">
                <v:path arrowok="t"/>
              </v:shape>
            </v:group>
            <v:group style="position:absolute;left:1897;top:894;width:2;height:52" coordorigin="1897,894" coordsize="2,52">
              <v:shape style="position:absolute;left:1897;top:894;width:2;height:52" coordorigin="1897,894" coordsize="0,52" path="m1897,894l1897,945e" filled="false" stroked="true" strokeweight=".163027pt" strokecolor="#ff0000">
                <v:path arrowok="t"/>
              </v:shape>
            </v:group>
            <v:group style="position:absolute;left:1877;top:919;width:40;height:2" coordorigin="1877,919" coordsize="40,2">
              <v:shape style="position:absolute;left:1877;top:919;width:40;height:2" coordorigin="1877,919" coordsize="40,0" path="m1877,919l1916,919e" filled="false" stroked="true" strokeweight=".214789pt" strokecolor="#ff0000">
                <v:path arrowok="t"/>
              </v:shape>
            </v:group>
            <v:group style="position:absolute;left:1897;top:893;width:2;height:52" coordorigin="1897,893" coordsize="2,52">
              <v:shape style="position:absolute;left:1897;top:893;width:2;height:52" coordorigin="1897,893" coordsize="0,52" path="m1897,893l1897,944e" filled="false" stroked="true" strokeweight=".163027pt" strokecolor="#ff0000">
                <v:path arrowok="t"/>
              </v:shape>
            </v:group>
            <v:group style="position:absolute;left:1877;top:918;width:40;height:2" coordorigin="1877,918" coordsize="40,2">
              <v:shape style="position:absolute;left:1877;top:918;width:40;height:2" coordorigin="1877,918" coordsize="40,0" path="m1877,918l1916,918e" filled="false" stroked="true" strokeweight=".214789pt" strokecolor="#ff0000">
                <v:path arrowok="t"/>
              </v:shape>
            </v:group>
            <v:group style="position:absolute;left:1897;top:892;width:2;height:52" coordorigin="1897,892" coordsize="2,52">
              <v:shape style="position:absolute;left:1897;top:892;width:2;height:52" coordorigin="1897,892" coordsize="0,52" path="m1897,892l1897,944e" filled="false" stroked="true" strokeweight=".163027pt" strokecolor="#ff0000">
                <v:path arrowok="t"/>
              </v:shape>
            </v:group>
            <v:group style="position:absolute;left:1877;top:917;width:40;height:2" coordorigin="1877,917" coordsize="40,2">
              <v:shape style="position:absolute;left:1877;top:917;width:40;height:2" coordorigin="1877,917" coordsize="40,0" path="m1877,917l1916,917e" filled="false" stroked="true" strokeweight=".214789pt" strokecolor="#ff0000">
                <v:path arrowok="t"/>
              </v:shape>
            </v:group>
            <v:group style="position:absolute;left:1897;top:891;width:2;height:52" coordorigin="1897,891" coordsize="2,52">
              <v:shape style="position:absolute;left:1897;top:891;width:2;height:52" coordorigin="1897,891" coordsize="0,52" path="m1897,891l1897,943e" filled="false" stroked="true" strokeweight=".163027pt" strokecolor="#ff0000">
                <v:path arrowok="t"/>
              </v:shape>
            </v:group>
            <v:group style="position:absolute;left:1877;top:916;width:40;height:2" coordorigin="1877,916" coordsize="40,2">
              <v:shape style="position:absolute;left:1877;top:916;width:40;height:2" coordorigin="1877,916" coordsize="40,0" path="m1877,916l1916,916e" filled="false" stroked="true" strokeweight=".214789pt" strokecolor="#ff0000">
                <v:path arrowok="t"/>
              </v:shape>
            </v:group>
            <v:group style="position:absolute;left:1897;top:891;width:2;height:52" coordorigin="1897,891" coordsize="2,52">
              <v:shape style="position:absolute;left:1897;top:891;width:2;height:52" coordorigin="1897,891" coordsize="0,52" path="m1897,891l1897,942e" filled="false" stroked="true" strokeweight=".163027pt" strokecolor="#ff0000">
                <v:path arrowok="t"/>
              </v:shape>
            </v:group>
            <v:group style="position:absolute;left:1877;top:916;width:40;height:2" coordorigin="1877,916" coordsize="40,2">
              <v:shape style="position:absolute;left:1877;top:916;width:40;height:2" coordorigin="1877,916" coordsize="40,0" path="m1877,916l1916,916e" filled="false" stroked="true" strokeweight=".214789pt" strokecolor="#ff0000">
                <v:path arrowok="t"/>
              </v:shape>
            </v:group>
            <v:group style="position:absolute;left:1897;top:890;width:2;height:52" coordorigin="1897,890" coordsize="2,52">
              <v:shape style="position:absolute;left:1897;top:890;width:2;height:52" coordorigin="1897,890" coordsize="0,52" path="m1897,890l1897,942e" filled="false" stroked="true" strokeweight=".163027pt" strokecolor="#ff0000">
                <v:path arrowok="t"/>
              </v:shape>
            </v:group>
            <v:group style="position:absolute;left:1877;top:915;width:40;height:2" coordorigin="1877,915" coordsize="40,2">
              <v:shape style="position:absolute;left:1877;top:915;width:40;height:2" coordorigin="1877,915" coordsize="40,0" path="m1877,915l1916,915e" filled="false" stroked="true" strokeweight=".214789pt" strokecolor="#ff0000">
                <v:path arrowok="t"/>
              </v:shape>
            </v:group>
            <v:group style="position:absolute;left:1897;top:889;width:2;height:52" coordorigin="1897,889" coordsize="2,52">
              <v:shape style="position:absolute;left:1897;top:889;width:2;height:52" coordorigin="1897,889" coordsize="0,52" path="m1897,889l1897,941e" filled="false" stroked="true" strokeweight=".163027pt" strokecolor="#ff0000">
                <v:path arrowok="t"/>
              </v:shape>
            </v:group>
            <v:group style="position:absolute;left:1877;top:914;width:40;height:2" coordorigin="1877,914" coordsize="40,2">
              <v:shape style="position:absolute;left:1877;top:914;width:40;height:2" coordorigin="1877,914" coordsize="40,0" path="m1877,914l1916,914e" filled="false" stroked="true" strokeweight=".214789pt" strokecolor="#ff0000">
                <v:path arrowok="t"/>
              </v:shape>
            </v:group>
            <v:group style="position:absolute;left:1897;top:889;width:2;height:52" coordorigin="1897,889" coordsize="2,52">
              <v:shape style="position:absolute;left:1897;top:889;width:2;height:52" coordorigin="1897,889" coordsize="0,52" path="m1897,889l1897,940e" filled="false" stroked="true" strokeweight=".163027pt" strokecolor="#ff0000">
                <v:path arrowok="t"/>
              </v:shape>
            </v:group>
            <v:group style="position:absolute;left:1877;top:914;width:40;height:2" coordorigin="1877,914" coordsize="40,2">
              <v:shape style="position:absolute;left:1877;top:914;width:40;height:2" coordorigin="1877,914" coordsize="40,0" path="m1877,914l1916,914e" filled="false" stroked="true" strokeweight=".214789pt" strokecolor="#ff0000">
                <v:path arrowok="t"/>
              </v:shape>
            </v:group>
            <v:group style="position:absolute;left:1897;top:888;width:2;height:52" coordorigin="1897,888" coordsize="2,52">
              <v:shape style="position:absolute;left:1897;top:888;width:2;height:52" coordorigin="1897,888" coordsize="0,52" path="m1897,888l1897,939e" filled="false" stroked="true" strokeweight=".163027pt" strokecolor="#ff0000">
                <v:path arrowok="t"/>
              </v:shape>
            </v:group>
            <v:group style="position:absolute;left:1877;top:913;width:40;height:2" coordorigin="1877,913" coordsize="40,2">
              <v:shape style="position:absolute;left:1877;top:913;width:40;height:2" coordorigin="1877,913" coordsize="40,0" path="m1877,913l1916,913e" filled="false" stroked="true" strokeweight=".214789pt" strokecolor="#ff0000">
                <v:path arrowok="t"/>
              </v:shape>
            </v:group>
            <v:group style="position:absolute;left:1897;top:887;width:2;height:52" coordorigin="1897,887" coordsize="2,52">
              <v:shape style="position:absolute;left:1897;top:887;width:2;height:52" coordorigin="1897,887" coordsize="0,52" path="m1897,887l1897,939e" filled="false" stroked="true" strokeweight=".163027pt" strokecolor="#ff0000">
                <v:path arrowok="t"/>
              </v:shape>
            </v:group>
            <v:group style="position:absolute;left:1877;top:912;width:40;height:2" coordorigin="1877,912" coordsize="40,2">
              <v:shape style="position:absolute;left:1877;top:912;width:40;height:2" coordorigin="1877,912" coordsize="40,0" path="m1877,912l1916,912e" filled="false" stroked="true" strokeweight=".214789pt" strokecolor="#ff0000">
                <v:path arrowok="t"/>
              </v:shape>
            </v:group>
            <v:group style="position:absolute;left:1897;top:886;width:2;height:52" coordorigin="1897,886" coordsize="2,52">
              <v:shape style="position:absolute;left:1897;top:886;width:2;height:52" coordorigin="1897,886" coordsize="0,52" path="m1897,886l1897,938e" filled="false" stroked="true" strokeweight=".163027pt" strokecolor="#ff0000">
                <v:path arrowok="t"/>
              </v:shape>
            </v:group>
            <v:group style="position:absolute;left:1877;top:911;width:40;height:2" coordorigin="1877,911" coordsize="40,2">
              <v:shape style="position:absolute;left:1877;top:911;width:40;height:2" coordorigin="1877,911" coordsize="40,0" path="m1877,911l1916,911e" filled="false" stroked="true" strokeweight=".214789pt" strokecolor="#ff0000">
                <v:path arrowok="t"/>
              </v:shape>
            </v:group>
            <v:group style="position:absolute;left:1897;top:886;width:2;height:52" coordorigin="1897,886" coordsize="2,52">
              <v:shape style="position:absolute;left:1897;top:886;width:2;height:52" coordorigin="1897,886" coordsize="0,52" path="m1897,886l1897,937e" filled="false" stroked="true" strokeweight=".163027pt" strokecolor="#ff0000">
                <v:path arrowok="t"/>
              </v:shape>
            </v:group>
            <v:group style="position:absolute;left:1877;top:911;width:40;height:2" coordorigin="1877,911" coordsize="40,2">
              <v:shape style="position:absolute;left:1877;top:911;width:40;height:2" coordorigin="1877,911" coordsize="40,0" path="m1877,911l1916,911e" filled="false" stroked="true" strokeweight=".214789pt" strokecolor="#ff0000">
                <v:path arrowok="t"/>
              </v:shape>
            </v:group>
            <v:group style="position:absolute;left:1897;top:885;width:2;height:52" coordorigin="1897,885" coordsize="2,52">
              <v:shape style="position:absolute;left:1897;top:885;width:2;height:52" coordorigin="1897,885" coordsize="0,52" path="m1897,885l1897,936e" filled="false" stroked="true" strokeweight=".163027pt" strokecolor="#ff0000">
                <v:path arrowok="t"/>
              </v:shape>
            </v:group>
            <v:group style="position:absolute;left:1877;top:910;width:40;height:2" coordorigin="1877,910" coordsize="40,2">
              <v:shape style="position:absolute;left:1877;top:910;width:40;height:2" coordorigin="1877,910" coordsize="40,0" path="m1877,910l1916,910e" filled="false" stroked="true" strokeweight=".214789pt" strokecolor="#ff0000">
                <v:path arrowok="t"/>
              </v:shape>
            </v:group>
            <v:group style="position:absolute;left:1897;top:884;width:2;height:52" coordorigin="1897,884" coordsize="2,52">
              <v:shape style="position:absolute;left:1897;top:884;width:2;height:52" coordorigin="1897,884" coordsize="0,52" path="m1897,884l1897,936e" filled="false" stroked="true" strokeweight=".163027pt" strokecolor="#ff0000">
                <v:path arrowok="t"/>
              </v:shape>
            </v:group>
            <v:group style="position:absolute;left:1877;top:909;width:40;height:2" coordorigin="1877,909" coordsize="40,2">
              <v:shape style="position:absolute;left:1877;top:909;width:40;height:2" coordorigin="1877,909" coordsize="40,0" path="m1877,909l1916,909e" filled="false" stroked="true" strokeweight=".214789pt" strokecolor="#ff0000">
                <v:path arrowok="t"/>
              </v:shape>
            </v:group>
            <v:group style="position:absolute;left:1897;top:884;width:2;height:52" coordorigin="1897,884" coordsize="2,52">
              <v:shape style="position:absolute;left:1897;top:884;width:2;height:52" coordorigin="1897,884" coordsize="0,52" path="m1897,884l1897,935e" filled="false" stroked="true" strokeweight=".163027pt" strokecolor="#ff0000">
                <v:path arrowok="t"/>
              </v:shape>
            </v:group>
            <v:group style="position:absolute;left:1877;top:909;width:40;height:2" coordorigin="1877,909" coordsize="40,2">
              <v:shape style="position:absolute;left:1877;top:909;width:40;height:2" coordorigin="1877,909" coordsize="40,0" path="m1877,909l1916,909e" filled="false" stroked="true" strokeweight=".214789pt" strokecolor="#ff0000">
                <v:path arrowok="t"/>
              </v:shape>
            </v:group>
            <v:group style="position:absolute;left:1897;top:883;width:2;height:52" coordorigin="1897,883" coordsize="2,52">
              <v:shape style="position:absolute;left:1897;top:883;width:2;height:52" coordorigin="1897,883" coordsize="0,52" path="m1897,883l1897,934e" filled="false" stroked="true" strokeweight=".163027pt" strokecolor="#ff0000">
                <v:path arrowok="t"/>
              </v:shape>
            </v:group>
            <v:group style="position:absolute;left:1877;top:908;width:40;height:2" coordorigin="1877,908" coordsize="40,2">
              <v:shape style="position:absolute;left:1877;top:908;width:40;height:2" coordorigin="1877,908" coordsize="40,0" path="m1877,908l1916,908e" filled="false" stroked="true" strokeweight=".214789pt" strokecolor="#ff0000">
                <v:path arrowok="t"/>
              </v:shape>
            </v:group>
            <v:group style="position:absolute;left:1897;top:882;width:2;height:52" coordorigin="1897,882" coordsize="2,52">
              <v:shape style="position:absolute;left:1897;top:882;width:2;height:52" coordorigin="1897,882" coordsize="0,52" path="m1897,882l1897,934e" filled="false" stroked="true" strokeweight=".163027pt" strokecolor="#ff0000">
                <v:path arrowok="t"/>
              </v:shape>
            </v:group>
            <v:group style="position:absolute;left:1877;top:907;width:40;height:2" coordorigin="1877,907" coordsize="40,2">
              <v:shape style="position:absolute;left:1877;top:907;width:40;height:2" coordorigin="1877,907" coordsize="40,0" path="m1877,907l1916,907e" filled="false" stroked="true" strokeweight=".214789pt" strokecolor="#ff0000">
                <v:path arrowok="t"/>
              </v:shape>
            </v:group>
            <v:group style="position:absolute;left:1897;top:881;width:2;height:52" coordorigin="1897,881" coordsize="2,52">
              <v:shape style="position:absolute;left:1897;top:881;width:2;height:52" coordorigin="1897,881" coordsize="0,52" path="m1897,881l1897,933e" filled="false" stroked="true" strokeweight=".163027pt" strokecolor="#ff0000">
                <v:path arrowok="t"/>
              </v:shape>
            </v:group>
            <v:group style="position:absolute;left:1877;top:906;width:40;height:2" coordorigin="1877,906" coordsize="40,2">
              <v:shape style="position:absolute;left:1877;top:906;width:40;height:2" coordorigin="1877,906" coordsize="40,0" path="m1877,906l1916,906e" filled="false" stroked="true" strokeweight=".214789pt" strokecolor="#ff0000">
                <v:path arrowok="t"/>
              </v:shape>
            </v:group>
            <v:group style="position:absolute;left:1897;top:881;width:2;height:52" coordorigin="1897,881" coordsize="2,52">
              <v:shape style="position:absolute;left:1897;top:881;width:2;height:52" coordorigin="1897,881" coordsize="0,52" path="m1897,881l1897,932e" filled="false" stroked="true" strokeweight=".163027pt" strokecolor="#ff0000">
                <v:path arrowok="t"/>
              </v:shape>
            </v:group>
            <v:group style="position:absolute;left:1877;top:906;width:40;height:2" coordorigin="1877,906" coordsize="40,2">
              <v:shape style="position:absolute;left:1877;top:906;width:40;height:2" coordorigin="1877,906" coordsize="40,0" path="m1877,906l1916,906e" filled="false" stroked="true" strokeweight=".214789pt" strokecolor="#ff0000">
                <v:path arrowok="t"/>
              </v:shape>
            </v:group>
            <v:group style="position:absolute;left:1897;top:880;width:2;height:52" coordorigin="1897,880" coordsize="2,52">
              <v:shape style="position:absolute;left:1897;top:880;width:2;height:52" coordorigin="1897,880" coordsize="0,52" path="m1897,880l1897,931e" filled="false" stroked="true" strokeweight=".163027pt" strokecolor="#ff0000">
                <v:path arrowok="t"/>
              </v:shape>
            </v:group>
            <v:group style="position:absolute;left:1877;top:905;width:40;height:2" coordorigin="1877,905" coordsize="40,2">
              <v:shape style="position:absolute;left:1877;top:905;width:40;height:2" coordorigin="1877,905" coordsize="40,0" path="m1877,905l1916,905e" filled="false" stroked="true" strokeweight=".214789pt" strokecolor="#ff0000">
                <v:path arrowok="t"/>
              </v:shape>
            </v:group>
            <v:group style="position:absolute;left:1897;top:879;width:2;height:52" coordorigin="1897,879" coordsize="2,52">
              <v:shape style="position:absolute;left:1897;top:879;width:2;height:52" coordorigin="1897,879" coordsize="0,52" path="m1897,879l1897,931e" filled="false" stroked="true" strokeweight=".163027pt" strokecolor="#ff0000">
                <v:path arrowok="t"/>
              </v:shape>
            </v:group>
            <v:group style="position:absolute;left:1877;top:904;width:40;height:2" coordorigin="1877,904" coordsize="40,2">
              <v:shape style="position:absolute;left:1877;top:904;width:40;height:2" coordorigin="1877,904" coordsize="40,0" path="m1877,904l1916,904e" filled="false" stroked="true" strokeweight=".214789pt" strokecolor="#ff0000">
                <v:path arrowok="t"/>
              </v:shape>
            </v:group>
            <v:group style="position:absolute;left:1897;top:878;width:2;height:52" coordorigin="1897,878" coordsize="2,52">
              <v:shape style="position:absolute;left:1897;top:878;width:2;height:52" coordorigin="1897,878" coordsize="0,52" path="m1897,878l1897,930e" filled="false" stroked="true" strokeweight=".163027pt" strokecolor="#ff0000">
                <v:path arrowok="t"/>
              </v:shape>
            </v:group>
            <v:group style="position:absolute;left:1877;top:904;width:40;height:2" coordorigin="1877,904" coordsize="40,2">
              <v:shape style="position:absolute;left:1877;top:904;width:40;height:2" coordorigin="1877,904" coordsize="40,0" path="m1877,904l1916,904e" filled="false" stroked="true" strokeweight=".214789pt" strokecolor="#ff0000">
                <v:path arrowok="t"/>
              </v:shape>
            </v:group>
            <v:group style="position:absolute;left:1897;top:878;width:2;height:52" coordorigin="1897,878" coordsize="2,52">
              <v:shape style="position:absolute;left:1897;top:878;width:2;height:52" coordorigin="1897,878" coordsize="0,52" path="m1897,878l1897,929e" filled="false" stroked="true" strokeweight=".163027pt" strokecolor="#ff0000">
                <v:path arrowok="t"/>
              </v:shape>
            </v:group>
            <v:group style="position:absolute;left:1877;top:903;width:40;height:2" coordorigin="1877,903" coordsize="40,2">
              <v:shape style="position:absolute;left:1877;top:903;width:40;height:2" coordorigin="1877,903" coordsize="40,0" path="m1877,903l1916,903e" filled="false" stroked="true" strokeweight=".214789pt" strokecolor="#ff0000">
                <v:path arrowok="t"/>
              </v:shape>
            </v:group>
            <v:group style="position:absolute;left:1897;top:877;width:2;height:52" coordorigin="1897,877" coordsize="2,52">
              <v:shape style="position:absolute;left:1897;top:877;width:2;height:52" coordorigin="1897,877" coordsize="0,52" path="m1897,877l1897,929e" filled="false" stroked="true" strokeweight=".163027pt" strokecolor="#ff0000">
                <v:path arrowok="t"/>
              </v:shape>
            </v:group>
            <v:group style="position:absolute;left:1877;top:902;width:40;height:2" coordorigin="1877,902" coordsize="40,2">
              <v:shape style="position:absolute;left:1877;top:902;width:40;height:2" coordorigin="1877,902" coordsize="40,0" path="m1877,902l1916,902e" filled="false" stroked="true" strokeweight=".214789pt" strokecolor="#ff0000">
                <v:path arrowok="t"/>
              </v:shape>
            </v:group>
            <v:group style="position:absolute;left:1897;top:876;width:2;height:52" coordorigin="1897,876" coordsize="2,52">
              <v:shape style="position:absolute;left:1897;top:876;width:2;height:52" coordorigin="1897,876" coordsize="0,52" path="m1897,876l1897,928e" filled="false" stroked="true" strokeweight=".163027pt" strokecolor="#ff0000">
                <v:path arrowok="t"/>
              </v:shape>
            </v:group>
            <v:group style="position:absolute;left:1877;top:901;width:40;height:2" coordorigin="1877,901" coordsize="40,2">
              <v:shape style="position:absolute;left:1877;top:901;width:40;height:2" coordorigin="1877,901" coordsize="40,0" path="m1877,901l1916,901e" filled="false" stroked="true" strokeweight=".214789pt" strokecolor="#ff0000">
                <v:path arrowok="t"/>
              </v:shape>
            </v:group>
            <v:group style="position:absolute;left:1897;top:876;width:2;height:52" coordorigin="1897,876" coordsize="2,52">
              <v:shape style="position:absolute;left:1897;top:876;width:2;height:52" coordorigin="1897,876" coordsize="0,52" path="m1897,876l1897,927e" filled="false" stroked="true" strokeweight=".163027pt" strokecolor="#ff0000">
                <v:path arrowok="t"/>
              </v:shape>
            </v:group>
            <v:group style="position:absolute;left:1877;top:901;width:40;height:2" coordorigin="1877,901" coordsize="40,2">
              <v:shape style="position:absolute;left:1877;top:901;width:40;height:2" coordorigin="1877,901" coordsize="40,0" path="m1877,901l1916,901e" filled="false" stroked="true" strokeweight=".214789pt" strokecolor="#ff0000">
                <v:path arrowok="t"/>
              </v:shape>
            </v:group>
            <v:group style="position:absolute;left:1897;top:875;width:2;height:52" coordorigin="1897,875" coordsize="2,52">
              <v:shape style="position:absolute;left:1897;top:875;width:2;height:52" coordorigin="1897,875" coordsize="0,52" path="m1897,875l1897,926e" filled="false" stroked="true" strokeweight=".163027pt" strokecolor="#ff0000">
                <v:path arrowok="t"/>
              </v:shape>
            </v:group>
            <v:group style="position:absolute;left:1877;top:900;width:40;height:2" coordorigin="1877,900" coordsize="40,2">
              <v:shape style="position:absolute;left:1877;top:900;width:40;height:2" coordorigin="1877,900" coordsize="40,0" path="m1877,900l1916,900e" filled="false" stroked="true" strokeweight=".214789pt" strokecolor="#ff0000">
                <v:path arrowok="t"/>
              </v:shape>
            </v:group>
            <v:group style="position:absolute;left:1897;top:874;width:2;height:52" coordorigin="1897,874" coordsize="2,52">
              <v:shape style="position:absolute;left:1897;top:874;width:2;height:52" coordorigin="1897,874" coordsize="0,52" path="m1897,874l1897,926e" filled="false" stroked="true" strokeweight=".163027pt" strokecolor="#ff0000">
                <v:path arrowok="t"/>
              </v:shape>
            </v:group>
            <v:group style="position:absolute;left:1877;top:899;width:40;height:2" coordorigin="1877,899" coordsize="40,2">
              <v:shape style="position:absolute;left:1877;top:899;width:40;height:2" coordorigin="1877,899" coordsize="40,0" path="m1877,899l1916,899e" filled="false" stroked="true" strokeweight=".214789pt" strokecolor="#ff0000">
                <v:path arrowok="t"/>
              </v:shape>
            </v:group>
            <v:group style="position:absolute;left:1897;top:873;width:2;height:52" coordorigin="1897,873" coordsize="2,52">
              <v:shape style="position:absolute;left:1897;top:873;width:2;height:52" coordorigin="1897,873" coordsize="0,52" path="m1897,873l1897,925e" filled="false" stroked="true" strokeweight=".163027pt" strokecolor="#ff0000">
                <v:path arrowok="t"/>
              </v:shape>
            </v:group>
            <v:group style="position:absolute;left:1877;top:898;width:40;height:2" coordorigin="1877,898" coordsize="40,2">
              <v:shape style="position:absolute;left:1877;top:898;width:40;height:2" coordorigin="1877,898" coordsize="40,0" path="m1877,898l1916,898e" filled="false" stroked="true" strokeweight=".214789pt" strokecolor="#ff0000">
                <v:path arrowok="t"/>
              </v:shape>
            </v:group>
            <v:group style="position:absolute;left:1897;top:873;width:2;height:52" coordorigin="1897,873" coordsize="2,52">
              <v:shape style="position:absolute;left:1897;top:873;width:2;height:52" coordorigin="1897,873" coordsize="0,52" path="m1897,873l1897,924e" filled="false" stroked="true" strokeweight=".163027pt" strokecolor="#ff0000">
                <v:path arrowok="t"/>
              </v:shape>
            </v:group>
            <v:group style="position:absolute;left:1877;top:898;width:40;height:2" coordorigin="1877,898" coordsize="40,2">
              <v:shape style="position:absolute;left:1877;top:898;width:40;height:2" coordorigin="1877,898" coordsize="40,0" path="m1877,898l1916,898e" filled="false" stroked="true" strokeweight=".214789pt" strokecolor="#ff0000">
                <v:path arrowok="t"/>
              </v:shape>
            </v:group>
            <v:group style="position:absolute;left:1897;top:872;width:2;height:52" coordorigin="1897,872" coordsize="2,52">
              <v:shape style="position:absolute;left:1897;top:872;width:2;height:52" coordorigin="1897,872" coordsize="0,52" path="m1897,872l1897,923e" filled="false" stroked="true" strokeweight=".163027pt" strokecolor="#ff0000">
                <v:path arrowok="t"/>
              </v:shape>
            </v:group>
            <v:group style="position:absolute;left:1877;top:897;width:40;height:2" coordorigin="1877,897" coordsize="40,2">
              <v:shape style="position:absolute;left:1877;top:897;width:40;height:2" coordorigin="1877,897" coordsize="40,0" path="m1877,897l1916,897e" filled="false" stroked="true" strokeweight=".214789pt" strokecolor="#ff0000">
                <v:path arrowok="t"/>
              </v:shape>
            </v:group>
            <v:group style="position:absolute;left:1897;top:871;width:2;height:52" coordorigin="1897,871" coordsize="2,52">
              <v:shape style="position:absolute;left:1897;top:871;width:2;height:52" coordorigin="1897,871" coordsize="0,52" path="m1897,871l1897,923e" filled="false" stroked="true" strokeweight=".163027pt" strokecolor="#ff0000">
                <v:path arrowok="t"/>
              </v:shape>
            </v:group>
            <v:group style="position:absolute;left:1877;top:896;width:40;height:2" coordorigin="1877,896" coordsize="40,2">
              <v:shape style="position:absolute;left:1877;top:896;width:40;height:2" coordorigin="1877,896" coordsize="40,0" path="m1877,896l1916,896e" filled="false" stroked="true" strokeweight=".214789pt" strokecolor="#ff0000">
                <v:path arrowok="t"/>
              </v:shape>
            </v:group>
            <v:group style="position:absolute;left:1897;top:871;width:2;height:52" coordorigin="1897,871" coordsize="2,52">
              <v:shape style="position:absolute;left:1897;top:871;width:2;height:52" coordorigin="1897,871" coordsize="0,52" path="m1897,871l1897,922e" filled="false" stroked="true" strokeweight=".163027pt" strokecolor="#ff0000">
                <v:path arrowok="t"/>
              </v:shape>
            </v:group>
            <v:group style="position:absolute;left:1877;top:896;width:40;height:2" coordorigin="1877,896" coordsize="40,2">
              <v:shape style="position:absolute;left:1877;top:896;width:40;height:2" coordorigin="1877,896" coordsize="40,0" path="m1877,896l1916,896e" filled="false" stroked="true" strokeweight=".214789pt" strokecolor="#ff0000">
                <v:path arrowok="t"/>
              </v:shape>
            </v:group>
            <v:group style="position:absolute;left:1897;top:870;width:2;height:52" coordorigin="1897,870" coordsize="2,52">
              <v:shape style="position:absolute;left:1897;top:870;width:2;height:52" coordorigin="1897,870" coordsize="0,52" path="m1897,870l1897,921e" filled="false" stroked="true" strokeweight=".163027pt" strokecolor="#ff0000">
                <v:path arrowok="t"/>
              </v:shape>
            </v:group>
            <v:group style="position:absolute;left:1877;top:895;width:40;height:2" coordorigin="1877,895" coordsize="40,2">
              <v:shape style="position:absolute;left:1877;top:895;width:40;height:2" coordorigin="1877,895" coordsize="40,0" path="m1877,895l1916,895e" filled="false" stroked="true" strokeweight=".214789pt" strokecolor="#ff0000">
                <v:path arrowok="t"/>
              </v:shape>
            </v:group>
            <v:group style="position:absolute;left:1897;top:869;width:2;height:52" coordorigin="1897,869" coordsize="2,52">
              <v:shape style="position:absolute;left:1897;top:869;width:2;height:52" coordorigin="1897,869" coordsize="0,52" path="m1897,869l1897,921e" filled="false" stroked="true" strokeweight=".163027pt" strokecolor="#ff0000">
                <v:path arrowok="t"/>
              </v:shape>
            </v:group>
            <v:group style="position:absolute;left:1877;top:894;width:40;height:2" coordorigin="1877,894" coordsize="40,2">
              <v:shape style="position:absolute;left:1877;top:894;width:40;height:2" coordorigin="1877,894" coordsize="40,0" path="m1877,894l1916,894e" filled="false" stroked="true" strokeweight=".214789pt" strokecolor="#ff0000">
                <v:path arrowok="t"/>
              </v:shape>
            </v:group>
            <v:group style="position:absolute;left:1897;top:868;width:2;height:52" coordorigin="1897,868" coordsize="2,52">
              <v:shape style="position:absolute;left:1897;top:868;width:2;height:52" coordorigin="1897,868" coordsize="0,52" path="m1897,868l1897,920e" filled="false" stroked="true" strokeweight=".163027pt" strokecolor="#ff0000">
                <v:path arrowok="t"/>
              </v:shape>
            </v:group>
            <v:group style="position:absolute;left:1877;top:893;width:40;height:2" coordorigin="1877,893" coordsize="40,2">
              <v:shape style="position:absolute;left:1877;top:893;width:40;height:2" coordorigin="1877,893" coordsize="40,0" path="m1877,893l1916,893e" filled="false" stroked="true" strokeweight=".214789pt" strokecolor="#ff0000">
                <v:path arrowok="t"/>
              </v:shape>
            </v:group>
            <v:group style="position:absolute;left:1897;top:868;width:2;height:52" coordorigin="1897,868" coordsize="2,52">
              <v:shape style="position:absolute;left:1897;top:868;width:2;height:52" coordorigin="1897,868" coordsize="0,52" path="m1897,868l1897,919e" filled="false" stroked="true" strokeweight=".163027pt" strokecolor="#ff0000">
                <v:path arrowok="t"/>
              </v:shape>
            </v:group>
            <v:group style="position:absolute;left:1877;top:893;width:40;height:2" coordorigin="1877,893" coordsize="40,2">
              <v:shape style="position:absolute;left:1877;top:893;width:40;height:2" coordorigin="1877,893" coordsize="40,0" path="m1877,893l1916,893e" filled="false" stroked="true" strokeweight=".214789pt" strokecolor="#ff0000">
                <v:path arrowok="t"/>
              </v:shape>
            </v:group>
            <v:group style="position:absolute;left:1897;top:867;width:2;height:52" coordorigin="1897,867" coordsize="2,52">
              <v:shape style="position:absolute;left:1897;top:867;width:2;height:52" coordorigin="1897,867" coordsize="0,52" path="m1897,867l1897,918e" filled="false" stroked="true" strokeweight=".163027pt" strokecolor="#ff0000">
                <v:path arrowok="t"/>
              </v:shape>
            </v:group>
            <v:group style="position:absolute;left:1877;top:892;width:40;height:2" coordorigin="1877,892" coordsize="40,2">
              <v:shape style="position:absolute;left:1877;top:892;width:40;height:2" coordorigin="1877,892" coordsize="40,0" path="m1877,892l1916,892e" filled="false" stroked="true" strokeweight=".214789pt" strokecolor="#ff0000">
                <v:path arrowok="t"/>
              </v:shape>
            </v:group>
            <v:group style="position:absolute;left:1897;top:866;width:2;height:52" coordorigin="1897,866" coordsize="2,52">
              <v:shape style="position:absolute;left:1897;top:866;width:2;height:52" coordorigin="1897,866" coordsize="0,52" path="m1897,866l1897,918e" filled="false" stroked="true" strokeweight=".163027pt" strokecolor="#ff0000">
                <v:path arrowok="t"/>
              </v:shape>
            </v:group>
            <v:group style="position:absolute;left:1877;top:891;width:40;height:2" coordorigin="1877,891" coordsize="40,2">
              <v:shape style="position:absolute;left:1877;top:891;width:40;height:2" coordorigin="1877,891" coordsize="40,0" path="m1877,891l1916,891e" filled="false" stroked="true" strokeweight=".214789pt" strokecolor="#ff0000">
                <v:path arrowok="t"/>
              </v:shape>
            </v:group>
            <v:group style="position:absolute;left:1897;top:866;width:2;height:52" coordorigin="1897,866" coordsize="2,52">
              <v:shape style="position:absolute;left:1897;top:866;width:2;height:52" coordorigin="1897,866" coordsize="0,52" path="m1897,866l1897,917e" filled="false" stroked="true" strokeweight=".163027pt" strokecolor="#ff0000">
                <v:path arrowok="t"/>
              </v:shape>
            </v:group>
            <v:group style="position:absolute;left:1877;top:891;width:40;height:2" coordorigin="1877,891" coordsize="40,2">
              <v:shape style="position:absolute;left:1877;top:891;width:40;height:2" coordorigin="1877,891" coordsize="40,0" path="m1877,891l1916,891e" filled="false" stroked="true" strokeweight=".214789pt" strokecolor="#ff0000">
                <v:path arrowok="t"/>
              </v:shape>
            </v:group>
            <v:group style="position:absolute;left:1897;top:865;width:2;height:52" coordorigin="1897,865" coordsize="2,52">
              <v:shape style="position:absolute;left:1897;top:865;width:2;height:52" coordorigin="1897,865" coordsize="0,52" path="m1897,865l1897,916e" filled="false" stroked="true" strokeweight=".163027pt" strokecolor="#ff0000">
                <v:path arrowok="t"/>
              </v:shape>
            </v:group>
            <v:group style="position:absolute;left:1877;top:890;width:40;height:2" coordorigin="1877,890" coordsize="40,2">
              <v:shape style="position:absolute;left:1877;top:890;width:40;height:2" coordorigin="1877,890" coordsize="40,0" path="m1877,890l1916,890e" filled="false" stroked="true" strokeweight=".214789pt" strokecolor="#ff0000">
                <v:path arrowok="t"/>
              </v:shape>
            </v:group>
            <v:group style="position:absolute;left:1897;top:864;width:2;height:52" coordorigin="1897,864" coordsize="2,52">
              <v:shape style="position:absolute;left:1897;top:864;width:2;height:52" coordorigin="1897,864" coordsize="0,52" path="m1897,864l1897,916e" filled="false" stroked="true" strokeweight=".163027pt" strokecolor="#ff0000">
                <v:path arrowok="t"/>
              </v:shape>
            </v:group>
            <v:group style="position:absolute;left:1877;top:889;width:40;height:2" coordorigin="1877,889" coordsize="40,2">
              <v:shape style="position:absolute;left:1877;top:889;width:40;height:2" coordorigin="1877,889" coordsize="40,0" path="m1877,889l1916,889e" filled="false" stroked="true" strokeweight=".214789pt" strokecolor="#ff0000">
                <v:path arrowok="t"/>
              </v:shape>
            </v:group>
            <v:group style="position:absolute;left:1897;top:863;width:2;height:52" coordorigin="1897,863" coordsize="2,52">
              <v:shape style="position:absolute;left:1897;top:863;width:2;height:52" coordorigin="1897,863" coordsize="0,52" path="m1897,863l1897,915e" filled="false" stroked="true" strokeweight=".163027pt" strokecolor="#ff0000">
                <v:path arrowok="t"/>
              </v:shape>
            </v:group>
            <v:group style="position:absolute;left:1877;top:888;width:40;height:2" coordorigin="1877,888" coordsize="40,2">
              <v:shape style="position:absolute;left:1877;top:888;width:40;height:2" coordorigin="1877,888" coordsize="40,0" path="m1877,888l1916,888e" filled="false" stroked="true" strokeweight=".214789pt" strokecolor="#ff0000">
                <v:path arrowok="t"/>
              </v:shape>
            </v:group>
            <v:group style="position:absolute;left:1897;top:863;width:2;height:52" coordorigin="1897,863" coordsize="2,52">
              <v:shape style="position:absolute;left:1897;top:863;width:2;height:52" coordorigin="1897,863" coordsize="0,52" path="m1897,863l1897,914e" filled="false" stroked="true" strokeweight=".163027pt" strokecolor="#ff0000">
                <v:path arrowok="t"/>
              </v:shape>
            </v:group>
            <v:group style="position:absolute;left:1877;top:888;width:40;height:2" coordorigin="1877,888" coordsize="40,2">
              <v:shape style="position:absolute;left:1877;top:888;width:40;height:2" coordorigin="1877,888" coordsize="40,0" path="m1877,888l1916,888e" filled="false" stroked="true" strokeweight=".214789pt" strokecolor="#ff0000">
                <v:path arrowok="t"/>
              </v:shape>
            </v:group>
            <v:group style="position:absolute;left:1897;top:862;width:2;height:52" coordorigin="1897,862" coordsize="2,52">
              <v:shape style="position:absolute;left:1897;top:862;width:2;height:52" coordorigin="1897,862" coordsize="0,52" path="m1897,862l1897,913e" filled="false" stroked="true" strokeweight=".163027pt" strokecolor="#ff0000">
                <v:path arrowok="t"/>
              </v:shape>
            </v:group>
            <v:group style="position:absolute;left:1877;top:887;width:40;height:2" coordorigin="1877,887" coordsize="40,2">
              <v:shape style="position:absolute;left:1877;top:887;width:40;height:2" coordorigin="1877,887" coordsize="40,0" path="m1877,887l1916,887e" filled="false" stroked="true" strokeweight=".214789pt" strokecolor="#ff0000">
                <v:path arrowok="t"/>
              </v:shape>
            </v:group>
            <v:group style="position:absolute;left:1897;top:861;width:2;height:52" coordorigin="1897,861" coordsize="2,52">
              <v:shape style="position:absolute;left:1897;top:861;width:2;height:52" coordorigin="1897,861" coordsize="0,52" path="m1897,861l1897,913e" filled="false" stroked="true" strokeweight=".163027pt" strokecolor="#ff0000">
                <v:path arrowok="t"/>
              </v:shape>
            </v:group>
            <v:group style="position:absolute;left:1877;top:886;width:40;height:2" coordorigin="1877,886" coordsize="40,2">
              <v:shape style="position:absolute;left:1877;top:886;width:40;height:2" coordorigin="1877,886" coordsize="40,0" path="m1877,886l1916,886e" filled="false" stroked="true" strokeweight=".214789pt" strokecolor="#ff0000">
                <v:path arrowok="t"/>
              </v:shape>
            </v:group>
            <v:group style="position:absolute;left:1897;top:860;width:2;height:52" coordorigin="1897,860" coordsize="2,52">
              <v:shape style="position:absolute;left:1897;top:860;width:2;height:52" coordorigin="1897,860" coordsize="0,52" path="m1897,860l1897,912e" filled="false" stroked="true" strokeweight=".163027pt" strokecolor="#ff0000">
                <v:path arrowok="t"/>
              </v:shape>
            </v:group>
            <v:group style="position:absolute;left:1877;top:885;width:40;height:2" coordorigin="1877,885" coordsize="40,2">
              <v:shape style="position:absolute;left:1877;top:885;width:40;height:2" coordorigin="1877,885" coordsize="40,0" path="m1877,885l1916,885e" filled="false" stroked="true" strokeweight=".214789pt" strokecolor="#ff0000">
                <v:path arrowok="t"/>
              </v:shape>
            </v:group>
            <v:group style="position:absolute;left:1897;top:860;width:2;height:52" coordorigin="1897,860" coordsize="2,52">
              <v:shape style="position:absolute;left:1897;top:860;width:2;height:52" coordorigin="1897,860" coordsize="0,52" path="m1897,860l1897,911e" filled="false" stroked="true" strokeweight=".163027pt" strokecolor="#ff0000">
                <v:path arrowok="t"/>
              </v:shape>
            </v:group>
            <v:group style="position:absolute;left:1877;top:885;width:40;height:2" coordorigin="1877,885" coordsize="40,2">
              <v:shape style="position:absolute;left:1877;top:885;width:40;height:2" coordorigin="1877,885" coordsize="40,0" path="m1877,885l1916,885e" filled="false" stroked="true" strokeweight=".214789pt" strokecolor="#ff0000">
                <v:path arrowok="t"/>
              </v:shape>
            </v:group>
            <v:group style="position:absolute;left:1897;top:860;width:2;height:52" coordorigin="1897,860" coordsize="2,52">
              <v:shape style="position:absolute;left:1897;top:860;width:2;height:52" coordorigin="1897,860" coordsize="0,52" path="m1897,860l1897,911e" filled="false" stroked="true" strokeweight=".163027pt" strokecolor="#ff0000">
                <v:path arrowok="t"/>
              </v:shape>
            </v:group>
            <v:group style="position:absolute;left:1877;top:885;width:40;height:2" coordorigin="1877,885" coordsize="40,2">
              <v:shape style="position:absolute;left:1877;top:885;width:40;height:2" coordorigin="1877,885" coordsize="40,0" path="m1877,885l1916,885e" filled="false" stroked="true" strokeweight=".214789pt" strokecolor="#ff0000">
                <v:path arrowok="t"/>
              </v:shape>
            </v:group>
            <v:group style="position:absolute;left:1897;top:859;width:2;height:52" coordorigin="1897,859" coordsize="2,52">
              <v:shape style="position:absolute;left:1897;top:859;width:2;height:52" coordorigin="1897,859" coordsize="0,52" path="m1897,859l1897,910e" filled="false" stroked="true" strokeweight=".163027pt" strokecolor="#ff0000">
                <v:path arrowok="t"/>
              </v:shape>
            </v:group>
            <v:group style="position:absolute;left:1877;top:884;width:40;height:2" coordorigin="1877,884" coordsize="40,2">
              <v:shape style="position:absolute;left:1877;top:884;width:40;height:2" coordorigin="1877,884" coordsize="40,0" path="m1877,884l1916,884e" filled="false" stroked="true" strokeweight=".214789pt" strokecolor="#ff0000">
                <v:path arrowok="t"/>
              </v:shape>
            </v:group>
            <v:group style="position:absolute;left:1897;top:858;width:2;height:52" coordorigin="1897,858" coordsize="2,52">
              <v:shape style="position:absolute;left:1897;top:858;width:2;height:52" coordorigin="1897,858" coordsize="0,52" path="m1897,858l1897,910e" filled="false" stroked="true" strokeweight=".163027pt" strokecolor="#ff0000">
                <v:path arrowok="t"/>
              </v:shape>
            </v:group>
            <v:group style="position:absolute;left:1877;top:883;width:40;height:2" coordorigin="1877,883" coordsize="40,2">
              <v:shape style="position:absolute;left:1877;top:883;width:40;height:2" coordorigin="1877,883" coordsize="40,0" path="m1877,883l1916,883e" filled="false" stroked="true" strokeweight=".214789pt" strokecolor="#ff0000">
                <v:path arrowok="t"/>
              </v:shape>
            </v:group>
            <v:group style="position:absolute;left:1897;top:857;width:2;height:52" coordorigin="1897,857" coordsize="2,52">
              <v:shape style="position:absolute;left:1897;top:857;width:2;height:52" coordorigin="1897,857" coordsize="0,52" path="m1897,857l1897,909e" filled="false" stroked="true" strokeweight=".163027pt" strokecolor="#ff0000">
                <v:path arrowok="t"/>
              </v:shape>
            </v:group>
            <v:group style="position:absolute;left:1877;top:882;width:40;height:2" coordorigin="1877,882" coordsize="40,2">
              <v:shape style="position:absolute;left:1877;top:882;width:40;height:2" coordorigin="1877,882" coordsize="40,0" path="m1877,882l1916,882e" filled="false" stroked="true" strokeweight=".214789pt" strokecolor="#ff0000">
                <v:path arrowok="t"/>
              </v:shape>
            </v:group>
            <v:group style="position:absolute;left:1897;top:857;width:2;height:52" coordorigin="1897,857" coordsize="2,52">
              <v:shape style="position:absolute;left:1897;top:857;width:2;height:52" coordorigin="1897,857" coordsize="0,52" path="m1897,857l1897,908e" filled="false" stroked="true" strokeweight=".163027pt" strokecolor="#ff0000">
                <v:path arrowok="t"/>
              </v:shape>
            </v:group>
            <v:group style="position:absolute;left:1877;top:882;width:40;height:2" coordorigin="1877,882" coordsize="40,2">
              <v:shape style="position:absolute;left:1877;top:882;width:40;height:2" coordorigin="1877,882" coordsize="40,0" path="m1877,882l1916,882e" filled="false" stroked="true" strokeweight=".214789pt" strokecolor="#ff0000">
                <v:path arrowok="t"/>
              </v:shape>
            </v:group>
            <v:group style="position:absolute;left:1897;top:856;width:2;height:52" coordorigin="1897,856" coordsize="2,52">
              <v:shape style="position:absolute;left:1897;top:856;width:2;height:52" coordorigin="1897,856" coordsize="0,52" path="m1897,856l1897,908e" filled="false" stroked="true" strokeweight=".163027pt" strokecolor="#ff0000">
                <v:path arrowok="t"/>
              </v:shape>
            </v:group>
            <v:group style="position:absolute;left:1877;top:881;width:40;height:2" coordorigin="1877,881" coordsize="40,2">
              <v:shape style="position:absolute;left:1877;top:881;width:40;height:2" coordorigin="1877,881" coordsize="40,0" path="m1877,881l1916,881e" filled="false" stroked="true" strokeweight=".214789pt" strokecolor="#ff0000">
                <v:path arrowok="t"/>
              </v:shape>
            </v:group>
            <v:group style="position:absolute;left:1897;top:855;width:2;height:52" coordorigin="1897,855" coordsize="2,52">
              <v:shape style="position:absolute;left:1897;top:855;width:2;height:52" coordorigin="1897,855" coordsize="0,52" path="m1897,855l1897,907e" filled="false" stroked="true" strokeweight=".163027pt" strokecolor="#ff0000">
                <v:path arrowok="t"/>
              </v:shape>
            </v:group>
            <v:group style="position:absolute;left:1877;top:880;width:40;height:2" coordorigin="1877,880" coordsize="40,2">
              <v:shape style="position:absolute;left:1877;top:880;width:40;height:2" coordorigin="1877,880" coordsize="40,0" path="m1877,880l1916,880e" filled="false" stroked="true" strokeweight=".214789pt" strokecolor="#ff0000">
                <v:path arrowok="t"/>
              </v:shape>
            </v:group>
            <v:group style="position:absolute;left:1897;top:855;width:2;height:52" coordorigin="1897,855" coordsize="2,52">
              <v:shape style="position:absolute;left:1897;top:855;width:2;height:52" coordorigin="1897,855" coordsize="0,52" path="m1897,855l1897,906e" filled="false" stroked="true" strokeweight=".163027pt" strokecolor="#ff0000">
                <v:path arrowok="t"/>
              </v:shape>
            </v:group>
            <v:group style="position:absolute;left:1877;top:880;width:40;height:2" coordorigin="1877,880" coordsize="40,2">
              <v:shape style="position:absolute;left:1877;top:880;width:40;height:2" coordorigin="1877,880" coordsize="40,0" path="m1877,880l1916,880e" filled="false" stroked="true" strokeweight=".214789pt" strokecolor="#ff0000">
                <v:path arrowok="t"/>
              </v:shape>
            </v:group>
            <v:group style="position:absolute;left:1897;top:854;width:2;height:52" coordorigin="1897,854" coordsize="2,52">
              <v:shape style="position:absolute;left:1897;top:854;width:2;height:52" coordorigin="1897,854" coordsize="0,52" path="m1897,854l1897,905e" filled="false" stroked="true" strokeweight=".163027pt" strokecolor="#ff0000">
                <v:path arrowok="t"/>
              </v:shape>
            </v:group>
            <v:group style="position:absolute;left:1877;top:879;width:40;height:2" coordorigin="1877,879" coordsize="40,2">
              <v:shape style="position:absolute;left:1877;top:879;width:40;height:2" coordorigin="1877,879" coordsize="40,0" path="m1877,879l1916,879e" filled="false" stroked="true" strokeweight=".214789pt" strokecolor="#ff0000">
                <v:path arrowok="t"/>
              </v:shape>
            </v:group>
            <v:group style="position:absolute;left:1897;top:853;width:2;height:52" coordorigin="1897,853" coordsize="2,52">
              <v:shape style="position:absolute;left:1897;top:853;width:2;height:52" coordorigin="1897,853" coordsize="0,52" path="m1897,853l1897,905e" filled="false" stroked="true" strokeweight=".163027pt" strokecolor="#ff0000">
                <v:path arrowok="t"/>
              </v:shape>
            </v:group>
            <v:group style="position:absolute;left:1877;top:878;width:40;height:2" coordorigin="1877,878" coordsize="40,2">
              <v:shape style="position:absolute;left:1877;top:878;width:40;height:2" coordorigin="1877,878" coordsize="40,0" path="m1877,878l1916,878e" filled="false" stroked="true" strokeweight=".214789pt" strokecolor="#ff0000">
                <v:path arrowok="t"/>
              </v:shape>
            </v:group>
            <v:group style="position:absolute;left:1897;top:852;width:2;height:52" coordorigin="1897,852" coordsize="2,52">
              <v:shape style="position:absolute;left:1897;top:852;width:2;height:52" coordorigin="1897,852" coordsize="0,52" path="m1897,852l1897,904e" filled="false" stroked="true" strokeweight=".163027pt" strokecolor="#ff0000">
                <v:path arrowok="t"/>
              </v:shape>
            </v:group>
            <v:group style="position:absolute;left:1877;top:877;width:40;height:2" coordorigin="1877,877" coordsize="40,2">
              <v:shape style="position:absolute;left:1877;top:877;width:40;height:2" coordorigin="1877,877" coordsize="40,0" path="m1877,877l1916,877e" filled="false" stroked="true" strokeweight=".214789pt" strokecolor="#ff0000">
                <v:path arrowok="t"/>
              </v:shape>
            </v:group>
            <v:group style="position:absolute;left:1897;top:852;width:2;height:52" coordorigin="1897,852" coordsize="2,52">
              <v:shape style="position:absolute;left:1897;top:852;width:2;height:52" coordorigin="1897,852" coordsize="0,52" path="m1897,852l1897,903e" filled="false" stroked="true" strokeweight=".163027pt" strokecolor="#ff0000">
                <v:path arrowok="t"/>
              </v:shape>
            </v:group>
            <v:group style="position:absolute;left:1877;top:877;width:40;height:2" coordorigin="1877,877" coordsize="40,2">
              <v:shape style="position:absolute;left:1877;top:877;width:40;height:2" coordorigin="1877,877" coordsize="40,0" path="m1877,877l1916,877e" filled="false" stroked="true" strokeweight=".214789pt" strokecolor="#ff0000">
                <v:path arrowok="t"/>
              </v:shape>
            </v:group>
            <v:group style="position:absolute;left:1897;top:851;width:2;height:52" coordorigin="1897,851" coordsize="2,52">
              <v:shape style="position:absolute;left:1897;top:851;width:2;height:52" coordorigin="1897,851" coordsize="0,52" path="m1897,851l1897,902e" filled="false" stroked="true" strokeweight=".163027pt" strokecolor="#ff0000">
                <v:path arrowok="t"/>
              </v:shape>
            </v:group>
            <v:group style="position:absolute;left:1877;top:876;width:40;height:2" coordorigin="1877,876" coordsize="40,2">
              <v:shape style="position:absolute;left:1877;top:876;width:40;height:2" coordorigin="1877,876" coordsize="40,0" path="m1877,876l1916,876e" filled="false" stroked="true" strokeweight=".214789pt" strokecolor="#ff0000">
                <v:path arrowok="t"/>
              </v:shape>
            </v:group>
            <v:group style="position:absolute;left:1897;top:850;width:2;height:52" coordorigin="1897,850" coordsize="2,52">
              <v:shape style="position:absolute;left:1897;top:850;width:2;height:52" coordorigin="1897,850" coordsize="0,52" path="m1897,850l1897,902e" filled="false" stroked="true" strokeweight=".163027pt" strokecolor="#ff0000">
                <v:path arrowok="t"/>
              </v:shape>
            </v:group>
            <v:group style="position:absolute;left:1877;top:875;width:40;height:2" coordorigin="1877,875" coordsize="40,2">
              <v:shape style="position:absolute;left:1877;top:875;width:40;height:2" coordorigin="1877,875" coordsize="40,0" path="m1877,875l1916,875e" filled="false" stroked="true" strokeweight=".214789pt" strokecolor="#ff0000">
                <v:path arrowok="t"/>
              </v:shape>
            </v:group>
            <v:group style="position:absolute;left:1897;top:850;width:2;height:52" coordorigin="1897,850" coordsize="2,52">
              <v:shape style="position:absolute;left:1897;top:850;width:2;height:52" coordorigin="1897,850" coordsize="0,52" path="m1897,850l1897,901e" filled="false" stroked="true" strokeweight=".163027pt" strokecolor="#ff0000">
                <v:path arrowok="t"/>
              </v:shape>
            </v:group>
            <v:group style="position:absolute;left:1877;top:875;width:40;height:2" coordorigin="1877,875" coordsize="40,2">
              <v:shape style="position:absolute;left:1877;top:875;width:40;height:2" coordorigin="1877,875" coordsize="40,0" path="m1877,875l1916,875e" filled="false" stroked="true" strokeweight=".214789pt" strokecolor="#ff0000">
                <v:path arrowok="t"/>
              </v:shape>
            </v:group>
            <v:group style="position:absolute;left:1897;top:849;width:2;height:52" coordorigin="1897,849" coordsize="2,52">
              <v:shape style="position:absolute;left:1897;top:849;width:2;height:52" coordorigin="1897,849" coordsize="0,52" path="m1897,849l1897,900e" filled="false" stroked="true" strokeweight=".163027pt" strokecolor="#ff0000">
                <v:path arrowok="t"/>
              </v:shape>
            </v:group>
            <v:group style="position:absolute;left:1877;top:874;width:40;height:2" coordorigin="1877,874" coordsize="40,2">
              <v:shape style="position:absolute;left:1877;top:874;width:40;height:2" coordorigin="1877,874" coordsize="40,0" path="m1877,874l1916,874e" filled="false" stroked="true" strokeweight=".214789pt" strokecolor="#ff0000">
                <v:path arrowok="t"/>
              </v:shape>
            </v:group>
            <v:group style="position:absolute;left:1897;top:848;width:2;height:52" coordorigin="1897,848" coordsize="2,52">
              <v:shape style="position:absolute;left:1897;top:848;width:2;height:52" coordorigin="1897,848" coordsize="0,52" path="m1897,848l1897,900e" filled="false" stroked="true" strokeweight=".163027pt" strokecolor="#ff0000">
                <v:path arrowok="t"/>
              </v:shape>
            </v:group>
            <v:group style="position:absolute;left:1877;top:873;width:40;height:2" coordorigin="1877,873" coordsize="40,2">
              <v:shape style="position:absolute;left:1877;top:873;width:40;height:2" coordorigin="1877,873" coordsize="40,0" path="m1877,873l1916,873e" filled="false" stroked="true" strokeweight=".214789pt" strokecolor="#ff0000">
                <v:path arrowok="t"/>
              </v:shape>
            </v:group>
            <v:group style="position:absolute;left:1897;top:847;width:2;height:52" coordorigin="1897,847" coordsize="2,52">
              <v:shape style="position:absolute;left:1897;top:847;width:2;height:52" coordorigin="1897,847" coordsize="0,52" path="m1897,847l1897,899e" filled="false" stroked="true" strokeweight=".163027pt" strokecolor="#ff0000">
                <v:path arrowok="t"/>
              </v:shape>
            </v:group>
            <v:group style="position:absolute;left:1877;top:872;width:40;height:2" coordorigin="1877,872" coordsize="40,2">
              <v:shape style="position:absolute;left:1877;top:872;width:40;height:2" coordorigin="1877,872" coordsize="40,0" path="m1877,872l1916,872e" filled="false" stroked="true" strokeweight=".214789pt" strokecolor="#ff0000">
                <v:path arrowok="t"/>
              </v:shape>
            </v:group>
            <v:group style="position:absolute;left:1897;top:847;width:2;height:52" coordorigin="1897,847" coordsize="2,52">
              <v:shape style="position:absolute;left:1897;top:847;width:2;height:52" coordorigin="1897,847" coordsize="0,52" path="m1897,847l1897,898e" filled="false" stroked="true" strokeweight=".163027pt" strokecolor="#ff0000">
                <v:path arrowok="t"/>
              </v:shape>
            </v:group>
            <v:group style="position:absolute;left:1877;top:872;width:40;height:2" coordorigin="1877,872" coordsize="40,2">
              <v:shape style="position:absolute;left:1877;top:872;width:40;height:2" coordorigin="1877,872" coordsize="40,0" path="m1877,872l1916,872e" filled="false" stroked="true" strokeweight=".214789pt" strokecolor="#ff0000">
                <v:path arrowok="t"/>
              </v:shape>
            </v:group>
            <v:group style="position:absolute;left:1897;top:846;width:2;height:52" coordorigin="1897,846" coordsize="2,52">
              <v:shape style="position:absolute;left:1897;top:846;width:2;height:52" coordorigin="1897,846" coordsize="0,52" path="m1897,846l1897,897e" filled="false" stroked="true" strokeweight=".163027pt" strokecolor="#ff0000">
                <v:path arrowok="t"/>
              </v:shape>
            </v:group>
            <v:group style="position:absolute;left:1877;top:871;width:40;height:2" coordorigin="1877,871" coordsize="40,2">
              <v:shape style="position:absolute;left:1877;top:871;width:40;height:2" coordorigin="1877,871" coordsize="40,0" path="m1877,871l1916,871e" filled="false" stroked="true" strokeweight=".214789pt" strokecolor="#ff0000">
                <v:path arrowok="t"/>
              </v:shape>
            </v:group>
            <v:group style="position:absolute;left:1897;top:845;width:2;height:52" coordorigin="1897,845" coordsize="2,52">
              <v:shape style="position:absolute;left:1897;top:845;width:2;height:52" coordorigin="1897,845" coordsize="0,52" path="m1897,845l1897,897e" filled="false" stroked="true" strokeweight=".163027pt" strokecolor="#ff0000">
                <v:path arrowok="t"/>
              </v:shape>
            </v:group>
            <v:group style="position:absolute;left:1877;top:870;width:40;height:2" coordorigin="1877,870" coordsize="40,2">
              <v:shape style="position:absolute;left:1877;top:870;width:40;height:2" coordorigin="1877,870" coordsize="40,0" path="m1877,870l1916,870e" filled="false" stroked="true" strokeweight=".214789pt" strokecolor="#ff0000">
                <v:path arrowok="t"/>
              </v:shape>
            </v:group>
            <v:group style="position:absolute;left:1897;top:844;width:2;height:52" coordorigin="1897,844" coordsize="2,52">
              <v:shape style="position:absolute;left:1897;top:844;width:2;height:52" coordorigin="1897,844" coordsize="0,52" path="m1897,844l1897,896e" filled="false" stroked="true" strokeweight=".163027pt" strokecolor="#ff0000">
                <v:path arrowok="t"/>
              </v:shape>
            </v:group>
            <v:group style="position:absolute;left:1877;top:870;width:40;height:2" coordorigin="1877,870" coordsize="40,2">
              <v:shape style="position:absolute;left:1877;top:870;width:40;height:2" coordorigin="1877,870" coordsize="40,0" path="m1877,870l1916,870e" filled="false" stroked="true" strokeweight=".214789pt" strokecolor="#ff0000">
                <v:path arrowok="t"/>
              </v:shape>
            </v:group>
            <v:group style="position:absolute;left:1897;top:844;width:2;height:52" coordorigin="1897,844" coordsize="2,52">
              <v:shape style="position:absolute;left:1897;top:844;width:2;height:52" coordorigin="1897,844" coordsize="0,52" path="m1897,844l1897,895e" filled="false" stroked="true" strokeweight=".163027pt" strokecolor="#ff0000">
                <v:path arrowok="t"/>
              </v:shape>
            </v:group>
            <v:group style="position:absolute;left:1877;top:869;width:40;height:2" coordorigin="1877,869" coordsize="40,2">
              <v:shape style="position:absolute;left:1877;top:869;width:40;height:2" coordorigin="1877,869" coordsize="40,0" path="m1877,869l1916,869e" filled="false" stroked="true" strokeweight=".214789pt" strokecolor="#ff0000">
                <v:path arrowok="t"/>
              </v:shape>
            </v:group>
            <v:group style="position:absolute;left:1897;top:843;width:2;height:52" coordorigin="1897,843" coordsize="2,52">
              <v:shape style="position:absolute;left:1897;top:843;width:2;height:52" coordorigin="1897,843" coordsize="0,52" path="m1897,843l1897,895e" filled="false" stroked="true" strokeweight=".163027pt" strokecolor="#ff0000">
                <v:path arrowok="t"/>
              </v:shape>
            </v:group>
            <v:group style="position:absolute;left:1877;top:868;width:40;height:2" coordorigin="1877,868" coordsize="40,2">
              <v:shape style="position:absolute;left:1877;top:868;width:40;height:2" coordorigin="1877,868" coordsize="40,0" path="m1877,868l1916,868e" filled="false" stroked="true" strokeweight=".214789pt" strokecolor="#ff0000">
                <v:path arrowok="t"/>
              </v:shape>
            </v:group>
            <v:group style="position:absolute;left:1897;top:842;width:2;height:52" coordorigin="1897,842" coordsize="2,52">
              <v:shape style="position:absolute;left:1897;top:842;width:2;height:52" coordorigin="1897,842" coordsize="0,52" path="m1897,842l1897,894e" filled="false" stroked="true" strokeweight=".163027pt" strokecolor="#ff0000">
                <v:path arrowok="t"/>
              </v:shape>
            </v:group>
            <v:group style="position:absolute;left:1877;top:867;width:40;height:2" coordorigin="1877,867" coordsize="40,2">
              <v:shape style="position:absolute;left:1877;top:867;width:40;height:2" coordorigin="1877,867" coordsize="40,0" path="m1877,867l1916,867e" filled="false" stroked="true" strokeweight=".214789pt" strokecolor="#ff0000">
                <v:path arrowok="t"/>
              </v:shape>
            </v:group>
            <v:group style="position:absolute;left:1897;top:842;width:2;height:52" coordorigin="1897,842" coordsize="2,52">
              <v:shape style="position:absolute;left:1897;top:842;width:2;height:52" coordorigin="1897,842" coordsize="0,52" path="m1897,842l1897,893e" filled="false" stroked="true" strokeweight=".163027pt" strokecolor="#ff0000">
                <v:path arrowok="t"/>
              </v:shape>
            </v:group>
            <v:group style="position:absolute;left:1877;top:867;width:40;height:2" coordorigin="1877,867" coordsize="40,2">
              <v:shape style="position:absolute;left:1877;top:867;width:40;height:2" coordorigin="1877,867" coordsize="40,0" path="m1877,867l1916,867e" filled="false" stroked="true" strokeweight=".214789pt" strokecolor="#ff0000">
                <v:path arrowok="t"/>
              </v:shape>
            </v:group>
            <v:group style="position:absolute;left:1897;top:841;width:2;height:52" coordorigin="1897,841" coordsize="2,52">
              <v:shape style="position:absolute;left:1897;top:841;width:2;height:52" coordorigin="1897,841" coordsize="0,52" path="m1897,841l1897,892e" filled="false" stroked="true" strokeweight=".163027pt" strokecolor="#ff0000">
                <v:path arrowok="t"/>
              </v:shape>
            </v:group>
            <v:group style="position:absolute;left:1877;top:866;width:40;height:2" coordorigin="1877,866" coordsize="40,2">
              <v:shape style="position:absolute;left:1877;top:866;width:40;height:2" coordorigin="1877,866" coordsize="40,0" path="m1877,866l1916,866e" filled="false" stroked="true" strokeweight=".214789pt" strokecolor="#ff0000">
                <v:path arrowok="t"/>
              </v:shape>
            </v:group>
            <v:group style="position:absolute;left:1897;top:840;width:2;height:52" coordorigin="1897,840" coordsize="2,52">
              <v:shape style="position:absolute;left:1897;top:840;width:2;height:52" coordorigin="1897,840" coordsize="0,52" path="m1897,840l1897,892e" filled="false" stroked="true" strokeweight=".163027pt" strokecolor="#ff0000">
                <v:path arrowok="t"/>
              </v:shape>
            </v:group>
            <v:group style="position:absolute;left:1877;top:865;width:40;height:2" coordorigin="1877,865" coordsize="40,2">
              <v:shape style="position:absolute;left:1877;top:865;width:40;height:2" coordorigin="1877,865" coordsize="40,0" path="m1877,865l1916,865e" filled="false" stroked="true" strokeweight=".214789pt" strokecolor="#ff0000">
                <v:path arrowok="t"/>
              </v:shape>
            </v:group>
            <v:group style="position:absolute;left:1897;top:839;width:2;height:52" coordorigin="1897,839" coordsize="2,52">
              <v:shape style="position:absolute;left:1897;top:839;width:2;height:52" coordorigin="1897,839" coordsize="0,52" path="m1897,839l1897,891e" filled="false" stroked="true" strokeweight=".163027pt" strokecolor="#ff0000">
                <v:path arrowok="t"/>
              </v:shape>
            </v:group>
            <v:group style="position:absolute;left:1877;top:864;width:40;height:2" coordorigin="1877,864" coordsize="40,2">
              <v:shape style="position:absolute;left:1877;top:864;width:40;height:2" coordorigin="1877,864" coordsize="40,0" path="m1877,864l1916,864e" filled="false" stroked="true" strokeweight=".214789pt" strokecolor="#ff0000">
                <v:path arrowok="t"/>
              </v:shape>
            </v:group>
            <v:group style="position:absolute;left:1897;top:839;width:2;height:52" coordorigin="1897,839" coordsize="2,52">
              <v:shape style="position:absolute;left:1897;top:839;width:2;height:52" coordorigin="1897,839" coordsize="0,52" path="m1897,839l1897,890e" filled="false" stroked="true" strokeweight=".163027pt" strokecolor="#ff0000">
                <v:path arrowok="t"/>
              </v:shape>
            </v:group>
            <v:group style="position:absolute;left:1877;top:864;width:40;height:2" coordorigin="1877,864" coordsize="40,2">
              <v:shape style="position:absolute;left:1877;top:864;width:40;height:2" coordorigin="1877,864" coordsize="40,0" path="m1877,864l1916,864e" filled="false" stroked="true" strokeweight=".214789pt" strokecolor="#ff0000">
                <v:path arrowok="t"/>
              </v:shape>
            </v:group>
            <v:group style="position:absolute;left:1897;top:838;width:2;height:52" coordorigin="1897,838" coordsize="2,52">
              <v:shape style="position:absolute;left:1897;top:838;width:2;height:52" coordorigin="1897,838" coordsize="0,52" path="m1897,838l1897,889e" filled="false" stroked="true" strokeweight=".163027pt" strokecolor="#ff0000">
                <v:path arrowok="t"/>
              </v:shape>
            </v:group>
            <v:group style="position:absolute;left:1877;top:863;width:40;height:2" coordorigin="1877,863" coordsize="40,2">
              <v:shape style="position:absolute;left:1877;top:863;width:40;height:2" coordorigin="1877,863" coordsize="40,0" path="m1877,863l1916,863e" filled="false" stroked="true" strokeweight=".214789pt" strokecolor="#ff0000">
                <v:path arrowok="t"/>
              </v:shape>
            </v:group>
            <v:group style="position:absolute;left:1897;top:837;width:2;height:52" coordorigin="1897,837" coordsize="2,52">
              <v:shape style="position:absolute;left:1897;top:837;width:2;height:52" coordorigin="1897,837" coordsize="0,52" path="m1897,837l1897,889e" filled="false" stroked="true" strokeweight=".163027pt" strokecolor="#ff0000">
                <v:path arrowok="t"/>
              </v:shape>
            </v:group>
            <v:group style="position:absolute;left:1877;top:862;width:40;height:2" coordorigin="1877,862" coordsize="40,2">
              <v:shape style="position:absolute;left:1877;top:862;width:40;height:2" coordorigin="1877,862" coordsize="40,0" path="m1877,862l1916,862e" filled="false" stroked="true" strokeweight=".214789pt" strokecolor="#ff0000">
                <v:path arrowok="t"/>
              </v:shape>
            </v:group>
            <v:group style="position:absolute;left:1897;top:837;width:2;height:52" coordorigin="1897,837" coordsize="2,52">
              <v:shape style="position:absolute;left:1897;top:837;width:2;height:52" coordorigin="1897,837" coordsize="0,52" path="m1897,837l1897,888e" filled="false" stroked="true" strokeweight=".163027pt" strokecolor="#ff0000">
                <v:path arrowok="t"/>
              </v:shape>
            </v:group>
            <v:group style="position:absolute;left:1877;top:862;width:40;height:2" coordorigin="1877,862" coordsize="40,2">
              <v:shape style="position:absolute;left:1877;top:862;width:40;height:2" coordorigin="1877,862" coordsize="40,0" path="m1877,862l1916,862e" filled="false" stroked="true" strokeweight=".214789pt" strokecolor="#ff0000">
                <v:path arrowok="t"/>
              </v:shape>
            </v:group>
            <v:group style="position:absolute;left:1897;top:836;width:2;height:52" coordorigin="1897,836" coordsize="2,52">
              <v:shape style="position:absolute;left:1897;top:836;width:2;height:52" coordorigin="1897,836" coordsize="0,52" path="m1897,836l1897,887e" filled="false" stroked="true" strokeweight=".163027pt" strokecolor="#ff0000">
                <v:path arrowok="t"/>
              </v:shape>
            </v:group>
            <v:group style="position:absolute;left:1877;top:861;width:40;height:2" coordorigin="1877,861" coordsize="40,2">
              <v:shape style="position:absolute;left:1877;top:861;width:40;height:2" coordorigin="1877,861" coordsize="40,0" path="m1877,861l1916,861e" filled="false" stroked="true" strokeweight=".214789pt" strokecolor="#ff0000">
                <v:path arrowok="t"/>
              </v:shape>
            </v:group>
            <v:group style="position:absolute;left:1897;top:835;width:2;height:52" coordorigin="1897,835" coordsize="2,52">
              <v:shape style="position:absolute;left:1897;top:835;width:2;height:52" coordorigin="1897,835" coordsize="0,52" path="m1897,835l1897,887e" filled="false" stroked="true" strokeweight=".163027pt" strokecolor="#ff0000">
                <v:path arrowok="t"/>
              </v:shape>
            </v:group>
            <v:group style="position:absolute;left:1877;top:860;width:40;height:2" coordorigin="1877,860" coordsize="40,2">
              <v:shape style="position:absolute;left:1877;top:860;width:40;height:2" coordorigin="1877,860" coordsize="40,0" path="m1877,860l1916,860e" filled="false" stroked="true" strokeweight=".214789pt" strokecolor="#ff0000">
                <v:path arrowok="t"/>
              </v:shape>
            </v:group>
            <v:group style="position:absolute;left:1897;top:834;width:2;height:52" coordorigin="1897,834" coordsize="2,52">
              <v:shape style="position:absolute;left:1897;top:834;width:2;height:52" coordorigin="1897,834" coordsize="0,52" path="m1897,834l1897,886e" filled="false" stroked="true" strokeweight=".163027pt" strokecolor="#ff0000">
                <v:path arrowok="t"/>
              </v:shape>
            </v:group>
            <v:group style="position:absolute;left:1877;top:859;width:40;height:2" coordorigin="1877,859" coordsize="40,2">
              <v:shape style="position:absolute;left:1877;top:859;width:40;height:2" coordorigin="1877,859" coordsize="40,0" path="m1877,859l1916,859e" filled="false" stroked="true" strokeweight=".214789pt" strokecolor="#ff0000">
                <v:path arrowok="t"/>
              </v:shape>
            </v:group>
            <v:group style="position:absolute;left:1897;top:834;width:2;height:52" coordorigin="1897,834" coordsize="2,52">
              <v:shape style="position:absolute;left:1897;top:834;width:2;height:52" coordorigin="1897,834" coordsize="0,52" path="m1897,834l1897,885e" filled="false" stroked="true" strokeweight=".163027pt" strokecolor="#ff0000">
                <v:path arrowok="t"/>
              </v:shape>
            </v:group>
            <v:group style="position:absolute;left:1877;top:859;width:40;height:2" coordorigin="1877,859" coordsize="40,2">
              <v:shape style="position:absolute;left:1877;top:859;width:40;height:2" coordorigin="1877,859" coordsize="40,0" path="m1877,859l1916,859e" filled="false" stroked="true" strokeweight=".214789pt" strokecolor="#ff0000">
                <v:path arrowok="t"/>
              </v:shape>
            </v:group>
            <v:group style="position:absolute;left:1897;top:833;width:2;height:52" coordorigin="1897,833" coordsize="2,52">
              <v:shape style="position:absolute;left:1897;top:833;width:2;height:52" coordorigin="1897,833" coordsize="0,52" path="m1897,833l1897,884e" filled="false" stroked="true" strokeweight=".163027pt" strokecolor="#ff0000">
                <v:path arrowok="t"/>
              </v:shape>
            </v:group>
            <v:group style="position:absolute;left:1877;top:858;width:40;height:2" coordorigin="1877,858" coordsize="40,2">
              <v:shape style="position:absolute;left:1877;top:858;width:40;height:2" coordorigin="1877,858" coordsize="40,0" path="m1877,858l1916,858e" filled="false" stroked="true" strokeweight=".214789pt" strokecolor="#ff0000">
                <v:path arrowok="t"/>
              </v:shape>
            </v:group>
            <v:group style="position:absolute;left:1897;top:832;width:2;height:52" coordorigin="1897,832" coordsize="2,52">
              <v:shape style="position:absolute;left:1897;top:832;width:2;height:52" coordorigin="1897,832" coordsize="0,52" path="m1897,832l1897,884e" filled="false" stroked="true" strokeweight=".163027pt" strokecolor="#ff0000">
                <v:path arrowok="t"/>
              </v:shape>
            </v:group>
            <v:group style="position:absolute;left:1877;top:857;width:40;height:2" coordorigin="1877,857" coordsize="40,2">
              <v:shape style="position:absolute;left:1877;top:857;width:40;height:2" coordorigin="1877,857" coordsize="40,0" path="m1877,857l1916,857e" filled="false" stroked="true" strokeweight=".214789pt" strokecolor="#ff0000">
                <v:path arrowok="t"/>
              </v:shape>
            </v:group>
            <v:group style="position:absolute;left:1897;top:832;width:2;height:52" coordorigin="1897,832" coordsize="2,52">
              <v:shape style="position:absolute;left:1897;top:832;width:2;height:52" coordorigin="1897,832" coordsize="0,52" path="m1897,832l1897,883e" filled="false" stroked="true" strokeweight=".163027pt" strokecolor="#ff0000">
                <v:path arrowok="t"/>
              </v:shape>
            </v:group>
            <v:group style="position:absolute;left:1877;top:857;width:40;height:2" coordorigin="1877,857" coordsize="40,2">
              <v:shape style="position:absolute;left:1877;top:857;width:40;height:2" coordorigin="1877,857" coordsize="40,0" path="m1877,857l1916,857e" filled="false" stroked="true" strokeweight=".214789pt" strokecolor="#ff0000">
                <v:path arrowok="t"/>
              </v:shape>
            </v:group>
            <v:group style="position:absolute;left:1897;top:831;width:2;height:52" coordorigin="1897,831" coordsize="2,52">
              <v:shape style="position:absolute;left:1897;top:831;width:2;height:52" coordorigin="1897,831" coordsize="0,52" path="m1897,831l1897,882e" filled="false" stroked="true" strokeweight=".163027pt" strokecolor="#ff0000">
                <v:path arrowok="t"/>
              </v:shape>
            </v:group>
            <v:group style="position:absolute;left:1877;top:856;width:40;height:2" coordorigin="1877,856" coordsize="40,2">
              <v:shape style="position:absolute;left:1877;top:856;width:40;height:2" coordorigin="1877,856" coordsize="40,0" path="m1877,856l1916,856e" filled="false" stroked="true" strokeweight=".214789pt" strokecolor="#ff0000">
                <v:path arrowok="t"/>
              </v:shape>
            </v:group>
            <v:group style="position:absolute;left:1897;top:830;width:2;height:52" coordorigin="1897,830" coordsize="2,52">
              <v:shape style="position:absolute;left:1897;top:830;width:2;height:52" coordorigin="1897,830" coordsize="0,52" path="m1897,830l1897,882e" filled="false" stroked="true" strokeweight=".163027pt" strokecolor="#ff0000">
                <v:path arrowok="t"/>
              </v:shape>
            </v:group>
            <v:group style="position:absolute;left:1877;top:855;width:40;height:2" coordorigin="1877,855" coordsize="40,2">
              <v:shape style="position:absolute;left:1877;top:855;width:40;height:2" coordorigin="1877,855" coordsize="40,0" path="m1877,855l1916,855e" filled="false" stroked="true" strokeweight=".214789pt" strokecolor="#ff0000">
                <v:path arrowok="t"/>
              </v:shape>
            </v:group>
            <v:group style="position:absolute;left:1897;top:829;width:2;height:52" coordorigin="1897,829" coordsize="2,52">
              <v:shape style="position:absolute;left:1897;top:829;width:2;height:52" coordorigin="1897,829" coordsize="0,52" path="m1897,829l1897,881e" filled="false" stroked="true" strokeweight=".163027pt" strokecolor="#ff0000">
                <v:path arrowok="t"/>
              </v:shape>
            </v:group>
            <v:group style="position:absolute;left:1877;top:854;width:40;height:2" coordorigin="1877,854" coordsize="40,2">
              <v:shape style="position:absolute;left:1877;top:854;width:40;height:2" coordorigin="1877,854" coordsize="40,0" path="m1877,854l1916,854e" filled="false" stroked="true" strokeweight=".214789pt" strokecolor="#ff0000">
                <v:path arrowok="t"/>
              </v:shape>
            </v:group>
            <v:group style="position:absolute;left:1897;top:829;width:2;height:52" coordorigin="1897,829" coordsize="2,52">
              <v:shape style="position:absolute;left:1897;top:829;width:2;height:52" coordorigin="1897,829" coordsize="0,52" path="m1897,829l1897,880e" filled="false" stroked="true" strokeweight=".163027pt" strokecolor="#ff0000">
                <v:path arrowok="t"/>
              </v:shape>
            </v:group>
            <v:group style="position:absolute;left:1877;top:854;width:40;height:2" coordorigin="1877,854" coordsize="40,2">
              <v:shape style="position:absolute;left:1877;top:854;width:40;height:2" coordorigin="1877,854" coordsize="40,0" path="m1877,854l1916,854e" filled="false" stroked="true" strokeweight=".214789pt" strokecolor="#ff0000">
                <v:path arrowok="t"/>
              </v:shape>
            </v:group>
            <v:group style="position:absolute;left:1897;top:828;width:2;height:52" coordorigin="1897,828" coordsize="2,52">
              <v:shape style="position:absolute;left:1897;top:828;width:2;height:52" coordorigin="1897,828" coordsize="0,52" path="m1897,828l1897,879e" filled="false" stroked="true" strokeweight=".163027pt" strokecolor="#ff0000">
                <v:path arrowok="t"/>
              </v:shape>
            </v:group>
            <v:group style="position:absolute;left:1877;top:853;width:40;height:2" coordorigin="1877,853" coordsize="40,2">
              <v:shape style="position:absolute;left:1877;top:853;width:40;height:2" coordorigin="1877,853" coordsize="40,0" path="m1877,853l1916,853e" filled="false" stroked="true" strokeweight=".214789pt" strokecolor="#ff0000">
                <v:path arrowok="t"/>
              </v:shape>
            </v:group>
            <v:group style="position:absolute;left:1897;top:827;width:2;height:52" coordorigin="1897,827" coordsize="2,52">
              <v:shape style="position:absolute;left:1897;top:827;width:2;height:52" coordorigin="1897,827" coordsize="0,52" path="m1897,827l1897,879e" filled="false" stroked="true" strokeweight=".163027pt" strokecolor="#ff0000">
                <v:path arrowok="t"/>
              </v:shape>
            </v:group>
            <v:group style="position:absolute;left:1877;top:852;width:40;height:2" coordorigin="1877,852" coordsize="40,2">
              <v:shape style="position:absolute;left:1877;top:852;width:40;height:2" coordorigin="1877,852" coordsize="40,0" path="m1877,852l1916,852e" filled="false" stroked="true" strokeweight=".214789pt" strokecolor="#ff0000">
                <v:path arrowok="t"/>
              </v:shape>
            </v:group>
            <v:group style="position:absolute;left:1897;top:826;width:2;height:52" coordorigin="1897,826" coordsize="2,52">
              <v:shape style="position:absolute;left:1897;top:826;width:2;height:52" coordorigin="1897,826" coordsize="0,52" path="m1897,826l1897,878e" filled="false" stroked="true" strokeweight=".163027pt" strokecolor="#ff0000">
                <v:path arrowok="t"/>
              </v:shape>
            </v:group>
            <v:group style="position:absolute;left:1877;top:851;width:40;height:2" coordorigin="1877,851" coordsize="40,2">
              <v:shape style="position:absolute;left:1877;top:851;width:40;height:2" coordorigin="1877,851" coordsize="40,0" path="m1877,851l1916,851e" filled="false" stroked="true" strokeweight=".214789pt" strokecolor="#ff0000">
                <v:path arrowok="t"/>
              </v:shape>
            </v:group>
            <v:group style="position:absolute;left:1897;top:826;width:2;height:52" coordorigin="1897,826" coordsize="2,52">
              <v:shape style="position:absolute;left:1897;top:826;width:2;height:52" coordorigin="1897,826" coordsize="0,52" path="m1897,826l1897,877e" filled="false" stroked="true" strokeweight=".163027pt" strokecolor="#ff0000">
                <v:path arrowok="t"/>
              </v:shape>
            </v:group>
            <v:group style="position:absolute;left:1877;top:851;width:40;height:2" coordorigin="1877,851" coordsize="40,2">
              <v:shape style="position:absolute;left:1877;top:851;width:40;height:2" coordorigin="1877,851" coordsize="40,0" path="m1877,851l1916,851e" filled="false" stroked="true" strokeweight=".214789pt" strokecolor="#ff0000">
                <v:path arrowok="t"/>
              </v:shape>
            </v:group>
            <v:group style="position:absolute;left:1897;top:825;width:2;height:52" coordorigin="1897,825" coordsize="2,52">
              <v:shape style="position:absolute;left:1897;top:825;width:2;height:52" coordorigin="1897,825" coordsize="0,52" path="m1897,825l1897,876e" filled="false" stroked="true" strokeweight=".163027pt" strokecolor="#ff0000">
                <v:path arrowok="t"/>
              </v:shape>
            </v:group>
            <v:group style="position:absolute;left:1877;top:850;width:40;height:2" coordorigin="1877,850" coordsize="40,2">
              <v:shape style="position:absolute;left:1877;top:850;width:40;height:2" coordorigin="1877,850" coordsize="40,0" path="m1877,850l1916,850e" filled="false" stroked="true" strokeweight=".214789pt" strokecolor="#ff0000">
                <v:path arrowok="t"/>
              </v:shape>
            </v:group>
            <v:group style="position:absolute;left:1897;top:824;width:2;height:52" coordorigin="1897,824" coordsize="2,52">
              <v:shape style="position:absolute;left:1897;top:824;width:2;height:52" coordorigin="1897,824" coordsize="0,52" path="m1897,824l1897,876e" filled="false" stroked="true" strokeweight=".163027pt" strokecolor="#ff0000">
                <v:path arrowok="t"/>
              </v:shape>
            </v:group>
            <v:group style="position:absolute;left:1877;top:849;width:40;height:2" coordorigin="1877,849" coordsize="40,2">
              <v:shape style="position:absolute;left:1877;top:849;width:40;height:2" coordorigin="1877,849" coordsize="40,0" path="m1877,849l1916,849e" filled="false" stroked="true" strokeweight=".214789pt" strokecolor="#ff0000">
                <v:path arrowok="t"/>
              </v:shape>
            </v:group>
            <v:group style="position:absolute;left:1897;top:824;width:2;height:52" coordorigin="1897,824" coordsize="2,52">
              <v:shape style="position:absolute;left:1897;top:824;width:2;height:52" coordorigin="1897,824" coordsize="0,52" path="m1897,824l1897,875e" filled="false" stroked="true" strokeweight=".163027pt" strokecolor="#ff0000">
                <v:path arrowok="t"/>
              </v:shape>
            </v:group>
            <v:group style="position:absolute;left:1877;top:849;width:40;height:2" coordorigin="1877,849" coordsize="40,2">
              <v:shape style="position:absolute;left:1877;top:849;width:40;height:2" coordorigin="1877,849" coordsize="40,0" path="m1877,849l1916,849e" filled="false" stroked="true" strokeweight=".214789pt" strokecolor="#ff0000">
                <v:path arrowok="t"/>
              </v:shape>
            </v:group>
            <v:group style="position:absolute;left:1897;top:823;width:2;height:52" coordorigin="1897,823" coordsize="2,52">
              <v:shape style="position:absolute;left:1897;top:823;width:2;height:52" coordorigin="1897,823" coordsize="0,52" path="m1897,823l1897,874e" filled="false" stroked="true" strokeweight=".163027pt" strokecolor="#ff0000">
                <v:path arrowok="t"/>
              </v:shape>
            </v:group>
            <v:group style="position:absolute;left:1877;top:848;width:40;height:2" coordorigin="1877,848" coordsize="40,2">
              <v:shape style="position:absolute;left:1877;top:848;width:40;height:2" coordorigin="1877,848" coordsize="40,0" path="m1877,848l1916,848e" filled="false" stroked="true" strokeweight=".214789pt" strokecolor="#ff0000">
                <v:path arrowok="t"/>
              </v:shape>
            </v:group>
            <v:group style="position:absolute;left:1897;top:822;width:2;height:52" coordorigin="1897,822" coordsize="2,52">
              <v:shape style="position:absolute;left:1897;top:822;width:2;height:52" coordorigin="1897,822" coordsize="0,52" path="m1897,822l1897,874e" filled="false" stroked="true" strokeweight=".163027pt" strokecolor="#ff0000">
                <v:path arrowok="t"/>
              </v:shape>
            </v:group>
            <v:group style="position:absolute;left:1877;top:847;width:40;height:2" coordorigin="1877,847" coordsize="40,2">
              <v:shape style="position:absolute;left:1877;top:847;width:40;height:2" coordorigin="1877,847" coordsize="40,0" path="m1877,847l1916,847e" filled="false" stroked="true" strokeweight=".214789pt" strokecolor="#ff0000">
                <v:path arrowok="t"/>
              </v:shape>
            </v:group>
            <v:group style="position:absolute;left:1897;top:821;width:2;height:52" coordorigin="1897,821" coordsize="2,52">
              <v:shape style="position:absolute;left:1897;top:821;width:2;height:52" coordorigin="1897,821" coordsize="0,52" path="m1897,821l1897,873e" filled="false" stroked="true" strokeweight=".163027pt" strokecolor="#ff0000">
                <v:path arrowok="t"/>
              </v:shape>
            </v:group>
            <v:group style="position:absolute;left:1877;top:846;width:40;height:2" coordorigin="1877,846" coordsize="40,2">
              <v:shape style="position:absolute;left:1877;top:846;width:40;height:2" coordorigin="1877,846" coordsize="40,0" path="m1877,846l1916,846e" filled="false" stroked="true" strokeweight=".214789pt" strokecolor="#ff0000">
                <v:path arrowok="t"/>
              </v:shape>
            </v:group>
            <v:group style="position:absolute;left:1897;top:821;width:2;height:52" coordorigin="1897,821" coordsize="2,52">
              <v:shape style="position:absolute;left:1897;top:821;width:2;height:52" coordorigin="1897,821" coordsize="0,52" path="m1897,821l1897,872e" filled="false" stroked="true" strokeweight=".163027pt" strokecolor="#ff0000">
                <v:path arrowok="t"/>
              </v:shape>
            </v:group>
            <v:group style="position:absolute;left:1877;top:846;width:40;height:2" coordorigin="1877,846" coordsize="40,2">
              <v:shape style="position:absolute;left:1877;top:846;width:40;height:2" coordorigin="1877,846" coordsize="40,0" path="m1877,846l1916,846e" filled="false" stroked="true" strokeweight=".214789pt" strokecolor="#ff0000">
                <v:path arrowok="t"/>
              </v:shape>
            </v:group>
            <v:group style="position:absolute;left:1897;top:820;width:2;height:52" coordorigin="1897,820" coordsize="2,52">
              <v:shape style="position:absolute;left:1897;top:820;width:2;height:52" coordorigin="1897,820" coordsize="0,52" path="m1897,820l1897,871e" filled="false" stroked="true" strokeweight=".163027pt" strokecolor="#ff0000">
                <v:path arrowok="t"/>
              </v:shape>
            </v:group>
            <v:group style="position:absolute;left:1877;top:845;width:40;height:2" coordorigin="1877,845" coordsize="40,2">
              <v:shape style="position:absolute;left:1877;top:845;width:40;height:2" coordorigin="1877,845" coordsize="40,0" path="m1877,845l1916,845e" filled="false" stroked="true" strokeweight=".214789pt" strokecolor="#ff0000">
                <v:path arrowok="t"/>
              </v:shape>
            </v:group>
            <v:group style="position:absolute;left:1897;top:819;width:2;height:52" coordorigin="1897,819" coordsize="2,52">
              <v:shape style="position:absolute;left:1897;top:819;width:2;height:52" coordorigin="1897,819" coordsize="0,52" path="m1897,819l1897,871e" filled="false" stroked="true" strokeweight=".163027pt" strokecolor="#ff0000">
                <v:path arrowok="t"/>
              </v:shape>
            </v:group>
            <v:group style="position:absolute;left:1877;top:844;width:40;height:2" coordorigin="1877,844" coordsize="40,2">
              <v:shape style="position:absolute;left:1877;top:844;width:40;height:2" coordorigin="1877,844" coordsize="40,0" path="m1877,844l1916,844e" filled="false" stroked="true" strokeweight=".214789pt" strokecolor="#ff0000">
                <v:path arrowok="t"/>
              </v:shape>
            </v:group>
            <v:group style="position:absolute;left:1897;top:819;width:2;height:52" coordorigin="1897,819" coordsize="2,52">
              <v:shape style="position:absolute;left:1897;top:819;width:2;height:52" coordorigin="1897,819" coordsize="0,52" path="m1897,819l1897,870e" filled="false" stroked="true" strokeweight=".163027pt" strokecolor="#ff0000">
                <v:path arrowok="t"/>
              </v:shape>
            </v:group>
            <v:group style="position:absolute;left:1877;top:844;width:40;height:2" coordorigin="1877,844" coordsize="40,2">
              <v:shape style="position:absolute;left:1877;top:844;width:40;height:2" coordorigin="1877,844" coordsize="40,0" path="m1877,844l1916,844e" filled="false" stroked="true" strokeweight=".214789pt" strokecolor="#ff0000">
                <v:path arrowok="t"/>
              </v:shape>
            </v:group>
            <v:group style="position:absolute;left:1897;top:818;width:2;height:52" coordorigin="1897,818" coordsize="2,52">
              <v:shape style="position:absolute;left:1897;top:818;width:2;height:52" coordorigin="1897,818" coordsize="0,52" path="m1897,818l1897,869e" filled="false" stroked="true" strokeweight=".163027pt" strokecolor="#ff0000">
                <v:path arrowok="t"/>
              </v:shape>
            </v:group>
            <v:group style="position:absolute;left:1877;top:843;width:40;height:2" coordorigin="1877,843" coordsize="40,2">
              <v:shape style="position:absolute;left:1877;top:843;width:40;height:2" coordorigin="1877,843" coordsize="40,0" path="m1877,843l1916,843e" filled="false" stroked="true" strokeweight=".214789pt" strokecolor="#ff0000">
                <v:path arrowok="t"/>
              </v:shape>
            </v:group>
            <v:group style="position:absolute;left:1897;top:817;width:2;height:52" coordorigin="1897,817" coordsize="2,52">
              <v:shape style="position:absolute;left:1897;top:817;width:2;height:52" coordorigin="1897,817" coordsize="0,52" path="m1897,817l1897,869e" filled="false" stroked="true" strokeweight=".163027pt" strokecolor="#ff0000">
                <v:path arrowok="t"/>
              </v:shape>
            </v:group>
            <v:group style="position:absolute;left:1877;top:842;width:40;height:2" coordorigin="1877,842" coordsize="40,2">
              <v:shape style="position:absolute;left:1877;top:842;width:40;height:2" coordorigin="1877,842" coordsize="40,0" path="m1877,842l1916,842e" filled="false" stroked="true" strokeweight=".214789pt" strokecolor="#ff0000">
                <v:path arrowok="t"/>
              </v:shape>
            </v:group>
            <v:group style="position:absolute;left:1897;top:816;width:2;height:52" coordorigin="1897,816" coordsize="2,52">
              <v:shape style="position:absolute;left:1897;top:816;width:2;height:52" coordorigin="1897,816" coordsize="0,52" path="m1897,816l1897,868e" filled="false" stroked="true" strokeweight=".163027pt" strokecolor="#ff0000">
                <v:path arrowok="t"/>
              </v:shape>
            </v:group>
            <v:group style="position:absolute;left:1877;top:841;width:40;height:2" coordorigin="1877,841" coordsize="40,2">
              <v:shape style="position:absolute;left:1877;top:841;width:40;height:2" coordorigin="1877,841" coordsize="40,0" path="m1877,841l1916,841e" filled="false" stroked="true" strokeweight=".214789pt" strokecolor="#ff0000">
                <v:path arrowok="t"/>
              </v:shape>
            </v:group>
            <v:group style="position:absolute;left:1897;top:816;width:2;height:52" coordorigin="1897,816" coordsize="2,52">
              <v:shape style="position:absolute;left:1897;top:816;width:2;height:52" coordorigin="1897,816" coordsize="0,52" path="m1897,816l1897,867e" filled="false" stroked="true" strokeweight=".163027pt" strokecolor="#ff0000">
                <v:path arrowok="t"/>
              </v:shape>
            </v:group>
            <v:group style="position:absolute;left:1877;top:841;width:40;height:2" coordorigin="1877,841" coordsize="40,2">
              <v:shape style="position:absolute;left:1877;top:841;width:40;height:2" coordorigin="1877,841" coordsize="40,0" path="m1877,841l1916,841e" filled="false" stroked="true" strokeweight=".214789pt" strokecolor="#ff0000">
                <v:path arrowok="t"/>
              </v:shape>
            </v:group>
            <v:group style="position:absolute;left:1897;top:815;width:2;height:52" coordorigin="1897,815" coordsize="2,52">
              <v:shape style="position:absolute;left:1897;top:815;width:2;height:52" coordorigin="1897,815" coordsize="0,52" path="m1897,815l1897,866e" filled="false" stroked="true" strokeweight=".163027pt" strokecolor="#ff0000">
                <v:path arrowok="t"/>
              </v:shape>
            </v:group>
            <v:group style="position:absolute;left:1877;top:840;width:40;height:2" coordorigin="1877,840" coordsize="40,2">
              <v:shape style="position:absolute;left:1877;top:840;width:40;height:2" coordorigin="1877,840" coordsize="40,0" path="m1877,840l1916,840e" filled="false" stroked="true" strokeweight=".214789pt" strokecolor="#ff0000">
                <v:path arrowok="t"/>
              </v:shape>
            </v:group>
            <v:group style="position:absolute;left:1897;top:814;width:2;height:52" coordorigin="1897,814" coordsize="2,52">
              <v:shape style="position:absolute;left:1897;top:814;width:2;height:52" coordorigin="1897,814" coordsize="0,52" path="m1897,814l1897,866e" filled="false" stroked="true" strokeweight=".163027pt" strokecolor="#ff0000">
                <v:path arrowok="t"/>
              </v:shape>
            </v:group>
            <v:group style="position:absolute;left:1877;top:839;width:40;height:2" coordorigin="1877,839" coordsize="40,2">
              <v:shape style="position:absolute;left:1877;top:839;width:40;height:2" coordorigin="1877,839" coordsize="40,0" path="m1877,839l1916,839e" filled="false" stroked="true" strokeweight=".214789pt" strokecolor="#ff0000">
                <v:path arrowok="t"/>
              </v:shape>
            </v:group>
            <v:group style="position:absolute;left:1897;top:813;width:2;height:52" coordorigin="1897,813" coordsize="2,52">
              <v:shape style="position:absolute;left:1897;top:813;width:2;height:52" coordorigin="1897,813" coordsize="0,52" path="m1897,813l1897,865e" filled="false" stroked="true" strokeweight=".163027pt" strokecolor="#ff0000">
                <v:path arrowok="t"/>
              </v:shape>
            </v:group>
            <v:group style="position:absolute;left:1877;top:838;width:40;height:2" coordorigin="1877,838" coordsize="40,2">
              <v:shape style="position:absolute;left:1877;top:838;width:40;height:2" coordorigin="1877,838" coordsize="40,0" path="m1877,838l1916,838e" filled="false" stroked="true" strokeweight=".214789pt" strokecolor="#ff0000">
                <v:path arrowok="t"/>
              </v:shape>
            </v:group>
            <v:group style="position:absolute;left:1897;top:813;width:2;height:52" coordorigin="1897,813" coordsize="2,52">
              <v:shape style="position:absolute;left:1897;top:813;width:2;height:52" coordorigin="1897,813" coordsize="0,52" path="m1897,813l1897,864e" filled="false" stroked="true" strokeweight=".163027pt" strokecolor="#ff0000">
                <v:path arrowok="t"/>
              </v:shape>
            </v:group>
            <v:group style="position:absolute;left:1877;top:838;width:40;height:2" coordorigin="1877,838" coordsize="40,2">
              <v:shape style="position:absolute;left:1877;top:838;width:40;height:2" coordorigin="1877,838" coordsize="40,0" path="m1877,838l1916,838e" filled="false" stroked="true" strokeweight=".214789pt" strokecolor="#ff0000">
                <v:path arrowok="t"/>
              </v:shape>
            </v:group>
            <v:group style="position:absolute;left:1897;top:812;width:2;height:52" coordorigin="1897,812" coordsize="2,52">
              <v:shape style="position:absolute;left:1897;top:812;width:2;height:52" coordorigin="1897,812" coordsize="0,52" path="m1897,812l1897,863e" filled="false" stroked="true" strokeweight=".163027pt" strokecolor="#ff0000">
                <v:path arrowok="t"/>
              </v:shape>
            </v:group>
            <v:group style="position:absolute;left:1877;top:837;width:40;height:2" coordorigin="1877,837" coordsize="40,2">
              <v:shape style="position:absolute;left:1877;top:837;width:40;height:2" coordorigin="1877,837" coordsize="40,0" path="m1877,837l1916,837e" filled="false" stroked="true" strokeweight=".214789pt" strokecolor="#ff0000">
                <v:path arrowok="t"/>
              </v:shape>
            </v:group>
            <v:group style="position:absolute;left:1897;top:811;width:2;height:52" coordorigin="1897,811" coordsize="2,52">
              <v:shape style="position:absolute;left:1897;top:811;width:2;height:52" coordorigin="1897,811" coordsize="0,52" path="m1897,811l1897,863e" filled="false" stroked="true" strokeweight=".163027pt" strokecolor="#ff0000">
                <v:path arrowok="t"/>
              </v:shape>
            </v:group>
            <v:group style="position:absolute;left:1877;top:836;width:40;height:2" coordorigin="1877,836" coordsize="40,2">
              <v:shape style="position:absolute;left:1877;top:836;width:40;height:2" coordorigin="1877,836" coordsize="40,0" path="m1877,836l1916,836e" filled="false" stroked="true" strokeweight=".214789pt" strokecolor="#ff0000">
                <v:path arrowok="t"/>
              </v:shape>
            </v:group>
            <v:group style="position:absolute;left:1897;top:811;width:2;height:52" coordorigin="1897,811" coordsize="2,52">
              <v:shape style="position:absolute;left:1897;top:811;width:2;height:52" coordorigin="1897,811" coordsize="0,52" path="m1897,811l1897,862e" filled="false" stroked="true" strokeweight=".163027pt" strokecolor="#ff0000">
                <v:path arrowok="t"/>
              </v:shape>
            </v:group>
            <v:group style="position:absolute;left:1877;top:836;width:40;height:2" coordorigin="1877,836" coordsize="40,2">
              <v:shape style="position:absolute;left:1877;top:836;width:40;height:2" coordorigin="1877,836" coordsize="40,0" path="m1877,836l1916,836e" filled="false" stroked="true" strokeweight=".214789pt" strokecolor="#ff0000">
                <v:path arrowok="t"/>
              </v:shape>
            </v:group>
            <v:group style="position:absolute;left:1897;top:810;width:2;height:52" coordorigin="1897,810" coordsize="2,52">
              <v:shape style="position:absolute;left:1897;top:810;width:2;height:52" coordorigin="1897,810" coordsize="0,52" path="m1897,810l1897,861e" filled="false" stroked="true" strokeweight=".163027pt" strokecolor="#ff0000">
                <v:path arrowok="t"/>
              </v:shape>
            </v:group>
            <v:group style="position:absolute;left:1877;top:835;width:40;height:2" coordorigin="1877,835" coordsize="40,2">
              <v:shape style="position:absolute;left:1877;top:835;width:40;height:2" coordorigin="1877,835" coordsize="40,0" path="m1877,835l1916,835e" filled="false" stroked="true" strokeweight=".214789pt" strokecolor="#ff0000">
                <v:path arrowok="t"/>
              </v:shape>
            </v:group>
            <v:group style="position:absolute;left:1897;top:809;width:2;height:52" coordorigin="1897,809" coordsize="2,52">
              <v:shape style="position:absolute;left:1897;top:809;width:2;height:52" coordorigin="1897,809" coordsize="0,52" path="m1897,809l1897,861e" filled="false" stroked="true" strokeweight=".163027pt" strokecolor="#ff0000">
                <v:path arrowok="t"/>
              </v:shape>
            </v:group>
            <v:group style="position:absolute;left:1877;top:834;width:40;height:2" coordorigin="1877,834" coordsize="40,2">
              <v:shape style="position:absolute;left:1877;top:834;width:40;height:2" coordorigin="1877,834" coordsize="40,0" path="m1877,834l1916,834e" filled="false" stroked="true" strokeweight=".214789pt" strokecolor="#ff0000">
                <v:path arrowok="t"/>
              </v:shape>
            </v:group>
            <v:group style="position:absolute;left:1897;top:808;width:2;height:52" coordorigin="1897,808" coordsize="2,52">
              <v:shape style="position:absolute;left:1897;top:808;width:2;height:52" coordorigin="1897,808" coordsize="0,52" path="m1897,808l1897,860e" filled="false" stroked="true" strokeweight=".163027pt" strokecolor="#ff0000">
                <v:path arrowok="t"/>
              </v:shape>
            </v:group>
            <v:group style="position:absolute;left:1877;top:833;width:40;height:2" coordorigin="1877,833" coordsize="40,2">
              <v:shape style="position:absolute;left:1877;top:833;width:40;height:2" coordorigin="1877,833" coordsize="40,0" path="m1877,833l1916,833e" filled="false" stroked="true" strokeweight=".214789pt" strokecolor="#ff0000">
                <v:path arrowok="t"/>
              </v:shape>
            </v:group>
            <v:group style="position:absolute;left:1897;top:808;width:2;height:52" coordorigin="1897,808" coordsize="2,52">
              <v:shape style="position:absolute;left:1897;top:808;width:2;height:52" coordorigin="1897,808" coordsize="0,52" path="m1897,808l1897,859e" filled="false" stroked="true" strokeweight=".163027pt" strokecolor="#ff0000">
                <v:path arrowok="t"/>
              </v:shape>
            </v:group>
            <v:group style="position:absolute;left:1877;top:833;width:40;height:2" coordorigin="1877,833" coordsize="40,2">
              <v:shape style="position:absolute;left:1877;top:833;width:40;height:2" coordorigin="1877,833" coordsize="40,0" path="m1877,833l1916,833e" filled="false" stroked="true" strokeweight=".214789pt" strokecolor="#ff0000">
                <v:path arrowok="t"/>
              </v:shape>
            </v:group>
            <v:group style="position:absolute;left:1897;top:807;width:2;height:52" coordorigin="1897,807" coordsize="2,52">
              <v:shape style="position:absolute;left:1897;top:807;width:2;height:52" coordorigin="1897,807" coordsize="0,52" path="m1897,807l1897,858e" filled="false" stroked="true" strokeweight=".163027pt" strokecolor="#ff0000">
                <v:path arrowok="t"/>
              </v:shape>
            </v:group>
            <v:group style="position:absolute;left:1877;top:832;width:40;height:2" coordorigin="1877,832" coordsize="40,2">
              <v:shape style="position:absolute;left:1877;top:832;width:40;height:2" coordorigin="1877,832" coordsize="40,0" path="m1877,832l1916,832e" filled="false" stroked="true" strokeweight=".214789pt" strokecolor="#ff0000">
                <v:path arrowok="t"/>
              </v:shape>
            </v:group>
            <v:group style="position:absolute;left:1897;top:806;width:2;height:52" coordorigin="1897,806" coordsize="2,52">
              <v:shape style="position:absolute;left:1897;top:806;width:2;height:52" coordorigin="1897,806" coordsize="0,52" path="m1897,806l1897,858e" filled="false" stroked="true" strokeweight=".163027pt" strokecolor="#ff0000">
                <v:path arrowok="t"/>
              </v:shape>
            </v:group>
            <v:group style="position:absolute;left:1877;top:831;width:40;height:2" coordorigin="1877,831" coordsize="40,2">
              <v:shape style="position:absolute;left:1877;top:831;width:40;height:2" coordorigin="1877,831" coordsize="40,0" path="m1877,831l1916,831e" filled="false" stroked="true" strokeweight=".214789pt" strokecolor="#ff0000">
                <v:path arrowok="t"/>
              </v:shape>
            </v:group>
            <v:group style="position:absolute;left:1897;top:806;width:2;height:52" coordorigin="1897,806" coordsize="2,52">
              <v:shape style="position:absolute;left:1897;top:806;width:2;height:52" coordorigin="1897,806" coordsize="0,52" path="m1897,806l1897,857e" filled="false" stroked="true" strokeweight=".163027pt" strokecolor="#ff0000">
                <v:path arrowok="t"/>
              </v:shape>
            </v:group>
            <v:group style="position:absolute;left:1877;top:831;width:40;height:2" coordorigin="1877,831" coordsize="40,2">
              <v:shape style="position:absolute;left:1877;top:831;width:40;height:2" coordorigin="1877,831" coordsize="40,0" path="m1877,831l1916,831e" filled="false" stroked="true" strokeweight=".214789pt" strokecolor="#ff0000">
                <v:path arrowok="t"/>
              </v:shape>
            </v:group>
            <v:group style="position:absolute;left:1897;top:805;width:2;height:52" coordorigin="1897,805" coordsize="2,52">
              <v:shape style="position:absolute;left:1897;top:805;width:2;height:52" coordorigin="1897,805" coordsize="0,52" path="m1897,805l1897,856e" filled="false" stroked="true" strokeweight=".163027pt" strokecolor="#ff0000">
                <v:path arrowok="t"/>
              </v:shape>
            </v:group>
            <v:group style="position:absolute;left:1877;top:830;width:40;height:2" coordorigin="1877,830" coordsize="40,2">
              <v:shape style="position:absolute;left:1877;top:830;width:40;height:2" coordorigin="1877,830" coordsize="40,0" path="m1877,830l1916,830e" filled="false" stroked="true" strokeweight=".214789pt" strokecolor="#ff0000">
                <v:path arrowok="t"/>
              </v:shape>
            </v:group>
            <v:group style="position:absolute;left:1897;top:804;width:2;height:52" coordorigin="1897,804" coordsize="2,52">
              <v:shape style="position:absolute;left:1897;top:804;width:2;height:52" coordorigin="1897,804" coordsize="0,52" path="m1897,804l1897,856e" filled="false" stroked="true" strokeweight=".163027pt" strokecolor="#ff0000">
                <v:path arrowok="t"/>
              </v:shape>
            </v:group>
            <v:group style="position:absolute;left:1877;top:829;width:40;height:2" coordorigin="1877,829" coordsize="40,2">
              <v:shape style="position:absolute;left:1877;top:829;width:40;height:2" coordorigin="1877,829" coordsize="40,0" path="m1877,829l1916,829e" filled="false" stroked="true" strokeweight=".214789pt" strokecolor="#ff0000">
                <v:path arrowok="t"/>
              </v:shape>
            </v:group>
            <v:group style="position:absolute;left:1897;top:803;width:2;height:52" coordorigin="1897,803" coordsize="2,52">
              <v:shape style="position:absolute;left:1897;top:803;width:2;height:52" coordorigin="1897,803" coordsize="0,52" path="m1897,803l1897,855e" filled="false" stroked="true" strokeweight=".163027pt" strokecolor="#ff0000">
                <v:path arrowok="t"/>
              </v:shape>
            </v:group>
            <v:group style="position:absolute;left:1877;top:828;width:40;height:2" coordorigin="1877,828" coordsize="40,2">
              <v:shape style="position:absolute;left:1877;top:828;width:40;height:2" coordorigin="1877,828" coordsize="40,0" path="m1877,828l1916,828e" filled="false" stroked="true" strokeweight=".214789pt" strokecolor="#ff0000">
                <v:path arrowok="t"/>
              </v:shape>
            </v:group>
            <v:group style="position:absolute;left:1897;top:803;width:2;height:52" coordorigin="1897,803" coordsize="2,52">
              <v:shape style="position:absolute;left:1897;top:803;width:2;height:52" coordorigin="1897,803" coordsize="0,52" path="m1897,803l1897,854e" filled="false" stroked="true" strokeweight=".163027pt" strokecolor="#ff0000">
                <v:path arrowok="t"/>
              </v:shape>
            </v:group>
            <v:group style="position:absolute;left:1877;top:828;width:40;height:2" coordorigin="1877,828" coordsize="40,2">
              <v:shape style="position:absolute;left:1877;top:828;width:40;height:2" coordorigin="1877,828" coordsize="40,0" path="m1877,828l1916,828e" filled="false" stroked="true" strokeweight=".214789pt" strokecolor="#ff0000">
                <v:path arrowok="t"/>
              </v:shape>
            </v:group>
            <v:group style="position:absolute;left:1897;top:802;width:2;height:52" coordorigin="1897,802" coordsize="2,52">
              <v:shape style="position:absolute;left:1897;top:802;width:2;height:52" coordorigin="1897,802" coordsize="0,52" path="m1897,802l1897,853e" filled="false" stroked="true" strokeweight=".163027pt" strokecolor="#ff0000">
                <v:path arrowok="t"/>
              </v:shape>
            </v:group>
            <v:group style="position:absolute;left:1877;top:827;width:40;height:2" coordorigin="1877,827" coordsize="40,2">
              <v:shape style="position:absolute;left:1877;top:827;width:40;height:2" coordorigin="1877,827" coordsize="40,0" path="m1877,827l1916,827e" filled="false" stroked="true" strokeweight=".214789pt" strokecolor="#ff0000">
                <v:path arrowok="t"/>
              </v:shape>
            </v:group>
            <v:group style="position:absolute;left:1897;top:801;width:2;height:52" coordorigin="1897,801" coordsize="2,52">
              <v:shape style="position:absolute;left:1897;top:801;width:2;height:52" coordorigin="1897,801" coordsize="0,52" path="m1897,801l1897,853e" filled="false" stroked="true" strokeweight=".163027pt" strokecolor="#ff0000">
                <v:path arrowok="t"/>
              </v:shape>
            </v:group>
            <v:group style="position:absolute;left:1877;top:826;width:40;height:2" coordorigin="1877,826" coordsize="40,2">
              <v:shape style="position:absolute;left:1877;top:826;width:40;height:2" coordorigin="1877,826" coordsize="40,0" path="m1877,826l1916,826e" filled="false" stroked="true" strokeweight=".214789pt" strokecolor="#ff0000">
                <v:path arrowok="t"/>
              </v:shape>
            </v:group>
            <v:group style="position:absolute;left:1897;top:800;width:2;height:52" coordorigin="1897,800" coordsize="2,52">
              <v:shape style="position:absolute;left:1897;top:800;width:2;height:52" coordorigin="1897,800" coordsize="0,52" path="m1897,800l1897,852e" filled="false" stroked="true" strokeweight=".163027pt" strokecolor="#ff0000">
                <v:path arrowok="t"/>
              </v:shape>
            </v:group>
            <v:group style="position:absolute;left:1877;top:825;width:40;height:2" coordorigin="1877,825" coordsize="40,2">
              <v:shape style="position:absolute;left:1877;top:825;width:40;height:2" coordorigin="1877,825" coordsize="40,0" path="m1877,825l1916,825e" filled="false" stroked="true" strokeweight=".214789pt" strokecolor="#ff0000">
                <v:path arrowok="t"/>
              </v:shape>
            </v:group>
            <v:group style="position:absolute;left:1897;top:800;width:2;height:52" coordorigin="1897,800" coordsize="2,52">
              <v:shape style="position:absolute;left:1897;top:800;width:2;height:52" coordorigin="1897,800" coordsize="0,52" path="m1897,800l1897,851e" filled="false" stroked="true" strokeweight=".163027pt" strokecolor="#ff0000">
                <v:path arrowok="t"/>
              </v:shape>
            </v:group>
            <v:group style="position:absolute;left:1877;top:825;width:40;height:2" coordorigin="1877,825" coordsize="40,2">
              <v:shape style="position:absolute;left:1877;top:825;width:40;height:2" coordorigin="1877,825" coordsize="40,0" path="m1877,825l1916,825e" filled="false" stroked="true" strokeweight=".214789pt" strokecolor="#ff0000">
                <v:path arrowok="t"/>
              </v:shape>
            </v:group>
            <v:group style="position:absolute;left:1897;top:799;width:2;height:52" coordorigin="1897,799" coordsize="2,52">
              <v:shape style="position:absolute;left:1897;top:799;width:2;height:52" coordorigin="1897,799" coordsize="0,52" path="m1897,799l1897,851e" filled="false" stroked="true" strokeweight=".163027pt" strokecolor="#ff0000">
                <v:path arrowok="t"/>
              </v:shape>
            </v:group>
            <v:group style="position:absolute;left:1877;top:824;width:40;height:2" coordorigin="1877,824" coordsize="40,2">
              <v:shape style="position:absolute;left:1877;top:824;width:40;height:2" coordorigin="1877,824" coordsize="40,0" path="m1877,824l1916,824e" filled="false" stroked="true" strokeweight=".214789pt" strokecolor="#ff0000">
                <v:path arrowok="t"/>
              </v:shape>
            </v:group>
            <v:group style="position:absolute;left:1897;top:798;width:2;height:52" coordorigin="1897,798" coordsize="2,52">
              <v:shape style="position:absolute;left:1897;top:798;width:2;height:52" coordorigin="1897,798" coordsize="0,52" path="m1897,798l1897,850e" filled="false" stroked="true" strokeweight=".163027pt" strokecolor="#ff0000">
                <v:path arrowok="t"/>
              </v:shape>
            </v:group>
            <v:group style="position:absolute;left:1877;top:823;width:40;height:2" coordorigin="1877,823" coordsize="40,2">
              <v:shape style="position:absolute;left:1877;top:823;width:40;height:2" coordorigin="1877,823" coordsize="40,0" path="m1877,823l1916,823e" filled="false" stroked="true" strokeweight=".214789pt" strokecolor="#ff0000">
                <v:path arrowok="t"/>
              </v:shape>
            </v:group>
            <v:group style="position:absolute;left:1897;top:798;width:2;height:52" coordorigin="1897,798" coordsize="2,52">
              <v:shape style="position:absolute;left:1897;top:798;width:2;height:52" coordorigin="1897,798" coordsize="0,52" path="m1897,798l1897,849e" filled="false" stroked="true" strokeweight=".163027pt" strokecolor="#ff0000">
                <v:path arrowok="t"/>
              </v:shape>
            </v:group>
            <v:group style="position:absolute;left:1877;top:823;width:40;height:2" coordorigin="1877,823" coordsize="40,2">
              <v:shape style="position:absolute;left:1877;top:823;width:40;height:2" coordorigin="1877,823" coordsize="40,0" path="m1877,823l1916,823e" filled="false" stroked="true" strokeweight=".214789pt" strokecolor="#ff0000">
                <v:path arrowok="t"/>
              </v:shape>
            </v:group>
            <v:group style="position:absolute;left:1897;top:797;width:2;height:52" coordorigin="1897,797" coordsize="2,52">
              <v:shape style="position:absolute;left:1897;top:797;width:2;height:52" coordorigin="1897,797" coordsize="0,52" path="m1897,797l1897,848e" filled="false" stroked="true" strokeweight=".163027pt" strokecolor="#ff0000">
                <v:path arrowok="t"/>
              </v:shape>
            </v:group>
            <v:group style="position:absolute;left:1877;top:822;width:40;height:2" coordorigin="1877,822" coordsize="40,2">
              <v:shape style="position:absolute;left:1877;top:822;width:40;height:2" coordorigin="1877,822" coordsize="40,0" path="m1877,822l1916,822e" filled="false" stroked="true" strokeweight=".214789pt" strokecolor="#ff0000">
                <v:path arrowok="t"/>
              </v:shape>
            </v:group>
            <v:group style="position:absolute;left:1897;top:796;width:2;height:52" coordorigin="1897,796" coordsize="2,52">
              <v:shape style="position:absolute;left:1897;top:796;width:2;height:52" coordorigin="1897,796" coordsize="0,52" path="m1897,796l1897,848e" filled="false" stroked="true" strokeweight=".163027pt" strokecolor="#ff0000">
                <v:path arrowok="t"/>
              </v:shape>
            </v:group>
            <v:group style="position:absolute;left:1877;top:821;width:40;height:2" coordorigin="1877,821" coordsize="40,2">
              <v:shape style="position:absolute;left:1877;top:821;width:40;height:2" coordorigin="1877,821" coordsize="40,0" path="m1877,821l1916,821e" filled="false" stroked="true" strokeweight=".214789pt" strokecolor="#ff0000">
                <v:path arrowok="t"/>
              </v:shape>
            </v:group>
            <v:group style="position:absolute;left:1897;top:795;width:2;height:52" coordorigin="1897,795" coordsize="2,52">
              <v:shape style="position:absolute;left:1897;top:795;width:2;height:52" coordorigin="1897,795" coordsize="0,52" path="m1897,795l1897,847e" filled="false" stroked="true" strokeweight=".163027pt" strokecolor="#ff0000">
                <v:path arrowok="t"/>
              </v:shape>
            </v:group>
            <v:group style="position:absolute;left:1877;top:820;width:40;height:2" coordorigin="1877,820" coordsize="40,2">
              <v:shape style="position:absolute;left:1877;top:820;width:40;height:2" coordorigin="1877,820" coordsize="40,0" path="m1877,820l1916,820e" filled="false" stroked="true" strokeweight=".214789pt" strokecolor="#ff0000">
                <v:path arrowok="t"/>
              </v:shape>
            </v:group>
            <v:group style="position:absolute;left:1897;top:795;width:2;height:52" coordorigin="1897,795" coordsize="2,52">
              <v:shape style="position:absolute;left:1897;top:795;width:2;height:52" coordorigin="1897,795" coordsize="0,52" path="m1897,795l1897,846e" filled="false" stroked="true" strokeweight=".163027pt" strokecolor="#ff0000">
                <v:path arrowok="t"/>
              </v:shape>
            </v:group>
            <v:group style="position:absolute;left:1877;top:820;width:40;height:2" coordorigin="1877,820" coordsize="40,2">
              <v:shape style="position:absolute;left:1877;top:820;width:40;height:2" coordorigin="1877,820" coordsize="40,0" path="m1877,820l1916,820e" filled="false" stroked="true" strokeweight=".214789pt" strokecolor="#ff0000">
                <v:path arrowok="t"/>
              </v:shape>
            </v:group>
            <v:group style="position:absolute;left:1897;top:794;width:2;height:52" coordorigin="1897,794" coordsize="2,52">
              <v:shape style="position:absolute;left:1897;top:794;width:2;height:52" coordorigin="1897,794" coordsize="0,52" path="m1897,794l1897,845e" filled="false" stroked="true" strokeweight=".163027pt" strokecolor="#ff0000">
                <v:path arrowok="t"/>
              </v:shape>
            </v:group>
            <v:group style="position:absolute;left:1877;top:819;width:40;height:2" coordorigin="1877,819" coordsize="40,2">
              <v:shape style="position:absolute;left:1877;top:819;width:40;height:2" coordorigin="1877,819" coordsize="40,0" path="m1877,819l1916,819e" filled="false" stroked="true" strokeweight=".214789pt" strokecolor="#ff0000">
                <v:path arrowok="t"/>
              </v:shape>
            </v:group>
            <v:group style="position:absolute;left:1897;top:793;width:2;height:52" coordorigin="1897,793" coordsize="2,52">
              <v:shape style="position:absolute;left:1897;top:793;width:2;height:52" coordorigin="1897,793" coordsize="0,52" path="m1897,793l1897,845e" filled="false" stroked="true" strokeweight=".163027pt" strokecolor="#ff0000">
                <v:path arrowok="t"/>
              </v:shape>
            </v:group>
            <v:group style="position:absolute;left:1877;top:818;width:40;height:2" coordorigin="1877,818" coordsize="40,2">
              <v:shape style="position:absolute;left:1877;top:818;width:40;height:2" coordorigin="1877,818" coordsize="40,0" path="m1877,818l1916,818e" filled="false" stroked="true" strokeweight=".214789pt" strokecolor="#ff0000">
                <v:path arrowok="t"/>
              </v:shape>
            </v:group>
            <v:group style="position:absolute;left:1897;top:793;width:2;height:52" coordorigin="1897,793" coordsize="2,52">
              <v:shape style="position:absolute;left:1897;top:793;width:2;height:52" coordorigin="1897,793" coordsize="0,52" path="m1897,793l1897,844e" filled="false" stroked="true" strokeweight=".163027pt" strokecolor="#ff0000">
                <v:path arrowok="t"/>
              </v:shape>
            </v:group>
            <v:group style="position:absolute;left:1877;top:818;width:40;height:2" coordorigin="1877,818" coordsize="40,2">
              <v:shape style="position:absolute;left:1877;top:818;width:40;height:2" coordorigin="1877,818" coordsize="40,0" path="m1877,818l1916,818e" filled="false" stroked="true" strokeweight=".214789pt" strokecolor="#ff0000">
                <v:path arrowok="t"/>
              </v:shape>
            </v:group>
            <v:group style="position:absolute;left:1897;top:792;width:2;height:52" coordorigin="1897,792" coordsize="2,52">
              <v:shape style="position:absolute;left:1897;top:792;width:2;height:52" coordorigin="1897,792" coordsize="0,52" path="m1897,792l1897,843e" filled="false" stroked="true" strokeweight=".163027pt" strokecolor="#ff0000">
                <v:path arrowok="t"/>
              </v:shape>
            </v:group>
            <v:group style="position:absolute;left:1877;top:817;width:40;height:2" coordorigin="1877,817" coordsize="40,2">
              <v:shape style="position:absolute;left:1877;top:817;width:40;height:2" coordorigin="1877,817" coordsize="40,0" path="m1877,817l1916,817e" filled="false" stroked="true" strokeweight=".214789pt" strokecolor="#ff0000">
                <v:path arrowok="t"/>
              </v:shape>
            </v:group>
            <v:group style="position:absolute;left:1897;top:791;width:2;height:52" coordorigin="1897,791" coordsize="2,52">
              <v:shape style="position:absolute;left:1897;top:791;width:2;height:52" coordorigin="1897,791" coordsize="0,52" path="m1897,791l1897,843e" filled="false" stroked="true" strokeweight=".163027pt" strokecolor="#ff0000">
                <v:path arrowok="t"/>
              </v:shape>
            </v:group>
            <v:group style="position:absolute;left:1877;top:816;width:40;height:2" coordorigin="1877,816" coordsize="40,2">
              <v:shape style="position:absolute;left:1877;top:816;width:40;height:2" coordorigin="1877,816" coordsize="40,0" path="m1877,816l1916,816e" filled="false" stroked="true" strokeweight=".214789pt" strokecolor="#ff0000">
                <v:path arrowok="t"/>
              </v:shape>
            </v:group>
            <v:group style="position:absolute;left:1897;top:790;width:2;height:52" coordorigin="1897,790" coordsize="2,52">
              <v:shape style="position:absolute;left:1897;top:790;width:2;height:52" coordorigin="1897,790" coordsize="0,52" path="m1897,790l1897,842e" filled="false" stroked="true" strokeweight=".163027pt" strokecolor="#ff0000">
                <v:path arrowok="t"/>
              </v:shape>
            </v:group>
            <v:group style="position:absolute;left:1877;top:815;width:40;height:2" coordorigin="1877,815" coordsize="40,2">
              <v:shape style="position:absolute;left:1877;top:815;width:40;height:2" coordorigin="1877,815" coordsize="40,0" path="m1877,815l1916,815e" filled="false" stroked="true" strokeweight=".214789pt" strokecolor="#ff0000">
                <v:path arrowok="t"/>
              </v:shape>
            </v:group>
            <v:group style="position:absolute;left:1897;top:790;width:2;height:52" coordorigin="1897,790" coordsize="2,52">
              <v:shape style="position:absolute;left:1897;top:790;width:2;height:52" coordorigin="1897,790" coordsize="0,52" path="m1897,790l1897,841e" filled="false" stroked="true" strokeweight=".163027pt" strokecolor="#ff0000">
                <v:path arrowok="t"/>
              </v:shape>
            </v:group>
            <v:group style="position:absolute;left:1877;top:815;width:40;height:2" coordorigin="1877,815" coordsize="40,2">
              <v:shape style="position:absolute;left:1877;top:815;width:40;height:2" coordorigin="1877,815" coordsize="40,0" path="m1877,815l1916,815e" filled="false" stroked="true" strokeweight=".214789pt" strokecolor="#ff0000">
                <v:path arrowok="t"/>
              </v:shape>
            </v:group>
            <v:group style="position:absolute;left:1897;top:789;width:2;height:52" coordorigin="1897,789" coordsize="2,52">
              <v:shape style="position:absolute;left:1897;top:789;width:2;height:52" coordorigin="1897,789" coordsize="0,52" path="m1897,789l1897,840e" filled="false" stroked="true" strokeweight=".163027pt" strokecolor="#ff0000">
                <v:path arrowok="t"/>
              </v:shape>
            </v:group>
            <v:group style="position:absolute;left:1877;top:814;width:40;height:2" coordorigin="1877,814" coordsize="40,2">
              <v:shape style="position:absolute;left:1877;top:814;width:40;height:2" coordorigin="1877,814" coordsize="40,0" path="m1877,814l1916,814e" filled="false" stroked="true" strokeweight=".214789pt" strokecolor="#ff0000">
                <v:path arrowok="t"/>
              </v:shape>
            </v:group>
            <v:group style="position:absolute;left:1897;top:788;width:2;height:52" coordorigin="1897,788" coordsize="2,52">
              <v:shape style="position:absolute;left:1897;top:788;width:2;height:52" coordorigin="1897,788" coordsize="0,52" path="m1897,788l1897,840e" filled="false" stroked="true" strokeweight=".163027pt" strokecolor="#ff0000">
                <v:path arrowok="t"/>
              </v:shape>
            </v:group>
            <v:group style="position:absolute;left:1877;top:813;width:40;height:2" coordorigin="1877,813" coordsize="40,2">
              <v:shape style="position:absolute;left:1877;top:813;width:40;height:2" coordorigin="1877,813" coordsize="40,0" path="m1877,813l1916,813e" filled="false" stroked="true" strokeweight=".214789pt" strokecolor="#ff0000">
                <v:path arrowok="t"/>
              </v:shape>
            </v:group>
            <v:group style="position:absolute;left:1897;top:788;width:2;height:52" coordorigin="1897,788" coordsize="2,52">
              <v:shape style="position:absolute;left:1897;top:788;width:2;height:52" coordorigin="1897,788" coordsize="0,52" path="m1897,788l1897,840e" filled="false" stroked="true" strokeweight=".163027pt" strokecolor="#ff0000">
                <v:path arrowok="t"/>
              </v:shape>
            </v:group>
            <v:group style="position:absolute;left:1877;top:813;width:40;height:2" coordorigin="1877,813" coordsize="40,2">
              <v:shape style="position:absolute;left:1877;top:813;width:40;height:2" coordorigin="1877,813" coordsize="40,0" path="m1877,813l1916,813e" filled="false" stroked="true" strokeweight=".214789pt" strokecolor="#ff0000">
                <v:path arrowok="t"/>
              </v:shape>
            </v:group>
            <v:group style="position:absolute;left:1897;top:787;width:2;height:52" coordorigin="1897,787" coordsize="2,52">
              <v:shape style="position:absolute;left:1897;top:787;width:2;height:52" coordorigin="1897,787" coordsize="0,52" path="m1897,787l1897,839e" filled="false" stroked="true" strokeweight=".163027pt" strokecolor="#ff0000">
                <v:path arrowok="t"/>
              </v:shape>
            </v:group>
            <v:group style="position:absolute;left:1877;top:812;width:40;height:2" coordorigin="1877,812" coordsize="40,2">
              <v:shape style="position:absolute;left:1877;top:812;width:40;height:2" coordorigin="1877,812" coordsize="40,0" path="m1877,812l1916,812e" filled="false" stroked="true" strokeweight=".214789pt" strokecolor="#ff0000">
                <v:path arrowok="t"/>
              </v:shape>
            </v:group>
            <v:group style="position:absolute;left:1897;top:787;width:2;height:52" coordorigin="1897,787" coordsize="2,52">
              <v:shape style="position:absolute;left:1897;top:787;width:2;height:52" coordorigin="1897,787" coordsize="0,52" path="m1897,787l1897,838e" filled="false" stroked="true" strokeweight=".163027pt" strokecolor="#ff0000">
                <v:path arrowok="t"/>
              </v:shape>
            </v:group>
            <v:group style="position:absolute;left:1877;top:812;width:40;height:2" coordorigin="1877,812" coordsize="40,2">
              <v:shape style="position:absolute;left:1877;top:812;width:40;height:2" coordorigin="1877,812" coordsize="40,0" path="m1877,812l1916,812e" filled="false" stroked="true" strokeweight=".214789pt" strokecolor="#ff0000">
                <v:path arrowok="t"/>
              </v:shape>
            </v:group>
            <v:group style="position:absolute;left:1897;top:786;width:2;height:52" coordorigin="1897,786" coordsize="2,52">
              <v:shape style="position:absolute;left:1897;top:786;width:2;height:52" coordorigin="1897,786" coordsize="0,52" path="m1897,786l1897,837e" filled="false" stroked="true" strokeweight=".163027pt" strokecolor="#ff0000">
                <v:path arrowok="t"/>
              </v:shape>
            </v:group>
            <v:group style="position:absolute;left:1877;top:811;width:40;height:2" coordorigin="1877,811" coordsize="40,2">
              <v:shape style="position:absolute;left:1877;top:811;width:40;height:2" coordorigin="1877,811" coordsize="40,0" path="m1877,811l1916,811e" filled="false" stroked="true" strokeweight=".214789pt" strokecolor="#ff0000">
                <v:path arrowok="t"/>
              </v:shape>
            </v:group>
            <v:group style="position:absolute;left:1897;top:785;width:2;height:52" coordorigin="1897,785" coordsize="2,52">
              <v:shape style="position:absolute;left:1897;top:785;width:2;height:52" coordorigin="1897,785" coordsize="0,52" path="m1897,785l1897,837e" filled="false" stroked="true" strokeweight=".163027pt" strokecolor="#ff0000">
                <v:path arrowok="t"/>
              </v:shape>
            </v:group>
            <v:group style="position:absolute;left:1877;top:810;width:40;height:2" coordorigin="1877,810" coordsize="40,2">
              <v:shape style="position:absolute;left:1877;top:810;width:40;height:2" coordorigin="1877,810" coordsize="40,0" path="m1877,810l1916,810e" filled="false" stroked="true" strokeweight=".214789pt" strokecolor="#ff0000">
                <v:path arrowok="t"/>
              </v:shape>
            </v:group>
            <v:group style="position:absolute;left:1897;top:785;width:2;height:52" coordorigin="1897,785" coordsize="2,52">
              <v:shape style="position:absolute;left:1897;top:785;width:2;height:52" coordorigin="1897,785" coordsize="0,52" path="m1897,785l1897,836e" filled="false" stroked="true" strokeweight=".163027pt" strokecolor="#ff0000">
                <v:path arrowok="t"/>
              </v:shape>
            </v:group>
            <v:group style="position:absolute;left:1877;top:810;width:40;height:2" coordorigin="1877,810" coordsize="40,2">
              <v:shape style="position:absolute;left:1877;top:810;width:40;height:2" coordorigin="1877,810" coordsize="40,0" path="m1877,810l1916,810e" filled="false" stroked="true" strokeweight=".214789pt" strokecolor="#ff0000">
                <v:path arrowok="t"/>
              </v:shape>
            </v:group>
            <v:group style="position:absolute;left:1897;top:784;width:2;height:52" coordorigin="1897,784" coordsize="2,52">
              <v:shape style="position:absolute;left:1897;top:784;width:2;height:52" coordorigin="1897,784" coordsize="0,52" path="m1897,784l1897,835e" filled="false" stroked="true" strokeweight=".163027pt" strokecolor="#ff0000">
                <v:path arrowok="t"/>
              </v:shape>
            </v:group>
            <v:group style="position:absolute;left:1877;top:809;width:40;height:2" coordorigin="1877,809" coordsize="40,2">
              <v:shape style="position:absolute;left:1877;top:809;width:40;height:2" coordorigin="1877,809" coordsize="40,0" path="m1877,809l1916,809e" filled="false" stroked="true" strokeweight=".214789pt" strokecolor="#ff0000">
                <v:path arrowok="t"/>
              </v:shape>
            </v:group>
            <v:group style="position:absolute;left:1897;top:783;width:2;height:52" coordorigin="1897,783" coordsize="2,52">
              <v:shape style="position:absolute;left:1897;top:783;width:2;height:52" coordorigin="1897,783" coordsize="0,52" path="m1897,783l1897,835e" filled="false" stroked="true" strokeweight=".163027pt" strokecolor="#ff0000">
                <v:path arrowok="t"/>
              </v:shape>
            </v:group>
            <v:group style="position:absolute;left:1877;top:808;width:40;height:2" coordorigin="1877,808" coordsize="40,2">
              <v:shape style="position:absolute;left:1877;top:808;width:40;height:2" coordorigin="1877,808" coordsize="40,0" path="m1877,808l1916,808e" filled="false" stroked="true" strokeweight=".214789pt" strokecolor="#ff0000">
                <v:path arrowok="t"/>
              </v:shape>
            </v:group>
            <v:group style="position:absolute;left:1897;top:782;width:2;height:52" coordorigin="1897,782" coordsize="2,52">
              <v:shape style="position:absolute;left:1897;top:782;width:2;height:52" coordorigin="1897,782" coordsize="0,52" path="m1897,782l1897,834e" filled="false" stroked="true" strokeweight=".163027pt" strokecolor="#ff0000">
                <v:path arrowok="t"/>
              </v:shape>
            </v:group>
            <v:group style="position:absolute;left:1877;top:807;width:40;height:2" coordorigin="1877,807" coordsize="40,2">
              <v:shape style="position:absolute;left:1877;top:807;width:40;height:2" coordorigin="1877,807" coordsize="40,0" path="m1877,807l1916,807e" filled="false" stroked="true" strokeweight=".214789pt" strokecolor="#ff0000">
                <v:path arrowok="t"/>
              </v:shape>
            </v:group>
            <v:group style="position:absolute;left:1897;top:782;width:2;height:52" coordorigin="1897,782" coordsize="2,52">
              <v:shape style="position:absolute;left:1897;top:782;width:2;height:52" coordorigin="1897,782" coordsize="0,52" path="m1897,782l1897,833e" filled="false" stroked="true" strokeweight=".163027pt" strokecolor="#ff0000">
                <v:path arrowok="t"/>
              </v:shape>
            </v:group>
            <v:group style="position:absolute;left:1877;top:807;width:40;height:2" coordorigin="1877,807" coordsize="40,2">
              <v:shape style="position:absolute;left:1877;top:807;width:40;height:2" coordorigin="1877,807" coordsize="40,0" path="m1877,807l1916,807e" filled="false" stroked="true" strokeweight=".214789pt" strokecolor="#ff0000">
                <v:path arrowok="t"/>
              </v:shape>
            </v:group>
            <v:group style="position:absolute;left:1897;top:781;width:2;height:52" coordorigin="1897,781" coordsize="2,52">
              <v:shape style="position:absolute;left:1897;top:781;width:2;height:52" coordorigin="1897,781" coordsize="0,52" path="m1897,781l1897,832e" filled="false" stroked="true" strokeweight=".163027pt" strokecolor="#ff0000">
                <v:path arrowok="t"/>
              </v:shape>
            </v:group>
            <v:group style="position:absolute;left:1877;top:806;width:40;height:2" coordorigin="1877,806" coordsize="40,2">
              <v:shape style="position:absolute;left:1877;top:806;width:40;height:2" coordorigin="1877,806" coordsize="40,0" path="m1877,806l1916,806e" filled="false" stroked="true" strokeweight=".214789pt" strokecolor="#ff0000">
                <v:path arrowok="t"/>
              </v:shape>
            </v:group>
            <v:group style="position:absolute;left:1897;top:780;width:2;height:52" coordorigin="1897,780" coordsize="2,52">
              <v:shape style="position:absolute;left:1897;top:780;width:2;height:52" coordorigin="1897,780" coordsize="0,52" path="m1897,780l1897,832e" filled="false" stroked="true" strokeweight=".163027pt" strokecolor="#ff0000">
                <v:path arrowok="t"/>
              </v:shape>
            </v:group>
            <v:group style="position:absolute;left:1877;top:805;width:40;height:2" coordorigin="1877,805" coordsize="40,2">
              <v:shape style="position:absolute;left:1877;top:805;width:40;height:2" coordorigin="1877,805" coordsize="40,0" path="m1877,805l1916,805e" filled="false" stroked="true" strokeweight=".214789pt" strokecolor="#ff0000">
                <v:path arrowok="t"/>
              </v:shape>
            </v:group>
            <v:group style="position:absolute;left:1897;top:779;width:2;height:52" coordorigin="1897,779" coordsize="2,52">
              <v:shape style="position:absolute;left:1897;top:779;width:2;height:52" coordorigin="1897,779" coordsize="0,52" path="m1897,779l1897,831e" filled="false" stroked="true" strokeweight=".163027pt" strokecolor="#ff0000">
                <v:path arrowok="t"/>
              </v:shape>
            </v:group>
            <v:group style="position:absolute;left:1877;top:805;width:40;height:2" coordorigin="1877,805" coordsize="40,2">
              <v:shape style="position:absolute;left:1877;top:805;width:40;height:2" coordorigin="1877,805" coordsize="40,0" path="m1877,805l1916,805e" filled="false" stroked="true" strokeweight=".214789pt" strokecolor="#ff0000">
                <v:path arrowok="t"/>
              </v:shape>
            </v:group>
            <v:group style="position:absolute;left:1897;top:779;width:2;height:52" coordorigin="1897,779" coordsize="2,52">
              <v:shape style="position:absolute;left:1897;top:779;width:2;height:52" coordorigin="1897,779" coordsize="0,52" path="m1897,779l1897,830e" filled="false" stroked="true" strokeweight=".163027pt" strokecolor="#ff0000">
                <v:path arrowok="t"/>
              </v:shape>
            </v:group>
            <v:group style="position:absolute;left:1877;top:804;width:40;height:2" coordorigin="1877,804" coordsize="40,2">
              <v:shape style="position:absolute;left:1877;top:804;width:40;height:2" coordorigin="1877,804" coordsize="40,0" path="m1877,804l1916,804e" filled="false" stroked="true" strokeweight=".214789pt" strokecolor="#ff0000">
                <v:path arrowok="t"/>
              </v:shape>
            </v:group>
            <v:group style="position:absolute;left:1897;top:778;width:2;height:52" coordorigin="1897,778" coordsize="2,52">
              <v:shape style="position:absolute;left:1897;top:778;width:2;height:52" coordorigin="1897,778" coordsize="0,52" path="m1897,778l1897,829e" filled="false" stroked="true" strokeweight=".163027pt" strokecolor="#ff0000">
                <v:path arrowok="t"/>
              </v:shape>
            </v:group>
            <v:group style="position:absolute;left:1877;top:803;width:40;height:2" coordorigin="1877,803" coordsize="40,2">
              <v:shape style="position:absolute;left:1877;top:803;width:40;height:2" coordorigin="1877,803" coordsize="40,0" path="m1877,803l1916,803e" filled="false" stroked="true" strokeweight=".214789pt" strokecolor="#ff0000">
                <v:path arrowok="t"/>
              </v:shape>
            </v:group>
            <v:group style="position:absolute;left:1897;top:777;width:2;height:52" coordorigin="1897,777" coordsize="2,52">
              <v:shape style="position:absolute;left:1897;top:777;width:2;height:52" coordorigin="1897,777" coordsize="0,52" path="m1897,777l1897,829e" filled="false" stroked="true" strokeweight=".163027pt" strokecolor="#ff0000">
                <v:path arrowok="t"/>
              </v:shape>
            </v:group>
            <v:group style="position:absolute;left:1877;top:802;width:40;height:2" coordorigin="1877,802" coordsize="40,2">
              <v:shape style="position:absolute;left:1877;top:802;width:40;height:2" coordorigin="1877,802" coordsize="40,0" path="m1877,802l1916,802e" filled="false" stroked="true" strokeweight=".214789pt" strokecolor="#ff0000">
                <v:path arrowok="t"/>
              </v:shape>
            </v:group>
            <v:group style="position:absolute;left:1897;top:777;width:2;height:52" coordorigin="1897,777" coordsize="2,52">
              <v:shape style="position:absolute;left:1897;top:777;width:2;height:52" coordorigin="1897,777" coordsize="0,52" path="m1897,777l1897,828e" filled="false" stroked="true" strokeweight=".163027pt" strokecolor="#ff0000">
                <v:path arrowok="t"/>
              </v:shape>
            </v:group>
            <v:group style="position:absolute;left:1877;top:802;width:40;height:2" coordorigin="1877,802" coordsize="40,2">
              <v:shape style="position:absolute;left:1877;top:802;width:40;height:2" coordorigin="1877,802" coordsize="40,0" path="m1877,802l1916,802e" filled="false" stroked="true" strokeweight=".214789pt" strokecolor="#ff0000">
                <v:path arrowok="t"/>
              </v:shape>
            </v:group>
            <v:group style="position:absolute;left:1897;top:776;width:2;height:52" coordorigin="1897,776" coordsize="2,52">
              <v:shape style="position:absolute;left:1897;top:776;width:2;height:52" coordorigin="1897,776" coordsize="0,52" path="m1897,776l1897,827e" filled="false" stroked="true" strokeweight=".163027pt" strokecolor="#ff0000">
                <v:path arrowok="t"/>
              </v:shape>
            </v:group>
            <v:group style="position:absolute;left:1877;top:801;width:40;height:2" coordorigin="1877,801" coordsize="40,2">
              <v:shape style="position:absolute;left:1877;top:801;width:40;height:2" coordorigin="1877,801" coordsize="40,0" path="m1877,801l1916,801e" filled="false" stroked="true" strokeweight=".214789pt" strokecolor="#ff0000">
                <v:path arrowok="t"/>
              </v:shape>
            </v:group>
            <v:group style="position:absolute;left:1897;top:775;width:2;height:52" coordorigin="1897,775" coordsize="2,52">
              <v:shape style="position:absolute;left:1897;top:775;width:2;height:52" coordorigin="1897,775" coordsize="0,52" path="m1897,775l1897,827e" filled="false" stroked="true" strokeweight=".163027pt" strokecolor="#ff0000">
                <v:path arrowok="t"/>
              </v:shape>
            </v:group>
            <v:group style="position:absolute;left:1877;top:800;width:40;height:2" coordorigin="1877,800" coordsize="40,2">
              <v:shape style="position:absolute;left:1877;top:800;width:40;height:2" coordorigin="1877,800" coordsize="40,0" path="m1877,800l1916,800e" filled="false" stroked="true" strokeweight=".214789pt" strokecolor="#ff0000">
                <v:path arrowok="t"/>
              </v:shape>
            </v:group>
            <v:group style="position:absolute;left:1897;top:774;width:2;height:52" coordorigin="1897,774" coordsize="2,52">
              <v:shape style="position:absolute;left:1897;top:774;width:2;height:52" coordorigin="1897,774" coordsize="0,52" path="m1897,774l1897,826e" filled="false" stroked="true" strokeweight=".163027pt" strokecolor="#ff0000">
                <v:path arrowok="t"/>
              </v:shape>
            </v:group>
            <v:group style="position:absolute;left:1877;top:799;width:40;height:2" coordorigin="1877,799" coordsize="40,2">
              <v:shape style="position:absolute;left:1877;top:799;width:40;height:2" coordorigin="1877,799" coordsize="40,0" path="m1877,799l1916,799e" filled="false" stroked="true" strokeweight=".214789pt" strokecolor="#ff0000">
                <v:path arrowok="t"/>
              </v:shape>
            </v:group>
            <v:group style="position:absolute;left:1897;top:774;width:2;height:52" coordorigin="1897,774" coordsize="2,52">
              <v:shape style="position:absolute;left:1897;top:774;width:2;height:52" coordorigin="1897,774" coordsize="0,52" path="m1897,774l1897,825e" filled="false" stroked="true" strokeweight=".163027pt" strokecolor="#ff0000">
                <v:path arrowok="t"/>
              </v:shape>
            </v:group>
            <v:group style="position:absolute;left:1877;top:799;width:40;height:2" coordorigin="1877,799" coordsize="40,2">
              <v:shape style="position:absolute;left:1877;top:799;width:40;height:2" coordorigin="1877,799" coordsize="40,0" path="m1877,799l1916,799e" filled="false" stroked="true" strokeweight=".214789pt" strokecolor="#ff0000">
                <v:path arrowok="t"/>
              </v:shape>
            </v:group>
            <v:group style="position:absolute;left:1897;top:773;width:2;height:52" coordorigin="1897,773" coordsize="2,52">
              <v:shape style="position:absolute;left:1897;top:773;width:2;height:52" coordorigin="1897,773" coordsize="0,52" path="m1897,773l1897,824e" filled="false" stroked="true" strokeweight=".163027pt" strokecolor="#ff0000">
                <v:path arrowok="t"/>
              </v:shape>
            </v:group>
            <v:group style="position:absolute;left:1877;top:798;width:40;height:2" coordorigin="1877,798" coordsize="40,2">
              <v:shape style="position:absolute;left:1877;top:798;width:40;height:2" coordorigin="1877,798" coordsize="40,0" path="m1877,798l1916,798e" filled="false" stroked="true" strokeweight=".214789pt" strokecolor="#ff0000">
                <v:path arrowok="t"/>
              </v:shape>
            </v:group>
            <v:group style="position:absolute;left:1897;top:772;width:2;height:52" coordorigin="1897,772" coordsize="2,52">
              <v:shape style="position:absolute;left:1897;top:772;width:2;height:52" coordorigin="1897,772" coordsize="0,52" path="m1897,772l1897,824e" filled="false" stroked="true" strokeweight=".163027pt" strokecolor="#ff0000">
                <v:path arrowok="t"/>
              </v:shape>
            </v:group>
            <v:group style="position:absolute;left:1877;top:797;width:40;height:2" coordorigin="1877,797" coordsize="40,2">
              <v:shape style="position:absolute;left:1877;top:797;width:40;height:2" coordorigin="1877,797" coordsize="40,0" path="m1877,797l1916,797e" filled="false" stroked="true" strokeweight=".214789pt" strokecolor="#ff0000">
                <v:path arrowok="t"/>
              </v:shape>
            </v:group>
            <v:group style="position:absolute;left:1897;top:772;width:2;height:52" coordorigin="1897,772" coordsize="2,52">
              <v:shape style="position:absolute;left:1897;top:772;width:2;height:52" coordorigin="1897,772" coordsize="0,52" path="m1897,772l1897,823e" filled="false" stroked="true" strokeweight=".163027pt" strokecolor="#ff0000">
                <v:path arrowok="t"/>
              </v:shape>
            </v:group>
            <v:group style="position:absolute;left:1877;top:797;width:40;height:2" coordorigin="1877,797" coordsize="40,2">
              <v:shape style="position:absolute;left:1877;top:797;width:40;height:2" coordorigin="1877,797" coordsize="40,0" path="m1877,797l1916,797e" filled="false" stroked="true" strokeweight=".214789pt" strokecolor="#ff0000">
                <v:path arrowok="t"/>
              </v:shape>
            </v:group>
            <v:group style="position:absolute;left:1897;top:771;width:2;height:52" coordorigin="1897,771" coordsize="2,52">
              <v:shape style="position:absolute;left:1897;top:771;width:2;height:52" coordorigin="1897,771" coordsize="0,52" path="m1897,771l1897,822e" filled="false" stroked="true" strokeweight=".163027pt" strokecolor="#ff0000">
                <v:path arrowok="t"/>
              </v:shape>
            </v:group>
            <v:group style="position:absolute;left:1877;top:796;width:40;height:2" coordorigin="1877,796" coordsize="40,2">
              <v:shape style="position:absolute;left:1877;top:796;width:40;height:2" coordorigin="1877,796" coordsize="40,0" path="m1877,796l1916,796e" filled="false" stroked="true" strokeweight=".214789pt" strokecolor="#ff0000">
                <v:path arrowok="t"/>
              </v:shape>
            </v:group>
            <v:group style="position:absolute;left:1897;top:770;width:2;height:52" coordorigin="1897,770" coordsize="2,52">
              <v:shape style="position:absolute;left:1897;top:770;width:2;height:52" coordorigin="1897,770" coordsize="0,52" path="m1897,770l1897,822e" filled="false" stroked="true" strokeweight=".163027pt" strokecolor="#ff0000">
                <v:path arrowok="t"/>
              </v:shape>
            </v:group>
            <v:group style="position:absolute;left:1877;top:795;width:40;height:2" coordorigin="1877,795" coordsize="40,2">
              <v:shape style="position:absolute;left:1877;top:795;width:40;height:2" coordorigin="1877,795" coordsize="40,0" path="m1877,795l1916,795e" filled="false" stroked="true" strokeweight=".214789pt" strokecolor="#ff0000">
                <v:path arrowok="t"/>
              </v:shape>
            </v:group>
            <v:group style="position:absolute;left:1897;top:769;width:2;height:52" coordorigin="1897,769" coordsize="2,52">
              <v:shape style="position:absolute;left:1897;top:769;width:2;height:52" coordorigin="1897,769" coordsize="0,52" path="m1897,769l1897,821e" filled="false" stroked="true" strokeweight=".163027pt" strokecolor="#ff0000">
                <v:path arrowok="t"/>
              </v:shape>
            </v:group>
            <v:group style="position:absolute;left:1877;top:794;width:40;height:2" coordorigin="1877,794" coordsize="40,2">
              <v:shape style="position:absolute;left:1877;top:794;width:40;height:2" coordorigin="1877,794" coordsize="40,0" path="m1877,794l1916,794e" filled="false" stroked="true" strokeweight=".214789pt" strokecolor="#ff0000">
                <v:path arrowok="t"/>
              </v:shape>
            </v:group>
            <v:group style="position:absolute;left:1897;top:769;width:2;height:52" coordorigin="1897,769" coordsize="2,52">
              <v:shape style="position:absolute;left:1897;top:769;width:2;height:52" coordorigin="1897,769" coordsize="0,52" path="m1897,769l1897,820e" filled="false" stroked="true" strokeweight=".163027pt" strokecolor="#ff0000">
                <v:path arrowok="t"/>
              </v:shape>
            </v:group>
            <v:group style="position:absolute;left:1877;top:794;width:40;height:2" coordorigin="1877,794" coordsize="40,2">
              <v:shape style="position:absolute;left:1877;top:794;width:40;height:2" coordorigin="1877,794" coordsize="40,0" path="m1877,794l1916,794e" filled="false" stroked="true" strokeweight=".214789pt" strokecolor="#ff0000">
                <v:path arrowok="t"/>
              </v:shape>
            </v:group>
            <v:group style="position:absolute;left:1897;top:768;width:2;height:52" coordorigin="1897,768" coordsize="2,52">
              <v:shape style="position:absolute;left:1897;top:768;width:2;height:52" coordorigin="1897,768" coordsize="0,52" path="m1897,768l1897,819e" filled="false" stroked="true" strokeweight=".163027pt" strokecolor="#ff0000">
                <v:path arrowok="t"/>
              </v:shape>
            </v:group>
            <v:group style="position:absolute;left:1877;top:793;width:40;height:2" coordorigin="1877,793" coordsize="40,2">
              <v:shape style="position:absolute;left:1877;top:793;width:40;height:2" coordorigin="1877,793" coordsize="40,0" path="m1877,793l1916,793e" filled="false" stroked="true" strokeweight=".214789pt" strokecolor="#ff0000">
                <v:path arrowok="t"/>
              </v:shape>
            </v:group>
            <v:group style="position:absolute;left:1897;top:767;width:2;height:52" coordorigin="1897,767" coordsize="2,52">
              <v:shape style="position:absolute;left:1897;top:767;width:2;height:52" coordorigin="1897,767" coordsize="0,52" path="m1897,767l1897,819e" filled="false" stroked="true" strokeweight=".163027pt" strokecolor="#ff0000">
                <v:path arrowok="t"/>
              </v:shape>
            </v:group>
            <v:group style="position:absolute;left:1877;top:792;width:40;height:2" coordorigin="1877,792" coordsize="40,2">
              <v:shape style="position:absolute;left:1877;top:792;width:40;height:2" coordorigin="1877,792" coordsize="40,0" path="m1877,792l1916,792e" filled="false" stroked="true" strokeweight=".214789pt" strokecolor="#ff0000">
                <v:path arrowok="t"/>
              </v:shape>
            </v:group>
            <v:group style="position:absolute;left:1897;top:766;width:2;height:52" coordorigin="1897,766" coordsize="2,52">
              <v:shape style="position:absolute;left:1897;top:766;width:2;height:52" coordorigin="1897,766" coordsize="0,52" path="m1897,766l1897,818e" filled="false" stroked="true" strokeweight=".163027pt" strokecolor="#ff0000">
                <v:path arrowok="t"/>
              </v:shape>
            </v:group>
            <v:group style="position:absolute;left:1877;top:792;width:40;height:2" coordorigin="1877,792" coordsize="40,2">
              <v:shape style="position:absolute;left:1877;top:792;width:40;height:2" coordorigin="1877,792" coordsize="40,0" path="m1877,792l1916,792e" filled="false" stroked="true" strokeweight=".214789pt" strokecolor="#ff0000">
                <v:path arrowok="t"/>
              </v:shape>
            </v:group>
            <v:group style="position:absolute;left:1897;top:766;width:2;height:52" coordorigin="1897,766" coordsize="2,52">
              <v:shape style="position:absolute;left:1897;top:766;width:2;height:52" coordorigin="1897,766" coordsize="0,52" path="m1897,766l1897,817e" filled="false" stroked="true" strokeweight=".163027pt" strokecolor="#ff0000">
                <v:path arrowok="t"/>
              </v:shape>
            </v:group>
            <v:group style="position:absolute;left:1877;top:791;width:40;height:2" coordorigin="1877,791" coordsize="40,2">
              <v:shape style="position:absolute;left:1877;top:791;width:40;height:2" coordorigin="1877,791" coordsize="40,0" path="m1877,791l1916,791e" filled="false" stroked="true" strokeweight=".214789pt" strokecolor="#ff0000">
                <v:path arrowok="t"/>
              </v:shape>
            </v:group>
            <v:group style="position:absolute;left:1897;top:765;width:2;height:52" coordorigin="1897,765" coordsize="2,52">
              <v:shape style="position:absolute;left:1897;top:765;width:2;height:52" coordorigin="1897,765" coordsize="0,52" path="m1897,765l1897,817e" filled="false" stroked="true" strokeweight=".163027pt" strokecolor="#ff0000">
                <v:path arrowok="t"/>
              </v:shape>
            </v:group>
            <v:group style="position:absolute;left:1877;top:790;width:40;height:2" coordorigin="1877,790" coordsize="40,2">
              <v:shape style="position:absolute;left:1877;top:790;width:40;height:2" coordorigin="1877,790" coordsize="40,0" path="m1877,790l1916,790e" filled="false" stroked="true" strokeweight=".214789pt" strokecolor="#ff0000">
                <v:path arrowok="t"/>
              </v:shape>
            </v:group>
            <v:group style="position:absolute;left:1897;top:764;width:2;height:52" coordorigin="1897,764" coordsize="2,52">
              <v:shape style="position:absolute;left:1897;top:764;width:2;height:52" coordorigin="1897,764" coordsize="0,52" path="m1897,764l1897,816e" filled="false" stroked="true" strokeweight=".163027pt" strokecolor="#ff0000">
                <v:path arrowok="t"/>
              </v:shape>
            </v:group>
            <v:group style="position:absolute;left:1877;top:789;width:40;height:2" coordorigin="1877,789" coordsize="40,2">
              <v:shape style="position:absolute;left:1877;top:789;width:40;height:2" coordorigin="1877,789" coordsize="40,0" path="m1877,789l1916,789e" filled="false" stroked="true" strokeweight=".214789pt" strokecolor="#ff0000">
                <v:path arrowok="t"/>
              </v:shape>
            </v:group>
            <v:group style="position:absolute;left:1897;top:764;width:2;height:52" coordorigin="1897,764" coordsize="2,52">
              <v:shape style="position:absolute;left:1897;top:764;width:2;height:52" coordorigin="1897,764" coordsize="0,52" path="m1897,764l1897,815e" filled="false" stroked="true" strokeweight=".163027pt" strokecolor="#ff0000">
                <v:path arrowok="t"/>
              </v:shape>
            </v:group>
            <v:group style="position:absolute;left:1877;top:789;width:40;height:2" coordorigin="1877,789" coordsize="40,2">
              <v:shape style="position:absolute;left:1877;top:789;width:40;height:2" coordorigin="1877,789" coordsize="40,0" path="m1877,789l1916,789e" filled="false" stroked="true" strokeweight=".214789pt" strokecolor="#ff0000">
                <v:path arrowok="t"/>
              </v:shape>
            </v:group>
            <v:group style="position:absolute;left:1897;top:763;width:2;height:52" coordorigin="1897,763" coordsize="2,52">
              <v:shape style="position:absolute;left:1897;top:763;width:2;height:52" coordorigin="1897,763" coordsize="0,52" path="m1897,763l1897,814e" filled="false" stroked="true" strokeweight=".163027pt" strokecolor="#ff0000">
                <v:path arrowok="t"/>
              </v:shape>
            </v:group>
            <v:group style="position:absolute;left:1877;top:788;width:40;height:2" coordorigin="1877,788" coordsize="40,2">
              <v:shape style="position:absolute;left:1877;top:788;width:40;height:2" coordorigin="1877,788" coordsize="40,0" path="m1877,788l1916,788e" filled="false" stroked="true" strokeweight=".214789pt" strokecolor="#ff0000">
                <v:path arrowok="t"/>
              </v:shape>
            </v:group>
            <v:group style="position:absolute;left:1897;top:762;width:2;height:52" coordorigin="1897,762" coordsize="2,52">
              <v:shape style="position:absolute;left:1897;top:762;width:2;height:52" coordorigin="1897,762" coordsize="0,52" path="m1897,762l1897,814e" filled="false" stroked="true" strokeweight=".163027pt" strokecolor="#ff0000">
                <v:path arrowok="t"/>
              </v:shape>
            </v:group>
            <v:group style="position:absolute;left:1877;top:787;width:40;height:2" coordorigin="1877,787" coordsize="40,2">
              <v:shape style="position:absolute;left:1877;top:787;width:40;height:2" coordorigin="1877,787" coordsize="40,0" path="m1877,787l1916,787e" filled="false" stroked="true" strokeweight=".214789pt" strokecolor="#ff0000">
                <v:path arrowok="t"/>
              </v:shape>
            </v:group>
            <v:group style="position:absolute;left:1897;top:761;width:2;height:52" coordorigin="1897,761" coordsize="2,52">
              <v:shape style="position:absolute;left:1897;top:761;width:2;height:52" coordorigin="1897,761" coordsize="0,52" path="m1897,761l1897,813e" filled="false" stroked="true" strokeweight=".163027pt" strokecolor="#ff0000">
                <v:path arrowok="t"/>
              </v:shape>
            </v:group>
            <v:group style="position:absolute;left:1877;top:786;width:40;height:2" coordorigin="1877,786" coordsize="40,2">
              <v:shape style="position:absolute;left:1877;top:786;width:40;height:2" coordorigin="1877,786" coordsize="40,0" path="m1877,786l1916,786e" filled="false" stroked="true" strokeweight=".214789pt" strokecolor="#ff0000">
                <v:path arrowok="t"/>
              </v:shape>
            </v:group>
            <v:group style="position:absolute;left:1897;top:761;width:2;height:52" coordorigin="1897,761" coordsize="2,52">
              <v:shape style="position:absolute;left:1897;top:761;width:2;height:52" coordorigin="1897,761" coordsize="0,52" path="m1897,761l1897,812e" filled="false" stroked="true" strokeweight=".163027pt" strokecolor="#ff0000">
                <v:path arrowok="t"/>
              </v:shape>
            </v:group>
            <v:group style="position:absolute;left:1877;top:786;width:40;height:2" coordorigin="1877,786" coordsize="40,2">
              <v:shape style="position:absolute;left:1877;top:786;width:40;height:2" coordorigin="1877,786" coordsize="40,0" path="m1877,786l1916,786e" filled="false" stroked="true" strokeweight=".214789pt" strokecolor="#ff0000">
                <v:path arrowok="t"/>
              </v:shape>
            </v:group>
            <v:group style="position:absolute;left:1897;top:760;width:2;height:52" coordorigin="1897,760" coordsize="2,52">
              <v:shape style="position:absolute;left:1897;top:760;width:2;height:52" coordorigin="1897,760" coordsize="0,52" path="m1897,760l1897,811e" filled="false" stroked="true" strokeweight=".163027pt" strokecolor="#ff0000">
                <v:path arrowok="t"/>
              </v:shape>
            </v:group>
            <v:group style="position:absolute;left:1877;top:785;width:40;height:2" coordorigin="1877,785" coordsize="40,2">
              <v:shape style="position:absolute;left:1877;top:785;width:40;height:2" coordorigin="1877,785" coordsize="40,0" path="m1877,785l1916,785e" filled="false" stroked="true" strokeweight=".214789pt" strokecolor="#ff0000">
                <v:path arrowok="t"/>
              </v:shape>
            </v:group>
            <v:group style="position:absolute;left:1897;top:759;width:2;height:52" coordorigin="1897,759" coordsize="2,52">
              <v:shape style="position:absolute;left:1897;top:759;width:2;height:52" coordorigin="1897,759" coordsize="0,52" path="m1897,759l1897,811e" filled="false" stroked="true" strokeweight=".163027pt" strokecolor="#ff0000">
                <v:path arrowok="t"/>
              </v:shape>
            </v:group>
            <v:group style="position:absolute;left:1877;top:784;width:40;height:2" coordorigin="1877,784" coordsize="40,2">
              <v:shape style="position:absolute;left:1877;top:784;width:40;height:2" coordorigin="1877,784" coordsize="40,0" path="m1877,784l1916,784e" filled="false" stroked="true" strokeweight=".214789pt" strokecolor="#ff0000">
                <v:path arrowok="t"/>
              </v:shape>
            </v:group>
            <v:group style="position:absolute;left:1897;top:759;width:2;height:52" coordorigin="1897,759" coordsize="2,52">
              <v:shape style="position:absolute;left:1897;top:759;width:2;height:52" coordorigin="1897,759" coordsize="0,52" path="m1897,759l1897,810e" filled="false" stroked="true" strokeweight=".163027pt" strokecolor="#ff0000">
                <v:path arrowok="t"/>
              </v:shape>
            </v:group>
            <v:group style="position:absolute;left:1877;top:784;width:40;height:2" coordorigin="1877,784" coordsize="40,2">
              <v:shape style="position:absolute;left:1877;top:784;width:40;height:2" coordorigin="1877,784" coordsize="40,0" path="m1877,784l1916,784e" filled="false" stroked="true" strokeweight=".214789pt" strokecolor="#ff0000">
                <v:path arrowok="t"/>
              </v:shape>
            </v:group>
            <v:group style="position:absolute;left:1897;top:758;width:2;height:52" coordorigin="1897,758" coordsize="2,52">
              <v:shape style="position:absolute;left:1897;top:758;width:2;height:52" coordorigin="1897,758" coordsize="0,52" path="m1897,758l1897,809e" filled="false" stroked="true" strokeweight=".163027pt" strokecolor="#ff0000">
                <v:path arrowok="t"/>
              </v:shape>
            </v:group>
            <v:group style="position:absolute;left:1877;top:783;width:40;height:2" coordorigin="1877,783" coordsize="40,2">
              <v:shape style="position:absolute;left:1877;top:783;width:40;height:2" coordorigin="1877,783" coordsize="40,0" path="m1877,783l1916,783e" filled="false" stroked="true" strokeweight=".214789pt" strokecolor="#ff0000">
                <v:path arrowok="t"/>
              </v:shape>
            </v:group>
            <v:group style="position:absolute;left:1897;top:757;width:2;height:52" coordorigin="1897,757" coordsize="2,52">
              <v:shape style="position:absolute;left:1897;top:757;width:2;height:52" coordorigin="1897,757" coordsize="0,52" path="m1897,757l1897,809e" filled="false" stroked="true" strokeweight=".163027pt" strokecolor="#ff0000">
                <v:path arrowok="t"/>
              </v:shape>
            </v:group>
            <v:group style="position:absolute;left:1877;top:782;width:40;height:2" coordorigin="1877,782" coordsize="40,2">
              <v:shape style="position:absolute;left:1877;top:782;width:40;height:2" coordorigin="1877,782" coordsize="40,0" path="m1877,782l1916,782e" filled="false" stroked="true" strokeweight=".214789pt" strokecolor="#ff0000">
                <v:path arrowok="t"/>
              </v:shape>
            </v:group>
            <v:group style="position:absolute;left:1897;top:756;width:2;height:52" coordorigin="1897,756" coordsize="2,52">
              <v:shape style="position:absolute;left:1897;top:756;width:2;height:52" coordorigin="1897,756" coordsize="0,52" path="m1897,756l1897,808e" filled="false" stroked="true" strokeweight=".163027pt" strokecolor="#ff0000">
                <v:path arrowok="t"/>
              </v:shape>
            </v:group>
            <v:group style="position:absolute;left:1877;top:781;width:40;height:2" coordorigin="1877,781" coordsize="40,2">
              <v:shape style="position:absolute;left:1877;top:781;width:40;height:2" coordorigin="1877,781" coordsize="40,0" path="m1877,781l1916,781e" filled="false" stroked="true" strokeweight=".214789pt" strokecolor="#ff0000">
                <v:path arrowok="t"/>
              </v:shape>
            </v:group>
            <v:group style="position:absolute;left:1897;top:756;width:2;height:52" coordorigin="1897,756" coordsize="2,52">
              <v:shape style="position:absolute;left:1897;top:756;width:2;height:52" coordorigin="1897,756" coordsize="0,52" path="m1897,756l1897,807e" filled="false" stroked="true" strokeweight=".163027pt" strokecolor="#ff0000">
                <v:path arrowok="t"/>
              </v:shape>
            </v:group>
            <v:group style="position:absolute;left:1877;top:781;width:40;height:2" coordorigin="1877,781" coordsize="40,2">
              <v:shape style="position:absolute;left:1877;top:781;width:40;height:2" coordorigin="1877,781" coordsize="40,0" path="m1877,781l1916,781e" filled="false" stroked="true" strokeweight=".214789pt" strokecolor="#ff0000">
                <v:path arrowok="t"/>
              </v:shape>
            </v:group>
            <v:group style="position:absolute;left:1897;top:755;width:2;height:52" coordorigin="1897,755" coordsize="2,52">
              <v:shape style="position:absolute;left:1897;top:755;width:2;height:52" coordorigin="1897,755" coordsize="0,52" path="m1897,755l1897,806e" filled="false" stroked="true" strokeweight=".163027pt" strokecolor="#ff0000">
                <v:path arrowok="t"/>
              </v:shape>
            </v:group>
            <v:group style="position:absolute;left:1877;top:780;width:40;height:2" coordorigin="1877,780" coordsize="40,2">
              <v:shape style="position:absolute;left:1877;top:780;width:40;height:2" coordorigin="1877,780" coordsize="40,0" path="m1877,780l1916,780e" filled="false" stroked="true" strokeweight=".214789pt" strokecolor="#ff0000">
                <v:path arrowok="t"/>
              </v:shape>
            </v:group>
            <v:group style="position:absolute;left:1897;top:754;width:2;height:52" coordorigin="1897,754" coordsize="2,52">
              <v:shape style="position:absolute;left:1897;top:754;width:2;height:52" coordorigin="1897,754" coordsize="0,52" path="m1897,754l1897,806e" filled="false" stroked="true" strokeweight=".163027pt" strokecolor="#ff0000">
                <v:path arrowok="t"/>
              </v:shape>
            </v:group>
            <v:group style="position:absolute;left:1877;top:779;width:40;height:2" coordorigin="1877,779" coordsize="40,2">
              <v:shape style="position:absolute;left:1877;top:779;width:40;height:2" coordorigin="1877,779" coordsize="40,0" path="m1877,779l1916,779e" filled="false" stroked="true" strokeweight=".214789pt" strokecolor="#ff0000">
                <v:path arrowok="t"/>
              </v:shape>
            </v:group>
            <v:group style="position:absolute;left:1897;top:753;width:2;height:52" coordorigin="1897,753" coordsize="2,52">
              <v:shape style="position:absolute;left:1897;top:753;width:2;height:52" coordorigin="1897,753" coordsize="0,52" path="m1897,753l1897,805e" filled="false" stroked="true" strokeweight=".163027pt" strokecolor="#ff0000">
                <v:path arrowok="t"/>
              </v:shape>
            </v:group>
            <v:group style="position:absolute;left:1877;top:779;width:40;height:2" coordorigin="1877,779" coordsize="40,2">
              <v:shape style="position:absolute;left:1877;top:779;width:40;height:2" coordorigin="1877,779" coordsize="40,0" path="m1877,779l1916,779e" filled="false" stroked="true" strokeweight=".214789pt" strokecolor="#ff0000">
                <v:path arrowok="t"/>
              </v:shape>
            </v:group>
            <v:group style="position:absolute;left:1897;top:753;width:2;height:52" coordorigin="1897,753" coordsize="2,52">
              <v:shape style="position:absolute;left:1897;top:753;width:2;height:52" coordorigin="1897,753" coordsize="0,52" path="m1897,753l1897,804e" filled="false" stroked="true" strokeweight=".163027pt" strokecolor="#ff0000">
                <v:path arrowok="t"/>
              </v:shape>
            </v:group>
            <v:group style="position:absolute;left:1877;top:778;width:40;height:2" coordorigin="1877,778" coordsize="40,2">
              <v:shape style="position:absolute;left:1877;top:778;width:40;height:2" coordorigin="1877,778" coordsize="40,0" path="m1877,778l1916,778e" filled="false" stroked="true" strokeweight=".214789pt" strokecolor="#ff0000">
                <v:path arrowok="t"/>
              </v:shape>
            </v:group>
            <v:group style="position:absolute;left:1897;top:752;width:2;height:52" coordorigin="1897,752" coordsize="2,52">
              <v:shape style="position:absolute;left:1897;top:752;width:2;height:52" coordorigin="1897,752" coordsize="0,52" path="m1897,752l1897,804e" filled="false" stroked="true" strokeweight=".163027pt" strokecolor="#ff0000">
                <v:path arrowok="t"/>
              </v:shape>
            </v:group>
            <v:group style="position:absolute;left:1877;top:777;width:40;height:2" coordorigin="1877,777" coordsize="40,2">
              <v:shape style="position:absolute;left:1877;top:777;width:40;height:2" coordorigin="1877,777" coordsize="40,0" path="m1877,777l1916,777e" filled="false" stroked="true" strokeweight=".214789pt" strokecolor="#ff0000">
                <v:path arrowok="t"/>
              </v:shape>
            </v:group>
            <v:group style="position:absolute;left:1897;top:751;width:2;height:52" coordorigin="1897,751" coordsize="2,52">
              <v:shape style="position:absolute;left:1897;top:751;width:2;height:52" coordorigin="1897,751" coordsize="0,52" path="m1897,751l1897,803e" filled="false" stroked="true" strokeweight=".163027pt" strokecolor="#ff0000">
                <v:path arrowok="t"/>
              </v:shape>
            </v:group>
            <v:group style="position:absolute;left:1877;top:776;width:40;height:2" coordorigin="1877,776" coordsize="40,2">
              <v:shape style="position:absolute;left:1877;top:776;width:40;height:2" coordorigin="1877,776" coordsize="40,0" path="m1877,776l1916,776e" filled="false" stroked="true" strokeweight=".214789pt" strokecolor="#ff0000">
                <v:path arrowok="t"/>
              </v:shape>
            </v:group>
            <v:group style="position:absolute;left:1897;top:751;width:2;height:52" coordorigin="1897,751" coordsize="2,52">
              <v:shape style="position:absolute;left:1897;top:751;width:2;height:52" coordorigin="1897,751" coordsize="0,52" path="m1897,751l1897,802e" filled="false" stroked="true" strokeweight=".163027pt" strokecolor="#ff0000">
                <v:path arrowok="t"/>
              </v:shape>
            </v:group>
            <v:group style="position:absolute;left:1877;top:776;width:40;height:2" coordorigin="1877,776" coordsize="40,2">
              <v:shape style="position:absolute;left:1877;top:776;width:40;height:2" coordorigin="1877,776" coordsize="40,0" path="m1877,776l1916,776e" filled="false" stroked="true" strokeweight=".214789pt" strokecolor="#ff0000">
                <v:path arrowok="t"/>
              </v:shape>
            </v:group>
            <v:group style="position:absolute;left:1897;top:750;width:2;height:52" coordorigin="1897,750" coordsize="2,52">
              <v:shape style="position:absolute;left:1897;top:750;width:2;height:52" coordorigin="1897,750" coordsize="0,52" path="m1897,750l1897,801e" filled="false" stroked="true" strokeweight=".163027pt" strokecolor="#ff0000">
                <v:path arrowok="t"/>
              </v:shape>
            </v:group>
            <v:group style="position:absolute;left:1877;top:775;width:40;height:2" coordorigin="1877,775" coordsize="40,2">
              <v:shape style="position:absolute;left:1877;top:775;width:40;height:2" coordorigin="1877,775" coordsize="40,0" path="m1877,775l1916,775e" filled="false" stroked="true" strokeweight=".214789pt" strokecolor="#ff0000">
                <v:path arrowok="t"/>
              </v:shape>
            </v:group>
            <v:group style="position:absolute;left:1897;top:749;width:2;height:52" coordorigin="1897,749" coordsize="2,52">
              <v:shape style="position:absolute;left:1897;top:749;width:2;height:52" coordorigin="1897,749" coordsize="0,52" path="m1897,749l1897,801e" filled="false" stroked="true" strokeweight=".163027pt" strokecolor="#ff0000">
                <v:path arrowok="t"/>
              </v:shape>
            </v:group>
            <v:group style="position:absolute;left:1877;top:774;width:40;height:2" coordorigin="1877,774" coordsize="40,2">
              <v:shape style="position:absolute;left:1877;top:774;width:40;height:2" coordorigin="1877,774" coordsize="40,0" path="m1877,774l1916,774e" filled="false" stroked="true" strokeweight=".214789pt" strokecolor="#ff0000">
                <v:path arrowok="t"/>
              </v:shape>
            </v:group>
            <v:group style="position:absolute;left:1897;top:748;width:2;height:52" coordorigin="1897,748" coordsize="2,52">
              <v:shape style="position:absolute;left:1897;top:748;width:2;height:52" coordorigin="1897,748" coordsize="0,52" path="m1897,748l1897,800e" filled="false" stroked="true" strokeweight=".163027pt" strokecolor="#ff0000">
                <v:path arrowok="t"/>
              </v:shape>
            </v:group>
            <v:group style="position:absolute;left:1877;top:773;width:40;height:2" coordorigin="1877,773" coordsize="40,2">
              <v:shape style="position:absolute;left:1877;top:773;width:40;height:2" coordorigin="1877,773" coordsize="40,0" path="m1877,773l1916,773e" filled="false" stroked="true" strokeweight=".214789pt" strokecolor="#ff0000">
                <v:path arrowok="t"/>
              </v:shape>
            </v:group>
            <v:group style="position:absolute;left:1897;top:748;width:2;height:52" coordorigin="1897,748" coordsize="2,52">
              <v:shape style="position:absolute;left:1897;top:748;width:2;height:52" coordorigin="1897,748" coordsize="0,52" path="m1897,748l1897,799e" filled="false" stroked="true" strokeweight=".163027pt" strokecolor="#ff0000">
                <v:path arrowok="t"/>
              </v:shape>
            </v:group>
            <v:group style="position:absolute;left:1877;top:773;width:40;height:2" coordorigin="1877,773" coordsize="40,2">
              <v:shape style="position:absolute;left:1877;top:773;width:40;height:2" coordorigin="1877,773" coordsize="40,0" path="m1877,773l1916,773e" filled="false" stroked="true" strokeweight=".214789pt" strokecolor="#ff0000">
                <v:path arrowok="t"/>
              </v:shape>
            </v:group>
            <v:group style="position:absolute;left:1897;top:747;width:2;height:52" coordorigin="1897,747" coordsize="2,52">
              <v:shape style="position:absolute;left:1897;top:747;width:2;height:52" coordorigin="1897,747" coordsize="0,52" path="m1897,747l1897,798e" filled="false" stroked="true" strokeweight=".163027pt" strokecolor="#ff0000">
                <v:path arrowok="t"/>
              </v:shape>
            </v:group>
            <v:group style="position:absolute;left:1877;top:772;width:40;height:2" coordorigin="1877,772" coordsize="40,2">
              <v:shape style="position:absolute;left:1877;top:772;width:40;height:2" coordorigin="1877,772" coordsize="40,0" path="m1877,772l1916,772e" filled="false" stroked="true" strokeweight=".214789pt" strokecolor="#ff0000">
                <v:path arrowok="t"/>
              </v:shape>
            </v:group>
            <v:group style="position:absolute;left:1897;top:746;width:2;height:52" coordorigin="1897,746" coordsize="2,52">
              <v:shape style="position:absolute;left:1897;top:746;width:2;height:52" coordorigin="1897,746" coordsize="0,52" path="m1897,746l1897,798e" filled="false" stroked="true" strokeweight=".163027pt" strokecolor="#ff0000">
                <v:path arrowok="t"/>
              </v:shape>
            </v:group>
            <v:group style="position:absolute;left:1877;top:771;width:40;height:2" coordorigin="1877,771" coordsize="40,2">
              <v:shape style="position:absolute;left:1877;top:771;width:40;height:2" coordorigin="1877,771" coordsize="40,0" path="m1877,771l1916,771e" filled="false" stroked="true" strokeweight=".214789pt" strokecolor="#ff0000">
                <v:path arrowok="t"/>
              </v:shape>
            </v:group>
            <v:group style="position:absolute;left:1897;top:746;width:2;height:52" coordorigin="1897,746" coordsize="2,52">
              <v:shape style="position:absolute;left:1897;top:746;width:2;height:52" coordorigin="1897,746" coordsize="0,52" path="m1897,746l1897,797e" filled="false" stroked="true" strokeweight=".163027pt" strokecolor="#ff0000">
                <v:path arrowok="t"/>
              </v:shape>
            </v:group>
            <v:group style="position:absolute;left:1877;top:771;width:40;height:2" coordorigin="1877,771" coordsize="40,2">
              <v:shape style="position:absolute;left:1877;top:771;width:40;height:2" coordorigin="1877,771" coordsize="40,0" path="m1877,771l1916,771e" filled="false" stroked="true" strokeweight=".214789pt" strokecolor="#ff0000">
                <v:path arrowok="t"/>
              </v:shape>
            </v:group>
            <v:group style="position:absolute;left:1897;top:745;width:2;height:52" coordorigin="1897,745" coordsize="2,52">
              <v:shape style="position:absolute;left:1897;top:745;width:2;height:52" coordorigin="1897,745" coordsize="0,52" path="m1897,745l1897,796e" filled="false" stroked="true" strokeweight=".163027pt" strokecolor="#ff0000">
                <v:path arrowok="t"/>
              </v:shape>
            </v:group>
            <v:group style="position:absolute;left:1877;top:770;width:40;height:2" coordorigin="1877,770" coordsize="40,2">
              <v:shape style="position:absolute;left:1877;top:770;width:40;height:2" coordorigin="1877,770" coordsize="40,0" path="m1877,770l1916,770e" filled="false" stroked="true" strokeweight=".214789pt" strokecolor="#ff0000">
                <v:path arrowok="t"/>
              </v:shape>
            </v:group>
            <v:group style="position:absolute;left:1897;top:744;width:2;height:52" coordorigin="1897,744" coordsize="2,52">
              <v:shape style="position:absolute;left:1897;top:744;width:2;height:52" coordorigin="1897,744" coordsize="0,52" path="m1897,744l1897,796e" filled="false" stroked="true" strokeweight=".163027pt" strokecolor="#ff0000">
                <v:path arrowok="t"/>
              </v:shape>
            </v:group>
            <v:group style="position:absolute;left:1877;top:769;width:40;height:2" coordorigin="1877,769" coordsize="40,2">
              <v:shape style="position:absolute;left:1877;top:769;width:40;height:2" coordorigin="1877,769" coordsize="40,0" path="m1877,769l1916,769e" filled="false" stroked="true" strokeweight=".214789pt" strokecolor="#ff0000">
                <v:path arrowok="t"/>
              </v:shape>
            </v:group>
            <v:group style="position:absolute;left:1897;top:743;width:2;height:52" coordorigin="1897,743" coordsize="2,52">
              <v:shape style="position:absolute;left:1897;top:743;width:2;height:52" coordorigin="1897,743" coordsize="0,52" path="m1897,743l1897,795e" filled="false" stroked="true" strokeweight=".163027pt" strokecolor="#ff0000">
                <v:path arrowok="t"/>
              </v:shape>
            </v:group>
            <v:group style="position:absolute;left:1877;top:768;width:40;height:2" coordorigin="1877,768" coordsize="40,2">
              <v:shape style="position:absolute;left:1877;top:768;width:40;height:2" coordorigin="1877,768" coordsize="40,0" path="m1877,768l1916,768e" filled="false" stroked="true" strokeweight=".214789pt" strokecolor="#ff0000">
                <v:path arrowok="t"/>
              </v:shape>
            </v:group>
            <v:group style="position:absolute;left:1897;top:743;width:2;height:52" coordorigin="1897,743" coordsize="2,52">
              <v:shape style="position:absolute;left:1897;top:743;width:2;height:52" coordorigin="1897,743" coordsize="0,52" path="m1897,743l1897,794e" filled="false" stroked="true" strokeweight=".163027pt" strokecolor="#ff0000">
                <v:path arrowok="t"/>
              </v:shape>
            </v:group>
            <v:group style="position:absolute;left:1877;top:768;width:40;height:2" coordorigin="1877,768" coordsize="40,2">
              <v:shape style="position:absolute;left:1877;top:768;width:40;height:2" coordorigin="1877,768" coordsize="40,0" path="m1877,768l1916,768e" filled="false" stroked="true" strokeweight=".214789pt" strokecolor="#ff0000">
                <v:path arrowok="t"/>
              </v:shape>
            </v:group>
            <v:group style="position:absolute;left:1897;top:742;width:2;height:52" coordorigin="1897,742" coordsize="2,52">
              <v:shape style="position:absolute;left:1897;top:742;width:2;height:52" coordorigin="1897,742" coordsize="0,52" path="m1897,742l1897,793e" filled="false" stroked="true" strokeweight=".163027pt" strokecolor="#ff0000">
                <v:path arrowok="t"/>
              </v:shape>
            </v:group>
            <v:group style="position:absolute;left:1877;top:767;width:40;height:2" coordorigin="1877,767" coordsize="40,2">
              <v:shape style="position:absolute;left:1877;top:767;width:40;height:2" coordorigin="1877,767" coordsize="40,0" path="m1877,767l1916,767e" filled="false" stroked="true" strokeweight=".214789pt" strokecolor="#ff0000">
                <v:path arrowok="t"/>
              </v:shape>
            </v:group>
            <v:group style="position:absolute;left:1897;top:741;width:2;height:52" coordorigin="1897,741" coordsize="2,52">
              <v:shape style="position:absolute;left:1897;top:741;width:2;height:52" coordorigin="1897,741" coordsize="0,52" path="m1897,741l1897,793e" filled="false" stroked="true" strokeweight=".163027pt" strokecolor="#ff0000">
                <v:path arrowok="t"/>
              </v:shape>
            </v:group>
            <v:group style="position:absolute;left:1877;top:766;width:40;height:2" coordorigin="1877,766" coordsize="40,2">
              <v:shape style="position:absolute;left:1877;top:766;width:40;height:2" coordorigin="1877,766" coordsize="40,0" path="m1877,766l1916,766e" filled="false" stroked="true" strokeweight=".214789pt" strokecolor="#ff0000">
                <v:path arrowok="t"/>
              </v:shape>
            </v:group>
            <v:group style="position:absolute;left:1897;top:741;width:2;height:52" coordorigin="1897,741" coordsize="2,52">
              <v:shape style="position:absolute;left:1897;top:741;width:2;height:52" coordorigin="1897,741" coordsize="0,52" path="m1897,741l1897,792e" filled="false" stroked="true" strokeweight=".163027pt" strokecolor="#ff0000">
                <v:path arrowok="t"/>
              </v:shape>
            </v:group>
            <v:group style="position:absolute;left:1877;top:766;width:40;height:2" coordorigin="1877,766" coordsize="40,2">
              <v:shape style="position:absolute;left:1877;top:766;width:40;height:2" coordorigin="1877,766" coordsize="40,0" path="m1877,766l1916,766e" filled="false" stroked="true" strokeweight=".214789pt" strokecolor="#ff0000">
                <v:path arrowok="t"/>
              </v:shape>
            </v:group>
            <v:group style="position:absolute;left:1897;top:740;width:2;height:52" coordorigin="1897,740" coordsize="2,52">
              <v:shape style="position:absolute;left:1897;top:740;width:2;height:52" coordorigin="1897,740" coordsize="0,52" path="m1897,740l1897,791e" filled="false" stroked="true" strokeweight=".163027pt" strokecolor="#ff0000">
                <v:path arrowok="t"/>
              </v:shape>
            </v:group>
            <v:group style="position:absolute;left:1877;top:765;width:40;height:2" coordorigin="1877,765" coordsize="40,2">
              <v:shape style="position:absolute;left:1877;top:765;width:40;height:2" coordorigin="1877,765" coordsize="40,0" path="m1877,765l1916,765e" filled="false" stroked="true" strokeweight=".214789pt" strokecolor="#ff0000">
                <v:path arrowok="t"/>
              </v:shape>
            </v:group>
            <v:group style="position:absolute;left:1897;top:739;width:2;height:52" coordorigin="1897,739" coordsize="2,52">
              <v:shape style="position:absolute;left:1897;top:739;width:2;height:52" coordorigin="1897,739" coordsize="0,52" path="m1897,739l1897,791e" filled="false" stroked="true" strokeweight=".163027pt" strokecolor="#ff0000">
                <v:path arrowok="t"/>
              </v:shape>
            </v:group>
            <v:group style="position:absolute;left:1877;top:764;width:40;height:2" coordorigin="1877,764" coordsize="40,2">
              <v:shape style="position:absolute;left:1877;top:764;width:40;height:2" coordorigin="1877,764" coordsize="40,0" path="m1877,764l1916,764e" filled="false" stroked="true" strokeweight=".214789pt" strokecolor="#ff0000">
                <v:path arrowok="t"/>
              </v:shape>
            </v:group>
            <v:group style="position:absolute;left:1897;top:738;width:2;height:52" coordorigin="1897,738" coordsize="2,52">
              <v:shape style="position:absolute;left:1897;top:738;width:2;height:52" coordorigin="1897,738" coordsize="0,52" path="m1897,738l1897,790e" filled="false" stroked="true" strokeweight=".163027pt" strokecolor="#ff0000">
                <v:path arrowok="t"/>
              </v:shape>
            </v:group>
            <v:group style="position:absolute;left:1877;top:763;width:40;height:2" coordorigin="1877,763" coordsize="40,2">
              <v:shape style="position:absolute;left:1877;top:763;width:40;height:2" coordorigin="1877,763" coordsize="40,0" path="m1877,763l1916,763e" filled="false" stroked="true" strokeweight=".214789pt" strokecolor="#ff0000">
                <v:path arrowok="t"/>
              </v:shape>
            </v:group>
            <v:group style="position:absolute;left:1897;top:738;width:2;height:52" coordorigin="1897,738" coordsize="2,52">
              <v:shape style="position:absolute;left:1897;top:738;width:2;height:52" coordorigin="1897,738" coordsize="0,52" path="m1897,738l1897,789e" filled="false" stroked="true" strokeweight=".163027pt" strokecolor="#ff0000">
                <v:path arrowok="t"/>
              </v:shape>
            </v:group>
            <v:group style="position:absolute;left:1877;top:763;width:40;height:2" coordorigin="1877,763" coordsize="40,2">
              <v:shape style="position:absolute;left:1877;top:763;width:40;height:2" coordorigin="1877,763" coordsize="40,0" path="m1877,763l1916,763e" filled="false" stroked="true" strokeweight=".214789pt" strokecolor="#ff0000">
                <v:path arrowok="t"/>
              </v:shape>
            </v:group>
            <v:group style="position:absolute;left:1897;top:737;width:2;height:52" coordorigin="1897,737" coordsize="2,52">
              <v:shape style="position:absolute;left:1897;top:737;width:2;height:52" coordorigin="1897,737" coordsize="0,52" path="m1897,737l1897,788e" filled="false" stroked="true" strokeweight=".163027pt" strokecolor="#ff0000">
                <v:path arrowok="t"/>
              </v:shape>
            </v:group>
            <v:group style="position:absolute;left:1877;top:762;width:40;height:2" coordorigin="1877,762" coordsize="40,2">
              <v:shape style="position:absolute;left:1877;top:762;width:40;height:2" coordorigin="1877,762" coordsize="40,0" path="m1877,762l1916,762e" filled="false" stroked="true" strokeweight=".214789pt" strokecolor="#ff0000">
                <v:path arrowok="t"/>
              </v:shape>
            </v:group>
            <v:group style="position:absolute;left:1897;top:736;width:2;height:52" coordorigin="1897,736" coordsize="2,52">
              <v:shape style="position:absolute;left:1897;top:736;width:2;height:52" coordorigin="1897,736" coordsize="0,52" path="m1897,736l1897,788e" filled="false" stroked="true" strokeweight=".163027pt" strokecolor="#ff0000">
                <v:path arrowok="t"/>
              </v:shape>
            </v:group>
            <v:group style="position:absolute;left:1877;top:761;width:40;height:2" coordorigin="1877,761" coordsize="40,2">
              <v:shape style="position:absolute;left:1877;top:761;width:40;height:2" coordorigin="1877,761" coordsize="40,0" path="m1877,761l1916,761e" filled="false" stroked="true" strokeweight=".214789pt" strokecolor="#ff0000">
                <v:path arrowok="t"/>
              </v:shape>
            </v:group>
            <v:group style="position:absolute;left:1897;top:735;width:2;height:52" coordorigin="1897,735" coordsize="2,52">
              <v:shape style="position:absolute;left:1897;top:735;width:2;height:52" coordorigin="1897,735" coordsize="0,52" path="m1897,735l1897,787e" filled="false" stroked="true" strokeweight=".163027pt" strokecolor="#ff0000">
                <v:path arrowok="t"/>
              </v:shape>
            </v:group>
            <v:group style="position:absolute;left:1877;top:760;width:40;height:2" coordorigin="1877,760" coordsize="40,2">
              <v:shape style="position:absolute;left:1877;top:760;width:40;height:2" coordorigin="1877,760" coordsize="40,0" path="m1877,760l1916,760e" filled="false" stroked="true" strokeweight=".214789pt" strokecolor="#ff0000">
                <v:path arrowok="t"/>
              </v:shape>
            </v:group>
            <v:group style="position:absolute;left:1897;top:735;width:2;height:52" coordorigin="1897,735" coordsize="2,52">
              <v:shape style="position:absolute;left:1897;top:735;width:2;height:52" coordorigin="1897,735" coordsize="0,52" path="m1897,735l1897,786e" filled="false" stroked="true" strokeweight=".163027pt" strokecolor="#ff0000">
                <v:path arrowok="t"/>
              </v:shape>
            </v:group>
            <v:group style="position:absolute;left:1877;top:760;width:40;height:2" coordorigin="1877,760" coordsize="40,2">
              <v:shape style="position:absolute;left:1877;top:760;width:40;height:2" coordorigin="1877,760" coordsize="40,0" path="m1877,760l1916,760e" filled="false" stroked="true" strokeweight=".214789pt" strokecolor="#ff0000">
                <v:path arrowok="t"/>
              </v:shape>
            </v:group>
            <v:group style="position:absolute;left:1897;top:734;width:2;height:52" coordorigin="1897,734" coordsize="2,52">
              <v:shape style="position:absolute;left:1897;top:734;width:2;height:52" coordorigin="1897,734" coordsize="0,52" path="m1897,734l1897,785e" filled="false" stroked="true" strokeweight=".163027pt" strokecolor="#ff0000">
                <v:path arrowok="t"/>
              </v:shape>
            </v:group>
            <v:group style="position:absolute;left:1877;top:759;width:40;height:2" coordorigin="1877,759" coordsize="40,2">
              <v:shape style="position:absolute;left:1877;top:759;width:40;height:2" coordorigin="1877,759" coordsize="40,0" path="m1877,759l1916,759e" filled="false" stroked="true" strokeweight=".214789pt" strokecolor="#ff0000">
                <v:path arrowok="t"/>
              </v:shape>
            </v:group>
            <v:group style="position:absolute;left:1897;top:733;width:2;height:52" coordorigin="1897,733" coordsize="2,52">
              <v:shape style="position:absolute;left:1897;top:733;width:2;height:52" coordorigin="1897,733" coordsize="0,52" path="m1897,733l1897,785e" filled="false" stroked="true" strokeweight=".163027pt" strokecolor="#ff0000">
                <v:path arrowok="t"/>
              </v:shape>
            </v:group>
            <v:group style="position:absolute;left:1877;top:758;width:40;height:2" coordorigin="1877,758" coordsize="40,2">
              <v:shape style="position:absolute;left:1877;top:758;width:40;height:2" coordorigin="1877,758" coordsize="40,0" path="m1877,758l1916,758e" filled="false" stroked="true" strokeweight=".214789pt" strokecolor="#ff0000">
                <v:path arrowok="t"/>
              </v:shape>
            </v:group>
            <v:group style="position:absolute;left:1897;top:733;width:2;height:52" coordorigin="1897,733" coordsize="2,52">
              <v:shape style="position:absolute;left:1897;top:733;width:2;height:52" coordorigin="1897,733" coordsize="0,52" path="m1897,733l1897,784e" filled="false" stroked="true" strokeweight=".163027pt" strokecolor="#ff0000">
                <v:path arrowok="t"/>
              </v:shape>
            </v:group>
            <v:group style="position:absolute;left:1877;top:758;width:40;height:2" coordorigin="1877,758" coordsize="40,2">
              <v:shape style="position:absolute;left:1877;top:758;width:40;height:2" coordorigin="1877,758" coordsize="40,0" path="m1877,758l1916,758e" filled="false" stroked="true" strokeweight=".214789pt" strokecolor="#ff0000">
                <v:path arrowok="t"/>
              </v:shape>
            </v:group>
            <v:group style="position:absolute;left:1897;top:732;width:2;height:52" coordorigin="1897,732" coordsize="2,52">
              <v:shape style="position:absolute;left:1897;top:732;width:2;height:52" coordorigin="1897,732" coordsize="0,52" path="m1897,732l1897,783e" filled="false" stroked="true" strokeweight=".163027pt" strokecolor="#ff0000">
                <v:path arrowok="t"/>
              </v:shape>
            </v:group>
            <v:group style="position:absolute;left:1877;top:757;width:40;height:2" coordorigin="1877,757" coordsize="40,2">
              <v:shape style="position:absolute;left:1877;top:757;width:40;height:2" coordorigin="1877,757" coordsize="40,0" path="m1877,757l1916,757e" filled="false" stroked="true" strokeweight=".214789pt" strokecolor="#ff0000">
                <v:path arrowok="t"/>
              </v:shape>
            </v:group>
            <v:group style="position:absolute;left:1897;top:731;width:2;height:52" coordorigin="1897,731" coordsize="2,52">
              <v:shape style="position:absolute;left:1897;top:731;width:2;height:52" coordorigin="1897,731" coordsize="0,52" path="m1897,731l1897,783e" filled="false" stroked="true" strokeweight=".163027pt" strokecolor="#ff0000">
                <v:path arrowok="t"/>
              </v:shape>
            </v:group>
            <v:group style="position:absolute;left:1877;top:756;width:40;height:2" coordorigin="1877,756" coordsize="40,2">
              <v:shape style="position:absolute;left:1877;top:756;width:40;height:2" coordorigin="1877,756" coordsize="40,0" path="m1877,756l1916,756e" filled="false" stroked="true" strokeweight=".214789pt" strokecolor="#ff0000">
                <v:path arrowok="t"/>
              </v:shape>
            </v:group>
            <v:group style="position:absolute;left:1897;top:730;width:2;height:52" coordorigin="1897,730" coordsize="2,52">
              <v:shape style="position:absolute;left:1897;top:730;width:2;height:52" coordorigin="1897,730" coordsize="0,52" path="m1897,730l1897,782e" filled="false" stroked="true" strokeweight=".163027pt" strokecolor="#ff0000">
                <v:path arrowok="t"/>
              </v:shape>
            </v:group>
            <v:group style="position:absolute;left:1877;top:755;width:40;height:2" coordorigin="1877,755" coordsize="40,2">
              <v:shape style="position:absolute;left:1877;top:755;width:40;height:2" coordorigin="1877,755" coordsize="40,0" path="m1877,755l1916,755e" filled="false" stroked="true" strokeweight=".214789pt" strokecolor="#ff0000">
                <v:path arrowok="t"/>
              </v:shape>
            </v:group>
            <v:group style="position:absolute;left:1897;top:730;width:2;height:52" coordorigin="1897,730" coordsize="2,52">
              <v:shape style="position:absolute;left:1897;top:730;width:2;height:52" coordorigin="1897,730" coordsize="0,52" path="m1897,730l1897,781e" filled="false" stroked="true" strokeweight=".163027pt" strokecolor="#ff0000">
                <v:path arrowok="t"/>
              </v:shape>
            </v:group>
            <v:group style="position:absolute;left:1877;top:755;width:40;height:2" coordorigin="1877,755" coordsize="40,2">
              <v:shape style="position:absolute;left:1877;top:755;width:40;height:2" coordorigin="1877,755" coordsize="40,0" path="m1877,755l1916,755e" filled="false" stroked="true" strokeweight=".214789pt" strokecolor="#ff0000">
                <v:path arrowok="t"/>
              </v:shape>
            </v:group>
            <v:group style="position:absolute;left:1897;top:729;width:2;height:52" coordorigin="1897,729" coordsize="2,52">
              <v:shape style="position:absolute;left:1897;top:729;width:2;height:52" coordorigin="1897,729" coordsize="0,52" path="m1897,729l1897,780e" filled="false" stroked="true" strokeweight=".163027pt" strokecolor="#ff0000">
                <v:path arrowok="t"/>
              </v:shape>
            </v:group>
            <v:group style="position:absolute;left:1877;top:754;width:40;height:2" coordorigin="1877,754" coordsize="40,2">
              <v:shape style="position:absolute;left:1877;top:754;width:40;height:2" coordorigin="1877,754" coordsize="40,0" path="m1877,754l1916,754e" filled="false" stroked="true" strokeweight=".214789pt" strokecolor="#ff0000">
                <v:path arrowok="t"/>
              </v:shape>
            </v:group>
            <v:group style="position:absolute;left:1897;top:728;width:2;height:52" coordorigin="1897,728" coordsize="2,52">
              <v:shape style="position:absolute;left:1897;top:728;width:2;height:52" coordorigin="1897,728" coordsize="0,52" path="m1897,728l1897,780e" filled="false" stroked="true" strokeweight=".163027pt" strokecolor="#ff0000">
                <v:path arrowok="t"/>
              </v:shape>
            </v:group>
            <v:group style="position:absolute;left:1877;top:753;width:40;height:2" coordorigin="1877,753" coordsize="40,2">
              <v:shape style="position:absolute;left:1877;top:753;width:40;height:2" coordorigin="1877,753" coordsize="40,0" path="m1877,753l1916,753e" filled="false" stroked="true" strokeweight=".214789pt" strokecolor="#ff0000">
                <v:path arrowok="t"/>
              </v:shape>
            </v:group>
            <v:group style="position:absolute;left:1897;top:728;width:2;height:52" coordorigin="1897,728" coordsize="2,52">
              <v:shape style="position:absolute;left:1897;top:728;width:2;height:52" coordorigin="1897,728" coordsize="0,52" path="m1897,728l1897,779e" filled="false" stroked="true" strokeweight=".163027pt" strokecolor="#ff0000">
                <v:path arrowok="t"/>
              </v:shape>
            </v:group>
            <v:group style="position:absolute;left:1877;top:753;width:40;height:2" coordorigin="1877,753" coordsize="40,2">
              <v:shape style="position:absolute;left:1877;top:753;width:40;height:2" coordorigin="1877,753" coordsize="40,0" path="m1877,753l1916,753e" filled="false" stroked="true" strokeweight=".214789pt" strokecolor="#ff0000">
                <v:path arrowok="t"/>
              </v:shape>
            </v:group>
            <v:group style="position:absolute;left:1897;top:727;width:2;height:52" coordorigin="1897,727" coordsize="2,52">
              <v:shape style="position:absolute;left:1897;top:727;width:2;height:52" coordorigin="1897,727" coordsize="0,52" path="m1897,727l1897,778e" filled="false" stroked="true" strokeweight=".163027pt" strokecolor="#ff0000">
                <v:path arrowok="t"/>
              </v:shape>
            </v:group>
            <v:group style="position:absolute;left:1877;top:752;width:40;height:2" coordorigin="1877,752" coordsize="40,2">
              <v:shape style="position:absolute;left:1877;top:752;width:40;height:2" coordorigin="1877,752" coordsize="40,0" path="m1877,752l1916,752e" filled="false" stroked="true" strokeweight=".214789pt" strokecolor="#ff0000">
                <v:path arrowok="t"/>
              </v:shape>
            </v:group>
            <v:group style="position:absolute;left:1897;top:726;width:2;height:52" coordorigin="1897,726" coordsize="2,52">
              <v:shape style="position:absolute;left:1897;top:726;width:2;height:52" coordorigin="1897,726" coordsize="0,52" path="m1897,726l1897,778e" filled="false" stroked="true" strokeweight=".163027pt" strokecolor="#ff0000">
                <v:path arrowok="t"/>
              </v:shape>
            </v:group>
            <v:group style="position:absolute;left:1877;top:751;width:40;height:2" coordorigin="1877,751" coordsize="40,2">
              <v:shape style="position:absolute;left:1877;top:751;width:40;height:2" coordorigin="1877,751" coordsize="40,0" path="m1877,751l1916,751e" filled="false" stroked="true" strokeweight=".214789pt" strokecolor="#ff0000">
                <v:path arrowok="t"/>
              </v:shape>
            </v:group>
            <v:group style="position:absolute;left:1897;top:725;width:2;height:52" coordorigin="1897,725" coordsize="2,52">
              <v:shape style="position:absolute;left:1897;top:725;width:2;height:52" coordorigin="1897,725" coordsize="0,52" path="m1897,725l1897,777e" filled="false" stroked="true" strokeweight=".163027pt" strokecolor="#ff0000">
                <v:path arrowok="t"/>
              </v:shape>
            </v:group>
            <v:group style="position:absolute;left:1877;top:750;width:40;height:2" coordorigin="1877,750" coordsize="40,2">
              <v:shape style="position:absolute;left:1877;top:750;width:40;height:2" coordorigin="1877,750" coordsize="40,0" path="m1877,750l1916,750e" filled="false" stroked="true" strokeweight=".214789pt" strokecolor="#ff0000">
                <v:path arrowok="t"/>
              </v:shape>
            </v:group>
            <v:group style="position:absolute;left:1897;top:725;width:2;height:52" coordorigin="1897,725" coordsize="2,52">
              <v:shape style="position:absolute;left:1897;top:725;width:2;height:52" coordorigin="1897,725" coordsize="0,52" path="m1897,725l1897,776e" filled="false" stroked="true" strokeweight=".163027pt" strokecolor="#ff0000">
                <v:path arrowok="t"/>
              </v:shape>
            </v:group>
            <v:group style="position:absolute;left:1877;top:750;width:40;height:2" coordorigin="1877,750" coordsize="40,2">
              <v:shape style="position:absolute;left:1877;top:750;width:40;height:2" coordorigin="1877,750" coordsize="40,0" path="m1877,750l1916,750e" filled="false" stroked="true" strokeweight=".214789pt" strokecolor="#ff0000">
                <v:path arrowok="t"/>
              </v:shape>
            </v:group>
            <v:group style="position:absolute;left:1897;top:724;width:2;height:52" coordorigin="1897,724" coordsize="2,52">
              <v:shape style="position:absolute;left:1897;top:724;width:2;height:52" coordorigin="1897,724" coordsize="0,52" path="m1897,724l1897,775e" filled="false" stroked="true" strokeweight=".163027pt" strokecolor="#ff0000">
                <v:path arrowok="t"/>
              </v:shape>
            </v:group>
            <v:group style="position:absolute;left:1877;top:749;width:40;height:2" coordorigin="1877,749" coordsize="40,2">
              <v:shape style="position:absolute;left:1877;top:749;width:40;height:2" coordorigin="1877,749" coordsize="40,0" path="m1877,749l1916,749e" filled="false" stroked="true" strokeweight=".214789pt" strokecolor="#ff0000">
                <v:path arrowok="t"/>
              </v:shape>
            </v:group>
            <v:group style="position:absolute;left:1897;top:723;width:2;height:52" coordorigin="1897,723" coordsize="2,52">
              <v:shape style="position:absolute;left:1897;top:723;width:2;height:52" coordorigin="1897,723" coordsize="0,52" path="m1897,723l1897,775e" filled="false" stroked="true" strokeweight=".163027pt" strokecolor="#ff0000">
                <v:path arrowok="t"/>
              </v:shape>
            </v:group>
            <v:group style="position:absolute;left:1877;top:748;width:40;height:2" coordorigin="1877,748" coordsize="40,2">
              <v:shape style="position:absolute;left:1877;top:748;width:40;height:2" coordorigin="1877,748" coordsize="40,0" path="m1877,748l1916,748e" filled="false" stroked="true" strokeweight=".214789pt" strokecolor="#ff0000">
                <v:path arrowok="t"/>
              </v:shape>
            </v:group>
            <v:group style="position:absolute;left:1897;top:722;width:2;height:52" coordorigin="1897,722" coordsize="2,52">
              <v:shape style="position:absolute;left:1897;top:722;width:2;height:52" coordorigin="1897,722" coordsize="0,52" path="m1897,722l1897,774e" filled="false" stroked="true" strokeweight=".163027pt" strokecolor="#ff0000">
                <v:path arrowok="t"/>
              </v:shape>
            </v:group>
            <v:group style="position:absolute;left:1877;top:747;width:40;height:2" coordorigin="1877,747" coordsize="40,2">
              <v:shape style="position:absolute;left:1877;top:747;width:40;height:2" coordorigin="1877,747" coordsize="40,0" path="m1877,747l1916,747e" filled="false" stroked="true" strokeweight=".214789pt" strokecolor="#ff0000">
                <v:path arrowok="t"/>
              </v:shape>
            </v:group>
            <v:group style="position:absolute;left:1897;top:722;width:2;height:52" coordorigin="1897,722" coordsize="2,52">
              <v:shape style="position:absolute;left:1897;top:722;width:2;height:52" coordorigin="1897,722" coordsize="0,52" path="m1897,722l1897,773e" filled="false" stroked="true" strokeweight=".163027pt" strokecolor="#ff0000">
                <v:path arrowok="t"/>
              </v:shape>
            </v:group>
            <v:group style="position:absolute;left:1877;top:747;width:40;height:2" coordorigin="1877,747" coordsize="40,2">
              <v:shape style="position:absolute;left:1877;top:747;width:40;height:2" coordorigin="1877,747" coordsize="40,0" path="m1877,747l1916,747e" filled="false" stroked="true" strokeweight=".214789pt" strokecolor="#ff0000">
                <v:path arrowok="t"/>
              </v:shape>
            </v:group>
            <v:group style="position:absolute;left:1897;top:721;width:2;height:52" coordorigin="1897,721" coordsize="2,52">
              <v:shape style="position:absolute;left:1897;top:721;width:2;height:52" coordorigin="1897,721" coordsize="0,52" path="m1897,721l1897,772e" filled="false" stroked="true" strokeweight=".163027pt" strokecolor="#ff0000">
                <v:path arrowok="t"/>
              </v:shape>
            </v:group>
            <v:group style="position:absolute;left:1877;top:746;width:40;height:2" coordorigin="1877,746" coordsize="40,2">
              <v:shape style="position:absolute;left:1877;top:746;width:40;height:2" coordorigin="1877,746" coordsize="40,0" path="m1877,746l1916,746e" filled="false" stroked="true" strokeweight=".214789pt" strokecolor="#ff0000">
                <v:path arrowok="t"/>
              </v:shape>
            </v:group>
            <v:group style="position:absolute;left:1897;top:720;width:2;height:52" coordorigin="1897,720" coordsize="2,52">
              <v:shape style="position:absolute;left:1897;top:720;width:2;height:52" coordorigin="1897,720" coordsize="0,52" path="m1897,720l1897,772e" filled="false" stroked="true" strokeweight=".163027pt" strokecolor="#ff0000">
                <v:path arrowok="t"/>
              </v:shape>
            </v:group>
            <v:group style="position:absolute;left:1877;top:745;width:40;height:2" coordorigin="1877,745" coordsize="40,2">
              <v:shape style="position:absolute;left:1877;top:745;width:40;height:2" coordorigin="1877,745" coordsize="40,0" path="m1877,745l1916,745e" filled="false" stroked="true" strokeweight=".214789pt" strokecolor="#ff0000">
                <v:path arrowok="t"/>
              </v:shape>
            </v:group>
            <v:group style="position:absolute;left:1897;top:720;width:2;height:52" coordorigin="1897,720" coordsize="2,52">
              <v:shape style="position:absolute;left:1897;top:720;width:2;height:52" coordorigin="1897,720" coordsize="0,52" path="m1897,720l1897,771e" filled="false" stroked="true" strokeweight=".163027pt" strokecolor="#ff0000">
                <v:path arrowok="t"/>
              </v:shape>
            </v:group>
            <v:group style="position:absolute;left:1877;top:745;width:40;height:2" coordorigin="1877,745" coordsize="40,2">
              <v:shape style="position:absolute;left:1877;top:745;width:40;height:2" coordorigin="1877,745" coordsize="40,0" path="m1877,745l1916,745e" filled="false" stroked="true" strokeweight=".214789pt" strokecolor="#ff0000">
                <v:path arrowok="t"/>
              </v:shape>
            </v:group>
            <v:group style="position:absolute;left:1897;top:719;width:2;height:52" coordorigin="1897,719" coordsize="2,52">
              <v:shape style="position:absolute;left:1897;top:719;width:2;height:52" coordorigin="1897,719" coordsize="0,52" path="m1897,719l1897,770e" filled="false" stroked="true" strokeweight=".163027pt" strokecolor="#ff0000">
                <v:path arrowok="t"/>
              </v:shape>
            </v:group>
            <v:group style="position:absolute;left:1877;top:744;width:40;height:2" coordorigin="1877,744" coordsize="40,2">
              <v:shape style="position:absolute;left:1877;top:744;width:40;height:2" coordorigin="1877,744" coordsize="40,0" path="m1877,744l1916,744e" filled="false" stroked="true" strokeweight=".214789pt" strokecolor="#ff0000">
                <v:path arrowok="t"/>
              </v:shape>
            </v:group>
            <v:group style="position:absolute;left:1897;top:718;width:2;height:52" coordorigin="1897,718" coordsize="2,52">
              <v:shape style="position:absolute;left:1897;top:718;width:2;height:52" coordorigin="1897,718" coordsize="0,52" path="m1897,718l1897,770e" filled="false" stroked="true" strokeweight=".163027pt" strokecolor="#ff0000">
                <v:path arrowok="t"/>
              </v:shape>
            </v:group>
            <v:group style="position:absolute;left:1877;top:743;width:40;height:2" coordorigin="1877,743" coordsize="40,2">
              <v:shape style="position:absolute;left:1877;top:743;width:40;height:2" coordorigin="1877,743" coordsize="40,0" path="m1877,743l1916,743e" filled="false" stroked="true" strokeweight=".214789pt" strokecolor="#ff0000">
                <v:path arrowok="t"/>
              </v:shape>
            </v:group>
            <v:group style="position:absolute;left:1897;top:717;width:2;height:52" coordorigin="1897,717" coordsize="2,52">
              <v:shape style="position:absolute;left:1897;top:717;width:2;height:52" coordorigin="1897,717" coordsize="0,52" path="m1897,717l1897,769e" filled="false" stroked="true" strokeweight=".163027pt" strokecolor="#ff0000">
                <v:path arrowok="t"/>
              </v:shape>
            </v:group>
            <v:group style="position:absolute;left:1877;top:742;width:40;height:2" coordorigin="1877,742" coordsize="40,2">
              <v:shape style="position:absolute;left:1877;top:742;width:40;height:2" coordorigin="1877,742" coordsize="40,0" path="m1877,742l1916,742e" filled="false" stroked="true" strokeweight=".214789pt" strokecolor="#ff0000">
                <v:path arrowok="t"/>
              </v:shape>
            </v:group>
            <v:group style="position:absolute;left:1897;top:717;width:2;height:52" coordorigin="1897,717" coordsize="2,52">
              <v:shape style="position:absolute;left:1897;top:717;width:2;height:52" coordorigin="1897,717" coordsize="0,52" path="m1897,717l1897,768e" filled="false" stroked="true" strokeweight=".163027pt" strokecolor="#ff0000">
                <v:path arrowok="t"/>
              </v:shape>
            </v:group>
            <v:group style="position:absolute;left:1877;top:742;width:40;height:2" coordorigin="1877,742" coordsize="40,2">
              <v:shape style="position:absolute;left:1877;top:742;width:40;height:2" coordorigin="1877,742" coordsize="40,0" path="m1877,742l1916,742e" filled="false" stroked="true" strokeweight=".214789pt" strokecolor="#ff0000">
                <v:path arrowok="t"/>
              </v:shape>
            </v:group>
            <v:group style="position:absolute;left:1897;top:717;width:2;height:52" coordorigin="1897,717" coordsize="2,52">
              <v:shape style="position:absolute;left:1897;top:717;width:2;height:52" coordorigin="1897,717" coordsize="0,52" path="m1897,717l1897,768e" filled="false" stroked="true" strokeweight=".163027pt" strokecolor="#ff0000">
                <v:path arrowok="t"/>
              </v:shape>
            </v:group>
            <v:group style="position:absolute;left:1877;top:742;width:40;height:2" coordorigin="1877,742" coordsize="40,2">
              <v:shape style="position:absolute;left:1877;top:742;width:40;height:2" coordorigin="1877,742" coordsize="40,0" path="m1877,742l1916,742e" filled="false" stroked="true" strokeweight=".214789pt" strokecolor="#ff0000">
                <v:path arrowok="t"/>
              </v:shape>
            </v:group>
            <v:group style="position:absolute;left:1897;top:716;width:2;height:52" coordorigin="1897,716" coordsize="2,52">
              <v:shape style="position:absolute;left:1897;top:716;width:2;height:52" coordorigin="1897,716" coordsize="0,52" path="m1897,716l1897,767e" filled="false" stroked="true" strokeweight=".163027pt" strokecolor="#ff0000">
                <v:path arrowok="t"/>
              </v:shape>
            </v:group>
            <v:group style="position:absolute;left:1877;top:741;width:40;height:2" coordorigin="1877,741" coordsize="40,2">
              <v:shape style="position:absolute;left:1877;top:741;width:40;height:2" coordorigin="1877,741" coordsize="40,0" path="m1877,741l1916,741e" filled="false" stroked="true" strokeweight=".214789pt" strokecolor="#ff0000">
                <v:path arrowok="t"/>
              </v:shape>
            </v:group>
            <v:group style="position:absolute;left:1897;top:715;width:2;height:52" coordorigin="1897,715" coordsize="2,52">
              <v:shape style="position:absolute;left:1897;top:715;width:2;height:52" coordorigin="1897,715" coordsize="0,52" path="m1897,715l1897,767e" filled="false" stroked="true" strokeweight=".163027pt" strokecolor="#ff0000">
                <v:path arrowok="t"/>
              </v:shape>
            </v:group>
            <v:group style="position:absolute;left:1877;top:740;width:40;height:2" coordorigin="1877,740" coordsize="40,2">
              <v:shape style="position:absolute;left:1877;top:740;width:40;height:2" coordorigin="1877,740" coordsize="40,0" path="m1877,740l1916,740e" filled="false" stroked="true" strokeweight=".214789pt" strokecolor="#ff0000">
                <v:path arrowok="t"/>
              </v:shape>
            </v:group>
            <v:group style="position:absolute;left:1897;top:714;width:2;height:52" coordorigin="1897,714" coordsize="2,52">
              <v:shape style="position:absolute;left:1897;top:714;width:2;height:52" coordorigin="1897,714" coordsize="0,52" path="m1897,714l1897,766e" filled="false" stroked="true" strokeweight=".163027pt" strokecolor="#ff0000">
                <v:path arrowok="t"/>
              </v:shape>
            </v:group>
            <v:group style="position:absolute;left:1877;top:739;width:40;height:2" coordorigin="1877,739" coordsize="40,2">
              <v:shape style="position:absolute;left:1877;top:739;width:40;height:2" coordorigin="1877,739" coordsize="40,0" path="m1877,739l1916,739e" filled="false" stroked="true" strokeweight=".214789pt" strokecolor="#ff0000">
                <v:path arrowok="t"/>
              </v:shape>
            </v:group>
            <v:group style="position:absolute;left:1897;top:714;width:2;height:52" coordorigin="1897,714" coordsize="2,52">
              <v:shape style="position:absolute;left:1897;top:714;width:2;height:52" coordorigin="1897,714" coordsize="0,52" path="m1897,714l1897,765e" filled="false" stroked="true" strokeweight=".163027pt" strokecolor="#ff0000">
                <v:path arrowok="t"/>
              </v:shape>
            </v:group>
            <v:group style="position:absolute;left:1877;top:739;width:40;height:2" coordorigin="1877,739" coordsize="40,2">
              <v:shape style="position:absolute;left:1877;top:739;width:40;height:2" coordorigin="1877,739" coordsize="40,0" path="m1877,739l1916,739e" filled="false" stroked="true" strokeweight=".214789pt" strokecolor="#ff0000">
                <v:path arrowok="t"/>
              </v:shape>
            </v:group>
            <v:group style="position:absolute;left:1897;top:713;width:2;height:52" coordorigin="1897,713" coordsize="2,52">
              <v:shape style="position:absolute;left:1897;top:713;width:2;height:52" coordorigin="1897,713" coordsize="0,52" path="m1897,713l1897,764e" filled="false" stroked="true" strokeweight=".163027pt" strokecolor="#ff0000">
                <v:path arrowok="t"/>
              </v:shape>
            </v:group>
            <v:group style="position:absolute;left:1877;top:738;width:40;height:2" coordorigin="1877,738" coordsize="40,2">
              <v:shape style="position:absolute;left:1877;top:738;width:40;height:2" coordorigin="1877,738" coordsize="40,0" path="m1877,738l1916,738e" filled="false" stroked="true" strokeweight=".214789pt" strokecolor="#ff0000">
                <v:path arrowok="t"/>
              </v:shape>
            </v:group>
            <v:group style="position:absolute;left:1897;top:712;width:2;height:52" coordorigin="1897,712" coordsize="2,52">
              <v:shape style="position:absolute;left:1897;top:712;width:2;height:52" coordorigin="1897,712" coordsize="0,52" path="m1897,712l1897,764e" filled="false" stroked="true" strokeweight=".163027pt" strokecolor="#ff0000">
                <v:path arrowok="t"/>
              </v:shape>
            </v:group>
            <v:group style="position:absolute;left:1877;top:737;width:40;height:2" coordorigin="1877,737" coordsize="40,2">
              <v:shape style="position:absolute;left:1877;top:737;width:40;height:2" coordorigin="1877,737" coordsize="40,0" path="m1877,737l1916,737e" filled="false" stroked="true" strokeweight=".214789pt" strokecolor="#ff0000">
                <v:path arrowok="t"/>
              </v:shape>
            </v:group>
            <v:group style="position:absolute;left:1897;top:712;width:2;height:52" coordorigin="1897,712" coordsize="2,52">
              <v:shape style="position:absolute;left:1897;top:712;width:2;height:52" coordorigin="1897,712" coordsize="0,52" path="m1897,712l1897,763e" filled="false" stroked="true" strokeweight=".163027pt" strokecolor="#ff0000">
                <v:path arrowok="t"/>
              </v:shape>
            </v:group>
            <v:group style="position:absolute;left:1877;top:737;width:40;height:2" coordorigin="1877,737" coordsize="40,2">
              <v:shape style="position:absolute;left:1877;top:737;width:40;height:2" coordorigin="1877,737" coordsize="40,0" path="m1877,737l1916,737e" filled="false" stroked="true" strokeweight=".214789pt" strokecolor="#ff0000">
                <v:path arrowok="t"/>
              </v:shape>
            </v:group>
            <v:group style="position:absolute;left:1897;top:711;width:2;height:52" coordorigin="1897,711" coordsize="2,52">
              <v:shape style="position:absolute;left:1897;top:711;width:2;height:52" coordorigin="1897,711" coordsize="0,52" path="m1897,711l1897,762e" filled="false" stroked="true" strokeweight=".163027pt" strokecolor="#ff0000">
                <v:path arrowok="t"/>
              </v:shape>
            </v:group>
            <v:group style="position:absolute;left:1877;top:736;width:40;height:2" coordorigin="1877,736" coordsize="40,2">
              <v:shape style="position:absolute;left:1877;top:736;width:40;height:2" coordorigin="1877,736" coordsize="40,0" path="m1877,736l1916,736e" filled="false" stroked="true" strokeweight=".214789pt" strokecolor="#ff0000">
                <v:path arrowok="t"/>
              </v:shape>
            </v:group>
            <v:group style="position:absolute;left:1897;top:710;width:2;height:52" coordorigin="1897,710" coordsize="2,52">
              <v:shape style="position:absolute;left:1897;top:710;width:2;height:52" coordorigin="1897,710" coordsize="0,52" path="m1897,710l1897,762e" filled="false" stroked="true" strokeweight=".163027pt" strokecolor="#ff0000">
                <v:path arrowok="t"/>
              </v:shape>
            </v:group>
            <v:group style="position:absolute;left:1877;top:735;width:40;height:2" coordorigin="1877,735" coordsize="40,2">
              <v:shape style="position:absolute;left:1877;top:735;width:40;height:2" coordorigin="1877,735" coordsize="40,0" path="m1877,735l1916,735e" filled="false" stroked="true" strokeweight=".214789pt" strokecolor="#ff0000">
                <v:path arrowok="t"/>
              </v:shape>
            </v:group>
            <v:group style="position:absolute;left:1897;top:709;width:2;height:52" coordorigin="1897,709" coordsize="2,52">
              <v:shape style="position:absolute;left:1897;top:709;width:2;height:52" coordorigin="1897,709" coordsize="0,52" path="m1897,709l1897,761e" filled="false" stroked="true" strokeweight=".163027pt" strokecolor="#ff0000">
                <v:path arrowok="t"/>
              </v:shape>
            </v:group>
            <v:group style="position:absolute;left:1877;top:734;width:40;height:2" coordorigin="1877,734" coordsize="40,2">
              <v:shape style="position:absolute;left:1877;top:734;width:40;height:2" coordorigin="1877,734" coordsize="40,0" path="m1877,734l1916,734e" filled="false" stroked="true" strokeweight=".214789pt" strokecolor="#ff0000">
                <v:path arrowok="t"/>
              </v:shape>
            </v:group>
            <v:group style="position:absolute;left:1897;top:709;width:2;height:52" coordorigin="1897,709" coordsize="2,52">
              <v:shape style="position:absolute;left:1897;top:709;width:2;height:52" coordorigin="1897,709" coordsize="0,52" path="m1897,709l1897,760e" filled="false" stroked="true" strokeweight=".163027pt" strokecolor="#ff0000">
                <v:path arrowok="t"/>
              </v:shape>
            </v:group>
            <v:group style="position:absolute;left:1877;top:734;width:40;height:2" coordorigin="1877,734" coordsize="40,2">
              <v:shape style="position:absolute;left:1877;top:734;width:40;height:2" coordorigin="1877,734" coordsize="40,0" path="m1877,734l1916,734e" filled="false" stroked="true" strokeweight=".214789pt" strokecolor="#ff0000">
                <v:path arrowok="t"/>
              </v:shape>
            </v:group>
            <v:group style="position:absolute;left:1897;top:708;width:2;height:52" coordorigin="1897,708" coordsize="2,52">
              <v:shape style="position:absolute;left:1897;top:708;width:2;height:52" coordorigin="1897,708" coordsize="0,52" path="m1897,708l1897,759e" filled="false" stroked="true" strokeweight=".163027pt" strokecolor="#ff0000">
                <v:path arrowok="t"/>
              </v:shape>
            </v:group>
            <v:group style="position:absolute;left:1877;top:733;width:40;height:2" coordorigin="1877,733" coordsize="40,2">
              <v:shape style="position:absolute;left:1877;top:733;width:40;height:2" coordorigin="1877,733" coordsize="40,0" path="m1877,733l1916,733e" filled="false" stroked="true" strokeweight=".214789pt" strokecolor="#ff0000">
                <v:path arrowok="t"/>
              </v:shape>
            </v:group>
            <v:group style="position:absolute;left:1897;top:707;width:2;height:52" coordorigin="1897,707" coordsize="2,52">
              <v:shape style="position:absolute;left:1897;top:707;width:2;height:52" coordorigin="1897,707" coordsize="0,52" path="m1897,707l1897,759e" filled="false" stroked="true" strokeweight=".163027pt" strokecolor="#ff0000">
                <v:path arrowok="t"/>
              </v:shape>
            </v:group>
            <v:group style="position:absolute;left:1877;top:732;width:40;height:2" coordorigin="1877,732" coordsize="40,2">
              <v:shape style="position:absolute;left:1877;top:732;width:40;height:2" coordorigin="1877,732" coordsize="40,0" path="m1877,732l1916,732e" filled="false" stroked="true" strokeweight=".214789pt" strokecolor="#ff0000">
                <v:path arrowok="t"/>
              </v:shape>
            </v:group>
            <v:group style="position:absolute;left:1897;top:707;width:2;height:52" coordorigin="1897,707" coordsize="2,52">
              <v:shape style="position:absolute;left:1897;top:707;width:2;height:52" coordorigin="1897,707" coordsize="0,52" path="m1897,707l1897,758e" filled="false" stroked="true" strokeweight=".163027pt" strokecolor="#ff0000">
                <v:path arrowok="t"/>
              </v:shape>
            </v:group>
            <v:group style="position:absolute;left:1877;top:732;width:40;height:2" coordorigin="1877,732" coordsize="40,2">
              <v:shape style="position:absolute;left:1877;top:732;width:40;height:2" coordorigin="1877,732" coordsize="40,0" path="m1877,732l1916,732e" filled="false" stroked="true" strokeweight=".214789pt" strokecolor="#ff0000">
                <v:path arrowok="t"/>
              </v:shape>
            </v:group>
            <v:group style="position:absolute;left:1897;top:706;width:2;height:52" coordorigin="1897,706" coordsize="2,52">
              <v:shape style="position:absolute;left:1897;top:706;width:2;height:52" coordorigin="1897,706" coordsize="0,52" path="m1897,706l1897,757e" filled="false" stroked="true" strokeweight=".163027pt" strokecolor="#ff0000">
                <v:path arrowok="t"/>
              </v:shape>
            </v:group>
            <v:group style="position:absolute;left:1877;top:731;width:40;height:2" coordorigin="1877,731" coordsize="40,2">
              <v:shape style="position:absolute;left:1877;top:731;width:40;height:2" coordorigin="1877,731" coordsize="40,0" path="m1877,731l1916,731e" filled="false" stroked="true" strokeweight=".214789pt" strokecolor="#ff0000">
                <v:path arrowok="t"/>
              </v:shape>
            </v:group>
            <v:group style="position:absolute;left:1897;top:705;width:2;height:52" coordorigin="1897,705" coordsize="2,52">
              <v:shape style="position:absolute;left:1897;top:705;width:2;height:52" coordorigin="1897,705" coordsize="0,52" path="m1897,705l1897,757e" filled="false" stroked="true" strokeweight=".163027pt" strokecolor="#ff0000">
                <v:path arrowok="t"/>
              </v:shape>
            </v:group>
            <v:group style="position:absolute;left:1877;top:730;width:40;height:2" coordorigin="1877,730" coordsize="40,2">
              <v:shape style="position:absolute;left:1877;top:730;width:40;height:2" coordorigin="1877,730" coordsize="40,0" path="m1877,730l1916,730e" filled="false" stroked="true" strokeweight=".214789pt" strokecolor="#ff0000">
                <v:path arrowok="t"/>
              </v:shape>
            </v:group>
            <v:group style="position:absolute;left:1897;top:704;width:2;height:52" coordorigin="1897,704" coordsize="2,52">
              <v:shape style="position:absolute;left:1897;top:704;width:2;height:52" coordorigin="1897,704" coordsize="0,52" path="m1897,704l1897,756e" filled="false" stroked="true" strokeweight=".163027pt" strokecolor="#ff0000">
                <v:path arrowok="t"/>
              </v:shape>
            </v:group>
            <v:group style="position:absolute;left:1877;top:729;width:40;height:2" coordorigin="1877,729" coordsize="40,2">
              <v:shape style="position:absolute;left:1877;top:729;width:40;height:2" coordorigin="1877,729" coordsize="40,0" path="m1877,729l1916,729e" filled="false" stroked="true" strokeweight=".214789pt" strokecolor="#ff0000">
                <v:path arrowok="t"/>
              </v:shape>
            </v:group>
            <v:group style="position:absolute;left:1897;top:704;width:2;height:52" coordorigin="1897,704" coordsize="2,52">
              <v:shape style="position:absolute;left:1897;top:704;width:2;height:52" coordorigin="1897,704" coordsize="0,52" path="m1897,704l1897,755e" filled="false" stroked="true" strokeweight=".163027pt" strokecolor="#ff0000">
                <v:path arrowok="t"/>
              </v:shape>
            </v:group>
            <v:group style="position:absolute;left:1877;top:729;width:40;height:2" coordorigin="1877,729" coordsize="40,2">
              <v:shape style="position:absolute;left:1877;top:729;width:40;height:2" coordorigin="1877,729" coordsize="40,0" path="m1877,729l1916,729e" filled="false" stroked="true" strokeweight=".214789pt" strokecolor="#ff0000">
                <v:path arrowok="t"/>
              </v:shape>
            </v:group>
            <v:group style="position:absolute;left:1897;top:703;width:2;height:52" coordorigin="1897,703" coordsize="2,52">
              <v:shape style="position:absolute;left:1897;top:703;width:2;height:52" coordorigin="1897,703" coordsize="0,52" path="m1897,703l1897,754e" filled="false" stroked="true" strokeweight=".163027pt" strokecolor="#ff0000">
                <v:path arrowok="t"/>
              </v:shape>
            </v:group>
            <v:group style="position:absolute;left:1877;top:728;width:40;height:2" coordorigin="1877,728" coordsize="40,2">
              <v:shape style="position:absolute;left:1877;top:728;width:40;height:2" coordorigin="1877,728" coordsize="40,0" path="m1877,728l1916,728e" filled="false" stroked="true" strokeweight=".214789pt" strokecolor="#ff0000">
                <v:path arrowok="t"/>
              </v:shape>
            </v:group>
            <v:group style="position:absolute;left:1897;top:702;width:2;height:52" coordorigin="1897,702" coordsize="2,52">
              <v:shape style="position:absolute;left:1897;top:702;width:2;height:52" coordorigin="1897,702" coordsize="0,52" path="m1897,702l1897,754e" filled="false" stroked="true" strokeweight=".163027pt" strokecolor="#ff0000">
                <v:path arrowok="t"/>
              </v:shape>
            </v:group>
            <v:group style="position:absolute;left:1877;top:727;width:40;height:2" coordorigin="1877,727" coordsize="40,2">
              <v:shape style="position:absolute;left:1877;top:727;width:40;height:2" coordorigin="1877,727" coordsize="40,0" path="m1877,727l1916,727e" filled="false" stroked="true" strokeweight=".214789pt" strokecolor="#ff0000">
                <v:path arrowok="t"/>
              </v:shape>
            </v:group>
            <v:group style="position:absolute;left:1897;top:701;width:2;height:52" coordorigin="1897,701" coordsize="2,52">
              <v:shape style="position:absolute;left:1897;top:701;width:2;height:52" coordorigin="1897,701" coordsize="0,52" path="m1897,701l1897,753e" filled="false" stroked="true" strokeweight=".163027pt" strokecolor="#ff0000">
                <v:path arrowok="t"/>
              </v:shape>
            </v:group>
            <v:group style="position:absolute;left:1877;top:726;width:40;height:2" coordorigin="1877,726" coordsize="40,2">
              <v:shape style="position:absolute;left:1877;top:726;width:40;height:2" coordorigin="1877,726" coordsize="40,0" path="m1877,726l1916,726e" filled="false" stroked="true" strokeweight=".214789pt" strokecolor="#ff0000">
                <v:path arrowok="t"/>
              </v:shape>
            </v:group>
            <v:group style="position:absolute;left:1897;top:701;width:2;height:52" coordorigin="1897,701" coordsize="2,52">
              <v:shape style="position:absolute;left:1897;top:701;width:2;height:52" coordorigin="1897,701" coordsize="0,52" path="m1897,701l1897,752e" filled="false" stroked="true" strokeweight=".163027pt" strokecolor="#ff0000">
                <v:path arrowok="t"/>
              </v:shape>
            </v:group>
            <v:group style="position:absolute;left:1877;top:726;width:40;height:2" coordorigin="1877,726" coordsize="40,2">
              <v:shape style="position:absolute;left:1877;top:726;width:40;height:2" coordorigin="1877,726" coordsize="40,0" path="m1877,726l1916,726e" filled="false" stroked="true" strokeweight=".214789pt" strokecolor="#ff0000">
                <v:path arrowok="t"/>
              </v:shape>
            </v:group>
            <v:group style="position:absolute;left:1897;top:700;width:2;height:52" coordorigin="1897,700" coordsize="2,52">
              <v:shape style="position:absolute;left:1897;top:700;width:2;height:52" coordorigin="1897,700" coordsize="0,52" path="m1897,700l1897,751e" filled="false" stroked="true" strokeweight=".163027pt" strokecolor="#ff0000">
                <v:path arrowok="t"/>
              </v:shape>
            </v:group>
            <v:group style="position:absolute;left:1877;top:725;width:40;height:2" coordorigin="1877,725" coordsize="40,2">
              <v:shape style="position:absolute;left:1877;top:725;width:40;height:2" coordorigin="1877,725" coordsize="40,0" path="m1877,725l1916,725e" filled="false" stroked="true" strokeweight=".214789pt" strokecolor="#ff0000">
                <v:path arrowok="t"/>
              </v:shape>
            </v:group>
            <v:group style="position:absolute;left:1897;top:699;width:2;height:52" coordorigin="1897,699" coordsize="2,52">
              <v:shape style="position:absolute;left:1897;top:699;width:2;height:52" coordorigin="1897,699" coordsize="0,52" path="m1897,699l1897,751e" filled="false" stroked="true" strokeweight=".163027pt" strokecolor="#ff0000">
                <v:path arrowok="t"/>
              </v:shape>
            </v:group>
            <v:group style="position:absolute;left:1877;top:724;width:40;height:2" coordorigin="1877,724" coordsize="40,2">
              <v:shape style="position:absolute;left:1877;top:724;width:40;height:2" coordorigin="1877,724" coordsize="40,0" path="m1877,724l1916,724e" filled="false" stroked="true" strokeweight=".214789pt" strokecolor="#ff0000">
                <v:path arrowok="t"/>
              </v:shape>
            </v:group>
            <v:group style="position:absolute;left:1897;top:699;width:2;height:52" coordorigin="1897,699" coordsize="2,52">
              <v:shape style="position:absolute;left:1897;top:699;width:2;height:52" coordorigin="1897,699" coordsize="0,52" path="m1897,699l1897,750e" filled="false" stroked="true" strokeweight=".163027pt" strokecolor="#ff0000">
                <v:path arrowok="t"/>
              </v:shape>
            </v:group>
            <v:group style="position:absolute;left:1877;top:724;width:40;height:2" coordorigin="1877,724" coordsize="40,2">
              <v:shape style="position:absolute;left:1877;top:724;width:40;height:2" coordorigin="1877,724" coordsize="40,0" path="m1877,724l1916,724e" filled="false" stroked="true" strokeweight=".214789pt" strokecolor="#ff0000">
                <v:path arrowok="t"/>
              </v:shape>
            </v:group>
            <v:group style="position:absolute;left:1897;top:698;width:2;height:52" coordorigin="1897,698" coordsize="2,52">
              <v:shape style="position:absolute;left:1897;top:698;width:2;height:52" coordorigin="1897,698" coordsize="0,52" path="m1897,698l1897,749e" filled="false" stroked="true" strokeweight=".163027pt" strokecolor="#ff0000">
                <v:path arrowok="t"/>
              </v:shape>
            </v:group>
            <v:group style="position:absolute;left:1877;top:723;width:40;height:2" coordorigin="1877,723" coordsize="40,2">
              <v:shape style="position:absolute;left:1877;top:723;width:40;height:2" coordorigin="1877,723" coordsize="40,0" path="m1877,723l1916,723e" filled="false" stroked="true" strokeweight=".214789pt" strokecolor="#ff0000">
                <v:path arrowok="t"/>
              </v:shape>
            </v:group>
            <v:group style="position:absolute;left:1897;top:697;width:2;height:52" coordorigin="1897,697" coordsize="2,52">
              <v:shape style="position:absolute;left:1897;top:697;width:2;height:52" coordorigin="1897,697" coordsize="0,52" path="m1897,697l1897,749e" filled="false" stroked="true" strokeweight=".163027pt" strokecolor="#ff0000">
                <v:path arrowok="t"/>
              </v:shape>
            </v:group>
            <v:group style="position:absolute;left:1877;top:722;width:40;height:2" coordorigin="1877,722" coordsize="40,2">
              <v:shape style="position:absolute;left:1877;top:722;width:40;height:2" coordorigin="1877,722" coordsize="40,0" path="m1877,722l1916,722e" filled="false" stroked="true" strokeweight=".214789pt" strokecolor="#ff0000">
                <v:path arrowok="t"/>
              </v:shape>
            </v:group>
            <v:group style="position:absolute;left:1897;top:696;width:2;height:52" coordorigin="1897,696" coordsize="2,52">
              <v:shape style="position:absolute;left:1897;top:696;width:2;height:52" coordorigin="1897,696" coordsize="0,52" path="m1897,696l1897,748e" filled="false" stroked="true" strokeweight=".163027pt" strokecolor="#ff0000">
                <v:path arrowok="t"/>
              </v:shape>
            </v:group>
            <v:group style="position:absolute;left:1877;top:721;width:40;height:2" coordorigin="1877,721" coordsize="40,2">
              <v:shape style="position:absolute;left:1877;top:721;width:40;height:2" coordorigin="1877,721" coordsize="40,0" path="m1877,721l1916,721e" filled="false" stroked="true" strokeweight=".214789pt" strokecolor="#ff0000">
                <v:path arrowok="t"/>
              </v:shape>
            </v:group>
            <v:group style="position:absolute;left:1897;top:696;width:2;height:52" coordorigin="1897,696" coordsize="2,52">
              <v:shape style="position:absolute;left:1897;top:696;width:2;height:52" coordorigin="1897,696" coordsize="0,52" path="m1897,696l1897,747e" filled="false" stroked="true" strokeweight=".163027pt" strokecolor="#ff0000">
                <v:path arrowok="t"/>
              </v:shape>
            </v:group>
            <v:group style="position:absolute;left:1877;top:721;width:40;height:2" coordorigin="1877,721" coordsize="40,2">
              <v:shape style="position:absolute;left:1877;top:721;width:40;height:2" coordorigin="1877,721" coordsize="40,0" path="m1877,721l1916,721e" filled="false" stroked="true" strokeweight=".214789pt" strokecolor="#ff0000">
                <v:path arrowok="t"/>
              </v:shape>
            </v:group>
            <v:group style="position:absolute;left:1897;top:695;width:2;height:52" coordorigin="1897,695" coordsize="2,52">
              <v:shape style="position:absolute;left:1897;top:695;width:2;height:52" coordorigin="1897,695" coordsize="0,52" path="m1897,695l1897,746e" filled="false" stroked="true" strokeweight=".163027pt" strokecolor="#ff0000">
                <v:path arrowok="t"/>
              </v:shape>
            </v:group>
            <v:group style="position:absolute;left:1877;top:720;width:40;height:2" coordorigin="1877,720" coordsize="40,2">
              <v:shape style="position:absolute;left:1877;top:720;width:40;height:2" coordorigin="1877,720" coordsize="40,0" path="m1877,720l1916,720e" filled="false" stroked="true" strokeweight=".214789pt" strokecolor="#ff0000">
                <v:path arrowok="t"/>
              </v:shape>
            </v:group>
            <v:group style="position:absolute;left:1897;top:694;width:2;height:52" coordorigin="1897,694" coordsize="2,52">
              <v:shape style="position:absolute;left:1897;top:694;width:2;height:52" coordorigin="1897,694" coordsize="0,52" path="m1897,694l1897,746e" filled="false" stroked="true" strokeweight=".163027pt" strokecolor="#ff0000">
                <v:path arrowok="t"/>
              </v:shape>
            </v:group>
            <v:group style="position:absolute;left:1877;top:719;width:40;height:2" coordorigin="1877,719" coordsize="40,2">
              <v:shape style="position:absolute;left:1877;top:719;width:40;height:2" coordorigin="1877,719" coordsize="40,0" path="m1877,719l1916,719e" filled="false" stroked="true" strokeweight=".214789pt" strokecolor="#ff0000">
                <v:path arrowok="t"/>
              </v:shape>
            </v:group>
            <v:group style="position:absolute;left:1897;top:694;width:2;height:52" coordorigin="1897,694" coordsize="2,52">
              <v:shape style="position:absolute;left:1897;top:694;width:2;height:52" coordorigin="1897,694" coordsize="0,52" path="m1897,694l1897,745e" filled="false" stroked="true" strokeweight=".163027pt" strokecolor="#ff0000">
                <v:path arrowok="t"/>
              </v:shape>
            </v:group>
            <v:group style="position:absolute;left:1877;top:719;width:40;height:2" coordorigin="1877,719" coordsize="40,2">
              <v:shape style="position:absolute;left:1877;top:719;width:40;height:2" coordorigin="1877,719" coordsize="40,0" path="m1877,719l1916,719e" filled="false" stroked="true" strokeweight=".214789pt" strokecolor="#ff0000">
                <v:path arrowok="t"/>
              </v:shape>
            </v:group>
            <v:group style="position:absolute;left:1897;top:693;width:2;height:52" coordorigin="1897,693" coordsize="2,52">
              <v:shape style="position:absolute;left:1897;top:693;width:2;height:52" coordorigin="1897,693" coordsize="0,52" path="m1897,693l1897,744e" filled="false" stroked="true" strokeweight=".163027pt" strokecolor="#ff0000">
                <v:path arrowok="t"/>
              </v:shape>
            </v:group>
            <v:group style="position:absolute;left:1877;top:718;width:40;height:2" coordorigin="1877,718" coordsize="40,2">
              <v:shape style="position:absolute;left:1877;top:718;width:40;height:2" coordorigin="1877,718" coordsize="40,0" path="m1877,718l1916,718e" filled="false" stroked="true" strokeweight=".214789pt" strokecolor="#ff0000">
                <v:path arrowok="t"/>
              </v:shape>
            </v:group>
            <v:group style="position:absolute;left:1897;top:692;width:2;height:52" coordorigin="1897,692" coordsize="2,52">
              <v:shape style="position:absolute;left:1897;top:692;width:2;height:52" coordorigin="1897,692" coordsize="0,52" path="m1897,692l1897,744e" filled="false" stroked="true" strokeweight=".163027pt" strokecolor="#ff0000">
                <v:path arrowok="t"/>
              </v:shape>
            </v:group>
            <v:group style="position:absolute;left:1877;top:717;width:40;height:2" coordorigin="1877,717" coordsize="40,2">
              <v:shape style="position:absolute;left:1877;top:717;width:40;height:2" coordorigin="1877,717" coordsize="40,0" path="m1877,717l1916,717e" filled="false" stroked="true" strokeweight=".214789pt" strokecolor="#ff0000">
                <v:path arrowok="t"/>
              </v:shape>
            </v:group>
            <v:group style="position:absolute;left:1897;top:691;width:2;height:52" coordorigin="1897,691" coordsize="2,52">
              <v:shape style="position:absolute;left:1897;top:691;width:2;height:52" coordorigin="1897,691" coordsize="0,52" path="m1897,691l1897,743e" filled="false" stroked="true" strokeweight=".163027pt" strokecolor="#ff0000">
                <v:path arrowok="t"/>
              </v:shape>
            </v:group>
            <v:group style="position:absolute;left:1877;top:716;width:40;height:2" coordorigin="1877,716" coordsize="40,2">
              <v:shape style="position:absolute;left:1877;top:716;width:40;height:2" coordorigin="1877,716" coordsize="40,0" path="m1877,716l1916,716e" filled="false" stroked="true" strokeweight=".214789pt" strokecolor="#ff0000">
                <v:path arrowok="t"/>
              </v:shape>
            </v:group>
            <v:group style="position:absolute;left:1897;top:691;width:2;height:52" coordorigin="1897,691" coordsize="2,52">
              <v:shape style="position:absolute;left:1897;top:691;width:2;height:52" coordorigin="1897,691" coordsize="0,52" path="m1897,691l1897,742e" filled="false" stroked="true" strokeweight=".163027pt" strokecolor="#ff0000">
                <v:path arrowok="t"/>
              </v:shape>
            </v:group>
            <v:group style="position:absolute;left:1877;top:716;width:40;height:2" coordorigin="1877,716" coordsize="40,2">
              <v:shape style="position:absolute;left:1877;top:716;width:40;height:2" coordorigin="1877,716" coordsize="40,0" path="m1877,716l1916,716e" filled="false" stroked="true" strokeweight=".214789pt" strokecolor="#ff0000">
                <v:path arrowok="t"/>
              </v:shape>
            </v:group>
            <v:group style="position:absolute;left:1897;top:690;width:2;height:52" coordorigin="1897,690" coordsize="2,52">
              <v:shape style="position:absolute;left:1897;top:690;width:2;height:52" coordorigin="1897,690" coordsize="0,52" path="m1897,690l1897,741e" filled="false" stroked="true" strokeweight=".163027pt" strokecolor="#ff0000">
                <v:path arrowok="t"/>
              </v:shape>
            </v:group>
            <v:group style="position:absolute;left:1877;top:715;width:40;height:2" coordorigin="1877,715" coordsize="40,2">
              <v:shape style="position:absolute;left:1877;top:715;width:40;height:2" coordorigin="1877,715" coordsize="40,0" path="m1877,715l1916,715e" filled="false" stroked="true" strokeweight=".214789pt" strokecolor="#ff0000">
                <v:path arrowok="t"/>
              </v:shape>
            </v:group>
            <v:group style="position:absolute;left:1897;top:689;width:2;height:52" coordorigin="1897,689" coordsize="2,52">
              <v:shape style="position:absolute;left:1897;top:689;width:2;height:52" coordorigin="1897,689" coordsize="0,52" path="m1897,689l1897,741e" filled="false" stroked="true" strokeweight=".163027pt" strokecolor="#ff0000">
                <v:path arrowok="t"/>
              </v:shape>
            </v:group>
            <v:group style="position:absolute;left:1877;top:714;width:40;height:2" coordorigin="1877,714" coordsize="40,2">
              <v:shape style="position:absolute;left:1877;top:714;width:40;height:2" coordorigin="1877,714" coordsize="40,0" path="m1877,714l1916,714e" filled="false" stroked="true" strokeweight=".214789pt" strokecolor="#ff0000">
                <v:path arrowok="t"/>
              </v:shape>
            </v:group>
            <v:group style="position:absolute;left:1897;top:688;width:2;height:52" coordorigin="1897,688" coordsize="2,52">
              <v:shape style="position:absolute;left:1897;top:688;width:2;height:52" coordorigin="1897,688" coordsize="0,52" path="m1897,688l1897,740e" filled="false" stroked="true" strokeweight=".163027pt" strokecolor="#ff0000">
                <v:path arrowok="t"/>
              </v:shape>
            </v:group>
            <v:group style="position:absolute;left:1877;top:714;width:40;height:2" coordorigin="1877,714" coordsize="40,2">
              <v:shape style="position:absolute;left:1877;top:714;width:40;height:2" coordorigin="1877,714" coordsize="40,0" path="m1877,714l1916,714e" filled="false" stroked="true" strokeweight=".214789pt" strokecolor="#ff0000">
                <v:path arrowok="t"/>
              </v:shape>
            </v:group>
            <v:group style="position:absolute;left:1897;top:688;width:2;height:52" coordorigin="1897,688" coordsize="2,52">
              <v:shape style="position:absolute;left:1897;top:688;width:2;height:52" coordorigin="1897,688" coordsize="0,52" path="m1897,688l1897,739e" filled="false" stroked="true" strokeweight=".163027pt" strokecolor="#ff0000">
                <v:path arrowok="t"/>
              </v:shape>
            </v:group>
            <v:group style="position:absolute;left:1877;top:713;width:40;height:2" coordorigin="1877,713" coordsize="40,2">
              <v:shape style="position:absolute;left:1877;top:713;width:40;height:2" coordorigin="1877,713" coordsize="40,0" path="m1877,713l1916,713e" filled="false" stroked="true" strokeweight=".214789pt" strokecolor="#ff0000">
                <v:path arrowok="t"/>
              </v:shape>
            </v:group>
            <v:group style="position:absolute;left:1897;top:687;width:2;height:52" coordorigin="1897,687" coordsize="2,52">
              <v:shape style="position:absolute;left:1897;top:687;width:2;height:52" coordorigin="1897,687" coordsize="0,52" path="m1897,687l1897,739e" filled="false" stroked="true" strokeweight=".163027pt" strokecolor="#ff0000">
                <v:path arrowok="t"/>
              </v:shape>
            </v:group>
            <v:group style="position:absolute;left:1877;top:712;width:40;height:2" coordorigin="1877,712" coordsize="40,2">
              <v:shape style="position:absolute;left:1877;top:712;width:40;height:2" coordorigin="1877,712" coordsize="40,0" path="m1877,712l1916,712e" filled="false" stroked="true" strokeweight=".214789pt" strokecolor="#ff0000">
                <v:path arrowok="t"/>
              </v:shape>
            </v:group>
            <v:group style="position:absolute;left:1897;top:686;width:2;height:52" coordorigin="1897,686" coordsize="2,52">
              <v:shape style="position:absolute;left:1897;top:686;width:2;height:52" coordorigin="1897,686" coordsize="0,52" path="m1897,686l1897,738e" filled="false" stroked="true" strokeweight=".163027pt" strokecolor="#ff0000">
                <v:path arrowok="t"/>
              </v:shape>
            </v:group>
            <v:group style="position:absolute;left:1877;top:711;width:40;height:2" coordorigin="1877,711" coordsize="40,2">
              <v:shape style="position:absolute;left:1877;top:711;width:40;height:2" coordorigin="1877,711" coordsize="40,0" path="m1877,711l1916,711e" filled="false" stroked="true" strokeweight=".214789pt" strokecolor="#ff0000">
                <v:path arrowok="t"/>
              </v:shape>
            </v:group>
            <v:group style="position:absolute;left:1897;top:686;width:2;height:52" coordorigin="1897,686" coordsize="2,52">
              <v:shape style="position:absolute;left:1897;top:686;width:2;height:52" coordorigin="1897,686" coordsize="0,52" path="m1897,686l1897,737e" filled="false" stroked="true" strokeweight=".163027pt" strokecolor="#ff0000">
                <v:path arrowok="t"/>
              </v:shape>
            </v:group>
            <v:group style="position:absolute;left:1877;top:711;width:40;height:2" coordorigin="1877,711" coordsize="40,2">
              <v:shape style="position:absolute;left:1877;top:711;width:40;height:2" coordorigin="1877,711" coordsize="40,0" path="m1877,711l1916,711e" filled="false" stroked="true" strokeweight=".214789pt" strokecolor="#ff0000">
                <v:path arrowok="t"/>
              </v:shape>
            </v:group>
            <v:group style="position:absolute;left:1897;top:685;width:2;height:52" coordorigin="1897,685" coordsize="2,52">
              <v:shape style="position:absolute;left:1897;top:685;width:2;height:52" coordorigin="1897,685" coordsize="0,52" path="m1897,685l1897,736e" filled="false" stroked="true" strokeweight=".163027pt" strokecolor="#ff0000">
                <v:path arrowok="t"/>
              </v:shape>
            </v:group>
            <v:group style="position:absolute;left:1877;top:710;width:40;height:2" coordorigin="1877,710" coordsize="40,2">
              <v:shape style="position:absolute;left:1877;top:710;width:40;height:2" coordorigin="1877,710" coordsize="40,0" path="m1877,710l1916,710e" filled="false" stroked="true" strokeweight=".214789pt" strokecolor="#ff0000">
                <v:path arrowok="t"/>
              </v:shape>
            </v:group>
            <v:group style="position:absolute;left:1897;top:684;width:2;height:52" coordorigin="1897,684" coordsize="2,52">
              <v:shape style="position:absolute;left:1897;top:684;width:2;height:52" coordorigin="1897,684" coordsize="0,52" path="m1897,684l1897,736e" filled="false" stroked="true" strokeweight=".163027pt" strokecolor="#ff0000">
                <v:path arrowok="t"/>
              </v:shape>
            </v:group>
            <v:group style="position:absolute;left:1877;top:709;width:40;height:2" coordorigin="1877,709" coordsize="40,2">
              <v:shape style="position:absolute;left:1877;top:709;width:40;height:2" coordorigin="1877,709" coordsize="40,0" path="m1877,709l1916,709e" filled="false" stroked="true" strokeweight=".214789pt" strokecolor="#ff0000">
                <v:path arrowok="t"/>
              </v:shape>
            </v:group>
            <v:group style="position:absolute;left:1897;top:683;width:2;height:52" coordorigin="1897,683" coordsize="2,52">
              <v:shape style="position:absolute;left:1897;top:683;width:2;height:52" coordorigin="1897,683" coordsize="0,52" path="m1897,683l1897,735e" filled="false" stroked="true" strokeweight=".163027pt" strokecolor="#ff0000">
                <v:path arrowok="t"/>
              </v:shape>
            </v:group>
            <v:group style="position:absolute;left:1877;top:708;width:40;height:2" coordorigin="1877,708" coordsize="40,2">
              <v:shape style="position:absolute;left:1877;top:708;width:40;height:2" coordorigin="1877,708" coordsize="40,0" path="m1877,708l1916,708e" filled="false" stroked="true" strokeweight=".214789pt" strokecolor="#ff0000">
                <v:path arrowok="t"/>
              </v:shape>
            </v:group>
            <v:group style="position:absolute;left:1897;top:683;width:2;height:52" coordorigin="1897,683" coordsize="2,52">
              <v:shape style="position:absolute;left:1897;top:683;width:2;height:52" coordorigin="1897,683" coordsize="0,52" path="m1897,683l1897,734e" filled="false" stroked="true" strokeweight=".163027pt" strokecolor="#ff0000">
                <v:path arrowok="t"/>
              </v:shape>
            </v:group>
            <v:group style="position:absolute;left:1877;top:708;width:40;height:2" coordorigin="1877,708" coordsize="40,2">
              <v:shape style="position:absolute;left:1877;top:708;width:40;height:2" coordorigin="1877,708" coordsize="40,0" path="m1877,708l1916,708e" filled="false" stroked="true" strokeweight=".214789pt" strokecolor="#ff0000">
                <v:path arrowok="t"/>
              </v:shape>
            </v:group>
            <v:group style="position:absolute;left:1897;top:682;width:2;height:52" coordorigin="1897,682" coordsize="2,52">
              <v:shape style="position:absolute;left:1897;top:682;width:2;height:52" coordorigin="1897,682" coordsize="0,52" path="m1897,682l1897,733e" filled="false" stroked="true" strokeweight=".163027pt" strokecolor="#ff0000">
                <v:path arrowok="t"/>
              </v:shape>
            </v:group>
            <v:group style="position:absolute;left:1877;top:707;width:40;height:2" coordorigin="1877,707" coordsize="40,2">
              <v:shape style="position:absolute;left:1877;top:707;width:40;height:2" coordorigin="1877,707" coordsize="40,0" path="m1877,707l1916,707e" filled="false" stroked="true" strokeweight=".214789pt" strokecolor="#ff0000">
                <v:path arrowok="t"/>
              </v:shape>
            </v:group>
            <v:group style="position:absolute;left:1897;top:681;width:2;height:52" coordorigin="1897,681" coordsize="2,52">
              <v:shape style="position:absolute;left:1897;top:681;width:2;height:52" coordorigin="1897,681" coordsize="0,52" path="m1897,681l1897,733e" filled="false" stroked="true" strokeweight=".163027pt" strokecolor="#ff0000">
                <v:path arrowok="t"/>
              </v:shape>
            </v:group>
            <v:group style="position:absolute;left:1877;top:706;width:40;height:2" coordorigin="1877,706" coordsize="40,2">
              <v:shape style="position:absolute;left:1877;top:706;width:40;height:2" coordorigin="1877,706" coordsize="40,0" path="m1877,706l1916,706e" filled="false" stroked="true" strokeweight=".214789pt" strokecolor="#ff0000">
                <v:path arrowok="t"/>
              </v:shape>
            </v:group>
            <v:group style="position:absolute;left:1897;top:681;width:2;height:52" coordorigin="1897,681" coordsize="2,52">
              <v:shape style="position:absolute;left:1897;top:681;width:2;height:52" coordorigin="1897,681" coordsize="0,52" path="m1897,681l1897,732e" filled="false" stroked="true" strokeweight=".163027pt" strokecolor="#ff0000">
                <v:path arrowok="t"/>
              </v:shape>
            </v:group>
            <v:group style="position:absolute;left:1877;top:706;width:40;height:2" coordorigin="1877,706" coordsize="40,2">
              <v:shape style="position:absolute;left:1877;top:706;width:40;height:2" coordorigin="1877,706" coordsize="40,0" path="m1877,706l1916,706e" filled="false" stroked="true" strokeweight=".214789pt" strokecolor="#ff0000">
                <v:path arrowok="t"/>
              </v:shape>
            </v:group>
            <v:group style="position:absolute;left:1897;top:680;width:2;height:52" coordorigin="1897,680" coordsize="2,52">
              <v:shape style="position:absolute;left:1897;top:680;width:2;height:52" coordorigin="1897,680" coordsize="0,52" path="m1897,680l1897,731e" filled="false" stroked="true" strokeweight=".163027pt" strokecolor="#ff0000">
                <v:path arrowok="t"/>
              </v:shape>
            </v:group>
            <v:group style="position:absolute;left:1877;top:705;width:40;height:2" coordorigin="1877,705" coordsize="40,2">
              <v:shape style="position:absolute;left:1877;top:705;width:40;height:2" coordorigin="1877,705" coordsize="40,0" path="m1877,705l1916,705e" filled="false" stroked="true" strokeweight=".214789pt" strokecolor="#ff0000">
                <v:path arrowok="t"/>
              </v:shape>
            </v:group>
            <v:group style="position:absolute;left:1897;top:679;width:2;height:52" coordorigin="1897,679" coordsize="2,52">
              <v:shape style="position:absolute;left:1897;top:679;width:2;height:52" coordorigin="1897,679" coordsize="0,52" path="m1897,679l1897,731e" filled="false" stroked="true" strokeweight=".163027pt" strokecolor="#ff0000">
                <v:path arrowok="t"/>
              </v:shape>
            </v:group>
            <v:group style="position:absolute;left:1877;top:704;width:40;height:2" coordorigin="1877,704" coordsize="40,2">
              <v:shape style="position:absolute;left:1877;top:704;width:40;height:2" coordorigin="1877,704" coordsize="40,0" path="m1877,704l1916,704e" filled="false" stroked="true" strokeweight=".214789pt" strokecolor="#ff0000">
                <v:path arrowok="t"/>
              </v:shape>
            </v:group>
            <v:group style="position:absolute;left:1897;top:678;width:2;height:52" coordorigin="1897,678" coordsize="2,52">
              <v:shape style="position:absolute;left:1897;top:678;width:2;height:52" coordorigin="1897,678" coordsize="0,52" path="m1897,678l1897,730e" filled="false" stroked="true" strokeweight=".163027pt" strokecolor="#ff0000">
                <v:path arrowok="t"/>
              </v:shape>
            </v:group>
            <v:group style="position:absolute;left:1877;top:703;width:40;height:2" coordorigin="1877,703" coordsize="40,2">
              <v:shape style="position:absolute;left:1877;top:703;width:40;height:2" coordorigin="1877,703" coordsize="40,0" path="m1877,703l1916,703e" filled="false" stroked="true" strokeweight=".214789pt" strokecolor="#ff0000">
                <v:path arrowok="t"/>
              </v:shape>
            </v:group>
            <v:group style="position:absolute;left:1897;top:678;width:2;height:52" coordorigin="1897,678" coordsize="2,52">
              <v:shape style="position:absolute;left:1897;top:678;width:2;height:52" coordorigin="1897,678" coordsize="0,52" path="m1897,678l1897,729e" filled="false" stroked="true" strokeweight=".163027pt" strokecolor="#ff0000">
                <v:path arrowok="t"/>
              </v:shape>
            </v:group>
            <v:group style="position:absolute;left:1877;top:703;width:40;height:2" coordorigin="1877,703" coordsize="40,2">
              <v:shape style="position:absolute;left:1877;top:703;width:40;height:2" coordorigin="1877,703" coordsize="40,0" path="m1877,703l1916,703e" filled="false" stroked="true" strokeweight=".214789pt" strokecolor="#ff0000">
                <v:path arrowok="t"/>
              </v:shape>
            </v:group>
            <v:group style="position:absolute;left:1897;top:677;width:2;height:52" coordorigin="1897,677" coordsize="2,52">
              <v:shape style="position:absolute;left:1897;top:677;width:2;height:52" coordorigin="1897,677" coordsize="0,52" path="m1897,677l1897,728e" filled="false" stroked="true" strokeweight=".163027pt" strokecolor="#ff0000">
                <v:path arrowok="t"/>
              </v:shape>
            </v:group>
            <v:group style="position:absolute;left:1877;top:702;width:40;height:2" coordorigin="1877,702" coordsize="40,2">
              <v:shape style="position:absolute;left:1877;top:702;width:40;height:2" coordorigin="1877,702" coordsize="40,0" path="m1877,702l1916,702e" filled="false" stroked="true" strokeweight=".214789pt" strokecolor="#ff0000">
                <v:path arrowok="t"/>
              </v:shape>
            </v:group>
            <v:group style="position:absolute;left:1897;top:676;width:2;height:52" coordorigin="1897,676" coordsize="2,52">
              <v:shape style="position:absolute;left:1897;top:676;width:2;height:52" coordorigin="1897,676" coordsize="0,52" path="m1897,676l1897,728e" filled="false" stroked="true" strokeweight=".163027pt" strokecolor="#ff0000">
                <v:path arrowok="t"/>
              </v:shape>
            </v:group>
            <v:group style="position:absolute;left:1877;top:701;width:40;height:2" coordorigin="1877,701" coordsize="40,2">
              <v:shape style="position:absolute;left:1877;top:701;width:40;height:2" coordorigin="1877,701" coordsize="40,0" path="m1877,701l1916,701e" filled="false" stroked="true" strokeweight=".214789pt" strokecolor="#ff0000">
                <v:path arrowok="t"/>
              </v:shape>
            </v:group>
            <v:group style="position:absolute;left:1897;top:675;width:2;height:52" coordorigin="1897,675" coordsize="2,52">
              <v:shape style="position:absolute;left:1897;top:675;width:2;height:52" coordorigin="1897,675" coordsize="0,52" path="m1897,675l1897,727e" filled="false" stroked="true" strokeweight=".163027pt" strokecolor="#ff0000">
                <v:path arrowok="t"/>
              </v:shape>
            </v:group>
            <v:group style="position:absolute;left:1877;top:701;width:40;height:2" coordorigin="1877,701" coordsize="40,2">
              <v:shape style="position:absolute;left:1877;top:701;width:40;height:2" coordorigin="1877,701" coordsize="40,0" path="m1877,701l1916,701e" filled="false" stroked="true" strokeweight=".214789pt" strokecolor="#ff0000">
                <v:path arrowok="t"/>
              </v:shape>
            </v:group>
            <v:group style="position:absolute;left:1897;top:675;width:2;height:52" coordorigin="1897,675" coordsize="2,52">
              <v:shape style="position:absolute;left:1897;top:675;width:2;height:52" coordorigin="1897,675" coordsize="0,52" path="m1897,675l1897,726e" filled="false" stroked="true" strokeweight=".163027pt" strokecolor="#ff0000">
                <v:path arrowok="t"/>
              </v:shape>
            </v:group>
            <v:group style="position:absolute;left:1877;top:700;width:40;height:2" coordorigin="1877,700" coordsize="40,2">
              <v:shape style="position:absolute;left:1877;top:700;width:40;height:2" coordorigin="1877,700" coordsize="40,0" path="m1877,700l1916,700e" filled="false" stroked="true" strokeweight=".214789pt" strokecolor="#ff0000">
                <v:path arrowok="t"/>
              </v:shape>
            </v:group>
            <v:group style="position:absolute;left:1897;top:674;width:2;height:52" coordorigin="1897,674" coordsize="2,52">
              <v:shape style="position:absolute;left:1897;top:674;width:2;height:52" coordorigin="1897,674" coordsize="0,52" path="m1897,674l1897,725e" filled="false" stroked="true" strokeweight=".163027pt" strokecolor="#ff0000">
                <v:path arrowok="t"/>
              </v:shape>
            </v:group>
            <v:group style="position:absolute;left:1877;top:699;width:40;height:2" coordorigin="1877,699" coordsize="40,2">
              <v:shape style="position:absolute;left:1877;top:699;width:40;height:2" coordorigin="1877,699" coordsize="40,0" path="m1877,699l1916,699e" filled="false" stroked="true" strokeweight=".214789pt" strokecolor="#ff0000">
                <v:path arrowok="t"/>
              </v:shape>
            </v:group>
            <v:group style="position:absolute;left:1897;top:673;width:2;height:52" coordorigin="1897,673" coordsize="2,52">
              <v:shape style="position:absolute;left:1897;top:673;width:2;height:52" coordorigin="1897,673" coordsize="0,52" path="m1897,673l1897,725e" filled="false" stroked="true" strokeweight=".163027pt" strokecolor="#ff0000">
                <v:path arrowok="t"/>
              </v:shape>
            </v:group>
            <v:group style="position:absolute;left:1877;top:698;width:40;height:2" coordorigin="1877,698" coordsize="40,2">
              <v:shape style="position:absolute;left:1877;top:698;width:40;height:2" coordorigin="1877,698" coordsize="40,0" path="m1877,698l1916,698e" filled="false" stroked="true" strokeweight=".214789pt" strokecolor="#ff0000">
                <v:path arrowok="t"/>
              </v:shape>
            </v:group>
            <v:group style="position:absolute;left:1897;top:673;width:2;height:52" coordorigin="1897,673" coordsize="2,52">
              <v:shape style="position:absolute;left:1897;top:673;width:2;height:52" coordorigin="1897,673" coordsize="0,52" path="m1897,673l1897,724e" filled="false" stroked="true" strokeweight=".163027pt" strokecolor="#ff0000">
                <v:path arrowok="t"/>
              </v:shape>
            </v:group>
            <v:group style="position:absolute;left:1877;top:698;width:40;height:2" coordorigin="1877,698" coordsize="40,2">
              <v:shape style="position:absolute;left:1877;top:698;width:40;height:2" coordorigin="1877,698" coordsize="40,0" path="m1877,698l1916,698e" filled="false" stroked="true" strokeweight=".214789pt" strokecolor="#ff0000">
                <v:path arrowok="t"/>
              </v:shape>
            </v:group>
            <v:group style="position:absolute;left:1897;top:672;width:2;height:52" coordorigin="1897,672" coordsize="2,52">
              <v:shape style="position:absolute;left:1897;top:672;width:2;height:52" coordorigin="1897,672" coordsize="0,52" path="m1897,672l1897,723e" filled="false" stroked="true" strokeweight=".163027pt" strokecolor="#ff0000">
                <v:path arrowok="t"/>
              </v:shape>
            </v:group>
            <v:group style="position:absolute;left:1877;top:697;width:40;height:2" coordorigin="1877,697" coordsize="40,2">
              <v:shape style="position:absolute;left:1877;top:697;width:40;height:2" coordorigin="1877,697" coordsize="40,0" path="m1877,697l1916,697e" filled="false" stroked="true" strokeweight=".214789pt" strokecolor="#ff0000">
                <v:path arrowok="t"/>
              </v:shape>
            </v:group>
            <v:group style="position:absolute;left:1897;top:671;width:2;height:52" coordorigin="1897,671" coordsize="2,52">
              <v:shape style="position:absolute;left:1897;top:671;width:2;height:52" coordorigin="1897,671" coordsize="0,52" path="m1897,671l1897,723e" filled="false" stroked="true" strokeweight=".163027pt" strokecolor="#ff0000">
                <v:path arrowok="t"/>
              </v:shape>
            </v:group>
            <v:group style="position:absolute;left:1877;top:696;width:40;height:2" coordorigin="1877,696" coordsize="40,2">
              <v:shape style="position:absolute;left:1877;top:696;width:40;height:2" coordorigin="1877,696" coordsize="40,0" path="m1877,696l1916,696e" filled="false" stroked="true" strokeweight=".214789pt" strokecolor="#ff0000">
                <v:path arrowok="t"/>
              </v:shape>
            </v:group>
            <v:group style="position:absolute;left:1897;top:670;width:2;height:52" coordorigin="1897,670" coordsize="2,52">
              <v:shape style="position:absolute;left:1897;top:670;width:2;height:52" coordorigin="1897,670" coordsize="0,52" path="m1897,670l1897,722e" filled="false" stroked="true" strokeweight=".163027pt" strokecolor="#ff0000">
                <v:path arrowok="t"/>
              </v:shape>
            </v:group>
            <v:group style="position:absolute;left:1877;top:695;width:40;height:2" coordorigin="1877,695" coordsize="40,2">
              <v:shape style="position:absolute;left:1877;top:695;width:40;height:2" coordorigin="1877,695" coordsize="40,0" path="m1877,695l1916,695e" filled="false" stroked="true" strokeweight=".214789pt" strokecolor="#ff0000">
                <v:path arrowok="t"/>
              </v:shape>
            </v:group>
            <v:group style="position:absolute;left:1897;top:670;width:2;height:52" coordorigin="1897,670" coordsize="2,52">
              <v:shape style="position:absolute;left:1897;top:670;width:2;height:52" coordorigin="1897,670" coordsize="0,52" path="m1897,670l1897,721e" filled="false" stroked="true" strokeweight=".163027pt" strokecolor="#ff0000">
                <v:path arrowok="t"/>
              </v:shape>
            </v:group>
            <v:group style="position:absolute;left:1877;top:695;width:40;height:2" coordorigin="1877,695" coordsize="40,2">
              <v:shape style="position:absolute;left:1877;top:695;width:40;height:2" coordorigin="1877,695" coordsize="40,0" path="m1877,695l1916,695e" filled="false" stroked="true" strokeweight=".214789pt" strokecolor="#ff0000">
                <v:path arrowok="t"/>
              </v:shape>
            </v:group>
            <v:group style="position:absolute;left:1897;top:669;width:2;height:52" coordorigin="1897,669" coordsize="2,52">
              <v:shape style="position:absolute;left:1897;top:669;width:2;height:52" coordorigin="1897,669" coordsize="0,52" path="m1897,669l1897,720e" filled="false" stroked="true" strokeweight=".163027pt" strokecolor="#ff0000">
                <v:path arrowok="t"/>
              </v:shape>
            </v:group>
            <v:group style="position:absolute;left:1877;top:694;width:40;height:2" coordorigin="1877,694" coordsize="40,2">
              <v:shape style="position:absolute;left:1877;top:694;width:40;height:2" coordorigin="1877,694" coordsize="40,0" path="m1877,694l1916,694e" filled="false" stroked="true" strokeweight=".214789pt" strokecolor="#ff0000">
                <v:path arrowok="t"/>
              </v:shape>
            </v:group>
            <v:group style="position:absolute;left:1897;top:668;width:2;height:52" coordorigin="1897,668" coordsize="2,52">
              <v:shape style="position:absolute;left:1897;top:668;width:2;height:52" coordorigin="1897,668" coordsize="0,52" path="m1897,668l1897,720e" filled="false" stroked="true" strokeweight=".163027pt" strokecolor="#ff0000">
                <v:path arrowok="t"/>
              </v:shape>
            </v:group>
            <v:group style="position:absolute;left:1877;top:693;width:40;height:2" coordorigin="1877,693" coordsize="40,2">
              <v:shape style="position:absolute;left:1877;top:693;width:40;height:2" coordorigin="1877,693" coordsize="40,0" path="m1877,693l1916,693e" filled="false" stroked="true" strokeweight=".214789pt" strokecolor="#ff0000">
                <v:path arrowok="t"/>
              </v:shape>
            </v:group>
            <v:group style="position:absolute;left:1897;top:668;width:2;height:52" coordorigin="1897,668" coordsize="2,52">
              <v:shape style="position:absolute;left:1897;top:668;width:2;height:52" coordorigin="1897,668" coordsize="0,52" path="m1897,668l1897,719e" filled="false" stroked="true" strokeweight=".163027pt" strokecolor="#ff0000">
                <v:path arrowok="t"/>
              </v:shape>
            </v:group>
            <v:group style="position:absolute;left:1877;top:693;width:40;height:2" coordorigin="1877,693" coordsize="40,2">
              <v:shape style="position:absolute;left:1877;top:693;width:40;height:2" coordorigin="1877,693" coordsize="40,0" path="m1877,693l1916,693e" filled="false" stroked="true" strokeweight=".214789pt" strokecolor="#ff0000">
                <v:path arrowok="t"/>
              </v:shape>
            </v:group>
            <v:group style="position:absolute;left:1897;top:667;width:2;height:52" coordorigin="1897,667" coordsize="2,52">
              <v:shape style="position:absolute;left:1897;top:667;width:2;height:52" coordorigin="1897,667" coordsize="0,52" path="m1897,667l1897,718e" filled="false" stroked="true" strokeweight=".163027pt" strokecolor="#ff0000">
                <v:path arrowok="t"/>
              </v:shape>
            </v:group>
            <v:group style="position:absolute;left:1877;top:692;width:40;height:2" coordorigin="1877,692" coordsize="40,2">
              <v:shape style="position:absolute;left:1877;top:692;width:40;height:2" coordorigin="1877,692" coordsize="40,0" path="m1877,692l1916,692e" filled="false" stroked="true" strokeweight=".214789pt" strokecolor="#ff0000">
                <v:path arrowok="t"/>
              </v:shape>
            </v:group>
            <v:group style="position:absolute;left:1897;top:666;width:2;height:52" coordorigin="1897,666" coordsize="2,52">
              <v:shape style="position:absolute;left:1897;top:666;width:2;height:52" coordorigin="1897,666" coordsize="0,52" path="m1897,666l1897,718e" filled="false" stroked="true" strokeweight=".163027pt" strokecolor="#ff0000">
                <v:path arrowok="t"/>
              </v:shape>
            </v:group>
            <v:group style="position:absolute;left:1877;top:691;width:40;height:2" coordorigin="1877,691" coordsize="40,2">
              <v:shape style="position:absolute;left:1877;top:691;width:40;height:2" coordorigin="1877,691" coordsize="40,0" path="m1877,691l1916,691e" filled="false" stroked="true" strokeweight=".214789pt" strokecolor="#ff0000">
                <v:path arrowok="t"/>
              </v:shape>
            </v:group>
            <v:group style="position:absolute;left:1897;top:665;width:2;height:52" coordorigin="1897,665" coordsize="2,52">
              <v:shape style="position:absolute;left:1897;top:665;width:2;height:52" coordorigin="1897,665" coordsize="0,52" path="m1897,665l1897,717e" filled="false" stroked="true" strokeweight=".163027pt" strokecolor="#ff0000">
                <v:path arrowok="t"/>
              </v:shape>
            </v:group>
            <v:group style="position:absolute;left:1877;top:690;width:40;height:2" coordorigin="1877,690" coordsize="40,2">
              <v:shape style="position:absolute;left:1877;top:690;width:40;height:2" coordorigin="1877,690" coordsize="40,0" path="m1877,690l1916,690e" filled="false" stroked="true" strokeweight=".214789pt" strokecolor="#ff0000">
                <v:path arrowok="t"/>
              </v:shape>
            </v:group>
            <v:group style="position:absolute;left:1897;top:665;width:2;height:52" coordorigin="1897,665" coordsize="2,52">
              <v:shape style="position:absolute;left:1897;top:665;width:2;height:52" coordorigin="1897,665" coordsize="0,52" path="m1897,665l1897,716e" filled="false" stroked="true" strokeweight=".163027pt" strokecolor="#ff0000">
                <v:path arrowok="t"/>
              </v:shape>
            </v:group>
            <v:group style="position:absolute;left:1877;top:690;width:40;height:2" coordorigin="1877,690" coordsize="40,2">
              <v:shape style="position:absolute;left:1877;top:690;width:40;height:2" coordorigin="1877,690" coordsize="40,0" path="m1877,690l1916,690e" filled="false" stroked="true" strokeweight=".214789pt" strokecolor="#ff0000">
                <v:path arrowok="t"/>
              </v:shape>
            </v:group>
            <v:group style="position:absolute;left:1897;top:664;width:2;height:52" coordorigin="1897,664" coordsize="2,52">
              <v:shape style="position:absolute;left:1897;top:664;width:2;height:52" coordorigin="1897,664" coordsize="0,52" path="m1897,664l1897,715e" filled="false" stroked="true" strokeweight=".163027pt" strokecolor="#ff0000">
                <v:path arrowok="t"/>
              </v:shape>
            </v:group>
            <v:group style="position:absolute;left:1877;top:689;width:40;height:2" coordorigin="1877,689" coordsize="40,2">
              <v:shape style="position:absolute;left:1877;top:689;width:40;height:2" coordorigin="1877,689" coordsize="40,0" path="m1877,689l1916,689e" filled="false" stroked="true" strokeweight=".214789pt" strokecolor="#ff0000">
                <v:path arrowok="t"/>
              </v:shape>
            </v:group>
            <v:group style="position:absolute;left:1897;top:663;width:2;height:52" coordorigin="1897,663" coordsize="2,52">
              <v:shape style="position:absolute;left:1897;top:663;width:2;height:52" coordorigin="1897,663" coordsize="0,52" path="m1897,663l1897,715e" filled="false" stroked="true" strokeweight=".163027pt" strokecolor="#ff0000">
                <v:path arrowok="t"/>
              </v:shape>
            </v:group>
            <v:group style="position:absolute;left:1877;top:688;width:40;height:2" coordorigin="1877,688" coordsize="40,2">
              <v:shape style="position:absolute;left:1877;top:688;width:40;height:2" coordorigin="1877,688" coordsize="40,0" path="m1877,688l1916,688e" filled="false" stroked="true" strokeweight=".214789pt" strokecolor="#ff0000">
                <v:path arrowok="t"/>
              </v:shape>
            </v:group>
            <v:group style="position:absolute;left:1897;top:662;width:2;height:52" coordorigin="1897,662" coordsize="2,52">
              <v:shape style="position:absolute;left:1897;top:662;width:2;height:52" coordorigin="1897,662" coordsize="0,52" path="m1897,662l1897,714e" filled="false" stroked="true" strokeweight=".163027pt" strokecolor="#ff0000">
                <v:path arrowok="t"/>
              </v:shape>
            </v:group>
            <v:group style="position:absolute;left:1877;top:688;width:40;height:2" coordorigin="1877,688" coordsize="40,2">
              <v:shape style="position:absolute;left:1877;top:688;width:40;height:2" coordorigin="1877,688" coordsize="40,0" path="m1877,688l1916,688e" filled="false" stroked="true" strokeweight=".214789pt" strokecolor="#ff0000">
                <v:path arrowok="t"/>
              </v:shape>
            </v:group>
            <v:group style="position:absolute;left:1897;top:662;width:2;height:52" coordorigin="1897,662" coordsize="2,52">
              <v:shape style="position:absolute;left:1897;top:662;width:2;height:52" coordorigin="1897,662" coordsize="0,52" path="m1897,662l1897,713e" filled="false" stroked="true" strokeweight=".163027pt" strokecolor="#ff0000">
                <v:path arrowok="t"/>
              </v:shape>
            </v:group>
            <v:group style="position:absolute;left:1877;top:687;width:40;height:2" coordorigin="1877,687" coordsize="40,2">
              <v:shape style="position:absolute;left:1877;top:687;width:40;height:2" coordorigin="1877,687" coordsize="40,0" path="m1877,687l1916,687e" filled="false" stroked="true" strokeweight=".214789pt" strokecolor="#ff0000">
                <v:path arrowok="t"/>
              </v:shape>
            </v:group>
            <v:group style="position:absolute;left:1897;top:661;width:2;height:52" coordorigin="1897,661" coordsize="2,52">
              <v:shape style="position:absolute;left:1897;top:661;width:2;height:52" coordorigin="1897,661" coordsize="0,52" path="m1897,661l1897,713e" filled="false" stroked="true" strokeweight=".163027pt" strokecolor="#ff0000">
                <v:path arrowok="t"/>
              </v:shape>
            </v:group>
            <v:group style="position:absolute;left:1877;top:686;width:40;height:2" coordorigin="1877,686" coordsize="40,2">
              <v:shape style="position:absolute;left:1877;top:686;width:40;height:2" coordorigin="1877,686" coordsize="40,0" path="m1877,686l1916,686e" filled="false" stroked="true" strokeweight=".214789pt" strokecolor="#ff0000">
                <v:path arrowok="t"/>
              </v:shape>
            </v:group>
            <v:group style="position:absolute;left:1897;top:660;width:2;height:52" coordorigin="1897,660" coordsize="2,52">
              <v:shape style="position:absolute;left:1897;top:660;width:2;height:52" coordorigin="1897,660" coordsize="0,52" path="m1897,660l1897,712e" filled="false" stroked="true" strokeweight=".163027pt" strokecolor="#ff0000">
                <v:path arrowok="t"/>
              </v:shape>
            </v:group>
            <v:group style="position:absolute;left:1877;top:685;width:40;height:2" coordorigin="1877,685" coordsize="40,2">
              <v:shape style="position:absolute;left:1877;top:685;width:40;height:2" coordorigin="1877,685" coordsize="40,0" path="m1877,685l1916,685e" filled="false" stroked="true" strokeweight=".214789pt" strokecolor="#ff0000">
                <v:path arrowok="t"/>
              </v:shape>
            </v:group>
            <v:group style="position:absolute;left:1897;top:660;width:2;height:52" coordorigin="1897,660" coordsize="2,52">
              <v:shape style="position:absolute;left:1897;top:660;width:2;height:52" coordorigin="1897,660" coordsize="0,52" path="m1897,660l1897,711e" filled="false" stroked="true" strokeweight=".163027pt" strokecolor="#ff0000">
                <v:path arrowok="t"/>
              </v:shape>
            </v:group>
            <v:group style="position:absolute;left:1877;top:685;width:40;height:2" coordorigin="1877,685" coordsize="40,2">
              <v:shape style="position:absolute;left:1877;top:685;width:40;height:2" coordorigin="1877,685" coordsize="40,0" path="m1877,685l1916,685e" filled="false" stroked="true" strokeweight=".214789pt" strokecolor="#ff0000">
                <v:path arrowok="t"/>
              </v:shape>
            </v:group>
            <v:group style="position:absolute;left:1897;top:659;width:2;height:52" coordorigin="1897,659" coordsize="2,52">
              <v:shape style="position:absolute;left:1897;top:659;width:2;height:52" coordorigin="1897,659" coordsize="0,52" path="m1897,659l1897,710e" filled="false" stroked="true" strokeweight=".163027pt" strokecolor="#ff0000">
                <v:path arrowok="t"/>
              </v:shape>
            </v:group>
            <v:group style="position:absolute;left:1877;top:684;width:40;height:2" coordorigin="1877,684" coordsize="40,2">
              <v:shape style="position:absolute;left:1877;top:684;width:40;height:2" coordorigin="1877,684" coordsize="40,0" path="m1877,684l1916,684e" filled="false" stroked="true" strokeweight=".214789pt" strokecolor="#ff0000">
                <v:path arrowok="t"/>
              </v:shape>
            </v:group>
            <v:group style="position:absolute;left:1897;top:658;width:2;height:52" coordorigin="1897,658" coordsize="2,52">
              <v:shape style="position:absolute;left:1897;top:658;width:2;height:52" coordorigin="1897,658" coordsize="0,52" path="m1897,658l1897,710e" filled="false" stroked="true" strokeweight=".163027pt" strokecolor="#ff0000">
                <v:path arrowok="t"/>
              </v:shape>
            </v:group>
            <v:group style="position:absolute;left:1877;top:683;width:40;height:2" coordorigin="1877,683" coordsize="40,2">
              <v:shape style="position:absolute;left:1877;top:683;width:40;height:2" coordorigin="1877,683" coordsize="40,0" path="m1877,683l1916,683e" filled="false" stroked="true" strokeweight=".214789pt" strokecolor="#ff0000">
                <v:path arrowok="t"/>
              </v:shape>
            </v:group>
            <v:group style="position:absolute;left:1897;top:657;width:2;height:52" coordorigin="1897,657" coordsize="2,52">
              <v:shape style="position:absolute;left:1897;top:657;width:2;height:52" coordorigin="1897,657" coordsize="0,52" path="m1897,657l1897,709e" filled="false" stroked="true" strokeweight=".163027pt" strokecolor="#ff0000">
                <v:path arrowok="t"/>
              </v:shape>
            </v:group>
            <v:group style="position:absolute;left:1877;top:682;width:40;height:2" coordorigin="1877,682" coordsize="40,2">
              <v:shape style="position:absolute;left:1877;top:682;width:40;height:2" coordorigin="1877,682" coordsize="40,0" path="m1877,682l1916,682e" filled="false" stroked="true" strokeweight=".214789pt" strokecolor="#ff0000">
                <v:path arrowok="t"/>
              </v:shape>
            </v:group>
            <v:group style="position:absolute;left:1897;top:657;width:2;height:52" coordorigin="1897,657" coordsize="2,52">
              <v:shape style="position:absolute;left:1897;top:657;width:2;height:52" coordorigin="1897,657" coordsize="0,52" path="m1897,657l1897,708e" filled="false" stroked="true" strokeweight=".163027pt" strokecolor="#ff0000">
                <v:path arrowok="t"/>
              </v:shape>
            </v:group>
            <v:group style="position:absolute;left:1877;top:682;width:40;height:2" coordorigin="1877,682" coordsize="40,2">
              <v:shape style="position:absolute;left:1877;top:682;width:40;height:2" coordorigin="1877,682" coordsize="40,0" path="m1877,682l1916,682e" filled="false" stroked="true" strokeweight=".214789pt" strokecolor="#ff0000">
                <v:path arrowok="t"/>
              </v:shape>
            </v:group>
            <v:group style="position:absolute;left:1897;top:656;width:2;height:52" coordorigin="1897,656" coordsize="2,52">
              <v:shape style="position:absolute;left:1897;top:656;width:2;height:52" coordorigin="1897,656" coordsize="0,52" path="m1897,656l1897,707e" filled="false" stroked="true" strokeweight=".163027pt" strokecolor="#ff0000">
                <v:path arrowok="t"/>
              </v:shape>
            </v:group>
            <v:group style="position:absolute;left:1877;top:681;width:40;height:2" coordorigin="1877,681" coordsize="40,2">
              <v:shape style="position:absolute;left:1877;top:681;width:40;height:2" coordorigin="1877,681" coordsize="40,0" path="m1877,681l1916,681e" filled="false" stroked="true" strokeweight=".214789pt" strokecolor="#ff0000">
                <v:path arrowok="t"/>
              </v:shape>
            </v:group>
            <v:group style="position:absolute;left:1897;top:655;width:2;height:52" coordorigin="1897,655" coordsize="2,52">
              <v:shape style="position:absolute;left:1897;top:655;width:2;height:52" coordorigin="1897,655" coordsize="0,52" path="m1897,655l1897,707e" filled="false" stroked="true" strokeweight=".163027pt" strokecolor="#ff0000">
                <v:path arrowok="t"/>
              </v:shape>
            </v:group>
            <v:group style="position:absolute;left:1877;top:680;width:40;height:2" coordorigin="1877,680" coordsize="40,2">
              <v:shape style="position:absolute;left:1877;top:680;width:40;height:2" coordorigin="1877,680" coordsize="40,0" path="m1877,680l1916,680e" filled="false" stroked="true" strokeweight=".214789pt" strokecolor="#ff0000">
                <v:path arrowok="t"/>
              </v:shape>
            </v:group>
            <v:group style="position:absolute;left:1897;top:655;width:2;height:52" coordorigin="1897,655" coordsize="2,52">
              <v:shape style="position:absolute;left:1897;top:655;width:2;height:52" coordorigin="1897,655" coordsize="0,52" path="m1897,655l1897,706e" filled="false" stroked="true" strokeweight=".163027pt" strokecolor="#ff0000">
                <v:path arrowok="t"/>
              </v:shape>
            </v:group>
            <v:group style="position:absolute;left:1877;top:680;width:40;height:2" coordorigin="1877,680" coordsize="40,2">
              <v:shape style="position:absolute;left:1877;top:680;width:40;height:2" coordorigin="1877,680" coordsize="40,0" path="m1877,680l1916,680e" filled="false" stroked="true" strokeweight=".214789pt" strokecolor="#ff0000">
                <v:path arrowok="t"/>
              </v:shape>
            </v:group>
            <v:group style="position:absolute;left:1897;top:654;width:2;height:52" coordorigin="1897,654" coordsize="2,52">
              <v:shape style="position:absolute;left:1897;top:654;width:2;height:52" coordorigin="1897,654" coordsize="0,52" path="m1897,654l1897,705e" filled="false" stroked="true" strokeweight=".163027pt" strokecolor="#ff0000">
                <v:path arrowok="t"/>
              </v:shape>
            </v:group>
            <v:group style="position:absolute;left:1877;top:679;width:40;height:2" coordorigin="1877,679" coordsize="40,2">
              <v:shape style="position:absolute;left:1877;top:679;width:40;height:2" coordorigin="1877,679" coordsize="40,0" path="m1877,679l1916,679e" filled="false" stroked="true" strokeweight=".214789pt" strokecolor="#ff0000">
                <v:path arrowok="t"/>
              </v:shape>
            </v:group>
            <v:group style="position:absolute;left:1897;top:653;width:2;height:52" coordorigin="1897,653" coordsize="2,52">
              <v:shape style="position:absolute;left:1897;top:653;width:2;height:52" coordorigin="1897,653" coordsize="0,52" path="m1897,653l1897,705e" filled="false" stroked="true" strokeweight=".163027pt" strokecolor="#ff0000">
                <v:path arrowok="t"/>
              </v:shape>
            </v:group>
            <v:group style="position:absolute;left:1877;top:678;width:40;height:2" coordorigin="1877,678" coordsize="40,2">
              <v:shape style="position:absolute;left:1877;top:678;width:40;height:2" coordorigin="1877,678" coordsize="40,0" path="m1877,678l1916,678e" filled="false" stroked="true" strokeweight=".214789pt" strokecolor="#ff0000">
                <v:path arrowok="t"/>
              </v:shape>
            </v:group>
            <v:group style="position:absolute;left:1897;top:652;width:2;height:52" coordorigin="1897,652" coordsize="2,52">
              <v:shape style="position:absolute;left:1897;top:652;width:2;height:52" coordorigin="1897,652" coordsize="0,52" path="m1897,652l1897,704e" filled="false" stroked="true" strokeweight=".163027pt" strokecolor="#ff0000">
                <v:path arrowok="t"/>
              </v:shape>
            </v:group>
            <v:group style="position:absolute;left:1877;top:677;width:40;height:2" coordorigin="1877,677" coordsize="40,2">
              <v:shape style="position:absolute;left:1877;top:677;width:40;height:2" coordorigin="1877,677" coordsize="40,0" path="m1877,677l1916,677e" filled="false" stroked="true" strokeweight=".214789pt" strokecolor="#ff0000">
                <v:path arrowok="t"/>
              </v:shape>
            </v:group>
            <v:group style="position:absolute;left:1897;top:652;width:2;height:52" coordorigin="1897,652" coordsize="2,52">
              <v:shape style="position:absolute;left:1897;top:652;width:2;height:52" coordorigin="1897,652" coordsize="0,52" path="m1897,652l1897,703e" filled="false" stroked="true" strokeweight=".163027pt" strokecolor="#ff0000">
                <v:path arrowok="t"/>
              </v:shape>
            </v:group>
            <v:group style="position:absolute;left:1877;top:677;width:40;height:2" coordorigin="1877,677" coordsize="40,2">
              <v:shape style="position:absolute;left:1877;top:677;width:40;height:2" coordorigin="1877,677" coordsize="40,0" path="m1877,677l1916,677e" filled="false" stroked="true" strokeweight=".214789pt" strokecolor="#ff0000">
                <v:path arrowok="t"/>
              </v:shape>
            </v:group>
            <v:group style="position:absolute;left:1897;top:651;width:2;height:52" coordorigin="1897,651" coordsize="2,52">
              <v:shape style="position:absolute;left:1897;top:651;width:2;height:52" coordorigin="1897,651" coordsize="0,52" path="m1897,651l1897,702e" filled="false" stroked="true" strokeweight=".163027pt" strokecolor="#ff0000">
                <v:path arrowok="t"/>
              </v:shape>
            </v:group>
            <v:group style="position:absolute;left:1877;top:676;width:40;height:2" coordorigin="1877,676" coordsize="40,2">
              <v:shape style="position:absolute;left:1877;top:676;width:40;height:2" coordorigin="1877,676" coordsize="40,0" path="m1877,676l1916,676e" filled="false" stroked="true" strokeweight=".214789pt" strokecolor="#ff0000">
                <v:path arrowok="t"/>
              </v:shape>
            </v:group>
            <v:group style="position:absolute;left:1897;top:650;width:2;height:52" coordorigin="1897,650" coordsize="2,52">
              <v:shape style="position:absolute;left:1897;top:650;width:2;height:52" coordorigin="1897,650" coordsize="0,52" path="m1897,650l1897,702e" filled="false" stroked="true" strokeweight=".163027pt" strokecolor="#ff0000">
                <v:path arrowok="t"/>
              </v:shape>
            </v:group>
            <v:group style="position:absolute;left:1877;top:675;width:40;height:2" coordorigin="1877,675" coordsize="40,2">
              <v:shape style="position:absolute;left:1877;top:675;width:40;height:2" coordorigin="1877,675" coordsize="40,0" path="m1877,675l1916,675e" filled="false" stroked="true" strokeweight=".214789pt" strokecolor="#ff0000">
                <v:path arrowok="t"/>
              </v:shape>
            </v:group>
            <v:group style="position:absolute;left:1897;top:650;width:2;height:52" coordorigin="1897,650" coordsize="2,52">
              <v:shape style="position:absolute;left:1897;top:650;width:2;height:52" coordorigin="1897,650" coordsize="0,52" path="m1897,650l1897,701e" filled="false" stroked="true" strokeweight=".163027pt" strokecolor="#ff0000">
                <v:path arrowok="t"/>
              </v:shape>
            </v:group>
            <v:group style="position:absolute;left:1877;top:675;width:40;height:2" coordorigin="1877,675" coordsize="40,2">
              <v:shape style="position:absolute;left:1877;top:675;width:40;height:2" coordorigin="1877,675" coordsize="40,0" path="m1877,675l1916,675e" filled="false" stroked="true" strokeweight=".214789pt" strokecolor="#ff0000">
                <v:path arrowok="t"/>
              </v:shape>
            </v:group>
            <v:group style="position:absolute;left:1897;top:649;width:2;height:52" coordorigin="1897,649" coordsize="2,52">
              <v:shape style="position:absolute;left:1897;top:649;width:2;height:52" coordorigin="1897,649" coordsize="0,52" path="m1897,649l1897,700e" filled="false" stroked="true" strokeweight=".163027pt" strokecolor="#ff0000">
                <v:path arrowok="t"/>
              </v:shape>
            </v:group>
            <v:group style="position:absolute;left:1877;top:674;width:40;height:2" coordorigin="1877,674" coordsize="40,2">
              <v:shape style="position:absolute;left:1877;top:674;width:40;height:2" coordorigin="1877,674" coordsize="40,0" path="m1877,674l1916,674e" filled="false" stroked="true" strokeweight=".214789pt" strokecolor="#ff0000">
                <v:path arrowok="t"/>
              </v:shape>
            </v:group>
            <v:group style="position:absolute;left:1897;top:648;width:2;height:52" coordorigin="1897,648" coordsize="2,52">
              <v:shape style="position:absolute;left:1897;top:648;width:2;height:52" coordorigin="1897,648" coordsize="0,52" path="m1897,648l1897,700e" filled="false" stroked="true" strokeweight=".163027pt" strokecolor="#ff0000">
                <v:path arrowok="t"/>
              </v:shape>
            </v:group>
            <v:group style="position:absolute;left:1877;top:673;width:40;height:2" coordorigin="1877,673" coordsize="40,2">
              <v:shape style="position:absolute;left:1877;top:673;width:40;height:2" coordorigin="1877,673" coordsize="40,0" path="m1877,673l1916,673e" filled="false" stroked="true" strokeweight=".214789pt" strokecolor="#ff0000">
                <v:path arrowok="t"/>
              </v:shape>
            </v:group>
            <v:group style="position:absolute;left:1897;top:647;width:2;height:52" coordorigin="1897,647" coordsize="2,52">
              <v:shape style="position:absolute;left:1897;top:647;width:2;height:52" coordorigin="1897,647" coordsize="0,52" path="m1897,647l1897,699e" filled="false" stroked="true" strokeweight=".163027pt" strokecolor="#ff0000">
                <v:path arrowok="t"/>
              </v:shape>
            </v:group>
            <v:group style="position:absolute;left:1877;top:672;width:40;height:2" coordorigin="1877,672" coordsize="40,2">
              <v:shape style="position:absolute;left:1877;top:672;width:40;height:2" coordorigin="1877,672" coordsize="40,0" path="m1877,672l1916,672e" filled="false" stroked="true" strokeweight=".214789pt" strokecolor="#ff0000">
                <v:path arrowok="t"/>
              </v:shape>
            </v:group>
            <v:group style="position:absolute;left:1897;top:647;width:2;height:52" coordorigin="1897,647" coordsize="2,52">
              <v:shape style="position:absolute;left:1897;top:647;width:2;height:52" coordorigin="1897,647" coordsize="0,52" path="m1897,647l1897,698e" filled="false" stroked="true" strokeweight=".163027pt" strokecolor="#ff0000">
                <v:path arrowok="t"/>
              </v:shape>
            </v:group>
            <v:group style="position:absolute;left:1877;top:672;width:40;height:2" coordorigin="1877,672" coordsize="40,2">
              <v:shape style="position:absolute;left:1877;top:672;width:40;height:2" coordorigin="1877,672" coordsize="40,0" path="m1877,672l1916,672e" filled="false" stroked="true" strokeweight=".214789pt" strokecolor="#ff0000">
                <v:path arrowok="t"/>
              </v:shape>
            </v:group>
            <v:group style="position:absolute;left:1897;top:646;width:2;height:52" coordorigin="1897,646" coordsize="2,52">
              <v:shape style="position:absolute;left:1897;top:646;width:2;height:52" coordorigin="1897,646" coordsize="0,52" path="m1897,646l1897,697e" filled="false" stroked="true" strokeweight=".163027pt" strokecolor="#ff0000">
                <v:path arrowok="t"/>
              </v:shape>
            </v:group>
            <v:group style="position:absolute;left:1877;top:671;width:40;height:2" coordorigin="1877,671" coordsize="40,2">
              <v:shape style="position:absolute;left:1877;top:671;width:40;height:2" coordorigin="1877,671" coordsize="40,0" path="m1877,671l1916,671e" filled="false" stroked="true" strokeweight=".214789pt" strokecolor="#ff0000">
                <v:path arrowok="t"/>
              </v:shape>
            </v:group>
            <v:group style="position:absolute;left:1897;top:645;width:2;height:52" coordorigin="1897,645" coordsize="2,52">
              <v:shape style="position:absolute;left:1897;top:645;width:2;height:52" coordorigin="1897,645" coordsize="0,52" path="m1897,645l1897,697e" filled="false" stroked="true" strokeweight=".163027pt" strokecolor="#ff0000">
                <v:path arrowok="t"/>
              </v:shape>
            </v:group>
            <v:group style="position:absolute;left:1877;top:670;width:40;height:2" coordorigin="1877,670" coordsize="40,2">
              <v:shape style="position:absolute;left:1877;top:670;width:40;height:2" coordorigin="1877,670" coordsize="40,0" path="m1877,670l1916,670e" filled="false" stroked="true" strokeweight=".214789pt" strokecolor="#ff0000">
                <v:path arrowok="t"/>
              </v:shape>
            </v:group>
            <v:group style="position:absolute;left:1897;top:645;width:2;height:52" coordorigin="1897,645" coordsize="2,52">
              <v:shape style="position:absolute;left:1897;top:645;width:2;height:52" coordorigin="1897,645" coordsize="0,52" path="m1897,645l1897,697e" filled="false" stroked="true" strokeweight=".163027pt" strokecolor="#ff0000">
                <v:path arrowok="t"/>
              </v:shape>
            </v:group>
            <v:group style="position:absolute;left:1877;top:670;width:40;height:2" coordorigin="1877,670" coordsize="40,2">
              <v:shape style="position:absolute;left:1877;top:670;width:40;height:2" coordorigin="1877,670" coordsize="40,0" path="m1877,670l1916,670e" filled="false" stroked="true" strokeweight=".214789pt" strokecolor="#ff0000">
                <v:path arrowok="t"/>
              </v:shape>
            </v:group>
            <v:group style="position:absolute;left:1897;top:644;width:2;height:52" coordorigin="1897,644" coordsize="2,52">
              <v:shape style="position:absolute;left:1897;top:644;width:2;height:52" coordorigin="1897,644" coordsize="0,52" path="m1897,644l1897,696e" filled="false" stroked="true" strokeweight=".163027pt" strokecolor="#ff0000">
                <v:path arrowok="t"/>
              </v:shape>
            </v:group>
            <v:group style="position:absolute;left:1877;top:669;width:40;height:2" coordorigin="1877,669" coordsize="40,2">
              <v:shape style="position:absolute;left:1877;top:669;width:40;height:2" coordorigin="1877,669" coordsize="40,0" path="m1877,669l1916,669e" filled="false" stroked="true" strokeweight=".214789pt" strokecolor="#ff0000">
                <v:path arrowok="t"/>
              </v:shape>
            </v:group>
            <v:group style="position:absolute;left:1897;top:644;width:2;height:52" coordorigin="1897,644" coordsize="2,52">
              <v:shape style="position:absolute;left:1897;top:644;width:2;height:52" coordorigin="1897,644" coordsize="0,52" path="m1897,644l1897,695e" filled="false" stroked="true" strokeweight=".163027pt" strokecolor="#ff0000">
                <v:path arrowok="t"/>
              </v:shape>
            </v:group>
            <v:group style="position:absolute;left:1877;top:669;width:40;height:2" coordorigin="1877,669" coordsize="40,2">
              <v:shape style="position:absolute;left:1877;top:669;width:40;height:2" coordorigin="1877,669" coordsize="40,0" path="m1877,669l1916,669e" filled="false" stroked="true" strokeweight=".214789pt" strokecolor="#ff0000">
                <v:path arrowok="t"/>
              </v:shape>
            </v:group>
            <v:group style="position:absolute;left:1897;top:643;width:2;height:52" coordorigin="1897,643" coordsize="2,52">
              <v:shape style="position:absolute;left:1897;top:643;width:2;height:52" coordorigin="1897,643" coordsize="0,52" path="m1897,643l1897,694e" filled="false" stroked="true" strokeweight=".163027pt" strokecolor="#ff0000">
                <v:path arrowok="t"/>
              </v:shape>
            </v:group>
            <v:group style="position:absolute;left:1877;top:668;width:40;height:2" coordorigin="1877,668" coordsize="40,2">
              <v:shape style="position:absolute;left:1877;top:668;width:40;height:2" coordorigin="1877,668" coordsize="40,0" path="m1877,668l1916,668e" filled="false" stroked="true" strokeweight=".214789pt" strokecolor="#ff0000">
                <v:path arrowok="t"/>
              </v:shape>
            </v:group>
            <v:group style="position:absolute;left:1897;top:642;width:2;height:52" coordorigin="1897,642" coordsize="2,52">
              <v:shape style="position:absolute;left:1897;top:642;width:2;height:52" coordorigin="1897,642" coordsize="0,52" path="m1897,642l1897,694e" filled="false" stroked="true" strokeweight=".163027pt" strokecolor="#ff0000">
                <v:path arrowok="t"/>
              </v:shape>
            </v:group>
            <v:group style="position:absolute;left:1877;top:667;width:40;height:2" coordorigin="1877,667" coordsize="40,2">
              <v:shape style="position:absolute;left:1877;top:667;width:40;height:2" coordorigin="1877,667" coordsize="40,0" path="m1877,667l1916,667e" filled="false" stroked="true" strokeweight=".214789pt" strokecolor="#ff0000">
                <v:path arrowok="t"/>
              </v:shape>
            </v:group>
            <v:group style="position:absolute;left:1897;top:642;width:2;height:52" coordorigin="1897,642" coordsize="2,52">
              <v:shape style="position:absolute;left:1897;top:642;width:2;height:52" coordorigin="1897,642" coordsize="0,52" path="m1897,642l1897,693e" filled="false" stroked="true" strokeweight=".163027pt" strokecolor="#ff0000">
                <v:path arrowok="t"/>
              </v:shape>
            </v:group>
            <v:group style="position:absolute;left:1877;top:667;width:40;height:2" coordorigin="1877,667" coordsize="40,2">
              <v:shape style="position:absolute;left:1877;top:667;width:40;height:2" coordorigin="1877,667" coordsize="40,0" path="m1877,667l1916,667e" filled="false" stroked="true" strokeweight=".214789pt" strokecolor="#ff0000">
                <v:path arrowok="t"/>
              </v:shape>
            </v:group>
            <v:group style="position:absolute;left:1897;top:641;width:2;height:52" coordorigin="1897,641" coordsize="2,52">
              <v:shape style="position:absolute;left:1897;top:641;width:2;height:52" coordorigin="1897,641" coordsize="0,52" path="m1897,641l1897,692e" filled="false" stroked="true" strokeweight=".163027pt" strokecolor="#ff0000">
                <v:path arrowok="t"/>
              </v:shape>
            </v:group>
            <v:group style="position:absolute;left:1877;top:666;width:40;height:2" coordorigin="1877,666" coordsize="40,2">
              <v:shape style="position:absolute;left:1877;top:666;width:40;height:2" coordorigin="1877,666" coordsize="40,0" path="m1877,666l1916,666e" filled="false" stroked="true" strokeweight=".214789pt" strokecolor="#ff0000">
                <v:path arrowok="t"/>
              </v:shape>
            </v:group>
            <v:group style="position:absolute;left:1897;top:640;width:2;height:52" coordorigin="1897,640" coordsize="2,52">
              <v:shape style="position:absolute;left:1897;top:640;width:2;height:52" coordorigin="1897,640" coordsize="0,52" path="m1897,640l1897,692e" filled="false" stroked="true" strokeweight=".163027pt" strokecolor="#ff0000">
                <v:path arrowok="t"/>
              </v:shape>
            </v:group>
            <v:group style="position:absolute;left:1877;top:665;width:40;height:2" coordorigin="1877,665" coordsize="40,2">
              <v:shape style="position:absolute;left:1877;top:665;width:40;height:2" coordorigin="1877,665" coordsize="40,0" path="m1877,665l1916,665e" filled="false" stroked="true" strokeweight=".214789pt" strokecolor="#ff0000">
                <v:path arrowok="t"/>
              </v:shape>
            </v:group>
            <v:group style="position:absolute;left:1897;top:639;width:2;height:52" coordorigin="1897,639" coordsize="2,52">
              <v:shape style="position:absolute;left:1897;top:639;width:2;height:52" coordorigin="1897,639" coordsize="0,52" path="m1897,639l1897,691e" filled="false" stroked="true" strokeweight=".163027pt" strokecolor="#ff0000">
                <v:path arrowok="t"/>
              </v:shape>
            </v:group>
            <v:group style="position:absolute;left:1877;top:664;width:40;height:2" coordorigin="1877,664" coordsize="40,2">
              <v:shape style="position:absolute;left:1877;top:664;width:40;height:2" coordorigin="1877,664" coordsize="40,0" path="m1877,664l1916,664e" filled="false" stroked="true" strokeweight=".214789pt" strokecolor="#ff0000">
                <v:path arrowok="t"/>
              </v:shape>
            </v:group>
            <v:group style="position:absolute;left:1897;top:639;width:2;height:52" coordorigin="1897,639" coordsize="2,52">
              <v:shape style="position:absolute;left:1897;top:639;width:2;height:52" coordorigin="1897,639" coordsize="0,52" path="m1897,639l1897,690e" filled="false" stroked="true" strokeweight=".163027pt" strokecolor="#ff0000">
                <v:path arrowok="t"/>
              </v:shape>
            </v:group>
            <v:group style="position:absolute;left:1877;top:664;width:40;height:2" coordorigin="1877,664" coordsize="40,2">
              <v:shape style="position:absolute;left:1877;top:664;width:40;height:2" coordorigin="1877,664" coordsize="40,0" path="m1877,664l1916,664e" filled="false" stroked="true" strokeweight=".214789pt" strokecolor="#ff0000">
                <v:path arrowok="t"/>
              </v:shape>
            </v:group>
            <v:group style="position:absolute;left:1897;top:638;width:2;height:52" coordorigin="1897,638" coordsize="2,52">
              <v:shape style="position:absolute;left:1897;top:638;width:2;height:52" coordorigin="1897,638" coordsize="0,52" path="m1897,638l1897,689e" filled="false" stroked="true" strokeweight=".163027pt" strokecolor="#ff0000">
                <v:path arrowok="t"/>
              </v:shape>
            </v:group>
            <v:group style="position:absolute;left:1877;top:663;width:40;height:2" coordorigin="1877,663" coordsize="40,2">
              <v:shape style="position:absolute;left:1877;top:663;width:40;height:2" coordorigin="1877,663" coordsize="40,0" path="m1877,663l1916,663e" filled="false" stroked="true" strokeweight=".214789pt" strokecolor="#ff0000">
                <v:path arrowok="t"/>
              </v:shape>
            </v:group>
            <v:group style="position:absolute;left:1897;top:637;width:2;height:52" coordorigin="1897,637" coordsize="2,52">
              <v:shape style="position:absolute;left:1897;top:637;width:2;height:52" coordorigin="1897,637" coordsize="0,52" path="m1897,637l1897,689e" filled="false" stroked="true" strokeweight=".163027pt" strokecolor="#ff0000">
                <v:path arrowok="t"/>
              </v:shape>
            </v:group>
            <v:group style="position:absolute;left:1877;top:662;width:40;height:2" coordorigin="1877,662" coordsize="40,2">
              <v:shape style="position:absolute;left:1877;top:662;width:40;height:2" coordorigin="1877,662" coordsize="40,0" path="m1877,662l1916,662e" filled="false" stroked="true" strokeweight=".214789pt" strokecolor="#ff0000">
                <v:path arrowok="t"/>
              </v:shape>
            </v:group>
            <v:group style="position:absolute;left:1897;top:636;width:2;height:52" coordorigin="1897,636" coordsize="2,52">
              <v:shape style="position:absolute;left:1897;top:636;width:2;height:52" coordorigin="1897,636" coordsize="0,52" path="m1897,636l1897,688e" filled="false" stroked="true" strokeweight=".163027pt" strokecolor="#ff0000">
                <v:path arrowok="t"/>
              </v:shape>
            </v:group>
            <v:group style="position:absolute;left:1877;top:661;width:40;height:2" coordorigin="1877,661" coordsize="40,2">
              <v:shape style="position:absolute;left:1877;top:661;width:40;height:2" coordorigin="1877,661" coordsize="40,0" path="m1877,661l1916,661e" filled="false" stroked="true" strokeweight=".214789pt" strokecolor="#ff0000">
                <v:path arrowok="t"/>
              </v:shape>
            </v:group>
            <v:group style="position:absolute;left:1897;top:636;width:2;height:52" coordorigin="1897,636" coordsize="2,52">
              <v:shape style="position:absolute;left:1897;top:636;width:2;height:52" coordorigin="1897,636" coordsize="0,52" path="m1897,636l1897,687e" filled="false" stroked="true" strokeweight=".163027pt" strokecolor="#ff0000">
                <v:path arrowok="t"/>
              </v:shape>
            </v:group>
            <v:group style="position:absolute;left:1877;top:661;width:40;height:2" coordorigin="1877,661" coordsize="40,2">
              <v:shape style="position:absolute;left:1877;top:661;width:40;height:2" coordorigin="1877,661" coordsize="40,0" path="m1877,661l1916,661e" filled="false" stroked="true" strokeweight=".214789pt" strokecolor="#ff0000">
                <v:path arrowok="t"/>
              </v:shape>
            </v:group>
            <v:group style="position:absolute;left:1897;top:635;width:2;height:52" coordorigin="1897,635" coordsize="2,52">
              <v:shape style="position:absolute;left:1897;top:635;width:2;height:52" coordorigin="1897,635" coordsize="0,52" path="m1897,635l1897,686e" filled="false" stroked="true" strokeweight=".163027pt" strokecolor="#ff0000">
                <v:path arrowok="t"/>
              </v:shape>
            </v:group>
            <v:group style="position:absolute;left:1877;top:660;width:40;height:2" coordorigin="1877,660" coordsize="40,2">
              <v:shape style="position:absolute;left:1877;top:660;width:40;height:2" coordorigin="1877,660" coordsize="40,0" path="m1877,660l1916,660e" filled="false" stroked="true" strokeweight=".214789pt" strokecolor="#ff0000">
                <v:path arrowok="t"/>
              </v:shape>
            </v:group>
            <v:group style="position:absolute;left:1897;top:634;width:2;height:52" coordorigin="1897,634" coordsize="2,52">
              <v:shape style="position:absolute;left:1897;top:634;width:2;height:52" coordorigin="1897,634" coordsize="0,52" path="m1897,634l1897,686e" filled="false" stroked="true" strokeweight=".163027pt" strokecolor="#ff0000">
                <v:path arrowok="t"/>
              </v:shape>
            </v:group>
            <v:group style="position:absolute;left:1877;top:659;width:40;height:2" coordorigin="1877,659" coordsize="40,2">
              <v:shape style="position:absolute;left:1877;top:659;width:40;height:2" coordorigin="1877,659" coordsize="40,0" path="m1877,659l1916,659e" filled="false" stroked="true" strokeweight=".214789pt" strokecolor="#ff0000">
                <v:path arrowok="t"/>
              </v:shape>
            </v:group>
            <v:group style="position:absolute;left:1897;top:634;width:2;height:52" coordorigin="1897,634" coordsize="2,52">
              <v:shape style="position:absolute;left:1897;top:634;width:2;height:52" coordorigin="1897,634" coordsize="0,52" path="m1897,634l1897,685e" filled="false" stroked="true" strokeweight=".163027pt" strokecolor="#ff0000">
                <v:path arrowok="t"/>
              </v:shape>
            </v:group>
            <v:group style="position:absolute;left:1877;top:659;width:40;height:2" coordorigin="1877,659" coordsize="40,2">
              <v:shape style="position:absolute;left:1877;top:659;width:40;height:2" coordorigin="1877,659" coordsize="40,0" path="m1877,659l1916,659e" filled="false" stroked="true" strokeweight=".214789pt" strokecolor="#ff0000">
                <v:path arrowok="t"/>
              </v:shape>
            </v:group>
            <v:group style="position:absolute;left:1897;top:633;width:2;height:52" coordorigin="1897,633" coordsize="2,52">
              <v:shape style="position:absolute;left:1897;top:633;width:2;height:52" coordorigin="1897,633" coordsize="0,52" path="m1897,633l1897,684e" filled="false" stroked="true" strokeweight=".163027pt" strokecolor="#ff0000">
                <v:path arrowok="t"/>
              </v:shape>
            </v:group>
            <v:group style="position:absolute;left:1877;top:658;width:40;height:2" coordorigin="1877,658" coordsize="40,2">
              <v:shape style="position:absolute;left:1877;top:658;width:40;height:2" coordorigin="1877,658" coordsize="40,0" path="m1877,658l1916,658e" filled="false" stroked="true" strokeweight=".214789pt" strokecolor="#ff0000">
                <v:path arrowok="t"/>
              </v:shape>
            </v:group>
            <v:group style="position:absolute;left:1897;top:632;width:2;height:52" coordorigin="1897,632" coordsize="2,52">
              <v:shape style="position:absolute;left:1897;top:632;width:2;height:52" coordorigin="1897,632" coordsize="0,52" path="m1897,632l1897,684e" filled="false" stroked="true" strokeweight=".163027pt" strokecolor="#ff0000">
                <v:path arrowok="t"/>
              </v:shape>
            </v:group>
            <v:group style="position:absolute;left:1877;top:657;width:40;height:2" coordorigin="1877,657" coordsize="40,2">
              <v:shape style="position:absolute;left:1877;top:657;width:40;height:2" coordorigin="1877,657" coordsize="40,0" path="m1877,657l1916,657e" filled="false" stroked="true" strokeweight=".214789pt" strokecolor="#ff0000">
                <v:path arrowok="t"/>
              </v:shape>
            </v:group>
            <v:group style="position:absolute;left:1897;top:631;width:2;height:52" coordorigin="1897,631" coordsize="2,52">
              <v:shape style="position:absolute;left:1897;top:631;width:2;height:52" coordorigin="1897,631" coordsize="0,52" path="m1897,631l1897,683e" filled="false" stroked="true" strokeweight=".163027pt" strokecolor="#ff0000">
                <v:path arrowok="t"/>
              </v:shape>
            </v:group>
            <v:group style="position:absolute;left:1877;top:656;width:40;height:2" coordorigin="1877,656" coordsize="40,2">
              <v:shape style="position:absolute;left:1877;top:656;width:40;height:2" coordorigin="1877,656" coordsize="40,0" path="m1877,656l1916,656e" filled="false" stroked="true" strokeweight=".214789pt" strokecolor="#ff0000">
                <v:path arrowok="t"/>
              </v:shape>
            </v:group>
            <v:group style="position:absolute;left:1897;top:631;width:2;height:52" coordorigin="1897,631" coordsize="2,52">
              <v:shape style="position:absolute;left:1897;top:631;width:2;height:52" coordorigin="1897,631" coordsize="0,52" path="m1897,631l1897,682e" filled="false" stroked="true" strokeweight=".163027pt" strokecolor="#ff0000">
                <v:path arrowok="t"/>
              </v:shape>
            </v:group>
            <v:group style="position:absolute;left:1877;top:656;width:40;height:2" coordorigin="1877,656" coordsize="40,2">
              <v:shape style="position:absolute;left:1877;top:656;width:40;height:2" coordorigin="1877,656" coordsize="40,0" path="m1877,656l1916,656e" filled="false" stroked="true" strokeweight=".214789pt" strokecolor="#ff0000">
                <v:path arrowok="t"/>
              </v:shape>
            </v:group>
            <v:group style="position:absolute;left:1897;top:630;width:2;height:52" coordorigin="1897,630" coordsize="2,52">
              <v:shape style="position:absolute;left:1897;top:630;width:2;height:52" coordorigin="1897,630" coordsize="0,52" path="m1897,630l1897,681e" filled="false" stroked="true" strokeweight=".163027pt" strokecolor="#ff0000">
                <v:path arrowok="t"/>
              </v:shape>
            </v:group>
            <v:group style="position:absolute;left:1877;top:655;width:40;height:2" coordorigin="1877,655" coordsize="40,2">
              <v:shape style="position:absolute;left:1877;top:655;width:40;height:2" coordorigin="1877,655" coordsize="40,0" path="m1877,655l1916,655e" filled="false" stroked="true" strokeweight=".214789pt" strokecolor="#ff0000">
                <v:path arrowok="t"/>
              </v:shape>
            </v:group>
            <v:group style="position:absolute;left:1897;top:629;width:2;height:52" coordorigin="1897,629" coordsize="2,52">
              <v:shape style="position:absolute;left:1897;top:629;width:2;height:52" coordorigin="1897,629" coordsize="0,52" path="m1897,629l1897,681e" filled="false" stroked="true" strokeweight=".163027pt" strokecolor="#ff0000">
                <v:path arrowok="t"/>
              </v:shape>
            </v:group>
            <v:group style="position:absolute;left:1877;top:654;width:40;height:2" coordorigin="1877,654" coordsize="40,2">
              <v:shape style="position:absolute;left:1877;top:654;width:40;height:2" coordorigin="1877,654" coordsize="40,0" path="m1877,654l1916,654e" filled="false" stroked="true" strokeweight=".214789pt" strokecolor="#ff0000">
                <v:path arrowok="t"/>
              </v:shape>
            </v:group>
            <v:group style="position:absolute;left:1897;top:629;width:2;height:52" coordorigin="1897,629" coordsize="2,52">
              <v:shape style="position:absolute;left:1897;top:629;width:2;height:52" coordorigin="1897,629" coordsize="0,52" path="m1897,629l1897,680e" filled="false" stroked="true" strokeweight=".163027pt" strokecolor="#ff0000">
                <v:path arrowok="t"/>
              </v:shape>
            </v:group>
            <v:group style="position:absolute;left:1877;top:654;width:40;height:2" coordorigin="1877,654" coordsize="40,2">
              <v:shape style="position:absolute;left:1877;top:654;width:40;height:2" coordorigin="1877,654" coordsize="40,0" path="m1877,654l1916,654e" filled="false" stroked="true" strokeweight=".214789pt" strokecolor="#ff0000">
                <v:path arrowok="t"/>
              </v:shape>
            </v:group>
            <v:group style="position:absolute;left:1897;top:628;width:2;height:52" coordorigin="1897,628" coordsize="2,52">
              <v:shape style="position:absolute;left:1897;top:628;width:2;height:52" coordorigin="1897,628" coordsize="0,52" path="m1897,628l1897,679e" filled="false" stroked="true" strokeweight=".163027pt" strokecolor="#ff0000">
                <v:path arrowok="t"/>
              </v:shape>
            </v:group>
            <v:group style="position:absolute;left:1877;top:653;width:40;height:2" coordorigin="1877,653" coordsize="40,2">
              <v:shape style="position:absolute;left:1877;top:653;width:40;height:2" coordorigin="1877,653" coordsize="40,0" path="m1877,653l1916,653e" filled="false" stroked="true" strokeweight=".214789pt" strokecolor="#ff0000">
                <v:path arrowok="t"/>
              </v:shape>
            </v:group>
            <v:group style="position:absolute;left:1897;top:627;width:2;height:52" coordorigin="1897,627" coordsize="2,52">
              <v:shape style="position:absolute;left:1897;top:627;width:2;height:52" coordorigin="1897,627" coordsize="0,52" path="m1897,627l1897,679e" filled="false" stroked="true" strokeweight=".163027pt" strokecolor="#ff0000">
                <v:path arrowok="t"/>
              </v:shape>
            </v:group>
            <v:group style="position:absolute;left:1877;top:652;width:40;height:2" coordorigin="1877,652" coordsize="40,2">
              <v:shape style="position:absolute;left:1877;top:652;width:40;height:2" coordorigin="1877,652" coordsize="40,0" path="m1877,652l1916,652e" filled="false" stroked="true" strokeweight=".214789pt" strokecolor="#ff0000">
                <v:path arrowok="t"/>
              </v:shape>
            </v:group>
            <v:group style="position:absolute;left:1897;top:626;width:2;height:52" coordorigin="1897,626" coordsize="2,52">
              <v:shape style="position:absolute;left:1897;top:626;width:2;height:52" coordorigin="1897,626" coordsize="0,52" path="m1897,626l1897,678e" filled="false" stroked="true" strokeweight=".163027pt" strokecolor="#ff0000">
                <v:path arrowok="t"/>
              </v:shape>
            </v:group>
            <v:group style="position:absolute;left:1877;top:651;width:40;height:2" coordorigin="1877,651" coordsize="40,2">
              <v:shape style="position:absolute;left:1877;top:651;width:40;height:2" coordorigin="1877,651" coordsize="40,0" path="m1877,651l1916,651e" filled="false" stroked="true" strokeweight=".214789pt" strokecolor="#ff0000">
                <v:path arrowok="t"/>
              </v:shape>
            </v:group>
            <v:group style="position:absolute;left:1897;top:626;width:2;height:52" coordorigin="1897,626" coordsize="2,52">
              <v:shape style="position:absolute;left:1897;top:626;width:2;height:52" coordorigin="1897,626" coordsize="0,52" path="m1897,626l1897,677e" filled="false" stroked="true" strokeweight=".163027pt" strokecolor="#ff0000">
                <v:path arrowok="t"/>
              </v:shape>
            </v:group>
            <v:group style="position:absolute;left:1877;top:651;width:40;height:2" coordorigin="1877,651" coordsize="40,2">
              <v:shape style="position:absolute;left:1877;top:651;width:40;height:2" coordorigin="1877,651" coordsize="40,0" path="m1877,651l1916,651e" filled="false" stroked="true" strokeweight=".214789pt" strokecolor="#ff0000">
                <v:path arrowok="t"/>
              </v:shape>
            </v:group>
            <v:group style="position:absolute;left:1897;top:625;width:2;height:52" coordorigin="1897,625" coordsize="2,52">
              <v:shape style="position:absolute;left:1897;top:625;width:2;height:52" coordorigin="1897,625" coordsize="0,52" path="m1897,625l1897,676e" filled="false" stroked="true" strokeweight=".163027pt" strokecolor="#ff0000">
                <v:path arrowok="t"/>
              </v:shape>
            </v:group>
            <v:group style="position:absolute;left:1877;top:650;width:40;height:2" coordorigin="1877,650" coordsize="40,2">
              <v:shape style="position:absolute;left:1877;top:650;width:40;height:2" coordorigin="1877,650" coordsize="40,0" path="m1877,650l1916,650e" filled="false" stroked="true" strokeweight=".214789pt" strokecolor="#ff0000">
                <v:path arrowok="t"/>
              </v:shape>
            </v:group>
            <v:group style="position:absolute;left:1897;top:624;width:2;height:52" coordorigin="1897,624" coordsize="2,52">
              <v:shape style="position:absolute;left:1897;top:624;width:2;height:52" coordorigin="1897,624" coordsize="0,52" path="m1897,624l1897,676e" filled="false" stroked="true" strokeweight=".163027pt" strokecolor="#ff0000">
                <v:path arrowok="t"/>
              </v:shape>
            </v:group>
            <v:group style="position:absolute;left:1877;top:649;width:40;height:2" coordorigin="1877,649" coordsize="40,2">
              <v:shape style="position:absolute;left:1877;top:649;width:40;height:2" coordorigin="1877,649" coordsize="40,0" path="m1877,649l1916,649e" filled="false" stroked="true" strokeweight=".214789pt" strokecolor="#ff0000">
                <v:path arrowok="t"/>
              </v:shape>
            </v:group>
            <v:group style="position:absolute;left:1897;top:623;width:2;height:52" coordorigin="1897,623" coordsize="2,52">
              <v:shape style="position:absolute;left:1897;top:623;width:2;height:52" coordorigin="1897,623" coordsize="0,52" path="m1897,623l1897,675e" filled="false" stroked="true" strokeweight=".163027pt" strokecolor="#ff0000">
                <v:path arrowok="t"/>
              </v:shape>
            </v:group>
            <v:group style="position:absolute;left:1877;top:648;width:40;height:2" coordorigin="1877,648" coordsize="40,2">
              <v:shape style="position:absolute;left:1877;top:648;width:40;height:2" coordorigin="1877,648" coordsize="40,0" path="m1877,648l1916,648e" filled="false" stroked="true" strokeweight=".214789pt" strokecolor="#ff0000">
                <v:path arrowok="t"/>
              </v:shape>
            </v:group>
            <v:group style="position:absolute;left:1897;top:623;width:2;height:52" coordorigin="1897,623" coordsize="2,52">
              <v:shape style="position:absolute;left:1897;top:623;width:2;height:52" coordorigin="1897,623" coordsize="0,52" path="m1897,623l1897,674e" filled="false" stroked="true" strokeweight=".163027pt" strokecolor="#ff0000">
                <v:path arrowok="t"/>
              </v:shape>
            </v:group>
            <v:group style="position:absolute;left:1877;top:648;width:40;height:2" coordorigin="1877,648" coordsize="40,2">
              <v:shape style="position:absolute;left:1877;top:648;width:40;height:2" coordorigin="1877,648" coordsize="40,0" path="m1877,648l1916,648e" filled="false" stroked="true" strokeweight=".214789pt" strokecolor="#ff0000">
                <v:path arrowok="t"/>
              </v:shape>
            </v:group>
            <v:group style="position:absolute;left:1897;top:622;width:2;height:52" coordorigin="1897,622" coordsize="2,52">
              <v:shape style="position:absolute;left:1897;top:622;width:2;height:52" coordorigin="1897,622" coordsize="0,52" path="m1897,622l1897,673e" filled="false" stroked="true" strokeweight=".163027pt" strokecolor="#ff0000">
                <v:path arrowok="t"/>
              </v:shape>
            </v:group>
            <v:group style="position:absolute;left:1877;top:647;width:40;height:2" coordorigin="1877,647" coordsize="40,2">
              <v:shape style="position:absolute;left:1877;top:647;width:40;height:2" coordorigin="1877,647" coordsize="40,0" path="m1877,647l1916,647e" filled="false" stroked="true" strokeweight=".214789pt" strokecolor="#ff0000">
                <v:path arrowok="t"/>
              </v:shape>
            </v:group>
            <v:group style="position:absolute;left:1897;top:621;width:2;height:52" coordorigin="1897,621" coordsize="2,52">
              <v:shape style="position:absolute;left:1897;top:621;width:2;height:52" coordorigin="1897,621" coordsize="0,52" path="m1897,621l1897,673e" filled="false" stroked="true" strokeweight=".163027pt" strokecolor="#ff0000">
                <v:path arrowok="t"/>
              </v:shape>
            </v:group>
            <v:group style="position:absolute;left:1877;top:646;width:40;height:2" coordorigin="1877,646" coordsize="40,2">
              <v:shape style="position:absolute;left:1877;top:646;width:40;height:2" coordorigin="1877,646" coordsize="40,0" path="m1877,646l1916,646e" filled="false" stroked="true" strokeweight=".214789pt" strokecolor="#ff0000">
                <v:path arrowok="t"/>
              </v:shape>
            </v:group>
            <v:group style="position:absolute;left:1897;top:621;width:2;height:52" coordorigin="1897,621" coordsize="2,52">
              <v:shape style="position:absolute;left:1897;top:621;width:2;height:52" coordorigin="1897,621" coordsize="0,52" path="m1897,621l1897,672e" filled="false" stroked="true" strokeweight=".163027pt" strokecolor="#ff0000">
                <v:path arrowok="t"/>
              </v:shape>
            </v:group>
            <v:group style="position:absolute;left:1877;top:646;width:40;height:2" coordorigin="1877,646" coordsize="40,2">
              <v:shape style="position:absolute;left:1877;top:646;width:40;height:2" coordorigin="1877,646" coordsize="40,0" path="m1877,646l1916,646e" filled="false" stroked="true" strokeweight=".214789pt" strokecolor="#ff0000">
                <v:path arrowok="t"/>
              </v:shape>
            </v:group>
            <v:group style="position:absolute;left:1897;top:620;width:2;height:52" coordorigin="1897,620" coordsize="2,52">
              <v:shape style="position:absolute;left:1897;top:620;width:2;height:52" coordorigin="1897,620" coordsize="0,52" path="m1897,620l1897,671e" filled="false" stroked="true" strokeweight=".163027pt" strokecolor="#ff0000">
                <v:path arrowok="t"/>
              </v:shape>
            </v:group>
            <v:group style="position:absolute;left:1877;top:645;width:40;height:2" coordorigin="1877,645" coordsize="40,2">
              <v:shape style="position:absolute;left:1877;top:645;width:40;height:2" coordorigin="1877,645" coordsize="40,0" path="m1877,645l1916,645e" filled="false" stroked="true" strokeweight=".214789pt" strokecolor="#ff0000">
                <v:path arrowok="t"/>
              </v:shape>
            </v:group>
            <v:group style="position:absolute;left:1897;top:619;width:2;height:52" coordorigin="1897,619" coordsize="2,52">
              <v:shape style="position:absolute;left:1897;top:619;width:2;height:52" coordorigin="1897,619" coordsize="0,52" path="m1897,619l1897,671e" filled="false" stroked="true" strokeweight=".163027pt" strokecolor="#ff0000">
                <v:path arrowok="t"/>
              </v:shape>
            </v:group>
            <v:group style="position:absolute;left:1877;top:644;width:40;height:2" coordorigin="1877,644" coordsize="40,2">
              <v:shape style="position:absolute;left:1877;top:644;width:40;height:2" coordorigin="1877,644" coordsize="40,0" path="m1877,644l1916,644e" filled="false" stroked="true" strokeweight=".214789pt" strokecolor="#ff0000">
                <v:path arrowok="t"/>
              </v:shape>
            </v:group>
            <v:group style="position:absolute;left:1897;top:618;width:2;height:52" coordorigin="1897,618" coordsize="2,52">
              <v:shape style="position:absolute;left:1897;top:618;width:2;height:52" coordorigin="1897,618" coordsize="0,52" path="m1897,618l1897,670e" filled="false" stroked="true" strokeweight=".163027pt" strokecolor="#ff0000">
                <v:path arrowok="t"/>
              </v:shape>
            </v:group>
            <v:group style="position:absolute;left:1877;top:643;width:40;height:2" coordorigin="1877,643" coordsize="40,2">
              <v:shape style="position:absolute;left:1877;top:643;width:40;height:2" coordorigin="1877,643" coordsize="40,0" path="m1877,643l1916,643e" filled="false" stroked="true" strokeweight=".214789pt" strokecolor="#ff0000">
                <v:path arrowok="t"/>
              </v:shape>
            </v:group>
            <v:group style="position:absolute;left:1897;top:618;width:2;height:52" coordorigin="1897,618" coordsize="2,52">
              <v:shape style="position:absolute;left:1897;top:618;width:2;height:52" coordorigin="1897,618" coordsize="0,52" path="m1897,618l1897,669e" filled="false" stroked="true" strokeweight=".163027pt" strokecolor="#ff0000">
                <v:path arrowok="t"/>
              </v:shape>
            </v:group>
            <v:group style="position:absolute;left:1877;top:643;width:40;height:2" coordorigin="1877,643" coordsize="40,2">
              <v:shape style="position:absolute;left:1877;top:643;width:40;height:2" coordorigin="1877,643" coordsize="40,0" path="m1877,643l1916,643e" filled="false" stroked="true" strokeweight=".214789pt" strokecolor="#ff0000">
                <v:path arrowok="t"/>
              </v:shape>
            </v:group>
            <v:group style="position:absolute;left:1897;top:617;width:2;height:52" coordorigin="1897,617" coordsize="2,52">
              <v:shape style="position:absolute;left:1897;top:617;width:2;height:52" coordorigin="1897,617" coordsize="0,52" path="m1897,617l1897,668e" filled="false" stroked="true" strokeweight=".163027pt" strokecolor="#ff0000">
                <v:path arrowok="t"/>
              </v:shape>
            </v:group>
            <v:group style="position:absolute;left:1877;top:642;width:40;height:2" coordorigin="1877,642" coordsize="40,2">
              <v:shape style="position:absolute;left:1877;top:642;width:40;height:2" coordorigin="1877,642" coordsize="40,0" path="m1877,642l1916,642e" filled="false" stroked="true" strokeweight=".214789pt" strokecolor="#ff0000">
                <v:path arrowok="t"/>
              </v:shape>
            </v:group>
            <v:group style="position:absolute;left:1897;top:616;width:2;height:52" coordorigin="1897,616" coordsize="2,52">
              <v:shape style="position:absolute;left:1897;top:616;width:2;height:52" coordorigin="1897,616" coordsize="0,52" path="m1897,616l1897,668e" filled="false" stroked="true" strokeweight=".163027pt" strokecolor="#ff0000">
                <v:path arrowok="t"/>
              </v:shape>
            </v:group>
            <v:group style="position:absolute;left:1877;top:641;width:40;height:2" coordorigin="1877,641" coordsize="40,2">
              <v:shape style="position:absolute;left:1877;top:641;width:40;height:2" coordorigin="1877,641" coordsize="40,0" path="m1877,641l1916,641e" filled="false" stroked="true" strokeweight=".214789pt" strokecolor="#ff0000">
                <v:path arrowok="t"/>
              </v:shape>
            </v:group>
            <v:group style="position:absolute;left:1897;top:616;width:2;height:52" coordorigin="1897,616" coordsize="2,52">
              <v:shape style="position:absolute;left:1897;top:616;width:2;height:52" coordorigin="1897,616" coordsize="0,52" path="m1897,616l1897,667e" filled="false" stroked="true" strokeweight=".163027pt" strokecolor="#ff0000">
                <v:path arrowok="t"/>
              </v:shape>
            </v:group>
            <v:group style="position:absolute;left:1877;top:641;width:40;height:2" coordorigin="1877,641" coordsize="40,2">
              <v:shape style="position:absolute;left:1877;top:641;width:40;height:2" coordorigin="1877,641" coordsize="40,0" path="m1877,641l1916,641e" filled="false" stroked="true" strokeweight=".214789pt" strokecolor="#ff0000">
                <v:path arrowok="t"/>
              </v:shape>
            </v:group>
            <v:group style="position:absolute;left:1897;top:615;width:2;height:52" coordorigin="1897,615" coordsize="2,52">
              <v:shape style="position:absolute;left:1897;top:615;width:2;height:52" coordorigin="1897,615" coordsize="0,52" path="m1897,615l1897,666e" filled="false" stroked="true" strokeweight=".163027pt" strokecolor="#ff0000">
                <v:path arrowok="t"/>
              </v:shape>
            </v:group>
            <v:group style="position:absolute;left:1877;top:640;width:40;height:2" coordorigin="1877,640" coordsize="40,2">
              <v:shape style="position:absolute;left:1877;top:640;width:40;height:2" coordorigin="1877,640" coordsize="40,0" path="m1877,640l1916,640e" filled="false" stroked="true" strokeweight=".214789pt" strokecolor="#ff0000">
                <v:path arrowok="t"/>
              </v:shape>
            </v:group>
            <v:group style="position:absolute;left:1897;top:614;width:2;height:52" coordorigin="1897,614" coordsize="2,52">
              <v:shape style="position:absolute;left:1897;top:614;width:2;height:52" coordorigin="1897,614" coordsize="0,52" path="m1897,614l1897,666e" filled="false" stroked="true" strokeweight=".163027pt" strokecolor="#ff0000">
                <v:path arrowok="t"/>
              </v:shape>
            </v:group>
            <v:group style="position:absolute;left:1877;top:639;width:40;height:2" coordorigin="1877,639" coordsize="40,2">
              <v:shape style="position:absolute;left:1877;top:639;width:40;height:2" coordorigin="1877,639" coordsize="40,0" path="m1877,639l1916,639e" filled="false" stroked="true" strokeweight=".214789pt" strokecolor="#ff0000">
                <v:path arrowok="t"/>
              </v:shape>
            </v:group>
            <v:group style="position:absolute;left:1897;top:613;width:2;height:52" coordorigin="1897,613" coordsize="2,52">
              <v:shape style="position:absolute;left:1897;top:613;width:2;height:52" coordorigin="1897,613" coordsize="0,52" path="m1897,613l1897,665e" filled="false" stroked="true" strokeweight=".163027pt" strokecolor="#ff0000">
                <v:path arrowok="t"/>
              </v:shape>
            </v:group>
            <v:group style="position:absolute;left:1877;top:638;width:40;height:2" coordorigin="1877,638" coordsize="40,2">
              <v:shape style="position:absolute;left:1877;top:638;width:40;height:2" coordorigin="1877,638" coordsize="40,0" path="m1877,638l1916,638e" filled="false" stroked="true" strokeweight=".214789pt" strokecolor="#ff0000">
                <v:path arrowok="t"/>
              </v:shape>
            </v:group>
            <v:group style="position:absolute;left:1897;top:613;width:2;height:52" coordorigin="1897,613" coordsize="2,52">
              <v:shape style="position:absolute;left:1897;top:613;width:2;height:52" coordorigin="1897,613" coordsize="0,52" path="m1897,613l1897,664e" filled="false" stroked="true" strokeweight=".163027pt" strokecolor="#ff0000">
                <v:path arrowok="t"/>
              </v:shape>
            </v:group>
            <v:group style="position:absolute;left:1877;top:638;width:40;height:2" coordorigin="1877,638" coordsize="40,2">
              <v:shape style="position:absolute;left:1877;top:638;width:40;height:2" coordorigin="1877,638" coordsize="40,0" path="m1877,638l1916,638e" filled="false" stroked="true" strokeweight=".214789pt" strokecolor="#ff0000">
                <v:path arrowok="t"/>
              </v:shape>
            </v:group>
            <v:group style="position:absolute;left:1897;top:612;width:2;height:52" coordorigin="1897,612" coordsize="2,52">
              <v:shape style="position:absolute;left:1897;top:612;width:2;height:52" coordorigin="1897,612" coordsize="0,52" path="m1897,612l1897,663e" filled="false" stroked="true" strokeweight=".163027pt" strokecolor="#ff0000">
                <v:path arrowok="t"/>
              </v:shape>
            </v:group>
            <v:group style="position:absolute;left:1877;top:637;width:40;height:2" coordorigin="1877,637" coordsize="40,2">
              <v:shape style="position:absolute;left:1877;top:637;width:40;height:2" coordorigin="1877,637" coordsize="40,0" path="m1877,637l1916,637e" filled="false" stroked="true" strokeweight=".214789pt" strokecolor="#ff0000">
                <v:path arrowok="t"/>
              </v:shape>
            </v:group>
            <v:group style="position:absolute;left:1897;top:611;width:2;height:52" coordorigin="1897,611" coordsize="2,52">
              <v:shape style="position:absolute;left:1897;top:611;width:2;height:52" coordorigin="1897,611" coordsize="0,52" path="m1897,611l1897,663e" filled="false" stroked="true" strokeweight=".163027pt" strokecolor="#ff0000">
                <v:path arrowok="t"/>
              </v:shape>
            </v:group>
            <v:group style="position:absolute;left:1877;top:636;width:40;height:2" coordorigin="1877,636" coordsize="40,2">
              <v:shape style="position:absolute;left:1877;top:636;width:40;height:2" coordorigin="1877,636" coordsize="40,0" path="m1877,636l1916,636e" filled="false" stroked="true" strokeweight=".214789pt" strokecolor="#ff0000">
                <v:path arrowok="t"/>
              </v:shape>
            </v:group>
            <v:group style="position:absolute;left:1897;top:610;width:2;height:52" coordorigin="1897,610" coordsize="2,52">
              <v:shape style="position:absolute;left:1897;top:610;width:2;height:52" coordorigin="1897,610" coordsize="0,52" path="m1897,610l1897,662e" filled="false" stroked="true" strokeweight=".163027pt" strokecolor="#ff0000">
                <v:path arrowok="t"/>
              </v:shape>
            </v:group>
            <v:group style="position:absolute;left:1877;top:636;width:40;height:2" coordorigin="1877,636" coordsize="40,2">
              <v:shape style="position:absolute;left:1877;top:636;width:40;height:2" coordorigin="1877,636" coordsize="40,0" path="m1877,636l1916,636e" filled="false" stroked="true" strokeweight=".214789pt" strokecolor="#ff0000">
                <v:path arrowok="t"/>
              </v:shape>
            </v:group>
            <v:group style="position:absolute;left:1897;top:610;width:2;height:52" coordorigin="1897,610" coordsize="2,52">
              <v:shape style="position:absolute;left:1897;top:610;width:2;height:52" coordorigin="1897,610" coordsize="0,52" path="m1897,610l1897,661e" filled="false" stroked="true" strokeweight=".163027pt" strokecolor="#ff0000">
                <v:path arrowok="t"/>
              </v:shape>
            </v:group>
            <v:group style="position:absolute;left:1877;top:635;width:40;height:2" coordorigin="1877,635" coordsize="40,2">
              <v:shape style="position:absolute;left:1877;top:635;width:40;height:2" coordorigin="1877,635" coordsize="40,0" path="m1877,635l1916,635e" filled="false" stroked="true" strokeweight=".214789pt" strokecolor="#ff0000">
                <v:path arrowok="t"/>
              </v:shape>
            </v:group>
            <v:group style="position:absolute;left:1897;top:609;width:2;height:52" coordorigin="1897,609" coordsize="2,52">
              <v:shape style="position:absolute;left:1897;top:609;width:2;height:52" coordorigin="1897,609" coordsize="0,52" path="m1897,609l1897,661e" filled="false" stroked="true" strokeweight=".163027pt" strokecolor="#ff0000">
                <v:path arrowok="t"/>
              </v:shape>
            </v:group>
            <v:group style="position:absolute;left:1877;top:634;width:40;height:2" coordorigin="1877,634" coordsize="40,2">
              <v:shape style="position:absolute;left:1877;top:634;width:40;height:2" coordorigin="1877,634" coordsize="40,0" path="m1877,634l1916,634e" filled="false" stroked="true" strokeweight=".214789pt" strokecolor="#ff0000">
                <v:path arrowok="t"/>
              </v:shape>
            </v:group>
            <v:group style="position:absolute;left:1897;top:608;width:2;height:52" coordorigin="1897,608" coordsize="2,52">
              <v:shape style="position:absolute;left:1897;top:608;width:2;height:52" coordorigin="1897,608" coordsize="0,52" path="m1897,608l1897,660e" filled="false" stroked="true" strokeweight=".163027pt" strokecolor="#ff0000">
                <v:path arrowok="t"/>
              </v:shape>
            </v:group>
            <v:group style="position:absolute;left:1877;top:633;width:40;height:2" coordorigin="1877,633" coordsize="40,2">
              <v:shape style="position:absolute;left:1877;top:633;width:40;height:2" coordorigin="1877,633" coordsize="40,0" path="m1877,633l1916,633e" filled="false" stroked="true" strokeweight=".214789pt" strokecolor="#ff0000">
                <v:path arrowok="t"/>
              </v:shape>
            </v:group>
            <v:group style="position:absolute;left:1897;top:608;width:2;height:52" coordorigin="1897,608" coordsize="2,52">
              <v:shape style="position:absolute;left:1897;top:608;width:2;height:52" coordorigin="1897,608" coordsize="0,52" path="m1897,608l1897,659e" filled="false" stroked="true" strokeweight=".163027pt" strokecolor="#ff0000">
                <v:path arrowok="t"/>
              </v:shape>
            </v:group>
            <v:group style="position:absolute;left:1877;top:633;width:40;height:2" coordorigin="1877,633" coordsize="40,2">
              <v:shape style="position:absolute;left:1877;top:633;width:40;height:2" coordorigin="1877,633" coordsize="40,0" path="m1877,633l1916,633e" filled="false" stroked="true" strokeweight=".214789pt" strokecolor="#ff0000">
                <v:path arrowok="t"/>
              </v:shape>
            </v:group>
            <v:group style="position:absolute;left:1897;top:607;width:2;height:52" coordorigin="1897,607" coordsize="2,52">
              <v:shape style="position:absolute;left:1897;top:607;width:2;height:52" coordorigin="1897,607" coordsize="0,52" path="m1897,607l1897,658e" filled="false" stroked="true" strokeweight=".163027pt" strokecolor="#ff0000">
                <v:path arrowok="t"/>
              </v:shape>
            </v:group>
            <v:group style="position:absolute;left:1877;top:632;width:40;height:2" coordorigin="1877,632" coordsize="40,2">
              <v:shape style="position:absolute;left:1877;top:632;width:40;height:2" coordorigin="1877,632" coordsize="40,0" path="m1877,632l1916,632e" filled="false" stroked="true" strokeweight=".214789pt" strokecolor="#ff0000">
                <v:path arrowok="t"/>
              </v:shape>
            </v:group>
            <v:group style="position:absolute;left:1897;top:606;width:2;height:52" coordorigin="1897,606" coordsize="2,52">
              <v:shape style="position:absolute;left:1897;top:606;width:2;height:52" coordorigin="1897,606" coordsize="0,52" path="m1897,606l1897,658e" filled="false" stroked="true" strokeweight=".163027pt" strokecolor="#ff0000">
                <v:path arrowok="t"/>
              </v:shape>
            </v:group>
            <v:group style="position:absolute;left:1877;top:631;width:40;height:2" coordorigin="1877,631" coordsize="40,2">
              <v:shape style="position:absolute;left:1877;top:631;width:40;height:2" coordorigin="1877,631" coordsize="40,0" path="m1877,631l1916,631e" filled="false" stroked="true" strokeweight=".214789pt" strokecolor="#ff0000">
                <v:path arrowok="t"/>
              </v:shape>
            </v:group>
            <v:group style="position:absolute;left:1897;top:605;width:2;height:52" coordorigin="1897,605" coordsize="2,52">
              <v:shape style="position:absolute;left:1897;top:605;width:2;height:52" coordorigin="1897,605" coordsize="0,52" path="m1897,605l1897,657e" filled="false" stroked="true" strokeweight=".163027pt" strokecolor="#ff0000">
                <v:path arrowok="t"/>
              </v:shape>
            </v:group>
            <v:group style="position:absolute;left:1877;top:630;width:40;height:2" coordorigin="1877,630" coordsize="40,2">
              <v:shape style="position:absolute;left:1877;top:630;width:40;height:2" coordorigin="1877,630" coordsize="40,0" path="m1877,630l1916,630e" filled="false" stroked="true" strokeweight=".214789pt" strokecolor="#ff0000">
                <v:path arrowok="t"/>
              </v:shape>
            </v:group>
            <v:group style="position:absolute;left:1897;top:605;width:2;height:52" coordorigin="1897,605" coordsize="2,52">
              <v:shape style="position:absolute;left:1897;top:605;width:2;height:52" coordorigin="1897,605" coordsize="0,52" path="m1897,605l1897,656e" filled="false" stroked="true" strokeweight=".163027pt" strokecolor="#ff0000">
                <v:path arrowok="t"/>
              </v:shape>
            </v:group>
            <v:group style="position:absolute;left:1877;top:630;width:40;height:2" coordorigin="1877,630" coordsize="40,2">
              <v:shape style="position:absolute;left:1877;top:630;width:40;height:2" coordorigin="1877,630" coordsize="40,0" path="m1877,630l1916,630e" filled="false" stroked="true" strokeweight=".214789pt" strokecolor="#ff0000">
                <v:path arrowok="t"/>
              </v:shape>
            </v:group>
            <v:group style="position:absolute;left:1897;top:604;width:2;height:52" coordorigin="1897,604" coordsize="2,52">
              <v:shape style="position:absolute;left:1897;top:604;width:2;height:52" coordorigin="1897,604" coordsize="0,52" path="m1897,604l1897,655e" filled="false" stroked="true" strokeweight=".163027pt" strokecolor="#ff0000">
                <v:path arrowok="t"/>
              </v:shape>
            </v:group>
            <v:group style="position:absolute;left:1877;top:629;width:40;height:2" coordorigin="1877,629" coordsize="40,2">
              <v:shape style="position:absolute;left:1877;top:629;width:40;height:2" coordorigin="1877,629" coordsize="40,0" path="m1877,629l1916,629e" filled="false" stroked="true" strokeweight=".214789pt" strokecolor="#ff0000">
                <v:path arrowok="t"/>
              </v:shape>
            </v:group>
            <v:group style="position:absolute;left:1897;top:603;width:2;height:52" coordorigin="1897,603" coordsize="2,52">
              <v:shape style="position:absolute;left:1897;top:603;width:2;height:52" coordorigin="1897,603" coordsize="0,52" path="m1897,603l1897,655e" filled="false" stroked="true" strokeweight=".163027pt" strokecolor="#ff0000">
                <v:path arrowok="t"/>
              </v:shape>
            </v:group>
            <v:group style="position:absolute;left:1877;top:628;width:40;height:2" coordorigin="1877,628" coordsize="40,2">
              <v:shape style="position:absolute;left:1877;top:628;width:40;height:2" coordorigin="1877,628" coordsize="40,0" path="m1877,628l1916,628e" filled="false" stroked="true" strokeweight=".214789pt" strokecolor="#ff0000">
                <v:path arrowok="t"/>
              </v:shape>
            </v:group>
            <v:group style="position:absolute;left:1897;top:603;width:2;height:52" coordorigin="1897,603" coordsize="2,52">
              <v:shape style="position:absolute;left:1897;top:603;width:2;height:52" coordorigin="1897,603" coordsize="0,52" path="m1897,603l1897,654e" filled="false" stroked="true" strokeweight=".163027pt" strokecolor="#ff0000">
                <v:path arrowok="t"/>
              </v:shape>
            </v:group>
            <v:group style="position:absolute;left:1877;top:628;width:40;height:2" coordorigin="1877,628" coordsize="40,2">
              <v:shape style="position:absolute;left:1877;top:628;width:40;height:2" coordorigin="1877,628" coordsize="40,0" path="m1877,628l1916,628e" filled="false" stroked="true" strokeweight=".214789pt" strokecolor="#ff0000">
                <v:path arrowok="t"/>
              </v:shape>
            </v:group>
            <v:group style="position:absolute;left:1897;top:602;width:2;height:52" coordorigin="1897,602" coordsize="2,52">
              <v:shape style="position:absolute;left:1897;top:602;width:2;height:52" coordorigin="1897,602" coordsize="0,52" path="m1897,602l1897,653e" filled="false" stroked="true" strokeweight=".163027pt" strokecolor="#ff0000">
                <v:path arrowok="t"/>
              </v:shape>
            </v:group>
            <v:group style="position:absolute;left:1877;top:627;width:40;height:2" coordorigin="1877,627" coordsize="40,2">
              <v:shape style="position:absolute;left:1877;top:627;width:40;height:2" coordorigin="1877,627" coordsize="40,0" path="m1877,627l1916,627e" filled="false" stroked="true" strokeweight=".214789pt" strokecolor="#ff0000">
                <v:path arrowok="t"/>
              </v:shape>
            </v:group>
            <v:group style="position:absolute;left:1897;top:601;width:2;height:52" coordorigin="1897,601" coordsize="2,52">
              <v:shape style="position:absolute;left:1897;top:601;width:2;height:52" coordorigin="1897,601" coordsize="0,52" path="m1897,601l1897,653e" filled="false" stroked="true" strokeweight=".163027pt" strokecolor="#ff0000">
                <v:path arrowok="t"/>
              </v:shape>
            </v:group>
            <v:group style="position:absolute;left:1877;top:626;width:40;height:2" coordorigin="1877,626" coordsize="40,2">
              <v:shape style="position:absolute;left:1877;top:626;width:40;height:2" coordorigin="1877,626" coordsize="40,0" path="m1877,626l1916,626e" filled="false" stroked="true" strokeweight=".214789pt" strokecolor="#ff0000">
                <v:path arrowok="t"/>
              </v:shape>
            </v:group>
            <v:group style="position:absolute;left:1897;top:600;width:2;height:52" coordorigin="1897,600" coordsize="2,52">
              <v:shape style="position:absolute;left:1897;top:600;width:2;height:52" coordorigin="1897,600" coordsize="0,52" path="m1897,600l1897,652e" filled="false" stroked="true" strokeweight=".163027pt" strokecolor="#ff0000">
                <v:path arrowok="t"/>
              </v:shape>
            </v:group>
            <v:group style="position:absolute;left:1877;top:625;width:40;height:2" coordorigin="1877,625" coordsize="40,2">
              <v:shape style="position:absolute;left:1877;top:625;width:40;height:2" coordorigin="1877,625" coordsize="40,0" path="m1877,625l1916,625e" filled="false" stroked="true" strokeweight=".214789pt" strokecolor="#ff0000">
                <v:path arrowok="t"/>
              </v:shape>
            </v:group>
            <v:group style="position:absolute;left:1897;top:600;width:2;height:52" coordorigin="1897,600" coordsize="2,52">
              <v:shape style="position:absolute;left:1897;top:600;width:2;height:52" coordorigin="1897,600" coordsize="0,52" path="m1897,600l1897,651e" filled="false" stroked="true" strokeweight=".163027pt" strokecolor="#ff0000">
                <v:path arrowok="t"/>
              </v:shape>
            </v:group>
            <v:group style="position:absolute;left:1877;top:625;width:40;height:2" coordorigin="1877,625" coordsize="40,2">
              <v:shape style="position:absolute;left:1877;top:625;width:40;height:2" coordorigin="1877,625" coordsize="40,0" path="m1877,625l1916,625e" filled="false" stroked="true" strokeweight=".214789pt" strokecolor="#ff0000">
                <v:path arrowok="t"/>
              </v:shape>
            </v:group>
            <v:group style="position:absolute;left:1897;top:599;width:2;height:52" coordorigin="1897,599" coordsize="2,52">
              <v:shape style="position:absolute;left:1897;top:599;width:2;height:52" coordorigin="1897,599" coordsize="0,52" path="m1897,599l1897,650e" filled="false" stroked="true" strokeweight=".163027pt" strokecolor="#ff0000">
                <v:path arrowok="t"/>
              </v:shape>
            </v:group>
            <v:group style="position:absolute;left:1877;top:624;width:40;height:2" coordorigin="1877,624" coordsize="40,2">
              <v:shape style="position:absolute;left:1877;top:624;width:40;height:2" coordorigin="1877,624" coordsize="40,0" path="m1877,624l1916,624e" filled="false" stroked="true" strokeweight=".214789pt" strokecolor="#ff0000">
                <v:path arrowok="t"/>
              </v:shape>
            </v:group>
            <v:group style="position:absolute;left:1897;top:598;width:2;height:52" coordorigin="1897,598" coordsize="2,52">
              <v:shape style="position:absolute;left:1897;top:598;width:2;height:52" coordorigin="1897,598" coordsize="0,52" path="m1897,598l1897,650e" filled="false" stroked="true" strokeweight=".163027pt" strokecolor="#ff0000">
                <v:path arrowok="t"/>
              </v:shape>
            </v:group>
            <v:group style="position:absolute;left:1877;top:623;width:40;height:2" coordorigin="1877,623" coordsize="40,2">
              <v:shape style="position:absolute;left:1877;top:623;width:40;height:2" coordorigin="1877,623" coordsize="40,0" path="m1877,623l1916,623e" filled="false" stroked="true" strokeweight=".214789pt" strokecolor="#ff0000">
                <v:path arrowok="t"/>
              </v:shape>
            </v:group>
            <v:group style="position:absolute;left:1897;top:598;width:2;height:52" coordorigin="1897,598" coordsize="2,52">
              <v:shape style="position:absolute;left:1897;top:598;width:2;height:52" coordorigin="1897,598" coordsize="0,52" path="m1897,598l1897,649e" filled="false" stroked="true" strokeweight=".163027pt" strokecolor="#ff0000">
                <v:path arrowok="t"/>
              </v:shape>
            </v:group>
            <v:group style="position:absolute;left:1877;top:623;width:40;height:2" coordorigin="1877,623" coordsize="40,2">
              <v:shape style="position:absolute;left:1877;top:623;width:40;height:2" coordorigin="1877,623" coordsize="40,0" path="m1877,623l1916,623e" filled="false" stroked="true" strokeweight=".214789pt" strokecolor="#ff0000">
                <v:path arrowok="t"/>
              </v:shape>
            </v:group>
            <v:group style="position:absolute;left:1897;top:597;width:2;height:52" coordorigin="1897,597" coordsize="2,52">
              <v:shape style="position:absolute;left:1897;top:597;width:2;height:52" coordorigin="1897,597" coordsize="0,52" path="m1897,597l1897,648e" filled="false" stroked="true" strokeweight=".163027pt" strokecolor="#ff0000">
                <v:path arrowok="t"/>
              </v:shape>
            </v:group>
            <v:group style="position:absolute;left:1877;top:622;width:40;height:2" coordorigin="1877,622" coordsize="40,2">
              <v:shape style="position:absolute;left:1877;top:622;width:40;height:2" coordorigin="1877,622" coordsize="40,0" path="m1877,622l1916,622e" filled="false" stroked="true" strokeweight=".214789pt" strokecolor="#ff0000">
                <v:path arrowok="t"/>
              </v:shape>
            </v:group>
            <v:group style="position:absolute;left:1897;top:596;width:2;height:52" coordorigin="1897,596" coordsize="2,52">
              <v:shape style="position:absolute;left:1897;top:596;width:2;height:52" coordorigin="1897,596" coordsize="0,52" path="m1897,596l1897,648e" filled="false" stroked="true" strokeweight=".163027pt" strokecolor="#ff0000">
                <v:path arrowok="t"/>
              </v:shape>
            </v:group>
            <v:group style="position:absolute;left:1877;top:621;width:40;height:2" coordorigin="1877,621" coordsize="40,2">
              <v:shape style="position:absolute;left:1877;top:621;width:40;height:2" coordorigin="1877,621" coordsize="40,0" path="m1877,621l1916,621e" filled="false" stroked="true" strokeweight=".214789pt" strokecolor="#ff0000">
                <v:path arrowok="t"/>
              </v:shape>
            </v:group>
            <v:group style="position:absolute;left:1897;top:595;width:2;height:52" coordorigin="1897,595" coordsize="2,52">
              <v:shape style="position:absolute;left:1897;top:595;width:2;height:52" coordorigin="1897,595" coordsize="0,52" path="m1897,595l1897,647e" filled="false" stroked="true" strokeweight=".163027pt" strokecolor="#ff0000">
                <v:path arrowok="t"/>
              </v:shape>
            </v:group>
            <v:group style="position:absolute;left:1877;top:620;width:40;height:2" coordorigin="1877,620" coordsize="40,2">
              <v:shape style="position:absolute;left:1877;top:620;width:40;height:2" coordorigin="1877,620" coordsize="40,0" path="m1877,620l1916,620e" filled="false" stroked="true" strokeweight=".214789pt" strokecolor="#ff0000">
                <v:path arrowok="t"/>
              </v:shape>
            </v:group>
            <v:group style="position:absolute;left:1897;top:595;width:2;height:52" coordorigin="1897,595" coordsize="2,52">
              <v:shape style="position:absolute;left:1897;top:595;width:2;height:52" coordorigin="1897,595" coordsize="0,52" path="m1897,595l1897,646e" filled="false" stroked="true" strokeweight=".163027pt" strokecolor="#ff0000">
                <v:path arrowok="t"/>
              </v:shape>
            </v:group>
            <v:group style="position:absolute;left:1877;top:620;width:40;height:2" coordorigin="1877,620" coordsize="40,2">
              <v:shape style="position:absolute;left:1877;top:620;width:40;height:2" coordorigin="1877,620" coordsize="40,0" path="m1877,620l1916,620e" filled="false" stroked="true" strokeweight=".214789pt" strokecolor="#ff0000">
                <v:path arrowok="t"/>
              </v:shape>
            </v:group>
            <v:group style="position:absolute;left:1897;top:594;width:2;height:52" coordorigin="1897,594" coordsize="2,52">
              <v:shape style="position:absolute;left:1897;top:594;width:2;height:52" coordorigin="1897,594" coordsize="0,52" path="m1897,594l1897,645e" filled="false" stroked="true" strokeweight=".163027pt" strokecolor="#ff0000">
                <v:path arrowok="t"/>
              </v:shape>
            </v:group>
            <v:group style="position:absolute;left:1877;top:619;width:40;height:2" coordorigin="1877,619" coordsize="40,2">
              <v:shape style="position:absolute;left:1877;top:619;width:40;height:2" coordorigin="1877,619" coordsize="40,0" path="m1877,619l1916,619e" filled="false" stroked="true" strokeweight=".214789pt" strokecolor="#ff0000">
                <v:path arrowok="t"/>
              </v:shape>
            </v:group>
            <v:group style="position:absolute;left:1897;top:593;width:2;height:52" coordorigin="1897,593" coordsize="2,52">
              <v:shape style="position:absolute;left:1897;top:593;width:2;height:52" coordorigin="1897,593" coordsize="0,52" path="m1897,593l1897,645e" filled="false" stroked="true" strokeweight=".163027pt" strokecolor="#ff0000">
                <v:path arrowok="t"/>
              </v:shape>
            </v:group>
            <v:group style="position:absolute;left:1877;top:618;width:40;height:2" coordorigin="1877,618" coordsize="40,2">
              <v:shape style="position:absolute;left:1877;top:618;width:40;height:2" coordorigin="1877,618" coordsize="40,0" path="m1877,618l1916,618e" filled="false" stroked="true" strokeweight=".214789pt" strokecolor="#ff0000">
                <v:path arrowok="t"/>
              </v:shape>
            </v:group>
            <v:group style="position:absolute;left:1897;top:592;width:2;height:52" coordorigin="1897,592" coordsize="2,52">
              <v:shape style="position:absolute;left:1897;top:592;width:2;height:52" coordorigin="1897,592" coordsize="0,52" path="m1897,592l1897,644e" filled="false" stroked="true" strokeweight=".163027pt" strokecolor="#ff0000">
                <v:path arrowok="t"/>
              </v:shape>
            </v:group>
            <v:group style="position:absolute;left:1877;top:617;width:40;height:2" coordorigin="1877,617" coordsize="40,2">
              <v:shape style="position:absolute;left:1877;top:617;width:40;height:2" coordorigin="1877,617" coordsize="40,0" path="m1877,617l1916,617e" filled="false" stroked="true" strokeweight=".214789pt" strokecolor="#ff0000">
                <v:path arrowok="t"/>
              </v:shape>
            </v:group>
            <v:group style="position:absolute;left:1897;top:592;width:2;height:52" coordorigin="1897,592" coordsize="2,52">
              <v:shape style="position:absolute;left:1897;top:592;width:2;height:52" coordorigin="1897,592" coordsize="0,52" path="m1897,592l1897,643e" filled="false" stroked="true" strokeweight=".163027pt" strokecolor="#ff0000">
                <v:path arrowok="t"/>
              </v:shape>
            </v:group>
            <v:group style="position:absolute;left:1877;top:617;width:40;height:2" coordorigin="1877,617" coordsize="40,2">
              <v:shape style="position:absolute;left:1877;top:617;width:40;height:2" coordorigin="1877,617" coordsize="40,0" path="m1877,617l1916,617e" filled="false" stroked="true" strokeweight=".214789pt" strokecolor="#ff0000">
                <v:path arrowok="t"/>
              </v:shape>
            </v:group>
            <v:group style="position:absolute;left:1897;top:591;width:2;height:52" coordorigin="1897,591" coordsize="2,52">
              <v:shape style="position:absolute;left:1897;top:591;width:2;height:52" coordorigin="1897,591" coordsize="0,52" path="m1897,591l1897,642e" filled="false" stroked="true" strokeweight=".163027pt" strokecolor="#ff0000">
                <v:path arrowok="t"/>
              </v:shape>
            </v:group>
            <v:group style="position:absolute;left:1877;top:616;width:40;height:2" coordorigin="1877,616" coordsize="40,2">
              <v:shape style="position:absolute;left:1877;top:616;width:40;height:2" coordorigin="1877,616" coordsize="40,0" path="m1877,616l1916,616e" filled="false" stroked="true" strokeweight=".214789pt" strokecolor="#ff0000">
                <v:path arrowok="t"/>
              </v:shape>
            </v:group>
            <v:group style="position:absolute;left:1897;top:590;width:2;height:52" coordorigin="1897,590" coordsize="2,52">
              <v:shape style="position:absolute;left:1897;top:590;width:2;height:52" coordorigin="1897,590" coordsize="0,52" path="m1897,590l1897,642e" filled="false" stroked="true" strokeweight=".163027pt" strokecolor="#ff0000">
                <v:path arrowok="t"/>
              </v:shape>
            </v:group>
            <v:group style="position:absolute;left:1877;top:615;width:40;height:2" coordorigin="1877,615" coordsize="40,2">
              <v:shape style="position:absolute;left:1877;top:615;width:40;height:2" coordorigin="1877,615" coordsize="40,0" path="m1877,615l1916,615e" filled="false" stroked="true" strokeweight=".214789pt" strokecolor="#ff0000">
                <v:path arrowok="t"/>
              </v:shape>
            </v:group>
            <v:group style="position:absolute;left:1897;top:590;width:2;height:52" coordorigin="1897,590" coordsize="2,52">
              <v:shape style="position:absolute;left:1897;top:590;width:2;height:52" coordorigin="1897,590" coordsize="0,52" path="m1897,590l1897,641e" filled="false" stroked="true" strokeweight=".163027pt" strokecolor="#ff0000">
                <v:path arrowok="t"/>
              </v:shape>
            </v:group>
            <v:group style="position:absolute;left:1877;top:615;width:40;height:2" coordorigin="1877,615" coordsize="40,2">
              <v:shape style="position:absolute;left:1877;top:615;width:40;height:2" coordorigin="1877,615" coordsize="40,0" path="m1877,615l1916,615e" filled="false" stroked="true" strokeweight=".214789pt" strokecolor="#ff0000">
                <v:path arrowok="t"/>
              </v:shape>
            </v:group>
            <v:group style="position:absolute;left:1897;top:589;width:2;height:52" coordorigin="1897,589" coordsize="2,52">
              <v:shape style="position:absolute;left:1897;top:589;width:2;height:52" coordorigin="1897,589" coordsize="0,52" path="m1897,589l1897,640e" filled="false" stroked="true" strokeweight=".163027pt" strokecolor="#ff0000">
                <v:path arrowok="t"/>
              </v:shape>
            </v:group>
            <v:group style="position:absolute;left:1877;top:614;width:40;height:2" coordorigin="1877,614" coordsize="40,2">
              <v:shape style="position:absolute;left:1877;top:614;width:40;height:2" coordorigin="1877,614" coordsize="40,0" path="m1877,614l1916,614e" filled="false" stroked="true" strokeweight=".214789pt" strokecolor="#ff0000">
                <v:path arrowok="t"/>
              </v:shape>
            </v:group>
            <v:group style="position:absolute;left:1897;top:588;width:2;height:52" coordorigin="1897,588" coordsize="2,52">
              <v:shape style="position:absolute;left:1897;top:588;width:2;height:52" coordorigin="1897,588" coordsize="0,52" path="m1897,588l1897,640e" filled="false" stroked="true" strokeweight=".163027pt" strokecolor="#ff0000">
                <v:path arrowok="t"/>
              </v:shape>
            </v:group>
            <v:group style="position:absolute;left:1877;top:613;width:40;height:2" coordorigin="1877,613" coordsize="40,2">
              <v:shape style="position:absolute;left:1877;top:613;width:40;height:2" coordorigin="1877,613" coordsize="40,0" path="m1877,613l1916,613e" filled="false" stroked="true" strokeweight=".214789pt" strokecolor="#ff0000">
                <v:path arrowok="t"/>
              </v:shape>
            </v:group>
            <v:group style="position:absolute;left:1897;top:587;width:2;height:52" coordorigin="1897,587" coordsize="2,52">
              <v:shape style="position:absolute;left:1897;top:587;width:2;height:52" coordorigin="1897,587" coordsize="0,52" path="m1897,587l1897,639e" filled="false" stroked="true" strokeweight=".163027pt" strokecolor="#ff0000">
                <v:path arrowok="t"/>
              </v:shape>
            </v:group>
            <v:group style="position:absolute;left:1877;top:612;width:40;height:2" coordorigin="1877,612" coordsize="40,2">
              <v:shape style="position:absolute;left:1877;top:612;width:40;height:2" coordorigin="1877,612" coordsize="40,0" path="m1877,612l1916,612e" filled="false" stroked="true" strokeweight=".214789pt" strokecolor="#ff0000">
                <v:path arrowok="t"/>
              </v:shape>
            </v:group>
            <v:group style="position:absolute;left:1897;top:587;width:2;height:52" coordorigin="1897,587" coordsize="2,52">
              <v:shape style="position:absolute;left:1897;top:587;width:2;height:52" coordorigin="1897,587" coordsize="0,52" path="m1897,587l1897,638e" filled="false" stroked="true" strokeweight=".163027pt" strokecolor="#ff0000">
                <v:path arrowok="t"/>
              </v:shape>
            </v:group>
            <v:group style="position:absolute;left:1877;top:612;width:40;height:2" coordorigin="1877,612" coordsize="40,2">
              <v:shape style="position:absolute;left:1877;top:612;width:40;height:2" coordorigin="1877,612" coordsize="40,0" path="m1877,612l1916,612e" filled="false" stroked="true" strokeweight=".214789pt" strokecolor="#ff0000">
                <v:path arrowok="t"/>
              </v:shape>
            </v:group>
            <v:group style="position:absolute;left:1897;top:586;width:2;height:52" coordorigin="1897,586" coordsize="2,52">
              <v:shape style="position:absolute;left:1897;top:586;width:2;height:52" coordorigin="1897,586" coordsize="0,52" path="m1897,586l1897,637e" filled="false" stroked="true" strokeweight=".163027pt" strokecolor="#ff0000">
                <v:path arrowok="t"/>
              </v:shape>
            </v:group>
            <v:group style="position:absolute;left:1877;top:611;width:40;height:2" coordorigin="1877,611" coordsize="40,2">
              <v:shape style="position:absolute;left:1877;top:611;width:40;height:2" coordorigin="1877,611" coordsize="40,0" path="m1877,611l1916,611e" filled="false" stroked="true" strokeweight=".214789pt" strokecolor="#ff0000">
                <v:path arrowok="t"/>
              </v:shape>
            </v:group>
            <v:group style="position:absolute;left:1897;top:585;width:2;height:52" coordorigin="1897,585" coordsize="2,52">
              <v:shape style="position:absolute;left:1897;top:585;width:2;height:52" coordorigin="1897,585" coordsize="0,52" path="m1897,585l1897,637e" filled="false" stroked="true" strokeweight=".163027pt" strokecolor="#ff0000">
                <v:path arrowok="t"/>
              </v:shape>
            </v:group>
            <v:group style="position:absolute;left:1877;top:610;width:40;height:2" coordorigin="1877,610" coordsize="40,2">
              <v:shape style="position:absolute;left:1877;top:610;width:40;height:2" coordorigin="1877,610" coordsize="40,0" path="m1877,610l1916,610e" filled="false" stroked="true" strokeweight=".214789pt" strokecolor="#ff0000">
                <v:path arrowok="t"/>
              </v:shape>
            </v:group>
            <v:group style="position:absolute;left:1897;top:585;width:2;height:52" coordorigin="1897,585" coordsize="2,52">
              <v:shape style="position:absolute;left:1897;top:585;width:2;height:52" coordorigin="1897,585" coordsize="0,52" path="m1897,585l1897,636e" filled="false" stroked="true" strokeweight=".163027pt" strokecolor="#ff0000">
                <v:path arrowok="t"/>
              </v:shape>
            </v:group>
            <v:group style="position:absolute;left:1877;top:610;width:40;height:2" coordorigin="1877,610" coordsize="40,2">
              <v:shape style="position:absolute;left:1877;top:610;width:40;height:2" coordorigin="1877,610" coordsize="40,0" path="m1877,610l1916,610e" filled="false" stroked="true" strokeweight=".214789pt" strokecolor="#ff0000">
                <v:path arrowok="t"/>
              </v:shape>
            </v:group>
            <v:group style="position:absolute;left:1897;top:584;width:2;height:52" coordorigin="1897,584" coordsize="2,52">
              <v:shape style="position:absolute;left:1897;top:584;width:2;height:52" coordorigin="1897,584" coordsize="0,52" path="m1897,584l1897,635e" filled="false" stroked="true" strokeweight=".163027pt" strokecolor="#ff0000">
                <v:path arrowok="t"/>
              </v:shape>
            </v:group>
            <v:group style="position:absolute;left:1877;top:609;width:40;height:2" coordorigin="1877,609" coordsize="40,2">
              <v:shape style="position:absolute;left:1877;top:609;width:40;height:2" coordorigin="1877,609" coordsize="40,0" path="m1877,609l1916,609e" filled="false" stroked="true" strokeweight=".214789pt" strokecolor="#ff0000">
                <v:path arrowok="t"/>
              </v:shape>
            </v:group>
            <v:group style="position:absolute;left:1897;top:583;width:2;height:52" coordorigin="1897,583" coordsize="2,52">
              <v:shape style="position:absolute;left:1897;top:583;width:2;height:52" coordorigin="1897,583" coordsize="0,52" path="m1897,583l1897,635e" filled="false" stroked="true" strokeweight=".163027pt" strokecolor="#ff0000">
                <v:path arrowok="t"/>
              </v:shape>
            </v:group>
            <v:group style="position:absolute;left:1877;top:608;width:40;height:2" coordorigin="1877,608" coordsize="40,2">
              <v:shape style="position:absolute;left:1877;top:608;width:40;height:2" coordorigin="1877,608" coordsize="40,0" path="m1877,608l1916,608e" filled="false" stroked="true" strokeweight=".214789pt" strokecolor="#ff0000">
                <v:path arrowok="t"/>
              </v:shape>
            </v:group>
            <v:group style="position:absolute;left:1897;top:582;width:2;height:52" coordorigin="1897,582" coordsize="2,52">
              <v:shape style="position:absolute;left:1897;top:582;width:2;height:52" coordorigin="1897,582" coordsize="0,52" path="m1897,582l1897,634e" filled="false" stroked="true" strokeweight=".163027pt" strokecolor="#ff0000">
                <v:path arrowok="t"/>
              </v:shape>
            </v:group>
            <v:group style="position:absolute;left:1877;top:607;width:40;height:2" coordorigin="1877,607" coordsize="40,2">
              <v:shape style="position:absolute;left:1877;top:607;width:40;height:2" coordorigin="1877,607" coordsize="40,0" path="m1877,607l1916,607e" filled="false" stroked="true" strokeweight=".214789pt" strokecolor="#ff0000">
                <v:path arrowok="t"/>
              </v:shape>
            </v:group>
            <v:group style="position:absolute;left:1897;top:582;width:2;height:52" coordorigin="1897,582" coordsize="2,52">
              <v:shape style="position:absolute;left:1897;top:582;width:2;height:52" coordorigin="1897,582" coordsize="0,52" path="m1897,582l1897,633e" filled="false" stroked="true" strokeweight=".163027pt" strokecolor="#ff0000">
                <v:path arrowok="t"/>
              </v:shape>
            </v:group>
            <v:group style="position:absolute;left:1877;top:607;width:40;height:2" coordorigin="1877,607" coordsize="40,2">
              <v:shape style="position:absolute;left:1877;top:607;width:40;height:2" coordorigin="1877,607" coordsize="40,0" path="m1877,607l1916,607e" filled="false" stroked="true" strokeweight=".214789pt" strokecolor="#ff0000">
                <v:path arrowok="t"/>
              </v:shape>
            </v:group>
            <v:group style="position:absolute;left:1897;top:581;width:2;height:52" coordorigin="1897,581" coordsize="2,52">
              <v:shape style="position:absolute;left:1897;top:581;width:2;height:52" coordorigin="1897,581" coordsize="0,52" path="m1897,581l1897,632e" filled="false" stroked="true" strokeweight=".163027pt" strokecolor="#ff0000">
                <v:path arrowok="t"/>
              </v:shape>
            </v:group>
            <v:group style="position:absolute;left:1877;top:606;width:40;height:2" coordorigin="1877,606" coordsize="40,2">
              <v:shape style="position:absolute;left:1877;top:606;width:40;height:2" coordorigin="1877,606" coordsize="40,0" path="m1877,606l1916,606e" filled="false" stroked="true" strokeweight=".214789pt" strokecolor="#ff0000">
                <v:path arrowok="t"/>
              </v:shape>
            </v:group>
            <v:group style="position:absolute;left:1897;top:580;width:2;height:52" coordorigin="1897,580" coordsize="2,52">
              <v:shape style="position:absolute;left:1897;top:580;width:2;height:52" coordorigin="1897,580" coordsize="0,52" path="m1897,580l1897,632e" filled="false" stroked="true" strokeweight=".163027pt" strokecolor="#ff0000">
                <v:path arrowok="t"/>
              </v:shape>
            </v:group>
            <v:group style="position:absolute;left:1877;top:605;width:40;height:2" coordorigin="1877,605" coordsize="40,2">
              <v:shape style="position:absolute;left:1877;top:605;width:40;height:2" coordorigin="1877,605" coordsize="40,0" path="m1877,605l1916,605e" filled="false" stroked="true" strokeweight=".214789pt" strokecolor="#ff0000">
                <v:path arrowok="t"/>
              </v:shape>
            </v:group>
            <v:group style="position:absolute;left:1897;top:579;width:2;height:52" coordorigin="1897,579" coordsize="2,52">
              <v:shape style="position:absolute;left:1897;top:579;width:2;height:52" coordorigin="1897,579" coordsize="0,52" path="m1897,579l1897,631e" filled="false" stroked="true" strokeweight=".163027pt" strokecolor="#ff0000">
                <v:path arrowok="t"/>
              </v:shape>
            </v:group>
            <v:group style="position:absolute;left:1877;top:604;width:40;height:2" coordorigin="1877,604" coordsize="40,2">
              <v:shape style="position:absolute;left:1877;top:604;width:40;height:2" coordorigin="1877,604" coordsize="40,0" path="m1877,604l1916,604e" filled="false" stroked="true" strokeweight=".214789pt" strokecolor="#ff0000">
                <v:path arrowok="t"/>
              </v:shape>
            </v:group>
            <v:group style="position:absolute;left:1897;top:579;width:2;height:52" coordorigin="1897,579" coordsize="2,52">
              <v:shape style="position:absolute;left:1897;top:579;width:2;height:52" coordorigin="1897,579" coordsize="0,52" path="m1897,579l1897,630e" filled="false" stroked="true" strokeweight=".163027pt" strokecolor="#ff0000">
                <v:path arrowok="t"/>
              </v:shape>
            </v:group>
            <v:group style="position:absolute;left:1877;top:604;width:40;height:2" coordorigin="1877,604" coordsize="40,2">
              <v:shape style="position:absolute;left:1877;top:604;width:40;height:2" coordorigin="1877,604" coordsize="40,0" path="m1877,604l1916,604e" filled="false" stroked="true" strokeweight=".214789pt" strokecolor="#ff0000">
                <v:path arrowok="t"/>
              </v:shape>
            </v:group>
            <v:group style="position:absolute;left:1897;top:578;width:2;height:52" coordorigin="1897,578" coordsize="2,52">
              <v:shape style="position:absolute;left:1897;top:578;width:2;height:52" coordorigin="1897,578" coordsize="0,52" path="m1897,578l1897,629e" filled="false" stroked="true" strokeweight=".163027pt" strokecolor="#ff0000">
                <v:path arrowok="t"/>
              </v:shape>
            </v:group>
            <v:group style="position:absolute;left:1877;top:603;width:40;height:2" coordorigin="1877,603" coordsize="40,2">
              <v:shape style="position:absolute;left:1877;top:603;width:40;height:2" coordorigin="1877,603" coordsize="40,0" path="m1877,603l1916,603e" filled="false" stroked="true" strokeweight=".214789pt" strokecolor="#ff0000">
                <v:path arrowok="t"/>
              </v:shape>
            </v:group>
            <v:group style="position:absolute;left:1897;top:577;width:2;height:52" coordorigin="1897,577" coordsize="2,52">
              <v:shape style="position:absolute;left:1897;top:577;width:2;height:52" coordorigin="1897,577" coordsize="0,52" path="m1897,577l1897,629e" filled="false" stroked="true" strokeweight=".163027pt" strokecolor="#ff0000">
                <v:path arrowok="t"/>
              </v:shape>
            </v:group>
            <v:group style="position:absolute;left:1877;top:602;width:40;height:2" coordorigin="1877,602" coordsize="40,2">
              <v:shape style="position:absolute;left:1877;top:602;width:40;height:2" coordorigin="1877,602" coordsize="40,0" path="m1877,602l1916,602e" filled="false" stroked="true" strokeweight=".214789pt" strokecolor="#ff0000">
                <v:path arrowok="t"/>
              </v:shape>
            </v:group>
            <v:group style="position:absolute;left:1897;top:577;width:2;height:52" coordorigin="1897,577" coordsize="2,52">
              <v:shape style="position:absolute;left:1897;top:577;width:2;height:52" coordorigin="1897,577" coordsize="0,52" path="m1897,577l1897,628e" filled="false" stroked="true" strokeweight=".163027pt" strokecolor="#ff0000">
                <v:path arrowok="t"/>
              </v:shape>
            </v:group>
            <v:group style="position:absolute;left:1877;top:602;width:40;height:2" coordorigin="1877,602" coordsize="40,2">
              <v:shape style="position:absolute;left:1877;top:602;width:40;height:2" coordorigin="1877,602" coordsize="40,0" path="m1877,602l1916,602e" filled="false" stroked="true" strokeweight=".214789pt" strokecolor="#ff0000">
                <v:path arrowok="t"/>
              </v:shape>
            </v:group>
            <v:group style="position:absolute;left:1897;top:576;width:2;height:52" coordorigin="1897,576" coordsize="2,52">
              <v:shape style="position:absolute;left:1897;top:576;width:2;height:52" coordorigin="1897,576" coordsize="0,52" path="m1897,576l1897,627e" filled="false" stroked="true" strokeweight=".163027pt" strokecolor="#ff0000">
                <v:path arrowok="t"/>
              </v:shape>
            </v:group>
            <v:group style="position:absolute;left:1877;top:601;width:40;height:2" coordorigin="1877,601" coordsize="40,2">
              <v:shape style="position:absolute;left:1877;top:601;width:40;height:2" coordorigin="1877,601" coordsize="40,0" path="m1877,601l1916,601e" filled="false" stroked="true" strokeweight=".214789pt" strokecolor="#ff0000">
                <v:path arrowok="t"/>
              </v:shape>
            </v:group>
            <v:group style="position:absolute;left:1897;top:575;width:2;height:52" coordorigin="1897,575" coordsize="2,52">
              <v:shape style="position:absolute;left:1897;top:575;width:2;height:52" coordorigin="1897,575" coordsize="0,52" path="m1897,575l1897,627e" filled="false" stroked="true" strokeweight=".163027pt" strokecolor="#ff0000">
                <v:path arrowok="t"/>
              </v:shape>
            </v:group>
            <v:group style="position:absolute;left:1877;top:600;width:40;height:2" coordorigin="1877,600" coordsize="40,2">
              <v:shape style="position:absolute;left:1877;top:600;width:40;height:2" coordorigin="1877,600" coordsize="40,0" path="m1877,600l1916,600e" filled="false" stroked="true" strokeweight=".214789pt" strokecolor="#ff0000">
                <v:path arrowok="t"/>
              </v:shape>
            </v:group>
            <v:group style="position:absolute;left:1897;top:574;width:2;height:52" coordorigin="1897,574" coordsize="2,52">
              <v:shape style="position:absolute;left:1897;top:574;width:2;height:52" coordorigin="1897,574" coordsize="0,52" path="m1897,574l1897,626e" filled="false" stroked="true" strokeweight=".163027pt" strokecolor="#ff0000">
                <v:path arrowok="t"/>
              </v:shape>
            </v:group>
            <v:group style="position:absolute;left:1877;top:599;width:40;height:2" coordorigin="1877,599" coordsize="40,2">
              <v:shape style="position:absolute;left:1877;top:599;width:40;height:2" coordorigin="1877,599" coordsize="40,0" path="m1877,599l1916,599e" filled="false" stroked="true" strokeweight=".214789pt" strokecolor="#ff0000">
                <v:path arrowok="t"/>
              </v:shape>
            </v:group>
            <v:group style="position:absolute;left:1897;top:574;width:2;height:52" coordorigin="1897,574" coordsize="2,52">
              <v:shape style="position:absolute;left:1897;top:574;width:2;height:52" coordorigin="1897,574" coordsize="0,52" path="m1897,574l1897,625e" filled="false" stroked="true" strokeweight=".163027pt" strokecolor="#ff0000">
                <v:path arrowok="t"/>
              </v:shape>
            </v:group>
            <v:group style="position:absolute;left:1877;top:599;width:40;height:2" coordorigin="1877,599" coordsize="40,2">
              <v:shape style="position:absolute;left:1877;top:599;width:40;height:2" coordorigin="1877,599" coordsize="40,0" path="m1877,599l1916,599e" filled="false" stroked="true" strokeweight=".214789pt" strokecolor="#ff0000">
                <v:path arrowok="t"/>
              </v:shape>
            </v:group>
            <v:group style="position:absolute;left:1897;top:574;width:2;height:52" coordorigin="1897,574" coordsize="2,52">
              <v:shape style="position:absolute;left:1897;top:574;width:2;height:52" coordorigin="1897,574" coordsize="0,52" path="m1897,574l1897,625e" filled="false" stroked="true" strokeweight=".163027pt" strokecolor="#ff0000">
                <v:path arrowok="t"/>
              </v:shape>
            </v:group>
            <v:group style="position:absolute;left:1877;top:599;width:40;height:2" coordorigin="1877,599" coordsize="40,2">
              <v:shape style="position:absolute;left:1877;top:599;width:40;height:2" coordorigin="1877,599" coordsize="40,0" path="m1877,599l1916,599e" filled="false" stroked="true" strokeweight=".214789pt" strokecolor="#ff0000">
                <v:path arrowok="t"/>
              </v:shape>
            </v:group>
            <v:group style="position:absolute;left:1897;top:573;width:2;height:52" coordorigin="1897,573" coordsize="2,52">
              <v:shape style="position:absolute;left:1897;top:573;width:2;height:52" coordorigin="1897,573" coordsize="0,52" path="m1897,573l1897,624e" filled="false" stroked="true" strokeweight=".163027pt" strokecolor="#ff0000">
                <v:path arrowok="t"/>
              </v:shape>
            </v:group>
            <v:group style="position:absolute;left:1877;top:598;width:40;height:2" coordorigin="1877,598" coordsize="40,2">
              <v:shape style="position:absolute;left:1877;top:598;width:40;height:2" coordorigin="1877,598" coordsize="40,0" path="m1877,598l1916,598e" filled="false" stroked="true" strokeweight=".214789pt" strokecolor="#ff0000">
                <v:path arrowok="t"/>
              </v:shape>
            </v:group>
            <v:group style="position:absolute;left:1897;top:572;width:2;height:52" coordorigin="1897,572" coordsize="2,52">
              <v:shape style="position:absolute;left:1897;top:572;width:2;height:52" coordorigin="1897,572" coordsize="0,52" path="m1897,572l1897,624e" filled="false" stroked="true" strokeweight=".163027pt" strokecolor="#ff0000">
                <v:path arrowok="t"/>
              </v:shape>
            </v:group>
            <v:group style="position:absolute;left:1877;top:597;width:40;height:2" coordorigin="1877,597" coordsize="40,2">
              <v:shape style="position:absolute;left:1877;top:597;width:40;height:2" coordorigin="1877,597" coordsize="40,0" path="m1877,597l1916,597e" filled="false" stroked="true" strokeweight=".214789pt" strokecolor="#ff0000">
                <v:path arrowok="t"/>
              </v:shape>
            </v:group>
            <v:group style="position:absolute;left:1897;top:571;width:2;height:52" coordorigin="1897,571" coordsize="2,52">
              <v:shape style="position:absolute;left:1897;top:571;width:2;height:52" coordorigin="1897,571" coordsize="0,52" path="m1897,571l1897,623e" filled="false" stroked="true" strokeweight=".163027pt" strokecolor="#ff0000">
                <v:path arrowok="t"/>
              </v:shape>
            </v:group>
            <v:group style="position:absolute;left:1877;top:596;width:40;height:2" coordorigin="1877,596" coordsize="40,2">
              <v:shape style="position:absolute;left:1877;top:596;width:40;height:2" coordorigin="1877,596" coordsize="40,0" path="m1877,596l1916,596e" filled="false" stroked="true" strokeweight=".214789pt" strokecolor="#ff0000">
                <v:path arrowok="t"/>
              </v:shape>
            </v:group>
            <v:group style="position:absolute;left:1897;top:571;width:2;height:52" coordorigin="1897,571" coordsize="2,52">
              <v:shape style="position:absolute;left:1897;top:571;width:2;height:52" coordorigin="1897,571" coordsize="0,52" path="m1897,571l1897,622e" filled="false" stroked="true" strokeweight=".163027pt" strokecolor="#ff0000">
                <v:path arrowok="t"/>
              </v:shape>
            </v:group>
            <v:group style="position:absolute;left:1877;top:596;width:40;height:2" coordorigin="1877,596" coordsize="40,2">
              <v:shape style="position:absolute;left:1877;top:596;width:40;height:2" coordorigin="1877,596" coordsize="40,0" path="m1877,596l1916,596e" filled="false" stroked="true" strokeweight=".214789pt" strokecolor="#ff0000">
                <v:path arrowok="t"/>
              </v:shape>
            </v:group>
            <v:group style="position:absolute;left:1897;top:570;width:2;height:52" coordorigin="1897,570" coordsize="2,52">
              <v:shape style="position:absolute;left:1897;top:570;width:2;height:52" coordorigin="1897,570" coordsize="0,52" path="m1897,570l1897,621e" filled="false" stroked="true" strokeweight=".163027pt" strokecolor="#ff0000">
                <v:path arrowok="t"/>
              </v:shape>
            </v:group>
            <v:group style="position:absolute;left:1877;top:595;width:40;height:2" coordorigin="1877,595" coordsize="40,2">
              <v:shape style="position:absolute;left:1877;top:595;width:40;height:2" coordorigin="1877,595" coordsize="40,0" path="m1877,595l1916,595e" filled="false" stroked="true" strokeweight=".214789pt" strokecolor="#ff0000">
                <v:path arrowok="t"/>
              </v:shape>
            </v:group>
            <v:group style="position:absolute;left:1897;top:569;width:2;height:52" coordorigin="1897,569" coordsize="2,52">
              <v:shape style="position:absolute;left:1897;top:569;width:2;height:52" coordorigin="1897,569" coordsize="0,52" path="m1897,569l1897,621e" filled="false" stroked="true" strokeweight=".163027pt" strokecolor="#ff0000">
                <v:path arrowok="t"/>
              </v:shape>
            </v:group>
            <v:group style="position:absolute;left:1877;top:594;width:40;height:2" coordorigin="1877,594" coordsize="40,2">
              <v:shape style="position:absolute;left:1877;top:594;width:40;height:2" coordorigin="1877,594" coordsize="40,0" path="m1877,594l1916,594e" filled="false" stroked="true" strokeweight=".214789pt" strokecolor="#ff0000">
                <v:path arrowok="t"/>
              </v:shape>
            </v:group>
            <v:group style="position:absolute;left:1897;top:569;width:2;height:52" coordorigin="1897,569" coordsize="2,52">
              <v:shape style="position:absolute;left:1897;top:569;width:2;height:52" coordorigin="1897,569" coordsize="0,52" path="m1897,569l1897,620e" filled="false" stroked="true" strokeweight=".163027pt" strokecolor="#ff0000">
                <v:path arrowok="t"/>
              </v:shape>
            </v:group>
            <v:group style="position:absolute;left:1877;top:594;width:40;height:2" coordorigin="1877,594" coordsize="40,2">
              <v:shape style="position:absolute;left:1877;top:594;width:40;height:2" coordorigin="1877,594" coordsize="40,0" path="m1877,594l1916,594e" filled="false" stroked="true" strokeweight=".214789pt" strokecolor="#ff0000">
                <v:path arrowok="t"/>
              </v:shape>
            </v:group>
            <v:group style="position:absolute;left:1897;top:568;width:2;height:52" coordorigin="1897,568" coordsize="2,52">
              <v:shape style="position:absolute;left:1897;top:568;width:2;height:52" coordorigin="1897,568" coordsize="0,52" path="m1897,568l1897,619e" filled="false" stroked="true" strokeweight=".163027pt" strokecolor="#ff0000">
                <v:path arrowok="t"/>
              </v:shape>
            </v:group>
            <v:group style="position:absolute;left:1877;top:593;width:40;height:2" coordorigin="1877,593" coordsize="40,2">
              <v:shape style="position:absolute;left:1877;top:593;width:40;height:2" coordorigin="1877,593" coordsize="40,0" path="m1877,593l1916,593e" filled="false" stroked="true" strokeweight=".214789pt" strokecolor="#ff0000">
                <v:path arrowok="t"/>
              </v:shape>
            </v:group>
            <v:group style="position:absolute;left:1897;top:567;width:2;height:52" coordorigin="1897,567" coordsize="2,52">
              <v:shape style="position:absolute;left:1897;top:567;width:2;height:52" coordorigin="1897,567" coordsize="0,52" path="m1897,567l1897,619e" filled="false" stroked="true" strokeweight=".163027pt" strokecolor="#ff0000">
                <v:path arrowok="t"/>
              </v:shape>
            </v:group>
            <v:group style="position:absolute;left:1877;top:592;width:40;height:2" coordorigin="1877,592" coordsize="40,2">
              <v:shape style="position:absolute;left:1877;top:592;width:40;height:2" coordorigin="1877,592" coordsize="40,0" path="m1877,592l1916,592e" filled="false" stroked="true" strokeweight=".214789pt" strokecolor="#ff0000">
                <v:path arrowok="t"/>
              </v:shape>
            </v:group>
            <v:group style="position:absolute;left:1897;top:566;width:2;height:52" coordorigin="1897,566" coordsize="2,52">
              <v:shape style="position:absolute;left:1897;top:566;width:2;height:52" coordorigin="1897,566" coordsize="0,52" path="m1897,566l1897,618e" filled="false" stroked="true" strokeweight=".163027pt" strokecolor="#ff0000">
                <v:path arrowok="t"/>
              </v:shape>
            </v:group>
            <v:group style="position:absolute;left:1877;top:591;width:40;height:2" coordorigin="1877,591" coordsize="40,2">
              <v:shape style="position:absolute;left:1877;top:591;width:40;height:2" coordorigin="1877,591" coordsize="40,0" path="m1877,591l1916,591e" filled="false" stroked="true" strokeweight=".214789pt" strokecolor="#ff0000">
                <v:path arrowok="t"/>
              </v:shape>
            </v:group>
            <v:group style="position:absolute;left:1897;top:566;width:2;height:52" coordorigin="1897,566" coordsize="2,52">
              <v:shape style="position:absolute;left:1897;top:566;width:2;height:52" coordorigin="1897,566" coordsize="0,52" path="m1897,566l1897,617e" filled="false" stroked="true" strokeweight=".163027pt" strokecolor="#ff0000">
                <v:path arrowok="t"/>
              </v:shape>
            </v:group>
            <v:group style="position:absolute;left:1877;top:591;width:40;height:2" coordorigin="1877,591" coordsize="40,2">
              <v:shape style="position:absolute;left:1877;top:591;width:40;height:2" coordorigin="1877,591" coordsize="40,0" path="m1877,591l1916,591e" filled="false" stroked="true" strokeweight=".214789pt" strokecolor="#ff0000">
                <v:path arrowok="t"/>
              </v:shape>
            </v:group>
            <v:group style="position:absolute;left:1897;top:565;width:2;height:52" coordorigin="1897,565" coordsize="2,52">
              <v:shape style="position:absolute;left:1897;top:565;width:2;height:52" coordorigin="1897,565" coordsize="0,52" path="m1897,565l1897,616e" filled="false" stroked="true" strokeweight=".163027pt" strokecolor="#ff0000">
                <v:path arrowok="t"/>
              </v:shape>
            </v:group>
            <v:group style="position:absolute;left:1877;top:590;width:40;height:2" coordorigin="1877,590" coordsize="40,2">
              <v:shape style="position:absolute;left:1877;top:590;width:40;height:2" coordorigin="1877,590" coordsize="40,0" path="m1877,590l1916,590e" filled="false" stroked="true" strokeweight=".214789pt" strokecolor="#ff0000">
                <v:path arrowok="t"/>
              </v:shape>
            </v:group>
            <v:group style="position:absolute;left:1897;top:564;width:2;height:52" coordorigin="1897,564" coordsize="2,52">
              <v:shape style="position:absolute;left:1897;top:564;width:2;height:52" coordorigin="1897,564" coordsize="0,52" path="m1897,564l1897,616e" filled="false" stroked="true" strokeweight=".163027pt" strokecolor="#ff0000">
                <v:path arrowok="t"/>
              </v:shape>
            </v:group>
            <v:group style="position:absolute;left:1877;top:589;width:40;height:2" coordorigin="1877,589" coordsize="40,2">
              <v:shape style="position:absolute;left:1877;top:589;width:40;height:2" coordorigin="1877,589" coordsize="40,0" path="m1877,589l1916,589e" filled="false" stroked="true" strokeweight=".214789pt" strokecolor="#ff0000">
                <v:path arrowok="t"/>
              </v:shape>
            </v:group>
            <v:group style="position:absolute;left:1897;top:564;width:2;height:52" coordorigin="1897,564" coordsize="2,52">
              <v:shape style="position:absolute;left:1897;top:564;width:2;height:52" coordorigin="1897,564" coordsize="0,52" path="m1897,564l1897,615e" filled="false" stroked="true" strokeweight=".163027pt" strokecolor="#ff0000">
                <v:path arrowok="t"/>
              </v:shape>
            </v:group>
            <v:group style="position:absolute;left:1877;top:589;width:40;height:2" coordorigin="1877,589" coordsize="40,2">
              <v:shape style="position:absolute;left:1877;top:589;width:40;height:2" coordorigin="1877,589" coordsize="40,0" path="m1877,589l1916,589e" filled="false" stroked="true" strokeweight=".214789pt" strokecolor="#ff0000">
                <v:path arrowok="t"/>
              </v:shape>
            </v:group>
            <v:group style="position:absolute;left:1897;top:563;width:2;height:52" coordorigin="1897,563" coordsize="2,52">
              <v:shape style="position:absolute;left:1897;top:563;width:2;height:52" coordorigin="1897,563" coordsize="0,52" path="m1897,563l1897,614e" filled="false" stroked="true" strokeweight=".163027pt" strokecolor="#ff0000">
                <v:path arrowok="t"/>
              </v:shape>
            </v:group>
            <v:group style="position:absolute;left:1877;top:588;width:40;height:2" coordorigin="1877,588" coordsize="40,2">
              <v:shape style="position:absolute;left:1877;top:588;width:40;height:2" coordorigin="1877,588" coordsize="40,0" path="m1877,588l1916,588e" filled="false" stroked="true" strokeweight=".214789pt" strokecolor="#ff0000">
                <v:path arrowok="t"/>
              </v:shape>
            </v:group>
            <v:group style="position:absolute;left:1897;top:562;width:2;height:52" coordorigin="1897,562" coordsize="2,52">
              <v:shape style="position:absolute;left:1897;top:562;width:2;height:52" coordorigin="1897,562" coordsize="0,52" path="m1897,562l1897,614e" filled="false" stroked="true" strokeweight=".163027pt" strokecolor="#ff0000">
                <v:path arrowok="t"/>
              </v:shape>
            </v:group>
            <v:group style="position:absolute;left:1877;top:587;width:40;height:2" coordorigin="1877,587" coordsize="40,2">
              <v:shape style="position:absolute;left:1877;top:587;width:40;height:2" coordorigin="1877,587" coordsize="40,0" path="m1877,587l1916,587e" filled="false" stroked="true" strokeweight=".214789pt" strokecolor="#ff0000">
                <v:path arrowok="t"/>
              </v:shape>
            </v:group>
            <v:group style="position:absolute;left:1897;top:561;width:2;height:52" coordorigin="1897,561" coordsize="2,52">
              <v:shape style="position:absolute;left:1897;top:561;width:2;height:52" coordorigin="1897,561" coordsize="0,52" path="m1897,561l1897,613e" filled="false" stroked="true" strokeweight=".163027pt" strokecolor="#ff0000">
                <v:path arrowok="t"/>
              </v:shape>
            </v:group>
            <v:group style="position:absolute;left:1877;top:586;width:40;height:2" coordorigin="1877,586" coordsize="40,2">
              <v:shape style="position:absolute;left:1877;top:586;width:40;height:2" coordorigin="1877,586" coordsize="40,0" path="m1877,586l1916,586e" filled="false" stroked="true" strokeweight=".214789pt" strokecolor="#ff0000">
                <v:path arrowok="t"/>
              </v:shape>
            </v:group>
            <v:group style="position:absolute;left:1897;top:561;width:2;height:52" coordorigin="1897,561" coordsize="2,52">
              <v:shape style="position:absolute;left:1897;top:561;width:2;height:52" coordorigin="1897,561" coordsize="0,52" path="m1897,561l1897,612e" filled="false" stroked="true" strokeweight=".163027pt" strokecolor="#ff0000">
                <v:path arrowok="t"/>
              </v:shape>
            </v:group>
            <v:group style="position:absolute;left:1877;top:586;width:40;height:2" coordorigin="1877,586" coordsize="40,2">
              <v:shape style="position:absolute;left:1877;top:586;width:40;height:2" coordorigin="1877,586" coordsize="40,0" path="m1877,586l1916,586e" filled="false" stroked="true" strokeweight=".214789pt" strokecolor="#ff0000">
                <v:path arrowok="t"/>
              </v:shape>
            </v:group>
            <v:group style="position:absolute;left:1897;top:560;width:2;height:52" coordorigin="1897,560" coordsize="2,52">
              <v:shape style="position:absolute;left:1897;top:560;width:2;height:52" coordorigin="1897,560" coordsize="0,52" path="m1897,560l1897,611e" filled="false" stroked="true" strokeweight=".163027pt" strokecolor="#ff0000">
                <v:path arrowok="t"/>
              </v:shape>
            </v:group>
            <v:group style="position:absolute;left:1877;top:585;width:40;height:2" coordorigin="1877,585" coordsize="40,2">
              <v:shape style="position:absolute;left:1877;top:585;width:40;height:2" coordorigin="1877,585" coordsize="40,0" path="m1877,585l1916,585e" filled="false" stroked="true" strokeweight=".214789pt" strokecolor="#ff0000">
                <v:path arrowok="t"/>
              </v:shape>
            </v:group>
            <v:group style="position:absolute;left:1897;top:559;width:2;height:52" coordorigin="1897,559" coordsize="2,52">
              <v:shape style="position:absolute;left:1897;top:559;width:2;height:52" coordorigin="1897,559" coordsize="0,52" path="m1897,559l1897,611e" filled="false" stroked="true" strokeweight=".163027pt" strokecolor="#ff0000">
                <v:path arrowok="t"/>
              </v:shape>
            </v:group>
            <v:group style="position:absolute;left:1877;top:584;width:40;height:2" coordorigin="1877,584" coordsize="40,2">
              <v:shape style="position:absolute;left:1877;top:584;width:40;height:2" coordorigin="1877,584" coordsize="40,0" path="m1877,584l1916,584e" filled="false" stroked="true" strokeweight=".214789pt" strokecolor="#ff0000">
                <v:path arrowok="t"/>
              </v:shape>
            </v:group>
            <v:group style="position:absolute;left:1897;top:558;width:2;height:52" coordorigin="1897,558" coordsize="2,52">
              <v:shape style="position:absolute;left:1897;top:558;width:2;height:52" coordorigin="1897,558" coordsize="0,52" path="m1897,558l1897,610e" filled="false" stroked="true" strokeweight=".163027pt" strokecolor="#ff0000">
                <v:path arrowok="t"/>
              </v:shape>
            </v:group>
            <v:group style="position:absolute;left:1877;top:583;width:40;height:2" coordorigin="1877,583" coordsize="40,2">
              <v:shape style="position:absolute;left:1877;top:583;width:40;height:2" coordorigin="1877,583" coordsize="40,0" path="m1877,583l1916,583e" filled="false" stroked="true" strokeweight=".214789pt" strokecolor="#ff0000">
                <v:path arrowok="t"/>
              </v:shape>
            </v:group>
            <v:group style="position:absolute;left:1897;top:558;width:2;height:52" coordorigin="1897,558" coordsize="2,52">
              <v:shape style="position:absolute;left:1897;top:558;width:2;height:52" coordorigin="1897,558" coordsize="0,52" path="m1897,558l1897,609e" filled="false" stroked="true" strokeweight=".163027pt" strokecolor="#ff0000">
                <v:path arrowok="t"/>
              </v:shape>
            </v:group>
            <v:group style="position:absolute;left:1877;top:583;width:40;height:2" coordorigin="1877,583" coordsize="40,2">
              <v:shape style="position:absolute;left:1877;top:583;width:40;height:2" coordorigin="1877,583" coordsize="40,0" path="m1877,583l1916,583e" filled="false" stroked="true" strokeweight=".214789pt" strokecolor="#ff0000">
                <v:path arrowok="t"/>
              </v:shape>
            </v:group>
            <v:group style="position:absolute;left:1897;top:557;width:2;height:52" coordorigin="1897,557" coordsize="2,52">
              <v:shape style="position:absolute;left:1897;top:557;width:2;height:52" coordorigin="1897,557" coordsize="0,52" path="m1897,557l1897,608e" filled="false" stroked="true" strokeweight=".163027pt" strokecolor="#ff0000">
                <v:path arrowok="t"/>
              </v:shape>
            </v:group>
            <v:group style="position:absolute;left:1877;top:582;width:40;height:2" coordorigin="1877,582" coordsize="40,2">
              <v:shape style="position:absolute;left:1877;top:582;width:40;height:2" coordorigin="1877,582" coordsize="40,0" path="m1877,582l1916,582e" filled="false" stroked="true" strokeweight=".214789pt" strokecolor="#ff0000">
                <v:path arrowok="t"/>
              </v:shape>
            </v:group>
            <v:group style="position:absolute;left:1897;top:556;width:2;height:52" coordorigin="1897,556" coordsize="2,52">
              <v:shape style="position:absolute;left:1897;top:556;width:2;height:52" coordorigin="1897,556" coordsize="0,52" path="m1897,556l1897,608e" filled="false" stroked="true" strokeweight=".163027pt" strokecolor="#ff0000">
                <v:path arrowok="t"/>
              </v:shape>
            </v:group>
            <v:group style="position:absolute;left:1877;top:581;width:40;height:2" coordorigin="1877,581" coordsize="40,2">
              <v:shape style="position:absolute;left:1877;top:581;width:40;height:2" coordorigin="1877,581" coordsize="40,0" path="m1877,581l1916,581e" filled="false" stroked="true" strokeweight=".214789pt" strokecolor="#ff0000">
                <v:path arrowok="t"/>
              </v:shape>
            </v:group>
            <v:group style="position:absolute;left:1897;top:556;width:2;height:52" coordorigin="1897,556" coordsize="2,52">
              <v:shape style="position:absolute;left:1897;top:556;width:2;height:52" coordorigin="1897,556" coordsize="0,52" path="m1897,556l1897,607e" filled="false" stroked="true" strokeweight=".163027pt" strokecolor="#ff0000">
                <v:path arrowok="t"/>
              </v:shape>
            </v:group>
            <v:group style="position:absolute;left:1877;top:581;width:40;height:2" coordorigin="1877,581" coordsize="40,2">
              <v:shape style="position:absolute;left:1877;top:581;width:40;height:2" coordorigin="1877,581" coordsize="40,0" path="m1877,581l1916,581e" filled="false" stroked="true" strokeweight=".214789pt" strokecolor="#ff0000">
                <v:path arrowok="t"/>
              </v:shape>
            </v:group>
            <v:group style="position:absolute;left:1897;top:555;width:2;height:52" coordorigin="1897,555" coordsize="2,52">
              <v:shape style="position:absolute;left:1897;top:555;width:2;height:52" coordorigin="1897,555" coordsize="0,52" path="m1897,555l1897,606e" filled="false" stroked="true" strokeweight=".163027pt" strokecolor="#ff0000">
                <v:path arrowok="t"/>
              </v:shape>
            </v:group>
            <v:group style="position:absolute;left:1877;top:580;width:40;height:2" coordorigin="1877,580" coordsize="40,2">
              <v:shape style="position:absolute;left:1877;top:580;width:40;height:2" coordorigin="1877,580" coordsize="40,0" path="m1877,580l1916,580e" filled="false" stroked="true" strokeweight=".214789pt" strokecolor="#ff0000">
                <v:path arrowok="t"/>
              </v:shape>
            </v:group>
            <v:group style="position:absolute;left:1897;top:554;width:2;height:52" coordorigin="1897,554" coordsize="2,52">
              <v:shape style="position:absolute;left:1897;top:554;width:2;height:52" coordorigin="1897,554" coordsize="0,52" path="m1897,554l1897,606e" filled="false" stroked="true" strokeweight=".163027pt" strokecolor="#ff0000">
                <v:path arrowok="t"/>
              </v:shape>
            </v:group>
            <v:group style="position:absolute;left:1877;top:579;width:40;height:2" coordorigin="1877,579" coordsize="40,2">
              <v:shape style="position:absolute;left:1877;top:579;width:40;height:2" coordorigin="1877,579" coordsize="40,0" path="m1877,579l1916,579e" filled="false" stroked="true" strokeweight=".214789pt" strokecolor="#ff0000">
                <v:path arrowok="t"/>
              </v:shape>
            </v:group>
            <v:group style="position:absolute;left:1897;top:553;width:2;height:52" coordorigin="1897,553" coordsize="2,52">
              <v:shape style="position:absolute;left:1897;top:553;width:2;height:52" coordorigin="1897,553" coordsize="0,52" path="m1897,553l1897,605e" filled="false" stroked="true" strokeweight=".163027pt" strokecolor="#ff0000">
                <v:path arrowok="t"/>
              </v:shape>
            </v:group>
            <v:group style="position:absolute;left:1877;top:578;width:40;height:2" coordorigin="1877,578" coordsize="40,2">
              <v:shape style="position:absolute;left:1877;top:578;width:40;height:2" coordorigin="1877,578" coordsize="40,0" path="m1877,578l1916,578e" filled="false" stroked="true" strokeweight=".214789pt" strokecolor="#ff0000">
                <v:path arrowok="t"/>
              </v:shape>
            </v:group>
            <v:group style="position:absolute;left:1897;top:553;width:2;height:52" coordorigin="1897,553" coordsize="2,52">
              <v:shape style="position:absolute;left:1897;top:553;width:2;height:52" coordorigin="1897,553" coordsize="0,52" path="m1897,553l1897,604e" filled="false" stroked="true" strokeweight=".163027pt" strokecolor="#ff0000">
                <v:path arrowok="t"/>
              </v:shape>
            </v:group>
            <v:group style="position:absolute;left:1877;top:578;width:40;height:2" coordorigin="1877,578" coordsize="40,2">
              <v:shape style="position:absolute;left:1877;top:578;width:40;height:2" coordorigin="1877,578" coordsize="40,0" path="m1877,578l1916,578e" filled="false" stroked="true" strokeweight=".214789pt" strokecolor="#ff0000">
                <v:path arrowok="t"/>
              </v:shape>
            </v:group>
            <v:group style="position:absolute;left:1897;top:552;width:2;height:52" coordorigin="1897,552" coordsize="2,52">
              <v:shape style="position:absolute;left:1897;top:552;width:2;height:52" coordorigin="1897,552" coordsize="0,52" path="m1897,552l1897,603e" filled="false" stroked="true" strokeweight=".163027pt" strokecolor="#ff0000">
                <v:path arrowok="t"/>
              </v:shape>
            </v:group>
            <v:group style="position:absolute;left:1877;top:577;width:40;height:2" coordorigin="1877,577" coordsize="40,2">
              <v:shape style="position:absolute;left:1877;top:577;width:40;height:2" coordorigin="1877,577" coordsize="40,0" path="m1877,577l1916,577e" filled="false" stroked="true" strokeweight=".214789pt" strokecolor="#ff0000">
                <v:path arrowok="t"/>
              </v:shape>
            </v:group>
            <v:group style="position:absolute;left:1897;top:551;width:2;height:52" coordorigin="1897,551" coordsize="2,52">
              <v:shape style="position:absolute;left:1897;top:551;width:2;height:52" coordorigin="1897,551" coordsize="0,52" path="m1897,551l1897,603e" filled="false" stroked="true" strokeweight=".163027pt" strokecolor="#ff0000">
                <v:path arrowok="t"/>
              </v:shape>
            </v:group>
            <v:group style="position:absolute;left:1877;top:576;width:40;height:2" coordorigin="1877,576" coordsize="40,2">
              <v:shape style="position:absolute;left:1877;top:576;width:40;height:2" coordorigin="1877,576" coordsize="40,0" path="m1877,576l1916,576e" filled="false" stroked="true" strokeweight=".214789pt" strokecolor="#ff0000">
                <v:path arrowok="t"/>
              </v:shape>
            </v:group>
            <v:group style="position:absolute;left:1897;top:551;width:2;height:52" coordorigin="1897,551" coordsize="2,52">
              <v:shape style="position:absolute;left:1897;top:551;width:2;height:52" coordorigin="1897,551" coordsize="0,52" path="m1897,551l1897,602e" filled="false" stroked="true" strokeweight=".163027pt" strokecolor="#ff0000">
                <v:path arrowok="t"/>
              </v:shape>
            </v:group>
            <v:group style="position:absolute;left:1877;top:576;width:40;height:2" coordorigin="1877,576" coordsize="40,2">
              <v:shape style="position:absolute;left:1877;top:576;width:40;height:2" coordorigin="1877,576" coordsize="40,0" path="m1877,576l1916,576e" filled="false" stroked="true" strokeweight=".214789pt" strokecolor="#ff0000">
                <v:path arrowok="t"/>
              </v:shape>
            </v:group>
            <v:group style="position:absolute;left:1897;top:550;width:2;height:52" coordorigin="1897,550" coordsize="2,52">
              <v:shape style="position:absolute;left:1897;top:550;width:2;height:52" coordorigin="1897,550" coordsize="0,52" path="m1897,550l1897,601e" filled="false" stroked="true" strokeweight=".163027pt" strokecolor="#ff0000">
                <v:path arrowok="t"/>
              </v:shape>
            </v:group>
            <v:group style="position:absolute;left:1877;top:575;width:40;height:2" coordorigin="1877,575" coordsize="40,2">
              <v:shape style="position:absolute;left:1877;top:575;width:40;height:2" coordorigin="1877,575" coordsize="40,0" path="m1877,575l1916,575e" filled="false" stroked="true" strokeweight=".214789pt" strokecolor="#ff0000">
                <v:path arrowok="t"/>
              </v:shape>
            </v:group>
            <v:group style="position:absolute;left:1897;top:549;width:2;height:52" coordorigin="1897,549" coordsize="2,52">
              <v:shape style="position:absolute;left:1897;top:549;width:2;height:52" coordorigin="1897,549" coordsize="0,52" path="m1897,549l1897,601e" filled="false" stroked="true" strokeweight=".163027pt" strokecolor="#ff0000">
                <v:path arrowok="t"/>
              </v:shape>
            </v:group>
            <v:group style="position:absolute;left:1877;top:574;width:40;height:2" coordorigin="1877,574" coordsize="40,2">
              <v:shape style="position:absolute;left:1877;top:574;width:40;height:2" coordorigin="1877,574" coordsize="40,0" path="m1877,574l1916,574e" filled="false" stroked="true" strokeweight=".214789pt" strokecolor="#ff0000">
                <v:path arrowok="t"/>
              </v:shape>
            </v:group>
            <v:group style="position:absolute;left:1897;top:548;width:2;height:52" coordorigin="1897,548" coordsize="2,52">
              <v:shape style="position:absolute;left:1897;top:548;width:2;height:52" coordorigin="1897,548" coordsize="0,52" path="m1897,548l1897,600e" filled="false" stroked="true" strokeweight=".163027pt" strokecolor="#ff0000">
                <v:path arrowok="t"/>
              </v:shape>
            </v:group>
            <v:group style="position:absolute;left:1877;top:573;width:40;height:2" coordorigin="1877,573" coordsize="40,2">
              <v:shape style="position:absolute;left:1877;top:573;width:40;height:2" coordorigin="1877,573" coordsize="40,0" path="m1877,573l1916,573e" filled="false" stroked="true" strokeweight=".214789pt" strokecolor="#ff0000">
                <v:path arrowok="t"/>
              </v:shape>
            </v:group>
            <v:group style="position:absolute;left:1897;top:548;width:2;height:52" coordorigin="1897,548" coordsize="2,52">
              <v:shape style="position:absolute;left:1897;top:548;width:2;height:52" coordorigin="1897,548" coordsize="0,52" path="m1897,548l1897,599e" filled="false" stroked="true" strokeweight=".163027pt" strokecolor="#ff0000">
                <v:path arrowok="t"/>
              </v:shape>
            </v:group>
            <v:group style="position:absolute;left:1877;top:573;width:40;height:2" coordorigin="1877,573" coordsize="40,2">
              <v:shape style="position:absolute;left:1877;top:573;width:40;height:2" coordorigin="1877,573" coordsize="40,0" path="m1877,573l1916,573e" filled="false" stroked="true" strokeweight=".214789pt" strokecolor="#ff0000">
                <v:path arrowok="t"/>
              </v:shape>
            </v:group>
            <v:group style="position:absolute;left:1897;top:547;width:2;height:52" coordorigin="1897,547" coordsize="2,52">
              <v:shape style="position:absolute;left:1897;top:547;width:2;height:52" coordorigin="1897,547" coordsize="0,52" path="m1897,547l1897,598e" filled="false" stroked="true" strokeweight=".163027pt" strokecolor="#ff0000">
                <v:path arrowok="t"/>
              </v:shape>
            </v:group>
            <v:group style="position:absolute;left:1877;top:572;width:40;height:2" coordorigin="1877,572" coordsize="40,2">
              <v:shape style="position:absolute;left:1877;top:572;width:40;height:2" coordorigin="1877,572" coordsize="40,0" path="m1877,572l1916,572e" filled="false" stroked="true" strokeweight=".214789pt" strokecolor="#ff0000">
                <v:path arrowok="t"/>
              </v:shape>
            </v:group>
            <v:group style="position:absolute;left:1897;top:546;width:2;height:52" coordorigin="1897,546" coordsize="2,52">
              <v:shape style="position:absolute;left:1897;top:546;width:2;height:52" coordorigin="1897,546" coordsize="0,52" path="m1897,546l1897,598e" filled="false" stroked="true" strokeweight=".163027pt" strokecolor="#ff0000">
                <v:path arrowok="t"/>
              </v:shape>
            </v:group>
            <v:group style="position:absolute;left:1877;top:571;width:40;height:2" coordorigin="1877,571" coordsize="40,2">
              <v:shape style="position:absolute;left:1877;top:571;width:40;height:2" coordorigin="1877,571" coordsize="40,0" path="m1877,571l1916,571e" filled="false" stroked="true" strokeweight=".214789pt" strokecolor="#ff0000">
                <v:path arrowok="t"/>
              </v:shape>
            </v:group>
            <v:group style="position:absolute;left:1897;top:545;width:2;height:52" coordorigin="1897,545" coordsize="2,52">
              <v:shape style="position:absolute;left:1897;top:545;width:2;height:52" coordorigin="1897,545" coordsize="0,52" path="m1897,545l1897,597e" filled="false" stroked="true" strokeweight=".163027pt" strokecolor="#ff0000">
                <v:path arrowok="t"/>
              </v:shape>
            </v:group>
            <v:group style="position:absolute;left:1877;top:571;width:40;height:2" coordorigin="1877,571" coordsize="40,2">
              <v:shape style="position:absolute;left:1877;top:571;width:40;height:2" coordorigin="1877,571" coordsize="40,0" path="m1877,571l1916,571e" filled="false" stroked="true" strokeweight=".214789pt" strokecolor="#ff0000">
                <v:path arrowok="t"/>
              </v:shape>
            </v:group>
            <v:group style="position:absolute;left:1897;top:545;width:2;height:52" coordorigin="1897,545" coordsize="2,52">
              <v:shape style="position:absolute;left:1897;top:545;width:2;height:52" coordorigin="1897,545" coordsize="0,52" path="m1897,545l1897,596e" filled="false" stroked="true" strokeweight=".163027pt" strokecolor="#ff0000">
                <v:path arrowok="t"/>
              </v:shape>
            </v:group>
            <v:group style="position:absolute;left:1877;top:570;width:40;height:2" coordorigin="1877,570" coordsize="40,2">
              <v:shape style="position:absolute;left:1877;top:570;width:40;height:2" coordorigin="1877,570" coordsize="40,0" path="m1877,570l1916,570e" filled="false" stroked="true" strokeweight=".214789pt" strokecolor="#ff0000">
                <v:path arrowok="t"/>
              </v:shape>
            </v:group>
            <v:group style="position:absolute;left:1897;top:544;width:2;height:52" coordorigin="1897,544" coordsize="2,52">
              <v:shape style="position:absolute;left:1897;top:544;width:2;height:52" coordorigin="1897,544" coordsize="0,52" path="m1897,544l1897,595e" filled="false" stroked="true" strokeweight=".163027pt" strokecolor="#ff0000">
                <v:path arrowok="t"/>
              </v:shape>
            </v:group>
            <v:group style="position:absolute;left:1877;top:569;width:40;height:2" coordorigin="1877,569" coordsize="40,2">
              <v:shape style="position:absolute;left:1877;top:569;width:40;height:2" coordorigin="1877,569" coordsize="40,0" path="m1877,569l1916,569e" filled="false" stroked="true" strokeweight=".214789pt" strokecolor="#ff0000">
                <v:path arrowok="t"/>
              </v:shape>
            </v:group>
            <v:group style="position:absolute;left:1897;top:543;width:2;height:52" coordorigin="1897,543" coordsize="2,52">
              <v:shape style="position:absolute;left:1897;top:543;width:2;height:52" coordorigin="1897,543" coordsize="0,52" path="m1897,543l1897,595e" filled="false" stroked="true" strokeweight=".163027pt" strokecolor="#ff0000">
                <v:path arrowok="t"/>
              </v:shape>
            </v:group>
            <v:group style="position:absolute;left:1877;top:568;width:40;height:2" coordorigin="1877,568" coordsize="40,2">
              <v:shape style="position:absolute;left:1877;top:568;width:40;height:2" coordorigin="1877,568" coordsize="40,0" path="m1877,568l1916,568e" filled="false" stroked="true" strokeweight=".214789pt" strokecolor="#ff0000">
                <v:path arrowok="t"/>
              </v:shape>
            </v:group>
            <v:group style="position:absolute;left:1897;top:543;width:2;height:52" coordorigin="1897,543" coordsize="2,52">
              <v:shape style="position:absolute;left:1897;top:543;width:2;height:52" coordorigin="1897,543" coordsize="0,52" path="m1897,543l1897,594e" filled="false" stroked="true" strokeweight=".163027pt" strokecolor="#ff0000">
                <v:path arrowok="t"/>
              </v:shape>
            </v:group>
            <v:group style="position:absolute;left:1877;top:568;width:40;height:2" coordorigin="1877,568" coordsize="40,2">
              <v:shape style="position:absolute;left:1877;top:568;width:40;height:2" coordorigin="1877,568" coordsize="40,0" path="m1877,568l1916,568e" filled="false" stroked="true" strokeweight=".214789pt" strokecolor="#ff0000">
                <v:path arrowok="t"/>
              </v:shape>
            </v:group>
            <v:group style="position:absolute;left:1897;top:542;width:2;height:52" coordorigin="1897,542" coordsize="2,52">
              <v:shape style="position:absolute;left:1897;top:542;width:2;height:52" coordorigin="1897,542" coordsize="0,52" path="m1897,542l1897,593e" filled="false" stroked="true" strokeweight=".163027pt" strokecolor="#ff0000">
                <v:path arrowok="t"/>
              </v:shape>
            </v:group>
            <v:group style="position:absolute;left:1877;top:567;width:40;height:2" coordorigin="1877,567" coordsize="40,2">
              <v:shape style="position:absolute;left:1877;top:567;width:40;height:2" coordorigin="1877,567" coordsize="40,0" path="m1877,567l1916,567e" filled="false" stroked="true" strokeweight=".214789pt" strokecolor="#ff0000">
                <v:path arrowok="t"/>
              </v:shape>
            </v:group>
            <v:group style="position:absolute;left:1897;top:541;width:2;height:52" coordorigin="1897,541" coordsize="2,52">
              <v:shape style="position:absolute;left:1897;top:541;width:2;height:52" coordorigin="1897,541" coordsize="0,52" path="m1897,541l1897,593e" filled="false" stroked="true" strokeweight=".163027pt" strokecolor="#ff0000">
                <v:path arrowok="t"/>
              </v:shape>
            </v:group>
            <v:group style="position:absolute;left:1877;top:566;width:40;height:2" coordorigin="1877,566" coordsize="40,2">
              <v:shape style="position:absolute;left:1877;top:566;width:40;height:2" coordorigin="1877,566" coordsize="40,0" path="m1877,566l1916,566e" filled="false" stroked="true" strokeweight=".214789pt" strokecolor="#ff0000">
                <v:path arrowok="t"/>
              </v:shape>
            </v:group>
            <v:group style="position:absolute;left:1897;top:540;width:2;height:52" coordorigin="1897,540" coordsize="2,52">
              <v:shape style="position:absolute;left:1897;top:540;width:2;height:52" coordorigin="1897,540" coordsize="0,52" path="m1897,540l1897,592e" filled="false" stroked="true" strokeweight=".163027pt" strokecolor="#ff0000">
                <v:path arrowok="t"/>
              </v:shape>
            </v:group>
            <v:group style="position:absolute;left:1877;top:565;width:40;height:2" coordorigin="1877,565" coordsize="40,2">
              <v:shape style="position:absolute;left:1877;top:565;width:40;height:2" coordorigin="1877,565" coordsize="40,0" path="m1877,565l1916,565e" filled="false" stroked="true" strokeweight=".214789pt" strokecolor="#ff0000">
                <v:path arrowok="t"/>
              </v:shape>
            </v:group>
            <v:group style="position:absolute;left:1897;top:540;width:2;height:52" coordorigin="1897,540" coordsize="2,52">
              <v:shape style="position:absolute;left:1897;top:540;width:2;height:52" coordorigin="1897,540" coordsize="0,52" path="m1897,540l1897,591e" filled="false" stroked="true" strokeweight=".163027pt" strokecolor="#ff0000">
                <v:path arrowok="t"/>
              </v:shape>
            </v:group>
            <v:group style="position:absolute;left:1877;top:565;width:40;height:2" coordorigin="1877,565" coordsize="40,2">
              <v:shape style="position:absolute;left:1877;top:565;width:40;height:2" coordorigin="1877,565" coordsize="40,0" path="m1877,565l1916,565e" filled="false" stroked="true" strokeweight=".214789pt" strokecolor="#ff0000">
                <v:path arrowok="t"/>
              </v:shape>
            </v:group>
            <v:group style="position:absolute;left:1897;top:539;width:2;height:52" coordorigin="1897,539" coordsize="2,52">
              <v:shape style="position:absolute;left:1897;top:539;width:2;height:52" coordorigin="1897,539" coordsize="0,52" path="m1897,539l1897,590e" filled="false" stroked="true" strokeweight=".163027pt" strokecolor="#ff0000">
                <v:path arrowok="t"/>
              </v:shape>
            </v:group>
            <v:group style="position:absolute;left:1877;top:564;width:40;height:2" coordorigin="1877,564" coordsize="40,2">
              <v:shape style="position:absolute;left:1877;top:564;width:40;height:2" coordorigin="1877,564" coordsize="40,0" path="m1877,564l1916,564e" filled="false" stroked="true" strokeweight=".214789pt" strokecolor="#ff0000">
                <v:path arrowok="t"/>
              </v:shape>
            </v:group>
            <v:group style="position:absolute;left:1897;top:538;width:2;height:52" coordorigin="1897,538" coordsize="2,52">
              <v:shape style="position:absolute;left:1897;top:538;width:2;height:52" coordorigin="1897,538" coordsize="0,52" path="m1897,538l1897,590e" filled="false" stroked="true" strokeweight=".163027pt" strokecolor="#ff0000">
                <v:path arrowok="t"/>
              </v:shape>
            </v:group>
            <v:group style="position:absolute;left:1877;top:563;width:40;height:2" coordorigin="1877,563" coordsize="40,2">
              <v:shape style="position:absolute;left:1877;top:563;width:40;height:2" coordorigin="1877,563" coordsize="40,0" path="m1877,563l1916,563e" filled="false" stroked="true" strokeweight=".214789pt" strokecolor="#ff0000">
                <v:path arrowok="t"/>
              </v:shape>
            </v:group>
            <v:group style="position:absolute;left:1897;top:538;width:2;height:52" coordorigin="1897,538" coordsize="2,52">
              <v:shape style="position:absolute;left:1897;top:538;width:2;height:52" coordorigin="1897,538" coordsize="0,52" path="m1897,538l1897,589e" filled="false" stroked="true" strokeweight=".163027pt" strokecolor="#ff0000">
                <v:path arrowok="t"/>
              </v:shape>
            </v:group>
            <v:group style="position:absolute;left:1877;top:563;width:40;height:2" coordorigin="1877,563" coordsize="40,2">
              <v:shape style="position:absolute;left:1877;top:563;width:40;height:2" coordorigin="1877,563" coordsize="40,0" path="m1877,563l1916,563e" filled="false" stroked="true" strokeweight=".214789pt" strokecolor="#ff0000">
                <v:path arrowok="t"/>
              </v:shape>
            </v:group>
            <v:group style="position:absolute;left:1897;top:537;width:2;height:52" coordorigin="1897,537" coordsize="2,52">
              <v:shape style="position:absolute;left:1897;top:537;width:2;height:52" coordorigin="1897,537" coordsize="0,52" path="m1897,537l1897,588e" filled="false" stroked="true" strokeweight=".163027pt" strokecolor="#ff0000">
                <v:path arrowok="t"/>
              </v:shape>
            </v:group>
            <v:group style="position:absolute;left:1877;top:562;width:40;height:2" coordorigin="1877,562" coordsize="40,2">
              <v:shape style="position:absolute;left:1877;top:562;width:40;height:2" coordorigin="1877,562" coordsize="40,0" path="m1877,562l1916,562e" filled="false" stroked="true" strokeweight=".214789pt" strokecolor="#ff0000">
                <v:path arrowok="t"/>
              </v:shape>
            </v:group>
            <v:group style="position:absolute;left:1897;top:536;width:2;height:52" coordorigin="1897,536" coordsize="2,52">
              <v:shape style="position:absolute;left:1897;top:536;width:2;height:52" coordorigin="1897,536" coordsize="0,52" path="m1897,536l1897,588e" filled="false" stroked="true" strokeweight=".163027pt" strokecolor="#ff0000">
                <v:path arrowok="t"/>
              </v:shape>
            </v:group>
            <v:group style="position:absolute;left:1877;top:561;width:40;height:2" coordorigin="1877,561" coordsize="40,2">
              <v:shape style="position:absolute;left:1877;top:561;width:40;height:2" coordorigin="1877,561" coordsize="40,0" path="m1877,561l1916,561e" filled="false" stroked="true" strokeweight=".214789pt" strokecolor="#ff0000">
                <v:path arrowok="t"/>
              </v:shape>
            </v:group>
            <v:group style="position:absolute;left:1897;top:535;width:2;height:52" coordorigin="1897,535" coordsize="2,52">
              <v:shape style="position:absolute;left:1897;top:535;width:2;height:52" coordorigin="1897,535" coordsize="0,52" path="m1897,535l1897,587e" filled="false" stroked="true" strokeweight=".163027pt" strokecolor="#ff0000">
                <v:path arrowok="t"/>
              </v:shape>
            </v:group>
            <v:group style="position:absolute;left:1877;top:560;width:40;height:2" coordorigin="1877,560" coordsize="40,2">
              <v:shape style="position:absolute;left:1877;top:560;width:40;height:2" coordorigin="1877,560" coordsize="40,0" path="m1877,560l1916,560e" filled="false" stroked="true" strokeweight=".214789pt" strokecolor="#ff0000">
                <v:path arrowok="t"/>
              </v:shape>
            </v:group>
            <v:group style="position:absolute;left:1897;top:535;width:2;height:52" coordorigin="1897,535" coordsize="2,52">
              <v:shape style="position:absolute;left:1897;top:535;width:2;height:52" coordorigin="1897,535" coordsize="0,52" path="m1897,535l1897,586e" filled="false" stroked="true" strokeweight=".163027pt" strokecolor="#ff0000">
                <v:path arrowok="t"/>
              </v:shape>
            </v:group>
            <v:group style="position:absolute;left:1877;top:560;width:40;height:2" coordorigin="1877,560" coordsize="40,2">
              <v:shape style="position:absolute;left:1877;top:560;width:40;height:2" coordorigin="1877,560" coordsize="40,0" path="m1877,560l1916,560e" filled="false" stroked="true" strokeweight=".214789pt" strokecolor="#ff0000">
                <v:path arrowok="t"/>
              </v:shape>
            </v:group>
            <v:group style="position:absolute;left:1897;top:534;width:2;height:52" coordorigin="1897,534" coordsize="2,52">
              <v:shape style="position:absolute;left:1897;top:534;width:2;height:52" coordorigin="1897,534" coordsize="0,52" path="m1897,534l1897,585e" filled="false" stroked="true" strokeweight=".163027pt" strokecolor="#ff0000">
                <v:path arrowok="t"/>
              </v:shape>
            </v:group>
            <v:group style="position:absolute;left:1877;top:559;width:40;height:2" coordorigin="1877,559" coordsize="40,2">
              <v:shape style="position:absolute;left:1877;top:559;width:40;height:2" coordorigin="1877,559" coordsize="40,0" path="m1877,559l1916,559e" filled="false" stroked="true" strokeweight=".214789pt" strokecolor="#ff0000">
                <v:path arrowok="t"/>
              </v:shape>
            </v:group>
            <v:group style="position:absolute;left:1897;top:533;width:2;height:52" coordorigin="1897,533" coordsize="2,52">
              <v:shape style="position:absolute;left:1897;top:533;width:2;height:52" coordorigin="1897,533" coordsize="0,52" path="m1897,533l1897,585e" filled="false" stroked="true" strokeweight=".163027pt" strokecolor="#ff0000">
                <v:path arrowok="t"/>
              </v:shape>
            </v:group>
            <v:group style="position:absolute;left:1877;top:558;width:40;height:2" coordorigin="1877,558" coordsize="40,2">
              <v:shape style="position:absolute;left:1877;top:558;width:40;height:2" coordorigin="1877,558" coordsize="40,0" path="m1877,558l1916,558e" filled="false" stroked="true" strokeweight=".214789pt" strokecolor="#ff0000">
                <v:path arrowok="t"/>
              </v:shape>
            </v:group>
            <v:group style="position:absolute;left:1897;top:532;width:2;height:52" coordorigin="1897,532" coordsize="2,52">
              <v:shape style="position:absolute;left:1897;top:532;width:2;height:52" coordorigin="1897,532" coordsize="0,52" path="m1897,532l1897,584e" filled="false" stroked="true" strokeweight=".163027pt" strokecolor="#ff0000">
                <v:path arrowok="t"/>
              </v:shape>
            </v:group>
            <v:group style="position:absolute;left:1877;top:558;width:40;height:2" coordorigin="1877,558" coordsize="40,2">
              <v:shape style="position:absolute;left:1877;top:558;width:40;height:2" coordorigin="1877,558" coordsize="40,0" path="m1877,558l1916,558e" filled="false" stroked="true" strokeweight=".214789pt" strokecolor="#ff0000">
                <v:path arrowok="t"/>
              </v:shape>
            </v:group>
            <v:group style="position:absolute;left:1897;top:532;width:2;height:52" coordorigin="1897,532" coordsize="2,52">
              <v:shape style="position:absolute;left:1897;top:532;width:2;height:52" coordorigin="1897,532" coordsize="0,52" path="m1897,532l1897,583e" filled="false" stroked="true" strokeweight=".163027pt" strokecolor="#ff0000">
                <v:path arrowok="t"/>
              </v:shape>
            </v:group>
            <v:group style="position:absolute;left:1877;top:557;width:40;height:2" coordorigin="1877,557" coordsize="40,2">
              <v:shape style="position:absolute;left:1877;top:557;width:40;height:2" coordorigin="1877,557" coordsize="40,0" path="m1877,557l1916,557e" filled="false" stroked="true" strokeweight=".214789pt" strokecolor="#ff0000">
                <v:path arrowok="t"/>
              </v:shape>
            </v:group>
            <v:group style="position:absolute;left:1897;top:531;width:2;height:52" coordorigin="1897,531" coordsize="2,52">
              <v:shape style="position:absolute;left:1897;top:531;width:2;height:52" coordorigin="1897,531" coordsize="0,52" path="m1897,531l1897,583e" filled="false" stroked="true" strokeweight=".163027pt" strokecolor="#ff0000">
                <v:path arrowok="t"/>
              </v:shape>
            </v:group>
            <v:group style="position:absolute;left:1877;top:556;width:40;height:2" coordorigin="1877,556" coordsize="40,2">
              <v:shape style="position:absolute;left:1877;top:556;width:40;height:2" coordorigin="1877,556" coordsize="40,0" path="m1877,556l1916,556e" filled="false" stroked="true" strokeweight=".214789pt" strokecolor="#ff0000">
                <v:path arrowok="t"/>
              </v:shape>
            </v:group>
            <v:group style="position:absolute;left:1897;top:530;width:2;height:52" coordorigin="1897,530" coordsize="2,52">
              <v:shape style="position:absolute;left:1897;top:530;width:2;height:52" coordorigin="1897,530" coordsize="0,52" path="m1897,530l1897,582e" filled="false" stroked="true" strokeweight=".163027pt" strokecolor="#ff0000">
                <v:path arrowok="t"/>
              </v:shape>
            </v:group>
            <v:group style="position:absolute;left:1877;top:555;width:40;height:2" coordorigin="1877,555" coordsize="40,2">
              <v:shape style="position:absolute;left:1877;top:555;width:40;height:2" coordorigin="1877,555" coordsize="40,0" path="m1877,555l1916,555e" filled="false" stroked="true" strokeweight=".214789pt" strokecolor="#ff0000">
                <v:path arrowok="t"/>
              </v:shape>
            </v:group>
            <v:group style="position:absolute;left:1897;top:530;width:2;height:52" coordorigin="1897,530" coordsize="2,52">
              <v:shape style="position:absolute;left:1897;top:530;width:2;height:52" coordorigin="1897,530" coordsize="0,52" path="m1897,530l1897,581e" filled="false" stroked="true" strokeweight=".163027pt" strokecolor="#ff0000">
                <v:path arrowok="t"/>
              </v:shape>
            </v:group>
            <v:group style="position:absolute;left:1877;top:555;width:40;height:2" coordorigin="1877,555" coordsize="40,2">
              <v:shape style="position:absolute;left:1877;top:555;width:40;height:2" coordorigin="1877,555" coordsize="40,0" path="m1877,555l1916,555e" filled="false" stroked="true" strokeweight=".214789pt" strokecolor="#ff0000">
                <v:path arrowok="t"/>
              </v:shape>
            </v:group>
            <v:group style="position:absolute;left:1897;top:529;width:2;height:52" coordorigin="1897,529" coordsize="2,52">
              <v:shape style="position:absolute;left:1897;top:529;width:2;height:52" coordorigin="1897,529" coordsize="0,52" path="m1897,529l1897,580e" filled="false" stroked="true" strokeweight=".163027pt" strokecolor="#ff0000">
                <v:path arrowok="t"/>
              </v:shape>
            </v:group>
            <v:group style="position:absolute;left:1877;top:554;width:40;height:2" coordorigin="1877,554" coordsize="40,2">
              <v:shape style="position:absolute;left:1877;top:554;width:40;height:2" coordorigin="1877,554" coordsize="40,0" path="m1877,554l1916,554e" filled="false" stroked="true" strokeweight=".214789pt" strokecolor="#ff0000">
                <v:path arrowok="t"/>
              </v:shape>
            </v:group>
            <v:group style="position:absolute;left:1897;top:528;width:2;height:52" coordorigin="1897,528" coordsize="2,52">
              <v:shape style="position:absolute;left:1897;top:528;width:2;height:52" coordorigin="1897,528" coordsize="0,52" path="m1897,528l1897,580e" filled="false" stroked="true" strokeweight=".163027pt" strokecolor="#ff0000">
                <v:path arrowok="t"/>
              </v:shape>
            </v:group>
            <v:group style="position:absolute;left:1877;top:553;width:40;height:2" coordorigin="1877,553" coordsize="40,2">
              <v:shape style="position:absolute;left:1877;top:553;width:40;height:2" coordorigin="1877,553" coordsize="40,0" path="m1877,553l1916,553e" filled="false" stroked="true" strokeweight=".214789pt" strokecolor="#ff0000">
                <v:path arrowok="t"/>
              </v:shape>
            </v:group>
            <v:group style="position:absolute;left:1897;top:527;width:2;height:52" coordorigin="1897,527" coordsize="2,52">
              <v:shape style="position:absolute;left:1897;top:527;width:2;height:52" coordorigin="1897,527" coordsize="0,52" path="m1897,527l1897,579e" filled="false" stroked="true" strokeweight=".163027pt" strokecolor="#ff0000">
                <v:path arrowok="t"/>
              </v:shape>
            </v:group>
            <v:group style="position:absolute;left:1877;top:552;width:40;height:2" coordorigin="1877,552" coordsize="40,2">
              <v:shape style="position:absolute;left:1877;top:552;width:40;height:2" coordorigin="1877,552" coordsize="40,0" path="m1877,552l1916,552e" filled="false" stroked="true" strokeweight=".214789pt" strokecolor="#ff0000">
                <v:path arrowok="t"/>
              </v:shape>
            </v:group>
            <v:group style="position:absolute;left:1897;top:527;width:2;height:52" coordorigin="1897,527" coordsize="2,52">
              <v:shape style="position:absolute;left:1897;top:527;width:2;height:52" coordorigin="1897,527" coordsize="0,52" path="m1897,527l1897,578e" filled="false" stroked="true" strokeweight=".163027pt" strokecolor="#ff0000">
                <v:path arrowok="t"/>
              </v:shape>
            </v:group>
            <v:group style="position:absolute;left:1877;top:552;width:40;height:2" coordorigin="1877,552" coordsize="40,2">
              <v:shape style="position:absolute;left:1877;top:552;width:40;height:2" coordorigin="1877,552" coordsize="40,0" path="m1877,552l1916,552e" filled="false" stroked="true" strokeweight=".214789pt" strokecolor="#ff0000">
                <v:path arrowok="t"/>
              </v:shape>
            </v:group>
            <v:group style="position:absolute;left:1897;top:526;width:2;height:52" coordorigin="1897,526" coordsize="2,52">
              <v:shape style="position:absolute;left:1897;top:526;width:2;height:52" coordorigin="1897,526" coordsize="0,52" path="m1897,526l1897,577e" filled="false" stroked="true" strokeweight=".163027pt" strokecolor="#ff0000">
                <v:path arrowok="t"/>
              </v:shape>
            </v:group>
            <v:group style="position:absolute;left:1877;top:551;width:40;height:2" coordorigin="1877,551" coordsize="40,2">
              <v:shape style="position:absolute;left:1877;top:551;width:40;height:2" coordorigin="1877,551" coordsize="40,0" path="m1877,551l1916,551e" filled="false" stroked="true" strokeweight=".214789pt" strokecolor="#ff0000">
                <v:path arrowok="t"/>
              </v:shape>
            </v:group>
            <v:group style="position:absolute;left:1897;top:525;width:2;height:52" coordorigin="1897,525" coordsize="2,52">
              <v:shape style="position:absolute;left:1897;top:525;width:2;height:52" coordorigin="1897,525" coordsize="0,52" path="m1897,525l1897,577e" filled="false" stroked="true" strokeweight=".163027pt" strokecolor="#ff0000">
                <v:path arrowok="t"/>
              </v:shape>
            </v:group>
            <v:group style="position:absolute;left:1877;top:550;width:40;height:2" coordorigin="1877,550" coordsize="40,2">
              <v:shape style="position:absolute;left:1877;top:550;width:40;height:2" coordorigin="1877,550" coordsize="40,0" path="m1877,550l1916,550e" filled="false" stroked="true" strokeweight=".214789pt" strokecolor="#ff0000">
                <v:path arrowok="t"/>
              </v:shape>
            </v:group>
            <v:group style="position:absolute;left:1897;top:525;width:2;height:52" coordorigin="1897,525" coordsize="2,52">
              <v:shape style="position:absolute;left:1897;top:525;width:2;height:52" coordorigin="1897,525" coordsize="0,52" path="m1897,525l1897,576e" filled="false" stroked="true" strokeweight=".163027pt" strokecolor="#ff0000">
                <v:path arrowok="t"/>
              </v:shape>
            </v:group>
            <v:group style="position:absolute;left:1877;top:550;width:40;height:2" coordorigin="1877,550" coordsize="40,2">
              <v:shape style="position:absolute;left:1877;top:550;width:40;height:2" coordorigin="1877,550" coordsize="40,0" path="m1877,550l1916,550e" filled="false" stroked="true" strokeweight=".214789pt" strokecolor="#ff0000">
                <v:path arrowok="t"/>
              </v:shape>
            </v:group>
            <v:group style="position:absolute;left:1897;top:524;width:2;height:52" coordorigin="1897,524" coordsize="2,52">
              <v:shape style="position:absolute;left:1897;top:524;width:2;height:52" coordorigin="1897,524" coordsize="0,52" path="m1897,524l1897,575e" filled="false" stroked="true" strokeweight=".163027pt" strokecolor="#ff0000">
                <v:path arrowok="t"/>
              </v:shape>
            </v:group>
            <v:group style="position:absolute;left:1877;top:549;width:40;height:2" coordorigin="1877,549" coordsize="40,2">
              <v:shape style="position:absolute;left:1877;top:549;width:40;height:2" coordorigin="1877,549" coordsize="40,0" path="m1877,549l1916,549e" filled="false" stroked="true" strokeweight=".214789pt" strokecolor="#ff0000">
                <v:path arrowok="t"/>
              </v:shape>
            </v:group>
            <v:group style="position:absolute;left:1897;top:523;width:2;height:52" coordorigin="1897,523" coordsize="2,52">
              <v:shape style="position:absolute;left:1897;top:523;width:2;height:52" coordorigin="1897,523" coordsize="0,52" path="m1897,523l1897,575e" filled="false" stroked="true" strokeweight=".163027pt" strokecolor="#ff0000">
                <v:path arrowok="t"/>
              </v:shape>
            </v:group>
            <v:group style="position:absolute;left:1877;top:548;width:40;height:2" coordorigin="1877,548" coordsize="40,2">
              <v:shape style="position:absolute;left:1877;top:548;width:40;height:2" coordorigin="1877,548" coordsize="40,0" path="m1877,548l1916,548e" filled="false" stroked="true" strokeweight=".214789pt" strokecolor="#ff0000">
                <v:path arrowok="t"/>
              </v:shape>
            </v:group>
            <v:group style="position:absolute;left:1897;top:522;width:2;height:52" coordorigin="1897,522" coordsize="2,52">
              <v:shape style="position:absolute;left:1897;top:522;width:2;height:52" coordorigin="1897,522" coordsize="0,52" path="m1897,522l1897,574e" filled="false" stroked="true" strokeweight=".163027pt" strokecolor="#ff0000">
                <v:path arrowok="t"/>
              </v:shape>
            </v:group>
            <v:group style="position:absolute;left:1877;top:547;width:40;height:2" coordorigin="1877,547" coordsize="40,2">
              <v:shape style="position:absolute;left:1877;top:547;width:40;height:2" coordorigin="1877,547" coordsize="40,0" path="m1877,547l1916,547e" filled="false" stroked="true" strokeweight=".214789pt" strokecolor="#ff0000">
                <v:path arrowok="t"/>
              </v:shape>
            </v:group>
            <v:group style="position:absolute;left:1897;top:522;width:2;height:52" coordorigin="1897,522" coordsize="2,52">
              <v:shape style="position:absolute;left:1897;top:522;width:2;height:52" coordorigin="1897,522" coordsize="0,52" path="m1897,522l1897,573e" filled="false" stroked="true" strokeweight=".163027pt" strokecolor="#ff0000">
                <v:path arrowok="t"/>
              </v:shape>
            </v:group>
            <v:group style="position:absolute;left:1877;top:547;width:40;height:2" coordorigin="1877,547" coordsize="40,2">
              <v:shape style="position:absolute;left:1877;top:547;width:40;height:2" coordorigin="1877,547" coordsize="40,0" path="m1877,547l1916,547e" filled="false" stroked="true" strokeweight=".214789pt" strokecolor="#ff0000">
                <v:path arrowok="t"/>
              </v:shape>
            </v:group>
            <v:group style="position:absolute;left:1897;top:521;width:2;height:52" coordorigin="1897,521" coordsize="2,52">
              <v:shape style="position:absolute;left:1897;top:521;width:2;height:52" coordorigin="1897,521" coordsize="0,52" path="m1897,521l1897,572e" filled="false" stroked="true" strokeweight=".163027pt" strokecolor="#ff0000">
                <v:path arrowok="t"/>
              </v:shape>
            </v:group>
            <v:group style="position:absolute;left:1877;top:546;width:40;height:2" coordorigin="1877,546" coordsize="40,2">
              <v:shape style="position:absolute;left:1877;top:546;width:40;height:2" coordorigin="1877,546" coordsize="40,0" path="m1877,546l1916,546e" filled="false" stroked="true" strokeweight=".214789pt" strokecolor="#ff0000">
                <v:path arrowok="t"/>
              </v:shape>
            </v:group>
            <v:group style="position:absolute;left:1897;top:520;width:2;height:52" coordorigin="1897,520" coordsize="2,52">
              <v:shape style="position:absolute;left:1897;top:520;width:2;height:52" coordorigin="1897,520" coordsize="0,52" path="m1897,520l1897,572e" filled="false" stroked="true" strokeweight=".163027pt" strokecolor="#ff0000">
                <v:path arrowok="t"/>
              </v:shape>
            </v:group>
            <v:group style="position:absolute;left:1877;top:545;width:40;height:2" coordorigin="1877,545" coordsize="40,2">
              <v:shape style="position:absolute;left:1877;top:545;width:40;height:2" coordorigin="1877,545" coordsize="40,0" path="m1877,545l1916,545e" filled="false" stroked="true" strokeweight=".214789pt" strokecolor="#ff0000">
                <v:path arrowok="t"/>
              </v:shape>
            </v:group>
            <v:group style="position:absolute;left:1897;top:519;width:2;height:52" coordorigin="1897,519" coordsize="2,52">
              <v:shape style="position:absolute;left:1897;top:519;width:2;height:52" coordorigin="1897,519" coordsize="0,52" path="m1897,519l1897,571e" filled="false" stroked="true" strokeweight=".163027pt" strokecolor="#ff0000">
                <v:path arrowok="t"/>
              </v:shape>
            </v:group>
            <v:group style="position:absolute;left:1877;top:545;width:40;height:2" coordorigin="1877,545" coordsize="40,2">
              <v:shape style="position:absolute;left:1877;top:545;width:40;height:2" coordorigin="1877,545" coordsize="40,0" path="m1877,545l1916,545e" filled="false" stroked="true" strokeweight=".214789pt" strokecolor="#ff0000">
                <v:path arrowok="t"/>
              </v:shape>
            </v:group>
            <v:group style="position:absolute;left:1897;top:519;width:2;height:52" coordorigin="1897,519" coordsize="2,52">
              <v:shape style="position:absolute;left:1897;top:519;width:2;height:52" coordorigin="1897,519" coordsize="0,52" path="m1897,519l1897,570e" filled="false" stroked="true" strokeweight=".163027pt" strokecolor="#ff0000">
                <v:path arrowok="t"/>
              </v:shape>
            </v:group>
            <v:group style="position:absolute;left:1877;top:544;width:40;height:2" coordorigin="1877,544" coordsize="40,2">
              <v:shape style="position:absolute;left:1877;top:544;width:40;height:2" coordorigin="1877,544" coordsize="40,0" path="m1877,544l1916,544e" filled="false" stroked="true" strokeweight=".214789pt" strokecolor="#ff0000">
                <v:path arrowok="t"/>
              </v:shape>
            </v:group>
            <v:group style="position:absolute;left:1897;top:518;width:2;height:52" coordorigin="1897,518" coordsize="2,52">
              <v:shape style="position:absolute;left:1897;top:518;width:2;height:52" coordorigin="1897,518" coordsize="0,52" path="m1897,518l1897,570e" filled="false" stroked="true" strokeweight=".163027pt" strokecolor="#ff0000">
                <v:path arrowok="t"/>
              </v:shape>
            </v:group>
            <v:group style="position:absolute;left:1877;top:543;width:40;height:2" coordorigin="1877,543" coordsize="40,2">
              <v:shape style="position:absolute;left:1877;top:543;width:40;height:2" coordorigin="1877,543" coordsize="40,0" path="m1877,543l1916,543e" filled="false" stroked="true" strokeweight=".214789pt" strokecolor="#ff0000">
                <v:path arrowok="t"/>
              </v:shape>
            </v:group>
            <v:group style="position:absolute;left:1897;top:517;width:2;height:52" coordorigin="1897,517" coordsize="2,52">
              <v:shape style="position:absolute;left:1897;top:517;width:2;height:52" coordorigin="1897,517" coordsize="0,52" path="m1897,517l1897,569e" filled="false" stroked="true" strokeweight=".163027pt" strokecolor="#ff0000">
                <v:path arrowok="t"/>
              </v:shape>
            </v:group>
            <v:group style="position:absolute;left:1877;top:542;width:40;height:2" coordorigin="1877,542" coordsize="40,2">
              <v:shape style="position:absolute;left:1877;top:542;width:40;height:2" coordorigin="1877,542" coordsize="40,0" path="m1877,542l1916,542e" filled="false" stroked="true" strokeweight=".214789pt" strokecolor="#ff0000">
                <v:path arrowok="t"/>
              </v:shape>
            </v:group>
            <v:group style="position:absolute;left:1897;top:517;width:2;height:52" coordorigin="1897,517" coordsize="2,52">
              <v:shape style="position:absolute;left:1897;top:517;width:2;height:52" coordorigin="1897,517" coordsize="0,52" path="m1897,517l1897,568e" filled="false" stroked="true" strokeweight=".163027pt" strokecolor="#ff0000">
                <v:path arrowok="t"/>
              </v:shape>
            </v:group>
            <v:group style="position:absolute;left:1877;top:542;width:40;height:2" coordorigin="1877,542" coordsize="40,2">
              <v:shape style="position:absolute;left:1877;top:542;width:40;height:2" coordorigin="1877,542" coordsize="40,0" path="m1877,542l1916,542e" filled="false" stroked="true" strokeweight=".214789pt" strokecolor="#ff0000">
                <v:path arrowok="t"/>
              </v:shape>
            </v:group>
            <v:group style="position:absolute;left:1897;top:516;width:2;height:52" coordorigin="1897,516" coordsize="2,52">
              <v:shape style="position:absolute;left:1897;top:516;width:2;height:52" coordorigin="1897,516" coordsize="0,52" path="m1897,516l1897,567e" filled="false" stroked="true" strokeweight=".163027pt" strokecolor="#ff0000">
                <v:path arrowok="t"/>
              </v:shape>
            </v:group>
            <v:group style="position:absolute;left:1877;top:541;width:40;height:2" coordorigin="1877,541" coordsize="40,2">
              <v:shape style="position:absolute;left:1877;top:541;width:40;height:2" coordorigin="1877,541" coordsize="40,0" path="m1877,541l1916,541e" filled="false" stroked="true" strokeweight=".214789pt" strokecolor="#ff0000">
                <v:path arrowok="t"/>
              </v:shape>
            </v:group>
            <v:group style="position:absolute;left:1897;top:515;width:2;height:52" coordorigin="1897,515" coordsize="2,52">
              <v:shape style="position:absolute;left:1897;top:515;width:2;height:52" coordorigin="1897,515" coordsize="0,52" path="m1897,515l1897,567e" filled="false" stroked="true" strokeweight=".163027pt" strokecolor="#ff0000">
                <v:path arrowok="t"/>
              </v:shape>
            </v:group>
            <v:group style="position:absolute;left:1877;top:540;width:40;height:2" coordorigin="1877,540" coordsize="40,2">
              <v:shape style="position:absolute;left:1877;top:540;width:40;height:2" coordorigin="1877,540" coordsize="40,0" path="m1877,540l1916,540e" filled="false" stroked="true" strokeweight=".214789pt" strokecolor="#ff0000">
                <v:path arrowok="t"/>
              </v:shape>
            </v:group>
            <v:group style="position:absolute;left:1897;top:514;width:2;height:52" coordorigin="1897,514" coordsize="2,52">
              <v:shape style="position:absolute;left:1897;top:514;width:2;height:52" coordorigin="1897,514" coordsize="0,52" path="m1897,514l1897,566e" filled="false" stroked="true" strokeweight=".163027pt" strokecolor="#ff0000">
                <v:path arrowok="t"/>
              </v:shape>
            </v:group>
            <v:group style="position:absolute;left:1877;top:539;width:40;height:2" coordorigin="1877,539" coordsize="40,2">
              <v:shape style="position:absolute;left:1877;top:539;width:40;height:2" coordorigin="1877,539" coordsize="40,0" path="m1877,539l1916,539e" filled="false" stroked="true" strokeweight=".214789pt" strokecolor="#ff0000">
                <v:path arrowok="t"/>
              </v:shape>
            </v:group>
            <v:group style="position:absolute;left:1897;top:514;width:2;height:52" coordorigin="1897,514" coordsize="2,52">
              <v:shape style="position:absolute;left:1897;top:514;width:2;height:52" coordorigin="1897,514" coordsize="0,52" path="m1897,514l1897,565e" filled="false" stroked="true" strokeweight=".163027pt" strokecolor="#ff0000">
                <v:path arrowok="t"/>
              </v:shape>
            </v:group>
            <v:group style="position:absolute;left:1877;top:539;width:40;height:2" coordorigin="1877,539" coordsize="40,2">
              <v:shape style="position:absolute;left:1877;top:539;width:40;height:2" coordorigin="1877,539" coordsize="40,0" path="m1877,539l1916,539e" filled="false" stroked="true" strokeweight=".214789pt" strokecolor="#ff0000">
                <v:path arrowok="t"/>
              </v:shape>
            </v:group>
            <v:group style="position:absolute;left:1897;top:513;width:2;height:52" coordorigin="1897,513" coordsize="2,52">
              <v:shape style="position:absolute;left:1897;top:513;width:2;height:52" coordorigin="1897,513" coordsize="0,52" path="m1897,513l1897,564e" filled="false" stroked="true" strokeweight=".163027pt" strokecolor="#ff0000">
                <v:path arrowok="t"/>
              </v:shape>
            </v:group>
            <v:group style="position:absolute;left:1877;top:538;width:40;height:2" coordorigin="1877,538" coordsize="40,2">
              <v:shape style="position:absolute;left:1877;top:538;width:40;height:2" coordorigin="1877,538" coordsize="40,0" path="m1877,538l1916,538e" filled="false" stroked="true" strokeweight=".214789pt" strokecolor="#ff0000">
                <v:path arrowok="t"/>
              </v:shape>
            </v:group>
            <v:group style="position:absolute;left:1897;top:512;width:2;height:52" coordorigin="1897,512" coordsize="2,52">
              <v:shape style="position:absolute;left:1897;top:512;width:2;height:52" coordorigin="1897,512" coordsize="0,52" path="m1897,512l1897,564e" filled="false" stroked="true" strokeweight=".163027pt" strokecolor="#ff0000">
                <v:path arrowok="t"/>
              </v:shape>
            </v:group>
            <v:group style="position:absolute;left:1877;top:537;width:40;height:2" coordorigin="1877,537" coordsize="40,2">
              <v:shape style="position:absolute;left:1877;top:537;width:40;height:2" coordorigin="1877,537" coordsize="40,0" path="m1877,537l1916,537e" filled="false" stroked="true" strokeweight=".214789pt" strokecolor="#ff0000">
                <v:path arrowok="t"/>
              </v:shape>
            </v:group>
            <v:group style="position:absolute;left:1897;top:512;width:2;height:52" coordorigin="1897,512" coordsize="2,52">
              <v:shape style="position:absolute;left:1897;top:512;width:2;height:52" coordorigin="1897,512" coordsize="0,52" path="m1897,512l1897,563e" filled="false" stroked="true" strokeweight=".163027pt" strokecolor="#ff0000">
                <v:path arrowok="t"/>
              </v:shape>
            </v:group>
            <v:group style="position:absolute;left:1877;top:537;width:40;height:2" coordorigin="1877,537" coordsize="40,2">
              <v:shape style="position:absolute;left:1877;top:537;width:40;height:2" coordorigin="1877,537" coordsize="40,0" path="m1877,537l1916,537e" filled="false" stroked="true" strokeweight=".214789pt" strokecolor="#ff0000">
                <v:path arrowok="t"/>
              </v:shape>
            </v:group>
            <v:group style="position:absolute;left:1897;top:511;width:2;height:52" coordorigin="1897,511" coordsize="2,52">
              <v:shape style="position:absolute;left:1897;top:511;width:2;height:52" coordorigin="1897,511" coordsize="0,52" path="m1897,511l1897,562e" filled="false" stroked="true" strokeweight=".163027pt" strokecolor="#ff0000">
                <v:path arrowok="t"/>
              </v:shape>
            </v:group>
            <v:group style="position:absolute;left:1877;top:536;width:40;height:2" coordorigin="1877,536" coordsize="40,2">
              <v:shape style="position:absolute;left:1877;top:536;width:40;height:2" coordorigin="1877,536" coordsize="40,0" path="m1877,536l1916,536e" filled="false" stroked="true" strokeweight=".214789pt" strokecolor="#ff0000">
                <v:path arrowok="t"/>
              </v:shape>
            </v:group>
            <v:group style="position:absolute;left:1897;top:510;width:2;height:52" coordorigin="1897,510" coordsize="2,52">
              <v:shape style="position:absolute;left:1897;top:510;width:2;height:52" coordorigin="1897,510" coordsize="0,52" path="m1897,510l1897,562e" filled="false" stroked="true" strokeweight=".163027pt" strokecolor="#ff0000">
                <v:path arrowok="t"/>
              </v:shape>
            </v:group>
            <v:group style="position:absolute;left:1877;top:535;width:40;height:2" coordorigin="1877,535" coordsize="40,2">
              <v:shape style="position:absolute;left:1877;top:535;width:40;height:2" coordorigin="1877,535" coordsize="40,0" path="m1877,535l1916,535e" filled="false" stroked="true" strokeweight=".214789pt" strokecolor="#ff0000">
                <v:path arrowok="t"/>
              </v:shape>
            </v:group>
            <v:group style="position:absolute;left:1897;top:509;width:2;height:52" coordorigin="1897,509" coordsize="2,52">
              <v:shape style="position:absolute;left:1897;top:509;width:2;height:52" coordorigin="1897,509" coordsize="0,52" path="m1897,509l1897,561e" filled="false" stroked="true" strokeweight=".163027pt" strokecolor="#ff0000">
                <v:path arrowok="t"/>
              </v:shape>
            </v:group>
            <v:group style="position:absolute;left:1877;top:534;width:40;height:2" coordorigin="1877,534" coordsize="40,2">
              <v:shape style="position:absolute;left:1877;top:534;width:40;height:2" coordorigin="1877,534" coordsize="40,0" path="m1877,534l1916,534e" filled="false" stroked="true" strokeweight=".214789pt" strokecolor="#ff0000">
                <v:path arrowok="t"/>
              </v:shape>
            </v:group>
            <v:group style="position:absolute;left:1897;top:509;width:2;height:52" coordorigin="1897,509" coordsize="2,52">
              <v:shape style="position:absolute;left:1897;top:509;width:2;height:52" coordorigin="1897,509" coordsize="0,52" path="m1897,509l1897,560e" filled="false" stroked="true" strokeweight=".163027pt" strokecolor="#ff0000">
                <v:path arrowok="t"/>
              </v:shape>
            </v:group>
            <v:group style="position:absolute;left:1877;top:534;width:40;height:2" coordorigin="1877,534" coordsize="40,2">
              <v:shape style="position:absolute;left:1877;top:534;width:40;height:2" coordorigin="1877,534" coordsize="40,0" path="m1877,534l1916,534e" filled="false" stroked="true" strokeweight=".214789pt" strokecolor="#ff0000">
                <v:path arrowok="t"/>
              </v:shape>
            </v:group>
            <v:group style="position:absolute;left:1897;top:508;width:2;height:52" coordorigin="1897,508" coordsize="2,52">
              <v:shape style="position:absolute;left:1897;top:508;width:2;height:52" coordorigin="1897,508" coordsize="0,52" path="m1897,508l1897,559e" filled="false" stroked="true" strokeweight=".163027pt" strokecolor="#ff0000">
                <v:path arrowok="t"/>
              </v:shape>
            </v:group>
            <v:group style="position:absolute;left:1877;top:533;width:40;height:2" coordorigin="1877,533" coordsize="40,2">
              <v:shape style="position:absolute;left:1877;top:533;width:40;height:2" coordorigin="1877,533" coordsize="40,0" path="m1877,533l1916,533e" filled="false" stroked="true" strokeweight=".214789pt" strokecolor="#ff0000">
                <v:path arrowok="t"/>
              </v:shape>
            </v:group>
            <v:group style="position:absolute;left:1897;top:507;width:2;height:52" coordorigin="1897,507" coordsize="2,52">
              <v:shape style="position:absolute;left:1897;top:507;width:2;height:52" coordorigin="1897,507" coordsize="0,52" path="m1897,507l1897,559e" filled="false" stroked="true" strokeweight=".163027pt" strokecolor="#ff0000">
                <v:path arrowok="t"/>
              </v:shape>
            </v:group>
            <v:group style="position:absolute;left:1877;top:532;width:40;height:2" coordorigin="1877,532" coordsize="40,2">
              <v:shape style="position:absolute;left:1877;top:532;width:40;height:2" coordorigin="1877,532" coordsize="40,0" path="m1877,532l1916,532e" filled="false" stroked="true" strokeweight=".214789pt" strokecolor="#ff0000">
                <v:path arrowok="t"/>
              </v:shape>
            </v:group>
            <v:group style="position:absolute;left:1897;top:506;width:2;height:52" coordorigin="1897,506" coordsize="2,52">
              <v:shape style="position:absolute;left:1897;top:506;width:2;height:52" coordorigin="1897,506" coordsize="0,52" path="m1897,506l1897,558e" filled="false" stroked="true" strokeweight=".163027pt" strokecolor="#ff0000">
                <v:path arrowok="t"/>
              </v:shape>
            </v:group>
            <v:group style="position:absolute;left:1877;top:532;width:40;height:2" coordorigin="1877,532" coordsize="40,2">
              <v:shape style="position:absolute;left:1877;top:532;width:40;height:2" coordorigin="1877,532" coordsize="40,0" path="m1877,532l1916,532e" filled="false" stroked="true" strokeweight=".214789pt" strokecolor="#ff0000">
                <v:path arrowok="t"/>
              </v:shape>
            </v:group>
            <v:group style="position:absolute;left:1897;top:506;width:2;height:52" coordorigin="1897,506" coordsize="2,52">
              <v:shape style="position:absolute;left:1897;top:506;width:2;height:52" coordorigin="1897,506" coordsize="0,52" path="m1897,506l1897,557e" filled="false" stroked="true" strokeweight=".163027pt" strokecolor="#ff0000">
                <v:path arrowok="t"/>
              </v:shape>
            </v:group>
            <v:group style="position:absolute;left:1877;top:531;width:40;height:2" coordorigin="1877,531" coordsize="40,2">
              <v:shape style="position:absolute;left:1877;top:531;width:40;height:2" coordorigin="1877,531" coordsize="40,0" path="m1877,531l1916,531e" filled="false" stroked="true" strokeweight=".214789pt" strokecolor="#ff0000">
                <v:path arrowok="t"/>
              </v:shape>
            </v:group>
            <v:group style="position:absolute;left:1897;top:505;width:2;height:52" coordorigin="1897,505" coordsize="2,52">
              <v:shape style="position:absolute;left:1897;top:505;width:2;height:52" coordorigin="1897,505" coordsize="0,52" path="m1897,505l1897,557e" filled="false" stroked="true" strokeweight=".163027pt" strokecolor="#ff0000">
                <v:path arrowok="t"/>
              </v:shape>
            </v:group>
            <v:group style="position:absolute;left:1877;top:530;width:40;height:2" coordorigin="1877,530" coordsize="40,2">
              <v:shape style="position:absolute;left:1877;top:530;width:40;height:2" coordorigin="1877,530" coordsize="40,0" path="m1877,530l1916,530e" filled="false" stroked="true" strokeweight=".214789pt" strokecolor="#ff0000">
                <v:path arrowok="t"/>
              </v:shape>
            </v:group>
            <v:group style="position:absolute;left:1897;top:504;width:2;height:52" coordorigin="1897,504" coordsize="2,52">
              <v:shape style="position:absolute;left:1897;top:504;width:2;height:52" coordorigin="1897,504" coordsize="0,52" path="m1897,504l1897,556e" filled="false" stroked="true" strokeweight=".163027pt" strokecolor="#ff0000">
                <v:path arrowok="t"/>
              </v:shape>
            </v:group>
            <v:group style="position:absolute;left:1877;top:529;width:40;height:2" coordorigin="1877,529" coordsize="40,2">
              <v:shape style="position:absolute;left:1877;top:529;width:40;height:2" coordorigin="1877,529" coordsize="40,0" path="m1877,529l1916,529e" filled="false" stroked="true" strokeweight=".214789pt" strokecolor="#ff0000">
                <v:path arrowok="t"/>
              </v:shape>
            </v:group>
            <v:group style="position:absolute;left:1897;top:504;width:2;height:52" coordorigin="1897,504" coordsize="2,52">
              <v:shape style="position:absolute;left:1897;top:504;width:2;height:52" coordorigin="1897,504" coordsize="0,52" path="m1897,504l1897,555e" filled="false" stroked="true" strokeweight=".163027pt" strokecolor="#ff0000">
                <v:path arrowok="t"/>
              </v:shape>
            </v:group>
            <v:group style="position:absolute;left:1877;top:529;width:40;height:2" coordorigin="1877,529" coordsize="40,2">
              <v:shape style="position:absolute;left:1877;top:529;width:40;height:2" coordorigin="1877,529" coordsize="40,0" path="m1877,529l1916,529e" filled="false" stroked="true" strokeweight=".214789pt" strokecolor="#ff0000">
                <v:path arrowok="t"/>
              </v:shape>
            </v:group>
            <v:group style="position:absolute;left:1897;top:503;width:2;height:52" coordorigin="1897,503" coordsize="2,52">
              <v:shape style="position:absolute;left:1897;top:503;width:2;height:52" coordorigin="1897,503" coordsize="0,52" path="m1897,503l1897,554e" filled="false" stroked="true" strokeweight=".163027pt" strokecolor="#ff0000">
                <v:path arrowok="t"/>
              </v:shape>
            </v:group>
            <v:group style="position:absolute;left:1877;top:528;width:40;height:2" coordorigin="1877,528" coordsize="40,2">
              <v:shape style="position:absolute;left:1877;top:528;width:40;height:2" coordorigin="1877,528" coordsize="40,0" path="m1877,528l1916,528e" filled="false" stroked="true" strokeweight=".214789pt" strokecolor="#ff0000">
                <v:path arrowok="t"/>
              </v:shape>
            </v:group>
            <v:group style="position:absolute;left:1897;top:502;width:2;height:52" coordorigin="1897,502" coordsize="2,52">
              <v:shape style="position:absolute;left:1897;top:502;width:2;height:52" coordorigin="1897,502" coordsize="0,52" path="m1897,502l1897,554e" filled="false" stroked="true" strokeweight=".163027pt" strokecolor="#ff0000">
                <v:path arrowok="t"/>
              </v:shape>
            </v:group>
            <v:group style="position:absolute;left:1877;top:527;width:40;height:2" coordorigin="1877,527" coordsize="40,2">
              <v:shape style="position:absolute;left:1877;top:527;width:40;height:2" coordorigin="1877,527" coordsize="40,0" path="m1877,527l1916,527e" filled="false" stroked="true" strokeweight=".214789pt" strokecolor="#ff0000">
                <v:path arrowok="t"/>
              </v:shape>
            </v:group>
            <v:group style="position:absolute;left:1897;top:502;width:2;height:52" coordorigin="1897,502" coordsize="2,52">
              <v:shape style="position:absolute;left:1897;top:502;width:2;height:52" coordorigin="1897,502" coordsize="0,52" path="m1897,502l1897,554e" filled="false" stroked="true" strokeweight=".163027pt" strokecolor="#ff0000">
                <v:path arrowok="t"/>
              </v:shape>
            </v:group>
            <v:group style="position:absolute;left:1877;top:527;width:40;height:2" coordorigin="1877,527" coordsize="40,2">
              <v:shape style="position:absolute;left:1877;top:527;width:40;height:2" coordorigin="1877,527" coordsize="40,0" path="m1877,527l1916,527e" filled="false" stroked="true" strokeweight=".214789pt" strokecolor="#ff0000">
                <v:path arrowok="t"/>
              </v:shape>
            </v:group>
            <v:group style="position:absolute;left:1897;top:501;width:2;height:52" coordorigin="1897,501" coordsize="2,52">
              <v:shape style="position:absolute;left:1897;top:501;width:2;height:52" coordorigin="1897,501" coordsize="0,52" path="m1897,501l1897,553e" filled="false" stroked="true" strokeweight=".163027pt" strokecolor="#ff0000">
                <v:path arrowok="t"/>
              </v:shape>
            </v:group>
            <v:group style="position:absolute;left:1877;top:526;width:40;height:2" coordorigin="1877,526" coordsize="40,2">
              <v:shape style="position:absolute;left:1877;top:526;width:40;height:2" coordorigin="1877,526" coordsize="40,0" path="m1877,526l1916,526e" filled="false" stroked="true" strokeweight=".214789pt" strokecolor="#ff0000">
                <v:path arrowok="t"/>
              </v:shape>
            </v:group>
            <v:group style="position:absolute;left:1897;top:501;width:2;height:52" coordorigin="1897,501" coordsize="2,52">
              <v:shape style="position:absolute;left:1897;top:501;width:2;height:52" coordorigin="1897,501" coordsize="0,52" path="m1897,501l1897,552e" filled="false" stroked="true" strokeweight=".163027pt" strokecolor="#ff0000">
                <v:path arrowok="t"/>
              </v:shape>
            </v:group>
            <v:group style="position:absolute;left:1877;top:526;width:40;height:2" coordorigin="1877,526" coordsize="40,2">
              <v:shape style="position:absolute;left:1877;top:526;width:40;height:2" coordorigin="1877,526" coordsize="40,0" path="m1877,526l1916,526e" filled="false" stroked="true" strokeweight=".214789pt" strokecolor="#ff0000">
                <v:path arrowok="t"/>
              </v:shape>
            </v:group>
            <v:group style="position:absolute;left:1897;top:500;width:2;height:52" coordorigin="1897,500" coordsize="2,52">
              <v:shape style="position:absolute;left:1897;top:500;width:2;height:52" coordorigin="1897,500" coordsize="0,52" path="m1897,500l1897,551e" filled="false" stroked="true" strokeweight=".163027pt" strokecolor="#ff0000">
                <v:path arrowok="t"/>
              </v:shape>
            </v:group>
            <v:group style="position:absolute;left:1877;top:525;width:40;height:2" coordorigin="1877,525" coordsize="40,2">
              <v:shape style="position:absolute;left:1877;top:525;width:40;height:2" coordorigin="1877,525" coordsize="40,0" path="m1877,525l1916,525e" filled="false" stroked="true" strokeweight=".214789pt" strokecolor="#ff0000">
                <v:path arrowok="t"/>
              </v:shape>
            </v:group>
            <v:group style="position:absolute;left:1897;top:499;width:2;height:52" coordorigin="1897,499" coordsize="2,52">
              <v:shape style="position:absolute;left:1897;top:499;width:2;height:52" coordorigin="1897,499" coordsize="0,52" path="m1897,499l1897,551e" filled="false" stroked="true" strokeweight=".163027pt" strokecolor="#ff0000">
                <v:path arrowok="t"/>
              </v:shape>
            </v:group>
            <v:group style="position:absolute;left:1877;top:524;width:40;height:2" coordorigin="1877,524" coordsize="40,2">
              <v:shape style="position:absolute;left:1877;top:524;width:40;height:2" coordorigin="1877,524" coordsize="40,0" path="m1877,524l1916,524e" filled="false" stroked="true" strokeweight=".214789pt" strokecolor="#ff0000">
                <v:path arrowok="t"/>
              </v:shape>
            </v:group>
            <v:group style="position:absolute;left:1897;top:498;width:2;height:52" coordorigin="1897,498" coordsize="2,52">
              <v:shape style="position:absolute;left:1897;top:498;width:2;height:52" coordorigin="1897,498" coordsize="0,52" path="m1897,498l1897,550e" filled="false" stroked="true" strokeweight=".163027pt" strokecolor="#ff0000">
                <v:path arrowok="t"/>
              </v:shape>
            </v:group>
            <v:group style="position:absolute;left:1877;top:524;width:40;height:2" coordorigin="1877,524" coordsize="40,2">
              <v:shape style="position:absolute;left:1877;top:524;width:40;height:2" coordorigin="1877,524" coordsize="40,0" path="m1877,524l1916,524e" filled="false" stroked="true" strokeweight=".214789pt" strokecolor="#ff0000">
                <v:path arrowok="t"/>
              </v:shape>
            </v:group>
            <v:group style="position:absolute;left:1897;top:498;width:2;height:52" coordorigin="1897,498" coordsize="2,52">
              <v:shape style="position:absolute;left:1897;top:498;width:2;height:52" coordorigin="1897,498" coordsize="0,52" path="m1897,498l1897,549e" filled="false" stroked="true" strokeweight=".163027pt" strokecolor="#ff0000">
                <v:path arrowok="t"/>
              </v:shape>
            </v:group>
            <v:group style="position:absolute;left:1877;top:523;width:40;height:2" coordorigin="1877,523" coordsize="40,2">
              <v:shape style="position:absolute;left:1877;top:523;width:40;height:2" coordorigin="1877,523" coordsize="40,0" path="m1877,523l1916,523e" filled="false" stroked="true" strokeweight=".214789pt" strokecolor="#ff0000">
                <v:path arrowok="t"/>
              </v:shape>
            </v:group>
            <v:group style="position:absolute;left:1897;top:497;width:2;height:52" coordorigin="1897,497" coordsize="2,52">
              <v:shape style="position:absolute;left:1897;top:497;width:2;height:52" coordorigin="1897,497" coordsize="0,52" path="m1897,497l1897,549e" filled="false" stroked="true" strokeweight=".163027pt" strokecolor="#ff0000">
                <v:path arrowok="t"/>
              </v:shape>
            </v:group>
            <v:group style="position:absolute;left:1877;top:522;width:40;height:2" coordorigin="1877,522" coordsize="40,2">
              <v:shape style="position:absolute;left:1877;top:522;width:40;height:2" coordorigin="1877,522" coordsize="40,0" path="m1877,522l1916,522e" filled="false" stroked="true" strokeweight=".214789pt" strokecolor="#ff0000">
                <v:path arrowok="t"/>
              </v:shape>
            </v:group>
            <v:group style="position:absolute;left:1897;top:496;width:2;height:52" coordorigin="1897,496" coordsize="2,52">
              <v:shape style="position:absolute;left:1897;top:496;width:2;height:52" coordorigin="1897,496" coordsize="0,52" path="m1897,496l1897,548e" filled="false" stroked="true" strokeweight=".163027pt" strokecolor="#ff0000">
                <v:path arrowok="t"/>
              </v:shape>
            </v:group>
            <v:group style="position:absolute;left:1877;top:521;width:40;height:2" coordorigin="1877,521" coordsize="40,2">
              <v:shape style="position:absolute;left:1877;top:521;width:40;height:2" coordorigin="1877,521" coordsize="40,0" path="m1877,521l1916,521e" filled="false" stroked="true" strokeweight=".214789pt" strokecolor="#ff0000">
                <v:path arrowok="t"/>
              </v:shape>
            </v:group>
            <v:group style="position:absolute;left:1897;top:496;width:2;height:52" coordorigin="1897,496" coordsize="2,52">
              <v:shape style="position:absolute;left:1897;top:496;width:2;height:52" coordorigin="1897,496" coordsize="0,52" path="m1897,496l1897,547e" filled="false" stroked="true" strokeweight=".163027pt" strokecolor="#ff0000">
                <v:path arrowok="t"/>
              </v:shape>
            </v:group>
            <v:group style="position:absolute;left:1877;top:521;width:40;height:2" coordorigin="1877,521" coordsize="40,2">
              <v:shape style="position:absolute;left:1877;top:521;width:40;height:2" coordorigin="1877,521" coordsize="40,0" path="m1877,521l1916,521e" filled="false" stroked="true" strokeweight=".214789pt" strokecolor="#ff0000">
                <v:path arrowok="t"/>
              </v:shape>
            </v:group>
            <v:group style="position:absolute;left:1897;top:495;width:2;height:52" coordorigin="1897,495" coordsize="2,52">
              <v:shape style="position:absolute;left:1897;top:495;width:2;height:52" coordorigin="1897,495" coordsize="0,52" path="m1897,495l1897,546e" filled="false" stroked="true" strokeweight=".163027pt" strokecolor="#ff0000">
                <v:path arrowok="t"/>
              </v:shape>
            </v:group>
            <v:group style="position:absolute;left:1877;top:520;width:40;height:2" coordorigin="1877,520" coordsize="40,2">
              <v:shape style="position:absolute;left:1877;top:520;width:40;height:2" coordorigin="1877,520" coordsize="40,0" path="m1877,520l1916,520e" filled="false" stroked="true" strokeweight=".214789pt" strokecolor="#ff0000">
                <v:path arrowok="t"/>
              </v:shape>
            </v:group>
            <v:group style="position:absolute;left:1897;top:494;width:2;height:52" coordorigin="1897,494" coordsize="2,52">
              <v:shape style="position:absolute;left:1897;top:494;width:2;height:52" coordorigin="1897,494" coordsize="0,52" path="m1897,494l1897,546e" filled="false" stroked="true" strokeweight=".163027pt" strokecolor="#ff0000">
                <v:path arrowok="t"/>
              </v:shape>
            </v:group>
            <v:group style="position:absolute;left:1877;top:519;width:40;height:2" coordorigin="1877,519" coordsize="40,2">
              <v:shape style="position:absolute;left:1877;top:519;width:40;height:2" coordorigin="1877,519" coordsize="40,0" path="m1877,519l1916,519e" filled="false" stroked="true" strokeweight=".214789pt" strokecolor="#ff0000">
                <v:path arrowok="t"/>
              </v:shape>
            </v:group>
            <v:group style="position:absolute;left:1897;top:493;width:2;height:52" coordorigin="1897,493" coordsize="2,52">
              <v:shape style="position:absolute;left:1897;top:493;width:2;height:52" coordorigin="1897,493" coordsize="0,52" path="m1897,493l1897,545e" filled="false" stroked="true" strokeweight=".163027pt" strokecolor="#ff0000">
                <v:path arrowok="t"/>
              </v:shape>
            </v:group>
            <v:group style="position:absolute;left:1877;top:518;width:40;height:2" coordorigin="1877,518" coordsize="40,2">
              <v:shape style="position:absolute;left:1877;top:518;width:40;height:2" coordorigin="1877,518" coordsize="40,0" path="m1877,518l1916,518e" filled="false" stroked="true" strokeweight=".214789pt" strokecolor="#ff0000">
                <v:path arrowok="t"/>
              </v:shape>
            </v:group>
            <v:group style="position:absolute;left:1897;top:493;width:2;height:52" coordorigin="1897,493" coordsize="2,52">
              <v:shape style="position:absolute;left:1897;top:493;width:2;height:52" coordorigin="1897,493" coordsize="0,52" path="m1897,493l1897,544e" filled="false" stroked="true" strokeweight=".163027pt" strokecolor="#ff0000">
                <v:path arrowok="t"/>
              </v:shape>
            </v:group>
            <v:group style="position:absolute;left:1877;top:518;width:40;height:2" coordorigin="1877,518" coordsize="40,2">
              <v:shape style="position:absolute;left:1877;top:518;width:40;height:2" coordorigin="1877,518" coordsize="40,0" path="m1877,518l1916,518e" filled="false" stroked="true" strokeweight=".214789pt" strokecolor="#ff0000">
                <v:path arrowok="t"/>
              </v:shape>
            </v:group>
            <v:group style="position:absolute;left:1897;top:492;width:2;height:52" coordorigin="1897,492" coordsize="2,52">
              <v:shape style="position:absolute;left:1897;top:492;width:2;height:52" coordorigin="1897,492" coordsize="0,52" path="m1897,492l1897,543e" filled="false" stroked="true" strokeweight=".163027pt" strokecolor="#ff0000">
                <v:path arrowok="t"/>
              </v:shape>
            </v:group>
            <v:group style="position:absolute;left:1877;top:517;width:40;height:2" coordorigin="1877,517" coordsize="40,2">
              <v:shape style="position:absolute;left:1877;top:517;width:40;height:2" coordorigin="1877,517" coordsize="40,0" path="m1877,517l1916,517e" filled="false" stroked="true" strokeweight=".214789pt" strokecolor="#ff0000">
                <v:path arrowok="t"/>
              </v:shape>
            </v:group>
            <v:group style="position:absolute;left:1897;top:491;width:2;height:52" coordorigin="1897,491" coordsize="2,52">
              <v:shape style="position:absolute;left:1897;top:491;width:2;height:52" coordorigin="1897,491" coordsize="0,52" path="m1897,491l1897,543e" filled="false" stroked="true" strokeweight=".163027pt" strokecolor="#ff0000">
                <v:path arrowok="t"/>
              </v:shape>
            </v:group>
            <v:group style="position:absolute;left:1877;top:516;width:40;height:2" coordorigin="1877,516" coordsize="40,2">
              <v:shape style="position:absolute;left:1877;top:516;width:40;height:2" coordorigin="1877,516" coordsize="40,0" path="m1877,516l1916,516e" filled="false" stroked="true" strokeweight=".214789pt" strokecolor="#ff0000">
                <v:path arrowok="t"/>
              </v:shape>
            </v:group>
            <v:group style="position:absolute;left:1897;top:491;width:2;height:52" coordorigin="1897,491" coordsize="2,52">
              <v:shape style="position:absolute;left:1897;top:491;width:2;height:52" coordorigin="1897,491" coordsize="0,52" path="m1897,491l1897,542e" filled="false" stroked="true" strokeweight=".163027pt" strokecolor="#ff0000">
                <v:path arrowok="t"/>
              </v:shape>
            </v:group>
            <v:group style="position:absolute;left:1877;top:516;width:40;height:2" coordorigin="1877,516" coordsize="40,2">
              <v:shape style="position:absolute;left:1877;top:516;width:40;height:2" coordorigin="1877,516" coordsize="40,0" path="m1877,516l1916,516e" filled="false" stroked="true" strokeweight=".214789pt" strokecolor="#ff0000">
                <v:path arrowok="t"/>
              </v:shape>
            </v:group>
            <v:group style="position:absolute;left:1897;top:490;width:2;height:52" coordorigin="1897,490" coordsize="2,52">
              <v:shape style="position:absolute;left:1897;top:490;width:2;height:52" coordorigin="1897,490" coordsize="0,52" path="m1897,490l1897,541e" filled="false" stroked="true" strokeweight=".163027pt" strokecolor="#ff0000">
                <v:path arrowok="t"/>
              </v:shape>
            </v:group>
            <v:group style="position:absolute;left:1877;top:515;width:40;height:2" coordorigin="1877,515" coordsize="40,2">
              <v:shape style="position:absolute;left:1877;top:515;width:40;height:2" coordorigin="1877,515" coordsize="40,0" path="m1877,515l1916,515e" filled="false" stroked="true" strokeweight=".214789pt" strokecolor="#ff0000">
                <v:path arrowok="t"/>
              </v:shape>
            </v:group>
            <v:group style="position:absolute;left:1897;top:489;width:2;height:52" coordorigin="1897,489" coordsize="2,52">
              <v:shape style="position:absolute;left:1897;top:489;width:2;height:52" coordorigin="1897,489" coordsize="0,52" path="m1897,489l1897,541e" filled="false" stroked="true" strokeweight=".163027pt" strokecolor="#ff0000">
                <v:path arrowok="t"/>
              </v:shape>
            </v:group>
            <v:group style="position:absolute;left:1877;top:514;width:40;height:2" coordorigin="1877,514" coordsize="40,2">
              <v:shape style="position:absolute;left:1877;top:514;width:40;height:2" coordorigin="1877,514" coordsize="40,0" path="m1877,514l1916,514e" filled="false" stroked="true" strokeweight=".214789pt" strokecolor="#ff0000">
                <v:path arrowok="t"/>
              </v:shape>
            </v:group>
            <v:group style="position:absolute;left:1897;top:488;width:2;height:52" coordorigin="1897,488" coordsize="2,52">
              <v:shape style="position:absolute;left:1897;top:488;width:2;height:52" coordorigin="1897,488" coordsize="0,52" path="m1897,488l1897,540e" filled="false" stroked="true" strokeweight=".163027pt" strokecolor="#ff0000">
                <v:path arrowok="t"/>
              </v:shape>
            </v:group>
            <v:group style="position:absolute;left:1877;top:513;width:40;height:2" coordorigin="1877,513" coordsize="40,2">
              <v:shape style="position:absolute;left:1877;top:513;width:40;height:2" coordorigin="1877,513" coordsize="40,0" path="m1877,513l1916,513e" filled="false" stroked="true" strokeweight=".214789pt" strokecolor="#ff0000">
                <v:path arrowok="t"/>
              </v:shape>
            </v:group>
            <v:group style="position:absolute;left:1897;top:488;width:2;height:52" coordorigin="1897,488" coordsize="2,52">
              <v:shape style="position:absolute;left:1897;top:488;width:2;height:52" coordorigin="1897,488" coordsize="0,52" path="m1897,488l1897,539e" filled="false" stroked="true" strokeweight=".163027pt" strokecolor="#ff0000">
                <v:path arrowok="t"/>
              </v:shape>
            </v:group>
            <v:group style="position:absolute;left:1877;top:513;width:40;height:2" coordorigin="1877,513" coordsize="40,2">
              <v:shape style="position:absolute;left:1877;top:513;width:40;height:2" coordorigin="1877,513" coordsize="40,0" path="m1877,513l1916,513e" filled="false" stroked="true" strokeweight=".214789pt" strokecolor="#ff0000">
                <v:path arrowok="t"/>
              </v:shape>
            </v:group>
            <v:group style="position:absolute;left:1897;top:487;width:2;height:52" coordorigin="1897,487" coordsize="2,52">
              <v:shape style="position:absolute;left:1897;top:487;width:2;height:52" coordorigin="1897,487" coordsize="0,52" path="m1897,487l1897,538e" filled="false" stroked="true" strokeweight=".163027pt" strokecolor="#ff0000">
                <v:path arrowok="t"/>
              </v:shape>
            </v:group>
            <v:group style="position:absolute;left:1877;top:512;width:40;height:2" coordorigin="1877,512" coordsize="40,2">
              <v:shape style="position:absolute;left:1877;top:512;width:40;height:2" coordorigin="1877,512" coordsize="40,0" path="m1877,512l1916,512e" filled="false" stroked="true" strokeweight=".214789pt" strokecolor="#ff0000">
                <v:path arrowok="t"/>
              </v:shape>
            </v:group>
            <v:group style="position:absolute;left:1897;top:486;width:2;height:52" coordorigin="1897,486" coordsize="2,52">
              <v:shape style="position:absolute;left:1897;top:486;width:2;height:52" coordorigin="1897,486" coordsize="0,52" path="m1897,486l1897,538e" filled="false" stroked="true" strokeweight=".163027pt" strokecolor="#ff0000">
                <v:path arrowok="t"/>
              </v:shape>
            </v:group>
            <v:group style="position:absolute;left:1877;top:511;width:40;height:2" coordorigin="1877,511" coordsize="40,2">
              <v:shape style="position:absolute;left:1877;top:511;width:40;height:2" coordorigin="1877,511" coordsize="40,0" path="m1877,511l1916,511e" filled="false" stroked="true" strokeweight=".214789pt" strokecolor="#ff0000">
                <v:path arrowok="t"/>
              </v:shape>
            </v:group>
            <v:group style="position:absolute;left:1897;top:486;width:2;height:52" coordorigin="1897,486" coordsize="2,52">
              <v:shape style="position:absolute;left:1897;top:486;width:2;height:52" coordorigin="1897,486" coordsize="0,52" path="m1897,486l1897,537e" filled="false" stroked="true" strokeweight=".163027pt" strokecolor="#ff0000">
                <v:path arrowok="t"/>
              </v:shape>
            </v:group>
            <v:group style="position:absolute;left:1877;top:511;width:40;height:2" coordorigin="1877,511" coordsize="40,2">
              <v:shape style="position:absolute;left:1877;top:511;width:40;height:2" coordorigin="1877,511" coordsize="40,0" path="m1877,511l1916,511e" filled="false" stroked="true" strokeweight=".214789pt" strokecolor="#ff0000">
                <v:path arrowok="t"/>
              </v:shape>
            </v:group>
            <v:group style="position:absolute;left:1897;top:485;width:2;height:52" coordorigin="1897,485" coordsize="2,52">
              <v:shape style="position:absolute;left:1897;top:485;width:2;height:52" coordorigin="1897,485" coordsize="0,52" path="m1897,485l1897,536e" filled="false" stroked="true" strokeweight=".163027pt" strokecolor="#ff0000">
                <v:path arrowok="t"/>
              </v:shape>
            </v:group>
            <v:group style="position:absolute;left:1877;top:510;width:40;height:2" coordorigin="1877,510" coordsize="40,2">
              <v:shape style="position:absolute;left:1877;top:510;width:40;height:2" coordorigin="1877,510" coordsize="40,0" path="m1877,510l1916,510e" filled="false" stroked="true" strokeweight=".214789pt" strokecolor="#ff0000">
                <v:path arrowok="t"/>
              </v:shape>
            </v:group>
            <v:group style="position:absolute;left:1897;top:484;width:2;height:52" coordorigin="1897,484" coordsize="2,52">
              <v:shape style="position:absolute;left:1897;top:484;width:2;height:52" coordorigin="1897,484" coordsize="0,52" path="m1897,484l1897,536e" filled="false" stroked="true" strokeweight=".163027pt" strokecolor="#ff0000">
                <v:path arrowok="t"/>
              </v:shape>
            </v:group>
            <v:group style="position:absolute;left:1877;top:509;width:40;height:2" coordorigin="1877,509" coordsize="40,2">
              <v:shape style="position:absolute;left:1877;top:509;width:40;height:2" coordorigin="1877,509" coordsize="40,0" path="m1877,509l1916,509e" filled="false" stroked="true" strokeweight=".214789pt" strokecolor="#ff0000">
                <v:path arrowok="t"/>
              </v:shape>
            </v:group>
            <v:group style="position:absolute;left:1897;top:483;width:2;height:52" coordorigin="1897,483" coordsize="2,52">
              <v:shape style="position:absolute;left:1897;top:483;width:2;height:52" coordorigin="1897,483" coordsize="0,52" path="m1897,483l1897,535e" filled="false" stroked="true" strokeweight=".163027pt" strokecolor="#ff0000">
                <v:path arrowok="t"/>
              </v:shape>
            </v:group>
            <v:group style="position:absolute;left:1877;top:508;width:40;height:2" coordorigin="1877,508" coordsize="40,2">
              <v:shape style="position:absolute;left:1877;top:508;width:40;height:2" coordorigin="1877,508" coordsize="40,0" path="m1877,508l1916,508e" filled="false" stroked="true" strokeweight=".214789pt" strokecolor="#ff0000">
                <v:path arrowok="t"/>
              </v:shape>
            </v:group>
            <v:group style="position:absolute;left:1897;top:483;width:2;height:52" coordorigin="1897,483" coordsize="2,52">
              <v:shape style="position:absolute;left:1897;top:483;width:2;height:52" coordorigin="1897,483" coordsize="0,52" path="m1897,483l1897,534e" filled="false" stroked="true" strokeweight=".163027pt" strokecolor="#ff0000">
                <v:path arrowok="t"/>
              </v:shape>
            </v:group>
            <v:group style="position:absolute;left:1877;top:508;width:40;height:2" coordorigin="1877,508" coordsize="40,2">
              <v:shape style="position:absolute;left:1877;top:508;width:40;height:2" coordorigin="1877,508" coordsize="40,0" path="m1877,508l1916,508e" filled="false" stroked="true" strokeweight=".214789pt" strokecolor="#ff0000">
                <v:path arrowok="t"/>
              </v:shape>
            </v:group>
            <v:group style="position:absolute;left:1897;top:482;width:2;height:52" coordorigin="1897,482" coordsize="2,52">
              <v:shape style="position:absolute;left:1897;top:482;width:2;height:52" coordorigin="1897,482" coordsize="0,52" path="m1897,482l1897,533e" filled="false" stroked="true" strokeweight=".163027pt" strokecolor="#ff0000">
                <v:path arrowok="t"/>
              </v:shape>
            </v:group>
            <v:group style="position:absolute;left:1877;top:507;width:40;height:2" coordorigin="1877,507" coordsize="40,2">
              <v:shape style="position:absolute;left:1877;top:507;width:40;height:2" coordorigin="1877,507" coordsize="40,0" path="m1877,507l1916,507e" filled="false" stroked="true" strokeweight=".214789pt" strokecolor="#ff0000">
                <v:path arrowok="t"/>
              </v:shape>
            </v:group>
            <v:group style="position:absolute;left:1897;top:481;width:2;height:52" coordorigin="1897,481" coordsize="2,52">
              <v:shape style="position:absolute;left:1897;top:481;width:2;height:52" coordorigin="1897,481" coordsize="0,52" path="m1897,481l1897,533e" filled="false" stroked="true" strokeweight=".163027pt" strokecolor="#ff0000">
                <v:path arrowok="t"/>
              </v:shape>
            </v:group>
            <v:group style="position:absolute;left:1877;top:506;width:40;height:2" coordorigin="1877,506" coordsize="40,2">
              <v:shape style="position:absolute;left:1877;top:506;width:40;height:2" coordorigin="1877,506" coordsize="40,0" path="m1877,506l1916,506e" filled="false" stroked="true" strokeweight=".214789pt" strokecolor="#ff0000">
                <v:path arrowok="t"/>
              </v:shape>
            </v:group>
            <v:group style="position:absolute;left:1897;top:480;width:2;height:52" coordorigin="1897,480" coordsize="2,52">
              <v:shape style="position:absolute;left:1897;top:480;width:2;height:52" coordorigin="1897,480" coordsize="0,52" path="m1897,480l1897,532e" filled="false" stroked="true" strokeweight=".163027pt" strokecolor="#ff0000">
                <v:path arrowok="t"/>
              </v:shape>
            </v:group>
            <v:group style="position:absolute;left:1877;top:505;width:40;height:2" coordorigin="1877,505" coordsize="40,2">
              <v:shape style="position:absolute;left:1877;top:505;width:40;height:2" coordorigin="1877,505" coordsize="40,0" path="m1877,505l1916,505e" filled="false" stroked="true" strokeweight=".214789pt" strokecolor="#ff0000">
                <v:path arrowok="t"/>
              </v:shape>
            </v:group>
            <v:group style="position:absolute;left:1897;top:480;width:2;height:52" coordorigin="1897,480" coordsize="2,52">
              <v:shape style="position:absolute;left:1897;top:480;width:2;height:52" coordorigin="1897,480" coordsize="0,52" path="m1897,480l1897,531e" filled="false" stroked="true" strokeweight=".163027pt" strokecolor="#ff0000">
                <v:path arrowok="t"/>
              </v:shape>
            </v:group>
            <v:group style="position:absolute;left:1877;top:505;width:40;height:2" coordorigin="1877,505" coordsize="40,2">
              <v:shape style="position:absolute;left:1877;top:505;width:40;height:2" coordorigin="1877,505" coordsize="40,0" path="m1877,505l1916,505e" filled="false" stroked="true" strokeweight=".214789pt" strokecolor="#ff0000">
                <v:path arrowok="t"/>
              </v:shape>
            </v:group>
            <v:group style="position:absolute;left:1897;top:479;width:2;height:52" coordorigin="1897,479" coordsize="2,52">
              <v:shape style="position:absolute;left:1897;top:479;width:2;height:52" coordorigin="1897,479" coordsize="0,52" path="m1897,479l1897,530e" filled="false" stroked="true" strokeweight=".163027pt" strokecolor="#ff0000">
                <v:path arrowok="t"/>
              </v:shape>
            </v:group>
            <v:group style="position:absolute;left:1877;top:504;width:40;height:2" coordorigin="1877,504" coordsize="40,2">
              <v:shape style="position:absolute;left:1877;top:504;width:40;height:2" coordorigin="1877,504" coordsize="40,0" path="m1877,504l1916,504e" filled="false" stroked="true" strokeweight=".214789pt" strokecolor="#ff0000">
                <v:path arrowok="t"/>
              </v:shape>
            </v:group>
            <v:group style="position:absolute;left:1897;top:478;width:2;height:52" coordorigin="1897,478" coordsize="2,52">
              <v:shape style="position:absolute;left:1897;top:478;width:2;height:52" coordorigin="1897,478" coordsize="0,52" path="m1897,478l1897,530e" filled="false" stroked="true" strokeweight=".163027pt" strokecolor="#ff0000">
                <v:path arrowok="t"/>
              </v:shape>
            </v:group>
            <v:group style="position:absolute;left:1877;top:503;width:40;height:2" coordorigin="1877,503" coordsize="40,2">
              <v:shape style="position:absolute;left:1877;top:503;width:40;height:2" coordorigin="1877,503" coordsize="40,0" path="m1877,503l1916,503e" filled="false" stroked="true" strokeweight=".214789pt" strokecolor="#ff0000">
                <v:path arrowok="t"/>
              </v:shape>
            </v:group>
            <v:group style="position:absolute;left:1897;top:478;width:2;height:52" coordorigin="1897,478" coordsize="2,52">
              <v:shape style="position:absolute;left:1897;top:478;width:2;height:52" coordorigin="1897,478" coordsize="0,52" path="m1897,478l1897,529e" filled="false" stroked="true" strokeweight=".163027pt" strokecolor="#ff0000">
                <v:path arrowok="t"/>
              </v:shape>
            </v:group>
            <v:group style="position:absolute;left:1877;top:503;width:40;height:2" coordorigin="1877,503" coordsize="40,2">
              <v:shape style="position:absolute;left:1877;top:503;width:40;height:2" coordorigin="1877,503" coordsize="40,0" path="m1877,503l1916,503e" filled="false" stroked="true" strokeweight=".214789pt" strokecolor="#ff0000">
                <v:path arrowok="t"/>
              </v:shape>
            </v:group>
            <v:group style="position:absolute;left:1897;top:477;width:2;height:52" coordorigin="1897,477" coordsize="2,52">
              <v:shape style="position:absolute;left:1897;top:477;width:2;height:52" coordorigin="1897,477" coordsize="0,52" path="m1897,477l1897,528e" filled="false" stroked="true" strokeweight=".163027pt" strokecolor="#ff0000">
                <v:path arrowok="t"/>
              </v:shape>
            </v:group>
            <v:group style="position:absolute;left:1877;top:502;width:40;height:2" coordorigin="1877,502" coordsize="40,2">
              <v:shape style="position:absolute;left:1877;top:502;width:40;height:2" coordorigin="1877,502" coordsize="40,0" path="m1877,502l1916,502e" filled="false" stroked="true" strokeweight=".214789pt" strokecolor="#ff0000">
                <v:path arrowok="t"/>
              </v:shape>
            </v:group>
            <v:group style="position:absolute;left:1897;top:476;width:2;height:52" coordorigin="1897,476" coordsize="2,52">
              <v:shape style="position:absolute;left:1897;top:476;width:2;height:52" coordorigin="1897,476" coordsize="0,52" path="m1897,476l1897,528e" filled="false" stroked="true" strokeweight=".163027pt" strokecolor="#ff0000">
                <v:path arrowok="t"/>
              </v:shape>
            </v:group>
            <v:group style="position:absolute;left:1877;top:501;width:40;height:2" coordorigin="1877,501" coordsize="40,2">
              <v:shape style="position:absolute;left:1877;top:501;width:40;height:2" coordorigin="1877,501" coordsize="40,0" path="m1877,501l1916,501e" filled="false" stroked="true" strokeweight=".214789pt" strokecolor="#ff0000">
                <v:path arrowok="t"/>
              </v:shape>
            </v:group>
            <v:group style="position:absolute;left:1897;top:475;width:2;height:52" coordorigin="1897,475" coordsize="2,52">
              <v:shape style="position:absolute;left:1897;top:475;width:2;height:52" coordorigin="1897,475" coordsize="0,52" path="m1897,475l1897,527e" filled="false" stroked="true" strokeweight=".163027pt" strokecolor="#ff0000">
                <v:path arrowok="t"/>
              </v:shape>
            </v:group>
            <v:group style="position:absolute;left:1877;top:500;width:40;height:2" coordorigin="1877,500" coordsize="40,2">
              <v:shape style="position:absolute;left:1877;top:500;width:40;height:2" coordorigin="1877,500" coordsize="40,0" path="m1877,500l1916,500e" filled="false" stroked="true" strokeweight=".214789pt" strokecolor="#ff0000">
                <v:path arrowok="t"/>
              </v:shape>
            </v:group>
            <v:group style="position:absolute;left:1897;top:475;width:2;height:52" coordorigin="1897,475" coordsize="2,52">
              <v:shape style="position:absolute;left:1897;top:475;width:2;height:52" coordorigin="1897,475" coordsize="0,52" path="m1897,475l1897,526e" filled="false" stroked="true" strokeweight=".163027pt" strokecolor="#ff0000">
                <v:path arrowok="t"/>
              </v:shape>
            </v:group>
            <v:group style="position:absolute;left:1877;top:500;width:40;height:2" coordorigin="1877,500" coordsize="40,2">
              <v:shape style="position:absolute;left:1877;top:500;width:40;height:2" coordorigin="1877,500" coordsize="40,0" path="m1877,500l1916,500e" filled="false" stroked="true" strokeweight=".214789pt" strokecolor="#ff0000">
                <v:path arrowok="t"/>
              </v:shape>
            </v:group>
            <v:group style="position:absolute;left:1897;top:474;width:2;height:52" coordorigin="1897,474" coordsize="2,52">
              <v:shape style="position:absolute;left:1897;top:474;width:2;height:52" coordorigin="1897,474" coordsize="0,52" path="m1897,474l1897,525e" filled="false" stroked="true" strokeweight=".163027pt" strokecolor="#ff0000">
                <v:path arrowok="t"/>
              </v:shape>
            </v:group>
            <v:group style="position:absolute;left:1877;top:499;width:40;height:2" coordorigin="1877,499" coordsize="40,2">
              <v:shape style="position:absolute;left:1877;top:499;width:40;height:2" coordorigin="1877,499" coordsize="40,0" path="m1877,499l1916,499e" filled="false" stroked="true" strokeweight=".214789pt" strokecolor="#ff0000">
                <v:path arrowok="t"/>
              </v:shape>
            </v:group>
            <v:group style="position:absolute;left:1897;top:473;width:2;height:52" coordorigin="1897,473" coordsize="2,52">
              <v:shape style="position:absolute;left:1897;top:473;width:2;height:52" coordorigin="1897,473" coordsize="0,52" path="m1897,473l1897,525e" filled="false" stroked="true" strokeweight=".163027pt" strokecolor="#ff0000">
                <v:path arrowok="t"/>
              </v:shape>
            </v:group>
            <v:group style="position:absolute;left:1877;top:498;width:40;height:2" coordorigin="1877,498" coordsize="40,2">
              <v:shape style="position:absolute;left:1877;top:498;width:40;height:2" coordorigin="1877,498" coordsize="40,0" path="m1877,498l1916,498e" filled="false" stroked="true" strokeweight=".214789pt" strokecolor="#ff0000">
                <v:path arrowok="t"/>
              </v:shape>
            </v:group>
            <v:group style="position:absolute;left:1897;top:473;width:2;height:52" coordorigin="1897,473" coordsize="2,52">
              <v:shape style="position:absolute;left:1897;top:473;width:2;height:52" coordorigin="1897,473" coordsize="0,52" path="m1897,473l1897,524e" filled="false" stroked="true" strokeweight=".163027pt" strokecolor="#ff0000">
                <v:path arrowok="t"/>
              </v:shape>
            </v:group>
            <v:group style="position:absolute;left:1877;top:498;width:40;height:2" coordorigin="1877,498" coordsize="40,2">
              <v:shape style="position:absolute;left:1877;top:498;width:40;height:2" coordorigin="1877,498" coordsize="40,0" path="m1877,498l1916,498e" filled="false" stroked="true" strokeweight=".214789pt" strokecolor="#ff0000">
                <v:path arrowok="t"/>
              </v:shape>
            </v:group>
            <v:group style="position:absolute;left:1897;top:472;width:2;height:52" coordorigin="1897,472" coordsize="2,52">
              <v:shape style="position:absolute;left:1897;top:472;width:2;height:52" coordorigin="1897,472" coordsize="0,52" path="m1897,472l1897,523e" filled="false" stroked="true" strokeweight=".163027pt" strokecolor="#ff0000">
                <v:path arrowok="t"/>
              </v:shape>
            </v:group>
            <v:group style="position:absolute;left:1877;top:497;width:40;height:2" coordorigin="1877,497" coordsize="40,2">
              <v:shape style="position:absolute;left:1877;top:497;width:40;height:2" coordorigin="1877,497" coordsize="40,0" path="m1877,497l1916,497e" filled="false" stroked="true" strokeweight=".214789pt" strokecolor="#ff0000">
                <v:path arrowok="t"/>
              </v:shape>
            </v:group>
            <v:group style="position:absolute;left:1897;top:471;width:2;height:52" coordorigin="1897,471" coordsize="2,52">
              <v:shape style="position:absolute;left:1897;top:471;width:2;height:52" coordorigin="1897,471" coordsize="0,52" path="m1897,471l1897,523e" filled="false" stroked="true" strokeweight=".163027pt" strokecolor="#ff0000">
                <v:path arrowok="t"/>
              </v:shape>
            </v:group>
            <v:group style="position:absolute;left:1877;top:496;width:40;height:2" coordorigin="1877,496" coordsize="40,2">
              <v:shape style="position:absolute;left:1877;top:496;width:40;height:2" coordorigin="1877,496" coordsize="40,0" path="m1877,496l1916,496e" filled="false" stroked="true" strokeweight=".214789pt" strokecolor="#ff0000">
                <v:path arrowok="t"/>
              </v:shape>
            </v:group>
            <v:group style="position:absolute;left:1897;top:470;width:2;height:52" coordorigin="1897,470" coordsize="2,52">
              <v:shape style="position:absolute;left:1897;top:470;width:2;height:52" coordorigin="1897,470" coordsize="0,52" path="m1897,470l1897,522e" filled="false" stroked="true" strokeweight=".163027pt" strokecolor="#ff0000">
                <v:path arrowok="t"/>
              </v:shape>
            </v:group>
            <v:group style="position:absolute;left:1877;top:495;width:40;height:2" coordorigin="1877,495" coordsize="40,2">
              <v:shape style="position:absolute;left:1877;top:495;width:40;height:2" coordorigin="1877,495" coordsize="40,0" path="m1877,495l1916,495e" filled="false" stroked="true" strokeweight=".214789pt" strokecolor="#ff0000">
                <v:path arrowok="t"/>
              </v:shape>
            </v:group>
            <v:group style="position:absolute;left:1897;top:470;width:2;height:52" coordorigin="1897,470" coordsize="2,52">
              <v:shape style="position:absolute;left:1897;top:470;width:2;height:52" coordorigin="1897,470" coordsize="0,52" path="m1897,470l1897,521e" filled="false" stroked="true" strokeweight=".163027pt" strokecolor="#ff0000">
                <v:path arrowok="t"/>
              </v:shape>
            </v:group>
            <v:group style="position:absolute;left:1877;top:495;width:40;height:2" coordorigin="1877,495" coordsize="40,2">
              <v:shape style="position:absolute;left:1877;top:495;width:40;height:2" coordorigin="1877,495" coordsize="40,0" path="m1877,495l1916,495e" filled="false" stroked="true" strokeweight=".214789pt" strokecolor="#ff0000">
                <v:path arrowok="t"/>
              </v:shape>
            </v:group>
            <v:group style="position:absolute;left:1897;top:469;width:2;height:52" coordorigin="1897,469" coordsize="2,52">
              <v:shape style="position:absolute;left:1897;top:469;width:2;height:52" coordorigin="1897,469" coordsize="0,52" path="m1897,469l1897,520e" filled="false" stroked="true" strokeweight=".163027pt" strokecolor="#ff0000">
                <v:path arrowok="t"/>
              </v:shape>
            </v:group>
            <v:group style="position:absolute;left:1877;top:494;width:40;height:2" coordorigin="1877,494" coordsize="40,2">
              <v:shape style="position:absolute;left:1877;top:494;width:40;height:2" coordorigin="1877,494" coordsize="40,0" path="m1877,494l1916,494e" filled="false" stroked="true" strokeweight=".214789pt" strokecolor="#ff0000">
                <v:path arrowok="t"/>
              </v:shape>
            </v:group>
            <v:group style="position:absolute;left:1897;top:468;width:2;height:52" coordorigin="1897,468" coordsize="2,52">
              <v:shape style="position:absolute;left:1897;top:468;width:2;height:52" coordorigin="1897,468" coordsize="0,52" path="m1897,468l1897,520e" filled="false" stroked="true" strokeweight=".163027pt" strokecolor="#ff0000">
                <v:path arrowok="t"/>
              </v:shape>
            </v:group>
            <v:group style="position:absolute;left:1877;top:493;width:40;height:2" coordorigin="1877,493" coordsize="40,2">
              <v:shape style="position:absolute;left:1877;top:493;width:40;height:2" coordorigin="1877,493" coordsize="40,0" path="m1877,493l1916,493e" filled="false" stroked="true" strokeweight=".214789pt" strokecolor="#ff0000">
                <v:path arrowok="t"/>
              </v:shape>
            </v:group>
            <v:group style="position:absolute;left:1897;top:467;width:2;height:52" coordorigin="1897,467" coordsize="2,52">
              <v:shape style="position:absolute;left:1897;top:467;width:2;height:52" coordorigin="1897,467" coordsize="0,52" path="m1897,467l1897,519e" filled="false" stroked="true" strokeweight=".163027pt" strokecolor="#ff0000">
                <v:path arrowok="t"/>
              </v:shape>
            </v:group>
            <v:group style="position:absolute;left:1877;top:492;width:40;height:2" coordorigin="1877,492" coordsize="40,2">
              <v:shape style="position:absolute;left:1877;top:492;width:40;height:2" coordorigin="1877,492" coordsize="40,0" path="m1877,492l1916,492e" filled="false" stroked="true" strokeweight=".214789pt" strokecolor="#ff0000">
                <v:path arrowok="t"/>
              </v:shape>
            </v:group>
            <v:group style="position:absolute;left:1897;top:467;width:2;height:52" coordorigin="1897,467" coordsize="2,52">
              <v:shape style="position:absolute;left:1897;top:467;width:2;height:52" coordorigin="1897,467" coordsize="0,52" path="m1897,467l1897,518e" filled="false" stroked="true" strokeweight=".163027pt" strokecolor="#ff0000">
                <v:path arrowok="t"/>
              </v:shape>
            </v:group>
            <v:group style="position:absolute;left:1877;top:492;width:40;height:2" coordorigin="1877,492" coordsize="40,2">
              <v:shape style="position:absolute;left:1877;top:492;width:40;height:2" coordorigin="1877,492" coordsize="40,0" path="m1877,492l1916,492e" filled="false" stroked="true" strokeweight=".214789pt" strokecolor="#ff0000">
                <v:path arrowok="t"/>
              </v:shape>
            </v:group>
            <v:group style="position:absolute;left:1897;top:466;width:2;height:52" coordorigin="1897,466" coordsize="2,52">
              <v:shape style="position:absolute;left:1897;top:466;width:2;height:52" coordorigin="1897,466" coordsize="0,52" path="m1897,466l1897,517e" filled="false" stroked="true" strokeweight=".163027pt" strokecolor="#ff0000">
                <v:path arrowok="t"/>
              </v:shape>
            </v:group>
            <v:group style="position:absolute;left:1877;top:491;width:40;height:2" coordorigin="1877,491" coordsize="40,2">
              <v:shape style="position:absolute;left:1877;top:491;width:40;height:2" coordorigin="1877,491" coordsize="40,0" path="m1877,491l1916,491e" filled="false" stroked="true" strokeweight=".214789pt" strokecolor="#ff0000">
                <v:path arrowok="t"/>
              </v:shape>
            </v:group>
            <v:group style="position:absolute;left:1897;top:465;width:2;height:52" coordorigin="1897,465" coordsize="2,52">
              <v:shape style="position:absolute;left:1897;top:465;width:2;height:52" coordorigin="1897,465" coordsize="0,52" path="m1897,465l1897,517e" filled="false" stroked="true" strokeweight=".163027pt" strokecolor="#ff0000">
                <v:path arrowok="t"/>
              </v:shape>
            </v:group>
            <v:group style="position:absolute;left:1877;top:490;width:40;height:2" coordorigin="1877,490" coordsize="40,2">
              <v:shape style="position:absolute;left:1877;top:490;width:40;height:2" coordorigin="1877,490" coordsize="40,0" path="m1877,490l1916,490e" filled="false" stroked="true" strokeweight=".214789pt" strokecolor="#ff0000">
                <v:path arrowok="t"/>
              </v:shape>
            </v:group>
            <v:group style="position:absolute;left:1897;top:465;width:2;height:52" coordorigin="1897,465" coordsize="2,52">
              <v:shape style="position:absolute;left:1897;top:465;width:2;height:52" coordorigin="1897,465" coordsize="0,52" path="m1897,465l1897,516e" filled="false" stroked="true" strokeweight=".163027pt" strokecolor="#ff0000">
                <v:path arrowok="t"/>
              </v:shape>
            </v:group>
            <v:group style="position:absolute;left:1877;top:490;width:40;height:2" coordorigin="1877,490" coordsize="40,2">
              <v:shape style="position:absolute;left:1877;top:490;width:40;height:2" coordorigin="1877,490" coordsize="40,0" path="m1877,490l1916,490e" filled="false" stroked="true" strokeweight=".214789pt" strokecolor="#ff0000">
                <v:path arrowok="t"/>
              </v:shape>
            </v:group>
            <v:group style="position:absolute;left:1897;top:464;width:2;height:52" coordorigin="1897,464" coordsize="2,52">
              <v:shape style="position:absolute;left:1897;top:464;width:2;height:52" coordorigin="1897,464" coordsize="0,52" path="m1897,464l1897,515e" filled="false" stroked="true" strokeweight=".163027pt" strokecolor="#ff0000">
                <v:path arrowok="t"/>
              </v:shape>
            </v:group>
            <v:group style="position:absolute;left:1877;top:489;width:40;height:2" coordorigin="1877,489" coordsize="40,2">
              <v:shape style="position:absolute;left:1877;top:489;width:40;height:2" coordorigin="1877,489" coordsize="40,0" path="m1877,489l1916,489e" filled="false" stroked="true" strokeweight=".214789pt" strokecolor="#ff0000">
                <v:path arrowok="t"/>
              </v:shape>
            </v:group>
            <v:group style="position:absolute;left:1897;top:463;width:2;height:52" coordorigin="1897,463" coordsize="2,52">
              <v:shape style="position:absolute;left:1897;top:463;width:2;height:52" coordorigin="1897,463" coordsize="0,52" path="m1897,463l1897,515e" filled="false" stroked="true" strokeweight=".163027pt" strokecolor="#ff0000">
                <v:path arrowok="t"/>
              </v:shape>
            </v:group>
            <v:group style="position:absolute;left:1877;top:488;width:40;height:2" coordorigin="1877,488" coordsize="40,2">
              <v:shape style="position:absolute;left:1877;top:488;width:40;height:2" coordorigin="1877,488" coordsize="40,0" path="m1877,488l1916,488e" filled="false" stroked="true" strokeweight=".214789pt" strokecolor="#ff0000">
                <v:path arrowok="t"/>
              </v:shape>
            </v:group>
            <v:group style="position:absolute;left:1897;top:462;width:2;height:52" coordorigin="1897,462" coordsize="2,52">
              <v:shape style="position:absolute;left:1897;top:462;width:2;height:52" coordorigin="1897,462" coordsize="0,52" path="m1897,462l1897,514e" filled="false" stroked="true" strokeweight=".163027pt" strokecolor="#ff0000">
                <v:path arrowok="t"/>
              </v:shape>
            </v:group>
            <v:group style="position:absolute;left:1877;top:487;width:40;height:2" coordorigin="1877,487" coordsize="40,2">
              <v:shape style="position:absolute;left:1877;top:487;width:40;height:2" coordorigin="1877,487" coordsize="40,0" path="m1877,487l1916,487e" filled="false" stroked="true" strokeweight=".214789pt" strokecolor="#ff0000">
                <v:path arrowok="t"/>
              </v:shape>
            </v:group>
            <v:group style="position:absolute;left:1897;top:462;width:2;height:52" coordorigin="1897,462" coordsize="2,52">
              <v:shape style="position:absolute;left:1897;top:462;width:2;height:52" coordorigin="1897,462" coordsize="0,52" path="m1897,462l1897,513e" filled="false" stroked="true" strokeweight=".163027pt" strokecolor="#ff0000">
                <v:path arrowok="t"/>
              </v:shape>
            </v:group>
            <v:group style="position:absolute;left:1877;top:487;width:40;height:2" coordorigin="1877,487" coordsize="40,2">
              <v:shape style="position:absolute;left:1877;top:487;width:40;height:2" coordorigin="1877,487" coordsize="40,0" path="m1877,487l1916,487e" filled="false" stroked="true" strokeweight=".214789pt" strokecolor="#ff0000">
                <v:path arrowok="t"/>
              </v:shape>
            </v:group>
            <v:group style="position:absolute;left:1897;top:461;width:2;height:52" coordorigin="1897,461" coordsize="2,52">
              <v:shape style="position:absolute;left:1897;top:461;width:2;height:52" coordorigin="1897,461" coordsize="0,52" path="m1897,461l1897,512e" filled="false" stroked="true" strokeweight=".163027pt" strokecolor="#ff0000">
                <v:path arrowok="t"/>
              </v:shape>
            </v:group>
            <v:group style="position:absolute;left:1877;top:486;width:40;height:2" coordorigin="1877,486" coordsize="40,2">
              <v:shape style="position:absolute;left:1877;top:486;width:40;height:2" coordorigin="1877,486" coordsize="40,0" path="m1877,486l1916,486e" filled="false" stroked="true" strokeweight=".214789pt" strokecolor="#ff0000">
                <v:path arrowok="t"/>
              </v:shape>
            </v:group>
            <v:group style="position:absolute;left:1897;top:460;width:2;height:52" coordorigin="1897,460" coordsize="2,52">
              <v:shape style="position:absolute;left:1897;top:460;width:2;height:52" coordorigin="1897,460" coordsize="0,52" path="m1897,460l1897,512e" filled="false" stroked="true" strokeweight=".163027pt" strokecolor="#ff0000">
                <v:path arrowok="t"/>
              </v:shape>
            </v:group>
            <v:group style="position:absolute;left:1877;top:485;width:40;height:2" coordorigin="1877,485" coordsize="40,2">
              <v:shape style="position:absolute;left:1877;top:485;width:40;height:2" coordorigin="1877,485" coordsize="40,0" path="m1877,485l1916,485e" filled="false" stroked="true" strokeweight=".214789pt" strokecolor="#ff0000">
                <v:path arrowok="t"/>
              </v:shape>
            </v:group>
            <v:group style="position:absolute;left:1897;top:460;width:2;height:52" coordorigin="1897,460" coordsize="2,52">
              <v:shape style="position:absolute;left:1897;top:460;width:2;height:52" coordorigin="1897,460" coordsize="0,52" path="m1897,460l1897,511e" filled="false" stroked="true" strokeweight=".163027pt" strokecolor="#ff0000">
                <v:path arrowok="t"/>
              </v:shape>
            </v:group>
            <v:group style="position:absolute;left:1877;top:485;width:40;height:2" coordorigin="1877,485" coordsize="40,2">
              <v:shape style="position:absolute;left:1877;top:485;width:40;height:2" coordorigin="1877,485" coordsize="40,0" path="m1877,485l1916,485e" filled="false" stroked="true" strokeweight=".214789pt" strokecolor="#ff0000">
                <v:path arrowok="t"/>
              </v:shape>
            </v:group>
            <v:group style="position:absolute;left:1897;top:459;width:2;height:52" coordorigin="1897,459" coordsize="2,52">
              <v:shape style="position:absolute;left:1897;top:459;width:2;height:52" coordorigin="1897,459" coordsize="0,52" path="m1897,459l1897,510e" filled="false" stroked="true" strokeweight=".163027pt" strokecolor="#ff0000">
                <v:path arrowok="t"/>
              </v:shape>
            </v:group>
            <v:group style="position:absolute;left:1877;top:484;width:40;height:2" coordorigin="1877,484" coordsize="40,2">
              <v:shape style="position:absolute;left:1877;top:484;width:40;height:2" coordorigin="1877,484" coordsize="40,0" path="m1877,484l1916,484e" filled="false" stroked="true" strokeweight=".214789pt" strokecolor="#ff0000">
                <v:path arrowok="t"/>
              </v:shape>
            </v:group>
            <v:group style="position:absolute;left:1897;top:458;width:2;height:52" coordorigin="1897,458" coordsize="2,52">
              <v:shape style="position:absolute;left:1897;top:458;width:2;height:52" coordorigin="1897,458" coordsize="0,52" path="m1897,458l1897,510e" filled="false" stroked="true" strokeweight=".163027pt" strokecolor="#ff0000">
                <v:path arrowok="t"/>
              </v:shape>
            </v:group>
            <v:group style="position:absolute;left:1877;top:483;width:40;height:2" coordorigin="1877,483" coordsize="40,2">
              <v:shape style="position:absolute;left:1877;top:483;width:40;height:2" coordorigin="1877,483" coordsize="40,0" path="m1877,483l1916,483e" filled="false" stroked="true" strokeweight=".214789pt" strokecolor="#ff0000">
                <v:path arrowok="t"/>
              </v:shape>
            </v:group>
            <v:group style="position:absolute;left:1897;top:457;width:2;height:52" coordorigin="1897,457" coordsize="2,52">
              <v:shape style="position:absolute;left:1897;top:457;width:2;height:52" coordorigin="1897,457" coordsize="0,52" path="m1897,457l1897,509e" filled="false" stroked="true" strokeweight=".163027pt" strokecolor="#ff0000">
                <v:path arrowok="t"/>
              </v:shape>
            </v:group>
            <v:group style="position:absolute;left:1877;top:482;width:40;height:2" coordorigin="1877,482" coordsize="40,2">
              <v:shape style="position:absolute;left:1877;top:482;width:40;height:2" coordorigin="1877,482" coordsize="40,0" path="m1877,482l1916,482e" filled="false" stroked="true" strokeweight=".214789pt" strokecolor="#ff0000">
                <v:path arrowok="t"/>
              </v:shape>
            </v:group>
            <v:group style="position:absolute;left:1897;top:457;width:2;height:52" coordorigin="1897,457" coordsize="2,52">
              <v:shape style="position:absolute;left:1897;top:457;width:2;height:52" coordorigin="1897,457" coordsize="0,52" path="m1897,457l1897,508e" filled="false" stroked="true" strokeweight=".163027pt" strokecolor="#ff0000">
                <v:path arrowok="t"/>
              </v:shape>
            </v:group>
            <v:group style="position:absolute;left:1877;top:482;width:40;height:2" coordorigin="1877,482" coordsize="40,2">
              <v:shape style="position:absolute;left:1877;top:482;width:40;height:2" coordorigin="1877,482" coordsize="40,0" path="m1877,482l1916,482e" filled="false" stroked="true" strokeweight=".214789pt" strokecolor="#ff0000">
                <v:path arrowok="t"/>
              </v:shape>
            </v:group>
            <v:group style="position:absolute;left:1897;top:456;width:2;height:52" coordorigin="1897,456" coordsize="2,52">
              <v:shape style="position:absolute;left:1897;top:456;width:2;height:52" coordorigin="1897,456" coordsize="0,52" path="m1897,456l1897,507e" filled="false" stroked="true" strokeweight=".163027pt" strokecolor="#ff0000">
                <v:path arrowok="t"/>
              </v:shape>
            </v:group>
            <v:group style="position:absolute;left:1877;top:481;width:40;height:2" coordorigin="1877,481" coordsize="40,2">
              <v:shape style="position:absolute;left:1877;top:481;width:40;height:2" coordorigin="1877,481" coordsize="40,0" path="m1877,481l1916,481e" filled="false" stroked="true" strokeweight=".214789pt" strokecolor="#ff0000">
                <v:path arrowok="t"/>
              </v:shape>
            </v:group>
            <v:group style="position:absolute;left:1897;top:455;width:2;height:52" coordorigin="1897,455" coordsize="2,52">
              <v:shape style="position:absolute;left:1897;top:455;width:2;height:52" coordorigin="1897,455" coordsize="0,52" path="m1897,455l1897,507e" filled="false" stroked="true" strokeweight=".163027pt" strokecolor="#ff0000">
                <v:path arrowok="t"/>
              </v:shape>
            </v:group>
            <v:group style="position:absolute;left:1877;top:480;width:40;height:2" coordorigin="1877,480" coordsize="40,2">
              <v:shape style="position:absolute;left:1877;top:480;width:40;height:2" coordorigin="1877,480" coordsize="40,0" path="m1877,480l1916,480e" filled="false" stroked="true" strokeweight=".214789pt" strokecolor="#ff0000">
                <v:path arrowok="t"/>
              </v:shape>
            </v:group>
            <v:group style="position:absolute;left:1897;top:454;width:2;height:52" coordorigin="1897,454" coordsize="2,52">
              <v:shape style="position:absolute;left:1897;top:454;width:2;height:52" coordorigin="1897,454" coordsize="0,52" path="m1897,454l1897,506e" filled="false" stroked="true" strokeweight=".163027pt" strokecolor="#ff0000">
                <v:path arrowok="t"/>
              </v:shape>
            </v:group>
            <v:group style="position:absolute;left:1877;top:479;width:40;height:2" coordorigin="1877,479" coordsize="40,2">
              <v:shape style="position:absolute;left:1877;top:479;width:40;height:2" coordorigin="1877,479" coordsize="40,0" path="m1877,479l1916,479e" filled="false" stroked="true" strokeweight=".214789pt" strokecolor="#ff0000">
                <v:path arrowok="t"/>
              </v:shape>
            </v:group>
            <v:group style="position:absolute;left:1897;top:454;width:2;height:52" coordorigin="1897,454" coordsize="2,52">
              <v:shape style="position:absolute;left:1897;top:454;width:2;height:52" coordorigin="1897,454" coordsize="0,52" path="m1897,454l1897,505e" filled="false" stroked="true" strokeweight=".163027pt" strokecolor="#ff0000">
                <v:path arrowok="t"/>
              </v:shape>
            </v:group>
            <v:group style="position:absolute;left:1877;top:479;width:40;height:2" coordorigin="1877,479" coordsize="40,2">
              <v:shape style="position:absolute;left:1877;top:479;width:40;height:2" coordorigin="1877,479" coordsize="40,0" path="m1877,479l1916,479e" filled="false" stroked="true" strokeweight=".214789pt" strokecolor="#ff0000">
                <v:path arrowok="t"/>
              </v:shape>
            </v:group>
            <v:group style="position:absolute;left:1897;top:453;width:2;height:52" coordorigin="1897,453" coordsize="2,52">
              <v:shape style="position:absolute;left:1897;top:453;width:2;height:52" coordorigin="1897,453" coordsize="0,52" path="m1897,453l1897,504e" filled="false" stroked="true" strokeweight=".163027pt" strokecolor="#ff0000">
                <v:path arrowok="t"/>
              </v:shape>
            </v:group>
            <v:group style="position:absolute;left:1877;top:478;width:40;height:2" coordorigin="1877,478" coordsize="40,2">
              <v:shape style="position:absolute;left:1877;top:478;width:40;height:2" coordorigin="1877,478" coordsize="40,0" path="m1877,478l1916,478e" filled="false" stroked="true" strokeweight=".214789pt" strokecolor="#ff0000">
                <v:path arrowok="t"/>
              </v:shape>
            </v:group>
            <v:group style="position:absolute;left:1897;top:452;width:2;height:52" coordorigin="1897,452" coordsize="2,52">
              <v:shape style="position:absolute;left:1897;top:452;width:2;height:52" coordorigin="1897,452" coordsize="0,52" path="m1897,452l1897,504e" filled="false" stroked="true" strokeweight=".163027pt" strokecolor="#ff0000">
                <v:path arrowok="t"/>
              </v:shape>
            </v:group>
            <v:group style="position:absolute;left:1877;top:477;width:40;height:2" coordorigin="1877,477" coordsize="40,2">
              <v:shape style="position:absolute;left:1877;top:477;width:40;height:2" coordorigin="1877,477" coordsize="40,0" path="m1877,477l1916,477e" filled="false" stroked="true" strokeweight=".214789pt" strokecolor="#ff0000">
                <v:path arrowok="t"/>
              </v:shape>
            </v:group>
            <v:group style="position:absolute;left:1897;top:452;width:2;height:52" coordorigin="1897,452" coordsize="2,52">
              <v:shape style="position:absolute;left:1897;top:452;width:2;height:52" coordorigin="1897,452" coordsize="0,52" path="m1897,452l1897,503e" filled="false" stroked="true" strokeweight=".163027pt" strokecolor="#ff0000">
                <v:path arrowok="t"/>
              </v:shape>
            </v:group>
            <v:group style="position:absolute;left:1877;top:477;width:40;height:2" coordorigin="1877,477" coordsize="40,2">
              <v:shape style="position:absolute;left:1877;top:477;width:40;height:2" coordorigin="1877,477" coordsize="40,0" path="m1877,477l1916,477e" filled="false" stroked="true" strokeweight=".214789pt" strokecolor="#ff0000">
                <v:path arrowok="t"/>
              </v:shape>
            </v:group>
            <v:group style="position:absolute;left:1897;top:451;width:2;height:52" coordorigin="1897,451" coordsize="2,52">
              <v:shape style="position:absolute;left:1897;top:451;width:2;height:52" coordorigin="1897,451" coordsize="0,52" path="m1897,451l1897,502e" filled="false" stroked="true" strokeweight=".163027pt" strokecolor="#ff0000">
                <v:path arrowok="t"/>
              </v:shape>
            </v:group>
            <v:group style="position:absolute;left:1877;top:476;width:40;height:2" coordorigin="1877,476" coordsize="40,2">
              <v:shape style="position:absolute;left:1877;top:476;width:40;height:2" coordorigin="1877,476" coordsize="40,0" path="m1877,476l1916,476e" filled="false" stroked="true" strokeweight=".214789pt" strokecolor="#ff0000">
                <v:path arrowok="t"/>
              </v:shape>
            </v:group>
            <v:group style="position:absolute;left:1897;top:450;width:2;height:52" coordorigin="1897,450" coordsize="2,52">
              <v:shape style="position:absolute;left:1897;top:450;width:2;height:52" coordorigin="1897,450" coordsize="0,52" path="m1897,450l1897,502e" filled="false" stroked="true" strokeweight=".163027pt" strokecolor="#ff0000">
                <v:path arrowok="t"/>
              </v:shape>
            </v:group>
            <v:group style="position:absolute;left:1877;top:475;width:40;height:2" coordorigin="1877,475" coordsize="40,2">
              <v:shape style="position:absolute;left:1877;top:475;width:40;height:2" coordorigin="1877,475" coordsize="40,0" path="m1877,475l1916,475e" filled="false" stroked="true" strokeweight=".214789pt" strokecolor="#ff0000">
                <v:path arrowok="t"/>
              </v:shape>
            </v:group>
            <v:group style="position:absolute;left:1897;top:449;width:2;height:52" coordorigin="1897,449" coordsize="2,52">
              <v:shape style="position:absolute;left:1897;top:449;width:2;height:52" coordorigin="1897,449" coordsize="0,52" path="m1897,449l1897,501e" filled="false" stroked="true" strokeweight=".163027pt" strokecolor="#ff0000">
                <v:path arrowok="t"/>
              </v:shape>
            </v:group>
            <v:group style="position:absolute;left:1877;top:474;width:40;height:2" coordorigin="1877,474" coordsize="40,2">
              <v:shape style="position:absolute;left:1877;top:474;width:40;height:2" coordorigin="1877,474" coordsize="40,0" path="m1877,474l1916,474e" filled="false" stroked="true" strokeweight=".214789pt" strokecolor="#ff0000">
                <v:path arrowok="t"/>
              </v:shape>
            </v:group>
            <v:group style="position:absolute;left:1897;top:449;width:2;height:52" coordorigin="1897,449" coordsize="2,52">
              <v:shape style="position:absolute;left:1897;top:449;width:2;height:52" coordorigin="1897,449" coordsize="0,52" path="m1897,449l1897,500e" filled="false" stroked="true" strokeweight=".163027pt" strokecolor="#ff0000">
                <v:path arrowok="t"/>
              </v:shape>
            </v:group>
            <v:group style="position:absolute;left:1877;top:474;width:40;height:2" coordorigin="1877,474" coordsize="40,2">
              <v:shape style="position:absolute;left:1877;top:474;width:40;height:2" coordorigin="1877,474" coordsize="40,0" path="m1877,474l1916,474e" filled="false" stroked="true" strokeweight=".214789pt" strokecolor="#ff0000">
                <v:path arrowok="t"/>
              </v:shape>
            </v:group>
            <v:group style="position:absolute;left:1897;top:448;width:2;height:52" coordorigin="1897,448" coordsize="2,52">
              <v:shape style="position:absolute;left:1897;top:448;width:2;height:52" coordorigin="1897,448" coordsize="0,52" path="m1897,448l1897,499e" filled="false" stroked="true" strokeweight=".163027pt" strokecolor="#ff0000">
                <v:path arrowok="t"/>
              </v:shape>
            </v:group>
            <v:group style="position:absolute;left:1877;top:473;width:40;height:2" coordorigin="1877,473" coordsize="40,2">
              <v:shape style="position:absolute;left:1877;top:473;width:40;height:2" coordorigin="1877,473" coordsize="40,0" path="m1877,473l1916,473e" filled="false" stroked="true" strokeweight=".214789pt" strokecolor="#ff0000">
                <v:path arrowok="t"/>
              </v:shape>
            </v:group>
            <v:group style="position:absolute;left:1897;top:447;width:2;height:52" coordorigin="1897,447" coordsize="2,52">
              <v:shape style="position:absolute;left:1897;top:447;width:2;height:52" coordorigin="1897,447" coordsize="0,52" path="m1897,447l1897,499e" filled="false" stroked="true" strokeweight=".163027pt" strokecolor="#ff0000">
                <v:path arrowok="t"/>
              </v:shape>
            </v:group>
            <v:group style="position:absolute;left:1877;top:472;width:40;height:2" coordorigin="1877,472" coordsize="40,2">
              <v:shape style="position:absolute;left:1877;top:472;width:40;height:2" coordorigin="1877,472" coordsize="40,0" path="m1877,472l1916,472e" filled="false" stroked="true" strokeweight=".214789pt" strokecolor="#ff0000">
                <v:path arrowok="t"/>
              </v:shape>
            </v:group>
            <v:group style="position:absolute;left:1897;top:447;width:2;height:52" coordorigin="1897,447" coordsize="2,52">
              <v:shape style="position:absolute;left:1897;top:447;width:2;height:52" coordorigin="1897,447" coordsize="0,52" path="m1897,447l1897,498e" filled="false" stroked="true" strokeweight=".163027pt" strokecolor="#ff0000">
                <v:path arrowok="t"/>
              </v:shape>
            </v:group>
            <v:group style="position:absolute;left:1877;top:472;width:40;height:2" coordorigin="1877,472" coordsize="40,2">
              <v:shape style="position:absolute;left:1877;top:472;width:40;height:2" coordorigin="1877,472" coordsize="40,0" path="m1877,472l1916,472e" filled="false" stroked="true" strokeweight=".214789pt" strokecolor="#ff0000">
                <v:path arrowok="t"/>
              </v:shape>
            </v:group>
            <v:group style="position:absolute;left:1897;top:446;width:2;height:52" coordorigin="1897,446" coordsize="2,52">
              <v:shape style="position:absolute;left:1897;top:446;width:2;height:52" coordorigin="1897,446" coordsize="0,52" path="m1897,446l1897,497e" filled="false" stroked="true" strokeweight=".163027pt" strokecolor="#ff0000">
                <v:path arrowok="t"/>
              </v:shape>
            </v:group>
            <v:group style="position:absolute;left:1877;top:471;width:40;height:2" coordorigin="1877,471" coordsize="40,2">
              <v:shape style="position:absolute;left:1877;top:471;width:40;height:2" coordorigin="1877,471" coordsize="40,0" path="m1877,471l1916,471e" filled="false" stroked="true" strokeweight=".214789pt" strokecolor="#ff0000">
                <v:path arrowok="t"/>
              </v:shape>
            </v:group>
            <v:group style="position:absolute;left:1897;top:445;width:2;height:52" coordorigin="1897,445" coordsize="2,52">
              <v:shape style="position:absolute;left:1897;top:445;width:2;height:52" coordorigin="1897,445" coordsize="0,52" path="m1897,445l1897,497e" filled="false" stroked="true" strokeweight=".163027pt" strokecolor="#ff0000">
                <v:path arrowok="t"/>
              </v:shape>
            </v:group>
            <v:group style="position:absolute;left:1877;top:470;width:40;height:2" coordorigin="1877,470" coordsize="40,2">
              <v:shape style="position:absolute;left:1877;top:470;width:40;height:2" coordorigin="1877,470" coordsize="40,0" path="m1877,470l1916,470e" filled="false" stroked="true" strokeweight=".214789pt" strokecolor="#ff0000">
                <v:path arrowok="t"/>
              </v:shape>
            </v:group>
            <v:group style="position:absolute;left:1897;top:444;width:2;height:52" coordorigin="1897,444" coordsize="2,52">
              <v:shape style="position:absolute;left:1897;top:444;width:2;height:52" coordorigin="1897,444" coordsize="0,52" path="m1897,444l1897,496e" filled="false" stroked="true" strokeweight=".163027pt" strokecolor="#ff0000">
                <v:path arrowok="t"/>
              </v:shape>
            </v:group>
            <v:group style="position:absolute;left:1877;top:469;width:40;height:2" coordorigin="1877,469" coordsize="40,2">
              <v:shape style="position:absolute;left:1877;top:469;width:40;height:2" coordorigin="1877,469" coordsize="40,0" path="m1877,469l1916,469e" filled="false" stroked="true" strokeweight=".214789pt" strokecolor="#ff0000">
                <v:path arrowok="t"/>
              </v:shape>
            </v:group>
            <v:group style="position:absolute;left:1897;top:444;width:2;height:52" coordorigin="1897,444" coordsize="2,52">
              <v:shape style="position:absolute;left:1897;top:444;width:2;height:52" coordorigin="1897,444" coordsize="0,52" path="m1897,444l1897,495e" filled="false" stroked="true" strokeweight=".163027pt" strokecolor="#ff0000">
                <v:path arrowok="t"/>
              </v:shape>
            </v:group>
            <v:group style="position:absolute;left:1877;top:469;width:40;height:2" coordorigin="1877,469" coordsize="40,2">
              <v:shape style="position:absolute;left:1877;top:469;width:40;height:2" coordorigin="1877,469" coordsize="40,0" path="m1877,469l1916,469e" filled="false" stroked="true" strokeweight=".214789pt" strokecolor="#ff0000">
                <v:path arrowok="t"/>
              </v:shape>
            </v:group>
            <v:group style="position:absolute;left:1897;top:443;width:2;height:52" coordorigin="1897,443" coordsize="2,52">
              <v:shape style="position:absolute;left:1897;top:443;width:2;height:52" coordorigin="1897,443" coordsize="0,52" path="m1897,443l1897,494e" filled="false" stroked="true" strokeweight=".163027pt" strokecolor="#ff0000">
                <v:path arrowok="t"/>
              </v:shape>
            </v:group>
            <v:group style="position:absolute;left:1877;top:468;width:40;height:2" coordorigin="1877,468" coordsize="40,2">
              <v:shape style="position:absolute;left:1877;top:468;width:40;height:2" coordorigin="1877,468" coordsize="40,0" path="m1877,468l1916,468e" filled="false" stroked="true" strokeweight=".214789pt" strokecolor="#ff0000">
                <v:path arrowok="t"/>
              </v:shape>
            </v:group>
            <v:group style="position:absolute;left:1897;top:442;width:2;height:52" coordorigin="1897,442" coordsize="2,52">
              <v:shape style="position:absolute;left:1897;top:442;width:2;height:52" coordorigin="1897,442" coordsize="0,52" path="m1897,442l1897,494e" filled="false" stroked="true" strokeweight=".163027pt" strokecolor="#ff0000">
                <v:path arrowok="t"/>
              </v:shape>
            </v:group>
            <v:group style="position:absolute;left:1877;top:467;width:40;height:2" coordorigin="1877,467" coordsize="40,2">
              <v:shape style="position:absolute;left:1877;top:467;width:40;height:2" coordorigin="1877,467" coordsize="40,0" path="m1877,467l1916,467e" filled="false" stroked="true" strokeweight=".214789pt" strokecolor="#ff0000">
                <v:path arrowok="t"/>
              </v:shape>
            </v:group>
            <v:group style="position:absolute;left:1897;top:441;width:2;height:52" coordorigin="1897,441" coordsize="2,52">
              <v:shape style="position:absolute;left:1897;top:441;width:2;height:52" coordorigin="1897,441" coordsize="0,52" path="m1897,441l1897,493e" filled="false" stroked="true" strokeweight=".163027pt" strokecolor="#ff0000">
                <v:path arrowok="t"/>
              </v:shape>
            </v:group>
            <v:group style="position:absolute;left:1877;top:467;width:40;height:2" coordorigin="1877,467" coordsize="40,2">
              <v:shape style="position:absolute;left:1877;top:467;width:40;height:2" coordorigin="1877,467" coordsize="40,0" path="m1877,467l1916,467e" filled="false" stroked="true" strokeweight=".214789pt" strokecolor="#ff0000">
                <v:path arrowok="t"/>
              </v:shape>
            </v:group>
            <v:group style="position:absolute;left:1897;top:441;width:2;height:52" coordorigin="1897,441" coordsize="2,52">
              <v:shape style="position:absolute;left:1897;top:441;width:2;height:52" coordorigin="1897,441" coordsize="0,52" path="m1897,441l1897,492e" filled="false" stroked="true" strokeweight=".163027pt" strokecolor="#ff0000">
                <v:path arrowok="t"/>
              </v:shape>
            </v:group>
            <v:group style="position:absolute;left:1877;top:466;width:40;height:2" coordorigin="1877,466" coordsize="40,2">
              <v:shape style="position:absolute;left:1877;top:466;width:40;height:2" coordorigin="1877,466" coordsize="40,0" path="m1877,466l1916,466e" filled="false" stroked="true" strokeweight=".214789pt" strokecolor="#ff0000">
                <v:path arrowok="t"/>
              </v:shape>
            </v:group>
            <v:group style="position:absolute;left:1897;top:440;width:2;height:52" coordorigin="1897,440" coordsize="2,52">
              <v:shape style="position:absolute;left:1897;top:440;width:2;height:52" coordorigin="1897,440" coordsize="0,52" path="m1897,440l1897,491e" filled="false" stroked="true" strokeweight=".163027pt" strokecolor="#ff0000">
                <v:path arrowok="t"/>
              </v:shape>
            </v:group>
            <v:group style="position:absolute;left:1877;top:465;width:40;height:2" coordorigin="1877,465" coordsize="40,2">
              <v:shape style="position:absolute;left:1877;top:465;width:40;height:2" coordorigin="1877,465" coordsize="40,0" path="m1877,465l1916,465e" filled="false" stroked="true" strokeweight=".214789pt" strokecolor="#ff0000">
                <v:path arrowok="t"/>
              </v:shape>
            </v:group>
            <v:group style="position:absolute;left:1897;top:439;width:2;height:52" coordorigin="1897,439" coordsize="2,52">
              <v:shape style="position:absolute;left:1897;top:439;width:2;height:52" coordorigin="1897,439" coordsize="0,52" path="m1897,439l1897,491e" filled="false" stroked="true" strokeweight=".163027pt" strokecolor="#ff0000">
                <v:path arrowok="t"/>
              </v:shape>
            </v:group>
            <v:group style="position:absolute;left:1877;top:464;width:40;height:2" coordorigin="1877,464" coordsize="40,2">
              <v:shape style="position:absolute;left:1877;top:464;width:40;height:2" coordorigin="1877,464" coordsize="40,0" path="m1877,464l1916,464e" filled="false" stroked="true" strokeweight=".214789pt" strokecolor="#ff0000">
                <v:path arrowok="t"/>
              </v:shape>
            </v:group>
            <v:group style="position:absolute;left:1897;top:439;width:2;height:52" coordorigin="1897,439" coordsize="2,52">
              <v:shape style="position:absolute;left:1897;top:439;width:2;height:52" coordorigin="1897,439" coordsize="0,52" path="m1897,439l1897,490e" filled="false" stroked="true" strokeweight=".163027pt" strokecolor="#ff0000">
                <v:path arrowok="t"/>
              </v:shape>
            </v:group>
            <v:group style="position:absolute;left:1877;top:464;width:40;height:2" coordorigin="1877,464" coordsize="40,2">
              <v:shape style="position:absolute;left:1877;top:464;width:40;height:2" coordorigin="1877,464" coordsize="40,0" path="m1877,464l1916,464e" filled="false" stroked="true" strokeweight=".214789pt" strokecolor="#ff0000">
                <v:path arrowok="t"/>
              </v:shape>
            </v:group>
            <v:group style="position:absolute;left:1897;top:438;width:2;height:52" coordorigin="1897,438" coordsize="2,52">
              <v:shape style="position:absolute;left:1897;top:438;width:2;height:52" coordorigin="1897,438" coordsize="0,52" path="m1897,438l1897,489e" filled="false" stroked="true" strokeweight=".163027pt" strokecolor="#ff0000">
                <v:path arrowok="t"/>
              </v:shape>
            </v:group>
            <v:group style="position:absolute;left:1877;top:463;width:40;height:2" coordorigin="1877,463" coordsize="40,2">
              <v:shape style="position:absolute;left:1877;top:463;width:40;height:2" coordorigin="1877,463" coordsize="40,0" path="m1877,463l1916,463e" filled="false" stroked="true" strokeweight=".214789pt" strokecolor="#ff0000">
                <v:path arrowok="t"/>
              </v:shape>
            </v:group>
            <v:group style="position:absolute;left:1897;top:437;width:2;height:52" coordorigin="1897,437" coordsize="2,52">
              <v:shape style="position:absolute;left:1897;top:437;width:2;height:52" coordorigin="1897,437" coordsize="0,52" path="m1897,437l1897,489e" filled="false" stroked="true" strokeweight=".163027pt" strokecolor="#ff0000">
                <v:path arrowok="t"/>
              </v:shape>
            </v:group>
            <v:group style="position:absolute;left:1877;top:462;width:40;height:2" coordorigin="1877,462" coordsize="40,2">
              <v:shape style="position:absolute;left:1877;top:462;width:40;height:2" coordorigin="1877,462" coordsize="40,0" path="m1877,462l1916,462e" filled="false" stroked="true" strokeweight=".214789pt" strokecolor="#ff0000">
                <v:path arrowok="t"/>
              </v:shape>
            </v:group>
            <v:group style="position:absolute;left:1897;top:436;width:2;height:52" coordorigin="1897,436" coordsize="2,52">
              <v:shape style="position:absolute;left:1897;top:436;width:2;height:52" coordorigin="1897,436" coordsize="0,52" path="m1897,436l1897,488e" filled="false" stroked="true" strokeweight=".163027pt" strokecolor="#ff0000">
                <v:path arrowok="t"/>
              </v:shape>
            </v:group>
            <v:group style="position:absolute;left:1877;top:461;width:40;height:2" coordorigin="1877,461" coordsize="40,2">
              <v:shape style="position:absolute;left:1877;top:461;width:40;height:2" coordorigin="1877,461" coordsize="40,0" path="m1877,461l1916,461e" filled="false" stroked="true" strokeweight=".214789pt" strokecolor="#ff0000">
                <v:path arrowok="t"/>
              </v:shape>
            </v:group>
            <v:group style="position:absolute;left:1897;top:436;width:2;height:52" coordorigin="1897,436" coordsize="2,52">
              <v:shape style="position:absolute;left:1897;top:436;width:2;height:52" coordorigin="1897,436" coordsize="0,52" path="m1897,436l1897,487e" filled="false" stroked="true" strokeweight=".163027pt" strokecolor="#ff0000">
                <v:path arrowok="t"/>
              </v:shape>
            </v:group>
            <v:group style="position:absolute;left:1877;top:461;width:40;height:2" coordorigin="1877,461" coordsize="40,2">
              <v:shape style="position:absolute;left:1877;top:461;width:40;height:2" coordorigin="1877,461" coordsize="40,0" path="m1877,461l1916,461e" filled="false" stroked="true" strokeweight=".214789pt" strokecolor="#ff0000">
                <v:path arrowok="t"/>
              </v:shape>
            </v:group>
            <v:group style="position:absolute;left:1897;top:435;width:2;height:52" coordorigin="1897,435" coordsize="2,52">
              <v:shape style="position:absolute;left:1897;top:435;width:2;height:52" coordorigin="1897,435" coordsize="0,52" path="m1897,435l1897,486e" filled="false" stroked="true" strokeweight=".163027pt" strokecolor="#ff0000">
                <v:path arrowok="t"/>
              </v:shape>
            </v:group>
            <v:group style="position:absolute;left:1877;top:460;width:40;height:2" coordorigin="1877,460" coordsize="40,2">
              <v:shape style="position:absolute;left:1877;top:460;width:40;height:2" coordorigin="1877,460" coordsize="40,0" path="m1877,460l1916,460e" filled="false" stroked="true" strokeweight=".214789pt" strokecolor="#ff0000">
                <v:path arrowok="t"/>
              </v:shape>
            </v:group>
            <v:group style="position:absolute;left:1897;top:434;width:2;height:52" coordorigin="1897,434" coordsize="2,52">
              <v:shape style="position:absolute;left:1897;top:434;width:2;height:52" coordorigin="1897,434" coordsize="0,52" path="m1897,434l1897,486e" filled="false" stroked="true" strokeweight=".163027pt" strokecolor="#ff0000">
                <v:path arrowok="t"/>
              </v:shape>
            </v:group>
            <v:group style="position:absolute;left:1877;top:459;width:40;height:2" coordorigin="1877,459" coordsize="40,2">
              <v:shape style="position:absolute;left:1877;top:459;width:40;height:2" coordorigin="1877,459" coordsize="40,0" path="m1877,459l1916,459e" filled="false" stroked="true" strokeweight=".214789pt" strokecolor="#ff0000">
                <v:path arrowok="t"/>
              </v:shape>
            </v:group>
            <v:group style="position:absolute;left:1897;top:434;width:2;height:52" coordorigin="1897,434" coordsize="2,52">
              <v:shape style="position:absolute;left:1897;top:434;width:2;height:52" coordorigin="1897,434" coordsize="0,52" path="m1897,434l1897,485e" filled="false" stroked="true" strokeweight=".163027pt" strokecolor="#ff0000">
                <v:path arrowok="t"/>
              </v:shape>
            </v:group>
            <v:group style="position:absolute;left:1877;top:459;width:40;height:2" coordorigin="1877,459" coordsize="40,2">
              <v:shape style="position:absolute;left:1877;top:459;width:40;height:2" coordorigin="1877,459" coordsize="40,0" path="m1877,459l1916,459e" filled="false" stroked="true" strokeweight=".214789pt" strokecolor="#ff0000">
                <v:path arrowok="t"/>
              </v:shape>
            </v:group>
            <v:group style="position:absolute;left:1897;top:433;width:2;height:52" coordorigin="1897,433" coordsize="2,52">
              <v:shape style="position:absolute;left:1897;top:433;width:2;height:52" coordorigin="1897,433" coordsize="0,52" path="m1897,433l1897,484e" filled="false" stroked="true" strokeweight=".163027pt" strokecolor="#ff0000">
                <v:path arrowok="t"/>
              </v:shape>
            </v:group>
            <v:group style="position:absolute;left:1877;top:458;width:40;height:2" coordorigin="1877,458" coordsize="40,2">
              <v:shape style="position:absolute;left:1877;top:458;width:40;height:2" coordorigin="1877,458" coordsize="40,0" path="m1877,458l1916,458e" filled="false" stroked="true" strokeweight=".214789pt" strokecolor="#ff0000">
                <v:path arrowok="t"/>
              </v:shape>
            </v:group>
            <v:group style="position:absolute;left:1897;top:432;width:2;height:52" coordorigin="1897,432" coordsize="2,52">
              <v:shape style="position:absolute;left:1897;top:432;width:2;height:52" coordorigin="1897,432" coordsize="0,52" path="m1897,432l1897,484e" filled="false" stroked="true" strokeweight=".163027pt" strokecolor="#ff0000">
                <v:path arrowok="t"/>
              </v:shape>
            </v:group>
            <v:group style="position:absolute;left:1877;top:457;width:40;height:2" coordorigin="1877,457" coordsize="40,2">
              <v:shape style="position:absolute;left:1877;top:457;width:40;height:2" coordorigin="1877,457" coordsize="40,0" path="m1877,457l1916,457e" filled="false" stroked="true" strokeweight=".214789pt" strokecolor="#ff0000">
                <v:path arrowok="t"/>
              </v:shape>
            </v:group>
            <v:group style="position:absolute;left:1897;top:431;width:2;height:52" coordorigin="1897,431" coordsize="2,52">
              <v:shape style="position:absolute;left:1897;top:431;width:2;height:52" coordorigin="1897,431" coordsize="0,52" path="m1897,431l1897,483e" filled="false" stroked="true" strokeweight=".163027pt" strokecolor="#ff0000">
                <v:path arrowok="t"/>
              </v:shape>
            </v:group>
            <v:group style="position:absolute;left:1877;top:456;width:40;height:2" coordorigin="1877,456" coordsize="40,2">
              <v:shape style="position:absolute;left:1877;top:456;width:40;height:2" coordorigin="1877,456" coordsize="40,0" path="m1877,456l1916,456e" filled="false" stroked="true" strokeweight=".214789pt" strokecolor="#ff0000">
                <v:path arrowok="t"/>
              </v:shape>
            </v:group>
            <v:group style="position:absolute;left:1897;top:431;width:2;height:52" coordorigin="1897,431" coordsize="2,52">
              <v:shape style="position:absolute;left:1897;top:431;width:2;height:52" coordorigin="1897,431" coordsize="0,52" path="m1897,431l1897,482e" filled="false" stroked="true" strokeweight=".163027pt" strokecolor="#ff0000">
                <v:path arrowok="t"/>
              </v:shape>
            </v:group>
            <v:group style="position:absolute;left:1877;top:456;width:40;height:2" coordorigin="1877,456" coordsize="40,2">
              <v:shape style="position:absolute;left:1877;top:456;width:40;height:2" coordorigin="1877,456" coordsize="40,0" path="m1877,456l1916,456e" filled="false" stroked="true" strokeweight=".214789pt" strokecolor="#ff0000">
                <v:path arrowok="t"/>
              </v:shape>
            </v:group>
            <v:group style="position:absolute;left:1897;top:431;width:2;height:52" coordorigin="1897,431" coordsize="2,52">
              <v:shape style="position:absolute;left:1897;top:431;width:2;height:52" coordorigin="1897,431" coordsize="0,52" path="m1897,431l1897,482e" filled="false" stroked="true" strokeweight=".163027pt" strokecolor="#ff0000">
                <v:path arrowok="t"/>
              </v:shape>
            </v:group>
            <v:group style="position:absolute;left:1877;top:456;width:40;height:2" coordorigin="1877,456" coordsize="40,2">
              <v:shape style="position:absolute;left:1877;top:456;width:40;height:2" coordorigin="1877,456" coordsize="40,0" path="m1877,456l1916,456e" filled="false" stroked="true" strokeweight=".214789pt" strokecolor="#ff0000">
                <v:path arrowok="t"/>
              </v:shape>
            </v:group>
            <v:group style="position:absolute;left:1897;top:430;width:2;height:52" coordorigin="1897,430" coordsize="2,52">
              <v:shape style="position:absolute;left:1897;top:430;width:2;height:52" coordorigin="1897,430" coordsize="0,52" path="m1897,430l1897,481e" filled="false" stroked="true" strokeweight=".163027pt" strokecolor="#ff0000">
                <v:path arrowok="t"/>
              </v:shape>
            </v:group>
            <v:group style="position:absolute;left:1877;top:455;width:40;height:2" coordorigin="1877,455" coordsize="40,2">
              <v:shape style="position:absolute;left:1877;top:455;width:40;height:2" coordorigin="1877,455" coordsize="40,0" path="m1877,455l1916,455e" filled="false" stroked="true" strokeweight=".214789pt" strokecolor="#ff0000">
                <v:path arrowok="t"/>
              </v:shape>
            </v:group>
            <v:group style="position:absolute;left:1897;top:429;width:2;height:52" coordorigin="1897,429" coordsize="2,52">
              <v:shape style="position:absolute;left:1897;top:429;width:2;height:52" coordorigin="1897,429" coordsize="0,52" path="m1897,429l1897,481e" filled="false" stroked="true" strokeweight=".163027pt" strokecolor="#ff0000">
                <v:path arrowok="t"/>
              </v:shape>
            </v:group>
            <v:group style="position:absolute;left:1877;top:454;width:40;height:2" coordorigin="1877,454" coordsize="40,2">
              <v:shape style="position:absolute;left:1877;top:454;width:40;height:2" coordorigin="1877,454" coordsize="40,0" path="m1877,454l1916,454e" filled="false" stroked="true" strokeweight=".214789pt" strokecolor="#ff0000">
                <v:path arrowok="t"/>
              </v:shape>
            </v:group>
            <v:group style="position:absolute;left:1897;top:428;width:2;height:52" coordorigin="1897,428" coordsize="2,52">
              <v:shape style="position:absolute;left:1897;top:428;width:2;height:52" coordorigin="1897,428" coordsize="0,52" path="m1897,428l1897,480e" filled="false" stroked="true" strokeweight=".163027pt" strokecolor="#ff0000">
                <v:path arrowok="t"/>
              </v:shape>
            </v:group>
            <v:group style="position:absolute;left:1877;top:453;width:40;height:2" coordorigin="1877,453" coordsize="40,2">
              <v:shape style="position:absolute;left:1877;top:453;width:40;height:2" coordorigin="1877,453" coordsize="40,0" path="m1877,453l1916,453e" filled="false" stroked="true" strokeweight=".214789pt" strokecolor="#ff0000">
                <v:path arrowok="t"/>
              </v:shape>
            </v:group>
            <v:group style="position:absolute;left:1897;top:428;width:2;height:52" coordorigin="1897,428" coordsize="2,52">
              <v:shape style="position:absolute;left:1897;top:428;width:2;height:52" coordorigin="1897,428" coordsize="0,52" path="m1897,428l1897,479e" filled="false" stroked="true" strokeweight=".163027pt" strokecolor="#ff0000">
                <v:path arrowok="t"/>
              </v:shape>
            </v:group>
            <v:group style="position:absolute;left:1877;top:453;width:40;height:2" coordorigin="1877,453" coordsize="40,2">
              <v:shape style="position:absolute;left:1877;top:453;width:40;height:2" coordorigin="1877,453" coordsize="40,0" path="m1877,453l1916,453e" filled="false" stroked="true" strokeweight=".214789pt" strokecolor="#ff0000">
                <v:path arrowok="t"/>
              </v:shape>
            </v:group>
            <v:group style="position:absolute;left:1897;top:427;width:2;height:52" coordorigin="1897,427" coordsize="2,52">
              <v:shape style="position:absolute;left:1897;top:427;width:2;height:52" coordorigin="1897,427" coordsize="0,52" path="m1897,427l1897,478e" filled="false" stroked="true" strokeweight=".163027pt" strokecolor="#ff0000">
                <v:path arrowok="t"/>
              </v:shape>
            </v:group>
            <v:group style="position:absolute;left:1877;top:452;width:40;height:2" coordorigin="1877,452" coordsize="40,2">
              <v:shape style="position:absolute;left:1877;top:452;width:40;height:2" coordorigin="1877,452" coordsize="40,0" path="m1877,452l1916,452e" filled="false" stroked="true" strokeweight=".214789pt" strokecolor="#ff0000">
                <v:path arrowok="t"/>
              </v:shape>
            </v:group>
            <v:group style="position:absolute;left:1897;top:426;width:2;height:52" coordorigin="1897,426" coordsize="2,52">
              <v:shape style="position:absolute;left:1897;top:426;width:2;height:52" coordorigin="1897,426" coordsize="0,52" path="m1897,426l1897,478e" filled="false" stroked="true" strokeweight=".163027pt" strokecolor="#ff0000">
                <v:path arrowok="t"/>
              </v:shape>
            </v:group>
            <v:group style="position:absolute;left:1877;top:451;width:40;height:2" coordorigin="1877,451" coordsize="40,2">
              <v:shape style="position:absolute;left:1877;top:451;width:40;height:2" coordorigin="1877,451" coordsize="40,0" path="m1877,451l1916,451e" filled="false" stroked="true" strokeweight=".214789pt" strokecolor="#ff0000">
                <v:path arrowok="t"/>
              </v:shape>
            </v:group>
            <v:group style="position:absolute;left:1897;top:426;width:2;height:52" coordorigin="1897,426" coordsize="2,52">
              <v:shape style="position:absolute;left:1897;top:426;width:2;height:52" coordorigin="1897,426" coordsize="0,52" path="m1897,426l1897,477e" filled="false" stroked="true" strokeweight=".163027pt" strokecolor="#ff0000">
                <v:path arrowok="t"/>
              </v:shape>
            </v:group>
            <v:group style="position:absolute;left:1877;top:451;width:40;height:2" coordorigin="1877,451" coordsize="40,2">
              <v:shape style="position:absolute;left:1877;top:451;width:40;height:2" coordorigin="1877,451" coordsize="40,0" path="m1877,451l1916,451e" filled="false" stroked="true" strokeweight=".214789pt" strokecolor="#ff0000">
                <v:path arrowok="t"/>
              </v:shape>
            </v:group>
            <v:group style="position:absolute;left:1897;top:425;width:2;height:52" coordorigin="1897,425" coordsize="2,52">
              <v:shape style="position:absolute;left:1897;top:425;width:2;height:52" coordorigin="1897,425" coordsize="0,52" path="m1897,425l1897,476e" filled="false" stroked="true" strokeweight=".163027pt" strokecolor="#ff0000">
                <v:path arrowok="t"/>
              </v:shape>
            </v:group>
            <v:group style="position:absolute;left:1877;top:450;width:40;height:2" coordorigin="1877,450" coordsize="40,2">
              <v:shape style="position:absolute;left:1877;top:450;width:40;height:2" coordorigin="1877,450" coordsize="40,0" path="m1877,450l1916,450e" filled="false" stroked="true" strokeweight=".214789pt" strokecolor="#ff0000">
                <v:path arrowok="t"/>
              </v:shape>
            </v:group>
            <v:group style="position:absolute;left:1897;top:424;width:2;height:52" coordorigin="1897,424" coordsize="2,52">
              <v:shape style="position:absolute;left:1897;top:424;width:2;height:52" coordorigin="1897,424" coordsize="0,52" path="m1897,424l1897,476e" filled="false" stroked="true" strokeweight=".163027pt" strokecolor="#ff0000">
                <v:path arrowok="t"/>
              </v:shape>
            </v:group>
            <v:group style="position:absolute;left:1877;top:449;width:40;height:2" coordorigin="1877,449" coordsize="40,2">
              <v:shape style="position:absolute;left:1877;top:449;width:40;height:2" coordorigin="1877,449" coordsize="40,0" path="m1877,449l1916,449e" filled="false" stroked="true" strokeweight=".214789pt" strokecolor="#ff0000">
                <v:path arrowok="t"/>
              </v:shape>
            </v:group>
            <v:group style="position:absolute;left:1897;top:423;width:2;height:52" coordorigin="1897,423" coordsize="2,52">
              <v:shape style="position:absolute;left:1897;top:423;width:2;height:52" coordorigin="1897,423" coordsize="0,52" path="m1897,423l1897,475e" filled="false" stroked="true" strokeweight=".163027pt" strokecolor="#ff0000">
                <v:path arrowok="t"/>
              </v:shape>
            </v:group>
            <v:group style="position:absolute;left:1877;top:448;width:40;height:2" coordorigin="1877,448" coordsize="40,2">
              <v:shape style="position:absolute;left:1877;top:448;width:40;height:2" coordorigin="1877,448" coordsize="40,0" path="m1877,448l1916,448e" filled="false" stroked="true" strokeweight=".214789pt" strokecolor="#ff0000">
                <v:path arrowok="t"/>
              </v:shape>
            </v:group>
            <v:group style="position:absolute;left:1897;top:423;width:2;height:52" coordorigin="1897,423" coordsize="2,52">
              <v:shape style="position:absolute;left:1897;top:423;width:2;height:52" coordorigin="1897,423" coordsize="0,52" path="m1897,423l1897,474e" filled="false" stroked="true" strokeweight=".163027pt" strokecolor="#ff0000">
                <v:path arrowok="t"/>
              </v:shape>
            </v:group>
            <v:group style="position:absolute;left:1877;top:448;width:40;height:2" coordorigin="1877,448" coordsize="40,2">
              <v:shape style="position:absolute;left:1877;top:448;width:40;height:2" coordorigin="1877,448" coordsize="40,0" path="m1877,448l1916,448e" filled="false" stroked="true" strokeweight=".214789pt" strokecolor="#ff0000">
                <v:path arrowok="t"/>
              </v:shape>
            </v:group>
            <v:group style="position:absolute;left:1897;top:422;width:2;height:52" coordorigin="1897,422" coordsize="2,52">
              <v:shape style="position:absolute;left:1897;top:422;width:2;height:52" coordorigin="1897,422" coordsize="0,52" path="m1897,422l1897,473e" filled="false" stroked="true" strokeweight=".163027pt" strokecolor="#ff0000">
                <v:path arrowok="t"/>
              </v:shape>
            </v:group>
            <v:group style="position:absolute;left:1877;top:447;width:40;height:2" coordorigin="1877,447" coordsize="40,2">
              <v:shape style="position:absolute;left:1877;top:447;width:40;height:2" coordorigin="1877,447" coordsize="40,0" path="m1877,447l1916,447e" filled="false" stroked="true" strokeweight=".214789pt" strokecolor="#ff0000">
                <v:path arrowok="t"/>
              </v:shape>
            </v:group>
            <v:group style="position:absolute;left:1897;top:421;width:2;height:52" coordorigin="1897,421" coordsize="2,52">
              <v:shape style="position:absolute;left:1897;top:421;width:2;height:52" coordorigin="1897,421" coordsize="0,52" path="m1897,421l1897,473e" filled="false" stroked="true" strokeweight=".163027pt" strokecolor="#ff0000">
                <v:path arrowok="t"/>
              </v:shape>
            </v:group>
            <v:group style="position:absolute;left:1877;top:446;width:40;height:2" coordorigin="1877,446" coordsize="40,2">
              <v:shape style="position:absolute;left:1877;top:446;width:40;height:2" coordorigin="1877,446" coordsize="40,0" path="m1877,446l1916,446e" filled="false" stroked="true" strokeweight=".214789pt" strokecolor="#ff0000">
                <v:path arrowok="t"/>
              </v:shape>
            </v:group>
            <v:group style="position:absolute;left:1897;top:420;width:2;height:52" coordorigin="1897,420" coordsize="2,52">
              <v:shape style="position:absolute;left:1897;top:420;width:2;height:52" coordorigin="1897,420" coordsize="0,52" path="m1897,420l1897,472e" filled="false" stroked="true" strokeweight=".163027pt" strokecolor="#ff0000">
                <v:path arrowok="t"/>
              </v:shape>
            </v:group>
            <v:group style="position:absolute;left:1877;top:446;width:40;height:2" coordorigin="1877,446" coordsize="40,2">
              <v:shape style="position:absolute;left:1877;top:446;width:40;height:2" coordorigin="1877,446" coordsize="40,0" path="m1877,446l1916,446e" filled="false" stroked="true" strokeweight=".214789pt" strokecolor="#ff0000">
                <v:path arrowok="t"/>
              </v:shape>
            </v:group>
            <v:group style="position:absolute;left:1897;top:420;width:2;height:52" coordorigin="1897,420" coordsize="2,52">
              <v:shape style="position:absolute;left:1897;top:420;width:2;height:52" coordorigin="1897,420" coordsize="0,52" path="m1897,420l1897,471e" filled="false" stroked="true" strokeweight=".163027pt" strokecolor="#ff0000">
                <v:path arrowok="t"/>
              </v:shape>
            </v:group>
            <v:group style="position:absolute;left:1877;top:445;width:40;height:2" coordorigin="1877,445" coordsize="40,2">
              <v:shape style="position:absolute;left:1877;top:445;width:40;height:2" coordorigin="1877,445" coordsize="40,0" path="m1877,445l1916,445e" filled="false" stroked="true" strokeweight=".214789pt" strokecolor="#ff0000">
                <v:path arrowok="t"/>
              </v:shape>
            </v:group>
            <v:group style="position:absolute;left:1897;top:419;width:2;height:52" coordorigin="1897,419" coordsize="2,52">
              <v:shape style="position:absolute;left:1897;top:419;width:2;height:52" coordorigin="1897,419" coordsize="0,52" path="m1897,419l1897,471e" filled="false" stroked="true" strokeweight=".163027pt" strokecolor="#ff0000">
                <v:path arrowok="t"/>
              </v:shape>
            </v:group>
            <v:group style="position:absolute;left:1877;top:444;width:40;height:2" coordorigin="1877,444" coordsize="40,2">
              <v:shape style="position:absolute;left:1877;top:444;width:40;height:2" coordorigin="1877,444" coordsize="40,0" path="m1877,444l1916,444e" filled="false" stroked="true" strokeweight=".214789pt" strokecolor="#ff0000">
                <v:path arrowok="t"/>
              </v:shape>
            </v:group>
            <v:group style="position:absolute;left:1897;top:418;width:2;height:52" coordorigin="1897,418" coordsize="2,52">
              <v:shape style="position:absolute;left:1897;top:418;width:2;height:52" coordorigin="1897,418" coordsize="0,52" path="m1897,418l1897,470e" filled="false" stroked="true" strokeweight=".163027pt" strokecolor="#ff0000">
                <v:path arrowok="t"/>
              </v:shape>
            </v:group>
            <v:group style="position:absolute;left:1877;top:443;width:40;height:2" coordorigin="1877,443" coordsize="40,2">
              <v:shape style="position:absolute;left:1877;top:443;width:40;height:2" coordorigin="1877,443" coordsize="40,0" path="m1877,443l1916,443e" filled="false" stroked="true" strokeweight=".214789pt" strokecolor="#ff0000">
                <v:path arrowok="t"/>
              </v:shape>
            </v:group>
            <v:group style="position:absolute;left:1897;top:417;width:2;height:52" coordorigin="1897,417" coordsize="2,52">
              <v:shape style="position:absolute;left:1897;top:417;width:2;height:52" coordorigin="1897,417" coordsize="0,52" path="m1897,417l1897,468e" filled="false" stroked="true" strokeweight=".163027pt" strokecolor="#ff0000">
                <v:path arrowok="t"/>
              </v:shape>
            </v:group>
            <v:group style="position:absolute;left:1877;top:442;width:40;height:2" coordorigin="1877,442" coordsize="40,2">
              <v:shape style="position:absolute;left:1877;top:442;width:40;height:2" coordorigin="1877,442" coordsize="40,0" path="m1877,442l1916,442e" filled="false" stroked="true" strokeweight=".214789pt" strokecolor="#ff0000">
                <v:path arrowok="t"/>
              </v:shape>
            </v:group>
            <v:group style="position:absolute;left:1897;top:416;width:2;height:52" coordorigin="1897,416" coordsize="2,52">
              <v:shape style="position:absolute;left:1897;top:416;width:2;height:52" coordorigin="1897,416" coordsize="0,52" path="m1897,416l1897,468e" filled="false" stroked="true" strokeweight=".163027pt" strokecolor="#ff0000">
                <v:path arrowok="t"/>
              </v:shape>
            </v:group>
            <v:group style="position:absolute;left:1877;top:441;width:40;height:2" coordorigin="1877,441" coordsize="40,2">
              <v:shape style="position:absolute;left:1877;top:441;width:40;height:2" coordorigin="1877,441" coordsize="40,0" path="m1877,441l1916,441e" filled="false" stroked="true" strokeweight=".214789pt" strokecolor="#ff0000">
                <v:path arrowok="t"/>
              </v:shape>
            </v:group>
            <v:group style="position:absolute;left:1897;top:415;width:2;height:52" coordorigin="1897,415" coordsize="2,52">
              <v:shape style="position:absolute;left:1897;top:415;width:2;height:52" coordorigin="1897,415" coordsize="0,52" path="m1897,415l1897,467e" filled="false" stroked="true" strokeweight=".163027pt" strokecolor="#ff0000">
                <v:path arrowok="t"/>
              </v:shape>
            </v:group>
            <v:group style="position:absolute;left:1877;top:440;width:40;height:2" coordorigin="1877,440" coordsize="40,2">
              <v:shape style="position:absolute;left:1877;top:440;width:40;height:2" coordorigin="1877,440" coordsize="40,0" path="m1877,440l1916,440e" filled="false" stroked="true" strokeweight=".214789pt" strokecolor="#ff0000">
                <v:path arrowok="t"/>
              </v:shape>
            </v:group>
            <v:group style="position:absolute;left:1897;top:415;width:2;height:52" coordorigin="1897,415" coordsize="2,52">
              <v:shape style="position:absolute;left:1897;top:415;width:2;height:52" coordorigin="1897,415" coordsize="0,52" path="m1897,415l1897,466e" filled="false" stroked="true" strokeweight=".163027pt" strokecolor="#ff0000">
                <v:path arrowok="t"/>
              </v:shape>
            </v:group>
            <v:group style="position:absolute;left:1877;top:440;width:40;height:2" coordorigin="1877,440" coordsize="40,2">
              <v:shape style="position:absolute;left:1877;top:440;width:40;height:2" coordorigin="1877,440" coordsize="40,0" path="m1877,440l1916,440e" filled="false" stroked="true" strokeweight=".214789pt" strokecolor="#ff0000">
                <v:path arrowok="t"/>
              </v:shape>
            </v:group>
            <v:group style="position:absolute;left:1897;top:414;width:2;height:52" coordorigin="1897,414" coordsize="2,52">
              <v:shape style="position:absolute;left:1897;top:414;width:2;height:52" coordorigin="1897,414" coordsize="0,52" path="m1897,414l1897,465e" filled="false" stroked="true" strokeweight=".163027pt" strokecolor="#ff0000">
                <v:path arrowok="t"/>
              </v:shape>
            </v:group>
            <v:group style="position:absolute;left:1877;top:439;width:40;height:2" coordorigin="1877,439" coordsize="40,2">
              <v:shape style="position:absolute;left:1877;top:439;width:40;height:2" coordorigin="1877,439" coordsize="40,0" path="m1877,439l1916,439e" filled="false" stroked="true" strokeweight=".214789pt" strokecolor="#ff0000">
                <v:path arrowok="t"/>
              </v:shape>
            </v:group>
            <v:group style="position:absolute;left:1897;top:413;width:2;height:52" coordorigin="1897,413" coordsize="2,52">
              <v:shape style="position:absolute;left:1897;top:413;width:2;height:52" coordorigin="1897,413" coordsize="0,52" path="m1897,413l1897,465e" filled="false" stroked="true" strokeweight=".163027pt" strokecolor="#ff0000">
                <v:path arrowok="t"/>
              </v:shape>
            </v:group>
            <v:group style="position:absolute;left:1877;top:438;width:40;height:2" coordorigin="1877,438" coordsize="40,2">
              <v:shape style="position:absolute;left:1877;top:438;width:40;height:2" coordorigin="1877,438" coordsize="40,0" path="m1877,438l1916,438e" filled="false" stroked="true" strokeweight=".214789pt" strokecolor="#ff0000">
                <v:path arrowok="t"/>
              </v:shape>
            </v:group>
            <v:group style="position:absolute;left:1897;top:413;width:2;height:52" coordorigin="1897,413" coordsize="2,52">
              <v:shape style="position:absolute;left:1897;top:413;width:2;height:52" coordorigin="1897,413" coordsize="0,52" path="m1897,413l1897,464e" filled="false" stroked="true" strokeweight=".163027pt" strokecolor="#ff0000">
                <v:path arrowok="t"/>
              </v:shape>
            </v:group>
            <v:group style="position:absolute;left:1877;top:438;width:40;height:2" coordorigin="1877,438" coordsize="40,2">
              <v:shape style="position:absolute;left:1877;top:438;width:40;height:2" coordorigin="1877,438" coordsize="40,0" path="m1877,438l1916,438e" filled="false" stroked="true" strokeweight=".214789pt" strokecolor="#ff0000">
                <v:path arrowok="t"/>
              </v:shape>
            </v:group>
            <v:group style="position:absolute;left:1897;top:412;width:2;height:52" coordorigin="1897,412" coordsize="2,52">
              <v:shape style="position:absolute;left:1897;top:412;width:2;height:52" coordorigin="1897,412" coordsize="0,52" path="m1897,412l1897,463e" filled="false" stroked="true" strokeweight=".163027pt" strokecolor="#ff0000">
                <v:path arrowok="t"/>
              </v:shape>
            </v:group>
            <v:group style="position:absolute;left:1877;top:437;width:40;height:2" coordorigin="1877,437" coordsize="40,2">
              <v:shape style="position:absolute;left:1877;top:437;width:40;height:2" coordorigin="1877,437" coordsize="40,0" path="m1877,437l1916,437e" filled="false" stroked="true" strokeweight=".214789pt" strokecolor="#ff0000">
                <v:path arrowok="t"/>
              </v:shape>
            </v:group>
            <v:group style="position:absolute;left:1897;top:411;width:2;height:52" coordorigin="1897,411" coordsize="2,52">
              <v:shape style="position:absolute;left:1897;top:411;width:2;height:52" coordorigin="1897,411" coordsize="0,52" path="m1897,411l1897,463e" filled="false" stroked="true" strokeweight=".163027pt" strokecolor="#ff0000">
                <v:path arrowok="t"/>
              </v:shape>
            </v:group>
            <v:group style="position:absolute;left:1877;top:436;width:40;height:2" coordorigin="1877,436" coordsize="40,2">
              <v:shape style="position:absolute;left:1877;top:436;width:40;height:2" coordorigin="1877,436" coordsize="40,0" path="m1877,436l1916,436e" filled="false" stroked="true" strokeweight=".214789pt" strokecolor="#ff0000">
                <v:path arrowok="t"/>
              </v:shape>
            </v:group>
            <v:group style="position:absolute;left:1897;top:410;width:2;height:52" coordorigin="1897,410" coordsize="2,52">
              <v:shape style="position:absolute;left:1897;top:410;width:2;height:52" coordorigin="1897,410" coordsize="0,52" path="m1897,410l1897,462e" filled="false" stroked="true" strokeweight=".163027pt" strokecolor="#ff0000">
                <v:path arrowok="t"/>
              </v:shape>
            </v:group>
            <v:group style="position:absolute;left:1877;top:435;width:40;height:2" coordorigin="1877,435" coordsize="40,2">
              <v:shape style="position:absolute;left:1877;top:435;width:40;height:2" coordorigin="1877,435" coordsize="40,0" path="m1877,435l1916,435e" filled="false" stroked="true" strokeweight=".214789pt" strokecolor="#ff0000">
                <v:path arrowok="t"/>
              </v:shape>
            </v:group>
            <v:group style="position:absolute;left:1897;top:410;width:2;height:52" coordorigin="1897,410" coordsize="2,52">
              <v:shape style="position:absolute;left:1897;top:410;width:2;height:52" coordorigin="1897,410" coordsize="0,52" path="m1897,410l1897,461e" filled="false" stroked="true" strokeweight=".163027pt" strokecolor="#ff0000">
                <v:path arrowok="t"/>
              </v:shape>
            </v:group>
            <v:group style="position:absolute;left:1877;top:435;width:40;height:2" coordorigin="1877,435" coordsize="40,2">
              <v:shape style="position:absolute;left:1877;top:435;width:40;height:2" coordorigin="1877,435" coordsize="40,0" path="m1877,435l1916,435e" filled="false" stroked="true" strokeweight=".214789pt" strokecolor="#ff0000">
                <v:path arrowok="t"/>
              </v:shape>
            </v:group>
            <v:group style="position:absolute;left:1897;top:409;width:2;height:52" coordorigin="1897,409" coordsize="2,52">
              <v:shape style="position:absolute;left:1897;top:409;width:2;height:52" coordorigin="1897,409" coordsize="0,52" path="m1897,409l1897,460e" filled="false" stroked="true" strokeweight=".163027pt" strokecolor="#ff0000">
                <v:path arrowok="t"/>
              </v:shape>
            </v:group>
            <v:group style="position:absolute;left:1877;top:434;width:40;height:2" coordorigin="1877,434" coordsize="40,2">
              <v:shape style="position:absolute;left:1877;top:434;width:40;height:2" coordorigin="1877,434" coordsize="40,0" path="m1877,434l1916,434e" filled="false" stroked="true" strokeweight=".214789pt" strokecolor="#ff0000">
                <v:path arrowok="t"/>
              </v:shape>
            </v:group>
            <v:group style="position:absolute;left:1897;top:408;width:2;height:52" coordorigin="1897,408" coordsize="2,52">
              <v:shape style="position:absolute;left:1897;top:408;width:2;height:52" coordorigin="1897,408" coordsize="0,52" path="m1897,408l1897,460e" filled="false" stroked="true" strokeweight=".163027pt" strokecolor="#ff0000">
                <v:path arrowok="t"/>
              </v:shape>
            </v:group>
            <v:group style="position:absolute;left:1877;top:433;width:40;height:2" coordorigin="1877,433" coordsize="40,2">
              <v:shape style="position:absolute;left:1877;top:433;width:40;height:2" coordorigin="1877,433" coordsize="40,0" path="m1877,433l1916,433e" filled="false" stroked="true" strokeweight=".214789pt" strokecolor="#ff0000">
                <v:path arrowok="t"/>
              </v:shape>
            </v:group>
            <v:group style="position:absolute;left:1897;top:408;width:2;height:52" coordorigin="1897,408" coordsize="2,52">
              <v:shape style="position:absolute;left:1897;top:408;width:2;height:52" coordorigin="1897,408" coordsize="0,52" path="m1897,408l1897,459e" filled="false" stroked="true" strokeweight=".163027pt" strokecolor="#ff0000">
                <v:path arrowok="t"/>
              </v:shape>
            </v:group>
            <v:group style="position:absolute;left:1877;top:433;width:40;height:2" coordorigin="1877,433" coordsize="40,2">
              <v:shape style="position:absolute;left:1877;top:433;width:40;height:2" coordorigin="1877,433" coordsize="40,0" path="m1877,433l1916,433e" filled="false" stroked="true" strokeweight=".214789pt" strokecolor="#ff0000">
                <v:path arrowok="t"/>
              </v:shape>
            </v:group>
            <v:group style="position:absolute;left:1897;top:407;width:2;height:52" coordorigin="1897,407" coordsize="2,52">
              <v:shape style="position:absolute;left:1897;top:407;width:2;height:52" coordorigin="1897,407" coordsize="0,52" path="m1897,407l1897,458e" filled="false" stroked="true" strokeweight=".163027pt" strokecolor="#ff0000">
                <v:path arrowok="t"/>
              </v:shape>
            </v:group>
            <v:group style="position:absolute;left:1877;top:432;width:40;height:2" coordorigin="1877,432" coordsize="40,2">
              <v:shape style="position:absolute;left:1877;top:432;width:40;height:2" coordorigin="1877,432" coordsize="40,0" path="m1877,432l1916,432e" filled="false" stroked="true" strokeweight=".214789pt" strokecolor="#ff0000">
                <v:path arrowok="t"/>
              </v:shape>
            </v:group>
            <v:group style="position:absolute;left:1897;top:406;width:2;height:52" coordorigin="1897,406" coordsize="2,52">
              <v:shape style="position:absolute;left:1897;top:406;width:2;height:52" coordorigin="1897,406" coordsize="0,52" path="m1897,406l1897,458e" filled="false" stroked="true" strokeweight=".163027pt" strokecolor="#ff0000">
                <v:path arrowok="t"/>
              </v:shape>
            </v:group>
            <v:group style="position:absolute;left:1877;top:431;width:40;height:2" coordorigin="1877,431" coordsize="40,2">
              <v:shape style="position:absolute;left:1877;top:431;width:40;height:2" coordorigin="1877,431" coordsize="40,0" path="m1877,431l1916,431e" filled="false" stroked="true" strokeweight=".214789pt" strokecolor="#ff0000">
                <v:path arrowok="t"/>
              </v:shape>
            </v:group>
            <v:group style="position:absolute;left:1897;top:405;width:2;height:52" coordorigin="1897,405" coordsize="2,52">
              <v:shape style="position:absolute;left:1897;top:405;width:2;height:52" coordorigin="1897,405" coordsize="0,52" path="m1897,405l1897,457e" filled="false" stroked="true" strokeweight=".163027pt" strokecolor="#ff0000">
                <v:path arrowok="t"/>
              </v:shape>
            </v:group>
            <v:group style="position:absolute;left:1877;top:430;width:40;height:2" coordorigin="1877,430" coordsize="40,2">
              <v:shape style="position:absolute;left:1877;top:430;width:40;height:2" coordorigin="1877,430" coordsize="40,0" path="m1877,430l1916,430e" filled="false" stroked="true" strokeweight=".214789pt" strokecolor="#ff0000">
                <v:path arrowok="t"/>
              </v:shape>
            </v:group>
            <v:group style="position:absolute;left:1897;top:405;width:2;height:52" coordorigin="1897,405" coordsize="2,52">
              <v:shape style="position:absolute;left:1897;top:405;width:2;height:52" coordorigin="1897,405" coordsize="0,52" path="m1897,405l1897,456e" filled="false" stroked="true" strokeweight=".163027pt" strokecolor="#ff0000">
                <v:path arrowok="t"/>
              </v:shape>
            </v:group>
            <v:group style="position:absolute;left:1877;top:430;width:40;height:2" coordorigin="1877,430" coordsize="40,2">
              <v:shape style="position:absolute;left:1877;top:430;width:40;height:2" coordorigin="1877,430" coordsize="40,0" path="m1877,430l1916,430e" filled="false" stroked="true" strokeweight=".214789pt" strokecolor="#ff0000">
                <v:path arrowok="t"/>
              </v:shape>
            </v:group>
            <v:group style="position:absolute;left:1897;top:404;width:2;height:52" coordorigin="1897,404" coordsize="2,52">
              <v:shape style="position:absolute;left:1897;top:404;width:2;height:52" coordorigin="1897,404" coordsize="0,52" path="m1897,404l1897,455e" filled="false" stroked="true" strokeweight=".163027pt" strokecolor="#ff0000">
                <v:path arrowok="t"/>
              </v:shape>
            </v:group>
            <v:group style="position:absolute;left:1877;top:429;width:40;height:2" coordorigin="1877,429" coordsize="40,2">
              <v:shape style="position:absolute;left:1877;top:429;width:40;height:2" coordorigin="1877,429" coordsize="40,0" path="m1877,429l1916,429e" filled="false" stroked="true" strokeweight=".214789pt" strokecolor="#ff0000">
                <v:path arrowok="t"/>
              </v:shape>
            </v:group>
            <v:group style="position:absolute;left:1897;top:403;width:2;height:52" coordorigin="1897,403" coordsize="2,52">
              <v:shape style="position:absolute;left:1897;top:403;width:2;height:52" coordorigin="1897,403" coordsize="0,52" path="m1897,403l1897,455e" filled="false" stroked="true" strokeweight=".163027pt" strokecolor="#ff0000">
                <v:path arrowok="t"/>
              </v:shape>
            </v:group>
            <v:group style="position:absolute;left:1877;top:428;width:40;height:2" coordorigin="1877,428" coordsize="40,2">
              <v:shape style="position:absolute;left:1877;top:428;width:40;height:2" coordorigin="1877,428" coordsize="40,0" path="m1877,428l1916,428e" filled="false" stroked="true" strokeweight=".214789pt" strokecolor="#ff0000">
                <v:path arrowok="t"/>
              </v:shape>
            </v:group>
            <v:group style="position:absolute;left:1897;top:402;width:2;height:52" coordorigin="1897,402" coordsize="2,52">
              <v:shape style="position:absolute;left:1897;top:402;width:2;height:52" coordorigin="1897,402" coordsize="0,52" path="m1897,402l1897,454e" filled="false" stroked="true" strokeweight=".163027pt" strokecolor="#ff0000">
                <v:path arrowok="t"/>
              </v:shape>
            </v:group>
            <v:group style="position:absolute;left:1877;top:427;width:40;height:2" coordorigin="1877,427" coordsize="40,2">
              <v:shape style="position:absolute;left:1877;top:427;width:40;height:2" coordorigin="1877,427" coordsize="40,0" path="m1877,427l1916,427e" filled="false" stroked="true" strokeweight=".214789pt" strokecolor="#ff0000">
                <v:path arrowok="t"/>
              </v:shape>
            </v:group>
            <v:group style="position:absolute;left:1897;top:402;width:2;height:52" coordorigin="1897,402" coordsize="2,52">
              <v:shape style="position:absolute;left:1897;top:402;width:2;height:52" coordorigin="1897,402" coordsize="0,52" path="m1897,402l1897,453e" filled="false" stroked="true" strokeweight=".163027pt" strokecolor="#ff0000">
                <v:path arrowok="t"/>
              </v:shape>
            </v:group>
            <v:group style="position:absolute;left:1877;top:427;width:40;height:2" coordorigin="1877,427" coordsize="40,2">
              <v:shape style="position:absolute;left:1877;top:427;width:40;height:2" coordorigin="1877,427" coordsize="40,0" path="m1877,427l1916,427e" filled="false" stroked="true" strokeweight=".214789pt" strokecolor="#ff0000">
                <v:path arrowok="t"/>
              </v:shape>
            </v:group>
            <v:group style="position:absolute;left:1897;top:401;width:2;height:52" coordorigin="1897,401" coordsize="2,52">
              <v:shape style="position:absolute;left:1897;top:401;width:2;height:52" coordorigin="1897,401" coordsize="0,52" path="m1897,401l1897,452e" filled="false" stroked="true" strokeweight=".163027pt" strokecolor="#ff0000">
                <v:path arrowok="t"/>
              </v:shape>
            </v:group>
            <v:group style="position:absolute;left:1877;top:426;width:40;height:2" coordorigin="1877,426" coordsize="40,2">
              <v:shape style="position:absolute;left:1877;top:426;width:40;height:2" coordorigin="1877,426" coordsize="40,0" path="m1877,426l1916,426e" filled="false" stroked="true" strokeweight=".214789pt" strokecolor="#ff0000">
                <v:path arrowok="t"/>
              </v:shape>
            </v:group>
            <v:group style="position:absolute;left:1897;top:400;width:2;height:52" coordorigin="1897,400" coordsize="2,52">
              <v:shape style="position:absolute;left:1897;top:400;width:2;height:52" coordorigin="1897,400" coordsize="0,52" path="m1897,400l1897,452e" filled="false" stroked="true" strokeweight=".163027pt" strokecolor="#ff0000">
                <v:path arrowok="t"/>
              </v:shape>
            </v:group>
            <v:group style="position:absolute;left:1877;top:425;width:40;height:2" coordorigin="1877,425" coordsize="40,2">
              <v:shape style="position:absolute;left:1877;top:425;width:40;height:2" coordorigin="1877,425" coordsize="40,0" path="m1877,425l1916,425e" filled="false" stroked="true" strokeweight=".214789pt" strokecolor="#ff0000">
                <v:path arrowok="t"/>
              </v:shape>
            </v:group>
            <v:group style="position:absolute;left:1897;top:400;width:2;height:52" coordorigin="1897,400" coordsize="2,52">
              <v:shape style="position:absolute;left:1897;top:400;width:2;height:52" coordorigin="1897,400" coordsize="0,52" path="m1897,400l1897,451e" filled="false" stroked="true" strokeweight=".163027pt" strokecolor="#ff0000">
                <v:path arrowok="t"/>
              </v:shape>
            </v:group>
            <v:group style="position:absolute;left:1877;top:425;width:40;height:2" coordorigin="1877,425" coordsize="40,2">
              <v:shape style="position:absolute;left:1877;top:425;width:40;height:2" coordorigin="1877,425" coordsize="40,0" path="m1877,425l1916,425e" filled="false" stroked="true" strokeweight=".214789pt" strokecolor="#ff0000">
                <v:path arrowok="t"/>
              </v:shape>
            </v:group>
            <v:group style="position:absolute;left:1897;top:399;width:2;height:52" coordorigin="1897,399" coordsize="2,52">
              <v:shape style="position:absolute;left:1897;top:399;width:2;height:52" coordorigin="1897,399" coordsize="0,52" path="m1897,399l1897,450e" filled="false" stroked="true" strokeweight=".163027pt" strokecolor="#ff0000">
                <v:path arrowok="t"/>
              </v:shape>
            </v:group>
            <v:group style="position:absolute;left:1877;top:424;width:40;height:2" coordorigin="1877,424" coordsize="40,2">
              <v:shape style="position:absolute;left:1877;top:424;width:40;height:2" coordorigin="1877,424" coordsize="40,0" path="m1877,424l1916,424e" filled="false" stroked="true" strokeweight=".214789pt" strokecolor="#ff0000">
                <v:path arrowok="t"/>
              </v:shape>
            </v:group>
            <v:group style="position:absolute;left:1897;top:398;width:2;height:52" coordorigin="1897,398" coordsize="2,52">
              <v:shape style="position:absolute;left:1897;top:398;width:2;height:52" coordorigin="1897,398" coordsize="0,52" path="m1897,398l1897,450e" filled="false" stroked="true" strokeweight=".163027pt" strokecolor="#ff0000">
                <v:path arrowok="t"/>
              </v:shape>
            </v:group>
            <v:group style="position:absolute;left:1877;top:423;width:40;height:2" coordorigin="1877,423" coordsize="40,2">
              <v:shape style="position:absolute;left:1877;top:423;width:40;height:2" coordorigin="1877,423" coordsize="40,0" path="m1877,423l1916,423e" filled="false" stroked="true" strokeweight=".214789pt" strokecolor="#ff0000">
                <v:path arrowok="t"/>
              </v:shape>
            </v:group>
            <v:group style="position:absolute;left:1897;top:397;width:2;height:52" coordorigin="1897,397" coordsize="2,52">
              <v:shape style="position:absolute;left:1897;top:397;width:2;height:52" coordorigin="1897,397" coordsize="0,52" path="m1897,397l1897,449e" filled="false" stroked="true" strokeweight=".163027pt" strokecolor="#ff0000">
                <v:path arrowok="t"/>
              </v:shape>
            </v:group>
            <v:group style="position:absolute;left:1877;top:422;width:40;height:2" coordorigin="1877,422" coordsize="40,2">
              <v:shape style="position:absolute;left:1877;top:422;width:40;height:2" coordorigin="1877,422" coordsize="40,0" path="m1877,422l1916,422e" filled="false" stroked="true" strokeweight=".214789pt" strokecolor="#ff0000">
                <v:path arrowok="t"/>
              </v:shape>
            </v:group>
            <v:group style="position:absolute;left:1897;top:397;width:2;height:52" coordorigin="1897,397" coordsize="2,52">
              <v:shape style="position:absolute;left:1897;top:397;width:2;height:52" coordorigin="1897,397" coordsize="0,52" path="m1897,397l1897,448e" filled="false" stroked="true" strokeweight=".163027pt" strokecolor="#ff0000">
                <v:path arrowok="t"/>
              </v:shape>
            </v:group>
            <v:group style="position:absolute;left:1877;top:422;width:40;height:2" coordorigin="1877,422" coordsize="40,2">
              <v:shape style="position:absolute;left:1877;top:422;width:40;height:2" coordorigin="1877,422" coordsize="40,0" path="m1877,422l1916,422e" filled="false" stroked="true" strokeweight=".214789pt" strokecolor="#ff0000">
                <v:path arrowok="t"/>
              </v:shape>
            </v:group>
            <v:group style="position:absolute;left:1897;top:396;width:2;height:52" coordorigin="1897,396" coordsize="2,52">
              <v:shape style="position:absolute;left:1897;top:396;width:2;height:52" coordorigin="1897,396" coordsize="0,52" path="m1897,396l1897,447e" filled="false" stroked="true" strokeweight=".163027pt" strokecolor="#ff0000">
                <v:path arrowok="t"/>
              </v:shape>
            </v:group>
            <v:group style="position:absolute;left:1877;top:421;width:40;height:2" coordorigin="1877,421" coordsize="40,2">
              <v:shape style="position:absolute;left:1877;top:421;width:40;height:2" coordorigin="1877,421" coordsize="40,0" path="m1877,421l1916,421e" filled="false" stroked="true" strokeweight=".214789pt" strokecolor="#ff0000">
                <v:path arrowok="t"/>
              </v:shape>
            </v:group>
            <v:group style="position:absolute;left:1897;top:395;width:2;height:52" coordorigin="1897,395" coordsize="2,52">
              <v:shape style="position:absolute;left:1897;top:395;width:2;height:52" coordorigin="1897,395" coordsize="0,52" path="m1897,395l1897,447e" filled="false" stroked="true" strokeweight=".163027pt" strokecolor="#ff0000">
                <v:path arrowok="t"/>
              </v:shape>
            </v:group>
            <v:group style="position:absolute;left:1877;top:420;width:40;height:2" coordorigin="1877,420" coordsize="40,2">
              <v:shape style="position:absolute;left:1877;top:420;width:40;height:2" coordorigin="1877,420" coordsize="40,0" path="m1877,420l1916,420e" filled="false" stroked="true" strokeweight=".214789pt" strokecolor="#ff0000">
                <v:path arrowok="t"/>
              </v:shape>
            </v:group>
            <v:group style="position:absolute;left:1897;top:395;width:2;height:52" coordorigin="1897,395" coordsize="2,52">
              <v:shape style="position:absolute;left:1897;top:395;width:2;height:52" coordorigin="1897,395" coordsize="0,52" path="m1897,395l1897,446e" filled="false" stroked="true" strokeweight=".163027pt" strokecolor="#ff0000">
                <v:path arrowok="t"/>
              </v:shape>
            </v:group>
            <v:group style="position:absolute;left:1877;top:420;width:40;height:2" coordorigin="1877,420" coordsize="40,2">
              <v:shape style="position:absolute;left:1877;top:420;width:40;height:2" coordorigin="1877,420" coordsize="40,0" path="m1877,420l1916,420e" filled="false" stroked="true" strokeweight=".214789pt" strokecolor="#ff0000">
                <v:path arrowok="t"/>
              </v:shape>
            </v:group>
            <v:group style="position:absolute;left:1897;top:394;width:2;height:52" coordorigin="1897,394" coordsize="2,52">
              <v:shape style="position:absolute;left:1897;top:394;width:2;height:52" coordorigin="1897,394" coordsize="0,52" path="m1897,394l1897,445e" filled="false" stroked="true" strokeweight=".163027pt" strokecolor="#ff0000">
                <v:path arrowok="t"/>
              </v:shape>
            </v:group>
            <v:group style="position:absolute;left:1877;top:419;width:40;height:2" coordorigin="1877,419" coordsize="40,2">
              <v:shape style="position:absolute;left:1877;top:419;width:40;height:2" coordorigin="1877,419" coordsize="40,0" path="m1877,419l1916,419e" filled="false" stroked="true" strokeweight=".214789pt" strokecolor="#ff0000">
                <v:path arrowok="t"/>
              </v:shape>
            </v:group>
            <v:group style="position:absolute;left:1897;top:393;width:2;height:52" coordorigin="1897,393" coordsize="2,52">
              <v:shape style="position:absolute;left:1897;top:393;width:2;height:52" coordorigin="1897,393" coordsize="0,52" path="m1897,393l1897,445e" filled="false" stroked="true" strokeweight=".163027pt" strokecolor="#ff0000">
                <v:path arrowok="t"/>
              </v:shape>
            </v:group>
            <v:group style="position:absolute;left:1877;top:418;width:40;height:2" coordorigin="1877,418" coordsize="40,2">
              <v:shape style="position:absolute;left:1877;top:418;width:40;height:2" coordorigin="1877,418" coordsize="40,0" path="m1877,418l1916,418e" filled="false" stroked="true" strokeweight=".214789pt" strokecolor="#ff0000">
                <v:path arrowok="t"/>
              </v:shape>
            </v:group>
            <v:group style="position:absolute;left:1897;top:392;width:2;height:52" coordorigin="1897,392" coordsize="2,52">
              <v:shape style="position:absolute;left:1897;top:392;width:2;height:52" coordorigin="1897,392" coordsize="0,52" path="m1897,392l1897,444e" filled="false" stroked="true" strokeweight=".163027pt" strokecolor="#ff0000">
                <v:path arrowok="t"/>
              </v:shape>
            </v:group>
            <v:group style="position:absolute;left:1877;top:417;width:40;height:2" coordorigin="1877,417" coordsize="40,2">
              <v:shape style="position:absolute;left:1877;top:417;width:40;height:2" coordorigin="1877,417" coordsize="40,0" path="m1877,417l1916,417e" filled="false" stroked="true" strokeweight=".214789pt" strokecolor="#ff0000">
                <v:path arrowok="t"/>
              </v:shape>
            </v:group>
            <v:group style="position:absolute;left:1897;top:392;width:2;height:52" coordorigin="1897,392" coordsize="2,52">
              <v:shape style="position:absolute;left:1897;top:392;width:2;height:52" coordorigin="1897,392" coordsize="0,52" path="m1897,392l1897,443e" filled="false" stroked="true" strokeweight=".163027pt" strokecolor="#ff0000">
                <v:path arrowok="t"/>
              </v:shape>
            </v:group>
            <v:group style="position:absolute;left:1877;top:417;width:40;height:2" coordorigin="1877,417" coordsize="40,2">
              <v:shape style="position:absolute;left:1877;top:417;width:40;height:2" coordorigin="1877,417" coordsize="40,0" path="m1877,417l1916,417e" filled="false" stroked="true" strokeweight=".214789pt" strokecolor="#ff0000">
                <v:path arrowok="t"/>
              </v:shape>
            </v:group>
            <v:group style="position:absolute;left:1897;top:391;width:2;height:52" coordorigin="1897,391" coordsize="2,52">
              <v:shape style="position:absolute;left:1897;top:391;width:2;height:52" coordorigin="1897,391" coordsize="0,52" path="m1897,391l1897,442e" filled="false" stroked="true" strokeweight=".163027pt" strokecolor="#ff0000">
                <v:path arrowok="t"/>
              </v:shape>
            </v:group>
            <v:group style="position:absolute;left:1877;top:416;width:40;height:2" coordorigin="1877,416" coordsize="40,2">
              <v:shape style="position:absolute;left:1877;top:416;width:40;height:2" coordorigin="1877,416" coordsize="40,0" path="m1877,416l1916,416e" filled="false" stroked="true" strokeweight=".214789pt" strokecolor="#ff0000">
                <v:path arrowok="t"/>
              </v:shape>
            </v:group>
            <v:group style="position:absolute;left:1897;top:390;width:2;height:52" coordorigin="1897,390" coordsize="2,52">
              <v:shape style="position:absolute;left:1897;top:390;width:2;height:52" coordorigin="1897,390" coordsize="0,52" path="m1897,390l1897,442e" filled="false" stroked="true" strokeweight=".163027pt" strokecolor="#ff0000">
                <v:path arrowok="t"/>
              </v:shape>
            </v:group>
            <v:group style="position:absolute;left:1877;top:415;width:40;height:2" coordorigin="1877,415" coordsize="40,2">
              <v:shape style="position:absolute;left:1877;top:415;width:40;height:2" coordorigin="1877,415" coordsize="40,0" path="m1877,415l1916,415e" filled="false" stroked="true" strokeweight=".214789pt" strokecolor="#ff0000">
                <v:path arrowok="t"/>
              </v:shape>
            </v:group>
            <v:group style="position:absolute;left:1897;top:389;width:2;height:52" coordorigin="1897,389" coordsize="2,52">
              <v:shape style="position:absolute;left:1897;top:389;width:2;height:52" coordorigin="1897,389" coordsize="0,52" path="m1897,389l1897,441e" filled="false" stroked="true" strokeweight=".163027pt" strokecolor="#ff0000">
                <v:path arrowok="t"/>
              </v:shape>
            </v:group>
            <v:group style="position:absolute;left:1877;top:414;width:40;height:2" coordorigin="1877,414" coordsize="40,2">
              <v:shape style="position:absolute;left:1877;top:414;width:40;height:2" coordorigin="1877,414" coordsize="40,0" path="m1877,414l1916,414e" filled="false" stroked="true" strokeweight=".214789pt" strokecolor="#ff0000">
                <v:path arrowok="t"/>
              </v:shape>
            </v:group>
            <v:group style="position:absolute;left:1897;top:389;width:2;height:52" coordorigin="1897,389" coordsize="2,52">
              <v:shape style="position:absolute;left:1897;top:389;width:2;height:52" coordorigin="1897,389" coordsize="0,52" path="m1897,389l1897,440e" filled="false" stroked="true" strokeweight=".163027pt" strokecolor="#ff0000">
                <v:path arrowok="t"/>
              </v:shape>
            </v:group>
            <v:group style="position:absolute;left:1877;top:414;width:40;height:2" coordorigin="1877,414" coordsize="40,2">
              <v:shape style="position:absolute;left:1877;top:414;width:40;height:2" coordorigin="1877,414" coordsize="40,0" path="m1877,414l1916,414e" filled="false" stroked="true" strokeweight=".214789pt" strokecolor="#ff0000">
                <v:path arrowok="t"/>
              </v:shape>
            </v:group>
            <v:group style="position:absolute;left:1897;top:388;width:2;height:52" coordorigin="1897,388" coordsize="2,52">
              <v:shape style="position:absolute;left:1897;top:388;width:2;height:52" coordorigin="1897,388" coordsize="0,52" path="m1897,388l1897,439e" filled="false" stroked="true" strokeweight=".163027pt" strokecolor="#ff0000">
                <v:path arrowok="t"/>
              </v:shape>
            </v:group>
            <v:group style="position:absolute;left:1877;top:413;width:40;height:2" coordorigin="1877,413" coordsize="40,2">
              <v:shape style="position:absolute;left:1877;top:413;width:40;height:2" coordorigin="1877,413" coordsize="40,0" path="m1877,413l1916,413e" filled="false" stroked="true" strokeweight=".214789pt" strokecolor="#ff0000">
                <v:path arrowok="t"/>
              </v:shape>
            </v:group>
            <v:group style="position:absolute;left:1897;top:387;width:2;height:52" coordorigin="1897,387" coordsize="2,52">
              <v:shape style="position:absolute;left:1897;top:387;width:2;height:52" coordorigin="1897,387" coordsize="0,52" path="m1897,387l1897,439e" filled="false" stroked="true" strokeweight=".163027pt" strokecolor="#ff0000">
                <v:path arrowok="t"/>
              </v:shape>
            </v:group>
            <v:group style="position:absolute;left:1877;top:412;width:40;height:2" coordorigin="1877,412" coordsize="40,2">
              <v:shape style="position:absolute;left:1877;top:412;width:40;height:2" coordorigin="1877,412" coordsize="40,0" path="m1877,412l1916,412e" filled="false" stroked="true" strokeweight=".214789pt" strokecolor="#ff0000">
                <v:path arrowok="t"/>
              </v:shape>
            </v:group>
            <v:group style="position:absolute;left:1897;top:387;width:2;height:52" coordorigin="1897,387" coordsize="2,52">
              <v:shape style="position:absolute;left:1897;top:387;width:2;height:52" coordorigin="1897,387" coordsize="0,52" path="m1897,387l1897,438e" filled="false" stroked="true" strokeweight=".163027pt" strokecolor="#ff0000">
                <v:path arrowok="t"/>
              </v:shape>
            </v:group>
            <v:group style="position:absolute;left:1877;top:412;width:40;height:2" coordorigin="1877,412" coordsize="40,2">
              <v:shape style="position:absolute;left:1877;top:412;width:40;height:2" coordorigin="1877,412" coordsize="40,0" path="m1877,412l1916,412e" filled="false" stroked="true" strokeweight=".214789pt" strokecolor="#ff0000">
                <v:path arrowok="t"/>
              </v:shape>
            </v:group>
            <v:group style="position:absolute;left:1897;top:386;width:2;height:52" coordorigin="1897,386" coordsize="2,52">
              <v:shape style="position:absolute;left:1897;top:386;width:2;height:52" coordorigin="1897,386" coordsize="0,52" path="m1897,386l1897,437e" filled="false" stroked="true" strokeweight=".163027pt" strokecolor="#ff0000">
                <v:path arrowok="t"/>
              </v:shape>
            </v:group>
            <v:group style="position:absolute;left:1877;top:411;width:40;height:2" coordorigin="1877,411" coordsize="40,2">
              <v:shape style="position:absolute;left:1877;top:411;width:40;height:2" coordorigin="1877,411" coordsize="40,0" path="m1877,411l1916,411e" filled="false" stroked="true" strokeweight=".214789pt" strokecolor="#ff0000">
                <v:path arrowok="t"/>
              </v:shape>
            </v:group>
            <v:group style="position:absolute;left:1897;top:385;width:2;height:52" coordorigin="1897,385" coordsize="2,52">
              <v:shape style="position:absolute;left:1897;top:385;width:2;height:52" coordorigin="1897,385" coordsize="0,52" path="m1897,385l1897,437e" filled="false" stroked="true" strokeweight=".163027pt" strokecolor="#ff0000">
                <v:path arrowok="t"/>
              </v:shape>
            </v:group>
            <v:group style="position:absolute;left:1877;top:410;width:40;height:2" coordorigin="1877,410" coordsize="40,2">
              <v:shape style="position:absolute;left:1877;top:410;width:40;height:2" coordorigin="1877,410" coordsize="40,0" path="m1877,410l1916,410e" filled="false" stroked="true" strokeweight=".214789pt" strokecolor="#ff0000">
                <v:path arrowok="t"/>
              </v:shape>
            </v:group>
            <v:group style="position:absolute;left:1897;top:384;width:2;height:52" coordorigin="1897,384" coordsize="2,52">
              <v:shape style="position:absolute;left:1897;top:384;width:2;height:52" coordorigin="1897,384" coordsize="0,52" path="m1897,384l1897,436e" filled="false" stroked="true" strokeweight=".163027pt" strokecolor="#ff0000">
                <v:path arrowok="t"/>
              </v:shape>
            </v:group>
            <v:group style="position:absolute;left:1877;top:409;width:40;height:2" coordorigin="1877,409" coordsize="40,2">
              <v:shape style="position:absolute;left:1877;top:409;width:40;height:2" coordorigin="1877,409" coordsize="40,0" path="m1877,409l1916,409e" filled="false" stroked="true" strokeweight=".214789pt" strokecolor="#ff0000">
                <v:path arrowok="t"/>
              </v:shape>
            </v:group>
            <v:group style="position:absolute;left:1897;top:384;width:2;height:52" coordorigin="1897,384" coordsize="2,52">
              <v:shape style="position:absolute;left:1897;top:384;width:2;height:52" coordorigin="1897,384" coordsize="0,52" path="m1897,384l1897,435e" filled="false" stroked="true" strokeweight=".163027pt" strokecolor="#ff0000">
                <v:path arrowok="t"/>
              </v:shape>
            </v:group>
            <v:group style="position:absolute;left:1877;top:409;width:40;height:2" coordorigin="1877,409" coordsize="40,2">
              <v:shape style="position:absolute;left:1877;top:409;width:40;height:2" coordorigin="1877,409" coordsize="40,0" path="m1877,409l1916,409e" filled="false" stroked="true" strokeweight=".214789pt" strokecolor="#ff0000">
                <v:path arrowok="t"/>
              </v:shape>
            </v:group>
            <v:group style="position:absolute;left:1897;top:383;width:2;height:52" coordorigin="1897,383" coordsize="2,52">
              <v:shape style="position:absolute;left:1897;top:383;width:2;height:52" coordorigin="1897,383" coordsize="0,52" path="m1897,383l1897,434e" filled="false" stroked="true" strokeweight=".163027pt" strokecolor="#ff0000">
                <v:path arrowok="t"/>
              </v:shape>
            </v:group>
            <v:group style="position:absolute;left:1877;top:408;width:40;height:2" coordorigin="1877,408" coordsize="40,2">
              <v:shape style="position:absolute;left:1877;top:408;width:40;height:2" coordorigin="1877,408" coordsize="40,0" path="m1877,408l1916,408e" filled="false" stroked="true" strokeweight=".214789pt" strokecolor="#ff0000">
                <v:path arrowok="t"/>
              </v:shape>
            </v:group>
            <v:group style="position:absolute;left:1897;top:382;width:2;height:52" coordorigin="1897,382" coordsize="2,52">
              <v:shape style="position:absolute;left:1897;top:382;width:2;height:52" coordorigin="1897,382" coordsize="0,52" path="m1897,382l1897,434e" filled="false" stroked="true" strokeweight=".163027pt" strokecolor="#ff0000">
                <v:path arrowok="t"/>
              </v:shape>
            </v:group>
            <v:group style="position:absolute;left:1877;top:407;width:40;height:2" coordorigin="1877,407" coordsize="40,2">
              <v:shape style="position:absolute;left:1877;top:407;width:40;height:2" coordorigin="1877,407" coordsize="40,0" path="m1877,407l1916,407e" filled="false" stroked="true" strokeweight=".214789pt" strokecolor="#ff0000">
                <v:path arrowok="t"/>
              </v:shape>
            </v:group>
            <v:group style="position:absolute;left:1897;top:382;width:2;height:52" coordorigin="1897,382" coordsize="2,52">
              <v:shape style="position:absolute;left:1897;top:382;width:2;height:52" coordorigin="1897,382" coordsize="0,52" path="m1897,382l1897,433e" filled="false" stroked="true" strokeweight=".163027pt" strokecolor="#ff0000">
                <v:path arrowok="t"/>
              </v:shape>
            </v:group>
            <v:group style="position:absolute;left:1877;top:407;width:40;height:2" coordorigin="1877,407" coordsize="40,2">
              <v:shape style="position:absolute;left:1877;top:407;width:40;height:2" coordorigin="1877,407" coordsize="40,0" path="m1877,407l1916,407e" filled="false" stroked="true" strokeweight=".214789pt" strokecolor="#ff0000">
                <v:path arrowok="t"/>
              </v:shape>
            </v:group>
            <v:group style="position:absolute;left:1897;top:381;width:2;height:52" coordorigin="1897,381" coordsize="2,52">
              <v:shape style="position:absolute;left:1897;top:381;width:2;height:52" coordorigin="1897,381" coordsize="0,52" path="m1897,381l1897,432e" filled="false" stroked="true" strokeweight=".163027pt" strokecolor="#ff0000">
                <v:path arrowok="t"/>
              </v:shape>
            </v:group>
            <v:group style="position:absolute;left:1877;top:406;width:40;height:2" coordorigin="1877,406" coordsize="40,2">
              <v:shape style="position:absolute;left:1877;top:406;width:40;height:2" coordorigin="1877,406" coordsize="40,0" path="m1877,406l1916,406e" filled="false" stroked="true" strokeweight=".214789pt" strokecolor="#ff0000">
                <v:path arrowok="t"/>
              </v:shape>
            </v:group>
            <v:group style="position:absolute;left:1897;top:380;width:2;height:52" coordorigin="1897,380" coordsize="2,52">
              <v:shape style="position:absolute;left:1897;top:380;width:2;height:52" coordorigin="1897,380" coordsize="0,52" path="m1897,380l1897,432e" filled="false" stroked="true" strokeweight=".163027pt" strokecolor="#ff0000">
                <v:path arrowok="t"/>
              </v:shape>
            </v:group>
            <v:group style="position:absolute;left:1877;top:405;width:40;height:2" coordorigin="1877,405" coordsize="40,2">
              <v:shape style="position:absolute;left:1877;top:405;width:40;height:2" coordorigin="1877,405" coordsize="40,0" path="m1877,405l1916,405e" filled="false" stroked="true" strokeweight=".214789pt" strokecolor="#ff0000">
                <v:path arrowok="t"/>
              </v:shape>
            </v:group>
            <v:group style="position:absolute;left:1897;top:379;width:2;height:52" coordorigin="1897,379" coordsize="2,52">
              <v:shape style="position:absolute;left:1897;top:379;width:2;height:52" coordorigin="1897,379" coordsize="0,52" path="m1897,379l1897,431e" filled="false" stroked="true" strokeweight=".163027pt" strokecolor="#ff0000">
                <v:path arrowok="t"/>
              </v:shape>
            </v:group>
            <v:group style="position:absolute;left:1877;top:404;width:40;height:2" coordorigin="1877,404" coordsize="40,2">
              <v:shape style="position:absolute;left:1877;top:404;width:40;height:2" coordorigin="1877,404" coordsize="40,0" path="m1877,404l1916,404e" filled="false" stroked="true" strokeweight=".214789pt" strokecolor="#ff0000">
                <v:path arrowok="t"/>
              </v:shape>
            </v:group>
            <v:group style="position:absolute;left:1897;top:379;width:2;height:52" coordorigin="1897,379" coordsize="2,52">
              <v:shape style="position:absolute;left:1897;top:379;width:2;height:52" coordorigin="1897,379" coordsize="0,52" path="m1897,379l1897,430e" filled="false" stroked="true" strokeweight=".163027pt" strokecolor="#ff0000">
                <v:path arrowok="t"/>
              </v:shape>
            </v:group>
            <v:group style="position:absolute;left:1877;top:404;width:40;height:2" coordorigin="1877,404" coordsize="40,2">
              <v:shape style="position:absolute;left:1877;top:404;width:40;height:2" coordorigin="1877,404" coordsize="40,0" path="m1877,404l1916,404e" filled="false" stroked="true" strokeweight=".214789pt" strokecolor="#ff0000">
                <v:path arrowok="t"/>
              </v:shape>
            </v:group>
            <v:group style="position:absolute;left:1897;top:378;width:2;height:52" coordorigin="1897,378" coordsize="2,52">
              <v:shape style="position:absolute;left:1897;top:378;width:2;height:52" coordorigin="1897,378" coordsize="0,52" path="m1897,378l1897,429e" filled="false" stroked="true" strokeweight=".163027pt" strokecolor="#ff0000">
                <v:path arrowok="t"/>
              </v:shape>
            </v:group>
            <v:group style="position:absolute;left:1877;top:403;width:40;height:2" coordorigin="1877,403" coordsize="40,2">
              <v:shape style="position:absolute;left:1877;top:403;width:40;height:2" coordorigin="1877,403" coordsize="40,0" path="m1877,403l1916,403e" filled="false" stroked="true" strokeweight=".214789pt" strokecolor="#ff0000">
                <v:path arrowok="t"/>
              </v:shape>
            </v:group>
            <v:group style="position:absolute;left:1897;top:377;width:2;height:52" coordorigin="1897,377" coordsize="2,52">
              <v:shape style="position:absolute;left:1897;top:377;width:2;height:52" coordorigin="1897,377" coordsize="0,52" path="m1897,377l1897,429e" filled="false" stroked="true" strokeweight=".163027pt" strokecolor="#ff0000">
                <v:path arrowok="t"/>
              </v:shape>
            </v:group>
            <v:group style="position:absolute;left:1877;top:402;width:40;height:2" coordorigin="1877,402" coordsize="40,2">
              <v:shape style="position:absolute;left:1877;top:402;width:40;height:2" coordorigin="1877,402" coordsize="40,0" path="m1877,402l1916,402e" filled="false" stroked="true" strokeweight=".214789pt" strokecolor="#ff0000">
                <v:path arrowok="t"/>
              </v:shape>
            </v:group>
            <v:group style="position:absolute;left:1897;top:376;width:2;height:52" coordorigin="1897,376" coordsize="2,52">
              <v:shape style="position:absolute;left:1897;top:376;width:2;height:52" coordorigin="1897,376" coordsize="0,52" path="m1897,376l1897,428e" filled="false" stroked="true" strokeweight=".163027pt" strokecolor="#ff0000">
                <v:path arrowok="t"/>
              </v:shape>
            </v:group>
            <v:group style="position:absolute;left:1877;top:401;width:40;height:2" coordorigin="1877,401" coordsize="40,2">
              <v:shape style="position:absolute;left:1877;top:401;width:40;height:2" coordorigin="1877,401" coordsize="40,0" path="m1877,401l1916,401e" filled="false" stroked="true" strokeweight=".214789pt" strokecolor="#ff0000">
                <v:path arrowok="t"/>
              </v:shape>
            </v:group>
            <v:group style="position:absolute;left:1897;top:376;width:2;height:52" coordorigin="1897,376" coordsize="2,52">
              <v:shape style="position:absolute;left:1897;top:376;width:2;height:52" coordorigin="1897,376" coordsize="0,52" path="m1897,376l1897,427e" filled="false" stroked="true" strokeweight=".163027pt" strokecolor="#ff0000">
                <v:path arrowok="t"/>
              </v:shape>
            </v:group>
            <v:group style="position:absolute;left:1877;top:401;width:40;height:2" coordorigin="1877,401" coordsize="40,2">
              <v:shape style="position:absolute;left:1877;top:401;width:40;height:2" coordorigin="1877,401" coordsize="40,0" path="m1877,401l1916,401e" filled="false" stroked="true" strokeweight=".214789pt" strokecolor="#ff0000">
                <v:path arrowok="t"/>
              </v:shape>
            </v:group>
            <v:group style="position:absolute;left:1897;top:375;width:2;height:52" coordorigin="1897,375" coordsize="2,52">
              <v:shape style="position:absolute;left:1897;top:375;width:2;height:52" coordorigin="1897,375" coordsize="0,52" path="m1897,375l1897,427e" filled="false" stroked="true" strokeweight=".163027pt" strokecolor="#ff0000">
                <v:path arrowok="t"/>
              </v:shape>
            </v:group>
            <v:group style="position:absolute;left:1877;top:400;width:40;height:2" coordorigin="1877,400" coordsize="40,2">
              <v:shape style="position:absolute;left:1877;top:400;width:40;height:2" coordorigin="1877,400" coordsize="40,0" path="m1877,400l1916,400e" filled="false" stroked="true" strokeweight=".214789pt" strokecolor="#ff0000">
                <v:path arrowok="t"/>
              </v:shape>
            </v:group>
            <v:group style="position:absolute;left:1897;top:374;width:2;height:52" coordorigin="1897,374" coordsize="2,52">
              <v:shape style="position:absolute;left:1897;top:374;width:2;height:52" coordorigin="1897,374" coordsize="0,52" path="m1897,374l1897,426e" filled="false" stroked="true" strokeweight=".163027pt" strokecolor="#ff0000">
                <v:path arrowok="t"/>
              </v:shape>
            </v:group>
            <v:group style="position:absolute;left:1877;top:399;width:40;height:2" coordorigin="1877,399" coordsize="40,2">
              <v:shape style="position:absolute;left:1877;top:399;width:40;height:2" coordorigin="1877,399" coordsize="40,0" path="m1877,399l1916,399e" filled="false" stroked="true" strokeweight=".214789pt" strokecolor="#ff0000">
                <v:path arrowok="t"/>
              </v:shape>
            </v:group>
            <v:group style="position:absolute;left:1897;top:374;width:2;height:52" coordorigin="1897,374" coordsize="2,52">
              <v:shape style="position:absolute;left:1897;top:374;width:2;height:52" coordorigin="1897,374" coordsize="0,52" path="m1897,374l1897,425e" filled="false" stroked="true" strokeweight=".163027pt" strokecolor="#ff0000">
                <v:path arrowok="t"/>
              </v:shape>
            </v:group>
            <v:group style="position:absolute;left:1877;top:399;width:40;height:2" coordorigin="1877,399" coordsize="40,2">
              <v:shape style="position:absolute;left:1877;top:399;width:40;height:2" coordorigin="1877,399" coordsize="40,0" path="m1877,399l1916,399e" filled="false" stroked="true" strokeweight=".214789pt" strokecolor="#ff0000">
                <v:path arrowok="t"/>
              </v:shape>
            </v:group>
            <v:group style="position:absolute;left:1897;top:373;width:2;height:52" coordorigin="1897,373" coordsize="2,52">
              <v:shape style="position:absolute;left:1897;top:373;width:2;height:52" coordorigin="1897,373" coordsize="0,52" path="m1897,373l1897,424e" filled="false" stroked="true" strokeweight=".163027pt" strokecolor="#ff0000">
                <v:path arrowok="t"/>
              </v:shape>
            </v:group>
            <v:group style="position:absolute;left:1877;top:398;width:40;height:2" coordorigin="1877,398" coordsize="40,2">
              <v:shape style="position:absolute;left:1877;top:398;width:40;height:2" coordorigin="1877,398" coordsize="40,0" path="m1877,398l1916,398e" filled="false" stroked="true" strokeweight=".214789pt" strokecolor="#ff0000">
                <v:path arrowok="t"/>
              </v:shape>
            </v:group>
            <v:group style="position:absolute;left:1897;top:372;width:2;height:52" coordorigin="1897,372" coordsize="2,52">
              <v:shape style="position:absolute;left:1897;top:372;width:2;height:52" coordorigin="1897,372" coordsize="0,52" path="m1897,372l1897,424e" filled="false" stroked="true" strokeweight=".163027pt" strokecolor="#ff0000">
                <v:path arrowok="t"/>
              </v:shape>
            </v:group>
            <v:group style="position:absolute;left:1877;top:397;width:40;height:2" coordorigin="1877,397" coordsize="40,2">
              <v:shape style="position:absolute;left:1877;top:397;width:40;height:2" coordorigin="1877,397" coordsize="40,0" path="m1877,397l1916,397e" filled="false" stroked="true" strokeweight=".214789pt" strokecolor="#ff0000">
                <v:path arrowok="t"/>
              </v:shape>
            </v:group>
            <v:group style="position:absolute;left:1897;top:371;width:2;height:52" coordorigin="1897,371" coordsize="2,52">
              <v:shape style="position:absolute;left:1897;top:371;width:2;height:52" coordorigin="1897,371" coordsize="0,52" path="m1897,371l1897,423e" filled="false" stroked="true" strokeweight=".163027pt" strokecolor="#ff0000">
                <v:path arrowok="t"/>
              </v:shape>
            </v:group>
            <v:group style="position:absolute;left:1877;top:396;width:40;height:2" coordorigin="1877,396" coordsize="40,2">
              <v:shape style="position:absolute;left:1877;top:396;width:40;height:2" coordorigin="1877,396" coordsize="40,0" path="m1877,396l1916,396e" filled="false" stroked="true" strokeweight=".214789pt" strokecolor="#ff0000">
                <v:path arrowok="t"/>
              </v:shape>
            </v:group>
            <v:group style="position:absolute;left:1897;top:371;width:2;height:52" coordorigin="1897,371" coordsize="2,52">
              <v:shape style="position:absolute;left:1897;top:371;width:2;height:52" coordorigin="1897,371" coordsize="0,52" path="m1897,371l1897,422e" filled="false" stroked="true" strokeweight=".163027pt" strokecolor="#ff0000">
                <v:path arrowok="t"/>
              </v:shape>
            </v:group>
            <v:group style="position:absolute;left:1877;top:396;width:40;height:2" coordorigin="1877,396" coordsize="40,2">
              <v:shape style="position:absolute;left:1877;top:396;width:40;height:2" coordorigin="1877,396" coordsize="40,0" path="m1877,396l1916,396e" filled="false" stroked="true" strokeweight=".214789pt" strokecolor="#ff0000">
                <v:path arrowok="t"/>
              </v:shape>
            </v:group>
            <v:group style="position:absolute;left:1897;top:370;width:2;height:52" coordorigin="1897,370" coordsize="2,52">
              <v:shape style="position:absolute;left:1897;top:370;width:2;height:52" coordorigin="1897,370" coordsize="0,52" path="m1897,370l1897,421e" filled="false" stroked="true" strokeweight=".163027pt" strokecolor="#ff0000">
                <v:path arrowok="t"/>
              </v:shape>
            </v:group>
            <v:group style="position:absolute;left:1877;top:395;width:40;height:2" coordorigin="1877,395" coordsize="40,2">
              <v:shape style="position:absolute;left:1877;top:395;width:40;height:2" coordorigin="1877,395" coordsize="40,0" path="m1877,395l1916,395e" filled="false" stroked="true" strokeweight=".214789pt" strokecolor="#ff0000">
                <v:path arrowok="t"/>
              </v:shape>
            </v:group>
            <v:group style="position:absolute;left:1897;top:369;width:2;height:52" coordorigin="1897,369" coordsize="2,52">
              <v:shape style="position:absolute;left:1897;top:369;width:2;height:52" coordorigin="1897,369" coordsize="0,52" path="m1897,369l1897,421e" filled="false" stroked="true" strokeweight=".163027pt" strokecolor="#ff0000">
                <v:path arrowok="t"/>
              </v:shape>
            </v:group>
            <v:group style="position:absolute;left:1877;top:394;width:40;height:2" coordorigin="1877,394" coordsize="40,2">
              <v:shape style="position:absolute;left:1877;top:394;width:40;height:2" coordorigin="1877,394" coordsize="40,0" path="m1877,394l1916,394e" filled="false" stroked="true" strokeweight=".214789pt" strokecolor="#ff0000">
                <v:path arrowok="t"/>
              </v:shape>
            </v:group>
            <v:group style="position:absolute;left:1897;top:369;width:2;height:52" coordorigin="1897,369" coordsize="2,52">
              <v:shape style="position:absolute;left:1897;top:369;width:2;height:52" coordorigin="1897,369" coordsize="0,52" path="m1897,369l1897,420e" filled="false" stroked="true" strokeweight=".163027pt" strokecolor="#ff0000">
                <v:path arrowok="t"/>
              </v:shape>
            </v:group>
            <v:group style="position:absolute;left:1877;top:394;width:40;height:2" coordorigin="1877,394" coordsize="40,2">
              <v:shape style="position:absolute;left:1877;top:394;width:40;height:2" coordorigin="1877,394" coordsize="40,0" path="m1877,394l1916,394e" filled="false" stroked="true" strokeweight=".214789pt" strokecolor="#ff0000">
                <v:path arrowok="t"/>
              </v:shape>
            </v:group>
            <v:group style="position:absolute;left:1897;top:368;width:2;height:52" coordorigin="1897,368" coordsize="2,52">
              <v:shape style="position:absolute;left:1897;top:368;width:2;height:52" coordorigin="1897,368" coordsize="0,52" path="m1897,368l1897,419e" filled="false" stroked="true" strokeweight=".163027pt" strokecolor="#ff0000">
                <v:path arrowok="t"/>
              </v:shape>
            </v:group>
            <v:group style="position:absolute;left:1877;top:393;width:40;height:2" coordorigin="1877,393" coordsize="40,2">
              <v:shape style="position:absolute;left:1877;top:393;width:40;height:2" coordorigin="1877,393" coordsize="40,0" path="m1877,393l1916,393e" filled="false" stroked="true" strokeweight=".214789pt" strokecolor="#ff0000">
                <v:path arrowok="t"/>
              </v:shape>
            </v:group>
            <v:group style="position:absolute;left:1897;top:367;width:2;height:52" coordorigin="1897,367" coordsize="2,52">
              <v:shape style="position:absolute;left:1897;top:367;width:2;height:52" coordorigin="1897,367" coordsize="0,52" path="m1897,367l1897,419e" filled="false" stroked="true" strokeweight=".163027pt" strokecolor="#ff0000">
                <v:path arrowok="t"/>
              </v:shape>
            </v:group>
            <v:group style="position:absolute;left:1877;top:392;width:40;height:2" coordorigin="1877,392" coordsize="40,2">
              <v:shape style="position:absolute;left:1877;top:392;width:40;height:2" coordorigin="1877,392" coordsize="40,0" path="m1877,392l1916,392e" filled="false" stroked="true" strokeweight=".214789pt" strokecolor="#ff0000">
                <v:path arrowok="t"/>
              </v:shape>
            </v:group>
            <v:group style="position:absolute;left:1897;top:366;width:2;height:52" coordorigin="1897,366" coordsize="2,52">
              <v:shape style="position:absolute;left:1897;top:366;width:2;height:52" coordorigin="1897,366" coordsize="0,52" path="m1897,366l1897,418e" filled="false" stroked="true" strokeweight=".163027pt" strokecolor="#ff0000">
                <v:path arrowok="t"/>
              </v:shape>
            </v:group>
            <v:group style="position:absolute;left:1877;top:391;width:40;height:2" coordorigin="1877,391" coordsize="40,2">
              <v:shape style="position:absolute;left:1877;top:391;width:40;height:2" coordorigin="1877,391" coordsize="40,0" path="m1877,391l1916,391e" filled="false" stroked="true" strokeweight=".214789pt" strokecolor="#ff0000">
                <v:path arrowok="t"/>
              </v:shape>
            </v:group>
            <v:group style="position:absolute;left:1897;top:366;width:2;height:52" coordorigin="1897,366" coordsize="2,52">
              <v:shape style="position:absolute;left:1897;top:366;width:2;height:52" coordorigin="1897,366" coordsize="0,52" path="m1897,366l1897,417e" filled="false" stroked="true" strokeweight=".163027pt" strokecolor="#ff0000">
                <v:path arrowok="t"/>
              </v:shape>
            </v:group>
            <v:group style="position:absolute;left:1877;top:391;width:40;height:2" coordorigin="1877,391" coordsize="40,2">
              <v:shape style="position:absolute;left:1877;top:391;width:40;height:2" coordorigin="1877,391" coordsize="40,0" path="m1877,391l1916,391e" filled="false" stroked="true" strokeweight=".214789pt" strokecolor="#ff0000">
                <v:path arrowok="t"/>
              </v:shape>
            </v:group>
            <v:group style="position:absolute;left:1897;top:365;width:2;height:52" coordorigin="1897,365" coordsize="2,52">
              <v:shape style="position:absolute;left:1897;top:365;width:2;height:52" coordorigin="1897,365" coordsize="0,52" path="m1897,365l1897,416e" filled="false" stroked="true" strokeweight=".163027pt" strokecolor="#ff0000">
                <v:path arrowok="t"/>
              </v:shape>
            </v:group>
            <v:group style="position:absolute;left:1877;top:390;width:40;height:2" coordorigin="1877,390" coordsize="40,2">
              <v:shape style="position:absolute;left:1877;top:390;width:40;height:2" coordorigin="1877,390" coordsize="40,0" path="m1877,390l1916,390e" filled="false" stroked="true" strokeweight=".214789pt" strokecolor="#ff0000">
                <v:path arrowok="t"/>
              </v:shape>
            </v:group>
            <v:group style="position:absolute;left:1897;top:364;width:2;height:52" coordorigin="1897,364" coordsize="2,52">
              <v:shape style="position:absolute;left:1897;top:364;width:2;height:52" coordorigin="1897,364" coordsize="0,52" path="m1897,364l1897,416e" filled="false" stroked="true" strokeweight=".163027pt" strokecolor="#ff0000">
                <v:path arrowok="t"/>
              </v:shape>
            </v:group>
            <v:group style="position:absolute;left:1877;top:389;width:40;height:2" coordorigin="1877,389" coordsize="40,2">
              <v:shape style="position:absolute;left:1877;top:389;width:40;height:2" coordorigin="1877,389" coordsize="40,0" path="m1877,389l1916,389e" filled="false" stroked="true" strokeweight=".214789pt" strokecolor="#ff0000">
                <v:path arrowok="t"/>
              </v:shape>
            </v:group>
            <v:group style="position:absolute;left:1897;top:363;width:2;height:52" coordorigin="1897,363" coordsize="2,52">
              <v:shape style="position:absolute;left:1897;top:363;width:2;height:52" coordorigin="1897,363" coordsize="0,52" path="m1897,363l1897,415e" filled="false" stroked="true" strokeweight=".163027pt" strokecolor="#ff0000">
                <v:path arrowok="t"/>
              </v:shape>
            </v:group>
            <v:group style="position:absolute;left:1877;top:389;width:40;height:2" coordorigin="1877,389" coordsize="40,2">
              <v:shape style="position:absolute;left:1877;top:389;width:40;height:2" coordorigin="1877,389" coordsize="40,0" path="m1877,389l1916,389e" filled="false" stroked="true" strokeweight=".214789pt" strokecolor="#ff0000">
                <v:path arrowok="t"/>
              </v:shape>
            </v:group>
            <v:group style="position:absolute;left:1897;top:363;width:2;height:52" coordorigin="1897,363" coordsize="2,52">
              <v:shape style="position:absolute;left:1897;top:363;width:2;height:52" coordorigin="1897,363" coordsize="0,52" path="m1897,363l1897,414e" filled="false" stroked="true" strokeweight=".163027pt" strokecolor="#ff0000">
                <v:path arrowok="t"/>
              </v:shape>
            </v:group>
            <v:group style="position:absolute;left:1877;top:388;width:40;height:2" coordorigin="1877,388" coordsize="40,2">
              <v:shape style="position:absolute;left:1877;top:388;width:40;height:2" coordorigin="1877,388" coordsize="40,0" path="m1877,388l1916,388e" filled="false" stroked="true" strokeweight=".214789pt" strokecolor="#ff0000">
                <v:path arrowok="t"/>
              </v:shape>
            </v:group>
            <v:group style="position:absolute;left:1897;top:362;width:2;height:52" coordorigin="1897,362" coordsize="2,52">
              <v:shape style="position:absolute;left:1897;top:362;width:2;height:52" coordorigin="1897,362" coordsize="0,52" path="m1897,362l1897,414e" filled="false" stroked="true" strokeweight=".163027pt" strokecolor="#ff0000">
                <v:path arrowok="t"/>
              </v:shape>
            </v:group>
            <v:group style="position:absolute;left:1877;top:387;width:40;height:2" coordorigin="1877,387" coordsize="40,2">
              <v:shape style="position:absolute;left:1877;top:387;width:40;height:2" coordorigin="1877,387" coordsize="40,0" path="m1877,387l1916,387e" filled="false" stroked="true" strokeweight=".214789pt" strokecolor="#ff0000">
                <v:path arrowok="t"/>
              </v:shape>
            </v:group>
            <v:group style="position:absolute;left:1897;top:361;width:2;height:52" coordorigin="1897,361" coordsize="2,52">
              <v:shape style="position:absolute;left:1897;top:361;width:2;height:52" coordorigin="1897,361" coordsize="0,52" path="m1897,361l1897,413e" filled="false" stroked="true" strokeweight=".163027pt" strokecolor="#ff0000">
                <v:path arrowok="t"/>
              </v:shape>
            </v:group>
            <v:group style="position:absolute;left:1877;top:386;width:40;height:2" coordorigin="1877,386" coordsize="40,2">
              <v:shape style="position:absolute;left:1877;top:386;width:40;height:2" coordorigin="1877,386" coordsize="40,0" path="m1877,386l1916,386e" filled="false" stroked="true" strokeweight=".214789pt" strokecolor="#ff0000">
                <v:path arrowok="t"/>
              </v:shape>
            </v:group>
            <v:group style="position:absolute;left:1897;top:360;width:2;height:52" coordorigin="1897,360" coordsize="2,52">
              <v:shape style="position:absolute;left:1897;top:360;width:2;height:52" coordorigin="1897,360" coordsize="0,52" path="m1897,360l1897,411e" filled="false" stroked="true" strokeweight=".163027pt" strokecolor="#ff0000">
                <v:path arrowok="t"/>
              </v:shape>
            </v:group>
            <v:group style="position:absolute;left:1877;top:385;width:40;height:2" coordorigin="1877,385" coordsize="40,2">
              <v:shape style="position:absolute;left:1877;top:385;width:40;height:2" coordorigin="1877,385" coordsize="40,0" path="m1877,385l1916,385e" filled="false" stroked="true" strokeweight=".214789pt" strokecolor="#ff0000">
                <v:path arrowok="t"/>
              </v:shape>
            </v:group>
            <v:group style="position:absolute;left:1897;top:359;width:2;height:52" coordorigin="1897,359" coordsize="2,52">
              <v:shape style="position:absolute;left:1897;top:359;width:2;height:52" coordorigin="1897,359" coordsize="0,52" path="m1897,359l1897,411e" filled="false" stroked="true" strokeweight=".163027pt" strokecolor="#ff0000">
                <v:path arrowok="t"/>
              </v:shape>
            </v:group>
            <v:group style="position:absolute;left:1877;top:384;width:40;height:2" coordorigin="1877,384" coordsize="40,2">
              <v:shape style="position:absolute;left:1877;top:384;width:40;height:2" coordorigin="1877,384" coordsize="40,0" path="m1877,384l1916,384e" filled="false" stroked="true" strokeweight=".214789pt" strokecolor="#ff0000">
                <v:path arrowok="t"/>
              </v:shape>
            </v:group>
            <v:group style="position:absolute;left:1897;top:358;width:2;height:52" coordorigin="1897,358" coordsize="2,52">
              <v:shape style="position:absolute;left:1897;top:358;width:2;height:52" coordorigin="1897,358" coordsize="0,52" path="m1897,358l1897,410e" filled="false" stroked="true" strokeweight=".163027pt" strokecolor="#ff0000">
                <v:path arrowok="t"/>
              </v:shape>
            </v:group>
            <v:group style="position:absolute;left:1877;top:383;width:40;height:2" coordorigin="1877,383" coordsize="40,2">
              <v:shape style="position:absolute;left:1877;top:383;width:40;height:2" coordorigin="1877,383" coordsize="40,0" path="m1877,383l1916,383e" filled="false" stroked="true" strokeweight=".214789pt" strokecolor="#ff0000">
                <v:path arrowok="t"/>
              </v:shape>
            </v:group>
            <v:group style="position:absolute;left:1897;top:358;width:2;height:52" coordorigin="1897,358" coordsize="2,52">
              <v:shape style="position:absolute;left:1897;top:358;width:2;height:52" coordorigin="1897,358" coordsize="0,52" path="m1897,358l1897,409e" filled="false" stroked="true" strokeweight=".163027pt" strokecolor="#ff0000">
                <v:path arrowok="t"/>
              </v:shape>
            </v:group>
            <v:group style="position:absolute;left:1877;top:383;width:40;height:2" coordorigin="1877,383" coordsize="40,2">
              <v:shape style="position:absolute;left:1877;top:383;width:40;height:2" coordorigin="1877,383" coordsize="40,0" path="m1877,383l1916,383e" filled="false" stroked="true" strokeweight=".214789pt" strokecolor="#ff0000">
                <v:path arrowok="t"/>
              </v:shape>
            </v:group>
            <v:group style="position:absolute;left:1897;top:358;width:2;height:52" coordorigin="1897,358" coordsize="2,52">
              <v:shape style="position:absolute;left:1897;top:358;width:2;height:52" coordorigin="1897,358" coordsize="0,52" path="m1897,358l1897,409e" filled="false" stroked="true" strokeweight=".163027pt" strokecolor="#ff0000">
                <v:path arrowok="t"/>
              </v:shape>
            </v:group>
            <v:group style="position:absolute;left:1877;top:383;width:40;height:2" coordorigin="1877,383" coordsize="40,2">
              <v:shape style="position:absolute;left:1877;top:383;width:40;height:2" coordorigin="1877,383" coordsize="40,0" path="m1877,383l1916,383e" filled="false" stroked="true" strokeweight=".214789pt" strokecolor="#ff0000">
                <v:path arrowok="t"/>
              </v:shape>
            </v:group>
            <v:group style="position:absolute;left:1897;top:357;width:2;height:52" coordorigin="1897,357" coordsize="2,52">
              <v:shape style="position:absolute;left:1897;top:357;width:2;height:52" coordorigin="1897,357" coordsize="0,52" path="m1897,357l1897,408e" filled="false" stroked="true" strokeweight=".163027pt" strokecolor="#ff0000">
                <v:path arrowok="t"/>
              </v:shape>
            </v:group>
            <v:group style="position:absolute;left:1877;top:382;width:40;height:2" coordorigin="1877,382" coordsize="40,2">
              <v:shape style="position:absolute;left:1877;top:382;width:40;height:2" coordorigin="1877,382" coordsize="40,0" path="m1877,382l1916,382e" filled="false" stroked="true" strokeweight=".214789pt" strokecolor="#ff0000">
                <v:path arrowok="t"/>
              </v:shape>
            </v:group>
            <v:group style="position:absolute;left:1897;top:356;width:2;height:52" coordorigin="1897,356" coordsize="2,52">
              <v:shape style="position:absolute;left:1897;top:356;width:2;height:52" coordorigin="1897,356" coordsize="0,52" path="m1897,356l1897,408e" filled="false" stroked="true" strokeweight=".163027pt" strokecolor="#ff0000">
                <v:path arrowok="t"/>
              </v:shape>
            </v:group>
            <v:group style="position:absolute;left:1877;top:381;width:40;height:2" coordorigin="1877,381" coordsize="40,2">
              <v:shape style="position:absolute;left:1877;top:381;width:40;height:2" coordorigin="1877,381" coordsize="40,0" path="m1877,381l1916,381e" filled="false" stroked="true" strokeweight=".214789pt" strokecolor="#ff0000">
                <v:path arrowok="t"/>
              </v:shape>
            </v:group>
            <v:group style="position:absolute;left:1897;top:355;width:2;height:52" coordorigin="1897,355" coordsize="2,52">
              <v:shape style="position:absolute;left:1897;top:355;width:2;height:52" coordorigin="1897,355" coordsize="0,52" path="m1897,355l1897,407e" filled="false" stroked="true" strokeweight=".163027pt" strokecolor="#ff0000">
                <v:path arrowok="t"/>
              </v:shape>
            </v:group>
            <v:group style="position:absolute;left:1877;top:381;width:40;height:2" coordorigin="1877,381" coordsize="40,2">
              <v:shape style="position:absolute;left:1877;top:381;width:40;height:2" coordorigin="1877,381" coordsize="40,0" path="m1877,381l1916,381e" filled="false" stroked="true" strokeweight=".214789pt" strokecolor="#ff0000">
                <v:path arrowok="t"/>
              </v:shape>
            </v:group>
            <v:group style="position:absolute;left:1897;top:355;width:2;height:52" coordorigin="1897,355" coordsize="2,52">
              <v:shape style="position:absolute;left:1897;top:355;width:2;height:52" coordorigin="1897,355" coordsize="0,52" path="m1897,355l1897,406e" filled="false" stroked="true" strokeweight=".163027pt" strokecolor="#ff0000">
                <v:path arrowok="t"/>
              </v:shape>
            </v:group>
            <v:group style="position:absolute;left:1877;top:380;width:40;height:2" coordorigin="1877,380" coordsize="40,2">
              <v:shape style="position:absolute;left:1877;top:380;width:40;height:2" coordorigin="1877,380" coordsize="40,0" path="m1877,380l1916,380e" filled="false" stroked="true" strokeweight=".214789pt" strokecolor="#ff0000">
                <v:path arrowok="t"/>
              </v:shape>
            </v:group>
            <v:group style="position:absolute;left:1897;top:354;width:2;height:52" coordorigin="1897,354" coordsize="2,52">
              <v:shape style="position:absolute;left:1897;top:354;width:2;height:52" coordorigin="1897,354" coordsize="0,52" path="m1897,354l1897,406e" filled="false" stroked="true" strokeweight=".163027pt" strokecolor="#ff0000">
                <v:path arrowok="t"/>
              </v:shape>
            </v:group>
            <v:group style="position:absolute;left:1877;top:379;width:40;height:2" coordorigin="1877,379" coordsize="40,2">
              <v:shape style="position:absolute;left:1877;top:379;width:40;height:2" coordorigin="1877,379" coordsize="40,0" path="m1877,379l1916,379e" filled="false" stroked="true" strokeweight=".214789pt" strokecolor="#ff0000">
                <v:path arrowok="t"/>
              </v:shape>
            </v:group>
            <v:group style="position:absolute;left:1897;top:353;width:2;height:52" coordorigin="1897,353" coordsize="2,52">
              <v:shape style="position:absolute;left:1897;top:353;width:2;height:52" coordorigin="1897,353" coordsize="0,52" path="m1897,353l1897,405e" filled="false" stroked="true" strokeweight=".163027pt" strokecolor="#ff0000">
                <v:path arrowok="t"/>
              </v:shape>
            </v:group>
            <v:group style="position:absolute;left:1877;top:378;width:40;height:2" coordorigin="1877,378" coordsize="40,2">
              <v:shape style="position:absolute;left:1877;top:378;width:40;height:2" coordorigin="1877,378" coordsize="40,0" path="m1877,378l1916,378e" filled="false" stroked="true" strokeweight=".214789pt" strokecolor="#ff0000">
                <v:path arrowok="t"/>
              </v:shape>
            </v:group>
            <v:group style="position:absolute;left:1897;top:353;width:2;height:52" coordorigin="1897,353" coordsize="2,52">
              <v:shape style="position:absolute;left:1897;top:353;width:2;height:52" coordorigin="1897,353" coordsize="0,52" path="m1897,353l1897,404e" filled="false" stroked="true" strokeweight=".163027pt" strokecolor="#ff0000">
                <v:path arrowok="t"/>
              </v:shape>
            </v:group>
            <v:group style="position:absolute;left:1877;top:378;width:40;height:2" coordorigin="1877,378" coordsize="40,2">
              <v:shape style="position:absolute;left:1877;top:378;width:40;height:2" coordorigin="1877,378" coordsize="40,0" path="m1877,378l1916,378e" filled="false" stroked="true" strokeweight=".214789pt" strokecolor="#ff0000">
                <v:path arrowok="t"/>
              </v:shape>
            </v:group>
            <v:group style="position:absolute;left:1897;top:352;width:2;height:52" coordorigin="1897,352" coordsize="2,52">
              <v:shape style="position:absolute;left:1897;top:352;width:2;height:52" coordorigin="1897,352" coordsize="0,52" path="m1897,352l1897,403e" filled="false" stroked="true" strokeweight=".163027pt" strokecolor="#ff0000">
                <v:path arrowok="t"/>
              </v:shape>
            </v:group>
            <v:group style="position:absolute;left:1877;top:377;width:40;height:2" coordorigin="1877,377" coordsize="40,2">
              <v:shape style="position:absolute;left:1877;top:377;width:40;height:2" coordorigin="1877,377" coordsize="40,0" path="m1877,377l1916,377e" filled="false" stroked="true" strokeweight=".214789pt" strokecolor="#ff0000">
                <v:path arrowok="t"/>
              </v:shape>
            </v:group>
            <v:group style="position:absolute;left:1897;top:351;width:2;height:52" coordorigin="1897,351" coordsize="2,52">
              <v:shape style="position:absolute;left:1897;top:351;width:2;height:52" coordorigin="1897,351" coordsize="0,52" path="m1897,351l1897,403e" filled="false" stroked="true" strokeweight=".163027pt" strokecolor="#ff0000">
                <v:path arrowok="t"/>
              </v:shape>
            </v:group>
            <v:group style="position:absolute;left:1877;top:376;width:40;height:2" coordorigin="1877,376" coordsize="40,2">
              <v:shape style="position:absolute;left:1877;top:376;width:40;height:2" coordorigin="1877,376" coordsize="40,0" path="m1877,376l1916,376e" filled="false" stroked="true" strokeweight=".214789pt" strokecolor="#ff0000">
                <v:path arrowok="t"/>
              </v:shape>
            </v:group>
            <v:group style="position:absolute;left:1897;top:350;width:2;height:52" coordorigin="1897,350" coordsize="2,52">
              <v:shape style="position:absolute;left:1897;top:350;width:2;height:52" coordorigin="1897,350" coordsize="0,52" path="m1897,350l1897,402e" filled="false" stroked="true" strokeweight=".163027pt" strokecolor="#ff0000">
                <v:path arrowok="t"/>
              </v:shape>
            </v:group>
            <v:group style="position:absolute;left:1877;top:375;width:40;height:2" coordorigin="1877,375" coordsize="40,2">
              <v:shape style="position:absolute;left:1877;top:375;width:40;height:2" coordorigin="1877,375" coordsize="40,0" path="m1877,375l1916,375e" filled="false" stroked="true" strokeweight=".214789pt" strokecolor="#ff0000">
                <v:path arrowok="t"/>
              </v:shape>
            </v:group>
            <v:group style="position:absolute;left:1897;top:350;width:2;height:52" coordorigin="1897,350" coordsize="2,52">
              <v:shape style="position:absolute;left:1897;top:350;width:2;height:52" coordorigin="1897,350" coordsize="0,52" path="m1897,350l1897,401e" filled="false" stroked="true" strokeweight=".163027pt" strokecolor="#ff0000">
                <v:path arrowok="t"/>
              </v:shape>
            </v:group>
            <v:group style="position:absolute;left:1877;top:375;width:40;height:2" coordorigin="1877,375" coordsize="40,2">
              <v:shape style="position:absolute;left:1877;top:375;width:40;height:2" coordorigin="1877,375" coordsize="40,0" path="m1877,375l1916,375e" filled="false" stroked="true" strokeweight=".214789pt" strokecolor="#ff0000">
                <v:path arrowok="t"/>
              </v:shape>
            </v:group>
            <v:group style="position:absolute;left:1897;top:349;width:2;height:52" coordorigin="1897,349" coordsize="2,52">
              <v:shape style="position:absolute;left:1897;top:349;width:2;height:52" coordorigin="1897,349" coordsize="0,52" path="m1897,349l1897,400e" filled="false" stroked="true" strokeweight=".163027pt" strokecolor="#ff0000">
                <v:path arrowok="t"/>
              </v:shape>
            </v:group>
            <v:group style="position:absolute;left:1877;top:374;width:40;height:2" coordorigin="1877,374" coordsize="40,2">
              <v:shape style="position:absolute;left:1877;top:374;width:40;height:2" coordorigin="1877,374" coordsize="40,0" path="m1877,374l1916,374e" filled="false" stroked="true" strokeweight=".214789pt" strokecolor="#ff0000">
                <v:path arrowok="t"/>
              </v:shape>
            </v:group>
            <v:group style="position:absolute;left:1897;top:348;width:2;height:52" coordorigin="1897,348" coordsize="2,52">
              <v:shape style="position:absolute;left:1897;top:348;width:2;height:52" coordorigin="1897,348" coordsize="0,52" path="m1897,348l1897,400e" filled="false" stroked="true" strokeweight=".163027pt" strokecolor="#ff0000">
                <v:path arrowok="t"/>
              </v:shape>
            </v:group>
            <v:group style="position:absolute;left:1877;top:373;width:40;height:2" coordorigin="1877,373" coordsize="40,2">
              <v:shape style="position:absolute;left:1877;top:373;width:40;height:2" coordorigin="1877,373" coordsize="40,0" path="m1877,373l1916,373e" filled="false" stroked="true" strokeweight=".214789pt" strokecolor="#ff0000">
                <v:path arrowok="t"/>
              </v:shape>
            </v:group>
            <v:group style="position:absolute;left:1897;top:348;width:2;height:52" coordorigin="1897,348" coordsize="2,52">
              <v:shape style="position:absolute;left:1897;top:348;width:2;height:52" coordorigin="1897,348" coordsize="0,52" path="m1897,348l1897,399e" filled="false" stroked="true" strokeweight=".163027pt" strokecolor="#ff0000">
                <v:path arrowok="t"/>
              </v:shape>
            </v:group>
            <v:group style="position:absolute;left:1877;top:373;width:40;height:2" coordorigin="1877,373" coordsize="40,2">
              <v:shape style="position:absolute;left:1877;top:373;width:40;height:2" coordorigin="1877,373" coordsize="40,0" path="m1877,373l1916,373e" filled="false" stroked="true" strokeweight=".214789pt" strokecolor="#ff0000">
                <v:path arrowok="t"/>
              </v:shape>
            </v:group>
            <v:group style="position:absolute;left:1897;top:347;width:2;height:52" coordorigin="1897,347" coordsize="2,52">
              <v:shape style="position:absolute;left:1897;top:347;width:2;height:52" coordorigin="1897,347" coordsize="0,52" path="m1897,347l1897,398e" filled="false" stroked="true" strokeweight=".163027pt" strokecolor="#ff0000">
                <v:path arrowok="t"/>
              </v:shape>
            </v:group>
            <v:group style="position:absolute;left:1877;top:372;width:40;height:2" coordorigin="1877,372" coordsize="40,2">
              <v:shape style="position:absolute;left:1877;top:372;width:40;height:2" coordorigin="1877,372" coordsize="40,0" path="m1877,372l1916,372e" filled="false" stroked="true" strokeweight=".214789pt" strokecolor="#ff0000">
                <v:path arrowok="t"/>
              </v:shape>
            </v:group>
            <v:group style="position:absolute;left:1897;top:346;width:2;height:52" coordorigin="1897,346" coordsize="2,52">
              <v:shape style="position:absolute;left:1897;top:346;width:2;height:52" coordorigin="1897,346" coordsize="0,52" path="m1897,346l1897,398e" filled="false" stroked="true" strokeweight=".163027pt" strokecolor="#ff0000">
                <v:path arrowok="t"/>
              </v:shape>
            </v:group>
            <v:group style="position:absolute;left:1877;top:371;width:40;height:2" coordorigin="1877,371" coordsize="40,2">
              <v:shape style="position:absolute;left:1877;top:371;width:40;height:2" coordorigin="1877,371" coordsize="40,0" path="m1877,371l1916,371e" filled="false" stroked="true" strokeweight=".214789pt" strokecolor="#ff0000">
                <v:path arrowok="t"/>
              </v:shape>
            </v:group>
            <v:group style="position:absolute;left:1897;top:345;width:2;height:52" coordorigin="1897,345" coordsize="2,52">
              <v:shape style="position:absolute;left:1897;top:345;width:2;height:52" coordorigin="1897,345" coordsize="0,52" path="m1897,345l1897,397e" filled="false" stroked="true" strokeweight=".163027pt" strokecolor="#ff0000">
                <v:path arrowok="t"/>
              </v:shape>
            </v:group>
            <v:group style="position:absolute;left:1877;top:370;width:40;height:2" coordorigin="1877,370" coordsize="40,2">
              <v:shape style="position:absolute;left:1877;top:370;width:40;height:2" coordorigin="1877,370" coordsize="40,0" path="m1877,370l1916,370e" filled="false" stroked="true" strokeweight=".214789pt" strokecolor="#ff0000">
                <v:path arrowok="t"/>
              </v:shape>
            </v:group>
            <v:group style="position:absolute;left:1897;top:345;width:2;height:52" coordorigin="1897,345" coordsize="2,52">
              <v:shape style="position:absolute;left:1897;top:345;width:2;height:52" coordorigin="1897,345" coordsize="0,52" path="m1897,345l1897,396e" filled="false" stroked="true" strokeweight=".163027pt" strokecolor="#ff0000">
                <v:path arrowok="t"/>
              </v:shape>
            </v:group>
            <v:group style="position:absolute;left:1877;top:370;width:40;height:2" coordorigin="1877,370" coordsize="40,2">
              <v:shape style="position:absolute;left:1877;top:370;width:40;height:2" coordorigin="1877,370" coordsize="40,0" path="m1877,370l1916,370e" filled="false" stroked="true" strokeweight=".214789pt" strokecolor="#ff0000">
                <v:path arrowok="t"/>
              </v:shape>
            </v:group>
            <v:group style="position:absolute;left:1897;top:344;width:2;height:52" coordorigin="1897,344" coordsize="2,52">
              <v:shape style="position:absolute;left:1897;top:344;width:2;height:52" coordorigin="1897,344" coordsize="0,52" path="m1897,344l1897,395e" filled="false" stroked="true" strokeweight=".163027pt" strokecolor="#ff0000">
                <v:path arrowok="t"/>
              </v:shape>
            </v:group>
            <v:group style="position:absolute;left:1877;top:369;width:40;height:2" coordorigin="1877,369" coordsize="40,2">
              <v:shape style="position:absolute;left:1877;top:369;width:40;height:2" coordorigin="1877,369" coordsize="40,0" path="m1877,369l1916,369e" filled="false" stroked="true" strokeweight=".214789pt" strokecolor="#ff0000">
                <v:path arrowok="t"/>
              </v:shape>
            </v:group>
            <v:group style="position:absolute;left:1897;top:343;width:2;height:52" coordorigin="1897,343" coordsize="2,52">
              <v:shape style="position:absolute;left:1897;top:343;width:2;height:52" coordorigin="1897,343" coordsize="0,52" path="m1897,343l1897,395e" filled="false" stroked="true" strokeweight=".163027pt" strokecolor="#ff0000">
                <v:path arrowok="t"/>
              </v:shape>
            </v:group>
            <v:group style="position:absolute;left:1877;top:368;width:40;height:2" coordorigin="1877,368" coordsize="40,2">
              <v:shape style="position:absolute;left:1877;top:368;width:40;height:2" coordorigin="1877,368" coordsize="40,0" path="m1877,368l1916,368e" filled="false" stroked="true" strokeweight=".214789pt" strokecolor="#ff0000">
                <v:path arrowok="t"/>
              </v:shape>
            </v:group>
            <v:group style="position:absolute;left:1897;top:343;width:2;height:52" coordorigin="1897,343" coordsize="2,52">
              <v:shape style="position:absolute;left:1897;top:343;width:2;height:52" coordorigin="1897,343" coordsize="0,52" path="m1897,343l1897,394e" filled="false" stroked="true" strokeweight=".163027pt" strokecolor="#ff0000">
                <v:path arrowok="t"/>
              </v:shape>
            </v:group>
            <v:group style="position:absolute;left:1877;top:368;width:40;height:2" coordorigin="1877,368" coordsize="40,2">
              <v:shape style="position:absolute;left:1877;top:368;width:40;height:2" coordorigin="1877,368" coordsize="40,0" path="m1877,368l1916,368e" filled="false" stroked="true" strokeweight=".214789pt" strokecolor="#ff0000">
                <v:path arrowok="t"/>
              </v:shape>
            </v:group>
            <v:group style="position:absolute;left:1897;top:342;width:2;height:52" coordorigin="1897,342" coordsize="2,52">
              <v:shape style="position:absolute;left:1897;top:342;width:2;height:52" coordorigin="1897,342" coordsize="0,52" path="m1897,342l1897,393e" filled="false" stroked="true" strokeweight=".163027pt" strokecolor="#ff0000">
                <v:path arrowok="t"/>
              </v:shape>
            </v:group>
            <v:group style="position:absolute;left:1877;top:367;width:40;height:2" coordorigin="1877,367" coordsize="40,2">
              <v:shape style="position:absolute;left:1877;top:367;width:40;height:2" coordorigin="1877,367" coordsize="40,0" path="m1877,367l1916,367e" filled="false" stroked="true" strokeweight=".214789pt" strokecolor="#ff0000">
                <v:path arrowok="t"/>
              </v:shape>
            </v:group>
            <v:group style="position:absolute;left:1897;top:341;width:2;height:52" coordorigin="1897,341" coordsize="2,52">
              <v:shape style="position:absolute;left:1897;top:341;width:2;height:52" coordorigin="1897,341" coordsize="0,52" path="m1897,341l1897,393e" filled="false" stroked="true" strokeweight=".163027pt" strokecolor="#ff0000">
                <v:path arrowok="t"/>
              </v:shape>
            </v:group>
            <v:group style="position:absolute;left:1877;top:366;width:40;height:2" coordorigin="1877,366" coordsize="40,2">
              <v:shape style="position:absolute;left:1877;top:366;width:40;height:2" coordorigin="1877,366" coordsize="40,0" path="m1877,366l1916,366e" filled="false" stroked="true" strokeweight=".214789pt" strokecolor="#ff0000">
                <v:path arrowok="t"/>
              </v:shape>
            </v:group>
            <v:group style="position:absolute;left:1897;top:340;width:2;height:52" coordorigin="1897,340" coordsize="2,52">
              <v:shape style="position:absolute;left:1897;top:340;width:2;height:52" coordorigin="1897,340" coordsize="0,52" path="m1897,340l1897,392e" filled="false" stroked="true" strokeweight=".163027pt" strokecolor="#ff0000">
                <v:path arrowok="t"/>
              </v:shape>
            </v:group>
            <v:group style="position:absolute;left:1877;top:365;width:40;height:2" coordorigin="1877,365" coordsize="40,2">
              <v:shape style="position:absolute;left:1877;top:365;width:40;height:2" coordorigin="1877,365" coordsize="40,0" path="m1877,365l1916,365e" filled="false" stroked="true" strokeweight=".214789pt" strokecolor="#ff0000">
                <v:path arrowok="t"/>
              </v:shape>
            </v:group>
            <v:group style="position:absolute;left:1897;top:340;width:2;height:52" coordorigin="1897,340" coordsize="2,52">
              <v:shape style="position:absolute;left:1897;top:340;width:2;height:52" coordorigin="1897,340" coordsize="0,52" path="m1897,340l1897,391e" filled="false" stroked="true" strokeweight=".163027pt" strokecolor="#ff0000">
                <v:path arrowok="t"/>
              </v:shape>
            </v:group>
            <v:group style="position:absolute;left:1877;top:365;width:40;height:2" coordorigin="1877,365" coordsize="40,2">
              <v:shape style="position:absolute;left:1877;top:365;width:40;height:2" coordorigin="1877,365" coordsize="40,0" path="m1877,365l1916,365e" filled="false" stroked="true" strokeweight=".214789pt" strokecolor="#ff0000">
                <v:path arrowok="t"/>
              </v:shape>
            </v:group>
            <v:group style="position:absolute;left:1897;top:339;width:2;height:52" coordorigin="1897,339" coordsize="2,52">
              <v:shape style="position:absolute;left:1897;top:339;width:2;height:52" coordorigin="1897,339" coordsize="0,52" path="m1897,339l1897,390e" filled="false" stroked="true" strokeweight=".163027pt" strokecolor="#ff0000">
                <v:path arrowok="t"/>
              </v:shape>
            </v:group>
            <v:group style="position:absolute;left:1877;top:364;width:40;height:2" coordorigin="1877,364" coordsize="40,2">
              <v:shape style="position:absolute;left:1877;top:364;width:40;height:2" coordorigin="1877,364" coordsize="40,0" path="m1877,364l1916,364e" filled="false" stroked="true" strokeweight=".214789pt" strokecolor="#ff0000">
                <v:path arrowok="t"/>
              </v:shape>
            </v:group>
            <v:group style="position:absolute;left:1897;top:338;width:2;height:52" coordorigin="1897,338" coordsize="2,52">
              <v:shape style="position:absolute;left:1897;top:338;width:2;height:52" coordorigin="1897,338" coordsize="0,52" path="m1897,338l1897,390e" filled="false" stroked="true" strokeweight=".163027pt" strokecolor="#ff0000">
                <v:path arrowok="t"/>
              </v:shape>
            </v:group>
            <v:group style="position:absolute;left:1877;top:363;width:40;height:2" coordorigin="1877,363" coordsize="40,2">
              <v:shape style="position:absolute;left:1877;top:363;width:40;height:2" coordorigin="1877,363" coordsize="40,0" path="m1877,363l1916,363e" filled="false" stroked="true" strokeweight=".214789pt" strokecolor="#ff0000">
                <v:path arrowok="t"/>
              </v:shape>
            </v:group>
            <v:group style="position:absolute;left:1897;top:337;width:2;height:52" coordorigin="1897,337" coordsize="2,52">
              <v:shape style="position:absolute;left:1897;top:337;width:2;height:52" coordorigin="1897,337" coordsize="0,52" path="m1897,337l1897,389e" filled="false" stroked="true" strokeweight=".163027pt" strokecolor="#ff0000">
                <v:path arrowok="t"/>
              </v:shape>
            </v:group>
            <v:group style="position:absolute;left:1877;top:362;width:40;height:2" coordorigin="1877,362" coordsize="40,2">
              <v:shape style="position:absolute;left:1877;top:362;width:40;height:2" coordorigin="1877,362" coordsize="40,0" path="m1877,362l1916,362e" filled="false" stroked="true" strokeweight=".214789pt" strokecolor="#ff0000">
                <v:path arrowok="t"/>
              </v:shape>
            </v:group>
            <v:group style="position:absolute;left:1897;top:337;width:2;height:52" coordorigin="1897,337" coordsize="2,52">
              <v:shape style="position:absolute;left:1897;top:337;width:2;height:52" coordorigin="1897,337" coordsize="0,52" path="m1897,337l1897,388e" filled="false" stroked="true" strokeweight=".163027pt" strokecolor="#ff0000">
                <v:path arrowok="t"/>
              </v:shape>
            </v:group>
            <v:group style="position:absolute;left:1877;top:362;width:40;height:2" coordorigin="1877,362" coordsize="40,2">
              <v:shape style="position:absolute;left:1877;top:362;width:40;height:2" coordorigin="1877,362" coordsize="40,0" path="m1877,362l1916,362e" filled="false" stroked="true" strokeweight=".214789pt" strokecolor="#ff0000">
                <v:path arrowok="t"/>
              </v:shape>
            </v:group>
            <v:group style="position:absolute;left:1897;top:336;width:2;height:52" coordorigin="1897,336" coordsize="2,52">
              <v:shape style="position:absolute;left:1897;top:336;width:2;height:52" coordorigin="1897,336" coordsize="0,52" path="m1897,336l1897,387e" filled="false" stroked="true" strokeweight=".163027pt" strokecolor="#ff0000">
                <v:path arrowok="t"/>
              </v:shape>
            </v:group>
            <v:group style="position:absolute;left:1877;top:361;width:40;height:2" coordorigin="1877,361" coordsize="40,2">
              <v:shape style="position:absolute;left:1877;top:361;width:40;height:2" coordorigin="1877,361" coordsize="40,0" path="m1877,361l1916,361e" filled="false" stroked="true" strokeweight=".214789pt" strokecolor="#ff0000">
                <v:path arrowok="t"/>
              </v:shape>
            </v:group>
            <v:group style="position:absolute;left:1897;top:335;width:2;height:52" coordorigin="1897,335" coordsize="2,52">
              <v:shape style="position:absolute;left:1897;top:335;width:2;height:52" coordorigin="1897,335" coordsize="0,52" path="m1897,335l1897,387e" filled="false" stroked="true" strokeweight=".163027pt" strokecolor="#ff0000">
                <v:path arrowok="t"/>
              </v:shape>
            </v:group>
            <v:group style="position:absolute;left:1877;top:360;width:40;height:2" coordorigin="1877,360" coordsize="40,2">
              <v:shape style="position:absolute;left:1877;top:360;width:40;height:2" coordorigin="1877,360" coordsize="40,0" path="m1877,360l1916,360e" filled="false" stroked="true" strokeweight=".214789pt" strokecolor="#ff0000">
                <v:path arrowok="t"/>
              </v:shape>
            </v:group>
            <v:group style="position:absolute;left:1897;top:335;width:2;height:52" coordorigin="1897,335" coordsize="2,52">
              <v:shape style="position:absolute;left:1897;top:335;width:2;height:52" coordorigin="1897,335" coordsize="0,52" path="m1897,335l1897,386e" filled="false" stroked="true" strokeweight=".163027pt" strokecolor="#ff0000">
                <v:path arrowok="t"/>
              </v:shape>
            </v:group>
            <v:group style="position:absolute;left:1877;top:360;width:40;height:2" coordorigin="1877,360" coordsize="40,2">
              <v:shape style="position:absolute;left:1877;top:360;width:40;height:2" coordorigin="1877,360" coordsize="40,0" path="m1877,360l1916,360e" filled="false" stroked="true" strokeweight=".214789pt" strokecolor="#ff0000">
                <v:path arrowok="t"/>
              </v:shape>
            </v:group>
            <v:group style="position:absolute;left:1897;top:334;width:2;height:52" coordorigin="1897,334" coordsize="2,52">
              <v:shape style="position:absolute;left:1897;top:334;width:2;height:52" coordorigin="1897,334" coordsize="0,52" path="m1897,334l1897,385e" filled="false" stroked="true" strokeweight=".163027pt" strokecolor="#ff0000">
                <v:path arrowok="t"/>
              </v:shape>
            </v:group>
            <v:group style="position:absolute;left:1877;top:359;width:40;height:2" coordorigin="1877,359" coordsize="40,2">
              <v:shape style="position:absolute;left:1877;top:359;width:40;height:2" coordorigin="1877,359" coordsize="40,0" path="m1877,359l1916,359e" filled="false" stroked="true" strokeweight=".214789pt" strokecolor="#ff0000">
                <v:path arrowok="t"/>
              </v:shape>
            </v:group>
            <v:group style="position:absolute;left:1897;top:333;width:2;height:52" coordorigin="1897,333" coordsize="2,52">
              <v:shape style="position:absolute;left:1897;top:333;width:2;height:52" coordorigin="1897,333" coordsize="0,52" path="m1897,333l1897,385e" filled="false" stroked="true" strokeweight=".163027pt" strokecolor="#ff0000">
                <v:path arrowok="t"/>
              </v:shape>
            </v:group>
            <v:group style="position:absolute;left:1877;top:358;width:40;height:2" coordorigin="1877,358" coordsize="40,2">
              <v:shape style="position:absolute;left:1877;top:358;width:40;height:2" coordorigin="1877,358" coordsize="40,0" path="m1877,358l1916,358e" filled="false" stroked="true" strokeweight=".214789pt" strokecolor="#ff0000">
                <v:path arrowok="t"/>
              </v:shape>
            </v:group>
            <v:group style="position:absolute;left:1897;top:332;width:2;height:52" coordorigin="1897,332" coordsize="2,52">
              <v:shape style="position:absolute;left:1897;top:332;width:2;height:52" coordorigin="1897,332" coordsize="0,52" path="m1897,332l1897,384e" filled="false" stroked="true" strokeweight=".163027pt" strokecolor="#ff0000">
                <v:path arrowok="t"/>
              </v:shape>
            </v:group>
            <v:group style="position:absolute;left:1877;top:357;width:40;height:2" coordorigin="1877,357" coordsize="40,2">
              <v:shape style="position:absolute;left:1877;top:357;width:40;height:2" coordorigin="1877,357" coordsize="40,0" path="m1877,357l1916,357e" filled="false" stroked="true" strokeweight=".214789pt" strokecolor="#ff0000">
                <v:path arrowok="t"/>
              </v:shape>
            </v:group>
            <v:group style="position:absolute;left:1897;top:332;width:2;height:52" coordorigin="1897,332" coordsize="2,52">
              <v:shape style="position:absolute;left:1897;top:332;width:2;height:52" coordorigin="1897,332" coordsize="0,52" path="m1897,332l1897,383e" filled="false" stroked="true" strokeweight=".163027pt" strokecolor="#ff0000">
                <v:path arrowok="t"/>
              </v:shape>
            </v:group>
            <v:group style="position:absolute;left:1877;top:357;width:40;height:2" coordorigin="1877,357" coordsize="40,2">
              <v:shape style="position:absolute;left:1877;top:357;width:40;height:2" coordorigin="1877,357" coordsize="40,0" path="m1877,357l1916,357e" filled="false" stroked="true" strokeweight=".214789pt" strokecolor="#ff0000">
                <v:path arrowok="t"/>
              </v:shape>
            </v:group>
            <v:group style="position:absolute;left:1897;top:331;width:2;height:52" coordorigin="1897,331" coordsize="2,52">
              <v:shape style="position:absolute;left:1897;top:331;width:2;height:52" coordorigin="1897,331" coordsize="0,52" path="m1897,331l1897,382e" filled="false" stroked="true" strokeweight=".163027pt" strokecolor="#ff0000">
                <v:path arrowok="t"/>
              </v:shape>
            </v:group>
            <v:group style="position:absolute;left:1877;top:356;width:40;height:2" coordorigin="1877,356" coordsize="40,2">
              <v:shape style="position:absolute;left:1877;top:356;width:40;height:2" coordorigin="1877,356" coordsize="40,0" path="m1877,356l1916,356e" filled="false" stroked="true" strokeweight=".214789pt" strokecolor="#ff0000">
                <v:path arrowok="t"/>
              </v:shape>
            </v:group>
            <v:group style="position:absolute;left:1897;top:330;width:2;height:52" coordorigin="1897,330" coordsize="2,52">
              <v:shape style="position:absolute;left:1897;top:330;width:2;height:52" coordorigin="1897,330" coordsize="0,52" path="m1897,330l1897,382e" filled="false" stroked="true" strokeweight=".163027pt" strokecolor="#ff0000">
                <v:path arrowok="t"/>
              </v:shape>
            </v:group>
            <v:group style="position:absolute;left:1877;top:355;width:40;height:2" coordorigin="1877,355" coordsize="40,2">
              <v:shape style="position:absolute;left:1877;top:355;width:40;height:2" coordorigin="1877,355" coordsize="40,0" path="m1877,355l1916,355e" filled="false" stroked="true" strokeweight=".214789pt" strokecolor="#ff0000">
                <v:path arrowok="t"/>
              </v:shape>
            </v:group>
            <v:group style="position:absolute;left:1897;top:330;width:2;height:52" coordorigin="1897,330" coordsize="2,52">
              <v:shape style="position:absolute;left:1897;top:330;width:2;height:52" coordorigin="1897,330" coordsize="0,52" path="m1897,330l1897,381e" filled="false" stroked="true" strokeweight=".163027pt" strokecolor="#ff0000">
                <v:path arrowok="t"/>
              </v:shape>
            </v:group>
            <v:group style="position:absolute;left:1877;top:355;width:40;height:2" coordorigin="1877,355" coordsize="40,2">
              <v:shape style="position:absolute;left:1877;top:355;width:40;height:2" coordorigin="1877,355" coordsize="40,0" path="m1877,355l1916,355e" filled="false" stroked="true" strokeweight=".214789pt" strokecolor="#ff0000">
                <v:path arrowok="t"/>
              </v:shape>
            </v:group>
            <v:group style="position:absolute;left:1897;top:329;width:2;height:52" coordorigin="1897,329" coordsize="2,52">
              <v:shape style="position:absolute;left:1897;top:329;width:2;height:52" coordorigin="1897,329" coordsize="0,52" path="m1897,329l1897,380e" filled="false" stroked="true" strokeweight=".163027pt" strokecolor="#ff0000">
                <v:path arrowok="t"/>
              </v:shape>
            </v:group>
            <v:group style="position:absolute;left:1877;top:354;width:40;height:2" coordorigin="1877,354" coordsize="40,2">
              <v:shape style="position:absolute;left:1877;top:354;width:40;height:2" coordorigin="1877,354" coordsize="40,0" path="m1877,354l1916,354e" filled="false" stroked="true" strokeweight=".214789pt" strokecolor="#ff0000">
                <v:path arrowok="t"/>
              </v:shape>
            </v:group>
            <v:group style="position:absolute;left:1897;top:328;width:2;height:52" coordorigin="1897,328" coordsize="2,52">
              <v:shape style="position:absolute;left:1897;top:328;width:2;height:52" coordorigin="1897,328" coordsize="0,52" path="m1897,328l1897,380e" filled="false" stroked="true" strokeweight=".163027pt" strokecolor="#ff0000">
                <v:path arrowok="t"/>
              </v:shape>
            </v:group>
            <v:group style="position:absolute;left:1877;top:353;width:40;height:2" coordorigin="1877,353" coordsize="40,2">
              <v:shape style="position:absolute;left:1877;top:353;width:40;height:2" coordorigin="1877,353" coordsize="40,0" path="m1877,353l1916,353e" filled="false" stroked="true" strokeweight=".214789pt" strokecolor="#ff0000">
                <v:path arrowok="t"/>
              </v:shape>
            </v:group>
            <v:group style="position:absolute;left:1897;top:327;width:2;height:52" coordorigin="1897,327" coordsize="2,52">
              <v:shape style="position:absolute;left:1897;top:327;width:2;height:52" coordorigin="1897,327" coordsize="0,52" path="m1897,327l1897,379e" filled="false" stroked="true" strokeweight=".163027pt" strokecolor="#ff0000">
                <v:path arrowok="t"/>
              </v:shape>
            </v:group>
            <v:group style="position:absolute;left:1877;top:352;width:40;height:2" coordorigin="1877,352" coordsize="40,2">
              <v:shape style="position:absolute;left:1877;top:352;width:40;height:2" coordorigin="1877,352" coordsize="40,0" path="m1877,352l1916,352e" filled="false" stroked="true" strokeweight=".214789pt" strokecolor="#ff0000">
                <v:path arrowok="t"/>
              </v:shape>
            </v:group>
            <v:group style="position:absolute;left:1897;top:327;width:2;height:52" coordorigin="1897,327" coordsize="2,52">
              <v:shape style="position:absolute;left:1897;top:327;width:2;height:52" coordorigin="1897,327" coordsize="0,52" path="m1897,327l1897,378e" filled="false" stroked="true" strokeweight=".163027pt" strokecolor="#ff0000">
                <v:path arrowok="t"/>
              </v:shape>
            </v:group>
            <v:group style="position:absolute;left:1877;top:351;width:40;height:2" coordorigin="1877,351" coordsize="40,2">
              <v:shape style="position:absolute;left:1877;top:351;width:40;height:2" coordorigin="1877,351" coordsize="40,0" path="m1877,351l1916,351e" filled="false" stroked="true" strokeweight=".214789pt" strokecolor="#ff0000">
                <v:path arrowok="t"/>
              </v:shape>
            </v:group>
            <v:group style="position:absolute;left:1897;top:325;width:2;height:52" coordorigin="1897,325" coordsize="2,52">
              <v:shape style="position:absolute;left:1897;top:325;width:2;height:52" coordorigin="1897,325" coordsize="0,52" path="m1897,325l1897,377e" filled="false" stroked="true" strokeweight=".163027pt" strokecolor="#ff0000">
                <v:path arrowok="t"/>
              </v:shape>
            </v:group>
            <v:group style="position:absolute;left:1877;top:350;width:40;height:2" coordorigin="1877,350" coordsize="40,2">
              <v:shape style="position:absolute;left:1877;top:350;width:40;height:2" coordorigin="1877,350" coordsize="40,0" path="m1877,350l1916,350e" filled="false" stroked="true" strokeweight=".214789pt" strokecolor="#ff0000">
                <v:path arrowok="t"/>
              </v:shape>
            </v:group>
            <v:group style="position:absolute;left:1897;top:324;width:2;height:52" coordorigin="1897,324" coordsize="2,52">
              <v:shape style="position:absolute;left:1897;top:324;width:2;height:52" coordorigin="1897,324" coordsize="0,52" path="m1897,324l1897,376e" filled="false" stroked="true" strokeweight=".163027pt" strokecolor="#ff0000">
                <v:path arrowok="t"/>
              </v:shape>
            </v:group>
            <v:group style="position:absolute;left:1877;top:349;width:40;height:2" coordorigin="1877,349" coordsize="40,2">
              <v:shape style="position:absolute;left:1877;top:349;width:40;height:2" coordorigin="1877,349" coordsize="40,0" path="m1877,349l1916,349e" filled="false" stroked="true" strokeweight=".214789pt" strokecolor="#ff0000">
                <v:path arrowok="t"/>
              </v:shape>
            </v:group>
            <v:group style="position:absolute;left:1897;top:324;width:2;height:52" coordorigin="1897,324" coordsize="2,52">
              <v:shape style="position:absolute;left:1897;top:324;width:2;height:52" coordorigin="1897,324" coordsize="0,52" path="m1897,324l1897,375e" filled="false" stroked="true" strokeweight=".163027pt" strokecolor="#ff0000">
                <v:path arrowok="t"/>
              </v:shape>
            </v:group>
            <v:group style="position:absolute;left:1877;top:349;width:40;height:2" coordorigin="1877,349" coordsize="40,2">
              <v:shape style="position:absolute;left:1877;top:349;width:40;height:2" coordorigin="1877,349" coordsize="40,0" path="m1877,349l1916,349e" filled="false" stroked="true" strokeweight=".214789pt" strokecolor="#ff0000">
                <v:path arrowok="t"/>
              </v:shape>
            </v:group>
            <v:group style="position:absolute;left:1897;top:323;width:2;height:52" coordorigin="1897,323" coordsize="2,52">
              <v:shape style="position:absolute;left:1897;top:323;width:2;height:52" coordorigin="1897,323" coordsize="0,52" path="m1897,323l1897,374e" filled="false" stroked="true" strokeweight=".163027pt" strokecolor="#ff0000">
                <v:path arrowok="t"/>
              </v:shape>
            </v:group>
            <v:group style="position:absolute;left:1877;top:348;width:40;height:2" coordorigin="1877,348" coordsize="40,2">
              <v:shape style="position:absolute;left:1877;top:348;width:40;height:2" coordorigin="1877,348" coordsize="40,0" path="m1877,348l1916,348e" filled="false" stroked="true" strokeweight=".214789pt" strokecolor="#ff0000">
                <v:path arrowok="t"/>
              </v:shape>
            </v:group>
            <v:group style="position:absolute;left:1897;top:322;width:2;height:52" coordorigin="1897,322" coordsize="2,52">
              <v:shape style="position:absolute;left:1897;top:322;width:2;height:52" coordorigin="1897,322" coordsize="0,52" path="m1897,322l1897,374e" filled="false" stroked="true" strokeweight=".163027pt" strokecolor="#ff0000">
                <v:path arrowok="t"/>
              </v:shape>
            </v:group>
            <v:group style="position:absolute;left:1877;top:347;width:40;height:2" coordorigin="1877,347" coordsize="40,2">
              <v:shape style="position:absolute;left:1877;top:347;width:40;height:2" coordorigin="1877,347" coordsize="40,0" path="m1877,347l1916,347e" filled="false" stroked="true" strokeweight=".214789pt" strokecolor="#ff0000">
                <v:path arrowok="t"/>
              </v:shape>
            </v:group>
            <v:group style="position:absolute;left:1897;top:322;width:2;height:52" coordorigin="1897,322" coordsize="2,52">
              <v:shape style="position:absolute;left:1897;top:322;width:2;height:52" coordorigin="1897,322" coordsize="0,52" path="m1897,322l1897,373e" filled="false" stroked="true" strokeweight=".163027pt" strokecolor="#ff0000">
                <v:path arrowok="t"/>
              </v:shape>
            </v:group>
            <v:group style="position:absolute;left:1877;top:347;width:40;height:2" coordorigin="1877,347" coordsize="40,2">
              <v:shape style="position:absolute;left:1877;top:347;width:40;height:2" coordorigin="1877,347" coordsize="40,0" path="m1877,347l1916,347e" filled="false" stroked="true" strokeweight=".214789pt" strokecolor="#ff0000">
                <v:path arrowok="t"/>
              </v:shape>
            </v:group>
            <v:group style="position:absolute;left:1897;top:321;width:2;height:52" coordorigin="1897,321" coordsize="2,52">
              <v:shape style="position:absolute;left:1897;top:321;width:2;height:52" coordorigin="1897,321" coordsize="0,52" path="m1897,321l1897,372e" filled="false" stroked="true" strokeweight=".163027pt" strokecolor="#ff0000">
                <v:path arrowok="t"/>
              </v:shape>
            </v:group>
            <v:group style="position:absolute;left:1877;top:346;width:40;height:2" coordorigin="1877,346" coordsize="40,2">
              <v:shape style="position:absolute;left:1877;top:346;width:40;height:2" coordorigin="1877,346" coordsize="40,0" path="m1877,346l1916,346e" filled="false" stroked="true" strokeweight=".214789pt" strokecolor="#ff0000">
                <v:path arrowok="t"/>
              </v:shape>
            </v:group>
            <v:group style="position:absolute;left:1897;top:320;width:2;height:52" coordorigin="1897,320" coordsize="2,52">
              <v:shape style="position:absolute;left:1897;top:320;width:2;height:52" coordorigin="1897,320" coordsize="0,52" path="m1897,320l1897,372e" filled="false" stroked="true" strokeweight=".163027pt" strokecolor="#ff0000">
                <v:path arrowok="t"/>
              </v:shape>
            </v:group>
            <v:group style="position:absolute;left:1877;top:345;width:40;height:2" coordorigin="1877,345" coordsize="40,2">
              <v:shape style="position:absolute;left:1877;top:345;width:40;height:2" coordorigin="1877,345" coordsize="40,0" path="m1877,345l1916,345e" filled="false" stroked="true" strokeweight=".214789pt" strokecolor="#ff0000">
                <v:path arrowok="t"/>
              </v:shape>
            </v:group>
            <v:group style="position:absolute;left:1897;top:319;width:2;height:52" coordorigin="1897,319" coordsize="2,52">
              <v:shape style="position:absolute;left:1897;top:319;width:2;height:52" coordorigin="1897,319" coordsize="0,52" path="m1897,319l1897,371e" filled="false" stroked="true" strokeweight=".163027pt" strokecolor="#ff0000">
                <v:path arrowok="t"/>
              </v:shape>
            </v:group>
            <v:group style="position:absolute;left:1877;top:344;width:40;height:2" coordorigin="1877,344" coordsize="40,2">
              <v:shape style="position:absolute;left:1877;top:344;width:40;height:2" coordorigin="1877,344" coordsize="40,0" path="m1877,344l1916,344e" filled="false" stroked="true" strokeweight=".214789pt" strokecolor="#ff0000">
                <v:path arrowok="t"/>
              </v:shape>
            </v:group>
            <v:group style="position:absolute;left:1897;top:319;width:2;height:52" coordorigin="1897,319" coordsize="2,52">
              <v:shape style="position:absolute;left:1897;top:319;width:2;height:52" coordorigin="1897,319" coordsize="0,52" path="m1897,319l1897,370e" filled="false" stroked="true" strokeweight=".163027pt" strokecolor="#ff0000">
                <v:path arrowok="t"/>
              </v:shape>
            </v:group>
            <v:group style="position:absolute;left:1877;top:344;width:40;height:2" coordorigin="1877,344" coordsize="40,2">
              <v:shape style="position:absolute;left:1877;top:344;width:40;height:2" coordorigin="1877,344" coordsize="40,0" path="m1877,344l1916,344e" filled="false" stroked="true" strokeweight=".214789pt" strokecolor="#ff0000">
                <v:path arrowok="t"/>
              </v:shape>
            </v:group>
            <v:group style="position:absolute;left:1897;top:318;width:2;height:52" coordorigin="1897,318" coordsize="2,52">
              <v:shape style="position:absolute;left:1897;top:318;width:2;height:52" coordorigin="1897,318" coordsize="0,52" path="m1897,318l1897,369e" filled="false" stroked="true" strokeweight=".163027pt" strokecolor="#ff0000">
                <v:path arrowok="t"/>
              </v:shape>
            </v:group>
            <v:group style="position:absolute;left:1877;top:343;width:40;height:2" coordorigin="1877,343" coordsize="40,2">
              <v:shape style="position:absolute;left:1877;top:343;width:40;height:2" coordorigin="1877,343" coordsize="40,0" path="m1877,343l1916,343e" filled="false" stroked="true" strokeweight=".214789pt" strokecolor="#ff0000">
                <v:path arrowok="t"/>
              </v:shape>
            </v:group>
            <v:group style="position:absolute;left:1897;top:317;width:2;height:52" coordorigin="1897,317" coordsize="2,52">
              <v:shape style="position:absolute;left:1897;top:317;width:2;height:52" coordorigin="1897,317" coordsize="0,52" path="m1897,317l1897,369e" filled="false" stroked="true" strokeweight=".163027pt" strokecolor="#ff0000">
                <v:path arrowok="t"/>
              </v:shape>
            </v:group>
            <v:group style="position:absolute;left:1877;top:342;width:40;height:2" coordorigin="1877,342" coordsize="40,2">
              <v:shape style="position:absolute;left:1877;top:342;width:40;height:2" coordorigin="1877,342" coordsize="40,0" path="m1877,342l1916,342e" filled="false" stroked="true" strokeweight=".214789pt" strokecolor="#ff0000">
                <v:path arrowok="t"/>
              </v:shape>
            </v:group>
            <v:group style="position:absolute;left:1897;top:317;width:2;height:52" coordorigin="1897,317" coordsize="2,52">
              <v:shape style="position:absolute;left:1897;top:317;width:2;height:52" coordorigin="1897,317" coordsize="0,52" path="m1897,317l1897,368e" filled="false" stroked="true" strokeweight=".163027pt" strokecolor="#ff0000">
                <v:path arrowok="t"/>
              </v:shape>
            </v:group>
            <v:group style="position:absolute;left:1877;top:342;width:40;height:2" coordorigin="1877,342" coordsize="40,2">
              <v:shape style="position:absolute;left:1877;top:342;width:40;height:2" coordorigin="1877,342" coordsize="40,0" path="m1877,342l1916,342e" filled="false" stroked="true" strokeweight=".214789pt" strokecolor="#ff0000">
                <v:path arrowok="t"/>
              </v:shape>
            </v:group>
            <v:group style="position:absolute;left:1897;top:316;width:2;height:52" coordorigin="1897,316" coordsize="2,52">
              <v:shape style="position:absolute;left:1897;top:316;width:2;height:52" coordorigin="1897,316" coordsize="0,52" path="m1897,316l1897,367e" filled="false" stroked="true" strokeweight=".163027pt" strokecolor="#ff0000">
                <v:path arrowok="t"/>
              </v:shape>
            </v:group>
            <v:group style="position:absolute;left:1877;top:341;width:40;height:2" coordorigin="1877,341" coordsize="40,2">
              <v:shape style="position:absolute;left:1877;top:341;width:40;height:2" coordorigin="1877,341" coordsize="40,0" path="m1877,341l1916,341e" filled="false" stroked="true" strokeweight=".214789pt" strokecolor="#ff0000">
                <v:path arrowok="t"/>
              </v:shape>
            </v:group>
            <v:group style="position:absolute;left:1897;top:315;width:2;height:52" coordorigin="1897,315" coordsize="2,52">
              <v:shape style="position:absolute;left:1897;top:315;width:2;height:52" coordorigin="1897,315" coordsize="0,52" path="m1897,315l1897,367e" filled="false" stroked="true" strokeweight=".163027pt" strokecolor="#ff0000">
                <v:path arrowok="t"/>
              </v:shape>
            </v:group>
            <v:group style="position:absolute;left:1877;top:339;width:40;height:2" coordorigin="1877,339" coordsize="40,2">
              <v:shape style="position:absolute;left:1877;top:339;width:40;height:2" coordorigin="1877,339" coordsize="40,0" path="m1877,339l1916,339e" filled="false" stroked="true" strokeweight=".214789pt" strokecolor="#ff0000">
                <v:path arrowok="t"/>
              </v:shape>
            </v:group>
            <v:group style="position:absolute;left:1897;top:314;width:2;height:52" coordorigin="1897,314" coordsize="2,52">
              <v:shape style="position:absolute;left:1897;top:314;width:2;height:52" coordorigin="1897,314" coordsize="0,52" path="m1897,314l1897,365e" filled="false" stroked="true" strokeweight=".163027pt" strokecolor="#ff0000">
                <v:path arrowok="t"/>
              </v:shape>
            </v:group>
            <v:group style="position:absolute;left:1877;top:339;width:40;height:2" coordorigin="1877,339" coordsize="40,2">
              <v:shape style="position:absolute;left:1877;top:339;width:40;height:2" coordorigin="1877,339" coordsize="40,0" path="m1877,339l1916,339e" filled="false" stroked="true" strokeweight=".214789pt" strokecolor="#ff0000">
                <v:path arrowok="t"/>
              </v:shape>
            </v:group>
            <v:group style="position:absolute;left:1897;top:313;width:2;height:52" coordorigin="1897,313" coordsize="2,52">
              <v:shape style="position:absolute;left:1897;top:313;width:2;height:52" coordorigin="1897,313" coordsize="0,52" path="m1897,313l1897,364e" filled="false" stroked="true" strokeweight=".163027pt" strokecolor="#ff0000">
                <v:path arrowok="t"/>
              </v:shape>
            </v:group>
            <v:group style="position:absolute;left:1877;top:338;width:40;height:2" coordorigin="1877,338" coordsize="40,2">
              <v:shape style="position:absolute;left:1877;top:338;width:40;height:2" coordorigin="1877,338" coordsize="40,0" path="m1877,338l1916,338e" filled="false" stroked="true" strokeweight=".214789pt" strokecolor="#ff0000">
                <v:path arrowok="t"/>
              </v:shape>
            </v:group>
            <v:group style="position:absolute;left:1897;top:312;width:2;height:52" coordorigin="1897,312" coordsize="2,52">
              <v:shape style="position:absolute;left:1897;top:312;width:2;height:52" coordorigin="1897,312" coordsize="0,52" path="m1897,312l1897,364e" filled="false" stroked="true" strokeweight=".163027pt" strokecolor="#ff0000">
                <v:path arrowok="t"/>
              </v:shape>
            </v:group>
            <v:group style="position:absolute;left:1877;top:336;width:40;height:2" coordorigin="1877,336" coordsize="40,2">
              <v:shape style="position:absolute;left:1877;top:336;width:40;height:2" coordorigin="1877,336" coordsize="40,0" path="m1877,336l1916,336e" filled="false" stroked="true" strokeweight=".214789pt" strokecolor="#ff0000">
                <v:path arrowok="t"/>
              </v:shape>
            </v:group>
            <v:group style="position:absolute;left:1897;top:311;width:2;height:52" coordorigin="1897,311" coordsize="2,52">
              <v:shape style="position:absolute;left:1897;top:311;width:2;height:52" coordorigin="1897,311" coordsize="0,52" path="m1897,311l1897,362e" filled="false" stroked="true" strokeweight=".163027pt" strokecolor="#ff0000">
                <v:path arrowok="t"/>
              </v:shape>
            </v:group>
            <v:group style="position:absolute;left:1877;top:336;width:40;height:2" coordorigin="1877,336" coordsize="40,2">
              <v:shape style="position:absolute;left:1877;top:336;width:40;height:2" coordorigin="1877,336" coordsize="40,0" path="m1877,336l1916,336e" filled="false" stroked="true" strokeweight=".214789pt" strokecolor="#ff0000">
                <v:path arrowok="t"/>
              </v:shape>
            </v:group>
            <v:group style="position:absolute;left:1897;top:310;width:2;height:52" coordorigin="1897,310" coordsize="2,52">
              <v:shape style="position:absolute;left:1897;top:310;width:2;height:52" coordorigin="1897,310" coordsize="0,52" path="m1897,310l1897,361e" filled="false" stroked="true" strokeweight=".163027pt" strokecolor="#ff0000">
                <v:path arrowok="t"/>
              </v:shape>
            </v:group>
            <v:group style="position:absolute;left:1877;top:335;width:40;height:2" coordorigin="1877,335" coordsize="40,2">
              <v:shape style="position:absolute;left:1877;top:335;width:40;height:2" coordorigin="1877,335" coordsize="40,0" path="m1877,335l1916,335e" filled="false" stroked="true" strokeweight=".214789pt" strokecolor="#ff0000">
                <v:path arrowok="t"/>
              </v:shape>
            </v:group>
            <v:group style="position:absolute;left:1897;top:309;width:2;height:52" coordorigin="1897,309" coordsize="2,52">
              <v:shape style="position:absolute;left:1897;top:309;width:2;height:52" coordorigin="1897,309" coordsize="0,52" path="m1897,309l1897,361e" filled="false" stroked="true" strokeweight=".163027pt" strokecolor="#ff0000">
                <v:path arrowok="t"/>
              </v:shape>
            </v:group>
            <v:group style="position:absolute;left:1877;top:334;width:40;height:2" coordorigin="1877,334" coordsize="40,2">
              <v:shape style="position:absolute;left:1877;top:334;width:40;height:2" coordorigin="1877,334" coordsize="40,0" path="m1877,334l1916,334e" filled="false" stroked="true" strokeweight=".214789pt" strokecolor="#ff0000">
                <v:path arrowok="t"/>
              </v:shape>
            </v:group>
            <v:group style="position:absolute;left:1897;top:309;width:2;height:52" coordorigin="1897,309" coordsize="2,52">
              <v:shape style="position:absolute;left:1897;top:309;width:2;height:52" coordorigin="1897,309" coordsize="0,52" path="m1897,309l1897,360e" filled="false" stroked="true" strokeweight=".163027pt" strokecolor="#ff0000">
                <v:path arrowok="t"/>
              </v:shape>
            </v:group>
            <v:group style="position:absolute;left:1877;top:334;width:40;height:2" coordorigin="1877,334" coordsize="40,2">
              <v:shape style="position:absolute;left:1877;top:334;width:40;height:2" coordorigin="1877,334" coordsize="40,0" path="m1877,334l1916,334e" filled="false" stroked="true" strokeweight=".214789pt" strokecolor="#ff0000">
                <v:path arrowok="t"/>
              </v:shape>
            </v:group>
            <v:group style="position:absolute;left:1897;top:308;width:2;height:52" coordorigin="1897,308" coordsize="2,52">
              <v:shape style="position:absolute;left:1897;top:308;width:2;height:52" coordorigin="1897,308" coordsize="0,52" path="m1897,308l1897,359e" filled="false" stroked="true" strokeweight=".163027pt" strokecolor="#ff0000">
                <v:path arrowok="t"/>
              </v:shape>
            </v:group>
            <v:group style="position:absolute;left:1877;top:333;width:40;height:2" coordorigin="1877,333" coordsize="40,2">
              <v:shape style="position:absolute;left:1877;top:333;width:40;height:2" coordorigin="1877,333" coordsize="40,0" path="m1877,333l1916,333e" filled="false" stroked="true" strokeweight=".214789pt" strokecolor="#ff0000">
                <v:path arrowok="t"/>
              </v:shape>
            </v:group>
            <v:group style="position:absolute;left:1897;top:307;width:2;height:52" coordorigin="1897,307" coordsize="2,52">
              <v:shape style="position:absolute;left:1897;top:307;width:2;height:52" coordorigin="1897,307" coordsize="0,52" path="m1897,307l1897,359e" filled="false" stroked="true" strokeweight=".163027pt" strokecolor="#ff0000">
                <v:path arrowok="t"/>
              </v:shape>
            </v:group>
            <v:group style="position:absolute;left:1877;top:332;width:40;height:2" coordorigin="1877,332" coordsize="40,2">
              <v:shape style="position:absolute;left:1877;top:332;width:40;height:2" coordorigin="1877,332" coordsize="40,0" path="m1877,332l1916,332e" filled="false" stroked="true" strokeweight=".214789pt" strokecolor="#ff0000">
                <v:path arrowok="t"/>
              </v:shape>
            </v:group>
            <v:group style="position:absolute;left:1897;top:306;width:2;height:52" coordorigin="1897,306" coordsize="2,52">
              <v:shape style="position:absolute;left:1897;top:306;width:2;height:52" coordorigin="1897,306" coordsize="0,52" path="m1897,306l1897,358e" filled="false" stroked="true" strokeweight=".163027pt" strokecolor="#ff0000">
                <v:path arrowok="t"/>
              </v:shape>
            </v:group>
            <v:group style="position:absolute;left:1877;top:331;width:40;height:2" coordorigin="1877,331" coordsize="40,2">
              <v:shape style="position:absolute;left:1877;top:331;width:40;height:2" coordorigin="1877,331" coordsize="40,0" path="m1877,331l1916,331e" filled="false" stroked="true" strokeweight=".214789pt" strokecolor="#ff0000">
                <v:path arrowok="t"/>
              </v:shape>
            </v:group>
            <v:group style="position:absolute;left:1897;top:306;width:2;height:52" coordorigin="1897,306" coordsize="2,52">
              <v:shape style="position:absolute;left:1897;top:306;width:2;height:52" coordorigin="1897,306" coordsize="0,52" path="m1897,306l1897,357e" filled="false" stroked="true" strokeweight=".163027pt" strokecolor="#ff0000">
                <v:path arrowok="t"/>
              </v:shape>
            </v:group>
            <v:group style="position:absolute;left:1877;top:331;width:40;height:2" coordorigin="1877,331" coordsize="40,2">
              <v:shape style="position:absolute;left:1877;top:331;width:40;height:2" coordorigin="1877,331" coordsize="40,0" path="m1877,331l1916,331e" filled="false" stroked="true" strokeweight=".214789pt" strokecolor="#ff0000">
                <v:path arrowok="t"/>
              </v:shape>
            </v:group>
            <v:group style="position:absolute;left:1897;top:305;width:2;height:52" coordorigin="1897,305" coordsize="2,52">
              <v:shape style="position:absolute;left:1897;top:305;width:2;height:52" coordorigin="1897,305" coordsize="0,52" path="m1897,305l1897,356e" filled="false" stroked="true" strokeweight=".163027pt" strokecolor="#ff0000">
                <v:path arrowok="t"/>
              </v:shape>
            </v:group>
            <v:group style="position:absolute;left:1877;top:330;width:40;height:2" coordorigin="1877,330" coordsize="40,2">
              <v:shape style="position:absolute;left:1877;top:330;width:40;height:2" coordorigin="1877,330" coordsize="40,0" path="m1877,330l1916,330e" filled="false" stroked="true" strokeweight=".214789pt" strokecolor="#ff0000">
                <v:path arrowok="t"/>
              </v:shape>
            </v:group>
            <v:group style="position:absolute;left:1897;top:304;width:2;height:52" coordorigin="1897,304" coordsize="2,52">
              <v:shape style="position:absolute;left:1897;top:304;width:2;height:52" coordorigin="1897,304" coordsize="0,52" path="m1897,304l1897,356e" filled="false" stroked="true" strokeweight=".163027pt" strokecolor="#ff0000">
                <v:path arrowok="t"/>
              </v:shape>
            </v:group>
            <v:group style="position:absolute;left:1877;top:329;width:40;height:2" coordorigin="1877,329" coordsize="40,2">
              <v:shape style="position:absolute;left:1877;top:329;width:40;height:2" coordorigin="1877,329" coordsize="40,0" path="m1877,329l1916,329e" filled="false" stroked="true" strokeweight=".214789pt" strokecolor="#ff0000">
                <v:path arrowok="t"/>
              </v:shape>
            </v:group>
            <v:group style="position:absolute;left:1897;top:304;width:2;height:52" coordorigin="1897,304" coordsize="2,52">
              <v:shape style="position:absolute;left:1897;top:304;width:2;height:52" coordorigin="1897,304" coordsize="0,52" path="m1897,304l1897,355e" filled="false" stroked="true" strokeweight=".163027pt" strokecolor="#ff0000">
                <v:path arrowok="t"/>
              </v:shape>
            </v:group>
            <v:group style="position:absolute;left:1877;top:329;width:40;height:2" coordorigin="1877,329" coordsize="40,2">
              <v:shape style="position:absolute;left:1877;top:329;width:40;height:2" coordorigin="1877,329" coordsize="40,0" path="m1877,329l1916,329e" filled="false" stroked="true" strokeweight=".214789pt" strokecolor="#ff0000">
                <v:path arrowok="t"/>
              </v:shape>
            </v:group>
            <v:group style="position:absolute;left:1897;top:303;width:2;height:52" coordorigin="1897,303" coordsize="2,52">
              <v:shape style="position:absolute;left:1897;top:303;width:2;height:52" coordorigin="1897,303" coordsize="0,52" path="m1897,303l1897,354e" filled="false" stroked="true" strokeweight=".163027pt" strokecolor="#ff0000">
                <v:path arrowok="t"/>
              </v:shape>
            </v:group>
            <v:group style="position:absolute;left:1877;top:328;width:40;height:2" coordorigin="1877,328" coordsize="40,2">
              <v:shape style="position:absolute;left:1877;top:328;width:40;height:2" coordorigin="1877,328" coordsize="40,0" path="m1877,328l1916,328e" filled="false" stroked="true" strokeweight=".214789pt" strokecolor="#ff0000">
                <v:path arrowok="t"/>
              </v:shape>
            </v:group>
            <v:group style="position:absolute;left:1897;top:302;width:2;height:52" coordorigin="1897,302" coordsize="2,52">
              <v:shape style="position:absolute;left:1897;top:302;width:2;height:52" coordorigin="1897,302" coordsize="0,52" path="m1897,302l1897,354e" filled="false" stroked="true" strokeweight=".163027pt" strokecolor="#ff0000">
                <v:path arrowok="t"/>
              </v:shape>
            </v:group>
            <v:group style="position:absolute;left:1877;top:327;width:40;height:2" coordorigin="1877,327" coordsize="40,2">
              <v:shape style="position:absolute;left:1877;top:327;width:40;height:2" coordorigin="1877,327" coordsize="40,0" path="m1877,327l1916,327e" filled="false" stroked="true" strokeweight=".214789pt" strokecolor="#ff0000">
                <v:path arrowok="t"/>
              </v:shape>
            </v:group>
            <v:group style="position:absolute;left:1897;top:301;width:2;height:52" coordorigin="1897,301" coordsize="2,52">
              <v:shape style="position:absolute;left:1897;top:301;width:2;height:52" coordorigin="1897,301" coordsize="0,52" path="m1897,301l1897,353e" filled="false" stroked="true" strokeweight=".163027pt" strokecolor="#ff0000">
                <v:path arrowok="t"/>
              </v:shape>
            </v:group>
            <v:group style="position:absolute;left:1877;top:326;width:40;height:2" coordorigin="1877,326" coordsize="40,2">
              <v:shape style="position:absolute;left:1877;top:326;width:40;height:2" coordorigin="1877,326" coordsize="40,0" path="m1877,326l1916,326e" filled="false" stroked="true" strokeweight=".214789pt" strokecolor="#ff0000">
                <v:path arrowok="t"/>
              </v:shape>
            </v:group>
            <v:group style="position:absolute;left:1897;top:301;width:2;height:52" coordorigin="1897,301" coordsize="2,52">
              <v:shape style="position:absolute;left:1897;top:301;width:2;height:52" coordorigin="1897,301" coordsize="0,52" path="m1897,301l1897,352e" filled="false" stroked="true" strokeweight=".163027pt" strokecolor="#ff0000">
                <v:path arrowok="t"/>
              </v:shape>
            </v:group>
            <v:group style="position:absolute;left:1877;top:326;width:40;height:2" coordorigin="1877,326" coordsize="40,2">
              <v:shape style="position:absolute;left:1877;top:326;width:40;height:2" coordorigin="1877,326" coordsize="40,0" path="m1877,326l1916,326e" filled="false" stroked="true" strokeweight=".214789pt" strokecolor="#ff0000">
                <v:path arrowok="t"/>
              </v:shape>
            </v:group>
            <v:group style="position:absolute;left:1897;top:300;width:2;height:52" coordorigin="1897,300" coordsize="2,52">
              <v:shape style="position:absolute;left:1897;top:300;width:2;height:52" coordorigin="1897,300" coordsize="0,52" path="m1897,300l1897,351e" filled="false" stroked="true" strokeweight=".163027pt" strokecolor="#ff0000">
                <v:path arrowok="t"/>
              </v:shape>
            </v:group>
            <v:group style="position:absolute;left:1877;top:325;width:40;height:2" coordorigin="1877,325" coordsize="40,2">
              <v:shape style="position:absolute;left:1877;top:325;width:40;height:2" coordorigin="1877,325" coordsize="40,0" path="m1877,325l1916,325e" filled="false" stroked="true" strokeweight=".214789pt" strokecolor="#ff0000">
                <v:path arrowok="t"/>
              </v:shape>
            </v:group>
            <v:group style="position:absolute;left:1897;top:299;width:2;height:52" coordorigin="1897,299" coordsize="2,52">
              <v:shape style="position:absolute;left:1897;top:299;width:2;height:52" coordorigin="1897,299" coordsize="0,52" path="m1897,299l1897,351e" filled="false" stroked="true" strokeweight=".163027pt" strokecolor="#ff0000">
                <v:path arrowok="t"/>
              </v:shape>
            </v:group>
            <v:group style="position:absolute;left:1877;top:324;width:40;height:2" coordorigin="1877,324" coordsize="40,2">
              <v:shape style="position:absolute;left:1877;top:324;width:40;height:2" coordorigin="1877,324" coordsize="40,0" path="m1877,324l1916,324e" filled="false" stroked="true" strokeweight=".214789pt" strokecolor="#ff0000">
                <v:path arrowok="t"/>
              </v:shape>
            </v:group>
            <v:group style="position:absolute;left:1897;top:298;width:2;height:52" coordorigin="1897,298" coordsize="2,52">
              <v:shape style="position:absolute;left:1897;top:298;width:2;height:52" coordorigin="1897,298" coordsize="0,52" path="m1897,298l1897,350e" filled="false" stroked="true" strokeweight=".163027pt" strokecolor="#ff0000">
                <v:path arrowok="t"/>
              </v:shape>
            </v:group>
            <v:group style="position:absolute;left:1877;top:324;width:40;height:2" coordorigin="1877,324" coordsize="40,2">
              <v:shape style="position:absolute;left:1877;top:324;width:40;height:2" coordorigin="1877,324" coordsize="40,0" path="m1877,324l1916,324e" filled="false" stroked="true" strokeweight=".214789pt" strokecolor="#ff0000">
                <v:path arrowok="t"/>
              </v:shape>
            </v:group>
            <v:group style="position:absolute;left:1897;top:298;width:2;height:52" coordorigin="1897,298" coordsize="2,52">
              <v:shape style="position:absolute;left:1897;top:298;width:2;height:52" coordorigin="1897,298" coordsize="0,52" path="m1897,298l1897,349e" filled="false" stroked="true" strokeweight=".163027pt" strokecolor="#ff0000">
                <v:path arrowok="t"/>
              </v:shape>
            </v:group>
            <v:group style="position:absolute;left:1877;top:323;width:40;height:2" coordorigin="1877,323" coordsize="40,2">
              <v:shape style="position:absolute;left:1877;top:323;width:40;height:2" coordorigin="1877,323" coordsize="40,0" path="m1877,323l1916,323e" filled="false" stroked="true" strokeweight=".214789pt" strokecolor="#ff0000">
                <v:path arrowok="t"/>
              </v:shape>
            </v:group>
            <v:group style="position:absolute;left:1897;top:297;width:2;height:52" coordorigin="1897,297" coordsize="2,52">
              <v:shape style="position:absolute;left:1897;top:297;width:2;height:52" coordorigin="1897,297" coordsize="0,52" path="m1897,297l1897,349e" filled="false" stroked="true" strokeweight=".163027pt" strokecolor="#ff0000">
                <v:path arrowok="t"/>
              </v:shape>
            </v:group>
            <v:group style="position:absolute;left:1877;top:321;width:40;height:2" coordorigin="1877,321" coordsize="40,2">
              <v:shape style="position:absolute;left:1877;top:321;width:40;height:2" coordorigin="1877,321" coordsize="40,0" path="m1877,321l1916,321e" filled="false" stroked="true" strokeweight=".214789pt" strokecolor="#ff0000">
                <v:path arrowok="t"/>
              </v:shape>
            </v:group>
            <v:group style="position:absolute;left:1897;top:296;width:2;height:52" coordorigin="1897,296" coordsize="2,52">
              <v:shape style="position:absolute;left:1897;top:296;width:2;height:52" coordorigin="1897,296" coordsize="0,52" path="m1897,296l1897,347e" filled="false" stroked="true" strokeweight=".163027pt" strokecolor="#ff0000">
                <v:path arrowok="t"/>
              </v:shape>
            </v:group>
            <v:group style="position:absolute;left:1877;top:321;width:40;height:2" coordorigin="1877,321" coordsize="40,2">
              <v:shape style="position:absolute;left:1877;top:321;width:40;height:2" coordorigin="1877,321" coordsize="40,0" path="m1877,321l1916,321e" filled="false" stroked="true" strokeweight=".214789pt" strokecolor="#ff0000">
                <v:path arrowok="t"/>
              </v:shape>
            </v:group>
            <v:group style="position:absolute;left:1897;top:295;width:2;height:52" coordorigin="1897,295" coordsize="2,52">
              <v:shape style="position:absolute;left:1897;top:295;width:2;height:52" coordorigin="1897,295" coordsize="0,52" path="m1897,295l1897,346e" filled="false" stroked="true" strokeweight=".163027pt" strokecolor="#ff0000">
                <v:path arrowok="t"/>
              </v:shape>
            </v:group>
            <v:group style="position:absolute;left:1877;top:320;width:40;height:2" coordorigin="1877,320" coordsize="40,2">
              <v:shape style="position:absolute;left:1877;top:320;width:40;height:2" coordorigin="1877,320" coordsize="40,0" path="m1877,320l1916,320e" filled="false" stroked="true" strokeweight=".214789pt" strokecolor="#ff0000">
                <v:path arrowok="t"/>
              </v:shape>
            </v:group>
            <v:group style="position:absolute;left:1897;top:294;width:2;height:52" coordorigin="1897,294" coordsize="2,52">
              <v:shape style="position:absolute;left:1897;top:294;width:2;height:52" coordorigin="1897,294" coordsize="0,52" path="m1897,294l1897,346e" filled="false" stroked="true" strokeweight=".163027pt" strokecolor="#ff0000">
                <v:path arrowok="t"/>
              </v:shape>
            </v:group>
            <v:group style="position:absolute;left:1877;top:319;width:40;height:2" coordorigin="1877,319" coordsize="40,2">
              <v:shape style="position:absolute;left:1877;top:319;width:40;height:2" coordorigin="1877,319" coordsize="40,0" path="m1877,319l1916,319e" filled="false" stroked="true" strokeweight=".214789pt" strokecolor="#ff0000">
                <v:path arrowok="t"/>
              </v:shape>
            </v:group>
            <v:group style="position:absolute;left:1897;top:293;width:2;height:52" coordorigin="1897,293" coordsize="2,52">
              <v:shape style="position:absolute;left:1897;top:293;width:2;height:52" coordorigin="1897,293" coordsize="0,52" path="m1897,293l1897,345e" filled="false" stroked="true" strokeweight=".163027pt" strokecolor="#ff0000">
                <v:path arrowok="t"/>
              </v:shape>
            </v:group>
            <v:group style="position:absolute;left:1877;top:318;width:40;height:2" coordorigin="1877,318" coordsize="40,2">
              <v:shape style="position:absolute;left:1877;top:318;width:40;height:2" coordorigin="1877,318" coordsize="40,0" path="m1877,318l1916,318e" filled="false" stroked="true" strokeweight=".214789pt" strokecolor="#ff0000">
                <v:path arrowok="t"/>
              </v:shape>
            </v:group>
            <v:group style="position:absolute;left:1897;top:293;width:2;height:52" coordorigin="1897,293" coordsize="2,52">
              <v:shape style="position:absolute;left:1897;top:293;width:2;height:52" coordorigin="1897,293" coordsize="0,52" path="m1897,293l1897,344e" filled="false" stroked="true" strokeweight=".163027pt" strokecolor="#ff0000">
                <v:path arrowok="t"/>
              </v:shape>
            </v:group>
            <v:group style="position:absolute;left:1877;top:318;width:40;height:2" coordorigin="1877,318" coordsize="40,2">
              <v:shape style="position:absolute;left:1877;top:318;width:40;height:2" coordorigin="1877,318" coordsize="40,0" path="m1877,318l1916,318e" filled="false" stroked="true" strokeweight=".214789pt" strokecolor="#ff0000">
                <v:path arrowok="t"/>
              </v:shape>
            </v:group>
            <v:group style="position:absolute;left:1897;top:292;width:2;height:52" coordorigin="1897,292" coordsize="2,52">
              <v:shape style="position:absolute;left:1897;top:292;width:2;height:52" coordorigin="1897,292" coordsize="0,52" path="m1897,292l1897,343e" filled="false" stroked="true" strokeweight=".163027pt" strokecolor="#ff0000">
                <v:path arrowok="t"/>
              </v:shape>
            </v:group>
            <v:group style="position:absolute;left:1877;top:317;width:40;height:2" coordorigin="1877,317" coordsize="40,2">
              <v:shape style="position:absolute;left:1877;top:317;width:40;height:2" coordorigin="1877,317" coordsize="40,0" path="m1877,317l1916,317e" filled="false" stroked="true" strokeweight=".214789pt" strokecolor="#ff0000">
                <v:path arrowok="t"/>
              </v:shape>
            </v:group>
            <v:group style="position:absolute;left:1897;top:291;width:2;height:52" coordorigin="1897,291" coordsize="2,52">
              <v:shape style="position:absolute;left:1897;top:291;width:2;height:52" coordorigin="1897,291" coordsize="0,52" path="m1897,291l1897,343e" filled="false" stroked="true" strokeweight=".163027pt" strokecolor="#ff0000">
                <v:path arrowok="t"/>
              </v:shape>
            </v:group>
            <v:group style="position:absolute;left:1877;top:316;width:40;height:2" coordorigin="1877,316" coordsize="40,2">
              <v:shape style="position:absolute;left:1877;top:316;width:40;height:2" coordorigin="1877,316" coordsize="40,0" path="m1877,316l1916,316e" filled="false" stroked="true" strokeweight=".214789pt" strokecolor="#ff0000">
                <v:path arrowok="t"/>
              </v:shape>
            </v:group>
            <v:group style="position:absolute;left:1897;top:291;width:2;height:52" coordorigin="1897,291" coordsize="2,52">
              <v:shape style="position:absolute;left:1897;top:291;width:2;height:52" coordorigin="1897,291" coordsize="0,52" path="m1897,291l1897,342e" filled="false" stroked="true" strokeweight=".163027pt" strokecolor="#ff0000">
                <v:path arrowok="t"/>
              </v:shape>
            </v:group>
            <v:group style="position:absolute;left:1877;top:316;width:40;height:2" coordorigin="1877,316" coordsize="40,2">
              <v:shape style="position:absolute;left:1877;top:316;width:40;height:2" coordorigin="1877,316" coordsize="40,0" path="m1877,316l1916,316e" filled="false" stroked="true" strokeweight=".214789pt" strokecolor="#ff0000">
                <v:path arrowok="t"/>
              </v:shape>
            </v:group>
            <v:group style="position:absolute;left:1897;top:290;width:2;height:52" coordorigin="1897,290" coordsize="2,52">
              <v:shape style="position:absolute;left:1897;top:290;width:2;height:52" coordorigin="1897,290" coordsize="0,52" path="m1897,290l1897,341e" filled="false" stroked="true" strokeweight=".163027pt" strokecolor="#ff0000">
                <v:path arrowok="t"/>
              </v:shape>
            </v:group>
            <v:group style="position:absolute;left:1877;top:315;width:40;height:2" coordorigin="1877,315" coordsize="40,2">
              <v:shape style="position:absolute;left:1877;top:315;width:40;height:2" coordorigin="1877,315" coordsize="40,0" path="m1877,315l1916,315e" filled="false" stroked="true" strokeweight=".214789pt" strokecolor="#ff0000">
                <v:path arrowok="t"/>
              </v:shape>
            </v:group>
            <v:group style="position:absolute;left:1897;top:289;width:2;height:52" coordorigin="1897,289" coordsize="2,52">
              <v:shape style="position:absolute;left:1897;top:289;width:2;height:52" coordorigin="1897,289" coordsize="0,52" path="m1897,289l1897,341e" filled="false" stroked="true" strokeweight=".163027pt" strokecolor="#ff0000">
                <v:path arrowok="t"/>
              </v:shape>
            </v:group>
            <v:group style="position:absolute;left:1877;top:314;width:40;height:2" coordorigin="1877,314" coordsize="40,2">
              <v:shape style="position:absolute;left:1877;top:314;width:40;height:2" coordorigin="1877,314" coordsize="40,0" path="m1877,314l1916,314e" filled="false" stroked="true" strokeweight=".214789pt" strokecolor="#ff0000">
                <v:path arrowok="t"/>
              </v:shape>
            </v:group>
            <v:group style="position:absolute;left:1897;top:288;width:2;height:52" coordorigin="1897,288" coordsize="2,52">
              <v:shape style="position:absolute;left:1897;top:288;width:2;height:52" coordorigin="1897,288" coordsize="0,52" path="m1897,288l1897,340e" filled="false" stroked="true" strokeweight=".163027pt" strokecolor="#ff0000">
                <v:path arrowok="t"/>
              </v:shape>
            </v:group>
            <v:group style="position:absolute;left:1877;top:313;width:40;height:2" coordorigin="1877,313" coordsize="40,2">
              <v:shape style="position:absolute;left:1877;top:313;width:40;height:2" coordorigin="1877,313" coordsize="40,0" path="m1877,313l1916,313e" filled="false" stroked="true" strokeweight=".214789pt" strokecolor="#ff0000">
                <v:path arrowok="t"/>
              </v:shape>
            </v:group>
            <v:group style="position:absolute;left:1897;top:288;width:2;height:52" coordorigin="1897,288" coordsize="2,52">
              <v:shape style="position:absolute;left:1897;top:288;width:2;height:52" coordorigin="1897,288" coordsize="0,52" path="m1897,288l1897,339e" filled="false" stroked="true" strokeweight=".163027pt" strokecolor="#ff0000">
                <v:path arrowok="t"/>
              </v:shape>
            </v:group>
            <v:group style="position:absolute;left:1877;top:313;width:40;height:2" coordorigin="1877,313" coordsize="40,2">
              <v:shape style="position:absolute;left:1877;top:313;width:40;height:2" coordorigin="1877,313" coordsize="40,0" path="m1877,313l1916,313e" filled="false" stroked="true" strokeweight=".214789pt" strokecolor="#ff0000">
                <v:path arrowok="t"/>
              </v:shape>
            </v:group>
            <v:group style="position:absolute;left:1897;top:287;width:2;height:52" coordorigin="1897,287" coordsize="2,52">
              <v:shape style="position:absolute;left:1897;top:287;width:2;height:52" coordorigin="1897,287" coordsize="0,52" path="m1897,287l1897,338e" filled="false" stroked="true" strokeweight=".163027pt" strokecolor="#ff0000">
                <v:path arrowok="t"/>
              </v:shape>
            </v:group>
            <v:group style="position:absolute;left:1877;top:312;width:40;height:2" coordorigin="1877,312" coordsize="40,2">
              <v:shape style="position:absolute;left:1877;top:312;width:40;height:2" coordorigin="1877,312" coordsize="40,0" path="m1877,312l1916,312e" filled="false" stroked="true" strokeweight=".214789pt" strokecolor="#ff0000">
                <v:path arrowok="t"/>
              </v:shape>
            </v:group>
            <v:group style="position:absolute;left:1897;top:286;width:2;height:52" coordorigin="1897,286" coordsize="2,52">
              <v:shape style="position:absolute;left:1897;top:286;width:2;height:52" coordorigin="1897,286" coordsize="0,52" path="m1897,286l1897,338e" filled="false" stroked="true" strokeweight=".163027pt" strokecolor="#ff0000">
                <v:path arrowok="t"/>
              </v:shape>
            </v:group>
            <v:group style="position:absolute;left:1877;top:311;width:40;height:2" coordorigin="1877,311" coordsize="40,2">
              <v:shape style="position:absolute;left:1877;top:311;width:40;height:2" coordorigin="1877,311" coordsize="40,0" path="m1877,311l1916,311e" filled="false" stroked="true" strokeweight=".214789pt" strokecolor="#ff0000">
                <v:path arrowok="t"/>
              </v:shape>
            </v:group>
            <v:group style="position:absolute;left:1897;top:285;width:2;height:52" coordorigin="1897,285" coordsize="2,52">
              <v:shape style="position:absolute;left:1897;top:285;width:2;height:52" coordorigin="1897,285" coordsize="0,52" path="m1897,285l1897,337e" filled="false" stroked="true" strokeweight=".163027pt" strokecolor="#ff0000">
                <v:path arrowok="t"/>
              </v:shape>
            </v:group>
            <v:group style="position:absolute;left:1877;top:311;width:40;height:2" coordorigin="1877,311" coordsize="40,2">
              <v:shape style="position:absolute;left:1877;top:311;width:40;height:2" coordorigin="1877,311" coordsize="40,0" path="m1877,311l1916,311e" filled="false" stroked="true" strokeweight=".214789pt" strokecolor="#ff0000">
                <v:path arrowok="t"/>
              </v:shape>
            </v:group>
            <v:group style="position:absolute;left:1897;top:285;width:2;height:52" coordorigin="1897,285" coordsize="2,52">
              <v:shape style="position:absolute;left:1897;top:285;width:2;height:52" coordorigin="1897,285" coordsize="0,52" path="m1897,285l1897,336e" filled="false" stroked="true" strokeweight=".163027pt" strokecolor="#ff0000">
                <v:path arrowok="t"/>
              </v:shape>
            </v:group>
            <v:group style="position:absolute;left:1877;top:310;width:40;height:2" coordorigin="1877,310" coordsize="40,2">
              <v:shape style="position:absolute;left:1877;top:310;width:40;height:2" coordorigin="1877,310" coordsize="40,0" path="m1877,310l1916,310e" filled="false" stroked="true" strokeweight=".214789pt" strokecolor="#ff0000">
                <v:path arrowok="t"/>
              </v:shape>
            </v:group>
            <v:group style="position:absolute;left:1897;top:284;width:2;height:52" coordorigin="1897,284" coordsize="2,52">
              <v:shape style="position:absolute;left:1897;top:284;width:2;height:52" coordorigin="1897,284" coordsize="0,52" path="m1897,284l1897,336e" filled="false" stroked="true" strokeweight=".163027pt" strokecolor="#ff0000">
                <v:path arrowok="t"/>
              </v:shape>
            </v:group>
            <v:group style="position:absolute;left:1877;top:309;width:40;height:2" coordorigin="1877,309" coordsize="40,2">
              <v:shape style="position:absolute;left:1877;top:309;width:40;height:2" coordorigin="1877,309" coordsize="40,0" path="m1877,309l1916,309e" filled="false" stroked="true" strokeweight=".214789pt" strokecolor="#ff0000">
                <v:path arrowok="t"/>
              </v:shape>
            </v:group>
            <v:group style="position:absolute;left:1897;top:283;width:2;height:52" coordorigin="1897,283" coordsize="2,52">
              <v:shape style="position:absolute;left:1897;top:283;width:2;height:52" coordorigin="1897,283" coordsize="0,52" path="m1897,283l1897,335e" filled="false" stroked="true" strokeweight=".163027pt" strokecolor="#ff0000">
                <v:path arrowok="t"/>
              </v:shape>
            </v:group>
            <v:group style="position:absolute;left:1877;top:308;width:40;height:2" coordorigin="1877,308" coordsize="40,2">
              <v:shape style="position:absolute;left:1877;top:308;width:40;height:2" coordorigin="1877,308" coordsize="40,0" path="m1877,308l1916,308e" filled="false" stroked="true" strokeweight=".214789pt" strokecolor="#ff0000">
                <v:path arrowok="t"/>
              </v:shape>
            </v:group>
            <v:group style="position:absolute;left:1897;top:283;width:2;height:52" coordorigin="1897,283" coordsize="2,52">
              <v:shape style="position:absolute;left:1897;top:283;width:2;height:52" coordorigin="1897,283" coordsize="0,52" path="m1897,283l1897,335e" filled="false" stroked="true" strokeweight=".163027pt" strokecolor="#ff0000">
                <v:path arrowok="t"/>
              </v:shape>
            </v:group>
            <v:group style="position:absolute;left:1877;top:308;width:40;height:2" coordorigin="1877,308" coordsize="40,2">
              <v:shape style="position:absolute;left:1877;top:308;width:40;height:2" coordorigin="1877,308" coordsize="40,0" path="m1877,308l1916,308e" filled="false" stroked="true" strokeweight=".214789pt" strokecolor="#ff0000">
                <v:path arrowok="t"/>
              </v:shape>
            </v:group>
            <v:group style="position:absolute;left:1897;top:283;width:2;height:52" coordorigin="1897,283" coordsize="2,52">
              <v:shape style="position:absolute;left:1897;top:283;width:2;height:52" coordorigin="1897,283" coordsize="0,52" path="m1897,283l1897,334e" filled="false" stroked="true" strokeweight=".163027pt" strokecolor="#ff0000">
                <v:path arrowok="t"/>
              </v:shape>
            </v:group>
            <v:group style="position:absolute;left:1877;top:308;width:40;height:2" coordorigin="1877,308" coordsize="40,2">
              <v:shape style="position:absolute;left:1877;top:308;width:40;height:2" coordorigin="1877,308" coordsize="40,0" path="m1877,308l1916,308e" filled="false" stroked="true" strokeweight=".214789pt" strokecolor="#ff0000">
                <v:path arrowok="t"/>
              </v:shape>
            </v:group>
            <v:group style="position:absolute;left:1897;top:282;width:2;height:52" coordorigin="1897,282" coordsize="2,52">
              <v:shape style="position:absolute;left:1897;top:282;width:2;height:52" coordorigin="1897,282" coordsize="0,52" path="m1897,282l1897,333e" filled="false" stroked="true" strokeweight=".163027pt" strokecolor="#ff0000">
                <v:path arrowok="t"/>
              </v:shape>
            </v:group>
            <v:group style="position:absolute;left:1877;top:307;width:40;height:2" coordorigin="1877,307" coordsize="40,2">
              <v:shape style="position:absolute;left:1877;top:307;width:40;height:2" coordorigin="1877,307" coordsize="40,0" path="m1877,307l1916,307e" filled="false" stroked="true" strokeweight=".214789pt" strokecolor="#ff0000">
                <v:path arrowok="t"/>
              </v:shape>
            </v:group>
            <v:group style="position:absolute;left:1897;top:281;width:2;height:52" coordorigin="1897,281" coordsize="2,52">
              <v:shape style="position:absolute;left:1897;top:281;width:2;height:52" coordorigin="1897,281" coordsize="0,52" path="m1897,281l1897,333e" filled="false" stroked="true" strokeweight=".163027pt" strokecolor="#ff0000">
                <v:path arrowok="t"/>
              </v:shape>
            </v:group>
            <v:group style="position:absolute;left:1877;top:305;width:40;height:2" coordorigin="1877,305" coordsize="40,2">
              <v:shape style="position:absolute;left:1877;top:305;width:40;height:2" coordorigin="1877,305" coordsize="40,0" path="m1877,305l1916,305e" filled="false" stroked="true" strokeweight=".214789pt" strokecolor="#ff0000">
                <v:path arrowok="t"/>
              </v:shape>
            </v:group>
            <v:group style="position:absolute;left:1897;top:280;width:2;height:52" coordorigin="1897,280" coordsize="2,52">
              <v:shape style="position:absolute;left:1897;top:280;width:2;height:52" coordorigin="1897,280" coordsize="0,52" path="m1897,280l1897,331e" filled="false" stroked="true" strokeweight=".163027pt" strokecolor="#ff0000">
                <v:path arrowok="t"/>
              </v:shape>
            </v:group>
            <v:group style="position:absolute;left:1877;top:305;width:40;height:2" coordorigin="1877,305" coordsize="40,2">
              <v:shape style="position:absolute;left:1877;top:305;width:40;height:2" coordorigin="1877,305" coordsize="40,0" path="m1877,305l1916,305e" filled="false" stroked="true" strokeweight=".214789pt" strokecolor="#ff0000">
                <v:path arrowok="t"/>
              </v:shape>
            </v:group>
            <v:group style="position:absolute;left:1897;top:279;width:2;height:52" coordorigin="1897,279" coordsize="2,52">
              <v:shape style="position:absolute;left:1897;top:279;width:2;height:52" coordorigin="1897,279" coordsize="0,52" path="m1897,279l1897,330e" filled="false" stroked="true" strokeweight=".163027pt" strokecolor="#ff0000">
                <v:path arrowok="t"/>
              </v:shape>
            </v:group>
            <v:group style="position:absolute;left:1877;top:304;width:40;height:2" coordorigin="1877,304" coordsize="40,2">
              <v:shape style="position:absolute;left:1877;top:304;width:40;height:2" coordorigin="1877,304" coordsize="40,0" path="m1877,304l1916,304e" filled="false" stroked="true" strokeweight=".214789pt" strokecolor="#ff0000">
                <v:path arrowok="t"/>
              </v:shape>
            </v:group>
            <v:group style="position:absolute;left:1897;top:278;width:2;height:52" coordorigin="1897,278" coordsize="2,52">
              <v:shape style="position:absolute;left:1897;top:278;width:2;height:52" coordorigin="1897,278" coordsize="0,52" path="m1897,278l1897,330e" filled="false" stroked="true" strokeweight=".163027pt" strokecolor="#ff0000">
                <v:path arrowok="t"/>
              </v:shape>
            </v:group>
            <v:group style="position:absolute;left:1877;top:303;width:40;height:2" coordorigin="1877,303" coordsize="40,2">
              <v:shape style="position:absolute;left:1877;top:303;width:40;height:2" coordorigin="1877,303" coordsize="40,0" path="m1877,303l1916,303e" filled="false" stroked="true" strokeweight=".214789pt" strokecolor="#ff0000">
                <v:path arrowok="t"/>
              </v:shape>
            </v:group>
            <v:group style="position:absolute;left:1897;top:278;width:2;height:52" coordorigin="1897,278" coordsize="2,52">
              <v:shape style="position:absolute;left:1897;top:278;width:2;height:52" coordorigin="1897,278" coordsize="0,52" path="m1897,278l1897,329e" filled="false" stroked="true" strokeweight=".163027pt" strokecolor="#ff0000">
                <v:path arrowok="t"/>
              </v:shape>
            </v:group>
            <v:group style="position:absolute;left:1877;top:303;width:40;height:2" coordorigin="1877,303" coordsize="40,2">
              <v:shape style="position:absolute;left:1877;top:303;width:40;height:2" coordorigin="1877,303" coordsize="40,0" path="m1877,303l1916,303e" filled="false" stroked="true" strokeweight=".214789pt" strokecolor="#ff0000">
                <v:path arrowok="t"/>
              </v:shape>
            </v:group>
            <v:group style="position:absolute;left:1897;top:277;width:2;height:52" coordorigin="1897,277" coordsize="2,52">
              <v:shape style="position:absolute;left:1897;top:277;width:2;height:52" coordorigin="1897,277" coordsize="0,52" path="m1897,277l1897,328e" filled="false" stroked="true" strokeweight=".163027pt" strokecolor="#ff0000">
                <v:path arrowok="t"/>
              </v:shape>
            </v:group>
            <v:group style="position:absolute;left:1877;top:302;width:40;height:2" coordorigin="1877,302" coordsize="40,2">
              <v:shape style="position:absolute;left:1877;top:302;width:40;height:2" coordorigin="1877,302" coordsize="40,0" path="m1877,302l1916,302e" filled="false" stroked="true" strokeweight=".214789pt" strokecolor="#ff0000">
                <v:path arrowok="t"/>
              </v:shape>
            </v:group>
            <v:group style="position:absolute;left:1897;top:276;width:2;height:52" coordorigin="1897,276" coordsize="2,52">
              <v:shape style="position:absolute;left:1897;top:276;width:2;height:52" coordorigin="1897,276" coordsize="0,52" path="m1897,276l1897,328e" filled="false" stroked="true" strokeweight=".163027pt" strokecolor="#ff0000">
                <v:path arrowok="t"/>
              </v:shape>
            </v:group>
            <v:group style="position:absolute;left:1877;top:301;width:40;height:2" coordorigin="1877,301" coordsize="40,2">
              <v:shape style="position:absolute;left:1877;top:301;width:40;height:2" coordorigin="1877,301" coordsize="40,0" path="m1877,301l1916,301e" filled="false" stroked="true" strokeweight=".214789pt" strokecolor="#ff0000">
                <v:path arrowok="t"/>
              </v:shape>
            </v:group>
            <v:group style="position:absolute;left:1897;top:275;width:2;height:52" coordorigin="1897,275" coordsize="2,52">
              <v:shape style="position:absolute;left:1897;top:275;width:2;height:52" coordorigin="1897,275" coordsize="0,52" path="m1897,275l1897,327e" filled="false" stroked="true" strokeweight=".163027pt" strokecolor="#ff0000">
                <v:path arrowok="t"/>
              </v:shape>
            </v:group>
            <v:group style="position:absolute;left:1877;top:300;width:40;height:2" coordorigin="1877,300" coordsize="40,2">
              <v:shape style="position:absolute;left:1877;top:300;width:40;height:2" coordorigin="1877,300" coordsize="40,0" path="m1877,300l1916,300e" filled="false" stroked="true" strokeweight=".214789pt" strokecolor="#ff0000">
                <v:path arrowok="t"/>
              </v:shape>
            </v:group>
            <v:group style="position:absolute;left:1897;top:275;width:2;height:52" coordorigin="1897,275" coordsize="2,52">
              <v:shape style="position:absolute;left:1897;top:275;width:2;height:52" coordorigin="1897,275" coordsize="0,52" path="m1897,275l1897,326e" filled="false" stroked="true" strokeweight=".163027pt" strokecolor="#ff0000">
                <v:path arrowok="t"/>
              </v:shape>
            </v:group>
            <v:group style="position:absolute;left:2290;top:421;width:40;height:2" coordorigin="2290,421" coordsize="40,2">
              <v:shape style="position:absolute;left:2290;top:421;width:40;height:2" coordorigin="2290,421" coordsize="40,0" path="m2290,421l2329,421e" filled="false" stroked="true" strokeweight=".214789pt" strokecolor="#ff0000">
                <v:path arrowok="t"/>
              </v:shape>
            </v:group>
            <v:group style="position:absolute;left:2309;top:396;width:2;height:52" coordorigin="2309,396" coordsize="2,52">
              <v:shape style="position:absolute;left:2309;top:396;width:2;height:52" coordorigin="2309,396" coordsize="0,52" path="m2309,396l2309,447e" filled="false" stroked="true" strokeweight=".163027pt" strokecolor="#ff0000">
                <v:path arrowok="t"/>
              </v:shape>
            </v:group>
            <v:group style="position:absolute;left:2290;top:421;width:40;height:2" coordorigin="2290,421" coordsize="40,2">
              <v:shape style="position:absolute;left:2290;top:421;width:40;height:2" coordorigin="2290,421" coordsize="40,0" path="m2290,421l2329,421e" filled="false" stroked="true" strokeweight=".214789pt" strokecolor="#ff0000">
                <v:path arrowok="t"/>
              </v:shape>
            </v:group>
            <v:group style="position:absolute;left:2309;top:395;width:2;height:52" coordorigin="2309,395" coordsize="2,52">
              <v:shape style="position:absolute;left:2309;top:395;width:2;height:52" coordorigin="2309,395" coordsize="0,52" path="m2309,395l2309,446e" filled="false" stroked="true" strokeweight=".163027pt" strokecolor="#ff0000">
                <v:path arrowok="t"/>
              </v:shape>
            </v:group>
            <v:group style="position:absolute;left:2290;top:420;width:40;height:2" coordorigin="2290,420" coordsize="40,2">
              <v:shape style="position:absolute;left:2290;top:420;width:40;height:2" coordorigin="2290,420" coordsize="40,0" path="m2290,420l2329,420e" filled="false" stroked="true" strokeweight=".214789pt" strokecolor="#ff0000">
                <v:path arrowok="t"/>
              </v:shape>
            </v:group>
            <v:group style="position:absolute;left:2309;top:394;width:2;height:52" coordorigin="2309,394" coordsize="2,52">
              <v:shape style="position:absolute;left:2309;top:394;width:2;height:52" coordorigin="2309,394" coordsize="0,52" path="m2309,394l2309,446e" filled="false" stroked="true" strokeweight=".163027pt" strokecolor="#ff0000">
                <v:path arrowok="t"/>
              </v:shape>
            </v:group>
            <v:group style="position:absolute;left:2290;top:419;width:40;height:2" coordorigin="2290,419" coordsize="40,2">
              <v:shape style="position:absolute;left:2290;top:419;width:40;height:2" coordorigin="2290,419" coordsize="40,0" path="m2290,419l2329,419e" filled="false" stroked="true" strokeweight=".214789pt" strokecolor="#ff0000">
                <v:path arrowok="t"/>
              </v:shape>
            </v:group>
            <v:group style="position:absolute;left:2309;top:393;width:2;height:52" coordorigin="2309,393" coordsize="2,52">
              <v:shape style="position:absolute;left:2309;top:393;width:2;height:52" coordorigin="2309,393" coordsize="0,52" path="m2309,393l2309,445e" filled="false" stroked="true" strokeweight=".163027pt" strokecolor="#ff0000">
                <v:path arrowok="t"/>
              </v:shape>
            </v:group>
            <v:group style="position:absolute;left:2290;top:419;width:40;height:2" coordorigin="2290,419" coordsize="40,2">
              <v:shape style="position:absolute;left:2290;top:419;width:40;height:2" coordorigin="2290,419" coordsize="40,0" path="m2290,419l2329,419e" filled="false" stroked="true" strokeweight=".214789pt" strokecolor="#ff0000">
                <v:path arrowok="t"/>
              </v:shape>
            </v:group>
            <v:group style="position:absolute;left:2309;top:393;width:2;height:52" coordorigin="2309,393" coordsize="2,52">
              <v:shape style="position:absolute;left:2309;top:393;width:2;height:52" coordorigin="2309,393" coordsize="0,52" path="m2309,393l2309,444e" filled="false" stroked="true" strokeweight=".163027pt" strokecolor="#ff0000">
                <v:path arrowok="t"/>
              </v:shape>
            </v:group>
            <v:group style="position:absolute;left:2290;top:418;width:40;height:2" coordorigin="2290,418" coordsize="40,2">
              <v:shape style="position:absolute;left:2290;top:418;width:40;height:2" coordorigin="2290,418" coordsize="40,0" path="m2290,418l2329,418e" filled="false" stroked="true" strokeweight=".214789pt" strokecolor="#ff0000">
                <v:path arrowok="t"/>
              </v:shape>
            </v:group>
            <v:group style="position:absolute;left:2309;top:392;width:2;height:52" coordorigin="2309,392" coordsize="2,52">
              <v:shape style="position:absolute;left:2309;top:392;width:2;height:52" coordorigin="2309,392" coordsize="0,52" path="m2309,392l2309,443e" filled="false" stroked="true" strokeweight=".163027pt" strokecolor="#ff0000">
                <v:path arrowok="t"/>
              </v:shape>
            </v:group>
            <v:group style="position:absolute;left:2290;top:417;width:40;height:2" coordorigin="2290,417" coordsize="40,2">
              <v:shape style="position:absolute;left:2290;top:417;width:40;height:2" coordorigin="2290,417" coordsize="40,0" path="m2290,417l2329,417e" filled="false" stroked="true" strokeweight=".214789pt" strokecolor="#ff0000">
                <v:path arrowok="t"/>
              </v:shape>
            </v:group>
            <v:group style="position:absolute;left:2309;top:391;width:2;height:52" coordorigin="2309,391" coordsize="2,52">
              <v:shape style="position:absolute;left:2309;top:391;width:2;height:52" coordorigin="2309,391" coordsize="0,52" path="m2309,391l2309,443e" filled="false" stroked="true" strokeweight=".163027pt" strokecolor="#ff0000">
                <v:path arrowok="t"/>
              </v:shape>
            </v:group>
            <v:group style="position:absolute;left:2290;top:416;width:40;height:2" coordorigin="2290,416" coordsize="40,2">
              <v:shape style="position:absolute;left:2290;top:416;width:40;height:2" coordorigin="2290,416" coordsize="40,0" path="m2290,416l2329,416e" filled="false" stroked="true" strokeweight=".214789pt" strokecolor="#ff0000">
                <v:path arrowok="t"/>
              </v:shape>
            </v:group>
            <v:group style="position:absolute;left:2309;top:391;width:2;height:52" coordorigin="2309,391" coordsize="2,52">
              <v:shape style="position:absolute;left:2309;top:391;width:2;height:52" coordorigin="2309,391" coordsize="0,52" path="m2309,391l2309,442e" filled="false" stroked="true" strokeweight=".163027pt" strokecolor="#ff0000">
                <v:path arrowok="t"/>
              </v:shape>
            </v:group>
            <v:group style="position:absolute;left:2290;top:416;width:40;height:2" coordorigin="2290,416" coordsize="40,2">
              <v:shape style="position:absolute;left:2290;top:416;width:40;height:2" coordorigin="2290,416" coordsize="40,0" path="m2290,416l2329,416e" filled="false" stroked="true" strokeweight=".214789pt" strokecolor="#ff0000">
                <v:path arrowok="t"/>
              </v:shape>
            </v:group>
            <v:group style="position:absolute;left:2309;top:390;width:2;height:52" coordorigin="2309,390" coordsize="2,52">
              <v:shape style="position:absolute;left:2309;top:390;width:2;height:52" coordorigin="2309,390" coordsize="0,52" path="m2309,390l2309,441e" filled="false" stroked="true" strokeweight=".163027pt" strokecolor="#ff0000">
                <v:path arrowok="t"/>
              </v:shape>
            </v:group>
            <v:group style="position:absolute;left:2290;top:415;width:40;height:2" coordorigin="2290,415" coordsize="40,2">
              <v:shape style="position:absolute;left:2290;top:415;width:40;height:2" coordorigin="2290,415" coordsize="40,0" path="m2290,415l2329,415e" filled="false" stroked="true" strokeweight=".214789pt" strokecolor="#ff0000">
                <v:path arrowok="t"/>
              </v:shape>
            </v:group>
            <v:group style="position:absolute;left:2309;top:389;width:2;height:52" coordorigin="2309,389" coordsize="2,52">
              <v:shape style="position:absolute;left:2309;top:389;width:2;height:52" coordorigin="2309,389" coordsize="0,52" path="m2309,389l2309,441e" filled="false" stroked="true" strokeweight=".163027pt" strokecolor="#ff0000">
                <v:path arrowok="t"/>
              </v:shape>
            </v:group>
            <v:group style="position:absolute;left:2290;top:414;width:40;height:2" coordorigin="2290,414" coordsize="40,2">
              <v:shape style="position:absolute;left:2290;top:414;width:40;height:2" coordorigin="2290,414" coordsize="40,0" path="m2290,414l2329,414e" filled="false" stroked="true" strokeweight=".214789pt" strokecolor="#ff0000">
                <v:path arrowok="t"/>
              </v:shape>
            </v:group>
            <v:group style="position:absolute;left:2309;top:388;width:2;height:52" coordorigin="2309,388" coordsize="2,52">
              <v:shape style="position:absolute;left:2309;top:388;width:2;height:52" coordorigin="2309,388" coordsize="0,52" path="m2309,388l2309,440e" filled="false" stroked="true" strokeweight=".163027pt" strokecolor="#ff0000">
                <v:path arrowok="t"/>
              </v:shape>
            </v:group>
            <v:group style="position:absolute;left:2290;top:413;width:40;height:2" coordorigin="2290,413" coordsize="40,2">
              <v:shape style="position:absolute;left:2290;top:413;width:40;height:2" coordorigin="2290,413" coordsize="40,0" path="m2290,413l2329,413e" filled="false" stroked="true" strokeweight=".214789pt" strokecolor="#ff0000">
                <v:path arrowok="t"/>
              </v:shape>
            </v:group>
            <v:group style="position:absolute;left:2309;top:388;width:2;height:52" coordorigin="2309,388" coordsize="2,52">
              <v:shape style="position:absolute;left:2309;top:388;width:2;height:52" coordorigin="2309,388" coordsize="0,52" path="m2309,388l2309,439e" filled="false" stroked="true" strokeweight=".163027pt" strokecolor="#ff0000">
                <v:path arrowok="t"/>
              </v:shape>
            </v:group>
            <v:group style="position:absolute;left:2290;top:413;width:40;height:2" coordorigin="2290,413" coordsize="40,2">
              <v:shape style="position:absolute;left:2290;top:413;width:40;height:2" coordorigin="2290,413" coordsize="40,0" path="m2290,413l2329,413e" filled="false" stroked="true" strokeweight=".214789pt" strokecolor="#ff0000">
                <v:path arrowok="t"/>
              </v:shape>
            </v:group>
            <v:group style="position:absolute;left:2309;top:387;width:2;height:52" coordorigin="2309,387" coordsize="2,52">
              <v:shape style="position:absolute;left:2309;top:387;width:2;height:52" coordorigin="2309,387" coordsize="0,52" path="m2309,387l2309,438e" filled="false" stroked="true" strokeweight=".163027pt" strokecolor="#ff0000">
                <v:path arrowok="t"/>
              </v:shape>
            </v:group>
            <v:group style="position:absolute;left:2290;top:412;width:40;height:2" coordorigin="2290,412" coordsize="40,2">
              <v:shape style="position:absolute;left:2290;top:412;width:40;height:2" coordorigin="2290,412" coordsize="40,0" path="m2290,412l2329,412e" filled="false" stroked="true" strokeweight=".214789pt" strokecolor="#ff0000">
                <v:path arrowok="t"/>
              </v:shape>
            </v:group>
            <v:group style="position:absolute;left:2309;top:386;width:2;height:52" coordorigin="2309,386" coordsize="2,52">
              <v:shape style="position:absolute;left:2309;top:386;width:2;height:52" coordorigin="2309,386" coordsize="0,52" path="m2309,386l2309,438e" filled="false" stroked="true" strokeweight=".163027pt" strokecolor="#ff0000">
                <v:path arrowok="t"/>
              </v:shape>
            </v:group>
            <v:group style="position:absolute;left:2290;top:411;width:40;height:2" coordorigin="2290,411" coordsize="40,2">
              <v:shape style="position:absolute;left:2290;top:411;width:40;height:2" coordorigin="2290,411" coordsize="40,0" path="m2290,411l2329,411e" filled="false" stroked="true" strokeweight=".214789pt" strokecolor="#ff0000">
                <v:path arrowok="t"/>
              </v:shape>
            </v:group>
            <v:group style="position:absolute;left:2309;top:386;width:2;height:52" coordorigin="2309,386" coordsize="2,52">
              <v:shape style="position:absolute;left:2309;top:386;width:2;height:52" coordorigin="2309,386" coordsize="0,52" path="m2309,386l2309,437e" filled="false" stroked="true" strokeweight=".163027pt" strokecolor="#ff0000">
                <v:path arrowok="t"/>
              </v:shape>
            </v:group>
            <v:group style="position:absolute;left:2290;top:411;width:40;height:2" coordorigin="2290,411" coordsize="40,2">
              <v:shape style="position:absolute;left:2290;top:411;width:40;height:2" coordorigin="2290,411" coordsize="40,0" path="m2290,411l2329,411e" filled="false" stroked="true" strokeweight=".214789pt" strokecolor="#ff0000">
                <v:path arrowok="t"/>
              </v:shape>
            </v:group>
            <v:group style="position:absolute;left:2309;top:385;width:2;height:52" coordorigin="2309,385" coordsize="2,52">
              <v:shape style="position:absolute;left:2309;top:385;width:2;height:52" coordorigin="2309,385" coordsize="0,52" path="m2309,385l2309,436e" filled="false" stroked="true" strokeweight=".163027pt" strokecolor="#ff0000">
                <v:path arrowok="t"/>
              </v:shape>
            </v:group>
            <v:group style="position:absolute;left:2290;top:410;width:40;height:2" coordorigin="2290,410" coordsize="40,2">
              <v:shape style="position:absolute;left:2290;top:410;width:40;height:2" coordorigin="2290,410" coordsize="40,0" path="m2290,410l2329,410e" filled="false" stroked="true" strokeweight=".214789pt" strokecolor="#ff0000">
                <v:path arrowok="t"/>
              </v:shape>
            </v:group>
            <v:group style="position:absolute;left:2309;top:384;width:2;height:52" coordorigin="2309,384" coordsize="2,52">
              <v:shape style="position:absolute;left:2309;top:384;width:2;height:52" coordorigin="2309,384" coordsize="0,52" path="m2309,384l2309,436e" filled="false" stroked="true" strokeweight=".163027pt" strokecolor="#ff0000">
                <v:path arrowok="t"/>
              </v:shape>
            </v:group>
            <v:group style="position:absolute;left:2290;top:409;width:40;height:2" coordorigin="2290,409" coordsize="40,2">
              <v:shape style="position:absolute;left:2290;top:409;width:40;height:2" coordorigin="2290,409" coordsize="40,0" path="m2290,409l2329,409e" filled="false" stroked="true" strokeweight=".214789pt" strokecolor="#ff0000">
                <v:path arrowok="t"/>
              </v:shape>
            </v:group>
            <v:group style="position:absolute;left:2309;top:383;width:2;height:52" coordorigin="2309,383" coordsize="2,52">
              <v:shape style="position:absolute;left:2309;top:383;width:2;height:52" coordorigin="2309,383" coordsize="0,52" path="m2309,383l2309,435e" filled="false" stroked="true" strokeweight=".163027pt" strokecolor="#ff0000">
                <v:path arrowok="t"/>
              </v:shape>
            </v:group>
            <v:group style="position:absolute;left:2290;top:408;width:40;height:2" coordorigin="2290,408" coordsize="40,2">
              <v:shape style="position:absolute;left:2290;top:408;width:40;height:2" coordorigin="2290,408" coordsize="40,0" path="m2290,408l2329,408e" filled="false" stroked="true" strokeweight=".214789pt" strokecolor="#ff0000">
                <v:path arrowok="t"/>
              </v:shape>
            </v:group>
            <v:group style="position:absolute;left:2309;top:383;width:2;height:52" coordorigin="2309,383" coordsize="2,52">
              <v:shape style="position:absolute;left:2309;top:383;width:2;height:52" coordorigin="2309,383" coordsize="0,52" path="m2309,383l2309,434e" filled="false" stroked="true" strokeweight=".163027pt" strokecolor="#ff0000">
                <v:path arrowok="t"/>
              </v:shape>
            </v:group>
            <v:group style="position:absolute;left:2290;top:408;width:40;height:2" coordorigin="2290,408" coordsize="40,2">
              <v:shape style="position:absolute;left:2290;top:408;width:40;height:2" coordorigin="2290,408" coordsize="40,0" path="m2290,408l2329,408e" filled="false" stroked="true" strokeweight=".214789pt" strokecolor="#ff0000">
                <v:path arrowok="t"/>
              </v:shape>
            </v:group>
            <v:group style="position:absolute;left:2309;top:382;width:2;height:52" coordorigin="2309,382" coordsize="2,52">
              <v:shape style="position:absolute;left:2309;top:382;width:2;height:52" coordorigin="2309,382" coordsize="0,52" path="m2309,382l2309,433e" filled="false" stroked="true" strokeweight=".163027pt" strokecolor="#ff0000">
                <v:path arrowok="t"/>
              </v:shape>
            </v:group>
            <v:group style="position:absolute;left:2290;top:407;width:40;height:2" coordorigin="2290,407" coordsize="40,2">
              <v:shape style="position:absolute;left:2290;top:407;width:40;height:2" coordorigin="2290,407" coordsize="40,0" path="m2290,407l2329,407e" filled="false" stroked="true" strokeweight=".214789pt" strokecolor="#ff0000">
                <v:path arrowok="t"/>
              </v:shape>
            </v:group>
            <v:group style="position:absolute;left:2309;top:381;width:2;height:52" coordorigin="2309,381" coordsize="2,52">
              <v:shape style="position:absolute;left:2309;top:381;width:2;height:52" coordorigin="2309,381" coordsize="0,52" path="m2309,381l2309,433e" filled="false" stroked="true" strokeweight=".163027pt" strokecolor="#ff0000">
                <v:path arrowok="t"/>
              </v:shape>
            </v:group>
            <v:group style="position:absolute;left:2290;top:406;width:40;height:2" coordorigin="2290,406" coordsize="40,2">
              <v:shape style="position:absolute;left:2290;top:406;width:40;height:2" coordorigin="2290,406" coordsize="40,0" path="m2290,406l2329,406e" filled="false" stroked="true" strokeweight=".214789pt" strokecolor="#ff0000">
                <v:path arrowok="t"/>
              </v:shape>
            </v:group>
            <v:group style="position:absolute;left:2309;top:380;width:2;height:52" coordorigin="2309,380" coordsize="2,52">
              <v:shape style="position:absolute;left:2309;top:380;width:2;height:52" coordorigin="2309,380" coordsize="0,52" path="m2309,380l2309,432e" filled="false" stroked="true" strokeweight=".163027pt" strokecolor="#ff0000">
                <v:path arrowok="t"/>
              </v:shape>
            </v:group>
            <v:group style="position:absolute;left:2290;top:406;width:40;height:2" coordorigin="2290,406" coordsize="40,2">
              <v:shape style="position:absolute;left:2290;top:406;width:40;height:2" coordorigin="2290,406" coordsize="40,0" path="m2290,406l2329,406e" filled="false" stroked="true" strokeweight=".214789pt" strokecolor="#ff0000">
                <v:path arrowok="t"/>
              </v:shape>
            </v:group>
            <v:group style="position:absolute;left:2309;top:380;width:2;height:52" coordorigin="2309,380" coordsize="2,52">
              <v:shape style="position:absolute;left:2309;top:380;width:2;height:52" coordorigin="2309,380" coordsize="0,52" path="m2309,380l2309,431e" filled="false" stroked="true" strokeweight=".163027pt" strokecolor="#ff0000">
                <v:path arrowok="t"/>
              </v:shape>
            </v:group>
            <v:group style="position:absolute;left:2290;top:405;width:40;height:2" coordorigin="2290,405" coordsize="40,2">
              <v:shape style="position:absolute;left:2290;top:405;width:40;height:2" coordorigin="2290,405" coordsize="40,0" path="m2290,405l2329,405e" filled="false" stroked="true" strokeweight=".214789pt" strokecolor="#ff0000">
                <v:path arrowok="t"/>
              </v:shape>
            </v:group>
            <v:group style="position:absolute;left:2309;top:379;width:2;height:52" coordorigin="2309,379" coordsize="2,52">
              <v:shape style="position:absolute;left:2309;top:379;width:2;height:52" coordorigin="2309,379" coordsize="0,52" path="m2309,379l2309,431e" filled="false" stroked="true" strokeweight=".163027pt" strokecolor="#ff0000">
                <v:path arrowok="t"/>
              </v:shape>
            </v:group>
            <v:group style="position:absolute;left:2290;top:404;width:40;height:2" coordorigin="2290,404" coordsize="40,2">
              <v:shape style="position:absolute;left:2290;top:404;width:40;height:2" coordorigin="2290,404" coordsize="40,0" path="m2290,404l2329,404e" filled="false" stroked="true" strokeweight=".214789pt" strokecolor="#ff0000">
                <v:path arrowok="t"/>
              </v:shape>
            </v:group>
            <v:group style="position:absolute;left:2309;top:378;width:2;height:52" coordorigin="2309,378" coordsize="2,52">
              <v:shape style="position:absolute;left:2309;top:378;width:2;height:52" coordorigin="2309,378" coordsize="0,52" path="m2309,378l2309,430e" filled="false" stroked="true" strokeweight=".163027pt" strokecolor="#ff0000">
                <v:path arrowok="t"/>
              </v:shape>
            </v:group>
            <v:group style="position:absolute;left:2290;top:403;width:40;height:2" coordorigin="2290,403" coordsize="40,2">
              <v:shape style="position:absolute;left:2290;top:403;width:40;height:2" coordorigin="2290,403" coordsize="40,0" path="m2290,403l2329,403e" filled="false" stroked="true" strokeweight=".214789pt" strokecolor="#ff0000">
                <v:path arrowok="t"/>
              </v:shape>
            </v:group>
            <v:group style="position:absolute;left:2309;top:378;width:2;height:52" coordorigin="2309,378" coordsize="2,52">
              <v:shape style="position:absolute;left:2309;top:378;width:2;height:52" coordorigin="2309,378" coordsize="0,52" path="m2309,378l2309,429e" filled="false" stroked="true" strokeweight=".163027pt" strokecolor="#ff0000">
                <v:path arrowok="t"/>
              </v:shape>
            </v:group>
            <v:group style="position:absolute;left:2290;top:403;width:40;height:2" coordorigin="2290,403" coordsize="40,2">
              <v:shape style="position:absolute;left:2290;top:403;width:40;height:2" coordorigin="2290,403" coordsize="40,0" path="m2290,403l2329,403e" filled="false" stroked="true" strokeweight=".214789pt" strokecolor="#ff0000">
                <v:path arrowok="t"/>
              </v:shape>
            </v:group>
            <v:group style="position:absolute;left:2309;top:377;width:2;height:52" coordorigin="2309,377" coordsize="2,52">
              <v:shape style="position:absolute;left:2309;top:377;width:2;height:52" coordorigin="2309,377" coordsize="0,52" path="m2309,377l2309,428e" filled="false" stroked="true" strokeweight=".163027pt" strokecolor="#ff0000">
                <v:path arrowok="t"/>
              </v:shape>
            </v:group>
            <v:group style="position:absolute;left:2290;top:402;width:40;height:2" coordorigin="2290,402" coordsize="40,2">
              <v:shape style="position:absolute;left:2290;top:402;width:40;height:2" coordorigin="2290,402" coordsize="40,0" path="m2290,402l2329,402e" filled="false" stroked="true" strokeweight=".214789pt" strokecolor="#ff0000">
                <v:path arrowok="t"/>
              </v:shape>
            </v:group>
            <v:group style="position:absolute;left:2309;top:376;width:2;height:52" coordorigin="2309,376" coordsize="2,52">
              <v:shape style="position:absolute;left:2309;top:376;width:2;height:52" coordorigin="2309,376" coordsize="0,52" path="m2309,376l2309,428e" filled="false" stroked="true" strokeweight=".163027pt" strokecolor="#ff0000">
                <v:path arrowok="t"/>
              </v:shape>
            </v:group>
            <v:group style="position:absolute;left:2290;top:401;width:40;height:2" coordorigin="2290,401" coordsize="40,2">
              <v:shape style="position:absolute;left:2290;top:401;width:40;height:2" coordorigin="2290,401" coordsize="40,0" path="m2290,401l2329,401e" filled="false" stroked="true" strokeweight=".214789pt" strokecolor="#ff0000">
                <v:path arrowok="t"/>
              </v:shape>
            </v:group>
            <v:group style="position:absolute;left:2309;top:375;width:2;height:52" coordorigin="2309,375" coordsize="2,52">
              <v:shape style="position:absolute;left:2309;top:375;width:2;height:52" coordorigin="2309,375" coordsize="0,52" path="m2309,375l2309,427e" filled="false" stroked="true" strokeweight=".163027pt" strokecolor="#ff0000">
                <v:path arrowok="t"/>
              </v:shape>
            </v:group>
            <v:group style="position:absolute;left:2290;top:400;width:40;height:2" coordorigin="2290,400" coordsize="40,2">
              <v:shape style="position:absolute;left:2290;top:400;width:40;height:2" coordorigin="2290,400" coordsize="40,0" path="m2290,400l2329,400e" filled="false" stroked="true" strokeweight=".214789pt" strokecolor="#ff0000">
                <v:path arrowok="t"/>
              </v:shape>
            </v:group>
            <v:group style="position:absolute;left:2309;top:375;width:2;height:52" coordorigin="2309,375" coordsize="2,52">
              <v:shape style="position:absolute;left:2309;top:375;width:2;height:52" coordorigin="2309,375" coordsize="0,52" path="m2309,375l2309,426e" filled="false" stroked="true" strokeweight=".163027pt" strokecolor="#ff0000">
                <v:path arrowok="t"/>
              </v:shape>
            </v:group>
            <v:group style="position:absolute;left:2290;top:400;width:40;height:2" coordorigin="2290,400" coordsize="40,2">
              <v:shape style="position:absolute;left:2290;top:400;width:40;height:2" coordorigin="2290,400" coordsize="40,0" path="m2290,400l2329,400e" filled="false" stroked="true" strokeweight=".214789pt" strokecolor="#ff0000">
                <v:path arrowok="t"/>
              </v:shape>
            </v:group>
            <v:group style="position:absolute;left:2309;top:374;width:2;height:52" coordorigin="2309,374" coordsize="2,52">
              <v:shape style="position:absolute;left:2309;top:374;width:2;height:52" coordorigin="2309,374" coordsize="0,52" path="m2309,374l2309,425e" filled="false" stroked="true" strokeweight=".163027pt" strokecolor="#ff0000">
                <v:path arrowok="t"/>
              </v:shape>
            </v:group>
            <v:group style="position:absolute;left:2290;top:399;width:40;height:2" coordorigin="2290,399" coordsize="40,2">
              <v:shape style="position:absolute;left:2290;top:399;width:40;height:2" coordorigin="2290,399" coordsize="40,0" path="m2290,399l2329,399e" filled="false" stroked="true" strokeweight=".214789pt" strokecolor="#ff0000">
                <v:path arrowok="t"/>
              </v:shape>
            </v:group>
            <v:group style="position:absolute;left:2309;top:373;width:2;height:52" coordorigin="2309,373" coordsize="2,52">
              <v:shape style="position:absolute;left:2309;top:373;width:2;height:52" coordorigin="2309,373" coordsize="0,52" path="m2309,373l2309,425e" filled="false" stroked="true" strokeweight=".163027pt" strokecolor="#ff0000">
                <v:path arrowok="t"/>
              </v:shape>
            </v:group>
            <v:group style="position:absolute;left:2290;top:398;width:40;height:2" coordorigin="2290,398" coordsize="40,2">
              <v:shape style="position:absolute;left:2290;top:398;width:40;height:2" coordorigin="2290,398" coordsize="40,0" path="m2290,398l2329,398e" filled="false" stroked="true" strokeweight=".214789pt" strokecolor="#ff0000">
                <v:path arrowok="t"/>
              </v:shape>
            </v:group>
            <v:group style="position:absolute;left:2309;top:373;width:2;height:52" coordorigin="2309,373" coordsize="2,52">
              <v:shape style="position:absolute;left:2309;top:373;width:2;height:52" coordorigin="2309,373" coordsize="0,52" path="m2309,373l2309,424e" filled="false" stroked="true" strokeweight=".163027pt" strokecolor="#ff0000">
                <v:path arrowok="t"/>
              </v:shape>
            </v:group>
            <v:group style="position:absolute;left:2290;top:398;width:40;height:2" coordorigin="2290,398" coordsize="40,2">
              <v:shape style="position:absolute;left:2290;top:398;width:40;height:2" coordorigin="2290,398" coordsize="40,0" path="m2290,398l2329,398e" filled="false" stroked="true" strokeweight=".214789pt" strokecolor="#ff0000">
                <v:path arrowok="t"/>
              </v:shape>
            </v:group>
            <v:group style="position:absolute;left:2309;top:372;width:2;height:52" coordorigin="2309,372" coordsize="2,52">
              <v:shape style="position:absolute;left:2309;top:372;width:2;height:52" coordorigin="2309,372" coordsize="0,52" path="m2309,372l2309,423e" filled="false" stroked="true" strokeweight=".163027pt" strokecolor="#ff0000">
                <v:path arrowok="t"/>
              </v:shape>
            </v:group>
            <v:group style="position:absolute;left:2290;top:397;width:40;height:2" coordorigin="2290,397" coordsize="40,2">
              <v:shape style="position:absolute;left:2290;top:397;width:40;height:2" coordorigin="2290,397" coordsize="40,0" path="m2290,397l2329,397e" filled="false" stroked="true" strokeweight=".214789pt" strokecolor="#ff0000">
                <v:path arrowok="t"/>
              </v:shape>
            </v:group>
            <v:group style="position:absolute;left:2309;top:371;width:2;height:52" coordorigin="2309,371" coordsize="2,52">
              <v:shape style="position:absolute;left:2309;top:371;width:2;height:52" coordorigin="2309,371" coordsize="0,52" path="m2309,371l2309,423e" filled="false" stroked="true" strokeweight=".163027pt" strokecolor="#ff0000">
                <v:path arrowok="t"/>
              </v:shape>
            </v:group>
            <v:group style="position:absolute;left:2290;top:396;width:40;height:2" coordorigin="2290,396" coordsize="40,2">
              <v:shape style="position:absolute;left:2290;top:396;width:40;height:2" coordorigin="2290,396" coordsize="40,0" path="m2290,396l2329,396e" filled="false" stroked="true" strokeweight=".214789pt" strokecolor="#ff0000">
                <v:path arrowok="t"/>
              </v:shape>
            </v:group>
            <v:group style="position:absolute;left:2309;top:370;width:2;height:52" coordorigin="2309,370" coordsize="2,52">
              <v:shape style="position:absolute;left:2309;top:370;width:2;height:52" coordorigin="2309,370" coordsize="0,52" path="m2309,370l2309,422e" filled="false" stroked="true" strokeweight=".163027pt" strokecolor="#ff0000">
                <v:path arrowok="t"/>
              </v:shape>
            </v:group>
            <v:group style="position:absolute;left:2290;top:395;width:40;height:2" coordorigin="2290,395" coordsize="40,2">
              <v:shape style="position:absolute;left:2290;top:395;width:40;height:2" coordorigin="2290,395" coordsize="40,0" path="m2290,395l2329,395e" filled="false" stroked="true" strokeweight=".214789pt" strokecolor="#ff0000">
                <v:path arrowok="t"/>
              </v:shape>
            </v:group>
            <v:group style="position:absolute;left:2309;top:370;width:2;height:52" coordorigin="2309,370" coordsize="2,52">
              <v:shape style="position:absolute;left:2309;top:370;width:2;height:52" coordorigin="2309,370" coordsize="0,52" path="m2309,370l2309,421e" filled="false" stroked="true" strokeweight=".163027pt" strokecolor="#ff0000">
                <v:path arrowok="t"/>
              </v:shape>
            </v:group>
            <v:group style="position:absolute;left:2290;top:395;width:40;height:2" coordorigin="2290,395" coordsize="40,2">
              <v:shape style="position:absolute;left:2290;top:395;width:40;height:2" coordorigin="2290,395" coordsize="40,0" path="m2290,395l2329,395e" filled="false" stroked="true" strokeweight=".214789pt" strokecolor="#ff0000">
                <v:path arrowok="t"/>
              </v:shape>
            </v:group>
            <v:group style="position:absolute;left:2309;top:369;width:2;height:52" coordorigin="2309,369" coordsize="2,52">
              <v:shape style="position:absolute;left:2309;top:369;width:2;height:52" coordorigin="2309,369" coordsize="0,52" path="m2309,369l2309,420e" filled="false" stroked="true" strokeweight=".163027pt" strokecolor="#ff0000">
                <v:path arrowok="t"/>
              </v:shape>
            </v:group>
            <v:group style="position:absolute;left:2290;top:394;width:40;height:2" coordorigin="2290,394" coordsize="40,2">
              <v:shape style="position:absolute;left:2290;top:394;width:40;height:2" coordorigin="2290,394" coordsize="40,0" path="m2290,394l2329,394e" filled="false" stroked="true" strokeweight=".214789pt" strokecolor="#ff0000">
                <v:path arrowok="t"/>
              </v:shape>
            </v:group>
            <v:group style="position:absolute;left:2309;top:368;width:2;height:52" coordorigin="2309,368" coordsize="2,52">
              <v:shape style="position:absolute;left:2309;top:368;width:2;height:52" coordorigin="2309,368" coordsize="0,52" path="m2309,368l2309,420e" filled="false" stroked="true" strokeweight=".163027pt" strokecolor="#ff0000">
                <v:path arrowok="t"/>
              </v:shape>
            </v:group>
            <v:group style="position:absolute;left:2290;top:393;width:40;height:2" coordorigin="2290,393" coordsize="40,2">
              <v:shape style="position:absolute;left:2290;top:393;width:40;height:2" coordorigin="2290,393" coordsize="40,0" path="m2290,393l2329,393e" filled="false" stroked="true" strokeweight=".214789pt" strokecolor="#ff0000">
                <v:path arrowok="t"/>
              </v:shape>
            </v:group>
            <v:group style="position:absolute;left:2309;top:367;width:2;height:52" coordorigin="2309,367" coordsize="2,52">
              <v:shape style="position:absolute;left:2309;top:367;width:2;height:52" coordorigin="2309,367" coordsize="0,52" path="m2309,367l2309,419e" filled="false" stroked="true" strokeweight=".163027pt" strokecolor="#ff0000">
                <v:path arrowok="t"/>
              </v:shape>
            </v:group>
            <v:group style="position:absolute;left:2290;top:393;width:40;height:2" coordorigin="2290,393" coordsize="40,2">
              <v:shape style="position:absolute;left:2290;top:393;width:40;height:2" coordorigin="2290,393" coordsize="40,0" path="m2290,393l2329,393e" filled="false" stroked="true" strokeweight=".214789pt" strokecolor="#ff0000">
                <v:path arrowok="t"/>
              </v:shape>
            </v:group>
            <v:group style="position:absolute;left:2309;top:367;width:2;height:52" coordorigin="2309,367" coordsize="2,52">
              <v:shape style="position:absolute;left:2309;top:367;width:2;height:52" coordorigin="2309,367" coordsize="0,52" path="m2309,367l2309,418e" filled="false" stroked="true" strokeweight=".163027pt" strokecolor="#ff0000">
                <v:path arrowok="t"/>
              </v:shape>
            </v:group>
            <v:group style="position:absolute;left:2290;top:392;width:40;height:2" coordorigin="2290,392" coordsize="40,2">
              <v:shape style="position:absolute;left:2290;top:392;width:40;height:2" coordorigin="2290,392" coordsize="40,0" path="m2290,392l2329,392e" filled="false" stroked="true" strokeweight=".214789pt" strokecolor="#ff0000">
                <v:path arrowok="t"/>
              </v:shape>
            </v:group>
            <v:group style="position:absolute;left:2309;top:366;width:2;height:52" coordorigin="2309,366" coordsize="2,52">
              <v:shape style="position:absolute;left:2309;top:366;width:2;height:52" coordorigin="2309,366" coordsize="0,52" path="m2309,366l2309,418e" filled="false" stroked="true" strokeweight=".163027pt" strokecolor="#ff0000">
                <v:path arrowok="t"/>
              </v:shape>
            </v:group>
            <v:group style="position:absolute;left:2290;top:391;width:40;height:2" coordorigin="2290,391" coordsize="40,2">
              <v:shape style="position:absolute;left:2290;top:391;width:40;height:2" coordorigin="2290,391" coordsize="40,0" path="m2290,391l2329,391e" filled="false" stroked="true" strokeweight=".214789pt" strokecolor="#ff0000">
                <v:path arrowok="t"/>
              </v:shape>
            </v:group>
            <v:group style="position:absolute;left:2309;top:365;width:2;height:52" coordorigin="2309,365" coordsize="2,52">
              <v:shape style="position:absolute;left:2309;top:365;width:2;height:52" coordorigin="2309,365" coordsize="0,52" path="m2309,365l2309,417e" filled="false" stroked="true" strokeweight=".163027pt" strokecolor="#ff0000">
                <v:path arrowok="t"/>
              </v:shape>
            </v:group>
            <v:group style="position:absolute;left:2290;top:390;width:40;height:2" coordorigin="2290,390" coordsize="40,2">
              <v:shape style="position:absolute;left:2290;top:390;width:40;height:2" coordorigin="2290,390" coordsize="40,0" path="m2290,390l2329,390e" filled="false" stroked="true" strokeweight=".214789pt" strokecolor="#ff0000">
                <v:path arrowok="t"/>
              </v:shape>
            </v:group>
            <v:group style="position:absolute;left:2309;top:365;width:2;height:52" coordorigin="2309,365" coordsize="2,52">
              <v:shape style="position:absolute;left:2309;top:365;width:2;height:52" coordorigin="2309,365" coordsize="0,52" path="m2309,365l2309,416e" filled="false" stroked="true" strokeweight=".163027pt" strokecolor="#ff0000">
                <v:path arrowok="t"/>
              </v:shape>
            </v:group>
            <v:group style="position:absolute;left:2290;top:390;width:40;height:2" coordorigin="2290,390" coordsize="40,2">
              <v:shape style="position:absolute;left:2290;top:390;width:40;height:2" coordorigin="2290,390" coordsize="40,0" path="m2290,390l2329,390e" filled="false" stroked="true" strokeweight=".214789pt" strokecolor="#ff0000">
                <v:path arrowok="t"/>
              </v:shape>
            </v:group>
            <v:group style="position:absolute;left:2309;top:364;width:2;height:52" coordorigin="2309,364" coordsize="2,52">
              <v:shape style="position:absolute;left:2309;top:364;width:2;height:52" coordorigin="2309,364" coordsize="0,52" path="m2309,364l2309,415e" filled="false" stroked="true" strokeweight=".163027pt" strokecolor="#ff0000">
                <v:path arrowok="t"/>
              </v:shape>
            </v:group>
            <v:group style="position:absolute;left:2290;top:389;width:40;height:2" coordorigin="2290,389" coordsize="40,2">
              <v:shape style="position:absolute;left:2290;top:389;width:40;height:2" coordorigin="2290,389" coordsize="40,0" path="m2290,389l2329,389e" filled="false" stroked="true" strokeweight=".214789pt" strokecolor="#ff0000">
                <v:path arrowok="t"/>
              </v:shape>
            </v:group>
            <v:group style="position:absolute;left:2309;top:363;width:2;height:52" coordorigin="2309,363" coordsize="2,52">
              <v:shape style="position:absolute;left:2309;top:363;width:2;height:52" coordorigin="2309,363" coordsize="0,52" path="m2309,363l2309,415e" filled="false" stroked="true" strokeweight=".163027pt" strokecolor="#ff0000">
                <v:path arrowok="t"/>
              </v:shape>
            </v:group>
            <v:group style="position:absolute;left:2290;top:388;width:40;height:2" coordorigin="2290,388" coordsize="40,2">
              <v:shape style="position:absolute;left:2290;top:388;width:40;height:2" coordorigin="2290,388" coordsize="40,0" path="m2290,388l2329,388e" filled="false" stroked="true" strokeweight=".214789pt" strokecolor="#ff0000">
                <v:path arrowok="t"/>
              </v:shape>
            </v:group>
            <v:group style="position:absolute;left:2309;top:362;width:2;height:52" coordorigin="2309,362" coordsize="2,52">
              <v:shape style="position:absolute;left:2309;top:362;width:2;height:52" coordorigin="2309,362" coordsize="0,52" path="m2309,362l2309,414e" filled="false" stroked="true" strokeweight=".163027pt" strokecolor="#ff0000">
                <v:path arrowok="t"/>
              </v:shape>
            </v:group>
            <v:group style="position:absolute;left:2290;top:387;width:40;height:2" coordorigin="2290,387" coordsize="40,2">
              <v:shape style="position:absolute;left:2290;top:387;width:40;height:2" coordorigin="2290,387" coordsize="40,0" path="m2290,387l2329,387e" filled="false" stroked="true" strokeweight=".214789pt" strokecolor="#ff0000">
                <v:path arrowok="t"/>
              </v:shape>
            </v:group>
            <v:group style="position:absolute;left:2309;top:362;width:2;height:52" coordorigin="2309,362" coordsize="2,52">
              <v:shape style="position:absolute;left:2309;top:362;width:2;height:52" coordorigin="2309,362" coordsize="0,52" path="m2309,362l2309,413e" filled="false" stroked="true" strokeweight=".163027pt" strokecolor="#ff0000">
                <v:path arrowok="t"/>
              </v:shape>
            </v:group>
            <v:group style="position:absolute;left:2290;top:387;width:40;height:2" coordorigin="2290,387" coordsize="40,2">
              <v:shape style="position:absolute;left:2290;top:387;width:40;height:2" coordorigin="2290,387" coordsize="40,0" path="m2290,387l2329,387e" filled="false" stroked="true" strokeweight=".214789pt" strokecolor="#ff0000">
                <v:path arrowok="t"/>
              </v:shape>
            </v:group>
            <v:group style="position:absolute;left:2309;top:361;width:2;height:52" coordorigin="2309,361" coordsize="2,52">
              <v:shape style="position:absolute;left:2309;top:361;width:2;height:52" coordorigin="2309,361" coordsize="0,52" path="m2309,361l2309,412e" filled="false" stroked="true" strokeweight=".163027pt" strokecolor="#ff0000">
                <v:path arrowok="t"/>
              </v:shape>
            </v:group>
            <v:group style="position:absolute;left:2290;top:386;width:40;height:2" coordorigin="2290,386" coordsize="40,2">
              <v:shape style="position:absolute;left:2290;top:386;width:40;height:2" coordorigin="2290,386" coordsize="40,0" path="m2290,386l2329,386e" filled="false" stroked="true" strokeweight=".214789pt" strokecolor="#ff0000">
                <v:path arrowok="t"/>
              </v:shape>
            </v:group>
            <v:group style="position:absolute;left:2309;top:360;width:2;height:52" coordorigin="2309,360" coordsize="2,52">
              <v:shape style="position:absolute;left:2309;top:360;width:2;height:52" coordorigin="2309,360" coordsize="0,52" path="m2309,360l2309,412e" filled="false" stroked="true" strokeweight=".163027pt" strokecolor="#ff0000">
                <v:path arrowok="t"/>
              </v:shape>
            </v:group>
            <v:group style="position:absolute;left:2290;top:385;width:40;height:2" coordorigin="2290,385" coordsize="40,2">
              <v:shape style="position:absolute;left:2290;top:385;width:40;height:2" coordorigin="2290,385" coordsize="40,0" path="m2290,385l2329,385e" filled="false" stroked="true" strokeweight=".214789pt" strokecolor="#ff0000">
                <v:path arrowok="t"/>
              </v:shape>
            </v:group>
            <v:group style="position:absolute;left:2309;top:360;width:2;height:52" coordorigin="2309,360" coordsize="2,52">
              <v:shape style="position:absolute;left:2309;top:360;width:2;height:52" coordorigin="2309,360" coordsize="0,52" path="m2309,360l2309,411e" filled="false" stroked="true" strokeweight=".163027pt" strokecolor="#ff0000">
                <v:path arrowok="t"/>
              </v:shape>
            </v:group>
            <v:group style="position:absolute;left:2290;top:385;width:40;height:2" coordorigin="2290,385" coordsize="40,2">
              <v:shape style="position:absolute;left:2290;top:385;width:40;height:2" coordorigin="2290,385" coordsize="40,0" path="m2290,385l2329,385e" filled="false" stroked="true" strokeweight=".214789pt" strokecolor="#ff0000">
                <v:path arrowok="t"/>
              </v:shape>
            </v:group>
            <v:group style="position:absolute;left:2309;top:359;width:2;height:52" coordorigin="2309,359" coordsize="2,52">
              <v:shape style="position:absolute;left:2309;top:359;width:2;height:52" coordorigin="2309,359" coordsize="0,52" path="m2309,359l2309,410e" filled="false" stroked="true" strokeweight=".163027pt" strokecolor="#ff0000">
                <v:path arrowok="t"/>
              </v:shape>
            </v:group>
            <v:group style="position:absolute;left:2290;top:384;width:40;height:2" coordorigin="2290,384" coordsize="40,2">
              <v:shape style="position:absolute;left:2290;top:384;width:40;height:2" coordorigin="2290,384" coordsize="40,0" path="m2290,384l2329,384e" filled="false" stroked="true" strokeweight=".214789pt" strokecolor="#ff0000">
                <v:path arrowok="t"/>
              </v:shape>
            </v:group>
            <v:group style="position:absolute;left:2309;top:358;width:2;height:52" coordorigin="2309,358" coordsize="2,52">
              <v:shape style="position:absolute;left:2309;top:358;width:2;height:52" coordorigin="2309,358" coordsize="0,52" path="m2309,358l2309,410e" filled="false" stroked="true" strokeweight=".163027pt" strokecolor="#ff0000">
                <v:path arrowok="t"/>
              </v:shape>
            </v:group>
            <v:group style="position:absolute;left:2290;top:383;width:40;height:2" coordorigin="2290,383" coordsize="40,2">
              <v:shape style="position:absolute;left:2290;top:383;width:40;height:2" coordorigin="2290,383" coordsize="40,0" path="m2290,383l2329,383e" filled="false" stroked="true" strokeweight=".214789pt" strokecolor="#ff0000">
                <v:path arrowok="t"/>
              </v:shape>
            </v:group>
            <v:group style="position:absolute;left:2309;top:357;width:2;height:52" coordorigin="2309,357" coordsize="2,52">
              <v:shape style="position:absolute;left:2309;top:357;width:2;height:52" coordorigin="2309,357" coordsize="0,52" path="m2309,357l2309,409e" filled="false" stroked="true" strokeweight=".163027pt" strokecolor="#ff0000">
                <v:path arrowok="t"/>
              </v:shape>
            </v:group>
            <v:group style="position:absolute;left:2290;top:382;width:40;height:2" coordorigin="2290,382" coordsize="40,2">
              <v:shape style="position:absolute;left:2290;top:382;width:40;height:2" coordorigin="2290,382" coordsize="40,0" path="m2290,382l2329,382e" filled="false" stroked="true" strokeweight=".214789pt" strokecolor="#ff0000">
                <v:path arrowok="t"/>
              </v:shape>
            </v:group>
            <v:group style="position:absolute;left:2309;top:357;width:2;height:52" coordorigin="2309,357" coordsize="2,52">
              <v:shape style="position:absolute;left:2309;top:357;width:2;height:52" coordorigin="2309,357" coordsize="0,52" path="m2309,357l2309,408e" filled="false" stroked="true" strokeweight=".163027pt" strokecolor="#ff0000">
                <v:path arrowok="t"/>
              </v:shape>
            </v:group>
            <v:group style="position:absolute;left:2290;top:382;width:40;height:2" coordorigin="2290,382" coordsize="40,2">
              <v:shape style="position:absolute;left:2290;top:382;width:40;height:2" coordorigin="2290,382" coordsize="40,0" path="m2290,382l2329,382e" filled="false" stroked="true" strokeweight=".214789pt" strokecolor="#ff0000">
                <v:path arrowok="t"/>
              </v:shape>
            </v:group>
            <v:group style="position:absolute;left:2309;top:356;width:2;height:52" coordorigin="2309,356" coordsize="2,52">
              <v:shape style="position:absolute;left:2309;top:356;width:2;height:52" coordorigin="2309,356" coordsize="0,52" path="m2309,356l2309,407e" filled="false" stroked="true" strokeweight=".163027pt" strokecolor="#ff0000">
                <v:path arrowok="t"/>
              </v:shape>
            </v:group>
            <v:group style="position:absolute;left:2290;top:381;width:40;height:2" coordorigin="2290,381" coordsize="40,2">
              <v:shape style="position:absolute;left:2290;top:381;width:40;height:2" coordorigin="2290,381" coordsize="40,0" path="m2290,381l2329,381e" filled="false" stroked="true" strokeweight=".214789pt" strokecolor="#ff0000">
                <v:path arrowok="t"/>
              </v:shape>
            </v:group>
            <v:group style="position:absolute;left:2309;top:355;width:2;height:52" coordorigin="2309,355" coordsize="2,52">
              <v:shape style="position:absolute;left:2309;top:355;width:2;height:52" coordorigin="2309,355" coordsize="0,52" path="m2309,355l2309,407e" filled="false" stroked="true" strokeweight=".163027pt" strokecolor="#ff0000">
                <v:path arrowok="t"/>
              </v:shape>
            </v:group>
            <v:group style="position:absolute;left:2290;top:380;width:40;height:2" coordorigin="2290,380" coordsize="40,2">
              <v:shape style="position:absolute;left:2290;top:380;width:40;height:2" coordorigin="2290,380" coordsize="40,0" path="m2290,380l2329,380e" filled="false" stroked="true" strokeweight=".214789pt" strokecolor="#ff0000">
                <v:path arrowok="t"/>
              </v:shape>
            </v:group>
            <v:group style="position:absolute;left:2309;top:355;width:2;height:52" coordorigin="2309,355" coordsize="2,52">
              <v:shape style="position:absolute;left:2309;top:355;width:2;height:52" coordorigin="2309,355" coordsize="0,52" path="m2309,355l2309,406e" filled="false" stroked="true" strokeweight=".163027pt" strokecolor="#ff0000">
                <v:path arrowok="t"/>
              </v:shape>
            </v:group>
            <v:group style="position:absolute;left:2290;top:380;width:40;height:2" coordorigin="2290,380" coordsize="40,2">
              <v:shape style="position:absolute;left:2290;top:380;width:40;height:2" coordorigin="2290,380" coordsize="40,0" path="m2290,380l2329,380e" filled="false" stroked="true" strokeweight=".214789pt" strokecolor="#ff0000">
                <v:path arrowok="t"/>
              </v:shape>
            </v:group>
            <v:group style="position:absolute;left:2309;top:354;width:2;height:52" coordorigin="2309,354" coordsize="2,52">
              <v:shape style="position:absolute;left:2309;top:354;width:2;height:52" coordorigin="2309,354" coordsize="0,52" path="m2309,354l2309,405e" filled="false" stroked="true" strokeweight=".163027pt" strokecolor="#ff0000">
                <v:path arrowok="t"/>
              </v:shape>
            </v:group>
            <v:group style="position:absolute;left:2290;top:379;width:40;height:2" coordorigin="2290,379" coordsize="40,2">
              <v:shape style="position:absolute;left:2290;top:379;width:40;height:2" coordorigin="2290,379" coordsize="40,0" path="m2290,379l2329,379e" filled="false" stroked="true" strokeweight=".214789pt" strokecolor="#ff0000">
                <v:path arrowok="t"/>
              </v:shape>
            </v:group>
            <v:group style="position:absolute;left:2309;top:353;width:2;height:52" coordorigin="2309,353" coordsize="2,52">
              <v:shape style="position:absolute;left:2309;top:353;width:2;height:52" coordorigin="2309,353" coordsize="0,52" path="m2309,353l2309,405e" filled="false" stroked="true" strokeweight=".163027pt" strokecolor="#ff0000">
                <v:path arrowok="t"/>
              </v:shape>
            </v:group>
            <v:group style="position:absolute;left:2290;top:378;width:40;height:2" coordorigin="2290,378" coordsize="40,2">
              <v:shape style="position:absolute;left:2290;top:378;width:40;height:2" coordorigin="2290,378" coordsize="40,0" path="m2290,378l2329,378e" filled="false" stroked="true" strokeweight=".214789pt" strokecolor="#ff0000">
                <v:path arrowok="t"/>
              </v:shape>
            </v:group>
            <v:group style="position:absolute;left:2309;top:352;width:2;height:52" coordorigin="2309,352" coordsize="2,52">
              <v:shape style="position:absolute;left:2309;top:352;width:2;height:52" coordorigin="2309,352" coordsize="0,52" path="m2309,352l2309,404e" filled="false" stroked="true" strokeweight=".163027pt" strokecolor="#ff0000">
                <v:path arrowok="t"/>
              </v:shape>
            </v:group>
            <v:group style="position:absolute;left:2290;top:377;width:40;height:2" coordorigin="2290,377" coordsize="40,2">
              <v:shape style="position:absolute;left:2290;top:377;width:40;height:2" coordorigin="2290,377" coordsize="40,0" path="m2290,377l2329,377e" filled="false" stroked="true" strokeweight=".214789pt" strokecolor="#ff0000">
                <v:path arrowok="t"/>
              </v:shape>
            </v:group>
            <v:group style="position:absolute;left:2309;top:352;width:2;height:52" coordorigin="2309,352" coordsize="2,52">
              <v:shape style="position:absolute;left:2309;top:352;width:2;height:52" coordorigin="2309,352" coordsize="0,52" path="m2309,352l2309,403e" filled="false" stroked="true" strokeweight=".163027pt" strokecolor="#ff0000">
                <v:path arrowok="t"/>
              </v:shape>
            </v:group>
            <v:group style="position:absolute;left:2290;top:377;width:40;height:2" coordorigin="2290,377" coordsize="40,2">
              <v:shape style="position:absolute;left:2290;top:377;width:40;height:2" coordorigin="2290,377" coordsize="40,0" path="m2290,377l2329,377e" filled="false" stroked="true" strokeweight=".214789pt" strokecolor="#ff0000">
                <v:path arrowok="t"/>
              </v:shape>
            </v:group>
            <v:group style="position:absolute;left:2309;top:351;width:2;height:52" coordorigin="2309,351" coordsize="2,52">
              <v:shape style="position:absolute;left:2309;top:351;width:2;height:52" coordorigin="2309,351" coordsize="0,52" path="m2309,351l2309,402e" filled="false" stroked="true" strokeweight=".163027pt" strokecolor="#ff0000">
                <v:path arrowok="t"/>
              </v:shape>
            </v:group>
            <v:group style="position:absolute;left:2290;top:376;width:40;height:2" coordorigin="2290,376" coordsize="40,2">
              <v:shape style="position:absolute;left:2290;top:376;width:40;height:2" coordorigin="2290,376" coordsize="40,0" path="m2290,376l2329,376e" filled="false" stroked="true" strokeweight=".214789pt" strokecolor="#ff0000">
                <v:path arrowok="t"/>
              </v:shape>
            </v:group>
            <v:group style="position:absolute;left:2309;top:350;width:2;height:52" coordorigin="2309,350" coordsize="2,52">
              <v:shape style="position:absolute;left:2309;top:350;width:2;height:52" coordorigin="2309,350" coordsize="0,52" path="m2309,350l2309,402e" filled="false" stroked="true" strokeweight=".163027pt" strokecolor="#ff0000">
                <v:path arrowok="t"/>
              </v:shape>
            </v:group>
            <v:group style="position:absolute;left:2290;top:375;width:40;height:2" coordorigin="2290,375" coordsize="40,2">
              <v:shape style="position:absolute;left:2290;top:375;width:40;height:2" coordorigin="2290,375" coordsize="40,0" path="m2290,375l2329,375e" filled="false" stroked="true" strokeweight=".214789pt" strokecolor="#ff0000">
                <v:path arrowok="t"/>
              </v:shape>
            </v:group>
            <v:group style="position:absolute;left:2309;top:349;width:2;height:52" coordorigin="2309,349" coordsize="2,52">
              <v:shape style="position:absolute;left:2309;top:349;width:2;height:52" coordorigin="2309,349" coordsize="0,52" path="m2309,349l2309,401e" filled="false" stroked="true" strokeweight=".163027pt" strokecolor="#ff0000">
                <v:path arrowok="t"/>
              </v:shape>
            </v:group>
            <v:group style="position:absolute;left:2290;top:374;width:40;height:2" coordorigin="2290,374" coordsize="40,2">
              <v:shape style="position:absolute;left:2290;top:374;width:40;height:2" coordorigin="2290,374" coordsize="40,0" path="m2290,374l2329,374e" filled="false" stroked="true" strokeweight=".214789pt" strokecolor="#ff0000">
                <v:path arrowok="t"/>
              </v:shape>
            </v:group>
            <v:group style="position:absolute;left:2309;top:349;width:2;height:52" coordorigin="2309,349" coordsize="2,52">
              <v:shape style="position:absolute;left:2309;top:349;width:2;height:52" coordorigin="2309,349" coordsize="0,52" path="m2309,349l2309,400e" filled="false" stroked="true" strokeweight=".163027pt" strokecolor="#ff0000">
                <v:path arrowok="t"/>
              </v:shape>
            </v:group>
            <v:group style="position:absolute;left:2290;top:374;width:40;height:2" coordorigin="2290,374" coordsize="40,2">
              <v:shape style="position:absolute;left:2290;top:374;width:40;height:2" coordorigin="2290,374" coordsize="40,0" path="m2290,374l2329,374e" filled="false" stroked="true" strokeweight=".214789pt" strokecolor="#ff0000">
                <v:path arrowok="t"/>
              </v:shape>
            </v:group>
            <v:group style="position:absolute;left:2309;top:348;width:2;height:52" coordorigin="2309,348" coordsize="2,52">
              <v:shape style="position:absolute;left:2309;top:348;width:2;height:52" coordorigin="2309,348" coordsize="0,52" path="m2309,348l2309,399e" filled="false" stroked="true" strokeweight=".163027pt" strokecolor="#ff0000">
                <v:path arrowok="t"/>
              </v:shape>
            </v:group>
            <v:group style="position:absolute;left:2290;top:373;width:40;height:2" coordorigin="2290,373" coordsize="40,2">
              <v:shape style="position:absolute;left:2290;top:373;width:40;height:2" coordorigin="2290,373" coordsize="40,0" path="m2290,373l2329,373e" filled="false" stroked="true" strokeweight=".214789pt" strokecolor="#ff0000">
                <v:path arrowok="t"/>
              </v:shape>
            </v:group>
            <v:group style="position:absolute;left:2309;top:347;width:2;height:52" coordorigin="2309,347" coordsize="2,52">
              <v:shape style="position:absolute;left:2309;top:347;width:2;height:52" coordorigin="2309,347" coordsize="0,52" path="m2309,347l2309,399e" filled="false" stroked="true" strokeweight=".163027pt" strokecolor="#ff0000">
                <v:path arrowok="t"/>
              </v:shape>
            </v:group>
            <v:group style="position:absolute;left:2290;top:372;width:40;height:2" coordorigin="2290,372" coordsize="40,2">
              <v:shape style="position:absolute;left:2290;top:372;width:40;height:2" coordorigin="2290,372" coordsize="40,0" path="m2290,372l2329,372e" filled="false" stroked="true" strokeweight=".214789pt" strokecolor="#ff0000">
                <v:path arrowok="t"/>
              </v:shape>
            </v:group>
            <v:group style="position:absolute;left:2309;top:347;width:2;height:52" coordorigin="2309,347" coordsize="2,52">
              <v:shape style="position:absolute;left:2309;top:347;width:2;height:52" coordorigin="2309,347" coordsize="0,52" path="m2309,347l2309,398e" filled="false" stroked="true" strokeweight=".163027pt" strokecolor="#ff0000">
                <v:path arrowok="t"/>
              </v:shape>
            </v:group>
            <v:group style="position:absolute;left:2290;top:372;width:40;height:2" coordorigin="2290,372" coordsize="40,2">
              <v:shape style="position:absolute;left:2290;top:372;width:40;height:2" coordorigin="2290,372" coordsize="40,0" path="m2290,372l2329,372e" filled="false" stroked="true" strokeweight=".214789pt" strokecolor="#ff0000">
                <v:path arrowok="t"/>
              </v:shape>
            </v:group>
            <v:group style="position:absolute;left:2309;top:346;width:2;height:52" coordorigin="2309,346" coordsize="2,52">
              <v:shape style="position:absolute;left:2309;top:346;width:2;height:52" coordorigin="2309,346" coordsize="0,52" path="m2309,346l2309,397e" filled="false" stroked="true" strokeweight=".163027pt" strokecolor="#ff0000">
                <v:path arrowok="t"/>
              </v:shape>
            </v:group>
            <v:group style="position:absolute;left:2290;top:371;width:40;height:2" coordorigin="2290,371" coordsize="40,2">
              <v:shape style="position:absolute;left:2290;top:371;width:40;height:2" coordorigin="2290,371" coordsize="40,0" path="m2290,371l2329,371e" filled="false" stroked="true" strokeweight=".214789pt" strokecolor="#ff0000">
                <v:path arrowok="t"/>
              </v:shape>
            </v:group>
            <v:group style="position:absolute;left:2309;top:345;width:2;height:52" coordorigin="2309,345" coordsize="2,52">
              <v:shape style="position:absolute;left:2309;top:345;width:2;height:52" coordorigin="2309,345" coordsize="0,52" path="m2309,345l2309,397e" filled="false" stroked="true" strokeweight=".163027pt" strokecolor="#ff0000">
                <v:path arrowok="t"/>
              </v:shape>
            </v:group>
            <v:group style="position:absolute;left:2290;top:370;width:40;height:2" coordorigin="2290,370" coordsize="40,2">
              <v:shape style="position:absolute;left:2290;top:370;width:40;height:2" coordorigin="2290,370" coordsize="40,0" path="m2290,370l2329,370e" filled="false" stroked="true" strokeweight=".214789pt" strokecolor="#ff0000">
                <v:path arrowok="t"/>
              </v:shape>
            </v:group>
            <v:group style="position:absolute;left:2309;top:344;width:2;height:52" coordorigin="2309,344" coordsize="2,52">
              <v:shape style="position:absolute;left:2309;top:344;width:2;height:52" coordorigin="2309,344" coordsize="0,52" path="m2309,344l2309,396e" filled="false" stroked="true" strokeweight=".163027pt" strokecolor="#ff0000">
                <v:path arrowok="t"/>
              </v:shape>
            </v:group>
            <v:group style="position:absolute;left:2290;top:369;width:40;height:2" coordorigin="2290,369" coordsize="40,2">
              <v:shape style="position:absolute;left:2290;top:369;width:40;height:2" coordorigin="2290,369" coordsize="40,0" path="m2290,369l2329,369e" filled="false" stroked="true" strokeweight=".214789pt" strokecolor="#ff0000">
                <v:path arrowok="t"/>
              </v:shape>
            </v:group>
            <v:group style="position:absolute;left:2309;top:344;width:2;height:52" coordorigin="2309,344" coordsize="2,52">
              <v:shape style="position:absolute;left:2309;top:344;width:2;height:52" coordorigin="2309,344" coordsize="0,52" path="m2309,344l2309,395e" filled="false" stroked="true" strokeweight=".163027pt" strokecolor="#ff0000">
                <v:path arrowok="t"/>
              </v:shape>
            </v:group>
            <v:group style="position:absolute;left:2290;top:369;width:40;height:2" coordorigin="2290,369" coordsize="40,2">
              <v:shape style="position:absolute;left:2290;top:369;width:40;height:2" coordorigin="2290,369" coordsize="40,0" path="m2290,369l2329,369e" filled="false" stroked="true" strokeweight=".214789pt" strokecolor="#ff0000">
                <v:path arrowok="t"/>
              </v:shape>
            </v:group>
            <v:group style="position:absolute;left:2309;top:343;width:2;height:52" coordorigin="2309,343" coordsize="2,52">
              <v:shape style="position:absolute;left:2309;top:343;width:2;height:52" coordorigin="2309,343" coordsize="0,52" path="m2309,343l2309,394e" filled="false" stroked="true" strokeweight=".163027pt" strokecolor="#ff0000">
                <v:path arrowok="t"/>
              </v:shape>
            </v:group>
            <v:group style="position:absolute;left:2290;top:368;width:40;height:2" coordorigin="2290,368" coordsize="40,2">
              <v:shape style="position:absolute;left:2290;top:368;width:40;height:2" coordorigin="2290,368" coordsize="40,0" path="m2290,368l2329,368e" filled="false" stroked="true" strokeweight=".214789pt" strokecolor="#ff0000">
                <v:path arrowok="t"/>
              </v:shape>
            </v:group>
            <v:group style="position:absolute;left:2309;top:342;width:2;height:52" coordorigin="2309,342" coordsize="2,52">
              <v:shape style="position:absolute;left:2309;top:342;width:2;height:52" coordorigin="2309,342" coordsize="0,52" path="m2309,342l2309,394e" filled="false" stroked="true" strokeweight=".163027pt" strokecolor="#ff0000">
                <v:path arrowok="t"/>
              </v:shape>
            </v:group>
            <v:group style="position:absolute;left:2290;top:367;width:40;height:2" coordorigin="2290,367" coordsize="40,2">
              <v:shape style="position:absolute;left:2290;top:367;width:40;height:2" coordorigin="2290,367" coordsize="40,0" path="m2290,367l2329,367e" filled="false" stroked="true" strokeweight=".214789pt" strokecolor="#ff0000">
                <v:path arrowok="t"/>
              </v:shape>
            </v:group>
            <v:group style="position:absolute;left:2309;top:342;width:2;height:52" coordorigin="2309,342" coordsize="2,52">
              <v:shape style="position:absolute;left:2309;top:342;width:2;height:52" coordorigin="2309,342" coordsize="0,52" path="m2309,342l2309,393e" filled="false" stroked="true" strokeweight=".163027pt" strokecolor="#ff0000">
                <v:path arrowok="t"/>
              </v:shape>
            </v:group>
            <v:group style="position:absolute;left:2290;top:367;width:40;height:2" coordorigin="2290,367" coordsize="40,2">
              <v:shape style="position:absolute;left:2290;top:367;width:40;height:2" coordorigin="2290,367" coordsize="40,0" path="m2290,367l2329,367e" filled="false" stroked="true" strokeweight=".214789pt" strokecolor="#ff0000">
                <v:path arrowok="t"/>
              </v:shape>
            </v:group>
            <v:group style="position:absolute;left:2309;top:341;width:2;height:52" coordorigin="2309,341" coordsize="2,52">
              <v:shape style="position:absolute;left:2309;top:341;width:2;height:52" coordorigin="2309,341" coordsize="0,52" path="m2309,341l2309,392e" filled="false" stroked="true" strokeweight=".163027pt" strokecolor="#ff0000">
                <v:path arrowok="t"/>
              </v:shape>
            </v:group>
            <v:group style="position:absolute;left:2290;top:366;width:40;height:2" coordorigin="2290,366" coordsize="40,2">
              <v:shape style="position:absolute;left:2290;top:366;width:40;height:2" coordorigin="2290,366" coordsize="40,0" path="m2290,366l2329,366e" filled="false" stroked="true" strokeweight=".214789pt" strokecolor="#ff0000">
                <v:path arrowok="t"/>
              </v:shape>
            </v:group>
            <v:group style="position:absolute;left:2309;top:340;width:2;height:52" coordorigin="2309,340" coordsize="2,52">
              <v:shape style="position:absolute;left:2309;top:340;width:2;height:52" coordorigin="2309,340" coordsize="0,52" path="m2309,340l2309,392e" filled="false" stroked="true" strokeweight=".163027pt" strokecolor="#ff0000">
                <v:path arrowok="t"/>
              </v:shape>
            </v:group>
            <v:group style="position:absolute;left:2290;top:365;width:40;height:2" coordorigin="2290,365" coordsize="40,2">
              <v:shape style="position:absolute;left:2290;top:365;width:40;height:2" coordorigin="2290,365" coordsize="40,0" path="m2290,365l2329,365e" filled="false" stroked="true" strokeweight=".214789pt" strokecolor="#ff0000">
                <v:path arrowok="t"/>
              </v:shape>
            </v:group>
            <v:group style="position:absolute;left:2309;top:339;width:2;height:52" coordorigin="2309,339" coordsize="2,52">
              <v:shape style="position:absolute;left:2309;top:339;width:2;height:52" coordorigin="2309,339" coordsize="0,52" path="m2309,339l2309,391e" filled="false" stroked="true" strokeweight=".163027pt" strokecolor="#ff0000">
                <v:path arrowok="t"/>
              </v:shape>
            </v:group>
            <v:group style="position:absolute;left:2290;top:364;width:40;height:2" coordorigin="2290,364" coordsize="40,2">
              <v:shape style="position:absolute;left:2290;top:364;width:40;height:2" coordorigin="2290,364" coordsize="40,0" path="m2290,364l2329,364e" filled="false" stroked="true" strokeweight=".214789pt" strokecolor="#ff0000">
                <v:path arrowok="t"/>
              </v:shape>
            </v:group>
            <v:group style="position:absolute;left:2309;top:339;width:2;height:52" coordorigin="2309,339" coordsize="2,52">
              <v:shape style="position:absolute;left:2309;top:339;width:2;height:52" coordorigin="2309,339" coordsize="0,52" path="m2309,339l2309,390e" filled="false" stroked="true" strokeweight=".163027pt" strokecolor="#ff0000">
                <v:path arrowok="t"/>
              </v:shape>
            </v:group>
            <v:group style="position:absolute;left:2290;top:364;width:40;height:2" coordorigin="2290,364" coordsize="40,2">
              <v:shape style="position:absolute;left:2290;top:364;width:40;height:2" coordorigin="2290,364" coordsize="40,0" path="m2290,364l2329,364e" filled="false" stroked="true" strokeweight=".214789pt" strokecolor="#ff0000">
                <v:path arrowok="t"/>
              </v:shape>
            </v:group>
            <v:group style="position:absolute;left:2309;top:338;width:2;height:52" coordorigin="2309,338" coordsize="2,52">
              <v:shape style="position:absolute;left:2309;top:338;width:2;height:52" coordorigin="2309,338" coordsize="0,52" path="m2309,338l2309,389e" filled="false" stroked="true" strokeweight=".163027pt" strokecolor="#ff0000">
                <v:path arrowok="t"/>
              </v:shape>
            </v:group>
            <v:group style="position:absolute;left:2290;top:363;width:40;height:2" coordorigin="2290,363" coordsize="40,2">
              <v:shape style="position:absolute;left:2290;top:363;width:40;height:2" coordorigin="2290,363" coordsize="40,0" path="m2290,363l2329,363e" filled="false" stroked="true" strokeweight=".214789pt" strokecolor="#ff0000">
                <v:path arrowok="t"/>
              </v:shape>
            </v:group>
            <v:group style="position:absolute;left:2309;top:337;width:2;height:52" coordorigin="2309,337" coordsize="2,52">
              <v:shape style="position:absolute;left:2309;top:337;width:2;height:52" coordorigin="2309,337" coordsize="0,52" path="m2309,337l2309,389e" filled="false" stroked="true" strokeweight=".163027pt" strokecolor="#ff0000">
                <v:path arrowok="t"/>
              </v:shape>
            </v:group>
            <v:group style="position:absolute;left:2290;top:362;width:40;height:2" coordorigin="2290,362" coordsize="40,2">
              <v:shape style="position:absolute;left:2290;top:362;width:40;height:2" coordorigin="2290,362" coordsize="40,0" path="m2290,362l2329,362e" filled="false" stroked="true" strokeweight=".214789pt" strokecolor="#ff0000">
                <v:path arrowok="t"/>
              </v:shape>
            </v:group>
            <v:group style="position:absolute;left:2309;top:336;width:2;height:52" coordorigin="2309,336" coordsize="2,52">
              <v:shape style="position:absolute;left:2309;top:336;width:2;height:52" coordorigin="2309,336" coordsize="0,52" path="m2309,336l2309,388e" filled="false" stroked="true" strokeweight=".163027pt" strokecolor="#ff0000">
                <v:path arrowok="t"/>
              </v:shape>
            </v:group>
            <v:group style="position:absolute;left:2290;top:361;width:40;height:2" coordorigin="2290,361" coordsize="40,2">
              <v:shape style="position:absolute;left:2290;top:361;width:40;height:2" coordorigin="2290,361" coordsize="40,0" path="m2290,361l2329,361e" filled="false" stroked="true" strokeweight=".214789pt" strokecolor="#ff0000">
                <v:path arrowok="t"/>
              </v:shape>
            </v:group>
            <v:group style="position:absolute;left:2309;top:336;width:2;height:52" coordorigin="2309,336" coordsize="2,52">
              <v:shape style="position:absolute;left:2309;top:336;width:2;height:52" coordorigin="2309,336" coordsize="0,52" path="m2309,336l2309,387e" filled="false" stroked="true" strokeweight=".163027pt" strokecolor="#ff0000">
                <v:path arrowok="t"/>
              </v:shape>
            </v:group>
            <v:group style="position:absolute;left:2290;top:361;width:40;height:2" coordorigin="2290,361" coordsize="40,2">
              <v:shape style="position:absolute;left:2290;top:361;width:40;height:2" coordorigin="2290,361" coordsize="40,0" path="m2290,361l2329,361e" filled="false" stroked="true" strokeweight=".214789pt" strokecolor="#ff0000">
                <v:path arrowok="t"/>
              </v:shape>
            </v:group>
            <v:group style="position:absolute;left:2309;top:335;width:2;height:52" coordorigin="2309,335" coordsize="2,52">
              <v:shape style="position:absolute;left:2309;top:335;width:2;height:52" coordorigin="2309,335" coordsize="0,52" path="m2309,335l2309,386e" filled="false" stroked="true" strokeweight=".163027pt" strokecolor="#ff0000">
                <v:path arrowok="t"/>
              </v:shape>
            </v:group>
            <v:group style="position:absolute;left:2290;top:360;width:40;height:2" coordorigin="2290,360" coordsize="40,2">
              <v:shape style="position:absolute;left:2290;top:360;width:40;height:2" coordorigin="2290,360" coordsize="40,0" path="m2290,360l2329,360e" filled="false" stroked="true" strokeweight=".214789pt" strokecolor="#ff0000">
                <v:path arrowok="t"/>
              </v:shape>
            </v:group>
            <v:group style="position:absolute;left:2309;top:334;width:2;height:52" coordorigin="2309,334" coordsize="2,52">
              <v:shape style="position:absolute;left:2309;top:334;width:2;height:52" coordorigin="2309,334" coordsize="0,52" path="m2309,334l2309,386e" filled="false" stroked="true" strokeweight=".163027pt" strokecolor="#ff0000">
                <v:path arrowok="t"/>
              </v:shape>
            </v:group>
            <v:group style="position:absolute;left:2290;top:359;width:40;height:2" coordorigin="2290,359" coordsize="40,2">
              <v:shape style="position:absolute;left:2290;top:359;width:40;height:2" coordorigin="2290,359" coordsize="40,0" path="m2290,359l2329,359e" filled="false" stroked="true" strokeweight=".214789pt" strokecolor="#ff0000">
                <v:path arrowok="t"/>
              </v:shape>
            </v:group>
            <v:group style="position:absolute;left:2309;top:334;width:2;height:52" coordorigin="2309,334" coordsize="2,52">
              <v:shape style="position:absolute;left:2309;top:334;width:2;height:52" coordorigin="2309,334" coordsize="0,52" path="m2309,334l2309,385e" filled="false" stroked="true" strokeweight=".163027pt" strokecolor="#ff0000">
                <v:path arrowok="t"/>
              </v:shape>
            </v:group>
            <v:group style="position:absolute;left:2290;top:359;width:40;height:2" coordorigin="2290,359" coordsize="40,2">
              <v:shape style="position:absolute;left:2290;top:359;width:40;height:2" coordorigin="2290,359" coordsize="40,0" path="m2290,359l2329,359e" filled="false" stroked="true" strokeweight=".214789pt" strokecolor="#ff0000">
                <v:path arrowok="t"/>
              </v:shape>
            </v:group>
            <v:group style="position:absolute;left:2309;top:333;width:2;height:52" coordorigin="2309,333" coordsize="2,52">
              <v:shape style="position:absolute;left:2309;top:333;width:2;height:52" coordorigin="2309,333" coordsize="0,52" path="m2309,333l2309,384e" filled="false" stroked="true" strokeweight=".163027pt" strokecolor="#ff0000">
                <v:path arrowok="t"/>
              </v:shape>
            </v:group>
            <v:group style="position:absolute;left:2290;top:358;width:40;height:2" coordorigin="2290,358" coordsize="40,2">
              <v:shape style="position:absolute;left:2290;top:358;width:40;height:2" coordorigin="2290,358" coordsize="40,0" path="m2290,358l2329,358e" filled="false" stroked="true" strokeweight=".214789pt" strokecolor="#ff0000">
                <v:path arrowok="t"/>
              </v:shape>
            </v:group>
            <v:group style="position:absolute;left:2309;top:333;width:2;height:52" coordorigin="2309,333" coordsize="2,52">
              <v:shape style="position:absolute;left:2309;top:333;width:2;height:52" coordorigin="2309,333" coordsize="0,52" path="m2309,333l2309,384e" filled="false" stroked="true" strokeweight=".163027pt" strokecolor="#ff0000">
                <v:path arrowok="t"/>
              </v:shape>
            </v:group>
            <v:group style="position:absolute;left:2290;top:358;width:40;height:2" coordorigin="2290,358" coordsize="40,2">
              <v:shape style="position:absolute;left:2290;top:358;width:40;height:2" coordorigin="2290,358" coordsize="40,0" path="m2290,358l2329,358e" filled="false" stroked="true" strokeweight=".214789pt" strokecolor="#ff0000">
                <v:path arrowok="t"/>
              </v:shape>
            </v:group>
            <v:group style="position:absolute;left:2309;top:332;width:2;height:52" coordorigin="2309,332" coordsize="2,52">
              <v:shape style="position:absolute;left:2309;top:332;width:2;height:52" coordorigin="2309,332" coordsize="0,52" path="m2309,332l2309,384e" filled="false" stroked="true" strokeweight=".163027pt" strokecolor="#ff0000">
                <v:path arrowok="t"/>
              </v:shape>
            </v:group>
            <v:group style="position:absolute;left:2290;top:357;width:40;height:2" coordorigin="2290,357" coordsize="40,2">
              <v:shape style="position:absolute;left:2290;top:357;width:40;height:2" coordorigin="2290,357" coordsize="40,0" path="m2290,357l2329,357e" filled="false" stroked="true" strokeweight=".214789pt" strokecolor="#ff0000">
                <v:path arrowok="t"/>
              </v:shape>
            </v:group>
            <v:group style="position:absolute;left:2309;top:331;width:2;height:52" coordorigin="2309,331" coordsize="2,52">
              <v:shape style="position:absolute;left:2309;top:331;width:2;height:52" coordorigin="2309,331" coordsize="0,52" path="m2309,331l2309,383e" filled="false" stroked="true" strokeweight=".163027pt" strokecolor="#ff0000">
                <v:path arrowok="t"/>
              </v:shape>
            </v:group>
            <v:group style="position:absolute;left:2290;top:356;width:40;height:2" coordorigin="2290,356" coordsize="40,2">
              <v:shape style="position:absolute;left:2290;top:356;width:40;height:2" coordorigin="2290,356" coordsize="40,0" path="m2290,356l2329,356e" filled="false" stroked="true" strokeweight=".214789pt" strokecolor="#ff0000">
                <v:path arrowok="t"/>
              </v:shape>
            </v:group>
            <v:group style="position:absolute;left:2309;top:331;width:2;height:52" coordorigin="2309,331" coordsize="2,52">
              <v:shape style="position:absolute;left:2309;top:331;width:2;height:52" coordorigin="2309,331" coordsize="0,52" path="m2309,331l2309,382e" filled="false" stroked="true" strokeweight=".163027pt" strokecolor="#ff0000">
                <v:path arrowok="t"/>
              </v:shape>
            </v:group>
            <v:group style="position:absolute;left:2290;top:356;width:40;height:2" coordorigin="2290,356" coordsize="40,2">
              <v:shape style="position:absolute;left:2290;top:356;width:40;height:2" coordorigin="2290,356" coordsize="40,0" path="m2290,356l2329,356e" filled="false" stroked="true" strokeweight=".214789pt" strokecolor="#ff0000">
                <v:path arrowok="t"/>
              </v:shape>
            </v:group>
            <v:group style="position:absolute;left:2309;top:330;width:2;height:52" coordorigin="2309,330" coordsize="2,52">
              <v:shape style="position:absolute;left:2309;top:330;width:2;height:52" coordorigin="2309,330" coordsize="0,52" path="m2309,330l2309,381e" filled="false" stroked="true" strokeweight=".163027pt" strokecolor="#ff0000">
                <v:path arrowok="t"/>
              </v:shape>
            </v:group>
            <v:group style="position:absolute;left:2290;top:355;width:40;height:2" coordorigin="2290,355" coordsize="40,2">
              <v:shape style="position:absolute;left:2290;top:355;width:40;height:2" coordorigin="2290,355" coordsize="40,0" path="m2290,355l2329,355e" filled="false" stroked="true" strokeweight=".214789pt" strokecolor="#ff0000">
                <v:path arrowok="t"/>
              </v:shape>
            </v:group>
            <v:group style="position:absolute;left:2309;top:329;width:2;height:52" coordorigin="2309,329" coordsize="2,52">
              <v:shape style="position:absolute;left:2309;top:329;width:2;height:52" coordorigin="2309,329" coordsize="0,52" path="m2309,329l2309,381e" filled="false" stroked="true" strokeweight=".163027pt" strokecolor="#ff0000">
                <v:path arrowok="t"/>
              </v:shape>
            </v:group>
            <v:group style="position:absolute;left:2290;top:354;width:40;height:2" coordorigin="2290,354" coordsize="40,2">
              <v:shape style="position:absolute;left:2290;top:354;width:40;height:2" coordorigin="2290,354" coordsize="40,0" path="m2290,354l2329,354e" filled="false" stroked="true" strokeweight=".214789pt" strokecolor="#ff0000">
                <v:path arrowok="t"/>
              </v:shape>
            </v:group>
            <v:group style="position:absolute;left:2309;top:328;width:2;height:52" coordorigin="2309,328" coordsize="2,52">
              <v:shape style="position:absolute;left:2309;top:328;width:2;height:52" coordorigin="2309,328" coordsize="0,52" path="m2309,328l2309,380e" filled="false" stroked="true" strokeweight=".163027pt" strokecolor="#ff0000">
                <v:path arrowok="t"/>
              </v:shape>
            </v:group>
            <v:group style="position:absolute;left:2290;top:353;width:40;height:2" coordorigin="2290,353" coordsize="40,2">
              <v:shape style="position:absolute;left:2290;top:353;width:40;height:2" coordorigin="2290,353" coordsize="40,0" path="m2290,353l2329,353e" filled="false" stroked="true" strokeweight=".214789pt" strokecolor="#ff0000">
                <v:path arrowok="t"/>
              </v:shape>
            </v:group>
            <v:group style="position:absolute;left:2309;top:328;width:2;height:52" coordorigin="2309,328" coordsize="2,52">
              <v:shape style="position:absolute;left:2309;top:328;width:2;height:52" coordorigin="2309,328" coordsize="0,52" path="m2309,328l2309,379e" filled="false" stroked="true" strokeweight=".163027pt" strokecolor="#ff0000">
                <v:path arrowok="t"/>
              </v:shape>
            </v:group>
            <v:group style="position:absolute;left:2290;top:353;width:40;height:2" coordorigin="2290,353" coordsize="40,2">
              <v:shape style="position:absolute;left:2290;top:353;width:40;height:2" coordorigin="2290,353" coordsize="40,0" path="m2290,353l2329,353e" filled="false" stroked="true" strokeweight=".214789pt" strokecolor="#ff0000">
                <v:path arrowok="t"/>
              </v:shape>
            </v:group>
            <v:group style="position:absolute;left:2309;top:327;width:2;height:52" coordorigin="2309,327" coordsize="2,52">
              <v:shape style="position:absolute;left:2309;top:327;width:2;height:52" coordorigin="2309,327" coordsize="0,52" path="m2309,327l2309,378e" filled="false" stroked="true" strokeweight=".163027pt" strokecolor="#ff0000">
                <v:path arrowok="t"/>
              </v:shape>
            </v:group>
            <v:group style="position:absolute;left:2290;top:352;width:40;height:2" coordorigin="2290,352" coordsize="40,2">
              <v:shape style="position:absolute;left:2290;top:352;width:40;height:2" coordorigin="2290,352" coordsize="40,0" path="m2290,352l2329,352e" filled="false" stroked="true" strokeweight=".214789pt" strokecolor="#ff0000">
                <v:path arrowok="t"/>
              </v:shape>
            </v:group>
            <v:group style="position:absolute;left:2309;top:326;width:2;height:52" coordorigin="2309,326" coordsize="2,52">
              <v:shape style="position:absolute;left:2309;top:326;width:2;height:52" coordorigin="2309,326" coordsize="0,52" path="m2309,326l2309,378e" filled="false" stroked="true" strokeweight=".163027pt" strokecolor="#ff0000">
                <v:path arrowok="t"/>
              </v:shape>
            </v:group>
            <v:group style="position:absolute;left:2290;top:351;width:40;height:2" coordorigin="2290,351" coordsize="40,2">
              <v:shape style="position:absolute;left:2290;top:351;width:40;height:2" coordorigin="2290,351" coordsize="40,0" path="m2290,351l2329,351e" filled="false" stroked="true" strokeweight=".214789pt" strokecolor="#ff0000">
                <v:path arrowok="t"/>
              </v:shape>
            </v:group>
            <v:group style="position:absolute;left:2309;top:326;width:2;height:52" coordorigin="2309,326" coordsize="2,52">
              <v:shape style="position:absolute;left:2309;top:326;width:2;height:52" coordorigin="2309,326" coordsize="0,52" path="m2309,326l2309,377e" filled="false" stroked="true" strokeweight=".163027pt" strokecolor="#ff0000">
                <v:path arrowok="t"/>
              </v:shape>
            </v:group>
            <v:group style="position:absolute;left:2290;top:351;width:40;height:2" coordorigin="2290,351" coordsize="40,2">
              <v:shape style="position:absolute;left:2290;top:351;width:40;height:2" coordorigin="2290,351" coordsize="40,0" path="m2290,351l2329,351e" filled="false" stroked="true" strokeweight=".214789pt" strokecolor="#ff0000">
                <v:path arrowok="t"/>
              </v:shape>
            </v:group>
            <v:group style="position:absolute;left:2309;top:325;width:2;height:52" coordorigin="2309,325" coordsize="2,52">
              <v:shape style="position:absolute;left:2309;top:325;width:2;height:52" coordorigin="2309,325" coordsize="0,52" path="m2309,325l2309,376e" filled="false" stroked="true" strokeweight=".163027pt" strokecolor="#ff0000">
                <v:path arrowok="t"/>
              </v:shape>
            </v:group>
            <v:group style="position:absolute;left:2290;top:350;width:40;height:2" coordorigin="2290,350" coordsize="40,2">
              <v:shape style="position:absolute;left:2290;top:350;width:40;height:2" coordorigin="2290,350" coordsize="40,0" path="m2290,350l2329,350e" filled="false" stroked="true" strokeweight=".214789pt" strokecolor="#ff0000">
                <v:path arrowok="t"/>
              </v:shape>
            </v:group>
            <v:group style="position:absolute;left:2309;top:324;width:2;height:52" coordorigin="2309,324" coordsize="2,52">
              <v:shape style="position:absolute;left:2309;top:324;width:2;height:52" coordorigin="2309,324" coordsize="0,52" path="m2309,324l2309,376e" filled="false" stroked="true" strokeweight=".163027pt" strokecolor="#ff0000">
                <v:path arrowok="t"/>
              </v:shape>
            </v:group>
            <v:group style="position:absolute;left:2290;top:349;width:40;height:2" coordorigin="2290,349" coordsize="40,2">
              <v:shape style="position:absolute;left:2290;top:349;width:40;height:2" coordorigin="2290,349" coordsize="40,0" path="m2290,349l2329,349e" filled="false" stroked="true" strokeweight=".214789pt" strokecolor="#ff0000">
                <v:path arrowok="t"/>
              </v:shape>
            </v:group>
            <v:group style="position:absolute;left:2309;top:323;width:2;height:52" coordorigin="2309,323" coordsize="2,52">
              <v:shape style="position:absolute;left:2309;top:323;width:2;height:52" coordorigin="2309,323" coordsize="0,52" path="m2309,323l2309,375e" filled="false" stroked="true" strokeweight=".163027pt" strokecolor="#ff0000">
                <v:path arrowok="t"/>
              </v:shape>
            </v:group>
            <v:group style="position:absolute;left:2290;top:348;width:40;height:2" coordorigin="2290,348" coordsize="40,2">
              <v:shape style="position:absolute;left:2290;top:348;width:40;height:2" coordorigin="2290,348" coordsize="40,0" path="m2290,348l2329,348e" filled="false" stroked="true" strokeweight=".214789pt" strokecolor="#ff0000">
                <v:path arrowok="t"/>
              </v:shape>
            </v:group>
            <v:group style="position:absolute;left:2309;top:323;width:2;height:52" coordorigin="2309,323" coordsize="2,52">
              <v:shape style="position:absolute;left:2309;top:323;width:2;height:52" coordorigin="2309,323" coordsize="0,52" path="m2309,323l2309,374e" filled="false" stroked="true" strokeweight=".163027pt" strokecolor="#ff0000">
                <v:path arrowok="t"/>
              </v:shape>
            </v:group>
            <v:group style="position:absolute;left:2290;top:348;width:40;height:2" coordorigin="2290,348" coordsize="40,2">
              <v:shape style="position:absolute;left:2290;top:348;width:40;height:2" coordorigin="2290,348" coordsize="40,0" path="m2290,348l2329,348e" filled="false" stroked="true" strokeweight=".214789pt" strokecolor="#ff0000">
                <v:path arrowok="t"/>
              </v:shape>
            </v:group>
            <v:group style="position:absolute;left:2309;top:322;width:2;height:52" coordorigin="2309,322" coordsize="2,52">
              <v:shape style="position:absolute;left:2309;top:322;width:2;height:52" coordorigin="2309,322" coordsize="0,52" path="m2309,322l2309,373e" filled="false" stroked="true" strokeweight=".163027pt" strokecolor="#ff0000">
                <v:path arrowok="t"/>
              </v:shape>
            </v:group>
            <v:group style="position:absolute;left:2290;top:347;width:40;height:2" coordorigin="2290,347" coordsize="40,2">
              <v:shape style="position:absolute;left:2290;top:347;width:40;height:2" coordorigin="2290,347" coordsize="40,0" path="m2290,347l2329,347e" filled="false" stroked="true" strokeweight=".214789pt" strokecolor="#ff0000">
                <v:path arrowok="t"/>
              </v:shape>
            </v:group>
            <v:group style="position:absolute;left:2309;top:321;width:2;height:52" coordorigin="2309,321" coordsize="2,52">
              <v:shape style="position:absolute;left:2309;top:321;width:2;height:52" coordorigin="2309,321" coordsize="0,52" path="m2309,321l2309,373e" filled="false" stroked="true" strokeweight=".163027pt" strokecolor="#ff0000">
                <v:path arrowok="t"/>
              </v:shape>
            </v:group>
            <v:group style="position:absolute;left:2290;top:346;width:40;height:2" coordorigin="2290,346" coordsize="40,2">
              <v:shape style="position:absolute;left:2290;top:346;width:40;height:2" coordorigin="2290,346" coordsize="40,0" path="m2290,346l2329,346e" filled="false" stroked="true" strokeweight=".214789pt" strokecolor="#ff0000">
                <v:path arrowok="t"/>
              </v:shape>
            </v:group>
            <v:group style="position:absolute;left:2309;top:321;width:2;height:52" coordorigin="2309,321" coordsize="2,52">
              <v:shape style="position:absolute;left:2309;top:321;width:2;height:52" coordorigin="2309,321" coordsize="0,52" path="m2309,321l2309,372e" filled="false" stroked="true" strokeweight=".163027pt" strokecolor="#ff0000">
                <v:path arrowok="t"/>
              </v:shape>
            </v:group>
            <v:group style="position:absolute;left:2290;top:346;width:40;height:2" coordorigin="2290,346" coordsize="40,2">
              <v:shape style="position:absolute;left:2290;top:346;width:40;height:2" coordorigin="2290,346" coordsize="40,0" path="m2290,346l2329,346e" filled="false" stroked="true" strokeweight=".214789pt" strokecolor="#ff0000">
                <v:path arrowok="t"/>
              </v:shape>
            </v:group>
            <v:group style="position:absolute;left:2309;top:320;width:2;height:52" coordorigin="2309,320" coordsize="2,52">
              <v:shape style="position:absolute;left:2309;top:320;width:2;height:52" coordorigin="2309,320" coordsize="0,52" path="m2309,320l2309,371e" filled="false" stroked="true" strokeweight=".163027pt" strokecolor="#ff0000">
                <v:path arrowok="t"/>
              </v:shape>
            </v:group>
            <v:group style="position:absolute;left:2290;top:345;width:40;height:2" coordorigin="2290,345" coordsize="40,2">
              <v:shape style="position:absolute;left:2290;top:345;width:40;height:2" coordorigin="2290,345" coordsize="40,0" path="m2290,345l2329,345e" filled="false" stroked="true" strokeweight=".214789pt" strokecolor="#ff0000">
                <v:path arrowok="t"/>
              </v:shape>
            </v:group>
            <v:group style="position:absolute;left:2309;top:319;width:2;height:52" coordorigin="2309,319" coordsize="2,52">
              <v:shape style="position:absolute;left:2309;top:319;width:2;height:52" coordorigin="2309,319" coordsize="0,52" path="m2309,319l2309,371e" filled="false" stroked="true" strokeweight=".163027pt" strokecolor="#ff0000">
                <v:path arrowok="t"/>
              </v:shape>
            </v:group>
            <v:group style="position:absolute;left:2290;top:344;width:40;height:2" coordorigin="2290,344" coordsize="40,2">
              <v:shape style="position:absolute;left:2290;top:344;width:40;height:2" coordorigin="2290,344" coordsize="40,0" path="m2290,344l2329,344e" filled="false" stroked="true" strokeweight=".214789pt" strokecolor="#ff0000">
                <v:path arrowok="t"/>
              </v:shape>
            </v:group>
            <v:group style="position:absolute;left:2309;top:318;width:2;height:52" coordorigin="2309,318" coordsize="2,52">
              <v:shape style="position:absolute;left:2309;top:318;width:2;height:52" coordorigin="2309,318" coordsize="0,52" path="m2309,318l2309,370e" filled="false" stroked="true" strokeweight=".163027pt" strokecolor="#ff0000">
                <v:path arrowok="t"/>
              </v:shape>
            </v:group>
            <v:group style="position:absolute;left:2290;top:343;width:40;height:2" coordorigin="2290,343" coordsize="40,2">
              <v:shape style="position:absolute;left:2290;top:343;width:40;height:2" coordorigin="2290,343" coordsize="40,0" path="m2290,343l2329,343e" filled="false" stroked="true" strokeweight=".214789pt" strokecolor="#ff0000">
                <v:path arrowok="t"/>
              </v:shape>
            </v:group>
            <v:group style="position:absolute;left:2309;top:318;width:2;height:52" coordorigin="2309,318" coordsize="2,52">
              <v:shape style="position:absolute;left:2309;top:318;width:2;height:52" coordorigin="2309,318" coordsize="0,52" path="m2309,318l2309,369e" filled="false" stroked="true" strokeweight=".163027pt" strokecolor="#ff0000">
                <v:path arrowok="t"/>
              </v:shape>
            </v:group>
            <v:group style="position:absolute;left:2290;top:343;width:40;height:2" coordorigin="2290,343" coordsize="40,2">
              <v:shape style="position:absolute;left:2290;top:343;width:40;height:2" coordorigin="2290,343" coordsize="40,0" path="m2290,343l2329,343e" filled="false" stroked="true" strokeweight=".214789pt" strokecolor="#ff0000">
                <v:path arrowok="t"/>
              </v:shape>
            </v:group>
            <v:group style="position:absolute;left:2309;top:317;width:2;height:52" coordorigin="2309,317" coordsize="2,52">
              <v:shape style="position:absolute;left:2309;top:317;width:2;height:52" coordorigin="2309,317" coordsize="0,52" path="m2309,317l2309,368e" filled="false" stroked="true" strokeweight=".163027pt" strokecolor="#ff0000">
                <v:path arrowok="t"/>
              </v:shape>
            </v:group>
            <v:group style="position:absolute;left:2290;top:342;width:40;height:2" coordorigin="2290,342" coordsize="40,2">
              <v:shape style="position:absolute;left:2290;top:342;width:40;height:2" coordorigin="2290,342" coordsize="40,0" path="m2290,342l2329,342e" filled="false" stroked="true" strokeweight=".214789pt" strokecolor="#ff0000">
                <v:path arrowok="t"/>
              </v:shape>
            </v:group>
            <v:group style="position:absolute;left:2309;top:316;width:2;height:52" coordorigin="2309,316" coordsize="2,52">
              <v:shape style="position:absolute;left:2309;top:316;width:2;height:52" coordorigin="2309,316" coordsize="0,52" path="m2309,316l2309,368e" filled="false" stroked="true" strokeweight=".163027pt" strokecolor="#ff0000">
                <v:path arrowok="t"/>
              </v:shape>
            </v:group>
            <v:group style="position:absolute;left:2290;top:341;width:40;height:2" coordorigin="2290,341" coordsize="40,2">
              <v:shape style="position:absolute;left:2290;top:341;width:40;height:2" coordorigin="2290,341" coordsize="40,0" path="m2290,341l2329,341e" filled="false" stroked="true" strokeweight=".214789pt" strokecolor="#ff0000">
                <v:path arrowok="t"/>
              </v:shape>
            </v:group>
            <v:group style="position:absolute;left:2309;top:315;width:2;height:52" coordorigin="2309,315" coordsize="2,52">
              <v:shape style="position:absolute;left:2309;top:315;width:2;height:52" coordorigin="2309,315" coordsize="0,52" path="m2309,315l2309,367e" filled="false" stroked="true" strokeweight=".163027pt" strokecolor="#ff0000">
                <v:path arrowok="t"/>
              </v:shape>
            </v:group>
            <v:group style="position:absolute;left:2290;top:341;width:40;height:2" coordorigin="2290,341" coordsize="40,2">
              <v:shape style="position:absolute;left:2290;top:341;width:40;height:2" coordorigin="2290,341" coordsize="40,0" path="m2290,341l2329,341e" filled="false" stroked="true" strokeweight=".214789pt" strokecolor="#ff0000">
                <v:path arrowok="t"/>
              </v:shape>
            </v:group>
            <v:group style="position:absolute;left:2309;top:315;width:2;height:52" coordorigin="2309,315" coordsize="2,52">
              <v:shape style="position:absolute;left:2309;top:315;width:2;height:52" coordorigin="2309,315" coordsize="0,52" path="m2309,315l2309,366e" filled="false" stroked="true" strokeweight=".163027pt" strokecolor="#ff0000">
                <v:path arrowok="t"/>
              </v:shape>
            </v:group>
            <v:group style="position:absolute;left:2290;top:340;width:40;height:2" coordorigin="2290,340" coordsize="40,2">
              <v:shape style="position:absolute;left:2290;top:340;width:40;height:2" coordorigin="2290,340" coordsize="40,0" path="m2290,340l2329,340e" filled="false" stroked="true" strokeweight=".214789pt" strokecolor="#ff0000">
                <v:path arrowok="t"/>
              </v:shape>
            </v:group>
            <v:group style="position:absolute;left:2309;top:314;width:2;height:52" coordorigin="2309,314" coordsize="2,52">
              <v:shape style="position:absolute;left:2309;top:314;width:2;height:52" coordorigin="2309,314" coordsize="0,52" path="m2309,314l2309,365e" filled="false" stroked="true" strokeweight=".163027pt" strokecolor="#ff0000">
                <v:path arrowok="t"/>
              </v:shape>
            </v:group>
            <v:group style="position:absolute;left:2290;top:339;width:40;height:2" coordorigin="2290,339" coordsize="40,2">
              <v:shape style="position:absolute;left:2290;top:339;width:40;height:2" coordorigin="2290,339" coordsize="40,0" path="m2290,339l2329,339e" filled="false" stroked="true" strokeweight=".214789pt" strokecolor="#ff0000">
                <v:path arrowok="t"/>
              </v:shape>
            </v:group>
            <v:group style="position:absolute;left:2309;top:313;width:2;height:52" coordorigin="2309,313" coordsize="2,52">
              <v:shape style="position:absolute;left:2309;top:313;width:2;height:52" coordorigin="2309,313" coordsize="0,52" path="m2309,313l2309,365e" filled="false" stroked="true" strokeweight=".163027pt" strokecolor="#ff0000">
                <v:path arrowok="t"/>
              </v:shape>
            </v:group>
            <v:group style="position:absolute;left:2290;top:338;width:40;height:2" coordorigin="2290,338" coordsize="40,2">
              <v:shape style="position:absolute;left:2290;top:338;width:40;height:2" coordorigin="2290,338" coordsize="40,0" path="m2290,338l2329,338e" filled="false" stroked="true" strokeweight=".214789pt" strokecolor="#ff0000">
                <v:path arrowok="t"/>
              </v:shape>
            </v:group>
            <v:group style="position:absolute;left:2309;top:313;width:2;height:52" coordorigin="2309,313" coordsize="2,52">
              <v:shape style="position:absolute;left:2309;top:313;width:2;height:52" coordorigin="2309,313" coordsize="0,52" path="m2309,313l2309,364e" filled="false" stroked="true" strokeweight=".163027pt" strokecolor="#ff0000">
                <v:path arrowok="t"/>
              </v:shape>
            </v:group>
            <v:group style="position:absolute;left:2290;top:338;width:40;height:2" coordorigin="2290,338" coordsize="40,2">
              <v:shape style="position:absolute;left:2290;top:338;width:40;height:2" coordorigin="2290,338" coordsize="40,0" path="m2290,338l2329,338e" filled="false" stroked="true" strokeweight=".214789pt" strokecolor="#ff0000">
                <v:path arrowok="t"/>
              </v:shape>
            </v:group>
            <v:group style="position:absolute;left:2309;top:312;width:2;height:52" coordorigin="2309,312" coordsize="2,52">
              <v:shape style="position:absolute;left:2309;top:312;width:2;height:52" coordorigin="2309,312" coordsize="0,52" path="m2309,312l2309,363e" filled="false" stroked="true" strokeweight=".163027pt" strokecolor="#ff0000">
                <v:path arrowok="t"/>
              </v:shape>
            </v:group>
            <v:group style="position:absolute;left:2290;top:337;width:40;height:2" coordorigin="2290,337" coordsize="40,2">
              <v:shape style="position:absolute;left:2290;top:337;width:40;height:2" coordorigin="2290,337" coordsize="40,0" path="m2290,337l2329,337e" filled="false" stroked="true" strokeweight=".214789pt" strokecolor="#ff0000">
                <v:path arrowok="t"/>
              </v:shape>
            </v:group>
            <v:group style="position:absolute;left:2309;top:311;width:2;height:52" coordorigin="2309,311" coordsize="2,52">
              <v:shape style="position:absolute;left:2309;top:311;width:2;height:52" coordorigin="2309,311" coordsize="0,52" path="m2309,311l2309,363e" filled="false" stroked="true" strokeweight=".163027pt" strokecolor="#ff0000">
                <v:path arrowok="t"/>
              </v:shape>
            </v:group>
            <v:group style="position:absolute;left:2290;top:336;width:40;height:2" coordorigin="2290,336" coordsize="40,2">
              <v:shape style="position:absolute;left:2290;top:336;width:40;height:2" coordorigin="2290,336" coordsize="40,0" path="m2290,336l2329,336e" filled="false" stroked="true" strokeweight=".214789pt" strokecolor="#ff0000">
                <v:path arrowok="t"/>
              </v:shape>
            </v:group>
            <v:group style="position:absolute;left:2309;top:310;width:2;height:52" coordorigin="2309,310" coordsize="2,52">
              <v:shape style="position:absolute;left:2309;top:310;width:2;height:52" coordorigin="2309,310" coordsize="0,52" path="m2309,310l2309,362e" filled="false" stroked="true" strokeweight=".163027pt" strokecolor="#ff0000">
                <v:path arrowok="t"/>
              </v:shape>
            </v:group>
            <v:group style="position:absolute;left:2290;top:335;width:40;height:2" coordorigin="2290,335" coordsize="40,2">
              <v:shape style="position:absolute;left:2290;top:335;width:40;height:2" coordorigin="2290,335" coordsize="40,0" path="m2290,335l2329,335e" filled="false" stroked="true" strokeweight=".214789pt" strokecolor="#ff0000">
                <v:path arrowok="t"/>
              </v:shape>
            </v:group>
            <v:group style="position:absolute;left:2309;top:310;width:2;height:52" coordorigin="2309,310" coordsize="2,52">
              <v:shape style="position:absolute;left:2309;top:310;width:2;height:52" coordorigin="2309,310" coordsize="0,52" path="m2309,310l2309,361e" filled="false" stroked="true" strokeweight=".163027pt" strokecolor="#ff0000">
                <v:path arrowok="t"/>
              </v:shape>
            </v:group>
            <v:group style="position:absolute;left:2290;top:335;width:40;height:2" coordorigin="2290,335" coordsize="40,2">
              <v:shape style="position:absolute;left:2290;top:335;width:40;height:2" coordorigin="2290,335" coordsize="40,0" path="m2290,335l2329,335e" filled="false" stroked="true" strokeweight=".214789pt" strokecolor="#ff0000">
                <v:path arrowok="t"/>
              </v:shape>
            </v:group>
            <v:group style="position:absolute;left:2309;top:309;width:2;height:52" coordorigin="2309,309" coordsize="2,52">
              <v:shape style="position:absolute;left:2309;top:309;width:2;height:52" coordorigin="2309,309" coordsize="0,52" path="m2309,309l2309,360e" filled="false" stroked="true" strokeweight=".163027pt" strokecolor="#ff0000">
                <v:path arrowok="t"/>
              </v:shape>
            </v:group>
            <v:group style="position:absolute;left:2290;top:334;width:40;height:2" coordorigin="2290,334" coordsize="40,2">
              <v:shape style="position:absolute;left:2290;top:334;width:40;height:2" coordorigin="2290,334" coordsize="40,0" path="m2290,334l2329,334e" filled="false" stroked="true" strokeweight=".214789pt" strokecolor="#ff0000">
                <v:path arrowok="t"/>
              </v:shape>
            </v:group>
            <v:group style="position:absolute;left:2309;top:308;width:2;height:52" coordorigin="2309,308" coordsize="2,52">
              <v:shape style="position:absolute;left:2309;top:308;width:2;height:52" coordorigin="2309,308" coordsize="0,52" path="m2309,308l2309,360e" filled="false" stroked="true" strokeweight=".163027pt" strokecolor="#ff0000">
                <v:path arrowok="t"/>
              </v:shape>
            </v:group>
            <v:group style="position:absolute;left:2290;top:333;width:40;height:2" coordorigin="2290,333" coordsize="40,2">
              <v:shape style="position:absolute;left:2290;top:333;width:40;height:2" coordorigin="2290,333" coordsize="40,0" path="m2290,333l2329,333e" filled="false" stroked="true" strokeweight=".214789pt" strokecolor="#ff0000">
                <v:path arrowok="t"/>
              </v:shape>
            </v:group>
            <v:group style="position:absolute;left:2309;top:308;width:2;height:52" coordorigin="2309,308" coordsize="2,52">
              <v:shape style="position:absolute;left:2309;top:308;width:2;height:52" coordorigin="2309,308" coordsize="0,52" path="m2309,308l2309,359e" filled="false" stroked="true" strokeweight=".163027pt" strokecolor="#ff0000">
                <v:path arrowok="t"/>
              </v:shape>
            </v:group>
            <v:group style="position:absolute;left:2290;top:333;width:40;height:2" coordorigin="2290,333" coordsize="40,2">
              <v:shape style="position:absolute;left:2290;top:333;width:40;height:2" coordorigin="2290,333" coordsize="40,0" path="m2290,333l2329,333e" filled="false" stroked="true" strokeweight=".214789pt" strokecolor="#ff0000">
                <v:path arrowok="t"/>
              </v:shape>
            </v:group>
            <v:group style="position:absolute;left:2309;top:307;width:2;height:52" coordorigin="2309,307" coordsize="2,52">
              <v:shape style="position:absolute;left:2309;top:307;width:2;height:52" coordorigin="2309,307" coordsize="0,52" path="m2309,307l2309,358e" filled="false" stroked="true" strokeweight=".163027pt" strokecolor="#ff0000">
                <v:path arrowok="t"/>
              </v:shape>
            </v:group>
            <v:group style="position:absolute;left:2290;top:332;width:40;height:2" coordorigin="2290,332" coordsize="40,2">
              <v:shape style="position:absolute;left:2290;top:332;width:40;height:2" coordorigin="2290,332" coordsize="40,0" path="m2290,332l2329,332e" filled="false" stroked="true" strokeweight=".214789pt" strokecolor="#ff0000">
                <v:path arrowok="t"/>
              </v:shape>
            </v:group>
            <v:group style="position:absolute;left:2309;top:306;width:2;height:52" coordorigin="2309,306" coordsize="2,52">
              <v:shape style="position:absolute;left:2309;top:306;width:2;height:52" coordorigin="2309,306" coordsize="0,52" path="m2309,306l2309,358e" filled="false" stroked="true" strokeweight=".163027pt" strokecolor="#ff0000">
                <v:path arrowok="t"/>
              </v:shape>
            </v:group>
            <v:group style="position:absolute;left:2290;top:331;width:40;height:2" coordorigin="2290,331" coordsize="40,2">
              <v:shape style="position:absolute;left:2290;top:331;width:40;height:2" coordorigin="2290,331" coordsize="40,0" path="m2290,331l2329,331e" filled="false" stroked="true" strokeweight=".214789pt" strokecolor="#ff0000">
                <v:path arrowok="t"/>
              </v:shape>
            </v:group>
            <v:group style="position:absolute;left:2309;top:305;width:2;height:52" coordorigin="2309,305" coordsize="2,52">
              <v:shape style="position:absolute;left:2309;top:305;width:2;height:52" coordorigin="2309,305" coordsize="0,52" path="m2309,305l2309,357e" filled="false" stroked="true" strokeweight=".163027pt" strokecolor="#ff0000">
                <v:path arrowok="t"/>
              </v:shape>
            </v:group>
            <v:group style="position:absolute;left:2290;top:330;width:40;height:2" coordorigin="2290,330" coordsize="40,2">
              <v:shape style="position:absolute;left:2290;top:330;width:40;height:2" coordorigin="2290,330" coordsize="40,0" path="m2290,330l2329,330e" filled="false" stroked="true" strokeweight=".214789pt" strokecolor="#ff0000">
                <v:path arrowok="t"/>
              </v:shape>
            </v:group>
            <v:group style="position:absolute;left:2309;top:305;width:2;height:52" coordorigin="2309,305" coordsize="2,52">
              <v:shape style="position:absolute;left:2309;top:305;width:2;height:52" coordorigin="2309,305" coordsize="0,52" path="m2309,305l2309,356e" filled="false" stroked="true" strokeweight=".163027pt" strokecolor="#ff0000">
                <v:path arrowok="t"/>
              </v:shape>
            </v:group>
            <v:group style="position:absolute;left:2290;top:330;width:40;height:2" coordorigin="2290,330" coordsize="40,2">
              <v:shape style="position:absolute;left:2290;top:330;width:40;height:2" coordorigin="2290,330" coordsize="40,0" path="m2290,330l2329,330e" filled="false" stroked="true" strokeweight=".214789pt" strokecolor="#ff0000">
                <v:path arrowok="t"/>
              </v:shape>
            </v:group>
            <v:group style="position:absolute;left:2309;top:304;width:2;height:52" coordorigin="2309,304" coordsize="2,52">
              <v:shape style="position:absolute;left:2309;top:304;width:2;height:52" coordorigin="2309,304" coordsize="0,52" path="m2309,304l2309,355e" filled="false" stroked="true" strokeweight=".163027pt" strokecolor="#ff0000">
                <v:path arrowok="t"/>
              </v:shape>
            </v:group>
            <v:group style="position:absolute;left:2290;top:329;width:40;height:2" coordorigin="2290,329" coordsize="40,2">
              <v:shape style="position:absolute;left:2290;top:329;width:40;height:2" coordorigin="2290,329" coordsize="40,0" path="m2290,329l2329,329e" filled="false" stroked="true" strokeweight=".214789pt" strokecolor="#ff0000">
                <v:path arrowok="t"/>
              </v:shape>
            </v:group>
            <v:group style="position:absolute;left:2309;top:303;width:2;height:52" coordorigin="2309,303" coordsize="2,52">
              <v:shape style="position:absolute;left:2309;top:303;width:2;height:52" coordorigin="2309,303" coordsize="0,52" path="m2309,303l2309,355e" filled="false" stroked="true" strokeweight=".163027pt" strokecolor="#ff0000">
                <v:path arrowok="t"/>
              </v:shape>
            </v:group>
            <v:group style="position:absolute;left:2290;top:328;width:40;height:2" coordorigin="2290,328" coordsize="40,2">
              <v:shape style="position:absolute;left:2290;top:328;width:40;height:2" coordorigin="2290,328" coordsize="40,0" path="m2290,328l2329,328e" filled="false" stroked="true" strokeweight=".214789pt" strokecolor="#ff0000">
                <v:path arrowok="t"/>
              </v:shape>
            </v:group>
            <v:group style="position:absolute;left:2309;top:302;width:2;height:52" coordorigin="2309,302" coordsize="2,52">
              <v:shape style="position:absolute;left:2309;top:302;width:2;height:52" coordorigin="2309,302" coordsize="0,52" path="m2309,302l2309,354e" filled="false" stroked="true" strokeweight=".163027pt" strokecolor="#ff0000">
                <v:path arrowok="t"/>
              </v:shape>
            </v:group>
            <v:group style="position:absolute;left:2290;top:327;width:40;height:2" coordorigin="2290,327" coordsize="40,2">
              <v:shape style="position:absolute;left:2290;top:327;width:40;height:2" coordorigin="2290,327" coordsize="40,0" path="m2290,327l2329,327e" filled="false" stroked="true" strokeweight=".214789pt" strokecolor="#ff0000">
                <v:path arrowok="t"/>
              </v:shape>
            </v:group>
            <v:group style="position:absolute;left:2309;top:302;width:2;height:52" coordorigin="2309,302" coordsize="2,52">
              <v:shape style="position:absolute;left:2309;top:302;width:2;height:52" coordorigin="2309,302" coordsize="0,52" path="m2309,302l2309,353e" filled="false" stroked="true" strokeweight=".163027pt" strokecolor="#ff0000">
                <v:path arrowok="t"/>
              </v:shape>
            </v:group>
            <v:group style="position:absolute;left:2290;top:327;width:40;height:2" coordorigin="2290,327" coordsize="40,2">
              <v:shape style="position:absolute;left:2290;top:327;width:40;height:2" coordorigin="2290,327" coordsize="40,0" path="m2290,327l2329,327e" filled="false" stroked="true" strokeweight=".214789pt" strokecolor="#ff0000">
                <v:path arrowok="t"/>
              </v:shape>
            </v:group>
            <v:group style="position:absolute;left:2309;top:301;width:2;height:52" coordorigin="2309,301" coordsize="2,52">
              <v:shape style="position:absolute;left:2309;top:301;width:2;height:52" coordorigin="2309,301" coordsize="0,52" path="m2309,301l2309,352e" filled="false" stroked="true" strokeweight=".163027pt" strokecolor="#ff0000">
                <v:path arrowok="t"/>
              </v:shape>
            </v:group>
            <v:group style="position:absolute;left:2290;top:326;width:40;height:2" coordorigin="2290,326" coordsize="40,2">
              <v:shape style="position:absolute;left:2290;top:326;width:40;height:2" coordorigin="2290,326" coordsize="40,0" path="m2290,326l2329,326e" filled="false" stroked="true" strokeweight=".214789pt" strokecolor="#ff0000">
                <v:path arrowok="t"/>
              </v:shape>
            </v:group>
            <v:group style="position:absolute;left:2309;top:300;width:2;height:52" coordorigin="2309,300" coordsize="2,52">
              <v:shape style="position:absolute;left:2309;top:300;width:2;height:52" coordorigin="2309,300" coordsize="0,52" path="m2309,300l2309,352e" filled="false" stroked="true" strokeweight=".163027pt" strokecolor="#ff0000">
                <v:path arrowok="t"/>
              </v:shape>
            </v:group>
            <v:group style="position:absolute;left:2290;top:325;width:40;height:2" coordorigin="2290,325" coordsize="40,2">
              <v:shape style="position:absolute;left:2290;top:325;width:40;height:2" coordorigin="2290,325" coordsize="40,0" path="m2290,325l2329,325e" filled="false" stroked="true" strokeweight=".214789pt" strokecolor="#ff0000">
                <v:path arrowok="t"/>
              </v:shape>
            </v:group>
            <v:group style="position:absolute;left:2309;top:300;width:2;height:52" coordorigin="2309,300" coordsize="2,52">
              <v:shape style="position:absolute;left:2309;top:300;width:2;height:52" coordorigin="2309,300" coordsize="0,52" path="m2309,300l2309,351e" filled="false" stroked="true" strokeweight=".163027pt" strokecolor="#ff0000">
                <v:path arrowok="t"/>
              </v:shape>
            </v:group>
            <v:group style="position:absolute;left:2290;top:325;width:40;height:2" coordorigin="2290,325" coordsize="40,2">
              <v:shape style="position:absolute;left:2290;top:325;width:40;height:2" coordorigin="2290,325" coordsize="40,0" path="m2290,325l2329,325e" filled="false" stroked="true" strokeweight=".214789pt" strokecolor="#ff0000">
                <v:path arrowok="t"/>
              </v:shape>
            </v:group>
            <v:group style="position:absolute;left:2309;top:299;width:2;height:52" coordorigin="2309,299" coordsize="2,52">
              <v:shape style="position:absolute;left:2309;top:299;width:2;height:52" coordorigin="2309,299" coordsize="0,52" path="m2309,299l2309,350e" filled="false" stroked="true" strokeweight=".163027pt" strokecolor="#ff0000">
                <v:path arrowok="t"/>
              </v:shape>
            </v:group>
            <v:group style="position:absolute;left:2290;top:324;width:40;height:2" coordorigin="2290,324" coordsize="40,2">
              <v:shape style="position:absolute;left:2290;top:324;width:40;height:2" coordorigin="2290,324" coordsize="40,0" path="m2290,324l2329,324e" filled="false" stroked="true" strokeweight=".214789pt" strokecolor="#ff0000">
                <v:path arrowok="t"/>
              </v:shape>
            </v:group>
            <v:group style="position:absolute;left:2309;top:298;width:2;height:52" coordorigin="2309,298" coordsize="2,52">
              <v:shape style="position:absolute;left:2309;top:298;width:2;height:52" coordorigin="2309,298" coordsize="0,52" path="m2309,298l2309,350e" filled="false" stroked="true" strokeweight=".163027pt" strokecolor="#ff0000">
                <v:path arrowok="t"/>
              </v:shape>
            </v:group>
            <v:group style="position:absolute;left:2290;top:323;width:40;height:2" coordorigin="2290,323" coordsize="40,2">
              <v:shape style="position:absolute;left:2290;top:323;width:40;height:2" coordorigin="2290,323" coordsize="40,0" path="m2290,323l2329,323e" filled="false" stroked="true" strokeweight=".214789pt" strokecolor="#ff0000">
                <v:path arrowok="t"/>
              </v:shape>
            </v:group>
            <v:group style="position:absolute;left:2309;top:297;width:2;height:52" coordorigin="2309,297" coordsize="2,52">
              <v:shape style="position:absolute;left:2309;top:297;width:2;height:52" coordorigin="2309,297" coordsize="0,52" path="m2309,297l2309,349e" filled="false" stroked="true" strokeweight=".163027pt" strokecolor="#ff0000">
                <v:path arrowok="t"/>
              </v:shape>
            </v:group>
            <v:group style="position:absolute;left:2290;top:322;width:40;height:2" coordorigin="2290,322" coordsize="40,2">
              <v:shape style="position:absolute;left:2290;top:322;width:40;height:2" coordorigin="2290,322" coordsize="40,0" path="m2290,322l2329,322e" filled="false" stroked="true" strokeweight=".214789pt" strokecolor="#ff0000">
                <v:path arrowok="t"/>
              </v:shape>
            </v:group>
            <v:group style="position:absolute;left:2309;top:297;width:2;height:52" coordorigin="2309,297" coordsize="2,52">
              <v:shape style="position:absolute;left:2309;top:297;width:2;height:52" coordorigin="2309,297" coordsize="0,52" path="m2309,297l2309,348e" filled="false" stroked="true" strokeweight=".163027pt" strokecolor="#ff0000">
                <v:path arrowok="t"/>
              </v:shape>
            </v:group>
            <v:group style="position:absolute;left:2290;top:322;width:40;height:2" coordorigin="2290,322" coordsize="40,2">
              <v:shape style="position:absolute;left:2290;top:322;width:40;height:2" coordorigin="2290,322" coordsize="40,0" path="m2290,322l2329,322e" filled="false" stroked="true" strokeweight=".214789pt" strokecolor="#ff0000">
                <v:path arrowok="t"/>
              </v:shape>
            </v:group>
            <v:group style="position:absolute;left:2309;top:296;width:2;height:52" coordorigin="2309,296" coordsize="2,52">
              <v:shape style="position:absolute;left:2309;top:296;width:2;height:52" coordorigin="2309,296" coordsize="0,52" path="m2309,296l2309,347e" filled="false" stroked="true" strokeweight=".163027pt" strokecolor="#ff0000">
                <v:path arrowok="t"/>
              </v:shape>
            </v:group>
            <v:group style="position:absolute;left:2290;top:321;width:40;height:2" coordorigin="2290,321" coordsize="40,2">
              <v:shape style="position:absolute;left:2290;top:321;width:40;height:2" coordorigin="2290,321" coordsize="40,0" path="m2290,321l2329,321e" filled="false" stroked="true" strokeweight=".214789pt" strokecolor="#ff0000">
                <v:path arrowok="t"/>
              </v:shape>
            </v:group>
            <v:group style="position:absolute;left:2309;top:295;width:2;height:52" coordorigin="2309,295" coordsize="2,52">
              <v:shape style="position:absolute;left:2309;top:295;width:2;height:52" coordorigin="2309,295" coordsize="0,52" path="m2309,295l2309,347e" filled="false" stroked="true" strokeweight=".163027pt" strokecolor="#ff0000">
                <v:path arrowok="t"/>
              </v:shape>
            </v:group>
            <v:group style="position:absolute;left:2290;top:320;width:40;height:2" coordorigin="2290,320" coordsize="40,2">
              <v:shape style="position:absolute;left:2290;top:320;width:40;height:2" coordorigin="2290,320" coordsize="40,0" path="m2290,320l2329,320e" filled="false" stroked="true" strokeweight=".214789pt" strokecolor="#ff0000">
                <v:path arrowok="t"/>
              </v:shape>
            </v:group>
            <v:group style="position:absolute;left:2309;top:295;width:2;height:52" coordorigin="2309,295" coordsize="2,52">
              <v:shape style="position:absolute;left:2309;top:295;width:2;height:52" coordorigin="2309,295" coordsize="0,52" path="m2309,295l2309,346e" filled="false" stroked="true" strokeweight=".163027pt" strokecolor="#ff0000">
                <v:path arrowok="t"/>
              </v:shape>
            </v:group>
            <v:group style="position:absolute;left:2290;top:320;width:40;height:2" coordorigin="2290,320" coordsize="40,2">
              <v:shape style="position:absolute;left:2290;top:320;width:40;height:2" coordorigin="2290,320" coordsize="40,0" path="m2290,320l2329,320e" filled="false" stroked="true" strokeweight=".214789pt" strokecolor="#ff0000">
                <v:path arrowok="t"/>
              </v:shape>
            </v:group>
            <v:group style="position:absolute;left:2309;top:294;width:2;height:52" coordorigin="2309,294" coordsize="2,52">
              <v:shape style="position:absolute;left:2309;top:294;width:2;height:52" coordorigin="2309,294" coordsize="0,52" path="m2309,294l2309,345e" filled="false" stroked="true" strokeweight=".163027pt" strokecolor="#ff0000">
                <v:path arrowok="t"/>
              </v:shape>
            </v:group>
            <v:group style="position:absolute;left:2290;top:319;width:40;height:2" coordorigin="2290,319" coordsize="40,2">
              <v:shape style="position:absolute;left:2290;top:319;width:40;height:2" coordorigin="2290,319" coordsize="40,0" path="m2290,319l2329,319e" filled="false" stroked="true" strokeweight=".214789pt" strokecolor="#ff0000">
                <v:path arrowok="t"/>
              </v:shape>
            </v:group>
            <v:group style="position:absolute;left:2309;top:293;width:2;height:52" coordorigin="2309,293" coordsize="2,52">
              <v:shape style="position:absolute;left:2309;top:293;width:2;height:52" coordorigin="2309,293" coordsize="0,52" path="m2309,293l2309,345e" filled="false" stroked="true" strokeweight=".163027pt" strokecolor="#ff0000">
                <v:path arrowok="t"/>
              </v:shape>
            </v:group>
            <v:group style="position:absolute;left:2290;top:318;width:40;height:2" coordorigin="2290,318" coordsize="40,2">
              <v:shape style="position:absolute;left:2290;top:318;width:40;height:2" coordorigin="2290,318" coordsize="40,0" path="m2290,318l2329,318e" filled="false" stroked="true" strokeweight=".214789pt" strokecolor="#ff0000">
                <v:path arrowok="t"/>
              </v:shape>
            </v:group>
            <v:group style="position:absolute;left:2309;top:292;width:2;height:52" coordorigin="2309,292" coordsize="2,52">
              <v:shape style="position:absolute;left:2309;top:292;width:2;height:52" coordorigin="2309,292" coordsize="0,52" path="m2309,292l2309,344e" filled="false" stroked="true" strokeweight=".163027pt" strokecolor="#ff0000">
                <v:path arrowok="t"/>
              </v:shape>
            </v:group>
            <v:group style="position:absolute;left:2290;top:317;width:40;height:2" coordorigin="2290,317" coordsize="40,2">
              <v:shape style="position:absolute;left:2290;top:317;width:40;height:2" coordorigin="2290,317" coordsize="40,0" path="m2290,317l2329,317e" filled="false" stroked="true" strokeweight=".214789pt" strokecolor="#ff0000">
                <v:path arrowok="t"/>
              </v:shape>
            </v:group>
            <v:group style="position:absolute;left:2309;top:292;width:2;height:52" coordorigin="2309,292" coordsize="2,52">
              <v:shape style="position:absolute;left:2309;top:292;width:2;height:52" coordorigin="2309,292" coordsize="0,52" path="m2309,292l2309,343e" filled="false" stroked="true" strokeweight=".163027pt" strokecolor="#ff0000">
                <v:path arrowok="t"/>
              </v:shape>
            </v:group>
            <v:group style="position:absolute;left:2290;top:317;width:40;height:2" coordorigin="2290,317" coordsize="40,2">
              <v:shape style="position:absolute;left:2290;top:317;width:40;height:2" coordorigin="2290,317" coordsize="40,0" path="m2290,317l2329,317e" filled="false" stroked="true" strokeweight=".214789pt" strokecolor="#ff0000">
                <v:path arrowok="t"/>
              </v:shape>
            </v:group>
            <v:group style="position:absolute;left:2309;top:291;width:2;height:52" coordorigin="2309,291" coordsize="2,52">
              <v:shape style="position:absolute;left:2309;top:291;width:2;height:52" coordorigin="2309,291" coordsize="0,52" path="m2309,291l2309,342e" filled="false" stroked="true" strokeweight=".163027pt" strokecolor="#ff0000">
                <v:path arrowok="t"/>
              </v:shape>
            </v:group>
            <v:group style="position:absolute;left:2290;top:316;width:40;height:2" coordorigin="2290,316" coordsize="40,2">
              <v:shape style="position:absolute;left:2290;top:316;width:40;height:2" coordorigin="2290,316" coordsize="40,0" path="m2290,316l2329,316e" filled="false" stroked="true" strokeweight=".214789pt" strokecolor="#ff0000">
                <v:path arrowok="t"/>
              </v:shape>
            </v:group>
            <v:group style="position:absolute;left:2309;top:290;width:2;height:52" coordorigin="2309,290" coordsize="2,52">
              <v:shape style="position:absolute;left:2309;top:290;width:2;height:52" coordorigin="2309,290" coordsize="0,52" path="m2309,290l2309,342e" filled="false" stroked="true" strokeweight=".163027pt" strokecolor="#ff0000">
                <v:path arrowok="t"/>
              </v:shape>
            </v:group>
            <v:group style="position:absolute;left:2290;top:315;width:40;height:2" coordorigin="2290,315" coordsize="40,2">
              <v:shape style="position:absolute;left:2290;top:315;width:40;height:2" coordorigin="2290,315" coordsize="40,0" path="m2290,315l2329,315e" filled="false" stroked="true" strokeweight=".214789pt" strokecolor="#ff0000">
                <v:path arrowok="t"/>
              </v:shape>
            </v:group>
            <v:group style="position:absolute;left:2309;top:289;width:2;height:52" coordorigin="2309,289" coordsize="2,52">
              <v:shape style="position:absolute;left:2309;top:289;width:2;height:52" coordorigin="2309,289" coordsize="0,52" path="m2309,289l2309,341e" filled="false" stroked="true" strokeweight=".163027pt" strokecolor="#ff0000">
                <v:path arrowok="t"/>
              </v:shape>
            </v:group>
            <v:group style="position:absolute;left:2290;top:315;width:40;height:2" coordorigin="2290,315" coordsize="40,2">
              <v:shape style="position:absolute;left:2290;top:315;width:40;height:2" coordorigin="2290,315" coordsize="40,0" path="m2290,315l2329,315e" filled="false" stroked="true" strokeweight=".214789pt" strokecolor="#ff0000">
                <v:path arrowok="t"/>
              </v:shape>
            </v:group>
            <v:group style="position:absolute;left:2309;top:289;width:2;height:52" coordorigin="2309,289" coordsize="2,52">
              <v:shape style="position:absolute;left:2309;top:289;width:2;height:52" coordorigin="2309,289" coordsize="0,52" path="m2309,289l2309,340e" filled="false" stroked="true" strokeweight=".163027pt" strokecolor="#ff0000">
                <v:path arrowok="t"/>
              </v:shape>
            </v:group>
            <v:group style="position:absolute;left:2290;top:314;width:40;height:2" coordorigin="2290,314" coordsize="40,2">
              <v:shape style="position:absolute;left:2290;top:314;width:40;height:2" coordorigin="2290,314" coordsize="40,0" path="m2290,314l2329,314e" filled="false" stroked="true" strokeweight=".214789pt" strokecolor="#ff0000">
                <v:path arrowok="t"/>
              </v:shape>
            </v:group>
            <v:group style="position:absolute;left:2309;top:288;width:2;height:52" coordorigin="2309,288" coordsize="2,52">
              <v:shape style="position:absolute;left:2309;top:288;width:2;height:52" coordorigin="2309,288" coordsize="0,52" path="m2309,288l2309,339e" filled="false" stroked="true" strokeweight=".163027pt" strokecolor="#ff0000">
                <v:path arrowok="t"/>
              </v:shape>
            </v:group>
            <v:group style="position:absolute;left:2290;top:313;width:40;height:2" coordorigin="2290,313" coordsize="40,2">
              <v:shape style="position:absolute;left:2290;top:313;width:40;height:2" coordorigin="2290,313" coordsize="40,0" path="m2290,313l2329,313e" filled="false" stroked="true" strokeweight=".214789pt" strokecolor="#ff0000">
                <v:path arrowok="t"/>
              </v:shape>
            </v:group>
            <v:group style="position:absolute;left:2309;top:287;width:2;height:52" coordorigin="2309,287" coordsize="2,52">
              <v:shape style="position:absolute;left:2309;top:287;width:2;height:52" coordorigin="2309,287" coordsize="0,52" path="m2309,287l2309,339e" filled="false" stroked="true" strokeweight=".163027pt" strokecolor="#ff0000">
                <v:path arrowok="t"/>
              </v:shape>
            </v:group>
            <v:group style="position:absolute;left:2290;top:312;width:40;height:2" coordorigin="2290,312" coordsize="40,2">
              <v:shape style="position:absolute;left:2290;top:312;width:40;height:2" coordorigin="2290,312" coordsize="40,0" path="m2290,312l2329,312e" filled="false" stroked="true" strokeweight=".214789pt" strokecolor="#ff0000">
                <v:path arrowok="t"/>
              </v:shape>
            </v:group>
            <v:group style="position:absolute;left:2309;top:287;width:2;height:52" coordorigin="2309,287" coordsize="2,52">
              <v:shape style="position:absolute;left:2309;top:287;width:2;height:52" coordorigin="2309,287" coordsize="0,52" path="m2309,287l2309,338e" filled="false" stroked="true" strokeweight=".163027pt" strokecolor="#ff0000">
                <v:path arrowok="t"/>
              </v:shape>
            </v:group>
            <v:group style="position:absolute;left:2290;top:312;width:40;height:2" coordorigin="2290,312" coordsize="40,2">
              <v:shape style="position:absolute;left:2290;top:312;width:40;height:2" coordorigin="2290,312" coordsize="40,0" path="m2290,312l2329,312e" filled="false" stroked="true" strokeweight=".214789pt" strokecolor="#ff0000">
                <v:path arrowok="t"/>
              </v:shape>
            </v:group>
            <v:group style="position:absolute;left:2309;top:286;width:2;height:52" coordorigin="2309,286" coordsize="2,52">
              <v:shape style="position:absolute;left:2309;top:286;width:2;height:52" coordorigin="2309,286" coordsize="0,52" path="m2309,286l2309,337e" filled="false" stroked="true" strokeweight=".163027pt" strokecolor="#ff0000">
                <v:path arrowok="t"/>
              </v:shape>
            </v:group>
            <v:group style="position:absolute;left:2290;top:311;width:40;height:2" coordorigin="2290,311" coordsize="40,2">
              <v:shape style="position:absolute;left:2290;top:311;width:40;height:2" coordorigin="2290,311" coordsize="40,0" path="m2290,311l2329,311e" filled="false" stroked="true" strokeweight=".214789pt" strokecolor="#ff0000">
                <v:path arrowok="t"/>
              </v:shape>
            </v:group>
            <v:group style="position:absolute;left:2309;top:285;width:2;height:52" coordorigin="2309,285" coordsize="2,52">
              <v:shape style="position:absolute;left:2309;top:285;width:2;height:52" coordorigin="2309,285" coordsize="0,52" path="m2309,285l2309,337e" filled="false" stroked="true" strokeweight=".163027pt" strokecolor="#ff0000">
                <v:path arrowok="t"/>
              </v:shape>
            </v:group>
            <v:group style="position:absolute;left:2290;top:310;width:40;height:2" coordorigin="2290,310" coordsize="40,2">
              <v:shape style="position:absolute;left:2290;top:310;width:40;height:2" coordorigin="2290,310" coordsize="40,0" path="m2290,310l2329,310e" filled="false" stroked="true" strokeweight=".214789pt" strokecolor="#ff0000">
                <v:path arrowok="t"/>
              </v:shape>
            </v:group>
            <v:group style="position:absolute;left:2309;top:284;width:2;height:52" coordorigin="2309,284" coordsize="2,52">
              <v:shape style="position:absolute;left:2309;top:284;width:2;height:52" coordorigin="2309,284" coordsize="0,52" path="m2309,284l2309,336e" filled="false" stroked="true" strokeweight=".163027pt" strokecolor="#ff0000">
                <v:path arrowok="t"/>
              </v:shape>
            </v:group>
            <v:group style="position:absolute;left:2290;top:309;width:40;height:2" coordorigin="2290,309" coordsize="40,2">
              <v:shape style="position:absolute;left:2290;top:309;width:40;height:2" coordorigin="2290,309" coordsize="40,0" path="m2290,309l2329,309e" filled="false" stroked="true" strokeweight=".214789pt" strokecolor="#ff0000">
                <v:path arrowok="t"/>
              </v:shape>
            </v:group>
            <v:group style="position:absolute;left:2309;top:284;width:2;height:52" coordorigin="2309,284" coordsize="2,52">
              <v:shape style="position:absolute;left:2309;top:284;width:2;height:52" coordorigin="2309,284" coordsize="0,52" path="m2309,284l2309,335e" filled="false" stroked="true" strokeweight=".163027pt" strokecolor="#ff0000">
                <v:path arrowok="t"/>
              </v:shape>
            </v:group>
            <v:group style="position:absolute;left:2290;top:309;width:40;height:2" coordorigin="2290,309" coordsize="40,2">
              <v:shape style="position:absolute;left:2290;top:309;width:40;height:2" coordorigin="2290,309" coordsize="40,0" path="m2290,309l2329,309e" filled="false" stroked="true" strokeweight=".214789pt" strokecolor="#ff0000">
                <v:path arrowok="t"/>
              </v:shape>
            </v:group>
            <v:group style="position:absolute;left:2309;top:283;width:2;height:52" coordorigin="2309,283" coordsize="2,52">
              <v:shape style="position:absolute;left:2309;top:283;width:2;height:52" coordorigin="2309,283" coordsize="0,52" path="m2309,283l2309,334e" filled="false" stroked="true" strokeweight=".163027pt" strokecolor="#ff0000">
                <v:path arrowok="t"/>
              </v:shape>
            </v:group>
            <v:group style="position:absolute;left:2290;top:308;width:40;height:2" coordorigin="2290,308" coordsize="40,2">
              <v:shape style="position:absolute;left:2290;top:308;width:40;height:2" coordorigin="2290,308" coordsize="40,0" path="m2290,308l2329,308e" filled="false" stroked="true" strokeweight=".214789pt" strokecolor="#ff0000">
                <v:path arrowok="t"/>
              </v:shape>
            </v:group>
            <v:group style="position:absolute;left:2309;top:282;width:2;height:52" coordorigin="2309,282" coordsize="2,52">
              <v:shape style="position:absolute;left:2309;top:282;width:2;height:52" coordorigin="2309,282" coordsize="0,52" path="m2309,282l2309,334e" filled="false" stroked="true" strokeweight=".163027pt" strokecolor="#ff0000">
                <v:path arrowok="t"/>
              </v:shape>
            </v:group>
            <v:group style="position:absolute;left:2290;top:307;width:40;height:2" coordorigin="2290,307" coordsize="40,2">
              <v:shape style="position:absolute;left:2290;top:307;width:40;height:2" coordorigin="2290,307" coordsize="40,0" path="m2290,307l2329,307e" filled="false" stroked="true" strokeweight=".214789pt" strokecolor="#ff0000">
                <v:path arrowok="t"/>
              </v:shape>
            </v:group>
            <v:group style="position:absolute;left:2309;top:282;width:2;height:52" coordorigin="2309,282" coordsize="2,52">
              <v:shape style="position:absolute;left:2309;top:282;width:2;height:52" coordorigin="2309,282" coordsize="0,52" path="m2309,282l2309,333e" filled="false" stroked="true" strokeweight=".163027pt" strokecolor="#ff0000">
                <v:path arrowok="t"/>
              </v:shape>
            </v:group>
            <v:group style="position:absolute;left:2290;top:307;width:40;height:2" coordorigin="2290,307" coordsize="40,2">
              <v:shape style="position:absolute;left:2290;top:307;width:40;height:2" coordorigin="2290,307" coordsize="40,0" path="m2290,307l2329,307e" filled="false" stroked="true" strokeweight=".214789pt" strokecolor="#ff0000">
                <v:path arrowok="t"/>
              </v:shape>
            </v:group>
            <v:group style="position:absolute;left:2309;top:281;width:2;height:52" coordorigin="2309,281" coordsize="2,52">
              <v:shape style="position:absolute;left:2309;top:281;width:2;height:52" coordorigin="2309,281" coordsize="0,52" path="m2309,281l2309,332e" filled="false" stroked="true" strokeweight=".163027pt" strokecolor="#ff0000">
                <v:path arrowok="t"/>
              </v:shape>
            </v:group>
            <v:group style="position:absolute;left:2290;top:306;width:40;height:2" coordorigin="2290,306" coordsize="40,2">
              <v:shape style="position:absolute;left:2290;top:306;width:40;height:2" coordorigin="2290,306" coordsize="40,0" path="m2290,306l2329,306e" filled="false" stroked="true" strokeweight=".214789pt" strokecolor="#ff0000">
                <v:path arrowok="t"/>
              </v:shape>
            </v:group>
            <v:group style="position:absolute;left:2309;top:280;width:2;height:52" coordorigin="2309,280" coordsize="2,52">
              <v:shape style="position:absolute;left:2309;top:280;width:2;height:52" coordorigin="2309,280" coordsize="0,52" path="m2309,280l2309,332e" filled="false" stroked="true" strokeweight=".163027pt" strokecolor="#ff0000">
                <v:path arrowok="t"/>
              </v:shape>
            </v:group>
            <v:group style="position:absolute;left:2290;top:305;width:40;height:2" coordorigin="2290,305" coordsize="40,2">
              <v:shape style="position:absolute;left:2290;top:305;width:40;height:2" coordorigin="2290,305" coordsize="40,0" path="m2290,305l2329,305e" filled="false" stroked="true" strokeweight=".214789pt" strokecolor="#ff0000">
                <v:path arrowok="t"/>
              </v:shape>
            </v:group>
            <v:group style="position:absolute;left:2309;top:279;width:2;height:52" coordorigin="2309,279" coordsize="2,52">
              <v:shape style="position:absolute;left:2309;top:279;width:2;height:52" coordorigin="2309,279" coordsize="0,52" path="m2309,279l2309,331e" filled="false" stroked="true" strokeweight=".163027pt" strokecolor="#ff0000">
                <v:path arrowok="t"/>
              </v:shape>
            </v:group>
            <v:group style="position:absolute;left:2290;top:304;width:40;height:2" coordorigin="2290,304" coordsize="40,2">
              <v:shape style="position:absolute;left:2290;top:304;width:40;height:2" coordorigin="2290,304" coordsize="40,0" path="m2290,304l2329,304e" filled="false" stroked="true" strokeweight=".214789pt" strokecolor="#ff0000">
                <v:path arrowok="t"/>
              </v:shape>
            </v:group>
            <v:group style="position:absolute;left:2309;top:279;width:2;height:52" coordorigin="2309,279" coordsize="2,52">
              <v:shape style="position:absolute;left:2309;top:279;width:2;height:52" coordorigin="2309,279" coordsize="0,52" path="m2309,279l2309,330e" filled="false" stroked="true" strokeweight=".163027pt" strokecolor="#ff0000">
                <v:path arrowok="t"/>
              </v:shape>
            </v:group>
            <v:group style="position:absolute;left:2290;top:304;width:40;height:2" coordorigin="2290,304" coordsize="40,2">
              <v:shape style="position:absolute;left:2290;top:304;width:40;height:2" coordorigin="2290,304" coordsize="40,0" path="m2290,304l2329,304e" filled="false" stroked="true" strokeweight=".214789pt" strokecolor="#ff0000">
                <v:path arrowok="t"/>
              </v:shape>
            </v:group>
            <v:group style="position:absolute;left:2309;top:278;width:2;height:52" coordorigin="2309,278" coordsize="2,52">
              <v:shape style="position:absolute;left:2309;top:278;width:2;height:52" coordorigin="2309,278" coordsize="0,52" path="m2309,278l2309,329e" filled="false" stroked="true" strokeweight=".163027pt" strokecolor="#ff0000">
                <v:path arrowok="t"/>
              </v:shape>
            </v:group>
            <v:group style="position:absolute;left:2290;top:303;width:40;height:2" coordorigin="2290,303" coordsize="40,2">
              <v:shape style="position:absolute;left:2290;top:303;width:40;height:2" coordorigin="2290,303" coordsize="40,0" path="m2290,303l2329,303e" filled="false" stroked="true" strokeweight=".214789pt" strokecolor="#ff0000">
                <v:path arrowok="t"/>
              </v:shape>
            </v:group>
            <v:group style="position:absolute;left:2309;top:277;width:2;height:52" coordorigin="2309,277" coordsize="2,52">
              <v:shape style="position:absolute;left:2309;top:277;width:2;height:52" coordorigin="2309,277" coordsize="0,52" path="m2309,277l2309,329e" filled="false" stroked="true" strokeweight=".163027pt" strokecolor="#ff0000">
                <v:path arrowok="t"/>
              </v:shape>
            </v:group>
            <v:group style="position:absolute;left:2290;top:302;width:40;height:2" coordorigin="2290,302" coordsize="40,2">
              <v:shape style="position:absolute;left:2290;top:302;width:40;height:2" coordorigin="2290,302" coordsize="40,0" path="m2290,302l2329,302e" filled="false" stroked="true" strokeweight=".214789pt" strokecolor="#ff0000">
                <v:path arrowok="t"/>
              </v:shape>
            </v:group>
            <v:group style="position:absolute;left:2309;top:276;width:2;height:52" coordorigin="2309,276" coordsize="2,52">
              <v:shape style="position:absolute;left:2309;top:276;width:2;height:52" coordorigin="2309,276" coordsize="0,52" path="m2309,276l2309,328e" filled="false" stroked="true" strokeweight=".163027pt" strokecolor="#ff0000">
                <v:path arrowok="t"/>
              </v:shape>
            </v:group>
            <v:group style="position:absolute;left:2290;top:302;width:40;height:2" coordorigin="2290,302" coordsize="40,2">
              <v:shape style="position:absolute;left:2290;top:302;width:40;height:2" coordorigin="2290,302" coordsize="40,0" path="m2290,302l2329,302e" filled="false" stroked="true" strokeweight=".214789pt" strokecolor="#ff0000">
                <v:path arrowok="t"/>
              </v:shape>
            </v:group>
            <v:group style="position:absolute;left:2309;top:276;width:2;height:52" coordorigin="2309,276" coordsize="2,52">
              <v:shape style="position:absolute;left:2309;top:276;width:2;height:52" coordorigin="2309,276" coordsize="0,52" path="m2309,276l2309,327e" filled="false" stroked="true" strokeweight=".163027pt" strokecolor="#ff0000">
                <v:path arrowok="t"/>
              </v:shape>
            </v:group>
            <v:group style="position:absolute;left:2290;top:301;width:40;height:2" coordorigin="2290,301" coordsize="40,2">
              <v:shape style="position:absolute;left:2290;top:301;width:40;height:2" coordorigin="2290,301" coordsize="40,0" path="m2290,301l2329,301e" filled="false" stroked="true" strokeweight=".214789pt" strokecolor="#ff0000">
                <v:path arrowok="t"/>
              </v:shape>
            </v:group>
            <v:group style="position:absolute;left:2309;top:275;width:2;height:52" coordorigin="2309,275" coordsize="2,52">
              <v:shape style="position:absolute;left:2309;top:275;width:2;height:52" coordorigin="2309,275" coordsize="0,52" path="m2309,275l2309,327e" filled="false" stroked="true" strokeweight=".163027pt" strokecolor="#ff0000">
                <v:path arrowok="t"/>
              </v:shape>
            </v:group>
            <v:group style="position:absolute;left:2290;top:300;width:40;height:2" coordorigin="2290,300" coordsize="40,2">
              <v:shape style="position:absolute;left:2290;top:300;width:40;height:2" coordorigin="2290,300" coordsize="40,0" path="m2290,300l2329,300e" filled="false" stroked="true" strokeweight=".214789pt" strokecolor="#ff0000">
                <v:path arrowok="t"/>
              </v:shape>
            </v:group>
            <v:group style="position:absolute;left:2309;top:274;width:2;height:52" coordorigin="2309,274" coordsize="2,52">
              <v:shape style="position:absolute;left:2309;top:274;width:2;height:52" coordorigin="2309,274" coordsize="0,52" path="m2309,274l2309,326e" filled="false" stroked="true" strokeweight=".163027pt" strokecolor="#ff0000">
                <v:path arrowok="t"/>
              </v:shape>
            </v:group>
            <v:group style="position:absolute;left:2703;top:963;width:40;height:2" coordorigin="2703,963" coordsize="40,2">
              <v:shape style="position:absolute;left:2703;top:963;width:40;height:2" coordorigin="2703,963" coordsize="40,0" path="m2703,963l2742,963e" filled="false" stroked="true" strokeweight=".214789pt" strokecolor="#ff0000">
                <v:path arrowok="t"/>
              </v:shape>
            </v:group>
            <v:group style="position:absolute;left:2722;top:938;width:2;height:52" coordorigin="2722,938" coordsize="2,52">
              <v:shape style="position:absolute;left:2722;top:938;width:2;height:52" coordorigin="2722,938" coordsize="0,52" path="m2722,938l2722,989e" filled="false" stroked="true" strokeweight=".163027pt" strokecolor="#ff0000">
                <v:path arrowok="t"/>
              </v:shape>
            </v:group>
            <v:group style="position:absolute;left:2703;top:963;width:40;height:2" coordorigin="2703,963" coordsize="40,2">
              <v:shape style="position:absolute;left:2703;top:963;width:40;height:2" coordorigin="2703,963" coordsize="40,0" path="m2703,963l2742,963e" filled="false" stroked="true" strokeweight=".214789pt" strokecolor="#ff0000">
                <v:path arrowok="t"/>
              </v:shape>
            </v:group>
            <v:group style="position:absolute;left:2722;top:937;width:2;height:52" coordorigin="2722,937" coordsize="2,52">
              <v:shape style="position:absolute;left:2722;top:937;width:2;height:52" coordorigin="2722,937" coordsize="0,52" path="m2722,937l2722,989e" filled="false" stroked="true" strokeweight=".163027pt" strokecolor="#ff0000">
                <v:path arrowok="t"/>
              </v:shape>
            </v:group>
            <v:group style="position:absolute;left:2703;top:959;width:40;height:2" coordorigin="2703,959" coordsize="40,2">
              <v:shape style="position:absolute;left:2703;top:959;width:40;height:2" coordorigin="2703,959" coordsize="40,0" path="m2703,959l2742,959e" filled="false" stroked="true" strokeweight=".214789pt" strokecolor="#ff0000">
                <v:path arrowok="t"/>
              </v:shape>
            </v:group>
            <v:group style="position:absolute;left:2722;top:933;width:2;height:52" coordorigin="2722,933" coordsize="2,52">
              <v:shape style="position:absolute;left:2722;top:933;width:2;height:52" coordorigin="2722,933" coordsize="0,52" path="m2722,933l2722,985e" filled="false" stroked="true" strokeweight=".163027pt" strokecolor="#ff0000">
                <v:path arrowok="t"/>
              </v:shape>
            </v:group>
            <v:group style="position:absolute;left:2703;top:958;width:40;height:2" coordorigin="2703,958" coordsize="40,2">
              <v:shape style="position:absolute;left:2703;top:958;width:40;height:2" coordorigin="2703,958" coordsize="40,0" path="m2703,958l2742,958e" filled="false" stroked="true" strokeweight=".214789pt" strokecolor="#ff0000">
                <v:path arrowok="t"/>
              </v:shape>
            </v:group>
            <v:group style="position:absolute;left:2722;top:933;width:2;height:52" coordorigin="2722,933" coordsize="2,52">
              <v:shape style="position:absolute;left:2722;top:933;width:2;height:52" coordorigin="2722,933" coordsize="0,52" path="m2722,933l2722,984e" filled="false" stroked="true" strokeweight=".163027pt" strokecolor="#ff0000">
                <v:path arrowok="t"/>
              </v:shape>
            </v:group>
            <v:group style="position:absolute;left:2703;top:958;width:40;height:2" coordorigin="2703,958" coordsize="40,2">
              <v:shape style="position:absolute;left:2703;top:958;width:40;height:2" coordorigin="2703,958" coordsize="40,0" path="m2703,958l2742,958e" filled="false" stroked="true" strokeweight=".214789pt" strokecolor="#ff0000">
                <v:path arrowok="t"/>
              </v:shape>
            </v:group>
            <v:group style="position:absolute;left:2722;top:932;width:2;height:52" coordorigin="2722,932" coordsize="2,52">
              <v:shape style="position:absolute;left:2722;top:932;width:2;height:52" coordorigin="2722,932" coordsize="0,52" path="m2722,932l2722,983e" filled="false" stroked="true" strokeweight=".163027pt" strokecolor="#ff0000">
                <v:path arrowok="t"/>
              </v:shape>
            </v:group>
            <v:group style="position:absolute;left:2703;top:957;width:40;height:2" coordorigin="2703,957" coordsize="40,2">
              <v:shape style="position:absolute;left:2703;top:957;width:40;height:2" coordorigin="2703,957" coordsize="40,0" path="m2703,957l2742,957e" filled="false" stroked="true" strokeweight=".214789pt" strokecolor="#ff0000">
                <v:path arrowok="t"/>
              </v:shape>
            </v:group>
            <v:group style="position:absolute;left:2722;top:931;width:2;height:52" coordorigin="2722,931" coordsize="2,52">
              <v:shape style="position:absolute;left:2722;top:931;width:2;height:52" coordorigin="2722,931" coordsize="0,52" path="m2722,931l2722,983e" filled="false" stroked="true" strokeweight=".163027pt" strokecolor="#ff0000">
                <v:path arrowok="t"/>
              </v:shape>
            </v:group>
            <v:group style="position:absolute;left:2703;top:953;width:40;height:2" coordorigin="2703,953" coordsize="40,2">
              <v:shape style="position:absolute;left:2703;top:953;width:40;height:2" coordorigin="2703,953" coordsize="40,0" path="m2703,953l2742,953e" filled="false" stroked="true" strokeweight=".214789pt" strokecolor="#ff0000">
                <v:path arrowok="t"/>
              </v:shape>
            </v:group>
            <v:group style="position:absolute;left:2722;top:928;width:2;height:52" coordorigin="2722,928" coordsize="2,52">
              <v:shape style="position:absolute;left:2722;top:928;width:2;height:52" coordorigin="2722,928" coordsize="0,52" path="m2722,928l2722,979e" filled="false" stroked="true" strokeweight=".163027pt" strokecolor="#ff0000">
                <v:path arrowok="t"/>
              </v:shape>
            </v:group>
            <v:group style="position:absolute;left:2703;top:951;width:40;height:2" coordorigin="2703,951" coordsize="40,2">
              <v:shape style="position:absolute;left:2703;top:951;width:40;height:2" coordorigin="2703,951" coordsize="40,0" path="m2703,951l2742,951e" filled="false" stroked="true" strokeweight=".214789pt" strokecolor="#ff0000">
                <v:path arrowok="t"/>
              </v:shape>
            </v:group>
            <v:group style="position:absolute;left:2722;top:926;width:2;height:52" coordorigin="2722,926" coordsize="2,52">
              <v:shape style="position:absolute;left:2722;top:926;width:2;height:52" coordorigin="2722,926" coordsize="0,52" path="m2722,926l2722,977e" filled="false" stroked="true" strokeweight=".163027pt" strokecolor="#ff0000">
                <v:path arrowok="t"/>
              </v:shape>
            </v:group>
            <v:group style="position:absolute;left:2703;top:951;width:40;height:2" coordorigin="2703,951" coordsize="40,2">
              <v:shape style="position:absolute;left:2703;top:951;width:40;height:2" coordorigin="2703,951" coordsize="40,0" path="m2703,951l2742,951e" filled="false" stroked="true" strokeweight=".214789pt" strokecolor="#ff0000">
                <v:path arrowok="t"/>
              </v:shape>
            </v:group>
            <v:group style="position:absolute;left:2722;top:925;width:2;height:52" coordorigin="2722,925" coordsize="2,52">
              <v:shape style="position:absolute;left:2722;top:925;width:2;height:52" coordorigin="2722,925" coordsize="0,52" path="m2722,925l2722,976e" filled="false" stroked="true" strokeweight=".163027pt" strokecolor="#ff0000">
                <v:path arrowok="t"/>
              </v:shape>
            </v:group>
            <v:group style="position:absolute;left:2703;top:948;width:40;height:2" coordorigin="2703,948" coordsize="40,2">
              <v:shape style="position:absolute;left:2703;top:948;width:40;height:2" coordorigin="2703,948" coordsize="40,0" path="m2703,948l2742,948e" filled="false" stroked="true" strokeweight=".214789pt" strokecolor="#ff0000">
                <v:path arrowok="t"/>
              </v:shape>
            </v:group>
            <v:group style="position:absolute;left:2722;top:923;width:2;height:52" coordorigin="2722,923" coordsize="2,52">
              <v:shape style="position:absolute;left:2722;top:923;width:2;height:52" coordorigin="2722,923" coordsize="0,52" path="m2722,923l2722,974e" filled="false" stroked="true" strokeweight=".163027pt" strokecolor="#ff0000">
                <v:path arrowok="t"/>
              </v:shape>
            </v:group>
            <v:group style="position:absolute;left:2703;top:946;width:40;height:2" coordorigin="2703,946" coordsize="40,2">
              <v:shape style="position:absolute;left:2703;top:946;width:40;height:2" coordorigin="2703,946" coordsize="40,0" path="m2703,946l2742,946e" filled="false" stroked="true" strokeweight=".214789pt" strokecolor="#ff0000">
                <v:path arrowok="t"/>
              </v:shape>
            </v:group>
            <v:group style="position:absolute;left:2722;top:921;width:2;height:52" coordorigin="2722,921" coordsize="2,52">
              <v:shape style="position:absolute;left:2722;top:921;width:2;height:52" coordorigin="2722,921" coordsize="0,52" path="m2722,921l2722,972e" filled="false" stroked="true" strokeweight=".163027pt" strokecolor="#ff0000">
                <v:path arrowok="t"/>
              </v:shape>
            </v:group>
            <v:group style="position:absolute;left:2703;top:945;width:40;height:2" coordorigin="2703,945" coordsize="40,2">
              <v:shape style="position:absolute;left:2703;top:945;width:40;height:2" coordorigin="2703,945" coordsize="40,0" path="m2703,945l2742,945e" filled="false" stroked="true" strokeweight=".214789pt" strokecolor="#ff0000">
                <v:path arrowok="t"/>
              </v:shape>
            </v:group>
            <v:group style="position:absolute;left:2722;top:919;width:2;height:52" coordorigin="2722,919" coordsize="2,52">
              <v:shape style="position:absolute;left:2722;top:919;width:2;height:52" coordorigin="2722,919" coordsize="0,52" path="m2722,919l2722,971e" filled="false" stroked="true" strokeweight=".163027pt" strokecolor="#ff0000">
                <v:path arrowok="t"/>
              </v:shape>
            </v:group>
            <v:group style="position:absolute;left:2703;top:943;width:40;height:2" coordorigin="2703,943" coordsize="40,2">
              <v:shape style="position:absolute;left:2703;top:943;width:40;height:2" coordorigin="2703,943" coordsize="40,0" path="m2703,943l2742,943e" filled="false" stroked="true" strokeweight=".214789pt" strokecolor="#ff0000">
                <v:path arrowok="t"/>
              </v:shape>
            </v:group>
            <v:group style="position:absolute;left:2722;top:917;width:2;height:52" coordorigin="2722,917" coordsize="2,52">
              <v:shape style="position:absolute;left:2722;top:917;width:2;height:52" coordorigin="2722,917" coordsize="0,52" path="m2722,917l2722,968e" filled="false" stroked="true" strokeweight=".163027pt" strokecolor="#ff0000">
                <v:path arrowok="t"/>
              </v:shape>
            </v:group>
            <v:group style="position:absolute;left:2703;top:942;width:40;height:2" coordorigin="2703,942" coordsize="40,2">
              <v:shape style="position:absolute;left:2703;top:942;width:40;height:2" coordorigin="2703,942" coordsize="40,0" path="m2703,942l2742,942e" filled="false" stroked="true" strokeweight=".214789pt" strokecolor="#ff0000">
                <v:path arrowok="t"/>
              </v:shape>
            </v:group>
            <v:group style="position:absolute;left:2722;top:916;width:2;height:52" coordorigin="2722,916" coordsize="2,52">
              <v:shape style="position:absolute;left:2722;top:916;width:2;height:52" coordorigin="2722,916" coordsize="0,52" path="m2722,916l2722,968e" filled="false" stroked="true" strokeweight=".163027pt" strokecolor="#ff0000">
                <v:path arrowok="t"/>
              </v:shape>
            </v:group>
            <v:group style="position:absolute;left:2703;top:941;width:40;height:2" coordorigin="2703,941" coordsize="40,2">
              <v:shape style="position:absolute;left:2703;top:941;width:40;height:2" coordorigin="2703,941" coordsize="40,0" path="m2703,941l2742,941e" filled="false" stroked="true" strokeweight=".214789pt" strokecolor="#ff0000">
                <v:path arrowok="t"/>
              </v:shape>
            </v:group>
            <v:group style="position:absolute;left:2722;top:916;width:2;height:52" coordorigin="2722,916" coordsize="2,52">
              <v:shape style="position:absolute;left:2722;top:916;width:2;height:52" coordorigin="2722,916" coordsize="0,52" path="m2722,916l2722,967e" filled="false" stroked="true" strokeweight=".163027pt" strokecolor="#ff0000">
                <v:path arrowok="t"/>
              </v:shape>
            </v:group>
            <v:group style="position:absolute;left:2703;top:941;width:40;height:2" coordorigin="2703,941" coordsize="40,2">
              <v:shape style="position:absolute;left:2703;top:941;width:40;height:2" coordorigin="2703,941" coordsize="40,0" path="m2703,941l2742,941e" filled="false" stroked="true" strokeweight=".214789pt" strokecolor="#ff0000">
                <v:path arrowok="t"/>
              </v:shape>
            </v:group>
            <v:group style="position:absolute;left:2722;top:915;width:2;height:52" coordorigin="2722,915" coordsize="2,52">
              <v:shape style="position:absolute;left:2722;top:915;width:2;height:52" coordorigin="2722,915" coordsize="0,52" path="m2722,915l2722,966e" filled="false" stroked="true" strokeweight=".163027pt" strokecolor="#ff0000">
                <v:path arrowok="t"/>
              </v:shape>
            </v:group>
            <v:group style="position:absolute;left:2703;top:940;width:40;height:2" coordorigin="2703,940" coordsize="40,2">
              <v:shape style="position:absolute;left:2703;top:940;width:40;height:2" coordorigin="2703,940" coordsize="40,0" path="m2703,940l2742,940e" filled="false" stroked="true" strokeweight=".214789pt" strokecolor="#ff0000">
                <v:path arrowok="t"/>
              </v:shape>
            </v:group>
            <v:group style="position:absolute;left:2722;top:914;width:2;height:52" coordorigin="2722,914" coordsize="2,52">
              <v:shape style="position:absolute;left:2722;top:914;width:2;height:52" coordorigin="2722,914" coordsize="0,52" path="m2722,914l2722,966e" filled="false" stroked="true" strokeweight=".163027pt" strokecolor="#ff0000">
                <v:path arrowok="t"/>
              </v:shape>
            </v:group>
            <v:group style="position:absolute;left:2703;top:939;width:40;height:2" coordorigin="2703,939" coordsize="40,2">
              <v:shape style="position:absolute;left:2703;top:939;width:40;height:2" coordorigin="2703,939" coordsize="40,0" path="m2703,939l2742,939e" filled="false" stroked="true" strokeweight=".214789pt" strokecolor="#ff0000">
                <v:path arrowok="t"/>
              </v:shape>
            </v:group>
            <v:group style="position:absolute;left:2722;top:913;width:2;height:52" coordorigin="2722,913" coordsize="2,52">
              <v:shape style="position:absolute;left:2722;top:913;width:2;height:52" coordorigin="2722,913" coordsize="0,52" path="m2722,913l2722,965e" filled="false" stroked="true" strokeweight=".163027pt" strokecolor="#ff0000">
                <v:path arrowok="t"/>
              </v:shape>
            </v:group>
            <v:group style="position:absolute;left:2703;top:938;width:40;height:2" coordorigin="2703,938" coordsize="40,2">
              <v:shape style="position:absolute;left:2703;top:938;width:40;height:2" coordorigin="2703,938" coordsize="40,0" path="m2703,938l2742,938e" filled="false" stroked="true" strokeweight=".214789pt" strokecolor="#ff0000">
                <v:path arrowok="t"/>
              </v:shape>
            </v:group>
            <v:group style="position:absolute;left:2722;top:913;width:2;height:52" coordorigin="2722,913" coordsize="2,52">
              <v:shape style="position:absolute;left:2722;top:913;width:2;height:52" coordorigin="2722,913" coordsize="0,52" path="m2722,913l2722,965e" filled="false" stroked="true" strokeweight=".163027pt" strokecolor="#ff0000">
                <v:path arrowok="t"/>
              </v:shape>
            </v:group>
            <v:group style="position:absolute;left:2703;top:938;width:40;height:2" coordorigin="2703,938" coordsize="40,2">
              <v:shape style="position:absolute;left:2703;top:938;width:40;height:2" coordorigin="2703,938" coordsize="40,0" path="m2703,938l2742,938e" filled="false" stroked="true" strokeweight=".214789pt" strokecolor="#ff0000">
                <v:path arrowok="t"/>
              </v:shape>
            </v:group>
            <v:group style="position:absolute;left:2722;top:913;width:2;height:52" coordorigin="2722,913" coordsize="2,52">
              <v:shape style="position:absolute;left:2722;top:913;width:2;height:52" coordorigin="2722,913" coordsize="0,52" path="m2722,913l2722,964e" filled="false" stroked="true" strokeweight=".163027pt" strokecolor="#ff0000">
                <v:path arrowok="t"/>
              </v:shape>
            </v:group>
            <v:group style="position:absolute;left:2703;top:938;width:40;height:2" coordorigin="2703,938" coordsize="40,2">
              <v:shape style="position:absolute;left:2703;top:938;width:40;height:2" coordorigin="2703,938" coordsize="40,0" path="m2703,938l2742,938e" filled="false" stroked="true" strokeweight=".214789pt" strokecolor="#ff0000">
                <v:path arrowok="t"/>
              </v:shape>
            </v:group>
            <v:group style="position:absolute;left:2722;top:912;width:2;height:52" coordorigin="2722,912" coordsize="2,52">
              <v:shape style="position:absolute;left:2722;top:912;width:2;height:52" coordorigin="2722,912" coordsize="0,52" path="m2722,912l2722,963e" filled="false" stroked="true" strokeweight=".163027pt" strokecolor="#ff0000">
                <v:path arrowok="t"/>
              </v:shape>
            </v:group>
            <v:group style="position:absolute;left:2703;top:934;width:40;height:2" coordorigin="2703,934" coordsize="40,2">
              <v:shape style="position:absolute;left:2703;top:934;width:40;height:2" coordorigin="2703,934" coordsize="40,0" path="m2703,934l2742,934e" filled="false" stroked="true" strokeweight=".214789pt" strokecolor="#ff0000">
                <v:path arrowok="t"/>
              </v:shape>
            </v:group>
            <v:group style="position:absolute;left:2722;top:908;width:2;height:52" coordorigin="2722,908" coordsize="2,52">
              <v:shape style="position:absolute;left:2722;top:908;width:2;height:52" coordorigin="2722,908" coordsize="0,52" path="m2722,908l2722,960e" filled="false" stroked="true" strokeweight=".163027pt" strokecolor="#ff0000">
                <v:path arrowok="t"/>
              </v:shape>
            </v:group>
            <v:group style="position:absolute;left:2703;top:928;width:40;height:2" coordorigin="2703,928" coordsize="40,2">
              <v:shape style="position:absolute;left:2703;top:928;width:40;height:2" coordorigin="2703,928" coordsize="40,0" path="m2703,928l2742,928e" filled="false" stroked="true" strokeweight=".214789pt" strokecolor="#ff0000">
                <v:path arrowok="t"/>
              </v:shape>
            </v:group>
            <v:group style="position:absolute;left:2722;top:903;width:2;height:52" coordorigin="2722,903" coordsize="2,52">
              <v:shape style="position:absolute;left:2722;top:903;width:2;height:52" coordorigin="2722,903" coordsize="0,52" path="m2722,903l2722,954e" filled="false" stroked="true" strokeweight=".163027pt" strokecolor="#ff0000">
                <v:path arrowok="t"/>
              </v:shape>
            </v:group>
            <v:group style="position:absolute;left:2703;top:928;width:40;height:2" coordorigin="2703,928" coordsize="40,2">
              <v:shape style="position:absolute;left:2703;top:928;width:40;height:2" coordorigin="2703,928" coordsize="40,0" path="m2703,928l2742,928e" filled="false" stroked="true" strokeweight=".214789pt" strokecolor="#ff0000">
                <v:path arrowok="t"/>
              </v:shape>
            </v:group>
            <v:group style="position:absolute;left:2722;top:902;width:2;height:52" coordorigin="2722,902" coordsize="2,52">
              <v:shape style="position:absolute;left:2722;top:902;width:2;height:52" coordorigin="2722,902" coordsize="0,52" path="m2722,902l2722,953e" filled="false" stroked="true" strokeweight=".163027pt" strokecolor="#ff0000">
                <v:path arrowok="t"/>
              </v:shape>
            </v:group>
            <v:group style="position:absolute;left:2703;top:927;width:40;height:2" coordorigin="2703,927" coordsize="40,2">
              <v:shape style="position:absolute;left:2703;top:927;width:40;height:2" coordorigin="2703,927" coordsize="40,0" path="m2703,927l2742,927e" filled="false" stroked="true" strokeweight=".214789pt" strokecolor="#ff0000">
                <v:path arrowok="t"/>
              </v:shape>
            </v:group>
            <v:group style="position:absolute;left:2722;top:901;width:2;height:52" coordorigin="2722,901" coordsize="2,52">
              <v:shape style="position:absolute;left:2722;top:901;width:2;height:52" coordorigin="2722,901" coordsize="0,52" path="m2722,901l2722,953e" filled="false" stroked="true" strokeweight=".163027pt" strokecolor="#ff0000">
                <v:path arrowok="t"/>
              </v:shape>
            </v:group>
            <v:group style="position:absolute;left:2703;top:925;width:40;height:2" coordorigin="2703,925" coordsize="40,2">
              <v:shape style="position:absolute;left:2703;top:925;width:40;height:2" coordorigin="2703,925" coordsize="40,0" path="m2703,925l2742,925e" filled="false" stroked="true" strokeweight=".214789pt" strokecolor="#ff0000">
                <v:path arrowok="t"/>
              </v:shape>
            </v:group>
            <v:group style="position:absolute;left:2722;top:899;width:2;height:52" coordorigin="2722,899" coordsize="2,52">
              <v:shape style="position:absolute;left:2722;top:899;width:2;height:52" coordorigin="2722,899" coordsize="0,52" path="m2722,899l2722,950e" filled="false" stroked="true" strokeweight=".163027pt" strokecolor="#ff0000">
                <v:path arrowok="t"/>
              </v:shape>
            </v:group>
            <v:group style="position:absolute;left:2703;top:923;width:40;height:2" coordorigin="2703,923" coordsize="40,2">
              <v:shape style="position:absolute;left:2703;top:923;width:40;height:2" coordorigin="2703,923" coordsize="40,0" path="m2703,923l2742,923e" filled="false" stroked="true" strokeweight=".214789pt" strokecolor="#ff0000">
                <v:path arrowok="t"/>
              </v:shape>
            </v:group>
            <v:group style="position:absolute;left:2722;top:897;width:2;height:52" coordorigin="2722,897" coordsize="2,52">
              <v:shape style="position:absolute;left:2722;top:897;width:2;height:52" coordorigin="2722,897" coordsize="0,52" path="m2722,897l2722,949e" filled="false" stroked="true" strokeweight=".163027pt" strokecolor="#ff0000">
                <v:path arrowok="t"/>
              </v:shape>
            </v:group>
            <v:group style="position:absolute;left:2703;top:922;width:40;height:2" coordorigin="2703,922" coordsize="40,2">
              <v:shape style="position:absolute;left:2703;top:922;width:40;height:2" coordorigin="2703,922" coordsize="40,0" path="m2703,922l2742,922e" filled="false" stroked="true" strokeweight=".214789pt" strokecolor="#ff0000">
                <v:path arrowok="t"/>
              </v:shape>
            </v:group>
            <v:group style="position:absolute;left:2722;top:896;width:2;height:52" coordorigin="2722,896" coordsize="2,52">
              <v:shape style="position:absolute;left:2722;top:896;width:2;height:52" coordorigin="2722,896" coordsize="0,52" path="m2722,896l2722,948e" filled="false" stroked="true" strokeweight=".163027pt" strokecolor="#ff0000">
                <v:path arrowok="t"/>
              </v:shape>
            </v:group>
            <v:group style="position:absolute;left:2703;top:920;width:40;height:2" coordorigin="2703,920" coordsize="40,2">
              <v:shape style="position:absolute;left:2703;top:920;width:40;height:2" coordorigin="2703,920" coordsize="40,0" path="m2703,920l2742,920e" filled="false" stroked="true" strokeweight=".214789pt" strokecolor="#ff0000">
                <v:path arrowok="t"/>
              </v:shape>
            </v:group>
            <v:group style="position:absolute;left:2722;top:895;width:2;height:52" coordorigin="2722,895" coordsize="2,52">
              <v:shape style="position:absolute;left:2722;top:895;width:2;height:52" coordorigin="2722,895" coordsize="0,52" path="m2722,895l2722,946e" filled="false" stroked="true" strokeweight=".163027pt" strokecolor="#ff0000">
                <v:path arrowok="t"/>
              </v:shape>
            </v:group>
            <v:group style="position:absolute;left:2703;top:920;width:40;height:2" coordorigin="2703,920" coordsize="40,2">
              <v:shape style="position:absolute;left:2703;top:920;width:40;height:2" coordorigin="2703,920" coordsize="40,0" path="m2703,920l2742,920e" filled="false" stroked="true" strokeweight=".214789pt" strokecolor="#ff0000">
                <v:path arrowok="t"/>
              </v:shape>
            </v:group>
            <v:group style="position:absolute;left:2722;top:894;width:2;height:52" coordorigin="2722,894" coordsize="2,52">
              <v:shape style="position:absolute;left:2722;top:894;width:2;height:52" coordorigin="2722,894" coordsize="0,52" path="m2722,894l2722,945e" filled="false" stroked="true" strokeweight=".163027pt" strokecolor="#ff0000">
                <v:path arrowok="t"/>
              </v:shape>
            </v:group>
            <v:group style="position:absolute;left:2703;top:919;width:40;height:2" coordorigin="2703,919" coordsize="40,2">
              <v:shape style="position:absolute;left:2703;top:919;width:40;height:2" coordorigin="2703,919" coordsize="40,0" path="m2703,919l2742,919e" filled="false" stroked="true" strokeweight=".214789pt" strokecolor="#ff0000">
                <v:path arrowok="t"/>
              </v:shape>
            </v:group>
            <v:group style="position:absolute;left:2722;top:893;width:2;height:52" coordorigin="2722,893" coordsize="2,52">
              <v:shape style="position:absolute;left:2722;top:893;width:2;height:52" coordorigin="2722,893" coordsize="0,52" path="m2722,893l2722,945e" filled="false" stroked="true" strokeweight=".163027pt" strokecolor="#ff0000">
                <v:path arrowok="t"/>
              </v:shape>
            </v:group>
            <v:group style="position:absolute;left:2703;top:918;width:40;height:2" coordorigin="2703,918" coordsize="40,2">
              <v:shape style="position:absolute;left:2703;top:918;width:40;height:2" coordorigin="2703,918" coordsize="40,0" path="m2703,918l2742,918e" filled="false" stroked="true" strokeweight=".214789pt" strokecolor="#ff0000">
                <v:path arrowok="t"/>
              </v:shape>
            </v:group>
            <v:group style="position:absolute;left:2722;top:892;width:2;height:52" coordorigin="2722,892" coordsize="2,52">
              <v:shape style="position:absolute;left:2722;top:892;width:2;height:52" coordorigin="2722,892" coordsize="0,52" path="m2722,892l2722,944e" filled="false" stroked="true" strokeweight=".163027pt" strokecolor="#ff0000">
                <v:path arrowok="t"/>
              </v:shape>
            </v:group>
            <v:group style="position:absolute;left:2703;top:917;width:40;height:2" coordorigin="2703,917" coordsize="40,2">
              <v:shape style="position:absolute;left:2703;top:917;width:40;height:2" coordorigin="2703,917" coordsize="40,0" path="m2703,917l2742,917e" filled="false" stroked="true" strokeweight=".214789pt" strokecolor="#ff0000">
                <v:path arrowok="t"/>
              </v:shape>
            </v:group>
            <v:group style="position:absolute;left:2722;top:891;width:2;height:52" coordorigin="2722,891" coordsize="2,52">
              <v:shape style="position:absolute;left:2722;top:891;width:2;height:52" coordorigin="2722,891" coordsize="0,52" path="m2722,891l2722,942e" filled="false" stroked="true" strokeweight=".163027pt" strokecolor="#ff0000">
                <v:path arrowok="t"/>
              </v:shape>
            </v:group>
            <v:group style="position:absolute;left:2703;top:916;width:40;height:2" coordorigin="2703,916" coordsize="40,2">
              <v:shape style="position:absolute;left:2703;top:916;width:40;height:2" coordorigin="2703,916" coordsize="40,0" path="m2703,916l2742,916e" filled="false" stroked="true" strokeweight=".214789pt" strokecolor="#ff0000">
                <v:path arrowok="t"/>
              </v:shape>
            </v:group>
            <v:group style="position:absolute;left:2722;top:890;width:2;height:52" coordorigin="2722,890" coordsize="2,52">
              <v:shape style="position:absolute;left:2722;top:890;width:2;height:52" coordorigin="2722,890" coordsize="0,52" path="m2722,890l2722,942e" filled="false" stroked="true" strokeweight=".163027pt" strokecolor="#ff0000">
                <v:path arrowok="t"/>
              </v:shape>
            </v:group>
            <v:group style="position:absolute;left:2703;top:914;width:40;height:2" coordorigin="2703,914" coordsize="40,2">
              <v:shape style="position:absolute;left:2703;top:914;width:40;height:2" coordorigin="2703,914" coordsize="40,0" path="m2703,914l2742,914e" filled="false" stroked="true" strokeweight=".214789pt" strokecolor="#ff0000">
                <v:path arrowok="t"/>
              </v:shape>
            </v:group>
            <v:group style="position:absolute;left:2722;top:888;width:2;height:52" coordorigin="2722,888" coordsize="2,52">
              <v:shape style="position:absolute;left:2722;top:888;width:2;height:52" coordorigin="2722,888" coordsize="0,52" path="m2722,888l2722,940e" filled="false" stroked="true" strokeweight=".163027pt" strokecolor="#ff0000">
                <v:path arrowok="t"/>
              </v:shape>
            </v:group>
            <v:group style="position:absolute;left:2703;top:912;width:40;height:2" coordorigin="2703,912" coordsize="40,2">
              <v:shape style="position:absolute;left:2703;top:912;width:40;height:2" coordorigin="2703,912" coordsize="40,0" path="m2703,912l2742,912e" filled="false" stroked="true" strokeweight=".214789pt" strokecolor="#ff0000">
                <v:path arrowok="t"/>
              </v:shape>
            </v:group>
            <v:group style="position:absolute;left:2722;top:886;width:2;height:52" coordorigin="2722,886" coordsize="2,52">
              <v:shape style="position:absolute;left:2722;top:886;width:2;height:52" coordorigin="2722,886" coordsize="0,52" path="m2722,886l2722,937e" filled="false" stroked="true" strokeweight=".163027pt" strokecolor="#ff0000">
                <v:path arrowok="t"/>
              </v:shape>
            </v:group>
            <v:group style="position:absolute;left:2703;top:907;width:40;height:2" coordorigin="2703,907" coordsize="40,2">
              <v:shape style="position:absolute;left:2703;top:907;width:40;height:2" coordorigin="2703,907" coordsize="40,0" path="m2703,907l2742,907e" filled="false" stroked="true" strokeweight=".214789pt" strokecolor="#ff0000">
                <v:path arrowok="t"/>
              </v:shape>
            </v:group>
            <v:group style="position:absolute;left:2722;top:881;width:2;height:52" coordorigin="2722,881" coordsize="2,52">
              <v:shape style="position:absolute;left:2722;top:881;width:2;height:52" coordorigin="2722,881" coordsize="0,52" path="m2722,881l2722,932e" filled="false" stroked="true" strokeweight=".163027pt" strokecolor="#ff0000">
                <v:path arrowok="t"/>
              </v:shape>
            </v:group>
            <v:group style="position:absolute;left:2703;top:905;width:40;height:2" coordorigin="2703,905" coordsize="40,2">
              <v:shape style="position:absolute;left:2703;top:905;width:40;height:2" coordorigin="2703,905" coordsize="40,0" path="m2703,905l2742,905e" filled="false" stroked="true" strokeweight=".214789pt" strokecolor="#ff0000">
                <v:path arrowok="t"/>
              </v:shape>
            </v:group>
            <v:group style="position:absolute;left:2722;top:880;width:2;height:52" coordorigin="2722,880" coordsize="2,52">
              <v:shape style="position:absolute;left:2722;top:880;width:2;height:52" coordorigin="2722,880" coordsize="0,52" path="m2722,880l2722,931e" filled="false" stroked="true" strokeweight=".163027pt" strokecolor="#ff0000">
                <v:path arrowok="t"/>
              </v:shape>
            </v:group>
            <v:group style="position:absolute;left:2703;top:903;width:40;height:2" coordorigin="2703,903" coordsize="40,2">
              <v:shape style="position:absolute;left:2703;top:903;width:40;height:2" coordorigin="2703,903" coordsize="40,0" path="m2703,903l2742,903e" filled="false" stroked="true" strokeweight=".214789pt" strokecolor="#ff0000">
                <v:path arrowok="t"/>
              </v:shape>
            </v:group>
            <v:group style="position:absolute;left:2722;top:877;width:2;height:52" coordorigin="2722,877" coordsize="2,52">
              <v:shape style="position:absolute;left:2722;top:877;width:2;height:52" coordorigin="2722,877" coordsize="0,52" path="m2722,877l2722,929e" filled="false" stroked="true" strokeweight=".163027pt" strokecolor="#ff0000">
                <v:path arrowok="t"/>
              </v:shape>
            </v:group>
            <v:group style="position:absolute;left:2703;top:902;width:40;height:2" coordorigin="2703,902" coordsize="40,2">
              <v:shape style="position:absolute;left:2703;top:902;width:40;height:2" coordorigin="2703,902" coordsize="40,0" path="m2703,902l2742,902e" filled="false" stroked="true" strokeweight=".214789pt" strokecolor="#ff0000">
                <v:path arrowok="t"/>
              </v:shape>
            </v:group>
            <v:group style="position:absolute;left:2722;top:876;width:2;height:52" coordorigin="2722,876" coordsize="2,52">
              <v:shape style="position:absolute;left:2722;top:876;width:2;height:52" coordorigin="2722,876" coordsize="0,52" path="m2722,876l2722,927e" filled="false" stroked="true" strokeweight=".163027pt" strokecolor="#ff0000">
                <v:path arrowok="t"/>
              </v:shape>
            </v:group>
            <v:group style="position:absolute;left:2703;top:900;width:40;height:2" coordorigin="2703,900" coordsize="40,2">
              <v:shape style="position:absolute;left:2703;top:900;width:40;height:2" coordorigin="2703,900" coordsize="40,0" path="m2703,900l2742,900e" filled="false" stroked="true" strokeweight=".214789pt" strokecolor="#ff0000">
                <v:path arrowok="t"/>
              </v:shape>
            </v:group>
            <v:group style="position:absolute;left:2722;top:874;width:2;height:52" coordorigin="2722,874" coordsize="2,52">
              <v:shape style="position:absolute;left:2722;top:874;width:2;height:52" coordorigin="2722,874" coordsize="0,52" path="m2722,874l2722,925e" filled="false" stroked="true" strokeweight=".163027pt" strokecolor="#ff0000">
                <v:path arrowok="t"/>
              </v:shape>
            </v:group>
            <v:group style="position:absolute;left:2703;top:897;width:40;height:2" coordorigin="2703,897" coordsize="40,2">
              <v:shape style="position:absolute;left:2703;top:897;width:40;height:2" coordorigin="2703,897" coordsize="40,0" path="m2703,897l2742,897e" filled="false" stroked="true" strokeweight=".214789pt" strokecolor="#ff0000">
                <v:path arrowok="t"/>
              </v:shape>
            </v:group>
            <v:group style="position:absolute;left:2722;top:871;width:2;height:52" coordorigin="2722,871" coordsize="2,52">
              <v:shape style="position:absolute;left:2722;top:871;width:2;height:52" coordorigin="2722,871" coordsize="0,52" path="m2722,871l2722,922e" filled="false" stroked="true" strokeweight=".163027pt" strokecolor="#ff0000">
                <v:path arrowok="t"/>
              </v:shape>
            </v:group>
            <v:group style="position:absolute;left:2703;top:895;width:40;height:2" coordorigin="2703,895" coordsize="40,2">
              <v:shape style="position:absolute;left:2703;top:895;width:40;height:2" coordorigin="2703,895" coordsize="40,0" path="m2703,895l2742,895e" filled="false" stroked="true" strokeweight=".214789pt" strokecolor="#ff0000">
                <v:path arrowok="t"/>
              </v:shape>
            </v:group>
            <v:group style="position:absolute;left:2722;top:869;width:2;height:52" coordorigin="2722,869" coordsize="2,52">
              <v:shape style="position:absolute;left:2722;top:869;width:2;height:52" coordorigin="2722,869" coordsize="0,52" path="m2722,869l2722,921e" filled="false" stroked="true" strokeweight=".163027pt" strokecolor="#ff0000">
                <v:path arrowok="t"/>
              </v:shape>
            </v:group>
            <v:group style="position:absolute;left:2703;top:894;width:40;height:2" coordorigin="2703,894" coordsize="40,2">
              <v:shape style="position:absolute;left:2703;top:894;width:40;height:2" coordorigin="2703,894" coordsize="40,0" path="m2703,894l2742,894e" filled="false" stroked="true" strokeweight=".214789pt" strokecolor="#ff0000">
                <v:path arrowok="t"/>
              </v:shape>
            </v:group>
            <v:group style="position:absolute;left:2722;top:868;width:2;height:52" coordorigin="2722,868" coordsize="2,52">
              <v:shape style="position:absolute;left:2722;top:868;width:2;height:52" coordorigin="2722,868" coordsize="0,52" path="m2722,868l2722,920e" filled="false" stroked="true" strokeweight=".163027pt" strokecolor="#ff0000">
                <v:path arrowok="t"/>
              </v:shape>
            </v:group>
            <v:group style="position:absolute;left:2703;top:890;width:40;height:2" coordorigin="2703,890" coordsize="40,2">
              <v:shape style="position:absolute;left:2703;top:890;width:40;height:2" coordorigin="2703,890" coordsize="40,0" path="m2703,890l2742,890e" filled="false" stroked="true" strokeweight=".214789pt" strokecolor="#ff0000">
                <v:path arrowok="t"/>
              </v:shape>
            </v:group>
            <v:group style="position:absolute;left:2722;top:864;width:2;height:52" coordorigin="2722,864" coordsize="2,52">
              <v:shape style="position:absolute;left:2722;top:864;width:2;height:52" coordorigin="2722,864" coordsize="0,52" path="m2722,864l2722,915e" filled="false" stroked="true" strokeweight=".163027pt" strokecolor="#ff0000">
                <v:path arrowok="t"/>
              </v:shape>
            </v:group>
            <v:group style="position:absolute;left:2703;top:888;width:40;height:2" coordorigin="2703,888" coordsize="40,2">
              <v:shape style="position:absolute;left:2703;top:888;width:40;height:2" coordorigin="2703,888" coordsize="40,0" path="m2703,888l2742,888e" filled="false" stroked="true" strokeweight=".214789pt" strokecolor="#ff0000">
                <v:path arrowok="t"/>
              </v:shape>
            </v:group>
            <v:group style="position:absolute;left:2722;top:862;width:2;height:52" coordorigin="2722,862" coordsize="2,52">
              <v:shape style="position:absolute;left:2722;top:862;width:2;height:52" coordorigin="2722,862" coordsize="0,52" path="m2722,862l2722,914e" filled="false" stroked="true" strokeweight=".163027pt" strokecolor="#ff0000">
                <v:path arrowok="t"/>
              </v:shape>
            </v:group>
            <v:group style="position:absolute;left:2703;top:887;width:40;height:2" coordorigin="2703,887" coordsize="40,2">
              <v:shape style="position:absolute;left:2703;top:887;width:40;height:2" coordorigin="2703,887" coordsize="40,0" path="m2703,887l2742,887e" filled="false" stroked="true" strokeweight=".214789pt" strokecolor="#ff0000">
                <v:path arrowok="t"/>
              </v:shape>
            </v:group>
            <v:group style="position:absolute;left:2722;top:862;width:2;height:52" coordorigin="2722,862" coordsize="2,52">
              <v:shape style="position:absolute;left:2722;top:862;width:2;height:52" coordorigin="2722,862" coordsize="0,52" path="m2722,862l2722,913e" filled="false" stroked="true" strokeweight=".163027pt" strokecolor="#ff0000">
                <v:path arrowok="t"/>
              </v:shape>
            </v:group>
            <v:group style="position:absolute;left:2703;top:887;width:40;height:2" coordorigin="2703,887" coordsize="40,2">
              <v:shape style="position:absolute;left:2703;top:887;width:40;height:2" coordorigin="2703,887" coordsize="40,0" path="m2703,887l2742,887e" filled="false" stroked="true" strokeweight=".214789pt" strokecolor="#ff0000">
                <v:path arrowok="t"/>
              </v:shape>
            </v:group>
            <v:group style="position:absolute;left:2722;top:861;width:2;height:52" coordorigin="2722,861" coordsize="2,52">
              <v:shape style="position:absolute;left:2722;top:861;width:2;height:52" coordorigin="2722,861" coordsize="0,52" path="m2722,861l2722,912e" filled="false" stroked="true" strokeweight=".163027pt" strokecolor="#ff0000">
                <v:path arrowok="t"/>
              </v:shape>
            </v:group>
            <v:group style="position:absolute;left:2703;top:884;width:40;height:2" coordorigin="2703,884" coordsize="40,2">
              <v:shape style="position:absolute;left:2703;top:884;width:40;height:2" coordorigin="2703,884" coordsize="40,0" path="m2703,884l2742,884e" filled="false" stroked="true" strokeweight=".214789pt" strokecolor="#ff0000">
                <v:path arrowok="t"/>
              </v:shape>
            </v:group>
            <v:group style="position:absolute;left:2722;top:859;width:2;height:52" coordorigin="2722,859" coordsize="2,52">
              <v:shape style="position:absolute;left:2722;top:859;width:2;height:52" coordorigin="2722,859" coordsize="0,52" path="m2722,859l2722,910e" filled="false" stroked="true" strokeweight=".163027pt" strokecolor="#ff0000">
                <v:path arrowok="t"/>
              </v:shape>
            </v:group>
            <v:group style="position:absolute;left:2703;top:884;width:40;height:2" coordorigin="2703,884" coordsize="40,2">
              <v:shape style="position:absolute;left:2703;top:884;width:40;height:2" coordorigin="2703,884" coordsize="40,0" path="m2703,884l2742,884e" filled="false" stroked="true" strokeweight=".214789pt" strokecolor="#ff0000">
                <v:path arrowok="t"/>
              </v:shape>
            </v:group>
            <v:group style="position:absolute;left:2722;top:858;width:2;height:52" coordorigin="2722,858" coordsize="2,52">
              <v:shape style="position:absolute;left:2722;top:858;width:2;height:52" coordorigin="2722,858" coordsize="0,52" path="m2722,858l2722,909e" filled="false" stroked="true" strokeweight=".163027pt" strokecolor="#ff0000">
                <v:path arrowok="t"/>
              </v:shape>
            </v:group>
            <v:group style="position:absolute;left:2703;top:883;width:40;height:2" coordorigin="2703,883" coordsize="40,2">
              <v:shape style="position:absolute;left:2703;top:883;width:40;height:2" coordorigin="2703,883" coordsize="40,0" path="m2703,883l2742,883e" filled="false" stroked="true" strokeweight=".214789pt" strokecolor="#ff0000">
                <v:path arrowok="t"/>
              </v:shape>
            </v:group>
            <v:group style="position:absolute;left:2722;top:857;width:2;height:52" coordorigin="2722,857" coordsize="2,52">
              <v:shape style="position:absolute;left:2722;top:857;width:2;height:52" coordorigin="2722,857" coordsize="0,52" path="m2722,857l2722,909e" filled="false" stroked="true" strokeweight=".163027pt" strokecolor="#ff0000">
                <v:path arrowok="t"/>
              </v:shape>
            </v:group>
            <v:group style="position:absolute;left:2703;top:880;width:40;height:2" coordorigin="2703,880" coordsize="40,2">
              <v:shape style="position:absolute;left:2703;top:880;width:40;height:2" coordorigin="2703,880" coordsize="40,0" path="m2703,880l2742,880e" filled="false" stroked="true" strokeweight=".214789pt" strokecolor="#ff0000">
                <v:path arrowok="t"/>
              </v:shape>
            </v:group>
            <v:group style="position:absolute;left:2722;top:854;width:2;height:52" coordorigin="2722,854" coordsize="2,52">
              <v:shape style="position:absolute;left:2722;top:854;width:2;height:52" coordorigin="2722,854" coordsize="0,52" path="m2722,854l2722,906e" filled="false" stroked="true" strokeweight=".163027pt" strokecolor="#ff0000">
                <v:path arrowok="t"/>
              </v:shape>
            </v:group>
            <v:group style="position:absolute;left:2703;top:879;width:40;height:2" coordorigin="2703,879" coordsize="40,2">
              <v:shape style="position:absolute;left:2703;top:879;width:40;height:2" coordorigin="2703,879" coordsize="40,0" path="m2703,879l2742,879e" filled="false" stroked="true" strokeweight=".214789pt" strokecolor="#ff0000">
                <v:path arrowok="t"/>
              </v:shape>
            </v:group>
            <v:group style="position:absolute;left:2722;top:854;width:2;height:52" coordorigin="2722,854" coordsize="2,52">
              <v:shape style="position:absolute;left:2722;top:854;width:2;height:52" coordorigin="2722,854" coordsize="0,52" path="m2722,854l2722,905e" filled="false" stroked="true" strokeweight=".163027pt" strokecolor="#ff0000">
                <v:path arrowok="t"/>
              </v:shape>
            </v:group>
            <v:group style="position:absolute;left:2703;top:877;width:40;height:2" coordorigin="2703,877" coordsize="40,2">
              <v:shape style="position:absolute;left:2703;top:877;width:40;height:2" coordorigin="2703,877" coordsize="40,0" path="m2703,877l2742,877e" filled="false" stroked="true" strokeweight=".214789pt" strokecolor="#ff0000">
                <v:path arrowok="t"/>
              </v:shape>
            </v:group>
            <v:group style="position:absolute;left:2722;top:852;width:2;height:52" coordorigin="2722,852" coordsize="2,52">
              <v:shape style="position:absolute;left:2722;top:852;width:2;height:52" coordorigin="2722,852" coordsize="0,52" path="m2722,852l2722,903e" filled="false" stroked="true" strokeweight=".163027pt" strokecolor="#ff0000">
                <v:path arrowok="t"/>
              </v:shape>
            </v:group>
            <v:group style="position:absolute;left:2703;top:875;width:40;height:2" coordorigin="2703,875" coordsize="40,2">
              <v:shape style="position:absolute;left:2703;top:875;width:40;height:2" coordorigin="2703,875" coordsize="40,0" path="m2703,875l2742,875e" filled="false" stroked="true" strokeweight=".214789pt" strokecolor="#ff0000">
                <v:path arrowok="t"/>
              </v:shape>
            </v:group>
            <v:group style="position:absolute;left:2722;top:849;width:2;height:52" coordorigin="2722,849" coordsize="2,52">
              <v:shape style="position:absolute;left:2722;top:849;width:2;height:52" coordorigin="2722,849" coordsize="0,52" path="m2722,849l2722,901e" filled="false" stroked="true" strokeweight=".163027pt" strokecolor="#ff0000">
                <v:path arrowok="t"/>
              </v:shape>
            </v:group>
            <v:group style="position:absolute;left:2703;top:872;width:40;height:2" coordorigin="2703,872" coordsize="40,2">
              <v:shape style="position:absolute;left:2703;top:872;width:40;height:2" coordorigin="2703,872" coordsize="40,0" path="m2703,872l2742,872e" filled="false" stroked="true" strokeweight=".214789pt" strokecolor="#ff0000">
                <v:path arrowok="t"/>
              </v:shape>
            </v:group>
            <v:group style="position:absolute;left:2722;top:846;width:2;height:52" coordorigin="2722,846" coordsize="2,52">
              <v:shape style="position:absolute;left:2722;top:846;width:2;height:52" coordorigin="2722,846" coordsize="0,52" path="m2722,846l2722,897e" filled="false" stroked="true" strokeweight=".163027pt" strokecolor="#ff0000">
                <v:path arrowok="t"/>
              </v:shape>
            </v:group>
            <v:group style="position:absolute;left:2703;top:871;width:40;height:2" coordorigin="2703,871" coordsize="40,2">
              <v:shape style="position:absolute;left:2703;top:871;width:40;height:2" coordorigin="2703,871" coordsize="40,0" path="m2703,871l2742,871e" filled="false" stroked="true" strokeweight=".214789pt" strokecolor="#ff0000">
                <v:path arrowok="t"/>
              </v:shape>
            </v:group>
            <v:group style="position:absolute;left:2722;top:845;width:2;height:52" coordorigin="2722,845" coordsize="2,52">
              <v:shape style="position:absolute;left:2722;top:845;width:2;height:52" coordorigin="2722,845" coordsize="0,52" path="m2722,845l2722,897e" filled="false" stroked="true" strokeweight=".163027pt" strokecolor="#ff0000">
                <v:path arrowok="t"/>
              </v:shape>
            </v:group>
            <v:group style="position:absolute;left:2703;top:869;width:40;height:2" coordorigin="2703,869" coordsize="40,2">
              <v:shape style="position:absolute;left:2703;top:869;width:40;height:2" coordorigin="2703,869" coordsize="40,0" path="m2703,869l2742,869e" filled="false" stroked="true" strokeweight=".214789pt" strokecolor="#ff0000">
                <v:path arrowok="t"/>
              </v:shape>
            </v:group>
            <v:group style="position:absolute;left:2722;top:843;width:2;height:52" coordorigin="2722,843" coordsize="2,52">
              <v:shape style="position:absolute;left:2722;top:843;width:2;height:52" coordorigin="2722,843" coordsize="0,52" path="m2722,843l2722,894e" filled="false" stroked="true" strokeweight=".163027pt" strokecolor="#ff0000">
                <v:path arrowok="t"/>
              </v:shape>
            </v:group>
            <v:group style="position:absolute;left:2703;top:862;width:40;height:2" coordorigin="2703,862" coordsize="40,2">
              <v:shape style="position:absolute;left:2703;top:862;width:40;height:2" coordorigin="2703,862" coordsize="40,0" path="m2703,862l2742,862e" filled="false" stroked="true" strokeweight=".214789pt" strokecolor="#ff0000">
                <v:path arrowok="t"/>
              </v:shape>
            </v:group>
            <v:group style="position:absolute;left:2722;top:837;width:2;height:52" coordorigin="2722,837" coordsize="2,52">
              <v:shape style="position:absolute;left:2722;top:837;width:2;height:52" coordorigin="2722,837" coordsize="0,52" path="m2722,837l2722,888e" filled="false" stroked="true" strokeweight=".163027pt" strokecolor="#ff0000">
                <v:path arrowok="t"/>
              </v:shape>
            </v:group>
            <v:group style="position:absolute;left:2703;top:859;width:40;height:2" coordorigin="2703,859" coordsize="40,2">
              <v:shape style="position:absolute;left:2703;top:859;width:40;height:2" coordorigin="2703,859" coordsize="40,0" path="m2703,859l2742,859e" filled="false" stroked="true" strokeweight=".214789pt" strokecolor="#ff0000">
                <v:path arrowok="t"/>
              </v:shape>
            </v:group>
            <v:group style="position:absolute;left:2722;top:834;width:2;height:52" coordorigin="2722,834" coordsize="2,52">
              <v:shape style="position:absolute;left:2722;top:834;width:2;height:52" coordorigin="2722,834" coordsize="0,52" path="m2722,834l2722,885e" filled="false" stroked="true" strokeweight=".163027pt" strokecolor="#ff0000">
                <v:path arrowok="t"/>
              </v:shape>
            </v:group>
            <v:group style="position:absolute;left:2703;top:857;width:40;height:2" coordorigin="2703,857" coordsize="40,2">
              <v:shape style="position:absolute;left:2703;top:857;width:40;height:2" coordorigin="2703,857" coordsize="40,0" path="m2703,857l2742,857e" filled="false" stroked="true" strokeweight=".214789pt" strokecolor="#ff0000">
                <v:path arrowok="t"/>
              </v:shape>
            </v:group>
            <v:group style="position:absolute;left:2722;top:832;width:2;height:52" coordorigin="2722,832" coordsize="2,52">
              <v:shape style="position:absolute;left:2722;top:832;width:2;height:52" coordorigin="2722,832" coordsize="0,52" path="m2722,832l2722,883e" filled="false" stroked="true" strokeweight=".163027pt" strokecolor="#ff0000">
                <v:path arrowok="t"/>
              </v:shape>
            </v:group>
            <v:group style="position:absolute;left:2703;top:857;width:40;height:2" coordorigin="2703,857" coordsize="40,2">
              <v:shape style="position:absolute;left:2703;top:857;width:40;height:2" coordorigin="2703,857" coordsize="40,0" path="m2703,857l2742,857e" filled="false" stroked="true" strokeweight=".214789pt" strokecolor="#ff0000">
                <v:path arrowok="t"/>
              </v:shape>
            </v:group>
            <v:group style="position:absolute;left:2722;top:831;width:2;height:52" coordorigin="2722,831" coordsize="2,52">
              <v:shape style="position:absolute;left:2722;top:831;width:2;height:52" coordorigin="2722,831" coordsize="0,52" path="m2722,831l2722,882e" filled="false" stroked="true" strokeweight=".163027pt" strokecolor="#ff0000">
                <v:path arrowok="t"/>
              </v:shape>
            </v:group>
            <v:group style="position:absolute;left:2703;top:855;width:40;height:2" coordorigin="2703,855" coordsize="40,2">
              <v:shape style="position:absolute;left:2703;top:855;width:40;height:2" coordorigin="2703,855" coordsize="40,0" path="m2703,855l2742,855e" filled="false" stroked="true" strokeweight=".214789pt" strokecolor="#ff0000">
                <v:path arrowok="t"/>
              </v:shape>
            </v:group>
            <v:group style="position:absolute;left:2722;top:829;width:2;height:52" coordorigin="2722,829" coordsize="2,52">
              <v:shape style="position:absolute;left:2722;top:829;width:2;height:52" coordorigin="2722,829" coordsize="0,52" path="m2722,829l2722,881e" filled="false" stroked="true" strokeweight=".163027pt" strokecolor="#ff0000">
                <v:path arrowok="t"/>
              </v:shape>
            </v:group>
            <v:group style="position:absolute;left:2703;top:853;width:40;height:2" coordorigin="2703,853" coordsize="40,2">
              <v:shape style="position:absolute;left:2703;top:853;width:40;height:2" coordorigin="2703,853" coordsize="40,0" path="m2703,853l2742,853e" filled="false" stroked="true" strokeweight=".214789pt" strokecolor="#ff0000">
                <v:path arrowok="t"/>
              </v:shape>
            </v:group>
            <v:group style="position:absolute;left:2722;top:827;width:2;height:52" coordorigin="2722,827" coordsize="2,52">
              <v:shape style="position:absolute;left:2722;top:827;width:2;height:52" coordorigin="2722,827" coordsize="0,52" path="m2722,827l2722,879e" filled="false" stroked="true" strokeweight=".163027pt" strokecolor="#ff0000">
                <v:path arrowok="t"/>
              </v:shape>
            </v:group>
            <v:group style="position:absolute;left:2703;top:851;width:40;height:2" coordorigin="2703,851" coordsize="40,2">
              <v:shape style="position:absolute;left:2703;top:851;width:40;height:2" coordorigin="2703,851" coordsize="40,0" path="m2703,851l2742,851e" filled="false" stroked="true" strokeweight=".214789pt" strokecolor="#ff0000">
                <v:path arrowok="t"/>
              </v:shape>
            </v:group>
            <v:group style="position:absolute;left:2722;top:826;width:2;height:52" coordorigin="2722,826" coordsize="2,52">
              <v:shape style="position:absolute;left:2722;top:826;width:2;height:52" coordorigin="2722,826" coordsize="0,52" path="m2722,826l2722,877e" filled="false" stroked="true" strokeweight=".163027pt" strokecolor="#ff0000">
                <v:path arrowok="t"/>
              </v:shape>
            </v:group>
            <v:group style="position:absolute;left:2703;top:850;width:40;height:2" coordorigin="2703,850" coordsize="40,2">
              <v:shape style="position:absolute;left:2703;top:850;width:40;height:2" coordorigin="2703,850" coordsize="40,0" path="m2703,850l2742,850e" filled="false" stroked="true" strokeweight=".214789pt" strokecolor="#ff0000">
                <v:path arrowok="t"/>
              </v:shape>
            </v:group>
            <v:group style="position:absolute;left:2722;top:824;width:2;height:52" coordorigin="2722,824" coordsize="2,52">
              <v:shape style="position:absolute;left:2722;top:824;width:2;height:52" coordorigin="2722,824" coordsize="0,52" path="m2722,824l2722,876e" filled="false" stroked="true" strokeweight=".163027pt" strokecolor="#ff0000">
                <v:path arrowok="t"/>
              </v:shape>
            </v:group>
            <v:group style="position:absolute;left:2703;top:849;width:40;height:2" coordorigin="2703,849" coordsize="40,2">
              <v:shape style="position:absolute;left:2703;top:849;width:40;height:2" coordorigin="2703,849" coordsize="40,0" path="m2703,849l2742,849e" filled="false" stroked="true" strokeweight=".214789pt" strokecolor="#ff0000">
                <v:path arrowok="t"/>
              </v:shape>
            </v:group>
            <v:group style="position:absolute;left:2722;top:824;width:2;height:52" coordorigin="2722,824" coordsize="2,52">
              <v:shape style="position:absolute;left:2722;top:824;width:2;height:52" coordorigin="2722,824" coordsize="0,52" path="m2722,824l2722,875e" filled="false" stroked="true" strokeweight=".163027pt" strokecolor="#ff0000">
                <v:path arrowok="t"/>
              </v:shape>
            </v:group>
            <v:group style="position:absolute;left:2703;top:849;width:40;height:2" coordorigin="2703,849" coordsize="40,2">
              <v:shape style="position:absolute;left:2703;top:849;width:40;height:2" coordorigin="2703,849" coordsize="40,0" path="m2703,849l2742,849e" filled="false" stroked="true" strokeweight=".214789pt" strokecolor="#ff0000">
                <v:path arrowok="t"/>
              </v:shape>
            </v:group>
            <v:group style="position:absolute;left:2722;top:823;width:2;height:52" coordorigin="2722,823" coordsize="2,52">
              <v:shape style="position:absolute;left:2722;top:823;width:2;height:52" coordorigin="2722,823" coordsize="0,52" path="m2722,823l2722,874e" filled="false" stroked="true" strokeweight=".163027pt" strokecolor="#ff0000">
                <v:path arrowok="t"/>
              </v:shape>
            </v:group>
            <v:group style="position:absolute;left:2703;top:848;width:40;height:2" coordorigin="2703,848" coordsize="40,2">
              <v:shape style="position:absolute;left:2703;top:848;width:40;height:2" coordorigin="2703,848" coordsize="40,0" path="m2703,848l2742,848e" filled="false" stroked="true" strokeweight=".214789pt" strokecolor="#ff0000">
                <v:path arrowok="t"/>
              </v:shape>
            </v:group>
            <v:group style="position:absolute;left:2722;top:822;width:2;height:52" coordorigin="2722,822" coordsize="2,52">
              <v:shape style="position:absolute;left:2722;top:822;width:2;height:52" coordorigin="2722,822" coordsize="0,52" path="m2722,822l2722,874e" filled="false" stroked="true" strokeweight=".163027pt" strokecolor="#ff0000">
                <v:path arrowok="t"/>
              </v:shape>
            </v:group>
            <v:group style="position:absolute;left:2703;top:847;width:40;height:2" coordorigin="2703,847" coordsize="40,2">
              <v:shape style="position:absolute;left:2703;top:847;width:40;height:2" coordorigin="2703,847" coordsize="40,0" path="m2703,847l2742,847e" filled="false" stroked="true" strokeweight=".214789pt" strokecolor="#ff0000">
                <v:path arrowok="t"/>
              </v:shape>
            </v:group>
            <v:group style="position:absolute;left:2722;top:821;width:2;height:52" coordorigin="2722,821" coordsize="2,52">
              <v:shape style="position:absolute;left:2722;top:821;width:2;height:52" coordorigin="2722,821" coordsize="0,52" path="m2722,821l2722,873e" filled="false" stroked="true" strokeweight=".163027pt" strokecolor="#ff0000">
                <v:path arrowok="t"/>
              </v:shape>
            </v:group>
            <v:group style="position:absolute;left:2703;top:846;width:40;height:2" coordorigin="2703,846" coordsize="40,2">
              <v:shape style="position:absolute;left:2703;top:846;width:40;height:2" coordorigin="2703,846" coordsize="40,0" path="m2703,846l2742,846e" filled="false" stroked="true" strokeweight=".214789pt" strokecolor="#ff0000">
                <v:path arrowok="t"/>
              </v:shape>
            </v:group>
            <v:group style="position:absolute;left:2722;top:821;width:2;height:52" coordorigin="2722,821" coordsize="2,52">
              <v:shape style="position:absolute;left:2722;top:821;width:2;height:52" coordorigin="2722,821" coordsize="0,52" path="m2722,821l2722,872e" filled="false" stroked="true" strokeweight=".163027pt" strokecolor="#ff0000">
                <v:path arrowok="t"/>
              </v:shape>
            </v:group>
            <v:group style="position:absolute;left:2703;top:845;width:40;height:2" coordorigin="2703,845" coordsize="40,2">
              <v:shape style="position:absolute;left:2703;top:845;width:40;height:2" coordorigin="2703,845" coordsize="40,0" path="m2703,845l2742,845e" filled="false" stroked="true" strokeweight=".214789pt" strokecolor="#ff0000">
                <v:path arrowok="t"/>
              </v:shape>
            </v:group>
            <v:group style="position:absolute;left:2722;top:819;width:2;height:52" coordorigin="2722,819" coordsize="2,52">
              <v:shape style="position:absolute;left:2722;top:819;width:2;height:52" coordorigin="2722,819" coordsize="0,52" path="m2722,819l2722,871e" filled="false" stroked="true" strokeweight=".163027pt" strokecolor="#ff0000">
                <v:path arrowok="t"/>
              </v:shape>
            </v:group>
            <v:group style="position:absolute;left:2703;top:842;width:40;height:2" coordorigin="2703,842" coordsize="40,2">
              <v:shape style="position:absolute;left:2703;top:842;width:40;height:2" coordorigin="2703,842" coordsize="40,0" path="m2703,842l2742,842e" filled="false" stroked="true" strokeweight=".214789pt" strokecolor="#ff0000">
                <v:path arrowok="t"/>
              </v:shape>
            </v:group>
            <v:group style="position:absolute;left:2722;top:816;width:2;height:52" coordorigin="2722,816" coordsize="2,52">
              <v:shape style="position:absolute;left:2722;top:816;width:2;height:52" coordorigin="2722,816" coordsize="0,52" path="m2722,816l2722,868e" filled="false" stroked="true" strokeweight=".163027pt" strokecolor="#ff0000">
                <v:path arrowok="t"/>
              </v:shape>
            </v:group>
            <v:group style="position:absolute;left:2703;top:838;width:40;height:2" coordorigin="2703,838" coordsize="40,2">
              <v:shape style="position:absolute;left:2703;top:838;width:40;height:2" coordorigin="2703,838" coordsize="40,0" path="m2703,838l2742,838e" filled="false" stroked="true" strokeweight=".214789pt" strokecolor="#ff0000">
                <v:path arrowok="t"/>
              </v:shape>
            </v:group>
            <v:group style="position:absolute;left:2722;top:812;width:2;height:52" coordorigin="2722,812" coordsize="2,52">
              <v:shape style="position:absolute;left:2722;top:812;width:2;height:52" coordorigin="2722,812" coordsize="0,52" path="m2722,812l2722,864e" filled="false" stroked="true" strokeweight=".163027pt" strokecolor="#ff0000">
                <v:path arrowok="t"/>
              </v:shape>
            </v:group>
            <v:group style="position:absolute;left:2703;top:833;width:40;height:2" coordorigin="2703,833" coordsize="40,2">
              <v:shape style="position:absolute;left:2703;top:833;width:40;height:2" coordorigin="2703,833" coordsize="40,0" path="m2703,833l2742,833e" filled="false" stroked="true" strokeweight=".214789pt" strokecolor="#ff0000">
                <v:path arrowok="t"/>
              </v:shape>
            </v:group>
            <v:group style="position:absolute;left:2722;top:807;width:2;height:52" coordorigin="2722,807" coordsize="2,52">
              <v:shape style="position:absolute;left:2722;top:807;width:2;height:52" coordorigin="2722,807" coordsize="0,52" path="m2722,807l2722,859e" filled="false" stroked="true" strokeweight=".163027pt" strokecolor="#ff0000">
                <v:path arrowok="t"/>
              </v:shape>
            </v:group>
            <v:group style="position:absolute;left:2703;top:832;width:40;height:2" coordorigin="2703,832" coordsize="40,2">
              <v:shape style="position:absolute;left:2703;top:832;width:40;height:2" coordorigin="2703,832" coordsize="40,0" path="m2703,832l2742,832e" filled="false" stroked="true" strokeweight=".214789pt" strokecolor="#ff0000">
                <v:path arrowok="t"/>
              </v:shape>
            </v:group>
            <v:group style="position:absolute;left:2722;top:806;width:2;height:52" coordorigin="2722,806" coordsize="2,52">
              <v:shape style="position:absolute;left:2722;top:806;width:2;height:52" coordorigin="2722,806" coordsize="0,52" path="m2722,806l2722,858e" filled="false" stroked="true" strokeweight=".163027pt" strokecolor="#ff0000">
                <v:path arrowok="t"/>
              </v:shape>
            </v:group>
            <v:group style="position:absolute;left:2703;top:831;width:40;height:2" coordorigin="2703,831" coordsize="40,2">
              <v:shape style="position:absolute;left:2703;top:831;width:40;height:2" coordorigin="2703,831" coordsize="40,0" path="m2703,831l2742,831e" filled="false" stroked="true" strokeweight=".214789pt" strokecolor="#ff0000">
                <v:path arrowok="t"/>
              </v:shape>
            </v:group>
            <v:group style="position:absolute;left:2722;top:805;width:2;height:52" coordorigin="2722,805" coordsize="2,52">
              <v:shape style="position:absolute;left:2722;top:805;width:2;height:52" coordorigin="2722,805" coordsize="0,52" path="m2722,805l2722,856e" filled="false" stroked="true" strokeweight=".163027pt" strokecolor="#ff0000">
                <v:path arrowok="t"/>
              </v:shape>
            </v:group>
            <v:group style="position:absolute;left:2703;top:829;width:40;height:2" coordorigin="2703,829" coordsize="40,2">
              <v:shape style="position:absolute;left:2703;top:829;width:40;height:2" coordorigin="2703,829" coordsize="40,0" path="m2703,829l2742,829e" filled="false" stroked="true" strokeweight=".214789pt" strokecolor="#ff0000">
                <v:path arrowok="t"/>
              </v:shape>
            </v:group>
            <v:group style="position:absolute;left:2722;top:803;width:2;height:52" coordorigin="2722,803" coordsize="2,52">
              <v:shape style="position:absolute;left:2722;top:803;width:2;height:52" coordorigin="2722,803" coordsize="0,52" path="m2722,803l2722,855e" filled="false" stroked="true" strokeweight=".163027pt" strokecolor="#ff0000">
                <v:path arrowok="t"/>
              </v:shape>
            </v:group>
            <v:group style="position:absolute;left:2703;top:826;width:40;height:2" coordorigin="2703,826" coordsize="40,2">
              <v:shape style="position:absolute;left:2703;top:826;width:40;height:2" coordorigin="2703,826" coordsize="40,0" path="m2703,826l2742,826e" filled="false" stroked="true" strokeweight=".214789pt" strokecolor="#ff0000">
                <v:path arrowok="t"/>
              </v:shape>
            </v:group>
            <v:group style="position:absolute;left:2722;top:801;width:2;height:52" coordorigin="2722,801" coordsize="2,52">
              <v:shape style="position:absolute;left:2722;top:801;width:2;height:52" coordorigin="2722,801" coordsize="0,52" path="m2722,801l2722,852e" filled="false" stroked="true" strokeweight=".163027pt" strokecolor="#ff0000">
                <v:path arrowok="t"/>
              </v:shape>
            </v:group>
            <v:group style="position:absolute;left:2703;top:826;width:40;height:2" coordorigin="2703,826" coordsize="40,2">
              <v:shape style="position:absolute;left:2703;top:826;width:40;height:2" coordorigin="2703,826" coordsize="40,0" path="m2703,826l2742,826e" filled="false" stroked="true" strokeweight=".214789pt" strokecolor="#ff0000">
                <v:path arrowok="t"/>
              </v:shape>
            </v:group>
            <v:group style="position:absolute;left:2722;top:800;width:2;height:52" coordorigin="2722,800" coordsize="2,52">
              <v:shape style="position:absolute;left:2722;top:800;width:2;height:52" coordorigin="2722,800" coordsize="0,52" path="m2722,800l2722,851e" filled="false" stroked="true" strokeweight=".163027pt" strokecolor="#ff0000">
                <v:path arrowok="t"/>
              </v:shape>
            </v:group>
            <v:group style="position:absolute;left:2703;top:825;width:40;height:2" coordorigin="2703,825" coordsize="40,2">
              <v:shape style="position:absolute;left:2703;top:825;width:40;height:2" coordorigin="2703,825" coordsize="40,0" path="m2703,825l2742,825e" filled="false" stroked="true" strokeweight=".214789pt" strokecolor="#ff0000">
                <v:path arrowok="t"/>
              </v:shape>
            </v:group>
            <v:group style="position:absolute;left:2722;top:799;width:2;height:52" coordorigin="2722,799" coordsize="2,52">
              <v:shape style="position:absolute;left:2722;top:799;width:2;height:52" coordorigin="2722,799" coordsize="0,52" path="m2722,799l2722,851e" filled="false" stroked="true" strokeweight=".163027pt" strokecolor="#ff0000">
                <v:path arrowok="t"/>
              </v:shape>
            </v:group>
            <v:group style="position:absolute;left:2703;top:823;width:40;height:2" coordorigin="2703,823" coordsize="40,2">
              <v:shape style="position:absolute;left:2703;top:823;width:40;height:2" coordorigin="2703,823" coordsize="40,0" path="m2703,823l2742,823e" filled="false" stroked="true" strokeweight=".214789pt" strokecolor="#ff0000">
                <v:path arrowok="t"/>
              </v:shape>
            </v:group>
            <v:group style="position:absolute;left:2722;top:797;width:2;height:52" coordorigin="2722,797" coordsize="2,52">
              <v:shape style="position:absolute;left:2722;top:797;width:2;height:52" coordorigin="2722,797" coordsize="0,52" path="m2722,797l2722,848e" filled="false" stroked="true" strokeweight=".163027pt" strokecolor="#ff0000">
                <v:path arrowok="t"/>
              </v:shape>
            </v:group>
            <v:group style="position:absolute;left:2703;top:820;width:40;height:2" coordorigin="2703,820" coordsize="40,2">
              <v:shape style="position:absolute;left:2703;top:820;width:40;height:2" coordorigin="2703,820" coordsize="40,0" path="m2703,820l2742,820e" filled="false" stroked="true" strokeweight=".214789pt" strokecolor="#ff0000">
                <v:path arrowok="t"/>
              </v:shape>
            </v:group>
            <v:group style="position:absolute;left:2722;top:794;width:2;height:52" coordorigin="2722,794" coordsize="2,52">
              <v:shape style="position:absolute;left:2722;top:794;width:2;height:52" coordorigin="2722,794" coordsize="0,52" path="m2722,794l2722,846e" filled="false" stroked="true" strokeweight=".163027pt" strokecolor="#ff0000">
                <v:path arrowok="t"/>
              </v:shape>
            </v:group>
            <v:group style="position:absolute;left:2703;top:819;width:40;height:2" coordorigin="2703,819" coordsize="40,2">
              <v:shape style="position:absolute;left:2703;top:819;width:40;height:2" coordorigin="2703,819" coordsize="40,0" path="m2703,819l2742,819e" filled="false" stroked="true" strokeweight=".214789pt" strokecolor="#ff0000">
                <v:path arrowok="t"/>
              </v:shape>
            </v:group>
            <v:group style="position:absolute;left:2722;top:793;width:2;height:52" coordorigin="2722,793" coordsize="2,52">
              <v:shape style="position:absolute;left:2722;top:793;width:2;height:52" coordorigin="2722,793" coordsize="0,52" path="m2722,793l2722,845e" filled="false" stroked="true" strokeweight=".163027pt" strokecolor="#ff0000">
                <v:path arrowok="t"/>
              </v:shape>
            </v:group>
            <v:group style="position:absolute;left:2703;top:818;width:40;height:2" coordorigin="2703,818" coordsize="40,2">
              <v:shape style="position:absolute;left:2703;top:818;width:40;height:2" coordorigin="2703,818" coordsize="40,0" path="m2703,818l2742,818e" filled="false" stroked="true" strokeweight=".214789pt" strokecolor="#ff0000">
                <v:path arrowok="t"/>
              </v:shape>
            </v:group>
            <v:group style="position:absolute;left:2722;top:792;width:2;height:52" coordorigin="2722,792" coordsize="2,52">
              <v:shape style="position:absolute;left:2722;top:792;width:2;height:52" coordorigin="2722,792" coordsize="0,52" path="m2722,792l2722,843e" filled="false" stroked="true" strokeweight=".163027pt" strokecolor="#ff0000">
                <v:path arrowok="t"/>
              </v:shape>
            </v:group>
            <v:group style="position:absolute;left:2703;top:816;width:40;height:2" coordorigin="2703,816" coordsize="40,2">
              <v:shape style="position:absolute;left:2703;top:816;width:40;height:2" coordorigin="2703,816" coordsize="40,0" path="m2703,816l2742,816e" filled="false" stroked="true" strokeweight=".214789pt" strokecolor="#ff0000">
                <v:path arrowok="t"/>
              </v:shape>
            </v:group>
            <v:group style="position:absolute;left:2722;top:791;width:2;height:52" coordorigin="2722,791" coordsize="2,52">
              <v:shape style="position:absolute;left:2722;top:791;width:2;height:52" coordorigin="2722,791" coordsize="0,52" path="m2722,791l2722,842e" filled="false" stroked="true" strokeweight=".163027pt" strokecolor="#ff0000">
                <v:path arrowok="t"/>
              </v:shape>
            </v:group>
            <v:group style="position:absolute;left:2703;top:816;width:40;height:2" coordorigin="2703,816" coordsize="40,2">
              <v:shape style="position:absolute;left:2703;top:816;width:40;height:2" coordorigin="2703,816" coordsize="40,0" path="m2703,816l2742,816e" filled="false" stroked="true" strokeweight=".214789pt" strokecolor="#ff0000">
                <v:path arrowok="t"/>
              </v:shape>
            </v:group>
            <v:group style="position:absolute;left:2722;top:790;width:2;height:52" coordorigin="2722,790" coordsize="2,52">
              <v:shape style="position:absolute;left:2722;top:790;width:2;height:52" coordorigin="2722,790" coordsize="0,52" path="m2722,790l2722,841e" filled="false" stroked="true" strokeweight=".163027pt" strokecolor="#ff0000">
                <v:path arrowok="t"/>
              </v:shape>
            </v:group>
            <v:group style="position:absolute;left:2703;top:815;width:40;height:2" coordorigin="2703,815" coordsize="40,2">
              <v:shape style="position:absolute;left:2703;top:815;width:40;height:2" coordorigin="2703,815" coordsize="40,0" path="m2703,815l2742,815e" filled="false" stroked="true" strokeweight=".214789pt" strokecolor="#ff0000">
                <v:path arrowok="t"/>
              </v:shape>
            </v:group>
            <v:group style="position:absolute;left:2722;top:789;width:2;height:52" coordorigin="2722,789" coordsize="2,52">
              <v:shape style="position:absolute;left:2722;top:789;width:2;height:52" coordorigin="2722,789" coordsize="0,52" path="m2722,789l2722,841e" filled="false" stroked="true" strokeweight=".163027pt" strokecolor="#ff0000">
                <v:path arrowok="t"/>
              </v:shape>
            </v:group>
            <v:group style="position:absolute;left:2703;top:813;width:40;height:2" coordorigin="2703,813" coordsize="40,2">
              <v:shape style="position:absolute;left:2703;top:813;width:40;height:2" coordorigin="2703,813" coordsize="40,0" path="m2703,813l2742,813e" filled="false" stroked="true" strokeweight=".214789pt" strokecolor="#ff0000">
                <v:path arrowok="t"/>
              </v:shape>
            </v:group>
            <v:group style="position:absolute;left:2722;top:788;width:2;height:52" coordorigin="2722,788" coordsize="2,52">
              <v:shape style="position:absolute;left:2722;top:788;width:2;height:52" coordorigin="2722,788" coordsize="0,52" path="m2722,788l2722,839e" filled="false" stroked="true" strokeweight=".163027pt" strokecolor="#ff0000">
                <v:path arrowok="t"/>
              </v:shape>
            </v:group>
            <v:group style="position:absolute;left:2703;top:811;width:40;height:2" coordorigin="2703,811" coordsize="40,2">
              <v:shape style="position:absolute;left:2703;top:811;width:40;height:2" coordorigin="2703,811" coordsize="40,0" path="m2703,811l2742,811e" filled="false" stroked="true" strokeweight=".214789pt" strokecolor="#ff0000">
                <v:path arrowok="t"/>
              </v:shape>
            </v:group>
            <v:group style="position:absolute;left:2722;top:786;width:2;height:52" coordorigin="2722,786" coordsize="2,52">
              <v:shape style="position:absolute;left:2722;top:786;width:2;height:52" coordorigin="2722,786" coordsize="0,52" path="m2722,786l2722,837e" filled="false" stroked="true" strokeweight=".163027pt" strokecolor="#ff0000">
                <v:path arrowok="t"/>
              </v:shape>
            </v:group>
            <v:group style="position:absolute;left:2703;top:810;width:40;height:2" coordorigin="2703,810" coordsize="40,2">
              <v:shape style="position:absolute;left:2703;top:810;width:40;height:2" coordorigin="2703,810" coordsize="40,0" path="m2703,810l2742,810e" filled="false" stroked="true" strokeweight=".214789pt" strokecolor="#ff0000">
                <v:path arrowok="t"/>
              </v:shape>
            </v:group>
            <v:group style="position:absolute;left:2722;top:784;width:2;height:52" coordorigin="2722,784" coordsize="2,52">
              <v:shape style="position:absolute;left:2722;top:784;width:2;height:52" coordorigin="2722,784" coordsize="0,52" path="m2722,784l2722,836e" filled="false" stroked="true" strokeweight=".163027pt" strokecolor="#ff0000">
                <v:path arrowok="t"/>
              </v:shape>
            </v:group>
            <v:group style="position:absolute;left:2703;top:808;width:40;height:2" coordorigin="2703,808" coordsize="40,2">
              <v:shape style="position:absolute;left:2703;top:808;width:40;height:2" coordorigin="2703,808" coordsize="40,0" path="m2703,808l2742,808e" filled="false" stroked="true" strokeweight=".214789pt" strokecolor="#ff0000">
                <v:path arrowok="t"/>
              </v:shape>
            </v:group>
            <v:group style="position:absolute;left:2722;top:783;width:2;height:52" coordorigin="2722,783" coordsize="2,52">
              <v:shape style="position:absolute;left:2722;top:783;width:2;height:52" coordorigin="2722,783" coordsize="0,52" path="m2722,783l2722,834e" filled="false" stroked="true" strokeweight=".163027pt" strokecolor="#ff0000">
                <v:path arrowok="t"/>
              </v:shape>
            </v:group>
            <v:group style="position:absolute;left:2703;top:806;width:40;height:2" coordorigin="2703,806" coordsize="40,2">
              <v:shape style="position:absolute;left:2703;top:806;width:40;height:2" coordorigin="2703,806" coordsize="40,0" path="m2703,806l2742,806e" filled="false" stroked="true" strokeweight=".214789pt" strokecolor="#ff0000">
                <v:path arrowok="t"/>
              </v:shape>
            </v:group>
            <v:group style="position:absolute;left:2722;top:780;width:2;height:52" coordorigin="2722,780" coordsize="2,52">
              <v:shape style="position:absolute;left:2722;top:780;width:2;height:52" coordorigin="2722,780" coordsize="0,52" path="m2722,780l2722,832e" filled="false" stroked="true" strokeweight=".163027pt" strokecolor="#ff0000">
                <v:path arrowok="t"/>
              </v:shape>
            </v:group>
            <v:group style="position:absolute;left:2703;top:806;width:40;height:2" coordorigin="2703,806" coordsize="40,2">
              <v:shape style="position:absolute;left:2703;top:806;width:40;height:2" coordorigin="2703,806" coordsize="40,0" path="m2703,806l2742,806e" filled="false" stroked="true" strokeweight=".214789pt" strokecolor="#ff0000">
                <v:path arrowok="t"/>
              </v:shape>
            </v:group>
            <v:group style="position:absolute;left:2722;top:780;width:2;height:52" coordorigin="2722,780" coordsize="2,52">
              <v:shape style="position:absolute;left:2722;top:780;width:2;height:52" coordorigin="2722,780" coordsize="0,52" path="m2722,780l2722,831e" filled="false" stroked="true" strokeweight=".163027pt" strokecolor="#ff0000">
                <v:path arrowok="t"/>
              </v:shape>
            </v:group>
            <v:group style="position:absolute;left:2703;top:799;width:40;height:2" coordorigin="2703,799" coordsize="40,2">
              <v:shape style="position:absolute;left:2703;top:799;width:40;height:2" coordorigin="2703,799" coordsize="40,0" path="m2703,799l2742,799e" filled="false" stroked="true" strokeweight=".214789pt" strokecolor="#ff0000">
                <v:path arrowok="t"/>
              </v:shape>
            </v:group>
            <v:group style="position:absolute;left:2722;top:773;width:2;height:52" coordorigin="2722,773" coordsize="2,52">
              <v:shape style="position:absolute;left:2722;top:773;width:2;height:52" coordorigin="2722,773" coordsize="0,52" path="m2722,773l2722,825e" filled="false" stroked="true" strokeweight=".163027pt" strokecolor="#ff0000">
                <v:path arrowok="t"/>
              </v:shape>
            </v:group>
            <v:group style="position:absolute;left:2703;top:797;width:40;height:2" coordorigin="2703,797" coordsize="40,2">
              <v:shape style="position:absolute;left:2703;top:797;width:40;height:2" coordorigin="2703,797" coordsize="40,0" path="m2703,797l2742,797e" filled="false" stroked="true" strokeweight=".214789pt" strokecolor="#ff0000">
                <v:path arrowok="t"/>
              </v:shape>
            </v:group>
            <v:group style="position:absolute;left:2722;top:771;width:2;height:52" coordorigin="2722,771" coordsize="2,52">
              <v:shape style="position:absolute;left:2722;top:771;width:2;height:52" coordorigin="2722,771" coordsize="0,52" path="m2722,771l2722,823e" filled="false" stroked="true" strokeweight=".163027pt" strokecolor="#ff0000">
                <v:path arrowok="t"/>
              </v:shape>
            </v:group>
            <v:group style="position:absolute;left:2703;top:795;width:40;height:2" coordorigin="2703,795" coordsize="40,2">
              <v:shape style="position:absolute;left:2703;top:795;width:40;height:2" coordorigin="2703,795" coordsize="40,0" path="m2703,795l2742,795e" filled="false" stroked="true" strokeweight=".214789pt" strokecolor="#ff0000">
                <v:path arrowok="t"/>
              </v:shape>
            </v:group>
            <v:group style="position:absolute;left:2722;top:769;width:2;height:52" coordorigin="2722,769" coordsize="2,52">
              <v:shape style="position:absolute;left:2722;top:769;width:2;height:52" coordorigin="2722,769" coordsize="0,52" path="m2722,769l2722,820e" filled="false" stroked="true" strokeweight=".163027pt" strokecolor="#ff0000">
                <v:path arrowok="t"/>
              </v:shape>
            </v:group>
            <v:group style="position:absolute;left:2703;top:793;width:40;height:2" coordorigin="2703,793" coordsize="40,2">
              <v:shape style="position:absolute;left:2703;top:793;width:40;height:2" coordorigin="2703,793" coordsize="40,0" path="m2703,793l2742,793e" filled="false" stroked="true" strokeweight=".214789pt" strokecolor="#ff0000">
                <v:path arrowok="t"/>
              </v:shape>
            </v:group>
            <v:group style="position:absolute;left:2722;top:768;width:2;height:52" coordorigin="2722,768" coordsize="2,52">
              <v:shape style="position:absolute;left:2722;top:768;width:2;height:52" coordorigin="2722,768" coordsize="0,52" path="m2722,768l2722,819e" filled="false" stroked="true" strokeweight=".163027pt" strokecolor="#ff0000">
                <v:path arrowok="t"/>
              </v:shape>
            </v:group>
            <v:group style="position:absolute;left:2703;top:793;width:40;height:2" coordorigin="2703,793" coordsize="40,2">
              <v:shape style="position:absolute;left:2703;top:793;width:40;height:2" coordorigin="2703,793" coordsize="40,0" path="m2703,793l2742,793e" filled="false" stroked="true" strokeweight=".214789pt" strokecolor="#ff0000">
                <v:path arrowok="t"/>
              </v:shape>
            </v:group>
            <v:group style="position:absolute;left:2722;top:767;width:2;height:52" coordorigin="2722,767" coordsize="2,52">
              <v:shape style="position:absolute;left:2722;top:767;width:2;height:52" coordorigin="2722,767" coordsize="0,52" path="m2722,767l2722,818e" filled="false" stroked="true" strokeweight=".163027pt" strokecolor="#ff0000">
                <v:path arrowok="t"/>
              </v:shape>
            </v:group>
            <v:group style="position:absolute;left:2703;top:790;width:40;height:2" coordorigin="2703,790" coordsize="40,2">
              <v:shape style="position:absolute;left:2703;top:790;width:40;height:2" coordorigin="2703,790" coordsize="40,0" path="m2703,790l2742,790e" filled="false" stroked="true" strokeweight=".214789pt" strokecolor="#ff0000">
                <v:path arrowok="t"/>
              </v:shape>
            </v:group>
            <v:group style="position:absolute;left:2722;top:765;width:2;height:52" coordorigin="2722,765" coordsize="2,52">
              <v:shape style="position:absolute;left:2722;top:765;width:2;height:52" coordorigin="2722,765" coordsize="0,52" path="m2722,765l2722,816e" filled="false" stroked="true" strokeweight=".163027pt" strokecolor="#ff0000">
                <v:path arrowok="t"/>
              </v:shape>
            </v:group>
            <v:group style="position:absolute;left:2703;top:787;width:40;height:2" coordorigin="2703,787" coordsize="40,2">
              <v:shape style="position:absolute;left:2703;top:787;width:40;height:2" coordorigin="2703,787" coordsize="40,0" path="m2703,787l2742,787e" filled="false" stroked="true" strokeweight=".214789pt" strokecolor="#ff0000">
                <v:path arrowok="t"/>
              </v:shape>
            </v:group>
            <v:group style="position:absolute;left:2722;top:761;width:2;height:52" coordorigin="2722,761" coordsize="2,52">
              <v:shape style="position:absolute;left:2722;top:761;width:2;height:52" coordorigin="2722,761" coordsize="0,52" path="m2722,761l2722,813e" filled="false" stroked="true" strokeweight=".163027pt" strokecolor="#ff0000">
                <v:path arrowok="t"/>
              </v:shape>
            </v:group>
            <v:group style="position:absolute;left:2703;top:784;width:40;height:2" coordorigin="2703,784" coordsize="40,2">
              <v:shape style="position:absolute;left:2703;top:784;width:40;height:2" coordorigin="2703,784" coordsize="40,0" path="m2703,784l2742,784e" filled="false" stroked="true" strokeweight=".214789pt" strokecolor="#ff0000">
                <v:path arrowok="t"/>
              </v:shape>
            </v:group>
            <v:group style="position:absolute;left:2722;top:758;width:2;height:52" coordorigin="2722,758" coordsize="2,52">
              <v:shape style="position:absolute;left:2722;top:758;width:2;height:52" coordorigin="2722,758" coordsize="0,52" path="m2722,758l2722,810e" filled="false" stroked="true" strokeweight=".163027pt" strokecolor="#ff0000">
                <v:path arrowok="t"/>
              </v:shape>
            </v:group>
            <v:group style="position:absolute;left:2703;top:783;width:40;height:2" coordorigin="2703,783" coordsize="40,2">
              <v:shape style="position:absolute;left:2703;top:783;width:40;height:2" coordorigin="2703,783" coordsize="40,0" path="m2703,783l2742,783e" filled="false" stroked="true" strokeweight=".214789pt" strokecolor="#ff0000">
                <v:path arrowok="t"/>
              </v:shape>
            </v:group>
            <v:group style="position:absolute;left:2722;top:758;width:2;height:52" coordorigin="2722,758" coordsize="2,52">
              <v:shape style="position:absolute;left:2722;top:758;width:2;height:52" coordorigin="2722,758" coordsize="0,52" path="m2722,758l2722,809e" filled="false" stroked="true" strokeweight=".163027pt" strokecolor="#ff0000">
                <v:path arrowok="t"/>
              </v:shape>
            </v:group>
            <v:group style="position:absolute;left:2703;top:780;width:40;height:2" coordorigin="2703,780" coordsize="40,2">
              <v:shape style="position:absolute;left:2703;top:780;width:40;height:2" coordorigin="2703,780" coordsize="40,0" path="m2703,780l2742,780e" filled="false" stroked="true" strokeweight=".214789pt" strokecolor="#ff0000">
                <v:path arrowok="t"/>
              </v:shape>
            </v:group>
            <v:group style="position:absolute;left:2722;top:754;width:2;height:52" coordorigin="2722,754" coordsize="2,52">
              <v:shape style="position:absolute;left:2722;top:754;width:2;height:52" coordorigin="2722,754" coordsize="0,52" path="m2722,754l2722,805e" filled="false" stroked="true" strokeweight=".163027pt" strokecolor="#ff0000">
                <v:path arrowok="t"/>
              </v:shape>
            </v:group>
            <v:group style="position:absolute;left:2703;top:778;width:40;height:2" coordorigin="2703,778" coordsize="40,2">
              <v:shape style="position:absolute;left:2703;top:778;width:40;height:2" coordorigin="2703,778" coordsize="40,0" path="m2703,778l2742,778e" filled="false" stroked="true" strokeweight=".214789pt" strokecolor="#ff0000">
                <v:path arrowok="t"/>
              </v:shape>
            </v:group>
            <v:group style="position:absolute;left:2722;top:753;width:2;height:52" coordorigin="2722,753" coordsize="2,52">
              <v:shape style="position:absolute;left:2722;top:753;width:2;height:52" coordorigin="2722,753" coordsize="0,52" path="m2722,753l2722,804e" filled="false" stroked="true" strokeweight=".163027pt" strokecolor="#ff0000">
                <v:path arrowok="t"/>
              </v:shape>
            </v:group>
            <v:group style="position:absolute;left:2703;top:778;width:40;height:2" coordorigin="2703,778" coordsize="40,2">
              <v:shape style="position:absolute;left:2703;top:778;width:40;height:2" coordorigin="2703,778" coordsize="40,0" path="m2703,778l2742,778e" filled="false" stroked="true" strokeweight=".214789pt" strokecolor="#ff0000">
                <v:path arrowok="t"/>
              </v:shape>
            </v:group>
            <v:group style="position:absolute;left:2722;top:752;width:2;height:52" coordorigin="2722,752" coordsize="2,52">
              <v:shape style="position:absolute;left:2722;top:752;width:2;height:52" coordorigin="2722,752" coordsize="0,52" path="m2722,752l2722,803e" filled="false" stroked="true" strokeweight=".163027pt" strokecolor="#ff0000">
                <v:path arrowok="t"/>
              </v:shape>
            </v:group>
            <v:group style="position:absolute;left:2703;top:777;width:40;height:2" coordorigin="2703,777" coordsize="40,2">
              <v:shape style="position:absolute;left:2703;top:777;width:40;height:2" coordorigin="2703,777" coordsize="40,0" path="m2703,777l2742,777e" filled="false" stroked="true" strokeweight=".214789pt" strokecolor="#ff0000">
                <v:path arrowok="t"/>
              </v:shape>
            </v:group>
            <v:group style="position:absolute;left:2722;top:751;width:2;height:52" coordorigin="2722,751" coordsize="2,52">
              <v:shape style="position:absolute;left:2722;top:751;width:2;height:52" coordorigin="2722,751" coordsize="0,52" path="m2722,751l2722,803e" filled="false" stroked="true" strokeweight=".163027pt" strokecolor="#ff0000">
                <v:path arrowok="t"/>
              </v:shape>
            </v:group>
            <v:group style="position:absolute;left:2703;top:775;width:40;height:2" coordorigin="2703,775" coordsize="40,2">
              <v:shape style="position:absolute;left:2703;top:775;width:40;height:2" coordorigin="2703,775" coordsize="40,0" path="m2703,775l2742,775e" filled="false" stroked="true" strokeweight=".214789pt" strokecolor="#ff0000">
                <v:path arrowok="t"/>
              </v:shape>
            </v:group>
            <v:group style="position:absolute;left:2722;top:750;width:2;height:52" coordorigin="2722,750" coordsize="2,52">
              <v:shape style="position:absolute;left:2722;top:750;width:2;height:52" coordorigin="2722,750" coordsize="0,52" path="m2722,750l2722,801e" filled="false" stroked="true" strokeweight=".163027pt" strokecolor="#ff0000">
                <v:path arrowok="t"/>
              </v:shape>
            </v:group>
            <v:group style="position:absolute;left:2703;top:768;width:40;height:2" coordorigin="2703,768" coordsize="40,2">
              <v:shape style="position:absolute;left:2703;top:768;width:40;height:2" coordorigin="2703,768" coordsize="40,0" path="m2703,768l2742,768e" filled="false" stroked="true" strokeweight=".214789pt" strokecolor="#ff0000">
                <v:path arrowok="t"/>
              </v:shape>
            </v:group>
            <v:group style="position:absolute;left:2722;top:742;width:2;height:52" coordorigin="2722,742" coordsize="2,52">
              <v:shape style="position:absolute;left:2722;top:742;width:2;height:52" coordorigin="2722,742" coordsize="0,52" path="m2722,742l2722,794e" filled="false" stroked="true" strokeweight=".163027pt" strokecolor="#ff0000">
                <v:path arrowok="t"/>
              </v:shape>
            </v:group>
            <v:group style="position:absolute;left:2703;top:768;width:40;height:2" coordorigin="2703,768" coordsize="40,2">
              <v:shape style="position:absolute;left:2703;top:768;width:40;height:2" coordorigin="2703,768" coordsize="40,0" path="m2703,768l2742,768e" filled="false" stroked="true" strokeweight=".214789pt" strokecolor="#ff0000">
                <v:path arrowok="t"/>
              </v:shape>
            </v:group>
            <v:group style="position:absolute;left:2722;top:742;width:2;height:52" coordorigin="2722,742" coordsize="2,52">
              <v:shape style="position:absolute;left:2722;top:742;width:2;height:52" coordorigin="2722,742" coordsize="0,52" path="m2722,742l2722,793e" filled="false" stroked="true" strokeweight=".163027pt" strokecolor="#ff0000">
                <v:path arrowok="t"/>
              </v:shape>
            </v:group>
            <v:group style="position:absolute;left:2703;top:766;width:40;height:2" coordorigin="2703,766" coordsize="40,2">
              <v:shape style="position:absolute;left:2703;top:766;width:40;height:2" coordorigin="2703,766" coordsize="40,0" path="m2703,766l2742,766e" filled="false" stroked="true" strokeweight=".214789pt" strokecolor="#ff0000">
                <v:path arrowok="t"/>
              </v:shape>
            </v:group>
            <v:group style="position:absolute;left:2722;top:740;width:2;height:52" coordorigin="2722,740" coordsize="2,52">
              <v:shape style="position:absolute;left:2722;top:740;width:2;height:52" coordorigin="2722,740" coordsize="0,52" path="m2722,740l2722,792e" filled="false" stroked="true" strokeweight=".163027pt" strokecolor="#ff0000">
                <v:path arrowok="t"/>
              </v:shape>
            </v:group>
            <v:group style="position:absolute;left:2703;top:762;width:40;height:2" coordorigin="2703,762" coordsize="40,2">
              <v:shape style="position:absolute;left:2703;top:762;width:40;height:2" coordorigin="2703,762" coordsize="40,0" path="m2703,762l2742,762e" filled="false" stroked="true" strokeweight=".214789pt" strokecolor="#ff0000">
                <v:path arrowok="t"/>
              </v:shape>
            </v:group>
            <v:group style="position:absolute;left:2722;top:736;width:2;height:52" coordorigin="2722,736" coordsize="2,52">
              <v:shape style="position:absolute;left:2722;top:736;width:2;height:52" coordorigin="2722,736" coordsize="0,52" path="m2722,736l2722,787e" filled="false" stroked="true" strokeweight=".163027pt" strokecolor="#ff0000">
                <v:path arrowok="t"/>
              </v:shape>
            </v:group>
            <v:group style="position:absolute;left:2703;top:761;width:40;height:2" coordorigin="2703,761" coordsize="40,2">
              <v:shape style="position:absolute;left:2703;top:761;width:40;height:2" coordorigin="2703,761" coordsize="40,0" path="m2703,761l2742,761e" filled="false" stroked="true" strokeweight=".214789pt" strokecolor="#ff0000">
                <v:path arrowok="t"/>
              </v:shape>
            </v:group>
            <v:group style="position:absolute;left:2722;top:735;width:2;height:52" coordorigin="2722,735" coordsize="2,52">
              <v:shape style="position:absolute;left:2722;top:735;width:2;height:52" coordorigin="2722,735" coordsize="0,52" path="m2722,735l2722,787e" filled="false" stroked="true" strokeweight=".163027pt" strokecolor="#ff0000">
                <v:path arrowok="t"/>
              </v:shape>
            </v:group>
            <v:group style="position:absolute;left:2703;top:759;width:40;height:2" coordorigin="2703,759" coordsize="40,2">
              <v:shape style="position:absolute;left:2703;top:759;width:40;height:2" coordorigin="2703,759" coordsize="40,0" path="m2703,759l2742,759e" filled="false" stroked="true" strokeweight=".214789pt" strokecolor="#ff0000">
                <v:path arrowok="t"/>
              </v:shape>
            </v:group>
            <v:group style="position:absolute;left:2722;top:733;width:2;height:52" coordorigin="2722,733" coordsize="2,52">
              <v:shape style="position:absolute;left:2722;top:733;width:2;height:52" coordorigin="2722,733" coordsize="0,52" path="m2722,733l2722,785e" filled="false" stroked="true" strokeweight=".163027pt" strokecolor="#ff0000">
                <v:path arrowok="t"/>
              </v:shape>
            </v:group>
            <v:group style="position:absolute;left:2703;top:755;width:40;height:2" coordorigin="2703,755" coordsize="40,2">
              <v:shape style="position:absolute;left:2703;top:755;width:40;height:2" coordorigin="2703,755" coordsize="40,0" path="m2703,755l2742,755e" filled="false" stroked="true" strokeweight=".214789pt" strokecolor="#ff0000">
                <v:path arrowok="t"/>
              </v:shape>
            </v:group>
            <v:group style="position:absolute;left:2722;top:730;width:2;height:52" coordorigin="2722,730" coordsize="2,52">
              <v:shape style="position:absolute;left:2722;top:730;width:2;height:52" coordorigin="2722,730" coordsize="0,52" path="m2722,730l2722,781e" filled="false" stroked="true" strokeweight=".163027pt" strokecolor="#ff0000">
                <v:path arrowok="t"/>
              </v:shape>
            </v:group>
            <v:group style="position:absolute;left:2703;top:745;width:40;height:2" coordorigin="2703,745" coordsize="40,2">
              <v:shape style="position:absolute;left:2703;top:745;width:40;height:2" coordorigin="2703,745" coordsize="40,0" path="m2703,745l2742,745e" filled="false" stroked="true" strokeweight=".214789pt" strokecolor="#ff0000">
                <v:path arrowok="t"/>
              </v:shape>
            </v:group>
            <v:group style="position:absolute;left:2722;top:719;width:2;height:52" coordorigin="2722,719" coordsize="2,52">
              <v:shape style="position:absolute;left:2722;top:719;width:2;height:52" coordorigin="2722,719" coordsize="0,52" path="m2722,719l2722,770e" filled="false" stroked="true" strokeweight=".163027pt" strokecolor="#ff0000">
                <v:path arrowok="t"/>
              </v:shape>
            </v:group>
            <v:group style="position:absolute;left:2703;top:738;width:40;height:2" coordorigin="2703,738" coordsize="40,2">
              <v:shape style="position:absolute;left:2703;top:738;width:40;height:2" coordorigin="2703,738" coordsize="40,0" path="m2703,738l2742,738e" filled="false" stroked="true" strokeweight=".214789pt" strokecolor="#ff0000">
                <v:path arrowok="t"/>
              </v:shape>
            </v:group>
            <v:group style="position:absolute;left:2722;top:712;width:2;height:52" coordorigin="2722,712" coordsize="2,52">
              <v:shape style="position:absolute;left:2722;top:712;width:2;height:52" coordorigin="2722,712" coordsize="0,52" path="m2722,712l2722,764e" filled="false" stroked="true" strokeweight=".163027pt" strokecolor="#ff0000">
                <v:path arrowok="t"/>
              </v:shape>
            </v:group>
            <v:group style="position:absolute;left:2703;top:736;width:40;height:2" coordorigin="2703,736" coordsize="40,2">
              <v:shape style="position:absolute;left:2703;top:736;width:40;height:2" coordorigin="2703,736" coordsize="40,0" path="m2703,736l2742,736e" filled="false" stroked="true" strokeweight=".214789pt" strokecolor="#ff0000">
                <v:path arrowok="t"/>
              </v:shape>
            </v:group>
            <v:group style="position:absolute;left:2722;top:710;width:2;height:52" coordorigin="2722,710" coordsize="2,52">
              <v:shape style="position:absolute;left:2722;top:710;width:2;height:52" coordorigin="2722,710" coordsize="0,52" path="m2722,710l2722,762e" filled="false" stroked="true" strokeweight=".163027pt" strokecolor="#ff0000">
                <v:path arrowok="t"/>
              </v:shape>
            </v:group>
            <v:group style="position:absolute;left:2703;top:733;width:40;height:2" coordorigin="2703,733" coordsize="40,2">
              <v:shape style="position:absolute;left:2703;top:733;width:40;height:2" coordorigin="2703,733" coordsize="40,0" path="m2703,733l2742,733e" filled="false" stroked="true" strokeweight=".214789pt" strokecolor="#ff0000">
                <v:path arrowok="t"/>
              </v:shape>
            </v:group>
            <v:group style="position:absolute;left:2722;top:708;width:2;height:52" coordorigin="2722,708" coordsize="2,52">
              <v:shape style="position:absolute;left:2722;top:708;width:2;height:52" coordorigin="2722,708" coordsize="0,52" path="m2722,708l2722,760e" filled="false" stroked="true" strokeweight=".163027pt" strokecolor="#ff0000">
                <v:path arrowok="t"/>
              </v:shape>
            </v:group>
            <v:group style="position:absolute;left:2703;top:733;width:40;height:2" coordorigin="2703,733" coordsize="40,2">
              <v:shape style="position:absolute;left:2703;top:733;width:40;height:2" coordorigin="2703,733" coordsize="40,0" path="m2703,733l2742,733e" filled="false" stroked="true" strokeweight=".214789pt" strokecolor="#ff0000">
                <v:path arrowok="t"/>
              </v:shape>
            </v:group>
            <v:group style="position:absolute;left:2722;top:707;width:2;height:52" coordorigin="2722,707" coordsize="2,52">
              <v:shape style="position:absolute;left:2722;top:707;width:2;height:52" coordorigin="2722,707" coordsize="0,52" path="m2722,707l2722,759e" filled="false" stroked="true" strokeweight=".163027pt" strokecolor="#ff0000">
                <v:path arrowok="t"/>
              </v:shape>
            </v:group>
            <v:group style="position:absolute;left:2703;top:725;width:40;height:2" coordorigin="2703,725" coordsize="40,2">
              <v:shape style="position:absolute;left:2703;top:725;width:40;height:2" coordorigin="2703,725" coordsize="40,0" path="m2703,725l2742,725e" filled="false" stroked="true" strokeweight=".214789pt" strokecolor="#ff0000">
                <v:path arrowok="t"/>
              </v:shape>
            </v:group>
            <v:group style="position:absolute;left:2722;top:699;width:2;height:52" coordorigin="2722,699" coordsize="2,52">
              <v:shape style="position:absolute;left:2722;top:699;width:2;height:52" coordorigin="2722,699" coordsize="0,52" path="m2722,699l2722,751e" filled="false" stroked="true" strokeweight=".163027pt" strokecolor="#ff0000">
                <v:path arrowok="t"/>
              </v:shape>
            </v:group>
            <v:group style="position:absolute;left:2703;top:724;width:40;height:2" coordorigin="2703,724" coordsize="40,2">
              <v:shape style="position:absolute;left:2703;top:724;width:40;height:2" coordorigin="2703,724" coordsize="40,0" path="m2703,724l2742,724e" filled="false" stroked="true" strokeweight=".214789pt" strokecolor="#ff0000">
                <v:path arrowok="t"/>
              </v:shape>
            </v:group>
            <v:group style="position:absolute;left:2722;top:698;width:2;height:52" coordorigin="2722,698" coordsize="2,52">
              <v:shape style="position:absolute;left:2722;top:698;width:2;height:52" coordorigin="2722,698" coordsize="0,52" path="m2722,698l2722,750e" filled="false" stroked="true" strokeweight=".163027pt" strokecolor="#ff0000">
                <v:path arrowok="t"/>
              </v:shape>
            </v:group>
            <v:group style="position:absolute;left:2703;top:722;width:40;height:2" coordorigin="2703,722" coordsize="40,2">
              <v:shape style="position:absolute;left:2703;top:722;width:40;height:2" coordorigin="2703,722" coordsize="40,0" path="m2703,722l2742,722e" filled="false" stroked="true" strokeweight=".214789pt" strokecolor="#ff0000">
                <v:path arrowok="t"/>
              </v:shape>
            </v:group>
            <v:group style="position:absolute;left:2722;top:696;width:2;height:52" coordorigin="2722,696" coordsize="2,52">
              <v:shape style="position:absolute;left:2722;top:696;width:2;height:52" coordorigin="2722,696" coordsize="0,52" path="m2722,696l2722,747e" filled="false" stroked="true" strokeweight=".163027pt" strokecolor="#ff0000">
                <v:path arrowok="t"/>
              </v:shape>
            </v:group>
            <v:group style="position:absolute;left:2703;top:720;width:40;height:2" coordorigin="2703,720" coordsize="40,2">
              <v:shape style="position:absolute;left:2703;top:720;width:40;height:2" coordorigin="2703,720" coordsize="40,0" path="m2703,720l2742,720e" filled="false" stroked="true" strokeweight=".214789pt" strokecolor="#ff0000">
                <v:path arrowok="t"/>
              </v:shape>
            </v:group>
            <v:group style="position:absolute;left:2722;top:694;width:2;height:52" coordorigin="2722,694" coordsize="2,52">
              <v:shape style="position:absolute;left:2722;top:694;width:2;height:52" coordorigin="2722,694" coordsize="0,52" path="m2722,694l2722,745e" filled="false" stroked="true" strokeweight=".163027pt" strokecolor="#ff0000">
                <v:path arrowok="t"/>
              </v:shape>
            </v:group>
            <v:group style="position:absolute;left:2703;top:719;width:40;height:2" coordorigin="2703,719" coordsize="40,2">
              <v:shape style="position:absolute;left:2703;top:719;width:40;height:2" coordorigin="2703,719" coordsize="40,0" path="m2703,719l2742,719e" filled="false" stroked="true" strokeweight=".214789pt" strokecolor="#ff0000">
                <v:path arrowok="t"/>
              </v:shape>
            </v:group>
            <v:group style="position:absolute;left:2722;top:693;width:2;height:52" coordorigin="2722,693" coordsize="2,52">
              <v:shape style="position:absolute;left:2722;top:693;width:2;height:52" coordorigin="2722,693" coordsize="0,52" path="m2722,693l2722,745e" filled="false" stroked="true" strokeweight=".163027pt" strokecolor="#ff0000">
                <v:path arrowok="t"/>
              </v:shape>
            </v:group>
            <v:group style="position:absolute;left:2703;top:717;width:40;height:2" coordorigin="2703,717" coordsize="40,2">
              <v:shape style="position:absolute;left:2703;top:717;width:40;height:2" coordorigin="2703,717" coordsize="40,0" path="m2703,717l2742,717e" filled="false" stroked="true" strokeweight=".214789pt" strokecolor="#ff0000">
                <v:path arrowok="t"/>
              </v:shape>
            </v:group>
            <v:group style="position:absolute;left:2722;top:692;width:2;height:52" coordorigin="2722,692" coordsize="2,52">
              <v:shape style="position:absolute;left:2722;top:692;width:2;height:52" coordorigin="2722,692" coordsize="0,52" path="m2722,692l2722,743e" filled="false" stroked="true" strokeweight=".163027pt" strokecolor="#ff0000">
                <v:path arrowok="t"/>
              </v:shape>
            </v:group>
            <v:group style="position:absolute;left:2703;top:717;width:40;height:2" coordorigin="2703,717" coordsize="40,2">
              <v:shape style="position:absolute;left:2703;top:717;width:40;height:2" coordorigin="2703,717" coordsize="40,0" path="m2703,717l2742,717e" filled="false" stroked="true" strokeweight=".214789pt" strokecolor="#ff0000">
                <v:path arrowok="t"/>
              </v:shape>
            </v:group>
            <v:group style="position:absolute;left:2722;top:691;width:2;height:52" coordorigin="2722,691" coordsize="2,52">
              <v:shape style="position:absolute;left:2722;top:691;width:2;height:52" coordorigin="2722,691" coordsize="0,52" path="m2722,691l2722,742e" filled="false" stroked="true" strokeweight=".163027pt" strokecolor="#ff0000">
                <v:path arrowok="t"/>
              </v:shape>
            </v:group>
            <v:group style="position:absolute;left:2703;top:714;width:40;height:2" coordorigin="2703,714" coordsize="40,2">
              <v:shape style="position:absolute;left:2703;top:714;width:40;height:2" coordorigin="2703,714" coordsize="40,0" path="m2703,714l2742,714e" filled="false" stroked="true" strokeweight=".214789pt" strokecolor="#ff0000">
                <v:path arrowok="t"/>
              </v:shape>
            </v:group>
            <v:group style="position:absolute;left:2722;top:688;width:2;height:52" coordorigin="2722,688" coordsize="2,52">
              <v:shape style="position:absolute;left:2722;top:688;width:2;height:52" coordorigin="2722,688" coordsize="0,52" path="m2722,688l2722,739e" filled="false" stroked="true" strokeweight=".163027pt" strokecolor="#ff0000">
                <v:path arrowok="t"/>
              </v:shape>
            </v:group>
            <v:group style="position:absolute;left:2703;top:709;width:40;height:2" coordorigin="2703,709" coordsize="40,2">
              <v:shape style="position:absolute;left:2703;top:709;width:40;height:2" coordorigin="2703,709" coordsize="40,0" path="m2703,709l2742,709e" filled="false" stroked="true" strokeweight=".214789pt" strokecolor="#ff0000">
                <v:path arrowok="t"/>
              </v:shape>
            </v:group>
            <v:group style="position:absolute;left:2722;top:683;width:2;height:52" coordorigin="2722,683" coordsize="2,52">
              <v:shape style="position:absolute;left:2722;top:683;width:2;height:52" coordorigin="2722,683" coordsize="0,52" path="m2722,683l2722,734e" filled="false" stroked="true" strokeweight=".163027pt" strokecolor="#ff0000">
                <v:path arrowok="t"/>
              </v:shape>
            </v:group>
            <v:group style="position:absolute;left:2703;top:707;width:40;height:2" coordorigin="2703,707" coordsize="40,2">
              <v:shape style="position:absolute;left:2703;top:707;width:40;height:2" coordorigin="2703,707" coordsize="40,0" path="m2703,707l2742,707e" filled="false" stroked="true" strokeweight=".214789pt" strokecolor="#ff0000">
                <v:path arrowok="t"/>
              </v:shape>
            </v:group>
            <v:group style="position:absolute;left:2722;top:682;width:2;height:52" coordorigin="2722,682" coordsize="2,52">
              <v:shape style="position:absolute;left:2722;top:682;width:2;height:52" coordorigin="2722,682" coordsize="0,52" path="m2722,682l2722,733e" filled="false" stroked="true" strokeweight=".163027pt" strokecolor="#ff0000">
                <v:path arrowok="t"/>
              </v:shape>
            </v:group>
            <v:group style="position:absolute;left:2703;top:706;width:40;height:2" coordorigin="2703,706" coordsize="40,2">
              <v:shape style="position:absolute;left:2703;top:706;width:40;height:2" coordorigin="2703,706" coordsize="40,0" path="m2703,706l2742,706e" filled="false" stroked="true" strokeweight=".214789pt" strokecolor="#ff0000">
                <v:path arrowok="t"/>
              </v:shape>
            </v:group>
            <v:group style="position:absolute;left:2722;top:680;width:2;height:52" coordorigin="2722,680" coordsize="2,52">
              <v:shape style="position:absolute;left:2722;top:680;width:2;height:52" coordorigin="2722,680" coordsize="0,52" path="m2722,680l2722,732e" filled="false" stroked="true" strokeweight=".163027pt" strokecolor="#ff0000">
                <v:path arrowok="t"/>
              </v:shape>
            </v:group>
            <v:group style="position:absolute;left:2703;top:704;width:40;height:2" coordorigin="2703,704" coordsize="40,2">
              <v:shape style="position:absolute;left:2703;top:704;width:40;height:2" coordorigin="2703,704" coordsize="40,0" path="m2703,704l2742,704e" filled="false" stroked="true" strokeweight=".214789pt" strokecolor="#ff0000">
                <v:path arrowok="t"/>
              </v:shape>
            </v:group>
            <v:group style="position:absolute;left:2722;top:679;width:2;height:52" coordorigin="2722,679" coordsize="2,52">
              <v:shape style="position:absolute;left:2722;top:679;width:2;height:52" coordorigin="2722,679" coordsize="0,52" path="m2722,679l2722,730e" filled="false" stroked="true" strokeweight=".163027pt" strokecolor="#ff0000">
                <v:path arrowok="t"/>
              </v:shape>
            </v:group>
            <v:group style="position:absolute;left:2703;top:704;width:40;height:2" coordorigin="2703,704" coordsize="40,2">
              <v:shape style="position:absolute;left:2703;top:704;width:40;height:2" coordorigin="2703,704" coordsize="40,0" path="m2703,704l2742,704e" filled="false" stroked="true" strokeweight=".214789pt" strokecolor="#ff0000">
                <v:path arrowok="t"/>
              </v:shape>
            </v:group>
            <v:group style="position:absolute;left:2722;top:678;width:2;height:52" coordorigin="2722,678" coordsize="2,52">
              <v:shape style="position:absolute;left:2722;top:678;width:2;height:52" coordorigin="2722,678" coordsize="0,52" path="m2722,678l2722,729e" filled="false" stroked="true" strokeweight=".163027pt" strokecolor="#ff0000">
                <v:path arrowok="t"/>
              </v:shape>
            </v:group>
            <v:group style="position:absolute;left:2703;top:702;width:40;height:2" coordorigin="2703,702" coordsize="40,2">
              <v:shape style="position:absolute;left:2703;top:702;width:40;height:2" coordorigin="2703,702" coordsize="40,0" path="m2703,702l2742,702e" filled="false" stroked="true" strokeweight=".214789pt" strokecolor="#ff0000">
                <v:path arrowok="t"/>
              </v:shape>
            </v:group>
            <v:group style="position:absolute;left:2722;top:677;width:2;height:52" coordorigin="2722,677" coordsize="2,52">
              <v:shape style="position:absolute;left:2722;top:677;width:2;height:52" coordorigin="2722,677" coordsize="0,52" path="m2722,677l2722,728e" filled="false" stroked="true" strokeweight=".163027pt" strokecolor="#ff0000">
                <v:path arrowok="t"/>
              </v:shape>
            </v:group>
            <v:group style="position:absolute;left:2703;top:701;width:40;height:2" coordorigin="2703,701" coordsize="40,2">
              <v:shape style="position:absolute;left:2703;top:701;width:40;height:2" coordorigin="2703,701" coordsize="40,0" path="m2703,701l2742,701e" filled="false" stroked="true" strokeweight=".214789pt" strokecolor="#ff0000">
                <v:path arrowok="t"/>
              </v:shape>
            </v:group>
            <v:group style="position:absolute;left:2722;top:675;width:2;height:52" coordorigin="2722,675" coordsize="2,52">
              <v:shape style="position:absolute;left:2722;top:675;width:2;height:52" coordorigin="2722,675" coordsize="0,52" path="m2722,675l2722,727e" filled="false" stroked="true" strokeweight=".163027pt" strokecolor="#ff0000">
                <v:path arrowok="t"/>
              </v:shape>
            </v:group>
            <v:group style="position:absolute;left:2703;top:698;width:40;height:2" coordorigin="2703,698" coordsize="40,2">
              <v:shape style="position:absolute;left:2703;top:698;width:40;height:2" coordorigin="2703,698" coordsize="40,0" path="m2703,698l2742,698e" filled="false" stroked="true" strokeweight=".214789pt" strokecolor="#ff0000">
                <v:path arrowok="t"/>
              </v:shape>
            </v:group>
            <v:group style="position:absolute;left:2722;top:672;width:2;height:52" coordorigin="2722,672" coordsize="2,52">
              <v:shape style="position:absolute;left:2722;top:672;width:2;height:52" coordorigin="2722,672" coordsize="0,52" path="m2722,672l2722,724e" filled="false" stroked="true" strokeweight=".163027pt" strokecolor="#ff0000">
                <v:path arrowok="t"/>
              </v:shape>
            </v:group>
            <v:group style="position:absolute;left:2703;top:696;width:40;height:2" coordorigin="2703,696" coordsize="40,2">
              <v:shape style="position:absolute;left:2703;top:696;width:40;height:2" coordorigin="2703,696" coordsize="40,0" path="m2703,696l2742,696e" filled="false" stroked="true" strokeweight=".214789pt" strokecolor="#ff0000">
                <v:path arrowok="t"/>
              </v:shape>
            </v:group>
            <v:group style="position:absolute;left:2722;top:670;width:2;height:52" coordorigin="2722,670" coordsize="2,52">
              <v:shape style="position:absolute;left:2722;top:670;width:2;height:52" coordorigin="2722,670" coordsize="0,52" path="m2722,670l2722,722e" filled="false" stroked="true" strokeweight=".163027pt" strokecolor="#ff0000">
                <v:path arrowok="t"/>
              </v:shape>
            </v:group>
            <v:group style="position:absolute;left:2703;top:695;width:40;height:2" coordorigin="2703,695" coordsize="40,2">
              <v:shape style="position:absolute;left:2703;top:695;width:40;height:2" coordorigin="2703,695" coordsize="40,0" path="m2703,695l2742,695e" filled="false" stroked="true" strokeweight=".214789pt" strokecolor="#ff0000">
                <v:path arrowok="t"/>
              </v:shape>
            </v:group>
            <v:group style="position:absolute;left:2722;top:669;width:2;height:52" coordorigin="2722,669" coordsize="2,52">
              <v:shape style="position:absolute;left:2722;top:669;width:2;height:52" coordorigin="2722,669" coordsize="0,52" path="m2722,669l2722,721e" filled="false" stroked="true" strokeweight=".163027pt" strokecolor="#ff0000">
                <v:path arrowok="t"/>
              </v:shape>
            </v:group>
            <v:group style="position:absolute;left:2703;top:691;width:40;height:2" coordorigin="2703,691" coordsize="40,2">
              <v:shape style="position:absolute;left:2703;top:691;width:40;height:2" coordorigin="2703,691" coordsize="40,0" path="m2703,691l2742,691e" filled="false" stroked="true" strokeweight=".214789pt" strokecolor="#ff0000">
                <v:path arrowok="t"/>
              </v:shape>
            </v:group>
            <v:group style="position:absolute;left:2722;top:665;width:2;height:52" coordorigin="2722,665" coordsize="2,52">
              <v:shape style="position:absolute;left:2722;top:665;width:2;height:52" coordorigin="2722,665" coordsize="0,52" path="m2722,665l2722,716e" filled="false" stroked="true" strokeweight=".163027pt" strokecolor="#ff0000">
                <v:path arrowok="t"/>
              </v:shape>
            </v:group>
            <v:group style="position:absolute;left:2703;top:685;width:40;height:2" coordorigin="2703,685" coordsize="40,2">
              <v:shape style="position:absolute;left:2703;top:685;width:40;height:2" coordorigin="2703,685" coordsize="40,0" path="m2703,685l2742,685e" filled="false" stroked="true" strokeweight=".214789pt" strokecolor="#ff0000">
                <v:path arrowok="t"/>
              </v:shape>
            </v:group>
            <v:group style="position:absolute;left:2722;top:659;width:2;height:52" coordorigin="2722,659" coordsize="2,52">
              <v:shape style="position:absolute;left:2722;top:659;width:2;height:52" coordorigin="2722,659" coordsize="0,52" path="m2722,659l2722,711e" filled="false" stroked="true" strokeweight=".163027pt" strokecolor="#ff0000">
                <v:path arrowok="t"/>
              </v:shape>
            </v:group>
            <v:group style="position:absolute;left:2703;top:684;width:40;height:2" coordorigin="2703,684" coordsize="40,2">
              <v:shape style="position:absolute;left:2703;top:684;width:40;height:2" coordorigin="2703,684" coordsize="40,0" path="m2703,684l2742,684e" filled="false" stroked="true" strokeweight=".214789pt" strokecolor="#ff0000">
                <v:path arrowok="t"/>
              </v:shape>
            </v:group>
            <v:group style="position:absolute;left:2722;top:659;width:2;height:52" coordorigin="2722,659" coordsize="2,52">
              <v:shape style="position:absolute;left:2722;top:659;width:2;height:52" coordorigin="2722,659" coordsize="0,52" path="m2722,659l2722,710e" filled="false" stroked="true" strokeweight=".163027pt" strokecolor="#ff0000">
                <v:path arrowok="t"/>
              </v:shape>
            </v:group>
            <v:group style="position:absolute;left:2703;top:679;width:40;height:2" coordorigin="2703,679" coordsize="40,2">
              <v:shape style="position:absolute;left:2703;top:679;width:40;height:2" coordorigin="2703,679" coordsize="40,0" path="m2703,679l2742,679e" filled="false" stroked="true" strokeweight=".214789pt" strokecolor="#ff0000">
                <v:path arrowok="t"/>
              </v:shape>
            </v:group>
            <v:group style="position:absolute;left:2722;top:654;width:2;height:52" coordorigin="2722,654" coordsize="2,52">
              <v:shape style="position:absolute;left:2722;top:654;width:2;height:52" coordorigin="2722,654" coordsize="0,52" path="m2722,654l2722,705e" filled="false" stroked="true" strokeweight=".163027pt" strokecolor="#ff0000">
                <v:path arrowok="t"/>
              </v:shape>
            </v:group>
            <v:group style="position:absolute;left:2703;top:676;width:40;height:2" coordorigin="2703,676" coordsize="40,2">
              <v:shape style="position:absolute;left:2703;top:676;width:40;height:2" coordorigin="2703,676" coordsize="40,0" path="m2703,676l2742,676e" filled="false" stroked="true" strokeweight=".214789pt" strokecolor="#ff0000">
                <v:path arrowok="t"/>
              </v:shape>
            </v:group>
            <v:group style="position:absolute;left:2722;top:650;width:2;height:52" coordorigin="2722,650" coordsize="2,52">
              <v:shape style="position:absolute;left:2722;top:650;width:2;height:52" coordorigin="2722,650" coordsize="0,52" path="m2722,650l2722,701e" filled="false" stroked="true" strokeweight=".163027pt" strokecolor="#ff0000">
                <v:path arrowok="t"/>
              </v:shape>
            </v:group>
            <v:group style="position:absolute;left:2703;top:674;width:40;height:2" coordorigin="2703,674" coordsize="40,2">
              <v:shape style="position:absolute;left:2703;top:674;width:40;height:2" coordorigin="2703,674" coordsize="40,0" path="m2703,674l2742,674e" filled="false" stroked="true" strokeweight=".214789pt" strokecolor="#ff0000">
                <v:path arrowok="t"/>
              </v:shape>
            </v:group>
            <v:group style="position:absolute;left:2722;top:649;width:2;height:52" coordorigin="2722,649" coordsize="2,52">
              <v:shape style="position:absolute;left:2722;top:649;width:2;height:52" coordorigin="2722,649" coordsize="0,52" path="m2722,649l2722,700e" filled="false" stroked="true" strokeweight=".163027pt" strokecolor="#ff0000">
                <v:path arrowok="t"/>
              </v:shape>
            </v:group>
            <v:group style="position:absolute;left:2703;top:671;width:40;height:2" coordorigin="2703,671" coordsize="40,2">
              <v:shape style="position:absolute;left:2703;top:671;width:40;height:2" coordorigin="2703,671" coordsize="40,0" path="m2703,671l2742,671e" filled="false" stroked="true" strokeweight=".214789pt" strokecolor="#ff0000">
                <v:path arrowok="t"/>
              </v:shape>
            </v:group>
            <v:group style="position:absolute;left:2722;top:646;width:2;height:52" coordorigin="2722,646" coordsize="2,52">
              <v:shape style="position:absolute;left:2722;top:646;width:2;height:52" coordorigin="2722,646" coordsize="0,52" path="m2722,646l2722,697e" filled="false" stroked="true" strokeweight=".163027pt" strokecolor="#ff0000">
                <v:path arrowok="t"/>
              </v:shape>
            </v:group>
            <v:group style="position:absolute;left:2703;top:661;width:40;height:2" coordorigin="2703,661" coordsize="40,2">
              <v:shape style="position:absolute;left:2703;top:661;width:40;height:2" coordorigin="2703,661" coordsize="40,0" path="m2703,661l2742,661e" filled="false" stroked="true" strokeweight=".214789pt" strokecolor="#ff0000">
                <v:path arrowok="t"/>
              </v:shape>
            </v:group>
            <v:group style="position:absolute;left:2722;top:635;width:2;height:52" coordorigin="2722,635" coordsize="2,52">
              <v:shape style="position:absolute;left:2722;top:635;width:2;height:52" coordorigin="2722,635" coordsize="0,52" path="m2722,635l2722,686e" filled="false" stroked="true" strokeweight=".163027pt" strokecolor="#ff0000">
                <v:path arrowok="t"/>
              </v:shape>
            </v:group>
            <v:group style="position:absolute;left:2703;top:659;width:40;height:2" coordorigin="2703,659" coordsize="40,2">
              <v:shape style="position:absolute;left:2703;top:659;width:40;height:2" coordorigin="2703,659" coordsize="40,0" path="m2703,659l2742,659e" filled="false" stroked="true" strokeweight=".214789pt" strokecolor="#ff0000">
                <v:path arrowok="t"/>
              </v:shape>
            </v:group>
            <v:group style="position:absolute;left:2722;top:633;width:2;height:52" coordorigin="2722,633" coordsize="2,52">
              <v:shape style="position:absolute;left:2722;top:633;width:2;height:52" coordorigin="2722,633" coordsize="0,52" path="m2722,633l2722,685e" filled="false" stroked="true" strokeweight=".163027pt" strokecolor="#ff0000">
                <v:path arrowok="t"/>
              </v:shape>
            </v:group>
            <v:group style="position:absolute;left:2703;top:652;width:40;height:2" coordorigin="2703,652" coordsize="40,2">
              <v:shape style="position:absolute;left:2703;top:652;width:40;height:2" coordorigin="2703,652" coordsize="40,0" path="m2703,652l2742,652e" filled="false" stroked="true" strokeweight=".214789pt" strokecolor="#ff0000">
                <v:path arrowok="t"/>
              </v:shape>
            </v:group>
            <v:group style="position:absolute;left:2722;top:626;width:2;height:52" coordorigin="2722,626" coordsize="2,52">
              <v:shape style="position:absolute;left:2722;top:626;width:2;height:52" coordorigin="2722,626" coordsize="0,52" path="m2722,626l2722,678e" filled="false" stroked="true" strokeweight=".163027pt" strokecolor="#ff0000">
                <v:path arrowok="t"/>
              </v:shape>
            </v:group>
            <v:group style="position:absolute;left:2703;top:648;width:40;height:2" coordorigin="2703,648" coordsize="40,2">
              <v:shape style="position:absolute;left:2703;top:648;width:40;height:2" coordorigin="2703,648" coordsize="40,0" path="m2703,648l2742,648e" filled="false" stroked="true" strokeweight=".214789pt" strokecolor="#ff0000">
                <v:path arrowok="t"/>
              </v:shape>
            </v:group>
            <v:group style="position:absolute;left:2722;top:622;width:2;height:52" coordorigin="2722,622" coordsize="2,52">
              <v:shape style="position:absolute;left:2722;top:622;width:2;height:52" coordorigin="2722,622" coordsize="0,52" path="m2722,622l2722,673e" filled="false" stroked="true" strokeweight=".163027pt" strokecolor="#ff0000">
                <v:path arrowok="t"/>
              </v:shape>
            </v:group>
            <v:group style="position:absolute;left:2703;top:647;width:40;height:2" coordorigin="2703,647" coordsize="40,2">
              <v:shape style="position:absolute;left:2703;top:647;width:40;height:2" coordorigin="2703,647" coordsize="40,0" path="m2703,647l2742,647e" filled="false" stroked="true" strokeweight=".214789pt" strokecolor="#ff0000">
                <v:path arrowok="t"/>
              </v:shape>
            </v:group>
            <v:group style="position:absolute;left:2722;top:621;width:2;height:52" coordorigin="2722,621" coordsize="2,52">
              <v:shape style="position:absolute;left:2722;top:621;width:2;height:52" coordorigin="2722,621" coordsize="0,52" path="m2722,621l2722,673e" filled="false" stroked="true" strokeweight=".163027pt" strokecolor="#ff0000">
                <v:path arrowok="t"/>
              </v:shape>
            </v:group>
            <v:group style="position:absolute;left:2703;top:646;width:40;height:2" coordorigin="2703,646" coordsize="40,2">
              <v:shape style="position:absolute;left:2703;top:646;width:40;height:2" coordorigin="2703,646" coordsize="40,0" path="m2703,646l2742,646e" filled="false" stroked="true" strokeweight=".214789pt" strokecolor="#ff0000">
                <v:path arrowok="t"/>
              </v:shape>
            </v:group>
            <v:group style="position:absolute;left:2722;top:620;width:2;height:52" coordorigin="2722,620" coordsize="2,52">
              <v:shape style="position:absolute;left:2722;top:620;width:2;height:52" coordorigin="2722,620" coordsize="0,52" path="m2722,620l2722,671e" filled="false" stroked="true" strokeweight=".163027pt" strokecolor="#ff0000">
                <v:path arrowok="t"/>
              </v:shape>
            </v:group>
            <v:group style="position:absolute;left:2703;top:642;width:40;height:2" coordorigin="2703,642" coordsize="40,2">
              <v:shape style="position:absolute;left:2703;top:642;width:40;height:2" coordorigin="2703,642" coordsize="40,0" path="m2703,642l2742,642e" filled="false" stroked="true" strokeweight=".214789pt" strokecolor="#ff0000">
                <v:path arrowok="t"/>
              </v:shape>
            </v:group>
            <v:group style="position:absolute;left:2722;top:616;width:2;height:52" coordorigin="2722,616" coordsize="2,52">
              <v:shape style="position:absolute;left:2722;top:616;width:2;height:52" coordorigin="2722,616" coordsize="0,52" path="m2722,616l2722,668e" filled="false" stroked="true" strokeweight=".163027pt" strokecolor="#ff0000">
                <v:path arrowok="t"/>
              </v:shape>
            </v:group>
            <v:group style="position:absolute;left:2703;top:631;width:40;height:2" coordorigin="2703,631" coordsize="40,2">
              <v:shape style="position:absolute;left:2703;top:631;width:40;height:2" coordorigin="2703,631" coordsize="40,0" path="m2703,631l2742,631e" filled="false" stroked="true" strokeweight=".214789pt" strokecolor="#ff0000">
                <v:path arrowok="t"/>
              </v:shape>
            </v:group>
            <v:group style="position:absolute;left:2722;top:605;width:2;height:52" coordorigin="2722,605" coordsize="2,52">
              <v:shape style="position:absolute;left:2722;top:605;width:2;height:52" coordorigin="2722,605" coordsize="0,52" path="m2722,605l2722,656e" filled="false" stroked="true" strokeweight=".163027pt" strokecolor="#ff0000">
                <v:path arrowok="t"/>
              </v:shape>
            </v:group>
            <v:group style="position:absolute;left:2703;top:630;width:40;height:2" coordorigin="2703,630" coordsize="40,2">
              <v:shape style="position:absolute;left:2703;top:630;width:40;height:2" coordorigin="2703,630" coordsize="40,0" path="m2703,630l2742,630e" filled="false" stroked="true" strokeweight=".214789pt" strokecolor="#ff0000">
                <v:path arrowok="t"/>
              </v:shape>
            </v:group>
            <v:group style="position:absolute;left:2722;top:604;width:2;height:52" coordorigin="2722,604" coordsize="2,52">
              <v:shape style="position:absolute;left:2722;top:604;width:2;height:52" coordorigin="2722,604" coordsize="0,52" path="m2722,604l2722,656e" filled="false" stroked="true" strokeweight=".163027pt" strokecolor="#ff0000">
                <v:path arrowok="t"/>
              </v:shape>
            </v:group>
            <v:group style="position:absolute;left:2703;top:627;width:40;height:2" coordorigin="2703,627" coordsize="40,2">
              <v:shape style="position:absolute;left:2703;top:627;width:40;height:2" coordorigin="2703,627" coordsize="40,0" path="m2703,627l2742,627e" filled="false" stroked="true" strokeweight=".214789pt" strokecolor="#ff0000">
                <v:path arrowok="t"/>
              </v:shape>
            </v:group>
            <v:group style="position:absolute;left:2722;top:601;width:2;height:52" coordorigin="2722,601" coordsize="2,52">
              <v:shape style="position:absolute;left:2722;top:601;width:2;height:52" coordorigin="2722,601" coordsize="0,52" path="m2722,601l2722,653e" filled="false" stroked="true" strokeweight=".163027pt" strokecolor="#ff0000">
                <v:path arrowok="t"/>
              </v:shape>
            </v:group>
            <v:group style="position:absolute;left:2703;top:625;width:40;height:2" coordorigin="2703,625" coordsize="40,2">
              <v:shape style="position:absolute;left:2703;top:625;width:40;height:2" coordorigin="2703,625" coordsize="40,0" path="m2703,625l2742,625e" filled="false" stroked="true" strokeweight=".214789pt" strokecolor="#ff0000">
                <v:path arrowok="t"/>
              </v:shape>
            </v:group>
            <v:group style="position:absolute;left:2722;top:599;width:2;height:52" coordorigin="2722,599" coordsize="2,52">
              <v:shape style="position:absolute;left:2722;top:599;width:2;height:52" coordorigin="2722,599" coordsize="0,52" path="m2722,599l2722,651e" filled="false" stroked="true" strokeweight=".163027pt" strokecolor="#ff0000">
                <v:path arrowok="t"/>
              </v:shape>
            </v:group>
            <v:group style="position:absolute;left:2703;top:624;width:40;height:2" coordorigin="2703,624" coordsize="40,2">
              <v:shape style="position:absolute;left:2703;top:624;width:40;height:2" coordorigin="2703,624" coordsize="40,0" path="m2703,624l2742,624e" filled="false" stroked="true" strokeweight=".214789pt" strokecolor="#ff0000">
                <v:path arrowok="t"/>
              </v:shape>
            </v:group>
            <v:group style="position:absolute;left:2722;top:598;width:2;height:52" coordorigin="2722,598" coordsize="2,52">
              <v:shape style="position:absolute;left:2722;top:598;width:2;height:52" coordorigin="2722,598" coordsize="0,52" path="m2722,598l2722,650e" filled="false" stroked="true" strokeweight=".163027pt" strokecolor="#ff0000">
                <v:path arrowok="t"/>
              </v:shape>
            </v:group>
            <v:group style="position:absolute;left:2703;top:623;width:40;height:2" coordorigin="2703,623" coordsize="40,2">
              <v:shape style="position:absolute;left:2703;top:623;width:40;height:2" coordorigin="2703,623" coordsize="40,0" path="m2703,623l2742,623e" filled="false" stroked="true" strokeweight=".214789pt" strokecolor="#ff0000">
                <v:path arrowok="t"/>
              </v:shape>
            </v:group>
            <v:group style="position:absolute;left:2722;top:598;width:2;height:52" coordorigin="2722,598" coordsize="2,52">
              <v:shape style="position:absolute;left:2722;top:598;width:2;height:52" coordorigin="2722,598" coordsize="0,52" path="m2722,598l2722,649e" filled="false" stroked="true" strokeweight=".163027pt" strokecolor="#ff0000">
                <v:path arrowok="t"/>
              </v:shape>
            </v:group>
            <v:group style="position:absolute;left:2703;top:623;width:40;height:2" coordorigin="2703,623" coordsize="40,2">
              <v:shape style="position:absolute;left:2703;top:623;width:40;height:2" coordorigin="2703,623" coordsize="40,0" path="m2703,623l2742,623e" filled="false" stroked="true" strokeweight=".214789pt" strokecolor="#ff0000">
                <v:path arrowok="t"/>
              </v:shape>
            </v:group>
            <v:group style="position:absolute;left:2722;top:597;width:2;height:52" coordorigin="2722,597" coordsize="2,52">
              <v:shape style="position:absolute;left:2722;top:597;width:2;height:52" coordorigin="2722,597" coordsize="0,52" path="m2722,597l2722,648e" filled="false" stroked="true" strokeweight=".163027pt" strokecolor="#ff0000">
                <v:path arrowok="t"/>
              </v:shape>
            </v:group>
            <v:group style="position:absolute;left:2703;top:620;width:40;height:2" coordorigin="2703,620" coordsize="40,2">
              <v:shape style="position:absolute;left:2703;top:620;width:40;height:2" coordorigin="2703,620" coordsize="40,0" path="m2703,620l2742,620e" filled="false" stroked="true" strokeweight=".214789pt" strokecolor="#ff0000">
                <v:path arrowok="t"/>
              </v:shape>
            </v:group>
            <v:group style="position:absolute;left:2722;top:594;width:2;height:52" coordorigin="2722,594" coordsize="2,52">
              <v:shape style="position:absolute;left:2722;top:594;width:2;height:52" coordorigin="2722,594" coordsize="0,52" path="m2722,594l2722,646e" filled="false" stroked="true" strokeweight=".163027pt" strokecolor="#ff0000">
                <v:path arrowok="t"/>
              </v:shape>
            </v:group>
            <v:group style="position:absolute;left:2703;top:616;width:40;height:2" coordorigin="2703,616" coordsize="40,2">
              <v:shape style="position:absolute;left:2703;top:616;width:40;height:2" coordorigin="2703,616" coordsize="40,0" path="m2703,616l2742,616e" filled="false" stroked="true" strokeweight=".214789pt" strokecolor="#ff0000">
                <v:path arrowok="t"/>
              </v:shape>
            </v:group>
            <v:group style="position:absolute;left:2722;top:590;width:2;height:52" coordorigin="2722,590" coordsize="2,52">
              <v:shape style="position:absolute;left:2722;top:590;width:2;height:52" coordorigin="2722,590" coordsize="0,52" path="m2722,590l2722,641e" filled="false" stroked="true" strokeweight=".163027pt" strokecolor="#ff0000">
                <v:path arrowok="t"/>
              </v:shape>
            </v:group>
            <v:group style="position:absolute;left:2703;top:615;width:40;height:2" coordorigin="2703,615" coordsize="40,2">
              <v:shape style="position:absolute;left:2703;top:615;width:40;height:2" coordorigin="2703,615" coordsize="40,0" path="m2703,615l2742,615e" filled="false" stroked="true" strokeweight=".214789pt" strokecolor="#ff0000">
                <v:path arrowok="t"/>
              </v:shape>
            </v:group>
            <v:group style="position:absolute;left:2722;top:589;width:2;height:52" coordorigin="2722,589" coordsize="2,52">
              <v:shape style="position:absolute;left:2722;top:589;width:2;height:52" coordorigin="2722,589" coordsize="0,52" path="m2722,589l2722,641e" filled="false" stroked="true" strokeweight=".163027pt" strokecolor="#ff0000">
                <v:path arrowok="t"/>
              </v:shape>
            </v:group>
            <v:group style="position:absolute;left:2703;top:613;width:40;height:2" coordorigin="2703,613" coordsize="40,2">
              <v:shape style="position:absolute;left:2703;top:613;width:40;height:2" coordorigin="2703,613" coordsize="40,0" path="m2703,613l2742,613e" filled="false" stroked="true" strokeweight=".214789pt" strokecolor="#ff0000">
                <v:path arrowok="t"/>
              </v:shape>
            </v:group>
            <v:group style="position:absolute;left:2722;top:587;width:2;height:52" coordorigin="2722,587" coordsize="2,52">
              <v:shape style="position:absolute;left:2722;top:587;width:2;height:52" coordorigin="2722,587" coordsize="0,52" path="m2722,587l2722,638e" filled="false" stroked="true" strokeweight=".163027pt" strokecolor="#ff0000">
                <v:path arrowok="t"/>
              </v:shape>
            </v:group>
            <v:group style="position:absolute;left:2703;top:609;width:40;height:2" coordorigin="2703,609" coordsize="40,2">
              <v:shape style="position:absolute;left:2703;top:609;width:40;height:2" coordorigin="2703,609" coordsize="40,0" path="m2703,609l2742,609e" filled="false" stroked="true" strokeweight=".214789pt" strokecolor="#ff0000">
                <v:path arrowok="t"/>
              </v:shape>
            </v:group>
            <v:group style="position:absolute;left:2722;top:583;width:2;height:52" coordorigin="2722,583" coordsize="2,52">
              <v:shape style="position:absolute;left:2722;top:583;width:2;height:52" coordorigin="2722,583" coordsize="0,52" path="m2722,583l2722,635e" filled="false" stroked="true" strokeweight=".163027pt" strokecolor="#ff0000">
                <v:path arrowok="t"/>
              </v:shape>
            </v:group>
            <v:group style="position:absolute;left:2703;top:601;width:40;height:2" coordorigin="2703,601" coordsize="40,2">
              <v:shape style="position:absolute;left:2703;top:601;width:40;height:2" coordorigin="2703,601" coordsize="40,0" path="m2703,601l2742,601e" filled="false" stroked="true" strokeweight=".214789pt" strokecolor="#ff0000">
                <v:path arrowok="t"/>
              </v:shape>
            </v:group>
            <v:group style="position:absolute;left:2722;top:575;width:2;height:52" coordorigin="2722,575" coordsize="2,52">
              <v:shape style="position:absolute;left:2722;top:575;width:2;height:52" coordorigin="2722,575" coordsize="0,52" path="m2722,575l2722,627e" filled="false" stroked="true" strokeweight=".163027pt" strokecolor="#ff0000">
                <v:path arrowok="t"/>
              </v:shape>
            </v:group>
            <v:group style="position:absolute;left:2703;top:600;width:40;height:2" coordorigin="2703,600" coordsize="40,2">
              <v:shape style="position:absolute;left:2703;top:600;width:40;height:2" coordorigin="2703,600" coordsize="40,0" path="m2703,600l2742,600e" filled="false" stroked="true" strokeweight=".214789pt" strokecolor="#ff0000">
                <v:path arrowok="t"/>
              </v:shape>
            </v:group>
            <v:group style="position:absolute;left:2722;top:575;width:2;height:52" coordorigin="2722,575" coordsize="2,52">
              <v:shape style="position:absolute;left:2722;top:575;width:2;height:52" coordorigin="2722,575" coordsize="0,52" path="m2722,575l2722,626e" filled="false" stroked="true" strokeweight=".163027pt" strokecolor="#ff0000">
                <v:path arrowok="t"/>
              </v:shape>
            </v:group>
            <v:group style="position:absolute;left:2703;top:595;width:40;height:2" coordorigin="2703,595" coordsize="40,2">
              <v:shape style="position:absolute;left:2703;top:595;width:40;height:2" coordorigin="2703,595" coordsize="40,0" path="m2703,595l2742,595e" filled="false" stroked="true" strokeweight=".214789pt" strokecolor="#ff0000">
                <v:path arrowok="t"/>
              </v:shape>
            </v:group>
            <v:group style="position:absolute;left:2722;top:569;width:2;height:52" coordorigin="2722,569" coordsize="2,52">
              <v:shape style="position:absolute;left:2722;top:569;width:2;height:52" coordorigin="2722,569" coordsize="0,52" path="m2722,569l2722,620e" filled="false" stroked="true" strokeweight=".163027pt" strokecolor="#ff0000">
                <v:path arrowok="t"/>
              </v:shape>
            </v:group>
            <v:group style="position:absolute;left:2703;top:593;width:40;height:2" coordorigin="2703,593" coordsize="40,2">
              <v:shape style="position:absolute;left:2703;top:593;width:40;height:2" coordorigin="2703,593" coordsize="40,0" path="m2703,593l2742,593e" filled="false" stroked="true" strokeweight=".214789pt" strokecolor="#ff0000">
                <v:path arrowok="t"/>
              </v:shape>
            </v:group>
            <v:group style="position:absolute;left:2722;top:567;width:2;height:52" coordorigin="2722,567" coordsize="2,52">
              <v:shape style="position:absolute;left:2722;top:567;width:2;height:52" coordorigin="2722,567" coordsize="0,52" path="m2722,567l2722,618e" filled="false" stroked="true" strokeweight=".163027pt" strokecolor="#ff0000">
                <v:path arrowok="t"/>
              </v:shape>
            </v:group>
            <v:group style="position:absolute;left:2703;top:592;width:40;height:2" coordorigin="2703,592" coordsize="40,2">
              <v:shape style="position:absolute;left:2703;top:592;width:40;height:2" coordorigin="2703,592" coordsize="40,0" path="m2703,592l2742,592e" filled="false" stroked="true" strokeweight=".214789pt" strokecolor="#ff0000">
                <v:path arrowok="t"/>
              </v:shape>
            </v:group>
            <v:group style="position:absolute;left:2722;top:566;width:2;height:52" coordorigin="2722,566" coordsize="2,52">
              <v:shape style="position:absolute;left:2722;top:566;width:2;height:52" coordorigin="2722,566" coordsize="0,52" path="m2722,566l2722,618e" filled="false" stroked="true" strokeweight=".163027pt" strokecolor="#ff0000">
                <v:path arrowok="t"/>
              </v:shape>
            </v:group>
            <v:group style="position:absolute;left:2703;top:588;width:40;height:2" coordorigin="2703,588" coordsize="40,2">
              <v:shape style="position:absolute;left:2703;top:588;width:40;height:2" coordorigin="2703,588" coordsize="40,0" path="m2703,588l2742,588e" filled="false" stroked="true" strokeweight=".214789pt" strokecolor="#ff0000">
                <v:path arrowok="t"/>
              </v:shape>
            </v:group>
            <v:group style="position:absolute;left:2722;top:562;width:2;height:52" coordorigin="2722,562" coordsize="2,52">
              <v:shape style="position:absolute;left:2722;top:562;width:2;height:52" coordorigin="2722,562" coordsize="0,52" path="m2722,562l2722,613e" filled="false" stroked="true" strokeweight=".163027pt" strokecolor="#ff0000">
                <v:path arrowok="t"/>
              </v:shape>
            </v:group>
            <v:group style="position:absolute;left:2703;top:586;width:40;height:2" coordorigin="2703,586" coordsize="40,2">
              <v:shape style="position:absolute;left:2703;top:586;width:40;height:2" coordorigin="2703,586" coordsize="40,0" path="m2703,586l2742,586e" filled="false" stroked="true" strokeweight=".214789pt" strokecolor="#ff0000">
                <v:path arrowok="t"/>
              </v:shape>
            </v:group>
            <v:group style="position:absolute;left:2722;top:560;width:2;height:52" coordorigin="2722,560" coordsize="2,52">
              <v:shape style="position:absolute;left:2722;top:560;width:2;height:52" coordorigin="2722,560" coordsize="0,52" path="m2722,560l2722,612e" filled="false" stroked="true" strokeweight=".163027pt" strokecolor="#ff0000">
                <v:path arrowok="t"/>
              </v:shape>
            </v:group>
            <v:group style="position:absolute;left:2703;top:584;width:40;height:2" coordorigin="2703,584" coordsize="40,2">
              <v:shape style="position:absolute;left:2703;top:584;width:40;height:2" coordorigin="2703,584" coordsize="40,0" path="m2703,584l2742,584e" filled="false" stroked="true" strokeweight=".214789pt" strokecolor="#ff0000">
                <v:path arrowok="t"/>
              </v:shape>
            </v:group>
            <v:group style="position:absolute;left:2722;top:558;width:2;height:52" coordorigin="2722,558" coordsize="2,52">
              <v:shape style="position:absolute;left:2722;top:558;width:2;height:52" coordorigin="2722,558" coordsize="0,52" path="m2722,558l2722,610e" filled="false" stroked="true" strokeweight=".163027pt" strokecolor="#ff0000">
                <v:path arrowok="t"/>
              </v:shape>
            </v:group>
            <v:group style="position:absolute;left:2703;top:582;width:40;height:2" coordorigin="2703,582" coordsize="40,2">
              <v:shape style="position:absolute;left:2703;top:582;width:40;height:2" coordorigin="2703,582" coordsize="40,0" path="m2703,582l2742,582e" filled="false" stroked="true" strokeweight=".214789pt" strokecolor="#ff0000">
                <v:path arrowok="t"/>
              </v:shape>
            </v:group>
            <v:group style="position:absolute;left:2722;top:556;width:2;height:52" coordorigin="2722,556" coordsize="2,52">
              <v:shape style="position:absolute;left:2722;top:556;width:2;height:52" coordorigin="2722,556" coordsize="0,52" path="m2722,556l2722,608e" filled="false" stroked="true" strokeweight=".163027pt" strokecolor="#ff0000">
                <v:path arrowok="t"/>
              </v:shape>
            </v:group>
            <v:group style="position:absolute;left:2703;top:581;width:40;height:2" coordorigin="2703,581" coordsize="40,2">
              <v:shape style="position:absolute;left:2703;top:581;width:40;height:2" coordorigin="2703,581" coordsize="40,0" path="m2703,581l2742,581e" filled="false" stroked="true" strokeweight=".214789pt" strokecolor="#ff0000">
                <v:path arrowok="t"/>
              </v:shape>
            </v:group>
            <v:group style="position:absolute;left:2722;top:555;width:2;height:52" coordorigin="2722,555" coordsize="2,52">
              <v:shape style="position:absolute;left:2722;top:555;width:2;height:52" coordorigin="2722,555" coordsize="0,52" path="m2722,555l2722,607e" filled="false" stroked="true" strokeweight=".163027pt" strokecolor="#ff0000">
                <v:path arrowok="t"/>
              </v:shape>
            </v:group>
            <v:group style="position:absolute;left:2703;top:578;width:40;height:2" coordorigin="2703,578" coordsize="40,2">
              <v:shape style="position:absolute;left:2703;top:578;width:40;height:2" coordorigin="2703,578" coordsize="40,0" path="m2703,578l2742,578e" filled="false" stroked="true" strokeweight=".214789pt" strokecolor="#ff0000">
                <v:path arrowok="t"/>
              </v:shape>
            </v:group>
            <v:group style="position:absolute;left:2722;top:552;width:2;height:52" coordorigin="2722,552" coordsize="2,52">
              <v:shape style="position:absolute;left:2722;top:552;width:2;height:52" coordorigin="2722,552" coordsize="0,52" path="m2722,552l2722,603e" filled="false" stroked="true" strokeweight=".163027pt" strokecolor="#ff0000">
                <v:path arrowok="t"/>
              </v:shape>
            </v:group>
            <v:group style="position:absolute;left:2703;top:563;width:40;height:2" coordorigin="2703,563" coordsize="40,2">
              <v:shape style="position:absolute;left:2703;top:563;width:40;height:2" coordorigin="2703,563" coordsize="40,0" path="m2703,563l2742,563e" filled="false" stroked="true" strokeweight=".214789pt" strokecolor="#ff0000">
                <v:path arrowok="t"/>
              </v:shape>
            </v:group>
            <v:group style="position:absolute;left:2722;top:538;width:2;height:52" coordorigin="2722,538" coordsize="2,52">
              <v:shape style="position:absolute;left:2722;top:538;width:2;height:52" coordorigin="2722,538" coordsize="0,52" path="m2722,538l2722,589e" filled="false" stroked="true" strokeweight=".163027pt" strokecolor="#ff0000">
                <v:path arrowok="t"/>
              </v:shape>
            </v:group>
            <v:group style="position:absolute;left:2703;top:558;width:40;height:2" coordorigin="2703,558" coordsize="40,2">
              <v:shape style="position:absolute;left:2703;top:558;width:40;height:2" coordorigin="2703,558" coordsize="40,0" path="m2703,558l2742,558e" filled="false" stroked="true" strokeweight=".214789pt" strokecolor="#ff0000">
                <v:path arrowok="t"/>
              </v:shape>
            </v:group>
            <v:group style="position:absolute;left:2722;top:532;width:2;height:52" coordorigin="2722,532" coordsize="2,52">
              <v:shape style="position:absolute;left:2722;top:532;width:2;height:52" coordorigin="2722,532" coordsize="0,52" path="m2722,532l2722,583e" filled="false" stroked="true" strokeweight=".163027pt" strokecolor="#ff0000">
                <v:path arrowok="t"/>
              </v:shape>
            </v:group>
            <v:group style="position:absolute;left:2703;top:556;width:40;height:2" coordorigin="2703,556" coordsize="40,2">
              <v:shape style="position:absolute;left:2703;top:556;width:40;height:2" coordorigin="2703,556" coordsize="40,0" path="m2703,556l2742,556e" filled="false" stroked="true" strokeweight=".214789pt" strokecolor="#ff0000">
                <v:path arrowok="t"/>
              </v:shape>
            </v:group>
            <v:group style="position:absolute;left:2722;top:530;width:2;height:52" coordorigin="2722,530" coordsize="2,52">
              <v:shape style="position:absolute;left:2722;top:530;width:2;height:52" coordorigin="2722,530" coordsize="0,52" path="m2722,530l2722,582e" filled="false" stroked="true" strokeweight=".163027pt" strokecolor="#ff0000">
                <v:path arrowok="t"/>
              </v:shape>
            </v:group>
            <v:group style="position:absolute;left:2703;top:554;width:40;height:2" coordorigin="2703,554" coordsize="40,2">
              <v:shape style="position:absolute;left:2703;top:554;width:40;height:2" coordorigin="2703,554" coordsize="40,0" path="m2703,554l2742,554e" filled="false" stroked="true" strokeweight=".214789pt" strokecolor="#ff0000">
                <v:path arrowok="t"/>
              </v:shape>
            </v:group>
            <v:group style="position:absolute;left:2722;top:528;width:2;height:52" coordorigin="2722,528" coordsize="2,52">
              <v:shape style="position:absolute;left:2722;top:528;width:2;height:52" coordorigin="2722,528" coordsize="0,52" path="m2722,528l2722,580e" filled="false" stroked="true" strokeweight=".163027pt" strokecolor="#ff0000">
                <v:path arrowok="t"/>
              </v:shape>
            </v:group>
            <v:group style="position:absolute;left:2703;top:552;width:40;height:2" coordorigin="2703,552" coordsize="40,2">
              <v:shape style="position:absolute;left:2703;top:552;width:40;height:2" coordorigin="2703,552" coordsize="40,0" path="m2703,552l2742,552e" filled="false" stroked="true" strokeweight=".214789pt" strokecolor="#ff0000">
                <v:path arrowok="t"/>
              </v:shape>
            </v:group>
            <v:group style="position:absolute;left:2722;top:527;width:2;height:52" coordorigin="2722,527" coordsize="2,52">
              <v:shape style="position:absolute;left:2722;top:527;width:2;height:52" coordorigin="2722,527" coordsize="0,52" path="m2722,527l2722,578e" filled="false" stroked="true" strokeweight=".163027pt" strokecolor="#ff0000">
                <v:path arrowok="t"/>
              </v:shape>
            </v:group>
            <v:group style="position:absolute;left:2703;top:550;width:40;height:2" coordorigin="2703,550" coordsize="40,2">
              <v:shape style="position:absolute;left:2703;top:550;width:40;height:2" coordorigin="2703,550" coordsize="40,0" path="m2703,550l2742,550e" filled="false" stroked="true" strokeweight=".214789pt" strokecolor="#ff0000">
                <v:path arrowok="t"/>
              </v:shape>
            </v:group>
            <v:group style="position:absolute;left:2722;top:525;width:2;height:52" coordorigin="2722,525" coordsize="2,52">
              <v:shape style="position:absolute;left:2722;top:525;width:2;height:52" coordorigin="2722,525" coordsize="0,52" path="m2722,525l2722,576e" filled="false" stroked="true" strokeweight=".163027pt" strokecolor="#ff0000">
                <v:path arrowok="t"/>
              </v:shape>
            </v:group>
            <v:group style="position:absolute;left:2703;top:548;width:40;height:2" coordorigin="2703,548" coordsize="40,2">
              <v:shape style="position:absolute;left:2703;top:548;width:40;height:2" coordorigin="2703,548" coordsize="40,0" path="m2703,548l2742,548e" filled="false" stroked="true" strokeweight=".214789pt" strokecolor="#ff0000">
                <v:path arrowok="t"/>
              </v:shape>
            </v:group>
            <v:group style="position:absolute;left:2722;top:522;width:2;height:52" coordorigin="2722,522" coordsize="2,52">
              <v:shape style="position:absolute;left:2722;top:522;width:2;height:52" coordorigin="2722,522" coordsize="0,52" path="m2722,522l2722,574e" filled="false" stroked="true" strokeweight=".163027pt" strokecolor="#ff0000">
                <v:path arrowok="t"/>
              </v:shape>
            </v:group>
            <v:group style="position:absolute;left:2703;top:547;width:40;height:2" coordorigin="2703,547" coordsize="40,2">
              <v:shape style="position:absolute;left:2703;top:547;width:40;height:2" coordorigin="2703,547" coordsize="40,0" path="m2703,547l2742,547e" filled="false" stroked="true" strokeweight=".214789pt" strokecolor="#ff0000">
                <v:path arrowok="t"/>
              </v:shape>
            </v:group>
            <v:group style="position:absolute;left:2722;top:521;width:2;height:52" coordorigin="2722,521" coordsize="2,52">
              <v:shape style="position:absolute;left:2722;top:521;width:2;height:52" coordorigin="2722,521" coordsize="0,52" path="m2722,521l2722,572e" filled="false" stroked="true" strokeweight=".163027pt" strokecolor="#ff0000">
                <v:path arrowok="t"/>
              </v:shape>
            </v:group>
            <v:group style="position:absolute;left:2703;top:545;width:40;height:2" coordorigin="2703,545" coordsize="40,2">
              <v:shape style="position:absolute;left:2703;top:545;width:40;height:2" coordorigin="2703,545" coordsize="40,0" path="m2703,545l2742,545e" filled="false" stroked="true" strokeweight=".214789pt" strokecolor="#ff0000">
                <v:path arrowok="t"/>
              </v:shape>
            </v:group>
            <v:group style="position:absolute;left:2722;top:520;width:2;height:52" coordorigin="2722,520" coordsize="2,52">
              <v:shape style="position:absolute;left:2722;top:520;width:2;height:52" coordorigin="2722,520" coordsize="0,52" path="m2722,520l2722,571e" filled="false" stroked="true" strokeweight=".163027pt" strokecolor="#ff0000">
                <v:path arrowok="t"/>
              </v:shape>
            </v:group>
            <v:group style="position:absolute;left:2703;top:542;width:40;height:2" coordorigin="2703,542" coordsize="40,2">
              <v:shape style="position:absolute;left:2703;top:542;width:40;height:2" coordorigin="2703,542" coordsize="40,0" path="m2703,542l2742,542e" filled="false" stroked="true" strokeweight=".214789pt" strokecolor="#ff0000">
                <v:path arrowok="t"/>
              </v:shape>
            </v:group>
            <v:group style="position:absolute;left:2722;top:517;width:2;height:52" coordorigin="2722,517" coordsize="2,52">
              <v:shape style="position:absolute;left:2722;top:517;width:2;height:52" coordorigin="2722,517" coordsize="0,52" path="m2722,517l2722,568e" filled="false" stroked="true" strokeweight=".163027pt" strokecolor="#ff0000">
                <v:path arrowok="t"/>
              </v:shape>
            </v:group>
            <v:group style="position:absolute;left:2703;top:540;width:40;height:2" coordorigin="2703,540" coordsize="40,2">
              <v:shape style="position:absolute;left:2703;top:540;width:40;height:2" coordorigin="2703,540" coordsize="40,0" path="m2703,540l2742,540e" filled="false" stroked="true" strokeweight=".214789pt" strokecolor="#ff0000">
                <v:path arrowok="t"/>
              </v:shape>
            </v:group>
            <v:group style="position:absolute;left:2722;top:514;width:2;height:52" coordorigin="2722,514" coordsize="2,52">
              <v:shape style="position:absolute;left:2722;top:514;width:2;height:52" coordorigin="2722,514" coordsize="0,52" path="m2722,514l2722,565e" filled="false" stroked="true" strokeweight=".163027pt" strokecolor="#ff0000">
                <v:path arrowok="t"/>
              </v:shape>
            </v:group>
            <v:group style="position:absolute;left:2703;top:535;width:40;height:2" coordorigin="2703,535" coordsize="40,2">
              <v:shape style="position:absolute;left:2703;top:535;width:40;height:2" coordorigin="2703,535" coordsize="40,0" path="m2703,535l2742,535e" filled="false" stroked="true" strokeweight=".214789pt" strokecolor="#ff0000">
                <v:path arrowok="t"/>
              </v:shape>
            </v:group>
            <v:group style="position:absolute;left:2722;top:510;width:2;height:52" coordorigin="2722,510" coordsize="2,52">
              <v:shape style="position:absolute;left:2722;top:510;width:2;height:52" coordorigin="2722,510" coordsize="0,52" path="m2722,510l2722,561e" filled="false" stroked="true" strokeweight=".163027pt" strokecolor="#ff0000">
                <v:path arrowok="t"/>
              </v:shape>
            </v:group>
            <v:group style="position:absolute;left:2703;top:528;width:40;height:2" coordorigin="2703,528" coordsize="40,2">
              <v:shape style="position:absolute;left:2703;top:528;width:40;height:2" coordorigin="2703,528" coordsize="40,0" path="m2703,528l2742,528e" filled="false" stroked="true" strokeweight=".214789pt" strokecolor="#ff0000">
                <v:path arrowok="t"/>
              </v:shape>
            </v:group>
            <v:group style="position:absolute;left:2722;top:502;width:2;height:52" coordorigin="2722,502" coordsize="2,52">
              <v:shape style="position:absolute;left:2722;top:502;width:2;height:52" coordorigin="2722,502" coordsize="0,52" path="m2722,502l2722,554e" filled="false" stroked="true" strokeweight=".163027pt" strokecolor="#ff0000">
                <v:path arrowok="t"/>
              </v:shape>
            </v:group>
            <v:group style="position:absolute;left:2703;top:524;width:40;height:2" coordorigin="2703,524" coordsize="40,2">
              <v:shape style="position:absolute;left:2703;top:524;width:40;height:2" coordorigin="2703,524" coordsize="40,0" path="m2703,524l2742,524e" filled="false" stroked="true" strokeweight=".214789pt" strokecolor="#ff0000">
                <v:path arrowok="t"/>
              </v:shape>
            </v:group>
            <v:group style="position:absolute;left:2722;top:498;width:2;height:52" coordorigin="2722,498" coordsize="2,52">
              <v:shape style="position:absolute;left:2722;top:498;width:2;height:52" coordorigin="2722,498" coordsize="0,52" path="m2722,498l2722,550e" filled="false" stroked="true" strokeweight=".163027pt" strokecolor="#ff0000">
                <v:path arrowok="t"/>
              </v:shape>
            </v:group>
            <v:group style="position:absolute;left:2703;top:522;width:40;height:2" coordorigin="2703,522" coordsize="40,2">
              <v:shape style="position:absolute;left:2703;top:522;width:40;height:2" coordorigin="2703,522" coordsize="40,0" path="m2703,522l2742,522e" filled="false" stroked="true" strokeweight=".214789pt" strokecolor="#ff0000">
                <v:path arrowok="t"/>
              </v:shape>
            </v:group>
            <v:group style="position:absolute;left:2722;top:496;width:2;height:52" coordorigin="2722,496" coordsize="2,52">
              <v:shape style="position:absolute;left:2722;top:496;width:2;height:52" coordorigin="2722,496" coordsize="0,52" path="m2722,496l2722,547e" filled="false" stroked="true" strokeweight=".163027pt" strokecolor="#ff0000">
                <v:path arrowok="t"/>
              </v:shape>
            </v:group>
            <v:group style="position:absolute;left:2703;top:505;width:40;height:2" coordorigin="2703,505" coordsize="40,2">
              <v:shape style="position:absolute;left:2703;top:505;width:40;height:2" coordorigin="2703,505" coordsize="40,0" path="m2703,505l2742,505e" filled="false" stroked="true" strokeweight=".214789pt" strokecolor="#ff0000">
                <v:path arrowok="t"/>
              </v:shape>
            </v:group>
            <v:group style="position:absolute;left:2722;top:479;width:2;height:52" coordorigin="2722,479" coordsize="2,52">
              <v:shape style="position:absolute;left:2722;top:479;width:2;height:52" coordorigin="2722,479" coordsize="0,52" path="m2722,479l2722,530e" filled="false" stroked="true" strokeweight=".163027pt" strokecolor="#ff0000">
                <v:path arrowok="t"/>
              </v:shape>
            </v:group>
            <v:group style="position:absolute;left:2703;top:504;width:40;height:2" coordorigin="2703,504" coordsize="40,2">
              <v:shape style="position:absolute;left:2703;top:504;width:40;height:2" coordorigin="2703,504" coordsize="40,0" path="m2703,504l2742,504e" filled="false" stroked="true" strokeweight=".214789pt" strokecolor="#ff0000">
                <v:path arrowok="t"/>
              </v:shape>
            </v:group>
            <v:group style="position:absolute;left:2722;top:478;width:2;height:52" coordorigin="2722,478" coordsize="2,52">
              <v:shape style="position:absolute;left:2722;top:478;width:2;height:52" coordorigin="2722,478" coordsize="0,52" path="m2722,478l2722,530e" filled="false" stroked="true" strokeweight=".163027pt" strokecolor="#ff0000">
                <v:path arrowok="t"/>
              </v:shape>
            </v:group>
            <v:group style="position:absolute;left:2703;top:501;width:40;height:2" coordorigin="2703,501" coordsize="40,2">
              <v:shape style="position:absolute;left:2703;top:501;width:40;height:2" coordorigin="2703,501" coordsize="40,0" path="m2703,501l2742,501e" filled="false" stroked="true" strokeweight=".214789pt" strokecolor="#ff0000">
                <v:path arrowok="t"/>
              </v:shape>
            </v:group>
            <v:group style="position:absolute;left:2722;top:475;width:2;height:52" coordorigin="2722,475" coordsize="2,52">
              <v:shape style="position:absolute;left:2722;top:475;width:2;height:52" coordorigin="2722,475" coordsize="0,52" path="m2722,475l2722,527e" filled="false" stroked="true" strokeweight=".163027pt" strokecolor="#ff0000">
                <v:path arrowok="t"/>
              </v:shape>
            </v:group>
            <v:group style="position:absolute;left:2703;top:493;width:40;height:2" coordorigin="2703,493" coordsize="40,2">
              <v:shape style="position:absolute;left:2703;top:493;width:40;height:2" coordorigin="2703,493" coordsize="40,0" path="m2703,493l2742,493e" filled="false" stroked="true" strokeweight=".214789pt" strokecolor="#ff0000">
                <v:path arrowok="t"/>
              </v:shape>
            </v:group>
            <v:group style="position:absolute;left:2722;top:467;width:2;height:52" coordorigin="2722,467" coordsize="2,52">
              <v:shape style="position:absolute;left:2722;top:467;width:2;height:52" coordorigin="2722,467" coordsize="0,52" path="m2722,467l2722,519e" filled="false" stroked="true" strokeweight=".163027pt" strokecolor="#ff0000">
                <v:path arrowok="t"/>
              </v:shape>
            </v:group>
            <v:group style="position:absolute;left:2703;top:492;width:40;height:2" coordorigin="2703,492" coordsize="40,2">
              <v:shape style="position:absolute;left:2703;top:492;width:40;height:2" coordorigin="2703,492" coordsize="40,0" path="m2703,492l2742,492e" filled="false" stroked="true" strokeweight=".214789pt" strokecolor="#ff0000">
                <v:path arrowok="t"/>
              </v:shape>
            </v:group>
            <v:group style="position:absolute;left:2722;top:466;width:2;height:52" coordorigin="2722,466" coordsize="2,52">
              <v:shape style="position:absolute;left:2722;top:466;width:2;height:52" coordorigin="2722,466" coordsize="0,52" path="m2722,466l2722,517e" filled="false" stroked="true" strokeweight=".163027pt" strokecolor="#ff0000">
                <v:path arrowok="t"/>
              </v:shape>
            </v:group>
            <v:group style="position:absolute;left:2703;top:490;width:40;height:2" coordorigin="2703,490" coordsize="40,2">
              <v:shape style="position:absolute;left:2703;top:490;width:40;height:2" coordorigin="2703,490" coordsize="40,0" path="m2703,490l2742,490e" filled="false" stroked="true" strokeweight=".214789pt" strokecolor="#ff0000">
                <v:path arrowok="t"/>
              </v:shape>
            </v:group>
            <v:group style="position:absolute;left:2722;top:464;width:2;height:52" coordorigin="2722,464" coordsize="2,52">
              <v:shape style="position:absolute;left:2722;top:464;width:2;height:52" coordorigin="2722,464" coordsize="0,52" path="m2722,464l2722,516e" filled="false" stroked="true" strokeweight=".163027pt" strokecolor="#ff0000">
                <v:path arrowok="t"/>
              </v:shape>
            </v:group>
            <v:group style="position:absolute;left:2703;top:489;width:40;height:2" coordorigin="2703,489" coordsize="40,2">
              <v:shape style="position:absolute;left:2703;top:489;width:40;height:2" coordorigin="2703,489" coordsize="40,0" path="m2703,489l2742,489e" filled="false" stroked="true" strokeweight=".214789pt" strokecolor="#ff0000">
                <v:path arrowok="t"/>
              </v:shape>
            </v:group>
            <v:group style="position:absolute;left:2722;top:463;width:2;height:52" coordorigin="2722,463" coordsize="2,52">
              <v:shape style="position:absolute;left:2722;top:463;width:2;height:52" coordorigin="2722,463" coordsize="0,52" path="m2722,463l2722,514e" filled="false" stroked="true" strokeweight=".163027pt" strokecolor="#ff0000">
                <v:path arrowok="t"/>
              </v:shape>
            </v:group>
            <v:group style="position:absolute;left:2703;top:488;width:40;height:2" coordorigin="2703,488" coordsize="40,2">
              <v:shape style="position:absolute;left:2703;top:488;width:40;height:2" coordorigin="2703,488" coordsize="40,0" path="m2703,488l2742,488e" filled="false" stroked="true" strokeweight=".214789pt" strokecolor="#ff0000">
                <v:path arrowok="t"/>
              </v:shape>
            </v:group>
            <v:group style="position:absolute;left:2722;top:462;width:2;height:52" coordorigin="2722,462" coordsize="2,52">
              <v:shape style="position:absolute;left:2722;top:462;width:2;height:52" coordorigin="2722,462" coordsize="0,52" path="m2722,462l2722,514e" filled="false" stroked="true" strokeweight=".163027pt" strokecolor="#ff0000">
                <v:path arrowok="t"/>
              </v:shape>
            </v:group>
            <v:group style="position:absolute;left:2703;top:485;width:40;height:2" coordorigin="2703,485" coordsize="40,2">
              <v:shape style="position:absolute;left:2703;top:485;width:40;height:2" coordorigin="2703,485" coordsize="40,0" path="m2703,485l2742,485e" filled="false" stroked="true" strokeweight=".214789pt" strokecolor="#ff0000">
                <v:path arrowok="t"/>
              </v:shape>
            </v:group>
            <v:group style="position:absolute;left:2722;top:459;width:2;height:52" coordorigin="2722,459" coordsize="2,52">
              <v:shape style="position:absolute;left:2722;top:459;width:2;height:52" coordorigin="2722,459" coordsize="0,52" path="m2722,459l2722,511e" filled="false" stroked="true" strokeweight=".163027pt" strokecolor="#ff0000">
                <v:path arrowok="t"/>
              </v:shape>
            </v:group>
            <v:group style="position:absolute;left:2703;top:480;width:40;height:2" coordorigin="2703,480" coordsize="40,2">
              <v:shape style="position:absolute;left:2703;top:480;width:40;height:2" coordorigin="2703,480" coordsize="40,0" path="m2703,480l2742,480e" filled="false" stroked="true" strokeweight=".214789pt" strokecolor="#ff0000">
                <v:path arrowok="t"/>
              </v:shape>
            </v:group>
            <v:group style="position:absolute;left:2722;top:454;width:2;height:52" coordorigin="2722,454" coordsize="2,52">
              <v:shape style="position:absolute;left:2722;top:454;width:2;height:52" coordorigin="2722,454" coordsize="0,52" path="m2722,454l2722,506e" filled="false" stroked="true" strokeweight=".163027pt" strokecolor="#ff0000">
                <v:path arrowok="t"/>
              </v:shape>
            </v:group>
            <v:group style="position:absolute;left:2703;top:476;width:40;height:2" coordorigin="2703,476" coordsize="40,2">
              <v:shape style="position:absolute;left:2703;top:476;width:40;height:2" coordorigin="2703,476" coordsize="40,0" path="m2703,476l2742,476e" filled="false" stroked="true" strokeweight=".214789pt" strokecolor="#ff0000">
                <v:path arrowok="t"/>
              </v:shape>
            </v:group>
            <v:group style="position:absolute;left:2722;top:450;width:2;height:52" coordorigin="2722,450" coordsize="2,52">
              <v:shape style="position:absolute;left:2722;top:450;width:2;height:52" coordorigin="2722,450" coordsize="0,52" path="m2722,450l2722,502e" filled="false" stroked="true" strokeweight=".163027pt" strokecolor="#ff0000">
                <v:path arrowok="t"/>
              </v:shape>
            </v:group>
            <v:group style="position:absolute;left:2703;top:469;width:40;height:2" coordorigin="2703,469" coordsize="40,2">
              <v:shape style="position:absolute;left:2703;top:469;width:40;height:2" coordorigin="2703,469" coordsize="40,0" path="m2703,469l2742,469e" filled="false" stroked="true" strokeweight=".214789pt" strokecolor="#ff0000">
                <v:path arrowok="t"/>
              </v:shape>
            </v:group>
            <v:group style="position:absolute;left:2722;top:444;width:2;height:52" coordorigin="2722,444" coordsize="2,52">
              <v:shape style="position:absolute;left:2722;top:444;width:2;height:52" coordorigin="2722,444" coordsize="0,52" path="m2722,444l2722,495e" filled="false" stroked="true" strokeweight=".163027pt" strokecolor="#ff0000">
                <v:path arrowok="t"/>
              </v:shape>
            </v:group>
            <v:group style="position:absolute;left:2703;top:469;width:40;height:2" coordorigin="2703,469" coordsize="40,2">
              <v:shape style="position:absolute;left:2703;top:469;width:40;height:2" coordorigin="2703,469" coordsize="40,0" path="m2703,469l2742,469e" filled="false" stroked="true" strokeweight=".214789pt" strokecolor="#ff0000">
                <v:path arrowok="t"/>
              </v:shape>
            </v:group>
            <v:group style="position:absolute;left:2722;top:443;width:2;height:52" coordorigin="2722,443" coordsize="2,52">
              <v:shape style="position:absolute;left:2722;top:443;width:2;height:52" coordorigin="2722,443" coordsize="0,52" path="m2722,443l2722,494e" filled="false" stroked="true" strokeweight=".163027pt" strokecolor="#ff0000">
                <v:path arrowok="t"/>
              </v:shape>
            </v:group>
            <v:group style="position:absolute;left:2703;top:466;width:40;height:2" coordorigin="2703,466" coordsize="40,2">
              <v:shape style="position:absolute;left:2703;top:466;width:40;height:2" coordorigin="2703,466" coordsize="40,0" path="m2703,466l2742,466e" filled="false" stroked="true" strokeweight=".214789pt" strokecolor="#ff0000">
                <v:path arrowok="t"/>
              </v:shape>
            </v:group>
            <v:group style="position:absolute;left:2722;top:440;width:2;height:52" coordorigin="2722,440" coordsize="2,52">
              <v:shape style="position:absolute;left:2722;top:440;width:2;height:52" coordorigin="2722,440" coordsize="0,52" path="m2722,440l2722,492e" filled="false" stroked="true" strokeweight=".163027pt" strokecolor="#ff0000">
                <v:path arrowok="t"/>
              </v:shape>
            </v:group>
            <v:group style="position:absolute;left:2703;top:455;width:40;height:2" coordorigin="2703,455" coordsize="40,2">
              <v:shape style="position:absolute;left:2703;top:455;width:40;height:2" coordorigin="2703,455" coordsize="40,0" path="m2703,455l2742,455e" filled="false" stroked="true" strokeweight=".214789pt" strokecolor="#ff0000">
                <v:path arrowok="t"/>
              </v:shape>
            </v:group>
            <v:group style="position:absolute;left:2722;top:429;width:2;height:52" coordorigin="2722,429" coordsize="2,52">
              <v:shape style="position:absolute;left:2722;top:429;width:2;height:52" coordorigin="2722,429" coordsize="0,52" path="m2722,429l2722,481e" filled="false" stroked="true" strokeweight=".163027pt" strokecolor="#ff0000">
                <v:path arrowok="t"/>
              </v:shape>
            </v:group>
            <v:group style="position:absolute;left:2703;top:454;width:40;height:2" coordorigin="2703,454" coordsize="40,2">
              <v:shape style="position:absolute;left:2703;top:454;width:40;height:2" coordorigin="2703,454" coordsize="40,0" path="m2703,454l2742,454e" filled="false" stroked="true" strokeweight=".214789pt" strokecolor="#ff0000">
                <v:path arrowok="t"/>
              </v:shape>
            </v:group>
            <v:group style="position:absolute;left:2722;top:429;width:2;height:52" coordorigin="2722,429" coordsize="2,52">
              <v:shape style="position:absolute;left:2722;top:429;width:2;height:52" coordorigin="2722,429" coordsize="0,52" path="m2722,429l2722,480e" filled="false" stroked="true" strokeweight=".163027pt" strokecolor="#ff0000">
                <v:path arrowok="t"/>
              </v:shape>
            </v:group>
            <v:group style="position:absolute;left:2703;top:444;width:40;height:2" coordorigin="2703,444" coordsize="40,2">
              <v:shape style="position:absolute;left:2703;top:444;width:40;height:2" coordorigin="2703,444" coordsize="40,0" path="m2703,444l2742,444e" filled="false" stroked="true" strokeweight=".214789pt" strokecolor="#ff0000">
                <v:path arrowok="t"/>
              </v:shape>
            </v:group>
            <v:group style="position:absolute;left:2722;top:419;width:2;height:52" coordorigin="2722,419" coordsize="2,52">
              <v:shape style="position:absolute;left:2722;top:419;width:2;height:52" coordorigin="2722,419" coordsize="0,52" path="m2722,419l2722,470e" filled="false" stroked="true" strokeweight=".163027pt" strokecolor="#ff0000">
                <v:path arrowok="t"/>
              </v:shape>
            </v:group>
            <v:group style="position:absolute;left:2703;top:441;width:40;height:2" coordorigin="2703,441" coordsize="40,2">
              <v:shape style="position:absolute;left:2703;top:441;width:40;height:2" coordorigin="2703,441" coordsize="40,0" path="m2703,441l2742,441e" filled="false" stroked="true" strokeweight=".214789pt" strokecolor="#ff0000">
                <v:path arrowok="t"/>
              </v:shape>
            </v:group>
            <v:group style="position:absolute;left:2722;top:415;width:2;height:52" coordorigin="2722,415" coordsize="2,52">
              <v:shape style="position:absolute;left:2722;top:415;width:2;height:52" coordorigin="2722,415" coordsize="0,52" path="m2722,415l2722,466e" filled="false" stroked="true" strokeweight=".163027pt" strokecolor="#ff0000">
                <v:path arrowok="t"/>
              </v:shape>
            </v:group>
            <v:group style="position:absolute;left:2703;top:433;width:40;height:2" coordorigin="2703,433" coordsize="40,2">
              <v:shape style="position:absolute;left:2703;top:433;width:40;height:2" coordorigin="2703,433" coordsize="40,0" path="m2703,433l2742,433e" filled="false" stroked="true" strokeweight=".214789pt" strokecolor="#ff0000">
                <v:path arrowok="t"/>
              </v:shape>
            </v:group>
            <v:group style="position:absolute;left:2722;top:407;width:2;height:52" coordorigin="2722,407" coordsize="2,52">
              <v:shape style="position:absolute;left:2722;top:407;width:2;height:52" coordorigin="2722,407" coordsize="0,52" path="m2722,407l2722,459e" filled="false" stroked="true" strokeweight=".163027pt" strokecolor="#ff0000">
                <v:path arrowok="t"/>
              </v:shape>
            </v:group>
            <v:group style="position:absolute;left:2703;top:429;width:40;height:2" coordorigin="2703,429" coordsize="40,2">
              <v:shape style="position:absolute;left:2703;top:429;width:40;height:2" coordorigin="2703,429" coordsize="40,0" path="m2703,429l2742,429e" filled="false" stroked="true" strokeweight=".214789pt" strokecolor="#ff0000">
                <v:path arrowok="t"/>
              </v:shape>
            </v:group>
            <v:group style="position:absolute;left:2722;top:404;width:2;height:52" coordorigin="2722,404" coordsize="2,52">
              <v:shape style="position:absolute;left:2722;top:404;width:2;height:52" coordorigin="2722,404" coordsize="0,52" path="m2722,404l2722,455e" filled="false" stroked="true" strokeweight=".163027pt" strokecolor="#ff0000">
                <v:path arrowok="t"/>
              </v:shape>
            </v:group>
            <v:group style="position:absolute;left:2703;top:427;width:40;height:2" coordorigin="2703,427" coordsize="40,2">
              <v:shape style="position:absolute;left:2703;top:427;width:40;height:2" coordorigin="2703,427" coordsize="40,0" path="m2703,427l2742,427e" filled="false" stroked="true" strokeweight=".214789pt" strokecolor="#ff0000">
                <v:path arrowok="t"/>
              </v:shape>
            </v:group>
            <v:group style="position:absolute;left:2722;top:401;width:2;height:52" coordorigin="2722,401" coordsize="2,52">
              <v:shape style="position:absolute;left:2722;top:401;width:2;height:52" coordorigin="2722,401" coordsize="0,52" path="m2722,401l2722,453e" filled="false" stroked="true" strokeweight=".163027pt" strokecolor="#ff0000">
                <v:path arrowok="t"/>
              </v:shape>
            </v:group>
            <v:group style="position:absolute;left:2703;top:426;width:40;height:2" coordorigin="2703,426" coordsize="40,2">
              <v:shape style="position:absolute;left:2703;top:426;width:40;height:2" coordorigin="2703,426" coordsize="40,0" path="m2703,426l2742,426e" filled="false" stroked="true" strokeweight=".214789pt" strokecolor="#ff0000">
                <v:path arrowok="t"/>
              </v:shape>
            </v:group>
            <v:group style="position:absolute;left:2722;top:401;width:2;height:52" coordorigin="2722,401" coordsize="2,52">
              <v:shape style="position:absolute;left:2722;top:401;width:2;height:52" coordorigin="2722,401" coordsize="0,52" path="m2722,401l2722,452e" filled="false" stroked="true" strokeweight=".163027pt" strokecolor="#ff0000">
                <v:path arrowok="t"/>
              </v:shape>
            </v:group>
            <v:group style="position:absolute;left:2703;top:421;width:40;height:2" coordorigin="2703,421" coordsize="40,2">
              <v:shape style="position:absolute;left:2703;top:421;width:40;height:2" coordorigin="2703,421" coordsize="40,0" path="m2703,421l2742,421e" filled="false" stroked="true" strokeweight=".214789pt" strokecolor="#ff0000">
                <v:path arrowok="t"/>
              </v:shape>
            </v:group>
            <v:group style="position:absolute;left:2722;top:396;width:2;height:52" coordorigin="2722,396" coordsize="2,52">
              <v:shape style="position:absolute;left:2722;top:396;width:2;height:52" coordorigin="2722,396" coordsize="0,52" path="m2722,396l2722,447e" filled="false" stroked="true" strokeweight=".163027pt" strokecolor="#ff0000">
                <v:path arrowok="t"/>
              </v:shape>
            </v:group>
            <v:group style="position:absolute;left:2703;top:418;width:40;height:2" coordorigin="2703,418" coordsize="40,2">
              <v:shape style="position:absolute;left:2703;top:418;width:40;height:2" coordorigin="2703,418" coordsize="40,0" path="m2703,418l2742,418e" filled="false" stroked="true" strokeweight=".214789pt" strokecolor="#ff0000">
                <v:path arrowok="t"/>
              </v:shape>
            </v:group>
            <v:group style="position:absolute;left:2722;top:392;width:2;height:52" coordorigin="2722,392" coordsize="2,52">
              <v:shape style="position:absolute;left:2722;top:392;width:2;height:52" coordorigin="2722,392" coordsize="0,52" path="m2722,392l2722,444e" filled="false" stroked="true" strokeweight=".163027pt" strokecolor="#ff0000">
                <v:path arrowok="t"/>
              </v:shape>
            </v:group>
            <v:group style="position:absolute;left:2703;top:409;width:40;height:2" coordorigin="2703,409" coordsize="40,2">
              <v:shape style="position:absolute;left:2703;top:409;width:40;height:2" coordorigin="2703,409" coordsize="40,0" path="m2703,409l2742,409e" filled="false" stroked="true" strokeweight=".214789pt" strokecolor="#ff0000">
                <v:path arrowok="t"/>
              </v:shape>
            </v:group>
            <v:group style="position:absolute;left:2722;top:383;width:2;height:52" coordorigin="2722,383" coordsize="2,52">
              <v:shape style="position:absolute;left:2722;top:383;width:2;height:52" coordorigin="2722,383" coordsize="0,52" path="m2722,383l2722,434e" filled="false" stroked="true" strokeweight=".163027pt" strokecolor="#ff0000">
                <v:path arrowok="t"/>
              </v:shape>
            </v:group>
            <v:group style="position:absolute;left:2703;top:408;width:40;height:2" coordorigin="2703,408" coordsize="40,2">
              <v:shape style="position:absolute;left:2703;top:408;width:40;height:2" coordorigin="2703,408" coordsize="40,0" path="m2703,408l2742,408e" filled="false" stroked="true" strokeweight=".214789pt" strokecolor="#ff0000">
                <v:path arrowok="t"/>
              </v:shape>
            </v:group>
            <v:group style="position:absolute;left:2722;top:382;width:2;height:52" coordorigin="2722,382" coordsize="2,52">
              <v:shape style="position:absolute;left:2722;top:382;width:2;height:52" coordorigin="2722,382" coordsize="0,52" path="m2722,382l2722,434e" filled="false" stroked="true" strokeweight=".163027pt" strokecolor="#ff0000">
                <v:path arrowok="t"/>
              </v:shape>
            </v:group>
            <v:group style="position:absolute;left:2703;top:403;width:40;height:2" coordorigin="2703,403" coordsize="40,2">
              <v:shape style="position:absolute;left:2703;top:403;width:40;height:2" coordorigin="2703,403" coordsize="40,0" path="m2703,403l2742,403e" filled="false" stroked="true" strokeweight=".214789pt" strokecolor="#ff0000">
                <v:path arrowok="t"/>
              </v:shape>
            </v:group>
            <v:group style="position:absolute;left:2722;top:377;width:2;height:52" coordorigin="2722,377" coordsize="2,52">
              <v:shape style="position:absolute;left:2722;top:377;width:2;height:52" coordorigin="2722,377" coordsize="0,52" path="m2722,377l2722,429e" filled="false" stroked="true" strokeweight=".163027pt" strokecolor="#ff0000">
                <v:path arrowok="t"/>
              </v:shape>
            </v:group>
            <v:group style="position:absolute;left:2703;top:399;width:40;height:2" coordorigin="2703,399" coordsize="40,2">
              <v:shape style="position:absolute;left:2703;top:399;width:40;height:2" coordorigin="2703,399" coordsize="40,0" path="m2703,399l2742,399e" filled="false" stroked="true" strokeweight=".214789pt" strokecolor="#ff0000">
                <v:path arrowok="t"/>
              </v:shape>
            </v:group>
            <v:group style="position:absolute;left:2722;top:373;width:2;height:52" coordorigin="2722,373" coordsize="2,52">
              <v:shape style="position:absolute;left:2722;top:373;width:2;height:52" coordorigin="2722,373" coordsize="0,52" path="m2722,373l2722,425e" filled="false" stroked="true" strokeweight=".163027pt" strokecolor="#ff0000">
                <v:path arrowok="t"/>
              </v:shape>
            </v:group>
            <v:group style="position:absolute;left:2703;top:398;width:40;height:2" coordorigin="2703,398" coordsize="40,2">
              <v:shape style="position:absolute;left:2703;top:398;width:40;height:2" coordorigin="2703,398" coordsize="40,0" path="m2703,398l2742,398e" filled="false" stroked="true" strokeweight=".214789pt" strokecolor="#ff0000">
                <v:path arrowok="t"/>
              </v:shape>
            </v:group>
            <v:group style="position:absolute;left:2722;top:373;width:2;height:52" coordorigin="2722,373" coordsize="2,52">
              <v:shape style="position:absolute;left:2722;top:373;width:2;height:52" coordorigin="2722,373" coordsize="0,52" path="m2722,373l2722,424e" filled="false" stroked="true" strokeweight=".163027pt" strokecolor="#ff0000">
                <v:path arrowok="t"/>
              </v:shape>
            </v:group>
            <v:group style="position:absolute;left:2703;top:394;width:40;height:2" coordorigin="2703,394" coordsize="40,2">
              <v:shape style="position:absolute;left:2703;top:394;width:40;height:2" coordorigin="2703,394" coordsize="40,0" path="m2703,394l2742,394e" filled="false" stroked="true" strokeweight=".214789pt" strokecolor="#ff0000">
                <v:path arrowok="t"/>
              </v:shape>
            </v:group>
            <v:group style="position:absolute;left:2722;top:369;width:2;height:52" coordorigin="2722,369" coordsize="2,52">
              <v:shape style="position:absolute;left:2722;top:369;width:2;height:52" coordorigin="2722,369" coordsize="0,52" path="m2722,369l2722,420e" filled="false" stroked="true" strokeweight=".163027pt" strokecolor="#ff0000">
                <v:path arrowok="t"/>
              </v:shape>
            </v:group>
            <v:group style="position:absolute;left:2703;top:390;width:40;height:2" coordorigin="2703,390" coordsize="40,2">
              <v:shape style="position:absolute;left:2703;top:390;width:40;height:2" coordorigin="2703,390" coordsize="40,0" path="m2703,390l2742,390e" filled="false" stroked="true" strokeweight=".214789pt" strokecolor="#ff0000">
                <v:path arrowok="t"/>
              </v:shape>
            </v:group>
            <v:group style="position:absolute;left:2722;top:364;width:2;height:52" coordorigin="2722,364" coordsize="2,52">
              <v:shape style="position:absolute;left:2722;top:364;width:2;height:52" coordorigin="2722,364" coordsize="0,52" path="m2722,364l2722,416e" filled="false" stroked="true" strokeweight=".163027pt" strokecolor="#ff0000">
                <v:path arrowok="t"/>
              </v:shape>
            </v:group>
            <v:group style="position:absolute;left:2703;top:386;width:40;height:2" coordorigin="2703,386" coordsize="40,2">
              <v:shape style="position:absolute;left:2703;top:386;width:40;height:2" coordorigin="2703,386" coordsize="40,0" path="m2703,386l2742,386e" filled="false" stroked="true" strokeweight=".214789pt" strokecolor="#ff0000">
                <v:path arrowok="t"/>
              </v:shape>
            </v:group>
            <v:group style="position:absolute;left:2722;top:361;width:2;height:52" coordorigin="2722,361" coordsize="2,52">
              <v:shape style="position:absolute;left:2722;top:361;width:2;height:52" coordorigin="2722,361" coordsize="0,52" path="m2722,361l2722,412e" filled="false" stroked="true" strokeweight=".163027pt" strokecolor="#ff0000">
                <v:path arrowok="t"/>
              </v:shape>
            </v:group>
            <v:group style="position:absolute;left:2703;top:386;width:40;height:2" coordorigin="2703,386" coordsize="40,2">
              <v:shape style="position:absolute;left:2703;top:386;width:40;height:2" coordorigin="2703,386" coordsize="40,0" path="m2703,386l2742,386e" filled="false" stroked="true" strokeweight=".214789pt" strokecolor="#ff0000">
                <v:path arrowok="t"/>
              </v:shape>
            </v:group>
            <v:group style="position:absolute;left:2722;top:360;width:2;height:52" coordorigin="2722,360" coordsize="2,52">
              <v:shape style="position:absolute;left:2722;top:360;width:2;height:52" coordorigin="2722,360" coordsize="0,52" path="m2722,360l2722,411e" filled="false" stroked="true" strokeweight=".163027pt" strokecolor="#ff0000">
                <v:path arrowok="t"/>
              </v:shape>
            </v:group>
            <v:group style="position:absolute;left:2703;top:384;width:40;height:2" coordorigin="2703,384" coordsize="40,2">
              <v:shape style="position:absolute;left:2703;top:384;width:40;height:2" coordorigin="2703,384" coordsize="40,0" path="m2703,384l2742,384e" filled="false" stroked="true" strokeweight=".214789pt" strokecolor="#ff0000">
                <v:path arrowok="t"/>
              </v:shape>
            </v:group>
            <v:group style="position:absolute;left:2722;top:358;width:2;height:52" coordorigin="2722,358" coordsize="2,52">
              <v:shape style="position:absolute;left:2722;top:358;width:2;height:52" coordorigin="2722,358" coordsize="0,52" path="m2722,358l2722,409e" filled="false" stroked="true" strokeweight=".163027pt" strokecolor="#ff0000">
                <v:path arrowok="t"/>
              </v:shape>
            </v:group>
            <v:group style="position:absolute;left:2703;top:379;width:40;height:2" coordorigin="2703,379" coordsize="40,2">
              <v:shape style="position:absolute;left:2703;top:379;width:40;height:2" coordorigin="2703,379" coordsize="40,0" path="m2703,379l2742,379e" filled="false" stroked="true" strokeweight=".214789pt" strokecolor="#ff0000">
                <v:path arrowok="t"/>
              </v:shape>
            </v:group>
            <v:group style="position:absolute;left:2722;top:353;width:2;height:52" coordorigin="2722,353" coordsize="2,52">
              <v:shape style="position:absolute;left:2722;top:353;width:2;height:52" coordorigin="2722,353" coordsize="0,52" path="m2722,353l2722,405e" filled="false" stroked="true" strokeweight=".163027pt" strokecolor="#ff0000">
                <v:path arrowok="t"/>
              </v:shape>
            </v:group>
            <v:group style="position:absolute;left:2703;top:376;width:40;height:2" coordorigin="2703,376" coordsize="40,2">
              <v:shape style="position:absolute;left:2703;top:376;width:40;height:2" coordorigin="2703,376" coordsize="40,0" path="m2703,376l2742,376e" filled="false" stroked="true" strokeweight=".214789pt" strokecolor="#ff0000">
                <v:path arrowok="t"/>
              </v:shape>
            </v:group>
            <v:group style="position:absolute;left:2722;top:351;width:2;height:52" coordorigin="2722,351" coordsize="2,52">
              <v:shape style="position:absolute;left:2722;top:351;width:2;height:52" coordorigin="2722,351" coordsize="0,52" path="m2722,351l2722,402e" filled="false" stroked="true" strokeweight=".163027pt" strokecolor="#ff0000">
                <v:path arrowok="t"/>
              </v:shape>
            </v:group>
            <v:group style="position:absolute;left:2703;top:375;width:40;height:2" coordorigin="2703,375" coordsize="40,2">
              <v:shape style="position:absolute;left:2703;top:375;width:40;height:2" coordorigin="2703,375" coordsize="40,0" path="m2703,375l2742,375e" filled="false" stroked="true" strokeweight=".214789pt" strokecolor="#ff0000">
                <v:path arrowok="t"/>
              </v:shape>
            </v:group>
            <v:group style="position:absolute;left:2722;top:349;width:2;height:52" coordorigin="2722,349" coordsize="2,52">
              <v:shape style="position:absolute;left:2722;top:349;width:2;height:52" coordorigin="2722,349" coordsize="0,52" path="m2722,349l2722,401e" filled="false" stroked="true" strokeweight=".163027pt" strokecolor="#ff0000">
                <v:path arrowok="t"/>
              </v:shape>
            </v:group>
            <v:group style="position:absolute;left:2703;top:366;width:40;height:2" coordorigin="2703,366" coordsize="40,2">
              <v:shape style="position:absolute;left:2703;top:366;width:40;height:2" coordorigin="2703,366" coordsize="40,0" path="m2703,366l2742,366e" filled="false" stroked="true" strokeweight=".214789pt" strokecolor="#ff0000">
                <v:path arrowok="t"/>
              </v:shape>
            </v:group>
            <v:group style="position:absolute;left:2722;top:340;width:2;height:52" coordorigin="2722,340" coordsize="2,52">
              <v:shape style="position:absolute;left:2722;top:340;width:2;height:52" coordorigin="2722,340" coordsize="0,52" path="m2722,340l2722,391e" filled="false" stroked="true" strokeweight=".163027pt" strokecolor="#ff0000">
                <v:path arrowok="t"/>
              </v:shape>
            </v:group>
            <v:group style="position:absolute;left:2703;top:365;width:40;height:2" coordorigin="2703,365" coordsize="40,2">
              <v:shape style="position:absolute;left:2703;top:365;width:40;height:2" coordorigin="2703,365" coordsize="40,0" path="m2703,365l2742,365e" filled="false" stroked="true" strokeweight=".214789pt" strokecolor="#ff0000">
                <v:path arrowok="t"/>
              </v:shape>
            </v:group>
            <v:group style="position:absolute;left:2722;top:339;width:2;height:52" coordorigin="2722,339" coordsize="2,52">
              <v:shape style="position:absolute;left:2722;top:339;width:2;height:52" coordorigin="2722,339" coordsize="0,52" path="m2722,339l2722,391e" filled="false" stroked="true" strokeweight=".163027pt" strokecolor="#ff0000">
                <v:path arrowok="t"/>
              </v:shape>
            </v:group>
            <v:group style="position:absolute;left:2703;top:353;width:40;height:2" coordorigin="2703,353" coordsize="40,2">
              <v:shape style="position:absolute;left:2703;top:353;width:40;height:2" coordorigin="2703,353" coordsize="40,0" path="m2703,353l2742,353e" filled="false" stroked="true" strokeweight=".214789pt" strokecolor="#ff0000">
                <v:path arrowok="t"/>
              </v:shape>
            </v:group>
            <v:group style="position:absolute;left:2722;top:327;width:2;height:52" coordorigin="2722,327" coordsize="2,52">
              <v:shape style="position:absolute;left:2722;top:327;width:2;height:52" coordorigin="2722,327" coordsize="0,52" path="m2722,327l2722,378e" filled="false" stroked="true" strokeweight=".163027pt" strokecolor="#ff0000">
                <v:path arrowok="t"/>
              </v:shape>
            </v:group>
            <v:group style="position:absolute;left:2703;top:346;width:40;height:2" coordorigin="2703,346" coordsize="40,2">
              <v:shape style="position:absolute;left:2703;top:346;width:40;height:2" coordorigin="2703,346" coordsize="40,0" path="m2703,346l2742,346e" filled="false" stroked="true" strokeweight=".214789pt" strokecolor="#ff0000">
                <v:path arrowok="t"/>
              </v:shape>
            </v:group>
            <v:group style="position:absolute;left:2722;top:321;width:2;height:52" coordorigin="2722,321" coordsize="2,52">
              <v:shape style="position:absolute;left:2722;top:321;width:2;height:52" coordorigin="2722,321" coordsize="0,52" path="m2722,321l2722,372e" filled="false" stroked="true" strokeweight=".163027pt" strokecolor="#ff0000">
                <v:path arrowok="t"/>
              </v:shape>
            </v:group>
            <v:group style="position:absolute;left:2703;top:334;width:40;height:2" coordorigin="2703,334" coordsize="40,2">
              <v:shape style="position:absolute;left:2703;top:334;width:40;height:2" coordorigin="2703,334" coordsize="40,0" path="m2703,334l2742,334e" filled="false" stroked="true" strokeweight=".214789pt" strokecolor="#ff0000">
                <v:path arrowok="t"/>
              </v:shape>
            </v:group>
            <v:group style="position:absolute;left:2722;top:308;width:2;height:52" coordorigin="2722,308" coordsize="2,52">
              <v:shape style="position:absolute;left:2722;top:308;width:2;height:52" coordorigin="2722,308" coordsize="0,52" path="m2722,308l2722,360e" filled="false" stroked="true" strokeweight=".163027pt" strokecolor="#ff0000">
                <v:path arrowok="t"/>
              </v:shape>
            </v:group>
            <v:group style="position:absolute;left:2703;top:330;width:40;height:2" coordorigin="2703,330" coordsize="40,2">
              <v:shape style="position:absolute;left:2703;top:330;width:40;height:2" coordorigin="2703,330" coordsize="40,0" path="m2703,330l2742,330e" filled="false" stroked="true" strokeweight=".214789pt" strokecolor="#ff0000">
                <v:path arrowok="t"/>
              </v:shape>
            </v:group>
            <v:group style="position:absolute;left:2722;top:304;width:2;height:52" coordorigin="2722,304" coordsize="2,52">
              <v:shape style="position:absolute;left:2722;top:304;width:2;height:52" coordorigin="2722,304" coordsize="0,52" path="m2722,304l2722,356e" filled="false" stroked="true" strokeweight=".163027pt" strokecolor="#ff0000">
                <v:path arrowok="t"/>
              </v:shape>
            </v:group>
            <v:group style="position:absolute;left:2703;top:321;width:40;height:2" coordorigin="2703,321" coordsize="40,2">
              <v:shape style="position:absolute;left:2703;top:321;width:40;height:2" coordorigin="2703,321" coordsize="40,0" path="m2703,321l2742,321e" filled="false" stroked="true" strokeweight=".214789pt" strokecolor="#ff0000">
                <v:path arrowok="t"/>
              </v:shape>
            </v:group>
            <v:group style="position:absolute;left:2722;top:295;width:2;height:52" coordorigin="2722,295" coordsize="2,52">
              <v:shape style="position:absolute;left:2722;top:295;width:2;height:52" coordorigin="2722,295" coordsize="0,52" path="m2722,295l2722,346e" filled="false" stroked="true" strokeweight=".163027pt" strokecolor="#ff0000">
                <v:path arrowok="t"/>
              </v:shape>
            </v:group>
            <v:group style="position:absolute;left:2703;top:319;width:40;height:2" coordorigin="2703,319" coordsize="40,2">
              <v:shape style="position:absolute;left:2703;top:319;width:40;height:2" coordorigin="2703,319" coordsize="40,0" path="m2703,319l2742,319e" filled="false" stroked="true" strokeweight=".214789pt" strokecolor="#ff0000">
                <v:path arrowok="t"/>
              </v:shape>
            </v:group>
            <v:group style="position:absolute;left:2722;top:293;width:2;height:52" coordorigin="2722,293" coordsize="2,52">
              <v:shape style="position:absolute;left:2722;top:293;width:2;height:52" coordorigin="2722,293" coordsize="0,52" path="m2722,293l2722,345e" filled="false" stroked="true" strokeweight=".163027pt" strokecolor="#ff0000">
                <v:path arrowok="t"/>
              </v:shape>
            </v:group>
            <v:group style="position:absolute;left:2703;top:313;width:40;height:2" coordorigin="2703,313" coordsize="40,2">
              <v:shape style="position:absolute;left:2703;top:313;width:40;height:2" coordorigin="2703,313" coordsize="40,0" path="m2703,313l2742,313e" filled="false" stroked="true" strokeweight=".214789pt" strokecolor="#ff0000">
                <v:path arrowok="t"/>
              </v:shape>
            </v:group>
            <v:group style="position:absolute;left:2722;top:288;width:2;height:52" coordorigin="2722,288" coordsize="2,52">
              <v:shape style="position:absolute;left:2722;top:288;width:2;height:52" coordorigin="2722,288" coordsize="0,52" path="m2722,288l2722,339e" filled="false" stroked="true" strokeweight=".163027pt" strokecolor="#ff0000">
                <v:path arrowok="t"/>
              </v:shape>
            </v:group>
            <v:group style="position:absolute;left:2703;top:312;width:40;height:2" coordorigin="2703,312" coordsize="40,2">
              <v:shape style="position:absolute;left:2703;top:312;width:40;height:2" coordorigin="2703,312" coordsize="40,0" path="m2703,312l2742,312e" filled="false" stroked="true" strokeweight=".214789pt" strokecolor="#ff0000">
                <v:path arrowok="t"/>
              </v:shape>
            </v:group>
            <v:group style="position:absolute;left:2722;top:286;width:2;height:52" coordorigin="2722,286" coordsize="2,52">
              <v:shape style="position:absolute;left:2722;top:286;width:2;height:52" coordorigin="2722,286" coordsize="0,52" path="m2722,286l2722,338e" filled="false" stroked="true" strokeweight=".163027pt" strokecolor="#ff0000">
                <v:path arrowok="t"/>
              </v:shape>
            </v:group>
            <v:group style="position:absolute;left:2703;top:311;width:40;height:2" coordorigin="2703,311" coordsize="40,2">
              <v:shape style="position:absolute;left:2703;top:311;width:40;height:2" coordorigin="2703,311" coordsize="40,0" path="m2703,311l2742,311e" filled="false" stroked="true" strokeweight=".214789pt" strokecolor="#ff0000">
                <v:path arrowok="t"/>
              </v:shape>
            </v:group>
            <v:group style="position:absolute;left:2722;top:285;width:2;height:52" coordorigin="2722,285" coordsize="2,52">
              <v:shape style="position:absolute;left:2722;top:285;width:2;height:52" coordorigin="2722,285" coordsize="0,52" path="m2722,285l2722,337e" filled="false" stroked="true" strokeweight=".163027pt" strokecolor="#ff0000">
                <v:path arrowok="t"/>
              </v:shape>
            </v:group>
            <v:group style="position:absolute;left:2703;top:310;width:40;height:2" coordorigin="2703,310" coordsize="40,2">
              <v:shape style="position:absolute;left:2703;top:310;width:40;height:2" coordorigin="2703,310" coordsize="40,0" path="m2703,310l2742,310e" filled="false" stroked="true" strokeweight=".214789pt" strokecolor="#ff0000">
                <v:path arrowok="t"/>
              </v:shape>
            </v:group>
            <v:group style="position:absolute;left:2722;top:284;width:2;height:52" coordorigin="2722,284" coordsize="2,52">
              <v:shape style="position:absolute;left:2722;top:284;width:2;height:52" coordorigin="2722,284" coordsize="0,52" path="m2722,284l2722,336e" filled="false" stroked="true" strokeweight=".163027pt" strokecolor="#ff0000">
                <v:path arrowok="t"/>
              </v:shape>
            </v:group>
            <v:group style="position:absolute;left:2703;top:307;width:40;height:2" coordorigin="2703,307" coordsize="40,2">
              <v:shape style="position:absolute;left:2703;top:307;width:40;height:2" coordorigin="2703,307" coordsize="40,0" path="m2703,307l2742,307e" filled="false" stroked="true" strokeweight=".214789pt" strokecolor="#ff0000">
                <v:path arrowok="t"/>
              </v:shape>
            </v:group>
            <v:group style="position:absolute;left:2722;top:281;width:2;height:52" coordorigin="2722,281" coordsize="2,52">
              <v:shape style="position:absolute;left:2722;top:281;width:2;height:52" coordorigin="2722,281" coordsize="0,52" path="m2722,281l2722,333e" filled="false" stroked="true" strokeweight=".163027pt" strokecolor="#ff0000">
                <v:path arrowok="t"/>
              </v:shape>
            </v:group>
            <v:group style="position:absolute;left:2703;top:306;width:40;height:2" coordorigin="2703,306" coordsize="40,2">
              <v:shape style="position:absolute;left:2703;top:306;width:40;height:2" coordorigin="2703,306" coordsize="40,0" path="m2703,306l2742,306e" filled="false" stroked="true" strokeweight=".214789pt" strokecolor="#ff0000">
                <v:path arrowok="t"/>
              </v:shape>
            </v:group>
            <v:group style="position:absolute;left:2722;top:280;width:2;height:52" coordorigin="2722,280" coordsize="2,52">
              <v:shape style="position:absolute;left:2722;top:280;width:2;height:52" coordorigin="2722,280" coordsize="0,52" path="m2722,280l2722,332e" filled="false" stroked="true" strokeweight=".163027pt" strokecolor="#ff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94.335098pt;margin-top:5.358698pt;width:4pt;height:4.6pt;mso-position-horizontal-relative:page;mso-position-vertical-relative:paragraph;z-index:-692896" type="#_x0000_t202" filled="false" stroked="false">
            <v:textbox inset="0,0,0,0">
              <w:txbxContent>
                <w:p>
                  <w:pPr>
                    <w:spacing w:line="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9"/>
                      <w:szCs w:val="9"/>
                    </w:rPr>
                  </w:pPr>
                  <w:r>
                    <w:rPr>
                      <w:rFonts w:ascii="Arial" w:hAnsi="Arial" w:cs="Arial" w:eastAsia="Arial"/>
                      <w:w w:val="77"/>
                      <w:sz w:val="9"/>
                      <w:szCs w:val="9"/>
                    </w:rPr>
                    <w:t>−3</w:t>
                  </w:r>
                  <w:r>
                    <w:rPr>
                      <w:rFonts w:ascii="Arial" w:hAnsi="Arial" w:cs="Arial" w:eastAsia="Arial"/>
                      <w:sz w:val="9"/>
                      <w:szCs w:val="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103386pt;margin-top:24.897337pt;width:7.25pt;height:42.05pt;mso-position-horizontal-relative:page;mso-position-vertical-relative:paragraph;z-index:2920" type="#_x0000_t202" filled="false" stroked="false">
            <v:textbox inset="0,0,0,0" style="layout-flow:vertical;mso-layout-flow-alt:bottom-to-top">
              <w:txbxContent>
                <w:p>
                  <w:pPr>
                    <w:spacing w:before="6"/>
                    <w:ind w:left="20" w:right="0" w:firstLine="0"/>
                    <w:jc w:val="left"/>
                    <w:rPr>
                      <w:rFonts w:ascii="Arial" w:hAnsi="Arial" w:cs="Arial" w:eastAsia="Arial"/>
                      <w:sz w:val="10"/>
                      <w:szCs w:val="10"/>
                    </w:rPr>
                  </w:pPr>
                  <w:r>
                    <w:rPr>
                      <w:rFonts w:ascii="Arial"/>
                      <w:w w:val="137"/>
                      <w:sz w:val="10"/>
                    </w:rPr>
                    <w:t>Avg</w:t>
                  </w:r>
                  <w:r>
                    <w:rPr>
                      <w:rFonts w:ascii="Arial"/>
                      <w:spacing w:val="10"/>
                      <w:sz w:val="10"/>
                    </w:rPr>
                    <w:t> </w:t>
                  </w:r>
                  <w:r>
                    <w:rPr>
                      <w:rFonts w:ascii="Arial"/>
                      <w:w w:val="137"/>
                      <w:sz w:val="10"/>
                    </w:rPr>
                    <w:t>CPU</w:t>
                  </w:r>
                  <w:r>
                    <w:rPr>
                      <w:rFonts w:ascii="Arial"/>
                      <w:spacing w:val="10"/>
                      <w:sz w:val="10"/>
                    </w:rPr>
                    <w:t> </w:t>
                  </w:r>
                  <w:r>
                    <w:rPr>
                      <w:rFonts w:ascii="Arial"/>
                      <w:w w:val="137"/>
                      <w:sz w:val="10"/>
                    </w:rPr>
                    <w:t>Util</w:t>
                  </w:r>
                  <w:r>
                    <w:rPr>
                      <w:rFonts w:ascii="Arial"/>
                      <w:sz w:val="1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85"/>
          <w:position w:val="-8"/>
          <w:sz w:val="13"/>
        </w:rPr>
        <w:t>20</w:t>
      </w:r>
      <w:r>
        <w:rPr>
          <w:rFonts w:ascii="Arial"/>
          <w:spacing w:val="-20"/>
          <w:w w:val="85"/>
          <w:position w:val="-8"/>
          <w:sz w:val="13"/>
        </w:rPr>
        <w:t> </w:t>
      </w:r>
      <w:r>
        <w:rPr>
          <w:rFonts w:ascii="Arial"/>
          <w:w w:val="85"/>
          <w:sz w:val="13"/>
        </w:rPr>
        <w:t>x</w:t>
      </w:r>
      <w:r>
        <w:rPr>
          <w:rFonts w:ascii="Arial"/>
          <w:spacing w:val="-13"/>
          <w:w w:val="85"/>
          <w:sz w:val="13"/>
        </w:rPr>
        <w:t> </w:t>
      </w:r>
      <w:r>
        <w:rPr>
          <w:rFonts w:ascii="Arial"/>
          <w:w w:val="85"/>
          <w:sz w:val="13"/>
        </w:rPr>
        <w:t>10</w:t>
      </w:r>
      <w:r>
        <w:rPr>
          <w:rFonts w:ascii="Arial"/>
          <w:spacing w:val="20"/>
          <w:w w:val="85"/>
          <w:sz w:val="13"/>
        </w:rPr>
        <w:t> </w:t>
      </w:r>
      <w:r>
        <w:rPr>
          <w:rFonts w:ascii="Arial"/>
          <w:w w:val="85"/>
          <w:position w:val="1"/>
          <w:sz w:val="13"/>
        </w:rPr>
        <w:t>Google</w:t>
      </w:r>
      <w:r>
        <w:rPr>
          <w:rFonts w:ascii="Arial"/>
          <w:spacing w:val="-13"/>
          <w:w w:val="85"/>
          <w:position w:val="1"/>
          <w:sz w:val="13"/>
        </w:rPr>
        <w:t> </w:t>
      </w:r>
      <w:r>
        <w:rPr>
          <w:rFonts w:ascii="Arial"/>
          <w:w w:val="85"/>
          <w:position w:val="1"/>
          <w:sz w:val="13"/>
        </w:rPr>
        <w:t>Batch</w:t>
      </w:r>
      <w:r>
        <w:rPr>
          <w:rFonts w:ascii="Arial"/>
          <w:spacing w:val="-13"/>
          <w:w w:val="85"/>
          <w:position w:val="1"/>
          <w:sz w:val="13"/>
        </w:rPr>
        <w:t> </w:t>
      </w:r>
      <w:r>
        <w:rPr>
          <w:rFonts w:ascii="Arial"/>
          <w:w w:val="85"/>
          <w:position w:val="1"/>
          <w:sz w:val="13"/>
        </w:rPr>
        <w:t>Jobs</w:t>
      </w:r>
      <w:r>
        <w:rPr>
          <w:rFonts w:ascii="Arial"/>
          <w:sz w:val="13"/>
        </w:rPr>
      </w:r>
    </w:p>
    <w:p>
      <w:pPr>
        <w:spacing w:line="240" w:lineRule="auto" w:before="9"/>
        <w:rPr>
          <w:rFonts w:ascii="Arial" w:hAnsi="Arial" w:cs="Arial" w:eastAsia="Arial"/>
          <w:sz w:val="8"/>
          <w:szCs w:val="8"/>
        </w:rPr>
      </w:pPr>
      <w:r>
        <w:rPr/>
        <w:br w:type="column"/>
      </w:r>
      <w:r>
        <w:rPr>
          <w:rFonts w:ascii="Arial"/>
          <w:sz w:val="8"/>
        </w:rPr>
      </w:r>
    </w:p>
    <w:p>
      <w:pPr>
        <w:spacing w:line="76" w:lineRule="exact" w:before="0"/>
        <w:ind w:left="0" w:right="0" w:firstLine="0"/>
        <w:jc w:val="right"/>
        <w:rPr>
          <w:rFonts w:ascii="Arial" w:hAnsi="Arial" w:cs="Arial" w:eastAsia="Arial"/>
          <w:sz w:val="9"/>
          <w:szCs w:val="9"/>
        </w:rPr>
      </w:pPr>
      <w:r>
        <w:rPr>
          <w:rFonts w:ascii="Arial" w:hAnsi="Arial" w:cs="Arial" w:eastAsia="Arial"/>
          <w:w w:val="75"/>
          <w:sz w:val="9"/>
          <w:szCs w:val="9"/>
        </w:rPr>
        <w:t>−3</w:t>
      </w:r>
      <w:r>
        <w:rPr>
          <w:rFonts w:ascii="Arial" w:hAnsi="Arial" w:cs="Arial" w:eastAsia="Arial"/>
          <w:sz w:val="9"/>
          <w:szCs w:val="9"/>
        </w:rPr>
      </w:r>
    </w:p>
    <w:p>
      <w:pPr>
        <w:spacing w:line="212" w:lineRule="exact" w:before="0"/>
        <w:ind w:left="0" w:right="76" w:firstLine="0"/>
        <w:jc w:val="right"/>
        <w:rPr>
          <w:rFonts w:ascii="Arial" w:hAnsi="Arial" w:cs="Arial" w:eastAsia="Arial"/>
          <w:sz w:val="13"/>
          <w:szCs w:val="13"/>
        </w:rPr>
      </w:pPr>
      <w:r>
        <w:rPr/>
        <w:pict>
          <v:group style="position:absolute;margin-left:163.711487pt;margin-top:5.269335pt;width:60.4pt;height:63.05pt;mso-position-horizontal-relative:page;mso-position-vertical-relative:paragraph;z-index:-693040" coordorigin="3274,105" coordsize="1208,1261">
            <v:group style="position:absolute;left:3276;top:1333;width:1204;height:2" coordorigin="3276,1333" coordsize="1204,2">
              <v:shape style="position:absolute;left:3276;top:1333;width:1204;height:2" coordorigin="3276,1333" coordsize="1204,0" path="m3276,1333l4480,1333e" filled="false" stroked="true" strokeweight=".143192pt" strokecolor="#000000">
                <v:path arrowok="t"/>
                <v:stroke dashstyle="dash"/>
              </v:shape>
            </v:group>
            <v:group style="position:absolute;left:4480;top:1325;width:2;height:2" coordorigin="4480,1325" coordsize="2,2">
              <v:shape style="position:absolute;left:4480;top:1325;width:2;height:2" coordorigin="4480,1325" coordsize="0,0" path="m4480,1325l4480,1325e" filled="false" stroked="true" strokeweight=".143192pt" strokecolor="#000000">
                <v:path arrowok="t"/>
                <v:stroke dashstyle="dash"/>
              </v:shape>
            </v:group>
            <v:group style="position:absolute;left:3276;top:1363;width:1204;height:2" coordorigin="3276,1363" coordsize="1204,2">
              <v:shape style="position:absolute;left:3276;top:1363;width:1204;height:2" coordorigin="3276,1363" coordsize="1204,0" path="m3276,1363l4480,1363e" filled="false" stroked="true" strokeweight=".214789pt" strokecolor="#000000">
                <v:path arrowok="t"/>
              </v:shape>
            </v:group>
            <v:group style="position:absolute;left:3276;top:1033;width:1204;height:2" coordorigin="3276,1033" coordsize="1204,2">
              <v:shape style="position:absolute;left:3276;top:1033;width:1204;height:2" coordorigin="3276,1033" coordsize="1204,0" path="m3276,1033l4480,1033e" filled="false" stroked="true" strokeweight=".143192pt" strokecolor="#000000">
                <v:path arrowok="t"/>
                <v:stroke dashstyle="dash"/>
              </v:shape>
            </v:group>
            <v:group style="position:absolute;left:4480;top:1024;width:2;height:2" coordorigin="4480,1024" coordsize="2,2">
              <v:shape style="position:absolute;left:4480;top:1024;width:2;height:2" coordorigin="4480,1024" coordsize="0,0" path="m4480,1024l4480,1024e" filled="false" stroked="true" strokeweight=".143192pt" strokecolor="#000000">
                <v:path arrowok="t"/>
                <v:stroke dashstyle="dash"/>
              </v:shape>
            </v:group>
            <v:group style="position:absolute;left:3276;top:733;width:1204;height:2" coordorigin="3276,733" coordsize="1204,2">
              <v:shape style="position:absolute;left:3276;top:733;width:1204;height:2" coordorigin="3276,733" coordsize="1204,0" path="m3276,733l4480,733e" filled="false" stroked="true" strokeweight=".143192pt" strokecolor="#000000">
                <v:path arrowok="t"/>
                <v:stroke dashstyle="dash"/>
              </v:shape>
            </v:group>
            <v:group style="position:absolute;left:4480;top:724;width:2;height:2" coordorigin="4480,724" coordsize="2,2">
              <v:shape style="position:absolute;left:4480;top:724;width:2;height:2" coordorigin="4480,724" coordsize="0,0" path="m4480,724l4480,724e" filled="false" stroked="true" strokeweight=".143192pt" strokecolor="#000000">
                <v:path arrowok="t"/>
                <v:stroke dashstyle="dash"/>
              </v:shape>
            </v:group>
            <v:group style="position:absolute;left:3276;top:433;width:1204;height:2" coordorigin="3276,433" coordsize="1204,2">
              <v:shape style="position:absolute;left:3276;top:433;width:1204;height:2" coordorigin="3276,433" coordsize="1204,0" path="m3276,433l4480,433e" filled="false" stroked="true" strokeweight=".143192pt" strokecolor="#000000">
                <v:path arrowok="t"/>
                <v:stroke dashstyle="dash"/>
              </v:shape>
            </v:group>
            <v:group style="position:absolute;left:4480;top:424;width:2;height:2" coordorigin="4480,424" coordsize="2,2">
              <v:shape style="position:absolute;left:4480;top:424;width:2;height:2" coordorigin="4480,424" coordsize="0,0" path="m4480,424l4480,424e" filled="false" stroked="true" strokeweight=".143192pt" strokecolor="#000000">
                <v:path arrowok="t"/>
                <v:stroke dashstyle="dash"/>
              </v:shape>
            </v:group>
            <v:group style="position:absolute;left:3276;top:132;width:1204;height:2" coordorigin="3276,132" coordsize="1204,2">
              <v:shape style="position:absolute;left:3276;top:132;width:1204;height:2" coordorigin="3276,132" coordsize="1204,0" path="m3276,132l4480,132e" filled="false" stroked="true" strokeweight=".143192pt" strokecolor="#000000">
                <v:path arrowok="t"/>
                <v:stroke dashstyle="dash"/>
              </v:shape>
            </v:group>
            <v:group style="position:absolute;left:4480;top:124;width:2;height:2" coordorigin="4480,124" coordsize="2,2">
              <v:shape style="position:absolute;left:4480;top:124;width:2;height:2" coordorigin="4480,124" coordsize="0,0" path="m4480,124l4480,124e" filled="false" stroked="true" strokeweight=".143192pt" strokecolor="#000000">
                <v:path arrowok="t"/>
                <v:stroke dashstyle="dash"/>
              </v:shape>
            </v:group>
            <v:group style="position:absolute;left:3276;top:132;width:1204;height:2" coordorigin="3276,132" coordsize="1204,2">
              <v:shape style="position:absolute;left:3276;top:132;width:1204;height:2" coordorigin="3276,132" coordsize="1204,0" path="m3276,132l4480,132e" filled="false" stroked="true" strokeweight=".214789pt" strokecolor="#000000">
                <v:path arrowok="t"/>
              </v:shape>
            </v:group>
            <v:group style="position:absolute;left:3276;top:132;width:2;height:1231" coordorigin="3276,132" coordsize="2,1231">
              <v:shape style="position:absolute;left:3276;top:132;width:2;height:1231" coordorigin="3276,132" coordsize="0,1231" path="m3276,1363l3276,132e" filled="false" stroked="true" strokeweight=".163027pt" strokecolor="#000000">
                <v:path arrowok="t"/>
              </v:shape>
            </v:group>
            <v:group style="position:absolute;left:4480;top:132;width:2;height:1231" coordorigin="4480,132" coordsize="2,1231">
              <v:shape style="position:absolute;left:4480;top:132;width:2;height:1231" coordorigin="4480,132" coordsize="0,1231" path="m4480,1363l4480,132e" filled="false" stroked="true" strokeweight=".163027pt" strokecolor="#000000">
                <v:path arrowok="t"/>
              </v:shape>
            </v:group>
            <v:group style="position:absolute;left:3276;top:1363;width:1204;height:2" coordorigin="3276,1363" coordsize="1204,2">
              <v:shape style="position:absolute;left:3276;top:1363;width:1204;height:2" coordorigin="3276,1363" coordsize="1204,0" path="m3276,1363l4480,1363e" filled="false" stroked="true" strokeweight=".214789pt" strokecolor="#000000">
                <v:path arrowok="t"/>
              </v:shape>
            </v:group>
            <v:group style="position:absolute;left:3276;top:132;width:2;height:1231" coordorigin="3276,132" coordsize="2,1231">
              <v:shape style="position:absolute;left:3276;top:132;width:2;height:1231" coordorigin="3276,132" coordsize="0,1231" path="m3276,1363l3276,132e" filled="false" stroked="true" strokeweight=".163027pt" strokecolor="#000000">
                <v:path arrowok="t"/>
              </v:shape>
            </v:group>
            <v:group style="position:absolute;left:3276;top:1333;width:12;height:2" coordorigin="3276,1333" coordsize="12,2">
              <v:shape style="position:absolute;left:3276;top:1333;width:12;height:2" coordorigin="3276,1333" coordsize="12,0" path="m3276,1333l3288,1333e" filled="false" stroked="true" strokeweight=".214789pt" strokecolor="#000000">
                <v:path arrowok="t"/>
              </v:shape>
            </v:group>
            <v:group style="position:absolute;left:4467;top:1333;width:13;height:2" coordorigin="4467,1333" coordsize="13,2">
              <v:shape style="position:absolute;left:4467;top:1333;width:13;height:2" coordorigin="4467,1333" coordsize="13,0" path="m4480,1333l4467,1333e" filled="false" stroked="true" strokeweight=".214789pt" strokecolor="#000000">
                <v:path arrowok="t"/>
              </v:shape>
            </v:group>
            <v:group style="position:absolute;left:3276;top:1033;width:12;height:2" coordorigin="3276,1033" coordsize="12,2">
              <v:shape style="position:absolute;left:3276;top:1033;width:12;height:2" coordorigin="3276,1033" coordsize="12,0" path="m3276,1033l3288,1033e" filled="false" stroked="true" strokeweight=".214789pt" strokecolor="#000000">
                <v:path arrowok="t"/>
              </v:shape>
            </v:group>
            <v:group style="position:absolute;left:4467;top:1033;width:13;height:2" coordorigin="4467,1033" coordsize="13,2">
              <v:shape style="position:absolute;left:4467;top:1033;width:13;height:2" coordorigin="4467,1033" coordsize="13,0" path="m4480,1033l4467,1033e" filled="false" stroked="true" strokeweight=".214789pt" strokecolor="#000000">
                <v:path arrowok="t"/>
              </v:shape>
            </v:group>
            <v:group style="position:absolute;left:3276;top:733;width:12;height:2" coordorigin="3276,733" coordsize="12,2">
              <v:shape style="position:absolute;left:3276;top:733;width:12;height:2" coordorigin="3276,733" coordsize="12,0" path="m3276,733l3288,733e" filled="false" stroked="true" strokeweight=".214789pt" strokecolor="#000000">
                <v:path arrowok="t"/>
              </v:shape>
            </v:group>
            <v:group style="position:absolute;left:4467;top:733;width:13;height:2" coordorigin="4467,733" coordsize="13,2">
              <v:shape style="position:absolute;left:4467;top:733;width:13;height:2" coordorigin="4467,733" coordsize="13,0" path="m4480,733l4467,733e" filled="false" stroked="true" strokeweight=".214789pt" strokecolor="#000000">
                <v:path arrowok="t"/>
              </v:shape>
            </v:group>
            <v:group style="position:absolute;left:3276;top:433;width:12;height:2" coordorigin="3276,433" coordsize="12,2">
              <v:shape style="position:absolute;left:3276;top:433;width:12;height:2" coordorigin="3276,433" coordsize="12,0" path="m3276,433l3288,433e" filled="false" stroked="true" strokeweight=".214789pt" strokecolor="#000000">
                <v:path arrowok="t"/>
              </v:shape>
            </v:group>
            <v:group style="position:absolute;left:4467;top:433;width:13;height:2" coordorigin="4467,433" coordsize="13,2">
              <v:shape style="position:absolute;left:4467;top:433;width:13;height:2" coordorigin="4467,433" coordsize="13,0" path="m4480,433l4467,433e" filled="false" stroked="true" strokeweight=".214789pt" strokecolor="#000000">
                <v:path arrowok="t"/>
              </v:shape>
            </v:group>
            <v:group style="position:absolute;left:3276;top:132;width:12;height:2" coordorigin="3276,132" coordsize="12,2">
              <v:shape style="position:absolute;left:3276;top:132;width:12;height:2" coordorigin="3276,132" coordsize="12,0" path="m3276,132l3288,132e" filled="false" stroked="true" strokeweight=".214789pt" strokecolor="#000000">
                <v:path arrowok="t"/>
              </v:shape>
            </v:group>
            <v:group style="position:absolute;left:4467;top:132;width:13;height:2" coordorigin="4467,132" coordsize="13,2">
              <v:shape style="position:absolute;left:4467;top:132;width:13;height:2" coordorigin="4467,132" coordsize="13,0" path="m4480,132l4467,132e" filled="false" stroked="true" strokeweight=".214789pt" strokecolor="#000000">
                <v:path arrowok="t"/>
              </v:shape>
            </v:group>
            <v:group style="position:absolute;left:3276;top:1363;width:1204;height:2" coordorigin="3276,1363" coordsize="1204,2">
              <v:shape style="position:absolute;left:3276;top:1363;width:1204;height:2" coordorigin="3276,1363" coordsize="1204,0" path="m3276,1363l4480,1363e" filled="false" stroked="true" strokeweight=".214789pt" strokecolor="#000000">
                <v:path arrowok="t"/>
              </v:shape>
            </v:group>
            <v:group style="position:absolute;left:3276;top:132;width:1204;height:2" coordorigin="3276,132" coordsize="1204,2">
              <v:shape style="position:absolute;left:3276;top:132;width:1204;height:2" coordorigin="3276,132" coordsize="1204,0" path="m3276,132l4480,132e" filled="false" stroked="true" strokeweight=".214789pt" strokecolor="#000000">
                <v:path arrowok="t"/>
              </v:shape>
            </v:group>
            <v:group style="position:absolute;left:3276;top:132;width:2;height:1231" coordorigin="3276,132" coordsize="2,1231">
              <v:shape style="position:absolute;left:3276;top:132;width:2;height:1231" coordorigin="3276,132" coordsize="0,1231" path="m3276,1363l3276,132e" filled="false" stroked="true" strokeweight=".163027pt" strokecolor="#000000">
                <v:path arrowok="t"/>
              </v:shape>
            </v:group>
            <v:group style="position:absolute;left:4480;top:132;width:2;height:1231" coordorigin="4480,132" coordsize="2,1231">
              <v:shape style="position:absolute;left:4480;top:132;width:2;height:1231" coordorigin="4480,132" coordsize="0,1231" path="m4480,1363l4480,132e" filled="false" stroked="true" strokeweight=".163027pt" strokecolor="#000000">
                <v:path arrowok="t"/>
              </v:shape>
            </v:group>
            <v:group style="position:absolute;left:3477;top:860;width:2;height:244" coordorigin="3477,860" coordsize="2,244">
              <v:shape style="position:absolute;left:3477;top:860;width:2;height:244" coordorigin="3477,860" coordsize="0,244" path="m3477,1103l3477,860e" filled="false" stroked="true" strokeweight=".163027pt" strokecolor="#000000">
                <v:path arrowok="t"/>
                <v:stroke dashstyle="dash"/>
              </v:shape>
            </v:group>
            <v:group style="position:absolute;left:3878;top:287;width:2;height:563" coordorigin="3878,287" coordsize="2,563">
              <v:shape style="position:absolute;left:3878;top:287;width:2;height:563" coordorigin="3878,287" coordsize="0,563" path="m3878,849l3878,287e" filled="false" stroked="true" strokeweight=".163027pt" strokecolor="#000000">
                <v:path arrowok="t"/>
                <v:stroke dashstyle="dash"/>
              </v:shape>
            </v:group>
            <v:group style="position:absolute;left:4279;top:648;width:2;height:359" coordorigin="4279,648" coordsize="2,359">
              <v:shape style="position:absolute;left:4279;top:648;width:2;height:359" coordorigin="4279,648" coordsize="0,359" path="m4279,1007l4279,648e" filled="false" stroked="true" strokeweight=".163027pt" strokecolor="#000000">
                <v:path arrowok="t"/>
                <v:stroke dashstyle="dash"/>
              </v:shape>
            </v:group>
            <v:group style="position:absolute;left:3477;top:1266;width:2;height:68" coordorigin="3477,1266" coordsize="2,68">
              <v:shape style="position:absolute;left:3477;top:1266;width:2;height:68" coordorigin="3477,1266" coordsize="0,68" path="m3477,1333l3477,1266e" filled="false" stroked="true" strokeweight=".163027pt" strokecolor="#000000">
                <v:path arrowok="t"/>
                <v:stroke dashstyle="dash"/>
              </v:shape>
            </v:group>
            <v:group style="position:absolute;left:3878;top:1225;width:2;height:108" coordorigin="3878,1225" coordsize="2,108">
              <v:shape style="position:absolute;left:3878;top:1225;width:2;height:108" coordorigin="3878,1225" coordsize="0,108" path="m3878,1333l3878,1225e" filled="false" stroked="true" strokeweight=".163027pt" strokecolor="#000000">
                <v:path arrowok="t"/>
                <v:stroke dashstyle="dash"/>
              </v:shape>
            </v:group>
            <v:group style="position:absolute;left:4279;top:1246;width:2;height:88" coordorigin="4279,1246" coordsize="2,88">
              <v:shape style="position:absolute;left:4279;top:1246;width:2;height:88" coordorigin="4279,1246" coordsize="0,88" path="m4279,1333l4279,1246e" filled="false" stroked="true" strokeweight=".163027pt" strokecolor="#000000">
                <v:path arrowok="t"/>
                <v:stroke dashstyle="dash"/>
              </v:shape>
            </v:group>
            <v:group style="position:absolute;left:3432;top:860;width:91;height:2" coordorigin="3432,860" coordsize="91,2">
              <v:shape style="position:absolute;left:3432;top:860;width:91;height:2" coordorigin="3432,860" coordsize="91,0" path="m3432,860l3522,860e" filled="false" stroked="true" strokeweight=".214789pt" strokecolor="#000000">
                <v:path arrowok="t"/>
              </v:shape>
            </v:group>
            <v:group style="position:absolute;left:3833;top:287;width:91;height:2" coordorigin="3833,287" coordsize="91,2">
              <v:shape style="position:absolute;left:3833;top:287;width:91;height:2" coordorigin="3833,287" coordsize="91,0" path="m3833,287l3923,287e" filled="false" stroked="true" strokeweight=".214789pt" strokecolor="#000000">
                <v:path arrowok="t"/>
              </v:shape>
            </v:group>
            <v:group style="position:absolute;left:4234;top:649;width:91;height:2" coordorigin="4234,649" coordsize="91,2">
              <v:shape style="position:absolute;left:4234;top:649;width:91;height:2" coordorigin="4234,649" coordsize="91,0" path="m4234,649l4324,649e" filled="false" stroked="true" strokeweight=".214789pt" strokecolor="#000000">
                <v:path arrowok="t"/>
              </v:shape>
            </v:group>
            <v:group style="position:absolute;left:3432;top:1333;width:91;height:2" coordorigin="3432,1333" coordsize="91,2">
              <v:shape style="position:absolute;left:3432;top:1333;width:91;height:2" coordorigin="3432,1333" coordsize="91,0" path="m3432,1333l3522,1333e" filled="false" stroked="true" strokeweight=".214789pt" strokecolor="#000000">
                <v:path arrowok="t"/>
              </v:shape>
            </v:group>
            <v:group style="position:absolute;left:3833;top:1333;width:91;height:2" coordorigin="3833,1333" coordsize="91,2">
              <v:shape style="position:absolute;left:3833;top:1333;width:91;height:2" coordorigin="3833,1333" coordsize="91,0" path="m3833,1333l3923,1333e" filled="false" stroked="true" strokeweight=".214789pt" strokecolor="#000000">
                <v:path arrowok="t"/>
              </v:shape>
            </v:group>
            <v:group style="position:absolute;left:4234;top:1333;width:91;height:2" coordorigin="4234,1333" coordsize="91,2">
              <v:shape style="position:absolute;left:4234;top:1333;width:91;height:2" coordorigin="4234,1333" coordsize="91,0" path="m4234,1333l4324,1333e" filled="false" stroked="true" strokeweight=".214789pt" strokecolor="#000000">
                <v:path arrowok="t"/>
              </v:shape>
            </v:group>
            <v:group style="position:absolute;left:3387;top:1103;width:181;height:163" coordorigin="3387,1103" coordsize="181,163">
              <v:shape style="position:absolute;left:3387;top:1103;width:181;height:163" coordorigin="3387,1103" coordsize="181,163" path="m3387,1266l3387,1103,3567,1103,3567,1266,3387,1266e" filled="false" stroked="true" strokeweight=".191566pt" strokecolor="#0000ff">
                <v:path arrowok="t"/>
              </v:shape>
            </v:group>
            <v:group style="position:absolute;left:4188;top:1007;width:181;height:240" coordorigin="4188,1007" coordsize="181,240">
              <v:shape style="position:absolute;left:4188;top:1007;width:181;height:240" coordorigin="4188,1007" coordsize="181,240" path="m4188,1246l4188,1007,4369,1007,4369,1246,4188,1246e" filled="false" stroked="true" strokeweight=".181803pt" strokecolor="#0000ff">
                <v:path arrowok="t"/>
              </v:shape>
            </v:group>
            <v:group style="position:absolute;left:3387;top:1218;width:181;height:2" coordorigin="3387,1218" coordsize="181,2">
              <v:shape style="position:absolute;left:3387;top:1218;width:181;height:2" coordorigin="3387,1218" coordsize="181,0" path="m3387,1218l3567,1218e" filled="false" stroked="true" strokeweight=".214789pt" strokecolor="#ff0000">
                <v:path arrowok="t"/>
              </v:shape>
            </v:group>
            <v:group style="position:absolute;left:3787;top:1134;width:181;height:2" coordorigin="3787,1134" coordsize="181,2">
              <v:shape style="position:absolute;left:3787;top:1134;width:181;height:2" coordorigin="3787,1134" coordsize="181,0" path="m3787,1134l3968,1134e" filled="false" stroked="true" strokeweight=".214789pt" strokecolor="#ff0000">
                <v:path arrowok="t"/>
              </v:shape>
            </v:group>
            <v:group style="position:absolute;left:4188;top:1189;width:181;height:2" coordorigin="4188,1189" coordsize="181,2">
              <v:shape style="position:absolute;left:4188;top:1189;width:181;height:2" coordorigin="4188,1189" coordsize="181,0" path="m4188,1189l4369,1189e" filled="false" stroked="true" strokeweight=".214789pt" strokecolor="#ff0000">
                <v:path arrowok="t"/>
              </v:shape>
            </v:group>
            <v:group style="position:absolute;left:3457;top:860;width:40;height:2" coordorigin="3457,860" coordsize="40,2">
              <v:shape style="position:absolute;left:3457;top:860;width:40;height:2" coordorigin="3457,860" coordsize="40,0" path="m3457,860l3496,860e" filled="false" stroked="true" strokeweight=".214789pt" strokecolor="#ff0000">
                <v:path arrowok="t"/>
              </v:shape>
            </v:group>
            <v:group style="position:absolute;left:3477;top:834;width:2;height:52" coordorigin="3477,834" coordsize="2,52">
              <v:shape style="position:absolute;left:3477;top:834;width:2;height:52" coordorigin="3477,834" coordsize="0,52" path="m3477,834l3477,886e" filled="false" stroked="true" strokeweight=".163027pt" strokecolor="#ff0000">
                <v:path arrowok="t"/>
              </v:shape>
            </v:group>
            <v:group style="position:absolute;left:3457;top:859;width:40;height:2" coordorigin="3457,859" coordsize="40,2">
              <v:shape style="position:absolute;left:3457;top:859;width:40;height:2" coordorigin="3457,859" coordsize="40,0" path="m3457,859l3496,859e" filled="false" stroked="true" strokeweight=".214789pt" strokecolor="#ff0000">
                <v:path arrowok="t"/>
              </v:shape>
            </v:group>
            <v:group style="position:absolute;left:3477;top:834;width:2;height:52" coordorigin="3477,834" coordsize="2,52">
              <v:shape style="position:absolute;left:3477;top:834;width:2;height:52" coordorigin="3477,834" coordsize="0,52" path="m3477,834l3477,885e" filled="false" stroked="true" strokeweight=".163027pt" strokecolor="#ff0000">
                <v:path arrowok="t"/>
              </v:shape>
            </v:group>
            <v:group style="position:absolute;left:3457;top:859;width:40;height:2" coordorigin="3457,859" coordsize="40,2">
              <v:shape style="position:absolute;left:3457;top:859;width:40;height:2" coordorigin="3457,859" coordsize="40,0" path="m3457,859l3496,859e" filled="false" stroked="true" strokeweight=".214789pt" strokecolor="#ff0000">
                <v:path arrowok="t"/>
              </v:shape>
            </v:group>
            <v:group style="position:absolute;left:3477;top:833;width:2;height:52" coordorigin="3477,833" coordsize="2,52">
              <v:shape style="position:absolute;left:3477;top:833;width:2;height:52" coordorigin="3477,833" coordsize="0,52" path="m3477,833l3477,884e" filled="false" stroked="true" strokeweight=".163027pt" strokecolor="#ff0000">
                <v:path arrowok="t"/>
              </v:shape>
            </v:group>
            <v:group style="position:absolute;left:3457;top:858;width:40;height:2" coordorigin="3457,858" coordsize="40,2">
              <v:shape style="position:absolute;left:3457;top:858;width:40;height:2" coordorigin="3457,858" coordsize="40,0" path="m3457,858l3496,858e" filled="false" stroked="true" strokeweight=".214789pt" strokecolor="#ff0000">
                <v:path arrowok="t"/>
              </v:shape>
            </v:group>
            <v:group style="position:absolute;left:3477;top:832;width:2;height:52" coordorigin="3477,832" coordsize="2,52">
              <v:shape style="position:absolute;left:3477;top:832;width:2;height:52" coordorigin="3477,832" coordsize="0,52" path="m3477,832l3477,884e" filled="false" stroked="true" strokeweight=".163027pt" strokecolor="#ff0000">
                <v:path arrowok="t"/>
              </v:shape>
            </v:group>
            <v:group style="position:absolute;left:3457;top:857;width:40;height:2" coordorigin="3457,857" coordsize="40,2">
              <v:shape style="position:absolute;left:3457;top:857;width:40;height:2" coordorigin="3457,857" coordsize="40,0" path="m3457,857l3496,857e" filled="false" stroked="true" strokeweight=".214789pt" strokecolor="#ff0000">
                <v:path arrowok="t"/>
              </v:shape>
            </v:group>
            <v:group style="position:absolute;left:3477;top:832;width:2;height:52" coordorigin="3477,832" coordsize="2,52">
              <v:shape style="position:absolute;left:3477;top:832;width:2;height:52" coordorigin="3477,832" coordsize="0,52" path="m3477,832l3477,883e" filled="false" stroked="true" strokeweight=".163027pt" strokecolor="#ff0000">
                <v:path arrowok="t"/>
              </v:shape>
            </v:group>
            <v:group style="position:absolute;left:3457;top:857;width:40;height:2" coordorigin="3457,857" coordsize="40,2">
              <v:shape style="position:absolute;left:3457;top:857;width:40;height:2" coordorigin="3457,857" coordsize="40,0" path="m3457,857l3496,857e" filled="false" stroked="true" strokeweight=".214789pt" strokecolor="#ff0000">
                <v:path arrowok="t"/>
              </v:shape>
            </v:group>
            <v:group style="position:absolute;left:3477;top:831;width:2;height:52" coordorigin="3477,831" coordsize="2,52">
              <v:shape style="position:absolute;left:3477;top:831;width:2;height:52" coordorigin="3477,831" coordsize="0,52" path="m3477,831l3477,882e" filled="false" stroked="true" strokeweight=".163027pt" strokecolor="#ff0000">
                <v:path arrowok="t"/>
              </v:shape>
            </v:group>
            <v:group style="position:absolute;left:3457;top:856;width:40;height:2" coordorigin="3457,856" coordsize="40,2">
              <v:shape style="position:absolute;left:3457;top:856;width:40;height:2" coordorigin="3457,856" coordsize="40,0" path="m3457,856l3496,856e" filled="false" stroked="true" strokeweight=".214789pt" strokecolor="#ff0000">
                <v:path arrowok="t"/>
              </v:shape>
            </v:group>
            <v:group style="position:absolute;left:3477;top:830;width:2;height:52" coordorigin="3477,830" coordsize="2,52">
              <v:shape style="position:absolute;left:3477;top:830;width:2;height:52" coordorigin="3477,830" coordsize="0,52" path="m3477,830l3477,882e" filled="false" stroked="true" strokeweight=".163027pt" strokecolor="#ff0000">
                <v:path arrowok="t"/>
              </v:shape>
            </v:group>
            <v:group style="position:absolute;left:3457;top:855;width:40;height:2" coordorigin="3457,855" coordsize="40,2">
              <v:shape style="position:absolute;left:3457;top:855;width:40;height:2" coordorigin="3457,855" coordsize="40,0" path="m3457,855l3496,855e" filled="false" stroked="true" strokeweight=".214789pt" strokecolor="#ff0000">
                <v:path arrowok="t"/>
              </v:shape>
            </v:group>
            <v:group style="position:absolute;left:3477;top:829;width:2;height:52" coordorigin="3477,829" coordsize="2,52">
              <v:shape style="position:absolute;left:3477;top:829;width:2;height:52" coordorigin="3477,829" coordsize="0,52" path="m3477,829l3477,881e" filled="false" stroked="true" strokeweight=".163027pt" strokecolor="#ff0000">
                <v:path arrowok="t"/>
              </v:shape>
            </v:group>
            <v:group style="position:absolute;left:3457;top:854;width:40;height:2" coordorigin="3457,854" coordsize="40,2">
              <v:shape style="position:absolute;left:3457;top:854;width:40;height:2" coordorigin="3457,854" coordsize="40,0" path="m3457,854l3496,854e" filled="false" stroked="true" strokeweight=".214789pt" strokecolor="#ff0000">
                <v:path arrowok="t"/>
              </v:shape>
            </v:group>
            <v:group style="position:absolute;left:3477;top:829;width:2;height:52" coordorigin="3477,829" coordsize="2,52">
              <v:shape style="position:absolute;left:3477;top:829;width:2;height:52" coordorigin="3477,829" coordsize="0,52" path="m3477,829l3477,880e" filled="false" stroked="true" strokeweight=".163027pt" strokecolor="#ff0000">
                <v:path arrowok="t"/>
              </v:shape>
            </v:group>
            <v:group style="position:absolute;left:3457;top:854;width:40;height:2" coordorigin="3457,854" coordsize="40,2">
              <v:shape style="position:absolute;left:3457;top:854;width:40;height:2" coordorigin="3457,854" coordsize="40,0" path="m3457,854l3496,854e" filled="false" stroked="true" strokeweight=".214789pt" strokecolor="#ff0000">
                <v:path arrowok="t"/>
              </v:shape>
            </v:group>
            <v:group style="position:absolute;left:3477;top:828;width:2;height:52" coordorigin="3477,828" coordsize="2,52">
              <v:shape style="position:absolute;left:3477;top:828;width:2;height:52" coordorigin="3477,828" coordsize="0,52" path="m3477,828l3477,879e" filled="false" stroked="true" strokeweight=".163027pt" strokecolor="#ff0000">
                <v:path arrowok="t"/>
              </v:shape>
            </v:group>
            <v:group style="position:absolute;left:3457;top:853;width:40;height:2" coordorigin="3457,853" coordsize="40,2">
              <v:shape style="position:absolute;left:3457;top:853;width:40;height:2" coordorigin="3457,853" coordsize="40,0" path="m3457,853l3496,853e" filled="false" stroked="true" strokeweight=".214789pt" strokecolor="#ff0000">
                <v:path arrowok="t"/>
              </v:shape>
            </v:group>
            <v:group style="position:absolute;left:3477;top:827;width:2;height:52" coordorigin="3477,827" coordsize="2,52">
              <v:shape style="position:absolute;left:3477;top:827;width:2;height:52" coordorigin="3477,827" coordsize="0,52" path="m3477,827l3477,879e" filled="false" stroked="true" strokeweight=".163027pt" strokecolor="#ff0000">
                <v:path arrowok="t"/>
              </v:shape>
            </v:group>
            <v:group style="position:absolute;left:3457;top:852;width:40;height:2" coordorigin="3457,852" coordsize="40,2">
              <v:shape style="position:absolute;left:3457;top:852;width:40;height:2" coordorigin="3457,852" coordsize="40,0" path="m3457,852l3496,852e" filled="false" stroked="true" strokeweight=".214789pt" strokecolor="#ff0000">
                <v:path arrowok="t"/>
              </v:shape>
            </v:group>
            <v:group style="position:absolute;left:3477;top:826;width:2;height:52" coordorigin="3477,826" coordsize="2,52">
              <v:shape style="position:absolute;left:3477;top:826;width:2;height:52" coordorigin="3477,826" coordsize="0,52" path="m3477,826l3477,878e" filled="false" stroked="true" strokeweight=".163027pt" strokecolor="#ff0000">
                <v:path arrowok="t"/>
              </v:shape>
            </v:group>
            <v:group style="position:absolute;left:3457;top:851;width:40;height:2" coordorigin="3457,851" coordsize="40,2">
              <v:shape style="position:absolute;left:3457;top:851;width:40;height:2" coordorigin="3457,851" coordsize="40,0" path="m3457,851l3496,851e" filled="false" stroked="true" strokeweight=".214789pt" strokecolor="#ff0000">
                <v:path arrowok="t"/>
              </v:shape>
            </v:group>
            <v:group style="position:absolute;left:3477;top:826;width:2;height:52" coordorigin="3477,826" coordsize="2,52">
              <v:shape style="position:absolute;left:3477;top:826;width:2;height:52" coordorigin="3477,826" coordsize="0,52" path="m3477,826l3477,877e" filled="false" stroked="true" strokeweight=".163027pt" strokecolor="#ff0000">
                <v:path arrowok="t"/>
              </v:shape>
            </v:group>
            <v:group style="position:absolute;left:3457;top:851;width:40;height:2" coordorigin="3457,851" coordsize="40,2">
              <v:shape style="position:absolute;left:3457;top:851;width:40;height:2" coordorigin="3457,851" coordsize="40,0" path="m3457,851l3496,851e" filled="false" stroked="true" strokeweight=".214789pt" strokecolor="#ff0000">
                <v:path arrowok="t"/>
              </v:shape>
            </v:group>
            <v:group style="position:absolute;left:3477;top:825;width:2;height:52" coordorigin="3477,825" coordsize="2,52">
              <v:shape style="position:absolute;left:3477;top:825;width:2;height:52" coordorigin="3477,825" coordsize="0,52" path="m3477,825l3477,876e" filled="false" stroked="true" strokeweight=".163027pt" strokecolor="#ff0000">
                <v:path arrowok="t"/>
              </v:shape>
            </v:group>
            <v:group style="position:absolute;left:3457;top:850;width:40;height:2" coordorigin="3457,850" coordsize="40,2">
              <v:shape style="position:absolute;left:3457;top:850;width:40;height:2" coordorigin="3457,850" coordsize="40,0" path="m3457,850l3496,850e" filled="false" stroked="true" strokeweight=".214789pt" strokecolor="#ff0000">
                <v:path arrowok="t"/>
              </v:shape>
            </v:group>
            <v:group style="position:absolute;left:3477;top:824;width:2;height:52" coordorigin="3477,824" coordsize="2,52">
              <v:shape style="position:absolute;left:3477;top:824;width:2;height:52" coordorigin="3477,824" coordsize="0,52" path="m3477,824l3477,876e" filled="false" stroked="true" strokeweight=".163027pt" strokecolor="#ff0000">
                <v:path arrowok="t"/>
              </v:shape>
            </v:group>
            <v:group style="position:absolute;left:3457;top:849;width:40;height:2" coordorigin="3457,849" coordsize="40,2">
              <v:shape style="position:absolute;left:3457;top:849;width:40;height:2" coordorigin="3457,849" coordsize="40,0" path="m3457,849l3496,849e" filled="false" stroked="true" strokeweight=".214789pt" strokecolor="#ff0000">
                <v:path arrowok="t"/>
              </v:shape>
            </v:group>
            <v:group style="position:absolute;left:3477;top:824;width:2;height:52" coordorigin="3477,824" coordsize="2,52">
              <v:shape style="position:absolute;left:3477;top:824;width:2;height:52" coordorigin="3477,824" coordsize="0,52" path="m3477,824l3477,875e" filled="false" stroked="true" strokeweight=".163027pt" strokecolor="#ff0000">
                <v:path arrowok="t"/>
              </v:shape>
            </v:group>
            <v:group style="position:absolute;left:3457;top:849;width:40;height:2" coordorigin="3457,849" coordsize="40,2">
              <v:shape style="position:absolute;left:3457;top:849;width:40;height:2" coordorigin="3457,849" coordsize="40,0" path="m3457,849l3496,849e" filled="false" stroked="true" strokeweight=".214789pt" strokecolor="#ff0000">
                <v:path arrowok="t"/>
              </v:shape>
            </v:group>
            <v:group style="position:absolute;left:3477;top:823;width:2;height:52" coordorigin="3477,823" coordsize="2,52">
              <v:shape style="position:absolute;left:3477;top:823;width:2;height:52" coordorigin="3477,823" coordsize="0,52" path="m3477,823l3477,874e" filled="false" stroked="true" strokeweight=".163027pt" strokecolor="#ff0000">
                <v:path arrowok="t"/>
              </v:shape>
            </v:group>
            <v:group style="position:absolute;left:3457;top:848;width:40;height:2" coordorigin="3457,848" coordsize="40,2">
              <v:shape style="position:absolute;left:3457;top:848;width:40;height:2" coordorigin="3457,848" coordsize="40,0" path="m3457,848l3496,848e" filled="false" stroked="true" strokeweight=".214789pt" strokecolor="#ff0000">
                <v:path arrowok="t"/>
              </v:shape>
            </v:group>
            <v:group style="position:absolute;left:3477;top:822;width:2;height:52" coordorigin="3477,822" coordsize="2,52">
              <v:shape style="position:absolute;left:3477;top:822;width:2;height:52" coordorigin="3477,822" coordsize="0,52" path="m3477,822l3477,874e" filled="false" stroked="true" strokeweight=".163027pt" strokecolor="#ff0000">
                <v:path arrowok="t"/>
              </v:shape>
            </v:group>
            <v:group style="position:absolute;left:3457;top:847;width:40;height:2" coordorigin="3457,847" coordsize="40,2">
              <v:shape style="position:absolute;left:3457;top:847;width:40;height:2" coordorigin="3457,847" coordsize="40,0" path="m3457,847l3496,847e" filled="false" stroked="true" strokeweight=".214789pt" strokecolor="#ff0000">
                <v:path arrowok="t"/>
              </v:shape>
            </v:group>
            <v:group style="position:absolute;left:3477;top:821;width:2;height:52" coordorigin="3477,821" coordsize="2,52">
              <v:shape style="position:absolute;left:3477;top:821;width:2;height:52" coordorigin="3477,821" coordsize="0,52" path="m3477,821l3477,873e" filled="false" stroked="true" strokeweight=".163027pt" strokecolor="#ff0000">
                <v:path arrowok="t"/>
              </v:shape>
            </v:group>
            <v:group style="position:absolute;left:3457;top:846;width:40;height:2" coordorigin="3457,846" coordsize="40,2">
              <v:shape style="position:absolute;left:3457;top:846;width:40;height:2" coordorigin="3457,846" coordsize="40,0" path="m3457,846l3496,846e" filled="false" stroked="true" strokeweight=".214789pt" strokecolor="#ff0000">
                <v:path arrowok="t"/>
              </v:shape>
            </v:group>
            <v:group style="position:absolute;left:3477;top:821;width:2;height:52" coordorigin="3477,821" coordsize="2,52">
              <v:shape style="position:absolute;left:3477;top:821;width:2;height:52" coordorigin="3477,821" coordsize="0,52" path="m3477,821l3477,872e" filled="false" stroked="true" strokeweight=".163027pt" strokecolor="#ff0000">
                <v:path arrowok="t"/>
              </v:shape>
            </v:group>
            <v:group style="position:absolute;left:3457;top:846;width:40;height:2" coordorigin="3457,846" coordsize="40,2">
              <v:shape style="position:absolute;left:3457;top:846;width:40;height:2" coordorigin="3457,846" coordsize="40,0" path="m3457,846l3496,846e" filled="false" stroked="true" strokeweight=".214789pt" strokecolor="#ff0000">
                <v:path arrowok="t"/>
              </v:shape>
            </v:group>
            <v:group style="position:absolute;left:3477;top:820;width:2;height:52" coordorigin="3477,820" coordsize="2,52">
              <v:shape style="position:absolute;left:3477;top:820;width:2;height:52" coordorigin="3477,820" coordsize="0,52" path="m3477,820l3477,871e" filled="false" stroked="true" strokeweight=".163027pt" strokecolor="#ff0000">
                <v:path arrowok="t"/>
              </v:shape>
            </v:group>
            <v:group style="position:absolute;left:3457;top:845;width:40;height:2" coordorigin="3457,845" coordsize="40,2">
              <v:shape style="position:absolute;left:3457;top:845;width:40;height:2" coordorigin="3457,845" coordsize="40,0" path="m3457,845l3496,845e" filled="false" stroked="true" strokeweight=".214789pt" strokecolor="#ff0000">
                <v:path arrowok="t"/>
              </v:shape>
            </v:group>
            <v:group style="position:absolute;left:3477;top:819;width:2;height:52" coordorigin="3477,819" coordsize="2,52">
              <v:shape style="position:absolute;left:3477;top:819;width:2;height:52" coordorigin="3477,819" coordsize="0,52" path="m3477,819l3477,871e" filled="false" stroked="true" strokeweight=".163027pt" strokecolor="#ff0000">
                <v:path arrowok="t"/>
              </v:shape>
            </v:group>
            <v:group style="position:absolute;left:3457;top:844;width:40;height:2" coordorigin="3457,844" coordsize="40,2">
              <v:shape style="position:absolute;left:3457;top:844;width:40;height:2" coordorigin="3457,844" coordsize="40,0" path="m3457,844l3496,844e" filled="false" stroked="true" strokeweight=".214789pt" strokecolor="#ff0000">
                <v:path arrowok="t"/>
              </v:shape>
            </v:group>
            <v:group style="position:absolute;left:3477;top:819;width:2;height:52" coordorigin="3477,819" coordsize="2,52">
              <v:shape style="position:absolute;left:3477;top:819;width:2;height:52" coordorigin="3477,819" coordsize="0,52" path="m3477,819l3477,870e" filled="false" stroked="true" strokeweight=".163027pt" strokecolor="#ff0000">
                <v:path arrowok="t"/>
              </v:shape>
            </v:group>
            <v:group style="position:absolute;left:3457;top:844;width:40;height:2" coordorigin="3457,844" coordsize="40,2">
              <v:shape style="position:absolute;left:3457;top:844;width:40;height:2" coordorigin="3457,844" coordsize="40,0" path="m3457,844l3496,844e" filled="false" stroked="true" strokeweight=".214789pt" strokecolor="#ff0000">
                <v:path arrowok="t"/>
              </v:shape>
            </v:group>
            <v:group style="position:absolute;left:3477;top:818;width:2;height:52" coordorigin="3477,818" coordsize="2,52">
              <v:shape style="position:absolute;left:3477;top:818;width:2;height:52" coordorigin="3477,818" coordsize="0,52" path="m3477,818l3477,869e" filled="false" stroked="true" strokeweight=".163027pt" strokecolor="#ff0000">
                <v:path arrowok="t"/>
              </v:shape>
            </v:group>
            <v:group style="position:absolute;left:3457;top:843;width:40;height:2" coordorigin="3457,843" coordsize="40,2">
              <v:shape style="position:absolute;left:3457;top:843;width:40;height:2" coordorigin="3457,843" coordsize="40,0" path="m3457,843l3496,843e" filled="false" stroked="true" strokeweight=".214789pt" strokecolor="#ff0000">
                <v:path arrowok="t"/>
              </v:shape>
            </v:group>
            <v:group style="position:absolute;left:3477;top:817;width:2;height:52" coordorigin="3477,817" coordsize="2,52">
              <v:shape style="position:absolute;left:3477;top:817;width:2;height:52" coordorigin="3477,817" coordsize="0,52" path="m3477,817l3477,869e" filled="false" stroked="true" strokeweight=".163027pt" strokecolor="#ff0000">
                <v:path arrowok="t"/>
              </v:shape>
            </v:group>
            <v:group style="position:absolute;left:3457;top:842;width:40;height:2" coordorigin="3457,842" coordsize="40,2">
              <v:shape style="position:absolute;left:3457;top:842;width:40;height:2" coordorigin="3457,842" coordsize="40,0" path="m3457,842l3496,842e" filled="false" stroked="true" strokeweight=".214789pt" strokecolor="#ff0000">
                <v:path arrowok="t"/>
              </v:shape>
            </v:group>
            <v:group style="position:absolute;left:3477;top:816;width:2;height:52" coordorigin="3477,816" coordsize="2,52">
              <v:shape style="position:absolute;left:3477;top:816;width:2;height:52" coordorigin="3477,816" coordsize="0,52" path="m3477,816l3477,868e" filled="false" stroked="true" strokeweight=".163027pt" strokecolor="#ff0000">
                <v:path arrowok="t"/>
              </v:shape>
            </v:group>
            <v:group style="position:absolute;left:3457;top:841;width:40;height:2" coordorigin="3457,841" coordsize="40,2">
              <v:shape style="position:absolute;left:3457;top:841;width:40;height:2" coordorigin="3457,841" coordsize="40,0" path="m3457,841l3496,841e" filled="false" stroked="true" strokeweight=".214789pt" strokecolor="#ff0000">
                <v:path arrowok="t"/>
              </v:shape>
            </v:group>
            <v:group style="position:absolute;left:3477;top:816;width:2;height:52" coordorigin="3477,816" coordsize="2,52">
              <v:shape style="position:absolute;left:3477;top:816;width:2;height:52" coordorigin="3477,816" coordsize="0,52" path="m3477,816l3477,867e" filled="false" stroked="true" strokeweight=".163027pt" strokecolor="#ff0000">
                <v:path arrowok="t"/>
              </v:shape>
            </v:group>
            <v:group style="position:absolute;left:3457;top:841;width:40;height:2" coordorigin="3457,841" coordsize="40,2">
              <v:shape style="position:absolute;left:3457;top:841;width:40;height:2" coordorigin="3457,841" coordsize="40,0" path="m3457,841l3496,841e" filled="false" stroked="true" strokeweight=".214789pt" strokecolor="#ff0000">
                <v:path arrowok="t"/>
              </v:shape>
            </v:group>
            <v:group style="position:absolute;left:3477;top:815;width:2;height:52" coordorigin="3477,815" coordsize="2,52">
              <v:shape style="position:absolute;left:3477;top:815;width:2;height:52" coordorigin="3477,815" coordsize="0,52" path="m3477,815l3477,866e" filled="false" stroked="true" strokeweight=".163027pt" strokecolor="#ff0000">
                <v:path arrowok="t"/>
              </v:shape>
            </v:group>
            <v:group style="position:absolute;left:3457;top:840;width:40;height:2" coordorigin="3457,840" coordsize="40,2">
              <v:shape style="position:absolute;left:3457;top:840;width:40;height:2" coordorigin="3457,840" coordsize="40,0" path="m3457,840l3496,840e" filled="false" stroked="true" strokeweight=".214789pt" strokecolor="#ff0000">
                <v:path arrowok="t"/>
              </v:shape>
            </v:group>
            <v:group style="position:absolute;left:3477;top:814;width:2;height:52" coordorigin="3477,814" coordsize="2,52">
              <v:shape style="position:absolute;left:3477;top:814;width:2;height:52" coordorigin="3477,814" coordsize="0,52" path="m3477,814l3477,866e" filled="false" stroked="true" strokeweight=".163027pt" strokecolor="#ff0000">
                <v:path arrowok="t"/>
              </v:shape>
            </v:group>
            <v:group style="position:absolute;left:3457;top:839;width:40;height:2" coordorigin="3457,839" coordsize="40,2">
              <v:shape style="position:absolute;left:3457;top:839;width:40;height:2" coordorigin="3457,839" coordsize="40,0" path="m3457,839l3496,839e" filled="false" stroked="true" strokeweight=".214789pt" strokecolor="#ff0000">
                <v:path arrowok="t"/>
              </v:shape>
            </v:group>
            <v:group style="position:absolute;left:3477;top:813;width:2;height:52" coordorigin="3477,813" coordsize="2,52">
              <v:shape style="position:absolute;left:3477;top:813;width:2;height:52" coordorigin="3477,813" coordsize="0,52" path="m3477,813l3477,865e" filled="false" stroked="true" strokeweight=".163027pt" strokecolor="#ff0000">
                <v:path arrowok="t"/>
              </v:shape>
            </v:group>
            <v:group style="position:absolute;left:3457;top:838;width:40;height:2" coordorigin="3457,838" coordsize="40,2">
              <v:shape style="position:absolute;left:3457;top:838;width:40;height:2" coordorigin="3457,838" coordsize="40,0" path="m3457,838l3496,838e" filled="false" stroked="true" strokeweight=".214789pt" strokecolor="#ff0000">
                <v:path arrowok="t"/>
              </v:shape>
            </v:group>
            <v:group style="position:absolute;left:3477;top:813;width:2;height:52" coordorigin="3477,813" coordsize="2,52">
              <v:shape style="position:absolute;left:3477;top:813;width:2;height:52" coordorigin="3477,813" coordsize="0,52" path="m3477,813l3477,864e" filled="false" stroked="true" strokeweight=".163027pt" strokecolor="#ff0000">
                <v:path arrowok="t"/>
              </v:shape>
            </v:group>
            <v:group style="position:absolute;left:3457;top:838;width:40;height:2" coordorigin="3457,838" coordsize="40,2">
              <v:shape style="position:absolute;left:3457;top:838;width:40;height:2" coordorigin="3457,838" coordsize="40,0" path="m3457,838l3496,838e" filled="false" stroked="true" strokeweight=".214789pt" strokecolor="#ff0000">
                <v:path arrowok="t"/>
              </v:shape>
            </v:group>
            <v:group style="position:absolute;left:3477;top:812;width:2;height:52" coordorigin="3477,812" coordsize="2,52">
              <v:shape style="position:absolute;left:3477;top:812;width:2;height:52" coordorigin="3477,812" coordsize="0,52" path="m3477,812l3477,863e" filled="false" stroked="true" strokeweight=".163027pt" strokecolor="#ff0000">
                <v:path arrowok="t"/>
              </v:shape>
            </v:group>
            <v:group style="position:absolute;left:3457;top:837;width:40;height:2" coordorigin="3457,837" coordsize="40,2">
              <v:shape style="position:absolute;left:3457;top:837;width:40;height:2" coordorigin="3457,837" coordsize="40,0" path="m3457,837l3496,837e" filled="false" stroked="true" strokeweight=".214789pt" strokecolor="#ff0000">
                <v:path arrowok="t"/>
              </v:shape>
            </v:group>
            <v:group style="position:absolute;left:3477;top:811;width:2;height:52" coordorigin="3477,811" coordsize="2,52">
              <v:shape style="position:absolute;left:3477;top:811;width:2;height:52" coordorigin="3477,811" coordsize="0,52" path="m3477,811l3477,863e" filled="false" stroked="true" strokeweight=".163027pt" strokecolor="#ff0000">
                <v:path arrowok="t"/>
              </v:shape>
            </v:group>
            <v:group style="position:absolute;left:3457;top:836;width:40;height:2" coordorigin="3457,836" coordsize="40,2">
              <v:shape style="position:absolute;left:3457;top:836;width:40;height:2" coordorigin="3457,836" coordsize="40,0" path="m3457,836l3496,836e" filled="false" stroked="true" strokeweight=".214789pt" strokecolor="#ff0000">
                <v:path arrowok="t"/>
              </v:shape>
            </v:group>
            <v:group style="position:absolute;left:3477;top:811;width:2;height:52" coordorigin="3477,811" coordsize="2,52">
              <v:shape style="position:absolute;left:3477;top:811;width:2;height:52" coordorigin="3477,811" coordsize="0,52" path="m3477,811l3477,862e" filled="false" stroked="true" strokeweight=".163027pt" strokecolor="#ff0000">
                <v:path arrowok="t"/>
              </v:shape>
            </v:group>
            <v:group style="position:absolute;left:3457;top:836;width:40;height:2" coordorigin="3457,836" coordsize="40,2">
              <v:shape style="position:absolute;left:3457;top:836;width:40;height:2" coordorigin="3457,836" coordsize="40,0" path="m3457,836l3496,836e" filled="false" stroked="true" strokeweight=".214789pt" strokecolor="#ff0000">
                <v:path arrowok="t"/>
              </v:shape>
            </v:group>
            <v:group style="position:absolute;left:3477;top:810;width:2;height:52" coordorigin="3477,810" coordsize="2,52">
              <v:shape style="position:absolute;left:3477;top:810;width:2;height:52" coordorigin="3477,810" coordsize="0,52" path="m3477,810l3477,861e" filled="false" stroked="true" strokeweight=".163027pt" strokecolor="#ff0000">
                <v:path arrowok="t"/>
              </v:shape>
            </v:group>
            <v:group style="position:absolute;left:3457;top:835;width:40;height:2" coordorigin="3457,835" coordsize="40,2">
              <v:shape style="position:absolute;left:3457;top:835;width:40;height:2" coordorigin="3457,835" coordsize="40,0" path="m3457,835l3496,835e" filled="false" stroked="true" strokeweight=".214789pt" strokecolor="#ff0000">
                <v:path arrowok="t"/>
              </v:shape>
            </v:group>
            <v:group style="position:absolute;left:3477;top:809;width:2;height:52" coordorigin="3477,809" coordsize="2,52">
              <v:shape style="position:absolute;left:3477;top:809;width:2;height:52" coordorigin="3477,809" coordsize="0,52" path="m3477,809l3477,861e" filled="false" stroked="true" strokeweight=".163027pt" strokecolor="#ff0000">
                <v:path arrowok="t"/>
              </v:shape>
            </v:group>
            <v:group style="position:absolute;left:3457;top:834;width:40;height:2" coordorigin="3457,834" coordsize="40,2">
              <v:shape style="position:absolute;left:3457;top:834;width:40;height:2" coordorigin="3457,834" coordsize="40,0" path="m3457,834l3496,834e" filled="false" stroked="true" strokeweight=".214789pt" strokecolor="#ff0000">
                <v:path arrowok="t"/>
              </v:shape>
            </v:group>
            <v:group style="position:absolute;left:3477;top:808;width:2;height:52" coordorigin="3477,808" coordsize="2,52">
              <v:shape style="position:absolute;left:3477;top:808;width:2;height:52" coordorigin="3477,808" coordsize="0,52" path="m3477,808l3477,860e" filled="false" stroked="true" strokeweight=".163027pt" strokecolor="#ff0000">
                <v:path arrowok="t"/>
              </v:shape>
            </v:group>
            <v:group style="position:absolute;left:3457;top:833;width:40;height:2" coordorigin="3457,833" coordsize="40,2">
              <v:shape style="position:absolute;left:3457;top:833;width:40;height:2" coordorigin="3457,833" coordsize="40,0" path="m3457,833l3496,833e" filled="false" stroked="true" strokeweight=".214789pt" strokecolor="#ff0000">
                <v:path arrowok="t"/>
              </v:shape>
            </v:group>
            <v:group style="position:absolute;left:3477;top:808;width:2;height:52" coordorigin="3477,808" coordsize="2,52">
              <v:shape style="position:absolute;left:3477;top:808;width:2;height:52" coordorigin="3477,808" coordsize="0,52" path="m3477,808l3477,859e" filled="false" stroked="true" strokeweight=".163027pt" strokecolor="#ff0000">
                <v:path arrowok="t"/>
              </v:shape>
            </v:group>
            <v:group style="position:absolute;left:3457;top:833;width:40;height:2" coordorigin="3457,833" coordsize="40,2">
              <v:shape style="position:absolute;left:3457;top:833;width:40;height:2" coordorigin="3457,833" coordsize="40,0" path="m3457,833l3496,833e" filled="false" stroked="true" strokeweight=".214789pt" strokecolor="#ff0000">
                <v:path arrowok="t"/>
              </v:shape>
            </v:group>
            <v:group style="position:absolute;left:3477;top:807;width:2;height:52" coordorigin="3477,807" coordsize="2,52">
              <v:shape style="position:absolute;left:3477;top:807;width:2;height:52" coordorigin="3477,807" coordsize="0,52" path="m3477,807l3477,858e" filled="false" stroked="true" strokeweight=".163027pt" strokecolor="#ff0000">
                <v:path arrowok="t"/>
              </v:shape>
            </v:group>
            <v:group style="position:absolute;left:3457;top:832;width:40;height:2" coordorigin="3457,832" coordsize="40,2">
              <v:shape style="position:absolute;left:3457;top:832;width:40;height:2" coordorigin="3457,832" coordsize="40,0" path="m3457,832l3496,832e" filled="false" stroked="true" strokeweight=".214789pt" strokecolor="#ff0000">
                <v:path arrowok="t"/>
              </v:shape>
            </v:group>
            <v:group style="position:absolute;left:3477;top:806;width:2;height:52" coordorigin="3477,806" coordsize="2,52">
              <v:shape style="position:absolute;left:3477;top:806;width:2;height:52" coordorigin="3477,806" coordsize="0,52" path="m3477,806l3477,858e" filled="false" stroked="true" strokeweight=".163027pt" strokecolor="#ff0000">
                <v:path arrowok="t"/>
              </v:shape>
            </v:group>
            <v:group style="position:absolute;left:3457;top:831;width:40;height:2" coordorigin="3457,831" coordsize="40,2">
              <v:shape style="position:absolute;left:3457;top:831;width:40;height:2" coordorigin="3457,831" coordsize="40,0" path="m3457,831l3496,831e" filled="false" stroked="true" strokeweight=".214789pt" strokecolor="#ff0000">
                <v:path arrowok="t"/>
              </v:shape>
            </v:group>
            <v:group style="position:absolute;left:3477;top:806;width:2;height:52" coordorigin="3477,806" coordsize="2,52">
              <v:shape style="position:absolute;left:3477;top:806;width:2;height:52" coordorigin="3477,806" coordsize="0,52" path="m3477,806l3477,857e" filled="false" stroked="true" strokeweight=".163027pt" strokecolor="#ff0000">
                <v:path arrowok="t"/>
              </v:shape>
            </v:group>
            <v:group style="position:absolute;left:3457;top:831;width:40;height:2" coordorigin="3457,831" coordsize="40,2">
              <v:shape style="position:absolute;left:3457;top:831;width:40;height:2" coordorigin="3457,831" coordsize="40,0" path="m3457,831l3496,831e" filled="false" stroked="true" strokeweight=".214789pt" strokecolor="#ff0000">
                <v:path arrowok="t"/>
              </v:shape>
            </v:group>
            <v:group style="position:absolute;left:3477;top:805;width:2;height:52" coordorigin="3477,805" coordsize="2,52">
              <v:shape style="position:absolute;left:3477;top:805;width:2;height:52" coordorigin="3477,805" coordsize="0,52" path="m3477,805l3477,856e" filled="false" stroked="true" strokeweight=".163027pt" strokecolor="#ff0000">
                <v:path arrowok="t"/>
              </v:shape>
            </v:group>
            <v:group style="position:absolute;left:3457;top:830;width:40;height:2" coordorigin="3457,830" coordsize="40,2">
              <v:shape style="position:absolute;left:3457;top:830;width:40;height:2" coordorigin="3457,830" coordsize="40,0" path="m3457,830l3496,830e" filled="false" stroked="true" strokeweight=".214789pt" strokecolor="#ff0000">
                <v:path arrowok="t"/>
              </v:shape>
            </v:group>
            <v:group style="position:absolute;left:3477;top:804;width:2;height:52" coordorigin="3477,804" coordsize="2,52">
              <v:shape style="position:absolute;left:3477;top:804;width:2;height:52" coordorigin="3477,804" coordsize="0,52" path="m3477,804l3477,856e" filled="false" stroked="true" strokeweight=".163027pt" strokecolor="#ff0000">
                <v:path arrowok="t"/>
              </v:shape>
            </v:group>
            <v:group style="position:absolute;left:3457;top:829;width:40;height:2" coordorigin="3457,829" coordsize="40,2">
              <v:shape style="position:absolute;left:3457;top:829;width:40;height:2" coordorigin="3457,829" coordsize="40,0" path="m3457,829l3496,829e" filled="false" stroked="true" strokeweight=".214789pt" strokecolor="#ff0000">
                <v:path arrowok="t"/>
              </v:shape>
            </v:group>
            <v:group style="position:absolute;left:3477;top:803;width:2;height:52" coordorigin="3477,803" coordsize="2,52">
              <v:shape style="position:absolute;left:3477;top:803;width:2;height:52" coordorigin="3477,803" coordsize="0,52" path="m3477,803l3477,855e" filled="false" stroked="true" strokeweight=".163027pt" strokecolor="#ff0000">
                <v:path arrowok="t"/>
              </v:shape>
            </v:group>
            <v:group style="position:absolute;left:3457;top:828;width:40;height:2" coordorigin="3457,828" coordsize="40,2">
              <v:shape style="position:absolute;left:3457;top:828;width:40;height:2" coordorigin="3457,828" coordsize="40,0" path="m3457,828l3496,828e" filled="false" stroked="true" strokeweight=".214789pt" strokecolor="#ff0000">
                <v:path arrowok="t"/>
              </v:shape>
            </v:group>
            <v:group style="position:absolute;left:3477;top:803;width:2;height:52" coordorigin="3477,803" coordsize="2,52">
              <v:shape style="position:absolute;left:3477;top:803;width:2;height:52" coordorigin="3477,803" coordsize="0,52" path="m3477,803l3477,854e" filled="false" stroked="true" strokeweight=".163027pt" strokecolor="#ff0000">
                <v:path arrowok="t"/>
              </v:shape>
            </v:group>
            <v:group style="position:absolute;left:3457;top:828;width:40;height:2" coordorigin="3457,828" coordsize="40,2">
              <v:shape style="position:absolute;left:3457;top:828;width:40;height:2" coordorigin="3457,828" coordsize="40,0" path="m3457,828l3496,828e" filled="false" stroked="true" strokeweight=".214789pt" strokecolor="#ff0000">
                <v:path arrowok="t"/>
              </v:shape>
            </v:group>
            <v:group style="position:absolute;left:3477;top:802;width:2;height:52" coordorigin="3477,802" coordsize="2,52">
              <v:shape style="position:absolute;left:3477;top:802;width:2;height:52" coordorigin="3477,802" coordsize="0,52" path="m3477,802l3477,853e" filled="false" stroked="true" strokeweight=".163027pt" strokecolor="#ff0000">
                <v:path arrowok="t"/>
              </v:shape>
            </v:group>
            <v:group style="position:absolute;left:3457;top:827;width:40;height:2" coordorigin="3457,827" coordsize="40,2">
              <v:shape style="position:absolute;left:3457;top:827;width:40;height:2" coordorigin="3457,827" coordsize="40,0" path="m3457,827l3496,827e" filled="false" stroked="true" strokeweight=".214789pt" strokecolor="#ff0000">
                <v:path arrowok="t"/>
              </v:shape>
            </v:group>
            <v:group style="position:absolute;left:3477;top:801;width:2;height:52" coordorigin="3477,801" coordsize="2,52">
              <v:shape style="position:absolute;left:3477;top:801;width:2;height:52" coordorigin="3477,801" coordsize="0,52" path="m3477,801l3477,853e" filled="false" stroked="true" strokeweight=".163027pt" strokecolor="#ff0000">
                <v:path arrowok="t"/>
              </v:shape>
            </v:group>
            <v:group style="position:absolute;left:3457;top:826;width:40;height:2" coordorigin="3457,826" coordsize="40,2">
              <v:shape style="position:absolute;left:3457;top:826;width:40;height:2" coordorigin="3457,826" coordsize="40,0" path="m3457,826l3496,826e" filled="false" stroked="true" strokeweight=".214789pt" strokecolor="#ff0000">
                <v:path arrowok="t"/>
              </v:shape>
            </v:group>
            <v:group style="position:absolute;left:3477;top:800;width:2;height:52" coordorigin="3477,800" coordsize="2,52">
              <v:shape style="position:absolute;left:3477;top:800;width:2;height:52" coordorigin="3477,800" coordsize="0,52" path="m3477,800l3477,852e" filled="false" stroked="true" strokeweight=".163027pt" strokecolor="#ff0000">
                <v:path arrowok="t"/>
              </v:shape>
            </v:group>
            <v:group style="position:absolute;left:3457;top:826;width:40;height:2" coordorigin="3457,826" coordsize="40,2">
              <v:shape style="position:absolute;left:3457;top:826;width:40;height:2" coordorigin="3457,826" coordsize="40,0" path="m3457,826l3496,826e" filled="false" stroked="true" strokeweight=".214789pt" strokecolor="#ff0000">
                <v:path arrowok="t"/>
              </v:shape>
            </v:group>
            <v:group style="position:absolute;left:3477;top:800;width:2;height:52" coordorigin="3477,800" coordsize="2,52">
              <v:shape style="position:absolute;left:3477;top:800;width:2;height:52" coordorigin="3477,800" coordsize="0,52" path="m3477,800l3477,851e" filled="false" stroked="true" strokeweight=".163027pt" strokecolor="#ff0000">
                <v:path arrowok="t"/>
              </v:shape>
            </v:group>
            <v:group style="position:absolute;left:3457;top:825;width:40;height:2" coordorigin="3457,825" coordsize="40,2">
              <v:shape style="position:absolute;left:3457;top:825;width:40;height:2" coordorigin="3457,825" coordsize="40,0" path="m3457,825l3496,825e" filled="false" stroked="true" strokeweight=".214789pt" strokecolor="#ff0000">
                <v:path arrowok="t"/>
              </v:shape>
            </v:group>
            <v:group style="position:absolute;left:3477;top:799;width:2;height:52" coordorigin="3477,799" coordsize="2,52">
              <v:shape style="position:absolute;left:3477;top:799;width:2;height:52" coordorigin="3477,799" coordsize="0,52" path="m3477,799l3477,851e" filled="false" stroked="true" strokeweight=".163027pt" strokecolor="#ff0000">
                <v:path arrowok="t"/>
              </v:shape>
            </v:group>
            <v:group style="position:absolute;left:3457;top:824;width:40;height:2" coordorigin="3457,824" coordsize="40,2">
              <v:shape style="position:absolute;left:3457;top:824;width:40;height:2" coordorigin="3457,824" coordsize="40,0" path="m3457,824l3496,824e" filled="false" stroked="true" strokeweight=".214789pt" strokecolor="#ff0000">
                <v:path arrowok="t"/>
              </v:shape>
            </v:group>
            <v:group style="position:absolute;left:3477;top:798;width:2;height:52" coordorigin="3477,798" coordsize="2,52">
              <v:shape style="position:absolute;left:3477;top:798;width:2;height:52" coordorigin="3477,798" coordsize="0,52" path="m3477,798l3477,850e" filled="false" stroked="true" strokeweight=".163027pt" strokecolor="#ff0000">
                <v:path arrowok="t"/>
              </v:shape>
            </v:group>
            <v:group style="position:absolute;left:3457;top:823;width:40;height:2" coordorigin="3457,823" coordsize="40,2">
              <v:shape style="position:absolute;left:3457;top:823;width:40;height:2" coordorigin="3457,823" coordsize="40,0" path="m3457,823l3496,823e" filled="false" stroked="true" strokeweight=".214789pt" strokecolor="#ff0000">
                <v:path arrowok="t"/>
              </v:shape>
            </v:group>
            <v:group style="position:absolute;left:3477;top:798;width:2;height:52" coordorigin="3477,798" coordsize="2,52">
              <v:shape style="position:absolute;left:3477;top:798;width:2;height:52" coordorigin="3477,798" coordsize="0,52" path="m3477,798l3477,849e" filled="false" stroked="true" strokeweight=".163027pt" strokecolor="#ff0000">
                <v:path arrowok="t"/>
              </v:shape>
            </v:group>
            <v:group style="position:absolute;left:3457;top:823;width:40;height:2" coordorigin="3457,823" coordsize="40,2">
              <v:shape style="position:absolute;left:3457;top:823;width:40;height:2" coordorigin="3457,823" coordsize="40,0" path="m3457,823l3496,823e" filled="false" stroked="true" strokeweight=".214789pt" strokecolor="#ff0000">
                <v:path arrowok="t"/>
              </v:shape>
            </v:group>
            <v:group style="position:absolute;left:3477;top:797;width:2;height:52" coordorigin="3477,797" coordsize="2,52">
              <v:shape style="position:absolute;left:3477;top:797;width:2;height:52" coordorigin="3477,797" coordsize="0,52" path="m3477,797l3477,848e" filled="false" stroked="true" strokeweight=".163027pt" strokecolor="#ff0000">
                <v:path arrowok="t"/>
              </v:shape>
            </v:group>
            <v:group style="position:absolute;left:3457;top:822;width:40;height:2" coordorigin="3457,822" coordsize="40,2">
              <v:shape style="position:absolute;left:3457;top:822;width:40;height:2" coordorigin="3457,822" coordsize="40,0" path="m3457,822l3496,822e" filled="false" stroked="true" strokeweight=".214789pt" strokecolor="#ff0000">
                <v:path arrowok="t"/>
              </v:shape>
            </v:group>
            <v:group style="position:absolute;left:3477;top:796;width:2;height:52" coordorigin="3477,796" coordsize="2,52">
              <v:shape style="position:absolute;left:3477;top:796;width:2;height:52" coordorigin="3477,796" coordsize="0,52" path="m3477,796l3477,848e" filled="false" stroked="true" strokeweight=".163027pt" strokecolor="#ff0000">
                <v:path arrowok="t"/>
              </v:shape>
            </v:group>
            <v:group style="position:absolute;left:3457;top:821;width:40;height:2" coordorigin="3457,821" coordsize="40,2">
              <v:shape style="position:absolute;left:3457;top:821;width:40;height:2" coordorigin="3457,821" coordsize="40,0" path="m3457,821l3496,821e" filled="false" stroked="true" strokeweight=".214789pt" strokecolor="#ff0000">
                <v:path arrowok="t"/>
              </v:shape>
            </v:group>
            <v:group style="position:absolute;left:3477;top:795;width:2;height:52" coordorigin="3477,795" coordsize="2,52">
              <v:shape style="position:absolute;left:3477;top:795;width:2;height:52" coordorigin="3477,795" coordsize="0,52" path="m3477,795l3477,847e" filled="false" stroked="true" strokeweight=".163027pt" strokecolor="#ff0000">
                <v:path arrowok="t"/>
              </v:shape>
            </v:group>
            <v:group style="position:absolute;left:3457;top:820;width:40;height:2" coordorigin="3457,820" coordsize="40,2">
              <v:shape style="position:absolute;left:3457;top:820;width:40;height:2" coordorigin="3457,820" coordsize="40,0" path="m3457,820l3496,820e" filled="false" stroked="true" strokeweight=".214789pt" strokecolor="#ff0000">
                <v:path arrowok="t"/>
              </v:shape>
            </v:group>
            <v:group style="position:absolute;left:3477;top:795;width:2;height:52" coordorigin="3477,795" coordsize="2,52">
              <v:shape style="position:absolute;left:3477;top:795;width:2;height:52" coordorigin="3477,795" coordsize="0,52" path="m3477,795l3477,846e" filled="false" stroked="true" strokeweight=".163027pt" strokecolor="#ff0000">
                <v:path arrowok="t"/>
              </v:shape>
            </v:group>
            <v:group style="position:absolute;left:3457;top:820;width:40;height:2" coordorigin="3457,820" coordsize="40,2">
              <v:shape style="position:absolute;left:3457;top:820;width:40;height:2" coordorigin="3457,820" coordsize="40,0" path="m3457,820l3496,820e" filled="false" stroked="true" strokeweight=".214789pt" strokecolor="#ff0000">
                <v:path arrowok="t"/>
              </v:shape>
            </v:group>
            <v:group style="position:absolute;left:3477;top:794;width:2;height:52" coordorigin="3477,794" coordsize="2,52">
              <v:shape style="position:absolute;left:3477;top:794;width:2;height:52" coordorigin="3477,794" coordsize="0,52" path="m3477,794l3477,845e" filled="false" stroked="true" strokeweight=".163027pt" strokecolor="#ff0000">
                <v:path arrowok="t"/>
              </v:shape>
            </v:group>
            <v:group style="position:absolute;left:3457;top:819;width:40;height:2" coordorigin="3457,819" coordsize="40,2">
              <v:shape style="position:absolute;left:3457;top:819;width:40;height:2" coordorigin="3457,819" coordsize="40,0" path="m3457,819l3496,819e" filled="false" stroked="true" strokeweight=".214789pt" strokecolor="#ff0000">
                <v:path arrowok="t"/>
              </v:shape>
            </v:group>
            <v:group style="position:absolute;left:3477;top:793;width:2;height:52" coordorigin="3477,793" coordsize="2,52">
              <v:shape style="position:absolute;left:3477;top:793;width:2;height:52" coordorigin="3477,793" coordsize="0,52" path="m3477,793l3477,845e" filled="false" stroked="true" strokeweight=".163027pt" strokecolor="#ff0000">
                <v:path arrowok="t"/>
              </v:shape>
            </v:group>
            <v:group style="position:absolute;left:3457;top:818;width:40;height:2" coordorigin="3457,818" coordsize="40,2">
              <v:shape style="position:absolute;left:3457;top:818;width:40;height:2" coordorigin="3457,818" coordsize="40,0" path="m3457,818l3496,818e" filled="false" stroked="true" strokeweight=".214789pt" strokecolor="#ff0000">
                <v:path arrowok="t"/>
              </v:shape>
            </v:group>
            <v:group style="position:absolute;left:3477;top:793;width:2;height:52" coordorigin="3477,793" coordsize="2,52">
              <v:shape style="position:absolute;left:3477;top:793;width:2;height:52" coordorigin="3477,793" coordsize="0,52" path="m3477,793l3477,844e" filled="false" stroked="true" strokeweight=".163027pt" strokecolor="#ff0000">
                <v:path arrowok="t"/>
              </v:shape>
            </v:group>
            <v:group style="position:absolute;left:3457;top:818;width:40;height:2" coordorigin="3457,818" coordsize="40,2">
              <v:shape style="position:absolute;left:3457;top:818;width:40;height:2" coordorigin="3457,818" coordsize="40,0" path="m3457,818l3496,818e" filled="false" stroked="true" strokeweight=".214789pt" strokecolor="#ff0000">
                <v:path arrowok="t"/>
              </v:shape>
            </v:group>
            <v:group style="position:absolute;left:3477;top:792;width:2;height:52" coordorigin="3477,792" coordsize="2,52">
              <v:shape style="position:absolute;left:3477;top:792;width:2;height:52" coordorigin="3477,792" coordsize="0,52" path="m3477,792l3477,843e" filled="false" stroked="true" strokeweight=".163027pt" strokecolor="#ff0000">
                <v:path arrowok="t"/>
              </v:shape>
            </v:group>
            <v:group style="position:absolute;left:3457;top:817;width:40;height:2" coordorigin="3457,817" coordsize="40,2">
              <v:shape style="position:absolute;left:3457;top:817;width:40;height:2" coordorigin="3457,817" coordsize="40,0" path="m3457,817l3496,817e" filled="false" stroked="true" strokeweight=".214789pt" strokecolor="#ff0000">
                <v:path arrowok="t"/>
              </v:shape>
            </v:group>
            <v:group style="position:absolute;left:3477;top:791;width:2;height:52" coordorigin="3477,791" coordsize="2,52">
              <v:shape style="position:absolute;left:3477;top:791;width:2;height:52" coordorigin="3477,791" coordsize="0,52" path="m3477,791l3477,843e" filled="false" stroked="true" strokeweight=".163027pt" strokecolor="#ff0000">
                <v:path arrowok="t"/>
              </v:shape>
            </v:group>
            <v:group style="position:absolute;left:3457;top:816;width:40;height:2" coordorigin="3457,816" coordsize="40,2">
              <v:shape style="position:absolute;left:3457;top:816;width:40;height:2" coordorigin="3457,816" coordsize="40,0" path="m3457,816l3496,816e" filled="false" stroked="true" strokeweight=".214789pt" strokecolor="#ff0000">
                <v:path arrowok="t"/>
              </v:shape>
            </v:group>
            <v:group style="position:absolute;left:3477;top:790;width:2;height:52" coordorigin="3477,790" coordsize="2,52">
              <v:shape style="position:absolute;left:3477;top:790;width:2;height:52" coordorigin="3477,790" coordsize="0,52" path="m3477,790l3477,842e" filled="false" stroked="true" strokeweight=".163027pt" strokecolor="#ff0000">
                <v:path arrowok="t"/>
              </v:shape>
            </v:group>
            <v:group style="position:absolute;left:3457;top:815;width:40;height:2" coordorigin="3457,815" coordsize="40,2">
              <v:shape style="position:absolute;left:3457;top:815;width:40;height:2" coordorigin="3457,815" coordsize="40,0" path="m3457,815l3496,815e" filled="false" stroked="true" strokeweight=".214789pt" strokecolor="#ff0000">
                <v:path arrowok="t"/>
              </v:shape>
            </v:group>
            <v:group style="position:absolute;left:3477;top:790;width:2;height:52" coordorigin="3477,790" coordsize="2,52">
              <v:shape style="position:absolute;left:3477;top:790;width:2;height:52" coordorigin="3477,790" coordsize="0,52" path="m3477,790l3477,841e" filled="false" stroked="true" strokeweight=".163027pt" strokecolor="#ff0000">
                <v:path arrowok="t"/>
              </v:shape>
            </v:group>
            <v:group style="position:absolute;left:3457;top:815;width:40;height:2" coordorigin="3457,815" coordsize="40,2">
              <v:shape style="position:absolute;left:3457;top:815;width:40;height:2" coordorigin="3457,815" coordsize="40,0" path="m3457,815l3496,815e" filled="false" stroked="true" strokeweight=".214789pt" strokecolor="#ff0000">
                <v:path arrowok="t"/>
              </v:shape>
            </v:group>
            <v:group style="position:absolute;left:3477;top:789;width:2;height:52" coordorigin="3477,789" coordsize="2,52">
              <v:shape style="position:absolute;left:3477;top:789;width:2;height:52" coordorigin="3477,789" coordsize="0,52" path="m3477,789l3477,840e" filled="false" stroked="true" strokeweight=".163027pt" strokecolor="#ff0000">
                <v:path arrowok="t"/>
              </v:shape>
            </v:group>
            <v:group style="position:absolute;left:3457;top:814;width:40;height:2" coordorigin="3457,814" coordsize="40,2">
              <v:shape style="position:absolute;left:3457;top:814;width:40;height:2" coordorigin="3457,814" coordsize="40,0" path="m3457,814l3496,814e" filled="false" stroked="true" strokeweight=".214789pt" strokecolor="#ff0000">
                <v:path arrowok="t"/>
              </v:shape>
            </v:group>
            <v:group style="position:absolute;left:3477;top:788;width:2;height:52" coordorigin="3477,788" coordsize="2,52">
              <v:shape style="position:absolute;left:3477;top:788;width:2;height:52" coordorigin="3477,788" coordsize="0,52" path="m3477,788l3477,840e" filled="false" stroked="true" strokeweight=".163027pt" strokecolor="#ff0000">
                <v:path arrowok="t"/>
              </v:shape>
            </v:group>
            <v:group style="position:absolute;left:3457;top:813;width:40;height:2" coordorigin="3457,813" coordsize="40,2">
              <v:shape style="position:absolute;left:3457;top:813;width:40;height:2" coordorigin="3457,813" coordsize="40,0" path="m3457,813l3496,813e" filled="false" stroked="true" strokeweight=".214789pt" strokecolor="#ff0000">
                <v:path arrowok="t"/>
              </v:shape>
            </v:group>
            <v:group style="position:absolute;left:3477;top:787;width:2;height:52" coordorigin="3477,787" coordsize="2,52">
              <v:shape style="position:absolute;left:3477;top:787;width:2;height:52" coordorigin="3477,787" coordsize="0,52" path="m3477,787l3477,839e" filled="false" stroked="true" strokeweight=".163027pt" strokecolor="#ff0000">
                <v:path arrowok="t"/>
              </v:shape>
            </v:group>
            <v:group style="position:absolute;left:3457;top:813;width:40;height:2" coordorigin="3457,813" coordsize="40,2">
              <v:shape style="position:absolute;left:3457;top:813;width:40;height:2" coordorigin="3457,813" coordsize="40,0" path="m3457,813l3496,813e" filled="false" stroked="true" strokeweight=".214789pt" strokecolor="#ff0000">
                <v:path arrowok="t"/>
              </v:shape>
            </v:group>
            <v:group style="position:absolute;left:3477;top:787;width:2;height:52" coordorigin="3477,787" coordsize="2,52">
              <v:shape style="position:absolute;left:3477;top:787;width:2;height:52" coordorigin="3477,787" coordsize="0,52" path="m3477,787l3477,838e" filled="false" stroked="true" strokeweight=".163027pt" strokecolor="#ff0000">
                <v:path arrowok="t"/>
              </v:shape>
            </v:group>
            <v:group style="position:absolute;left:3457;top:812;width:40;height:2" coordorigin="3457,812" coordsize="40,2">
              <v:shape style="position:absolute;left:3457;top:812;width:40;height:2" coordorigin="3457,812" coordsize="40,0" path="m3457,812l3496,812e" filled="false" stroked="true" strokeweight=".214789pt" strokecolor="#ff0000">
                <v:path arrowok="t"/>
              </v:shape>
            </v:group>
            <v:group style="position:absolute;left:3477;top:786;width:2;height:52" coordorigin="3477,786" coordsize="2,52">
              <v:shape style="position:absolute;left:3477;top:786;width:2;height:52" coordorigin="3477,786" coordsize="0,52" path="m3477,786l3477,838e" filled="false" stroked="true" strokeweight=".163027pt" strokecolor="#ff0000">
                <v:path arrowok="t"/>
              </v:shape>
            </v:group>
            <v:group style="position:absolute;left:3457;top:811;width:40;height:2" coordorigin="3457,811" coordsize="40,2">
              <v:shape style="position:absolute;left:3457;top:811;width:40;height:2" coordorigin="3457,811" coordsize="40,0" path="m3457,811l3496,811e" filled="false" stroked="true" strokeweight=".214789pt" strokecolor="#ff0000">
                <v:path arrowok="t"/>
              </v:shape>
            </v:group>
            <v:group style="position:absolute;left:3477;top:785;width:2;height:52" coordorigin="3477,785" coordsize="2,52">
              <v:shape style="position:absolute;left:3477;top:785;width:2;height:52" coordorigin="3477,785" coordsize="0,52" path="m3477,785l3477,837e" filled="false" stroked="true" strokeweight=".163027pt" strokecolor="#ff0000">
                <v:path arrowok="t"/>
              </v:shape>
            </v:group>
            <v:group style="position:absolute;left:3457;top:810;width:40;height:2" coordorigin="3457,810" coordsize="40,2">
              <v:shape style="position:absolute;left:3457;top:810;width:40;height:2" coordorigin="3457,810" coordsize="40,0" path="m3457,810l3496,810e" filled="false" stroked="true" strokeweight=".214789pt" strokecolor="#ff0000">
                <v:path arrowok="t"/>
              </v:shape>
            </v:group>
            <v:group style="position:absolute;left:3477;top:785;width:2;height:52" coordorigin="3477,785" coordsize="2,52">
              <v:shape style="position:absolute;left:3477;top:785;width:2;height:52" coordorigin="3477,785" coordsize="0,52" path="m3477,785l3477,836e" filled="false" stroked="true" strokeweight=".163027pt" strokecolor="#ff0000">
                <v:path arrowok="t"/>
              </v:shape>
            </v:group>
            <v:group style="position:absolute;left:3457;top:810;width:40;height:2" coordorigin="3457,810" coordsize="40,2">
              <v:shape style="position:absolute;left:3457;top:810;width:40;height:2" coordorigin="3457,810" coordsize="40,0" path="m3457,810l3496,810e" filled="false" stroked="true" strokeweight=".214789pt" strokecolor="#ff0000">
                <v:path arrowok="t"/>
              </v:shape>
            </v:group>
            <v:group style="position:absolute;left:3477;top:784;width:2;height:52" coordorigin="3477,784" coordsize="2,52">
              <v:shape style="position:absolute;left:3477;top:784;width:2;height:52" coordorigin="3477,784" coordsize="0,52" path="m3477,784l3477,835e" filled="false" stroked="true" strokeweight=".163027pt" strokecolor="#ff0000">
                <v:path arrowok="t"/>
              </v:shape>
            </v:group>
            <v:group style="position:absolute;left:3457;top:809;width:40;height:2" coordorigin="3457,809" coordsize="40,2">
              <v:shape style="position:absolute;left:3457;top:809;width:40;height:2" coordorigin="3457,809" coordsize="40,0" path="m3457,809l3496,809e" filled="false" stroked="true" strokeweight=".214789pt" strokecolor="#ff0000">
                <v:path arrowok="t"/>
              </v:shape>
            </v:group>
            <v:group style="position:absolute;left:3477;top:783;width:2;height:52" coordorigin="3477,783" coordsize="2,52">
              <v:shape style="position:absolute;left:3477;top:783;width:2;height:52" coordorigin="3477,783" coordsize="0,52" path="m3477,783l3477,835e" filled="false" stroked="true" strokeweight=".163027pt" strokecolor="#ff0000">
                <v:path arrowok="t"/>
              </v:shape>
            </v:group>
            <v:group style="position:absolute;left:3457;top:808;width:40;height:2" coordorigin="3457,808" coordsize="40,2">
              <v:shape style="position:absolute;left:3457;top:808;width:40;height:2" coordorigin="3457,808" coordsize="40,0" path="m3457,808l3496,808e" filled="false" stroked="true" strokeweight=".214789pt" strokecolor="#ff0000">
                <v:path arrowok="t"/>
              </v:shape>
            </v:group>
            <v:group style="position:absolute;left:3477;top:782;width:2;height:52" coordorigin="3477,782" coordsize="2,52">
              <v:shape style="position:absolute;left:3477;top:782;width:2;height:52" coordorigin="3477,782" coordsize="0,52" path="m3477,782l3477,834e" filled="false" stroked="true" strokeweight=".163027pt" strokecolor="#ff0000">
                <v:path arrowok="t"/>
              </v:shape>
            </v:group>
            <v:group style="position:absolute;left:3457;top:807;width:40;height:2" coordorigin="3457,807" coordsize="40,2">
              <v:shape style="position:absolute;left:3457;top:807;width:40;height:2" coordorigin="3457,807" coordsize="40,0" path="m3457,807l3496,807e" filled="false" stroked="true" strokeweight=".214789pt" strokecolor="#ff0000">
                <v:path arrowok="t"/>
              </v:shape>
            </v:group>
            <v:group style="position:absolute;left:3477;top:782;width:2;height:52" coordorigin="3477,782" coordsize="2,52">
              <v:shape style="position:absolute;left:3477;top:782;width:2;height:52" coordorigin="3477,782" coordsize="0,52" path="m3477,782l3477,833e" filled="false" stroked="true" strokeweight=".163027pt" strokecolor="#ff0000">
                <v:path arrowok="t"/>
              </v:shape>
            </v:group>
            <v:group style="position:absolute;left:3457;top:807;width:40;height:2" coordorigin="3457,807" coordsize="40,2">
              <v:shape style="position:absolute;left:3457;top:807;width:40;height:2" coordorigin="3457,807" coordsize="40,0" path="m3457,807l3496,807e" filled="false" stroked="true" strokeweight=".214789pt" strokecolor="#ff0000">
                <v:path arrowok="t"/>
              </v:shape>
            </v:group>
            <v:group style="position:absolute;left:3477;top:781;width:2;height:52" coordorigin="3477,781" coordsize="2,52">
              <v:shape style="position:absolute;left:3477;top:781;width:2;height:52" coordorigin="3477,781" coordsize="0,52" path="m3477,781l3477,832e" filled="false" stroked="true" strokeweight=".163027pt" strokecolor="#ff0000">
                <v:path arrowok="t"/>
              </v:shape>
            </v:group>
            <v:group style="position:absolute;left:3457;top:806;width:40;height:2" coordorigin="3457,806" coordsize="40,2">
              <v:shape style="position:absolute;left:3457;top:806;width:40;height:2" coordorigin="3457,806" coordsize="40,0" path="m3457,806l3496,806e" filled="false" stroked="true" strokeweight=".214789pt" strokecolor="#ff0000">
                <v:path arrowok="t"/>
              </v:shape>
            </v:group>
            <v:group style="position:absolute;left:3477;top:780;width:2;height:52" coordorigin="3477,780" coordsize="2,52">
              <v:shape style="position:absolute;left:3477;top:780;width:2;height:52" coordorigin="3477,780" coordsize="0,52" path="m3477,780l3477,832e" filled="false" stroked="true" strokeweight=".163027pt" strokecolor="#ff0000">
                <v:path arrowok="t"/>
              </v:shape>
            </v:group>
            <v:group style="position:absolute;left:3457;top:805;width:40;height:2" coordorigin="3457,805" coordsize="40,2">
              <v:shape style="position:absolute;left:3457;top:805;width:40;height:2" coordorigin="3457,805" coordsize="40,0" path="m3457,805l3496,805e" filled="false" stroked="true" strokeweight=".214789pt" strokecolor="#ff0000">
                <v:path arrowok="t"/>
              </v:shape>
            </v:group>
            <v:group style="position:absolute;left:3477;top:780;width:2;height:52" coordorigin="3477,780" coordsize="2,52">
              <v:shape style="position:absolute;left:3477;top:780;width:2;height:52" coordorigin="3477,780" coordsize="0,52" path="m3477,780l3477,831e" filled="false" stroked="true" strokeweight=".163027pt" strokecolor="#ff0000">
                <v:path arrowok="t"/>
              </v:shape>
            </v:group>
            <v:group style="position:absolute;left:3457;top:805;width:40;height:2" coordorigin="3457,805" coordsize="40,2">
              <v:shape style="position:absolute;left:3457;top:805;width:40;height:2" coordorigin="3457,805" coordsize="40,0" path="m3457,805l3496,805e" filled="false" stroked="true" strokeweight=".214789pt" strokecolor="#ff0000">
                <v:path arrowok="t"/>
              </v:shape>
            </v:group>
            <v:group style="position:absolute;left:3477;top:779;width:2;height:52" coordorigin="3477,779" coordsize="2,52">
              <v:shape style="position:absolute;left:3477;top:779;width:2;height:52" coordorigin="3477,779" coordsize="0,52" path="m3477,779l3477,830e" filled="false" stroked="true" strokeweight=".163027pt" strokecolor="#ff0000">
                <v:path arrowok="t"/>
              </v:shape>
            </v:group>
            <v:group style="position:absolute;left:3457;top:804;width:40;height:2" coordorigin="3457,804" coordsize="40,2">
              <v:shape style="position:absolute;left:3457;top:804;width:40;height:2" coordorigin="3457,804" coordsize="40,0" path="m3457,804l3496,804e" filled="false" stroked="true" strokeweight=".214789pt" strokecolor="#ff0000">
                <v:path arrowok="t"/>
              </v:shape>
            </v:group>
            <v:group style="position:absolute;left:3477;top:778;width:2;height:52" coordorigin="3477,778" coordsize="2,52">
              <v:shape style="position:absolute;left:3477;top:778;width:2;height:52" coordorigin="3477,778" coordsize="0,52" path="m3477,778l3477,830e" filled="false" stroked="true" strokeweight=".163027pt" strokecolor="#ff0000">
                <v:path arrowok="t"/>
              </v:shape>
            </v:group>
            <v:group style="position:absolute;left:3457;top:803;width:40;height:2" coordorigin="3457,803" coordsize="40,2">
              <v:shape style="position:absolute;left:3457;top:803;width:40;height:2" coordorigin="3457,803" coordsize="40,0" path="m3457,803l3496,803e" filled="false" stroked="true" strokeweight=".214789pt" strokecolor="#ff0000">
                <v:path arrowok="t"/>
              </v:shape>
            </v:group>
            <v:group style="position:absolute;left:3477;top:777;width:2;height:52" coordorigin="3477,777" coordsize="2,52">
              <v:shape style="position:absolute;left:3477;top:777;width:2;height:52" coordorigin="3477,777" coordsize="0,52" path="m3477,777l3477,829e" filled="false" stroked="true" strokeweight=".163027pt" strokecolor="#ff0000">
                <v:path arrowok="t"/>
              </v:shape>
            </v:group>
            <v:group style="position:absolute;left:3457;top:802;width:40;height:2" coordorigin="3457,802" coordsize="40,2">
              <v:shape style="position:absolute;left:3457;top:802;width:40;height:2" coordorigin="3457,802" coordsize="40,0" path="m3457,802l3496,802e" filled="false" stroked="true" strokeweight=".214789pt" strokecolor="#ff0000">
                <v:path arrowok="t"/>
              </v:shape>
            </v:group>
            <v:group style="position:absolute;left:3477;top:777;width:2;height:52" coordorigin="3477,777" coordsize="2,52">
              <v:shape style="position:absolute;left:3477;top:777;width:2;height:52" coordorigin="3477,777" coordsize="0,52" path="m3477,777l3477,828e" filled="false" stroked="true" strokeweight=".163027pt" strokecolor="#ff0000">
                <v:path arrowok="t"/>
              </v:shape>
            </v:group>
            <v:group style="position:absolute;left:3457;top:802;width:40;height:2" coordorigin="3457,802" coordsize="40,2">
              <v:shape style="position:absolute;left:3457;top:802;width:40;height:2" coordorigin="3457,802" coordsize="40,0" path="m3457,802l3496,802e" filled="false" stroked="true" strokeweight=".214789pt" strokecolor="#ff0000">
                <v:path arrowok="t"/>
              </v:shape>
            </v:group>
            <v:group style="position:absolute;left:3477;top:776;width:2;height:52" coordorigin="3477,776" coordsize="2,52">
              <v:shape style="position:absolute;left:3477;top:776;width:2;height:52" coordorigin="3477,776" coordsize="0,52" path="m3477,776l3477,827e" filled="false" stroked="true" strokeweight=".163027pt" strokecolor="#ff0000">
                <v:path arrowok="t"/>
              </v:shape>
            </v:group>
            <v:group style="position:absolute;left:3457;top:801;width:40;height:2" coordorigin="3457,801" coordsize="40,2">
              <v:shape style="position:absolute;left:3457;top:801;width:40;height:2" coordorigin="3457,801" coordsize="40,0" path="m3457,801l3496,801e" filled="false" stroked="true" strokeweight=".214789pt" strokecolor="#ff0000">
                <v:path arrowok="t"/>
              </v:shape>
            </v:group>
            <v:group style="position:absolute;left:3477;top:775;width:2;height:52" coordorigin="3477,775" coordsize="2,52">
              <v:shape style="position:absolute;left:3477;top:775;width:2;height:52" coordorigin="3477,775" coordsize="0,52" path="m3477,775l3477,827e" filled="false" stroked="true" strokeweight=".163027pt" strokecolor="#ff0000">
                <v:path arrowok="t"/>
              </v:shape>
            </v:group>
            <v:group style="position:absolute;left:3457;top:800;width:40;height:2" coordorigin="3457,800" coordsize="40,2">
              <v:shape style="position:absolute;left:3457;top:800;width:40;height:2" coordorigin="3457,800" coordsize="40,0" path="m3457,800l3496,800e" filled="false" stroked="true" strokeweight=".214789pt" strokecolor="#ff0000">
                <v:path arrowok="t"/>
              </v:shape>
            </v:group>
            <v:group style="position:absolute;left:3477;top:774;width:2;height:52" coordorigin="3477,774" coordsize="2,52">
              <v:shape style="position:absolute;left:3477;top:774;width:2;height:52" coordorigin="3477,774" coordsize="0,52" path="m3477,774l3477,826e" filled="false" stroked="true" strokeweight=".163027pt" strokecolor="#ff0000">
                <v:path arrowok="t"/>
              </v:shape>
            </v:group>
            <v:group style="position:absolute;left:3457;top:800;width:40;height:2" coordorigin="3457,800" coordsize="40,2">
              <v:shape style="position:absolute;left:3457;top:800;width:40;height:2" coordorigin="3457,800" coordsize="40,0" path="m3457,800l3496,800e" filled="false" stroked="true" strokeweight=".214789pt" strokecolor="#ff0000">
                <v:path arrowok="t"/>
              </v:shape>
            </v:group>
            <v:group style="position:absolute;left:3477;top:774;width:2;height:52" coordorigin="3477,774" coordsize="2,52">
              <v:shape style="position:absolute;left:3477;top:774;width:2;height:52" coordorigin="3477,774" coordsize="0,52" path="m3477,774l3477,825e" filled="false" stroked="true" strokeweight=".163027pt" strokecolor="#ff0000">
                <v:path arrowok="t"/>
              </v:shape>
            </v:group>
            <v:group style="position:absolute;left:3457;top:799;width:40;height:2" coordorigin="3457,799" coordsize="40,2">
              <v:shape style="position:absolute;left:3457;top:799;width:40;height:2" coordorigin="3457,799" coordsize="40,0" path="m3457,799l3496,799e" filled="false" stroked="true" strokeweight=".214789pt" strokecolor="#ff0000">
                <v:path arrowok="t"/>
              </v:shape>
            </v:group>
            <v:group style="position:absolute;left:3477;top:773;width:2;height:52" coordorigin="3477,773" coordsize="2,52">
              <v:shape style="position:absolute;left:3477;top:773;width:2;height:52" coordorigin="3477,773" coordsize="0,52" path="m3477,773l3477,825e" filled="false" stroked="true" strokeweight=".163027pt" strokecolor="#ff0000">
                <v:path arrowok="t"/>
              </v:shape>
            </v:group>
            <v:group style="position:absolute;left:3457;top:798;width:40;height:2" coordorigin="3457,798" coordsize="40,2">
              <v:shape style="position:absolute;left:3457;top:798;width:40;height:2" coordorigin="3457,798" coordsize="40,0" path="m3457,798l3496,798e" filled="false" stroked="true" strokeweight=".214789pt" strokecolor="#ff0000">
                <v:path arrowok="t"/>
              </v:shape>
            </v:group>
            <v:group style="position:absolute;left:3477;top:772;width:2;height:52" coordorigin="3477,772" coordsize="2,52">
              <v:shape style="position:absolute;left:3477;top:772;width:2;height:52" coordorigin="3477,772" coordsize="0,52" path="m3477,772l3477,824e" filled="false" stroked="true" strokeweight=".163027pt" strokecolor="#ff0000">
                <v:path arrowok="t"/>
              </v:shape>
            </v:group>
            <v:group style="position:absolute;left:3457;top:797;width:40;height:2" coordorigin="3457,797" coordsize="40,2">
              <v:shape style="position:absolute;left:3457;top:797;width:40;height:2" coordorigin="3457,797" coordsize="40,0" path="m3457,797l3496,797e" filled="false" stroked="true" strokeweight=".214789pt" strokecolor="#ff0000">
                <v:path arrowok="t"/>
              </v:shape>
            </v:group>
            <v:group style="position:absolute;left:3477;top:772;width:2;height:52" coordorigin="3477,772" coordsize="2,52">
              <v:shape style="position:absolute;left:3477;top:772;width:2;height:52" coordorigin="3477,772" coordsize="0,52" path="m3477,772l3477,823e" filled="false" stroked="true" strokeweight=".163027pt" strokecolor="#ff0000">
                <v:path arrowok="t"/>
              </v:shape>
            </v:group>
            <v:group style="position:absolute;left:3457;top:797;width:40;height:2" coordorigin="3457,797" coordsize="40,2">
              <v:shape style="position:absolute;left:3457;top:797;width:40;height:2" coordorigin="3457,797" coordsize="40,0" path="m3457,797l3496,797e" filled="false" stroked="true" strokeweight=".214789pt" strokecolor="#ff0000">
                <v:path arrowok="t"/>
              </v:shape>
            </v:group>
            <v:group style="position:absolute;left:3477;top:771;width:2;height:52" coordorigin="3477,771" coordsize="2,52">
              <v:shape style="position:absolute;left:3477;top:771;width:2;height:52" coordorigin="3477,771" coordsize="0,52" path="m3477,771l3477,822e" filled="false" stroked="true" strokeweight=".163027pt" strokecolor="#ff0000">
                <v:path arrowok="t"/>
              </v:shape>
            </v:group>
            <v:group style="position:absolute;left:3457;top:796;width:40;height:2" coordorigin="3457,796" coordsize="40,2">
              <v:shape style="position:absolute;left:3457;top:796;width:40;height:2" coordorigin="3457,796" coordsize="40,0" path="m3457,796l3496,796e" filled="false" stroked="true" strokeweight=".214789pt" strokecolor="#ff0000">
                <v:path arrowok="t"/>
              </v:shape>
            </v:group>
            <v:group style="position:absolute;left:3477;top:770;width:2;height:52" coordorigin="3477,770" coordsize="2,52">
              <v:shape style="position:absolute;left:3477;top:770;width:2;height:52" coordorigin="3477,770" coordsize="0,52" path="m3477,770l3477,822e" filled="false" stroked="true" strokeweight=".163027pt" strokecolor="#ff0000">
                <v:path arrowok="t"/>
              </v:shape>
            </v:group>
            <v:group style="position:absolute;left:3457;top:795;width:40;height:2" coordorigin="3457,795" coordsize="40,2">
              <v:shape style="position:absolute;left:3457;top:795;width:40;height:2" coordorigin="3457,795" coordsize="40,0" path="m3457,795l3496,795e" filled="false" stroked="true" strokeweight=".214789pt" strokecolor="#ff0000">
                <v:path arrowok="t"/>
              </v:shape>
            </v:group>
            <v:group style="position:absolute;left:3477;top:769;width:2;height:52" coordorigin="3477,769" coordsize="2,52">
              <v:shape style="position:absolute;left:3477;top:769;width:2;height:52" coordorigin="3477,769" coordsize="0,52" path="m3477,769l3477,821e" filled="false" stroked="true" strokeweight=".163027pt" strokecolor="#ff0000">
                <v:path arrowok="t"/>
              </v:shape>
            </v:group>
            <v:group style="position:absolute;left:3457;top:794;width:40;height:2" coordorigin="3457,794" coordsize="40,2">
              <v:shape style="position:absolute;left:3457;top:794;width:40;height:2" coordorigin="3457,794" coordsize="40,0" path="m3457,794l3496,794e" filled="false" stroked="true" strokeweight=".214789pt" strokecolor="#ff0000">
                <v:path arrowok="t"/>
              </v:shape>
            </v:group>
            <v:group style="position:absolute;left:3477;top:769;width:2;height:52" coordorigin="3477,769" coordsize="2,52">
              <v:shape style="position:absolute;left:3477;top:769;width:2;height:52" coordorigin="3477,769" coordsize="0,52" path="m3477,769l3477,820e" filled="false" stroked="true" strokeweight=".163027pt" strokecolor="#ff0000">
                <v:path arrowok="t"/>
              </v:shape>
            </v:group>
            <v:group style="position:absolute;left:3457;top:794;width:40;height:2" coordorigin="3457,794" coordsize="40,2">
              <v:shape style="position:absolute;left:3457;top:794;width:40;height:2" coordorigin="3457,794" coordsize="40,0" path="m3457,794l3496,794e" filled="false" stroked="true" strokeweight=".214789pt" strokecolor="#ff0000">
                <v:path arrowok="t"/>
              </v:shape>
            </v:group>
            <v:group style="position:absolute;left:3477;top:768;width:2;height:52" coordorigin="3477,768" coordsize="2,52">
              <v:shape style="position:absolute;left:3477;top:768;width:2;height:52" coordorigin="3477,768" coordsize="0,52" path="m3477,768l3477,819e" filled="false" stroked="true" strokeweight=".163027pt" strokecolor="#ff0000">
                <v:path arrowok="t"/>
              </v:shape>
            </v:group>
            <v:group style="position:absolute;left:3457;top:793;width:40;height:2" coordorigin="3457,793" coordsize="40,2">
              <v:shape style="position:absolute;left:3457;top:793;width:40;height:2" coordorigin="3457,793" coordsize="40,0" path="m3457,793l3496,793e" filled="false" stroked="true" strokeweight=".214789pt" strokecolor="#ff0000">
                <v:path arrowok="t"/>
              </v:shape>
            </v:group>
            <v:group style="position:absolute;left:3477;top:767;width:2;height:52" coordorigin="3477,767" coordsize="2,52">
              <v:shape style="position:absolute;left:3477;top:767;width:2;height:52" coordorigin="3477,767" coordsize="0,52" path="m3477,767l3477,819e" filled="false" stroked="true" strokeweight=".163027pt" strokecolor="#ff0000">
                <v:path arrowok="t"/>
              </v:shape>
            </v:group>
            <v:group style="position:absolute;left:3457;top:792;width:40;height:2" coordorigin="3457,792" coordsize="40,2">
              <v:shape style="position:absolute;left:3457;top:792;width:40;height:2" coordorigin="3457,792" coordsize="40,0" path="m3457,792l3496,792e" filled="false" stroked="true" strokeweight=".214789pt" strokecolor="#ff0000">
                <v:path arrowok="t"/>
              </v:shape>
            </v:group>
            <v:group style="position:absolute;left:3477;top:767;width:2;height:52" coordorigin="3477,767" coordsize="2,52">
              <v:shape style="position:absolute;left:3477;top:767;width:2;height:52" coordorigin="3477,767" coordsize="0,52" path="m3477,767l3477,818e" filled="false" stroked="true" strokeweight=".163027pt" strokecolor="#ff0000">
                <v:path arrowok="t"/>
              </v:shape>
            </v:group>
            <v:group style="position:absolute;left:3457;top:792;width:40;height:2" coordorigin="3457,792" coordsize="40,2">
              <v:shape style="position:absolute;left:3457;top:792;width:40;height:2" coordorigin="3457,792" coordsize="40,0" path="m3457,792l3496,792e" filled="false" stroked="true" strokeweight=".214789pt" strokecolor="#ff0000">
                <v:path arrowok="t"/>
              </v:shape>
            </v:group>
            <v:group style="position:absolute;left:3477;top:766;width:2;height:52" coordorigin="3477,766" coordsize="2,52">
              <v:shape style="position:absolute;left:3477;top:766;width:2;height:52" coordorigin="3477,766" coordsize="0,52" path="m3477,766l3477,817e" filled="false" stroked="true" strokeweight=".163027pt" strokecolor="#ff0000">
                <v:path arrowok="t"/>
              </v:shape>
            </v:group>
            <v:group style="position:absolute;left:3457;top:791;width:40;height:2" coordorigin="3457,791" coordsize="40,2">
              <v:shape style="position:absolute;left:3457;top:791;width:40;height:2" coordorigin="3457,791" coordsize="40,0" path="m3457,791l3496,791e" filled="false" stroked="true" strokeweight=".214789pt" strokecolor="#ff0000">
                <v:path arrowok="t"/>
              </v:shape>
            </v:group>
            <v:group style="position:absolute;left:3477;top:765;width:2;height:52" coordorigin="3477,765" coordsize="2,52">
              <v:shape style="position:absolute;left:3477;top:765;width:2;height:52" coordorigin="3477,765" coordsize="0,52" path="m3477,765l3477,817e" filled="false" stroked="true" strokeweight=".163027pt" strokecolor="#ff0000">
                <v:path arrowok="t"/>
              </v:shape>
            </v:group>
            <v:group style="position:absolute;left:3457;top:790;width:40;height:2" coordorigin="3457,790" coordsize="40,2">
              <v:shape style="position:absolute;left:3457;top:790;width:40;height:2" coordorigin="3457,790" coordsize="40,0" path="m3457,790l3496,790e" filled="false" stroked="true" strokeweight=".214789pt" strokecolor="#ff0000">
                <v:path arrowok="t"/>
              </v:shape>
            </v:group>
            <v:group style="position:absolute;left:3477;top:764;width:2;height:52" coordorigin="3477,764" coordsize="2,52">
              <v:shape style="position:absolute;left:3477;top:764;width:2;height:52" coordorigin="3477,764" coordsize="0,52" path="m3477,764l3477,816e" filled="false" stroked="true" strokeweight=".163027pt" strokecolor="#ff0000">
                <v:path arrowok="t"/>
              </v:shape>
            </v:group>
            <v:group style="position:absolute;left:3457;top:789;width:40;height:2" coordorigin="3457,789" coordsize="40,2">
              <v:shape style="position:absolute;left:3457;top:789;width:40;height:2" coordorigin="3457,789" coordsize="40,0" path="m3457,789l3496,789e" filled="false" stroked="true" strokeweight=".214789pt" strokecolor="#ff0000">
                <v:path arrowok="t"/>
              </v:shape>
            </v:group>
            <v:group style="position:absolute;left:3477;top:764;width:2;height:52" coordorigin="3477,764" coordsize="2,52">
              <v:shape style="position:absolute;left:3477;top:764;width:2;height:52" coordorigin="3477,764" coordsize="0,52" path="m3477,764l3477,816e" filled="false" stroked="true" strokeweight=".163027pt" strokecolor="#ff0000">
                <v:path arrowok="t"/>
              </v:shape>
            </v:group>
            <v:group style="position:absolute;left:3457;top:789;width:40;height:2" coordorigin="3457,789" coordsize="40,2">
              <v:shape style="position:absolute;left:3457;top:789;width:40;height:2" coordorigin="3457,789" coordsize="40,0" path="m3457,789l3496,789e" filled="false" stroked="true" strokeweight=".214789pt" strokecolor="#ff0000">
                <v:path arrowok="t"/>
              </v:shape>
            </v:group>
            <v:group style="position:absolute;left:3477;top:764;width:2;height:52" coordorigin="3477,764" coordsize="2,52">
              <v:shape style="position:absolute;left:3477;top:764;width:2;height:52" coordorigin="3477,764" coordsize="0,52" path="m3477,764l3477,815e" filled="false" stroked="true" strokeweight=".163027pt" strokecolor="#ff0000">
                <v:path arrowok="t"/>
              </v:shape>
            </v:group>
            <v:group style="position:absolute;left:3457;top:789;width:40;height:2" coordorigin="3457,789" coordsize="40,2">
              <v:shape style="position:absolute;left:3457;top:789;width:40;height:2" coordorigin="3457,789" coordsize="40,0" path="m3457,789l3496,789e" filled="false" stroked="true" strokeweight=".214789pt" strokecolor="#ff0000">
                <v:path arrowok="t"/>
              </v:shape>
            </v:group>
            <v:group style="position:absolute;left:3477;top:763;width:2;height:52" coordorigin="3477,763" coordsize="2,52">
              <v:shape style="position:absolute;left:3477;top:763;width:2;height:52" coordorigin="3477,763" coordsize="0,52" path="m3477,763l3477,814e" filled="false" stroked="true" strokeweight=".163027pt" strokecolor="#ff0000">
                <v:path arrowok="t"/>
              </v:shape>
            </v:group>
            <v:group style="position:absolute;left:3457;top:788;width:40;height:2" coordorigin="3457,788" coordsize="40,2">
              <v:shape style="position:absolute;left:3457;top:788;width:40;height:2" coordorigin="3457,788" coordsize="40,0" path="m3457,788l3496,788e" filled="false" stroked="true" strokeweight=".214789pt" strokecolor="#ff0000">
                <v:path arrowok="t"/>
              </v:shape>
            </v:group>
            <v:group style="position:absolute;left:3477;top:762;width:2;height:52" coordorigin="3477,762" coordsize="2,52">
              <v:shape style="position:absolute;left:3477;top:762;width:2;height:52" coordorigin="3477,762" coordsize="0,52" path="m3477,762l3477,814e" filled="false" stroked="true" strokeweight=".163027pt" strokecolor="#ff0000">
                <v:path arrowok="t"/>
              </v:shape>
            </v:group>
            <v:group style="position:absolute;left:3457;top:787;width:40;height:2" coordorigin="3457,787" coordsize="40,2">
              <v:shape style="position:absolute;left:3457;top:787;width:40;height:2" coordorigin="3457,787" coordsize="40,0" path="m3457,787l3496,787e" filled="false" stroked="true" strokeweight=".214789pt" strokecolor="#ff0000">
                <v:path arrowok="t"/>
              </v:shape>
            </v:group>
            <v:group style="position:absolute;left:3477;top:761;width:2;height:52" coordorigin="3477,761" coordsize="2,52">
              <v:shape style="position:absolute;left:3477;top:761;width:2;height:52" coordorigin="3477,761" coordsize="0,52" path="m3477,761l3477,813e" filled="false" stroked="true" strokeweight=".163027pt" strokecolor="#ff0000">
                <v:path arrowok="t"/>
              </v:shape>
            </v:group>
            <v:group style="position:absolute;left:3457;top:786;width:40;height:2" coordorigin="3457,786" coordsize="40,2">
              <v:shape style="position:absolute;left:3457;top:786;width:40;height:2" coordorigin="3457,786" coordsize="40,0" path="m3457,786l3496,786e" filled="false" stroked="true" strokeweight=".214789pt" strokecolor="#ff0000">
                <v:path arrowok="t"/>
              </v:shape>
            </v:group>
            <v:group style="position:absolute;left:3477;top:761;width:2;height:52" coordorigin="3477,761" coordsize="2,52">
              <v:shape style="position:absolute;left:3477;top:761;width:2;height:52" coordorigin="3477,761" coordsize="0,52" path="m3477,761l3477,812e" filled="false" stroked="true" strokeweight=".163027pt" strokecolor="#ff0000">
                <v:path arrowok="t"/>
              </v:shape>
            </v:group>
            <v:group style="position:absolute;left:3457;top:786;width:40;height:2" coordorigin="3457,786" coordsize="40,2">
              <v:shape style="position:absolute;left:3457;top:786;width:40;height:2" coordorigin="3457,786" coordsize="40,0" path="m3457,786l3496,786e" filled="false" stroked="true" strokeweight=".214789pt" strokecolor="#ff0000">
                <v:path arrowok="t"/>
              </v:shape>
            </v:group>
            <v:group style="position:absolute;left:3477;top:760;width:2;height:52" coordorigin="3477,760" coordsize="2,52">
              <v:shape style="position:absolute;left:3477;top:760;width:2;height:52" coordorigin="3477,760" coordsize="0,52" path="m3477,760l3477,811e" filled="false" stroked="true" strokeweight=".163027pt" strokecolor="#ff0000">
                <v:path arrowok="t"/>
              </v:shape>
            </v:group>
            <v:group style="position:absolute;left:3457;top:785;width:40;height:2" coordorigin="3457,785" coordsize="40,2">
              <v:shape style="position:absolute;left:3457;top:785;width:40;height:2" coordorigin="3457,785" coordsize="40,0" path="m3457,785l3496,785e" filled="false" stroked="true" strokeweight=".214789pt" strokecolor="#ff0000">
                <v:path arrowok="t"/>
              </v:shape>
            </v:group>
            <v:group style="position:absolute;left:3477;top:759;width:2;height:52" coordorigin="3477,759" coordsize="2,52">
              <v:shape style="position:absolute;left:3477;top:759;width:2;height:52" coordorigin="3477,759" coordsize="0,52" path="m3477,759l3477,811e" filled="false" stroked="true" strokeweight=".163027pt" strokecolor="#ff0000">
                <v:path arrowok="t"/>
              </v:shape>
            </v:group>
            <v:group style="position:absolute;left:3457;top:784;width:40;height:2" coordorigin="3457,784" coordsize="40,2">
              <v:shape style="position:absolute;left:3457;top:784;width:40;height:2" coordorigin="3457,784" coordsize="40,0" path="m3457,784l3496,784e" filled="false" stroked="true" strokeweight=".214789pt" strokecolor="#ff0000">
                <v:path arrowok="t"/>
              </v:shape>
            </v:group>
            <v:group style="position:absolute;left:3477;top:759;width:2;height:52" coordorigin="3477,759" coordsize="2,52">
              <v:shape style="position:absolute;left:3477;top:759;width:2;height:52" coordorigin="3477,759" coordsize="0,52" path="m3477,759l3477,810e" filled="false" stroked="true" strokeweight=".163027pt" strokecolor="#ff0000">
                <v:path arrowok="t"/>
              </v:shape>
            </v:group>
            <v:group style="position:absolute;left:3457;top:784;width:40;height:2" coordorigin="3457,784" coordsize="40,2">
              <v:shape style="position:absolute;left:3457;top:784;width:40;height:2" coordorigin="3457,784" coordsize="40,0" path="m3457,784l3496,784e" filled="false" stroked="true" strokeweight=".214789pt" strokecolor="#ff0000">
                <v:path arrowok="t"/>
              </v:shape>
            </v:group>
            <v:group style="position:absolute;left:3477;top:758;width:2;height:52" coordorigin="3477,758" coordsize="2,52">
              <v:shape style="position:absolute;left:3477;top:758;width:2;height:52" coordorigin="3477,758" coordsize="0,52" path="m3477,758l3477,809e" filled="false" stroked="true" strokeweight=".163027pt" strokecolor="#ff0000">
                <v:path arrowok="t"/>
              </v:shape>
            </v:group>
            <v:group style="position:absolute;left:3457;top:783;width:40;height:2" coordorigin="3457,783" coordsize="40,2">
              <v:shape style="position:absolute;left:3457;top:783;width:40;height:2" coordorigin="3457,783" coordsize="40,0" path="m3457,783l3496,783e" filled="false" stroked="true" strokeweight=".214789pt" strokecolor="#ff0000">
                <v:path arrowok="t"/>
              </v:shape>
            </v:group>
            <v:group style="position:absolute;left:3477;top:757;width:2;height:52" coordorigin="3477,757" coordsize="2,52">
              <v:shape style="position:absolute;left:3477;top:757;width:2;height:52" coordorigin="3477,757" coordsize="0,52" path="m3477,757l3477,809e" filled="false" stroked="true" strokeweight=".163027pt" strokecolor="#ff0000">
                <v:path arrowok="t"/>
              </v:shape>
            </v:group>
            <v:group style="position:absolute;left:3457;top:782;width:40;height:2" coordorigin="3457,782" coordsize="40,2">
              <v:shape style="position:absolute;left:3457;top:782;width:40;height:2" coordorigin="3457,782" coordsize="40,0" path="m3457,782l3496,782e" filled="false" stroked="true" strokeweight=".214789pt" strokecolor="#ff0000">
                <v:path arrowok="t"/>
              </v:shape>
            </v:group>
            <v:group style="position:absolute;left:3477;top:756;width:2;height:52" coordorigin="3477,756" coordsize="2,52">
              <v:shape style="position:absolute;left:3477;top:756;width:2;height:52" coordorigin="3477,756" coordsize="0,52" path="m3477,756l3477,808e" filled="false" stroked="true" strokeweight=".163027pt" strokecolor="#ff0000">
                <v:path arrowok="t"/>
              </v:shape>
            </v:group>
            <v:group style="position:absolute;left:3457;top:781;width:40;height:2" coordorigin="3457,781" coordsize="40,2">
              <v:shape style="position:absolute;left:3457;top:781;width:40;height:2" coordorigin="3457,781" coordsize="40,0" path="m3457,781l3496,781e" filled="false" stroked="true" strokeweight=".214789pt" strokecolor="#ff0000">
                <v:path arrowok="t"/>
              </v:shape>
            </v:group>
            <v:group style="position:absolute;left:3477;top:756;width:2;height:52" coordorigin="3477,756" coordsize="2,52">
              <v:shape style="position:absolute;left:3477;top:756;width:2;height:52" coordorigin="3477,756" coordsize="0,52" path="m3477,756l3477,807e" filled="false" stroked="true" strokeweight=".163027pt" strokecolor="#ff0000">
                <v:path arrowok="t"/>
              </v:shape>
            </v:group>
            <v:group style="position:absolute;left:3457;top:781;width:40;height:2" coordorigin="3457,781" coordsize="40,2">
              <v:shape style="position:absolute;left:3457;top:781;width:40;height:2" coordorigin="3457,781" coordsize="40,0" path="m3457,781l3496,781e" filled="false" stroked="true" strokeweight=".214789pt" strokecolor="#ff0000">
                <v:path arrowok="t"/>
              </v:shape>
            </v:group>
            <v:group style="position:absolute;left:3477;top:755;width:2;height:52" coordorigin="3477,755" coordsize="2,52">
              <v:shape style="position:absolute;left:3477;top:755;width:2;height:52" coordorigin="3477,755" coordsize="0,52" path="m3477,755l3477,806e" filled="false" stroked="true" strokeweight=".163027pt" strokecolor="#ff0000">
                <v:path arrowok="t"/>
              </v:shape>
            </v:group>
            <v:group style="position:absolute;left:3457;top:780;width:40;height:2" coordorigin="3457,780" coordsize="40,2">
              <v:shape style="position:absolute;left:3457;top:780;width:40;height:2" coordorigin="3457,780" coordsize="40,0" path="m3457,780l3496,780e" filled="false" stroked="true" strokeweight=".214789pt" strokecolor="#ff0000">
                <v:path arrowok="t"/>
              </v:shape>
            </v:group>
            <v:group style="position:absolute;left:3477;top:754;width:2;height:52" coordorigin="3477,754" coordsize="2,52">
              <v:shape style="position:absolute;left:3477;top:754;width:2;height:52" coordorigin="3477,754" coordsize="0,52" path="m3477,754l3477,806e" filled="false" stroked="true" strokeweight=".163027pt" strokecolor="#ff0000">
                <v:path arrowok="t"/>
              </v:shape>
            </v:group>
            <v:group style="position:absolute;left:3457;top:779;width:40;height:2" coordorigin="3457,779" coordsize="40,2">
              <v:shape style="position:absolute;left:3457;top:779;width:40;height:2" coordorigin="3457,779" coordsize="40,0" path="m3457,779l3496,779e" filled="false" stroked="true" strokeweight=".214789pt" strokecolor="#ff0000">
                <v:path arrowok="t"/>
              </v:shape>
            </v:group>
            <v:group style="position:absolute;left:3477;top:753;width:2;height:52" coordorigin="3477,753" coordsize="2,52">
              <v:shape style="position:absolute;left:3477;top:753;width:2;height:52" coordorigin="3477,753" coordsize="0,52" path="m3477,753l3477,805e" filled="false" stroked="true" strokeweight=".163027pt" strokecolor="#ff0000">
                <v:path arrowok="t"/>
              </v:shape>
            </v:group>
            <v:group style="position:absolute;left:3457;top:778;width:40;height:2" coordorigin="3457,778" coordsize="40,2">
              <v:shape style="position:absolute;left:3457;top:778;width:40;height:2" coordorigin="3457,778" coordsize="40,0" path="m3457,778l3496,778e" filled="false" stroked="true" strokeweight=".214789pt" strokecolor="#ff0000">
                <v:path arrowok="t"/>
              </v:shape>
            </v:group>
            <v:group style="position:absolute;left:3477;top:753;width:2;height:52" coordorigin="3477,753" coordsize="2,52">
              <v:shape style="position:absolute;left:3477;top:753;width:2;height:52" coordorigin="3477,753" coordsize="0,52" path="m3477,753l3477,804e" filled="false" stroked="true" strokeweight=".163027pt" strokecolor="#ff0000">
                <v:path arrowok="t"/>
              </v:shape>
            </v:group>
            <v:group style="position:absolute;left:3457;top:778;width:40;height:2" coordorigin="3457,778" coordsize="40,2">
              <v:shape style="position:absolute;left:3457;top:778;width:40;height:2" coordorigin="3457,778" coordsize="40,0" path="m3457,778l3496,778e" filled="false" stroked="true" strokeweight=".214789pt" strokecolor="#ff0000">
                <v:path arrowok="t"/>
              </v:shape>
            </v:group>
            <v:group style="position:absolute;left:3477;top:752;width:2;height:52" coordorigin="3477,752" coordsize="2,52">
              <v:shape style="position:absolute;left:3477;top:752;width:2;height:52" coordorigin="3477,752" coordsize="0,52" path="m3477,752l3477,803e" filled="false" stroked="true" strokeweight=".163027pt" strokecolor="#ff0000">
                <v:path arrowok="t"/>
              </v:shape>
            </v:group>
            <v:group style="position:absolute;left:3457;top:777;width:40;height:2" coordorigin="3457,777" coordsize="40,2">
              <v:shape style="position:absolute;left:3457;top:777;width:40;height:2" coordorigin="3457,777" coordsize="40,0" path="m3457,777l3496,777e" filled="false" stroked="true" strokeweight=".214789pt" strokecolor="#ff0000">
                <v:path arrowok="t"/>
              </v:shape>
            </v:group>
            <v:group style="position:absolute;left:3477;top:751;width:2;height:52" coordorigin="3477,751" coordsize="2,52">
              <v:shape style="position:absolute;left:3477;top:751;width:2;height:52" coordorigin="3477,751" coordsize="0,52" path="m3477,751l3477,803e" filled="false" stroked="true" strokeweight=".163027pt" strokecolor="#ff0000">
                <v:path arrowok="t"/>
              </v:shape>
            </v:group>
            <v:group style="position:absolute;left:3457;top:776;width:40;height:2" coordorigin="3457,776" coordsize="40,2">
              <v:shape style="position:absolute;left:3457;top:776;width:40;height:2" coordorigin="3457,776" coordsize="40,0" path="m3457,776l3496,776e" filled="false" stroked="true" strokeweight=".214789pt" strokecolor="#ff0000">
                <v:path arrowok="t"/>
              </v:shape>
            </v:group>
            <v:group style="position:absolute;left:3477;top:751;width:2;height:52" coordorigin="3477,751" coordsize="2,52">
              <v:shape style="position:absolute;left:3477;top:751;width:2;height:52" coordorigin="3477,751" coordsize="0,52" path="m3477,751l3477,802e" filled="false" stroked="true" strokeweight=".163027pt" strokecolor="#ff0000">
                <v:path arrowok="t"/>
              </v:shape>
            </v:group>
            <v:group style="position:absolute;left:3457;top:776;width:40;height:2" coordorigin="3457,776" coordsize="40,2">
              <v:shape style="position:absolute;left:3457;top:776;width:40;height:2" coordorigin="3457,776" coordsize="40,0" path="m3457,776l3496,776e" filled="false" stroked="true" strokeweight=".214789pt" strokecolor="#ff0000">
                <v:path arrowok="t"/>
              </v:shape>
            </v:group>
            <v:group style="position:absolute;left:3477;top:750;width:2;height:52" coordorigin="3477,750" coordsize="2,52">
              <v:shape style="position:absolute;left:3477;top:750;width:2;height:52" coordorigin="3477,750" coordsize="0,52" path="m3477,750l3477,801e" filled="false" stroked="true" strokeweight=".163027pt" strokecolor="#ff0000">
                <v:path arrowok="t"/>
              </v:shape>
            </v:group>
            <v:group style="position:absolute;left:3457;top:775;width:40;height:2" coordorigin="3457,775" coordsize="40,2">
              <v:shape style="position:absolute;left:3457;top:775;width:40;height:2" coordorigin="3457,775" coordsize="40,0" path="m3457,775l3496,775e" filled="false" stroked="true" strokeweight=".214789pt" strokecolor="#ff0000">
                <v:path arrowok="t"/>
              </v:shape>
            </v:group>
            <v:group style="position:absolute;left:3477;top:749;width:2;height:52" coordorigin="3477,749" coordsize="2,52">
              <v:shape style="position:absolute;left:3477;top:749;width:2;height:52" coordorigin="3477,749" coordsize="0,52" path="m3477,749l3477,801e" filled="false" stroked="true" strokeweight=".163027pt" strokecolor="#ff0000">
                <v:path arrowok="t"/>
              </v:shape>
            </v:group>
            <v:group style="position:absolute;left:3457;top:774;width:40;height:2" coordorigin="3457,774" coordsize="40,2">
              <v:shape style="position:absolute;left:3457;top:774;width:40;height:2" coordorigin="3457,774" coordsize="40,0" path="m3457,774l3496,774e" filled="false" stroked="true" strokeweight=".214789pt" strokecolor="#ff0000">
                <v:path arrowok="t"/>
              </v:shape>
            </v:group>
            <v:group style="position:absolute;left:3477;top:748;width:2;height:52" coordorigin="3477,748" coordsize="2,52">
              <v:shape style="position:absolute;left:3477;top:748;width:2;height:52" coordorigin="3477,748" coordsize="0,52" path="m3477,748l3477,800e" filled="false" stroked="true" strokeweight=".163027pt" strokecolor="#ff0000">
                <v:path arrowok="t"/>
              </v:shape>
            </v:group>
            <v:group style="position:absolute;left:3457;top:773;width:40;height:2" coordorigin="3457,773" coordsize="40,2">
              <v:shape style="position:absolute;left:3457;top:773;width:40;height:2" coordorigin="3457,773" coordsize="40,0" path="m3457,773l3496,773e" filled="false" stroked="true" strokeweight=".214789pt" strokecolor="#ff0000">
                <v:path arrowok="t"/>
              </v:shape>
            </v:group>
            <v:group style="position:absolute;left:3477;top:748;width:2;height:52" coordorigin="3477,748" coordsize="2,52">
              <v:shape style="position:absolute;left:3477;top:748;width:2;height:52" coordorigin="3477,748" coordsize="0,52" path="m3477,748l3477,799e" filled="false" stroked="true" strokeweight=".163027pt" strokecolor="#ff0000">
                <v:path arrowok="t"/>
              </v:shape>
            </v:group>
            <v:group style="position:absolute;left:3457;top:773;width:40;height:2" coordorigin="3457,773" coordsize="40,2">
              <v:shape style="position:absolute;left:3457;top:773;width:40;height:2" coordorigin="3457,773" coordsize="40,0" path="m3457,773l3496,773e" filled="false" stroked="true" strokeweight=".214789pt" strokecolor="#ff0000">
                <v:path arrowok="t"/>
              </v:shape>
            </v:group>
            <v:group style="position:absolute;left:3477;top:747;width:2;height:52" coordorigin="3477,747" coordsize="2,52">
              <v:shape style="position:absolute;left:3477;top:747;width:2;height:52" coordorigin="3477,747" coordsize="0,52" path="m3477,747l3477,798e" filled="false" stroked="true" strokeweight=".163027pt" strokecolor="#ff0000">
                <v:path arrowok="t"/>
              </v:shape>
            </v:group>
            <v:group style="position:absolute;left:3457;top:772;width:40;height:2" coordorigin="3457,772" coordsize="40,2">
              <v:shape style="position:absolute;left:3457;top:772;width:40;height:2" coordorigin="3457,772" coordsize="40,0" path="m3457,772l3496,772e" filled="false" stroked="true" strokeweight=".214789pt" strokecolor="#ff0000">
                <v:path arrowok="t"/>
              </v:shape>
            </v:group>
            <v:group style="position:absolute;left:3477;top:746;width:2;height:52" coordorigin="3477,746" coordsize="2,52">
              <v:shape style="position:absolute;left:3477;top:746;width:2;height:52" coordorigin="3477,746" coordsize="0,52" path="m3477,746l3477,798e" filled="false" stroked="true" strokeweight=".163027pt" strokecolor="#ff0000">
                <v:path arrowok="t"/>
              </v:shape>
            </v:group>
            <v:group style="position:absolute;left:3457;top:771;width:40;height:2" coordorigin="3457,771" coordsize="40,2">
              <v:shape style="position:absolute;left:3457;top:771;width:40;height:2" coordorigin="3457,771" coordsize="40,0" path="m3457,771l3496,771e" filled="false" stroked="true" strokeweight=".214789pt" strokecolor="#ff0000">
                <v:path arrowok="t"/>
              </v:shape>
            </v:group>
            <v:group style="position:absolute;left:3477;top:746;width:2;height:52" coordorigin="3477,746" coordsize="2,52">
              <v:shape style="position:absolute;left:3477;top:746;width:2;height:52" coordorigin="3477,746" coordsize="0,52" path="m3477,746l3477,797e" filled="false" stroked="true" strokeweight=".163027pt" strokecolor="#ff0000">
                <v:path arrowok="t"/>
              </v:shape>
            </v:group>
            <v:group style="position:absolute;left:3457;top:771;width:40;height:2" coordorigin="3457,771" coordsize="40,2">
              <v:shape style="position:absolute;left:3457;top:771;width:40;height:2" coordorigin="3457,771" coordsize="40,0" path="m3457,771l3496,771e" filled="false" stroked="true" strokeweight=".214789pt" strokecolor="#ff0000">
                <v:path arrowok="t"/>
              </v:shape>
            </v:group>
            <v:group style="position:absolute;left:3477;top:745;width:2;height:52" coordorigin="3477,745" coordsize="2,52">
              <v:shape style="position:absolute;left:3477;top:745;width:2;height:52" coordorigin="3477,745" coordsize="0,52" path="m3477,745l3477,796e" filled="false" stroked="true" strokeweight=".163027pt" strokecolor="#ff0000">
                <v:path arrowok="t"/>
              </v:shape>
            </v:group>
            <v:group style="position:absolute;left:3457;top:770;width:40;height:2" coordorigin="3457,770" coordsize="40,2">
              <v:shape style="position:absolute;left:3457;top:770;width:40;height:2" coordorigin="3457,770" coordsize="40,0" path="m3457,770l3496,770e" filled="false" stroked="true" strokeweight=".214789pt" strokecolor="#ff0000">
                <v:path arrowok="t"/>
              </v:shape>
            </v:group>
            <v:group style="position:absolute;left:3477;top:744;width:2;height:52" coordorigin="3477,744" coordsize="2,52">
              <v:shape style="position:absolute;left:3477;top:744;width:2;height:52" coordorigin="3477,744" coordsize="0,52" path="m3477,744l3477,796e" filled="false" stroked="true" strokeweight=".163027pt" strokecolor="#ff0000">
                <v:path arrowok="t"/>
              </v:shape>
            </v:group>
            <v:group style="position:absolute;left:3457;top:769;width:40;height:2" coordorigin="3457,769" coordsize="40,2">
              <v:shape style="position:absolute;left:3457;top:769;width:40;height:2" coordorigin="3457,769" coordsize="40,0" path="m3457,769l3496,769e" filled="false" stroked="true" strokeweight=".214789pt" strokecolor="#ff0000">
                <v:path arrowok="t"/>
              </v:shape>
            </v:group>
            <v:group style="position:absolute;left:3477;top:743;width:2;height:52" coordorigin="3477,743" coordsize="2,52">
              <v:shape style="position:absolute;left:3477;top:743;width:2;height:52" coordorigin="3477,743" coordsize="0,52" path="m3477,743l3477,795e" filled="false" stroked="true" strokeweight=".163027pt" strokecolor="#ff0000">
                <v:path arrowok="t"/>
              </v:shape>
            </v:group>
            <v:group style="position:absolute;left:3457;top:768;width:40;height:2" coordorigin="3457,768" coordsize="40,2">
              <v:shape style="position:absolute;left:3457;top:768;width:40;height:2" coordorigin="3457,768" coordsize="40,0" path="m3457,768l3496,768e" filled="false" stroked="true" strokeweight=".214789pt" strokecolor="#ff0000">
                <v:path arrowok="t"/>
              </v:shape>
            </v:group>
            <v:group style="position:absolute;left:3477;top:743;width:2;height:52" coordorigin="3477,743" coordsize="2,52">
              <v:shape style="position:absolute;left:3477;top:743;width:2;height:52" coordorigin="3477,743" coordsize="0,52" path="m3477,743l3477,794e" filled="false" stroked="true" strokeweight=".163027pt" strokecolor="#ff0000">
                <v:path arrowok="t"/>
              </v:shape>
            </v:group>
            <v:group style="position:absolute;left:3457;top:768;width:40;height:2" coordorigin="3457,768" coordsize="40,2">
              <v:shape style="position:absolute;left:3457;top:768;width:40;height:2" coordorigin="3457,768" coordsize="40,0" path="m3457,768l3496,768e" filled="false" stroked="true" strokeweight=".214789pt" strokecolor="#ff0000">
                <v:path arrowok="t"/>
              </v:shape>
            </v:group>
            <v:group style="position:absolute;left:3477;top:742;width:2;height:52" coordorigin="3477,742" coordsize="2,52">
              <v:shape style="position:absolute;left:3477;top:742;width:2;height:52" coordorigin="3477,742" coordsize="0,52" path="m3477,742l3477,793e" filled="false" stroked="true" strokeweight=".163027pt" strokecolor="#ff0000">
                <v:path arrowok="t"/>
              </v:shape>
            </v:group>
            <v:group style="position:absolute;left:3457;top:767;width:40;height:2" coordorigin="3457,767" coordsize="40,2">
              <v:shape style="position:absolute;left:3457;top:767;width:40;height:2" coordorigin="3457,767" coordsize="40,0" path="m3457,767l3496,767e" filled="false" stroked="true" strokeweight=".214789pt" strokecolor="#ff0000">
                <v:path arrowok="t"/>
              </v:shape>
            </v:group>
            <v:group style="position:absolute;left:3477;top:741;width:2;height:52" coordorigin="3477,741" coordsize="2,52">
              <v:shape style="position:absolute;left:3477;top:741;width:2;height:52" coordorigin="3477,741" coordsize="0,52" path="m3477,741l3477,793e" filled="false" stroked="true" strokeweight=".163027pt" strokecolor="#ff0000">
                <v:path arrowok="t"/>
              </v:shape>
            </v:group>
            <v:group style="position:absolute;left:3457;top:766;width:40;height:2" coordorigin="3457,766" coordsize="40,2">
              <v:shape style="position:absolute;left:3457;top:766;width:40;height:2" coordorigin="3457,766" coordsize="40,0" path="m3457,766l3496,766e" filled="false" stroked="true" strokeweight=".214789pt" strokecolor="#ff0000">
                <v:path arrowok="t"/>
              </v:shape>
            </v:group>
            <v:group style="position:absolute;left:3477;top:740;width:2;height:52" coordorigin="3477,740" coordsize="2,52">
              <v:shape style="position:absolute;left:3477;top:740;width:2;height:52" coordorigin="3477,740" coordsize="0,52" path="m3477,740l3477,792e" filled="false" stroked="true" strokeweight=".163027pt" strokecolor="#ff0000">
                <v:path arrowok="t"/>
              </v:shape>
            </v:group>
            <v:group style="position:absolute;left:3457;top:766;width:40;height:2" coordorigin="3457,766" coordsize="40,2">
              <v:shape style="position:absolute;left:3457;top:766;width:40;height:2" coordorigin="3457,766" coordsize="40,0" path="m3457,766l3496,766e" filled="false" stroked="true" strokeweight=".214789pt" strokecolor="#ff0000">
                <v:path arrowok="t"/>
              </v:shape>
            </v:group>
            <v:group style="position:absolute;left:3477;top:740;width:2;height:52" coordorigin="3477,740" coordsize="2,52">
              <v:shape style="position:absolute;left:3477;top:740;width:2;height:52" coordorigin="3477,740" coordsize="0,52" path="m3477,740l3477,791e" filled="false" stroked="true" strokeweight=".163027pt" strokecolor="#ff0000">
                <v:path arrowok="t"/>
              </v:shape>
            </v:group>
            <v:group style="position:absolute;left:3457;top:765;width:40;height:2" coordorigin="3457,765" coordsize="40,2">
              <v:shape style="position:absolute;left:3457;top:765;width:40;height:2" coordorigin="3457,765" coordsize="40,0" path="m3457,765l3496,765e" filled="false" stroked="true" strokeweight=".214789pt" strokecolor="#ff0000">
                <v:path arrowok="t"/>
              </v:shape>
            </v:group>
            <v:group style="position:absolute;left:3477;top:739;width:2;height:52" coordorigin="3477,739" coordsize="2,52">
              <v:shape style="position:absolute;left:3477;top:739;width:2;height:52" coordorigin="3477,739" coordsize="0,52" path="m3477,739l3477,790e" filled="false" stroked="true" strokeweight=".163027pt" strokecolor="#ff0000">
                <v:path arrowok="t"/>
              </v:shape>
            </v:group>
            <v:group style="position:absolute;left:3457;top:764;width:40;height:2" coordorigin="3457,764" coordsize="40,2">
              <v:shape style="position:absolute;left:3457;top:764;width:40;height:2" coordorigin="3457,764" coordsize="40,0" path="m3457,764l3496,764e" filled="false" stroked="true" strokeweight=".214789pt" strokecolor="#ff0000">
                <v:path arrowok="t"/>
              </v:shape>
            </v:group>
            <v:group style="position:absolute;left:3477;top:738;width:2;height:52" coordorigin="3477,738" coordsize="2,52">
              <v:shape style="position:absolute;left:3477;top:738;width:2;height:52" coordorigin="3477,738" coordsize="0,52" path="m3477,738l3477,790e" filled="false" stroked="true" strokeweight=".163027pt" strokecolor="#ff0000">
                <v:path arrowok="t"/>
              </v:shape>
            </v:group>
            <v:group style="position:absolute;left:3457;top:763;width:40;height:2" coordorigin="3457,763" coordsize="40,2">
              <v:shape style="position:absolute;left:3457;top:763;width:40;height:2" coordorigin="3457,763" coordsize="40,0" path="m3457,763l3496,763e" filled="false" stroked="true" strokeweight=".214789pt" strokecolor="#ff0000">
                <v:path arrowok="t"/>
              </v:shape>
            </v:group>
            <v:group style="position:absolute;left:3477;top:738;width:2;height:52" coordorigin="3477,738" coordsize="2,52">
              <v:shape style="position:absolute;left:3477;top:738;width:2;height:52" coordorigin="3477,738" coordsize="0,52" path="m3477,738l3477,789e" filled="false" stroked="true" strokeweight=".163027pt" strokecolor="#ff0000">
                <v:path arrowok="t"/>
              </v:shape>
            </v:group>
            <v:group style="position:absolute;left:3457;top:763;width:40;height:2" coordorigin="3457,763" coordsize="40,2">
              <v:shape style="position:absolute;left:3457;top:763;width:40;height:2" coordorigin="3457,763" coordsize="40,0" path="m3457,763l3496,763e" filled="false" stroked="true" strokeweight=".214789pt" strokecolor="#ff0000">
                <v:path arrowok="t"/>
              </v:shape>
            </v:group>
            <v:group style="position:absolute;left:3477;top:737;width:2;height:52" coordorigin="3477,737" coordsize="2,52">
              <v:shape style="position:absolute;left:3477;top:737;width:2;height:52" coordorigin="3477,737" coordsize="0,52" path="m3477,737l3477,788e" filled="false" stroked="true" strokeweight=".163027pt" strokecolor="#ff0000">
                <v:path arrowok="t"/>
              </v:shape>
            </v:group>
            <v:group style="position:absolute;left:3457;top:762;width:40;height:2" coordorigin="3457,762" coordsize="40,2">
              <v:shape style="position:absolute;left:3457;top:762;width:40;height:2" coordorigin="3457,762" coordsize="40,0" path="m3457,762l3496,762e" filled="false" stroked="true" strokeweight=".214789pt" strokecolor="#ff0000">
                <v:path arrowok="t"/>
              </v:shape>
            </v:group>
            <v:group style="position:absolute;left:3477;top:736;width:2;height:52" coordorigin="3477,736" coordsize="2,52">
              <v:shape style="position:absolute;left:3477;top:736;width:2;height:52" coordorigin="3477,736" coordsize="0,52" path="m3477,736l3477,788e" filled="false" stroked="true" strokeweight=".163027pt" strokecolor="#ff0000">
                <v:path arrowok="t"/>
              </v:shape>
            </v:group>
            <v:group style="position:absolute;left:3457;top:761;width:40;height:2" coordorigin="3457,761" coordsize="40,2">
              <v:shape style="position:absolute;left:3457;top:761;width:40;height:2" coordorigin="3457,761" coordsize="40,0" path="m3457,761l3496,761e" filled="false" stroked="true" strokeweight=".214789pt" strokecolor="#ff0000">
                <v:path arrowok="t"/>
              </v:shape>
            </v:group>
            <v:group style="position:absolute;left:3477;top:735;width:2;height:52" coordorigin="3477,735" coordsize="2,52">
              <v:shape style="position:absolute;left:3477;top:735;width:2;height:52" coordorigin="3477,735" coordsize="0,52" path="m3477,735l3477,787e" filled="false" stroked="true" strokeweight=".163027pt" strokecolor="#ff0000">
                <v:path arrowok="t"/>
              </v:shape>
            </v:group>
            <v:group style="position:absolute;left:3457;top:760;width:40;height:2" coordorigin="3457,760" coordsize="40,2">
              <v:shape style="position:absolute;left:3457;top:760;width:40;height:2" coordorigin="3457,760" coordsize="40,0" path="m3457,760l3496,760e" filled="false" stroked="true" strokeweight=".214789pt" strokecolor="#ff0000">
                <v:path arrowok="t"/>
              </v:shape>
            </v:group>
            <v:group style="position:absolute;left:3477;top:735;width:2;height:52" coordorigin="3477,735" coordsize="2,52">
              <v:shape style="position:absolute;left:3477;top:735;width:2;height:52" coordorigin="3477,735" coordsize="0,52" path="m3477,735l3477,786e" filled="false" stroked="true" strokeweight=".163027pt" strokecolor="#ff0000">
                <v:path arrowok="t"/>
              </v:shape>
            </v:group>
            <v:group style="position:absolute;left:3457;top:760;width:40;height:2" coordorigin="3457,760" coordsize="40,2">
              <v:shape style="position:absolute;left:3457;top:760;width:40;height:2" coordorigin="3457,760" coordsize="40,0" path="m3457,760l3496,760e" filled="false" stroked="true" strokeweight=".214789pt" strokecolor="#ff0000">
                <v:path arrowok="t"/>
              </v:shape>
            </v:group>
            <v:group style="position:absolute;left:3477;top:734;width:2;height:52" coordorigin="3477,734" coordsize="2,52">
              <v:shape style="position:absolute;left:3477;top:734;width:2;height:52" coordorigin="3477,734" coordsize="0,52" path="m3477,734l3477,785e" filled="false" stroked="true" strokeweight=".163027pt" strokecolor="#ff0000">
                <v:path arrowok="t"/>
              </v:shape>
            </v:group>
            <v:group style="position:absolute;left:3457;top:759;width:40;height:2" coordorigin="3457,759" coordsize="40,2">
              <v:shape style="position:absolute;left:3457;top:759;width:40;height:2" coordorigin="3457,759" coordsize="40,0" path="m3457,759l3496,759e" filled="false" stroked="true" strokeweight=".214789pt" strokecolor="#ff0000">
                <v:path arrowok="t"/>
              </v:shape>
            </v:group>
            <v:group style="position:absolute;left:3477;top:733;width:2;height:52" coordorigin="3477,733" coordsize="2,52">
              <v:shape style="position:absolute;left:3477;top:733;width:2;height:52" coordorigin="3477,733" coordsize="0,52" path="m3477,733l3477,785e" filled="false" stroked="true" strokeweight=".163027pt" strokecolor="#ff0000">
                <v:path arrowok="t"/>
              </v:shape>
            </v:group>
            <v:group style="position:absolute;left:3457;top:758;width:40;height:2" coordorigin="3457,758" coordsize="40,2">
              <v:shape style="position:absolute;left:3457;top:758;width:40;height:2" coordorigin="3457,758" coordsize="40,0" path="m3457,758l3496,758e" filled="false" stroked="true" strokeweight=".214789pt" strokecolor="#ff0000">
                <v:path arrowok="t"/>
              </v:shape>
            </v:group>
            <v:group style="position:absolute;left:3477;top:733;width:2;height:52" coordorigin="3477,733" coordsize="2,52">
              <v:shape style="position:absolute;left:3477;top:733;width:2;height:52" coordorigin="3477,733" coordsize="0,52" path="m3477,733l3477,784e" filled="false" stroked="true" strokeweight=".163027pt" strokecolor="#ff0000">
                <v:path arrowok="t"/>
              </v:shape>
            </v:group>
            <v:group style="position:absolute;left:3457;top:758;width:40;height:2" coordorigin="3457,758" coordsize="40,2">
              <v:shape style="position:absolute;left:3457;top:758;width:40;height:2" coordorigin="3457,758" coordsize="40,0" path="m3457,758l3496,758e" filled="false" stroked="true" strokeweight=".214789pt" strokecolor="#ff0000">
                <v:path arrowok="t"/>
              </v:shape>
            </v:group>
            <v:group style="position:absolute;left:3477;top:732;width:2;height:52" coordorigin="3477,732" coordsize="2,52">
              <v:shape style="position:absolute;left:3477;top:732;width:2;height:52" coordorigin="3477,732" coordsize="0,52" path="m3477,732l3477,783e" filled="false" stroked="true" strokeweight=".163027pt" strokecolor="#ff0000">
                <v:path arrowok="t"/>
              </v:shape>
            </v:group>
            <v:group style="position:absolute;left:3457;top:757;width:40;height:2" coordorigin="3457,757" coordsize="40,2">
              <v:shape style="position:absolute;left:3457;top:757;width:40;height:2" coordorigin="3457,757" coordsize="40,0" path="m3457,757l3496,757e" filled="false" stroked="true" strokeweight=".214789pt" strokecolor="#ff0000">
                <v:path arrowok="t"/>
              </v:shape>
            </v:group>
            <v:group style="position:absolute;left:3477;top:731;width:2;height:52" coordorigin="3477,731" coordsize="2,52">
              <v:shape style="position:absolute;left:3477;top:731;width:2;height:52" coordorigin="3477,731" coordsize="0,52" path="m3477,731l3477,783e" filled="false" stroked="true" strokeweight=".163027pt" strokecolor="#ff0000">
                <v:path arrowok="t"/>
              </v:shape>
            </v:group>
            <v:group style="position:absolute;left:3457;top:756;width:40;height:2" coordorigin="3457,756" coordsize="40,2">
              <v:shape style="position:absolute;left:3457;top:756;width:40;height:2" coordorigin="3457,756" coordsize="40,0" path="m3457,756l3496,756e" filled="false" stroked="true" strokeweight=".214789pt" strokecolor="#ff0000">
                <v:path arrowok="t"/>
              </v:shape>
            </v:group>
            <v:group style="position:absolute;left:3477;top:730;width:2;height:52" coordorigin="3477,730" coordsize="2,52">
              <v:shape style="position:absolute;left:3477;top:730;width:2;height:52" coordorigin="3477,730" coordsize="0,52" path="m3477,730l3477,782e" filled="false" stroked="true" strokeweight=".163027pt" strokecolor="#ff0000">
                <v:path arrowok="t"/>
              </v:shape>
            </v:group>
            <v:group style="position:absolute;left:3457;top:755;width:40;height:2" coordorigin="3457,755" coordsize="40,2">
              <v:shape style="position:absolute;left:3457;top:755;width:40;height:2" coordorigin="3457,755" coordsize="40,0" path="m3457,755l3496,755e" filled="false" stroked="true" strokeweight=".214789pt" strokecolor="#ff0000">
                <v:path arrowok="t"/>
              </v:shape>
            </v:group>
            <v:group style="position:absolute;left:3477;top:730;width:2;height:52" coordorigin="3477,730" coordsize="2,52">
              <v:shape style="position:absolute;left:3477;top:730;width:2;height:52" coordorigin="3477,730" coordsize="0,52" path="m3477,730l3477,781e" filled="false" stroked="true" strokeweight=".163027pt" strokecolor="#ff0000">
                <v:path arrowok="t"/>
              </v:shape>
            </v:group>
            <v:group style="position:absolute;left:3457;top:755;width:40;height:2" coordorigin="3457,755" coordsize="40,2">
              <v:shape style="position:absolute;left:3457;top:755;width:40;height:2" coordorigin="3457,755" coordsize="40,0" path="m3457,755l3496,755e" filled="false" stroked="true" strokeweight=".214789pt" strokecolor="#ff0000">
                <v:path arrowok="t"/>
              </v:shape>
            </v:group>
            <v:group style="position:absolute;left:3477;top:729;width:2;height:52" coordorigin="3477,729" coordsize="2,52">
              <v:shape style="position:absolute;left:3477;top:729;width:2;height:52" coordorigin="3477,729" coordsize="0,52" path="m3477,729l3477,780e" filled="false" stroked="true" strokeweight=".163027pt" strokecolor="#ff0000">
                <v:path arrowok="t"/>
              </v:shape>
            </v:group>
            <v:group style="position:absolute;left:3457;top:754;width:40;height:2" coordorigin="3457,754" coordsize="40,2">
              <v:shape style="position:absolute;left:3457;top:754;width:40;height:2" coordorigin="3457,754" coordsize="40,0" path="m3457,754l3496,754e" filled="false" stroked="true" strokeweight=".214789pt" strokecolor="#ff0000">
                <v:path arrowok="t"/>
              </v:shape>
            </v:group>
            <v:group style="position:absolute;left:3477;top:728;width:2;height:52" coordorigin="3477,728" coordsize="2,52">
              <v:shape style="position:absolute;left:3477;top:728;width:2;height:52" coordorigin="3477,728" coordsize="0,52" path="m3477,728l3477,780e" filled="false" stroked="true" strokeweight=".163027pt" strokecolor="#ff0000">
                <v:path arrowok="t"/>
              </v:shape>
            </v:group>
            <v:group style="position:absolute;left:3457;top:753;width:40;height:2" coordorigin="3457,753" coordsize="40,2">
              <v:shape style="position:absolute;left:3457;top:753;width:40;height:2" coordorigin="3457,753" coordsize="40,0" path="m3457,753l3496,753e" filled="false" stroked="true" strokeweight=".214789pt" strokecolor="#ff0000">
                <v:path arrowok="t"/>
              </v:shape>
            </v:group>
            <v:group style="position:absolute;left:3477;top:727;width:2;height:52" coordorigin="3477,727" coordsize="2,52">
              <v:shape style="position:absolute;left:3477;top:727;width:2;height:52" coordorigin="3477,727" coordsize="0,52" path="m3477,727l3477,779e" filled="false" stroked="true" strokeweight=".163027pt" strokecolor="#ff0000">
                <v:path arrowok="t"/>
              </v:shape>
            </v:group>
            <v:group style="position:absolute;left:3457;top:753;width:40;height:2" coordorigin="3457,753" coordsize="40,2">
              <v:shape style="position:absolute;left:3457;top:753;width:40;height:2" coordorigin="3457,753" coordsize="40,0" path="m3457,753l3496,753e" filled="false" stroked="true" strokeweight=".214789pt" strokecolor="#ff0000">
                <v:path arrowok="t"/>
              </v:shape>
            </v:group>
            <v:group style="position:absolute;left:3477;top:727;width:2;height:52" coordorigin="3477,727" coordsize="2,52">
              <v:shape style="position:absolute;left:3477;top:727;width:2;height:52" coordorigin="3477,727" coordsize="0,52" path="m3477,727l3477,778e" filled="false" stroked="true" strokeweight=".163027pt" strokecolor="#ff0000">
                <v:path arrowok="t"/>
              </v:shape>
            </v:group>
            <v:group style="position:absolute;left:3457;top:752;width:40;height:2" coordorigin="3457,752" coordsize="40,2">
              <v:shape style="position:absolute;left:3457;top:752;width:40;height:2" coordorigin="3457,752" coordsize="40,0" path="m3457,752l3496,752e" filled="false" stroked="true" strokeweight=".214789pt" strokecolor="#ff0000">
                <v:path arrowok="t"/>
              </v:shape>
            </v:group>
            <v:group style="position:absolute;left:3477;top:726;width:2;height:52" coordorigin="3477,726" coordsize="2,52">
              <v:shape style="position:absolute;left:3477;top:726;width:2;height:52" coordorigin="3477,726" coordsize="0,52" path="m3477,726l3477,778e" filled="false" stroked="true" strokeweight=".163027pt" strokecolor="#ff0000">
                <v:path arrowok="t"/>
              </v:shape>
            </v:group>
            <v:group style="position:absolute;left:3457;top:751;width:40;height:2" coordorigin="3457,751" coordsize="40,2">
              <v:shape style="position:absolute;left:3457;top:751;width:40;height:2" coordorigin="3457,751" coordsize="40,0" path="m3457,751l3496,751e" filled="false" stroked="true" strokeweight=".214789pt" strokecolor="#ff0000">
                <v:path arrowok="t"/>
              </v:shape>
            </v:group>
            <v:group style="position:absolute;left:3477;top:725;width:2;height:52" coordorigin="3477,725" coordsize="2,52">
              <v:shape style="position:absolute;left:3477;top:725;width:2;height:52" coordorigin="3477,725" coordsize="0,52" path="m3477,725l3477,777e" filled="false" stroked="true" strokeweight=".163027pt" strokecolor="#ff0000">
                <v:path arrowok="t"/>
              </v:shape>
            </v:group>
            <v:group style="position:absolute;left:3457;top:750;width:40;height:2" coordorigin="3457,750" coordsize="40,2">
              <v:shape style="position:absolute;left:3457;top:750;width:40;height:2" coordorigin="3457,750" coordsize="40,0" path="m3457,750l3496,750e" filled="false" stroked="true" strokeweight=".214789pt" strokecolor="#ff0000">
                <v:path arrowok="t"/>
              </v:shape>
            </v:group>
            <v:group style="position:absolute;left:3477;top:725;width:2;height:52" coordorigin="3477,725" coordsize="2,52">
              <v:shape style="position:absolute;left:3477;top:725;width:2;height:52" coordorigin="3477,725" coordsize="0,52" path="m3477,725l3477,776e" filled="false" stroked="true" strokeweight=".163027pt" strokecolor="#ff0000">
                <v:path arrowok="t"/>
              </v:shape>
            </v:group>
            <v:group style="position:absolute;left:3457;top:750;width:40;height:2" coordorigin="3457,750" coordsize="40,2">
              <v:shape style="position:absolute;left:3457;top:750;width:40;height:2" coordorigin="3457,750" coordsize="40,0" path="m3457,750l3496,750e" filled="false" stroked="true" strokeweight=".214789pt" strokecolor="#ff0000">
                <v:path arrowok="t"/>
              </v:shape>
            </v:group>
            <v:group style="position:absolute;left:3477;top:724;width:2;height:52" coordorigin="3477,724" coordsize="2,52">
              <v:shape style="position:absolute;left:3477;top:724;width:2;height:52" coordorigin="3477,724" coordsize="0,52" path="m3477,724l3477,775e" filled="false" stroked="true" strokeweight=".163027pt" strokecolor="#ff0000">
                <v:path arrowok="t"/>
              </v:shape>
            </v:group>
            <v:group style="position:absolute;left:3457;top:749;width:40;height:2" coordorigin="3457,749" coordsize="40,2">
              <v:shape style="position:absolute;left:3457;top:749;width:40;height:2" coordorigin="3457,749" coordsize="40,0" path="m3457,749l3496,749e" filled="false" stroked="true" strokeweight=".214789pt" strokecolor="#ff0000">
                <v:path arrowok="t"/>
              </v:shape>
            </v:group>
            <v:group style="position:absolute;left:3477;top:723;width:2;height:52" coordorigin="3477,723" coordsize="2,52">
              <v:shape style="position:absolute;left:3477;top:723;width:2;height:52" coordorigin="3477,723" coordsize="0,52" path="m3477,723l3477,775e" filled="false" stroked="true" strokeweight=".163027pt" strokecolor="#ff0000">
                <v:path arrowok="t"/>
              </v:shape>
            </v:group>
            <v:group style="position:absolute;left:3457;top:748;width:40;height:2" coordorigin="3457,748" coordsize="40,2">
              <v:shape style="position:absolute;left:3457;top:748;width:40;height:2" coordorigin="3457,748" coordsize="40,0" path="m3457,748l3496,748e" filled="false" stroked="true" strokeweight=".214789pt" strokecolor="#ff0000">
                <v:path arrowok="t"/>
              </v:shape>
            </v:group>
            <v:group style="position:absolute;left:3477;top:722;width:2;height:52" coordorigin="3477,722" coordsize="2,52">
              <v:shape style="position:absolute;left:3477;top:722;width:2;height:52" coordorigin="3477,722" coordsize="0,52" path="m3477,722l3477,774e" filled="false" stroked="true" strokeweight=".163027pt" strokecolor="#ff0000">
                <v:path arrowok="t"/>
              </v:shape>
            </v:group>
            <v:group style="position:absolute;left:3457;top:747;width:40;height:2" coordorigin="3457,747" coordsize="40,2">
              <v:shape style="position:absolute;left:3457;top:747;width:40;height:2" coordorigin="3457,747" coordsize="40,0" path="m3457,747l3496,747e" filled="false" stroked="true" strokeweight=".214789pt" strokecolor="#ff0000">
                <v:path arrowok="t"/>
              </v:shape>
            </v:group>
            <v:group style="position:absolute;left:3477;top:722;width:2;height:52" coordorigin="3477,722" coordsize="2,52">
              <v:shape style="position:absolute;left:3477;top:722;width:2;height:52" coordorigin="3477,722" coordsize="0,52" path="m3477,722l3477,773e" filled="false" stroked="true" strokeweight=".163027pt" strokecolor="#ff0000">
                <v:path arrowok="t"/>
              </v:shape>
            </v:group>
            <v:group style="position:absolute;left:3457;top:747;width:40;height:2" coordorigin="3457,747" coordsize="40,2">
              <v:shape style="position:absolute;left:3457;top:747;width:40;height:2" coordorigin="3457,747" coordsize="40,0" path="m3457,747l3496,747e" filled="false" stroked="true" strokeweight=".214789pt" strokecolor="#ff0000">
                <v:path arrowok="t"/>
              </v:shape>
            </v:group>
            <v:group style="position:absolute;left:3477;top:721;width:2;height:52" coordorigin="3477,721" coordsize="2,52">
              <v:shape style="position:absolute;left:3477;top:721;width:2;height:52" coordorigin="3477,721" coordsize="0,52" path="m3477,721l3477,772e" filled="false" stroked="true" strokeweight=".163027pt" strokecolor="#ff0000">
                <v:path arrowok="t"/>
              </v:shape>
            </v:group>
            <v:group style="position:absolute;left:3457;top:746;width:40;height:2" coordorigin="3457,746" coordsize="40,2">
              <v:shape style="position:absolute;left:3457;top:746;width:40;height:2" coordorigin="3457,746" coordsize="40,0" path="m3457,746l3496,746e" filled="false" stroked="true" strokeweight=".214789pt" strokecolor="#ff0000">
                <v:path arrowok="t"/>
              </v:shape>
            </v:group>
            <v:group style="position:absolute;left:3477;top:720;width:2;height:52" coordorigin="3477,720" coordsize="2,52">
              <v:shape style="position:absolute;left:3477;top:720;width:2;height:52" coordorigin="3477,720" coordsize="0,52" path="m3477,720l3477,772e" filled="false" stroked="true" strokeweight=".163027pt" strokecolor="#ff0000">
                <v:path arrowok="t"/>
              </v:shape>
            </v:group>
            <v:group style="position:absolute;left:3457;top:745;width:40;height:2" coordorigin="3457,745" coordsize="40,2">
              <v:shape style="position:absolute;left:3457;top:745;width:40;height:2" coordorigin="3457,745" coordsize="40,0" path="m3457,745l3496,745e" filled="false" stroked="true" strokeweight=".214789pt" strokecolor="#ff0000">
                <v:path arrowok="t"/>
              </v:shape>
            </v:group>
            <v:group style="position:absolute;left:3477;top:720;width:2;height:52" coordorigin="3477,720" coordsize="2,52">
              <v:shape style="position:absolute;left:3477;top:720;width:2;height:52" coordorigin="3477,720" coordsize="0,52" path="m3477,720l3477,771e" filled="false" stroked="true" strokeweight=".163027pt" strokecolor="#ff0000">
                <v:path arrowok="t"/>
              </v:shape>
            </v:group>
            <v:group style="position:absolute;left:3457;top:745;width:40;height:2" coordorigin="3457,745" coordsize="40,2">
              <v:shape style="position:absolute;left:3457;top:745;width:40;height:2" coordorigin="3457,745" coordsize="40,0" path="m3457,745l3496,745e" filled="false" stroked="true" strokeweight=".214789pt" strokecolor="#ff0000">
                <v:path arrowok="t"/>
              </v:shape>
            </v:group>
            <v:group style="position:absolute;left:3477;top:719;width:2;height:52" coordorigin="3477,719" coordsize="2,52">
              <v:shape style="position:absolute;left:3477;top:719;width:2;height:52" coordorigin="3477,719" coordsize="0,52" path="m3477,719l3477,770e" filled="false" stroked="true" strokeweight=".163027pt" strokecolor="#ff0000">
                <v:path arrowok="t"/>
              </v:shape>
            </v:group>
            <v:group style="position:absolute;left:3457;top:744;width:40;height:2" coordorigin="3457,744" coordsize="40,2">
              <v:shape style="position:absolute;left:3457;top:744;width:40;height:2" coordorigin="3457,744" coordsize="40,0" path="m3457,744l3496,744e" filled="false" stroked="true" strokeweight=".214789pt" strokecolor="#ff0000">
                <v:path arrowok="t"/>
              </v:shape>
            </v:group>
            <v:group style="position:absolute;left:3477;top:718;width:2;height:52" coordorigin="3477,718" coordsize="2,52">
              <v:shape style="position:absolute;left:3477;top:718;width:2;height:52" coordorigin="3477,718" coordsize="0,52" path="m3477,718l3477,770e" filled="false" stroked="true" strokeweight=".163027pt" strokecolor="#ff0000">
                <v:path arrowok="t"/>
              </v:shape>
            </v:group>
            <v:group style="position:absolute;left:3457;top:743;width:40;height:2" coordorigin="3457,743" coordsize="40,2">
              <v:shape style="position:absolute;left:3457;top:743;width:40;height:2" coordorigin="3457,743" coordsize="40,0" path="m3457,743l3496,743e" filled="false" stroked="true" strokeweight=".214789pt" strokecolor="#ff0000">
                <v:path arrowok="t"/>
              </v:shape>
            </v:group>
            <v:group style="position:absolute;left:3477;top:717;width:2;height:52" coordorigin="3477,717" coordsize="2,52">
              <v:shape style="position:absolute;left:3477;top:717;width:2;height:52" coordorigin="3477,717" coordsize="0,52" path="m3477,717l3477,769e" filled="false" stroked="true" strokeweight=".163027pt" strokecolor="#ff0000">
                <v:path arrowok="t"/>
              </v:shape>
            </v:group>
            <v:group style="position:absolute;left:3457;top:742;width:40;height:2" coordorigin="3457,742" coordsize="40,2">
              <v:shape style="position:absolute;left:3457;top:742;width:40;height:2" coordorigin="3457,742" coordsize="40,0" path="m3457,742l3496,742e" filled="false" stroked="true" strokeweight=".214789pt" strokecolor="#ff0000">
                <v:path arrowok="t"/>
              </v:shape>
            </v:group>
            <v:group style="position:absolute;left:3477;top:717;width:2;height:52" coordorigin="3477,717" coordsize="2,52">
              <v:shape style="position:absolute;left:3477;top:717;width:2;height:52" coordorigin="3477,717" coordsize="0,52" path="m3477,717l3477,768e" filled="false" stroked="true" strokeweight=".163027pt" strokecolor="#ff0000">
                <v:path arrowok="t"/>
              </v:shape>
            </v:group>
            <v:group style="position:absolute;left:3457;top:742;width:40;height:2" coordorigin="3457,742" coordsize="40,2">
              <v:shape style="position:absolute;left:3457;top:742;width:40;height:2" coordorigin="3457,742" coordsize="40,0" path="m3457,742l3496,742e" filled="false" stroked="true" strokeweight=".214789pt" strokecolor="#ff0000">
                <v:path arrowok="t"/>
              </v:shape>
            </v:group>
            <v:group style="position:absolute;left:3477;top:716;width:2;height:52" coordorigin="3477,716" coordsize="2,52">
              <v:shape style="position:absolute;left:3477;top:716;width:2;height:52" coordorigin="3477,716" coordsize="0,52" path="m3477,716l3477,767e" filled="false" stroked="true" strokeweight=".163027pt" strokecolor="#ff0000">
                <v:path arrowok="t"/>
              </v:shape>
            </v:group>
            <v:group style="position:absolute;left:3457;top:741;width:40;height:2" coordorigin="3457,741" coordsize="40,2">
              <v:shape style="position:absolute;left:3457;top:741;width:40;height:2" coordorigin="3457,741" coordsize="40,0" path="m3457,741l3496,741e" filled="false" stroked="true" strokeweight=".214789pt" strokecolor="#ff0000">
                <v:path arrowok="t"/>
              </v:shape>
            </v:group>
            <v:group style="position:absolute;left:3477;top:715;width:2;height:52" coordorigin="3477,715" coordsize="2,52">
              <v:shape style="position:absolute;left:3477;top:715;width:2;height:52" coordorigin="3477,715" coordsize="0,52" path="m3477,715l3477,767e" filled="false" stroked="true" strokeweight=".163027pt" strokecolor="#ff0000">
                <v:path arrowok="t"/>
              </v:shape>
            </v:group>
            <v:group style="position:absolute;left:3457;top:740;width:40;height:2" coordorigin="3457,740" coordsize="40,2">
              <v:shape style="position:absolute;left:3457;top:740;width:40;height:2" coordorigin="3457,740" coordsize="40,0" path="m3457,740l3496,740e" filled="false" stroked="true" strokeweight=".214789pt" strokecolor="#ff0000">
                <v:path arrowok="t"/>
              </v:shape>
            </v:group>
            <v:group style="position:absolute;left:3477;top:714;width:2;height:52" coordorigin="3477,714" coordsize="2,52">
              <v:shape style="position:absolute;left:3477;top:714;width:2;height:52" coordorigin="3477,714" coordsize="0,52" path="m3477,714l3477,766e" filled="false" stroked="true" strokeweight=".163027pt" strokecolor="#ff0000">
                <v:path arrowok="t"/>
              </v:shape>
            </v:group>
            <v:group style="position:absolute;left:3457;top:740;width:40;height:2" coordorigin="3457,740" coordsize="40,2">
              <v:shape style="position:absolute;left:3457;top:740;width:40;height:2" coordorigin="3457,740" coordsize="40,0" path="m3457,740l3496,740e" filled="false" stroked="true" strokeweight=".214789pt" strokecolor="#ff0000">
                <v:path arrowok="t"/>
              </v:shape>
            </v:group>
            <v:group style="position:absolute;left:3477;top:714;width:2;height:52" coordorigin="3477,714" coordsize="2,52">
              <v:shape style="position:absolute;left:3477;top:714;width:2;height:52" coordorigin="3477,714" coordsize="0,52" path="m3477,714l3477,765e" filled="false" stroked="true" strokeweight=".163027pt" strokecolor="#ff0000">
                <v:path arrowok="t"/>
              </v:shape>
            </v:group>
            <v:group style="position:absolute;left:3457;top:739;width:40;height:2" coordorigin="3457,739" coordsize="40,2">
              <v:shape style="position:absolute;left:3457;top:739;width:40;height:2" coordorigin="3457,739" coordsize="40,0" path="m3457,739l3496,739e" filled="false" stroked="true" strokeweight=".214789pt" strokecolor="#ff0000">
                <v:path arrowok="t"/>
              </v:shape>
            </v:group>
            <v:group style="position:absolute;left:3477;top:713;width:2;height:52" coordorigin="3477,713" coordsize="2,52">
              <v:shape style="position:absolute;left:3477;top:713;width:2;height:52" coordorigin="3477,713" coordsize="0,52" path="m3477,713l3477,765e" filled="false" stroked="true" strokeweight=".163027pt" strokecolor="#ff0000">
                <v:path arrowok="t"/>
              </v:shape>
            </v:group>
            <v:group style="position:absolute;left:3457;top:738;width:40;height:2" coordorigin="3457,738" coordsize="40,2">
              <v:shape style="position:absolute;left:3457;top:738;width:40;height:2" coordorigin="3457,738" coordsize="40,0" path="m3457,738l3496,738e" filled="false" stroked="true" strokeweight=".214789pt" strokecolor="#ff0000">
                <v:path arrowok="t"/>
              </v:shape>
            </v:group>
            <v:group style="position:absolute;left:3477;top:712;width:2;height:52" coordorigin="3477,712" coordsize="2,52">
              <v:shape style="position:absolute;left:3477;top:712;width:2;height:52" coordorigin="3477,712" coordsize="0,52" path="m3477,712l3477,764e" filled="false" stroked="true" strokeweight=".163027pt" strokecolor="#ff0000">
                <v:path arrowok="t"/>
              </v:shape>
            </v:group>
            <v:group style="position:absolute;left:3457;top:737;width:40;height:2" coordorigin="3457,737" coordsize="40,2">
              <v:shape style="position:absolute;left:3457;top:737;width:40;height:2" coordorigin="3457,737" coordsize="40,0" path="m3457,737l3496,737e" filled="false" stroked="true" strokeweight=".214789pt" strokecolor="#ff0000">
                <v:path arrowok="t"/>
              </v:shape>
            </v:group>
            <v:group style="position:absolute;left:3477;top:712;width:2;height:52" coordorigin="3477,712" coordsize="2,52">
              <v:shape style="position:absolute;left:3477;top:712;width:2;height:52" coordorigin="3477,712" coordsize="0,52" path="m3477,712l3477,763e" filled="false" stroked="true" strokeweight=".163027pt" strokecolor="#ff0000">
                <v:path arrowok="t"/>
              </v:shape>
            </v:group>
            <v:group style="position:absolute;left:3457;top:737;width:40;height:2" coordorigin="3457,737" coordsize="40,2">
              <v:shape style="position:absolute;left:3457;top:737;width:40;height:2" coordorigin="3457,737" coordsize="40,0" path="m3457,737l3496,737e" filled="false" stroked="true" strokeweight=".214789pt" strokecolor="#ff0000">
                <v:path arrowok="t"/>
              </v:shape>
            </v:group>
            <v:group style="position:absolute;left:3477;top:711;width:2;height:52" coordorigin="3477,711" coordsize="2,52">
              <v:shape style="position:absolute;left:3477;top:711;width:2;height:52" coordorigin="3477,711" coordsize="0,52" path="m3477,711l3477,762e" filled="false" stroked="true" strokeweight=".163027pt" strokecolor="#ff0000">
                <v:path arrowok="t"/>
              </v:shape>
            </v:group>
            <v:group style="position:absolute;left:3457;top:736;width:40;height:2" coordorigin="3457,736" coordsize="40,2">
              <v:shape style="position:absolute;left:3457;top:736;width:40;height:2" coordorigin="3457,736" coordsize="40,0" path="m3457,736l3496,736e" filled="false" stroked="true" strokeweight=".214789pt" strokecolor="#ff0000">
                <v:path arrowok="t"/>
              </v:shape>
            </v:group>
            <v:group style="position:absolute;left:3477;top:710;width:2;height:52" coordorigin="3477,710" coordsize="2,52">
              <v:shape style="position:absolute;left:3477;top:710;width:2;height:52" coordorigin="3477,710" coordsize="0,52" path="m3477,710l3477,762e" filled="false" stroked="true" strokeweight=".163027pt" strokecolor="#ff0000">
                <v:path arrowok="t"/>
              </v:shape>
            </v:group>
            <v:group style="position:absolute;left:3457;top:735;width:40;height:2" coordorigin="3457,735" coordsize="40,2">
              <v:shape style="position:absolute;left:3457;top:735;width:40;height:2" coordorigin="3457,735" coordsize="40,0" path="m3457,735l3496,735e" filled="false" stroked="true" strokeweight=".214789pt" strokecolor="#ff0000">
                <v:path arrowok="t"/>
              </v:shape>
            </v:group>
            <v:group style="position:absolute;left:3477;top:709;width:2;height:52" coordorigin="3477,709" coordsize="2,52">
              <v:shape style="position:absolute;left:3477;top:709;width:2;height:52" coordorigin="3477,709" coordsize="0,52" path="m3477,709l3477,761e" filled="false" stroked="true" strokeweight=".163027pt" strokecolor="#ff0000">
                <v:path arrowok="t"/>
              </v:shape>
            </v:group>
            <v:group style="position:absolute;left:3457;top:734;width:40;height:2" coordorigin="3457,734" coordsize="40,2">
              <v:shape style="position:absolute;left:3457;top:734;width:40;height:2" coordorigin="3457,734" coordsize="40,0" path="m3457,734l3496,734e" filled="false" stroked="true" strokeweight=".214789pt" strokecolor="#ff0000">
                <v:path arrowok="t"/>
              </v:shape>
            </v:group>
            <v:group style="position:absolute;left:3477;top:709;width:2;height:52" coordorigin="3477,709" coordsize="2,52">
              <v:shape style="position:absolute;left:3477;top:709;width:2;height:52" coordorigin="3477,709" coordsize="0,52" path="m3477,709l3477,760e" filled="false" stroked="true" strokeweight=".163027pt" strokecolor="#ff0000">
                <v:path arrowok="t"/>
              </v:shape>
            </v:group>
            <v:group style="position:absolute;left:3457;top:734;width:40;height:2" coordorigin="3457,734" coordsize="40,2">
              <v:shape style="position:absolute;left:3457;top:734;width:40;height:2" coordorigin="3457,734" coordsize="40,0" path="m3457,734l3496,734e" filled="false" stroked="true" strokeweight=".214789pt" strokecolor="#ff0000">
                <v:path arrowok="t"/>
              </v:shape>
            </v:group>
            <v:group style="position:absolute;left:3477;top:708;width:2;height:52" coordorigin="3477,708" coordsize="2,52">
              <v:shape style="position:absolute;left:3477;top:708;width:2;height:52" coordorigin="3477,708" coordsize="0,52" path="m3477,708l3477,759e" filled="false" stroked="true" strokeweight=".163027pt" strokecolor="#ff0000">
                <v:path arrowok="t"/>
              </v:shape>
            </v:group>
            <v:group style="position:absolute;left:3457;top:733;width:40;height:2" coordorigin="3457,733" coordsize="40,2">
              <v:shape style="position:absolute;left:3457;top:733;width:40;height:2" coordorigin="3457,733" coordsize="40,0" path="m3457,733l3496,733e" filled="false" stroked="true" strokeweight=".214789pt" strokecolor="#ff0000">
                <v:path arrowok="t"/>
              </v:shape>
            </v:group>
            <v:group style="position:absolute;left:3477;top:707;width:2;height:52" coordorigin="3477,707" coordsize="2,52">
              <v:shape style="position:absolute;left:3477;top:707;width:2;height:52" coordorigin="3477,707" coordsize="0,52" path="m3477,707l3477,759e" filled="false" stroked="true" strokeweight=".163027pt" strokecolor="#ff0000">
                <v:path arrowok="t"/>
              </v:shape>
            </v:group>
            <v:group style="position:absolute;left:3457;top:732;width:40;height:2" coordorigin="3457,732" coordsize="40,2">
              <v:shape style="position:absolute;left:3457;top:732;width:40;height:2" coordorigin="3457,732" coordsize="40,0" path="m3457,732l3496,732e" filled="false" stroked="true" strokeweight=".214789pt" strokecolor="#ff0000">
                <v:path arrowok="t"/>
              </v:shape>
            </v:group>
            <v:group style="position:absolute;left:3477;top:707;width:2;height:52" coordorigin="3477,707" coordsize="2,52">
              <v:shape style="position:absolute;left:3477;top:707;width:2;height:52" coordorigin="3477,707" coordsize="0,52" path="m3477,707l3477,758e" filled="false" stroked="true" strokeweight=".163027pt" strokecolor="#ff0000">
                <v:path arrowok="t"/>
              </v:shape>
            </v:group>
            <v:group style="position:absolute;left:3457;top:732;width:40;height:2" coordorigin="3457,732" coordsize="40,2">
              <v:shape style="position:absolute;left:3457;top:732;width:40;height:2" coordorigin="3457,732" coordsize="40,0" path="m3457,732l3496,732e" filled="false" stroked="true" strokeweight=".214789pt" strokecolor="#ff0000">
                <v:path arrowok="t"/>
              </v:shape>
            </v:group>
            <v:group style="position:absolute;left:3477;top:706;width:2;height:52" coordorigin="3477,706" coordsize="2,52">
              <v:shape style="position:absolute;left:3477;top:706;width:2;height:52" coordorigin="3477,706" coordsize="0,52" path="m3477,706l3477,757e" filled="false" stroked="true" strokeweight=".163027pt" strokecolor="#ff0000">
                <v:path arrowok="t"/>
              </v:shape>
            </v:group>
            <v:group style="position:absolute;left:3457;top:731;width:40;height:2" coordorigin="3457,731" coordsize="40,2">
              <v:shape style="position:absolute;left:3457;top:731;width:40;height:2" coordorigin="3457,731" coordsize="40,0" path="m3457,731l3496,731e" filled="false" stroked="true" strokeweight=".214789pt" strokecolor="#ff0000">
                <v:path arrowok="t"/>
              </v:shape>
            </v:group>
            <v:group style="position:absolute;left:3477;top:705;width:2;height:52" coordorigin="3477,705" coordsize="2,52">
              <v:shape style="position:absolute;left:3477;top:705;width:2;height:52" coordorigin="3477,705" coordsize="0,52" path="m3477,705l3477,757e" filled="false" stroked="true" strokeweight=".163027pt" strokecolor="#ff0000">
                <v:path arrowok="t"/>
              </v:shape>
            </v:group>
            <v:group style="position:absolute;left:3457;top:730;width:40;height:2" coordorigin="3457,730" coordsize="40,2">
              <v:shape style="position:absolute;left:3457;top:730;width:40;height:2" coordorigin="3457,730" coordsize="40,0" path="m3457,730l3496,730e" filled="false" stroked="true" strokeweight=".214789pt" strokecolor="#ff0000">
                <v:path arrowok="t"/>
              </v:shape>
            </v:group>
            <v:group style="position:absolute;left:3477;top:704;width:2;height:52" coordorigin="3477,704" coordsize="2,52">
              <v:shape style="position:absolute;left:3477;top:704;width:2;height:52" coordorigin="3477,704" coordsize="0,52" path="m3477,704l3477,756e" filled="false" stroked="true" strokeweight=".163027pt" strokecolor="#ff0000">
                <v:path arrowok="t"/>
              </v:shape>
            </v:group>
            <v:group style="position:absolute;left:3457;top:729;width:40;height:2" coordorigin="3457,729" coordsize="40,2">
              <v:shape style="position:absolute;left:3457;top:729;width:40;height:2" coordorigin="3457,729" coordsize="40,0" path="m3457,729l3496,729e" filled="false" stroked="true" strokeweight=".214789pt" strokecolor="#ff0000">
                <v:path arrowok="t"/>
              </v:shape>
            </v:group>
            <v:group style="position:absolute;left:3477;top:704;width:2;height:52" coordorigin="3477,704" coordsize="2,52">
              <v:shape style="position:absolute;left:3477;top:704;width:2;height:52" coordorigin="3477,704" coordsize="0,52" path="m3477,704l3477,755e" filled="false" stroked="true" strokeweight=".163027pt" strokecolor="#ff0000">
                <v:path arrowok="t"/>
              </v:shape>
            </v:group>
            <v:group style="position:absolute;left:3457;top:729;width:40;height:2" coordorigin="3457,729" coordsize="40,2">
              <v:shape style="position:absolute;left:3457;top:729;width:40;height:2" coordorigin="3457,729" coordsize="40,0" path="m3457,729l3496,729e" filled="false" stroked="true" strokeweight=".214789pt" strokecolor="#ff0000">
                <v:path arrowok="t"/>
              </v:shape>
            </v:group>
            <v:group style="position:absolute;left:3477;top:703;width:2;height:52" coordorigin="3477,703" coordsize="2,52">
              <v:shape style="position:absolute;left:3477;top:703;width:2;height:52" coordorigin="3477,703" coordsize="0,52" path="m3477,703l3477,754e" filled="false" stroked="true" strokeweight=".163027pt" strokecolor="#ff0000">
                <v:path arrowok="t"/>
              </v:shape>
            </v:group>
            <v:group style="position:absolute;left:3457;top:728;width:40;height:2" coordorigin="3457,728" coordsize="40,2">
              <v:shape style="position:absolute;left:3457;top:728;width:40;height:2" coordorigin="3457,728" coordsize="40,0" path="m3457,728l3496,728e" filled="false" stroked="true" strokeweight=".214789pt" strokecolor="#ff0000">
                <v:path arrowok="t"/>
              </v:shape>
            </v:group>
            <v:group style="position:absolute;left:3477;top:702;width:2;height:52" coordorigin="3477,702" coordsize="2,52">
              <v:shape style="position:absolute;left:3477;top:702;width:2;height:52" coordorigin="3477,702" coordsize="0,52" path="m3477,702l3477,754e" filled="false" stroked="true" strokeweight=".163027pt" strokecolor="#ff0000">
                <v:path arrowok="t"/>
              </v:shape>
            </v:group>
            <v:group style="position:absolute;left:3457;top:727;width:40;height:2" coordorigin="3457,727" coordsize="40,2">
              <v:shape style="position:absolute;left:3457;top:727;width:40;height:2" coordorigin="3457,727" coordsize="40,0" path="m3457,727l3496,727e" filled="false" stroked="true" strokeweight=".214789pt" strokecolor="#ff0000">
                <v:path arrowok="t"/>
              </v:shape>
            </v:group>
            <v:group style="position:absolute;left:3477;top:702;width:2;height:52" coordorigin="3477,702" coordsize="2,52">
              <v:shape style="position:absolute;left:3477;top:702;width:2;height:52" coordorigin="3477,702" coordsize="0,52" path="m3477,702l3477,753e" filled="false" stroked="true" strokeweight=".163027pt" strokecolor="#ff0000">
                <v:path arrowok="t"/>
              </v:shape>
            </v:group>
            <v:group style="position:absolute;left:3457;top:727;width:40;height:2" coordorigin="3457,727" coordsize="40,2">
              <v:shape style="position:absolute;left:3457;top:727;width:40;height:2" coordorigin="3457,727" coordsize="40,0" path="m3457,727l3496,727e" filled="false" stroked="true" strokeweight=".214789pt" strokecolor="#ff0000">
                <v:path arrowok="t"/>
              </v:shape>
            </v:group>
            <v:group style="position:absolute;left:3477;top:701;width:2;height:52" coordorigin="3477,701" coordsize="2,52">
              <v:shape style="position:absolute;left:3477;top:701;width:2;height:52" coordorigin="3477,701" coordsize="0,52" path="m3477,701l3477,752e" filled="false" stroked="true" strokeweight=".163027pt" strokecolor="#ff0000">
                <v:path arrowok="t"/>
              </v:shape>
            </v:group>
            <v:group style="position:absolute;left:3457;top:726;width:40;height:2" coordorigin="3457,726" coordsize="40,2">
              <v:shape style="position:absolute;left:3457;top:726;width:40;height:2" coordorigin="3457,726" coordsize="40,0" path="m3457,726l3496,726e" filled="false" stroked="true" strokeweight=".214789pt" strokecolor="#ff0000">
                <v:path arrowok="t"/>
              </v:shape>
            </v:group>
            <v:group style="position:absolute;left:3477;top:700;width:2;height:52" coordorigin="3477,700" coordsize="2,52">
              <v:shape style="position:absolute;left:3477;top:700;width:2;height:52" coordorigin="3477,700" coordsize="0,52" path="m3477,700l3477,752e" filled="false" stroked="true" strokeweight=".163027pt" strokecolor="#ff0000">
                <v:path arrowok="t"/>
              </v:shape>
            </v:group>
            <v:group style="position:absolute;left:3457;top:725;width:40;height:2" coordorigin="3457,725" coordsize="40,2">
              <v:shape style="position:absolute;left:3457;top:725;width:40;height:2" coordorigin="3457,725" coordsize="40,0" path="m3457,725l3496,725e" filled="false" stroked="true" strokeweight=".214789pt" strokecolor="#ff0000">
                <v:path arrowok="t"/>
              </v:shape>
            </v:group>
            <v:group style="position:absolute;left:3477;top:699;width:2;height:52" coordorigin="3477,699" coordsize="2,52">
              <v:shape style="position:absolute;left:3477;top:699;width:2;height:52" coordorigin="3477,699" coordsize="0,52" path="m3477,699l3477,751e" filled="false" stroked="true" strokeweight=".163027pt" strokecolor="#ff0000">
                <v:path arrowok="t"/>
              </v:shape>
            </v:group>
            <v:group style="position:absolute;left:3457;top:724;width:40;height:2" coordorigin="3457,724" coordsize="40,2">
              <v:shape style="position:absolute;left:3457;top:724;width:40;height:2" coordorigin="3457,724" coordsize="40,0" path="m3457,724l3496,724e" filled="false" stroked="true" strokeweight=".214789pt" strokecolor="#ff0000">
                <v:path arrowok="t"/>
              </v:shape>
            </v:group>
            <v:group style="position:absolute;left:3477;top:699;width:2;height:52" coordorigin="3477,699" coordsize="2,52">
              <v:shape style="position:absolute;left:3477;top:699;width:2;height:52" coordorigin="3477,699" coordsize="0,52" path="m3477,699l3477,750e" filled="false" stroked="true" strokeweight=".163027pt" strokecolor="#ff0000">
                <v:path arrowok="t"/>
              </v:shape>
            </v:group>
            <v:group style="position:absolute;left:3457;top:724;width:40;height:2" coordorigin="3457,724" coordsize="40,2">
              <v:shape style="position:absolute;left:3457;top:724;width:40;height:2" coordorigin="3457,724" coordsize="40,0" path="m3457,724l3496,724e" filled="false" stroked="true" strokeweight=".214789pt" strokecolor="#ff0000">
                <v:path arrowok="t"/>
              </v:shape>
            </v:group>
            <v:group style="position:absolute;left:3477;top:698;width:2;height:52" coordorigin="3477,698" coordsize="2,52">
              <v:shape style="position:absolute;left:3477;top:698;width:2;height:52" coordorigin="3477,698" coordsize="0,52" path="m3477,698l3477,749e" filled="false" stroked="true" strokeweight=".163027pt" strokecolor="#ff0000">
                <v:path arrowok="t"/>
              </v:shape>
            </v:group>
            <v:group style="position:absolute;left:3457;top:723;width:40;height:2" coordorigin="3457,723" coordsize="40,2">
              <v:shape style="position:absolute;left:3457;top:723;width:40;height:2" coordorigin="3457,723" coordsize="40,0" path="m3457,723l3496,723e" filled="false" stroked="true" strokeweight=".214789pt" strokecolor="#ff0000">
                <v:path arrowok="t"/>
              </v:shape>
            </v:group>
            <v:group style="position:absolute;left:3477;top:697;width:2;height:52" coordorigin="3477,697" coordsize="2,52">
              <v:shape style="position:absolute;left:3477;top:697;width:2;height:52" coordorigin="3477,697" coordsize="0,52" path="m3477,697l3477,749e" filled="false" stroked="true" strokeweight=".163027pt" strokecolor="#ff0000">
                <v:path arrowok="t"/>
              </v:shape>
            </v:group>
            <v:group style="position:absolute;left:3457;top:722;width:40;height:2" coordorigin="3457,722" coordsize="40,2">
              <v:shape style="position:absolute;left:3457;top:722;width:40;height:2" coordorigin="3457,722" coordsize="40,0" path="m3457,722l3496,722e" filled="false" stroked="true" strokeweight=".214789pt" strokecolor="#ff0000">
                <v:path arrowok="t"/>
              </v:shape>
            </v:group>
            <v:group style="position:absolute;left:3477;top:696;width:2;height:52" coordorigin="3477,696" coordsize="2,52">
              <v:shape style="position:absolute;left:3477;top:696;width:2;height:52" coordorigin="3477,696" coordsize="0,52" path="m3477,696l3477,748e" filled="false" stroked="true" strokeweight=".163027pt" strokecolor="#ff0000">
                <v:path arrowok="t"/>
              </v:shape>
            </v:group>
            <v:group style="position:absolute;left:3457;top:721;width:40;height:2" coordorigin="3457,721" coordsize="40,2">
              <v:shape style="position:absolute;left:3457;top:721;width:40;height:2" coordorigin="3457,721" coordsize="40,0" path="m3457,721l3496,721e" filled="false" stroked="true" strokeweight=".214789pt" strokecolor="#ff0000">
                <v:path arrowok="t"/>
              </v:shape>
            </v:group>
            <v:group style="position:absolute;left:3477;top:696;width:2;height:52" coordorigin="3477,696" coordsize="2,52">
              <v:shape style="position:absolute;left:3477;top:696;width:2;height:52" coordorigin="3477,696" coordsize="0,52" path="m3477,696l3477,747e" filled="false" stroked="true" strokeweight=".163027pt" strokecolor="#ff0000">
                <v:path arrowok="t"/>
              </v:shape>
            </v:group>
            <v:group style="position:absolute;left:3457;top:721;width:40;height:2" coordorigin="3457,721" coordsize="40,2">
              <v:shape style="position:absolute;left:3457;top:721;width:40;height:2" coordorigin="3457,721" coordsize="40,0" path="m3457,721l3496,721e" filled="false" stroked="true" strokeweight=".214789pt" strokecolor="#ff0000">
                <v:path arrowok="t"/>
              </v:shape>
            </v:group>
            <v:group style="position:absolute;left:3477;top:695;width:2;height:52" coordorigin="3477,695" coordsize="2,52">
              <v:shape style="position:absolute;left:3477;top:695;width:2;height:52" coordorigin="3477,695" coordsize="0,52" path="m3477,695l3477,746e" filled="false" stroked="true" strokeweight=".163027pt" strokecolor="#ff0000">
                <v:path arrowok="t"/>
              </v:shape>
            </v:group>
            <v:group style="position:absolute;left:3457;top:720;width:40;height:2" coordorigin="3457,720" coordsize="40,2">
              <v:shape style="position:absolute;left:3457;top:720;width:40;height:2" coordorigin="3457,720" coordsize="40,0" path="m3457,720l3496,720e" filled="false" stroked="true" strokeweight=".214789pt" strokecolor="#ff0000">
                <v:path arrowok="t"/>
              </v:shape>
            </v:group>
            <v:group style="position:absolute;left:3477;top:694;width:2;height:52" coordorigin="3477,694" coordsize="2,52">
              <v:shape style="position:absolute;left:3477;top:694;width:2;height:52" coordorigin="3477,694" coordsize="0,52" path="m3477,694l3477,746e" filled="false" stroked="true" strokeweight=".163027pt" strokecolor="#ff0000">
                <v:path arrowok="t"/>
              </v:shape>
            </v:group>
            <v:group style="position:absolute;left:3457;top:719;width:40;height:2" coordorigin="3457,719" coordsize="40,2">
              <v:shape style="position:absolute;left:3457;top:719;width:40;height:2" coordorigin="3457,719" coordsize="40,0" path="m3457,719l3496,719e" filled="false" stroked="true" strokeweight=".214789pt" strokecolor="#ff0000">
                <v:path arrowok="t"/>
              </v:shape>
            </v:group>
            <v:group style="position:absolute;left:3477;top:694;width:2;height:52" coordorigin="3477,694" coordsize="2,52">
              <v:shape style="position:absolute;left:3477;top:694;width:2;height:52" coordorigin="3477,694" coordsize="0,52" path="m3477,694l3477,745e" filled="false" stroked="true" strokeweight=".163027pt" strokecolor="#ff0000">
                <v:path arrowok="t"/>
              </v:shape>
            </v:group>
            <v:group style="position:absolute;left:3457;top:719;width:40;height:2" coordorigin="3457,719" coordsize="40,2">
              <v:shape style="position:absolute;left:3457;top:719;width:40;height:2" coordorigin="3457,719" coordsize="40,0" path="m3457,719l3496,719e" filled="false" stroked="true" strokeweight=".214789pt" strokecolor="#ff0000">
                <v:path arrowok="t"/>
              </v:shape>
            </v:group>
            <v:group style="position:absolute;left:3477;top:693;width:2;height:52" coordorigin="3477,693" coordsize="2,52">
              <v:shape style="position:absolute;left:3477;top:693;width:2;height:52" coordorigin="3477,693" coordsize="0,52" path="m3477,693l3477,744e" filled="false" stroked="true" strokeweight=".163027pt" strokecolor="#ff0000">
                <v:path arrowok="t"/>
              </v:shape>
            </v:group>
            <v:group style="position:absolute;left:3457;top:718;width:40;height:2" coordorigin="3457,718" coordsize="40,2">
              <v:shape style="position:absolute;left:3457;top:718;width:40;height:2" coordorigin="3457,718" coordsize="40,0" path="m3457,718l3496,718e" filled="false" stroked="true" strokeweight=".214789pt" strokecolor="#ff0000">
                <v:path arrowok="t"/>
              </v:shape>
            </v:group>
            <v:group style="position:absolute;left:3477;top:693;width:2;height:52" coordorigin="3477,693" coordsize="2,52">
              <v:shape style="position:absolute;left:3477;top:693;width:2;height:52" coordorigin="3477,693" coordsize="0,52" path="m3477,693l3477,744e" filled="false" stroked="true" strokeweight=".163027pt" strokecolor="#ff0000">
                <v:path arrowok="t"/>
              </v:shape>
            </v:group>
            <v:group style="position:absolute;left:3457;top:718;width:40;height:2" coordorigin="3457,718" coordsize="40,2">
              <v:shape style="position:absolute;left:3457;top:718;width:40;height:2" coordorigin="3457,718" coordsize="40,0" path="m3457,718l3496,718e" filled="false" stroked="true" strokeweight=".214789pt" strokecolor="#ff0000">
                <v:path arrowok="t"/>
              </v:shape>
            </v:group>
            <v:group style="position:absolute;left:3477;top:692;width:2;height:52" coordorigin="3477,692" coordsize="2,52">
              <v:shape style="position:absolute;left:3477;top:692;width:2;height:52" coordorigin="3477,692" coordsize="0,52" path="m3477,692l3477,744e" filled="false" stroked="true" strokeweight=".163027pt" strokecolor="#ff0000">
                <v:path arrowok="t"/>
              </v:shape>
            </v:group>
            <v:group style="position:absolute;left:3457;top:717;width:40;height:2" coordorigin="3457,717" coordsize="40,2">
              <v:shape style="position:absolute;left:3457;top:717;width:40;height:2" coordorigin="3457,717" coordsize="40,0" path="m3457,717l3496,717e" filled="false" stroked="true" strokeweight=".214789pt" strokecolor="#ff0000">
                <v:path arrowok="t"/>
              </v:shape>
            </v:group>
            <v:group style="position:absolute;left:3477;top:691;width:2;height:52" coordorigin="3477,691" coordsize="2,52">
              <v:shape style="position:absolute;left:3477;top:691;width:2;height:52" coordorigin="3477,691" coordsize="0,52" path="m3477,691l3477,743e" filled="false" stroked="true" strokeweight=".163027pt" strokecolor="#ff0000">
                <v:path arrowok="t"/>
              </v:shape>
            </v:group>
            <v:group style="position:absolute;left:3457;top:716;width:40;height:2" coordorigin="3457,716" coordsize="40,2">
              <v:shape style="position:absolute;left:3457;top:716;width:40;height:2" coordorigin="3457,716" coordsize="40,0" path="m3457,716l3496,716e" filled="false" stroked="true" strokeweight=".214789pt" strokecolor="#ff0000">
                <v:path arrowok="t"/>
              </v:shape>
            </v:group>
            <v:group style="position:absolute;left:3477;top:691;width:2;height:52" coordorigin="3477,691" coordsize="2,52">
              <v:shape style="position:absolute;left:3477;top:691;width:2;height:52" coordorigin="3477,691" coordsize="0,52" path="m3477,691l3477,742e" filled="false" stroked="true" strokeweight=".163027pt" strokecolor="#ff0000">
                <v:path arrowok="t"/>
              </v:shape>
            </v:group>
            <v:group style="position:absolute;left:3457;top:716;width:40;height:2" coordorigin="3457,716" coordsize="40,2">
              <v:shape style="position:absolute;left:3457;top:716;width:40;height:2" coordorigin="3457,716" coordsize="40,0" path="m3457,716l3496,716e" filled="false" stroked="true" strokeweight=".214789pt" strokecolor="#ff0000">
                <v:path arrowok="t"/>
              </v:shape>
            </v:group>
            <v:group style="position:absolute;left:3477;top:690;width:2;height:52" coordorigin="3477,690" coordsize="2,52">
              <v:shape style="position:absolute;left:3477;top:690;width:2;height:52" coordorigin="3477,690" coordsize="0,52" path="m3477,690l3477,741e" filled="false" stroked="true" strokeweight=".163027pt" strokecolor="#ff0000">
                <v:path arrowok="t"/>
              </v:shape>
            </v:group>
            <v:group style="position:absolute;left:3457;top:715;width:40;height:2" coordorigin="3457,715" coordsize="40,2">
              <v:shape style="position:absolute;left:3457;top:715;width:40;height:2" coordorigin="3457,715" coordsize="40,0" path="m3457,715l3496,715e" filled="false" stroked="true" strokeweight=".214789pt" strokecolor="#ff0000">
                <v:path arrowok="t"/>
              </v:shape>
            </v:group>
            <v:group style="position:absolute;left:3477;top:689;width:2;height:52" coordorigin="3477,689" coordsize="2,52">
              <v:shape style="position:absolute;left:3477;top:689;width:2;height:52" coordorigin="3477,689" coordsize="0,52" path="m3477,689l3477,741e" filled="false" stroked="true" strokeweight=".163027pt" strokecolor="#ff0000">
                <v:path arrowok="t"/>
              </v:shape>
            </v:group>
            <v:group style="position:absolute;left:3457;top:714;width:40;height:2" coordorigin="3457,714" coordsize="40,2">
              <v:shape style="position:absolute;left:3457;top:714;width:40;height:2" coordorigin="3457,714" coordsize="40,0" path="m3457,714l3496,714e" filled="false" stroked="true" strokeweight=".214789pt" strokecolor="#ff0000">
                <v:path arrowok="t"/>
              </v:shape>
            </v:group>
            <v:group style="position:absolute;left:3477;top:688;width:2;height:52" coordorigin="3477,688" coordsize="2,52">
              <v:shape style="position:absolute;left:3477;top:688;width:2;height:52" coordorigin="3477,688" coordsize="0,52" path="m3477,688l3477,740e" filled="false" stroked="true" strokeweight=".163027pt" strokecolor="#ff0000">
                <v:path arrowok="t"/>
              </v:shape>
            </v:group>
            <v:group style="position:absolute;left:3457;top:713;width:40;height:2" coordorigin="3457,713" coordsize="40,2">
              <v:shape style="position:absolute;left:3457;top:713;width:40;height:2" coordorigin="3457,713" coordsize="40,0" path="m3457,713l3496,713e" filled="false" stroked="true" strokeweight=".214789pt" strokecolor="#ff0000">
                <v:path arrowok="t"/>
              </v:shape>
            </v:group>
            <v:group style="position:absolute;left:3477;top:688;width:2;height:52" coordorigin="3477,688" coordsize="2,52">
              <v:shape style="position:absolute;left:3477;top:688;width:2;height:52" coordorigin="3477,688" coordsize="0,52" path="m3477,688l3477,739e" filled="false" stroked="true" strokeweight=".163027pt" strokecolor="#ff0000">
                <v:path arrowok="t"/>
              </v:shape>
            </v:group>
            <v:group style="position:absolute;left:3457;top:713;width:40;height:2" coordorigin="3457,713" coordsize="40,2">
              <v:shape style="position:absolute;left:3457;top:713;width:40;height:2" coordorigin="3457,713" coordsize="40,0" path="m3457,713l3496,713e" filled="false" stroked="true" strokeweight=".214789pt" strokecolor="#ff0000">
                <v:path arrowok="t"/>
              </v:shape>
            </v:group>
            <v:group style="position:absolute;left:3477;top:687;width:2;height:52" coordorigin="3477,687" coordsize="2,52">
              <v:shape style="position:absolute;left:3477;top:687;width:2;height:52" coordorigin="3477,687" coordsize="0,52" path="m3477,687l3477,738e" filled="false" stroked="true" strokeweight=".163027pt" strokecolor="#ff0000">
                <v:path arrowok="t"/>
              </v:shape>
            </v:group>
            <v:group style="position:absolute;left:3457;top:712;width:40;height:2" coordorigin="3457,712" coordsize="40,2">
              <v:shape style="position:absolute;left:3457;top:712;width:40;height:2" coordorigin="3457,712" coordsize="40,0" path="m3457,712l3496,712e" filled="false" stroked="true" strokeweight=".214789pt" strokecolor="#ff0000">
                <v:path arrowok="t"/>
              </v:shape>
            </v:group>
            <v:group style="position:absolute;left:3477;top:686;width:2;height:52" coordorigin="3477,686" coordsize="2,52">
              <v:shape style="position:absolute;left:3477;top:686;width:2;height:52" coordorigin="3477,686" coordsize="0,52" path="m3477,686l3477,738e" filled="false" stroked="true" strokeweight=".163027pt" strokecolor="#ff0000">
                <v:path arrowok="t"/>
              </v:shape>
            </v:group>
            <v:group style="position:absolute;left:3457;top:711;width:40;height:2" coordorigin="3457,711" coordsize="40,2">
              <v:shape style="position:absolute;left:3457;top:711;width:40;height:2" coordorigin="3457,711" coordsize="40,0" path="m3457,711l3496,711e" filled="false" stroked="true" strokeweight=".214789pt" strokecolor="#ff0000">
                <v:path arrowok="t"/>
              </v:shape>
            </v:group>
            <v:group style="position:absolute;left:3477;top:686;width:2;height:52" coordorigin="3477,686" coordsize="2,52">
              <v:shape style="position:absolute;left:3477;top:686;width:2;height:52" coordorigin="3477,686" coordsize="0,52" path="m3477,686l3477,737e" filled="false" stroked="true" strokeweight=".163027pt" strokecolor="#ff0000">
                <v:path arrowok="t"/>
              </v:shape>
            </v:group>
            <v:group style="position:absolute;left:3457;top:711;width:40;height:2" coordorigin="3457,711" coordsize="40,2">
              <v:shape style="position:absolute;left:3457;top:711;width:40;height:2" coordorigin="3457,711" coordsize="40,0" path="m3457,711l3496,711e" filled="false" stroked="true" strokeweight=".214789pt" strokecolor="#ff0000">
                <v:path arrowok="t"/>
              </v:shape>
            </v:group>
            <v:group style="position:absolute;left:3477;top:685;width:2;height:52" coordorigin="3477,685" coordsize="2,52">
              <v:shape style="position:absolute;left:3477;top:685;width:2;height:52" coordorigin="3477,685" coordsize="0,52" path="m3477,685l3477,736e" filled="false" stroked="true" strokeweight=".163027pt" strokecolor="#ff0000">
                <v:path arrowok="t"/>
              </v:shape>
            </v:group>
            <v:group style="position:absolute;left:3457;top:710;width:40;height:2" coordorigin="3457,710" coordsize="40,2">
              <v:shape style="position:absolute;left:3457;top:710;width:40;height:2" coordorigin="3457,710" coordsize="40,0" path="m3457,710l3496,710e" filled="false" stroked="true" strokeweight=".214789pt" strokecolor="#ff0000">
                <v:path arrowok="t"/>
              </v:shape>
            </v:group>
            <v:group style="position:absolute;left:3477;top:684;width:2;height:52" coordorigin="3477,684" coordsize="2,52">
              <v:shape style="position:absolute;left:3477;top:684;width:2;height:52" coordorigin="3477,684" coordsize="0,52" path="m3477,684l3477,736e" filled="false" stroked="true" strokeweight=".163027pt" strokecolor="#ff0000">
                <v:path arrowok="t"/>
              </v:shape>
            </v:group>
            <v:group style="position:absolute;left:3457;top:709;width:40;height:2" coordorigin="3457,709" coordsize="40,2">
              <v:shape style="position:absolute;left:3457;top:709;width:40;height:2" coordorigin="3457,709" coordsize="40,0" path="m3457,709l3496,709e" filled="false" stroked="true" strokeweight=".214789pt" strokecolor="#ff0000">
                <v:path arrowok="t"/>
              </v:shape>
            </v:group>
            <v:group style="position:absolute;left:3477;top:683;width:2;height:52" coordorigin="3477,683" coordsize="2,52">
              <v:shape style="position:absolute;left:3477;top:683;width:2;height:52" coordorigin="3477,683" coordsize="0,52" path="m3477,683l3477,735e" filled="false" stroked="true" strokeweight=".163027pt" strokecolor="#ff0000">
                <v:path arrowok="t"/>
              </v:shape>
            </v:group>
            <v:group style="position:absolute;left:3457;top:708;width:40;height:2" coordorigin="3457,708" coordsize="40,2">
              <v:shape style="position:absolute;left:3457;top:708;width:40;height:2" coordorigin="3457,708" coordsize="40,0" path="m3457,708l3496,708e" filled="false" stroked="true" strokeweight=".214789pt" strokecolor="#ff0000">
                <v:path arrowok="t"/>
              </v:shape>
            </v:group>
            <v:group style="position:absolute;left:3477;top:683;width:2;height:52" coordorigin="3477,683" coordsize="2,52">
              <v:shape style="position:absolute;left:3477;top:683;width:2;height:52" coordorigin="3477,683" coordsize="0,52" path="m3477,683l3477,734e" filled="false" stroked="true" strokeweight=".163027pt" strokecolor="#ff0000">
                <v:path arrowok="t"/>
              </v:shape>
            </v:group>
            <v:group style="position:absolute;left:3457;top:708;width:40;height:2" coordorigin="3457,708" coordsize="40,2">
              <v:shape style="position:absolute;left:3457;top:708;width:40;height:2" coordorigin="3457,708" coordsize="40,0" path="m3457,708l3496,708e" filled="false" stroked="true" strokeweight=".214789pt" strokecolor="#ff0000">
                <v:path arrowok="t"/>
              </v:shape>
            </v:group>
            <v:group style="position:absolute;left:3477;top:682;width:2;height:52" coordorigin="3477,682" coordsize="2,52">
              <v:shape style="position:absolute;left:3477;top:682;width:2;height:52" coordorigin="3477,682" coordsize="0,52" path="m3477,682l3477,733e" filled="false" stroked="true" strokeweight=".163027pt" strokecolor="#ff0000">
                <v:path arrowok="t"/>
              </v:shape>
            </v:group>
            <v:group style="position:absolute;left:3457;top:707;width:40;height:2" coordorigin="3457,707" coordsize="40,2">
              <v:shape style="position:absolute;left:3457;top:707;width:40;height:2" coordorigin="3457,707" coordsize="40,0" path="m3457,707l3496,707e" filled="false" stroked="true" strokeweight=".214789pt" strokecolor="#ff0000">
                <v:path arrowok="t"/>
              </v:shape>
            </v:group>
            <v:group style="position:absolute;left:3477;top:681;width:2;height:52" coordorigin="3477,681" coordsize="2,52">
              <v:shape style="position:absolute;left:3477;top:681;width:2;height:52" coordorigin="3477,681" coordsize="0,52" path="m3477,681l3477,733e" filled="false" stroked="true" strokeweight=".163027pt" strokecolor="#ff0000">
                <v:path arrowok="t"/>
              </v:shape>
            </v:group>
            <v:group style="position:absolute;left:3457;top:706;width:40;height:2" coordorigin="3457,706" coordsize="40,2">
              <v:shape style="position:absolute;left:3457;top:706;width:40;height:2" coordorigin="3457,706" coordsize="40,0" path="m3457,706l3496,706e" filled="false" stroked="true" strokeweight=".214789pt" strokecolor="#ff0000">
                <v:path arrowok="t"/>
              </v:shape>
            </v:group>
            <v:group style="position:absolute;left:3477;top:681;width:2;height:52" coordorigin="3477,681" coordsize="2,52">
              <v:shape style="position:absolute;left:3477;top:681;width:2;height:52" coordorigin="3477,681" coordsize="0,52" path="m3477,681l3477,732e" filled="false" stroked="true" strokeweight=".163027pt" strokecolor="#ff0000">
                <v:path arrowok="t"/>
              </v:shape>
            </v:group>
            <v:group style="position:absolute;left:3457;top:706;width:40;height:2" coordorigin="3457,706" coordsize="40,2">
              <v:shape style="position:absolute;left:3457;top:706;width:40;height:2" coordorigin="3457,706" coordsize="40,0" path="m3457,706l3496,706e" filled="false" stroked="true" strokeweight=".214789pt" strokecolor="#ff0000">
                <v:path arrowok="t"/>
              </v:shape>
            </v:group>
            <v:group style="position:absolute;left:3477;top:680;width:2;height:52" coordorigin="3477,680" coordsize="2,52">
              <v:shape style="position:absolute;left:3477;top:680;width:2;height:52" coordorigin="3477,680" coordsize="0,52" path="m3477,680l3477,731e" filled="false" stroked="true" strokeweight=".163027pt" strokecolor="#ff0000">
                <v:path arrowok="t"/>
              </v:shape>
            </v:group>
            <v:group style="position:absolute;left:3457;top:705;width:40;height:2" coordorigin="3457,705" coordsize="40,2">
              <v:shape style="position:absolute;left:3457;top:705;width:40;height:2" coordorigin="3457,705" coordsize="40,0" path="m3457,705l3496,705e" filled="false" stroked="true" strokeweight=".214789pt" strokecolor="#ff0000">
                <v:path arrowok="t"/>
              </v:shape>
            </v:group>
            <v:group style="position:absolute;left:3477;top:679;width:2;height:52" coordorigin="3477,679" coordsize="2,52">
              <v:shape style="position:absolute;left:3477;top:679;width:2;height:52" coordorigin="3477,679" coordsize="0,52" path="m3477,679l3477,731e" filled="false" stroked="true" strokeweight=".163027pt" strokecolor="#ff0000">
                <v:path arrowok="t"/>
              </v:shape>
            </v:group>
            <v:group style="position:absolute;left:3457;top:704;width:40;height:2" coordorigin="3457,704" coordsize="40,2">
              <v:shape style="position:absolute;left:3457;top:704;width:40;height:2" coordorigin="3457,704" coordsize="40,0" path="m3457,704l3496,704e" filled="false" stroked="true" strokeweight=".214789pt" strokecolor="#ff0000">
                <v:path arrowok="t"/>
              </v:shape>
            </v:group>
            <v:group style="position:absolute;left:3477;top:678;width:2;height:52" coordorigin="3477,678" coordsize="2,52">
              <v:shape style="position:absolute;left:3477;top:678;width:2;height:52" coordorigin="3477,678" coordsize="0,52" path="m3477,678l3477,730e" filled="false" stroked="true" strokeweight=".163027pt" strokecolor="#ff0000">
                <v:path arrowok="t"/>
              </v:shape>
            </v:group>
            <v:group style="position:absolute;left:3457;top:703;width:40;height:2" coordorigin="3457,703" coordsize="40,2">
              <v:shape style="position:absolute;left:3457;top:703;width:40;height:2" coordorigin="3457,703" coordsize="40,0" path="m3457,703l3496,703e" filled="false" stroked="true" strokeweight=".214789pt" strokecolor="#ff0000">
                <v:path arrowok="t"/>
              </v:shape>
            </v:group>
            <v:group style="position:absolute;left:3477;top:678;width:2;height:52" coordorigin="3477,678" coordsize="2,52">
              <v:shape style="position:absolute;left:3477;top:678;width:2;height:52" coordorigin="3477,678" coordsize="0,52" path="m3477,678l3477,729e" filled="false" stroked="true" strokeweight=".163027pt" strokecolor="#ff0000">
                <v:path arrowok="t"/>
              </v:shape>
            </v:group>
            <v:group style="position:absolute;left:3457;top:703;width:40;height:2" coordorigin="3457,703" coordsize="40,2">
              <v:shape style="position:absolute;left:3457;top:703;width:40;height:2" coordorigin="3457,703" coordsize="40,0" path="m3457,703l3496,703e" filled="false" stroked="true" strokeweight=".214789pt" strokecolor="#ff0000">
                <v:path arrowok="t"/>
              </v:shape>
            </v:group>
            <v:group style="position:absolute;left:3477;top:677;width:2;height:52" coordorigin="3477,677" coordsize="2,52">
              <v:shape style="position:absolute;left:3477;top:677;width:2;height:52" coordorigin="3477,677" coordsize="0,52" path="m3477,677l3477,728e" filled="false" stroked="true" strokeweight=".163027pt" strokecolor="#ff0000">
                <v:path arrowok="t"/>
              </v:shape>
            </v:group>
            <v:group style="position:absolute;left:3457;top:702;width:40;height:2" coordorigin="3457,702" coordsize="40,2">
              <v:shape style="position:absolute;left:3457;top:702;width:40;height:2" coordorigin="3457,702" coordsize="40,0" path="m3457,702l3496,702e" filled="false" stroked="true" strokeweight=".214789pt" strokecolor="#ff0000">
                <v:path arrowok="t"/>
              </v:shape>
            </v:group>
            <v:group style="position:absolute;left:3477;top:676;width:2;height:52" coordorigin="3477,676" coordsize="2,52">
              <v:shape style="position:absolute;left:3477;top:676;width:2;height:52" coordorigin="3477,676" coordsize="0,52" path="m3477,676l3477,728e" filled="false" stroked="true" strokeweight=".163027pt" strokecolor="#ff0000">
                <v:path arrowok="t"/>
              </v:shape>
            </v:group>
            <v:group style="position:absolute;left:3457;top:701;width:40;height:2" coordorigin="3457,701" coordsize="40,2">
              <v:shape style="position:absolute;left:3457;top:701;width:40;height:2" coordorigin="3457,701" coordsize="40,0" path="m3457,701l3496,701e" filled="false" stroked="true" strokeweight=".214789pt" strokecolor="#ff0000">
                <v:path arrowok="t"/>
              </v:shape>
            </v:group>
            <v:group style="position:absolute;left:3477;top:675;width:2;height:52" coordorigin="3477,675" coordsize="2,52">
              <v:shape style="position:absolute;left:3477;top:675;width:2;height:52" coordorigin="3477,675" coordsize="0,52" path="m3477,675l3477,727e" filled="false" stroked="true" strokeweight=".163027pt" strokecolor="#ff0000">
                <v:path arrowok="t"/>
              </v:shape>
            </v:group>
            <v:group style="position:absolute;left:3457;top:700;width:40;height:2" coordorigin="3457,700" coordsize="40,2">
              <v:shape style="position:absolute;left:3457;top:700;width:40;height:2" coordorigin="3457,700" coordsize="40,0" path="m3457,700l3496,700e" filled="false" stroked="true" strokeweight=".214789pt" strokecolor="#ff0000">
                <v:path arrowok="t"/>
              </v:shape>
            </v:group>
            <v:group style="position:absolute;left:3477;top:675;width:2;height:52" coordorigin="3477,675" coordsize="2,52">
              <v:shape style="position:absolute;left:3477;top:675;width:2;height:52" coordorigin="3477,675" coordsize="0,52" path="m3477,675l3477,726e" filled="false" stroked="true" strokeweight=".163027pt" strokecolor="#ff0000">
                <v:path arrowok="t"/>
              </v:shape>
            </v:group>
            <v:group style="position:absolute;left:3457;top:700;width:40;height:2" coordorigin="3457,700" coordsize="40,2">
              <v:shape style="position:absolute;left:3457;top:700;width:40;height:2" coordorigin="3457,700" coordsize="40,0" path="m3457,700l3496,700e" filled="false" stroked="true" strokeweight=".214789pt" strokecolor="#ff0000">
                <v:path arrowok="t"/>
              </v:shape>
            </v:group>
            <v:group style="position:absolute;left:3477;top:674;width:2;height:52" coordorigin="3477,674" coordsize="2,52">
              <v:shape style="position:absolute;left:3477;top:674;width:2;height:52" coordorigin="3477,674" coordsize="0,52" path="m3477,674l3477,726e" filled="false" stroked="true" strokeweight=".163027pt" strokecolor="#ff0000">
                <v:path arrowok="t"/>
              </v:shape>
            </v:group>
            <v:group style="position:absolute;left:3457;top:699;width:40;height:2" coordorigin="3457,699" coordsize="40,2">
              <v:shape style="position:absolute;left:3457;top:699;width:40;height:2" coordorigin="3457,699" coordsize="40,0" path="m3457,699l3496,699e" filled="false" stroked="true" strokeweight=".214789pt" strokecolor="#ff0000">
                <v:path arrowok="t"/>
              </v:shape>
            </v:group>
            <v:group style="position:absolute;left:3477;top:673;width:2;height:52" coordorigin="3477,673" coordsize="2,52">
              <v:shape style="position:absolute;left:3477;top:673;width:2;height:52" coordorigin="3477,673" coordsize="0,52" path="m3477,673l3477,725e" filled="false" stroked="true" strokeweight=".163027pt" strokecolor="#ff0000">
                <v:path arrowok="t"/>
              </v:shape>
            </v:group>
            <v:group style="position:absolute;left:3457;top:698;width:40;height:2" coordorigin="3457,698" coordsize="40,2">
              <v:shape style="position:absolute;left:3457;top:698;width:40;height:2" coordorigin="3457,698" coordsize="40,0" path="m3457,698l3496,698e" filled="false" stroked="true" strokeweight=".214789pt" strokecolor="#ff0000">
                <v:path arrowok="t"/>
              </v:shape>
            </v:group>
            <v:group style="position:absolute;left:3477;top:673;width:2;height:52" coordorigin="3477,673" coordsize="2,52">
              <v:shape style="position:absolute;left:3477;top:673;width:2;height:52" coordorigin="3477,673" coordsize="0,52" path="m3477,673l3477,724e" filled="false" stroked="true" strokeweight=".163027pt" strokecolor="#ff0000">
                <v:path arrowok="t"/>
              </v:shape>
            </v:group>
            <v:group style="position:absolute;left:3457;top:698;width:40;height:2" coordorigin="3457,698" coordsize="40,2">
              <v:shape style="position:absolute;left:3457;top:698;width:40;height:2" coordorigin="3457,698" coordsize="40,0" path="m3457,698l3496,698e" filled="false" stroked="true" strokeweight=".214789pt" strokecolor="#ff0000">
                <v:path arrowok="t"/>
              </v:shape>
            </v:group>
            <v:group style="position:absolute;left:3477;top:672;width:2;height:52" coordorigin="3477,672" coordsize="2,52">
              <v:shape style="position:absolute;left:3477;top:672;width:2;height:52" coordorigin="3477,672" coordsize="0,52" path="m3477,672l3477,723e" filled="false" stroked="true" strokeweight=".163027pt" strokecolor="#ff0000">
                <v:path arrowok="t"/>
              </v:shape>
            </v:group>
            <v:group style="position:absolute;left:3457;top:697;width:40;height:2" coordorigin="3457,697" coordsize="40,2">
              <v:shape style="position:absolute;left:3457;top:697;width:40;height:2" coordorigin="3457,697" coordsize="40,0" path="m3457,697l3496,697e" filled="false" stroked="true" strokeweight=".214789pt" strokecolor="#ff0000">
                <v:path arrowok="t"/>
              </v:shape>
            </v:group>
            <v:group style="position:absolute;left:3477;top:671;width:2;height:52" coordorigin="3477,671" coordsize="2,52">
              <v:shape style="position:absolute;left:3477;top:671;width:2;height:52" coordorigin="3477,671" coordsize="0,52" path="m3477,671l3477,723e" filled="false" stroked="true" strokeweight=".163027pt" strokecolor="#ff0000">
                <v:path arrowok="t"/>
              </v:shape>
            </v:group>
            <v:group style="position:absolute;left:3457;top:696;width:40;height:2" coordorigin="3457,696" coordsize="40,2">
              <v:shape style="position:absolute;left:3457;top:696;width:40;height:2" coordorigin="3457,696" coordsize="40,0" path="m3457,696l3496,696e" filled="false" stroked="true" strokeweight=".214789pt" strokecolor="#ff0000">
                <v:path arrowok="t"/>
              </v:shape>
            </v:group>
            <v:group style="position:absolute;left:3477;top:670;width:2;height:52" coordorigin="3477,670" coordsize="2,52">
              <v:shape style="position:absolute;left:3477;top:670;width:2;height:52" coordorigin="3477,670" coordsize="0,52" path="m3477,670l3477,722e" filled="false" stroked="true" strokeweight=".163027pt" strokecolor="#ff0000">
                <v:path arrowok="t"/>
              </v:shape>
            </v:group>
            <v:group style="position:absolute;left:3457;top:695;width:40;height:2" coordorigin="3457,695" coordsize="40,2">
              <v:shape style="position:absolute;left:3457;top:695;width:40;height:2" coordorigin="3457,695" coordsize="40,0" path="m3457,695l3496,695e" filled="false" stroked="true" strokeweight=".214789pt" strokecolor="#ff0000">
                <v:path arrowok="t"/>
              </v:shape>
            </v:group>
            <v:group style="position:absolute;left:3477;top:670;width:2;height:52" coordorigin="3477,670" coordsize="2,52">
              <v:shape style="position:absolute;left:3477;top:670;width:2;height:52" coordorigin="3477,670" coordsize="0,52" path="m3477,670l3477,721e" filled="false" stroked="true" strokeweight=".163027pt" strokecolor="#ff0000">
                <v:path arrowok="t"/>
              </v:shape>
            </v:group>
            <v:group style="position:absolute;left:3457;top:695;width:40;height:2" coordorigin="3457,695" coordsize="40,2">
              <v:shape style="position:absolute;left:3457;top:695;width:40;height:2" coordorigin="3457,695" coordsize="40,0" path="m3457,695l3496,695e" filled="false" stroked="true" strokeweight=".214789pt" strokecolor="#ff0000">
                <v:path arrowok="t"/>
              </v:shape>
            </v:group>
            <v:group style="position:absolute;left:3477;top:669;width:2;height:52" coordorigin="3477,669" coordsize="2,52">
              <v:shape style="position:absolute;left:3477;top:669;width:2;height:52" coordorigin="3477,669" coordsize="0,52" path="m3477,669l3477,720e" filled="false" stroked="true" strokeweight=".163027pt" strokecolor="#ff0000">
                <v:path arrowok="t"/>
              </v:shape>
            </v:group>
            <v:group style="position:absolute;left:3457;top:694;width:40;height:2" coordorigin="3457,694" coordsize="40,2">
              <v:shape style="position:absolute;left:3457;top:694;width:40;height:2" coordorigin="3457,694" coordsize="40,0" path="m3457,694l3496,694e" filled="false" stroked="true" strokeweight=".214789pt" strokecolor="#ff0000">
                <v:path arrowok="t"/>
              </v:shape>
            </v:group>
            <v:group style="position:absolute;left:3477;top:668;width:2;height:52" coordorigin="3477,668" coordsize="2,52">
              <v:shape style="position:absolute;left:3477;top:668;width:2;height:52" coordorigin="3477,668" coordsize="0,52" path="m3477,668l3477,720e" filled="false" stroked="true" strokeweight=".163027pt" strokecolor="#ff0000">
                <v:path arrowok="t"/>
              </v:shape>
            </v:group>
            <v:group style="position:absolute;left:3457;top:693;width:40;height:2" coordorigin="3457,693" coordsize="40,2">
              <v:shape style="position:absolute;left:3457;top:693;width:40;height:2" coordorigin="3457,693" coordsize="40,0" path="m3457,693l3496,693e" filled="false" stroked="true" strokeweight=".214789pt" strokecolor="#ff0000">
                <v:path arrowok="t"/>
              </v:shape>
            </v:group>
            <v:group style="position:absolute;left:3477;top:668;width:2;height:52" coordorigin="3477,668" coordsize="2,52">
              <v:shape style="position:absolute;left:3477;top:668;width:2;height:52" coordorigin="3477,668" coordsize="0,52" path="m3477,668l3477,719e" filled="false" stroked="true" strokeweight=".163027pt" strokecolor="#ff0000">
                <v:path arrowok="t"/>
              </v:shape>
            </v:group>
            <v:group style="position:absolute;left:3457;top:693;width:40;height:2" coordorigin="3457,693" coordsize="40,2">
              <v:shape style="position:absolute;left:3457;top:693;width:40;height:2" coordorigin="3457,693" coordsize="40,0" path="m3457,693l3496,693e" filled="false" stroked="true" strokeweight=".214789pt" strokecolor="#ff0000">
                <v:path arrowok="t"/>
              </v:shape>
            </v:group>
            <v:group style="position:absolute;left:3477;top:667;width:2;height:52" coordorigin="3477,667" coordsize="2,52">
              <v:shape style="position:absolute;left:3477;top:667;width:2;height:52" coordorigin="3477,667" coordsize="0,52" path="m3477,667l3477,718e" filled="false" stroked="true" strokeweight=".163027pt" strokecolor="#ff0000">
                <v:path arrowok="t"/>
              </v:shape>
            </v:group>
            <v:group style="position:absolute;left:3457;top:692;width:40;height:2" coordorigin="3457,692" coordsize="40,2">
              <v:shape style="position:absolute;left:3457;top:692;width:40;height:2" coordorigin="3457,692" coordsize="40,0" path="m3457,692l3496,692e" filled="false" stroked="true" strokeweight=".214789pt" strokecolor="#ff0000">
                <v:path arrowok="t"/>
              </v:shape>
            </v:group>
            <v:group style="position:absolute;left:3477;top:666;width:2;height:52" coordorigin="3477,666" coordsize="2,52">
              <v:shape style="position:absolute;left:3477;top:666;width:2;height:52" coordorigin="3477,666" coordsize="0,52" path="m3477,666l3477,718e" filled="false" stroked="true" strokeweight=".163027pt" strokecolor="#ff0000">
                <v:path arrowok="t"/>
              </v:shape>
            </v:group>
            <v:group style="position:absolute;left:3457;top:691;width:40;height:2" coordorigin="3457,691" coordsize="40,2">
              <v:shape style="position:absolute;left:3457;top:691;width:40;height:2" coordorigin="3457,691" coordsize="40,0" path="m3457,691l3496,691e" filled="false" stroked="true" strokeweight=".214789pt" strokecolor="#ff0000">
                <v:path arrowok="t"/>
              </v:shape>
            </v:group>
            <v:group style="position:absolute;left:3477;top:665;width:2;height:52" coordorigin="3477,665" coordsize="2,52">
              <v:shape style="position:absolute;left:3477;top:665;width:2;height:52" coordorigin="3477,665" coordsize="0,52" path="m3477,665l3477,717e" filled="false" stroked="true" strokeweight=".163027pt" strokecolor="#ff0000">
                <v:path arrowok="t"/>
              </v:shape>
            </v:group>
            <v:group style="position:absolute;left:3457;top:690;width:40;height:2" coordorigin="3457,690" coordsize="40,2">
              <v:shape style="position:absolute;left:3457;top:690;width:40;height:2" coordorigin="3457,690" coordsize="40,0" path="m3457,690l3496,690e" filled="false" stroked="true" strokeweight=".214789pt" strokecolor="#ff0000">
                <v:path arrowok="t"/>
              </v:shape>
            </v:group>
            <v:group style="position:absolute;left:3477;top:665;width:2;height:52" coordorigin="3477,665" coordsize="2,52">
              <v:shape style="position:absolute;left:3477;top:665;width:2;height:52" coordorigin="3477,665" coordsize="0,52" path="m3477,665l3477,716e" filled="false" stroked="true" strokeweight=".163027pt" strokecolor="#ff0000">
                <v:path arrowok="t"/>
              </v:shape>
            </v:group>
            <v:group style="position:absolute;left:3457;top:690;width:40;height:2" coordorigin="3457,690" coordsize="40,2">
              <v:shape style="position:absolute;left:3457;top:690;width:40;height:2" coordorigin="3457,690" coordsize="40,0" path="m3457,690l3496,690e" filled="false" stroked="true" strokeweight=".214789pt" strokecolor="#ff0000">
                <v:path arrowok="t"/>
              </v:shape>
            </v:group>
            <v:group style="position:absolute;left:3477;top:664;width:2;height:52" coordorigin="3477,664" coordsize="2,52">
              <v:shape style="position:absolute;left:3477;top:664;width:2;height:52" coordorigin="3477,664" coordsize="0,52" path="m3477,664l3477,715e" filled="false" stroked="true" strokeweight=".163027pt" strokecolor="#ff0000">
                <v:path arrowok="t"/>
              </v:shape>
            </v:group>
            <v:group style="position:absolute;left:3457;top:689;width:40;height:2" coordorigin="3457,689" coordsize="40,2">
              <v:shape style="position:absolute;left:3457;top:689;width:40;height:2" coordorigin="3457,689" coordsize="40,0" path="m3457,689l3496,689e" filled="false" stroked="true" strokeweight=".214789pt" strokecolor="#ff0000">
                <v:path arrowok="t"/>
              </v:shape>
            </v:group>
            <v:group style="position:absolute;left:3477;top:663;width:2;height:52" coordorigin="3477,663" coordsize="2,52">
              <v:shape style="position:absolute;left:3477;top:663;width:2;height:52" coordorigin="3477,663" coordsize="0,52" path="m3477,663l3477,715e" filled="false" stroked="true" strokeweight=".163027pt" strokecolor="#ff0000">
                <v:path arrowok="t"/>
              </v:shape>
            </v:group>
            <v:group style="position:absolute;left:3457;top:688;width:40;height:2" coordorigin="3457,688" coordsize="40,2">
              <v:shape style="position:absolute;left:3457;top:688;width:40;height:2" coordorigin="3457,688" coordsize="40,0" path="m3457,688l3496,688e" filled="false" stroked="true" strokeweight=".214789pt" strokecolor="#ff0000">
                <v:path arrowok="t"/>
              </v:shape>
            </v:group>
            <v:group style="position:absolute;left:3477;top:662;width:2;height:52" coordorigin="3477,662" coordsize="2,52">
              <v:shape style="position:absolute;left:3477;top:662;width:2;height:52" coordorigin="3477,662" coordsize="0,52" path="m3477,662l3477,714e" filled="false" stroked="true" strokeweight=".163027pt" strokecolor="#ff0000">
                <v:path arrowok="t"/>
              </v:shape>
            </v:group>
            <v:group style="position:absolute;left:3457;top:688;width:40;height:2" coordorigin="3457,688" coordsize="40,2">
              <v:shape style="position:absolute;left:3457;top:688;width:40;height:2" coordorigin="3457,688" coordsize="40,0" path="m3457,688l3496,688e" filled="false" stroked="true" strokeweight=".214789pt" strokecolor="#ff0000">
                <v:path arrowok="t"/>
              </v:shape>
            </v:group>
            <v:group style="position:absolute;left:3477;top:662;width:2;height:52" coordorigin="3477,662" coordsize="2,52">
              <v:shape style="position:absolute;left:3477;top:662;width:2;height:52" coordorigin="3477,662" coordsize="0,52" path="m3477,662l3477,713e" filled="false" stroked="true" strokeweight=".163027pt" strokecolor="#ff0000">
                <v:path arrowok="t"/>
              </v:shape>
            </v:group>
            <v:group style="position:absolute;left:3457;top:687;width:40;height:2" coordorigin="3457,687" coordsize="40,2">
              <v:shape style="position:absolute;left:3457;top:687;width:40;height:2" coordorigin="3457,687" coordsize="40,0" path="m3457,687l3496,687e" filled="false" stroked="true" strokeweight=".214789pt" strokecolor="#ff0000">
                <v:path arrowok="t"/>
              </v:shape>
            </v:group>
            <v:group style="position:absolute;left:3477;top:661;width:2;height:52" coordorigin="3477,661" coordsize="2,52">
              <v:shape style="position:absolute;left:3477;top:661;width:2;height:52" coordorigin="3477,661" coordsize="0,52" path="m3477,661l3477,713e" filled="false" stroked="true" strokeweight=".163027pt" strokecolor="#ff0000">
                <v:path arrowok="t"/>
              </v:shape>
            </v:group>
            <v:group style="position:absolute;left:3457;top:686;width:40;height:2" coordorigin="3457,686" coordsize="40,2">
              <v:shape style="position:absolute;left:3457;top:686;width:40;height:2" coordorigin="3457,686" coordsize="40,0" path="m3457,686l3496,686e" filled="false" stroked="true" strokeweight=".214789pt" strokecolor="#ff0000">
                <v:path arrowok="t"/>
              </v:shape>
            </v:group>
            <v:group style="position:absolute;left:3477;top:660;width:2;height:52" coordorigin="3477,660" coordsize="2,52">
              <v:shape style="position:absolute;left:3477;top:660;width:2;height:52" coordorigin="3477,660" coordsize="0,52" path="m3477,660l3477,712e" filled="false" stroked="true" strokeweight=".163027pt" strokecolor="#ff0000">
                <v:path arrowok="t"/>
              </v:shape>
            </v:group>
            <v:group style="position:absolute;left:3457;top:685;width:40;height:2" coordorigin="3457,685" coordsize="40,2">
              <v:shape style="position:absolute;left:3457;top:685;width:40;height:2" coordorigin="3457,685" coordsize="40,0" path="m3457,685l3496,685e" filled="false" stroked="true" strokeweight=".214789pt" strokecolor="#ff0000">
                <v:path arrowok="t"/>
              </v:shape>
            </v:group>
            <v:group style="position:absolute;left:3477;top:660;width:2;height:52" coordorigin="3477,660" coordsize="2,52">
              <v:shape style="position:absolute;left:3477;top:660;width:2;height:52" coordorigin="3477,660" coordsize="0,52" path="m3477,660l3477,711e" filled="false" stroked="true" strokeweight=".163027pt" strokecolor="#ff0000">
                <v:path arrowok="t"/>
              </v:shape>
            </v:group>
            <v:group style="position:absolute;left:3457;top:685;width:40;height:2" coordorigin="3457,685" coordsize="40,2">
              <v:shape style="position:absolute;left:3457;top:685;width:40;height:2" coordorigin="3457,685" coordsize="40,0" path="m3457,685l3496,685e" filled="false" stroked="true" strokeweight=".214789pt" strokecolor="#ff0000">
                <v:path arrowok="t"/>
              </v:shape>
            </v:group>
            <v:group style="position:absolute;left:3477;top:659;width:2;height:52" coordorigin="3477,659" coordsize="2,52">
              <v:shape style="position:absolute;left:3477;top:659;width:2;height:52" coordorigin="3477,659" coordsize="0,52" path="m3477,659l3477,710e" filled="false" stroked="true" strokeweight=".163027pt" strokecolor="#ff0000">
                <v:path arrowok="t"/>
              </v:shape>
            </v:group>
            <v:group style="position:absolute;left:3457;top:684;width:40;height:2" coordorigin="3457,684" coordsize="40,2">
              <v:shape style="position:absolute;left:3457;top:684;width:40;height:2" coordorigin="3457,684" coordsize="40,0" path="m3457,684l3496,684e" filled="false" stroked="true" strokeweight=".214789pt" strokecolor="#ff0000">
                <v:path arrowok="t"/>
              </v:shape>
            </v:group>
            <v:group style="position:absolute;left:3477;top:658;width:2;height:52" coordorigin="3477,658" coordsize="2,52">
              <v:shape style="position:absolute;left:3477;top:658;width:2;height:52" coordorigin="3477,658" coordsize="0,52" path="m3477,658l3477,710e" filled="false" stroked="true" strokeweight=".163027pt" strokecolor="#ff0000">
                <v:path arrowok="t"/>
              </v:shape>
            </v:group>
            <v:group style="position:absolute;left:3457;top:683;width:40;height:2" coordorigin="3457,683" coordsize="40,2">
              <v:shape style="position:absolute;left:3457;top:683;width:40;height:2" coordorigin="3457,683" coordsize="40,0" path="m3457,683l3496,683e" filled="false" stroked="true" strokeweight=".214789pt" strokecolor="#ff0000">
                <v:path arrowok="t"/>
              </v:shape>
            </v:group>
            <v:group style="position:absolute;left:3477;top:657;width:2;height:52" coordorigin="3477,657" coordsize="2,52">
              <v:shape style="position:absolute;left:3477;top:657;width:2;height:52" coordorigin="3477,657" coordsize="0,52" path="m3477,657l3477,709e" filled="false" stroked="true" strokeweight=".163027pt" strokecolor="#ff0000">
                <v:path arrowok="t"/>
              </v:shape>
            </v:group>
            <v:group style="position:absolute;left:3457;top:682;width:40;height:2" coordorigin="3457,682" coordsize="40,2">
              <v:shape style="position:absolute;left:3457;top:682;width:40;height:2" coordorigin="3457,682" coordsize="40,0" path="m3457,682l3496,682e" filled="false" stroked="true" strokeweight=".214789pt" strokecolor="#ff0000">
                <v:path arrowok="t"/>
              </v:shape>
            </v:group>
            <v:group style="position:absolute;left:3477;top:657;width:2;height:52" coordorigin="3477,657" coordsize="2,52">
              <v:shape style="position:absolute;left:3477;top:657;width:2;height:52" coordorigin="3477,657" coordsize="0,52" path="m3477,657l3477,708e" filled="false" stroked="true" strokeweight=".163027pt" strokecolor="#ff0000">
                <v:path arrowok="t"/>
              </v:shape>
            </v:group>
            <v:group style="position:absolute;left:3457;top:682;width:40;height:2" coordorigin="3457,682" coordsize="40,2">
              <v:shape style="position:absolute;left:3457;top:682;width:40;height:2" coordorigin="3457,682" coordsize="40,0" path="m3457,682l3496,682e" filled="false" stroked="true" strokeweight=".214789pt" strokecolor="#ff0000">
                <v:path arrowok="t"/>
              </v:shape>
            </v:group>
            <v:group style="position:absolute;left:3477;top:656;width:2;height:52" coordorigin="3477,656" coordsize="2,52">
              <v:shape style="position:absolute;left:3477;top:656;width:2;height:52" coordorigin="3477,656" coordsize="0,52" path="m3477,656l3477,707e" filled="false" stroked="true" strokeweight=".163027pt" strokecolor="#ff0000">
                <v:path arrowok="t"/>
              </v:shape>
            </v:group>
            <v:group style="position:absolute;left:3457;top:681;width:40;height:2" coordorigin="3457,681" coordsize="40,2">
              <v:shape style="position:absolute;left:3457;top:681;width:40;height:2" coordorigin="3457,681" coordsize="40,0" path="m3457,681l3496,681e" filled="false" stroked="true" strokeweight=".214789pt" strokecolor="#ff0000">
                <v:path arrowok="t"/>
              </v:shape>
            </v:group>
            <v:group style="position:absolute;left:3477;top:655;width:2;height:52" coordorigin="3477,655" coordsize="2,52">
              <v:shape style="position:absolute;left:3477;top:655;width:2;height:52" coordorigin="3477,655" coordsize="0,52" path="m3477,655l3477,707e" filled="false" stroked="true" strokeweight=".163027pt" strokecolor="#ff0000">
                <v:path arrowok="t"/>
              </v:shape>
            </v:group>
            <v:group style="position:absolute;left:3457;top:680;width:40;height:2" coordorigin="3457,680" coordsize="40,2">
              <v:shape style="position:absolute;left:3457;top:680;width:40;height:2" coordorigin="3457,680" coordsize="40,0" path="m3457,680l3496,680e" filled="false" stroked="true" strokeweight=".214789pt" strokecolor="#ff0000">
                <v:path arrowok="t"/>
              </v:shape>
            </v:group>
            <v:group style="position:absolute;left:3477;top:655;width:2;height:52" coordorigin="3477,655" coordsize="2,52">
              <v:shape style="position:absolute;left:3477;top:655;width:2;height:52" coordorigin="3477,655" coordsize="0,52" path="m3477,655l3477,706e" filled="false" stroked="true" strokeweight=".163027pt" strokecolor="#ff0000">
                <v:path arrowok="t"/>
              </v:shape>
            </v:group>
            <v:group style="position:absolute;left:3457;top:680;width:40;height:2" coordorigin="3457,680" coordsize="40,2">
              <v:shape style="position:absolute;left:3457;top:680;width:40;height:2" coordorigin="3457,680" coordsize="40,0" path="m3457,680l3496,680e" filled="false" stroked="true" strokeweight=".214789pt" strokecolor="#ff0000">
                <v:path arrowok="t"/>
              </v:shape>
            </v:group>
            <v:group style="position:absolute;left:3477;top:654;width:2;height:52" coordorigin="3477,654" coordsize="2,52">
              <v:shape style="position:absolute;left:3477;top:654;width:2;height:52" coordorigin="3477,654" coordsize="0,52" path="m3477,654l3477,705e" filled="false" stroked="true" strokeweight=".163027pt" strokecolor="#ff0000">
                <v:path arrowok="t"/>
              </v:shape>
            </v:group>
            <v:group style="position:absolute;left:3457;top:679;width:40;height:2" coordorigin="3457,679" coordsize="40,2">
              <v:shape style="position:absolute;left:3457;top:679;width:40;height:2" coordorigin="3457,679" coordsize="40,0" path="m3457,679l3496,679e" filled="false" stroked="true" strokeweight=".214789pt" strokecolor="#ff0000">
                <v:path arrowok="t"/>
              </v:shape>
            </v:group>
            <v:group style="position:absolute;left:3477;top:653;width:2;height:52" coordorigin="3477,653" coordsize="2,52">
              <v:shape style="position:absolute;left:3477;top:653;width:2;height:52" coordorigin="3477,653" coordsize="0,52" path="m3477,653l3477,705e" filled="false" stroked="true" strokeweight=".163027pt" strokecolor="#ff0000">
                <v:path arrowok="t"/>
              </v:shape>
            </v:group>
            <v:group style="position:absolute;left:3457;top:678;width:40;height:2" coordorigin="3457,678" coordsize="40,2">
              <v:shape style="position:absolute;left:3457;top:678;width:40;height:2" coordorigin="3457,678" coordsize="40,0" path="m3457,678l3496,678e" filled="false" stroked="true" strokeweight=".214789pt" strokecolor="#ff0000">
                <v:path arrowok="t"/>
              </v:shape>
            </v:group>
            <v:group style="position:absolute;left:3477;top:652;width:2;height:52" coordorigin="3477,652" coordsize="2,52">
              <v:shape style="position:absolute;left:3477;top:652;width:2;height:52" coordorigin="3477,652" coordsize="0,52" path="m3477,652l3477,704e" filled="false" stroked="true" strokeweight=".163027pt" strokecolor="#ff0000">
                <v:path arrowok="t"/>
              </v:shape>
            </v:group>
            <v:group style="position:absolute;left:3457;top:677;width:40;height:2" coordorigin="3457,677" coordsize="40,2">
              <v:shape style="position:absolute;left:3457;top:677;width:40;height:2" coordorigin="3457,677" coordsize="40,0" path="m3457,677l3496,677e" filled="false" stroked="true" strokeweight=".214789pt" strokecolor="#ff0000">
                <v:path arrowok="t"/>
              </v:shape>
            </v:group>
            <v:group style="position:absolute;left:3477;top:652;width:2;height:52" coordorigin="3477,652" coordsize="2,52">
              <v:shape style="position:absolute;left:3477;top:652;width:2;height:52" coordorigin="3477,652" coordsize="0,52" path="m3477,652l3477,703e" filled="false" stroked="true" strokeweight=".163027pt" strokecolor="#ff0000">
                <v:path arrowok="t"/>
              </v:shape>
            </v:group>
            <v:group style="position:absolute;left:3457;top:677;width:40;height:2" coordorigin="3457,677" coordsize="40,2">
              <v:shape style="position:absolute;left:3457;top:677;width:40;height:2" coordorigin="3457,677" coordsize="40,0" path="m3457,677l3496,677e" filled="false" stroked="true" strokeweight=".214789pt" strokecolor="#ff0000">
                <v:path arrowok="t"/>
              </v:shape>
            </v:group>
            <v:group style="position:absolute;left:3477;top:651;width:2;height:52" coordorigin="3477,651" coordsize="2,52">
              <v:shape style="position:absolute;left:3477;top:651;width:2;height:52" coordorigin="3477,651" coordsize="0,52" path="m3477,651l3477,702e" filled="false" stroked="true" strokeweight=".163027pt" strokecolor="#ff0000">
                <v:path arrowok="t"/>
              </v:shape>
            </v:group>
            <v:group style="position:absolute;left:3457;top:676;width:40;height:2" coordorigin="3457,676" coordsize="40,2">
              <v:shape style="position:absolute;left:3457;top:676;width:40;height:2" coordorigin="3457,676" coordsize="40,0" path="m3457,676l3496,676e" filled="false" stroked="true" strokeweight=".214789pt" strokecolor="#ff0000">
                <v:path arrowok="t"/>
              </v:shape>
            </v:group>
            <v:group style="position:absolute;left:3477;top:650;width:2;height:52" coordorigin="3477,650" coordsize="2,52">
              <v:shape style="position:absolute;left:3477;top:650;width:2;height:52" coordorigin="3477,650" coordsize="0,52" path="m3477,650l3477,702e" filled="false" stroked="true" strokeweight=".163027pt" strokecolor="#ff0000">
                <v:path arrowok="t"/>
              </v:shape>
            </v:group>
            <v:group style="position:absolute;left:3457;top:675;width:40;height:2" coordorigin="3457,675" coordsize="40,2">
              <v:shape style="position:absolute;left:3457;top:675;width:40;height:2" coordorigin="3457,675" coordsize="40,0" path="m3457,675l3496,675e" filled="false" stroked="true" strokeweight=".214789pt" strokecolor="#ff0000">
                <v:path arrowok="t"/>
              </v:shape>
            </v:group>
            <v:group style="position:absolute;left:3477;top:650;width:2;height:52" coordorigin="3477,650" coordsize="2,52">
              <v:shape style="position:absolute;left:3477;top:650;width:2;height:52" coordorigin="3477,650" coordsize="0,52" path="m3477,650l3477,701e" filled="false" stroked="true" strokeweight=".163027pt" strokecolor="#ff0000">
                <v:path arrowok="t"/>
              </v:shape>
            </v:group>
            <v:group style="position:absolute;left:3457;top:675;width:40;height:2" coordorigin="3457,675" coordsize="40,2">
              <v:shape style="position:absolute;left:3457;top:675;width:40;height:2" coordorigin="3457,675" coordsize="40,0" path="m3457,675l3496,675e" filled="false" stroked="true" strokeweight=".214789pt" strokecolor="#ff0000">
                <v:path arrowok="t"/>
              </v:shape>
            </v:group>
            <v:group style="position:absolute;left:3477;top:649;width:2;height:52" coordorigin="3477,649" coordsize="2,52">
              <v:shape style="position:absolute;left:3477;top:649;width:2;height:52" coordorigin="3477,649" coordsize="0,52" path="m3477,649l3477,700e" filled="false" stroked="true" strokeweight=".163027pt" strokecolor="#ff0000">
                <v:path arrowok="t"/>
              </v:shape>
            </v:group>
            <v:group style="position:absolute;left:3457;top:674;width:40;height:2" coordorigin="3457,674" coordsize="40,2">
              <v:shape style="position:absolute;left:3457;top:674;width:40;height:2" coordorigin="3457,674" coordsize="40,0" path="m3457,674l3496,674e" filled="false" stroked="true" strokeweight=".214789pt" strokecolor="#ff0000">
                <v:path arrowok="t"/>
              </v:shape>
            </v:group>
            <v:group style="position:absolute;left:3477;top:648;width:2;height:52" coordorigin="3477,648" coordsize="2,52">
              <v:shape style="position:absolute;left:3477;top:648;width:2;height:52" coordorigin="3477,648" coordsize="0,52" path="m3477,648l3477,700e" filled="false" stroked="true" strokeweight=".163027pt" strokecolor="#ff0000">
                <v:path arrowok="t"/>
              </v:shape>
            </v:group>
            <v:group style="position:absolute;left:3457;top:673;width:40;height:2" coordorigin="3457,673" coordsize="40,2">
              <v:shape style="position:absolute;left:3457;top:673;width:40;height:2" coordorigin="3457,673" coordsize="40,0" path="m3457,673l3496,673e" filled="false" stroked="true" strokeweight=".214789pt" strokecolor="#ff0000">
                <v:path arrowok="t"/>
              </v:shape>
            </v:group>
            <v:group style="position:absolute;left:3477;top:647;width:2;height:52" coordorigin="3477,647" coordsize="2,52">
              <v:shape style="position:absolute;left:3477;top:647;width:2;height:52" coordorigin="3477,647" coordsize="0,52" path="m3477,647l3477,699e" filled="false" stroked="true" strokeweight=".163027pt" strokecolor="#ff0000">
                <v:path arrowok="t"/>
              </v:shape>
            </v:group>
            <v:group style="position:absolute;left:3457;top:672;width:40;height:2" coordorigin="3457,672" coordsize="40,2">
              <v:shape style="position:absolute;left:3457;top:672;width:40;height:2" coordorigin="3457,672" coordsize="40,0" path="m3457,672l3496,672e" filled="false" stroked="true" strokeweight=".214789pt" strokecolor="#ff0000">
                <v:path arrowok="t"/>
              </v:shape>
            </v:group>
            <v:group style="position:absolute;left:3477;top:647;width:2;height:52" coordorigin="3477,647" coordsize="2,52">
              <v:shape style="position:absolute;left:3477;top:647;width:2;height:52" coordorigin="3477,647" coordsize="0,52" path="m3477,647l3477,698e" filled="false" stroked="true" strokeweight=".163027pt" strokecolor="#ff0000">
                <v:path arrowok="t"/>
              </v:shape>
            </v:group>
            <v:group style="position:absolute;left:3457;top:672;width:40;height:2" coordorigin="3457,672" coordsize="40,2">
              <v:shape style="position:absolute;left:3457;top:672;width:40;height:2" coordorigin="3457,672" coordsize="40,0" path="m3457,672l3496,672e" filled="false" stroked="true" strokeweight=".214789pt" strokecolor="#ff0000">
                <v:path arrowok="t"/>
              </v:shape>
            </v:group>
            <v:group style="position:absolute;left:3477;top:646;width:2;height:52" coordorigin="3477,646" coordsize="2,52">
              <v:shape style="position:absolute;left:3477;top:646;width:2;height:52" coordorigin="3477,646" coordsize="0,52" path="m3477,646l3477,697e" filled="false" stroked="true" strokeweight=".163027pt" strokecolor="#ff0000">
                <v:path arrowok="t"/>
              </v:shape>
            </v:group>
            <v:group style="position:absolute;left:3457;top:671;width:40;height:2" coordorigin="3457,671" coordsize="40,2">
              <v:shape style="position:absolute;left:3457;top:671;width:40;height:2" coordorigin="3457,671" coordsize="40,0" path="m3457,671l3496,671e" filled="false" stroked="true" strokeweight=".214789pt" strokecolor="#ff0000">
                <v:path arrowok="t"/>
              </v:shape>
            </v:group>
            <v:group style="position:absolute;left:3477;top:645;width:2;height:52" coordorigin="3477,645" coordsize="2,52">
              <v:shape style="position:absolute;left:3477;top:645;width:2;height:52" coordorigin="3477,645" coordsize="0,52" path="m3477,645l3477,697e" filled="false" stroked="true" strokeweight=".163027pt" strokecolor="#ff0000">
                <v:path arrowok="t"/>
              </v:shape>
            </v:group>
            <v:group style="position:absolute;left:3457;top:670;width:40;height:2" coordorigin="3457,670" coordsize="40,2">
              <v:shape style="position:absolute;left:3457;top:670;width:40;height:2" coordorigin="3457,670" coordsize="40,0" path="m3457,670l3496,670e" filled="false" stroked="true" strokeweight=".214789pt" strokecolor="#ff0000">
                <v:path arrowok="t"/>
              </v:shape>
            </v:group>
            <v:group style="position:absolute;left:3477;top:644;width:2;height:52" coordorigin="3477,644" coordsize="2,52">
              <v:shape style="position:absolute;left:3477;top:644;width:2;height:52" coordorigin="3477,644" coordsize="0,52" path="m3477,644l3477,696e" filled="false" stroked="true" strokeweight=".163027pt" strokecolor="#ff0000">
                <v:path arrowok="t"/>
              </v:shape>
            </v:group>
            <v:group style="position:absolute;left:3457;top:669;width:40;height:2" coordorigin="3457,669" coordsize="40,2">
              <v:shape style="position:absolute;left:3457;top:669;width:40;height:2" coordorigin="3457,669" coordsize="40,0" path="m3457,669l3496,669e" filled="false" stroked="true" strokeweight=".214789pt" strokecolor="#ff0000">
                <v:path arrowok="t"/>
              </v:shape>
            </v:group>
            <v:group style="position:absolute;left:3477;top:644;width:2;height:52" coordorigin="3477,644" coordsize="2,52">
              <v:shape style="position:absolute;left:3477;top:644;width:2;height:52" coordorigin="3477,644" coordsize="0,52" path="m3477,644l3477,695e" filled="false" stroked="true" strokeweight=".163027pt" strokecolor="#ff0000">
                <v:path arrowok="t"/>
              </v:shape>
            </v:group>
            <v:group style="position:absolute;left:3457;top:669;width:40;height:2" coordorigin="3457,669" coordsize="40,2">
              <v:shape style="position:absolute;left:3457;top:669;width:40;height:2" coordorigin="3457,669" coordsize="40,0" path="m3457,669l3496,669e" filled="false" stroked="true" strokeweight=".214789pt" strokecolor="#ff0000">
                <v:path arrowok="t"/>
              </v:shape>
            </v:group>
            <v:group style="position:absolute;left:3477;top:643;width:2;height:52" coordorigin="3477,643" coordsize="2,52">
              <v:shape style="position:absolute;left:3477;top:643;width:2;height:52" coordorigin="3477,643" coordsize="0,52" path="m3477,643l3477,694e" filled="false" stroked="true" strokeweight=".163027pt" strokecolor="#ff0000">
                <v:path arrowok="t"/>
              </v:shape>
            </v:group>
            <v:group style="position:absolute;left:3457;top:668;width:40;height:2" coordorigin="3457,668" coordsize="40,2">
              <v:shape style="position:absolute;left:3457;top:668;width:40;height:2" coordorigin="3457,668" coordsize="40,0" path="m3457,668l3496,668e" filled="false" stroked="true" strokeweight=".214789pt" strokecolor="#ff0000">
                <v:path arrowok="t"/>
              </v:shape>
            </v:group>
            <v:group style="position:absolute;left:3477;top:642;width:2;height:52" coordorigin="3477,642" coordsize="2,52">
              <v:shape style="position:absolute;left:3477;top:642;width:2;height:52" coordorigin="3477,642" coordsize="0,52" path="m3477,642l3477,694e" filled="false" stroked="true" strokeweight=".163027pt" strokecolor="#ff0000">
                <v:path arrowok="t"/>
              </v:shape>
            </v:group>
            <v:group style="position:absolute;left:3457;top:667;width:40;height:2" coordorigin="3457,667" coordsize="40,2">
              <v:shape style="position:absolute;left:3457;top:667;width:40;height:2" coordorigin="3457,667" coordsize="40,0" path="m3457,667l3496,667e" filled="false" stroked="true" strokeweight=".214789pt" strokecolor="#ff0000">
                <v:path arrowok="t"/>
              </v:shape>
            </v:group>
            <v:group style="position:absolute;left:3477;top:642;width:2;height:52" coordorigin="3477,642" coordsize="2,52">
              <v:shape style="position:absolute;left:3477;top:642;width:2;height:52" coordorigin="3477,642" coordsize="0,52" path="m3477,642l3477,693e" filled="false" stroked="true" strokeweight=".163027pt" strokecolor="#ff0000">
                <v:path arrowok="t"/>
              </v:shape>
            </v:group>
            <v:group style="position:absolute;left:3457;top:667;width:40;height:2" coordorigin="3457,667" coordsize="40,2">
              <v:shape style="position:absolute;left:3457;top:667;width:40;height:2" coordorigin="3457,667" coordsize="40,0" path="m3457,667l3496,667e" filled="false" stroked="true" strokeweight=".214789pt" strokecolor="#ff0000">
                <v:path arrowok="t"/>
              </v:shape>
            </v:group>
            <v:group style="position:absolute;left:3477;top:641;width:2;height:52" coordorigin="3477,641" coordsize="2,52">
              <v:shape style="position:absolute;left:3477;top:641;width:2;height:52" coordorigin="3477,641" coordsize="0,52" path="m3477,641l3477,692e" filled="false" stroked="true" strokeweight=".163027pt" strokecolor="#ff0000">
                <v:path arrowok="t"/>
              </v:shape>
            </v:group>
            <v:group style="position:absolute;left:3457;top:666;width:40;height:2" coordorigin="3457,666" coordsize="40,2">
              <v:shape style="position:absolute;left:3457;top:666;width:40;height:2" coordorigin="3457,666" coordsize="40,0" path="m3457,666l3496,666e" filled="false" stroked="true" strokeweight=".214789pt" strokecolor="#ff0000">
                <v:path arrowok="t"/>
              </v:shape>
            </v:group>
            <v:group style="position:absolute;left:3477;top:640;width:2;height:52" coordorigin="3477,640" coordsize="2,52">
              <v:shape style="position:absolute;left:3477;top:640;width:2;height:52" coordorigin="3477,640" coordsize="0,52" path="m3477,640l3477,692e" filled="false" stroked="true" strokeweight=".163027pt" strokecolor="#ff0000">
                <v:path arrowok="t"/>
              </v:shape>
            </v:group>
            <v:group style="position:absolute;left:3457;top:665;width:40;height:2" coordorigin="3457,665" coordsize="40,2">
              <v:shape style="position:absolute;left:3457;top:665;width:40;height:2" coordorigin="3457,665" coordsize="40,0" path="m3457,665l3496,665e" filled="false" stroked="true" strokeweight=".214789pt" strokecolor="#ff0000">
                <v:path arrowok="t"/>
              </v:shape>
            </v:group>
            <v:group style="position:absolute;left:3477;top:639;width:2;height:52" coordorigin="3477,639" coordsize="2,52">
              <v:shape style="position:absolute;left:3477;top:639;width:2;height:52" coordorigin="3477,639" coordsize="0,52" path="m3477,639l3477,691e" filled="false" stroked="true" strokeweight=".163027pt" strokecolor="#ff0000">
                <v:path arrowok="t"/>
              </v:shape>
            </v:group>
            <v:group style="position:absolute;left:3457;top:664;width:40;height:2" coordorigin="3457,664" coordsize="40,2">
              <v:shape style="position:absolute;left:3457;top:664;width:40;height:2" coordorigin="3457,664" coordsize="40,0" path="m3457,664l3496,664e" filled="false" stroked="true" strokeweight=".214789pt" strokecolor="#ff0000">
                <v:path arrowok="t"/>
              </v:shape>
            </v:group>
            <v:group style="position:absolute;left:3477;top:639;width:2;height:52" coordorigin="3477,639" coordsize="2,52">
              <v:shape style="position:absolute;left:3477;top:639;width:2;height:52" coordorigin="3477,639" coordsize="0,52" path="m3477,639l3477,690e" filled="false" stroked="true" strokeweight=".163027pt" strokecolor="#ff0000">
                <v:path arrowok="t"/>
              </v:shape>
            </v:group>
            <v:group style="position:absolute;left:3457;top:664;width:40;height:2" coordorigin="3457,664" coordsize="40,2">
              <v:shape style="position:absolute;left:3457;top:664;width:40;height:2" coordorigin="3457,664" coordsize="40,0" path="m3457,664l3496,664e" filled="false" stroked="true" strokeweight=".214789pt" strokecolor="#ff0000">
                <v:path arrowok="t"/>
              </v:shape>
            </v:group>
            <v:group style="position:absolute;left:3477;top:638;width:2;height:52" coordorigin="3477,638" coordsize="2,52">
              <v:shape style="position:absolute;left:3477;top:638;width:2;height:52" coordorigin="3477,638" coordsize="0,52" path="m3477,638l3477,689e" filled="false" stroked="true" strokeweight=".163027pt" strokecolor="#ff0000">
                <v:path arrowok="t"/>
              </v:shape>
            </v:group>
            <v:group style="position:absolute;left:3457;top:663;width:40;height:2" coordorigin="3457,663" coordsize="40,2">
              <v:shape style="position:absolute;left:3457;top:663;width:40;height:2" coordorigin="3457,663" coordsize="40,0" path="m3457,663l3496,663e" filled="false" stroked="true" strokeweight=".214789pt" strokecolor="#ff0000">
                <v:path arrowok="t"/>
              </v:shape>
            </v:group>
            <v:group style="position:absolute;left:3477;top:637;width:2;height:52" coordorigin="3477,637" coordsize="2,52">
              <v:shape style="position:absolute;left:3477;top:637;width:2;height:52" coordorigin="3477,637" coordsize="0,52" path="m3477,637l3477,689e" filled="false" stroked="true" strokeweight=".163027pt" strokecolor="#ff0000">
                <v:path arrowok="t"/>
              </v:shape>
            </v:group>
            <v:group style="position:absolute;left:3457;top:662;width:40;height:2" coordorigin="3457,662" coordsize="40,2">
              <v:shape style="position:absolute;left:3457;top:662;width:40;height:2" coordorigin="3457,662" coordsize="40,0" path="m3457,662l3496,662e" filled="false" stroked="true" strokeweight=".214789pt" strokecolor="#ff0000">
                <v:path arrowok="t"/>
              </v:shape>
            </v:group>
            <v:group style="position:absolute;left:3477;top:637;width:2;height:52" coordorigin="3477,637" coordsize="2,52">
              <v:shape style="position:absolute;left:3477;top:637;width:2;height:52" coordorigin="3477,637" coordsize="0,52" path="m3477,637l3477,688e" filled="false" stroked="true" strokeweight=".163027pt" strokecolor="#ff0000">
                <v:path arrowok="t"/>
              </v:shape>
            </v:group>
            <v:group style="position:absolute;left:3457;top:662;width:40;height:2" coordorigin="3457,662" coordsize="40,2">
              <v:shape style="position:absolute;left:3457;top:662;width:40;height:2" coordorigin="3457,662" coordsize="40,0" path="m3457,662l3496,662e" filled="false" stroked="true" strokeweight=".214789pt" strokecolor="#ff0000">
                <v:path arrowok="t"/>
              </v:shape>
            </v:group>
            <v:group style="position:absolute;left:3477;top:636;width:2;height:52" coordorigin="3477,636" coordsize="2,52">
              <v:shape style="position:absolute;left:3477;top:636;width:2;height:52" coordorigin="3477,636" coordsize="0,52" path="m3477,636l3477,687e" filled="false" stroked="true" strokeweight=".163027pt" strokecolor="#ff0000">
                <v:path arrowok="t"/>
              </v:shape>
            </v:group>
            <v:group style="position:absolute;left:3457;top:661;width:40;height:2" coordorigin="3457,661" coordsize="40,2">
              <v:shape style="position:absolute;left:3457;top:661;width:40;height:2" coordorigin="3457,661" coordsize="40,0" path="m3457,661l3496,661e" filled="false" stroked="true" strokeweight=".214789pt" strokecolor="#ff0000">
                <v:path arrowok="t"/>
              </v:shape>
            </v:group>
            <v:group style="position:absolute;left:3477;top:635;width:2;height:52" coordorigin="3477,635" coordsize="2,52">
              <v:shape style="position:absolute;left:3477;top:635;width:2;height:52" coordorigin="3477,635" coordsize="0,52" path="m3477,635l3477,687e" filled="false" stroked="true" strokeweight=".163027pt" strokecolor="#ff0000">
                <v:path arrowok="t"/>
              </v:shape>
            </v:group>
            <v:group style="position:absolute;left:3457;top:660;width:40;height:2" coordorigin="3457,660" coordsize="40,2">
              <v:shape style="position:absolute;left:3457;top:660;width:40;height:2" coordorigin="3457,660" coordsize="40,0" path="m3457,660l3496,660e" filled="false" stroked="true" strokeweight=".214789pt" strokecolor="#ff0000">
                <v:path arrowok="t"/>
              </v:shape>
            </v:group>
            <v:group style="position:absolute;left:3477;top:634;width:2;height:52" coordorigin="3477,634" coordsize="2,52">
              <v:shape style="position:absolute;left:3477;top:634;width:2;height:52" coordorigin="3477,634" coordsize="0,52" path="m3477,634l3477,686e" filled="false" stroked="true" strokeweight=".163027pt" strokecolor="#ff0000">
                <v:path arrowok="t"/>
              </v:shape>
            </v:group>
            <v:group style="position:absolute;left:3457;top:659;width:40;height:2" coordorigin="3457,659" coordsize="40,2">
              <v:shape style="position:absolute;left:3457;top:659;width:40;height:2" coordorigin="3457,659" coordsize="40,0" path="m3457,659l3496,659e" filled="false" stroked="true" strokeweight=".214789pt" strokecolor="#ff0000">
                <v:path arrowok="t"/>
              </v:shape>
            </v:group>
            <v:group style="position:absolute;left:3477;top:634;width:2;height:52" coordorigin="3477,634" coordsize="2,52">
              <v:shape style="position:absolute;left:3477;top:634;width:2;height:52" coordorigin="3477,634" coordsize="0,52" path="m3477,634l3477,685e" filled="false" stroked="true" strokeweight=".163027pt" strokecolor="#ff0000">
                <v:path arrowok="t"/>
              </v:shape>
            </v:group>
            <v:group style="position:absolute;left:3457;top:659;width:40;height:2" coordorigin="3457,659" coordsize="40,2">
              <v:shape style="position:absolute;left:3457;top:659;width:40;height:2" coordorigin="3457,659" coordsize="40,0" path="m3457,659l3496,659e" filled="false" stroked="true" strokeweight=".214789pt" strokecolor="#ff0000">
                <v:path arrowok="t"/>
              </v:shape>
            </v:group>
            <v:group style="position:absolute;left:3477;top:633;width:2;height:52" coordorigin="3477,633" coordsize="2,52">
              <v:shape style="position:absolute;left:3477;top:633;width:2;height:52" coordorigin="3477,633" coordsize="0,52" path="m3477,633l3477,684e" filled="false" stroked="true" strokeweight=".163027pt" strokecolor="#ff0000">
                <v:path arrowok="t"/>
              </v:shape>
            </v:group>
            <v:group style="position:absolute;left:3457;top:658;width:40;height:2" coordorigin="3457,658" coordsize="40,2">
              <v:shape style="position:absolute;left:3457;top:658;width:40;height:2" coordorigin="3457,658" coordsize="40,0" path="m3457,658l3496,658e" filled="false" stroked="true" strokeweight=".214789pt" strokecolor="#ff0000">
                <v:path arrowok="t"/>
              </v:shape>
            </v:group>
            <v:group style="position:absolute;left:3477;top:632;width:2;height:52" coordorigin="3477,632" coordsize="2,52">
              <v:shape style="position:absolute;left:3477;top:632;width:2;height:52" coordorigin="3477,632" coordsize="0,52" path="m3477,632l3477,684e" filled="false" stroked="true" strokeweight=".163027pt" strokecolor="#ff0000">
                <v:path arrowok="t"/>
              </v:shape>
            </v:group>
            <v:group style="position:absolute;left:3457;top:657;width:40;height:2" coordorigin="3457,657" coordsize="40,2">
              <v:shape style="position:absolute;left:3457;top:657;width:40;height:2" coordorigin="3457,657" coordsize="40,0" path="m3457,657l3496,657e" filled="false" stroked="true" strokeweight=".214789pt" strokecolor="#ff0000">
                <v:path arrowok="t"/>
              </v:shape>
            </v:group>
            <v:group style="position:absolute;left:3477;top:631;width:2;height:52" coordorigin="3477,631" coordsize="2,52">
              <v:shape style="position:absolute;left:3477;top:631;width:2;height:52" coordorigin="3477,631" coordsize="0,52" path="m3477,631l3477,683e" filled="false" stroked="true" strokeweight=".163027pt" strokecolor="#ff0000">
                <v:path arrowok="t"/>
              </v:shape>
            </v:group>
            <v:group style="position:absolute;left:3457;top:656;width:40;height:2" coordorigin="3457,656" coordsize="40,2">
              <v:shape style="position:absolute;left:3457;top:656;width:40;height:2" coordorigin="3457,656" coordsize="40,0" path="m3457,656l3496,656e" filled="false" stroked="true" strokeweight=".214789pt" strokecolor="#ff0000">
                <v:path arrowok="t"/>
              </v:shape>
            </v:group>
            <v:group style="position:absolute;left:3477;top:631;width:2;height:52" coordorigin="3477,631" coordsize="2,52">
              <v:shape style="position:absolute;left:3477;top:631;width:2;height:52" coordorigin="3477,631" coordsize="0,52" path="m3477,631l3477,682e" filled="false" stroked="true" strokeweight=".163027pt" strokecolor="#ff0000">
                <v:path arrowok="t"/>
              </v:shape>
            </v:group>
            <v:group style="position:absolute;left:3457;top:656;width:40;height:2" coordorigin="3457,656" coordsize="40,2">
              <v:shape style="position:absolute;left:3457;top:656;width:40;height:2" coordorigin="3457,656" coordsize="40,0" path="m3457,656l3496,656e" filled="false" stroked="true" strokeweight=".214789pt" strokecolor="#ff0000">
                <v:path arrowok="t"/>
              </v:shape>
            </v:group>
            <v:group style="position:absolute;left:3477;top:630;width:2;height:52" coordorigin="3477,630" coordsize="2,52">
              <v:shape style="position:absolute;left:3477;top:630;width:2;height:52" coordorigin="3477,630" coordsize="0,52" path="m3477,630l3477,681e" filled="false" stroked="true" strokeweight=".163027pt" strokecolor="#ff0000">
                <v:path arrowok="t"/>
              </v:shape>
            </v:group>
            <v:group style="position:absolute;left:3457;top:655;width:40;height:2" coordorigin="3457,655" coordsize="40,2">
              <v:shape style="position:absolute;left:3457;top:655;width:40;height:2" coordorigin="3457,655" coordsize="40,0" path="m3457,655l3496,655e" filled="false" stroked="true" strokeweight=".214789pt" strokecolor="#ff0000">
                <v:path arrowok="t"/>
              </v:shape>
            </v:group>
            <v:group style="position:absolute;left:3477;top:629;width:2;height:52" coordorigin="3477,629" coordsize="2,52">
              <v:shape style="position:absolute;left:3477;top:629;width:2;height:52" coordorigin="3477,629" coordsize="0,52" path="m3477,629l3477,681e" filled="false" stroked="true" strokeweight=".163027pt" strokecolor="#ff0000">
                <v:path arrowok="t"/>
              </v:shape>
            </v:group>
            <v:group style="position:absolute;left:3457;top:654;width:40;height:2" coordorigin="3457,654" coordsize="40,2">
              <v:shape style="position:absolute;left:3457;top:654;width:40;height:2" coordorigin="3457,654" coordsize="40,0" path="m3457,654l3496,654e" filled="false" stroked="true" strokeweight=".214789pt" strokecolor="#ff0000">
                <v:path arrowok="t"/>
              </v:shape>
            </v:group>
            <v:group style="position:absolute;left:3477;top:629;width:2;height:52" coordorigin="3477,629" coordsize="2,52">
              <v:shape style="position:absolute;left:3477;top:629;width:2;height:52" coordorigin="3477,629" coordsize="0,52" path="m3477,629l3477,680e" filled="false" stroked="true" strokeweight=".163027pt" strokecolor="#ff0000">
                <v:path arrowok="t"/>
              </v:shape>
            </v:group>
            <v:group style="position:absolute;left:3457;top:654;width:40;height:2" coordorigin="3457,654" coordsize="40,2">
              <v:shape style="position:absolute;left:3457;top:654;width:40;height:2" coordorigin="3457,654" coordsize="40,0" path="m3457,654l3496,654e" filled="false" stroked="true" strokeweight=".214789pt" strokecolor="#ff0000">
                <v:path arrowok="t"/>
              </v:shape>
            </v:group>
            <v:group style="position:absolute;left:3477;top:628;width:2;height:52" coordorigin="3477,628" coordsize="2,52">
              <v:shape style="position:absolute;left:3477;top:628;width:2;height:52" coordorigin="3477,628" coordsize="0,52" path="m3477,628l3477,679e" filled="false" stroked="true" strokeweight=".163027pt" strokecolor="#ff0000">
                <v:path arrowok="t"/>
              </v:shape>
            </v:group>
            <v:group style="position:absolute;left:3457;top:653;width:40;height:2" coordorigin="3457,653" coordsize="40,2">
              <v:shape style="position:absolute;left:3457;top:653;width:40;height:2" coordorigin="3457,653" coordsize="40,0" path="m3457,653l3496,653e" filled="false" stroked="true" strokeweight=".214789pt" strokecolor="#ff0000">
                <v:path arrowok="t"/>
              </v:shape>
            </v:group>
            <v:group style="position:absolute;left:3477;top:627;width:2;height:52" coordorigin="3477,627" coordsize="2,52">
              <v:shape style="position:absolute;left:3477;top:627;width:2;height:52" coordorigin="3477,627" coordsize="0,52" path="m3477,627l3477,679e" filled="false" stroked="true" strokeweight=".163027pt" strokecolor="#ff0000">
                <v:path arrowok="t"/>
              </v:shape>
            </v:group>
            <v:group style="position:absolute;left:3457;top:652;width:40;height:2" coordorigin="3457,652" coordsize="40,2">
              <v:shape style="position:absolute;left:3457;top:652;width:40;height:2" coordorigin="3457,652" coordsize="40,0" path="m3457,652l3496,652e" filled="false" stroked="true" strokeweight=".214789pt" strokecolor="#ff0000">
                <v:path arrowok="t"/>
              </v:shape>
            </v:group>
            <v:group style="position:absolute;left:3477;top:626;width:2;height:52" coordorigin="3477,626" coordsize="2,52">
              <v:shape style="position:absolute;left:3477;top:626;width:2;height:52" coordorigin="3477,626" coordsize="0,52" path="m3477,626l3477,678e" filled="false" stroked="true" strokeweight=".163027pt" strokecolor="#ff0000">
                <v:path arrowok="t"/>
              </v:shape>
            </v:group>
            <v:group style="position:absolute;left:3457;top:651;width:40;height:2" coordorigin="3457,651" coordsize="40,2">
              <v:shape style="position:absolute;left:3457;top:651;width:40;height:2" coordorigin="3457,651" coordsize="40,0" path="m3457,651l3496,651e" filled="false" stroked="true" strokeweight=".214789pt" strokecolor="#ff0000">
                <v:path arrowok="t"/>
              </v:shape>
            </v:group>
            <v:group style="position:absolute;left:3477;top:626;width:2;height:52" coordorigin="3477,626" coordsize="2,52">
              <v:shape style="position:absolute;left:3477;top:626;width:2;height:52" coordorigin="3477,626" coordsize="0,52" path="m3477,626l3477,677e" filled="false" stroked="true" strokeweight=".163027pt" strokecolor="#ff0000">
                <v:path arrowok="t"/>
              </v:shape>
            </v:group>
            <v:group style="position:absolute;left:3457;top:651;width:40;height:2" coordorigin="3457,651" coordsize="40,2">
              <v:shape style="position:absolute;left:3457;top:651;width:40;height:2" coordorigin="3457,651" coordsize="40,0" path="m3457,651l3496,651e" filled="false" stroked="true" strokeweight=".214789pt" strokecolor="#ff0000">
                <v:path arrowok="t"/>
              </v:shape>
            </v:group>
            <v:group style="position:absolute;left:3477;top:625;width:2;height:52" coordorigin="3477,625" coordsize="2,52">
              <v:shape style="position:absolute;left:3477;top:625;width:2;height:52" coordorigin="3477,625" coordsize="0,52" path="m3477,625l3477,676e" filled="false" stroked="true" strokeweight=".163027pt" strokecolor="#ff0000">
                <v:path arrowok="t"/>
              </v:shape>
            </v:group>
            <v:group style="position:absolute;left:3457;top:650;width:40;height:2" coordorigin="3457,650" coordsize="40,2">
              <v:shape style="position:absolute;left:3457;top:650;width:40;height:2" coordorigin="3457,650" coordsize="40,0" path="m3457,650l3496,650e" filled="false" stroked="true" strokeweight=".214789pt" strokecolor="#ff0000">
                <v:path arrowok="t"/>
              </v:shape>
            </v:group>
            <v:group style="position:absolute;left:3477;top:624;width:2;height:52" coordorigin="3477,624" coordsize="2,52">
              <v:shape style="position:absolute;left:3477;top:624;width:2;height:52" coordorigin="3477,624" coordsize="0,52" path="m3477,624l3477,676e" filled="false" stroked="true" strokeweight=".163027pt" strokecolor="#ff0000">
                <v:path arrowok="t"/>
              </v:shape>
            </v:group>
            <v:group style="position:absolute;left:3457;top:649;width:40;height:2" coordorigin="3457,649" coordsize="40,2">
              <v:shape style="position:absolute;left:3457;top:649;width:40;height:2" coordorigin="3457,649" coordsize="40,0" path="m3457,649l3496,649e" filled="false" stroked="true" strokeweight=".214789pt" strokecolor="#ff0000">
                <v:path arrowok="t"/>
              </v:shape>
            </v:group>
            <v:group style="position:absolute;left:3477;top:624;width:2;height:52" coordorigin="3477,624" coordsize="2,52">
              <v:shape style="position:absolute;left:3477;top:624;width:2;height:52" coordorigin="3477,624" coordsize="0,52" path="m3477,624l3477,675e" filled="false" stroked="true" strokeweight=".163027pt" strokecolor="#ff0000">
                <v:path arrowok="t"/>
              </v:shape>
            </v:group>
            <v:group style="position:absolute;left:3457;top:649;width:40;height:2" coordorigin="3457,649" coordsize="40,2">
              <v:shape style="position:absolute;left:3457;top:649;width:40;height:2" coordorigin="3457,649" coordsize="40,0" path="m3457,649l3496,649e" filled="false" stroked="true" strokeweight=".214789pt" strokecolor="#ff0000">
                <v:path arrowok="t"/>
              </v:shape>
            </v:group>
            <v:group style="position:absolute;left:3477;top:623;width:2;height:52" coordorigin="3477,623" coordsize="2,52">
              <v:shape style="position:absolute;left:3477;top:623;width:2;height:52" coordorigin="3477,623" coordsize="0,52" path="m3477,623l3477,674e" filled="false" stroked="true" strokeweight=".163027pt" strokecolor="#ff0000">
                <v:path arrowok="t"/>
              </v:shape>
            </v:group>
            <v:group style="position:absolute;left:3457;top:648;width:40;height:2" coordorigin="3457,648" coordsize="40,2">
              <v:shape style="position:absolute;left:3457;top:648;width:40;height:2" coordorigin="3457,648" coordsize="40,0" path="m3457,648l3496,648e" filled="false" stroked="true" strokeweight=".214789pt" strokecolor="#ff0000">
                <v:path arrowok="t"/>
              </v:shape>
            </v:group>
            <v:group style="position:absolute;left:3477;top:622;width:2;height:52" coordorigin="3477,622" coordsize="2,52">
              <v:shape style="position:absolute;left:3477;top:622;width:2;height:52" coordorigin="3477,622" coordsize="0,52" path="m3477,622l3477,674e" filled="false" stroked="true" strokeweight=".163027pt" strokecolor="#ff0000">
                <v:path arrowok="t"/>
              </v:shape>
            </v:group>
            <v:group style="position:absolute;left:3457;top:647;width:40;height:2" coordorigin="3457,647" coordsize="40,2">
              <v:shape style="position:absolute;left:3457;top:647;width:40;height:2" coordorigin="3457,647" coordsize="40,0" path="m3457,647l3496,647e" filled="false" stroked="true" strokeweight=".214789pt" strokecolor="#ff0000">
                <v:path arrowok="t"/>
              </v:shape>
            </v:group>
            <v:group style="position:absolute;left:3477;top:621;width:2;height:52" coordorigin="3477,621" coordsize="2,52">
              <v:shape style="position:absolute;left:3477;top:621;width:2;height:52" coordorigin="3477,621" coordsize="0,52" path="m3477,621l3477,673e" filled="false" stroked="true" strokeweight=".163027pt" strokecolor="#ff0000">
                <v:path arrowok="t"/>
              </v:shape>
            </v:group>
            <v:group style="position:absolute;left:3457;top:646;width:40;height:2" coordorigin="3457,646" coordsize="40,2">
              <v:shape style="position:absolute;left:3457;top:646;width:40;height:2" coordorigin="3457,646" coordsize="40,0" path="m3457,646l3496,646e" filled="false" stroked="true" strokeweight=".214789pt" strokecolor="#ff0000">
                <v:path arrowok="t"/>
              </v:shape>
            </v:group>
            <v:group style="position:absolute;left:3477;top:621;width:2;height:52" coordorigin="3477,621" coordsize="2,52">
              <v:shape style="position:absolute;left:3477;top:621;width:2;height:52" coordorigin="3477,621" coordsize="0,52" path="m3477,621l3477,673e" filled="false" stroked="true" strokeweight=".163027pt" strokecolor="#ff0000">
                <v:path arrowok="t"/>
              </v:shape>
            </v:group>
            <v:group style="position:absolute;left:3457;top:646;width:40;height:2" coordorigin="3457,646" coordsize="40,2">
              <v:shape style="position:absolute;left:3457;top:646;width:40;height:2" coordorigin="3457,646" coordsize="40,0" path="m3457,646l3496,646e" filled="false" stroked="true" strokeweight=".214789pt" strokecolor="#ff0000">
                <v:path arrowok="t"/>
              </v:shape>
            </v:group>
            <v:group style="position:absolute;left:3477;top:621;width:2;height:52" coordorigin="3477,621" coordsize="2,52">
              <v:shape style="position:absolute;left:3477;top:621;width:2;height:52" coordorigin="3477,621" coordsize="0,52" path="m3477,621l3477,672e" filled="false" stroked="true" strokeweight=".163027pt" strokecolor="#ff0000">
                <v:path arrowok="t"/>
              </v:shape>
            </v:group>
            <v:group style="position:absolute;left:3457;top:646;width:40;height:2" coordorigin="3457,646" coordsize="40,2">
              <v:shape style="position:absolute;left:3457;top:646;width:40;height:2" coordorigin="3457,646" coordsize="40,0" path="m3457,646l3496,646e" filled="false" stroked="true" strokeweight=".214789pt" strokecolor="#ff0000">
                <v:path arrowok="t"/>
              </v:shape>
            </v:group>
            <v:group style="position:absolute;left:3477;top:620;width:2;height:52" coordorigin="3477,620" coordsize="2,52">
              <v:shape style="position:absolute;left:3477;top:620;width:2;height:52" coordorigin="3477,620" coordsize="0,52" path="m3477,620l3477,671e" filled="false" stroked="true" strokeweight=".163027pt" strokecolor="#ff0000">
                <v:path arrowok="t"/>
              </v:shape>
            </v:group>
            <v:group style="position:absolute;left:3457;top:645;width:40;height:2" coordorigin="3457,645" coordsize="40,2">
              <v:shape style="position:absolute;left:3457;top:645;width:40;height:2" coordorigin="3457,645" coordsize="40,0" path="m3457,645l3496,645e" filled="false" stroked="true" strokeweight=".214789pt" strokecolor="#ff0000">
                <v:path arrowok="t"/>
              </v:shape>
            </v:group>
            <v:group style="position:absolute;left:3477;top:619;width:2;height:52" coordorigin="3477,619" coordsize="2,52">
              <v:shape style="position:absolute;left:3477;top:619;width:2;height:52" coordorigin="3477,619" coordsize="0,52" path="m3477,619l3477,671e" filled="false" stroked="true" strokeweight=".163027pt" strokecolor="#ff0000">
                <v:path arrowok="t"/>
              </v:shape>
            </v:group>
            <v:group style="position:absolute;left:3457;top:644;width:40;height:2" coordorigin="3457,644" coordsize="40,2">
              <v:shape style="position:absolute;left:3457;top:644;width:40;height:2" coordorigin="3457,644" coordsize="40,0" path="m3457,644l3496,644e" filled="false" stroked="true" strokeweight=".214789pt" strokecolor="#ff0000">
                <v:path arrowok="t"/>
              </v:shape>
            </v:group>
            <v:group style="position:absolute;left:3477;top:618;width:2;height:52" coordorigin="3477,618" coordsize="2,52">
              <v:shape style="position:absolute;left:3477;top:618;width:2;height:52" coordorigin="3477,618" coordsize="0,52" path="m3477,618l3477,670e" filled="false" stroked="true" strokeweight=".163027pt" strokecolor="#ff0000">
                <v:path arrowok="t"/>
              </v:shape>
            </v:group>
            <v:group style="position:absolute;left:3457;top:643;width:40;height:2" coordorigin="3457,643" coordsize="40,2">
              <v:shape style="position:absolute;left:3457;top:643;width:40;height:2" coordorigin="3457,643" coordsize="40,0" path="m3457,643l3496,643e" filled="false" stroked="true" strokeweight=".214789pt" strokecolor="#ff0000">
                <v:path arrowok="t"/>
              </v:shape>
            </v:group>
            <v:group style="position:absolute;left:3477;top:618;width:2;height:52" coordorigin="3477,618" coordsize="2,52">
              <v:shape style="position:absolute;left:3477;top:618;width:2;height:52" coordorigin="3477,618" coordsize="0,52" path="m3477,618l3477,669e" filled="false" stroked="true" strokeweight=".163027pt" strokecolor="#ff0000">
                <v:path arrowok="t"/>
              </v:shape>
            </v:group>
            <v:group style="position:absolute;left:3457;top:643;width:40;height:2" coordorigin="3457,643" coordsize="40,2">
              <v:shape style="position:absolute;left:3457;top:643;width:40;height:2" coordorigin="3457,643" coordsize="40,0" path="m3457,643l3496,643e" filled="false" stroked="true" strokeweight=".214789pt" strokecolor="#ff0000">
                <v:path arrowok="t"/>
              </v:shape>
            </v:group>
            <v:group style="position:absolute;left:3477;top:617;width:2;height:52" coordorigin="3477,617" coordsize="2,52">
              <v:shape style="position:absolute;left:3477;top:617;width:2;height:52" coordorigin="3477,617" coordsize="0,52" path="m3477,617l3477,668e" filled="false" stroked="true" strokeweight=".163027pt" strokecolor="#ff0000">
                <v:path arrowok="t"/>
              </v:shape>
            </v:group>
            <v:group style="position:absolute;left:3457;top:642;width:40;height:2" coordorigin="3457,642" coordsize="40,2">
              <v:shape style="position:absolute;left:3457;top:642;width:40;height:2" coordorigin="3457,642" coordsize="40,0" path="m3457,642l3496,642e" filled="false" stroked="true" strokeweight=".214789pt" strokecolor="#ff0000">
                <v:path arrowok="t"/>
              </v:shape>
            </v:group>
            <v:group style="position:absolute;left:3477;top:616;width:2;height:52" coordorigin="3477,616" coordsize="2,52">
              <v:shape style="position:absolute;left:3477;top:616;width:2;height:52" coordorigin="3477,616" coordsize="0,52" path="m3477,616l3477,668e" filled="false" stroked="true" strokeweight=".163027pt" strokecolor="#ff0000">
                <v:path arrowok="t"/>
              </v:shape>
            </v:group>
            <v:group style="position:absolute;left:3457;top:641;width:40;height:2" coordorigin="3457,641" coordsize="40,2">
              <v:shape style="position:absolute;left:3457;top:641;width:40;height:2" coordorigin="3457,641" coordsize="40,0" path="m3457,641l3496,641e" filled="false" stroked="true" strokeweight=".214789pt" strokecolor="#ff0000">
                <v:path arrowok="t"/>
              </v:shape>
            </v:group>
            <v:group style="position:absolute;left:3477;top:616;width:2;height:52" coordorigin="3477,616" coordsize="2,52">
              <v:shape style="position:absolute;left:3477;top:616;width:2;height:52" coordorigin="3477,616" coordsize="0,52" path="m3477,616l3477,667e" filled="false" stroked="true" strokeweight=".163027pt" strokecolor="#ff0000">
                <v:path arrowok="t"/>
              </v:shape>
            </v:group>
            <v:group style="position:absolute;left:3457;top:641;width:40;height:2" coordorigin="3457,641" coordsize="40,2">
              <v:shape style="position:absolute;left:3457;top:641;width:40;height:2" coordorigin="3457,641" coordsize="40,0" path="m3457,641l3496,641e" filled="false" stroked="true" strokeweight=".214789pt" strokecolor="#ff0000">
                <v:path arrowok="t"/>
              </v:shape>
            </v:group>
            <v:group style="position:absolute;left:3477;top:615;width:2;height:52" coordorigin="3477,615" coordsize="2,52">
              <v:shape style="position:absolute;left:3477;top:615;width:2;height:52" coordorigin="3477,615" coordsize="0,52" path="m3477,615l3477,666e" filled="false" stroked="true" strokeweight=".163027pt" strokecolor="#ff0000">
                <v:path arrowok="t"/>
              </v:shape>
            </v:group>
            <v:group style="position:absolute;left:3457;top:640;width:40;height:2" coordorigin="3457,640" coordsize="40,2">
              <v:shape style="position:absolute;left:3457;top:640;width:40;height:2" coordorigin="3457,640" coordsize="40,0" path="m3457,640l3496,640e" filled="false" stroked="true" strokeweight=".214789pt" strokecolor="#ff0000">
                <v:path arrowok="t"/>
              </v:shape>
            </v:group>
            <v:group style="position:absolute;left:3477;top:614;width:2;height:52" coordorigin="3477,614" coordsize="2,52">
              <v:shape style="position:absolute;left:3477;top:614;width:2;height:52" coordorigin="3477,614" coordsize="0,52" path="m3477,614l3477,666e" filled="false" stroked="true" strokeweight=".163027pt" strokecolor="#ff0000">
                <v:path arrowok="t"/>
              </v:shape>
            </v:group>
            <v:group style="position:absolute;left:3457;top:639;width:40;height:2" coordorigin="3457,639" coordsize="40,2">
              <v:shape style="position:absolute;left:3457;top:639;width:40;height:2" coordorigin="3457,639" coordsize="40,0" path="m3457,639l3496,639e" filled="false" stroked="true" strokeweight=".214789pt" strokecolor="#ff0000">
                <v:path arrowok="t"/>
              </v:shape>
            </v:group>
            <v:group style="position:absolute;left:3477;top:613;width:2;height:52" coordorigin="3477,613" coordsize="2,52">
              <v:shape style="position:absolute;left:3477;top:613;width:2;height:52" coordorigin="3477,613" coordsize="0,52" path="m3477,613l3477,665e" filled="false" stroked="true" strokeweight=".163027pt" strokecolor="#ff0000">
                <v:path arrowok="t"/>
              </v:shape>
            </v:group>
            <v:group style="position:absolute;left:3457;top:638;width:40;height:2" coordorigin="3457,638" coordsize="40,2">
              <v:shape style="position:absolute;left:3457;top:638;width:40;height:2" coordorigin="3457,638" coordsize="40,0" path="m3457,638l3496,638e" filled="false" stroked="true" strokeweight=".214789pt" strokecolor="#ff0000">
                <v:path arrowok="t"/>
              </v:shape>
            </v:group>
            <v:group style="position:absolute;left:3477;top:613;width:2;height:52" coordorigin="3477,613" coordsize="2,52">
              <v:shape style="position:absolute;left:3477;top:613;width:2;height:52" coordorigin="3477,613" coordsize="0,52" path="m3477,613l3477,664e" filled="false" stroked="true" strokeweight=".163027pt" strokecolor="#ff0000">
                <v:path arrowok="t"/>
              </v:shape>
            </v:group>
            <v:group style="position:absolute;left:3457;top:638;width:40;height:2" coordorigin="3457,638" coordsize="40,2">
              <v:shape style="position:absolute;left:3457;top:638;width:40;height:2" coordorigin="3457,638" coordsize="40,0" path="m3457,638l3496,638e" filled="false" stroked="true" strokeweight=".214789pt" strokecolor="#ff0000">
                <v:path arrowok="t"/>
              </v:shape>
            </v:group>
            <v:group style="position:absolute;left:3477;top:612;width:2;height:52" coordorigin="3477,612" coordsize="2,52">
              <v:shape style="position:absolute;left:3477;top:612;width:2;height:52" coordorigin="3477,612" coordsize="0,52" path="m3477,612l3477,663e" filled="false" stroked="true" strokeweight=".163027pt" strokecolor="#ff0000">
                <v:path arrowok="t"/>
              </v:shape>
            </v:group>
            <v:group style="position:absolute;left:3457;top:637;width:40;height:2" coordorigin="3457,637" coordsize="40,2">
              <v:shape style="position:absolute;left:3457;top:637;width:40;height:2" coordorigin="3457,637" coordsize="40,0" path="m3457,637l3496,637e" filled="false" stroked="true" strokeweight=".214789pt" strokecolor="#ff0000">
                <v:path arrowok="t"/>
              </v:shape>
            </v:group>
            <v:group style="position:absolute;left:3477;top:611;width:2;height:52" coordorigin="3477,611" coordsize="2,52">
              <v:shape style="position:absolute;left:3477;top:611;width:2;height:52" coordorigin="3477,611" coordsize="0,52" path="m3477,611l3477,663e" filled="false" stroked="true" strokeweight=".163027pt" strokecolor="#ff0000">
                <v:path arrowok="t"/>
              </v:shape>
            </v:group>
            <v:group style="position:absolute;left:3457;top:636;width:40;height:2" coordorigin="3457,636" coordsize="40,2">
              <v:shape style="position:absolute;left:3457;top:636;width:40;height:2" coordorigin="3457,636" coordsize="40,0" path="m3457,636l3496,636e" filled="false" stroked="true" strokeweight=".214789pt" strokecolor="#ff0000">
                <v:path arrowok="t"/>
              </v:shape>
            </v:group>
            <v:group style="position:absolute;left:3477;top:610;width:2;height:52" coordorigin="3477,610" coordsize="2,52">
              <v:shape style="position:absolute;left:3477;top:610;width:2;height:52" coordorigin="3477,610" coordsize="0,52" path="m3477,610l3477,662e" filled="false" stroked="true" strokeweight=".163027pt" strokecolor="#ff0000">
                <v:path arrowok="t"/>
              </v:shape>
            </v:group>
            <v:group style="position:absolute;left:3457;top:635;width:40;height:2" coordorigin="3457,635" coordsize="40,2">
              <v:shape style="position:absolute;left:3457;top:635;width:40;height:2" coordorigin="3457,635" coordsize="40,0" path="m3457,635l3496,635e" filled="false" stroked="true" strokeweight=".214789pt" strokecolor="#ff0000">
                <v:path arrowok="t"/>
              </v:shape>
            </v:group>
            <v:group style="position:absolute;left:3477;top:610;width:2;height:52" coordorigin="3477,610" coordsize="2,52">
              <v:shape style="position:absolute;left:3477;top:610;width:2;height:52" coordorigin="3477,610" coordsize="0,52" path="m3477,610l3477,661e" filled="false" stroked="true" strokeweight=".163027pt" strokecolor="#ff0000">
                <v:path arrowok="t"/>
              </v:shape>
            </v:group>
            <v:group style="position:absolute;left:3457;top:635;width:40;height:2" coordorigin="3457,635" coordsize="40,2">
              <v:shape style="position:absolute;left:3457;top:635;width:40;height:2" coordorigin="3457,635" coordsize="40,0" path="m3457,635l3496,635e" filled="false" stroked="true" strokeweight=".214789pt" strokecolor="#ff0000">
                <v:path arrowok="t"/>
              </v:shape>
            </v:group>
            <v:group style="position:absolute;left:3477;top:609;width:2;height:52" coordorigin="3477,609" coordsize="2,52">
              <v:shape style="position:absolute;left:3477;top:609;width:2;height:52" coordorigin="3477,609" coordsize="0,52" path="m3477,609l3477,660e" filled="false" stroked="true" strokeweight=".163027pt" strokecolor="#ff0000">
                <v:path arrowok="t"/>
              </v:shape>
            </v:group>
            <v:group style="position:absolute;left:3457;top:634;width:40;height:2" coordorigin="3457,634" coordsize="40,2">
              <v:shape style="position:absolute;left:3457;top:634;width:40;height:2" coordorigin="3457,634" coordsize="40,0" path="m3457,634l3496,634e" filled="false" stroked="true" strokeweight=".214789pt" strokecolor="#ff0000">
                <v:path arrowok="t"/>
              </v:shape>
            </v:group>
            <v:group style="position:absolute;left:3477;top:608;width:2;height:52" coordorigin="3477,608" coordsize="2,52">
              <v:shape style="position:absolute;left:3477;top:608;width:2;height:52" coordorigin="3477,608" coordsize="0,52" path="m3477,608l3477,660e" filled="false" stroked="true" strokeweight=".163027pt" strokecolor="#ff0000">
                <v:path arrowok="t"/>
              </v:shape>
            </v:group>
            <v:group style="position:absolute;left:3457;top:633;width:40;height:2" coordorigin="3457,633" coordsize="40,2">
              <v:shape style="position:absolute;left:3457;top:633;width:40;height:2" coordorigin="3457,633" coordsize="40,0" path="m3457,633l3496,633e" filled="false" stroked="true" strokeweight=".214789pt" strokecolor="#ff0000">
                <v:path arrowok="t"/>
              </v:shape>
            </v:group>
            <v:group style="position:absolute;left:3477;top:608;width:2;height:52" coordorigin="3477,608" coordsize="2,52">
              <v:shape style="position:absolute;left:3477;top:608;width:2;height:52" coordorigin="3477,608" coordsize="0,52" path="m3477,608l3477,659e" filled="false" stroked="true" strokeweight=".163027pt" strokecolor="#ff0000">
                <v:path arrowok="t"/>
              </v:shape>
            </v:group>
            <v:group style="position:absolute;left:3457;top:633;width:40;height:2" coordorigin="3457,633" coordsize="40,2">
              <v:shape style="position:absolute;left:3457;top:633;width:40;height:2" coordorigin="3457,633" coordsize="40,0" path="m3457,633l3496,633e" filled="false" stroked="true" strokeweight=".214789pt" strokecolor="#ff0000">
                <v:path arrowok="t"/>
              </v:shape>
            </v:group>
            <v:group style="position:absolute;left:3477;top:607;width:2;height:52" coordorigin="3477,607" coordsize="2,52">
              <v:shape style="position:absolute;left:3477;top:607;width:2;height:52" coordorigin="3477,607" coordsize="0,52" path="m3477,607l3477,658e" filled="false" stroked="true" strokeweight=".163027pt" strokecolor="#ff0000">
                <v:path arrowok="t"/>
              </v:shape>
            </v:group>
            <v:group style="position:absolute;left:3457;top:632;width:40;height:2" coordorigin="3457,632" coordsize="40,2">
              <v:shape style="position:absolute;left:3457;top:632;width:40;height:2" coordorigin="3457,632" coordsize="40,0" path="m3457,632l3496,632e" filled="false" stroked="true" strokeweight=".214789pt" strokecolor="#ff0000">
                <v:path arrowok="t"/>
              </v:shape>
            </v:group>
            <v:group style="position:absolute;left:3477;top:606;width:2;height:52" coordorigin="3477,606" coordsize="2,52">
              <v:shape style="position:absolute;left:3477;top:606;width:2;height:52" coordorigin="3477,606" coordsize="0,52" path="m3477,606l3477,658e" filled="false" stroked="true" strokeweight=".163027pt" strokecolor="#ff0000">
                <v:path arrowok="t"/>
              </v:shape>
            </v:group>
            <v:group style="position:absolute;left:3457;top:631;width:40;height:2" coordorigin="3457,631" coordsize="40,2">
              <v:shape style="position:absolute;left:3457;top:631;width:40;height:2" coordorigin="3457,631" coordsize="40,0" path="m3457,631l3496,631e" filled="false" stroked="true" strokeweight=".214789pt" strokecolor="#ff0000">
                <v:path arrowok="t"/>
              </v:shape>
            </v:group>
            <v:group style="position:absolute;left:3477;top:605;width:2;height:52" coordorigin="3477,605" coordsize="2,52">
              <v:shape style="position:absolute;left:3477;top:605;width:2;height:52" coordorigin="3477,605" coordsize="0,52" path="m3477,605l3477,657e" filled="false" stroked="true" strokeweight=".163027pt" strokecolor="#ff0000">
                <v:path arrowok="t"/>
              </v:shape>
            </v:group>
            <v:group style="position:absolute;left:3457;top:630;width:40;height:2" coordorigin="3457,630" coordsize="40,2">
              <v:shape style="position:absolute;left:3457;top:630;width:40;height:2" coordorigin="3457,630" coordsize="40,0" path="m3457,630l3496,630e" filled="false" stroked="true" strokeweight=".214789pt" strokecolor="#ff0000">
                <v:path arrowok="t"/>
              </v:shape>
            </v:group>
            <v:group style="position:absolute;left:3477;top:605;width:2;height:52" coordorigin="3477,605" coordsize="2,52">
              <v:shape style="position:absolute;left:3477;top:605;width:2;height:52" coordorigin="3477,605" coordsize="0,52" path="m3477,605l3477,656e" filled="false" stroked="true" strokeweight=".163027pt" strokecolor="#ff0000">
                <v:path arrowok="t"/>
              </v:shape>
            </v:group>
            <v:group style="position:absolute;left:3457;top:630;width:40;height:2" coordorigin="3457,630" coordsize="40,2">
              <v:shape style="position:absolute;left:3457;top:630;width:40;height:2" coordorigin="3457,630" coordsize="40,0" path="m3457,630l3496,630e" filled="false" stroked="true" strokeweight=".214789pt" strokecolor="#ff0000">
                <v:path arrowok="t"/>
              </v:shape>
            </v:group>
            <v:group style="position:absolute;left:3477;top:604;width:2;height:52" coordorigin="3477,604" coordsize="2,52">
              <v:shape style="position:absolute;left:3477;top:604;width:2;height:52" coordorigin="3477,604" coordsize="0,52" path="m3477,604l3477,655e" filled="false" stroked="true" strokeweight=".163027pt" strokecolor="#ff0000">
                <v:path arrowok="t"/>
              </v:shape>
            </v:group>
            <v:group style="position:absolute;left:3457;top:629;width:40;height:2" coordorigin="3457,629" coordsize="40,2">
              <v:shape style="position:absolute;left:3457;top:629;width:40;height:2" coordorigin="3457,629" coordsize="40,0" path="m3457,629l3496,629e" filled="false" stroked="true" strokeweight=".214789pt" strokecolor="#ff0000">
                <v:path arrowok="t"/>
              </v:shape>
            </v:group>
            <v:group style="position:absolute;left:3477;top:603;width:2;height:52" coordorigin="3477,603" coordsize="2,52">
              <v:shape style="position:absolute;left:3477;top:603;width:2;height:52" coordorigin="3477,603" coordsize="0,52" path="m3477,603l3477,655e" filled="false" stroked="true" strokeweight=".163027pt" strokecolor="#ff0000">
                <v:path arrowok="t"/>
              </v:shape>
            </v:group>
            <v:group style="position:absolute;left:3457;top:628;width:40;height:2" coordorigin="3457,628" coordsize="40,2">
              <v:shape style="position:absolute;left:3457;top:628;width:40;height:2" coordorigin="3457,628" coordsize="40,0" path="m3457,628l3496,628e" filled="false" stroked="true" strokeweight=".214789pt" strokecolor="#ff0000">
                <v:path arrowok="t"/>
              </v:shape>
            </v:group>
            <v:group style="position:absolute;left:3477;top:603;width:2;height:52" coordorigin="3477,603" coordsize="2,52">
              <v:shape style="position:absolute;left:3477;top:603;width:2;height:52" coordorigin="3477,603" coordsize="0,52" path="m3477,603l3477,654e" filled="false" stroked="true" strokeweight=".163027pt" strokecolor="#ff0000">
                <v:path arrowok="t"/>
              </v:shape>
            </v:group>
            <v:group style="position:absolute;left:3457;top:628;width:40;height:2" coordorigin="3457,628" coordsize="40,2">
              <v:shape style="position:absolute;left:3457;top:628;width:40;height:2" coordorigin="3457,628" coordsize="40,0" path="m3457,628l3496,628e" filled="false" stroked="true" strokeweight=".214789pt" strokecolor="#ff0000">
                <v:path arrowok="t"/>
              </v:shape>
            </v:group>
            <v:group style="position:absolute;left:3477;top:602;width:2;height:52" coordorigin="3477,602" coordsize="2,52">
              <v:shape style="position:absolute;left:3477;top:602;width:2;height:52" coordorigin="3477,602" coordsize="0,52" path="m3477,602l3477,653e" filled="false" stroked="true" strokeweight=".163027pt" strokecolor="#ff0000">
                <v:path arrowok="t"/>
              </v:shape>
            </v:group>
            <v:group style="position:absolute;left:3457;top:627;width:40;height:2" coordorigin="3457,627" coordsize="40,2">
              <v:shape style="position:absolute;left:3457;top:627;width:40;height:2" coordorigin="3457,627" coordsize="40,0" path="m3457,627l3496,627e" filled="false" stroked="true" strokeweight=".214789pt" strokecolor="#ff0000">
                <v:path arrowok="t"/>
              </v:shape>
            </v:group>
            <v:group style="position:absolute;left:3477;top:601;width:2;height:52" coordorigin="3477,601" coordsize="2,52">
              <v:shape style="position:absolute;left:3477;top:601;width:2;height:52" coordorigin="3477,601" coordsize="0,52" path="m3477,601l3477,653e" filled="false" stroked="true" strokeweight=".163027pt" strokecolor="#ff0000">
                <v:path arrowok="t"/>
              </v:shape>
            </v:group>
            <v:group style="position:absolute;left:3457;top:626;width:40;height:2" coordorigin="3457,626" coordsize="40,2">
              <v:shape style="position:absolute;left:3457;top:626;width:40;height:2" coordorigin="3457,626" coordsize="40,0" path="m3457,626l3496,626e" filled="false" stroked="true" strokeweight=".214789pt" strokecolor="#ff0000">
                <v:path arrowok="t"/>
              </v:shape>
            </v:group>
            <v:group style="position:absolute;left:3477;top:600;width:2;height:52" coordorigin="3477,600" coordsize="2,52">
              <v:shape style="position:absolute;left:3477;top:600;width:2;height:52" coordorigin="3477,600" coordsize="0,52" path="m3477,600l3477,652e" filled="false" stroked="true" strokeweight=".163027pt" strokecolor="#ff0000">
                <v:path arrowok="t"/>
              </v:shape>
            </v:group>
            <v:group style="position:absolute;left:3457;top:625;width:40;height:2" coordorigin="3457,625" coordsize="40,2">
              <v:shape style="position:absolute;left:3457;top:625;width:40;height:2" coordorigin="3457,625" coordsize="40,0" path="m3457,625l3496,625e" filled="false" stroked="true" strokeweight=".214789pt" strokecolor="#ff0000">
                <v:path arrowok="t"/>
              </v:shape>
            </v:group>
            <v:group style="position:absolute;left:3477;top:600;width:2;height:52" coordorigin="3477,600" coordsize="2,52">
              <v:shape style="position:absolute;left:3477;top:600;width:2;height:52" coordorigin="3477,600" coordsize="0,52" path="m3477,600l3477,651e" filled="false" stroked="true" strokeweight=".163027pt" strokecolor="#ff0000">
                <v:path arrowok="t"/>
              </v:shape>
            </v:group>
            <v:group style="position:absolute;left:3457;top:625;width:40;height:2" coordorigin="3457,625" coordsize="40,2">
              <v:shape style="position:absolute;left:3457;top:625;width:40;height:2" coordorigin="3457,625" coordsize="40,0" path="m3457,625l3496,625e" filled="false" stroked="true" strokeweight=".214789pt" strokecolor="#ff0000">
                <v:path arrowok="t"/>
              </v:shape>
            </v:group>
            <v:group style="position:absolute;left:3477;top:599;width:2;height:52" coordorigin="3477,599" coordsize="2,52">
              <v:shape style="position:absolute;left:3477;top:599;width:2;height:52" coordorigin="3477,599" coordsize="0,52" path="m3477,599l3477,650e" filled="false" stroked="true" strokeweight=".163027pt" strokecolor="#ff0000">
                <v:path arrowok="t"/>
              </v:shape>
            </v:group>
            <v:group style="position:absolute;left:3457;top:624;width:40;height:2" coordorigin="3457,624" coordsize="40,2">
              <v:shape style="position:absolute;left:3457;top:624;width:40;height:2" coordorigin="3457,624" coordsize="40,0" path="m3457,624l3496,624e" filled="false" stroked="true" strokeweight=".214789pt" strokecolor="#ff0000">
                <v:path arrowok="t"/>
              </v:shape>
            </v:group>
            <v:group style="position:absolute;left:3477;top:598;width:2;height:52" coordorigin="3477,598" coordsize="2,52">
              <v:shape style="position:absolute;left:3477;top:598;width:2;height:52" coordorigin="3477,598" coordsize="0,52" path="m3477,598l3477,650e" filled="false" stroked="true" strokeweight=".163027pt" strokecolor="#ff0000">
                <v:path arrowok="t"/>
              </v:shape>
            </v:group>
            <v:group style="position:absolute;left:3457;top:623;width:40;height:2" coordorigin="3457,623" coordsize="40,2">
              <v:shape style="position:absolute;left:3457;top:623;width:40;height:2" coordorigin="3457,623" coordsize="40,0" path="m3457,623l3496,623e" filled="false" stroked="true" strokeweight=".214789pt" strokecolor="#ff0000">
                <v:path arrowok="t"/>
              </v:shape>
            </v:group>
            <v:group style="position:absolute;left:3477;top:597;width:2;height:52" coordorigin="3477,597" coordsize="2,52">
              <v:shape style="position:absolute;left:3477;top:597;width:2;height:52" coordorigin="3477,597" coordsize="0,52" path="m3477,597l3477,649e" filled="false" stroked="true" strokeweight=".163027pt" strokecolor="#ff0000">
                <v:path arrowok="t"/>
              </v:shape>
            </v:group>
            <v:group style="position:absolute;left:3457;top:623;width:40;height:2" coordorigin="3457,623" coordsize="40,2">
              <v:shape style="position:absolute;left:3457;top:623;width:40;height:2" coordorigin="3457,623" coordsize="40,0" path="m3457,623l3496,623e" filled="false" stroked="true" strokeweight=".214789pt" strokecolor="#ff0000">
                <v:path arrowok="t"/>
              </v:shape>
            </v:group>
            <v:group style="position:absolute;left:3477;top:597;width:2;height:52" coordorigin="3477,597" coordsize="2,52">
              <v:shape style="position:absolute;left:3477;top:597;width:2;height:52" coordorigin="3477,597" coordsize="0,52" path="m3477,597l3477,648e" filled="false" stroked="true" strokeweight=".163027pt" strokecolor="#ff0000">
                <v:path arrowok="t"/>
              </v:shape>
            </v:group>
            <v:group style="position:absolute;left:3457;top:622;width:40;height:2" coordorigin="3457,622" coordsize="40,2">
              <v:shape style="position:absolute;left:3457;top:622;width:40;height:2" coordorigin="3457,622" coordsize="40,0" path="m3457,622l3496,622e" filled="false" stroked="true" strokeweight=".214789pt" strokecolor="#ff0000">
                <v:path arrowok="t"/>
              </v:shape>
            </v:group>
            <v:group style="position:absolute;left:3477;top:596;width:2;height:52" coordorigin="3477,596" coordsize="2,52">
              <v:shape style="position:absolute;left:3477;top:596;width:2;height:52" coordorigin="3477,596" coordsize="0,52" path="m3477,596l3477,647e" filled="false" stroked="true" strokeweight=".163027pt" strokecolor="#ff0000">
                <v:path arrowok="t"/>
              </v:shape>
            </v:group>
            <v:group style="position:absolute;left:3457;top:621;width:40;height:2" coordorigin="3457,621" coordsize="40,2">
              <v:shape style="position:absolute;left:3457;top:621;width:40;height:2" coordorigin="3457,621" coordsize="40,0" path="m3457,621l3496,621e" filled="false" stroked="true" strokeweight=".214789pt" strokecolor="#ff0000">
                <v:path arrowok="t"/>
              </v:shape>
            </v:group>
            <v:group style="position:absolute;left:3477;top:595;width:2;height:52" coordorigin="3477,595" coordsize="2,52">
              <v:shape style="position:absolute;left:3477;top:595;width:2;height:52" coordorigin="3477,595" coordsize="0,52" path="m3477,595l3477,647e" filled="false" stroked="true" strokeweight=".163027pt" strokecolor="#ff0000">
                <v:path arrowok="t"/>
              </v:shape>
            </v:group>
            <v:group style="position:absolute;left:3457;top:620;width:40;height:2" coordorigin="3457,620" coordsize="40,2">
              <v:shape style="position:absolute;left:3457;top:620;width:40;height:2" coordorigin="3457,620" coordsize="40,0" path="m3457,620l3496,620e" filled="false" stroked="true" strokeweight=".214789pt" strokecolor="#ff0000">
                <v:path arrowok="t"/>
              </v:shape>
            </v:group>
            <v:group style="position:absolute;left:3477;top:595;width:2;height:52" coordorigin="3477,595" coordsize="2,52">
              <v:shape style="position:absolute;left:3477;top:595;width:2;height:52" coordorigin="3477,595" coordsize="0,52" path="m3477,595l3477,646e" filled="false" stroked="true" strokeweight=".163027pt" strokecolor="#ff0000">
                <v:path arrowok="t"/>
              </v:shape>
            </v:group>
            <v:group style="position:absolute;left:3457;top:620;width:40;height:2" coordorigin="3457,620" coordsize="40,2">
              <v:shape style="position:absolute;left:3457;top:620;width:40;height:2" coordorigin="3457,620" coordsize="40,0" path="m3457,620l3496,620e" filled="false" stroked="true" strokeweight=".214789pt" strokecolor="#ff0000">
                <v:path arrowok="t"/>
              </v:shape>
            </v:group>
            <v:group style="position:absolute;left:3477;top:594;width:2;height:52" coordorigin="3477,594" coordsize="2,52">
              <v:shape style="position:absolute;left:3477;top:594;width:2;height:52" coordorigin="3477,594" coordsize="0,52" path="m3477,594l3477,645e" filled="false" stroked="true" strokeweight=".163027pt" strokecolor="#ff0000">
                <v:path arrowok="t"/>
              </v:shape>
            </v:group>
            <v:group style="position:absolute;left:3457;top:619;width:40;height:2" coordorigin="3457,619" coordsize="40,2">
              <v:shape style="position:absolute;left:3457;top:619;width:40;height:2" coordorigin="3457,619" coordsize="40,0" path="m3457,619l3496,619e" filled="false" stroked="true" strokeweight=".214789pt" strokecolor="#ff0000">
                <v:path arrowok="t"/>
              </v:shape>
            </v:group>
            <v:group style="position:absolute;left:3477;top:593;width:2;height:52" coordorigin="3477,593" coordsize="2,52">
              <v:shape style="position:absolute;left:3477;top:593;width:2;height:52" coordorigin="3477,593" coordsize="0,52" path="m3477,593l3477,645e" filled="false" stroked="true" strokeweight=".163027pt" strokecolor="#ff0000">
                <v:path arrowok="t"/>
              </v:shape>
            </v:group>
            <v:group style="position:absolute;left:3457;top:618;width:40;height:2" coordorigin="3457,618" coordsize="40,2">
              <v:shape style="position:absolute;left:3457;top:618;width:40;height:2" coordorigin="3457,618" coordsize="40,0" path="m3457,618l3496,618e" filled="false" stroked="true" strokeweight=".214789pt" strokecolor="#ff0000">
                <v:path arrowok="t"/>
              </v:shape>
            </v:group>
            <v:group style="position:absolute;left:3477;top:592;width:2;height:52" coordorigin="3477,592" coordsize="2,52">
              <v:shape style="position:absolute;left:3477;top:592;width:2;height:52" coordorigin="3477,592" coordsize="0,52" path="m3477,592l3477,644e" filled="false" stroked="true" strokeweight=".163027pt" strokecolor="#ff0000">
                <v:path arrowok="t"/>
              </v:shape>
            </v:group>
            <v:group style="position:absolute;left:3457;top:617;width:40;height:2" coordorigin="3457,617" coordsize="40,2">
              <v:shape style="position:absolute;left:3457;top:617;width:40;height:2" coordorigin="3457,617" coordsize="40,0" path="m3457,617l3496,617e" filled="false" stroked="true" strokeweight=".214789pt" strokecolor="#ff0000">
                <v:path arrowok="t"/>
              </v:shape>
            </v:group>
            <v:group style="position:absolute;left:3477;top:592;width:2;height:52" coordorigin="3477,592" coordsize="2,52">
              <v:shape style="position:absolute;left:3477;top:592;width:2;height:52" coordorigin="3477,592" coordsize="0,52" path="m3477,592l3477,643e" filled="false" stroked="true" strokeweight=".163027pt" strokecolor="#ff0000">
                <v:path arrowok="t"/>
              </v:shape>
            </v:group>
            <v:group style="position:absolute;left:3457;top:617;width:40;height:2" coordorigin="3457,617" coordsize="40,2">
              <v:shape style="position:absolute;left:3457;top:617;width:40;height:2" coordorigin="3457,617" coordsize="40,0" path="m3457,617l3496,617e" filled="false" stroked="true" strokeweight=".214789pt" strokecolor="#ff0000">
                <v:path arrowok="t"/>
              </v:shape>
            </v:group>
            <v:group style="position:absolute;left:3477;top:591;width:2;height:52" coordorigin="3477,591" coordsize="2,52">
              <v:shape style="position:absolute;left:3477;top:591;width:2;height:52" coordorigin="3477,591" coordsize="0,52" path="m3477,591l3477,642e" filled="false" stroked="true" strokeweight=".163027pt" strokecolor="#ff0000">
                <v:path arrowok="t"/>
              </v:shape>
            </v:group>
            <v:group style="position:absolute;left:3457;top:616;width:40;height:2" coordorigin="3457,616" coordsize="40,2">
              <v:shape style="position:absolute;left:3457;top:616;width:40;height:2" coordorigin="3457,616" coordsize="40,0" path="m3457,616l3496,616e" filled="false" stroked="true" strokeweight=".214789pt" strokecolor="#ff0000">
                <v:path arrowok="t"/>
              </v:shape>
            </v:group>
            <v:group style="position:absolute;left:3477;top:590;width:2;height:52" coordorigin="3477,590" coordsize="2,52">
              <v:shape style="position:absolute;left:3477;top:590;width:2;height:52" coordorigin="3477,590" coordsize="0,52" path="m3477,590l3477,642e" filled="false" stroked="true" strokeweight=".163027pt" strokecolor="#ff0000">
                <v:path arrowok="t"/>
              </v:shape>
            </v:group>
            <v:group style="position:absolute;left:3457;top:615;width:40;height:2" coordorigin="3457,615" coordsize="40,2">
              <v:shape style="position:absolute;left:3457;top:615;width:40;height:2" coordorigin="3457,615" coordsize="40,0" path="m3457,615l3496,615e" filled="false" stroked="true" strokeweight=".214789pt" strokecolor="#ff0000">
                <v:path arrowok="t"/>
              </v:shape>
            </v:group>
            <v:group style="position:absolute;left:3477;top:590;width:2;height:52" coordorigin="3477,590" coordsize="2,52">
              <v:shape style="position:absolute;left:3477;top:590;width:2;height:52" coordorigin="3477,590" coordsize="0,52" path="m3477,590l3477,641e" filled="false" stroked="true" strokeweight=".163027pt" strokecolor="#ff0000">
                <v:path arrowok="t"/>
              </v:shape>
            </v:group>
            <v:group style="position:absolute;left:3457;top:615;width:40;height:2" coordorigin="3457,615" coordsize="40,2">
              <v:shape style="position:absolute;left:3457;top:615;width:40;height:2" coordorigin="3457,615" coordsize="40,0" path="m3457,615l3496,615e" filled="false" stroked="true" strokeweight=".214789pt" strokecolor="#ff0000">
                <v:path arrowok="t"/>
              </v:shape>
            </v:group>
            <v:group style="position:absolute;left:3477;top:589;width:2;height:52" coordorigin="3477,589" coordsize="2,52">
              <v:shape style="position:absolute;left:3477;top:589;width:2;height:52" coordorigin="3477,589" coordsize="0,52" path="m3477,589l3477,640e" filled="false" stroked="true" strokeweight=".163027pt" strokecolor="#ff0000">
                <v:path arrowok="t"/>
              </v:shape>
            </v:group>
            <v:group style="position:absolute;left:3457;top:614;width:40;height:2" coordorigin="3457,614" coordsize="40,2">
              <v:shape style="position:absolute;left:3457;top:614;width:40;height:2" coordorigin="3457,614" coordsize="40,0" path="m3457,614l3496,614e" filled="false" stroked="true" strokeweight=".214789pt" strokecolor="#ff0000">
                <v:path arrowok="t"/>
              </v:shape>
            </v:group>
            <v:group style="position:absolute;left:3477;top:588;width:2;height:52" coordorigin="3477,588" coordsize="2,52">
              <v:shape style="position:absolute;left:3477;top:588;width:2;height:52" coordorigin="3477,588" coordsize="0,52" path="m3477,588l3477,640e" filled="false" stroked="true" strokeweight=".163027pt" strokecolor="#ff0000">
                <v:path arrowok="t"/>
              </v:shape>
            </v:group>
            <v:group style="position:absolute;left:3457;top:613;width:40;height:2" coordorigin="3457,613" coordsize="40,2">
              <v:shape style="position:absolute;left:3457;top:613;width:40;height:2" coordorigin="3457,613" coordsize="40,0" path="m3457,613l3496,613e" filled="false" stroked="true" strokeweight=".214789pt" strokecolor="#ff0000">
                <v:path arrowok="t"/>
              </v:shape>
            </v:group>
            <v:group style="position:absolute;left:3477;top:587;width:2;height:52" coordorigin="3477,587" coordsize="2,52">
              <v:shape style="position:absolute;left:3477;top:587;width:2;height:52" coordorigin="3477,587" coordsize="0,52" path="m3477,587l3477,639e" filled="false" stroked="true" strokeweight=".163027pt" strokecolor="#ff0000">
                <v:path arrowok="t"/>
              </v:shape>
            </v:group>
            <v:group style="position:absolute;left:3457;top:612;width:40;height:2" coordorigin="3457,612" coordsize="40,2">
              <v:shape style="position:absolute;left:3457;top:612;width:40;height:2" coordorigin="3457,612" coordsize="40,0" path="m3457,612l3496,612e" filled="false" stroked="true" strokeweight=".214789pt" strokecolor="#ff0000">
                <v:path arrowok="t"/>
              </v:shape>
            </v:group>
            <v:group style="position:absolute;left:3477;top:587;width:2;height:52" coordorigin="3477,587" coordsize="2,52">
              <v:shape style="position:absolute;left:3477;top:587;width:2;height:52" coordorigin="3477,587" coordsize="0,52" path="m3477,587l3477,638e" filled="false" stroked="true" strokeweight=".163027pt" strokecolor="#ff0000">
                <v:path arrowok="t"/>
              </v:shape>
            </v:group>
            <v:group style="position:absolute;left:3457;top:612;width:40;height:2" coordorigin="3457,612" coordsize="40,2">
              <v:shape style="position:absolute;left:3457;top:612;width:40;height:2" coordorigin="3457,612" coordsize="40,0" path="m3457,612l3496,612e" filled="false" stroked="true" strokeweight=".214789pt" strokecolor="#ff0000">
                <v:path arrowok="t"/>
              </v:shape>
            </v:group>
            <v:group style="position:absolute;left:3477;top:586;width:2;height:52" coordorigin="3477,586" coordsize="2,52">
              <v:shape style="position:absolute;left:3477;top:586;width:2;height:52" coordorigin="3477,586" coordsize="0,52" path="m3477,586l3477,637e" filled="false" stroked="true" strokeweight=".163027pt" strokecolor="#ff0000">
                <v:path arrowok="t"/>
              </v:shape>
            </v:group>
            <v:group style="position:absolute;left:3457;top:611;width:40;height:2" coordorigin="3457,611" coordsize="40,2">
              <v:shape style="position:absolute;left:3457;top:611;width:40;height:2" coordorigin="3457,611" coordsize="40,0" path="m3457,611l3496,611e" filled="false" stroked="true" strokeweight=".214789pt" strokecolor="#ff0000">
                <v:path arrowok="t"/>
              </v:shape>
            </v:group>
            <v:group style="position:absolute;left:3477;top:585;width:2;height:52" coordorigin="3477,585" coordsize="2,52">
              <v:shape style="position:absolute;left:3477;top:585;width:2;height:52" coordorigin="3477,585" coordsize="0,52" path="m3477,585l3477,637e" filled="false" stroked="true" strokeweight=".163027pt" strokecolor="#ff0000">
                <v:path arrowok="t"/>
              </v:shape>
            </v:group>
            <v:group style="position:absolute;left:3457;top:610;width:40;height:2" coordorigin="3457,610" coordsize="40,2">
              <v:shape style="position:absolute;left:3457;top:610;width:40;height:2" coordorigin="3457,610" coordsize="40,0" path="m3457,610l3496,610e" filled="false" stroked="true" strokeweight=".214789pt" strokecolor="#ff0000">
                <v:path arrowok="t"/>
              </v:shape>
            </v:group>
            <v:group style="position:absolute;left:3477;top:584;width:2;height:52" coordorigin="3477,584" coordsize="2,52">
              <v:shape style="position:absolute;left:3477;top:584;width:2;height:52" coordorigin="3477,584" coordsize="0,52" path="m3477,584l3477,636e" filled="false" stroked="true" strokeweight=".163027pt" strokecolor="#ff0000">
                <v:path arrowok="t"/>
              </v:shape>
            </v:group>
            <v:group style="position:absolute;left:3457;top:610;width:40;height:2" coordorigin="3457,610" coordsize="40,2">
              <v:shape style="position:absolute;left:3457;top:610;width:40;height:2" coordorigin="3457,610" coordsize="40,0" path="m3457,610l3496,610e" filled="false" stroked="true" strokeweight=".214789pt" strokecolor="#ff0000">
                <v:path arrowok="t"/>
              </v:shape>
            </v:group>
            <v:group style="position:absolute;left:3477;top:584;width:2;height:52" coordorigin="3477,584" coordsize="2,52">
              <v:shape style="position:absolute;left:3477;top:584;width:2;height:52" coordorigin="3477,584" coordsize="0,52" path="m3477,584l3477,635e" filled="false" stroked="true" strokeweight=".163027pt" strokecolor="#ff0000">
                <v:path arrowok="t"/>
              </v:shape>
            </v:group>
            <v:group style="position:absolute;left:3457;top:609;width:40;height:2" coordorigin="3457,609" coordsize="40,2">
              <v:shape style="position:absolute;left:3457;top:609;width:40;height:2" coordorigin="3457,609" coordsize="40,0" path="m3457,609l3496,609e" filled="false" stroked="true" strokeweight=".214789pt" strokecolor="#ff0000">
                <v:path arrowok="t"/>
              </v:shape>
            </v:group>
            <v:group style="position:absolute;left:3477;top:583;width:2;height:52" coordorigin="3477,583" coordsize="2,52">
              <v:shape style="position:absolute;left:3477;top:583;width:2;height:52" coordorigin="3477,583" coordsize="0,52" path="m3477,583l3477,635e" filled="false" stroked="true" strokeweight=".163027pt" strokecolor="#ff0000">
                <v:path arrowok="t"/>
              </v:shape>
            </v:group>
            <v:group style="position:absolute;left:3457;top:608;width:40;height:2" coordorigin="3457,608" coordsize="40,2">
              <v:shape style="position:absolute;left:3457;top:608;width:40;height:2" coordorigin="3457,608" coordsize="40,0" path="m3457,608l3496,608e" filled="false" stroked="true" strokeweight=".214789pt" strokecolor="#ff0000">
                <v:path arrowok="t"/>
              </v:shape>
            </v:group>
            <v:group style="position:absolute;left:3477;top:582;width:2;height:52" coordorigin="3477,582" coordsize="2,52">
              <v:shape style="position:absolute;left:3477;top:582;width:2;height:52" coordorigin="3477,582" coordsize="0,52" path="m3477,582l3477,634e" filled="false" stroked="true" strokeweight=".163027pt" strokecolor="#ff0000">
                <v:path arrowok="t"/>
              </v:shape>
            </v:group>
            <v:group style="position:absolute;left:3457;top:607;width:40;height:2" coordorigin="3457,607" coordsize="40,2">
              <v:shape style="position:absolute;left:3457;top:607;width:40;height:2" coordorigin="3457,607" coordsize="40,0" path="m3457,607l3496,607e" filled="false" stroked="true" strokeweight=".214789pt" strokecolor="#ff0000">
                <v:path arrowok="t"/>
              </v:shape>
            </v:group>
            <v:group style="position:absolute;left:3477;top:582;width:2;height:52" coordorigin="3477,582" coordsize="2,52">
              <v:shape style="position:absolute;left:3477;top:582;width:2;height:52" coordorigin="3477,582" coordsize="0,52" path="m3477,582l3477,633e" filled="false" stroked="true" strokeweight=".163027pt" strokecolor="#ff0000">
                <v:path arrowok="t"/>
              </v:shape>
            </v:group>
            <v:group style="position:absolute;left:3457;top:607;width:40;height:2" coordorigin="3457,607" coordsize="40,2">
              <v:shape style="position:absolute;left:3457;top:607;width:40;height:2" coordorigin="3457,607" coordsize="40,0" path="m3457,607l3496,607e" filled="false" stroked="true" strokeweight=".214789pt" strokecolor="#ff0000">
                <v:path arrowok="t"/>
              </v:shape>
            </v:group>
            <v:group style="position:absolute;left:3477;top:581;width:2;height:52" coordorigin="3477,581" coordsize="2,52">
              <v:shape style="position:absolute;left:3477;top:581;width:2;height:52" coordorigin="3477,581" coordsize="0,52" path="m3477,581l3477,632e" filled="false" stroked="true" strokeweight=".163027pt" strokecolor="#ff0000">
                <v:path arrowok="t"/>
              </v:shape>
            </v:group>
            <v:group style="position:absolute;left:3457;top:606;width:40;height:2" coordorigin="3457,606" coordsize="40,2">
              <v:shape style="position:absolute;left:3457;top:606;width:40;height:2" coordorigin="3457,606" coordsize="40,0" path="m3457,606l3496,606e" filled="false" stroked="true" strokeweight=".214789pt" strokecolor="#ff0000">
                <v:path arrowok="t"/>
              </v:shape>
            </v:group>
            <v:group style="position:absolute;left:3477;top:580;width:2;height:52" coordorigin="3477,580" coordsize="2,52">
              <v:shape style="position:absolute;left:3477;top:580;width:2;height:52" coordorigin="3477,580" coordsize="0,52" path="m3477,580l3477,632e" filled="false" stroked="true" strokeweight=".163027pt" strokecolor="#ff0000">
                <v:path arrowok="t"/>
              </v:shape>
            </v:group>
            <v:group style="position:absolute;left:3457;top:605;width:40;height:2" coordorigin="3457,605" coordsize="40,2">
              <v:shape style="position:absolute;left:3457;top:605;width:40;height:2" coordorigin="3457,605" coordsize="40,0" path="m3457,605l3496,605e" filled="false" stroked="true" strokeweight=".214789pt" strokecolor="#ff0000">
                <v:path arrowok="t"/>
              </v:shape>
            </v:group>
            <v:group style="position:absolute;left:3477;top:579;width:2;height:52" coordorigin="3477,579" coordsize="2,52">
              <v:shape style="position:absolute;left:3477;top:579;width:2;height:52" coordorigin="3477,579" coordsize="0,52" path="m3477,579l3477,631e" filled="false" stroked="true" strokeweight=".163027pt" strokecolor="#ff0000">
                <v:path arrowok="t"/>
              </v:shape>
            </v:group>
            <v:group style="position:absolute;left:3457;top:604;width:40;height:2" coordorigin="3457,604" coordsize="40,2">
              <v:shape style="position:absolute;left:3457;top:604;width:40;height:2" coordorigin="3457,604" coordsize="40,0" path="m3457,604l3496,604e" filled="false" stroked="true" strokeweight=".214789pt" strokecolor="#ff0000">
                <v:path arrowok="t"/>
              </v:shape>
            </v:group>
            <v:group style="position:absolute;left:3477;top:579;width:2;height:52" coordorigin="3477,579" coordsize="2,52">
              <v:shape style="position:absolute;left:3477;top:579;width:2;height:52" coordorigin="3477,579" coordsize="0,52" path="m3477,579l3477,630e" filled="false" stroked="true" strokeweight=".163027pt" strokecolor="#ff0000">
                <v:path arrowok="t"/>
              </v:shape>
            </v:group>
            <v:group style="position:absolute;left:3457;top:604;width:40;height:2" coordorigin="3457,604" coordsize="40,2">
              <v:shape style="position:absolute;left:3457;top:604;width:40;height:2" coordorigin="3457,604" coordsize="40,0" path="m3457,604l3496,604e" filled="false" stroked="true" strokeweight=".214789pt" strokecolor="#ff0000">
                <v:path arrowok="t"/>
              </v:shape>
            </v:group>
            <v:group style="position:absolute;left:3477;top:578;width:2;height:52" coordorigin="3477,578" coordsize="2,52">
              <v:shape style="position:absolute;left:3477;top:578;width:2;height:52" coordorigin="3477,578" coordsize="0,52" path="m3477,578l3477,629e" filled="false" stroked="true" strokeweight=".163027pt" strokecolor="#ff0000">
                <v:path arrowok="t"/>
              </v:shape>
            </v:group>
            <v:group style="position:absolute;left:3457;top:603;width:40;height:2" coordorigin="3457,603" coordsize="40,2">
              <v:shape style="position:absolute;left:3457;top:603;width:40;height:2" coordorigin="3457,603" coordsize="40,0" path="m3457,603l3496,603e" filled="false" stroked="true" strokeweight=".214789pt" strokecolor="#ff0000">
                <v:path arrowok="t"/>
              </v:shape>
            </v:group>
            <v:group style="position:absolute;left:3477;top:577;width:2;height:52" coordorigin="3477,577" coordsize="2,52">
              <v:shape style="position:absolute;left:3477;top:577;width:2;height:52" coordorigin="3477,577" coordsize="0,52" path="m3477,577l3477,629e" filled="false" stroked="true" strokeweight=".163027pt" strokecolor="#ff0000">
                <v:path arrowok="t"/>
              </v:shape>
            </v:group>
            <v:group style="position:absolute;left:3457;top:602;width:40;height:2" coordorigin="3457,602" coordsize="40,2">
              <v:shape style="position:absolute;left:3457;top:602;width:40;height:2" coordorigin="3457,602" coordsize="40,0" path="m3457,602l3496,602e" filled="false" stroked="true" strokeweight=".214789pt" strokecolor="#ff0000">
                <v:path arrowok="t"/>
              </v:shape>
            </v:group>
            <v:group style="position:absolute;left:3477;top:577;width:2;height:52" coordorigin="3477,577" coordsize="2,52">
              <v:shape style="position:absolute;left:3477;top:577;width:2;height:52" coordorigin="3477,577" coordsize="0,52" path="m3477,577l3477,628e" filled="false" stroked="true" strokeweight=".163027pt" strokecolor="#ff0000">
                <v:path arrowok="t"/>
              </v:shape>
            </v:group>
            <v:group style="position:absolute;left:3457;top:602;width:40;height:2" coordorigin="3457,602" coordsize="40,2">
              <v:shape style="position:absolute;left:3457;top:602;width:40;height:2" coordorigin="3457,602" coordsize="40,0" path="m3457,602l3496,602e" filled="false" stroked="true" strokeweight=".214789pt" strokecolor="#ff0000">
                <v:path arrowok="t"/>
              </v:shape>
            </v:group>
            <v:group style="position:absolute;left:3477;top:576;width:2;height:52" coordorigin="3477,576" coordsize="2,52">
              <v:shape style="position:absolute;left:3477;top:576;width:2;height:52" coordorigin="3477,576" coordsize="0,52" path="m3477,576l3477,627e" filled="false" stroked="true" strokeweight=".163027pt" strokecolor="#ff0000">
                <v:path arrowok="t"/>
              </v:shape>
            </v:group>
            <v:group style="position:absolute;left:3457;top:601;width:40;height:2" coordorigin="3457,601" coordsize="40,2">
              <v:shape style="position:absolute;left:3457;top:601;width:40;height:2" coordorigin="3457,601" coordsize="40,0" path="m3457,601l3496,601e" filled="false" stroked="true" strokeweight=".214789pt" strokecolor="#ff0000">
                <v:path arrowok="t"/>
              </v:shape>
            </v:group>
            <v:group style="position:absolute;left:3477;top:575;width:2;height:52" coordorigin="3477,575" coordsize="2,52">
              <v:shape style="position:absolute;left:3477;top:575;width:2;height:52" coordorigin="3477,575" coordsize="0,52" path="m3477,575l3477,627e" filled="false" stroked="true" strokeweight=".163027pt" strokecolor="#ff0000">
                <v:path arrowok="t"/>
              </v:shape>
            </v:group>
            <v:group style="position:absolute;left:3457;top:600;width:40;height:2" coordorigin="3457,600" coordsize="40,2">
              <v:shape style="position:absolute;left:3457;top:600;width:40;height:2" coordorigin="3457,600" coordsize="40,0" path="m3457,600l3496,600e" filled="false" stroked="true" strokeweight=".214789pt" strokecolor="#ff0000">
                <v:path arrowok="t"/>
              </v:shape>
            </v:group>
            <v:group style="position:absolute;left:3477;top:574;width:2;height:52" coordorigin="3477,574" coordsize="2,52">
              <v:shape style="position:absolute;left:3477;top:574;width:2;height:52" coordorigin="3477,574" coordsize="0,52" path="m3477,574l3477,626e" filled="false" stroked="true" strokeweight=".163027pt" strokecolor="#ff0000">
                <v:path arrowok="t"/>
              </v:shape>
            </v:group>
            <v:group style="position:absolute;left:3457;top:599;width:40;height:2" coordorigin="3457,599" coordsize="40,2">
              <v:shape style="position:absolute;left:3457;top:599;width:40;height:2" coordorigin="3457,599" coordsize="40,0" path="m3457,599l3496,599e" filled="false" stroked="true" strokeweight=".214789pt" strokecolor="#ff0000">
                <v:path arrowok="t"/>
              </v:shape>
            </v:group>
            <v:group style="position:absolute;left:3477;top:574;width:2;height:52" coordorigin="3477,574" coordsize="2,52">
              <v:shape style="position:absolute;left:3477;top:574;width:2;height:52" coordorigin="3477,574" coordsize="0,52" path="m3477,574l3477,625e" filled="false" stroked="true" strokeweight=".163027pt" strokecolor="#ff0000">
                <v:path arrowok="t"/>
              </v:shape>
            </v:group>
            <v:group style="position:absolute;left:3457;top:599;width:40;height:2" coordorigin="3457,599" coordsize="40,2">
              <v:shape style="position:absolute;left:3457;top:599;width:40;height:2" coordorigin="3457,599" coordsize="40,0" path="m3457,599l3496,599e" filled="false" stroked="true" strokeweight=".214789pt" strokecolor="#ff0000">
                <v:path arrowok="t"/>
              </v:shape>
            </v:group>
            <v:group style="position:absolute;left:3477;top:573;width:2;height:52" coordorigin="3477,573" coordsize="2,52">
              <v:shape style="position:absolute;left:3477;top:573;width:2;height:52" coordorigin="3477,573" coordsize="0,52" path="m3477,573l3477,624e" filled="false" stroked="true" strokeweight=".163027pt" strokecolor="#ff0000">
                <v:path arrowok="t"/>
              </v:shape>
            </v:group>
            <v:group style="position:absolute;left:3457;top:598;width:40;height:2" coordorigin="3457,598" coordsize="40,2">
              <v:shape style="position:absolute;left:3457;top:598;width:40;height:2" coordorigin="3457,598" coordsize="40,0" path="m3457,598l3496,598e" filled="false" stroked="true" strokeweight=".214789pt" strokecolor="#ff0000">
                <v:path arrowok="t"/>
              </v:shape>
            </v:group>
            <v:group style="position:absolute;left:3477;top:572;width:2;height:52" coordorigin="3477,572" coordsize="2,52">
              <v:shape style="position:absolute;left:3477;top:572;width:2;height:52" coordorigin="3477,572" coordsize="0,52" path="m3477,572l3477,624e" filled="false" stroked="true" strokeweight=".163027pt" strokecolor="#ff0000">
                <v:path arrowok="t"/>
              </v:shape>
            </v:group>
            <v:group style="position:absolute;left:3457;top:597;width:40;height:2" coordorigin="3457,597" coordsize="40,2">
              <v:shape style="position:absolute;left:3457;top:597;width:40;height:2" coordorigin="3457,597" coordsize="40,0" path="m3457,597l3496,597e" filled="false" stroked="true" strokeweight=".214789pt" strokecolor="#ff0000">
                <v:path arrowok="t"/>
              </v:shape>
            </v:group>
            <v:group style="position:absolute;left:3477;top:571;width:2;height:52" coordorigin="3477,571" coordsize="2,52">
              <v:shape style="position:absolute;left:3477;top:571;width:2;height:52" coordorigin="3477,571" coordsize="0,52" path="m3477,571l3477,623e" filled="false" stroked="true" strokeweight=".163027pt" strokecolor="#ff0000">
                <v:path arrowok="t"/>
              </v:shape>
            </v:group>
            <v:group style="position:absolute;left:3457;top:597;width:40;height:2" coordorigin="3457,597" coordsize="40,2">
              <v:shape style="position:absolute;left:3457;top:597;width:40;height:2" coordorigin="3457,597" coordsize="40,0" path="m3457,597l3496,597e" filled="false" stroked="true" strokeweight=".214789pt" strokecolor="#ff0000">
                <v:path arrowok="t"/>
              </v:shape>
            </v:group>
            <v:group style="position:absolute;left:3477;top:571;width:2;height:52" coordorigin="3477,571" coordsize="2,52">
              <v:shape style="position:absolute;left:3477;top:571;width:2;height:52" coordorigin="3477,571" coordsize="0,52" path="m3477,571l3477,622e" filled="false" stroked="true" strokeweight=".163027pt" strokecolor="#ff0000">
                <v:path arrowok="t"/>
              </v:shape>
            </v:group>
            <v:group style="position:absolute;left:3457;top:596;width:40;height:2" coordorigin="3457,596" coordsize="40,2">
              <v:shape style="position:absolute;left:3457;top:596;width:40;height:2" coordorigin="3457,596" coordsize="40,0" path="m3457,596l3496,596e" filled="false" stroked="true" strokeweight=".214789pt" strokecolor="#ff0000">
                <v:path arrowok="t"/>
              </v:shape>
            </v:group>
            <v:group style="position:absolute;left:3477;top:570;width:2;height:52" coordorigin="3477,570" coordsize="2,52">
              <v:shape style="position:absolute;left:3477;top:570;width:2;height:52" coordorigin="3477,570" coordsize="0,52" path="m3477,570l3477,622e" filled="false" stroked="true" strokeweight=".163027pt" strokecolor="#ff0000">
                <v:path arrowok="t"/>
              </v:shape>
            </v:group>
            <v:group style="position:absolute;left:3457;top:595;width:40;height:2" coordorigin="3457,595" coordsize="40,2">
              <v:shape style="position:absolute;left:3457;top:595;width:40;height:2" coordorigin="3457,595" coordsize="40,0" path="m3457,595l3496,595e" filled="false" stroked="true" strokeweight=".214789pt" strokecolor="#ff0000">
                <v:path arrowok="t"/>
              </v:shape>
            </v:group>
            <v:group style="position:absolute;left:3477;top:569;width:2;height:52" coordorigin="3477,569" coordsize="2,52">
              <v:shape style="position:absolute;left:3477;top:569;width:2;height:52" coordorigin="3477,569" coordsize="0,52" path="m3477,569l3477,621e" filled="false" stroked="true" strokeweight=".163027pt" strokecolor="#ff0000">
                <v:path arrowok="t"/>
              </v:shape>
            </v:group>
            <v:group style="position:absolute;left:3457;top:594;width:40;height:2" coordorigin="3457,594" coordsize="40,2">
              <v:shape style="position:absolute;left:3457;top:594;width:40;height:2" coordorigin="3457,594" coordsize="40,0" path="m3457,594l3496,594e" filled="false" stroked="true" strokeweight=".214789pt" strokecolor="#ff0000">
                <v:path arrowok="t"/>
              </v:shape>
            </v:group>
            <v:group style="position:absolute;left:3477;top:569;width:2;height:52" coordorigin="3477,569" coordsize="2,52">
              <v:shape style="position:absolute;left:3477;top:569;width:2;height:52" coordorigin="3477,569" coordsize="0,52" path="m3477,569l3477,620e" filled="false" stroked="true" strokeweight=".163027pt" strokecolor="#ff0000">
                <v:path arrowok="t"/>
              </v:shape>
            </v:group>
            <v:group style="position:absolute;left:3457;top:594;width:40;height:2" coordorigin="3457,594" coordsize="40,2">
              <v:shape style="position:absolute;left:3457;top:594;width:40;height:2" coordorigin="3457,594" coordsize="40,0" path="m3457,594l3496,594e" filled="false" stroked="true" strokeweight=".214789pt" strokecolor="#ff0000">
                <v:path arrowok="t"/>
              </v:shape>
            </v:group>
            <v:group style="position:absolute;left:3477;top:568;width:2;height:52" coordorigin="3477,568" coordsize="2,52">
              <v:shape style="position:absolute;left:3477;top:568;width:2;height:52" coordorigin="3477,568" coordsize="0,52" path="m3477,568l3477,619e" filled="false" stroked="true" strokeweight=".163027pt" strokecolor="#ff0000">
                <v:path arrowok="t"/>
              </v:shape>
            </v:group>
            <v:group style="position:absolute;left:3457;top:593;width:40;height:2" coordorigin="3457,593" coordsize="40,2">
              <v:shape style="position:absolute;left:3457;top:593;width:40;height:2" coordorigin="3457,593" coordsize="40,0" path="m3457,593l3496,593e" filled="false" stroked="true" strokeweight=".214789pt" strokecolor="#ff0000">
                <v:path arrowok="t"/>
              </v:shape>
            </v:group>
            <v:group style="position:absolute;left:3477;top:567;width:2;height:52" coordorigin="3477,567" coordsize="2,52">
              <v:shape style="position:absolute;left:3477;top:567;width:2;height:52" coordorigin="3477,567" coordsize="0,52" path="m3477,567l3477,619e" filled="false" stroked="true" strokeweight=".163027pt" strokecolor="#ff0000">
                <v:path arrowok="t"/>
              </v:shape>
            </v:group>
            <v:group style="position:absolute;left:3457;top:592;width:40;height:2" coordorigin="3457,592" coordsize="40,2">
              <v:shape style="position:absolute;left:3457;top:592;width:40;height:2" coordorigin="3457,592" coordsize="40,0" path="m3457,592l3496,592e" filled="false" stroked="true" strokeweight=".214789pt" strokecolor="#ff0000">
                <v:path arrowok="t"/>
              </v:shape>
            </v:group>
            <v:group style="position:absolute;left:3477;top:566;width:2;height:52" coordorigin="3477,566" coordsize="2,52">
              <v:shape style="position:absolute;left:3477;top:566;width:2;height:52" coordorigin="3477,566" coordsize="0,52" path="m3477,566l3477,618e" filled="false" stroked="true" strokeweight=".163027pt" strokecolor="#ff0000">
                <v:path arrowok="t"/>
              </v:shape>
            </v:group>
            <v:group style="position:absolute;left:3457;top:591;width:40;height:2" coordorigin="3457,591" coordsize="40,2">
              <v:shape style="position:absolute;left:3457;top:591;width:40;height:2" coordorigin="3457,591" coordsize="40,0" path="m3457,591l3496,591e" filled="false" stroked="true" strokeweight=".214789pt" strokecolor="#ff0000">
                <v:path arrowok="t"/>
              </v:shape>
            </v:group>
            <v:group style="position:absolute;left:3477;top:566;width:2;height:52" coordorigin="3477,566" coordsize="2,52">
              <v:shape style="position:absolute;left:3477;top:566;width:2;height:52" coordorigin="3477,566" coordsize="0,52" path="m3477,566l3477,617e" filled="false" stroked="true" strokeweight=".163027pt" strokecolor="#ff0000">
                <v:path arrowok="t"/>
              </v:shape>
            </v:group>
            <v:group style="position:absolute;left:3457;top:591;width:40;height:2" coordorigin="3457,591" coordsize="40,2">
              <v:shape style="position:absolute;left:3457;top:591;width:40;height:2" coordorigin="3457,591" coordsize="40,0" path="m3457,591l3496,591e" filled="false" stroked="true" strokeweight=".214789pt" strokecolor="#ff0000">
                <v:path arrowok="t"/>
              </v:shape>
            </v:group>
            <v:group style="position:absolute;left:3477;top:565;width:2;height:52" coordorigin="3477,565" coordsize="2,52">
              <v:shape style="position:absolute;left:3477;top:565;width:2;height:52" coordorigin="3477,565" coordsize="0,52" path="m3477,565l3477,616e" filled="false" stroked="true" strokeweight=".163027pt" strokecolor="#ff0000">
                <v:path arrowok="t"/>
              </v:shape>
            </v:group>
            <v:group style="position:absolute;left:3457;top:590;width:40;height:2" coordorigin="3457,590" coordsize="40,2">
              <v:shape style="position:absolute;left:3457;top:590;width:40;height:2" coordorigin="3457,590" coordsize="40,0" path="m3457,590l3496,590e" filled="false" stroked="true" strokeweight=".214789pt" strokecolor="#ff0000">
                <v:path arrowok="t"/>
              </v:shape>
            </v:group>
            <v:group style="position:absolute;left:3477;top:564;width:2;height:52" coordorigin="3477,564" coordsize="2,52">
              <v:shape style="position:absolute;left:3477;top:564;width:2;height:52" coordorigin="3477,564" coordsize="0,52" path="m3477,564l3477,616e" filled="false" stroked="true" strokeweight=".163027pt" strokecolor="#ff0000">
                <v:path arrowok="t"/>
              </v:shape>
            </v:group>
            <v:group style="position:absolute;left:3457;top:589;width:40;height:2" coordorigin="3457,589" coordsize="40,2">
              <v:shape style="position:absolute;left:3457;top:589;width:40;height:2" coordorigin="3457,589" coordsize="40,0" path="m3457,589l3496,589e" filled="false" stroked="true" strokeweight=".214789pt" strokecolor="#ff0000">
                <v:path arrowok="t"/>
              </v:shape>
            </v:group>
            <v:group style="position:absolute;left:3477;top:564;width:2;height:52" coordorigin="3477,564" coordsize="2,52">
              <v:shape style="position:absolute;left:3477;top:564;width:2;height:52" coordorigin="3477,564" coordsize="0,52" path="m3477,564l3477,615e" filled="false" stroked="true" strokeweight=".163027pt" strokecolor="#ff0000">
                <v:path arrowok="t"/>
              </v:shape>
            </v:group>
            <v:group style="position:absolute;left:3457;top:589;width:40;height:2" coordorigin="3457,589" coordsize="40,2">
              <v:shape style="position:absolute;left:3457;top:589;width:40;height:2" coordorigin="3457,589" coordsize="40,0" path="m3457,589l3496,589e" filled="false" stroked="true" strokeweight=".214789pt" strokecolor="#ff0000">
                <v:path arrowok="t"/>
              </v:shape>
            </v:group>
            <v:group style="position:absolute;left:3477;top:563;width:2;height:52" coordorigin="3477,563" coordsize="2,52">
              <v:shape style="position:absolute;left:3477;top:563;width:2;height:52" coordorigin="3477,563" coordsize="0,52" path="m3477,563l3477,614e" filled="false" stroked="true" strokeweight=".163027pt" strokecolor="#ff0000">
                <v:path arrowok="t"/>
              </v:shape>
            </v:group>
            <v:group style="position:absolute;left:3457;top:588;width:40;height:2" coordorigin="3457,588" coordsize="40,2">
              <v:shape style="position:absolute;left:3457;top:588;width:40;height:2" coordorigin="3457,588" coordsize="40,0" path="m3457,588l3496,588e" filled="false" stroked="true" strokeweight=".214789pt" strokecolor="#ff0000">
                <v:path arrowok="t"/>
              </v:shape>
            </v:group>
            <v:group style="position:absolute;left:3477;top:562;width:2;height:52" coordorigin="3477,562" coordsize="2,52">
              <v:shape style="position:absolute;left:3477;top:562;width:2;height:52" coordorigin="3477,562" coordsize="0,52" path="m3477,562l3477,614e" filled="false" stroked="true" strokeweight=".163027pt" strokecolor="#ff0000">
                <v:path arrowok="t"/>
              </v:shape>
            </v:group>
            <v:group style="position:absolute;left:3457;top:587;width:40;height:2" coordorigin="3457,587" coordsize="40,2">
              <v:shape style="position:absolute;left:3457;top:587;width:40;height:2" coordorigin="3457,587" coordsize="40,0" path="m3457,587l3496,587e" filled="false" stroked="true" strokeweight=".214789pt" strokecolor="#ff0000">
                <v:path arrowok="t"/>
              </v:shape>
            </v:group>
            <v:group style="position:absolute;left:3477;top:561;width:2;height:52" coordorigin="3477,561" coordsize="2,52">
              <v:shape style="position:absolute;left:3477;top:561;width:2;height:52" coordorigin="3477,561" coordsize="0,52" path="m3477,561l3477,613e" filled="false" stroked="true" strokeweight=".163027pt" strokecolor="#ff0000">
                <v:path arrowok="t"/>
              </v:shape>
            </v:group>
            <v:group style="position:absolute;left:3457;top:586;width:40;height:2" coordorigin="3457,586" coordsize="40,2">
              <v:shape style="position:absolute;left:3457;top:586;width:40;height:2" coordorigin="3457,586" coordsize="40,0" path="m3457,586l3496,586e" filled="false" stroked="true" strokeweight=".214789pt" strokecolor="#ff0000">
                <v:path arrowok="t"/>
              </v:shape>
            </v:group>
            <v:group style="position:absolute;left:3477;top:561;width:2;height:52" coordorigin="3477,561" coordsize="2,52">
              <v:shape style="position:absolute;left:3477;top:561;width:2;height:52" coordorigin="3477,561" coordsize="0,52" path="m3477,561l3477,612e" filled="false" stroked="true" strokeweight=".163027pt" strokecolor="#ff0000">
                <v:path arrowok="t"/>
              </v:shape>
            </v:group>
            <v:group style="position:absolute;left:3457;top:586;width:40;height:2" coordorigin="3457,586" coordsize="40,2">
              <v:shape style="position:absolute;left:3457;top:586;width:40;height:2" coordorigin="3457,586" coordsize="40,0" path="m3457,586l3496,586e" filled="false" stroked="true" strokeweight=".214789pt" strokecolor="#ff0000">
                <v:path arrowok="t"/>
              </v:shape>
            </v:group>
            <v:group style="position:absolute;left:3477;top:560;width:2;height:52" coordorigin="3477,560" coordsize="2,52">
              <v:shape style="position:absolute;left:3477;top:560;width:2;height:52" coordorigin="3477,560" coordsize="0,52" path="m3477,560l3477,611e" filled="false" stroked="true" strokeweight=".163027pt" strokecolor="#ff0000">
                <v:path arrowok="t"/>
              </v:shape>
            </v:group>
            <v:group style="position:absolute;left:3457;top:585;width:40;height:2" coordorigin="3457,585" coordsize="40,2">
              <v:shape style="position:absolute;left:3457;top:585;width:40;height:2" coordorigin="3457,585" coordsize="40,0" path="m3457,585l3496,585e" filled="false" stroked="true" strokeweight=".214789pt" strokecolor="#ff0000">
                <v:path arrowok="t"/>
              </v:shape>
            </v:group>
            <v:group style="position:absolute;left:3477;top:559;width:2;height:52" coordorigin="3477,559" coordsize="2,52">
              <v:shape style="position:absolute;left:3477;top:559;width:2;height:52" coordorigin="3477,559" coordsize="0,52" path="m3477,559l3477,611e" filled="false" stroked="true" strokeweight=".163027pt" strokecolor="#ff0000">
                <v:path arrowok="t"/>
              </v:shape>
            </v:group>
            <v:group style="position:absolute;left:3457;top:584;width:40;height:2" coordorigin="3457,584" coordsize="40,2">
              <v:shape style="position:absolute;left:3457;top:584;width:40;height:2" coordorigin="3457,584" coordsize="40,0" path="m3457,584l3496,584e" filled="false" stroked="true" strokeweight=".214789pt" strokecolor="#ff0000">
                <v:path arrowok="t"/>
              </v:shape>
            </v:group>
            <v:group style="position:absolute;left:3477;top:559;width:2;height:52" coordorigin="3477,559" coordsize="2,52">
              <v:shape style="position:absolute;left:3477;top:559;width:2;height:52" coordorigin="3477,559" coordsize="0,52" path="m3477,559l3477,610e" filled="false" stroked="true" strokeweight=".163027pt" strokecolor="#ff0000">
                <v:path arrowok="t"/>
              </v:shape>
            </v:group>
            <v:group style="position:absolute;left:3457;top:584;width:40;height:2" coordorigin="3457,584" coordsize="40,2">
              <v:shape style="position:absolute;left:3457;top:584;width:40;height:2" coordorigin="3457,584" coordsize="40,0" path="m3457,584l3496,584e" filled="false" stroked="true" strokeweight=".214789pt" strokecolor="#ff0000">
                <v:path arrowok="t"/>
              </v:shape>
            </v:group>
            <v:group style="position:absolute;left:3477;top:558;width:2;height:52" coordorigin="3477,558" coordsize="2,52">
              <v:shape style="position:absolute;left:3477;top:558;width:2;height:52" coordorigin="3477,558" coordsize="0,52" path="m3477,558l3477,609e" filled="false" stroked="true" strokeweight=".163027pt" strokecolor="#ff0000">
                <v:path arrowok="t"/>
              </v:shape>
            </v:group>
            <v:group style="position:absolute;left:3457;top:583;width:40;height:2" coordorigin="3457,583" coordsize="40,2">
              <v:shape style="position:absolute;left:3457;top:583;width:40;height:2" coordorigin="3457,583" coordsize="40,0" path="m3457,583l3496,583e" filled="false" stroked="true" strokeweight=".214789pt" strokecolor="#ff0000">
                <v:path arrowok="t"/>
              </v:shape>
            </v:group>
            <v:group style="position:absolute;left:3477;top:557;width:2;height:52" coordorigin="3477,557" coordsize="2,52">
              <v:shape style="position:absolute;left:3477;top:557;width:2;height:52" coordorigin="3477,557" coordsize="0,52" path="m3477,557l3477,609e" filled="false" stroked="true" strokeweight=".163027pt" strokecolor="#ff0000">
                <v:path arrowok="t"/>
              </v:shape>
            </v:group>
            <v:group style="position:absolute;left:3457;top:582;width:40;height:2" coordorigin="3457,582" coordsize="40,2">
              <v:shape style="position:absolute;left:3457;top:582;width:40;height:2" coordorigin="3457,582" coordsize="40,0" path="m3457,582l3496,582e" filled="false" stroked="true" strokeweight=".214789pt" strokecolor="#ff0000">
                <v:path arrowok="t"/>
              </v:shape>
            </v:group>
            <v:group style="position:absolute;left:3477;top:556;width:2;height:52" coordorigin="3477,556" coordsize="2,52">
              <v:shape style="position:absolute;left:3477;top:556;width:2;height:52" coordorigin="3477,556" coordsize="0,52" path="m3477,556l3477,608e" filled="false" stroked="true" strokeweight=".163027pt" strokecolor="#ff0000">
                <v:path arrowok="t"/>
              </v:shape>
            </v:group>
            <v:group style="position:absolute;left:3457;top:581;width:40;height:2" coordorigin="3457,581" coordsize="40,2">
              <v:shape style="position:absolute;left:3457;top:581;width:40;height:2" coordorigin="3457,581" coordsize="40,0" path="m3457,581l3496,581e" filled="false" stroked="true" strokeweight=".214789pt" strokecolor="#ff0000">
                <v:path arrowok="t"/>
              </v:shape>
            </v:group>
            <v:group style="position:absolute;left:3477;top:556;width:2;height:52" coordorigin="3477,556" coordsize="2,52">
              <v:shape style="position:absolute;left:3477;top:556;width:2;height:52" coordorigin="3477,556" coordsize="0,52" path="m3477,556l3477,607e" filled="false" stroked="true" strokeweight=".163027pt" strokecolor="#ff0000">
                <v:path arrowok="t"/>
              </v:shape>
            </v:group>
            <v:group style="position:absolute;left:3457;top:581;width:40;height:2" coordorigin="3457,581" coordsize="40,2">
              <v:shape style="position:absolute;left:3457;top:581;width:40;height:2" coordorigin="3457,581" coordsize="40,0" path="m3457,581l3496,581e" filled="false" stroked="true" strokeweight=".214789pt" strokecolor="#ff0000">
                <v:path arrowok="t"/>
              </v:shape>
            </v:group>
            <v:group style="position:absolute;left:3477;top:555;width:2;height:52" coordorigin="3477,555" coordsize="2,52">
              <v:shape style="position:absolute;left:3477;top:555;width:2;height:52" coordorigin="3477,555" coordsize="0,52" path="m3477,555l3477,606e" filled="false" stroked="true" strokeweight=".163027pt" strokecolor="#ff0000">
                <v:path arrowok="t"/>
              </v:shape>
            </v:group>
            <v:group style="position:absolute;left:3457;top:580;width:40;height:2" coordorigin="3457,580" coordsize="40,2">
              <v:shape style="position:absolute;left:3457;top:580;width:40;height:2" coordorigin="3457,580" coordsize="40,0" path="m3457,580l3496,580e" filled="false" stroked="true" strokeweight=".214789pt" strokecolor="#ff0000">
                <v:path arrowok="t"/>
              </v:shape>
            </v:group>
            <v:group style="position:absolute;left:3477;top:554;width:2;height:52" coordorigin="3477,554" coordsize="2,52">
              <v:shape style="position:absolute;left:3477;top:554;width:2;height:52" coordorigin="3477,554" coordsize="0,52" path="m3477,554l3477,606e" filled="false" stroked="true" strokeweight=".163027pt" strokecolor="#ff0000">
                <v:path arrowok="t"/>
              </v:shape>
            </v:group>
            <v:group style="position:absolute;left:3457;top:579;width:40;height:2" coordorigin="3457,579" coordsize="40,2">
              <v:shape style="position:absolute;left:3457;top:579;width:40;height:2" coordorigin="3457,579" coordsize="40,0" path="m3457,579l3496,579e" filled="false" stroked="true" strokeweight=".214789pt" strokecolor="#ff0000">
                <v:path arrowok="t"/>
              </v:shape>
            </v:group>
            <v:group style="position:absolute;left:3477;top:553;width:2;height:52" coordorigin="3477,553" coordsize="2,52">
              <v:shape style="position:absolute;left:3477;top:553;width:2;height:52" coordorigin="3477,553" coordsize="0,52" path="m3477,553l3477,605e" filled="false" stroked="true" strokeweight=".163027pt" strokecolor="#ff0000">
                <v:path arrowok="t"/>
              </v:shape>
            </v:group>
            <v:group style="position:absolute;left:3457;top:578;width:40;height:2" coordorigin="3457,578" coordsize="40,2">
              <v:shape style="position:absolute;left:3457;top:578;width:40;height:2" coordorigin="3457,578" coordsize="40,0" path="m3457,578l3496,578e" filled="false" stroked="true" strokeweight=".214789pt" strokecolor="#ff0000">
                <v:path arrowok="t"/>
              </v:shape>
            </v:group>
            <v:group style="position:absolute;left:3477;top:553;width:2;height:52" coordorigin="3477,553" coordsize="2,52">
              <v:shape style="position:absolute;left:3477;top:553;width:2;height:52" coordorigin="3477,553" coordsize="0,52" path="m3477,553l3477,604e" filled="false" stroked="true" strokeweight=".163027pt" strokecolor="#ff0000">
                <v:path arrowok="t"/>
              </v:shape>
            </v:group>
            <v:group style="position:absolute;left:3457;top:578;width:40;height:2" coordorigin="3457,578" coordsize="40,2">
              <v:shape style="position:absolute;left:3457;top:578;width:40;height:2" coordorigin="3457,578" coordsize="40,0" path="m3457,578l3496,578e" filled="false" stroked="true" strokeweight=".214789pt" strokecolor="#ff0000">
                <v:path arrowok="t"/>
              </v:shape>
            </v:group>
            <v:group style="position:absolute;left:3477;top:552;width:2;height:52" coordorigin="3477,552" coordsize="2,52">
              <v:shape style="position:absolute;left:3477;top:552;width:2;height:52" coordorigin="3477,552" coordsize="0,52" path="m3477,552l3477,603e" filled="false" stroked="true" strokeweight=".163027pt" strokecolor="#ff0000">
                <v:path arrowok="t"/>
              </v:shape>
            </v:group>
            <v:group style="position:absolute;left:3457;top:577;width:40;height:2" coordorigin="3457,577" coordsize="40,2">
              <v:shape style="position:absolute;left:3457;top:577;width:40;height:2" coordorigin="3457,577" coordsize="40,0" path="m3457,577l3496,577e" filled="false" stroked="true" strokeweight=".214789pt" strokecolor="#ff0000">
                <v:path arrowok="t"/>
              </v:shape>
            </v:group>
            <v:group style="position:absolute;left:3477;top:551;width:2;height:52" coordorigin="3477,551" coordsize="2,52">
              <v:shape style="position:absolute;left:3477;top:551;width:2;height:52" coordorigin="3477,551" coordsize="0,52" path="m3477,551l3477,603e" filled="false" stroked="true" strokeweight=".163027pt" strokecolor="#ff0000">
                <v:path arrowok="t"/>
              </v:shape>
            </v:group>
            <v:group style="position:absolute;left:3457;top:576;width:40;height:2" coordorigin="3457,576" coordsize="40,2">
              <v:shape style="position:absolute;left:3457;top:576;width:40;height:2" coordorigin="3457,576" coordsize="40,0" path="m3457,576l3496,576e" filled="false" stroked="true" strokeweight=".214789pt" strokecolor="#ff0000">
                <v:path arrowok="t"/>
              </v:shape>
            </v:group>
            <v:group style="position:absolute;left:3477;top:551;width:2;height:52" coordorigin="3477,551" coordsize="2,52">
              <v:shape style="position:absolute;left:3477;top:551;width:2;height:52" coordorigin="3477,551" coordsize="0,52" path="m3477,551l3477,602e" filled="false" stroked="true" strokeweight=".163027pt" strokecolor="#ff0000">
                <v:path arrowok="t"/>
              </v:shape>
            </v:group>
            <v:group style="position:absolute;left:3457;top:576;width:40;height:2" coordorigin="3457,576" coordsize="40,2">
              <v:shape style="position:absolute;left:3457;top:576;width:40;height:2" coordorigin="3457,576" coordsize="40,0" path="m3457,576l3496,576e" filled="false" stroked="true" strokeweight=".214789pt" strokecolor="#ff0000">
                <v:path arrowok="t"/>
              </v:shape>
            </v:group>
            <v:group style="position:absolute;left:3477;top:550;width:2;height:52" coordorigin="3477,550" coordsize="2,52">
              <v:shape style="position:absolute;left:3477;top:550;width:2;height:52" coordorigin="3477,550" coordsize="0,52" path="m3477,550l3477,601e" filled="false" stroked="true" strokeweight=".163027pt" strokecolor="#ff0000">
                <v:path arrowok="t"/>
              </v:shape>
            </v:group>
            <v:group style="position:absolute;left:3457;top:575;width:40;height:2" coordorigin="3457,575" coordsize="40,2">
              <v:shape style="position:absolute;left:3457;top:575;width:40;height:2" coordorigin="3457,575" coordsize="40,0" path="m3457,575l3496,575e" filled="false" stroked="true" strokeweight=".214789pt" strokecolor="#ff0000">
                <v:path arrowok="t"/>
              </v:shape>
            </v:group>
            <v:group style="position:absolute;left:3477;top:550;width:2;height:52" coordorigin="3477,550" coordsize="2,52">
              <v:shape style="position:absolute;left:3477;top:550;width:2;height:52" coordorigin="3477,550" coordsize="0,52" path="m3477,550l3477,601e" filled="false" stroked="true" strokeweight=".163027pt" strokecolor="#ff0000">
                <v:path arrowok="t"/>
              </v:shape>
            </v:group>
            <v:group style="position:absolute;left:3457;top:575;width:40;height:2" coordorigin="3457,575" coordsize="40,2">
              <v:shape style="position:absolute;left:3457;top:575;width:40;height:2" coordorigin="3457,575" coordsize="40,0" path="m3457,575l3496,575e" filled="false" stroked="true" strokeweight=".214789pt" strokecolor="#ff0000">
                <v:path arrowok="t"/>
              </v:shape>
            </v:group>
            <v:group style="position:absolute;left:3477;top:549;width:2;height:52" coordorigin="3477,549" coordsize="2,52">
              <v:shape style="position:absolute;left:3477;top:549;width:2;height:52" coordorigin="3477,549" coordsize="0,52" path="m3477,549l3477,601e" filled="false" stroked="true" strokeweight=".163027pt" strokecolor="#ff0000">
                <v:path arrowok="t"/>
              </v:shape>
            </v:group>
            <v:group style="position:absolute;left:3457;top:574;width:40;height:2" coordorigin="3457,574" coordsize="40,2">
              <v:shape style="position:absolute;left:3457;top:574;width:40;height:2" coordorigin="3457,574" coordsize="40,0" path="m3457,574l3496,574e" filled="false" stroked="true" strokeweight=".214789pt" strokecolor="#ff0000">
                <v:path arrowok="t"/>
              </v:shape>
            </v:group>
            <v:group style="position:absolute;left:3477;top:548;width:2;height:52" coordorigin="3477,548" coordsize="2,52">
              <v:shape style="position:absolute;left:3477;top:548;width:2;height:52" coordorigin="3477,548" coordsize="0,52" path="m3477,548l3477,600e" filled="false" stroked="true" strokeweight=".163027pt" strokecolor="#ff0000">
                <v:path arrowok="t"/>
              </v:shape>
            </v:group>
            <v:group style="position:absolute;left:3457;top:573;width:40;height:2" coordorigin="3457,573" coordsize="40,2">
              <v:shape style="position:absolute;left:3457;top:573;width:40;height:2" coordorigin="3457,573" coordsize="40,0" path="m3457,573l3496,573e" filled="false" stroked="true" strokeweight=".214789pt" strokecolor="#ff0000">
                <v:path arrowok="t"/>
              </v:shape>
            </v:group>
            <v:group style="position:absolute;left:3477;top:548;width:2;height:52" coordorigin="3477,548" coordsize="2,52">
              <v:shape style="position:absolute;left:3477;top:548;width:2;height:52" coordorigin="3477,548" coordsize="0,52" path="m3477,548l3477,599e" filled="false" stroked="true" strokeweight=".163027pt" strokecolor="#ff0000">
                <v:path arrowok="t"/>
              </v:shape>
            </v:group>
            <v:group style="position:absolute;left:3457;top:573;width:40;height:2" coordorigin="3457,573" coordsize="40,2">
              <v:shape style="position:absolute;left:3457;top:573;width:40;height:2" coordorigin="3457,573" coordsize="40,0" path="m3457,573l3496,573e" filled="false" stroked="true" strokeweight=".214789pt" strokecolor="#ff0000">
                <v:path arrowok="t"/>
              </v:shape>
            </v:group>
            <v:group style="position:absolute;left:3477;top:547;width:2;height:52" coordorigin="3477,547" coordsize="2,52">
              <v:shape style="position:absolute;left:3477;top:547;width:2;height:52" coordorigin="3477,547" coordsize="0,52" path="m3477,547l3477,598e" filled="false" stroked="true" strokeweight=".163027pt" strokecolor="#ff0000">
                <v:path arrowok="t"/>
              </v:shape>
            </v:group>
            <v:group style="position:absolute;left:3457;top:572;width:40;height:2" coordorigin="3457,572" coordsize="40,2">
              <v:shape style="position:absolute;left:3457;top:572;width:40;height:2" coordorigin="3457,572" coordsize="40,0" path="m3457,572l3496,572e" filled="false" stroked="true" strokeweight=".214789pt" strokecolor="#ff0000">
                <v:path arrowok="t"/>
              </v:shape>
            </v:group>
            <v:group style="position:absolute;left:3477;top:546;width:2;height:52" coordorigin="3477,546" coordsize="2,52">
              <v:shape style="position:absolute;left:3477;top:546;width:2;height:52" coordorigin="3477,546" coordsize="0,52" path="m3477,546l3477,598e" filled="false" stroked="true" strokeweight=".163027pt" strokecolor="#ff0000">
                <v:path arrowok="t"/>
              </v:shape>
            </v:group>
            <v:group style="position:absolute;left:3457;top:571;width:40;height:2" coordorigin="3457,571" coordsize="40,2">
              <v:shape style="position:absolute;left:3457;top:571;width:40;height:2" coordorigin="3457,571" coordsize="40,0" path="m3457,571l3496,571e" filled="false" stroked="true" strokeweight=".214789pt" strokecolor="#ff0000">
                <v:path arrowok="t"/>
              </v:shape>
            </v:group>
            <v:group style="position:absolute;left:3477;top:545;width:2;height:52" coordorigin="3477,545" coordsize="2,52">
              <v:shape style="position:absolute;left:3477;top:545;width:2;height:52" coordorigin="3477,545" coordsize="0,52" path="m3477,545l3477,597e" filled="false" stroked="true" strokeweight=".163027pt" strokecolor="#ff0000">
                <v:path arrowok="t"/>
              </v:shape>
            </v:group>
            <v:group style="position:absolute;left:3457;top:570;width:40;height:2" coordorigin="3457,570" coordsize="40,2">
              <v:shape style="position:absolute;left:3457;top:570;width:40;height:2" coordorigin="3457,570" coordsize="40,0" path="m3457,570l3496,570e" filled="false" stroked="true" strokeweight=".214789pt" strokecolor="#ff0000">
                <v:path arrowok="t"/>
              </v:shape>
            </v:group>
            <v:group style="position:absolute;left:3477;top:545;width:2;height:52" coordorigin="3477,545" coordsize="2,52">
              <v:shape style="position:absolute;left:3477;top:545;width:2;height:52" coordorigin="3477,545" coordsize="0,52" path="m3477,545l3477,596e" filled="false" stroked="true" strokeweight=".163027pt" strokecolor="#ff0000">
                <v:path arrowok="t"/>
              </v:shape>
            </v:group>
            <v:group style="position:absolute;left:3457;top:570;width:40;height:2" coordorigin="3457,570" coordsize="40,2">
              <v:shape style="position:absolute;left:3457;top:570;width:40;height:2" coordorigin="3457,570" coordsize="40,0" path="m3457,570l3496,570e" filled="false" stroked="true" strokeweight=".214789pt" strokecolor="#ff0000">
                <v:path arrowok="t"/>
              </v:shape>
            </v:group>
            <v:group style="position:absolute;left:3477;top:544;width:2;height:52" coordorigin="3477,544" coordsize="2,52">
              <v:shape style="position:absolute;left:3477;top:544;width:2;height:52" coordorigin="3477,544" coordsize="0,52" path="m3477,544l3477,595e" filled="false" stroked="true" strokeweight=".163027pt" strokecolor="#ff0000">
                <v:path arrowok="t"/>
              </v:shape>
            </v:group>
            <v:group style="position:absolute;left:3457;top:569;width:40;height:2" coordorigin="3457,569" coordsize="40,2">
              <v:shape style="position:absolute;left:3457;top:569;width:40;height:2" coordorigin="3457,569" coordsize="40,0" path="m3457,569l3496,569e" filled="false" stroked="true" strokeweight=".214789pt" strokecolor="#ff0000">
                <v:path arrowok="t"/>
              </v:shape>
            </v:group>
            <v:group style="position:absolute;left:3477;top:543;width:2;height:52" coordorigin="3477,543" coordsize="2,52">
              <v:shape style="position:absolute;left:3477;top:543;width:2;height:52" coordorigin="3477,543" coordsize="0,52" path="m3477,543l3477,595e" filled="false" stroked="true" strokeweight=".163027pt" strokecolor="#ff0000">
                <v:path arrowok="t"/>
              </v:shape>
            </v:group>
            <v:group style="position:absolute;left:3457;top:568;width:40;height:2" coordorigin="3457,568" coordsize="40,2">
              <v:shape style="position:absolute;left:3457;top:568;width:40;height:2" coordorigin="3457,568" coordsize="40,0" path="m3457,568l3496,568e" filled="false" stroked="true" strokeweight=".214789pt" strokecolor="#ff0000">
                <v:path arrowok="t"/>
              </v:shape>
            </v:group>
            <v:group style="position:absolute;left:3477;top:543;width:2;height:52" coordorigin="3477,543" coordsize="2,52">
              <v:shape style="position:absolute;left:3477;top:543;width:2;height:52" coordorigin="3477,543" coordsize="0,52" path="m3477,543l3477,594e" filled="false" stroked="true" strokeweight=".163027pt" strokecolor="#ff0000">
                <v:path arrowok="t"/>
              </v:shape>
            </v:group>
            <v:group style="position:absolute;left:3457;top:568;width:40;height:2" coordorigin="3457,568" coordsize="40,2">
              <v:shape style="position:absolute;left:3457;top:568;width:40;height:2" coordorigin="3457,568" coordsize="40,0" path="m3457,568l3496,568e" filled="false" stroked="true" strokeweight=".214789pt" strokecolor="#ff0000">
                <v:path arrowok="t"/>
              </v:shape>
            </v:group>
            <v:group style="position:absolute;left:3477;top:542;width:2;height:52" coordorigin="3477,542" coordsize="2,52">
              <v:shape style="position:absolute;left:3477;top:542;width:2;height:52" coordorigin="3477,542" coordsize="0,52" path="m3477,542l3477,593e" filled="false" stroked="true" strokeweight=".163027pt" strokecolor="#ff0000">
                <v:path arrowok="t"/>
              </v:shape>
            </v:group>
            <v:group style="position:absolute;left:3457;top:567;width:40;height:2" coordorigin="3457,567" coordsize="40,2">
              <v:shape style="position:absolute;left:3457;top:567;width:40;height:2" coordorigin="3457,567" coordsize="40,0" path="m3457,567l3496,567e" filled="false" stroked="true" strokeweight=".214789pt" strokecolor="#ff0000">
                <v:path arrowok="t"/>
              </v:shape>
            </v:group>
            <v:group style="position:absolute;left:3477;top:541;width:2;height:52" coordorigin="3477,541" coordsize="2,52">
              <v:shape style="position:absolute;left:3477;top:541;width:2;height:52" coordorigin="3477,541" coordsize="0,52" path="m3477,541l3477,593e" filled="false" stroked="true" strokeweight=".163027pt" strokecolor="#ff0000">
                <v:path arrowok="t"/>
              </v:shape>
            </v:group>
            <v:group style="position:absolute;left:3457;top:566;width:40;height:2" coordorigin="3457,566" coordsize="40,2">
              <v:shape style="position:absolute;left:3457;top:566;width:40;height:2" coordorigin="3457,566" coordsize="40,0" path="m3457,566l3496,566e" filled="false" stroked="true" strokeweight=".214789pt" strokecolor="#ff0000">
                <v:path arrowok="t"/>
              </v:shape>
            </v:group>
            <v:group style="position:absolute;left:3477;top:540;width:2;height:52" coordorigin="3477,540" coordsize="2,52">
              <v:shape style="position:absolute;left:3477;top:540;width:2;height:52" coordorigin="3477,540" coordsize="0,52" path="m3477,540l3477,592e" filled="false" stroked="true" strokeweight=".163027pt" strokecolor="#ff0000">
                <v:path arrowok="t"/>
              </v:shape>
            </v:group>
            <v:group style="position:absolute;left:3457;top:565;width:40;height:2" coordorigin="3457,565" coordsize="40,2">
              <v:shape style="position:absolute;left:3457;top:565;width:40;height:2" coordorigin="3457,565" coordsize="40,0" path="m3457,565l3496,565e" filled="false" stroked="true" strokeweight=".214789pt" strokecolor="#ff0000">
                <v:path arrowok="t"/>
              </v:shape>
            </v:group>
            <v:group style="position:absolute;left:3477;top:540;width:2;height:52" coordorigin="3477,540" coordsize="2,52">
              <v:shape style="position:absolute;left:3477;top:540;width:2;height:52" coordorigin="3477,540" coordsize="0,52" path="m3477,540l3477,591e" filled="false" stroked="true" strokeweight=".163027pt" strokecolor="#ff0000">
                <v:path arrowok="t"/>
              </v:shape>
            </v:group>
            <v:group style="position:absolute;left:3457;top:565;width:40;height:2" coordorigin="3457,565" coordsize="40,2">
              <v:shape style="position:absolute;left:3457;top:565;width:40;height:2" coordorigin="3457,565" coordsize="40,0" path="m3457,565l3496,565e" filled="false" stroked="true" strokeweight=".214789pt" strokecolor="#ff0000">
                <v:path arrowok="t"/>
              </v:shape>
            </v:group>
            <v:group style="position:absolute;left:3477;top:539;width:2;height:52" coordorigin="3477,539" coordsize="2,52">
              <v:shape style="position:absolute;left:3477;top:539;width:2;height:52" coordorigin="3477,539" coordsize="0,52" path="m3477,539l3477,590e" filled="false" stroked="true" strokeweight=".163027pt" strokecolor="#ff0000">
                <v:path arrowok="t"/>
              </v:shape>
            </v:group>
            <v:group style="position:absolute;left:3457;top:564;width:40;height:2" coordorigin="3457,564" coordsize="40,2">
              <v:shape style="position:absolute;left:3457;top:564;width:40;height:2" coordorigin="3457,564" coordsize="40,0" path="m3457,564l3496,564e" filled="false" stroked="true" strokeweight=".214789pt" strokecolor="#ff0000">
                <v:path arrowok="t"/>
              </v:shape>
            </v:group>
            <v:group style="position:absolute;left:3477;top:538;width:2;height:52" coordorigin="3477,538" coordsize="2,52">
              <v:shape style="position:absolute;left:3477;top:538;width:2;height:52" coordorigin="3477,538" coordsize="0,52" path="m3477,538l3477,590e" filled="false" stroked="true" strokeweight=".163027pt" strokecolor="#ff0000">
                <v:path arrowok="t"/>
              </v:shape>
            </v:group>
            <v:group style="position:absolute;left:3457;top:563;width:40;height:2" coordorigin="3457,563" coordsize="40,2">
              <v:shape style="position:absolute;left:3457;top:563;width:40;height:2" coordorigin="3457,563" coordsize="40,0" path="m3457,563l3496,563e" filled="false" stroked="true" strokeweight=".214789pt" strokecolor="#ff0000">
                <v:path arrowok="t"/>
              </v:shape>
            </v:group>
            <v:group style="position:absolute;left:3477;top:538;width:2;height:52" coordorigin="3477,538" coordsize="2,52">
              <v:shape style="position:absolute;left:3477;top:538;width:2;height:52" coordorigin="3477,538" coordsize="0,52" path="m3477,538l3477,589e" filled="false" stroked="true" strokeweight=".163027pt" strokecolor="#ff0000">
                <v:path arrowok="t"/>
              </v:shape>
            </v:group>
            <v:group style="position:absolute;left:3457;top:563;width:40;height:2" coordorigin="3457,563" coordsize="40,2">
              <v:shape style="position:absolute;left:3457;top:563;width:40;height:2" coordorigin="3457,563" coordsize="40,0" path="m3457,563l3496,563e" filled="false" stroked="true" strokeweight=".214789pt" strokecolor="#ff0000">
                <v:path arrowok="t"/>
              </v:shape>
            </v:group>
            <v:group style="position:absolute;left:3477;top:537;width:2;height:52" coordorigin="3477,537" coordsize="2,52">
              <v:shape style="position:absolute;left:3477;top:537;width:2;height:52" coordorigin="3477,537" coordsize="0,52" path="m3477,537l3477,588e" filled="false" stroked="true" strokeweight=".163027pt" strokecolor="#ff0000">
                <v:path arrowok="t"/>
              </v:shape>
            </v:group>
            <v:group style="position:absolute;left:3457;top:562;width:40;height:2" coordorigin="3457,562" coordsize="40,2">
              <v:shape style="position:absolute;left:3457;top:562;width:40;height:2" coordorigin="3457,562" coordsize="40,0" path="m3457,562l3496,562e" filled="false" stroked="true" strokeweight=".214789pt" strokecolor="#ff0000">
                <v:path arrowok="t"/>
              </v:shape>
            </v:group>
            <v:group style="position:absolute;left:3477;top:536;width:2;height:52" coordorigin="3477,536" coordsize="2,52">
              <v:shape style="position:absolute;left:3477;top:536;width:2;height:52" coordorigin="3477,536" coordsize="0,52" path="m3477,536l3477,588e" filled="false" stroked="true" strokeweight=".163027pt" strokecolor="#ff0000">
                <v:path arrowok="t"/>
              </v:shape>
            </v:group>
            <v:group style="position:absolute;left:3457;top:561;width:40;height:2" coordorigin="3457,561" coordsize="40,2">
              <v:shape style="position:absolute;left:3457;top:561;width:40;height:2" coordorigin="3457,561" coordsize="40,0" path="m3457,561l3496,561e" filled="false" stroked="true" strokeweight=".214789pt" strokecolor="#ff0000">
                <v:path arrowok="t"/>
              </v:shape>
            </v:group>
            <v:group style="position:absolute;left:3477;top:535;width:2;height:52" coordorigin="3477,535" coordsize="2,52">
              <v:shape style="position:absolute;left:3477;top:535;width:2;height:52" coordorigin="3477,535" coordsize="0,52" path="m3477,535l3477,587e" filled="false" stroked="true" strokeweight=".163027pt" strokecolor="#ff0000">
                <v:path arrowok="t"/>
              </v:shape>
            </v:group>
            <v:group style="position:absolute;left:3457;top:560;width:40;height:2" coordorigin="3457,560" coordsize="40,2">
              <v:shape style="position:absolute;left:3457;top:560;width:40;height:2" coordorigin="3457,560" coordsize="40,0" path="m3457,560l3496,560e" filled="false" stroked="true" strokeweight=".214789pt" strokecolor="#ff0000">
                <v:path arrowok="t"/>
              </v:shape>
            </v:group>
            <v:group style="position:absolute;left:3477;top:535;width:2;height:52" coordorigin="3477,535" coordsize="2,52">
              <v:shape style="position:absolute;left:3477;top:535;width:2;height:52" coordorigin="3477,535" coordsize="0,52" path="m3477,535l3477,586e" filled="false" stroked="true" strokeweight=".163027pt" strokecolor="#ff0000">
                <v:path arrowok="t"/>
              </v:shape>
            </v:group>
            <v:group style="position:absolute;left:3457;top:560;width:40;height:2" coordorigin="3457,560" coordsize="40,2">
              <v:shape style="position:absolute;left:3457;top:560;width:40;height:2" coordorigin="3457,560" coordsize="40,0" path="m3457,560l3496,560e" filled="false" stroked="true" strokeweight=".214789pt" strokecolor="#ff0000">
                <v:path arrowok="t"/>
              </v:shape>
            </v:group>
            <v:group style="position:absolute;left:3477;top:534;width:2;height:52" coordorigin="3477,534" coordsize="2,52">
              <v:shape style="position:absolute;left:3477;top:534;width:2;height:52" coordorigin="3477,534" coordsize="0,52" path="m3477,534l3477,585e" filled="false" stroked="true" strokeweight=".163027pt" strokecolor="#ff0000">
                <v:path arrowok="t"/>
              </v:shape>
            </v:group>
            <v:group style="position:absolute;left:3457;top:559;width:40;height:2" coordorigin="3457,559" coordsize="40,2">
              <v:shape style="position:absolute;left:3457;top:559;width:40;height:2" coordorigin="3457,559" coordsize="40,0" path="m3457,559l3496,559e" filled="false" stroked="true" strokeweight=".214789pt" strokecolor="#ff0000">
                <v:path arrowok="t"/>
              </v:shape>
            </v:group>
            <v:group style="position:absolute;left:3477;top:533;width:2;height:52" coordorigin="3477,533" coordsize="2,52">
              <v:shape style="position:absolute;left:3477;top:533;width:2;height:52" coordorigin="3477,533" coordsize="0,52" path="m3477,533l3477,585e" filled="false" stroked="true" strokeweight=".163027pt" strokecolor="#ff0000">
                <v:path arrowok="t"/>
              </v:shape>
            </v:group>
            <v:group style="position:absolute;left:3457;top:558;width:40;height:2" coordorigin="3457,558" coordsize="40,2">
              <v:shape style="position:absolute;left:3457;top:558;width:40;height:2" coordorigin="3457,558" coordsize="40,0" path="m3457,558l3496,558e" filled="false" stroked="true" strokeweight=".214789pt" strokecolor="#ff0000">
                <v:path arrowok="t"/>
              </v:shape>
            </v:group>
            <v:group style="position:absolute;left:3477;top:532;width:2;height:52" coordorigin="3477,532" coordsize="2,52">
              <v:shape style="position:absolute;left:3477;top:532;width:2;height:52" coordorigin="3477,532" coordsize="0,52" path="m3477,532l3477,584e" filled="false" stroked="true" strokeweight=".163027pt" strokecolor="#ff0000">
                <v:path arrowok="t"/>
              </v:shape>
            </v:group>
            <v:group style="position:absolute;left:3457;top:557;width:40;height:2" coordorigin="3457,557" coordsize="40,2">
              <v:shape style="position:absolute;left:3457;top:557;width:40;height:2" coordorigin="3457,557" coordsize="40,0" path="m3457,557l3496,557e" filled="false" stroked="true" strokeweight=".214789pt" strokecolor="#ff0000">
                <v:path arrowok="t"/>
              </v:shape>
            </v:group>
            <v:group style="position:absolute;left:3477;top:532;width:2;height:52" coordorigin="3477,532" coordsize="2,52">
              <v:shape style="position:absolute;left:3477;top:532;width:2;height:52" coordorigin="3477,532" coordsize="0,52" path="m3477,532l3477,583e" filled="false" stroked="true" strokeweight=".163027pt" strokecolor="#ff0000">
                <v:path arrowok="t"/>
              </v:shape>
            </v:group>
            <v:group style="position:absolute;left:3457;top:557;width:40;height:2" coordorigin="3457,557" coordsize="40,2">
              <v:shape style="position:absolute;left:3457;top:557;width:40;height:2" coordorigin="3457,557" coordsize="40,0" path="m3457,557l3496,557e" filled="false" stroked="true" strokeweight=".214789pt" strokecolor="#ff0000">
                <v:path arrowok="t"/>
              </v:shape>
            </v:group>
            <v:group style="position:absolute;left:3477;top:531;width:2;height:52" coordorigin="3477,531" coordsize="2,52">
              <v:shape style="position:absolute;left:3477;top:531;width:2;height:52" coordorigin="3477,531" coordsize="0,52" path="m3477,531l3477,582e" filled="false" stroked="true" strokeweight=".163027pt" strokecolor="#ff0000">
                <v:path arrowok="t"/>
              </v:shape>
            </v:group>
            <v:group style="position:absolute;left:3457;top:556;width:40;height:2" coordorigin="3457,556" coordsize="40,2">
              <v:shape style="position:absolute;left:3457;top:556;width:40;height:2" coordorigin="3457,556" coordsize="40,0" path="m3457,556l3496,556e" filled="false" stroked="true" strokeweight=".214789pt" strokecolor="#ff0000">
                <v:path arrowok="t"/>
              </v:shape>
            </v:group>
            <v:group style="position:absolute;left:3477;top:530;width:2;height:52" coordorigin="3477,530" coordsize="2,52">
              <v:shape style="position:absolute;left:3477;top:530;width:2;height:52" coordorigin="3477,530" coordsize="0,52" path="m3477,530l3477,582e" filled="false" stroked="true" strokeweight=".163027pt" strokecolor="#ff0000">
                <v:path arrowok="t"/>
              </v:shape>
            </v:group>
            <v:group style="position:absolute;left:3457;top:555;width:40;height:2" coordorigin="3457,555" coordsize="40,2">
              <v:shape style="position:absolute;left:3457;top:555;width:40;height:2" coordorigin="3457,555" coordsize="40,0" path="m3457,555l3496,555e" filled="false" stroked="true" strokeweight=".214789pt" strokecolor="#ff0000">
                <v:path arrowok="t"/>
              </v:shape>
            </v:group>
            <v:group style="position:absolute;left:3477;top:530;width:2;height:52" coordorigin="3477,530" coordsize="2,52">
              <v:shape style="position:absolute;left:3477;top:530;width:2;height:52" coordorigin="3477,530" coordsize="0,52" path="m3477,530l3477,581e" filled="false" stroked="true" strokeweight=".163027pt" strokecolor="#ff0000">
                <v:path arrowok="t"/>
              </v:shape>
            </v:group>
            <v:group style="position:absolute;left:3457;top:555;width:40;height:2" coordorigin="3457,555" coordsize="40,2">
              <v:shape style="position:absolute;left:3457;top:555;width:40;height:2" coordorigin="3457,555" coordsize="40,0" path="m3457,555l3496,555e" filled="false" stroked="true" strokeweight=".214789pt" strokecolor="#ff0000">
                <v:path arrowok="t"/>
              </v:shape>
            </v:group>
            <v:group style="position:absolute;left:3477;top:529;width:2;height:52" coordorigin="3477,529" coordsize="2,52">
              <v:shape style="position:absolute;left:3477;top:529;width:2;height:52" coordorigin="3477,529" coordsize="0,52" path="m3477,529l3477,580e" filled="false" stroked="true" strokeweight=".163027pt" strokecolor="#ff0000">
                <v:path arrowok="t"/>
              </v:shape>
            </v:group>
            <v:group style="position:absolute;left:3457;top:554;width:40;height:2" coordorigin="3457,554" coordsize="40,2">
              <v:shape style="position:absolute;left:3457;top:554;width:40;height:2" coordorigin="3457,554" coordsize="40,0" path="m3457,554l3496,554e" filled="false" stroked="true" strokeweight=".214789pt" strokecolor="#ff0000">
                <v:path arrowok="t"/>
              </v:shape>
            </v:group>
            <v:group style="position:absolute;left:3477;top:528;width:2;height:52" coordorigin="3477,528" coordsize="2,52">
              <v:shape style="position:absolute;left:3477;top:528;width:2;height:52" coordorigin="3477,528" coordsize="0,52" path="m3477,528l3477,580e" filled="false" stroked="true" strokeweight=".163027pt" strokecolor="#ff0000">
                <v:path arrowok="t"/>
              </v:shape>
            </v:group>
            <v:group style="position:absolute;left:3457;top:553;width:40;height:2" coordorigin="3457,553" coordsize="40,2">
              <v:shape style="position:absolute;left:3457;top:553;width:40;height:2" coordorigin="3457,553" coordsize="40,0" path="m3457,553l3496,553e" filled="false" stroked="true" strokeweight=".214789pt" strokecolor="#ff0000">
                <v:path arrowok="t"/>
              </v:shape>
            </v:group>
            <v:group style="position:absolute;left:3477;top:527;width:2;height:52" coordorigin="3477,527" coordsize="2,52">
              <v:shape style="position:absolute;left:3477;top:527;width:2;height:52" coordorigin="3477,527" coordsize="0,52" path="m3477,527l3477,579e" filled="false" stroked="true" strokeweight=".163027pt" strokecolor="#ff0000">
                <v:path arrowok="t"/>
              </v:shape>
            </v:group>
            <v:group style="position:absolute;left:3457;top:552;width:40;height:2" coordorigin="3457,552" coordsize="40,2">
              <v:shape style="position:absolute;left:3457;top:552;width:40;height:2" coordorigin="3457,552" coordsize="40,0" path="m3457,552l3496,552e" filled="false" stroked="true" strokeweight=".214789pt" strokecolor="#ff0000">
                <v:path arrowok="t"/>
              </v:shape>
            </v:group>
            <v:group style="position:absolute;left:3477;top:527;width:2;height:52" coordorigin="3477,527" coordsize="2,52">
              <v:shape style="position:absolute;left:3477;top:527;width:2;height:52" coordorigin="3477,527" coordsize="0,52" path="m3477,527l3477,578e" filled="false" stroked="true" strokeweight=".163027pt" strokecolor="#ff0000">
                <v:path arrowok="t"/>
              </v:shape>
            </v:group>
            <v:group style="position:absolute;left:3457;top:552;width:40;height:2" coordorigin="3457,552" coordsize="40,2">
              <v:shape style="position:absolute;left:3457;top:552;width:40;height:2" coordorigin="3457,552" coordsize="40,0" path="m3457,552l3496,552e" filled="false" stroked="true" strokeweight=".214789pt" strokecolor="#ff0000">
                <v:path arrowok="t"/>
              </v:shape>
            </v:group>
            <v:group style="position:absolute;left:3477;top:526;width:2;height:52" coordorigin="3477,526" coordsize="2,52">
              <v:shape style="position:absolute;left:3477;top:526;width:2;height:52" coordorigin="3477,526" coordsize="0,52" path="m3477,526l3477,577e" filled="false" stroked="true" strokeweight=".163027pt" strokecolor="#ff0000">
                <v:path arrowok="t"/>
              </v:shape>
            </v:group>
            <v:group style="position:absolute;left:3457;top:551;width:40;height:2" coordorigin="3457,551" coordsize="40,2">
              <v:shape style="position:absolute;left:3457;top:551;width:40;height:2" coordorigin="3457,551" coordsize="40,0" path="m3457,551l3496,551e" filled="false" stroked="true" strokeweight=".214789pt" strokecolor="#ff0000">
                <v:path arrowok="t"/>
              </v:shape>
            </v:group>
            <v:group style="position:absolute;left:3477;top:525;width:2;height:52" coordorigin="3477,525" coordsize="2,52">
              <v:shape style="position:absolute;left:3477;top:525;width:2;height:52" coordorigin="3477,525" coordsize="0,52" path="m3477,525l3477,577e" filled="false" stroked="true" strokeweight=".163027pt" strokecolor="#ff0000">
                <v:path arrowok="t"/>
              </v:shape>
            </v:group>
            <v:group style="position:absolute;left:3457;top:550;width:40;height:2" coordorigin="3457,550" coordsize="40,2">
              <v:shape style="position:absolute;left:3457;top:550;width:40;height:2" coordorigin="3457,550" coordsize="40,0" path="m3457,550l3496,550e" filled="false" stroked="true" strokeweight=".214789pt" strokecolor="#ff0000">
                <v:path arrowok="t"/>
              </v:shape>
            </v:group>
            <v:group style="position:absolute;left:3477;top:525;width:2;height:52" coordorigin="3477,525" coordsize="2,52">
              <v:shape style="position:absolute;left:3477;top:525;width:2;height:52" coordorigin="3477,525" coordsize="0,52" path="m3477,525l3477,576e" filled="false" stroked="true" strokeweight=".163027pt" strokecolor="#ff0000">
                <v:path arrowok="t"/>
              </v:shape>
            </v:group>
            <v:group style="position:absolute;left:3457;top:550;width:40;height:2" coordorigin="3457,550" coordsize="40,2">
              <v:shape style="position:absolute;left:3457;top:550;width:40;height:2" coordorigin="3457,550" coordsize="40,0" path="m3457,550l3496,550e" filled="false" stroked="true" strokeweight=".214789pt" strokecolor="#ff0000">
                <v:path arrowok="t"/>
              </v:shape>
            </v:group>
            <v:group style="position:absolute;left:3477;top:524;width:2;height:52" coordorigin="3477,524" coordsize="2,52">
              <v:shape style="position:absolute;left:3477;top:524;width:2;height:52" coordorigin="3477,524" coordsize="0,52" path="m3477,524l3477,575e" filled="false" stroked="true" strokeweight=".163027pt" strokecolor="#ff0000">
                <v:path arrowok="t"/>
              </v:shape>
            </v:group>
            <v:group style="position:absolute;left:3457;top:549;width:40;height:2" coordorigin="3457,549" coordsize="40,2">
              <v:shape style="position:absolute;left:3457;top:549;width:40;height:2" coordorigin="3457,549" coordsize="40,0" path="m3457,549l3496,549e" filled="false" stroked="true" strokeweight=".214789pt" strokecolor="#ff0000">
                <v:path arrowok="t"/>
              </v:shape>
            </v:group>
            <v:group style="position:absolute;left:3477;top:523;width:2;height:52" coordorigin="3477,523" coordsize="2,52">
              <v:shape style="position:absolute;left:3477;top:523;width:2;height:52" coordorigin="3477,523" coordsize="0,52" path="m3477,523l3477,575e" filled="false" stroked="true" strokeweight=".163027pt" strokecolor="#ff0000">
                <v:path arrowok="t"/>
              </v:shape>
            </v:group>
            <v:group style="position:absolute;left:3457;top:548;width:40;height:2" coordorigin="3457,548" coordsize="40,2">
              <v:shape style="position:absolute;left:3457;top:548;width:40;height:2" coordorigin="3457,548" coordsize="40,0" path="m3457,548l3496,548e" filled="false" stroked="true" strokeweight=".214789pt" strokecolor="#ff0000">
                <v:path arrowok="t"/>
              </v:shape>
            </v:group>
            <v:group style="position:absolute;left:3477;top:522;width:2;height:52" coordorigin="3477,522" coordsize="2,52">
              <v:shape style="position:absolute;left:3477;top:522;width:2;height:52" coordorigin="3477,522" coordsize="0,52" path="m3477,522l3477,574e" filled="false" stroked="true" strokeweight=".163027pt" strokecolor="#ff0000">
                <v:path arrowok="t"/>
              </v:shape>
            </v:group>
            <v:group style="position:absolute;left:3457;top:547;width:40;height:2" coordorigin="3457,547" coordsize="40,2">
              <v:shape style="position:absolute;left:3457;top:547;width:40;height:2" coordorigin="3457,547" coordsize="40,0" path="m3457,547l3496,547e" filled="false" stroked="true" strokeweight=".214789pt" strokecolor="#ff0000">
                <v:path arrowok="t"/>
              </v:shape>
            </v:group>
            <v:group style="position:absolute;left:3477;top:522;width:2;height:52" coordorigin="3477,522" coordsize="2,52">
              <v:shape style="position:absolute;left:3477;top:522;width:2;height:52" coordorigin="3477,522" coordsize="0,52" path="m3477,522l3477,573e" filled="false" stroked="true" strokeweight=".163027pt" strokecolor="#ff0000">
                <v:path arrowok="t"/>
              </v:shape>
            </v:group>
            <v:group style="position:absolute;left:3457;top:547;width:40;height:2" coordorigin="3457,547" coordsize="40,2">
              <v:shape style="position:absolute;left:3457;top:547;width:40;height:2" coordorigin="3457,547" coordsize="40,0" path="m3457,547l3496,547e" filled="false" stroked="true" strokeweight=".214789pt" strokecolor="#ff0000">
                <v:path arrowok="t"/>
              </v:shape>
            </v:group>
            <v:group style="position:absolute;left:3477;top:521;width:2;height:52" coordorigin="3477,521" coordsize="2,52">
              <v:shape style="position:absolute;left:3477;top:521;width:2;height:52" coordorigin="3477,521" coordsize="0,52" path="m3477,521l3477,572e" filled="false" stroked="true" strokeweight=".163027pt" strokecolor="#ff0000">
                <v:path arrowok="t"/>
              </v:shape>
            </v:group>
            <v:group style="position:absolute;left:3457;top:546;width:40;height:2" coordorigin="3457,546" coordsize="40,2">
              <v:shape style="position:absolute;left:3457;top:546;width:40;height:2" coordorigin="3457,546" coordsize="40,0" path="m3457,546l3496,546e" filled="false" stroked="true" strokeweight=".214789pt" strokecolor="#ff0000">
                <v:path arrowok="t"/>
              </v:shape>
            </v:group>
            <v:group style="position:absolute;left:3477;top:520;width:2;height:52" coordorigin="3477,520" coordsize="2,52">
              <v:shape style="position:absolute;left:3477;top:520;width:2;height:52" coordorigin="3477,520" coordsize="0,52" path="m3477,520l3477,572e" filled="false" stroked="true" strokeweight=".163027pt" strokecolor="#ff0000">
                <v:path arrowok="t"/>
              </v:shape>
            </v:group>
            <v:group style="position:absolute;left:3457;top:545;width:40;height:2" coordorigin="3457,545" coordsize="40,2">
              <v:shape style="position:absolute;left:3457;top:545;width:40;height:2" coordorigin="3457,545" coordsize="40,0" path="m3457,545l3496,545e" filled="false" stroked="true" strokeweight=".214789pt" strokecolor="#ff0000">
                <v:path arrowok="t"/>
              </v:shape>
            </v:group>
            <v:group style="position:absolute;left:3477;top:519;width:2;height:52" coordorigin="3477,519" coordsize="2,52">
              <v:shape style="position:absolute;left:3477;top:519;width:2;height:52" coordorigin="3477,519" coordsize="0,52" path="m3477,519l3477,571e" filled="false" stroked="true" strokeweight=".163027pt" strokecolor="#ff0000">
                <v:path arrowok="t"/>
              </v:shape>
            </v:group>
            <v:group style="position:absolute;left:3457;top:544;width:40;height:2" coordorigin="3457,544" coordsize="40,2">
              <v:shape style="position:absolute;left:3457;top:544;width:40;height:2" coordorigin="3457,544" coordsize="40,0" path="m3457,544l3496,544e" filled="false" stroked="true" strokeweight=".214789pt" strokecolor="#ff0000">
                <v:path arrowok="t"/>
              </v:shape>
            </v:group>
            <v:group style="position:absolute;left:3477;top:519;width:2;height:52" coordorigin="3477,519" coordsize="2,52">
              <v:shape style="position:absolute;left:3477;top:519;width:2;height:52" coordorigin="3477,519" coordsize="0,52" path="m3477,519l3477,570e" filled="false" stroked="true" strokeweight=".163027pt" strokecolor="#ff0000">
                <v:path arrowok="t"/>
              </v:shape>
            </v:group>
            <v:group style="position:absolute;left:3457;top:544;width:40;height:2" coordorigin="3457,544" coordsize="40,2">
              <v:shape style="position:absolute;left:3457;top:544;width:40;height:2" coordorigin="3457,544" coordsize="40,0" path="m3457,544l3496,544e" filled="false" stroked="true" strokeweight=".214789pt" strokecolor="#ff0000">
                <v:path arrowok="t"/>
              </v:shape>
            </v:group>
            <v:group style="position:absolute;left:3477;top:518;width:2;height:52" coordorigin="3477,518" coordsize="2,52">
              <v:shape style="position:absolute;left:3477;top:518;width:2;height:52" coordorigin="3477,518" coordsize="0,52" path="m3477,518l3477,569e" filled="false" stroked="true" strokeweight=".163027pt" strokecolor="#ff0000">
                <v:path arrowok="t"/>
              </v:shape>
            </v:group>
            <v:group style="position:absolute;left:3457;top:543;width:40;height:2" coordorigin="3457,543" coordsize="40,2">
              <v:shape style="position:absolute;left:3457;top:543;width:40;height:2" coordorigin="3457,543" coordsize="40,0" path="m3457,543l3496,543e" filled="false" stroked="true" strokeweight=".214789pt" strokecolor="#ff0000">
                <v:path arrowok="t"/>
              </v:shape>
            </v:group>
            <v:group style="position:absolute;left:3477;top:517;width:2;height:52" coordorigin="3477,517" coordsize="2,52">
              <v:shape style="position:absolute;left:3477;top:517;width:2;height:52" coordorigin="3477,517" coordsize="0,52" path="m3477,517l3477,569e" filled="false" stroked="true" strokeweight=".163027pt" strokecolor="#ff0000">
                <v:path arrowok="t"/>
              </v:shape>
            </v:group>
            <v:group style="position:absolute;left:3457;top:542;width:40;height:2" coordorigin="3457,542" coordsize="40,2">
              <v:shape style="position:absolute;left:3457;top:542;width:40;height:2" coordorigin="3457,542" coordsize="40,0" path="m3457,542l3496,542e" filled="false" stroked="true" strokeweight=".214789pt" strokecolor="#ff0000">
                <v:path arrowok="t"/>
              </v:shape>
            </v:group>
            <v:group style="position:absolute;left:3477;top:517;width:2;height:52" coordorigin="3477,517" coordsize="2,52">
              <v:shape style="position:absolute;left:3477;top:517;width:2;height:52" coordorigin="3477,517" coordsize="0,52" path="m3477,517l3477,568e" filled="false" stroked="true" strokeweight=".163027pt" strokecolor="#ff0000">
                <v:path arrowok="t"/>
              </v:shape>
            </v:group>
            <v:group style="position:absolute;left:3457;top:542;width:40;height:2" coordorigin="3457,542" coordsize="40,2">
              <v:shape style="position:absolute;left:3457;top:542;width:40;height:2" coordorigin="3457,542" coordsize="40,0" path="m3457,542l3496,542e" filled="false" stroked="true" strokeweight=".214789pt" strokecolor="#ff0000">
                <v:path arrowok="t"/>
              </v:shape>
            </v:group>
            <v:group style="position:absolute;left:3477;top:516;width:2;height:52" coordorigin="3477,516" coordsize="2,52">
              <v:shape style="position:absolute;left:3477;top:516;width:2;height:52" coordorigin="3477,516" coordsize="0,52" path="m3477,516l3477,567e" filled="false" stroked="true" strokeweight=".163027pt" strokecolor="#ff0000">
                <v:path arrowok="t"/>
              </v:shape>
            </v:group>
            <v:group style="position:absolute;left:3457;top:541;width:40;height:2" coordorigin="3457,541" coordsize="40,2">
              <v:shape style="position:absolute;left:3457;top:541;width:40;height:2" coordorigin="3457,541" coordsize="40,0" path="m3457,541l3496,541e" filled="false" stroked="true" strokeweight=".214789pt" strokecolor="#ff0000">
                <v:path arrowok="t"/>
              </v:shape>
            </v:group>
            <v:group style="position:absolute;left:3477;top:515;width:2;height:52" coordorigin="3477,515" coordsize="2,52">
              <v:shape style="position:absolute;left:3477;top:515;width:2;height:52" coordorigin="3477,515" coordsize="0,52" path="m3477,515l3477,567e" filled="false" stroked="true" strokeweight=".163027pt" strokecolor="#ff0000">
                <v:path arrowok="t"/>
              </v:shape>
            </v:group>
            <v:group style="position:absolute;left:3457;top:540;width:40;height:2" coordorigin="3457,540" coordsize="40,2">
              <v:shape style="position:absolute;left:3457;top:540;width:40;height:2" coordorigin="3457,540" coordsize="40,0" path="m3457,540l3496,540e" filled="false" stroked="true" strokeweight=".214789pt" strokecolor="#ff0000">
                <v:path arrowok="t"/>
              </v:shape>
            </v:group>
            <v:group style="position:absolute;left:3477;top:514;width:2;height:52" coordorigin="3477,514" coordsize="2,52">
              <v:shape style="position:absolute;left:3477;top:514;width:2;height:52" coordorigin="3477,514" coordsize="0,52" path="m3477,514l3477,566e" filled="false" stroked="true" strokeweight=".163027pt" strokecolor="#ff0000">
                <v:path arrowok="t"/>
              </v:shape>
            </v:group>
            <v:group style="position:absolute;left:3457;top:539;width:40;height:2" coordorigin="3457,539" coordsize="40,2">
              <v:shape style="position:absolute;left:3457;top:539;width:40;height:2" coordorigin="3457,539" coordsize="40,0" path="m3457,539l3496,539e" filled="false" stroked="true" strokeweight=".214789pt" strokecolor="#ff0000">
                <v:path arrowok="t"/>
              </v:shape>
            </v:group>
            <v:group style="position:absolute;left:3477;top:514;width:2;height:52" coordorigin="3477,514" coordsize="2,52">
              <v:shape style="position:absolute;left:3477;top:514;width:2;height:52" coordorigin="3477,514" coordsize="0,52" path="m3477,514l3477,565e" filled="false" stroked="true" strokeweight=".163027pt" strokecolor="#ff0000">
                <v:path arrowok="t"/>
              </v:shape>
            </v:group>
            <v:group style="position:absolute;left:3457;top:539;width:40;height:2" coordorigin="3457,539" coordsize="40,2">
              <v:shape style="position:absolute;left:3457;top:539;width:40;height:2" coordorigin="3457,539" coordsize="40,0" path="m3457,539l3496,539e" filled="false" stroked="true" strokeweight=".214789pt" strokecolor="#ff0000">
                <v:path arrowok="t"/>
              </v:shape>
            </v:group>
            <v:group style="position:absolute;left:3477;top:513;width:2;height:52" coordorigin="3477,513" coordsize="2,52">
              <v:shape style="position:absolute;left:3477;top:513;width:2;height:52" coordorigin="3477,513" coordsize="0,52" path="m3477,513l3477,564e" filled="false" stroked="true" strokeweight=".163027pt" strokecolor="#ff0000">
                <v:path arrowok="t"/>
              </v:shape>
            </v:group>
            <v:group style="position:absolute;left:3457;top:538;width:40;height:2" coordorigin="3457,538" coordsize="40,2">
              <v:shape style="position:absolute;left:3457;top:538;width:40;height:2" coordorigin="3457,538" coordsize="40,0" path="m3457,538l3496,538e" filled="false" stroked="true" strokeweight=".214789pt" strokecolor="#ff0000">
                <v:path arrowok="t"/>
              </v:shape>
            </v:group>
            <v:group style="position:absolute;left:3477;top:512;width:2;height:52" coordorigin="3477,512" coordsize="2,52">
              <v:shape style="position:absolute;left:3477;top:512;width:2;height:52" coordorigin="3477,512" coordsize="0,52" path="m3477,512l3477,564e" filled="false" stroked="true" strokeweight=".163027pt" strokecolor="#ff0000">
                <v:path arrowok="t"/>
              </v:shape>
            </v:group>
            <v:group style="position:absolute;left:3457;top:537;width:40;height:2" coordorigin="3457,537" coordsize="40,2">
              <v:shape style="position:absolute;left:3457;top:537;width:40;height:2" coordorigin="3457,537" coordsize="40,0" path="m3457,537l3496,537e" filled="false" stroked="true" strokeweight=".214789pt" strokecolor="#ff0000">
                <v:path arrowok="t"/>
              </v:shape>
            </v:group>
            <v:group style="position:absolute;left:3477;top:512;width:2;height:52" coordorigin="3477,512" coordsize="2,52">
              <v:shape style="position:absolute;left:3477;top:512;width:2;height:52" coordorigin="3477,512" coordsize="0,52" path="m3477,512l3477,563e" filled="false" stroked="true" strokeweight=".163027pt" strokecolor="#ff0000">
                <v:path arrowok="t"/>
              </v:shape>
            </v:group>
            <v:group style="position:absolute;left:3457;top:537;width:40;height:2" coordorigin="3457,537" coordsize="40,2">
              <v:shape style="position:absolute;left:3457;top:537;width:40;height:2" coordorigin="3457,537" coordsize="40,0" path="m3457,537l3496,537e" filled="false" stroked="true" strokeweight=".214789pt" strokecolor="#ff0000">
                <v:path arrowok="t"/>
              </v:shape>
            </v:group>
            <v:group style="position:absolute;left:3477;top:511;width:2;height:52" coordorigin="3477,511" coordsize="2,52">
              <v:shape style="position:absolute;left:3477;top:511;width:2;height:52" coordorigin="3477,511" coordsize="0,52" path="m3477,511l3477,562e" filled="false" stroked="true" strokeweight=".163027pt" strokecolor="#ff0000">
                <v:path arrowok="t"/>
              </v:shape>
            </v:group>
            <v:group style="position:absolute;left:3457;top:536;width:40;height:2" coordorigin="3457,536" coordsize="40,2">
              <v:shape style="position:absolute;left:3457;top:536;width:40;height:2" coordorigin="3457,536" coordsize="40,0" path="m3457,536l3496,536e" filled="false" stroked="true" strokeweight=".214789pt" strokecolor="#ff0000">
                <v:path arrowok="t"/>
              </v:shape>
            </v:group>
            <v:group style="position:absolute;left:3477;top:510;width:2;height:52" coordorigin="3477,510" coordsize="2,52">
              <v:shape style="position:absolute;left:3477;top:510;width:2;height:52" coordorigin="3477,510" coordsize="0,52" path="m3477,510l3477,562e" filled="false" stroked="true" strokeweight=".163027pt" strokecolor="#ff0000">
                <v:path arrowok="t"/>
              </v:shape>
            </v:group>
            <v:group style="position:absolute;left:3457;top:535;width:40;height:2" coordorigin="3457,535" coordsize="40,2">
              <v:shape style="position:absolute;left:3457;top:535;width:40;height:2" coordorigin="3457,535" coordsize="40,0" path="m3457,535l3496,535e" filled="false" stroked="true" strokeweight=".214789pt" strokecolor="#ff0000">
                <v:path arrowok="t"/>
              </v:shape>
            </v:group>
            <v:group style="position:absolute;left:3477;top:509;width:2;height:52" coordorigin="3477,509" coordsize="2,52">
              <v:shape style="position:absolute;left:3477;top:509;width:2;height:52" coordorigin="3477,509" coordsize="0,52" path="m3477,509l3477,561e" filled="false" stroked="true" strokeweight=".163027pt" strokecolor="#ff0000">
                <v:path arrowok="t"/>
              </v:shape>
            </v:group>
            <v:group style="position:absolute;left:3457;top:534;width:40;height:2" coordorigin="3457,534" coordsize="40,2">
              <v:shape style="position:absolute;left:3457;top:534;width:40;height:2" coordorigin="3457,534" coordsize="40,0" path="m3457,534l3496,534e" filled="false" stroked="true" strokeweight=".214789pt" strokecolor="#ff0000">
                <v:path arrowok="t"/>
              </v:shape>
            </v:group>
            <v:group style="position:absolute;left:3477;top:509;width:2;height:52" coordorigin="3477,509" coordsize="2,52">
              <v:shape style="position:absolute;left:3477;top:509;width:2;height:52" coordorigin="3477,509" coordsize="0,52" path="m3477,509l3477,560e" filled="false" stroked="true" strokeweight=".163027pt" strokecolor="#ff0000">
                <v:path arrowok="t"/>
              </v:shape>
            </v:group>
            <v:group style="position:absolute;left:3457;top:534;width:40;height:2" coordorigin="3457,534" coordsize="40,2">
              <v:shape style="position:absolute;left:3457;top:534;width:40;height:2" coordorigin="3457,534" coordsize="40,0" path="m3457,534l3496,534e" filled="false" stroked="true" strokeweight=".214789pt" strokecolor="#ff0000">
                <v:path arrowok="t"/>
              </v:shape>
            </v:group>
            <v:group style="position:absolute;left:3477;top:508;width:2;height:52" coordorigin="3477,508" coordsize="2,52">
              <v:shape style="position:absolute;left:3477;top:508;width:2;height:52" coordorigin="3477,508" coordsize="0,52" path="m3477,508l3477,559e" filled="false" stroked="true" strokeweight=".163027pt" strokecolor="#ff0000">
                <v:path arrowok="t"/>
              </v:shape>
            </v:group>
            <v:group style="position:absolute;left:3457;top:533;width:40;height:2" coordorigin="3457,533" coordsize="40,2">
              <v:shape style="position:absolute;left:3457;top:533;width:40;height:2" coordorigin="3457,533" coordsize="40,0" path="m3457,533l3496,533e" filled="false" stroked="true" strokeweight=".214789pt" strokecolor="#ff0000">
                <v:path arrowok="t"/>
              </v:shape>
            </v:group>
            <v:group style="position:absolute;left:3477;top:507;width:2;height:52" coordorigin="3477,507" coordsize="2,52">
              <v:shape style="position:absolute;left:3477;top:507;width:2;height:52" coordorigin="3477,507" coordsize="0,52" path="m3477,507l3477,559e" filled="false" stroked="true" strokeweight=".163027pt" strokecolor="#ff0000">
                <v:path arrowok="t"/>
              </v:shape>
            </v:group>
            <v:group style="position:absolute;left:3457;top:532;width:40;height:2" coordorigin="3457,532" coordsize="40,2">
              <v:shape style="position:absolute;left:3457;top:532;width:40;height:2" coordorigin="3457,532" coordsize="40,0" path="m3457,532l3496,532e" filled="false" stroked="true" strokeweight=".214789pt" strokecolor="#ff0000">
                <v:path arrowok="t"/>
              </v:shape>
            </v:group>
            <v:group style="position:absolute;left:3477;top:506;width:2;height:52" coordorigin="3477,506" coordsize="2,52">
              <v:shape style="position:absolute;left:3477;top:506;width:2;height:52" coordorigin="3477,506" coordsize="0,52" path="m3477,506l3477,558e" filled="false" stroked="true" strokeweight=".163027pt" strokecolor="#ff0000">
                <v:path arrowok="t"/>
              </v:shape>
            </v:group>
            <v:group style="position:absolute;left:3457;top:531;width:40;height:2" coordorigin="3457,531" coordsize="40,2">
              <v:shape style="position:absolute;left:3457;top:531;width:40;height:2" coordorigin="3457,531" coordsize="40,0" path="m3457,531l3496,531e" filled="false" stroked="true" strokeweight=".214789pt" strokecolor="#ff0000">
                <v:path arrowok="t"/>
              </v:shape>
            </v:group>
            <v:group style="position:absolute;left:3477;top:506;width:2;height:52" coordorigin="3477,506" coordsize="2,52">
              <v:shape style="position:absolute;left:3477;top:506;width:2;height:52" coordorigin="3477,506" coordsize="0,52" path="m3477,506l3477,557e" filled="false" stroked="true" strokeweight=".163027pt" strokecolor="#ff0000">
                <v:path arrowok="t"/>
              </v:shape>
            </v:group>
            <v:group style="position:absolute;left:3457;top:531;width:40;height:2" coordorigin="3457,531" coordsize="40,2">
              <v:shape style="position:absolute;left:3457;top:531;width:40;height:2" coordorigin="3457,531" coordsize="40,0" path="m3457,531l3496,531e" filled="false" stroked="true" strokeweight=".214789pt" strokecolor="#ff0000">
                <v:path arrowok="t"/>
              </v:shape>
            </v:group>
            <v:group style="position:absolute;left:3477;top:505;width:2;height:52" coordorigin="3477,505" coordsize="2,52">
              <v:shape style="position:absolute;left:3477;top:505;width:2;height:52" coordorigin="3477,505" coordsize="0,52" path="m3477,505l3477,556e" filled="false" stroked="true" strokeweight=".163027pt" strokecolor="#ff0000">
                <v:path arrowok="t"/>
              </v:shape>
            </v:group>
            <v:group style="position:absolute;left:3457;top:530;width:40;height:2" coordorigin="3457,530" coordsize="40,2">
              <v:shape style="position:absolute;left:3457;top:530;width:40;height:2" coordorigin="3457,530" coordsize="40,0" path="m3457,530l3496,530e" filled="false" stroked="true" strokeweight=".214789pt" strokecolor="#ff0000">
                <v:path arrowok="t"/>
              </v:shape>
            </v:group>
            <v:group style="position:absolute;left:3477;top:504;width:2;height:52" coordorigin="3477,504" coordsize="2,52">
              <v:shape style="position:absolute;left:3477;top:504;width:2;height:52" coordorigin="3477,504" coordsize="0,52" path="m3477,504l3477,556e" filled="false" stroked="true" strokeweight=".163027pt" strokecolor="#ff0000">
                <v:path arrowok="t"/>
              </v:shape>
            </v:group>
            <v:group style="position:absolute;left:3457;top:529;width:40;height:2" coordorigin="3457,529" coordsize="40,2">
              <v:shape style="position:absolute;left:3457;top:529;width:40;height:2" coordorigin="3457,529" coordsize="40,0" path="m3457,529l3496,529e" filled="false" stroked="true" strokeweight=".214789pt" strokecolor="#ff0000">
                <v:path arrowok="t"/>
              </v:shape>
            </v:group>
            <v:group style="position:absolute;left:3477;top:504;width:2;height:52" coordorigin="3477,504" coordsize="2,52">
              <v:shape style="position:absolute;left:3477;top:504;width:2;height:52" coordorigin="3477,504" coordsize="0,52" path="m3477,504l3477,555e" filled="false" stroked="true" strokeweight=".163027pt" strokecolor="#ff0000">
                <v:path arrowok="t"/>
              </v:shape>
            </v:group>
            <v:group style="position:absolute;left:3457;top:529;width:40;height:2" coordorigin="3457,529" coordsize="40,2">
              <v:shape style="position:absolute;left:3457;top:529;width:40;height:2" coordorigin="3457,529" coordsize="40,0" path="m3457,529l3496,529e" filled="false" stroked="true" strokeweight=".214789pt" strokecolor="#ff0000">
                <v:path arrowok="t"/>
              </v:shape>
            </v:group>
            <v:group style="position:absolute;left:3477;top:503;width:2;height:52" coordorigin="3477,503" coordsize="2,52">
              <v:shape style="position:absolute;left:3477;top:503;width:2;height:52" coordorigin="3477,503" coordsize="0,52" path="m3477,503l3477,554e" filled="false" stroked="true" strokeweight=".163027pt" strokecolor="#ff0000">
                <v:path arrowok="t"/>
              </v:shape>
            </v:group>
            <v:group style="position:absolute;left:3457;top:528;width:40;height:2" coordorigin="3457,528" coordsize="40,2">
              <v:shape style="position:absolute;left:3457;top:528;width:40;height:2" coordorigin="3457,528" coordsize="40,0" path="m3457,528l3496,528e" filled="false" stroked="true" strokeweight=".214789pt" strokecolor="#ff0000">
                <v:path arrowok="t"/>
              </v:shape>
            </v:group>
            <v:group style="position:absolute;left:3477;top:502;width:2;height:52" coordorigin="3477,502" coordsize="2,52">
              <v:shape style="position:absolute;left:3477;top:502;width:2;height:52" coordorigin="3477,502" coordsize="0,52" path="m3477,502l3477,554e" filled="false" stroked="true" strokeweight=".163027pt" strokecolor="#ff0000">
                <v:path arrowok="t"/>
              </v:shape>
            </v:group>
            <v:group style="position:absolute;left:3457;top:527;width:40;height:2" coordorigin="3457,527" coordsize="40,2">
              <v:shape style="position:absolute;left:3457;top:527;width:40;height:2" coordorigin="3457,527" coordsize="40,0" path="m3457,527l3496,527e" filled="false" stroked="true" strokeweight=".214789pt" strokecolor="#ff0000">
                <v:path arrowok="t"/>
              </v:shape>
            </v:group>
            <v:group style="position:absolute;left:3477;top:501;width:2;height:52" coordorigin="3477,501" coordsize="2,52">
              <v:shape style="position:absolute;left:3477;top:501;width:2;height:52" coordorigin="3477,501" coordsize="0,52" path="m3477,501l3477,553e" filled="false" stroked="true" strokeweight=".163027pt" strokecolor="#ff0000">
                <v:path arrowok="t"/>
              </v:shape>
            </v:group>
            <v:group style="position:absolute;left:3457;top:526;width:40;height:2" coordorigin="3457,526" coordsize="40,2">
              <v:shape style="position:absolute;left:3457;top:526;width:40;height:2" coordorigin="3457,526" coordsize="40,0" path="m3457,526l3496,526e" filled="false" stroked="true" strokeweight=".214789pt" strokecolor="#ff0000">
                <v:path arrowok="t"/>
              </v:shape>
            </v:group>
            <v:group style="position:absolute;left:3477;top:501;width:2;height:52" coordorigin="3477,501" coordsize="2,52">
              <v:shape style="position:absolute;left:3477;top:501;width:2;height:52" coordorigin="3477,501" coordsize="0,52" path="m3477,501l3477,552e" filled="false" stroked="true" strokeweight=".163027pt" strokecolor="#ff0000">
                <v:path arrowok="t"/>
              </v:shape>
            </v:group>
            <v:group style="position:absolute;left:3457;top:526;width:40;height:2" coordorigin="3457,526" coordsize="40,2">
              <v:shape style="position:absolute;left:3457;top:526;width:40;height:2" coordorigin="3457,526" coordsize="40,0" path="m3457,526l3496,526e" filled="false" stroked="true" strokeweight=".214789pt" strokecolor="#ff0000">
                <v:path arrowok="t"/>
              </v:shape>
            </v:group>
            <v:group style="position:absolute;left:3477;top:500;width:2;height:52" coordorigin="3477,500" coordsize="2,52">
              <v:shape style="position:absolute;left:3477;top:500;width:2;height:52" coordorigin="3477,500" coordsize="0,52" path="m3477,500l3477,551e" filled="false" stroked="true" strokeweight=".163027pt" strokecolor="#ff0000">
                <v:path arrowok="t"/>
              </v:shape>
            </v:group>
            <v:group style="position:absolute;left:3457;top:525;width:40;height:2" coordorigin="3457,525" coordsize="40,2">
              <v:shape style="position:absolute;left:3457;top:525;width:40;height:2" coordorigin="3457,525" coordsize="40,0" path="m3457,525l3496,525e" filled="false" stroked="true" strokeweight=".214789pt" strokecolor="#ff0000">
                <v:path arrowok="t"/>
              </v:shape>
            </v:group>
            <v:group style="position:absolute;left:3477;top:499;width:2;height:52" coordorigin="3477,499" coordsize="2,52">
              <v:shape style="position:absolute;left:3477;top:499;width:2;height:52" coordorigin="3477,499" coordsize="0,52" path="m3477,499l3477,551e" filled="false" stroked="true" strokeweight=".163027pt" strokecolor="#ff0000">
                <v:path arrowok="t"/>
              </v:shape>
            </v:group>
            <v:group style="position:absolute;left:3457;top:524;width:40;height:2" coordorigin="3457,524" coordsize="40,2">
              <v:shape style="position:absolute;left:3457;top:524;width:40;height:2" coordorigin="3457,524" coordsize="40,0" path="m3457,524l3496,524e" filled="false" stroked="true" strokeweight=".214789pt" strokecolor="#ff0000">
                <v:path arrowok="t"/>
              </v:shape>
            </v:group>
            <v:group style="position:absolute;left:3477;top:499;width:2;height:52" coordorigin="3477,499" coordsize="2,52">
              <v:shape style="position:absolute;left:3477;top:499;width:2;height:52" coordorigin="3477,499" coordsize="0,52" path="m3477,499l3477,550e" filled="false" stroked="true" strokeweight=".163027pt" strokecolor="#ff0000">
                <v:path arrowok="t"/>
              </v:shape>
            </v:group>
            <v:group style="position:absolute;left:3457;top:524;width:40;height:2" coordorigin="3457,524" coordsize="40,2">
              <v:shape style="position:absolute;left:3457;top:524;width:40;height:2" coordorigin="3457,524" coordsize="40,0" path="m3457,524l3496,524e" filled="false" stroked="true" strokeweight=".214789pt" strokecolor="#ff0000">
                <v:path arrowok="t"/>
              </v:shape>
            </v:group>
            <v:group style="position:absolute;left:3477;top:498;width:2;height:52" coordorigin="3477,498" coordsize="2,52">
              <v:shape style="position:absolute;left:3477;top:498;width:2;height:52" coordorigin="3477,498" coordsize="0,52" path="m3477,498l3477,549e" filled="false" stroked="true" strokeweight=".163027pt" strokecolor="#ff0000">
                <v:path arrowok="t"/>
              </v:shape>
            </v:group>
            <v:group style="position:absolute;left:3457;top:523;width:40;height:2" coordorigin="3457,523" coordsize="40,2">
              <v:shape style="position:absolute;left:3457;top:523;width:40;height:2" coordorigin="3457,523" coordsize="40,0" path="m3457,523l3496,523e" filled="false" stroked="true" strokeweight=".214789pt" strokecolor="#ff0000">
                <v:path arrowok="t"/>
              </v:shape>
            </v:group>
            <v:group style="position:absolute;left:3477;top:497;width:2;height:52" coordorigin="3477,497" coordsize="2,52">
              <v:shape style="position:absolute;left:3477;top:497;width:2;height:52" coordorigin="3477,497" coordsize="0,52" path="m3477,497l3477,549e" filled="false" stroked="true" strokeweight=".163027pt" strokecolor="#ff0000">
                <v:path arrowok="t"/>
              </v:shape>
            </v:group>
            <v:group style="position:absolute;left:3457;top:522;width:40;height:2" coordorigin="3457,522" coordsize="40,2">
              <v:shape style="position:absolute;left:3457;top:522;width:40;height:2" coordorigin="3457,522" coordsize="40,0" path="m3457,522l3496,522e" filled="false" stroked="true" strokeweight=".214789pt" strokecolor="#ff0000">
                <v:path arrowok="t"/>
              </v:shape>
            </v:group>
            <v:group style="position:absolute;left:3477;top:496;width:2;height:52" coordorigin="3477,496" coordsize="2,52">
              <v:shape style="position:absolute;left:3477;top:496;width:2;height:52" coordorigin="3477,496" coordsize="0,52" path="m3477,496l3477,548e" filled="false" stroked="true" strokeweight=".163027pt" strokecolor="#ff0000">
                <v:path arrowok="t"/>
              </v:shape>
            </v:group>
            <v:group style="position:absolute;left:3457;top:521;width:40;height:2" coordorigin="3457,521" coordsize="40,2">
              <v:shape style="position:absolute;left:3457;top:521;width:40;height:2" coordorigin="3457,521" coordsize="40,0" path="m3457,521l3496,521e" filled="false" stroked="true" strokeweight=".214789pt" strokecolor="#ff0000">
                <v:path arrowok="t"/>
              </v:shape>
            </v:group>
            <v:group style="position:absolute;left:3477;top:496;width:2;height:52" coordorigin="3477,496" coordsize="2,52">
              <v:shape style="position:absolute;left:3477;top:496;width:2;height:52" coordorigin="3477,496" coordsize="0,52" path="m3477,496l3477,547e" filled="false" stroked="true" strokeweight=".163027pt" strokecolor="#ff0000">
                <v:path arrowok="t"/>
              </v:shape>
            </v:group>
            <v:group style="position:absolute;left:3457;top:521;width:40;height:2" coordorigin="3457,521" coordsize="40,2">
              <v:shape style="position:absolute;left:3457;top:521;width:40;height:2" coordorigin="3457,521" coordsize="40,0" path="m3457,521l3496,521e" filled="false" stroked="true" strokeweight=".214789pt" strokecolor="#ff0000">
                <v:path arrowok="t"/>
              </v:shape>
            </v:group>
            <v:group style="position:absolute;left:3477;top:495;width:2;height:52" coordorigin="3477,495" coordsize="2,52">
              <v:shape style="position:absolute;left:3477;top:495;width:2;height:52" coordorigin="3477,495" coordsize="0,52" path="m3477,495l3477,546e" filled="false" stroked="true" strokeweight=".163027pt" strokecolor="#ff0000">
                <v:path arrowok="t"/>
              </v:shape>
            </v:group>
            <v:group style="position:absolute;left:3457;top:520;width:40;height:2" coordorigin="3457,520" coordsize="40,2">
              <v:shape style="position:absolute;left:3457;top:520;width:40;height:2" coordorigin="3457,520" coordsize="40,0" path="m3457,520l3496,520e" filled="false" stroked="true" strokeweight=".214789pt" strokecolor="#ff0000">
                <v:path arrowok="t"/>
              </v:shape>
            </v:group>
            <v:group style="position:absolute;left:3477;top:494;width:2;height:52" coordorigin="3477,494" coordsize="2,52">
              <v:shape style="position:absolute;left:3477;top:494;width:2;height:52" coordorigin="3477,494" coordsize="0,52" path="m3477,494l3477,546e" filled="false" stroked="true" strokeweight=".163027pt" strokecolor="#ff0000">
                <v:path arrowok="t"/>
              </v:shape>
            </v:group>
            <v:group style="position:absolute;left:3457;top:519;width:40;height:2" coordorigin="3457,519" coordsize="40,2">
              <v:shape style="position:absolute;left:3457;top:519;width:40;height:2" coordorigin="3457,519" coordsize="40,0" path="m3457,519l3496,519e" filled="false" stroked="true" strokeweight=".214789pt" strokecolor="#ff0000">
                <v:path arrowok="t"/>
              </v:shape>
            </v:group>
            <v:group style="position:absolute;left:3477;top:493;width:2;height:52" coordorigin="3477,493" coordsize="2,52">
              <v:shape style="position:absolute;left:3477;top:493;width:2;height:52" coordorigin="3477,493" coordsize="0,52" path="m3477,493l3477,545e" filled="false" stroked="true" strokeweight=".163027pt" strokecolor="#ff0000">
                <v:path arrowok="t"/>
              </v:shape>
            </v:group>
            <v:group style="position:absolute;left:3457;top:519;width:40;height:2" coordorigin="3457,519" coordsize="40,2">
              <v:shape style="position:absolute;left:3457;top:519;width:40;height:2" coordorigin="3457,519" coordsize="40,0" path="m3457,519l3496,519e" filled="false" stroked="true" strokeweight=".214789pt" strokecolor="#ff0000">
                <v:path arrowok="t"/>
              </v:shape>
            </v:group>
            <v:group style="position:absolute;left:3477;top:493;width:2;height:52" coordorigin="3477,493" coordsize="2,52">
              <v:shape style="position:absolute;left:3477;top:493;width:2;height:52" coordorigin="3477,493" coordsize="0,52" path="m3477,493l3477,544e" filled="false" stroked="true" strokeweight=".163027pt" strokecolor="#ff0000">
                <v:path arrowok="t"/>
              </v:shape>
            </v:group>
            <v:group style="position:absolute;left:3457;top:518;width:40;height:2" coordorigin="3457,518" coordsize="40,2">
              <v:shape style="position:absolute;left:3457;top:518;width:40;height:2" coordorigin="3457,518" coordsize="40,0" path="m3457,518l3496,518e" filled="false" stroked="true" strokeweight=".214789pt" strokecolor="#ff0000">
                <v:path arrowok="t"/>
              </v:shape>
            </v:group>
            <v:group style="position:absolute;left:3477;top:492;width:2;height:52" coordorigin="3477,492" coordsize="2,52">
              <v:shape style="position:absolute;left:3477;top:492;width:2;height:52" coordorigin="3477,492" coordsize="0,52" path="m3477,492l3477,543e" filled="false" stroked="true" strokeweight=".163027pt" strokecolor="#ff0000">
                <v:path arrowok="t"/>
              </v:shape>
            </v:group>
            <v:group style="position:absolute;left:3457;top:517;width:40;height:2" coordorigin="3457,517" coordsize="40,2">
              <v:shape style="position:absolute;left:3457;top:517;width:40;height:2" coordorigin="3457,517" coordsize="40,0" path="m3457,517l3496,517e" filled="false" stroked="true" strokeweight=".214789pt" strokecolor="#ff0000">
                <v:path arrowok="t"/>
              </v:shape>
            </v:group>
            <v:group style="position:absolute;left:3477;top:491;width:2;height:52" coordorigin="3477,491" coordsize="2,52">
              <v:shape style="position:absolute;left:3477;top:491;width:2;height:52" coordorigin="3477,491" coordsize="0,52" path="m3477,491l3477,543e" filled="false" stroked="true" strokeweight=".163027pt" strokecolor="#ff0000">
                <v:path arrowok="t"/>
              </v:shape>
            </v:group>
            <v:group style="position:absolute;left:3457;top:516;width:40;height:2" coordorigin="3457,516" coordsize="40,2">
              <v:shape style="position:absolute;left:3457;top:516;width:40;height:2" coordorigin="3457,516" coordsize="40,0" path="m3457,516l3496,516e" filled="false" stroked="true" strokeweight=".214789pt" strokecolor="#ff0000">
                <v:path arrowok="t"/>
              </v:shape>
            </v:group>
            <v:group style="position:absolute;left:3477;top:491;width:2;height:52" coordorigin="3477,491" coordsize="2,52">
              <v:shape style="position:absolute;left:3477;top:491;width:2;height:52" coordorigin="3477,491" coordsize="0,52" path="m3477,491l3477,542e" filled="false" stroked="true" strokeweight=".163027pt" strokecolor="#ff0000">
                <v:path arrowok="t"/>
              </v:shape>
            </v:group>
            <v:group style="position:absolute;left:3457;top:516;width:40;height:2" coordorigin="3457,516" coordsize="40,2">
              <v:shape style="position:absolute;left:3457;top:516;width:40;height:2" coordorigin="3457,516" coordsize="40,0" path="m3457,516l3496,516e" filled="false" stroked="true" strokeweight=".214789pt" strokecolor="#ff0000">
                <v:path arrowok="t"/>
              </v:shape>
            </v:group>
            <v:group style="position:absolute;left:3477;top:490;width:2;height:52" coordorigin="3477,490" coordsize="2,52">
              <v:shape style="position:absolute;left:3477;top:490;width:2;height:52" coordorigin="3477,490" coordsize="0,52" path="m3477,490l3477,541e" filled="false" stroked="true" strokeweight=".163027pt" strokecolor="#ff0000">
                <v:path arrowok="t"/>
              </v:shape>
            </v:group>
            <v:group style="position:absolute;left:3457;top:515;width:40;height:2" coordorigin="3457,515" coordsize="40,2">
              <v:shape style="position:absolute;left:3457;top:515;width:40;height:2" coordorigin="3457,515" coordsize="40,0" path="m3457,515l3496,515e" filled="false" stroked="true" strokeweight=".214789pt" strokecolor="#ff0000">
                <v:path arrowok="t"/>
              </v:shape>
            </v:group>
            <v:group style="position:absolute;left:3477;top:489;width:2;height:52" coordorigin="3477,489" coordsize="2,52">
              <v:shape style="position:absolute;left:3477;top:489;width:2;height:52" coordorigin="3477,489" coordsize="0,52" path="m3477,489l3477,541e" filled="false" stroked="true" strokeweight=".163027pt" strokecolor="#ff0000">
                <v:path arrowok="t"/>
              </v:shape>
            </v:group>
            <v:group style="position:absolute;left:3457;top:514;width:40;height:2" coordorigin="3457,514" coordsize="40,2">
              <v:shape style="position:absolute;left:3457;top:514;width:40;height:2" coordorigin="3457,514" coordsize="40,0" path="m3457,514l3496,514e" filled="false" stroked="true" strokeweight=".214789pt" strokecolor="#ff0000">
                <v:path arrowok="t"/>
              </v:shape>
            </v:group>
            <v:group style="position:absolute;left:3477;top:488;width:2;height:52" coordorigin="3477,488" coordsize="2,52">
              <v:shape style="position:absolute;left:3477;top:488;width:2;height:52" coordorigin="3477,488" coordsize="0,52" path="m3477,488l3477,540e" filled="false" stroked="true" strokeweight=".163027pt" strokecolor="#ff0000">
                <v:path arrowok="t"/>
              </v:shape>
            </v:group>
            <v:group style="position:absolute;left:3457;top:513;width:40;height:2" coordorigin="3457,513" coordsize="40,2">
              <v:shape style="position:absolute;left:3457;top:513;width:40;height:2" coordorigin="3457,513" coordsize="40,0" path="m3457,513l3496,513e" filled="false" stroked="true" strokeweight=".214789pt" strokecolor="#ff0000">
                <v:path arrowok="t"/>
              </v:shape>
            </v:group>
            <v:group style="position:absolute;left:3477;top:488;width:2;height:52" coordorigin="3477,488" coordsize="2,52">
              <v:shape style="position:absolute;left:3477;top:488;width:2;height:52" coordorigin="3477,488" coordsize="0,52" path="m3477,488l3477,539e" filled="false" stroked="true" strokeweight=".163027pt" strokecolor="#ff0000">
                <v:path arrowok="t"/>
              </v:shape>
            </v:group>
            <v:group style="position:absolute;left:3457;top:513;width:40;height:2" coordorigin="3457,513" coordsize="40,2">
              <v:shape style="position:absolute;left:3457;top:513;width:40;height:2" coordorigin="3457,513" coordsize="40,0" path="m3457,513l3496,513e" filled="false" stroked="true" strokeweight=".214789pt" strokecolor="#ff0000">
                <v:path arrowok="t"/>
              </v:shape>
            </v:group>
            <v:group style="position:absolute;left:3477;top:487;width:2;height:52" coordorigin="3477,487" coordsize="2,52">
              <v:shape style="position:absolute;left:3477;top:487;width:2;height:52" coordorigin="3477,487" coordsize="0,52" path="m3477,487l3477,538e" filled="false" stroked="true" strokeweight=".163027pt" strokecolor="#ff0000">
                <v:path arrowok="t"/>
              </v:shape>
            </v:group>
            <v:group style="position:absolute;left:3457;top:512;width:40;height:2" coordorigin="3457,512" coordsize="40,2">
              <v:shape style="position:absolute;left:3457;top:512;width:40;height:2" coordorigin="3457,512" coordsize="40,0" path="m3457,512l3496,512e" filled="false" stroked="true" strokeweight=".214789pt" strokecolor="#ff0000">
                <v:path arrowok="t"/>
              </v:shape>
            </v:group>
            <v:group style="position:absolute;left:3477;top:486;width:2;height:52" coordorigin="3477,486" coordsize="2,52">
              <v:shape style="position:absolute;left:3477;top:486;width:2;height:52" coordorigin="3477,486" coordsize="0,52" path="m3477,486l3477,538e" filled="false" stroked="true" strokeweight=".163027pt" strokecolor="#ff0000">
                <v:path arrowok="t"/>
              </v:shape>
            </v:group>
            <v:group style="position:absolute;left:3457;top:511;width:40;height:2" coordorigin="3457,511" coordsize="40,2">
              <v:shape style="position:absolute;left:3457;top:511;width:40;height:2" coordorigin="3457,511" coordsize="40,0" path="m3457,511l3496,511e" filled="false" stroked="true" strokeweight=".214789pt" strokecolor="#ff0000">
                <v:path arrowok="t"/>
              </v:shape>
            </v:group>
            <v:group style="position:absolute;left:3477;top:486;width:2;height:52" coordorigin="3477,486" coordsize="2,52">
              <v:shape style="position:absolute;left:3477;top:486;width:2;height:52" coordorigin="3477,486" coordsize="0,52" path="m3477,486l3477,537e" filled="false" stroked="true" strokeweight=".163027pt" strokecolor="#ff0000">
                <v:path arrowok="t"/>
              </v:shape>
            </v:group>
            <v:group style="position:absolute;left:3457;top:511;width:40;height:2" coordorigin="3457,511" coordsize="40,2">
              <v:shape style="position:absolute;left:3457;top:511;width:40;height:2" coordorigin="3457,511" coordsize="40,0" path="m3457,511l3496,511e" filled="false" stroked="true" strokeweight=".214789pt" strokecolor="#ff0000">
                <v:path arrowok="t"/>
              </v:shape>
            </v:group>
            <v:group style="position:absolute;left:3477;top:485;width:2;height:52" coordorigin="3477,485" coordsize="2,52">
              <v:shape style="position:absolute;left:3477;top:485;width:2;height:52" coordorigin="3477,485" coordsize="0,52" path="m3477,485l3477,536e" filled="false" stroked="true" strokeweight=".163027pt" strokecolor="#ff0000">
                <v:path arrowok="t"/>
              </v:shape>
            </v:group>
            <v:group style="position:absolute;left:3457;top:510;width:40;height:2" coordorigin="3457,510" coordsize="40,2">
              <v:shape style="position:absolute;left:3457;top:510;width:40;height:2" coordorigin="3457,510" coordsize="40,0" path="m3457,510l3496,510e" filled="false" stroked="true" strokeweight=".214789pt" strokecolor="#ff0000">
                <v:path arrowok="t"/>
              </v:shape>
            </v:group>
            <v:group style="position:absolute;left:3477;top:484;width:2;height:52" coordorigin="3477,484" coordsize="2,52">
              <v:shape style="position:absolute;left:3477;top:484;width:2;height:52" coordorigin="3477,484" coordsize="0,52" path="m3477,484l3477,536e" filled="false" stroked="true" strokeweight=".163027pt" strokecolor="#ff0000">
                <v:path arrowok="t"/>
              </v:shape>
            </v:group>
            <v:group style="position:absolute;left:3457;top:509;width:40;height:2" coordorigin="3457,509" coordsize="40,2">
              <v:shape style="position:absolute;left:3457;top:509;width:40;height:2" coordorigin="3457,509" coordsize="40,0" path="m3457,509l3496,509e" filled="false" stroked="true" strokeweight=".214789pt" strokecolor="#ff0000">
                <v:path arrowok="t"/>
              </v:shape>
            </v:group>
            <v:group style="position:absolute;left:3477;top:483;width:2;height:52" coordorigin="3477,483" coordsize="2,52">
              <v:shape style="position:absolute;left:3477;top:483;width:2;height:52" coordorigin="3477,483" coordsize="0,52" path="m3477,483l3477,535e" filled="false" stroked="true" strokeweight=".163027pt" strokecolor="#ff0000">
                <v:path arrowok="t"/>
              </v:shape>
            </v:group>
            <v:group style="position:absolute;left:3457;top:508;width:40;height:2" coordorigin="3457,508" coordsize="40,2">
              <v:shape style="position:absolute;left:3457;top:508;width:40;height:2" coordorigin="3457,508" coordsize="40,0" path="m3457,508l3496,508e" filled="false" stroked="true" strokeweight=".214789pt" strokecolor="#ff0000">
                <v:path arrowok="t"/>
              </v:shape>
            </v:group>
            <v:group style="position:absolute;left:3477;top:483;width:2;height:52" coordorigin="3477,483" coordsize="2,52">
              <v:shape style="position:absolute;left:3477;top:483;width:2;height:52" coordorigin="3477,483" coordsize="0,52" path="m3477,483l3477,534e" filled="false" stroked="true" strokeweight=".163027pt" strokecolor="#ff0000">
                <v:path arrowok="t"/>
              </v:shape>
            </v:group>
            <v:group style="position:absolute;left:3457;top:508;width:40;height:2" coordorigin="3457,508" coordsize="40,2">
              <v:shape style="position:absolute;left:3457;top:508;width:40;height:2" coordorigin="3457,508" coordsize="40,0" path="m3457,508l3496,508e" filled="false" stroked="true" strokeweight=".214789pt" strokecolor="#ff0000">
                <v:path arrowok="t"/>
              </v:shape>
            </v:group>
            <v:group style="position:absolute;left:3477;top:482;width:2;height:52" coordorigin="3477,482" coordsize="2,52">
              <v:shape style="position:absolute;left:3477;top:482;width:2;height:52" coordorigin="3477,482" coordsize="0,52" path="m3477,482l3477,533e" filled="false" stroked="true" strokeweight=".163027pt" strokecolor="#ff0000">
                <v:path arrowok="t"/>
              </v:shape>
            </v:group>
            <v:group style="position:absolute;left:3457;top:507;width:40;height:2" coordorigin="3457,507" coordsize="40,2">
              <v:shape style="position:absolute;left:3457;top:507;width:40;height:2" coordorigin="3457,507" coordsize="40,0" path="m3457,507l3496,507e" filled="false" stroked="true" strokeweight=".214789pt" strokecolor="#ff0000">
                <v:path arrowok="t"/>
              </v:shape>
            </v:group>
            <v:group style="position:absolute;left:3477;top:481;width:2;height:52" coordorigin="3477,481" coordsize="2,52">
              <v:shape style="position:absolute;left:3477;top:481;width:2;height:52" coordorigin="3477,481" coordsize="0,52" path="m3477,481l3477,533e" filled="false" stroked="true" strokeweight=".163027pt" strokecolor="#ff0000">
                <v:path arrowok="t"/>
              </v:shape>
            </v:group>
            <v:group style="position:absolute;left:3457;top:506;width:40;height:2" coordorigin="3457,506" coordsize="40,2">
              <v:shape style="position:absolute;left:3457;top:506;width:40;height:2" coordorigin="3457,506" coordsize="40,0" path="m3457,506l3496,506e" filled="false" stroked="true" strokeweight=".214789pt" strokecolor="#ff0000">
                <v:path arrowok="t"/>
              </v:shape>
            </v:group>
            <v:group style="position:absolute;left:3477;top:480;width:2;height:52" coordorigin="3477,480" coordsize="2,52">
              <v:shape style="position:absolute;left:3477;top:480;width:2;height:52" coordorigin="3477,480" coordsize="0,52" path="m3477,480l3477,532e" filled="false" stroked="true" strokeweight=".163027pt" strokecolor="#ff0000">
                <v:path arrowok="t"/>
              </v:shape>
            </v:group>
            <v:group style="position:absolute;left:3457;top:506;width:40;height:2" coordorigin="3457,506" coordsize="40,2">
              <v:shape style="position:absolute;left:3457;top:506;width:40;height:2" coordorigin="3457,506" coordsize="40,0" path="m3457,506l3496,506e" filled="false" stroked="true" strokeweight=".214789pt" strokecolor="#ff0000">
                <v:path arrowok="t"/>
              </v:shape>
            </v:group>
            <v:group style="position:absolute;left:3477;top:480;width:2;height:52" coordorigin="3477,480" coordsize="2,52">
              <v:shape style="position:absolute;left:3477;top:480;width:2;height:52" coordorigin="3477,480" coordsize="0,52" path="m3477,480l3477,531e" filled="false" stroked="true" strokeweight=".163027pt" strokecolor="#ff0000">
                <v:path arrowok="t"/>
              </v:shape>
            </v:group>
            <v:group style="position:absolute;left:3457;top:505;width:40;height:2" coordorigin="3457,505" coordsize="40,2">
              <v:shape style="position:absolute;left:3457;top:505;width:40;height:2" coordorigin="3457,505" coordsize="40,0" path="m3457,505l3496,505e" filled="false" stroked="true" strokeweight=".214789pt" strokecolor="#ff0000">
                <v:path arrowok="t"/>
              </v:shape>
            </v:group>
            <v:group style="position:absolute;left:3477;top:479;width:2;height:52" coordorigin="3477,479" coordsize="2,52">
              <v:shape style="position:absolute;left:3477;top:479;width:2;height:52" coordorigin="3477,479" coordsize="0,52" path="m3477,479l3477,531e" filled="false" stroked="true" strokeweight=".163027pt" strokecolor="#ff0000">
                <v:path arrowok="t"/>
              </v:shape>
            </v:group>
            <v:group style="position:absolute;left:3457;top:504;width:40;height:2" coordorigin="3457,504" coordsize="40,2">
              <v:shape style="position:absolute;left:3457;top:504;width:40;height:2" coordorigin="3457,504" coordsize="40,0" path="m3457,504l3496,504e" filled="false" stroked="true" strokeweight=".214789pt" strokecolor="#ff0000">
                <v:path arrowok="t"/>
              </v:shape>
            </v:group>
            <v:group style="position:absolute;left:3477;top:478;width:2;height:52" coordorigin="3477,478" coordsize="2,52">
              <v:shape style="position:absolute;left:3477;top:478;width:2;height:52" coordorigin="3477,478" coordsize="0,52" path="m3477,478l3477,530e" filled="false" stroked="true" strokeweight=".163027pt" strokecolor="#ff0000">
                <v:path arrowok="t"/>
              </v:shape>
            </v:group>
            <v:group style="position:absolute;left:3457;top:503;width:40;height:2" coordorigin="3457,503" coordsize="40,2">
              <v:shape style="position:absolute;left:3457;top:503;width:40;height:2" coordorigin="3457,503" coordsize="40,0" path="m3457,503l3496,503e" filled="false" stroked="true" strokeweight=".214789pt" strokecolor="#ff0000">
                <v:path arrowok="t"/>
              </v:shape>
            </v:group>
            <v:group style="position:absolute;left:3477;top:478;width:2;height:52" coordorigin="3477,478" coordsize="2,52">
              <v:shape style="position:absolute;left:3477;top:478;width:2;height:52" coordorigin="3477,478" coordsize="0,52" path="m3477,478l3477,530e" filled="false" stroked="true" strokeweight=".163027pt" strokecolor="#ff0000">
                <v:path arrowok="t"/>
              </v:shape>
            </v:group>
            <v:group style="position:absolute;left:3457;top:503;width:40;height:2" coordorigin="3457,503" coordsize="40,2">
              <v:shape style="position:absolute;left:3457;top:503;width:40;height:2" coordorigin="3457,503" coordsize="40,0" path="m3457,503l3496,503e" filled="false" stroked="true" strokeweight=".214789pt" strokecolor="#ff0000">
                <v:path arrowok="t"/>
              </v:shape>
            </v:group>
            <v:group style="position:absolute;left:3477;top:478;width:2;height:52" coordorigin="3477,478" coordsize="2,52">
              <v:shape style="position:absolute;left:3477;top:478;width:2;height:52" coordorigin="3477,478" coordsize="0,52" path="m3477,478l3477,529e" filled="false" stroked="true" strokeweight=".163027pt" strokecolor="#ff0000">
                <v:path arrowok="t"/>
              </v:shape>
            </v:group>
            <v:group style="position:absolute;left:3457;top:503;width:40;height:2" coordorigin="3457,503" coordsize="40,2">
              <v:shape style="position:absolute;left:3457;top:503;width:40;height:2" coordorigin="3457,503" coordsize="40,0" path="m3457,503l3496,503e" filled="false" stroked="true" strokeweight=".214789pt" strokecolor="#ff0000">
                <v:path arrowok="t"/>
              </v:shape>
            </v:group>
            <v:group style="position:absolute;left:3477;top:477;width:2;height:52" coordorigin="3477,477" coordsize="2,52">
              <v:shape style="position:absolute;left:3477;top:477;width:2;height:52" coordorigin="3477,477" coordsize="0,52" path="m3477,477l3477,528e" filled="false" stroked="true" strokeweight=".163027pt" strokecolor="#ff0000">
                <v:path arrowok="t"/>
              </v:shape>
            </v:group>
            <v:group style="position:absolute;left:3457;top:502;width:40;height:2" coordorigin="3457,502" coordsize="40,2">
              <v:shape style="position:absolute;left:3457;top:502;width:40;height:2" coordorigin="3457,502" coordsize="40,0" path="m3457,502l3496,502e" filled="false" stroked="true" strokeweight=".214789pt" strokecolor="#ff0000">
                <v:path arrowok="t"/>
              </v:shape>
            </v:group>
            <v:group style="position:absolute;left:3477;top:476;width:2;height:52" coordorigin="3477,476" coordsize="2,52">
              <v:shape style="position:absolute;left:3477;top:476;width:2;height:52" coordorigin="3477,476" coordsize="0,52" path="m3477,476l3477,528e" filled="false" stroked="true" strokeweight=".163027pt" strokecolor="#ff0000">
                <v:path arrowok="t"/>
              </v:shape>
            </v:group>
            <v:group style="position:absolute;left:3457;top:501;width:40;height:2" coordorigin="3457,501" coordsize="40,2">
              <v:shape style="position:absolute;left:3457;top:501;width:40;height:2" coordorigin="3457,501" coordsize="40,0" path="m3457,501l3496,501e" filled="false" stroked="true" strokeweight=".214789pt" strokecolor="#ff0000">
                <v:path arrowok="t"/>
              </v:shape>
            </v:group>
            <v:group style="position:absolute;left:3477;top:475;width:2;height:52" coordorigin="3477,475" coordsize="2,52">
              <v:shape style="position:absolute;left:3477;top:475;width:2;height:52" coordorigin="3477,475" coordsize="0,52" path="m3477,475l3477,527e" filled="false" stroked="true" strokeweight=".163027pt" strokecolor="#ff0000">
                <v:path arrowok="t"/>
              </v:shape>
            </v:group>
            <v:group style="position:absolute;left:3457;top:500;width:40;height:2" coordorigin="3457,500" coordsize="40,2">
              <v:shape style="position:absolute;left:3457;top:500;width:40;height:2" coordorigin="3457,500" coordsize="40,0" path="m3457,500l3496,500e" filled="false" stroked="true" strokeweight=".214789pt" strokecolor="#ff0000">
                <v:path arrowok="t"/>
              </v:shape>
            </v:group>
            <v:group style="position:absolute;left:3477;top:475;width:2;height:52" coordorigin="3477,475" coordsize="2,52">
              <v:shape style="position:absolute;left:3477;top:475;width:2;height:52" coordorigin="3477,475" coordsize="0,52" path="m3477,475l3477,526e" filled="false" stroked="true" strokeweight=".163027pt" strokecolor="#ff0000">
                <v:path arrowok="t"/>
              </v:shape>
            </v:group>
            <v:group style="position:absolute;left:3457;top:500;width:40;height:2" coordorigin="3457,500" coordsize="40,2">
              <v:shape style="position:absolute;left:3457;top:500;width:40;height:2" coordorigin="3457,500" coordsize="40,0" path="m3457,500l3496,500e" filled="false" stroked="true" strokeweight=".214789pt" strokecolor="#ff0000">
                <v:path arrowok="t"/>
              </v:shape>
            </v:group>
            <v:group style="position:absolute;left:3477;top:474;width:2;height:52" coordorigin="3477,474" coordsize="2,52">
              <v:shape style="position:absolute;left:3477;top:474;width:2;height:52" coordorigin="3477,474" coordsize="0,52" path="m3477,474l3477,525e" filled="false" stroked="true" strokeweight=".163027pt" strokecolor="#ff0000">
                <v:path arrowok="t"/>
              </v:shape>
            </v:group>
            <v:group style="position:absolute;left:3457;top:499;width:40;height:2" coordorigin="3457,499" coordsize="40,2">
              <v:shape style="position:absolute;left:3457;top:499;width:40;height:2" coordorigin="3457,499" coordsize="40,0" path="m3457,499l3496,499e" filled="false" stroked="true" strokeweight=".214789pt" strokecolor="#ff0000">
                <v:path arrowok="t"/>
              </v:shape>
            </v:group>
            <v:group style="position:absolute;left:3477;top:473;width:2;height:52" coordorigin="3477,473" coordsize="2,52">
              <v:shape style="position:absolute;left:3477;top:473;width:2;height:52" coordorigin="3477,473" coordsize="0,52" path="m3477,473l3477,525e" filled="false" stroked="true" strokeweight=".163027pt" strokecolor="#ff0000">
                <v:path arrowok="t"/>
              </v:shape>
            </v:group>
            <v:group style="position:absolute;left:3457;top:498;width:40;height:2" coordorigin="3457,498" coordsize="40,2">
              <v:shape style="position:absolute;left:3457;top:498;width:40;height:2" coordorigin="3457,498" coordsize="40,0" path="m3457,498l3496,498e" filled="false" stroked="true" strokeweight=".214789pt" strokecolor="#ff0000">
                <v:path arrowok="t"/>
              </v:shape>
            </v:group>
            <v:group style="position:absolute;left:3477;top:472;width:2;height:52" coordorigin="3477,472" coordsize="2,52">
              <v:shape style="position:absolute;left:3477;top:472;width:2;height:52" coordorigin="3477,472" coordsize="0,52" path="m3477,472l3477,524e" filled="false" stroked="true" strokeweight=".163027pt" strokecolor="#ff0000">
                <v:path arrowok="t"/>
              </v:shape>
            </v:group>
            <v:group style="position:absolute;left:3457;top:498;width:40;height:2" coordorigin="3457,498" coordsize="40,2">
              <v:shape style="position:absolute;left:3457;top:498;width:40;height:2" coordorigin="3457,498" coordsize="40,0" path="m3457,498l3496,498e" filled="false" stroked="true" strokeweight=".214789pt" strokecolor="#ff0000">
                <v:path arrowok="t"/>
              </v:shape>
            </v:group>
            <v:group style="position:absolute;left:3477;top:472;width:2;height:52" coordorigin="3477,472" coordsize="2,52">
              <v:shape style="position:absolute;left:3477;top:472;width:2;height:52" coordorigin="3477,472" coordsize="0,52" path="m3477,472l3477,523e" filled="false" stroked="true" strokeweight=".163027pt" strokecolor="#ff0000">
                <v:path arrowok="t"/>
              </v:shape>
            </v:group>
            <v:group style="position:absolute;left:3457;top:497;width:40;height:2" coordorigin="3457,497" coordsize="40,2">
              <v:shape style="position:absolute;left:3457;top:497;width:40;height:2" coordorigin="3457,497" coordsize="40,0" path="m3457,497l3496,497e" filled="false" stroked="true" strokeweight=".214789pt" strokecolor="#ff0000">
                <v:path arrowok="t"/>
              </v:shape>
            </v:group>
            <v:group style="position:absolute;left:3477;top:471;width:2;height:52" coordorigin="3477,471" coordsize="2,52">
              <v:shape style="position:absolute;left:3477;top:471;width:2;height:52" coordorigin="3477,471" coordsize="0,52" path="m3477,471l3477,523e" filled="false" stroked="true" strokeweight=".163027pt" strokecolor="#ff0000">
                <v:path arrowok="t"/>
              </v:shape>
            </v:group>
            <v:group style="position:absolute;left:3457;top:496;width:40;height:2" coordorigin="3457,496" coordsize="40,2">
              <v:shape style="position:absolute;left:3457;top:496;width:40;height:2" coordorigin="3457,496" coordsize="40,0" path="m3457,496l3496,496e" filled="false" stroked="true" strokeweight=".214789pt" strokecolor="#ff0000">
                <v:path arrowok="t"/>
              </v:shape>
            </v:group>
            <v:group style="position:absolute;left:3477;top:470;width:2;height:52" coordorigin="3477,470" coordsize="2,52">
              <v:shape style="position:absolute;left:3477;top:470;width:2;height:52" coordorigin="3477,470" coordsize="0,52" path="m3477,470l3477,522e" filled="false" stroked="true" strokeweight=".163027pt" strokecolor="#ff0000">
                <v:path arrowok="t"/>
              </v:shape>
            </v:group>
            <v:group style="position:absolute;left:3457;top:495;width:40;height:2" coordorigin="3457,495" coordsize="40,2">
              <v:shape style="position:absolute;left:3457;top:495;width:40;height:2" coordorigin="3457,495" coordsize="40,0" path="m3457,495l3496,495e" filled="false" stroked="true" strokeweight=".214789pt" strokecolor="#ff0000">
                <v:path arrowok="t"/>
              </v:shape>
            </v:group>
            <v:group style="position:absolute;left:3477;top:470;width:2;height:52" coordorigin="3477,470" coordsize="2,52">
              <v:shape style="position:absolute;left:3477;top:470;width:2;height:52" coordorigin="3477,470" coordsize="0,52" path="m3477,470l3477,521e" filled="false" stroked="true" strokeweight=".163027pt" strokecolor="#ff0000">
                <v:path arrowok="t"/>
              </v:shape>
            </v:group>
            <v:group style="position:absolute;left:3457;top:495;width:40;height:2" coordorigin="3457,495" coordsize="40,2">
              <v:shape style="position:absolute;left:3457;top:495;width:40;height:2" coordorigin="3457,495" coordsize="40,0" path="m3457,495l3496,495e" filled="false" stroked="true" strokeweight=".214789pt" strokecolor="#ff0000">
                <v:path arrowok="t"/>
              </v:shape>
            </v:group>
            <v:group style="position:absolute;left:3477;top:469;width:2;height:52" coordorigin="3477,469" coordsize="2,52">
              <v:shape style="position:absolute;left:3477;top:469;width:2;height:52" coordorigin="3477,469" coordsize="0,52" path="m3477,469l3477,520e" filled="false" stroked="true" strokeweight=".163027pt" strokecolor="#ff0000">
                <v:path arrowok="t"/>
              </v:shape>
            </v:group>
            <v:group style="position:absolute;left:3457;top:494;width:40;height:2" coordorigin="3457,494" coordsize="40,2">
              <v:shape style="position:absolute;left:3457;top:494;width:40;height:2" coordorigin="3457,494" coordsize="40,0" path="m3457,494l3496,494e" filled="false" stroked="true" strokeweight=".214789pt" strokecolor="#ff0000">
                <v:path arrowok="t"/>
              </v:shape>
            </v:group>
            <v:group style="position:absolute;left:3477;top:468;width:2;height:52" coordorigin="3477,468" coordsize="2,52">
              <v:shape style="position:absolute;left:3477;top:468;width:2;height:52" coordorigin="3477,468" coordsize="0,52" path="m3477,468l3477,520e" filled="false" stroked="true" strokeweight=".163027pt" strokecolor="#ff0000">
                <v:path arrowok="t"/>
              </v:shape>
            </v:group>
            <v:group style="position:absolute;left:3457;top:493;width:40;height:2" coordorigin="3457,493" coordsize="40,2">
              <v:shape style="position:absolute;left:3457;top:493;width:40;height:2" coordorigin="3457,493" coordsize="40,0" path="m3457,493l3496,493e" filled="false" stroked="true" strokeweight=".214789pt" strokecolor="#ff0000">
                <v:path arrowok="t"/>
              </v:shape>
            </v:group>
            <v:group style="position:absolute;left:3477;top:467;width:2;height:52" coordorigin="3477,467" coordsize="2,52">
              <v:shape style="position:absolute;left:3477;top:467;width:2;height:52" coordorigin="3477,467" coordsize="0,52" path="m3477,467l3477,519e" filled="false" stroked="true" strokeweight=".163027pt" strokecolor="#ff0000">
                <v:path arrowok="t"/>
              </v:shape>
            </v:group>
            <v:group style="position:absolute;left:3457;top:492;width:40;height:2" coordorigin="3457,492" coordsize="40,2">
              <v:shape style="position:absolute;left:3457;top:492;width:40;height:2" coordorigin="3457,492" coordsize="40,0" path="m3457,492l3496,492e" filled="false" stroked="true" strokeweight=".214789pt" strokecolor="#ff0000">
                <v:path arrowok="t"/>
              </v:shape>
            </v:group>
            <v:group style="position:absolute;left:3477;top:467;width:2;height:52" coordorigin="3477,467" coordsize="2,52">
              <v:shape style="position:absolute;left:3477;top:467;width:2;height:52" coordorigin="3477,467" coordsize="0,52" path="m3477,467l3477,518e" filled="false" stroked="true" strokeweight=".163027pt" strokecolor="#ff0000">
                <v:path arrowok="t"/>
              </v:shape>
            </v:group>
            <v:group style="position:absolute;left:3457;top:492;width:40;height:2" coordorigin="3457,492" coordsize="40,2">
              <v:shape style="position:absolute;left:3457;top:492;width:40;height:2" coordorigin="3457,492" coordsize="40,0" path="m3457,492l3496,492e" filled="false" stroked="true" strokeweight=".214789pt" strokecolor="#ff0000">
                <v:path arrowok="t"/>
              </v:shape>
            </v:group>
            <v:group style="position:absolute;left:3477;top:466;width:2;height:52" coordorigin="3477,466" coordsize="2,52">
              <v:shape style="position:absolute;left:3477;top:466;width:2;height:52" coordorigin="3477,466" coordsize="0,52" path="m3477,466l3477,517e" filled="false" stroked="true" strokeweight=".163027pt" strokecolor="#ff0000">
                <v:path arrowok="t"/>
              </v:shape>
            </v:group>
            <v:group style="position:absolute;left:3457;top:491;width:40;height:2" coordorigin="3457,491" coordsize="40,2">
              <v:shape style="position:absolute;left:3457;top:491;width:40;height:2" coordorigin="3457,491" coordsize="40,0" path="m3457,491l3496,491e" filled="false" stroked="true" strokeweight=".214789pt" strokecolor="#ff0000">
                <v:path arrowok="t"/>
              </v:shape>
            </v:group>
            <v:group style="position:absolute;left:3477;top:465;width:2;height:52" coordorigin="3477,465" coordsize="2,52">
              <v:shape style="position:absolute;left:3477;top:465;width:2;height:52" coordorigin="3477,465" coordsize="0,52" path="m3477,465l3477,517e" filled="false" stroked="true" strokeweight=".163027pt" strokecolor="#ff0000">
                <v:path arrowok="t"/>
              </v:shape>
            </v:group>
            <v:group style="position:absolute;left:3457;top:490;width:40;height:2" coordorigin="3457,490" coordsize="40,2">
              <v:shape style="position:absolute;left:3457;top:490;width:40;height:2" coordorigin="3457,490" coordsize="40,0" path="m3457,490l3496,490e" filled="false" stroked="true" strokeweight=".214789pt" strokecolor="#ff0000">
                <v:path arrowok="t"/>
              </v:shape>
            </v:group>
            <v:group style="position:absolute;left:3477;top:465;width:2;height:52" coordorigin="3477,465" coordsize="2,52">
              <v:shape style="position:absolute;left:3477;top:465;width:2;height:52" coordorigin="3477,465" coordsize="0,52" path="m3477,465l3477,516e" filled="false" stroked="true" strokeweight=".163027pt" strokecolor="#ff0000">
                <v:path arrowok="t"/>
              </v:shape>
            </v:group>
            <v:group style="position:absolute;left:3457;top:490;width:40;height:2" coordorigin="3457,490" coordsize="40,2">
              <v:shape style="position:absolute;left:3457;top:490;width:40;height:2" coordorigin="3457,490" coordsize="40,0" path="m3457,490l3496,490e" filled="false" stroked="true" strokeweight=".214789pt" strokecolor="#ff0000">
                <v:path arrowok="t"/>
              </v:shape>
            </v:group>
            <v:group style="position:absolute;left:3477;top:464;width:2;height:52" coordorigin="3477,464" coordsize="2,52">
              <v:shape style="position:absolute;left:3477;top:464;width:2;height:52" coordorigin="3477,464" coordsize="0,52" path="m3477,464l3477,515e" filled="false" stroked="true" strokeweight=".163027pt" strokecolor="#ff0000">
                <v:path arrowok="t"/>
              </v:shape>
            </v:group>
            <v:group style="position:absolute;left:3457;top:489;width:40;height:2" coordorigin="3457,489" coordsize="40,2">
              <v:shape style="position:absolute;left:3457;top:489;width:40;height:2" coordorigin="3457,489" coordsize="40,0" path="m3457,489l3496,489e" filled="false" stroked="true" strokeweight=".214789pt" strokecolor="#ff0000">
                <v:path arrowok="t"/>
              </v:shape>
            </v:group>
            <v:group style="position:absolute;left:3477;top:463;width:2;height:52" coordorigin="3477,463" coordsize="2,52">
              <v:shape style="position:absolute;left:3477;top:463;width:2;height:52" coordorigin="3477,463" coordsize="0,52" path="m3477,463l3477,515e" filled="false" stroked="true" strokeweight=".163027pt" strokecolor="#ff0000">
                <v:path arrowok="t"/>
              </v:shape>
            </v:group>
            <v:group style="position:absolute;left:3457;top:488;width:40;height:2" coordorigin="3457,488" coordsize="40,2">
              <v:shape style="position:absolute;left:3457;top:488;width:40;height:2" coordorigin="3457,488" coordsize="40,0" path="m3457,488l3496,488e" filled="false" stroked="true" strokeweight=".214789pt" strokecolor="#ff0000">
                <v:path arrowok="t"/>
              </v:shape>
            </v:group>
            <v:group style="position:absolute;left:3477;top:462;width:2;height:52" coordorigin="3477,462" coordsize="2,52">
              <v:shape style="position:absolute;left:3477;top:462;width:2;height:52" coordorigin="3477,462" coordsize="0,52" path="m3477,462l3477,514e" filled="false" stroked="true" strokeweight=".163027pt" strokecolor="#ff0000">
                <v:path arrowok="t"/>
              </v:shape>
            </v:group>
            <v:group style="position:absolute;left:3457;top:487;width:40;height:2" coordorigin="3457,487" coordsize="40,2">
              <v:shape style="position:absolute;left:3457;top:487;width:40;height:2" coordorigin="3457,487" coordsize="40,0" path="m3457,487l3496,487e" filled="false" stroked="true" strokeweight=".214789pt" strokecolor="#ff0000">
                <v:path arrowok="t"/>
              </v:shape>
            </v:group>
            <v:group style="position:absolute;left:3477;top:462;width:2;height:52" coordorigin="3477,462" coordsize="2,52">
              <v:shape style="position:absolute;left:3477;top:462;width:2;height:52" coordorigin="3477,462" coordsize="0,52" path="m3477,462l3477,513e" filled="false" stroked="true" strokeweight=".163027pt" strokecolor="#ff0000">
                <v:path arrowok="t"/>
              </v:shape>
            </v:group>
            <v:group style="position:absolute;left:3457;top:487;width:40;height:2" coordorigin="3457,487" coordsize="40,2">
              <v:shape style="position:absolute;left:3457;top:487;width:40;height:2" coordorigin="3457,487" coordsize="40,0" path="m3457,487l3496,487e" filled="false" stroked="true" strokeweight=".214789pt" strokecolor="#ff0000">
                <v:path arrowok="t"/>
              </v:shape>
            </v:group>
            <v:group style="position:absolute;left:3477;top:461;width:2;height:52" coordorigin="3477,461" coordsize="2,52">
              <v:shape style="position:absolute;left:3477;top:461;width:2;height:52" coordorigin="3477,461" coordsize="0,52" path="m3477,461l3477,512e" filled="false" stroked="true" strokeweight=".163027pt" strokecolor="#ff0000">
                <v:path arrowok="t"/>
              </v:shape>
            </v:group>
            <v:group style="position:absolute;left:3457;top:486;width:40;height:2" coordorigin="3457,486" coordsize="40,2">
              <v:shape style="position:absolute;left:3457;top:486;width:40;height:2" coordorigin="3457,486" coordsize="40,0" path="m3457,486l3496,486e" filled="false" stroked="true" strokeweight=".214789pt" strokecolor="#ff0000">
                <v:path arrowok="t"/>
              </v:shape>
            </v:group>
            <v:group style="position:absolute;left:3477;top:460;width:2;height:52" coordorigin="3477,460" coordsize="2,52">
              <v:shape style="position:absolute;left:3477;top:460;width:2;height:52" coordorigin="3477,460" coordsize="0,52" path="m3477,460l3477,512e" filled="false" stroked="true" strokeweight=".163027pt" strokecolor="#ff0000">
                <v:path arrowok="t"/>
              </v:shape>
            </v:group>
            <v:group style="position:absolute;left:3457;top:485;width:40;height:2" coordorigin="3457,485" coordsize="40,2">
              <v:shape style="position:absolute;left:3457;top:485;width:40;height:2" coordorigin="3457,485" coordsize="40,0" path="m3457,485l3496,485e" filled="false" stroked="true" strokeweight=".214789pt" strokecolor="#ff0000">
                <v:path arrowok="t"/>
              </v:shape>
            </v:group>
            <v:group style="position:absolute;left:3477;top:460;width:2;height:52" coordorigin="3477,460" coordsize="2,52">
              <v:shape style="position:absolute;left:3477;top:460;width:2;height:52" coordorigin="3477,460" coordsize="0,52" path="m3477,460l3477,511e" filled="false" stroked="true" strokeweight=".163027pt" strokecolor="#ff0000">
                <v:path arrowok="t"/>
              </v:shape>
            </v:group>
            <v:group style="position:absolute;left:3457;top:485;width:40;height:2" coordorigin="3457,485" coordsize="40,2">
              <v:shape style="position:absolute;left:3457;top:485;width:40;height:2" coordorigin="3457,485" coordsize="40,0" path="m3457,485l3496,485e" filled="false" stroked="true" strokeweight=".214789pt" strokecolor="#ff0000">
                <v:path arrowok="t"/>
              </v:shape>
            </v:group>
            <v:group style="position:absolute;left:3477;top:459;width:2;height:52" coordorigin="3477,459" coordsize="2,52">
              <v:shape style="position:absolute;left:3477;top:459;width:2;height:52" coordorigin="3477,459" coordsize="0,52" path="m3477,459l3477,510e" filled="false" stroked="true" strokeweight=".163027pt" strokecolor="#ff0000">
                <v:path arrowok="t"/>
              </v:shape>
            </v:group>
            <v:group style="position:absolute;left:3457;top:484;width:40;height:2" coordorigin="3457,484" coordsize="40,2">
              <v:shape style="position:absolute;left:3457;top:484;width:40;height:2" coordorigin="3457,484" coordsize="40,0" path="m3457,484l3496,484e" filled="false" stroked="true" strokeweight=".214789pt" strokecolor="#ff0000">
                <v:path arrowok="t"/>
              </v:shape>
            </v:group>
            <v:group style="position:absolute;left:3477;top:458;width:2;height:52" coordorigin="3477,458" coordsize="2,52">
              <v:shape style="position:absolute;left:3477;top:458;width:2;height:52" coordorigin="3477,458" coordsize="0,52" path="m3477,458l3477,510e" filled="false" stroked="true" strokeweight=".163027pt" strokecolor="#ff0000">
                <v:path arrowok="t"/>
              </v:shape>
            </v:group>
            <v:group style="position:absolute;left:3457;top:483;width:40;height:2" coordorigin="3457,483" coordsize="40,2">
              <v:shape style="position:absolute;left:3457;top:483;width:40;height:2" coordorigin="3457,483" coordsize="40,0" path="m3457,483l3496,483e" filled="false" stroked="true" strokeweight=".214789pt" strokecolor="#ff0000">
                <v:path arrowok="t"/>
              </v:shape>
            </v:group>
            <v:group style="position:absolute;left:3477;top:457;width:2;height:52" coordorigin="3477,457" coordsize="2,52">
              <v:shape style="position:absolute;left:3477;top:457;width:2;height:52" coordorigin="3477,457" coordsize="0,52" path="m3477,457l3477,509e" filled="false" stroked="true" strokeweight=".163027pt" strokecolor="#ff0000">
                <v:path arrowok="t"/>
              </v:shape>
            </v:group>
            <v:group style="position:absolute;left:3457;top:482;width:40;height:2" coordorigin="3457,482" coordsize="40,2">
              <v:shape style="position:absolute;left:3457;top:482;width:40;height:2" coordorigin="3457,482" coordsize="40,0" path="m3457,482l3496,482e" filled="false" stroked="true" strokeweight=".214789pt" strokecolor="#ff0000">
                <v:path arrowok="t"/>
              </v:shape>
            </v:group>
            <v:group style="position:absolute;left:3477;top:457;width:2;height:52" coordorigin="3477,457" coordsize="2,52">
              <v:shape style="position:absolute;left:3477;top:457;width:2;height:52" coordorigin="3477,457" coordsize="0,52" path="m3477,457l3477,508e" filled="false" stroked="true" strokeweight=".163027pt" strokecolor="#ff0000">
                <v:path arrowok="t"/>
              </v:shape>
            </v:group>
            <v:group style="position:absolute;left:3457;top:482;width:40;height:2" coordorigin="3457,482" coordsize="40,2">
              <v:shape style="position:absolute;left:3457;top:482;width:40;height:2" coordorigin="3457,482" coordsize="40,0" path="m3457,482l3496,482e" filled="false" stroked="true" strokeweight=".214789pt" strokecolor="#ff0000">
                <v:path arrowok="t"/>
              </v:shape>
            </v:group>
            <v:group style="position:absolute;left:3477;top:456;width:2;height:52" coordorigin="3477,456" coordsize="2,52">
              <v:shape style="position:absolute;left:3477;top:456;width:2;height:52" coordorigin="3477,456" coordsize="0,52" path="m3477,456l3477,507e" filled="false" stroked="true" strokeweight=".163027pt" strokecolor="#ff0000">
                <v:path arrowok="t"/>
              </v:shape>
            </v:group>
            <v:group style="position:absolute;left:3457;top:481;width:40;height:2" coordorigin="3457,481" coordsize="40,2">
              <v:shape style="position:absolute;left:3457;top:481;width:40;height:2" coordorigin="3457,481" coordsize="40,0" path="m3457,481l3496,481e" filled="false" stroked="true" strokeweight=".214789pt" strokecolor="#ff0000">
                <v:path arrowok="t"/>
              </v:shape>
            </v:group>
            <v:group style="position:absolute;left:3477;top:455;width:2;height:52" coordorigin="3477,455" coordsize="2,52">
              <v:shape style="position:absolute;left:3477;top:455;width:2;height:52" coordorigin="3477,455" coordsize="0,52" path="m3477,455l3477,507e" filled="false" stroked="true" strokeweight=".163027pt" strokecolor="#ff0000">
                <v:path arrowok="t"/>
              </v:shape>
            </v:group>
            <v:group style="position:absolute;left:3457;top:480;width:40;height:2" coordorigin="3457,480" coordsize="40,2">
              <v:shape style="position:absolute;left:3457;top:480;width:40;height:2" coordorigin="3457,480" coordsize="40,0" path="m3457,480l3496,480e" filled="false" stroked="true" strokeweight=".214789pt" strokecolor="#ff0000">
                <v:path arrowok="t"/>
              </v:shape>
            </v:group>
            <v:group style="position:absolute;left:3477;top:454;width:2;height:52" coordorigin="3477,454" coordsize="2,52">
              <v:shape style="position:absolute;left:3477;top:454;width:2;height:52" coordorigin="3477,454" coordsize="0,52" path="m3477,454l3477,506e" filled="false" stroked="true" strokeweight=".163027pt" strokecolor="#ff0000">
                <v:path arrowok="t"/>
              </v:shape>
            </v:group>
            <v:group style="position:absolute;left:3457;top:479;width:40;height:2" coordorigin="3457,479" coordsize="40,2">
              <v:shape style="position:absolute;left:3457;top:479;width:40;height:2" coordorigin="3457,479" coordsize="40,0" path="m3457,479l3496,479e" filled="false" stroked="true" strokeweight=".214789pt" strokecolor="#ff0000">
                <v:path arrowok="t"/>
              </v:shape>
            </v:group>
            <v:group style="position:absolute;left:3477;top:454;width:2;height:52" coordorigin="3477,454" coordsize="2,52">
              <v:shape style="position:absolute;left:3477;top:454;width:2;height:52" coordorigin="3477,454" coordsize="0,52" path="m3477,454l3477,505e" filled="false" stroked="true" strokeweight=".163027pt" strokecolor="#ff0000">
                <v:path arrowok="t"/>
              </v:shape>
            </v:group>
            <v:group style="position:absolute;left:3457;top:479;width:40;height:2" coordorigin="3457,479" coordsize="40,2">
              <v:shape style="position:absolute;left:3457;top:479;width:40;height:2" coordorigin="3457,479" coordsize="40,0" path="m3457,479l3496,479e" filled="false" stroked="true" strokeweight=".214789pt" strokecolor="#ff0000">
                <v:path arrowok="t"/>
              </v:shape>
            </v:group>
            <v:group style="position:absolute;left:3477;top:453;width:2;height:52" coordorigin="3477,453" coordsize="2,52">
              <v:shape style="position:absolute;left:3477;top:453;width:2;height:52" coordorigin="3477,453" coordsize="0,52" path="m3477,453l3477,504e" filled="false" stroked="true" strokeweight=".163027pt" strokecolor="#ff0000">
                <v:path arrowok="t"/>
              </v:shape>
            </v:group>
            <v:group style="position:absolute;left:3457;top:478;width:40;height:2" coordorigin="3457,478" coordsize="40,2">
              <v:shape style="position:absolute;left:3457;top:478;width:40;height:2" coordorigin="3457,478" coordsize="40,0" path="m3457,478l3496,478e" filled="false" stroked="true" strokeweight=".214789pt" strokecolor="#ff0000">
                <v:path arrowok="t"/>
              </v:shape>
            </v:group>
            <v:group style="position:absolute;left:3477;top:452;width:2;height:52" coordorigin="3477,452" coordsize="2,52">
              <v:shape style="position:absolute;left:3477;top:452;width:2;height:52" coordorigin="3477,452" coordsize="0,52" path="m3477,452l3477,504e" filled="false" stroked="true" strokeweight=".163027pt" strokecolor="#ff0000">
                <v:path arrowok="t"/>
              </v:shape>
            </v:group>
            <v:group style="position:absolute;left:3457;top:477;width:40;height:2" coordorigin="3457,477" coordsize="40,2">
              <v:shape style="position:absolute;left:3457;top:477;width:40;height:2" coordorigin="3457,477" coordsize="40,0" path="m3457,477l3496,477e" filled="false" stroked="true" strokeweight=".214789pt" strokecolor="#ff0000">
                <v:path arrowok="t"/>
              </v:shape>
            </v:group>
            <v:group style="position:absolute;left:3477;top:452;width:2;height:52" coordorigin="3477,452" coordsize="2,52">
              <v:shape style="position:absolute;left:3477;top:452;width:2;height:52" coordorigin="3477,452" coordsize="0,52" path="m3477,452l3477,503e" filled="false" stroked="true" strokeweight=".163027pt" strokecolor="#ff0000">
                <v:path arrowok="t"/>
              </v:shape>
            </v:group>
            <v:group style="position:absolute;left:3457;top:477;width:40;height:2" coordorigin="3457,477" coordsize="40,2">
              <v:shape style="position:absolute;left:3457;top:477;width:40;height:2" coordorigin="3457,477" coordsize="40,0" path="m3457,477l3496,477e" filled="false" stroked="true" strokeweight=".214789pt" strokecolor="#ff0000">
                <v:path arrowok="t"/>
              </v:shape>
            </v:group>
            <v:group style="position:absolute;left:3477;top:451;width:2;height:52" coordorigin="3477,451" coordsize="2,52">
              <v:shape style="position:absolute;left:3477;top:451;width:2;height:52" coordorigin="3477,451" coordsize="0,52" path="m3477,451l3477,502e" filled="false" stroked="true" strokeweight=".163027pt" strokecolor="#ff0000">
                <v:path arrowok="t"/>
              </v:shape>
            </v:group>
            <v:group style="position:absolute;left:3457;top:476;width:40;height:2" coordorigin="3457,476" coordsize="40,2">
              <v:shape style="position:absolute;left:3457;top:476;width:40;height:2" coordorigin="3457,476" coordsize="40,0" path="m3457,476l3496,476e" filled="false" stroked="true" strokeweight=".214789pt" strokecolor="#ff0000">
                <v:path arrowok="t"/>
              </v:shape>
            </v:group>
            <v:group style="position:absolute;left:3477;top:450;width:2;height:52" coordorigin="3477,450" coordsize="2,52">
              <v:shape style="position:absolute;left:3477;top:450;width:2;height:52" coordorigin="3477,450" coordsize="0,52" path="m3477,450l3477,502e" filled="false" stroked="true" strokeweight=".163027pt" strokecolor="#ff0000">
                <v:path arrowok="t"/>
              </v:shape>
            </v:group>
            <v:group style="position:absolute;left:3457;top:475;width:40;height:2" coordorigin="3457,475" coordsize="40,2">
              <v:shape style="position:absolute;left:3457;top:475;width:40;height:2" coordorigin="3457,475" coordsize="40,0" path="m3457,475l3496,475e" filled="false" stroked="true" strokeweight=".214789pt" strokecolor="#ff0000">
                <v:path arrowok="t"/>
              </v:shape>
            </v:group>
            <v:group style="position:absolute;left:3477;top:449;width:2;height:52" coordorigin="3477,449" coordsize="2,52">
              <v:shape style="position:absolute;left:3477;top:449;width:2;height:52" coordorigin="3477,449" coordsize="0,52" path="m3477,449l3477,501e" filled="false" stroked="true" strokeweight=".163027pt" strokecolor="#ff0000">
                <v:path arrowok="t"/>
              </v:shape>
            </v:group>
            <v:group style="position:absolute;left:3457;top:474;width:40;height:2" coordorigin="3457,474" coordsize="40,2">
              <v:shape style="position:absolute;left:3457;top:474;width:40;height:2" coordorigin="3457,474" coordsize="40,0" path="m3457,474l3496,474e" filled="false" stroked="true" strokeweight=".214789pt" strokecolor="#ff0000">
                <v:path arrowok="t"/>
              </v:shape>
            </v:group>
            <v:group style="position:absolute;left:3477;top:449;width:2;height:52" coordorigin="3477,449" coordsize="2,52">
              <v:shape style="position:absolute;left:3477;top:449;width:2;height:52" coordorigin="3477,449" coordsize="0,52" path="m3477,449l3477,500e" filled="false" stroked="true" strokeweight=".163027pt" strokecolor="#ff0000">
                <v:path arrowok="t"/>
              </v:shape>
            </v:group>
            <v:group style="position:absolute;left:3457;top:474;width:40;height:2" coordorigin="3457,474" coordsize="40,2">
              <v:shape style="position:absolute;left:3457;top:474;width:40;height:2" coordorigin="3457,474" coordsize="40,0" path="m3457,474l3496,474e" filled="false" stroked="true" strokeweight=".214789pt" strokecolor="#ff0000">
                <v:path arrowok="t"/>
              </v:shape>
            </v:group>
            <v:group style="position:absolute;left:3477;top:448;width:2;height:52" coordorigin="3477,448" coordsize="2,52">
              <v:shape style="position:absolute;left:3477;top:448;width:2;height:52" coordorigin="3477,448" coordsize="0,52" path="m3477,448l3477,499e" filled="false" stroked="true" strokeweight=".163027pt" strokecolor="#ff0000">
                <v:path arrowok="t"/>
              </v:shape>
            </v:group>
            <v:group style="position:absolute;left:3457;top:473;width:40;height:2" coordorigin="3457,473" coordsize="40,2">
              <v:shape style="position:absolute;left:3457;top:473;width:40;height:2" coordorigin="3457,473" coordsize="40,0" path="m3457,473l3496,473e" filled="false" stroked="true" strokeweight=".214789pt" strokecolor="#ff0000">
                <v:path arrowok="t"/>
              </v:shape>
            </v:group>
            <v:group style="position:absolute;left:3477;top:447;width:2;height:52" coordorigin="3477,447" coordsize="2,52">
              <v:shape style="position:absolute;left:3477;top:447;width:2;height:52" coordorigin="3477,447" coordsize="0,52" path="m3477,447l3477,499e" filled="false" stroked="true" strokeweight=".163027pt" strokecolor="#ff0000">
                <v:path arrowok="t"/>
              </v:shape>
            </v:group>
            <v:group style="position:absolute;left:3457;top:472;width:40;height:2" coordorigin="3457,472" coordsize="40,2">
              <v:shape style="position:absolute;left:3457;top:472;width:40;height:2" coordorigin="3457,472" coordsize="40,0" path="m3457,472l3496,472e" filled="false" stroked="true" strokeweight=".214789pt" strokecolor="#ff0000">
                <v:path arrowok="t"/>
              </v:shape>
            </v:group>
            <v:group style="position:absolute;left:3477;top:447;width:2;height:52" coordorigin="3477,447" coordsize="2,52">
              <v:shape style="position:absolute;left:3477;top:447;width:2;height:52" coordorigin="3477,447" coordsize="0,52" path="m3477,447l3477,498e" filled="false" stroked="true" strokeweight=".163027pt" strokecolor="#ff0000">
                <v:path arrowok="t"/>
              </v:shape>
            </v:group>
            <v:group style="position:absolute;left:3457;top:472;width:40;height:2" coordorigin="3457,472" coordsize="40,2">
              <v:shape style="position:absolute;left:3457;top:472;width:40;height:2" coordorigin="3457,472" coordsize="40,0" path="m3457,472l3496,472e" filled="false" stroked="true" strokeweight=".214789pt" strokecolor="#ff0000">
                <v:path arrowok="t"/>
              </v:shape>
            </v:group>
            <v:group style="position:absolute;left:3477;top:446;width:2;height:52" coordorigin="3477,446" coordsize="2,52">
              <v:shape style="position:absolute;left:3477;top:446;width:2;height:52" coordorigin="3477,446" coordsize="0,52" path="m3477,446l3477,497e" filled="false" stroked="true" strokeweight=".163027pt" strokecolor="#ff0000">
                <v:path arrowok="t"/>
              </v:shape>
            </v:group>
            <v:group style="position:absolute;left:3457;top:471;width:40;height:2" coordorigin="3457,471" coordsize="40,2">
              <v:shape style="position:absolute;left:3457;top:471;width:40;height:2" coordorigin="3457,471" coordsize="40,0" path="m3457,471l3496,471e" filled="false" stroked="true" strokeweight=".214789pt" strokecolor="#ff0000">
                <v:path arrowok="t"/>
              </v:shape>
            </v:group>
            <v:group style="position:absolute;left:3477;top:445;width:2;height:52" coordorigin="3477,445" coordsize="2,52">
              <v:shape style="position:absolute;left:3477;top:445;width:2;height:52" coordorigin="3477,445" coordsize="0,52" path="m3477,445l3477,497e" filled="false" stroked="true" strokeweight=".163027pt" strokecolor="#ff0000">
                <v:path arrowok="t"/>
              </v:shape>
            </v:group>
            <v:group style="position:absolute;left:3457;top:470;width:40;height:2" coordorigin="3457,470" coordsize="40,2">
              <v:shape style="position:absolute;left:3457;top:470;width:40;height:2" coordorigin="3457,470" coordsize="40,0" path="m3457,470l3496,470e" filled="false" stroked="true" strokeweight=".214789pt" strokecolor="#ff0000">
                <v:path arrowok="t"/>
              </v:shape>
            </v:group>
            <v:group style="position:absolute;left:3477;top:444;width:2;height:52" coordorigin="3477,444" coordsize="2,52">
              <v:shape style="position:absolute;left:3477;top:444;width:2;height:52" coordorigin="3477,444" coordsize="0,52" path="m3477,444l3477,496e" filled="false" stroked="true" strokeweight=".163027pt" strokecolor="#ff0000">
                <v:path arrowok="t"/>
              </v:shape>
            </v:group>
            <v:group style="position:absolute;left:3457;top:469;width:40;height:2" coordorigin="3457,469" coordsize="40,2">
              <v:shape style="position:absolute;left:3457;top:469;width:40;height:2" coordorigin="3457,469" coordsize="40,0" path="m3457,469l3496,469e" filled="false" stroked="true" strokeweight=".214789pt" strokecolor="#ff0000">
                <v:path arrowok="t"/>
              </v:shape>
            </v:group>
            <v:group style="position:absolute;left:3477;top:444;width:2;height:52" coordorigin="3477,444" coordsize="2,52">
              <v:shape style="position:absolute;left:3477;top:444;width:2;height:52" coordorigin="3477,444" coordsize="0,52" path="m3477,444l3477,495e" filled="false" stroked="true" strokeweight=".163027pt" strokecolor="#ff0000">
                <v:path arrowok="t"/>
              </v:shape>
            </v:group>
            <v:group style="position:absolute;left:3457;top:469;width:40;height:2" coordorigin="3457,469" coordsize="40,2">
              <v:shape style="position:absolute;left:3457;top:469;width:40;height:2" coordorigin="3457,469" coordsize="40,0" path="m3457,469l3496,469e" filled="false" stroked="true" strokeweight=".214789pt" strokecolor="#ff0000">
                <v:path arrowok="t"/>
              </v:shape>
            </v:group>
            <v:group style="position:absolute;left:3477;top:443;width:2;height:52" coordorigin="3477,443" coordsize="2,52">
              <v:shape style="position:absolute;left:3477;top:443;width:2;height:52" coordorigin="3477,443" coordsize="0,52" path="m3477,443l3477,494e" filled="false" stroked="true" strokeweight=".163027pt" strokecolor="#ff0000">
                <v:path arrowok="t"/>
              </v:shape>
            </v:group>
            <v:group style="position:absolute;left:3457;top:468;width:40;height:2" coordorigin="3457,468" coordsize="40,2">
              <v:shape style="position:absolute;left:3457;top:468;width:40;height:2" coordorigin="3457,468" coordsize="40,0" path="m3457,468l3496,468e" filled="false" stroked="true" strokeweight=".214789pt" strokecolor="#ff0000">
                <v:path arrowok="t"/>
              </v:shape>
            </v:group>
            <v:group style="position:absolute;left:3477;top:442;width:2;height:52" coordorigin="3477,442" coordsize="2,52">
              <v:shape style="position:absolute;left:3477;top:442;width:2;height:52" coordorigin="3477,442" coordsize="0,52" path="m3477,442l3477,494e" filled="false" stroked="true" strokeweight=".163027pt" strokecolor="#ff0000">
                <v:path arrowok="t"/>
              </v:shape>
            </v:group>
            <v:group style="position:absolute;left:3457;top:467;width:40;height:2" coordorigin="3457,467" coordsize="40,2">
              <v:shape style="position:absolute;left:3457;top:467;width:40;height:2" coordorigin="3457,467" coordsize="40,0" path="m3457,467l3496,467e" filled="false" stroked="true" strokeweight=".214789pt" strokecolor="#ff0000">
                <v:path arrowok="t"/>
              </v:shape>
            </v:group>
            <v:group style="position:absolute;left:3477;top:441;width:2;height:52" coordorigin="3477,441" coordsize="2,52">
              <v:shape style="position:absolute;left:3477;top:441;width:2;height:52" coordorigin="3477,441" coordsize="0,52" path="m3477,441l3477,493e" filled="false" stroked="true" strokeweight=".163027pt" strokecolor="#ff0000">
                <v:path arrowok="t"/>
              </v:shape>
            </v:group>
            <v:group style="position:absolute;left:3457;top:466;width:40;height:2" coordorigin="3457,466" coordsize="40,2">
              <v:shape style="position:absolute;left:3457;top:466;width:40;height:2" coordorigin="3457,466" coordsize="40,0" path="m3457,466l3496,466e" filled="false" stroked="true" strokeweight=".214789pt" strokecolor="#ff0000">
                <v:path arrowok="t"/>
              </v:shape>
            </v:group>
            <v:group style="position:absolute;left:3477;top:441;width:2;height:52" coordorigin="3477,441" coordsize="2,52">
              <v:shape style="position:absolute;left:3477;top:441;width:2;height:52" coordorigin="3477,441" coordsize="0,52" path="m3477,441l3477,492e" filled="false" stroked="true" strokeweight=".163027pt" strokecolor="#ff0000">
                <v:path arrowok="t"/>
              </v:shape>
            </v:group>
            <v:group style="position:absolute;left:3457;top:466;width:40;height:2" coordorigin="3457,466" coordsize="40,2">
              <v:shape style="position:absolute;left:3457;top:466;width:40;height:2" coordorigin="3457,466" coordsize="40,0" path="m3457,466l3496,466e" filled="false" stroked="true" strokeweight=".214789pt" strokecolor="#ff0000">
                <v:path arrowok="t"/>
              </v:shape>
            </v:group>
            <v:group style="position:absolute;left:3477;top:440;width:2;height:52" coordorigin="3477,440" coordsize="2,52">
              <v:shape style="position:absolute;left:3477;top:440;width:2;height:52" coordorigin="3477,440" coordsize="0,52" path="m3477,440l3477,491e" filled="false" stroked="true" strokeweight=".163027pt" strokecolor="#ff0000">
                <v:path arrowok="t"/>
              </v:shape>
            </v:group>
            <v:group style="position:absolute;left:3457;top:465;width:40;height:2" coordorigin="3457,465" coordsize="40,2">
              <v:shape style="position:absolute;left:3457;top:465;width:40;height:2" coordorigin="3457,465" coordsize="40,0" path="m3457,465l3496,465e" filled="false" stroked="true" strokeweight=".214789pt" strokecolor="#ff0000">
                <v:path arrowok="t"/>
              </v:shape>
            </v:group>
            <v:group style="position:absolute;left:3477;top:439;width:2;height:52" coordorigin="3477,439" coordsize="2,52">
              <v:shape style="position:absolute;left:3477;top:439;width:2;height:52" coordorigin="3477,439" coordsize="0,52" path="m3477,439l3477,491e" filled="false" stroked="true" strokeweight=".163027pt" strokecolor="#ff0000">
                <v:path arrowok="t"/>
              </v:shape>
            </v:group>
            <v:group style="position:absolute;left:3457;top:464;width:40;height:2" coordorigin="3457,464" coordsize="40,2">
              <v:shape style="position:absolute;left:3457;top:464;width:40;height:2" coordorigin="3457,464" coordsize="40,0" path="m3457,464l3496,464e" filled="false" stroked="true" strokeweight=".214789pt" strokecolor="#ff0000">
                <v:path arrowok="t"/>
              </v:shape>
            </v:group>
            <v:group style="position:absolute;left:3477;top:439;width:2;height:52" coordorigin="3477,439" coordsize="2,52">
              <v:shape style="position:absolute;left:3477;top:439;width:2;height:52" coordorigin="3477,439" coordsize="0,52" path="m3477,439l3477,490e" filled="false" stroked="true" strokeweight=".163027pt" strokecolor="#ff0000">
                <v:path arrowok="t"/>
              </v:shape>
            </v:group>
            <v:group style="position:absolute;left:3457;top:464;width:40;height:2" coordorigin="3457,464" coordsize="40,2">
              <v:shape style="position:absolute;left:3457;top:464;width:40;height:2" coordorigin="3457,464" coordsize="40,0" path="m3457,464l3496,464e" filled="false" stroked="true" strokeweight=".214789pt" strokecolor="#ff0000">
                <v:path arrowok="t"/>
              </v:shape>
            </v:group>
            <v:group style="position:absolute;left:3477;top:438;width:2;height:52" coordorigin="3477,438" coordsize="2,52">
              <v:shape style="position:absolute;left:3477;top:438;width:2;height:52" coordorigin="3477,438" coordsize="0,52" path="m3477,438l3477,489e" filled="false" stroked="true" strokeweight=".163027pt" strokecolor="#ff0000">
                <v:path arrowok="t"/>
              </v:shape>
            </v:group>
            <v:group style="position:absolute;left:3457;top:463;width:40;height:2" coordorigin="3457,463" coordsize="40,2">
              <v:shape style="position:absolute;left:3457;top:463;width:40;height:2" coordorigin="3457,463" coordsize="40,0" path="m3457,463l3496,463e" filled="false" stroked="true" strokeweight=".214789pt" strokecolor="#ff0000">
                <v:path arrowok="t"/>
              </v:shape>
            </v:group>
            <v:group style="position:absolute;left:3477;top:437;width:2;height:52" coordorigin="3477,437" coordsize="2,52">
              <v:shape style="position:absolute;left:3477;top:437;width:2;height:52" coordorigin="3477,437" coordsize="0,52" path="m3477,437l3477,489e" filled="false" stroked="true" strokeweight=".163027pt" strokecolor="#ff0000">
                <v:path arrowok="t"/>
              </v:shape>
            </v:group>
            <v:group style="position:absolute;left:3457;top:462;width:40;height:2" coordorigin="3457,462" coordsize="40,2">
              <v:shape style="position:absolute;left:3457;top:462;width:40;height:2" coordorigin="3457,462" coordsize="40,0" path="m3457,462l3496,462e" filled="false" stroked="true" strokeweight=".214789pt" strokecolor="#ff0000">
                <v:path arrowok="t"/>
              </v:shape>
            </v:group>
            <v:group style="position:absolute;left:3477;top:436;width:2;height:52" coordorigin="3477,436" coordsize="2,52">
              <v:shape style="position:absolute;left:3477;top:436;width:2;height:52" coordorigin="3477,436" coordsize="0,52" path="m3477,436l3477,488e" filled="false" stroked="true" strokeweight=".163027pt" strokecolor="#ff0000">
                <v:path arrowok="t"/>
              </v:shape>
            </v:group>
            <v:group style="position:absolute;left:3457;top:461;width:40;height:2" coordorigin="3457,461" coordsize="40,2">
              <v:shape style="position:absolute;left:3457;top:461;width:40;height:2" coordorigin="3457,461" coordsize="40,0" path="m3457,461l3496,461e" filled="false" stroked="true" strokeweight=".214789pt" strokecolor="#ff0000">
                <v:path arrowok="t"/>
              </v:shape>
            </v:group>
            <v:group style="position:absolute;left:3477;top:436;width:2;height:52" coordorigin="3477,436" coordsize="2,52">
              <v:shape style="position:absolute;left:3477;top:436;width:2;height:52" coordorigin="3477,436" coordsize="0,52" path="m3477,436l3477,487e" filled="false" stroked="true" strokeweight=".163027pt" strokecolor="#ff0000">
                <v:path arrowok="t"/>
              </v:shape>
            </v:group>
            <v:group style="position:absolute;left:3457;top:461;width:40;height:2" coordorigin="3457,461" coordsize="40,2">
              <v:shape style="position:absolute;left:3457;top:461;width:40;height:2" coordorigin="3457,461" coordsize="40,0" path="m3457,461l3496,461e" filled="false" stroked="true" strokeweight=".214789pt" strokecolor="#ff0000">
                <v:path arrowok="t"/>
              </v:shape>
            </v:group>
            <v:group style="position:absolute;left:3477;top:435;width:2;height:52" coordorigin="3477,435" coordsize="2,52">
              <v:shape style="position:absolute;left:3477;top:435;width:2;height:52" coordorigin="3477,435" coordsize="0,52" path="m3477,435l3477,486e" filled="false" stroked="true" strokeweight=".163027pt" strokecolor="#ff0000">
                <v:path arrowok="t"/>
              </v:shape>
            </v:group>
            <v:group style="position:absolute;left:3457;top:460;width:40;height:2" coordorigin="3457,460" coordsize="40,2">
              <v:shape style="position:absolute;left:3457;top:460;width:40;height:2" coordorigin="3457,460" coordsize="40,0" path="m3457,460l3496,460e" filled="false" stroked="true" strokeweight=".214789pt" strokecolor="#ff0000">
                <v:path arrowok="t"/>
              </v:shape>
            </v:group>
            <v:group style="position:absolute;left:3477;top:434;width:2;height:52" coordorigin="3477,434" coordsize="2,52">
              <v:shape style="position:absolute;left:3477;top:434;width:2;height:52" coordorigin="3477,434" coordsize="0,52" path="m3477,434l3477,486e" filled="false" stroked="true" strokeweight=".163027pt" strokecolor="#ff0000">
                <v:path arrowok="t"/>
              </v:shape>
            </v:group>
            <v:group style="position:absolute;left:3457;top:459;width:40;height:2" coordorigin="3457,459" coordsize="40,2">
              <v:shape style="position:absolute;left:3457;top:459;width:40;height:2" coordorigin="3457,459" coordsize="40,0" path="m3457,459l3496,459e" filled="false" stroked="true" strokeweight=".214789pt" strokecolor="#ff0000">
                <v:path arrowok="t"/>
              </v:shape>
            </v:group>
            <v:group style="position:absolute;left:3477;top:434;width:2;height:52" coordorigin="3477,434" coordsize="2,52">
              <v:shape style="position:absolute;left:3477;top:434;width:2;height:52" coordorigin="3477,434" coordsize="0,52" path="m3477,434l3477,485e" filled="false" stroked="true" strokeweight=".163027pt" strokecolor="#ff0000">
                <v:path arrowok="t"/>
              </v:shape>
            </v:group>
            <v:group style="position:absolute;left:3457;top:459;width:40;height:2" coordorigin="3457,459" coordsize="40,2">
              <v:shape style="position:absolute;left:3457;top:459;width:40;height:2" coordorigin="3457,459" coordsize="40,0" path="m3457,459l3496,459e" filled="false" stroked="true" strokeweight=".214789pt" strokecolor="#ff0000">
                <v:path arrowok="t"/>
              </v:shape>
            </v:group>
            <v:group style="position:absolute;left:3477;top:433;width:2;height:52" coordorigin="3477,433" coordsize="2,52">
              <v:shape style="position:absolute;left:3477;top:433;width:2;height:52" coordorigin="3477,433" coordsize="0,52" path="m3477,433l3477,484e" filled="false" stroked="true" strokeweight=".163027pt" strokecolor="#ff0000">
                <v:path arrowok="t"/>
              </v:shape>
            </v:group>
            <v:group style="position:absolute;left:3457;top:458;width:40;height:2" coordorigin="3457,458" coordsize="40,2">
              <v:shape style="position:absolute;left:3457;top:458;width:40;height:2" coordorigin="3457,458" coordsize="40,0" path="m3457,458l3496,458e" filled="false" stroked="true" strokeweight=".214789pt" strokecolor="#ff0000">
                <v:path arrowok="t"/>
              </v:shape>
            </v:group>
            <v:group style="position:absolute;left:3477;top:432;width:2;height:52" coordorigin="3477,432" coordsize="2,52">
              <v:shape style="position:absolute;left:3477;top:432;width:2;height:52" coordorigin="3477,432" coordsize="0,52" path="m3477,432l3477,484e" filled="false" stroked="true" strokeweight=".163027pt" strokecolor="#ff0000">
                <v:path arrowok="t"/>
              </v:shape>
            </v:group>
            <v:group style="position:absolute;left:3457;top:457;width:40;height:2" coordorigin="3457,457" coordsize="40,2">
              <v:shape style="position:absolute;left:3457;top:457;width:40;height:2" coordorigin="3457,457" coordsize="40,0" path="m3457,457l3496,457e" filled="false" stroked="true" strokeweight=".214789pt" strokecolor="#ff0000">
                <v:path arrowok="t"/>
              </v:shape>
            </v:group>
            <v:group style="position:absolute;left:3477;top:431;width:2;height:52" coordorigin="3477,431" coordsize="2,52">
              <v:shape style="position:absolute;left:3477;top:431;width:2;height:52" coordorigin="3477,431" coordsize="0,52" path="m3477,431l3477,483e" filled="false" stroked="true" strokeweight=".163027pt" strokecolor="#ff0000">
                <v:path arrowok="t"/>
              </v:shape>
            </v:group>
            <v:group style="position:absolute;left:3457;top:456;width:40;height:2" coordorigin="3457,456" coordsize="40,2">
              <v:shape style="position:absolute;left:3457;top:456;width:40;height:2" coordorigin="3457,456" coordsize="40,0" path="m3457,456l3496,456e" filled="false" stroked="true" strokeweight=".214789pt" strokecolor="#ff0000">
                <v:path arrowok="t"/>
              </v:shape>
            </v:group>
            <v:group style="position:absolute;left:3477;top:431;width:2;height:52" coordorigin="3477,431" coordsize="2,52">
              <v:shape style="position:absolute;left:3477;top:431;width:2;height:52" coordorigin="3477,431" coordsize="0,52" path="m3477,431l3477,482e" filled="false" stroked="true" strokeweight=".163027pt" strokecolor="#ff0000">
                <v:path arrowok="t"/>
              </v:shape>
            </v:group>
            <v:group style="position:absolute;left:3457;top:456;width:40;height:2" coordorigin="3457,456" coordsize="40,2">
              <v:shape style="position:absolute;left:3457;top:456;width:40;height:2" coordorigin="3457,456" coordsize="40,0" path="m3457,456l3496,456e" filled="false" stroked="true" strokeweight=".214789pt" strokecolor="#ff0000">
                <v:path arrowok="t"/>
              </v:shape>
            </v:group>
            <v:group style="position:absolute;left:3477;top:430;width:2;height:52" coordorigin="3477,430" coordsize="2,52">
              <v:shape style="position:absolute;left:3477;top:430;width:2;height:52" coordorigin="3477,430" coordsize="0,52" path="m3477,430l3477,481e" filled="false" stroked="true" strokeweight=".163027pt" strokecolor="#ff0000">
                <v:path arrowok="t"/>
              </v:shape>
            </v:group>
            <v:group style="position:absolute;left:3457;top:455;width:40;height:2" coordorigin="3457,455" coordsize="40,2">
              <v:shape style="position:absolute;left:3457;top:455;width:40;height:2" coordorigin="3457,455" coordsize="40,0" path="m3457,455l3496,455e" filled="false" stroked="true" strokeweight=".214789pt" strokecolor="#ff0000">
                <v:path arrowok="t"/>
              </v:shape>
            </v:group>
            <v:group style="position:absolute;left:3477;top:429;width:2;height:52" coordorigin="3477,429" coordsize="2,52">
              <v:shape style="position:absolute;left:3477;top:429;width:2;height:52" coordorigin="3477,429" coordsize="0,52" path="m3477,429l3477,481e" filled="false" stroked="true" strokeweight=".163027pt" strokecolor="#ff0000">
                <v:path arrowok="t"/>
              </v:shape>
            </v:group>
            <v:group style="position:absolute;left:3457;top:454;width:40;height:2" coordorigin="3457,454" coordsize="40,2">
              <v:shape style="position:absolute;left:3457;top:454;width:40;height:2" coordorigin="3457,454" coordsize="40,0" path="m3457,454l3496,454e" filled="false" stroked="true" strokeweight=".214789pt" strokecolor="#ff0000">
                <v:path arrowok="t"/>
              </v:shape>
            </v:group>
            <v:group style="position:absolute;left:3477;top:428;width:2;height:52" coordorigin="3477,428" coordsize="2,52">
              <v:shape style="position:absolute;left:3477;top:428;width:2;height:52" coordorigin="3477,428" coordsize="0,52" path="m3477,428l3477,480e" filled="false" stroked="true" strokeweight=".163027pt" strokecolor="#ff0000">
                <v:path arrowok="t"/>
              </v:shape>
            </v:group>
            <v:group style="position:absolute;left:3457;top:454;width:40;height:2" coordorigin="3457,454" coordsize="40,2">
              <v:shape style="position:absolute;left:3457;top:454;width:40;height:2" coordorigin="3457,454" coordsize="40,0" path="m3457,454l3496,454e" filled="false" stroked="true" strokeweight=".214789pt" strokecolor="#ff0000">
                <v:path arrowok="t"/>
              </v:shape>
            </v:group>
            <v:group style="position:absolute;left:3477;top:428;width:2;height:52" coordorigin="3477,428" coordsize="2,52">
              <v:shape style="position:absolute;left:3477;top:428;width:2;height:52" coordorigin="3477,428" coordsize="0,52" path="m3477,428l3477,479e" filled="false" stroked="true" strokeweight=".163027pt" strokecolor="#ff0000">
                <v:path arrowok="t"/>
              </v:shape>
            </v:group>
            <v:group style="position:absolute;left:3457;top:453;width:40;height:2" coordorigin="3457,453" coordsize="40,2">
              <v:shape style="position:absolute;left:3457;top:453;width:40;height:2" coordorigin="3457,453" coordsize="40,0" path="m3457,453l3496,453e" filled="false" stroked="true" strokeweight=".214789pt" strokecolor="#ff0000">
                <v:path arrowok="t"/>
              </v:shape>
            </v:group>
            <v:group style="position:absolute;left:3477;top:427;width:2;height:52" coordorigin="3477,427" coordsize="2,52">
              <v:shape style="position:absolute;left:3477;top:427;width:2;height:52" coordorigin="3477,427" coordsize="0,52" path="m3477,427l3477,479e" filled="false" stroked="true" strokeweight=".163027pt" strokecolor="#ff0000">
                <v:path arrowok="t"/>
              </v:shape>
            </v:group>
            <v:group style="position:absolute;left:3457;top:452;width:40;height:2" coordorigin="3457,452" coordsize="40,2">
              <v:shape style="position:absolute;left:3457;top:452;width:40;height:2" coordorigin="3457,452" coordsize="40,0" path="m3457,452l3496,452e" filled="false" stroked="true" strokeweight=".214789pt" strokecolor="#ff0000">
                <v:path arrowok="t"/>
              </v:shape>
            </v:group>
            <v:group style="position:absolute;left:3477;top:426;width:2;height:52" coordorigin="3477,426" coordsize="2,52">
              <v:shape style="position:absolute;left:3477;top:426;width:2;height:52" coordorigin="3477,426" coordsize="0,52" path="m3477,426l3477,478e" filled="false" stroked="true" strokeweight=".163027pt" strokecolor="#ff0000">
                <v:path arrowok="t"/>
              </v:shape>
            </v:group>
            <v:group style="position:absolute;left:3457;top:451;width:40;height:2" coordorigin="3457,451" coordsize="40,2">
              <v:shape style="position:absolute;left:3457;top:451;width:40;height:2" coordorigin="3457,451" coordsize="40,0" path="m3457,451l3496,451e" filled="false" stroked="true" strokeweight=".214789pt" strokecolor="#ff0000">
                <v:path arrowok="t"/>
              </v:shape>
            </v:group>
            <v:group style="position:absolute;left:3477;top:426;width:2;height:52" coordorigin="3477,426" coordsize="2,52">
              <v:shape style="position:absolute;left:3477;top:426;width:2;height:52" coordorigin="3477,426" coordsize="0,52" path="m3477,426l3477,477e" filled="false" stroked="true" strokeweight=".163027pt" strokecolor="#ff0000">
                <v:path arrowok="t"/>
              </v:shape>
            </v:group>
            <v:group style="position:absolute;left:3457;top:451;width:40;height:2" coordorigin="3457,451" coordsize="40,2">
              <v:shape style="position:absolute;left:3457;top:451;width:40;height:2" coordorigin="3457,451" coordsize="40,0" path="m3457,451l3496,451e" filled="false" stroked="true" strokeweight=".214789pt" strokecolor="#ff0000">
                <v:path arrowok="t"/>
              </v:shape>
            </v:group>
            <v:group style="position:absolute;left:3477;top:425;width:2;height:52" coordorigin="3477,425" coordsize="2,52">
              <v:shape style="position:absolute;left:3477;top:425;width:2;height:52" coordorigin="3477,425" coordsize="0,52" path="m3477,425l3477,476e" filled="false" stroked="true" strokeweight=".163027pt" strokecolor="#ff0000">
                <v:path arrowok="t"/>
              </v:shape>
            </v:group>
            <v:group style="position:absolute;left:3457;top:450;width:40;height:2" coordorigin="3457,450" coordsize="40,2">
              <v:shape style="position:absolute;left:3457;top:450;width:40;height:2" coordorigin="3457,450" coordsize="40,0" path="m3457,450l3496,450e" filled="false" stroked="true" strokeweight=".214789pt" strokecolor="#ff0000">
                <v:path arrowok="t"/>
              </v:shape>
            </v:group>
            <v:group style="position:absolute;left:3477;top:424;width:2;height:52" coordorigin="3477,424" coordsize="2,52">
              <v:shape style="position:absolute;left:3477;top:424;width:2;height:52" coordorigin="3477,424" coordsize="0,52" path="m3477,424l3477,476e" filled="false" stroked="true" strokeweight=".163027pt" strokecolor="#ff0000">
                <v:path arrowok="t"/>
              </v:shape>
            </v:group>
            <v:group style="position:absolute;left:3457;top:449;width:40;height:2" coordorigin="3457,449" coordsize="40,2">
              <v:shape style="position:absolute;left:3457;top:449;width:40;height:2" coordorigin="3457,449" coordsize="40,0" path="m3457,449l3496,449e" filled="false" stroked="true" strokeweight=".214789pt" strokecolor="#ff0000">
                <v:path arrowok="t"/>
              </v:shape>
            </v:group>
            <v:group style="position:absolute;left:3477;top:423;width:2;height:52" coordorigin="3477,423" coordsize="2,52">
              <v:shape style="position:absolute;left:3477;top:423;width:2;height:52" coordorigin="3477,423" coordsize="0,52" path="m3477,423l3477,475e" filled="false" stroked="true" strokeweight=".163027pt" strokecolor="#ff0000">
                <v:path arrowok="t"/>
              </v:shape>
            </v:group>
            <v:group style="position:absolute;left:3457;top:448;width:40;height:2" coordorigin="3457,448" coordsize="40,2">
              <v:shape style="position:absolute;left:3457;top:448;width:40;height:2" coordorigin="3457,448" coordsize="40,0" path="m3457,448l3496,448e" filled="false" stroked="true" strokeweight=".214789pt" strokecolor="#ff0000">
                <v:path arrowok="t"/>
              </v:shape>
            </v:group>
            <v:group style="position:absolute;left:3477;top:423;width:2;height:52" coordorigin="3477,423" coordsize="2,52">
              <v:shape style="position:absolute;left:3477;top:423;width:2;height:52" coordorigin="3477,423" coordsize="0,52" path="m3477,423l3477,474e" filled="false" stroked="true" strokeweight=".163027pt" strokecolor="#ff0000">
                <v:path arrowok="t"/>
              </v:shape>
            </v:group>
            <v:group style="position:absolute;left:3457;top:448;width:40;height:2" coordorigin="3457,448" coordsize="40,2">
              <v:shape style="position:absolute;left:3457;top:448;width:40;height:2" coordorigin="3457,448" coordsize="40,0" path="m3457,448l3496,448e" filled="false" stroked="true" strokeweight=".214789pt" strokecolor="#ff0000">
                <v:path arrowok="t"/>
              </v:shape>
            </v:group>
            <v:group style="position:absolute;left:3477;top:422;width:2;height:52" coordorigin="3477,422" coordsize="2,52">
              <v:shape style="position:absolute;left:3477;top:422;width:2;height:52" coordorigin="3477,422" coordsize="0,52" path="m3477,422l3477,473e" filled="false" stroked="true" strokeweight=".163027pt" strokecolor="#ff0000">
                <v:path arrowok="t"/>
              </v:shape>
            </v:group>
            <v:group style="position:absolute;left:3457;top:447;width:40;height:2" coordorigin="3457,447" coordsize="40,2">
              <v:shape style="position:absolute;left:3457;top:447;width:40;height:2" coordorigin="3457,447" coordsize="40,0" path="m3457,447l3496,447e" filled="false" stroked="true" strokeweight=".214789pt" strokecolor="#ff0000">
                <v:path arrowok="t"/>
              </v:shape>
            </v:group>
            <v:group style="position:absolute;left:3477;top:421;width:2;height:52" coordorigin="3477,421" coordsize="2,52">
              <v:shape style="position:absolute;left:3477;top:421;width:2;height:52" coordorigin="3477,421" coordsize="0,52" path="m3477,421l3477,473e" filled="false" stroked="true" strokeweight=".163027pt" strokecolor="#ff0000">
                <v:path arrowok="t"/>
              </v:shape>
            </v:group>
            <v:group style="position:absolute;left:3457;top:446;width:40;height:2" coordorigin="3457,446" coordsize="40,2">
              <v:shape style="position:absolute;left:3457;top:446;width:40;height:2" coordorigin="3457,446" coordsize="40,0" path="m3457,446l3496,446e" filled="false" stroked="true" strokeweight=".214789pt" strokecolor="#ff0000">
                <v:path arrowok="t"/>
              </v:shape>
            </v:group>
            <v:group style="position:absolute;left:3477;top:421;width:2;height:52" coordorigin="3477,421" coordsize="2,52">
              <v:shape style="position:absolute;left:3477;top:421;width:2;height:52" coordorigin="3477,421" coordsize="0,52" path="m3477,421l3477,472e" filled="false" stroked="true" strokeweight=".163027pt" strokecolor="#ff0000">
                <v:path arrowok="t"/>
              </v:shape>
            </v:group>
            <v:group style="position:absolute;left:3457;top:446;width:40;height:2" coordorigin="3457,446" coordsize="40,2">
              <v:shape style="position:absolute;left:3457;top:446;width:40;height:2" coordorigin="3457,446" coordsize="40,0" path="m3457,446l3496,446e" filled="false" stroked="true" strokeweight=".214789pt" strokecolor="#ff0000">
                <v:path arrowok="t"/>
              </v:shape>
            </v:group>
            <v:group style="position:absolute;left:3477;top:420;width:2;height:52" coordorigin="3477,420" coordsize="2,52">
              <v:shape style="position:absolute;left:3477;top:420;width:2;height:52" coordorigin="3477,420" coordsize="0,52" path="m3477,420l3477,471e" filled="false" stroked="true" strokeweight=".163027pt" strokecolor="#ff0000">
                <v:path arrowok="t"/>
              </v:shape>
            </v:group>
            <v:group style="position:absolute;left:3457;top:445;width:40;height:2" coordorigin="3457,445" coordsize="40,2">
              <v:shape style="position:absolute;left:3457;top:445;width:40;height:2" coordorigin="3457,445" coordsize="40,0" path="m3457,445l3496,445e" filled="false" stroked="true" strokeweight=".214789pt" strokecolor="#ff0000">
                <v:path arrowok="t"/>
              </v:shape>
            </v:group>
            <v:group style="position:absolute;left:3477;top:419;width:2;height:52" coordorigin="3477,419" coordsize="2,52">
              <v:shape style="position:absolute;left:3477;top:419;width:2;height:52" coordorigin="3477,419" coordsize="0,52" path="m3477,419l3477,471e" filled="false" stroked="true" strokeweight=".163027pt" strokecolor="#ff0000">
                <v:path arrowok="t"/>
              </v:shape>
            </v:group>
            <v:group style="position:absolute;left:3457;top:444;width:40;height:2" coordorigin="3457,444" coordsize="40,2">
              <v:shape style="position:absolute;left:3457;top:444;width:40;height:2" coordorigin="3457,444" coordsize="40,0" path="m3457,444l3496,444e" filled="false" stroked="true" strokeweight=".214789pt" strokecolor="#ff0000">
                <v:path arrowok="t"/>
              </v:shape>
            </v:group>
            <v:group style="position:absolute;left:3477;top:418;width:2;height:52" coordorigin="3477,418" coordsize="2,52">
              <v:shape style="position:absolute;left:3477;top:418;width:2;height:52" coordorigin="3477,418" coordsize="0,52" path="m3477,418l3477,470e" filled="false" stroked="true" strokeweight=".163027pt" strokecolor="#ff0000">
                <v:path arrowok="t"/>
              </v:shape>
            </v:group>
            <v:group style="position:absolute;left:3457;top:443;width:40;height:2" coordorigin="3457,443" coordsize="40,2">
              <v:shape style="position:absolute;left:3457;top:443;width:40;height:2" coordorigin="3457,443" coordsize="40,0" path="m3457,443l3496,443e" filled="false" stroked="true" strokeweight=".214789pt" strokecolor="#ff0000">
                <v:path arrowok="t"/>
              </v:shape>
            </v:group>
            <v:group style="position:absolute;left:3477;top:418;width:2;height:52" coordorigin="3477,418" coordsize="2,52">
              <v:shape style="position:absolute;left:3477;top:418;width:2;height:52" coordorigin="3477,418" coordsize="0,52" path="m3477,418l3477,469e" filled="false" stroked="true" strokeweight=".163027pt" strokecolor="#ff0000">
                <v:path arrowok="t"/>
              </v:shape>
            </v:group>
            <v:group style="position:absolute;left:3457;top:443;width:40;height:2" coordorigin="3457,443" coordsize="40,2">
              <v:shape style="position:absolute;left:3457;top:443;width:40;height:2" coordorigin="3457,443" coordsize="40,0" path="m3457,443l3496,443e" filled="false" stroked="true" strokeweight=".214789pt" strokecolor="#ff0000">
                <v:path arrowok="t"/>
              </v:shape>
            </v:group>
            <v:group style="position:absolute;left:3477;top:417;width:2;height:52" coordorigin="3477,417" coordsize="2,52">
              <v:shape style="position:absolute;left:3477;top:417;width:2;height:52" coordorigin="3477,417" coordsize="0,52" path="m3477,417l3477,468e" filled="false" stroked="true" strokeweight=".163027pt" strokecolor="#ff0000">
                <v:path arrowok="t"/>
              </v:shape>
            </v:group>
            <v:group style="position:absolute;left:3457;top:442;width:40;height:2" coordorigin="3457,442" coordsize="40,2">
              <v:shape style="position:absolute;left:3457;top:442;width:40;height:2" coordorigin="3457,442" coordsize="40,0" path="m3457,442l3496,442e" filled="false" stroked="true" strokeweight=".214789pt" strokecolor="#ff0000">
                <v:path arrowok="t"/>
              </v:shape>
            </v:group>
            <v:group style="position:absolute;left:3477;top:416;width:2;height:52" coordorigin="3477,416" coordsize="2,52">
              <v:shape style="position:absolute;left:3477;top:416;width:2;height:52" coordorigin="3477,416" coordsize="0,52" path="m3477,416l3477,468e" filled="false" stroked="true" strokeweight=".163027pt" strokecolor="#ff0000">
                <v:path arrowok="t"/>
              </v:shape>
            </v:group>
            <v:group style="position:absolute;left:3457;top:441;width:40;height:2" coordorigin="3457,441" coordsize="40,2">
              <v:shape style="position:absolute;left:3457;top:441;width:40;height:2" coordorigin="3457,441" coordsize="40,0" path="m3457,441l3496,441e" filled="false" stroked="true" strokeweight=".214789pt" strokecolor="#ff0000">
                <v:path arrowok="t"/>
              </v:shape>
            </v:group>
            <v:group style="position:absolute;left:3477;top:416;width:2;height:52" coordorigin="3477,416" coordsize="2,52">
              <v:shape style="position:absolute;left:3477;top:416;width:2;height:52" coordorigin="3477,416" coordsize="0,52" path="m3477,416l3477,467e" filled="false" stroked="true" strokeweight=".163027pt" strokecolor="#ff0000">
                <v:path arrowok="t"/>
              </v:shape>
            </v:group>
            <v:group style="position:absolute;left:3457;top:441;width:40;height:2" coordorigin="3457,441" coordsize="40,2">
              <v:shape style="position:absolute;left:3457;top:441;width:40;height:2" coordorigin="3457,441" coordsize="40,0" path="m3457,441l3496,441e" filled="false" stroked="true" strokeweight=".214789pt" strokecolor="#ff0000">
                <v:path arrowok="t"/>
              </v:shape>
            </v:group>
            <v:group style="position:absolute;left:3477;top:415;width:2;height:52" coordorigin="3477,415" coordsize="2,52">
              <v:shape style="position:absolute;left:3477;top:415;width:2;height:52" coordorigin="3477,415" coordsize="0,52" path="m3477,415l3477,466e" filled="false" stroked="true" strokeweight=".163027pt" strokecolor="#ff0000">
                <v:path arrowok="t"/>
              </v:shape>
            </v:group>
            <v:group style="position:absolute;left:3457;top:440;width:40;height:2" coordorigin="3457,440" coordsize="40,2">
              <v:shape style="position:absolute;left:3457;top:440;width:40;height:2" coordorigin="3457,440" coordsize="40,0" path="m3457,440l3496,440e" filled="false" stroked="true" strokeweight=".214789pt" strokecolor="#ff0000">
                <v:path arrowok="t"/>
              </v:shape>
            </v:group>
            <v:group style="position:absolute;left:3477;top:414;width:2;height:52" coordorigin="3477,414" coordsize="2,52">
              <v:shape style="position:absolute;left:3477;top:414;width:2;height:52" coordorigin="3477,414" coordsize="0,52" path="m3477,414l3477,466e" filled="false" stroked="true" strokeweight=".163027pt" strokecolor="#ff0000">
                <v:path arrowok="t"/>
              </v:shape>
            </v:group>
            <v:group style="position:absolute;left:3457;top:439;width:40;height:2" coordorigin="3457,439" coordsize="40,2">
              <v:shape style="position:absolute;left:3457;top:439;width:40;height:2" coordorigin="3457,439" coordsize="40,0" path="m3457,439l3496,439e" filled="false" stroked="true" strokeweight=".214789pt" strokecolor="#ff0000">
                <v:path arrowok="t"/>
              </v:shape>
            </v:group>
            <v:group style="position:absolute;left:3477;top:413;width:2;height:52" coordorigin="3477,413" coordsize="2,52">
              <v:shape style="position:absolute;left:3477;top:413;width:2;height:52" coordorigin="3477,413" coordsize="0,52" path="m3477,413l3477,465e" filled="false" stroked="true" strokeweight=".163027pt" strokecolor="#ff0000">
                <v:path arrowok="t"/>
              </v:shape>
            </v:group>
            <v:group style="position:absolute;left:3457;top:438;width:40;height:2" coordorigin="3457,438" coordsize="40,2">
              <v:shape style="position:absolute;left:3457;top:438;width:40;height:2" coordorigin="3457,438" coordsize="40,0" path="m3457,438l3496,438e" filled="false" stroked="true" strokeweight=".214789pt" strokecolor="#ff0000">
                <v:path arrowok="t"/>
              </v:shape>
            </v:group>
            <v:group style="position:absolute;left:3477;top:413;width:2;height:52" coordorigin="3477,413" coordsize="2,52">
              <v:shape style="position:absolute;left:3477;top:413;width:2;height:52" coordorigin="3477,413" coordsize="0,52" path="m3477,413l3477,464e" filled="false" stroked="true" strokeweight=".163027pt" strokecolor="#ff0000">
                <v:path arrowok="t"/>
              </v:shape>
            </v:group>
            <v:group style="position:absolute;left:3457;top:438;width:40;height:2" coordorigin="3457,438" coordsize="40,2">
              <v:shape style="position:absolute;left:3457;top:438;width:40;height:2" coordorigin="3457,438" coordsize="40,0" path="m3457,438l3496,438e" filled="false" stroked="true" strokeweight=".214789pt" strokecolor="#ff0000">
                <v:path arrowok="t"/>
              </v:shape>
            </v:group>
            <v:group style="position:absolute;left:3477;top:412;width:2;height:52" coordorigin="3477,412" coordsize="2,52">
              <v:shape style="position:absolute;left:3477;top:412;width:2;height:52" coordorigin="3477,412" coordsize="0,52" path="m3477,412l3477,463e" filled="false" stroked="true" strokeweight=".163027pt" strokecolor="#ff0000">
                <v:path arrowok="t"/>
              </v:shape>
            </v:group>
            <v:group style="position:absolute;left:3457;top:437;width:40;height:2" coordorigin="3457,437" coordsize="40,2">
              <v:shape style="position:absolute;left:3457;top:437;width:40;height:2" coordorigin="3457,437" coordsize="40,0" path="m3457,437l3496,437e" filled="false" stroked="true" strokeweight=".214789pt" strokecolor="#ff0000">
                <v:path arrowok="t"/>
              </v:shape>
            </v:group>
            <v:group style="position:absolute;left:3477;top:411;width:2;height:52" coordorigin="3477,411" coordsize="2,52">
              <v:shape style="position:absolute;left:3477;top:411;width:2;height:52" coordorigin="3477,411" coordsize="0,52" path="m3477,411l3477,463e" filled="false" stroked="true" strokeweight=".163027pt" strokecolor="#ff0000">
                <v:path arrowok="t"/>
              </v:shape>
            </v:group>
            <v:group style="position:absolute;left:3457;top:436;width:40;height:2" coordorigin="3457,436" coordsize="40,2">
              <v:shape style="position:absolute;left:3457;top:436;width:40;height:2" coordorigin="3457,436" coordsize="40,0" path="m3457,436l3496,436e" filled="false" stroked="true" strokeweight=".214789pt" strokecolor="#ff0000">
                <v:path arrowok="t"/>
              </v:shape>
            </v:group>
            <v:group style="position:absolute;left:3477;top:410;width:2;height:52" coordorigin="3477,410" coordsize="2,52">
              <v:shape style="position:absolute;left:3477;top:410;width:2;height:52" coordorigin="3477,410" coordsize="0,52" path="m3477,410l3477,462e" filled="false" stroked="true" strokeweight=".163027pt" strokecolor="#ff0000">
                <v:path arrowok="t"/>
              </v:shape>
            </v:group>
            <v:group style="position:absolute;left:3457;top:435;width:40;height:2" coordorigin="3457,435" coordsize="40,2">
              <v:shape style="position:absolute;left:3457;top:435;width:40;height:2" coordorigin="3457,435" coordsize="40,0" path="m3457,435l3496,435e" filled="false" stroked="true" strokeweight=".214789pt" strokecolor="#ff0000">
                <v:path arrowok="t"/>
              </v:shape>
            </v:group>
            <v:group style="position:absolute;left:3477;top:410;width:2;height:52" coordorigin="3477,410" coordsize="2,52">
              <v:shape style="position:absolute;left:3477;top:410;width:2;height:52" coordorigin="3477,410" coordsize="0,52" path="m3477,410l3477,461e" filled="false" stroked="true" strokeweight=".163027pt" strokecolor="#ff0000">
                <v:path arrowok="t"/>
              </v:shape>
            </v:group>
            <v:group style="position:absolute;left:3457;top:435;width:40;height:2" coordorigin="3457,435" coordsize="40,2">
              <v:shape style="position:absolute;left:3457;top:435;width:40;height:2" coordorigin="3457,435" coordsize="40,0" path="m3457,435l3496,435e" filled="false" stroked="true" strokeweight=".214789pt" strokecolor="#ff0000">
                <v:path arrowok="t"/>
              </v:shape>
            </v:group>
            <v:group style="position:absolute;left:3477;top:409;width:2;height:52" coordorigin="3477,409" coordsize="2,52">
              <v:shape style="position:absolute;left:3477;top:409;width:2;height:52" coordorigin="3477,409" coordsize="0,52" path="m3477,409l3477,460e" filled="false" stroked="true" strokeweight=".163027pt" strokecolor="#ff0000">
                <v:path arrowok="t"/>
              </v:shape>
            </v:group>
            <v:group style="position:absolute;left:3457;top:434;width:40;height:2" coordorigin="3457,434" coordsize="40,2">
              <v:shape style="position:absolute;left:3457;top:434;width:40;height:2" coordorigin="3457,434" coordsize="40,0" path="m3457,434l3496,434e" filled="false" stroked="true" strokeweight=".214789pt" strokecolor="#ff0000">
                <v:path arrowok="t"/>
              </v:shape>
            </v:group>
            <v:group style="position:absolute;left:3477;top:408;width:2;height:52" coordorigin="3477,408" coordsize="2,52">
              <v:shape style="position:absolute;left:3477;top:408;width:2;height:52" coordorigin="3477,408" coordsize="0,52" path="m3477,408l3477,460e" filled="false" stroked="true" strokeweight=".163027pt" strokecolor="#ff0000">
                <v:path arrowok="t"/>
              </v:shape>
            </v:group>
            <v:group style="position:absolute;left:3457;top:433;width:40;height:2" coordorigin="3457,433" coordsize="40,2">
              <v:shape style="position:absolute;left:3457;top:433;width:40;height:2" coordorigin="3457,433" coordsize="40,0" path="m3457,433l3496,433e" filled="false" stroked="true" strokeweight=".214789pt" strokecolor="#ff0000">
                <v:path arrowok="t"/>
              </v:shape>
            </v:group>
            <v:group style="position:absolute;left:3477;top:408;width:2;height:52" coordorigin="3477,408" coordsize="2,52">
              <v:shape style="position:absolute;left:3477;top:408;width:2;height:52" coordorigin="3477,408" coordsize="0,52" path="m3477,408l3477,459e" filled="false" stroked="true" strokeweight=".163027pt" strokecolor="#ff0000">
                <v:path arrowok="t"/>
              </v:shape>
            </v:group>
            <v:group style="position:absolute;left:3457;top:433;width:40;height:2" coordorigin="3457,433" coordsize="40,2">
              <v:shape style="position:absolute;left:3457;top:433;width:40;height:2" coordorigin="3457,433" coordsize="40,0" path="m3457,433l3496,433e" filled="false" stroked="true" strokeweight=".214789pt" strokecolor="#ff0000">
                <v:path arrowok="t"/>
              </v:shape>
            </v:group>
            <v:group style="position:absolute;left:3477;top:407;width:2;height:52" coordorigin="3477,407" coordsize="2,52">
              <v:shape style="position:absolute;left:3477;top:407;width:2;height:52" coordorigin="3477,407" coordsize="0,52" path="m3477,407l3477,458e" filled="false" stroked="true" strokeweight=".163027pt" strokecolor="#ff0000">
                <v:path arrowok="t"/>
              </v:shape>
            </v:group>
            <v:group style="position:absolute;left:3457;top:432;width:40;height:2" coordorigin="3457,432" coordsize="40,2">
              <v:shape style="position:absolute;left:3457;top:432;width:40;height:2" coordorigin="3457,432" coordsize="40,0" path="m3457,432l3496,432e" filled="false" stroked="true" strokeweight=".214789pt" strokecolor="#ff0000">
                <v:path arrowok="t"/>
              </v:shape>
            </v:group>
            <v:group style="position:absolute;left:3477;top:407;width:2;height:52" coordorigin="3477,407" coordsize="2,52">
              <v:shape style="position:absolute;left:3477;top:407;width:2;height:52" coordorigin="3477,407" coordsize="0,52" path="m3477,407l3477,458e" filled="false" stroked="true" strokeweight=".163027pt" strokecolor="#ff0000">
                <v:path arrowok="t"/>
              </v:shape>
            </v:group>
            <v:group style="position:absolute;left:3457;top:432;width:40;height:2" coordorigin="3457,432" coordsize="40,2">
              <v:shape style="position:absolute;left:3457;top:432;width:40;height:2" coordorigin="3457,432" coordsize="40,0" path="m3457,432l3496,432e" filled="false" stroked="true" strokeweight=".214789pt" strokecolor="#ff0000">
                <v:path arrowok="t"/>
              </v:shape>
            </v:group>
            <v:group style="position:absolute;left:3477;top:406;width:2;height:52" coordorigin="3477,406" coordsize="2,52">
              <v:shape style="position:absolute;left:3477;top:406;width:2;height:52" coordorigin="3477,406" coordsize="0,52" path="m3477,406l3477,457e" filled="false" stroked="true" strokeweight=".163027pt" strokecolor="#ff0000">
                <v:path arrowok="t"/>
              </v:shape>
            </v:group>
            <v:group style="position:absolute;left:3457;top:431;width:40;height:2" coordorigin="3457,431" coordsize="40,2">
              <v:shape style="position:absolute;left:3457;top:431;width:40;height:2" coordorigin="3457,431" coordsize="40,0" path="m3457,431l3496,431e" filled="false" stroked="true" strokeweight=".214789pt" strokecolor="#ff0000">
                <v:path arrowok="t"/>
              </v:shape>
            </v:group>
            <v:group style="position:absolute;left:3477;top:405;width:2;height:52" coordorigin="3477,405" coordsize="2,52">
              <v:shape style="position:absolute;left:3477;top:405;width:2;height:52" coordorigin="3477,405" coordsize="0,52" path="m3477,405l3477,457e" filled="false" stroked="true" strokeweight=".163027pt" strokecolor="#ff0000">
                <v:path arrowok="t"/>
              </v:shape>
            </v:group>
            <v:group style="position:absolute;left:3457;top:430;width:40;height:2" coordorigin="3457,430" coordsize="40,2">
              <v:shape style="position:absolute;left:3457;top:430;width:40;height:2" coordorigin="3457,430" coordsize="40,0" path="m3457,430l3496,430e" filled="false" stroked="true" strokeweight=".214789pt" strokecolor="#ff0000">
                <v:path arrowok="t"/>
              </v:shape>
            </v:group>
            <v:group style="position:absolute;left:3477;top:405;width:2;height:52" coordorigin="3477,405" coordsize="2,52">
              <v:shape style="position:absolute;left:3477;top:405;width:2;height:52" coordorigin="3477,405" coordsize="0,52" path="m3477,405l3477,456e" filled="false" stroked="true" strokeweight=".163027pt" strokecolor="#ff0000">
                <v:path arrowok="t"/>
              </v:shape>
            </v:group>
            <v:group style="position:absolute;left:3457;top:430;width:40;height:2" coordorigin="3457,430" coordsize="40,2">
              <v:shape style="position:absolute;left:3457;top:430;width:40;height:2" coordorigin="3457,430" coordsize="40,0" path="m3457,430l3496,430e" filled="false" stroked="true" strokeweight=".214789pt" strokecolor="#ff0000">
                <v:path arrowok="t"/>
              </v:shape>
            </v:group>
            <v:group style="position:absolute;left:3477;top:404;width:2;height:52" coordorigin="3477,404" coordsize="2,52">
              <v:shape style="position:absolute;left:3477;top:404;width:2;height:52" coordorigin="3477,404" coordsize="0,52" path="m3477,404l3477,455e" filled="false" stroked="true" strokeweight=".163027pt" strokecolor="#ff0000">
                <v:path arrowok="t"/>
              </v:shape>
            </v:group>
            <v:group style="position:absolute;left:3457;top:429;width:40;height:2" coordorigin="3457,429" coordsize="40,2">
              <v:shape style="position:absolute;left:3457;top:429;width:40;height:2" coordorigin="3457,429" coordsize="40,0" path="m3457,429l3496,429e" filled="false" stroked="true" strokeweight=".214789pt" strokecolor="#ff0000">
                <v:path arrowok="t"/>
              </v:shape>
            </v:group>
            <v:group style="position:absolute;left:3477;top:403;width:2;height:52" coordorigin="3477,403" coordsize="2,52">
              <v:shape style="position:absolute;left:3477;top:403;width:2;height:52" coordorigin="3477,403" coordsize="0,52" path="m3477,403l3477,455e" filled="false" stroked="true" strokeweight=".163027pt" strokecolor="#ff0000">
                <v:path arrowok="t"/>
              </v:shape>
            </v:group>
            <v:group style="position:absolute;left:3457;top:428;width:40;height:2" coordorigin="3457,428" coordsize="40,2">
              <v:shape style="position:absolute;left:3457;top:428;width:40;height:2" coordorigin="3457,428" coordsize="40,0" path="m3457,428l3496,428e" filled="false" stroked="true" strokeweight=".214789pt" strokecolor="#ff0000">
                <v:path arrowok="t"/>
              </v:shape>
            </v:group>
            <v:group style="position:absolute;left:3477;top:402;width:2;height:52" coordorigin="3477,402" coordsize="2,52">
              <v:shape style="position:absolute;left:3477;top:402;width:2;height:52" coordorigin="3477,402" coordsize="0,52" path="m3477,402l3477,454e" filled="false" stroked="true" strokeweight=".163027pt" strokecolor="#ff0000">
                <v:path arrowok="t"/>
              </v:shape>
            </v:group>
            <v:group style="position:absolute;left:3457;top:427;width:40;height:2" coordorigin="3457,427" coordsize="40,2">
              <v:shape style="position:absolute;left:3457;top:427;width:40;height:2" coordorigin="3457,427" coordsize="40,0" path="m3457,427l3496,427e" filled="false" stroked="true" strokeweight=".214789pt" strokecolor="#ff0000">
                <v:path arrowok="t"/>
              </v:shape>
            </v:group>
            <v:group style="position:absolute;left:3477;top:402;width:2;height:52" coordorigin="3477,402" coordsize="2,52">
              <v:shape style="position:absolute;left:3477;top:402;width:2;height:52" coordorigin="3477,402" coordsize="0,52" path="m3477,402l3477,453e" filled="false" stroked="true" strokeweight=".163027pt" strokecolor="#ff0000">
                <v:path arrowok="t"/>
              </v:shape>
            </v:group>
            <v:group style="position:absolute;left:3457;top:427;width:40;height:2" coordorigin="3457,427" coordsize="40,2">
              <v:shape style="position:absolute;left:3457;top:427;width:40;height:2" coordorigin="3457,427" coordsize="40,0" path="m3457,427l3496,427e" filled="false" stroked="true" strokeweight=".214789pt" strokecolor="#ff0000">
                <v:path arrowok="t"/>
              </v:shape>
            </v:group>
            <v:group style="position:absolute;left:3477;top:401;width:2;height:52" coordorigin="3477,401" coordsize="2,52">
              <v:shape style="position:absolute;left:3477;top:401;width:2;height:52" coordorigin="3477,401" coordsize="0,52" path="m3477,401l3477,452e" filled="false" stroked="true" strokeweight=".163027pt" strokecolor="#ff0000">
                <v:path arrowok="t"/>
              </v:shape>
            </v:group>
            <v:group style="position:absolute;left:3457;top:426;width:40;height:2" coordorigin="3457,426" coordsize="40,2">
              <v:shape style="position:absolute;left:3457;top:426;width:40;height:2" coordorigin="3457,426" coordsize="40,0" path="m3457,426l3496,426e" filled="false" stroked="true" strokeweight=".214789pt" strokecolor="#ff0000">
                <v:path arrowok="t"/>
              </v:shape>
            </v:group>
            <v:group style="position:absolute;left:3477;top:400;width:2;height:52" coordorigin="3477,400" coordsize="2,52">
              <v:shape style="position:absolute;left:3477;top:400;width:2;height:52" coordorigin="3477,400" coordsize="0,52" path="m3477,400l3477,452e" filled="false" stroked="true" strokeweight=".163027pt" strokecolor="#ff0000">
                <v:path arrowok="t"/>
              </v:shape>
            </v:group>
            <v:group style="position:absolute;left:3457;top:425;width:40;height:2" coordorigin="3457,425" coordsize="40,2">
              <v:shape style="position:absolute;left:3457;top:425;width:40;height:2" coordorigin="3457,425" coordsize="40,0" path="m3457,425l3496,425e" filled="false" stroked="true" strokeweight=".214789pt" strokecolor="#ff0000">
                <v:path arrowok="t"/>
              </v:shape>
            </v:group>
            <v:group style="position:absolute;left:3477;top:400;width:2;height:52" coordorigin="3477,400" coordsize="2,52">
              <v:shape style="position:absolute;left:3477;top:400;width:2;height:52" coordorigin="3477,400" coordsize="0,52" path="m3477,400l3477,451e" filled="false" stroked="true" strokeweight=".163027pt" strokecolor="#ff0000">
                <v:path arrowok="t"/>
              </v:shape>
            </v:group>
            <v:group style="position:absolute;left:3457;top:425;width:40;height:2" coordorigin="3457,425" coordsize="40,2">
              <v:shape style="position:absolute;left:3457;top:425;width:40;height:2" coordorigin="3457,425" coordsize="40,0" path="m3457,425l3496,425e" filled="false" stroked="true" strokeweight=".214789pt" strokecolor="#ff0000">
                <v:path arrowok="t"/>
              </v:shape>
            </v:group>
            <v:group style="position:absolute;left:3477;top:399;width:2;height:52" coordorigin="3477,399" coordsize="2,52">
              <v:shape style="position:absolute;left:3477;top:399;width:2;height:52" coordorigin="3477,399" coordsize="0,52" path="m3477,399l3477,450e" filled="false" stroked="true" strokeweight=".163027pt" strokecolor="#ff0000">
                <v:path arrowok="t"/>
              </v:shape>
            </v:group>
            <v:group style="position:absolute;left:3457;top:424;width:40;height:2" coordorigin="3457,424" coordsize="40,2">
              <v:shape style="position:absolute;left:3457;top:424;width:40;height:2" coordorigin="3457,424" coordsize="40,0" path="m3457,424l3496,424e" filled="false" stroked="true" strokeweight=".214789pt" strokecolor="#ff0000">
                <v:path arrowok="t"/>
              </v:shape>
            </v:group>
            <v:group style="position:absolute;left:3477;top:398;width:2;height:52" coordorigin="3477,398" coordsize="2,52">
              <v:shape style="position:absolute;left:3477;top:398;width:2;height:52" coordorigin="3477,398" coordsize="0,52" path="m3477,398l3477,450e" filled="false" stroked="true" strokeweight=".163027pt" strokecolor="#ff0000">
                <v:path arrowok="t"/>
              </v:shape>
            </v:group>
            <v:group style="position:absolute;left:3457;top:423;width:40;height:2" coordorigin="3457,423" coordsize="40,2">
              <v:shape style="position:absolute;left:3457;top:423;width:40;height:2" coordorigin="3457,423" coordsize="40,0" path="m3457,423l3496,423e" filled="false" stroked="true" strokeweight=".214789pt" strokecolor="#ff0000">
                <v:path arrowok="t"/>
              </v:shape>
            </v:group>
            <v:group style="position:absolute;left:3477;top:397;width:2;height:52" coordorigin="3477,397" coordsize="2,52">
              <v:shape style="position:absolute;left:3477;top:397;width:2;height:52" coordorigin="3477,397" coordsize="0,52" path="m3477,397l3477,449e" filled="false" stroked="true" strokeweight=".163027pt" strokecolor="#ff0000">
                <v:path arrowok="t"/>
              </v:shape>
            </v:group>
            <v:group style="position:absolute;left:3457;top:422;width:40;height:2" coordorigin="3457,422" coordsize="40,2">
              <v:shape style="position:absolute;left:3457;top:422;width:40;height:2" coordorigin="3457,422" coordsize="40,0" path="m3457,422l3496,422e" filled="false" stroked="true" strokeweight=".214789pt" strokecolor="#ff0000">
                <v:path arrowok="t"/>
              </v:shape>
            </v:group>
            <v:group style="position:absolute;left:3477;top:397;width:2;height:52" coordorigin="3477,397" coordsize="2,52">
              <v:shape style="position:absolute;left:3477;top:397;width:2;height:52" coordorigin="3477,397" coordsize="0,52" path="m3477,397l3477,448e" filled="false" stroked="true" strokeweight=".163027pt" strokecolor="#ff0000">
                <v:path arrowok="t"/>
              </v:shape>
            </v:group>
            <v:group style="position:absolute;left:3457;top:422;width:40;height:2" coordorigin="3457,422" coordsize="40,2">
              <v:shape style="position:absolute;left:3457;top:422;width:40;height:2" coordorigin="3457,422" coordsize="40,0" path="m3457,422l3496,422e" filled="false" stroked="true" strokeweight=".214789pt" strokecolor="#ff0000">
                <v:path arrowok="t"/>
              </v:shape>
            </v:group>
            <v:group style="position:absolute;left:3477;top:396;width:2;height:52" coordorigin="3477,396" coordsize="2,52">
              <v:shape style="position:absolute;left:3477;top:396;width:2;height:52" coordorigin="3477,396" coordsize="0,52" path="m3477,396l3477,447e" filled="false" stroked="true" strokeweight=".163027pt" strokecolor="#ff0000">
                <v:path arrowok="t"/>
              </v:shape>
            </v:group>
            <v:group style="position:absolute;left:3457;top:421;width:40;height:2" coordorigin="3457,421" coordsize="40,2">
              <v:shape style="position:absolute;left:3457;top:421;width:40;height:2" coordorigin="3457,421" coordsize="40,0" path="m3457,421l3496,421e" filled="false" stroked="true" strokeweight=".214789pt" strokecolor="#ff0000">
                <v:path arrowok="t"/>
              </v:shape>
            </v:group>
            <v:group style="position:absolute;left:3477;top:395;width:2;height:52" coordorigin="3477,395" coordsize="2,52">
              <v:shape style="position:absolute;left:3477;top:395;width:2;height:52" coordorigin="3477,395" coordsize="0,52" path="m3477,395l3477,447e" filled="false" stroked="true" strokeweight=".163027pt" strokecolor="#ff0000">
                <v:path arrowok="t"/>
              </v:shape>
            </v:group>
            <v:group style="position:absolute;left:3457;top:420;width:40;height:2" coordorigin="3457,420" coordsize="40,2">
              <v:shape style="position:absolute;left:3457;top:420;width:40;height:2" coordorigin="3457,420" coordsize="40,0" path="m3457,420l3496,420e" filled="false" stroked="true" strokeweight=".214789pt" strokecolor="#ff0000">
                <v:path arrowok="t"/>
              </v:shape>
            </v:group>
            <v:group style="position:absolute;left:3477;top:394;width:2;height:52" coordorigin="3477,394" coordsize="2,52">
              <v:shape style="position:absolute;left:3477;top:394;width:2;height:52" coordorigin="3477,394" coordsize="0,52" path="m3477,394l3477,446e" filled="false" stroked="true" strokeweight=".163027pt" strokecolor="#ff0000">
                <v:path arrowok="t"/>
              </v:shape>
            </v:group>
            <v:group style="position:absolute;left:3457;top:419;width:40;height:2" coordorigin="3457,419" coordsize="40,2">
              <v:shape style="position:absolute;left:3457;top:419;width:40;height:2" coordorigin="3457,419" coordsize="40,0" path="m3457,419l3496,419e" filled="false" stroked="true" strokeweight=".214789pt" strokecolor="#ff0000">
                <v:path arrowok="t"/>
              </v:shape>
            </v:group>
            <v:group style="position:absolute;left:3477;top:394;width:2;height:52" coordorigin="3477,394" coordsize="2,52">
              <v:shape style="position:absolute;left:3477;top:394;width:2;height:52" coordorigin="3477,394" coordsize="0,52" path="m3477,394l3477,445e" filled="false" stroked="true" strokeweight=".163027pt" strokecolor="#ff0000">
                <v:path arrowok="t"/>
              </v:shape>
            </v:group>
            <v:group style="position:absolute;left:3457;top:419;width:40;height:2" coordorigin="3457,419" coordsize="40,2">
              <v:shape style="position:absolute;left:3457;top:419;width:40;height:2" coordorigin="3457,419" coordsize="40,0" path="m3457,419l3496,419e" filled="false" stroked="true" strokeweight=".214789pt" strokecolor="#ff0000">
                <v:path arrowok="t"/>
              </v:shape>
            </v:group>
            <v:group style="position:absolute;left:3477;top:393;width:2;height:52" coordorigin="3477,393" coordsize="2,52">
              <v:shape style="position:absolute;left:3477;top:393;width:2;height:52" coordorigin="3477,393" coordsize="0,52" path="m3477,393l3477,445e" filled="false" stroked="true" strokeweight=".163027pt" strokecolor="#ff0000">
                <v:path arrowok="t"/>
              </v:shape>
            </v:group>
            <v:group style="position:absolute;left:3457;top:418;width:40;height:2" coordorigin="3457,418" coordsize="40,2">
              <v:shape style="position:absolute;left:3457;top:418;width:40;height:2" coordorigin="3457,418" coordsize="40,0" path="m3457,418l3496,418e" filled="false" stroked="true" strokeweight=".214789pt" strokecolor="#ff0000">
                <v:path arrowok="t"/>
              </v:shape>
            </v:group>
            <v:group style="position:absolute;left:3477;top:392;width:2;height:52" coordorigin="3477,392" coordsize="2,52">
              <v:shape style="position:absolute;left:3477;top:392;width:2;height:52" coordorigin="3477,392" coordsize="0,52" path="m3477,392l3477,444e" filled="false" stroked="true" strokeweight=".163027pt" strokecolor="#ff0000">
                <v:path arrowok="t"/>
              </v:shape>
            </v:group>
            <v:group style="position:absolute;left:3457;top:417;width:40;height:2" coordorigin="3457,417" coordsize="40,2">
              <v:shape style="position:absolute;left:3457;top:417;width:40;height:2" coordorigin="3457,417" coordsize="40,0" path="m3457,417l3496,417e" filled="false" stroked="true" strokeweight=".214789pt" strokecolor="#ff0000">
                <v:path arrowok="t"/>
              </v:shape>
            </v:group>
            <v:group style="position:absolute;left:3477;top:392;width:2;height:52" coordorigin="3477,392" coordsize="2,52">
              <v:shape style="position:absolute;left:3477;top:392;width:2;height:52" coordorigin="3477,392" coordsize="0,52" path="m3477,392l3477,443e" filled="false" stroked="true" strokeweight=".163027pt" strokecolor="#ff0000">
                <v:path arrowok="t"/>
              </v:shape>
            </v:group>
            <v:group style="position:absolute;left:3457;top:417;width:40;height:2" coordorigin="3457,417" coordsize="40,2">
              <v:shape style="position:absolute;left:3457;top:417;width:40;height:2" coordorigin="3457,417" coordsize="40,0" path="m3457,417l3496,417e" filled="false" stroked="true" strokeweight=".214789pt" strokecolor="#ff0000">
                <v:path arrowok="t"/>
              </v:shape>
            </v:group>
            <v:group style="position:absolute;left:3477;top:391;width:2;height:52" coordorigin="3477,391" coordsize="2,52">
              <v:shape style="position:absolute;left:3477;top:391;width:2;height:52" coordorigin="3477,391" coordsize="0,52" path="m3477,391l3477,442e" filled="false" stroked="true" strokeweight=".163027pt" strokecolor="#ff0000">
                <v:path arrowok="t"/>
              </v:shape>
            </v:group>
            <v:group style="position:absolute;left:3457;top:416;width:40;height:2" coordorigin="3457,416" coordsize="40,2">
              <v:shape style="position:absolute;left:3457;top:416;width:40;height:2" coordorigin="3457,416" coordsize="40,0" path="m3457,416l3496,416e" filled="false" stroked="true" strokeweight=".214789pt" strokecolor="#ff0000">
                <v:path arrowok="t"/>
              </v:shape>
            </v:group>
            <v:group style="position:absolute;left:3477;top:390;width:2;height:52" coordorigin="3477,390" coordsize="2,52">
              <v:shape style="position:absolute;left:3477;top:390;width:2;height:52" coordorigin="3477,390" coordsize="0,52" path="m3477,390l3477,442e" filled="false" stroked="true" strokeweight=".163027pt" strokecolor="#ff0000">
                <v:path arrowok="t"/>
              </v:shape>
            </v:group>
            <v:group style="position:absolute;left:3457;top:415;width:40;height:2" coordorigin="3457,415" coordsize="40,2">
              <v:shape style="position:absolute;left:3457;top:415;width:40;height:2" coordorigin="3457,415" coordsize="40,0" path="m3457,415l3496,415e" filled="false" stroked="true" strokeweight=".214789pt" strokecolor="#ff0000">
                <v:path arrowok="t"/>
              </v:shape>
            </v:group>
            <v:group style="position:absolute;left:3477;top:389;width:2;height:52" coordorigin="3477,389" coordsize="2,52">
              <v:shape style="position:absolute;left:3477;top:389;width:2;height:52" coordorigin="3477,389" coordsize="0,52" path="m3477,389l3477,441e" filled="false" stroked="true" strokeweight=".163027pt" strokecolor="#ff0000">
                <v:path arrowok="t"/>
              </v:shape>
            </v:group>
            <v:group style="position:absolute;left:3457;top:414;width:40;height:2" coordorigin="3457,414" coordsize="40,2">
              <v:shape style="position:absolute;left:3457;top:414;width:40;height:2" coordorigin="3457,414" coordsize="40,0" path="m3457,414l3496,414e" filled="false" stroked="true" strokeweight=".214789pt" strokecolor="#ff0000">
                <v:path arrowok="t"/>
              </v:shape>
            </v:group>
            <v:group style="position:absolute;left:3477;top:389;width:2;height:52" coordorigin="3477,389" coordsize="2,52">
              <v:shape style="position:absolute;left:3477;top:389;width:2;height:52" coordorigin="3477,389" coordsize="0,52" path="m3477,389l3477,440e" filled="false" stroked="true" strokeweight=".163027pt" strokecolor="#ff0000">
                <v:path arrowok="t"/>
              </v:shape>
            </v:group>
            <v:group style="position:absolute;left:3457;top:414;width:40;height:2" coordorigin="3457,414" coordsize="40,2">
              <v:shape style="position:absolute;left:3457;top:414;width:40;height:2" coordorigin="3457,414" coordsize="40,0" path="m3457,414l3496,414e" filled="false" stroked="true" strokeweight=".214789pt" strokecolor="#ff0000">
                <v:path arrowok="t"/>
              </v:shape>
            </v:group>
            <v:group style="position:absolute;left:3477;top:388;width:2;height:52" coordorigin="3477,388" coordsize="2,52">
              <v:shape style="position:absolute;left:3477;top:388;width:2;height:52" coordorigin="3477,388" coordsize="0,52" path="m3477,388l3477,439e" filled="false" stroked="true" strokeweight=".163027pt" strokecolor="#ff0000">
                <v:path arrowok="t"/>
              </v:shape>
            </v:group>
            <v:group style="position:absolute;left:3457;top:413;width:40;height:2" coordorigin="3457,413" coordsize="40,2">
              <v:shape style="position:absolute;left:3457;top:413;width:40;height:2" coordorigin="3457,413" coordsize="40,0" path="m3457,413l3496,413e" filled="false" stroked="true" strokeweight=".214789pt" strokecolor="#ff0000">
                <v:path arrowok="t"/>
              </v:shape>
            </v:group>
            <v:group style="position:absolute;left:3477;top:387;width:2;height:52" coordorigin="3477,387" coordsize="2,52">
              <v:shape style="position:absolute;left:3477;top:387;width:2;height:52" coordorigin="3477,387" coordsize="0,52" path="m3477,387l3477,439e" filled="false" stroked="true" strokeweight=".163027pt" strokecolor="#ff0000">
                <v:path arrowok="t"/>
              </v:shape>
            </v:group>
            <v:group style="position:absolute;left:3457;top:412;width:40;height:2" coordorigin="3457,412" coordsize="40,2">
              <v:shape style="position:absolute;left:3457;top:412;width:40;height:2" coordorigin="3457,412" coordsize="40,0" path="m3457,412l3496,412e" filled="false" stroked="true" strokeweight=".214789pt" strokecolor="#ff0000">
                <v:path arrowok="t"/>
              </v:shape>
            </v:group>
            <v:group style="position:absolute;left:3477;top:387;width:2;height:52" coordorigin="3477,387" coordsize="2,52">
              <v:shape style="position:absolute;left:3477;top:387;width:2;height:52" coordorigin="3477,387" coordsize="0,52" path="m3477,387l3477,438e" filled="false" stroked="true" strokeweight=".163027pt" strokecolor="#ff0000">
                <v:path arrowok="t"/>
              </v:shape>
            </v:group>
            <v:group style="position:absolute;left:3457;top:412;width:40;height:2" coordorigin="3457,412" coordsize="40,2">
              <v:shape style="position:absolute;left:3457;top:412;width:40;height:2" coordorigin="3457,412" coordsize="40,0" path="m3457,412l3496,412e" filled="false" stroked="true" strokeweight=".214789pt" strokecolor="#ff0000">
                <v:path arrowok="t"/>
              </v:shape>
            </v:group>
            <v:group style="position:absolute;left:3477;top:386;width:2;height:52" coordorigin="3477,386" coordsize="2,52">
              <v:shape style="position:absolute;left:3477;top:386;width:2;height:52" coordorigin="3477,386" coordsize="0,52" path="m3477,386l3477,437e" filled="false" stroked="true" strokeweight=".163027pt" strokecolor="#ff0000">
                <v:path arrowok="t"/>
              </v:shape>
            </v:group>
            <v:group style="position:absolute;left:3457;top:411;width:40;height:2" coordorigin="3457,411" coordsize="40,2">
              <v:shape style="position:absolute;left:3457;top:411;width:40;height:2" coordorigin="3457,411" coordsize="40,0" path="m3457,411l3496,411e" filled="false" stroked="true" strokeweight=".214789pt" strokecolor="#ff0000">
                <v:path arrowok="t"/>
              </v:shape>
            </v:group>
            <v:group style="position:absolute;left:3477;top:385;width:2;height:52" coordorigin="3477,385" coordsize="2,52">
              <v:shape style="position:absolute;left:3477;top:385;width:2;height:52" coordorigin="3477,385" coordsize="0,52" path="m3477,385l3477,437e" filled="false" stroked="true" strokeweight=".163027pt" strokecolor="#ff0000">
                <v:path arrowok="t"/>
              </v:shape>
            </v:group>
            <v:group style="position:absolute;left:3457;top:410;width:40;height:2" coordorigin="3457,410" coordsize="40,2">
              <v:shape style="position:absolute;left:3457;top:410;width:40;height:2" coordorigin="3457,410" coordsize="40,0" path="m3457,410l3496,410e" filled="false" stroked="true" strokeweight=".214789pt" strokecolor="#ff0000">
                <v:path arrowok="t"/>
              </v:shape>
            </v:group>
            <v:group style="position:absolute;left:3477;top:384;width:2;height:52" coordorigin="3477,384" coordsize="2,52">
              <v:shape style="position:absolute;left:3477;top:384;width:2;height:52" coordorigin="3477,384" coordsize="0,52" path="m3477,384l3477,436e" filled="false" stroked="true" strokeweight=".163027pt" strokecolor="#ff0000">
                <v:path arrowok="t"/>
              </v:shape>
            </v:group>
            <v:group style="position:absolute;left:3457;top:409;width:40;height:2" coordorigin="3457,409" coordsize="40,2">
              <v:shape style="position:absolute;left:3457;top:409;width:40;height:2" coordorigin="3457,409" coordsize="40,0" path="m3457,409l3496,409e" filled="false" stroked="true" strokeweight=".214789pt" strokecolor="#ff0000">
                <v:path arrowok="t"/>
              </v:shape>
            </v:group>
            <v:group style="position:absolute;left:3477;top:384;width:2;height:52" coordorigin="3477,384" coordsize="2,52">
              <v:shape style="position:absolute;left:3477;top:384;width:2;height:52" coordorigin="3477,384" coordsize="0,52" path="m3477,384l3477,435e" filled="false" stroked="true" strokeweight=".163027pt" strokecolor="#ff0000">
                <v:path arrowok="t"/>
              </v:shape>
            </v:group>
            <v:group style="position:absolute;left:3457;top:409;width:40;height:2" coordorigin="3457,409" coordsize="40,2">
              <v:shape style="position:absolute;left:3457;top:409;width:40;height:2" coordorigin="3457,409" coordsize="40,0" path="m3457,409l3496,409e" filled="false" stroked="true" strokeweight=".214789pt" strokecolor="#ff0000">
                <v:path arrowok="t"/>
              </v:shape>
            </v:group>
            <v:group style="position:absolute;left:3477;top:383;width:2;height:52" coordorigin="3477,383" coordsize="2,52">
              <v:shape style="position:absolute;left:3477;top:383;width:2;height:52" coordorigin="3477,383" coordsize="0,52" path="m3477,383l3477,434e" filled="false" stroked="true" strokeweight=".163027pt" strokecolor="#ff0000">
                <v:path arrowok="t"/>
              </v:shape>
            </v:group>
            <v:group style="position:absolute;left:3457;top:408;width:40;height:2" coordorigin="3457,408" coordsize="40,2">
              <v:shape style="position:absolute;left:3457;top:408;width:40;height:2" coordorigin="3457,408" coordsize="40,0" path="m3457,408l3496,408e" filled="false" stroked="true" strokeweight=".214789pt" strokecolor="#ff0000">
                <v:path arrowok="t"/>
              </v:shape>
            </v:group>
            <v:group style="position:absolute;left:3477;top:382;width:2;height:52" coordorigin="3477,382" coordsize="2,52">
              <v:shape style="position:absolute;left:3477;top:382;width:2;height:52" coordorigin="3477,382" coordsize="0,52" path="m3477,382l3477,434e" filled="false" stroked="true" strokeweight=".163027pt" strokecolor="#ff0000">
                <v:path arrowok="t"/>
              </v:shape>
            </v:group>
            <v:group style="position:absolute;left:3457;top:407;width:40;height:2" coordorigin="3457,407" coordsize="40,2">
              <v:shape style="position:absolute;left:3457;top:407;width:40;height:2" coordorigin="3457,407" coordsize="40,0" path="m3457,407l3496,407e" filled="false" stroked="true" strokeweight=".214789pt" strokecolor="#ff0000">
                <v:path arrowok="t"/>
              </v:shape>
            </v:group>
            <v:group style="position:absolute;left:3477;top:381;width:2;height:52" coordorigin="3477,381" coordsize="2,52">
              <v:shape style="position:absolute;left:3477;top:381;width:2;height:52" coordorigin="3477,381" coordsize="0,52" path="m3477,381l3477,433e" filled="false" stroked="true" strokeweight=".163027pt" strokecolor="#ff0000">
                <v:path arrowok="t"/>
              </v:shape>
            </v:group>
            <v:group style="position:absolute;left:3457;top:407;width:40;height:2" coordorigin="3457,407" coordsize="40,2">
              <v:shape style="position:absolute;left:3457;top:407;width:40;height:2" coordorigin="3457,407" coordsize="40,0" path="m3457,407l3496,407e" filled="false" stroked="true" strokeweight=".214789pt" strokecolor="#ff0000">
                <v:path arrowok="t"/>
              </v:shape>
            </v:group>
            <v:group style="position:absolute;left:3477;top:381;width:2;height:52" coordorigin="3477,381" coordsize="2,52">
              <v:shape style="position:absolute;left:3477;top:381;width:2;height:52" coordorigin="3477,381" coordsize="0,52" path="m3477,381l3477,432e" filled="false" stroked="true" strokeweight=".163027pt" strokecolor="#ff0000">
                <v:path arrowok="t"/>
              </v:shape>
            </v:group>
            <v:group style="position:absolute;left:3457;top:406;width:40;height:2" coordorigin="3457,406" coordsize="40,2">
              <v:shape style="position:absolute;left:3457;top:406;width:40;height:2" coordorigin="3457,406" coordsize="40,0" path="m3457,406l3496,406e" filled="false" stroked="true" strokeweight=".214789pt" strokecolor="#ff0000">
                <v:path arrowok="t"/>
              </v:shape>
            </v:group>
            <v:group style="position:absolute;left:3477;top:380;width:2;height:52" coordorigin="3477,380" coordsize="2,52">
              <v:shape style="position:absolute;left:3477;top:380;width:2;height:52" coordorigin="3477,380" coordsize="0,52" path="m3477,380l3477,432e" filled="false" stroked="true" strokeweight=".163027pt" strokecolor="#ff0000">
                <v:path arrowok="t"/>
              </v:shape>
            </v:group>
            <v:group style="position:absolute;left:3457;top:405;width:40;height:2" coordorigin="3457,405" coordsize="40,2">
              <v:shape style="position:absolute;left:3457;top:405;width:40;height:2" coordorigin="3457,405" coordsize="40,0" path="m3457,405l3496,405e" filled="false" stroked="true" strokeweight=".214789pt" strokecolor="#ff0000">
                <v:path arrowok="t"/>
              </v:shape>
            </v:group>
            <v:group style="position:absolute;left:3477;top:379;width:2;height:52" coordorigin="3477,379" coordsize="2,52">
              <v:shape style="position:absolute;left:3477;top:379;width:2;height:52" coordorigin="3477,379" coordsize="0,52" path="m3477,379l3477,431e" filled="false" stroked="true" strokeweight=".163027pt" strokecolor="#ff0000">
                <v:path arrowok="t"/>
              </v:shape>
            </v:group>
            <v:group style="position:absolute;left:3457;top:404;width:40;height:2" coordorigin="3457,404" coordsize="40,2">
              <v:shape style="position:absolute;left:3457;top:404;width:40;height:2" coordorigin="3457,404" coordsize="40,0" path="m3457,404l3496,404e" filled="false" stroked="true" strokeweight=".214789pt" strokecolor="#ff0000">
                <v:path arrowok="t"/>
              </v:shape>
            </v:group>
            <v:group style="position:absolute;left:3477;top:379;width:2;height:52" coordorigin="3477,379" coordsize="2,52">
              <v:shape style="position:absolute;left:3477;top:379;width:2;height:52" coordorigin="3477,379" coordsize="0,52" path="m3477,379l3477,430e" filled="false" stroked="true" strokeweight=".163027pt" strokecolor="#ff0000">
                <v:path arrowok="t"/>
              </v:shape>
            </v:group>
            <v:group style="position:absolute;left:3457;top:404;width:40;height:2" coordorigin="3457,404" coordsize="40,2">
              <v:shape style="position:absolute;left:3457;top:404;width:40;height:2" coordorigin="3457,404" coordsize="40,0" path="m3457,404l3496,404e" filled="false" stroked="true" strokeweight=".214789pt" strokecolor="#ff0000">
                <v:path arrowok="t"/>
              </v:shape>
            </v:group>
            <v:group style="position:absolute;left:3477;top:378;width:2;height:52" coordorigin="3477,378" coordsize="2,52">
              <v:shape style="position:absolute;left:3477;top:378;width:2;height:52" coordorigin="3477,378" coordsize="0,52" path="m3477,378l3477,429e" filled="false" stroked="true" strokeweight=".163027pt" strokecolor="#ff0000">
                <v:path arrowok="t"/>
              </v:shape>
            </v:group>
            <v:group style="position:absolute;left:3457;top:403;width:40;height:2" coordorigin="3457,403" coordsize="40,2">
              <v:shape style="position:absolute;left:3457;top:403;width:40;height:2" coordorigin="3457,403" coordsize="40,0" path="m3457,403l3496,403e" filled="false" stroked="true" strokeweight=".214789pt" strokecolor="#ff0000">
                <v:path arrowok="t"/>
              </v:shape>
            </v:group>
            <v:group style="position:absolute;left:3477;top:377;width:2;height:52" coordorigin="3477,377" coordsize="2,52">
              <v:shape style="position:absolute;left:3477;top:377;width:2;height:52" coordorigin="3477,377" coordsize="0,52" path="m3477,377l3477,429e" filled="false" stroked="true" strokeweight=".163027pt" strokecolor="#ff0000">
                <v:path arrowok="t"/>
              </v:shape>
            </v:group>
            <v:group style="position:absolute;left:3457;top:402;width:40;height:2" coordorigin="3457,402" coordsize="40,2">
              <v:shape style="position:absolute;left:3457;top:402;width:40;height:2" coordorigin="3457,402" coordsize="40,0" path="m3457,402l3496,402e" filled="false" stroked="true" strokeweight=".214789pt" strokecolor="#ff0000">
                <v:path arrowok="t"/>
              </v:shape>
            </v:group>
            <v:group style="position:absolute;left:3477;top:376;width:2;height:52" coordorigin="3477,376" coordsize="2,52">
              <v:shape style="position:absolute;left:3477;top:376;width:2;height:52" coordorigin="3477,376" coordsize="0,52" path="m3477,376l3477,428e" filled="false" stroked="true" strokeweight=".163027pt" strokecolor="#ff0000">
                <v:path arrowok="t"/>
              </v:shape>
            </v:group>
            <v:group style="position:absolute;left:3457;top:401;width:40;height:2" coordorigin="3457,401" coordsize="40,2">
              <v:shape style="position:absolute;left:3457;top:401;width:40;height:2" coordorigin="3457,401" coordsize="40,0" path="m3457,401l3496,401e" filled="false" stroked="true" strokeweight=".214789pt" strokecolor="#ff0000">
                <v:path arrowok="t"/>
              </v:shape>
            </v:group>
            <v:group style="position:absolute;left:3477;top:376;width:2;height:52" coordorigin="3477,376" coordsize="2,52">
              <v:shape style="position:absolute;left:3477;top:376;width:2;height:52" coordorigin="3477,376" coordsize="0,52" path="m3477,376l3477,427e" filled="false" stroked="true" strokeweight=".163027pt" strokecolor="#ff0000">
                <v:path arrowok="t"/>
              </v:shape>
            </v:group>
            <v:group style="position:absolute;left:3457;top:401;width:40;height:2" coordorigin="3457,401" coordsize="40,2">
              <v:shape style="position:absolute;left:3457;top:401;width:40;height:2" coordorigin="3457,401" coordsize="40,0" path="m3457,401l3496,401e" filled="false" stroked="true" strokeweight=".214789pt" strokecolor="#ff0000">
                <v:path arrowok="t"/>
              </v:shape>
            </v:group>
            <v:group style="position:absolute;left:3477;top:375;width:2;height:52" coordorigin="3477,375" coordsize="2,52">
              <v:shape style="position:absolute;left:3477;top:375;width:2;height:52" coordorigin="3477,375" coordsize="0,52" path="m3477,375l3477,426e" filled="false" stroked="true" strokeweight=".163027pt" strokecolor="#ff0000">
                <v:path arrowok="t"/>
              </v:shape>
            </v:group>
            <v:group style="position:absolute;left:3457;top:400;width:40;height:2" coordorigin="3457,400" coordsize="40,2">
              <v:shape style="position:absolute;left:3457;top:400;width:40;height:2" coordorigin="3457,400" coordsize="40,0" path="m3457,400l3496,400e" filled="false" stroked="true" strokeweight=".214789pt" strokecolor="#ff0000">
                <v:path arrowok="t"/>
              </v:shape>
            </v:group>
            <v:group style="position:absolute;left:3477;top:374;width:2;height:52" coordorigin="3477,374" coordsize="2,52">
              <v:shape style="position:absolute;left:3477;top:374;width:2;height:52" coordorigin="3477,374" coordsize="0,52" path="m3477,374l3477,426e" filled="false" stroked="true" strokeweight=".163027pt" strokecolor="#ff0000">
                <v:path arrowok="t"/>
              </v:shape>
            </v:group>
            <v:group style="position:absolute;left:3457;top:399;width:40;height:2" coordorigin="3457,399" coordsize="40,2">
              <v:shape style="position:absolute;left:3457;top:399;width:40;height:2" coordorigin="3457,399" coordsize="40,0" path="m3457,399l3496,399e" filled="false" stroked="true" strokeweight=".214789pt" strokecolor="#ff0000">
                <v:path arrowok="t"/>
              </v:shape>
            </v:group>
            <v:group style="position:absolute;left:3477;top:374;width:2;height:52" coordorigin="3477,374" coordsize="2,52">
              <v:shape style="position:absolute;left:3477;top:374;width:2;height:52" coordorigin="3477,374" coordsize="0,52" path="m3477,374l3477,425e" filled="false" stroked="true" strokeweight=".163027pt" strokecolor="#ff0000">
                <v:path arrowok="t"/>
              </v:shape>
            </v:group>
            <v:group style="position:absolute;left:3457;top:399;width:40;height:2" coordorigin="3457,399" coordsize="40,2">
              <v:shape style="position:absolute;left:3457;top:399;width:40;height:2" coordorigin="3457,399" coordsize="40,0" path="m3457,399l3496,399e" filled="false" stroked="true" strokeweight=".214789pt" strokecolor="#ff0000">
                <v:path arrowok="t"/>
              </v:shape>
            </v:group>
            <v:group style="position:absolute;left:3477;top:373;width:2;height:52" coordorigin="3477,373" coordsize="2,52">
              <v:shape style="position:absolute;left:3477;top:373;width:2;height:52" coordorigin="3477,373" coordsize="0,52" path="m3477,373l3477,424e" filled="false" stroked="true" strokeweight=".163027pt" strokecolor="#ff0000">
                <v:path arrowok="t"/>
              </v:shape>
            </v:group>
            <v:group style="position:absolute;left:3457;top:398;width:40;height:2" coordorigin="3457,398" coordsize="40,2">
              <v:shape style="position:absolute;left:3457;top:398;width:40;height:2" coordorigin="3457,398" coordsize="40,0" path="m3457,398l3496,398e" filled="false" stroked="true" strokeweight=".214789pt" strokecolor="#ff0000">
                <v:path arrowok="t"/>
              </v:shape>
            </v:group>
            <v:group style="position:absolute;left:3477;top:372;width:2;height:52" coordorigin="3477,372" coordsize="2,52">
              <v:shape style="position:absolute;left:3477;top:372;width:2;height:52" coordorigin="3477,372" coordsize="0,52" path="m3477,372l3477,424e" filled="false" stroked="true" strokeweight=".163027pt" strokecolor="#ff0000">
                <v:path arrowok="t"/>
              </v:shape>
            </v:group>
            <v:group style="position:absolute;left:3457;top:397;width:40;height:2" coordorigin="3457,397" coordsize="40,2">
              <v:shape style="position:absolute;left:3457;top:397;width:40;height:2" coordorigin="3457,397" coordsize="40,0" path="m3457,397l3496,397e" filled="false" stroked="true" strokeweight=".214789pt" strokecolor="#ff0000">
                <v:path arrowok="t"/>
              </v:shape>
            </v:group>
            <v:group style="position:absolute;left:3477;top:371;width:2;height:52" coordorigin="3477,371" coordsize="2,52">
              <v:shape style="position:absolute;left:3477;top:371;width:2;height:52" coordorigin="3477,371" coordsize="0,52" path="m3477,371l3477,423e" filled="false" stroked="true" strokeweight=".163027pt" strokecolor="#ff0000">
                <v:path arrowok="t"/>
              </v:shape>
            </v:group>
            <v:group style="position:absolute;left:3457;top:396;width:40;height:2" coordorigin="3457,396" coordsize="40,2">
              <v:shape style="position:absolute;left:3457;top:396;width:40;height:2" coordorigin="3457,396" coordsize="40,0" path="m3457,396l3496,396e" filled="false" stroked="true" strokeweight=".214789pt" strokecolor="#ff0000">
                <v:path arrowok="t"/>
              </v:shape>
            </v:group>
            <v:group style="position:absolute;left:3477;top:371;width:2;height:52" coordorigin="3477,371" coordsize="2,52">
              <v:shape style="position:absolute;left:3477;top:371;width:2;height:52" coordorigin="3477,371" coordsize="0,52" path="m3477,371l3477,422e" filled="false" stroked="true" strokeweight=".163027pt" strokecolor="#ff0000">
                <v:path arrowok="t"/>
              </v:shape>
            </v:group>
            <v:group style="position:absolute;left:3457;top:396;width:40;height:2" coordorigin="3457,396" coordsize="40,2">
              <v:shape style="position:absolute;left:3457;top:396;width:40;height:2" coordorigin="3457,396" coordsize="40,0" path="m3457,396l3496,396e" filled="false" stroked="true" strokeweight=".214789pt" strokecolor="#ff0000">
                <v:path arrowok="t"/>
              </v:shape>
            </v:group>
            <v:group style="position:absolute;left:3477;top:370;width:2;height:52" coordorigin="3477,370" coordsize="2,52">
              <v:shape style="position:absolute;left:3477;top:370;width:2;height:52" coordorigin="3477,370" coordsize="0,52" path="m3477,370l3477,421e" filled="false" stroked="true" strokeweight=".163027pt" strokecolor="#ff0000">
                <v:path arrowok="t"/>
              </v:shape>
            </v:group>
            <v:group style="position:absolute;left:3457;top:395;width:40;height:2" coordorigin="3457,395" coordsize="40,2">
              <v:shape style="position:absolute;left:3457;top:395;width:40;height:2" coordorigin="3457,395" coordsize="40,0" path="m3457,395l3496,395e" filled="false" stroked="true" strokeweight=".214789pt" strokecolor="#ff0000">
                <v:path arrowok="t"/>
              </v:shape>
            </v:group>
            <v:group style="position:absolute;left:3477;top:369;width:2;height:52" coordorigin="3477,369" coordsize="2,52">
              <v:shape style="position:absolute;left:3477;top:369;width:2;height:52" coordorigin="3477,369" coordsize="0,52" path="m3477,369l3477,421e" filled="false" stroked="true" strokeweight=".163027pt" strokecolor="#ff0000">
                <v:path arrowok="t"/>
              </v:shape>
            </v:group>
            <v:group style="position:absolute;left:3457;top:394;width:40;height:2" coordorigin="3457,394" coordsize="40,2">
              <v:shape style="position:absolute;left:3457;top:394;width:40;height:2" coordorigin="3457,394" coordsize="40,0" path="m3457,394l3496,394e" filled="false" stroked="true" strokeweight=".214789pt" strokecolor="#ff0000">
                <v:path arrowok="t"/>
              </v:shape>
            </v:group>
            <v:group style="position:absolute;left:3477;top:369;width:2;height:52" coordorigin="3477,369" coordsize="2,52">
              <v:shape style="position:absolute;left:3477;top:369;width:2;height:52" coordorigin="3477,369" coordsize="0,52" path="m3477,369l3477,420e" filled="false" stroked="true" strokeweight=".163027pt" strokecolor="#ff0000">
                <v:path arrowok="t"/>
              </v:shape>
            </v:group>
            <v:group style="position:absolute;left:3457;top:394;width:40;height:2" coordorigin="3457,394" coordsize="40,2">
              <v:shape style="position:absolute;left:3457;top:394;width:40;height:2" coordorigin="3457,394" coordsize="40,0" path="m3457,394l3496,394e" filled="false" stroked="true" strokeweight=".214789pt" strokecolor="#ff0000">
                <v:path arrowok="t"/>
              </v:shape>
            </v:group>
            <v:group style="position:absolute;left:3477;top:368;width:2;height:52" coordorigin="3477,368" coordsize="2,52">
              <v:shape style="position:absolute;left:3477;top:368;width:2;height:52" coordorigin="3477,368" coordsize="0,52" path="m3477,368l3477,419e" filled="false" stroked="true" strokeweight=".163027pt" strokecolor="#ff0000">
                <v:path arrowok="t"/>
              </v:shape>
            </v:group>
            <v:group style="position:absolute;left:3457;top:393;width:40;height:2" coordorigin="3457,393" coordsize="40,2">
              <v:shape style="position:absolute;left:3457;top:393;width:40;height:2" coordorigin="3457,393" coordsize="40,0" path="m3457,393l3496,393e" filled="false" stroked="true" strokeweight=".214789pt" strokecolor="#ff0000">
                <v:path arrowok="t"/>
              </v:shape>
            </v:group>
            <v:group style="position:absolute;left:3477;top:367;width:2;height:52" coordorigin="3477,367" coordsize="2,52">
              <v:shape style="position:absolute;left:3477;top:367;width:2;height:52" coordorigin="3477,367" coordsize="0,52" path="m3477,367l3477,419e" filled="false" stroked="true" strokeweight=".163027pt" strokecolor="#ff0000">
                <v:path arrowok="t"/>
              </v:shape>
            </v:group>
            <v:group style="position:absolute;left:3457;top:392;width:40;height:2" coordorigin="3457,392" coordsize="40,2">
              <v:shape style="position:absolute;left:3457;top:392;width:40;height:2" coordorigin="3457,392" coordsize="40,0" path="m3457,392l3496,392e" filled="false" stroked="true" strokeweight=".214789pt" strokecolor="#ff0000">
                <v:path arrowok="t"/>
              </v:shape>
            </v:group>
            <v:group style="position:absolute;left:3477;top:366;width:2;height:52" coordorigin="3477,366" coordsize="2,52">
              <v:shape style="position:absolute;left:3477;top:366;width:2;height:52" coordorigin="3477,366" coordsize="0,52" path="m3477,366l3477,418e" filled="false" stroked="true" strokeweight=".163027pt" strokecolor="#ff0000">
                <v:path arrowok="t"/>
              </v:shape>
            </v:group>
            <v:group style="position:absolute;left:3457;top:391;width:40;height:2" coordorigin="3457,391" coordsize="40,2">
              <v:shape style="position:absolute;left:3457;top:391;width:40;height:2" coordorigin="3457,391" coordsize="40,0" path="m3457,391l3496,391e" filled="false" stroked="true" strokeweight=".214789pt" strokecolor="#ff0000">
                <v:path arrowok="t"/>
              </v:shape>
            </v:group>
            <v:group style="position:absolute;left:3477;top:366;width:2;height:52" coordorigin="3477,366" coordsize="2,52">
              <v:shape style="position:absolute;left:3477;top:366;width:2;height:52" coordorigin="3477,366" coordsize="0,52" path="m3477,366l3477,417e" filled="false" stroked="true" strokeweight=".163027pt" strokecolor="#ff0000">
                <v:path arrowok="t"/>
              </v:shape>
            </v:group>
            <v:group style="position:absolute;left:3457;top:391;width:40;height:2" coordorigin="3457,391" coordsize="40,2">
              <v:shape style="position:absolute;left:3457;top:391;width:40;height:2" coordorigin="3457,391" coordsize="40,0" path="m3457,391l3496,391e" filled="false" stroked="true" strokeweight=".214789pt" strokecolor="#ff0000">
                <v:path arrowok="t"/>
              </v:shape>
            </v:group>
            <v:group style="position:absolute;left:3477;top:365;width:2;height:52" coordorigin="3477,365" coordsize="2,52">
              <v:shape style="position:absolute;left:3477;top:365;width:2;height:52" coordorigin="3477,365" coordsize="0,52" path="m3477,365l3477,416e" filled="false" stroked="true" strokeweight=".163027pt" strokecolor="#ff0000">
                <v:path arrowok="t"/>
              </v:shape>
            </v:group>
            <v:group style="position:absolute;left:3457;top:390;width:40;height:2" coordorigin="3457,390" coordsize="40,2">
              <v:shape style="position:absolute;left:3457;top:390;width:40;height:2" coordorigin="3457,390" coordsize="40,0" path="m3457,390l3496,390e" filled="false" stroked="true" strokeweight=".214789pt" strokecolor="#ff0000">
                <v:path arrowok="t"/>
              </v:shape>
            </v:group>
            <v:group style="position:absolute;left:3477;top:364;width:2;height:52" coordorigin="3477,364" coordsize="2,52">
              <v:shape style="position:absolute;left:3477;top:364;width:2;height:52" coordorigin="3477,364" coordsize="0,52" path="m3477,364l3477,416e" filled="false" stroked="true" strokeweight=".163027pt" strokecolor="#ff0000">
                <v:path arrowok="t"/>
              </v:shape>
            </v:group>
            <v:group style="position:absolute;left:3457;top:389;width:40;height:2" coordorigin="3457,389" coordsize="40,2">
              <v:shape style="position:absolute;left:3457;top:389;width:40;height:2" coordorigin="3457,389" coordsize="40,0" path="m3457,389l3496,389e" filled="false" stroked="true" strokeweight=".214789pt" strokecolor="#ff0000">
                <v:path arrowok="t"/>
              </v:shape>
            </v:group>
            <v:group style="position:absolute;left:3477;top:363;width:2;height:52" coordorigin="3477,363" coordsize="2,52">
              <v:shape style="position:absolute;left:3477;top:363;width:2;height:52" coordorigin="3477,363" coordsize="0,52" path="m3477,363l3477,415e" filled="false" stroked="true" strokeweight=".163027pt" strokecolor="#ff0000">
                <v:path arrowok="t"/>
              </v:shape>
            </v:group>
            <v:group style="position:absolute;left:3457;top:388;width:40;height:2" coordorigin="3457,388" coordsize="40,2">
              <v:shape style="position:absolute;left:3457;top:388;width:40;height:2" coordorigin="3457,388" coordsize="40,0" path="m3457,388l3496,388e" filled="false" stroked="true" strokeweight=".214789pt" strokecolor="#ff0000">
                <v:path arrowok="t"/>
              </v:shape>
            </v:group>
            <v:group style="position:absolute;left:3477;top:363;width:2;height:52" coordorigin="3477,363" coordsize="2,52">
              <v:shape style="position:absolute;left:3477;top:363;width:2;height:52" coordorigin="3477,363" coordsize="0,52" path="m3477,363l3477,414e" filled="false" stroked="true" strokeweight=".163027pt" strokecolor="#ff0000">
                <v:path arrowok="t"/>
              </v:shape>
            </v:group>
            <v:group style="position:absolute;left:3457;top:388;width:40;height:2" coordorigin="3457,388" coordsize="40,2">
              <v:shape style="position:absolute;left:3457;top:388;width:40;height:2" coordorigin="3457,388" coordsize="40,0" path="m3457,388l3496,388e" filled="false" stroked="true" strokeweight=".214789pt" strokecolor="#ff0000">
                <v:path arrowok="t"/>
              </v:shape>
            </v:group>
            <v:group style="position:absolute;left:3477;top:362;width:2;height:52" coordorigin="3477,362" coordsize="2,52">
              <v:shape style="position:absolute;left:3477;top:362;width:2;height:52" coordorigin="3477,362" coordsize="0,52" path="m3477,362l3477,413e" filled="false" stroked="true" strokeweight=".163027pt" strokecolor="#ff0000">
                <v:path arrowok="t"/>
              </v:shape>
            </v:group>
            <v:group style="position:absolute;left:3457;top:387;width:40;height:2" coordorigin="3457,387" coordsize="40,2">
              <v:shape style="position:absolute;left:3457;top:387;width:40;height:2" coordorigin="3457,387" coordsize="40,0" path="m3457,387l3496,387e" filled="false" stroked="true" strokeweight=".214789pt" strokecolor="#ff0000">
                <v:path arrowok="t"/>
              </v:shape>
            </v:group>
            <v:group style="position:absolute;left:3477;top:361;width:2;height:52" coordorigin="3477,361" coordsize="2,52">
              <v:shape style="position:absolute;left:3477;top:361;width:2;height:52" coordorigin="3477,361" coordsize="0,52" path="m3477,361l3477,413e" filled="false" stroked="true" strokeweight=".163027pt" strokecolor="#ff0000">
                <v:path arrowok="t"/>
              </v:shape>
            </v:group>
            <v:group style="position:absolute;left:3457;top:386;width:40;height:2" coordorigin="3457,386" coordsize="40,2">
              <v:shape style="position:absolute;left:3457;top:386;width:40;height:2" coordorigin="3457,386" coordsize="40,0" path="m3457,386l3496,386e" filled="false" stroked="true" strokeweight=".214789pt" strokecolor="#ff0000">
                <v:path arrowok="t"/>
              </v:shape>
            </v:group>
            <v:group style="position:absolute;left:3477;top:361;width:2;height:52" coordorigin="3477,361" coordsize="2,52">
              <v:shape style="position:absolute;left:3477;top:361;width:2;height:52" coordorigin="3477,361" coordsize="0,52" path="m3477,361l3477,412e" filled="false" stroked="true" strokeweight=".163027pt" strokecolor="#ff0000">
                <v:path arrowok="t"/>
              </v:shape>
            </v:group>
            <v:group style="position:absolute;left:3457;top:386;width:40;height:2" coordorigin="3457,386" coordsize="40,2">
              <v:shape style="position:absolute;left:3457;top:386;width:40;height:2" coordorigin="3457,386" coordsize="40,0" path="m3457,386l3496,386e" filled="false" stroked="true" strokeweight=".214789pt" strokecolor="#ff0000">
                <v:path arrowok="t"/>
              </v:shape>
            </v:group>
            <v:group style="position:absolute;left:3477;top:360;width:2;height:52" coordorigin="3477,360" coordsize="2,52">
              <v:shape style="position:absolute;left:3477;top:360;width:2;height:52" coordorigin="3477,360" coordsize="0,52" path="m3477,360l3477,411e" filled="false" stroked="true" strokeweight=".163027pt" strokecolor="#ff0000">
                <v:path arrowok="t"/>
              </v:shape>
            </v:group>
            <v:group style="position:absolute;left:3457;top:385;width:40;height:2" coordorigin="3457,385" coordsize="40,2">
              <v:shape style="position:absolute;left:3457;top:385;width:40;height:2" coordorigin="3457,385" coordsize="40,0" path="m3457,385l3496,385e" filled="false" stroked="true" strokeweight=".214789pt" strokecolor="#ff0000">
                <v:path arrowok="t"/>
              </v:shape>
            </v:group>
            <v:group style="position:absolute;left:3477;top:359;width:2;height:52" coordorigin="3477,359" coordsize="2,52">
              <v:shape style="position:absolute;left:3477;top:359;width:2;height:52" coordorigin="3477,359" coordsize="0,52" path="m3477,359l3477,411e" filled="false" stroked="true" strokeweight=".163027pt" strokecolor="#ff0000">
                <v:path arrowok="t"/>
              </v:shape>
            </v:group>
            <v:group style="position:absolute;left:3457;top:384;width:40;height:2" coordorigin="3457,384" coordsize="40,2">
              <v:shape style="position:absolute;left:3457;top:384;width:40;height:2" coordorigin="3457,384" coordsize="40,0" path="m3457,384l3496,384e" filled="false" stroked="true" strokeweight=".214789pt" strokecolor="#ff0000">
                <v:path arrowok="t"/>
              </v:shape>
            </v:group>
            <v:group style="position:absolute;left:3477;top:358;width:2;height:52" coordorigin="3477,358" coordsize="2,52">
              <v:shape style="position:absolute;left:3477;top:358;width:2;height:52" coordorigin="3477,358" coordsize="0,52" path="m3477,358l3477,410e" filled="false" stroked="true" strokeweight=".163027pt" strokecolor="#ff0000">
                <v:path arrowok="t"/>
              </v:shape>
            </v:group>
            <v:group style="position:absolute;left:3457;top:383;width:40;height:2" coordorigin="3457,383" coordsize="40,2">
              <v:shape style="position:absolute;left:3457;top:383;width:40;height:2" coordorigin="3457,383" coordsize="40,0" path="m3457,383l3496,383e" filled="false" stroked="true" strokeweight=".214789pt" strokecolor="#ff0000">
                <v:path arrowok="t"/>
              </v:shape>
            </v:group>
            <v:group style="position:absolute;left:3477;top:358;width:2;height:52" coordorigin="3477,358" coordsize="2,52">
              <v:shape style="position:absolute;left:3477;top:358;width:2;height:52" coordorigin="3477,358" coordsize="0,52" path="m3477,358l3477,409e" filled="false" stroked="true" strokeweight=".163027pt" strokecolor="#ff0000">
                <v:path arrowok="t"/>
              </v:shape>
            </v:group>
            <v:group style="position:absolute;left:3457;top:383;width:40;height:2" coordorigin="3457,383" coordsize="40,2">
              <v:shape style="position:absolute;left:3457;top:383;width:40;height:2" coordorigin="3457,383" coordsize="40,0" path="m3457,383l3496,383e" filled="false" stroked="true" strokeweight=".214789pt" strokecolor="#ff0000">
                <v:path arrowok="t"/>
              </v:shape>
            </v:group>
            <v:group style="position:absolute;left:3477;top:357;width:2;height:52" coordorigin="3477,357" coordsize="2,52">
              <v:shape style="position:absolute;left:3477;top:357;width:2;height:52" coordorigin="3477,357" coordsize="0,52" path="m3477,357l3477,408e" filled="false" stroked="true" strokeweight=".163027pt" strokecolor="#ff0000">
                <v:path arrowok="t"/>
              </v:shape>
            </v:group>
            <v:group style="position:absolute;left:3457;top:382;width:40;height:2" coordorigin="3457,382" coordsize="40,2">
              <v:shape style="position:absolute;left:3457;top:382;width:40;height:2" coordorigin="3457,382" coordsize="40,0" path="m3457,382l3496,382e" filled="false" stroked="true" strokeweight=".214789pt" strokecolor="#ff0000">
                <v:path arrowok="t"/>
              </v:shape>
            </v:group>
            <v:group style="position:absolute;left:3477;top:356;width:2;height:52" coordorigin="3477,356" coordsize="2,52">
              <v:shape style="position:absolute;left:3477;top:356;width:2;height:52" coordorigin="3477,356" coordsize="0,52" path="m3477,356l3477,408e" filled="false" stroked="true" strokeweight=".163027pt" strokecolor="#ff0000">
                <v:path arrowok="t"/>
              </v:shape>
            </v:group>
            <v:group style="position:absolute;left:3457;top:381;width:40;height:2" coordorigin="3457,381" coordsize="40,2">
              <v:shape style="position:absolute;left:3457;top:381;width:40;height:2" coordorigin="3457,381" coordsize="40,0" path="m3457,381l3496,381e" filled="false" stroked="true" strokeweight=".214789pt" strokecolor="#ff0000">
                <v:path arrowok="t"/>
              </v:shape>
            </v:group>
            <v:group style="position:absolute;left:3477;top:356;width:2;height:52" coordorigin="3477,356" coordsize="2,52">
              <v:shape style="position:absolute;left:3477;top:356;width:2;height:52" coordorigin="3477,356" coordsize="0,52" path="m3477,356l3477,407e" filled="false" stroked="true" strokeweight=".163027pt" strokecolor="#ff0000">
                <v:path arrowok="t"/>
              </v:shape>
            </v:group>
            <v:group style="position:absolute;left:3457;top:381;width:40;height:2" coordorigin="3457,381" coordsize="40,2">
              <v:shape style="position:absolute;left:3457;top:381;width:40;height:2" coordorigin="3457,381" coordsize="40,0" path="m3457,381l3496,381e" filled="false" stroked="true" strokeweight=".214789pt" strokecolor="#ff0000">
                <v:path arrowok="t"/>
              </v:shape>
            </v:group>
            <v:group style="position:absolute;left:3477;top:355;width:2;height:52" coordorigin="3477,355" coordsize="2,52">
              <v:shape style="position:absolute;left:3477;top:355;width:2;height:52" coordorigin="3477,355" coordsize="0,52" path="m3477,355l3477,406e" filled="false" stroked="true" strokeweight=".163027pt" strokecolor="#ff0000">
                <v:path arrowok="t"/>
              </v:shape>
            </v:group>
            <v:group style="position:absolute;left:3457;top:380;width:40;height:2" coordorigin="3457,380" coordsize="40,2">
              <v:shape style="position:absolute;left:3457;top:380;width:40;height:2" coordorigin="3457,380" coordsize="40,0" path="m3457,380l3496,380e" filled="false" stroked="true" strokeweight=".214789pt" strokecolor="#ff0000">
                <v:path arrowok="t"/>
              </v:shape>
            </v:group>
            <v:group style="position:absolute;left:3477;top:354;width:2;height:52" coordorigin="3477,354" coordsize="2,52">
              <v:shape style="position:absolute;left:3477;top:354;width:2;height:52" coordorigin="3477,354" coordsize="0,52" path="m3477,354l3477,406e" filled="false" stroked="true" strokeweight=".163027pt" strokecolor="#ff0000">
                <v:path arrowok="t"/>
              </v:shape>
            </v:group>
            <v:group style="position:absolute;left:3457;top:379;width:40;height:2" coordorigin="3457,379" coordsize="40,2">
              <v:shape style="position:absolute;left:3457;top:379;width:40;height:2" coordorigin="3457,379" coordsize="40,0" path="m3457,379l3496,379e" filled="false" stroked="true" strokeweight=".214789pt" strokecolor="#ff0000">
                <v:path arrowok="t"/>
              </v:shape>
            </v:group>
            <v:group style="position:absolute;left:3477;top:353;width:2;height:52" coordorigin="3477,353" coordsize="2,52">
              <v:shape style="position:absolute;left:3477;top:353;width:2;height:52" coordorigin="3477,353" coordsize="0,52" path="m3477,353l3477,405e" filled="false" stroked="true" strokeweight=".163027pt" strokecolor="#ff0000">
                <v:path arrowok="t"/>
              </v:shape>
            </v:group>
            <v:group style="position:absolute;left:3457;top:378;width:40;height:2" coordorigin="3457,378" coordsize="40,2">
              <v:shape style="position:absolute;left:3457;top:378;width:40;height:2" coordorigin="3457,378" coordsize="40,0" path="m3457,378l3496,378e" filled="false" stroked="true" strokeweight=".214789pt" strokecolor="#ff0000">
                <v:path arrowok="t"/>
              </v:shape>
            </v:group>
            <v:group style="position:absolute;left:3477;top:353;width:2;height:52" coordorigin="3477,353" coordsize="2,52">
              <v:shape style="position:absolute;left:3477;top:353;width:2;height:52" coordorigin="3477,353" coordsize="0,52" path="m3477,353l3477,404e" filled="false" stroked="true" strokeweight=".163027pt" strokecolor="#ff0000">
                <v:path arrowok="t"/>
              </v:shape>
            </v:group>
            <v:group style="position:absolute;left:3457;top:378;width:40;height:2" coordorigin="3457,378" coordsize="40,2">
              <v:shape style="position:absolute;left:3457;top:378;width:40;height:2" coordorigin="3457,378" coordsize="40,0" path="m3457,378l3496,378e" filled="false" stroked="true" strokeweight=".214789pt" strokecolor="#ff0000">
                <v:path arrowok="t"/>
              </v:shape>
            </v:group>
            <v:group style="position:absolute;left:3477;top:352;width:2;height:52" coordorigin="3477,352" coordsize="2,52">
              <v:shape style="position:absolute;left:3477;top:352;width:2;height:52" coordorigin="3477,352" coordsize="0,52" path="m3477,352l3477,403e" filled="false" stroked="true" strokeweight=".163027pt" strokecolor="#ff0000">
                <v:path arrowok="t"/>
              </v:shape>
            </v:group>
            <v:group style="position:absolute;left:3457;top:377;width:40;height:2" coordorigin="3457,377" coordsize="40,2">
              <v:shape style="position:absolute;left:3457;top:377;width:40;height:2" coordorigin="3457,377" coordsize="40,0" path="m3457,377l3496,377e" filled="false" stroked="true" strokeweight=".214789pt" strokecolor="#ff0000">
                <v:path arrowok="t"/>
              </v:shape>
            </v:group>
            <v:group style="position:absolute;left:3477;top:351;width:2;height:52" coordorigin="3477,351" coordsize="2,52">
              <v:shape style="position:absolute;left:3477;top:351;width:2;height:52" coordorigin="3477,351" coordsize="0,52" path="m3477,351l3477,403e" filled="false" stroked="true" strokeweight=".163027pt" strokecolor="#ff0000">
                <v:path arrowok="t"/>
              </v:shape>
            </v:group>
            <v:group style="position:absolute;left:3457;top:376;width:40;height:2" coordorigin="3457,376" coordsize="40,2">
              <v:shape style="position:absolute;left:3457;top:376;width:40;height:2" coordorigin="3457,376" coordsize="40,0" path="m3457,376l3496,376e" filled="false" stroked="true" strokeweight=".214789pt" strokecolor="#ff0000">
                <v:path arrowok="t"/>
              </v:shape>
            </v:group>
            <v:group style="position:absolute;left:3477;top:350;width:2;height:52" coordorigin="3477,350" coordsize="2,52">
              <v:shape style="position:absolute;left:3477;top:350;width:2;height:52" coordorigin="3477,350" coordsize="0,52" path="m3477,350l3477,402e" filled="false" stroked="true" strokeweight=".163027pt" strokecolor="#ff0000">
                <v:path arrowok="t"/>
              </v:shape>
            </v:group>
            <v:group style="position:absolute;left:3457;top:375;width:40;height:2" coordorigin="3457,375" coordsize="40,2">
              <v:shape style="position:absolute;left:3457;top:375;width:40;height:2" coordorigin="3457,375" coordsize="40,0" path="m3457,375l3496,375e" filled="false" stroked="true" strokeweight=".214789pt" strokecolor="#ff0000">
                <v:path arrowok="t"/>
              </v:shape>
            </v:group>
            <v:group style="position:absolute;left:3477;top:350;width:2;height:52" coordorigin="3477,350" coordsize="2,52">
              <v:shape style="position:absolute;left:3477;top:350;width:2;height:52" coordorigin="3477,350" coordsize="0,52" path="m3477,350l3477,401e" filled="false" stroked="true" strokeweight=".163027pt" strokecolor="#ff0000">
                <v:path arrowok="t"/>
              </v:shape>
            </v:group>
            <v:group style="position:absolute;left:3457;top:375;width:40;height:2" coordorigin="3457,375" coordsize="40,2">
              <v:shape style="position:absolute;left:3457;top:375;width:40;height:2" coordorigin="3457,375" coordsize="40,0" path="m3457,375l3496,375e" filled="false" stroked="true" strokeweight=".214789pt" strokecolor="#ff0000">
                <v:path arrowok="t"/>
              </v:shape>
            </v:group>
            <v:group style="position:absolute;left:3477;top:349;width:2;height:52" coordorigin="3477,349" coordsize="2,52">
              <v:shape style="position:absolute;left:3477;top:349;width:2;height:52" coordorigin="3477,349" coordsize="0,52" path="m3477,349l3477,400e" filled="false" stroked="true" strokeweight=".163027pt" strokecolor="#ff0000">
                <v:path arrowok="t"/>
              </v:shape>
            </v:group>
            <v:group style="position:absolute;left:3457;top:374;width:40;height:2" coordorigin="3457,374" coordsize="40,2">
              <v:shape style="position:absolute;left:3457;top:374;width:40;height:2" coordorigin="3457,374" coordsize="40,0" path="m3457,374l3496,374e" filled="false" stroked="true" strokeweight=".214789pt" strokecolor="#ff0000">
                <v:path arrowok="t"/>
              </v:shape>
            </v:group>
            <v:group style="position:absolute;left:3477;top:348;width:2;height:52" coordorigin="3477,348" coordsize="2,52">
              <v:shape style="position:absolute;left:3477;top:348;width:2;height:52" coordorigin="3477,348" coordsize="0,52" path="m3477,348l3477,400e" filled="false" stroked="true" strokeweight=".163027pt" strokecolor="#ff0000">
                <v:path arrowok="t"/>
              </v:shape>
            </v:group>
            <v:group style="position:absolute;left:3457;top:373;width:40;height:2" coordorigin="3457,373" coordsize="40,2">
              <v:shape style="position:absolute;left:3457;top:373;width:40;height:2" coordorigin="3457,373" coordsize="40,0" path="m3457,373l3496,373e" filled="false" stroked="true" strokeweight=".214789pt" strokecolor="#ff0000">
                <v:path arrowok="t"/>
              </v:shape>
            </v:group>
            <v:group style="position:absolute;left:3477;top:348;width:2;height:52" coordorigin="3477,348" coordsize="2,52">
              <v:shape style="position:absolute;left:3477;top:348;width:2;height:52" coordorigin="3477,348" coordsize="0,52" path="m3477,348l3477,399e" filled="false" stroked="true" strokeweight=".163027pt" strokecolor="#ff0000">
                <v:path arrowok="t"/>
              </v:shape>
            </v:group>
            <v:group style="position:absolute;left:3457;top:373;width:40;height:2" coordorigin="3457,373" coordsize="40,2">
              <v:shape style="position:absolute;left:3457;top:373;width:40;height:2" coordorigin="3457,373" coordsize="40,0" path="m3457,373l3496,373e" filled="false" stroked="true" strokeweight=".214789pt" strokecolor="#ff0000">
                <v:path arrowok="t"/>
              </v:shape>
            </v:group>
            <v:group style="position:absolute;left:3477;top:347;width:2;height:52" coordorigin="3477,347" coordsize="2,52">
              <v:shape style="position:absolute;left:3477;top:347;width:2;height:52" coordorigin="3477,347" coordsize="0,52" path="m3477,347l3477,398e" filled="false" stroked="true" strokeweight=".163027pt" strokecolor="#ff0000">
                <v:path arrowok="t"/>
              </v:shape>
            </v:group>
            <v:group style="position:absolute;left:3457;top:372;width:40;height:2" coordorigin="3457,372" coordsize="40,2">
              <v:shape style="position:absolute;left:3457;top:372;width:40;height:2" coordorigin="3457,372" coordsize="40,0" path="m3457,372l3496,372e" filled="false" stroked="true" strokeweight=".214789pt" strokecolor="#ff0000">
                <v:path arrowok="t"/>
              </v:shape>
            </v:group>
            <v:group style="position:absolute;left:3477;top:346;width:2;height:52" coordorigin="3477,346" coordsize="2,52">
              <v:shape style="position:absolute;left:3477;top:346;width:2;height:52" coordorigin="3477,346" coordsize="0,52" path="m3477,346l3477,398e" filled="false" stroked="true" strokeweight=".163027pt" strokecolor="#ff0000">
                <v:path arrowok="t"/>
              </v:shape>
            </v:group>
            <v:group style="position:absolute;left:3457;top:371;width:40;height:2" coordorigin="3457,371" coordsize="40,2">
              <v:shape style="position:absolute;left:3457;top:371;width:40;height:2" coordorigin="3457,371" coordsize="40,0" path="m3457,371l3496,371e" filled="false" stroked="true" strokeweight=".214789pt" strokecolor="#ff0000">
                <v:path arrowok="t"/>
              </v:shape>
            </v:group>
            <v:group style="position:absolute;left:3477;top:345;width:2;height:52" coordorigin="3477,345" coordsize="2,52">
              <v:shape style="position:absolute;left:3477;top:345;width:2;height:52" coordorigin="3477,345" coordsize="0,52" path="m3477,345l3477,397e" filled="false" stroked="true" strokeweight=".163027pt" strokecolor="#ff0000">
                <v:path arrowok="t"/>
              </v:shape>
            </v:group>
            <v:group style="position:absolute;left:3457;top:370;width:40;height:2" coordorigin="3457,370" coordsize="40,2">
              <v:shape style="position:absolute;left:3457;top:370;width:40;height:2" coordorigin="3457,370" coordsize="40,0" path="m3457,370l3496,370e" filled="false" stroked="true" strokeweight=".214789pt" strokecolor="#ff0000">
                <v:path arrowok="t"/>
              </v:shape>
            </v:group>
            <v:group style="position:absolute;left:3477;top:345;width:2;height:52" coordorigin="3477,345" coordsize="2,52">
              <v:shape style="position:absolute;left:3477;top:345;width:2;height:52" coordorigin="3477,345" coordsize="0,52" path="m3477,345l3477,396e" filled="false" stroked="true" strokeweight=".163027pt" strokecolor="#ff0000">
                <v:path arrowok="t"/>
              </v:shape>
            </v:group>
            <v:group style="position:absolute;left:3457;top:370;width:40;height:2" coordorigin="3457,370" coordsize="40,2">
              <v:shape style="position:absolute;left:3457;top:370;width:40;height:2" coordorigin="3457,370" coordsize="40,0" path="m3457,370l3496,370e" filled="false" stroked="true" strokeweight=".214789pt" strokecolor="#ff0000">
                <v:path arrowok="t"/>
              </v:shape>
            </v:group>
            <v:group style="position:absolute;left:3477;top:344;width:2;height:52" coordorigin="3477,344" coordsize="2,52">
              <v:shape style="position:absolute;left:3477;top:344;width:2;height:52" coordorigin="3477,344" coordsize="0,52" path="m3477,344l3477,395e" filled="false" stroked="true" strokeweight=".163027pt" strokecolor="#ff0000">
                <v:path arrowok="t"/>
              </v:shape>
            </v:group>
            <v:group style="position:absolute;left:3457;top:369;width:40;height:2" coordorigin="3457,369" coordsize="40,2">
              <v:shape style="position:absolute;left:3457;top:369;width:40;height:2" coordorigin="3457,369" coordsize="40,0" path="m3457,369l3496,369e" filled="false" stroked="true" strokeweight=".214789pt" strokecolor="#ff0000">
                <v:path arrowok="t"/>
              </v:shape>
            </v:group>
            <v:group style="position:absolute;left:3477;top:343;width:2;height:52" coordorigin="3477,343" coordsize="2,52">
              <v:shape style="position:absolute;left:3477;top:343;width:2;height:52" coordorigin="3477,343" coordsize="0,52" path="m3477,343l3477,395e" filled="false" stroked="true" strokeweight=".163027pt" strokecolor="#ff0000">
                <v:path arrowok="t"/>
              </v:shape>
            </v:group>
            <v:group style="position:absolute;left:3457;top:368;width:40;height:2" coordorigin="3457,368" coordsize="40,2">
              <v:shape style="position:absolute;left:3457;top:368;width:40;height:2" coordorigin="3457,368" coordsize="40,0" path="m3457,368l3496,368e" filled="false" stroked="true" strokeweight=".214789pt" strokecolor="#ff0000">
                <v:path arrowok="t"/>
              </v:shape>
            </v:group>
            <v:group style="position:absolute;left:3477;top:343;width:2;height:52" coordorigin="3477,343" coordsize="2,52">
              <v:shape style="position:absolute;left:3477;top:343;width:2;height:52" coordorigin="3477,343" coordsize="0,52" path="m3477,343l3477,394e" filled="false" stroked="true" strokeweight=".163027pt" strokecolor="#ff0000">
                <v:path arrowok="t"/>
              </v:shape>
            </v:group>
            <v:group style="position:absolute;left:3457;top:368;width:40;height:2" coordorigin="3457,368" coordsize="40,2">
              <v:shape style="position:absolute;left:3457;top:368;width:40;height:2" coordorigin="3457,368" coordsize="40,0" path="m3457,368l3496,368e" filled="false" stroked="true" strokeweight=".214789pt" strokecolor="#ff0000">
                <v:path arrowok="t"/>
              </v:shape>
            </v:group>
            <v:group style="position:absolute;left:3477;top:342;width:2;height:52" coordorigin="3477,342" coordsize="2,52">
              <v:shape style="position:absolute;left:3477;top:342;width:2;height:52" coordorigin="3477,342" coordsize="0,52" path="m3477,342l3477,393e" filled="false" stroked="true" strokeweight=".163027pt" strokecolor="#ff0000">
                <v:path arrowok="t"/>
              </v:shape>
            </v:group>
            <v:group style="position:absolute;left:3457;top:367;width:40;height:2" coordorigin="3457,367" coordsize="40,2">
              <v:shape style="position:absolute;left:3457;top:367;width:40;height:2" coordorigin="3457,367" coordsize="40,0" path="m3457,367l3496,367e" filled="false" stroked="true" strokeweight=".214789pt" strokecolor="#ff0000">
                <v:path arrowok="t"/>
              </v:shape>
            </v:group>
            <v:group style="position:absolute;left:3477;top:341;width:2;height:52" coordorigin="3477,341" coordsize="2,52">
              <v:shape style="position:absolute;left:3477;top:341;width:2;height:52" coordorigin="3477,341" coordsize="0,52" path="m3477,341l3477,393e" filled="false" stroked="true" strokeweight=".163027pt" strokecolor="#ff0000">
                <v:path arrowok="t"/>
              </v:shape>
            </v:group>
            <v:group style="position:absolute;left:3457;top:366;width:40;height:2" coordorigin="3457,366" coordsize="40,2">
              <v:shape style="position:absolute;left:3457;top:366;width:40;height:2" coordorigin="3457,366" coordsize="40,0" path="m3457,366l3496,366e" filled="false" stroked="true" strokeweight=".214789pt" strokecolor="#ff0000">
                <v:path arrowok="t"/>
              </v:shape>
            </v:group>
            <v:group style="position:absolute;left:3477;top:340;width:2;height:52" coordorigin="3477,340" coordsize="2,52">
              <v:shape style="position:absolute;left:3477;top:340;width:2;height:52" coordorigin="3477,340" coordsize="0,52" path="m3477,340l3477,392e" filled="false" stroked="true" strokeweight=".163027pt" strokecolor="#ff0000">
                <v:path arrowok="t"/>
              </v:shape>
            </v:group>
            <v:group style="position:absolute;left:3457;top:365;width:40;height:2" coordorigin="3457,365" coordsize="40,2">
              <v:shape style="position:absolute;left:3457;top:365;width:40;height:2" coordorigin="3457,365" coordsize="40,0" path="m3457,365l3496,365e" filled="false" stroked="true" strokeweight=".214789pt" strokecolor="#ff0000">
                <v:path arrowok="t"/>
              </v:shape>
            </v:group>
            <v:group style="position:absolute;left:3477;top:340;width:2;height:52" coordorigin="3477,340" coordsize="2,52">
              <v:shape style="position:absolute;left:3477;top:340;width:2;height:52" coordorigin="3477,340" coordsize="0,52" path="m3477,340l3477,391e" filled="false" stroked="true" strokeweight=".163027pt" strokecolor="#ff0000">
                <v:path arrowok="t"/>
              </v:shape>
            </v:group>
            <v:group style="position:absolute;left:3457;top:365;width:40;height:2" coordorigin="3457,365" coordsize="40,2">
              <v:shape style="position:absolute;left:3457;top:365;width:40;height:2" coordorigin="3457,365" coordsize="40,0" path="m3457,365l3496,365e" filled="false" stroked="true" strokeweight=".214789pt" strokecolor="#ff0000">
                <v:path arrowok="t"/>
              </v:shape>
            </v:group>
            <v:group style="position:absolute;left:3477;top:339;width:2;height:52" coordorigin="3477,339" coordsize="2,52">
              <v:shape style="position:absolute;left:3477;top:339;width:2;height:52" coordorigin="3477,339" coordsize="0,52" path="m3477,339l3477,390e" filled="false" stroked="true" strokeweight=".163027pt" strokecolor="#ff0000">
                <v:path arrowok="t"/>
              </v:shape>
            </v:group>
            <v:group style="position:absolute;left:3457;top:364;width:40;height:2" coordorigin="3457,364" coordsize="40,2">
              <v:shape style="position:absolute;left:3457;top:364;width:40;height:2" coordorigin="3457,364" coordsize="40,0" path="m3457,364l3496,364e" filled="false" stroked="true" strokeweight=".214789pt" strokecolor="#ff0000">
                <v:path arrowok="t"/>
              </v:shape>
            </v:group>
            <v:group style="position:absolute;left:3477;top:338;width:2;height:52" coordorigin="3477,338" coordsize="2,52">
              <v:shape style="position:absolute;left:3477;top:338;width:2;height:52" coordorigin="3477,338" coordsize="0,52" path="m3477,338l3477,390e" filled="false" stroked="true" strokeweight=".163027pt" strokecolor="#ff0000">
                <v:path arrowok="t"/>
              </v:shape>
            </v:group>
            <v:group style="position:absolute;left:3457;top:363;width:40;height:2" coordorigin="3457,363" coordsize="40,2">
              <v:shape style="position:absolute;left:3457;top:363;width:40;height:2" coordorigin="3457,363" coordsize="40,0" path="m3457,363l3496,363e" filled="false" stroked="true" strokeweight=".214789pt" strokecolor="#ff0000">
                <v:path arrowok="t"/>
              </v:shape>
            </v:group>
            <v:group style="position:absolute;left:3477;top:337;width:2;height:52" coordorigin="3477,337" coordsize="2,52">
              <v:shape style="position:absolute;left:3477;top:337;width:2;height:52" coordorigin="3477,337" coordsize="0,52" path="m3477,337l3477,389e" filled="false" stroked="true" strokeweight=".163027pt" strokecolor="#ff0000">
                <v:path arrowok="t"/>
              </v:shape>
            </v:group>
            <v:group style="position:absolute;left:3457;top:362;width:40;height:2" coordorigin="3457,362" coordsize="40,2">
              <v:shape style="position:absolute;left:3457;top:362;width:40;height:2" coordorigin="3457,362" coordsize="40,0" path="m3457,362l3496,362e" filled="false" stroked="true" strokeweight=".214789pt" strokecolor="#ff0000">
                <v:path arrowok="t"/>
              </v:shape>
            </v:group>
            <v:group style="position:absolute;left:3477;top:337;width:2;height:52" coordorigin="3477,337" coordsize="2,52">
              <v:shape style="position:absolute;left:3477;top:337;width:2;height:52" coordorigin="3477,337" coordsize="0,52" path="m3477,337l3477,388e" filled="false" stroked="true" strokeweight=".163027pt" strokecolor="#ff0000">
                <v:path arrowok="t"/>
              </v:shape>
            </v:group>
            <v:group style="position:absolute;left:3457;top:362;width:40;height:2" coordorigin="3457,362" coordsize="40,2">
              <v:shape style="position:absolute;left:3457;top:362;width:40;height:2" coordorigin="3457,362" coordsize="40,0" path="m3457,362l3496,362e" filled="false" stroked="true" strokeweight=".214789pt" strokecolor="#ff0000">
                <v:path arrowok="t"/>
              </v:shape>
            </v:group>
            <v:group style="position:absolute;left:3477;top:336;width:2;height:52" coordorigin="3477,336" coordsize="2,52">
              <v:shape style="position:absolute;left:3477;top:336;width:2;height:52" coordorigin="3477,336" coordsize="0,52" path="m3477,336l3477,388e" filled="false" stroked="true" strokeweight=".163027pt" strokecolor="#ff0000">
                <v:path arrowok="t"/>
              </v:shape>
            </v:group>
            <v:group style="position:absolute;left:3457;top:361;width:40;height:2" coordorigin="3457,361" coordsize="40,2">
              <v:shape style="position:absolute;left:3457;top:361;width:40;height:2" coordorigin="3457,361" coordsize="40,0" path="m3457,361l3496,361e" filled="false" stroked="true" strokeweight=".214789pt" strokecolor="#ff0000">
                <v:path arrowok="t"/>
              </v:shape>
            </v:group>
            <v:group style="position:absolute;left:3477;top:335;width:2;height:52" coordorigin="3477,335" coordsize="2,52">
              <v:shape style="position:absolute;left:3477;top:335;width:2;height:52" coordorigin="3477,335" coordsize="0,52" path="m3477,335l3477,387e" filled="false" stroked="true" strokeweight=".163027pt" strokecolor="#ff0000">
                <v:path arrowok="t"/>
              </v:shape>
            </v:group>
            <v:group style="position:absolute;left:3457;top:360;width:40;height:2" coordorigin="3457,360" coordsize="40,2">
              <v:shape style="position:absolute;left:3457;top:360;width:40;height:2" coordorigin="3457,360" coordsize="40,0" path="m3457,360l3496,360e" filled="false" stroked="true" strokeweight=".214789pt" strokecolor="#ff0000">
                <v:path arrowok="t"/>
              </v:shape>
            </v:group>
            <v:group style="position:absolute;left:3477;top:335;width:2;height:52" coordorigin="3477,335" coordsize="2,52">
              <v:shape style="position:absolute;left:3477;top:335;width:2;height:52" coordorigin="3477,335" coordsize="0,52" path="m3477,335l3477,387e" filled="false" stroked="true" strokeweight=".163027pt" strokecolor="#ff0000">
                <v:path arrowok="t"/>
              </v:shape>
            </v:group>
            <v:group style="position:absolute;left:3457;top:360;width:40;height:2" coordorigin="3457,360" coordsize="40,2">
              <v:shape style="position:absolute;left:3457;top:360;width:40;height:2" coordorigin="3457,360" coordsize="40,0" path="m3457,360l3496,360e" filled="false" stroked="true" strokeweight=".214789pt" strokecolor="#ff0000">
                <v:path arrowok="t"/>
              </v:shape>
            </v:group>
            <v:group style="position:absolute;left:3477;top:335;width:2;height:52" coordorigin="3477,335" coordsize="2,52">
              <v:shape style="position:absolute;left:3477;top:335;width:2;height:52" coordorigin="3477,335" coordsize="0,52" path="m3477,335l3477,386e" filled="false" stroked="true" strokeweight=".163027pt" strokecolor="#ff0000">
                <v:path arrowok="t"/>
              </v:shape>
            </v:group>
            <v:group style="position:absolute;left:3457;top:360;width:40;height:2" coordorigin="3457,360" coordsize="40,2">
              <v:shape style="position:absolute;left:3457;top:360;width:40;height:2" coordorigin="3457,360" coordsize="40,0" path="m3457,360l3496,360e" filled="false" stroked="true" strokeweight=".214789pt" strokecolor="#ff0000">
                <v:path arrowok="t"/>
              </v:shape>
            </v:group>
            <v:group style="position:absolute;left:3477;top:334;width:2;height:52" coordorigin="3477,334" coordsize="2,52">
              <v:shape style="position:absolute;left:3477;top:334;width:2;height:52" coordorigin="3477,334" coordsize="0,52" path="m3477,334l3477,385e" filled="false" stroked="true" strokeweight=".163027pt" strokecolor="#ff0000">
                <v:path arrowok="t"/>
              </v:shape>
            </v:group>
            <v:group style="position:absolute;left:3457;top:359;width:40;height:2" coordorigin="3457,359" coordsize="40,2">
              <v:shape style="position:absolute;left:3457;top:359;width:40;height:2" coordorigin="3457,359" coordsize="40,0" path="m3457,359l3496,359e" filled="false" stroked="true" strokeweight=".214789pt" strokecolor="#ff0000">
                <v:path arrowok="t"/>
              </v:shape>
            </v:group>
            <v:group style="position:absolute;left:3477;top:333;width:2;height:52" coordorigin="3477,333" coordsize="2,52">
              <v:shape style="position:absolute;left:3477;top:333;width:2;height:52" coordorigin="3477,333" coordsize="0,52" path="m3477,333l3477,385e" filled="false" stroked="true" strokeweight=".163027pt" strokecolor="#ff0000">
                <v:path arrowok="t"/>
              </v:shape>
            </v:group>
            <v:group style="position:absolute;left:3457;top:358;width:40;height:2" coordorigin="3457,358" coordsize="40,2">
              <v:shape style="position:absolute;left:3457;top:358;width:40;height:2" coordorigin="3457,358" coordsize="40,0" path="m3457,358l3496,358e" filled="false" stroked="true" strokeweight=".214789pt" strokecolor="#ff0000">
                <v:path arrowok="t"/>
              </v:shape>
            </v:group>
            <v:group style="position:absolute;left:3477;top:332;width:2;height:52" coordorigin="3477,332" coordsize="2,52">
              <v:shape style="position:absolute;left:3477;top:332;width:2;height:52" coordorigin="3477,332" coordsize="0,52" path="m3477,332l3477,384e" filled="false" stroked="true" strokeweight=".163027pt" strokecolor="#ff0000">
                <v:path arrowok="t"/>
              </v:shape>
            </v:group>
            <v:group style="position:absolute;left:3457;top:357;width:40;height:2" coordorigin="3457,357" coordsize="40,2">
              <v:shape style="position:absolute;left:3457;top:357;width:40;height:2" coordorigin="3457,357" coordsize="40,0" path="m3457,357l3496,357e" filled="false" stroked="true" strokeweight=".214789pt" strokecolor="#ff0000">
                <v:path arrowok="t"/>
              </v:shape>
            </v:group>
            <v:group style="position:absolute;left:3477;top:332;width:2;height:52" coordorigin="3477,332" coordsize="2,52">
              <v:shape style="position:absolute;left:3477;top:332;width:2;height:52" coordorigin="3477,332" coordsize="0,52" path="m3477,332l3477,383e" filled="false" stroked="true" strokeweight=".163027pt" strokecolor="#ff0000">
                <v:path arrowok="t"/>
              </v:shape>
            </v:group>
            <v:group style="position:absolute;left:3457;top:357;width:40;height:2" coordorigin="3457,357" coordsize="40,2">
              <v:shape style="position:absolute;left:3457;top:357;width:40;height:2" coordorigin="3457,357" coordsize="40,0" path="m3457,357l3496,357e" filled="false" stroked="true" strokeweight=".214789pt" strokecolor="#ff0000">
                <v:path arrowok="t"/>
              </v:shape>
            </v:group>
            <v:group style="position:absolute;left:3477;top:331;width:2;height:52" coordorigin="3477,331" coordsize="2,52">
              <v:shape style="position:absolute;left:3477;top:331;width:2;height:52" coordorigin="3477,331" coordsize="0,52" path="m3477,331l3477,382e" filled="false" stroked="true" strokeweight=".163027pt" strokecolor="#ff0000">
                <v:path arrowok="t"/>
              </v:shape>
            </v:group>
            <v:group style="position:absolute;left:3457;top:356;width:40;height:2" coordorigin="3457,356" coordsize="40,2">
              <v:shape style="position:absolute;left:3457;top:356;width:40;height:2" coordorigin="3457,356" coordsize="40,0" path="m3457,356l3496,356e" filled="false" stroked="true" strokeweight=".214789pt" strokecolor="#ff0000">
                <v:path arrowok="t"/>
              </v:shape>
            </v:group>
            <v:group style="position:absolute;left:3477;top:330;width:2;height:52" coordorigin="3477,330" coordsize="2,52">
              <v:shape style="position:absolute;left:3477;top:330;width:2;height:52" coordorigin="3477,330" coordsize="0,52" path="m3477,330l3477,382e" filled="false" stroked="true" strokeweight=".163027pt" strokecolor="#ff0000">
                <v:path arrowok="t"/>
              </v:shape>
            </v:group>
            <v:group style="position:absolute;left:3457;top:355;width:40;height:2" coordorigin="3457,355" coordsize="40,2">
              <v:shape style="position:absolute;left:3457;top:355;width:40;height:2" coordorigin="3457,355" coordsize="40,0" path="m3457,355l3496,355e" filled="false" stroked="true" strokeweight=".214789pt" strokecolor="#ff0000">
                <v:path arrowok="t"/>
              </v:shape>
            </v:group>
            <v:group style="position:absolute;left:3477;top:329;width:2;height:52" coordorigin="3477,329" coordsize="2,52">
              <v:shape style="position:absolute;left:3477;top:329;width:2;height:52" coordorigin="3477,329" coordsize="0,52" path="m3477,329l3477,381e" filled="false" stroked="true" strokeweight=".163027pt" strokecolor="#ff0000">
                <v:path arrowok="t"/>
              </v:shape>
            </v:group>
            <v:group style="position:absolute;left:3457;top:355;width:40;height:2" coordorigin="3457,355" coordsize="40,2">
              <v:shape style="position:absolute;left:3457;top:355;width:40;height:2" coordorigin="3457,355" coordsize="40,0" path="m3457,355l3496,355e" filled="false" stroked="true" strokeweight=".214789pt" strokecolor="#ff0000">
                <v:path arrowok="t"/>
              </v:shape>
            </v:group>
            <v:group style="position:absolute;left:3477;top:329;width:2;height:52" coordorigin="3477,329" coordsize="2,52">
              <v:shape style="position:absolute;left:3477;top:329;width:2;height:52" coordorigin="3477,329" coordsize="0,52" path="m3477,329l3477,380e" filled="false" stroked="true" strokeweight=".163027pt" strokecolor="#ff0000">
                <v:path arrowok="t"/>
              </v:shape>
            </v:group>
            <v:group style="position:absolute;left:3457;top:354;width:40;height:2" coordorigin="3457,354" coordsize="40,2">
              <v:shape style="position:absolute;left:3457;top:354;width:40;height:2" coordorigin="3457,354" coordsize="40,0" path="m3457,354l3496,354e" filled="false" stroked="true" strokeweight=".214789pt" strokecolor="#ff0000">
                <v:path arrowok="t"/>
              </v:shape>
            </v:group>
            <v:group style="position:absolute;left:3477;top:328;width:2;height:52" coordorigin="3477,328" coordsize="2,52">
              <v:shape style="position:absolute;left:3477;top:328;width:2;height:52" coordorigin="3477,328" coordsize="0,52" path="m3477,328l3477,379e" filled="false" stroked="true" strokeweight=".163027pt" strokecolor="#ff0000">
                <v:path arrowok="t"/>
              </v:shape>
            </v:group>
            <v:group style="position:absolute;left:3457;top:353;width:40;height:2" coordorigin="3457,353" coordsize="40,2">
              <v:shape style="position:absolute;left:3457;top:353;width:40;height:2" coordorigin="3457,353" coordsize="40,0" path="m3457,353l3496,353e" filled="false" stroked="true" strokeweight=".214789pt" strokecolor="#ff0000">
                <v:path arrowok="t"/>
              </v:shape>
            </v:group>
            <v:group style="position:absolute;left:3477;top:327;width:2;height:52" coordorigin="3477,327" coordsize="2,52">
              <v:shape style="position:absolute;left:3477;top:327;width:2;height:52" coordorigin="3477,327" coordsize="0,52" path="m3477,327l3477,379e" filled="false" stroked="true" strokeweight=".163027pt" strokecolor="#ff0000">
                <v:path arrowok="t"/>
              </v:shape>
            </v:group>
            <v:group style="position:absolute;left:3457;top:352;width:40;height:2" coordorigin="3457,352" coordsize="40,2">
              <v:shape style="position:absolute;left:3457;top:352;width:40;height:2" coordorigin="3457,352" coordsize="40,0" path="m3457,352l3496,352e" filled="false" stroked="true" strokeweight=".214789pt" strokecolor="#ff0000">
                <v:path arrowok="t"/>
              </v:shape>
            </v:group>
            <v:group style="position:absolute;left:3477;top:327;width:2;height:52" coordorigin="3477,327" coordsize="2,52">
              <v:shape style="position:absolute;left:3477;top:327;width:2;height:52" coordorigin="3477,327" coordsize="0,52" path="m3477,327l3477,378e" filled="false" stroked="true" strokeweight=".163027pt" strokecolor="#ff0000">
                <v:path arrowok="t"/>
              </v:shape>
            </v:group>
            <v:group style="position:absolute;left:3457;top:352;width:40;height:2" coordorigin="3457,352" coordsize="40,2">
              <v:shape style="position:absolute;left:3457;top:352;width:40;height:2" coordorigin="3457,352" coordsize="40,0" path="m3457,352l3496,352e" filled="false" stroked="true" strokeweight=".214789pt" strokecolor="#ff0000">
                <v:path arrowok="t"/>
              </v:shape>
            </v:group>
            <v:group style="position:absolute;left:3477;top:326;width:2;height:52" coordorigin="3477,326" coordsize="2,52">
              <v:shape style="position:absolute;left:3477;top:326;width:2;height:52" coordorigin="3477,326" coordsize="0,52" path="m3477,326l3477,377e" filled="false" stroked="true" strokeweight=".163027pt" strokecolor="#ff0000">
                <v:path arrowok="t"/>
              </v:shape>
            </v:group>
            <v:group style="position:absolute;left:3457;top:351;width:40;height:2" coordorigin="3457,351" coordsize="40,2">
              <v:shape style="position:absolute;left:3457;top:351;width:40;height:2" coordorigin="3457,351" coordsize="40,0" path="m3457,351l3496,351e" filled="false" stroked="true" strokeweight=".214789pt" strokecolor="#ff0000">
                <v:path arrowok="t"/>
              </v:shape>
            </v:group>
            <v:group style="position:absolute;left:3477;top:325;width:2;height:52" coordorigin="3477,325" coordsize="2,52">
              <v:shape style="position:absolute;left:3477;top:325;width:2;height:52" coordorigin="3477,325" coordsize="0,52" path="m3477,325l3477,377e" filled="false" stroked="true" strokeweight=".163027pt" strokecolor="#ff0000">
                <v:path arrowok="t"/>
              </v:shape>
            </v:group>
            <v:group style="position:absolute;left:3457;top:350;width:40;height:2" coordorigin="3457,350" coordsize="40,2">
              <v:shape style="position:absolute;left:3457;top:350;width:40;height:2" coordorigin="3457,350" coordsize="40,0" path="m3457,350l3496,350e" filled="false" stroked="true" strokeweight=".214789pt" strokecolor="#ff0000">
                <v:path arrowok="t"/>
              </v:shape>
            </v:group>
            <v:group style="position:absolute;left:3477;top:324;width:2;height:52" coordorigin="3477,324" coordsize="2,52">
              <v:shape style="position:absolute;left:3477;top:324;width:2;height:52" coordorigin="3477,324" coordsize="0,52" path="m3477,324l3477,376e" filled="false" stroked="true" strokeweight=".163027pt" strokecolor="#ff0000">
                <v:path arrowok="t"/>
              </v:shape>
            </v:group>
            <v:group style="position:absolute;left:3457;top:349;width:40;height:2" coordorigin="3457,349" coordsize="40,2">
              <v:shape style="position:absolute;left:3457;top:349;width:40;height:2" coordorigin="3457,349" coordsize="40,0" path="m3457,349l3496,349e" filled="false" stroked="true" strokeweight=".214789pt" strokecolor="#ff0000">
                <v:path arrowok="t"/>
              </v:shape>
            </v:group>
            <v:group style="position:absolute;left:3477;top:324;width:2;height:52" coordorigin="3477,324" coordsize="2,52">
              <v:shape style="position:absolute;left:3477;top:324;width:2;height:52" coordorigin="3477,324" coordsize="0,52" path="m3477,324l3477,375e" filled="false" stroked="true" strokeweight=".163027pt" strokecolor="#ff0000">
                <v:path arrowok="t"/>
              </v:shape>
            </v:group>
            <v:group style="position:absolute;left:3457;top:349;width:40;height:2" coordorigin="3457,349" coordsize="40,2">
              <v:shape style="position:absolute;left:3457;top:349;width:40;height:2" coordorigin="3457,349" coordsize="40,0" path="m3457,349l3496,349e" filled="false" stroked="true" strokeweight=".214789pt" strokecolor="#ff0000">
                <v:path arrowok="t"/>
              </v:shape>
            </v:group>
            <v:group style="position:absolute;left:3477;top:323;width:2;height:52" coordorigin="3477,323" coordsize="2,52">
              <v:shape style="position:absolute;left:3477;top:323;width:2;height:52" coordorigin="3477,323" coordsize="0,52" path="m3477,323l3477,374e" filled="false" stroked="true" strokeweight=".163027pt" strokecolor="#ff0000">
                <v:path arrowok="t"/>
              </v:shape>
            </v:group>
            <v:group style="position:absolute;left:3457;top:348;width:40;height:2" coordorigin="3457,348" coordsize="40,2">
              <v:shape style="position:absolute;left:3457;top:348;width:40;height:2" coordorigin="3457,348" coordsize="40,0" path="m3457,348l3496,348e" filled="false" stroked="true" strokeweight=".214789pt" strokecolor="#ff0000">
                <v:path arrowok="t"/>
              </v:shape>
            </v:group>
            <v:group style="position:absolute;left:3477;top:322;width:2;height:52" coordorigin="3477,322" coordsize="2,52">
              <v:shape style="position:absolute;left:3477;top:322;width:2;height:52" coordorigin="3477,322" coordsize="0,52" path="m3477,322l3477,374e" filled="false" stroked="true" strokeweight=".163027pt" strokecolor="#ff0000">
                <v:path arrowok="t"/>
              </v:shape>
            </v:group>
            <v:group style="position:absolute;left:3457;top:347;width:40;height:2" coordorigin="3457,347" coordsize="40,2">
              <v:shape style="position:absolute;left:3457;top:347;width:40;height:2" coordorigin="3457,347" coordsize="40,0" path="m3457,347l3496,347e" filled="false" stroked="true" strokeweight=".214789pt" strokecolor="#ff0000">
                <v:path arrowok="t"/>
              </v:shape>
            </v:group>
            <v:group style="position:absolute;left:3477;top:322;width:2;height:52" coordorigin="3477,322" coordsize="2,52">
              <v:shape style="position:absolute;left:3477;top:322;width:2;height:52" coordorigin="3477,322" coordsize="0,52" path="m3477,322l3477,373e" filled="false" stroked="true" strokeweight=".163027pt" strokecolor="#ff0000">
                <v:path arrowok="t"/>
              </v:shape>
            </v:group>
            <v:group style="position:absolute;left:3457;top:347;width:40;height:2" coordorigin="3457,347" coordsize="40,2">
              <v:shape style="position:absolute;left:3457;top:347;width:40;height:2" coordorigin="3457,347" coordsize="40,0" path="m3457,347l3496,347e" filled="false" stroked="true" strokeweight=".214789pt" strokecolor="#ff0000">
                <v:path arrowok="t"/>
              </v:shape>
            </v:group>
            <v:group style="position:absolute;left:3477;top:321;width:2;height:52" coordorigin="3477,321" coordsize="2,52">
              <v:shape style="position:absolute;left:3477;top:321;width:2;height:52" coordorigin="3477,321" coordsize="0,52" path="m3477,321l3477,372e" filled="false" stroked="true" strokeweight=".163027pt" strokecolor="#ff0000">
                <v:path arrowok="t"/>
              </v:shape>
            </v:group>
            <v:group style="position:absolute;left:3457;top:346;width:40;height:2" coordorigin="3457,346" coordsize="40,2">
              <v:shape style="position:absolute;left:3457;top:346;width:40;height:2" coordorigin="3457,346" coordsize="40,0" path="m3457,346l3496,346e" filled="false" stroked="true" strokeweight=".214789pt" strokecolor="#ff0000">
                <v:path arrowok="t"/>
              </v:shape>
            </v:group>
            <v:group style="position:absolute;left:3477;top:320;width:2;height:52" coordorigin="3477,320" coordsize="2,52">
              <v:shape style="position:absolute;left:3477;top:320;width:2;height:52" coordorigin="3477,320" coordsize="0,52" path="m3477,320l3477,372e" filled="false" stroked="true" strokeweight=".163027pt" strokecolor="#ff0000">
                <v:path arrowok="t"/>
              </v:shape>
            </v:group>
            <v:group style="position:absolute;left:3457;top:345;width:40;height:2" coordorigin="3457,345" coordsize="40,2">
              <v:shape style="position:absolute;left:3457;top:345;width:40;height:2" coordorigin="3457,345" coordsize="40,0" path="m3457,345l3496,345e" filled="false" stroked="true" strokeweight=".214789pt" strokecolor="#ff0000">
                <v:path arrowok="t"/>
              </v:shape>
            </v:group>
            <v:group style="position:absolute;left:3477;top:319;width:2;height:52" coordorigin="3477,319" coordsize="2,52">
              <v:shape style="position:absolute;left:3477;top:319;width:2;height:52" coordorigin="3477,319" coordsize="0,52" path="m3477,319l3477,371e" filled="false" stroked="true" strokeweight=".163027pt" strokecolor="#ff0000">
                <v:path arrowok="t"/>
              </v:shape>
            </v:group>
            <v:group style="position:absolute;left:3457;top:344;width:40;height:2" coordorigin="3457,344" coordsize="40,2">
              <v:shape style="position:absolute;left:3457;top:344;width:40;height:2" coordorigin="3457,344" coordsize="40,0" path="m3457,344l3496,344e" filled="false" stroked="true" strokeweight=".214789pt" strokecolor="#ff0000">
                <v:path arrowok="t"/>
              </v:shape>
            </v:group>
            <v:group style="position:absolute;left:3477;top:319;width:2;height:52" coordorigin="3477,319" coordsize="2,52">
              <v:shape style="position:absolute;left:3477;top:319;width:2;height:52" coordorigin="3477,319" coordsize="0,52" path="m3477,319l3477,370e" filled="false" stroked="true" strokeweight=".163027pt" strokecolor="#ff0000">
                <v:path arrowok="t"/>
              </v:shape>
            </v:group>
            <v:group style="position:absolute;left:3457;top:344;width:40;height:2" coordorigin="3457,344" coordsize="40,2">
              <v:shape style="position:absolute;left:3457;top:344;width:40;height:2" coordorigin="3457,344" coordsize="40,0" path="m3457,344l3496,344e" filled="false" stroked="true" strokeweight=".214789pt" strokecolor="#ff0000">
                <v:path arrowok="t"/>
              </v:shape>
            </v:group>
            <v:group style="position:absolute;left:3477;top:318;width:2;height:52" coordorigin="3477,318" coordsize="2,52">
              <v:shape style="position:absolute;left:3477;top:318;width:2;height:52" coordorigin="3477,318" coordsize="0,52" path="m3477,318l3477,369e" filled="false" stroked="true" strokeweight=".163027pt" strokecolor="#ff0000">
                <v:path arrowok="t"/>
              </v:shape>
            </v:group>
            <v:group style="position:absolute;left:3457;top:343;width:40;height:2" coordorigin="3457,343" coordsize="40,2">
              <v:shape style="position:absolute;left:3457;top:343;width:40;height:2" coordorigin="3457,343" coordsize="40,0" path="m3457,343l3496,343e" filled="false" stroked="true" strokeweight=".214789pt" strokecolor="#ff0000">
                <v:path arrowok="t"/>
              </v:shape>
            </v:group>
            <v:group style="position:absolute;left:3477;top:317;width:2;height:52" coordorigin="3477,317" coordsize="2,52">
              <v:shape style="position:absolute;left:3477;top:317;width:2;height:52" coordorigin="3477,317" coordsize="0,52" path="m3477,317l3477,369e" filled="false" stroked="true" strokeweight=".163027pt" strokecolor="#ff0000">
                <v:path arrowok="t"/>
              </v:shape>
            </v:group>
            <v:group style="position:absolute;left:3457;top:342;width:40;height:2" coordorigin="3457,342" coordsize="40,2">
              <v:shape style="position:absolute;left:3457;top:342;width:40;height:2" coordorigin="3457,342" coordsize="40,0" path="m3457,342l3496,342e" filled="false" stroked="true" strokeweight=".214789pt" strokecolor="#ff0000">
                <v:path arrowok="t"/>
              </v:shape>
            </v:group>
            <v:group style="position:absolute;left:3477;top:316;width:2;height:52" coordorigin="3477,316" coordsize="2,52">
              <v:shape style="position:absolute;left:3477;top:316;width:2;height:52" coordorigin="3477,316" coordsize="0,52" path="m3477,316l3477,368e" filled="false" stroked="true" strokeweight=".163027pt" strokecolor="#ff0000">
                <v:path arrowok="t"/>
              </v:shape>
            </v:group>
            <v:group style="position:absolute;left:3457;top:342;width:40;height:2" coordorigin="3457,342" coordsize="40,2">
              <v:shape style="position:absolute;left:3457;top:342;width:40;height:2" coordorigin="3457,342" coordsize="40,0" path="m3457,342l3496,342e" filled="false" stroked="true" strokeweight=".214789pt" strokecolor="#ff0000">
                <v:path arrowok="t"/>
              </v:shape>
            </v:group>
            <v:group style="position:absolute;left:3477;top:316;width:2;height:52" coordorigin="3477,316" coordsize="2,52">
              <v:shape style="position:absolute;left:3477;top:316;width:2;height:52" coordorigin="3477,316" coordsize="0,52" path="m3477,316l3477,367e" filled="false" stroked="true" strokeweight=".163027pt" strokecolor="#ff0000">
                <v:path arrowok="t"/>
              </v:shape>
            </v:group>
            <v:group style="position:absolute;left:3457;top:341;width:40;height:2" coordorigin="3457,341" coordsize="40,2">
              <v:shape style="position:absolute;left:3457;top:341;width:40;height:2" coordorigin="3457,341" coordsize="40,0" path="m3457,341l3496,341e" filled="false" stroked="true" strokeweight=".214789pt" strokecolor="#ff0000">
                <v:path arrowok="t"/>
              </v:shape>
            </v:group>
            <v:group style="position:absolute;left:3477;top:315;width:2;height:52" coordorigin="3477,315" coordsize="2,52">
              <v:shape style="position:absolute;left:3477;top:315;width:2;height:52" coordorigin="3477,315" coordsize="0,52" path="m3477,315l3477,367e" filled="false" stroked="true" strokeweight=".163027pt" strokecolor="#ff0000">
                <v:path arrowok="t"/>
              </v:shape>
            </v:group>
            <v:group style="position:absolute;left:3457;top:340;width:40;height:2" coordorigin="3457,340" coordsize="40,2">
              <v:shape style="position:absolute;left:3457;top:340;width:40;height:2" coordorigin="3457,340" coordsize="40,0" path="m3457,340l3496,340e" filled="false" stroked="true" strokeweight=".214789pt" strokecolor="#ff0000">
                <v:path arrowok="t"/>
              </v:shape>
            </v:group>
            <v:group style="position:absolute;left:3477;top:314;width:2;height:52" coordorigin="3477,314" coordsize="2,52">
              <v:shape style="position:absolute;left:3477;top:314;width:2;height:52" coordorigin="3477,314" coordsize="0,52" path="m3477,314l3477,366e" filled="false" stroked="true" strokeweight=".163027pt" strokecolor="#ff0000">
                <v:path arrowok="t"/>
              </v:shape>
            </v:group>
            <v:group style="position:absolute;left:3457;top:339;width:40;height:2" coordorigin="3457,339" coordsize="40,2">
              <v:shape style="position:absolute;left:3457;top:339;width:40;height:2" coordorigin="3457,339" coordsize="40,0" path="m3457,339l3496,339e" filled="false" stroked="true" strokeweight=".214789pt" strokecolor="#ff0000">
                <v:path arrowok="t"/>
              </v:shape>
            </v:group>
            <v:group style="position:absolute;left:3477;top:314;width:2;height:52" coordorigin="3477,314" coordsize="2,52">
              <v:shape style="position:absolute;left:3477;top:314;width:2;height:52" coordorigin="3477,314" coordsize="0,52" path="m3477,314l3477,365e" filled="false" stroked="true" strokeweight=".163027pt" strokecolor="#ff0000">
                <v:path arrowok="t"/>
              </v:shape>
            </v:group>
            <v:group style="position:absolute;left:3457;top:339;width:40;height:2" coordorigin="3457,339" coordsize="40,2">
              <v:shape style="position:absolute;left:3457;top:339;width:40;height:2" coordorigin="3457,339" coordsize="40,0" path="m3457,339l3496,339e" filled="false" stroked="true" strokeweight=".214789pt" strokecolor="#ff0000">
                <v:path arrowok="t"/>
              </v:shape>
            </v:group>
            <v:group style="position:absolute;left:3477;top:313;width:2;height:52" coordorigin="3477,313" coordsize="2,52">
              <v:shape style="position:absolute;left:3477;top:313;width:2;height:52" coordorigin="3477,313" coordsize="0,52" path="m3477,313l3477,364e" filled="false" stroked="true" strokeweight=".163027pt" strokecolor="#ff0000">
                <v:path arrowok="t"/>
              </v:shape>
            </v:group>
            <v:group style="position:absolute;left:3457;top:338;width:40;height:2" coordorigin="3457,338" coordsize="40,2">
              <v:shape style="position:absolute;left:3457;top:338;width:40;height:2" coordorigin="3457,338" coordsize="40,0" path="m3457,338l3496,338e" filled="false" stroked="true" strokeweight=".214789pt" strokecolor="#ff0000">
                <v:path arrowok="t"/>
              </v:shape>
            </v:group>
            <v:group style="position:absolute;left:3477;top:312;width:2;height:52" coordorigin="3477,312" coordsize="2,52">
              <v:shape style="position:absolute;left:3477;top:312;width:2;height:52" coordorigin="3477,312" coordsize="0,52" path="m3477,312l3477,364e" filled="false" stroked="true" strokeweight=".163027pt" strokecolor="#ff0000">
                <v:path arrowok="t"/>
              </v:shape>
            </v:group>
            <v:group style="position:absolute;left:3457;top:337;width:40;height:2" coordorigin="3457,337" coordsize="40,2">
              <v:shape style="position:absolute;left:3457;top:337;width:40;height:2" coordorigin="3457,337" coordsize="40,0" path="m3457,337l3496,337e" filled="false" stroked="true" strokeweight=".214789pt" strokecolor="#ff0000">
                <v:path arrowok="t"/>
              </v:shape>
            </v:group>
            <v:group style="position:absolute;left:3477;top:311;width:2;height:52" coordorigin="3477,311" coordsize="2,52">
              <v:shape style="position:absolute;left:3477;top:311;width:2;height:52" coordorigin="3477,311" coordsize="0,52" path="m3477,311l3477,363e" filled="false" stroked="true" strokeweight=".163027pt" strokecolor="#ff0000">
                <v:path arrowok="t"/>
              </v:shape>
            </v:group>
            <v:group style="position:absolute;left:3457;top:336;width:40;height:2" coordorigin="3457,336" coordsize="40,2">
              <v:shape style="position:absolute;left:3457;top:336;width:40;height:2" coordorigin="3457,336" coordsize="40,0" path="m3457,336l3496,336e" filled="false" stroked="true" strokeweight=".214789pt" strokecolor="#ff0000">
                <v:path arrowok="t"/>
              </v:shape>
            </v:group>
            <v:group style="position:absolute;left:3477;top:311;width:2;height:52" coordorigin="3477,311" coordsize="2,52">
              <v:shape style="position:absolute;left:3477;top:311;width:2;height:52" coordorigin="3477,311" coordsize="0,52" path="m3477,311l3477,362e" filled="false" stroked="true" strokeweight=".163027pt" strokecolor="#ff0000">
                <v:path arrowok="t"/>
              </v:shape>
            </v:group>
            <v:group style="position:absolute;left:3457;top:336;width:40;height:2" coordorigin="3457,336" coordsize="40,2">
              <v:shape style="position:absolute;left:3457;top:336;width:40;height:2" coordorigin="3457,336" coordsize="40,0" path="m3457,336l3496,336e" filled="false" stroked="true" strokeweight=".214789pt" strokecolor="#ff0000">
                <v:path arrowok="t"/>
              </v:shape>
            </v:group>
            <v:group style="position:absolute;left:3477;top:310;width:2;height:52" coordorigin="3477,310" coordsize="2,52">
              <v:shape style="position:absolute;left:3477;top:310;width:2;height:52" coordorigin="3477,310" coordsize="0,52" path="m3477,310l3477,361e" filled="false" stroked="true" strokeweight=".163027pt" strokecolor="#ff0000">
                <v:path arrowok="t"/>
              </v:shape>
            </v:group>
            <v:group style="position:absolute;left:3457;top:335;width:40;height:2" coordorigin="3457,335" coordsize="40,2">
              <v:shape style="position:absolute;left:3457;top:335;width:40;height:2" coordorigin="3457,335" coordsize="40,0" path="m3457,335l3496,335e" filled="false" stroked="true" strokeweight=".214789pt" strokecolor="#ff0000">
                <v:path arrowok="t"/>
              </v:shape>
            </v:group>
            <v:group style="position:absolute;left:3477;top:309;width:2;height:52" coordorigin="3477,309" coordsize="2,52">
              <v:shape style="position:absolute;left:3477;top:309;width:2;height:52" coordorigin="3477,309" coordsize="0,52" path="m3477,309l3477,361e" filled="false" stroked="true" strokeweight=".163027pt" strokecolor="#ff0000">
                <v:path arrowok="t"/>
              </v:shape>
            </v:group>
            <v:group style="position:absolute;left:3457;top:334;width:40;height:2" coordorigin="3457,334" coordsize="40,2">
              <v:shape style="position:absolute;left:3457;top:334;width:40;height:2" coordorigin="3457,334" coordsize="40,0" path="m3457,334l3496,334e" filled="false" stroked="true" strokeweight=".214789pt" strokecolor="#ff0000">
                <v:path arrowok="t"/>
              </v:shape>
            </v:group>
            <v:group style="position:absolute;left:3477;top:309;width:2;height:52" coordorigin="3477,309" coordsize="2,52">
              <v:shape style="position:absolute;left:3477;top:309;width:2;height:52" coordorigin="3477,309" coordsize="0,52" path="m3477,309l3477,360e" filled="false" stroked="true" strokeweight=".163027pt" strokecolor="#ff0000">
                <v:path arrowok="t"/>
              </v:shape>
            </v:group>
            <v:group style="position:absolute;left:3457;top:334;width:40;height:2" coordorigin="3457,334" coordsize="40,2">
              <v:shape style="position:absolute;left:3457;top:334;width:40;height:2" coordorigin="3457,334" coordsize="40,0" path="m3457,334l3496,334e" filled="false" stroked="true" strokeweight=".214789pt" strokecolor="#ff0000">
                <v:path arrowok="t"/>
              </v:shape>
            </v:group>
            <v:group style="position:absolute;left:3477;top:308;width:2;height:52" coordorigin="3477,308" coordsize="2,52">
              <v:shape style="position:absolute;left:3477;top:308;width:2;height:52" coordorigin="3477,308" coordsize="0,52" path="m3477,308l3477,359e" filled="false" stroked="true" strokeweight=".163027pt" strokecolor="#ff0000">
                <v:path arrowok="t"/>
              </v:shape>
            </v:group>
            <v:group style="position:absolute;left:3457;top:333;width:40;height:2" coordorigin="3457,333" coordsize="40,2">
              <v:shape style="position:absolute;left:3457;top:333;width:40;height:2" coordorigin="3457,333" coordsize="40,0" path="m3457,333l3496,333e" filled="false" stroked="true" strokeweight=".214789pt" strokecolor="#ff0000">
                <v:path arrowok="t"/>
              </v:shape>
            </v:group>
            <v:group style="position:absolute;left:3477;top:307;width:2;height:52" coordorigin="3477,307" coordsize="2,52">
              <v:shape style="position:absolute;left:3477;top:307;width:2;height:52" coordorigin="3477,307" coordsize="0,52" path="m3477,307l3477,359e" filled="false" stroked="true" strokeweight=".163027pt" strokecolor="#ff0000">
                <v:path arrowok="t"/>
              </v:shape>
            </v:group>
            <v:group style="position:absolute;left:3457;top:332;width:40;height:2" coordorigin="3457,332" coordsize="40,2">
              <v:shape style="position:absolute;left:3457;top:332;width:40;height:2" coordorigin="3457,332" coordsize="40,0" path="m3457,332l3496,332e" filled="false" stroked="true" strokeweight=".214789pt" strokecolor="#ff0000">
                <v:path arrowok="t"/>
              </v:shape>
            </v:group>
            <v:group style="position:absolute;left:3477;top:306;width:2;height:52" coordorigin="3477,306" coordsize="2,52">
              <v:shape style="position:absolute;left:3477;top:306;width:2;height:52" coordorigin="3477,306" coordsize="0,52" path="m3477,306l3477,358e" filled="false" stroked="true" strokeweight=".163027pt" strokecolor="#ff0000">
                <v:path arrowok="t"/>
              </v:shape>
            </v:group>
            <v:group style="position:absolute;left:3457;top:331;width:40;height:2" coordorigin="3457,331" coordsize="40,2">
              <v:shape style="position:absolute;left:3457;top:331;width:40;height:2" coordorigin="3457,331" coordsize="40,0" path="m3457,331l3496,331e" filled="false" stroked="true" strokeweight=".214789pt" strokecolor="#ff0000">
                <v:path arrowok="t"/>
              </v:shape>
            </v:group>
            <v:group style="position:absolute;left:3477;top:306;width:2;height:52" coordorigin="3477,306" coordsize="2,52">
              <v:shape style="position:absolute;left:3477;top:306;width:2;height:52" coordorigin="3477,306" coordsize="0,52" path="m3477,306l3477,357e" filled="false" stroked="true" strokeweight=".163027pt" strokecolor="#ff0000">
                <v:path arrowok="t"/>
              </v:shape>
            </v:group>
            <v:group style="position:absolute;left:3457;top:331;width:40;height:2" coordorigin="3457,331" coordsize="40,2">
              <v:shape style="position:absolute;left:3457;top:331;width:40;height:2" coordorigin="3457,331" coordsize="40,0" path="m3457,331l3496,331e" filled="false" stroked="true" strokeweight=".214789pt" strokecolor="#ff0000">
                <v:path arrowok="t"/>
              </v:shape>
            </v:group>
            <v:group style="position:absolute;left:3477;top:305;width:2;height:52" coordorigin="3477,305" coordsize="2,52">
              <v:shape style="position:absolute;left:3477;top:305;width:2;height:52" coordorigin="3477,305" coordsize="0,52" path="m3477,305l3477,356e" filled="false" stroked="true" strokeweight=".163027pt" strokecolor="#ff0000">
                <v:path arrowok="t"/>
              </v:shape>
            </v:group>
            <v:group style="position:absolute;left:3457;top:330;width:40;height:2" coordorigin="3457,330" coordsize="40,2">
              <v:shape style="position:absolute;left:3457;top:330;width:40;height:2" coordorigin="3457,330" coordsize="40,0" path="m3457,330l3496,330e" filled="false" stroked="true" strokeweight=".214789pt" strokecolor="#ff0000">
                <v:path arrowok="t"/>
              </v:shape>
            </v:group>
            <v:group style="position:absolute;left:3477;top:304;width:2;height:52" coordorigin="3477,304" coordsize="2,52">
              <v:shape style="position:absolute;left:3477;top:304;width:2;height:52" coordorigin="3477,304" coordsize="0,52" path="m3477,304l3477,356e" filled="false" stroked="true" strokeweight=".163027pt" strokecolor="#ff0000">
                <v:path arrowok="t"/>
              </v:shape>
            </v:group>
            <v:group style="position:absolute;left:3457;top:329;width:40;height:2" coordorigin="3457,329" coordsize="40,2">
              <v:shape style="position:absolute;left:3457;top:329;width:40;height:2" coordorigin="3457,329" coordsize="40,0" path="m3457,329l3496,329e" filled="false" stroked="true" strokeweight=".214789pt" strokecolor="#ff0000">
                <v:path arrowok="t"/>
              </v:shape>
            </v:group>
            <v:group style="position:absolute;left:3477;top:303;width:2;height:52" coordorigin="3477,303" coordsize="2,52">
              <v:shape style="position:absolute;left:3477;top:303;width:2;height:52" coordorigin="3477,303" coordsize="0,52" path="m3477,303l3477,355e" filled="false" stroked="true" strokeweight=".163027pt" strokecolor="#ff0000">
                <v:path arrowok="t"/>
              </v:shape>
            </v:group>
            <v:group style="position:absolute;left:3457;top:329;width:40;height:2" coordorigin="3457,329" coordsize="40,2">
              <v:shape style="position:absolute;left:3457;top:329;width:40;height:2" coordorigin="3457,329" coordsize="40,0" path="m3457,329l3496,329e" filled="false" stroked="true" strokeweight=".214789pt" strokecolor="#ff0000">
                <v:path arrowok="t"/>
              </v:shape>
            </v:group>
            <v:group style="position:absolute;left:3477;top:303;width:2;height:52" coordorigin="3477,303" coordsize="2,52">
              <v:shape style="position:absolute;left:3477;top:303;width:2;height:52" coordorigin="3477,303" coordsize="0,52" path="m3477,303l3477,354e" filled="false" stroked="true" strokeweight=".163027pt" strokecolor="#ff0000">
                <v:path arrowok="t"/>
              </v:shape>
            </v:group>
            <v:group style="position:absolute;left:3457;top:328;width:40;height:2" coordorigin="3457,328" coordsize="40,2">
              <v:shape style="position:absolute;left:3457;top:328;width:40;height:2" coordorigin="3457,328" coordsize="40,0" path="m3457,328l3496,328e" filled="false" stroked="true" strokeweight=".214789pt" strokecolor="#ff0000">
                <v:path arrowok="t"/>
              </v:shape>
            </v:group>
            <v:group style="position:absolute;left:3477;top:302;width:2;height:52" coordorigin="3477,302" coordsize="2,52">
              <v:shape style="position:absolute;left:3477;top:302;width:2;height:52" coordorigin="3477,302" coordsize="0,52" path="m3477,302l3477,354e" filled="false" stroked="true" strokeweight=".163027pt" strokecolor="#ff0000">
                <v:path arrowok="t"/>
              </v:shape>
            </v:group>
            <v:group style="position:absolute;left:3457;top:327;width:40;height:2" coordorigin="3457,327" coordsize="40,2">
              <v:shape style="position:absolute;left:3457;top:327;width:40;height:2" coordorigin="3457,327" coordsize="40,0" path="m3457,327l3496,327e" filled="false" stroked="true" strokeweight=".214789pt" strokecolor="#ff0000">
                <v:path arrowok="t"/>
              </v:shape>
            </v:group>
            <v:group style="position:absolute;left:3477;top:301;width:2;height:52" coordorigin="3477,301" coordsize="2,52">
              <v:shape style="position:absolute;left:3477;top:301;width:2;height:52" coordorigin="3477,301" coordsize="0,52" path="m3477,301l3477,353e" filled="false" stroked="true" strokeweight=".163027pt" strokecolor="#ff0000">
                <v:path arrowok="t"/>
              </v:shape>
            </v:group>
            <v:group style="position:absolute;left:3457;top:326;width:40;height:2" coordorigin="3457,326" coordsize="40,2">
              <v:shape style="position:absolute;left:3457;top:326;width:40;height:2" coordorigin="3457,326" coordsize="40,0" path="m3457,326l3496,326e" filled="false" stroked="true" strokeweight=".214789pt" strokecolor="#ff0000">
                <v:path arrowok="t"/>
              </v:shape>
            </v:group>
            <v:group style="position:absolute;left:3477;top:301;width:2;height:52" coordorigin="3477,301" coordsize="2,52">
              <v:shape style="position:absolute;left:3477;top:301;width:2;height:52" coordorigin="3477,301" coordsize="0,52" path="m3477,301l3477,352e" filled="false" stroked="true" strokeweight=".163027pt" strokecolor="#ff0000">
                <v:path arrowok="t"/>
              </v:shape>
            </v:group>
            <v:group style="position:absolute;left:3457;top:326;width:40;height:2" coordorigin="3457,326" coordsize="40,2">
              <v:shape style="position:absolute;left:3457;top:326;width:40;height:2" coordorigin="3457,326" coordsize="40,0" path="m3457,326l3496,326e" filled="false" stroked="true" strokeweight=".214789pt" strokecolor="#ff0000">
                <v:path arrowok="t"/>
              </v:shape>
            </v:group>
            <v:group style="position:absolute;left:3477;top:300;width:2;height:52" coordorigin="3477,300" coordsize="2,52">
              <v:shape style="position:absolute;left:3477;top:300;width:2;height:52" coordorigin="3477,300" coordsize="0,52" path="m3477,300l3477,351e" filled="false" stroked="true" strokeweight=".163027pt" strokecolor="#ff0000">
                <v:path arrowok="t"/>
              </v:shape>
            </v:group>
            <v:group style="position:absolute;left:3457;top:325;width:40;height:2" coordorigin="3457,325" coordsize="40,2">
              <v:shape style="position:absolute;left:3457;top:325;width:40;height:2" coordorigin="3457,325" coordsize="40,0" path="m3457,325l3496,325e" filled="false" stroked="true" strokeweight=".214789pt" strokecolor="#ff0000">
                <v:path arrowok="t"/>
              </v:shape>
            </v:group>
            <v:group style="position:absolute;left:3477;top:299;width:2;height:52" coordorigin="3477,299" coordsize="2,52">
              <v:shape style="position:absolute;left:3477;top:299;width:2;height:52" coordorigin="3477,299" coordsize="0,52" path="m3477,299l3477,351e" filled="false" stroked="true" strokeweight=".163027pt" strokecolor="#ff0000">
                <v:path arrowok="t"/>
              </v:shape>
            </v:group>
            <v:group style="position:absolute;left:3457;top:324;width:40;height:2" coordorigin="3457,324" coordsize="40,2">
              <v:shape style="position:absolute;left:3457;top:324;width:40;height:2" coordorigin="3457,324" coordsize="40,0" path="m3457,324l3496,324e" filled="false" stroked="true" strokeweight=".214789pt" strokecolor="#ff0000">
                <v:path arrowok="t"/>
              </v:shape>
            </v:group>
            <v:group style="position:absolute;left:3477;top:298;width:2;height:52" coordorigin="3477,298" coordsize="2,52">
              <v:shape style="position:absolute;left:3477;top:298;width:2;height:52" coordorigin="3477,298" coordsize="0,52" path="m3477,298l3477,350e" filled="false" stroked="true" strokeweight=".163027pt" strokecolor="#ff0000">
                <v:path arrowok="t"/>
              </v:shape>
            </v:group>
            <v:group style="position:absolute;left:3457;top:323;width:40;height:2" coordorigin="3457,323" coordsize="40,2">
              <v:shape style="position:absolute;left:3457;top:323;width:40;height:2" coordorigin="3457,323" coordsize="40,0" path="m3457,323l3496,323e" filled="false" stroked="true" strokeweight=".214789pt" strokecolor="#ff0000">
                <v:path arrowok="t"/>
              </v:shape>
            </v:group>
            <v:group style="position:absolute;left:3477;top:298;width:2;height:52" coordorigin="3477,298" coordsize="2,52">
              <v:shape style="position:absolute;left:3477;top:298;width:2;height:52" coordorigin="3477,298" coordsize="0,52" path="m3477,298l3477,349e" filled="false" stroked="true" strokeweight=".163027pt" strokecolor="#ff0000">
                <v:path arrowok="t"/>
              </v:shape>
            </v:group>
            <v:group style="position:absolute;left:3457;top:323;width:40;height:2" coordorigin="3457,323" coordsize="40,2">
              <v:shape style="position:absolute;left:3457;top:323;width:40;height:2" coordorigin="3457,323" coordsize="40,0" path="m3457,323l3496,323e" filled="false" stroked="true" strokeweight=".214789pt" strokecolor="#ff0000">
                <v:path arrowok="t"/>
              </v:shape>
            </v:group>
            <v:group style="position:absolute;left:3477;top:297;width:2;height:52" coordorigin="3477,297" coordsize="2,52">
              <v:shape style="position:absolute;left:3477;top:297;width:2;height:52" coordorigin="3477,297" coordsize="0,52" path="m3477,297l3477,348e" filled="false" stroked="true" strokeweight=".163027pt" strokecolor="#ff0000">
                <v:path arrowok="t"/>
              </v:shape>
            </v:group>
            <v:group style="position:absolute;left:3457;top:322;width:40;height:2" coordorigin="3457,322" coordsize="40,2">
              <v:shape style="position:absolute;left:3457;top:322;width:40;height:2" coordorigin="3457,322" coordsize="40,0" path="m3457,322l3496,322e" filled="false" stroked="true" strokeweight=".214789pt" strokecolor="#ff0000">
                <v:path arrowok="t"/>
              </v:shape>
            </v:group>
            <v:group style="position:absolute;left:3477;top:296;width:2;height:52" coordorigin="3477,296" coordsize="2,52">
              <v:shape style="position:absolute;left:3477;top:296;width:2;height:52" coordorigin="3477,296" coordsize="0,52" path="m3477,296l3477,348e" filled="false" stroked="true" strokeweight=".163027pt" strokecolor="#ff0000">
                <v:path arrowok="t"/>
              </v:shape>
            </v:group>
            <v:group style="position:absolute;left:3457;top:321;width:40;height:2" coordorigin="3457,321" coordsize="40,2">
              <v:shape style="position:absolute;left:3457;top:321;width:40;height:2" coordorigin="3457,321" coordsize="40,0" path="m3457,321l3496,321e" filled="false" stroked="true" strokeweight=".214789pt" strokecolor="#ff0000">
                <v:path arrowok="t"/>
              </v:shape>
            </v:group>
            <v:group style="position:absolute;left:3477;top:296;width:2;height:52" coordorigin="3477,296" coordsize="2,52">
              <v:shape style="position:absolute;left:3477;top:296;width:2;height:52" coordorigin="3477,296" coordsize="0,52" path="m3477,296l3477,347e" filled="false" stroked="true" strokeweight=".163027pt" strokecolor="#ff0000">
                <v:path arrowok="t"/>
              </v:shape>
            </v:group>
            <v:group style="position:absolute;left:3457;top:321;width:40;height:2" coordorigin="3457,321" coordsize="40,2">
              <v:shape style="position:absolute;left:3457;top:321;width:40;height:2" coordorigin="3457,321" coordsize="40,0" path="m3457,321l3496,321e" filled="false" stroked="true" strokeweight=".214789pt" strokecolor="#ff0000">
                <v:path arrowok="t"/>
              </v:shape>
            </v:group>
            <v:group style="position:absolute;left:3477;top:295;width:2;height:52" coordorigin="3477,295" coordsize="2,52">
              <v:shape style="position:absolute;left:3477;top:295;width:2;height:52" coordorigin="3477,295" coordsize="0,52" path="m3477,295l3477,346e" filled="false" stroked="true" strokeweight=".163027pt" strokecolor="#ff0000">
                <v:path arrowok="t"/>
              </v:shape>
            </v:group>
            <v:group style="position:absolute;left:3457;top:320;width:40;height:2" coordorigin="3457,320" coordsize="40,2">
              <v:shape style="position:absolute;left:3457;top:320;width:40;height:2" coordorigin="3457,320" coordsize="40,0" path="m3457,320l3496,320e" filled="false" stroked="true" strokeweight=".214789pt" strokecolor="#ff0000">
                <v:path arrowok="t"/>
              </v:shape>
            </v:group>
            <v:group style="position:absolute;left:3477;top:294;width:2;height:52" coordorigin="3477,294" coordsize="2,52">
              <v:shape style="position:absolute;left:3477;top:294;width:2;height:52" coordorigin="3477,294" coordsize="0,52" path="m3477,294l3477,346e" filled="false" stroked="true" strokeweight=".163027pt" strokecolor="#ff0000">
                <v:path arrowok="t"/>
              </v:shape>
            </v:group>
            <v:group style="position:absolute;left:3457;top:319;width:40;height:2" coordorigin="3457,319" coordsize="40,2">
              <v:shape style="position:absolute;left:3457;top:319;width:40;height:2" coordorigin="3457,319" coordsize="40,0" path="m3457,319l3496,319e" filled="false" stroked="true" strokeweight=".214789pt" strokecolor="#ff0000">
                <v:path arrowok="t"/>
              </v:shape>
            </v:group>
            <v:group style="position:absolute;left:3477;top:293;width:2;height:52" coordorigin="3477,293" coordsize="2,52">
              <v:shape style="position:absolute;left:3477;top:293;width:2;height:52" coordorigin="3477,293" coordsize="0,52" path="m3477,293l3477,345e" filled="false" stroked="true" strokeweight=".163027pt" strokecolor="#ff0000">
                <v:path arrowok="t"/>
              </v:shape>
            </v:group>
            <v:group style="position:absolute;left:3457;top:318;width:40;height:2" coordorigin="3457,318" coordsize="40,2">
              <v:shape style="position:absolute;left:3457;top:318;width:40;height:2" coordorigin="3457,318" coordsize="40,0" path="m3457,318l3496,318e" filled="false" stroked="true" strokeweight=".214789pt" strokecolor="#ff0000">
                <v:path arrowok="t"/>
              </v:shape>
            </v:group>
            <v:group style="position:absolute;left:3477;top:293;width:2;height:52" coordorigin="3477,293" coordsize="2,52">
              <v:shape style="position:absolute;left:3477;top:293;width:2;height:52" coordorigin="3477,293" coordsize="0,52" path="m3477,293l3477,344e" filled="false" stroked="true" strokeweight=".163027pt" strokecolor="#ff0000">
                <v:path arrowok="t"/>
              </v:shape>
            </v:group>
            <v:group style="position:absolute;left:3457;top:318;width:40;height:2" coordorigin="3457,318" coordsize="40,2">
              <v:shape style="position:absolute;left:3457;top:318;width:40;height:2" coordorigin="3457,318" coordsize="40,0" path="m3457,318l3496,318e" filled="false" stroked="true" strokeweight=".214789pt" strokecolor="#ff0000">
                <v:path arrowok="t"/>
              </v:shape>
            </v:group>
            <v:group style="position:absolute;left:3477;top:292;width:2;height:52" coordorigin="3477,292" coordsize="2,52">
              <v:shape style="position:absolute;left:3477;top:292;width:2;height:52" coordorigin="3477,292" coordsize="0,52" path="m3477,292l3477,343e" filled="false" stroked="true" strokeweight=".163027pt" strokecolor="#ff0000">
                <v:path arrowok="t"/>
              </v:shape>
            </v:group>
            <v:group style="position:absolute;left:3457;top:317;width:40;height:2" coordorigin="3457,317" coordsize="40,2">
              <v:shape style="position:absolute;left:3457;top:317;width:40;height:2" coordorigin="3457,317" coordsize="40,0" path="m3457,317l3496,317e" filled="false" stroked="true" strokeweight=".214789pt" strokecolor="#ff0000">
                <v:path arrowok="t"/>
              </v:shape>
            </v:group>
            <v:group style="position:absolute;left:3477;top:291;width:2;height:52" coordorigin="3477,291" coordsize="2,52">
              <v:shape style="position:absolute;left:3477;top:291;width:2;height:52" coordorigin="3477,291" coordsize="0,52" path="m3477,291l3477,343e" filled="false" stroked="true" strokeweight=".163027pt" strokecolor="#ff0000">
                <v:path arrowok="t"/>
              </v:shape>
            </v:group>
            <v:group style="position:absolute;left:3457;top:316;width:40;height:2" coordorigin="3457,316" coordsize="40,2">
              <v:shape style="position:absolute;left:3457;top:316;width:40;height:2" coordorigin="3457,316" coordsize="40,0" path="m3457,316l3496,316e" filled="false" stroked="true" strokeweight=".214789pt" strokecolor="#ff0000">
                <v:path arrowok="t"/>
              </v:shape>
            </v:group>
            <v:group style="position:absolute;left:3477;top:291;width:2;height:52" coordorigin="3477,291" coordsize="2,52">
              <v:shape style="position:absolute;left:3477;top:291;width:2;height:52" coordorigin="3477,291" coordsize="0,52" path="m3477,291l3477,342e" filled="false" stroked="true" strokeweight=".163027pt" strokecolor="#ff0000">
                <v:path arrowok="t"/>
              </v:shape>
            </v:group>
            <v:group style="position:absolute;left:3457;top:316;width:40;height:2" coordorigin="3457,316" coordsize="40,2">
              <v:shape style="position:absolute;left:3457;top:316;width:40;height:2" coordorigin="3457,316" coordsize="40,0" path="m3457,316l3496,316e" filled="false" stroked="true" strokeweight=".214789pt" strokecolor="#ff0000">
                <v:path arrowok="t"/>
              </v:shape>
            </v:group>
            <v:group style="position:absolute;left:3477;top:290;width:2;height:52" coordorigin="3477,290" coordsize="2,52">
              <v:shape style="position:absolute;left:3477;top:290;width:2;height:52" coordorigin="3477,290" coordsize="0,52" path="m3477,290l3477,341e" filled="false" stroked="true" strokeweight=".163027pt" strokecolor="#ff0000">
                <v:path arrowok="t"/>
              </v:shape>
            </v:group>
            <v:group style="position:absolute;left:3457;top:315;width:40;height:2" coordorigin="3457,315" coordsize="40,2">
              <v:shape style="position:absolute;left:3457;top:315;width:40;height:2" coordorigin="3457,315" coordsize="40,0" path="m3457,315l3496,315e" filled="false" stroked="true" strokeweight=".214789pt" strokecolor="#ff0000">
                <v:path arrowok="t"/>
              </v:shape>
            </v:group>
            <v:group style="position:absolute;left:3477;top:289;width:2;height:52" coordorigin="3477,289" coordsize="2,52">
              <v:shape style="position:absolute;left:3477;top:289;width:2;height:52" coordorigin="3477,289" coordsize="0,52" path="m3477,289l3477,341e" filled="false" stroked="true" strokeweight=".163027pt" strokecolor="#ff0000">
                <v:path arrowok="t"/>
              </v:shape>
            </v:group>
            <v:group style="position:absolute;left:3457;top:314;width:40;height:2" coordorigin="3457,314" coordsize="40,2">
              <v:shape style="position:absolute;left:3457;top:314;width:40;height:2" coordorigin="3457,314" coordsize="40,0" path="m3457,314l3496,314e" filled="false" stroked="true" strokeweight=".214789pt" strokecolor="#ff0000">
                <v:path arrowok="t"/>
              </v:shape>
            </v:group>
            <v:group style="position:absolute;left:3477;top:288;width:2;height:52" coordorigin="3477,288" coordsize="2,52">
              <v:shape style="position:absolute;left:3477;top:288;width:2;height:52" coordorigin="3477,288" coordsize="0,52" path="m3477,288l3477,340e" filled="false" stroked="true" strokeweight=".163027pt" strokecolor="#ff0000">
                <v:path arrowok="t"/>
              </v:shape>
            </v:group>
            <v:group style="position:absolute;left:3457;top:313;width:40;height:2" coordorigin="3457,313" coordsize="40,2">
              <v:shape style="position:absolute;left:3457;top:313;width:40;height:2" coordorigin="3457,313" coordsize="40,0" path="m3457,313l3496,313e" filled="false" stroked="true" strokeweight=".214789pt" strokecolor="#ff0000">
                <v:path arrowok="t"/>
              </v:shape>
            </v:group>
            <v:group style="position:absolute;left:3477;top:288;width:2;height:52" coordorigin="3477,288" coordsize="2,52">
              <v:shape style="position:absolute;left:3477;top:288;width:2;height:52" coordorigin="3477,288" coordsize="0,52" path="m3477,288l3477,339e" filled="false" stroked="true" strokeweight=".163027pt" strokecolor="#ff0000">
                <v:path arrowok="t"/>
              </v:shape>
            </v:group>
            <v:group style="position:absolute;left:3457;top:313;width:40;height:2" coordorigin="3457,313" coordsize="40,2">
              <v:shape style="position:absolute;left:3457;top:313;width:40;height:2" coordorigin="3457,313" coordsize="40,0" path="m3457,313l3496,313e" filled="false" stroked="true" strokeweight=".214789pt" strokecolor="#ff0000">
                <v:path arrowok="t"/>
              </v:shape>
            </v:group>
            <v:group style="position:absolute;left:3477;top:287;width:2;height:52" coordorigin="3477,287" coordsize="2,52">
              <v:shape style="position:absolute;left:3477;top:287;width:2;height:52" coordorigin="3477,287" coordsize="0,52" path="m3477,287l3477,338e" filled="false" stroked="true" strokeweight=".163027pt" strokecolor="#ff0000">
                <v:path arrowok="t"/>
              </v:shape>
            </v:group>
            <v:group style="position:absolute;left:3457;top:312;width:40;height:2" coordorigin="3457,312" coordsize="40,2">
              <v:shape style="position:absolute;left:3457;top:312;width:40;height:2" coordorigin="3457,312" coordsize="40,0" path="m3457,312l3496,312e" filled="false" stroked="true" strokeweight=".214789pt" strokecolor="#ff0000">
                <v:path arrowok="t"/>
              </v:shape>
            </v:group>
            <v:group style="position:absolute;left:3477;top:286;width:2;height:52" coordorigin="3477,286" coordsize="2,52">
              <v:shape style="position:absolute;left:3477;top:286;width:2;height:52" coordorigin="3477,286" coordsize="0,52" path="m3477,286l3477,338e" filled="false" stroked="true" strokeweight=".163027pt" strokecolor="#ff0000">
                <v:path arrowok="t"/>
              </v:shape>
            </v:group>
            <v:group style="position:absolute;left:3457;top:311;width:40;height:2" coordorigin="3457,311" coordsize="40,2">
              <v:shape style="position:absolute;left:3457;top:311;width:40;height:2" coordorigin="3457,311" coordsize="40,0" path="m3457,311l3496,311e" filled="false" stroked="true" strokeweight=".214789pt" strokecolor="#ff0000">
                <v:path arrowok="t"/>
              </v:shape>
            </v:group>
            <v:group style="position:absolute;left:3477;top:285;width:2;height:52" coordorigin="3477,285" coordsize="2,52">
              <v:shape style="position:absolute;left:3477;top:285;width:2;height:52" coordorigin="3477,285" coordsize="0,52" path="m3477,285l3477,337e" filled="false" stroked="true" strokeweight=".163027pt" strokecolor="#ff0000">
                <v:path arrowok="t"/>
              </v:shape>
            </v:group>
            <v:group style="position:absolute;left:3457;top:310;width:40;height:2" coordorigin="3457,310" coordsize="40,2">
              <v:shape style="position:absolute;left:3457;top:310;width:40;height:2" coordorigin="3457,310" coordsize="40,0" path="m3457,310l3496,310e" filled="false" stroked="true" strokeweight=".214789pt" strokecolor="#ff0000">
                <v:path arrowok="t"/>
              </v:shape>
            </v:group>
            <v:group style="position:absolute;left:3477;top:285;width:2;height:52" coordorigin="3477,285" coordsize="2,52">
              <v:shape style="position:absolute;left:3477;top:285;width:2;height:52" coordorigin="3477,285" coordsize="0,52" path="m3477,285l3477,336e" filled="false" stroked="true" strokeweight=".163027pt" strokecolor="#ff0000">
                <v:path arrowok="t"/>
              </v:shape>
            </v:group>
            <v:group style="position:absolute;left:3457;top:310;width:40;height:2" coordorigin="3457,310" coordsize="40,2">
              <v:shape style="position:absolute;left:3457;top:310;width:40;height:2" coordorigin="3457,310" coordsize="40,0" path="m3457,310l3496,310e" filled="false" stroked="true" strokeweight=".214789pt" strokecolor="#ff0000">
                <v:path arrowok="t"/>
              </v:shape>
            </v:group>
            <v:group style="position:absolute;left:3477;top:284;width:2;height:52" coordorigin="3477,284" coordsize="2,52">
              <v:shape style="position:absolute;left:3477;top:284;width:2;height:52" coordorigin="3477,284" coordsize="0,52" path="m3477,284l3477,335e" filled="false" stroked="true" strokeweight=".163027pt" strokecolor="#ff0000">
                <v:path arrowok="t"/>
              </v:shape>
            </v:group>
            <v:group style="position:absolute;left:3457;top:309;width:40;height:2" coordorigin="3457,309" coordsize="40,2">
              <v:shape style="position:absolute;left:3457;top:309;width:40;height:2" coordorigin="3457,309" coordsize="40,0" path="m3457,309l3496,309e" filled="false" stroked="true" strokeweight=".214789pt" strokecolor="#ff0000">
                <v:path arrowok="t"/>
              </v:shape>
            </v:group>
            <v:group style="position:absolute;left:3477;top:283;width:2;height:52" coordorigin="3477,283" coordsize="2,52">
              <v:shape style="position:absolute;left:3477;top:283;width:2;height:52" coordorigin="3477,283" coordsize="0,52" path="m3477,283l3477,335e" filled="false" stroked="true" strokeweight=".163027pt" strokecolor="#ff0000">
                <v:path arrowok="t"/>
              </v:shape>
            </v:group>
            <v:group style="position:absolute;left:3457;top:308;width:40;height:2" coordorigin="3457,308" coordsize="40,2">
              <v:shape style="position:absolute;left:3457;top:308;width:40;height:2" coordorigin="3457,308" coordsize="40,0" path="m3457,308l3496,308e" filled="false" stroked="true" strokeweight=".214789pt" strokecolor="#ff0000">
                <v:path arrowok="t"/>
              </v:shape>
            </v:group>
            <v:group style="position:absolute;left:3477;top:283;width:2;height:52" coordorigin="3477,283" coordsize="2,52">
              <v:shape style="position:absolute;left:3477;top:283;width:2;height:52" coordorigin="3477,283" coordsize="0,52" path="m3477,283l3477,334e" filled="false" stroked="true" strokeweight=".163027pt" strokecolor="#ff0000">
                <v:path arrowok="t"/>
              </v:shape>
            </v:group>
            <v:group style="position:absolute;left:3457;top:308;width:40;height:2" coordorigin="3457,308" coordsize="40,2">
              <v:shape style="position:absolute;left:3457;top:308;width:40;height:2" coordorigin="3457,308" coordsize="40,0" path="m3457,308l3496,308e" filled="false" stroked="true" strokeweight=".214789pt" strokecolor="#ff0000">
                <v:path arrowok="t"/>
              </v:shape>
            </v:group>
            <v:group style="position:absolute;left:3477;top:282;width:2;height:52" coordorigin="3477,282" coordsize="2,52">
              <v:shape style="position:absolute;left:3477;top:282;width:2;height:52" coordorigin="3477,282" coordsize="0,52" path="m3477,282l3477,333e" filled="false" stroked="true" strokeweight=".163027pt" strokecolor="#ff0000">
                <v:path arrowok="t"/>
              </v:shape>
            </v:group>
            <v:group style="position:absolute;left:3457;top:307;width:40;height:2" coordorigin="3457,307" coordsize="40,2">
              <v:shape style="position:absolute;left:3457;top:307;width:40;height:2" coordorigin="3457,307" coordsize="40,0" path="m3457,307l3496,307e" filled="false" stroked="true" strokeweight=".214789pt" strokecolor="#ff0000">
                <v:path arrowok="t"/>
              </v:shape>
            </v:group>
            <v:group style="position:absolute;left:3477;top:281;width:2;height:52" coordorigin="3477,281" coordsize="2,52">
              <v:shape style="position:absolute;left:3477;top:281;width:2;height:52" coordorigin="3477,281" coordsize="0,52" path="m3477,281l3477,333e" filled="false" stroked="true" strokeweight=".163027pt" strokecolor="#ff0000">
                <v:path arrowok="t"/>
              </v:shape>
            </v:group>
            <v:group style="position:absolute;left:3457;top:306;width:40;height:2" coordorigin="3457,306" coordsize="40,2">
              <v:shape style="position:absolute;left:3457;top:306;width:40;height:2" coordorigin="3457,306" coordsize="40,0" path="m3457,306l3496,306e" filled="false" stroked="true" strokeweight=".214789pt" strokecolor="#ff0000">
                <v:path arrowok="t"/>
              </v:shape>
            </v:group>
            <v:group style="position:absolute;left:3477;top:280;width:2;height:52" coordorigin="3477,280" coordsize="2,52">
              <v:shape style="position:absolute;left:3477;top:280;width:2;height:52" coordorigin="3477,280" coordsize="0,52" path="m3477,280l3477,332e" filled="false" stroked="true" strokeweight=".163027pt" strokecolor="#ff0000">
                <v:path arrowok="t"/>
              </v:shape>
            </v:group>
            <v:group style="position:absolute;left:3457;top:305;width:40;height:2" coordorigin="3457,305" coordsize="40,2">
              <v:shape style="position:absolute;left:3457;top:305;width:40;height:2" coordorigin="3457,305" coordsize="40,0" path="m3457,305l3496,305e" filled="false" stroked="true" strokeweight=".214789pt" strokecolor="#ff0000">
                <v:path arrowok="t"/>
              </v:shape>
            </v:group>
            <v:group style="position:absolute;left:3477;top:280;width:2;height:52" coordorigin="3477,280" coordsize="2,52">
              <v:shape style="position:absolute;left:3477;top:280;width:2;height:52" coordorigin="3477,280" coordsize="0,52" path="m3477,280l3477,331e" filled="false" stroked="true" strokeweight=".163027pt" strokecolor="#ff0000">
                <v:path arrowok="t"/>
              </v:shape>
            </v:group>
            <v:group style="position:absolute;left:3457;top:305;width:40;height:2" coordorigin="3457,305" coordsize="40,2">
              <v:shape style="position:absolute;left:3457;top:305;width:40;height:2" coordorigin="3457,305" coordsize="40,0" path="m3457,305l3496,305e" filled="false" stroked="true" strokeweight=".214789pt" strokecolor="#ff0000">
                <v:path arrowok="t"/>
              </v:shape>
            </v:group>
            <v:group style="position:absolute;left:3477;top:279;width:2;height:52" coordorigin="3477,279" coordsize="2,52">
              <v:shape style="position:absolute;left:3477;top:279;width:2;height:52" coordorigin="3477,279" coordsize="0,52" path="m3477,279l3477,330e" filled="false" stroked="true" strokeweight=".163027pt" strokecolor="#ff0000">
                <v:path arrowok="t"/>
              </v:shape>
            </v:group>
            <v:group style="position:absolute;left:3457;top:304;width:40;height:2" coordorigin="3457,304" coordsize="40,2">
              <v:shape style="position:absolute;left:3457;top:304;width:40;height:2" coordorigin="3457,304" coordsize="40,0" path="m3457,304l3496,304e" filled="false" stroked="true" strokeweight=".214789pt" strokecolor="#ff0000">
                <v:path arrowok="t"/>
              </v:shape>
            </v:group>
            <v:group style="position:absolute;left:3477;top:278;width:2;height:52" coordorigin="3477,278" coordsize="2,52">
              <v:shape style="position:absolute;left:3477;top:278;width:2;height:52" coordorigin="3477,278" coordsize="0,52" path="m3477,278l3477,330e" filled="false" stroked="true" strokeweight=".163027pt" strokecolor="#ff0000">
                <v:path arrowok="t"/>
              </v:shape>
            </v:group>
            <v:group style="position:absolute;left:3457;top:303;width:40;height:2" coordorigin="3457,303" coordsize="40,2">
              <v:shape style="position:absolute;left:3457;top:303;width:40;height:2" coordorigin="3457,303" coordsize="40,0" path="m3457,303l3496,303e" filled="false" stroked="true" strokeweight=".214789pt" strokecolor="#ff0000">
                <v:path arrowok="t"/>
              </v:shape>
            </v:group>
            <v:group style="position:absolute;left:3477;top:278;width:2;height:52" coordorigin="3477,278" coordsize="2,52">
              <v:shape style="position:absolute;left:3477;top:278;width:2;height:52" coordorigin="3477,278" coordsize="0,52" path="m3477,278l3477,329e" filled="false" stroked="true" strokeweight=".163027pt" strokecolor="#ff0000">
                <v:path arrowok="t"/>
              </v:shape>
            </v:group>
            <v:group style="position:absolute;left:3457;top:303;width:40;height:2" coordorigin="3457,303" coordsize="40,2">
              <v:shape style="position:absolute;left:3457;top:303;width:40;height:2" coordorigin="3457,303" coordsize="40,0" path="m3457,303l3496,303e" filled="false" stroked="true" strokeweight=".214789pt" strokecolor="#ff0000">
                <v:path arrowok="t"/>
              </v:shape>
            </v:group>
            <v:group style="position:absolute;left:3477;top:277;width:2;height:52" coordorigin="3477,277" coordsize="2,52">
              <v:shape style="position:absolute;left:3477;top:277;width:2;height:52" coordorigin="3477,277" coordsize="0,52" path="m3477,277l3477,328e" filled="false" stroked="true" strokeweight=".163027pt" strokecolor="#ff0000">
                <v:path arrowok="t"/>
              </v:shape>
            </v:group>
            <v:group style="position:absolute;left:3457;top:302;width:40;height:2" coordorigin="3457,302" coordsize="40,2">
              <v:shape style="position:absolute;left:3457;top:302;width:40;height:2" coordorigin="3457,302" coordsize="40,0" path="m3457,302l3496,302e" filled="false" stroked="true" strokeweight=".214789pt" strokecolor="#ff0000">
                <v:path arrowok="t"/>
              </v:shape>
            </v:group>
            <v:group style="position:absolute;left:3477;top:276;width:2;height:52" coordorigin="3477,276" coordsize="2,52">
              <v:shape style="position:absolute;left:3477;top:276;width:2;height:52" coordorigin="3477,276" coordsize="0,52" path="m3477,276l3477,328e" filled="false" stroked="true" strokeweight=".163027pt" strokecolor="#ff0000">
                <v:path arrowok="t"/>
              </v:shape>
            </v:group>
            <v:group style="position:absolute;left:3457;top:301;width:40;height:2" coordorigin="3457,301" coordsize="40,2">
              <v:shape style="position:absolute;left:3457;top:301;width:40;height:2" coordorigin="3457,301" coordsize="40,0" path="m3457,301l3496,301e" filled="false" stroked="true" strokeweight=".214789pt" strokecolor="#ff0000">
                <v:path arrowok="t"/>
              </v:shape>
            </v:group>
            <v:group style="position:absolute;left:3477;top:275;width:2;height:52" coordorigin="3477,275" coordsize="2,52">
              <v:shape style="position:absolute;left:3477;top:275;width:2;height:52" coordorigin="3477,275" coordsize="0,52" path="m3477,275l3477,327e" filled="false" stroked="true" strokeweight=".163027pt" strokecolor="#ff0000">
                <v:path arrowok="t"/>
              </v:shape>
            </v:group>
            <v:group style="position:absolute;left:3457;top:300;width:40;height:2" coordorigin="3457,300" coordsize="40,2">
              <v:shape style="position:absolute;left:3457;top:300;width:40;height:2" coordorigin="3457,300" coordsize="40,0" path="m3457,300l3496,300e" filled="false" stroked="true" strokeweight=".214789pt" strokecolor="#ff0000">
                <v:path arrowok="t"/>
              </v:shape>
            </v:group>
            <v:group style="position:absolute;left:3477;top:275;width:2;height:52" coordorigin="3477,275" coordsize="2,52">
              <v:shape style="position:absolute;left:3477;top:275;width:2;height:52" coordorigin="3477,275" coordsize="0,52" path="m3477,275l3477,326e" filled="false" stroked="true" strokeweight=".163027pt" strokecolor="#ff0000">
                <v:path arrowok="t"/>
              </v:shape>
            </v:group>
            <v:group style="position:absolute;left:3457;top:300;width:40;height:2" coordorigin="3457,300" coordsize="40,2">
              <v:shape style="position:absolute;left:3457;top:300;width:40;height:2" coordorigin="3457,300" coordsize="40,0" path="m3457,300l3496,300e" filled="false" stroked="true" strokeweight=".214789pt" strokecolor="#ff0000">
                <v:path arrowok="t"/>
              </v:shape>
            </v:group>
            <v:group style="position:absolute;left:3477;top:274;width:2;height:52" coordorigin="3477,274" coordsize="2,52">
              <v:shape style="position:absolute;left:3477;top:274;width:2;height:52" coordorigin="3477,274" coordsize="0,52" path="m3477,274l3477,325e" filled="false" stroked="true" strokeweight=".163027pt" strokecolor="#ff0000">
                <v:path arrowok="t"/>
              </v:shape>
            </v:group>
            <v:group style="position:absolute;left:3457;top:299;width:40;height:2" coordorigin="3457,299" coordsize="40,2">
              <v:shape style="position:absolute;left:3457;top:299;width:40;height:2" coordorigin="3457,299" coordsize="40,0" path="m3457,299l3496,299e" filled="false" stroked="true" strokeweight=".214789pt" strokecolor="#ff0000">
                <v:path arrowok="t"/>
              </v:shape>
            </v:group>
            <v:group style="position:absolute;left:3477;top:273;width:2;height:52" coordorigin="3477,273" coordsize="2,52">
              <v:shape style="position:absolute;left:3477;top:273;width:2;height:52" coordorigin="3477,273" coordsize="0,52" path="m3477,273l3477,325e" filled="false" stroked="true" strokeweight=".163027pt" strokecolor="#ff0000">
                <v:path arrowok="t"/>
              </v:shape>
            </v:group>
            <v:group style="position:absolute;left:3457;top:298;width:40;height:2" coordorigin="3457,298" coordsize="40,2">
              <v:shape style="position:absolute;left:3457;top:298;width:40;height:2" coordorigin="3457,298" coordsize="40,0" path="m3457,298l3496,298e" filled="false" stroked="true" strokeweight=".214789pt" strokecolor="#ff0000">
                <v:path arrowok="t"/>
              </v:shape>
            </v:group>
            <v:group style="position:absolute;left:3477;top:272;width:2;height:52" coordorigin="3477,272" coordsize="2,52">
              <v:shape style="position:absolute;left:3477;top:272;width:2;height:52" coordorigin="3477,272" coordsize="0,52" path="m3477,272l3477,324e" filled="false" stroked="true" strokeweight=".163027pt" strokecolor="#ff0000">
                <v:path arrowok="t"/>
              </v:shape>
            </v:group>
            <v:group style="position:absolute;left:3457;top:297;width:40;height:2" coordorigin="3457,297" coordsize="40,2">
              <v:shape style="position:absolute;left:3457;top:297;width:40;height:2" coordorigin="3457,297" coordsize="40,0" path="m3457,297l3496,297e" filled="false" stroked="true" strokeweight=".214789pt" strokecolor="#ff0000">
                <v:path arrowok="t"/>
              </v:shape>
            </v:group>
            <v:group style="position:absolute;left:3477;top:272;width:2;height:52" coordorigin="3477,272" coordsize="2,52">
              <v:shape style="position:absolute;left:3477;top:272;width:2;height:52" coordorigin="3477,272" coordsize="0,52" path="m3477,272l3477,323e" filled="false" stroked="true" strokeweight=".163027pt" strokecolor="#ff0000">
                <v:path arrowok="t"/>
              </v:shape>
            </v:group>
            <v:group style="position:absolute;left:3457;top:297;width:40;height:2" coordorigin="3457,297" coordsize="40,2">
              <v:shape style="position:absolute;left:3457;top:297;width:40;height:2" coordorigin="3457,297" coordsize="40,0" path="m3457,297l3496,297e" filled="false" stroked="true" strokeweight=".214789pt" strokecolor="#ff0000">
                <v:path arrowok="t"/>
              </v:shape>
            </v:group>
            <v:group style="position:absolute;left:3477;top:271;width:2;height:52" coordorigin="3477,271" coordsize="2,52">
              <v:shape style="position:absolute;left:3477;top:271;width:2;height:52" coordorigin="3477,271" coordsize="0,52" path="m3477,271l3477,322e" filled="false" stroked="true" strokeweight=".163027pt" strokecolor="#ff0000">
                <v:path arrowok="t"/>
              </v:shape>
            </v:group>
            <v:group style="position:absolute;left:3457;top:296;width:40;height:2" coordorigin="3457,296" coordsize="40,2">
              <v:shape style="position:absolute;left:3457;top:296;width:40;height:2" coordorigin="3457,296" coordsize="40,0" path="m3457,296l3496,296e" filled="false" stroked="true" strokeweight=".214789pt" strokecolor="#ff0000">
                <v:path arrowok="t"/>
              </v:shape>
            </v:group>
            <v:group style="position:absolute;left:3477;top:270;width:2;height:52" coordorigin="3477,270" coordsize="2,52">
              <v:shape style="position:absolute;left:3477;top:270;width:2;height:52" coordorigin="3477,270" coordsize="0,52" path="m3477,270l3477,322e" filled="false" stroked="true" strokeweight=".163027pt" strokecolor="#ff0000">
                <v:path arrowok="t"/>
              </v:shape>
            </v:group>
            <v:group style="position:absolute;left:3457;top:295;width:40;height:2" coordorigin="3457,295" coordsize="40,2">
              <v:shape style="position:absolute;left:3457;top:295;width:40;height:2" coordorigin="3457,295" coordsize="40,0" path="m3457,295l3496,295e" filled="false" stroked="true" strokeweight=".214789pt" strokecolor="#ff0000">
                <v:path arrowok="t"/>
              </v:shape>
            </v:group>
            <v:group style="position:absolute;left:3477;top:270;width:2;height:52" coordorigin="3477,270" coordsize="2,52">
              <v:shape style="position:absolute;left:3477;top:270;width:2;height:52" coordorigin="3477,270" coordsize="0,52" path="m3477,270l3477,321e" filled="false" stroked="true" strokeweight=".163027pt" strokecolor="#ff0000">
                <v:path arrowok="t"/>
              </v:shape>
            </v:group>
            <v:group style="position:absolute;left:3457;top:295;width:40;height:2" coordorigin="3457,295" coordsize="40,2">
              <v:shape style="position:absolute;left:3457;top:295;width:40;height:2" coordorigin="3457,295" coordsize="40,0" path="m3457,295l3496,295e" filled="false" stroked="true" strokeweight=".214789pt" strokecolor="#ff0000">
                <v:path arrowok="t"/>
              </v:shape>
            </v:group>
            <v:group style="position:absolute;left:3477;top:269;width:2;height:52" coordorigin="3477,269" coordsize="2,52">
              <v:shape style="position:absolute;left:3477;top:269;width:2;height:52" coordorigin="3477,269" coordsize="0,52" path="m3477,269l3477,320e" filled="false" stroked="true" strokeweight=".163027pt" strokecolor="#ff0000">
                <v:path arrowok="t"/>
              </v:shape>
            </v:group>
            <v:group style="position:absolute;left:3457;top:294;width:40;height:2" coordorigin="3457,294" coordsize="40,2">
              <v:shape style="position:absolute;left:3457;top:294;width:40;height:2" coordorigin="3457,294" coordsize="40,0" path="m3457,294l3496,294e" filled="false" stroked="true" strokeweight=".214789pt" strokecolor="#ff0000">
                <v:path arrowok="t"/>
              </v:shape>
            </v:group>
            <v:group style="position:absolute;left:3477;top:268;width:2;height:52" coordorigin="3477,268" coordsize="2,52">
              <v:shape style="position:absolute;left:3477;top:268;width:2;height:52" coordorigin="3477,268" coordsize="0,52" path="m3477,268l3477,320e" filled="false" stroked="true" strokeweight=".163027pt" strokecolor="#ff0000">
                <v:path arrowok="t"/>
              </v:shape>
            </v:group>
            <v:group style="position:absolute;left:3457;top:293;width:40;height:2" coordorigin="3457,293" coordsize="40,2">
              <v:shape style="position:absolute;left:3457;top:293;width:40;height:2" coordorigin="3457,293" coordsize="40,0" path="m3457,293l3496,293e" filled="false" stroked="true" strokeweight=".214789pt" strokecolor="#ff0000">
                <v:path arrowok="t"/>
              </v:shape>
            </v:group>
            <v:group style="position:absolute;left:3477;top:267;width:2;height:52" coordorigin="3477,267" coordsize="2,52">
              <v:shape style="position:absolute;left:3477;top:267;width:2;height:52" coordorigin="3477,267" coordsize="0,52" path="m3477,267l3477,319e" filled="false" stroked="true" strokeweight=".163027pt" strokecolor="#ff0000">
                <v:path arrowok="t"/>
              </v:shape>
            </v:group>
            <v:group style="position:absolute;left:3457;top:292;width:40;height:2" coordorigin="3457,292" coordsize="40,2">
              <v:shape style="position:absolute;left:3457;top:292;width:40;height:2" coordorigin="3457,292" coordsize="40,0" path="m3457,292l3496,292e" filled="false" stroked="true" strokeweight=".214789pt" strokecolor="#ff0000">
                <v:path arrowok="t"/>
              </v:shape>
            </v:group>
            <v:group style="position:absolute;left:3477;top:267;width:2;height:52" coordorigin="3477,267" coordsize="2,52">
              <v:shape style="position:absolute;left:3477;top:267;width:2;height:52" coordorigin="3477,267" coordsize="0,52" path="m3477,267l3477,318e" filled="false" stroked="true" strokeweight=".163027pt" strokecolor="#ff0000">
                <v:path arrowok="t"/>
              </v:shape>
            </v:group>
            <v:group style="position:absolute;left:3457;top:292;width:40;height:2" coordorigin="3457,292" coordsize="40,2">
              <v:shape style="position:absolute;left:3457;top:292;width:40;height:2" coordorigin="3457,292" coordsize="40,0" path="m3457,292l3496,292e" filled="false" stroked="true" strokeweight=".214789pt" strokecolor="#ff0000">
                <v:path arrowok="t"/>
              </v:shape>
            </v:group>
            <v:group style="position:absolute;left:3477;top:266;width:2;height:52" coordorigin="3477,266" coordsize="2,52">
              <v:shape style="position:absolute;left:3477;top:266;width:2;height:52" coordorigin="3477,266" coordsize="0,52" path="m3477,266l3477,317e" filled="false" stroked="true" strokeweight=".163027pt" strokecolor="#ff0000">
                <v:path arrowok="t"/>
              </v:shape>
            </v:group>
            <v:group style="position:absolute;left:3457;top:291;width:40;height:2" coordorigin="3457,291" coordsize="40,2">
              <v:shape style="position:absolute;left:3457;top:291;width:40;height:2" coordorigin="3457,291" coordsize="40,0" path="m3457,291l3496,291e" filled="false" stroked="true" strokeweight=".214789pt" strokecolor="#ff0000">
                <v:path arrowok="t"/>
              </v:shape>
            </v:group>
            <v:group style="position:absolute;left:3477;top:265;width:2;height:52" coordorigin="3477,265" coordsize="2,52">
              <v:shape style="position:absolute;left:3477;top:265;width:2;height:52" coordorigin="3477,265" coordsize="0,52" path="m3477,265l3477,317e" filled="false" stroked="true" strokeweight=".163027pt" strokecolor="#ff0000">
                <v:path arrowok="t"/>
              </v:shape>
            </v:group>
            <v:group style="position:absolute;left:3457;top:290;width:40;height:2" coordorigin="3457,290" coordsize="40,2">
              <v:shape style="position:absolute;left:3457;top:290;width:40;height:2" coordorigin="3457,290" coordsize="40,0" path="m3457,290l3496,290e" filled="false" stroked="true" strokeweight=".214789pt" strokecolor="#ff0000">
                <v:path arrowok="t"/>
              </v:shape>
            </v:group>
            <v:group style="position:absolute;left:3477;top:265;width:2;height:52" coordorigin="3477,265" coordsize="2,52">
              <v:shape style="position:absolute;left:3477;top:265;width:2;height:52" coordorigin="3477,265" coordsize="0,52" path="m3477,265l3477,316e" filled="false" stroked="true" strokeweight=".163027pt" strokecolor="#ff0000">
                <v:path arrowok="t"/>
              </v:shape>
            </v:group>
            <v:group style="position:absolute;left:3457;top:290;width:40;height:2" coordorigin="3457,290" coordsize="40,2">
              <v:shape style="position:absolute;left:3457;top:290;width:40;height:2" coordorigin="3457,290" coordsize="40,0" path="m3457,290l3496,290e" filled="false" stroked="true" strokeweight=".214789pt" strokecolor="#ff0000">
                <v:path arrowok="t"/>
              </v:shape>
            </v:group>
            <v:group style="position:absolute;left:3477;top:264;width:2;height:52" coordorigin="3477,264" coordsize="2,52">
              <v:shape style="position:absolute;left:3477;top:264;width:2;height:52" coordorigin="3477,264" coordsize="0,52" path="m3477,264l3477,315e" filled="false" stroked="true" strokeweight=".163027pt" strokecolor="#ff0000">
                <v:path arrowok="t"/>
              </v:shape>
            </v:group>
            <v:group style="position:absolute;left:3457;top:289;width:40;height:2" coordorigin="3457,289" coordsize="40,2">
              <v:shape style="position:absolute;left:3457;top:289;width:40;height:2" coordorigin="3457,289" coordsize="40,0" path="m3457,289l3496,289e" filled="false" stroked="true" strokeweight=".214789pt" strokecolor="#ff0000">
                <v:path arrowok="t"/>
              </v:shape>
            </v:group>
            <v:group style="position:absolute;left:3477;top:264;width:2;height:52" coordorigin="3477,264" coordsize="2,52">
              <v:shape style="position:absolute;left:3477;top:264;width:2;height:52" coordorigin="3477,264" coordsize="0,52" path="m3477,264l3477,315e" filled="false" stroked="true" strokeweight=".163027pt" strokecolor="#ff0000">
                <v:path arrowok="t"/>
              </v:shape>
            </v:group>
            <v:group style="position:absolute;left:3457;top:289;width:40;height:2" coordorigin="3457,289" coordsize="40,2">
              <v:shape style="position:absolute;left:3457;top:289;width:40;height:2" coordorigin="3457,289" coordsize="40,0" path="m3457,289l3496,289e" filled="false" stroked="true" strokeweight=".214789pt" strokecolor="#ff0000">
                <v:path arrowok="t"/>
              </v:shape>
            </v:group>
            <v:group style="position:absolute;left:3477;top:263;width:2;height:52" coordorigin="3477,263" coordsize="2,52">
              <v:shape style="position:absolute;left:3477;top:263;width:2;height:52" coordorigin="3477,263" coordsize="0,52" path="m3477,263l3477,314e" filled="false" stroked="true" strokeweight=".163027pt" strokecolor="#ff0000">
                <v:path arrowok="t"/>
              </v:shape>
            </v:group>
            <v:group style="position:absolute;left:3457;top:288;width:40;height:2" coordorigin="3457,288" coordsize="40,2">
              <v:shape style="position:absolute;left:3457;top:288;width:40;height:2" coordorigin="3457,288" coordsize="40,0" path="m3457,288l3496,288e" filled="false" stroked="true" strokeweight=".214789pt" strokecolor="#ff0000">
                <v:path arrowok="t"/>
              </v:shape>
            </v:group>
            <v:group style="position:absolute;left:3477;top:262;width:2;height:52" coordorigin="3477,262" coordsize="2,52">
              <v:shape style="position:absolute;left:3477;top:262;width:2;height:52" coordorigin="3477,262" coordsize="0,52" path="m3477,262l3477,314e" filled="false" stroked="true" strokeweight=".163027pt" strokecolor="#ff0000">
                <v:path arrowok="t"/>
              </v:shape>
            </v:group>
            <v:group style="position:absolute;left:3457;top:287;width:40;height:2" coordorigin="3457,287" coordsize="40,2">
              <v:shape style="position:absolute;left:3457;top:287;width:40;height:2" coordorigin="3457,287" coordsize="40,0" path="m3457,287l3496,287e" filled="false" stroked="true" strokeweight=".214789pt" strokecolor="#ff0000">
                <v:path arrowok="t"/>
              </v:shape>
            </v:group>
            <v:group style="position:absolute;left:3477;top:262;width:2;height:52" coordorigin="3477,262" coordsize="2,52">
              <v:shape style="position:absolute;left:3477;top:262;width:2;height:52" coordorigin="3477,262" coordsize="0,52" path="m3477,262l3477,313e" filled="false" stroked="true" strokeweight=".163027pt" strokecolor="#ff0000">
                <v:path arrowok="t"/>
              </v:shape>
            </v:group>
            <v:group style="position:absolute;left:3457;top:287;width:40;height:2" coordorigin="3457,287" coordsize="40,2">
              <v:shape style="position:absolute;left:3457;top:287;width:40;height:2" coordorigin="3457,287" coordsize="40,0" path="m3457,287l3496,287e" filled="false" stroked="true" strokeweight=".214789pt" strokecolor="#ff0000">
                <v:path arrowok="t"/>
              </v:shape>
            </v:group>
            <v:group style="position:absolute;left:3477;top:261;width:2;height:52" coordorigin="3477,261" coordsize="2,52">
              <v:shape style="position:absolute;left:3477;top:261;width:2;height:52" coordorigin="3477,261" coordsize="0,52" path="m3477,261l3477,312e" filled="false" stroked="true" strokeweight=".163027pt" strokecolor="#ff0000">
                <v:path arrowok="t"/>
              </v:shape>
            </v:group>
            <v:group style="position:absolute;left:3457;top:286;width:40;height:2" coordorigin="3457,286" coordsize="40,2">
              <v:shape style="position:absolute;left:3457;top:286;width:40;height:2" coordorigin="3457,286" coordsize="40,0" path="m3457,286l3496,286e" filled="false" stroked="true" strokeweight=".214789pt" strokecolor="#ff0000">
                <v:path arrowok="t"/>
              </v:shape>
            </v:group>
            <v:group style="position:absolute;left:3477;top:260;width:2;height:52" coordorigin="3477,260" coordsize="2,52">
              <v:shape style="position:absolute;left:3477;top:260;width:2;height:52" coordorigin="3477,260" coordsize="0,52" path="m3477,260l3477,312e" filled="false" stroked="true" strokeweight=".163027pt" strokecolor="#ff0000">
                <v:path arrowok="t"/>
              </v:shape>
            </v:group>
            <v:group style="position:absolute;left:3457;top:285;width:40;height:2" coordorigin="3457,285" coordsize="40,2">
              <v:shape style="position:absolute;left:3457;top:285;width:40;height:2" coordorigin="3457,285" coordsize="40,0" path="m3457,285l3496,285e" filled="false" stroked="true" strokeweight=".214789pt" strokecolor="#ff0000">
                <v:path arrowok="t"/>
              </v:shape>
            </v:group>
            <v:group style="position:absolute;left:3477;top:259;width:2;height:52" coordorigin="3477,259" coordsize="2,52">
              <v:shape style="position:absolute;left:3477;top:259;width:2;height:52" coordorigin="3477,259" coordsize="0,52" path="m3477,259l3477,311e" filled="false" stroked="true" strokeweight=".163027pt" strokecolor="#ff0000">
                <v:path arrowok="t"/>
              </v:shape>
            </v:group>
            <v:group style="position:absolute;left:3457;top:284;width:40;height:2" coordorigin="3457,284" coordsize="40,2">
              <v:shape style="position:absolute;left:3457;top:284;width:40;height:2" coordorigin="3457,284" coordsize="40,0" path="m3457,284l3496,284e" filled="false" stroked="true" strokeweight=".214789pt" strokecolor="#ff0000">
                <v:path arrowok="t"/>
              </v:shape>
            </v:group>
            <v:group style="position:absolute;left:3477;top:259;width:2;height:52" coordorigin="3477,259" coordsize="2,52">
              <v:shape style="position:absolute;left:3477;top:259;width:2;height:52" coordorigin="3477,259" coordsize="0,52" path="m3477,259l3477,310e" filled="false" stroked="true" strokeweight=".163027pt" strokecolor="#ff0000">
                <v:path arrowok="t"/>
              </v:shape>
            </v:group>
            <v:group style="position:absolute;left:3457;top:284;width:40;height:2" coordorigin="3457,284" coordsize="40,2">
              <v:shape style="position:absolute;left:3457;top:284;width:40;height:2" coordorigin="3457,284" coordsize="40,0" path="m3457,284l3496,284e" filled="false" stroked="true" strokeweight=".214789pt" strokecolor="#ff0000">
                <v:path arrowok="t"/>
              </v:shape>
            </v:group>
            <v:group style="position:absolute;left:3477;top:258;width:2;height:52" coordorigin="3477,258" coordsize="2,52">
              <v:shape style="position:absolute;left:3477;top:258;width:2;height:52" coordorigin="3477,258" coordsize="0,52" path="m3477,258l3477,309e" filled="false" stroked="true" strokeweight=".163027pt" strokecolor="#ff0000">
                <v:path arrowok="t"/>
              </v:shape>
            </v:group>
            <v:group style="position:absolute;left:3457;top:283;width:40;height:2" coordorigin="3457,283" coordsize="40,2">
              <v:shape style="position:absolute;left:3457;top:283;width:40;height:2" coordorigin="3457,283" coordsize="40,0" path="m3457,283l3496,283e" filled="false" stroked="true" strokeweight=".214789pt" strokecolor="#ff0000">
                <v:path arrowok="t"/>
              </v:shape>
            </v:group>
            <v:group style="position:absolute;left:3477;top:257;width:2;height:52" coordorigin="3477,257" coordsize="2,52">
              <v:shape style="position:absolute;left:3477;top:257;width:2;height:52" coordorigin="3477,257" coordsize="0,52" path="m3477,257l3477,309e" filled="false" stroked="true" strokeweight=".163027pt" strokecolor="#ff0000">
                <v:path arrowok="t"/>
              </v:shape>
            </v:group>
            <v:group style="position:absolute;left:3457;top:282;width:40;height:2" coordorigin="3457,282" coordsize="40,2">
              <v:shape style="position:absolute;left:3457;top:282;width:40;height:2" coordorigin="3457,282" coordsize="40,0" path="m3457,282l3496,282e" filled="false" stroked="true" strokeweight=".214789pt" strokecolor="#ff0000">
                <v:path arrowok="t"/>
              </v:shape>
            </v:group>
            <v:group style="position:absolute;left:3477;top:257;width:2;height:52" coordorigin="3477,257" coordsize="2,52">
              <v:shape style="position:absolute;left:3477;top:257;width:2;height:52" coordorigin="3477,257" coordsize="0,52" path="m3477,257l3477,308e" filled="false" stroked="true" strokeweight=".163027pt" strokecolor="#ff0000">
                <v:path arrowok="t"/>
              </v:shape>
            </v:group>
            <v:group style="position:absolute;left:3457;top:282;width:40;height:2" coordorigin="3457,282" coordsize="40,2">
              <v:shape style="position:absolute;left:3457;top:282;width:40;height:2" coordorigin="3457,282" coordsize="40,0" path="m3457,282l3496,282e" filled="false" stroked="true" strokeweight=".214789pt" strokecolor="#ff0000">
                <v:path arrowok="t"/>
              </v:shape>
            </v:group>
            <v:group style="position:absolute;left:3477;top:256;width:2;height:52" coordorigin="3477,256" coordsize="2,52">
              <v:shape style="position:absolute;left:3477;top:256;width:2;height:52" coordorigin="3477,256" coordsize="0,52" path="m3477,256l3477,307e" filled="false" stroked="true" strokeweight=".163027pt" strokecolor="#ff0000">
                <v:path arrowok="t"/>
              </v:shape>
            </v:group>
            <v:group style="position:absolute;left:3457;top:281;width:40;height:2" coordorigin="3457,281" coordsize="40,2">
              <v:shape style="position:absolute;left:3457;top:281;width:40;height:2" coordorigin="3457,281" coordsize="40,0" path="m3457,281l3496,281e" filled="false" stroked="true" strokeweight=".214789pt" strokecolor="#ff0000">
                <v:path arrowok="t"/>
              </v:shape>
            </v:group>
            <v:group style="position:absolute;left:3477;top:255;width:2;height:52" coordorigin="3477,255" coordsize="2,52">
              <v:shape style="position:absolute;left:3477;top:255;width:2;height:52" coordorigin="3477,255" coordsize="0,52" path="m3477,255l3477,307e" filled="false" stroked="true" strokeweight=".163027pt" strokecolor="#ff0000">
                <v:path arrowok="t"/>
              </v:shape>
            </v:group>
            <v:group style="position:absolute;left:3457;top:280;width:40;height:2" coordorigin="3457,280" coordsize="40,2">
              <v:shape style="position:absolute;left:3457;top:280;width:40;height:2" coordorigin="3457,280" coordsize="40,0" path="m3457,280l3496,280e" filled="false" stroked="true" strokeweight=".214789pt" strokecolor="#ff0000">
                <v:path arrowok="t"/>
              </v:shape>
            </v:group>
            <v:group style="position:absolute;left:3477;top:254;width:2;height:52" coordorigin="3477,254" coordsize="2,52">
              <v:shape style="position:absolute;left:3477;top:254;width:2;height:52" coordorigin="3477,254" coordsize="0,52" path="m3477,254l3477,306e" filled="false" stroked="true" strokeweight=".163027pt" strokecolor="#ff0000">
                <v:path arrowok="t"/>
              </v:shape>
            </v:group>
            <v:group style="position:absolute;left:3457;top:279;width:40;height:2" coordorigin="3457,279" coordsize="40,2">
              <v:shape style="position:absolute;left:3457;top:279;width:40;height:2" coordorigin="3457,279" coordsize="40,0" path="m3457,279l3496,279e" filled="false" stroked="true" strokeweight=".214789pt" strokecolor="#ff0000">
                <v:path arrowok="t"/>
              </v:shape>
            </v:group>
            <v:group style="position:absolute;left:3477;top:254;width:2;height:52" coordorigin="3477,254" coordsize="2,52">
              <v:shape style="position:absolute;left:3477;top:254;width:2;height:52" coordorigin="3477,254" coordsize="0,52" path="m3477,254l3477,305e" filled="false" stroked="true" strokeweight=".163027pt" strokecolor="#ff0000">
                <v:path arrowok="t"/>
              </v:shape>
            </v:group>
            <v:group style="position:absolute;left:3457;top:279;width:40;height:2" coordorigin="3457,279" coordsize="40,2">
              <v:shape style="position:absolute;left:3457;top:279;width:40;height:2" coordorigin="3457,279" coordsize="40,0" path="m3457,279l3496,279e" filled="false" stroked="true" strokeweight=".214789pt" strokecolor="#ff0000">
                <v:path arrowok="t"/>
              </v:shape>
            </v:group>
            <v:group style="position:absolute;left:3477;top:253;width:2;height:52" coordorigin="3477,253" coordsize="2,52">
              <v:shape style="position:absolute;left:3477;top:253;width:2;height:52" coordorigin="3477,253" coordsize="0,52" path="m3477,253l3477,304e" filled="false" stroked="true" strokeweight=".163027pt" strokecolor="#ff0000">
                <v:path arrowok="t"/>
              </v:shape>
            </v:group>
            <v:group style="position:absolute;left:3457;top:278;width:40;height:2" coordorigin="3457,278" coordsize="40,2">
              <v:shape style="position:absolute;left:3457;top:278;width:40;height:2" coordorigin="3457,278" coordsize="40,0" path="m3457,278l3496,278e" filled="false" stroked="true" strokeweight=".214789pt" strokecolor="#ff0000">
                <v:path arrowok="t"/>
              </v:shape>
            </v:group>
            <v:group style="position:absolute;left:3477;top:252;width:2;height:52" coordorigin="3477,252" coordsize="2,52">
              <v:shape style="position:absolute;left:3477;top:252;width:2;height:52" coordorigin="3477,252" coordsize="0,52" path="m3477,252l3477,304e" filled="false" stroked="true" strokeweight=".163027pt" strokecolor="#ff0000">
                <v:path arrowok="t"/>
              </v:shape>
            </v:group>
            <v:group style="position:absolute;left:3457;top:277;width:40;height:2" coordorigin="3457,277" coordsize="40,2">
              <v:shape style="position:absolute;left:3457;top:277;width:40;height:2" coordorigin="3457,277" coordsize="40,0" path="m3457,277l3496,277e" filled="false" stroked="true" strokeweight=".214789pt" strokecolor="#ff0000">
                <v:path arrowok="t"/>
              </v:shape>
            </v:group>
            <v:group style="position:absolute;left:3477;top:251;width:2;height:52" coordorigin="3477,251" coordsize="2,52">
              <v:shape style="position:absolute;left:3477;top:251;width:2;height:52" coordorigin="3477,251" coordsize="0,52" path="m3477,251l3477,303e" filled="false" stroked="true" strokeweight=".163027pt" strokecolor="#ff0000">
                <v:path arrowok="t"/>
              </v:shape>
            </v:group>
            <v:group style="position:absolute;left:3457;top:276;width:40;height:2" coordorigin="3457,276" coordsize="40,2">
              <v:shape style="position:absolute;left:3457;top:276;width:40;height:2" coordorigin="3457,276" coordsize="40,0" path="m3457,276l3496,276e" filled="false" stroked="true" strokeweight=".214789pt" strokecolor="#ff0000">
                <v:path arrowok="t"/>
              </v:shape>
            </v:group>
            <v:group style="position:absolute;left:3477;top:251;width:2;height:52" coordorigin="3477,251" coordsize="2,52">
              <v:shape style="position:absolute;left:3477;top:251;width:2;height:52" coordorigin="3477,251" coordsize="0,52" path="m3477,251l3477,302e" filled="false" stroked="true" strokeweight=".163027pt" strokecolor="#ff0000">
                <v:path arrowok="t"/>
              </v:shape>
            </v:group>
            <v:group style="position:absolute;left:3457;top:276;width:40;height:2" coordorigin="3457,276" coordsize="40,2">
              <v:shape style="position:absolute;left:3457;top:276;width:40;height:2" coordorigin="3457,276" coordsize="40,0" path="m3457,276l3496,276e" filled="false" stroked="true" strokeweight=".214789pt" strokecolor="#ff0000">
                <v:path arrowok="t"/>
              </v:shape>
            </v:group>
            <v:group style="position:absolute;left:3477;top:250;width:2;height:52" coordorigin="3477,250" coordsize="2,52">
              <v:shape style="position:absolute;left:3477;top:250;width:2;height:52" coordorigin="3477,250" coordsize="0,52" path="m3477,250l3477,302e" filled="false" stroked="true" strokeweight=".163027pt" strokecolor="#ff0000">
                <v:path arrowok="t"/>
              </v:shape>
            </v:group>
            <v:group style="position:absolute;left:3457;top:275;width:40;height:2" coordorigin="3457,275" coordsize="40,2">
              <v:shape style="position:absolute;left:3457;top:275;width:40;height:2" coordorigin="3457,275" coordsize="40,0" path="m3457,275l3496,275e" filled="false" stroked="true" strokeweight=".214789pt" strokecolor="#ff0000">
                <v:path arrowok="t"/>
              </v:shape>
            </v:group>
            <v:group style="position:absolute;left:3477;top:249;width:2;height:52" coordorigin="3477,249" coordsize="2,52">
              <v:shape style="position:absolute;left:3477;top:249;width:2;height:52" coordorigin="3477,249" coordsize="0,52" path="m3477,249l3477,301e" filled="false" stroked="true" strokeweight=".163027pt" strokecolor="#ff0000">
                <v:path arrowok="t"/>
              </v:shape>
            </v:group>
            <v:group style="position:absolute;left:3457;top:274;width:40;height:2" coordorigin="3457,274" coordsize="40,2">
              <v:shape style="position:absolute;left:3457;top:274;width:40;height:2" coordorigin="3457,274" coordsize="40,0" path="m3457,274l3496,274e" filled="false" stroked="true" strokeweight=".214789pt" strokecolor="#ff0000">
                <v:path arrowok="t"/>
              </v:shape>
            </v:group>
            <v:group style="position:absolute;left:3477;top:249;width:2;height:52" coordorigin="3477,249" coordsize="2,52">
              <v:shape style="position:absolute;left:3477;top:249;width:2;height:52" coordorigin="3477,249" coordsize="0,52" path="m3477,249l3477,300e" filled="false" stroked="true" strokeweight=".163027pt" strokecolor="#ff0000">
                <v:path arrowok="t"/>
              </v:shape>
            </v:group>
            <v:group style="position:absolute;left:3457;top:274;width:40;height:2" coordorigin="3457,274" coordsize="40,2">
              <v:shape style="position:absolute;left:3457;top:274;width:40;height:2" coordorigin="3457,274" coordsize="40,0" path="m3457,274l3496,274e" filled="false" stroked="true" strokeweight=".214789pt" strokecolor="#ff0000">
                <v:path arrowok="t"/>
              </v:shape>
            </v:group>
            <v:group style="position:absolute;left:3477;top:248;width:2;height:52" coordorigin="3477,248" coordsize="2,52">
              <v:shape style="position:absolute;left:3477;top:248;width:2;height:52" coordorigin="3477,248" coordsize="0,52" path="m3477,248l3477,299e" filled="false" stroked="true" strokeweight=".163027pt" strokecolor="#ff0000">
                <v:path arrowok="t"/>
              </v:shape>
            </v:group>
            <v:group style="position:absolute;left:3457;top:273;width:40;height:2" coordorigin="3457,273" coordsize="40,2">
              <v:shape style="position:absolute;left:3457;top:273;width:40;height:2" coordorigin="3457,273" coordsize="40,0" path="m3457,273l3496,273e" filled="false" stroked="true" strokeweight=".214789pt" strokecolor="#ff0000">
                <v:path arrowok="t"/>
              </v:shape>
            </v:group>
            <v:group style="position:absolute;left:3477;top:247;width:2;height:52" coordorigin="3477,247" coordsize="2,52">
              <v:shape style="position:absolute;left:3477;top:247;width:2;height:52" coordorigin="3477,247" coordsize="0,52" path="m3477,247l3477,299e" filled="false" stroked="true" strokeweight=".163027pt" strokecolor="#ff0000">
                <v:path arrowok="t"/>
              </v:shape>
            </v:group>
            <v:group style="position:absolute;left:3457;top:272;width:40;height:2" coordorigin="3457,272" coordsize="40,2">
              <v:shape style="position:absolute;left:3457;top:272;width:40;height:2" coordorigin="3457,272" coordsize="40,0" path="m3457,272l3496,272e" filled="false" stroked="true" strokeweight=".214789pt" strokecolor="#ff0000">
                <v:path arrowok="t"/>
              </v:shape>
            </v:group>
            <v:group style="position:absolute;left:3477;top:246;width:2;height:52" coordorigin="3477,246" coordsize="2,52">
              <v:shape style="position:absolute;left:3477;top:246;width:2;height:52" coordorigin="3477,246" coordsize="0,52" path="m3477,246l3477,298e" filled="false" stroked="true" strokeweight=".163027pt" strokecolor="#ff0000">
                <v:path arrowok="t"/>
              </v:shape>
            </v:group>
            <v:group style="position:absolute;left:3457;top:271;width:40;height:2" coordorigin="3457,271" coordsize="40,2">
              <v:shape style="position:absolute;left:3457;top:271;width:40;height:2" coordorigin="3457,271" coordsize="40,0" path="m3457,271l3496,271e" filled="false" stroked="true" strokeweight=".214789pt" strokecolor="#ff0000">
                <v:path arrowok="t"/>
              </v:shape>
            </v:group>
            <v:group style="position:absolute;left:3477;top:246;width:2;height:52" coordorigin="3477,246" coordsize="2,52">
              <v:shape style="position:absolute;left:3477;top:246;width:2;height:52" coordorigin="3477,246" coordsize="0,52" path="m3477,246l3477,297e" filled="false" stroked="true" strokeweight=".163027pt" strokecolor="#ff0000">
                <v:path arrowok="t"/>
              </v:shape>
            </v:group>
            <v:group style="position:absolute;left:3457;top:271;width:40;height:2" coordorigin="3457,271" coordsize="40,2">
              <v:shape style="position:absolute;left:3457;top:271;width:40;height:2" coordorigin="3457,271" coordsize="40,0" path="m3457,271l3496,271e" filled="false" stroked="true" strokeweight=".214789pt" strokecolor="#ff0000">
                <v:path arrowok="t"/>
              </v:shape>
            </v:group>
            <v:group style="position:absolute;left:3477;top:245;width:2;height:52" coordorigin="3477,245" coordsize="2,52">
              <v:shape style="position:absolute;left:3477;top:245;width:2;height:52" coordorigin="3477,245" coordsize="0,52" path="m3477,245l3477,296e" filled="false" stroked="true" strokeweight=".163027pt" strokecolor="#ff0000">
                <v:path arrowok="t"/>
              </v:shape>
            </v:group>
            <v:group style="position:absolute;left:3457;top:270;width:40;height:2" coordorigin="3457,270" coordsize="40,2">
              <v:shape style="position:absolute;left:3457;top:270;width:40;height:2" coordorigin="3457,270" coordsize="40,0" path="m3457,270l3496,270e" filled="false" stroked="true" strokeweight=".214789pt" strokecolor="#ff0000">
                <v:path arrowok="t"/>
              </v:shape>
            </v:group>
            <v:group style="position:absolute;left:3477;top:244;width:2;height:52" coordorigin="3477,244" coordsize="2,52">
              <v:shape style="position:absolute;left:3477;top:244;width:2;height:52" coordorigin="3477,244" coordsize="0,52" path="m3477,244l3477,296e" filled="false" stroked="true" strokeweight=".163027pt" strokecolor="#ff0000">
                <v:path arrowok="t"/>
              </v:shape>
            </v:group>
            <v:group style="position:absolute;left:3457;top:269;width:40;height:2" coordorigin="3457,269" coordsize="40,2">
              <v:shape style="position:absolute;left:3457;top:269;width:40;height:2" coordorigin="3457,269" coordsize="40,0" path="m3457,269l3496,269e" filled="false" stroked="true" strokeweight=".214789pt" strokecolor="#ff0000">
                <v:path arrowok="t"/>
              </v:shape>
            </v:group>
            <v:group style="position:absolute;left:3477;top:244;width:2;height:52" coordorigin="3477,244" coordsize="2,52">
              <v:shape style="position:absolute;left:3477;top:244;width:2;height:52" coordorigin="3477,244" coordsize="0,52" path="m3477,244l3477,295e" filled="false" stroked="true" strokeweight=".163027pt" strokecolor="#ff0000">
                <v:path arrowok="t"/>
              </v:shape>
            </v:group>
            <v:group style="position:absolute;left:3457;top:269;width:40;height:2" coordorigin="3457,269" coordsize="40,2">
              <v:shape style="position:absolute;left:3457;top:269;width:40;height:2" coordorigin="3457,269" coordsize="40,0" path="m3457,269l3496,269e" filled="false" stroked="true" strokeweight=".214789pt" strokecolor="#ff0000">
                <v:path arrowok="t"/>
              </v:shape>
            </v:group>
            <v:group style="position:absolute;left:3477;top:243;width:2;height:52" coordorigin="3477,243" coordsize="2,52">
              <v:shape style="position:absolute;left:3477;top:243;width:2;height:52" coordorigin="3477,243" coordsize="0,52" path="m3477,243l3477,294e" filled="false" stroked="true" strokeweight=".163027pt" strokecolor="#ff0000">
                <v:path arrowok="t"/>
              </v:shape>
            </v:group>
            <v:group style="position:absolute;left:3457;top:268;width:40;height:2" coordorigin="3457,268" coordsize="40,2">
              <v:shape style="position:absolute;left:3457;top:268;width:40;height:2" coordorigin="3457,268" coordsize="40,0" path="m3457,268l3496,268e" filled="false" stroked="true" strokeweight=".214789pt" strokecolor="#ff0000">
                <v:path arrowok="t"/>
              </v:shape>
            </v:group>
            <v:group style="position:absolute;left:3477;top:242;width:2;height:52" coordorigin="3477,242" coordsize="2,52">
              <v:shape style="position:absolute;left:3477;top:242;width:2;height:52" coordorigin="3477,242" coordsize="0,52" path="m3477,242l3477,294e" filled="false" stroked="true" strokeweight=".163027pt" strokecolor="#ff0000">
                <v:path arrowok="t"/>
              </v:shape>
            </v:group>
            <v:group style="position:absolute;left:3457;top:267;width:40;height:2" coordorigin="3457,267" coordsize="40,2">
              <v:shape style="position:absolute;left:3457;top:267;width:40;height:2" coordorigin="3457,267" coordsize="40,0" path="m3457,267l3496,267e" filled="false" stroked="true" strokeweight=".214789pt" strokecolor="#ff0000">
                <v:path arrowok="t"/>
              </v:shape>
            </v:group>
            <v:group style="position:absolute;left:3477;top:241;width:2;height:52" coordorigin="3477,241" coordsize="2,52">
              <v:shape style="position:absolute;left:3477;top:241;width:2;height:52" coordorigin="3477,241" coordsize="0,52" path="m3477,241l3477,293e" filled="false" stroked="true" strokeweight=".163027pt" strokecolor="#ff0000">
                <v:path arrowok="t"/>
              </v:shape>
            </v:group>
            <v:group style="position:absolute;left:3457;top:266;width:40;height:2" coordorigin="3457,266" coordsize="40,2">
              <v:shape style="position:absolute;left:3457;top:266;width:40;height:2" coordorigin="3457,266" coordsize="40,0" path="m3457,266l3496,266e" filled="false" stroked="true" strokeweight=".214789pt" strokecolor="#ff0000">
                <v:path arrowok="t"/>
              </v:shape>
            </v:group>
            <v:group style="position:absolute;left:3477;top:241;width:2;height:52" coordorigin="3477,241" coordsize="2,52">
              <v:shape style="position:absolute;left:3477;top:241;width:2;height:52" coordorigin="3477,241" coordsize="0,52" path="m3477,241l3477,292e" filled="false" stroked="true" strokeweight=".163027pt" strokecolor="#ff0000">
                <v:path arrowok="t"/>
              </v:shape>
            </v:group>
            <v:group style="position:absolute;left:3457;top:266;width:40;height:2" coordorigin="3457,266" coordsize="40,2">
              <v:shape style="position:absolute;left:3457;top:266;width:40;height:2" coordorigin="3457,266" coordsize="40,0" path="m3457,266l3496,266e" filled="false" stroked="true" strokeweight=".214789pt" strokecolor="#ff0000">
                <v:path arrowok="t"/>
              </v:shape>
            </v:group>
            <v:group style="position:absolute;left:3477;top:240;width:2;height:52" coordorigin="3477,240" coordsize="2,52">
              <v:shape style="position:absolute;left:3477;top:240;width:2;height:52" coordorigin="3477,240" coordsize="0,52" path="m3477,240l3477,291e" filled="false" stroked="true" strokeweight=".163027pt" strokecolor="#ff0000">
                <v:path arrowok="t"/>
              </v:shape>
            </v:group>
            <v:group style="position:absolute;left:3457;top:265;width:40;height:2" coordorigin="3457,265" coordsize="40,2">
              <v:shape style="position:absolute;left:3457;top:265;width:40;height:2" coordorigin="3457,265" coordsize="40,0" path="m3457,265l3496,265e" filled="false" stroked="true" strokeweight=".214789pt" strokecolor="#ff0000">
                <v:path arrowok="t"/>
              </v:shape>
            </v:group>
            <v:group style="position:absolute;left:3477;top:239;width:2;height:52" coordorigin="3477,239" coordsize="2,52">
              <v:shape style="position:absolute;left:3477;top:239;width:2;height:52" coordorigin="3477,239" coordsize="0,52" path="m3477,239l3477,291e" filled="false" stroked="true" strokeweight=".163027pt" strokecolor="#ff0000">
                <v:path arrowok="t"/>
              </v:shape>
            </v:group>
            <v:group style="position:absolute;left:3457;top:264;width:40;height:2" coordorigin="3457,264" coordsize="40,2">
              <v:shape style="position:absolute;left:3457;top:264;width:40;height:2" coordorigin="3457,264" coordsize="40,0" path="m3457,264l3496,264e" filled="false" stroked="true" strokeweight=".214789pt" strokecolor="#ff0000">
                <v:path arrowok="t"/>
              </v:shape>
            </v:group>
            <v:group style="position:absolute;left:3477;top:238;width:2;height:52" coordorigin="3477,238" coordsize="2,52">
              <v:shape style="position:absolute;left:3477;top:238;width:2;height:52" coordorigin="3477,238" coordsize="0,52" path="m3477,238l3477,290e" filled="false" stroked="true" strokeweight=".163027pt" strokecolor="#ff0000">
                <v:path arrowok="t"/>
              </v:shape>
            </v:group>
            <v:group style="position:absolute;left:3457;top:264;width:40;height:2" coordorigin="3457,264" coordsize="40,2">
              <v:shape style="position:absolute;left:3457;top:264;width:40;height:2" coordorigin="3457,264" coordsize="40,0" path="m3457,264l3496,264e" filled="false" stroked="true" strokeweight=".214789pt" strokecolor="#ff0000">
                <v:path arrowok="t"/>
              </v:shape>
            </v:group>
            <v:group style="position:absolute;left:3477;top:238;width:2;height:52" coordorigin="3477,238" coordsize="2,52">
              <v:shape style="position:absolute;left:3477;top:238;width:2;height:52" coordorigin="3477,238" coordsize="0,52" path="m3477,238l3477,289e" filled="false" stroked="true" strokeweight=".163027pt" strokecolor="#ff0000">
                <v:path arrowok="t"/>
              </v:shape>
            </v:group>
            <v:group style="position:absolute;left:3457;top:263;width:40;height:2" coordorigin="3457,263" coordsize="40,2">
              <v:shape style="position:absolute;left:3457;top:263;width:40;height:2" coordorigin="3457,263" coordsize="40,0" path="m3457,263l3496,263e" filled="false" stroked="true" strokeweight=".214789pt" strokecolor="#ff0000">
                <v:path arrowok="t"/>
              </v:shape>
            </v:group>
            <v:group style="position:absolute;left:3477;top:237;width:2;height:52" coordorigin="3477,237" coordsize="2,52">
              <v:shape style="position:absolute;left:3477;top:237;width:2;height:52" coordorigin="3477,237" coordsize="0,52" path="m3477,237l3477,289e" filled="false" stroked="true" strokeweight=".163027pt" strokecolor="#ff0000">
                <v:path arrowok="t"/>
              </v:shape>
            </v:group>
            <v:group style="position:absolute;left:3457;top:262;width:40;height:2" coordorigin="3457,262" coordsize="40,2">
              <v:shape style="position:absolute;left:3457;top:262;width:40;height:2" coordorigin="3457,262" coordsize="40,0" path="m3457,262l3496,262e" filled="false" stroked="true" strokeweight=".214789pt" strokecolor="#ff0000">
                <v:path arrowok="t"/>
              </v:shape>
            </v:group>
            <v:group style="position:absolute;left:3477;top:236;width:2;height:52" coordorigin="3477,236" coordsize="2,52">
              <v:shape style="position:absolute;left:3477;top:236;width:2;height:52" coordorigin="3477,236" coordsize="0,52" path="m3477,236l3477,288e" filled="false" stroked="true" strokeweight=".163027pt" strokecolor="#ff0000">
                <v:path arrowok="t"/>
              </v:shape>
            </v:group>
            <v:group style="position:absolute;left:3457;top:261;width:40;height:2" coordorigin="3457,261" coordsize="40,2">
              <v:shape style="position:absolute;left:3457;top:261;width:40;height:2" coordorigin="3457,261" coordsize="40,0" path="m3457,261l3496,261e" filled="false" stroked="true" strokeweight=".214789pt" strokecolor="#ff0000">
                <v:path arrowok="t"/>
              </v:shape>
            </v:group>
            <v:group style="position:absolute;left:3477;top:236;width:2;height:52" coordorigin="3477,236" coordsize="2,52">
              <v:shape style="position:absolute;left:3477;top:236;width:2;height:52" coordorigin="3477,236" coordsize="0,52" path="m3477,236l3477,287e" filled="false" stroked="true" strokeweight=".163027pt" strokecolor="#ff0000">
                <v:path arrowok="t"/>
              </v:shape>
            </v:group>
            <v:group style="position:absolute;left:3457;top:261;width:40;height:2" coordorigin="3457,261" coordsize="40,2">
              <v:shape style="position:absolute;left:3457;top:261;width:40;height:2" coordorigin="3457,261" coordsize="40,0" path="m3457,261l3496,261e" filled="false" stroked="true" strokeweight=".214789pt" strokecolor="#ff0000">
                <v:path arrowok="t"/>
              </v:shape>
            </v:group>
            <v:group style="position:absolute;left:3477;top:235;width:2;height:52" coordorigin="3477,235" coordsize="2,52">
              <v:shape style="position:absolute;left:3477;top:235;width:2;height:52" coordorigin="3477,235" coordsize="0,52" path="m3477,235l3477,286e" filled="false" stroked="true" strokeweight=".163027pt" strokecolor="#ff0000">
                <v:path arrowok="t"/>
              </v:shape>
            </v:group>
            <v:group style="position:absolute;left:3457;top:260;width:40;height:2" coordorigin="3457,260" coordsize="40,2">
              <v:shape style="position:absolute;left:3457;top:260;width:40;height:2" coordorigin="3457,260" coordsize="40,0" path="m3457,260l3496,260e" filled="false" stroked="true" strokeweight=".214789pt" strokecolor="#ff0000">
                <v:path arrowok="t"/>
              </v:shape>
            </v:group>
            <v:group style="position:absolute;left:3477;top:234;width:2;height:52" coordorigin="3477,234" coordsize="2,52">
              <v:shape style="position:absolute;left:3477;top:234;width:2;height:52" coordorigin="3477,234" coordsize="0,52" path="m3477,234l3477,286e" filled="false" stroked="true" strokeweight=".163027pt" strokecolor="#ff0000">
                <v:path arrowok="t"/>
              </v:shape>
            </v:group>
            <v:group style="position:absolute;left:3457;top:259;width:40;height:2" coordorigin="3457,259" coordsize="40,2">
              <v:shape style="position:absolute;left:3457;top:259;width:40;height:2" coordorigin="3457,259" coordsize="40,0" path="m3457,259l3496,259e" filled="false" stroked="true" strokeweight=".214789pt" strokecolor="#ff0000">
                <v:path arrowok="t"/>
              </v:shape>
            </v:group>
            <v:group style="position:absolute;left:3477;top:233;width:2;height:52" coordorigin="3477,233" coordsize="2,52">
              <v:shape style="position:absolute;left:3477;top:233;width:2;height:52" coordorigin="3477,233" coordsize="0,52" path="m3477,233l3477,285e" filled="false" stroked="true" strokeweight=".163027pt" strokecolor="#ff0000">
                <v:path arrowok="t"/>
              </v:shape>
            </v:group>
            <v:group style="position:absolute;left:3457;top:258;width:40;height:2" coordorigin="3457,258" coordsize="40,2">
              <v:shape style="position:absolute;left:3457;top:258;width:40;height:2" coordorigin="3457,258" coordsize="40,0" path="m3457,258l3496,258e" filled="false" stroked="true" strokeweight=".214789pt" strokecolor="#ff0000">
                <v:path arrowok="t"/>
              </v:shape>
            </v:group>
            <v:group style="position:absolute;left:3477;top:233;width:2;height:52" coordorigin="3477,233" coordsize="2,52">
              <v:shape style="position:absolute;left:3477;top:233;width:2;height:52" coordorigin="3477,233" coordsize="0,52" path="m3477,233l3477,284e" filled="false" stroked="true" strokeweight=".163027pt" strokecolor="#ff0000">
                <v:path arrowok="t"/>
              </v:shape>
            </v:group>
            <v:group style="position:absolute;left:3457;top:258;width:40;height:2" coordorigin="3457,258" coordsize="40,2">
              <v:shape style="position:absolute;left:3457;top:258;width:40;height:2" coordorigin="3457,258" coordsize="40,0" path="m3457,258l3496,258e" filled="false" stroked="true" strokeweight=".214789pt" strokecolor="#ff0000">
                <v:path arrowok="t"/>
              </v:shape>
            </v:group>
            <v:group style="position:absolute;left:3477;top:232;width:2;height:52" coordorigin="3477,232" coordsize="2,52">
              <v:shape style="position:absolute;left:3477;top:232;width:2;height:52" coordorigin="3477,232" coordsize="0,52" path="m3477,232l3477,283e" filled="false" stroked="true" strokeweight=".163027pt" strokecolor="#ff0000">
                <v:path arrowok="t"/>
              </v:shape>
            </v:group>
            <v:group style="position:absolute;left:3457;top:257;width:40;height:2" coordorigin="3457,257" coordsize="40,2">
              <v:shape style="position:absolute;left:3457;top:257;width:40;height:2" coordorigin="3457,257" coordsize="40,0" path="m3457,257l3496,257e" filled="false" stroked="true" strokeweight=".214789pt" strokecolor="#ff0000">
                <v:path arrowok="t"/>
              </v:shape>
            </v:group>
            <v:group style="position:absolute;left:3477;top:231;width:2;height:52" coordorigin="3477,231" coordsize="2,52">
              <v:shape style="position:absolute;left:3477;top:231;width:2;height:52" coordorigin="3477,231" coordsize="0,52" path="m3477,231l3477,283e" filled="false" stroked="true" strokeweight=".163027pt" strokecolor="#ff0000">
                <v:path arrowok="t"/>
              </v:shape>
            </v:group>
            <v:group style="position:absolute;left:3457;top:256;width:40;height:2" coordorigin="3457,256" coordsize="40,2">
              <v:shape style="position:absolute;left:3457;top:256;width:40;height:2" coordorigin="3457,256" coordsize="40,0" path="m3457,256l3496,256e" filled="false" stroked="true" strokeweight=".214789pt" strokecolor="#ff0000">
                <v:path arrowok="t"/>
              </v:shape>
            </v:group>
            <v:group style="position:absolute;left:3477;top:231;width:2;height:52" coordorigin="3477,231" coordsize="2,52">
              <v:shape style="position:absolute;left:3477;top:231;width:2;height:52" coordorigin="3477,231" coordsize="0,52" path="m3477,231l3477,282e" filled="false" stroked="true" strokeweight=".163027pt" strokecolor="#ff0000">
                <v:path arrowok="t"/>
              </v:shape>
            </v:group>
            <v:group style="position:absolute;left:3457;top:256;width:40;height:2" coordorigin="3457,256" coordsize="40,2">
              <v:shape style="position:absolute;left:3457;top:256;width:40;height:2" coordorigin="3457,256" coordsize="40,0" path="m3457,256l3496,256e" filled="false" stroked="true" strokeweight=".214789pt" strokecolor="#ff0000">
                <v:path arrowok="t"/>
              </v:shape>
            </v:group>
            <v:group style="position:absolute;left:3477;top:230;width:2;height:52" coordorigin="3477,230" coordsize="2,52">
              <v:shape style="position:absolute;left:3477;top:230;width:2;height:52" coordorigin="3477,230" coordsize="0,52" path="m3477,230l3477,281e" filled="false" stroked="true" strokeweight=".163027pt" strokecolor="#ff0000">
                <v:path arrowok="t"/>
              </v:shape>
            </v:group>
            <v:group style="position:absolute;left:3457;top:255;width:40;height:2" coordorigin="3457,255" coordsize="40,2">
              <v:shape style="position:absolute;left:3457;top:255;width:40;height:2" coordorigin="3457,255" coordsize="40,0" path="m3457,255l3496,255e" filled="false" stroked="true" strokeweight=".214789pt" strokecolor="#ff0000">
                <v:path arrowok="t"/>
              </v:shape>
            </v:group>
            <v:group style="position:absolute;left:3477;top:229;width:2;height:52" coordorigin="3477,229" coordsize="2,52">
              <v:shape style="position:absolute;left:3477;top:229;width:2;height:52" coordorigin="3477,229" coordsize="0,52" path="m3477,229l3477,281e" filled="false" stroked="true" strokeweight=".163027pt" strokecolor="#ff0000">
                <v:path arrowok="t"/>
              </v:shape>
            </v:group>
            <v:group style="position:absolute;left:3457;top:254;width:40;height:2" coordorigin="3457,254" coordsize="40,2">
              <v:shape style="position:absolute;left:3457;top:254;width:40;height:2" coordorigin="3457,254" coordsize="40,0" path="m3457,254l3496,254e" filled="false" stroked="true" strokeweight=".214789pt" strokecolor="#ff0000">
                <v:path arrowok="t"/>
              </v:shape>
            </v:group>
            <v:group style="position:absolute;left:3477;top:228;width:2;height:52" coordorigin="3477,228" coordsize="2,52">
              <v:shape style="position:absolute;left:3477;top:228;width:2;height:52" coordorigin="3477,228" coordsize="0,52" path="m3477,228l3477,280e" filled="false" stroked="true" strokeweight=".163027pt" strokecolor="#ff0000">
                <v:path arrowok="t"/>
              </v:shape>
            </v:group>
            <v:group style="position:absolute;left:3457;top:253;width:40;height:2" coordorigin="3457,253" coordsize="40,2">
              <v:shape style="position:absolute;left:3457;top:253;width:40;height:2" coordorigin="3457,253" coordsize="40,0" path="m3457,253l3496,253e" filled="false" stroked="true" strokeweight=".214789pt" strokecolor="#ff0000">
                <v:path arrowok="t"/>
              </v:shape>
            </v:group>
            <v:group style="position:absolute;left:3477;top:228;width:2;height:52" coordorigin="3477,228" coordsize="2,52">
              <v:shape style="position:absolute;left:3477;top:228;width:2;height:52" coordorigin="3477,228" coordsize="0,52" path="m3477,228l3477,279e" filled="false" stroked="true" strokeweight=".163027pt" strokecolor="#ff0000">
                <v:path arrowok="t"/>
              </v:shape>
            </v:group>
            <v:group style="position:absolute;left:3457;top:253;width:40;height:2" coordorigin="3457,253" coordsize="40,2">
              <v:shape style="position:absolute;left:3457;top:253;width:40;height:2" coordorigin="3457,253" coordsize="40,0" path="m3457,253l3496,253e" filled="false" stroked="true" strokeweight=".214789pt" strokecolor="#ff0000">
                <v:path arrowok="t"/>
              </v:shape>
            </v:group>
            <v:group style="position:absolute;left:3477;top:227;width:2;height:52" coordorigin="3477,227" coordsize="2,52">
              <v:shape style="position:absolute;left:3477;top:227;width:2;height:52" coordorigin="3477,227" coordsize="0,52" path="m3477,227l3477,278e" filled="false" stroked="true" strokeweight=".163027pt" strokecolor="#ff0000">
                <v:path arrowok="t"/>
              </v:shape>
            </v:group>
            <v:group style="position:absolute;left:3457;top:252;width:40;height:2" coordorigin="3457,252" coordsize="40,2">
              <v:shape style="position:absolute;left:3457;top:252;width:40;height:2" coordorigin="3457,252" coordsize="40,0" path="m3457,252l3496,252e" filled="false" stroked="true" strokeweight=".214789pt" strokecolor="#ff0000">
                <v:path arrowok="t"/>
              </v:shape>
            </v:group>
            <v:group style="position:absolute;left:3477;top:226;width:2;height:52" coordorigin="3477,226" coordsize="2,52">
              <v:shape style="position:absolute;left:3477;top:226;width:2;height:52" coordorigin="3477,226" coordsize="0,52" path="m3477,226l3477,278e" filled="false" stroked="true" strokeweight=".163027pt" strokecolor="#ff0000">
                <v:path arrowok="t"/>
              </v:shape>
            </v:group>
            <v:group style="position:absolute;left:3457;top:251;width:40;height:2" coordorigin="3457,251" coordsize="40,2">
              <v:shape style="position:absolute;left:3457;top:251;width:40;height:2" coordorigin="3457,251" coordsize="40,0" path="m3457,251l3496,251e" filled="false" stroked="true" strokeweight=".214789pt" strokecolor="#ff0000">
                <v:path arrowok="t"/>
              </v:shape>
            </v:group>
            <v:group style="position:absolute;left:3477;top:226;width:2;height:52" coordorigin="3477,226" coordsize="2,52">
              <v:shape style="position:absolute;left:3477;top:226;width:2;height:52" coordorigin="3477,226" coordsize="0,52" path="m3477,226l3477,277e" filled="false" stroked="true" strokeweight=".163027pt" strokecolor="#ff0000">
                <v:path arrowok="t"/>
              </v:shape>
            </v:group>
            <v:group style="position:absolute;left:3457;top:251;width:40;height:2" coordorigin="3457,251" coordsize="40,2">
              <v:shape style="position:absolute;left:3457;top:251;width:40;height:2" coordorigin="3457,251" coordsize="40,0" path="m3457,251l3496,251e" filled="false" stroked="true" strokeweight=".214789pt" strokecolor="#ff0000">
                <v:path arrowok="t"/>
              </v:shape>
            </v:group>
            <v:group style="position:absolute;left:3477;top:225;width:2;height:52" coordorigin="3477,225" coordsize="2,52">
              <v:shape style="position:absolute;left:3477;top:225;width:2;height:52" coordorigin="3477,225" coordsize="0,52" path="m3477,225l3477,276e" filled="false" stroked="true" strokeweight=".163027pt" strokecolor="#ff0000">
                <v:path arrowok="t"/>
              </v:shape>
            </v:group>
            <v:group style="position:absolute;left:3457;top:250;width:40;height:2" coordorigin="3457,250" coordsize="40,2">
              <v:shape style="position:absolute;left:3457;top:250;width:40;height:2" coordorigin="3457,250" coordsize="40,0" path="m3457,250l3496,250e" filled="false" stroked="true" strokeweight=".214789pt" strokecolor="#ff0000">
                <v:path arrowok="t"/>
              </v:shape>
            </v:group>
            <v:group style="position:absolute;left:3477;top:224;width:2;height:52" coordorigin="3477,224" coordsize="2,52">
              <v:shape style="position:absolute;left:3477;top:224;width:2;height:52" coordorigin="3477,224" coordsize="0,52" path="m3477,224l3477,276e" filled="false" stroked="true" strokeweight=".163027pt" strokecolor="#ff0000">
                <v:path arrowok="t"/>
              </v:shape>
            </v:group>
            <v:group style="position:absolute;left:3457;top:249;width:40;height:2" coordorigin="3457,249" coordsize="40,2">
              <v:shape style="position:absolute;left:3457;top:249;width:40;height:2" coordorigin="3457,249" coordsize="40,0" path="m3457,249l3496,249e" filled="false" stroked="true" strokeweight=".214789pt" strokecolor="#ff0000">
                <v:path arrowok="t"/>
              </v:shape>
            </v:group>
            <v:group style="position:absolute;left:3477;top:223;width:2;height:52" coordorigin="3477,223" coordsize="2,52">
              <v:shape style="position:absolute;left:3477;top:223;width:2;height:52" coordorigin="3477,223" coordsize="0,52" path="m3477,223l3477,275e" filled="false" stroked="true" strokeweight=".163027pt" strokecolor="#ff0000">
                <v:path arrowok="t"/>
              </v:shape>
            </v:group>
            <v:group style="position:absolute;left:3457;top:248;width:40;height:2" coordorigin="3457,248" coordsize="40,2">
              <v:shape style="position:absolute;left:3457;top:248;width:40;height:2" coordorigin="3457,248" coordsize="40,0" path="m3457,248l3496,248e" filled="false" stroked="true" strokeweight=".214789pt" strokecolor="#ff0000">
                <v:path arrowok="t"/>
              </v:shape>
            </v:group>
            <v:group style="position:absolute;left:3477;top:223;width:2;height:52" coordorigin="3477,223" coordsize="2,52">
              <v:shape style="position:absolute;left:3477;top:223;width:2;height:52" coordorigin="3477,223" coordsize="0,52" path="m3477,223l3477,274e" filled="false" stroked="true" strokeweight=".163027pt" strokecolor="#ff0000">
                <v:path arrowok="t"/>
              </v:shape>
            </v:group>
            <v:group style="position:absolute;left:3457;top:248;width:40;height:2" coordorigin="3457,248" coordsize="40,2">
              <v:shape style="position:absolute;left:3457;top:248;width:40;height:2" coordorigin="3457,248" coordsize="40,0" path="m3457,248l3496,248e" filled="false" stroked="true" strokeweight=".214789pt" strokecolor="#ff0000">
                <v:path arrowok="t"/>
              </v:shape>
            </v:group>
            <v:group style="position:absolute;left:3477;top:222;width:2;height:52" coordorigin="3477,222" coordsize="2,52">
              <v:shape style="position:absolute;left:3477;top:222;width:2;height:52" coordorigin="3477,222" coordsize="0,52" path="m3477,222l3477,273e" filled="false" stroked="true" strokeweight=".163027pt" strokecolor="#ff0000">
                <v:path arrowok="t"/>
              </v:shape>
            </v:group>
            <v:group style="position:absolute;left:3457;top:247;width:40;height:2" coordorigin="3457,247" coordsize="40,2">
              <v:shape style="position:absolute;left:3457;top:247;width:40;height:2" coordorigin="3457,247" coordsize="40,0" path="m3457,247l3496,247e" filled="false" stroked="true" strokeweight=".214789pt" strokecolor="#ff0000">
                <v:path arrowok="t"/>
              </v:shape>
            </v:group>
            <v:group style="position:absolute;left:3477;top:221;width:2;height:52" coordorigin="3477,221" coordsize="2,52">
              <v:shape style="position:absolute;left:3477;top:221;width:2;height:52" coordorigin="3477,221" coordsize="0,52" path="m3477,221l3477,273e" filled="false" stroked="true" strokeweight=".163027pt" strokecolor="#ff0000">
                <v:path arrowok="t"/>
              </v:shape>
            </v:group>
            <v:group style="position:absolute;left:3457;top:246;width:40;height:2" coordorigin="3457,246" coordsize="40,2">
              <v:shape style="position:absolute;left:3457;top:246;width:40;height:2" coordorigin="3457,246" coordsize="40,0" path="m3457,246l3496,246e" filled="false" stroked="true" strokeweight=".214789pt" strokecolor="#ff0000">
                <v:path arrowok="t"/>
              </v:shape>
            </v:group>
            <v:group style="position:absolute;left:3477;top:220;width:2;height:52" coordorigin="3477,220" coordsize="2,52">
              <v:shape style="position:absolute;left:3477;top:220;width:2;height:52" coordorigin="3477,220" coordsize="0,52" path="m3477,220l3477,272e" filled="false" stroked="true" strokeweight=".163027pt" strokecolor="#ff0000">
                <v:path arrowok="t"/>
              </v:shape>
            </v:group>
            <v:group style="position:absolute;left:3457;top:245;width:40;height:2" coordorigin="3457,245" coordsize="40,2">
              <v:shape style="position:absolute;left:3457;top:245;width:40;height:2" coordorigin="3457,245" coordsize="40,0" path="m3457,245l3496,245e" filled="false" stroked="true" strokeweight=".214789pt" strokecolor="#ff0000">
                <v:path arrowok="t"/>
              </v:shape>
            </v:group>
            <v:group style="position:absolute;left:3477;top:220;width:2;height:52" coordorigin="3477,220" coordsize="2,52">
              <v:shape style="position:absolute;left:3477;top:220;width:2;height:52" coordorigin="3477,220" coordsize="0,52" path="m3477,220l3477,271e" filled="false" stroked="true" strokeweight=".163027pt" strokecolor="#ff0000">
                <v:path arrowok="t"/>
              </v:shape>
            </v:group>
            <v:group style="position:absolute;left:3457;top:245;width:40;height:2" coordorigin="3457,245" coordsize="40,2">
              <v:shape style="position:absolute;left:3457;top:245;width:40;height:2" coordorigin="3457,245" coordsize="40,0" path="m3457,245l3496,245e" filled="false" stroked="true" strokeweight=".214789pt" strokecolor="#ff0000">
                <v:path arrowok="t"/>
              </v:shape>
            </v:group>
            <v:group style="position:absolute;left:3477;top:219;width:2;height:52" coordorigin="3477,219" coordsize="2,52">
              <v:shape style="position:absolute;left:3477;top:219;width:2;height:52" coordorigin="3477,219" coordsize="0,52" path="m3477,219l3477,270e" filled="false" stroked="true" strokeweight=".163027pt" strokecolor="#ff0000">
                <v:path arrowok="t"/>
              </v:shape>
            </v:group>
            <v:group style="position:absolute;left:3457;top:244;width:40;height:2" coordorigin="3457,244" coordsize="40,2">
              <v:shape style="position:absolute;left:3457;top:244;width:40;height:2" coordorigin="3457,244" coordsize="40,0" path="m3457,244l3496,244e" filled="false" stroked="true" strokeweight=".214789pt" strokecolor="#ff0000">
                <v:path arrowok="t"/>
              </v:shape>
            </v:group>
            <v:group style="position:absolute;left:3477;top:218;width:2;height:52" coordorigin="3477,218" coordsize="2,52">
              <v:shape style="position:absolute;left:3477;top:218;width:2;height:52" coordorigin="3477,218" coordsize="0,52" path="m3477,218l3477,270e" filled="false" stroked="true" strokeweight=".163027pt" strokecolor="#ff0000">
                <v:path arrowok="t"/>
              </v:shape>
            </v:group>
            <v:group style="position:absolute;left:3457;top:243;width:40;height:2" coordorigin="3457,243" coordsize="40,2">
              <v:shape style="position:absolute;left:3457;top:243;width:40;height:2" coordorigin="3457,243" coordsize="40,0" path="m3457,243l3496,243e" filled="false" stroked="true" strokeweight=".214789pt" strokecolor="#ff0000">
                <v:path arrowok="t"/>
              </v:shape>
            </v:group>
            <v:group style="position:absolute;left:3477;top:218;width:2;height:52" coordorigin="3477,218" coordsize="2,52">
              <v:shape style="position:absolute;left:3477;top:218;width:2;height:52" coordorigin="3477,218" coordsize="0,52" path="m3477,218l3477,269e" filled="false" stroked="true" strokeweight=".163027pt" strokecolor="#ff0000">
                <v:path arrowok="t"/>
              </v:shape>
            </v:group>
            <v:group style="position:absolute;left:3457;top:243;width:40;height:2" coordorigin="3457,243" coordsize="40,2">
              <v:shape style="position:absolute;left:3457;top:243;width:40;height:2" coordorigin="3457,243" coordsize="40,0" path="m3457,243l3496,243e" filled="false" stroked="true" strokeweight=".214789pt" strokecolor="#ff0000">
                <v:path arrowok="t"/>
              </v:shape>
            </v:group>
            <v:group style="position:absolute;left:3477;top:217;width:2;height:52" coordorigin="3477,217" coordsize="2,52">
              <v:shape style="position:absolute;left:3477;top:217;width:2;height:52" coordorigin="3477,217" coordsize="0,52" path="m3477,217l3477,268e" filled="false" stroked="true" strokeweight=".163027pt" strokecolor="#ff0000">
                <v:path arrowok="t"/>
              </v:shape>
            </v:group>
            <v:group style="position:absolute;left:3457;top:242;width:40;height:2" coordorigin="3457,242" coordsize="40,2">
              <v:shape style="position:absolute;left:3457;top:242;width:40;height:2" coordorigin="3457,242" coordsize="40,0" path="m3457,242l3496,242e" filled="false" stroked="true" strokeweight=".214789pt" strokecolor="#ff0000">
                <v:path arrowok="t"/>
              </v:shape>
            </v:group>
            <v:group style="position:absolute;left:3477;top:216;width:2;height:52" coordorigin="3477,216" coordsize="2,52">
              <v:shape style="position:absolute;left:3477;top:216;width:2;height:52" coordorigin="3477,216" coordsize="0,52" path="m3477,216l3477,268e" filled="false" stroked="true" strokeweight=".163027pt" strokecolor="#ff0000">
                <v:path arrowok="t"/>
              </v:shape>
            </v:group>
            <v:group style="position:absolute;left:3457;top:241;width:40;height:2" coordorigin="3457,241" coordsize="40,2">
              <v:shape style="position:absolute;left:3457;top:241;width:40;height:2" coordorigin="3457,241" coordsize="40,0" path="m3457,241l3496,241e" filled="false" stroked="true" strokeweight=".214789pt" strokecolor="#ff0000">
                <v:path arrowok="t"/>
              </v:shape>
            </v:group>
            <v:group style="position:absolute;left:3477;top:215;width:2;height:52" coordorigin="3477,215" coordsize="2,52">
              <v:shape style="position:absolute;left:3477;top:215;width:2;height:52" coordorigin="3477,215" coordsize="0,52" path="m3477,215l3477,267e" filled="false" stroked="true" strokeweight=".163027pt" strokecolor="#ff0000">
                <v:path arrowok="t"/>
              </v:shape>
            </v:group>
            <v:group style="position:absolute;left:3457;top:240;width:40;height:2" coordorigin="3457,240" coordsize="40,2">
              <v:shape style="position:absolute;left:3457;top:240;width:40;height:2" coordorigin="3457,240" coordsize="40,0" path="m3457,240l3496,240e" filled="false" stroked="true" strokeweight=".214789pt" strokecolor="#ff0000">
                <v:path arrowok="t"/>
              </v:shape>
            </v:group>
            <v:group style="position:absolute;left:3477;top:215;width:2;height:52" coordorigin="3477,215" coordsize="2,52">
              <v:shape style="position:absolute;left:3477;top:215;width:2;height:52" coordorigin="3477,215" coordsize="0,52" path="m3477,215l3477,266e" filled="false" stroked="true" strokeweight=".163027pt" strokecolor="#ff0000">
                <v:path arrowok="t"/>
              </v:shape>
            </v:group>
            <v:group style="position:absolute;left:3457;top:240;width:40;height:2" coordorigin="3457,240" coordsize="40,2">
              <v:shape style="position:absolute;left:3457;top:240;width:40;height:2" coordorigin="3457,240" coordsize="40,0" path="m3457,240l3496,240e" filled="false" stroked="true" strokeweight=".214789pt" strokecolor="#ff0000">
                <v:path arrowok="t"/>
              </v:shape>
            </v:group>
            <v:group style="position:absolute;left:3477;top:214;width:2;height:52" coordorigin="3477,214" coordsize="2,52">
              <v:shape style="position:absolute;left:3477;top:214;width:2;height:52" coordorigin="3477,214" coordsize="0,52" path="m3477,214l3477,265e" filled="false" stroked="true" strokeweight=".163027pt" strokecolor="#ff0000">
                <v:path arrowok="t"/>
              </v:shape>
            </v:group>
            <v:group style="position:absolute;left:3457;top:239;width:40;height:2" coordorigin="3457,239" coordsize="40,2">
              <v:shape style="position:absolute;left:3457;top:239;width:40;height:2" coordorigin="3457,239" coordsize="40,0" path="m3457,239l3496,239e" filled="false" stroked="true" strokeweight=".214789pt" strokecolor="#ff0000">
                <v:path arrowok="t"/>
              </v:shape>
            </v:group>
            <v:group style="position:absolute;left:3477;top:213;width:2;height:52" coordorigin="3477,213" coordsize="2,52">
              <v:shape style="position:absolute;left:3477;top:213;width:2;height:52" coordorigin="3477,213" coordsize="0,52" path="m3477,213l3477,265e" filled="false" stroked="true" strokeweight=".163027pt" strokecolor="#ff0000">
                <v:path arrowok="t"/>
              </v:shape>
            </v:group>
            <v:group style="position:absolute;left:3457;top:238;width:40;height:2" coordorigin="3457,238" coordsize="40,2">
              <v:shape style="position:absolute;left:3457;top:238;width:40;height:2" coordorigin="3457,238" coordsize="40,0" path="m3457,238l3496,238e" filled="false" stroked="true" strokeweight=".214789pt" strokecolor="#ff0000">
                <v:path arrowok="t"/>
              </v:shape>
            </v:group>
            <v:group style="position:absolute;left:3477;top:213;width:2;height:52" coordorigin="3477,213" coordsize="2,52">
              <v:shape style="position:absolute;left:3477;top:213;width:2;height:52" coordorigin="3477,213" coordsize="0,52" path="m3477,213l3477,264e" filled="false" stroked="true" strokeweight=".163027pt" strokecolor="#ff0000">
                <v:path arrowok="t"/>
              </v:shape>
            </v:group>
            <v:group style="position:absolute;left:3457;top:238;width:40;height:2" coordorigin="3457,238" coordsize="40,2">
              <v:shape style="position:absolute;left:3457;top:238;width:40;height:2" coordorigin="3457,238" coordsize="40,0" path="m3457,238l3496,238e" filled="false" stroked="true" strokeweight=".214789pt" strokecolor="#ff0000">
                <v:path arrowok="t"/>
              </v:shape>
            </v:group>
            <v:group style="position:absolute;left:3477;top:212;width:2;height:52" coordorigin="3477,212" coordsize="2,52">
              <v:shape style="position:absolute;left:3477;top:212;width:2;height:52" coordorigin="3477,212" coordsize="0,52" path="m3477,212l3477,263e" filled="false" stroked="true" strokeweight=".163027pt" strokecolor="#ff0000">
                <v:path arrowok="t"/>
              </v:shape>
            </v:group>
            <v:group style="position:absolute;left:3457;top:237;width:40;height:2" coordorigin="3457,237" coordsize="40,2">
              <v:shape style="position:absolute;left:3457;top:237;width:40;height:2" coordorigin="3457,237" coordsize="40,0" path="m3457,237l3496,237e" filled="false" stroked="true" strokeweight=".214789pt" strokecolor="#ff0000">
                <v:path arrowok="t"/>
              </v:shape>
            </v:group>
            <v:group style="position:absolute;left:3477;top:211;width:2;height:52" coordorigin="3477,211" coordsize="2,52">
              <v:shape style="position:absolute;left:3477;top:211;width:2;height:52" coordorigin="3477,211" coordsize="0,52" path="m3477,211l3477,263e" filled="false" stroked="true" strokeweight=".163027pt" strokecolor="#ff0000">
                <v:path arrowok="t"/>
              </v:shape>
            </v:group>
            <v:group style="position:absolute;left:3457;top:236;width:40;height:2" coordorigin="3457,236" coordsize="40,2">
              <v:shape style="position:absolute;left:3457;top:236;width:40;height:2" coordorigin="3457,236" coordsize="40,0" path="m3457,236l3496,236e" filled="false" stroked="true" strokeweight=".214789pt" strokecolor="#ff0000">
                <v:path arrowok="t"/>
              </v:shape>
            </v:group>
            <v:group style="position:absolute;left:3477;top:210;width:2;height:52" coordorigin="3477,210" coordsize="2,52">
              <v:shape style="position:absolute;left:3477;top:210;width:2;height:52" coordorigin="3477,210" coordsize="0,52" path="m3477,210l3477,262e" filled="false" stroked="true" strokeweight=".163027pt" strokecolor="#ff0000">
                <v:path arrowok="t"/>
              </v:shape>
            </v:group>
            <v:group style="position:absolute;left:3457;top:235;width:40;height:2" coordorigin="3457,235" coordsize="40,2">
              <v:shape style="position:absolute;left:3457;top:235;width:40;height:2" coordorigin="3457,235" coordsize="40,0" path="m3457,235l3496,235e" filled="false" stroked="true" strokeweight=".214789pt" strokecolor="#ff0000">
                <v:path arrowok="t"/>
              </v:shape>
            </v:group>
            <v:group style="position:absolute;left:3477;top:210;width:2;height:52" coordorigin="3477,210" coordsize="2,52">
              <v:shape style="position:absolute;left:3477;top:210;width:2;height:52" coordorigin="3477,210" coordsize="0,52" path="m3477,210l3477,261e" filled="false" stroked="true" strokeweight=".163027pt" strokecolor="#ff0000">
                <v:path arrowok="t"/>
              </v:shape>
            </v:group>
            <v:group style="position:absolute;left:3457;top:235;width:40;height:2" coordorigin="3457,235" coordsize="40,2">
              <v:shape style="position:absolute;left:3457;top:235;width:40;height:2" coordorigin="3457,235" coordsize="40,0" path="m3457,235l3496,235e" filled="false" stroked="true" strokeweight=".214789pt" strokecolor="#ff0000">
                <v:path arrowok="t"/>
              </v:shape>
            </v:group>
            <v:group style="position:absolute;left:3477;top:209;width:2;height:52" coordorigin="3477,209" coordsize="2,52">
              <v:shape style="position:absolute;left:3477;top:209;width:2;height:52" coordorigin="3477,209" coordsize="0,52" path="m3477,209l3477,260e" filled="false" stroked="true" strokeweight=".163027pt" strokecolor="#ff0000">
                <v:path arrowok="t"/>
              </v:shape>
            </v:group>
            <v:group style="position:absolute;left:3457;top:234;width:40;height:2" coordorigin="3457,234" coordsize="40,2">
              <v:shape style="position:absolute;left:3457;top:234;width:40;height:2" coordorigin="3457,234" coordsize="40,0" path="m3457,234l3496,234e" filled="false" stroked="true" strokeweight=".214789pt" strokecolor="#ff0000">
                <v:path arrowok="t"/>
              </v:shape>
            </v:group>
            <v:group style="position:absolute;left:3477;top:208;width:2;height:52" coordorigin="3477,208" coordsize="2,52">
              <v:shape style="position:absolute;left:3477;top:208;width:2;height:52" coordorigin="3477,208" coordsize="0,52" path="m3477,208l3477,260e" filled="false" stroked="true" strokeweight=".163027pt" strokecolor="#ff0000">
                <v:path arrowok="t"/>
              </v:shape>
            </v:group>
            <v:group style="position:absolute;left:3457;top:233;width:40;height:2" coordorigin="3457,233" coordsize="40,2">
              <v:shape style="position:absolute;left:3457;top:233;width:40;height:2" coordorigin="3457,233" coordsize="40,0" path="m3457,233l3496,233e" filled="false" stroked="true" strokeweight=".214789pt" strokecolor="#ff0000">
                <v:path arrowok="t"/>
              </v:shape>
            </v:group>
            <v:group style="position:absolute;left:3477;top:207;width:2;height:52" coordorigin="3477,207" coordsize="2,52">
              <v:shape style="position:absolute;left:3477;top:207;width:2;height:52" coordorigin="3477,207" coordsize="0,52" path="m3477,207l3477,259e" filled="false" stroked="true" strokeweight=".163027pt" strokecolor="#ff0000">
                <v:path arrowok="t"/>
              </v:shape>
            </v:group>
            <v:group style="position:absolute;left:3457;top:232;width:40;height:2" coordorigin="3457,232" coordsize="40,2">
              <v:shape style="position:absolute;left:3457;top:232;width:40;height:2" coordorigin="3457,232" coordsize="40,0" path="m3457,232l3496,232e" filled="false" stroked="true" strokeweight=".214789pt" strokecolor="#ff0000">
                <v:path arrowok="t"/>
              </v:shape>
            </v:group>
            <v:group style="position:absolute;left:3477;top:207;width:2;height:52" coordorigin="3477,207" coordsize="2,52">
              <v:shape style="position:absolute;left:3477;top:207;width:2;height:52" coordorigin="3477,207" coordsize="0,52" path="m3477,207l3477,258e" filled="false" stroked="true" strokeweight=".163027pt" strokecolor="#ff0000">
                <v:path arrowok="t"/>
              </v:shape>
            </v:group>
            <v:group style="position:absolute;left:3457;top:232;width:40;height:2" coordorigin="3457,232" coordsize="40,2">
              <v:shape style="position:absolute;left:3457;top:232;width:40;height:2" coordorigin="3457,232" coordsize="40,0" path="m3457,232l3496,232e" filled="false" stroked="true" strokeweight=".214789pt" strokecolor="#ff0000">
                <v:path arrowok="t"/>
              </v:shape>
            </v:group>
            <v:group style="position:absolute;left:3477;top:206;width:2;height:52" coordorigin="3477,206" coordsize="2,52">
              <v:shape style="position:absolute;left:3477;top:206;width:2;height:52" coordorigin="3477,206" coordsize="0,52" path="m3477,206l3477,257e" filled="false" stroked="true" strokeweight=".163027pt" strokecolor="#ff0000">
                <v:path arrowok="t"/>
              </v:shape>
            </v:group>
            <v:group style="position:absolute;left:3457;top:231;width:40;height:2" coordorigin="3457,231" coordsize="40,2">
              <v:shape style="position:absolute;left:3457;top:231;width:40;height:2" coordorigin="3457,231" coordsize="40,0" path="m3457,231l3496,231e" filled="false" stroked="true" strokeweight=".214789pt" strokecolor="#ff0000">
                <v:path arrowok="t"/>
              </v:shape>
            </v:group>
            <v:group style="position:absolute;left:3477;top:205;width:2;height:52" coordorigin="3477,205" coordsize="2,52">
              <v:shape style="position:absolute;left:3477;top:205;width:2;height:52" coordorigin="3477,205" coordsize="0,52" path="m3477,205l3477,257e" filled="false" stroked="true" strokeweight=".163027pt" strokecolor="#ff0000">
                <v:path arrowok="t"/>
              </v:shape>
            </v:group>
            <v:group style="position:absolute;left:3457;top:230;width:40;height:2" coordorigin="3457,230" coordsize="40,2">
              <v:shape style="position:absolute;left:3457;top:230;width:40;height:2" coordorigin="3457,230" coordsize="40,0" path="m3457,230l3496,230e" filled="false" stroked="true" strokeweight=".214789pt" strokecolor="#ff0000">
                <v:path arrowok="t"/>
              </v:shape>
            </v:group>
            <v:group style="position:absolute;left:3477;top:205;width:2;height:52" coordorigin="3477,205" coordsize="2,52">
              <v:shape style="position:absolute;left:3477;top:205;width:2;height:52" coordorigin="3477,205" coordsize="0,52" path="m3477,205l3477,256e" filled="false" stroked="true" strokeweight=".163027pt" strokecolor="#ff0000">
                <v:path arrowok="t"/>
              </v:shape>
            </v:group>
            <v:group style="position:absolute;left:3457;top:230;width:40;height:2" coordorigin="3457,230" coordsize="40,2">
              <v:shape style="position:absolute;left:3457;top:230;width:40;height:2" coordorigin="3457,230" coordsize="40,0" path="m3457,230l3496,230e" filled="false" stroked="true" strokeweight=".214789pt" strokecolor="#ff0000">
                <v:path arrowok="t"/>
              </v:shape>
            </v:group>
            <v:group style="position:absolute;left:3477;top:204;width:2;height:52" coordorigin="3477,204" coordsize="2,52">
              <v:shape style="position:absolute;left:3477;top:204;width:2;height:52" coordorigin="3477,204" coordsize="0,52" path="m3477,204l3477,255e" filled="false" stroked="true" strokeweight=".163027pt" strokecolor="#ff0000">
                <v:path arrowok="t"/>
              </v:shape>
            </v:group>
            <v:group style="position:absolute;left:3457;top:229;width:40;height:2" coordorigin="3457,229" coordsize="40,2">
              <v:shape style="position:absolute;left:3457;top:229;width:40;height:2" coordorigin="3457,229" coordsize="40,0" path="m3457,229l3496,229e" filled="false" stroked="true" strokeweight=".214789pt" strokecolor="#ff0000">
                <v:path arrowok="t"/>
              </v:shape>
            </v:group>
            <v:group style="position:absolute;left:3477;top:203;width:2;height:52" coordorigin="3477,203" coordsize="2,52">
              <v:shape style="position:absolute;left:3477;top:203;width:2;height:52" coordorigin="3477,203" coordsize="0,52" path="m3477,203l3477,255e" filled="false" stroked="true" strokeweight=".163027pt" strokecolor="#ff0000">
                <v:path arrowok="t"/>
              </v:shape>
            </v:group>
            <v:group style="position:absolute;left:3457;top:228;width:40;height:2" coordorigin="3457,228" coordsize="40,2">
              <v:shape style="position:absolute;left:3457;top:228;width:40;height:2" coordorigin="3457,228" coordsize="40,0" path="m3457,228l3496,228e" filled="false" stroked="true" strokeweight=".214789pt" strokecolor="#ff0000">
                <v:path arrowok="t"/>
              </v:shape>
            </v:group>
            <v:group style="position:absolute;left:3477;top:202;width:2;height:52" coordorigin="3477,202" coordsize="2,52">
              <v:shape style="position:absolute;left:3477;top:202;width:2;height:52" coordorigin="3477,202" coordsize="0,52" path="m3477,202l3477,254e" filled="false" stroked="true" strokeweight=".163027pt" strokecolor="#ff0000">
                <v:path arrowok="t"/>
              </v:shape>
            </v:group>
            <v:group style="position:absolute;left:3457;top:227;width:40;height:2" coordorigin="3457,227" coordsize="40,2">
              <v:shape style="position:absolute;left:3457;top:227;width:40;height:2" coordorigin="3457,227" coordsize="40,0" path="m3457,227l3496,227e" filled="false" stroked="true" strokeweight=".214789pt" strokecolor="#ff0000">
                <v:path arrowok="t"/>
              </v:shape>
            </v:group>
            <v:group style="position:absolute;left:3477;top:202;width:2;height:52" coordorigin="3477,202" coordsize="2,52">
              <v:shape style="position:absolute;left:3477;top:202;width:2;height:52" coordorigin="3477,202" coordsize="0,52" path="m3477,202l3477,253e" filled="false" stroked="true" strokeweight=".163027pt" strokecolor="#ff0000">
                <v:path arrowok="t"/>
              </v:shape>
            </v:group>
            <v:group style="position:absolute;left:3457;top:227;width:40;height:2" coordorigin="3457,227" coordsize="40,2">
              <v:shape style="position:absolute;left:3457;top:227;width:40;height:2" coordorigin="3457,227" coordsize="40,0" path="m3457,227l3496,227e" filled="false" stroked="true" strokeweight=".214789pt" strokecolor="#ff0000">
                <v:path arrowok="t"/>
              </v:shape>
            </v:group>
            <v:group style="position:absolute;left:3477;top:201;width:2;height:52" coordorigin="3477,201" coordsize="2,52">
              <v:shape style="position:absolute;left:3477;top:201;width:2;height:52" coordorigin="3477,201" coordsize="0,52" path="m3477,201l3477,252e" filled="false" stroked="true" strokeweight=".163027pt" strokecolor="#ff0000">
                <v:path arrowok="t"/>
              </v:shape>
            </v:group>
            <v:group style="position:absolute;left:3457;top:226;width:40;height:2" coordorigin="3457,226" coordsize="40,2">
              <v:shape style="position:absolute;left:3457;top:226;width:40;height:2" coordorigin="3457,226" coordsize="40,0" path="m3457,226l3496,226e" filled="false" stroked="true" strokeweight=".214789pt" strokecolor="#ff0000">
                <v:path arrowok="t"/>
              </v:shape>
            </v:group>
            <v:group style="position:absolute;left:3477;top:200;width:2;height:52" coordorigin="3477,200" coordsize="2,52">
              <v:shape style="position:absolute;left:3477;top:200;width:2;height:52" coordorigin="3477,200" coordsize="0,52" path="m3477,200l3477,252e" filled="false" stroked="true" strokeweight=".163027pt" strokecolor="#ff0000">
                <v:path arrowok="t"/>
              </v:shape>
            </v:group>
            <v:group style="position:absolute;left:3457;top:225;width:40;height:2" coordorigin="3457,225" coordsize="40,2">
              <v:shape style="position:absolute;left:3457;top:225;width:40;height:2" coordorigin="3457,225" coordsize="40,0" path="m3457,225l3496,225e" filled="false" stroked="true" strokeweight=".214789pt" strokecolor="#ff0000">
                <v:path arrowok="t"/>
              </v:shape>
            </v:group>
            <v:group style="position:absolute;left:3477;top:200;width:2;height:52" coordorigin="3477,200" coordsize="2,52">
              <v:shape style="position:absolute;left:3477;top:200;width:2;height:52" coordorigin="3477,200" coordsize="0,52" path="m3477,200l3477,251e" filled="false" stroked="true" strokeweight=".163027pt" strokecolor="#ff0000">
                <v:path arrowok="t"/>
              </v:shape>
            </v:group>
            <v:group style="position:absolute;left:3457;top:225;width:40;height:2" coordorigin="3457,225" coordsize="40,2">
              <v:shape style="position:absolute;left:3457;top:225;width:40;height:2" coordorigin="3457,225" coordsize="40,0" path="m3457,225l3496,225e" filled="false" stroked="true" strokeweight=".214789pt" strokecolor="#ff0000">
                <v:path arrowok="t"/>
              </v:shape>
            </v:group>
            <v:group style="position:absolute;left:3477;top:199;width:2;height:52" coordorigin="3477,199" coordsize="2,52">
              <v:shape style="position:absolute;left:3477;top:199;width:2;height:52" coordorigin="3477,199" coordsize="0,52" path="m3477,199l3477,250e" filled="false" stroked="true" strokeweight=".163027pt" strokecolor="#ff0000">
                <v:path arrowok="t"/>
              </v:shape>
            </v:group>
            <v:group style="position:absolute;left:3457;top:224;width:40;height:2" coordorigin="3457,224" coordsize="40,2">
              <v:shape style="position:absolute;left:3457;top:224;width:40;height:2" coordorigin="3457,224" coordsize="40,0" path="m3457,224l3496,224e" filled="false" stroked="true" strokeweight=".214789pt" strokecolor="#ff0000">
                <v:path arrowok="t"/>
              </v:shape>
            </v:group>
            <v:group style="position:absolute;left:3477;top:198;width:2;height:52" coordorigin="3477,198" coordsize="2,52">
              <v:shape style="position:absolute;left:3477;top:198;width:2;height:52" coordorigin="3477,198" coordsize="0,52" path="m3477,198l3477,250e" filled="false" stroked="true" strokeweight=".163027pt" strokecolor="#ff0000">
                <v:path arrowok="t"/>
              </v:shape>
            </v:group>
            <v:group style="position:absolute;left:3457;top:223;width:40;height:2" coordorigin="3457,223" coordsize="40,2">
              <v:shape style="position:absolute;left:3457;top:223;width:40;height:2" coordorigin="3457,223" coordsize="40,0" path="m3457,223l3496,223e" filled="false" stroked="true" strokeweight=".214789pt" strokecolor="#ff0000">
                <v:path arrowok="t"/>
              </v:shape>
            </v:group>
            <v:group style="position:absolute;left:3477;top:197;width:2;height:52" coordorigin="3477,197" coordsize="2,52">
              <v:shape style="position:absolute;left:3477;top:197;width:2;height:52" coordorigin="3477,197" coordsize="0,52" path="m3477,197l3477,249e" filled="false" stroked="true" strokeweight=".163027pt" strokecolor="#ff0000">
                <v:path arrowok="t"/>
              </v:shape>
            </v:group>
            <v:group style="position:absolute;left:3457;top:222;width:40;height:2" coordorigin="3457,222" coordsize="40,2">
              <v:shape style="position:absolute;left:3457;top:222;width:40;height:2" coordorigin="3457,222" coordsize="40,0" path="m3457,222l3496,222e" filled="false" stroked="true" strokeweight=".214789pt" strokecolor="#ff0000">
                <v:path arrowok="t"/>
              </v:shape>
            </v:group>
            <v:group style="position:absolute;left:3477;top:197;width:2;height:52" coordorigin="3477,197" coordsize="2,52">
              <v:shape style="position:absolute;left:3477;top:197;width:2;height:52" coordorigin="3477,197" coordsize="0,52" path="m3477,197l3477,248e" filled="false" stroked="true" strokeweight=".163027pt" strokecolor="#ff0000">
                <v:path arrowok="t"/>
              </v:shape>
            </v:group>
            <v:group style="position:absolute;left:3457;top:222;width:40;height:2" coordorigin="3457,222" coordsize="40,2">
              <v:shape style="position:absolute;left:3457;top:222;width:40;height:2" coordorigin="3457,222" coordsize="40,0" path="m3457,222l3496,222e" filled="false" stroked="true" strokeweight=".214789pt" strokecolor="#ff0000">
                <v:path arrowok="t"/>
              </v:shape>
            </v:group>
            <v:group style="position:absolute;left:3477;top:196;width:2;height:52" coordorigin="3477,196" coordsize="2,52">
              <v:shape style="position:absolute;left:3477;top:196;width:2;height:52" coordorigin="3477,196" coordsize="0,52" path="m3477,196l3477,247e" filled="false" stroked="true" strokeweight=".163027pt" strokecolor="#ff0000">
                <v:path arrowok="t"/>
              </v:shape>
            </v:group>
            <v:group style="position:absolute;left:3457;top:221;width:40;height:2" coordorigin="3457,221" coordsize="40,2">
              <v:shape style="position:absolute;left:3457;top:221;width:40;height:2" coordorigin="3457,221" coordsize="40,0" path="m3457,221l3496,221e" filled="false" stroked="true" strokeweight=".214789pt" strokecolor="#ff0000">
                <v:path arrowok="t"/>
              </v:shape>
            </v:group>
            <v:group style="position:absolute;left:3477;top:195;width:2;height:52" coordorigin="3477,195" coordsize="2,52">
              <v:shape style="position:absolute;left:3477;top:195;width:2;height:52" coordorigin="3477,195" coordsize="0,52" path="m3477,195l3477,247e" filled="false" stroked="true" strokeweight=".163027pt" strokecolor="#ff0000">
                <v:path arrowok="t"/>
              </v:shape>
            </v:group>
            <v:group style="position:absolute;left:3457;top:220;width:40;height:2" coordorigin="3457,220" coordsize="40,2">
              <v:shape style="position:absolute;left:3457;top:220;width:40;height:2" coordorigin="3457,220" coordsize="40,0" path="m3457,220l3496,220e" filled="false" stroked="true" strokeweight=".214789pt" strokecolor="#ff0000">
                <v:path arrowok="t"/>
              </v:shape>
            </v:group>
            <v:group style="position:absolute;left:3477;top:194;width:2;height:52" coordorigin="3477,194" coordsize="2,52">
              <v:shape style="position:absolute;left:3477;top:194;width:2;height:52" coordorigin="3477,194" coordsize="0,52" path="m3477,194l3477,246e" filled="false" stroked="true" strokeweight=".163027pt" strokecolor="#ff0000">
                <v:path arrowok="t"/>
              </v:shape>
            </v:group>
            <v:group style="position:absolute;left:3457;top:219;width:40;height:2" coordorigin="3457,219" coordsize="40,2">
              <v:shape style="position:absolute;left:3457;top:219;width:40;height:2" coordorigin="3457,219" coordsize="40,0" path="m3457,219l3496,219e" filled="false" stroked="true" strokeweight=".214789pt" strokecolor="#ff0000">
                <v:path arrowok="t"/>
              </v:shape>
            </v:group>
            <v:group style="position:absolute;left:3477;top:194;width:2;height:52" coordorigin="3477,194" coordsize="2,52">
              <v:shape style="position:absolute;left:3477;top:194;width:2;height:52" coordorigin="3477,194" coordsize="0,52" path="m3477,194l3477,245e" filled="false" stroked="true" strokeweight=".163027pt" strokecolor="#ff0000">
                <v:path arrowok="t"/>
              </v:shape>
            </v:group>
            <v:group style="position:absolute;left:3457;top:219;width:40;height:2" coordorigin="3457,219" coordsize="40,2">
              <v:shape style="position:absolute;left:3457;top:219;width:40;height:2" coordorigin="3457,219" coordsize="40,0" path="m3457,219l3496,219e" filled="false" stroked="true" strokeweight=".214789pt" strokecolor="#ff0000">
                <v:path arrowok="t"/>
              </v:shape>
            </v:group>
            <v:group style="position:absolute;left:3477;top:193;width:2;height:52" coordorigin="3477,193" coordsize="2,52">
              <v:shape style="position:absolute;left:3477;top:193;width:2;height:52" coordorigin="3477,193" coordsize="0,52" path="m3477,193l3477,245e" filled="false" stroked="true" strokeweight=".163027pt" strokecolor="#ff0000">
                <v:path arrowok="t"/>
              </v:shape>
            </v:group>
            <v:group style="position:absolute;left:3457;top:218;width:40;height:2" coordorigin="3457,218" coordsize="40,2">
              <v:shape style="position:absolute;left:3457;top:218;width:40;height:2" coordorigin="3457,218" coordsize="40,0" path="m3457,218l3496,218e" filled="false" stroked="true" strokeweight=".214789pt" strokecolor="#ff0000">
                <v:path arrowok="t"/>
              </v:shape>
            </v:group>
            <v:group style="position:absolute;left:3477;top:192;width:2;height:52" coordorigin="3477,192" coordsize="2,52">
              <v:shape style="position:absolute;left:3477;top:192;width:2;height:52" coordorigin="3477,192" coordsize="0,52" path="m3477,192l3477,244e" filled="false" stroked="true" strokeweight=".163027pt" strokecolor="#ff0000">
                <v:path arrowok="t"/>
              </v:shape>
            </v:group>
            <v:group style="position:absolute;left:3457;top:217;width:40;height:2" coordorigin="3457,217" coordsize="40,2">
              <v:shape style="position:absolute;left:3457;top:217;width:40;height:2" coordorigin="3457,217" coordsize="40,0" path="m3457,217l3496,217e" filled="false" stroked="true" strokeweight=".214789pt" strokecolor="#ff0000">
                <v:path arrowok="t"/>
              </v:shape>
            </v:group>
            <v:group style="position:absolute;left:3477;top:192;width:2;height:52" coordorigin="3477,192" coordsize="2,52">
              <v:shape style="position:absolute;left:3477;top:192;width:2;height:52" coordorigin="3477,192" coordsize="0,52" path="m3477,192l3477,244e" filled="false" stroked="true" strokeweight=".163027pt" strokecolor="#ff0000">
                <v:path arrowok="t"/>
              </v:shape>
            </v:group>
            <v:group style="position:absolute;left:3457;top:217;width:40;height:2" coordorigin="3457,217" coordsize="40,2">
              <v:shape style="position:absolute;left:3457;top:217;width:40;height:2" coordorigin="3457,217" coordsize="40,0" path="m3457,217l3496,217e" filled="false" stroked="true" strokeweight=".214789pt" strokecolor="#ff0000">
                <v:path arrowok="t"/>
              </v:shape>
            </v:group>
            <v:group style="position:absolute;left:3477;top:192;width:2;height:52" coordorigin="3477,192" coordsize="2,52">
              <v:shape style="position:absolute;left:3477;top:192;width:2;height:52" coordorigin="3477,192" coordsize="0,52" path="m3477,192l3477,243e" filled="false" stroked="true" strokeweight=".163027pt" strokecolor="#ff0000">
                <v:path arrowok="t"/>
              </v:shape>
            </v:group>
            <v:group style="position:absolute;left:3457;top:217;width:40;height:2" coordorigin="3457,217" coordsize="40,2">
              <v:shape style="position:absolute;left:3457;top:217;width:40;height:2" coordorigin="3457,217" coordsize="40,0" path="m3457,217l3496,217e" filled="false" stroked="true" strokeweight=".214789pt" strokecolor="#ff0000">
                <v:path arrowok="t"/>
              </v:shape>
            </v:group>
            <v:group style="position:absolute;left:3477;top:191;width:2;height:52" coordorigin="3477,191" coordsize="2,52">
              <v:shape style="position:absolute;left:3477;top:191;width:2;height:52" coordorigin="3477,191" coordsize="0,52" path="m3477,191l3477,242e" filled="false" stroked="true" strokeweight=".163027pt" strokecolor="#ff0000">
                <v:path arrowok="t"/>
              </v:shape>
            </v:group>
            <v:group style="position:absolute;left:3457;top:216;width:40;height:2" coordorigin="3457,216" coordsize="40,2">
              <v:shape style="position:absolute;left:3457;top:216;width:40;height:2" coordorigin="3457,216" coordsize="40,0" path="m3457,216l3496,216e" filled="false" stroked="true" strokeweight=".214789pt" strokecolor="#ff0000">
                <v:path arrowok="t"/>
              </v:shape>
            </v:group>
            <v:group style="position:absolute;left:3477;top:190;width:2;height:52" coordorigin="3477,190" coordsize="2,52">
              <v:shape style="position:absolute;left:3477;top:190;width:2;height:52" coordorigin="3477,190" coordsize="0,52" path="m3477,190l3477,242e" filled="false" stroked="true" strokeweight=".163027pt" strokecolor="#ff0000">
                <v:path arrowok="t"/>
              </v:shape>
            </v:group>
            <v:group style="position:absolute;left:3457;top:215;width:40;height:2" coordorigin="3457,215" coordsize="40,2">
              <v:shape style="position:absolute;left:3457;top:215;width:40;height:2" coordorigin="3457,215" coordsize="40,0" path="m3457,215l3496,215e" filled="false" stroked="true" strokeweight=".214789pt" strokecolor="#ff0000">
                <v:path arrowok="t"/>
              </v:shape>
            </v:group>
            <v:group style="position:absolute;left:3477;top:189;width:2;height:52" coordorigin="3477,189" coordsize="2,52">
              <v:shape style="position:absolute;left:3477;top:189;width:2;height:52" coordorigin="3477,189" coordsize="0,52" path="m3477,189l3477,241e" filled="false" stroked="true" strokeweight=".163027pt" strokecolor="#ff0000">
                <v:path arrowok="t"/>
              </v:shape>
            </v:group>
            <v:group style="position:absolute;left:3457;top:214;width:40;height:2" coordorigin="3457,214" coordsize="40,2">
              <v:shape style="position:absolute;left:3457;top:214;width:40;height:2" coordorigin="3457,214" coordsize="40,0" path="m3457,214l3496,214e" filled="false" stroked="true" strokeweight=".214789pt" strokecolor="#ff0000">
                <v:path arrowok="t"/>
              </v:shape>
            </v:group>
            <v:group style="position:absolute;left:3477;top:189;width:2;height:52" coordorigin="3477,189" coordsize="2,52">
              <v:shape style="position:absolute;left:3477;top:189;width:2;height:52" coordorigin="3477,189" coordsize="0,52" path="m3477,189l3477,240e" filled="false" stroked="true" strokeweight=".163027pt" strokecolor="#ff0000">
                <v:path arrowok="t"/>
              </v:shape>
            </v:group>
            <v:group style="position:absolute;left:3457;top:214;width:40;height:2" coordorigin="3457,214" coordsize="40,2">
              <v:shape style="position:absolute;left:3457;top:214;width:40;height:2" coordorigin="3457,214" coordsize="40,0" path="m3457,214l3496,214e" filled="false" stroked="true" strokeweight=".214789pt" strokecolor="#ff0000">
                <v:path arrowok="t"/>
              </v:shape>
            </v:group>
            <v:group style="position:absolute;left:3477;top:188;width:2;height:52" coordorigin="3477,188" coordsize="2,52">
              <v:shape style="position:absolute;left:3477;top:188;width:2;height:52" coordorigin="3477,188" coordsize="0,52" path="m3477,188l3477,239e" filled="false" stroked="true" strokeweight=".163027pt" strokecolor="#ff0000">
                <v:path arrowok="t"/>
              </v:shape>
            </v:group>
            <v:group style="position:absolute;left:3457;top:213;width:40;height:2" coordorigin="3457,213" coordsize="40,2">
              <v:shape style="position:absolute;left:3457;top:213;width:40;height:2" coordorigin="3457,213" coordsize="40,0" path="m3457,213l3496,213e" filled="false" stroked="true" strokeweight=".214789pt" strokecolor="#ff0000">
                <v:path arrowok="t"/>
              </v:shape>
            </v:group>
            <v:group style="position:absolute;left:3477;top:187;width:2;height:52" coordorigin="3477,187" coordsize="2,52">
              <v:shape style="position:absolute;left:3477;top:187;width:2;height:52" coordorigin="3477,187" coordsize="0,52" path="m3477,187l3477,239e" filled="false" stroked="true" strokeweight=".163027pt" strokecolor="#ff0000">
                <v:path arrowok="t"/>
              </v:shape>
            </v:group>
            <v:group style="position:absolute;left:3457;top:212;width:40;height:2" coordorigin="3457,212" coordsize="40,2">
              <v:shape style="position:absolute;left:3457;top:212;width:40;height:2" coordorigin="3457,212" coordsize="40,0" path="m3457,212l3496,212e" filled="false" stroked="true" strokeweight=".214789pt" strokecolor="#ff0000">
                <v:path arrowok="t"/>
              </v:shape>
            </v:group>
            <v:group style="position:absolute;left:3477;top:186;width:2;height:52" coordorigin="3477,186" coordsize="2,52">
              <v:shape style="position:absolute;left:3477;top:186;width:2;height:52" coordorigin="3477,186" coordsize="0,52" path="m3477,186l3477,238e" filled="false" stroked="true" strokeweight=".163027pt" strokecolor="#ff0000">
                <v:path arrowok="t"/>
              </v:shape>
            </v:group>
            <v:group style="position:absolute;left:3457;top:211;width:40;height:2" coordorigin="3457,211" coordsize="40,2">
              <v:shape style="position:absolute;left:3457;top:211;width:40;height:2" coordorigin="3457,211" coordsize="40,0" path="m3457,211l3496,211e" filled="false" stroked="true" strokeweight=".214789pt" strokecolor="#ff0000">
                <v:path arrowok="t"/>
              </v:shape>
            </v:group>
            <v:group style="position:absolute;left:3477;top:186;width:2;height:52" coordorigin="3477,186" coordsize="2,52">
              <v:shape style="position:absolute;left:3477;top:186;width:2;height:52" coordorigin="3477,186" coordsize="0,52" path="m3477,186l3477,237e" filled="false" stroked="true" strokeweight=".163027pt" strokecolor="#ff0000">
                <v:path arrowok="t"/>
              </v:shape>
            </v:group>
            <v:group style="position:absolute;left:3457;top:211;width:40;height:2" coordorigin="3457,211" coordsize="40,2">
              <v:shape style="position:absolute;left:3457;top:211;width:40;height:2" coordorigin="3457,211" coordsize="40,0" path="m3457,211l3496,211e" filled="false" stroked="true" strokeweight=".214789pt" strokecolor="#ff0000">
                <v:path arrowok="t"/>
              </v:shape>
            </v:group>
            <v:group style="position:absolute;left:3477;top:185;width:2;height:52" coordorigin="3477,185" coordsize="2,52">
              <v:shape style="position:absolute;left:3477;top:185;width:2;height:52" coordorigin="3477,185" coordsize="0,52" path="m3477,185l3477,236e" filled="false" stroked="true" strokeweight=".163027pt" strokecolor="#ff0000">
                <v:path arrowok="t"/>
              </v:shape>
            </v:group>
            <v:group style="position:absolute;left:3457;top:210;width:40;height:2" coordorigin="3457,210" coordsize="40,2">
              <v:shape style="position:absolute;left:3457;top:210;width:40;height:2" coordorigin="3457,210" coordsize="40,0" path="m3457,210l3496,210e" filled="false" stroked="true" strokeweight=".214789pt" strokecolor="#ff0000">
                <v:path arrowok="t"/>
              </v:shape>
            </v:group>
            <v:group style="position:absolute;left:3477;top:184;width:2;height:52" coordorigin="3477,184" coordsize="2,52">
              <v:shape style="position:absolute;left:3477;top:184;width:2;height:52" coordorigin="3477,184" coordsize="0,52" path="m3477,184l3477,236e" filled="false" stroked="true" strokeweight=".163027pt" strokecolor="#ff0000">
                <v:path arrowok="t"/>
              </v:shape>
            </v:group>
            <v:group style="position:absolute;left:3457;top:209;width:40;height:2" coordorigin="3457,209" coordsize="40,2">
              <v:shape style="position:absolute;left:3457;top:209;width:40;height:2" coordorigin="3457,209" coordsize="40,0" path="m3457,209l3496,209e" filled="false" stroked="true" strokeweight=".214789pt" strokecolor="#ff0000">
                <v:path arrowok="t"/>
              </v:shape>
            </v:group>
            <v:group style="position:absolute;left:3477;top:184;width:2;height:52" coordorigin="3477,184" coordsize="2,52">
              <v:shape style="position:absolute;left:3477;top:184;width:2;height:52" coordorigin="3477,184" coordsize="0,52" path="m3477,184l3477,235e" filled="false" stroked="true" strokeweight=".163027pt" strokecolor="#ff0000">
                <v:path arrowok="t"/>
              </v:shape>
            </v:group>
            <v:group style="position:absolute;left:3457;top:209;width:40;height:2" coordorigin="3457,209" coordsize="40,2">
              <v:shape style="position:absolute;left:3457;top:209;width:40;height:2" coordorigin="3457,209" coordsize="40,0" path="m3457,209l3496,209e" filled="false" stroked="true" strokeweight=".214789pt" strokecolor="#ff0000">
                <v:path arrowok="t"/>
              </v:shape>
            </v:group>
            <v:group style="position:absolute;left:3477;top:183;width:2;height:52" coordorigin="3477,183" coordsize="2,52">
              <v:shape style="position:absolute;left:3477;top:183;width:2;height:52" coordorigin="3477,183" coordsize="0,52" path="m3477,183l3477,234e" filled="false" stroked="true" strokeweight=".163027pt" strokecolor="#ff0000">
                <v:path arrowok="t"/>
              </v:shape>
            </v:group>
            <v:group style="position:absolute;left:3457;top:208;width:40;height:2" coordorigin="3457,208" coordsize="40,2">
              <v:shape style="position:absolute;left:3457;top:208;width:40;height:2" coordorigin="3457,208" coordsize="40,0" path="m3457,208l3496,208e" filled="false" stroked="true" strokeweight=".214789pt" strokecolor="#ff0000">
                <v:path arrowok="t"/>
              </v:shape>
            </v:group>
            <v:group style="position:absolute;left:3477;top:182;width:2;height:52" coordorigin="3477,182" coordsize="2,52">
              <v:shape style="position:absolute;left:3477;top:182;width:2;height:52" coordorigin="3477,182" coordsize="0,52" path="m3477,182l3477,234e" filled="false" stroked="true" strokeweight=".163027pt" strokecolor="#ff0000">
                <v:path arrowok="t"/>
              </v:shape>
            </v:group>
            <v:group style="position:absolute;left:3457;top:207;width:40;height:2" coordorigin="3457,207" coordsize="40,2">
              <v:shape style="position:absolute;left:3457;top:207;width:40;height:2" coordorigin="3457,207" coordsize="40,0" path="m3457,207l3496,207e" filled="false" stroked="true" strokeweight=".214789pt" strokecolor="#ff0000">
                <v:path arrowok="t"/>
              </v:shape>
            </v:group>
            <v:group style="position:absolute;left:3477;top:181;width:2;height:52" coordorigin="3477,181" coordsize="2,52">
              <v:shape style="position:absolute;left:3477;top:181;width:2;height:52" coordorigin="3477,181" coordsize="0,52" path="m3477,181l3477,233e" filled="false" stroked="true" strokeweight=".163027pt" strokecolor="#ff0000">
                <v:path arrowok="t"/>
              </v:shape>
            </v:group>
            <v:group style="position:absolute;left:3457;top:206;width:40;height:2" coordorigin="3457,206" coordsize="40,2">
              <v:shape style="position:absolute;left:3457;top:206;width:40;height:2" coordorigin="3457,206" coordsize="40,0" path="m3457,206l3496,206e" filled="false" stroked="true" strokeweight=".214789pt" strokecolor="#ff0000">
                <v:path arrowok="t"/>
              </v:shape>
            </v:group>
            <v:group style="position:absolute;left:3477;top:181;width:2;height:52" coordorigin="3477,181" coordsize="2,52">
              <v:shape style="position:absolute;left:3477;top:181;width:2;height:52" coordorigin="3477,181" coordsize="0,52" path="m3477,181l3477,232e" filled="false" stroked="true" strokeweight=".163027pt" strokecolor="#ff0000">
                <v:path arrowok="t"/>
              </v:shape>
            </v:group>
            <v:group style="position:absolute;left:3457;top:206;width:40;height:2" coordorigin="3457,206" coordsize="40,2">
              <v:shape style="position:absolute;left:3457;top:206;width:40;height:2" coordorigin="3457,206" coordsize="40,0" path="m3457,206l3496,206e" filled="false" stroked="true" strokeweight=".214789pt" strokecolor="#ff0000">
                <v:path arrowok="t"/>
              </v:shape>
            </v:group>
            <v:group style="position:absolute;left:3477;top:180;width:2;height:52" coordorigin="3477,180" coordsize="2,52">
              <v:shape style="position:absolute;left:3477;top:180;width:2;height:52" coordorigin="3477,180" coordsize="0,52" path="m3477,180l3477,231e" filled="false" stroked="true" strokeweight=".163027pt" strokecolor="#ff0000">
                <v:path arrowok="t"/>
              </v:shape>
            </v:group>
            <v:group style="position:absolute;left:3457;top:205;width:40;height:2" coordorigin="3457,205" coordsize="40,2">
              <v:shape style="position:absolute;left:3457;top:205;width:40;height:2" coordorigin="3457,205" coordsize="40,0" path="m3457,205l3496,205e" filled="false" stroked="true" strokeweight=".214789pt" strokecolor="#ff0000">
                <v:path arrowok="t"/>
              </v:shape>
            </v:group>
            <v:group style="position:absolute;left:3477;top:179;width:2;height:52" coordorigin="3477,179" coordsize="2,52">
              <v:shape style="position:absolute;left:3477;top:179;width:2;height:52" coordorigin="3477,179" coordsize="0,52" path="m3477,179l3477,231e" filled="false" stroked="true" strokeweight=".163027pt" strokecolor="#ff0000">
                <v:path arrowok="t"/>
              </v:shape>
            </v:group>
            <v:group style="position:absolute;left:3457;top:204;width:40;height:2" coordorigin="3457,204" coordsize="40,2">
              <v:shape style="position:absolute;left:3457;top:204;width:40;height:2" coordorigin="3457,204" coordsize="40,0" path="m3457,204l3496,204e" filled="false" stroked="true" strokeweight=".214789pt" strokecolor="#ff0000">
                <v:path arrowok="t"/>
              </v:shape>
            </v:group>
            <v:group style="position:absolute;left:3477;top:179;width:2;height:52" coordorigin="3477,179" coordsize="2,52">
              <v:shape style="position:absolute;left:3477;top:179;width:2;height:52" coordorigin="3477,179" coordsize="0,52" path="m3477,179l3477,230e" filled="false" stroked="true" strokeweight=".163027pt" strokecolor="#ff0000">
                <v:path arrowok="t"/>
              </v:shape>
            </v:group>
            <v:group style="position:absolute;left:3457;top:204;width:40;height:2" coordorigin="3457,204" coordsize="40,2">
              <v:shape style="position:absolute;left:3457;top:204;width:40;height:2" coordorigin="3457,204" coordsize="40,0" path="m3457,204l3496,204e" filled="false" stroked="true" strokeweight=".214789pt" strokecolor="#ff0000">
                <v:path arrowok="t"/>
              </v:shape>
            </v:group>
            <v:group style="position:absolute;left:3477;top:178;width:2;height:52" coordorigin="3477,178" coordsize="2,52">
              <v:shape style="position:absolute;left:3477;top:178;width:2;height:52" coordorigin="3477,178" coordsize="0,52" path="m3477,178l3477,229e" filled="false" stroked="true" strokeweight=".163027pt" strokecolor="#ff0000">
                <v:path arrowok="t"/>
              </v:shape>
            </v:group>
            <v:group style="position:absolute;left:3457;top:203;width:40;height:2" coordorigin="3457,203" coordsize="40,2">
              <v:shape style="position:absolute;left:3457;top:203;width:40;height:2" coordorigin="3457,203" coordsize="40,0" path="m3457,203l3496,203e" filled="false" stroked="true" strokeweight=".214789pt" strokecolor="#ff0000">
                <v:path arrowok="t"/>
              </v:shape>
            </v:group>
            <v:group style="position:absolute;left:3477;top:177;width:2;height:52" coordorigin="3477,177" coordsize="2,52">
              <v:shape style="position:absolute;left:3477;top:177;width:2;height:52" coordorigin="3477,177" coordsize="0,52" path="m3477,177l3477,229e" filled="false" stroked="true" strokeweight=".163027pt" strokecolor="#ff0000">
                <v:path arrowok="t"/>
              </v:shape>
            </v:group>
            <v:group style="position:absolute;left:3457;top:202;width:40;height:2" coordorigin="3457,202" coordsize="40,2">
              <v:shape style="position:absolute;left:3457;top:202;width:40;height:2" coordorigin="3457,202" coordsize="40,0" path="m3457,202l3496,202e" filled="false" stroked="true" strokeweight=".214789pt" strokecolor="#ff0000">
                <v:path arrowok="t"/>
              </v:shape>
            </v:group>
            <v:group style="position:absolute;left:3477;top:176;width:2;height:52" coordorigin="3477,176" coordsize="2,52">
              <v:shape style="position:absolute;left:3477;top:176;width:2;height:52" coordorigin="3477,176" coordsize="0,52" path="m3477,176l3477,228e" filled="false" stroked="true" strokeweight=".163027pt" strokecolor="#ff0000">
                <v:path arrowok="t"/>
              </v:shape>
            </v:group>
            <v:group style="position:absolute;left:3457;top:201;width:40;height:2" coordorigin="3457,201" coordsize="40,2">
              <v:shape style="position:absolute;left:3457;top:201;width:40;height:2" coordorigin="3457,201" coordsize="40,0" path="m3457,201l3496,201e" filled="false" stroked="true" strokeweight=".214789pt" strokecolor="#ff0000">
                <v:path arrowok="t"/>
              </v:shape>
            </v:group>
            <v:group style="position:absolute;left:3477;top:176;width:2;height:52" coordorigin="3477,176" coordsize="2,52">
              <v:shape style="position:absolute;left:3477;top:176;width:2;height:52" coordorigin="3477,176" coordsize="0,52" path="m3477,176l3477,227e" filled="false" stroked="true" strokeweight=".163027pt" strokecolor="#ff0000">
                <v:path arrowok="t"/>
              </v:shape>
            </v:group>
            <v:group style="position:absolute;left:3457;top:201;width:40;height:2" coordorigin="3457,201" coordsize="40,2">
              <v:shape style="position:absolute;left:3457;top:201;width:40;height:2" coordorigin="3457,201" coordsize="40,0" path="m3457,201l3496,201e" filled="false" stroked="true" strokeweight=".214789pt" strokecolor="#ff0000">
                <v:path arrowok="t"/>
              </v:shape>
            </v:group>
            <v:group style="position:absolute;left:3477;top:175;width:2;height:52" coordorigin="3477,175" coordsize="2,52">
              <v:shape style="position:absolute;left:3477;top:175;width:2;height:52" coordorigin="3477,175" coordsize="0,52" path="m3477,175l3477,226e" filled="false" stroked="true" strokeweight=".163027pt" strokecolor="#ff0000">
                <v:path arrowok="t"/>
              </v:shape>
            </v:group>
            <v:group style="position:absolute;left:3457;top:200;width:40;height:2" coordorigin="3457,200" coordsize="40,2">
              <v:shape style="position:absolute;left:3457;top:200;width:40;height:2" coordorigin="3457,200" coordsize="40,0" path="m3457,200l3496,200e" filled="false" stroked="true" strokeweight=".214789pt" strokecolor="#ff0000">
                <v:path arrowok="t"/>
              </v:shape>
            </v:group>
            <v:group style="position:absolute;left:3477;top:174;width:2;height:52" coordorigin="3477,174" coordsize="2,52">
              <v:shape style="position:absolute;left:3477;top:174;width:2;height:52" coordorigin="3477,174" coordsize="0,52" path="m3477,174l3477,226e" filled="false" stroked="true" strokeweight=".163027pt" strokecolor="#ff0000">
                <v:path arrowok="t"/>
              </v:shape>
            </v:group>
            <v:group style="position:absolute;left:3457;top:199;width:40;height:2" coordorigin="3457,199" coordsize="40,2">
              <v:shape style="position:absolute;left:3457;top:199;width:40;height:2" coordorigin="3457,199" coordsize="40,0" path="m3457,199l3496,199e" filled="false" stroked="true" strokeweight=".214789pt" strokecolor="#ff0000">
                <v:path arrowok="t"/>
              </v:shape>
            </v:group>
            <v:group style="position:absolute;left:3477;top:173;width:2;height:52" coordorigin="3477,173" coordsize="2,52">
              <v:shape style="position:absolute;left:3477;top:173;width:2;height:52" coordorigin="3477,173" coordsize="0,52" path="m3477,173l3477,225e" filled="false" stroked="true" strokeweight=".163027pt" strokecolor="#ff0000">
                <v:path arrowok="t"/>
              </v:shape>
            </v:group>
            <v:group style="position:absolute;left:3457;top:198;width:40;height:2" coordorigin="3457,198" coordsize="40,2">
              <v:shape style="position:absolute;left:3457;top:198;width:40;height:2" coordorigin="3457,198" coordsize="40,0" path="m3457,198l3496,198e" filled="false" stroked="true" strokeweight=".214789pt" strokecolor="#ff0000">
                <v:path arrowok="t"/>
              </v:shape>
            </v:group>
            <v:group style="position:absolute;left:3477;top:173;width:2;height:52" coordorigin="3477,173" coordsize="2,52">
              <v:shape style="position:absolute;left:3477;top:173;width:2;height:52" coordorigin="3477,173" coordsize="0,52" path="m3477,173l3477,224e" filled="false" stroked="true" strokeweight=".163027pt" strokecolor="#ff0000">
                <v:path arrowok="t"/>
              </v:shape>
            </v:group>
            <v:group style="position:absolute;left:3457;top:198;width:40;height:2" coordorigin="3457,198" coordsize="40,2">
              <v:shape style="position:absolute;left:3457;top:198;width:40;height:2" coordorigin="3457,198" coordsize="40,0" path="m3457,198l3496,198e" filled="false" stroked="true" strokeweight=".214789pt" strokecolor="#ff0000">
                <v:path arrowok="t"/>
              </v:shape>
            </v:group>
            <v:group style="position:absolute;left:3477;top:172;width:2;height:52" coordorigin="3477,172" coordsize="2,52">
              <v:shape style="position:absolute;left:3477;top:172;width:2;height:52" coordorigin="3477,172" coordsize="0,52" path="m3477,172l3477,223e" filled="false" stroked="true" strokeweight=".163027pt" strokecolor="#ff0000">
                <v:path arrowok="t"/>
              </v:shape>
            </v:group>
            <v:group style="position:absolute;left:3457;top:197;width:40;height:2" coordorigin="3457,197" coordsize="40,2">
              <v:shape style="position:absolute;left:3457;top:197;width:40;height:2" coordorigin="3457,197" coordsize="40,0" path="m3457,197l3496,197e" filled="false" stroked="true" strokeweight=".214789pt" strokecolor="#ff0000">
                <v:path arrowok="t"/>
              </v:shape>
            </v:group>
            <v:group style="position:absolute;left:3477;top:171;width:2;height:52" coordorigin="3477,171" coordsize="2,52">
              <v:shape style="position:absolute;left:3477;top:171;width:2;height:52" coordorigin="3477,171" coordsize="0,52" path="m3477,171l3477,223e" filled="false" stroked="true" strokeweight=".163027pt" strokecolor="#ff0000">
                <v:path arrowok="t"/>
              </v:shape>
            </v:group>
            <v:group style="position:absolute;left:3457;top:196;width:40;height:2" coordorigin="3457,196" coordsize="40,2">
              <v:shape style="position:absolute;left:3457;top:196;width:40;height:2" coordorigin="3457,196" coordsize="40,0" path="m3457,196l3496,196e" filled="false" stroked="true" strokeweight=".214789pt" strokecolor="#ff0000">
                <v:path arrowok="t"/>
              </v:shape>
            </v:group>
            <v:group style="position:absolute;left:3477;top:171;width:2;height:52" coordorigin="3477,171" coordsize="2,52">
              <v:shape style="position:absolute;left:3477;top:171;width:2;height:52" coordorigin="3477,171" coordsize="0,52" path="m3477,171l3477,222e" filled="false" stroked="true" strokeweight=".163027pt" strokecolor="#ff0000">
                <v:path arrowok="t"/>
              </v:shape>
            </v:group>
            <v:group style="position:absolute;left:3457;top:196;width:40;height:2" coordorigin="3457,196" coordsize="40,2">
              <v:shape style="position:absolute;left:3457;top:196;width:40;height:2" coordorigin="3457,196" coordsize="40,0" path="m3457,196l3496,196e" filled="false" stroked="true" strokeweight=".214789pt" strokecolor="#ff0000">
                <v:path arrowok="t"/>
              </v:shape>
            </v:group>
            <v:group style="position:absolute;left:3477;top:170;width:2;height:52" coordorigin="3477,170" coordsize="2,52">
              <v:shape style="position:absolute;left:3477;top:170;width:2;height:52" coordorigin="3477,170" coordsize="0,52" path="m3477,170l3477,221e" filled="false" stroked="true" strokeweight=".163027pt" strokecolor="#ff0000">
                <v:path arrowok="t"/>
              </v:shape>
            </v:group>
            <v:group style="position:absolute;left:3457;top:195;width:40;height:2" coordorigin="3457,195" coordsize="40,2">
              <v:shape style="position:absolute;left:3457;top:195;width:40;height:2" coordorigin="3457,195" coordsize="40,0" path="m3457,195l3496,195e" filled="false" stroked="true" strokeweight=".214789pt" strokecolor="#ff0000">
                <v:path arrowok="t"/>
              </v:shape>
            </v:group>
            <v:group style="position:absolute;left:3477;top:169;width:2;height:52" coordorigin="3477,169" coordsize="2,52">
              <v:shape style="position:absolute;left:3477;top:169;width:2;height:52" coordorigin="3477,169" coordsize="0,52" path="m3477,169l3477,221e" filled="false" stroked="true" strokeweight=".163027pt" strokecolor="#ff0000">
                <v:path arrowok="t"/>
              </v:shape>
            </v:group>
            <v:group style="position:absolute;left:3457;top:194;width:40;height:2" coordorigin="3457,194" coordsize="40,2">
              <v:shape style="position:absolute;left:3457;top:194;width:40;height:2" coordorigin="3457,194" coordsize="40,0" path="m3457,194l3496,194e" filled="false" stroked="true" strokeweight=".214789pt" strokecolor="#ff0000">
                <v:path arrowok="t"/>
              </v:shape>
            </v:group>
            <v:group style="position:absolute;left:3477;top:168;width:2;height:52" coordorigin="3477,168" coordsize="2,52">
              <v:shape style="position:absolute;left:3477;top:168;width:2;height:52" coordorigin="3477,168" coordsize="0,52" path="m3477,168l3477,220e" filled="false" stroked="true" strokeweight=".163027pt" strokecolor="#ff0000">
                <v:path arrowok="t"/>
              </v:shape>
            </v:group>
            <v:group style="position:absolute;left:3457;top:193;width:40;height:2" coordorigin="3457,193" coordsize="40,2">
              <v:shape style="position:absolute;left:3457;top:193;width:40;height:2" coordorigin="3457,193" coordsize="40,0" path="m3457,193l3496,193e" filled="false" stroked="true" strokeweight=".214789pt" strokecolor="#ff0000">
                <v:path arrowok="t"/>
              </v:shape>
            </v:group>
            <v:group style="position:absolute;left:3477;top:168;width:2;height:52" coordorigin="3477,168" coordsize="2,52">
              <v:shape style="position:absolute;left:3477;top:168;width:2;height:52" coordorigin="3477,168" coordsize="0,52" path="m3477,168l3477,219e" filled="false" stroked="true" strokeweight=".163027pt" strokecolor="#ff0000">
                <v:path arrowok="t"/>
              </v:shape>
            </v:group>
            <v:group style="position:absolute;left:3457;top:193;width:40;height:2" coordorigin="3457,193" coordsize="40,2">
              <v:shape style="position:absolute;left:3457;top:193;width:40;height:2" coordorigin="3457,193" coordsize="40,0" path="m3457,193l3496,193e" filled="false" stroked="true" strokeweight=".214789pt" strokecolor="#ff0000">
                <v:path arrowok="t"/>
              </v:shape>
            </v:group>
            <v:group style="position:absolute;left:3477;top:167;width:2;height:52" coordorigin="3477,167" coordsize="2,52">
              <v:shape style="position:absolute;left:3477;top:167;width:2;height:52" coordorigin="3477,167" coordsize="0,52" path="m3477,167l3477,218e" filled="false" stroked="true" strokeweight=".163027pt" strokecolor="#ff0000">
                <v:path arrowok="t"/>
              </v:shape>
            </v:group>
            <v:group style="position:absolute;left:3457;top:192;width:40;height:2" coordorigin="3457,192" coordsize="40,2">
              <v:shape style="position:absolute;left:3457;top:192;width:40;height:2" coordorigin="3457,192" coordsize="40,0" path="m3457,192l3496,192e" filled="false" stroked="true" strokeweight=".214789pt" strokecolor="#ff0000">
                <v:path arrowok="t"/>
              </v:shape>
            </v:group>
            <v:group style="position:absolute;left:3477;top:166;width:2;height:52" coordorigin="3477,166" coordsize="2,52">
              <v:shape style="position:absolute;left:3477;top:166;width:2;height:52" coordorigin="3477,166" coordsize="0,52" path="m3477,166l3477,218e" filled="false" stroked="true" strokeweight=".163027pt" strokecolor="#ff0000">
                <v:path arrowok="t"/>
              </v:shape>
            </v:group>
            <v:group style="position:absolute;left:3457;top:191;width:40;height:2" coordorigin="3457,191" coordsize="40,2">
              <v:shape style="position:absolute;left:3457;top:191;width:40;height:2" coordorigin="3457,191" coordsize="40,0" path="m3457,191l3496,191e" filled="false" stroked="true" strokeweight=".214789pt" strokecolor="#ff0000">
                <v:path arrowok="t"/>
              </v:shape>
            </v:group>
            <v:group style="position:absolute;left:3477;top:166;width:2;height:52" coordorigin="3477,166" coordsize="2,52">
              <v:shape style="position:absolute;left:3477;top:166;width:2;height:52" coordorigin="3477,166" coordsize="0,52" path="m3477,166l3477,217e" filled="false" stroked="true" strokeweight=".163027pt" strokecolor="#ff0000">
                <v:path arrowok="t"/>
              </v:shape>
            </v:group>
            <v:group style="position:absolute;left:3457;top:191;width:40;height:2" coordorigin="3457,191" coordsize="40,2">
              <v:shape style="position:absolute;left:3457;top:191;width:40;height:2" coordorigin="3457,191" coordsize="40,0" path="m3457,191l3496,191e" filled="false" stroked="true" strokeweight=".214789pt" strokecolor="#ff0000">
                <v:path arrowok="t"/>
              </v:shape>
            </v:group>
            <v:group style="position:absolute;left:3477;top:165;width:2;height:52" coordorigin="3477,165" coordsize="2,52">
              <v:shape style="position:absolute;left:3477;top:165;width:2;height:52" coordorigin="3477,165" coordsize="0,52" path="m3477,165l3477,216e" filled="false" stroked="true" strokeweight=".163027pt" strokecolor="#ff0000">
                <v:path arrowok="t"/>
              </v:shape>
            </v:group>
            <v:group style="position:absolute;left:3457;top:190;width:40;height:2" coordorigin="3457,190" coordsize="40,2">
              <v:shape style="position:absolute;left:3457;top:190;width:40;height:2" coordorigin="3457,190" coordsize="40,0" path="m3457,190l3496,190e" filled="false" stroked="true" strokeweight=".214789pt" strokecolor="#ff0000">
                <v:path arrowok="t"/>
              </v:shape>
            </v:group>
            <v:group style="position:absolute;left:3477;top:164;width:2;height:52" coordorigin="3477,164" coordsize="2,52">
              <v:shape style="position:absolute;left:3477;top:164;width:2;height:52" coordorigin="3477,164" coordsize="0,52" path="m3477,164l3477,216e" filled="false" stroked="true" strokeweight=".163027pt" strokecolor="#ff0000">
                <v:path arrowok="t"/>
              </v:shape>
            </v:group>
            <v:group style="position:absolute;left:3457;top:189;width:40;height:2" coordorigin="3457,189" coordsize="40,2">
              <v:shape style="position:absolute;left:3457;top:189;width:40;height:2" coordorigin="3457,189" coordsize="40,0" path="m3457,189l3496,189e" filled="false" stroked="true" strokeweight=".214789pt" strokecolor="#ff0000">
                <v:path arrowok="t"/>
              </v:shape>
            </v:group>
            <v:group style="position:absolute;left:3477;top:163;width:2;height:52" coordorigin="3477,163" coordsize="2,52">
              <v:shape style="position:absolute;left:3477;top:163;width:2;height:52" coordorigin="3477,163" coordsize="0,52" path="m3477,163l3477,215e" filled="false" stroked="true" strokeweight=".163027pt" strokecolor="#ff0000">
                <v:path arrowok="t"/>
              </v:shape>
            </v:group>
            <v:group style="position:absolute;left:3457;top:188;width:40;height:2" coordorigin="3457,188" coordsize="40,2">
              <v:shape style="position:absolute;left:3457;top:188;width:40;height:2" coordorigin="3457,188" coordsize="40,0" path="m3457,188l3496,188e" filled="false" stroked="true" strokeweight=".214789pt" strokecolor="#ff0000">
                <v:path arrowok="t"/>
              </v:shape>
            </v:group>
            <v:group style="position:absolute;left:3477;top:163;width:2;height:52" coordorigin="3477,163" coordsize="2,52">
              <v:shape style="position:absolute;left:3477;top:163;width:2;height:52" coordorigin="3477,163" coordsize="0,52" path="m3477,163l3477,214e" filled="false" stroked="true" strokeweight=".163027pt" strokecolor="#ff0000">
                <v:path arrowok="t"/>
              </v:shape>
            </v:group>
            <v:group style="position:absolute;left:3457;top:188;width:40;height:2" coordorigin="3457,188" coordsize="40,2">
              <v:shape style="position:absolute;left:3457;top:188;width:40;height:2" coordorigin="3457,188" coordsize="40,0" path="m3457,188l3496,188e" filled="false" stroked="true" strokeweight=".214789pt" strokecolor="#ff0000">
                <v:path arrowok="t"/>
              </v:shape>
            </v:group>
            <v:group style="position:absolute;left:3477;top:162;width:2;height:52" coordorigin="3477,162" coordsize="2,52">
              <v:shape style="position:absolute;left:3477;top:162;width:2;height:52" coordorigin="3477,162" coordsize="0,52" path="m3477,162l3477,213e" filled="false" stroked="true" strokeweight=".163027pt" strokecolor="#ff0000">
                <v:path arrowok="t"/>
              </v:shape>
            </v:group>
            <v:group style="position:absolute;left:3457;top:187;width:40;height:2" coordorigin="3457,187" coordsize="40,2">
              <v:shape style="position:absolute;left:3457;top:187;width:40;height:2" coordorigin="3457,187" coordsize="40,0" path="m3457,187l3496,187e" filled="false" stroked="true" strokeweight=".214789pt" strokecolor="#ff0000">
                <v:path arrowok="t"/>
              </v:shape>
            </v:group>
            <v:group style="position:absolute;left:3477;top:161;width:2;height:52" coordorigin="3477,161" coordsize="2,52">
              <v:shape style="position:absolute;left:3477;top:161;width:2;height:52" coordorigin="3477,161" coordsize="0,52" path="m3477,161l3477,213e" filled="false" stroked="true" strokeweight=".163027pt" strokecolor="#ff0000">
                <v:path arrowok="t"/>
              </v:shape>
            </v:group>
            <v:group style="position:absolute;left:3457;top:186;width:40;height:2" coordorigin="3457,186" coordsize="40,2">
              <v:shape style="position:absolute;left:3457;top:186;width:40;height:2" coordorigin="3457,186" coordsize="40,0" path="m3457,186l3496,186e" filled="false" stroked="true" strokeweight=".214789pt" strokecolor="#ff0000">
                <v:path arrowok="t"/>
              </v:shape>
            </v:group>
            <v:group style="position:absolute;left:3477;top:160;width:2;height:52" coordorigin="3477,160" coordsize="2,52">
              <v:shape style="position:absolute;left:3477;top:160;width:2;height:52" coordorigin="3477,160" coordsize="0,52" path="m3477,160l3477,212e" filled="false" stroked="true" strokeweight=".163027pt" strokecolor="#ff0000">
                <v:path arrowok="t"/>
              </v:shape>
            </v:group>
            <v:group style="position:absolute;left:3457;top:185;width:40;height:2" coordorigin="3457,185" coordsize="40,2">
              <v:shape style="position:absolute;left:3457;top:185;width:40;height:2" coordorigin="3457,185" coordsize="40,0" path="m3457,185l3496,185e" filled="false" stroked="true" strokeweight=".214789pt" strokecolor="#ff0000">
                <v:path arrowok="t"/>
              </v:shape>
            </v:group>
            <v:group style="position:absolute;left:3477;top:160;width:2;height:52" coordorigin="3477,160" coordsize="2,52">
              <v:shape style="position:absolute;left:3477;top:160;width:2;height:52" coordorigin="3477,160" coordsize="0,52" path="m3477,160l3477,211e" filled="false" stroked="true" strokeweight=".163027pt" strokecolor="#ff0000">
                <v:path arrowok="t"/>
              </v:shape>
            </v:group>
            <v:group style="position:absolute;left:3457;top:185;width:40;height:2" coordorigin="3457,185" coordsize="40,2">
              <v:shape style="position:absolute;left:3457;top:185;width:40;height:2" coordorigin="3457,185" coordsize="40,0" path="m3457,185l3496,185e" filled="false" stroked="true" strokeweight=".214789pt" strokecolor="#ff0000">
                <v:path arrowok="t"/>
              </v:shape>
            </v:group>
            <v:group style="position:absolute;left:3477;top:159;width:2;height:52" coordorigin="3477,159" coordsize="2,52">
              <v:shape style="position:absolute;left:3477;top:159;width:2;height:52" coordorigin="3477,159" coordsize="0,52" path="m3477,159l3477,210e" filled="false" stroked="true" strokeweight=".163027pt" strokecolor="#ff0000">
                <v:path arrowok="t"/>
              </v:shape>
            </v:group>
            <v:group style="position:absolute;left:3457;top:184;width:40;height:2" coordorigin="3457,184" coordsize="40,2">
              <v:shape style="position:absolute;left:3457;top:184;width:40;height:2" coordorigin="3457,184" coordsize="40,0" path="m3457,184l3496,184e" filled="false" stroked="true" strokeweight=".214789pt" strokecolor="#ff0000">
                <v:path arrowok="t"/>
              </v:shape>
            </v:group>
            <v:group style="position:absolute;left:3477;top:158;width:2;height:52" coordorigin="3477,158" coordsize="2,52">
              <v:shape style="position:absolute;left:3477;top:158;width:2;height:52" coordorigin="3477,158" coordsize="0,52" path="m3477,158l3477,210e" filled="false" stroked="true" strokeweight=".163027pt" strokecolor="#ff0000">
                <v:path arrowok="t"/>
              </v:shape>
            </v:group>
            <v:group style="position:absolute;left:3457;top:183;width:40;height:2" coordorigin="3457,183" coordsize="40,2">
              <v:shape style="position:absolute;left:3457;top:183;width:40;height:2" coordorigin="3457,183" coordsize="40,0" path="m3457,183l3496,183e" filled="false" stroked="true" strokeweight=".214789pt" strokecolor="#ff0000">
                <v:path arrowok="t"/>
              </v:shape>
            </v:group>
            <v:group style="position:absolute;left:3477;top:158;width:2;height:52" coordorigin="3477,158" coordsize="2,52">
              <v:shape style="position:absolute;left:3477;top:158;width:2;height:52" coordorigin="3477,158" coordsize="0,52" path="m3477,158l3477,209e" filled="false" stroked="true" strokeweight=".163027pt" strokecolor="#ff0000">
                <v:path arrowok="t"/>
              </v:shape>
            </v:group>
            <v:group style="position:absolute;left:3457;top:183;width:40;height:2" coordorigin="3457,183" coordsize="40,2">
              <v:shape style="position:absolute;left:3457;top:183;width:40;height:2" coordorigin="3457,183" coordsize="40,0" path="m3457,183l3496,183e" filled="false" stroked="true" strokeweight=".214789pt" strokecolor="#ff0000">
                <v:path arrowok="t"/>
              </v:shape>
            </v:group>
            <v:group style="position:absolute;left:3477;top:157;width:2;height:52" coordorigin="3477,157" coordsize="2,52">
              <v:shape style="position:absolute;left:3477;top:157;width:2;height:52" coordorigin="3477,157" coordsize="0,52" path="m3477,157l3477,208e" filled="false" stroked="true" strokeweight=".163027pt" strokecolor="#ff0000">
                <v:path arrowok="t"/>
              </v:shape>
            </v:group>
            <v:group style="position:absolute;left:3457;top:182;width:40;height:2" coordorigin="3457,182" coordsize="40,2">
              <v:shape style="position:absolute;left:3457;top:182;width:40;height:2" coordorigin="3457,182" coordsize="40,0" path="m3457,182l3496,182e" filled="false" stroked="true" strokeweight=".214789pt" strokecolor="#ff0000">
                <v:path arrowok="t"/>
              </v:shape>
            </v:group>
            <v:group style="position:absolute;left:3477;top:156;width:2;height:52" coordorigin="3477,156" coordsize="2,52">
              <v:shape style="position:absolute;left:3477;top:156;width:2;height:52" coordorigin="3477,156" coordsize="0,52" path="m3477,156l3477,208e" filled="false" stroked="true" strokeweight=".163027pt" strokecolor="#ff0000">
                <v:path arrowok="t"/>
              </v:shape>
            </v:group>
            <v:group style="position:absolute;left:3457;top:181;width:40;height:2" coordorigin="3457,181" coordsize="40,2">
              <v:shape style="position:absolute;left:3457;top:181;width:40;height:2" coordorigin="3457,181" coordsize="40,0" path="m3457,181l3496,181e" filled="false" stroked="true" strokeweight=".214789pt" strokecolor="#ff0000">
                <v:path arrowok="t"/>
              </v:shape>
            </v:group>
            <v:group style="position:absolute;left:3477;top:155;width:2;height:52" coordorigin="3477,155" coordsize="2,52">
              <v:shape style="position:absolute;left:3477;top:155;width:2;height:52" coordorigin="3477,155" coordsize="0,52" path="m3477,155l3477,207e" filled="false" stroked="true" strokeweight=".163027pt" strokecolor="#ff0000">
                <v:path arrowok="t"/>
              </v:shape>
            </v:group>
            <v:group style="position:absolute;left:3457;top:180;width:40;height:2" coordorigin="3457,180" coordsize="40,2">
              <v:shape style="position:absolute;left:3457;top:180;width:40;height:2" coordorigin="3457,180" coordsize="40,0" path="m3457,180l3496,180e" filled="false" stroked="true" strokeweight=".214789pt" strokecolor="#ff0000">
                <v:path arrowok="t"/>
              </v:shape>
            </v:group>
            <v:group style="position:absolute;left:3477;top:155;width:2;height:52" coordorigin="3477,155" coordsize="2,52">
              <v:shape style="position:absolute;left:3477;top:155;width:2;height:52" coordorigin="3477,155" coordsize="0,52" path="m3477,155l3477,206e" filled="false" stroked="true" strokeweight=".163027pt" strokecolor="#ff0000">
                <v:path arrowok="t"/>
              </v:shape>
            </v:group>
            <v:group style="position:absolute;left:3457;top:180;width:40;height:2" coordorigin="3457,180" coordsize="40,2">
              <v:shape style="position:absolute;left:3457;top:180;width:40;height:2" coordorigin="3457,180" coordsize="40,0" path="m3457,180l3496,180e" filled="false" stroked="true" strokeweight=".214789pt" strokecolor="#ff0000">
                <v:path arrowok="t"/>
              </v:shape>
            </v:group>
            <v:group style="position:absolute;left:3477;top:154;width:2;height:52" coordorigin="3477,154" coordsize="2,52">
              <v:shape style="position:absolute;left:3477;top:154;width:2;height:52" coordorigin="3477,154" coordsize="0,52" path="m3477,154l3477,205e" filled="false" stroked="true" strokeweight=".163027pt" strokecolor="#ff0000">
                <v:path arrowok="t"/>
              </v:shape>
            </v:group>
            <v:group style="position:absolute;left:3457;top:179;width:40;height:2" coordorigin="3457,179" coordsize="40,2">
              <v:shape style="position:absolute;left:3457;top:179;width:40;height:2" coordorigin="3457,179" coordsize="40,0" path="m3457,179l3496,179e" filled="false" stroked="true" strokeweight=".214789pt" strokecolor="#ff0000">
                <v:path arrowok="t"/>
              </v:shape>
            </v:group>
            <v:group style="position:absolute;left:3477;top:153;width:2;height:52" coordorigin="3477,153" coordsize="2,52">
              <v:shape style="position:absolute;left:3477;top:153;width:2;height:52" coordorigin="3477,153" coordsize="0,52" path="m3477,153l3477,205e" filled="false" stroked="true" strokeweight=".163027pt" strokecolor="#ff0000">
                <v:path arrowok="t"/>
              </v:shape>
            </v:group>
            <v:group style="position:absolute;left:3457;top:178;width:40;height:2" coordorigin="3457,178" coordsize="40,2">
              <v:shape style="position:absolute;left:3457;top:178;width:40;height:2" coordorigin="3457,178" coordsize="40,0" path="m3457,178l3496,178e" filled="false" stroked="true" strokeweight=".214789pt" strokecolor="#ff0000">
                <v:path arrowok="t"/>
              </v:shape>
            </v:group>
            <v:group style="position:absolute;left:3477;top:153;width:2;height:52" coordorigin="3477,153" coordsize="2,52">
              <v:shape style="position:absolute;left:3477;top:153;width:2;height:52" coordorigin="3477,153" coordsize="0,52" path="m3477,153l3477,204e" filled="false" stroked="true" strokeweight=".163027pt" strokecolor="#ff0000">
                <v:path arrowok="t"/>
              </v:shape>
            </v:group>
            <v:group style="position:absolute;left:3457;top:178;width:40;height:2" coordorigin="3457,178" coordsize="40,2">
              <v:shape style="position:absolute;left:3457;top:178;width:40;height:2" coordorigin="3457,178" coordsize="40,0" path="m3457,178l3496,178e" filled="false" stroked="true" strokeweight=".214789pt" strokecolor="#ff0000">
                <v:path arrowok="t"/>
              </v:shape>
            </v:group>
            <v:group style="position:absolute;left:3477;top:152;width:2;height:52" coordorigin="3477,152" coordsize="2,52">
              <v:shape style="position:absolute;left:3477;top:152;width:2;height:52" coordorigin="3477,152" coordsize="0,52" path="m3477,152l3477,203e" filled="false" stroked="true" strokeweight=".163027pt" strokecolor="#ff0000">
                <v:path arrowok="t"/>
              </v:shape>
            </v:group>
            <v:group style="position:absolute;left:3457;top:177;width:40;height:2" coordorigin="3457,177" coordsize="40,2">
              <v:shape style="position:absolute;left:3457;top:177;width:40;height:2" coordorigin="3457,177" coordsize="40,0" path="m3457,177l3496,177e" filled="false" stroked="true" strokeweight=".214789pt" strokecolor="#ff0000">
                <v:path arrowok="t"/>
              </v:shape>
            </v:group>
            <v:group style="position:absolute;left:3477;top:151;width:2;height:52" coordorigin="3477,151" coordsize="2,52">
              <v:shape style="position:absolute;left:3477;top:151;width:2;height:52" coordorigin="3477,151" coordsize="0,52" path="m3477,151l3477,203e" filled="false" stroked="true" strokeweight=".163027pt" strokecolor="#ff0000">
                <v:path arrowok="t"/>
              </v:shape>
            </v:group>
            <v:group style="position:absolute;left:3457;top:176;width:40;height:2" coordorigin="3457,176" coordsize="40,2">
              <v:shape style="position:absolute;left:3457;top:176;width:40;height:2" coordorigin="3457,176" coordsize="40,0" path="m3457,176l3496,176e" filled="false" stroked="true" strokeweight=".214789pt" strokecolor="#ff0000">
                <v:path arrowok="t"/>
              </v:shape>
            </v:group>
            <v:group style="position:absolute;left:3477;top:150;width:2;height:52" coordorigin="3477,150" coordsize="2,52">
              <v:shape style="position:absolute;left:3477;top:150;width:2;height:52" coordorigin="3477,150" coordsize="0,52" path="m3477,150l3477,202e" filled="false" stroked="true" strokeweight=".163027pt" strokecolor="#ff0000">
                <v:path arrowok="t"/>
              </v:shape>
            </v:group>
            <v:group style="position:absolute;left:3457;top:175;width:40;height:2" coordorigin="3457,175" coordsize="40,2">
              <v:shape style="position:absolute;left:3457;top:175;width:40;height:2" coordorigin="3457,175" coordsize="40,0" path="m3457,175l3496,175e" filled="false" stroked="true" strokeweight=".214789pt" strokecolor="#ff0000">
                <v:path arrowok="t"/>
              </v:shape>
            </v:group>
            <v:group style="position:absolute;left:3477;top:150;width:2;height:52" coordorigin="3477,150" coordsize="2,52">
              <v:shape style="position:absolute;left:3477;top:150;width:2;height:52" coordorigin="3477,150" coordsize="0,52" path="m3477,150l3477,201e" filled="false" stroked="true" strokeweight=".163027pt" strokecolor="#ff0000">
                <v:path arrowok="t"/>
              </v:shape>
            </v:group>
            <v:group style="position:absolute;left:3457;top:175;width:40;height:2" coordorigin="3457,175" coordsize="40,2">
              <v:shape style="position:absolute;left:3457;top:175;width:40;height:2" coordorigin="3457,175" coordsize="40,0" path="m3457,175l3496,175e" filled="false" stroked="true" strokeweight=".214789pt" strokecolor="#ff0000">
                <v:path arrowok="t"/>
              </v:shape>
            </v:group>
            <v:group style="position:absolute;left:3477;top:149;width:2;height:52" coordorigin="3477,149" coordsize="2,52">
              <v:shape style="position:absolute;left:3477;top:149;width:2;height:52" coordorigin="3477,149" coordsize="0,52" path="m3477,149l3477,200e" filled="false" stroked="true" strokeweight=".163027pt" strokecolor="#ff0000">
                <v:path arrowok="t"/>
              </v:shape>
            </v:group>
            <v:group style="position:absolute;left:3457;top:174;width:40;height:2" coordorigin="3457,174" coordsize="40,2">
              <v:shape style="position:absolute;left:3457;top:174;width:40;height:2" coordorigin="3457,174" coordsize="40,0" path="m3457,174l3496,174e" filled="false" stroked="true" strokeweight=".214789pt" strokecolor="#ff0000">
                <v:path arrowok="t"/>
              </v:shape>
            </v:group>
            <v:group style="position:absolute;left:3477;top:148;width:2;height:52" coordorigin="3477,148" coordsize="2,52">
              <v:shape style="position:absolute;left:3477;top:148;width:2;height:52" coordorigin="3477,148" coordsize="0,52" path="m3477,148l3477,200e" filled="false" stroked="true" strokeweight=".163027pt" strokecolor="#ff0000">
                <v:path arrowok="t"/>
              </v:shape>
            </v:group>
            <v:group style="position:absolute;left:3457;top:173;width:40;height:2" coordorigin="3457,173" coordsize="40,2">
              <v:shape style="position:absolute;left:3457;top:173;width:40;height:2" coordorigin="3457,173" coordsize="40,0" path="m3457,173l3496,173e" filled="false" stroked="true" strokeweight=".214789pt" strokecolor="#ff0000">
                <v:path arrowok="t"/>
              </v:shape>
            </v:group>
            <v:group style="position:absolute;left:3477;top:147;width:2;height:52" coordorigin="3477,147" coordsize="2,52">
              <v:shape style="position:absolute;left:3477;top:147;width:2;height:52" coordorigin="3477,147" coordsize="0,52" path="m3477,147l3477,199e" filled="false" stroked="true" strokeweight=".163027pt" strokecolor="#ff0000">
                <v:path arrowok="t"/>
              </v:shape>
            </v:group>
            <v:group style="position:absolute;left:3457;top:173;width:40;height:2" coordorigin="3457,173" coordsize="40,2">
              <v:shape style="position:absolute;left:3457;top:173;width:40;height:2" coordorigin="3457,173" coordsize="40,0" path="m3457,173l3496,173e" filled="false" stroked="true" strokeweight=".214789pt" strokecolor="#ff0000">
                <v:path arrowok="t"/>
              </v:shape>
            </v:group>
            <v:group style="position:absolute;left:3477;top:147;width:2;height:52" coordorigin="3477,147" coordsize="2,52">
              <v:shape style="position:absolute;left:3477;top:147;width:2;height:52" coordorigin="3477,147" coordsize="0,52" path="m3477,147l3477,198e" filled="false" stroked="true" strokeweight=".163027pt" strokecolor="#ff0000">
                <v:path arrowok="t"/>
              </v:shape>
            </v:group>
            <v:group style="position:absolute;left:3457;top:172;width:40;height:2" coordorigin="3457,172" coordsize="40,2">
              <v:shape style="position:absolute;left:3457;top:172;width:40;height:2" coordorigin="3457,172" coordsize="40,0" path="m3457,172l3496,172e" filled="false" stroked="true" strokeweight=".214789pt" strokecolor="#ff0000">
                <v:path arrowok="t"/>
              </v:shape>
            </v:group>
            <v:group style="position:absolute;left:3477;top:146;width:2;height:52" coordorigin="3477,146" coordsize="2,52">
              <v:shape style="position:absolute;left:3477;top:146;width:2;height:52" coordorigin="3477,146" coordsize="0,52" path="m3477,146l3477,198e" filled="false" stroked="true" strokeweight=".163027pt" strokecolor="#ff0000">
                <v:path arrowok="t"/>
              </v:shape>
            </v:group>
            <v:group style="position:absolute;left:3457;top:171;width:40;height:2" coordorigin="3457,171" coordsize="40,2">
              <v:shape style="position:absolute;left:3457;top:171;width:40;height:2" coordorigin="3457,171" coordsize="40,0" path="m3457,171l3496,171e" filled="false" stroked="true" strokeweight=".214789pt" strokecolor="#ff0000">
                <v:path arrowok="t"/>
              </v:shape>
            </v:group>
            <v:group style="position:absolute;left:3477;top:145;width:2;height:52" coordorigin="3477,145" coordsize="2,52">
              <v:shape style="position:absolute;left:3477;top:145;width:2;height:52" coordorigin="3477,145" coordsize="0,52" path="m3477,145l3477,197e" filled="false" stroked="true" strokeweight=".163027pt" strokecolor="#ff0000">
                <v:path arrowok="t"/>
              </v:shape>
            </v:group>
            <v:group style="position:absolute;left:3457;top:170;width:40;height:2" coordorigin="3457,170" coordsize="40,2">
              <v:shape style="position:absolute;left:3457;top:170;width:40;height:2" coordorigin="3457,170" coordsize="40,0" path="m3457,170l3496,170e" filled="false" stroked="true" strokeweight=".214789pt" strokecolor="#ff0000">
                <v:path arrowok="t"/>
              </v:shape>
            </v:group>
            <v:group style="position:absolute;left:3477;top:145;width:2;height:52" coordorigin="3477,145" coordsize="2,52">
              <v:shape style="position:absolute;left:3477;top:145;width:2;height:52" coordorigin="3477,145" coordsize="0,52" path="m3477,145l3477,196e" filled="false" stroked="true" strokeweight=".163027pt" strokecolor="#ff0000">
                <v:path arrowok="t"/>
              </v:shape>
            </v:group>
            <v:group style="position:absolute;left:3457;top:170;width:40;height:2" coordorigin="3457,170" coordsize="40,2">
              <v:shape style="position:absolute;left:3457;top:170;width:40;height:2" coordorigin="3457,170" coordsize="40,0" path="m3457,170l3496,170e" filled="false" stroked="true" strokeweight=".214789pt" strokecolor="#ff0000">
                <v:path arrowok="t"/>
              </v:shape>
            </v:group>
            <v:group style="position:absolute;left:3477;top:144;width:2;height:52" coordorigin="3477,144" coordsize="2,52">
              <v:shape style="position:absolute;left:3477;top:144;width:2;height:52" coordorigin="3477,144" coordsize="0,52" path="m3477,144l3477,195e" filled="false" stroked="true" strokeweight=".163027pt" strokecolor="#ff0000">
                <v:path arrowok="t"/>
              </v:shape>
            </v:group>
            <v:group style="position:absolute;left:3457;top:169;width:40;height:2" coordorigin="3457,169" coordsize="40,2">
              <v:shape style="position:absolute;left:3457;top:169;width:40;height:2" coordorigin="3457,169" coordsize="40,0" path="m3457,169l3496,169e" filled="false" stroked="true" strokeweight=".214789pt" strokecolor="#ff0000">
                <v:path arrowok="t"/>
              </v:shape>
            </v:group>
            <v:group style="position:absolute;left:3477;top:143;width:2;height:52" coordorigin="3477,143" coordsize="2,52">
              <v:shape style="position:absolute;left:3477;top:143;width:2;height:52" coordorigin="3477,143" coordsize="0,52" path="m3477,143l3477,195e" filled="false" stroked="true" strokeweight=".163027pt" strokecolor="#ff0000">
                <v:path arrowok="t"/>
              </v:shape>
            </v:group>
            <v:group style="position:absolute;left:3457;top:168;width:40;height:2" coordorigin="3457,168" coordsize="40,2">
              <v:shape style="position:absolute;left:3457;top:168;width:40;height:2" coordorigin="3457,168" coordsize="40,0" path="m3457,168l3496,168e" filled="false" stroked="true" strokeweight=".214789pt" strokecolor="#ff0000">
                <v:path arrowok="t"/>
              </v:shape>
            </v:group>
            <v:group style="position:absolute;left:3477;top:142;width:2;height:52" coordorigin="3477,142" coordsize="2,52">
              <v:shape style="position:absolute;left:3477;top:142;width:2;height:52" coordorigin="3477,142" coordsize="0,52" path="m3477,142l3477,194e" filled="false" stroked="true" strokeweight=".163027pt" strokecolor="#ff0000">
                <v:path arrowok="t"/>
              </v:shape>
            </v:group>
            <v:group style="position:absolute;left:3457;top:167;width:40;height:2" coordorigin="3457,167" coordsize="40,2">
              <v:shape style="position:absolute;left:3457;top:167;width:40;height:2" coordorigin="3457,167" coordsize="40,0" path="m3457,167l3496,167e" filled="false" stroked="true" strokeweight=".214789pt" strokecolor="#ff0000">
                <v:path arrowok="t"/>
              </v:shape>
            </v:group>
            <v:group style="position:absolute;left:3477;top:142;width:2;height:52" coordorigin="3477,142" coordsize="2,52">
              <v:shape style="position:absolute;left:3477;top:142;width:2;height:52" coordorigin="3477,142" coordsize="0,52" path="m3477,142l3477,193e" filled="false" stroked="true" strokeweight=".163027pt" strokecolor="#ff0000">
                <v:path arrowok="t"/>
              </v:shape>
            </v:group>
            <v:group style="position:absolute;left:3457;top:167;width:40;height:2" coordorigin="3457,167" coordsize="40,2">
              <v:shape style="position:absolute;left:3457;top:167;width:40;height:2" coordorigin="3457,167" coordsize="40,0" path="m3457,167l3496,167e" filled="false" stroked="true" strokeweight=".214789pt" strokecolor="#ff0000">
                <v:path arrowok="t"/>
              </v:shape>
            </v:group>
            <v:group style="position:absolute;left:3477;top:141;width:2;height:52" coordorigin="3477,141" coordsize="2,52">
              <v:shape style="position:absolute;left:3477;top:141;width:2;height:52" coordorigin="3477,141" coordsize="0,52" path="m3477,141l3477,192e" filled="false" stroked="true" strokeweight=".163027pt" strokecolor="#ff0000">
                <v:path arrowok="t"/>
              </v:shape>
            </v:group>
            <v:group style="position:absolute;left:3457;top:166;width:40;height:2" coordorigin="3457,166" coordsize="40,2">
              <v:shape style="position:absolute;left:3457;top:166;width:40;height:2" coordorigin="3457,166" coordsize="40,0" path="m3457,166l3496,166e" filled="false" stroked="true" strokeweight=".214789pt" strokecolor="#ff0000">
                <v:path arrowok="t"/>
              </v:shape>
            </v:group>
            <v:group style="position:absolute;left:3477;top:140;width:2;height:52" coordorigin="3477,140" coordsize="2,52">
              <v:shape style="position:absolute;left:3477;top:140;width:2;height:52" coordorigin="3477,140" coordsize="0,52" path="m3477,140l3477,192e" filled="false" stroked="true" strokeweight=".163027pt" strokecolor="#ff0000">
                <v:path arrowok="t"/>
              </v:shape>
            </v:group>
            <v:group style="position:absolute;left:3457;top:165;width:40;height:2" coordorigin="3457,165" coordsize="40,2">
              <v:shape style="position:absolute;left:3457;top:165;width:40;height:2" coordorigin="3457,165" coordsize="40,0" path="m3457,165l3496,165e" filled="false" stroked="true" strokeweight=".214789pt" strokecolor="#ff0000">
                <v:path arrowok="t"/>
              </v:shape>
            </v:group>
            <v:group style="position:absolute;left:3477;top:140;width:2;height:52" coordorigin="3477,140" coordsize="2,52">
              <v:shape style="position:absolute;left:3477;top:140;width:2;height:52" coordorigin="3477,140" coordsize="0,52" path="m3477,140l3477,191e" filled="false" stroked="true" strokeweight=".163027pt" strokecolor="#ff0000">
                <v:path arrowok="t"/>
              </v:shape>
            </v:group>
            <v:group style="position:absolute;left:3457;top:165;width:40;height:2" coordorigin="3457,165" coordsize="40,2">
              <v:shape style="position:absolute;left:3457;top:165;width:40;height:2" coordorigin="3457,165" coordsize="40,0" path="m3457,165l3496,165e" filled="false" stroked="true" strokeweight=".214789pt" strokecolor="#ff0000">
                <v:path arrowok="t"/>
              </v:shape>
            </v:group>
            <v:group style="position:absolute;left:3477;top:139;width:2;height:52" coordorigin="3477,139" coordsize="2,52">
              <v:shape style="position:absolute;left:3477;top:139;width:2;height:52" coordorigin="3477,139" coordsize="0,52" path="m3477,139l3477,190e" filled="false" stroked="true" strokeweight=".163027pt" strokecolor="#ff0000">
                <v:path arrowok="t"/>
              </v:shape>
            </v:group>
            <v:group style="position:absolute;left:3457;top:164;width:40;height:2" coordorigin="3457,164" coordsize="40,2">
              <v:shape style="position:absolute;left:3457;top:164;width:40;height:2" coordorigin="3457,164" coordsize="40,0" path="m3457,164l3496,164e" filled="false" stroked="true" strokeweight=".214789pt" strokecolor="#ff0000">
                <v:path arrowok="t"/>
              </v:shape>
            </v:group>
            <v:group style="position:absolute;left:3477;top:138;width:2;height:52" coordorigin="3477,138" coordsize="2,52">
              <v:shape style="position:absolute;left:3477;top:138;width:2;height:52" coordorigin="3477,138" coordsize="0,52" path="m3477,138l3477,190e" filled="false" stroked="true" strokeweight=".163027pt" strokecolor="#ff0000">
                <v:path arrowok="t"/>
              </v:shape>
            </v:group>
            <v:group style="position:absolute;left:3457;top:163;width:40;height:2" coordorigin="3457,163" coordsize="40,2">
              <v:shape style="position:absolute;left:3457;top:163;width:40;height:2" coordorigin="3457,163" coordsize="40,0" path="m3457,163l3496,163e" filled="false" stroked="true" strokeweight=".214789pt" strokecolor="#ff0000">
                <v:path arrowok="t"/>
              </v:shape>
            </v:group>
            <v:group style="position:absolute;left:3477;top:137;width:2;height:52" coordorigin="3477,137" coordsize="2,52">
              <v:shape style="position:absolute;left:3477;top:137;width:2;height:52" coordorigin="3477,137" coordsize="0,52" path="m3477,137l3477,189e" filled="false" stroked="true" strokeweight=".163027pt" strokecolor="#ff0000">
                <v:path arrowok="t"/>
              </v:shape>
            </v:group>
            <v:group style="position:absolute;left:3457;top:162;width:40;height:2" coordorigin="3457,162" coordsize="40,2">
              <v:shape style="position:absolute;left:3457;top:162;width:40;height:2" coordorigin="3457,162" coordsize="40,0" path="m3457,162l3496,162e" filled="false" stroked="true" strokeweight=".214789pt" strokecolor="#ff0000">
                <v:path arrowok="t"/>
              </v:shape>
            </v:group>
            <v:group style="position:absolute;left:3477;top:137;width:2;height:52" coordorigin="3477,137" coordsize="2,52">
              <v:shape style="position:absolute;left:3477;top:137;width:2;height:52" coordorigin="3477,137" coordsize="0,52" path="m3477,137l3477,188e" filled="false" stroked="true" strokeweight=".163027pt" strokecolor="#ff0000">
                <v:path arrowok="t"/>
              </v:shape>
            </v:group>
            <v:group style="position:absolute;left:3457;top:162;width:40;height:2" coordorigin="3457,162" coordsize="40,2">
              <v:shape style="position:absolute;left:3457;top:162;width:40;height:2" coordorigin="3457,162" coordsize="40,0" path="m3457,162l3496,162e" filled="false" stroked="true" strokeweight=".214789pt" strokecolor="#ff0000">
                <v:path arrowok="t"/>
              </v:shape>
            </v:group>
            <v:group style="position:absolute;left:3477;top:136;width:2;height:52" coordorigin="3477,136" coordsize="2,52">
              <v:shape style="position:absolute;left:3477;top:136;width:2;height:52" coordorigin="3477,136" coordsize="0,52" path="m3477,136l3477,187e" filled="false" stroked="true" strokeweight=".163027pt" strokecolor="#ff0000">
                <v:path arrowok="t"/>
              </v:shape>
            </v:group>
            <v:group style="position:absolute;left:3457;top:161;width:40;height:2" coordorigin="3457,161" coordsize="40,2">
              <v:shape style="position:absolute;left:3457;top:161;width:40;height:2" coordorigin="3457,161" coordsize="40,0" path="m3457,161l3496,161e" filled="false" stroked="true" strokeweight=".214789pt" strokecolor="#ff0000">
                <v:path arrowok="t"/>
              </v:shape>
            </v:group>
            <v:group style="position:absolute;left:3477;top:135;width:2;height:52" coordorigin="3477,135" coordsize="2,52">
              <v:shape style="position:absolute;left:3477;top:135;width:2;height:52" coordorigin="3477,135" coordsize="0,52" path="m3477,135l3477,187e" filled="false" stroked="true" strokeweight=".163027pt" strokecolor="#ff0000">
                <v:path arrowok="t"/>
              </v:shape>
            </v:group>
            <v:group style="position:absolute;left:3457;top:160;width:40;height:2" coordorigin="3457,160" coordsize="40,2">
              <v:shape style="position:absolute;left:3457;top:160;width:40;height:2" coordorigin="3457,160" coordsize="40,0" path="m3457,160l3496,160e" filled="false" stroked="true" strokeweight=".214789pt" strokecolor="#ff0000">
                <v:path arrowok="t"/>
              </v:shape>
            </v:group>
            <v:group style="position:absolute;left:3477;top:135;width:2;height:52" coordorigin="3477,135" coordsize="2,52">
              <v:shape style="position:absolute;left:3477;top:135;width:2;height:52" coordorigin="3477,135" coordsize="0,52" path="m3477,135l3477,186e" filled="false" stroked="true" strokeweight=".163027pt" strokecolor="#ff0000">
                <v:path arrowok="t"/>
              </v:shape>
            </v:group>
            <v:group style="position:absolute;left:3457;top:160;width:40;height:2" coordorigin="3457,160" coordsize="40,2">
              <v:shape style="position:absolute;left:3457;top:160;width:40;height:2" coordorigin="3457,160" coordsize="40,0" path="m3457,160l3496,160e" filled="false" stroked="true" strokeweight=".214789pt" strokecolor="#ff0000">
                <v:path arrowok="t"/>
              </v:shape>
            </v:group>
            <v:group style="position:absolute;left:3477;top:134;width:2;height:52" coordorigin="3477,134" coordsize="2,52">
              <v:shape style="position:absolute;left:3477;top:134;width:2;height:52" coordorigin="3477,134" coordsize="0,52" path="m3477,134l3477,185e" filled="false" stroked="true" strokeweight=".163027pt" strokecolor="#ff0000">
                <v:path arrowok="t"/>
              </v:shape>
            </v:group>
            <v:group style="position:absolute;left:3457;top:159;width:40;height:2" coordorigin="3457,159" coordsize="40,2">
              <v:shape style="position:absolute;left:3457;top:159;width:40;height:2" coordorigin="3457,159" coordsize="40,0" path="m3457,159l3496,159e" filled="false" stroked="true" strokeweight=".214789pt" strokecolor="#ff0000">
                <v:path arrowok="t"/>
              </v:shape>
            </v:group>
            <v:group style="position:absolute;left:3477;top:133;width:2;height:52" coordorigin="3477,133" coordsize="2,52">
              <v:shape style="position:absolute;left:3477;top:133;width:2;height:52" coordorigin="3477,133" coordsize="0,52" path="m3477,133l3477,185e" filled="false" stroked="true" strokeweight=".163027pt" strokecolor="#ff0000">
                <v:path arrowok="t"/>
              </v:shape>
            </v:group>
            <v:group style="position:absolute;left:3457;top:158;width:40;height:2" coordorigin="3457,158" coordsize="40,2">
              <v:shape style="position:absolute;left:3457;top:158;width:40;height:2" coordorigin="3457,158" coordsize="40,0" path="m3457,158l3496,158e" filled="false" stroked="true" strokeweight=".214789pt" strokecolor="#ff0000">
                <v:path arrowok="t"/>
              </v:shape>
            </v:group>
            <v:group style="position:absolute;left:3477;top:132;width:2;height:52" coordorigin="3477,132" coordsize="2,52">
              <v:shape style="position:absolute;left:3477;top:132;width:2;height:52" coordorigin="3477,132" coordsize="0,52" path="m3477,132l3477,184e" filled="false" stroked="true" strokeweight=".163027pt" strokecolor="#ff0000">
                <v:path arrowok="t"/>
              </v:shape>
            </v:group>
            <v:group style="position:absolute;left:3457;top:157;width:40;height:2" coordorigin="3457,157" coordsize="40,2">
              <v:shape style="position:absolute;left:3457;top:157;width:40;height:2" coordorigin="3457,157" coordsize="40,0" path="m3457,157l3496,157e" filled="false" stroked="true" strokeweight=".214789pt" strokecolor="#ff0000">
                <v:path arrowok="t"/>
              </v:shape>
            </v:group>
            <v:group style="position:absolute;left:3477;top:132;width:2;height:52" coordorigin="3477,132" coordsize="2,52">
              <v:shape style="position:absolute;left:3477;top:132;width:2;height:52" coordorigin="3477,132" coordsize="0,52" path="m3477,132l3477,183e" filled="false" stroked="true" strokeweight=".163027pt" strokecolor="#ff0000">
                <v:path arrowok="t"/>
              </v:shape>
            </v:group>
            <v:group style="position:absolute;left:3457;top:157;width:40;height:2" coordorigin="3457,157" coordsize="40,2">
              <v:shape style="position:absolute;left:3457;top:157;width:40;height:2" coordorigin="3457,157" coordsize="40,0" path="m3457,157l3496,157e" filled="false" stroked="true" strokeweight=".214789pt" strokecolor="#ff0000">
                <v:path arrowok="t"/>
              </v:shape>
            </v:group>
            <v:group style="position:absolute;left:3477;top:131;width:2;height:52" coordorigin="3477,131" coordsize="2,52">
              <v:shape style="position:absolute;left:3477;top:131;width:2;height:52" coordorigin="3477,131" coordsize="0,52" path="m3477,131l3477,182e" filled="false" stroked="true" strokeweight=".163027pt" strokecolor="#ff0000">
                <v:path arrowok="t"/>
              </v:shape>
            </v:group>
            <v:group style="position:absolute;left:3457;top:156;width:40;height:2" coordorigin="3457,156" coordsize="40,2">
              <v:shape style="position:absolute;left:3457;top:156;width:40;height:2" coordorigin="3457,156" coordsize="40,0" path="m3457,156l3496,156e" filled="false" stroked="true" strokeweight=".214789pt" strokecolor="#ff0000">
                <v:path arrowok="t"/>
              </v:shape>
            </v:group>
            <v:group style="position:absolute;left:3477;top:130;width:2;height:52" coordorigin="3477,130" coordsize="2,52">
              <v:shape style="position:absolute;left:3477;top:130;width:2;height:52" coordorigin="3477,130" coordsize="0,52" path="m3477,130l3477,182e" filled="false" stroked="true" strokeweight=".163027pt" strokecolor="#ff0000">
                <v:path arrowok="t"/>
              </v:shape>
            </v:group>
            <v:group style="position:absolute;left:3457;top:155;width:40;height:2" coordorigin="3457,155" coordsize="40,2">
              <v:shape style="position:absolute;left:3457;top:155;width:40;height:2" coordorigin="3457,155" coordsize="40,0" path="m3457,155l3496,155e" filled="false" stroked="true" strokeweight=".214789pt" strokecolor="#ff0000">
                <v:path arrowok="t"/>
              </v:shape>
            </v:group>
            <v:group style="position:absolute;left:3477;top:129;width:2;height:52" coordorigin="3477,129" coordsize="2,52">
              <v:shape style="position:absolute;left:3477;top:129;width:2;height:52" coordorigin="3477,129" coordsize="0,52" path="m3477,129l3477,181e" filled="false" stroked="true" strokeweight=".163027pt" strokecolor="#ff0000">
                <v:path arrowok="t"/>
              </v:shape>
            </v:group>
            <v:group style="position:absolute;left:3457;top:154;width:40;height:2" coordorigin="3457,154" coordsize="40,2">
              <v:shape style="position:absolute;left:3457;top:154;width:40;height:2" coordorigin="3457,154" coordsize="40,0" path="m3457,154l3496,154e" filled="false" stroked="true" strokeweight=".214789pt" strokecolor="#ff0000">
                <v:path arrowok="t"/>
              </v:shape>
            </v:group>
            <v:group style="position:absolute;left:3477;top:129;width:2;height:52" coordorigin="3477,129" coordsize="2,52">
              <v:shape style="position:absolute;left:3477;top:129;width:2;height:52" coordorigin="3477,129" coordsize="0,52" path="m3477,129l3477,180e" filled="false" stroked="true" strokeweight=".163027pt" strokecolor="#ff0000">
                <v:path arrowok="t"/>
              </v:shape>
            </v:group>
            <v:group style="position:absolute;left:3457;top:154;width:40;height:2" coordorigin="3457,154" coordsize="40,2">
              <v:shape style="position:absolute;left:3457;top:154;width:40;height:2" coordorigin="3457,154" coordsize="40,0" path="m3457,154l3496,154e" filled="false" stroked="true" strokeweight=".214789pt" strokecolor="#ff0000">
                <v:path arrowok="t"/>
              </v:shape>
            </v:group>
            <v:group style="position:absolute;left:3477;top:128;width:2;height:52" coordorigin="3477,128" coordsize="2,52">
              <v:shape style="position:absolute;left:3477;top:128;width:2;height:52" coordorigin="3477,128" coordsize="0,52" path="m3477,128l3477,179e" filled="false" stroked="true" strokeweight=".163027pt" strokecolor="#ff0000">
                <v:path arrowok="t"/>
              </v:shape>
            </v:group>
            <v:group style="position:absolute;left:3457;top:153;width:40;height:2" coordorigin="3457,153" coordsize="40,2">
              <v:shape style="position:absolute;left:3457;top:153;width:40;height:2" coordorigin="3457,153" coordsize="40,0" path="m3457,153l3496,153e" filled="false" stroked="true" strokeweight=".214789pt" strokecolor="#ff0000">
                <v:path arrowok="t"/>
              </v:shape>
            </v:group>
            <v:group style="position:absolute;left:3477;top:127;width:2;height:52" coordorigin="3477,127" coordsize="2,52">
              <v:shape style="position:absolute;left:3477;top:127;width:2;height:52" coordorigin="3477,127" coordsize="0,52" path="m3477,127l3477,179e" filled="false" stroked="true" strokeweight=".163027pt" strokecolor="#ff0000">
                <v:path arrowok="t"/>
              </v:shape>
            </v:group>
            <v:group style="position:absolute;left:3457;top:152;width:40;height:2" coordorigin="3457,152" coordsize="40,2">
              <v:shape style="position:absolute;left:3457;top:152;width:40;height:2" coordorigin="3457,152" coordsize="40,0" path="m3457,152l3496,152e" filled="false" stroked="true" strokeweight=".214789pt" strokecolor="#ff0000">
                <v:path arrowok="t"/>
              </v:shape>
            </v:group>
            <v:group style="position:absolute;left:3477;top:127;width:2;height:52" coordorigin="3477,127" coordsize="2,52">
              <v:shape style="position:absolute;left:3477;top:127;width:2;height:52" coordorigin="3477,127" coordsize="0,52" path="m3477,127l3477,178e" filled="false" stroked="true" strokeweight=".163027pt" strokecolor="#ff0000">
                <v:path arrowok="t"/>
              </v:shape>
            </v:group>
            <v:group style="position:absolute;left:3457;top:152;width:40;height:2" coordorigin="3457,152" coordsize="40,2">
              <v:shape style="position:absolute;left:3457;top:152;width:40;height:2" coordorigin="3457,152" coordsize="40,0" path="m3457,152l3496,152e" filled="false" stroked="true" strokeweight=".214789pt" strokecolor="#ff0000">
                <v:path arrowok="t"/>
              </v:shape>
            </v:group>
            <v:group style="position:absolute;left:3477;top:126;width:2;height:52" coordorigin="3477,126" coordsize="2,52">
              <v:shape style="position:absolute;left:3477;top:126;width:2;height:52" coordorigin="3477,126" coordsize="0,52" path="m3477,126l3477,177e" filled="false" stroked="true" strokeweight=".163027pt" strokecolor="#ff0000">
                <v:path arrowok="t"/>
              </v:shape>
            </v:group>
            <v:group style="position:absolute;left:3457;top:151;width:40;height:2" coordorigin="3457,151" coordsize="40,2">
              <v:shape style="position:absolute;left:3457;top:151;width:40;height:2" coordorigin="3457,151" coordsize="40,0" path="m3457,151l3496,151e" filled="false" stroked="true" strokeweight=".214789pt" strokecolor="#ff0000">
                <v:path arrowok="t"/>
              </v:shape>
            </v:group>
            <v:group style="position:absolute;left:3477;top:125;width:2;height:52" coordorigin="3477,125" coordsize="2,52">
              <v:shape style="position:absolute;left:3477;top:125;width:2;height:52" coordorigin="3477,125" coordsize="0,52" path="m3477,125l3477,177e" filled="false" stroked="true" strokeweight=".163027pt" strokecolor="#ff0000">
                <v:path arrowok="t"/>
              </v:shape>
            </v:group>
            <v:group style="position:absolute;left:3457;top:150;width:40;height:2" coordorigin="3457,150" coordsize="40,2">
              <v:shape style="position:absolute;left:3457;top:150;width:40;height:2" coordorigin="3457,150" coordsize="40,0" path="m3457,150l3496,150e" filled="false" stroked="true" strokeweight=".214789pt" strokecolor="#ff0000">
                <v:path arrowok="t"/>
              </v:shape>
            </v:group>
            <v:group style="position:absolute;left:3477;top:124;width:2;height:52" coordorigin="3477,124" coordsize="2,52">
              <v:shape style="position:absolute;left:3477;top:124;width:2;height:52" coordorigin="3477,124" coordsize="0,52" path="m3477,124l3477,176e" filled="false" stroked="true" strokeweight=".163027pt" strokecolor="#ff0000">
                <v:path arrowok="t"/>
              </v:shape>
            </v:group>
            <v:group style="position:absolute;left:3457;top:149;width:40;height:2" coordorigin="3457,149" coordsize="40,2">
              <v:shape style="position:absolute;left:3457;top:149;width:40;height:2" coordorigin="3457,149" coordsize="40,0" path="m3457,149l3496,149e" filled="false" stroked="true" strokeweight=".214789pt" strokecolor="#ff0000">
                <v:path arrowok="t"/>
              </v:shape>
            </v:group>
            <v:group style="position:absolute;left:3477;top:124;width:2;height:52" coordorigin="3477,124" coordsize="2,52">
              <v:shape style="position:absolute;left:3477;top:124;width:2;height:52" coordorigin="3477,124" coordsize="0,52" path="m3477,124l3477,175e" filled="false" stroked="true" strokeweight=".163027pt" strokecolor="#ff0000">
                <v:path arrowok="t"/>
              </v:shape>
            </v:group>
            <v:group style="position:absolute;left:3457;top:149;width:40;height:2" coordorigin="3457,149" coordsize="40,2">
              <v:shape style="position:absolute;left:3457;top:149;width:40;height:2" coordorigin="3457,149" coordsize="40,0" path="m3457,149l3496,149e" filled="false" stroked="true" strokeweight=".214789pt" strokecolor="#ff0000">
                <v:path arrowok="t"/>
              </v:shape>
            </v:group>
            <v:group style="position:absolute;left:3477;top:123;width:2;height:52" coordorigin="3477,123" coordsize="2,52">
              <v:shape style="position:absolute;left:3477;top:123;width:2;height:52" coordorigin="3477,123" coordsize="0,52" path="m3477,123l3477,174e" filled="false" stroked="true" strokeweight=".163027pt" strokecolor="#ff0000">
                <v:path arrowok="t"/>
              </v:shape>
            </v:group>
            <v:group style="position:absolute;left:3457;top:148;width:40;height:2" coordorigin="3457,148" coordsize="40,2">
              <v:shape style="position:absolute;left:3457;top:148;width:40;height:2" coordorigin="3457,148" coordsize="40,0" path="m3457,148l3496,148e" filled="false" stroked="true" strokeweight=".214789pt" strokecolor="#ff0000">
                <v:path arrowok="t"/>
              </v:shape>
            </v:group>
            <v:group style="position:absolute;left:3477;top:122;width:2;height:52" coordorigin="3477,122" coordsize="2,52">
              <v:shape style="position:absolute;left:3477;top:122;width:2;height:52" coordorigin="3477,122" coordsize="0,52" path="m3477,122l3477,174e" filled="false" stroked="true" strokeweight=".163027pt" strokecolor="#ff0000">
                <v:path arrowok="t"/>
              </v:shape>
            </v:group>
            <v:group style="position:absolute;left:3457;top:147;width:40;height:2" coordorigin="3457,147" coordsize="40,2">
              <v:shape style="position:absolute;left:3457;top:147;width:40;height:2" coordorigin="3457,147" coordsize="40,0" path="m3457,147l3496,147e" filled="false" stroked="true" strokeweight=".214789pt" strokecolor="#ff0000">
                <v:path arrowok="t"/>
              </v:shape>
            </v:group>
            <v:group style="position:absolute;left:3477;top:122;width:2;height:52" coordorigin="3477,122" coordsize="2,52">
              <v:shape style="position:absolute;left:3477;top:122;width:2;height:52" coordorigin="3477,122" coordsize="0,52" path="m3477,122l3477,173e" filled="false" stroked="true" strokeweight=".163027pt" strokecolor="#ff0000">
                <v:path arrowok="t"/>
              </v:shape>
            </v:group>
            <v:group style="position:absolute;left:3457;top:147;width:40;height:2" coordorigin="3457,147" coordsize="40,2">
              <v:shape style="position:absolute;left:3457;top:147;width:40;height:2" coordorigin="3457,147" coordsize="40,0" path="m3457,147l3496,147e" filled="false" stroked="true" strokeweight=".214789pt" strokecolor="#ff0000">
                <v:path arrowok="t"/>
              </v:shape>
            </v:group>
            <v:group style="position:absolute;left:3477;top:121;width:2;height:52" coordorigin="3477,121" coordsize="2,52">
              <v:shape style="position:absolute;left:3477;top:121;width:2;height:52" coordorigin="3477,121" coordsize="0,52" path="m3477,121l3477,172e" filled="false" stroked="true" strokeweight=".163027pt" strokecolor="#ff0000">
                <v:path arrowok="t"/>
              </v:shape>
            </v:group>
            <v:group style="position:absolute;left:3457;top:146;width:40;height:2" coordorigin="3457,146" coordsize="40,2">
              <v:shape style="position:absolute;left:3457;top:146;width:40;height:2" coordorigin="3457,146" coordsize="40,0" path="m3457,146l3496,146e" filled="false" stroked="true" strokeweight=".214789pt" strokecolor="#ff0000">
                <v:path arrowok="t"/>
              </v:shape>
            </v:group>
            <v:group style="position:absolute;left:3477;top:121;width:2;height:52" coordorigin="3477,121" coordsize="2,52">
              <v:shape style="position:absolute;left:3477;top:121;width:2;height:52" coordorigin="3477,121" coordsize="0,52" path="m3477,121l3477,172e" filled="false" stroked="true" strokeweight=".163027pt" strokecolor="#ff0000">
                <v:path arrowok="t"/>
              </v:shape>
            </v:group>
            <v:group style="position:absolute;left:3457;top:146;width:40;height:2" coordorigin="3457,146" coordsize="40,2">
              <v:shape style="position:absolute;left:3457;top:146;width:40;height:2" coordorigin="3457,146" coordsize="40,0" path="m3457,146l3496,146e" filled="false" stroked="true" strokeweight=".214789pt" strokecolor="#ff0000">
                <v:path arrowok="t"/>
              </v:shape>
            </v:group>
            <v:group style="position:absolute;left:3477;top:120;width:2;height:52" coordorigin="3477,120" coordsize="2,52">
              <v:shape style="position:absolute;left:3477;top:120;width:2;height:52" coordorigin="3477,120" coordsize="0,52" path="m3477,120l3477,171e" filled="false" stroked="true" strokeweight=".163027pt" strokecolor="#ff0000">
                <v:path arrowok="t"/>
              </v:shape>
            </v:group>
            <v:group style="position:absolute;left:3457;top:145;width:40;height:2" coordorigin="3457,145" coordsize="40,2">
              <v:shape style="position:absolute;left:3457;top:145;width:40;height:2" coordorigin="3457,145" coordsize="40,0" path="m3457,145l3496,145e" filled="false" stroked="true" strokeweight=".214789pt" strokecolor="#ff0000">
                <v:path arrowok="t"/>
              </v:shape>
            </v:group>
            <v:group style="position:absolute;left:3477;top:119;width:2;height:52" coordorigin="3477,119" coordsize="2,52">
              <v:shape style="position:absolute;left:3477;top:119;width:2;height:52" coordorigin="3477,119" coordsize="0,52" path="m3477,119l3477,171e" filled="false" stroked="true" strokeweight=".163027pt" strokecolor="#ff0000">
                <v:path arrowok="t"/>
              </v:shape>
            </v:group>
            <v:group style="position:absolute;left:3457;top:144;width:40;height:2" coordorigin="3457,144" coordsize="40,2">
              <v:shape style="position:absolute;left:3457;top:144;width:40;height:2" coordorigin="3457,144" coordsize="40,0" path="m3457,144l3496,144e" filled="false" stroked="true" strokeweight=".214789pt" strokecolor="#ff0000">
                <v:path arrowok="t"/>
              </v:shape>
            </v:group>
            <v:group style="position:absolute;left:3477;top:119;width:2;height:52" coordorigin="3477,119" coordsize="2,52">
              <v:shape style="position:absolute;left:3477;top:119;width:2;height:52" coordorigin="3477,119" coordsize="0,52" path="m3477,119l3477,170e" filled="false" stroked="true" strokeweight=".163027pt" strokecolor="#ff0000">
                <v:path arrowok="t"/>
              </v:shape>
            </v:group>
            <v:group style="position:absolute;left:3457;top:144;width:40;height:2" coordorigin="3457,144" coordsize="40,2">
              <v:shape style="position:absolute;left:3457;top:144;width:40;height:2" coordorigin="3457,144" coordsize="40,0" path="m3457,144l3496,144e" filled="false" stroked="true" strokeweight=".214789pt" strokecolor="#ff0000">
                <v:path arrowok="t"/>
              </v:shape>
            </v:group>
            <v:group style="position:absolute;left:3477;top:118;width:2;height:52" coordorigin="3477,118" coordsize="2,52">
              <v:shape style="position:absolute;left:3477;top:118;width:2;height:52" coordorigin="3477,118" coordsize="0,52" path="m3477,118l3477,169e" filled="false" stroked="true" strokeweight=".163027pt" strokecolor="#ff0000">
                <v:path arrowok="t"/>
              </v:shape>
            </v:group>
            <v:group style="position:absolute;left:3457;top:143;width:40;height:2" coordorigin="3457,143" coordsize="40,2">
              <v:shape style="position:absolute;left:3457;top:143;width:40;height:2" coordorigin="3457,143" coordsize="40,0" path="m3457,143l3496,143e" filled="false" stroked="true" strokeweight=".214789pt" strokecolor="#ff0000">
                <v:path arrowok="t"/>
              </v:shape>
            </v:group>
            <v:group style="position:absolute;left:3477;top:117;width:2;height:52" coordorigin="3477,117" coordsize="2,52">
              <v:shape style="position:absolute;left:3477;top:117;width:2;height:52" coordorigin="3477,117" coordsize="0,52" path="m3477,117l3477,169e" filled="false" stroked="true" strokeweight=".163027pt" strokecolor="#ff0000">
                <v:path arrowok="t"/>
              </v:shape>
            </v:group>
            <v:group style="position:absolute;left:3457;top:142;width:40;height:2" coordorigin="3457,142" coordsize="40,2">
              <v:shape style="position:absolute;left:3457;top:142;width:40;height:2" coordorigin="3457,142" coordsize="40,0" path="m3457,142l3496,142e" filled="false" stroked="true" strokeweight=".214789pt" strokecolor="#ff0000">
                <v:path arrowok="t"/>
              </v:shape>
            </v:group>
            <v:group style="position:absolute;left:3477;top:116;width:2;height:52" coordorigin="3477,116" coordsize="2,52">
              <v:shape style="position:absolute;left:3477;top:116;width:2;height:52" coordorigin="3477,116" coordsize="0,52" path="m3477,116l3477,168e" filled="false" stroked="true" strokeweight=".163027pt" strokecolor="#ff0000">
                <v:path arrowok="t"/>
              </v:shape>
            </v:group>
            <v:group style="position:absolute;left:3457;top:141;width:40;height:2" coordorigin="3457,141" coordsize="40,2">
              <v:shape style="position:absolute;left:3457;top:141;width:40;height:2" coordorigin="3457,141" coordsize="40,0" path="m3457,141l3496,141e" filled="false" stroked="true" strokeweight=".214789pt" strokecolor="#ff0000">
                <v:path arrowok="t"/>
              </v:shape>
            </v:group>
            <v:group style="position:absolute;left:3477;top:116;width:2;height:52" coordorigin="3477,116" coordsize="2,52">
              <v:shape style="position:absolute;left:3477;top:116;width:2;height:52" coordorigin="3477,116" coordsize="0,52" path="m3477,116l3477,167e" filled="false" stroked="true" strokeweight=".163027pt" strokecolor="#ff0000">
                <v:path arrowok="t"/>
              </v:shape>
            </v:group>
            <v:group style="position:absolute;left:3457;top:141;width:40;height:2" coordorigin="3457,141" coordsize="40,2">
              <v:shape style="position:absolute;left:3457;top:141;width:40;height:2" coordorigin="3457,141" coordsize="40,0" path="m3457,141l3496,141e" filled="false" stroked="true" strokeweight=".214789pt" strokecolor="#ff0000">
                <v:path arrowok="t"/>
              </v:shape>
            </v:group>
            <v:group style="position:absolute;left:3477;top:115;width:2;height:52" coordorigin="3477,115" coordsize="2,52">
              <v:shape style="position:absolute;left:3477;top:115;width:2;height:52" coordorigin="3477,115" coordsize="0,52" path="m3477,115l3477,166e" filled="false" stroked="true" strokeweight=".163027pt" strokecolor="#ff0000">
                <v:path arrowok="t"/>
              </v:shape>
            </v:group>
            <v:group style="position:absolute;left:3457;top:140;width:40;height:2" coordorigin="3457,140" coordsize="40,2">
              <v:shape style="position:absolute;left:3457;top:140;width:40;height:2" coordorigin="3457,140" coordsize="40,0" path="m3457,140l3496,140e" filled="false" stroked="true" strokeweight=".214789pt" strokecolor="#ff0000">
                <v:path arrowok="t"/>
              </v:shape>
            </v:group>
            <v:group style="position:absolute;left:3477;top:114;width:2;height:52" coordorigin="3477,114" coordsize="2,52">
              <v:shape style="position:absolute;left:3477;top:114;width:2;height:52" coordorigin="3477,114" coordsize="0,52" path="m3477,114l3477,166e" filled="false" stroked="true" strokeweight=".163027pt" strokecolor="#ff0000">
                <v:path arrowok="t"/>
              </v:shape>
            </v:group>
            <v:group style="position:absolute;left:3457;top:139;width:40;height:2" coordorigin="3457,139" coordsize="40,2">
              <v:shape style="position:absolute;left:3457;top:139;width:40;height:2" coordorigin="3457,139" coordsize="40,0" path="m3457,139l3496,139e" filled="false" stroked="true" strokeweight=".214789pt" strokecolor="#ff0000">
                <v:path arrowok="t"/>
              </v:shape>
            </v:group>
            <v:group style="position:absolute;left:3477;top:114;width:2;height:52" coordorigin="3477,114" coordsize="2,52">
              <v:shape style="position:absolute;left:3477;top:114;width:2;height:52" coordorigin="3477,114" coordsize="0,52" path="m3477,114l3477,165e" filled="false" stroked="true" strokeweight=".163027pt" strokecolor="#ff0000">
                <v:path arrowok="t"/>
              </v:shape>
            </v:group>
            <v:group style="position:absolute;left:3457;top:139;width:40;height:2" coordorigin="3457,139" coordsize="40,2">
              <v:shape style="position:absolute;left:3457;top:139;width:40;height:2" coordorigin="3457,139" coordsize="40,0" path="m3457,139l3496,139e" filled="false" stroked="true" strokeweight=".214789pt" strokecolor="#ff0000">
                <v:path arrowok="t"/>
              </v:shape>
            </v:group>
            <v:group style="position:absolute;left:3477;top:113;width:2;height:52" coordorigin="3477,113" coordsize="2,52">
              <v:shape style="position:absolute;left:3477;top:113;width:2;height:52" coordorigin="3477,113" coordsize="0,52" path="m3477,113l3477,164e" filled="false" stroked="true" strokeweight=".163027pt" strokecolor="#ff0000">
                <v:path arrowok="t"/>
              </v:shape>
            </v:group>
            <v:group style="position:absolute;left:3457;top:138;width:40;height:2" coordorigin="3457,138" coordsize="40,2">
              <v:shape style="position:absolute;left:3457;top:138;width:40;height:2" coordorigin="3457,138" coordsize="40,0" path="m3457,138l3496,138e" filled="false" stroked="true" strokeweight=".214789pt" strokecolor="#ff0000">
                <v:path arrowok="t"/>
              </v:shape>
            </v:group>
            <v:group style="position:absolute;left:3477;top:112;width:2;height:52" coordorigin="3477,112" coordsize="2,52">
              <v:shape style="position:absolute;left:3477;top:112;width:2;height:52" coordorigin="3477,112" coordsize="0,52" path="m3477,112l3477,164e" filled="false" stroked="true" strokeweight=".163027pt" strokecolor="#ff0000">
                <v:path arrowok="t"/>
              </v:shape>
            </v:group>
            <v:group style="position:absolute;left:3457;top:137;width:40;height:2" coordorigin="3457,137" coordsize="40,2">
              <v:shape style="position:absolute;left:3457;top:137;width:40;height:2" coordorigin="3457,137" coordsize="40,0" path="m3457,137l3496,137e" filled="false" stroked="true" strokeweight=".214789pt" strokecolor="#ff0000">
                <v:path arrowok="t"/>
              </v:shape>
            </v:group>
            <v:group style="position:absolute;left:3477;top:111;width:2;height:52" coordorigin="3477,111" coordsize="2,52">
              <v:shape style="position:absolute;left:3477;top:111;width:2;height:52" coordorigin="3477,111" coordsize="0,52" path="m3477,111l3477,163e" filled="false" stroked="true" strokeweight=".163027pt" strokecolor="#ff0000">
                <v:path arrowok="t"/>
              </v:shape>
            </v:group>
            <v:group style="position:absolute;left:3457;top:136;width:40;height:2" coordorigin="3457,136" coordsize="40,2">
              <v:shape style="position:absolute;left:3457;top:136;width:40;height:2" coordorigin="3457,136" coordsize="40,0" path="m3457,136l3496,136e" filled="false" stroked="true" strokeweight=".214789pt" strokecolor="#ff0000">
                <v:path arrowok="t"/>
              </v:shape>
            </v:group>
            <v:group style="position:absolute;left:3477;top:111;width:2;height:52" coordorigin="3477,111" coordsize="2,52">
              <v:shape style="position:absolute;left:3477;top:111;width:2;height:52" coordorigin="3477,111" coordsize="0,52" path="m3477,111l3477,162e" filled="false" stroked="true" strokeweight=".163027pt" strokecolor="#ff0000">
                <v:path arrowok="t"/>
              </v:shape>
            </v:group>
            <v:group style="position:absolute;left:3457;top:136;width:40;height:2" coordorigin="3457,136" coordsize="40,2">
              <v:shape style="position:absolute;left:3457;top:136;width:40;height:2" coordorigin="3457,136" coordsize="40,0" path="m3457,136l3496,136e" filled="false" stroked="true" strokeweight=".214789pt" strokecolor="#ff0000">
                <v:path arrowok="t"/>
              </v:shape>
            </v:group>
            <v:group style="position:absolute;left:3477;top:110;width:2;height:52" coordorigin="3477,110" coordsize="2,52">
              <v:shape style="position:absolute;left:3477;top:110;width:2;height:52" coordorigin="3477,110" coordsize="0,52" path="m3477,110l3477,161e" filled="false" stroked="true" strokeweight=".163027pt" strokecolor="#ff0000">
                <v:path arrowok="t"/>
              </v:shape>
            </v:group>
            <v:group style="position:absolute;left:3457;top:135;width:40;height:2" coordorigin="3457,135" coordsize="40,2">
              <v:shape style="position:absolute;left:3457;top:135;width:40;height:2" coordorigin="3457,135" coordsize="40,0" path="m3457,135l3496,135e" filled="false" stroked="true" strokeweight=".214789pt" strokecolor="#ff0000">
                <v:path arrowok="t"/>
              </v:shape>
            </v:group>
            <v:group style="position:absolute;left:3477;top:109;width:2;height:52" coordorigin="3477,109" coordsize="2,52">
              <v:shape style="position:absolute;left:3477;top:109;width:2;height:52" coordorigin="3477,109" coordsize="0,52" path="m3477,109l3477,161e" filled="false" stroked="true" strokeweight=".163027pt" strokecolor="#ff0000">
                <v:path arrowok="t"/>
              </v:shape>
            </v:group>
            <v:group style="position:absolute;left:3457;top:134;width:40;height:2" coordorigin="3457,134" coordsize="40,2">
              <v:shape style="position:absolute;left:3457;top:134;width:40;height:2" coordorigin="3457,134" coordsize="40,0" path="m3457,134l3496,134e" filled="false" stroked="true" strokeweight=".214789pt" strokecolor="#ff0000">
                <v:path arrowok="t"/>
              </v:shape>
            </v:group>
            <v:group style="position:absolute;left:3477;top:108;width:2;height:52" coordorigin="3477,108" coordsize="2,52">
              <v:shape style="position:absolute;left:3477;top:108;width:2;height:52" coordorigin="3477,108" coordsize="0,52" path="m3477,108l3477,160e" filled="false" stroked="true" strokeweight=".163027pt" strokecolor="#ff0000">
                <v:path arrowok="t"/>
              </v:shape>
            </v:group>
            <v:group style="position:absolute;left:3457;top:133;width:40;height:2" coordorigin="3457,133" coordsize="40,2">
              <v:shape style="position:absolute;left:3457;top:133;width:40;height:2" coordorigin="3457,133" coordsize="40,0" path="m3457,133l3496,133e" filled="false" stroked="true" strokeweight=".214789pt" strokecolor="#ff0000">
                <v:path arrowok="t"/>
              </v:shape>
            </v:group>
            <v:group style="position:absolute;left:3477;top:108;width:2;height:52" coordorigin="3477,108" coordsize="2,52">
              <v:shape style="position:absolute;left:3477;top:108;width:2;height:52" coordorigin="3477,108" coordsize="0,52" path="m3477,108l3477,159e" filled="false" stroked="true" strokeweight=".163027pt" strokecolor="#ff0000">
                <v:path arrowok="t"/>
              </v:shape>
            </v:group>
            <v:group style="position:absolute;left:3457;top:133;width:40;height:2" coordorigin="3457,133" coordsize="40,2">
              <v:shape style="position:absolute;left:3457;top:133;width:40;height:2" coordorigin="3457,133" coordsize="40,0" path="m3457,133l3496,133e" filled="false" stroked="true" strokeweight=".214789pt" strokecolor="#ff0000">
                <v:path arrowok="t"/>
              </v:shape>
            </v:group>
            <v:group style="position:absolute;left:3477;top:107;width:2;height:52" coordorigin="3477,107" coordsize="2,52">
              <v:shape style="position:absolute;left:3477;top:107;width:2;height:52" coordorigin="3477,107" coordsize="0,52" path="m3477,107l3477,158e" filled="false" stroked="true" strokeweight=".163027pt" strokecolor="#ff0000">
                <v:path arrowok="t"/>
              </v:shape>
            </v:group>
            <v:group style="position:absolute;left:3859;top:286;width:40;height:2" coordorigin="3859,286" coordsize="40,2">
              <v:shape style="position:absolute;left:3859;top:286;width:40;height:2" coordorigin="3859,286" coordsize="40,0" path="m3859,286l3898,286e" filled="false" stroked="true" strokeweight=".214789pt" strokecolor="#ff0000">
                <v:path arrowok="t"/>
              </v:shape>
            </v:group>
            <v:group style="position:absolute;left:3878;top:260;width:2;height:52" coordorigin="3878,260" coordsize="2,52">
              <v:shape style="position:absolute;left:3878;top:260;width:2;height:52" coordorigin="3878,260" coordsize="0,52" path="m3878,260l3878,312e" filled="false" stroked="true" strokeweight=".163027pt" strokecolor="#ff0000">
                <v:path arrowok="t"/>
              </v:shape>
            </v:group>
            <v:group style="position:absolute;left:3859;top:285;width:40;height:2" coordorigin="3859,285" coordsize="40,2">
              <v:shape style="position:absolute;left:3859;top:285;width:40;height:2" coordorigin="3859,285" coordsize="40,0" path="m3859,285l3898,285e" filled="false" stroked="true" strokeweight=".214789pt" strokecolor="#ff0000">
                <v:path arrowok="t"/>
              </v:shape>
            </v:group>
            <v:group style="position:absolute;left:3878;top:260;width:2;height:52" coordorigin="3878,260" coordsize="2,52">
              <v:shape style="position:absolute;left:3878;top:260;width:2;height:52" coordorigin="3878,260" coordsize="0,52" path="m3878,260l3878,311e" filled="false" stroked="true" strokeweight=".163027pt" strokecolor="#ff0000">
                <v:path arrowok="t"/>
              </v:shape>
            </v:group>
            <v:group style="position:absolute;left:3859;top:285;width:40;height:2" coordorigin="3859,285" coordsize="40,2">
              <v:shape style="position:absolute;left:3859;top:285;width:40;height:2" coordorigin="3859,285" coordsize="40,0" path="m3859,285l3898,285e" filled="false" stroked="true" strokeweight=".214789pt" strokecolor="#ff0000">
                <v:path arrowok="t"/>
              </v:shape>
            </v:group>
            <v:group style="position:absolute;left:3878;top:259;width:2;height:52" coordorigin="3878,259" coordsize="2,52">
              <v:shape style="position:absolute;left:3878;top:259;width:2;height:52" coordorigin="3878,259" coordsize="0,52" path="m3878,259l3878,310e" filled="false" stroked="true" strokeweight=".163027pt" strokecolor="#ff0000">
                <v:path arrowok="t"/>
              </v:shape>
            </v:group>
            <v:group style="position:absolute;left:3859;top:284;width:40;height:2" coordorigin="3859,284" coordsize="40,2">
              <v:shape style="position:absolute;left:3859;top:284;width:40;height:2" coordorigin="3859,284" coordsize="40,0" path="m3859,284l3898,284e" filled="false" stroked="true" strokeweight=".214789pt" strokecolor="#ff0000">
                <v:path arrowok="t"/>
              </v:shape>
            </v:group>
            <v:group style="position:absolute;left:3878;top:258;width:2;height:52" coordorigin="3878,258" coordsize="2,52">
              <v:shape style="position:absolute;left:3878;top:258;width:2;height:52" coordorigin="3878,258" coordsize="0,52" path="m3878,258l3878,310e" filled="false" stroked="true" strokeweight=".163027pt" strokecolor="#ff0000">
                <v:path arrowok="t"/>
              </v:shape>
            </v:group>
            <v:group style="position:absolute;left:3859;top:283;width:40;height:2" coordorigin="3859,283" coordsize="40,2">
              <v:shape style="position:absolute;left:3859;top:283;width:40;height:2" coordorigin="3859,283" coordsize="40,0" path="m3859,283l3898,283e" filled="false" stroked="true" strokeweight=".214789pt" strokecolor="#ff0000">
                <v:path arrowok="t"/>
              </v:shape>
            </v:group>
            <v:group style="position:absolute;left:3878;top:257;width:2;height:52" coordorigin="3878,257" coordsize="2,52">
              <v:shape style="position:absolute;left:3878;top:257;width:2;height:52" coordorigin="3878,257" coordsize="0,52" path="m3878,257l3878,309e" filled="false" stroked="true" strokeweight=".163027pt" strokecolor="#ff0000">
                <v:path arrowok="t"/>
              </v:shape>
            </v:group>
            <v:group style="position:absolute;left:3859;top:282;width:40;height:2" coordorigin="3859,282" coordsize="40,2">
              <v:shape style="position:absolute;left:3859;top:282;width:40;height:2" coordorigin="3859,282" coordsize="40,0" path="m3859,282l3898,282e" filled="false" stroked="true" strokeweight=".214789pt" strokecolor="#ff0000">
                <v:path arrowok="t"/>
              </v:shape>
            </v:group>
            <v:group style="position:absolute;left:3878;top:257;width:2;height:52" coordorigin="3878,257" coordsize="2,52">
              <v:shape style="position:absolute;left:3878;top:257;width:2;height:52" coordorigin="3878,257" coordsize="0,52" path="m3878,257l3878,308e" filled="false" stroked="true" strokeweight=".163027pt" strokecolor="#ff0000">
                <v:path arrowok="t"/>
              </v:shape>
            </v:group>
            <v:group style="position:absolute;left:3859;top:282;width:40;height:2" coordorigin="3859,282" coordsize="40,2">
              <v:shape style="position:absolute;left:3859;top:282;width:40;height:2" coordorigin="3859,282" coordsize="40,0" path="m3859,282l3898,282e" filled="false" stroked="true" strokeweight=".214789pt" strokecolor="#ff0000">
                <v:path arrowok="t"/>
              </v:shape>
            </v:group>
            <v:group style="position:absolute;left:3878;top:256;width:2;height:52" coordorigin="3878,256" coordsize="2,52">
              <v:shape style="position:absolute;left:3878;top:256;width:2;height:52" coordorigin="3878,256" coordsize="0,52" path="m3878,256l3878,307e" filled="false" stroked="true" strokeweight=".163027pt" strokecolor="#ff0000">
                <v:path arrowok="t"/>
              </v:shape>
            </v:group>
            <v:group style="position:absolute;left:3859;top:281;width:40;height:2" coordorigin="3859,281" coordsize="40,2">
              <v:shape style="position:absolute;left:3859;top:281;width:40;height:2" coordorigin="3859,281" coordsize="40,0" path="m3859,281l3898,281e" filled="false" stroked="true" strokeweight=".214789pt" strokecolor="#ff0000">
                <v:path arrowok="t"/>
              </v:shape>
            </v:group>
            <v:group style="position:absolute;left:3878;top:255;width:2;height:52" coordorigin="3878,255" coordsize="2,52">
              <v:shape style="position:absolute;left:3878;top:255;width:2;height:52" coordorigin="3878,255" coordsize="0,52" path="m3878,255l3878,307e" filled="false" stroked="true" strokeweight=".163027pt" strokecolor="#ff0000">
                <v:path arrowok="t"/>
              </v:shape>
            </v:group>
            <v:group style="position:absolute;left:3859;top:280;width:40;height:2" coordorigin="3859,280" coordsize="40,2">
              <v:shape style="position:absolute;left:3859;top:280;width:40;height:2" coordorigin="3859,280" coordsize="40,0" path="m3859,280l3898,280e" filled="false" stroked="true" strokeweight=".214789pt" strokecolor="#ff0000">
                <v:path arrowok="t"/>
              </v:shape>
            </v:group>
            <v:group style="position:absolute;left:3878;top:254;width:2;height:52" coordorigin="3878,254" coordsize="2,52">
              <v:shape style="position:absolute;left:3878;top:254;width:2;height:52" coordorigin="3878,254" coordsize="0,52" path="m3878,254l3878,306e" filled="false" stroked="true" strokeweight=".163027pt" strokecolor="#ff0000">
                <v:path arrowok="t"/>
              </v:shape>
            </v:group>
            <v:group style="position:absolute;left:3859;top:279;width:40;height:2" coordorigin="3859,279" coordsize="40,2">
              <v:shape style="position:absolute;left:3859;top:279;width:40;height:2" coordorigin="3859,279" coordsize="40,0" path="m3859,279l3898,279e" filled="false" stroked="true" strokeweight=".214789pt" strokecolor="#ff0000">
                <v:path arrowok="t"/>
              </v:shape>
            </v:group>
            <v:group style="position:absolute;left:3878;top:254;width:2;height:52" coordorigin="3878,254" coordsize="2,52">
              <v:shape style="position:absolute;left:3878;top:254;width:2;height:52" coordorigin="3878,254" coordsize="0,52" path="m3878,254l3878,305e" filled="false" stroked="true" strokeweight=".163027pt" strokecolor="#ff0000">
                <v:path arrowok="t"/>
              </v:shape>
            </v:group>
            <v:group style="position:absolute;left:3859;top:279;width:40;height:2" coordorigin="3859,279" coordsize="40,2">
              <v:shape style="position:absolute;left:3859;top:279;width:40;height:2" coordorigin="3859,279" coordsize="40,0" path="m3859,279l3898,279e" filled="false" stroked="true" strokeweight=".214789pt" strokecolor="#ff0000">
                <v:path arrowok="t"/>
              </v:shape>
            </v:group>
            <v:group style="position:absolute;left:3878;top:253;width:2;height:52" coordorigin="3878,253" coordsize="2,52">
              <v:shape style="position:absolute;left:3878;top:253;width:2;height:52" coordorigin="3878,253" coordsize="0,52" path="m3878,253l3878,304e" filled="false" stroked="true" strokeweight=".163027pt" strokecolor="#ff0000">
                <v:path arrowok="t"/>
              </v:shape>
            </v:group>
            <v:group style="position:absolute;left:3859;top:278;width:40;height:2" coordorigin="3859,278" coordsize="40,2">
              <v:shape style="position:absolute;left:3859;top:278;width:40;height:2" coordorigin="3859,278" coordsize="40,0" path="m3859,278l3898,278e" filled="false" stroked="true" strokeweight=".214789pt" strokecolor="#ff0000">
                <v:path arrowok="t"/>
              </v:shape>
            </v:group>
            <v:group style="position:absolute;left:3878;top:252;width:2;height:52" coordorigin="3878,252" coordsize="2,52">
              <v:shape style="position:absolute;left:3878;top:252;width:2;height:52" coordorigin="3878,252" coordsize="0,52" path="m3878,252l3878,304e" filled="false" stroked="true" strokeweight=".163027pt" strokecolor="#ff0000">
                <v:path arrowok="t"/>
              </v:shape>
            </v:group>
            <v:group style="position:absolute;left:3859;top:277;width:40;height:2" coordorigin="3859,277" coordsize="40,2">
              <v:shape style="position:absolute;left:3859;top:277;width:40;height:2" coordorigin="3859,277" coordsize="40,0" path="m3859,277l3898,277e" filled="false" stroked="true" strokeweight=".214789pt" strokecolor="#ff0000">
                <v:path arrowok="t"/>
              </v:shape>
            </v:group>
            <v:group style="position:absolute;left:3878;top:252;width:2;height:52" coordorigin="3878,252" coordsize="2,52">
              <v:shape style="position:absolute;left:3878;top:252;width:2;height:52" coordorigin="3878,252" coordsize="0,52" path="m3878,252l3878,303e" filled="false" stroked="true" strokeweight=".163027pt" strokecolor="#ff0000">
                <v:path arrowok="t"/>
              </v:shape>
            </v:group>
            <v:group style="position:absolute;left:3859;top:277;width:40;height:2" coordorigin="3859,277" coordsize="40,2">
              <v:shape style="position:absolute;left:3859;top:277;width:40;height:2" coordorigin="3859,277" coordsize="40,0" path="m3859,277l3898,277e" filled="false" stroked="true" strokeweight=".214789pt" strokecolor="#ff0000">
                <v:path arrowok="t"/>
              </v:shape>
            </v:group>
            <v:group style="position:absolute;left:3878;top:251;width:2;height:52" coordorigin="3878,251" coordsize="2,52">
              <v:shape style="position:absolute;left:3878;top:251;width:2;height:52" coordorigin="3878,251" coordsize="0,52" path="m3878,251l3878,302e" filled="false" stroked="true" strokeweight=".163027pt" strokecolor="#ff0000">
                <v:path arrowok="t"/>
              </v:shape>
            </v:group>
            <v:group style="position:absolute;left:3859;top:276;width:40;height:2" coordorigin="3859,276" coordsize="40,2">
              <v:shape style="position:absolute;left:3859;top:276;width:40;height:2" coordorigin="3859,276" coordsize="40,0" path="m3859,276l3898,276e" filled="false" stroked="true" strokeweight=".214789pt" strokecolor="#ff0000">
                <v:path arrowok="t"/>
              </v:shape>
            </v:group>
            <v:group style="position:absolute;left:3878;top:250;width:2;height:52" coordorigin="3878,250" coordsize="2,52">
              <v:shape style="position:absolute;left:3878;top:250;width:2;height:52" coordorigin="3878,250" coordsize="0,52" path="m3878,250l3878,302e" filled="false" stroked="true" strokeweight=".163027pt" strokecolor="#ff0000">
                <v:path arrowok="t"/>
              </v:shape>
            </v:group>
            <v:group style="position:absolute;left:3859;top:275;width:40;height:2" coordorigin="3859,275" coordsize="40,2">
              <v:shape style="position:absolute;left:3859;top:275;width:40;height:2" coordorigin="3859,275" coordsize="40,0" path="m3859,275l3898,275e" filled="false" stroked="true" strokeweight=".214789pt" strokecolor="#ff0000">
                <v:path arrowok="t"/>
              </v:shape>
            </v:group>
            <v:group style="position:absolute;left:3878;top:249;width:2;height:52" coordorigin="3878,249" coordsize="2,52">
              <v:shape style="position:absolute;left:3878;top:249;width:2;height:52" coordorigin="3878,249" coordsize="0,52" path="m3878,249l3878,301e" filled="false" stroked="true" strokeweight=".163027pt" strokecolor="#ff0000">
                <v:path arrowok="t"/>
              </v:shape>
            </v:group>
            <v:group style="position:absolute;left:3859;top:274;width:40;height:2" coordorigin="3859,274" coordsize="40,2">
              <v:shape style="position:absolute;left:3859;top:274;width:40;height:2" coordorigin="3859,274" coordsize="40,0" path="m3859,274l3898,274e" filled="false" stroked="true" strokeweight=".214789pt" strokecolor="#ff0000">
                <v:path arrowok="t"/>
              </v:shape>
            </v:group>
            <v:group style="position:absolute;left:3878;top:249;width:2;height:52" coordorigin="3878,249" coordsize="2,52">
              <v:shape style="position:absolute;left:3878;top:249;width:2;height:52" coordorigin="3878,249" coordsize="0,52" path="m3878,249l3878,300e" filled="false" stroked="true" strokeweight=".163027pt" strokecolor="#ff0000">
                <v:path arrowok="t"/>
              </v:shape>
            </v:group>
            <v:group style="position:absolute;left:3859;top:274;width:40;height:2" coordorigin="3859,274" coordsize="40,2">
              <v:shape style="position:absolute;left:3859;top:274;width:40;height:2" coordorigin="3859,274" coordsize="40,0" path="m3859,274l3898,274e" filled="false" stroked="true" strokeweight=".214789pt" strokecolor="#ff0000">
                <v:path arrowok="t"/>
              </v:shape>
            </v:group>
            <v:group style="position:absolute;left:3878;top:248;width:2;height:52" coordorigin="3878,248" coordsize="2,52">
              <v:shape style="position:absolute;left:3878;top:248;width:2;height:52" coordorigin="3878,248" coordsize="0,52" path="m3878,248l3878,299e" filled="false" stroked="true" strokeweight=".163027pt" strokecolor="#ff0000">
                <v:path arrowok="t"/>
              </v:shape>
            </v:group>
            <v:group style="position:absolute;left:3859;top:273;width:40;height:2" coordorigin="3859,273" coordsize="40,2">
              <v:shape style="position:absolute;left:3859;top:273;width:40;height:2" coordorigin="3859,273" coordsize="40,0" path="m3859,273l3898,273e" filled="false" stroked="true" strokeweight=".214789pt" strokecolor="#ff0000">
                <v:path arrowok="t"/>
              </v:shape>
            </v:group>
            <v:group style="position:absolute;left:3878;top:247;width:2;height:52" coordorigin="3878,247" coordsize="2,52">
              <v:shape style="position:absolute;left:3878;top:247;width:2;height:52" coordorigin="3878,247" coordsize="0,52" path="m3878,247l3878,299e" filled="false" stroked="true" strokeweight=".163027pt" strokecolor="#ff0000">
                <v:path arrowok="t"/>
              </v:shape>
            </v:group>
            <v:group style="position:absolute;left:3859;top:272;width:40;height:2" coordorigin="3859,272" coordsize="40,2">
              <v:shape style="position:absolute;left:3859;top:272;width:40;height:2" coordorigin="3859,272" coordsize="40,0" path="m3859,272l3898,272e" filled="false" stroked="true" strokeweight=".214789pt" strokecolor="#ff0000">
                <v:path arrowok="t"/>
              </v:shape>
            </v:group>
            <v:group style="position:absolute;left:3878;top:247;width:2;height:52" coordorigin="3878,247" coordsize="2,52">
              <v:shape style="position:absolute;left:3878;top:247;width:2;height:52" coordorigin="3878,247" coordsize="0,52" path="m3878,247l3878,298e" filled="false" stroked="true" strokeweight=".163027pt" strokecolor="#ff0000">
                <v:path arrowok="t"/>
              </v:shape>
            </v:group>
            <v:group style="position:absolute;left:3859;top:272;width:40;height:2" coordorigin="3859,272" coordsize="40,2">
              <v:shape style="position:absolute;left:3859;top:272;width:40;height:2" coordorigin="3859,272" coordsize="40,0" path="m3859,272l3898,272e" filled="false" stroked="true" strokeweight=".214789pt" strokecolor="#ff0000">
                <v:path arrowok="t"/>
              </v:shape>
            </v:group>
            <v:group style="position:absolute;left:3878;top:246;width:2;height:52" coordorigin="3878,246" coordsize="2,52">
              <v:shape style="position:absolute;left:3878;top:246;width:2;height:52" coordorigin="3878,246" coordsize="0,52" path="m3878,246l3878,297e" filled="false" stroked="true" strokeweight=".163027pt" strokecolor="#ff0000">
                <v:path arrowok="t"/>
              </v:shape>
            </v:group>
            <v:group style="position:absolute;left:3859;top:271;width:40;height:2" coordorigin="3859,271" coordsize="40,2">
              <v:shape style="position:absolute;left:3859;top:271;width:40;height:2" coordorigin="3859,271" coordsize="40,0" path="m3859,271l3898,271e" filled="false" stroked="true" strokeweight=".214789pt" strokecolor="#ff0000">
                <v:path arrowok="t"/>
              </v:shape>
            </v:group>
            <v:group style="position:absolute;left:3878;top:245;width:2;height:52" coordorigin="3878,245" coordsize="2,52">
              <v:shape style="position:absolute;left:3878;top:245;width:2;height:52" coordorigin="3878,245" coordsize="0,52" path="m3878,245l3878,297e" filled="false" stroked="true" strokeweight=".163027pt" strokecolor="#ff0000">
                <v:path arrowok="t"/>
              </v:shape>
            </v:group>
            <v:group style="position:absolute;left:3859;top:270;width:40;height:2" coordorigin="3859,270" coordsize="40,2">
              <v:shape style="position:absolute;left:3859;top:270;width:40;height:2" coordorigin="3859,270" coordsize="40,0" path="m3859,270l3898,270e" filled="false" stroked="true" strokeweight=".214789pt" strokecolor="#ff0000">
                <v:path arrowok="t"/>
              </v:shape>
            </v:group>
            <v:group style="position:absolute;left:3878;top:244;width:2;height:52" coordorigin="3878,244" coordsize="2,52">
              <v:shape style="position:absolute;left:3878;top:244;width:2;height:52" coordorigin="3878,244" coordsize="0,52" path="m3878,244l3878,296e" filled="false" stroked="true" strokeweight=".163027pt" strokecolor="#ff0000">
                <v:path arrowok="t"/>
              </v:shape>
            </v:group>
            <v:group style="position:absolute;left:3859;top:269;width:40;height:2" coordorigin="3859,269" coordsize="40,2">
              <v:shape style="position:absolute;left:3859;top:269;width:40;height:2" coordorigin="3859,269" coordsize="40,0" path="m3859,269l3898,269e" filled="false" stroked="true" strokeweight=".214789pt" strokecolor="#ff0000">
                <v:path arrowok="t"/>
              </v:shape>
            </v:group>
            <v:group style="position:absolute;left:3878;top:244;width:2;height:52" coordorigin="3878,244" coordsize="2,52">
              <v:shape style="position:absolute;left:3878;top:244;width:2;height:52" coordorigin="3878,244" coordsize="0,52" path="m3878,244l3878,295e" filled="false" stroked="true" strokeweight=".163027pt" strokecolor="#ff0000">
                <v:path arrowok="t"/>
              </v:shape>
            </v:group>
            <v:group style="position:absolute;left:3859;top:269;width:40;height:2" coordorigin="3859,269" coordsize="40,2">
              <v:shape style="position:absolute;left:3859;top:269;width:40;height:2" coordorigin="3859,269" coordsize="40,0" path="m3859,269l3898,269e" filled="false" stroked="true" strokeweight=".214789pt" strokecolor="#ff0000">
                <v:path arrowok="t"/>
              </v:shape>
            </v:group>
            <v:group style="position:absolute;left:3878;top:243;width:2;height:52" coordorigin="3878,243" coordsize="2,52">
              <v:shape style="position:absolute;left:3878;top:243;width:2;height:52" coordorigin="3878,243" coordsize="0,52" path="m3878,243l3878,294e" filled="false" stroked="true" strokeweight=".163027pt" strokecolor="#ff0000">
                <v:path arrowok="t"/>
              </v:shape>
            </v:group>
            <v:group style="position:absolute;left:3859;top:268;width:40;height:2" coordorigin="3859,268" coordsize="40,2">
              <v:shape style="position:absolute;left:3859;top:268;width:40;height:2" coordorigin="3859,268" coordsize="40,0" path="m3859,268l3898,268e" filled="false" stroked="true" strokeweight=".214789pt" strokecolor="#ff0000">
                <v:path arrowok="t"/>
              </v:shape>
            </v:group>
            <v:group style="position:absolute;left:3878;top:242;width:2;height:52" coordorigin="3878,242" coordsize="2,52">
              <v:shape style="position:absolute;left:3878;top:242;width:2;height:52" coordorigin="3878,242" coordsize="0,52" path="m3878,242l3878,294e" filled="false" stroked="true" strokeweight=".163027pt" strokecolor="#ff0000">
                <v:path arrowok="t"/>
              </v:shape>
            </v:group>
            <v:group style="position:absolute;left:3859;top:267;width:40;height:2" coordorigin="3859,267" coordsize="40,2">
              <v:shape style="position:absolute;left:3859;top:267;width:40;height:2" coordorigin="3859,267" coordsize="40,0" path="m3859,267l3898,267e" filled="false" stroked="true" strokeweight=".214789pt" strokecolor="#ff0000">
                <v:path arrowok="t"/>
              </v:shape>
            </v:group>
            <v:group style="position:absolute;left:3878;top:241;width:2;height:52" coordorigin="3878,241" coordsize="2,52">
              <v:shape style="position:absolute;left:3878;top:241;width:2;height:52" coordorigin="3878,241" coordsize="0,52" path="m3878,241l3878,293e" filled="false" stroked="true" strokeweight=".163027pt" strokecolor="#ff0000">
                <v:path arrowok="t"/>
              </v:shape>
            </v:group>
            <v:group style="position:absolute;left:3859;top:266;width:40;height:2" coordorigin="3859,266" coordsize="40,2">
              <v:shape style="position:absolute;left:3859;top:266;width:40;height:2" coordorigin="3859,266" coordsize="40,0" path="m3859,266l3898,266e" filled="false" stroked="true" strokeweight=".214789pt" strokecolor="#ff0000">
                <v:path arrowok="t"/>
              </v:shape>
            </v:group>
            <v:group style="position:absolute;left:3878;top:241;width:2;height:52" coordorigin="3878,241" coordsize="2,52">
              <v:shape style="position:absolute;left:3878;top:241;width:2;height:52" coordorigin="3878,241" coordsize="0,52" path="m3878,241l3878,292e" filled="false" stroked="true" strokeweight=".163027pt" strokecolor="#ff0000">
                <v:path arrowok="t"/>
              </v:shape>
            </v:group>
            <v:group style="position:absolute;left:3859;top:266;width:40;height:2" coordorigin="3859,266" coordsize="40,2">
              <v:shape style="position:absolute;left:3859;top:266;width:40;height:2" coordorigin="3859,266" coordsize="40,0" path="m3859,266l3898,266e" filled="false" stroked="true" strokeweight=".214789pt" strokecolor="#ff0000">
                <v:path arrowok="t"/>
              </v:shape>
            </v:group>
            <v:group style="position:absolute;left:3878;top:240;width:2;height:52" coordorigin="3878,240" coordsize="2,52">
              <v:shape style="position:absolute;left:3878;top:240;width:2;height:52" coordorigin="3878,240" coordsize="0,52" path="m3878,240l3878,292e" filled="false" stroked="true" strokeweight=".163027pt" strokecolor="#ff0000">
                <v:path arrowok="t"/>
              </v:shape>
            </v:group>
            <v:group style="position:absolute;left:3859;top:265;width:40;height:2" coordorigin="3859,265" coordsize="40,2">
              <v:shape style="position:absolute;left:3859;top:265;width:40;height:2" coordorigin="3859,265" coordsize="40,0" path="m3859,265l3898,265e" filled="false" stroked="true" strokeweight=".214789pt" strokecolor="#ff0000">
                <v:path arrowok="t"/>
              </v:shape>
            </v:group>
            <v:group style="position:absolute;left:3878;top:239;width:2;height:52" coordorigin="3878,239" coordsize="2,52">
              <v:shape style="position:absolute;left:3878;top:239;width:2;height:52" coordorigin="3878,239" coordsize="0,52" path="m3878,239l3878,291e" filled="false" stroked="true" strokeweight=".163027pt" strokecolor="#ff0000">
                <v:path arrowok="t"/>
              </v:shape>
            </v:group>
            <v:group style="position:absolute;left:3859;top:264;width:40;height:2" coordorigin="3859,264" coordsize="40,2">
              <v:shape style="position:absolute;left:3859;top:264;width:40;height:2" coordorigin="3859,264" coordsize="40,0" path="m3859,264l3898,264e" filled="false" stroked="true" strokeweight=".214789pt" strokecolor="#ff0000">
                <v:path arrowok="t"/>
              </v:shape>
            </v:group>
            <v:group style="position:absolute;left:3878;top:239;width:2;height:52" coordorigin="3878,239" coordsize="2,52">
              <v:shape style="position:absolute;left:3878;top:239;width:2;height:52" coordorigin="3878,239" coordsize="0,52" path="m3878,239l3878,290e" filled="false" stroked="true" strokeweight=".163027pt" strokecolor="#ff0000">
                <v:path arrowok="t"/>
              </v:shape>
            </v:group>
            <v:group style="position:absolute;left:3859;top:264;width:40;height:2" coordorigin="3859,264" coordsize="40,2">
              <v:shape style="position:absolute;left:3859;top:264;width:40;height:2" coordorigin="3859,264" coordsize="40,0" path="m3859,264l3898,264e" filled="false" stroked="true" strokeweight=".214789pt" strokecolor="#ff0000">
                <v:path arrowok="t"/>
              </v:shape>
            </v:group>
            <v:group style="position:absolute;left:3878;top:238;width:2;height:52" coordorigin="3878,238" coordsize="2,52">
              <v:shape style="position:absolute;left:3878;top:238;width:2;height:52" coordorigin="3878,238" coordsize="0,52" path="m3878,238l3878,289e" filled="false" stroked="true" strokeweight=".163027pt" strokecolor="#ff0000">
                <v:path arrowok="t"/>
              </v:shape>
            </v:group>
            <v:group style="position:absolute;left:3859;top:263;width:40;height:2" coordorigin="3859,263" coordsize="40,2">
              <v:shape style="position:absolute;left:3859;top:263;width:40;height:2" coordorigin="3859,263" coordsize="40,0" path="m3859,263l3898,263e" filled="false" stroked="true" strokeweight=".214789pt" strokecolor="#ff0000">
                <v:path arrowok="t"/>
              </v:shape>
            </v:group>
            <v:group style="position:absolute;left:3878;top:237;width:2;height:52" coordorigin="3878,237" coordsize="2,52">
              <v:shape style="position:absolute;left:3878;top:237;width:2;height:52" coordorigin="3878,237" coordsize="0,52" path="m3878,237l3878,289e" filled="false" stroked="true" strokeweight=".163027pt" strokecolor="#ff0000">
                <v:path arrowok="t"/>
              </v:shape>
            </v:group>
            <v:group style="position:absolute;left:3859;top:262;width:40;height:2" coordorigin="3859,262" coordsize="40,2">
              <v:shape style="position:absolute;left:3859;top:262;width:40;height:2" coordorigin="3859,262" coordsize="40,0" path="m3859,262l3898,262e" filled="false" stroked="true" strokeweight=".214789pt" strokecolor="#ff0000">
                <v:path arrowok="t"/>
              </v:shape>
            </v:group>
            <v:group style="position:absolute;left:3878;top:236;width:2;height:52" coordorigin="3878,236" coordsize="2,52">
              <v:shape style="position:absolute;left:3878;top:236;width:2;height:52" coordorigin="3878,236" coordsize="0,52" path="m3878,236l3878,288e" filled="false" stroked="true" strokeweight=".163027pt" strokecolor="#ff0000">
                <v:path arrowok="t"/>
              </v:shape>
            </v:group>
            <v:group style="position:absolute;left:3859;top:261;width:40;height:2" coordorigin="3859,261" coordsize="40,2">
              <v:shape style="position:absolute;left:3859;top:261;width:40;height:2" coordorigin="3859,261" coordsize="40,0" path="m3859,261l3898,261e" filled="false" stroked="true" strokeweight=".214789pt" strokecolor="#ff0000">
                <v:path arrowok="t"/>
              </v:shape>
            </v:group>
            <v:group style="position:absolute;left:3878;top:236;width:2;height:52" coordorigin="3878,236" coordsize="2,52">
              <v:shape style="position:absolute;left:3878;top:236;width:2;height:52" coordorigin="3878,236" coordsize="0,52" path="m3878,236l3878,287e" filled="false" stroked="true" strokeweight=".163027pt" strokecolor="#ff0000">
                <v:path arrowok="t"/>
              </v:shape>
            </v:group>
            <v:group style="position:absolute;left:3859;top:261;width:40;height:2" coordorigin="3859,261" coordsize="40,2">
              <v:shape style="position:absolute;left:3859;top:261;width:40;height:2" coordorigin="3859,261" coordsize="40,0" path="m3859,261l3898,261e" filled="false" stroked="true" strokeweight=".214789pt" strokecolor="#ff0000">
                <v:path arrowok="t"/>
              </v:shape>
            </v:group>
            <v:group style="position:absolute;left:3878;top:235;width:2;height:52" coordorigin="3878,235" coordsize="2,52">
              <v:shape style="position:absolute;left:3878;top:235;width:2;height:52" coordorigin="3878,235" coordsize="0,52" path="m3878,235l3878,286e" filled="false" stroked="true" strokeweight=".163027pt" strokecolor="#ff0000">
                <v:path arrowok="t"/>
              </v:shape>
            </v:group>
            <v:group style="position:absolute;left:3859;top:260;width:40;height:2" coordorigin="3859,260" coordsize="40,2">
              <v:shape style="position:absolute;left:3859;top:260;width:40;height:2" coordorigin="3859,260" coordsize="40,0" path="m3859,260l3898,260e" filled="false" stroked="true" strokeweight=".214789pt" strokecolor="#ff0000">
                <v:path arrowok="t"/>
              </v:shape>
            </v:group>
            <v:group style="position:absolute;left:3878;top:234;width:2;height:52" coordorigin="3878,234" coordsize="2,52">
              <v:shape style="position:absolute;left:3878;top:234;width:2;height:52" coordorigin="3878,234" coordsize="0,52" path="m3878,234l3878,286e" filled="false" stroked="true" strokeweight=".163027pt" strokecolor="#ff0000">
                <v:path arrowok="t"/>
              </v:shape>
            </v:group>
            <v:group style="position:absolute;left:3859;top:259;width:40;height:2" coordorigin="3859,259" coordsize="40,2">
              <v:shape style="position:absolute;left:3859;top:259;width:40;height:2" coordorigin="3859,259" coordsize="40,0" path="m3859,259l3898,259e" filled="false" stroked="true" strokeweight=".214789pt" strokecolor="#ff0000">
                <v:path arrowok="t"/>
              </v:shape>
            </v:group>
            <v:group style="position:absolute;left:3878;top:234;width:2;height:52" coordorigin="3878,234" coordsize="2,52">
              <v:shape style="position:absolute;left:3878;top:234;width:2;height:52" coordorigin="3878,234" coordsize="0,52" path="m3878,234l3878,285e" filled="false" stroked="true" strokeweight=".163027pt" strokecolor="#ff0000">
                <v:path arrowok="t"/>
              </v:shape>
            </v:group>
            <v:group style="position:absolute;left:3859;top:259;width:40;height:2" coordorigin="3859,259" coordsize="40,2">
              <v:shape style="position:absolute;left:3859;top:259;width:40;height:2" coordorigin="3859,259" coordsize="40,0" path="m3859,259l3898,259e" filled="false" stroked="true" strokeweight=".214789pt" strokecolor="#ff0000">
                <v:path arrowok="t"/>
              </v:shape>
            </v:group>
            <v:group style="position:absolute;left:3878;top:233;width:2;height:52" coordorigin="3878,233" coordsize="2,52">
              <v:shape style="position:absolute;left:3878;top:233;width:2;height:52" coordorigin="3878,233" coordsize="0,52" path="m3878,233l3878,284e" filled="false" stroked="true" strokeweight=".163027pt" strokecolor="#ff0000">
                <v:path arrowok="t"/>
              </v:shape>
            </v:group>
            <v:group style="position:absolute;left:3859;top:258;width:40;height:2" coordorigin="3859,258" coordsize="40,2">
              <v:shape style="position:absolute;left:3859;top:258;width:40;height:2" coordorigin="3859,258" coordsize="40,0" path="m3859,258l3898,258e" filled="false" stroked="true" strokeweight=".214789pt" strokecolor="#ff0000">
                <v:path arrowok="t"/>
              </v:shape>
            </v:group>
            <v:group style="position:absolute;left:3878;top:232;width:2;height:52" coordorigin="3878,232" coordsize="2,52">
              <v:shape style="position:absolute;left:3878;top:232;width:2;height:52" coordorigin="3878,232" coordsize="0,52" path="m3878,232l3878,284e" filled="false" stroked="true" strokeweight=".163027pt" strokecolor="#ff0000">
                <v:path arrowok="t"/>
              </v:shape>
            </v:group>
            <v:group style="position:absolute;left:3859;top:257;width:40;height:2" coordorigin="3859,257" coordsize="40,2">
              <v:shape style="position:absolute;left:3859;top:257;width:40;height:2" coordorigin="3859,257" coordsize="40,0" path="m3859,257l3898,257e" filled="false" stroked="true" strokeweight=".214789pt" strokecolor="#ff0000">
                <v:path arrowok="t"/>
              </v:shape>
            </v:group>
            <v:group style="position:absolute;left:3878;top:231;width:2;height:52" coordorigin="3878,231" coordsize="2,52">
              <v:shape style="position:absolute;left:3878;top:231;width:2;height:52" coordorigin="3878,231" coordsize="0,52" path="m3878,231l3878,283e" filled="false" stroked="true" strokeweight=".163027pt" strokecolor="#ff0000">
                <v:path arrowok="t"/>
              </v:shape>
            </v:group>
            <v:group style="position:absolute;left:3859;top:256;width:40;height:2" coordorigin="3859,256" coordsize="40,2">
              <v:shape style="position:absolute;left:3859;top:256;width:40;height:2" coordorigin="3859,256" coordsize="40,0" path="m3859,256l3898,256e" filled="false" stroked="true" strokeweight=".214789pt" strokecolor="#ff0000">
                <v:path arrowok="t"/>
              </v:shape>
            </v:group>
            <v:group style="position:absolute;left:3878;top:231;width:2;height:52" coordorigin="3878,231" coordsize="2,52">
              <v:shape style="position:absolute;left:3878;top:231;width:2;height:52" coordorigin="3878,231" coordsize="0,52" path="m3878,231l3878,282e" filled="false" stroked="true" strokeweight=".163027pt" strokecolor="#ff0000">
                <v:path arrowok="t"/>
              </v:shape>
            </v:group>
            <v:group style="position:absolute;left:3859;top:256;width:40;height:2" coordorigin="3859,256" coordsize="40,2">
              <v:shape style="position:absolute;left:3859;top:256;width:40;height:2" coordorigin="3859,256" coordsize="40,0" path="m3859,256l3898,256e" filled="false" stroked="true" strokeweight=".214789pt" strokecolor="#ff0000">
                <v:path arrowok="t"/>
              </v:shape>
            </v:group>
            <v:group style="position:absolute;left:3878;top:230;width:2;height:52" coordorigin="3878,230" coordsize="2,52">
              <v:shape style="position:absolute;left:3878;top:230;width:2;height:52" coordorigin="3878,230" coordsize="0,52" path="m3878,230l3878,281e" filled="false" stroked="true" strokeweight=".163027pt" strokecolor="#ff0000">
                <v:path arrowok="t"/>
              </v:shape>
            </v:group>
            <v:group style="position:absolute;left:3859;top:255;width:40;height:2" coordorigin="3859,255" coordsize="40,2">
              <v:shape style="position:absolute;left:3859;top:255;width:40;height:2" coordorigin="3859,255" coordsize="40,0" path="m3859,255l3898,255e" filled="false" stroked="true" strokeweight=".214789pt" strokecolor="#ff0000">
                <v:path arrowok="t"/>
              </v:shape>
            </v:group>
            <v:group style="position:absolute;left:3878;top:229;width:2;height:52" coordorigin="3878,229" coordsize="2,52">
              <v:shape style="position:absolute;left:3878;top:229;width:2;height:52" coordorigin="3878,229" coordsize="0,52" path="m3878,229l3878,281e" filled="false" stroked="true" strokeweight=".163027pt" strokecolor="#ff0000">
                <v:path arrowok="t"/>
              </v:shape>
            </v:group>
            <v:group style="position:absolute;left:3859;top:254;width:40;height:2" coordorigin="3859,254" coordsize="40,2">
              <v:shape style="position:absolute;left:3859;top:254;width:40;height:2" coordorigin="3859,254" coordsize="40,0" path="m3859,254l3898,254e" filled="false" stroked="true" strokeweight=".214789pt" strokecolor="#ff0000">
                <v:path arrowok="t"/>
              </v:shape>
            </v:group>
            <v:group style="position:absolute;left:3878;top:228;width:2;height:52" coordorigin="3878,228" coordsize="2,52">
              <v:shape style="position:absolute;left:3878;top:228;width:2;height:52" coordorigin="3878,228" coordsize="0,52" path="m3878,228l3878,280e" filled="false" stroked="true" strokeweight=".163027pt" strokecolor="#ff0000">
                <v:path arrowok="t"/>
              </v:shape>
            </v:group>
            <v:group style="position:absolute;left:3859;top:254;width:40;height:2" coordorigin="3859,254" coordsize="40,2">
              <v:shape style="position:absolute;left:3859;top:254;width:40;height:2" coordorigin="3859,254" coordsize="40,0" path="m3859,254l3898,254e" filled="false" stroked="true" strokeweight=".214789pt" strokecolor="#ff0000">
                <v:path arrowok="t"/>
              </v:shape>
            </v:group>
            <v:group style="position:absolute;left:3878;top:228;width:2;height:52" coordorigin="3878,228" coordsize="2,52">
              <v:shape style="position:absolute;left:3878;top:228;width:2;height:52" coordorigin="3878,228" coordsize="0,52" path="m3878,228l3878,279e" filled="false" stroked="true" strokeweight=".163027pt" strokecolor="#ff0000">
                <v:path arrowok="t"/>
              </v:shape>
            </v:group>
            <v:group style="position:absolute;left:3859;top:253;width:40;height:2" coordorigin="3859,253" coordsize="40,2">
              <v:shape style="position:absolute;left:3859;top:253;width:40;height:2" coordorigin="3859,253" coordsize="40,0" path="m3859,253l3898,253e" filled="false" stroked="true" strokeweight=".214789pt" strokecolor="#ff0000">
                <v:path arrowok="t"/>
              </v:shape>
            </v:group>
            <v:group style="position:absolute;left:3878;top:227;width:2;height:52" coordorigin="3878,227" coordsize="2,52">
              <v:shape style="position:absolute;left:3878;top:227;width:2;height:52" coordorigin="3878,227" coordsize="0,52" path="m3878,227l3878,279e" filled="false" stroked="true" strokeweight=".163027pt" strokecolor="#ff0000">
                <v:path arrowok="t"/>
              </v:shape>
            </v:group>
            <v:group style="position:absolute;left:3859;top:252;width:40;height:2" coordorigin="3859,252" coordsize="40,2">
              <v:shape style="position:absolute;left:3859;top:252;width:40;height:2" coordorigin="3859,252" coordsize="40,0" path="m3859,252l3898,252e" filled="false" stroked="true" strokeweight=".214789pt" strokecolor="#ff0000">
                <v:path arrowok="t"/>
              </v:shape>
            </v:group>
            <v:group style="position:absolute;left:3878;top:226;width:2;height:52" coordorigin="3878,226" coordsize="2,52">
              <v:shape style="position:absolute;left:3878;top:226;width:2;height:52" coordorigin="3878,226" coordsize="0,52" path="m3878,226l3878,278e" filled="false" stroked="true" strokeweight=".163027pt" strokecolor="#ff0000">
                <v:path arrowok="t"/>
              </v:shape>
            </v:group>
            <v:group style="position:absolute;left:3859;top:251;width:40;height:2" coordorigin="3859,251" coordsize="40,2">
              <v:shape style="position:absolute;left:3859;top:251;width:40;height:2" coordorigin="3859,251" coordsize="40,0" path="m3859,251l3898,251e" filled="false" stroked="true" strokeweight=".214789pt" strokecolor="#ff0000">
                <v:path arrowok="t"/>
              </v:shape>
            </v:group>
            <v:group style="position:absolute;left:3878;top:226;width:2;height:52" coordorigin="3878,226" coordsize="2,52">
              <v:shape style="position:absolute;left:3878;top:226;width:2;height:52" coordorigin="3878,226" coordsize="0,52" path="m3878,226l3878,277e" filled="false" stroked="true" strokeweight=".163027pt" strokecolor="#ff0000">
                <v:path arrowok="t"/>
              </v:shape>
            </v:group>
            <v:group style="position:absolute;left:3859;top:251;width:40;height:2" coordorigin="3859,251" coordsize="40,2">
              <v:shape style="position:absolute;left:3859;top:251;width:40;height:2" coordorigin="3859,251" coordsize="40,0" path="m3859,251l3898,251e" filled="false" stroked="true" strokeweight=".214789pt" strokecolor="#ff0000">
                <v:path arrowok="t"/>
              </v:shape>
            </v:group>
            <v:group style="position:absolute;left:3878;top:225;width:2;height:52" coordorigin="3878,225" coordsize="2,52">
              <v:shape style="position:absolute;left:3878;top:225;width:2;height:52" coordorigin="3878,225" coordsize="0,52" path="m3878,225l3878,276e" filled="false" stroked="true" strokeweight=".163027pt" strokecolor="#ff0000">
                <v:path arrowok="t"/>
              </v:shape>
            </v:group>
            <v:group style="position:absolute;left:3859;top:250;width:40;height:2" coordorigin="3859,250" coordsize="40,2">
              <v:shape style="position:absolute;left:3859;top:250;width:40;height:2" coordorigin="3859,250" coordsize="40,0" path="m3859,250l3898,250e" filled="false" stroked="true" strokeweight=".214789pt" strokecolor="#ff0000">
                <v:path arrowok="t"/>
              </v:shape>
            </v:group>
            <v:group style="position:absolute;left:3878;top:224;width:2;height:52" coordorigin="3878,224" coordsize="2,52">
              <v:shape style="position:absolute;left:3878;top:224;width:2;height:52" coordorigin="3878,224" coordsize="0,52" path="m3878,224l3878,276e" filled="false" stroked="true" strokeweight=".163027pt" strokecolor="#ff0000">
                <v:path arrowok="t"/>
              </v:shape>
            </v:group>
            <v:group style="position:absolute;left:3859;top:249;width:40;height:2" coordorigin="3859,249" coordsize="40,2">
              <v:shape style="position:absolute;left:3859;top:249;width:40;height:2" coordorigin="3859,249" coordsize="40,0" path="m3859,249l3898,249e" filled="false" stroked="true" strokeweight=".214789pt" strokecolor="#ff0000">
                <v:path arrowok="t"/>
              </v:shape>
            </v:group>
            <v:group style="position:absolute;left:3878;top:223;width:2;height:52" coordorigin="3878,223" coordsize="2,52">
              <v:shape style="position:absolute;left:3878;top:223;width:2;height:52" coordorigin="3878,223" coordsize="0,52" path="m3878,223l3878,275e" filled="false" stroked="true" strokeweight=".163027pt" strokecolor="#ff0000">
                <v:path arrowok="t"/>
              </v:shape>
            </v:group>
            <v:group style="position:absolute;left:3859;top:248;width:40;height:2" coordorigin="3859,248" coordsize="40,2">
              <v:shape style="position:absolute;left:3859;top:248;width:40;height:2" coordorigin="3859,248" coordsize="40,0" path="m3859,248l3898,248e" filled="false" stroked="true" strokeweight=".214789pt" strokecolor="#ff0000">
                <v:path arrowok="t"/>
              </v:shape>
            </v:group>
            <v:group style="position:absolute;left:3878;top:223;width:2;height:52" coordorigin="3878,223" coordsize="2,52">
              <v:shape style="position:absolute;left:3878;top:223;width:2;height:52" coordorigin="3878,223" coordsize="0,52" path="m3878,223l3878,274e" filled="false" stroked="true" strokeweight=".163027pt" strokecolor="#ff0000">
                <v:path arrowok="t"/>
              </v:shape>
            </v:group>
            <v:group style="position:absolute;left:3859;top:248;width:40;height:2" coordorigin="3859,248" coordsize="40,2">
              <v:shape style="position:absolute;left:3859;top:248;width:40;height:2" coordorigin="3859,248" coordsize="40,0" path="m3859,248l3898,248e" filled="false" stroked="true" strokeweight=".214789pt" strokecolor="#ff0000">
                <v:path arrowok="t"/>
              </v:shape>
            </v:group>
            <v:group style="position:absolute;left:3878;top:222;width:2;height:52" coordorigin="3878,222" coordsize="2,52">
              <v:shape style="position:absolute;left:3878;top:222;width:2;height:52" coordorigin="3878,222" coordsize="0,52" path="m3878,222l3878,273e" filled="false" stroked="true" strokeweight=".163027pt" strokecolor="#ff0000">
                <v:path arrowok="t"/>
              </v:shape>
            </v:group>
            <v:group style="position:absolute;left:3859;top:247;width:40;height:2" coordorigin="3859,247" coordsize="40,2">
              <v:shape style="position:absolute;left:3859;top:247;width:40;height:2" coordorigin="3859,247" coordsize="40,0" path="m3859,247l3898,247e" filled="false" stroked="true" strokeweight=".214789pt" strokecolor="#ff0000">
                <v:path arrowok="t"/>
              </v:shape>
            </v:group>
            <v:group style="position:absolute;left:3878;top:221;width:2;height:52" coordorigin="3878,221" coordsize="2,52">
              <v:shape style="position:absolute;left:3878;top:221;width:2;height:52" coordorigin="3878,221" coordsize="0,52" path="m3878,221l3878,273e" filled="false" stroked="true" strokeweight=".163027pt" strokecolor="#ff0000">
                <v:path arrowok="t"/>
              </v:shape>
            </v:group>
            <v:group style="position:absolute;left:3859;top:246;width:40;height:2" coordorigin="3859,246" coordsize="40,2">
              <v:shape style="position:absolute;left:3859;top:246;width:40;height:2" coordorigin="3859,246" coordsize="40,0" path="m3859,246l3898,246e" filled="false" stroked="true" strokeweight=".214789pt" strokecolor="#ff0000">
                <v:path arrowok="t"/>
              </v:shape>
            </v:group>
            <v:group style="position:absolute;left:3878;top:221;width:2;height:52" coordorigin="3878,221" coordsize="2,52">
              <v:shape style="position:absolute;left:3878;top:221;width:2;height:52" coordorigin="3878,221" coordsize="0,52" path="m3878,221l3878,272e" filled="false" stroked="true" strokeweight=".163027pt" strokecolor="#ff0000">
                <v:path arrowok="t"/>
              </v:shape>
            </v:group>
            <v:group style="position:absolute;left:3859;top:246;width:40;height:2" coordorigin="3859,246" coordsize="40,2">
              <v:shape style="position:absolute;left:3859;top:246;width:40;height:2" coordorigin="3859,246" coordsize="40,0" path="m3859,246l3898,246e" filled="false" stroked="true" strokeweight=".214789pt" strokecolor="#ff0000">
                <v:path arrowok="t"/>
              </v:shape>
            </v:group>
            <v:group style="position:absolute;left:3878;top:220;width:2;height:52" coordorigin="3878,220" coordsize="2,52">
              <v:shape style="position:absolute;left:3878;top:220;width:2;height:52" coordorigin="3878,220" coordsize="0,52" path="m3878,220l3878,271e" filled="false" stroked="true" strokeweight=".163027pt" strokecolor="#ff0000">
                <v:path arrowok="t"/>
              </v:shape>
            </v:group>
            <v:group style="position:absolute;left:3859;top:245;width:40;height:2" coordorigin="3859,245" coordsize="40,2">
              <v:shape style="position:absolute;left:3859;top:245;width:40;height:2" coordorigin="3859,245" coordsize="40,0" path="m3859,245l3898,245e" filled="false" stroked="true" strokeweight=".214789pt" strokecolor="#ff0000">
                <v:path arrowok="t"/>
              </v:shape>
            </v:group>
            <v:group style="position:absolute;left:3878;top:219;width:2;height:52" coordorigin="3878,219" coordsize="2,52">
              <v:shape style="position:absolute;left:3878;top:219;width:2;height:52" coordorigin="3878,219" coordsize="0,52" path="m3878,219l3878,271e" filled="false" stroked="true" strokeweight=".163027pt" strokecolor="#ff0000">
                <v:path arrowok="t"/>
              </v:shape>
            </v:group>
            <v:group style="position:absolute;left:3859;top:244;width:40;height:2" coordorigin="3859,244" coordsize="40,2">
              <v:shape style="position:absolute;left:3859;top:244;width:40;height:2" coordorigin="3859,244" coordsize="40,0" path="m3859,244l3898,244e" filled="false" stroked="true" strokeweight=".214789pt" strokecolor="#ff0000">
                <v:path arrowok="t"/>
              </v:shape>
            </v:group>
            <v:group style="position:absolute;left:3878;top:218;width:2;height:52" coordorigin="3878,218" coordsize="2,52">
              <v:shape style="position:absolute;left:3878;top:218;width:2;height:52" coordorigin="3878,218" coordsize="0,52" path="m3878,218l3878,270e" filled="false" stroked="true" strokeweight=".163027pt" strokecolor="#ff0000">
                <v:path arrowok="t"/>
              </v:shape>
            </v:group>
            <v:group style="position:absolute;left:3859;top:243;width:40;height:2" coordorigin="3859,243" coordsize="40,2">
              <v:shape style="position:absolute;left:3859;top:243;width:40;height:2" coordorigin="3859,243" coordsize="40,0" path="m3859,243l3898,243e" filled="false" stroked="true" strokeweight=".214789pt" strokecolor="#ff0000">
                <v:path arrowok="t"/>
              </v:shape>
            </v:group>
            <v:group style="position:absolute;left:3878;top:218;width:2;height:52" coordorigin="3878,218" coordsize="2,52">
              <v:shape style="position:absolute;left:3878;top:218;width:2;height:52" coordorigin="3878,218" coordsize="0,52" path="m3878,218l3878,269e" filled="false" stroked="true" strokeweight=".163027pt" strokecolor="#ff0000">
                <v:path arrowok="t"/>
              </v:shape>
            </v:group>
            <v:group style="position:absolute;left:3859;top:243;width:40;height:2" coordorigin="3859,243" coordsize="40,2">
              <v:shape style="position:absolute;left:3859;top:243;width:40;height:2" coordorigin="3859,243" coordsize="40,0" path="m3859,243l3898,243e" filled="false" stroked="true" strokeweight=".214789pt" strokecolor="#ff0000">
                <v:path arrowok="t"/>
              </v:shape>
            </v:group>
            <v:group style="position:absolute;left:3878;top:217;width:2;height:52" coordorigin="3878,217" coordsize="2,52">
              <v:shape style="position:absolute;left:3878;top:217;width:2;height:52" coordorigin="3878,217" coordsize="0,52" path="m3878,217l3878,268e" filled="false" stroked="true" strokeweight=".163027pt" strokecolor="#ff0000">
                <v:path arrowok="t"/>
              </v:shape>
            </v:group>
            <v:group style="position:absolute;left:3859;top:242;width:40;height:2" coordorigin="3859,242" coordsize="40,2">
              <v:shape style="position:absolute;left:3859;top:242;width:40;height:2" coordorigin="3859,242" coordsize="40,0" path="m3859,242l3898,242e" filled="false" stroked="true" strokeweight=".214789pt" strokecolor="#ff0000">
                <v:path arrowok="t"/>
              </v:shape>
            </v:group>
            <v:group style="position:absolute;left:3878;top:216;width:2;height:52" coordorigin="3878,216" coordsize="2,52">
              <v:shape style="position:absolute;left:3878;top:216;width:2;height:52" coordorigin="3878,216" coordsize="0,52" path="m3878,216l3878,268e" filled="false" stroked="true" strokeweight=".163027pt" strokecolor="#ff0000">
                <v:path arrowok="t"/>
              </v:shape>
            </v:group>
            <v:group style="position:absolute;left:3859;top:241;width:40;height:2" coordorigin="3859,241" coordsize="40,2">
              <v:shape style="position:absolute;left:3859;top:241;width:40;height:2" coordorigin="3859,241" coordsize="40,0" path="m3859,241l3898,241e" filled="false" stroked="true" strokeweight=".214789pt" strokecolor="#ff0000">
                <v:path arrowok="t"/>
              </v:shape>
            </v:group>
            <v:group style="position:absolute;left:3878;top:215;width:2;height:52" coordorigin="3878,215" coordsize="2,52">
              <v:shape style="position:absolute;left:3878;top:215;width:2;height:52" coordorigin="3878,215" coordsize="0,52" path="m3878,215l3878,267e" filled="false" stroked="true" strokeweight=".163027pt" strokecolor="#ff0000">
                <v:path arrowok="t"/>
              </v:shape>
            </v:group>
            <v:group style="position:absolute;left:3859;top:241;width:40;height:2" coordorigin="3859,241" coordsize="40,2">
              <v:shape style="position:absolute;left:3859;top:241;width:40;height:2" coordorigin="3859,241" coordsize="40,0" path="m3859,241l3898,241e" filled="false" stroked="true" strokeweight=".214789pt" strokecolor="#ff0000">
                <v:path arrowok="t"/>
              </v:shape>
            </v:group>
            <v:group style="position:absolute;left:3878;top:215;width:2;height:52" coordorigin="3878,215" coordsize="2,52">
              <v:shape style="position:absolute;left:3878;top:215;width:2;height:52" coordorigin="3878,215" coordsize="0,52" path="m3878,215l3878,266e" filled="false" stroked="true" strokeweight=".163027pt" strokecolor="#ff0000">
                <v:path arrowok="t"/>
              </v:shape>
            </v:group>
            <v:group style="position:absolute;left:3859;top:240;width:40;height:2" coordorigin="3859,240" coordsize="40,2">
              <v:shape style="position:absolute;left:3859;top:240;width:40;height:2" coordorigin="3859,240" coordsize="40,0" path="m3859,240l3898,240e" filled="false" stroked="true" strokeweight=".214789pt" strokecolor="#ff0000">
                <v:path arrowok="t"/>
              </v:shape>
            </v:group>
            <v:group style="position:absolute;left:3878;top:214;width:2;height:52" coordorigin="3878,214" coordsize="2,52">
              <v:shape style="position:absolute;left:3878;top:214;width:2;height:52" coordorigin="3878,214" coordsize="0,52" path="m3878,214l3878,266e" filled="false" stroked="true" strokeweight=".163027pt" strokecolor="#ff0000">
                <v:path arrowok="t"/>
              </v:shape>
            </v:group>
            <v:group style="position:absolute;left:3859;top:239;width:40;height:2" coordorigin="3859,239" coordsize="40,2">
              <v:shape style="position:absolute;left:3859;top:239;width:40;height:2" coordorigin="3859,239" coordsize="40,0" path="m3859,239l3898,239e" filled="false" stroked="true" strokeweight=".214789pt" strokecolor="#ff0000">
                <v:path arrowok="t"/>
              </v:shape>
            </v:group>
            <v:group style="position:absolute;left:3878;top:213;width:2;height:52" coordorigin="3878,213" coordsize="2,52">
              <v:shape style="position:absolute;left:3878;top:213;width:2;height:52" coordorigin="3878,213" coordsize="0,52" path="m3878,213l3878,265e" filled="false" stroked="true" strokeweight=".163027pt" strokecolor="#ff0000">
                <v:path arrowok="t"/>
              </v:shape>
            </v:group>
            <v:group style="position:absolute;left:3859;top:238;width:40;height:2" coordorigin="3859,238" coordsize="40,2">
              <v:shape style="position:absolute;left:3859;top:238;width:40;height:2" coordorigin="3859,238" coordsize="40,0" path="m3859,238l3898,238e" filled="false" stroked="true" strokeweight=".214789pt" strokecolor="#ff0000">
                <v:path arrowok="t"/>
              </v:shape>
            </v:group>
            <v:group style="position:absolute;left:3878;top:213;width:2;height:52" coordorigin="3878,213" coordsize="2,52">
              <v:shape style="position:absolute;left:3878;top:213;width:2;height:52" coordorigin="3878,213" coordsize="0,52" path="m3878,213l3878,264e" filled="false" stroked="true" strokeweight=".163027pt" strokecolor="#ff0000">
                <v:path arrowok="t"/>
              </v:shape>
            </v:group>
            <v:group style="position:absolute;left:3859;top:238;width:40;height:2" coordorigin="3859,238" coordsize="40,2">
              <v:shape style="position:absolute;left:3859;top:238;width:40;height:2" coordorigin="3859,238" coordsize="40,0" path="m3859,238l3898,238e" filled="false" stroked="true" strokeweight=".214789pt" strokecolor="#ff0000">
                <v:path arrowok="t"/>
              </v:shape>
            </v:group>
            <v:group style="position:absolute;left:3878;top:212;width:2;height:52" coordorigin="3878,212" coordsize="2,52">
              <v:shape style="position:absolute;left:3878;top:212;width:2;height:52" coordorigin="3878,212" coordsize="0,52" path="m3878,212l3878,263e" filled="false" stroked="true" strokeweight=".163027pt" strokecolor="#ff0000">
                <v:path arrowok="t"/>
              </v:shape>
            </v:group>
            <v:group style="position:absolute;left:3859;top:237;width:40;height:2" coordorigin="3859,237" coordsize="40,2">
              <v:shape style="position:absolute;left:3859;top:237;width:40;height:2" coordorigin="3859,237" coordsize="40,0" path="m3859,237l3898,237e" filled="false" stroked="true" strokeweight=".214789pt" strokecolor="#ff0000">
                <v:path arrowok="t"/>
              </v:shape>
            </v:group>
            <v:group style="position:absolute;left:3878;top:211;width:2;height:52" coordorigin="3878,211" coordsize="2,52">
              <v:shape style="position:absolute;left:3878;top:211;width:2;height:52" coordorigin="3878,211" coordsize="0,52" path="m3878,211l3878,263e" filled="false" stroked="true" strokeweight=".163027pt" strokecolor="#ff0000">
                <v:path arrowok="t"/>
              </v:shape>
            </v:group>
            <v:group style="position:absolute;left:3859;top:236;width:40;height:2" coordorigin="3859,236" coordsize="40,2">
              <v:shape style="position:absolute;left:3859;top:236;width:40;height:2" coordorigin="3859,236" coordsize="40,0" path="m3859,236l3898,236e" filled="false" stroked="true" strokeweight=".214789pt" strokecolor="#ff0000">
                <v:path arrowok="t"/>
              </v:shape>
            </v:group>
            <v:group style="position:absolute;left:3878;top:210;width:2;height:52" coordorigin="3878,210" coordsize="2,52">
              <v:shape style="position:absolute;left:3878;top:210;width:2;height:52" coordorigin="3878,210" coordsize="0,52" path="m3878,210l3878,262e" filled="false" stroked="true" strokeweight=".163027pt" strokecolor="#ff0000">
                <v:path arrowok="t"/>
              </v:shape>
            </v:group>
            <v:group style="position:absolute;left:3859;top:235;width:40;height:2" coordorigin="3859,235" coordsize="40,2">
              <v:shape style="position:absolute;left:3859;top:235;width:40;height:2" coordorigin="3859,235" coordsize="40,0" path="m3859,235l3898,235e" filled="false" stroked="true" strokeweight=".214789pt" strokecolor="#ff0000">
                <v:path arrowok="t"/>
              </v:shape>
            </v:group>
            <v:group style="position:absolute;left:3878;top:210;width:2;height:52" coordorigin="3878,210" coordsize="2,52">
              <v:shape style="position:absolute;left:3878;top:210;width:2;height:52" coordorigin="3878,210" coordsize="0,52" path="m3878,210l3878,261e" filled="false" stroked="true" strokeweight=".163027pt" strokecolor="#ff0000">
                <v:path arrowok="t"/>
              </v:shape>
            </v:group>
            <v:group style="position:absolute;left:3859;top:235;width:40;height:2" coordorigin="3859,235" coordsize="40,2">
              <v:shape style="position:absolute;left:3859;top:235;width:40;height:2" coordorigin="3859,235" coordsize="40,0" path="m3859,235l3898,235e" filled="false" stroked="true" strokeweight=".214789pt" strokecolor="#ff0000">
                <v:path arrowok="t"/>
              </v:shape>
            </v:group>
            <v:group style="position:absolute;left:3878;top:209;width:2;height:52" coordorigin="3878,209" coordsize="2,52">
              <v:shape style="position:absolute;left:3878;top:209;width:2;height:52" coordorigin="3878,209" coordsize="0,52" path="m3878,209l3878,260e" filled="false" stroked="true" strokeweight=".163027pt" strokecolor="#ff0000">
                <v:path arrowok="t"/>
              </v:shape>
            </v:group>
            <v:group style="position:absolute;left:3859;top:234;width:40;height:2" coordorigin="3859,234" coordsize="40,2">
              <v:shape style="position:absolute;left:3859;top:234;width:40;height:2" coordorigin="3859,234" coordsize="40,0" path="m3859,234l3898,234e" filled="false" stroked="true" strokeweight=".214789pt" strokecolor="#ff0000">
                <v:path arrowok="t"/>
              </v:shape>
            </v:group>
            <v:group style="position:absolute;left:3878;top:208;width:2;height:52" coordorigin="3878,208" coordsize="2,52">
              <v:shape style="position:absolute;left:3878;top:208;width:2;height:52" coordorigin="3878,208" coordsize="0,52" path="m3878,208l3878,260e" filled="false" stroked="true" strokeweight=".163027pt" strokecolor="#ff0000">
                <v:path arrowok="t"/>
              </v:shape>
            </v:group>
            <v:group style="position:absolute;left:3859;top:233;width:40;height:2" coordorigin="3859,233" coordsize="40,2">
              <v:shape style="position:absolute;left:3859;top:233;width:40;height:2" coordorigin="3859,233" coordsize="40,0" path="m3859,233l3898,233e" filled="false" stroked="true" strokeweight=".214789pt" strokecolor="#ff0000">
                <v:path arrowok="t"/>
              </v:shape>
            </v:group>
            <v:group style="position:absolute;left:3878;top:208;width:2;height:52" coordorigin="3878,208" coordsize="2,52">
              <v:shape style="position:absolute;left:3878;top:208;width:2;height:52" coordorigin="3878,208" coordsize="0,52" path="m3878,208l3878,259e" filled="false" stroked="true" strokeweight=".163027pt" strokecolor="#ff0000">
                <v:path arrowok="t"/>
              </v:shape>
            </v:group>
            <v:group style="position:absolute;left:3859;top:233;width:40;height:2" coordorigin="3859,233" coordsize="40,2">
              <v:shape style="position:absolute;left:3859;top:233;width:40;height:2" coordorigin="3859,233" coordsize="40,0" path="m3859,233l3898,233e" filled="false" stroked="true" strokeweight=".214789pt" strokecolor="#ff0000">
                <v:path arrowok="t"/>
              </v:shape>
            </v:group>
            <v:group style="position:absolute;left:3878;top:207;width:2;height:52" coordorigin="3878,207" coordsize="2,52">
              <v:shape style="position:absolute;left:3878;top:207;width:2;height:52" coordorigin="3878,207" coordsize="0,52" path="m3878,207l3878,258e" filled="false" stroked="true" strokeweight=".163027pt" strokecolor="#ff0000">
                <v:path arrowok="t"/>
              </v:shape>
            </v:group>
            <v:group style="position:absolute;left:3859;top:232;width:40;height:2" coordorigin="3859,232" coordsize="40,2">
              <v:shape style="position:absolute;left:3859;top:232;width:40;height:2" coordorigin="3859,232" coordsize="40,0" path="m3859,232l3898,232e" filled="false" stroked="true" strokeweight=".214789pt" strokecolor="#ff0000">
                <v:path arrowok="t"/>
              </v:shape>
            </v:group>
            <v:group style="position:absolute;left:3878;top:206;width:2;height:52" coordorigin="3878,206" coordsize="2,52">
              <v:shape style="position:absolute;left:3878;top:206;width:2;height:52" coordorigin="3878,206" coordsize="0,52" path="m3878,206l3878,258e" filled="false" stroked="true" strokeweight=".163027pt" strokecolor="#ff0000">
                <v:path arrowok="t"/>
              </v:shape>
            </v:group>
            <v:group style="position:absolute;left:3859;top:231;width:40;height:2" coordorigin="3859,231" coordsize="40,2">
              <v:shape style="position:absolute;left:3859;top:231;width:40;height:2" coordorigin="3859,231" coordsize="40,0" path="m3859,231l3898,231e" filled="false" stroked="true" strokeweight=".214789pt" strokecolor="#ff0000">
                <v:path arrowok="t"/>
              </v:shape>
            </v:group>
            <v:group style="position:absolute;left:3878;top:205;width:2;height:52" coordorigin="3878,205" coordsize="2,52">
              <v:shape style="position:absolute;left:3878;top:205;width:2;height:52" coordorigin="3878,205" coordsize="0,52" path="m3878,205l3878,257e" filled="false" stroked="true" strokeweight=".163027pt" strokecolor="#ff0000">
                <v:path arrowok="t"/>
              </v:shape>
            </v:group>
            <v:group style="position:absolute;left:3859;top:230;width:40;height:2" coordorigin="3859,230" coordsize="40,2">
              <v:shape style="position:absolute;left:3859;top:230;width:40;height:2" coordorigin="3859,230" coordsize="40,0" path="m3859,230l3898,230e" filled="false" stroked="true" strokeweight=".214789pt" strokecolor="#ff0000">
                <v:path arrowok="t"/>
              </v:shape>
            </v:group>
            <v:group style="position:absolute;left:3878;top:205;width:2;height:52" coordorigin="3878,205" coordsize="2,52">
              <v:shape style="position:absolute;left:3878;top:205;width:2;height:52" coordorigin="3878,205" coordsize="0,52" path="m3878,205l3878,256e" filled="false" stroked="true" strokeweight=".163027pt" strokecolor="#ff0000">
                <v:path arrowok="t"/>
              </v:shape>
            </v:group>
            <v:group style="position:absolute;left:3859;top:230;width:40;height:2" coordorigin="3859,230" coordsize="40,2">
              <v:shape style="position:absolute;left:3859;top:230;width:40;height:2" coordorigin="3859,230" coordsize="40,0" path="m3859,230l3898,230e" filled="false" stroked="true" strokeweight=".214789pt" strokecolor="#ff0000">
                <v:path arrowok="t"/>
              </v:shape>
            </v:group>
            <v:group style="position:absolute;left:3878;top:204;width:2;height:52" coordorigin="3878,204" coordsize="2,52">
              <v:shape style="position:absolute;left:3878;top:204;width:2;height:52" coordorigin="3878,204" coordsize="0,52" path="m3878,204l3878,255e" filled="false" stroked="true" strokeweight=".163027pt" strokecolor="#ff0000">
                <v:path arrowok="t"/>
              </v:shape>
            </v:group>
            <v:group style="position:absolute;left:3859;top:229;width:40;height:2" coordorigin="3859,229" coordsize="40,2">
              <v:shape style="position:absolute;left:3859;top:229;width:40;height:2" coordorigin="3859,229" coordsize="40,0" path="m3859,229l3898,229e" filled="false" stroked="true" strokeweight=".214789pt" strokecolor="#ff0000">
                <v:path arrowok="t"/>
              </v:shape>
            </v:group>
            <v:group style="position:absolute;left:3878;top:203;width:2;height:52" coordorigin="3878,203" coordsize="2,52">
              <v:shape style="position:absolute;left:3878;top:203;width:2;height:52" coordorigin="3878,203" coordsize="0,52" path="m3878,203l3878,255e" filled="false" stroked="true" strokeweight=".163027pt" strokecolor="#ff0000">
                <v:path arrowok="t"/>
              </v:shape>
            </v:group>
            <v:group style="position:absolute;left:3859;top:228;width:40;height:2" coordorigin="3859,228" coordsize="40,2">
              <v:shape style="position:absolute;left:3859;top:228;width:40;height:2" coordorigin="3859,228" coordsize="40,0" path="m3859,228l3898,228e" filled="false" stroked="true" strokeweight=".214789pt" strokecolor="#ff0000">
                <v:path arrowok="t"/>
              </v:shape>
            </v:group>
            <v:group style="position:absolute;left:3878;top:203;width:2;height:52" coordorigin="3878,203" coordsize="2,52">
              <v:shape style="position:absolute;left:3878;top:203;width:2;height:52" coordorigin="3878,203" coordsize="0,52" path="m3878,203l3878,255e" filled="false" stroked="true" strokeweight=".163027pt" strokecolor="#ff0000">
                <v:path arrowok="t"/>
              </v:shape>
            </v:group>
            <v:group style="position:absolute;left:3859;top:228;width:40;height:2" coordorigin="3859,228" coordsize="40,2">
              <v:shape style="position:absolute;left:3859;top:228;width:40;height:2" coordorigin="3859,228" coordsize="40,0" path="m3859,228l3898,228e" filled="false" stroked="true" strokeweight=".214789pt" strokecolor="#ff0000">
                <v:path arrowok="t"/>
              </v:shape>
            </v:group>
            <v:group style="position:absolute;left:3878;top:202;width:2;height:52" coordorigin="3878,202" coordsize="2,52">
              <v:shape style="position:absolute;left:3878;top:202;width:2;height:52" coordorigin="3878,202" coordsize="0,52" path="m3878,202l3878,254e" filled="false" stroked="true" strokeweight=".163027pt" strokecolor="#ff0000">
                <v:path arrowok="t"/>
              </v:shape>
            </v:group>
            <v:group style="position:absolute;left:3859;top:227;width:40;height:2" coordorigin="3859,227" coordsize="40,2">
              <v:shape style="position:absolute;left:3859;top:227;width:40;height:2" coordorigin="3859,227" coordsize="40,0" path="m3859,227l3898,227e" filled="false" stroked="true" strokeweight=".214789pt" strokecolor="#ff0000">
                <v:path arrowok="t"/>
              </v:shape>
            </v:group>
            <v:group style="position:absolute;left:3878;top:202;width:2;height:52" coordorigin="3878,202" coordsize="2,52">
              <v:shape style="position:absolute;left:3878;top:202;width:2;height:52" coordorigin="3878,202" coordsize="0,52" path="m3878,202l3878,253e" filled="false" stroked="true" strokeweight=".163027pt" strokecolor="#ff0000">
                <v:path arrowok="t"/>
              </v:shape>
            </v:group>
            <v:group style="position:absolute;left:3859;top:227;width:40;height:2" coordorigin="3859,227" coordsize="40,2">
              <v:shape style="position:absolute;left:3859;top:227;width:40;height:2" coordorigin="3859,227" coordsize="40,0" path="m3859,227l3898,227e" filled="false" stroked="true" strokeweight=".214789pt" strokecolor="#ff0000">
                <v:path arrowok="t"/>
              </v:shape>
            </v:group>
            <v:group style="position:absolute;left:3878;top:201;width:2;height:52" coordorigin="3878,201" coordsize="2,52">
              <v:shape style="position:absolute;left:3878;top:201;width:2;height:52" coordorigin="3878,201" coordsize="0,52" path="m3878,201l3878,252e" filled="false" stroked="true" strokeweight=".163027pt" strokecolor="#ff0000">
                <v:path arrowok="t"/>
              </v:shape>
            </v:group>
            <v:group style="position:absolute;left:3859;top:226;width:40;height:2" coordorigin="3859,226" coordsize="40,2">
              <v:shape style="position:absolute;left:3859;top:226;width:40;height:2" coordorigin="3859,226" coordsize="40,0" path="m3859,226l3898,226e" filled="false" stroked="true" strokeweight=".214789pt" strokecolor="#ff0000">
                <v:path arrowok="t"/>
              </v:shape>
            </v:group>
            <v:group style="position:absolute;left:3878;top:200;width:2;height:52" coordorigin="3878,200" coordsize="2,52">
              <v:shape style="position:absolute;left:3878;top:200;width:2;height:52" coordorigin="3878,200" coordsize="0,52" path="m3878,200l3878,252e" filled="false" stroked="true" strokeweight=".163027pt" strokecolor="#ff0000">
                <v:path arrowok="t"/>
              </v:shape>
            </v:group>
            <v:group style="position:absolute;left:3859;top:225;width:40;height:2" coordorigin="3859,225" coordsize="40,2">
              <v:shape style="position:absolute;left:3859;top:225;width:40;height:2" coordorigin="3859,225" coordsize="40,0" path="m3859,225l3898,225e" filled="false" stroked="true" strokeweight=".214789pt" strokecolor="#ff0000">
                <v:path arrowok="t"/>
              </v:shape>
            </v:group>
            <v:group style="position:absolute;left:3878;top:200;width:2;height:52" coordorigin="3878,200" coordsize="2,52">
              <v:shape style="position:absolute;left:3878;top:200;width:2;height:52" coordorigin="3878,200" coordsize="0,52" path="m3878,200l3878,251e" filled="false" stroked="true" strokeweight=".163027pt" strokecolor="#ff0000">
                <v:path arrowok="t"/>
              </v:shape>
            </v:group>
            <v:group style="position:absolute;left:3859;top:225;width:40;height:2" coordorigin="3859,225" coordsize="40,2">
              <v:shape style="position:absolute;left:3859;top:225;width:40;height:2" coordorigin="3859,225" coordsize="40,0" path="m3859,225l3898,225e" filled="false" stroked="true" strokeweight=".214789pt" strokecolor="#ff0000">
                <v:path arrowok="t"/>
              </v:shape>
            </v:group>
            <v:group style="position:absolute;left:3878;top:199;width:2;height:52" coordorigin="3878,199" coordsize="2,52">
              <v:shape style="position:absolute;left:3878;top:199;width:2;height:52" coordorigin="3878,199" coordsize="0,52" path="m3878,199l3878,250e" filled="false" stroked="true" strokeweight=".163027pt" strokecolor="#ff0000">
                <v:path arrowok="t"/>
              </v:shape>
            </v:group>
            <v:group style="position:absolute;left:3859;top:224;width:40;height:2" coordorigin="3859,224" coordsize="40,2">
              <v:shape style="position:absolute;left:3859;top:224;width:40;height:2" coordorigin="3859,224" coordsize="40,0" path="m3859,224l3898,224e" filled="false" stroked="true" strokeweight=".214789pt" strokecolor="#ff0000">
                <v:path arrowok="t"/>
              </v:shape>
            </v:group>
            <v:group style="position:absolute;left:3878;top:198;width:2;height:52" coordorigin="3878,198" coordsize="2,52">
              <v:shape style="position:absolute;left:3878;top:198;width:2;height:52" coordorigin="3878,198" coordsize="0,52" path="m3878,198l3878,250e" filled="false" stroked="true" strokeweight=".163027pt" strokecolor="#ff0000">
                <v:path arrowok="t"/>
              </v:shape>
            </v:group>
            <v:group style="position:absolute;left:3859;top:223;width:40;height:2" coordorigin="3859,223" coordsize="40,2">
              <v:shape style="position:absolute;left:3859;top:223;width:40;height:2" coordorigin="3859,223" coordsize="40,0" path="m3859,223l3898,223e" filled="false" stroked="true" strokeweight=".214789pt" strokecolor="#ff0000">
                <v:path arrowok="t"/>
              </v:shape>
            </v:group>
            <v:group style="position:absolute;left:3878;top:197;width:2;height:52" coordorigin="3878,197" coordsize="2,52">
              <v:shape style="position:absolute;left:3878;top:197;width:2;height:52" coordorigin="3878,197" coordsize="0,52" path="m3878,197l3878,249e" filled="false" stroked="true" strokeweight=".163027pt" strokecolor="#ff0000">
                <v:path arrowok="t"/>
              </v:shape>
            </v:group>
            <v:group style="position:absolute;left:3859;top:222;width:40;height:2" coordorigin="3859,222" coordsize="40,2">
              <v:shape style="position:absolute;left:3859;top:222;width:40;height:2" coordorigin="3859,222" coordsize="40,0" path="m3859,222l3898,222e" filled="false" stroked="true" strokeweight=".214789pt" strokecolor="#ff0000">
                <v:path arrowok="t"/>
              </v:shape>
            </v:group>
            <v:group style="position:absolute;left:3878;top:197;width:2;height:52" coordorigin="3878,197" coordsize="2,52">
              <v:shape style="position:absolute;left:3878;top:197;width:2;height:52" coordorigin="3878,197" coordsize="0,52" path="m3878,197l3878,248e" filled="false" stroked="true" strokeweight=".163027pt" strokecolor="#ff0000">
                <v:path arrowok="t"/>
              </v:shape>
            </v:group>
            <v:group style="position:absolute;left:3859;top:222;width:40;height:2" coordorigin="3859,222" coordsize="40,2">
              <v:shape style="position:absolute;left:3859;top:222;width:40;height:2" coordorigin="3859,222" coordsize="40,0" path="m3859,222l3898,222e" filled="false" stroked="true" strokeweight=".214789pt" strokecolor="#ff0000">
                <v:path arrowok="t"/>
              </v:shape>
            </v:group>
            <v:group style="position:absolute;left:3878;top:196;width:2;height:52" coordorigin="3878,196" coordsize="2,52">
              <v:shape style="position:absolute;left:3878;top:196;width:2;height:52" coordorigin="3878,196" coordsize="0,52" path="m3878,196l3878,247e" filled="false" stroked="true" strokeweight=".163027pt" strokecolor="#ff0000">
                <v:path arrowok="t"/>
              </v:shape>
            </v:group>
            <v:group style="position:absolute;left:3859;top:221;width:40;height:2" coordorigin="3859,221" coordsize="40,2">
              <v:shape style="position:absolute;left:3859;top:221;width:40;height:2" coordorigin="3859,221" coordsize="40,0" path="m3859,221l3898,221e" filled="false" stroked="true" strokeweight=".214789pt" strokecolor="#ff0000">
                <v:path arrowok="t"/>
              </v:shape>
            </v:group>
            <v:group style="position:absolute;left:3878;top:195;width:2;height:52" coordorigin="3878,195" coordsize="2,52">
              <v:shape style="position:absolute;left:3878;top:195;width:2;height:52" coordorigin="3878,195" coordsize="0,52" path="m3878,195l3878,247e" filled="false" stroked="true" strokeweight=".163027pt" strokecolor="#ff0000">
                <v:path arrowok="t"/>
              </v:shape>
            </v:group>
            <v:group style="position:absolute;left:3859;top:220;width:40;height:2" coordorigin="3859,220" coordsize="40,2">
              <v:shape style="position:absolute;left:3859;top:220;width:40;height:2" coordorigin="3859,220" coordsize="40,0" path="m3859,220l3898,220e" filled="false" stroked="true" strokeweight=".214789pt" strokecolor="#ff0000">
                <v:path arrowok="t"/>
              </v:shape>
            </v:group>
            <v:group style="position:absolute;left:3878;top:194;width:2;height:52" coordorigin="3878,194" coordsize="2,52">
              <v:shape style="position:absolute;left:3878;top:194;width:2;height:52" coordorigin="3878,194" coordsize="0,52" path="m3878,194l3878,246e" filled="false" stroked="true" strokeweight=".163027pt" strokecolor="#ff0000">
                <v:path arrowok="t"/>
              </v:shape>
            </v:group>
            <v:group style="position:absolute;left:3859;top:219;width:40;height:2" coordorigin="3859,219" coordsize="40,2">
              <v:shape style="position:absolute;left:3859;top:219;width:40;height:2" coordorigin="3859,219" coordsize="40,0" path="m3859,219l3898,219e" filled="false" stroked="true" strokeweight=".214789pt" strokecolor="#ff0000">
                <v:path arrowok="t"/>
              </v:shape>
            </v:group>
            <v:group style="position:absolute;left:3878;top:194;width:2;height:52" coordorigin="3878,194" coordsize="2,52">
              <v:shape style="position:absolute;left:3878;top:194;width:2;height:52" coordorigin="3878,194" coordsize="0,52" path="m3878,194l3878,245e" filled="false" stroked="true" strokeweight=".163027pt" strokecolor="#ff0000">
                <v:path arrowok="t"/>
              </v:shape>
            </v:group>
            <v:group style="position:absolute;left:3859;top:219;width:40;height:2" coordorigin="3859,219" coordsize="40,2">
              <v:shape style="position:absolute;left:3859;top:219;width:40;height:2" coordorigin="3859,219" coordsize="40,0" path="m3859,219l3898,219e" filled="false" stroked="true" strokeweight=".214789pt" strokecolor="#ff0000">
                <v:path arrowok="t"/>
              </v:shape>
            </v:group>
            <v:group style="position:absolute;left:3878;top:193;width:2;height:52" coordorigin="3878,193" coordsize="2,52">
              <v:shape style="position:absolute;left:3878;top:193;width:2;height:52" coordorigin="3878,193" coordsize="0,52" path="m3878,193l3878,245e" filled="false" stroked="true" strokeweight=".163027pt" strokecolor="#ff0000">
                <v:path arrowok="t"/>
              </v:shape>
            </v:group>
            <v:group style="position:absolute;left:3859;top:218;width:40;height:2" coordorigin="3859,218" coordsize="40,2">
              <v:shape style="position:absolute;left:3859;top:218;width:40;height:2" coordorigin="3859,218" coordsize="40,0" path="m3859,218l3898,218e" filled="false" stroked="true" strokeweight=".214789pt" strokecolor="#ff0000">
                <v:path arrowok="t"/>
              </v:shape>
            </v:group>
            <v:group style="position:absolute;left:3878;top:192;width:2;height:52" coordorigin="3878,192" coordsize="2,52">
              <v:shape style="position:absolute;left:3878;top:192;width:2;height:52" coordorigin="3878,192" coordsize="0,52" path="m3878,192l3878,244e" filled="false" stroked="true" strokeweight=".163027pt" strokecolor="#ff0000">
                <v:path arrowok="t"/>
              </v:shape>
            </v:group>
            <v:group style="position:absolute;left:3859;top:217;width:40;height:2" coordorigin="3859,217" coordsize="40,2">
              <v:shape style="position:absolute;left:3859;top:217;width:40;height:2" coordorigin="3859,217" coordsize="40,0" path="m3859,217l3898,217e" filled="false" stroked="true" strokeweight=".214789pt" strokecolor="#ff0000">
                <v:path arrowok="t"/>
              </v:shape>
            </v:group>
            <v:group style="position:absolute;left:3878;top:192;width:2;height:52" coordorigin="3878,192" coordsize="2,52">
              <v:shape style="position:absolute;left:3878;top:192;width:2;height:52" coordorigin="3878,192" coordsize="0,52" path="m3878,192l3878,243e" filled="false" stroked="true" strokeweight=".163027pt" strokecolor="#ff0000">
                <v:path arrowok="t"/>
              </v:shape>
            </v:group>
            <v:group style="position:absolute;left:3859;top:217;width:40;height:2" coordorigin="3859,217" coordsize="40,2">
              <v:shape style="position:absolute;left:3859;top:217;width:40;height:2" coordorigin="3859,217" coordsize="40,0" path="m3859,217l3898,217e" filled="false" stroked="true" strokeweight=".214789pt" strokecolor="#ff0000">
                <v:path arrowok="t"/>
              </v:shape>
            </v:group>
            <v:group style="position:absolute;left:3878;top:191;width:2;height:52" coordorigin="3878,191" coordsize="2,52">
              <v:shape style="position:absolute;left:3878;top:191;width:2;height:52" coordorigin="3878,191" coordsize="0,52" path="m3878,191l3878,242e" filled="false" stroked="true" strokeweight=".163027pt" strokecolor="#ff0000">
                <v:path arrowok="t"/>
              </v:shape>
            </v:group>
            <v:group style="position:absolute;left:3859;top:216;width:40;height:2" coordorigin="3859,216" coordsize="40,2">
              <v:shape style="position:absolute;left:3859;top:216;width:40;height:2" coordorigin="3859,216" coordsize="40,0" path="m3859,216l3898,216e" filled="false" stroked="true" strokeweight=".214789pt" strokecolor="#ff0000">
                <v:path arrowok="t"/>
              </v:shape>
            </v:group>
            <v:group style="position:absolute;left:3878;top:190;width:2;height:52" coordorigin="3878,190" coordsize="2,52">
              <v:shape style="position:absolute;left:3878;top:190;width:2;height:52" coordorigin="3878,190" coordsize="0,52" path="m3878,190l3878,242e" filled="false" stroked="true" strokeweight=".163027pt" strokecolor="#ff0000">
                <v:path arrowok="t"/>
              </v:shape>
            </v:group>
            <v:group style="position:absolute;left:3859;top:215;width:40;height:2" coordorigin="3859,215" coordsize="40,2">
              <v:shape style="position:absolute;left:3859;top:215;width:40;height:2" coordorigin="3859,215" coordsize="40,0" path="m3859,215l3898,215e" filled="false" stroked="true" strokeweight=".214789pt" strokecolor="#ff0000">
                <v:path arrowok="t"/>
              </v:shape>
            </v:group>
            <v:group style="position:absolute;left:3878;top:189;width:2;height:52" coordorigin="3878,189" coordsize="2,52">
              <v:shape style="position:absolute;left:3878;top:189;width:2;height:52" coordorigin="3878,189" coordsize="0,52" path="m3878,189l3878,241e" filled="false" stroked="true" strokeweight=".163027pt" strokecolor="#ff0000">
                <v:path arrowok="t"/>
              </v:shape>
            </v:group>
            <v:group style="position:absolute;left:3859;top:214;width:40;height:2" coordorigin="3859,214" coordsize="40,2">
              <v:shape style="position:absolute;left:3859;top:214;width:40;height:2" coordorigin="3859,214" coordsize="40,0" path="m3859,214l3898,214e" filled="false" stroked="true" strokeweight=".214789pt" strokecolor="#ff0000">
                <v:path arrowok="t"/>
              </v:shape>
            </v:group>
            <v:group style="position:absolute;left:3878;top:189;width:2;height:52" coordorigin="3878,189" coordsize="2,52">
              <v:shape style="position:absolute;left:3878;top:189;width:2;height:52" coordorigin="3878,189" coordsize="0,52" path="m3878,189l3878,240e" filled="false" stroked="true" strokeweight=".163027pt" strokecolor="#ff0000">
                <v:path arrowok="t"/>
              </v:shape>
            </v:group>
            <v:group style="position:absolute;left:3859;top:214;width:40;height:2" coordorigin="3859,214" coordsize="40,2">
              <v:shape style="position:absolute;left:3859;top:214;width:40;height:2" coordorigin="3859,214" coordsize="40,0" path="m3859,214l3898,214e" filled="false" stroked="true" strokeweight=".214789pt" strokecolor="#ff0000">
                <v:path arrowok="t"/>
              </v:shape>
            </v:group>
            <v:group style="position:absolute;left:3878;top:188;width:2;height:52" coordorigin="3878,188" coordsize="2,52">
              <v:shape style="position:absolute;left:3878;top:188;width:2;height:52" coordorigin="3878,188" coordsize="0,52" path="m3878,188l3878,239e" filled="false" stroked="true" strokeweight=".163027pt" strokecolor="#ff0000">
                <v:path arrowok="t"/>
              </v:shape>
            </v:group>
            <v:group style="position:absolute;left:3859;top:213;width:40;height:2" coordorigin="3859,213" coordsize="40,2">
              <v:shape style="position:absolute;left:3859;top:213;width:40;height:2" coordorigin="3859,213" coordsize="40,0" path="m3859,213l3898,213e" filled="false" stroked="true" strokeweight=".214789pt" strokecolor="#ff0000">
                <v:path arrowok="t"/>
              </v:shape>
            </v:group>
            <v:group style="position:absolute;left:3878;top:187;width:2;height:52" coordorigin="3878,187" coordsize="2,52">
              <v:shape style="position:absolute;left:3878;top:187;width:2;height:52" coordorigin="3878,187" coordsize="0,52" path="m3878,187l3878,239e" filled="false" stroked="true" strokeweight=".163027pt" strokecolor="#ff0000">
                <v:path arrowok="t"/>
              </v:shape>
            </v:group>
            <v:group style="position:absolute;left:3859;top:212;width:40;height:2" coordorigin="3859,212" coordsize="40,2">
              <v:shape style="position:absolute;left:3859;top:212;width:40;height:2" coordorigin="3859,212" coordsize="40,0" path="m3859,212l3898,212e" filled="false" stroked="true" strokeweight=".214789pt" strokecolor="#ff0000">
                <v:path arrowok="t"/>
              </v:shape>
            </v:group>
            <v:group style="position:absolute;left:3878;top:187;width:2;height:52" coordorigin="3878,187" coordsize="2,52">
              <v:shape style="position:absolute;left:3878;top:187;width:2;height:52" coordorigin="3878,187" coordsize="0,52" path="m3878,187l3878,238e" filled="false" stroked="true" strokeweight=".163027pt" strokecolor="#ff0000">
                <v:path arrowok="t"/>
              </v:shape>
            </v:group>
            <v:group style="position:absolute;left:3859;top:212;width:40;height:2" coordorigin="3859,212" coordsize="40,2">
              <v:shape style="position:absolute;left:3859;top:212;width:40;height:2" coordorigin="3859,212" coordsize="40,0" path="m3859,212l3898,212e" filled="false" stroked="true" strokeweight=".214789pt" strokecolor="#ff0000">
                <v:path arrowok="t"/>
              </v:shape>
            </v:group>
            <v:group style="position:absolute;left:3878;top:186;width:2;height:52" coordorigin="3878,186" coordsize="2,52">
              <v:shape style="position:absolute;left:3878;top:186;width:2;height:52" coordorigin="3878,186" coordsize="0,52" path="m3878,186l3878,237e" filled="false" stroked="true" strokeweight=".163027pt" strokecolor="#ff0000">
                <v:path arrowok="t"/>
              </v:shape>
            </v:group>
            <v:group style="position:absolute;left:3859;top:211;width:40;height:2" coordorigin="3859,211" coordsize="40,2">
              <v:shape style="position:absolute;left:3859;top:211;width:40;height:2" coordorigin="3859,211" coordsize="40,0" path="m3859,211l3898,211e" filled="false" stroked="true" strokeweight=".214789pt" strokecolor="#ff0000">
                <v:path arrowok="t"/>
              </v:shape>
            </v:group>
            <v:group style="position:absolute;left:3878;top:185;width:2;height:52" coordorigin="3878,185" coordsize="2,52">
              <v:shape style="position:absolute;left:3878;top:185;width:2;height:52" coordorigin="3878,185" coordsize="0,52" path="m3878,185l3878,237e" filled="false" stroked="true" strokeweight=".163027pt" strokecolor="#ff0000">
                <v:path arrowok="t"/>
              </v:shape>
            </v:group>
            <v:group style="position:absolute;left:3859;top:210;width:40;height:2" coordorigin="3859,210" coordsize="40,2">
              <v:shape style="position:absolute;left:3859;top:210;width:40;height:2" coordorigin="3859,210" coordsize="40,0" path="m3859,210l3898,210e" filled="false" stroked="true" strokeweight=".214789pt" strokecolor="#ff0000">
                <v:path arrowok="t"/>
              </v:shape>
            </v:group>
            <v:group style="position:absolute;left:3878;top:184;width:2;height:52" coordorigin="3878,184" coordsize="2,52">
              <v:shape style="position:absolute;left:3878;top:184;width:2;height:52" coordorigin="3878,184" coordsize="0,52" path="m3878,184l3878,236e" filled="false" stroked="true" strokeweight=".163027pt" strokecolor="#ff0000">
                <v:path arrowok="t"/>
              </v:shape>
            </v:group>
            <v:group style="position:absolute;left:3859;top:209;width:40;height:2" coordorigin="3859,209" coordsize="40,2">
              <v:shape style="position:absolute;left:3859;top:209;width:40;height:2" coordorigin="3859,209" coordsize="40,0" path="m3859,209l3898,209e" filled="false" stroked="true" strokeweight=".214789pt" strokecolor="#ff0000">
                <v:path arrowok="t"/>
              </v:shape>
            </v:group>
            <v:group style="position:absolute;left:3878;top:184;width:2;height:52" coordorigin="3878,184" coordsize="2,52">
              <v:shape style="position:absolute;left:3878;top:184;width:2;height:52" coordorigin="3878,184" coordsize="0,52" path="m3878,184l3878,235e" filled="false" stroked="true" strokeweight=".163027pt" strokecolor="#ff0000">
                <v:path arrowok="t"/>
              </v:shape>
            </v:group>
            <v:group style="position:absolute;left:3859;top:209;width:40;height:2" coordorigin="3859,209" coordsize="40,2">
              <v:shape style="position:absolute;left:3859;top:209;width:40;height:2" coordorigin="3859,209" coordsize="40,0" path="m3859,209l3898,209e" filled="false" stroked="true" strokeweight=".214789pt" strokecolor="#ff0000">
                <v:path arrowok="t"/>
              </v:shape>
            </v:group>
            <v:group style="position:absolute;left:3878;top:183;width:2;height:52" coordorigin="3878,183" coordsize="2,52">
              <v:shape style="position:absolute;left:3878;top:183;width:2;height:52" coordorigin="3878,183" coordsize="0,52" path="m3878,183l3878,234e" filled="false" stroked="true" strokeweight=".163027pt" strokecolor="#ff0000">
                <v:path arrowok="t"/>
              </v:shape>
            </v:group>
            <v:group style="position:absolute;left:3859;top:208;width:40;height:2" coordorigin="3859,208" coordsize="40,2">
              <v:shape style="position:absolute;left:3859;top:208;width:40;height:2" coordorigin="3859,208" coordsize="40,0" path="m3859,208l3898,208e" filled="false" stroked="true" strokeweight=".214789pt" strokecolor="#ff0000">
                <v:path arrowok="t"/>
              </v:shape>
            </v:group>
            <v:group style="position:absolute;left:3878;top:182;width:2;height:52" coordorigin="3878,182" coordsize="2,52">
              <v:shape style="position:absolute;left:3878;top:182;width:2;height:52" coordorigin="3878,182" coordsize="0,52" path="m3878,182l3878,234e" filled="false" stroked="true" strokeweight=".163027pt" strokecolor="#ff0000">
                <v:path arrowok="t"/>
              </v:shape>
            </v:group>
            <v:group style="position:absolute;left:3859;top:207;width:40;height:2" coordorigin="3859,207" coordsize="40,2">
              <v:shape style="position:absolute;left:3859;top:207;width:40;height:2" coordorigin="3859,207" coordsize="40,0" path="m3859,207l3898,207e" filled="false" stroked="true" strokeweight=".214789pt" strokecolor="#ff0000">
                <v:path arrowok="t"/>
              </v:shape>
            </v:group>
            <v:group style="position:absolute;left:3878;top:181;width:2;height:52" coordorigin="3878,181" coordsize="2,52">
              <v:shape style="position:absolute;left:3878;top:181;width:2;height:52" coordorigin="3878,181" coordsize="0,52" path="m3878,181l3878,233e" filled="false" stroked="true" strokeweight=".163027pt" strokecolor="#ff0000">
                <v:path arrowok="t"/>
              </v:shape>
            </v:group>
            <v:group style="position:absolute;left:3859;top:207;width:40;height:2" coordorigin="3859,207" coordsize="40,2">
              <v:shape style="position:absolute;left:3859;top:207;width:40;height:2" coordorigin="3859,207" coordsize="40,0" path="m3859,207l3898,207e" filled="false" stroked="true" strokeweight=".214789pt" strokecolor="#ff0000">
                <v:path arrowok="t"/>
              </v:shape>
            </v:group>
            <v:group style="position:absolute;left:3878;top:181;width:2;height:52" coordorigin="3878,181" coordsize="2,52">
              <v:shape style="position:absolute;left:3878;top:181;width:2;height:52" coordorigin="3878,181" coordsize="0,52" path="m3878,181l3878,232e" filled="false" stroked="true" strokeweight=".163027pt" strokecolor="#ff0000">
                <v:path arrowok="t"/>
              </v:shape>
            </v:group>
            <v:group style="position:absolute;left:3859;top:206;width:40;height:2" coordorigin="3859,206" coordsize="40,2">
              <v:shape style="position:absolute;left:3859;top:206;width:40;height:2" coordorigin="3859,206" coordsize="40,0" path="m3859,206l3898,206e" filled="false" stroked="true" strokeweight=".214789pt" strokecolor="#ff0000">
                <v:path arrowok="t"/>
              </v:shape>
            </v:group>
            <v:group style="position:absolute;left:3878;top:180;width:2;height:52" coordorigin="3878,180" coordsize="2,52">
              <v:shape style="position:absolute;left:3878;top:180;width:2;height:52" coordorigin="3878,180" coordsize="0,52" path="m3878,180l3878,232e" filled="false" stroked="true" strokeweight=".163027pt" strokecolor="#ff0000">
                <v:path arrowok="t"/>
              </v:shape>
            </v:group>
            <v:group style="position:absolute;left:3859;top:205;width:40;height:2" coordorigin="3859,205" coordsize="40,2">
              <v:shape style="position:absolute;left:3859;top:205;width:40;height:2" coordorigin="3859,205" coordsize="40,0" path="m3859,205l3898,205e" filled="false" stroked="true" strokeweight=".214789pt" strokecolor="#ff0000">
                <v:path arrowok="t"/>
              </v:shape>
            </v:group>
            <v:group style="position:absolute;left:3878;top:179;width:2;height:52" coordorigin="3878,179" coordsize="2,52">
              <v:shape style="position:absolute;left:3878;top:179;width:2;height:52" coordorigin="3878,179" coordsize="0,52" path="m3878,179l3878,231e" filled="false" stroked="true" strokeweight=".163027pt" strokecolor="#ff0000">
                <v:path arrowok="t"/>
              </v:shape>
            </v:group>
            <v:group style="position:absolute;left:3859;top:204;width:40;height:2" coordorigin="3859,204" coordsize="40,2">
              <v:shape style="position:absolute;left:3859;top:204;width:40;height:2" coordorigin="3859,204" coordsize="40,0" path="m3859,204l3898,204e" filled="false" stroked="true" strokeweight=".214789pt" strokecolor="#ff0000">
                <v:path arrowok="t"/>
              </v:shape>
            </v:group>
            <v:group style="position:absolute;left:3878;top:179;width:2;height:52" coordorigin="3878,179" coordsize="2,52">
              <v:shape style="position:absolute;left:3878;top:179;width:2;height:52" coordorigin="3878,179" coordsize="0,52" path="m3878,179l3878,230e" filled="false" stroked="true" strokeweight=".163027pt" strokecolor="#ff0000">
                <v:path arrowok="t"/>
              </v:shape>
            </v:group>
            <v:group style="position:absolute;left:3859;top:204;width:40;height:2" coordorigin="3859,204" coordsize="40,2">
              <v:shape style="position:absolute;left:3859;top:204;width:40;height:2" coordorigin="3859,204" coordsize="40,0" path="m3859,204l3898,204e" filled="false" stroked="true" strokeweight=".214789pt" strokecolor="#ff0000">
                <v:path arrowok="t"/>
              </v:shape>
            </v:group>
            <v:group style="position:absolute;left:3878;top:178;width:2;height:52" coordorigin="3878,178" coordsize="2,52">
              <v:shape style="position:absolute;left:3878;top:178;width:2;height:52" coordorigin="3878,178" coordsize="0,52" path="m3878,178l3878,229e" filled="false" stroked="true" strokeweight=".163027pt" strokecolor="#ff0000">
                <v:path arrowok="t"/>
              </v:shape>
            </v:group>
            <v:group style="position:absolute;left:3859;top:203;width:40;height:2" coordorigin="3859,203" coordsize="40,2">
              <v:shape style="position:absolute;left:3859;top:203;width:40;height:2" coordorigin="3859,203" coordsize="40,0" path="m3859,203l3898,203e" filled="false" stroked="true" strokeweight=".214789pt" strokecolor="#ff0000">
                <v:path arrowok="t"/>
              </v:shape>
            </v:group>
            <v:group style="position:absolute;left:3878;top:177;width:2;height:52" coordorigin="3878,177" coordsize="2,52">
              <v:shape style="position:absolute;left:3878;top:177;width:2;height:52" coordorigin="3878,177" coordsize="0,52" path="m3878,177l3878,229e" filled="false" stroked="true" strokeweight=".163027pt" strokecolor="#ff0000">
                <v:path arrowok="t"/>
              </v:shape>
            </v:group>
            <v:group style="position:absolute;left:3859;top:202;width:40;height:2" coordorigin="3859,202" coordsize="40,2">
              <v:shape style="position:absolute;left:3859;top:202;width:40;height:2" coordorigin="3859,202" coordsize="40,0" path="m3859,202l3898,202e" filled="false" stroked="true" strokeweight=".214789pt" strokecolor="#ff0000">
                <v:path arrowok="t"/>
              </v:shape>
            </v:group>
            <v:group style="position:absolute;left:3878;top:176;width:2;height:52" coordorigin="3878,176" coordsize="2,52">
              <v:shape style="position:absolute;left:3878;top:176;width:2;height:52" coordorigin="3878,176" coordsize="0,52" path="m3878,176l3878,228e" filled="false" stroked="true" strokeweight=".163027pt" strokecolor="#ff0000">
                <v:path arrowok="t"/>
              </v:shape>
            </v:group>
            <v:group style="position:absolute;left:3859;top:201;width:40;height:2" coordorigin="3859,201" coordsize="40,2">
              <v:shape style="position:absolute;left:3859;top:201;width:40;height:2" coordorigin="3859,201" coordsize="40,0" path="m3859,201l3898,201e" filled="false" stroked="true" strokeweight=".214789pt" strokecolor="#ff0000">
                <v:path arrowok="t"/>
              </v:shape>
            </v:group>
            <v:group style="position:absolute;left:3878;top:176;width:2;height:52" coordorigin="3878,176" coordsize="2,52">
              <v:shape style="position:absolute;left:3878;top:176;width:2;height:52" coordorigin="3878,176" coordsize="0,52" path="m3878,176l3878,227e" filled="false" stroked="true" strokeweight=".163027pt" strokecolor="#ff0000">
                <v:path arrowok="t"/>
              </v:shape>
            </v:group>
            <v:group style="position:absolute;left:3859;top:201;width:40;height:2" coordorigin="3859,201" coordsize="40,2">
              <v:shape style="position:absolute;left:3859;top:201;width:40;height:2" coordorigin="3859,201" coordsize="40,0" path="m3859,201l3898,201e" filled="false" stroked="true" strokeweight=".214789pt" strokecolor="#ff0000">
                <v:path arrowok="t"/>
              </v:shape>
            </v:group>
            <v:group style="position:absolute;left:3878;top:175;width:2;height:52" coordorigin="3878,175" coordsize="2,52">
              <v:shape style="position:absolute;left:3878;top:175;width:2;height:52" coordorigin="3878,175" coordsize="0,52" path="m3878,175l3878,226e" filled="false" stroked="true" strokeweight=".163027pt" strokecolor="#ff0000">
                <v:path arrowok="t"/>
              </v:shape>
            </v:group>
            <v:group style="position:absolute;left:3859;top:200;width:40;height:2" coordorigin="3859,200" coordsize="40,2">
              <v:shape style="position:absolute;left:3859;top:200;width:40;height:2" coordorigin="3859,200" coordsize="40,0" path="m3859,200l3898,200e" filled="false" stroked="true" strokeweight=".214789pt" strokecolor="#ff0000">
                <v:path arrowok="t"/>
              </v:shape>
            </v:group>
            <v:group style="position:absolute;left:3878;top:174;width:2;height:52" coordorigin="3878,174" coordsize="2,52">
              <v:shape style="position:absolute;left:3878;top:174;width:2;height:52" coordorigin="3878,174" coordsize="0,52" path="m3878,174l3878,226e" filled="false" stroked="true" strokeweight=".163027pt" strokecolor="#ff0000">
                <v:path arrowok="t"/>
              </v:shape>
            </v:group>
            <v:group style="position:absolute;left:3859;top:199;width:40;height:2" coordorigin="3859,199" coordsize="40,2">
              <v:shape style="position:absolute;left:3859;top:199;width:40;height:2" coordorigin="3859,199" coordsize="40,0" path="m3859,199l3898,199e" filled="false" stroked="true" strokeweight=".214789pt" strokecolor="#ff0000">
                <v:path arrowok="t"/>
              </v:shape>
            </v:group>
            <v:group style="position:absolute;left:3878;top:174;width:2;height:52" coordorigin="3878,174" coordsize="2,52">
              <v:shape style="position:absolute;left:3878;top:174;width:2;height:52" coordorigin="3878,174" coordsize="0,52" path="m3878,174l3878,225e" filled="false" stroked="true" strokeweight=".163027pt" strokecolor="#ff0000">
                <v:path arrowok="t"/>
              </v:shape>
            </v:group>
            <v:group style="position:absolute;left:3859;top:199;width:40;height:2" coordorigin="3859,199" coordsize="40,2">
              <v:shape style="position:absolute;left:3859;top:199;width:40;height:2" coordorigin="3859,199" coordsize="40,0" path="m3859,199l3898,199e" filled="false" stroked="true" strokeweight=".214789pt" strokecolor="#ff0000">
                <v:path arrowok="t"/>
              </v:shape>
            </v:group>
            <v:group style="position:absolute;left:3878;top:173;width:2;height:52" coordorigin="3878,173" coordsize="2,52">
              <v:shape style="position:absolute;left:3878;top:173;width:2;height:52" coordorigin="3878,173" coordsize="0,52" path="m3878,173l3878,224e" filled="false" stroked="true" strokeweight=".163027pt" strokecolor="#ff0000">
                <v:path arrowok="t"/>
              </v:shape>
            </v:group>
            <v:group style="position:absolute;left:3859;top:198;width:40;height:2" coordorigin="3859,198" coordsize="40,2">
              <v:shape style="position:absolute;left:3859;top:198;width:40;height:2" coordorigin="3859,198" coordsize="40,0" path="m3859,198l3898,198e" filled="false" stroked="true" strokeweight=".214789pt" strokecolor="#ff0000">
                <v:path arrowok="t"/>
              </v:shape>
            </v:group>
            <v:group style="position:absolute;left:3878;top:172;width:2;height:52" coordorigin="3878,172" coordsize="2,52">
              <v:shape style="position:absolute;left:3878;top:172;width:2;height:52" coordorigin="3878,172" coordsize="0,52" path="m3878,172l3878,224e" filled="false" stroked="true" strokeweight=".163027pt" strokecolor="#ff0000">
                <v:path arrowok="t"/>
              </v:shape>
            </v:group>
            <v:group style="position:absolute;left:3859;top:197;width:40;height:2" coordorigin="3859,197" coordsize="40,2">
              <v:shape style="position:absolute;left:3859;top:197;width:40;height:2" coordorigin="3859,197" coordsize="40,0" path="m3859,197l3898,197e" filled="false" stroked="true" strokeweight=".214789pt" strokecolor="#ff0000">
                <v:path arrowok="t"/>
              </v:shape>
            </v:group>
            <v:group style="position:absolute;left:3878;top:171;width:2;height:52" coordorigin="3878,171" coordsize="2,52">
              <v:shape style="position:absolute;left:3878;top:171;width:2;height:52" coordorigin="3878,171" coordsize="0,52" path="m3878,171l3878,223e" filled="false" stroked="true" strokeweight=".163027pt" strokecolor="#ff0000">
                <v:path arrowok="t"/>
              </v:shape>
            </v:group>
            <v:group style="position:absolute;left:3859;top:196;width:40;height:2" coordorigin="3859,196" coordsize="40,2">
              <v:shape style="position:absolute;left:3859;top:196;width:40;height:2" coordorigin="3859,196" coordsize="40,0" path="m3859,196l3898,196e" filled="false" stroked="true" strokeweight=".214789pt" strokecolor="#ff0000">
                <v:path arrowok="t"/>
              </v:shape>
            </v:group>
            <v:group style="position:absolute;left:3878;top:171;width:2;height:52" coordorigin="3878,171" coordsize="2,52">
              <v:shape style="position:absolute;left:3878;top:171;width:2;height:52" coordorigin="3878,171" coordsize="0,52" path="m3878,171l3878,222e" filled="false" stroked="true" strokeweight=".163027pt" strokecolor="#ff0000">
                <v:path arrowok="t"/>
              </v:shape>
            </v:group>
            <v:group style="position:absolute;left:3859;top:196;width:40;height:2" coordorigin="3859,196" coordsize="40,2">
              <v:shape style="position:absolute;left:3859;top:196;width:40;height:2" coordorigin="3859,196" coordsize="40,0" path="m3859,196l3898,196e" filled="false" stroked="true" strokeweight=".214789pt" strokecolor="#ff0000">
                <v:path arrowok="t"/>
              </v:shape>
            </v:group>
            <v:group style="position:absolute;left:3878;top:170;width:2;height:52" coordorigin="3878,170" coordsize="2,52">
              <v:shape style="position:absolute;left:3878;top:170;width:2;height:52" coordorigin="3878,170" coordsize="0,52" path="m3878,170l3878,221e" filled="false" stroked="true" strokeweight=".163027pt" strokecolor="#ff0000">
                <v:path arrowok="t"/>
              </v:shape>
            </v:group>
            <v:group style="position:absolute;left:3859;top:195;width:40;height:2" coordorigin="3859,195" coordsize="40,2">
              <v:shape style="position:absolute;left:3859;top:195;width:40;height:2" coordorigin="3859,195" coordsize="40,0" path="m3859,195l3898,195e" filled="false" stroked="true" strokeweight=".214789pt" strokecolor="#ff0000">
                <v:path arrowok="t"/>
              </v:shape>
            </v:group>
            <v:group style="position:absolute;left:3878;top:169;width:2;height:52" coordorigin="3878,169" coordsize="2,52">
              <v:shape style="position:absolute;left:3878;top:169;width:2;height:52" coordorigin="3878,169" coordsize="0,52" path="m3878,169l3878,221e" filled="false" stroked="true" strokeweight=".163027pt" strokecolor="#ff0000">
                <v:path arrowok="t"/>
              </v:shape>
            </v:group>
            <v:group style="position:absolute;left:3859;top:194;width:40;height:2" coordorigin="3859,194" coordsize="40,2">
              <v:shape style="position:absolute;left:3859;top:194;width:40;height:2" coordorigin="3859,194" coordsize="40,0" path="m3859,194l3898,194e" filled="false" stroked="true" strokeweight=".214789pt" strokecolor="#ff0000">
                <v:path arrowok="t"/>
              </v:shape>
            </v:group>
            <v:group style="position:absolute;left:3878;top:169;width:2;height:52" coordorigin="3878,169" coordsize="2,52">
              <v:shape style="position:absolute;left:3878;top:169;width:2;height:52" coordorigin="3878,169" coordsize="0,52" path="m3878,169l3878,220e" filled="false" stroked="true" strokeweight=".163027pt" strokecolor="#ff0000">
                <v:path arrowok="t"/>
              </v:shape>
            </v:group>
            <v:group style="position:absolute;left:3859;top:194;width:40;height:2" coordorigin="3859,194" coordsize="40,2">
              <v:shape style="position:absolute;left:3859;top:194;width:40;height:2" coordorigin="3859,194" coordsize="40,0" path="m3859,194l3898,194e" filled="false" stroked="true" strokeweight=".214789pt" strokecolor="#ff0000">
                <v:path arrowok="t"/>
              </v:shape>
            </v:group>
            <v:group style="position:absolute;left:3878;top:168;width:2;height:52" coordorigin="3878,168" coordsize="2,52">
              <v:shape style="position:absolute;left:3878;top:168;width:2;height:52" coordorigin="3878,168" coordsize="0,52" path="m3878,168l3878,219e" filled="false" stroked="true" strokeweight=".163027pt" strokecolor="#ff0000">
                <v:path arrowok="t"/>
              </v:shape>
            </v:group>
            <v:group style="position:absolute;left:3859;top:193;width:40;height:2" coordorigin="3859,193" coordsize="40,2">
              <v:shape style="position:absolute;left:3859;top:193;width:40;height:2" coordorigin="3859,193" coordsize="40,0" path="m3859,193l3898,193e" filled="false" stroked="true" strokeweight=".214789pt" strokecolor="#ff0000">
                <v:path arrowok="t"/>
              </v:shape>
            </v:group>
            <v:group style="position:absolute;left:3878;top:167;width:2;height:52" coordorigin="3878,167" coordsize="2,52">
              <v:shape style="position:absolute;left:3878;top:167;width:2;height:52" coordorigin="3878,167" coordsize="0,52" path="m3878,167l3878,219e" filled="false" stroked="true" strokeweight=".163027pt" strokecolor="#ff0000">
                <v:path arrowok="t"/>
              </v:shape>
            </v:group>
            <v:group style="position:absolute;left:3859;top:192;width:40;height:2" coordorigin="3859,192" coordsize="40,2">
              <v:shape style="position:absolute;left:3859;top:192;width:40;height:2" coordorigin="3859,192" coordsize="40,0" path="m3859,192l3898,192e" filled="false" stroked="true" strokeweight=".214789pt" strokecolor="#ff0000">
                <v:path arrowok="t"/>
              </v:shape>
            </v:group>
            <v:group style="position:absolute;left:3878;top:166;width:2;height:52" coordorigin="3878,166" coordsize="2,52">
              <v:shape style="position:absolute;left:3878;top:166;width:2;height:52" coordorigin="3878,166" coordsize="0,52" path="m3878,166l3878,218e" filled="false" stroked="true" strokeweight=".163027pt" strokecolor="#ff0000">
                <v:path arrowok="t"/>
              </v:shape>
            </v:group>
            <v:group style="position:absolute;left:3859;top:191;width:40;height:2" coordorigin="3859,191" coordsize="40,2">
              <v:shape style="position:absolute;left:3859;top:191;width:40;height:2" coordorigin="3859,191" coordsize="40,0" path="m3859,191l3898,191e" filled="false" stroked="true" strokeweight=".214789pt" strokecolor="#ff0000">
                <v:path arrowok="t"/>
              </v:shape>
            </v:group>
            <v:group style="position:absolute;left:3878;top:166;width:2;height:52" coordorigin="3878,166" coordsize="2,52">
              <v:shape style="position:absolute;left:3878;top:166;width:2;height:52" coordorigin="3878,166" coordsize="0,52" path="m3878,166l3878,217e" filled="false" stroked="true" strokeweight=".163027pt" strokecolor="#ff0000">
                <v:path arrowok="t"/>
              </v:shape>
            </v:group>
            <v:group style="position:absolute;left:3859;top:191;width:40;height:2" coordorigin="3859,191" coordsize="40,2">
              <v:shape style="position:absolute;left:3859;top:191;width:40;height:2" coordorigin="3859,191" coordsize="40,0" path="m3859,191l3898,191e" filled="false" stroked="true" strokeweight=".214789pt" strokecolor="#ff0000">
                <v:path arrowok="t"/>
              </v:shape>
            </v:group>
            <v:group style="position:absolute;left:3878;top:165;width:2;height:52" coordorigin="3878,165" coordsize="2,52">
              <v:shape style="position:absolute;left:3878;top:165;width:2;height:52" coordorigin="3878,165" coordsize="0,52" path="m3878,165l3878,216e" filled="false" stroked="true" strokeweight=".163027pt" strokecolor="#ff0000">
                <v:path arrowok="t"/>
              </v:shape>
            </v:group>
            <v:group style="position:absolute;left:3859;top:190;width:40;height:2" coordorigin="3859,190" coordsize="40,2">
              <v:shape style="position:absolute;left:3859;top:190;width:40;height:2" coordorigin="3859,190" coordsize="40,0" path="m3859,190l3898,190e" filled="false" stroked="true" strokeweight=".214789pt" strokecolor="#ff0000">
                <v:path arrowok="t"/>
              </v:shape>
            </v:group>
            <v:group style="position:absolute;left:3878;top:164;width:2;height:52" coordorigin="3878,164" coordsize="2,52">
              <v:shape style="position:absolute;left:3878;top:164;width:2;height:52" coordorigin="3878,164" coordsize="0,52" path="m3878,164l3878,216e" filled="false" stroked="true" strokeweight=".163027pt" strokecolor="#ff0000">
                <v:path arrowok="t"/>
              </v:shape>
            </v:group>
            <v:group style="position:absolute;left:3859;top:189;width:40;height:2" coordorigin="3859,189" coordsize="40,2">
              <v:shape style="position:absolute;left:3859;top:189;width:40;height:2" coordorigin="3859,189" coordsize="40,0" path="m3859,189l3898,189e" filled="false" stroked="true" strokeweight=".214789pt" strokecolor="#ff0000">
                <v:path arrowok="t"/>
              </v:shape>
            </v:group>
            <v:group style="position:absolute;left:3878;top:163;width:2;height:52" coordorigin="3878,163" coordsize="2,52">
              <v:shape style="position:absolute;left:3878;top:163;width:2;height:52" coordorigin="3878,163" coordsize="0,52" path="m3878,163l3878,215e" filled="false" stroked="true" strokeweight=".163027pt" strokecolor="#ff0000">
                <v:path arrowok="t"/>
              </v:shape>
            </v:group>
            <v:group style="position:absolute;left:3859;top:188;width:40;height:2" coordorigin="3859,188" coordsize="40,2">
              <v:shape style="position:absolute;left:3859;top:188;width:40;height:2" coordorigin="3859,188" coordsize="40,0" path="m3859,188l3898,188e" filled="false" stroked="true" strokeweight=".214789pt" strokecolor="#ff0000">
                <v:path arrowok="t"/>
              </v:shape>
            </v:group>
            <v:group style="position:absolute;left:3878;top:163;width:2;height:52" coordorigin="3878,163" coordsize="2,52">
              <v:shape style="position:absolute;left:3878;top:163;width:2;height:52" coordorigin="3878,163" coordsize="0,52" path="m3878,163l3878,214e" filled="false" stroked="true" strokeweight=".163027pt" strokecolor="#ff0000">
                <v:path arrowok="t"/>
              </v:shape>
            </v:group>
            <v:group style="position:absolute;left:3859;top:188;width:40;height:2" coordorigin="3859,188" coordsize="40,2">
              <v:shape style="position:absolute;left:3859;top:188;width:40;height:2" coordorigin="3859,188" coordsize="40,0" path="m3859,188l3898,188e" filled="false" stroked="true" strokeweight=".214789pt" strokecolor="#ff0000">
                <v:path arrowok="t"/>
              </v:shape>
            </v:group>
            <v:group style="position:absolute;left:3878;top:162;width:2;height:52" coordorigin="3878,162" coordsize="2,52">
              <v:shape style="position:absolute;left:3878;top:162;width:2;height:52" coordorigin="3878,162" coordsize="0,52" path="m3878,162l3878,213e" filled="false" stroked="true" strokeweight=".163027pt" strokecolor="#ff0000">
                <v:path arrowok="t"/>
              </v:shape>
            </v:group>
            <v:group style="position:absolute;left:3859;top:187;width:40;height:2" coordorigin="3859,187" coordsize="40,2">
              <v:shape style="position:absolute;left:3859;top:187;width:40;height:2" coordorigin="3859,187" coordsize="40,0" path="m3859,187l3898,187e" filled="false" stroked="true" strokeweight=".214789pt" strokecolor="#ff0000">
                <v:path arrowok="t"/>
              </v:shape>
            </v:group>
            <v:group style="position:absolute;left:3878;top:161;width:2;height:52" coordorigin="3878,161" coordsize="2,52">
              <v:shape style="position:absolute;left:3878;top:161;width:2;height:52" coordorigin="3878,161" coordsize="0,52" path="m3878,161l3878,213e" filled="false" stroked="true" strokeweight=".163027pt" strokecolor="#ff0000">
                <v:path arrowok="t"/>
              </v:shape>
            </v:group>
            <v:group style="position:absolute;left:3859;top:186;width:40;height:2" coordorigin="3859,186" coordsize="40,2">
              <v:shape style="position:absolute;left:3859;top:186;width:40;height:2" coordorigin="3859,186" coordsize="40,0" path="m3859,186l3898,186e" filled="false" stroked="true" strokeweight=".214789pt" strokecolor="#ff0000">
                <v:path arrowok="t"/>
              </v:shape>
            </v:group>
            <v:group style="position:absolute;left:3878;top:161;width:2;height:52" coordorigin="3878,161" coordsize="2,52">
              <v:shape style="position:absolute;left:3878;top:161;width:2;height:52" coordorigin="3878,161" coordsize="0,52" path="m3878,161l3878,212e" filled="false" stroked="true" strokeweight=".163027pt" strokecolor="#ff0000">
                <v:path arrowok="t"/>
              </v:shape>
            </v:group>
            <v:group style="position:absolute;left:3859;top:186;width:40;height:2" coordorigin="3859,186" coordsize="40,2">
              <v:shape style="position:absolute;left:3859;top:186;width:40;height:2" coordorigin="3859,186" coordsize="40,0" path="m3859,186l3898,186e" filled="false" stroked="true" strokeweight=".214789pt" strokecolor="#ff0000">
                <v:path arrowok="t"/>
              </v:shape>
            </v:group>
            <v:group style="position:absolute;left:3878;top:160;width:2;height:52" coordorigin="3878,160" coordsize="2,52">
              <v:shape style="position:absolute;left:3878;top:160;width:2;height:52" coordorigin="3878,160" coordsize="0,52" path="m3878,160l3878,211e" filled="false" stroked="true" strokeweight=".163027pt" strokecolor="#ff0000">
                <v:path arrowok="t"/>
              </v:shape>
            </v:group>
            <v:group style="position:absolute;left:3859;top:185;width:40;height:2" coordorigin="3859,185" coordsize="40,2">
              <v:shape style="position:absolute;left:3859;top:185;width:40;height:2" coordorigin="3859,185" coordsize="40,0" path="m3859,185l3898,185e" filled="false" stroked="true" strokeweight=".214789pt" strokecolor="#ff0000">
                <v:path arrowok="t"/>
              </v:shape>
            </v:group>
            <v:group style="position:absolute;left:3878;top:159;width:2;height:52" coordorigin="3878,159" coordsize="2,52">
              <v:shape style="position:absolute;left:3878;top:159;width:2;height:52" coordorigin="3878,159" coordsize="0,52" path="m3878,159l3878,211e" filled="false" stroked="true" strokeweight=".163027pt" strokecolor="#ff0000">
                <v:path arrowok="t"/>
              </v:shape>
            </v:group>
            <v:group style="position:absolute;left:3859;top:184;width:40;height:2" coordorigin="3859,184" coordsize="40,2">
              <v:shape style="position:absolute;left:3859;top:184;width:40;height:2" coordorigin="3859,184" coordsize="40,0" path="m3859,184l3898,184e" filled="false" stroked="true" strokeweight=".214789pt" strokecolor="#ff0000">
                <v:path arrowok="t"/>
              </v:shape>
            </v:group>
            <v:group style="position:absolute;left:3878;top:158;width:2;height:52" coordorigin="3878,158" coordsize="2,52">
              <v:shape style="position:absolute;left:3878;top:158;width:2;height:52" coordorigin="3878,158" coordsize="0,52" path="m3878,158l3878,210e" filled="false" stroked="true" strokeweight=".163027pt" strokecolor="#ff0000">
                <v:path arrowok="t"/>
              </v:shape>
            </v:group>
            <v:group style="position:absolute;left:3859;top:183;width:40;height:2" coordorigin="3859,183" coordsize="40,2">
              <v:shape style="position:absolute;left:3859;top:183;width:40;height:2" coordorigin="3859,183" coordsize="40,0" path="m3859,183l3898,183e" filled="false" stroked="true" strokeweight=".214789pt" strokecolor="#ff0000">
                <v:path arrowok="t"/>
              </v:shape>
            </v:group>
            <v:group style="position:absolute;left:3878;top:158;width:2;height:52" coordorigin="3878,158" coordsize="2,52">
              <v:shape style="position:absolute;left:3878;top:158;width:2;height:52" coordorigin="3878,158" coordsize="0,52" path="m3878,158l3878,209e" filled="false" stroked="true" strokeweight=".163027pt" strokecolor="#ff0000">
                <v:path arrowok="t"/>
              </v:shape>
            </v:group>
            <v:group style="position:absolute;left:3859;top:183;width:40;height:2" coordorigin="3859,183" coordsize="40,2">
              <v:shape style="position:absolute;left:3859;top:183;width:40;height:2" coordorigin="3859,183" coordsize="40,0" path="m3859,183l3898,183e" filled="false" stroked="true" strokeweight=".214789pt" strokecolor="#ff0000">
                <v:path arrowok="t"/>
              </v:shape>
            </v:group>
            <v:group style="position:absolute;left:3878;top:157;width:2;height:52" coordorigin="3878,157" coordsize="2,52">
              <v:shape style="position:absolute;left:3878;top:157;width:2;height:52" coordorigin="3878,157" coordsize="0,52" path="m3878,157l3878,208e" filled="false" stroked="true" strokeweight=".163027pt" strokecolor="#ff0000">
                <v:path arrowok="t"/>
              </v:shape>
            </v:group>
            <v:group style="position:absolute;left:3859;top:182;width:40;height:2" coordorigin="3859,182" coordsize="40,2">
              <v:shape style="position:absolute;left:3859;top:182;width:40;height:2" coordorigin="3859,182" coordsize="40,0" path="m3859,182l3898,182e" filled="false" stroked="true" strokeweight=".214789pt" strokecolor="#ff0000">
                <v:path arrowok="t"/>
              </v:shape>
            </v:group>
            <v:group style="position:absolute;left:3878;top:156;width:2;height:52" coordorigin="3878,156" coordsize="2,52">
              <v:shape style="position:absolute;left:3878;top:156;width:2;height:52" coordorigin="3878,156" coordsize="0,52" path="m3878,156l3878,208e" filled="false" stroked="true" strokeweight=".163027pt" strokecolor="#ff0000">
                <v:path arrowok="t"/>
              </v:shape>
            </v:group>
            <v:group style="position:absolute;left:3859;top:181;width:40;height:2" coordorigin="3859,181" coordsize="40,2">
              <v:shape style="position:absolute;left:3859;top:181;width:40;height:2" coordorigin="3859,181" coordsize="40,0" path="m3859,181l3898,181e" filled="false" stroked="true" strokeweight=".214789pt" strokecolor="#ff0000">
                <v:path arrowok="t"/>
              </v:shape>
            </v:group>
            <v:group style="position:absolute;left:3878;top:156;width:2;height:52" coordorigin="3878,156" coordsize="2,52">
              <v:shape style="position:absolute;left:3878;top:156;width:2;height:52" coordorigin="3878,156" coordsize="0,52" path="m3878,156l3878,207e" filled="false" stroked="true" strokeweight=".163027pt" strokecolor="#ff0000">
                <v:path arrowok="t"/>
              </v:shape>
            </v:group>
            <v:group style="position:absolute;left:3859;top:181;width:40;height:2" coordorigin="3859,181" coordsize="40,2">
              <v:shape style="position:absolute;left:3859;top:181;width:40;height:2" coordorigin="3859,181" coordsize="40,0" path="m3859,181l3898,181e" filled="false" stroked="true" strokeweight=".214789pt" strokecolor="#ff0000">
                <v:path arrowok="t"/>
              </v:shape>
            </v:group>
            <v:group style="position:absolute;left:3878;top:155;width:2;height:52" coordorigin="3878,155" coordsize="2,52">
              <v:shape style="position:absolute;left:3878;top:155;width:2;height:52" coordorigin="3878,155" coordsize="0,52" path="m3878,155l3878,206e" filled="false" stroked="true" strokeweight=".163027pt" strokecolor="#ff0000">
                <v:path arrowok="t"/>
              </v:shape>
            </v:group>
            <v:group style="position:absolute;left:3859;top:180;width:40;height:2" coordorigin="3859,180" coordsize="40,2">
              <v:shape style="position:absolute;left:3859;top:180;width:40;height:2" coordorigin="3859,180" coordsize="40,0" path="m3859,180l3898,180e" filled="false" stroked="true" strokeweight=".214789pt" strokecolor="#ff0000">
                <v:path arrowok="t"/>
              </v:shape>
            </v:group>
            <v:group style="position:absolute;left:3878;top:154;width:2;height:52" coordorigin="3878,154" coordsize="2,52">
              <v:shape style="position:absolute;left:3878;top:154;width:2;height:52" coordorigin="3878,154" coordsize="0,52" path="m3878,154l3878,206e" filled="false" stroked="true" strokeweight=".163027pt" strokecolor="#ff0000">
                <v:path arrowok="t"/>
              </v:shape>
            </v:group>
            <v:group style="position:absolute;left:3859;top:179;width:40;height:2" coordorigin="3859,179" coordsize="40,2">
              <v:shape style="position:absolute;left:3859;top:179;width:40;height:2" coordorigin="3859,179" coordsize="40,0" path="m3859,179l3898,179e" filled="false" stroked="true" strokeweight=".214789pt" strokecolor="#ff0000">
                <v:path arrowok="t"/>
              </v:shape>
            </v:group>
            <v:group style="position:absolute;left:3878;top:153;width:2;height:52" coordorigin="3878,153" coordsize="2,52">
              <v:shape style="position:absolute;left:3878;top:153;width:2;height:52" coordorigin="3878,153" coordsize="0,52" path="m3878,153l3878,205e" filled="false" stroked="true" strokeweight=".163027pt" strokecolor="#ff0000">
                <v:path arrowok="t"/>
              </v:shape>
            </v:group>
            <v:group style="position:absolute;left:3859;top:178;width:40;height:2" coordorigin="3859,178" coordsize="40,2">
              <v:shape style="position:absolute;left:3859;top:178;width:40;height:2" coordorigin="3859,178" coordsize="40,0" path="m3859,178l3898,178e" filled="false" stroked="true" strokeweight=".214789pt" strokecolor="#ff0000">
                <v:path arrowok="t"/>
              </v:shape>
            </v:group>
            <v:group style="position:absolute;left:3878;top:153;width:2;height:52" coordorigin="3878,153" coordsize="2,52">
              <v:shape style="position:absolute;left:3878;top:153;width:2;height:52" coordorigin="3878,153" coordsize="0,52" path="m3878,153l3878,204e" filled="false" stroked="true" strokeweight=".163027pt" strokecolor="#ff0000">
                <v:path arrowok="t"/>
              </v:shape>
            </v:group>
            <v:group style="position:absolute;left:3859;top:178;width:40;height:2" coordorigin="3859,178" coordsize="40,2">
              <v:shape style="position:absolute;left:3859;top:178;width:40;height:2" coordorigin="3859,178" coordsize="40,0" path="m3859,178l3898,178e" filled="false" stroked="true" strokeweight=".214789pt" strokecolor="#ff0000">
                <v:path arrowok="t"/>
              </v:shape>
            </v:group>
            <v:group style="position:absolute;left:3878;top:152;width:2;height:52" coordorigin="3878,152" coordsize="2,52">
              <v:shape style="position:absolute;left:3878;top:152;width:2;height:52" coordorigin="3878,152" coordsize="0,52" path="m3878,152l3878,203e" filled="false" stroked="true" strokeweight=".163027pt" strokecolor="#ff0000">
                <v:path arrowok="t"/>
              </v:shape>
            </v:group>
            <v:group style="position:absolute;left:3859;top:177;width:40;height:2" coordorigin="3859,177" coordsize="40,2">
              <v:shape style="position:absolute;left:3859;top:177;width:40;height:2" coordorigin="3859,177" coordsize="40,0" path="m3859,177l3898,177e" filled="false" stroked="true" strokeweight=".214789pt" strokecolor="#ff0000">
                <v:path arrowok="t"/>
              </v:shape>
            </v:group>
            <v:group style="position:absolute;left:3878;top:151;width:2;height:52" coordorigin="3878,151" coordsize="2,52">
              <v:shape style="position:absolute;left:3878;top:151;width:2;height:52" coordorigin="3878,151" coordsize="0,52" path="m3878,151l3878,203e" filled="false" stroked="true" strokeweight=".163027pt" strokecolor="#ff0000">
                <v:path arrowok="t"/>
              </v:shape>
            </v:group>
            <v:group style="position:absolute;left:3859;top:176;width:40;height:2" coordorigin="3859,176" coordsize="40,2">
              <v:shape style="position:absolute;left:3859;top:176;width:40;height:2" coordorigin="3859,176" coordsize="40,0" path="m3859,176l3898,176e" filled="false" stroked="true" strokeweight=".214789pt" strokecolor="#ff0000">
                <v:path arrowok="t"/>
              </v:shape>
            </v:group>
            <v:group style="position:absolute;left:3878;top:150;width:2;height:52" coordorigin="3878,150" coordsize="2,52">
              <v:shape style="position:absolute;left:3878;top:150;width:2;height:52" coordorigin="3878,150" coordsize="0,52" path="m3878,150l3878,202e" filled="false" stroked="true" strokeweight=".163027pt" strokecolor="#ff0000">
                <v:path arrowok="t"/>
              </v:shape>
            </v:group>
            <v:group style="position:absolute;left:3859;top:175;width:40;height:2" coordorigin="3859,175" coordsize="40,2">
              <v:shape style="position:absolute;left:3859;top:175;width:40;height:2" coordorigin="3859,175" coordsize="40,0" path="m3859,175l3898,175e" filled="false" stroked="true" strokeweight=".214789pt" strokecolor="#ff0000">
                <v:path arrowok="t"/>
              </v:shape>
            </v:group>
            <v:group style="position:absolute;left:3878;top:150;width:2;height:52" coordorigin="3878,150" coordsize="2,52">
              <v:shape style="position:absolute;left:3878;top:150;width:2;height:52" coordorigin="3878,150" coordsize="0,52" path="m3878,150l3878,201e" filled="false" stroked="true" strokeweight=".163027pt" strokecolor="#ff0000">
                <v:path arrowok="t"/>
              </v:shape>
            </v:group>
            <v:group style="position:absolute;left:3859;top:175;width:40;height:2" coordorigin="3859,175" coordsize="40,2">
              <v:shape style="position:absolute;left:3859;top:175;width:40;height:2" coordorigin="3859,175" coordsize="40,0" path="m3859,175l3898,175e" filled="false" stroked="true" strokeweight=".214789pt" strokecolor="#ff0000">
                <v:path arrowok="t"/>
              </v:shape>
            </v:group>
            <v:group style="position:absolute;left:3878;top:149;width:2;height:52" coordorigin="3878,149" coordsize="2,52">
              <v:shape style="position:absolute;left:3878;top:149;width:2;height:52" coordorigin="3878,149" coordsize="0,52" path="m3878,149l3878,200e" filled="false" stroked="true" strokeweight=".163027pt" strokecolor="#ff0000">
                <v:path arrowok="t"/>
              </v:shape>
            </v:group>
            <v:group style="position:absolute;left:3859;top:174;width:40;height:2" coordorigin="3859,174" coordsize="40,2">
              <v:shape style="position:absolute;left:3859;top:174;width:40;height:2" coordorigin="3859,174" coordsize="40,0" path="m3859,174l3898,174e" filled="false" stroked="true" strokeweight=".214789pt" strokecolor="#ff0000">
                <v:path arrowok="t"/>
              </v:shape>
            </v:group>
            <v:group style="position:absolute;left:3878;top:148;width:2;height:52" coordorigin="3878,148" coordsize="2,52">
              <v:shape style="position:absolute;left:3878;top:148;width:2;height:52" coordorigin="3878,148" coordsize="0,52" path="m3878,148l3878,200e" filled="false" stroked="true" strokeweight=".163027pt" strokecolor="#ff0000">
                <v:path arrowok="t"/>
              </v:shape>
            </v:group>
            <v:group style="position:absolute;left:3859;top:173;width:40;height:2" coordorigin="3859,173" coordsize="40,2">
              <v:shape style="position:absolute;left:3859;top:173;width:40;height:2" coordorigin="3859,173" coordsize="40,0" path="m3859,173l3898,173e" filled="false" stroked="true" strokeweight=".214789pt" strokecolor="#ff0000">
                <v:path arrowok="t"/>
              </v:shape>
            </v:group>
            <v:group style="position:absolute;left:3878;top:148;width:2;height:52" coordorigin="3878,148" coordsize="2,52">
              <v:shape style="position:absolute;left:3878;top:148;width:2;height:52" coordorigin="3878,148" coordsize="0,52" path="m3878,148l3878,199e" filled="false" stroked="true" strokeweight=".163027pt" strokecolor="#ff0000">
                <v:path arrowok="t"/>
              </v:shape>
            </v:group>
            <v:group style="position:absolute;left:3859;top:173;width:40;height:2" coordorigin="3859,173" coordsize="40,2">
              <v:shape style="position:absolute;left:3859;top:173;width:40;height:2" coordorigin="3859,173" coordsize="40,0" path="m3859,173l3898,173e" filled="false" stroked="true" strokeweight=".214789pt" strokecolor="#ff0000">
                <v:path arrowok="t"/>
              </v:shape>
            </v:group>
            <v:group style="position:absolute;left:3878;top:147;width:2;height:52" coordorigin="3878,147" coordsize="2,52">
              <v:shape style="position:absolute;left:3878;top:147;width:2;height:52" coordorigin="3878,147" coordsize="0,52" path="m3878,147l3878,198e" filled="false" stroked="true" strokeweight=".163027pt" strokecolor="#ff0000">
                <v:path arrowok="t"/>
              </v:shape>
            </v:group>
            <v:group style="position:absolute;left:3859;top:172;width:40;height:2" coordorigin="3859,172" coordsize="40,2">
              <v:shape style="position:absolute;left:3859;top:172;width:40;height:2" coordorigin="3859,172" coordsize="40,0" path="m3859,172l3898,172e" filled="false" stroked="true" strokeweight=".214789pt" strokecolor="#ff0000">
                <v:path arrowok="t"/>
              </v:shape>
            </v:group>
            <v:group style="position:absolute;left:3878;top:146;width:2;height:52" coordorigin="3878,146" coordsize="2,52">
              <v:shape style="position:absolute;left:3878;top:146;width:2;height:52" coordorigin="3878,146" coordsize="0,52" path="m3878,146l3878,198e" filled="false" stroked="true" strokeweight=".163027pt" strokecolor="#ff0000">
                <v:path arrowok="t"/>
              </v:shape>
            </v:group>
            <v:group style="position:absolute;left:3859;top:171;width:40;height:2" coordorigin="3859,171" coordsize="40,2">
              <v:shape style="position:absolute;left:3859;top:171;width:40;height:2" coordorigin="3859,171" coordsize="40,0" path="m3859,171l3898,171e" filled="false" stroked="true" strokeweight=".214789pt" strokecolor="#ff0000">
                <v:path arrowok="t"/>
              </v:shape>
            </v:group>
            <v:group style="position:absolute;left:3878;top:145;width:2;height:52" coordorigin="3878,145" coordsize="2,52">
              <v:shape style="position:absolute;left:3878;top:145;width:2;height:52" coordorigin="3878,145" coordsize="0,52" path="m3878,145l3878,197e" filled="false" stroked="true" strokeweight=".163027pt" strokecolor="#ff0000">
                <v:path arrowok="t"/>
              </v:shape>
            </v:group>
            <v:group style="position:absolute;left:3859;top:170;width:40;height:2" coordorigin="3859,170" coordsize="40,2">
              <v:shape style="position:absolute;left:3859;top:170;width:40;height:2" coordorigin="3859,170" coordsize="40,0" path="m3859,170l3898,170e" filled="false" stroked="true" strokeweight=".214789pt" strokecolor="#ff0000">
                <v:path arrowok="t"/>
              </v:shape>
            </v:group>
            <v:group style="position:absolute;left:3878;top:145;width:2;height:52" coordorigin="3878,145" coordsize="2,52">
              <v:shape style="position:absolute;left:3878;top:145;width:2;height:52" coordorigin="3878,145" coordsize="0,52" path="m3878,145l3878,196e" filled="false" stroked="true" strokeweight=".163027pt" strokecolor="#ff0000">
                <v:path arrowok="t"/>
              </v:shape>
            </v:group>
            <v:group style="position:absolute;left:3859;top:170;width:40;height:2" coordorigin="3859,170" coordsize="40,2">
              <v:shape style="position:absolute;left:3859;top:170;width:40;height:2" coordorigin="3859,170" coordsize="40,0" path="m3859,170l3898,170e" filled="false" stroked="true" strokeweight=".214789pt" strokecolor="#ff0000">
                <v:path arrowok="t"/>
              </v:shape>
            </v:group>
            <v:group style="position:absolute;left:3878;top:144;width:2;height:52" coordorigin="3878,144" coordsize="2,52">
              <v:shape style="position:absolute;left:3878;top:144;width:2;height:52" coordorigin="3878,144" coordsize="0,52" path="m3878,144l3878,195e" filled="false" stroked="true" strokeweight=".163027pt" strokecolor="#ff0000">
                <v:path arrowok="t"/>
              </v:shape>
            </v:group>
            <v:group style="position:absolute;left:3859;top:169;width:40;height:2" coordorigin="3859,169" coordsize="40,2">
              <v:shape style="position:absolute;left:3859;top:169;width:40;height:2" coordorigin="3859,169" coordsize="40,0" path="m3859,169l3898,169e" filled="false" stroked="true" strokeweight=".214789pt" strokecolor="#ff0000">
                <v:path arrowok="t"/>
              </v:shape>
            </v:group>
            <v:group style="position:absolute;left:3878;top:143;width:2;height:52" coordorigin="3878,143" coordsize="2,52">
              <v:shape style="position:absolute;left:3878;top:143;width:2;height:52" coordorigin="3878,143" coordsize="0,52" path="m3878,143l3878,195e" filled="false" stroked="true" strokeweight=".163027pt" strokecolor="#ff0000">
                <v:path arrowok="t"/>
              </v:shape>
            </v:group>
            <v:group style="position:absolute;left:3859;top:168;width:40;height:2" coordorigin="3859,168" coordsize="40,2">
              <v:shape style="position:absolute;left:3859;top:168;width:40;height:2" coordorigin="3859,168" coordsize="40,0" path="m3859,168l3898,168e" filled="false" stroked="true" strokeweight=".214789pt" strokecolor="#ff0000">
                <v:path arrowok="t"/>
              </v:shape>
            </v:group>
            <v:group style="position:absolute;left:3878;top:143;width:2;height:52" coordorigin="3878,143" coordsize="2,52">
              <v:shape style="position:absolute;left:3878;top:143;width:2;height:52" coordorigin="3878,143" coordsize="0,52" path="m3878,143l3878,194e" filled="false" stroked="true" strokeweight=".163027pt" strokecolor="#ff0000">
                <v:path arrowok="t"/>
              </v:shape>
            </v:group>
            <v:group style="position:absolute;left:3859;top:168;width:40;height:2" coordorigin="3859,168" coordsize="40,2">
              <v:shape style="position:absolute;left:3859;top:168;width:40;height:2" coordorigin="3859,168" coordsize="40,0" path="m3859,168l3898,168e" filled="false" stroked="true" strokeweight=".214789pt" strokecolor="#ff0000">
                <v:path arrowok="t"/>
              </v:shape>
            </v:group>
            <v:group style="position:absolute;left:3878;top:142;width:2;height:52" coordorigin="3878,142" coordsize="2,52">
              <v:shape style="position:absolute;left:3878;top:142;width:2;height:52" coordorigin="3878,142" coordsize="0,52" path="m3878,142l3878,193e" filled="false" stroked="true" strokeweight=".163027pt" strokecolor="#ff0000">
                <v:path arrowok="t"/>
              </v:shape>
            </v:group>
            <v:group style="position:absolute;left:3859;top:167;width:40;height:2" coordorigin="3859,167" coordsize="40,2">
              <v:shape style="position:absolute;left:3859;top:167;width:40;height:2" coordorigin="3859,167" coordsize="40,0" path="m3859,167l3898,167e" filled="false" stroked="true" strokeweight=".214789pt" strokecolor="#ff0000">
                <v:path arrowok="t"/>
              </v:shape>
            </v:group>
            <v:group style="position:absolute;left:3878;top:141;width:2;height:52" coordorigin="3878,141" coordsize="2,52">
              <v:shape style="position:absolute;left:3878;top:141;width:2;height:52" coordorigin="3878,141" coordsize="0,52" path="m3878,141l3878,193e" filled="false" stroked="true" strokeweight=".163027pt" strokecolor="#ff0000">
                <v:path arrowok="t"/>
              </v:shape>
            </v:group>
            <v:group style="position:absolute;left:3859;top:166;width:40;height:2" coordorigin="3859,166" coordsize="40,2">
              <v:shape style="position:absolute;left:3859;top:166;width:40;height:2" coordorigin="3859,166" coordsize="40,0" path="m3859,166l3898,166e" filled="false" stroked="true" strokeweight=".214789pt" strokecolor="#ff0000">
                <v:path arrowok="t"/>
              </v:shape>
            </v:group>
            <v:group style="position:absolute;left:3878;top:140;width:2;height:52" coordorigin="3878,140" coordsize="2,52">
              <v:shape style="position:absolute;left:3878;top:140;width:2;height:52" coordorigin="3878,140" coordsize="0,52" path="m3878,140l3878,192e" filled="false" stroked="true" strokeweight=".163027pt" strokecolor="#ff0000">
                <v:path arrowok="t"/>
              </v:shape>
            </v:group>
            <v:group style="position:absolute;left:3859;top:165;width:40;height:2" coordorigin="3859,165" coordsize="40,2">
              <v:shape style="position:absolute;left:3859;top:165;width:40;height:2" coordorigin="3859,165" coordsize="40,0" path="m3859,165l3898,165e" filled="false" stroked="true" strokeweight=".214789pt" strokecolor="#ff0000">
                <v:path arrowok="t"/>
              </v:shape>
            </v:group>
            <v:group style="position:absolute;left:3878;top:140;width:2;height:52" coordorigin="3878,140" coordsize="2,52">
              <v:shape style="position:absolute;left:3878;top:140;width:2;height:52" coordorigin="3878,140" coordsize="0,52" path="m3878,140l3878,191e" filled="false" stroked="true" strokeweight=".163027pt" strokecolor="#ff0000">
                <v:path arrowok="t"/>
              </v:shape>
            </v:group>
            <v:group style="position:absolute;left:3859;top:165;width:40;height:2" coordorigin="3859,165" coordsize="40,2">
              <v:shape style="position:absolute;left:3859;top:165;width:40;height:2" coordorigin="3859,165" coordsize="40,0" path="m3859,165l3898,165e" filled="false" stroked="true" strokeweight=".214789pt" strokecolor="#ff0000">
                <v:path arrowok="t"/>
              </v:shape>
            </v:group>
            <v:group style="position:absolute;left:3878;top:139;width:2;height:52" coordorigin="3878,139" coordsize="2,52">
              <v:shape style="position:absolute;left:3878;top:139;width:2;height:52" coordorigin="3878,139" coordsize="0,52" path="m3878,139l3878,190e" filled="false" stroked="true" strokeweight=".163027pt" strokecolor="#ff0000">
                <v:path arrowok="t"/>
              </v:shape>
            </v:group>
            <v:group style="position:absolute;left:3859;top:164;width:40;height:2" coordorigin="3859,164" coordsize="40,2">
              <v:shape style="position:absolute;left:3859;top:164;width:40;height:2" coordorigin="3859,164" coordsize="40,0" path="m3859,164l3898,164e" filled="false" stroked="true" strokeweight=".214789pt" strokecolor="#ff0000">
                <v:path arrowok="t"/>
              </v:shape>
            </v:group>
            <v:group style="position:absolute;left:3878;top:138;width:2;height:52" coordorigin="3878,138" coordsize="2,52">
              <v:shape style="position:absolute;left:3878;top:138;width:2;height:52" coordorigin="3878,138" coordsize="0,52" path="m3878,138l3878,190e" filled="false" stroked="true" strokeweight=".163027pt" strokecolor="#ff0000">
                <v:path arrowok="t"/>
              </v:shape>
            </v:group>
            <v:group style="position:absolute;left:3859;top:163;width:40;height:2" coordorigin="3859,163" coordsize="40,2">
              <v:shape style="position:absolute;left:3859;top:163;width:40;height:2" coordorigin="3859,163" coordsize="40,0" path="m3859,163l3898,163e" filled="false" stroked="true" strokeweight=".214789pt" strokecolor="#ff0000">
                <v:path arrowok="t"/>
              </v:shape>
            </v:group>
            <v:group style="position:absolute;left:3878;top:137;width:2;height:52" coordorigin="3878,137" coordsize="2,52">
              <v:shape style="position:absolute;left:3878;top:137;width:2;height:52" coordorigin="3878,137" coordsize="0,52" path="m3878,137l3878,189e" filled="false" stroked="true" strokeweight=".163027pt" strokecolor="#ff0000">
                <v:path arrowok="t"/>
              </v:shape>
            </v:group>
            <v:group style="position:absolute;left:3859;top:162;width:40;height:2" coordorigin="3859,162" coordsize="40,2">
              <v:shape style="position:absolute;left:3859;top:162;width:40;height:2" coordorigin="3859,162" coordsize="40,0" path="m3859,162l3898,162e" filled="false" stroked="true" strokeweight=".214789pt" strokecolor="#ff0000">
                <v:path arrowok="t"/>
              </v:shape>
            </v:group>
            <v:group style="position:absolute;left:3878;top:137;width:2;height:52" coordorigin="3878,137" coordsize="2,52">
              <v:shape style="position:absolute;left:3878;top:137;width:2;height:52" coordorigin="3878,137" coordsize="0,52" path="m3878,137l3878,188e" filled="false" stroked="true" strokeweight=".163027pt" strokecolor="#ff0000">
                <v:path arrowok="t"/>
              </v:shape>
            </v:group>
            <v:group style="position:absolute;left:3859;top:162;width:40;height:2" coordorigin="3859,162" coordsize="40,2">
              <v:shape style="position:absolute;left:3859;top:162;width:40;height:2" coordorigin="3859,162" coordsize="40,0" path="m3859,162l3898,162e" filled="false" stroked="true" strokeweight=".214789pt" strokecolor="#ff0000">
                <v:path arrowok="t"/>
              </v:shape>
            </v:group>
            <v:group style="position:absolute;left:3878;top:136;width:2;height:52" coordorigin="3878,136" coordsize="2,52">
              <v:shape style="position:absolute;left:3878;top:136;width:2;height:52" coordorigin="3878,136" coordsize="0,52" path="m3878,136l3878,188e" filled="false" stroked="true" strokeweight=".163027pt" strokecolor="#ff0000">
                <v:path arrowok="t"/>
              </v:shape>
            </v:group>
            <v:group style="position:absolute;left:3859;top:161;width:40;height:2" coordorigin="3859,161" coordsize="40,2">
              <v:shape style="position:absolute;left:3859;top:161;width:40;height:2" coordorigin="3859,161" coordsize="40,0" path="m3859,161l3898,161e" filled="false" stroked="true" strokeweight=".214789pt" strokecolor="#ff0000">
                <v:path arrowok="t"/>
              </v:shape>
            </v:group>
            <v:group style="position:absolute;left:3878;top:135;width:2;height:52" coordorigin="3878,135" coordsize="2,52">
              <v:shape style="position:absolute;left:3878;top:135;width:2;height:52" coordorigin="3878,135" coordsize="0,52" path="m3878,135l3878,187e" filled="false" stroked="true" strokeweight=".163027pt" strokecolor="#ff0000">
                <v:path arrowok="t"/>
              </v:shape>
            </v:group>
            <v:group style="position:absolute;left:3859;top:160;width:40;height:2" coordorigin="3859,160" coordsize="40,2">
              <v:shape style="position:absolute;left:3859;top:160;width:40;height:2" coordorigin="3859,160" coordsize="40,0" path="m3859,160l3898,160e" filled="false" stroked="true" strokeweight=".214789pt" strokecolor="#ff0000">
                <v:path arrowok="t"/>
              </v:shape>
            </v:group>
            <v:group style="position:absolute;left:3878;top:135;width:2;height:52" coordorigin="3878,135" coordsize="2,52">
              <v:shape style="position:absolute;left:3878;top:135;width:2;height:52" coordorigin="3878,135" coordsize="0,52" path="m3878,135l3878,186e" filled="false" stroked="true" strokeweight=".163027pt" strokecolor="#ff0000">
                <v:path arrowok="t"/>
              </v:shape>
            </v:group>
            <v:group style="position:absolute;left:3859;top:160;width:40;height:2" coordorigin="3859,160" coordsize="40,2">
              <v:shape style="position:absolute;left:3859;top:160;width:40;height:2" coordorigin="3859,160" coordsize="40,0" path="m3859,160l3898,160e" filled="false" stroked="true" strokeweight=".214789pt" strokecolor="#ff0000">
                <v:path arrowok="t"/>
              </v:shape>
            </v:group>
            <v:group style="position:absolute;left:3878;top:134;width:2;height:52" coordorigin="3878,134" coordsize="2,52">
              <v:shape style="position:absolute;left:3878;top:134;width:2;height:52" coordorigin="3878,134" coordsize="0,52" path="m3878,134l3878,185e" filled="false" stroked="true" strokeweight=".163027pt" strokecolor="#ff0000">
                <v:path arrowok="t"/>
              </v:shape>
            </v:group>
            <v:group style="position:absolute;left:3859;top:159;width:40;height:2" coordorigin="3859,159" coordsize="40,2">
              <v:shape style="position:absolute;left:3859;top:159;width:40;height:2" coordorigin="3859,159" coordsize="40,0" path="m3859,159l3898,159e" filled="false" stroked="true" strokeweight=".214789pt" strokecolor="#ff0000">
                <v:path arrowok="t"/>
              </v:shape>
            </v:group>
            <v:group style="position:absolute;left:3878;top:133;width:2;height:52" coordorigin="3878,133" coordsize="2,52">
              <v:shape style="position:absolute;left:3878;top:133;width:2;height:52" coordorigin="3878,133" coordsize="0,52" path="m3878,133l3878,185e" filled="false" stroked="true" strokeweight=".163027pt" strokecolor="#ff0000">
                <v:path arrowok="t"/>
              </v:shape>
            </v:group>
            <v:group style="position:absolute;left:3859;top:158;width:40;height:2" coordorigin="3859,158" coordsize="40,2">
              <v:shape style="position:absolute;left:3859;top:158;width:40;height:2" coordorigin="3859,158" coordsize="40,0" path="m3859,158l3898,158e" filled="false" stroked="true" strokeweight=".214789pt" strokecolor="#ff0000">
                <v:path arrowok="t"/>
              </v:shape>
            </v:group>
            <v:group style="position:absolute;left:3878;top:132;width:2;height:52" coordorigin="3878,132" coordsize="2,52">
              <v:shape style="position:absolute;left:3878;top:132;width:2;height:52" coordorigin="3878,132" coordsize="0,52" path="m3878,132l3878,184e" filled="false" stroked="true" strokeweight=".163027pt" strokecolor="#ff0000">
                <v:path arrowok="t"/>
              </v:shape>
            </v:group>
            <v:group style="position:absolute;left:3859;top:157;width:40;height:2" coordorigin="3859,157" coordsize="40,2">
              <v:shape style="position:absolute;left:3859;top:157;width:40;height:2" coordorigin="3859,157" coordsize="40,0" path="m3859,157l3898,157e" filled="false" stroked="true" strokeweight=".214789pt" strokecolor="#ff0000">
                <v:path arrowok="t"/>
              </v:shape>
            </v:group>
            <v:group style="position:absolute;left:3878;top:132;width:2;height:52" coordorigin="3878,132" coordsize="2,52">
              <v:shape style="position:absolute;left:3878;top:132;width:2;height:52" coordorigin="3878,132" coordsize="0,52" path="m3878,132l3878,183e" filled="false" stroked="true" strokeweight=".163027pt" strokecolor="#ff0000">
                <v:path arrowok="t"/>
              </v:shape>
            </v:group>
            <v:group style="position:absolute;left:3859;top:157;width:40;height:2" coordorigin="3859,157" coordsize="40,2">
              <v:shape style="position:absolute;left:3859;top:157;width:40;height:2" coordorigin="3859,157" coordsize="40,0" path="m3859,157l3898,157e" filled="false" stroked="true" strokeweight=".214789pt" strokecolor="#ff0000">
                <v:path arrowok="t"/>
              </v:shape>
            </v:group>
            <v:group style="position:absolute;left:3878;top:132;width:2;height:52" coordorigin="3878,132" coordsize="2,52">
              <v:shape style="position:absolute;left:3878;top:132;width:2;height:52" coordorigin="3878,132" coordsize="0,52" path="m3878,132l3878,183e" filled="false" stroked="true" strokeweight=".163027pt" strokecolor="#ff0000">
                <v:path arrowok="t"/>
              </v:shape>
            </v:group>
            <v:group style="position:absolute;left:3859;top:157;width:40;height:2" coordorigin="3859,157" coordsize="40,2">
              <v:shape style="position:absolute;left:3859;top:157;width:40;height:2" coordorigin="3859,157" coordsize="40,0" path="m3859,157l3898,157e" filled="false" stroked="true" strokeweight=".214789pt" strokecolor="#ff0000">
                <v:path arrowok="t"/>
              </v:shape>
            </v:group>
            <v:group style="position:absolute;left:3878;top:131;width:2;height:52" coordorigin="3878,131" coordsize="2,52">
              <v:shape style="position:absolute;left:3878;top:131;width:2;height:52" coordorigin="3878,131" coordsize="0,52" path="m3878,131l3878,182e" filled="false" stroked="true" strokeweight=".163027pt" strokecolor="#ff0000">
                <v:path arrowok="t"/>
              </v:shape>
            </v:group>
            <v:group style="position:absolute;left:3859;top:156;width:40;height:2" coordorigin="3859,156" coordsize="40,2">
              <v:shape style="position:absolute;left:3859;top:156;width:40;height:2" coordorigin="3859,156" coordsize="40,0" path="m3859,156l3898,156e" filled="false" stroked="true" strokeweight=".214789pt" strokecolor="#ff0000">
                <v:path arrowok="t"/>
              </v:shape>
            </v:group>
            <v:group style="position:absolute;left:3878;top:130;width:2;height:52" coordorigin="3878,130" coordsize="2,52">
              <v:shape style="position:absolute;left:3878;top:130;width:2;height:52" coordorigin="3878,130" coordsize="0,52" path="m3878,130l3878,182e" filled="false" stroked="true" strokeweight=".163027pt" strokecolor="#ff0000">
                <v:path arrowok="t"/>
              </v:shape>
            </v:group>
            <v:group style="position:absolute;left:3859;top:155;width:40;height:2" coordorigin="3859,155" coordsize="40,2">
              <v:shape style="position:absolute;left:3859;top:155;width:40;height:2" coordorigin="3859,155" coordsize="40,0" path="m3859,155l3898,155e" filled="false" stroked="true" strokeweight=".214789pt" strokecolor="#ff0000">
                <v:path arrowok="t"/>
              </v:shape>
            </v:group>
            <v:group style="position:absolute;left:3878;top:129;width:2;height:52" coordorigin="3878,129" coordsize="2,52">
              <v:shape style="position:absolute;left:3878;top:129;width:2;height:52" coordorigin="3878,129" coordsize="0,52" path="m3878,129l3878,181e" filled="false" stroked="true" strokeweight=".163027pt" strokecolor="#ff0000">
                <v:path arrowok="t"/>
              </v:shape>
            </v:group>
            <v:group style="position:absolute;left:3859;top:155;width:40;height:2" coordorigin="3859,155" coordsize="40,2">
              <v:shape style="position:absolute;left:3859;top:155;width:40;height:2" coordorigin="3859,155" coordsize="40,0" path="m3859,155l3898,155e" filled="false" stroked="true" strokeweight=".214789pt" strokecolor="#ff0000">
                <v:path arrowok="t"/>
              </v:shape>
            </v:group>
            <v:group style="position:absolute;left:3878;top:129;width:2;height:52" coordorigin="3878,129" coordsize="2,52">
              <v:shape style="position:absolute;left:3878;top:129;width:2;height:52" coordorigin="3878,129" coordsize="0,52" path="m3878,129l3878,180e" filled="false" stroked="true" strokeweight=".163027pt" strokecolor="#ff0000">
                <v:path arrowok="t"/>
              </v:shape>
            </v:group>
            <v:group style="position:absolute;left:3859;top:154;width:40;height:2" coordorigin="3859,154" coordsize="40,2">
              <v:shape style="position:absolute;left:3859;top:154;width:40;height:2" coordorigin="3859,154" coordsize="40,0" path="m3859,154l3898,154e" filled="false" stroked="true" strokeweight=".214789pt" strokecolor="#ff0000">
                <v:path arrowok="t"/>
              </v:shape>
            </v:group>
            <v:group style="position:absolute;left:3878;top:128;width:2;height:52" coordorigin="3878,128" coordsize="2,52">
              <v:shape style="position:absolute;left:3878;top:128;width:2;height:52" coordorigin="3878,128" coordsize="0,52" path="m3878,128l3878,179e" filled="false" stroked="true" strokeweight=".163027pt" strokecolor="#ff0000">
                <v:path arrowok="t"/>
              </v:shape>
            </v:group>
            <v:group style="position:absolute;left:3859;top:153;width:40;height:2" coordorigin="3859,153" coordsize="40,2">
              <v:shape style="position:absolute;left:3859;top:153;width:40;height:2" coordorigin="3859,153" coordsize="40,0" path="m3859,153l3898,153e" filled="false" stroked="true" strokeweight=".214789pt" strokecolor="#ff0000">
                <v:path arrowok="t"/>
              </v:shape>
            </v:group>
            <v:group style="position:absolute;left:3878;top:127;width:2;height:52" coordorigin="3878,127" coordsize="2,52">
              <v:shape style="position:absolute;left:3878;top:127;width:2;height:52" coordorigin="3878,127" coordsize="0,52" path="m3878,127l3878,179e" filled="false" stroked="true" strokeweight=".163027pt" strokecolor="#ff0000">
                <v:path arrowok="t"/>
              </v:shape>
            </v:group>
            <v:group style="position:absolute;left:3859;top:152;width:40;height:2" coordorigin="3859,152" coordsize="40,2">
              <v:shape style="position:absolute;left:3859;top:152;width:40;height:2" coordorigin="3859,152" coordsize="40,0" path="m3859,152l3898,152e" filled="false" stroked="true" strokeweight=".214789pt" strokecolor="#ff0000">
                <v:path arrowok="t"/>
              </v:shape>
            </v:group>
            <v:group style="position:absolute;left:3878;top:127;width:2;height:52" coordorigin="3878,127" coordsize="2,52">
              <v:shape style="position:absolute;left:3878;top:127;width:2;height:52" coordorigin="3878,127" coordsize="0,52" path="m3878,127l3878,178e" filled="false" stroked="true" strokeweight=".163027pt" strokecolor="#ff0000">
                <v:path arrowok="t"/>
              </v:shape>
            </v:group>
            <v:group style="position:absolute;left:3859;top:152;width:40;height:2" coordorigin="3859,152" coordsize="40,2">
              <v:shape style="position:absolute;left:3859;top:152;width:40;height:2" coordorigin="3859,152" coordsize="40,0" path="m3859,152l3898,152e" filled="false" stroked="true" strokeweight=".214789pt" strokecolor="#ff0000">
                <v:path arrowok="t"/>
              </v:shape>
            </v:group>
            <v:group style="position:absolute;left:3878;top:126;width:2;height:52" coordorigin="3878,126" coordsize="2,52">
              <v:shape style="position:absolute;left:3878;top:126;width:2;height:52" coordorigin="3878,126" coordsize="0,52" path="m3878,126l3878,177e" filled="false" stroked="true" strokeweight=".163027pt" strokecolor="#ff0000">
                <v:path arrowok="t"/>
              </v:shape>
            </v:group>
            <v:group style="position:absolute;left:3859;top:151;width:40;height:2" coordorigin="3859,151" coordsize="40,2">
              <v:shape style="position:absolute;left:3859;top:151;width:40;height:2" coordorigin="3859,151" coordsize="40,0" path="m3859,151l3898,151e" filled="false" stroked="true" strokeweight=".214789pt" strokecolor="#ff0000">
                <v:path arrowok="t"/>
              </v:shape>
            </v:group>
            <v:group style="position:absolute;left:3878;top:125;width:2;height:52" coordorigin="3878,125" coordsize="2,52">
              <v:shape style="position:absolute;left:3878;top:125;width:2;height:52" coordorigin="3878,125" coordsize="0,52" path="m3878,125l3878,177e" filled="false" stroked="true" strokeweight=".163027pt" strokecolor="#ff0000">
                <v:path arrowok="t"/>
              </v:shape>
            </v:group>
            <v:group style="position:absolute;left:3859;top:150;width:40;height:2" coordorigin="3859,150" coordsize="40,2">
              <v:shape style="position:absolute;left:3859;top:150;width:40;height:2" coordorigin="3859,150" coordsize="40,0" path="m3859,150l3898,150e" filled="false" stroked="true" strokeweight=".214789pt" strokecolor="#ff0000">
                <v:path arrowok="t"/>
              </v:shape>
            </v:group>
            <v:group style="position:absolute;left:3878;top:124;width:2;height:52" coordorigin="3878,124" coordsize="2,52">
              <v:shape style="position:absolute;left:3878;top:124;width:2;height:52" coordorigin="3878,124" coordsize="0,52" path="m3878,124l3878,176e" filled="false" stroked="true" strokeweight=".163027pt" strokecolor="#ff0000">
                <v:path arrowok="t"/>
              </v:shape>
            </v:group>
            <v:group style="position:absolute;left:3859;top:149;width:40;height:2" coordorigin="3859,149" coordsize="40,2">
              <v:shape style="position:absolute;left:3859;top:149;width:40;height:2" coordorigin="3859,149" coordsize="40,0" path="m3859,149l3898,149e" filled="false" stroked="true" strokeweight=".214789pt" strokecolor="#ff0000">
                <v:path arrowok="t"/>
              </v:shape>
            </v:group>
            <v:group style="position:absolute;left:3878;top:124;width:2;height:52" coordorigin="3878,124" coordsize="2,52">
              <v:shape style="position:absolute;left:3878;top:124;width:2;height:52" coordorigin="3878,124" coordsize="0,52" path="m3878,124l3878,175e" filled="false" stroked="true" strokeweight=".163027pt" strokecolor="#ff0000">
                <v:path arrowok="t"/>
              </v:shape>
            </v:group>
            <v:group style="position:absolute;left:3859;top:149;width:40;height:2" coordorigin="3859,149" coordsize="40,2">
              <v:shape style="position:absolute;left:3859;top:149;width:40;height:2" coordorigin="3859,149" coordsize="40,0" path="m3859,149l3898,149e" filled="false" stroked="true" strokeweight=".214789pt" strokecolor="#ff0000">
                <v:path arrowok="t"/>
              </v:shape>
            </v:group>
            <v:group style="position:absolute;left:3878;top:123;width:2;height:52" coordorigin="3878,123" coordsize="2,52">
              <v:shape style="position:absolute;left:3878;top:123;width:2;height:52" coordorigin="3878,123" coordsize="0,52" path="m3878,123l3878,174e" filled="false" stroked="true" strokeweight=".163027pt" strokecolor="#ff0000">
                <v:path arrowok="t"/>
              </v:shape>
            </v:group>
            <v:group style="position:absolute;left:3859;top:148;width:40;height:2" coordorigin="3859,148" coordsize="40,2">
              <v:shape style="position:absolute;left:3859;top:148;width:40;height:2" coordorigin="3859,148" coordsize="40,0" path="m3859,148l3898,148e" filled="false" stroked="true" strokeweight=".214789pt" strokecolor="#ff0000">
                <v:path arrowok="t"/>
              </v:shape>
            </v:group>
            <v:group style="position:absolute;left:3878;top:122;width:2;height:52" coordorigin="3878,122" coordsize="2,52">
              <v:shape style="position:absolute;left:3878;top:122;width:2;height:52" coordorigin="3878,122" coordsize="0,52" path="m3878,122l3878,174e" filled="false" stroked="true" strokeweight=".163027pt" strokecolor="#ff0000">
                <v:path arrowok="t"/>
              </v:shape>
            </v:group>
            <v:group style="position:absolute;left:3859;top:147;width:40;height:2" coordorigin="3859,147" coordsize="40,2">
              <v:shape style="position:absolute;left:3859;top:147;width:40;height:2" coordorigin="3859,147" coordsize="40,0" path="m3859,147l3898,147e" filled="false" stroked="true" strokeweight=".214789pt" strokecolor="#ff0000">
                <v:path arrowok="t"/>
              </v:shape>
            </v:group>
            <v:group style="position:absolute;left:3878;top:122;width:2;height:52" coordorigin="3878,122" coordsize="2,52">
              <v:shape style="position:absolute;left:3878;top:122;width:2;height:52" coordorigin="3878,122" coordsize="0,52" path="m3878,122l3878,173e" filled="false" stroked="true" strokeweight=".163027pt" strokecolor="#ff0000">
                <v:path arrowok="t"/>
              </v:shape>
            </v:group>
            <v:group style="position:absolute;left:3859;top:147;width:40;height:2" coordorigin="3859,147" coordsize="40,2">
              <v:shape style="position:absolute;left:3859;top:147;width:40;height:2" coordorigin="3859,147" coordsize="40,0" path="m3859,147l3898,147e" filled="false" stroked="true" strokeweight=".214789pt" strokecolor="#ff0000">
                <v:path arrowok="t"/>
              </v:shape>
            </v:group>
            <v:group style="position:absolute;left:3878;top:121;width:2;height:52" coordorigin="3878,121" coordsize="2,52">
              <v:shape style="position:absolute;left:3878;top:121;width:2;height:52" coordorigin="3878,121" coordsize="0,52" path="m3878,121l3878,172e" filled="false" stroked="true" strokeweight=".163027pt" strokecolor="#ff0000">
                <v:path arrowok="t"/>
              </v:shape>
            </v:group>
            <v:group style="position:absolute;left:3859;top:146;width:40;height:2" coordorigin="3859,146" coordsize="40,2">
              <v:shape style="position:absolute;left:3859;top:146;width:40;height:2" coordorigin="3859,146" coordsize="40,0" path="m3859,146l3898,146e" filled="false" stroked="true" strokeweight=".214789pt" strokecolor="#ff0000">
                <v:path arrowok="t"/>
              </v:shape>
            </v:group>
            <v:group style="position:absolute;left:3878;top:120;width:2;height:52" coordorigin="3878,120" coordsize="2,52">
              <v:shape style="position:absolute;left:3878;top:120;width:2;height:52" coordorigin="3878,120" coordsize="0,52" path="m3878,120l3878,172e" filled="false" stroked="true" strokeweight=".163027pt" strokecolor="#ff0000">
                <v:path arrowok="t"/>
              </v:shape>
            </v:group>
            <v:group style="position:absolute;left:3859;top:145;width:40;height:2" coordorigin="3859,145" coordsize="40,2">
              <v:shape style="position:absolute;left:3859;top:145;width:40;height:2" coordorigin="3859,145" coordsize="40,0" path="m3859,145l3898,145e" filled="false" stroked="true" strokeweight=".214789pt" strokecolor="#ff0000">
                <v:path arrowok="t"/>
              </v:shape>
            </v:group>
            <v:group style="position:absolute;left:3878;top:119;width:2;height:52" coordorigin="3878,119" coordsize="2,52">
              <v:shape style="position:absolute;left:3878;top:119;width:2;height:52" coordorigin="3878,119" coordsize="0,52" path="m3878,119l3878,171e" filled="false" stroked="true" strokeweight=".163027pt" strokecolor="#ff0000">
                <v:path arrowok="t"/>
              </v:shape>
            </v:group>
            <v:group style="position:absolute;left:3859;top:144;width:40;height:2" coordorigin="3859,144" coordsize="40,2">
              <v:shape style="position:absolute;left:3859;top:144;width:40;height:2" coordorigin="3859,144" coordsize="40,0" path="m3859,144l3898,144e" filled="false" stroked="true" strokeweight=".214789pt" strokecolor="#ff0000">
                <v:path arrowok="t"/>
              </v:shape>
            </v:group>
            <v:group style="position:absolute;left:3878;top:119;width:2;height:52" coordorigin="3878,119" coordsize="2,52">
              <v:shape style="position:absolute;left:3878;top:119;width:2;height:52" coordorigin="3878,119" coordsize="0,52" path="m3878,119l3878,170e" filled="false" stroked="true" strokeweight=".163027pt" strokecolor="#ff0000">
                <v:path arrowok="t"/>
              </v:shape>
            </v:group>
            <v:group style="position:absolute;left:3859;top:144;width:40;height:2" coordorigin="3859,144" coordsize="40,2">
              <v:shape style="position:absolute;left:3859;top:144;width:40;height:2" coordorigin="3859,144" coordsize="40,0" path="m3859,144l3898,144e" filled="false" stroked="true" strokeweight=".214789pt" strokecolor="#ff0000">
                <v:path arrowok="t"/>
              </v:shape>
            </v:group>
            <v:group style="position:absolute;left:3878;top:118;width:2;height:52" coordorigin="3878,118" coordsize="2,52">
              <v:shape style="position:absolute;left:3878;top:118;width:2;height:52" coordorigin="3878,118" coordsize="0,52" path="m3878,118l3878,169e" filled="false" stroked="true" strokeweight=".163027pt" strokecolor="#ff0000">
                <v:path arrowok="t"/>
              </v:shape>
            </v:group>
            <v:group style="position:absolute;left:3859;top:143;width:40;height:2" coordorigin="3859,143" coordsize="40,2">
              <v:shape style="position:absolute;left:3859;top:143;width:40;height:2" coordorigin="3859,143" coordsize="40,0" path="m3859,143l3898,143e" filled="false" stroked="true" strokeweight=".214789pt" strokecolor="#ff0000">
                <v:path arrowok="t"/>
              </v:shape>
            </v:group>
            <v:group style="position:absolute;left:3878;top:117;width:2;height:52" coordorigin="3878,117" coordsize="2,52">
              <v:shape style="position:absolute;left:3878;top:117;width:2;height:52" coordorigin="3878,117" coordsize="0,52" path="m3878,117l3878,169e" filled="false" stroked="true" strokeweight=".163027pt" strokecolor="#ff0000">
                <v:path arrowok="t"/>
              </v:shape>
            </v:group>
            <v:group style="position:absolute;left:3859;top:142;width:40;height:2" coordorigin="3859,142" coordsize="40,2">
              <v:shape style="position:absolute;left:3859;top:142;width:40;height:2" coordorigin="3859,142" coordsize="40,0" path="m3859,142l3898,142e" filled="false" stroked="true" strokeweight=".214789pt" strokecolor="#ff0000">
                <v:path arrowok="t"/>
              </v:shape>
            </v:group>
            <v:group style="position:absolute;left:3878;top:116;width:2;height:52" coordorigin="3878,116" coordsize="2,52">
              <v:shape style="position:absolute;left:3878;top:116;width:2;height:52" coordorigin="3878,116" coordsize="0,52" path="m3878,116l3878,168e" filled="false" stroked="true" strokeweight=".163027pt" strokecolor="#ff0000">
                <v:path arrowok="t"/>
              </v:shape>
            </v:group>
            <v:group style="position:absolute;left:3859;top:142;width:40;height:2" coordorigin="3859,142" coordsize="40,2">
              <v:shape style="position:absolute;left:3859;top:142;width:40;height:2" coordorigin="3859,142" coordsize="40,0" path="m3859,142l3898,142e" filled="false" stroked="true" strokeweight=".214789pt" strokecolor="#ff0000">
                <v:path arrowok="t"/>
              </v:shape>
            </v:group>
            <v:group style="position:absolute;left:3878;top:116;width:2;height:52" coordorigin="3878,116" coordsize="2,52">
              <v:shape style="position:absolute;left:3878;top:116;width:2;height:52" coordorigin="3878,116" coordsize="0,52" path="m3878,116l3878,167e" filled="false" stroked="true" strokeweight=".163027pt" strokecolor="#ff0000">
                <v:path arrowok="t"/>
              </v:shape>
            </v:group>
            <v:group style="position:absolute;left:3859;top:141;width:40;height:2" coordorigin="3859,141" coordsize="40,2">
              <v:shape style="position:absolute;left:3859;top:141;width:40;height:2" coordorigin="3859,141" coordsize="40,0" path="m3859,141l3898,141e" filled="false" stroked="true" strokeweight=".214789pt" strokecolor="#ff0000">
                <v:path arrowok="t"/>
              </v:shape>
            </v:group>
            <v:group style="position:absolute;left:3878;top:115;width:2;height:52" coordorigin="3878,115" coordsize="2,52">
              <v:shape style="position:absolute;left:3878;top:115;width:2;height:52" coordorigin="3878,115" coordsize="0,52" path="m3878,115l3878,167e" filled="false" stroked="true" strokeweight=".163027pt" strokecolor="#ff0000">
                <v:path arrowok="t"/>
              </v:shape>
            </v:group>
            <v:group style="position:absolute;left:3859;top:140;width:40;height:2" coordorigin="3859,140" coordsize="40,2">
              <v:shape style="position:absolute;left:3859;top:140;width:40;height:2" coordorigin="3859,140" coordsize="40,0" path="m3859,140l3898,140e" filled="false" stroked="true" strokeweight=".214789pt" strokecolor="#ff0000">
                <v:path arrowok="t"/>
              </v:shape>
            </v:group>
            <v:group style="position:absolute;left:3878;top:114;width:2;height:52" coordorigin="3878,114" coordsize="2,52">
              <v:shape style="position:absolute;left:3878;top:114;width:2;height:52" coordorigin="3878,114" coordsize="0,52" path="m3878,114l3878,166e" filled="false" stroked="true" strokeweight=".163027pt" strokecolor="#ff0000">
                <v:path arrowok="t"/>
              </v:shape>
            </v:group>
            <v:group style="position:absolute;left:3859;top:139;width:40;height:2" coordorigin="3859,139" coordsize="40,2">
              <v:shape style="position:absolute;left:3859;top:139;width:40;height:2" coordorigin="3859,139" coordsize="40,0" path="m3859,139l3898,139e" filled="false" stroked="true" strokeweight=".214789pt" strokecolor="#ff0000">
                <v:path arrowok="t"/>
              </v:shape>
            </v:group>
            <v:group style="position:absolute;left:3878;top:114;width:2;height:52" coordorigin="3878,114" coordsize="2,52">
              <v:shape style="position:absolute;left:3878;top:114;width:2;height:52" coordorigin="3878,114" coordsize="0,52" path="m3878,114l3878,165e" filled="false" stroked="true" strokeweight=".163027pt" strokecolor="#ff0000">
                <v:path arrowok="t"/>
              </v:shape>
            </v:group>
            <v:group style="position:absolute;left:3859;top:139;width:40;height:2" coordorigin="3859,139" coordsize="40,2">
              <v:shape style="position:absolute;left:3859;top:139;width:40;height:2" coordorigin="3859,139" coordsize="40,0" path="m3859,139l3898,139e" filled="false" stroked="true" strokeweight=".214789pt" strokecolor="#ff0000">
                <v:path arrowok="t"/>
              </v:shape>
            </v:group>
            <v:group style="position:absolute;left:3878;top:113;width:2;height:52" coordorigin="3878,113" coordsize="2,52">
              <v:shape style="position:absolute;left:3878;top:113;width:2;height:52" coordorigin="3878,113" coordsize="0,52" path="m3878,113l3878,164e" filled="false" stroked="true" strokeweight=".163027pt" strokecolor="#ff0000">
                <v:path arrowok="t"/>
              </v:shape>
            </v:group>
            <v:group style="position:absolute;left:3859;top:138;width:40;height:2" coordorigin="3859,138" coordsize="40,2">
              <v:shape style="position:absolute;left:3859;top:138;width:40;height:2" coordorigin="3859,138" coordsize="40,0" path="m3859,138l3898,138e" filled="false" stroked="true" strokeweight=".214789pt" strokecolor="#ff0000">
                <v:path arrowok="t"/>
              </v:shape>
            </v:group>
            <v:group style="position:absolute;left:3878;top:112;width:2;height:52" coordorigin="3878,112" coordsize="2,52">
              <v:shape style="position:absolute;left:3878;top:112;width:2;height:52" coordorigin="3878,112" coordsize="0,52" path="m3878,112l3878,164e" filled="false" stroked="true" strokeweight=".163027pt" strokecolor="#ff0000">
                <v:path arrowok="t"/>
              </v:shape>
            </v:group>
            <v:group style="position:absolute;left:3859;top:137;width:40;height:2" coordorigin="3859,137" coordsize="40,2">
              <v:shape style="position:absolute;left:3859;top:137;width:40;height:2" coordorigin="3859,137" coordsize="40,0" path="m3859,137l3898,137e" filled="false" stroked="true" strokeweight=".214789pt" strokecolor="#ff0000">
                <v:path arrowok="t"/>
              </v:shape>
            </v:group>
            <v:group style="position:absolute;left:3878;top:111;width:2;height:52" coordorigin="3878,111" coordsize="2,52">
              <v:shape style="position:absolute;left:3878;top:111;width:2;height:52" coordorigin="3878,111" coordsize="0,52" path="m3878,111l3878,163e" filled="false" stroked="true" strokeweight=".163027pt" strokecolor="#ff0000">
                <v:path arrowok="t"/>
              </v:shape>
            </v:group>
            <v:group style="position:absolute;left:3859;top:136;width:40;height:2" coordorigin="3859,136" coordsize="40,2">
              <v:shape style="position:absolute;left:3859;top:136;width:40;height:2" coordorigin="3859,136" coordsize="40,0" path="m3859,136l3898,136e" filled="false" stroked="true" strokeweight=".214789pt" strokecolor="#ff0000">
                <v:path arrowok="t"/>
              </v:shape>
            </v:group>
            <v:group style="position:absolute;left:3878;top:111;width:2;height:52" coordorigin="3878,111" coordsize="2,52">
              <v:shape style="position:absolute;left:3878;top:111;width:2;height:52" coordorigin="3878,111" coordsize="0,52" path="m3878,111l3878,162e" filled="false" stroked="true" strokeweight=".163027pt" strokecolor="#ff0000">
                <v:path arrowok="t"/>
              </v:shape>
            </v:group>
            <v:group style="position:absolute;left:3859;top:136;width:40;height:2" coordorigin="3859,136" coordsize="40,2">
              <v:shape style="position:absolute;left:3859;top:136;width:40;height:2" coordorigin="3859,136" coordsize="40,0" path="m3859,136l3898,136e" filled="false" stroked="true" strokeweight=".214789pt" strokecolor="#ff0000">
                <v:path arrowok="t"/>
              </v:shape>
            </v:group>
            <v:group style="position:absolute;left:3878;top:110;width:2;height:52" coordorigin="3878,110" coordsize="2,52">
              <v:shape style="position:absolute;left:3878;top:110;width:2;height:52" coordorigin="3878,110" coordsize="0,52" path="m3878,110l3878,161e" filled="false" stroked="true" strokeweight=".163027pt" strokecolor="#ff0000">
                <v:path arrowok="t"/>
              </v:shape>
            </v:group>
            <v:group style="position:absolute;left:3859;top:135;width:40;height:2" coordorigin="3859,135" coordsize="40,2">
              <v:shape style="position:absolute;left:3859;top:135;width:40;height:2" coordorigin="3859,135" coordsize="40,0" path="m3859,135l3898,135e" filled="false" stroked="true" strokeweight=".214789pt" strokecolor="#ff0000">
                <v:path arrowok="t"/>
              </v:shape>
            </v:group>
            <v:group style="position:absolute;left:3878;top:109;width:2;height:52" coordorigin="3878,109" coordsize="2,52">
              <v:shape style="position:absolute;left:3878;top:109;width:2;height:52" coordorigin="3878,109" coordsize="0,52" path="m3878,109l3878,161e" filled="false" stroked="true" strokeweight=".163027pt" strokecolor="#ff0000">
                <v:path arrowok="t"/>
              </v:shape>
            </v:group>
            <v:group style="position:absolute;left:3859;top:134;width:40;height:2" coordorigin="3859,134" coordsize="40,2">
              <v:shape style="position:absolute;left:3859;top:134;width:40;height:2" coordorigin="3859,134" coordsize="40,0" path="m3859,134l3898,134e" filled="false" stroked="true" strokeweight=".214789pt" strokecolor="#ff0000">
                <v:path arrowok="t"/>
              </v:shape>
            </v:group>
            <v:group style="position:absolute;left:3878;top:109;width:2;height:52" coordorigin="3878,109" coordsize="2,52">
              <v:shape style="position:absolute;left:3878;top:109;width:2;height:52" coordorigin="3878,109" coordsize="0,52" path="m3878,109l3878,160e" filled="false" stroked="true" strokeweight=".163027pt" strokecolor="#ff0000">
                <v:path arrowok="t"/>
              </v:shape>
            </v:group>
            <v:group style="position:absolute;left:3859;top:134;width:40;height:2" coordorigin="3859,134" coordsize="40,2">
              <v:shape style="position:absolute;left:3859;top:134;width:40;height:2" coordorigin="3859,134" coordsize="40,0" path="m3859,134l3898,134e" filled="false" stroked="true" strokeweight=".214789pt" strokecolor="#ff0000">
                <v:path arrowok="t"/>
              </v:shape>
            </v:group>
            <v:group style="position:absolute;left:3878;top:108;width:2;height:52" coordorigin="3878,108" coordsize="2,52">
              <v:shape style="position:absolute;left:3878;top:108;width:2;height:52" coordorigin="3878,108" coordsize="0,52" path="m3878,108l3878,159e" filled="false" stroked="true" strokeweight=".163027pt" strokecolor="#ff0000">
                <v:path arrowok="t"/>
              </v:shape>
            </v:group>
            <v:group style="position:absolute;left:3859;top:133;width:40;height:2" coordorigin="3859,133" coordsize="40,2">
              <v:shape style="position:absolute;left:3859;top:133;width:40;height:2" coordorigin="3859,133" coordsize="40,0" path="m3859,133l3898,133e" filled="false" stroked="true" strokeweight=".214789pt" strokecolor="#ff0000">
                <v:path arrowok="t"/>
              </v:shape>
            </v:group>
            <v:group style="position:absolute;left:3878;top:107;width:2;height:52" coordorigin="3878,107" coordsize="2,52">
              <v:shape style="position:absolute;left:3878;top:107;width:2;height:52" coordorigin="3878,107" coordsize="0,52" path="m3878,107l3878,159e" filled="false" stroked="true" strokeweight=".163027pt" strokecolor="#ff0000">
                <v:path arrowok="t"/>
              </v:shape>
            </v:group>
            <v:group style="position:absolute;left:4260;top:646;width:40;height:2" coordorigin="4260,646" coordsize="40,2">
              <v:shape style="position:absolute;left:4260;top:646;width:40;height:2" coordorigin="4260,646" coordsize="40,0" path="m4260,646l4299,646e" filled="false" stroked="true" strokeweight=".214789pt" strokecolor="#ff0000">
                <v:path arrowok="t"/>
              </v:shape>
            </v:group>
            <v:group style="position:absolute;left:4279;top:620;width:2;height:52" coordorigin="4279,620" coordsize="2,52">
              <v:shape style="position:absolute;left:4279;top:620;width:2;height:52" coordorigin="4279,620" coordsize="0,52" path="m4279,620l4279,672e" filled="false" stroked="true" strokeweight=".163027pt" strokecolor="#ff0000">
                <v:path arrowok="t"/>
              </v:shape>
            </v:group>
            <v:group style="position:absolute;left:4260;top:643;width:40;height:2" coordorigin="4260,643" coordsize="40,2">
              <v:shape style="position:absolute;left:4260;top:643;width:40;height:2" coordorigin="4260,643" coordsize="40,0" path="m4260,643l4299,643e" filled="false" stroked="true" strokeweight=".214789pt" strokecolor="#ff0000">
                <v:path arrowok="t"/>
              </v:shape>
            </v:group>
            <v:group style="position:absolute;left:4279;top:618;width:2;height:52" coordorigin="4279,618" coordsize="2,52">
              <v:shape style="position:absolute;left:4279;top:618;width:2;height:52" coordorigin="4279,618" coordsize="0,52" path="m4279,618l4279,669e" filled="false" stroked="true" strokeweight=".163027pt" strokecolor="#ff0000">
                <v:path arrowok="t"/>
              </v:shape>
            </v:group>
            <v:group style="position:absolute;left:4260;top:642;width:40;height:2" coordorigin="4260,642" coordsize="40,2">
              <v:shape style="position:absolute;left:4260;top:642;width:40;height:2" coordorigin="4260,642" coordsize="40,0" path="m4260,642l4299,642e" filled="false" stroked="true" strokeweight=".214789pt" strokecolor="#ff0000">
                <v:path arrowok="t"/>
              </v:shape>
            </v:group>
            <v:group style="position:absolute;left:4279;top:616;width:2;height:52" coordorigin="4279,616" coordsize="2,52">
              <v:shape style="position:absolute;left:4279;top:616;width:2;height:52" coordorigin="4279,616" coordsize="0,52" path="m4279,616l4279,668e" filled="false" stroked="true" strokeweight=".163027pt" strokecolor="#ff0000">
                <v:path arrowok="t"/>
              </v:shape>
            </v:group>
            <v:group style="position:absolute;left:4260;top:641;width:40;height:2" coordorigin="4260,641" coordsize="40,2">
              <v:shape style="position:absolute;left:4260;top:641;width:40;height:2" coordorigin="4260,641" coordsize="40,0" path="m4260,641l4299,641e" filled="false" stroked="true" strokeweight=".214789pt" strokecolor="#ff0000">
                <v:path arrowok="t"/>
              </v:shape>
            </v:group>
            <v:group style="position:absolute;left:4279;top:615;width:2;height:52" coordorigin="4279,615" coordsize="2,52">
              <v:shape style="position:absolute;left:4279;top:615;width:2;height:52" coordorigin="4279,615" coordsize="0,52" path="m4279,615l4279,667e" filled="false" stroked="true" strokeweight=".163027pt" strokecolor="#ff0000">
                <v:path arrowok="t"/>
              </v:shape>
            </v:group>
            <v:group style="position:absolute;left:4260;top:639;width:40;height:2" coordorigin="4260,639" coordsize="40,2">
              <v:shape style="position:absolute;left:4260;top:639;width:40;height:2" coordorigin="4260,639" coordsize="40,0" path="m4260,639l4299,639e" filled="false" stroked="true" strokeweight=".214789pt" strokecolor="#ff0000">
                <v:path arrowok="t"/>
              </v:shape>
            </v:group>
            <v:group style="position:absolute;left:4279;top:613;width:2;height:52" coordorigin="4279,613" coordsize="2,52">
              <v:shape style="position:absolute;left:4279;top:613;width:2;height:52" coordorigin="4279,613" coordsize="0,52" path="m4279,613l4279,665e" filled="false" stroked="true" strokeweight=".163027pt" strokecolor="#ff0000">
                <v:path arrowok="t"/>
              </v:shape>
            </v:group>
            <v:group style="position:absolute;left:4260;top:638;width:40;height:2" coordorigin="4260,638" coordsize="40,2">
              <v:shape style="position:absolute;left:4260;top:638;width:40;height:2" coordorigin="4260,638" coordsize="40,0" path="m4260,638l4299,638e" filled="false" stroked="true" strokeweight=".214789pt" strokecolor="#ff0000">
                <v:path arrowok="t"/>
              </v:shape>
            </v:group>
            <v:group style="position:absolute;left:4279;top:613;width:2;height:52" coordorigin="4279,613" coordsize="2,52">
              <v:shape style="position:absolute;left:4279;top:613;width:2;height:52" coordorigin="4279,613" coordsize="0,52" path="m4279,613l4279,664e" filled="false" stroked="true" strokeweight=".163027pt" strokecolor="#ff0000">
                <v:path arrowok="t"/>
              </v:shape>
            </v:group>
            <v:group style="position:absolute;left:4260;top:635;width:40;height:2" coordorigin="4260,635" coordsize="40,2">
              <v:shape style="position:absolute;left:4260;top:635;width:40;height:2" coordorigin="4260,635" coordsize="40,0" path="m4260,635l4299,635e" filled="false" stroked="true" strokeweight=".214789pt" strokecolor="#ff0000">
                <v:path arrowok="t"/>
              </v:shape>
            </v:group>
            <v:group style="position:absolute;left:4279;top:609;width:2;height:52" coordorigin="4279,609" coordsize="2,52">
              <v:shape style="position:absolute;left:4279;top:609;width:2;height:52" coordorigin="4279,609" coordsize="0,52" path="m4279,609l4279,660e" filled="false" stroked="true" strokeweight=".163027pt" strokecolor="#ff0000">
                <v:path arrowok="t"/>
              </v:shape>
            </v:group>
            <v:group style="position:absolute;left:4260;top:633;width:40;height:2" coordorigin="4260,633" coordsize="40,2">
              <v:shape style="position:absolute;left:4260;top:633;width:40;height:2" coordorigin="4260,633" coordsize="40,0" path="m4260,633l4299,633e" filled="false" stroked="true" strokeweight=".214789pt" strokecolor="#ff0000">
                <v:path arrowok="t"/>
              </v:shape>
            </v:group>
            <v:group style="position:absolute;left:4279;top:607;width:2;height:52" coordorigin="4279,607" coordsize="2,52">
              <v:shape style="position:absolute;left:4279;top:607;width:2;height:52" coordorigin="4279,607" coordsize="0,52" path="m4279,607l4279,658e" filled="false" stroked="true" strokeweight=".163027pt" strokecolor="#ff0000">
                <v:path arrowok="t"/>
              </v:shape>
            </v:group>
            <v:group style="position:absolute;left:4260;top:632;width:40;height:2" coordorigin="4260,632" coordsize="40,2">
              <v:shape style="position:absolute;left:4260;top:632;width:40;height:2" coordorigin="4260,632" coordsize="40,0" path="m4260,632l4299,632e" filled="false" stroked="true" strokeweight=".214789pt" strokecolor="#ff0000">
                <v:path arrowok="t"/>
              </v:shape>
            </v:group>
            <v:group style="position:absolute;left:4279;top:606;width:2;height:52" coordorigin="4279,606" coordsize="2,52">
              <v:shape style="position:absolute;left:4279;top:606;width:2;height:52" coordorigin="4279,606" coordsize="0,52" path="m4279,606l4279,658e" filled="false" stroked="true" strokeweight=".163027pt" strokecolor="#ff0000">
                <v:path arrowok="t"/>
              </v:shape>
            </v:group>
            <v:group style="position:absolute;left:4260;top:630;width:40;height:2" coordorigin="4260,630" coordsize="40,2">
              <v:shape style="position:absolute;left:4260;top:630;width:40;height:2" coordorigin="4260,630" coordsize="40,0" path="m4260,630l4299,630e" filled="false" stroked="true" strokeweight=".214789pt" strokecolor="#ff0000">
                <v:path arrowok="t"/>
              </v:shape>
            </v:group>
            <v:group style="position:absolute;left:4279;top:605;width:2;height:52" coordorigin="4279,605" coordsize="2,52">
              <v:shape style="position:absolute;left:4279;top:605;width:2;height:52" coordorigin="4279,605" coordsize="0,52" path="m4279,605l4279,656e" filled="false" stroked="true" strokeweight=".163027pt" strokecolor="#ff0000">
                <v:path arrowok="t"/>
              </v:shape>
            </v:group>
            <v:group style="position:absolute;left:4260;top:626;width:40;height:2" coordorigin="4260,626" coordsize="40,2">
              <v:shape style="position:absolute;left:4260;top:626;width:40;height:2" coordorigin="4260,626" coordsize="40,0" path="m4260,626l4299,626e" filled="false" stroked="true" strokeweight=".214789pt" strokecolor="#ff0000">
                <v:path arrowok="t"/>
              </v:shape>
            </v:group>
            <v:group style="position:absolute;left:4279;top:600;width:2;height:52" coordorigin="4279,600" coordsize="2,52">
              <v:shape style="position:absolute;left:4279;top:600;width:2;height:52" coordorigin="4279,600" coordsize="0,52" path="m4279,600l4279,652e" filled="false" stroked="true" strokeweight=".163027pt" strokecolor="#ff0000">
                <v:path arrowok="t"/>
              </v:shape>
            </v:group>
            <v:group style="position:absolute;left:4260;top:622;width:40;height:2" coordorigin="4260,622" coordsize="40,2">
              <v:shape style="position:absolute;left:4260;top:622;width:40;height:2" coordorigin="4260,622" coordsize="40,0" path="m4260,622l4299,622e" filled="false" stroked="true" strokeweight=".214789pt" strokecolor="#ff0000">
                <v:path arrowok="t"/>
              </v:shape>
            </v:group>
            <v:group style="position:absolute;left:4279;top:597;width:2;height:52" coordorigin="4279,597" coordsize="2,52">
              <v:shape style="position:absolute;left:4279;top:597;width:2;height:52" coordorigin="4279,597" coordsize="0,52" path="m4279,597l4279,648e" filled="false" stroked="true" strokeweight=".163027pt" strokecolor="#ff0000">
                <v:path arrowok="t"/>
              </v:shape>
            </v:group>
            <v:group style="position:absolute;left:4260;top:622;width:40;height:2" coordorigin="4260,622" coordsize="40,2">
              <v:shape style="position:absolute;left:4260;top:622;width:40;height:2" coordorigin="4260,622" coordsize="40,0" path="m4260,622l4299,622e" filled="false" stroked="true" strokeweight=".214789pt" strokecolor="#ff0000">
                <v:path arrowok="t"/>
              </v:shape>
            </v:group>
            <v:group style="position:absolute;left:4279;top:596;width:2;height:52" coordorigin="4279,596" coordsize="2,52">
              <v:shape style="position:absolute;left:4279;top:596;width:2;height:52" coordorigin="4279,596" coordsize="0,52" path="m4279,596l4279,647e" filled="false" stroked="true" strokeweight=".163027pt" strokecolor="#ff0000">
                <v:path arrowok="t"/>
              </v:shape>
            </v:group>
            <v:group style="position:absolute;left:4260;top:618;width:40;height:2" coordorigin="4260,618" coordsize="40,2">
              <v:shape style="position:absolute;left:4260;top:618;width:40;height:2" coordorigin="4260,618" coordsize="40,0" path="m4260,618l4299,618e" filled="false" stroked="true" strokeweight=".214789pt" strokecolor="#ff0000">
                <v:path arrowok="t"/>
              </v:shape>
            </v:group>
            <v:group style="position:absolute;left:4279;top:592;width:2;height:52" coordorigin="4279,592" coordsize="2,52">
              <v:shape style="position:absolute;left:4279;top:592;width:2;height:52" coordorigin="4279,592" coordsize="0,52" path="m4279,592l4279,644e" filled="false" stroked="true" strokeweight=".163027pt" strokecolor="#ff0000">
                <v:path arrowok="t"/>
              </v:shape>
            </v:group>
            <v:group style="position:absolute;left:4260;top:615;width:40;height:2" coordorigin="4260,615" coordsize="40,2">
              <v:shape style="position:absolute;left:4260;top:615;width:40;height:2" coordorigin="4260,615" coordsize="40,0" path="m4260,615l4299,615e" filled="false" stroked="true" strokeweight=".214789pt" strokecolor="#ff0000">
                <v:path arrowok="t"/>
              </v:shape>
            </v:group>
            <v:group style="position:absolute;left:4279;top:590;width:2;height:52" coordorigin="4279,590" coordsize="2,52">
              <v:shape style="position:absolute;left:4279;top:590;width:2;height:52" coordorigin="4279,590" coordsize="0,52" path="m4279,590l4279,641e" filled="false" stroked="true" strokeweight=".163027pt" strokecolor="#ff0000">
                <v:path arrowok="t"/>
              </v:shape>
            </v:group>
            <v:group style="position:absolute;left:4260;top:611;width:40;height:2" coordorigin="4260,611" coordsize="40,2">
              <v:shape style="position:absolute;left:4260;top:611;width:40;height:2" coordorigin="4260,611" coordsize="40,0" path="m4260,611l4299,611e" filled="false" stroked="true" strokeweight=".214789pt" strokecolor="#ff0000">
                <v:path arrowok="t"/>
              </v:shape>
            </v:group>
            <v:group style="position:absolute;left:4279;top:585;width:2;height:52" coordorigin="4279,585" coordsize="2,52">
              <v:shape style="position:absolute;left:4279;top:585;width:2;height:52" coordorigin="4279,585" coordsize="0,52" path="m4279,585l4279,637e" filled="false" stroked="true" strokeweight=".163027pt" strokecolor="#ff0000">
                <v:path arrowok="t"/>
              </v:shape>
            </v:group>
            <v:group style="position:absolute;left:4260;top:610;width:40;height:2" coordorigin="4260,610" coordsize="40,2">
              <v:shape style="position:absolute;left:4260;top:610;width:40;height:2" coordorigin="4260,610" coordsize="40,0" path="m4260,610l4299,610e" filled="false" stroked="true" strokeweight=".214789pt" strokecolor="#ff0000">
                <v:path arrowok="t"/>
              </v:shape>
            </v:group>
            <v:group style="position:absolute;left:4279;top:585;width:2;height:52" coordorigin="4279,585" coordsize="2,52">
              <v:shape style="position:absolute;left:4279;top:585;width:2;height:52" coordorigin="4279,585" coordsize="0,52" path="m4279,585l4279,636e" filled="false" stroked="true" strokeweight=".163027pt" strokecolor="#ff0000">
                <v:path arrowok="t"/>
              </v:shape>
            </v:group>
            <v:group style="position:absolute;left:4260;top:608;width:40;height:2" coordorigin="4260,608" coordsize="40,2">
              <v:shape style="position:absolute;left:4260;top:608;width:40;height:2" coordorigin="4260,608" coordsize="40,0" path="m4260,608l4299,608e" filled="false" stroked="true" strokeweight=".214789pt" strokecolor="#ff0000">
                <v:path arrowok="t"/>
              </v:shape>
            </v:group>
            <v:group style="position:absolute;left:4279;top:582;width:2;height:52" coordorigin="4279,582" coordsize="2,52">
              <v:shape style="position:absolute;left:4279;top:582;width:2;height:52" coordorigin="4279,582" coordsize="0,52" path="m4279,582l4279,634e" filled="false" stroked="true" strokeweight=".163027pt" strokecolor="#ff0000">
                <v:path arrowok="t"/>
              </v:shape>
            </v:group>
            <v:group style="position:absolute;left:4260;top:607;width:40;height:2" coordorigin="4260,607" coordsize="40,2">
              <v:shape style="position:absolute;left:4260;top:607;width:40;height:2" coordorigin="4260,607" coordsize="40,0" path="m4260,607l4299,607e" filled="false" stroked="true" strokeweight=".214789pt" strokecolor="#ff0000">
                <v:path arrowok="t"/>
              </v:shape>
            </v:group>
            <v:group style="position:absolute;left:4279;top:582;width:2;height:52" coordorigin="4279,582" coordsize="2,52">
              <v:shape style="position:absolute;left:4279;top:582;width:2;height:52" coordorigin="4279,582" coordsize="0,52" path="m4279,582l4279,633e" filled="false" stroked="true" strokeweight=".163027pt" strokecolor="#ff0000">
                <v:path arrowok="t"/>
              </v:shape>
            </v:group>
            <v:group style="position:absolute;left:4260;top:607;width:40;height:2" coordorigin="4260,607" coordsize="40,2">
              <v:shape style="position:absolute;left:4260;top:607;width:40;height:2" coordorigin="4260,607" coordsize="40,0" path="m4260,607l4299,607e" filled="false" stroked="true" strokeweight=".214789pt" strokecolor="#ff0000">
                <v:path arrowok="t"/>
              </v:shape>
            </v:group>
            <v:group style="position:absolute;left:4279;top:581;width:2;height:52" coordorigin="4279,581" coordsize="2,52">
              <v:shape style="position:absolute;left:4279;top:581;width:2;height:52" coordorigin="4279,581" coordsize="0,52" path="m4279,581l4279,632e" filled="false" stroked="true" strokeweight=".163027pt" strokecolor="#ff0000">
                <v:path arrowok="t"/>
              </v:shape>
            </v:group>
            <v:group style="position:absolute;left:4260;top:605;width:40;height:2" coordorigin="4260,605" coordsize="40,2">
              <v:shape style="position:absolute;left:4260;top:605;width:40;height:2" coordorigin="4260,605" coordsize="40,0" path="m4260,605l4299,605e" filled="false" stroked="true" strokeweight=".214789pt" strokecolor="#ff0000">
                <v:path arrowok="t"/>
              </v:shape>
            </v:group>
            <v:group style="position:absolute;left:4279;top:579;width:2;height:52" coordorigin="4279,579" coordsize="2,52">
              <v:shape style="position:absolute;left:4279;top:579;width:2;height:52" coordorigin="4279,579" coordsize="0,52" path="m4279,579l4279,630e" filled="false" stroked="true" strokeweight=".163027pt" strokecolor="#ff0000">
                <v:path arrowok="t"/>
              </v:shape>
            </v:group>
            <v:group style="position:absolute;left:4260;top:603;width:40;height:2" coordorigin="4260,603" coordsize="40,2">
              <v:shape style="position:absolute;left:4260;top:603;width:40;height:2" coordorigin="4260,603" coordsize="40,0" path="m4260,603l4299,603e" filled="false" stroked="true" strokeweight=".214789pt" strokecolor="#ff0000">
                <v:path arrowok="t"/>
              </v:shape>
            </v:group>
            <v:group style="position:absolute;left:4279;top:577;width:2;height:52" coordorigin="4279,577" coordsize="2,52">
              <v:shape style="position:absolute;left:4279;top:577;width:2;height:52" coordorigin="4279,577" coordsize="0,52" path="m4279,577l4279,629e" filled="false" stroked="true" strokeweight=".163027pt" strokecolor="#ff0000">
                <v:path arrowok="t"/>
              </v:shape>
            </v:group>
            <v:group style="position:absolute;left:4260;top:602;width:40;height:2" coordorigin="4260,602" coordsize="40,2">
              <v:shape style="position:absolute;left:4260;top:602;width:40;height:2" coordorigin="4260,602" coordsize="40,0" path="m4260,602l4299,602e" filled="false" stroked="true" strokeweight=".214789pt" strokecolor="#ff0000">
                <v:path arrowok="t"/>
              </v:shape>
            </v:group>
            <v:group style="position:absolute;left:4279;top:576;width:2;height:52" coordorigin="4279,576" coordsize="2,52">
              <v:shape style="position:absolute;left:4279;top:576;width:2;height:52" coordorigin="4279,576" coordsize="0,52" path="m4279,576l4279,627e" filled="false" stroked="true" strokeweight=".163027pt" strokecolor="#ff0000">
                <v:path arrowok="t"/>
              </v:shape>
            </v:group>
            <v:group style="position:absolute;left:4260;top:601;width:40;height:2" coordorigin="4260,601" coordsize="40,2">
              <v:shape style="position:absolute;left:4260;top:601;width:40;height:2" coordorigin="4260,601" coordsize="40,0" path="m4260,601l4299,601e" filled="false" stroked="true" strokeweight=".214789pt" strokecolor="#ff0000">
                <v:path arrowok="t"/>
              </v:shape>
            </v:group>
            <v:group style="position:absolute;left:4279;top:575;width:2;height:52" coordorigin="4279,575" coordsize="2,52">
              <v:shape style="position:absolute;left:4279;top:575;width:2;height:52" coordorigin="4279,575" coordsize="0,52" path="m4279,575l4279,627e" filled="false" stroked="true" strokeweight=".163027pt" strokecolor="#ff0000">
                <v:path arrowok="t"/>
              </v:shape>
            </v:group>
            <v:group style="position:absolute;left:4260;top:600;width:40;height:2" coordorigin="4260,600" coordsize="40,2">
              <v:shape style="position:absolute;left:4260;top:600;width:40;height:2" coordorigin="4260,600" coordsize="40,0" path="m4260,600l4299,600e" filled="false" stroked="true" strokeweight=".214789pt" strokecolor="#ff0000">
                <v:path arrowok="t"/>
              </v:shape>
            </v:group>
            <v:group style="position:absolute;left:4279;top:574;width:2;height:52" coordorigin="4279,574" coordsize="2,52">
              <v:shape style="position:absolute;left:4279;top:574;width:2;height:52" coordorigin="4279,574" coordsize="0,52" path="m4279,574l4279,626e" filled="false" stroked="true" strokeweight=".163027pt" strokecolor="#ff0000">
                <v:path arrowok="t"/>
              </v:shape>
            </v:group>
            <v:group style="position:absolute;left:4260;top:600;width:40;height:2" coordorigin="4260,600" coordsize="40,2">
              <v:shape style="position:absolute;left:4260;top:600;width:40;height:2" coordorigin="4260,600" coordsize="40,0" path="m4260,600l4299,600e" filled="false" stroked="true" strokeweight=".214789pt" strokecolor="#ff0000">
                <v:path arrowok="t"/>
              </v:shape>
            </v:group>
            <v:group style="position:absolute;left:4279;top:574;width:2;height:52" coordorigin="4279,574" coordsize="2,52">
              <v:shape style="position:absolute;left:4279;top:574;width:2;height:52" coordorigin="4279,574" coordsize="0,52" path="m4279,574l4279,625e" filled="false" stroked="true" strokeweight=".163027pt" strokecolor="#ff0000">
                <v:path arrowok="t"/>
              </v:shape>
            </v:group>
            <v:group style="position:absolute;left:4260;top:599;width:40;height:2" coordorigin="4260,599" coordsize="40,2">
              <v:shape style="position:absolute;left:4260;top:599;width:40;height:2" coordorigin="4260,599" coordsize="40,0" path="m4260,599l4299,599e" filled="false" stroked="true" strokeweight=".214789pt" strokecolor="#ff0000">
                <v:path arrowok="t"/>
              </v:shape>
            </v:group>
            <v:group style="position:absolute;left:4279;top:573;width:2;height:52" coordorigin="4279,573" coordsize="2,52">
              <v:shape style="position:absolute;left:4279;top:573;width:2;height:52" coordorigin="4279,573" coordsize="0,52" path="m4279,573l4279,625e" filled="false" stroked="true" strokeweight=".163027pt" strokecolor="#ff0000">
                <v:path arrowok="t"/>
              </v:shape>
            </v:group>
            <v:group style="position:absolute;left:4260;top:597;width:40;height:2" coordorigin="4260,597" coordsize="40,2">
              <v:shape style="position:absolute;left:4260;top:597;width:40;height:2" coordorigin="4260,597" coordsize="40,0" path="m4260,597l4299,597e" filled="false" stroked="true" strokeweight=".214789pt" strokecolor="#ff0000">
                <v:path arrowok="t"/>
              </v:shape>
            </v:group>
            <v:group style="position:absolute;left:4279;top:571;width:2;height:52" coordorigin="4279,571" coordsize="2,52">
              <v:shape style="position:absolute;left:4279;top:571;width:2;height:52" coordorigin="4279,571" coordsize="0,52" path="m4279,571l4279,622e" filled="false" stroked="true" strokeweight=".163027pt" strokecolor="#ff0000">
                <v:path arrowok="t"/>
              </v:shape>
            </v:group>
            <v:group style="position:absolute;left:4260;top:596;width:40;height:2" coordorigin="4260,596" coordsize="40,2">
              <v:shape style="position:absolute;left:4260;top:596;width:40;height:2" coordorigin="4260,596" coordsize="40,0" path="m4260,596l4299,596e" filled="false" stroked="true" strokeweight=".214789pt" strokecolor="#ff0000">
                <v:path arrowok="t"/>
              </v:shape>
            </v:group>
            <v:group style="position:absolute;left:4279;top:570;width:2;height:52" coordorigin="4279,570" coordsize="2,52">
              <v:shape style="position:absolute;left:4279;top:570;width:2;height:52" coordorigin="4279,570" coordsize="0,52" path="m4279,570l4279,622e" filled="false" stroked="true" strokeweight=".163027pt" strokecolor="#ff0000">
                <v:path arrowok="t"/>
              </v:shape>
            </v:group>
            <v:group style="position:absolute;left:4260;top:595;width:40;height:2" coordorigin="4260,595" coordsize="40,2">
              <v:shape style="position:absolute;left:4260;top:595;width:40;height:2" coordorigin="4260,595" coordsize="40,0" path="m4260,595l4299,595e" filled="false" stroked="true" strokeweight=".214789pt" strokecolor="#ff0000">
                <v:path arrowok="t"/>
              </v:shape>
            </v:group>
            <v:group style="position:absolute;left:4279;top:569;width:2;height:52" coordorigin="4279,569" coordsize="2,52">
              <v:shape style="position:absolute;left:4279;top:569;width:2;height:52" coordorigin="4279,569" coordsize="0,52" path="m4279,569l4279,621e" filled="false" stroked="true" strokeweight=".163027pt" strokecolor="#ff0000">
                <v:path arrowok="t"/>
              </v:shape>
            </v:group>
            <v:group style="position:absolute;left:4260;top:593;width:40;height:2" coordorigin="4260,593" coordsize="40,2">
              <v:shape style="position:absolute;left:4260;top:593;width:40;height:2" coordorigin="4260,593" coordsize="40,0" path="m4260,593l4299,593e" filled="false" stroked="true" strokeweight=".214789pt" strokecolor="#ff0000">
                <v:path arrowok="t"/>
              </v:shape>
            </v:group>
            <v:group style="position:absolute;left:4279;top:567;width:2;height:52" coordorigin="4279,567" coordsize="2,52">
              <v:shape style="position:absolute;left:4279;top:567;width:2;height:52" coordorigin="4279,567" coordsize="0,52" path="m4279,567l4279,619e" filled="false" stroked="true" strokeweight=".163027pt" strokecolor="#ff0000">
                <v:path arrowok="t"/>
              </v:shape>
            </v:group>
            <v:group style="position:absolute;left:4260;top:589;width:40;height:2" coordorigin="4260,589" coordsize="40,2">
              <v:shape style="position:absolute;left:4260;top:589;width:40;height:2" coordorigin="4260,589" coordsize="40,0" path="m4260,589l4299,589e" filled="false" stroked="true" strokeweight=".214789pt" strokecolor="#ff0000">
                <v:path arrowok="t"/>
              </v:shape>
            </v:group>
            <v:group style="position:absolute;left:4279;top:563;width:2;height:52" coordorigin="4279,563" coordsize="2,52">
              <v:shape style="position:absolute;left:4279;top:563;width:2;height:52" coordorigin="4279,563" coordsize="0,52" path="m4279,563l4279,614e" filled="false" stroked="true" strokeweight=".163027pt" strokecolor="#ff0000">
                <v:path arrowok="t"/>
              </v:shape>
            </v:group>
            <v:group style="position:absolute;left:4260;top:588;width:40;height:2" coordorigin="4260,588" coordsize="40,2">
              <v:shape style="position:absolute;left:4260;top:588;width:40;height:2" coordorigin="4260,588" coordsize="40,0" path="m4260,588l4299,588e" filled="false" stroked="true" strokeweight=".214789pt" strokecolor="#ff0000">
                <v:path arrowok="t"/>
              </v:shape>
            </v:group>
            <v:group style="position:absolute;left:4279;top:562;width:2;height:52" coordorigin="4279,562" coordsize="2,52">
              <v:shape style="position:absolute;left:4279;top:562;width:2;height:52" coordorigin="4279,562" coordsize="0,52" path="m4279,562l4279,614e" filled="false" stroked="true" strokeweight=".163027pt" strokecolor="#ff0000">
                <v:path arrowok="t"/>
              </v:shape>
            </v:group>
            <v:group style="position:absolute;left:4260;top:587;width:40;height:2" coordorigin="4260,587" coordsize="40,2">
              <v:shape style="position:absolute;left:4260;top:587;width:40;height:2" coordorigin="4260,587" coordsize="40,0" path="m4260,587l4299,587e" filled="false" stroked="true" strokeweight=".214789pt" strokecolor="#ff0000">
                <v:path arrowok="t"/>
              </v:shape>
            </v:group>
            <v:group style="position:absolute;left:4279;top:562;width:2;height:52" coordorigin="4279,562" coordsize="2,52">
              <v:shape style="position:absolute;left:4279;top:562;width:2;height:52" coordorigin="4279,562" coordsize="0,52" path="m4279,562l4279,613e" filled="false" stroked="true" strokeweight=".163027pt" strokecolor="#ff0000">
                <v:path arrowok="t"/>
              </v:shape>
            </v:group>
            <v:group style="position:absolute;left:4260;top:587;width:40;height:2" coordorigin="4260,587" coordsize="40,2">
              <v:shape style="position:absolute;left:4260;top:587;width:40;height:2" coordorigin="4260,587" coordsize="40,0" path="m4260,587l4299,587e" filled="false" stroked="true" strokeweight=".214789pt" strokecolor="#ff0000">
                <v:path arrowok="t"/>
              </v:shape>
            </v:group>
            <v:group style="position:absolute;left:4279;top:561;width:2;height:52" coordorigin="4279,561" coordsize="2,52">
              <v:shape style="position:absolute;left:4279;top:561;width:2;height:52" coordorigin="4279,561" coordsize="0,52" path="m4279,561l4279,612e" filled="false" stroked="true" strokeweight=".163027pt" strokecolor="#ff0000">
                <v:path arrowok="t"/>
              </v:shape>
            </v:group>
            <v:group style="position:absolute;left:4260;top:586;width:40;height:2" coordorigin="4260,586" coordsize="40,2">
              <v:shape style="position:absolute;left:4260;top:586;width:40;height:2" coordorigin="4260,586" coordsize="40,0" path="m4260,586l4299,586e" filled="false" stroked="true" strokeweight=".214789pt" strokecolor="#ff0000">
                <v:path arrowok="t"/>
              </v:shape>
            </v:group>
            <v:group style="position:absolute;left:4279;top:560;width:2;height:52" coordorigin="4279,560" coordsize="2,52">
              <v:shape style="position:absolute;left:4279;top:560;width:2;height:52" coordorigin="4279,560" coordsize="0,52" path="m4279,560l4279,612e" filled="false" stroked="true" strokeweight=".163027pt" strokecolor="#ff0000">
                <v:path arrowok="t"/>
              </v:shape>
            </v:group>
            <v:group style="position:absolute;left:4260;top:584;width:40;height:2" coordorigin="4260,584" coordsize="40,2">
              <v:shape style="position:absolute;left:4260;top:584;width:40;height:2" coordorigin="4260,584" coordsize="40,0" path="m4260,584l4299,584e" filled="false" stroked="true" strokeweight=".214789pt" strokecolor="#ff0000">
                <v:path arrowok="t"/>
              </v:shape>
            </v:group>
            <v:group style="position:absolute;left:4279;top:558;width:2;height:52" coordorigin="4279,558" coordsize="2,52">
              <v:shape style="position:absolute;left:4279;top:558;width:2;height:52" coordorigin="4279,558" coordsize="0,52" path="m4279,558l4279,609e" filled="false" stroked="true" strokeweight=".163027pt" strokecolor="#ff0000">
                <v:path arrowok="t"/>
              </v:shape>
            </v:group>
            <v:group style="position:absolute;left:4260;top:583;width:40;height:2" coordorigin="4260,583" coordsize="40,2">
              <v:shape style="position:absolute;left:4260;top:583;width:40;height:2" coordorigin="4260,583" coordsize="40,0" path="m4260,583l4299,583e" filled="false" stroked="true" strokeweight=".214789pt" strokecolor="#ff0000">
                <v:path arrowok="t"/>
              </v:shape>
            </v:group>
            <v:group style="position:absolute;left:4279;top:557;width:2;height:52" coordorigin="4279,557" coordsize="2,52">
              <v:shape style="position:absolute;left:4279;top:557;width:2;height:52" coordorigin="4279,557" coordsize="0,52" path="m4279,557l4279,609e" filled="false" stroked="true" strokeweight=".163027pt" strokecolor="#ff0000">
                <v:path arrowok="t"/>
              </v:shape>
            </v:group>
            <v:group style="position:absolute;left:4260;top:582;width:40;height:2" coordorigin="4260,582" coordsize="40,2">
              <v:shape style="position:absolute;left:4260;top:582;width:40;height:2" coordorigin="4260,582" coordsize="40,0" path="m4260,582l4299,582e" filled="false" stroked="true" strokeweight=".214789pt" strokecolor="#ff0000">
                <v:path arrowok="t"/>
              </v:shape>
            </v:group>
            <v:group style="position:absolute;left:4279;top:556;width:2;height:52" coordorigin="4279,556" coordsize="2,52">
              <v:shape style="position:absolute;left:4279;top:556;width:2;height:52" coordorigin="4279,556" coordsize="0,52" path="m4279,556l4279,607e" filled="false" stroked="true" strokeweight=".163027pt" strokecolor="#ff0000">
                <v:path arrowok="t"/>
              </v:shape>
            </v:group>
            <v:group style="position:absolute;left:4260;top:580;width:40;height:2" coordorigin="4260,580" coordsize="40,2">
              <v:shape style="position:absolute;left:4260;top:580;width:40;height:2" coordorigin="4260,580" coordsize="40,0" path="m4260,580l4299,580e" filled="false" stroked="true" strokeweight=".214789pt" strokecolor="#ff0000">
                <v:path arrowok="t"/>
              </v:shape>
            </v:group>
            <v:group style="position:absolute;left:4279;top:554;width:2;height:52" coordorigin="4279,554" coordsize="2,52">
              <v:shape style="position:absolute;left:4279;top:554;width:2;height:52" coordorigin="4279,554" coordsize="0,52" path="m4279,554l4279,606e" filled="false" stroked="true" strokeweight=".163027pt" strokecolor="#ff0000">
                <v:path arrowok="t"/>
              </v:shape>
            </v:group>
            <v:group style="position:absolute;left:4260;top:579;width:40;height:2" coordorigin="4260,579" coordsize="40,2">
              <v:shape style="position:absolute;left:4260;top:579;width:40;height:2" coordorigin="4260,579" coordsize="40,0" path="m4260,579l4299,579e" filled="false" stroked="true" strokeweight=".214789pt" strokecolor="#ff0000">
                <v:path arrowok="t"/>
              </v:shape>
            </v:group>
            <v:group style="position:absolute;left:4279;top:554;width:2;height:52" coordorigin="4279,554" coordsize="2,52">
              <v:shape style="position:absolute;left:4279;top:554;width:2;height:52" coordorigin="4279,554" coordsize="0,52" path="m4279,554l4279,605e" filled="false" stroked="true" strokeweight=".163027pt" strokecolor="#ff0000">
                <v:path arrowok="t"/>
              </v:shape>
            </v:group>
            <v:group style="position:absolute;left:4260;top:579;width:40;height:2" coordorigin="4260,579" coordsize="40,2">
              <v:shape style="position:absolute;left:4260;top:579;width:40;height:2" coordorigin="4260,579" coordsize="40,0" path="m4260,579l4299,579e" filled="false" stroked="true" strokeweight=".214789pt" strokecolor="#ff0000">
                <v:path arrowok="t"/>
              </v:shape>
            </v:group>
            <v:group style="position:absolute;left:4279;top:553;width:2;height:52" coordorigin="4279,553" coordsize="2,52">
              <v:shape style="position:absolute;left:4279;top:553;width:2;height:52" coordorigin="4279,553" coordsize="0,52" path="m4279,553l4279,604e" filled="false" stroked="true" strokeweight=".163027pt" strokecolor="#ff0000">
                <v:path arrowok="t"/>
              </v:shape>
            </v:group>
            <v:group style="position:absolute;left:4260;top:576;width:40;height:2" coordorigin="4260,576" coordsize="40,2">
              <v:shape style="position:absolute;left:4260;top:576;width:40;height:2" coordorigin="4260,576" coordsize="40,0" path="m4260,576l4299,576e" filled="false" stroked="true" strokeweight=".214789pt" strokecolor="#ff0000">
                <v:path arrowok="t"/>
              </v:shape>
            </v:group>
            <v:group style="position:absolute;left:4279;top:550;width:2;height:52" coordorigin="4279,550" coordsize="2,52">
              <v:shape style="position:absolute;left:4279;top:550;width:2;height:52" coordorigin="4279,550" coordsize="0,52" path="m4279,550l4279,602e" filled="false" stroked="true" strokeweight=".163027pt" strokecolor="#ff0000">
                <v:path arrowok="t"/>
              </v:shape>
            </v:group>
            <v:group style="position:absolute;left:4260;top:573;width:40;height:2" coordorigin="4260,573" coordsize="40,2">
              <v:shape style="position:absolute;left:4260;top:573;width:40;height:2" coordorigin="4260,573" coordsize="40,0" path="m4260,573l4299,573e" filled="false" stroked="true" strokeweight=".214789pt" strokecolor="#ff0000">
                <v:path arrowok="t"/>
              </v:shape>
            </v:group>
            <v:group style="position:absolute;left:4279;top:547;width:2;height:52" coordorigin="4279,547" coordsize="2,52">
              <v:shape style="position:absolute;left:4279;top:547;width:2;height:52" coordorigin="4279,547" coordsize="0,52" path="m4279,547l4279,599e" filled="false" stroked="true" strokeweight=".163027pt" strokecolor="#ff0000">
                <v:path arrowok="t"/>
              </v:shape>
            </v:group>
            <v:group style="position:absolute;left:4260;top:572;width:40;height:2" coordorigin="4260,572" coordsize="40,2">
              <v:shape style="position:absolute;left:4260;top:572;width:40;height:2" coordorigin="4260,572" coordsize="40,0" path="m4260,572l4299,572e" filled="false" stroked="true" strokeweight=".214789pt" strokecolor="#ff0000">
                <v:path arrowok="t"/>
              </v:shape>
            </v:group>
            <v:group style="position:absolute;left:4279;top:546;width:2;height:52" coordorigin="4279,546" coordsize="2,52">
              <v:shape style="position:absolute;left:4279;top:546;width:2;height:52" coordorigin="4279,546" coordsize="0,52" path="m4279,546l4279,597e" filled="false" stroked="true" strokeweight=".163027pt" strokecolor="#ff0000">
                <v:path arrowok="t"/>
              </v:shape>
            </v:group>
            <v:group style="position:absolute;left:4260;top:571;width:40;height:2" coordorigin="4260,571" coordsize="40,2">
              <v:shape style="position:absolute;left:4260;top:571;width:40;height:2" coordorigin="4260,571" coordsize="40,0" path="m4260,571l4299,571e" filled="false" stroked="true" strokeweight=".214789pt" strokecolor="#ff0000">
                <v:path arrowok="t"/>
              </v:shape>
            </v:group>
            <v:group style="position:absolute;left:4279;top:545;width:2;height:52" coordorigin="4279,545" coordsize="2,52">
              <v:shape style="position:absolute;left:4279;top:545;width:2;height:52" coordorigin="4279,545" coordsize="0,52" path="m4279,545l4279,597e" filled="false" stroked="true" strokeweight=".163027pt" strokecolor="#ff0000">
                <v:path arrowok="t"/>
              </v:shape>
            </v:group>
            <v:group style="position:absolute;left:4260;top:569;width:40;height:2" coordorigin="4260,569" coordsize="40,2">
              <v:shape style="position:absolute;left:4260;top:569;width:40;height:2" coordorigin="4260,569" coordsize="40,0" path="m4260,569l4299,569e" filled="false" stroked="true" strokeweight=".214789pt" strokecolor="#ff0000">
                <v:path arrowok="t"/>
              </v:shape>
            </v:group>
            <v:group style="position:absolute;left:4279;top:544;width:2;height:52" coordorigin="4279,544" coordsize="2,52">
              <v:shape style="position:absolute;left:4279;top:544;width:2;height:52" coordorigin="4279,544" coordsize="0,52" path="m4279,544l4279,595e" filled="false" stroked="true" strokeweight=".163027pt" strokecolor="#ff0000">
                <v:path arrowok="t"/>
              </v:shape>
            </v:group>
            <v:group style="position:absolute;left:4260;top:564;width:40;height:2" coordorigin="4260,564" coordsize="40,2">
              <v:shape style="position:absolute;left:4260;top:564;width:40;height:2" coordorigin="4260,564" coordsize="40,0" path="m4260,564l4299,564e" filled="false" stroked="true" strokeweight=".214789pt" strokecolor="#ff0000">
                <v:path arrowok="t"/>
              </v:shape>
            </v:group>
            <v:group style="position:absolute;left:4279;top:538;width:2;height:52" coordorigin="4279,538" coordsize="2,52">
              <v:shape style="position:absolute;left:4279;top:538;width:2;height:52" coordorigin="4279,538" coordsize="0,52" path="m4279,538l4279,589e" filled="false" stroked="true" strokeweight=".163027pt" strokecolor="#ff0000">
                <v:path arrowok="t"/>
              </v:shape>
            </v:group>
            <v:group style="position:absolute;left:4260;top:563;width:40;height:2" coordorigin="4260,563" coordsize="40,2">
              <v:shape style="position:absolute;left:4260;top:563;width:40;height:2" coordorigin="4260,563" coordsize="40,0" path="m4260,563l4299,563e" filled="false" stroked="true" strokeweight=".214789pt" strokecolor="#ff0000">
                <v:path arrowok="t"/>
              </v:shape>
            </v:group>
            <v:group style="position:absolute;left:4279;top:537;width:2;height:52" coordorigin="4279,537" coordsize="2,52">
              <v:shape style="position:absolute;left:4279;top:537;width:2;height:52" coordorigin="4279,537" coordsize="0,52" path="m4279,537l4279,589e" filled="false" stroked="true" strokeweight=".163027pt" strokecolor="#ff0000">
                <v:path arrowok="t"/>
              </v:shape>
            </v:group>
            <v:group style="position:absolute;left:4260;top:559;width:40;height:2" coordorigin="4260,559" coordsize="40,2">
              <v:shape style="position:absolute;left:4260;top:559;width:40;height:2" coordorigin="4260,559" coordsize="40,0" path="m4260,559l4299,559e" filled="false" stroked="true" strokeweight=".214789pt" strokecolor="#ff0000">
                <v:path arrowok="t"/>
              </v:shape>
            </v:group>
            <v:group style="position:absolute;left:4279;top:534;width:2;height:52" coordorigin="4279,534" coordsize="2,52">
              <v:shape style="position:absolute;left:4279;top:534;width:2;height:52" coordorigin="4279,534" coordsize="0,52" path="m4279,534l4279,585e" filled="false" stroked="true" strokeweight=".163027pt" strokecolor="#ff0000">
                <v:path arrowok="t"/>
              </v:shape>
            </v:group>
            <v:group style="position:absolute;left:4260;top:559;width:40;height:2" coordorigin="4260,559" coordsize="40,2">
              <v:shape style="position:absolute;left:4260;top:559;width:40;height:2" coordorigin="4260,559" coordsize="40,0" path="m4260,559l4299,559e" filled="false" stroked="true" strokeweight=".214789pt" strokecolor="#ff0000">
                <v:path arrowok="t"/>
              </v:shape>
            </v:group>
            <v:group style="position:absolute;left:4279;top:533;width:2;height:52" coordorigin="4279,533" coordsize="2,52">
              <v:shape style="position:absolute;left:4279;top:533;width:2;height:52" coordorigin="4279,533" coordsize="0,52" path="m4279,533l4279,584e" filled="false" stroked="true" strokeweight=".163027pt" strokecolor="#ff0000">
                <v:path arrowok="t"/>
              </v:shape>
            </v:group>
            <v:group style="position:absolute;left:4260;top:556;width:40;height:2" coordorigin="4260,556" coordsize="40,2">
              <v:shape style="position:absolute;left:4260;top:556;width:40;height:2" coordorigin="4260,556" coordsize="40,0" path="m4260,556l4299,556e" filled="false" stroked="true" strokeweight=".214789pt" strokecolor="#ff0000">
                <v:path arrowok="t"/>
              </v:shape>
            </v:group>
            <v:group style="position:absolute;left:4279;top:530;width:2;height:52" coordorigin="4279,530" coordsize="2,52">
              <v:shape style="position:absolute;left:4279;top:530;width:2;height:52" coordorigin="4279,530" coordsize="0,52" path="m4279,530l4279,581e" filled="false" stroked="true" strokeweight=".163027pt" strokecolor="#ff0000">
                <v:path arrowok="t"/>
              </v:shape>
            </v:group>
            <v:group style="position:absolute;left:4260;top:554;width:40;height:2" coordorigin="4260,554" coordsize="40,2">
              <v:shape style="position:absolute;left:4260;top:554;width:40;height:2" coordorigin="4260,554" coordsize="40,0" path="m4260,554l4299,554e" filled="false" stroked="true" strokeweight=".214789pt" strokecolor="#ff0000">
                <v:path arrowok="t"/>
              </v:shape>
            </v:group>
            <v:group style="position:absolute;left:4279;top:529;width:2;height:52" coordorigin="4279,529" coordsize="2,52">
              <v:shape style="position:absolute;left:4279;top:529;width:2;height:52" coordorigin="4279,529" coordsize="0,52" path="m4279,529l4279,580e" filled="false" stroked="true" strokeweight=".163027pt" strokecolor="#ff0000">
                <v:path arrowok="t"/>
              </v:shape>
            </v:group>
            <v:group style="position:absolute;left:4260;top:554;width:40;height:2" coordorigin="4260,554" coordsize="40,2">
              <v:shape style="position:absolute;left:4260;top:554;width:40;height:2" coordorigin="4260,554" coordsize="40,0" path="m4260,554l4299,554e" filled="false" stroked="true" strokeweight=".214789pt" strokecolor="#ff0000">
                <v:path arrowok="t"/>
              </v:shape>
            </v:group>
            <v:group style="position:absolute;left:4279;top:528;width:2;height:52" coordorigin="4279,528" coordsize="2,52">
              <v:shape style="position:absolute;left:4279;top:528;width:2;height:52" coordorigin="4279,528" coordsize="0,52" path="m4279,528l4279,579e" filled="false" stroked="true" strokeweight=".163027pt" strokecolor="#ff0000">
                <v:path arrowok="t"/>
              </v:shape>
            </v:group>
            <v:group style="position:absolute;left:4260;top:553;width:40;height:2" coordorigin="4260,553" coordsize="40,2">
              <v:shape style="position:absolute;left:4260;top:553;width:40;height:2" coordorigin="4260,553" coordsize="40,0" path="m4260,553l4299,553e" filled="false" stroked="true" strokeweight=".214789pt" strokecolor="#ff0000">
                <v:path arrowok="t"/>
              </v:shape>
            </v:group>
            <v:group style="position:absolute;left:4279;top:527;width:2;height:52" coordorigin="4279,527" coordsize="2,52">
              <v:shape style="position:absolute;left:4279;top:527;width:2;height:52" coordorigin="4279,527" coordsize="0,52" path="m4279,527l4279,579e" filled="false" stroked="true" strokeweight=".163027pt" strokecolor="#ff0000">
                <v:path arrowok="t"/>
              </v:shape>
            </v:group>
            <v:group style="position:absolute;left:4260;top:551;width:40;height:2" coordorigin="4260,551" coordsize="40,2">
              <v:shape style="position:absolute;left:4260;top:551;width:40;height:2" coordorigin="4260,551" coordsize="40,0" path="m4260,551l4299,551e" filled="false" stroked="true" strokeweight=".214789pt" strokecolor="#ff0000">
                <v:path arrowok="t"/>
              </v:shape>
            </v:group>
            <v:group style="position:absolute;left:4279;top:525;width:2;height:52" coordorigin="4279,525" coordsize="2,52">
              <v:shape style="position:absolute;left:4279;top:525;width:2;height:52" coordorigin="4279,525" coordsize="0,52" path="m4279,525l4279,576e" filled="false" stroked="true" strokeweight=".163027pt" strokecolor="#ff0000">
                <v:path arrowok="t"/>
              </v:shape>
            </v:group>
            <v:group style="position:absolute;left:4260;top:549;width:40;height:2" coordorigin="4260,549" coordsize="40,2">
              <v:shape style="position:absolute;left:4260;top:549;width:40;height:2" coordorigin="4260,549" coordsize="40,0" path="m4260,549l4299,549e" filled="false" stroked="true" strokeweight=".214789pt" strokecolor="#ff0000">
                <v:path arrowok="t"/>
              </v:shape>
            </v:group>
            <v:group style="position:absolute;left:4279;top:523;width:2;height:52" coordorigin="4279,523" coordsize="2,52">
              <v:shape style="position:absolute;left:4279;top:523;width:2;height:52" coordorigin="4279,523" coordsize="0,52" path="m4279,523l4279,574e" filled="false" stroked="true" strokeweight=".163027pt" strokecolor="#ff0000">
                <v:path arrowok="t"/>
              </v:shape>
            </v:group>
            <v:group style="position:absolute;left:4260;top:540;width:40;height:2" coordorigin="4260,540" coordsize="40,2">
              <v:shape style="position:absolute;left:4260;top:540;width:40;height:2" coordorigin="4260,540" coordsize="40,0" path="m4260,540l4299,540e" filled="false" stroked="true" strokeweight=".214789pt" strokecolor="#ff0000">
                <v:path arrowok="t"/>
              </v:shape>
            </v:group>
            <v:group style="position:absolute;left:4279;top:514;width:2;height:52" coordorigin="4279,514" coordsize="2,52">
              <v:shape style="position:absolute;left:4279;top:514;width:2;height:52" coordorigin="4279,514" coordsize="0,52" path="m4279,514l4279,566e" filled="false" stroked="true" strokeweight=".163027pt" strokecolor="#ff0000">
                <v:path arrowok="t"/>
              </v:shape>
            </v:group>
            <v:group style="position:absolute;left:4260;top:538;width:40;height:2" coordorigin="4260,538" coordsize="40,2">
              <v:shape style="position:absolute;left:4260;top:538;width:40;height:2" coordorigin="4260,538" coordsize="40,0" path="m4260,538l4299,538e" filled="false" stroked="true" strokeweight=".214789pt" strokecolor="#ff0000">
                <v:path arrowok="t"/>
              </v:shape>
            </v:group>
            <v:group style="position:absolute;left:4279;top:512;width:2;height:52" coordorigin="4279,512" coordsize="2,52">
              <v:shape style="position:absolute;left:4279;top:512;width:2;height:52" coordorigin="4279,512" coordsize="0,52" path="m4279,512l4279,564e" filled="false" stroked="true" strokeweight=".163027pt" strokecolor="#ff0000">
                <v:path arrowok="t"/>
              </v:shape>
            </v:group>
            <v:group style="position:absolute;left:4260;top:531;width:40;height:2" coordorigin="4260,531" coordsize="40,2">
              <v:shape style="position:absolute;left:4260;top:531;width:40;height:2" coordorigin="4260,531" coordsize="40,0" path="m4260,531l4299,531e" filled="false" stroked="true" strokeweight=".214789pt" strokecolor="#ff0000">
                <v:path arrowok="t"/>
              </v:shape>
            </v:group>
            <v:group style="position:absolute;left:4279;top:506;width:2;height:52" coordorigin="4279,506" coordsize="2,52">
              <v:shape style="position:absolute;left:4279;top:506;width:2;height:52" coordorigin="4279,506" coordsize="0,52" path="m4279,506l4279,557e" filled="false" stroked="true" strokeweight=".163027pt" strokecolor="#ff0000">
                <v:path arrowok="t"/>
              </v:shape>
            </v:group>
            <v:group style="position:absolute;left:4260;top:530;width:40;height:2" coordorigin="4260,530" coordsize="40,2">
              <v:shape style="position:absolute;left:4260;top:530;width:40;height:2" coordorigin="4260,530" coordsize="40,0" path="m4260,530l4299,530e" filled="false" stroked="true" strokeweight=".214789pt" strokecolor="#ff0000">
                <v:path arrowok="t"/>
              </v:shape>
            </v:group>
            <v:group style="position:absolute;left:4279;top:504;width:2;height:52" coordorigin="4279,504" coordsize="2,52">
              <v:shape style="position:absolute;left:4279;top:504;width:2;height:52" coordorigin="4279,504" coordsize="0,52" path="m4279,504l4279,556e" filled="false" stroked="true" strokeweight=".163027pt" strokecolor="#ff0000">
                <v:path arrowok="t"/>
              </v:shape>
            </v:group>
            <v:group style="position:absolute;left:4260;top:528;width:40;height:2" coordorigin="4260,528" coordsize="40,2">
              <v:shape style="position:absolute;left:4260;top:528;width:40;height:2" coordorigin="4260,528" coordsize="40,0" path="m4260,528l4299,528e" filled="false" stroked="true" strokeweight=".214789pt" strokecolor="#ff0000">
                <v:path arrowok="t"/>
              </v:shape>
            </v:group>
            <v:group style="position:absolute;left:4279;top:503;width:2;height:52" coordorigin="4279,503" coordsize="2,52">
              <v:shape style="position:absolute;left:4279;top:503;width:2;height:52" coordorigin="4279,503" coordsize="0,52" path="m4279,503l4279,554e" filled="false" stroked="true" strokeweight=".163027pt" strokecolor="#ff0000">
                <v:path arrowok="t"/>
              </v:shape>
            </v:group>
            <v:group style="position:absolute;left:4260;top:526;width:40;height:2" coordorigin="4260,526" coordsize="40,2">
              <v:shape style="position:absolute;left:4260;top:526;width:40;height:2" coordorigin="4260,526" coordsize="40,0" path="m4260,526l4299,526e" filled="false" stroked="true" strokeweight=".214789pt" strokecolor="#ff0000">
                <v:path arrowok="t"/>
              </v:shape>
            </v:group>
            <v:group style="position:absolute;left:4279;top:500;width:2;height:52" coordorigin="4279,500" coordsize="2,52">
              <v:shape style="position:absolute;left:4279;top:500;width:2;height:52" coordorigin="4279,500" coordsize="0,52" path="m4279,500l4279,551e" filled="false" stroked="true" strokeweight=".163027pt" strokecolor="#ff0000">
                <v:path arrowok="t"/>
              </v:shape>
            </v:group>
            <v:group style="position:absolute;left:4260;top:525;width:40;height:2" coordorigin="4260,525" coordsize="40,2">
              <v:shape style="position:absolute;left:4260;top:525;width:40;height:2" coordorigin="4260,525" coordsize="40,0" path="m4260,525l4299,525e" filled="false" stroked="true" strokeweight=".214789pt" strokecolor="#ff0000">
                <v:path arrowok="t"/>
              </v:shape>
            </v:group>
            <v:group style="position:absolute;left:4279;top:499;width:2;height:52" coordorigin="4279,499" coordsize="2,52">
              <v:shape style="position:absolute;left:4279;top:499;width:2;height:52" coordorigin="4279,499" coordsize="0,52" path="m4279,499l4279,551e" filled="false" stroked="true" strokeweight=".163027pt" strokecolor="#ff0000">
                <v:path arrowok="t"/>
              </v:shape>
            </v:group>
            <v:group style="position:absolute;left:4260;top:524;width:40;height:2" coordorigin="4260,524" coordsize="40,2">
              <v:shape style="position:absolute;left:4260;top:524;width:40;height:2" coordorigin="4260,524" coordsize="40,0" path="m4260,524l4299,524e" filled="false" stroked="true" strokeweight=".214789pt" strokecolor="#ff0000">
                <v:path arrowok="t"/>
              </v:shape>
            </v:group>
            <v:group style="position:absolute;left:4279;top:498;width:2;height:52" coordorigin="4279,498" coordsize="2,52">
              <v:shape style="position:absolute;left:4279;top:498;width:2;height:52" coordorigin="4279,498" coordsize="0,52" path="m4279,498l4279,550e" filled="false" stroked="true" strokeweight=".163027pt" strokecolor="#ff0000">
                <v:path arrowok="t"/>
              </v:shape>
            </v:group>
            <v:group style="position:absolute;left:4260;top:523;width:40;height:2" coordorigin="4260,523" coordsize="40,2">
              <v:shape style="position:absolute;left:4260;top:523;width:40;height:2" coordorigin="4260,523" coordsize="40,0" path="m4260,523l4299,523e" filled="false" stroked="true" strokeweight=".214789pt" strokecolor="#ff0000">
                <v:path arrowok="t"/>
              </v:shape>
            </v:group>
            <v:group style="position:absolute;left:4279;top:498;width:2;height:52" coordorigin="4279,498" coordsize="2,52">
              <v:shape style="position:absolute;left:4279;top:498;width:2;height:52" coordorigin="4279,498" coordsize="0,52" path="m4279,498l4279,550e" filled="false" stroked="true" strokeweight=".163027pt" strokecolor="#ff0000">
                <v:path arrowok="t"/>
              </v:shape>
            </v:group>
            <v:group style="position:absolute;left:4260;top:522;width:40;height:2" coordorigin="4260,522" coordsize="40,2">
              <v:shape style="position:absolute;left:4260;top:522;width:40;height:2" coordorigin="4260,522" coordsize="40,0" path="m4260,522l4299,522e" filled="false" stroked="true" strokeweight=".214789pt" strokecolor="#ff0000">
                <v:path arrowok="t"/>
              </v:shape>
            </v:group>
            <v:group style="position:absolute;left:4279;top:496;width:2;height:52" coordorigin="4279,496" coordsize="2,52">
              <v:shape style="position:absolute;left:4279;top:496;width:2;height:52" coordorigin="4279,496" coordsize="0,52" path="m4279,496l4279,548e" filled="false" stroked="true" strokeweight=".163027pt" strokecolor="#ff0000">
                <v:path arrowok="t"/>
              </v:shape>
            </v:group>
            <v:group style="position:absolute;left:4260;top:521;width:40;height:2" coordorigin="4260,521" coordsize="40,2">
              <v:shape style="position:absolute;left:4260;top:521;width:40;height:2" coordorigin="4260,521" coordsize="40,0" path="m4260,521l4299,521e" filled="false" stroked="true" strokeweight=".214789pt" strokecolor="#ff0000">
                <v:path arrowok="t"/>
              </v:shape>
            </v:group>
            <v:group style="position:absolute;left:4279;top:495;width:2;height:52" coordorigin="4279,495" coordsize="2,52">
              <v:shape style="position:absolute;left:4279;top:495;width:2;height:52" coordorigin="4279,495" coordsize="0,52" path="m4279,495l4279,546e" filled="false" stroked="true" strokeweight=".163027pt" strokecolor="#ff0000">
                <v:path arrowok="t"/>
              </v:shape>
            </v:group>
            <v:group style="position:absolute;left:4260;top:518;width:40;height:2" coordorigin="4260,518" coordsize="40,2">
              <v:shape style="position:absolute;left:4260;top:518;width:40;height:2" coordorigin="4260,518" coordsize="40,0" path="m4260,518l4299,518e" filled="false" stroked="true" strokeweight=".214789pt" strokecolor="#ff0000">
                <v:path arrowok="t"/>
              </v:shape>
            </v:group>
            <v:group style="position:absolute;left:4279;top:492;width:2;height:52" coordorigin="4279,492" coordsize="2,52">
              <v:shape style="position:absolute;left:4279;top:492;width:2;height:52" coordorigin="4279,492" coordsize="0,52" path="m4279,492l4279,543e" filled="false" stroked="true" strokeweight=".163027pt" strokecolor="#ff0000">
                <v:path arrowok="t"/>
              </v:shape>
            </v:group>
            <v:group style="position:absolute;left:4260;top:517;width:40;height:2" coordorigin="4260,517" coordsize="40,2">
              <v:shape style="position:absolute;left:4260;top:517;width:40;height:2" coordorigin="4260,517" coordsize="40,0" path="m4260,517l4299,517e" filled="false" stroked="true" strokeweight=".214789pt" strokecolor="#ff0000">
                <v:path arrowok="t"/>
              </v:shape>
            </v:group>
            <v:group style="position:absolute;left:4279;top:491;width:2;height:52" coordorigin="4279,491" coordsize="2,52">
              <v:shape style="position:absolute;left:4279;top:491;width:2;height:52" coordorigin="4279,491" coordsize="0,52" path="m4279,491l4279,543e" filled="false" stroked="true" strokeweight=".163027pt" strokecolor="#ff0000">
                <v:path arrowok="t"/>
              </v:shape>
            </v:group>
            <v:group style="position:absolute;left:4260;top:512;width:40;height:2" coordorigin="4260,512" coordsize="40,2">
              <v:shape style="position:absolute;left:4260;top:512;width:40;height:2" coordorigin="4260,512" coordsize="40,0" path="m4260,512l4299,512e" filled="false" stroked="true" strokeweight=".214789pt" strokecolor="#ff0000">
                <v:path arrowok="t"/>
              </v:shape>
            </v:group>
            <v:group style="position:absolute;left:4279;top:486;width:2;height:52" coordorigin="4279,486" coordsize="2,52">
              <v:shape style="position:absolute;left:4279;top:486;width:2;height:52" coordorigin="4279,486" coordsize="0,52" path="m4279,486l4279,538e" filled="false" stroked="true" strokeweight=".163027pt" strokecolor="#ff0000">
                <v:path arrowok="t"/>
              </v:shape>
            </v:group>
            <v:group style="position:absolute;left:4260;top:511;width:40;height:2" coordorigin="4260,511" coordsize="40,2">
              <v:shape style="position:absolute;left:4260;top:511;width:40;height:2" coordorigin="4260,511" coordsize="40,0" path="m4260,511l4299,511e" filled="false" stroked="true" strokeweight=".214789pt" strokecolor="#ff0000">
                <v:path arrowok="t"/>
              </v:shape>
            </v:group>
            <v:group style="position:absolute;left:4279;top:485;width:2;height:52" coordorigin="4279,485" coordsize="2,52">
              <v:shape style="position:absolute;left:4279;top:485;width:2;height:52" coordorigin="4279,485" coordsize="0,52" path="m4279,485l4279,537e" filled="false" stroked="true" strokeweight=".163027pt" strokecolor="#ff0000">
                <v:path arrowok="t"/>
              </v:shape>
            </v:group>
            <v:group style="position:absolute;left:4260;top:507;width:40;height:2" coordorigin="4260,507" coordsize="40,2">
              <v:shape style="position:absolute;left:4260;top:507;width:40;height:2" coordorigin="4260,507" coordsize="40,0" path="m4260,507l4299,507e" filled="false" stroked="true" strokeweight=".214789pt" strokecolor="#ff0000">
                <v:path arrowok="t"/>
              </v:shape>
            </v:group>
            <v:group style="position:absolute;left:4279;top:481;width:2;height:52" coordorigin="4279,481" coordsize="2,52">
              <v:shape style="position:absolute;left:4279;top:481;width:2;height:52" coordorigin="4279,481" coordsize="0,52" path="m4279,481l4279,533e" filled="false" stroked="true" strokeweight=".163027pt" strokecolor="#ff0000">
                <v:path arrowok="t"/>
              </v:shape>
            </v:group>
            <v:group style="position:absolute;left:4260;top:505;width:40;height:2" coordorigin="4260,505" coordsize="40,2">
              <v:shape style="position:absolute;left:4260;top:505;width:40;height:2" coordorigin="4260,505" coordsize="40,0" path="m4260,505l4299,505e" filled="false" stroked="true" strokeweight=".214789pt" strokecolor="#ff0000">
                <v:path arrowok="t"/>
              </v:shape>
            </v:group>
            <v:group style="position:absolute;left:4279;top:480;width:2;height:52" coordorigin="4279,480" coordsize="2,52">
              <v:shape style="position:absolute;left:4279;top:480;width:2;height:52" coordorigin="4279,480" coordsize="0,52" path="m4279,480l4279,531e" filled="false" stroked="true" strokeweight=".163027pt" strokecolor="#ff0000">
                <v:path arrowok="t"/>
              </v:shape>
            </v:group>
            <v:group style="position:absolute;left:4260;top:504;width:40;height:2" coordorigin="4260,504" coordsize="40,2">
              <v:shape style="position:absolute;left:4260;top:504;width:40;height:2" coordorigin="4260,504" coordsize="40,0" path="m4260,504l4299,504e" filled="false" stroked="true" strokeweight=".214789pt" strokecolor="#ff0000">
                <v:path arrowok="t"/>
              </v:shape>
            </v:group>
            <v:group style="position:absolute;left:4279;top:478;width:2;height:52" coordorigin="4279,478" coordsize="2,52">
              <v:shape style="position:absolute;left:4279;top:478;width:2;height:52" coordorigin="4279,478" coordsize="0,52" path="m4279,478l4279,530e" filled="false" stroked="true" strokeweight=".163027pt" strokecolor="#ff0000">
                <v:path arrowok="t"/>
              </v:shape>
            </v:group>
            <v:group style="position:absolute;left:4260;top:503;width:40;height:2" coordorigin="4260,503" coordsize="40,2">
              <v:shape style="position:absolute;left:4260;top:503;width:40;height:2" coordorigin="4260,503" coordsize="40,0" path="m4260,503l4299,503e" filled="false" stroked="true" strokeweight=".214789pt" strokecolor="#ff0000">
                <v:path arrowok="t"/>
              </v:shape>
            </v:group>
            <v:group style="position:absolute;left:4279;top:478;width:2;height:52" coordorigin="4279,478" coordsize="2,52">
              <v:shape style="position:absolute;left:4279;top:478;width:2;height:52" coordorigin="4279,478" coordsize="0,52" path="m4279,478l4279,529e" filled="false" stroked="true" strokeweight=".163027pt" strokecolor="#ff0000">
                <v:path arrowok="t"/>
              </v:shape>
            </v:group>
            <v:group style="position:absolute;left:4260;top:503;width:40;height:2" coordorigin="4260,503" coordsize="40,2">
              <v:shape style="position:absolute;left:4260;top:503;width:40;height:2" coordorigin="4260,503" coordsize="40,0" path="m4260,503l4299,503e" filled="false" stroked="true" strokeweight=".214789pt" strokecolor="#ff0000">
                <v:path arrowok="t"/>
              </v:shape>
            </v:group>
            <v:group style="position:absolute;left:4279;top:477;width:2;height:52" coordorigin="4279,477" coordsize="2,52">
              <v:shape style="position:absolute;left:4279;top:477;width:2;height:52" coordorigin="4279,477" coordsize="0,52" path="m4279,477l4279,528e" filled="false" stroked="true" strokeweight=".163027pt" strokecolor="#ff0000">
                <v:path arrowok="t"/>
              </v:shape>
            </v:group>
            <v:group style="position:absolute;left:4260;top:500;width:40;height:2" coordorigin="4260,500" coordsize="40,2">
              <v:shape style="position:absolute;left:4260;top:500;width:40;height:2" coordorigin="4260,500" coordsize="40,0" path="m4260,500l4299,500e" filled="false" stroked="true" strokeweight=".214789pt" strokecolor="#ff0000">
                <v:path arrowok="t"/>
              </v:shape>
            </v:group>
            <v:group style="position:absolute;left:4279;top:475;width:2;height:52" coordorigin="4279,475" coordsize="2,52">
              <v:shape style="position:absolute;left:4279;top:475;width:2;height:52" coordorigin="4279,475" coordsize="0,52" path="m4279,475l4279,526e" filled="false" stroked="true" strokeweight=".163027pt" strokecolor="#ff0000">
                <v:path arrowok="t"/>
              </v:shape>
            </v:group>
            <v:group style="position:absolute;left:4260;top:495;width:40;height:2" coordorigin="4260,495" coordsize="40,2">
              <v:shape style="position:absolute;left:4260;top:495;width:40;height:2" coordorigin="4260,495" coordsize="40,0" path="m4260,495l4299,495e" filled="false" stroked="true" strokeweight=".214789pt" strokecolor="#ff0000">
                <v:path arrowok="t"/>
              </v:shape>
            </v:group>
            <v:group style="position:absolute;left:4279;top:469;width:2;height:52" coordorigin="4279,469" coordsize="2,52">
              <v:shape style="position:absolute;left:4279;top:469;width:2;height:52" coordorigin="4279,469" coordsize="0,52" path="m4279,469l4279,520e" filled="false" stroked="true" strokeweight=".163027pt" strokecolor="#ff0000">
                <v:path arrowok="t"/>
              </v:shape>
            </v:group>
            <v:group style="position:absolute;left:4260;top:494;width:40;height:2" coordorigin="4260,494" coordsize="40,2">
              <v:shape style="position:absolute;left:4260;top:494;width:40;height:2" coordorigin="4260,494" coordsize="40,0" path="m4260,494l4299,494e" filled="false" stroked="true" strokeweight=".214789pt" strokecolor="#ff0000">
                <v:path arrowok="t"/>
              </v:shape>
            </v:group>
            <v:group style="position:absolute;left:4279;top:468;width:2;height:52" coordorigin="4279,468" coordsize="2,52">
              <v:shape style="position:absolute;left:4279;top:468;width:2;height:52" coordorigin="4279,468" coordsize="0,52" path="m4279,468l4279,520e" filled="false" stroked="true" strokeweight=".163027pt" strokecolor="#ff0000">
                <v:path arrowok="t"/>
              </v:shape>
            </v:group>
            <v:group style="position:absolute;left:4260;top:492;width:40;height:2" coordorigin="4260,492" coordsize="40,2">
              <v:shape style="position:absolute;left:4260;top:492;width:40;height:2" coordorigin="4260,492" coordsize="40,0" path="m4260,492l4299,492e" filled="false" stroked="true" strokeweight=".214789pt" strokecolor="#ff0000">
                <v:path arrowok="t"/>
              </v:shape>
            </v:group>
            <v:group style="position:absolute;left:4279;top:466;width:2;height:52" coordorigin="4279,466" coordsize="2,52">
              <v:shape style="position:absolute;left:4279;top:466;width:2;height:52" coordorigin="4279,466" coordsize="0,52" path="m4279,466l4279,518e" filled="false" stroked="true" strokeweight=".163027pt" strokecolor="#ff0000">
                <v:path arrowok="t"/>
              </v:shape>
            </v:group>
            <v:group style="position:absolute;left:4260;top:490;width:40;height:2" coordorigin="4260,490" coordsize="40,2">
              <v:shape style="position:absolute;left:4260;top:490;width:40;height:2" coordorigin="4260,490" coordsize="40,0" path="m4260,490l4299,490e" filled="false" stroked="true" strokeweight=".214789pt" strokecolor="#ff0000">
                <v:path arrowok="t"/>
              </v:shape>
            </v:group>
            <v:group style="position:absolute;left:4279;top:464;width:2;height:52" coordorigin="4279,464" coordsize="2,52">
              <v:shape style="position:absolute;left:4279;top:464;width:2;height:52" coordorigin="4279,464" coordsize="0,52" path="m4279,464l4279,515e" filled="false" stroked="true" strokeweight=".163027pt" strokecolor="#ff0000">
                <v:path arrowok="t"/>
              </v:shape>
            </v:group>
            <v:group style="position:absolute;left:4260;top:488;width:40;height:2" coordorigin="4260,488" coordsize="40,2">
              <v:shape style="position:absolute;left:4260;top:488;width:40;height:2" coordorigin="4260,488" coordsize="40,0" path="m4260,488l4299,488e" filled="false" stroked="true" strokeweight=".214789pt" strokecolor="#ff0000">
                <v:path arrowok="t"/>
              </v:shape>
            </v:group>
            <v:group style="position:absolute;left:4279;top:463;width:2;height:52" coordorigin="4279,463" coordsize="2,52">
              <v:shape style="position:absolute;left:4279;top:463;width:2;height:52" coordorigin="4279,463" coordsize="0,52" path="m4279,463l4279,514e" filled="false" stroked="true" strokeweight=".163027pt" strokecolor="#ff0000">
                <v:path arrowok="t"/>
              </v:shape>
            </v:group>
            <v:group style="position:absolute;left:4260;top:487;width:40;height:2" coordorigin="4260,487" coordsize="40,2">
              <v:shape style="position:absolute;left:4260;top:487;width:40;height:2" coordorigin="4260,487" coordsize="40,0" path="m4260,487l4299,487e" filled="false" stroked="true" strokeweight=".214789pt" strokecolor="#ff0000">
                <v:path arrowok="t"/>
              </v:shape>
            </v:group>
            <v:group style="position:absolute;left:4279;top:461;width:2;height:52" coordorigin="4279,461" coordsize="2,52">
              <v:shape style="position:absolute;left:4279;top:461;width:2;height:52" coordorigin="4279,461" coordsize="0,52" path="m4279,461l4279,513e" filled="false" stroked="true" strokeweight=".163027pt" strokecolor="#ff0000">
                <v:path arrowok="t"/>
              </v:shape>
            </v:group>
            <v:group style="position:absolute;left:4260;top:486;width:40;height:2" coordorigin="4260,486" coordsize="40,2">
              <v:shape style="position:absolute;left:4260;top:486;width:40;height:2" coordorigin="4260,486" coordsize="40,0" path="m4260,486l4299,486e" filled="false" stroked="true" strokeweight=".214789pt" strokecolor="#ff0000">
                <v:path arrowok="t"/>
              </v:shape>
            </v:group>
            <v:group style="position:absolute;left:4279;top:460;width:2;height:52" coordorigin="4279,460" coordsize="2,52">
              <v:shape style="position:absolute;left:4279;top:460;width:2;height:52" coordorigin="4279,460" coordsize="0,52" path="m4279,460l4279,512e" filled="false" stroked="true" strokeweight=".163027pt" strokecolor="#ff0000">
                <v:path arrowok="t"/>
              </v:shape>
            </v:group>
            <v:group style="position:absolute;left:4260;top:483;width:40;height:2" coordorigin="4260,483" coordsize="40,2">
              <v:shape style="position:absolute;left:4260;top:483;width:40;height:2" coordorigin="4260,483" coordsize="40,0" path="m4260,483l4299,483e" filled="false" stroked="true" strokeweight=".214789pt" strokecolor="#ff0000">
                <v:path arrowok="t"/>
              </v:shape>
            </v:group>
            <v:group style="position:absolute;left:4279;top:457;width:2;height:52" coordorigin="4279,457" coordsize="2,52">
              <v:shape style="position:absolute;left:4279;top:457;width:2;height:52" coordorigin="4279,457" coordsize="0,52" path="m4279,457l4279,508e" filled="false" stroked="true" strokeweight=".163027pt" strokecolor="#ff0000">
                <v:path arrowok="t"/>
              </v:shape>
            </v:group>
            <v:group style="position:absolute;left:4260;top:480;width:40;height:2" coordorigin="4260,480" coordsize="40,2">
              <v:shape style="position:absolute;left:4260;top:480;width:40;height:2" coordorigin="4260,480" coordsize="40,0" path="m4260,480l4299,480e" filled="false" stroked="true" strokeweight=".214789pt" strokecolor="#ff0000">
                <v:path arrowok="t"/>
              </v:shape>
            </v:group>
            <v:group style="position:absolute;left:4279;top:455;width:2;height:52" coordorigin="4279,455" coordsize="2,52">
              <v:shape style="position:absolute;left:4279;top:455;width:2;height:52" coordorigin="4279,455" coordsize="0,52" path="m4279,455l4279,506e" filled="false" stroked="true" strokeweight=".163027pt" strokecolor="#ff0000">
                <v:path arrowok="t"/>
              </v:shape>
            </v:group>
            <v:group style="position:absolute;left:4260;top:478;width:40;height:2" coordorigin="4260,478" coordsize="40,2">
              <v:shape style="position:absolute;left:4260;top:478;width:40;height:2" coordorigin="4260,478" coordsize="40,0" path="m4260,478l4299,478e" filled="false" stroked="true" strokeweight=".214789pt" strokecolor="#ff0000">
                <v:path arrowok="t"/>
              </v:shape>
            </v:group>
            <v:group style="position:absolute;left:4279;top:452;width:2;height:52" coordorigin="4279,452" coordsize="2,52">
              <v:shape style="position:absolute;left:4279;top:452;width:2;height:52" coordorigin="4279,452" coordsize="0,52" path="m4279,452l4279,504e" filled="false" stroked="true" strokeweight=".163027pt" strokecolor="#ff0000">
                <v:path arrowok="t"/>
              </v:shape>
            </v:group>
            <v:group style="position:absolute;left:4260;top:475;width:40;height:2" coordorigin="4260,475" coordsize="40,2">
              <v:shape style="position:absolute;left:4260;top:475;width:40;height:2" coordorigin="4260,475" coordsize="40,0" path="m4260,475l4299,475e" filled="false" stroked="true" strokeweight=".214789pt" strokecolor="#ff0000">
                <v:path arrowok="t"/>
              </v:shape>
            </v:group>
            <v:group style="position:absolute;left:4279;top:450;width:2;height:52" coordorigin="4279,450" coordsize="2,52">
              <v:shape style="position:absolute;left:4279;top:450;width:2;height:52" coordorigin="4279,450" coordsize="0,52" path="m4279,450l4279,501e" filled="false" stroked="true" strokeweight=".163027pt" strokecolor="#ff0000">
                <v:path arrowok="t"/>
              </v:shape>
            </v:group>
            <v:group style="position:absolute;left:4260;top:475;width:40;height:2" coordorigin="4260,475" coordsize="40,2">
              <v:shape style="position:absolute;left:4260;top:475;width:40;height:2" coordorigin="4260,475" coordsize="40,0" path="m4260,475l4299,475e" filled="false" stroked="true" strokeweight=".214789pt" strokecolor="#ff0000">
                <v:path arrowok="t"/>
              </v:shape>
            </v:group>
            <v:group style="position:absolute;left:4279;top:449;width:2;height:52" coordorigin="4279,449" coordsize="2,52">
              <v:shape style="position:absolute;left:4279;top:449;width:2;height:52" coordorigin="4279,449" coordsize="0,52" path="m4279,449l4279,500e" filled="false" stroked="true" strokeweight=".163027pt" strokecolor="#ff0000">
                <v:path arrowok="t"/>
              </v:shape>
            </v:group>
            <v:group style="position:absolute;left:4260;top:463;width:40;height:2" coordorigin="4260,463" coordsize="40,2">
              <v:shape style="position:absolute;left:4260;top:463;width:40;height:2" coordorigin="4260,463" coordsize="40,0" path="m4260,463l4299,463e" filled="false" stroked="true" strokeweight=".214789pt" strokecolor="#ff0000">
                <v:path arrowok="t"/>
              </v:shape>
            </v:group>
            <v:group style="position:absolute;left:4279;top:437;width:2;height:52" coordorigin="4279,437" coordsize="2,52">
              <v:shape style="position:absolute;left:4279;top:437;width:2;height:52" coordorigin="4279,437" coordsize="0,52" path="m4279,437l4279,489e" filled="false" stroked="true" strokeweight=".163027pt" strokecolor="#ff0000">
                <v:path arrowok="t"/>
              </v:shape>
            </v:group>
            <v:group style="position:absolute;left:4260;top:459;width:40;height:2" coordorigin="4260,459" coordsize="40,2">
              <v:shape style="position:absolute;left:4260;top:459;width:40;height:2" coordorigin="4260,459" coordsize="40,0" path="m4260,459l4299,459e" filled="false" stroked="true" strokeweight=".214789pt" strokecolor="#ff0000">
                <v:path arrowok="t"/>
              </v:shape>
            </v:group>
            <v:group style="position:absolute;left:4279;top:433;width:2;height:52" coordorigin="4279,433" coordsize="2,52">
              <v:shape style="position:absolute;left:4279;top:433;width:2;height:52" coordorigin="4279,433" coordsize="0,52" path="m4279,433l4279,485e" filled="false" stroked="true" strokeweight=".163027pt" strokecolor="#ff0000">
                <v:path arrowok="t"/>
              </v:shape>
            </v:group>
            <v:group style="position:absolute;left:4260;top:457;width:40;height:2" coordorigin="4260,457" coordsize="40,2">
              <v:shape style="position:absolute;left:4260;top:457;width:40;height:2" coordorigin="4260,457" coordsize="40,0" path="m4260,457l4299,457e" filled="false" stroked="true" strokeweight=".214789pt" strokecolor="#ff0000">
                <v:path arrowok="t"/>
              </v:shape>
            </v:group>
            <v:group style="position:absolute;left:4279;top:431;width:2;height:52" coordorigin="4279,431" coordsize="2,52">
              <v:shape style="position:absolute;left:4279;top:431;width:2;height:52" coordorigin="4279,431" coordsize="0,52" path="m4279,431l4279,483e" filled="false" stroked="true" strokeweight=".163027pt" strokecolor="#ff0000">
                <v:path arrowok="t"/>
              </v:shape>
            </v:group>
            <v:group style="position:absolute;left:4260;top:456;width:40;height:2" coordorigin="4260,456" coordsize="40,2">
              <v:shape style="position:absolute;left:4260;top:456;width:40;height:2" coordorigin="4260,456" coordsize="40,0" path="m4260,456l4299,456e" filled="false" stroked="true" strokeweight=".214789pt" strokecolor="#ff0000">
                <v:path arrowok="t"/>
              </v:shape>
            </v:group>
            <v:group style="position:absolute;left:4279;top:430;width:2;height:52" coordorigin="4279,430" coordsize="2,52">
              <v:shape style="position:absolute;left:4279;top:430;width:2;height:52" coordorigin="4279,430" coordsize="0,52" path="m4279,430l4279,482e" filled="false" stroked="true" strokeweight=".163027pt" strokecolor="#ff0000">
                <v:path arrowok="t"/>
              </v:shape>
            </v:group>
            <v:group style="position:absolute;left:4260;top:455;width:40;height:2" coordorigin="4260,455" coordsize="40,2">
              <v:shape style="position:absolute;left:4260;top:455;width:40;height:2" coordorigin="4260,455" coordsize="40,0" path="m4260,455l4299,455e" filled="false" stroked="true" strokeweight=".214789pt" strokecolor="#ff0000">
                <v:path arrowok="t"/>
              </v:shape>
            </v:group>
            <v:group style="position:absolute;left:4279;top:430;width:2;height:52" coordorigin="4279,430" coordsize="2,52">
              <v:shape style="position:absolute;left:4279;top:430;width:2;height:52" coordorigin="4279,430" coordsize="0,52" path="m4279,430l4279,481e" filled="false" stroked="true" strokeweight=".163027pt" strokecolor="#ff0000">
                <v:path arrowok="t"/>
              </v:shape>
            </v:group>
            <v:group style="position:absolute;left:4260;top:453;width:40;height:2" coordorigin="4260,453" coordsize="40,2">
              <v:shape style="position:absolute;left:4260;top:453;width:40;height:2" coordorigin="4260,453" coordsize="40,0" path="m4260,453l4299,453e" filled="false" stroked="true" strokeweight=".214789pt" strokecolor="#ff0000">
                <v:path arrowok="t"/>
              </v:shape>
            </v:group>
            <v:group style="position:absolute;left:4279;top:427;width:2;height:52" coordorigin="4279,427" coordsize="2,52">
              <v:shape style="position:absolute;left:4279;top:427;width:2;height:52" coordorigin="4279,427" coordsize="0,52" path="m4279,427l4279,479e" filled="false" stroked="true" strokeweight=".163027pt" strokecolor="#ff0000">
                <v:path arrowok="t"/>
              </v:shape>
            </v:group>
            <v:group style="position:absolute;left:4260;top:447;width:40;height:2" coordorigin="4260,447" coordsize="40,2">
              <v:shape style="position:absolute;left:4260;top:447;width:40;height:2" coordorigin="4260,447" coordsize="40,0" path="m4260,447l4299,447e" filled="false" stroked="true" strokeweight=".214789pt" strokecolor="#ff0000">
                <v:path arrowok="t"/>
              </v:shape>
            </v:group>
            <v:group style="position:absolute;left:4279;top:422;width:2;height:52" coordorigin="4279,422" coordsize="2,52">
              <v:shape style="position:absolute;left:4279;top:422;width:2;height:52" coordorigin="4279,422" coordsize="0,52" path="m4279,422l4279,473e" filled="false" stroked="true" strokeweight=".163027pt" strokecolor="#ff0000">
                <v:path arrowok="t"/>
              </v:shape>
            </v:group>
            <v:group style="position:absolute;left:4260;top:447;width:40;height:2" coordorigin="4260,447" coordsize="40,2">
              <v:shape style="position:absolute;left:4260;top:447;width:40;height:2" coordorigin="4260,447" coordsize="40,0" path="m4260,447l4299,447e" filled="false" stroked="true" strokeweight=".214789pt" strokecolor="#ff0000">
                <v:path arrowok="t"/>
              </v:shape>
            </v:group>
            <v:group style="position:absolute;left:4279;top:421;width:2;height:52" coordorigin="4279,421" coordsize="2,52">
              <v:shape style="position:absolute;left:4279;top:421;width:2;height:52" coordorigin="4279,421" coordsize="0,52" path="m4279,421l4279,472e" filled="false" stroked="true" strokeweight=".163027pt" strokecolor="#ff0000">
                <v:path arrowok="t"/>
              </v:shape>
            </v:group>
            <v:group style="position:absolute;left:4260;top:444;width:40;height:2" coordorigin="4260,444" coordsize="40,2">
              <v:shape style="position:absolute;left:4260;top:444;width:40;height:2" coordorigin="4260,444" coordsize="40,0" path="m4260,444l4299,444e" filled="false" stroked="true" strokeweight=".214789pt" strokecolor="#ff0000">
                <v:path arrowok="t"/>
              </v:shape>
            </v:group>
            <v:group style="position:absolute;left:4279;top:418;width:2;height:52" coordorigin="4279,418" coordsize="2,52">
              <v:shape style="position:absolute;left:4279;top:418;width:2;height:52" coordorigin="4279,418" coordsize="0,52" path="m4279,418l4279,470e" filled="false" stroked="true" strokeweight=".163027pt" strokecolor="#ff0000">
                <v:path arrowok="t"/>
              </v:shape>
            </v:group>
            <v:group style="position:absolute;left:4260;top:442;width:40;height:2" coordorigin="4260,442" coordsize="40,2">
              <v:shape style="position:absolute;left:4260;top:442;width:40;height:2" coordorigin="4260,442" coordsize="40,0" path="m4260,442l4299,442e" filled="false" stroked="true" strokeweight=".214789pt" strokecolor="#ff0000">
                <v:path arrowok="t"/>
              </v:shape>
            </v:group>
            <v:group style="position:absolute;left:4279;top:417;width:2;height:52" coordorigin="4279,417" coordsize="2,52">
              <v:shape style="position:absolute;left:4279;top:417;width:2;height:52" coordorigin="4279,417" coordsize="0,52" path="m4279,417l4279,468e" filled="false" stroked="true" strokeweight=".163027pt" strokecolor="#ff0000">
                <v:path arrowok="t"/>
              </v:shape>
            </v:group>
            <v:group style="position:absolute;left:4260;top:442;width:40;height:2" coordorigin="4260,442" coordsize="40,2">
              <v:shape style="position:absolute;left:4260;top:442;width:40;height:2" coordorigin="4260,442" coordsize="40,0" path="m4260,442l4299,442e" filled="false" stroked="true" strokeweight=".214789pt" strokecolor="#ff0000">
                <v:path arrowok="t"/>
              </v:shape>
            </v:group>
            <v:group style="position:absolute;left:4279;top:416;width:2;height:52" coordorigin="4279,416" coordsize="2,52">
              <v:shape style="position:absolute;left:4279;top:416;width:2;height:52" coordorigin="4279,416" coordsize="0,52" path="m4279,416l4279,467e" filled="false" stroked="true" strokeweight=".163027pt" strokecolor="#ff0000">
                <v:path arrowok="t"/>
              </v:shape>
            </v:group>
            <v:group style="position:absolute;left:4260;top:440;width:40;height:2" coordorigin="4260,440" coordsize="40,2">
              <v:shape style="position:absolute;left:4260;top:440;width:40;height:2" coordorigin="4260,440" coordsize="40,0" path="m4260,440l4299,440e" filled="false" stroked="true" strokeweight=".214789pt" strokecolor="#ff0000">
                <v:path arrowok="t"/>
              </v:shape>
            </v:group>
            <v:group style="position:absolute;left:4279;top:415;width:2;height:52" coordorigin="4279,415" coordsize="2,52">
              <v:shape style="position:absolute;left:4279;top:415;width:2;height:52" coordorigin="4279,415" coordsize="0,52" path="m4279,415l4279,466e" filled="false" stroked="true" strokeweight=".163027pt" strokecolor="#ff0000">
                <v:path arrowok="t"/>
              </v:shape>
            </v:group>
            <v:group style="position:absolute;left:4260;top:435;width:40;height:2" coordorigin="4260,435" coordsize="40,2">
              <v:shape style="position:absolute;left:4260;top:435;width:40;height:2" coordorigin="4260,435" coordsize="40,0" path="m4260,435l4299,435e" filled="false" stroked="true" strokeweight=".214789pt" strokecolor="#ff0000">
                <v:path arrowok="t"/>
              </v:shape>
            </v:group>
            <v:group style="position:absolute;left:4279;top:409;width:2;height:52" coordorigin="4279,409" coordsize="2,52">
              <v:shape style="position:absolute;left:4279;top:409;width:2;height:52" coordorigin="4279,409" coordsize="0,52" path="m4279,409l4279,460e" filled="false" stroked="true" strokeweight=".163027pt" strokecolor="#ff0000">
                <v:path arrowok="t"/>
              </v:shape>
            </v:group>
            <v:group style="position:absolute;left:4260;top:432;width:40;height:2" coordorigin="4260,432" coordsize="40,2">
              <v:shape style="position:absolute;left:4260;top:432;width:40;height:2" coordorigin="4260,432" coordsize="40,0" path="m4260,432l4299,432e" filled="false" stroked="true" strokeweight=".214789pt" strokecolor="#ff0000">
                <v:path arrowok="t"/>
              </v:shape>
            </v:group>
            <v:group style="position:absolute;left:4279;top:406;width:2;height:52" coordorigin="4279,406" coordsize="2,52">
              <v:shape style="position:absolute;left:4279;top:406;width:2;height:52" coordorigin="4279,406" coordsize="0,52" path="m4279,406l4279,457e" filled="false" stroked="true" strokeweight=".163027pt" strokecolor="#ff0000">
                <v:path arrowok="t"/>
              </v:shape>
            </v:group>
            <v:group style="position:absolute;left:4260;top:430;width:40;height:2" coordorigin="4260,430" coordsize="40,2">
              <v:shape style="position:absolute;left:4260;top:430;width:40;height:2" coordorigin="4260,430" coordsize="40,0" path="m4260,430l4299,430e" filled="false" stroked="true" strokeweight=".214789pt" strokecolor="#ff0000">
                <v:path arrowok="t"/>
              </v:shape>
            </v:group>
            <v:group style="position:absolute;left:4279;top:404;width:2;height:52" coordorigin="4279,404" coordsize="2,52">
              <v:shape style="position:absolute;left:4279;top:404;width:2;height:52" coordorigin="4279,404" coordsize="0,52" path="m4279,404l4279,455e" filled="false" stroked="true" strokeweight=".163027pt" strokecolor="#ff0000">
                <v:path arrowok="t"/>
              </v:shape>
            </v:group>
            <v:group style="position:absolute;left:4260;top:428;width:40;height:2" coordorigin="4260,428" coordsize="40,2">
              <v:shape style="position:absolute;left:4260;top:428;width:40;height:2" coordorigin="4260,428" coordsize="40,0" path="m4260,428l4299,428e" filled="false" stroked="true" strokeweight=".214789pt" strokecolor="#ff0000">
                <v:path arrowok="t"/>
              </v:shape>
            </v:group>
            <v:group style="position:absolute;left:4279;top:402;width:2;height:52" coordorigin="4279,402" coordsize="2,52">
              <v:shape style="position:absolute;left:4279;top:402;width:2;height:52" coordorigin="4279,402" coordsize="0,52" path="m4279,402l4279,454e" filled="false" stroked="true" strokeweight=".163027pt" strokecolor="#ff0000">
                <v:path arrowok="t"/>
              </v:shape>
            </v:group>
            <v:group style="position:absolute;left:4260;top:420;width:40;height:2" coordorigin="4260,420" coordsize="40,2">
              <v:shape style="position:absolute;left:4260;top:420;width:40;height:2" coordorigin="4260,420" coordsize="40,0" path="m4260,420l4299,420e" filled="false" stroked="true" strokeweight=".214789pt" strokecolor="#ff0000">
                <v:path arrowok="t"/>
              </v:shape>
            </v:group>
            <v:group style="position:absolute;left:4279;top:394;width:2;height:52" coordorigin="4279,394" coordsize="2,52">
              <v:shape style="position:absolute;left:4279;top:394;width:2;height:52" coordorigin="4279,394" coordsize="0,52" path="m4279,394l4279,446e" filled="false" stroked="true" strokeweight=".163027pt" strokecolor="#ff0000">
                <v:path arrowok="t"/>
              </v:shape>
            </v:group>
            <v:group style="position:absolute;left:4260;top:419;width:40;height:2" coordorigin="4260,419" coordsize="40,2">
              <v:shape style="position:absolute;left:4260;top:419;width:40;height:2" coordorigin="4260,419" coordsize="40,0" path="m4260,419l4299,419e" filled="false" stroked="true" strokeweight=".214789pt" strokecolor="#ff0000">
                <v:path arrowok="t"/>
              </v:shape>
            </v:group>
            <v:group style="position:absolute;left:4279;top:394;width:2;height:52" coordorigin="4279,394" coordsize="2,52">
              <v:shape style="position:absolute;left:4279;top:394;width:2;height:52" coordorigin="4279,394" coordsize="0,52" path="m4279,394l4279,445e" filled="false" stroked="true" strokeweight=".163027pt" strokecolor="#ff0000">
                <v:path arrowok="t"/>
              </v:shape>
            </v:group>
            <v:group style="position:absolute;left:4260;top:419;width:40;height:2" coordorigin="4260,419" coordsize="40,2">
              <v:shape style="position:absolute;left:4260;top:419;width:40;height:2" coordorigin="4260,419" coordsize="40,0" path="m4260,419l4299,419e" filled="false" stroked="true" strokeweight=".214789pt" strokecolor="#ff0000">
                <v:path arrowok="t"/>
              </v:shape>
            </v:group>
            <v:group style="position:absolute;left:4279;top:393;width:2;height:52" coordorigin="4279,393" coordsize="2,52">
              <v:shape style="position:absolute;left:4279;top:393;width:2;height:52" coordorigin="4279,393" coordsize="0,52" path="m4279,393l4279,444e" filled="false" stroked="true" strokeweight=".163027pt" strokecolor="#ff0000">
                <v:path arrowok="t"/>
              </v:shape>
            </v:group>
            <v:group style="position:absolute;left:4260;top:414;width:40;height:2" coordorigin="4260,414" coordsize="40,2">
              <v:shape style="position:absolute;left:4260;top:414;width:40;height:2" coordorigin="4260,414" coordsize="40,0" path="m4260,414l4299,414e" filled="false" stroked="true" strokeweight=".214789pt" strokecolor="#ff0000">
                <v:path arrowok="t"/>
              </v:shape>
            </v:group>
            <v:group style="position:absolute;left:4279;top:389;width:2;height:52" coordorigin="4279,389" coordsize="2,52">
              <v:shape style="position:absolute;left:4279;top:389;width:2;height:52" coordorigin="4279,389" coordsize="0,52" path="m4279,389l4279,440e" filled="false" stroked="true" strokeweight=".163027pt" strokecolor="#ff0000">
                <v:path arrowok="t"/>
              </v:shape>
            </v:group>
            <v:group style="position:absolute;left:4260;top:414;width:40;height:2" coordorigin="4260,414" coordsize="40,2">
              <v:shape style="position:absolute;left:4260;top:414;width:40;height:2" coordorigin="4260,414" coordsize="40,0" path="m4260,414l4299,414e" filled="false" stroked="true" strokeweight=".214789pt" strokecolor="#ff0000">
                <v:path arrowok="t"/>
              </v:shape>
            </v:group>
            <v:group style="position:absolute;left:4279;top:388;width:2;height:52" coordorigin="4279,388" coordsize="2,52">
              <v:shape style="position:absolute;left:4279;top:388;width:2;height:52" coordorigin="4279,388" coordsize="0,52" path="m4279,388l4279,439e" filled="false" stroked="true" strokeweight=".163027pt" strokecolor="#ff0000">
                <v:path arrowok="t"/>
              </v:shape>
            </v:group>
            <v:group style="position:absolute;left:4260;top:412;width:40;height:2" coordorigin="4260,412" coordsize="40,2">
              <v:shape style="position:absolute;left:4260;top:412;width:40;height:2" coordorigin="4260,412" coordsize="40,0" path="m4260,412l4299,412e" filled="false" stroked="true" strokeweight=".214789pt" strokecolor="#ff0000">
                <v:path arrowok="t"/>
              </v:shape>
            </v:group>
            <v:group style="position:absolute;left:4279;top:386;width:2;height:52" coordorigin="4279,386" coordsize="2,52">
              <v:shape style="position:absolute;left:4279;top:386;width:2;height:52" coordorigin="4279,386" coordsize="0,52" path="m4279,386l4279,437e" filled="false" stroked="true" strokeweight=".163027pt" strokecolor="#ff0000">
                <v:path arrowok="t"/>
              </v:shape>
            </v:group>
            <v:group style="position:absolute;left:4260;top:409;width:40;height:2" coordorigin="4260,409" coordsize="40,2">
              <v:shape style="position:absolute;left:4260;top:409;width:40;height:2" coordorigin="4260,409" coordsize="40,0" path="m4260,409l4299,409e" filled="false" stroked="true" strokeweight=".214789pt" strokecolor="#ff0000">
                <v:path arrowok="t"/>
              </v:shape>
            </v:group>
            <v:group style="position:absolute;left:4279;top:384;width:2;height:52" coordorigin="4279,384" coordsize="2,52">
              <v:shape style="position:absolute;left:4279;top:384;width:2;height:52" coordorigin="4279,384" coordsize="0,52" path="m4279,384l4279,435e" filled="false" stroked="true" strokeweight=".163027pt" strokecolor="#ff0000">
                <v:path arrowok="t"/>
              </v:shape>
            </v:group>
            <v:group style="position:absolute;left:4260;top:408;width:40;height:2" coordorigin="4260,408" coordsize="40,2">
              <v:shape style="position:absolute;left:4260;top:408;width:40;height:2" coordorigin="4260,408" coordsize="40,0" path="m4260,408l4299,408e" filled="false" stroked="true" strokeweight=".214789pt" strokecolor="#ff0000">
                <v:path arrowok="t"/>
              </v:shape>
            </v:group>
            <v:group style="position:absolute;left:4279;top:382;width:2;height:52" coordorigin="4279,382" coordsize="2,52">
              <v:shape style="position:absolute;left:4279;top:382;width:2;height:52" coordorigin="4279,382" coordsize="0,52" path="m4279,382l4279,434e" filled="false" stroked="true" strokeweight=".163027pt" strokecolor="#ff0000">
                <v:path arrowok="t"/>
              </v:shape>
            </v:group>
            <v:group style="position:absolute;left:4260;top:407;width:40;height:2" coordorigin="4260,407" coordsize="40,2">
              <v:shape style="position:absolute;left:4260;top:407;width:40;height:2" coordorigin="4260,407" coordsize="40,0" path="m4260,407l4299,407e" filled="false" stroked="true" strokeweight=".214789pt" strokecolor="#ff0000">
                <v:path arrowok="t"/>
              </v:shape>
            </v:group>
            <v:group style="position:absolute;left:4279;top:382;width:2;height:52" coordorigin="4279,382" coordsize="2,52">
              <v:shape style="position:absolute;left:4279;top:382;width:2;height:52" coordorigin="4279,382" coordsize="0,52" path="m4279,382l4279,433e" filled="false" stroked="true" strokeweight=".163027pt" strokecolor="#ff0000">
                <v:path arrowok="t"/>
              </v:shape>
            </v:group>
            <v:group style="position:absolute;left:4260;top:397;width:40;height:2" coordorigin="4260,397" coordsize="40,2">
              <v:shape style="position:absolute;left:4260;top:397;width:40;height:2" coordorigin="4260,397" coordsize="40,0" path="m4260,397l4299,397e" filled="false" stroked="true" strokeweight=".214789pt" strokecolor="#ff0000">
                <v:path arrowok="t"/>
              </v:shape>
            </v:group>
            <v:group style="position:absolute;left:4279;top:372;width:2;height:52" coordorigin="4279,372" coordsize="2,52">
              <v:shape style="position:absolute;left:4279;top:372;width:2;height:52" coordorigin="4279,372" coordsize="0,52" path="m4279,372l4279,423e" filled="false" stroked="true" strokeweight=".163027pt" strokecolor="#ff0000">
                <v:path arrowok="t"/>
              </v:shape>
            </v:group>
            <v:group style="position:absolute;left:4260;top:395;width:40;height:2" coordorigin="4260,395" coordsize="40,2">
              <v:shape style="position:absolute;left:4260;top:395;width:40;height:2" coordorigin="4260,395" coordsize="40,0" path="m4260,395l4299,395e" filled="false" stroked="true" strokeweight=".214789pt" strokecolor="#ff0000">
                <v:path arrowok="t"/>
              </v:shape>
            </v:group>
            <v:group style="position:absolute;left:4279;top:369;width:2;height:52" coordorigin="4279,369" coordsize="2,52">
              <v:shape style="position:absolute;left:4279;top:369;width:2;height:52" coordorigin="4279,369" coordsize="0,52" path="m4279,369l4279,421e" filled="false" stroked="true" strokeweight=".163027pt" strokecolor="#ff0000">
                <v:path arrowok="t"/>
              </v:shape>
            </v:group>
            <v:group style="position:absolute;left:4260;top:390;width:40;height:2" coordorigin="4260,390" coordsize="40,2">
              <v:shape style="position:absolute;left:4260;top:390;width:40;height:2" coordorigin="4260,390" coordsize="40,0" path="m4260,390l4299,390e" filled="false" stroked="true" strokeweight=".214789pt" strokecolor="#ff0000">
                <v:path arrowok="t"/>
              </v:shape>
            </v:group>
            <v:group style="position:absolute;left:4279;top:364;width:2;height:52" coordorigin="4279,364" coordsize="2,52">
              <v:shape style="position:absolute;left:4279;top:364;width:2;height:52" coordorigin="4279,364" coordsize="0,52" path="m4279,364l4279,416e" filled="false" stroked="true" strokeweight=".163027pt" strokecolor="#ff0000">
                <v:path arrowok="t"/>
              </v:shape>
            </v:group>
            <v:group style="position:absolute;left:4260;top:386;width:40;height:2" coordorigin="4260,386" coordsize="40,2">
              <v:shape style="position:absolute;left:4260;top:386;width:40;height:2" coordorigin="4260,386" coordsize="40,0" path="m4260,386l4299,386e" filled="false" stroked="true" strokeweight=".214789pt" strokecolor="#ff0000">
                <v:path arrowok="t"/>
              </v:shape>
            </v:group>
            <v:group style="position:absolute;left:4279;top:360;width:2;height:52" coordorigin="4279,360" coordsize="2,52">
              <v:shape style="position:absolute;left:4279;top:360;width:2;height:52" coordorigin="4279,360" coordsize="0,52" path="m4279,360l4279,412e" filled="false" stroked="true" strokeweight=".163027pt" strokecolor="#ff0000">
                <v:path arrowok="t"/>
              </v:shape>
            </v:group>
            <v:group style="position:absolute;left:4260;top:374;width:40;height:2" coordorigin="4260,374" coordsize="40,2">
              <v:shape style="position:absolute;left:4260;top:374;width:40;height:2" coordorigin="4260,374" coordsize="40,0" path="m4260,374l4299,374e" filled="false" stroked="true" strokeweight=".214789pt" strokecolor="#ff0000">
                <v:path arrowok="t"/>
              </v:shape>
            </v:group>
            <v:group style="position:absolute;left:4279;top:348;width:2;height:52" coordorigin="4279,348" coordsize="2,52">
              <v:shape style="position:absolute;left:4279;top:348;width:2;height:52" coordorigin="4279,348" coordsize="0,52" path="m4279,348l4279,399e" filled="false" stroked="true" strokeweight=".163027pt" strokecolor="#ff0000">
                <v:path arrowok="t"/>
              </v:shape>
            </v:group>
            <v:group style="position:absolute;left:4260;top:371;width:40;height:2" coordorigin="4260,371" coordsize="40,2">
              <v:shape style="position:absolute;left:4260;top:371;width:40;height:2" coordorigin="4260,371" coordsize="40,0" path="m4260,371l4299,371e" filled="false" stroked="true" strokeweight=".214789pt" strokecolor="#ff0000">
                <v:path arrowok="t"/>
              </v:shape>
            </v:group>
            <v:group style="position:absolute;left:4279;top:345;width:2;height:52" coordorigin="4279,345" coordsize="2,52">
              <v:shape style="position:absolute;left:4279;top:345;width:2;height:52" coordorigin="4279,345" coordsize="0,52" path="m4279,345l4279,397e" filled="false" stroked="true" strokeweight=".163027pt" strokecolor="#ff0000">
                <v:path arrowok="t"/>
              </v:shape>
            </v:group>
            <v:group style="position:absolute;left:4260;top:369;width:40;height:2" coordorigin="4260,369" coordsize="40,2">
              <v:shape style="position:absolute;left:4260;top:369;width:40;height:2" coordorigin="4260,369" coordsize="40,0" path="m4260,369l4299,369e" filled="false" stroked="true" strokeweight=".214789pt" strokecolor="#ff0000">
                <v:path arrowok="t"/>
              </v:shape>
            </v:group>
            <v:group style="position:absolute;left:4279;top:343;width:2;height:52" coordorigin="4279,343" coordsize="2,52">
              <v:shape style="position:absolute;left:4279;top:343;width:2;height:52" coordorigin="4279,343" coordsize="0,52" path="m4279,343l4279,394e" filled="false" stroked="true" strokeweight=".163027pt" strokecolor="#ff0000">
                <v:path arrowok="t"/>
              </v:shape>
            </v:group>
            <v:group style="position:absolute;left:4260;top:367;width:40;height:2" coordorigin="4260,367" coordsize="40,2">
              <v:shape style="position:absolute;left:4260;top:367;width:40;height:2" coordorigin="4260,367" coordsize="40,0" path="m4260,367l4299,367e" filled="false" stroked="true" strokeweight=".214789pt" strokecolor="#ff0000">
                <v:path arrowok="t"/>
              </v:shape>
            </v:group>
            <v:group style="position:absolute;left:4279;top:341;width:2;height:52" coordorigin="4279,341" coordsize="2,52">
              <v:shape style="position:absolute;left:4279;top:341;width:2;height:52" coordorigin="4279,341" coordsize="0,52" path="m4279,341l4279,393e" filled="false" stroked="true" strokeweight=".163027pt" strokecolor="#ff0000">
                <v:path arrowok="t"/>
              </v:shape>
            </v:group>
            <v:group style="position:absolute;left:4260;top:359;width:40;height:2" coordorigin="4260,359" coordsize="40,2">
              <v:shape style="position:absolute;left:4260;top:359;width:40;height:2" coordorigin="4260,359" coordsize="40,0" path="m4260,359l4299,359e" filled="false" stroked="true" strokeweight=".214789pt" strokecolor="#ff0000">
                <v:path arrowok="t"/>
              </v:shape>
            </v:group>
            <v:group style="position:absolute;left:4279;top:333;width:2;height:52" coordorigin="4279,333" coordsize="2,52">
              <v:shape style="position:absolute;left:4279;top:333;width:2;height:52" coordorigin="4279,333" coordsize="0,52" path="m4279,333l4279,384e" filled="false" stroked="true" strokeweight=".163027pt" strokecolor="#ff0000">
                <v:path arrowok="t"/>
              </v:shape>
            </v:group>
            <v:group style="position:absolute;left:4260;top:353;width:40;height:2" coordorigin="4260,353" coordsize="40,2">
              <v:shape style="position:absolute;left:4260;top:353;width:40;height:2" coordorigin="4260,353" coordsize="40,0" path="m4260,353l4299,353e" filled="false" stroked="true" strokeweight=".214789pt" strokecolor="#ff0000">
                <v:path arrowok="t"/>
              </v:shape>
            </v:group>
            <v:group style="position:absolute;left:4279;top:327;width:2;height:52" coordorigin="4279,327" coordsize="2,52">
              <v:shape style="position:absolute;left:4279;top:327;width:2;height:52" coordorigin="4279,327" coordsize="0,52" path="m4279,327l4279,379e" filled="false" stroked="true" strokeweight=".163027pt" strokecolor="#ff0000">
                <v:path arrowok="t"/>
              </v:shape>
            </v:group>
            <v:group style="position:absolute;left:4260;top:344;width:40;height:2" coordorigin="4260,344" coordsize="40,2">
              <v:shape style="position:absolute;left:4260;top:344;width:40;height:2" coordorigin="4260,344" coordsize="40,0" path="m4260,344l4299,344e" filled="false" stroked="true" strokeweight=".214789pt" strokecolor="#ff0000">
                <v:path arrowok="t"/>
              </v:shape>
            </v:group>
            <v:group style="position:absolute;left:4279;top:319;width:2;height:52" coordorigin="4279,319" coordsize="2,52">
              <v:shape style="position:absolute;left:4279;top:319;width:2;height:52" coordorigin="4279,319" coordsize="0,52" path="m4279,319l4279,370e" filled="false" stroked="true" strokeweight=".163027pt" strokecolor="#ff0000">
                <v:path arrowok="t"/>
              </v:shape>
            </v:group>
            <v:group style="position:absolute;left:4260;top:340;width:40;height:2" coordorigin="4260,340" coordsize="40,2">
              <v:shape style="position:absolute;left:4260;top:340;width:40;height:2" coordorigin="4260,340" coordsize="40,0" path="m4260,340l4299,340e" filled="false" stroked="true" strokeweight=".214789pt" strokecolor="#ff0000">
                <v:path arrowok="t"/>
              </v:shape>
            </v:group>
            <v:group style="position:absolute;left:4279;top:314;width:2;height:52" coordorigin="4279,314" coordsize="2,52">
              <v:shape style="position:absolute;left:4279;top:314;width:2;height:52" coordorigin="4279,314" coordsize="0,52" path="m4279,314l4279,366e" filled="false" stroked="true" strokeweight=".163027pt" strokecolor="#ff0000">
                <v:path arrowok="t"/>
              </v:shape>
            </v:group>
            <v:group style="position:absolute;left:4260;top:339;width:40;height:2" coordorigin="4260,339" coordsize="40,2">
              <v:shape style="position:absolute;left:4260;top:339;width:40;height:2" coordorigin="4260,339" coordsize="40,0" path="m4260,339l4299,339e" filled="false" stroked="true" strokeweight=".214789pt" strokecolor="#ff0000">
                <v:path arrowok="t"/>
              </v:shape>
            </v:group>
            <v:group style="position:absolute;left:4279;top:314;width:2;height:52" coordorigin="4279,314" coordsize="2,52">
              <v:shape style="position:absolute;left:4279;top:314;width:2;height:52" coordorigin="4279,314" coordsize="0,52" path="m4279,314l4279,365e" filled="false" stroked="true" strokeweight=".163027pt" strokecolor="#ff0000">
                <v:path arrowok="t"/>
              </v:shape>
            </v:group>
            <v:group style="position:absolute;left:4260;top:336;width:40;height:2" coordorigin="4260,336" coordsize="40,2">
              <v:shape style="position:absolute;left:4260;top:336;width:40;height:2" coordorigin="4260,336" coordsize="40,0" path="m4260,336l4299,336e" filled="false" stroked="true" strokeweight=".214789pt" strokecolor="#ff0000">
                <v:path arrowok="t"/>
              </v:shape>
            </v:group>
            <v:group style="position:absolute;left:4279;top:310;width:2;height:52" coordorigin="4279,310" coordsize="2,52">
              <v:shape style="position:absolute;left:4279;top:310;width:2;height:52" coordorigin="4279,310" coordsize="0,52" path="m4279,310l4279,361e" filled="false" stroked="true" strokeweight=".163027pt" strokecolor="#ff0000">
                <v:path arrowok="t"/>
              </v:shape>
            </v:group>
            <v:group style="position:absolute;left:4260;top:332;width:40;height:2" coordorigin="4260,332" coordsize="40,2">
              <v:shape style="position:absolute;left:4260;top:332;width:40;height:2" coordorigin="4260,332" coordsize="40,0" path="m4260,332l4299,332e" filled="false" stroked="true" strokeweight=".214789pt" strokecolor="#ff0000">
                <v:path arrowok="t"/>
              </v:shape>
            </v:group>
            <v:group style="position:absolute;left:4279;top:306;width:2;height:52" coordorigin="4279,306" coordsize="2,52">
              <v:shape style="position:absolute;left:4279;top:306;width:2;height:52" coordorigin="4279,306" coordsize="0,52" path="m4279,306l4279,358e" filled="false" stroked="true" strokeweight=".163027pt" strokecolor="#ff0000">
                <v:path arrowok="t"/>
              </v:shape>
            </v:group>
            <v:group style="position:absolute;left:4260;top:331;width:40;height:2" coordorigin="4260,331" coordsize="40,2">
              <v:shape style="position:absolute;left:4260;top:331;width:40;height:2" coordorigin="4260,331" coordsize="40,0" path="m4260,331l4299,331e" filled="false" stroked="true" strokeweight=".214789pt" strokecolor="#ff0000">
                <v:path arrowok="t"/>
              </v:shape>
            </v:group>
            <v:group style="position:absolute;left:4279;top:306;width:2;height:52" coordorigin="4279,306" coordsize="2,52">
              <v:shape style="position:absolute;left:4279;top:306;width:2;height:52" coordorigin="4279,306" coordsize="0,52" path="m4279,306l4279,357e" filled="false" stroked="true" strokeweight=".163027pt" strokecolor="#ff0000">
                <v:path arrowok="t"/>
              </v:shape>
            </v:group>
            <v:group style="position:absolute;left:4260;top:328;width:40;height:2" coordorigin="4260,328" coordsize="40,2">
              <v:shape style="position:absolute;left:4260;top:328;width:40;height:2" coordorigin="4260,328" coordsize="40,0" path="m4260,328l4299,328e" filled="false" stroked="true" strokeweight=".214789pt" strokecolor="#ff0000">
                <v:path arrowok="t"/>
              </v:shape>
            </v:group>
            <v:group style="position:absolute;left:4279;top:302;width:2;height:52" coordorigin="4279,302" coordsize="2,52">
              <v:shape style="position:absolute;left:4279;top:302;width:2;height:52" coordorigin="4279,302" coordsize="0,52" path="m4279,302l4279,354e" filled="false" stroked="true" strokeweight=".163027pt" strokecolor="#ff0000">
                <v:path arrowok="t"/>
              </v:shape>
            </v:group>
            <v:group style="position:absolute;left:4260;top:327;width:40;height:2" coordorigin="4260,327" coordsize="40,2">
              <v:shape style="position:absolute;left:4260;top:327;width:40;height:2" coordorigin="4260,327" coordsize="40,0" path="m4260,327l4299,327e" filled="false" stroked="true" strokeweight=".214789pt" strokecolor="#ff0000">
                <v:path arrowok="t"/>
              </v:shape>
            </v:group>
            <v:group style="position:absolute;left:4279;top:301;width:2;height:52" coordorigin="4279,301" coordsize="2,52">
              <v:shape style="position:absolute;left:4279;top:301;width:2;height:52" coordorigin="4279,301" coordsize="0,52" path="m4279,301l4279,353e" filled="false" stroked="true" strokeweight=".163027pt" strokecolor="#ff0000">
                <v:path arrowok="t"/>
              </v:shape>
            </v:group>
            <v:group style="position:absolute;left:4260;top:324;width:40;height:2" coordorigin="4260,324" coordsize="40,2">
              <v:shape style="position:absolute;left:4260;top:324;width:40;height:2" coordorigin="4260,324" coordsize="40,0" path="m4260,324l4299,324e" filled="false" stroked="true" strokeweight=".214789pt" strokecolor="#ff0000">
                <v:path arrowok="t"/>
              </v:shape>
            </v:group>
            <v:group style="position:absolute;left:4279;top:298;width:2;height:52" coordorigin="4279,298" coordsize="2,52">
              <v:shape style="position:absolute;left:4279;top:298;width:2;height:52" coordorigin="4279,298" coordsize="0,52" path="m4279,298l4279,350e" filled="false" stroked="true" strokeweight=".163027pt" strokecolor="#ff0000">
                <v:path arrowok="t"/>
              </v:shape>
            </v:group>
            <v:group style="position:absolute;left:4260;top:320;width:40;height:2" coordorigin="4260,320" coordsize="40,2">
              <v:shape style="position:absolute;left:4260;top:320;width:40;height:2" coordorigin="4260,320" coordsize="40,0" path="m4260,320l4299,320e" filled="false" stroked="true" strokeweight=".214789pt" strokecolor="#ff0000">
                <v:path arrowok="t"/>
              </v:shape>
            </v:group>
            <v:group style="position:absolute;left:4279;top:294;width:2;height:52" coordorigin="4279,294" coordsize="2,52">
              <v:shape style="position:absolute;left:4279;top:294;width:2;height:52" coordorigin="4279,294" coordsize="0,52" path="m4279,294l4279,346e" filled="false" stroked="true" strokeweight=".163027pt" strokecolor="#ff0000">
                <v:path arrowok="t"/>
              </v:shape>
            </v:group>
            <v:group style="position:absolute;left:4260;top:319;width:40;height:2" coordorigin="4260,319" coordsize="40,2">
              <v:shape style="position:absolute;left:4260;top:319;width:40;height:2" coordorigin="4260,319" coordsize="40,0" path="m4260,319l4299,319e" filled="false" stroked="true" strokeweight=".214789pt" strokecolor="#ff0000">
                <v:path arrowok="t"/>
              </v:shape>
            </v:group>
            <v:group style="position:absolute;left:4279;top:293;width:2;height:52" coordorigin="4279,293" coordsize="2,52">
              <v:shape style="position:absolute;left:4279;top:293;width:2;height:52" coordorigin="4279,293" coordsize="0,52" path="m4279,293l4279,345e" filled="false" stroked="true" strokeweight=".163027pt" strokecolor="#ff0000">
                <v:path arrowok="t"/>
              </v:shape>
            </v:group>
            <v:group style="position:absolute;left:4260;top:308;width:40;height:2" coordorigin="4260,308" coordsize="40,2">
              <v:shape style="position:absolute;left:4260;top:308;width:40;height:2" coordorigin="4260,308" coordsize="40,0" path="m4260,308l4299,308e" filled="false" stroked="true" strokeweight=".214789pt" strokecolor="#ff0000">
                <v:path arrowok="t"/>
              </v:shape>
            </v:group>
            <v:group style="position:absolute;left:4279;top:283;width:2;height:52" coordorigin="4279,283" coordsize="2,52">
              <v:shape style="position:absolute;left:4279;top:283;width:2;height:52" coordorigin="4279,283" coordsize="0,52" path="m4279,283l4279,334e" filled="false" stroked="true" strokeweight=".163027pt" strokecolor="#ff0000">
                <v:path arrowok="t"/>
              </v:shape>
            </v:group>
            <v:group style="position:absolute;left:4260;top:307;width:40;height:2" coordorigin="4260,307" coordsize="40,2">
              <v:shape style="position:absolute;left:4260;top:307;width:40;height:2" coordorigin="4260,307" coordsize="40,0" path="m4260,307l4299,307e" filled="false" stroked="true" strokeweight=".214789pt" strokecolor="#ff0000">
                <v:path arrowok="t"/>
              </v:shape>
            </v:group>
            <v:group style="position:absolute;left:4279;top:281;width:2;height:52" coordorigin="4279,281" coordsize="2,52">
              <v:shape style="position:absolute;left:4279;top:281;width:2;height:52" coordorigin="4279,281" coordsize="0,52" path="m4279,281l4279,333e" filled="false" stroked="true" strokeweight=".163027pt" strokecolor="#ff0000">
                <v:path arrowok="t"/>
              </v:shape>
            </v:group>
            <v:group style="position:absolute;left:4260;top:305;width:40;height:2" coordorigin="4260,305" coordsize="40,2">
              <v:shape style="position:absolute;left:4260;top:305;width:40;height:2" coordorigin="4260,305" coordsize="40,0" path="m4260,305l4299,305e" filled="false" stroked="true" strokeweight=".214789pt" strokecolor="#ff0000">
                <v:path arrowok="t"/>
              </v:shape>
            </v:group>
            <v:group style="position:absolute;left:4279;top:279;width:2;height:52" coordorigin="4279,279" coordsize="2,52">
              <v:shape style="position:absolute;left:4279;top:279;width:2;height:52" coordorigin="4279,279" coordsize="0,52" path="m4279,279l4279,331e" filled="false" stroked="true" strokeweight=".163027pt" strokecolor="#ff0000">
                <v:path arrowok="t"/>
              </v:shape>
            </v:group>
            <v:group style="position:absolute;left:4260;top:302;width:40;height:2" coordorigin="4260,302" coordsize="40,2">
              <v:shape style="position:absolute;left:4260;top:302;width:40;height:2" coordorigin="4260,302" coordsize="40,0" path="m4260,302l4299,302e" filled="false" stroked="true" strokeweight=".214789pt" strokecolor="#ff0000">
                <v:path arrowok="t"/>
              </v:shape>
            </v:group>
            <v:group style="position:absolute;left:4279;top:276;width:2;height:52" coordorigin="4279,276" coordsize="2,52">
              <v:shape style="position:absolute;left:4279;top:276;width:2;height:52" coordorigin="4279,276" coordsize="0,52" path="m4279,276l4279,328e" filled="false" stroked="true" strokeweight=".163027pt" strokecolor="#ff0000">
                <v:path arrowok="t"/>
              </v:shape>
            </v:group>
            <v:group style="position:absolute;left:4260;top:301;width:40;height:2" coordorigin="4260,301" coordsize="40,2">
              <v:shape style="position:absolute;left:4260;top:301;width:40;height:2" coordorigin="4260,301" coordsize="40,0" path="m4260,301l4299,301e" filled="false" stroked="true" strokeweight=".214789pt" strokecolor="#ff0000">
                <v:path arrowok="t"/>
              </v:shape>
            </v:group>
            <v:group style="position:absolute;left:4279;top:276;width:2;height:52" coordorigin="4279,276" coordsize="2,52">
              <v:shape style="position:absolute;left:4279;top:276;width:2;height:52" coordorigin="4279,276" coordsize="0,52" path="m4279,276l4279,327e" filled="false" stroked="true" strokeweight=".163027pt" strokecolor="#ff0000">
                <v:path arrowok="t"/>
              </v:shape>
            </v:group>
            <v:group style="position:absolute;left:4260;top:292;width:40;height:2" coordorigin="4260,292" coordsize="40,2">
              <v:shape style="position:absolute;left:4260;top:292;width:40;height:2" coordorigin="4260,292" coordsize="40,0" path="m4260,292l4299,292e" filled="false" stroked="true" strokeweight=".214789pt" strokecolor="#ff0000">
                <v:path arrowok="t"/>
              </v:shape>
            </v:group>
            <v:group style="position:absolute;left:4279;top:266;width:2;height:52" coordorigin="4279,266" coordsize="2,52">
              <v:shape style="position:absolute;left:4279;top:266;width:2;height:52" coordorigin="4279,266" coordsize="0,52" path="m4279,266l4279,318e" filled="false" stroked="true" strokeweight=".163027pt" strokecolor="#ff0000">
                <v:path arrowok="t"/>
              </v:shape>
            </v:group>
            <v:group style="position:absolute;left:4260;top:286;width:40;height:2" coordorigin="4260,286" coordsize="40,2">
              <v:shape style="position:absolute;left:4260;top:286;width:40;height:2" coordorigin="4260,286" coordsize="40,0" path="m4260,286l4299,286e" filled="false" stroked="true" strokeweight=".214789pt" strokecolor="#ff0000">
                <v:path arrowok="t"/>
              </v:shape>
            </v:group>
            <v:group style="position:absolute;left:4279;top:260;width:2;height:52" coordorigin="4279,260" coordsize="2,52">
              <v:shape style="position:absolute;left:4279;top:260;width:2;height:52" coordorigin="4279,260" coordsize="0,52" path="m4279,260l4279,311e" filled="false" stroked="true" strokeweight=".163027pt" strokecolor="#ff0000">
                <v:path arrowok="t"/>
              </v:shape>
            </v:group>
            <v:group style="position:absolute;left:4260;top:278;width:40;height:2" coordorigin="4260,278" coordsize="40,2">
              <v:shape style="position:absolute;left:4260;top:278;width:40;height:2" coordorigin="4260,278" coordsize="40,0" path="m4260,278l4299,278e" filled="false" stroked="true" strokeweight=".214789pt" strokecolor="#ff0000">
                <v:path arrowok="t"/>
              </v:shape>
            </v:group>
            <v:group style="position:absolute;left:4279;top:253;width:2;height:52" coordorigin="4279,253" coordsize="2,52">
              <v:shape style="position:absolute;left:4279;top:253;width:2;height:52" coordorigin="4279,253" coordsize="0,52" path="m4279,253l4279,304e" filled="false" stroked="true" strokeweight=".163027pt" strokecolor="#ff0000">
                <v:path arrowok="t"/>
              </v:shape>
            </v:group>
            <v:group style="position:absolute;left:4260;top:276;width:40;height:2" coordorigin="4260,276" coordsize="40,2">
              <v:shape style="position:absolute;left:4260;top:276;width:40;height:2" coordorigin="4260,276" coordsize="40,0" path="m4260,276l4299,276e" filled="false" stroked="true" strokeweight=".214789pt" strokecolor="#ff0000">
                <v:path arrowok="t"/>
              </v:shape>
            </v:group>
            <v:group style="position:absolute;left:4279;top:250;width:2;height:52" coordorigin="4279,250" coordsize="2,52">
              <v:shape style="position:absolute;left:4279;top:250;width:2;height:52" coordorigin="4279,250" coordsize="0,52" path="m4279,250l4279,301e" filled="false" stroked="true" strokeweight=".163027pt" strokecolor="#ff0000">
                <v:path arrowok="t"/>
              </v:shape>
            </v:group>
            <v:group style="position:absolute;left:4260;top:258;width:40;height:2" coordorigin="4260,258" coordsize="40,2">
              <v:shape style="position:absolute;left:4260;top:258;width:40;height:2" coordorigin="4260,258" coordsize="40,0" path="m4260,258l4299,258e" filled="false" stroked="true" strokeweight=".214789pt" strokecolor="#ff0000">
                <v:path arrowok="t"/>
              </v:shape>
            </v:group>
            <v:group style="position:absolute;left:4279;top:232;width:2;height:52" coordorigin="4279,232" coordsize="2,52">
              <v:shape style="position:absolute;left:4279;top:232;width:2;height:52" coordorigin="4279,232" coordsize="0,52" path="m4279,232l4279,283e" filled="false" stroked="true" strokeweight=".163027pt" strokecolor="#ff0000">
                <v:path arrowok="t"/>
              </v:shape>
            </v:group>
            <v:group style="position:absolute;left:4260;top:253;width:40;height:2" coordorigin="4260,253" coordsize="40,2">
              <v:shape style="position:absolute;left:4260;top:253;width:40;height:2" coordorigin="4260,253" coordsize="40,0" path="m4260,253l4299,253e" filled="false" stroked="true" strokeweight=".214789pt" strokecolor="#ff0000">
                <v:path arrowok="t"/>
              </v:shape>
            </v:group>
            <v:group style="position:absolute;left:4279;top:227;width:2;height:52" coordorigin="4279,227" coordsize="2,52">
              <v:shape style="position:absolute;left:4279;top:227;width:2;height:52" coordorigin="4279,227" coordsize="0,52" path="m4279,227l4279,278e" filled="false" stroked="true" strokeweight=".163027pt" strokecolor="#ff0000">
                <v:path arrowok="t"/>
              </v:shape>
            </v:group>
            <v:group style="position:absolute;left:4260;top:248;width:40;height:2" coordorigin="4260,248" coordsize="40,2">
              <v:shape style="position:absolute;left:4260;top:248;width:40;height:2" coordorigin="4260,248" coordsize="40,0" path="m4260,248l4299,248e" filled="false" stroked="true" strokeweight=".214789pt" strokecolor="#ff0000">
                <v:path arrowok="t"/>
              </v:shape>
            </v:group>
            <v:group style="position:absolute;left:4279;top:223;width:2;height:52" coordorigin="4279,223" coordsize="2,52">
              <v:shape style="position:absolute;left:4279;top:223;width:2;height:52" coordorigin="4279,223" coordsize="0,52" path="m4279,223l4279,274e" filled="false" stroked="true" strokeweight=".163027pt" strokecolor="#ff0000">
                <v:path arrowok="t"/>
              </v:shape>
            </v:group>
            <v:group style="position:absolute;left:4260;top:247;width:40;height:2" coordorigin="4260,247" coordsize="40,2">
              <v:shape style="position:absolute;left:4260;top:247;width:40;height:2" coordorigin="4260,247" coordsize="40,0" path="m4260,247l4299,247e" filled="false" stroked="true" strokeweight=".214789pt" strokecolor="#ff0000">
                <v:path arrowok="t"/>
              </v:shape>
            </v:group>
            <v:group style="position:absolute;left:4279;top:221;width:2;height:52" coordorigin="4279,221" coordsize="2,52">
              <v:shape style="position:absolute;left:4279;top:221;width:2;height:52" coordorigin="4279,221" coordsize="0,52" path="m4279,221l4279,273e" filled="false" stroked="true" strokeweight=".163027pt" strokecolor="#ff0000">
                <v:path arrowok="t"/>
              </v:shape>
            </v:group>
            <v:group style="position:absolute;left:4260;top:246;width:40;height:2" coordorigin="4260,246" coordsize="40,2">
              <v:shape style="position:absolute;left:4260;top:246;width:40;height:2" coordorigin="4260,246" coordsize="40,0" path="m4260,246l4299,246e" filled="false" stroked="true" strokeweight=".214789pt" strokecolor="#ff0000">
                <v:path arrowok="t"/>
              </v:shape>
            </v:group>
            <v:group style="position:absolute;left:4279;top:220;width:2;height:52" coordorigin="4279,220" coordsize="2,52">
              <v:shape style="position:absolute;left:4279;top:220;width:2;height:52" coordorigin="4279,220" coordsize="0,52" path="m4279,220l4279,272e" filled="false" stroked="true" strokeweight=".163027pt" strokecolor="#ff0000">
                <v:path arrowok="t"/>
              </v:shape>
            </v:group>
            <v:group style="position:absolute;left:4260;top:243;width:40;height:2" coordorigin="4260,243" coordsize="40,2">
              <v:shape style="position:absolute;left:4260;top:243;width:40;height:2" coordorigin="4260,243" coordsize="40,0" path="m4260,243l4299,243e" filled="false" stroked="true" strokeweight=".214789pt" strokecolor="#ff0000">
                <v:path arrowok="t"/>
              </v:shape>
            </v:group>
            <v:group style="position:absolute;left:4279;top:217;width:2;height:52" coordorigin="4279,217" coordsize="2,52">
              <v:shape style="position:absolute;left:4279;top:217;width:2;height:52" coordorigin="4279,217" coordsize="0,52" path="m4279,217l4279,268e" filled="false" stroked="true" strokeweight=".163027pt" strokecolor="#ff0000">
                <v:path arrowok="t"/>
              </v:shape>
            </v:group>
            <v:group style="position:absolute;left:4260;top:242;width:40;height:2" coordorigin="4260,242" coordsize="40,2">
              <v:shape style="position:absolute;left:4260;top:242;width:40;height:2" coordorigin="4260,242" coordsize="40,0" path="m4260,242l4299,242e" filled="false" stroked="true" strokeweight=".214789pt" strokecolor="#ff0000">
                <v:path arrowok="t"/>
              </v:shape>
            </v:group>
            <v:group style="position:absolute;left:4279;top:216;width:2;height:52" coordorigin="4279,216" coordsize="2,52">
              <v:shape style="position:absolute;left:4279;top:216;width:2;height:52" coordorigin="4279,216" coordsize="0,52" path="m4279,216l4279,268e" filled="false" stroked="true" strokeweight=".163027pt" strokecolor="#ff0000">
                <v:path arrowok="t"/>
              </v:shape>
            </v:group>
            <v:group style="position:absolute;left:4260;top:231;width:40;height:2" coordorigin="4260,231" coordsize="40,2">
              <v:shape style="position:absolute;left:4260;top:231;width:40;height:2" coordorigin="4260,231" coordsize="40,0" path="m4260,231l4299,231e" filled="false" stroked="true" strokeweight=".214789pt" strokecolor="#ff0000">
                <v:path arrowok="t"/>
              </v:shape>
            </v:group>
            <v:group style="position:absolute;left:4279;top:205;width:2;height:52" coordorigin="4279,205" coordsize="2,52">
              <v:shape style="position:absolute;left:4279;top:205;width:2;height:52" coordorigin="4279,205" coordsize="0,52" path="m4279,205l4279,257e" filled="false" stroked="true" strokeweight=".163027pt" strokecolor="#ff0000">
                <v:path arrowok="t"/>
              </v:shape>
            </v:group>
            <v:group style="position:absolute;left:4260;top:215;width:40;height:2" coordorigin="4260,215" coordsize="40,2">
              <v:shape style="position:absolute;left:4260;top:215;width:40;height:2" coordorigin="4260,215" coordsize="40,0" path="m4260,215l4299,215e" filled="false" stroked="true" strokeweight=".214789pt" strokecolor="#ff0000">
                <v:path arrowok="t"/>
              </v:shape>
            </v:group>
            <v:group style="position:absolute;left:4279;top:190;width:2;height:52" coordorigin="4279,190" coordsize="2,52">
              <v:shape style="position:absolute;left:4279;top:190;width:2;height:52" coordorigin="4279,190" coordsize="0,52" path="m4279,190l4279,241e" filled="false" stroked="true" strokeweight=".163027pt" strokecolor="#ff0000">
                <v:path arrowok="t"/>
              </v:shape>
            </v:group>
            <v:group style="position:absolute;left:4260;top:214;width:40;height:2" coordorigin="4260,214" coordsize="40,2">
              <v:shape style="position:absolute;left:4260;top:214;width:40;height:2" coordorigin="4260,214" coordsize="40,0" path="m4260,214l4299,214e" filled="false" stroked="true" strokeweight=".214789pt" strokecolor="#ff0000">
                <v:path arrowok="t"/>
              </v:shape>
            </v:group>
            <v:group style="position:absolute;left:4279;top:188;width:2;height:52" coordorigin="4279,188" coordsize="2,52">
              <v:shape style="position:absolute;left:4279;top:188;width:2;height:52" coordorigin="4279,188" coordsize="0,52" path="m4279,188l4279,240e" filled="false" stroked="true" strokeweight=".163027pt" strokecolor="#ff0000">
                <v:path arrowok="t"/>
              </v:shape>
            </v:group>
            <v:group style="position:absolute;left:4260;top:212;width:40;height:2" coordorigin="4260,212" coordsize="40,2">
              <v:shape style="position:absolute;left:4260;top:212;width:40;height:2" coordorigin="4260,212" coordsize="40,0" path="m4260,212l4299,212e" filled="false" stroked="true" strokeweight=".214789pt" strokecolor="#ff0000">
                <v:path arrowok="t"/>
              </v:shape>
            </v:group>
            <v:group style="position:absolute;left:4279;top:186;width:2;height:52" coordorigin="4279,186" coordsize="2,52">
              <v:shape style="position:absolute;left:4279;top:186;width:2;height:52" coordorigin="4279,186" coordsize="0,52" path="m4279,186l4279,238e" filled="false" stroked="true" strokeweight=".163027pt" strokecolor="#ff0000">
                <v:path arrowok="t"/>
              </v:shape>
            </v:group>
            <v:group style="position:absolute;left:4260;top:209;width:40;height:2" coordorigin="4260,209" coordsize="40,2">
              <v:shape style="position:absolute;left:4260;top:209;width:40;height:2" coordorigin="4260,209" coordsize="40,0" path="m4260,209l4299,209e" filled="false" stroked="true" strokeweight=".214789pt" strokecolor="#ff0000">
                <v:path arrowok="t"/>
              </v:shape>
            </v:group>
            <v:group style="position:absolute;left:4279;top:183;width:2;height:52" coordorigin="4279,183" coordsize="2,52">
              <v:shape style="position:absolute;left:4279;top:183;width:2;height:52" coordorigin="4279,183" coordsize="0,52" path="m4279,183l4279,235e" filled="false" stroked="true" strokeweight=".163027pt" strokecolor="#ff0000">
                <v:path arrowok="t"/>
              </v:shape>
            </v:group>
            <v:group style="position:absolute;left:4260;top:208;width:40;height:2" coordorigin="4260,208" coordsize="40,2">
              <v:shape style="position:absolute;left:4260;top:208;width:40;height:2" coordorigin="4260,208" coordsize="40,0" path="m4260,208l4299,208e" filled="false" stroked="true" strokeweight=".214789pt" strokecolor="#ff0000">
                <v:path arrowok="t"/>
              </v:shape>
            </v:group>
            <v:group style="position:absolute;left:4279;top:182;width:2;height:52" coordorigin="4279,182" coordsize="2,52">
              <v:shape style="position:absolute;left:4279;top:182;width:2;height:52" coordorigin="4279,182" coordsize="0,52" path="m4279,182l4279,233e" filled="false" stroked="true" strokeweight=".163027pt" strokecolor="#ff0000">
                <v:path arrowok="t"/>
              </v:shape>
            </v:group>
            <v:group style="position:absolute;left:4260;top:204;width:40;height:2" coordorigin="4260,204" coordsize="40,2">
              <v:shape style="position:absolute;left:4260;top:204;width:40;height:2" coordorigin="4260,204" coordsize="40,0" path="m4260,204l4299,204e" filled="false" stroked="true" strokeweight=".214789pt" strokecolor="#ff0000">
                <v:path arrowok="t"/>
              </v:shape>
            </v:group>
            <v:group style="position:absolute;left:4279;top:178;width:2;height:52" coordorigin="4279,178" coordsize="2,52">
              <v:shape style="position:absolute;left:4279;top:178;width:2;height:52" coordorigin="4279,178" coordsize="0,52" path="m4279,178l4279,230e" filled="false" stroked="true" strokeweight=".163027pt" strokecolor="#ff0000">
                <v:path arrowok="t"/>
              </v:shape>
            </v:group>
            <v:group style="position:absolute;left:4260;top:201;width:40;height:2" coordorigin="4260,201" coordsize="40,2">
              <v:shape style="position:absolute;left:4260;top:201;width:40;height:2" coordorigin="4260,201" coordsize="40,0" path="m4260,201l4299,201e" filled="false" stroked="true" strokeweight=".214789pt" strokecolor="#ff0000">
                <v:path arrowok="t"/>
              </v:shape>
            </v:group>
            <v:group style="position:absolute;left:4279;top:175;width:2;height:52" coordorigin="4279,175" coordsize="2,52">
              <v:shape style="position:absolute;left:4279;top:175;width:2;height:52" coordorigin="4279,175" coordsize="0,52" path="m4279,175l4279,227e" filled="false" stroked="true" strokeweight=".163027pt" strokecolor="#ff0000">
                <v:path arrowok="t"/>
              </v:shape>
            </v:group>
            <v:group style="position:absolute;left:4260;top:200;width:40;height:2" coordorigin="4260,200" coordsize="40,2">
              <v:shape style="position:absolute;left:4260;top:200;width:40;height:2" coordorigin="4260,200" coordsize="40,0" path="m4260,200l4299,200e" filled="false" stroked="true" strokeweight=".214789pt" strokecolor="#ff0000">
                <v:path arrowok="t"/>
              </v:shape>
            </v:group>
            <v:group style="position:absolute;left:4279;top:175;width:2;height:52" coordorigin="4279,175" coordsize="2,52">
              <v:shape style="position:absolute;left:4279;top:175;width:2;height:52" coordorigin="4279,175" coordsize="0,52" path="m4279,175l4279,226e" filled="false" stroked="true" strokeweight=".163027pt" strokecolor="#ff0000">
                <v:path arrowok="t"/>
              </v:shape>
            </v:group>
            <v:group style="position:absolute;left:4260;top:198;width:40;height:2" coordorigin="4260,198" coordsize="40,2">
              <v:shape style="position:absolute;left:4260;top:198;width:40;height:2" coordorigin="4260,198" coordsize="40,0" path="m4260,198l4299,198e" filled="false" stroked="true" strokeweight=".214789pt" strokecolor="#ff0000">
                <v:path arrowok="t"/>
              </v:shape>
            </v:group>
            <v:group style="position:absolute;left:4279;top:172;width:2;height:52" coordorigin="4279,172" coordsize="2,52">
              <v:shape style="position:absolute;left:4279;top:172;width:2;height:52" coordorigin="4279,172" coordsize="0,52" path="m4279,172l4279,224e" filled="false" stroked="true" strokeweight=".163027pt" strokecolor="#ff0000">
                <v:path arrowok="t"/>
              </v:shape>
            </v:group>
            <v:group style="position:absolute;left:4260;top:195;width:40;height:2" coordorigin="4260,195" coordsize="40,2">
              <v:shape style="position:absolute;left:4260;top:195;width:40;height:2" coordorigin="4260,195" coordsize="40,0" path="m4260,195l4299,195e" filled="false" stroked="true" strokeweight=".214789pt" strokecolor="#ff0000">
                <v:path arrowok="t"/>
              </v:shape>
            </v:group>
            <v:group style="position:absolute;left:4279;top:169;width:2;height:52" coordorigin="4279,169" coordsize="2,52">
              <v:shape style="position:absolute;left:4279;top:169;width:2;height:52" coordorigin="4279,169" coordsize="0,52" path="m4279,169l4279,220e" filled="false" stroked="true" strokeweight=".163027pt" strokecolor="#ff0000">
                <v:path arrowok="t"/>
              </v:shape>
            </v:group>
            <v:group style="position:absolute;left:4260;top:193;width:40;height:2" coordorigin="4260,193" coordsize="40,2">
              <v:shape style="position:absolute;left:4260;top:193;width:40;height:2" coordorigin="4260,193" coordsize="40,0" path="m4260,193l4299,193e" filled="false" stroked="true" strokeweight=".214789pt" strokecolor="#ff0000">
                <v:path arrowok="t"/>
              </v:shape>
            </v:group>
            <v:group style="position:absolute;left:4279;top:167;width:2;height:52" coordorigin="4279,167" coordsize="2,52">
              <v:shape style="position:absolute;left:4279;top:167;width:2;height:52" coordorigin="4279,167" coordsize="0,52" path="m4279,167l4279,219e" filled="false" stroked="true" strokeweight=".163027pt" strokecolor="#ff0000">
                <v:path arrowok="t"/>
              </v:shape>
            </v:group>
            <v:group style="position:absolute;left:4260;top:191;width:40;height:2" coordorigin="4260,191" coordsize="40,2">
              <v:shape style="position:absolute;left:4260;top:191;width:40;height:2" coordorigin="4260,191" coordsize="40,0" path="m4260,191l4299,191e" filled="false" stroked="true" strokeweight=".214789pt" strokecolor="#ff0000">
                <v:path arrowok="t"/>
              </v:shape>
            </v:group>
            <v:group style="position:absolute;left:4279;top:165;width:2;height:52" coordorigin="4279,165" coordsize="2,52">
              <v:shape style="position:absolute;left:4279;top:165;width:2;height:52" coordorigin="4279,165" coordsize="0,52" path="m4279,165l4279,217e" filled="false" stroked="true" strokeweight=".163027pt" strokecolor="#ff0000">
                <v:path arrowok="t"/>
              </v:shape>
            </v:group>
            <v:group style="position:absolute;left:4260;top:190;width:40;height:2" coordorigin="4260,190" coordsize="40,2">
              <v:shape style="position:absolute;left:4260;top:190;width:40;height:2" coordorigin="4260,190" coordsize="40,0" path="m4260,190l4299,190e" filled="false" stroked="true" strokeweight=".214789pt" strokecolor="#ff0000">
                <v:path arrowok="t"/>
              </v:shape>
            </v:group>
            <v:group style="position:absolute;left:4279;top:165;width:2;height:52" coordorigin="4279,165" coordsize="2,52">
              <v:shape style="position:absolute;left:4279;top:165;width:2;height:52" coordorigin="4279,165" coordsize="0,52" path="m4279,165l4279,217e" filled="false" stroked="true" strokeweight=".163027pt" strokecolor="#ff0000">
                <v:path arrowok="t"/>
              </v:shape>
            </v:group>
            <v:group style="position:absolute;left:4260;top:184;width:40;height:2" coordorigin="4260,184" coordsize="40,2">
              <v:shape style="position:absolute;left:4260;top:184;width:40;height:2" coordorigin="4260,184" coordsize="40,0" path="m4260,184l4299,184e" filled="false" stroked="true" strokeweight=".214789pt" strokecolor="#ff0000">
                <v:path arrowok="t"/>
              </v:shape>
            </v:group>
            <v:group style="position:absolute;left:4279;top:158;width:2;height:52" coordorigin="4279,158" coordsize="2,52">
              <v:shape style="position:absolute;left:4279;top:158;width:2;height:52" coordorigin="4279,158" coordsize="0,52" path="m4279,158l4279,210e" filled="false" stroked="true" strokeweight=".163027pt" strokecolor="#ff0000">
                <v:path arrowok="t"/>
              </v:shape>
            </v:group>
            <v:group style="position:absolute;left:4260;top:182;width:40;height:2" coordorigin="4260,182" coordsize="40,2">
              <v:shape style="position:absolute;left:4260;top:182;width:40;height:2" coordorigin="4260,182" coordsize="40,0" path="m4260,182l4299,182e" filled="false" stroked="true" strokeweight=".214789pt" strokecolor="#ff0000">
                <v:path arrowok="t"/>
              </v:shape>
            </v:group>
            <v:group style="position:absolute;left:4279;top:157;width:2;height:52" coordorigin="4279,157" coordsize="2,52">
              <v:shape style="position:absolute;left:4279;top:157;width:2;height:52" coordorigin="4279,157" coordsize="0,52" path="m4279,157l4279,208e" filled="false" stroked="true" strokeweight=".163027pt" strokecolor="#ff0000">
                <v:path arrowok="t"/>
              </v:shape>
            </v:group>
            <v:group style="position:absolute;left:4260;top:166;width:40;height:2" coordorigin="4260,166" coordsize="40,2">
              <v:shape style="position:absolute;left:4260;top:166;width:40;height:2" coordorigin="4260,166" coordsize="40,0" path="m4260,166l4299,166e" filled="false" stroked="true" strokeweight=".214789pt" strokecolor="#ff0000">
                <v:path arrowok="t"/>
              </v:shape>
            </v:group>
            <v:group style="position:absolute;left:4279;top:140;width:2;height:52" coordorigin="4279,140" coordsize="2,52">
              <v:shape style="position:absolute;left:4279;top:140;width:2;height:52" coordorigin="4279,140" coordsize="0,52" path="m4279,140l4279,192e" filled="false" stroked="true" strokeweight=".163027pt" strokecolor="#ff0000">
                <v:path arrowok="t"/>
              </v:shape>
            </v:group>
            <v:group style="position:absolute;left:4260;top:165;width:40;height:2" coordorigin="4260,165" coordsize="40,2">
              <v:shape style="position:absolute;left:4260;top:165;width:40;height:2" coordorigin="4260,165" coordsize="40,0" path="m4260,165l4299,165e" filled="false" stroked="true" strokeweight=".214789pt" strokecolor="#ff0000">
                <v:path arrowok="t"/>
              </v:shape>
            </v:group>
            <v:group style="position:absolute;left:4279;top:139;width:2;height:52" coordorigin="4279,139" coordsize="2,52">
              <v:shape style="position:absolute;left:4279;top:139;width:2;height:52" coordorigin="4279,139" coordsize="0,52" path="m4279,139l4279,190e" filled="false" stroked="true" strokeweight=".163027pt" strokecolor="#ff0000">
                <v:path arrowok="t"/>
              </v:shape>
            </v:group>
            <v:group style="position:absolute;left:4260;top:159;width:40;height:2" coordorigin="4260,159" coordsize="40,2">
              <v:shape style="position:absolute;left:4260;top:159;width:40;height:2" coordorigin="4260,159" coordsize="40,0" path="m4260,159l4299,159e" filled="false" stroked="true" strokeweight=".214789pt" strokecolor="#ff0000">
                <v:path arrowok="t"/>
              </v:shape>
            </v:group>
            <v:group style="position:absolute;left:4279;top:134;width:2;height:52" coordorigin="4279,134" coordsize="2,52">
              <v:shape style="position:absolute;left:4279;top:134;width:2;height:52" coordorigin="4279,134" coordsize="0,52" path="m4279,134l4279,185e" filled="false" stroked="true" strokeweight=".163027pt" strokecolor="#ff0000">
                <v:path arrowok="t"/>
              </v:shape>
            </v:group>
            <v:group style="position:absolute;left:4260;top:158;width:40;height:2" coordorigin="4260,158" coordsize="40,2">
              <v:shape style="position:absolute;left:4260;top:158;width:40;height:2" coordorigin="4260,158" coordsize="40,0" path="m4260,158l4299,158e" filled="false" stroked="true" strokeweight=".214789pt" strokecolor="#ff0000">
                <v:path arrowok="t"/>
              </v:shape>
            </v:group>
            <v:group style="position:absolute;left:4279;top:132;width:2;height:52" coordorigin="4279,132" coordsize="2,52">
              <v:shape style="position:absolute;left:4279;top:132;width:2;height:52" coordorigin="4279,132" coordsize="0,52" path="m4279,132l4279,184e" filled="false" stroked="true" strokeweight=".163027pt" strokecolor="#ff0000">
                <v:path arrowok="t"/>
              </v:shape>
            </v:group>
            <v:group style="position:absolute;left:4260;top:155;width:40;height:2" coordorigin="4260,155" coordsize="40,2">
              <v:shape style="position:absolute;left:4260;top:155;width:40;height:2" coordorigin="4260,155" coordsize="40,0" path="m4260,155l4299,155e" filled="false" stroked="true" strokeweight=".214789pt" strokecolor="#ff0000">
                <v:path arrowok="t"/>
              </v:shape>
            </v:group>
            <v:group style="position:absolute;left:4279;top:129;width:2;height:52" coordorigin="4279,129" coordsize="2,52">
              <v:shape style="position:absolute;left:4279;top:129;width:2;height:52" coordorigin="4279,129" coordsize="0,52" path="m4279,129l4279,181e" filled="false" stroked="true" strokeweight=".163027pt" strokecolor="#ff0000">
                <v:path arrowok="t"/>
              </v:shape>
            </v:group>
            <v:group style="position:absolute;left:4260;top:153;width:40;height:2" coordorigin="4260,153" coordsize="40,2">
              <v:shape style="position:absolute;left:4260;top:153;width:40;height:2" coordorigin="4260,153" coordsize="40,0" path="m4260,153l4299,153e" filled="false" stroked="true" strokeweight=".214789pt" strokecolor="#ff0000">
                <v:path arrowok="t"/>
              </v:shape>
            </v:group>
            <v:group style="position:absolute;left:4279;top:127;width:2;height:52" coordorigin="4279,127" coordsize="2,52">
              <v:shape style="position:absolute;left:4279;top:127;width:2;height:52" coordorigin="4279,127" coordsize="0,52" path="m4279,127l4279,179e" filled="false" stroked="true" strokeweight=".163027pt" strokecolor="#ff0000">
                <v:path arrowok="t"/>
              </v:shape>
            </v:group>
            <v:group style="position:absolute;left:4260;top:150;width:40;height:2" coordorigin="4260,150" coordsize="40,2">
              <v:shape style="position:absolute;left:4260;top:150;width:40;height:2" coordorigin="4260,150" coordsize="40,0" path="m4260,150l4299,150e" filled="false" stroked="true" strokeweight=".214789pt" strokecolor="#ff0000">
                <v:path arrowok="t"/>
              </v:shape>
            </v:group>
            <v:group style="position:absolute;left:4279;top:124;width:2;height:52" coordorigin="4279,124" coordsize="2,52">
              <v:shape style="position:absolute;left:4279;top:124;width:2;height:52" coordorigin="4279,124" coordsize="0,52" path="m4279,124l4279,176e" filled="false" stroked="true" strokeweight=".163027pt" strokecolor="#ff0000">
                <v:path arrowok="t"/>
              </v:shape>
            </v:group>
            <v:group style="position:absolute;left:4260;top:146;width:40;height:2" coordorigin="4260,146" coordsize="40,2">
              <v:shape style="position:absolute;left:4260;top:146;width:40;height:2" coordorigin="4260,146" coordsize="40,0" path="m4260,146l4299,146e" filled="false" stroked="true" strokeweight=".214789pt" strokecolor="#ff0000">
                <v:path arrowok="t"/>
              </v:shape>
            </v:group>
            <v:group style="position:absolute;left:4279;top:120;width:2;height:52" coordorigin="4279,120" coordsize="2,52">
              <v:shape style="position:absolute;left:4279;top:120;width:2;height:52" coordorigin="4279,120" coordsize="0,52" path="m4279,120l4279,172e" filled="false" stroked="true" strokeweight=".163027pt" strokecolor="#ff0000">
                <v:path arrowok="t"/>
              </v:shape>
            </v:group>
            <v:group style="position:absolute;left:4260;top:144;width:40;height:2" coordorigin="4260,144" coordsize="40,2">
              <v:shape style="position:absolute;left:4260;top:144;width:40;height:2" coordorigin="4260,144" coordsize="40,0" path="m4260,144l4299,144e" filled="false" stroked="true" strokeweight=".214789pt" strokecolor="#ff0000">
                <v:path arrowok="t"/>
              </v:shape>
            </v:group>
            <v:group style="position:absolute;left:4279;top:119;width:2;height:52" coordorigin="4279,119" coordsize="2,52">
              <v:shape style="position:absolute;left:4279;top:119;width:2;height:52" coordorigin="4279,119" coordsize="0,52" path="m4279,119l4279,170e" filled="false" stroked="true" strokeweight=".163027pt" strokecolor="#ff0000">
                <v:path arrowok="t"/>
              </v:shape>
            </v:group>
            <v:group style="position:absolute;left:4260;top:144;width:40;height:2" coordorigin="4260,144" coordsize="40,2">
              <v:shape style="position:absolute;left:4260;top:144;width:40;height:2" coordorigin="4260,144" coordsize="40,0" path="m4260,144l4299,144e" filled="false" stroked="true" strokeweight=".214789pt" strokecolor="#ff0000">
                <v:path arrowok="t"/>
              </v:shape>
            </v:group>
            <v:group style="position:absolute;left:4279;top:118;width:2;height:52" coordorigin="4279,118" coordsize="2,52">
              <v:shape style="position:absolute;left:4279;top:118;width:2;height:52" coordorigin="4279,118" coordsize="0,52" path="m4279,118l4279,169e" filled="false" stroked="true" strokeweight=".163027pt" strokecolor="#ff0000">
                <v:path arrowok="t"/>
              </v:shape>
            </v:group>
            <v:group style="position:absolute;left:4260;top:139;width:40;height:2" coordorigin="4260,139" coordsize="40,2">
              <v:shape style="position:absolute;left:4260;top:139;width:40;height:2" coordorigin="4260,139" coordsize="40,0" path="m4260,139l4299,139e" filled="false" stroked="true" strokeweight=".214789pt" strokecolor="#ff0000">
                <v:path arrowok="t"/>
              </v:shape>
            </v:group>
            <v:group style="position:absolute;left:4279;top:114;width:2;height:52" coordorigin="4279,114" coordsize="2,52">
              <v:shape style="position:absolute;left:4279;top:114;width:2;height:52" coordorigin="4279,114" coordsize="0,52" path="m4279,114l4279,165e" filled="false" stroked="true" strokeweight=".163027pt" strokecolor="#ff0000">
                <v:path arrowok="t"/>
              </v:shape>
            </v:group>
            <v:group style="position:absolute;left:4260;top:137;width:40;height:2" coordorigin="4260,137" coordsize="40,2">
              <v:shape style="position:absolute;left:4260;top:137;width:40;height:2" coordorigin="4260,137" coordsize="40,0" path="m4260,137l4299,137e" filled="false" stroked="true" strokeweight=".214789pt" strokecolor="#ff0000">
                <v:path arrowok="t"/>
              </v:shape>
            </v:group>
            <v:group style="position:absolute;left:4279;top:111;width:2;height:52" coordorigin="4279,111" coordsize="2,52">
              <v:shape style="position:absolute;left:4279;top:111;width:2;height:52" coordorigin="4279,111" coordsize="0,52" path="m4279,111l4279,162e" filled="false" stroked="true" strokeweight=".163027pt" strokecolor="#ff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52.300293pt;margin-top:11.229568pt;width:7.25pt;height:52.35pt;mso-position-horizontal-relative:page;mso-position-vertical-relative:paragraph;z-index:2992" type="#_x0000_t202" filled="false" stroked="false">
            <v:textbox inset="0,0,0,0" style="layout-flow:vertical;mso-layout-flow-alt:bottom-to-top">
              <w:txbxContent>
                <w:p>
                  <w:pPr>
                    <w:spacing w:before="6"/>
                    <w:ind w:left="20" w:right="0" w:firstLine="0"/>
                    <w:jc w:val="left"/>
                    <w:rPr>
                      <w:rFonts w:ascii="Arial" w:hAnsi="Arial" w:cs="Arial" w:eastAsia="Arial"/>
                      <w:sz w:val="10"/>
                      <w:szCs w:val="10"/>
                    </w:rPr>
                  </w:pPr>
                  <w:r>
                    <w:rPr>
                      <w:rFonts w:ascii="Arial"/>
                      <w:w w:val="137"/>
                      <w:sz w:val="10"/>
                    </w:rPr>
                    <w:t>Avg</w:t>
                  </w:r>
                  <w:r>
                    <w:rPr>
                      <w:rFonts w:ascii="Arial"/>
                      <w:spacing w:val="10"/>
                      <w:sz w:val="10"/>
                    </w:rPr>
                    <w:t> </w:t>
                  </w:r>
                  <w:r>
                    <w:rPr>
                      <w:rFonts w:ascii="Arial"/>
                      <w:w w:val="137"/>
                      <w:sz w:val="10"/>
                    </w:rPr>
                    <w:t>Memory</w:t>
                  </w:r>
                  <w:r>
                    <w:rPr>
                      <w:rFonts w:ascii="Arial"/>
                      <w:spacing w:val="10"/>
                      <w:sz w:val="10"/>
                    </w:rPr>
                    <w:t> </w:t>
                  </w:r>
                  <w:r>
                    <w:rPr>
                      <w:rFonts w:ascii="Arial"/>
                      <w:w w:val="137"/>
                      <w:sz w:val="10"/>
                    </w:rPr>
                    <w:t>Util</w:t>
                  </w:r>
                  <w:r>
                    <w:rPr>
                      <w:rFonts w:ascii="Arial"/>
                      <w:sz w:val="1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90"/>
          <w:position w:val="-8"/>
          <w:sz w:val="13"/>
        </w:rPr>
        <w:t>4</w:t>
      </w:r>
      <w:r>
        <w:rPr>
          <w:rFonts w:ascii="Arial"/>
          <w:spacing w:val="-26"/>
          <w:w w:val="90"/>
          <w:position w:val="-8"/>
          <w:sz w:val="13"/>
        </w:rPr>
        <w:t> </w:t>
      </w:r>
      <w:r>
        <w:rPr>
          <w:rFonts w:ascii="Arial"/>
          <w:w w:val="90"/>
          <w:sz w:val="13"/>
        </w:rPr>
        <w:t>x</w:t>
      </w:r>
      <w:r>
        <w:rPr>
          <w:rFonts w:ascii="Arial"/>
          <w:spacing w:val="-22"/>
          <w:w w:val="90"/>
          <w:sz w:val="13"/>
        </w:rPr>
        <w:t> </w:t>
      </w:r>
      <w:r>
        <w:rPr>
          <w:rFonts w:ascii="Arial"/>
          <w:w w:val="90"/>
          <w:sz w:val="13"/>
        </w:rPr>
        <w:t>10</w:t>
      </w:r>
      <w:r>
        <w:rPr>
          <w:rFonts w:ascii="Arial"/>
          <w:sz w:val="13"/>
        </w:rPr>
      </w: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spacing w:before="0"/>
        <w:ind w:left="-19" w:right="0" w:firstLine="0"/>
        <w:jc w:val="left"/>
        <w:rPr>
          <w:rFonts w:ascii="Arial" w:hAnsi="Arial" w:cs="Arial" w:eastAsia="Arial"/>
          <w:sz w:val="13"/>
          <w:szCs w:val="13"/>
        </w:rPr>
      </w:pPr>
      <w:r>
        <w:rPr/>
        <w:pict>
          <v:shape style="position:absolute;margin-left:228.936493pt;margin-top:7.708546pt;width:7.25pt;height:62.3pt;mso-position-horizontal-relative:page;mso-position-vertical-relative:paragraph;z-index:3016" type="#_x0000_t202" filled="false" stroked="false">
            <v:textbox inset="0,0,0,0" style="layout-flow:vertical;mso-layout-flow-alt:bottom-to-top">
              <w:txbxContent>
                <w:p>
                  <w:pPr>
                    <w:spacing w:before="6"/>
                    <w:ind w:left="20" w:right="0" w:firstLine="0"/>
                    <w:jc w:val="left"/>
                    <w:rPr>
                      <w:rFonts w:ascii="Arial" w:hAnsi="Arial" w:cs="Arial" w:eastAsia="Arial"/>
                      <w:sz w:val="10"/>
                      <w:szCs w:val="10"/>
                    </w:rPr>
                  </w:pPr>
                  <w:r>
                    <w:rPr>
                      <w:rFonts w:ascii="Arial"/>
                      <w:w w:val="137"/>
                      <w:sz w:val="10"/>
                    </w:rPr>
                    <w:t>Avg</w:t>
                  </w:r>
                  <w:r>
                    <w:rPr>
                      <w:rFonts w:ascii="Arial"/>
                      <w:spacing w:val="10"/>
                      <w:sz w:val="10"/>
                    </w:rPr>
                    <w:t> </w:t>
                  </w:r>
                  <w:r>
                    <w:rPr>
                      <w:rFonts w:ascii="Arial"/>
                      <w:w w:val="137"/>
                      <w:sz w:val="10"/>
                    </w:rPr>
                    <w:t>Disk</w:t>
                  </w:r>
                  <w:r>
                    <w:rPr>
                      <w:rFonts w:ascii="Arial"/>
                      <w:spacing w:val="10"/>
                      <w:sz w:val="10"/>
                    </w:rPr>
                    <w:t> </w:t>
                  </w:r>
                  <w:r>
                    <w:rPr>
                      <w:rFonts w:ascii="Arial"/>
                      <w:w w:val="137"/>
                      <w:sz w:val="10"/>
                    </w:rPr>
                    <w:t>Space</w:t>
                  </w:r>
                  <w:r>
                    <w:rPr>
                      <w:rFonts w:ascii="Arial"/>
                      <w:spacing w:val="10"/>
                      <w:sz w:val="10"/>
                    </w:rPr>
                    <w:t> </w:t>
                  </w:r>
                  <w:r>
                    <w:rPr>
                      <w:rFonts w:ascii="Arial"/>
                      <w:w w:val="137"/>
                      <w:sz w:val="10"/>
                    </w:rPr>
                    <w:t>Util</w:t>
                  </w:r>
                  <w:r>
                    <w:rPr>
                      <w:rFonts w:ascii="Arial"/>
                      <w:sz w:val="1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80"/>
          <w:sz w:val="13"/>
        </w:rPr>
        <w:t>Google Batch</w:t>
      </w:r>
      <w:r>
        <w:rPr>
          <w:rFonts w:ascii="Arial"/>
          <w:spacing w:val="-1"/>
          <w:w w:val="80"/>
          <w:sz w:val="13"/>
        </w:rPr>
        <w:t> </w:t>
      </w:r>
      <w:r>
        <w:rPr>
          <w:rFonts w:ascii="Arial"/>
          <w:w w:val="80"/>
          <w:sz w:val="13"/>
        </w:rPr>
        <w:t>Jobs</w:t>
      </w:r>
      <w:r>
        <w:rPr>
          <w:rFonts w:ascii="Arial"/>
          <w:sz w:val="13"/>
        </w:rPr>
      </w:r>
    </w:p>
    <w:p>
      <w:pPr>
        <w:spacing w:before="134"/>
        <w:ind w:left="238" w:right="0" w:firstLine="0"/>
        <w:jc w:val="left"/>
        <w:rPr>
          <w:rFonts w:ascii="Arial" w:hAnsi="Arial" w:cs="Arial" w:eastAsia="Arial"/>
          <w:sz w:val="13"/>
          <w:szCs w:val="13"/>
        </w:rPr>
      </w:pPr>
      <w:r>
        <w:rPr>
          <w:w w:val="85"/>
        </w:rPr>
        <w:br w:type="column"/>
      </w:r>
      <w:r>
        <w:rPr>
          <w:rFonts w:ascii="Arial"/>
          <w:w w:val="85"/>
          <w:position w:val="-8"/>
          <w:sz w:val="13"/>
        </w:rPr>
        <w:t>8 </w:t>
      </w:r>
      <w:r>
        <w:rPr>
          <w:rFonts w:ascii="Arial"/>
          <w:w w:val="85"/>
          <w:sz w:val="13"/>
        </w:rPr>
        <w:t>x 10 Google Batch</w:t>
      </w:r>
      <w:r>
        <w:rPr>
          <w:rFonts w:ascii="Arial"/>
          <w:spacing w:val="-25"/>
          <w:w w:val="85"/>
          <w:sz w:val="13"/>
        </w:rPr>
        <w:t> </w:t>
      </w:r>
      <w:r>
        <w:rPr>
          <w:rFonts w:ascii="Arial"/>
          <w:w w:val="85"/>
          <w:sz w:val="13"/>
        </w:rPr>
        <w:t>Jobs</w:t>
      </w:r>
      <w:r>
        <w:rPr>
          <w:rFonts w:ascii="Arial"/>
          <w:sz w:val="13"/>
        </w:rPr>
      </w: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  <w:r>
        <w:rPr/>
        <w:br w:type="column"/>
      </w:r>
      <w:r>
        <w:rPr>
          <w:rFonts w:ascii="Arial"/>
          <w:sz w:val="8"/>
        </w:rPr>
      </w: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before="64"/>
        <w:ind w:left="203" w:right="0" w:firstLine="0"/>
        <w:jc w:val="left"/>
        <w:rPr>
          <w:rFonts w:ascii="Arial" w:hAnsi="Arial" w:cs="Arial" w:eastAsia="Arial"/>
          <w:sz w:val="7"/>
          <w:szCs w:val="7"/>
        </w:rPr>
      </w:pPr>
      <w:r>
        <w:rPr/>
        <w:pict>
          <v:shape style="position:absolute;margin-left:250.264999pt;margin-top:-4.233673pt;width:4pt;height:4.6pt;mso-position-horizontal-relative:page;mso-position-vertical-relative:paragraph;z-index:-692872" type="#_x0000_t202" filled="false" stroked="false">
            <v:textbox inset="0,0,0,0">
              <w:txbxContent>
                <w:p>
                  <w:pPr>
                    <w:spacing w:line="9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9"/>
                      <w:szCs w:val="9"/>
                    </w:rPr>
                  </w:pPr>
                  <w:r>
                    <w:rPr>
                      <w:rFonts w:ascii="Arial" w:hAnsi="Arial" w:cs="Arial" w:eastAsia="Arial"/>
                      <w:w w:val="77"/>
                      <w:sz w:val="9"/>
                      <w:szCs w:val="9"/>
                    </w:rPr>
                    <w:t>−6</w:t>
                  </w:r>
                  <w:r>
                    <w:rPr>
                      <w:rFonts w:ascii="Arial" w:hAnsi="Arial" w:cs="Arial" w:eastAsia="Arial"/>
                      <w:sz w:val="9"/>
                      <w:szCs w:val="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05"/>
          <w:sz w:val="7"/>
        </w:rPr>
        <w:t>400</w:t>
      </w:r>
      <w:r>
        <w:rPr>
          <w:rFonts w:ascii="Arial"/>
          <w:sz w:val="7"/>
        </w:rPr>
      </w:r>
    </w:p>
    <w:p>
      <w:pPr>
        <w:spacing w:line="240" w:lineRule="auto" w:before="1"/>
        <w:rPr>
          <w:rFonts w:ascii="Arial" w:hAnsi="Arial" w:cs="Arial" w:eastAsia="Arial"/>
          <w:sz w:val="11"/>
          <w:szCs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spacing w:before="0"/>
        <w:ind w:left="79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/>
        <w:pict>
          <v:group style="position:absolute;margin-left:240.351929pt;margin-top:6.885771pt;width:58.95pt;height:63.85pt;mso-position-horizontal-relative:page;mso-position-vertical-relative:paragraph;z-index:-693016" coordorigin="4807,138" coordsize="1179,1277">
            <v:group style="position:absolute;left:4809;top:1397;width:1175;height:2" coordorigin="4809,1397" coordsize="1175,2">
              <v:shape style="position:absolute;left:4809;top:1397;width:1175;height:2" coordorigin="4809,1397" coordsize="1175,0" path="m4809,1397l5984,1397e" filled="false" stroked="true" strokeweight=".143192pt" strokecolor="#000000">
                <v:path arrowok="t"/>
                <v:stroke dashstyle="dash"/>
              </v:shape>
            </v:group>
            <v:group style="position:absolute;left:5984;top:1388;width:2;height:2" coordorigin="5984,1388" coordsize="2,2">
              <v:shape style="position:absolute;left:5984;top:1388;width:2;height:2" coordorigin="5984,1388" coordsize="0,0" path="m5984,1388l5984,1388e" filled="false" stroked="true" strokeweight=".143192pt" strokecolor="#000000">
                <v:path arrowok="t"/>
                <v:stroke dashstyle="dash"/>
              </v:shape>
            </v:group>
            <v:group style="position:absolute;left:4809;top:1412;width:1175;height:2" coordorigin="4809,1412" coordsize="1175,2">
              <v:shape style="position:absolute;left:4809;top:1412;width:1175;height:2" coordorigin="4809,1412" coordsize="1175,0" path="m4809,1412l5984,1412e" filled="false" stroked="true" strokeweight=".214789pt" strokecolor="#000000">
                <v:path arrowok="t"/>
              </v:shape>
            </v:group>
            <v:group style="position:absolute;left:4809;top:1089;width:1175;height:2" coordorigin="4809,1089" coordsize="1175,2">
              <v:shape style="position:absolute;left:4809;top:1089;width:1175;height:2" coordorigin="4809,1089" coordsize="1175,0" path="m4809,1089l5984,1089e" filled="false" stroked="true" strokeweight=".143192pt" strokecolor="#000000">
                <v:path arrowok="t"/>
                <v:stroke dashstyle="dash"/>
              </v:shape>
            </v:group>
            <v:group style="position:absolute;left:5984;top:1080;width:2;height:2" coordorigin="5984,1080" coordsize="2,2">
              <v:shape style="position:absolute;left:5984;top:1080;width:2;height:2" coordorigin="5984,1080" coordsize="0,0" path="m5984,1080l5984,1080e" filled="false" stroked="true" strokeweight=".143192pt" strokecolor="#000000">
                <v:path arrowok="t"/>
                <v:stroke dashstyle="dash"/>
              </v:shape>
            </v:group>
            <v:group style="position:absolute;left:4809;top:781;width:1175;height:2" coordorigin="4809,781" coordsize="1175,2">
              <v:shape style="position:absolute;left:4809;top:781;width:1175;height:2" coordorigin="4809,781" coordsize="1175,0" path="m4809,781l5984,781e" filled="false" stroked="true" strokeweight=".143192pt" strokecolor="#000000">
                <v:path arrowok="t"/>
                <v:stroke dashstyle="dash"/>
              </v:shape>
            </v:group>
            <v:group style="position:absolute;left:5984;top:772;width:2;height:2" coordorigin="5984,772" coordsize="2,2">
              <v:shape style="position:absolute;left:5984;top:772;width:2;height:2" coordorigin="5984,772" coordsize="0,0" path="m5984,772l5984,772e" filled="false" stroked="true" strokeweight=".143192pt" strokecolor="#000000">
                <v:path arrowok="t"/>
                <v:stroke dashstyle="dash"/>
              </v:shape>
            </v:group>
            <v:group style="position:absolute;left:4809;top:474;width:1175;height:2" coordorigin="4809,474" coordsize="1175,2">
              <v:shape style="position:absolute;left:4809;top:474;width:1175;height:2" coordorigin="4809,474" coordsize="1175,0" path="m4809,474l5984,474e" filled="false" stroked="true" strokeweight=".143192pt" strokecolor="#000000">
                <v:path arrowok="t"/>
                <v:stroke dashstyle="dash"/>
              </v:shape>
            </v:group>
            <v:group style="position:absolute;left:5984;top:465;width:2;height:2" coordorigin="5984,465" coordsize="2,2">
              <v:shape style="position:absolute;left:5984;top:465;width:2;height:2" coordorigin="5984,465" coordsize="0,0" path="m5984,465l5984,465e" filled="false" stroked="true" strokeweight=".143192pt" strokecolor="#000000">
                <v:path arrowok="t"/>
                <v:stroke dashstyle="dash"/>
              </v:shape>
            </v:group>
            <v:group style="position:absolute;left:4809;top:166;width:1175;height:2" coordorigin="4809,166" coordsize="1175,2">
              <v:shape style="position:absolute;left:4809;top:166;width:1175;height:2" coordorigin="4809,166" coordsize="1175,0" path="m4809,166l5984,166e" filled="false" stroked="true" strokeweight=".143192pt" strokecolor="#000000">
                <v:path arrowok="t"/>
                <v:stroke dashstyle="dash"/>
              </v:shape>
            </v:group>
            <v:group style="position:absolute;left:5984;top:157;width:2;height:2" coordorigin="5984,157" coordsize="2,2">
              <v:shape style="position:absolute;left:5984;top:157;width:2;height:2" coordorigin="5984,157" coordsize="0,0" path="m5984,157l5984,157e" filled="false" stroked="true" strokeweight=".143192pt" strokecolor="#000000">
                <v:path arrowok="t"/>
                <v:stroke dashstyle="dash"/>
              </v:shape>
            </v:group>
            <v:group style="position:absolute;left:4809;top:166;width:1175;height:2" coordorigin="4809,166" coordsize="1175,2">
              <v:shape style="position:absolute;left:4809;top:166;width:1175;height:2" coordorigin="4809,166" coordsize="1175,0" path="m4809,166l5984,166e" filled="false" stroked="true" strokeweight=".214789pt" strokecolor="#000000">
                <v:path arrowok="t"/>
              </v:shape>
            </v:group>
            <v:group style="position:absolute;left:4809;top:166;width:2;height:1246" coordorigin="4809,166" coordsize="2,1246">
              <v:shape style="position:absolute;left:4809;top:166;width:2;height:1246" coordorigin="4809,166" coordsize="0,1246" path="m4809,1412l4809,166e" filled="false" stroked="true" strokeweight=".163027pt" strokecolor="#000000">
                <v:path arrowok="t"/>
              </v:shape>
            </v:group>
            <v:group style="position:absolute;left:5984;top:166;width:2;height:1246" coordorigin="5984,166" coordsize="2,1246">
              <v:shape style="position:absolute;left:5984;top:166;width:2;height:1246" coordorigin="5984,166" coordsize="0,1246" path="m5984,1412l5984,166e" filled="false" stroked="true" strokeweight=".163027pt" strokecolor="#000000">
                <v:path arrowok="t"/>
              </v:shape>
            </v:group>
            <v:group style="position:absolute;left:4809;top:1412;width:1175;height:2" coordorigin="4809,1412" coordsize="1175,2">
              <v:shape style="position:absolute;left:4809;top:1412;width:1175;height:2" coordorigin="4809,1412" coordsize="1175,0" path="m4809,1412l5984,1412e" filled="false" stroked="true" strokeweight=".214789pt" strokecolor="#000000">
                <v:path arrowok="t"/>
              </v:shape>
            </v:group>
            <v:group style="position:absolute;left:4809;top:166;width:2;height:1246" coordorigin="4809,166" coordsize="2,1246">
              <v:shape style="position:absolute;left:4809;top:166;width:2;height:1246" coordorigin="4809,166" coordsize="0,1246" path="m4809,1412l4809,166e" filled="false" stroked="true" strokeweight=".163027pt" strokecolor="#000000">
                <v:path arrowok="t"/>
              </v:shape>
            </v:group>
            <v:group style="position:absolute;left:4809;top:1397;width:12;height:2" coordorigin="4809,1397" coordsize="12,2">
              <v:shape style="position:absolute;left:4809;top:1397;width:12;height:2" coordorigin="4809,1397" coordsize="12,0" path="m4809,1397l4821,1397e" filled="false" stroked="true" strokeweight=".214789pt" strokecolor="#000000">
                <v:path arrowok="t"/>
              </v:shape>
            </v:group>
            <v:group style="position:absolute;left:5972;top:1397;width:12;height:2" coordorigin="5972,1397" coordsize="12,2">
              <v:shape style="position:absolute;left:5972;top:1397;width:12;height:2" coordorigin="5972,1397" coordsize="12,0" path="m5984,1397l5972,1397e" filled="false" stroked="true" strokeweight=".214789pt" strokecolor="#000000">
                <v:path arrowok="t"/>
              </v:shape>
            </v:group>
            <v:group style="position:absolute;left:4809;top:1089;width:12;height:2" coordorigin="4809,1089" coordsize="12,2">
              <v:shape style="position:absolute;left:4809;top:1089;width:12;height:2" coordorigin="4809,1089" coordsize="12,0" path="m4809,1089l4821,1089e" filled="false" stroked="true" strokeweight=".214789pt" strokecolor="#000000">
                <v:path arrowok="t"/>
              </v:shape>
            </v:group>
            <v:group style="position:absolute;left:5972;top:1089;width:12;height:2" coordorigin="5972,1089" coordsize="12,2">
              <v:shape style="position:absolute;left:5972;top:1089;width:12;height:2" coordorigin="5972,1089" coordsize="12,0" path="m5984,1089l5972,1089e" filled="false" stroked="true" strokeweight=".214789pt" strokecolor="#000000">
                <v:path arrowok="t"/>
              </v:shape>
            </v:group>
            <v:group style="position:absolute;left:4809;top:781;width:12;height:2" coordorigin="4809,781" coordsize="12,2">
              <v:shape style="position:absolute;left:4809;top:781;width:12;height:2" coordorigin="4809,781" coordsize="12,0" path="m4809,781l4821,781e" filled="false" stroked="true" strokeweight=".214789pt" strokecolor="#000000">
                <v:path arrowok="t"/>
              </v:shape>
            </v:group>
            <v:group style="position:absolute;left:5972;top:781;width:12;height:2" coordorigin="5972,781" coordsize="12,2">
              <v:shape style="position:absolute;left:5972;top:781;width:12;height:2" coordorigin="5972,781" coordsize="12,0" path="m5984,781l5972,781e" filled="false" stroked="true" strokeweight=".214789pt" strokecolor="#000000">
                <v:path arrowok="t"/>
              </v:shape>
            </v:group>
            <v:group style="position:absolute;left:4809;top:474;width:12;height:2" coordorigin="4809,474" coordsize="12,2">
              <v:shape style="position:absolute;left:4809;top:474;width:12;height:2" coordorigin="4809,474" coordsize="12,0" path="m4809,474l4821,474e" filled="false" stroked="true" strokeweight=".214789pt" strokecolor="#000000">
                <v:path arrowok="t"/>
              </v:shape>
            </v:group>
            <v:group style="position:absolute;left:5972;top:474;width:12;height:2" coordorigin="5972,474" coordsize="12,2">
              <v:shape style="position:absolute;left:5972;top:474;width:12;height:2" coordorigin="5972,474" coordsize="12,0" path="m5984,474l5972,474e" filled="false" stroked="true" strokeweight=".214789pt" strokecolor="#000000">
                <v:path arrowok="t"/>
              </v:shape>
            </v:group>
            <v:group style="position:absolute;left:4809;top:166;width:12;height:2" coordorigin="4809,166" coordsize="12,2">
              <v:shape style="position:absolute;left:4809;top:166;width:12;height:2" coordorigin="4809,166" coordsize="12,0" path="m4809,166l4821,166e" filled="false" stroked="true" strokeweight=".214789pt" strokecolor="#000000">
                <v:path arrowok="t"/>
              </v:shape>
            </v:group>
            <v:group style="position:absolute;left:5972;top:166;width:12;height:2" coordorigin="5972,166" coordsize="12,2">
              <v:shape style="position:absolute;left:5972;top:166;width:12;height:2" coordorigin="5972,166" coordsize="12,0" path="m5984,166l5972,166e" filled="false" stroked="true" strokeweight=".214789pt" strokecolor="#000000">
                <v:path arrowok="t"/>
              </v:shape>
            </v:group>
            <v:group style="position:absolute;left:4809;top:1412;width:1175;height:2" coordorigin="4809,1412" coordsize="1175,2">
              <v:shape style="position:absolute;left:4809;top:1412;width:1175;height:2" coordorigin="4809,1412" coordsize="1175,0" path="m4809,1412l5984,1412e" filled="false" stroked="true" strokeweight=".214789pt" strokecolor="#000000">
                <v:path arrowok="t"/>
              </v:shape>
            </v:group>
            <v:group style="position:absolute;left:4809;top:166;width:1175;height:2" coordorigin="4809,166" coordsize="1175,2">
              <v:shape style="position:absolute;left:4809;top:166;width:1175;height:2" coordorigin="4809,166" coordsize="1175,0" path="m4809,166l5984,166e" filled="false" stroked="true" strokeweight=".214789pt" strokecolor="#000000">
                <v:path arrowok="t"/>
              </v:shape>
            </v:group>
            <v:group style="position:absolute;left:4809;top:166;width:2;height:1246" coordorigin="4809,166" coordsize="2,1246">
              <v:shape style="position:absolute;left:4809;top:166;width:2;height:1246" coordorigin="4809,166" coordsize="0,1246" path="m4809,1412l4809,166e" filled="false" stroked="true" strokeweight=".163027pt" strokecolor="#000000">
                <v:path arrowok="t"/>
              </v:shape>
            </v:group>
            <v:group style="position:absolute;left:5984;top:166;width:2;height:1246" coordorigin="5984,166" coordsize="2,1246">
              <v:shape style="position:absolute;left:5984;top:166;width:2;height:1246" coordorigin="5984,166" coordsize="0,1246" path="m5984,1412l5984,166e" filled="false" stroked="true" strokeweight=".163027pt" strokecolor="#000000">
                <v:path arrowok="t"/>
              </v:shape>
            </v:group>
            <v:group style="position:absolute;left:5005;top:1176;width:2;height:133" coordorigin="5005,1176" coordsize="2,133">
              <v:shape style="position:absolute;left:5005;top:1176;width:2;height:133" coordorigin="5005,1176" coordsize="0,133" path="m5005,1309l5005,1176e" filled="false" stroked="true" strokeweight=".163027pt" strokecolor="#000000">
                <v:path arrowok="t"/>
                <v:stroke dashstyle="dash"/>
              </v:shape>
            </v:group>
            <v:group style="position:absolute;left:5396;top:846;width:2;height:331" coordorigin="5396,846" coordsize="2,331">
              <v:shape style="position:absolute;left:5396;top:846;width:2;height:331" coordorigin="5396,846" coordsize="0,331" path="m5396,1176l5396,846e" filled="false" stroked="true" strokeweight=".163027pt" strokecolor="#000000">
                <v:path arrowok="t"/>
                <v:stroke dashstyle="dash"/>
              </v:shape>
            </v:group>
            <v:group style="position:absolute;left:5788;top:361;width:2;height:622" coordorigin="5788,361" coordsize="2,622">
              <v:shape style="position:absolute;left:5788;top:361;width:2;height:622" coordorigin="5788,361" coordsize="0,622" path="m5788,982l5788,361e" filled="false" stroked="true" strokeweight=".163027pt" strokecolor="#000000">
                <v:path arrowok="t"/>
                <v:stroke dashstyle="dash"/>
              </v:shape>
            </v:group>
            <v:group style="position:absolute;left:5003;top:1394;width:4;height:5" coordorigin="5003,1394" coordsize="4,5">
              <v:shape style="position:absolute;left:5003;top:1394;width:4;height:5" coordorigin="5003,1394" coordsize="4,5" path="m5005,1394l5004,1394,5003,1395,5003,1398,5004,1398,5005,1398,5006,1398,5006,1395,5005,1394xe" filled="true" fillcolor="#000000" stroked="false">
                <v:path arrowok="t"/>
                <v:fill type="solid"/>
              </v:shape>
            </v:group>
            <v:group style="position:absolute;left:5395;top:1394;width:4;height:5" coordorigin="5395,1394" coordsize="4,5">
              <v:shape style="position:absolute;left:5395;top:1394;width:4;height:5" coordorigin="5395,1394" coordsize="4,5" path="m5397,1394l5395,1394,5395,1395,5395,1398,5395,1398,5397,1398,5398,1398,5398,1395,5397,1394xe" filled="true" fillcolor="#000000" stroked="false">
                <v:path arrowok="t"/>
                <v:fill type="solid"/>
              </v:shape>
            </v:group>
            <v:group style="position:absolute;left:5786;top:1394;width:4;height:5" coordorigin="5786,1394" coordsize="4,5">
              <v:shape style="position:absolute;left:5786;top:1394;width:4;height:5" coordorigin="5786,1394" coordsize="4,5" path="m5789,1394l5787,1394,5786,1395,5786,1398,5787,1398,5789,1398,5790,1398,5790,1395,5789,1394xe" filled="true" fillcolor="#000000" stroked="false">
                <v:path arrowok="t"/>
                <v:fill type="solid"/>
              </v:shape>
            </v:group>
            <v:group style="position:absolute;left:4961;top:1176;width:89;height:2" coordorigin="4961,1176" coordsize="89,2">
              <v:shape style="position:absolute;left:4961;top:1176;width:89;height:2" coordorigin="4961,1176" coordsize="89,0" path="m4961,1176l5049,1176e" filled="false" stroked="true" strokeweight=".214789pt" strokecolor="#000000">
                <v:path arrowok="t"/>
              </v:shape>
            </v:group>
            <v:group style="position:absolute;left:5352;top:846;width:88;height:2" coordorigin="5352,846" coordsize="88,2">
              <v:shape style="position:absolute;left:5352;top:846;width:88;height:2" coordorigin="5352,846" coordsize="88,0" path="m5352,846l5440,846e" filled="false" stroked="true" strokeweight=".214789pt" strokecolor="#000000">
                <v:path arrowok="t"/>
              </v:shape>
            </v:group>
            <v:group style="position:absolute;left:5744;top:361;width:89;height:2" coordorigin="5744,361" coordsize="89,2">
              <v:shape style="position:absolute;left:5744;top:361;width:89;height:2" coordorigin="5744,361" coordsize="89,0" path="m5744,361l5832,361e" filled="false" stroked="true" strokeweight=".214789pt" strokecolor="#000000">
                <v:path arrowok="t"/>
              </v:shape>
            </v:group>
            <v:group style="position:absolute;left:4961;top:1397;width:89;height:2" coordorigin="4961,1397" coordsize="89,2">
              <v:shape style="position:absolute;left:4961;top:1397;width:89;height:2" coordorigin="4961,1397" coordsize="89,0" path="m4961,1397l5049,1397e" filled="false" stroked="true" strokeweight=".214789pt" strokecolor="#000000">
                <v:path arrowok="t"/>
              </v:shape>
            </v:group>
            <v:group style="position:absolute;left:5352;top:1397;width:88;height:2" coordorigin="5352,1397" coordsize="88,2">
              <v:shape style="position:absolute;left:5352;top:1397;width:88;height:2" coordorigin="5352,1397" coordsize="88,0" path="m5352,1397l5440,1397e" filled="false" stroked="true" strokeweight=".214789pt" strokecolor="#000000">
                <v:path arrowok="t"/>
              </v:shape>
            </v:group>
            <v:group style="position:absolute;left:5744;top:1397;width:89;height:2" coordorigin="5744,1397" coordsize="89,2">
              <v:shape style="position:absolute;left:5744;top:1397;width:89;height:2" coordorigin="5744,1397" coordsize="89,0" path="m5744,1397l5832,1397e" filled="false" stroked="true" strokeweight=".214789pt" strokecolor="#000000">
                <v:path arrowok="t"/>
              </v:shape>
            </v:group>
            <v:group style="position:absolute;left:4917;top:1309;width:177;height:88" coordorigin="4917,1309" coordsize="177,88">
              <v:shape style="position:absolute;left:4917;top:1309;width:177;height:88" coordorigin="4917,1309" coordsize="177,88" path="m4917,1397l4917,1309,5093,1309,5093,1397,4917,1397e" filled="false" stroked="true" strokeweight=".204481pt" strokecolor="#0000ff">
                <v:path arrowok="t"/>
              </v:shape>
            </v:group>
            <v:group style="position:absolute;left:5308;top:1176;width:176;height:221" coordorigin="5308,1176" coordsize="176,221">
              <v:shape style="position:absolute;left:5308;top:1176;width:176;height:221" coordorigin="5308,1176" coordsize="176,221" path="m5308,1397l5308,1176,5484,1176,5484,1397,5308,1397e" filled="false" stroked="true" strokeweight=".183176pt" strokecolor="#0000ff">
                <v:path arrowok="t"/>
              </v:shape>
            </v:group>
            <v:group style="position:absolute;left:5700;top:982;width:177;height:415" coordorigin="5700,982" coordsize="177,415">
              <v:shape style="position:absolute;left:5700;top:982;width:177;height:415" coordorigin="5700,982" coordsize="177,415" path="m5700,1397l5700,982,5876,982,5876,1397,5700,1397e" filled="false" stroked="true" strokeweight=".170956pt" strokecolor="#0000ff">
                <v:path arrowok="t"/>
              </v:shape>
            </v:group>
            <v:group style="position:absolute;left:4917;top:1397;width:177;height:2" coordorigin="4917,1397" coordsize="177,2">
              <v:shape style="position:absolute;left:4917;top:1397;width:177;height:2" coordorigin="4917,1397" coordsize="177,0" path="m4917,1397l5093,1397e" filled="false" stroked="true" strokeweight=".214789pt" strokecolor="#ff0000">
                <v:path arrowok="t"/>
              </v:shape>
            </v:group>
            <v:group style="position:absolute;left:5308;top:1386;width:176;height:2" coordorigin="5308,1386" coordsize="176,2">
              <v:shape style="position:absolute;left:5308;top:1386;width:176;height:2" coordorigin="5308,1386" coordsize="176,0" path="m5308,1386l5484,1386e" filled="false" stroked="true" strokeweight=".214789pt" strokecolor="#ff0000">
                <v:path arrowok="t"/>
              </v:shape>
            </v:group>
            <v:group style="position:absolute;left:5700;top:1227;width:177;height:2" coordorigin="5700,1227" coordsize="177,2">
              <v:shape style="position:absolute;left:5700;top:1227;width:177;height:2" coordorigin="5700,1227" coordsize="177,0" path="m5700,1227l5876,1227e" filled="false" stroked="true" strokeweight=".214789pt" strokecolor="#ff0000">
                <v:path arrowok="t"/>
              </v:shape>
            </v:group>
            <v:group style="position:absolute;left:4985;top:1176;width:40;height:2" coordorigin="4985,1176" coordsize="40,2">
              <v:shape style="position:absolute;left:4985;top:1176;width:40;height:2" coordorigin="4985,1176" coordsize="40,0" path="m4985,1176l5024,1176e" filled="false" stroked="true" strokeweight=".214789pt" strokecolor="#ff0000">
                <v:path arrowok="t"/>
              </v:shape>
            </v:group>
            <v:group style="position:absolute;left:5005;top:1151;width:2;height:52" coordorigin="5005,1151" coordsize="2,52">
              <v:shape style="position:absolute;left:5005;top:1151;width:2;height:52" coordorigin="5005,1151" coordsize="0,52" path="m5005,1151l5005,1202e" filled="false" stroked="true" strokeweight=".163027pt" strokecolor="#ff0000">
                <v:path arrowok="t"/>
              </v:shape>
            </v:group>
            <v:group style="position:absolute;left:4985;top:1176;width:40;height:2" coordorigin="4985,1176" coordsize="40,2">
              <v:shape style="position:absolute;left:4985;top:1176;width:40;height:2" coordorigin="4985,1176" coordsize="40,0" path="m4985,1176l5024,1176e" filled="false" stroked="true" strokeweight=".214789pt" strokecolor="#ff0000">
                <v:path arrowok="t"/>
              </v:shape>
            </v:group>
            <v:group style="position:absolute;left:5005;top:1150;width:2;height:52" coordorigin="5005,1150" coordsize="2,52">
              <v:shape style="position:absolute;left:5005;top:1150;width:2;height:52" coordorigin="5005,1150" coordsize="0,52" path="m5005,1150l5005,1201e" filled="false" stroked="true" strokeweight=".163027pt" strokecolor="#ff0000">
                <v:path arrowok="t"/>
              </v:shape>
            </v:group>
            <v:group style="position:absolute;left:4985;top:1175;width:40;height:2" coordorigin="4985,1175" coordsize="40,2">
              <v:shape style="position:absolute;left:4985;top:1175;width:40;height:2" coordorigin="4985,1175" coordsize="40,0" path="m4985,1175l5024,1175e" filled="false" stroked="true" strokeweight=".214789pt" strokecolor="#ff0000">
                <v:path arrowok="t"/>
              </v:shape>
            </v:group>
            <v:group style="position:absolute;left:5005;top:1149;width:2;height:52" coordorigin="5005,1149" coordsize="2,52">
              <v:shape style="position:absolute;left:5005;top:1149;width:2;height:52" coordorigin="5005,1149" coordsize="0,52" path="m5005,1149l5005,1201e" filled="false" stroked="true" strokeweight=".163027pt" strokecolor="#ff0000">
                <v:path arrowok="t"/>
              </v:shape>
            </v:group>
            <v:group style="position:absolute;left:4985;top:1174;width:40;height:2" coordorigin="4985,1174" coordsize="40,2">
              <v:shape style="position:absolute;left:4985;top:1174;width:40;height:2" coordorigin="4985,1174" coordsize="40,0" path="m4985,1174l5024,1174e" filled="false" stroked="true" strokeweight=".214789pt" strokecolor="#ff0000">
                <v:path arrowok="t"/>
              </v:shape>
            </v:group>
            <v:group style="position:absolute;left:5005;top:1149;width:2;height:52" coordorigin="5005,1149" coordsize="2,52">
              <v:shape style="position:absolute;left:5005;top:1149;width:2;height:52" coordorigin="5005,1149" coordsize="0,52" path="m5005,1149l5005,1200e" filled="false" stroked="true" strokeweight=".163027pt" strokecolor="#ff0000">
                <v:path arrowok="t"/>
              </v:shape>
            </v:group>
            <v:group style="position:absolute;left:4985;top:1174;width:40;height:2" coordorigin="4985,1174" coordsize="40,2">
              <v:shape style="position:absolute;left:4985;top:1174;width:40;height:2" coordorigin="4985,1174" coordsize="40,0" path="m4985,1174l5024,1174e" filled="false" stroked="true" strokeweight=".214789pt" strokecolor="#ff0000">
                <v:path arrowok="t"/>
              </v:shape>
            </v:group>
            <v:group style="position:absolute;left:5005;top:1148;width:2;height:52" coordorigin="5005,1148" coordsize="2,52">
              <v:shape style="position:absolute;left:5005;top:1148;width:2;height:52" coordorigin="5005,1148" coordsize="0,52" path="m5005,1148l5005,1199e" filled="false" stroked="true" strokeweight=".163027pt" strokecolor="#ff0000">
                <v:path arrowok="t"/>
              </v:shape>
            </v:group>
            <v:group style="position:absolute;left:4985;top:1173;width:40;height:2" coordorigin="4985,1173" coordsize="40,2">
              <v:shape style="position:absolute;left:4985;top:1173;width:40;height:2" coordorigin="4985,1173" coordsize="40,0" path="m4985,1173l5024,1173e" filled="false" stroked="true" strokeweight=".214789pt" strokecolor="#ff0000">
                <v:path arrowok="t"/>
              </v:shape>
            </v:group>
            <v:group style="position:absolute;left:5005;top:1147;width:2;height:52" coordorigin="5005,1147" coordsize="2,52">
              <v:shape style="position:absolute;left:5005;top:1147;width:2;height:52" coordorigin="5005,1147" coordsize="0,52" path="m5005,1147l5005,1199e" filled="false" stroked="true" strokeweight=".163027pt" strokecolor="#ff0000">
                <v:path arrowok="t"/>
              </v:shape>
            </v:group>
            <v:group style="position:absolute;left:4985;top:1172;width:40;height:2" coordorigin="4985,1172" coordsize="40,2">
              <v:shape style="position:absolute;left:4985;top:1172;width:40;height:2" coordorigin="4985,1172" coordsize="40,0" path="m4985,1172l5024,1172e" filled="false" stroked="true" strokeweight=".214789pt" strokecolor="#ff0000">
                <v:path arrowok="t"/>
              </v:shape>
            </v:group>
            <v:group style="position:absolute;left:5005;top:1146;width:2;height:52" coordorigin="5005,1146" coordsize="2,52">
              <v:shape style="position:absolute;left:5005;top:1146;width:2;height:52" coordorigin="5005,1146" coordsize="0,52" path="m5005,1146l5005,1198e" filled="false" stroked="true" strokeweight=".163027pt" strokecolor="#ff0000">
                <v:path arrowok="t"/>
              </v:shape>
            </v:group>
            <v:group style="position:absolute;left:4985;top:1171;width:40;height:2" coordorigin="4985,1171" coordsize="40,2">
              <v:shape style="position:absolute;left:4985;top:1171;width:40;height:2" coordorigin="4985,1171" coordsize="40,0" path="m4985,1171l5024,1171e" filled="false" stroked="true" strokeweight=".214789pt" strokecolor="#ff0000">
                <v:path arrowok="t"/>
              </v:shape>
            </v:group>
            <v:group style="position:absolute;left:5005;top:1146;width:2;height:52" coordorigin="5005,1146" coordsize="2,52">
              <v:shape style="position:absolute;left:5005;top:1146;width:2;height:52" coordorigin="5005,1146" coordsize="0,52" path="m5005,1146l5005,1197e" filled="false" stroked="true" strokeweight=".163027pt" strokecolor="#ff0000">
                <v:path arrowok="t"/>
              </v:shape>
            </v:group>
            <v:group style="position:absolute;left:4985;top:1171;width:40;height:2" coordorigin="4985,1171" coordsize="40,2">
              <v:shape style="position:absolute;left:4985;top:1171;width:40;height:2" coordorigin="4985,1171" coordsize="40,0" path="m4985,1171l5024,1171e" filled="false" stroked="true" strokeweight=".214789pt" strokecolor="#ff0000">
                <v:path arrowok="t"/>
              </v:shape>
            </v:group>
            <v:group style="position:absolute;left:5005;top:1145;width:2;height:52" coordorigin="5005,1145" coordsize="2,52">
              <v:shape style="position:absolute;left:5005;top:1145;width:2;height:52" coordorigin="5005,1145" coordsize="0,52" path="m5005,1145l5005,1196e" filled="false" stroked="true" strokeweight=".163027pt" strokecolor="#ff0000">
                <v:path arrowok="t"/>
              </v:shape>
            </v:group>
            <v:group style="position:absolute;left:4985;top:1170;width:40;height:2" coordorigin="4985,1170" coordsize="40,2">
              <v:shape style="position:absolute;left:4985;top:1170;width:40;height:2" coordorigin="4985,1170" coordsize="40,0" path="m4985,1170l5024,1170e" filled="false" stroked="true" strokeweight=".214789pt" strokecolor="#ff0000">
                <v:path arrowok="t"/>
              </v:shape>
            </v:group>
            <v:group style="position:absolute;left:5005;top:1144;width:2;height:52" coordorigin="5005,1144" coordsize="2,52">
              <v:shape style="position:absolute;left:5005;top:1144;width:2;height:52" coordorigin="5005,1144" coordsize="0,52" path="m5005,1144l5005,1196e" filled="false" stroked="true" strokeweight=".163027pt" strokecolor="#ff0000">
                <v:path arrowok="t"/>
              </v:shape>
            </v:group>
            <v:group style="position:absolute;left:4985;top:1169;width:40;height:2" coordorigin="4985,1169" coordsize="40,2">
              <v:shape style="position:absolute;left:4985;top:1169;width:40;height:2" coordorigin="4985,1169" coordsize="40,0" path="m4985,1169l5024,1169e" filled="false" stroked="true" strokeweight=".214789pt" strokecolor="#ff0000">
                <v:path arrowok="t"/>
              </v:shape>
            </v:group>
            <v:group style="position:absolute;left:5005;top:1144;width:2;height:52" coordorigin="5005,1144" coordsize="2,52">
              <v:shape style="position:absolute;left:5005;top:1144;width:2;height:52" coordorigin="5005,1144" coordsize="0,52" path="m5005,1144l5005,1195e" filled="false" stroked="true" strokeweight=".163027pt" strokecolor="#ff0000">
                <v:path arrowok="t"/>
              </v:shape>
            </v:group>
            <v:group style="position:absolute;left:4985;top:1169;width:40;height:2" coordorigin="4985,1169" coordsize="40,2">
              <v:shape style="position:absolute;left:4985;top:1169;width:40;height:2" coordorigin="4985,1169" coordsize="40,0" path="m4985,1169l5024,1169e" filled="false" stroked="true" strokeweight=".214789pt" strokecolor="#ff0000">
                <v:path arrowok="t"/>
              </v:shape>
            </v:group>
            <v:group style="position:absolute;left:5005;top:1143;width:2;height:52" coordorigin="5005,1143" coordsize="2,52">
              <v:shape style="position:absolute;left:5005;top:1143;width:2;height:52" coordorigin="5005,1143" coordsize="0,52" path="m5005,1143l5005,1194e" filled="false" stroked="true" strokeweight=".163027pt" strokecolor="#ff0000">
                <v:path arrowok="t"/>
              </v:shape>
            </v:group>
            <v:group style="position:absolute;left:4985;top:1168;width:40;height:2" coordorigin="4985,1168" coordsize="40,2">
              <v:shape style="position:absolute;left:4985;top:1168;width:40;height:2" coordorigin="4985,1168" coordsize="40,0" path="m4985,1168l5024,1168e" filled="false" stroked="true" strokeweight=".214789pt" strokecolor="#ff0000">
                <v:path arrowok="t"/>
              </v:shape>
            </v:group>
            <v:group style="position:absolute;left:5005;top:1142;width:2;height:52" coordorigin="5005,1142" coordsize="2,52">
              <v:shape style="position:absolute;left:5005;top:1142;width:2;height:52" coordorigin="5005,1142" coordsize="0,52" path="m5005,1142l5005,1194e" filled="false" stroked="true" strokeweight=".163027pt" strokecolor="#ff0000">
                <v:path arrowok="t"/>
              </v:shape>
            </v:group>
            <v:group style="position:absolute;left:4985;top:1167;width:40;height:2" coordorigin="4985,1167" coordsize="40,2">
              <v:shape style="position:absolute;left:4985;top:1167;width:40;height:2" coordorigin="4985,1167" coordsize="40,0" path="m4985,1167l5024,1167e" filled="false" stroked="true" strokeweight=".214789pt" strokecolor="#ff0000">
                <v:path arrowok="t"/>
              </v:shape>
            </v:group>
            <v:group style="position:absolute;left:5005;top:1141;width:2;height:52" coordorigin="5005,1141" coordsize="2,52">
              <v:shape style="position:absolute;left:5005;top:1141;width:2;height:52" coordorigin="5005,1141" coordsize="0,52" path="m5005,1141l5005,1193e" filled="false" stroked="true" strokeweight=".163027pt" strokecolor="#ff0000">
                <v:path arrowok="t"/>
              </v:shape>
            </v:group>
            <v:group style="position:absolute;left:4985;top:1166;width:40;height:2" coordorigin="4985,1166" coordsize="40,2">
              <v:shape style="position:absolute;left:4985;top:1166;width:40;height:2" coordorigin="4985,1166" coordsize="40,0" path="m4985,1166l5024,1166e" filled="false" stroked="true" strokeweight=".214789pt" strokecolor="#ff0000">
                <v:path arrowok="t"/>
              </v:shape>
            </v:group>
            <v:group style="position:absolute;left:5005;top:1141;width:2;height:52" coordorigin="5005,1141" coordsize="2,52">
              <v:shape style="position:absolute;left:5005;top:1141;width:2;height:52" coordorigin="5005,1141" coordsize="0,52" path="m5005,1141l5005,1192e" filled="false" stroked="true" strokeweight=".163027pt" strokecolor="#ff0000">
                <v:path arrowok="t"/>
              </v:shape>
            </v:group>
            <v:group style="position:absolute;left:4985;top:1166;width:40;height:2" coordorigin="4985,1166" coordsize="40,2">
              <v:shape style="position:absolute;left:4985;top:1166;width:40;height:2" coordorigin="4985,1166" coordsize="40,0" path="m4985,1166l5024,1166e" filled="false" stroked="true" strokeweight=".214789pt" strokecolor="#ff0000">
                <v:path arrowok="t"/>
              </v:shape>
            </v:group>
            <v:group style="position:absolute;left:5005;top:1140;width:2;height:52" coordorigin="5005,1140" coordsize="2,52">
              <v:shape style="position:absolute;left:5005;top:1140;width:2;height:52" coordorigin="5005,1140" coordsize="0,52" path="m5005,1140l5005,1191e" filled="false" stroked="true" strokeweight=".163027pt" strokecolor="#ff0000">
                <v:path arrowok="t"/>
              </v:shape>
            </v:group>
            <v:group style="position:absolute;left:4985;top:1165;width:40;height:2" coordorigin="4985,1165" coordsize="40,2">
              <v:shape style="position:absolute;left:4985;top:1165;width:40;height:2" coordorigin="4985,1165" coordsize="40,0" path="m4985,1165l5024,1165e" filled="false" stroked="true" strokeweight=".214789pt" strokecolor="#ff0000">
                <v:path arrowok="t"/>
              </v:shape>
            </v:group>
            <v:group style="position:absolute;left:5005;top:1139;width:2;height:52" coordorigin="5005,1139" coordsize="2,52">
              <v:shape style="position:absolute;left:5005;top:1139;width:2;height:52" coordorigin="5005,1139" coordsize="0,52" path="m5005,1139l5005,1191e" filled="false" stroked="true" strokeweight=".163027pt" strokecolor="#ff0000">
                <v:path arrowok="t"/>
              </v:shape>
            </v:group>
            <v:group style="position:absolute;left:4985;top:1164;width:40;height:2" coordorigin="4985,1164" coordsize="40,2">
              <v:shape style="position:absolute;left:4985;top:1164;width:40;height:2" coordorigin="4985,1164" coordsize="40,0" path="m4985,1164l5024,1164e" filled="false" stroked="true" strokeweight=".214789pt" strokecolor="#ff0000">
                <v:path arrowok="t"/>
              </v:shape>
            </v:group>
            <v:group style="position:absolute;left:5005;top:1138;width:2;height:52" coordorigin="5005,1138" coordsize="2,52">
              <v:shape style="position:absolute;left:5005;top:1138;width:2;height:52" coordorigin="5005,1138" coordsize="0,52" path="m5005,1138l5005,1190e" filled="false" stroked="true" strokeweight=".163027pt" strokecolor="#ff0000">
                <v:path arrowok="t"/>
              </v:shape>
            </v:group>
            <v:group style="position:absolute;left:4985;top:1163;width:40;height:2" coordorigin="4985,1163" coordsize="40,2">
              <v:shape style="position:absolute;left:4985;top:1163;width:40;height:2" coordorigin="4985,1163" coordsize="40,0" path="m4985,1163l5024,1163e" filled="false" stroked="true" strokeweight=".214789pt" strokecolor="#ff0000">
                <v:path arrowok="t"/>
              </v:shape>
            </v:group>
            <v:group style="position:absolute;left:5005;top:1138;width:2;height:52" coordorigin="5005,1138" coordsize="2,52">
              <v:shape style="position:absolute;left:5005;top:1138;width:2;height:52" coordorigin="5005,1138" coordsize="0,52" path="m5005,1138l5005,1189e" filled="false" stroked="true" strokeweight=".163027pt" strokecolor="#ff0000">
                <v:path arrowok="t"/>
              </v:shape>
            </v:group>
            <v:group style="position:absolute;left:4985;top:1163;width:40;height:2" coordorigin="4985,1163" coordsize="40,2">
              <v:shape style="position:absolute;left:4985;top:1163;width:40;height:2" coordorigin="4985,1163" coordsize="40,0" path="m4985,1163l5024,1163e" filled="false" stroked="true" strokeweight=".214789pt" strokecolor="#ff0000">
                <v:path arrowok="t"/>
              </v:shape>
            </v:group>
            <v:group style="position:absolute;left:5005;top:1137;width:2;height:52" coordorigin="5005,1137" coordsize="2,52">
              <v:shape style="position:absolute;left:5005;top:1137;width:2;height:52" coordorigin="5005,1137" coordsize="0,52" path="m5005,1137l5005,1188e" filled="false" stroked="true" strokeweight=".163027pt" strokecolor="#ff0000">
                <v:path arrowok="t"/>
              </v:shape>
            </v:group>
            <v:group style="position:absolute;left:4985;top:1162;width:40;height:2" coordorigin="4985,1162" coordsize="40,2">
              <v:shape style="position:absolute;left:4985;top:1162;width:40;height:2" coordorigin="4985,1162" coordsize="40,0" path="m4985,1162l5024,1162e" filled="false" stroked="true" strokeweight=".214789pt" strokecolor="#ff0000">
                <v:path arrowok="t"/>
              </v:shape>
            </v:group>
            <v:group style="position:absolute;left:5005;top:1136;width:2;height:52" coordorigin="5005,1136" coordsize="2,52">
              <v:shape style="position:absolute;left:5005;top:1136;width:2;height:52" coordorigin="5005,1136" coordsize="0,52" path="m5005,1136l5005,1188e" filled="false" stroked="true" strokeweight=".163027pt" strokecolor="#ff0000">
                <v:path arrowok="t"/>
              </v:shape>
            </v:group>
            <v:group style="position:absolute;left:4985;top:1161;width:40;height:2" coordorigin="4985,1161" coordsize="40,2">
              <v:shape style="position:absolute;left:4985;top:1161;width:40;height:2" coordorigin="4985,1161" coordsize="40,0" path="m4985,1161l5024,1161e" filled="false" stroked="true" strokeweight=".214789pt" strokecolor="#ff0000">
                <v:path arrowok="t"/>
              </v:shape>
            </v:group>
            <v:group style="position:absolute;left:5005;top:1136;width:2;height:52" coordorigin="5005,1136" coordsize="2,52">
              <v:shape style="position:absolute;left:5005;top:1136;width:2;height:52" coordorigin="5005,1136" coordsize="0,52" path="m5005,1136l5005,1187e" filled="false" stroked="true" strokeweight=".163027pt" strokecolor="#ff0000">
                <v:path arrowok="t"/>
              </v:shape>
            </v:group>
            <v:group style="position:absolute;left:4985;top:1161;width:40;height:2" coordorigin="4985,1161" coordsize="40,2">
              <v:shape style="position:absolute;left:4985;top:1161;width:40;height:2" coordorigin="4985,1161" coordsize="40,0" path="m4985,1161l5024,1161e" filled="false" stroked="true" strokeweight=".214789pt" strokecolor="#ff0000">
                <v:path arrowok="t"/>
              </v:shape>
            </v:group>
            <v:group style="position:absolute;left:5005;top:1135;width:2;height:52" coordorigin="5005,1135" coordsize="2,52">
              <v:shape style="position:absolute;left:5005;top:1135;width:2;height:52" coordorigin="5005,1135" coordsize="0,52" path="m5005,1135l5005,1186e" filled="false" stroked="true" strokeweight=".163027pt" strokecolor="#ff0000">
                <v:path arrowok="t"/>
              </v:shape>
            </v:group>
            <v:group style="position:absolute;left:4985;top:1160;width:40;height:2" coordorigin="4985,1160" coordsize="40,2">
              <v:shape style="position:absolute;left:4985;top:1160;width:40;height:2" coordorigin="4985,1160" coordsize="40,0" path="m4985,1160l5024,1160e" filled="false" stroked="true" strokeweight=".214789pt" strokecolor="#ff0000">
                <v:path arrowok="t"/>
              </v:shape>
            </v:group>
            <v:group style="position:absolute;left:5005;top:1134;width:2;height:52" coordorigin="5005,1134" coordsize="2,52">
              <v:shape style="position:absolute;left:5005;top:1134;width:2;height:52" coordorigin="5005,1134" coordsize="0,52" path="m5005,1134l5005,1186e" filled="false" stroked="true" strokeweight=".163027pt" strokecolor="#ff0000">
                <v:path arrowok="t"/>
              </v:shape>
            </v:group>
            <v:group style="position:absolute;left:4985;top:1159;width:40;height:2" coordorigin="4985,1159" coordsize="40,2">
              <v:shape style="position:absolute;left:4985;top:1159;width:40;height:2" coordorigin="4985,1159" coordsize="40,0" path="m4985,1159l5024,1159e" filled="false" stroked="true" strokeweight=".214789pt" strokecolor="#ff0000">
                <v:path arrowok="t"/>
              </v:shape>
            </v:group>
            <v:group style="position:absolute;left:5005;top:1133;width:2;height:52" coordorigin="5005,1133" coordsize="2,52">
              <v:shape style="position:absolute;left:5005;top:1133;width:2;height:52" coordorigin="5005,1133" coordsize="0,52" path="m5005,1133l5005,1185e" filled="false" stroked="true" strokeweight=".163027pt" strokecolor="#ff0000">
                <v:path arrowok="t"/>
              </v:shape>
            </v:group>
            <v:group style="position:absolute;left:4985;top:1158;width:40;height:2" coordorigin="4985,1158" coordsize="40,2">
              <v:shape style="position:absolute;left:4985;top:1158;width:40;height:2" coordorigin="4985,1158" coordsize="40,0" path="m4985,1158l5024,1158e" filled="false" stroked="true" strokeweight=".214789pt" strokecolor="#ff0000">
                <v:path arrowok="t"/>
              </v:shape>
            </v:group>
            <v:group style="position:absolute;left:5005;top:1133;width:2;height:52" coordorigin="5005,1133" coordsize="2,52">
              <v:shape style="position:absolute;left:5005;top:1133;width:2;height:52" coordorigin="5005,1133" coordsize="0,52" path="m5005,1133l5005,1184e" filled="false" stroked="true" strokeweight=".163027pt" strokecolor="#ff0000">
                <v:path arrowok="t"/>
              </v:shape>
            </v:group>
            <v:group style="position:absolute;left:4985;top:1158;width:40;height:2" coordorigin="4985,1158" coordsize="40,2">
              <v:shape style="position:absolute;left:4985;top:1158;width:40;height:2" coordorigin="4985,1158" coordsize="40,0" path="m4985,1158l5024,1158e" filled="false" stroked="true" strokeweight=".214789pt" strokecolor="#ff0000">
                <v:path arrowok="t"/>
              </v:shape>
            </v:group>
            <v:group style="position:absolute;left:5005;top:1132;width:2;height:52" coordorigin="5005,1132" coordsize="2,52">
              <v:shape style="position:absolute;left:5005;top:1132;width:2;height:52" coordorigin="5005,1132" coordsize="0,52" path="m5005,1132l5005,1183e" filled="false" stroked="true" strokeweight=".163027pt" strokecolor="#ff0000">
                <v:path arrowok="t"/>
              </v:shape>
            </v:group>
            <v:group style="position:absolute;left:4985;top:1157;width:40;height:2" coordorigin="4985,1157" coordsize="40,2">
              <v:shape style="position:absolute;left:4985;top:1157;width:40;height:2" coordorigin="4985,1157" coordsize="40,0" path="m4985,1157l5024,1157e" filled="false" stroked="true" strokeweight=".214789pt" strokecolor="#ff0000">
                <v:path arrowok="t"/>
              </v:shape>
            </v:group>
            <v:group style="position:absolute;left:5005;top:1131;width:2;height:52" coordorigin="5005,1131" coordsize="2,52">
              <v:shape style="position:absolute;left:5005;top:1131;width:2;height:52" coordorigin="5005,1131" coordsize="0,52" path="m5005,1131l5005,1183e" filled="false" stroked="true" strokeweight=".163027pt" strokecolor="#ff0000">
                <v:path arrowok="t"/>
              </v:shape>
            </v:group>
            <v:group style="position:absolute;left:4985;top:1156;width:40;height:2" coordorigin="4985,1156" coordsize="40,2">
              <v:shape style="position:absolute;left:4985;top:1156;width:40;height:2" coordorigin="4985,1156" coordsize="40,0" path="m4985,1156l5024,1156e" filled="false" stroked="true" strokeweight=".214789pt" strokecolor="#ff0000">
                <v:path arrowok="t"/>
              </v:shape>
            </v:group>
            <v:group style="position:absolute;left:5005;top:1131;width:2;height:52" coordorigin="5005,1131" coordsize="2,52">
              <v:shape style="position:absolute;left:5005;top:1131;width:2;height:52" coordorigin="5005,1131" coordsize="0,52" path="m5005,1131l5005,1182e" filled="false" stroked="true" strokeweight=".163027pt" strokecolor="#ff0000">
                <v:path arrowok="t"/>
              </v:shape>
            </v:group>
            <v:group style="position:absolute;left:4985;top:1156;width:40;height:2" coordorigin="4985,1156" coordsize="40,2">
              <v:shape style="position:absolute;left:4985;top:1156;width:40;height:2" coordorigin="4985,1156" coordsize="40,0" path="m4985,1156l5024,1156e" filled="false" stroked="true" strokeweight=".214789pt" strokecolor="#ff0000">
                <v:path arrowok="t"/>
              </v:shape>
            </v:group>
            <v:group style="position:absolute;left:5005;top:1130;width:2;height:52" coordorigin="5005,1130" coordsize="2,52">
              <v:shape style="position:absolute;left:5005;top:1130;width:2;height:52" coordorigin="5005,1130" coordsize="0,52" path="m5005,1130l5005,1181e" filled="false" stroked="true" strokeweight=".163027pt" strokecolor="#ff0000">
                <v:path arrowok="t"/>
              </v:shape>
            </v:group>
            <v:group style="position:absolute;left:4985;top:1155;width:40;height:2" coordorigin="4985,1155" coordsize="40,2">
              <v:shape style="position:absolute;left:4985;top:1155;width:40;height:2" coordorigin="4985,1155" coordsize="40,0" path="m4985,1155l5024,1155e" filled="false" stroked="true" strokeweight=".214789pt" strokecolor="#ff0000">
                <v:path arrowok="t"/>
              </v:shape>
            </v:group>
            <v:group style="position:absolute;left:5005;top:1129;width:2;height:52" coordorigin="5005,1129" coordsize="2,52">
              <v:shape style="position:absolute;left:5005;top:1129;width:2;height:52" coordorigin="5005,1129" coordsize="0,52" path="m5005,1129l5005,1181e" filled="false" stroked="true" strokeweight=".163027pt" strokecolor="#ff0000">
                <v:path arrowok="t"/>
              </v:shape>
            </v:group>
            <v:group style="position:absolute;left:4985;top:1154;width:40;height:2" coordorigin="4985,1154" coordsize="40,2">
              <v:shape style="position:absolute;left:4985;top:1154;width:40;height:2" coordorigin="4985,1154" coordsize="40,0" path="m4985,1154l5024,1154e" filled="false" stroked="true" strokeweight=".214789pt" strokecolor="#ff0000">
                <v:path arrowok="t"/>
              </v:shape>
            </v:group>
            <v:group style="position:absolute;left:5005;top:1128;width:2;height:52" coordorigin="5005,1128" coordsize="2,52">
              <v:shape style="position:absolute;left:5005;top:1128;width:2;height:52" coordorigin="5005,1128" coordsize="0,52" path="m5005,1128l5005,1180e" filled="false" stroked="true" strokeweight=".163027pt" strokecolor="#ff0000">
                <v:path arrowok="t"/>
              </v:shape>
            </v:group>
            <v:group style="position:absolute;left:4985;top:1153;width:40;height:2" coordorigin="4985,1153" coordsize="40,2">
              <v:shape style="position:absolute;left:4985;top:1153;width:40;height:2" coordorigin="4985,1153" coordsize="40,0" path="m4985,1153l5024,1153e" filled="false" stroked="true" strokeweight=".214789pt" strokecolor="#ff0000">
                <v:path arrowok="t"/>
              </v:shape>
            </v:group>
            <v:group style="position:absolute;left:5005;top:1128;width:2;height:52" coordorigin="5005,1128" coordsize="2,52">
              <v:shape style="position:absolute;left:5005;top:1128;width:2;height:52" coordorigin="5005,1128" coordsize="0,52" path="m5005,1128l5005,1179e" filled="false" stroked="true" strokeweight=".163027pt" strokecolor="#ff0000">
                <v:path arrowok="t"/>
              </v:shape>
            </v:group>
            <v:group style="position:absolute;left:4985;top:1153;width:40;height:2" coordorigin="4985,1153" coordsize="40,2">
              <v:shape style="position:absolute;left:4985;top:1153;width:40;height:2" coordorigin="4985,1153" coordsize="40,0" path="m4985,1153l5024,1153e" filled="false" stroked="true" strokeweight=".214789pt" strokecolor="#ff0000">
                <v:path arrowok="t"/>
              </v:shape>
            </v:group>
            <v:group style="position:absolute;left:5005;top:1127;width:2;height:52" coordorigin="5005,1127" coordsize="2,52">
              <v:shape style="position:absolute;left:5005;top:1127;width:2;height:52" coordorigin="5005,1127" coordsize="0,52" path="m5005,1127l5005,1178e" filled="false" stroked="true" strokeweight=".163027pt" strokecolor="#ff0000">
                <v:path arrowok="t"/>
              </v:shape>
            </v:group>
            <v:group style="position:absolute;left:4985;top:1152;width:40;height:2" coordorigin="4985,1152" coordsize="40,2">
              <v:shape style="position:absolute;left:4985;top:1152;width:40;height:2" coordorigin="4985,1152" coordsize="40,0" path="m4985,1152l5024,1152e" filled="false" stroked="true" strokeweight=".214789pt" strokecolor="#ff0000">
                <v:path arrowok="t"/>
              </v:shape>
            </v:group>
            <v:group style="position:absolute;left:5005;top:1126;width:2;height:52" coordorigin="5005,1126" coordsize="2,52">
              <v:shape style="position:absolute;left:5005;top:1126;width:2;height:52" coordorigin="5005,1126" coordsize="0,52" path="m5005,1126l5005,1178e" filled="false" stroked="true" strokeweight=".163027pt" strokecolor="#ff0000">
                <v:path arrowok="t"/>
              </v:shape>
            </v:group>
            <v:group style="position:absolute;left:4985;top:1151;width:40;height:2" coordorigin="4985,1151" coordsize="40,2">
              <v:shape style="position:absolute;left:4985;top:1151;width:40;height:2" coordorigin="4985,1151" coordsize="40,0" path="m4985,1151l5024,1151e" filled="false" stroked="true" strokeweight=".214789pt" strokecolor="#ff0000">
                <v:path arrowok="t"/>
              </v:shape>
            </v:group>
            <v:group style="position:absolute;left:5005;top:1125;width:2;height:52" coordorigin="5005,1125" coordsize="2,52">
              <v:shape style="position:absolute;left:5005;top:1125;width:2;height:52" coordorigin="5005,1125" coordsize="0,52" path="m5005,1125l5005,1177e" filled="false" stroked="true" strokeweight=".163027pt" strokecolor="#ff0000">
                <v:path arrowok="t"/>
              </v:shape>
            </v:group>
            <v:group style="position:absolute;left:4985;top:1150;width:40;height:2" coordorigin="4985,1150" coordsize="40,2">
              <v:shape style="position:absolute;left:4985;top:1150;width:40;height:2" coordorigin="4985,1150" coordsize="40,0" path="m4985,1150l5024,1150e" filled="false" stroked="true" strokeweight=".214789pt" strokecolor="#ff0000">
                <v:path arrowok="t"/>
              </v:shape>
            </v:group>
            <v:group style="position:absolute;left:5005;top:1125;width:2;height:52" coordorigin="5005,1125" coordsize="2,52">
              <v:shape style="position:absolute;left:5005;top:1125;width:2;height:52" coordorigin="5005,1125" coordsize="0,52" path="m5005,1125l5005,1176e" filled="false" stroked="true" strokeweight=".163027pt" strokecolor="#ff0000">
                <v:path arrowok="t"/>
              </v:shape>
            </v:group>
            <v:group style="position:absolute;left:4985;top:1150;width:40;height:2" coordorigin="4985,1150" coordsize="40,2">
              <v:shape style="position:absolute;left:4985;top:1150;width:40;height:2" coordorigin="4985,1150" coordsize="40,0" path="m4985,1150l5024,1150e" filled="false" stroked="true" strokeweight=".214789pt" strokecolor="#ff0000">
                <v:path arrowok="t"/>
              </v:shape>
            </v:group>
            <v:group style="position:absolute;left:5005;top:1124;width:2;height:52" coordorigin="5005,1124" coordsize="2,52">
              <v:shape style="position:absolute;left:5005;top:1124;width:2;height:52" coordorigin="5005,1124" coordsize="0,52" path="m5005,1124l5005,1176e" filled="false" stroked="true" strokeweight=".163027pt" strokecolor="#ff0000">
                <v:path arrowok="t"/>
              </v:shape>
            </v:group>
            <v:group style="position:absolute;left:4985;top:1149;width:40;height:2" coordorigin="4985,1149" coordsize="40,2">
              <v:shape style="position:absolute;left:4985;top:1149;width:40;height:2" coordorigin="4985,1149" coordsize="40,0" path="m4985,1149l5024,1149e" filled="false" stroked="true" strokeweight=".214789pt" strokecolor="#ff0000">
                <v:path arrowok="t"/>
              </v:shape>
            </v:group>
            <v:group style="position:absolute;left:5005;top:1123;width:2;height:52" coordorigin="5005,1123" coordsize="2,52">
              <v:shape style="position:absolute;left:5005;top:1123;width:2;height:52" coordorigin="5005,1123" coordsize="0,52" path="m5005,1123l5005,1175e" filled="false" stroked="true" strokeweight=".163027pt" strokecolor="#ff0000">
                <v:path arrowok="t"/>
              </v:shape>
            </v:group>
            <v:group style="position:absolute;left:4985;top:1148;width:40;height:2" coordorigin="4985,1148" coordsize="40,2">
              <v:shape style="position:absolute;left:4985;top:1148;width:40;height:2" coordorigin="4985,1148" coordsize="40,0" path="m4985,1148l5024,1148e" filled="false" stroked="true" strokeweight=".214789pt" strokecolor="#ff0000">
                <v:path arrowok="t"/>
              </v:shape>
            </v:group>
            <v:group style="position:absolute;left:5005;top:1123;width:2;height:52" coordorigin="5005,1123" coordsize="2,52">
              <v:shape style="position:absolute;left:5005;top:1123;width:2;height:52" coordorigin="5005,1123" coordsize="0,52" path="m5005,1123l5005,1174e" filled="false" stroked="true" strokeweight=".163027pt" strokecolor="#ff0000">
                <v:path arrowok="t"/>
              </v:shape>
            </v:group>
            <v:group style="position:absolute;left:4985;top:1148;width:40;height:2" coordorigin="4985,1148" coordsize="40,2">
              <v:shape style="position:absolute;left:4985;top:1148;width:40;height:2" coordorigin="4985,1148" coordsize="40,0" path="m4985,1148l5024,1148e" filled="false" stroked="true" strokeweight=".214789pt" strokecolor="#ff0000">
                <v:path arrowok="t"/>
              </v:shape>
            </v:group>
            <v:group style="position:absolute;left:5005;top:1122;width:2;height:52" coordorigin="5005,1122" coordsize="2,52">
              <v:shape style="position:absolute;left:5005;top:1122;width:2;height:52" coordorigin="5005,1122" coordsize="0,52" path="m5005,1122l5005,1173e" filled="false" stroked="true" strokeweight=".163027pt" strokecolor="#ff0000">
                <v:path arrowok="t"/>
              </v:shape>
            </v:group>
            <v:group style="position:absolute;left:4985;top:1147;width:40;height:2" coordorigin="4985,1147" coordsize="40,2">
              <v:shape style="position:absolute;left:4985;top:1147;width:40;height:2" coordorigin="4985,1147" coordsize="40,0" path="m4985,1147l5024,1147e" filled="false" stroked="true" strokeweight=".214789pt" strokecolor="#ff0000">
                <v:path arrowok="t"/>
              </v:shape>
            </v:group>
            <v:group style="position:absolute;left:5005;top:1121;width:2;height:52" coordorigin="5005,1121" coordsize="2,52">
              <v:shape style="position:absolute;left:5005;top:1121;width:2;height:52" coordorigin="5005,1121" coordsize="0,52" path="m5005,1121l5005,1173e" filled="false" stroked="true" strokeweight=".163027pt" strokecolor="#ff0000">
                <v:path arrowok="t"/>
              </v:shape>
            </v:group>
            <v:group style="position:absolute;left:4985;top:1146;width:40;height:2" coordorigin="4985,1146" coordsize="40,2">
              <v:shape style="position:absolute;left:4985;top:1146;width:40;height:2" coordorigin="4985,1146" coordsize="40,0" path="m4985,1146l5024,1146e" filled="false" stroked="true" strokeweight=".214789pt" strokecolor="#ff0000">
                <v:path arrowok="t"/>
              </v:shape>
            </v:group>
            <v:group style="position:absolute;left:5005;top:1120;width:2;height:52" coordorigin="5005,1120" coordsize="2,52">
              <v:shape style="position:absolute;left:5005;top:1120;width:2;height:52" coordorigin="5005,1120" coordsize="0,52" path="m5005,1120l5005,1172e" filled="false" stroked="true" strokeweight=".163027pt" strokecolor="#ff0000">
                <v:path arrowok="t"/>
              </v:shape>
            </v:group>
            <v:group style="position:absolute;left:4985;top:1145;width:40;height:2" coordorigin="4985,1145" coordsize="40,2">
              <v:shape style="position:absolute;left:4985;top:1145;width:40;height:2" coordorigin="4985,1145" coordsize="40,0" path="m4985,1145l5024,1145e" filled="false" stroked="true" strokeweight=".214789pt" strokecolor="#ff0000">
                <v:path arrowok="t"/>
              </v:shape>
            </v:group>
            <v:group style="position:absolute;left:5005;top:1120;width:2;height:52" coordorigin="5005,1120" coordsize="2,52">
              <v:shape style="position:absolute;left:5005;top:1120;width:2;height:52" coordorigin="5005,1120" coordsize="0,52" path="m5005,1120l5005,1171e" filled="false" stroked="true" strokeweight=".163027pt" strokecolor="#ff0000">
                <v:path arrowok="t"/>
              </v:shape>
            </v:group>
            <v:group style="position:absolute;left:4985;top:1145;width:40;height:2" coordorigin="4985,1145" coordsize="40,2">
              <v:shape style="position:absolute;left:4985;top:1145;width:40;height:2" coordorigin="4985,1145" coordsize="40,0" path="m4985,1145l5024,1145e" filled="false" stroked="true" strokeweight=".214789pt" strokecolor="#ff0000">
                <v:path arrowok="t"/>
              </v:shape>
            </v:group>
            <v:group style="position:absolute;left:5005;top:1119;width:2;height:52" coordorigin="5005,1119" coordsize="2,52">
              <v:shape style="position:absolute;left:5005;top:1119;width:2;height:52" coordorigin="5005,1119" coordsize="0,52" path="m5005,1119l5005,1170e" filled="false" stroked="true" strokeweight=".163027pt" strokecolor="#ff0000">
                <v:path arrowok="t"/>
              </v:shape>
            </v:group>
            <v:group style="position:absolute;left:4985;top:1144;width:40;height:2" coordorigin="4985,1144" coordsize="40,2">
              <v:shape style="position:absolute;left:4985;top:1144;width:40;height:2" coordorigin="4985,1144" coordsize="40,0" path="m4985,1144l5024,1144e" filled="false" stroked="true" strokeweight=".214789pt" strokecolor="#ff0000">
                <v:path arrowok="t"/>
              </v:shape>
            </v:group>
            <v:group style="position:absolute;left:5005;top:1118;width:2;height:52" coordorigin="5005,1118" coordsize="2,52">
              <v:shape style="position:absolute;left:5005;top:1118;width:2;height:52" coordorigin="5005,1118" coordsize="0,52" path="m5005,1118l5005,1170e" filled="false" stroked="true" strokeweight=".163027pt" strokecolor="#ff0000">
                <v:path arrowok="t"/>
              </v:shape>
            </v:group>
            <v:group style="position:absolute;left:4985;top:1143;width:40;height:2" coordorigin="4985,1143" coordsize="40,2">
              <v:shape style="position:absolute;left:4985;top:1143;width:40;height:2" coordorigin="4985,1143" coordsize="40,0" path="m4985,1143l5024,1143e" filled="false" stroked="true" strokeweight=".214789pt" strokecolor="#ff0000">
                <v:path arrowok="t"/>
              </v:shape>
            </v:group>
            <v:group style="position:absolute;left:5005;top:1118;width:2;height:52" coordorigin="5005,1118" coordsize="2,52">
              <v:shape style="position:absolute;left:5005;top:1118;width:2;height:52" coordorigin="5005,1118" coordsize="0,52" path="m5005,1118l5005,1169e" filled="false" stroked="true" strokeweight=".163027pt" strokecolor="#ff0000">
                <v:path arrowok="t"/>
              </v:shape>
            </v:group>
            <v:group style="position:absolute;left:4985;top:1143;width:40;height:2" coordorigin="4985,1143" coordsize="40,2">
              <v:shape style="position:absolute;left:4985;top:1143;width:40;height:2" coordorigin="4985,1143" coordsize="40,0" path="m4985,1143l5024,1143e" filled="false" stroked="true" strokeweight=".214789pt" strokecolor="#ff0000">
                <v:path arrowok="t"/>
              </v:shape>
            </v:group>
            <v:group style="position:absolute;left:5005;top:1117;width:2;height:52" coordorigin="5005,1117" coordsize="2,52">
              <v:shape style="position:absolute;left:5005;top:1117;width:2;height:52" coordorigin="5005,1117" coordsize="0,52" path="m5005,1117l5005,1168e" filled="false" stroked="true" strokeweight=".163027pt" strokecolor="#ff0000">
                <v:path arrowok="t"/>
              </v:shape>
            </v:group>
            <v:group style="position:absolute;left:4985;top:1142;width:40;height:2" coordorigin="4985,1142" coordsize="40,2">
              <v:shape style="position:absolute;left:4985;top:1142;width:40;height:2" coordorigin="4985,1142" coordsize="40,0" path="m4985,1142l5024,1142e" filled="false" stroked="true" strokeweight=".214789pt" strokecolor="#ff0000">
                <v:path arrowok="t"/>
              </v:shape>
            </v:group>
            <v:group style="position:absolute;left:5005;top:1116;width:2;height:52" coordorigin="5005,1116" coordsize="2,52">
              <v:shape style="position:absolute;left:5005;top:1116;width:2;height:52" coordorigin="5005,1116" coordsize="0,52" path="m5005,1116l5005,1168e" filled="false" stroked="true" strokeweight=".163027pt" strokecolor="#ff0000">
                <v:path arrowok="t"/>
              </v:shape>
            </v:group>
            <v:group style="position:absolute;left:4985;top:1141;width:40;height:2" coordorigin="4985,1141" coordsize="40,2">
              <v:shape style="position:absolute;left:4985;top:1141;width:40;height:2" coordorigin="4985,1141" coordsize="40,0" path="m4985,1141l5024,1141e" filled="false" stroked="true" strokeweight=".214789pt" strokecolor="#ff0000">
                <v:path arrowok="t"/>
              </v:shape>
            </v:group>
            <v:group style="position:absolute;left:5005;top:1115;width:2;height:52" coordorigin="5005,1115" coordsize="2,52">
              <v:shape style="position:absolute;left:5005;top:1115;width:2;height:52" coordorigin="5005,1115" coordsize="0,52" path="m5005,1115l5005,1167e" filled="false" stroked="true" strokeweight=".163027pt" strokecolor="#ff0000">
                <v:path arrowok="t"/>
              </v:shape>
            </v:group>
            <v:group style="position:absolute;left:4985;top:1140;width:40;height:2" coordorigin="4985,1140" coordsize="40,2">
              <v:shape style="position:absolute;left:4985;top:1140;width:40;height:2" coordorigin="4985,1140" coordsize="40,0" path="m4985,1140l5024,1140e" filled="false" stroked="true" strokeweight=".214789pt" strokecolor="#ff0000">
                <v:path arrowok="t"/>
              </v:shape>
            </v:group>
            <v:group style="position:absolute;left:5005;top:1115;width:2;height:52" coordorigin="5005,1115" coordsize="2,52">
              <v:shape style="position:absolute;left:5005;top:1115;width:2;height:52" coordorigin="5005,1115" coordsize="0,52" path="m5005,1115l5005,1166e" filled="false" stroked="true" strokeweight=".163027pt" strokecolor="#ff0000">
                <v:path arrowok="t"/>
              </v:shape>
            </v:group>
            <v:group style="position:absolute;left:4985;top:1140;width:40;height:2" coordorigin="4985,1140" coordsize="40,2">
              <v:shape style="position:absolute;left:4985;top:1140;width:40;height:2" coordorigin="4985,1140" coordsize="40,0" path="m4985,1140l5024,1140e" filled="false" stroked="true" strokeweight=".214789pt" strokecolor="#ff0000">
                <v:path arrowok="t"/>
              </v:shape>
            </v:group>
            <v:group style="position:absolute;left:5005;top:1114;width:2;height:52" coordorigin="5005,1114" coordsize="2,52">
              <v:shape style="position:absolute;left:5005;top:1114;width:2;height:52" coordorigin="5005,1114" coordsize="0,52" path="m5005,1114l5005,1165e" filled="false" stroked="true" strokeweight=".163027pt" strokecolor="#ff0000">
                <v:path arrowok="t"/>
              </v:shape>
            </v:group>
            <v:group style="position:absolute;left:4985;top:1138;width:40;height:2" coordorigin="4985,1138" coordsize="40,2">
              <v:shape style="position:absolute;left:4985;top:1138;width:40;height:2" coordorigin="4985,1138" coordsize="40,0" path="m4985,1138l5024,1138e" filled="false" stroked="true" strokeweight=".214789pt" strokecolor="#ff0000">
                <v:path arrowok="t"/>
              </v:shape>
            </v:group>
            <v:group style="position:absolute;left:5005;top:1112;width:2;height:52" coordorigin="5005,1112" coordsize="2,52">
              <v:shape style="position:absolute;left:5005;top:1112;width:2;height:52" coordorigin="5005,1112" coordsize="0,52" path="m5005,1112l5005,1164e" filled="false" stroked="true" strokeweight=".163027pt" strokecolor="#ff0000">
                <v:path arrowok="t"/>
              </v:shape>
            </v:group>
            <v:group style="position:absolute;left:4985;top:1138;width:40;height:2" coordorigin="4985,1138" coordsize="40,2">
              <v:shape style="position:absolute;left:4985;top:1138;width:40;height:2" coordorigin="4985,1138" coordsize="40,0" path="m4985,1138l5024,1138e" filled="false" stroked="true" strokeweight=".214789pt" strokecolor="#ff0000">
                <v:path arrowok="t"/>
              </v:shape>
            </v:group>
            <v:group style="position:absolute;left:5005;top:1112;width:2;height:52" coordorigin="5005,1112" coordsize="2,52">
              <v:shape style="position:absolute;left:5005;top:1112;width:2;height:52" coordorigin="5005,1112" coordsize="0,52" path="m5005,1112l5005,1163e" filled="false" stroked="true" strokeweight=".163027pt" strokecolor="#ff0000">
                <v:path arrowok="t"/>
              </v:shape>
            </v:group>
            <v:group style="position:absolute;left:4985;top:1137;width:40;height:2" coordorigin="4985,1137" coordsize="40,2">
              <v:shape style="position:absolute;left:4985;top:1137;width:40;height:2" coordorigin="4985,1137" coordsize="40,0" path="m4985,1137l5024,1137e" filled="false" stroked="true" strokeweight=".214789pt" strokecolor="#ff0000">
                <v:path arrowok="t"/>
              </v:shape>
            </v:group>
            <v:group style="position:absolute;left:5005;top:1111;width:2;height:52" coordorigin="5005,1111" coordsize="2,52">
              <v:shape style="position:absolute;left:5005;top:1111;width:2;height:52" coordorigin="5005,1111" coordsize="0,52" path="m5005,1111l5005,1163e" filled="false" stroked="true" strokeweight=".163027pt" strokecolor="#ff0000">
                <v:path arrowok="t"/>
              </v:shape>
            </v:group>
            <v:group style="position:absolute;left:4985;top:1136;width:40;height:2" coordorigin="4985,1136" coordsize="40,2">
              <v:shape style="position:absolute;left:4985;top:1136;width:40;height:2" coordorigin="4985,1136" coordsize="40,0" path="m4985,1136l5024,1136e" filled="false" stroked="true" strokeweight=".214789pt" strokecolor="#ff0000">
                <v:path arrowok="t"/>
              </v:shape>
            </v:group>
            <v:group style="position:absolute;left:5005;top:1110;width:2;height:52" coordorigin="5005,1110" coordsize="2,52">
              <v:shape style="position:absolute;left:5005;top:1110;width:2;height:52" coordorigin="5005,1110" coordsize="0,52" path="m5005,1110l5005,1162e" filled="false" stroked="true" strokeweight=".163027pt" strokecolor="#ff0000">
                <v:path arrowok="t"/>
              </v:shape>
            </v:group>
            <v:group style="position:absolute;left:4985;top:1135;width:40;height:2" coordorigin="4985,1135" coordsize="40,2">
              <v:shape style="position:absolute;left:4985;top:1135;width:40;height:2" coordorigin="4985,1135" coordsize="40,0" path="m4985,1135l5024,1135e" filled="false" stroked="true" strokeweight=".214789pt" strokecolor="#ff0000">
                <v:path arrowok="t"/>
              </v:shape>
            </v:group>
            <v:group style="position:absolute;left:5005;top:1110;width:2;height:52" coordorigin="5005,1110" coordsize="2,52">
              <v:shape style="position:absolute;left:5005;top:1110;width:2;height:52" coordorigin="5005,1110" coordsize="0,52" path="m5005,1110l5005,1161e" filled="false" stroked="true" strokeweight=".163027pt" strokecolor="#ff0000">
                <v:path arrowok="t"/>
              </v:shape>
            </v:group>
            <v:group style="position:absolute;left:4985;top:1135;width:40;height:2" coordorigin="4985,1135" coordsize="40,2">
              <v:shape style="position:absolute;left:4985;top:1135;width:40;height:2" coordorigin="4985,1135" coordsize="40,0" path="m4985,1135l5024,1135e" filled="false" stroked="true" strokeweight=".214789pt" strokecolor="#ff0000">
                <v:path arrowok="t"/>
              </v:shape>
            </v:group>
            <v:group style="position:absolute;left:5005;top:1109;width:2;height:52" coordorigin="5005,1109" coordsize="2,52">
              <v:shape style="position:absolute;left:5005;top:1109;width:2;height:52" coordorigin="5005,1109" coordsize="0,52" path="m5005,1109l5005,1160e" filled="false" stroked="true" strokeweight=".163027pt" strokecolor="#ff0000">
                <v:path arrowok="t"/>
              </v:shape>
            </v:group>
            <v:group style="position:absolute;left:4985;top:1134;width:40;height:2" coordorigin="4985,1134" coordsize="40,2">
              <v:shape style="position:absolute;left:4985;top:1134;width:40;height:2" coordorigin="4985,1134" coordsize="40,0" path="m4985,1134l5024,1134e" filled="false" stroked="true" strokeweight=".214789pt" strokecolor="#ff0000">
                <v:path arrowok="t"/>
              </v:shape>
            </v:group>
            <v:group style="position:absolute;left:5005;top:1108;width:2;height:52" coordorigin="5005,1108" coordsize="2,52">
              <v:shape style="position:absolute;left:5005;top:1108;width:2;height:52" coordorigin="5005,1108" coordsize="0,52" path="m5005,1108l5005,1160e" filled="false" stroked="true" strokeweight=".163027pt" strokecolor="#ff0000">
                <v:path arrowok="t"/>
              </v:shape>
            </v:group>
            <v:group style="position:absolute;left:4985;top:1133;width:40;height:2" coordorigin="4985,1133" coordsize="40,2">
              <v:shape style="position:absolute;left:4985;top:1133;width:40;height:2" coordorigin="4985,1133" coordsize="40,0" path="m4985,1133l5024,1133e" filled="false" stroked="true" strokeweight=".214789pt" strokecolor="#ff0000">
                <v:path arrowok="t"/>
              </v:shape>
            </v:group>
            <v:group style="position:absolute;left:5005;top:1107;width:2;height:52" coordorigin="5005,1107" coordsize="2,52">
              <v:shape style="position:absolute;left:5005;top:1107;width:2;height:52" coordorigin="5005,1107" coordsize="0,52" path="m5005,1107l5005,1159e" filled="false" stroked="true" strokeweight=".163027pt" strokecolor="#ff0000">
                <v:path arrowok="t"/>
              </v:shape>
            </v:group>
            <v:group style="position:absolute;left:4985;top:1132;width:40;height:2" coordorigin="4985,1132" coordsize="40,2">
              <v:shape style="position:absolute;left:4985;top:1132;width:40;height:2" coordorigin="4985,1132" coordsize="40,0" path="m4985,1132l5024,1132e" filled="false" stroked="true" strokeweight=".214789pt" strokecolor="#ff0000">
                <v:path arrowok="t"/>
              </v:shape>
            </v:group>
            <v:group style="position:absolute;left:5005;top:1107;width:2;height:52" coordorigin="5005,1107" coordsize="2,52">
              <v:shape style="position:absolute;left:5005;top:1107;width:2;height:52" coordorigin="5005,1107" coordsize="0,52" path="m5005,1107l5005,1158e" filled="false" stroked="true" strokeweight=".163027pt" strokecolor="#ff0000">
                <v:path arrowok="t"/>
              </v:shape>
            </v:group>
            <v:group style="position:absolute;left:4985;top:1131;width:40;height:2" coordorigin="4985,1131" coordsize="40,2">
              <v:shape style="position:absolute;left:4985;top:1131;width:40;height:2" coordorigin="4985,1131" coordsize="40,0" path="m4985,1131l5024,1131e" filled="false" stroked="true" strokeweight=".214789pt" strokecolor="#ff0000">
                <v:path arrowok="t"/>
              </v:shape>
            </v:group>
            <v:group style="position:absolute;left:5005;top:1105;width:2;height:52" coordorigin="5005,1105" coordsize="2,52">
              <v:shape style="position:absolute;left:5005;top:1105;width:2;height:52" coordorigin="5005,1105" coordsize="0,52" path="m5005,1105l5005,1157e" filled="false" stroked="true" strokeweight=".163027pt" strokecolor="#ff0000">
                <v:path arrowok="t"/>
              </v:shape>
            </v:group>
            <v:group style="position:absolute;left:4985;top:1130;width:40;height:2" coordorigin="4985,1130" coordsize="40,2">
              <v:shape style="position:absolute;left:4985;top:1130;width:40;height:2" coordorigin="4985,1130" coordsize="40,0" path="m4985,1130l5024,1130e" filled="false" stroked="true" strokeweight=".214789pt" strokecolor="#ff0000">
                <v:path arrowok="t"/>
              </v:shape>
            </v:group>
            <v:group style="position:absolute;left:5005;top:1105;width:2;height:52" coordorigin="5005,1105" coordsize="2,52">
              <v:shape style="position:absolute;left:5005;top:1105;width:2;height:52" coordorigin="5005,1105" coordsize="0,52" path="m5005,1105l5005,1156e" filled="false" stroked="true" strokeweight=".163027pt" strokecolor="#ff0000">
                <v:path arrowok="t"/>
              </v:shape>
            </v:group>
            <v:group style="position:absolute;left:4985;top:1130;width:40;height:2" coordorigin="4985,1130" coordsize="40,2">
              <v:shape style="position:absolute;left:4985;top:1130;width:40;height:2" coordorigin="4985,1130" coordsize="40,0" path="m4985,1130l5024,1130e" filled="false" stroked="true" strokeweight=".214789pt" strokecolor="#ff0000">
                <v:path arrowok="t"/>
              </v:shape>
            </v:group>
            <v:group style="position:absolute;left:5005;top:1104;width:2;height:52" coordorigin="5005,1104" coordsize="2,52">
              <v:shape style="position:absolute;left:5005;top:1104;width:2;height:52" coordorigin="5005,1104" coordsize="0,52" path="m5005,1104l5005,1155e" filled="false" stroked="true" strokeweight=".163027pt" strokecolor="#ff0000">
                <v:path arrowok="t"/>
              </v:shape>
            </v:group>
            <v:group style="position:absolute;left:4985;top:1129;width:40;height:2" coordorigin="4985,1129" coordsize="40,2">
              <v:shape style="position:absolute;left:4985;top:1129;width:40;height:2" coordorigin="4985,1129" coordsize="40,0" path="m4985,1129l5024,1129e" filled="false" stroked="true" strokeweight=".214789pt" strokecolor="#ff0000">
                <v:path arrowok="t"/>
              </v:shape>
            </v:group>
            <v:group style="position:absolute;left:5005;top:1103;width:2;height:52" coordorigin="5005,1103" coordsize="2,52">
              <v:shape style="position:absolute;left:5005;top:1103;width:2;height:52" coordorigin="5005,1103" coordsize="0,52" path="m5005,1103l5005,1155e" filled="false" stroked="true" strokeweight=".163027pt" strokecolor="#ff0000">
                <v:path arrowok="t"/>
              </v:shape>
            </v:group>
            <v:group style="position:absolute;left:4985;top:1128;width:40;height:2" coordorigin="4985,1128" coordsize="40,2">
              <v:shape style="position:absolute;left:4985;top:1128;width:40;height:2" coordorigin="4985,1128" coordsize="40,0" path="m4985,1128l5024,1128e" filled="false" stroked="true" strokeweight=".214789pt" strokecolor="#ff0000">
                <v:path arrowok="t"/>
              </v:shape>
            </v:group>
            <v:group style="position:absolute;left:5005;top:1102;width:2;height:52" coordorigin="5005,1102" coordsize="2,52">
              <v:shape style="position:absolute;left:5005;top:1102;width:2;height:52" coordorigin="5005,1102" coordsize="0,52" path="m5005,1102l5005,1154e" filled="false" stroked="true" strokeweight=".163027pt" strokecolor="#ff0000">
                <v:path arrowok="t"/>
              </v:shape>
            </v:group>
            <v:group style="position:absolute;left:4985;top:1127;width:40;height:2" coordorigin="4985,1127" coordsize="40,2">
              <v:shape style="position:absolute;left:4985;top:1127;width:40;height:2" coordorigin="4985,1127" coordsize="40,0" path="m4985,1127l5024,1127e" filled="false" stroked="true" strokeweight=".214789pt" strokecolor="#ff0000">
                <v:path arrowok="t"/>
              </v:shape>
            </v:group>
            <v:group style="position:absolute;left:5005;top:1102;width:2;height:52" coordorigin="5005,1102" coordsize="2,52">
              <v:shape style="position:absolute;left:5005;top:1102;width:2;height:52" coordorigin="5005,1102" coordsize="0,52" path="m5005,1102l5005,1153e" filled="false" stroked="true" strokeweight=".163027pt" strokecolor="#ff0000">
                <v:path arrowok="t"/>
              </v:shape>
            </v:group>
            <v:group style="position:absolute;left:4985;top:1127;width:40;height:2" coordorigin="4985,1127" coordsize="40,2">
              <v:shape style="position:absolute;left:4985;top:1127;width:40;height:2" coordorigin="4985,1127" coordsize="40,0" path="m4985,1127l5024,1127e" filled="false" stroked="true" strokeweight=".214789pt" strokecolor="#ff0000">
                <v:path arrowok="t"/>
              </v:shape>
            </v:group>
            <v:group style="position:absolute;left:5005;top:1101;width:2;height:52" coordorigin="5005,1101" coordsize="2,52">
              <v:shape style="position:absolute;left:5005;top:1101;width:2;height:52" coordorigin="5005,1101" coordsize="0,52" path="m5005,1101l5005,1152e" filled="false" stroked="true" strokeweight=".163027pt" strokecolor="#ff0000">
                <v:path arrowok="t"/>
              </v:shape>
            </v:group>
            <v:group style="position:absolute;left:4985;top:1126;width:40;height:2" coordorigin="4985,1126" coordsize="40,2">
              <v:shape style="position:absolute;left:4985;top:1126;width:40;height:2" coordorigin="4985,1126" coordsize="40,0" path="m4985,1126l5024,1126e" filled="false" stroked="true" strokeweight=".214789pt" strokecolor="#ff0000">
                <v:path arrowok="t"/>
              </v:shape>
            </v:group>
            <v:group style="position:absolute;left:5005;top:1100;width:2;height:52" coordorigin="5005,1100" coordsize="2,52">
              <v:shape style="position:absolute;left:5005;top:1100;width:2;height:52" coordorigin="5005,1100" coordsize="0,52" path="m5005,1100l5005,1152e" filled="false" stroked="true" strokeweight=".163027pt" strokecolor="#ff0000">
                <v:path arrowok="t"/>
              </v:shape>
            </v:group>
            <v:group style="position:absolute;left:4985;top:1125;width:40;height:2" coordorigin="4985,1125" coordsize="40,2">
              <v:shape style="position:absolute;left:4985;top:1125;width:40;height:2" coordorigin="4985,1125" coordsize="40,0" path="m4985,1125l5024,1125e" filled="false" stroked="true" strokeweight=".214789pt" strokecolor="#ff0000">
                <v:path arrowok="t"/>
              </v:shape>
            </v:group>
            <v:group style="position:absolute;left:5005;top:1100;width:2;height:52" coordorigin="5005,1100" coordsize="2,52">
              <v:shape style="position:absolute;left:5005;top:1100;width:2;height:52" coordorigin="5005,1100" coordsize="0,52" path="m5005,1100l5005,1151e" filled="false" stroked="true" strokeweight=".163027pt" strokecolor="#ff0000">
                <v:path arrowok="t"/>
              </v:shape>
            </v:group>
            <v:group style="position:absolute;left:4985;top:1125;width:40;height:2" coordorigin="4985,1125" coordsize="40,2">
              <v:shape style="position:absolute;left:4985;top:1125;width:40;height:2" coordorigin="4985,1125" coordsize="40,0" path="m4985,1125l5024,1125e" filled="false" stroked="true" strokeweight=".214789pt" strokecolor="#ff0000">
                <v:path arrowok="t"/>
              </v:shape>
            </v:group>
            <v:group style="position:absolute;left:5005;top:1099;width:2;height:52" coordorigin="5005,1099" coordsize="2,52">
              <v:shape style="position:absolute;left:5005;top:1099;width:2;height:52" coordorigin="5005,1099" coordsize="0,52" path="m5005,1099l5005,1150e" filled="false" stroked="true" strokeweight=".163027pt" strokecolor="#ff0000">
                <v:path arrowok="t"/>
              </v:shape>
            </v:group>
            <v:group style="position:absolute;left:4985;top:1124;width:40;height:2" coordorigin="4985,1124" coordsize="40,2">
              <v:shape style="position:absolute;left:4985;top:1124;width:40;height:2" coordorigin="4985,1124" coordsize="40,0" path="m4985,1124l5024,1124e" filled="false" stroked="true" strokeweight=".214789pt" strokecolor="#ff0000">
                <v:path arrowok="t"/>
              </v:shape>
            </v:group>
            <v:group style="position:absolute;left:5005;top:1098;width:2;height:52" coordorigin="5005,1098" coordsize="2,52">
              <v:shape style="position:absolute;left:5005;top:1098;width:2;height:52" coordorigin="5005,1098" coordsize="0,52" path="m5005,1098l5005,1150e" filled="false" stroked="true" strokeweight=".163027pt" strokecolor="#ff0000">
                <v:path arrowok="t"/>
              </v:shape>
            </v:group>
            <v:group style="position:absolute;left:4985;top:1123;width:40;height:2" coordorigin="4985,1123" coordsize="40,2">
              <v:shape style="position:absolute;left:4985;top:1123;width:40;height:2" coordorigin="4985,1123" coordsize="40,0" path="m4985,1123l5024,1123e" filled="false" stroked="true" strokeweight=".214789pt" strokecolor="#ff0000">
                <v:path arrowok="t"/>
              </v:shape>
            </v:group>
            <v:group style="position:absolute;left:5005;top:1097;width:2;height:52" coordorigin="5005,1097" coordsize="2,52">
              <v:shape style="position:absolute;left:5005;top:1097;width:2;height:52" coordorigin="5005,1097" coordsize="0,52" path="m5005,1097l5005,1149e" filled="false" stroked="true" strokeweight=".163027pt" strokecolor="#ff0000">
                <v:path arrowok="t"/>
              </v:shape>
            </v:group>
            <v:group style="position:absolute;left:4985;top:1122;width:40;height:2" coordorigin="4985,1122" coordsize="40,2">
              <v:shape style="position:absolute;left:4985;top:1122;width:40;height:2" coordorigin="4985,1122" coordsize="40,0" path="m4985,1122l5024,1122e" filled="false" stroked="true" strokeweight=".214789pt" strokecolor="#ff0000">
                <v:path arrowok="t"/>
              </v:shape>
            </v:group>
            <v:group style="position:absolute;left:5005;top:1097;width:2;height:52" coordorigin="5005,1097" coordsize="2,52">
              <v:shape style="position:absolute;left:5005;top:1097;width:2;height:52" coordorigin="5005,1097" coordsize="0,52" path="m5005,1097l5005,1148e" filled="false" stroked="true" strokeweight=".163027pt" strokecolor="#ff0000">
                <v:path arrowok="t"/>
              </v:shape>
            </v:group>
            <v:group style="position:absolute;left:4985;top:1122;width:40;height:2" coordorigin="4985,1122" coordsize="40,2">
              <v:shape style="position:absolute;left:4985;top:1122;width:40;height:2" coordorigin="4985,1122" coordsize="40,0" path="m4985,1122l5024,1122e" filled="false" stroked="true" strokeweight=".214789pt" strokecolor="#ff0000">
                <v:path arrowok="t"/>
              </v:shape>
            </v:group>
            <v:group style="position:absolute;left:5005;top:1096;width:2;height:52" coordorigin="5005,1096" coordsize="2,52">
              <v:shape style="position:absolute;left:5005;top:1096;width:2;height:52" coordorigin="5005,1096" coordsize="0,52" path="m5005,1096l5005,1147e" filled="false" stroked="true" strokeweight=".163027pt" strokecolor="#ff0000">
                <v:path arrowok="t"/>
              </v:shape>
            </v:group>
            <v:group style="position:absolute;left:4985;top:1121;width:40;height:2" coordorigin="4985,1121" coordsize="40,2">
              <v:shape style="position:absolute;left:4985;top:1121;width:40;height:2" coordorigin="4985,1121" coordsize="40,0" path="m4985,1121l5024,1121e" filled="false" stroked="true" strokeweight=".214789pt" strokecolor="#ff0000">
                <v:path arrowok="t"/>
              </v:shape>
            </v:group>
            <v:group style="position:absolute;left:5005;top:1095;width:2;height:52" coordorigin="5005,1095" coordsize="2,52">
              <v:shape style="position:absolute;left:5005;top:1095;width:2;height:52" coordorigin="5005,1095" coordsize="0,52" path="m5005,1095l5005,1147e" filled="false" stroked="true" strokeweight=".163027pt" strokecolor="#ff0000">
                <v:path arrowok="t"/>
              </v:shape>
            </v:group>
            <v:group style="position:absolute;left:4985;top:1120;width:40;height:2" coordorigin="4985,1120" coordsize="40,2">
              <v:shape style="position:absolute;left:4985;top:1120;width:40;height:2" coordorigin="4985,1120" coordsize="40,0" path="m4985,1120l5024,1120e" filled="false" stroked="true" strokeweight=".214789pt" strokecolor="#ff0000">
                <v:path arrowok="t"/>
              </v:shape>
            </v:group>
            <v:group style="position:absolute;left:5005;top:1094;width:2;height:52" coordorigin="5005,1094" coordsize="2,52">
              <v:shape style="position:absolute;left:5005;top:1094;width:2;height:52" coordorigin="5005,1094" coordsize="0,52" path="m5005,1094l5005,1146e" filled="false" stroked="true" strokeweight=".163027pt" strokecolor="#ff0000">
                <v:path arrowok="t"/>
              </v:shape>
            </v:group>
            <v:group style="position:absolute;left:4985;top:1119;width:40;height:2" coordorigin="4985,1119" coordsize="40,2">
              <v:shape style="position:absolute;left:4985;top:1119;width:40;height:2" coordorigin="4985,1119" coordsize="40,0" path="m4985,1119l5024,1119e" filled="false" stroked="true" strokeweight=".214789pt" strokecolor="#ff0000">
                <v:path arrowok="t"/>
              </v:shape>
            </v:group>
            <v:group style="position:absolute;left:5005;top:1094;width:2;height:52" coordorigin="5005,1094" coordsize="2,52">
              <v:shape style="position:absolute;left:5005;top:1094;width:2;height:52" coordorigin="5005,1094" coordsize="0,52" path="m5005,1094l5005,1145e" filled="false" stroked="true" strokeweight=".163027pt" strokecolor="#ff0000">
                <v:path arrowok="t"/>
              </v:shape>
            </v:group>
            <v:group style="position:absolute;left:4985;top:1119;width:40;height:2" coordorigin="4985,1119" coordsize="40,2">
              <v:shape style="position:absolute;left:4985;top:1119;width:40;height:2" coordorigin="4985,1119" coordsize="40,0" path="m4985,1119l5024,1119e" filled="false" stroked="true" strokeweight=".214789pt" strokecolor="#ff0000">
                <v:path arrowok="t"/>
              </v:shape>
            </v:group>
            <v:group style="position:absolute;left:5005;top:1093;width:2;height:52" coordorigin="5005,1093" coordsize="2,52">
              <v:shape style="position:absolute;left:5005;top:1093;width:2;height:52" coordorigin="5005,1093" coordsize="0,52" path="m5005,1093l5005,1144e" filled="false" stroked="true" strokeweight=".163027pt" strokecolor="#ff0000">
                <v:path arrowok="t"/>
              </v:shape>
            </v:group>
            <v:group style="position:absolute;left:4985;top:1118;width:40;height:2" coordorigin="4985,1118" coordsize="40,2">
              <v:shape style="position:absolute;left:4985;top:1118;width:40;height:2" coordorigin="4985,1118" coordsize="40,0" path="m4985,1118l5024,1118e" filled="false" stroked="true" strokeweight=".214789pt" strokecolor="#ff0000">
                <v:path arrowok="t"/>
              </v:shape>
            </v:group>
            <v:group style="position:absolute;left:5005;top:1092;width:2;height:52" coordorigin="5005,1092" coordsize="2,52">
              <v:shape style="position:absolute;left:5005;top:1092;width:2;height:52" coordorigin="5005,1092" coordsize="0,52" path="m5005,1092l5005,1144e" filled="false" stroked="true" strokeweight=".163027pt" strokecolor="#ff0000">
                <v:path arrowok="t"/>
              </v:shape>
            </v:group>
            <v:group style="position:absolute;left:4985;top:1117;width:40;height:2" coordorigin="4985,1117" coordsize="40,2">
              <v:shape style="position:absolute;left:4985;top:1117;width:40;height:2" coordorigin="4985,1117" coordsize="40,0" path="m4985,1117l5024,1117e" filled="false" stroked="true" strokeweight=".214789pt" strokecolor="#ff0000">
                <v:path arrowok="t"/>
              </v:shape>
            </v:group>
            <v:group style="position:absolute;left:5005;top:1092;width:2;height:52" coordorigin="5005,1092" coordsize="2,52">
              <v:shape style="position:absolute;left:5005;top:1092;width:2;height:52" coordorigin="5005,1092" coordsize="0,52" path="m5005,1092l5005,1143e" filled="false" stroked="true" strokeweight=".163027pt" strokecolor="#ff0000">
                <v:path arrowok="t"/>
              </v:shape>
            </v:group>
            <v:group style="position:absolute;left:4985;top:1117;width:40;height:2" coordorigin="4985,1117" coordsize="40,2">
              <v:shape style="position:absolute;left:4985;top:1117;width:40;height:2" coordorigin="4985,1117" coordsize="40,0" path="m4985,1117l5024,1117e" filled="false" stroked="true" strokeweight=".214789pt" strokecolor="#ff0000">
                <v:path arrowok="t"/>
              </v:shape>
            </v:group>
            <v:group style="position:absolute;left:5005;top:1091;width:2;height:52" coordorigin="5005,1091" coordsize="2,52">
              <v:shape style="position:absolute;left:5005;top:1091;width:2;height:52" coordorigin="5005,1091" coordsize="0,52" path="m5005,1091l5005,1142e" filled="false" stroked="true" strokeweight=".163027pt" strokecolor="#ff0000">
                <v:path arrowok="t"/>
              </v:shape>
            </v:group>
            <v:group style="position:absolute;left:4985;top:1116;width:40;height:2" coordorigin="4985,1116" coordsize="40,2">
              <v:shape style="position:absolute;left:4985;top:1116;width:40;height:2" coordorigin="4985,1116" coordsize="40,0" path="m4985,1116l5024,1116e" filled="false" stroked="true" strokeweight=".214789pt" strokecolor="#ff0000">
                <v:path arrowok="t"/>
              </v:shape>
            </v:group>
            <v:group style="position:absolute;left:5005;top:1090;width:2;height:52" coordorigin="5005,1090" coordsize="2,52">
              <v:shape style="position:absolute;left:5005;top:1090;width:2;height:52" coordorigin="5005,1090" coordsize="0,52" path="m5005,1090l5005,1142e" filled="false" stroked="true" strokeweight=".163027pt" strokecolor="#ff0000">
                <v:path arrowok="t"/>
              </v:shape>
            </v:group>
            <v:group style="position:absolute;left:4985;top:1115;width:40;height:2" coordorigin="4985,1115" coordsize="40,2">
              <v:shape style="position:absolute;left:4985;top:1115;width:40;height:2" coordorigin="4985,1115" coordsize="40,0" path="m4985,1115l5024,1115e" filled="false" stroked="true" strokeweight=".214789pt" strokecolor="#ff0000">
                <v:path arrowok="t"/>
              </v:shape>
            </v:group>
            <v:group style="position:absolute;left:5005;top:1089;width:2;height:52" coordorigin="5005,1089" coordsize="2,52">
              <v:shape style="position:absolute;left:5005;top:1089;width:2;height:52" coordorigin="5005,1089" coordsize="0,52" path="m5005,1089l5005,1141e" filled="false" stroked="true" strokeweight=".163027pt" strokecolor="#ff0000">
                <v:path arrowok="t"/>
              </v:shape>
            </v:group>
            <v:group style="position:absolute;left:4985;top:1114;width:40;height:2" coordorigin="4985,1114" coordsize="40,2">
              <v:shape style="position:absolute;left:4985;top:1114;width:40;height:2" coordorigin="4985,1114" coordsize="40,0" path="m4985,1114l5024,1114e" filled="false" stroked="true" strokeweight=".214789pt" strokecolor="#ff0000">
                <v:path arrowok="t"/>
              </v:shape>
            </v:group>
            <v:group style="position:absolute;left:5005;top:1089;width:2;height:52" coordorigin="5005,1089" coordsize="2,52">
              <v:shape style="position:absolute;left:5005;top:1089;width:2;height:52" coordorigin="5005,1089" coordsize="0,52" path="m5005,1089l5005,1140e" filled="false" stroked="true" strokeweight=".163027pt" strokecolor="#ff0000">
                <v:path arrowok="t"/>
              </v:shape>
            </v:group>
            <v:group style="position:absolute;left:4985;top:1114;width:40;height:2" coordorigin="4985,1114" coordsize="40,2">
              <v:shape style="position:absolute;left:4985;top:1114;width:40;height:2" coordorigin="4985,1114" coordsize="40,0" path="m4985,1114l5024,1114e" filled="false" stroked="true" strokeweight=".214789pt" strokecolor="#ff0000">
                <v:path arrowok="t"/>
              </v:shape>
            </v:group>
            <v:group style="position:absolute;left:5005;top:1088;width:2;height:52" coordorigin="5005,1088" coordsize="2,52">
              <v:shape style="position:absolute;left:5005;top:1088;width:2;height:52" coordorigin="5005,1088" coordsize="0,52" path="m5005,1088l5005,1139e" filled="false" stroked="true" strokeweight=".163027pt" strokecolor="#ff0000">
                <v:path arrowok="t"/>
              </v:shape>
            </v:group>
            <v:group style="position:absolute;left:4985;top:1113;width:40;height:2" coordorigin="4985,1113" coordsize="40,2">
              <v:shape style="position:absolute;left:4985;top:1113;width:40;height:2" coordorigin="4985,1113" coordsize="40,0" path="m4985,1113l5024,1113e" filled="false" stroked="true" strokeweight=".214789pt" strokecolor="#ff0000">
                <v:path arrowok="t"/>
              </v:shape>
            </v:group>
            <v:group style="position:absolute;left:5005;top:1087;width:2;height:52" coordorigin="5005,1087" coordsize="2,52">
              <v:shape style="position:absolute;left:5005;top:1087;width:2;height:52" coordorigin="5005,1087" coordsize="0,52" path="m5005,1087l5005,1139e" filled="false" stroked="true" strokeweight=".163027pt" strokecolor="#ff0000">
                <v:path arrowok="t"/>
              </v:shape>
            </v:group>
            <v:group style="position:absolute;left:4985;top:1112;width:40;height:2" coordorigin="4985,1112" coordsize="40,2">
              <v:shape style="position:absolute;left:4985;top:1112;width:40;height:2" coordorigin="4985,1112" coordsize="40,0" path="m4985,1112l5024,1112e" filled="false" stroked="true" strokeweight=".214789pt" strokecolor="#ff0000">
                <v:path arrowok="t"/>
              </v:shape>
            </v:group>
            <v:group style="position:absolute;left:5005;top:1087;width:2;height:52" coordorigin="5005,1087" coordsize="2,52">
              <v:shape style="position:absolute;left:5005;top:1087;width:2;height:52" coordorigin="5005,1087" coordsize="0,52" path="m5005,1087l5005,1138e" filled="false" stroked="true" strokeweight=".163027pt" strokecolor="#ff0000">
                <v:path arrowok="t"/>
              </v:shape>
            </v:group>
            <v:group style="position:absolute;left:4985;top:1112;width:40;height:2" coordorigin="4985,1112" coordsize="40,2">
              <v:shape style="position:absolute;left:4985;top:1112;width:40;height:2" coordorigin="4985,1112" coordsize="40,0" path="m4985,1112l5024,1112e" filled="false" stroked="true" strokeweight=".214789pt" strokecolor="#ff0000">
                <v:path arrowok="t"/>
              </v:shape>
            </v:group>
            <v:group style="position:absolute;left:5005;top:1086;width:2;height:52" coordorigin="5005,1086" coordsize="2,52">
              <v:shape style="position:absolute;left:5005;top:1086;width:2;height:52" coordorigin="5005,1086" coordsize="0,52" path="m5005,1086l5005,1137e" filled="false" stroked="true" strokeweight=".163027pt" strokecolor="#ff0000">
                <v:path arrowok="t"/>
              </v:shape>
            </v:group>
            <v:group style="position:absolute;left:4985;top:1111;width:40;height:2" coordorigin="4985,1111" coordsize="40,2">
              <v:shape style="position:absolute;left:4985;top:1111;width:40;height:2" coordorigin="4985,1111" coordsize="40,0" path="m4985,1111l5024,1111e" filled="false" stroked="true" strokeweight=".214789pt" strokecolor="#ff0000">
                <v:path arrowok="t"/>
              </v:shape>
            </v:group>
            <v:group style="position:absolute;left:5005;top:1085;width:2;height:52" coordorigin="5005,1085" coordsize="2,52">
              <v:shape style="position:absolute;left:5005;top:1085;width:2;height:52" coordorigin="5005,1085" coordsize="0,52" path="m5005,1085l5005,1137e" filled="false" stroked="true" strokeweight=".163027pt" strokecolor="#ff0000">
                <v:path arrowok="t"/>
              </v:shape>
            </v:group>
            <v:group style="position:absolute;left:4985;top:1110;width:40;height:2" coordorigin="4985,1110" coordsize="40,2">
              <v:shape style="position:absolute;left:4985;top:1110;width:40;height:2" coordorigin="4985,1110" coordsize="40,0" path="m4985,1110l5024,1110e" filled="false" stroked="true" strokeweight=".214789pt" strokecolor="#ff0000">
                <v:path arrowok="t"/>
              </v:shape>
            </v:group>
            <v:group style="position:absolute;left:5005;top:1084;width:2;height:52" coordorigin="5005,1084" coordsize="2,52">
              <v:shape style="position:absolute;left:5005;top:1084;width:2;height:52" coordorigin="5005,1084" coordsize="0,52" path="m5005,1084l5005,1136e" filled="false" stroked="true" strokeweight=".163027pt" strokecolor="#ff0000">
                <v:path arrowok="t"/>
              </v:shape>
            </v:group>
            <v:group style="position:absolute;left:4985;top:1109;width:40;height:2" coordorigin="4985,1109" coordsize="40,2">
              <v:shape style="position:absolute;left:4985;top:1109;width:40;height:2" coordorigin="4985,1109" coordsize="40,0" path="m4985,1109l5024,1109e" filled="false" stroked="true" strokeweight=".214789pt" strokecolor="#ff0000">
                <v:path arrowok="t"/>
              </v:shape>
            </v:group>
            <v:group style="position:absolute;left:5005;top:1084;width:2;height:52" coordorigin="5005,1084" coordsize="2,52">
              <v:shape style="position:absolute;left:5005;top:1084;width:2;height:52" coordorigin="5005,1084" coordsize="0,52" path="m5005,1084l5005,1135e" filled="false" stroked="true" strokeweight=".163027pt" strokecolor="#ff0000">
                <v:path arrowok="t"/>
              </v:shape>
            </v:group>
            <v:group style="position:absolute;left:4985;top:1109;width:40;height:2" coordorigin="4985,1109" coordsize="40,2">
              <v:shape style="position:absolute;left:4985;top:1109;width:40;height:2" coordorigin="4985,1109" coordsize="40,0" path="m4985,1109l5024,1109e" filled="false" stroked="true" strokeweight=".214789pt" strokecolor="#ff0000">
                <v:path arrowok="t"/>
              </v:shape>
            </v:group>
            <v:group style="position:absolute;left:5005;top:1083;width:2;height:52" coordorigin="5005,1083" coordsize="2,52">
              <v:shape style="position:absolute;left:5005;top:1083;width:2;height:52" coordorigin="5005,1083" coordsize="0,52" path="m5005,1083l5005,1134e" filled="false" stroked="true" strokeweight=".163027pt" strokecolor="#ff0000">
                <v:path arrowok="t"/>
              </v:shape>
            </v:group>
            <v:group style="position:absolute;left:4985;top:1108;width:40;height:2" coordorigin="4985,1108" coordsize="40,2">
              <v:shape style="position:absolute;left:4985;top:1108;width:40;height:2" coordorigin="4985,1108" coordsize="40,0" path="m4985,1108l5024,1108e" filled="false" stroked="true" strokeweight=".214789pt" strokecolor="#ff0000">
                <v:path arrowok="t"/>
              </v:shape>
            </v:group>
            <v:group style="position:absolute;left:5005;top:1082;width:2;height:52" coordorigin="5005,1082" coordsize="2,52">
              <v:shape style="position:absolute;left:5005;top:1082;width:2;height:52" coordorigin="5005,1082" coordsize="0,52" path="m5005,1082l5005,1134e" filled="false" stroked="true" strokeweight=".163027pt" strokecolor="#ff0000">
                <v:path arrowok="t"/>
              </v:shape>
            </v:group>
            <v:group style="position:absolute;left:4985;top:1107;width:40;height:2" coordorigin="4985,1107" coordsize="40,2">
              <v:shape style="position:absolute;left:4985;top:1107;width:40;height:2" coordorigin="4985,1107" coordsize="40,0" path="m4985,1107l5024,1107e" filled="false" stroked="true" strokeweight=".214789pt" strokecolor="#ff0000">
                <v:path arrowok="t"/>
              </v:shape>
            </v:group>
            <v:group style="position:absolute;left:5005;top:1081;width:2;height:52" coordorigin="5005,1081" coordsize="2,52">
              <v:shape style="position:absolute;left:5005;top:1081;width:2;height:52" coordorigin="5005,1081" coordsize="0,52" path="m5005,1081l5005,1133e" filled="false" stroked="true" strokeweight=".163027pt" strokecolor="#ff0000">
                <v:path arrowok="t"/>
              </v:shape>
            </v:group>
            <v:group style="position:absolute;left:4985;top:1106;width:40;height:2" coordorigin="4985,1106" coordsize="40,2">
              <v:shape style="position:absolute;left:4985;top:1106;width:40;height:2" coordorigin="4985,1106" coordsize="40,0" path="m4985,1106l5024,1106e" filled="false" stroked="true" strokeweight=".214789pt" strokecolor="#ff0000">
                <v:path arrowok="t"/>
              </v:shape>
            </v:group>
            <v:group style="position:absolute;left:5005;top:1081;width:2;height:52" coordorigin="5005,1081" coordsize="2,52">
              <v:shape style="position:absolute;left:5005;top:1081;width:2;height:52" coordorigin="5005,1081" coordsize="0,52" path="m5005,1081l5005,1132e" filled="false" stroked="true" strokeweight=".163027pt" strokecolor="#ff0000">
                <v:path arrowok="t"/>
              </v:shape>
            </v:group>
            <v:group style="position:absolute;left:4985;top:1106;width:40;height:2" coordorigin="4985,1106" coordsize="40,2">
              <v:shape style="position:absolute;left:4985;top:1106;width:40;height:2" coordorigin="4985,1106" coordsize="40,0" path="m4985,1106l5024,1106e" filled="false" stroked="true" strokeweight=".214789pt" strokecolor="#ff0000">
                <v:path arrowok="t"/>
              </v:shape>
            </v:group>
            <v:group style="position:absolute;left:5005;top:1080;width:2;height:52" coordorigin="5005,1080" coordsize="2,52">
              <v:shape style="position:absolute;left:5005;top:1080;width:2;height:52" coordorigin="5005,1080" coordsize="0,52" path="m5005,1080l5005,1131e" filled="false" stroked="true" strokeweight=".163027pt" strokecolor="#ff0000">
                <v:path arrowok="t"/>
              </v:shape>
            </v:group>
            <v:group style="position:absolute;left:4985;top:1105;width:40;height:2" coordorigin="4985,1105" coordsize="40,2">
              <v:shape style="position:absolute;left:4985;top:1105;width:40;height:2" coordorigin="4985,1105" coordsize="40,0" path="m4985,1105l5024,1105e" filled="false" stroked="true" strokeweight=".214789pt" strokecolor="#ff0000">
                <v:path arrowok="t"/>
              </v:shape>
            </v:group>
            <v:group style="position:absolute;left:5005;top:1079;width:2;height:52" coordorigin="5005,1079" coordsize="2,52">
              <v:shape style="position:absolute;left:5005;top:1079;width:2;height:52" coordorigin="5005,1079" coordsize="0,52" path="m5005,1079l5005,1131e" filled="false" stroked="true" strokeweight=".163027pt" strokecolor="#ff0000">
                <v:path arrowok="t"/>
              </v:shape>
            </v:group>
            <v:group style="position:absolute;left:4985;top:1104;width:40;height:2" coordorigin="4985,1104" coordsize="40,2">
              <v:shape style="position:absolute;left:4985;top:1104;width:40;height:2" coordorigin="4985,1104" coordsize="40,0" path="m4985,1104l5024,1104e" filled="false" stroked="true" strokeweight=".214789pt" strokecolor="#ff0000">
                <v:path arrowok="t"/>
              </v:shape>
            </v:group>
            <v:group style="position:absolute;left:5005;top:1079;width:2;height:52" coordorigin="5005,1079" coordsize="2,52">
              <v:shape style="position:absolute;left:5005;top:1079;width:2;height:52" coordorigin="5005,1079" coordsize="0,52" path="m5005,1079l5005,1130e" filled="false" stroked="true" strokeweight=".163027pt" strokecolor="#ff0000">
                <v:path arrowok="t"/>
              </v:shape>
            </v:group>
            <v:group style="position:absolute;left:4985;top:1104;width:40;height:2" coordorigin="4985,1104" coordsize="40,2">
              <v:shape style="position:absolute;left:4985;top:1104;width:40;height:2" coordorigin="4985,1104" coordsize="40,0" path="m4985,1104l5024,1104e" filled="false" stroked="true" strokeweight=".214789pt" strokecolor="#ff0000">
                <v:path arrowok="t"/>
              </v:shape>
            </v:group>
            <v:group style="position:absolute;left:5005;top:1078;width:2;height:52" coordorigin="5005,1078" coordsize="2,52">
              <v:shape style="position:absolute;left:5005;top:1078;width:2;height:52" coordorigin="5005,1078" coordsize="0,52" path="m5005,1078l5005,1129e" filled="false" stroked="true" strokeweight=".163027pt" strokecolor="#ff0000">
                <v:path arrowok="t"/>
              </v:shape>
            </v:group>
            <v:group style="position:absolute;left:4985;top:1104;width:40;height:2" coordorigin="4985,1104" coordsize="40,2">
              <v:shape style="position:absolute;left:4985;top:1104;width:40;height:2" coordorigin="4985,1104" coordsize="40,0" path="m4985,1104l5024,1104e" filled="false" stroked="true" strokeweight=".214789pt" strokecolor="#ff0000">
                <v:path arrowok="t"/>
              </v:shape>
            </v:group>
            <v:group style="position:absolute;left:5005;top:1078;width:2;height:52" coordorigin="5005,1078" coordsize="2,52">
              <v:shape style="position:absolute;left:5005;top:1078;width:2;height:52" coordorigin="5005,1078" coordsize="0,52" path="m5005,1078l5005,1129e" filled="false" stroked="true" strokeweight=".163027pt" strokecolor="#ff0000">
                <v:path arrowok="t"/>
              </v:shape>
            </v:group>
            <v:group style="position:absolute;left:4985;top:1102;width:40;height:2" coordorigin="4985,1102" coordsize="40,2">
              <v:shape style="position:absolute;left:4985;top:1102;width:40;height:2" coordorigin="4985,1102" coordsize="40,0" path="m4985,1102l5024,1102e" filled="false" stroked="true" strokeweight=".214789pt" strokecolor="#ff0000">
                <v:path arrowok="t"/>
              </v:shape>
            </v:group>
            <v:group style="position:absolute;left:5005;top:1076;width:2;height:52" coordorigin="5005,1076" coordsize="2,52">
              <v:shape style="position:absolute;left:5005;top:1076;width:2;height:52" coordorigin="5005,1076" coordsize="0,52" path="m5005,1076l5005,1128e" filled="false" stroked="true" strokeweight=".163027pt" strokecolor="#ff0000">
                <v:path arrowok="t"/>
              </v:shape>
            </v:group>
            <v:group style="position:absolute;left:4985;top:1101;width:40;height:2" coordorigin="4985,1101" coordsize="40,2">
              <v:shape style="position:absolute;left:4985;top:1101;width:40;height:2" coordorigin="4985,1101" coordsize="40,0" path="m4985,1101l5024,1101e" filled="false" stroked="true" strokeweight=".214789pt" strokecolor="#ff0000">
                <v:path arrowok="t"/>
              </v:shape>
            </v:group>
            <v:group style="position:absolute;left:5005;top:1076;width:2;height:52" coordorigin="5005,1076" coordsize="2,52">
              <v:shape style="position:absolute;left:5005;top:1076;width:2;height:52" coordorigin="5005,1076" coordsize="0,52" path="m5005,1076l5005,1127e" filled="false" stroked="true" strokeweight=".163027pt" strokecolor="#ff0000">
                <v:path arrowok="t"/>
              </v:shape>
            </v:group>
            <v:group style="position:absolute;left:4985;top:1101;width:40;height:2" coordorigin="4985,1101" coordsize="40,2">
              <v:shape style="position:absolute;left:4985;top:1101;width:40;height:2" coordorigin="4985,1101" coordsize="40,0" path="m4985,1101l5024,1101e" filled="false" stroked="true" strokeweight=".214789pt" strokecolor="#ff0000">
                <v:path arrowok="t"/>
              </v:shape>
            </v:group>
            <v:group style="position:absolute;left:5005;top:1075;width:2;height:52" coordorigin="5005,1075" coordsize="2,52">
              <v:shape style="position:absolute;left:5005;top:1075;width:2;height:52" coordorigin="5005,1075" coordsize="0,52" path="m5005,1075l5005,1126e" filled="false" stroked="true" strokeweight=".163027pt" strokecolor="#ff0000">
                <v:path arrowok="t"/>
              </v:shape>
            </v:group>
            <v:group style="position:absolute;left:4985;top:1100;width:40;height:2" coordorigin="4985,1100" coordsize="40,2">
              <v:shape style="position:absolute;left:4985;top:1100;width:40;height:2" coordorigin="4985,1100" coordsize="40,0" path="m4985,1100l5024,1100e" filled="false" stroked="true" strokeweight=".214789pt" strokecolor="#ff0000">
                <v:path arrowok="t"/>
              </v:shape>
            </v:group>
            <v:group style="position:absolute;left:5005;top:1074;width:2;height:52" coordorigin="5005,1074" coordsize="2,52">
              <v:shape style="position:absolute;left:5005;top:1074;width:2;height:52" coordorigin="5005,1074" coordsize="0,52" path="m5005,1074l5005,1126e" filled="false" stroked="true" strokeweight=".163027pt" strokecolor="#ff0000">
                <v:path arrowok="t"/>
              </v:shape>
            </v:group>
            <v:group style="position:absolute;left:4985;top:1099;width:40;height:2" coordorigin="4985,1099" coordsize="40,2">
              <v:shape style="position:absolute;left:4985;top:1099;width:40;height:2" coordorigin="4985,1099" coordsize="40,0" path="m4985,1099l5024,1099e" filled="false" stroked="true" strokeweight=".214789pt" strokecolor="#ff0000">
                <v:path arrowok="t"/>
              </v:shape>
            </v:group>
            <v:group style="position:absolute;left:5005;top:1073;width:2;height:52" coordorigin="5005,1073" coordsize="2,52">
              <v:shape style="position:absolute;left:5005;top:1073;width:2;height:52" coordorigin="5005,1073" coordsize="0,52" path="m5005,1073l5005,1125e" filled="false" stroked="true" strokeweight=".163027pt" strokecolor="#ff0000">
                <v:path arrowok="t"/>
              </v:shape>
            </v:group>
            <v:group style="position:absolute;left:4985;top:1098;width:40;height:2" coordorigin="4985,1098" coordsize="40,2">
              <v:shape style="position:absolute;left:4985;top:1098;width:40;height:2" coordorigin="4985,1098" coordsize="40,0" path="m4985,1098l5024,1098e" filled="false" stroked="true" strokeweight=".214789pt" strokecolor="#ff0000">
                <v:path arrowok="t"/>
              </v:shape>
            </v:group>
            <v:group style="position:absolute;left:5005;top:1073;width:2;height:52" coordorigin="5005,1073" coordsize="2,52">
              <v:shape style="position:absolute;left:5005;top:1073;width:2;height:52" coordorigin="5005,1073" coordsize="0,52" path="m5005,1073l5005,1124e" filled="false" stroked="true" strokeweight=".163027pt" strokecolor="#ff0000">
                <v:path arrowok="t"/>
              </v:shape>
            </v:group>
            <v:group style="position:absolute;left:4985;top:1098;width:40;height:2" coordorigin="4985,1098" coordsize="40,2">
              <v:shape style="position:absolute;left:4985;top:1098;width:40;height:2" coordorigin="4985,1098" coordsize="40,0" path="m4985,1098l5024,1098e" filled="false" stroked="true" strokeweight=".214789pt" strokecolor="#ff0000">
                <v:path arrowok="t"/>
              </v:shape>
            </v:group>
            <v:group style="position:absolute;left:5005;top:1072;width:2;height:52" coordorigin="5005,1072" coordsize="2,52">
              <v:shape style="position:absolute;left:5005;top:1072;width:2;height:52" coordorigin="5005,1072" coordsize="0,52" path="m5005,1072l5005,1123e" filled="false" stroked="true" strokeweight=".163027pt" strokecolor="#ff0000">
                <v:path arrowok="t"/>
              </v:shape>
            </v:group>
            <v:group style="position:absolute;left:4985;top:1097;width:40;height:2" coordorigin="4985,1097" coordsize="40,2">
              <v:shape style="position:absolute;left:4985;top:1097;width:40;height:2" coordorigin="4985,1097" coordsize="40,0" path="m4985,1097l5024,1097e" filled="false" stroked="true" strokeweight=".214789pt" strokecolor="#ff0000">
                <v:path arrowok="t"/>
              </v:shape>
            </v:group>
            <v:group style="position:absolute;left:5005;top:1071;width:2;height:52" coordorigin="5005,1071" coordsize="2,52">
              <v:shape style="position:absolute;left:5005;top:1071;width:2;height:52" coordorigin="5005,1071" coordsize="0,52" path="m5005,1071l5005,1123e" filled="false" stroked="true" strokeweight=".163027pt" strokecolor="#ff0000">
                <v:path arrowok="t"/>
              </v:shape>
            </v:group>
            <v:group style="position:absolute;left:4985;top:1096;width:40;height:2" coordorigin="4985,1096" coordsize="40,2">
              <v:shape style="position:absolute;left:4985;top:1096;width:40;height:2" coordorigin="4985,1096" coordsize="40,0" path="m4985,1096l5024,1096e" filled="false" stroked="true" strokeweight=".214789pt" strokecolor="#ff0000">
                <v:path arrowok="t"/>
              </v:shape>
            </v:group>
            <v:group style="position:absolute;left:5005;top:1071;width:2;height:52" coordorigin="5005,1071" coordsize="2,52">
              <v:shape style="position:absolute;left:5005;top:1071;width:2;height:52" coordorigin="5005,1071" coordsize="0,52" path="m5005,1071l5005,1122e" filled="false" stroked="true" strokeweight=".163027pt" strokecolor="#ff0000">
                <v:path arrowok="t"/>
              </v:shape>
            </v:group>
            <v:group style="position:absolute;left:4985;top:1096;width:40;height:2" coordorigin="4985,1096" coordsize="40,2">
              <v:shape style="position:absolute;left:4985;top:1096;width:40;height:2" coordorigin="4985,1096" coordsize="40,0" path="m4985,1096l5024,1096e" filled="false" stroked="true" strokeweight=".214789pt" strokecolor="#ff0000">
                <v:path arrowok="t"/>
              </v:shape>
            </v:group>
            <v:group style="position:absolute;left:5005;top:1070;width:2;height:52" coordorigin="5005,1070" coordsize="2,52">
              <v:shape style="position:absolute;left:5005;top:1070;width:2;height:52" coordorigin="5005,1070" coordsize="0,52" path="m5005,1070l5005,1121e" filled="false" stroked="true" strokeweight=".163027pt" strokecolor="#ff0000">
                <v:path arrowok="t"/>
              </v:shape>
            </v:group>
            <v:group style="position:absolute;left:4985;top:1095;width:40;height:2" coordorigin="4985,1095" coordsize="40,2">
              <v:shape style="position:absolute;left:4985;top:1095;width:40;height:2" coordorigin="4985,1095" coordsize="40,0" path="m4985,1095l5024,1095e" filled="false" stroked="true" strokeweight=".214789pt" strokecolor="#ff0000">
                <v:path arrowok="t"/>
              </v:shape>
            </v:group>
            <v:group style="position:absolute;left:5005;top:1069;width:2;height:52" coordorigin="5005,1069" coordsize="2,52">
              <v:shape style="position:absolute;left:5005;top:1069;width:2;height:52" coordorigin="5005,1069" coordsize="0,52" path="m5005,1069l5005,1121e" filled="false" stroked="true" strokeweight=".163027pt" strokecolor="#ff0000">
                <v:path arrowok="t"/>
              </v:shape>
            </v:group>
            <v:group style="position:absolute;left:4985;top:1094;width:40;height:2" coordorigin="4985,1094" coordsize="40,2">
              <v:shape style="position:absolute;left:4985;top:1094;width:40;height:2" coordorigin="4985,1094" coordsize="40,0" path="m4985,1094l5024,1094e" filled="false" stroked="true" strokeweight=".214789pt" strokecolor="#ff0000">
                <v:path arrowok="t"/>
              </v:shape>
            </v:group>
            <v:group style="position:absolute;left:5005;top:1068;width:2;height:52" coordorigin="5005,1068" coordsize="2,52">
              <v:shape style="position:absolute;left:5005;top:1068;width:2;height:52" coordorigin="5005,1068" coordsize="0,52" path="m5005,1068l5005,1120e" filled="false" stroked="true" strokeweight=".163027pt" strokecolor="#ff0000">
                <v:path arrowok="t"/>
              </v:shape>
            </v:group>
            <v:group style="position:absolute;left:4985;top:1093;width:40;height:2" coordorigin="4985,1093" coordsize="40,2">
              <v:shape style="position:absolute;left:4985;top:1093;width:40;height:2" coordorigin="4985,1093" coordsize="40,0" path="m4985,1093l5024,1093e" filled="false" stroked="true" strokeweight=".214789pt" strokecolor="#ff0000">
                <v:path arrowok="t"/>
              </v:shape>
            </v:group>
            <v:group style="position:absolute;left:5005;top:1068;width:2;height:52" coordorigin="5005,1068" coordsize="2,52">
              <v:shape style="position:absolute;left:5005;top:1068;width:2;height:52" coordorigin="5005,1068" coordsize="0,52" path="m5005,1068l5005,1119e" filled="false" stroked="true" strokeweight=".163027pt" strokecolor="#ff0000">
                <v:path arrowok="t"/>
              </v:shape>
            </v:group>
            <v:group style="position:absolute;left:4985;top:1093;width:40;height:2" coordorigin="4985,1093" coordsize="40,2">
              <v:shape style="position:absolute;left:4985;top:1093;width:40;height:2" coordorigin="4985,1093" coordsize="40,0" path="m4985,1093l5024,1093e" filled="false" stroked="true" strokeweight=".214789pt" strokecolor="#ff0000">
                <v:path arrowok="t"/>
              </v:shape>
            </v:group>
            <v:group style="position:absolute;left:5005;top:1067;width:2;height:52" coordorigin="5005,1067" coordsize="2,52">
              <v:shape style="position:absolute;left:5005;top:1067;width:2;height:52" coordorigin="5005,1067" coordsize="0,52" path="m5005,1067l5005,1118e" filled="false" stroked="true" strokeweight=".163027pt" strokecolor="#ff0000">
                <v:path arrowok="t"/>
              </v:shape>
            </v:group>
            <v:group style="position:absolute;left:4985;top:1092;width:40;height:2" coordorigin="4985,1092" coordsize="40,2">
              <v:shape style="position:absolute;left:4985;top:1092;width:40;height:2" coordorigin="4985,1092" coordsize="40,0" path="m4985,1092l5024,1092e" filled="false" stroked="true" strokeweight=".214789pt" strokecolor="#ff0000">
                <v:path arrowok="t"/>
              </v:shape>
            </v:group>
            <v:group style="position:absolute;left:5005;top:1066;width:2;height:52" coordorigin="5005,1066" coordsize="2,52">
              <v:shape style="position:absolute;left:5005;top:1066;width:2;height:52" coordorigin="5005,1066" coordsize="0,52" path="m5005,1066l5005,1118e" filled="false" stroked="true" strokeweight=".163027pt" strokecolor="#ff0000">
                <v:path arrowok="t"/>
              </v:shape>
            </v:group>
            <v:group style="position:absolute;left:4985;top:1091;width:40;height:2" coordorigin="4985,1091" coordsize="40,2">
              <v:shape style="position:absolute;left:4985;top:1091;width:40;height:2" coordorigin="4985,1091" coordsize="40,0" path="m4985,1091l5024,1091e" filled="false" stroked="true" strokeweight=".214789pt" strokecolor="#ff0000">
                <v:path arrowok="t"/>
              </v:shape>
            </v:group>
            <v:group style="position:absolute;left:5005;top:1066;width:2;height:52" coordorigin="5005,1066" coordsize="2,52">
              <v:shape style="position:absolute;left:5005;top:1066;width:2;height:52" coordorigin="5005,1066" coordsize="0,52" path="m5005,1066l5005,1117e" filled="false" stroked="true" strokeweight=".163027pt" strokecolor="#ff0000">
                <v:path arrowok="t"/>
              </v:shape>
            </v:group>
            <v:group style="position:absolute;left:4985;top:1090;width:40;height:2" coordorigin="4985,1090" coordsize="40,2">
              <v:shape style="position:absolute;left:4985;top:1090;width:40;height:2" coordorigin="4985,1090" coordsize="40,0" path="m4985,1090l5024,1090e" filled="false" stroked="true" strokeweight=".214789pt" strokecolor="#ff0000">
                <v:path arrowok="t"/>
              </v:shape>
            </v:group>
            <v:group style="position:absolute;left:5005;top:1064;width:2;height:52" coordorigin="5005,1064" coordsize="2,52">
              <v:shape style="position:absolute;left:5005;top:1064;width:2;height:52" coordorigin="5005,1064" coordsize="0,52" path="m5005,1064l5005,1116e" filled="false" stroked="true" strokeweight=".163027pt" strokecolor="#ff0000">
                <v:path arrowok="t"/>
              </v:shape>
            </v:group>
            <v:group style="position:absolute;left:4985;top:1089;width:40;height:2" coordorigin="4985,1089" coordsize="40,2">
              <v:shape style="position:absolute;left:4985;top:1089;width:40;height:2" coordorigin="4985,1089" coordsize="40,0" path="m4985,1089l5024,1089e" filled="false" stroked="true" strokeweight=".214789pt" strokecolor="#ff0000">
                <v:path arrowok="t"/>
              </v:shape>
            </v:group>
            <v:group style="position:absolute;left:5005;top:1063;width:2;height:52" coordorigin="5005,1063" coordsize="2,52">
              <v:shape style="position:absolute;left:5005;top:1063;width:2;height:52" coordorigin="5005,1063" coordsize="0,52" path="m5005,1063l5005,1115e" filled="false" stroked="true" strokeweight=".163027pt" strokecolor="#ff0000">
                <v:path arrowok="t"/>
              </v:shape>
            </v:group>
            <v:group style="position:absolute;left:4985;top:1088;width:40;height:2" coordorigin="4985,1088" coordsize="40,2">
              <v:shape style="position:absolute;left:4985;top:1088;width:40;height:2" coordorigin="4985,1088" coordsize="40,0" path="m4985,1088l5024,1088e" filled="false" stroked="true" strokeweight=".214789pt" strokecolor="#ff0000">
                <v:path arrowok="t"/>
              </v:shape>
            </v:group>
            <v:group style="position:absolute;left:5005;top:1063;width:2;height:52" coordorigin="5005,1063" coordsize="2,52">
              <v:shape style="position:absolute;left:5005;top:1063;width:2;height:52" coordorigin="5005,1063" coordsize="0,52" path="m5005,1063l5005,1114e" filled="false" stroked="true" strokeweight=".163027pt" strokecolor="#ff0000">
                <v:path arrowok="t"/>
              </v:shape>
            </v:group>
            <v:group style="position:absolute;left:4985;top:1088;width:40;height:2" coordorigin="4985,1088" coordsize="40,2">
              <v:shape style="position:absolute;left:4985;top:1088;width:40;height:2" coordorigin="4985,1088" coordsize="40,0" path="m4985,1088l5024,1088e" filled="false" stroked="true" strokeweight=".214789pt" strokecolor="#ff0000">
                <v:path arrowok="t"/>
              </v:shape>
            </v:group>
            <v:group style="position:absolute;left:5005;top:1062;width:2;height:52" coordorigin="5005,1062" coordsize="2,52">
              <v:shape style="position:absolute;left:5005;top:1062;width:2;height:52" coordorigin="5005,1062" coordsize="0,52" path="m5005,1062l5005,1113e" filled="false" stroked="true" strokeweight=".163027pt" strokecolor="#ff0000">
                <v:path arrowok="t"/>
              </v:shape>
            </v:group>
            <v:group style="position:absolute;left:4985;top:1087;width:40;height:2" coordorigin="4985,1087" coordsize="40,2">
              <v:shape style="position:absolute;left:4985;top:1087;width:40;height:2" coordorigin="4985,1087" coordsize="40,0" path="m4985,1087l5024,1087e" filled="false" stroked="true" strokeweight=".214789pt" strokecolor="#ff0000">
                <v:path arrowok="t"/>
              </v:shape>
            </v:group>
            <v:group style="position:absolute;left:5005;top:1061;width:2;height:52" coordorigin="5005,1061" coordsize="2,52">
              <v:shape style="position:absolute;left:5005;top:1061;width:2;height:52" coordorigin="5005,1061" coordsize="0,52" path="m5005,1061l5005,1113e" filled="false" stroked="true" strokeweight=".163027pt" strokecolor="#ff0000">
                <v:path arrowok="t"/>
              </v:shape>
            </v:group>
            <v:group style="position:absolute;left:4985;top:1086;width:40;height:2" coordorigin="4985,1086" coordsize="40,2">
              <v:shape style="position:absolute;left:4985;top:1086;width:40;height:2" coordorigin="4985,1086" coordsize="40,0" path="m4985,1086l5024,1086e" filled="false" stroked="true" strokeweight=".214789pt" strokecolor="#ff0000">
                <v:path arrowok="t"/>
              </v:shape>
            </v:group>
            <v:group style="position:absolute;left:5005;top:1060;width:2;height:52" coordorigin="5005,1060" coordsize="2,52">
              <v:shape style="position:absolute;left:5005;top:1060;width:2;height:52" coordorigin="5005,1060" coordsize="0,52" path="m5005,1060l5005,1112e" filled="false" stroked="true" strokeweight=".163027pt" strokecolor="#ff0000">
                <v:path arrowok="t"/>
              </v:shape>
            </v:group>
            <v:group style="position:absolute;left:4985;top:1085;width:40;height:2" coordorigin="4985,1085" coordsize="40,2">
              <v:shape style="position:absolute;left:4985;top:1085;width:40;height:2" coordorigin="4985,1085" coordsize="40,0" path="m4985,1085l5024,1085e" filled="false" stroked="true" strokeweight=".214789pt" strokecolor="#ff0000">
                <v:path arrowok="t"/>
              </v:shape>
            </v:group>
            <v:group style="position:absolute;left:5005;top:1060;width:2;height:52" coordorigin="5005,1060" coordsize="2,52">
              <v:shape style="position:absolute;left:5005;top:1060;width:2;height:52" coordorigin="5005,1060" coordsize="0,52" path="m5005,1060l5005,1111e" filled="false" stroked="true" strokeweight=".163027pt" strokecolor="#ff0000">
                <v:path arrowok="t"/>
              </v:shape>
            </v:group>
            <v:group style="position:absolute;left:4985;top:1085;width:40;height:2" coordorigin="4985,1085" coordsize="40,2">
              <v:shape style="position:absolute;left:4985;top:1085;width:40;height:2" coordorigin="4985,1085" coordsize="40,0" path="m4985,1085l5024,1085e" filled="false" stroked="true" strokeweight=".214789pt" strokecolor="#ff0000">
                <v:path arrowok="t"/>
              </v:shape>
            </v:group>
            <v:group style="position:absolute;left:5005;top:1059;width:2;height:52" coordorigin="5005,1059" coordsize="2,52">
              <v:shape style="position:absolute;left:5005;top:1059;width:2;height:52" coordorigin="5005,1059" coordsize="0,52" path="m5005,1059l5005,1110e" filled="false" stroked="true" strokeweight=".163027pt" strokecolor="#ff0000">
                <v:path arrowok="t"/>
              </v:shape>
            </v:group>
            <v:group style="position:absolute;left:4985;top:1084;width:40;height:2" coordorigin="4985,1084" coordsize="40,2">
              <v:shape style="position:absolute;left:4985;top:1084;width:40;height:2" coordorigin="4985,1084" coordsize="40,0" path="m4985,1084l5024,1084e" filled="false" stroked="true" strokeweight=".214789pt" strokecolor="#ff0000">
                <v:path arrowok="t"/>
              </v:shape>
            </v:group>
            <v:group style="position:absolute;left:5005;top:1058;width:2;height:52" coordorigin="5005,1058" coordsize="2,52">
              <v:shape style="position:absolute;left:5005;top:1058;width:2;height:52" coordorigin="5005,1058" coordsize="0,52" path="m5005,1058l5005,1110e" filled="false" stroked="true" strokeweight=".163027pt" strokecolor="#ff0000">
                <v:path arrowok="t"/>
              </v:shape>
            </v:group>
            <v:group style="position:absolute;left:4985;top:1083;width:40;height:2" coordorigin="4985,1083" coordsize="40,2">
              <v:shape style="position:absolute;left:4985;top:1083;width:40;height:2" coordorigin="4985,1083" coordsize="40,0" path="m4985,1083l5024,1083e" filled="false" stroked="true" strokeweight=".214789pt" strokecolor="#ff0000">
                <v:path arrowok="t"/>
              </v:shape>
            </v:group>
            <v:group style="position:absolute;left:5005;top:1058;width:2;height:52" coordorigin="5005,1058" coordsize="2,52">
              <v:shape style="position:absolute;left:5005;top:1058;width:2;height:52" coordorigin="5005,1058" coordsize="0,52" path="m5005,1058l5005,1109e" filled="false" stroked="true" strokeweight=".163027pt" strokecolor="#ff0000">
                <v:path arrowok="t"/>
              </v:shape>
            </v:group>
            <v:group style="position:absolute;left:4985;top:1082;width:40;height:2" coordorigin="4985,1082" coordsize="40,2">
              <v:shape style="position:absolute;left:4985;top:1082;width:40;height:2" coordorigin="4985,1082" coordsize="40,0" path="m4985,1082l5024,1082e" filled="false" stroked="true" strokeweight=".214789pt" strokecolor="#ff0000">
                <v:path arrowok="t"/>
              </v:shape>
            </v:group>
            <v:group style="position:absolute;left:5005;top:1056;width:2;height:52" coordorigin="5005,1056" coordsize="2,52">
              <v:shape style="position:absolute;left:5005;top:1056;width:2;height:52" coordorigin="5005,1056" coordsize="0,52" path="m5005,1056l5005,1108e" filled="false" stroked="true" strokeweight=".163027pt" strokecolor="#ff0000">
                <v:path arrowok="t"/>
              </v:shape>
            </v:group>
            <v:group style="position:absolute;left:4985;top:1081;width:40;height:2" coordorigin="4985,1081" coordsize="40,2">
              <v:shape style="position:absolute;left:4985;top:1081;width:40;height:2" coordorigin="4985,1081" coordsize="40,0" path="m4985,1081l5024,1081e" filled="false" stroked="true" strokeweight=".214789pt" strokecolor="#ff0000">
                <v:path arrowok="t"/>
              </v:shape>
            </v:group>
            <v:group style="position:absolute;left:5005;top:1055;width:2;height:52" coordorigin="5005,1055" coordsize="2,52">
              <v:shape style="position:absolute;left:5005;top:1055;width:2;height:52" coordorigin="5005,1055" coordsize="0,52" path="m5005,1055l5005,1107e" filled="false" stroked="true" strokeweight=".163027pt" strokecolor="#ff0000">
                <v:path arrowok="t"/>
              </v:shape>
            </v:group>
            <v:group style="position:absolute;left:4985;top:1080;width:40;height:2" coordorigin="4985,1080" coordsize="40,2">
              <v:shape style="position:absolute;left:4985;top:1080;width:40;height:2" coordorigin="4985,1080" coordsize="40,0" path="m4985,1080l5024,1080e" filled="false" stroked="true" strokeweight=".214789pt" strokecolor="#ff0000">
                <v:path arrowok="t"/>
              </v:shape>
            </v:group>
            <v:group style="position:absolute;left:5005;top:1055;width:2;height:52" coordorigin="5005,1055" coordsize="2,52">
              <v:shape style="position:absolute;left:5005;top:1055;width:2;height:52" coordorigin="5005,1055" coordsize="0,52" path="m5005,1055l5005,1106e" filled="false" stroked="true" strokeweight=".163027pt" strokecolor="#ff0000">
                <v:path arrowok="t"/>
              </v:shape>
            </v:group>
            <v:group style="position:absolute;left:4985;top:1080;width:40;height:2" coordorigin="4985,1080" coordsize="40,2">
              <v:shape style="position:absolute;left:4985;top:1080;width:40;height:2" coordorigin="4985,1080" coordsize="40,0" path="m4985,1080l5024,1080e" filled="false" stroked="true" strokeweight=".214789pt" strokecolor="#ff0000">
                <v:path arrowok="t"/>
              </v:shape>
            </v:group>
            <v:group style="position:absolute;left:5005;top:1054;width:2;height:52" coordorigin="5005,1054" coordsize="2,52">
              <v:shape style="position:absolute;left:5005;top:1054;width:2;height:52" coordorigin="5005,1054" coordsize="0,52" path="m5005,1054l5005,1105e" filled="false" stroked="true" strokeweight=".163027pt" strokecolor="#ff0000">
                <v:path arrowok="t"/>
              </v:shape>
            </v:group>
            <v:group style="position:absolute;left:4985;top:1079;width:40;height:2" coordorigin="4985,1079" coordsize="40,2">
              <v:shape style="position:absolute;left:4985;top:1079;width:40;height:2" coordorigin="4985,1079" coordsize="40,0" path="m4985,1079l5024,1079e" filled="false" stroked="true" strokeweight=".214789pt" strokecolor="#ff0000">
                <v:path arrowok="t"/>
              </v:shape>
            </v:group>
            <v:group style="position:absolute;left:5005;top:1053;width:2;height:52" coordorigin="5005,1053" coordsize="2,52">
              <v:shape style="position:absolute;left:5005;top:1053;width:2;height:52" coordorigin="5005,1053" coordsize="0,52" path="m5005,1053l5005,1105e" filled="false" stroked="true" strokeweight=".163027pt" strokecolor="#ff0000">
                <v:path arrowok="t"/>
              </v:shape>
            </v:group>
            <v:group style="position:absolute;left:4985;top:1078;width:40;height:2" coordorigin="4985,1078" coordsize="40,2">
              <v:shape style="position:absolute;left:4985;top:1078;width:40;height:2" coordorigin="4985,1078" coordsize="40,0" path="m4985,1078l5024,1078e" filled="false" stroked="true" strokeweight=".214789pt" strokecolor="#ff0000">
                <v:path arrowok="t"/>
              </v:shape>
            </v:group>
            <v:group style="position:absolute;left:5005;top:1053;width:2;height:52" coordorigin="5005,1053" coordsize="2,52">
              <v:shape style="position:absolute;left:5005;top:1053;width:2;height:52" coordorigin="5005,1053" coordsize="0,52" path="m5005,1053l5005,1104e" filled="false" stroked="true" strokeweight=".163027pt" strokecolor="#ff0000">
                <v:path arrowok="t"/>
              </v:shape>
            </v:group>
            <v:group style="position:absolute;left:4985;top:1078;width:40;height:2" coordorigin="4985,1078" coordsize="40,2">
              <v:shape style="position:absolute;left:4985;top:1078;width:40;height:2" coordorigin="4985,1078" coordsize="40,0" path="m4985,1078l5024,1078e" filled="false" stroked="true" strokeweight=".214789pt" strokecolor="#ff0000">
                <v:path arrowok="t"/>
              </v:shape>
            </v:group>
            <v:group style="position:absolute;left:5005;top:1052;width:2;height:52" coordorigin="5005,1052" coordsize="2,52">
              <v:shape style="position:absolute;left:5005;top:1052;width:2;height:52" coordorigin="5005,1052" coordsize="0,52" path="m5005,1052l5005,1103e" filled="false" stroked="true" strokeweight=".163027pt" strokecolor="#ff0000">
                <v:path arrowok="t"/>
              </v:shape>
            </v:group>
            <v:group style="position:absolute;left:4985;top:1077;width:40;height:2" coordorigin="4985,1077" coordsize="40,2">
              <v:shape style="position:absolute;left:4985;top:1077;width:40;height:2" coordorigin="4985,1077" coordsize="40,0" path="m4985,1077l5024,1077e" filled="false" stroked="true" strokeweight=".214789pt" strokecolor="#ff0000">
                <v:path arrowok="t"/>
              </v:shape>
            </v:group>
            <v:group style="position:absolute;left:5005;top:1051;width:2;height:52" coordorigin="5005,1051" coordsize="2,52">
              <v:shape style="position:absolute;left:5005;top:1051;width:2;height:52" coordorigin="5005,1051" coordsize="0,52" path="m5005,1051l5005,1103e" filled="false" stroked="true" strokeweight=".163027pt" strokecolor="#ff0000">
                <v:path arrowok="t"/>
              </v:shape>
            </v:group>
            <v:group style="position:absolute;left:4985;top:1076;width:40;height:2" coordorigin="4985,1076" coordsize="40,2">
              <v:shape style="position:absolute;left:4985;top:1076;width:40;height:2" coordorigin="4985,1076" coordsize="40,0" path="m4985,1076l5024,1076e" filled="false" stroked="true" strokeweight=".214789pt" strokecolor="#ff0000">
                <v:path arrowok="t"/>
              </v:shape>
            </v:group>
            <v:group style="position:absolute;left:5005;top:1050;width:2;height:52" coordorigin="5005,1050" coordsize="2,52">
              <v:shape style="position:absolute;left:5005;top:1050;width:2;height:52" coordorigin="5005,1050" coordsize="0,52" path="m5005,1050l5005,1102e" filled="false" stroked="true" strokeweight=".163027pt" strokecolor="#ff0000">
                <v:path arrowok="t"/>
              </v:shape>
            </v:group>
            <v:group style="position:absolute;left:4985;top:1075;width:40;height:2" coordorigin="4985,1075" coordsize="40,2">
              <v:shape style="position:absolute;left:4985;top:1075;width:40;height:2" coordorigin="4985,1075" coordsize="40,0" path="m4985,1075l5024,1075e" filled="false" stroked="true" strokeweight=".214789pt" strokecolor="#ff0000">
                <v:path arrowok="t"/>
              </v:shape>
            </v:group>
            <v:group style="position:absolute;left:5005;top:1050;width:2;height:52" coordorigin="5005,1050" coordsize="2,52">
              <v:shape style="position:absolute;left:5005;top:1050;width:2;height:52" coordorigin="5005,1050" coordsize="0,52" path="m5005,1050l5005,1101e" filled="false" stroked="true" strokeweight=".163027pt" strokecolor="#ff0000">
                <v:path arrowok="t"/>
              </v:shape>
            </v:group>
            <v:group style="position:absolute;left:4985;top:1075;width:40;height:2" coordorigin="4985,1075" coordsize="40,2">
              <v:shape style="position:absolute;left:4985;top:1075;width:40;height:2" coordorigin="4985,1075" coordsize="40,0" path="m4985,1075l5024,1075e" filled="false" stroked="true" strokeweight=".214789pt" strokecolor="#ff0000">
                <v:path arrowok="t"/>
              </v:shape>
            </v:group>
            <v:group style="position:absolute;left:5005;top:1049;width:2;height:52" coordorigin="5005,1049" coordsize="2,52">
              <v:shape style="position:absolute;left:5005;top:1049;width:2;height:52" coordorigin="5005,1049" coordsize="0,52" path="m5005,1049l5005,1100e" filled="false" stroked="true" strokeweight=".163027pt" strokecolor="#ff0000">
                <v:path arrowok="t"/>
              </v:shape>
            </v:group>
            <v:group style="position:absolute;left:4985;top:1074;width:40;height:2" coordorigin="4985,1074" coordsize="40,2">
              <v:shape style="position:absolute;left:4985;top:1074;width:40;height:2" coordorigin="4985,1074" coordsize="40,0" path="m4985,1074l5024,1074e" filled="false" stroked="true" strokeweight=".214789pt" strokecolor="#ff0000">
                <v:path arrowok="t"/>
              </v:shape>
            </v:group>
            <v:group style="position:absolute;left:5005;top:1048;width:2;height:52" coordorigin="5005,1048" coordsize="2,52">
              <v:shape style="position:absolute;left:5005;top:1048;width:2;height:52" coordorigin="5005,1048" coordsize="0,52" path="m5005,1048l5005,1100e" filled="false" stroked="true" strokeweight=".163027pt" strokecolor="#ff0000">
                <v:path arrowok="t"/>
              </v:shape>
            </v:group>
            <v:group style="position:absolute;left:4985;top:1073;width:40;height:2" coordorigin="4985,1073" coordsize="40,2">
              <v:shape style="position:absolute;left:4985;top:1073;width:40;height:2" coordorigin="4985,1073" coordsize="40,0" path="m4985,1073l5024,1073e" filled="false" stroked="true" strokeweight=".214789pt" strokecolor="#ff0000">
                <v:path arrowok="t"/>
              </v:shape>
            </v:group>
            <v:group style="position:absolute;left:5005;top:1047;width:2;height:52" coordorigin="5005,1047" coordsize="2,52">
              <v:shape style="position:absolute;left:5005;top:1047;width:2;height:52" coordorigin="5005,1047" coordsize="0,52" path="m5005,1047l5005,1099e" filled="false" stroked="true" strokeweight=".163027pt" strokecolor="#ff0000">
                <v:path arrowok="t"/>
              </v:shape>
            </v:group>
            <v:group style="position:absolute;left:4985;top:1072;width:40;height:2" coordorigin="4985,1072" coordsize="40,2">
              <v:shape style="position:absolute;left:4985;top:1072;width:40;height:2" coordorigin="4985,1072" coordsize="40,0" path="m4985,1072l5024,1072e" filled="false" stroked="true" strokeweight=".214789pt" strokecolor="#ff0000">
                <v:path arrowok="t"/>
              </v:shape>
            </v:group>
            <v:group style="position:absolute;left:5005;top:1046;width:2;height:52" coordorigin="5005,1046" coordsize="2,52">
              <v:shape style="position:absolute;left:5005;top:1046;width:2;height:52" coordorigin="5005,1046" coordsize="0,52" path="m5005,1046l5005,1097e" filled="false" stroked="true" strokeweight=".163027pt" strokecolor="#ff0000">
                <v:path arrowok="t"/>
              </v:shape>
            </v:group>
            <v:group style="position:absolute;left:4985;top:1071;width:40;height:2" coordorigin="4985,1071" coordsize="40,2">
              <v:shape style="position:absolute;left:4985;top:1071;width:40;height:2" coordorigin="4985,1071" coordsize="40,0" path="m4985,1071l5024,1071e" filled="false" stroked="true" strokeweight=".214789pt" strokecolor="#ff0000">
                <v:path arrowok="t"/>
              </v:shape>
            </v:group>
            <v:group style="position:absolute;left:5005;top:1045;width:2;height:52" coordorigin="5005,1045" coordsize="2,52">
              <v:shape style="position:absolute;left:5005;top:1045;width:2;height:52" coordorigin="5005,1045" coordsize="0,52" path="m5005,1045l5005,1097e" filled="false" stroked="true" strokeweight=".163027pt" strokecolor="#ff0000">
                <v:path arrowok="t"/>
              </v:shape>
            </v:group>
            <v:group style="position:absolute;left:4985;top:1070;width:40;height:2" coordorigin="4985,1070" coordsize="40,2">
              <v:shape style="position:absolute;left:4985;top:1070;width:40;height:2" coordorigin="4985,1070" coordsize="40,0" path="m4985,1070l5024,1070e" filled="false" stroked="true" strokeweight=".214789pt" strokecolor="#ff0000">
                <v:path arrowok="t"/>
              </v:shape>
            </v:group>
            <v:group style="position:absolute;left:5005;top:1045;width:2;height:52" coordorigin="5005,1045" coordsize="2,52">
              <v:shape style="position:absolute;left:5005;top:1045;width:2;height:52" coordorigin="5005,1045" coordsize="0,52" path="m5005,1045l5005,1096e" filled="false" stroked="true" strokeweight=".163027pt" strokecolor="#ff0000">
                <v:path arrowok="t"/>
              </v:shape>
            </v:group>
            <v:group style="position:absolute;left:4985;top:1070;width:40;height:2" coordorigin="4985,1070" coordsize="40,2">
              <v:shape style="position:absolute;left:4985;top:1070;width:40;height:2" coordorigin="4985,1070" coordsize="40,0" path="m4985,1070l5024,1070e" filled="false" stroked="true" strokeweight=".214789pt" strokecolor="#ff0000">
                <v:path arrowok="t"/>
              </v:shape>
            </v:group>
            <v:group style="position:absolute;left:5005;top:1044;width:2;height:52" coordorigin="5005,1044" coordsize="2,52">
              <v:shape style="position:absolute;left:5005;top:1044;width:2;height:52" coordorigin="5005,1044" coordsize="0,52" path="m5005,1044l5005,1095e" filled="false" stroked="true" strokeweight=".163027pt" strokecolor="#ff0000">
                <v:path arrowok="t"/>
              </v:shape>
            </v:group>
            <v:group style="position:absolute;left:4985;top:1069;width:40;height:2" coordorigin="4985,1069" coordsize="40,2">
              <v:shape style="position:absolute;left:4985;top:1069;width:40;height:2" coordorigin="4985,1069" coordsize="40,0" path="m4985,1069l5024,1069e" filled="false" stroked="true" strokeweight=".214789pt" strokecolor="#ff0000">
                <v:path arrowok="t"/>
              </v:shape>
            </v:group>
            <v:group style="position:absolute;left:5005;top:1043;width:2;height:52" coordorigin="5005,1043" coordsize="2,52">
              <v:shape style="position:absolute;left:5005;top:1043;width:2;height:52" coordorigin="5005,1043" coordsize="0,52" path="m5005,1043l5005,1095e" filled="false" stroked="true" strokeweight=".163027pt" strokecolor="#ff0000">
                <v:path arrowok="t"/>
              </v:shape>
            </v:group>
            <v:group style="position:absolute;left:4985;top:1068;width:40;height:2" coordorigin="4985,1068" coordsize="40,2">
              <v:shape style="position:absolute;left:4985;top:1068;width:40;height:2" coordorigin="4985,1068" coordsize="40,0" path="m4985,1068l5024,1068e" filled="false" stroked="true" strokeweight=".214789pt" strokecolor="#ff0000">
                <v:path arrowok="t"/>
              </v:shape>
            </v:group>
            <v:group style="position:absolute;left:5005;top:1042;width:2;height:52" coordorigin="5005,1042" coordsize="2,52">
              <v:shape style="position:absolute;left:5005;top:1042;width:2;height:52" coordorigin="5005,1042" coordsize="0,52" path="m5005,1042l5005,1094e" filled="false" stroked="true" strokeweight=".163027pt" strokecolor="#ff0000">
                <v:path arrowok="t"/>
              </v:shape>
            </v:group>
            <v:group style="position:absolute;left:4985;top:1067;width:40;height:2" coordorigin="4985,1067" coordsize="40,2">
              <v:shape style="position:absolute;left:4985;top:1067;width:40;height:2" coordorigin="4985,1067" coordsize="40,0" path="m4985,1067l5024,1067e" filled="false" stroked="true" strokeweight=".214789pt" strokecolor="#ff0000">
                <v:path arrowok="t"/>
              </v:shape>
            </v:group>
            <v:group style="position:absolute;left:5005;top:1042;width:2;height:52" coordorigin="5005,1042" coordsize="2,52">
              <v:shape style="position:absolute;left:5005;top:1042;width:2;height:52" coordorigin="5005,1042" coordsize="0,52" path="m5005,1042l5005,1093e" filled="false" stroked="true" strokeweight=".163027pt" strokecolor="#ff0000">
                <v:path arrowok="t"/>
              </v:shape>
            </v:group>
            <v:group style="position:absolute;left:4985;top:1067;width:40;height:2" coordorigin="4985,1067" coordsize="40,2">
              <v:shape style="position:absolute;left:4985;top:1067;width:40;height:2" coordorigin="4985,1067" coordsize="40,0" path="m4985,1067l5024,1067e" filled="false" stroked="true" strokeweight=".214789pt" strokecolor="#ff0000">
                <v:path arrowok="t"/>
              </v:shape>
            </v:group>
            <v:group style="position:absolute;left:5005;top:1041;width:2;height:52" coordorigin="5005,1041" coordsize="2,52">
              <v:shape style="position:absolute;left:5005;top:1041;width:2;height:52" coordorigin="5005,1041" coordsize="0,52" path="m5005,1041l5005,1092e" filled="false" stroked="true" strokeweight=".163027pt" strokecolor="#ff0000">
                <v:path arrowok="t"/>
              </v:shape>
            </v:group>
            <v:group style="position:absolute;left:4985;top:1066;width:40;height:2" coordorigin="4985,1066" coordsize="40,2">
              <v:shape style="position:absolute;left:4985;top:1066;width:40;height:2" coordorigin="4985,1066" coordsize="40,0" path="m4985,1066l5024,1066e" filled="false" stroked="true" strokeweight=".214789pt" strokecolor="#ff0000">
                <v:path arrowok="t"/>
              </v:shape>
            </v:group>
            <v:group style="position:absolute;left:5005;top:1040;width:2;height:52" coordorigin="5005,1040" coordsize="2,52">
              <v:shape style="position:absolute;left:5005;top:1040;width:2;height:52" coordorigin="5005,1040" coordsize="0,52" path="m5005,1040l5005,1092e" filled="false" stroked="true" strokeweight=".163027pt" strokecolor="#ff0000">
                <v:path arrowok="t"/>
              </v:shape>
            </v:group>
            <v:group style="position:absolute;left:4985;top:1065;width:40;height:2" coordorigin="4985,1065" coordsize="40,2">
              <v:shape style="position:absolute;left:4985;top:1065;width:40;height:2" coordorigin="4985,1065" coordsize="40,0" path="m4985,1065l5024,1065e" filled="false" stroked="true" strokeweight=".214789pt" strokecolor="#ff0000">
                <v:path arrowok="t"/>
              </v:shape>
            </v:group>
            <v:group style="position:absolute;left:5005;top:1040;width:2;height:52" coordorigin="5005,1040" coordsize="2,52">
              <v:shape style="position:absolute;left:5005;top:1040;width:2;height:52" coordorigin="5005,1040" coordsize="0,52" path="m5005,1040l5005,1091e" filled="false" stroked="true" strokeweight=".163027pt" strokecolor="#ff0000">
                <v:path arrowok="t"/>
              </v:shape>
            </v:group>
            <v:group style="position:absolute;left:4985;top:1065;width:40;height:2" coordorigin="4985,1065" coordsize="40,2">
              <v:shape style="position:absolute;left:4985;top:1065;width:40;height:2" coordorigin="4985,1065" coordsize="40,0" path="m4985,1065l5024,1065e" filled="false" stroked="true" strokeweight=".214789pt" strokecolor="#ff0000">
                <v:path arrowok="t"/>
              </v:shape>
            </v:group>
            <v:group style="position:absolute;left:5005;top:1039;width:2;height:52" coordorigin="5005,1039" coordsize="2,52">
              <v:shape style="position:absolute;left:5005;top:1039;width:2;height:52" coordorigin="5005,1039" coordsize="0,52" path="m5005,1039l5005,1090e" filled="false" stroked="true" strokeweight=".163027pt" strokecolor="#ff0000">
                <v:path arrowok="t"/>
              </v:shape>
            </v:group>
            <v:group style="position:absolute;left:4985;top:1064;width:40;height:2" coordorigin="4985,1064" coordsize="40,2">
              <v:shape style="position:absolute;left:4985;top:1064;width:40;height:2" coordorigin="4985,1064" coordsize="40,0" path="m4985,1064l5024,1064e" filled="false" stroked="true" strokeweight=".214789pt" strokecolor="#ff0000">
                <v:path arrowok="t"/>
              </v:shape>
            </v:group>
            <v:group style="position:absolute;left:5005;top:1038;width:2;height:52" coordorigin="5005,1038" coordsize="2,52">
              <v:shape style="position:absolute;left:5005;top:1038;width:2;height:52" coordorigin="5005,1038" coordsize="0,52" path="m5005,1038l5005,1090e" filled="false" stroked="true" strokeweight=".163027pt" strokecolor="#ff0000">
                <v:path arrowok="t"/>
              </v:shape>
            </v:group>
            <v:group style="position:absolute;left:4985;top:1063;width:40;height:2" coordorigin="4985,1063" coordsize="40,2">
              <v:shape style="position:absolute;left:4985;top:1063;width:40;height:2" coordorigin="4985,1063" coordsize="40,0" path="m4985,1063l5024,1063e" filled="false" stroked="true" strokeweight=".214789pt" strokecolor="#ff0000">
                <v:path arrowok="t"/>
              </v:shape>
            </v:group>
            <v:group style="position:absolute;left:5005;top:1037;width:2;height:52" coordorigin="5005,1037" coordsize="2,52">
              <v:shape style="position:absolute;left:5005;top:1037;width:2;height:52" coordorigin="5005,1037" coordsize="0,52" path="m5005,1037l5005,1089e" filled="false" stroked="true" strokeweight=".163027pt" strokecolor="#ff0000">
                <v:path arrowok="t"/>
              </v:shape>
            </v:group>
            <v:group style="position:absolute;left:4985;top:1062;width:40;height:2" coordorigin="4985,1062" coordsize="40,2">
              <v:shape style="position:absolute;left:4985;top:1062;width:40;height:2" coordorigin="4985,1062" coordsize="40,0" path="m4985,1062l5024,1062e" filled="false" stroked="true" strokeweight=".214789pt" strokecolor="#ff0000">
                <v:path arrowok="t"/>
              </v:shape>
            </v:group>
            <v:group style="position:absolute;left:5005;top:1037;width:2;height:52" coordorigin="5005,1037" coordsize="2,52">
              <v:shape style="position:absolute;left:5005;top:1037;width:2;height:52" coordorigin="5005,1037" coordsize="0,52" path="m5005,1037l5005,1088e" filled="false" stroked="true" strokeweight=".163027pt" strokecolor="#ff0000">
                <v:path arrowok="t"/>
              </v:shape>
            </v:group>
            <v:group style="position:absolute;left:4985;top:1062;width:40;height:2" coordorigin="4985,1062" coordsize="40,2">
              <v:shape style="position:absolute;left:4985;top:1062;width:40;height:2" coordorigin="4985,1062" coordsize="40,0" path="m4985,1062l5024,1062e" filled="false" stroked="true" strokeweight=".214789pt" strokecolor="#ff0000">
                <v:path arrowok="t"/>
              </v:shape>
            </v:group>
            <v:group style="position:absolute;left:5005;top:1036;width:2;height:52" coordorigin="5005,1036" coordsize="2,52">
              <v:shape style="position:absolute;left:5005;top:1036;width:2;height:52" coordorigin="5005,1036" coordsize="0,52" path="m5005,1036l5005,1087e" filled="false" stroked="true" strokeweight=".163027pt" strokecolor="#ff0000">
                <v:path arrowok="t"/>
              </v:shape>
            </v:group>
            <v:group style="position:absolute;left:4985;top:1061;width:40;height:2" coordorigin="4985,1061" coordsize="40,2">
              <v:shape style="position:absolute;left:4985;top:1061;width:40;height:2" coordorigin="4985,1061" coordsize="40,0" path="m4985,1061l5024,1061e" filled="false" stroked="true" strokeweight=".214789pt" strokecolor="#ff0000">
                <v:path arrowok="t"/>
              </v:shape>
            </v:group>
            <v:group style="position:absolute;left:5005;top:1035;width:2;height:52" coordorigin="5005,1035" coordsize="2,52">
              <v:shape style="position:absolute;left:5005;top:1035;width:2;height:52" coordorigin="5005,1035" coordsize="0,52" path="m5005,1035l5005,1087e" filled="false" stroked="true" strokeweight=".163027pt" strokecolor="#ff0000">
                <v:path arrowok="t"/>
              </v:shape>
            </v:group>
            <v:group style="position:absolute;left:4985;top:1060;width:40;height:2" coordorigin="4985,1060" coordsize="40,2">
              <v:shape style="position:absolute;left:4985;top:1060;width:40;height:2" coordorigin="4985,1060" coordsize="40,0" path="m4985,1060l5024,1060e" filled="false" stroked="true" strokeweight=".214789pt" strokecolor="#ff0000">
                <v:path arrowok="t"/>
              </v:shape>
            </v:group>
            <v:group style="position:absolute;left:5005;top:1034;width:2;height:52" coordorigin="5005,1034" coordsize="2,52">
              <v:shape style="position:absolute;left:5005;top:1034;width:2;height:52" coordorigin="5005,1034" coordsize="0,52" path="m5005,1034l5005,1086e" filled="false" stroked="true" strokeweight=".163027pt" strokecolor="#ff0000">
                <v:path arrowok="t"/>
              </v:shape>
            </v:group>
            <v:group style="position:absolute;left:4985;top:1060;width:40;height:2" coordorigin="4985,1060" coordsize="40,2">
              <v:shape style="position:absolute;left:4985;top:1060;width:40;height:2" coordorigin="4985,1060" coordsize="40,0" path="m4985,1060l5024,1060e" filled="false" stroked="true" strokeweight=".214789pt" strokecolor="#ff0000">
                <v:path arrowok="t"/>
              </v:shape>
            </v:group>
            <v:group style="position:absolute;left:5005;top:1034;width:2;height:52" coordorigin="5005,1034" coordsize="2,52">
              <v:shape style="position:absolute;left:5005;top:1034;width:2;height:52" coordorigin="5005,1034" coordsize="0,52" path="m5005,1034l5005,1085e" filled="false" stroked="true" strokeweight=".163027pt" strokecolor="#ff0000">
                <v:path arrowok="t"/>
              </v:shape>
            </v:group>
            <v:group style="position:absolute;left:4985;top:1059;width:40;height:2" coordorigin="4985,1059" coordsize="40,2">
              <v:shape style="position:absolute;left:4985;top:1059;width:40;height:2" coordorigin="4985,1059" coordsize="40,0" path="m4985,1059l5024,1059e" filled="false" stroked="true" strokeweight=".214789pt" strokecolor="#ff0000">
                <v:path arrowok="t"/>
              </v:shape>
            </v:group>
            <v:group style="position:absolute;left:5005;top:1033;width:2;height:52" coordorigin="5005,1033" coordsize="2,52">
              <v:shape style="position:absolute;left:5005;top:1033;width:2;height:52" coordorigin="5005,1033" coordsize="0,52" path="m5005,1033l5005,1085e" filled="false" stroked="true" strokeweight=".163027pt" strokecolor="#ff0000">
                <v:path arrowok="t"/>
              </v:shape>
            </v:group>
            <v:group style="position:absolute;left:4985;top:1058;width:40;height:2" coordorigin="4985,1058" coordsize="40,2">
              <v:shape style="position:absolute;left:4985;top:1058;width:40;height:2" coordorigin="4985,1058" coordsize="40,0" path="m4985,1058l5024,1058e" filled="false" stroked="true" strokeweight=".214789pt" strokecolor="#ff0000">
                <v:path arrowok="t"/>
              </v:shape>
            </v:group>
            <v:group style="position:absolute;left:5005;top:1032;width:2;height:52" coordorigin="5005,1032" coordsize="2,52">
              <v:shape style="position:absolute;left:5005;top:1032;width:2;height:52" coordorigin="5005,1032" coordsize="0,52" path="m5005,1032l5005,1084e" filled="false" stroked="true" strokeweight=".163027pt" strokecolor="#ff0000">
                <v:path arrowok="t"/>
              </v:shape>
            </v:group>
            <v:group style="position:absolute;left:4985;top:1057;width:40;height:2" coordorigin="4985,1057" coordsize="40,2">
              <v:shape style="position:absolute;left:4985;top:1057;width:40;height:2" coordorigin="4985,1057" coordsize="40,0" path="m4985,1057l5024,1057e" filled="false" stroked="true" strokeweight=".214789pt" strokecolor="#ff0000">
                <v:path arrowok="t"/>
              </v:shape>
            </v:group>
            <v:group style="position:absolute;left:5005;top:1032;width:2;height:52" coordorigin="5005,1032" coordsize="2,52">
              <v:shape style="position:absolute;left:5005;top:1032;width:2;height:52" coordorigin="5005,1032" coordsize="0,52" path="m5005,1032l5005,1083e" filled="false" stroked="true" strokeweight=".163027pt" strokecolor="#ff0000">
                <v:path arrowok="t"/>
              </v:shape>
            </v:group>
            <v:group style="position:absolute;left:4985;top:1057;width:40;height:2" coordorigin="4985,1057" coordsize="40,2">
              <v:shape style="position:absolute;left:4985;top:1057;width:40;height:2" coordorigin="4985,1057" coordsize="40,0" path="m4985,1057l5024,1057e" filled="false" stroked="true" strokeweight=".214789pt" strokecolor="#ff0000">
                <v:path arrowok="t"/>
              </v:shape>
            </v:group>
            <v:group style="position:absolute;left:5005;top:1031;width:2;height:52" coordorigin="5005,1031" coordsize="2,52">
              <v:shape style="position:absolute;left:5005;top:1031;width:2;height:52" coordorigin="5005,1031" coordsize="0,52" path="m5005,1031l5005,1082e" filled="false" stroked="true" strokeweight=".163027pt" strokecolor="#ff0000">
                <v:path arrowok="t"/>
              </v:shape>
            </v:group>
            <v:group style="position:absolute;left:4985;top:1056;width:40;height:2" coordorigin="4985,1056" coordsize="40,2">
              <v:shape style="position:absolute;left:4985;top:1056;width:40;height:2" coordorigin="4985,1056" coordsize="40,0" path="m4985,1056l5024,1056e" filled="false" stroked="true" strokeweight=".214789pt" strokecolor="#ff0000">
                <v:path arrowok="t"/>
              </v:shape>
            </v:group>
            <v:group style="position:absolute;left:5005;top:1030;width:2;height:52" coordorigin="5005,1030" coordsize="2,52">
              <v:shape style="position:absolute;left:5005;top:1030;width:2;height:52" coordorigin="5005,1030" coordsize="0,52" path="m5005,1030l5005,1082e" filled="false" stroked="true" strokeweight=".163027pt" strokecolor="#ff0000">
                <v:path arrowok="t"/>
              </v:shape>
            </v:group>
            <v:group style="position:absolute;left:4985;top:1055;width:40;height:2" coordorigin="4985,1055" coordsize="40,2">
              <v:shape style="position:absolute;left:4985;top:1055;width:40;height:2" coordorigin="4985,1055" coordsize="40,0" path="m4985,1055l5024,1055e" filled="false" stroked="true" strokeweight=".214789pt" strokecolor="#ff0000">
                <v:path arrowok="t"/>
              </v:shape>
            </v:group>
            <v:group style="position:absolute;left:5005;top:1029;width:2;height:52" coordorigin="5005,1029" coordsize="2,52">
              <v:shape style="position:absolute;left:5005;top:1029;width:2;height:52" coordorigin="5005,1029" coordsize="0,52" path="m5005,1029l5005,1081e" filled="false" stroked="true" strokeweight=".163027pt" strokecolor="#ff0000">
                <v:path arrowok="t"/>
              </v:shape>
            </v:group>
            <v:group style="position:absolute;left:4985;top:1054;width:40;height:2" coordorigin="4985,1054" coordsize="40,2">
              <v:shape style="position:absolute;left:4985;top:1054;width:40;height:2" coordorigin="4985,1054" coordsize="40,0" path="m4985,1054l5024,1054e" filled="false" stroked="true" strokeweight=".214789pt" strokecolor="#ff0000">
                <v:path arrowok="t"/>
              </v:shape>
            </v:group>
            <v:group style="position:absolute;left:5005;top:1029;width:2;height:52" coordorigin="5005,1029" coordsize="2,52">
              <v:shape style="position:absolute;left:5005;top:1029;width:2;height:52" coordorigin="5005,1029" coordsize="0,52" path="m5005,1029l5005,1080e" filled="false" stroked="true" strokeweight=".163027pt" strokecolor="#ff0000">
                <v:path arrowok="t"/>
              </v:shape>
            </v:group>
            <v:group style="position:absolute;left:4985;top:1054;width:40;height:2" coordorigin="4985,1054" coordsize="40,2">
              <v:shape style="position:absolute;left:4985;top:1054;width:40;height:2" coordorigin="4985,1054" coordsize="40,0" path="m4985,1054l5024,1054e" filled="false" stroked="true" strokeweight=".214789pt" strokecolor="#ff0000">
                <v:path arrowok="t"/>
              </v:shape>
            </v:group>
            <v:group style="position:absolute;left:5005;top:1028;width:2;height:52" coordorigin="5005,1028" coordsize="2,52">
              <v:shape style="position:absolute;left:5005;top:1028;width:2;height:52" coordorigin="5005,1028" coordsize="0,52" path="m5005,1028l5005,1079e" filled="false" stroked="true" strokeweight=".163027pt" strokecolor="#ff0000">
                <v:path arrowok="t"/>
              </v:shape>
            </v:group>
            <v:group style="position:absolute;left:4985;top:1053;width:40;height:2" coordorigin="4985,1053" coordsize="40,2">
              <v:shape style="position:absolute;left:4985;top:1053;width:40;height:2" coordorigin="4985,1053" coordsize="40,0" path="m4985,1053l5024,1053e" filled="false" stroked="true" strokeweight=".214789pt" strokecolor="#ff0000">
                <v:path arrowok="t"/>
              </v:shape>
            </v:group>
            <v:group style="position:absolute;left:5005;top:1027;width:2;height:52" coordorigin="5005,1027" coordsize="2,52">
              <v:shape style="position:absolute;left:5005;top:1027;width:2;height:52" coordorigin="5005,1027" coordsize="0,52" path="m5005,1027l5005,1079e" filled="false" stroked="true" strokeweight=".163027pt" strokecolor="#ff0000">
                <v:path arrowok="t"/>
              </v:shape>
            </v:group>
            <v:group style="position:absolute;left:4985;top:1052;width:40;height:2" coordorigin="4985,1052" coordsize="40,2">
              <v:shape style="position:absolute;left:4985;top:1052;width:40;height:2" coordorigin="4985,1052" coordsize="40,0" path="m4985,1052l5024,1052e" filled="false" stroked="true" strokeweight=".214789pt" strokecolor="#ff0000">
                <v:path arrowok="t"/>
              </v:shape>
            </v:group>
            <v:group style="position:absolute;left:5005;top:1027;width:2;height:52" coordorigin="5005,1027" coordsize="2,52">
              <v:shape style="position:absolute;left:5005;top:1027;width:2;height:52" coordorigin="5005,1027" coordsize="0,52" path="m5005,1027l5005,1078e" filled="false" stroked="true" strokeweight=".163027pt" strokecolor="#ff0000">
                <v:path arrowok="t"/>
              </v:shape>
            </v:group>
            <v:group style="position:absolute;left:4985;top:1052;width:40;height:2" coordorigin="4985,1052" coordsize="40,2">
              <v:shape style="position:absolute;left:4985;top:1052;width:40;height:2" coordorigin="4985,1052" coordsize="40,0" path="m4985,1052l5024,1052e" filled="false" stroked="true" strokeweight=".214789pt" strokecolor="#ff0000">
                <v:path arrowok="t"/>
              </v:shape>
            </v:group>
            <v:group style="position:absolute;left:5005;top:1026;width:2;height:52" coordorigin="5005,1026" coordsize="2,52">
              <v:shape style="position:absolute;left:5005;top:1026;width:2;height:52" coordorigin="5005,1026" coordsize="0,52" path="m5005,1026l5005,1077e" filled="false" stroked="true" strokeweight=".163027pt" strokecolor="#ff0000">
                <v:path arrowok="t"/>
              </v:shape>
            </v:group>
            <v:group style="position:absolute;left:4985;top:1051;width:40;height:2" coordorigin="4985,1051" coordsize="40,2">
              <v:shape style="position:absolute;left:4985;top:1051;width:40;height:2" coordorigin="4985,1051" coordsize="40,0" path="m4985,1051l5024,1051e" filled="false" stroked="true" strokeweight=".214789pt" strokecolor="#ff0000">
                <v:path arrowok="t"/>
              </v:shape>
            </v:group>
            <v:group style="position:absolute;left:5005;top:1025;width:2;height:52" coordorigin="5005,1025" coordsize="2,52">
              <v:shape style="position:absolute;left:5005;top:1025;width:2;height:52" coordorigin="5005,1025" coordsize="0,52" path="m5005,1025l5005,1077e" filled="false" stroked="true" strokeweight=".163027pt" strokecolor="#ff0000">
                <v:path arrowok="t"/>
              </v:shape>
            </v:group>
            <v:group style="position:absolute;left:4985;top:1050;width:40;height:2" coordorigin="4985,1050" coordsize="40,2">
              <v:shape style="position:absolute;left:4985;top:1050;width:40;height:2" coordorigin="4985,1050" coordsize="40,0" path="m4985,1050l5024,1050e" filled="false" stroked="true" strokeweight=".214789pt" strokecolor="#ff0000">
                <v:path arrowok="t"/>
              </v:shape>
            </v:group>
            <v:group style="position:absolute;left:5005;top:1024;width:2;height:52" coordorigin="5005,1024" coordsize="2,52">
              <v:shape style="position:absolute;left:5005;top:1024;width:2;height:52" coordorigin="5005,1024" coordsize="0,52" path="m5005,1024l5005,1076e" filled="false" stroked="true" strokeweight=".163027pt" strokecolor="#ff0000">
                <v:path arrowok="t"/>
              </v:shape>
            </v:group>
            <v:group style="position:absolute;left:4985;top:1049;width:40;height:2" coordorigin="4985,1049" coordsize="40,2">
              <v:shape style="position:absolute;left:4985;top:1049;width:40;height:2" coordorigin="4985,1049" coordsize="40,0" path="m4985,1049l5024,1049e" filled="false" stroked="true" strokeweight=".214789pt" strokecolor="#ff0000">
                <v:path arrowok="t"/>
              </v:shape>
            </v:group>
            <v:group style="position:absolute;left:5005;top:1024;width:2;height:52" coordorigin="5005,1024" coordsize="2,52">
              <v:shape style="position:absolute;left:5005;top:1024;width:2;height:52" coordorigin="5005,1024" coordsize="0,52" path="m5005,1024l5005,1075e" filled="false" stroked="true" strokeweight=".163027pt" strokecolor="#ff0000">
                <v:path arrowok="t"/>
              </v:shape>
            </v:group>
            <v:group style="position:absolute;left:4985;top:1049;width:40;height:2" coordorigin="4985,1049" coordsize="40,2">
              <v:shape style="position:absolute;left:4985;top:1049;width:40;height:2" coordorigin="4985,1049" coordsize="40,0" path="m4985,1049l5024,1049e" filled="false" stroked="true" strokeweight=".214789pt" strokecolor="#ff0000">
                <v:path arrowok="t"/>
              </v:shape>
            </v:group>
            <v:group style="position:absolute;left:5005;top:1023;width:2;height:52" coordorigin="5005,1023" coordsize="2,52">
              <v:shape style="position:absolute;left:5005;top:1023;width:2;height:52" coordorigin="5005,1023" coordsize="0,52" path="m5005,1023l5005,1074e" filled="false" stroked="true" strokeweight=".163027pt" strokecolor="#ff0000">
                <v:path arrowok="t"/>
              </v:shape>
            </v:group>
            <v:group style="position:absolute;left:4985;top:1048;width:40;height:2" coordorigin="4985,1048" coordsize="40,2">
              <v:shape style="position:absolute;left:4985;top:1048;width:40;height:2" coordorigin="4985,1048" coordsize="40,0" path="m4985,1048l5024,1048e" filled="false" stroked="true" strokeweight=".214789pt" strokecolor="#ff0000">
                <v:path arrowok="t"/>
              </v:shape>
            </v:group>
            <v:group style="position:absolute;left:5005;top:1022;width:2;height:52" coordorigin="5005,1022" coordsize="2,52">
              <v:shape style="position:absolute;left:5005;top:1022;width:2;height:52" coordorigin="5005,1022" coordsize="0,52" path="m5005,1022l5005,1074e" filled="false" stroked="true" strokeweight=".163027pt" strokecolor="#ff0000">
                <v:path arrowok="t"/>
              </v:shape>
            </v:group>
            <v:group style="position:absolute;left:4985;top:1047;width:40;height:2" coordorigin="4985,1047" coordsize="40,2">
              <v:shape style="position:absolute;left:4985;top:1047;width:40;height:2" coordorigin="4985,1047" coordsize="40,0" path="m4985,1047l5024,1047e" filled="false" stroked="true" strokeweight=".214789pt" strokecolor="#ff0000">
                <v:path arrowok="t"/>
              </v:shape>
            </v:group>
            <v:group style="position:absolute;left:5005;top:1021;width:2;height:52" coordorigin="5005,1021" coordsize="2,52">
              <v:shape style="position:absolute;left:5005;top:1021;width:2;height:52" coordorigin="5005,1021" coordsize="0,52" path="m5005,1021l5005,1073e" filled="false" stroked="true" strokeweight=".163027pt" strokecolor="#ff0000">
                <v:path arrowok="t"/>
              </v:shape>
            </v:group>
            <v:group style="position:absolute;left:4985;top:1047;width:40;height:2" coordorigin="4985,1047" coordsize="40,2">
              <v:shape style="position:absolute;left:4985;top:1047;width:40;height:2" coordorigin="4985,1047" coordsize="40,0" path="m4985,1047l5024,1047e" filled="false" stroked="true" strokeweight=".214789pt" strokecolor="#ff0000">
                <v:path arrowok="t"/>
              </v:shape>
            </v:group>
            <v:group style="position:absolute;left:5005;top:1021;width:2;height:52" coordorigin="5005,1021" coordsize="2,52">
              <v:shape style="position:absolute;left:5005;top:1021;width:2;height:52" coordorigin="5005,1021" coordsize="0,52" path="m5005,1021l5005,1072e" filled="false" stroked="true" strokeweight=".163027pt" strokecolor="#ff0000">
                <v:path arrowok="t"/>
              </v:shape>
            </v:group>
            <v:group style="position:absolute;left:4985;top:1046;width:40;height:2" coordorigin="4985,1046" coordsize="40,2">
              <v:shape style="position:absolute;left:4985;top:1046;width:40;height:2" coordorigin="4985,1046" coordsize="40,0" path="m4985,1046l5024,1046e" filled="false" stroked="true" strokeweight=".214789pt" strokecolor="#ff0000">
                <v:path arrowok="t"/>
              </v:shape>
            </v:group>
            <v:group style="position:absolute;left:5005;top:1020;width:2;height:52" coordorigin="5005,1020" coordsize="2,52">
              <v:shape style="position:absolute;left:5005;top:1020;width:2;height:52" coordorigin="5005,1020" coordsize="0,52" path="m5005,1020l5005,1072e" filled="false" stroked="true" strokeweight=".163027pt" strokecolor="#ff0000">
                <v:path arrowok="t"/>
              </v:shape>
            </v:group>
            <v:group style="position:absolute;left:4985;top:1045;width:40;height:2" coordorigin="4985,1045" coordsize="40,2">
              <v:shape style="position:absolute;left:4985;top:1045;width:40;height:2" coordorigin="4985,1045" coordsize="40,0" path="m4985,1045l5024,1045e" filled="false" stroked="true" strokeweight=".214789pt" strokecolor="#ff0000">
                <v:path arrowok="t"/>
              </v:shape>
            </v:group>
            <v:group style="position:absolute;left:5005;top:1019;width:2;height:52" coordorigin="5005,1019" coordsize="2,52">
              <v:shape style="position:absolute;left:5005;top:1019;width:2;height:52" coordorigin="5005,1019" coordsize="0,52" path="m5005,1019l5005,1071e" filled="false" stroked="true" strokeweight=".163027pt" strokecolor="#ff0000">
                <v:path arrowok="t"/>
              </v:shape>
            </v:group>
            <v:group style="position:absolute;left:4985;top:1044;width:40;height:2" coordorigin="4985,1044" coordsize="40,2">
              <v:shape style="position:absolute;left:4985;top:1044;width:40;height:2" coordorigin="4985,1044" coordsize="40,0" path="m4985,1044l5024,1044e" filled="false" stroked="true" strokeweight=".214789pt" strokecolor="#ff0000">
                <v:path arrowok="t"/>
              </v:shape>
            </v:group>
            <v:group style="position:absolute;left:5005;top:1019;width:2;height:52" coordorigin="5005,1019" coordsize="2,52">
              <v:shape style="position:absolute;left:5005;top:1019;width:2;height:52" coordorigin="5005,1019" coordsize="0,52" path="m5005,1019l5005,1070e" filled="false" stroked="true" strokeweight=".163027pt" strokecolor="#ff0000">
                <v:path arrowok="t"/>
              </v:shape>
            </v:group>
            <v:group style="position:absolute;left:4985;top:1044;width:40;height:2" coordorigin="4985,1044" coordsize="40,2">
              <v:shape style="position:absolute;left:4985;top:1044;width:40;height:2" coordorigin="4985,1044" coordsize="40,0" path="m4985,1044l5024,1044e" filled="false" stroked="true" strokeweight=".214789pt" strokecolor="#ff0000">
                <v:path arrowok="t"/>
              </v:shape>
            </v:group>
            <v:group style="position:absolute;left:5005;top:1018;width:2;height:52" coordorigin="5005,1018" coordsize="2,52">
              <v:shape style="position:absolute;left:5005;top:1018;width:2;height:52" coordorigin="5005,1018" coordsize="0,52" path="m5005,1018l5005,1069e" filled="false" stroked="true" strokeweight=".163027pt" strokecolor="#ff0000">
                <v:path arrowok="t"/>
              </v:shape>
            </v:group>
            <v:group style="position:absolute;left:4985;top:1043;width:40;height:2" coordorigin="4985,1043" coordsize="40,2">
              <v:shape style="position:absolute;left:4985;top:1043;width:40;height:2" coordorigin="4985,1043" coordsize="40,0" path="m4985,1043l5024,1043e" filled="false" stroked="true" strokeweight=".214789pt" strokecolor="#ff0000">
                <v:path arrowok="t"/>
              </v:shape>
            </v:group>
            <v:group style="position:absolute;left:5005;top:1017;width:2;height:52" coordorigin="5005,1017" coordsize="2,52">
              <v:shape style="position:absolute;left:5005;top:1017;width:2;height:52" coordorigin="5005,1017" coordsize="0,52" path="m5005,1017l5005,1069e" filled="false" stroked="true" strokeweight=".163027pt" strokecolor="#ff0000">
                <v:path arrowok="t"/>
              </v:shape>
            </v:group>
            <v:group style="position:absolute;left:4985;top:1042;width:40;height:2" coordorigin="4985,1042" coordsize="40,2">
              <v:shape style="position:absolute;left:4985;top:1042;width:40;height:2" coordorigin="4985,1042" coordsize="40,0" path="m4985,1042l5024,1042e" filled="false" stroked="true" strokeweight=".214789pt" strokecolor="#ff0000">
                <v:path arrowok="t"/>
              </v:shape>
            </v:group>
            <v:group style="position:absolute;left:5005;top:1016;width:2;height:52" coordorigin="5005,1016" coordsize="2,52">
              <v:shape style="position:absolute;left:5005;top:1016;width:2;height:52" coordorigin="5005,1016" coordsize="0,52" path="m5005,1016l5005,1068e" filled="false" stroked="true" strokeweight=".163027pt" strokecolor="#ff0000">
                <v:path arrowok="t"/>
              </v:shape>
            </v:group>
            <v:group style="position:absolute;left:4985;top:1041;width:40;height:2" coordorigin="4985,1041" coordsize="40,2">
              <v:shape style="position:absolute;left:4985;top:1041;width:40;height:2" coordorigin="4985,1041" coordsize="40,0" path="m4985,1041l5024,1041e" filled="false" stroked="true" strokeweight=".214789pt" strokecolor="#ff0000">
                <v:path arrowok="t"/>
              </v:shape>
            </v:group>
            <v:group style="position:absolute;left:5005;top:1016;width:2;height:52" coordorigin="5005,1016" coordsize="2,52">
              <v:shape style="position:absolute;left:5005;top:1016;width:2;height:52" coordorigin="5005,1016" coordsize="0,52" path="m5005,1016l5005,1067e" filled="false" stroked="true" strokeweight=".163027pt" strokecolor="#ff0000">
                <v:path arrowok="t"/>
              </v:shape>
            </v:group>
            <v:group style="position:absolute;left:4985;top:1041;width:40;height:2" coordorigin="4985,1041" coordsize="40,2">
              <v:shape style="position:absolute;left:4985;top:1041;width:40;height:2" coordorigin="4985,1041" coordsize="40,0" path="m4985,1041l5024,1041e" filled="false" stroked="true" strokeweight=".214789pt" strokecolor="#ff0000">
                <v:path arrowok="t"/>
              </v:shape>
            </v:group>
            <v:group style="position:absolute;left:5005;top:1015;width:2;height:52" coordorigin="5005,1015" coordsize="2,52">
              <v:shape style="position:absolute;left:5005;top:1015;width:2;height:52" coordorigin="5005,1015" coordsize="0,52" path="m5005,1015l5005,1066e" filled="false" stroked="true" strokeweight=".163027pt" strokecolor="#ff0000">
                <v:path arrowok="t"/>
              </v:shape>
            </v:group>
            <v:group style="position:absolute;left:4985;top:1040;width:40;height:2" coordorigin="4985,1040" coordsize="40,2">
              <v:shape style="position:absolute;left:4985;top:1040;width:40;height:2" coordorigin="4985,1040" coordsize="40,0" path="m4985,1040l5024,1040e" filled="false" stroked="true" strokeweight=".214789pt" strokecolor="#ff0000">
                <v:path arrowok="t"/>
              </v:shape>
            </v:group>
            <v:group style="position:absolute;left:5005;top:1014;width:2;height:52" coordorigin="5005,1014" coordsize="2,52">
              <v:shape style="position:absolute;left:5005;top:1014;width:2;height:52" coordorigin="5005,1014" coordsize="0,52" path="m5005,1014l5005,1066e" filled="false" stroked="true" strokeweight=".163027pt" strokecolor="#ff0000">
                <v:path arrowok="t"/>
              </v:shape>
            </v:group>
            <v:group style="position:absolute;left:4985;top:1039;width:40;height:2" coordorigin="4985,1039" coordsize="40,2">
              <v:shape style="position:absolute;left:4985;top:1039;width:40;height:2" coordorigin="4985,1039" coordsize="40,0" path="m4985,1039l5024,1039e" filled="false" stroked="true" strokeweight=".214789pt" strokecolor="#ff0000">
                <v:path arrowok="t"/>
              </v:shape>
            </v:group>
            <v:group style="position:absolute;left:5005;top:1014;width:2;height:52" coordorigin="5005,1014" coordsize="2,52">
              <v:shape style="position:absolute;left:5005;top:1014;width:2;height:52" coordorigin="5005,1014" coordsize="0,52" path="m5005,1014l5005,1065e" filled="false" stroked="true" strokeweight=".163027pt" strokecolor="#ff0000">
                <v:path arrowok="t"/>
              </v:shape>
            </v:group>
            <v:group style="position:absolute;left:4985;top:1039;width:40;height:2" coordorigin="4985,1039" coordsize="40,2">
              <v:shape style="position:absolute;left:4985;top:1039;width:40;height:2" coordorigin="4985,1039" coordsize="40,0" path="m4985,1039l5024,1039e" filled="false" stroked="true" strokeweight=".214789pt" strokecolor="#ff0000">
                <v:path arrowok="t"/>
              </v:shape>
            </v:group>
            <v:group style="position:absolute;left:5005;top:1013;width:2;height:52" coordorigin="5005,1013" coordsize="2,52">
              <v:shape style="position:absolute;left:5005;top:1013;width:2;height:52" coordorigin="5005,1013" coordsize="0,52" path="m5005,1013l5005,1064e" filled="false" stroked="true" strokeweight=".163027pt" strokecolor="#ff0000">
                <v:path arrowok="t"/>
              </v:shape>
            </v:group>
            <v:group style="position:absolute;left:4985;top:1038;width:40;height:2" coordorigin="4985,1038" coordsize="40,2">
              <v:shape style="position:absolute;left:4985;top:1038;width:40;height:2" coordorigin="4985,1038" coordsize="40,0" path="m4985,1038l5024,1038e" filled="false" stroked="true" strokeweight=".214789pt" strokecolor="#ff0000">
                <v:path arrowok="t"/>
              </v:shape>
            </v:group>
            <v:group style="position:absolute;left:5005;top:1012;width:2;height:52" coordorigin="5005,1012" coordsize="2,52">
              <v:shape style="position:absolute;left:5005;top:1012;width:2;height:52" coordorigin="5005,1012" coordsize="0,52" path="m5005,1012l5005,1064e" filled="false" stroked="true" strokeweight=".163027pt" strokecolor="#ff0000">
                <v:path arrowok="t"/>
              </v:shape>
            </v:group>
            <v:group style="position:absolute;left:4985;top:1037;width:40;height:2" coordorigin="4985,1037" coordsize="40,2">
              <v:shape style="position:absolute;left:4985;top:1037;width:40;height:2" coordorigin="4985,1037" coordsize="40,0" path="m4985,1037l5024,1037e" filled="false" stroked="true" strokeweight=".214789pt" strokecolor="#ff0000">
                <v:path arrowok="t"/>
              </v:shape>
            </v:group>
            <v:group style="position:absolute;left:5005;top:1011;width:2;height:52" coordorigin="5005,1011" coordsize="2,52">
              <v:shape style="position:absolute;left:5005;top:1011;width:2;height:52" coordorigin="5005,1011" coordsize="0,52" path="m5005,1011l5005,1063e" filled="false" stroked="true" strokeweight=".163027pt" strokecolor="#ff0000">
                <v:path arrowok="t"/>
              </v:shape>
            </v:group>
            <v:group style="position:absolute;left:4985;top:1036;width:40;height:2" coordorigin="4985,1036" coordsize="40,2">
              <v:shape style="position:absolute;left:4985;top:1036;width:40;height:2" coordorigin="4985,1036" coordsize="40,0" path="m4985,1036l5024,1036e" filled="false" stroked="true" strokeweight=".214789pt" strokecolor="#ff0000">
                <v:path arrowok="t"/>
              </v:shape>
            </v:group>
            <v:group style="position:absolute;left:5005;top:1011;width:2;height:52" coordorigin="5005,1011" coordsize="2,52">
              <v:shape style="position:absolute;left:5005;top:1011;width:2;height:52" coordorigin="5005,1011" coordsize="0,52" path="m5005,1011l5005,1062e" filled="false" stroked="true" strokeweight=".163027pt" strokecolor="#ff0000">
                <v:path arrowok="t"/>
              </v:shape>
            </v:group>
            <v:group style="position:absolute;left:4985;top:1036;width:40;height:2" coordorigin="4985,1036" coordsize="40,2">
              <v:shape style="position:absolute;left:4985;top:1036;width:40;height:2" coordorigin="4985,1036" coordsize="40,0" path="m4985,1036l5024,1036e" filled="false" stroked="true" strokeweight=".214789pt" strokecolor="#ff0000">
                <v:path arrowok="t"/>
              </v:shape>
            </v:group>
            <v:group style="position:absolute;left:5005;top:1010;width:2;height:52" coordorigin="5005,1010" coordsize="2,52">
              <v:shape style="position:absolute;left:5005;top:1010;width:2;height:52" coordorigin="5005,1010" coordsize="0,52" path="m5005,1010l5005,1061e" filled="false" stroked="true" strokeweight=".163027pt" strokecolor="#ff0000">
                <v:path arrowok="t"/>
              </v:shape>
            </v:group>
            <v:group style="position:absolute;left:4985;top:1035;width:40;height:2" coordorigin="4985,1035" coordsize="40,2">
              <v:shape style="position:absolute;left:4985;top:1035;width:40;height:2" coordorigin="4985,1035" coordsize="40,0" path="m4985,1035l5024,1035e" filled="false" stroked="true" strokeweight=".214789pt" strokecolor="#ff0000">
                <v:path arrowok="t"/>
              </v:shape>
            </v:group>
            <v:group style="position:absolute;left:5005;top:1009;width:2;height:52" coordorigin="5005,1009" coordsize="2,52">
              <v:shape style="position:absolute;left:5005;top:1009;width:2;height:52" coordorigin="5005,1009" coordsize="0,52" path="m5005,1009l5005,1061e" filled="false" stroked="true" strokeweight=".163027pt" strokecolor="#ff0000">
                <v:path arrowok="t"/>
              </v:shape>
            </v:group>
            <v:group style="position:absolute;left:4985;top:1034;width:40;height:2" coordorigin="4985,1034" coordsize="40,2">
              <v:shape style="position:absolute;left:4985;top:1034;width:40;height:2" coordorigin="4985,1034" coordsize="40,0" path="m4985,1034l5024,1034e" filled="false" stroked="true" strokeweight=".214789pt" strokecolor="#ff0000">
                <v:path arrowok="t"/>
              </v:shape>
            </v:group>
            <v:group style="position:absolute;left:5005;top:1009;width:2;height:52" coordorigin="5005,1009" coordsize="2,52">
              <v:shape style="position:absolute;left:5005;top:1009;width:2;height:52" coordorigin="5005,1009" coordsize="0,52" path="m5005,1009l5005,1060e" filled="false" stroked="true" strokeweight=".163027pt" strokecolor="#ff0000">
                <v:path arrowok="t"/>
              </v:shape>
            </v:group>
            <v:group style="position:absolute;left:4985;top:1034;width:40;height:2" coordorigin="4985,1034" coordsize="40,2">
              <v:shape style="position:absolute;left:4985;top:1034;width:40;height:2" coordorigin="4985,1034" coordsize="40,0" path="m4985,1034l5024,1034e" filled="false" stroked="true" strokeweight=".214789pt" strokecolor="#ff0000">
                <v:path arrowok="t"/>
              </v:shape>
            </v:group>
            <v:group style="position:absolute;left:5005;top:1008;width:2;height:52" coordorigin="5005,1008" coordsize="2,52">
              <v:shape style="position:absolute;left:5005;top:1008;width:2;height:52" coordorigin="5005,1008" coordsize="0,52" path="m5005,1008l5005,1059e" filled="false" stroked="true" strokeweight=".163027pt" strokecolor="#ff0000">
                <v:path arrowok="t"/>
              </v:shape>
            </v:group>
            <v:group style="position:absolute;left:4985;top:1033;width:40;height:2" coordorigin="4985,1033" coordsize="40,2">
              <v:shape style="position:absolute;left:4985;top:1033;width:40;height:2" coordorigin="4985,1033" coordsize="40,0" path="m4985,1033l5024,1033e" filled="false" stroked="true" strokeweight=".214789pt" strokecolor="#ff0000">
                <v:path arrowok="t"/>
              </v:shape>
            </v:group>
            <v:group style="position:absolute;left:5005;top:1007;width:2;height:52" coordorigin="5005,1007" coordsize="2,52">
              <v:shape style="position:absolute;left:5005;top:1007;width:2;height:52" coordorigin="5005,1007" coordsize="0,52" path="m5005,1007l5005,1059e" filled="false" stroked="true" strokeweight=".163027pt" strokecolor="#ff0000">
                <v:path arrowok="t"/>
              </v:shape>
            </v:group>
            <v:group style="position:absolute;left:4985;top:1032;width:40;height:2" coordorigin="4985,1032" coordsize="40,2">
              <v:shape style="position:absolute;left:4985;top:1032;width:40;height:2" coordorigin="4985,1032" coordsize="40,0" path="m4985,1032l5024,1032e" filled="false" stroked="true" strokeweight=".214789pt" strokecolor="#ff0000">
                <v:path arrowok="t"/>
              </v:shape>
            </v:group>
            <v:group style="position:absolute;left:5005;top:1006;width:2;height:52" coordorigin="5005,1006" coordsize="2,52">
              <v:shape style="position:absolute;left:5005;top:1006;width:2;height:52" coordorigin="5005,1006" coordsize="0,52" path="m5005,1006l5005,1058e" filled="false" stroked="true" strokeweight=".163027pt" strokecolor="#ff0000">
                <v:path arrowok="t"/>
              </v:shape>
            </v:group>
            <v:group style="position:absolute;left:4985;top:1031;width:40;height:2" coordorigin="4985,1031" coordsize="40,2">
              <v:shape style="position:absolute;left:4985;top:1031;width:40;height:2" coordorigin="4985,1031" coordsize="40,0" path="m4985,1031l5024,1031e" filled="false" stroked="true" strokeweight=".214789pt" strokecolor="#ff0000">
                <v:path arrowok="t"/>
              </v:shape>
            </v:group>
            <v:group style="position:absolute;left:5005;top:1006;width:2;height:52" coordorigin="5005,1006" coordsize="2,52">
              <v:shape style="position:absolute;left:5005;top:1006;width:2;height:52" coordorigin="5005,1006" coordsize="0,52" path="m5005,1006l5005,1057e" filled="false" stroked="true" strokeweight=".163027pt" strokecolor="#ff0000">
                <v:path arrowok="t"/>
              </v:shape>
            </v:group>
            <v:group style="position:absolute;left:4985;top:1031;width:40;height:2" coordorigin="4985,1031" coordsize="40,2">
              <v:shape style="position:absolute;left:4985;top:1031;width:40;height:2" coordorigin="4985,1031" coordsize="40,0" path="m4985,1031l5024,1031e" filled="false" stroked="true" strokeweight=".214789pt" strokecolor="#ff0000">
                <v:path arrowok="t"/>
              </v:shape>
            </v:group>
            <v:group style="position:absolute;left:5005;top:1005;width:2;height:52" coordorigin="5005,1005" coordsize="2,52">
              <v:shape style="position:absolute;left:5005;top:1005;width:2;height:52" coordorigin="5005,1005" coordsize="0,52" path="m5005,1005l5005,1056e" filled="false" stroked="true" strokeweight=".163027pt" strokecolor="#ff0000">
                <v:path arrowok="t"/>
              </v:shape>
            </v:group>
            <v:group style="position:absolute;left:4985;top:1029;width:40;height:2" coordorigin="4985,1029" coordsize="40,2">
              <v:shape style="position:absolute;left:4985;top:1029;width:40;height:2" coordorigin="4985,1029" coordsize="40,0" path="m4985,1029l5024,1029e" filled="false" stroked="true" strokeweight=".214789pt" strokecolor="#ff0000">
                <v:path arrowok="t"/>
              </v:shape>
            </v:group>
            <v:group style="position:absolute;left:5005;top:1003;width:2;height:52" coordorigin="5005,1003" coordsize="2,52">
              <v:shape style="position:absolute;left:5005;top:1003;width:2;height:52" coordorigin="5005,1003" coordsize="0,52" path="m5005,1003l5005,1055e" filled="false" stroked="true" strokeweight=".163027pt" strokecolor="#ff0000">
                <v:path arrowok="t"/>
              </v:shape>
            </v:group>
            <v:group style="position:absolute;left:4985;top:1028;width:40;height:2" coordorigin="4985,1028" coordsize="40,2">
              <v:shape style="position:absolute;left:4985;top:1028;width:40;height:2" coordorigin="4985,1028" coordsize="40,0" path="m4985,1028l5024,1028e" filled="false" stroked="true" strokeweight=".214789pt" strokecolor="#ff0000">
                <v:path arrowok="t"/>
              </v:shape>
            </v:group>
            <v:group style="position:absolute;left:5005;top:1002;width:2;height:52" coordorigin="5005,1002" coordsize="2,52">
              <v:shape style="position:absolute;left:5005;top:1002;width:2;height:52" coordorigin="5005,1002" coordsize="0,52" path="m5005,1002l5005,1053e" filled="false" stroked="true" strokeweight=".163027pt" strokecolor="#ff0000">
                <v:path arrowok="t"/>
              </v:shape>
            </v:group>
            <v:group style="position:absolute;left:4985;top:1028;width:40;height:2" coordorigin="4985,1028" coordsize="40,2">
              <v:shape style="position:absolute;left:4985;top:1028;width:40;height:2" coordorigin="4985,1028" coordsize="40,0" path="m4985,1028l5024,1028e" filled="false" stroked="true" strokeweight=".214789pt" strokecolor="#ff0000">
                <v:path arrowok="t"/>
              </v:shape>
            </v:group>
            <v:group style="position:absolute;left:5005;top:1002;width:2;height:52" coordorigin="5005,1002" coordsize="2,52">
              <v:shape style="position:absolute;left:5005;top:1002;width:2;height:52" coordorigin="5005,1002" coordsize="0,52" path="m5005,1002l5005,1053e" filled="false" stroked="true" strokeweight=".163027pt" strokecolor="#ff0000">
                <v:path arrowok="t"/>
              </v:shape>
            </v:group>
            <v:group style="position:absolute;left:4985;top:1027;width:40;height:2" coordorigin="4985,1027" coordsize="40,2">
              <v:shape style="position:absolute;left:4985;top:1027;width:40;height:2" coordorigin="4985,1027" coordsize="40,0" path="m4985,1027l5024,1027e" filled="false" stroked="true" strokeweight=".214789pt" strokecolor="#ff0000">
                <v:path arrowok="t"/>
              </v:shape>
            </v:group>
            <v:group style="position:absolute;left:5005;top:1001;width:2;height:52" coordorigin="5005,1001" coordsize="2,52">
              <v:shape style="position:absolute;left:5005;top:1001;width:2;height:52" coordorigin="5005,1001" coordsize="0,52" path="m5005,1001l5005,1053e" filled="false" stroked="true" strokeweight=".163027pt" strokecolor="#ff0000">
                <v:path arrowok="t"/>
              </v:shape>
            </v:group>
            <v:group style="position:absolute;left:4985;top:1026;width:40;height:2" coordorigin="4985,1026" coordsize="40,2">
              <v:shape style="position:absolute;left:4985;top:1026;width:40;height:2" coordorigin="4985,1026" coordsize="40,0" path="m4985,1026l5024,1026e" filled="false" stroked="true" strokeweight=".214789pt" strokecolor="#ff0000">
                <v:path arrowok="t"/>
              </v:shape>
            </v:group>
            <v:group style="position:absolute;left:5005;top:1001;width:2;height:52" coordorigin="5005,1001" coordsize="2,52">
              <v:shape style="position:absolute;left:5005;top:1001;width:2;height:52" coordorigin="5005,1001" coordsize="0,52" path="m5005,1001l5005,1052e" filled="false" stroked="true" strokeweight=".163027pt" strokecolor="#ff0000">
                <v:path arrowok="t"/>
              </v:shape>
            </v:group>
            <v:group style="position:absolute;left:4985;top:1026;width:40;height:2" coordorigin="4985,1026" coordsize="40,2">
              <v:shape style="position:absolute;left:4985;top:1026;width:40;height:2" coordorigin="4985,1026" coordsize="40,0" path="m4985,1026l5024,1026e" filled="false" stroked="true" strokeweight=".214789pt" strokecolor="#ff0000">
                <v:path arrowok="t"/>
              </v:shape>
            </v:group>
            <v:group style="position:absolute;left:5005;top:1000;width:2;height:52" coordorigin="5005,1000" coordsize="2,52">
              <v:shape style="position:absolute;left:5005;top:1000;width:2;height:52" coordorigin="5005,1000" coordsize="0,52" path="m5005,1000l5005,1051e" filled="false" stroked="true" strokeweight=".163027pt" strokecolor="#ff0000">
                <v:path arrowok="t"/>
              </v:shape>
            </v:group>
            <v:group style="position:absolute;left:4985;top:1025;width:40;height:2" coordorigin="4985,1025" coordsize="40,2">
              <v:shape style="position:absolute;left:4985;top:1025;width:40;height:2" coordorigin="4985,1025" coordsize="40,0" path="m4985,1025l5024,1025e" filled="false" stroked="true" strokeweight=".214789pt" strokecolor="#ff0000">
                <v:path arrowok="t"/>
              </v:shape>
            </v:group>
            <v:group style="position:absolute;left:5005;top:999;width:2;height:52" coordorigin="5005,999" coordsize="2,52">
              <v:shape style="position:absolute;left:5005;top:999;width:2;height:52" coordorigin="5005,999" coordsize="0,52" path="m5005,999l5005,1051e" filled="false" stroked="true" strokeweight=".163027pt" strokecolor="#ff0000">
                <v:path arrowok="t"/>
              </v:shape>
            </v:group>
            <v:group style="position:absolute;left:4985;top:1024;width:40;height:2" coordorigin="4985,1024" coordsize="40,2">
              <v:shape style="position:absolute;left:4985;top:1024;width:40;height:2" coordorigin="4985,1024" coordsize="40,0" path="m4985,1024l5024,1024e" filled="false" stroked="true" strokeweight=".214789pt" strokecolor="#ff0000">
                <v:path arrowok="t"/>
              </v:shape>
            </v:group>
            <v:group style="position:absolute;left:5005;top:998;width:2;height:52" coordorigin="5005,998" coordsize="2,52">
              <v:shape style="position:absolute;left:5005;top:998;width:2;height:52" coordorigin="5005,998" coordsize="0,52" path="m5005,998l5005,1050e" filled="false" stroked="true" strokeweight=".163027pt" strokecolor="#ff0000">
                <v:path arrowok="t"/>
              </v:shape>
            </v:group>
            <v:group style="position:absolute;left:4985;top:1023;width:40;height:2" coordorigin="4985,1023" coordsize="40,2">
              <v:shape style="position:absolute;left:4985;top:1023;width:40;height:2" coordorigin="4985,1023" coordsize="40,0" path="m4985,1023l5024,1023e" filled="false" stroked="true" strokeweight=".214789pt" strokecolor="#ff0000">
                <v:path arrowok="t"/>
              </v:shape>
            </v:group>
            <v:group style="position:absolute;left:5005;top:998;width:2;height:52" coordorigin="5005,998" coordsize="2,52">
              <v:shape style="position:absolute;left:5005;top:998;width:2;height:52" coordorigin="5005,998" coordsize="0,52" path="m5005,998l5005,1049e" filled="false" stroked="true" strokeweight=".163027pt" strokecolor="#ff0000">
                <v:path arrowok="t"/>
              </v:shape>
            </v:group>
            <v:group style="position:absolute;left:4985;top:1023;width:40;height:2" coordorigin="4985,1023" coordsize="40,2">
              <v:shape style="position:absolute;left:4985;top:1023;width:40;height:2" coordorigin="4985,1023" coordsize="40,0" path="m4985,1023l5024,1023e" filled="false" stroked="true" strokeweight=".214789pt" strokecolor="#ff0000">
                <v:path arrowok="t"/>
              </v:shape>
            </v:group>
            <v:group style="position:absolute;left:5005;top:997;width:2;height:52" coordorigin="5005,997" coordsize="2,52">
              <v:shape style="position:absolute;left:5005;top:997;width:2;height:52" coordorigin="5005,997" coordsize="0,52" path="m5005,997l5005,1048e" filled="false" stroked="true" strokeweight=".163027pt" strokecolor="#ff0000">
                <v:path arrowok="t"/>
              </v:shape>
            </v:group>
            <v:group style="position:absolute;left:4985;top:1022;width:40;height:2" coordorigin="4985,1022" coordsize="40,2">
              <v:shape style="position:absolute;left:4985;top:1022;width:40;height:2" coordorigin="4985,1022" coordsize="40,0" path="m4985,1022l5024,1022e" filled="false" stroked="true" strokeweight=".214789pt" strokecolor="#ff0000">
                <v:path arrowok="t"/>
              </v:shape>
            </v:group>
            <v:group style="position:absolute;left:5005;top:996;width:2;height:52" coordorigin="5005,996" coordsize="2,52">
              <v:shape style="position:absolute;left:5005;top:996;width:2;height:52" coordorigin="5005,996" coordsize="0,52" path="m5005,996l5005,1048e" filled="false" stroked="true" strokeweight=".163027pt" strokecolor="#ff0000">
                <v:path arrowok="t"/>
              </v:shape>
            </v:group>
            <v:group style="position:absolute;left:4985;top:1021;width:40;height:2" coordorigin="4985,1021" coordsize="40,2">
              <v:shape style="position:absolute;left:4985;top:1021;width:40;height:2" coordorigin="4985,1021" coordsize="40,0" path="m4985,1021l5024,1021e" filled="false" stroked="true" strokeweight=".214789pt" strokecolor="#ff0000">
                <v:path arrowok="t"/>
              </v:shape>
            </v:group>
            <v:group style="position:absolute;left:5005;top:995;width:2;height:52" coordorigin="5005,995" coordsize="2,52">
              <v:shape style="position:absolute;left:5005;top:995;width:2;height:52" coordorigin="5005,995" coordsize="0,52" path="m5005,995l5005,1047e" filled="false" stroked="true" strokeweight=".163027pt" strokecolor="#ff0000">
                <v:path arrowok="t"/>
              </v:shape>
            </v:group>
            <v:group style="position:absolute;left:4985;top:1021;width:40;height:2" coordorigin="4985,1021" coordsize="40,2">
              <v:shape style="position:absolute;left:4985;top:1021;width:40;height:2" coordorigin="4985,1021" coordsize="40,0" path="m4985,1021l5024,1021e" filled="false" stroked="true" strokeweight=".214789pt" strokecolor="#ff0000">
                <v:path arrowok="t"/>
              </v:shape>
            </v:group>
            <v:group style="position:absolute;left:5005;top:995;width:2;height:52" coordorigin="5005,995" coordsize="2,52">
              <v:shape style="position:absolute;left:5005;top:995;width:2;height:52" coordorigin="5005,995" coordsize="0,52" path="m5005,995l5005,1046e" filled="false" stroked="true" strokeweight=".163027pt" strokecolor="#ff0000">
                <v:path arrowok="t"/>
              </v:shape>
            </v:group>
            <v:group style="position:absolute;left:4985;top:1020;width:40;height:2" coordorigin="4985,1020" coordsize="40,2">
              <v:shape style="position:absolute;left:4985;top:1020;width:40;height:2" coordorigin="4985,1020" coordsize="40,0" path="m4985,1020l5024,1020e" filled="false" stroked="true" strokeweight=".214789pt" strokecolor="#ff0000">
                <v:path arrowok="t"/>
              </v:shape>
            </v:group>
            <v:group style="position:absolute;left:5005;top:994;width:2;height:52" coordorigin="5005,994" coordsize="2,52">
              <v:shape style="position:absolute;left:5005;top:994;width:2;height:52" coordorigin="5005,994" coordsize="0,52" path="m5005,994l5005,1046e" filled="false" stroked="true" strokeweight=".163027pt" strokecolor="#ff0000">
                <v:path arrowok="t"/>
              </v:shape>
            </v:group>
            <v:group style="position:absolute;left:4985;top:1019;width:40;height:2" coordorigin="4985,1019" coordsize="40,2">
              <v:shape style="position:absolute;left:4985;top:1019;width:40;height:2" coordorigin="4985,1019" coordsize="40,0" path="m4985,1019l5024,1019e" filled="false" stroked="true" strokeweight=".214789pt" strokecolor="#ff0000">
                <v:path arrowok="t"/>
              </v:shape>
            </v:group>
            <v:group style="position:absolute;left:5005;top:993;width:2;height:52" coordorigin="5005,993" coordsize="2,52">
              <v:shape style="position:absolute;left:5005;top:993;width:2;height:52" coordorigin="5005,993" coordsize="0,52" path="m5005,993l5005,1045e" filled="false" stroked="true" strokeweight=".163027pt" strokecolor="#ff0000">
                <v:path arrowok="t"/>
              </v:shape>
            </v:group>
            <v:group style="position:absolute;left:4985;top:1018;width:40;height:2" coordorigin="4985,1018" coordsize="40,2">
              <v:shape style="position:absolute;left:4985;top:1018;width:40;height:2" coordorigin="4985,1018" coordsize="40,0" path="m4985,1018l5024,1018e" filled="false" stroked="true" strokeweight=".214789pt" strokecolor="#ff0000">
                <v:path arrowok="t"/>
              </v:shape>
            </v:group>
            <v:group style="position:absolute;left:5005;top:993;width:2;height:52" coordorigin="5005,993" coordsize="2,52">
              <v:shape style="position:absolute;left:5005;top:993;width:2;height:52" coordorigin="5005,993" coordsize="0,52" path="m5005,993l5005,1044e" filled="false" stroked="true" strokeweight=".163027pt" strokecolor="#ff0000">
                <v:path arrowok="t"/>
              </v:shape>
            </v:group>
            <v:group style="position:absolute;left:4985;top:1018;width:40;height:2" coordorigin="4985,1018" coordsize="40,2">
              <v:shape style="position:absolute;left:4985;top:1018;width:40;height:2" coordorigin="4985,1018" coordsize="40,0" path="m4985,1018l5024,1018e" filled="false" stroked="true" strokeweight=".214789pt" strokecolor="#ff0000">
                <v:path arrowok="t"/>
              </v:shape>
            </v:group>
            <v:group style="position:absolute;left:5005;top:992;width:2;height:52" coordorigin="5005,992" coordsize="2,52">
              <v:shape style="position:absolute;left:5005;top:992;width:2;height:52" coordorigin="5005,992" coordsize="0,52" path="m5005,992l5005,1043e" filled="false" stroked="true" strokeweight=".163027pt" strokecolor="#ff0000">
                <v:path arrowok="t"/>
              </v:shape>
            </v:group>
            <v:group style="position:absolute;left:4985;top:1017;width:40;height:2" coordorigin="4985,1017" coordsize="40,2">
              <v:shape style="position:absolute;left:4985;top:1017;width:40;height:2" coordorigin="4985,1017" coordsize="40,0" path="m4985,1017l5024,1017e" filled="false" stroked="true" strokeweight=".214789pt" strokecolor="#ff0000">
                <v:path arrowok="t"/>
              </v:shape>
            </v:group>
            <v:group style="position:absolute;left:5005;top:991;width:2;height:52" coordorigin="5005,991" coordsize="2,52">
              <v:shape style="position:absolute;left:5005;top:991;width:2;height:52" coordorigin="5005,991" coordsize="0,52" path="m5005,991l5005,1043e" filled="false" stroked="true" strokeweight=".163027pt" strokecolor="#ff0000">
                <v:path arrowok="t"/>
              </v:shape>
            </v:group>
            <v:group style="position:absolute;left:4985;top:1016;width:40;height:2" coordorigin="4985,1016" coordsize="40,2">
              <v:shape style="position:absolute;left:4985;top:1016;width:40;height:2" coordorigin="4985,1016" coordsize="40,0" path="m4985,1016l5024,1016e" filled="false" stroked="true" strokeweight=".214789pt" strokecolor="#ff0000">
                <v:path arrowok="t"/>
              </v:shape>
            </v:group>
            <v:group style="position:absolute;left:5005;top:990;width:2;height:52" coordorigin="5005,990" coordsize="2,52">
              <v:shape style="position:absolute;left:5005;top:990;width:2;height:52" coordorigin="5005,990" coordsize="0,52" path="m5005,990l5005,1042e" filled="false" stroked="true" strokeweight=".163027pt" strokecolor="#ff0000">
                <v:path arrowok="t"/>
              </v:shape>
            </v:group>
            <v:group style="position:absolute;left:4985;top:1015;width:40;height:2" coordorigin="4985,1015" coordsize="40,2">
              <v:shape style="position:absolute;left:4985;top:1015;width:40;height:2" coordorigin="4985,1015" coordsize="40,0" path="m4985,1015l5024,1015e" filled="false" stroked="true" strokeweight=".214789pt" strokecolor="#ff0000">
                <v:path arrowok="t"/>
              </v:shape>
            </v:group>
            <v:group style="position:absolute;left:5005;top:990;width:2;height:52" coordorigin="5005,990" coordsize="2,52">
              <v:shape style="position:absolute;left:5005;top:990;width:2;height:52" coordorigin="5005,990" coordsize="0,52" path="m5005,990l5005,1041e" filled="false" stroked="true" strokeweight=".163027pt" strokecolor="#ff0000">
                <v:path arrowok="t"/>
              </v:shape>
            </v:group>
            <v:group style="position:absolute;left:4985;top:1015;width:40;height:2" coordorigin="4985,1015" coordsize="40,2">
              <v:shape style="position:absolute;left:4985;top:1015;width:40;height:2" coordorigin="4985,1015" coordsize="40,0" path="m4985,1015l5024,1015e" filled="false" stroked="true" strokeweight=".214789pt" strokecolor="#ff0000">
                <v:path arrowok="t"/>
              </v:shape>
            </v:group>
            <v:group style="position:absolute;left:5005;top:989;width:2;height:52" coordorigin="5005,989" coordsize="2,52">
              <v:shape style="position:absolute;left:5005;top:989;width:2;height:52" coordorigin="5005,989" coordsize="0,52" path="m5005,989l5005,1040e" filled="false" stroked="true" strokeweight=".163027pt" strokecolor="#ff0000">
                <v:path arrowok="t"/>
              </v:shape>
            </v:group>
            <v:group style="position:absolute;left:4985;top:1014;width:40;height:2" coordorigin="4985,1014" coordsize="40,2">
              <v:shape style="position:absolute;left:4985;top:1014;width:40;height:2" coordorigin="4985,1014" coordsize="40,0" path="m4985,1014l5024,1014e" filled="false" stroked="true" strokeweight=".214789pt" strokecolor="#ff0000">
                <v:path arrowok="t"/>
              </v:shape>
            </v:group>
            <v:group style="position:absolute;left:5005;top:988;width:2;height:52" coordorigin="5005,988" coordsize="2,52">
              <v:shape style="position:absolute;left:5005;top:988;width:2;height:52" coordorigin="5005,988" coordsize="0,52" path="m5005,988l5005,1040e" filled="false" stroked="true" strokeweight=".163027pt" strokecolor="#ff0000">
                <v:path arrowok="t"/>
              </v:shape>
            </v:group>
            <v:group style="position:absolute;left:4985;top:1013;width:40;height:2" coordorigin="4985,1013" coordsize="40,2">
              <v:shape style="position:absolute;left:4985;top:1013;width:40;height:2" coordorigin="4985,1013" coordsize="40,0" path="m4985,1013l5024,1013e" filled="false" stroked="true" strokeweight=".214789pt" strokecolor="#ff0000">
                <v:path arrowok="t"/>
              </v:shape>
            </v:group>
            <v:group style="position:absolute;left:5005;top:988;width:2;height:52" coordorigin="5005,988" coordsize="2,52">
              <v:shape style="position:absolute;left:5005;top:988;width:2;height:52" coordorigin="5005,988" coordsize="0,52" path="m5005,988l5005,1039e" filled="false" stroked="true" strokeweight=".163027pt" strokecolor="#ff0000">
                <v:path arrowok="t"/>
              </v:shape>
            </v:group>
            <v:group style="position:absolute;left:4985;top:1013;width:40;height:2" coordorigin="4985,1013" coordsize="40,2">
              <v:shape style="position:absolute;left:4985;top:1013;width:40;height:2" coordorigin="4985,1013" coordsize="40,0" path="m4985,1013l5024,1013e" filled="false" stroked="true" strokeweight=".214789pt" strokecolor="#ff0000">
                <v:path arrowok="t"/>
              </v:shape>
            </v:group>
            <v:group style="position:absolute;left:5005;top:987;width:2;height:52" coordorigin="5005,987" coordsize="2,52">
              <v:shape style="position:absolute;left:5005;top:987;width:2;height:52" coordorigin="5005,987" coordsize="0,52" path="m5005,987l5005,1038e" filled="false" stroked="true" strokeweight=".163027pt" strokecolor="#ff0000">
                <v:path arrowok="t"/>
              </v:shape>
            </v:group>
            <v:group style="position:absolute;left:4985;top:1012;width:40;height:2" coordorigin="4985,1012" coordsize="40,2">
              <v:shape style="position:absolute;left:4985;top:1012;width:40;height:2" coordorigin="4985,1012" coordsize="40,0" path="m4985,1012l5024,1012e" filled="false" stroked="true" strokeweight=".214789pt" strokecolor="#ff0000">
                <v:path arrowok="t"/>
              </v:shape>
            </v:group>
            <v:group style="position:absolute;left:5005;top:986;width:2;height:52" coordorigin="5005,986" coordsize="2,52">
              <v:shape style="position:absolute;left:5005;top:986;width:2;height:52" coordorigin="5005,986" coordsize="0,52" path="m5005,986l5005,1038e" filled="false" stroked="true" strokeweight=".163027pt" strokecolor="#ff0000">
                <v:path arrowok="t"/>
              </v:shape>
            </v:group>
            <v:group style="position:absolute;left:4985;top:1011;width:40;height:2" coordorigin="4985,1011" coordsize="40,2">
              <v:shape style="position:absolute;left:4985;top:1011;width:40;height:2" coordorigin="4985,1011" coordsize="40,0" path="m4985,1011l5024,1011e" filled="false" stroked="true" strokeweight=".214789pt" strokecolor="#ff0000">
                <v:path arrowok="t"/>
              </v:shape>
            </v:group>
            <v:group style="position:absolute;left:5005;top:985;width:2;height:52" coordorigin="5005,985" coordsize="2,52">
              <v:shape style="position:absolute;left:5005;top:985;width:2;height:52" coordorigin="5005,985" coordsize="0,52" path="m5005,985l5005,1037e" filled="false" stroked="true" strokeweight=".163027pt" strokecolor="#ff0000">
                <v:path arrowok="t"/>
              </v:shape>
            </v:group>
            <v:group style="position:absolute;left:4985;top:1010;width:40;height:2" coordorigin="4985,1010" coordsize="40,2">
              <v:shape style="position:absolute;left:4985;top:1010;width:40;height:2" coordorigin="4985,1010" coordsize="40,0" path="m4985,1010l5024,1010e" filled="false" stroked="true" strokeweight=".214789pt" strokecolor="#ff0000">
                <v:path arrowok="t"/>
              </v:shape>
            </v:group>
            <v:group style="position:absolute;left:5005;top:985;width:2;height:52" coordorigin="5005,985" coordsize="2,52">
              <v:shape style="position:absolute;left:5005;top:985;width:2;height:52" coordorigin="5005,985" coordsize="0,52" path="m5005,985l5005,1036e" filled="false" stroked="true" strokeweight=".163027pt" strokecolor="#ff0000">
                <v:path arrowok="t"/>
              </v:shape>
            </v:group>
            <v:group style="position:absolute;left:4985;top:1010;width:40;height:2" coordorigin="4985,1010" coordsize="40,2">
              <v:shape style="position:absolute;left:4985;top:1010;width:40;height:2" coordorigin="4985,1010" coordsize="40,0" path="m4985,1010l5024,1010e" filled="false" stroked="true" strokeweight=".214789pt" strokecolor="#ff0000">
                <v:path arrowok="t"/>
              </v:shape>
            </v:group>
            <v:group style="position:absolute;left:5005;top:984;width:2;height:52" coordorigin="5005,984" coordsize="2,52">
              <v:shape style="position:absolute;left:5005;top:984;width:2;height:52" coordorigin="5005,984" coordsize="0,52" path="m5005,984l5005,1035e" filled="false" stroked="true" strokeweight=".163027pt" strokecolor="#ff0000">
                <v:path arrowok="t"/>
              </v:shape>
            </v:group>
            <v:group style="position:absolute;left:4985;top:1009;width:40;height:2" coordorigin="4985,1009" coordsize="40,2">
              <v:shape style="position:absolute;left:4985;top:1009;width:40;height:2" coordorigin="4985,1009" coordsize="40,0" path="m4985,1009l5024,1009e" filled="false" stroked="true" strokeweight=".214789pt" strokecolor="#ff0000">
                <v:path arrowok="t"/>
              </v:shape>
            </v:group>
            <v:group style="position:absolute;left:5005;top:983;width:2;height:52" coordorigin="5005,983" coordsize="2,52">
              <v:shape style="position:absolute;left:5005;top:983;width:2;height:52" coordorigin="5005,983" coordsize="0,52" path="m5005,983l5005,1035e" filled="false" stroked="true" strokeweight=".163027pt" strokecolor="#ff0000">
                <v:path arrowok="t"/>
              </v:shape>
            </v:group>
            <v:group style="position:absolute;left:4985;top:1008;width:40;height:2" coordorigin="4985,1008" coordsize="40,2">
              <v:shape style="position:absolute;left:4985;top:1008;width:40;height:2" coordorigin="4985,1008" coordsize="40,0" path="m4985,1008l5024,1008e" filled="false" stroked="true" strokeweight=".214789pt" strokecolor="#ff0000">
                <v:path arrowok="t"/>
              </v:shape>
            </v:group>
            <v:group style="position:absolute;left:5005;top:982;width:2;height:52" coordorigin="5005,982" coordsize="2,52">
              <v:shape style="position:absolute;left:5005;top:982;width:2;height:52" coordorigin="5005,982" coordsize="0,52" path="m5005,982l5005,1033e" filled="false" stroked="true" strokeweight=".163027pt" strokecolor="#ff0000">
                <v:path arrowok="t"/>
              </v:shape>
            </v:group>
            <v:group style="position:absolute;left:4985;top:1007;width:40;height:2" coordorigin="4985,1007" coordsize="40,2">
              <v:shape style="position:absolute;left:4985;top:1007;width:40;height:2" coordorigin="4985,1007" coordsize="40,0" path="m4985,1007l5024,1007e" filled="false" stroked="true" strokeweight=".214789pt" strokecolor="#ff0000">
                <v:path arrowok="t"/>
              </v:shape>
            </v:group>
            <v:group style="position:absolute;left:5005;top:981;width:2;height:52" coordorigin="5005,981" coordsize="2,52">
              <v:shape style="position:absolute;left:5005;top:981;width:2;height:52" coordorigin="5005,981" coordsize="0,52" path="m5005,981l5005,1033e" filled="false" stroked="true" strokeweight=".163027pt" strokecolor="#ff0000">
                <v:path arrowok="t"/>
              </v:shape>
            </v:group>
            <v:group style="position:absolute;left:4985;top:1006;width:40;height:2" coordorigin="4985,1006" coordsize="40,2">
              <v:shape style="position:absolute;left:4985;top:1006;width:40;height:2" coordorigin="4985,1006" coordsize="40,0" path="m4985,1006l5024,1006e" filled="false" stroked="true" strokeweight=".214789pt" strokecolor="#ff0000">
                <v:path arrowok="t"/>
              </v:shape>
            </v:group>
            <v:group style="position:absolute;left:5005;top:980;width:2;height:52" coordorigin="5005,980" coordsize="2,52">
              <v:shape style="position:absolute;left:5005;top:980;width:2;height:52" coordorigin="5005,980" coordsize="0,52" path="m5005,980l5005,1032e" filled="false" stroked="true" strokeweight=".163027pt" strokecolor="#ff0000">
                <v:path arrowok="t"/>
              </v:shape>
            </v:group>
            <v:group style="position:absolute;left:4985;top:1005;width:40;height:2" coordorigin="4985,1005" coordsize="40,2">
              <v:shape style="position:absolute;left:4985;top:1005;width:40;height:2" coordorigin="4985,1005" coordsize="40,0" path="m4985,1005l5024,1005e" filled="false" stroked="true" strokeweight=".214789pt" strokecolor="#ff0000">
                <v:path arrowok="t"/>
              </v:shape>
            </v:group>
            <v:group style="position:absolute;left:5005;top:980;width:2;height:52" coordorigin="5005,980" coordsize="2,52">
              <v:shape style="position:absolute;left:5005;top:980;width:2;height:52" coordorigin="5005,980" coordsize="0,52" path="m5005,980l5005,1031e" filled="false" stroked="true" strokeweight=".163027pt" strokecolor="#ff0000">
                <v:path arrowok="t"/>
              </v:shape>
            </v:group>
            <v:group style="position:absolute;left:4985;top:1005;width:40;height:2" coordorigin="4985,1005" coordsize="40,2">
              <v:shape style="position:absolute;left:4985;top:1005;width:40;height:2" coordorigin="4985,1005" coordsize="40,0" path="m4985,1005l5024,1005e" filled="false" stroked="true" strokeweight=".214789pt" strokecolor="#ff0000">
                <v:path arrowok="t"/>
              </v:shape>
            </v:group>
            <v:group style="position:absolute;left:5005;top:979;width:2;height:52" coordorigin="5005,979" coordsize="2,52">
              <v:shape style="position:absolute;left:5005;top:979;width:2;height:52" coordorigin="5005,979" coordsize="0,52" path="m5005,979l5005,1030e" filled="false" stroked="true" strokeweight=".163027pt" strokecolor="#ff0000">
                <v:path arrowok="t"/>
              </v:shape>
            </v:group>
            <v:group style="position:absolute;left:4985;top:1004;width:40;height:2" coordorigin="4985,1004" coordsize="40,2">
              <v:shape style="position:absolute;left:4985;top:1004;width:40;height:2" coordorigin="4985,1004" coordsize="40,0" path="m4985,1004l5024,1004e" filled="false" stroked="true" strokeweight=".214789pt" strokecolor="#ff0000">
                <v:path arrowok="t"/>
              </v:shape>
            </v:group>
            <v:group style="position:absolute;left:5005;top:978;width:2;height:52" coordorigin="5005,978" coordsize="2,52">
              <v:shape style="position:absolute;left:5005;top:978;width:2;height:52" coordorigin="5005,978" coordsize="0,52" path="m5005,978l5005,1030e" filled="false" stroked="true" strokeweight=".163027pt" strokecolor="#ff0000">
                <v:path arrowok="t"/>
              </v:shape>
            </v:group>
            <v:group style="position:absolute;left:4985;top:1003;width:40;height:2" coordorigin="4985,1003" coordsize="40,2">
              <v:shape style="position:absolute;left:4985;top:1003;width:40;height:2" coordorigin="4985,1003" coordsize="40,0" path="m4985,1003l5024,1003e" filled="false" stroked="true" strokeweight=".214789pt" strokecolor="#ff0000">
                <v:path arrowok="t"/>
              </v:shape>
            </v:group>
            <v:group style="position:absolute;left:5005;top:977;width:2;height:52" coordorigin="5005,977" coordsize="2,52">
              <v:shape style="position:absolute;left:5005;top:977;width:2;height:52" coordorigin="5005,977" coordsize="0,52" path="m5005,977l5005,1029e" filled="false" stroked="true" strokeweight=".163027pt" strokecolor="#ff0000">
                <v:path arrowok="t"/>
              </v:shape>
            </v:group>
            <v:group style="position:absolute;left:4985;top:1002;width:40;height:2" coordorigin="4985,1002" coordsize="40,2">
              <v:shape style="position:absolute;left:4985;top:1002;width:40;height:2" coordorigin="4985,1002" coordsize="40,0" path="m4985,1002l5024,1002e" filled="false" stroked="true" strokeweight=".214789pt" strokecolor="#ff0000">
                <v:path arrowok="t"/>
              </v:shape>
            </v:group>
            <v:group style="position:absolute;left:5005;top:977;width:2;height:52" coordorigin="5005,977" coordsize="2,52">
              <v:shape style="position:absolute;left:5005;top:977;width:2;height:52" coordorigin="5005,977" coordsize="0,52" path="m5005,977l5005,1028e" filled="false" stroked="true" strokeweight=".163027pt" strokecolor="#ff0000">
                <v:path arrowok="t"/>
              </v:shape>
            </v:group>
            <v:group style="position:absolute;left:4985;top:1002;width:40;height:2" coordorigin="4985,1002" coordsize="40,2">
              <v:shape style="position:absolute;left:4985;top:1002;width:40;height:2" coordorigin="4985,1002" coordsize="40,0" path="m4985,1002l5024,1002e" filled="false" stroked="true" strokeweight=".214789pt" strokecolor="#ff0000">
                <v:path arrowok="t"/>
              </v:shape>
            </v:group>
            <v:group style="position:absolute;left:5005;top:976;width:2;height:52" coordorigin="5005,976" coordsize="2,52">
              <v:shape style="position:absolute;left:5005;top:976;width:2;height:52" coordorigin="5005,976" coordsize="0,52" path="m5005,976l5005,1027e" filled="false" stroked="true" strokeweight=".163027pt" strokecolor="#ff0000">
                <v:path arrowok="t"/>
              </v:shape>
            </v:group>
            <v:group style="position:absolute;left:4985;top:1001;width:40;height:2" coordorigin="4985,1001" coordsize="40,2">
              <v:shape style="position:absolute;left:4985;top:1001;width:40;height:2" coordorigin="4985,1001" coordsize="40,0" path="m4985,1001l5024,1001e" filled="false" stroked="true" strokeweight=".214789pt" strokecolor="#ff0000">
                <v:path arrowok="t"/>
              </v:shape>
            </v:group>
            <v:group style="position:absolute;left:5005;top:975;width:2;height:52" coordorigin="5005,975" coordsize="2,52">
              <v:shape style="position:absolute;left:5005;top:975;width:2;height:52" coordorigin="5005,975" coordsize="0,52" path="m5005,975l5005,1027e" filled="false" stroked="true" strokeweight=".163027pt" strokecolor="#ff0000">
                <v:path arrowok="t"/>
              </v:shape>
            </v:group>
            <v:group style="position:absolute;left:4985;top:1000;width:40;height:2" coordorigin="4985,1000" coordsize="40,2">
              <v:shape style="position:absolute;left:4985;top:1000;width:40;height:2" coordorigin="4985,1000" coordsize="40,0" path="m4985,1000l5024,1000e" filled="false" stroked="true" strokeweight=".214789pt" strokecolor="#ff0000">
                <v:path arrowok="t"/>
              </v:shape>
            </v:group>
            <v:group style="position:absolute;left:5005;top:975;width:2;height:52" coordorigin="5005,975" coordsize="2,52">
              <v:shape style="position:absolute;left:5005;top:975;width:2;height:52" coordorigin="5005,975" coordsize="0,52" path="m5005,975l5005,1026e" filled="false" stroked="true" strokeweight=".163027pt" strokecolor="#ff0000">
                <v:path arrowok="t"/>
              </v:shape>
            </v:group>
            <v:group style="position:absolute;left:4985;top:999;width:40;height:2" coordorigin="4985,999" coordsize="40,2">
              <v:shape style="position:absolute;left:4985;top:999;width:40;height:2" coordorigin="4985,999" coordsize="40,0" path="m4985,999l5024,999e" filled="false" stroked="true" strokeweight=".214789pt" strokecolor="#ff0000">
                <v:path arrowok="t"/>
              </v:shape>
            </v:group>
            <v:group style="position:absolute;left:5005;top:973;width:2;height:52" coordorigin="5005,973" coordsize="2,52">
              <v:shape style="position:absolute;left:5005;top:973;width:2;height:52" coordorigin="5005,973" coordsize="0,52" path="m5005,973l5005,1025e" filled="false" stroked="true" strokeweight=".163027pt" strokecolor="#ff0000">
                <v:path arrowok="t"/>
              </v:shape>
            </v:group>
            <v:group style="position:absolute;left:4985;top:998;width:40;height:2" coordorigin="4985,998" coordsize="40,2">
              <v:shape style="position:absolute;left:4985;top:998;width:40;height:2" coordorigin="4985,998" coordsize="40,0" path="m4985,998l5024,998e" filled="false" stroked="true" strokeweight=".214789pt" strokecolor="#ff0000">
                <v:path arrowok="t"/>
              </v:shape>
            </v:group>
            <v:group style="position:absolute;left:5005;top:972;width:2;height:52" coordorigin="5005,972" coordsize="2,52">
              <v:shape style="position:absolute;left:5005;top:972;width:2;height:52" coordorigin="5005,972" coordsize="0,52" path="m5005,972l5005,1024e" filled="false" stroked="true" strokeweight=".163027pt" strokecolor="#ff0000">
                <v:path arrowok="t"/>
              </v:shape>
            </v:group>
            <v:group style="position:absolute;left:4985;top:997;width:40;height:2" coordorigin="4985,997" coordsize="40,2">
              <v:shape style="position:absolute;left:4985;top:997;width:40;height:2" coordorigin="4985,997" coordsize="40,0" path="m4985,997l5024,997e" filled="false" stroked="true" strokeweight=".214789pt" strokecolor="#ff0000">
                <v:path arrowok="t"/>
              </v:shape>
            </v:group>
            <v:group style="position:absolute;left:5005;top:972;width:2;height:52" coordorigin="5005,972" coordsize="2,52">
              <v:shape style="position:absolute;left:5005;top:972;width:2;height:52" coordorigin="5005,972" coordsize="0,52" path="m5005,972l5005,1023e" filled="false" stroked="true" strokeweight=".163027pt" strokecolor="#ff0000">
                <v:path arrowok="t"/>
              </v:shape>
            </v:group>
            <v:group style="position:absolute;left:4985;top:996;width:40;height:2" coordorigin="4985,996" coordsize="40,2">
              <v:shape style="position:absolute;left:4985;top:996;width:40;height:2" coordorigin="4985,996" coordsize="40,0" path="m4985,996l5024,996e" filled="false" stroked="true" strokeweight=".214789pt" strokecolor="#ff0000">
                <v:path arrowok="t"/>
              </v:shape>
            </v:group>
            <v:group style="position:absolute;left:5005;top:970;width:2;height:52" coordorigin="5005,970" coordsize="2,52">
              <v:shape style="position:absolute;left:5005;top:970;width:2;height:52" coordorigin="5005,970" coordsize="0,52" path="m5005,970l5005,1022e" filled="false" stroked="true" strokeweight=".163027pt" strokecolor="#ff0000">
                <v:path arrowok="t"/>
              </v:shape>
            </v:group>
            <v:group style="position:absolute;left:4985;top:995;width:40;height:2" coordorigin="4985,995" coordsize="40,2">
              <v:shape style="position:absolute;left:4985;top:995;width:40;height:2" coordorigin="4985,995" coordsize="40,0" path="m4985,995l5024,995e" filled="false" stroked="true" strokeweight=".214789pt" strokecolor="#ff0000">
                <v:path arrowok="t"/>
              </v:shape>
            </v:group>
            <v:group style="position:absolute;left:5005;top:970;width:2;height:52" coordorigin="5005,970" coordsize="2,52">
              <v:shape style="position:absolute;left:5005;top:970;width:2;height:52" coordorigin="5005,970" coordsize="0,52" path="m5005,970l5005,1021e" filled="false" stroked="true" strokeweight=".163027pt" strokecolor="#ff0000">
                <v:path arrowok="t"/>
              </v:shape>
            </v:group>
            <v:group style="position:absolute;left:4985;top:995;width:40;height:2" coordorigin="4985,995" coordsize="40,2">
              <v:shape style="position:absolute;left:4985;top:995;width:40;height:2" coordorigin="4985,995" coordsize="40,0" path="m4985,995l5024,995e" filled="false" stroked="true" strokeweight=".214789pt" strokecolor="#ff0000">
                <v:path arrowok="t"/>
              </v:shape>
            </v:group>
            <v:group style="position:absolute;left:5005;top:969;width:2;height:52" coordorigin="5005,969" coordsize="2,52">
              <v:shape style="position:absolute;left:5005;top:969;width:2;height:52" coordorigin="5005,969" coordsize="0,52" path="m5005,969l5005,1020e" filled="false" stroked="true" strokeweight=".163027pt" strokecolor="#ff0000">
                <v:path arrowok="t"/>
              </v:shape>
            </v:group>
            <v:group style="position:absolute;left:4985;top:994;width:40;height:2" coordorigin="4985,994" coordsize="40,2">
              <v:shape style="position:absolute;left:4985;top:994;width:40;height:2" coordorigin="4985,994" coordsize="40,0" path="m4985,994l5024,994e" filled="false" stroked="true" strokeweight=".214789pt" strokecolor="#ff0000">
                <v:path arrowok="t"/>
              </v:shape>
            </v:group>
            <v:group style="position:absolute;left:5005;top:968;width:2;height:52" coordorigin="5005,968" coordsize="2,52">
              <v:shape style="position:absolute;left:5005;top:968;width:2;height:52" coordorigin="5005,968" coordsize="0,52" path="m5005,968l5005,1020e" filled="false" stroked="true" strokeweight=".163027pt" strokecolor="#ff0000">
                <v:path arrowok="t"/>
              </v:shape>
            </v:group>
            <v:group style="position:absolute;left:4985;top:993;width:40;height:2" coordorigin="4985,993" coordsize="40,2">
              <v:shape style="position:absolute;left:4985;top:993;width:40;height:2" coordorigin="4985,993" coordsize="40,0" path="m4985,993l5024,993e" filled="false" stroked="true" strokeweight=".214789pt" strokecolor="#ff0000">
                <v:path arrowok="t"/>
              </v:shape>
            </v:group>
            <v:group style="position:absolute;left:5005;top:967;width:2;height:52" coordorigin="5005,967" coordsize="2,52">
              <v:shape style="position:absolute;left:5005;top:967;width:2;height:52" coordorigin="5005,967" coordsize="0,52" path="m5005,967l5005,1019e" filled="false" stroked="true" strokeweight=".163027pt" strokecolor="#ff0000">
                <v:path arrowok="t"/>
              </v:shape>
            </v:group>
            <v:group style="position:absolute;left:4985;top:992;width:40;height:2" coordorigin="4985,992" coordsize="40,2">
              <v:shape style="position:absolute;left:4985;top:992;width:40;height:2" coordorigin="4985,992" coordsize="40,0" path="m4985,992l5024,992e" filled="false" stroked="true" strokeweight=".214789pt" strokecolor="#ff0000">
                <v:path arrowok="t"/>
              </v:shape>
            </v:group>
            <v:group style="position:absolute;left:5005;top:967;width:2;height:52" coordorigin="5005,967" coordsize="2,52">
              <v:shape style="position:absolute;left:5005;top:967;width:2;height:52" coordorigin="5005,967" coordsize="0,52" path="m5005,967l5005,1018e" filled="false" stroked="true" strokeweight=".163027pt" strokecolor="#ff0000">
                <v:path arrowok="t"/>
              </v:shape>
            </v:group>
            <v:group style="position:absolute;left:4985;top:992;width:40;height:2" coordorigin="4985,992" coordsize="40,2">
              <v:shape style="position:absolute;left:4985;top:992;width:40;height:2" coordorigin="4985,992" coordsize="40,0" path="m4985,992l5024,992e" filled="false" stroked="true" strokeweight=".214789pt" strokecolor="#ff0000">
                <v:path arrowok="t"/>
              </v:shape>
            </v:group>
            <v:group style="position:absolute;left:5005;top:966;width:2;height:52" coordorigin="5005,966" coordsize="2,52">
              <v:shape style="position:absolute;left:5005;top:966;width:2;height:52" coordorigin="5005,966" coordsize="0,52" path="m5005,966l5005,1017e" filled="false" stroked="true" strokeweight=".163027pt" strokecolor="#ff0000">
                <v:path arrowok="t"/>
              </v:shape>
            </v:group>
            <v:group style="position:absolute;left:4985;top:991;width:40;height:2" coordorigin="4985,991" coordsize="40,2">
              <v:shape style="position:absolute;left:4985;top:991;width:40;height:2" coordorigin="4985,991" coordsize="40,0" path="m4985,991l5024,991e" filled="false" stroked="true" strokeweight=".214789pt" strokecolor="#ff0000">
                <v:path arrowok="t"/>
              </v:shape>
            </v:group>
            <v:group style="position:absolute;left:5005;top:965;width:2;height:52" coordorigin="5005,965" coordsize="2,52">
              <v:shape style="position:absolute;left:5005;top:965;width:2;height:52" coordorigin="5005,965" coordsize="0,52" path="m5005,965l5005,1017e" filled="false" stroked="true" strokeweight=".163027pt" strokecolor="#ff0000">
                <v:path arrowok="t"/>
              </v:shape>
            </v:group>
            <v:group style="position:absolute;left:4985;top:990;width:40;height:2" coordorigin="4985,990" coordsize="40,2">
              <v:shape style="position:absolute;left:4985;top:990;width:40;height:2" coordorigin="4985,990" coordsize="40,0" path="m4985,990l5024,990e" filled="false" stroked="true" strokeweight=".214789pt" strokecolor="#ff0000">
                <v:path arrowok="t"/>
              </v:shape>
            </v:group>
            <v:group style="position:absolute;left:5005;top:964;width:2;height:52" coordorigin="5005,964" coordsize="2,52">
              <v:shape style="position:absolute;left:5005;top:964;width:2;height:52" coordorigin="5005,964" coordsize="0,52" path="m5005,964l5005,1016e" filled="false" stroked="true" strokeweight=".163027pt" strokecolor="#ff0000">
                <v:path arrowok="t"/>
              </v:shape>
            </v:group>
            <v:group style="position:absolute;left:4985;top:989;width:40;height:2" coordorigin="4985,989" coordsize="40,2">
              <v:shape style="position:absolute;left:4985;top:989;width:40;height:2" coordorigin="4985,989" coordsize="40,0" path="m4985,989l5024,989e" filled="false" stroked="true" strokeweight=".214789pt" strokecolor="#ff0000">
                <v:path arrowok="t"/>
              </v:shape>
            </v:group>
            <v:group style="position:absolute;left:5005;top:964;width:2;height:52" coordorigin="5005,964" coordsize="2,52">
              <v:shape style="position:absolute;left:5005;top:964;width:2;height:52" coordorigin="5005,964" coordsize="0,52" path="m5005,964l5005,1015e" filled="false" stroked="true" strokeweight=".163027pt" strokecolor="#ff0000">
                <v:path arrowok="t"/>
              </v:shape>
            </v:group>
            <v:group style="position:absolute;left:4985;top:989;width:40;height:2" coordorigin="4985,989" coordsize="40,2">
              <v:shape style="position:absolute;left:4985;top:989;width:40;height:2" coordorigin="4985,989" coordsize="40,0" path="m4985,989l5024,989e" filled="false" stroked="true" strokeweight=".214789pt" strokecolor="#ff0000">
                <v:path arrowok="t"/>
              </v:shape>
            </v:group>
            <v:group style="position:absolute;left:5005;top:963;width:2;height:52" coordorigin="5005,963" coordsize="2,52">
              <v:shape style="position:absolute;left:5005;top:963;width:2;height:52" coordorigin="5005,963" coordsize="0,52" path="m5005,963l5005,1014e" filled="false" stroked="true" strokeweight=".163027pt" strokecolor="#ff0000">
                <v:path arrowok="t"/>
              </v:shape>
            </v:group>
            <v:group style="position:absolute;left:4985;top:988;width:40;height:2" coordorigin="4985,988" coordsize="40,2">
              <v:shape style="position:absolute;left:4985;top:988;width:40;height:2" coordorigin="4985,988" coordsize="40,0" path="m4985,988l5024,988e" filled="false" stroked="true" strokeweight=".214789pt" strokecolor="#ff0000">
                <v:path arrowok="t"/>
              </v:shape>
            </v:group>
            <v:group style="position:absolute;left:5005;top:962;width:2;height:52" coordorigin="5005,962" coordsize="2,52">
              <v:shape style="position:absolute;left:5005;top:962;width:2;height:52" coordorigin="5005,962" coordsize="0,52" path="m5005,962l5005,1014e" filled="false" stroked="true" strokeweight=".163027pt" strokecolor="#ff0000">
                <v:path arrowok="t"/>
              </v:shape>
            </v:group>
            <v:group style="position:absolute;left:4985;top:987;width:40;height:2" coordorigin="4985,987" coordsize="40,2">
              <v:shape style="position:absolute;left:4985;top:987;width:40;height:2" coordorigin="4985,987" coordsize="40,0" path="m4985,987l5024,987e" filled="false" stroked="true" strokeweight=".214789pt" strokecolor="#ff0000">
                <v:path arrowok="t"/>
              </v:shape>
            </v:group>
            <v:group style="position:absolute;left:5005;top:962;width:2;height:52" coordorigin="5005,962" coordsize="2,52">
              <v:shape style="position:absolute;left:5005;top:962;width:2;height:52" coordorigin="5005,962" coordsize="0,52" path="m5005,962l5005,1013e" filled="false" stroked="true" strokeweight=".163027pt" strokecolor="#ff0000">
                <v:path arrowok="t"/>
              </v:shape>
            </v:group>
            <v:group style="position:absolute;left:4985;top:987;width:40;height:2" coordorigin="4985,987" coordsize="40,2">
              <v:shape style="position:absolute;left:4985;top:987;width:40;height:2" coordorigin="4985,987" coordsize="40,0" path="m4985,987l5024,987e" filled="false" stroked="true" strokeweight=".214789pt" strokecolor="#ff0000">
                <v:path arrowok="t"/>
              </v:shape>
            </v:group>
            <v:group style="position:absolute;left:5005;top:961;width:2;height:52" coordorigin="5005,961" coordsize="2,52">
              <v:shape style="position:absolute;left:5005;top:961;width:2;height:52" coordorigin="5005,961" coordsize="0,52" path="m5005,961l5005,1012e" filled="false" stroked="true" strokeweight=".163027pt" strokecolor="#ff0000">
                <v:path arrowok="t"/>
              </v:shape>
            </v:group>
            <v:group style="position:absolute;left:4985;top:985;width:40;height:2" coordorigin="4985,985" coordsize="40,2">
              <v:shape style="position:absolute;left:4985;top:985;width:40;height:2" coordorigin="4985,985" coordsize="40,0" path="m4985,985l5024,985e" filled="false" stroked="true" strokeweight=".214789pt" strokecolor="#ff0000">
                <v:path arrowok="t"/>
              </v:shape>
            </v:group>
            <v:group style="position:absolute;left:5005;top:959;width:2;height:52" coordorigin="5005,959" coordsize="2,52">
              <v:shape style="position:absolute;left:5005;top:959;width:2;height:52" coordorigin="5005,959" coordsize="0,52" path="m5005,959l5005,1011e" filled="false" stroked="true" strokeweight=".163027pt" strokecolor="#ff0000">
                <v:path arrowok="t"/>
              </v:shape>
            </v:group>
            <v:group style="position:absolute;left:4985;top:984;width:40;height:2" coordorigin="4985,984" coordsize="40,2">
              <v:shape style="position:absolute;left:4985;top:984;width:40;height:2" coordorigin="4985,984" coordsize="40,0" path="m4985,984l5024,984e" filled="false" stroked="true" strokeweight=".214789pt" strokecolor="#ff0000">
                <v:path arrowok="t"/>
              </v:shape>
            </v:group>
            <v:group style="position:absolute;left:5005;top:958;width:2;height:52" coordorigin="5005,958" coordsize="2,52">
              <v:shape style="position:absolute;left:5005;top:958;width:2;height:52" coordorigin="5005,958" coordsize="0,52" path="m5005,958l5005,1009e" filled="false" stroked="true" strokeweight=".163027pt" strokecolor="#ff0000">
                <v:path arrowok="t"/>
              </v:shape>
            </v:group>
            <v:group style="position:absolute;left:4985;top:983;width:40;height:2" coordorigin="4985,983" coordsize="40,2">
              <v:shape style="position:absolute;left:4985;top:983;width:40;height:2" coordorigin="4985,983" coordsize="40,0" path="m4985,983l5024,983e" filled="false" stroked="true" strokeweight=".214789pt" strokecolor="#ff0000">
                <v:path arrowok="t"/>
              </v:shape>
            </v:group>
            <v:group style="position:absolute;left:5005;top:957;width:2;height:52" coordorigin="5005,957" coordsize="2,52">
              <v:shape style="position:absolute;left:5005;top:957;width:2;height:52" coordorigin="5005,957" coordsize="0,52" path="m5005,957l5005,1009e" filled="false" stroked="true" strokeweight=".163027pt" strokecolor="#ff0000">
                <v:path arrowok="t"/>
              </v:shape>
            </v:group>
            <v:group style="position:absolute;left:4985;top:982;width:40;height:2" coordorigin="4985,982" coordsize="40,2">
              <v:shape style="position:absolute;left:4985;top:982;width:40;height:2" coordorigin="4985,982" coordsize="40,0" path="m4985,982l5024,982e" filled="false" stroked="true" strokeweight=".214789pt" strokecolor="#ff0000">
                <v:path arrowok="t"/>
              </v:shape>
            </v:group>
            <v:group style="position:absolute;left:5005;top:957;width:2;height:52" coordorigin="5005,957" coordsize="2,52">
              <v:shape style="position:absolute;left:5005;top:957;width:2;height:52" coordorigin="5005,957" coordsize="0,52" path="m5005,957l5005,1008e" filled="false" stroked="true" strokeweight=".163027pt" strokecolor="#ff0000">
                <v:path arrowok="t"/>
              </v:shape>
            </v:group>
            <v:group style="position:absolute;left:4985;top:982;width:40;height:2" coordorigin="4985,982" coordsize="40,2">
              <v:shape style="position:absolute;left:4985;top:982;width:40;height:2" coordorigin="4985,982" coordsize="40,0" path="m4985,982l5024,982e" filled="false" stroked="true" strokeweight=".214789pt" strokecolor="#ff0000">
                <v:path arrowok="t"/>
              </v:shape>
            </v:group>
            <v:group style="position:absolute;left:5005;top:956;width:2;height:52" coordorigin="5005,956" coordsize="2,52">
              <v:shape style="position:absolute;left:5005;top:956;width:2;height:52" coordorigin="5005,956" coordsize="0,52" path="m5005,956l5005,1007e" filled="false" stroked="true" strokeweight=".163027pt" strokecolor="#ff0000">
                <v:path arrowok="t"/>
              </v:shape>
            </v:group>
            <v:group style="position:absolute;left:4985;top:981;width:40;height:2" coordorigin="4985,981" coordsize="40,2">
              <v:shape style="position:absolute;left:4985;top:981;width:40;height:2" coordorigin="4985,981" coordsize="40,0" path="m4985,981l5024,981e" filled="false" stroked="true" strokeweight=".214789pt" strokecolor="#ff0000">
                <v:path arrowok="t"/>
              </v:shape>
            </v:group>
            <v:group style="position:absolute;left:5005;top:955;width:2;height:52" coordorigin="5005,955" coordsize="2,52">
              <v:shape style="position:absolute;left:5005;top:955;width:2;height:52" coordorigin="5005,955" coordsize="0,52" path="m5005,955l5005,1007e" filled="false" stroked="true" strokeweight=".163027pt" strokecolor="#ff0000">
                <v:path arrowok="t"/>
              </v:shape>
            </v:group>
            <v:group style="position:absolute;left:4985;top:980;width:40;height:2" coordorigin="4985,980" coordsize="40,2">
              <v:shape style="position:absolute;left:4985;top:980;width:40;height:2" coordorigin="4985,980" coordsize="40,0" path="m4985,980l5024,980e" filled="false" stroked="true" strokeweight=".214789pt" strokecolor="#ff0000">
                <v:path arrowok="t"/>
              </v:shape>
            </v:group>
            <v:group style="position:absolute;left:5005;top:954;width:2;height:52" coordorigin="5005,954" coordsize="2,52">
              <v:shape style="position:absolute;left:5005;top:954;width:2;height:52" coordorigin="5005,954" coordsize="0,52" path="m5005,954l5005,1006e" filled="false" stroked="true" strokeweight=".163027pt" strokecolor="#ff0000">
                <v:path arrowok="t"/>
              </v:shape>
            </v:group>
            <v:group style="position:absolute;left:4985;top:979;width:40;height:2" coordorigin="4985,979" coordsize="40,2">
              <v:shape style="position:absolute;left:4985;top:979;width:40;height:2" coordorigin="4985,979" coordsize="40,0" path="m4985,979l5024,979e" filled="false" stroked="true" strokeweight=".214789pt" strokecolor="#ff0000">
                <v:path arrowok="t"/>
              </v:shape>
            </v:group>
            <v:group style="position:absolute;left:5005;top:954;width:2;height:52" coordorigin="5005,954" coordsize="2,52">
              <v:shape style="position:absolute;left:5005;top:954;width:2;height:52" coordorigin="5005,954" coordsize="0,52" path="m5005,954l5005,1005e" filled="false" stroked="true" strokeweight=".163027pt" strokecolor="#ff0000">
                <v:path arrowok="t"/>
              </v:shape>
            </v:group>
            <v:group style="position:absolute;left:4985;top:979;width:40;height:2" coordorigin="4985,979" coordsize="40,2">
              <v:shape style="position:absolute;left:4985;top:979;width:40;height:2" coordorigin="4985,979" coordsize="40,0" path="m4985,979l5024,979e" filled="false" stroked="true" strokeweight=".214789pt" strokecolor="#ff0000">
                <v:path arrowok="t"/>
              </v:shape>
            </v:group>
            <v:group style="position:absolute;left:5005;top:953;width:2;height:52" coordorigin="5005,953" coordsize="2,52">
              <v:shape style="position:absolute;left:5005;top:953;width:2;height:52" coordorigin="5005,953" coordsize="0,52" path="m5005,953l5005,1004e" filled="false" stroked="true" strokeweight=".163027pt" strokecolor="#ff0000">
                <v:path arrowok="t"/>
              </v:shape>
            </v:group>
            <v:group style="position:absolute;left:4985;top:978;width:40;height:2" coordorigin="4985,978" coordsize="40,2">
              <v:shape style="position:absolute;left:4985;top:978;width:40;height:2" coordorigin="4985,978" coordsize="40,0" path="m4985,978l5024,978e" filled="false" stroked="true" strokeweight=".214789pt" strokecolor="#ff0000">
                <v:path arrowok="t"/>
              </v:shape>
            </v:group>
            <v:group style="position:absolute;left:5005;top:952;width:2;height:52" coordorigin="5005,952" coordsize="2,52">
              <v:shape style="position:absolute;left:5005;top:952;width:2;height:52" coordorigin="5005,952" coordsize="0,52" path="m5005,952l5005,1004e" filled="false" stroked="true" strokeweight=".163027pt" strokecolor="#ff0000">
                <v:path arrowok="t"/>
              </v:shape>
            </v:group>
            <v:group style="position:absolute;left:4985;top:977;width:40;height:2" coordorigin="4985,977" coordsize="40,2">
              <v:shape style="position:absolute;left:4985;top:977;width:40;height:2" coordorigin="4985,977" coordsize="40,0" path="m4985,977l5024,977e" filled="false" stroked="true" strokeweight=".214789pt" strokecolor="#ff0000">
                <v:path arrowok="t"/>
              </v:shape>
            </v:group>
            <v:group style="position:absolute;left:5005;top:951;width:2;height:52" coordorigin="5005,951" coordsize="2,52">
              <v:shape style="position:absolute;left:5005;top:951;width:2;height:52" coordorigin="5005,951" coordsize="0,52" path="m5005,951l5005,1003e" filled="false" stroked="true" strokeweight=".163027pt" strokecolor="#ff0000">
                <v:path arrowok="t"/>
              </v:shape>
            </v:group>
            <v:group style="position:absolute;left:4985;top:976;width:40;height:2" coordorigin="4985,976" coordsize="40,2">
              <v:shape style="position:absolute;left:4985;top:976;width:40;height:2" coordorigin="4985,976" coordsize="40,0" path="m4985,976l5024,976e" filled="false" stroked="true" strokeweight=".214789pt" strokecolor="#ff0000">
                <v:path arrowok="t"/>
              </v:shape>
            </v:group>
            <v:group style="position:absolute;left:5005;top:951;width:2;height:52" coordorigin="5005,951" coordsize="2,52">
              <v:shape style="position:absolute;left:5005;top:951;width:2;height:52" coordorigin="5005,951" coordsize="0,52" path="m5005,951l5005,1002e" filled="false" stroked="true" strokeweight=".163027pt" strokecolor="#ff0000">
                <v:path arrowok="t"/>
              </v:shape>
            </v:group>
            <v:group style="position:absolute;left:4985;top:976;width:40;height:2" coordorigin="4985,976" coordsize="40,2">
              <v:shape style="position:absolute;left:4985;top:976;width:40;height:2" coordorigin="4985,976" coordsize="40,0" path="m4985,976l5024,976e" filled="false" stroked="true" strokeweight=".214789pt" strokecolor="#ff0000">
                <v:path arrowok="t"/>
              </v:shape>
            </v:group>
            <v:group style="position:absolute;left:5005;top:950;width:2;height:52" coordorigin="5005,950" coordsize="2,52">
              <v:shape style="position:absolute;left:5005;top:950;width:2;height:52" coordorigin="5005,950" coordsize="0,52" path="m5005,950l5005,1001e" filled="false" stroked="true" strokeweight=".163027pt" strokecolor="#ff0000">
                <v:path arrowok="t"/>
              </v:shape>
            </v:group>
            <v:group style="position:absolute;left:4985;top:975;width:40;height:2" coordorigin="4985,975" coordsize="40,2">
              <v:shape style="position:absolute;left:4985;top:975;width:40;height:2" coordorigin="4985,975" coordsize="40,0" path="m4985,975l5024,975e" filled="false" stroked="true" strokeweight=".214789pt" strokecolor="#ff0000">
                <v:path arrowok="t"/>
              </v:shape>
            </v:group>
            <v:group style="position:absolute;left:5005;top:949;width:2;height:52" coordorigin="5005,949" coordsize="2,52">
              <v:shape style="position:absolute;left:5005;top:949;width:2;height:52" coordorigin="5005,949" coordsize="0,52" path="m5005,949l5005,1001e" filled="false" stroked="true" strokeweight=".163027pt" strokecolor="#ff0000">
                <v:path arrowok="t"/>
              </v:shape>
            </v:group>
            <v:group style="position:absolute;left:4985;top:974;width:40;height:2" coordorigin="4985,974" coordsize="40,2">
              <v:shape style="position:absolute;left:4985;top:974;width:40;height:2" coordorigin="4985,974" coordsize="40,0" path="m4985,974l5024,974e" filled="false" stroked="true" strokeweight=".214789pt" strokecolor="#ff0000">
                <v:path arrowok="t"/>
              </v:shape>
            </v:group>
            <v:group style="position:absolute;left:5005;top:949;width:2;height:52" coordorigin="5005,949" coordsize="2,52">
              <v:shape style="position:absolute;left:5005;top:949;width:2;height:52" coordorigin="5005,949" coordsize="0,52" path="m5005,949l5005,1000e" filled="false" stroked="true" strokeweight=".163027pt" strokecolor="#ff0000">
                <v:path arrowok="t"/>
              </v:shape>
            </v:group>
            <v:group style="position:absolute;left:4985;top:973;width:40;height:2" coordorigin="4985,973" coordsize="40,2">
              <v:shape style="position:absolute;left:4985;top:973;width:40;height:2" coordorigin="4985,973" coordsize="40,0" path="m4985,973l5024,973e" filled="false" stroked="true" strokeweight=".214789pt" strokecolor="#ff0000">
                <v:path arrowok="t"/>
              </v:shape>
            </v:group>
            <v:group style="position:absolute;left:5005;top:947;width:2;height:52" coordorigin="5005,947" coordsize="2,52">
              <v:shape style="position:absolute;left:5005;top:947;width:2;height:52" coordorigin="5005,947" coordsize="0,52" path="m5005,947l5005,999e" filled="false" stroked="true" strokeweight=".163027pt" strokecolor="#ff0000">
                <v:path arrowok="t"/>
              </v:shape>
            </v:group>
            <v:group style="position:absolute;left:4985;top:972;width:40;height:2" coordorigin="4985,972" coordsize="40,2">
              <v:shape style="position:absolute;left:4985;top:972;width:40;height:2" coordorigin="4985,972" coordsize="40,0" path="m4985,972l5024,972e" filled="false" stroked="true" strokeweight=".214789pt" strokecolor="#ff0000">
                <v:path arrowok="t"/>
              </v:shape>
            </v:group>
            <v:group style="position:absolute;left:5005;top:946;width:2;height:52" coordorigin="5005,946" coordsize="2,52">
              <v:shape style="position:absolute;left:5005;top:946;width:2;height:52" coordorigin="5005,946" coordsize="0,52" path="m5005,946l5005,998e" filled="false" stroked="true" strokeweight=".163027pt" strokecolor="#ff0000">
                <v:path arrowok="t"/>
              </v:shape>
            </v:group>
            <v:group style="position:absolute;left:4985;top:971;width:40;height:2" coordorigin="4985,971" coordsize="40,2">
              <v:shape style="position:absolute;left:4985;top:971;width:40;height:2" coordorigin="4985,971" coordsize="40,0" path="m4985,971l5024,971e" filled="false" stroked="true" strokeweight=".214789pt" strokecolor="#ff0000">
                <v:path arrowok="t"/>
              </v:shape>
            </v:group>
            <v:group style="position:absolute;left:5005;top:946;width:2;height:52" coordorigin="5005,946" coordsize="2,52">
              <v:shape style="position:absolute;left:5005;top:946;width:2;height:52" coordorigin="5005,946" coordsize="0,52" path="m5005,946l5005,997e" filled="false" stroked="true" strokeweight=".163027pt" strokecolor="#ff0000">
                <v:path arrowok="t"/>
              </v:shape>
            </v:group>
            <v:group style="position:absolute;left:4985;top:971;width:40;height:2" coordorigin="4985,971" coordsize="40,2">
              <v:shape style="position:absolute;left:4985;top:971;width:40;height:2" coordorigin="4985,971" coordsize="40,0" path="m4985,971l5024,971e" filled="false" stroked="true" strokeweight=".214789pt" strokecolor="#ff0000">
                <v:path arrowok="t"/>
              </v:shape>
            </v:group>
            <v:group style="position:absolute;left:5005;top:945;width:2;height:52" coordorigin="5005,945" coordsize="2,52">
              <v:shape style="position:absolute;left:5005;top:945;width:2;height:52" coordorigin="5005,945" coordsize="0,52" path="m5005,945l5005,996e" filled="false" stroked="true" strokeweight=".163027pt" strokecolor="#ff0000">
                <v:path arrowok="t"/>
              </v:shape>
            </v:group>
            <v:group style="position:absolute;left:4985;top:970;width:40;height:2" coordorigin="4985,970" coordsize="40,2">
              <v:shape style="position:absolute;left:4985;top:970;width:40;height:2" coordorigin="4985,970" coordsize="40,0" path="m4985,970l5024,970e" filled="false" stroked="true" strokeweight=".214789pt" strokecolor="#ff0000">
                <v:path arrowok="t"/>
              </v:shape>
            </v:group>
            <v:group style="position:absolute;left:5005;top:944;width:2;height:52" coordorigin="5005,944" coordsize="2,52">
              <v:shape style="position:absolute;left:5005;top:944;width:2;height:52" coordorigin="5005,944" coordsize="0,52" path="m5005,944l5005,996e" filled="false" stroked="true" strokeweight=".163027pt" strokecolor="#ff0000">
                <v:path arrowok="t"/>
              </v:shape>
            </v:group>
            <v:group style="position:absolute;left:4985;top:969;width:40;height:2" coordorigin="4985,969" coordsize="40,2">
              <v:shape style="position:absolute;left:4985;top:969;width:40;height:2" coordorigin="4985,969" coordsize="40,0" path="m4985,969l5024,969e" filled="false" stroked="true" strokeweight=".214789pt" strokecolor="#ff0000">
                <v:path arrowok="t"/>
              </v:shape>
            </v:group>
            <v:group style="position:absolute;left:5005;top:944;width:2;height:52" coordorigin="5005,944" coordsize="2,52">
              <v:shape style="position:absolute;left:5005;top:944;width:2;height:52" coordorigin="5005,944" coordsize="0,52" path="m5005,944l5005,995e" filled="false" stroked="true" strokeweight=".163027pt" strokecolor="#ff0000">
                <v:path arrowok="t"/>
              </v:shape>
            </v:group>
            <v:group style="position:absolute;left:4985;top:969;width:40;height:2" coordorigin="4985,969" coordsize="40,2">
              <v:shape style="position:absolute;left:4985;top:969;width:40;height:2" coordorigin="4985,969" coordsize="40,0" path="m4985,969l5024,969e" filled="false" stroked="true" strokeweight=".214789pt" strokecolor="#ff0000">
                <v:path arrowok="t"/>
              </v:shape>
            </v:group>
            <v:group style="position:absolute;left:5005;top:943;width:2;height:52" coordorigin="5005,943" coordsize="2,52">
              <v:shape style="position:absolute;left:5005;top:943;width:2;height:52" coordorigin="5005,943" coordsize="0,52" path="m5005,943l5005,994e" filled="false" stroked="true" strokeweight=".163027pt" strokecolor="#ff0000">
                <v:path arrowok="t"/>
              </v:shape>
            </v:group>
            <v:group style="position:absolute;left:4985;top:968;width:40;height:2" coordorigin="4985,968" coordsize="40,2">
              <v:shape style="position:absolute;left:4985;top:968;width:40;height:2" coordorigin="4985,968" coordsize="40,0" path="m4985,968l5024,968e" filled="false" stroked="true" strokeweight=".214789pt" strokecolor="#ff0000">
                <v:path arrowok="t"/>
              </v:shape>
            </v:group>
            <v:group style="position:absolute;left:5005;top:942;width:2;height:52" coordorigin="5005,942" coordsize="2,52">
              <v:shape style="position:absolute;left:5005;top:942;width:2;height:52" coordorigin="5005,942" coordsize="0,52" path="m5005,942l5005,994e" filled="false" stroked="true" strokeweight=".163027pt" strokecolor="#ff0000">
                <v:path arrowok="t"/>
              </v:shape>
            </v:group>
            <v:group style="position:absolute;left:4985;top:967;width:40;height:2" coordorigin="4985,967" coordsize="40,2">
              <v:shape style="position:absolute;left:4985;top:967;width:40;height:2" coordorigin="4985,967" coordsize="40,0" path="m4985,967l5024,967e" filled="false" stroked="true" strokeweight=".214789pt" strokecolor="#ff0000">
                <v:path arrowok="t"/>
              </v:shape>
            </v:group>
            <v:group style="position:absolute;left:5005;top:941;width:2;height:52" coordorigin="5005,941" coordsize="2,52">
              <v:shape style="position:absolute;left:5005;top:941;width:2;height:52" coordorigin="5005,941" coordsize="0,52" path="m5005,941l5005,993e" filled="false" stroked="true" strokeweight=".163027pt" strokecolor="#ff0000">
                <v:path arrowok="t"/>
              </v:shape>
            </v:group>
            <v:group style="position:absolute;left:4985;top:966;width:40;height:2" coordorigin="4985,966" coordsize="40,2">
              <v:shape style="position:absolute;left:4985;top:966;width:40;height:2" coordorigin="4985,966" coordsize="40,0" path="m4985,966l5024,966e" filled="false" stroked="true" strokeweight=".214789pt" strokecolor="#ff0000">
                <v:path arrowok="t"/>
              </v:shape>
            </v:group>
            <v:group style="position:absolute;left:5005;top:941;width:2;height:52" coordorigin="5005,941" coordsize="2,52">
              <v:shape style="position:absolute;left:5005;top:941;width:2;height:52" coordorigin="5005,941" coordsize="0,52" path="m5005,941l5005,992e" filled="false" stroked="true" strokeweight=".163027pt" strokecolor="#ff0000">
                <v:path arrowok="t"/>
              </v:shape>
            </v:group>
            <v:group style="position:absolute;left:4985;top:966;width:40;height:2" coordorigin="4985,966" coordsize="40,2">
              <v:shape style="position:absolute;left:4985;top:966;width:40;height:2" coordorigin="4985,966" coordsize="40,0" path="m4985,966l5024,966e" filled="false" stroked="true" strokeweight=".214789pt" strokecolor="#ff0000">
                <v:path arrowok="t"/>
              </v:shape>
            </v:group>
            <v:group style="position:absolute;left:5005;top:940;width:2;height:52" coordorigin="5005,940" coordsize="2,52">
              <v:shape style="position:absolute;left:5005;top:940;width:2;height:52" coordorigin="5005,940" coordsize="0,52" path="m5005,940l5005,991e" filled="false" stroked="true" strokeweight=".163027pt" strokecolor="#ff0000">
                <v:path arrowok="t"/>
              </v:shape>
            </v:group>
            <v:group style="position:absolute;left:4985;top:965;width:40;height:2" coordorigin="4985,965" coordsize="40,2">
              <v:shape style="position:absolute;left:4985;top:965;width:40;height:2" coordorigin="4985,965" coordsize="40,0" path="m4985,965l5024,965e" filled="false" stroked="true" strokeweight=".214789pt" strokecolor="#ff0000">
                <v:path arrowok="t"/>
              </v:shape>
            </v:group>
            <v:group style="position:absolute;left:5005;top:939;width:2;height:52" coordorigin="5005,939" coordsize="2,52">
              <v:shape style="position:absolute;left:5005;top:939;width:2;height:52" coordorigin="5005,939" coordsize="0,52" path="m5005,939l5005,991e" filled="false" stroked="true" strokeweight=".163027pt" strokecolor="#ff0000">
                <v:path arrowok="t"/>
              </v:shape>
            </v:group>
            <v:group style="position:absolute;left:4985;top:964;width:40;height:2" coordorigin="4985,964" coordsize="40,2">
              <v:shape style="position:absolute;left:4985;top:964;width:40;height:2" coordorigin="4985,964" coordsize="40,0" path="m4985,964l5024,964e" filled="false" stroked="true" strokeweight=".214789pt" strokecolor="#ff0000">
                <v:path arrowok="t"/>
              </v:shape>
            </v:group>
            <v:group style="position:absolute;left:5005;top:938;width:2;height:52" coordorigin="5005,938" coordsize="2,52">
              <v:shape style="position:absolute;left:5005;top:938;width:2;height:52" coordorigin="5005,938" coordsize="0,52" path="m5005,938l5005,990e" filled="false" stroked="true" strokeweight=".163027pt" strokecolor="#ff0000">
                <v:path arrowok="t"/>
              </v:shape>
            </v:group>
            <v:group style="position:absolute;left:4985;top:964;width:40;height:2" coordorigin="4985,964" coordsize="40,2">
              <v:shape style="position:absolute;left:4985;top:964;width:40;height:2" coordorigin="4985,964" coordsize="40,0" path="m4985,964l5024,964e" filled="false" stroked="true" strokeweight=".214789pt" strokecolor="#ff0000">
                <v:path arrowok="t"/>
              </v:shape>
            </v:group>
            <v:group style="position:absolute;left:5005;top:938;width:2;height:52" coordorigin="5005,938" coordsize="2,52">
              <v:shape style="position:absolute;left:5005;top:938;width:2;height:52" coordorigin="5005,938" coordsize="0,52" path="m5005,938l5005,989e" filled="false" stroked="true" strokeweight=".163027pt" strokecolor="#ff0000">
                <v:path arrowok="t"/>
              </v:shape>
            </v:group>
            <v:group style="position:absolute;left:4985;top:963;width:40;height:2" coordorigin="4985,963" coordsize="40,2">
              <v:shape style="position:absolute;left:4985;top:963;width:40;height:2" coordorigin="4985,963" coordsize="40,0" path="m4985,963l5024,963e" filled="false" stroked="true" strokeweight=".214789pt" strokecolor="#ff0000">
                <v:path arrowok="t"/>
              </v:shape>
            </v:group>
            <v:group style="position:absolute;left:5005;top:937;width:2;height:52" coordorigin="5005,937" coordsize="2,52">
              <v:shape style="position:absolute;left:5005;top:937;width:2;height:52" coordorigin="5005,937" coordsize="0,52" path="m5005,937l5005,988e" filled="false" stroked="true" strokeweight=".163027pt" strokecolor="#ff0000">
                <v:path arrowok="t"/>
              </v:shape>
            </v:group>
            <v:group style="position:absolute;left:4985;top:962;width:40;height:2" coordorigin="4985,962" coordsize="40,2">
              <v:shape style="position:absolute;left:4985;top:962;width:40;height:2" coordorigin="4985,962" coordsize="40,0" path="m4985,962l5024,962e" filled="false" stroked="true" strokeweight=".214789pt" strokecolor="#ff0000">
                <v:path arrowok="t"/>
              </v:shape>
            </v:group>
            <v:group style="position:absolute;left:5005;top:936;width:2;height:52" coordorigin="5005,936" coordsize="2,52">
              <v:shape style="position:absolute;left:5005;top:936;width:2;height:52" coordorigin="5005,936" coordsize="0,52" path="m5005,936l5005,988e" filled="false" stroked="true" strokeweight=".163027pt" strokecolor="#ff0000">
                <v:path arrowok="t"/>
              </v:shape>
            </v:group>
            <v:group style="position:absolute;left:4985;top:961;width:40;height:2" coordorigin="4985,961" coordsize="40,2">
              <v:shape style="position:absolute;left:4985;top:961;width:40;height:2" coordorigin="4985,961" coordsize="40,0" path="m4985,961l5024,961e" filled="false" stroked="true" strokeweight=".214789pt" strokecolor="#ff0000">
                <v:path arrowok="t"/>
              </v:shape>
            </v:group>
            <v:group style="position:absolute;left:5005;top:936;width:2;height:52" coordorigin="5005,936" coordsize="2,52">
              <v:shape style="position:absolute;left:5005;top:936;width:2;height:52" coordorigin="5005,936" coordsize="0,52" path="m5005,936l5005,987e" filled="false" stroked="true" strokeweight=".163027pt" strokecolor="#ff0000">
                <v:path arrowok="t"/>
              </v:shape>
            </v:group>
            <v:group style="position:absolute;left:4985;top:961;width:40;height:2" coordorigin="4985,961" coordsize="40,2">
              <v:shape style="position:absolute;left:4985;top:961;width:40;height:2" coordorigin="4985,961" coordsize="40,0" path="m4985,961l5024,961e" filled="false" stroked="true" strokeweight=".214789pt" strokecolor="#ff0000">
                <v:path arrowok="t"/>
              </v:shape>
            </v:group>
            <v:group style="position:absolute;left:5005;top:935;width:2;height:52" coordorigin="5005,935" coordsize="2,52">
              <v:shape style="position:absolute;left:5005;top:935;width:2;height:52" coordorigin="5005,935" coordsize="0,52" path="m5005,935l5005,986e" filled="false" stroked="true" strokeweight=".163027pt" strokecolor="#ff0000">
                <v:path arrowok="t"/>
              </v:shape>
            </v:group>
            <v:group style="position:absolute;left:4985;top:960;width:40;height:2" coordorigin="4985,960" coordsize="40,2">
              <v:shape style="position:absolute;left:4985;top:960;width:40;height:2" coordorigin="4985,960" coordsize="40,0" path="m4985,960l5024,960e" filled="false" stroked="true" strokeweight=".214789pt" strokecolor="#ff0000">
                <v:path arrowok="t"/>
              </v:shape>
            </v:group>
            <v:group style="position:absolute;left:5005;top:934;width:2;height:52" coordorigin="5005,934" coordsize="2,52">
              <v:shape style="position:absolute;left:5005;top:934;width:2;height:52" coordorigin="5005,934" coordsize="0,52" path="m5005,934l5005,986e" filled="false" stroked="true" strokeweight=".163027pt" strokecolor="#ff0000">
                <v:path arrowok="t"/>
              </v:shape>
            </v:group>
            <v:group style="position:absolute;left:4985;top:959;width:40;height:2" coordorigin="4985,959" coordsize="40,2">
              <v:shape style="position:absolute;left:4985;top:959;width:40;height:2" coordorigin="4985,959" coordsize="40,0" path="m4985,959l5024,959e" filled="false" stroked="true" strokeweight=".214789pt" strokecolor="#ff0000">
                <v:path arrowok="t"/>
              </v:shape>
            </v:group>
            <v:group style="position:absolute;left:5005;top:933;width:2;height:52" coordorigin="5005,933" coordsize="2,52">
              <v:shape style="position:absolute;left:5005;top:933;width:2;height:52" coordorigin="5005,933" coordsize="0,52" path="m5005,933l5005,985e" filled="false" stroked="true" strokeweight=".163027pt" strokecolor="#ff0000">
                <v:path arrowok="t"/>
              </v:shape>
            </v:group>
            <v:group style="position:absolute;left:4985;top:958;width:40;height:2" coordorigin="4985,958" coordsize="40,2">
              <v:shape style="position:absolute;left:4985;top:958;width:40;height:2" coordorigin="4985,958" coordsize="40,0" path="m4985,958l5024,958e" filled="false" stroked="true" strokeweight=".214789pt" strokecolor="#ff0000">
                <v:path arrowok="t"/>
              </v:shape>
            </v:group>
            <v:group style="position:absolute;left:5005;top:933;width:2;height:52" coordorigin="5005,933" coordsize="2,52">
              <v:shape style="position:absolute;left:5005;top:933;width:2;height:52" coordorigin="5005,933" coordsize="0,52" path="m5005,933l5005,984e" filled="false" stroked="true" strokeweight=".163027pt" strokecolor="#ff0000">
                <v:path arrowok="t"/>
              </v:shape>
            </v:group>
            <v:group style="position:absolute;left:4985;top:957;width:40;height:2" coordorigin="4985,957" coordsize="40,2">
              <v:shape style="position:absolute;left:4985;top:957;width:40;height:2" coordorigin="4985,957" coordsize="40,0" path="m4985,957l5024,957e" filled="false" stroked="true" strokeweight=".214789pt" strokecolor="#ff0000">
                <v:path arrowok="t"/>
              </v:shape>
            </v:group>
            <v:group style="position:absolute;left:5005;top:931;width:2;height:52" coordorigin="5005,931" coordsize="2,52">
              <v:shape style="position:absolute;left:5005;top:931;width:2;height:52" coordorigin="5005,931" coordsize="0,52" path="m5005,931l5005,983e" filled="false" stroked="true" strokeweight=".163027pt" strokecolor="#ff0000">
                <v:path arrowok="t"/>
              </v:shape>
            </v:group>
            <v:group style="position:absolute;left:4985;top:956;width:40;height:2" coordorigin="4985,956" coordsize="40,2">
              <v:shape style="position:absolute;left:4985;top:956;width:40;height:2" coordorigin="4985,956" coordsize="40,0" path="m4985,956l5024,956e" filled="false" stroked="true" strokeweight=".214789pt" strokecolor="#ff0000">
                <v:path arrowok="t"/>
              </v:shape>
            </v:group>
            <v:group style="position:absolute;left:5005;top:930;width:2;height:52" coordorigin="5005,930" coordsize="2,52">
              <v:shape style="position:absolute;left:5005;top:930;width:2;height:52" coordorigin="5005,930" coordsize="0,52" path="m5005,930l5005,981e" filled="false" stroked="true" strokeweight=".163027pt" strokecolor="#ff0000">
                <v:path arrowok="t"/>
              </v:shape>
            </v:group>
            <v:group style="position:absolute;left:4985;top:955;width:40;height:2" coordorigin="4985,955" coordsize="40,2">
              <v:shape style="position:absolute;left:4985;top:955;width:40;height:2" coordorigin="4985,955" coordsize="40,0" path="m4985,955l5024,955e" filled="false" stroked="true" strokeweight=".214789pt" strokecolor="#ff0000">
                <v:path arrowok="t"/>
              </v:shape>
            </v:group>
            <v:group style="position:absolute;left:5005;top:929;width:2;height:52" coordorigin="5005,929" coordsize="2,52">
              <v:shape style="position:absolute;left:5005;top:929;width:2;height:52" coordorigin="5005,929" coordsize="0,52" path="m5005,929l5005,981e" filled="false" stroked="true" strokeweight=".163027pt" strokecolor="#ff0000">
                <v:path arrowok="t"/>
              </v:shape>
            </v:group>
            <v:group style="position:absolute;left:4985;top:954;width:40;height:2" coordorigin="4985,954" coordsize="40,2">
              <v:shape style="position:absolute;left:4985;top:954;width:40;height:2" coordorigin="4985,954" coordsize="40,0" path="m4985,954l5024,954e" filled="false" stroked="true" strokeweight=".214789pt" strokecolor="#ff0000">
                <v:path arrowok="t"/>
              </v:shape>
            </v:group>
            <v:group style="position:absolute;left:5005;top:928;width:2;height:52" coordorigin="5005,928" coordsize="2,52">
              <v:shape style="position:absolute;left:5005;top:928;width:2;height:52" coordorigin="5005,928" coordsize="0,52" path="m5005,928l5005,980e" filled="false" stroked="true" strokeweight=".163027pt" strokecolor="#ff0000">
                <v:path arrowok="t"/>
              </v:shape>
            </v:group>
            <v:group style="position:absolute;left:4985;top:953;width:40;height:2" coordorigin="4985,953" coordsize="40,2">
              <v:shape style="position:absolute;left:4985;top:953;width:40;height:2" coordorigin="4985,953" coordsize="40,0" path="m4985,953l5024,953e" filled="false" stroked="true" strokeweight=".214789pt" strokecolor="#ff0000">
                <v:path arrowok="t"/>
              </v:shape>
            </v:group>
            <v:group style="position:absolute;left:5005;top:928;width:2;height:52" coordorigin="5005,928" coordsize="2,52">
              <v:shape style="position:absolute;left:5005;top:928;width:2;height:52" coordorigin="5005,928" coordsize="0,52" path="m5005,928l5005,979e" filled="false" stroked="true" strokeweight=".163027pt" strokecolor="#ff0000">
                <v:path arrowok="t"/>
              </v:shape>
            </v:group>
            <v:group style="position:absolute;left:4985;top:953;width:40;height:2" coordorigin="4985,953" coordsize="40,2">
              <v:shape style="position:absolute;left:4985;top:953;width:40;height:2" coordorigin="4985,953" coordsize="40,0" path="m4985,953l5024,953e" filled="false" stroked="true" strokeweight=".214789pt" strokecolor="#ff0000">
                <v:path arrowok="t"/>
              </v:shape>
            </v:group>
            <v:group style="position:absolute;left:5005;top:927;width:2;height:52" coordorigin="5005,927" coordsize="2,52">
              <v:shape style="position:absolute;left:5005;top:927;width:2;height:52" coordorigin="5005,927" coordsize="0,52" path="m5005,927l5005,978e" filled="false" stroked="true" strokeweight=".163027pt" strokecolor="#ff0000">
                <v:path arrowok="t"/>
              </v:shape>
            </v:group>
            <v:group style="position:absolute;left:4985;top:952;width:40;height:2" coordorigin="4985,952" coordsize="40,2">
              <v:shape style="position:absolute;left:4985;top:952;width:40;height:2" coordorigin="4985,952" coordsize="40,0" path="m4985,952l5024,952e" filled="false" stroked="true" strokeweight=".214789pt" strokecolor="#ff0000">
                <v:path arrowok="t"/>
              </v:shape>
            </v:group>
            <v:group style="position:absolute;left:5005;top:926;width:2;height:52" coordorigin="5005,926" coordsize="2,52">
              <v:shape style="position:absolute;left:5005;top:926;width:2;height:52" coordorigin="5005,926" coordsize="0,52" path="m5005,926l5005,978e" filled="false" stroked="true" strokeweight=".163027pt" strokecolor="#ff0000">
                <v:path arrowok="t"/>
              </v:shape>
            </v:group>
            <v:group style="position:absolute;left:4985;top:951;width:40;height:2" coordorigin="4985,951" coordsize="40,2">
              <v:shape style="position:absolute;left:4985;top:951;width:40;height:2" coordorigin="4985,951" coordsize="40,0" path="m4985,951l5024,951e" filled="false" stroked="true" strokeweight=".214789pt" strokecolor="#ff0000">
                <v:path arrowok="t"/>
              </v:shape>
            </v:group>
            <v:group style="position:absolute;left:5005;top:925;width:2;height:52" coordorigin="5005,925" coordsize="2,52">
              <v:shape style="position:absolute;left:5005;top:925;width:2;height:52" coordorigin="5005,925" coordsize="0,52" path="m5005,925l5005,977e" filled="false" stroked="true" strokeweight=".163027pt" strokecolor="#ff0000">
                <v:path arrowok="t"/>
              </v:shape>
            </v:group>
            <v:group style="position:absolute;left:4985;top:951;width:40;height:2" coordorigin="4985,951" coordsize="40,2">
              <v:shape style="position:absolute;left:4985;top:951;width:40;height:2" coordorigin="4985,951" coordsize="40,0" path="m4985,951l5024,951e" filled="false" stroked="true" strokeweight=".214789pt" strokecolor="#ff0000">
                <v:path arrowok="t"/>
              </v:shape>
            </v:group>
            <v:group style="position:absolute;left:5005;top:925;width:2;height:52" coordorigin="5005,925" coordsize="2,52">
              <v:shape style="position:absolute;left:5005;top:925;width:2;height:52" coordorigin="5005,925" coordsize="0,52" path="m5005,925l5005,976e" filled="false" stroked="true" strokeweight=".163027pt" strokecolor="#ff0000">
                <v:path arrowok="t"/>
              </v:shape>
            </v:group>
            <v:group style="position:absolute;left:4985;top:950;width:40;height:2" coordorigin="4985,950" coordsize="40,2">
              <v:shape style="position:absolute;left:4985;top:950;width:40;height:2" coordorigin="4985,950" coordsize="40,0" path="m4985,950l5024,950e" filled="false" stroked="true" strokeweight=".214789pt" strokecolor="#ff0000">
                <v:path arrowok="t"/>
              </v:shape>
            </v:group>
            <v:group style="position:absolute;left:5005;top:925;width:2;height:52" coordorigin="5005,925" coordsize="2,52">
              <v:shape style="position:absolute;left:5005;top:925;width:2;height:52" coordorigin="5005,925" coordsize="0,52" path="m5005,925l5005,976e" filled="false" stroked="true" strokeweight=".163027pt" strokecolor="#ff0000">
                <v:path arrowok="t"/>
              </v:shape>
            </v:group>
            <v:group style="position:absolute;left:4985;top:950;width:40;height:2" coordorigin="4985,950" coordsize="40,2">
              <v:shape style="position:absolute;left:4985;top:950;width:40;height:2" coordorigin="4985,950" coordsize="40,0" path="m4985,950l5024,950e" filled="false" stroked="true" strokeweight=".214789pt" strokecolor="#ff0000">
                <v:path arrowok="t"/>
              </v:shape>
            </v:group>
            <v:group style="position:absolute;left:5005;top:924;width:2;height:52" coordorigin="5005,924" coordsize="2,52">
              <v:shape style="position:absolute;left:5005;top:924;width:2;height:52" coordorigin="5005,924" coordsize="0,52" path="m5005,924l5005,976e" filled="false" stroked="true" strokeweight=".163027pt" strokecolor="#ff0000">
                <v:path arrowok="t"/>
              </v:shape>
            </v:group>
            <v:group style="position:absolute;left:4985;top:949;width:40;height:2" coordorigin="4985,949" coordsize="40,2">
              <v:shape style="position:absolute;left:4985;top:949;width:40;height:2" coordorigin="4985,949" coordsize="40,0" path="m4985,949l5024,949e" filled="false" stroked="true" strokeweight=".214789pt" strokecolor="#ff0000">
                <v:path arrowok="t"/>
              </v:shape>
            </v:group>
            <v:group style="position:absolute;left:5005;top:923;width:2;height:52" coordorigin="5005,923" coordsize="2,52">
              <v:shape style="position:absolute;left:5005;top:923;width:2;height:52" coordorigin="5005,923" coordsize="0,52" path="m5005,923l5005,975e" filled="false" stroked="true" strokeweight=".163027pt" strokecolor="#ff0000">
                <v:path arrowok="t"/>
              </v:shape>
            </v:group>
            <v:group style="position:absolute;left:4985;top:948;width:40;height:2" coordorigin="4985,948" coordsize="40,2">
              <v:shape style="position:absolute;left:4985;top:948;width:40;height:2" coordorigin="4985,948" coordsize="40,0" path="m4985,948l5024,948e" filled="false" stroked="true" strokeweight=".214789pt" strokecolor="#ff0000">
                <v:path arrowok="t"/>
              </v:shape>
            </v:group>
            <v:group style="position:absolute;left:5005;top:923;width:2;height:52" coordorigin="5005,923" coordsize="2,52">
              <v:shape style="position:absolute;left:5005;top:923;width:2;height:52" coordorigin="5005,923" coordsize="0,52" path="m5005,923l5005,974e" filled="false" stroked="true" strokeweight=".163027pt" strokecolor="#ff0000">
                <v:path arrowok="t"/>
              </v:shape>
            </v:group>
            <v:group style="position:absolute;left:4985;top:948;width:40;height:2" coordorigin="4985,948" coordsize="40,2">
              <v:shape style="position:absolute;left:4985;top:948;width:40;height:2" coordorigin="4985,948" coordsize="40,0" path="m4985,948l5024,948e" filled="false" stroked="true" strokeweight=".214789pt" strokecolor="#ff0000">
                <v:path arrowok="t"/>
              </v:shape>
            </v:group>
            <v:group style="position:absolute;left:5005;top:922;width:2;height:52" coordorigin="5005,922" coordsize="2,52">
              <v:shape style="position:absolute;left:5005;top:922;width:2;height:52" coordorigin="5005,922" coordsize="0,52" path="m5005,922l5005,973e" filled="false" stroked="true" strokeweight=".163027pt" strokecolor="#ff0000">
                <v:path arrowok="t"/>
              </v:shape>
            </v:group>
            <v:group style="position:absolute;left:4985;top:947;width:40;height:2" coordorigin="4985,947" coordsize="40,2">
              <v:shape style="position:absolute;left:4985;top:947;width:40;height:2" coordorigin="4985,947" coordsize="40,0" path="m4985,947l5024,947e" filled="false" stroked="true" strokeweight=".214789pt" strokecolor="#ff0000">
                <v:path arrowok="t"/>
              </v:shape>
            </v:group>
            <v:group style="position:absolute;left:5005;top:921;width:2;height:52" coordorigin="5005,921" coordsize="2,52">
              <v:shape style="position:absolute;left:5005;top:921;width:2;height:52" coordorigin="5005,921" coordsize="0,52" path="m5005,921l5005,973e" filled="false" stroked="true" strokeweight=".163027pt" strokecolor="#ff0000">
                <v:path arrowok="t"/>
              </v:shape>
            </v:group>
            <v:group style="position:absolute;left:4985;top:946;width:40;height:2" coordorigin="4985,946" coordsize="40,2">
              <v:shape style="position:absolute;left:4985;top:946;width:40;height:2" coordorigin="4985,946" coordsize="40,0" path="m4985,946l5024,946e" filled="false" stroked="true" strokeweight=".214789pt" strokecolor="#ff0000">
                <v:path arrowok="t"/>
              </v:shape>
            </v:group>
            <v:group style="position:absolute;left:5005;top:920;width:2;height:52" coordorigin="5005,920" coordsize="2,52">
              <v:shape style="position:absolute;left:5005;top:920;width:2;height:52" coordorigin="5005,920" coordsize="0,52" path="m5005,920l5005,972e" filled="false" stroked="true" strokeweight=".163027pt" strokecolor="#ff0000">
                <v:path arrowok="t"/>
              </v:shape>
            </v:group>
            <v:group style="position:absolute;left:4985;top:945;width:40;height:2" coordorigin="4985,945" coordsize="40,2">
              <v:shape style="position:absolute;left:4985;top:945;width:40;height:2" coordorigin="4985,945" coordsize="40,0" path="m4985,945l5024,945e" filled="false" stroked="true" strokeweight=".214789pt" strokecolor="#ff0000">
                <v:path arrowok="t"/>
              </v:shape>
            </v:group>
            <v:group style="position:absolute;left:5005;top:920;width:2;height:52" coordorigin="5005,920" coordsize="2,52">
              <v:shape style="position:absolute;left:5005;top:920;width:2;height:52" coordorigin="5005,920" coordsize="0,52" path="m5005,920l5005,971e" filled="false" stroked="true" strokeweight=".163027pt" strokecolor="#ff0000">
                <v:path arrowok="t"/>
              </v:shape>
            </v:group>
            <v:group style="position:absolute;left:4985;top:945;width:40;height:2" coordorigin="4985,945" coordsize="40,2">
              <v:shape style="position:absolute;left:4985;top:945;width:40;height:2" coordorigin="4985,945" coordsize="40,0" path="m4985,945l5024,945e" filled="false" stroked="true" strokeweight=".214789pt" strokecolor="#ff0000">
                <v:path arrowok="t"/>
              </v:shape>
            </v:group>
            <v:group style="position:absolute;left:5005;top:919;width:2;height:52" coordorigin="5005,919" coordsize="2,52">
              <v:shape style="position:absolute;left:5005;top:919;width:2;height:52" coordorigin="5005,919" coordsize="0,52" path="m5005,919l5005,970e" filled="false" stroked="true" strokeweight=".163027pt" strokecolor="#ff0000">
                <v:path arrowok="t"/>
              </v:shape>
            </v:group>
            <v:group style="position:absolute;left:4985;top:944;width:40;height:2" coordorigin="4985,944" coordsize="40,2">
              <v:shape style="position:absolute;left:4985;top:944;width:40;height:2" coordorigin="4985,944" coordsize="40,0" path="m4985,944l5024,944e" filled="false" stroked="true" strokeweight=".214789pt" strokecolor="#ff0000">
                <v:path arrowok="t"/>
              </v:shape>
            </v:group>
            <v:group style="position:absolute;left:5005;top:918;width:2;height:52" coordorigin="5005,918" coordsize="2,52">
              <v:shape style="position:absolute;left:5005;top:918;width:2;height:52" coordorigin="5005,918" coordsize="0,52" path="m5005,918l5005,970e" filled="false" stroked="true" strokeweight=".163027pt" strokecolor="#ff0000">
                <v:path arrowok="t"/>
              </v:shape>
            </v:group>
            <v:group style="position:absolute;left:4985;top:943;width:40;height:2" coordorigin="4985,943" coordsize="40,2">
              <v:shape style="position:absolute;left:4985;top:943;width:40;height:2" coordorigin="4985,943" coordsize="40,0" path="m4985,943l5024,943e" filled="false" stroked="true" strokeweight=".214789pt" strokecolor="#ff0000">
                <v:path arrowok="t"/>
              </v:shape>
            </v:group>
            <v:group style="position:absolute;left:5005;top:918;width:2;height:52" coordorigin="5005,918" coordsize="2,52">
              <v:shape style="position:absolute;left:5005;top:918;width:2;height:52" coordorigin="5005,918" coordsize="0,52" path="m5005,918l5005,969e" filled="false" stroked="true" strokeweight=".163027pt" strokecolor="#ff0000">
                <v:path arrowok="t"/>
              </v:shape>
            </v:group>
            <v:group style="position:absolute;left:4985;top:943;width:40;height:2" coordorigin="4985,943" coordsize="40,2">
              <v:shape style="position:absolute;left:4985;top:943;width:40;height:2" coordorigin="4985,943" coordsize="40,0" path="m4985,943l5024,943e" filled="false" stroked="true" strokeweight=".214789pt" strokecolor="#ff0000">
                <v:path arrowok="t"/>
              </v:shape>
            </v:group>
            <v:group style="position:absolute;left:5005;top:917;width:2;height:52" coordorigin="5005,917" coordsize="2,52">
              <v:shape style="position:absolute;left:5005;top:917;width:2;height:52" coordorigin="5005,917" coordsize="0,52" path="m5005,917l5005,968e" filled="false" stroked="true" strokeweight=".163027pt" strokecolor="#ff0000">
                <v:path arrowok="t"/>
              </v:shape>
            </v:group>
            <v:group style="position:absolute;left:4985;top:942;width:40;height:2" coordorigin="4985,942" coordsize="40,2">
              <v:shape style="position:absolute;left:4985;top:942;width:40;height:2" coordorigin="4985,942" coordsize="40,0" path="m4985,942l5024,942e" filled="false" stroked="true" strokeweight=".214789pt" strokecolor="#ff0000">
                <v:path arrowok="t"/>
              </v:shape>
            </v:group>
            <v:group style="position:absolute;left:5005;top:916;width:2;height:52" coordorigin="5005,916" coordsize="2,52">
              <v:shape style="position:absolute;left:5005;top:916;width:2;height:52" coordorigin="5005,916" coordsize="0,52" path="m5005,916l5005,968e" filled="false" stroked="true" strokeweight=".163027pt" strokecolor="#ff0000">
                <v:path arrowok="t"/>
              </v:shape>
            </v:group>
            <v:group style="position:absolute;left:4985;top:941;width:40;height:2" coordorigin="4985,941" coordsize="40,2">
              <v:shape style="position:absolute;left:4985;top:941;width:40;height:2" coordorigin="4985,941" coordsize="40,0" path="m4985,941l5024,941e" filled="false" stroked="true" strokeweight=".214789pt" strokecolor="#ff0000">
                <v:path arrowok="t"/>
              </v:shape>
            </v:group>
            <v:group style="position:absolute;left:5005;top:915;width:2;height:52" coordorigin="5005,915" coordsize="2,52">
              <v:shape style="position:absolute;left:5005;top:915;width:2;height:52" coordorigin="5005,915" coordsize="0,52" path="m5005,915l5005,967e" filled="false" stroked="true" strokeweight=".163027pt" strokecolor="#ff0000">
                <v:path arrowok="t"/>
              </v:shape>
            </v:group>
            <v:group style="position:absolute;left:4985;top:940;width:40;height:2" coordorigin="4985,940" coordsize="40,2">
              <v:shape style="position:absolute;left:4985;top:940;width:40;height:2" coordorigin="4985,940" coordsize="40,0" path="m4985,940l5024,940e" filled="false" stroked="true" strokeweight=".214789pt" strokecolor="#ff0000">
                <v:path arrowok="t"/>
              </v:shape>
            </v:group>
            <v:group style="position:absolute;left:5005;top:915;width:2;height:52" coordorigin="5005,915" coordsize="2,52">
              <v:shape style="position:absolute;left:5005;top:915;width:2;height:52" coordorigin="5005,915" coordsize="0,52" path="m5005,915l5005,966e" filled="false" stroked="true" strokeweight=".163027pt" strokecolor="#ff0000">
                <v:path arrowok="t"/>
              </v:shape>
            </v:group>
            <v:group style="position:absolute;left:4985;top:940;width:40;height:2" coordorigin="4985,940" coordsize="40,2">
              <v:shape style="position:absolute;left:4985;top:940;width:40;height:2" coordorigin="4985,940" coordsize="40,0" path="m4985,940l5024,940e" filled="false" stroked="true" strokeweight=".214789pt" strokecolor="#ff0000">
                <v:path arrowok="t"/>
              </v:shape>
            </v:group>
            <v:group style="position:absolute;left:5005;top:914;width:2;height:52" coordorigin="5005,914" coordsize="2,52">
              <v:shape style="position:absolute;left:5005;top:914;width:2;height:52" coordorigin="5005,914" coordsize="0,52" path="m5005,914l5005,965e" filled="false" stroked="true" strokeweight=".163027pt" strokecolor="#ff0000">
                <v:path arrowok="t"/>
              </v:shape>
            </v:group>
            <v:group style="position:absolute;left:4985;top:939;width:40;height:2" coordorigin="4985,939" coordsize="40,2">
              <v:shape style="position:absolute;left:4985;top:939;width:40;height:2" coordorigin="4985,939" coordsize="40,0" path="m4985,939l5024,939e" filled="false" stroked="true" strokeweight=".214789pt" strokecolor="#ff0000">
                <v:path arrowok="t"/>
              </v:shape>
            </v:group>
            <v:group style="position:absolute;left:5005;top:913;width:2;height:52" coordorigin="5005,913" coordsize="2,52">
              <v:shape style="position:absolute;left:5005;top:913;width:2;height:52" coordorigin="5005,913" coordsize="0,52" path="m5005,913l5005,965e" filled="false" stroked="true" strokeweight=".163027pt" strokecolor="#ff0000">
                <v:path arrowok="t"/>
              </v:shape>
            </v:group>
            <v:group style="position:absolute;left:4985;top:938;width:40;height:2" coordorigin="4985,938" coordsize="40,2">
              <v:shape style="position:absolute;left:4985;top:938;width:40;height:2" coordorigin="4985,938" coordsize="40,0" path="m4985,938l5024,938e" filled="false" stroked="true" strokeweight=".214789pt" strokecolor="#ff0000">
                <v:path arrowok="t"/>
              </v:shape>
            </v:group>
            <v:group style="position:absolute;left:5005;top:912;width:2;height:52" coordorigin="5005,912" coordsize="2,52">
              <v:shape style="position:absolute;left:5005;top:912;width:2;height:52" coordorigin="5005,912" coordsize="0,52" path="m5005,912l5005,964e" filled="false" stroked="true" strokeweight=".163027pt" strokecolor="#ff0000">
                <v:path arrowok="t"/>
              </v:shape>
            </v:group>
            <v:group style="position:absolute;left:4985;top:938;width:40;height:2" coordorigin="4985,938" coordsize="40,2">
              <v:shape style="position:absolute;left:4985;top:938;width:40;height:2" coordorigin="4985,938" coordsize="40,0" path="m4985,938l5024,938e" filled="false" stroked="true" strokeweight=".214789pt" strokecolor="#ff0000">
                <v:path arrowok="t"/>
              </v:shape>
            </v:group>
            <v:group style="position:absolute;left:5005;top:912;width:2;height:52" coordorigin="5005,912" coordsize="2,52">
              <v:shape style="position:absolute;left:5005;top:912;width:2;height:52" coordorigin="5005,912" coordsize="0,52" path="m5005,912l5005,963e" filled="false" stroked="true" strokeweight=".163027pt" strokecolor="#ff0000">
                <v:path arrowok="t"/>
              </v:shape>
            </v:group>
            <v:group style="position:absolute;left:4985;top:937;width:40;height:2" coordorigin="4985,937" coordsize="40,2">
              <v:shape style="position:absolute;left:4985;top:937;width:40;height:2" coordorigin="4985,937" coordsize="40,0" path="m4985,937l5024,937e" filled="false" stroked="true" strokeweight=".214789pt" strokecolor="#ff0000">
                <v:path arrowok="t"/>
              </v:shape>
            </v:group>
            <v:group style="position:absolute;left:5005;top:911;width:2;height:52" coordorigin="5005,911" coordsize="2,52">
              <v:shape style="position:absolute;left:5005;top:911;width:2;height:52" coordorigin="5005,911" coordsize="0,52" path="m5005,911l5005,963e" filled="false" stroked="true" strokeweight=".163027pt" strokecolor="#ff0000">
                <v:path arrowok="t"/>
              </v:shape>
            </v:group>
            <v:group style="position:absolute;left:4985;top:936;width:40;height:2" coordorigin="4985,936" coordsize="40,2">
              <v:shape style="position:absolute;left:4985;top:936;width:40;height:2" coordorigin="4985,936" coordsize="40,0" path="m4985,936l5024,936e" filled="false" stroked="true" strokeweight=".214789pt" strokecolor="#ff0000">
                <v:path arrowok="t"/>
              </v:shape>
            </v:group>
            <v:group style="position:absolute;left:5005;top:910;width:2;height:52" coordorigin="5005,910" coordsize="2,52">
              <v:shape style="position:absolute;left:5005;top:910;width:2;height:52" coordorigin="5005,910" coordsize="0,52" path="m5005,910l5005,962e" filled="false" stroked="true" strokeweight=".163027pt" strokecolor="#ff0000">
                <v:path arrowok="t"/>
              </v:shape>
            </v:group>
            <v:group style="position:absolute;left:4985;top:935;width:40;height:2" coordorigin="4985,935" coordsize="40,2">
              <v:shape style="position:absolute;left:4985;top:935;width:40;height:2" coordorigin="4985,935" coordsize="40,0" path="m4985,935l5024,935e" filled="false" stroked="true" strokeweight=".214789pt" strokecolor="#ff0000">
                <v:path arrowok="t"/>
              </v:shape>
            </v:group>
            <v:group style="position:absolute;left:5005;top:910;width:2;height:52" coordorigin="5005,910" coordsize="2,52">
              <v:shape style="position:absolute;left:5005;top:910;width:2;height:52" coordorigin="5005,910" coordsize="0,52" path="m5005,910l5005,961e" filled="false" stroked="true" strokeweight=".163027pt" strokecolor="#ff0000">
                <v:path arrowok="t"/>
              </v:shape>
            </v:group>
            <v:group style="position:absolute;left:4985;top:935;width:40;height:2" coordorigin="4985,935" coordsize="40,2">
              <v:shape style="position:absolute;left:4985;top:935;width:40;height:2" coordorigin="4985,935" coordsize="40,0" path="m4985,935l5024,935e" filled="false" stroked="true" strokeweight=".214789pt" strokecolor="#ff0000">
                <v:path arrowok="t"/>
              </v:shape>
            </v:group>
            <v:group style="position:absolute;left:5005;top:909;width:2;height:52" coordorigin="5005,909" coordsize="2,52">
              <v:shape style="position:absolute;left:5005;top:909;width:2;height:52" coordorigin="5005,909" coordsize="0,52" path="m5005,909l5005,960e" filled="false" stroked="true" strokeweight=".163027pt" strokecolor="#ff0000">
                <v:path arrowok="t"/>
              </v:shape>
            </v:group>
            <v:group style="position:absolute;left:4985;top:934;width:40;height:2" coordorigin="4985,934" coordsize="40,2">
              <v:shape style="position:absolute;left:4985;top:934;width:40;height:2" coordorigin="4985,934" coordsize="40,0" path="m4985,934l5024,934e" filled="false" stroked="true" strokeweight=".214789pt" strokecolor="#ff0000">
                <v:path arrowok="t"/>
              </v:shape>
            </v:group>
            <v:group style="position:absolute;left:5005;top:908;width:2;height:52" coordorigin="5005,908" coordsize="2,52">
              <v:shape style="position:absolute;left:5005;top:908;width:2;height:52" coordorigin="5005,908" coordsize="0,52" path="m5005,908l5005,960e" filled="false" stroked="true" strokeweight=".163027pt" strokecolor="#ff0000">
                <v:path arrowok="t"/>
              </v:shape>
            </v:group>
            <v:group style="position:absolute;left:4985;top:933;width:40;height:2" coordorigin="4985,933" coordsize="40,2">
              <v:shape style="position:absolute;left:4985;top:933;width:40;height:2" coordorigin="4985,933" coordsize="40,0" path="m4985,933l5024,933e" filled="false" stroked="true" strokeweight=".214789pt" strokecolor="#ff0000">
                <v:path arrowok="t"/>
              </v:shape>
            </v:group>
            <v:group style="position:absolute;left:5005;top:907;width:2;height:52" coordorigin="5005,907" coordsize="2,52">
              <v:shape style="position:absolute;left:5005;top:907;width:2;height:52" coordorigin="5005,907" coordsize="0,52" path="m5005,907l5005,959e" filled="false" stroked="true" strokeweight=".163027pt" strokecolor="#ff0000">
                <v:path arrowok="t"/>
              </v:shape>
            </v:group>
            <v:group style="position:absolute;left:4985;top:932;width:40;height:2" coordorigin="4985,932" coordsize="40,2">
              <v:shape style="position:absolute;left:4985;top:932;width:40;height:2" coordorigin="4985,932" coordsize="40,0" path="m4985,932l5024,932e" filled="false" stroked="true" strokeweight=".214789pt" strokecolor="#ff0000">
                <v:path arrowok="t"/>
              </v:shape>
            </v:group>
            <v:group style="position:absolute;left:5005;top:907;width:2;height:52" coordorigin="5005,907" coordsize="2,52">
              <v:shape style="position:absolute;left:5005;top:907;width:2;height:52" coordorigin="5005,907" coordsize="0,52" path="m5005,907l5005,958e" filled="false" stroked="true" strokeweight=".163027pt" strokecolor="#ff0000">
                <v:path arrowok="t"/>
              </v:shape>
            </v:group>
            <v:group style="position:absolute;left:4985;top:932;width:40;height:2" coordorigin="4985,932" coordsize="40,2">
              <v:shape style="position:absolute;left:4985;top:932;width:40;height:2" coordorigin="4985,932" coordsize="40,0" path="m4985,932l5024,932e" filled="false" stroked="true" strokeweight=".214789pt" strokecolor="#ff0000">
                <v:path arrowok="t"/>
              </v:shape>
            </v:group>
            <v:group style="position:absolute;left:5005;top:906;width:2;height:52" coordorigin="5005,906" coordsize="2,52">
              <v:shape style="position:absolute;left:5005;top:906;width:2;height:52" coordorigin="5005,906" coordsize="0,52" path="m5005,906l5005,957e" filled="false" stroked="true" strokeweight=".163027pt" strokecolor="#ff0000">
                <v:path arrowok="t"/>
              </v:shape>
            </v:group>
            <v:group style="position:absolute;left:4985;top:931;width:40;height:2" coordorigin="4985,931" coordsize="40,2">
              <v:shape style="position:absolute;left:4985;top:931;width:40;height:2" coordorigin="4985,931" coordsize="40,0" path="m4985,931l5024,931e" filled="false" stroked="true" strokeweight=".214789pt" strokecolor="#ff0000">
                <v:path arrowok="t"/>
              </v:shape>
            </v:group>
            <v:group style="position:absolute;left:5005;top:905;width:2;height:52" coordorigin="5005,905" coordsize="2,52">
              <v:shape style="position:absolute;left:5005;top:905;width:2;height:52" coordorigin="5005,905" coordsize="0,52" path="m5005,905l5005,957e" filled="false" stroked="true" strokeweight=".163027pt" strokecolor="#ff0000">
                <v:path arrowok="t"/>
              </v:shape>
            </v:group>
            <v:group style="position:absolute;left:4985;top:930;width:40;height:2" coordorigin="4985,930" coordsize="40,2">
              <v:shape style="position:absolute;left:4985;top:930;width:40;height:2" coordorigin="4985,930" coordsize="40,0" path="m4985,930l5024,930e" filled="false" stroked="true" strokeweight=".214789pt" strokecolor="#ff0000">
                <v:path arrowok="t"/>
              </v:shape>
            </v:group>
            <v:group style="position:absolute;left:5005;top:905;width:2;height:52" coordorigin="5005,905" coordsize="2,52">
              <v:shape style="position:absolute;left:5005;top:905;width:2;height:52" coordorigin="5005,905" coordsize="0,52" path="m5005,905l5005,956e" filled="false" stroked="true" strokeweight=".163027pt" strokecolor="#ff0000">
                <v:path arrowok="t"/>
              </v:shape>
            </v:group>
            <v:group style="position:absolute;left:4985;top:930;width:40;height:2" coordorigin="4985,930" coordsize="40,2">
              <v:shape style="position:absolute;left:4985;top:930;width:40;height:2" coordorigin="4985,930" coordsize="40,0" path="m4985,930l5024,930e" filled="false" stroked="true" strokeweight=".214789pt" strokecolor="#ff0000">
                <v:path arrowok="t"/>
              </v:shape>
            </v:group>
            <v:group style="position:absolute;left:5005;top:904;width:2;height:52" coordorigin="5005,904" coordsize="2,52">
              <v:shape style="position:absolute;left:5005;top:904;width:2;height:52" coordorigin="5005,904" coordsize="0,52" path="m5005,904l5005,955e" filled="false" stroked="true" strokeweight=".163027pt" strokecolor="#ff0000">
                <v:path arrowok="t"/>
              </v:shape>
            </v:group>
            <v:group style="position:absolute;left:4985;top:929;width:40;height:2" coordorigin="4985,929" coordsize="40,2">
              <v:shape style="position:absolute;left:4985;top:929;width:40;height:2" coordorigin="4985,929" coordsize="40,0" path="m4985,929l5024,929e" filled="false" stroked="true" strokeweight=".214789pt" strokecolor="#ff0000">
                <v:path arrowok="t"/>
              </v:shape>
            </v:group>
            <v:group style="position:absolute;left:5005;top:903;width:2;height:52" coordorigin="5005,903" coordsize="2,52">
              <v:shape style="position:absolute;left:5005;top:903;width:2;height:52" coordorigin="5005,903" coordsize="0,52" path="m5005,903l5005,955e" filled="false" stroked="true" strokeweight=".163027pt" strokecolor="#ff0000">
                <v:path arrowok="t"/>
              </v:shape>
            </v:group>
            <v:group style="position:absolute;left:4985;top:928;width:40;height:2" coordorigin="4985,928" coordsize="40,2">
              <v:shape style="position:absolute;left:4985;top:928;width:40;height:2" coordorigin="4985,928" coordsize="40,0" path="m4985,928l5024,928e" filled="false" stroked="true" strokeweight=".214789pt" strokecolor="#ff0000">
                <v:path arrowok="t"/>
              </v:shape>
            </v:group>
            <v:group style="position:absolute;left:5005;top:902;width:2;height:52" coordorigin="5005,902" coordsize="2,52">
              <v:shape style="position:absolute;left:5005;top:902;width:2;height:52" coordorigin="5005,902" coordsize="0,52" path="m5005,902l5005,954e" filled="false" stroked="true" strokeweight=".163027pt" strokecolor="#ff0000">
                <v:path arrowok="t"/>
              </v:shape>
            </v:group>
            <v:group style="position:absolute;left:4985;top:927;width:40;height:2" coordorigin="4985,927" coordsize="40,2">
              <v:shape style="position:absolute;left:4985;top:927;width:40;height:2" coordorigin="4985,927" coordsize="40,0" path="m4985,927l5024,927e" filled="false" stroked="true" strokeweight=".214789pt" strokecolor="#ff0000">
                <v:path arrowok="t"/>
              </v:shape>
            </v:group>
            <v:group style="position:absolute;left:5005;top:902;width:2;height:52" coordorigin="5005,902" coordsize="2,52">
              <v:shape style="position:absolute;left:5005;top:902;width:2;height:52" coordorigin="5005,902" coordsize="0,52" path="m5005,902l5005,953e" filled="false" stroked="true" strokeweight=".163027pt" strokecolor="#ff0000">
                <v:path arrowok="t"/>
              </v:shape>
            </v:group>
            <v:group style="position:absolute;left:4985;top:927;width:40;height:2" coordorigin="4985,927" coordsize="40,2">
              <v:shape style="position:absolute;left:4985;top:927;width:40;height:2" coordorigin="4985,927" coordsize="40,0" path="m4985,927l5024,927e" filled="false" stroked="true" strokeweight=".214789pt" strokecolor="#ff0000">
                <v:path arrowok="t"/>
              </v:shape>
            </v:group>
            <v:group style="position:absolute;left:5005;top:901;width:2;height:52" coordorigin="5005,901" coordsize="2,52">
              <v:shape style="position:absolute;left:5005;top:901;width:2;height:52" coordorigin="5005,901" coordsize="0,52" path="m5005,901l5005,952e" filled="false" stroked="true" strokeweight=".163027pt" strokecolor="#ff0000">
                <v:path arrowok="t"/>
              </v:shape>
            </v:group>
            <v:group style="position:absolute;left:4985;top:926;width:40;height:2" coordorigin="4985,926" coordsize="40,2">
              <v:shape style="position:absolute;left:4985;top:926;width:40;height:2" coordorigin="4985,926" coordsize="40,0" path="m4985,926l5024,926e" filled="false" stroked="true" strokeweight=".214789pt" strokecolor="#ff0000">
                <v:path arrowok="t"/>
              </v:shape>
            </v:group>
            <v:group style="position:absolute;left:5005;top:900;width:2;height:52" coordorigin="5005,900" coordsize="2,52">
              <v:shape style="position:absolute;left:5005;top:900;width:2;height:52" coordorigin="5005,900" coordsize="0,52" path="m5005,900l5005,952e" filled="false" stroked="true" strokeweight=".163027pt" strokecolor="#ff0000">
                <v:path arrowok="t"/>
              </v:shape>
            </v:group>
            <v:group style="position:absolute;left:4985;top:925;width:40;height:2" coordorigin="4985,925" coordsize="40,2">
              <v:shape style="position:absolute;left:4985;top:925;width:40;height:2" coordorigin="4985,925" coordsize="40,0" path="m4985,925l5024,925e" filled="false" stroked="true" strokeweight=".214789pt" strokecolor="#ff0000">
                <v:path arrowok="t"/>
              </v:shape>
            </v:group>
            <v:group style="position:absolute;left:5005;top:899;width:2;height:52" coordorigin="5005,899" coordsize="2,52">
              <v:shape style="position:absolute;left:5005;top:899;width:2;height:52" coordorigin="5005,899" coordsize="0,52" path="m5005,899l5005,950e" filled="false" stroked="true" strokeweight=".163027pt" strokecolor="#ff0000">
                <v:path arrowok="t"/>
              </v:shape>
            </v:group>
            <v:group style="position:absolute;left:4985;top:924;width:40;height:2" coordorigin="4985,924" coordsize="40,2">
              <v:shape style="position:absolute;left:4985;top:924;width:40;height:2" coordorigin="4985,924" coordsize="40,0" path="m4985,924l5024,924e" filled="false" stroked="true" strokeweight=".214789pt" strokecolor="#ff0000">
                <v:path arrowok="t"/>
              </v:shape>
            </v:group>
            <v:group style="position:absolute;left:5005;top:898;width:2;height:52" coordorigin="5005,898" coordsize="2,52">
              <v:shape style="position:absolute;left:5005;top:898;width:2;height:52" coordorigin="5005,898" coordsize="0,52" path="m5005,898l5005,950e" filled="false" stroked="true" strokeweight=".163027pt" strokecolor="#ff0000">
                <v:path arrowok="t"/>
              </v:shape>
            </v:group>
            <v:group style="position:absolute;left:4985;top:923;width:40;height:2" coordorigin="4985,923" coordsize="40,2">
              <v:shape style="position:absolute;left:4985;top:923;width:40;height:2" coordorigin="4985,923" coordsize="40,0" path="m4985,923l5024,923e" filled="false" stroked="true" strokeweight=".214789pt" strokecolor="#ff0000">
                <v:path arrowok="t"/>
              </v:shape>
            </v:group>
            <v:group style="position:absolute;left:5005;top:897;width:2;height:52" coordorigin="5005,897" coordsize="2,52">
              <v:shape style="position:absolute;left:5005;top:897;width:2;height:52" coordorigin="5005,897" coordsize="0,52" path="m5005,897l5005,949e" filled="false" stroked="true" strokeweight=".163027pt" strokecolor="#ff0000">
                <v:path arrowok="t"/>
              </v:shape>
            </v:group>
            <v:group style="position:absolute;left:4985;top:922;width:40;height:2" coordorigin="4985,922" coordsize="40,2">
              <v:shape style="position:absolute;left:4985;top:922;width:40;height:2" coordorigin="4985,922" coordsize="40,0" path="m4985,922l5024,922e" filled="false" stroked="true" strokeweight=".214789pt" strokecolor="#ff0000">
                <v:path arrowok="t"/>
              </v:shape>
            </v:group>
            <v:group style="position:absolute;left:5005;top:897;width:2;height:52" coordorigin="5005,897" coordsize="2,52">
              <v:shape style="position:absolute;left:5005;top:897;width:2;height:52" coordorigin="5005,897" coordsize="0,52" path="m5005,897l5005,948e" filled="false" stroked="true" strokeweight=".163027pt" strokecolor="#ff0000">
                <v:path arrowok="t"/>
              </v:shape>
            </v:group>
            <v:group style="position:absolute;left:4985;top:922;width:40;height:2" coordorigin="4985,922" coordsize="40,2">
              <v:shape style="position:absolute;left:4985;top:922;width:40;height:2" coordorigin="4985,922" coordsize="40,0" path="m4985,922l5024,922e" filled="false" stroked="true" strokeweight=".214789pt" strokecolor="#ff0000">
                <v:path arrowok="t"/>
              </v:shape>
            </v:group>
            <v:group style="position:absolute;left:5005;top:896;width:2;height:52" coordorigin="5005,896" coordsize="2,52">
              <v:shape style="position:absolute;left:5005;top:896;width:2;height:52" coordorigin="5005,896" coordsize="0,52" path="m5005,896l5005,947e" filled="false" stroked="true" strokeweight=".163027pt" strokecolor="#ff0000">
                <v:path arrowok="t"/>
              </v:shape>
            </v:group>
            <v:group style="position:absolute;left:4985;top:921;width:40;height:2" coordorigin="4985,921" coordsize="40,2">
              <v:shape style="position:absolute;left:4985;top:921;width:40;height:2" coordorigin="4985,921" coordsize="40,0" path="m4985,921l5024,921e" filled="false" stroked="true" strokeweight=".214789pt" strokecolor="#ff0000">
                <v:path arrowok="t"/>
              </v:shape>
            </v:group>
            <v:group style="position:absolute;left:5005;top:895;width:2;height:52" coordorigin="5005,895" coordsize="2,52">
              <v:shape style="position:absolute;left:5005;top:895;width:2;height:52" coordorigin="5005,895" coordsize="0,52" path="m5005,895l5005,947e" filled="false" stroked="true" strokeweight=".163027pt" strokecolor="#ff0000">
                <v:path arrowok="t"/>
              </v:shape>
            </v:group>
            <v:group style="position:absolute;left:4985;top:920;width:40;height:2" coordorigin="4985,920" coordsize="40,2">
              <v:shape style="position:absolute;left:4985;top:920;width:40;height:2" coordorigin="4985,920" coordsize="40,0" path="m4985,920l5024,920e" filled="false" stroked="true" strokeweight=".214789pt" strokecolor="#ff0000">
                <v:path arrowok="t"/>
              </v:shape>
            </v:group>
            <v:group style="position:absolute;left:5005;top:894;width:2;height:52" coordorigin="5005,894" coordsize="2,52">
              <v:shape style="position:absolute;left:5005;top:894;width:2;height:52" coordorigin="5005,894" coordsize="0,52" path="m5005,894l5005,946e" filled="false" stroked="true" strokeweight=".163027pt" strokecolor="#ff0000">
                <v:path arrowok="t"/>
              </v:shape>
            </v:group>
            <v:group style="position:absolute;left:4985;top:919;width:40;height:2" coordorigin="4985,919" coordsize="40,2">
              <v:shape style="position:absolute;left:4985;top:919;width:40;height:2" coordorigin="4985,919" coordsize="40,0" path="m4985,919l5024,919e" filled="false" stroked="true" strokeweight=".214789pt" strokecolor="#ff0000">
                <v:path arrowok="t"/>
              </v:shape>
            </v:group>
            <v:group style="position:absolute;left:5005;top:894;width:2;height:52" coordorigin="5005,894" coordsize="2,52">
              <v:shape style="position:absolute;left:5005;top:894;width:2;height:52" coordorigin="5005,894" coordsize="0,52" path="m5005,894l5005,945e" filled="false" stroked="true" strokeweight=".163027pt" strokecolor="#ff0000">
                <v:path arrowok="t"/>
              </v:shape>
            </v:group>
            <v:group style="position:absolute;left:4985;top:919;width:40;height:2" coordorigin="4985,919" coordsize="40,2">
              <v:shape style="position:absolute;left:4985;top:919;width:40;height:2" coordorigin="4985,919" coordsize="40,0" path="m4985,919l5024,919e" filled="false" stroked="true" strokeweight=".214789pt" strokecolor="#ff0000">
                <v:path arrowok="t"/>
              </v:shape>
            </v:group>
            <v:group style="position:absolute;left:5005;top:893;width:2;height:52" coordorigin="5005,893" coordsize="2,52">
              <v:shape style="position:absolute;left:5005;top:893;width:2;height:52" coordorigin="5005,893" coordsize="0,52" path="m5005,893l5005,944e" filled="false" stroked="true" strokeweight=".163027pt" strokecolor="#ff0000">
                <v:path arrowok="t"/>
              </v:shape>
            </v:group>
            <v:group style="position:absolute;left:4985;top:918;width:40;height:2" coordorigin="4985,918" coordsize="40,2">
              <v:shape style="position:absolute;left:4985;top:918;width:40;height:2" coordorigin="4985,918" coordsize="40,0" path="m4985,918l5024,918e" filled="false" stroked="true" strokeweight=".214789pt" strokecolor="#ff0000">
                <v:path arrowok="t"/>
              </v:shape>
            </v:group>
            <v:group style="position:absolute;left:5005;top:892;width:2;height:52" coordorigin="5005,892" coordsize="2,52">
              <v:shape style="position:absolute;left:5005;top:892;width:2;height:52" coordorigin="5005,892" coordsize="0,52" path="m5005,892l5005,944e" filled="false" stroked="true" strokeweight=".163027pt" strokecolor="#ff0000">
                <v:path arrowok="t"/>
              </v:shape>
            </v:group>
            <v:group style="position:absolute;left:4985;top:917;width:40;height:2" coordorigin="4985,917" coordsize="40,2">
              <v:shape style="position:absolute;left:4985;top:917;width:40;height:2" coordorigin="4985,917" coordsize="40,0" path="m4985,917l5024,917e" filled="false" stroked="true" strokeweight=".214789pt" strokecolor="#ff0000">
                <v:path arrowok="t"/>
              </v:shape>
            </v:group>
            <v:group style="position:absolute;left:5005;top:892;width:2;height:52" coordorigin="5005,892" coordsize="2,52">
              <v:shape style="position:absolute;left:5005;top:892;width:2;height:52" coordorigin="5005,892" coordsize="0,52" path="m5005,892l5005,943e" filled="false" stroked="true" strokeweight=".163027pt" strokecolor="#ff0000">
                <v:path arrowok="t"/>
              </v:shape>
            </v:group>
            <v:group style="position:absolute;left:4985;top:917;width:40;height:2" coordorigin="4985,917" coordsize="40,2">
              <v:shape style="position:absolute;left:4985;top:917;width:40;height:2" coordorigin="4985,917" coordsize="40,0" path="m4985,917l5024,917e" filled="false" stroked="true" strokeweight=".214789pt" strokecolor="#ff0000">
                <v:path arrowok="t"/>
              </v:shape>
            </v:group>
            <v:group style="position:absolute;left:5005;top:891;width:2;height:52" coordorigin="5005,891" coordsize="2,52">
              <v:shape style="position:absolute;left:5005;top:891;width:2;height:52" coordorigin="5005,891" coordsize="0,52" path="m5005,891l5005,942e" filled="false" stroked="true" strokeweight=".163027pt" strokecolor="#ff0000">
                <v:path arrowok="t"/>
              </v:shape>
            </v:group>
            <v:group style="position:absolute;left:4985;top:916;width:40;height:2" coordorigin="4985,916" coordsize="40,2">
              <v:shape style="position:absolute;left:4985;top:916;width:40;height:2" coordorigin="4985,916" coordsize="40,0" path="m4985,916l5024,916e" filled="false" stroked="true" strokeweight=".214789pt" strokecolor="#ff0000">
                <v:path arrowok="t"/>
              </v:shape>
            </v:group>
            <v:group style="position:absolute;left:5005;top:890;width:2;height:52" coordorigin="5005,890" coordsize="2,52">
              <v:shape style="position:absolute;left:5005;top:890;width:2;height:52" coordorigin="5005,890" coordsize="0,52" path="m5005,890l5005,942e" filled="false" stroked="true" strokeweight=".163027pt" strokecolor="#ff0000">
                <v:path arrowok="t"/>
              </v:shape>
            </v:group>
            <v:group style="position:absolute;left:4985;top:915;width:40;height:2" coordorigin="4985,915" coordsize="40,2">
              <v:shape style="position:absolute;left:4985;top:915;width:40;height:2" coordorigin="4985,915" coordsize="40,0" path="m4985,915l5024,915e" filled="false" stroked="true" strokeweight=".214789pt" strokecolor="#ff0000">
                <v:path arrowok="t"/>
              </v:shape>
            </v:group>
            <v:group style="position:absolute;left:5005;top:889;width:2;height:52" coordorigin="5005,889" coordsize="2,52">
              <v:shape style="position:absolute;left:5005;top:889;width:2;height:52" coordorigin="5005,889" coordsize="0,52" path="m5005,889l5005,941e" filled="false" stroked="true" strokeweight=".163027pt" strokecolor="#ff0000">
                <v:path arrowok="t"/>
              </v:shape>
            </v:group>
            <v:group style="position:absolute;left:4985;top:914;width:40;height:2" coordorigin="4985,914" coordsize="40,2">
              <v:shape style="position:absolute;left:4985;top:914;width:40;height:2" coordorigin="4985,914" coordsize="40,0" path="m4985,914l5024,914e" filled="false" stroked="true" strokeweight=".214789pt" strokecolor="#ff0000">
                <v:path arrowok="t"/>
              </v:shape>
            </v:group>
            <v:group style="position:absolute;left:5005;top:889;width:2;height:52" coordorigin="5005,889" coordsize="2,52">
              <v:shape style="position:absolute;left:5005;top:889;width:2;height:52" coordorigin="5005,889" coordsize="0,52" path="m5005,889l5005,940e" filled="false" stroked="true" strokeweight=".163027pt" strokecolor="#ff0000">
                <v:path arrowok="t"/>
              </v:shape>
            </v:group>
            <v:group style="position:absolute;left:4985;top:914;width:40;height:2" coordorigin="4985,914" coordsize="40,2">
              <v:shape style="position:absolute;left:4985;top:914;width:40;height:2" coordorigin="4985,914" coordsize="40,0" path="m4985,914l5024,914e" filled="false" stroked="true" strokeweight=".214789pt" strokecolor="#ff0000">
                <v:path arrowok="t"/>
              </v:shape>
            </v:group>
            <v:group style="position:absolute;left:5005;top:888;width:2;height:52" coordorigin="5005,888" coordsize="2,52">
              <v:shape style="position:absolute;left:5005;top:888;width:2;height:52" coordorigin="5005,888" coordsize="0,52" path="m5005,888l5005,939e" filled="false" stroked="true" strokeweight=".163027pt" strokecolor="#ff0000">
                <v:path arrowok="t"/>
              </v:shape>
            </v:group>
            <v:group style="position:absolute;left:4985;top:913;width:40;height:2" coordorigin="4985,913" coordsize="40,2">
              <v:shape style="position:absolute;left:4985;top:913;width:40;height:2" coordorigin="4985,913" coordsize="40,0" path="m4985,913l5024,913e" filled="false" stroked="true" strokeweight=".214789pt" strokecolor="#ff0000">
                <v:path arrowok="t"/>
              </v:shape>
            </v:group>
            <v:group style="position:absolute;left:5005;top:887;width:2;height:52" coordorigin="5005,887" coordsize="2,52">
              <v:shape style="position:absolute;left:5005;top:887;width:2;height:52" coordorigin="5005,887" coordsize="0,52" path="m5005,887l5005,939e" filled="false" stroked="true" strokeweight=".163027pt" strokecolor="#ff0000">
                <v:path arrowok="t"/>
              </v:shape>
            </v:group>
            <v:group style="position:absolute;left:4985;top:912;width:40;height:2" coordorigin="4985,912" coordsize="40,2">
              <v:shape style="position:absolute;left:4985;top:912;width:40;height:2" coordorigin="4985,912" coordsize="40,0" path="m4985,912l5024,912e" filled="false" stroked="true" strokeweight=".214789pt" strokecolor="#ff0000">
                <v:path arrowok="t"/>
              </v:shape>
            </v:group>
            <v:group style="position:absolute;left:5005;top:887;width:2;height:52" coordorigin="5005,887" coordsize="2,52">
              <v:shape style="position:absolute;left:5005;top:887;width:2;height:52" coordorigin="5005,887" coordsize="0,52" path="m5005,887l5005,938e" filled="false" stroked="true" strokeweight=".163027pt" strokecolor="#ff0000">
                <v:path arrowok="t"/>
              </v:shape>
            </v:group>
            <v:group style="position:absolute;left:4985;top:912;width:40;height:2" coordorigin="4985,912" coordsize="40,2">
              <v:shape style="position:absolute;left:4985;top:912;width:40;height:2" coordorigin="4985,912" coordsize="40,0" path="m4985,912l5024,912e" filled="false" stroked="true" strokeweight=".214789pt" strokecolor="#ff0000">
                <v:path arrowok="t"/>
              </v:shape>
            </v:group>
            <v:group style="position:absolute;left:5005;top:886;width:2;height:52" coordorigin="5005,886" coordsize="2,52">
              <v:shape style="position:absolute;left:5005;top:886;width:2;height:52" coordorigin="5005,886" coordsize="0,52" path="m5005,886l5005,937e" filled="false" stroked="true" strokeweight=".163027pt" strokecolor="#ff0000">
                <v:path arrowok="t"/>
              </v:shape>
            </v:group>
            <v:group style="position:absolute;left:4985;top:911;width:40;height:2" coordorigin="4985,911" coordsize="40,2">
              <v:shape style="position:absolute;left:4985;top:911;width:40;height:2" coordorigin="4985,911" coordsize="40,0" path="m4985,911l5024,911e" filled="false" stroked="true" strokeweight=".214789pt" strokecolor="#ff0000">
                <v:path arrowok="t"/>
              </v:shape>
            </v:group>
            <v:group style="position:absolute;left:5005;top:885;width:2;height:52" coordorigin="5005,885" coordsize="2,52">
              <v:shape style="position:absolute;left:5005;top:885;width:2;height:52" coordorigin="5005,885" coordsize="0,52" path="m5005,885l5005,937e" filled="false" stroked="true" strokeweight=".163027pt" strokecolor="#ff0000">
                <v:path arrowok="t"/>
              </v:shape>
            </v:group>
            <v:group style="position:absolute;left:4985;top:910;width:40;height:2" coordorigin="4985,910" coordsize="40,2">
              <v:shape style="position:absolute;left:4985;top:910;width:40;height:2" coordorigin="4985,910" coordsize="40,0" path="m4985,910l5024,910e" filled="false" stroked="true" strokeweight=".214789pt" strokecolor="#ff0000">
                <v:path arrowok="t"/>
              </v:shape>
            </v:group>
            <v:group style="position:absolute;left:5005;top:884;width:2;height:52" coordorigin="5005,884" coordsize="2,52">
              <v:shape style="position:absolute;left:5005;top:884;width:2;height:52" coordorigin="5005,884" coordsize="0,52" path="m5005,884l5005,936e" filled="false" stroked="true" strokeweight=".163027pt" strokecolor="#ff0000">
                <v:path arrowok="t"/>
              </v:shape>
            </v:group>
            <v:group style="position:absolute;left:4985;top:909;width:40;height:2" coordorigin="4985,909" coordsize="40,2">
              <v:shape style="position:absolute;left:4985;top:909;width:40;height:2" coordorigin="4985,909" coordsize="40,0" path="m4985,909l5024,909e" filled="false" stroked="true" strokeweight=".214789pt" strokecolor="#ff0000">
                <v:path arrowok="t"/>
              </v:shape>
            </v:group>
            <v:group style="position:absolute;left:5005;top:884;width:2;height:52" coordorigin="5005,884" coordsize="2,52">
              <v:shape style="position:absolute;left:5005;top:884;width:2;height:52" coordorigin="5005,884" coordsize="0,52" path="m5005,884l5005,935e" filled="false" stroked="true" strokeweight=".163027pt" strokecolor="#ff0000">
                <v:path arrowok="t"/>
              </v:shape>
            </v:group>
            <v:group style="position:absolute;left:4985;top:909;width:40;height:2" coordorigin="4985,909" coordsize="40,2">
              <v:shape style="position:absolute;left:4985;top:909;width:40;height:2" coordorigin="4985,909" coordsize="40,0" path="m4985,909l5024,909e" filled="false" stroked="true" strokeweight=".214789pt" strokecolor="#ff0000">
                <v:path arrowok="t"/>
              </v:shape>
            </v:group>
            <v:group style="position:absolute;left:5005;top:883;width:2;height:52" coordorigin="5005,883" coordsize="2,52">
              <v:shape style="position:absolute;left:5005;top:883;width:2;height:52" coordorigin="5005,883" coordsize="0,52" path="m5005,883l5005,934e" filled="false" stroked="true" strokeweight=".163027pt" strokecolor="#ff0000">
                <v:path arrowok="t"/>
              </v:shape>
            </v:group>
            <v:group style="position:absolute;left:4985;top:908;width:40;height:2" coordorigin="4985,908" coordsize="40,2">
              <v:shape style="position:absolute;left:4985;top:908;width:40;height:2" coordorigin="4985,908" coordsize="40,0" path="m4985,908l5024,908e" filled="false" stroked="true" strokeweight=".214789pt" strokecolor="#ff0000">
                <v:path arrowok="t"/>
              </v:shape>
            </v:group>
            <v:group style="position:absolute;left:5005;top:882;width:2;height:52" coordorigin="5005,882" coordsize="2,52">
              <v:shape style="position:absolute;left:5005;top:882;width:2;height:52" coordorigin="5005,882" coordsize="0,52" path="m5005,882l5005,934e" filled="false" stroked="true" strokeweight=".163027pt" strokecolor="#ff0000">
                <v:path arrowok="t"/>
              </v:shape>
            </v:group>
            <v:group style="position:absolute;left:4985;top:907;width:40;height:2" coordorigin="4985,907" coordsize="40,2">
              <v:shape style="position:absolute;left:4985;top:907;width:40;height:2" coordorigin="4985,907" coordsize="40,0" path="m4985,907l5024,907e" filled="false" stroked="true" strokeweight=".214789pt" strokecolor="#ff0000">
                <v:path arrowok="t"/>
              </v:shape>
            </v:group>
            <v:group style="position:absolute;left:5005;top:881;width:2;height:52" coordorigin="5005,881" coordsize="2,52">
              <v:shape style="position:absolute;left:5005;top:881;width:2;height:52" coordorigin="5005,881" coordsize="0,52" path="m5005,881l5005,933e" filled="false" stroked="true" strokeweight=".163027pt" strokecolor="#ff0000">
                <v:path arrowok="t"/>
              </v:shape>
            </v:group>
            <v:group style="position:absolute;left:4985;top:906;width:40;height:2" coordorigin="4985,906" coordsize="40,2">
              <v:shape style="position:absolute;left:4985;top:906;width:40;height:2" coordorigin="4985,906" coordsize="40,0" path="m4985,906l5024,906e" filled="false" stroked="true" strokeweight=".214789pt" strokecolor="#ff0000">
                <v:path arrowok="t"/>
              </v:shape>
            </v:group>
            <v:group style="position:absolute;left:5005;top:881;width:2;height:52" coordorigin="5005,881" coordsize="2,52">
              <v:shape style="position:absolute;left:5005;top:881;width:2;height:52" coordorigin="5005,881" coordsize="0,52" path="m5005,881l5005,932e" filled="false" stroked="true" strokeweight=".163027pt" strokecolor="#ff0000">
                <v:path arrowok="t"/>
              </v:shape>
            </v:group>
            <v:group style="position:absolute;left:4985;top:906;width:40;height:2" coordorigin="4985,906" coordsize="40,2">
              <v:shape style="position:absolute;left:4985;top:906;width:40;height:2" coordorigin="4985,906" coordsize="40,0" path="m4985,906l5024,906e" filled="false" stroked="true" strokeweight=".214789pt" strokecolor="#ff0000">
                <v:path arrowok="t"/>
              </v:shape>
            </v:group>
            <v:group style="position:absolute;left:5005;top:880;width:2;height:52" coordorigin="5005,880" coordsize="2,52">
              <v:shape style="position:absolute;left:5005;top:880;width:2;height:52" coordorigin="5005,880" coordsize="0,52" path="m5005,880l5005,931e" filled="false" stroked="true" strokeweight=".163027pt" strokecolor="#ff0000">
                <v:path arrowok="t"/>
              </v:shape>
            </v:group>
            <v:group style="position:absolute;left:4985;top:905;width:40;height:2" coordorigin="4985,905" coordsize="40,2">
              <v:shape style="position:absolute;left:4985;top:905;width:40;height:2" coordorigin="4985,905" coordsize="40,0" path="m4985,905l5024,905e" filled="false" stroked="true" strokeweight=".214789pt" strokecolor="#ff0000">
                <v:path arrowok="t"/>
              </v:shape>
            </v:group>
            <v:group style="position:absolute;left:5005;top:879;width:2;height:52" coordorigin="5005,879" coordsize="2,52">
              <v:shape style="position:absolute;left:5005;top:879;width:2;height:52" coordorigin="5005,879" coordsize="0,52" path="m5005,879l5005,931e" filled="false" stroked="true" strokeweight=".163027pt" strokecolor="#ff0000">
                <v:path arrowok="t"/>
              </v:shape>
            </v:group>
            <v:group style="position:absolute;left:4985;top:904;width:40;height:2" coordorigin="4985,904" coordsize="40,2">
              <v:shape style="position:absolute;left:4985;top:904;width:40;height:2" coordorigin="4985,904" coordsize="40,0" path="m4985,904l5024,904e" filled="false" stroked="true" strokeweight=".214789pt" strokecolor="#ff0000">
                <v:path arrowok="t"/>
              </v:shape>
            </v:group>
            <v:group style="position:absolute;left:5005;top:879;width:2;height:52" coordorigin="5005,879" coordsize="2,52">
              <v:shape style="position:absolute;left:5005;top:879;width:2;height:52" coordorigin="5005,879" coordsize="0,52" path="m5005,879l5005,930e" filled="false" stroked="true" strokeweight=".163027pt" strokecolor="#ff0000">
                <v:path arrowok="t"/>
              </v:shape>
            </v:group>
            <v:group style="position:absolute;left:4985;top:904;width:40;height:2" coordorigin="4985,904" coordsize="40,2">
              <v:shape style="position:absolute;left:4985;top:904;width:40;height:2" coordorigin="4985,904" coordsize="40,0" path="m4985,904l5024,904e" filled="false" stroked="true" strokeweight=".214789pt" strokecolor="#ff0000">
                <v:path arrowok="t"/>
              </v:shape>
            </v:group>
            <v:group style="position:absolute;left:5005;top:878;width:2;height:52" coordorigin="5005,878" coordsize="2,52">
              <v:shape style="position:absolute;left:5005;top:878;width:2;height:52" coordorigin="5005,878" coordsize="0,52" path="m5005,878l5005,929e" filled="false" stroked="true" strokeweight=".163027pt" strokecolor="#ff0000">
                <v:path arrowok="t"/>
              </v:shape>
            </v:group>
            <v:group style="position:absolute;left:4985;top:903;width:40;height:2" coordorigin="4985,903" coordsize="40,2">
              <v:shape style="position:absolute;left:4985;top:903;width:40;height:2" coordorigin="4985,903" coordsize="40,0" path="m4985,903l5024,903e" filled="false" stroked="true" strokeweight=".214789pt" strokecolor="#ff0000">
                <v:path arrowok="t"/>
              </v:shape>
            </v:group>
            <v:group style="position:absolute;left:5005;top:877;width:2;height:52" coordorigin="5005,877" coordsize="2,52">
              <v:shape style="position:absolute;left:5005;top:877;width:2;height:52" coordorigin="5005,877" coordsize="0,52" path="m5005,877l5005,929e" filled="false" stroked="true" strokeweight=".163027pt" strokecolor="#ff0000">
                <v:path arrowok="t"/>
              </v:shape>
            </v:group>
            <v:group style="position:absolute;left:4985;top:902;width:40;height:2" coordorigin="4985,902" coordsize="40,2">
              <v:shape style="position:absolute;left:4985;top:902;width:40;height:2" coordorigin="4985,902" coordsize="40,0" path="m4985,902l5024,902e" filled="false" stroked="true" strokeweight=".214789pt" strokecolor="#ff0000">
                <v:path arrowok="t"/>
              </v:shape>
            </v:group>
            <v:group style="position:absolute;left:5005;top:876;width:2;height:52" coordorigin="5005,876" coordsize="2,52">
              <v:shape style="position:absolute;left:5005;top:876;width:2;height:52" coordorigin="5005,876" coordsize="0,52" path="m5005,876l5005,928e" filled="false" stroked="true" strokeweight=".163027pt" strokecolor="#ff0000">
                <v:path arrowok="t"/>
              </v:shape>
            </v:group>
            <v:group style="position:absolute;left:4985;top:901;width:40;height:2" coordorigin="4985,901" coordsize="40,2">
              <v:shape style="position:absolute;left:4985;top:901;width:40;height:2" coordorigin="4985,901" coordsize="40,0" path="m4985,901l5024,901e" filled="false" stroked="true" strokeweight=".214789pt" strokecolor="#ff0000">
                <v:path arrowok="t"/>
              </v:shape>
            </v:group>
            <v:group style="position:absolute;left:5005;top:876;width:2;height:52" coordorigin="5005,876" coordsize="2,52">
              <v:shape style="position:absolute;left:5005;top:876;width:2;height:52" coordorigin="5005,876" coordsize="0,52" path="m5005,876l5005,927e" filled="false" stroked="true" strokeweight=".163027pt" strokecolor="#ff0000">
                <v:path arrowok="t"/>
              </v:shape>
            </v:group>
            <v:group style="position:absolute;left:4985;top:901;width:40;height:2" coordorigin="4985,901" coordsize="40,2">
              <v:shape style="position:absolute;left:4985;top:901;width:40;height:2" coordorigin="4985,901" coordsize="40,0" path="m4985,901l5024,901e" filled="false" stroked="true" strokeweight=".214789pt" strokecolor="#ff0000">
                <v:path arrowok="t"/>
              </v:shape>
            </v:group>
            <v:group style="position:absolute;left:5005;top:875;width:2;height:52" coordorigin="5005,875" coordsize="2,52">
              <v:shape style="position:absolute;left:5005;top:875;width:2;height:52" coordorigin="5005,875" coordsize="0,52" path="m5005,875l5005,926e" filled="false" stroked="true" strokeweight=".163027pt" strokecolor="#ff0000">
                <v:path arrowok="t"/>
              </v:shape>
            </v:group>
            <v:group style="position:absolute;left:4985;top:900;width:40;height:2" coordorigin="4985,900" coordsize="40,2">
              <v:shape style="position:absolute;left:4985;top:900;width:40;height:2" coordorigin="4985,900" coordsize="40,0" path="m4985,900l5024,900e" filled="false" stroked="true" strokeweight=".214789pt" strokecolor="#ff0000">
                <v:path arrowok="t"/>
              </v:shape>
            </v:group>
            <v:group style="position:absolute;left:5005;top:874;width:2;height:52" coordorigin="5005,874" coordsize="2,52">
              <v:shape style="position:absolute;left:5005;top:874;width:2;height:52" coordorigin="5005,874" coordsize="0,52" path="m5005,874l5005,926e" filled="false" stroked="true" strokeweight=".163027pt" strokecolor="#ff0000">
                <v:path arrowok="t"/>
              </v:shape>
            </v:group>
            <v:group style="position:absolute;left:4985;top:899;width:40;height:2" coordorigin="4985,899" coordsize="40,2">
              <v:shape style="position:absolute;left:4985;top:899;width:40;height:2" coordorigin="4985,899" coordsize="40,0" path="m4985,899l5024,899e" filled="false" stroked="true" strokeweight=".214789pt" strokecolor="#ff0000">
                <v:path arrowok="t"/>
              </v:shape>
            </v:group>
            <v:group style="position:absolute;left:5005;top:874;width:2;height:52" coordorigin="5005,874" coordsize="2,52">
              <v:shape style="position:absolute;left:5005;top:874;width:2;height:52" coordorigin="5005,874" coordsize="0,52" path="m5005,874l5005,925e" filled="false" stroked="true" strokeweight=".163027pt" strokecolor="#ff0000">
                <v:path arrowok="t"/>
              </v:shape>
            </v:group>
            <v:group style="position:absolute;left:4985;top:899;width:40;height:2" coordorigin="4985,899" coordsize="40,2">
              <v:shape style="position:absolute;left:4985;top:899;width:40;height:2" coordorigin="4985,899" coordsize="40,0" path="m4985,899l5024,899e" filled="false" stroked="true" strokeweight=".214789pt" strokecolor="#ff0000">
                <v:path arrowok="t"/>
              </v:shape>
            </v:group>
            <v:group style="position:absolute;left:5005;top:873;width:2;height:52" coordorigin="5005,873" coordsize="2,52">
              <v:shape style="position:absolute;left:5005;top:873;width:2;height:52" coordorigin="5005,873" coordsize="0,52" path="m5005,873l5005,924e" filled="false" stroked="true" strokeweight=".163027pt" strokecolor="#ff0000">
                <v:path arrowok="t"/>
              </v:shape>
            </v:group>
            <v:group style="position:absolute;left:4985;top:898;width:40;height:2" coordorigin="4985,898" coordsize="40,2">
              <v:shape style="position:absolute;left:4985;top:898;width:40;height:2" coordorigin="4985,898" coordsize="40,0" path="m4985,898l5024,898e" filled="false" stroked="true" strokeweight=".214789pt" strokecolor="#ff0000">
                <v:path arrowok="t"/>
              </v:shape>
            </v:group>
            <v:group style="position:absolute;left:5005;top:872;width:2;height:52" coordorigin="5005,872" coordsize="2,52">
              <v:shape style="position:absolute;left:5005;top:872;width:2;height:52" coordorigin="5005,872" coordsize="0,52" path="m5005,872l5005,924e" filled="false" stroked="true" strokeweight=".163027pt" strokecolor="#ff0000">
                <v:path arrowok="t"/>
              </v:shape>
            </v:group>
            <v:group style="position:absolute;left:4985;top:897;width:40;height:2" coordorigin="4985,897" coordsize="40,2">
              <v:shape style="position:absolute;left:4985;top:897;width:40;height:2" coordorigin="4985,897" coordsize="40,0" path="m4985,897l5024,897e" filled="false" stroked="true" strokeweight=".214789pt" strokecolor="#ff0000">
                <v:path arrowok="t"/>
              </v:shape>
            </v:group>
            <v:group style="position:absolute;left:5005;top:871;width:2;height:52" coordorigin="5005,871" coordsize="2,52">
              <v:shape style="position:absolute;left:5005;top:871;width:2;height:52" coordorigin="5005,871" coordsize="0,52" path="m5005,871l5005,923e" filled="false" stroked="true" strokeweight=".163027pt" strokecolor="#ff0000">
                <v:path arrowok="t"/>
              </v:shape>
            </v:group>
            <v:group style="position:absolute;left:4985;top:896;width:40;height:2" coordorigin="4985,896" coordsize="40,2">
              <v:shape style="position:absolute;left:4985;top:896;width:40;height:2" coordorigin="4985,896" coordsize="40,0" path="m4985,896l5024,896e" filled="false" stroked="true" strokeweight=".214789pt" strokecolor="#ff0000">
                <v:path arrowok="t"/>
              </v:shape>
            </v:group>
            <v:group style="position:absolute;left:5005;top:871;width:2;height:52" coordorigin="5005,871" coordsize="2,52">
              <v:shape style="position:absolute;left:5005;top:871;width:2;height:52" coordorigin="5005,871" coordsize="0,52" path="m5005,871l5005,922e" filled="false" stroked="true" strokeweight=".163027pt" strokecolor="#ff0000">
                <v:path arrowok="t"/>
              </v:shape>
            </v:group>
            <v:group style="position:absolute;left:4985;top:896;width:40;height:2" coordorigin="4985,896" coordsize="40,2">
              <v:shape style="position:absolute;left:4985;top:896;width:40;height:2" coordorigin="4985,896" coordsize="40,0" path="m4985,896l5024,896e" filled="false" stroked="true" strokeweight=".214789pt" strokecolor="#ff0000">
                <v:path arrowok="t"/>
              </v:shape>
            </v:group>
            <v:group style="position:absolute;left:5005;top:870;width:2;height:52" coordorigin="5005,870" coordsize="2,52">
              <v:shape style="position:absolute;left:5005;top:870;width:2;height:52" coordorigin="5005,870" coordsize="0,52" path="m5005,870l5005,921e" filled="false" stroked="true" strokeweight=".163027pt" strokecolor="#ff0000">
                <v:path arrowok="t"/>
              </v:shape>
            </v:group>
            <v:group style="position:absolute;left:4985;top:895;width:40;height:2" coordorigin="4985,895" coordsize="40,2">
              <v:shape style="position:absolute;left:4985;top:895;width:40;height:2" coordorigin="4985,895" coordsize="40,0" path="m4985,895l5024,895e" filled="false" stroked="true" strokeweight=".214789pt" strokecolor="#ff0000">
                <v:path arrowok="t"/>
              </v:shape>
            </v:group>
            <v:group style="position:absolute;left:5005;top:869;width:2;height:52" coordorigin="5005,869" coordsize="2,52">
              <v:shape style="position:absolute;left:5005;top:869;width:2;height:52" coordorigin="5005,869" coordsize="0,52" path="m5005,869l5005,921e" filled="false" stroked="true" strokeweight=".163027pt" strokecolor="#ff0000">
                <v:path arrowok="t"/>
              </v:shape>
            </v:group>
            <v:group style="position:absolute;left:4985;top:894;width:40;height:2" coordorigin="4985,894" coordsize="40,2">
              <v:shape style="position:absolute;left:4985;top:894;width:40;height:2" coordorigin="4985,894" coordsize="40,0" path="m4985,894l5024,894e" filled="false" stroked="true" strokeweight=".214789pt" strokecolor="#ff0000">
                <v:path arrowok="t"/>
              </v:shape>
            </v:group>
            <v:group style="position:absolute;left:5005;top:868;width:2;height:52" coordorigin="5005,868" coordsize="2,52">
              <v:shape style="position:absolute;left:5005;top:868;width:2;height:52" coordorigin="5005,868" coordsize="0,52" path="m5005,868l5005,920e" filled="false" stroked="true" strokeweight=".163027pt" strokecolor="#ff0000">
                <v:path arrowok="t"/>
              </v:shape>
            </v:group>
            <v:group style="position:absolute;left:4985;top:893;width:40;height:2" coordorigin="4985,893" coordsize="40,2">
              <v:shape style="position:absolute;left:4985;top:893;width:40;height:2" coordorigin="4985,893" coordsize="40,0" path="m4985,893l5024,893e" filled="false" stroked="true" strokeweight=".214789pt" strokecolor="#ff0000">
                <v:path arrowok="t"/>
              </v:shape>
            </v:group>
            <v:group style="position:absolute;left:5005;top:867;width:2;height:52" coordorigin="5005,867" coordsize="2,52">
              <v:shape style="position:absolute;left:5005;top:867;width:2;height:52" coordorigin="5005,867" coordsize="0,52" path="m5005,867l5005,918e" filled="false" stroked="true" strokeweight=".163027pt" strokecolor="#ff0000">
                <v:path arrowok="t"/>
              </v:shape>
            </v:group>
            <v:group style="position:absolute;left:4985;top:892;width:40;height:2" coordorigin="4985,892" coordsize="40,2">
              <v:shape style="position:absolute;left:4985;top:892;width:40;height:2" coordorigin="4985,892" coordsize="40,0" path="m4985,892l5024,892e" filled="false" stroked="true" strokeweight=".214789pt" strokecolor="#ff0000">
                <v:path arrowok="t"/>
              </v:shape>
            </v:group>
            <v:group style="position:absolute;left:5005;top:866;width:2;height:52" coordorigin="5005,866" coordsize="2,52">
              <v:shape style="position:absolute;left:5005;top:866;width:2;height:52" coordorigin="5005,866" coordsize="0,52" path="m5005,866l5005,918e" filled="false" stroked="true" strokeweight=".163027pt" strokecolor="#ff0000">
                <v:path arrowok="t"/>
              </v:shape>
            </v:group>
            <v:group style="position:absolute;left:4985;top:891;width:40;height:2" coordorigin="4985,891" coordsize="40,2">
              <v:shape style="position:absolute;left:4985;top:891;width:40;height:2" coordorigin="4985,891" coordsize="40,0" path="m4985,891l5024,891e" filled="false" stroked="true" strokeweight=".214789pt" strokecolor="#ff0000">
                <v:path arrowok="t"/>
              </v:shape>
            </v:group>
            <v:group style="position:absolute;left:5005;top:866;width:2;height:52" coordorigin="5005,866" coordsize="2,52">
              <v:shape style="position:absolute;left:5005;top:866;width:2;height:52" coordorigin="5005,866" coordsize="0,52" path="m5005,866l5005,917e" filled="false" stroked="true" strokeweight=".163027pt" strokecolor="#ff0000">
                <v:path arrowok="t"/>
              </v:shape>
            </v:group>
            <v:group style="position:absolute;left:4985;top:891;width:40;height:2" coordorigin="4985,891" coordsize="40,2">
              <v:shape style="position:absolute;left:4985;top:891;width:40;height:2" coordorigin="4985,891" coordsize="40,0" path="m4985,891l5024,891e" filled="false" stroked="true" strokeweight=".214789pt" strokecolor="#ff0000">
                <v:path arrowok="t"/>
              </v:shape>
            </v:group>
            <v:group style="position:absolute;left:5005;top:865;width:2;height:52" coordorigin="5005,865" coordsize="2,52">
              <v:shape style="position:absolute;left:5005;top:865;width:2;height:52" coordorigin="5005,865" coordsize="0,52" path="m5005,865l5005,916e" filled="false" stroked="true" strokeweight=".163027pt" strokecolor="#ff0000">
                <v:path arrowok="t"/>
              </v:shape>
            </v:group>
            <v:group style="position:absolute;left:4985;top:890;width:40;height:2" coordorigin="4985,890" coordsize="40,2">
              <v:shape style="position:absolute;left:4985;top:890;width:40;height:2" coordorigin="4985,890" coordsize="40,0" path="m4985,890l5024,890e" filled="false" stroked="true" strokeweight=".214789pt" strokecolor="#ff0000">
                <v:path arrowok="t"/>
              </v:shape>
            </v:group>
            <v:group style="position:absolute;left:5005;top:864;width:2;height:52" coordorigin="5005,864" coordsize="2,52">
              <v:shape style="position:absolute;left:5005;top:864;width:2;height:52" coordorigin="5005,864" coordsize="0,52" path="m5005,864l5005,916e" filled="false" stroked="true" strokeweight=".163027pt" strokecolor="#ff0000">
                <v:path arrowok="t"/>
              </v:shape>
            </v:group>
            <v:group style="position:absolute;left:4985;top:889;width:40;height:2" coordorigin="4985,889" coordsize="40,2">
              <v:shape style="position:absolute;left:4985;top:889;width:40;height:2" coordorigin="4985,889" coordsize="40,0" path="m4985,889l5024,889e" filled="false" stroked="true" strokeweight=".214789pt" strokecolor="#ff0000">
                <v:path arrowok="t"/>
              </v:shape>
            </v:group>
            <v:group style="position:absolute;left:5005;top:863;width:2;height:52" coordorigin="5005,863" coordsize="2,52">
              <v:shape style="position:absolute;left:5005;top:863;width:2;height:52" coordorigin="5005,863" coordsize="0,52" path="m5005,863l5005,915e" filled="false" stroked="true" strokeweight=".163027pt" strokecolor="#ff0000">
                <v:path arrowok="t"/>
              </v:shape>
            </v:group>
            <v:group style="position:absolute;left:4985;top:888;width:40;height:2" coordorigin="4985,888" coordsize="40,2">
              <v:shape style="position:absolute;left:4985;top:888;width:40;height:2" coordorigin="4985,888" coordsize="40,0" path="m4985,888l5024,888e" filled="false" stroked="true" strokeweight=".214789pt" strokecolor="#ff0000">
                <v:path arrowok="t"/>
              </v:shape>
            </v:group>
            <v:group style="position:absolute;left:5005;top:863;width:2;height:52" coordorigin="5005,863" coordsize="2,52">
              <v:shape style="position:absolute;left:5005;top:863;width:2;height:52" coordorigin="5005,863" coordsize="0,52" path="m5005,863l5005,914e" filled="false" stroked="true" strokeweight=".163027pt" strokecolor="#ff0000">
                <v:path arrowok="t"/>
              </v:shape>
            </v:group>
            <v:group style="position:absolute;left:4985;top:888;width:40;height:2" coordorigin="4985,888" coordsize="40,2">
              <v:shape style="position:absolute;left:4985;top:888;width:40;height:2" coordorigin="4985,888" coordsize="40,0" path="m4985,888l5024,888e" filled="false" stroked="true" strokeweight=".214789pt" strokecolor="#ff0000">
                <v:path arrowok="t"/>
              </v:shape>
            </v:group>
            <v:group style="position:absolute;left:5005;top:862;width:2;height:52" coordorigin="5005,862" coordsize="2,52">
              <v:shape style="position:absolute;left:5005;top:862;width:2;height:52" coordorigin="5005,862" coordsize="0,52" path="m5005,862l5005,913e" filled="false" stroked="true" strokeweight=".163027pt" strokecolor="#ff0000">
                <v:path arrowok="t"/>
              </v:shape>
            </v:group>
            <v:group style="position:absolute;left:4985;top:887;width:40;height:2" coordorigin="4985,887" coordsize="40,2">
              <v:shape style="position:absolute;left:4985;top:887;width:40;height:2" coordorigin="4985,887" coordsize="40,0" path="m4985,887l5024,887e" filled="false" stroked="true" strokeweight=".214789pt" strokecolor="#ff0000">
                <v:path arrowok="t"/>
              </v:shape>
            </v:group>
            <v:group style="position:absolute;left:5005;top:861;width:2;height:52" coordorigin="5005,861" coordsize="2,52">
              <v:shape style="position:absolute;left:5005;top:861;width:2;height:52" coordorigin="5005,861" coordsize="0,52" path="m5005,861l5005,913e" filled="false" stroked="true" strokeweight=".163027pt" strokecolor="#ff0000">
                <v:path arrowok="t"/>
              </v:shape>
            </v:group>
            <v:group style="position:absolute;left:4985;top:886;width:40;height:2" coordorigin="4985,886" coordsize="40,2">
              <v:shape style="position:absolute;left:4985;top:886;width:40;height:2" coordorigin="4985,886" coordsize="40,0" path="m4985,886l5024,886e" filled="false" stroked="true" strokeweight=".214789pt" strokecolor="#ff0000">
                <v:path arrowok="t"/>
              </v:shape>
            </v:group>
            <v:group style="position:absolute;left:5005;top:861;width:2;height:52" coordorigin="5005,861" coordsize="2,52">
              <v:shape style="position:absolute;left:5005;top:861;width:2;height:52" coordorigin="5005,861" coordsize="0,52" path="m5005,861l5005,912e" filled="false" stroked="true" strokeweight=".163027pt" strokecolor="#ff0000">
                <v:path arrowok="t"/>
              </v:shape>
            </v:group>
            <v:group style="position:absolute;left:4985;top:886;width:40;height:2" coordorigin="4985,886" coordsize="40,2">
              <v:shape style="position:absolute;left:4985;top:886;width:40;height:2" coordorigin="4985,886" coordsize="40,0" path="m4985,886l5024,886e" filled="false" stroked="true" strokeweight=".214789pt" strokecolor="#ff0000">
                <v:path arrowok="t"/>
              </v:shape>
            </v:group>
            <v:group style="position:absolute;left:5005;top:860;width:2;height:52" coordorigin="5005,860" coordsize="2,52">
              <v:shape style="position:absolute;left:5005;top:860;width:2;height:52" coordorigin="5005,860" coordsize="0,52" path="m5005,860l5005,911e" filled="false" stroked="true" strokeweight=".163027pt" strokecolor="#ff0000">
                <v:path arrowok="t"/>
              </v:shape>
            </v:group>
            <v:group style="position:absolute;left:4985;top:885;width:40;height:2" coordorigin="4985,885" coordsize="40,2">
              <v:shape style="position:absolute;left:4985;top:885;width:40;height:2" coordorigin="4985,885" coordsize="40,0" path="m4985,885l5024,885e" filled="false" stroked="true" strokeweight=".214789pt" strokecolor="#ff0000">
                <v:path arrowok="t"/>
              </v:shape>
            </v:group>
            <v:group style="position:absolute;left:5005;top:859;width:2;height:52" coordorigin="5005,859" coordsize="2,52">
              <v:shape style="position:absolute;left:5005;top:859;width:2;height:52" coordorigin="5005,859" coordsize="0,52" path="m5005,859l5005,911e" filled="false" stroked="true" strokeweight=".163027pt" strokecolor="#ff0000">
                <v:path arrowok="t"/>
              </v:shape>
            </v:group>
            <v:group style="position:absolute;left:4985;top:884;width:40;height:2" coordorigin="4985,884" coordsize="40,2">
              <v:shape style="position:absolute;left:4985;top:884;width:40;height:2" coordorigin="4985,884" coordsize="40,0" path="m4985,884l5024,884e" filled="false" stroked="true" strokeweight=".214789pt" strokecolor="#ff0000">
                <v:path arrowok="t"/>
              </v:shape>
            </v:group>
            <v:group style="position:absolute;left:5005;top:858;width:2;height:52" coordorigin="5005,858" coordsize="2,52">
              <v:shape style="position:absolute;left:5005;top:858;width:2;height:52" coordorigin="5005,858" coordsize="0,52" path="m5005,858l5005,910e" filled="false" stroked="true" strokeweight=".163027pt" strokecolor="#ff0000">
                <v:path arrowok="t"/>
              </v:shape>
            </v:group>
            <v:group style="position:absolute;left:4985;top:883;width:40;height:2" coordorigin="4985,883" coordsize="40,2">
              <v:shape style="position:absolute;left:4985;top:883;width:40;height:2" coordorigin="4985,883" coordsize="40,0" path="m4985,883l5024,883e" filled="false" stroked="true" strokeweight=".214789pt" strokecolor="#ff0000">
                <v:path arrowok="t"/>
              </v:shape>
            </v:group>
            <v:group style="position:absolute;left:5005;top:857;width:2;height:52" coordorigin="5005,857" coordsize="2,52">
              <v:shape style="position:absolute;left:5005;top:857;width:2;height:52" coordorigin="5005,857" coordsize="0,52" path="m5005,857l5005,908e" filled="false" stroked="true" strokeweight=".163027pt" strokecolor="#ff0000">
                <v:path arrowok="t"/>
              </v:shape>
            </v:group>
            <v:group style="position:absolute;left:4985;top:881;width:40;height:2" coordorigin="4985,881" coordsize="40,2">
              <v:shape style="position:absolute;left:4985;top:881;width:40;height:2" coordorigin="4985,881" coordsize="40,0" path="m4985,881l5024,881e" filled="false" stroked="true" strokeweight=".214789pt" strokecolor="#ff0000">
                <v:path arrowok="t"/>
              </v:shape>
            </v:group>
            <v:group style="position:absolute;left:5005;top:855;width:2;height:52" coordorigin="5005,855" coordsize="2,52">
              <v:shape style="position:absolute;left:5005;top:855;width:2;height:52" coordorigin="5005,855" coordsize="0,52" path="m5005,855l5005,907e" filled="false" stroked="true" strokeweight=".163027pt" strokecolor="#ff0000">
                <v:path arrowok="t"/>
              </v:shape>
            </v:group>
            <v:group style="position:absolute;left:4985;top:881;width:40;height:2" coordorigin="4985,881" coordsize="40,2">
              <v:shape style="position:absolute;left:4985;top:881;width:40;height:2" coordorigin="4985,881" coordsize="40,0" path="m4985,881l5024,881e" filled="false" stroked="true" strokeweight=".214789pt" strokecolor="#ff0000">
                <v:path arrowok="t"/>
              </v:shape>
            </v:group>
            <v:group style="position:absolute;left:5005;top:855;width:2;height:52" coordorigin="5005,855" coordsize="2,52">
              <v:shape style="position:absolute;left:5005;top:855;width:2;height:52" coordorigin="5005,855" coordsize="0,52" path="m5005,855l5005,906e" filled="false" stroked="true" strokeweight=".163027pt" strokecolor="#ff0000">
                <v:path arrowok="t"/>
              </v:shape>
            </v:group>
            <v:group style="position:absolute;left:4985;top:880;width:40;height:2" coordorigin="4985,880" coordsize="40,2">
              <v:shape style="position:absolute;left:4985;top:880;width:40;height:2" coordorigin="4985,880" coordsize="40,0" path="m4985,880l5024,880e" filled="false" stroked="true" strokeweight=".214789pt" strokecolor="#ff0000">
                <v:path arrowok="t"/>
              </v:shape>
            </v:group>
            <v:group style="position:absolute;left:5005;top:854;width:2;height:52" coordorigin="5005,854" coordsize="2,52">
              <v:shape style="position:absolute;left:5005;top:854;width:2;height:52" coordorigin="5005,854" coordsize="0,52" path="m5005,854l5005,906e" filled="false" stroked="true" strokeweight=".163027pt" strokecolor="#ff0000">
                <v:path arrowok="t"/>
              </v:shape>
            </v:group>
            <v:group style="position:absolute;left:4985;top:879;width:40;height:2" coordorigin="4985,879" coordsize="40,2">
              <v:shape style="position:absolute;left:4985;top:879;width:40;height:2" coordorigin="4985,879" coordsize="40,0" path="m4985,879l5024,879e" filled="false" stroked="true" strokeweight=".214789pt" strokecolor="#ff0000">
                <v:path arrowok="t"/>
              </v:shape>
            </v:group>
            <v:group style="position:absolute;left:5005;top:853;width:2;height:52" coordorigin="5005,853" coordsize="2,52">
              <v:shape style="position:absolute;left:5005;top:853;width:2;height:52" coordorigin="5005,853" coordsize="0,52" path="m5005,853l5005,905e" filled="false" stroked="true" strokeweight=".163027pt" strokecolor="#ff0000">
                <v:path arrowok="t"/>
              </v:shape>
            </v:group>
            <v:group style="position:absolute;left:4985;top:878;width:40;height:2" coordorigin="4985,878" coordsize="40,2">
              <v:shape style="position:absolute;left:4985;top:878;width:40;height:2" coordorigin="4985,878" coordsize="40,0" path="m4985,878l5024,878e" filled="false" stroked="true" strokeweight=".214789pt" strokecolor="#ff0000">
                <v:path arrowok="t"/>
              </v:shape>
            </v:group>
            <v:group style="position:absolute;left:5005;top:853;width:2;height:52" coordorigin="5005,853" coordsize="2,52">
              <v:shape style="position:absolute;left:5005;top:853;width:2;height:52" coordorigin="5005,853" coordsize="0,52" path="m5005,853l5005,904e" filled="false" stroked="true" strokeweight=".163027pt" strokecolor="#ff0000">
                <v:path arrowok="t"/>
              </v:shape>
            </v:group>
            <v:group style="position:absolute;left:4985;top:878;width:40;height:2" coordorigin="4985,878" coordsize="40,2">
              <v:shape style="position:absolute;left:4985;top:878;width:40;height:2" coordorigin="4985,878" coordsize="40,0" path="m4985,878l5024,878e" filled="false" stroked="true" strokeweight=".214789pt" strokecolor="#ff0000">
                <v:path arrowok="t"/>
              </v:shape>
            </v:group>
            <v:group style="position:absolute;left:5005;top:852;width:2;height:52" coordorigin="5005,852" coordsize="2,52">
              <v:shape style="position:absolute;left:5005;top:852;width:2;height:52" coordorigin="5005,852" coordsize="0,52" path="m5005,852l5005,903e" filled="false" stroked="true" strokeweight=".163027pt" strokecolor="#ff0000">
                <v:path arrowok="t"/>
              </v:shape>
            </v:group>
            <v:group style="position:absolute;left:4985;top:877;width:40;height:2" coordorigin="4985,877" coordsize="40,2">
              <v:shape style="position:absolute;left:4985;top:877;width:40;height:2" coordorigin="4985,877" coordsize="40,0" path="m4985,877l5024,877e" filled="false" stroked="true" strokeweight=".214789pt" strokecolor="#ff0000">
                <v:path arrowok="t"/>
              </v:shape>
            </v:group>
            <v:group style="position:absolute;left:5005;top:851;width:2;height:52" coordorigin="5005,851" coordsize="2,52">
              <v:shape style="position:absolute;left:5005;top:851;width:2;height:52" coordorigin="5005,851" coordsize="0,52" path="m5005,851l5005,903e" filled="false" stroked="true" strokeweight=".163027pt" strokecolor="#ff0000">
                <v:path arrowok="t"/>
              </v:shape>
            </v:group>
            <v:group style="position:absolute;left:4985;top:875;width:40;height:2" coordorigin="4985,875" coordsize="40,2">
              <v:shape style="position:absolute;left:4985;top:875;width:40;height:2" coordorigin="4985,875" coordsize="40,0" path="m4985,875l5024,875e" filled="false" stroked="true" strokeweight=".214789pt" strokecolor="#ff0000">
                <v:path arrowok="t"/>
              </v:shape>
            </v:group>
            <v:group style="position:absolute;left:5005;top:850;width:2;height:52" coordorigin="5005,850" coordsize="2,52">
              <v:shape style="position:absolute;left:5005;top:850;width:2;height:52" coordorigin="5005,850" coordsize="0,52" path="m5005,850l5005,901e" filled="false" stroked="true" strokeweight=".163027pt" strokecolor="#ff0000">
                <v:path arrowok="t"/>
              </v:shape>
            </v:group>
            <v:group style="position:absolute;left:4985;top:875;width:40;height:2" coordorigin="4985,875" coordsize="40,2">
              <v:shape style="position:absolute;left:4985;top:875;width:40;height:2" coordorigin="4985,875" coordsize="40,0" path="m4985,875l5024,875e" filled="false" stroked="true" strokeweight=".214789pt" strokecolor="#ff0000">
                <v:path arrowok="t"/>
              </v:shape>
            </v:group>
            <v:group style="position:absolute;left:5005;top:850;width:2;height:52" coordorigin="5005,850" coordsize="2,52">
              <v:shape style="position:absolute;left:5005;top:850;width:2;height:52" coordorigin="5005,850" coordsize="0,52" path="m5005,850l5005,901e" filled="false" stroked="true" strokeweight=".163027pt" strokecolor="#ff0000">
                <v:path arrowok="t"/>
              </v:shape>
            </v:group>
            <v:group style="position:absolute;left:4985;top:875;width:40;height:2" coordorigin="4985,875" coordsize="40,2">
              <v:shape style="position:absolute;left:4985;top:875;width:40;height:2" coordorigin="4985,875" coordsize="40,0" path="m4985,875l5024,875e" filled="false" stroked="true" strokeweight=".214789pt" strokecolor="#ff0000">
                <v:path arrowok="t"/>
              </v:shape>
            </v:group>
            <v:group style="position:absolute;left:5005;top:849;width:2;height:52" coordorigin="5005,849" coordsize="2,52">
              <v:shape style="position:absolute;left:5005;top:849;width:2;height:52" coordorigin="5005,849" coordsize="0,52" path="m5005,849l5005,900e" filled="false" stroked="true" strokeweight=".163027pt" strokecolor="#ff0000">
                <v:path arrowok="t"/>
              </v:shape>
            </v:group>
            <v:group style="position:absolute;left:4985;top:874;width:40;height:2" coordorigin="4985,874" coordsize="40,2">
              <v:shape style="position:absolute;left:4985;top:874;width:40;height:2" coordorigin="4985,874" coordsize="40,0" path="m4985,874l5024,874e" filled="false" stroked="true" strokeweight=".214789pt" strokecolor="#ff0000">
                <v:path arrowok="t"/>
              </v:shape>
            </v:group>
            <v:group style="position:absolute;left:5005;top:848;width:2;height:52" coordorigin="5005,848" coordsize="2,52">
              <v:shape style="position:absolute;left:5005;top:848;width:2;height:52" coordorigin="5005,848" coordsize="0,52" path="m5005,848l5005,900e" filled="false" stroked="true" strokeweight=".163027pt" strokecolor="#ff0000">
                <v:path arrowok="t"/>
              </v:shape>
            </v:group>
            <v:group style="position:absolute;left:4985;top:873;width:40;height:2" coordorigin="4985,873" coordsize="40,2">
              <v:shape style="position:absolute;left:4985;top:873;width:40;height:2" coordorigin="4985,873" coordsize="40,0" path="m4985,873l5024,873e" filled="false" stroked="true" strokeweight=".214789pt" strokecolor="#ff0000">
                <v:path arrowok="t"/>
              </v:shape>
            </v:group>
            <v:group style="position:absolute;left:5005;top:848;width:2;height:52" coordorigin="5005,848" coordsize="2,52">
              <v:shape style="position:absolute;left:5005;top:848;width:2;height:52" coordorigin="5005,848" coordsize="0,52" path="m5005,848l5005,899e" filled="false" stroked="true" strokeweight=".163027pt" strokecolor="#ff0000">
                <v:path arrowok="t"/>
              </v:shape>
            </v:group>
            <v:group style="position:absolute;left:4985;top:873;width:40;height:2" coordorigin="4985,873" coordsize="40,2">
              <v:shape style="position:absolute;left:4985;top:873;width:40;height:2" coordorigin="4985,873" coordsize="40,0" path="m4985,873l5024,873e" filled="false" stroked="true" strokeweight=".214789pt" strokecolor="#ff0000">
                <v:path arrowok="t"/>
              </v:shape>
            </v:group>
            <v:group style="position:absolute;left:5005;top:847;width:2;height:52" coordorigin="5005,847" coordsize="2,52">
              <v:shape style="position:absolute;left:5005;top:847;width:2;height:52" coordorigin="5005,847" coordsize="0,52" path="m5005,847l5005,898e" filled="false" stroked="true" strokeweight=".163027pt" strokecolor="#ff0000">
                <v:path arrowok="t"/>
              </v:shape>
            </v:group>
            <v:group style="position:absolute;left:4985;top:872;width:40;height:2" coordorigin="4985,872" coordsize="40,2">
              <v:shape style="position:absolute;left:4985;top:872;width:40;height:2" coordorigin="4985,872" coordsize="40,0" path="m4985,872l5024,872e" filled="false" stroked="true" strokeweight=".214789pt" strokecolor="#ff0000">
                <v:path arrowok="t"/>
              </v:shape>
            </v:group>
            <v:group style="position:absolute;left:5005;top:846;width:2;height:52" coordorigin="5005,846" coordsize="2,52">
              <v:shape style="position:absolute;left:5005;top:846;width:2;height:52" coordorigin="5005,846" coordsize="0,52" path="m5005,846l5005,898e" filled="false" stroked="true" strokeweight=".163027pt" strokecolor="#ff0000">
                <v:path arrowok="t"/>
              </v:shape>
            </v:group>
            <v:group style="position:absolute;left:4985;top:871;width:40;height:2" coordorigin="4985,871" coordsize="40,2">
              <v:shape style="position:absolute;left:4985;top:871;width:40;height:2" coordorigin="4985,871" coordsize="40,0" path="m4985,871l5024,871e" filled="false" stroked="true" strokeweight=".214789pt" strokecolor="#ff0000">
                <v:path arrowok="t"/>
              </v:shape>
            </v:group>
            <v:group style="position:absolute;left:5005;top:845;width:2;height:52" coordorigin="5005,845" coordsize="2,52">
              <v:shape style="position:absolute;left:5005;top:845;width:2;height:52" coordorigin="5005,845" coordsize="0,52" path="m5005,845l5005,897e" filled="false" stroked="true" strokeweight=".163027pt" strokecolor="#ff0000">
                <v:path arrowok="t"/>
              </v:shape>
            </v:group>
            <v:group style="position:absolute;left:4985;top:870;width:40;height:2" coordorigin="4985,870" coordsize="40,2">
              <v:shape style="position:absolute;left:4985;top:870;width:40;height:2" coordorigin="4985,870" coordsize="40,0" path="m4985,870l5024,870e" filled="false" stroked="true" strokeweight=".214789pt" strokecolor="#ff0000">
                <v:path arrowok="t"/>
              </v:shape>
            </v:group>
            <v:group style="position:absolute;left:5005;top:844;width:2;height:52" coordorigin="5005,844" coordsize="2,52">
              <v:shape style="position:absolute;left:5005;top:844;width:2;height:52" coordorigin="5005,844" coordsize="0,52" path="m5005,844l5005,895e" filled="false" stroked="true" strokeweight=".163027pt" strokecolor="#ff0000">
                <v:path arrowok="t"/>
              </v:shape>
            </v:group>
            <v:group style="position:absolute;left:4985;top:869;width:40;height:2" coordorigin="4985,869" coordsize="40,2">
              <v:shape style="position:absolute;left:4985;top:869;width:40;height:2" coordorigin="4985,869" coordsize="40,0" path="m4985,869l5024,869e" filled="false" stroked="true" strokeweight=".214789pt" strokecolor="#ff0000">
                <v:path arrowok="t"/>
              </v:shape>
            </v:group>
            <v:group style="position:absolute;left:5005;top:843;width:2;height:52" coordorigin="5005,843" coordsize="2,52">
              <v:shape style="position:absolute;left:5005;top:843;width:2;height:52" coordorigin="5005,843" coordsize="0,52" path="m5005,843l5005,895e" filled="false" stroked="true" strokeweight=".163027pt" strokecolor="#ff0000">
                <v:path arrowok="t"/>
              </v:shape>
            </v:group>
            <v:group style="position:absolute;left:4985;top:868;width:40;height:2" coordorigin="4985,868" coordsize="40,2">
              <v:shape style="position:absolute;left:4985;top:868;width:40;height:2" coordorigin="4985,868" coordsize="40,0" path="m4985,868l5024,868e" filled="false" stroked="true" strokeweight=".214789pt" strokecolor="#ff0000">
                <v:path arrowok="t"/>
              </v:shape>
            </v:group>
            <v:group style="position:absolute;left:5005;top:842;width:2;height:52" coordorigin="5005,842" coordsize="2,52">
              <v:shape style="position:absolute;left:5005;top:842;width:2;height:52" coordorigin="5005,842" coordsize="0,52" path="m5005,842l5005,894e" filled="false" stroked="true" strokeweight=".163027pt" strokecolor="#ff0000">
                <v:path arrowok="t"/>
              </v:shape>
            </v:group>
            <v:group style="position:absolute;left:4985;top:867;width:40;height:2" coordorigin="4985,867" coordsize="40,2">
              <v:shape style="position:absolute;left:4985;top:867;width:40;height:2" coordorigin="4985,867" coordsize="40,0" path="m4985,867l5024,867e" filled="false" stroked="true" strokeweight=".214789pt" strokecolor="#ff0000">
                <v:path arrowok="t"/>
              </v:shape>
            </v:group>
            <v:group style="position:absolute;left:5005;top:842;width:2;height:52" coordorigin="5005,842" coordsize="2,52">
              <v:shape style="position:absolute;left:5005;top:842;width:2;height:52" coordorigin="5005,842" coordsize="0,52" path="m5005,842l5005,893e" filled="false" stroked="true" strokeweight=".163027pt" strokecolor="#ff0000">
                <v:path arrowok="t"/>
              </v:shape>
            </v:group>
            <v:group style="position:absolute;left:4985;top:867;width:40;height:2" coordorigin="4985,867" coordsize="40,2">
              <v:shape style="position:absolute;left:4985;top:867;width:40;height:2" coordorigin="4985,867" coordsize="40,0" path="m4985,867l5024,867e" filled="false" stroked="true" strokeweight=".214789pt" strokecolor="#ff0000">
                <v:path arrowok="t"/>
              </v:shape>
            </v:group>
            <v:group style="position:absolute;left:5005;top:841;width:2;height:52" coordorigin="5005,841" coordsize="2,52">
              <v:shape style="position:absolute;left:5005;top:841;width:2;height:52" coordorigin="5005,841" coordsize="0,52" path="m5005,841l5005,892e" filled="false" stroked="true" strokeweight=".163027pt" strokecolor="#ff0000">
                <v:path arrowok="t"/>
              </v:shape>
            </v:group>
            <v:group style="position:absolute;left:4985;top:866;width:40;height:2" coordorigin="4985,866" coordsize="40,2">
              <v:shape style="position:absolute;left:4985;top:866;width:40;height:2" coordorigin="4985,866" coordsize="40,0" path="m4985,866l5024,866e" filled="false" stroked="true" strokeweight=".214789pt" strokecolor="#ff0000">
                <v:path arrowok="t"/>
              </v:shape>
            </v:group>
            <v:group style="position:absolute;left:5005;top:840;width:2;height:52" coordorigin="5005,840" coordsize="2,52">
              <v:shape style="position:absolute;left:5005;top:840;width:2;height:52" coordorigin="5005,840" coordsize="0,52" path="m5005,840l5005,892e" filled="false" stroked="true" strokeweight=".163027pt" strokecolor="#ff0000">
                <v:path arrowok="t"/>
              </v:shape>
            </v:group>
            <v:group style="position:absolute;left:4985;top:865;width:40;height:2" coordorigin="4985,865" coordsize="40,2">
              <v:shape style="position:absolute;left:4985;top:865;width:40;height:2" coordorigin="4985,865" coordsize="40,0" path="m4985,865l5024,865e" filled="false" stroked="true" strokeweight=".214789pt" strokecolor="#ff0000">
                <v:path arrowok="t"/>
              </v:shape>
            </v:group>
            <v:group style="position:absolute;left:5005;top:840;width:2;height:52" coordorigin="5005,840" coordsize="2,52">
              <v:shape style="position:absolute;left:5005;top:840;width:2;height:52" coordorigin="5005,840" coordsize="0,52" path="m5005,840l5005,891e" filled="false" stroked="true" strokeweight=".163027pt" strokecolor="#ff0000">
                <v:path arrowok="t"/>
              </v:shape>
            </v:group>
            <v:group style="position:absolute;left:4985;top:865;width:40;height:2" coordorigin="4985,865" coordsize="40,2">
              <v:shape style="position:absolute;left:4985;top:865;width:40;height:2" coordorigin="4985,865" coordsize="40,0" path="m4985,865l5024,865e" filled="false" stroked="true" strokeweight=".214789pt" strokecolor="#ff0000">
                <v:path arrowok="t"/>
              </v:shape>
            </v:group>
            <v:group style="position:absolute;left:5005;top:839;width:2;height:52" coordorigin="5005,839" coordsize="2,52">
              <v:shape style="position:absolute;left:5005;top:839;width:2;height:52" coordorigin="5005,839" coordsize="0,52" path="m5005,839l5005,890e" filled="false" stroked="true" strokeweight=".163027pt" strokecolor="#ff0000">
                <v:path arrowok="t"/>
              </v:shape>
            </v:group>
            <v:group style="position:absolute;left:4985;top:864;width:40;height:2" coordorigin="4985,864" coordsize="40,2">
              <v:shape style="position:absolute;left:4985;top:864;width:40;height:2" coordorigin="4985,864" coordsize="40,0" path="m4985,864l5024,864e" filled="false" stroked="true" strokeweight=".214789pt" strokecolor="#ff0000">
                <v:path arrowok="t"/>
              </v:shape>
            </v:group>
            <v:group style="position:absolute;left:5005;top:838;width:2;height:52" coordorigin="5005,838" coordsize="2,52">
              <v:shape style="position:absolute;left:5005;top:838;width:2;height:52" coordorigin="5005,838" coordsize="0,52" path="m5005,838l5005,890e" filled="false" stroked="true" strokeweight=".163027pt" strokecolor="#ff0000">
                <v:path arrowok="t"/>
              </v:shape>
            </v:group>
            <v:group style="position:absolute;left:4985;top:863;width:40;height:2" coordorigin="4985,863" coordsize="40,2">
              <v:shape style="position:absolute;left:4985;top:863;width:40;height:2" coordorigin="4985,863" coordsize="40,0" path="m4985,863l5024,863e" filled="false" stroked="true" strokeweight=".214789pt" strokecolor="#ff0000">
                <v:path arrowok="t"/>
              </v:shape>
            </v:group>
            <v:group style="position:absolute;left:5005;top:837;width:2;height:52" coordorigin="5005,837" coordsize="2,52">
              <v:shape style="position:absolute;left:5005;top:837;width:2;height:52" coordorigin="5005,837" coordsize="0,52" path="m5005,837l5005,889e" filled="false" stroked="true" strokeweight=".163027pt" strokecolor="#ff0000">
                <v:path arrowok="t"/>
              </v:shape>
            </v:group>
            <v:group style="position:absolute;left:4985;top:862;width:40;height:2" coordorigin="4985,862" coordsize="40,2">
              <v:shape style="position:absolute;left:4985;top:862;width:40;height:2" coordorigin="4985,862" coordsize="40,0" path="m4985,862l5024,862e" filled="false" stroked="true" strokeweight=".214789pt" strokecolor="#ff0000">
                <v:path arrowok="t"/>
              </v:shape>
            </v:group>
            <v:group style="position:absolute;left:5005;top:837;width:2;height:52" coordorigin="5005,837" coordsize="2,52">
              <v:shape style="position:absolute;left:5005;top:837;width:2;height:52" coordorigin="5005,837" coordsize="0,52" path="m5005,837l5005,888e" filled="false" stroked="true" strokeweight=".163027pt" strokecolor="#ff0000">
                <v:path arrowok="t"/>
              </v:shape>
            </v:group>
            <v:group style="position:absolute;left:4985;top:862;width:40;height:2" coordorigin="4985,862" coordsize="40,2">
              <v:shape style="position:absolute;left:4985;top:862;width:40;height:2" coordorigin="4985,862" coordsize="40,0" path="m4985,862l5024,862e" filled="false" stroked="true" strokeweight=".214789pt" strokecolor="#ff0000">
                <v:path arrowok="t"/>
              </v:shape>
            </v:group>
            <v:group style="position:absolute;left:5005;top:836;width:2;height:52" coordorigin="5005,836" coordsize="2,52">
              <v:shape style="position:absolute;left:5005;top:836;width:2;height:52" coordorigin="5005,836" coordsize="0,52" path="m5005,836l5005,887e" filled="false" stroked="true" strokeweight=".163027pt" strokecolor="#ff0000">
                <v:path arrowok="t"/>
              </v:shape>
            </v:group>
            <v:group style="position:absolute;left:4985;top:860;width:40;height:2" coordorigin="4985,860" coordsize="40,2">
              <v:shape style="position:absolute;left:4985;top:860;width:40;height:2" coordorigin="4985,860" coordsize="40,0" path="m4985,860l5024,860e" filled="false" stroked="true" strokeweight=".214789pt" strokecolor="#ff0000">
                <v:path arrowok="t"/>
              </v:shape>
            </v:group>
            <v:group style="position:absolute;left:5005;top:835;width:2;height:52" coordorigin="5005,835" coordsize="2,52">
              <v:shape style="position:absolute;left:5005;top:835;width:2;height:52" coordorigin="5005,835" coordsize="0,52" path="m5005,835l5005,886e" filled="false" stroked="true" strokeweight=".163027pt" strokecolor="#ff0000">
                <v:path arrowok="t"/>
              </v:shape>
            </v:group>
            <v:group style="position:absolute;left:4985;top:859;width:40;height:2" coordorigin="4985,859" coordsize="40,2">
              <v:shape style="position:absolute;left:4985;top:859;width:40;height:2" coordorigin="4985,859" coordsize="40,0" path="m4985,859l5024,859e" filled="false" stroked="true" strokeweight=".214789pt" strokecolor="#ff0000">
                <v:path arrowok="t"/>
              </v:shape>
            </v:group>
            <v:group style="position:absolute;left:5005;top:833;width:2;height:52" coordorigin="5005,833" coordsize="2,52">
              <v:shape style="position:absolute;left:5005;top:833;width:2;height:52" coordorigin="5005,833" coordsize="0,52" path="m5005,833l5005,885e" filled="false" stroked="true" strokeweight=".163027pt" strokecolor="#ff0000">
                <v:path arrowok="t"/>
              </v:shape>
            </v:group>
            <v:group style="position:absolute;left:4985;top:858;width:40;height:2" coordorigin="4985,858" coordsize="40,2">
              <v:shape style="position:absolute;left:4985;top:858;width:40;height:2" coordorigin="4985,858" coordsize="40,0" path="m4985,858l5024,858e" filled="false" stroked="true" strokeweight=".214789pt" strokecolor="#ff0000">
                <v:path arrowok="t"/>
              </v:shape>
            </v:group>
            <v:group style="position:absolute;left:5005;top:832;width:2;height:52" coordorigin="5005,832" coordsize="2,52">
              <v:shape style="position:absolute;left:5005;top:832;width:2;height:52" coordorigin="5005,832" coordsize="0,52" path="m5005,832l5005,884e" filled="false" stroked="true" strokeweight=".163027pt" strokecolor="#ff0000">
                <v:path arrowok="t"/>
              </v:shape>
            </v:group>
            <v:group style="position:absolute;left:4985;top:857;width:40;height:2" coordorigin="4985,857" coordsize="40,2">
              <v:shape style="position:absolute;left:4985;top:857;width:40;height:2" coordorigin="4985,857" coordsize="40,0" path="m4985,857l5024,857e" filled="false" stroked="true" strokeweight=".214789pt" strokecolor="#ff0000">
                <v:path arrowok="t"/>
              </v:shape>
            </v:group>
            <v:group style="position:absolute;left:5005;top:832;width:2;height:52" coordorigin="5005,832" coordsize="2,52">
              <v:shape style="position:absolute;left:5005;top:832;width:2;height:52" coordorigin="5005,832" coordsize="0,52" path="m5005,832l5005,883e" filled="false" stroked="true" strokeweight=".163027pt" strokecolor="#ff0000">
                <v:path arrowok="t"/>
              </v:shape>
            </v:group>
            <v:group style="position:absolute;left:4985;top:857;width:40;height:2" coordorigin="4985,857" coordsize="40,2">
              <v:shape style="position:absolute;left:4985;top:857;width:40;height:2" coordorigin="4985,857" coordsize="40,0" path="m4985,857l5024,857e" filled="false" stroked="true" strokeweight=".214789pt" strokecolor="#ff0000">
                <v:path arrowok="t"/>
              </v:shape>
            </v:group>
            <v:group style="position:absolute;left:5005;top:831;width:2;height:52" coordorigin="5005,831" coordsize="2,52">
              <v:shape style="position:absolute;left:5005;top:831;width:2;height:52" coordorigin="5005,831" coordsize="0,52" path="m5005,831l5005,882e" filled="false" stroked="true" strokeweight=".163027pt" strokecolor="#ff0000">
                <v:path arrowok="t"/>
              </v:shape>
            </v:group>
            <v:group style="position:absolute;left:4985;top:856;width:40;height:2" coordorigin="4985,856" coordsize="40,2">
              <v:shape style="position:absolute;left:4985;top:856;width:40;height:2" coordorigin="4985,856" coordsize="40,0" path="m4985,856l5024,856e" filled="false" stroked="true" strokeweight=".214789pt" strokecolor="#ff0000">
                <v:path arrowok="t"/>
              </v:shape>
            </v:group>
            <v:group style="position:absolute;left:5005;top:830;width:2;height:52" coordorigin="5005,830" coordsize="2,52">
              <v:shape style="position:absolute;left:5005;top:830;width:2;height:52" coordorigin="5005,830" coordsize="0,52" path="m5005,830l5005,882e" filled="false" stroked="true" strokeweight=".163027pt" strokecolor="#ff0000">
                <v:path arrowok="t"/>
              </v:shape>
            </v:group>
            <v:group style="position:absolute;left:4985;top:855;width:40;height:2" coordorigin="4985,855" coordsize="40,2">
              <v:shape style="position:absolute;left:4985;top:855;width:40;height:2" coordorigin="4985,855" coordsize="40,0" path="m4985,855l5024,855e" filled="false" stroked="true" strokeweight=".214789pt" strokecolor="#ff0000">
                <v:path arrowok="t"/>
              </v:shape>
            </v:group>
            <v:group style="position:absolute;left:5005;top:829;width:2;height:52" coordorigin="5005,829" coordsize="2,52">
              <v:shape style="position:absolute;left:5005;top:829;width:2;height:52" coordorigin="5005,829" coordsize="0,52" path="m5005,829l5005,881e" filled="false" stroked="true" strokeweight=".163027pt" strokecolor="#ff0000">
                <v:path arrowok="t"/>
              </v:shape>
            </v:group>
            <v:group style="position:absolute;left:4985;top:854;width:40;height:2" coordorigin="4985,854" coordsize="40,2">
              <v:shape style="position:absolute;left:4985;top:854;width:40;height:2" coordorigin="4985,854" coordsize="40,0" path="m4985,854l5024,854e" filled="false" stroked="true" strokeweight=".214789pt" strokecolor="#ff0000">
                <v:path arrowok="t"/>
              </v:shape>
            </v:group>
            <v:group style="position:absolute;left:5005;top:829;width:2;height:52" coordorigin="5005,829" coordsize="2,52">
              <v:shape style="position:absolute;left:5005;top:829;width:2;height:52" coordorigin="5005,829" coordsize="0,52" path="m5005,829l5005,880e" filled="false" stroked="true" strokeweight=".163027pt" strokecolor="#ff0000">
                <v:path arrowok="t"/>
              </v:shape>
            </v:group>
            <v:group style="position:absolute;left:4985;top:854;width:40;height:2" coordorigin="4985,854" coordsize="40,2">
              <v:shape style="position:absolute;left:4985;top:854;width:40;height:2" coordorigin="4985,854" coordsize="40,0" path="m4985,854l5024,854e" filled="false" stroked="true" strokeweight=".214789pt" strokecolor="#ff0000">
                <v:path arrowok="t"/>
              </v:shape>
            </v:group>
            <v:group style="position:absolute;left:5005;top:828;width:2;height:52" coordorigin="5005,828" coordsize="2,52">
              <v:shape style="position:absolute;left:5005;top:828;width:2;height:52" coordorigin="5005,828" coordsize="0,52" path="m5005,828l5005,880e" filled="false" stroked="true" strokeweight=".163027pt" strokecolor="#ff0000">
                <v:path arrowok="t"/>
              </v:shape>
            </v:group>
            <v:group style="position:absolute;left:4985;top:852;width:40;height:2" coordorigin="4985,852" coordsize="40,2">
              <v:shape style="position:absolute;left:4985;top:852;width:40;height:2" coordorigin="4985,852" coordsize="40,0" path="m4985,852l5024,852e" filled="false" stroked="true" strokeweight=".214789pt" strokecolor="#ff0000">
                <v:path arrowok="t"/>
              </v:shape>
            </v:group>
            <v:group style="position:absolute;left:5005;top:827;width:2;height:52" coordorigin="5005,827" coordsize="2,52">
              <v:shape style="position:absolute;left:5005;top:827;width:2;height:52" coordorigin="5005,827" coordsize="0,52" path="m5005,827l5005,878e" filled="false" stroked="true" strokeweight=".163027pt" strokecolor="#ff0000">
                <v:path arrowok="t"/>
              </v:shape>
            </v:group>
            <v:group style="position:absolute;left:4985;top:852;width:40;height:2" coordorigin="4985,852" coordsize="40,2">
              <v:shape style="position:absolute;left:4985;top:852;width:40;height:2" coordorigin="4985,852" coordsize="40,0" path="m4985,852l5024,852e" filled="false" stroked="true" strokeweight=".214789pt" strokecolor="#ff0000">
                <v:path arrowok="t"/>
              </v:shape>
            </v:group>
            <v:group style="position:absolute;left:5005;top:826;width:2;height:52" coordorigin="5005,826" coordsize="2,52">
              <v:shape style="position:absolute;left:5005;top:826;width:2;height:52" coordorigin="5005,826" coordsize="0,52" path="m5005,826l5005,877e" filled="false" stroked="true" strokeweight=".163027pt" strokecolor="#ff0000">
                <v:path arrowok="t"/>
              </v:shape>
            </v:group>
            <v:group style="position:absolute;left:4985;top:850;width:40;height:2" coordorigin="4985,850" coordsize="40,2">
              <v:shape style="position:absolute;left:4985;top:850;width:40;height:2" coordorigin="4985,850" coordsize="40,0" path="m4985,850l5024,850e" filled="false" stroked="true" strokeweight=".214789pt" strokecolor="#ff0000">
                <v:path arrowok="t"/>
              </v:shape>
            </v:group>
            <v:group style="position:absolute;left:5005;top:824;width:2;height:52" coordorigin="5005,824" coordsize="2,52">
              <v:shape style="position:absolute;left:5005;top:824;width:2;height:52" coordorigin="5005,824" coordsize="0,52" path="m5005,824l5005,876e" filled="false" stroked="true" strokeweight=".163027pt" strokecolor="#ff0000">
                <v:path arrowok="t"/>
              </v:shape>
            </v:group>
            <v:group style="position:absolute;left:4985;top:849;width:40;height:2" coordorigin="4985,849" coordsize="40,2">
              <v:shape style="position:absolute;left:4985;top:849;width:40;height:2" coordorigin="4985,849" coordsize="40,0" path="m4985,849l5024,849e" filled="false" stroked="true" strokeweight=".214789pt" strokecolor="#ff0000">
                <v:path arrowok="t"/>
              </v:shape>
            </v:group>
            <v:group style="position:absolute;left:5005;top:824;width:2;height:52" coordorigin="5005,824" coordsize="2,52">
              <v:shape style="position:absolute;left:5005;top:824;width:2;height:52" coordorigin="5005,824" coordsize="0,52" path="m5005,824l5005,875e" filled="false" stroked="true" strokeweight=".163027pt" strokecolor="#ff0000">
                <v:path arrowok="t"/>
              </v:shape>
            </v:group>
            <v:group style="position:absolute;left:4985;top:849;width:40;height:2" coordorigin="4985,849" coordsize="40,2">
              <v:shape style="position:absolute;left:4985;top:849;width:40;height:2" coordorigin="4985,849" coordsize="40,0" path="m4985,849l5024,849e" filled="false" stroked="true" strokeweight=".214789pt" strokecolor="#ff0000">
                <v:path arrowok="t"/>
              </v:shape>
            </v:group>
            <v:group style="position:absolute;left:5005;top:823;width:2;height:52" coordorigin="5005,823" coordsize="2,52">
              <v:shape style="position:absolute;left:5005;top:823;width:2;height:52" coordorigin="5005,823" coordsize="0,52" path="m5005,823l5005,874e" filled="false" stroked="true" strokeweight=".163027pt" strokecolor="#ff0000">
                <v:path arrowok="t"/>
              </v:shape>
            </v:group>
            <v:group style="position:absolute;left:4985;top:848;width:40;height:2" coordorigin="4985,848" coordsize="40,2">
              <v:shape style="position:absolute;left:4985;top:848;width:40;height:2" coordorigin="4985,848" coordsize="40,0" path="m4985,848l5024,848e" filled="false" stroked="true" strokeweight=".214789pt" strokecolor="#ff0000">
                <v:path arrowok="t"/>
              </v:shape>
            </v:group>
            <v:group style="position:absolute;left:5005;top:822;width:2;height:52" coordorigin="5005,822" coordsize="2,52">
              <v:shape style="position:absolute;left:5005;top:822;width:2;height:52" coordorigin="5005,822" coordsize="0,52" path="m5005,822l5005,874e" filled="false" stroked="true" strokeweight=".163027pt" strokecolor="#ff0000">
                <v:path arrowok="t"/>
              </v:shape>
            </v:group>
            <v:group style="position:absolute;left:4985;top:847;width:40;height:2" coordorigin="4985,847" coordsize="40,2">
              <v:shape style="position:absolute;left:4985;top:847;width:40;height:2" coordorigin="4985,847" coordsize="40,0" path="m4985,847l5024,847e" filled="false" stroked="true" strokeweight=".214789pt" strokecolor="#ff0000">
                <v:path arrowok="t"/>
              </v:shape>
            </v:group>
            <v:group style="position:absolute;left:5005;top:822;width:2;height:52" coordorigin="5005,822" coordsize="2,52">
              <v:shape style="position:absolute;left:5005;top:822;width:2;height:52" coordorigin="5005,822" coordsize="0,52" path="m5005,822l5005,873e" filled="false" stroked="true" strokeweight=".163027pt" strokecolor="#ff0000">
                <v:path arrowok="t"/>
              </v:shape>
            </v:group>
            <v:group style="position:absolute;left:4985;top:847;width:40;height:2" coordorigin="4985,847" coordsize="40,2">
              <v:shape style="position:absolute;left:4985;top:847;width:40;height:2" coordorigin="4985,847" coordsize="40,0" path="m4985,847l5024,847e" filled="false" stroked="true" strokeweight=".214789pt" strokecolor="#ff0000">
                <v:path arrowok="t"/>
              </v:shape>
            </v:group>
            <v:group style="position:absolute;left:5005;top:821;width:2;height:52" coordorigin="5005,821" coordsize="2,52">
              <v:shape style="position:absolute;left:5005;top:821;width:2;height:52" coordorigin="5005,821" coordsize="0,52" path="m5005,821l5005,872e" filled="false" stroked="true" strokeweight=".163027pt" strokecolor="#ff0000">
                <v:path arrowok="t"/>
              </v:shape>
            </v:group>
            <v:group style="position:absolute;left:4985;top:846;width:40;height:2" coordorigin="4985,846" coordsize="40,2">
              <v:shape style="position:absolute;left:4985;top:846;width:40;height:2" coordorigin="4985,846" coordsize="40,0" path="m4985,846l5024,846e" filled="false" stroked="true" strokeweight=".214789pt" strokecolor="#ff0000">
                <v:path arrowok="t"/>
              </v:shape>
            </v:group>
            <v:group style="position:absolute;left:5005;top:820;width:2;height:52" coordorigin="5005,820" coordsize="2,52">
              <v:shape style="position:absolute;left:5005;top:820;width:2;height:52" coordorigin="5005,820" coordsize="0,52" path="m5005,820l5005,872e" filled="false" stroked="true" strokeweight=".163027pt" strokecolor="#ff0000">
                <v:path arrowok="t"/>
              </v:shape>
            </v:group>
            <v:group style="position:absolute;left:4985;top:844;width:40;height:2" coordorigin="4985,844" coordsize="40,2">
              <v:shape style="position:absolute;left:4985;top:844;width:40;height:2" coordorigin="4985,844" coordsize="40,0" path="m4985,844l5024,844e" filled="false" stroked="true" strokeweight=".214789pt" strokecolor="#ff0000">
                <v:path arrowok="t"/>
              </v:shape>
            </v:group>
            <v:group style="position:absolute;left:5005;top:819;width:2;height:52" coordorigin="5005,819" coordsize="2,52">
              <v:shape style="position:absolute;left:5005;top:819;width:2;height:52" coordorigin="5005,819" coordsize="0,52" path="m5005,819l5005,870e" filled="false" stroked="true" strokeweight=".163027pt" strokecolor="#ff0000">
                <v:path arrowok="t"/>
              </v:shape>
            </v:group>
            <v:group style="position:absolute;left:4985;top:844;width:40;height:2" coordorigin="4985,844" coordsize="40,2">
              <v:shape style="position:absolute;left:4985;top:844;width:40;height:2" coordorigin="4985,844" coordsize="40,0" path="m4985,844l5024,844e" filled="false" stroked="true" strokeweight=".214789pt" strokecolor="#ff0000">
                <v:path arrowok="t"/>
              </v:shape>
            </v:group>
            <v:group style="position:absolute;left:5005;top:818;width:2;height:52" coordorigin="5005,818" coordsize="2,52">
              <v:shape style="position:absolute;left:5005;top:818;width:2;height:52" coordorigin="5005,818" coordsize="0,52" path="m5005,818l5005,869e" filled="false" stroked="true" strokeweight=".163027pt" strokecolor="#ff0000">
                <v:path arrowok="t"/>
              </v:shape>
            </v:group>
            <v:group style="position:absolute;left:4985;top:843;width:40;height:2" coordorigin="4985,843" coordsize="40,2">
              <v:shape style="position:absolute;left:4985;top:843;width:40;height:2" coordorigin="4985,843" coordsize="40,0" path="m4985,843l5024,843e" filled="false" stroked="true" strokeweight=".214789pt" strokecolor="#ff0000">
                <v:path arrowok="t"/>
              </v:shape>
            </v:group>
            <v:group style="position:absolute;left:5005;top:817;width:2;height:52" coordorigin="5005,817" coordsize="2,52">
              <v:shape style="position:absolute;left:5005;top:817;width:2;height:52" coordorigin="5005,817" coordsize="0,52" path="m5005,817l5005,869e" filled="false" stroked="true" strokeweight=".163027pt" strokecolor="#ff0000">
                <v:path arrowok="t"/>
              </v:shape>
            </v:group>
            <v:group style="position:absolute;left:4985;top:842;width:40;height:2" coordorigin="4985,842" coordsize="40,2">
              <v:shape style="position:absolute;left:4985;top:842;width:40;height:2" coordorigin="4985,842" coordsize="40,0" path="m4985,842l5024,842e" filled="false" stroked="true" strokeweight=".214789pt" strokecolor="#ff0000">
                <v:path arrowok="t"/>
              </v:shape>
            </v:group>
            <v:group style="position:absolute;left:5005;top:816;width:2;height:52" coordorigin="5005,816" coordsize="2,52">
              <v:shape style="position:absolute;left:5005;top:816;width:2;height:52" coordorigin="5005,816" coordsize="0,52" path="m5005,816l5005,868e" filled="false" stroked="true" strokeweight=".163027pt" strokecolor="#ff0000">
                <v:path arrowok="t"/>
              </v:shape>
            </v:group>
            <v:group style="position:absolute;left:4985;top:842;width:40;height:2" coordorigin="4985,842" coordsize="40,2">
              <v:shape style="position:absolute;left:4985;top:842;width:40;height:2" coordorigin="4985,842" coordsize="40,0" path="m4985,842l5024,842e" filled="false" stroked="true" strokeweight=".214789pt" strokecolor="#ff0000">
                <v:path arrowok="t"/>
              </v:shape>
            </v:group>
            <v:group style="position:absolute;left:5005;top:816;width:2;height:52" coordorigin="5005,816" coordsize="2,52">
              <v:shape style="position:absolute;left:5005;top:816;width:2;height:52" coordorigin="5005,816" coordsize="0,52" path="m5005,816l5005,867e" filled="false" stroked="true" strokeweight=".163027pt" strokecolor="#ff0000">
                <v:path arrowok="t"/>
              </v:shape>
            </v:group>
            <v:group style="position:absolute;left:4985;top:841;width:40;height:2" coordorigin="4985,841" coordsize="40,2">
              <v:shape style="position:absolute;left:4985;top:841;width:40;height:2" coordorigin="4985,841" coordsize="40,0" path="m4985,841l5024,841e" filled="false" stroked="true" strokeweight=".214789pt" strokecolor="#ff0000">
                <v:path arrowok="t"/>
              </v:shape>
            </v:group>
            <v:group style="position:absolute;left:5005;top:815;width:2;height:52" coordorigin="5005,815" coordsize="2,52">
              <v:shape style="position:absolute;left:5005;top:815;width:2;height:52" coordorigin="5005,815" coordsize="0,52" path="m5005,815l5005,867e" filled="false" stroked="true" strokeweight=".163027pt" strokecolor="#ff0000">
                <v:path arrowok="t"/>
              </v:shape>
            </v:group>
            <v:group style="position:absolute;left:4985;top:840;width:40;height:2" coordorigin="4985,840" coordsize="40,2">
              <v:shape style="position:absolute;left:4985;top:840;width:40;height:2" coordorigin="4985,840" coordsize="40,0" path="m4985,840l5024,840e" filled="false" stroked="true" strokeweight=".214789pt" strokecolor="#ff0000">
                <v:path arrowok="t"/>
              </v:shape>
            </v:group>
            <v:group style="position:absolute;left:5005;top:814;width:2;height:52" coordorigin="5005,814" coordsize="2,52">
              <v:shape style="position:absolute;left:5005;top:814;width:2;height:52" coordorigin="5005,814" coordsize="0,52" path="m5005,814l5005,866e" filled="false" stroked="true" strokeweight=".163027pt" strokecolor="#ff0000">
                <v:path arrowok="t"/>
              </v:shape>
            </v:group>
            <v:group style="position:absolute;left:4985;top:839;width:40;height:2" coordorigin="4985,839" coordsize="40,2">
              <v:shape style="position:absolute;left:4985;top:839;width:40;height:2" coordorigin="4985,839" coordsize="40,0" path="m4985,839l5024,839e" filled="false" stroked="true" strokeweight=".214789pt" strokecolor="#ff0000">
                <v:path arrowok="t"/>
              </v:shape>
            </v:group>
            <v:group style="position:absolute;left:5005;top:814;width:2;height:52" coordorigin="5005,814" coordsize="2,52">
              <v:shape style="position:absolute;left:5005;top:814;width:2;height:52" coordorigin="5005,814" coordsize="0,52" path="m5005,814l5005,865e" filled="false" stroked="true" strokeweight=".163027pt" strokecolor="#ff0000">
                <v:path arrowok="t"/>
              </v:shape>
            </v:group>
            <v:group style="position:absolute;left:4985;top:839;width:40;height:2" coordorigin="4985,839" coordsize="40,2">
              <v:shape style="position:absolute;left:4985;top:839;width:40;height:2" coordorigin="4985,839" coordsize="40,0" path="m4985,839l5024,839e" filled="false" stroked="true" strokeweight=".214789pt" strokecolor="#ff0000">
                <v:path arrowok="t"/>
              </v:shape>
            </v:group>
            <v:group style="position:absolute;left:5005;top:813;width:2;height:52" coordorigin="5005,813" coordsize="2,52">
              <v:shape style="position:absolute;left:5005;top:813;width:2;height:52" coordorigin="5005,813" coordsize="0,52" path="m5005,813l5005,864e" filled="false" stroked="true" strokeweight=".163027pt" strokecolor="#ff0000">
                <v:path arrowok="t"/>
              </v:shape>
            </v:group>
            <v:group style="position:absolute;left:4985;top:838;width:40;height:2" coordorigin="4985,838" coordsize="40,2">
              <v:shape style="position:absolute;left:4985;top:838;width:40;height:2" coordorigin="4985,838" coordsize="40,0" path="m4985,838l5024,838e" filled="false" stroked="true" strokeweight=".214789pt" strokecolor="#ff0000">
                <v:path arrowok="t"/>
              </v:shape>
            </v:group>
            <v:group style="position:absolute;left:5005;top:812;width:2;height:52" coordorigin="5005,812" coordsize="2,52">
              <v:shape style="position:absolute;left:5005;top:812;width:2;height:52" coordorigin="5005,812" coordsize="0,52" path="m5005,812l5005,864e" filled="false" stroked="true" strokeweight=".163027pt" strokecolor="#ff0000">
                <v:path arrowok="t"/>
              </v:shape>
            </v:group>
            <v:group style="position:absolute;left:4985;top:837;width:40;height:2" coordorigin="4985,837" coordsize="40,2">
              <v:shape style="position:absolute;left:4985;top:837;width:40;height:2" coordorigin="4985,837" coordsize="40,0" path="m4985,837l5024,837e" filled="false" stroked="true" strokeweight=".214789pt" strokecolor="#ff0000">
                <v:path arrowok="t"/>
              </v:shape>
            </v:group>
            <v:group style="position:absolute;left:5005;top:811;width:2;height:52" coordorigin="5005,811" coordsize="2,52">
              <v:shape style="position:absolute;left:5005;top:811;width:2;height:52" coordorigin="5005,811" coordsize="0,52" path="m5005,811l5005,863e" filled="false" stroked="true" strokeweight=".163027pt" strokecolor="#ff0000">
                <v:path arrowok="t"/>
              </v:shape>
            </v:group>
            <v:group style="position:absolute;left:4985;top:836;width:40;height:2" coordorigin="4985,836" coordsize="40,2">
              <v:shape style="position:absolute;left:4985;top:836;width:40;height:2" coordorigin="4985,836" coordsize="40,0" path="m4985,836l5024,836e" filled="false" stroked="true" strokeweight=".214789pt" strokecolor="#ff0000">
                <v:path arrowok="t"/>
              </v:shape>
            </v:group>
            <v:group style="position:absolute;left:5005;top:811;width:2;height:52" coordorigin="5005,811" coordsize="2,52">
              <v:shape style="position:absolute;left:5005;top:811;width:2;height:52" coordorigin="5005,811" coordsize="0,52" path="m5005,811l5005,862e" filled="false" stroked="true" strokeweight=".163027pt" strokecolor="#ff0000">
                <v:path arrowok="t"/>
              </v:shape>
            </v:group>
            <v:group style="position:absolute;left:4985;top:836;width:40;height:2" coordorigin="4985,836" coordsize="40,2">
              <v:shape style="position:absolute;left:4985;top:836;width:40;height:2" coordorigin="4985,836" coordsize="40,0" path="m4985,836l5024,836e" filled="false" stroked="true" strokeweight=".214789pt" strokecolor="#ff0000">
                <v:path arrowok="t"/>
              </v:shape>
            </v:group>
            <v:group style="position:absolute;left:5005;top:810;width:2;height:52" coordorigin="5005,810" coordsize="2,52">
              <v:shape style="position:absolute;left:5005;top:810;width:2;height:52" coordorigin="5005,810" coordsize="0,52" path="m5005,810l5005,861e" filled="false" stroked="true" strokeweight=".163027pt" strokecolor="#ff0000">
                <v:path arrowok="t"/>
              </v:shape>
            </v:group>
            <v:group style="position:absolute;left:4985;top:835;width:40;height:2" coordorigin="4985,835" coordsize="40,2">
              <v:shape style="position:absolute;left:4985;top:835;width:40;height:2" coordorigin="4985,835" coordsize="40,0" path="m4985,835l5024,835e" filled="false" stroked="true" strokeweight=".214789pt" strokecolor="#ff0000">
                <v:path arrowok="t"/>
              </v:shape>
            </v:group>
            <v:group style="position:absolute;left:5005;top:809;width:2;height:52" coordorigin="5005,809" coordsize="2,52">
              <v:shape style="position:absolute;left:5005;top:809;width:2;height:52" coordorigin="5005,809" coordsize="0,52" path="m5005,809l5005,861e" filled="false" stroked="true" strokeweight=".163027pt" strokecolor="#ff0000">
                <v:path arrowok="t"/>
              </v:shape>
            </v:group>
            <v:group style="position:absolute;left:4985;top:834;width:40;height:2" coordorigin="4985,834" coordsize="40,2">
              <v:shape style="position:absolute;left:4985;top:834;width:40;height:2" coordorigin="4985,834" coordsize="40,0" path="m4985,834l5024,834e" filled="false" stroked="true" strokeweight=".214789pt" strokecolor="#ff0000">
                <v:path arrowok="t"/>
              </v:shape>
            </v:group>
            <v:group style="position:absolute;left:5005;top:809;width:2;height:52" coordorigin="5005,809" coordsize="2,52">
              <v:shape style="position:absolute;left:5005;top:809;width:2;height:52" coordorigin="5005,809" coordsize="0,52" path="m5005,809l5005,860e" filled="false" stroked="true" strokeweight=".163027pt" strokecolor="#ff0000">
                <v:path arrowok="t"/>
              </v:shape>
            </v:group>
            <v:group style="position:absolute;left:4985;top:834;width:40;height:2" coordorigin="4985,834" coordsize="40,2">
              <v:shape style="position:absolute;left:4985;top:834;width:40;height:2" coordorigin="4985,834" coordsize="40,0" path="m4985,834l5024,834e" filled="false" stroked="true" strokeweight=".214789pt" strokecolor="#ff0000">
                <v:path arrowok="t"/>
              </v:shape>
            </v:group>
            <v:group style="position:absolute;left:5005;top:808;width:2;height:52" coordorigin="5005,808" coordsize="2,52">
              <v:shape style="position:absolute;left:5005;top:808;width:2;height:52" coordorigin="5005,808" coordsize="0,52" path="m5005,808l5005,859e" filled="false" stroked="true" strokeweight=".163027pt" strokecolor="#ff0000">
                <v:path arrowok="t"/>
              </v:shape>
            </v:group>
            <v:group style="position:absolute;left:4985;top:832;width:40;height:2" coordorigin="4985,832" coordsize="40,2">
              <v:shape style="position:absolute;left:4985;top:832;width:40;height:2" coordorigin="4985,832" coordsize="40,0" path="m4985,832l5024,832e" filled="false" stroked="true" strokeweight=".214789pt" strokecolor="#ff0000">
                <v:path arrowok="t"/>
              </v:shape>
            </v:group>
            <v:group style="position:absolute;left:5005;top:806;width:2;height:52" coordorigin="5005,806" coordsize="2,52">
              <v:shape style="position:absolute;left:5005;top:806;width:2;height:52" coordorigin="5005,806" coordsize="0,52" path="m5005,806l5005,858e" filled="false" stroked="true" strokeweight=".163027pt" strokecolor="#ff0000">
                <v:path arrowok="t"/>
              </v:shape>
            </v:group>
            <v:group style="position:absolute;left:4985;top:831;width:40;height:2" coordorigin="4985,831" coordsize="40,2">
              <v:shape style="position:absolute;left:4985;top:831;width:40;height:2" coordorigin="4985,831" coordsize="40,0" path="m4985,831l5024,831e" filled="false" stroked="true" strokeweight=".214789pt" strokecolor="#ff0000">
                <v:path arrowok="t"/>
              </v:shape>
            </v:group>
            <v:group style="position:absolute;left:5005;top:806;width:2;height:52" coordorigin="5005,806" coordsize="2,52">
              <v:shape style="position:absolute;left:5005;top:806;width:2;height:52" coordorigin="5005,806" coordsize="0,52" path="m5005,806l5005,857e" filled="false" stroked="true" strokeweight=".163027pt" strokecolor="#ff0000">
                <v:path arrowok="t"/>
              </v:shape>
            </v:group>
            <v:group style="position:absolute;left:4985;top:831;width:40;height:2" coordorigin="4985,831" coordsize="40,2">
              <v:shape style="position:absolute;left:4985;top:831;width:40;height:2" coordorigin="4985,831" coordsize="40,0" path="m4985,831l5024,831e" filled="false" stroked="true" strokeweight=".214789pt" strokecolor="#ff0000">
                <v:path arrowok="t"/>
              </v:shape>
            </v:group>
            <v:group style="position:absolute;left:5005;top:805;width:2;height:52" coordorigin="5005,805" coordsize="2,52">
              <v:shape style="position:absolute;left:5005;top:805;width:2;height:52" coordorigin="5005,805" coordsize="0,52" path="m5005,805l5005,856e" filled="false" stroked="true" strokeweight=".163027pt" strokecolor="#ff0000">
                <v:path arrowok="t"/>
              </v:shape>
            </v:group>
            <v:group style="position:absolute;left:4985;top:830;width:40;height:2" coordorigin="4985,830" coordsize="40,2">
              <v:shape style="position:absolute;left:4985;top:830;width:40;height:2" coordorigin="4985,830" coordsize="40,0" path="m4985,830l5024,830e" filled="false" stroked="true" strokeweight=".214789pt" strokecolor="#ff0000">
                <v:path arrowok="t"/>
              </v:shape>
            </v:group>
            <v:group style="position:absolute;left:5005;top:804;width:2;height:52" coordorigin="5005,804" coordsize="2,52">
              <v:shape style="position:absolute;left:5005;top:804;width:2;height:52" coordorigin="5005,804" coordsize="0,52" path="m5005,804l5005,856e" filled="false" stroked="true" strokeweight=".163027pt" strokecolor="#ff0000">
                <v:path arrowok="t"/>
              </v:shape>
            </v:group>
            <v:group style="position:absolute;left:4985;top:829;width:40;height:2" coordorigin="4985,829" coordsize="40,2">
              <v:shape style="position:absolute;left:4985;top:829;width:40;height:2" coordorigin="4985,829" coordsize="40,0" path="m4985,829l5024,829e" filled="false" stroked="true" strokeweight=".214789pt" strokecolor="#ff0000">
                <v:path arrowok="t"/>
              </v:shape>
            </v:group>
            <v:group style="position:absolute;left:5005;top:804;width:2;height:52" coordorigin="5005,804" coordsize="2,52">
              <v:shape style="position:absolute;left:5005;top:804;width:2;height:52" coordorigin="5005,804" coordsize="0,52" path="m5005,804l5005,855e" filled="false" stroked="true" strokeweight=".163027pt" strokecolor="#ff0000">
                <v:path arrowok="t"/>
              </v:shape>
            </v:group>
            <v:group style="position:absolute;left:4985;top:829;width:40;height:2" coordorigin="4985,829" coordsize="40,2">
              <v:shape style="position:absolute;left:4985;top:829;width:40;height:2" coordorigin="4985,829" coordsize="40,0" path="m4985,829l5024,829e" filled="false" stroked="true" strokeweight=".214789pt" strokecolor="#ff0000">
                <v:path arrowok="t"/>
              </v:shape>
            </v:group>
            <v:group style="position:absolute;left:5005;top:803;width:2;height:52" coordorigin="5005,803" coordsize="2,52">
              <v:shape style="position:absolute;left:5005;top:803;width:2;height:52" coordorigin="5005,803" coordsize="0,52" path="m5005,803l5005,854e" filled="false" stroked="true" strokeweight=".163027pt" strokecolor="#ff0000">
                <v:path arrowok="t"/>
              </v:shape>
            </v:group>
            <v:group style="position:absolute;left:4985;top:828;width:40;height:2" coordorigin="4985,828" coordsize="40,2">
              <v:shape style="position:absolute;left:4985;top:828;width:40;height:2" coordorigin="4985,828" coordsize="40,0" path="m4985,828l5024,828e" filled="false" stroked="true" strokeweight=".214789pt" strokecolor="#ff0000">
                <v:path arrowok="t"/>
              </v:shape>
            </v:group>
            <v:group style="position:absolute;left:5005;top:802;width:2;height:52" coordorigin="5005,802" coordsize="2,52">
              <v:shape style="position:absolute;left:5005;top:802;width:2;height:52" coordorigin="5005,802" coordsize="0,52" path="m5005,802l5005,854e" filled="false" stroked="true" strokeweight=".163027pt" strokecolor="#ff0000">
                <v:path arrowok="t"/>
              </v:shape>
            </v:group>
            <v:group style="position:absolute;left:4985;top:827;width:40;height:2" coordorigin="4985,827" coordsize="40,2">
              <v:shape style="position:absolute;left:4985;top:827;width:40;height:2" coordorigin="4985,827" coordsize="40,0" path="m4985,827l5024,827e" filled="false" stroked="true" strokeweight=".214789pt" strokecolor="#ff0000">
                <v:path arrowok="t"/>
              </v:shape>
            </v:group>
            <v:group style="position:absolute;left:5005;top:801;width:2;height:52" coordorigin="5005,801" coordsize="2,52">
              <v:shape style="position:absolute;left:5005;top:801;width:2;height:52" coordorigin="5005,801" coordsize="0,52" path="m5005,801l5005,853e" filled="false" stroked="true" strokeweight=".163027pt" strokecolor="#ff0000">
                <v:path arrowok="t"/>
              </v:shape>
            </v:group>
            <v:group style="position:absolute;left:4985;top:826;width:40;height:2" coordorigin="4985,826" coordsize="40,2">
              <v:shape style="position:absolute;left:4985;top:826;width:40;height:2" coordorigin="4985,826" coordsize="40,0" path="m4985,826l5024,826e" filled="false" stroked="true" strokeweight=".214789pt" strokecolor="#ff0000">
                <v:path arrowok="t"/>
              </v:shape>
            </v:group>
            <v:group style="position:absolute;left:5005;top:801;width:2;height:52" coordorigin="5005,801" coordsize="2,52">
              <v:shape style="position:absolute;left:5005;top:801;width:2;height:52" coordorigin="5005,801" coordsize="0,52" path="m5005,801l5005,852e" filled="false" stroked="true" strokeweight=".163027pt" strokecolor="#ff0000">
                <v:path arrowok="t"/>
              </v:shape>
            </v:group>
            <v:group style="position:absolute;left:4985;top:826;width:40;height:2" coordorigin="4985,826" coordsize="40,2">
              <v:shape style="position:absolute;left:4985;top:826;width:40;height:2" coordorigin="4985,826" coordsize="40,0" path="m4985,826l5024,826e" filled="false" stroked="true" strokeweight=".214789pt" strokecolor="#ff0000">
                <v:path arrowok="t"/>
              </v:shape>
            </v:group>
            <v:group style="position:absolute;left:5005;top:800;width:2;height:52" coordorigin="5005,800" coordsize="2,52">
              <v:shape style="position:absolute;left:5005;top:800;width:2;height:52" coordorigin="5005,800" coordsize="0,52" path="m5005,800l5005,851e" filled="false" stroked="true" strokeweight=".163027pt" strokecolor="#ff0000">
                <v:path arrowok="t"/>
              </v:shape>
            </v:group>
            <v:group style="position:absolute;left:4985;top:825;width:40;height:2" coordorigin="4985,825" coordsize="40,2">
              <v:shape style="position:absolute;left:4985;top:825;width:40;height:2" coordorigin="4985,825" coordsize="40,0" path="m4985,825l5024,825e" filled="false" stroked="true" strokeweight=".214789pt" strokecolor="#ff0000">
                <v:path arrowok="t"/>
              </v:shape>
            </v:group>
            <v:group style="position:absolute;left:5005;top:799;width:2;height:52" coordorigin="5005,799" coordsize="2,52">
              <v:shape style="position:absolute;left:5005;top:799;width:2;height:52" coordorigin="5005,799" coordsize="0,52" path="m5005,799l5005,851e" filled="false" stroked="true" strokeweight=".163027pt" strokecolor="#ff0000">
                <v:path arrowok="t"/>
              </v:shape>
            </v:group>
            <v:group style="position:absolute;left:4985;top:824;width:40;height:2" coordorigin="4985,824" coordsize="40,2">
              <v:shape style="position:absolute;left:4985;top:824;width:40;height:2" coordorigin="4985,824" coordsize="40,0" path="m4985,824l5024,824e" filled="false" stroked="true" strokeweight=".214789pt" strokecolor="#ff0000">
                <v:path arrowok="t"/>
              </v:shape>
            </v:group>
            <v:group style="position:absolute;left:5005;top:798;width:2;height:52" coordorigin="5005,798" coordsize="2,52">
              <v:shape style="position:absolute;left:5005;top:798;width:2;height:52" coordorigin="5005,798" coordsize="0,52" path="m5005,798l5005,850e" filled="false" stroked="true" strokeweight=".163027pt" strokecolor="#ff0000">
                <v:path arrowok="t"/>
              </v:shape>
            </v:group>
            <v:group style="position:absolute;left:4985;top:823;width:40;height:2" coordorigin="4985,823" coordsize="40,2">
              <v:shape style="position:absolute;left:4985;top:823;width:40;height:2" coordorigin="4985,823" coordsize="40,0" path="m4985,823l5024,823e" filled="false" stroked="true" strokeweight=".214789pt" strokecolor="#ff0000">
                <v:path arrowok="t"/>
              </v:shape>
            </v:group>
            <v:group style="position:absolute;left:5005;top:797;width:2;height:52" coordorigin="5005,797" coordsize="2,52">
              <v:shape style="position:absolute;left:5005;top:797;width:2;height:52" coordorigin="5005,797" coordsize="0,52" path="m5005,797l5005,848e" filled="false" stroked="true" strokeweight=".163027pt" strokecolor="#ff0000">
                <v:path arrowok="t"/>
              </v:shape>
            </v:group>
            <v:group style="position:absolute;left:4985;top:822;width:40;height:2" coordorigin="4985,822" coordsize="40,2">
              <v:shape style="position:absolute;left:4985;top:822;width:40;height:2" coordorigin="4985,822" coordsize="40,0" path="m4985,822l5024,822e" filled="false" stroked="true" strokeweight=".214789pt" strokecolor="#ff0000">
                <v:path arrowok="t"/>
              </v:shape>
            </v:group>
            <v:group style="position:absolute;left:5005;top:796;width:2;height:52" coordorigin="5005,796" coordsize="2,52">
              <v:shape style="position:absolute;left:5005;top:796;width:2;height:52" coordorigin="5005,796" coordsize="0,52" path="m5005,796l5005,848e" filled="false" stroked="true" strokeweight=".163027pt" strokecolor="#ff0000">
                <v:path arrowok="t"/>
              </v:shape>
            </v:group>
            <v:group style="position:absolute;left:4985;top:821;width:40;height:2" coordorigin="4985,821" coordsize="40,2">
              <v:shape style="position:absolute;left:4985;top:821;width:40;height:2" coordorigin="4985,821" coordsize="40,0" path="m4985,821l5024,821e" filled="false" stroked="true" strokeweight=".214789pt" strokecolor="#ff0000">
                <v:path arrowok="t"/>
              </v:shape>
            </v:group>
            <v:group style="position:absolute;left:5005;top:796;width:2;height:52" coordorigin="5005,796" coordsize="2,52">
              <v:shape style="position:absolute;left:5005;top:796;width:2;height:52" coordorigin="5005,796" coordsize="0,52" path="m5005,796l5005,847e" filled="false" stroked="true" strokeweight=".163027pt" strokecolor="#ff0000">
                <v:path arrowok="t"/>
              </v:shape>
            </v:group>
            <v:group style="position:absolute;left:4985;top:821;width:40;height:2" coordorigin="4985,821" coordsize="40,2">
              <v:shape style="position:absolute;left:4985;top:821;width:40;height:2" coordorigin="4985,821" coordsize="40,0" path="m4985,821l5024,821e" filled="false" stroked="true" strokeweight=".214789pt" strokecolor="#ff0000">
                <v:path arrowok="t"/>
              </v:shape>
            </v:group>
            <v:group style="position:absolute;left:5005;top:795;width:2;height:52" coordorigin="5005,795" coordsize="2,52">
              <v:shape style="position:absolute;left:5005;top:795;width:2;height:52" coordorigin="5005,795" coordsize="0,52" path="m5005,795l5005,846e" filled="false" stroked="true" strokeweight=".163027pt" strokecolor="#ff0000">
                <v:path arrowok="t"/>
              </v:shape>
            </v:group>
            <v:group style="position:absolute;left:4985;top:820;width:40;height:2" coordorigin="4985,820" coordsize="40,2">
              <v:shape style="position:absolute;left:4985;top:820;width:40;height:2" coordorigin="4985,820" coordsize="40,0" path="m4985,820l5024,820e" filled="false" stroked="true" strokeweight=".214789pt" strokecolor="#ff0000">
                <v:path arrowok="t"/>
              </v:shape>
            </v:group>
            <v:group style="position:absolute;left:5005;top:794;width:2;height:52" coordorigin="5005,794" coordsize="2,52">
              <v:shape style="position:absolute;left:5005;top:794;width:2;height:52" coordorigin="5005,794" coordsize="0,52" path="m5005,794l5005,846e" filled="false" stroked="true" strokeweight=".163027pt" strokecolor="#ff0000">
                <v:path arrowok="t"/>
              </v:shape>
            </v:group>
            <v:group style="position:absolute;left:4985;top:819;width:40;height:2" coordorigin="4985,819" coordsize="40,2">
              <v:shape style="position:absolute;left:4985;top:819;width:40;height:2" coordorigin="4985,819" coordsize="40,0" path="m4985,819l5024,819e" filled="false" stroked="true" strokeweight=".214789pt" strokecolor="#ff0000">
                <v:path arrowok="t"/>
              </v:shape>
            </v:group>
            <v:group style="position:absolute;left:5005;top:793;width:2;height:52" coordorigin="5005,793" coordsize="2,52">
              <v:shape style="position:absolute;left:5005;top:793;width:2;height:52" coordorigin="5005,793" coordsize="0,52" path="m5005,793l5005,845e" filled="false" stroked="true" strokeweight=".163027pt" strokecolor="#ff0000">
                <v:path arrowok="t"/>
              </v:shape>
            </v:group>
            <v:group style="position:absolute;left:4985;top:818;width:40;height:2" coordorigin="4985,818" coordsize="40,2">
              <v:shape style="position:absolute;left:4985;top:818;width:40;height:2" coordorigin="4985,818" coordsize="40,0" path="m4985,818l5024,818e" filled="false" stroked="true" strokeweight=".214789pt" strokecolor="#ff0000">
                <v:path arrowok="t"/>
              </v:shape>
            </v:group>
            <v:group style="position:absolute;left:5005;top:793;width:2;height:52" coordorigin="5005,793" coordsize="2,52">
              <v:shape style="position:absolute;left:5005;top:793;width:2;height:52" coordorigin="5005,793" coordsize="0,52" path="m5005,793l5005,844e" filled="false" stroked="true" strokeweight=".163027pt" strokecolor="#ff0000">
                <v:path arrowok="t"/>
              </v:shape>
            </v:group>
            <v:group style="position:absolute;left:4985;top:818;width:40;height:2" coordorigin="4985,818" coordsize="40,2">
              <v:shape style="position:absolute;left:4985;top:818;width:40;height:2" coordorigin="4985,818" coordsize="40,0" path="m4985,818l5024,818e" filled="false" stroked="true" strokeweight=".214789pt" strokecolor="#ff0000">
                <v:path arrowok="t"/>
              </v:shape>
            </v:group>
            <v:group style="position:absolute;left:5005;top:792;width:2;height:52" coordorigin="5005,792" coordsize="2,52">
              <v:shape style="position:absolute;left:5005;top:792;width:2;height:52" coordorigin="5005,792" coordsize="0,52" path="m5005,792l5005,843e" filled="false" stroked="true" strokeweight=".163027pt" strokecolor="#ff0000">
                <v:path arrowok="t"/>
              </v:shape>
            </v:group>
            <v:group style="position:absolute;left:4985;top:817;width:40;height:2" coordorigin="4985,817" coordsize="40,2">
              <v:shape style="position:absolute;left:4985;top:817;width:40;height:2" coordorigin="4985,817" coordsize="40,0" path="m4985,817l5024,817e" filled="false" stroked="true" strokeweight=".214789pt" strokecolor="#ff0000">
                <v:path arrowok="t"/>
              </v:shape>
            </v:group>
            <v:group style="position:absolute;left:5005;top:791;width:2;height:52" coordorigin="5005,791" coordsize="2,52">
              <v:shape style="position:absolute;left:5005;top:791;width:2;height:52" coordorigin="5005,791" coordsize="0,52" path="m5005,791l5005,843e" filled="false" stroked="true" strokeweight=".163027pt" strokecolor="#ff0000">
                <v:path arrowok="t"/>
              </v:shape>
            </v:group>
            <v:group style="position:absolute;left:4985;top:816;width:40;height:2" coordorigin="4985,816" coordsize="40,2">
              <v:shape style="position:absolute;left:4985;top:816;width:40;height:2" coordorigin="4985,816" coordsize="40,0" path="m4985,816l5024,816e" filled="false" stroked="true" strokeweight=".214789pt" strokecolor="#ff0000">
                <v:path arrowok="t"/>
              </v:shape>
            </v:group>
            <v:group style="position:absolute;left:5005;top:791;width:2;height:52" coordorigin="5005,791" coordsize="2,52">
              <v:shape style="position:absolute;left:5005;top:791;width:2;height:52" coordorigin="5005,791" coordsize="0,52" path="m5005,791l5005,842e" filled="false" stroked="true" strokeweight=".163027pt" strokecolor="#ff0000">
                <v:path arrowok="t"/>
              </v:shape>
            </v:group>
            <v:group style="position:absolute;left:4985;top:816;width:40;height:2" coordorigin="4985,816" coordsize="40,2">
              <v:shape style="position:absolute;left:4985;top:816;width:40;height:2" coordorigin="4985,816" coordsize="40,0" path="m4985,816l5024,816e" filled="false" stroked="true" strokeweight=".214789pt" strokecolor="#ff0000">
                <v:path arrowok="t"/>
              </v:shape>
            </v:group>
            <v:group style="position:absolute;left:5005;top:790;width:2;height:52" coordorigin="5005,790" coordsize="2,52">
              <v:shape style="position:absolute;left:5005;top:790;width:2;height:52" coordorigin="5005,790" coordsize="0,52" path="m5005,790l5005,841e" filled="false" stroked="true" strokeweight=".163027pt" strokecolor="#ff0000">
                <v:path arrowok="t"/>
              </v:shape>
            </v:group>
            <v:group style="position:absolute;left:4985;top:814;width:40;height:2" coordorigin="4985,814" coordsize="40,2">
              <v:shape style="position:absolute;left:4985;top:814;width:40;height:2" coordorigin="4985,814" coordsize="40,0" path="m4985,814l5024,814e" filled="false" stroked="true" strokeweight=".214789pt" strokecolor="#ff0000">
                <v:path arrowok="t"/>
              </v:shape>
            </v:group>
            <v:group style="position:absolute;left:5005;top:788;width:2;height:52" coordorigin="5005,788" coordsize="2,52">
              <v:shape style="position:absolute;left:5005;top:788;width:2;height:52" coordorigin="5005,788" coordsize="0,52" path="m5005,788l5005,840e" filled="false" stroked="true" strokeweight=".163027pt" strokecolor="#ff0000">
                <v:path arrowok="t"/>
              </v:shape>
            </v:group>
            <v:group style="position:absolute;left:4985;top:813;width:40;height:2" coordorigin="4985,813" coordsize="40,2">
              <v:shape style="position:absolute;left:4985;top:813;width:40;height:2" coordorigin="4985,813" coordsize="40,0" path="m4985,813l5024,813e" filled="false" stroked="true" strokeweight=".214789pt" strokecolor="#ff0000">
                <v:path arrowok="t"/>
              </v:shape>
            </v:group>
            <v:group style="position:absolute;left:5005;top:788;width:2;height:52" coordorigin="5005,788" coordsize="2,52">
              <v:shape style="position:absolute;left:5005;top:788;width:2;height:52" coordorigin="5005,788" coordsize="0,52" path="m5005,788l5005,839e" filled="false" stroked="true" strokeweight=".163027pt" strokecolor="#ff0000">
                <v:path arrowok="t"/>
              </v:shape>
            </v:group>
            <v:group style="position:absolute;left:4985;top:812;width:40;height:2" coordorigin="4985,812" coordsize="40,2">
              <v:shape style="position:absolute;left:4985;top:812;width:40;height:2" coordorigin="4985,812" coordsize="40,0" path="m4985,812l5024,812e" filled="false" stroked="true" strokeweight=".214789pt" strokecolor="#ff0000">
                <v:path arrowok="t"/>
              </v:shape>
            </v:group>
            <v:group style="position:absolute;left:5005;top:786;width:2;height:52" coordorigin="5005,786" coordsize="2,52">
              <v:shape style="position:absolute;left:5005;top:786;width:2;height:52" coordorigin="5005,786" coordsize="0,52" path="m5005,786l5005,838e" filled="false" stroked="true" strokeweight=".163027pt" strokecolor="#ff0000">
                <v:path arrowok="t"/>
              </v:shape>
            </v:group>
            <v:group style="position:absolute;left:4985;top:811;width:40;height:2" coordorigin="4985,811" coordsize="40,2">
              <v:shape style="position:absolute;left:4985;top:811;width:40;height:2" coordorigin="4985,811" coordsize="40,0" path="m4985,811l5024,811e" filled="false" stroked="true" strokeweight=".214789pt" strokecolor="#ff0000">
                <v:path arrowok="t"/>
              </v:shape>
            </v:group>
            <v:group style="position:absolute;left:5005;top:785;width:2;height:52" coordorigin="5005,785" coordsize="2,52">
              <v:shape style="position:absolute;left:5005;top:785;width:2;height:52" coordorigin="5005,785" coordsize="0,52" path="m5005,785l5005,837e" filled="false" stroked="true" strokeweight=".163027pt" strokecolor="#ff0000">
                <v:path arrowok="t"/>
              </v:shape>
            </v:group>
            <v:group style="position:absolute;left:4985;top:810;width:40;height:2" coordorigin="4985,810" coordsize="40,2">
              <v:shape style="position:absolute;left:4985;top:810;width:40;height:2" coordorigin="4985,810" coordsize="40,0" path="m4985,810l5024,810e" filled="false" stroked="true" strokeweight=".214789pt" strokecolor="#ff0000">
                <v:path arrowok="t"/>
              </v:shape>
            </v:group>
            <v:group style="position:absolute;left:5005;top:785;width:2;height:52" coordorigin="5005,785" coordsize="2,52">
              <v:shape style="position:absolute;left:5005;top:785;width:2;height:52" coordorigin="5005,785" coordsize="0,52" path="m5005,785l5005,836e" filled="false" stroked="true" strokeweight=".163027pt" strokecolor="#ff0000">
                <v:path arrowok="t"/>
              </v:shape>
            </v:group>
            <v:group style="position:absolute;left:4985;top:809;width:40;height:2" coordorigin="4985,809" coordsize="40,2">
              <v:shape style="position:absolute;left:4985;top:809;width:40;height:2" coordorigin="4985,809" coordsize="40,0" path="m4985,809l5024,809e" filled="false" stroked="true" strokeweight=".214789pt" strokecolor="#ff0000">
                <v:path arrowok="t"/>
              </v:shape>
            </v:group>
            <v:group style="position:absolute;left:5005;top:783;width:2;height:52" coordorigin="5005,783" coordsize="2,52">
              <v:shape style="position:absolute;left:5005;top:783;width:2;height:52" coordorigin="5005,783" coordsize="0,52" path="m5005,783l5005,835e" filled="false" stroked="true" strokeweight=".163027pt" strokecolor="#ff0000">
                <v:path arrowok="t"/>
              </v:shape>
            </v:group>
            <v:group style="position:absolute;left:4985;top:806;width:40;height:2" coordorigin="4985,806" coordsize="40,2">
              <v:shape style="position:absolute;left:4985;top:806;width:40;height:2" coordorigin="4985,806" coordsize="40,0" path="m4985,806l5024,806e" filled="false" stroked="true" strokeweight=".214789pt" strokecolor="#ff0000">
                <v:path arrowok="t"/>
              </v:shape>
            </v:group>
            <v:group style="position:absolute;left:5005;top:780;width:2;height:52" coordorigin="5005,780" coordsize="2,52">
              <v:shape style="position:absolute;left:5005;top:780;width:2;height:52" coordorigin="5005,780" coordsize="0,52" path="m5005,780l5005,832e" filled="false" stroked="true" strokeweight=".163027pt" strokecolor="#ff0000">
                <v:path arrowok="t"/>
              </v:shape>
            </v:group>
            <v:group style="position:absolute;left:4985;top:805;width:40;height:2" coordorigin="4985,805" coordsize="40,2">
              <v:shape style="position:absolute;left:4985;top:805;width:40;height:2" coordorigin="4985,805" coordsize="40,0" path="m4985,805l5024,805e" filled="false" stroked="true" strokeweight=".214789pt" strokecolor="#ff0000">
                <v:path arrowok="t"/>
              </v:shape>
            </v:group>
            <v:group style="position:absolute;left:5005;top:780;width:2;height:52" coordorigin="5005,780" coordsize="2,52">
              <v:shape style="position:absolute;left:5005;top:780;width:2;height:52" coordorigin="5005,780" coordsize="0,52" path="m5005,780l5005,831e" filled="false" stroked="true" strokeweight=".163027pt" strokecolor="#ff0000">
                <v:path arrowok="t"/>
              </v:shape>
            </v:group>
            <v:group style="position:absolute;left:4985;top:805;width:40;height:2" coordorigin="4985,805" coordsize="40,2">
              <v:shape style="position:absolute;left:4985;top:805;width:40;height:2" coordorigin="4985,805" coordsize="40,0" path="m4985,805l5024,805e" filled="false" stroked="true" strokeweight=".214789pt" strokecolor="#ff0000">
                <v:path arrowok="t"/>
              </v:shape>
            </v:group>
            <v:group style="position:absolute;left:5005;top:779;width:2;height:52" coordorigin="5005,779" coordsize="2,52">
              <v:shape style="position:absolute;left:5005;top:779;width:2;height:52" coordorigin="5005,779" coordsize="0,52" path="m5005,779l5005,830e" filled="false" stroked="true" strokeweight=".163027pt" strokecolor="#ff0000">
                <v:path arrowok="t"/>
              </v:shape>
            </v:group>
            <v:group style="position:absolute;left:4985;top:803;width:40;height:2" coordorigin="4985,803" coordsize="40,2">
              <v:shape style="position:absolute;left:4985;top:803;width:40;height:2" coordorigin="4985,803" coordsize="40,0" path="m4985,803l5024,803e" filled="false" stroked="true" strokeweight=".214789pt" strokecolor="#ff0000">
                <v:path arrowok="t"/>
              </v:shape>
            </v:group>
            <v:group style="position:absolute;left:5005;top:778;width:2;height:52" coordorigin="5005,778" coordsize="2,52">
              <v:shape style="position:absolute;left:5005;top:778;width:2;height:52" coordorigin="5005,778" coordsize="0,52" path="m5005,778l5005,829e" filled="false" stroked="true" strokeweight=".163027pt" strokecolor="#ff0000">
                <v:path arrowok="t"/>
              </v:shape>
            </v:group>
            <v:group style="position:absolute;left:4985;top:802;width:40;height:2" coordorigin="4985,802" coordsize="40,2">
              <v:shape style="position:absolute;left:4985;top:802;width:40;height:2" coordorigin="4985,802" coordsize="40,0" path="m4985,802l5024,802e" filled="false" stroked="true" strokeweight=".214789pt" strokecolor="#ff0000">
                <v:path arrowok="t"/>
              </v:shape>
            </v:group>
            <v:group style="position:absolute;left:5005;top:776;width:2;height:52" coordorigin="5005,776" coordsize="2,52">
              <v:shape style="position:absolute;left:5005;top:776;width:2;height:52" coordorigin="5005,776" coordsize="0,52" path="m5005,776l5005,828e" filled="false" stroked="true" strokeweight=".163027pt" strokecolor="#ff0000">
                <v:path arrowok="t"/>
              </v:shape>
            </v:group>
            <v:group style="position:absolute;left:4985;top:799;width:40;height:2" coordorigin="4985,799" coordsize="40,2">
              <v:shape style="position:absolute;left:4985;top:799;width:40;height:2" coordorigin="4985,799" coordsize="40,0" path="m4985,799l5024,799e" filled="false" stroked="true" strokeweight=".214789pt" strokecolor="#ff0000">
                <v:path arrowok="t"/>
              </v:shape>
            </v:group>
            <v:group style="position:absolute;left:5005;top:773;width:2;height:52" coordorigin="5005,773" coordsize="2,52">
              <v:shape style="position:absolute;left:5005;top:773;width:2;height:52" coordorigin="5005,773" coordsize="0,52" path="m5005,773l5005,825e" filled="false" stroked="true" strokeweight=".163027pt" strokecolor="#ff0000">
                <v:path arrowok="t"/>
              </v:shape>
            </v:group>
            <v:group style="position:absolute;left:4985;top:798;width:40;height:2" coordorigin="4985,798" coordsize="40,2">
              <v:shape style="position:absolute;left:4985;top:798;width:40;height:2" coordorigin="4985,798" coordsize="40,0" path="m4985,798l5024,798e" filled="false" stroked="true" strokeweight=".214789pt" strokecolor="#ff0000">
                <v:path arrowok="t"/>
              </v:shape>
            </v:group>
            <v:group style="position:absolute;left:5005;top:773;width:2;height:52" coordorigin="5005,773" coordsize="2,52">
              <v:shape style="position:absolute;left:5005;top:773;width:2;height:52" coordorigin="5005,773" coordsize="0,52" path="m5005,773l5005,824e" filled="false" stroked="true" strokeweight=".163027pt" strokecolor="#ff0000">
                <v:path arrowok="t"/>
              </v:shape>
            </v:group>
            <v:group style="position:absolute;left:4985;top:798;width:40;height:2" coordorigin="4985,798" coordsize="40,2">
              <v:shape style="position:absolute;left:4985;top:798;width:40;height:2" coordorigin="4985,798" coordsize="40,0" path="m4985,798l5024,798e" filled="false" stroked="true" strokeweight=".214789pt" strokecolor="#ff0000">
                <v:path arrowok="t"/>
              </v:shape>
            </v:group>
            <v:group style="position:absolute;left:5005;top:772;width:2;height:52" coordorigin="5005,772" coordsize="2,52">
              <v:shape style="position:absolute;left:5005;top:772;width:2;height:52" coordorigin="5005,772" coordsize="0,52" path="m5005,772l5005,823e" filled="false" stroked="true" strokeweight=".163027pt" strokecolor="#ff0000">
                <v:path arrowok="t"/>
              </v:shape>
            </v:group>
            <v:group style="position:absolute;left:4985;top:797;width:40;height:2" coordorigin="4985,797" coordsize="40,2">
              <v:shape style="position:absolute;left:4985;top:797;width:40;height:2" coordorigin="4985,797" coordsize="40,0" path="m4985,797l5024,797e" filled="false" stroked="true" strokeweight=".214789pt" strokecolor="#ff0000">
                <v:path arrowok="t"/>
              </v:shape>
            </v:group>
            <v:group style="position:absolute;left:5005;top:771;width:2;height:52" coordorigin="5005,771" coordsize="2,52">
              <v:shape style="position:absolute;left:5005;top:771;width:2;height:52" coordorigin="5005,771" coordsize="0,52" path="m5005,771l5005,823e" filled="false" stroked="true" strokeweight=".163027pt" strokecolor="#ff0000">
                <v:path arrowok="t"/>
              </v:shape>
            </v:group>
            <v:group style="position:absolute;left:4985;top:796;width:40;height:2" coordorigin="4985,796" coordsize="40,2">
              <v:shape style="position:absolute;left:4985;top:796;width:40;height:2" coordorigin="4985,796" coordsize="40,0" path="m4985,796l5024,796e" filled="false" stroked="true" strokeweight=".214789pt" strokecolor="#ff0000">
                <v:path arrowok="t"/>
              </v:shape>
            </v:group>
            <v:group style="position:absolute;left:5005;top:770;width:2;height:52" coordorigin="5005,770" coordsize="2,52">
              <v:shape style="position:absolute;left:5005;top:770;width:2;height:52" coordorigin="5005,770" coordsize="0,52" path="m5005,770l5005,822e" filled="false" stroked="true" strokeweight=".163027pt" strokecolor="#ff0000">
                <v:path arrowok="t"/>
              </v:shape>
            </v:group>
            <v:group style="position:absolute;left:4985;top:795;width:40;height:2" coordorigin="4985,795" coordsize="40,2">
              <v:shape style="position:absolute;left:4985;top:795;width:40;height:2" coordorigin="4985,795" coordsize="40,0" path="m4985,795l5024,795e" filled="false" stroked="true" strokeweight=".214789pt" strokecolor="#ff0000">
                <v:path arrowok="t"/>
              </v:shape>
            </v:group>
            <v:group style="position:absolute;left:5005;top:770;width:2;height:52" coordorigin="5005,770" coordsize="2,52">
              <v:shape style="position:absolute;left:5005;top:770;width:2;height:52" coordorigin="5005,770" coordsize="0,52" path="m5005,770l5005,821e" filled="false" stroked="true" strokeweight=".163027pt" strokecolor="#ff0000">
                <v:path arrowok="t"/>
              </v:shape>
            </v:group>
            <v:group style="position:absolute;left:4985;top:795;width:40;height:2" coordorigin="4985,795" coordsize="40,2">
              <v:shape style="position:absolute;left:4985;top:795;width:40;height:2" coordorigin="4985,795" coordsize="40,0" path="m4985,795l5024,795e" filled="false" stroked="true" strokeweight=".214789pt" strokecolor="#ff0000">
                <v:path arrowok="t"/>
              </v:shape>
            </v:group>
            <v:group style="position:absolute;left:5005;top:769;width:2;height:52" coordorigin="5005,769" coordsize="2,52">
              <v:shape style="position:absolute;left:5005;top:769;width:2;height:52" coordorigin="5005,769" coordsize="0,52" path="m5005,769l5005,820e" filled="false" stroked="true" strokeweight=".163027pt" strokecolor="#ff0000">
                <v:path arrowok="t"/>
              </v:shape>
            </v:group>
            <v:group style="position:absolute;left:4985;top:793;width:40;height:2" coordorigin="4985,793" coordsize="40,2">
              <v:shape style="position:absolute;left:4985;top:793;width:40;height:2" coordorigin="4985,793" coordsize="40,0" path="m4985,793l5024,793e" filled="false" stroked="true" strokeweight=".214789pt" strokecolor="#ff0000">
                <v:path arrowok="t"/>
              </v:shape>
            </v:group>
            <v:group style="position:absolute;left:5005;top:767;width:2;height:52" coordorigin="5005,767" coordsize="2,52">
              <v:shape style="position:absolute;left:5005;top:767;width:2;height:52" coordorigin="5005,767" coordsize="0,52" path="m5005,767l5005,819e" filled="false" stroked="true" strokeweight=".163027pt" strokecolor="#ff0000">
                <v:path arrowok="t"/>
              </v:shape>
            </v:group>
            <v:group style="position:absolute;left:4985;top:792;width:40;height:2" coordorigin="4985,792" coordsize="40,2">
              <v:shape style="position:absolute;left:4985;top:792;width:40;height:2" coordorigin="4985,792" coordsize="40,0" path="m4985,792l5024,792e" filled="false" stroked="true" strokeweight=".214789pt" strokecolor="#ff0000">
                <v:path arrowok="t"/>
              </v:shape>
            </v:group>
            <v:group style="position:absolute;left:5005;top:767;width:2;height:52" coordorigin="5005,767" coordsize="2,52">
              <v:shape style="position:absolute;left:5005;top:767;width:2;height:52" coordorigin="5005,767" coordsize="0,52" path="m5005,767l5005,818e" filled="false" stroked="true" strokeweight=".163027pt" strokecolor="#ff0000">
                <v:path arrowok="t"/>
              </v:shape>
            </v:group>
            <v:group style="position:absolute;left:4985;top:792;width:40;height:2" coordorigin="4985,792" coordsize="40,2">
              <v:shape style="position:absolute;left:4985;top:792;width:40;height:2" coordorigin="4985,792" coordsize="40,0" path="m4985,792l5024,792e" filled="false" stroked="true" strokeweight=".214789pt" strokecolor="#ff0000">
                <v:path arrowok="t"/>
              </v:shape>
            </v:group>
            <v:group style="position:absolute;left:5005;top:766;width:2;height:52" coordorigin="5005,766" coordsize="2,52">
              <v:shape style="position:absolute;left:5005;top:766;width:2;height:52" coordorigin="5005,766" coordsize="0,52" path="m5005,766l5005,817e" filled="false" stroked="true" strokeweight=".163027pt" strokecolor="#ff0000">
                <v:path arrowok="t"/>
              </v:shape>
            </v:group>
            <v:group style="position:absolute;left:4985;top:791;width:40;height:2" coordorigin="4985,791" coordsize="40,2">
              <v:shape style="position:absolute;left:4985;top:791;width:40;height:2" coordorigin="4985,791" coordsize="40,0" path="m4985,791l5024,791e" filled="false" stroked="true" strokeweight=".214789pt" strokecolor="#ff0000">
                <v:path arrowok="t"/>
              </v:shape>
            </v:group>
            <v:group style="position:absolute;left:5005;top:765;width:2;height:52" coordorigin="5005,765" coordsize="2,52">
              <v:shape style="position:absolute;left:5005;top:765;width:2;height:52" coordorigin="5005,765" coordsize="0,52" path="m5005,765l5005,817e" filled="false" stroked="true" strokeweight=".163027pt" strokecolor="#ff0000">
                <v:path arrowok="t"/>
              </v:shape>
            </v:group>
            <v:group style="position:absolute;left:4985;top:790;width:40;height:2" coordorigin="4985,790" coordsize="40,2">
              <v:shape style="position:absolute;left:4985;top:790;width:40;height:2" coordorigin="4985,790" coordsize="40,0" path="m4985,790l5024,790e" filled="false" stroked="true" strokeweight=".214789pt" strokecolor="#ff0000">
                <v:path arrowok="t"/>
              </v:shape>
            </v:group>
            <v:group style="position:absolute;left:5005;top:765;width:2;height:52" coordorigin="5005,765" coordsize="2,52">
              <v:shape style="position:absolute;left:5005;top:765;width:2;height:52" coordorigin="5005,765" coordsize="0,52" path="m5005,765l5005,816e" filled="false" stroked="true" strokeweight=".163027pt" strokecolor="#ff0000">
                <v:path arrowok="t"/>
              </v:shape>
            </v:group>
            <v:group style="position:absolute;left:4985;top:790;width:40;height:2" coordorigin="4985,790" coordsize="40,2">
              <v:shape style="position:absolute;left:4985;top:790;width:40;height:2" coordorigin="4985,790" coordsize="40,0" path="m4985,790l5024,790e" filled="false" stroked="true" strokeweight=".214789pt" strokecolor="#ff0000">
                <v:path arrowok="t"/>
              </v:shape>
            </v:group>
            <v:group style="position:absolute;left:5005;top:764;width:2;height:52" coordorigin="5005,764" coordsize="2,52">
              <v:shape style="position:absolute;left:5005;top:764;width:2;height:52" coordorigin="5005,764" coordsize="0,52" path="m5005,764l5005,815e" filled="false" stroked="true" strokeweight=".163027pt" strokecolor="#ff0000">
                <v:path arrowok="t"/>
              </v:shape>
            </v:group>
            <v:group style="position:absolute;left:4985;top:790;width:40;height:2" coordorigin="4985,790" coordsize="40,2">
              <v:shape style="position:absolute;left:4985;top:790;width:40;height:2" coordorigin="4985,790" coordsize="40,0" path="m4985,790l5024,790e" filled="false" stroked="true" strokeweight=".214789pt" strokecolor="#ff0000">
                <v:path arrowok="t"/>
              </v:shape>
            </v:group>
            <v:group style="position:absolute;left:5005;top:764;width:2;height:52" coordorigin="5005,764" coordsize="2,52">
              <v:shape style="position:absolute;left:5005;top:764;width:2;height:52" coordorigin="5005,764" coordsize="0,52" path="m5005,764l5005,815e" filled="false" stroked="true" strokeweight=".163027pt" strokecolor="#ff0000">
                <v:path arrowok="t"/>
              </v:shape>
            </v:group>
            <v:group style="position:absolute;left:4985;top:789;width:40;height:2" coordorigin="4985,789" coordsize="40,2">
              <v:shape style="position:absolute;left:4985;top:789;width:40;height:2" coordorigin="4985,789" coordsize="40,0" path="m4985,789l5024,789e" filled="false" stroked="true" strokeweight=".214789pt" strokecolor="#ff0000">
                <v:path arrowok="t"/>
              </v:shape>
            </v:group>
            <v:group style="position:absolute;left:5005;top:763;width:2;height:52" coordorigin="5005,763" coordsize="2,52">
              <v:shape style="position:absolute;left:5005;top:763;width:2;height:52" coordorigin="5005,763" coordsize="0,52" path="m5005,763l5005,815e" filled="false" stroked="true" strokeweight=".163027pt" strokecolor="#ff0000">
                <v:path arrowok="t"/>
              </v:shape>
            </v:group>
            <v:group style="position:absolute;left:4985;top:787;width:40;height:2" coordorigin="4985,787" coordsize="40,2">
              <v:shape style="position:absolute;left:4985;top:787;width:40;height:2" coordorigin="4985,787" coordsize="40,0" path="m4985,787l5024,787e" filled="false" stroked="true" strokeweight=".214789pt" strokecolor="#ff0000">
                <v:path arrowok="t"/>
              </v:shape>
            </v:group>
            <v:group style="position:absolute;left:5005;top:762;width:2;height:52" coordorigin="5005,762" coordsize="2,52">
              <v:shape style="position:absolute;left:5005;top:762;width:2;height:52" coordorigin="5005,762" coordsize="0,52" path="m5005,762l5005,813e" filled="false" stroked="true" strokeweight=".163027pt" strokecolor="#ff0000">
                <v:path arrowok="t"/>
              </v:shape>
            </v:group>
            <v:group style="position:absolute;left:4985;top:787;width:40;height:2" coordorigin="4985,787" coordsize="40,2">
              <v:shape style="position:absolute;left:4985;top:787;width:40;height:2" coordorigin="4985,787" coordsize="40,0" path="m4985,787l5024,787e" filled="false" stroked="true" strokeweight=".214789pt" strokecolor="#ff0000">
                <v:path arrowok="t"/>
              </v:shape>
            </v:group>
            <v:group style="position:absolute;left:5005;top:761;width:2;height:52" coordorigin="5005,761" coordsize="2,52">
              <v:shape style="position:absolute;left:5005;top:761;width:2;height:52" coordorigin="5005,761" coordsize="0,52" path="m5005,761l5005,812e" filled="false" stroked="true" strokeweight=".163027pt" strokecolor="#ff0000">
                <v:path arrowok="t"/>
              </v:shape>
            </v:group>
            <v:group style="position:absolute;left:4985;top:785;width:40;height:2" coordorigin="4985,785" coordsize="40,2">
              <v:shape style="position:absolute;left:4985;top:785;width:40;height:2" coordorigin="4985,785" coordsize="40,0" path="m4985,785l5024,785e" filled="false" stroked="true" strokeweight=".214789pt" strokecolor="#ff0000">
                <v:path arrowok="t"/>
              </v:shape>
            </v:group>
            <v:group style="position:absolute;left:5005;top:760;width:2;height:52" coordorigin="5005,760" coordsize="2,52">
              <v:shape style="position:absolute;left:5005;top:760;width:2;height:52" coordorigin="5005,760" coordsize="0,52" path="m5005,760l5005,811e" filled="false" stroked="true" strokeweight=".163027pt" strokecolor="#ff0000">
                <v:path arrowok="t"/>
              </v:shape>
            </v:group>
            <v:group style="position:absolute;left:4985;top:785;width:40;height:2" coordorigin="4985,785" coordsize="40,2">
              <v:shape style="position:absolute;left:4985;top:785;width:40;height:2" coordorigin="4985,785" coordsize="40,0" path="m4985,785l5024,785e" filled="false" stroked="true" strokeweight=".214789pt" strokecolor="#ff0000">
                <v:path arrowok="t"/>
              </v:shape>
            </v:group>
            <v:group style="position:absolute;left:5005;top:759;width:2;height:52" coordorigin="5005,759" coordsize="2,52">
              <v:shape style="position:absolute;left:5005;top:759;width:2;height:52" coordorigin="5005,759" coordsize="0,52" path="m5005,759l5005,810e" filled="false" stroked="true" strokeweight=".163027pt" strokecolor="#ff0000">
                <v:path arrowok="t"/>
              </v:shape>
            </v:group>
            <v:group style="position:absolute;left:4985;top:783;width:40;height:2" coordorigin="4985,783" coordsize="40,2">
              <v:shape style="position:absolute;left:4985;top:783;width:40;height:2" coordorigin="4985,783" coordsize="40,0" path="m4985,783l5024,783e" filled="false" stroked="true" strokeweight=".214789pt" strokecolor="#ff0000">
                <v:path arrowok="t"/>
              </v:shape>
            </v:group>
            <v:group style="position:absolute;left:5005;top:757;width:2;height:52" coordorigin="5005,757" coordsize="2,52">
              <v:shape style="position:absolute;left:5005;top:757;width:2;height:52" coordorigin="5005,757" coordsize="0,52" path="m5005,757l5005,809e" filled="false" stroked="true" strokeweight=".163027pt" strokecolor="#ff0000">
                <v:path arrowok="t"/>
              </v:shape>
            </v:group>
            <v:group style="position:absolute;left:4985;top:782;width:40;height:2" coordorigin="4985,782" coordsize="40,2">
              <v:shape style="position:absolute;left:4985;top:782;width:40;height:2" coordorigin="4985,782" coordsize="40,0" path="m4985,782l5024,782e" filled="false" stroked="true" strokeweight=".214789pt" strokecolor="#ff0000">
                <v:path arrowok="t"/>
              </v:shape>
            </v:group>
            <v:group style="position:absolute;left:5005;top:757;width:2;height:52" coordorigin="5005,757" coordsize="2,52">
              <v:shape style="position:absolute;left:5005;top:757;width:2;height:52" coordorigin="5005,757" coordsize="0,52" path="m5005,757l5005,808e" filled="false" stroked="true" strokeweight=".163027pt" strokecolor="#ff0000">
                <v:path arrowok="t"/>
              </v:shape>
            </v:group>
            <v:group style="position:absolute;left:4985;top:782;width:40;height:2" coordorigin="4985,782" coordsize="40,2">
              <v:shape style="position:absolute;left:4985;top:782;width:40;height:2" coordorigin="4985,782" coordsize="40,0" path="m4985,782l5024,782e" filled="false" stroked="true" strokeweight=".214789pt" strokecolor="#ff0000">
                <v:path arrowok="t"/>
              </v:shape>
            </v:group>
            <v:group style="position:absolute;left:5005;top:756;width:2;height:52" coordorigin="5005,756" coordsize="2,52">
              <v:shape style="position:absolute;left:5005;top:756;width:2;height:52" coordorigin="5005,756" coordsize="0,52" path="m5005,756l5005,807e" filled="false" stroked="true" strokeweight=".163027pt" strokecolor="#ff0000">
                <v:path arrowok="t"/>
              </v:shape>
            </v:group>
            <v:group style="position:absolute;left:4985;top:780;width:40;height:2" coordorigin="4985,780" coordsize="40,2">
              <v:shape style="position:absolute;left:4985;top:780;width:40;height:2" coordorigin="4985,780" coordsize="40,0" path="m4985,780l5024,780e" filled="false" stroked="true" strokeweight=".214789pt" strokecolor="#ff0000">
                <v:path arrowok="t"/>
              </v:shape>
            </v:group>
            <v:group style="position:absolute;left:5005;top:754;width:2;height:52" coordorigin="5005,754" coordsize="2,52">
              <v:shape style="position:absolute;left:5005;top:754;width:2;height:52" coordorigin="5005,754" coordsize="0,52" path="m5005,754l5005,806e" filled="false" stroked="true" strokeweight=".163027pt" strokecolor="#ff0000">
                <v:path arrowok="t"/>
              </v:shape>
            </v:group>
            <v:group style="position:absolute;left:4985;top:779;width:40;height:2" coordorigin="4985,779" coordsize="40,2">
              <v:shape style="position:absolute;left:4985;top:779;width:40;height:2" coordorigin="4985,779" coordsize="40,0" path="m4985,779l5024,779e" filled="false" stroked="true" strokeweight=".214789pt" strokecolor="#ff0000">
                <v:path arrowok="t"/>
              </v:shape>
            </v:group>
            <v:group style="position:absolute;left:5005;top:753;width:2;height:52" coordorigin="5005,753" coordsize="2,52">
              <v:shape style="position:absolute;left:5005;top:753;width:2;height:52" coordorigin="5005,753" coordsize="0,52" path="m5005,753l5005,805e" filled="false" stroked="true" strokeweight=".163027pt" strokecolor="#ff0000">
                <v:path arrowok="t"/>
              </v:shape>
            </v:group>
            <v:group style="position:absolute;left:4985;top:778;width:40;height:2" coordorigin="4985,778" coordsize="40,2">
              <v:shape style="position:absolute;left:4985;top:778;width:40;height:2" coordorigin="4985,778" coordsize="40,0" path="m4985,778l5024,778e" filled="false" stroked="true" strokeweight=".214789pt" strokecolor="#ff0000">
                <v:path arrowok="t"/>
              </v:shape>
            </v:group>
            <v:group style="position:absolute;left:5005;top:752;width:2;height:52" coordorigin="5005,752" coordsize="2,52">
              <v:shape style="position:absolute;left:5005;top:752;width:2;height:52" coordorigin="5005,752" coordsize="0,52" path="m5005,752l5005,804e" filled="false" stroked="true" strokeweight=".163027pt" strokecolor="#ff0000">
                <v:path arrowok="t"/>
              </v:shape>
            </v:group>
            <v:group style="position:absolute;left:4985;top:777;width:40;height:2" coordorigin="4985,777" coordsize="40,2">
              <v:shape style="position:absolute;left:4985;top:777;width:40;height:2" coordorigin="4985,777" coordsize="40,0" path="m4985,777l5024,777e" filled="false" stroked="true" strokeweight=".214789pt" strokecolor="#ff0000">
                <v:path arrowok="t"/>
              </v:shape>
            </v:group>
            <v:group style="position:absolute;left:5005;top:752;width:2;height:52" coordorigin="5005,752" coordsize="2,52">
              <v:shape style="position:absolute;left:5005;top:752;width:2;height:52" coordorigin="5005,752" coordsize="0,52" path="m5005,752l5005,803e" filled="false" stroked="true" strokeweight=".163027pt" strokecolor="#ff0000">
                <v:path arrowok="t"/>
              </v:shape>
            </v:group>
            <v:group style="position:absolute;left:4985;top:776;width:40;height:2" coordorigin="4985,776" coordsize="40,2">
              <v:shape style="position:absolute;left:4985;top:776;width:40;height:2" coordorigin="4985,776" coordsize="40,0" path="m4985,776l5024,776e" filled="false" stroked="true" strokeweight=".214789pt" strokecolor="#ff0000">
                <v:path arrowok="t"/>
              </v:shape>
            </v:group>
            <v:group style="position:absolute;left:5005;top:750;width:2;height:52" coordorigin="5005,750" coordsize="2,52">
              <v:shape style="position:absolute;left:5005;top:750;width:2;height:52" coordorigin="5005,750" coordsize="0,52" path="m5005,750l5005,802e" filled="false" stroked="true" strokeweight=".163027pt" strokecolor="#ff0000">
                <v:path arrowok="t"/>
              </v:shape>
            </v:group>
            <v:group style="position:absolute;left:4985;top:775;width:40;height:2" coordorigin="4985,775" coordsize="40,2">
              <v:shape style="position:absolute;left:4985;top:775;width:40;height:2" coordorigin="4985,775" coordsize="40,0" path="m4985,775l5024,775e" filled="false" stroked="true" strokeweight=".214789pt" strokecolor="#ff0000">
                <v:path arrowok="t"/>
              </v:shape>
            </v:group>
            <v:group style="position:absolute;left:5005;top:749;width:2;height:52" coordorigin="5005,749" coordsize="2,52">
              <v:shape style="position:absolute;left:5005;top:749;width:2;height:52" coordorigin="5005,749" coordsize="0,52" path="m5005,749l5005,801e" filled="false" stroked="true" strokeweight=".163027pt" strokecolor="#ff0000">
                <v:path arrowok="t"/>
              </v:shape>
            </v:group>
            <v:group style="position:absolute;left:4985;top:774;width:40;height:2" coordorigin="4985,774" coordsize="40,2">
              <v:shape style="position:absolute;left:4985;top:774;width:40;height:2" coordorigin="4985,774" coordsize="40,0" path="m4985,774l5024,774e" filled="false" stroked="true" strokeweight=".214789pt" strokecolor="#ff0000">
                <v:path arrowok="t"/>
              </v:shape>
            </v:group>
            <v:group style="position:absolute;left:5005;top:749;width:2;height:52" coordorigin="5005,749" coordsize="2,52">
              <v:shape style="position:absolute;left:5005;top:749;width:2;height:52" coordorigin="5005,749" coordsize="0,52" path="m5005,749l5005,800e" filled="false" stroked="true" strokeweight=".163027pt" strokecolor="#ff0000">
                <v:path arrowok="t"/>
              </v:shape>
            </v:group>
            <v:group style="position:absolute;left:4985;top:773;width:40;height:2" coordorigin="4985,773" coordsize="40,2">
              <v:shape style="position:absolute;left:4985;top:773;width:40;height:2" coordorigin="4985,773" coordsize="40,0" path="m4985,773l5024,773e" filled="false" stroked="true" strokeweight=".214789pt" strokecolor="#ff0000">
                <v:path arrowok="t"/>
              </v:shape>
            </v:group>
            <v:group style="position:absolute;left:5005;top:747;width:2;height:52" coordorigin="5005,747" coordsize="2,52">
              <v:shape style="position:absolute;left:5005;top:747;width:2;height:52" coordorigin="5005,747" coordsize="0,52" path="m5005,747l5005,799e" filled="false" stroked="true" strokeweight=".163027pt" strokecolor="#ff0000">
                <v:path arrowok="t"/>
              </v:shape>
            </v:group>
            <v:group style="position:absolute;left:4985;top:772;width:40;height:2" coordorigin="4985,772" coordsize="40,2">
              <v:shape style="position:absolute;left:4985;top:772;width:40;height:2" coordorigin="4985,772" coordsize="40,0" path="m4985,772l5024,772e" filled="false" stroked="true" strokeweight=".214789pt" strokecolor="#ff0000">
                <v:path arrowok="t"/>
              </v:shape>
            </v:group>
            <v:group style="position:absolute;left:5005;top:746;width:2;height:52" coordorigin="5005,746" coordsize="2,52">
              <v:shape style="position:absolute;left:5005;top:746;width:2;height:52" coordorigin="5005,746" coordsize="0,52" path="m5005,746l5005,797e" filled="false" stroked="true" strokeweight=".163027pt" strokecolor="#ff0000">
                <v:path arrowok="t"/>
              </v:shape>
            </v:group>
            <v:group style="position:absolute;left:4985;top:770;width:40;height:2" coordorigin="4985,770" coordsize="40,2">
              <v:shape style="position:absolute;left:4985;top:770;width:40;height:2" coordorigin="4985,770" coordsize="40,0" path="m4985,770l5024,770e" filled="false" stroked="true" strokeweight=".214789pt" strokecolor="#ff0000">
                <v:path arrowok="t"/>
              </v:shape>
            </v:group>
            <v:group style="position:absolute;left:5005;top:744;width:2;height:52" coordorigin="5005,744" coordsize="2,52">
              <v:shape style="position:absolute;left:5005;top:744;width:2;height:52" coordorigin="5005,744" coordsize="0,52" path="m5005,744l5005,796e" filled="false" stroked="true" strokeweight=".163027pt" strokecolor="#ff0000">
                <v:path arrowok="t"/>
              </v:shape>
            </v:group>
            <v:group style="position:absolute;left:4985;top:769;width:40;height:2" coordorigin="4985,769" coordsize="40,2">
              <v:shape style="position:absolute;left:4985;top:769;width:40;height:2" coordorigin="4985,769" coordsize="40,0" path="m4985,769l5024,769e" filled="false" stroked="true" strokeweight=".214789pt" strokecolor="#ff0000">
                <v:path arrowok="t"/>
              </v:shape>
            </v:group>
            <v:group style="position:absolute;left:5005;top:744;width:2;height:52" coordorigin="5005,744" coordsize="2,52">
              <v:shape style="position:absolute;left:5005;top:744;width:2;height:52" coordorigin="5005,744" coordsize="0,52" path="m5005,744l5005,795e" filled="false" stroked="true" strokeweight=".163027pt" strokecolor="#ff0000">
                <v:path arrowok="t"/>
              </v:shape>
            </v:group>
            <v:group style="position:absolute;left:4985;top:769;width:40;height:2" coordorigin="4985,769" coordsize="40,2">
              <v:shape style="position:absolute;left:4985;top:769;width:40;height:2" coordorigin="4985,769" coordsize="40,0" path="m4985,769l5024,769e" filled="false" stroked="true" strokeweight=".214789pt" strokecolor="#ff0000">
                <v:path arrowok="t"/>
              </v:shape>
            </v:group>
            <v:group style="position:absolute;left:5005;top:743;width:2;height:52" coordorigin="5005,743" coordsize="2,52">
              <v:shape style="position:absolute;left:5005;top:743;width:2;height:52" coordorigin="5005,743" coordsize="0,52" path="m5005,743l5005,794e" filled="false" stroked="true" strokeweight=".163027pt" strokecolor="#ff0000">
                <v:path arrowok="t"/>
              </v:shape>
            </v:group>
            <v:group style="position:absolute;left:4985;top:768;width:40;height:2" coordorigin="4985,768" coordsize="40,2">
              <v:shape style="position:absolute;left:4985;top:768;width:40;height:2" coordorigin="4985,768" coordsize="40,0" path="m4985,768l5024,768e" filled="false" stroked="true" strokeweight=".214789pt" strokecolor="#ff0000">
                <v:path arrowok="t"/>
              </v:shape>
            </v:group>
            <v:group style="position:absolute;left:5005;top:742;width:2;height:52" coordorigin="5005,742" coordsize="2,52">
              <v:shape style="position:absolute;left:5005;top:742;width:2;height:52" coordorigin="5005,742" coordsize="0,52" path="m5005,742l5005,794e" filled="false" stroked="true" strokeweight=".163027pt" strokecolor="#ff0000">
                <v:path arrowok="t"/>
              </v:shape>
            </v:group>
            <v:group style="position:absolute;left:4985;top:767;width:40;height:2" coordorigin="4985,767" coordsize="40,2">
              <v:shape style="position:absolute;left:4985;top:767;width:40;height:2" coordorigin="4985,767" coordsize="40,0" path="m4985,767l5024,767e" filled="false" stroked="true" strokeweight=".214789pt" strokecolor="#ff0000">
                <v:path arrowok="t"/>
              </v:shape>
            </v:group>
            <v:group style="position:absolute;left:5005;top:742;width:2;height:52" coordorigin="5005,742" coordsize="2,52">
              <v:shape style="position:absolute;left:5005;top:742;width:2;height:52" coordorigin="5005,742" coordsize="0,52" path="m5005,742l5005,793e" filled="false" stroked="true" strokeweight=".163027pt" strokecolor="#ff0000">
                <v:path arrowok="t"/>
              </v:shape>
            </v:group>
            <v:group style="position:absolute;left:4985;top:767;width:40;height:2" coordorigin="4985,767" coordsize="40,2">
              <v:shape style="position:absolute;left:4985;top:767;width:40;height:2" coordorigin="4985,767" coordsize="40,0" path="m4985,767l5024,767e" filled="false" stroked="true" strokeweight=".214789pt" strokecolor="#ff0000">
                <v:path arrowok="t"/>
              </v:shape>
            </v:group>
            <v:group style="position:absolute;left:5005;top:741;width:2;height:52" coordorigin="5005,741" coordsize="2,52">
              <v:shape style="position:absolute;left:5005;top:741;width:2;height:52" coordorigin="5005,741" coordsize="0,52" path="m5005,741l5005,792e" filled="false" stroked="true" strokeweight=".163027pt" strokecolor="#ff0000">
                <v:path arrowok="t"/>
              </v:shape>
            </v:group>
            <v:group style="position:absolute;left:4985;top:766;width:40;height:2" coordorigin="4985,766" coordsize="40,2">
              <v:shape style="position:absolute;left:4985;top:766;width:40;height:2" coordorigin="4985,766" coordsize="40,0" path="m4985,766l5024,766e" filled="false" stroked="true" strokeweight=".214789pt" strokecolor="#ff0000">
                <v:path arrowok="t"/>
              </v:shape>
            </v:group>
            <v:group style="position:absolute;left:5005;top:740;width:2;height:52" coordorigin="5005,740" coordsize="2,52">
              <v:shape style="position:absolute;left:5005;top:740;width:2;height:52" coordorigin="5005,740" coordsize="0,52" path="m5005,740l5005,792e" filled="false" stroked="true" strokeweight=".163027pt" strokecolor="#ff0000">
                <v:path arrowok="t"/>
              </v:shape>
            </v:group>
            <v:group style="position:absolute;left:4985;top:765;width:40;height:2" coordorigin="4985,765" coordsize="40,2">
              <v:shape style="position:absolute;left:4985;top:765;width:40;height:2" coordorigin="4985,765" coordsize="40,0" path="m4985,765l5024,765e" filled="false" stroked="true" strokeweight=".214789pt" strokecolor="#ff0000">
                <v:path arrowok="t"/>
              </v:shape>
            </v:group>
            <v:group style="position:absolute;left:5005;top:739;width:2;height:52" coordorigin="5005,739" coordsize="2,52">
              <v:shape style="position:absolute;left:5005;top:739;width:2;height:52" coordorigin="5005,739" coordsize="0,52" path="m5005,739l5005,791e" filled="false" stroked="true" strokeweight=".163027pt" strokecolor="#ff0000">
                <v:path arrowok="t"/>
              </v:shape>
            </v:group>
            <v:group style="position:absolute;left:4985;top:764;width:40;height:2" coordorigin="4985,764" coordsize="40,2">
              <v:shape style="position:absolute;left:4985;top:764;width:40;height:2" coordorigin="4985,764" coordsize="40,0" path="m4985,764l5024,764e" filled="false" stroked="true" strokeweight=".214789pt" strokecolor="#ff0000">
                <v:path arrowok="t"/>
              </v:shape>
            </v:group>
            <v:group style="position:absolute;left:5005;top:739;width:2;height:52" coordorigin="5005,739" coordsize="2,52">
              <v:shape style="position:absolute;left:5005;top:739;width:2;height:52" coordorigin="5005,739" coordsize="0,52" path="m5005,739l5005,790e" filled="false" stroked="true" strokeweight=".163027pt" strokecolor="#ff0000">
                <v:path arrowok="t"/>
              </v:shape>
            </v:group>
            <v:group style="position:absolute;left:4985;top:764;width:40;height:2" coordorigin="4985,764" coordsize="40,2">
              <v:shape style="position:absolute;left:4985;top:764;width:40;height:2" coordorigin="4985,764" coordsize="40,0" path="m4985,764l5024,764e" filled="false" stroked="true" strokeweight=".214789pt" strokecolor="#ff0000">
                <v:path arrowok="t"/>
              </v:shape>
            </v:group>
            <v:group style="position:absolute;left:5005;top:738;width:2;height:52" coordorigin="5005,738" coordsize="2,52">
              <v:shape style="position:absolute;left:5005;top:738;width:2;height:52" coordorigin="5005,738" coordsize="0,52" path="m5005,738l5005,789e" filled="false" stroked="true" strokeweight=".163027pt" strokecolor="#ff0000">
                <v:path arrowok="t"/>
              </v:shape>
            </v:group>
            <v:group style="position:absolute;left:4985;top:763;width:40;height:2" coordorigin="4985,763" coordsize="40,2">
              <v:shape style="position:absolute;left:4985;top:763;width:40;height:2" coordorigin="4985,763" coordsize="40,0" path="m4985,763l5024,763e" filled="false" stroked="true" strokeweight=".214789pt" strokecolor="#ff0000">
                <v:path arrowok="t"/>
              </v:shape>
            </v:group>
            <v:group style="position:absolute;left:5005;top:737;width:2;height:52" coordorigin="5005,737" coordsize="2,52">
              <v:shape style="position:absolute;left:5005;top:737;width:2;height:52" coordorigin="5005,737" coordsize="0,52" path="m5005,737l5005,789e" filled="false" stroked="true" strokeweight=".163027pt" strokecolor="#ff0000">
                <v:path arrowok="t"/>
              </v:shape>
            </v:group>
            <v:group style="position:absolute;left:4985;top:761;width:40;height:2" coordorigin="4985,761" coordsize="40,2">
              <v:shape style="position:absolute;left:4985;top:761;width:40;height:2" coordorigin="4985,761" coordsize="40,0" path="m4985,761l5024,761e" filled="false" stroked="true" strokeweight=".214789pt" strokecolor="#ff0000">
                <v:path arrowok="t"/>
              </v:shape>
            </v:group>
            <v:group style="position:absolute;left:5005;top:735;width:2;height:52" coordorigin="5005,735" coordsize="2,52">
              <v:shape style="position:absolute;left:5005;top:735;width:2;height:52" coordorigin="5005,735" coordsize="0,52" path="m5005,735l5005,786e" filled="false" stroked="true" strokeweight=".163027pt" strokecolor="#ff0000">
                <v:path arrowok="t"/>
              </v:shape>
            </v:group>
            <v:group style="position:absolute;left:4985;top:760;width:40;height:2" coordorigin="4985,760" coordsize="40,2">
              <v:shape style="position:absolute;left:4985;top:760;width:40;height:2" coordorigin="4985,760" coordsize="40,0" path="m4985,760l5024,760e" filled="false" stroked="true" strokeweight=".214789pt" strokecolor="#ff0000">
                <v:path arrowok="t"/>
              </v:shape>
            </v:group>
            <v:group style="position:absolute;left:5005;top:734;width:2;height:52" coordorigin="5005,734" coordsize="2,52">
              <v:shape style="position:absolute;left:5005;top:734;width:2;height:52" coordorigin="5005,734" coordsize="0,52" path="m5005,734l5005,786e" filled="false" stroked="true" strokeweight=".163027pt" strokecolor="#ff0000">
                <v:path arrowok="t"/>
              </v:shape>
            </v:group>
            <v:group style="position:absolute;left:4985;top:758;width:40;height:2" coordorigin="4985,758" coordsize="40,2">
              <v:shape style="position:absolute;left:4985;top:758;width:40;height:2" coordorigin="4985,758" coordsize="40,0" path="m4985,758l5024,758e" filled="false" stroked="true" strokeweight=".214789pt" strokecolor="#ff0000">
                <v:path arrowok="t"/>
              </v:shape>
            </v:group>
            <v:group style="position:absolute;left:5005;top:732;width:2;height:52" coordorigin="5005,732" coordsize="2,52">
              <v:shape style="position:absolute;left:5005;top:732;width:2;height:52" coordorigin="5005,732" coordsize="0,52" path="m5005,732l5005,784e" filled="false" stroked="true" strokeweight=".163027pt" strokecolor="#ff0000">
                <v:path arrowok="t"/>
              </v:shape>
            </v:group>
            <v:group style="position:absolute;left:4985;top:757;width:40;height:2" coordorigin="4985,757" coordsize="40,2">
              <v:shape style="position:absolute;left:4985;top:757;width:40;height:2" coordorigin="4985,757" coordsize="40,0" path="m4985,757l5024,757e" filled="false" stroked="true" strokeweight=".214789pt" strokecolor="#ff0000">
                <v:path arrowok="t"/>
              </v:shape>
            </v:group>
            <v:group style="position:absolute;left:5005;top:731;width:2;height:52" coordorigin="5005,731" coordsize="2,52">
              <v:shape style="position:absolute;left:5005;top:731;width:2;height:52" coordorigin="5005,731" coordsize="0,52" path="m5005,731l5005,783e" filled="false" stroked="true" strokeweight=".163027pt" strokecolor="#ff0000">
                <v:path arrowok="t"/>
              </v:shape>
            </v:group>
            <v:group style="position:absolute;left:4985;top:756;width:40;height:2" coordorigin="4985,756" coordsize="40,2">
              <v:shape style="position:absolute;left:4985;top:756;width:40;height:2" coordorigin="4985,756" coordsize="40,0" path="m4985,756l5024,756e" filled="false" stroked="true" strokeweight=".214789pt" strokecolor="#ff0000">
                <v:path arrowok="t"/>
              </v:shape>
            </v:group>
            <v:group style="position:absolute;left:5005;top:731;width:2;height:52" coordorigin="5005,731" coordsize="2,52">
              <v:shape style="position:absolute;left:5005;top:731;width:2;height:52" coordorigin="5005,731" coordsize="0,52" path="m5005,731l5005,782e" filled="false" stroked="true" strokeweight=".163027pt" strokecolor="#ff0000">
                <v:path arrowok="t"/>
              </v:shape>
            </v:group>
            <v:group style="position:absolute;left:4985;top:756;width:40;height:2" coordorigin="4985,756" coordsize="40,2">
              <v:shape style="position:absolute;left:4985;top:756;width:40;height:2" coordorigin="4985,756" coordsize="40,0" path="m4985,756l5024,756e" filled="false" stroked="true" strokeweight=".214789pt" strokecolor="#ff0000">
                <v:path arrowok="t"/>
              </v:shape>
            </v:group>
            <v:group style="position:absolute;left:5005;top:730;width:2;height:52" coordorigin="5005,730" coordsize="2,52">
              <v:shape style="position:absolute;left:5005;top:730;width:2;height:52" coordorigin="5005,730" coordsize="0,52" path="m5005,730l5005,781e" filled="false" stroked="true" strokeweight=".163027pt" strokecolor="#ff0000">
                <v:path arrowok="t"/>
              </v:shape>
            </v:group>
            <v:group style="position:absolute;left:4985;top:754;width:40;height:2" coordorigin="4985,754" coordsize="40,2">
              <v:shape style="position:absolute;left:4985;top:754;width:40;height:2" coordorigin="4985,754" coordsize="40,0" path="m4985,754l5024,754e" filled="false" stroked="true" strokeweight=".214789pt" strokecolor="#ff0000">
                <v:path arrowok="t"/>
              </v:shape>
            </v:group>
            <v:group style="position:absolute;left:5005;top:729;width:2;height:52" coordorigin="5005,729" coordsize="2,52">
              <v:shape style="position:absolute;left:5005;top:729;width:2;height:52" coordorigin="5005,729" coordsize="0,52" path="m5005,729l5005,780e" filled="false" stroked="true" strokeweight=".163027pt" strokecolor="#ff0000">
                <v:path arrowok="t"/>
              </v:shape>
            </v:group>
            <v:group style="position:absolute;left:4985;top:754;width:40;height:2" coordorigin="4985,754" coordsize="40,2">
              <v:shape style="position:absolute;left:4985;top:754;width:40;height:2" coordorigin="4985,754" coordsize="40,0" path="m4985,754l5024,754e" filled="false" stroked="true" strokeweight=".214789pt" strokecolor="#ff0000">
                <v:path arrowok="t"/>
              </v:shape>
            </v:group>
            <v:group style="position:absolute;left:5005;top:728;width:2;height:52" coordorigin="5005,728" coordsize="2,52">
              <v:shape style="position:absolute;left:5005;top:728;width:2;height:52" coordorigin="5005,728" coordsize="0,52" path="m5005,728l5005,779e" filled="false" stroked="true" strokeweight=".163027pt" strokecolor="#ff0000">
                <v:path arrowok="t"/>
              </v:shape>
            </v:group>
            <v:group style="position:absolute;left:4985;top:753;width:40;height:2" coordorigin="4985,753" coordsize="40,2">
              <v:shape style="position:absolute;left:4985;top:753;width:40;height:2" coordorigin="4985,753" coordsize="40,0" path="m4985,753l5024,753e" filled="false" stroked="true" strokeweight=".214789pt" strokecolor="#ff0000">
                <v:path arrowok="t"/>
              </v:shape>
            </v:group>
            <v:group style="position:absolute;left:5005;top:727;width:2;height:52" coordorigin="5005,727" coordsize="2,52">
              <v:shape style="position:absolute;left:5005;top:727;width:2;height:52" coordorigin="5005,727" coordsize="0,52" path="m5005,727l5005,779e" filled="false" stroked="true" strokeweight=".163027pt" strokecolor="#ff0000">
                <v:path arrowok="t"/>
              </v:shape>
            </v:group>
            <v:group style="position:absolute;left:4985;top:751;width:40;height:2" coordorigin="4985,751" coordsize="40,2">
              <v:shape style="position:absolute;left:4985;top:751;width:40;height:2" coordorigin="4985,751" coordsize="40,0" path="m4985,751l5024,751e" filled="false" stroked="true" strokeweight=".214789pt" strokecolor="#ff0000">
                <v:path arrowok="t"/>
              </v:shape>
            </v:group>
            <v:group style="position:absolute;left:5005;top:726;width:2;height:52" coordorigin="5005,726" coordsize="2,52">
              <v:shape style="position:absolute;left:5005;top:726;width:2;height:52" coordorigin="5005,726" coordsize="0,52" path="m5005,726l5005,777e" filled="false" stroked="true" strokeweight=".163027pt" strokecolor="#ff0000">
                <v:path arrowok="t"/>
              </v:shape>
            </v:group>
            <v:group style="position:absolute;left:4985;top:751;width:40;height:2" coordorigin="4985,751" coordsize="40,2">
              <v:shape style="position:absolute;left:4985;top:751;width:40;height:2" coordorigin="4985,751" coordsize="40,0" path="m4985,751l5024,751e" filled="false" stroked="true" strokeweight=".214789pt" strokecolor="#ff0000">
                <v:path arrowok="t"/>
              </v:shape>
            </v:group>
            <v:group style="position:absolute;left:5005;top:725;width:2;height:52" coordorigin="5005,725" coordsize="2,52">
              <v:shape style="position:absolute;left:5005;top:725;width:2;height:52" coordorigin="5005,725" coordsize="0,52" path="m5005,725l5005,776e" filled="false" stroked="true" strokeweight=".163027pt" strokecolor="#ff0000">
                <v:path arrowok="t"/>
              </v:shape>
            </v:group>
            <v:group style="position:absolute;left:4985;top:749;width:40;height:2" coordorigin="4985,749" coordsize="40,2">
              <v:shape style="position:absolute;left:4985;top:749;width:40;height:2" coordorigin="4985,749" coordsize="40,0" path="m4985,749l5024,749e" filled="false" stroked="true" strokeweight=".214789pt" strokecolor="#ff0000">
                <v:path arrowok="t"/>
              </v:shape>
            </v:group>
            <v:group style="position:absolute;left:5005;top:724;width:2;height:52" coordorigin="5005,724" coordsize="2,52">
              <v:shape style="position:absolute;left:5005;top:724;width:2;height:52" coordorigin="5005,724" coordsize="0,52" path="m5005,724l5005,775e" filled="false" stroked="true" strokeweight=".163027pt" strokecolor="#ff0000">
                <v:path arrowok="t"/>
              </v:shape>
            </v:group>
            <v:group style="position:absolute;left:4985;top:749;width:40;height:2" coordorigin="4985,749" coordsize="40,2">
              <v:shape style="position:absolute;left:4985;top:749;width:40;height:2" coordorigin="4985,749" coordsize="40,0" path="m4985,749l5024,749e" filled="false" stroked="true" strokeweight=".214789pt" strokecolor="#ff0000">
                <v:path arrowok="t"/>
              </v:shape>
            </v:group>
            <v:group style="position:absolute;left:5005;top:723;width:2;height:52" coordorigin="5005,723" coordsize="2,52">
              <v:shape style="position:absolute;left:5005;top:723;width:2;height:52" coordorigin="5005,723" coordsize="0,52" path="m5005,723l5005,774e" filled="false" stroked="true" strokeweight=".163027pt" strokecolor="#ff0000">
                <v:path arrowok="t"/>
              </v:shape>
            </v:group>
            <v:group style="position:absolute;left:4985;top:748;width:40;height:2" coordorigin="4985,748" coordsize="40,2">
              <v:shape style="position:absolute;left:4985;top:748;width:40;height:2" coordorigin="4985,748" coordsize="40,0" path="m4985,748l5024,748e" filled="false" stroked="true" strokeweight=".214789pt" strokecolor="#ff0000">
                <v:path arrowok="t"/>
              </v:shape>
            </v:group>
            <v:group style="position:absolute;left:5005;top:722;width:2;height:52" coordorigin="5005,722" coordsize="2,52">
              <v:shape style="position:absolute;left:5005;top:722;width:2;height:52" coordorigin="5005,722" coordsize="0,52" path="m5005,722l5005,774e" filled="false" stroked="true" strokeweight=".163027pt" strokecolor="#ff0000">
                <v:path arrowok="t"/>
              </v:shape>
            </v:group>
            <v:group style="position:absolute;left:4985;top:747;width:40;height:2" coordorigin="4985,747" coordsize="40,2">
              <v:shape style="position:absolute;left:4985;top:747;width:40;height:2" coordorigin="4985,747" coordsize="40,0" path="m4985,747l5024,747e" filled="false" stroked="true" strokeweight=".214789pt" strokecolor="#ff0000">
                <v:path arrowok="t"/>
              </v:shape>
            </v:group>
            <v:group style="position:absolute;left:5005;top:721;width:2;height:52" coordorigin="5005,721" coordsize="2,52">
              <v:shape style="position:absolute;left:5005;top:721;width:2;height:52" coordorigin="5005,721" coordsize="0,52" path="m5005,721l5005,773e" filled="false" stroked="true" strokeweight=".163027pt" strokecolor="#ff0000">
                <v:path arrowok="t"/>
              </v:shape>
            </v:group>
            <v:group style="position:absolute;left:4985;top:746;width:40;height:2" coordorigin="4985,746" coordsize="40,2">
              <v:shape style="position:absolute;left:4985;top:746;width:40;height:2" coordorigin="4985,746" coordsize="40,0" path="m4985,746l5024,746e" filled="false" stroked="true" strokeweight=".214789pt" strokecolor="#ff0000">
                <v:path arrowok="t"/>
              </v:shape>
            </v:group>
            <v:group style="position:absolute;left:5005;top:721;width:2;height:52" coordorigin="5005,721" coordsize="2,52">
              <v:shape style="position:absolute;left:5005;top:721;width:2;height:52" coordorigin="5005,721" coordsize="0,52" path="m5005,721l5005,772e" filled="false" stroked="true" strokeweight=".163027pt" strokecolor="#ff0000">
                <v:path arrowok="t"/>
              </v:shape>
            </v:group>
            <v:group style="position:absolute;left:4985;top:745;width:40;height:2" coordorigin="4985,745" coordsize="40,2">
              <v:shape style="position:absolute;left:4985;top:745;width:40;height:2" coordorigin="4985,745" coordsize="40,0" path="m4985,745l5024,745e" filled="false" stroked="true" strokeweight=".214789pt" strokecolor="#ff0000">
                <v:path arrowok="t"/>
              </v:shape>
            </v:group>
            <v:group style="position:absolute;left:5005;top:719;width:2;height:52" coordorigin="5005,719" coordsize="2,52">
              <v:shape style="position:absolute;left:5005;top:719;width:2;height:52" coordorigin="5005,719" coordsize="0,52" path="m5005,719l5005,771e" filled="false" stroked="true" strokeweight=".163027pt" strokecolor="#ff0000">
                <v:path arrowok="t"/>
              </v:shape>
            </v:group>
            <v:group style="position:absolute;left:4985;top:744;width:40;height:2" coordorigin="4985,744" coordsize="40,2">
              <v:shape style="position:absolute;left:4985;top:744;width:40;height:2" coordorigin="4985,744" coordsize="40,0" path="m4985,744l5024,744e" filled="false" stroked="true" strokeweight=".214789pt" strokecolor="#ff0000">
                <v:path arrowok="t"/>
              </v:shape>
            </v:group>
            <v:group style="position:absolute;left:5005;top:718;width:2;height:52" coordorigin="5005,718" coordsize="2,52">
              <v:shape style="position:absolute;left:5005;top:718;width:2;height:52" coordorigin="5005,718" coordsize="0,52" path="m5005,718l5005,770e" filled="false" stroked="true" strokeweight=".163027pt" strokecolor="#ff0000">
                <v:path arrowok="t"/>
              </v:shape>
            </v:group>
            <v:group style="position:absolute;left:4985;top:743;width:40;height:2" coordorigin="4985,743" coordsize="40,2">
              <v:shape style="position:absolute;left:4985;top:743;width:40;height:2" coordorigin="4985,743" coordsize="40,0" path="m4985,743l5024,743e" filled="false" stroked="true" strokeweight=".214789pt" strokecolor="#ff0000">
                <v:path arrowok="t"/>
              </v:shape>
            </v:group>
            <v:group style="position:absolute;left:5005;top:718;width:2;height:52" coordorigin="5005,718" coordsize="2,52">
              <v:shape style="position:absolute;left:5005;top:718;width:2;height:52" coordorigin="5005,718" coordsize="0,52" path="m5005,718l5005,769e" filled="false" stroked="true" strokeweight=".163027pt" strokecolor="#ff0000">
                <v:path arrowok="t"/>
              </v:shape>
            </v:group>
            <v:group style="position:absolute;left:4985;top:743;width:40;height:2" coordorigin="4985,743" coordsize="40,2">
              <v:shape style="position:absolute;left:4985;top:743;width:40;height:2" coordorigin="4985,743" coordsize="40,0" path="m4985,743l5024,743e" filled="false" stroked="true" strokeweight=".214789pt" strokecolor="#ff0000">
                <v:path arrowok="t"/>
              </v:shape>
            </v:group>
            <v:group style="position:absolute;left:5005;top:717;width:2;height:52" coordorigin="5005,717" coordsize="2,52">
              <v:shape style="position:absolute;left:5005;top:717;width:2;height:52" coordorigin="5005,717" coordsize="0,52" path="m5005,717l5005,768e" filled="false" stroked="true" strokeweight=".163027pt" strokecolor="#ff0000">
                <v:path arrowok="t"/>
              </v:shape>
            </v:group>
            <v:group style="position:absolute;left:4985;top:742;width:40;height:2" coordorigin="4985,742" coordsize="40,2">
              <v:shape style="position:absolute;left:4985;top:742;width:40;height:2" coordorigin="4985,742" coordsize="40,0" path="m4985,742l5024,742e" filled="false" stroked="true" strokeweight=".214789pt" strokecolor="#ff0000">
                <v:path arrowok="t"/>
              </v:shape>
            </v:group>
            <v:group style="position:absolute;left:5005;top:716;width:2;height:52" coordorigin="5005,716" coordsize="2,52">
              <v:shape style="position:absolute;left:5005;top:716;width:2;height:52" coordorigin="5005,716" coordsize="0,52" path="m5005,716l5005,768e" filled="false" stroked="true" strokeweight=".163027pt" strokecolor="#ff0000">
                <v:path arrowok="t"/>
              </v:shape>
            </v:group>
            <v:group style="position:absolute;left:4985;top:741;width:40;height:2" coordorigin="4985,741" coordsize="40,2">
              <v:shape style="position:absolute;left:4985;top:741;width:40;height:2" coordorigin="4985,741" coordsize="40,0" path="m4985,741l5024,741e" filled="false" stroked="true" strokeweight=".214789pt" strokecolor="#ff0000">
                <v:path arrowok="t"/>
              </v:shape>
            </v:group>
            <v:group style="position:absolute;left:5005;top:716;width:2;height:52" coordorigin="5005,716" coordsize="2,52">
              <v:shape style="position:absolute;left:5005;top:716;width:2;height:52" coordorigin="5005,716" coordsize="0,52" path="m5005,716l5005,767e" filled="false" stroked="true" strokeweight=".163027pt" strokecolor="#ff0000">
                <v:path arrowok="t"/>
              </v:shape>
            </v:group>
            <v:group style="position:absolute;left:4985;top:741;width:40;height:2" coordorigin="4985,741" coordsize="40,2">
              <v:shape style="position:absolute;left:4985;top:741;width:40;height:2" coordorigin="4985,741" coordsize="40,0" path="m4985,741l5024,741e" filled="false" stroked="true" strokeweight=".214789pt" strokecolor="#ff0000">
                <v:path arrowok="t"/>
              </v:shape>
            </v:group>
            <v:group style="position:absolute;left:5005;top:715;width:2;height:52" coordorigin="5005,715" coordsize="2,52">
              <v:shape style="position:absolute;left:5005;top:715;width:2;height:52" coordorigin="5005,715" coordsize="0,52" path="m5005,715l5005,766e" filled="false" stroked="true" strokeweight=".163027pt" strokecolor="#ff0000">
                <v:path arrowok="t"/>
              </v:shape>
            </v:group>
            <v:group style="position:absolute;left:4985;top:740;width:40;height:2" coordorigin="4985,740" coordsize="40,2">
              <v:shape style="position:absolute;left:4985;top:740;width:40;height:2" coordorigin="4985,740" coordsize="40,0" path="m4985,740l5024,740e" filled="false" stroked="true" strokeweight=".214789pt" strokecolor="#ff0000">
                <v:path arrowok="t"/>
              </v:shape>
            </v:group>
            <v:group style="position:absolute;left:5005;top:714;width:2;height:52" coordorigin="5005,714" coordsize="2,52">
              <v:shape style="position:absolute;left:5005;top:714;width:2;height:52" coordorigin="5005,714" coordsize="0,52" path="m5005,714l5005,766e" filled="false" stroked="true" strokeweight=".163027pt" strokecolor="#ff0000">
                <v:path arrowok="t"/>
              </v:shape>
            </v:group>
            <v:group style="position:absolute;left:4985;top:739;width:40;height:2" coordorigin="4985,739" coordsize="40,2">
              <v:shape style="position:absolute;left:4985;top:739;width:40;height:2" coordorigin="4985,739" coordsize="40,0" path="m4985,739l5024,739e" filled="false" stroked="true" strokeweight=".214789pt" strokecolor="#ff0000">
                <v:path arrowok="t"/>
              </v:shape>
            </v:group>
            <v:group style="position:absolute;left:5005;top:713;width:2;height:52" coordorigin="5005,713" coordsize="2,52">
              <v:shape style="position:absolute;left:5005;top:713;width:2;height:52" coordorigin="5005,713" coordsize="0,52" path="m5005,713l5005,765e" filled="false" stroked="true" strokeweight=".163027pt" strokecolor="#ff0000">
                <v:path arrowok="t"/>
              </v:shape>
            </v:group>
            <v:group style="position:absolute;left:4985;top:738;width:40;height:2" coordorigin="4985,738" coordsize="40,2">
              <v:shape style="position:absolute;left:4985;top:738;width:40;height:2" coordorigin="4985,738" coordsize="40,0" path="m4985,738l5024,738e" filled="false" stroked="true" strokeweight=".214789pt" strokecolor="#ff0000">
                <v:path arrowok="t"/>
              </v:shape>
            </v:group>
            <v:group style="position:absolute;left:5005;top:713;width:2;height:52" coordorigin="5005,713" coordsize="2,52">
              <v:shape style="position:absolute;left:5005;top:713;width:2;height:52" coordorigin="5005,713" coordsize="0,52" path="m5005,713l5005,764e" filled="false" stroked="true" strokeweight=".163027pt" strokecolor="#ff0000">
                <v:path arrowok="t"/>
              </v:shape>
            </v:group>
            <v:group style="position:absolute;left:4985;top:738;width:40;height:2" coordorigin="4985,738" coordsize="40,2">
              <v:shape style="position:absolute;left:4985;top:738;width:40;height:2" coordorigin="4985,738" coordsize="40,0" path="m4985,738l5024,738e" filled="false" stroked="true" strokeweight=".214789pt" strokecolor="#ff0000">
                <v:path arrowok="t"/>
              </v:shape>
            </v:group>
            <v:group style="position:absolute;left:5005;top:712;width:2;height:52" coordorigin="5005,712" coordsize="2,52">
              <v:shape style="position:absolute;left:5005;top:712;width:2;height:52" coordorigin="5005,712" coordsize="0,52" path="m5005,712l5005,763e" filled="false" stroked="true" strokeweight=".163027pt" strokecolor="#ff0000">
                <v:path arrowok="t"/>
              </v:shape>
            </v:group>
            <v:group style="position:absolute;left:4985;top:737;width:40;height:2" coordorigin="4985,737" coordsize="40,2">
              <v:shape style="position:absolute;left:4985;top:737;width:40;height:2" coordorigin="4985,737" coordsize="40,0" path="m4985,737l5024,737e" filled="false" stroked="true" strokeweight=".214789pt" strokecolor="#ff0000">
                <v:path arrowok="t"/>
              </v:shape>
            </v:group>
            <v:group style="position:absolute;left:5005;top:711;width:2;height:52" coordorigin="5005,711" coordsize="2,52">
              <v:shape style="position:absolute;left:5005;top:711;width:2;height:52" coordorigin="5005,711" coordsize="0,52" path="m5005,711l5005,763e" filled="false" stroked="true" strokeweight=".163027pt" strokecolor="#ff0000">
                <v:path arrowok="t"/>
              </v:shape>
            </v:group>
            <v:group style="position:absolute;left:4985;top:736;width:40;height:2" coordorigin="4985,736" coordsize="40,2">
              <v:shape style="position:absolute;left:4985;top:736;width:40;height:2" coordorigin="4985,736" coordsize="40,0" path="m4985,736l5024,736e" filled="false" stroked="true" strokeweight=".214789pt" strokecolor="#ff0000">
                <v:path arrowok="t"/>
              </v:shape>
            </v:group>
            <v:group style="position:absolute;left:5005;top:711;width:2;height:52" coordorigin="5005,711" coordsize="2,52">
              <v:shape style="position:absolute;left:5005;top:711;width:2;height:52" coordorigin="5005,711" coordsize="0,52" path="m5005,711l5005,762e" filled="false" stroked="true" strokeweight=".163027pt" strokecolor="#ff0000">
                <v:path arrowok="t"/>
              </v:shape>
            </v:group>
            <v:group style="position:absolute;left:4985;top:736;width:40;height:2" coordorigin="4985,736" coordsize="40,2">
              <v:shape style="position:absolute;left:4985;top:736;width:40;height:2" coordorigin="4985,736" coordsize="40,0" path="m4985,736l5024,736e" filled="false" stroked="true" strokeweight=".214789pt" strokecolor="#ff0000">
                <v:path arrowok="t"/>
              </v:shape>
            </v:group>
            <v:group style="position:absolute;left:5005;top:710;width:2;height:52" coordorigin="5005,710" coordsize="2,52">
              <v:shape style="position:absolute;left:5005;top:710;width:2;height:52" coordorigin="5005,710" coordsize="0,52" path="m5005,710l5005,761e" filled="false" stroked="true" strokeweight=".163027pt" strokecolor="#ff0000">
                <v:path arrowok="t"/>
              </v:shape>
            </v:group>
            <v:group style="position:absolute;left:4985;top:735;width:40;height:2" coordorigin="4985,735" coordsize="40,2">
              <v:shape style="position:absolute;left:4985;top:735;width:40;height:2" coordorigin="4985,735" coordsize="40,0" path="m4985,735l5024,735e" filled="false" stroked="true" strokeweight=".214789pt" strokecolor="#ff0000">
                <v:path arrowok="t"/>
              </v:shape>
            </v:group>
            <v:group style="position:absolute;left:5005;top:709;width:2;height:52" coordorigin="5005,709" coordsize="2,52">
              <v:shape style="position:absolute;left:5005;top:709;width:2;height:52" coordorigin="5005,709" coordsize="0,52" path="m5005,709l5005,761e" filled="false" stroked="true" strokeweight=".163027pt" strokecolor="#ff0000">
                <v:path arrowok="t"/>
              </v:shape>
            </v:group>
            <v:group style="position:absolute;left:4985;top:734;width:40;height:2" coordorigin="4985,734" coordsize="40,2">
              <v:shape style="position:absolute;left:4985;top:734;width:40;height:2" coordorigin="4985,734" coordsize="40,0" path="m4985,734l5024,734e" filled="false" stroked="true" strokeweight=".214789pt" strokecolor="#ff0000">
                <v:path arrowok="t"/>
              </v:shape>
            </v:group>
            <v:group style="position:absolute;left:5005;top:708;width:2;height:52" coordorigin="5005,708" coordsize="2,52">
              <v:shape style="position:absolute;left:5005;top:708;width:2;height:52" coordorigin="5005,708" coordsize="0,52" path="m5005,708l5005,760e" filled="false" stroked="true" strokeweight=".163027pt" strokecolor="#ff0000">
                <v:path arrowok="t"/>
              </v:shape>
            </v:group>
            <v:group style="position:absolute;left:4985;top:733;width:40;height:2" coordorigin="4985,733" coordsize="40,2">
              <v:shape style="position:absolute;left:4985;top:733;width:40;height:2" coordorigin="4985,733" coordsize="40,0" path="m4985,733l5024,733e" filled="false" stroked="true" strokeweight=".214789pt" strokecolor="#ff0000">
                <v:path arrowok="t"/>
              </v:shape>
            </v:group>
            <v:group style="position:absolute;left:5005;top:708;width:2;height:52" coordorigin="5005,708" coordsize="2,52">
              <v:shape style="position:absolute;left:5005;top:708;width:2;height:52" coordorigin="5005,708" coordsize="0,52" path="m5005,708l5005,759e" filled="false" stroked="true" strokeweight=".163027pt" strokecolor="#ff0000">
                <v:path arrowok="t"/>
              </v:shape>
            </v:group>
            <v:group style="position:absolute;left:4985;top:733;width:40;height:2" coordorigin="4985,733" coordsize="40,2">
              <v:shape style="position:absolute;left:4985;top:733;width:40;height:2" coordorigin="4985,733" coordsize="40,0" path="m4985,733l5024,733e" filled="false" stroked="true" strokeweight=".214789pt" strokecolor="#ff0000">
                <v:path arrowok="t"/>
              </v:shape>
            </v:group>
            <v:group style="position:absolute;left:5005;top:707;width:2;height:52" coordorigin="5005,707" coordsize="2,52">
              <v:shape style="position:absolute;left:5005;top:707;width:2;height:52" coordorigin="5005,707" coordsize="0,52" path="m5005,707l5005,758e" filled="false" stroked="true" strokeweight=".163027pt" strokecolor="#ff0000">
                <v:path arrowok="t"/>
              </v:shape>
            </v:group>
            <v:group style="position:absolute;left:4985;top:732;width:40;height:2" coordorigin="4985,732" coordsize="40,2">
              <v:shape style="position:absolute;left:4985;top:732;width:40;height:2" coordorigin="4985,732" coordsize="40,0" path="m4985,732l5024,732e" filled="false" stroked="true" strokeweight=".214789pt" strokecolor="#ff0000">
                <v:path arrowok="t"/>
              </v:shape>
            </v:group>
            <v:group style="position:absolute;left:5005;top:706;width:2;height:52" coordorigin="5005,706" coordsize="2,52">
              <v:shape style="position:absolute;left:5005;top:706;width:2;height:52" coordorigin="5005,706" coordsize="0,52" path="m5005,706l5005,758e" filled="false" stroked="true" strokeweight=".163027pt" strokecolor="#ff0000">
                <v:path arrowok="t"/>
              </v:shape>
            </v:group>
            <v:group style="position:absolute;left:4985;top:731;width:40;height:2" coordorigin="4985,731" coordsize="40,2">
              <v:shape style="position:absolute;left:4985;top:731;width:40;height:2" coordorigin="4985,731" coordsize="40,0" path="m4985,731l5024,731e" filled="false" stroked="true" strokeweight=".214789pt" strokecolor="#ff0000">
                <v:path arrowok="t"/>
              </v:shape>
            </v:group>
            <v:group style="position:absolute;left:5005;top:705;width:2;height:52" coordorigin="5005,705" coordsize="2,52">
              <v:shape style="position:absolute;left:5005;top:705;width:2;height:52" coordorigin="5005,705" coordsize="0,52" path="m5005,705l5005,757e" filled="false" stroked="true" strokeweight=".163027pt" strokecolor="#ff0000">
                <v:path arrowok="t"/>
              </v:shape>
            </v:group>
            <v:group style="position:absolute;left:4985;top:730;width:40;height:2" coordorigin="4985,730" coordsize="40,2">
              <v:shape style="position:absolute;left:4985;top:730;width:40;height:2" coordorigin="4985,730" coordsize="40,0" path="m4985,730l5024,730e" filled="false" stroked="true" strokeweight=".214789pt" strokecolor="#ff0000">
                <v:path arrowok="t"/>
              </v:shape>
            </v:group>
            <v:group style="position:absolute;left:5005;top:705;width:2;height:52" coordorigin="5005,705" coordsize="2,52">
              <v:shape style="position:absolute;left:5005;top:705;width:2;height:52" coordorigin="5005,705" coordsize="0,52" path="m5005,705l5005,756e" filled="false" stroked="true" strokeweight=".163027pt" strokecolor="#ff0000">
                <v:path arrowok="t"/>
              </v:shape>
            </v:group>
            <v:group style="position:absolute;left:4985;top:730;width:40;height:2" coordorigin="4985,730" coordsize="40,2">
              <v:shape style="position:absolute;left:4985;top:730;width:40;height:2" coordorigin="4985,730" coordsize="40,0" path="m4985,730l5024,730e" filled="false" stroked="true" strokeweight=".214789pt" strokecolor="#ff0000">
                <v:path arrowok="t"/>
              </v:shape>
            </v:group>
            <v:group style="position:absolute;left:5005;top:704;width:2;height:52" coordorigin="5005,704" coordsize="2,52">
              <v:shape style="position:absolute;left:5005;top:704;width:2;height:52" coordorigin="5005,704" coordsize="0,52" path="m5005,704l5005,755e" filled="false" stroked="true" strokeweight=".163027pt" strokecolor="#ff0000">
                <v:path arrowok="t"/>
              </v:shape>
            </v:group>
            <v:group style="position:absolute;left:4985;top:729;width:40;height:2" coordorigin="4985,729" coordsize="40,2">
              <v:shape style="position:absolute;left:4985;top:729;width:40;height:2" coordorigin="4985,729" coordsize="40,0" path="m4985,729l5024,729e" filled="false" stroked="true" strokeweight=".214789pt" strokecolor="#ff0000">
                <v:path arrowok="t"/>
              </v:shape>
            </v:group>
            <v:group style="position:absolute;left:5005;top:703;width:2;height:52" coordorigin="5005,703" coordsize="2,52">
              <v:shape style="position:absolute;left:5005;top:703;width:2;height:52" coordorigin="5005,703" coordsize="0,52" path="m5005,703l5005,755e" filled="false" stroked="true" strokeweight=".163027pt" strokecolor="#ff0000">
                <v:path arrowok="t"/>
              </v:shape>
            </v:group>
            <v:group style="position:absolute;left:4985;top:728;width:40;height:2" coordorigin="4985,728" coordsize="40,2">
              <v:shape style="position:absolute;left:4985;top:728;width:40;height:2" coordorigin="4985,728" coordsize="40,0" path="m4985,728l5024,728e" filled="false" stroked="true" strokeweight=".214789pt" strokecolor="#ff0000">
                <v:path arrowok="t"/>
              </v:shape>
            </v:group>
            <v:group style="position:absolute;left:5005;top:703;width:2;height:52" coordorigin="5005,703" coordsize="2,52">
              <v:shape style="position:absolute;left:5005;top:703;width:2;height:52" coordorigin="5005,703" coordsize="0,52" path="m5005,703l5005,754e" filled="false" stroked="true" strokeweight=".163027pt" strokecolor="#ff0000">
                <v:path arrowok="t"/>
              </v:shape>
            </v:group>
            <v:group style="position:absolute;left:4985;top:728;width:40;height:2" coordorigin="4985,728" coordsize="40,2">
              <v:shape style="position:absolute;left:4985;top:728;width:40;height:2" coordorigin="4985,728" coordsize="40,0" path="m4985,728l5024,728e" filled="false" stroked="true" strokeweight=".214789pt" strokecolor="#ff0000">
                <v:path arrowok="t"/>
              </v:shape>
            </v:group>
            <v:group style="position:absolute;left:5005;top:702;width:2;height:52" coordorigin="5005,702" coordsize="2,52">
              <v:shape style="position:absolute;left:5005;top:702;width:2;height:52" coordorigin="5005,702" coordsize="0,52" path="m5005,702l5005,753e" filled="false" stroked="true" strokeweight=".163027pt" strokecolor="#ff0000">
                <v:path arrowok="t"/>
              </v:shape>
            </v:group>
            <v:group style="position:absolute;left:4985;top:727;width:40;height:2" coordorigin="4985,727" coordsize="40,2">
              <v:shape style="position:absolute;left:4985;top:727;width:40;height:2" coordorigin="4985,727" coordsize="40,0" path="m4985,727l5024,727e" filled="false" stroked="true" strokeweight=".214789pt" strokecolor="#ff0000">
                <v:path arrowok="t"/>
              </v:shape>
            </v:group>
            <v:group style="position:absolute;left:5005;top:701;width:2;height:52" coordorigin="5005,701" coordsize="2,52">
              <v:shape style="position:absolute;left:5005;top:701;width:2;height:52" coordorigin="5005,701" coordsize="0,52" path="m5005,701l5005,753e" filled="false" stroked="true" strokeweight=".163027pt" strokecolor="#ff0000">
                <v:path arrowok="t"/>
              </v:shape>
            </v:group>
            <v:group style="position:absolute;left:4985;top:726;width:40;height:2" coordorigin="4985,726" coordsize="40,2">
              <v:shape style="position:absolute;left:4985;top:726;width:40;height:2" coordorigin="4985,726" coordsize="40,0" path="m4985,726l5024,726e" filled="false" stroked="true" strokeweight=".214789pt" strokecolor="#ff0000">
                <v:path arrowok="t"/>
              </v:shape>
            </v:group>
            <v:group style="position:absolute;left:5005;top:700;width:2;height:52" coordorigin="5005,700" coordsize="2,52">
              <v:shape style="position:absolute;left:5005;top:700;width:2;height:52" coordorigin="5005,700" coordsize="0,52" path="m5005,700l5005,752e" filled="false" stroked="true" strokeweight=".163027pt" strokecolor="#ff0000">
                <v:path arrowok="t"/>
              </v:shape>
            </v:group>
            <v:group style="position:absolute;left:4985;top:725;width:40;height:2" coordorigin="4985,725" coordsize="40,2">
              <v:shape style="position:absolute;left:4985;top:725;width:40;height:2" coordorigin="4985,725" coordsize="40,0" path="m4985,725l5024,725e" filled="false" stroked="true" strokeweight=".214789pt" strokecolor="#ff0000">
                <v:path arrowok="t"/>
              </v:shape>
            </v:group>
            <v:group style="position:absolute;left:5005;top:700;width:2;height:52" coordorigin="5005,700" coordsize="2,52">
              <v:shape style="position:absolute;left:5005;top:700;width:2;height:52" coordorigin="5005,700" coordsize="0,52" path="m5005,700l5005,751e" filled="false" stroked="true" strokeweight=".163027pt" strokecolor="#ff0000">
                <v:path arrowok="t"/>
              </v:shape>
            </v:group>
            <v:group style="position:absolute;left:4985;top:724;width:40;height:2" coordorigin="4985,724" coordsize="40,2">
              <v:shape style="position:absolute;left:4985;top:724;width:40;height:2" coordorigin="4985,724" coordsize="40,0" path="m4985,724l5024,724e" filled="false" stroked="true" strokeweight=".214789pt" strokecolor="#ff0000">
                <v:path arrowok="t"/>
              </v:shape>
            </v:group>
            <v:group style="position:absolute;left:5005;top:698;width:2;height:52" coordorigin="5005,698" coordsize="2,52">
              <v:shape style="position:absolute;left:5005;top:698;width:2;height:52" coordorigin="5005,698" coordsize="0,52" path="m5005,698l5005,750e" filled="false" stroked="true" strokeweight=".163027pt" strokecolor="#ff0000">
                <v:path arrowok="t"/>
              </v:shape>
            </v:group>
            <v:group style="position:absolute;left:4985;top:723;width:40;height:2" coordorigin="4985,723" coordsize="40,2">
              <v:shape style="position:absolute;left:4985;top:723;width:40;height:2" coordorigin="4985,723" coordsize="40,0" path="m4985,723l5024,723e" filled="false" stroked="true" strokeweight=".214789pt" strokecolor="#ff0000">
                <v:path arrowok="t"/>
              </v:shape>
            </v:group>
            <v:group style="position:absolute;left:5005;top:698;width:2;height:52" coordorigin="5005,698" coordsize="2,52">
              <v:shape style="position:absolute;left:5005;top:698;width:2;height:52" coordorigin="5005,698" coordsize="0,52" path="m5005,698l5005,749e" filled="false" stroked="true" strokeweight=".163027pt" strokecolor="#ff0000">
                <v:path arrowok="t"/>
              </v:shape>
            </v:group>
            <v:group style="position:absolute;left:4985;top:723;width:40;height:2" coordorigin="4985,723" coordsize="40,2">
              <v:shape style="position:absolute;left:4985;top:723;width:40;height:2" coordorigin="4985,723" coordsize="40,0" path="m4985,723l5024,723e" filled="false" stroked="true" strokeweight=".214789pt" strokecolor="#ff0000">
                <v:path arrowok="t"/>
              </v:shape>
            </v:group>
            <v:group style="position:absolute;left:5005;top:697;width:2;height:52" coordorigin="5005,697" coordsize="2,52">
              <v:shape style="position:absolute;left:5005;top:697;width:2;height:52" coordorigin="5005,697" coordsize="0,52" path="m5005,697l5005,748e" filled="false" stroked="true" strokeweight=".163027pt" strokecolor="#ff0000">
                <v:path arrowok="t"/>
              </v:shape>
            </v:group>
            <v:group style="position:absolute;left:4985;top:722;width:40;height:2" coordorigin="4985,722" coordsize="40,2">
              <v:shape style="position:absolute;left:4985;top:722;width:40;height:2" coordorigin="4985,722" coordsize="40,0" path="m4985,722l5024,722e" filled="false" stroked="true" strokeweight=".214789pt" strokecolor="#ff0000">
                <v:path arrowok="t"/>
              </v:shape>
            </v:group>
            <v:group style="position:absolute;left:5005;top:696;width:2;height:52" coordorigin="5005,696" coordsize="2,52">
              <v:shape style="position:absolute;left:5005;top:696;width:2;height:52" coordorigin="5005,696" coordsize="0,52" path="m5005,696l5005,748e" filled="false" stroked="true" strokeweight=".163027pt" strokecolor="#ff0000">
                <v:path arrowok="t"/>
              </v:shape>
            </v:group>
            <v:group style="position:absolute;left:4985;top:721;width:40;height:2" coordorigin="4985,721" coordsize="40,2">
              <v:shape style="position:absolute;left:4985;top:721;width:40;height:2" coordorigin="4985,721" coordsize="40,0" path="m4985,721l5024,721e" filled="false" stroked="true" strokeweight=".214789pt" strokecolor="#ff0000">
                <v:path arrowok="t"/>
              </v:shape>
            </v:group>
            <v:group style="position:absolute;left:5005;top:695;width:2;height:52" coordorigin="5005,695" coordsize="2,52">
              <v:shape style="position:absolute;left:5005;top:695;width:2;height:52" coordorigin="5005,695" coordsize="0,52" path="m5005,695l5005,747e" filled="false" stroked="true" strokeweight=".163027pt" strokecolor="#ff0000">
                <v:path arrowok="t"/>
              </v:shape>
            </v:group>
            <v:group style="position:absolute;left:4985;top:720;width:40;height:2" coordorigin="4985,720" coordsize="40,2">
              <v:shape style="position:absolute;left:4985;top:720;width:40;height:2" coordorigin="4985,720" coordsize="40,0" path="m4985,720l5024,720e" filled="false" stroked="true" strokeweight=".214789pt" strokecolor="#ff0000">
                <v:path arrowok="t"/>
              </v:shape>
            </v:group>
            <v:group style="position:absolute;left:5005;top:695;width:2;height:52" coordorigin="5005,695" coordsize="2,52">
              <v:shape style="position:absolute;left:5005;top:695;width:2;height:52" coordorigin="5005,695" coordsize="0,52" path="m5005,695l5005,746e" filled="false" stroked="true" strokeweight=".163027pt" strokecolor="#ff0000">
                <v:path arrowok="t"/>
              </v:shape>
            </v:group>
            <v:group style="position:absolute;left:4985;top:720;width:40;height:2" coordorigin="4985,720" coordsize="40,2">
              <v:shape style="position:absolute;left:4985;top:720;width:40;height:2" coordorigin="4985,720" coordsize="40,0" path="m4985,720l5024,720e" filled="false" stroked="true" strokeweight=".214789pt" strokecolor="#ff0000">
                <v:path arrowok="t"/>
              </v:shape>
            </v:group>
            <v:group style="position:absolute;left:5005;top:694;width:2;height:52" coordorigin="5005,694" coordsize="2,52">
              <v:shape style="position:absolute;left:5005;top:694;width:2;height:52" coordorigin="5005,694" coordsize="0,52" path="m5005,694l5005,745e" filled="false" stroked="true" strokeweight=".163027pt" strokecolor="#ff0000">
                <v:path arrowok="t"/>
              </v:shape>
            </v:group>
            <v:group style="position:absolute;left:4985;top:719;width:40;height:2" coordorigin="4985,719" coordsize="40,2">
              <v:shape style="position:absolute;left:4985;top:719;width:40;height:2" coordorigin="4985,719" coordsize="40,0" path="m4985,719l5024,719e" filled="false" stroked="true" strokeweight=".214789pt" strokecolor="#ff0000">
                <v:path arrowok="t"/>
              </v:shape>
            </v:group>
            <v:group style="position:absolute;left:5005;top:693;width:2;height:52" coordorigin="5005,693" coordsize="2,52">
              <v:shape style="position:absolute;left:5005;top:693;width:2;height:52" coordorigin="5005,693" coordsize="0,52" path="m5005,693l5005,745e" filled="false" stroked="true" strokeweight=".163027pt" strokecolor="#ff0000">
                <v:path arrowok="t"/>
              </v:shape>
            </v:group>
            <v:group style="position:absolute;left:4985;top:718;width:40;height:2" coordorigin="4985,718" coordsize="40,2">
              <v:shape style="position:absolute;left:4985;top:718;width:40;height:2" coordorigin="4985,718" coordsize="40,0" path="m4985,718l5024,718e" filled="false" stroked="true" strokeweight=".214789pt" strokecolor="#ff0000">
                <v:path arrowok="t"/>
              </v:shape>
            </v:group>
            <v:group style="position:absolute;left:5005;top:692;width:2;height:52" coordorigin="5005,692" coordsize="2,52">
              <v:shape style="position:absolute;left:5005;top:692;width:2;height:52" coordorigin="5005,692" coordsize="0,52" path="m5005,692l5005,744e" filled="false" stroked="true" strokeweight=".163027pt" strokecolor="#ff0000">
                <v:path arrowok="t"/>
              </v:shape>
            </v:group>
            <v:group style="position:absolute;left:4985;top:717;width:40;height:2" coordorigin="4985,717" coordsize="40,2">
              <v:shape style="position:absolute;left:4985;top:717;width:40;height:2" coordorigin="4985,717" coordsize="40,0" path="m4985,717l5024,717e" filled="false" stroked="true" strokeweight=".214789pt" strokecolor="#ff0000">
                <v:path arrowok="t"/>
              </v:shape>
            </v:group>
            <v:group style="position:absolute;left:5005;top:692;width:2;height:52" coordorigin="5005,692" coordsize="2,52">
              <v:shape style="position:absolute;left:5005;top:692;width:2;height:52" coordorigin="5005,692" coordsize="0,52" path="m5005,692l5005,743e" filled="false" stroked="true" strokeweight=".163027pt" strokecolor="#ff0000">
                <v:path arrowok="t"/>
              </v:shape>
            </v:group>
            <v:group style="position:absolute;left:4985;top:717;width:40;height:2" coordorigin="4985,717" coordsize="40,2">
              <v:shape style="position:absolute;left:4985;top:717;width:40;height:2" coordorigin="4985,717" coordsize="40,0" path="m4985,717l5024,717e" filled="false" stroked="true" strokeweight=".214789pt" strokecolor="#ff0000">
                <v:path arrowok="t"/>
              </v:shape>
            </v:group>
            <v:group style="position:absolute;left:5005;top:691;width:2;height:52" coordorigin="5005,691" coordsize="2,52">
              <v:shape style="position:absolute;left:5005;top:691;width:2;height:52" coordorigin="5005,691" coordsize="0,52" path="m5005,691l5005,742e" filled="false" stroked="true" strokeweight=".163027pt" strokecolor="#ff0000">
                <v:path arrowok="t"/>
              </v:shape>
            </v:group>
            <v:group style="position:absolute;left:4985;top:716;width:40;height:2" coordorigin="4985,716" coordsize="40,2">
              <v:shape style="position:absolute;left:4985;top:716;width:40;height:2" coordorigin="4985,716" coordsize="40,0" path="m4985,716l5024,716e" filled="false" stroked="true" strokeweight=".214789pt" strokecolor="#ff0000">
                <v:path arrowok="t"/>
              </v:shape>
            </v:group>
            <v:group style="position:absolute;left:5005;top:690;width:2;height:52" coordorigin="5005,690" coordsize="2,52">
              <v:shape style="position:absolute;left:5005;top:690;width:2;height:52" coordorigin="5005,690" coordsize="0,52" path="m5005,690l5005,742e" filled="false" stroked="true" strokeweight=".163027pt" strokecolor="#ff0000">
                <v:path arrowok="t"/>
              </v:shape>
            </v:group>
            <v:group style="position:absolute;left:4985;top:715;width:40;height:2" coordorigin="4985,715" coordsize="40,2">
              <v:shape style="position:absolute;left:4985;top:715;width:40;height:2" coordorigin="4985,715" coordsize="40,0" path="m4985,715l5024,715e" filled="false" stroked="true" strokeweight=".214789pt" strokecolor="#ff0000">
                <v:path arrowok="t"/>
              </v:shape>
            </v:group>
            <v:group style="position:absolute;left:5005;top:690;width:2;height:52" coordorigin="5005,690" coordsize="2,52">
              <v:shape style="position:absolute;left:5005;top:690;width:2;height:52" coordorigin="5005,690" coordsize="0,52" path="m5005,690l5005,741e" filled="false" stroked="true" strokeweight=".163027pt" strokecolor="#ff0000">
                <v:path arrowok="t"/>
              </v:shape>
            </v:group>
            <v:group style="position:absolute;left:4985;top:715;width:40;height:2" coordorigin="4985,715" coordsize="40,2">
              <v:shape style="position:absolute;left:4985;top:715;width:40;height:2" coordorigin="4985,715" coordsize="40,0" path="m4985,715l5024,715e" filled="false" stroked="true" strokeweight=".214789pt" strokecolor="#ff0000">
                <v:path arrowok="t"/>
              </v:shape>
            </v:group>
            <v:group style="position:absolute;left:5005;top:689;width:2;height:52" coordorigin="5005,689" coordsize="2,52">
              <v:shape style="position:absolute;left:5005;top:689;width:2;height:52" coordorigin="5005,689" coordsize="0,52" path="m5005,689l5005,740e" filled="false" stroked="true" strokeweight=".163027pt" strokecolor="#ff0000">
                <v:path arrowok="t"/>
              </v:shape>
            </v:group>
            <v:group style="position:absolute;left:4985;top:714;width:40;height:2" coordorigin="4985,714" coordsize="40,2">
              <v:shape style="position:absolute;left:4985;top:714;width:40;height:2" coordorigin="4985,714" coordsize="40,0" path="m4985,714l5024,714e" filled="false" stroked="true" strokeweight=".214789pt" strokecolor="#ff0000">
                <v:path arrowok="t"/>
              </v:shape>
            </v:group>
            <v:group style="position:absolute;left:5005;top:688;width:2;height:52" coordorigin="5005,688" coordsize="2,52">
              <v:shape style="position:absolute;left:5005;top:688;width:2;height:52" coordorigin="5005,688" coordsize="0,52" path="m5005,688l5005,740e" filled="false" stroked="true" strokeweight=".163027pt" strokecolor="#ff0000">
                <v:path arrowok="t"/>
              </v:shape>
            </v:group>
            <v:group style="position:absolute;left:4985;top:713;width:40;height:2" coordorigin="4985,713" coordsize="40,2">
              <v:shape style="position:absolute;left:4985;top:713;width:40;height:2" coordorigin="4985,713" coordsize="40,0" path="m4985,713l5024,713e" filled="false" stroked="true" strokeweight=".214789pt" strokecolor="#ff0000">
                <v:path arrowok="t"/>
              </v:shape>
            </v:group>
            <v:group style="position:absolute;left:5005;top:687;width:2;height:52" coordorigin="5005,687" coordsize="2,52">
              <v:shape style="position:absolute;left:5005;top:687;width:2;height:52" coordorigin="5005,687" coordsize="0,52" path="m5005,687l5005,739e" filled="false" stroked="true" strokeweight=".163027pt" strokecolor="#ff0000">
                <v:path arrowok="t"/>
              </v:shape>
            </v:group>
            <v:group style="position:absolute;left:4985;top:712;width:40;height:2" coordorigin="4985,712" coordsize="40,2">
              <v:shape style="position:absolute;left:4985;top:712;width:40;height:2" coordorigin="4985,712" coordsize="40,0" path="m4985,712l5024,712e" filled="false" stroked="true" strokeweight=".214789pt" strokecolor="#ff0000">
                <v:path arrowok="t"/>
              </v:shape>
            </v:group>
            <v:group style="position:absolute;left:5005;top:687;width:2;height:52" coordorigin="5005,687" coordsize="2,52">
              <v:shape style="position:absolute;left:5005;top:687;width:2;height:52" coordorigin="5005,687" coordsize="0,52" path="m5005,687l5005,738e" filled="false" stroked="true" strokeweight=".163027pt" strokecolor="#ff0000">
                <v:path arrowok="t"/>
              </v:shape>
            </v:group>
            <v:group style="position:absolute;left:4985;top:711;width:40;height:2" coordorigin="4985,711" coordsize="40,2">
              <v:shape style="position:absolute;left:4985;top:711;width:40;height:2" coordorigin="4985,711" coordsize="40,0" path="m4985,711l5024,711e" filled="false" stroked="true" strokeweight=".214789pt" strokecolor="#ff0000">
                <v:path arrowok="t"/>
              </v:shape>
            </v:group>
            <v:group style="position:absolute;left:5005;top:685;width:2;height:52" coordorigin="5005,685" coordsize="2,52">
              <v:shape style="position:absolute;left:5005;top:685;width:2;height:52" coordorigin="5005,685" coordsize="0,52" path="m5005,685l5005,737e" filled="false" stroked="true" strokeweight=".163027pt" strokecolor="#ff0000">
                <v:path arrowok="t"/>
              </v:shape>
            </v:group>
            <v:group style="position:absolute;left:4985;top:710;width:40;height:2" coordorigin="4985,710" coordsize="40,2">
              <v:shape style="position:absolute;left:4985;top:710;width:40;height:2" coordorigin="4985,710" coordsize="40,0" path="m4985,710l5024,710e" filled="false" stroked="true" strokeweight=".214789pt" strokecolor="#ff0000">
                <v:path arrowok="t"/>
              </v:shape>
            </v:group>
            <v:group style="position:absolute;left:5005;top:685;width:2;height:52" coordorigin="5005,685" coordsize="2,52">
              <v:shape style="position:absolute;left:5005;top:685;width:2;height:52" coordorigin="5005,685" coordsize="0,52" path="m5005,685l5005,736e" filled="false" stroked="true" strokeweight=".163027pt" strokecolor="#ff0000">
                <v:path arrowok="t"/>
              </v:shape>
            </v:group>
            <v:group style="position:absolute;left:4985;top:710;width:40;height:2" coordorigin="4985,710" coordsize="40,2">
              <v:shape style="position:absolute;left:4985;top:710;width:40;height:2" coordorigin="4985,710" coordsize="40,0" path="m4985,710l5024,710e" filled="false" stroked="true" strokeweight=".214789pt" strokecolor="#ff0000">
                <v:path arrowok="t"/>
              </v:shape>
            </v:group>
            <v:group style="position:absolute;left:5005;top:684;width:2;height:52" coordorigin="5005,684" coordsize="2,52">
              <v:shape style="position:absolute;left:5005;top:684;width:2;height:52" coordorigin="5005,684" coordsize="0,52" path="m5005,684l5005,735e" filled="false" stroked="true" strokeweight=".163027pt" strokecolor="#ff0000">
                <v:path arrowok="t"/>
              </v:shape>
            </v:group>
            <v:group style="position:absolute;left:4985;top:709;width:40;height:2" coordorigin="4985,709" coordsize="40,2">
              <v:shape style="position:absolute;left:4985;top:709;width:40;height:2" coordorigin="4985,709" coordsize="40,0" path="m4985,709l5024,709e" filled="false" stroked="true" strokeweight=".214789pt" strokecolor="#ff0000">
                <v:path arrowok="t"/>
              </v:shape>
            </v:group>
            <v:group style="position:absolute;left:5005;top:683;width:2;height:52" coordorigin="5005,683" coordsize="2,52">
              <v:shape style="position:absolute;left:5005;top:683;width:2;height:52" coordorigin="5005,683" coordsize="0,52" path="m5005,683l5005,735e" filled="false" stroked="true" strokeweight=".163027pt" strokecolor="#ff0000">
                <v:path arrowok="t"/>
              </v:shape>
            </v:group>
            <v:group style="position:absolute;left:4985;top:708;width:40;height:2" coordorigin="4985,708" coordsize="40,2">
              <v:shape style="position:absolute;left:4985;top:708;width:40;height:2" coordorigin="4985,708" coordsize="40,0" path="m4985,708l5024,708e" filled="false" stroked="true" strokeweight=".214789pt" strokecolor="#ff0000">
                <v:path arrowok="t"/>
              </v:shape>
            </v:group>
            <v:group style="position:absolute;left:5005;top:682;width:2;height:52" coordorigin="5005,682" coordsize="2,52">
              <v:shape style="position:absolute;left:5005;top:682;width:2;height:52" coordorigin="5005,682" coordsize="0,52" path="m5005,682l5005,734e" filled="false" stroked="true" strokeweight=".163027pt" strokecolor="#ff0000">
                <v:path arrowok="t"/>
              </v:shape>
            </v:group>
            <v:group style="position:absolute;left:4985;top:707;width:40;height:2" coordorigin="4985,707" coordsize="40,2">
              <v:shape style="position:absolute;left:4985;top:707;width:40;height:2" coordorigin="4985,707" coordsize="40,0" path="m4985,707l5024,707e" filled="false" stroked="true" strokeweight=".214789pt" strokecolor="#ff0000">
                <v:path arrowok="t"/>
              </v:shape>
            </v:group>
            <v:group style="position:absolute;left:5005;top:682;width:2;height:52" coordorigin="5005,682" coordsize="2,52">
              <v:shape style="position:absolute;left:5005;top:682;width:2;height:52" coordorigin="5005,682" coordsize="0,52" path="m5005,682l5005,733e" filled="false" stroked="true" strokeweight=".163027pt" strokecolor="#ff0000">
                <v:path arrowok="t"/>
              </v:shape>
            </v:group>
            <v:group style="position:absolute;left:4985;top:707;width:40;height:2" coordorigin="4985,707" coordsize="40,2">
              <v:shape style="position:absolute;left:4985;top:707;width:40;height:2" coordorigin="4985,707" coordsize="40,0" path="m4985,707l5024,707e" filled="false" stroked="true" strokeweight=".214789pt" strokecolor="#ff0000">
                <v:path arrowok="t"/>
              </v:shape>
            </v:group>
            <v:group style="position:absolute;left:5005;top:681;width:2;height:52" coordorigin="5005,681" coordsize="2,52">
              <v:shape style="position:absolute;left:5005;top:681;width:2;height:52" coordorigin="5005,681" coordsize="0,52" path="m5005,681l5005,732e" filled="false" stroked="true" strokeweight=".163027pt" strokecolor="#ff0000">
                <v:path arrowok="t"/>
              </v:shape>
            </v:group>
            <v:group style="position:absolute;left:4985;top:706;width:40;height:2" coordorigin="4985,706" coordsize="40,2">
              <v:shape style="position:absolute;left:4985;top:706;width:40;height:2" coordorigin="4985,706" coordsize="40,0" path="m4985,706l5024,706e" filled="false" stroked="true" strokeweight=".214789pt" strokecolor="#ff0000">
                <v:path arrowok="t"/>
              </v:shape>
            </v:group>
            <v:group style="position:absolute;left:5005;top:680;width:2;height:52" coordorigin="5005,680" coordsize="2,52">
              <v:shape style="position:absolute;left:5005;top:680;width:2;height:52" coordorigin="5005,680" coordsize="0,52" path="m5005,680l5005,732e" filled="false" stroked="true" strokeweight=".163027pt" strokecolor="#ff0000">
                <v:path arrowok="t"/>
              </v:shape>
            </v:group>
            <v:group style="position:absolute;left:4985;top:704;width:40;height:2" coordorigin="4985,704" coordsize="40,2">
              <v:shape style="position:absolute;left:4985;top:704;width:40;height:2" coordorigin="4985,704" coordsize="40,0" path="m4985,704l5024,704e" filled="false" stroked="true" strokeweight=".214789pt" strokecolor="#ff0000">
                <v:path arrowok="t"/>
              </v:shape>
            </v:group>
            <v:group style="position:absolute;left:5005;top:679;width:2;height:52" coordorigin="5005,679" coordsize="2,52">
              <v:shape style="position:absolute;left:5005;top:679;width:2;height:52" coordorigin="5005,679" coordsize="0,52" path="m5005,679l5005,730e" filled="false" stroked="true" strokeweight=".163027pt" strokecolor="#ff0000">
                <v:path arrowok="t"/>
              </v:shape>
            </v:group>
            <v:group style="position:absolute;left:4985;top:704;width:40;height:2" coordorigin="4985,704" coordsize="40,2">
              <v:shape style="position:absolute;left:4985;top:704;width:40;height:2" coordorigin="4985,704" coordsize="40,0" path="m4985,704l5024,704e" filled="false" stroked="true" strokeweight=".214789pt" strokecolor="#ff0000">
                <v:path arrowok="t"/>
              </v:shape>
            </v:group>
            <v:group style="position:absolute;left:5005;top:678;width:2;height:52" coordorigin="5005,678" coordsize="2,52">
              <v:shape style="position:absolute;left:5005;top:678;width:2;height:52" coordorigin="5005,678" coordsize="0,52" path="m5005,678l5005,729e" filled="false" stroked="true" strokeweight=".163027pt" strokecolor="#ff0000">
                <v:path arrowok="t"/>
              </v:shape>
            </v:group>
            <v:group style="position:absolute;left:4985;top:704;width:40;height:2" coordorigin="4985,704" coordsize="40,2">
              <v:shape style="position:absolute;left:4985;top:704;width:40;height:2" coordorigin="4985,704" coordsize="40,0" path="m4985,704l5024,704e" filled="false" stroked="true" strokeweight=".214789pt" strokecolor="#ff0000">
                <v:path arrowok="t"/>
              </v:shape>
            </v:group>
            <v:group style="position:absolute;left:5005;top:678;width:2;height:52" coordorigin="5005,678" coordsize="2,52">
              <v:shape style="position:absolute;left:5005;top:678;width:2;height:52" coordorigin="5005,678" coordsize="0,52" path="m5005,678l5005,730e" filled="false" stroked="true" strokeweight=".163027pt" strokecolor="#ff0000">
                <v:path arrowok="t"/>
              </v:shape>
            </v:group>
            <v:group style="position:absolute;left:4985;top:703;width:40;height:2" coordorigin="4985,703" coordsize="40,2">
              <v:shape style="position:absolute;left:4985;top:703;width:40;height:2" coordorigin="4985,703" coordsize="40,0" path="m4985,703l5024,703e" filled="false" stroked="true" strokeweight=".214789pt" strokecolor="#ff0000">
                <v:path arrowok="t"/>
              </v:shape>
            </v:group>
            <v:group style="position:absolute;left:5005;top:677;width:2;height:52" coordorigin="5005,677" coordsize="2,52">
              <v:shape style="position:absolute;left:5005;top:677;width:2;height:52" coordorigin="5005,677" coordsize="0,52" path="m5005,677l5005,729e" filled="false" stroked="true" strokeweight=".163027pt" strokecolor="#ff0000">
                <v:path arrowok="t"/>
              </v:shape>
            </v:group>
            <v:group style="position:absolute;left:4985;top:702;width:40;height:2" coordorigin="4985,702" coordsize="40,2">
              <v:shape style="position:absolute;left:4985;top:702;width:40;height:2" coordorigin="4985,702" coordsize="40,0" path="m4985,702l5024,702e" filled="false" stroked="true" strokeweight=".214789pt" strokecolor="#ff0000">
                <v:path arrowok="t"/>
              </v:shape>
            </v:group>
            <v:group style="position:absolute;left:5005;top:677;width:2;height:52" coordorigin="5005,677" coordsize="2,52">
              <v:shape style="position:absolute;left:5005;top:677;width:2;height:52" coordorigin="5005,677" coordsize="0,52" path="m5005,677l5005,728e" filled="false" stroked="true" strokeweight=".163027pt" strokecolor="#ff0000">
                <v:path arrowok="t"/>
              </v:shape>
            </v:group>
            <v:group style="position:absolute;left:4985;top:702;width:40;height:2" coordorigin="4985,702" coordsize="40,2">
              <v:shape style="position:absolute;left:4985;top:702;width:40;height:2" coordorigin="4985,702" coordsize="40,0" path="m4985,702l5024,702e" filled="false" stroked="true" strokeweight=".214789pt" strokecolor="#ff0000">
                <v:path arrowok="t"/>
              </v:shape>
            </v:group>
            <v:group style="position:absolute;left:5005;top:676;width:2;height:52" coordorigin="5005,676" coordsize="2,52">
              <v:shape style="position:absolute;left:5005;top:676;width:2;height:52" coordorigin="5005,676" coordsize="0,52" path="m5005,676l5005,727e" filled="false" stroked="true" strokeweight=".163027pt" strokecolor="#ff0000">
                <v:path arrowok="t"/>
              </v:shape>
            </v:group>
            <v:group style="position:absolute;left:4985;top:701;width:40;height:2" coordorigin="4985,701" coordsize="40,2">
              <v:shape style="position:absolute;left:4985;top:701;width:40;height:2" coordorigin="4985,701" coordsize="40,0" path="m4985,701l5024,701e" filled="false" stroked="true" strokeweight=".214789pt" strokecolor="#ff0000">
                <v:path arrowok="t"/>
              </v:shape>
            </v:group>
            <v:group style="position:absolute;left:5005;top:675;width:2;height:52" coordorigin="5005,675" coordsize="2,52">
              <v:shape style="position:absolute;left:5005;top:675;width:2;height:52" coordorigin="5005,675" coordsize="0,52" path="m5005,675l5005,727e" filled="false" stroked="true" strokeweight=".163027pt" strokecolor="#ff0000">
                <v:path arrowok="t"/>
              </v:shape>
            </v:group>
            <v:group style="position:absolute;left:4985;top:700;width:40;height:2" coordorigin="4985,700" coordsize="40,2">
              <v:shape style="position:absolute;left:4985;top:700;width:40;height:2" coordorigin="4985,700" coordsize="40,0" path="m4985,700l5024,700e" filled="false" stroked="true" strokeweight=".214789pt" strokecolor="#ff0000">
                <v:path arrowok="t"/>
              </v:shape>
            </v:group>
            <v:group style="position:absolute;left:5005;top:674;width:2;height:52" coordorigin="5005,674" coordsize="2,52">
              <v:shape style="position:absolute;left:5005;top:674;width:2;height:52" coordorigin="5005,674" coordsize="0,52" path="m5005,674l5005,726e" filled="false" stroked="true" strokeweight=".163027pt" strokecolor="#ff0000">
                <v:path arrowok="t"/>
              </v:shape>
            </v:group>
            <v:group style="position:absolute;left:4985;top:699;width:40;height:2" coordorigin="4985,699" coordsize="40,2">
              <v:shape style="position:absolute;left:4985;top:699;width:40;height:2" coordorigin="4985,699" coordsize="40,0" path="m4985,699l5024,699e" filled="false" stroked="true" strokeweight=".214789pt" strokecolor="#ff0000">
                <v:path arrowok="t"/>
              </v:shape>
            </v:group>
            <v:group style="position:absolute;left:5005;top:674;width:2;height:52" coordorigin="5005,674" coordsize="2,52">
              <v:shape style="position:absolute;left:5005;top:674;width:2;height:52" coordorigin="5005,674" coordsize="0,52" path="m5005,674l5005,725e" filled="false" stroked="true" strokeweight=".163027pt" strokecolor="#ff0000">
                <v:path arrowok="t"/>
              </v:shape>
            </v:group>
            <v:group style="position:absolute;left:4985;top:699;width:40;height:2" coordorigin="4985,699" coordsize="40,2">
              <v:shape style="position:absolute;left:4985;top:699;width:40;height:2" coordorigin="4985,699" coordsize="40,0" path="m4985,699l5024,699e" filled="false" stroked="true" strokeweight=".214789pt" strokecolor="#ff0000">
                <v:path arrowok="t"/>
              </v:shape>
            </v:group>
            <v:group style="position:absolute;left:5005;top:673;width:2;height:52" coordorigin="5005,673" coordsize="2,52">
              <v:shape style="position:absolute;left:5005;top:673;width:2;height:52" coordorigin="5005,673" coordsize="0,52" path="m5005,673l5005,724e" filled="false" stroked="true" strokeweight=".163027pt" strokecolor="#ff0000">
                <v:path arrowok="t"/>
              </v:shape>
            </v:group>
            <v:group style="position:absolute;left:4985;top:698;width:40;height:2" coordorigin="4985,698" coordsize="40,2">
              <v:shape style="position:absolute;left:4985;top:698;width:40;height:2" coordorigin="4985,698" coordsize="40,0" path="m4985,698l5024,698e" filled="false" stroked="true" strokeweight=".214789pt" strokecolor="#ff0000">
                <v:path arrowok="t"/>
              </v:shape>
            </v:group>
            <v:group style="position:absolute;left:5005;top:672;width:2;height:52" coordorigin="5005,672" coordsize="2,52">
              <v:shape style="position:absolute;left:5005;top:672;width:2;height:52" coordorigin="5005,672" coordsize="0,52" path="m5005,672l5005,724e" filled="false" stroked="true" strokeweight=".163027pt" strokecolor="#ff0000">
                <v:path arrowok="t"/>
              </v:shape>
            </v:group>
            <v:group style="position:absolute;left:4985;top:697;width:40;height:2" coordorigin="4985,697" coordsize="40,2">
              <v:shape style="position:absolute;left:4985;top:697;width:40;height:2" coordorigin="4985,697" coordsize="40,0" path="m4985,697l5024,697e" filled="false" stroked="true" strokeweight=".214789pt" strokecolor="#ff0000">
                <v:path arrowok="t"/>
              </v:shape>
            </v:group>
            <v:group style="position:absolute;left:5005;top:672;width:2;height:52" coordorigin="5005,672" coordsize="2,52">
              <v:shape style="position:absolute;left:5005;top:672;width:2;height:52" coordorigin="5005,672" coordsize="0,52" path="m5005,672l5005,723e" filled="false" stroked="true" strokeweight=".163027pt" strokecolor="#ff0000">
                <v:path arrowok="t"/>
              </v:shape>
            </v:group>
            <v:group style="position:absolute;left:4985;top:697;width:40;height:2" coordorigin="4985,697" coordsize="40,2">
              <v:shape style="position:absolute;left:4985;top:697;width:40;height:2" coordorigin="4985,697" coordsize="40,0" path="m4985,697l5024,697e" filled="false" stroked="true" strokeweight=".214789pt" strokecolor="#ff0000">
                <v:path arrowok="t"/>
              </v:shape>
            </v:group>
            <v:group style="position:absolute;left:5005;top:671;width:2;height:52" coordorigin="5005,671" coordsize="2,52">
              <v:shape style="position:absolute;left:5005;top:671;width:2;height:52" coordorigin="5005,671" coordsize="0,52" path="m5005,671l5005,722e" filled="false" stroked="true" strokeweight=".163027pt" strokecolor="#ff0000">
                <v:path arrowok="t"/>
              </v:shape>
            </v:group>
            <v:group style="position:absolute;left:4985;top:696;width:40;height:2" coordorigin="4985,696" coordsize="40,2">
              <v:shape style="position:absolute;left:4985;top:696;width:40;height:2" coordorigin="4985,696" coordsize="40,0" path="m4985,696l5024,696e" filled="false" stroked="true" strokeweight=".214789pt" strokecolor="#ff0000">
                <v:path arrowok="t"/>
              </v:shape>
            </v:group>
            <v:group style="position:absolute;left:5005;top:670;width:2;height:52" coordorigin="5005,670" coordsize="2,52">
              <v:shape style="position:absolute;left:5005;top:670;width:2;height:52" coordorigin="5005,670" coordsize="0,52" path="m5005,670l5005,722e" filled="false" stroked="true" strokeweight=".163027pt" strokecolor="#ff0000">
                <v:path arrowok="t"/>
              </v:shape>
            </v:group>
            <v:group style="position:absolute;left:4985;top:695;width:40;height:2" coordorigin="4985,695" coordsize="40,2">
              <v:shape style="position:absolute;left:4985;top:695;width:40;height:2" coordorigin="4985,695" coordsize="40,0" path="m4985,695l5024,695e" filled="false" stroked="true" strokeweight=".214789pt" strokecolor="#ff0000">
                <v:path arrowok="t"/>
              </v:shape>
            </v:group>
            <v:group style="position:absolute;left:5005;top:669;width:2;height:52" coordorigin="5005,669" coordsize="2,52">
              <v:shape style="position:absolute;left:5005;top:669;width:2;height:52" coordorigin="5005,669" coordsize="0,52" path="m5005,669l5005,721e" filled="false" stroked="true" strokeweight=".163027pt" strokecolor="#ff0000">
                <v:path arrowok="t"/>
              </v:shape>
            </v:group>
            <v:group style="position:absolute;left:4985;top:694;width:40;height:2" coordorigin="4985,694" coordsize="40,2">
              <v:shape style="position:absolute;left:4985;top:694;width:40;height:2" coordorigin="4985,694" coordsize="40,0" path="m4985,694l5024,694e" filled="false" stroked="true" strokeweight=".214789pt" strokecolor="#ff0000">
                <v:path arrowok="t"/>
              </v:shape>
            </v:group>
            <v:group style="position:absolute;left:5005;top:669;width:2;height:52" coordorigin="5005,669" coordsize="2,52">
              <v:shape style="position:absolute;left:5005;top:669;width:2;height:52" coordorigin="5005,669" coordsize="0,52" path="m5005,669l5005,720e" filled="false" stroked="true" strokeweight=".163027pt" strokecolor="#ff0000">
                <v:path arrowok="t"/>
              </v:shape>
            </v:group>
            <v:group style="position:absolute;left:4985;top:694;width:40;height:2" coordorigin="4985,694" coordsize="40,2">
              <v:shape style="position:absolute;left:4985;top:694;width:40;height:2" coordorigin="4985,694" coordsize="40,0" path="m4985,694l5024,694e" filled="false" stroked="true" strokeweight=".214789pt" strokecolor="#ff0000">
                <v:path arrowok="t"/>
              </v:shape>
            </v:group>
            <v:group style="position:absolute;left:5005;top:668;width:2;height:52" coordorigin="5005,668" coordsize="2,52">
              <v:shape style="position:absolute;left:5005;top:668;width:2;height:52" coordorigin="5005,668" coordsize="0,52" path="m5005,668l5005,719e" filled="false" stroked="true" strokeweight=".163027pt" strokecolor="#ff0000">
                <v:path arrowok="t"/>
              </v:shape>
            </v:group>
            <v:group style="position:absolute;left:4985;top:693;width:40;height:2" coordorigin="4985,693" coordsize="40,2">
              <v:shape style="position:absolute;left:4985;top:693;width:40;height:2" coordorigin="4985,693" coordsize="40,0" path="m4985,693l5024,693e" filled="false" stroked="true" strokeweight=".214789pt" strokecolor="#ff0000">
                <v:path arrowok="t"/>
              </v:shape>
            </v:group>
            <v:group style="position:absolute;left:5005;top:667;width:2;height:52" coordorigin="5005,667" coordsize="2,52">
              <v:shape style="position:absolute;left:5005;top:667;width:2;height:52" coordorigin="5005,667" coordsize="0,52" path="m5005,667l5005,719e" filled="false" stroked="true" strokeweight=".163027pt" strokecolor="#ff0000">
                <v:path arrowok="t"/>
              </v:shape>
            </v:group>
            <v:group style="position:absolute;left:4985;top:692;width:40;height:2" coordorigin="4985,692" coordsize="40,2">
              <v:shape style="position:absolute;left:4985;top:692;width:40;height:2" coordorigin="4985,692" coordsize="40,0" path="m4985,692l5024,692e" filled="false" stroked="true" strokeweight=".214789pt" strokecolor="#ff0000">
                <v:path arrowok="t"/>
              </v:shape>
            </v:group>
            <v:group style="position:absolute;left:5005;top:667;width:2;height:52" coordorigin="5005,667" coordsize="2,52">
              <v:shape style="position:absolute;left:5005;top:667;width:2;height:52" coordorigin="5005,667" coordsize="0,52" path="m5005,667l5005,718e" filled="false" stroked="true" strokeweight=".163027pt" strokecolor="#ff0000">
                <v:path arrowok="t"/>
              </v:shape>
            </v:group>
            <v:group style="position:absolute;left:4985;top:692;width:40;height:2" coordorigin="4985,692" coordsize="40,2">
              <v:shape style="position:absolute;left:4985;top:692;width:40;height:2" coordorigin="4985,692" coordsize="40,0" path="m4985,692l5024,692e" filled="false" stroked="true" strokeweight=".214789pt" strokecolor="#ff0000">
                <v:path arrowok="t"/>
              </v:shape>
            </v:group>
            <v:group style="position:absolute;left:5005;top:666;width:2;height:52" coordorigin="5005,666" coordsize="2,52">
              <v:shape style="position:absolute;left:5005;top:666;width:2;height:52" coordorigin="5005,666" coordsize="0,52" path="m5005,666l5005,717e" filled="false" stroked="true" strokeweight=".163027pt" strokecolor="#ff0000">
                <v:path arrowok="t"/>
              </v:shape>
            </v:group>
            <v:group style="position:absolute;left:4985;top:691;width:40;height:2" coordorigin="4985,691" coordsize="40,2">
              <v:shape style="position:absolute;left:4985;top:691;width:40;height:2" coordorigin="4985,691" coordsize="40,0" path="m4985,691l5024,691e" filled="false" stroked="true" strokeweight=".214789pt" strokecolor="#ff0000">
                <v:path arrowok="t"/>
              </v:shape>
            </v:group>
            <v:group style="position:absolute;left:5005;top:665;width:2;height:52" coordorigin="5005,665" coordsize="2,52">
              <v:shape style="position:absolute;left:5005;top:665;width:2;height:52" coordorigin="5005,665" coordsize="0,52" path="m5005,665l5005,717e" filled="false" stroked="true" strokeweight=".163027pt" strokecolor="#ff0000">
                <v:path arrowok="t"/>
              </v:shape>
            </v:group>
            <v:group style="position:absolute;left:4985;top:690;width:40;height:2" coordorigin="4985,690" coordsize="40,2">
              <v:shape style="position:absolute;left:4985;top:690;width:40;height:2" coordorigin="4985,690" coordsize="40,0" path="m4985,690l5024,690e" filled="false" stroked="true" strokeweight=".214789pt" strokecolor="#ff0000">
                <v:path arrowok="t"/>
              </v:shape>
            </v:group>
            <v:group style="position:absolute;left:5005;top:664;width:2;height:52" coordorigin="5005,664" coordsize="2,52">
              <v:shape style="position:absolute;left:5005;top:664;width:2;height:52" coordorigin="5005,664" coordsize="0,52" path="m5005,664l5005,716e" filled="false" stroked="true" strokeweight=".163027pt" strokecolor="#ff0000">
                <v:path arrowok="t"/>
              </v:shape>
            </v:group>
            <v:group style="position:absolute;left:4985;top:689;width:40;height:2" coordorigin="4985,689" coordsize="40,2">
              <v:shape style="position:absolute;left:4985;top:689;width:40;height:2" coordorigin="4985,689" coordsize="40,0" path="m4985,689l5024,689e" filled="false" stroked="true" strokeweight=".214789pt" strokecolor="#ff0000">
                <v:path arrowok="t"/>
              </v:shape>
            </v:group>
            <v:group style="position:absolute;left:5005;top:664;width:2;height:52" coordorigin="5005,664" coordsize="2,52">
              <v:shape style="position:absolute;left:5005;top:664;width:2;height:52" coordorigin="5005,664" coordsize="0,52" path="m5005,664l5005,715e" filled="false" stroked="true" strokeweight=".163027pt" strokecolor="#ff0000">
                <v:path arrowok="t"/>
              </v:shape>
            </v:group>
            <v:group style="position:absolute;left:4985;top:689;width:40;height:2" coordorigin="4985,689" coordsize="40,2">
              <v:shape style="position:absolute;left:4985;top:689;width:40;height:2" coordorigin="4985,689" coordsize="40,0" path="m4985,689l5024,689e" filled="false" stroked="true" strokeweight=".214789pt" strokecolor="#ff0000">
                <v:path arrowok="t"/>
              </v:shape>
            </v:group>
            <v:group style="position:absolute;left:5005;top:663;width:2;height:52" coordorigin="5005,663" coordsize="2,52">
              <v:shape style="position:absolute;left:5005;top:663;width:2;height:52" coordorigin="5005,663" coordsize="0,52" path="m5005,663l5005,714e" filled="false" stroked="true" strokeweight=".163027pt" strokecolor="#ff0000">
                <v:path arrowok="t"/>
              </v:shape>
            </v:group>
            <v:group style="position:absolute;left:4985;top:688;width:40;height:2" coordorigin="4985,688" coordsize="40,2">
              <v:shape style="position:absolute;left:4985;top:688;width:40;height:2" coordorigin="4985,688" coordsize="40,0" path="m4985,688l5024,688e" filled="false" stroked="true" strokeweight=".214789pt" strokecolor="#ff0000">
                <v:path arrowok="t"/>
              </v:shape>
            </v:group>
            <v:group style="position:absolute;left:5005;top:662;width:2;height:52" coordorigin="5005,662" coordsize="2,52">
              <v:shape style="position:absolute;left:5005;top:662;width:2;height:52" coordorigin="5005,662" coordsize="0,52" path="m5005,662l5005,714e" filled="false" stroked="true" strokeweight=".163027pt" strokecolor="#ff0000">
                <v:path arrowok="t"/>
              </v:shape>
            </v:group>
            <v:group style="position:absolute;left:4985;top:687;width:40;height:2" coordorigin="4985,687" coordsize="40,2">
              <v:shape style="position:absolute;left:4985;top:687;width:40;height:2" coordorigin="4985,687" coordsize="40,0" path="m4985,687l5024,687e" filled="false" stroked="true" strokeweight=".214789pt" strokecolor="#ff0000">
                <v:path arrowok="t"/>
              </v:shape>
            </v:group>
            <v:group style="position:absolute;left:5005;top:661;width:2;height:52" coordorigin="5005,661" coordsize="2,52">
              <v:shape style="position:absolute;left:5005;top:661;width:2;height:52" coordorigin="5005,661" coordsize="0,52" path="m5005,661l5005,713e" filled="false" stroked="true" strokeweight=".163027pt" strokecolor="#ff0000">
                <v:path arrowok="t"/>
              </v:shape>
            </v:group>
            <v:group style="position:absolute;left:4985;top:686;width:40;height:2" coordorigin="4985,686" coordsize="40,2">
              <v:shape style="position:absolute;left:4985;top:686;width:40;height:2" coordorigin="4985,686" coordsize="40,0" path="m4985,686l5024,686e" filled="false" stroked="true" strokeweight=".214789pt" strokecolor="#ff0000">
                <v:path arrowok="t"/>
              </v:shape>
            </v:group>
            <v:group style="position:absolute;left:5005;top:660;width:2;height:52" coordorigin="5005,660" coordsize="2,52">
              <v:shape style="position:absolute;left:5005;top:660;width:2;height:52" coordorigin="5005,660" coordsize="0,52" path="m5005,660l5005,711e" filled="false" stroked="true" strokeweight=".163027pt" strokecolor="#ff0000">
                <v:path arrowok="t"/>
              </v:shape>
            </v:group>
            <v:group style="position:absolute;left:4985;top:685;width:40;height:2" coordorigin="4985,685" coordsize="40,2">
              <v:shape style="position:absolute;left:4985;top:685;width:40;height:2" coordorigin="4985,685" coordsize="40,0" path="m4985,685l5024,685e" filled="false" stroked="true" strokeweight=".214789pt" strokecolor="#ff0000">
                <v:path arrowok="t"/>
              </v:shape>
            </v:group>
            <v:group style="position:absolute;left:5005;top:659;width:2;height:52" coordorigin="5005,659" coordsize="2,52">
              <v:shape style="position:absolute;left:5005;top:659;width:2;height:52" coordorigin="5005,659" coordsize="0,52" path="m5005,659l5005,711e" filled="false" stroked="true" strokeweight=".163027pt" strokecolor="#ff0000">
                <v:path arrowok="t"/>
              </v:shape>
            </v:group>
            <v:group style="position:absolute;left:4985;top:684;width:40;height:2" coordorigin="4985,684" coordsize="40,2">
              <v:shape style="position:absolute;left:4985;top:684;width:40;height:2" coordorigin="4985,684" coordsize="40,0" path="m4985,684l5024,684e" filled="false" stroked="true" strokeweight=".214789pt" strokecolor="#ff0000">
                <v:path arrowok="t"/>
              </v:shape>
            </v:group>
            <v:group style="position:absolute;left:5005;top:658;width:2;height:52" coordorigin="5005,658" coordsize="2,52">
              <v:shape style="position:absolute;left:5005;top:658;width:2;height:52" coordorigin="5005,658" coordsize="0,52" path="m5005,658l5005,709e" filled="false" stroked="true" strokeweight=".163027pt" strokecolor="#ff0000">
                <v:path arrowok="t"/>
              </v:shape>
            </v:group>
            <v:group style="position:absolute;left:4985;top:683;width:40;height:2" coordorigin="4985,683" coordsize="40,2">
              <v:shape style="position:absolute;left:4985;top:683;width:40;height:2" coordorigin="4985,683" coordsize="40,0" path="m4985,683l5024,683e" filled="false" stroked="true" strokeweight=".214789pt" strokecolor="#ff0000">
                <v:path arrowok="t"/>
              </v:shape>
            </v:group>
            <v:group style="position:absolute;left:5005;top:657;width:2;height:52" coordorigin="5005,657" coordsize="2,52">
              <v:shape style="position:absolute;left:5005;top:657;width:2;height:52" coordorigin="5005,657" coordsize="0,52" path="m5005,657l5005,709e" filled="false" stroked="true" strokeweight=".163027pt" strokecolor="#ff0000">
                <v:path arrowok="t"/>
              </v:shape>
            </v:group>
            <v:group style="position:absolute;left:4985;top:682;width:40;height:2" coordorigin="4985,682" coordsize="40,2">
              <v:shape style="position:absolute;left:4985;top:682;width:40;height:2" coordorigin="4985,682" coordsize="40,0" path="m4985,682l5024,682e" filled="false" stroked="true" strokeweight=".214789pt" strokecolor="#ff0000">
                <v:path arrowok="t"/>
              </v:shape>
            </v:group>
            <v:group style="position:absolute;left:5005;top:656;width:2;height:52" coordorigin="5005,656" coordsize="2,52">
              <v:shape style="position:absolute;left:5005;top:656;width:2;height:52" coordorigin="5005,656" coordsize="0,52" path="m5005,656l5005,708e" filled="false" stroked="true" strokeweight=".163027pt" strokecolor="#ff0000">
                <v:path arrowok="t"/>
              </v:shape>
            </v:group>
            <v:group style="position:absolute;left:4985;top:681;width:40;height:2" coordorigin="4985,681" coordsize="40,2">
              <v:shape style="position:absolute;left:4985;top:681;width:40;height:2" coordorigin="4985,681" coordsize="40,0" path="m4985,681l5024,681e" filled="false" stroked="true" strokeweight=".214789pt" strokecolor="#ff0000">
                <v:path arrowok="t"/>
              </v:shape>
            </v:group>
            <v:group style="position:absolute;left:5005;top:656;width:2;height:52" coordorigin="5005,656" coordsize="2,52">
              <v:shape style="position:absolute;left:5005;top:656;width:2;height:52" coordorigin="5005,656" coordsize="0,52" path="m5005,656l5005,707e" filled="false" stroked="true" strokeweight=".163027pt" strokecolor="#ff0000">
                <v:path arrowok="t"/>
              </v:shape>
            </v:group>
            <v:group style="position:absolute;left:4985;top:681;width:40;height:2" coordorigin="4985,681" coordsize="40,2">
              <v:shape style="position:absolute;left:4985;top:681;width:40;height:2" coordorigin="4985,681" coordsize="40,0" path="m4985,681l5024,681e" filled="false" stroked="true" strokeweight=".214789pt" strokecolor="#ff0000">
                <v:path arrowok="t"/>
              </v:shape>
            </v:group>
            <v:group style="position:absolute;left:5005;top:655;width:2;height:52" coordorigin="5005,655" coordsize="2,52">
              <v:shape style="position:absolute;left:5005;top:655;width:2;height:52" coordorigin="5005,655" coordsize="0,52" path="m5005,655l5005,706e" filled="false" stroked="true" strokeweight=".163027pt" strokecolor="#ff0000">
                <v:path arrowok="t"/>
              </v:shape>
            </v:group>
            <v:group style="position:absolute;left:4985;top:680;width:40;height:2" coordorigin="4985,680" coordsize="40,2">
              <v:shape style="position:absolute;left:4985;top:680;width:40;height:2" coordorigin="4985,680" coordsize="40,0" path="m4985,680l5024,680e" filled="false" stroked="true" strokeweight=".214789pt" strokecolor="#ff0000">
                <v:path arrowok="t"/>
              </v:shape>
            </v:group>
            <v:group style="position:absolute;left:5005;top:654;width:2;height:52" coordorigin="5005,654" coordsize="2,52">
              <v:shape style="position:absolute;left:5005;top:654;width:2;height:52" coordorigin="5005,654" coordsize="0,52" path="m5005,654l5005,706e" filled="false" stroked="true" strokeweight=".163027pt" strokecolor="#ff0000">
                <v:path arrowok="t"/>
              </v:shape>
            </v:group>
            <v:group style="position:absolute;left:4985;top:679;width:40;height:2" coordorigin="4985,679" coordsize="40,2">
              <v:shape style="position:absolute;left:4985;top:679;width:40;height:2" coordorigin="4985,679" coordsize="40,0" path="m4985,679l5024,679e" filled="false" stroked="true" strokeweight=".214789pt" strokecolor="#ff0000">
                <v:path arrowok="t"/>
              </v:shape>
            </v:group>
            <v:group style="position:absolute;left:5005;top:654;width:2;height:52" coordorigin="5005,654" coordsize="2,52">
              <v:shape style="position:absolute;left:5005;top:654;width:2;height:52" coordorigin="5005,654" coordsize="0,52" path="m5005,654l5005,705e" filled="false" stroked="true" strokeweight=".163027pt" strokecolor="#ff0000">
                <v:path arrowok="t"/>
              </v:shape>
            </v:group>
            <v:group style="position:absolute;left:4985;top:679;width:40;height:2" coordorigin="4985,679" coordsize="40,2">
              <v:shape style="position:absolute;left:4985;top:679;width:40;height:2" coordorigin="4985,679" coordsize="40,0" path="m4985,679l5024,679e" filled="false" stroked="true" strokeweight=".214789pt" strokecolor="#ff0000">
                <v:path arrowok="t"/>
              </v:shape>
            </v:group>
            <v:group style="position:absolute;left:5005;top:653;width:2;height:52" coordorigin="5005,653" coordsize="2,52">
              <v:shape style="position:absolute;left:5005;top:653;width:2;height:52" coordorigin="5005,653" coordsize="0,52" path="m5005,653l5005,704e" filled="false" stroked="true" strokeweight=".163027pt" strokecolor="#ff0000">
                <v:path arrowok="t"/>
              </v:shape>
            </v:group>
            <v:group style="position:absolute;left:4985;top:678;width:40;height:2" coordorigin="4985,678" coordsize="40,2">
              <v:shape style="position:absolute;left:4985;top:678;width:40;height:2" coordorigin="4985,678" coordsize="40,0" path="m4985,678l5024,678e" filled="false" stroked="true" strokeweight=".214789pt" strokecolor="#ff0000">
                <v:path arrowok="t"/>
              </v:shape>
            </v:group>
            <v:group style="position:absolute;left:5005;top:652;width:2;height:52" coordorigin="5005,652" coordsize="2,52">
              <v:shape style="position:absolute;left:5005;top:652;width:2;height:52" coordorigin="5005,652" coordsize="0,52" path="m5005,652l5005,704e" filled="false" stroked="true" strokeweight=".163027pt" strokecolor="#ff0000">
                <v:path arrowok="t"/>
              </v:shape>
            </v:group>
            <v:group style="position:absolute;left:4985;top:677;width:40;height:2" coordorigin="4985,677" coordsize="40,2">
              <v:shape style="position:absolute;left:4985;top:677;width:40;height:2" coordorigin="4985,677" coordsize="40,0" path="m4985,677l5024,677e" filled="false" stroked="true" strokeweight=".214789pt" strokecolor="#ff0000">
                <v:path arrowok="t"/>
              </v:shape>
            </v:group>
            <v:group style="position:absolute;left:5005;top:651;width:2;height:52" coordorigin="5005,651" coordsize="2,52">
              <v:shape style="position:absolute;left:5005;top:651;width:2;height:52" coordorigin="5005,651" coordsize="0,52" path="m5005,651l5005,703e" filled="false" stroked="true" strokeweight=".163027pt" strokecolor="#ff0000">
                <v:path arrowok="t"/>
              </v:shape>
            </v:group>
            <v:group style="position:absolute;left:4985;top:676;width:40;height:2" coordorigin="4985,676" coordsize="40,2">
              <v:shape style="position:absolute;left:4985;top:676;width:40;height:2" coordorigin="4985,676" coordsize="40,0" path="m4985,676l5024,676e" filled="false" stroked="true" strokeweight=".214789pt" strokecolor="#ff0000">
                <v:path arrowok="t"/>
              </v:shape>
            </v:group>
            <v:group style="position:absolute;left:5005;top:651;width:2;height:52" coordorigin="5005,651" coordsize="2,52">
              <v:shape style="position:absolute;left:5005;top:651;width:2;height:52" coordorigin="5005,651" coordsize="0,52" path="m5005,651l5005,702e" filled="false" stroked="true" strokeweight=".163027pt" strokecolor="#ff0000">
                <v:path arrowok="t"/>
              </v:shape>
            </v:group>
            <v:group style="position:absolute;left:4985;top:676;width:40;height:2" coordorigin="4985,676" coordsize="40,2">
              <v:shape style="position:absolute;left:4985;top:676;width:40;height:2" coordorigin="4985,676" coordsize="40,0" path="m4985,676l5024,676e" filled="false" stroked="true" strokeweight=".214789pt" strokecolor="#ff0000">
                <v:path arrowok="t"/>
              </v:shape>
            </v:group>
            <v:group style="position:absolute;left:5005;top:650;width:2;height:52" coordorigin="5005,650" coordsize="2,52">
              <v:shape style="position:absolute;left:5005;top:650;width:2;height:52" coordorigin="5005,650" coordsize="0,52" path="m5005,650l5005,701e" filled="false" stroked="true" strokeweight=".163027pt" strokecolor="#ff0000">
                <v:path arrowok="t"/>
              </v:shape>
            </v:group>
            <v:group style="position:absolute;left:4985;top:675;width:40;height:2" coordorigin="4985,675" coordsize="40,2">
              <v:shape style="position:absolute;left:4985;top:675;width:40;height:2" coordorigin="4985,675" coordsize="40,0" path="m4985,675l5024,675e" filled="false" stroked="true" strokeweight=".214789pt" strokecolor="#ff0000">
                <v:path arrowok="t"/>
              </v:shape>
            </v:group>
            <v:group style="position:absolute;left:5005;top:649;width:2;height:52" coordorigin="5005,649" coordsize="2,52">
              <v:shape style="position:absolute;left:5005;top:649;width:2;height:52" coordorigin="5005,649" coordsize="0,52" path="m5005,649l5005,701e" filled="false" stroked="true" strokeweight=".163027pt" strokecolor="#ff0000">
                <v:path arrowok="t"/>
              </v:shape>
            </v:group>
            <v:group style="position:absolute;left:4985;top:674;width:40;height:2" coordorigin="4985,674" coordsize="40,2">
              <v:shape style="position:absolute;left:4985;top:674;width:40;height:2" coordorigin="4985,674" coordsize="40,0" path="m4985,674l5024,674e" filled="false" stroked="true" strokeweight=".214789pt" strokecolor="#ff0000">
                <v:path arrowok="t"/>
              </v:shape>
            </v:group>
            <v:group style="position:absolute;left:5005;top:648;width:2;height:52" coordorigin="5005,648" coordsize="2,52">
              <v:shape style="position:absolute;left:5005;top:648;width:2;height:52" coordorigin="5005,648" coordsize="0,52" path="m5005,648l5005,700e" filled="false" stroked="true" strokeweight=".163027pt" strokecolor="#ff0000">
                <v:path arrowok="t"/>
              </v:shape>
            </v:group>
            <v:group style="position:absolute;left:4985;top:673;width:40;height:2" coordorigin="4985,673" coordsize="40,2">
              <v:shape style="position:absolute;left:4985;top:673;width:40;height:2" coordorigin="4985,673" coordsize="40,0" path="m4985,673l5024,673e" filled="false" stroked="true" strokeweight=".214789pt" strokecolor="#ff0000">
                <v:path arrowok="t"/>
              </v:shape>
            </v:group>
            <v:group style="position:absolute;left:5005;top:648;width:2;height:52" coordorigin="5005,648" coordsize="2,52">
              <v:shape style="position:absolute;left:5005;top:648;width:2;height:52" coordorigin="5005,648" coordsize="0,52" path="m5005,648l5005,699e" filled="false" stroked="true" strokeweight=".163027pt" strokecolor="#ff0000">
                <v:path arrowok="t"/>
              </v:shape>
            </v:group>
            <v:group style="position:absolute;left:4985;top:673;width:40;height:2" coordorigin="4985,673" coordsize="40,2">
              <v:shape style="position:absolute;left:4985;top:673;width:40;height:2" coordorigin="4985,673" coordsize="40,0" path="m4985,673l5024,673e" filled="false" stroked="true" strokeweight=".214789pt" strokecolor="#ff0000">
                <v:path arrowok="t"/>
              </v:shape>
            </v:group>
            <v:group style="position:absolute;left:5005;top:647;width:2;height:52" coordorigin="5005,647" coordsize="2,52">
              <v:shape style="position:absolute;left:5005;top:647;width:2;height:52" coordorigin="5005,647" coordsize="0,52" path="m5005,647l5005,699e" filled="false" stroked="true" strokeweight=".163027pt" strokecolor="#ff0000">
                <v:path arrowok="t"/>
              </v:shape>
            </v:group>
            <v:group style="position:absolute;left:4985;top:672;width:40;height:2" coordorigin="4985,672" coordsize="40,2">
              <v:shape style="position:absolute;left:4985;top:672;width:40;height:2" coordorigin="4985,672" coordsize="40,0" path="m4985,672l5024,672e" filled="false" stroked="true" strokeweight=".214789pt" strokecolor="#ff0000">
                <v:path arrowok="t"/>
              </v:shape>
            </v:group>
            <v:group style="position:absolute;left:5005;top:646;width:2;height:52" coordorigin="5005,646" coordsize="2,52">
              <v:shape style="position:absolute;left:5005;top:646;width:2;height:52" coordorigin="5005,646" coordsize="0,52" path="m5005,646l5005,698e" filled="false" stroked="true" strokeweight=".163027pt" strokecolor="#ff0000">
                <v:path arrowok="t"/>
              </v:shape>
            </v:group>
            <v:group style="position:absolute;left:4985;top:671;width:40;height:2" coordorigin="4985,671" coordsize="40,2">
              <v:shape style="position:absolute;left:4985;top:671;width:40;height:2" coordorigin="4985,671" coordsize="40,0" path="m4985,671l5024,671e" filled="false" stroked="true" strokeweight=".214789pt" strokecolor="#ff0000">
                <v:path arrowok="t"/>
              </v:shape>
            </v:group>
            <v:group style="position:absolute;left:5005;top:646;width:2;height:52" coordorigin="5005,646" coordsize="2,52">
              <v:shape style="position:absolute;left:5005;top:646;width:2;height:52" coordorigin="5005,646" coordsize="0,52" path="m5005,646l5005,697e" filled="false" stroked="true" strokeweight=".163027pt" strokecolor="#ff0000">
                <v:path arrowok="t"/>
              </v:shape>
            </v:group>
            <v:group style="position:absolute;left:4985;top:671;width:40;height:2" coordorigin="4985,671" coordsize="40,2">
              <v:shape style="position:absolute;left:4985;top:671;width:40;height:2" coordorigin="4985,671" coordsize="40,0" path="m4985,671l5024,671e" filled="false" stroked="true" strokeweight=".214789pt" strokecolor="#ff0000">
                <v:path arrowok="t"/>
              </v:shape>
            </v:group>
            <v:group style="position:absolute;left:5005;top:645;width:2;height:52" coordorigin="5005,645" coordsize="2,52">
              <v:shape style="position:absolute;left:5005;top:645;width:2;height:52" coordorigin="5005,645" coordsize="0,52" path="m5005,645l5005,696e" filled="false" stroked="true" strokeweight=".163027pt" strokecolor="#ff0000">
                <v:path arrowok="t"/>
              </v:shape>
            </v:group>
            <v:group style="position:absolute;left:4985;top:670;width:40;height:2" coordorigin="4985,670" coordsize="40,2">
              <v:shape style="position:absolute;left:4985;top:670;width:40;height:2" coordorigin="4985,670" coordsize="40,0" path="m4985,670l5024,670e" filled="false" stroked="true" strokeweight=".214789pt" strokecolor="#ff0000">
                <v:path arrowok="t"/>
              </v:shape>
            </v:group>
            <v:group style="position:absolute;left:5005;top:644;width:2;height:52" coordorigin="5005,644" coordsize="2,52">
              <v:shape style="position:absolute;left:5005;top:644;width:2;height:52" coordorigin="5005,644" coordsize="0,52" path="m5005,644l5005,696e" filled="false" stroked="true" strokeweight=".163027pt" strokecolor="#ff0000">
                <v:path arrowok="t"/>
              </v:shape>
            </v:group>
            <v:group style="position:absolute;left:4985;top:669;width:40;height:2" coordorigin="4985,669" coordsize="40,2">
              <v:shape style="position:absolute;left:4985;top:669;width:40;height:2" coordorigin="4985,669" coordsize="40,0" path="m4985,669l5024,669e" filled="false" stroked="true" strokeweight=".214789pt" strokecolor="#ff0000">
                <v:path arrowok="t"/>
              </v:shape>
            </v:group>
            <v:group style="position:absolute;left:5005;top:643;width:2;height:52" coordorigin="5005,643" coordsize="2,52">
              <v:shape style="position:absolute;left:5005;top:643;width:2;height:52" coordorigin="5005,643" coordsize="0,52" path="m5005,643l5005,695e" filled="false" stroked="true" strokeweight=".163027pt" strokecolor="#ff0000">
                <v:path arrowok="t"/>
              </v:shape>
            </v:group>
            <v:group style="position:absolute;left:4985;top:668;width:40;height:2" coordorigin="4985,668" coordsize="40,2">
              <v:shape style="position:absolute;left:4985;top:668;width:40;height:2" coordorigin="4985,668" coordsize="40,0" path="m4985,668l5024,668e" filled="false" stroked="true" strokeweight=".214789pt" strokecolor="#ff0000">
                <v:path arrowok="t"/>
              </v:shape>
            </v:group>
            <v:group style="position:absolute;left:5005;top:642;width:2;height:52" coordorigin="5005,642" coordsize="2,52">
              <v:shape style="position:absolute;left:5005;top:642;width:2;height:52" coordorigin="5005,642" coordsize="0,52" path="m5005,642l5005,693e" filled="false" stroked="true" strokeweight=".163027pt" strokecolor="#ff0000">
                <v:path arrowok="t"/>
              </v:shape>
            </v:group>
            <v:group style="position:absolute;left:4985;top:667;width:40;height:2" coordorigin="4985,667" coordsize="40,2">
              <v:shape style="position:absolute;left:4985;top:667;width:40;height:2" coordorigin="4985,667" coordsize="40,0" path="m4985,667l5024,667e" filled="false" stroked="true" strokeweight=".214789pt" strokecolor="#ff0000">
                <v:path arrowok="t"/>
              </v:shape>
            </v:group>
            <v:group style="position:absolute;left:5005;top:641;width:2;height:52" coordorigin="5005,641" coordsize="2,52">
              <v:shape style="position:absolute;left:5005;top:641;width:2;height:52" coordorigin="5005,641" coordsize="0,52" path="m5005,641l5005,693e" filled="false" stroked="true" strokeweight=".163027pt" strokecolor="#ff0000">
                <v:path arrowok="t"/>
              </v:shape>
            </v:group>
            <v:group style="position:absolute;left:4985;top:666;width:40;height:2" coordorigin="4985,666" coordsize="40,2">
              <v:shape style="position:absolute;left:4985;top:666;width:40;height:2" coordorigin="4985,666" coordsize="40,0" path="m4985,666l5024,666e" filled="false" stroked="true" strokeweight=".214789pt" strokecolor="#ff0000">
                <v:path arrowok="t"/>
              </v:shape>
            </v:group>
            <v:group style="position:absolute;left:5005;top:641;width:2;height:52" coordorigin="5005,641" coordsize="2,52">
              <v:shape style="position:absolute;left:5005;top:641;width:2;height:52" coordorigin="5005,641" coordsize="0,52" path="m5005,641l5005,692e" filled="false" stroked="true" strokeweight=".163027pt" strokecolor="#ff0000">
                <v:path arrowok="t"/>
              </v:shape>
            </v:group>
            <v:group style="position:absolute;left:4985;top:666;width:40;height:2" coordorigin="4985,666" coordsize="40,2">
              <v:shape style="position:absolute;left:4985;top:666;width:40;height:2" coordorigin="4985,666" coordsize="40,0" path="m4985,666l5024,666e" filled="false" stroked="true" strokeweight=".214789pt" strokecolor="#ff0000">
                <v:path arrowok="t"/>
              </v:shape>
            </v:group>
            <v:group style="position:absolute;left:5005;top:640;width:2;height:52" coordorigin="5005,640" coordsize="2,52">
              <v:shape style="position:absolute;left:5005;top:640;width:2;height:52" coordorigin="5005,640" coordsize="0,52" path="m5005,640l5005,691e" filled="false" stroked="true" strokeweight=".163027pt" strokecolor="#ff0000">
                <v:path arrowok="t"/>
              </v:shape>
            </v:group>
            <v:group style="position:absolute;left:4985;top:665;width:40;height:2" coordorigin="4985,665" coordsize="40,2">
              <v:shape style="position:absolute;left:4985;top:665;width:40;height:2" coordorigin="4985,665" coordsize="40,0" path="m4985,665l5024,665e" filled="false" stroked="true" strokeweight=".214789pt" strokecolor="#ff0000">
                <v:path arrowok="t"/>
              </v:shape>
            </v:group>
            <v:group style="position:absolute;left:5005;top:639;width:2;height:52" coordorigin="5005,639" coordsize="2,52">
              <v:shape style="position:absolute;left:5005;top:639;width:2;height:52" coordorigin="5005,639" coordsize="0,52" path="m5005,639l5005,691e" filled="false" stroked="true" strokeweight=".163027pt" strokecolor="#ff0000">
                <v:path arrowok="t"/>
              </v:shape>
            </v:group>
            <v:group style="position:absolute;left:4985;top:664;width:40;height:2" coordorigin="4985,664" coordsize="40,2">
              <v:shape style="position:absolute;left:4985;top:664;width:40;height:2" coordorigin="4985,664" coordsize="40,0" path="m4985,664l5024,664e" filled="false" stroked="true" strokeweight=".214789pt" strokecolor="#ff0000">
                <v:path arrowok="t"/>
              </v:shape>
            </v:group>
            <v:group style="position:absolute;left:5005;top:638;width:2;height:52" coordorigin="5005,638" coordsize="2,52">
              <v:shape style="position:absolute;left:5005;top:638;width:2;height:52" coordorigin="5005,638" coordsize="0,52" path="m5005,638l5005,690e" filled="false" stroked="true" strokeweight=".163027pt" strokecolor="#ff0000">
                <v:path arrowok="t"/>
              </v:shape>
            </v:group>
            <v:group style="position:absolute;left:4985;top:663;width:40;height:2" coordorigin="4985,663" coordsize="40,2">
              <v:shape style="position:absolute;left:4985;top:663;width:40;height:2" coordorigin="4985,663" coordsize="40,0" path="m4985,663l5024,663e" filled="false" stroked="true" strokeweight=".214789pt" strokecolor="#ff0000">
                <v:path arrowok="t"/>
              </v:shape>
            </v:group>
            <v:group style="position:absolute;left:5005;top:637;width:2;height:52" coordorigin="5005,637" coordsize="2,52">
              <v:shape style="position:absolute;left:5005;top:637;width:2;height:52" coordorigin="5005,637" coordsize="0,52" path="m5005,637l5005,688e" filled="false" stroked="true" strokeweight=".163027pt" strokecolor="#ff0000">
                <v:path arrowok="t"/>
              </v:shape>
            </v:group>
            <v:group style="position:absolute;left:4985;top:660;width:40;height:2" coordorigin="4985,660" coordsize="40,2">
              <v:shape style="position:absolute;left:4985;top:660;width:40;height:2" coordorigin="4985,660" coordsize="40,0" path="m4985,660l5024,660e" filled="false" stroked="true" strokeweight=".214789pt" strokecolor="#ff0000">
                <v:path arrowok="t"/>
              </v:shape>
            </v:group>
            <v:group style="position:absolute;left:5005;top:634;width:2;height:52" coordorigin="5005,634" coordsize="2,52">
              <v:shape style="position:absolute;left:5005;top:634;width:2;height:52" coordorigin="5005,634" coordsize="0,52" path="m5005,634l5005,686e" filled="false" stroked="true" strokeweight=".163027pt" strokecolor="#ff0000">
                <v:path arrowok="t"/>
              </v:shape>
            </v:group>
            <v:group style="position:absolute;left:4985;top:658;width:40;height:2" coordorigin="4985,658" coordsize="40,2">
              <v:shape style="position:absolute;left:4985;top:658;width:40;height:2" coordorigin="4985,658" coordsize="40,0" path="m4985,658l5024,658e" filled="false" stroked="true" strokeweight=".214789pt" strokecolor="#ff0000">
                <v:path arrowok="t"/>
              </v:shape>
            </v:group>
            <v:group style="position:absolute;left:5005;top:633;width:2;height:52" coordorigin="5005,633" coordsize="2,52">
              <v:shape style="position:absolute;left:5005;top:633;width:2;height:52" coordorigin="5005,633" coordsize="0,52" path="m5005,633l5005,684e" filled="false" stroked="true" strokeweight=".163027pt" strokecolor="#ff0000">
                <v:path arrowok="t"/>
              </v:shape>
            </v:group>
            <v:group style="position:absolute;left:4985;top:658;width:40;height:2" coordorigin="4985,658" coordsize="40,2">
              <v:shape style="position:absolute;left:4985;top:658;width:40;height:2" coordorigin="4985,658" coordsize="40,0" path="m4985,658l5024,658e" filled="false" stroked="true" strokeweight=".214789pt" strokecolor="#ff0000">
                <v:path arrowok="t"/>
              </v:shape>
            </v:group>
            <v:group style="position:absolute;left:5005;top:632;width:2;height:52" coordorigin="5005,632" coordsize="2,52">
              <v:shape style="position:absolute;left:5005;top:632;width:2;height:52" coordorigin="5005,632" coordsize="0,52" path="m5005,632l5005,683e" filled="false" stroked="true" strokeweight=".163027pt" strokecolor="#ff0000">
                <v:path arrowok="t"/>
              </v:shape>
            </v:group>
            <v:group style="position:absolute;left:4985;top:656;width:40;height:2" coordorigin="4985,656" coordsize="40,2">
              <v:shape style="position:absolute;left:4985;top:656;width:40;height:2" coordorigin="4985,656" coordsize="40,0" path="m4985,656l5024,656e" filled="false" stroked="true" strokeweight=".214789pt" strokecolor="#ff0000">
                <v:path arrowok="t"/>
              </v:shape>
            </v:group>
            <v:group style="position:absolute;left:5005;top:630;width:2;height:52" coordorigin="5005,630" coordsize="2,52">
              <v:shape style="position:absolute;left:5005;top:630;width:2;height:52" coordorigin="5005,630" coordsize="0,52" path="m5005,630l5005,682e" filled="false" stroked="true" strokeweight=".163027pt" strokecolor="#ff0000">
                <v:path arrowok="t"/>
              </v:shape>
            </v:group>
            <v:group style="position:absolute;left:4985;top:655;width:40;height:2" coordorigin="4985,655" coordsize="40,2">
              <v:shape style="position:absolute;left:4985;top:655;width:40;height:2" coordorigin="4985,655" coordsize="40,0" path="m4985,655l5024,655e" filled="false" stroked="true" strokeweight=".214789pt" strokecolor="#ff0000">
                <v:path arrowok="t"/>
              </v:shape>
            </v:group>
            <v:group style="position:absolute;left:5005;top:630;width:2;height:52" coordorigin="5005,630" coordsize="2,52">
              <v:shape style="position:absolute;left:5005;top:630;width:2;height:52" coordorigin="5005,630" coordsize="0,52" path="m5005,630l5005,681e" filled="false" stroked="true" strokeweight=".163027pt" strokecolor="#ff0000">
                <v:path arrowok="t"/>
              </v:shape>
            </v:group>
            <v:group style="position:absolute;left:4985;top:654;width:40;height:2" coordorigin="4985,654" coordsize="40,2">
              <v:shape style="position:absolute;left:4985;top:654;width:40;height:2" coordorigin="4985,654" coordsize="40,0" path="m4985,654l5024,654e" filled="false" stroked="true" strokeweight=".214789pt" strokecolor="#ff0000">
                <v:path arrowok="t"/>
              </v:shape>
            </v:group>
            <v:group style="position:absolute;left:5005;top:628;width:2;height:52" coordorigin="5005,628" coordsize="2,52">
              <v:shape style="position:absolute;left:5005;top:628;width:2;height:52" coordorigin="5005,628" coordsize="0,52" path="m5005,628l5005,680e" filled="false" stroked="true" strokeweight=".163027pt" strokecolor="#ff0000">
                <v:path arrowok="t"/>
              </v:shape>
            </v:group>
            <v:group style="position:absolute;left:4985;top:653;width:40;height:2" coordorigin="4985,653" coordsize="40,2">
              <v:shape style="position:absolute;left:4985;top:653;width:40;height:2" coordorigin="4985,653" coordsize="40,0" path="m4985,653l5024,653e" filled="false" stroked="true" strokeweight=".214789pt" strokecolor="#ff0000">
                <v:path arrowok="t"/>
              </v:shape>
            </v:group>
            <v:group style="position:absolute;left:5005;top:628;width:2;height:52" coordorigin="5005,628" coordsize="2,52">
              <v:shape style="position:absolute;left:5005;top:628;width:2;height:52" coordorigin="5005,628" coordsize="0,52" path="m5005,628l5005,679e" filled="false" stroked="true" strokeweight=".163027pt" strokecolor="#ff0000">
                <v:path arrowok="t"/>
              </v:shape>
            </v:group>
            <v:group style="position:absolute;left:4985;top:653;width:40;height:2" coordorigin="4985,653" coordsize="40,2">
              <v:shape style="position:absolute;left:4985;top:653;width:40;height:2" coordorigin="4985,653" coordsize="40,0" path="m4985,653l5024,653e" filled="false" stroked="true" strokeweight=".214789pt" strokecolor="#ff0000">
                <v:path arrowok="t"/>
              </v:shape>
            </v:group>
            <v:group style="position:absolute;left:5005;top:627;width:2;height:52" coordorigin="5005,627" coordsize="2,52">
              <v:shape style="position:absolute;left:5005;top:627;width:2;height:52" coordorigin="5005,627" coordsize="0,52" path="m5005,627l5005,678e" filled="false" stroked="true" strokeweight=".163027pt" strokecolor="#ff0000">
                <v:path arrowok="t"/>
              </v:shape>
            </v:group>
            <v:group style="position:absolute;left:4985;top:651;width:40;height:2" coordorigin="4985,651" coordsize="40,2">
              <v:shape style="position:absolute;left:4985;top:651;width:40;height:2" coordorigin="4985,651" coordsize="40,0" path="m4985,651l5024,651e" filled="false" stroked="true" strokeweight=".214789pt" strokecolor="#ff0000">
                <v:path arrowok="t"/>
              </v:shape>
            </v:group>
            <v:group style="position:absolute;left:5005;top:625;width:2;height:52" coordorigin="5005,625" coordsize="2,52">
              <v:shape style="position:absolute;left:5005;top:625;width:2;height:52" coordorigin="5005,625" coordsize="0,52" path="m5005,625l5005,677e" filled="false" stroked="true" strokeweight=".163027pt" strokecolor="#ff0000">
                <v:path arrowok="t"/>
              </v:shape>
            </v:group>
            <v:group style="position:absolute;left:4985;top:650;width:40;height:2" coordorigin="4985,650" coordsize="40,2">
              <v:shape style="position:absolute;left:4985;top:650;width:40;height:2" coordorigin="4985,650" coordsize="40,0" path="m4985,650l5024,650e" filled="false" stroked="true" strokeweight=".214789pt" strokecolor="#ff0000">
                <v:path arrowok="t"/>
              </v:shape>
            </v:group>
            <v:group style="position:absolute;left:5005;top:625;width:2;height:52" coordorigin="5005,625" coordsize="2,52">
              <v:shape style="position:absolute;left:5005;top:625;width:2;height:52" coordorigin="5005,625" coordsize="0,52" path="m5005,625l5005,676e" filled="false" stroked="true" strokeweight=".163027pt" strokecolor="#ff0000">
                <v:path arrowok="t"/>
              </v:shape>
            </v:group>
            <v:group style="position:absolute;left:4985;top:649;width:40;height:2" coordorigin="4985,649" coordsize="40,2">
              <v:shape style="position:absolute;left:4985;top:649;width:40;height:2" coordorigin="4985,649" coordsize="40,0" path="m4985,649l5024,649e" filled="false" stroked="true" strokeweight=".214789pt" strokecolor="#ff0000">
                <v:path arrowok="t"/>
              </v:shape>
            </v:group>
            <v:group style="position:absolute;left:5005;top:623;width:2;height:52" coordorigin="5005,623" coordsize="2,52">
              <v:shape style="position:absolute;left:5005;top:623;width:2;height:52" coordorigin="5005,623" coordsize="0,52" path="m5005,623l5005,675e" filled="false" stroked="true" strokeweight=".163027pt" strokecolor="#ff0000">
                <v:path arrowok="t"/>
              </v:shape>
            </v:group>
            <v:group style="position:absolute;left:4985;top:648;width:40;height:2" coordorigin="4985,648" coordsize="40,2">
              <v:shape style="position:absolute;left:4985;top:648;width:40;height:2" coordorigin="4985,648" coordsize="40,0" path="m4985,648l5024,648e" filled="false" stroked="true" strokeweight=".214789pt" strokecolor="#ff0000">
                <v:path arrowok="t"/>
              </v:shape>
            </v:group>
            <v:group style="position:absolute;left:5005;top:623;width:2;height:52" coordorigin="5005,623" coordsize="2,52">
              <v:shape style="position:absolute;left:5005;top:623;width:2;height:52" coordorigin="5005,623" coordsize="0,52" path="m5005,623l5005,674e" filled="false" stroked="true" strokeweight=".163027pt" strokecolor="#ff0000">
                <v:path arrowok="t"/>
              </v:shape>
            </v:group>
            <v:group style="position:absolute;left:4985;top:648;width:40;height:2" coordorigin="4985,648" coordsize="40,2">
              <v:shape style="position:absolute;left:4985;top:648;width:40;height:2" coordorigin="4985,648" coordsize="40,0" path="m4985,648l5024,648e" filled="false" stroked="true" strokeweight=".214789pt" strokecolor="#ff0000">
                <v:path arrowok="t"/>
              </v:shape>
            </v:group>
            <v:group style="position:absolute;left:5005;top:622;width:2;height:52" coordorigin="5005,622" coordsize="2,52">
              <v:shape style="position:absolute;left:5005;top:622;width:2;height:52" coordorigin="5005,622" coordsize="0,52" path="m5005,622l5005,673e" filled="false" stroked="true" strokeweight=".163027pt" strokecolor="#ff0000">
                <v:path arrowok="t"/>
              </v:shape>
            </v:group>
            <v:group style="position:absolute;left:4985;top:646;width:40;height:2" coordorigin="4985,646" coordsize="40,2">
              <v:shape style="position:absolute;left:4985;top:646;width:40;height:2" coordorigin="4985,646" coordsize="40,0" path="m4985,646l5024,646e" filled="false" stroked="true" strokeweight=".214789pt" strokecolor="#ff0000">
                <v:path arrowok="t"/>
              </v:shape>
            </v:group>
            <v:group style="position:absolute;left:5005;top:620;width:2;height:52" coordorigin="5005,620" coordsize="2,52">
              <v:shape style="position:absolute;left:5005;top:620;width:2;height:52" coordorigin="5005,620" coordsize="0,52" path="m5005,620l5005,672e" filled="false" stroked="true" strokeweight=".163027pt" strokecolor="#ff0000">
                <v:path arrowok="t"/>
              </v:shape>
            </v:group>
            <v:group style="position:absolute;left:4985;top:644;width:40;height:2" coordorigin="4985,644" coordsize="40,2">
              <v:shape style="position:absolute;left:4985;top:644;width:40;height:2" coordorigin="4985,644" coordsize="40,0" path="m4985,644l5024,644e" filled="false" stroked="true" strokeweight=".214789pt" strokecolor="#ff0000">
                <v:path arrowok="t"/>
              </v:shape>
            </v:group>
            <v:group style="position:absolute;left:5005;top:618;width:2;height:52" coordorigin="5005,618" coordsize="2,52">
              <v:shape style="position:absolute;left:5005;top:618;width:2;height:52" coordorigin="5005,618" coordsize="0,52" path="m5005,618l5005,670e" filled="false" stroked="true" strokeweight=".163027pt" strokecolor="#ff0000">
                <v:path arrowok="t"/>
              </v:shape>
            </v:group>
            <v:group style="position:absolute;left:4985;top:643;width:40;height:2" coordorigin="4985,643" coordsize="40,2">
              <v:shape style="position:absolute;left:4985;top:643;width:40;height:2" coordorigin="4985,643" coordsize="40,0" path="m4985,643l5024,643e" filled="false" stroked="true" strokeweight=".214789pt" strokecolor="#ff0000">
                <v:path arrowok="t"/>
              </v:shape>
            </v:group>
            <v:group style="position:absolute;left:5005;top:617;width:2;height:52" coordorigin="5005,617" coordsize="2,52">
              <v:shape style="position:absolute;left:5005;top:617;width:2;height:52" coordorigin="5005,617" coordsize="0,52" path="m5005,617l5005,669e" filled="false" stroked="true" strokeweight=".163027pt" strokecolor="#ff0000">
                <v:path arrowok="t"/>
              </v:shape>
            </v:group>
            <v:group style="position:absolute;left:4985;top:643;width:40;height:2" coordorigin="4985,643" coordsize="40,2">
              <v:shape style="position:absolute;left:4985;top:643;width:40;height:2" coordorigin="4985,643" coordsize="40,0" path="m4985,643l5024,643e" filled="false" stroked="true" strokeweight=".214789pt" strokecolor="#ff0000">
                <v:path arrowok="t"/>
              </v:shape>
            </v:group>
            <v:group style="position:absolute;left:5005;top:617;width:2;height:52" coordorigin="5005,617" coordsize="2,52">
              <v:shape style="position:absolute;left:5005;top:617;width:2;height:52" coordorigin="5005,617" coordsize="0,52" path="m5005,617l5005,668e" filled="false" stroked="true" strokeweight=".163027pt" strokecolor="#ff0000">
                <v:path arrowok="t"/>
              </v:shape>
            </v:group>
            <v:group style="position:absolute;left:4985;top:642;width:40;height:2" coordorigin="4985,642" coordsize="40,2">
              <v:shape style="position:absolute;left:4985;top:642;width:40;height:2" coordorigin="4985,642" coordsize="40,0" path="m4985,642l5024,642e" filled="false" stroked="true" strokeweight=".214789pt" strokecolor="#ff0000">
                <v:path arrowok="t"/>
              </v:shape>
            </v:group>
            <v:group style="position:absolute;left:5005;top:616;width:2;height:52" coordorigin="5005,616" coordsize="2,52">
              <v:shape style="position:absolute;left:5005;top:616;width:2;height:52" coordorigin="5005,616" coordsize="0,52" path="m5005,616l5005,668e" filled="false" stroked="true" strokeweight=".163027pt" strokecolor="#ff0000">
                <v:path arrowok="t"/>
              </v:shape>
            </v:group>
            <v:group style="position:absolute;left:4985;top:641;width:40;height:2" coordorigin="4985,641" coordsize="40,2">
              <v:shape style="position:absolute;left:4985;top:641;width:40;height:2" coordorigin="4985,641" coordsize="40,0" path="m4985,641l5024,641e" filled="false" stroked="true" strokeweight=".214789pt" strokecolor="#ff0000">
                <v:path arrowok="t"/>
              </v:shape>
            </v:group>
            <v:group style="position:absolute;left:5005;top:615;width:2;height:52" coordorigin="5005,615" coordsize="2,52">
              <v:shape style="position:absolute;left:5005;top:615;width:2;height:52" coordorigin="5005,615" coordsize="0,52" path="m5005,615l5005,667e" filled="false" stroked="true" strokeweight=".163027pt" strokecolor="#ff0000">
                <v:path arrowok="t"/>
              </v:shape>
            </v:group>
            <v:group style="position:absolute;left:4985;top:640;width:40;height:2" coordorigin="4985,640" coordsize="40,2">
              <v:shape style="position:absolute;left:4985;top:640;width:40;height:2" coordorigin="4985,640" coordsize="40,0" path="m4985,640l5024,640e" filled="false" stroked="true" strokeweight=".214789pt" strokecolor="#ff0000">
                <v:path arrowok="t"/>
              </v:shape>
            </v:group>
            <v:group style="position:absolute;left:5005;top:615;width:2;height:52" coordorigin="5005,615" coordsize="2,52">
              <v:shape style="position:absolute;left:5005;top:615;width:2;height:52" coordorigin="5005,615" coordsize="0,52" path="m5005,615l5005,666e" filled="false" stroked="true" strokeweight=".163027pt" strokecolor="#ff0000">
                <v:path arrowok="t"/>
              </v:shape>
            </v:group>
            <v:group style="position:absolute;left:4985;top:640;width:40;height:2" coordorigin="4985,640" coordsize="40,2">
              <v:shape style="position:absolute;left:4985;top:640;width:40;height:2" coordorigin="4985,640" coordsize="40,0" path="m4985,640l5024,640e" filled="false" stroked="true" strokeweight=".214789pt" strokecolor="#ff0000">
                <v:path arrowok="t"/>
              </v:shape>
            </v:group>
            <v:group style="position:absolute;left:5005;top:614;width:2;height:52" coordorigin="5005,614" coordsize="2,52">
              <v:shape style="position:absolute;left:5005;top:614;width:2;height:52" coordorigin="5005,614" coordsize="0,52" path="m5005,614l5005,665e" filled="false" stroked="true" strokeweight=".163027pt" strokecolor="#ff0000">
                <v:path arrowok="t"/>
              </v:shape>
            </v:group>
            <v:group style="position:absolute;left:4985;top:639;width:40;height:2" coordorigin="4985,639" coordsize="40,2">
              <v:shape style="position:absolute;left:4985;top:639;width:40;height:2" coordorigin="4985,639" coordsize="40,0" path="m4985,639l5024,639e" filled="false" stroked="true" strokeweight=".214789pt" strokecolor="#ff0000">
                <v:path arrowok="t"/>
              </v:shape>
            </v:group>
            <v:group style="position:absolute;left:5005;top:613;width:2;height:52" coordorigin="5005,613" coordsize="2,52">
              <v:shape style="position:absolute;left:5005;top:613;width:2;height:52" coordorigin="5005,613" coordsize="0,52" path="m5005,613l5005,665e" filled="false" stroked="true" strokeweight=".163027pt" strokecolor="#ff0000">
                <v:path arrowok="t"/>
              </v:shape>
            </v:group>
            <v:group style="position:absolute;left:4985;top:638;width:40;height:2" coordorigin="4985,638" coordsize="40,2">
              <v:shape style="position:absolute;left:4985;top:638;width:40;height:2" coordorigin="4985,638" coordsize="40,0" path="m4985,638l5024,638e" filled="false" stroked="true" strokeweight=".214789pt" strokecolor="#ff0000">
                <v:path arrowok="t"/>
              </v:shape>
            </v:group>
            <v:group style="position:absolute;left:5005;top:612;width:2;height:52" coordorigin="5005,612" coordsize="2,52">
              <v:shape style="position:absolute;left:5005;top:612;width:2;height:52" coordorigin="5005,612" coordsize="0,52" path="m5005,612l5005,664e" filled="false" stroked="true" strokeweight=".163027pt" strokecolor="#ff0000">
                <v:path arrowok="t"/>
              </v:shape>
            </v:group>
            <v:group style="position:absolute;left:4985;top:637;width:40;height:2" coordorigin="4985,637" coordsize="40,2">
              <v:shape style="position:absolute;left:4985;top:637;width:40;height:2" coordorigin="4985,637" coordsize="40,0" path="m4985,637l5024,637e" filled="false" stroked="true" strokeweight=".214789pt" strokecolor="#ff0000">
                <v:path arrowok="t"/>
              </v:shape>
            </v:group>
            <v:group style="position:absolute;left:5005;top:611;width:2;height:52" coordorigin="5005,611" coordsize="2,52">
              <v:shape style="position:absolute;left:5005;top:611;width:2;height:52" coordorigin="5005,611" coordsize="0,52" path="m5005,611l5005,662e" filled="false" stroked="true" strokeweight=".163027pt" strokecolor="#ff0000">
                <v:path arrowok="t"/>
              </v:shape>
            </v:group>
            <v:group style="position:absolute;left:4985;top:636;width:40;height:2" coordorigin="4985,636" coordsize="40,2">
              <v:shape style="position:absolute;left:4985;top:636;width:40;height:2" coordorigin="4985,636" coordsize="40,0" path="m4985,636l5024,636e" filled="false" stroked="true" strokeweight=".214789pt" strokecolor="#ff0000">
                <v:path arrowok="t"/>
              </v:shape>
            </v:group>
            <v:group style="position:absolute;left:5005;top:610;width:2;height:52" coordorigin="5005,610" coordsize="2,52">
              <v:shape style="position:absolute;left:5005;top:610;width:2;height:52" coordorigin="5005,610" coordsize="0,52" path="m5005,610l5005,662e" filled="false" stroked="true" strokeweight=".163027pt" strokecolor="#ff0000">
                <v:path arrowok="t"/>
              </v:shape>
            </v:group>
            <v:group style="position:absolute;left:4985;top:635;width:40;height:2" coordorigin="4985,635" coordsize="40,2">
              <v:shape style="position:absolute;left:4985;top:635;width:40;height:2" coordorigin="4985,635" coordsize="40,0" path="m4985,635l5024,635e" filled="false" stroked="true" strokeweight=".214789pt" strokecolor="#ff0000">
                <v:path arrowok="t"/>
              </v:shape>
            </v:group>
            <v:group style="position:absolute;left:5005;top:610;width:2;height:52" coordorigin="5005,610" coordsize="2,52">
              <v:shape style="position:absolute;left:5005;top:610;width:2;height:52" coordorigin="5005,610" coordsize="0,52" path="m5005,610l5005,661e" filled="false" stroked="true" strokeweight=".163027pt" strokecolor="#ff0000">
                <v:path arrowok="t"/>
              </v:shape>
            </v:group>
            <v:group style="position:absolute;left:4985;top:635;width:40;height:2" coordorigin="4985,635" coordsize="40,2">
              <v:shape style="position:absolute;left:4985;top:635;width:40;height:2" coordorigin="4985,635" coordsize="40,0" path="m4985,635l5024,635e" filled="false" stroked="true" strokeweight=".214789pt" strokecolor="#ff0000">
                <v:path arrowok="t"/>
              </v:shape>
            </v:group>
            <v:group style="position:absolute;left:5005;top:609;width:2;height:52" coordorigin="5005,609" coordsize="2,52">
              <v:shape style="position:absolute;left:5005;top:609;width:2;height:52" coordorigin="5005,609" coordsize="0,52" path="m5005,609l5005,660e" filled="false" stroked="true" strokeweight=".163027pt" strokecolor="#ff0000">
                <v:path arrowok="t"/>
              </v:shape>
            </v:group>
            <v:group style="position:absolute;left:4985;top:633;width:40;height:2" coordorigin="4985,633" coordsize="40,2">
              <v:shape style="position:absolute;left:4985;top:633;width:40;height:2" coordorigin="4985,633" coordsize="40,0" path="m4985,633l5024,633e" filled="false" stroked="true" strokeweight=".214789pt" strokecolor="#ff0000">
                <v:path arrowok="t"/>
              </v:shape>
            </v:group>
            <v:group style="position:absolute;left:5005;top:607;width:2;height:52" coordorigin="5005,607" coordsize="2,52">
              <v:shape style="position:absolute;left:5005;top:607;width:2;height:52" coordorigin="5005,607" coordsize="0,52" path="m5005,607l5005,659e" filled="false" stroked="true" strokeweight=".163027pt" strokecolor="#ff0000">
                <v:path arrowok="t"/>
              </v:shape>
            </v:group>
            <v:group style="position:absolute;left:4985;top:632;width:40;height:2" coordorigin="4985,632" coordsize="40,2">
              <v:shape style="position:absolute;left:4985;top:632;width:40;height:2" coordorigin="4985,632" coordsize="40,0" path="m4985,632l5024,632e" filled="false" stroked="true" strokeweight=".214789pt" strokecolor="#ff0000">
                <v:path arrowok="t"/>
              </v:shape>
            </v:group>
            <v:group style="position:absolute;left:5005;top:607;width:2;height:52" coordorigin="5005,607" coordsize="2,52">
              <v:shape style="position:absolute;left:5005;top:607;width:2;height:52" coordorigin="5005,607" coordsize="0,52" path="m5005,607l5005,658e" filled="false" stroked="true" strokeweight=".163027pt" strokecolor="#ff0000">
                <v:path arrowok="t"/>
              </v:shape>
            </v:group>
            <v:group style="position:absolute;left:4985;top:632;width:40;height:2" coordorigin="4985,632" coordsize="40,2">
              <v:shape style="position:absolute;left:4985;top:632;width:40;height:2" coordorigin="4985,632" coordsize="40,0" path="m4985,632l5024,632e" filled="false" stroked="true" strokeweight=".214789pt" strokecolor="#ff0000">
                <v:path arrowok="t"/>
              </v:shape>
            </v:group>
            <v:group style="position:absolute;left:5005;top:606;width:2;height:52" coordorigin="5005,606" coordsize="2,52">
              <v:shape style="position:absolute;left:5005;top:606;width:2;height:52" coordorigin="5005,606" coordsize="0,52" path="m5005,606l5005,657e" filled="false" stroked="true" strokeweight=".163027pt" strokecolor="#ff0000">
                <v:path arrowok="t"/>
              </v:shape>
            </v:group>
            <v:group style="position:absolute;left:4985;top:631;width:40;height:2" coordorigin="4985,631" coordsize="40,2">
              <v:shape style="position:absolute;left:4985;top:631;width:40;height:2" coordorigin="4985,631" coordsize="40,0" path="m4985,631l5024,631e" filled="false" stroked="true" strokeweight=".214789pt" strokecolor="#ff0000">
                <v:path arrowok="t"/>
              </v:shape>
            </v:group>
            <v:group style="position:absolute;left:5005;top:605;width:2;height:52" coordorigin="5005,605" coordsize="2,52">
              <v:shape style="position:absolute;left:5005;top:605;width:2;height:52" coordorigin="5005,605" coordsize="0,52" path="m5005,605l5005,657e" filled="false" stroked="true" strokeweight=".163027pt" strokecolor="#ff0000">
                <v:path arrowok="t"/>
              </v:shape>
            </v:group>
            <v:group style="position:absolute;left:4985;top:630;width:40;height:2" coordorigin="4985,630" coordsize="40,2">
              <v:shape style="position:absolute;left:4985;top:630;width:40;height:2" coordorigin="4985,630" coordsize="40,0" path="m4985,630l5024,630e" filled="false" stroked="true" strokeweight=".214789pt" strokecolor="#ff0000">
                <v:path arrowok="t"/>
              </v:shape>
            </v:group>
            <v:group style="position:absolute;left:5005;top:604;width:2;height:52" coordorigin="5005,604" coordsize="2,52">
              <v:shape style="position:absolute;left:5005;top:604;width:2;height:52" coordorigin="5005,604" coordsize="0,52" path="m5005,604l5005,656e" filled="false" stroked="true" strokeweight=".163027pt" strokecolor="#ff0000">
                <v:path arrowok="t"/>
              </v:shape>
            </v:group>
            <v:group style="position:absolute;left:4985;top:630;width:40;height:2" coordorigin="4985,630" coordsize="40,2">
              <v:shape style="position:absolute;left:4985;top:630;width:40;height:2" coordorigin="4985,630" coordsize="40,0" path="m4985,630l5024,630e" filled="false" stroked="true" strokeweight=".214789pt" strokecolor="#ff0000">
                <v:path arrowok="t"/>
              </v:shape>
            </v:group>
            <v:group style="position:absolute;left:5005;top:604;width:2;height:52" coordorigin="5005,604" coordsize="2,52">
              <v:shape style="position:absolute;left:5005;top:604;width:2;height:52" coordorigin="5005,604" coordsize="0,52" path="m5005,604l5005,655e" filled="false" stroked="true" strokeweight=".163027pt" strokecolor="#ff0000">
                <v:path arrowok="t"/>
              </v:shape>
            </v:group>
            <v:group style="position:absolute;left:4985;top:629;width:40;height:2" coordorigin="4985,629" coordsize="40,2">
              <v:shape style="position:absolute;left:4985;top:629;width:40;height:2" coordorigin="4985,629" coordsize="40,0" path="m4985,629l5024,629e" filled="false" stroked="true" strokeweight=".214789pt" strokecolor="#ff0000">
                <v:path arrowok="t"/>
              </v:shape>
            </v:group>
            <v:group style="position:absolute;left:5005;top:603;width:2;height:52" coordorigin="5005,603" coordsize="2,52">
              <v:shape style="position:absolute;left:5005;top:603;width:2;height:52" coordorigin="5005,603" coordsize="0,52" path="m5005,603l5005,655e" filled="false" stroked="true" strokeweight=".163027pt" strokecolor="#ff0000">
                <v:path arrowok="t"/>
              </v:shape>
            </v:group>
            <v:group style="position:absolute;left:4985;top:628;width:40;height:2" coordorigin="4985,628" coordsize="40,2">
              <v:shape style="position:absolute;left:4985;top:628;width:40;height:2" coordorigin="4985,628" coordsize="40,0" path="m4985,628l5024,628e" filled="false" stroked="true" strokeweight=".214789pt" strokecolor="#ff0000">
                <v:path arrowok="t"/>
              </v:shape>
            </v:group>
            <v:group style="position:absolute;left:5005;top:602;width:2;height:52" coordorigin="5005,602" coordsize="2,52">
              <v:shape style="position:absolute;left:5005;top:602;width:2;height:52" coordorigin="5005,602" coordsize="0,52" path="m5005,602l5005,654e" filled="false" stroked="true" strokeweight=".163027pt" strokecolor="#ff0000">
                <v:path arrowok="t"/>
              </v:shape>
            </v:group>
            <v:group style="position:absolute;left:4985;top:627;width:40;height:2" coordorigin="4985,627" coordsize="40,2">
              <v:shape style="position:absolute;left:4985;top:627;width:40;height:2" coordorigin="4985,627" coordsize="40,0" path="m4985,627l5024,627e" filled="false" stroked="true" strokeweight=".214789pt" strokecolor="#ff0000">
                <v:path arrowok="t"/>
              </v:shape>
            </v:group>
            <v:group style="position:absolute;left:5005;top:602;width:2;height:52" coordorigin="5005,602" coordsize="2,52">
              <v:shape style="position:absolute;left:5005;top:602;width:2;height:52" coordorigin="5005,602" coordsize="0,52" path="m5005,602l5005,653e" filled="false" stroked="true" strokeweight=".163027pt" strokecolor="#ff0000">
                <v:path arrowok="t"/>
              </v:shape>
            </v:group>
            <v:group style="position:absolute;left:4985;top:627;width:40;height:2" coordorigin="4985,627" coordsize="40,2">
              <v:shape style="position:absolute;left:4985;top:627;width:40;height:2" coordorigin="4985,627" coordsize="40,0" path="m4985,627l5024,627e" filled="false" stroked="true" strokeweight=".214789pt" strokecolor="#ff0000">
                <v:path arrowok="t"/>
              </v:shape>
            </v:group>
            <v:group style="position:absolute;left:5005;top:601;width:2;height:52" coordorigin="5005,601" coordsize="2,52">
              <v:shape style="position:absolute;left:5005;top:601;width:2;height:52" coordorigin="5005,601" coordsize="0,52" path="m5005,601l5005,652e" filled="false" stroked="true" strokeweight=".163027pt" strokecolor="#ff0000">
                <v:path arrowok="t"/>
              </v:shape>
            </v:group>
            <v:group style="position:absolute;left:4985;top:626;width:40;height:2" coordorigin="4985,626" coordsize="40,2">
              <v:shape style="position:absolute;left:4985;top:626;width:40;height:2" coordorigin="4985,626" coordsize="40,0" path="m4985,626l5024,626e" filled="false" stroked="true" strokeweight=".214789pt" strokecolor="#ff0000">
                <v:path arrowok="t"/>
              </v:shape>
            </v:group>
            <v:group style="position:absolute;left:5005;top:600;width:2;height:52" coordorigin="5005,600" coordsize="2,52">
              <v:shape style="position:absolute;left:5005;top:600;width:2;height:52" coordorigin="5005,600" coordsize="0,52" path="m5005,600l5005,652e" filled="false" stroked="true" strokeweight=".163027pt" strokecolor="#ff0000">
                <v:path arrowok="t"/>
              </v:shape>
            </v:group>
            <v:group style="position:absolute;left:4985;top:624;width:40;height:2" coordorigin="4985,624" coordsize="40,2">
              <v:shape style="position:absolute;left:4985;top:624;width:40;height:2" coordorigin="4985,624" coordsize="40,0" path="m4985,624l5024,624e" filled="false" stroked="true" strokeweight=".214789pt" strokecolor="#ff0000">
                <v:path arrowok="t"/>
              </v:shape>
            </v:group>
            <v:group style="position:absolute;left:5005;top:598;width:2;height:52" coordorigin="5005,598" coordsize="2,52">
              <v:shape style="position:absolute;left:5005;top:598;width:2;height:52" coordorigin="5005,598" coordsize="0,52" path="m5005,598l5005,649e" filled="false" stroked="true" strokeweight=".163027pt" strokecolor="#ff0000">
                <v:path arrowok="t"/>
              </v:shape>
            </v:group>
            <v:group style="position:absolute;left:4985;top:623;width:40;height:2" coordorigin="4985,623" coordsize="40,2">
              <v:shape style="position:absolute;left:4985;top:623;width:40;height:2" coordorigin="4985,623" coordsize="40,0" path="m4985,623l5024,623e" filled="false" stroked="true" strokeweight=".214789pt" strokecolor="#ff0000">
                <v:path arrowok="t"/>
              </v:shape>
            </v:group>
            <v:group style="position:absolute;left:5005;top:597;width:2;height:52" coordorigin="5005,597" coordsize="2,52">
              <v:shape style="position:absolute;left:5005;top:597;width:2;height:52" coordorigin="5005,597" coordsize="0,52" path="m5005,597l5005,649e" filled="false" stroked="true" strokeweight=".163027pt" strokecolor="#ff0000">
                <v:path arrowok="t"/>
              </v:shape>
            </v:group>
            <v:group style="position:absolute;left:4985;top:622;width:40;height:2" coordorigin="4985,622" coordsize="40,2">
              <v:shape style="position:absolute;left:4985;top:622;width:40;height:2" coordorigin="4985,622" coordsize="40,0" path="m4985,622l5024,622e" filled="false" stroked="true" strokeweight=".214789pt" strokecolor="#ff0000">
                <v:path arrowok="t"/>
              </v:shape>
            </v:group>
            <v:group style="position:absolute;left:5005;top:597;width:2;height:52" coordorigin="5005,597" coordsize="2,52">
              <v:shape style="position:absolute;left:5005;top:597;width:2;height:52" coordorigin="5005,597" coordsize="0,52" path="m5005,597l5005,648e" filled="false" stroked="true" strokeweight=".163027pt" strokecolor="#ff0000">
                <v:path arrowok="t"/>
              </v:shape>
            </v:group>
            <v:group style="position:absolute;left:4985;top:622;width:40;height:2" coordorigin="4985,622" coordsize="40,2">
              <v:shape style="position:absolute;left:4985;top:622;width:40;height:2" coordorigin="4985,622" coordsize="40,0" path="m4985,622l5024,622e" filled="false" stroked="true" strokeweight=".214789pt" strokecolor="#ff0000">
                <v:path arrowok="t"/>
              </v:shape>
            </v:group>
            <v:group style="position:absolute;left:5005;top:596;width:2;height:52" coordorigin="5005,596" coordsize="2,52">
              <v:shape style="position:absolute;left:5005;top:596;width:2;height:52" coordorigin="5005,596" coordsize="0,52" path="m5005,596l5005,647e" filled="false" stroked="true" strokeweight=".163027pt" strokecolor="#ff0000">
                <v:path arrowok="t"/>
              </v:shape>
            </v:group>
            <v:group style="position:absolute;left:4985;top:620;width:40;height:2" coordorigin="4985,620" coordsize="40,2">
              <v:shape style="position:absolute;left:4985;top:620;width:40;height:2" coordorigin="4985,620" coordsize="40,0" path="m4985,620l5024,620e" filled="false" stroked="true" strokeweight=".214789pt" strokecolor="#ff0000">
                <v:path arrowok="t"/>
              </v:shape>
            </v:group>
            <v:group style="position:absolute;left:5005;top:594;width:2;height:52" coordorigin="5005,594" coordsize="2,52">
              <v:shape style="position:absolute;left:5005;top:594;width:2;height:52" coordorigin="5005,594" coordsize="0,52" path="m5005,594l5005,646e" filled="false" stroked="true" strokeweight=".163027pt" strokecolor="#ff0000">
                <v:path arrowok="t"/>
              </v:shape>
            </v:group>
            <v:group style="position:absolute;left:4985;top:619;width:40;height:2" coordorigin="4985,619" coordsize="40,2">
              <v:shape style="position:absolute;left:4985;top:619;width:40;height:2" coordorigin="4985,619" coordsize="40,0" path="m4985,619l5024,619e" filled="false" stroked="true" strokeweight=".214789pt" strokecolor="#ff0000">
                <v:path arrowok="t"/>
              </v:shape>
            </v:group>
            <v:group style="position:absolute;left:5005;top:594;width:2;height:52" coordorigin="5005,594" coordsize="2,52">
              <v:shape style="position:absolute;left:5005;top:594;width:2;height:52" coordorigin="5005,594" coordsize="0,52" path="m5005,594l5005,645e" filled="false" stroked="true" strokeweight=".163027pt" strokecolor="#ff0000">
                <v:path arrowok="t"/>
              </v:shape>
            </v:group>
            <v:group style="position:absolute;left:4985;top:618;width:40;height:2" coordorigin="4985,618" coordsize="40,2">
              <v:shape style="position:absolute;left:4985;top:618;width:40;height:2" coordorigin="4985,618" coordsize="40,0" path="m4985,618l5024,618e" filled="false" stroked="true" strokeweight=".214789pt" strokecolor="#ff0000">
                <v:path arrowok="t"/>
              </v:shape>
            </v:group>
            <v:group style="position:absolute;left:5005;top:592;width:2;height:52" coordorigin="5005,592" coordsize="2,52">
              <v:shape style="position:absolute;left:5005;top:592;width:2;height:52" coordorigin="5005,592" coordsize="0,52" path="m5005,592l5005,644e" filled="false" stroked="true" strokeweight=".163027pt" strokecolor="#ff0000">
                <v:path arrowok="t"/>
              </v:shape>
            </v:group>
            <v:group style="position:absolute;left:4985;top:617;width:40;height:2" coordorigin="4985,617" coordsize="40,2">
              <v:shape style="position:absolute;left:4985;top:617;width:40;height:2" coordorigin="4985,617" coordsize="40,0" path="m4985,617l5024,617e" filled="false" stroked="true" strokeweight=".214789pt" strokecolor="#ff0000">
                <v:path arrowok="t"/>
              </v:shape>
            </v:group>
            <v:group style="position:absolute;left:5005;top:592;width:2;height:52" coordorigin="5005,592" coordsize="2,52">
              <v:shape style="position:absolute;left:5005;top:592;width:2;height:52" coordorigin="5005,592" coordsize="0,52" path="m5005,592l5005,643e" filled="false" stroked="true" strokeweight=".163027pt" strokecolor="#ff0000">
                <v:path arrowok="t"/>
              </v:shape>
            </v:group>
            <v:group style="position:absolute;left:4985;top:617;width:40;height:2" coordorigin="4985,617" coordsize="40,2">
              <v:shape style="position:absolute;left:4985;top:617;width:40;height:2" coordorigin="4985,617" coordsize="40,0" path="m4985,617l5024,617e" filled="false" stroked="true" strokeweight=".214789pt" strokecolor="#ff0000">
                <v:path arrowok="t"/>
              </v:shape>
            </v:group>
            <v:group style="position:absolute;left:5005;top:592;width:2;height:52" coordorigin="5005,592" coordsize="2,52">
              <v:shape style="position:absolute;left:5005;top:592;width:2;height:52" coordorigin="5005,592" coordsize="0,52" path="m5005,592l5005,643e" filled="false" stroked="true" strokeweight=".163027pt" strokecolor="#ff0000">
                <v:path arrowok="t"/>
              </v:shape>
            </v:group>
            <v:group style="position:absolute;left:4985;top:617;width:40;height:2" coordorigin="4985,617" coordsize="40,2">
              <v:shape style="position:absolute;left:4985;top:617;width:40;height:2" coordorigin="4985,617" coordsize="40,0" path="m4985,617l5024,617e" filled="false" stroked="true" strokeweight=".214789pt" strokecolor="#ff0000">
                <v:path arrowok="t"/>
              </v:shape>
            </v:group>
            <v:group style="position:absolute;left:5005;top:591;width:2;height:52" coordorigin="5005,591" coordsize="2,52">
              <v:shape style="position:absolute;left:5005;top:591;width:2;height:52" coordorigin="5005,591" coordsize="0,52" path="m5005,591l5005,642e" filled="false" stroked="true" strokeweight=".163027pt" strokecolor="#ff0000">
                <v:path arrowok="t"/>
              </v:shape>
            </v:group>
            <v:group style="position:absolute;left:4985;top:616;width:40;height:2" coordorigin="4985,616" coordsize="40,2">
              <v:shape style="position:absolute;left:4985;top:616;width:40;height:2" coordorigin="4985,616" coordsize="40,0" path="m4985,616l5024,616e" filled="false" stroked="true" strokeweight=".214789pt" strokecolor="#ff0000">
                <v:path arrowok="t"/>
              </v:shape>
            </v:group>
            <v:group style="position:absolute;left:5005;top:590;width:2;height:52" coordorigin="5005,590" coordsize="2,52">
              <v:shape style="position:absolute;left:5005;top:590;width:2;height:52" coordorigin="5005,590" coordsize="0,52" path="m5005,590l5005,642e" filled="false" stroked="true" strokeweight=".163027pt" strokecolor="#ff0000">
                <v:path arrowok="t"/>
              </v:shape>
            </v:group>
            <v:group style="position:absolute;left:4985;top:614;width:40;height:2" coordorigin="4985,614" coordsize="40,2">
              <v:shape style="position:absolute;left:4985;top:614;width:40;height:2" coordorigin="4985,614" coordsize="40,0" path="m4985,614l5024,614e" filled="false" stroked="true" strokeweight=".214789pt" strokecolor="#ff0000">
                <v:path arrowok="t"/>
              </v:shape>
            </v:group>
            <v:group style="position:absolute;left:5005;top:589;width:2;height:52" coordorigin="5005,589" coordsize="2,52">
              <v:shape style="position:absolute;left:5005;top:589;width:2;height:52" coordorigin="5005,589" coordsize="0,52" path="m5005,589l5005,640e" filled="false" stroked="true" strokeweight=".163027pt" strokecolor="#ff0000">
                <v:path arrowok="t"/>
              </v:shape>
            </v:group>
            <v:group style="position:absolute;left:4985;top:614;width:40;height:2" coordorigin="4985,614" coordsize="40,2">
              <v:shape style="position:absolute;left:4985;top:614;width:40;height:2" coordorigin="4985,614" coordsize="40,0" path="m4985,614l5024,614e" filled="false" stroked="true" strokeweight=".214789pt" strokecolor="#ff0000">
                <v:path arrowok="t"/>
              </v:shape>
            </v:group>
            <v:group style="position:absolute;left:5005;top:588;width:2;height:52" coordorigin="5005,588" coordsize="2,52">
              <v:shape style="position:absolute;left:5005;top:588;width:2;height:52" coordorigin="5005,588" coordsize="0,52" path="m5005,588l5005,639e" filled="false" stroked="true" strokeweight=".163027pt" strokecolor="#ff0000">
                <v:path arrowok="t"/>
              </v:shape>
            </v:group>
            <v:group style="position:absolute;left:4985;top:612;width:40;height:2" coordorigin="4985,612" coordsize="40,2">
              <v:shape style="position:absolute;left:4985;top:612;width:40;height:2" coordorigin="4985,612" coordsize="40,0" path="m4985,612l5024,612e" filled="false" stroked="true" strokeweight=".214789pt" strokecolor="#ff0000">
                <v:path arrowok="t"/>
              </v:shape>
            </v:group>
            <v:group style="position:absolute;left:5005;top:586;width:2;height:52" coordorigin="5005,586" coordsize="2,52">
              <v:shape style="position:absolute;left:5005;top:586;width:2;height:52" coordorigin="5005,586" coordsize="0,52" path="m5005,586l5005,638e" filled="false" stroked="true" strokeweight=".163027pt" strokecolor="#ff0000">
                <v:path arrowok="t"/>
              </v:shape>
            </v:group>
            <v:group style="position:absolute;left:4985;top:612;width:40;height:2" coordorigin="4985,612" coordsize="40,2">
              <v:shape style="position:absolute;left:4985;top:612;width:40;height:2" coordorigin="4985,612" coordsize="40,0" path="m4985,612l5024,612e" filled="false" stroked="true" strokeweight=".214789pt" strokecolor="#ff0000">
                <v:path arrowok="t"/>
              </v:shape>
            </v:group>
            <v:group style="position:absolute;left:5005;top:586;width:2;height:52" coordorigin="5005,586" coordsize="2,52">
              <v:shape style="position:absolute;left:5005;top:586;width:2;height:52" coordorigin="5005,586" coordsize="0,52" path="m5005,586l5005,637e" filled="false" stroked="true" strokeweight=".163027pt" strokecolor="#ff0000">
                <v:path arrowok="t"/>
              </v:shape>
            </v:group>
            <v:group style="position:absolute;left:4985;top:611;width:40;height:2" coordorigin="4985,611" coordsize="40,2">
              <v:shape style="position:absolute;left:4985;top:611;width:40;height:2" coordorigin="4985,611" coordsize="40,0" path="m4985,611l5024,611e" filled="false" stroked="true" strokeweight=".214789pt" strokecolor="#ff0000">
                <v:path arrowok="t"/>
              </v:shape>
            </v:group>
            <v:group style="position:absolute;left:5005;top:585;width:2;height:52" coordorigin="5005,585" coordsize="2,52">
              <v:shape style="position:absolute;left:5005;top:585;width:2;height:52" coordorigin="5005,585" coordsize="0,52" path="m5005,585l5005,637e" filled="false" stroked="true" strokeweight=".163027pt" strokecolor="#ff0000">
                <v:path arrowok="t"/>
              </v:shape>
            </v:group>
            <v:group style="position:absolute;left:4985;top:609;width:40;height:2" coordorigin="4985,609" coordsize="40,2">
              <v:shape style="position:absolute;left:4985;top:609;width:40;height:2" coordorigin="4985,609" coordsize="40,0" path="m4985,609l5024,609e" filled="false" stroked="true" strokeweight=".214789pt" strokecolor="#ff0000">
                <v:path arrowok="t"/>
              </v:shape>
            </v:group>
            <v:group style="position:absolute;left:5005;top:584;width:2;height:52" coordorigin="5005,584" coordsize="2,52">
              <v:shape style="position:absolute;left:5005;top:584;width:2;height:52" coordorigin="5005,584" coordsize="0,52" path="m5005,584l5005,635e" filled="false" stroked="true" strokeweight=".163027pt" strokecolor="#ff0000">
                <v:path arrowok="t"/>
              </v:shape>
            </v:group>
            <v:group style="position:absolute;left:4985;top:609;width:40;height:2" coordorigin="4985,609" coordsize="40,2">
              <v:shape style="position:absolute;left:4985;top:609;width:40;height:2" coordorigin="4985,609" coordsize="40,0" path="m4985,609l5024,609e" filled="false" stroked="true" strokeweight=".214789pt" strokecolor="#ff0000">
                <v:path arrowok="t"/>
              </v:shape>
            </v:group>
            <v:group style="position:absolute;left:5005;top:583;width:2;height:52" coordorigin="5005,583" coordsize="2,52">
              <v:shape style="position:absolute;left:5005;top:583;width:2;height:52" coordorigin="5005,583" coordsize="0,52" path="m5005,583l5005,634e" filled="false" stroked="true" strokeweight=".163027pt" strokecolor="#ff0000">
                <v:path arrowok="t"/>
              </v:shape>
            </v:group>
            <v:group style="position:absolute;left:4985;top:608;width:40;height:2" coordorigin="4985,608" coordsize="40,2">
              <v:shape style="position:absolute;left:4985;top:608;width:40;height:2" coordorigin="4985,608" coordsize="40,0" path="m4985,608l5024,608e" filled="false" stroked="true" strokeweight=".214789pt" strokecolor="#ff0000">
                <v:path arrowok="t"/>
              </v:shape>
            </v:group>
            <v:group style="position:absolute;left:5005;top:582;width:2;height:52" coordorigin="5005,582" coordsize="2,52">
              <v:shape style="position:absolute;left:5005;top:582;width:2;height:52" coordorigin="5005,582" coordsize="0,52" path="m5005,582l5005,634e" filled="false" stroked="true" strokeweight=".163027pt" strokecolor="#ff0000">
                <v:path arrowok="t"/>
              </v:shape>
            </v:group>
            <v:group style="position:absolute;left:4985;top:607;width:40;height:2" coordorigin="4985,607" coordsize="40,2">
              <v:shape style="position:absolute;left:4985;top:607;width:40;height:2" coordorigin="4985,607" coordsize="40,0" path="m4985,607l5024,607e" filled="false" stroked="true" strokeweight=".214789pt" strokecolor="#ff0000">
                <v:path arrowok="t"/>
              </v:shape>
            </v:group>
            <v:group style="position:absolute;left:5005;top:581;width:2;height:52" coordorigin="5005,581" coordsize="2,52">
              <v:shape style="position:absolute;left:5005;top:581;width:2;height:52" coordorigin="5005,581" coordsize="0,52" path="m5005,581l5005,633e" filled="false" stroked="true" strokeweight=".163027pt" strokecolor="#ff0000">
                <v:path arrowok="t"/>
              </v:shape>
            </v:group>
            <v:group style="position:absolute;left:4985;top:606;width:40;height:2" coordorigin="4985,606" coordsize="40,2">
              <v:shape style="position:absolute;left:4985;top:606;width:40;height:2" coordorigin="4985,606" coordsize="40,0" path="m4985,606l5024,606e" filled="false" stroked="true" strokeweight=".214789pt" strokecolor="#ff0000">
                <v:path arrowok="t"/>
              </v:shape>
            </v:group>
            <v:group style="position:absolute;left:5005;top:581;width:2;height:52" coordorigin="5005,581" coordsize="2,52">
              <v:shape style="position:absolute;left:5005;top:581;width:2;height:52" coordorigin="5005,581" coordsize="0,52" path="m5005,581l5005,632e" filled="false" stroked="true" strokeweight=".163027pt" strokecolor="#ff0000">
                <v:path arrowok="t"/>
              </v:shape>
            </v:group>
            <v:group style="position:absolute;left:4985;top:605;width:40;height:2" coordorigin="4985,605" coordsize="40,2">
              <v:shape style="position:absolute;left:4985;top:605;width:40;height:2" coordorigin="4985,605" coordsize="40,0" path="m4985,605l5024,605e" filled="false" stroked="true" strokeweight=".214789pt" strokecolor="#ff0000">
                <v:path arrowok="t"/>
              </v:shape>
            </v:group>
            <v:group style="position:absolute;left:5005;top:579;width:2;height:52" coordorigin="5005,579" coordsize="2,52">
              <v:shape style="position:absolute;left:5005;top:579;width:2;height:52" coordorigin="5005,579" coordsize="0,52" path="m5005,579l5005,631e" filled="false" stroked="true" strokeweight=".163027pt" strokecolor="#ff0000">
                <v:path arrowok="t"/>
              </v:shape>
            </v:group>
            <v:group style="position:absolute;left:4985;top:604;width:40;height:2" coordorigin="4985,604" coordsize="40,2">
              <v:shape style="position:absolute;left:4985;top:604;width:40;height:2" coordorigin="4985,604" coordsize="40,0" path="m4985,604l5024,604e" filled="false" stroked="true" strokeweight=".214789pt" strokecolor="#ff0000">
                <v:path arrowok="t"/>
              </v:shape>
            </v:group>
            <v:group style="position:absolute;left:5005;top:579;width:2;height:52" coordorigin="5005,579" coordsize="2,52">
              <v:shape style="position:absolute;left:5005;top:579;width:2;height:52" coordorigin="5005,579" coordsize="0,52" path="m5005,579l5005,630e" filled="false" stroked="true" strokeweight=".163027pt" strokecolor="#ff0000">
                <v:path arrowok="t"/>
              </v:shape>
            </v:group>
            <v:group style="position:absolute;left:4985;top:603;width:40;height:2" coordorigin="4985,603" coordsize="40,2">
              <v:shape style="position:absolute;left:4985;top:603;width:40;height:2" coordorigin="4985,603" coordsize="40,0" path="m4985,603l5024,603e" filled="false" stroked="true" strokeweight=".214789pt" strokecolor="#ff0000">
                <v:path arrowok="t"/>
              </v:shape>
            </v:group>
            <v:group style="position:absolute;left:5005;top:577;width:2;height:52" coordorigin="5005,577" coordsize="2,52">
              <v:shape style="position:absolute;left:5005;top:577;width:2;height:52" coordorigin="5005,577" coordsize="0,52" path="m5005,577l5005,629e" filled="false" stroked="true" strokeweight=".163027pt" strokecolor="#ff0000">
                <v:path arrowok="t"/>
              </v:shape>
            </v:group>
            <v:group style="position:absolute;left:4985;top:602;width:40;height:2" coordorigin="4985,602" coordsize="40,2">
              <v:shape style="position:absolute;left:4985;top:602;width:40;height:2" coordorigin="4985,602" coordsize="40,0" path="m4985,602l5024,602e" filled="false" stroked="true" strokeweight=".214789pt" strokecolor="#ff0000">
                <v:path arrowok="t"/>
              </v:shape>
            </v:group>
            <v:group style="position:absolute;left:5005;top:576;width:2;height:52" coordorigin="5005,576" coordsize="2,52">
              <v:shape style="position:absolute;left:5005;top:576;width:2;height:52" coordorigin="5005,576" coordsize="0,52" path="m5005,576l5005,628e" filled="false" stroked="true" strokeweight=".163027pt" strokecolor="#ff0000">
                <v:path arrowok="t"/>
              </v:shape>
            </v:group>
            <v:group style="position:absolute;left:4985;top:601;width:40;height:2" coordorigin="4985,601" coordsize="40,2">
              <v:shape style="position:absolute;left:4985;top:601;width:40;height:2" coordorigin="4985,601" coordsize="40,0" path="m4985,601l5024,601e" filled="false" stroked="true" strokeweight=".214789pt" strokecolor="#ff0000">
                <v:path arrowok="t"/>
              </v:shape>
            </v:group>
            <v:group style="position:absolute;left:5005;top:576;width:2;height:52" coordorigin="5005,576" coordsize="2,52">
              <v:shape style="position:absolute;left:5005;top:576;width:2;height:52" coordorigin="5005,576" coordsize="0,52" path="m5005,576l5005,627e" filled="false" stroked="true" strokeweight=".163027pt" strokecolor="#ff0000">
                <v:path arrowok="t"/>
              </v:shape>
            </v:group>
            <v:group style="position:absolute;left:4985;top:601;width:40;height:2" coordorigin="4985,601" coordsize="40,2">
              <v:shape style="position:absolute;left:4985;top:601;width:40;height:2" coordorigin="4985,601" coordsize="40,0" path="m4985,601l5024,601e" filled="false" stroked="true" strokeweight=".214789pt" strokecolor="#ff0000">
                <v:path arrowok="t"/>
              </v:shape>
            </v:group>
            <v:group style="position:absolute;left:5005;top:575;width:2;height:52" coordorigin="5005,575" coordsize="2,52">
              <v:shape style="position:absolute;left:5005;top:575;width:2;height:52" coordorigin="5005,575" coordsize="0,52" path="m5005,575l5005,626e" filled="false" stroked="true" strokeweight=".163027pt" strokecolor="#ff0000">
                <v:path arrowok="t"/>
              </v:shape>
            </v:group>
            <v:group style="position:absolute;left:4985;top:600;width:40;height:2" coordorigin="4985,600" coordsize="40,2">
              <v:shape style="position:absolute;left:4985;top:600;width:40;height:2" coordorigin="4985,600" coordsize="40,0" path="m4985,600l5024,600e" filled="false" stroked="true" strokeweight=".214789pt" strokecolor="#ff0000">
                <v:path arrowok="t"/>
              </v:shape>
            </v:group>
            <v:group style="position:absolute;left:5005;top:574;width:2;height:52" coordorigin="5005,574" coordsize="2,52">
              <v:shape style="position:absolute;left:5005;top:574;width:2;height:52" coordorigin="5005,574" coordsize="0,52" path="m5005,574l5005,626e" filled="false" stroked="true" strokeweight=".163027pt" strokecolor="#ff0000">
                <v:path arrowok="t"/>
              </v:shape>
            </v:group>
            <v:group style="position:absolute;left:4985;top:599;width:40;height:2" coordorigin="4985,599" coordsize="40,2">
              <v:shape style="position:absolute;left:4985;top:599;width:40;height:2" coordorigin="4985,599" coordsize="40,0" path="m4985,599l5024,599e" filled="false" stroked="true" strokeweight=".214789pt" strokecolor="#ff0000">
                <v:path arrowok="t"/>
              </v:shape>
            </v:group>
            <v:group style="position:absolute;left:5005;top:573;width:2;height:52" coordorigin="5005,573" coordsize="2,52">
              <v:shape style="position:absolute;left:5005;top:573;width:2;height:52" coordorigin="5005,573" coordsize="0,52" path="m5005,573l5005,625e" filled="false" stroked="true" strokeweight=".163027pt" strokecolor="#ff0000">
                <v:path arrowok="t"/>
              </v:shape>
            </v:group>
            <v:group style="position:absolute;left:4985;top:599;width:40;height:2" coordorigin="4985,599" coordsize="40,2">
              <v:shape style="position:absolute;left:4985;top:599;width:40;height:2" coordorigin="4985,599" coordsize="40,0" path="m4985,599l5024,599e" filled="false" stroked="true" strokeweight=".214789pt" strokecolor="#ff0000">
                <v:path arrowok="t"/>
              </v:shape>
            </v:group>
            <v:group style="position:absolute;left:5005;top:573;width:2;height:52" coordorigin="5005,573" coordsize="2,52">
              <v:shape style="position:absolute;left:5005;top:573;width:2;height:52" coordorigin="5005,573" coordsize="0,52" path="m5005,573l5005,624e" filled="false" stroked="true" strokeweight=".163027pt" strokecolor="#ff0000">
                <v:path arrowok="t"/>
              </v:shape>
            </v:group>
            <v:group style="position:absolute;left:4985;top:598;width:40;height:2" coordorigin="4985,598" coordsize="40,2">
              <v:shape style="position:absolute;left:4985;top:598;width:40;height:2" coordorigin="4985,598" coordsize="40,0" path="m4985,598l5024,598e" filled="false" stroked="true" strokeweight=".214789pt" strokecolor="#ff0000">
                <v:path arrowok="t"/>
              </v:shape>
            </v:group>
            <v:group style="position:absolute;left:5005;top:572;width:2;height:52" coordorigin="5005,572" coordsize="2,52">
              <v:shape style="position:absolute;left:5005;top:572;width:2;height:52" coordorigin="5005,572" coordsize="0,52" path="m5005,572l5005,624e" filled="false" stroked="true" strokeweight=".163027pt" strokecolor="#ff0000">
                <v:path arrowok="t"/>
              </v:shape>
            </v:group>
            <v:group style="position:absolute;left:4985;top:597;width:40;height:2" coordorigin="4985,597" coordsize="40,2">
              <v:shape style="position:absolute;left:4985;top:597;width:40;height:2" coordorigin="4985,597" coordsize="40,0" path="m4985,597l5024,597e" filled="false" stroked="true" strokeweight=".214789pt" strokecolor="#ff0000">
                <v:path arrowok="t"/>
              </v:shape>
            </v:group>
            <v:group style="position:absolute;left:5005;top:571;width:2;height:52" coordorigin="5005,571" coordsize="2,52">
              <v:shape style="position:absolute;left:5005;top:571;width:2;height:52" coordorigin="5005,571" coordsize="0,52" path="m5005,571l5005,623e" filled="false" stroked="true" strokeweight=".163027pt" strokecolor="#ff0000">
                <v:path arrowok="t"/>
              </v:shape>
            </v:group>
            <v:group style="position:absolute;left:4985;top:596;width:40;height:2" coordorigin="4985,596" coordsize="40,2">
              <v:shape style="position:absolute;left:4985;top:596;width:40;height:2" coordorigin="4985,596" coordsize="40,0" path="m4985,596l5024,596e" filled="false" stroked="true" strokeweight=".214789pt" strokecolor="#ff0000">
                <v:path arrowok="t"/>
              </v:shape>
            </v:group>
            <v:group style="position:absolute;left:5005;top:571;width:2;height:52" coordorigin="5005,571" coordsize="2,52">
              <v:shape style="position:absolute;left:5005;top:571;width:2;height:52" coordorigin="5005,571" coordsize="0,52" path="m5005,571l5005,622e" filled="false" stroked="true" strokeweight=".163027pt" strokecolor="#ff0000">
                <v:path arrowok="t"/>
              </v:shape>
            </v:group>
            <v:group style="position:absolute;left:4985;top:596;width:40;height:2" coordorigin="4985,596" coordsize="40,2">
              <v:shape style="position:absolute;left:4985;top:596;width:40;height:2" coordorigin="4985,596" coordsize="40,0" path="m4985,596l5024,596e" filled="false" stroked="true" strokeweight=".214789pt" strokecolor="#ff0000">
                <v:path arrowok="t"/>
              </v:shape>
            </v:group>
            <v:group style="position:absolute;left:5005;top:570;width:2;height:52" coordorigin="5005,570" coordsize="2,52">
              <v:shape style="position:absolute;left:5005;top:570;width:2;height:52" coordorigin="5005,570" coordsize="0,52" path="m5005,570l5005,621e" filled="false" stroked="true" strokeweight=".163027pt" strokecolor="#ff0000">
                <v:path arrowok="t"/>
              </v:shape>
            </v:group>
            <v:group style="position:absolute;left:4985;top:595;width:40;height:2" coordorigin="4985,595" coordsize="40,2">
              <v:shape style="position:absolute;left:4985;top:595;width:40;height:2" coordorigin="4985,595" coordsize="40,0" path="m4985,595l5024,595e" filled="false" stroked="true" strokeweight=".214789pt" strokecolor="#ff0000">
                <v:path arrowok="t"/>
              </v:shape>
            </v:group>
            <v:group style="position:absolute;left:5005;top:569;width:2;height:52" coordorigin="5005,569" coordsize="2,52">
              <v:shape style="position:absolute;left:5005;top:569;width:2;height:52" coordorigin="5005,569" coordsize="0,52" path="m5005,569l5005,621e" filled="false" stroked="true" strokeweight=".163027pt" strokecolor="#ff0000">
                <v:path arrowok="t"/>
              </v:shape>
            </v:group>
            <v:group style="position:absolute;left:4985;top:594;width:40;height:2" coordorigin="4985,594" coordsize="40,2">
              <v:shape style="position:absolute;left:4985;top:594;width:40;height:2" coordorigin="4985,594" coordsize="40,0" path="m4985,594l5024,594e" filled="false" stroked="true" strokeweight=".214789pt" strokecolor="#ff0000">
                <v:path arrowok="t"/>
              </v:shape>
            </v:group>
            <v:group style="position:absolute;left:5005;top:568;width:2;height:52" coordorigin="5005,568" coordsize="2,52">
              <v:shape style="position:absolute;left:5005;top:568;width:2;height:52" coordorigin="5005,568" coordsize="0,52" path="m5005,568l5005,620e" filled="false" stroked="true" strokeweight=".163027pt" strokecolor="#ff0000">
                <v:path arrowok="t"/>
              </v:shape>
            </v:group>
            <v:group style="position:absolute;left:4985;top:593;width:40;height:2" coordorigin="4985,593" coordsize="40,2">
              <v:shape style="position:absolute;left:4985;top:593;width:40;height:2" coordorigin="4985,593" coordsize="40,0" path="m4985,593l5024,593e" filled="false" stroked="true" strokeweight=".214789pt" strokecolor="#ff0000">
                <v:path arrowok="t"/>
              </v:shape>
            </v:group>
            <v:group style="position:absolute;left:5005;top:568;width:2;height:52" coordorigin="5005,568" coordsize="2,52">
              <v:shape style="position:absolute;left:5005;top:568;width:2;height:52" coordorigin="5005,568" coordsize="0,52" path="m5005,568l5005,619e" filled="false" stroked="true" strokeweight=".163027pt" strokecolor="#ff0000">
                <v:path arrowok="t"/>
              </v:shape>
            </v:group>
            <v:group style="position:absolute;left:4985;top:593;width:40;height:2" coordorigin="4985,593" coordsize="40,2">
              <v:shape style="position:absolute;left:4985;top:593;width:40;height:2" coordorigin="4985,593" coordsize="40,0" path="m4985,593l5024,593e" filled="false" stroked="true" strokeweight=".214789pt" strokecolor="#ff0000">
                <v:path arrowok="t"/>
              </v:shape>
            </v:group>
            <v:group style="position:absolute;left:5005;top:567;width:2;height:52" coordorigin="5005,567" coordsize="2,52">
              <v:shape style="position:absolute;left:5005;top:567;width:2;height:52" coordorigin="5005,567" coordsize="0,52" path="m5005,567l5005,618e" filled="false" stroked="true" strokeweight=".163027pt" strokecolor="#ff0000">
                <v:path arrowok="t"/>
              </v:shape>
            </v:group>
            <v:group style="position:absolute;left:4985;top:592;width:40;height:2" coordorigin="4985,592" coordsize="40,2">
              <v:shape style="position:absolute;left:4985;top:592;width:40;height:2" coordorigin="4985,592" coordsize="40,0" path="m4985,592l5024,592e" filled="false" stroked="true" strokeweight=".214789pt" strokecolor="#ff0000">
                <v:path arrowok="t"/>
              </v:shape>
            </v:group>
            <v:group style="position:absolute;left:5005;top:566;width:2;height:52" coordorigin="5005,566" coordsize="2,52">
              <v:shape style="position:absolute;left:5005;top:566;width:2;height:52" coordorigin="5005,566" coordsize="0,52" path="m5005,566l5005,618e" filled="false" stroked="true" strokeweight=".163027pt" strokecolor="#ff0000">
                <v:path arrowok="t"/>
              </v:shape>
            </v:group>
            <v:group style="position:absolute;left:4985;top:591;width:40;height:2" coordorigin="4985,591" coordsize="40,2">
              <v:shape style="position:absolute;left:4985;top:591;width:40;height:2" coordorigin="4985,591" coordsize="40,0" path="m4985,591l5024,591e" filled="false" stroked="true" strokeweight=".214789pt" strokecolor="#ff0000">
                <v:path arrowok="t"/>
              </v:shape>
            </v:group>
            <v:group style="position:absolute;left:5005;top:565;width:2;height:52" coordorigin="5005,565" coordsize="2,52">
              <v:shape style="position:absolute;left:5005;top:565;width:2;height:52" coordorigin="5005,565" coordsize="0,52" path="m5005,565l5005,616e" filled="false" stroked="true" strokeweight=".163027pt" strokecolor="#ff0000">
                <v:path arrowok="t"/>
              </v:shape>
            </v:group>
            <v:group style="position:absolute;left:4985;top:590;width:40;height:2" coordorigin="4985,590" coordsize="40,2">
              <v:shape style="position:absolute;left:4985;top:590;width:40;height:2" coordorigin="4985,590" coordsize="40,0" path="m4985,590l5024,590e" filled="false" stroked="true" strokeweight=".214789pt" strokecolor="#ff0000">
                <v:path arrowok="t"/>
              </v:shape>
            </v:group>
            <v:group style="position:absolute;left:5005;top:564;width:2;height:52" coordorigin="5005,564" coordsize="2,52">
              <v:shape style="position:absolute;left:5005;top:564;width:2;height:52" coordorigin="5005,564" coordsize="0,52" path="m5005,564l5005,616e" filled="false" stroked="true" strokeweight=".163027pt" strokecolor="#ff0000">
                <v:path arrowok="t"/>
              </v:shape>
            </v:group>
            <v:group style="position:absolute;left:4985;top:589;width:40;height:2" coordorigin="4985,589" coordsize="40,2">
              <v:shape style="position:absolute;left:4985;top:589;width:40;height:2" coordorigin="4985,589" coordsize="40,0" path="m4985,589l5024,589e" filled="false" stroked="true" strokeweight=".214789pt" strokecolor="#ff0000">
                <v:path arrowok="t"/>
              </v:shape>
            </v:group>
            <v:group style="position:absolute;left:5005;top:563;width:2;height:52" coordorigin="5005,563" coordsize="2,52">
              <v:shape style="position:absolute;left:5005;top:563;width:2;height:52" coordorigin="5005,563" coordsize="0,52" path="m5005,563l5005,615e" filled="false" stroked="true" strokeweight=".163027pt" strokecolor="#ff0000">
                <v:path arrowok="t"/>
              </v:shape>
            </v:group>
            <v:group style="position:absolute;left:4985;top:588;width:40;height:2" coordorigin="4985,588" coordsize="40,2">
              <v:shape style="position:absolute;left:4985;top:588;width:40;height:2" coordorigin="4985,588" coordsize="40,0" path="m4985,588l5024,588e" filled="false" stroked="true" strokeweight=".214789pt" strokecolor="#ff0000">
                <v:path arrowok="t"/>
              </v:shape>
            </v:group>
            <v:group style="position:absolute;left:5005;top:562;width:2;height:52" coordorigin="5005,562" coordsize="2,52">
              <v:shape style="position:absolute;left:5005;top:562;width:2;height:52" coordorigin="5005,562" coordsize="0,52" path="m5005,562l5005,613e" filled="false" stroked="true" strokeweight=".163027pt" strokecolor="#ff0000">
                <v:path arrowok="t"/>
              </v:shape>
            </v:group>
            <v:group style="position:absolute;left:4985;top:587;width:40;height:2" coordorigin="4985,587" coordsize="40,2">
              <v:shape style="position:absolute;left:4985;top:587;width:40;height:2" coordorigin="4985,587" coordsize="40,0" path="m4985,587l5024,587e" filled="false" stroked="true" strokeweight=".214789pt" strokecolor="#ff0000">
                <v:path arrowok="t"/>
              </v:shape>
            </v:group>
            <v:group style="position:absolute;left:5005;top:561;width:2;height:52" coordorigin="5005,561" coordsize="2,52">
              <v:shape style="position:absolute;left:5005;top:561;width:2;height:52" coordorigin="5005,561" coordsize="0,52" path="m5005,561l5005,613e" filled="false" stroked="true" strokeweight=".163027pt" strokecolor="#ff0000">
                <v:path arrowok="t"/>
              </v:shape>
            </v:group>
            <v:group style="position:absolute;left:4985;top:586;width:40;height:2" coordorigin="4985,586" coordsize="40,2">
              <v:shape style="position:absolute;left:4985;top:586;width:40;height:2" coordorigin="4985,586" coordsize="40,0" path="m4985,586l5024,586e" filled="false" stroked="true" strokeweight=".214789pt" strokecolor="#ff0000">
                <v:path arrowok="t"/>
              </v:shape>
            </v:group>
            <v:group style="position:absolute;left:5005;top:561;width:2;height:52" coordorigin="5005,561" coordsize="2,52">
              <v:shape style="position:absolute;left:5005;top:561;width:2;height:52" coordorigin="5005,561" coordsize="0,52" path="m5005,561l5005,612e" filled="false" stroked="true" strokeweight=".163027pt" strokecolor="#ff0000">
                <v:path arrowok="t"/>
              </v:shape>
            </v:group>
            <v:group style="position:absolute;left:4985;top:586;width:40;height:2" coordorigin="4985,586" coordsize="40,2">
              <v:shape style="position:absolute;left:4985;top:586;width:40;height:2" coordorigin="4985,586" coordsize="40,0" path="m4985,586l5024,586e" filled="false" stroked="true" strokeweight=".214789pt" strokecolor="#ff0000">
                <v:path arrowok="t"/>
              </v:shape>
            </v:group>
            <v:group style="position:absolute;left:5005;top:560;width:2;height:52" coordorigin="5005,560" coordsize="2,52">
              <v:shape style="position:absolute;left:5005;top:560;width:2;height:52" coordorigin="5005,560" coordsize="0,52" path="m5005,560l5005,611e" filled="false" stroked="true" strokeweight=".163027pt" strokecolor="#ff0000">
                <v:path arrowok="t"/>
              </v:shape>
            </v:group>
            <v:group style="position:absolute;left:4985;top:585;width:40;height:2" coordorigin="4985,585" coordsize="40,2">
              <v:shape style="position:absolute;left:4985;top:585;width:40;height:2" coordorigin="4985,585" coordsize="40,0" path="m4985,585l5024,585e" filled="false" stroked="true" strokeweight=".214789pt" strokecolor="#ff0000">
                <v:path arrowok="t"/>
              </v:shape>
            </v:group>
            <v:group style="position:absolute;left:5005;top:559;width:2;height:52" coordorigin="5005,559" coordsize="2,52">
              <v:shape style="position:absolute;left:5005;top:559;width:2;height:52" coordorigin="5005,559" coordsize="0,52" path="m5005,559l5005,611e" filled="false" stroked="true" strokeweight=".163027pt" strokecolor="#ff0000">
                <v:path arrowok="t"/>
              </v:shape>
            </v:group>
            <v:group style="position:absolute;left:4985;top:584;width:40;height:2" coordorigin="4985,584" coordsize="40,2">
              <v:shape style="position:absolute;left:4985;top:584;width:40;height:2" coordorigin="4985,584" coordsize="40,0" path="m4985,584l5024,584e" filled="false" stroked="true" strokeweight=".214789pt" strokecolor="#ff0000">
                <v:path arrowok="t"/>
              </v:shape>
            </v:group>
            <v:group style="position:absolute;left:5005;top:558;width:2;height:52" coordorigin="5005,558" coordsize="2,52">
              <v:shape style="position:absolute;left:5005;top:558;width:2;height:52" coordorigin="5005,558" coordsize="0,52" path="m5005,558l5005,610e" filled="false" stroked="true" strokeweight=".163027pt" strokecolor="#ff0000">
                <v:path arrowok="t"/>
              </v:shape>
            </v:group>
            <v:group style="position:absolute;left:4985;top:583;width:40;height:2" coordorigin="4985,583" coordsize="40,2">
              <v:shape style="position:absolute;left:4985;top:583;width:40;height:2" coordorigin="4985,583" coordsize="40,0" path="m4985,583l5024,583e" filled="false" stroked="true" strokeweight=".214789pt" strokecolor="#ff0000">
                <v:path arrowok="t"/>
              </v:shape>
            </v:group>
            <v:group style="position:absolute;left:5005;top:558;width:2;height:52" coordorigin="5005,558" coordsize="2,52">
              <v:shape style="position:absolute;left:5005;top:558;width:2;height:52" coordorigin="5005,558" coordsize="0,52" path="m5005,558l5005,609e" filled="false" stroked="true" strokeweight=".163027pt" strokecolor="#ff0000">
                <v:path arrowok="t"/>
              </v:shape>
            </v:group>
            <v:group style="position:absolute;left:4985;top:583;width:40;height:2" coordorigin="4985,583" coordsize="40,2">
              <v:shape style="position:absolute;left:4985;top:583;width:40;height:2" coordorigin="4985,583" coordsize="40,0" path="m4985,583l5024,583e" filled="false" stroked="true" strokeweight=".214789pt" strokecolor="#ff0000">
                <v:path arrowok="t"/>
              </v:shape>
            </v:group>
            <v:group style="position:absolute;left:5005;top:557;width:2;height:52" coordorigin="5005,557" coordsize="2,52">
              <v:shape style="position:absolute;left:5005;top:557;width:2;height:52" coordorigin="5005,557" coordsize="0,52" path="m5005,557l5005,608e" filled="false" stroked="true" strokeweight=".163027pt" strokecolor="#ff0000">
                <v:path arrowok="t"/>
              </v:shape>
            </v:group>
            <v:group style="position:absolute;left:4985;top:581;width:40;height:2" coordorigin="4985,581" coordsize="40,2">
              <v:shape style="position:absolute;left:4985;top:581;width:40;height:2" coordorigin="4985,581" coordsize="40,0" path="m4985,581l5024,581e" filled="false" stroked="true" strokeweight=".214789pt" strokecolor="#ff0000">
                <v:path arrowok="t"/>
              </v:shape>
            </v:group>
            <v:group style="position:absolute;left:5005;top:555;width:2;height:52" coordorigin="5005,555" coordsize="2,52">
              <v:shape style="position:absolute;left:5005;top:555;width:2;height:52" coordorigin="5005,555" coordsize="0,52" path="m5005,555l5005,607e" filled="false" stroked="true" strokeweight=".163027pt" strokecolor="#ff0000">
                <v:path arrowok="t"/>
              </v:shape>
            </v:group>
            <v:group style="position:absolute;left:4985;top:580;width:40;height:2" coordorigin="4985,580" coordsize="40,2">
              <v:shape style="position:absolute;left:4985;top:580;width:40;height:2" coordorigin="4985,580" coordsize="40,0" path="m4985,580l5024,580e" filled="false" stroked="true" strokeweight=".214789pt" strokecolor="#ff0000">
                <v:path arrowok="t"/>
              </v:shape>
            </v:group>
            <v:group style="position:absolute;left:5005;top:555;width:2;height:52" coordorigin="5005,555" coordsize="2,52">
              <v:shape style="position:absolute;left:5005;top:555;width:2;height:52" coordorigin="5005,555" coordsize="0,52" path="m5005,555l5005,606e" filled="false" stroked="true" strokeweight=".163027pt" strokecolor="#ff0000">
                <v:path arrowok="t"/>
              </v:shape>
            </v:group>
            <v:group style="position:absolute;left:4985;top:580;width:40;height:2" coordorigin="4985,580" coordsize="40,2">
              <v:shape style="position:absolute;left:4985;top:580;width:40;height:2" coordorigin="4985,580" coordsize="40,0" path="m4985,580l5024,580e" filled="false" stroked="true" strokeweight=".214789pt" strokecolor="#ff0000">
                <v:path arrowok="t"/>
              </v:shape>
            </v:group>
            <v:group style="position:absolute;left:5005;top:554;width:2;height:52" coordorigin="5005,554" coordsize="2,52">
              <v:shape style="position:absolute;left:5005;top:554;width:2;height:52" coordorigin="5005,554" coordsize="0,52" path="m5005,554l5005,605e" filled="false" stroked="true" strokeweight=".163027pt" strokecolor="#ff0000">
                <v:path arrowok="t"/>
              </v:shape>
            </v:group>
            <v:group style="position:absolute;left:4985;top:579;width:40;height:2" coordorigin="4985,579" coordsize="40,2">
              <v:shape style="position:absolute;left:4985;top:579;width:40;height:2" coordorigin="4985,579" coordsize="40,0" path="m4985,579l5024,579e" filled="false" stroked="true" strokeweight=".214789pt" strokecolor="#ff0000">
                <v:path arrowok="t"/>
              </v:shape>
            </v:group>
            <v:group style="position:absolute;left:5005;top:553;width:2;height:52" coordorigin="5005,553" coordsize="2,52">
              <v:shape style="position:absolute;left:5005;top:553;width:2;height:52" coordorigin="5005,553" coordsize="0,52" path="m5005,553l5005,605e" filled="false" stroked="true" strokeweight=".163027pt" strokecolor="#ff0000">
                <v:path arrowok="t"/>
              </v:shape>
            </v:group>
            <v:group style="position:absolute;left:4985;top:578;width:40;height:2" coordorigin="4985,578" coordsize="40,2">
              <v:shape style="position:absolute;left:4985;top:578;width:40;height:2" coordorigin="4985,578" coordsize="40,0" path="m4985,578l5024,578e" filled="false" stroked="true" strokeweight=".214789pt" strokecolor="#ff0000">
                <v:path arrowok="t"/>
              </v:shape>
            </v:group>
            <v:group style="position:absolute;left:5005;top:553;width:2;height:52" coordorigin="5005,553" coordsize="2,52">
              <v:shape style="position:absolute;left:5005;top:553;width:2;height:52" coordorigin="5005,553" coordsize="0,52" path="m5005,553l5005,604e" filled="false" stroked="true" strokeweight=".163027pt" strokecolor="#ff0000">
                <v:path arrowok="t"/>
              </v:shape>
            </v:group>
            <v:group style="position:absolute;left:4985;top:578;width:40;height:2" coordorigin="4985,578" coordsize="40,2">
              <v:shape style="position:absolute;left:4985;top:578;width:40;height:2" coordorigin="4985,578" coordsize="40,0" path="m4985,578l5024,578e" filled="false" stroked="true" strokeweight=".214789pt" strokecolor="#ff0000">
                <v:path arrowok="t"/>
              </v:shape>
            </v:group>
            <v:group style="position:absolute;left:5005;top:552;width:2;height:52" coordorigin="5005,552" coordsize="2,52">
              <v:shape style="position:absolute;left:5005;top:552;width:2;height:52" coordorigin="5005,552" coordsize="0,52" path="m5005,552l5005,603e" filled="false" stroked="true" strokeweight=".163027pt" strokecolor="#ff0000">
                <v:path arrowok="t"/>
              </v:shape>
            </v:group>
            <v:group style="position:absolute;left:4985;top:577;width:40;height:2" coordorigin="4985,577" coordsize="40,2">
              <v:shape style="position:absolute;left:4985;top:577;width:40;height:2" coordorigin="4985,577" coordsize="40,0" path="m4985,577l5024,577e" filled="false" stroked="true" strokeweight=".214789pt" strokecolor="#ff0000">
                <v:path arrowok="t"/>
              </v:shape>
            </v:group>
            <v:group style="position:absolute;left:5005;top:551;width:2;height:52" coordorigin="5005,551" coordsize="2,52">
              <v:shape style="position:absolute;left:5005;top:551;width:2;height:52" coordorigin="5005,551" coordsize="0,52" path="m5005,551l5005,603e" filled="false" stroked="true" strokeweight=".163027pt" strokecolor="#ff0000">
                <v:path arrowok="t"/>
              </v:shape>
            </v:group>
            <v:group style="position:absolute;left:4985;top:575;width:40;height:2" coordorigin="4985,575" coordsize="40,2">
              <v:shape style="position:absolute;left:4985;top:575;width:40;height:2" coordorigin="4985,575" coordsize="40,0" path="m4985,575l5024,575e" filled="false" stroked="true" strokeweight=".214789pt" strokecolor="#ff0000">
                <v:path arrowok="t"/>
              </v:shape>
            </v:group>
            <v:group style="position:absolute;left:5005;top:550;width:2;height:52" coordorigin="5005,550" coordsize="2,52">
              <v:shape style="position:absolute;left:5005;top:550;width:2;height:52" coordorigin="5005,550" coordsize="0,52" path="m5005,550l5005,601e" filled="false" stroked="true" strokeweight=".163027pt" strokecolor="#ff0000">
                <v:path arrowok="t"/>
              </v:shape>
            </v:group>
            <v:group style="position:absolute;left:4985;top:575;width:40;height:2" coordorigin="4985,575" coordsize="40,2">
              <v:shape style="position:absolute;left:4985;top:575;width:40;height:2" coordorigin="4985,575" coordsize="40,0" path="m4985,575l5024,575e" filled="false" stroked="true" strokeweight=".214789pt" strokecolor="#ff0000">
                <v:path arrowok="t"/>
              </v:shape>
            </v:group>
            <v:group style="position:absolute;left:5005;top:549;width:2;height:52" coordorigin="5005,549" coordsize="2,52">
              <v:shape style="position:absolute;left:5005;top:549;width:2;height:52" coordorigin="5005,549" coordsize="0,52" path="m5005,549l5005,600e" filled="false" stroked="true" strokeweight=".163027pt" strokecolor="#ff0000">
                <v:path arrowok="t"/>
              </v:shape>
            </v:group>
            <v:group style="position:absolute;left:4985;top:574;width:40;height:2" coordorigin="4985,574" coordsize="40,2">
              <v:shape style="position:absolute;left:4985;top:574;width:40;height:2" coordorigin="4985,574" coordsize="40,0" path="m4985,574l5024,574e" filled="false" stroked="true" strokeweight=".214789pt" strokecolor="#ff0000">
                <v:path arrowok="t"/>
              </v:shape>
            </v:group>
            <v:group style="position:absolute;left:5005;top:548;width:2;height:52" coordorigin="5005,548" coordsize="2,52">
              <v:shape style="position:absolute;left:5005;top:548;width:2;height:52" coordorigin="5005,548" coordsize="0,52" path="m5005,548l5005,600e" filled="false" stroked="true" strokeweight=".163027pt" strokecolor="#ff0000">
                <v:path arrowok="t"/>
              </v:shape>
            </v:group>
            <v:group style="position:absolute;left:4985;top:573;width:40;height:2" coordorigin="4985,573" coordsize="40,2">
              <v:shape style="position:absolute;left:4985;top:573;width:40;height:2" coordorigin="4985,573" coordsize="40,0" path="m4985,573l5024,573e" filled="false" stroked="true" strokeweight=".214789pt" strokecolor="#ff0000">
                <v:path arrowok="t"/>
              </v:shape>
            </v:group>
            <v:group style="position:absolute;left:5005;top:548;width:2;height:52" coordorigin="5005,548" coordsize="2,52">
              <v:shape style="position:absolute;left:5005;top:548;width:2;height:52" coordorigin="5005,548" coordsize="0,52" path="m5005,548l5005,599e" filled="false" stroked="true" strokeweight=".163027pt" strokecolor="#ff0000">
                <v:path arrowok="t"/>
              </v:shape>
            </v:group>
            <v:group style="position:absolute;left:4985;top:573;width:40;height:2" coordorigin="4985,573" coordsize="40,2">
              <v:shape style="position:absolute;left:4985;top:573;width:40;height:2" coordorigin="4985,573" coordsize="40,0" path="m4985,573l5024,573e" filled="false" stroked="true" strokeweight=".214789pt" strokecolor="#ff0000">
                <v:path arrowok="t"/>
              </v:shape>
            </v:group>
            <v:group style="position:absolute;left:5005;top:547;width:2;height:52" coordorigin="5005,547" coordsize="2,52">
              <v:shape style="position:absolute;left:5005;top:547;width:2;height:52" coordorigin="5005,547" coordsize="0,52" path="m5005,547l5005,598e" filled="false" stroked="true" strokeweight=".163027pt" strokecolor="#ff0000">
                <v:path arrowok="t"/>
              </v:shape>
            </v:group>
            <v:group style="position:absolute;left:4985;top:572;width:40;height:2" coordorigin="4985,572" coordsize="40,2">
              <v:shape style="position:absolute;left:4985;top:572;width:40;height:2" coordorigin="4985,572" coordsize="40,0" path="m4985,572l5024,572e" filled="false" stroked="true" strokeweight=".214789pt" strokecolor="#ff0000">
                <v:path arrowok="t"/>
              </v:shape>
            </v:group>
            <v:group style="position:absolute;left:5005;top:546;width:2;height:52" coordorigin="5005,546" coordsize="2,52">
              <v:shape style="position:absolute;left:5005;top:546;width:2;height:52" coordorigin="5005,546" coordsize="0,52" path="m5005,546l5005,598e" filled="false" stroked="true" strokeweight=".163027pt" strokecolor="#ff0000">
                <v:path arrowok="t"/>
              </v:shape>
            </v:group>
            <v:group style="position:absolute;left:4985;top:571;width:40;height:2" coordorigin="4985,571" coordsize="40,2">
              <v:shape style="position:absolute;left:4985;top:571;width:40;height:2" coordorigin="4985,571" coordsize="40,0" path="m4985,571l5024,571e" filled="false" stroked="true" strokeweight=".214789pt" strokecolor="#ff0000">
                <v:path arrowok="t"/>
              </v:shape>
            </v:group>
            <v:group style="position:absolute;left:5005;top:545;width:2;height:52" coordorigin="5005,545" coordsize="2,52">
              <v:shape style="position:absolute;left:5005;top:545;width:2;height:52" coordorigin="5005,545" coordsize="0,52" path="m5005,545l5005,597e" filled="false" stroked="true" strokeweight=".163027pt" strokecolor="#ff0000">
                <v:path arrowok="t"/>
              </v:shape>
            </v:group>
            <v:group style="position:absolute;left:4985;top:570;width:40;height:2" coordorigin="4985,570" coordsize="40,2">
              <v:shape style="position:absolute;left:4985;top:570;width:40;height:2" coordorigin="4985,570" coordsize="40,0" path="m4985,570l5024,570e" filled="false" stroked="true" strokeweight=".214789pt" strokecolor="#ff0000">
                <v:path arrowok="t"/>
              </v:shape>
            </v:group>
            <v:group style="position:absolute;left:5005;top:544;width:2;height:52" coordorigin="5005,544" coordsize="2,52">
              <v:shape style="position:absolute;left:5005;top:544;width:2;height:52" coordorigin="5005,544" coordsize="0,52" path="m5005,544l5005,595e" filled="false" stroked="true" strokeweight=".163027pt" strokecolor="#ff0000">
                <v:path arrowok="t"/>
              </v:shape>
            </v:group>
            <v:group style="position:absolute;left:4985;top:569;width:40;height:2" coordorigin="4985,569" coordsize="40,2">
              <v:shape style="position:absolute;left:4985;top:569;width:40;height:2" coordorigin="4985,569" coordsize="40,0" path="m4985,569l5024,569e" filled="false" stroked="true" strokeweight=".214789pt" strokecolor="#ff0000">
                <v:path arrowok="t"/>
              </v:shape>
            </v:group>
            <v:group style="position:absolute;left:5005;top:543;width:2;height:52" coordorigin="5005,543" coordsize="2,52">
              <v:shape style="position:absolute;left:5005;top:543;width:2;height:52" coordorigin="5005,543" coordsize="0,52" path="m5005,543l5005,595e" filled="false" stroked="true" strokeweight=".163027pt" strokecolor="#ff0000">
                <v:path arrowok="t"/>
              </v:shape>
            </v:group>
            <v:group style="position:absolute;left:4985;top:568;width:40;height:2" coordorigin="4985,568" coordsize="40,2">
              <v:shape style="position:absolute;left:4985;top:568;width:40;height:2" coordorigin="4985,568" coordsize="40,0" path="m4985,568l5024,568e" filled="false" stroked="true" strokeweight=".214789pt" strokecolor="#ff0000">
                <v:path arrowok="t"/>
              </v:shape>
            </v:group>
            <v:group style="position:absolute;left:5005;top:542;width:2;height:52" coordorigin="5005,542" coordsize="2,52">
              <v:shape style="position:absolute;left:5005;top:542;width:2;height:52" coordorigin="5005,542" coordsize="0,52" path="m5005,542l5005,594e" filled="false" stroked="true" strokeweight=".163027pt" strokecolor="#ff0000">
                <v:path arrowok="t"/>
              </v:shape>
            </v:group>
            <v:group style="position:absolute;left:4985;top:567;width:40;height:2" coordorigin="4985,567" coordsize="40,2">
              <v:shape style="position:absolute;left:4985;top:567;width:40;height:2" coordorigin="4985,567" coordsize="40,0" path="m4985,567l5024,567e" filled="false" stroked="true" strokeweight=".214789pt" strokecolor="#ff0000">
                <v:path arrowok="t"/>
              </v:shape>
            </v:group>
            <v:group style="position:absolute;left:5005;top:542;width:2;height:52" coordorigin="5005,542" coordsize="2,52">
              <v:shape style="position:absolute;left:5005;top:542;width:2;height:52" coordorigin="5005,542" coordsize="0,52" path="m5005,542l5005,593e" filled="false" stroked="true" strokeweight=".163027pt" strokecolor="#ff0000">
                <v:path arrowok="t"/>
              </v:shape>
            </v:group>
            <v:group style="position:absolute;left:4985;top:565;width:40;height:2" coordorigin="4985,565" coordsize="40,2">
              <v:shape style="position:absolute;left:4985;top:565;width:40;height:2" coordorigin="4985,565" coordsize="40,0" path="m4985,565l5024,565e" filled="false" stroked="true" strokeweight=".214789pt" strokecolor="#ff0000">
                <v:path arrowok="t"/>
              </v:shape>
            </v:group>
            <v:group style="position:absolute;left:5005;top:540;width:2;height:52" coordorigin="5005,540" coordsize="2,52">
              <v:shape style="position:absolute;left:5005;top:540;width:2;height:52" coordorigin="5005,540" coordsize="0,52" path="m5005,540l5005,591e" filled="false" stroked="true" strokeweight=".163027pt" strokecolor="#ff0000">
                <v:path arrowok="t"/>
              </v:shape>
            </v:group>
            <v:group style="position:absolute;left:4985;top:565;width:40;height:2" coordorigin="4985,565" coordsize="40,2">
              <v:shape style="position:absolute;left:4985;top:565;width:40;height:2" coordorigin="4985,565" coordsize="40,0" path="m4985,565l5024,565e" filled="false" stroked="true" strokeweight=".214789pt" strokecolor="#ff0000">
                <v:path arrowok="t"/>
              </v:shape>
            </v:group>
            <v:group style="position:absolute;left:5005;top:539;width:2;height:52" coordorigin="5005,539" coordsize="2,52">
              <v:shape style="position:absolute;left:5005;top:539;width:2;height:52" coordorigin="5005,539" coordsize="0,52" path="m5005,539l5005,590e" filled="false" stroked="true" strokeweight=".163027pt" strokecolor="#ff0000">
                <v:path arrowok="t"/>
              </v:shape>
            </v:group>
            <v:group style="position:absolute;left:4985;top:564;width:40;height:2" coordorigin="4985,564" coordsize="40,2">
              <v:shape style="position:absolute;left:4985;top:564;width:40;height:2" coordorigin="4985,564" coordsize="40,0" path="m4985,564l5024,564e" filled="false" stroked="true" strokeweight=".214789pt" strokecolor="#ff0000">
                <v:path arrowok="t"/>
              </v:shape>
            </v:group>
            <v:group style="position:absolute;left:5005;top:538;width:2;height:52" coordorigin="5005,538" coordsize="2,52">
              <v:shape style="position:absolute;left:5005;top:538;width:2;height:52" coordorigin="5005,538" coordsize="0,52" path="m5005,538l5005,590e" filled="false" stroked="true" strokeweight=".163027pt" strokecolor="#ff0000">
                <v:path arrowok="t"/>
              </v:shape>
            </v:group>
            <v:group style="position:absolute;left:4985;top:562;width:40;height:2" coordorigin="4985,562" coordsize="40,2">
              <v:shape style="position:absolute;left:4985;top:562;width:40;height:2" coordorigin="4985,562" coordsize="40,0" path="m4985,562l5024,562e" filled="false" stroked="true" strokeweight=".214789pt" strokecolor="#ff0000">
                <v:path arrowok="t"/>
              </v:shape>
            </v:group>
            <v:group style="position:absolute;left:5005;top:537;width:2;height:52" coordorigin="5005,537" coordsize="2,52">
              <v:shape style="position:absolute;left:5005;top:537;width:2;height:52" coordorigin="5005,537" coordsize="0,52" path="m5005,537l5005,588e" filled="false" stroked="true" strokeweight=".163027pt" strokecolor="#ff0000">
                <v:path arrowok="t"/>
              </v:shape>
            </v:group>
            <v:group style="position:absolute;left:4985;top:562;width:40;height:2" coordorigin="4985,562" coordsize="40,2">
              <v:shape style="position:absolute;left:4985;top:562;width:40;height:2" coordorigin="4985,562" coordsize="40,0" path="m4985,562l5024,562e" filled="false" stroked="true" strokeweight=".214789pt" strokecolor="#ff0000">
                <v:path arrowok="t"/>
              </v:shape>
            </v:group>
            <v:group style="position:absolute;left:5005;top:536;width:2;height:52" coordorigin="5005,536" coordsize="2,52">
              <v:shape style="position:absolute;left:5005;top:536;width:2;height:52" coordorigin="5005,536" coordsize="0,52" path="m5005,536l5005,587e" filled="false" stroked="true" strokeweight=".163027pt" strokecolor="#ff0000">
                <v:path arrowok="t"/>
              </v:shape>
            </v:group>
            <v:group style="position:absolute;left:4985;top:561;width:40;height:2" coordorigin="4985,561" coordsize="40,2">
              <v:shape style="position:absolute;left:4985;top:561;width:40;height:2" coordorigin="4985,561" coordsize="40,0" path="m4985,561l5024,561e" filled="false" stroked="true" strokeweight=".214789pt" strokecolor="#ff0000">
                <v:path arrowok="t"/>
              </v:shape>
            </v:group>
            <v:group style="position:absolute;left:5005;top:535;width:2;height:52" coordorigin="5005,535" coordsize="2,52">
              <v:shape style="position:absolute;left:5005;top:535;width:2;height:52" coordorigin="5005,535" coordsize="0,52" path="m5005,535l5005,587e" filled="false" stroked="true" strokeweight=".163027pt" strokecolor="#ff0000">
                <v:path arrowok="t"/>
              </v:shape>
            </v:group>
            <v:group style="position:absolute;left:4985;top:560;width:40;height:2" coordorigin="4985,560" coordsize="40,2">
              <v:shape style="position:absolute;left:4985;top:560;width:40;height:2" coordorigin="4985,560" coordsize="40,0" path="m4985,560l5024,560e" filled="false" stroked="true" strokeweight=".214789pt" strokecolor="#ff0000">
                <v:path arrowok="t"/>
              </v:shape>
            </v:group>
            <v:group style="position:absolute;left:5005;top:535;width:2;height:52" coordorigin="5005,535" coordsize="2,52">
              <v:shape style="position:absolute;left:5005;top:535;width:2;height:52" coordorigin="5005,535" coordsize="0,52" path="m5005,535l5005,586e" filled="false" stroked="true" strokeweight=".163027pt" strokecolor="#ff0000">
                <v:path arrowok="t"/>
              </v:shape>
            </v:group>
            <v:group style="position:absolute;left:4985;top:560;width:40;height:2" coordorigin="4985,560" coordsize="40,2">
              <v:shape style="position:absolute;left:4985;top:560;width:40;height:2" coordorigin="4985,560" coordsize="40,0" path="m4985,560l5024,560e" filled="false" stroked="true" strokeweight=".214789pt" strokecolor="#ff0000">
                <v:path arrowok="t"/>
              </v:shape>
            </v:group>
            <v:group style="position:absolute;left:5005;top:534;width:2;height:52" coordorigin="5005,534" coordsize="2,52">
              <v:shape style="position:absolute;left:5005;top:534;width:2;height:52" coordorigin="5005,534" coordsize="0,52" path="m5005,534l5005,585e" filled="false" stroked="true" strokeweight=".163027pt" strokecolor="#ff0000">
                <v:path arrowok="t"/>
              </v:shape>
            </v:group>
            <v:group style="position:absolute;left:4985;top:559;width:40;height:2" coordorigin="4985,559" coordsize="40,2">
              <v:shape style="position:absolute;left:4985;top:559;width:40;height:2" coordorigin="4985,559" coordsize="40,0" path="m4985,559l5024,559e" filled="false" stroked="true" strokeweight=".214789pt" strokecolor="#ff0000">
                <v:path arrowok="t"/>
              </v:shape>
            </v:group>
            <v:group style="position:absolute;left:5005;top:533;width:2;height:52" coordorigin="5005,533" coordsize="2,52">
              <v:shape style="position:absolute;left:5005;top:533;width:2;height:52" coordorigin="5005,533" coordsize="0,52" path="m5005,533l5005,585e" filled="false" stroked="true" strokeweight=".163027pt" strokecolor="#ff0000">
                <v:path arrowok="t"/>
              </v:shape>
            </v:group>
            <v:group style="position:absolute;left:4985;top:558;width:40;height:2" coordorigin="4985,558" coordsize="40,2">
              <v:shape style="position:absolute;left:4985;top:558;width:40;height:2" coordorigin="4985,558" coordsize="40,0" path="m4985,558l5024,558e" filled="false" stroked="true" strokeweight=".214789pt" strokecolor="#ff0000">
                <v:path arrowok="t"/>
              </v:shape>
            </v:group>
            <v:group style="position:absolute;left:5005;top:532;width:2;height:52" coordorigin="5005,532" coordsize="2,52">
              <v:shape style="position:absolute;left:5005;top:532;width:2;height:52" coordorigin="5005,532" coordsize="0,52" path="m5005,532l5005,584e" filled="false" stroked="true" strokeweight=".163027pt" strokecolor="#ff0000">
                <v:path arrowok="t"/>
              </v:shape>
            </v:group>
            <v:group style="position:absolute;left:4985;top:557;width:40;height:2" coordorigin="4985,557" coordsize="40,2">
              <v:shape style="position:absolute;left:4985;top:557;width:40;height:2" coordorigin="4985,557" coordsize="40,0" path="m4985,557l5024,557e" filled="false" stroked="true" strokeweight=".214789pt" strokecolor="#ff0000">
                <v:path arrowok="t"/>
              </v:shape>
            </v:group>
            <v:group style="position:absolute;left:5005;top:532;width:2;height:52" coordorigin="5005,532" coordsize="2,52">
              <v:shape style="position:absolute;left:5005;top:532;width:2;height:52" coordorigin="5005,532" coordsize="0,52" path="m5005,532l5005,583e" filled="false" stroked="true" strokeweight=".163027pt" strokecolor="#ff0000">
                <v:path arrowok="t"/>
              </v:shape>
            </v:group>
            <v:group style="position:absolute;left:4985;top:557;width:40;height:2" coordorigin="4985,557" coordsize="40,2">
              <v:shape style="position:absolute;left:4985;top:557;width:40;height:2" coordorigin="4985,557" coordsize="40,0" path="m4985,557l5024,557e" filled="false" stroked="true" strokeweight=".214789pt" strokecolor="#ff0000">
                <v:path arrowok="t"/>
              </v:shape>
            </v:group>
            <v:group style="position:absolute;left:5005;top:531;width:2;height:52" coordorigin="5005,531" coordsize="2,52">
              <v:shape style="position:absolute;left:5005;top:531;width:2;height:52" coordorigin="5005,531" coordsize="0,52" path="m5005,531l5005,582e" filled="false" stroked="true" strokeweight=".163027pt" strokecolor="#ff0000">
                <v:path arrowok="t"/>
              </v:shape>
            </v:group>
            <v:group style="position:absolute;left:4985;top:556;width:40;height:2" coordorigin="4985,556" coordsize="40,2">
              <v:shape style="position:absolute;left:4985;top:556;width:40;height:2" coordorigin="4985,556" coordsize="40,0" path="m4985,556l5024,556e" filled="false" stroked="true" strokeweight=".214789pt" strokecolor="#ff0000">
                <v:path arrowok="t"/>
              </v:shape>
            </v:group>
            <v:group style="position:absolute;left:5005;top:530;width:2;height:52" coordorigin="5005,530" coordsize="2,52">
              <v:shape style="position:absolute;left:5005;top:530;width:2;height:52" coordorigin="5005,530" coordsize="0,52" path="m5005,530l5005,582e" filled="false" stroked="true" strokeweight=".163027pt" strokecolor="#ff0000">
                <v:path arrowok="t"/>
              </v:shape>
            </v:group>
            <v:group style="position:absolute;left:4985;top:555;width:40;height:2" coordorigin="4985,555" coordsize="40,2">
              <v:shape style="position:absolute;left:4985;top:555;width:40;height:2" coordorigin="4985,555" coordsize="40,0" path="m4985,555l5024,555e" filled="false" stroked="true" strokeweight=".214789pt" strokecolor="#ff0000">
                <v:path arrowok="t"/>
              </v:shape>
            </v:group>
            <v:group style="position:absolute;left:5005;top:529;width:2;height:52" coordorigin="5005,529" coordsize="2,52">
              <v:shape style="position:absolute;left:5005;top:529;width:2;height:52" coordorigin="5005,529" coordsize="0,52" path="m5005,529l5005,580e" filled="false" stroked="true" strokeweight=".163027pt" strokecolor="#ff0000">
                <v:path arrowok="t"/>
              </v:shape>
            </v:group>
            <v:group style="position:absolute;left:4985;top:553;width:40;height:2" coordorigin="4985,553" coordsize="40,2">
              <v:shape style="position:absolute;left:4985;top:553;width:40;height:2" coordorigin="4985,553" coordsize="40,0" path="m4985,553l5024,553e" filled="false" stroked="true" strokeweight=".214789pt" strokecolor="#ff0000">
                <v:path arrowok="t"/>
              </v:shape>
            </v:group>
            <v:group style="position:absolute;left:5005;top:527;width:2;height:52" coordorigin="5005,527" coordsize="2,52">
              <v:shape style="position:absolute;left:5005;top:527;width:2;height:52" coordorigin="5005,527" coordsize="0,52" path="m5005,527l5005,579e" filled="false" stroked="true" strokeweight=".163027pt" strokecolor="#ff0000">
                <v:path arrowok="t"/>
              </v:shape>
            </v:group>
            <v:group style="position:absolute;left:4985;top:552;width:40;height:2" coordorigin="4985,552" coordsize="40,2">
              <v:shape style="position:absolute;left:4985;top:552;width:40;height:2" coordorigin="4985,552" coordsize="40,0" path="m4985,552l5024,552e" filled="false" stroked="true" strokeweight=".214789pt" strokecolor="#ff0000">
                <v:path arrowok="t"/>
              </v:shape>
            </v:group>
            <v:group style="position:absolute;left:5005;top:527;width:2;height:52" coordorigin="5005,527" coordsize="2,52">
              <v:shape style="position:absolute;left:5005;top:527;width:2;height:52" coordorigin="5005,527" coordsize="0,52" path="m5005,527l5005,578e" filled="false" stroked="true" strokeweight=".163027pt" strokecolor="#ff0000">
                <v:path arrowok="t"/>
              </v:shape>
            </v:group>
            <v:group style="position:absolute;left:4985;top:552;width:40;height:2" coordorigin="4985,552" coordsize="40,2">
              <v:shape style="position:absolute;left:4985;top:552;width:40;height:2" coordorigin="4985,552" coordsize="40,0" path="m4985,552l5024,552e" filled="false" stroked="true" strokeweight=".214789pt" strokecolor="#ff0000">
                <v:path arrowok="t"/>
              </v:shape>
            </v:group>
            <v:group style="position:absolute;left:5005;top:526;width:2;height:52" coordorigin="5005,526" coordsize="2,52">
              <v:shape style="position:absolute;left:5005;top:526;width:2;height:52" coordorigin="5005,526" coordsize="0,52" path="m5005,526l5005,577e" filled="false" stroked="true" strokeweight=".163027pt" strokecolor="#ff0000">
                <v:path arrowok="t"/>
              </v:shape>
            </v:group>
            <v:group style="position:absolute;left:4985;top:551;width:40;height:2" coordorigin="4985,551" coordsize="40,2">
              <v:shape style="position:absolute;left:4985;top:551;width:40;height:2" coordorigin="4985,551" coordsize="40,0" path="m4985,551l5024,551e" filled="false" stroked="true" strokeweight=".214789pt" strokecolor="#ff0000">
                <v:path arrowok="t"/>
              </v:shape>
            </v:group>
            <v:group style="position:absolute;left:5005;top:525;width:2;height:52" coordorigin="5005,525" coordsize="2,52">
              <v:shape style="position:absolute;left:5005;top:525;width:2;height:52" coordorigin="5005,525" coordsize="0,52" path="m5005,525l5005,577e" filled="false" stroked="true" strokeweight=".163027pt" strokecolor="#ff0000">
                <v:path arrowok="t"/>
              </v:shape>
            </v:group>
            <v:group style="position:absolute;left:4985;top:550;width:40;height:2" coordorigin="4985,550" coordsize="40,2">
              <v:shape style="position:absolute;left:4985;top:550;width:40;height:2" coordorigin="4985,550" coordsize="40,0" path="m4985,550l5024,550e" filled="false" stroked="true" strokeweight=".214789pt" strokecolor="#ff0000">
                <v:path arrowok="t"/>
              </v:shape>
            </v:group>
            <v:group style="position:absolute;left:5005;top:524;width:2;height:52" coordorigin="5005,524" coordsize="2,52">
              <v:shape style="position:absolute;left:5005;top:524;width:2;height:52" coordorigin="5005,524" coordsize="0,52" path="m5005,524l5005,576e" filled="false" stroked="true" strokeweight=".163027pt" strokecolor="#ff0000">
                <v:path arrowok="t"/>
              </v:shape>
            </v:group>
            <v:group style="position:absolute;left:4985;top:549;width:40;height:2" coordorigin="4985,549" coordsize="40,2">
              <v:shape style="position:absolute;left:4985;top:549;width:40;height:2" coordorigin="4985,549" coordsize="40,0" path="m4985,549l5024,549e" filled="false" stroked="true" strokeweight=".214789pt" strokecolor="#ff0000">
                <v:path arrowok="t"/>
              </v:shape>
            </v:group>
            <v:group style="position:absolute;left:5005;top:524;width:2;height:52" coordorigin="5005,524" coordsize="2,52">
              <v:shape style="position:absolute;left:5005;top:524;width:2;height:52" coordorigin="5005,524" coordsize="0,52" path="m5005,524l5005,575e" filled="false" stroked="true" strokeweight=".163027pt" strokecolor="#ff0000">
                <v:path arrowok="t"/>
              </v:shape>
            </v:group>
            <v:group style="position:absolute;left:4985;top:549;width:40;height:2" coordorigin="4985,549" coordsize="40,2">
              <v:shape style="position:absolute;left:4985;top:549;width:40;height:2" coordorigin="4985,549" coordsize="40,0" path="m4985,549l5024,549e" filled="false" stroked="true" strokeweight=".214789pt" strokecolor="#ff0000">
                <v:path arrowok="t"/>
              </v:shape>
            </v:group>
            <v:group style="position:absolute;left:5005;top:523;width:2;height:52" coordorigin="5005,523" coordsize="2,52">
              <v:shape style="position:absolute;left:5005;top:523;width:2;height:52" coordorigin="5005,523" coordsize="0,52" path="m5005,523l5005,574e" filled="false" stroked="true" strokeweight=".163027pt" strokecolor="#ff0000">
                <v:path arrowok="t"/>
              </v:shape>
            </v:group>
            <v:group style="position:absolute;left:4985;top:548;width:40;height:2" coordorigin="4985,548" coordsize="40,2">
              <v:shape style="position:absolute;left:4985;top:548;width:40;height:2" coordorigin="4985,548" coordsize="40,0" path="m4985,548l5024,548e" filled="false" stroked="true" strokeweight=".214789pt" strokecolor="#ff0000">
                <v:path arrowok="t"/>
              </v:shape>
            </v:group>
            <v:group style="position:absolute;left:5005;top:522;width:2;height:52" coordorigin="5005,522" coordsize="2,52">
              <v:shape style="position:absolute;left:5005;top:522;width:2;height:52" coordorigin="5005,522" coordsize="0,52" path="m5005,522l5005,574e" filled="false" stroked="true" strokeweight=".163027pt" strokecolor="#ff0000">
                <v:path arrowok="t"/>
              </v:shape>
            </v:group>
            <v:group style="position:absolute;left:4985;top:547;width:40;height:2" coordorigin="4985,547" coordsize="40,2">
              <v:shape style="position:absolute;left:4985;top:547;width:40;height:2" coordorigin="4985,547" coordsize="40,0" path="m4985,547l5024,547e" filled="false" stroked="true" strokeweight=".214789pt" strokecolor="#ff0000">
                <v:path arrowok="t"/>
              </v:shape>
            </v:group>
            <v:group style="position:absolute;left:5005;top:522;width:2;height:52" coordorigin="5005,522" coordsize="2,52">
              <v:shape style="position:absolute;left:5005;top:522;width:2;height:52" coordorigin="5005,522" coordsize="0,52" path="m5005,522l5005,573e" filled="false" stroked="true" strokeweight=".163027pt" strokecolor="#ff0000">
                <v:path arrowok="t"/>
              </v:shape>
            </v:group>
            <v:group style="position:absolute;left:4985;top:547;width:40;height:2" coordorigin="4985,547" coordsize="40,2">
              <v:shape style="position:absolute;left:4985;top:547;width:40;height:2" coordorigin="4985,547" coordsize="40,0" path="m4985,547l5024,547e" filled="false" stroked="true" strokeweight=".214789pt" strokecolor="#ff0000">
                <v:path arrowok="t"/>
              </v:shape>
            </v:group>
            <v:group style="position:absolute;left:5005;top:521;width:2;height:52" coordorigin="5005,521" coordsize="2,52">
              <v:shape style="position:absolute;left:5005;top:521;width:2;height:52" coordorigin="5005,521" coordsize="0,52" path="m5005,521l5005,572e" filled="false" stroked="true" strokeweight=".163027pt" strokecolor="#ff0000">
                <v:path arrowok="t"/>
              </v:shape>
            </v:group>
            <v:group style="position:absolute;left:4985;top:546;width:40;height:2" coordorigin="4985,546" coordsize="40,2">
              <v:shape style="position:absolute;left:4985;top:546;width:40;height:2" coordorigin="4985,546" coordsize="40,0" path="m4985,546l5024,546e" filled="false" stroked="true" strokeweight=".214789pt" strokecolor="#ff0000">
                <v:path arrowok="t"/>
              </v:shape>
            </v:group>
            <v:group style="position:absolute;left:5005;top:520;width:2;height:52" coordorigin="5005,520" coordsize="2,52">
              <v:shape style="position:absolute;left:5005;top:520;width:2;height:52" coordorigin="5005,520" coordsize="0,52" path="m5005,520l5005,572e" filled="false" stroked="true" strokeweight=".163027pt" strokecolor="#ff0000">
                <v:path arrowok="t"/>
              </v:shape>
            </v:group>
            <v:group style="position:absolute;left:4985;top:545;width:40;height:2" coordorigin="4985,545" coordsize="40,2">
              <v:shape style="position:absolute;left:4985;top:545;width:40;height:2" coordorigin="4985,545" coordsize="40,0" path="m4985,545l5024,545e" filled="false" stroked="true" strokeweight=".214789pt" strokecolor="#ff0000">
                <v:path arrowok="t"/>
              </v:shape>
            </v:group>
            <v:group style="position:absolute;left:5005;top:519;width:2;height:52" coordorigin="5005,519" coordsize="2,52">
              <v:shape style="position:absolute;left:5005;top:519;width:2;height:52" coordorigin="5005,519" coordsize="0,52" path="m5005,519l5005,571e" filled="false" stroked="true" strokeweight=".163027pt" strokecolor="#ff0000">
                <v:path arrowok="t"/>
              </v:shape>
            </v:group>
            <v:group style="position:absolute;left:4985;top:543;width:40;height:2" coordorigin="4985,543" coordsize="40,2">
              <v:shape style="position:absolute;left:4985;top:543;width:40;height:2" coordorigin="4985,543" coordsize="40,0" path="m4985,543l5024,543e" filled="false" stroked="true" strokeweight=".214789pt" strokecolor="#ff0000">
                <v:path arrowok="t"/>
              </v:shape>
            </v:group>
            <v:group style="position:absolute;left:5005;top:517;width:2;height:52" coordorigin="5005,517" coordsize="2,52">
              <v:shape style="position:absolute;left:5005;top:517;width:2;height:52" coordorigin="5005,517" coordsize="0,52" path="m5005,517l5005,569e" filled="false" stroked="true" strokeweight=".163027pt" strokecolor="#ff0000">
                <v:path arrowok="t"/>
              </v:shape>
            </v:group>
            <v:group style="position:absolute;left:4985;top:542;width:40;height:2" coordorigin="4985,542" coordsize="40,2">
              <v:shape style="position:absolute;left:4985;top:542;width:40;height:2" coordorigin="4985,542" coordsize="40,0" path="m4985,542l5024,542e" filled="false" stroked="true" strokeweight=".214789pt" strokecolor="#ff0000">
                <v:path arrowok="t"/>
              </v:shape>
            </v:group>
            <v:group style="position:absolute;left:5005;top:517;width:2;height:52" coordorigin="5005,517" coordsize="2,52">
              <v:shape style="position:absolute;left:5005;top:517;width:2;height:52" coordorigin="5005,517" coordsize="0,52" path="m5005,517l5005,568e" filled="false" stroked="true" strokeweight=".163027pt" strokecolor="#ff0000">
                <v:path arrowok="t"/>
              </v:shape>
            </v:group>
            <v:group style="position:absolute;left:4985;top:541;width:40;height:2" coordorigin="4985,541" coordsize="40,2">
              <v:shape style="position:absolute;left:4985;top:541;width:40;height:2" coordorigin="4985,541" coordsize="40,0" path="m4985,541l5024,541e" filled="false" stroked="true" strokeweight=".214789pt" strokecolor="#ff0000">
                <v:path arrowok="t"/>
              </v:shape>
            </v:group>
            <v:group style="position:absolute;left:5005;top:515;width:2;height:52" coordorigin="5005,515" coordsize="2,52">
              <v:shape style="position:absolute;left:5005;top:515;width:2;height:52" coordorigin="5005,515" coordsize="0,52" path="m5005,515l5005,567e" filled="false" stroked="true" strokeweight=".163027pt" strokecolor="#ff0000">
                <v:path arrowok="t"/>
              </v:shape>
            </v:group>
            <v:group style="position:absolute;left:4985;top:540;width:40;height:2" coordorigin="4985,540" coordsize="40,2">
              <v:shape style="position:absolute;left:4985;top:540;width:40;height:2" coordorigin="4985,540" coordsize="40,0" path="m4985,540l5024,540e" filled="false" stroked="true" strokeweight=".214789pt" strokecolor="#ff0000">
                <v:path arrowok="t"/>
              </v:shape>
            </v:group>
            <v:group style="position:absolute;left:5005;top:514;width:2;height:52" coordorigin="5005,514" coordsize="2,52">
              <v:shape style="position:absolute;left:5005;top:514;width:2;height:52" coordorigin="5005,514" coordsize="0,52" path="m5005,514l5005,566e" filled="false" stroked="true" strokeweight=".163027pt" strokecolor="#ff0000">
                <v:path arrowok="t"/>
              </v:shape>
            </v:group>
            <v:group style="position:absolute;left:4985;top:539;width:40;height:2" coordorigin="4985,539" coordsize="40,2">
              <v:shape style="position:absolute;left:4985;top:539;width:40;height:2" coordorigin="4985,539" coordsize="40,0" path="m4985,539l5024,539e" filled="false" stroked="true" strokeweight=".214789pt" strokecolor="#ff0000">
                <v:path arrowok="t"/>
              </v:shape>
            </v:group>
            <v:group style="position:absolute;left:5005;top:514;width:2;height:52" coordorigin="5005,514" coordsize="2,52">
              <v:shape style="position:absolute;left:5005;top:514;width:2;height:52" coordorigin="5005,514" coordsize="0,52" path="m5005,514l5005,565e" filled="false" stroked="true" strokeweight=".163027pt" strokecolor="#ff0000">
                <v:path arrowok="t"/>
              </v:shape>
            </v:group>
            <v:group style="position:absolute;left:4985;top:539;width:40;height:2" coordorigin="4985,539" coordsize="40,2">
              <v:shape style="position:absolute;left:4985;top:539;width:40;height:2" coordorigin="4985,539" coordsize="40,0" path="m4985,539l5024,539e" filled="false" stroked="true" strokeweight=".214789pt" strokecolor="#ff0000">
                <v:path arrowok="t"/>
              </v:shape>
            </v:group>
            <v:group style="position:absolute;left:5005;top:513;width:2;height:52" coordorigin="5005,513" coordsize="2,52">
              <v:shape style="position:absolute;left:5005;top:513;width:2;height:52" coordorigin="5005,513" coordsize="0,52" path="m5005,513l5005,564e" filled="false" stroked="true" strokeweight=".163027pt" strokecolor="#ff0000">
                <v:path arrowok="t"/>
              </v:shape>
            </v:group>
            <v:group style="position:absolute;left:4985;top:538;width:40;height:2" coordorigin="4985,538" coordsize="40,2">
              <v:shape style="position:absolute;left:4985;top:538;width:40;height:2" coordorigin="4985,538" coordsize="40,0" path="m4985,538l5024,538e" filled="false" stroked="true" strokeweight=".214789pt" strokecolor="#ff0000">
                <v:path arrowok="t"/>
              </v:shape>
            </v:group>
            <v:group style="position:absolute;left:5005;top:512;width:2;height:52" coordorigin="5005,512" coordsize="2,52">
              <v:shape style="position:absolute;left:5005;top:512;width:2;height:52" coordorigin="5005,512" coordsize="0,52" path="m5005,512l5005,564e" filled="false" stroked="true" strokeweight=".163027pt" strokecolor="#ff0000">
                <v:path arrowok="t"/>
              </v:shape>
            </v:group>
            <v:group style="position:absolute;left:4985;top:537;width:40;height:2" coordorigin="4985,537" coordsize="40,2">
              <v:shape style="position:absolute;left:4985;top:537;width:40;height:2" coordorigin="4985,537" coordsize="40,0" path="m4985,537l5024,537e" filled="false" stroked="true" strokeweight=".214789pt" strokecolor="#ff0000">
                <v:path arrowok="t"/>
              </v:shape>
            </v:group>
            <v:group style="position:absolute;left:5005;top:511;width:2;height:52" coordorigin="5005,511" coordsize="2,52">
              <v:shape style="position:absolute;left:5005;top:511;width:2;height:52" coordorigin="5005,511" coordsize="0,52" path="m5005,511l5005,562e" filled="false" stroked="true" strokeweight=".163027pt" strokecolor="#ff0000">
                <v:path arrowok="t"/>
              </v:shape>
            </v:group>
            <v:group style="position:absolute;left:4985;top:535;width:40;height:2" coordorigin="4985,535" coordsize="40,2">
              <v:shape style="position:absolute;left:4985;top:535;width:40;height:2" coordorigin="4985,535" coordsize="40,0" path="m4985,535l5024,535e" filled="false" stroked="true" strokeweight=".214789pt" strokecolor="#ff0000">
                <v:path arrowok="t"/>
              </v:shape>
            </v:group>
            <v:group style="position:absolute;left:5005;top:509;width:2;height:52" coordorigin="5005,509" coordsize="2,52">
              <v:shape style="position:absolute;left:5005;top:509;width:2;height:52" coordorigin="5005,509" coordsize="0,52" path="m5005,509l5005,561e" filled="false" stroked="true" strokeweight=".163027pt" strokecolor="#ff0000">
                <v:path arrowok="t"/>
              </v:shape>
            </v:group>
            <v:group style="position:absolute;left:4985;top:534;width:40;height:2" coordorigin="4985,534" coordsize="40,2">
              <v:shape style="position:absolute;left:4985;top:534;width:40;height:2" coordorigin="4985,534" coordsize="40,0" path="m4985,534l5024,534e" filled="false" stroked="true" strokeweight=".214789pt" strokecolor="#ff0000">
                <v:path arrowok="t"/>
              </v:shape>
            </v:group>
            <v:group style="position:absolute;left:5005;top:509;width:2;height:52" coordorigin="5005,509" coordsize="2,52">
              <v:shape style="position:absolute;left:5005;top:509;width:2;height:52" coordorigin="5005,509" coordsize="0,52" path="m5005,509l5005,560e" filled="false" stroked="true" strokeweight=".163027pt" strokecolor="#ff0000">
                <v:path arrowok="t"/>
              </v:shape>
            </v:group>
            <v:group style="position:absolute;left:4985;top:534;width:40;height:2" coordorigin="4985,534" coordsize="40,2">
              <v:shape style="position:absolute;left:4985;top:534;width:40;height:2" coordorigin="4985,534" coordsize="40,0" path="m4985,534l5024,534e" filled="false" stroked="true" strokeweight=".214789pt" strokecolor="#ff0000">
                <v:path arrowok="t"/>
              </v:shape>
            </v:group>
            <v:group style="position:absolute;left:5005;top:508;width:2;height:52" coordorigin="5005,508" coordsize="2,52">
              <v:shape style="position:absolute;left:5005;top:508;width:2;height:52" coordorigin="5005,508" coordsize="0,52" path="m5005,508l5005,559e" filled="false" stroked="true" strokeweight=".163027pt" strokecolor="#ff0000">
                <v:path arrowok="t"/>
              </v:shape>
            </v:group>
            <v:group style="position:absolute;left:4985;top:533;width:40;height:2" coordorigin="4985,533" coordsize="40,2">
              <v:shape style="position:absolute;left:4985;top:533;width:40;height:2" coordorigin="4985,533" coordsize="40,0" path="m4985,533l5024,533e" filled="false" stroked="true" strokeweight=".214789pt" strokecolor="#ff0000">
                <v:path arrowok="t"/>
              </v:shape>
            </v:group>
            <v:group style="position:absolute;left:5005;top:507;width:2;height:52" coordorigin="5005,507" coordsize="2,52">
              <v:shape style="position:absolute;left:5005;top:507;width:2;height:52" coordorigin="5005,507" coordsize="0,52" path="m5005,507l5005,559e" filled="false" stroked="true" strokeweight=".163027pt" strokecolor="#ff0000">
                <v:path arrowok="t"/>
              </v:shape>
            </v:group>
            <v:group style="position:absolute;left:4985;top:532;width:40;height:2" coordorigin="4985,532" coordsize="40,2">
              <v:shape style="position:absolute;left:4985;top:532;width:40;height:2" coordorigin="4985,532" coordsize="40,0" path="m4985,532l5024,532e" filled="false" stroked="true" strokeweight=".214789pt" strokecolor="#ff0000">
                <v:path arrowok="t"/>
              </v:shape>
            </v:group>
            <v:group style="position:absolute;left:5005;top:506;width:2;height:52" coordorigin="5005,506" coordsize="2,52">
              <v:shape style="position:absolute;left:5005;top:506;width:2;height:52" coordorigin="5005,506" coordsize="0,52" path="m5005,506l5005,558e" filled="false" stroked="true" strokeweight=".163027pt" strokecolor="#ff0000">
                <v:path arrowok="t"/>
              </v:shape>
            </v:group>
            <v:group style="position:absolute;left:4985;top:531;width:40;height:2" coordorigin="4985,531" coordsize="40,2">
              <v:shape style="position:absolute;left:4985;top:531;width:40;height:2" coordorigin="4985,531" coordsize="40,0" path="m4985,531l5024,531e" filled="false" stroked="true" strokeweight=".214789pt" strokecolor="#ff0000">
                <v:path arrowok="t"/>
              </v:shape>
            </v:group>
            <v:group style="position:absolute;left:5005;top:506;width:2;height:52" coordorigin="5005,506" coordsize="2,52">
              <v:shape style="position:absolute;left:5005;top:506;width:2;height:52" coordorigin="5005,506" coordsize="0,52" path="m5005,506l5005,557e" filled="false" stroked="true" strokeweight=".163027pt" strokecolor="#ff0000">
                <v:path arrowok="t"/>
              </v:shape>
            </v:group>
            <v:group style="position:absolute;left:4985;top:531;width:40;height:2" coordorigin="4985,531" coordsize="40,2">
              <v:shape style="position:absolute;left:4985;top:531;width:40;height:2" coordorigin="4985,531" coordsize="40,0" path="m4985,531l5024,531e" filled="false" stroked="true" strokeweight=".214789pt" strokecolor="#ff0000">
                <v:path arrowok="t"/>
              </v:shape>
            </v:group>
            <v:group style="position:absolute;left:5005;top:506;width:2;height:52" coordorigin="5005,506" coordsize="2,52">
              <v:shape style="position:absolute;left:5005;top:506;width:2;height:52" coordorigin="5005,506" coordsize="0,52" path="m5005,506l5005,557e" filled="false" stroked="true" strokeweight=".163027pt" strokecolor="#ff0000">
                <v:path arrowok="t"/>
              </v:shape>
            </v:group>
            <v:group style="position:absolute;left:4985;top:531;width:40;height:2" coordorigin="4985,531" coordsize="40,2">
              <v:shape style="position:absolute;left:4985;top:531;width:40;height:2" coordorigin="4985,531" coordsize="40,0" path="m4985,531l5024,531e" filled="false" stroked="true" strokeweight=".214789pt" strokecolor="#ff0000">
                <v:path arrowok="t"/>
              </v:shape>
            </v:group>
            <v:group style="position:absolute;left:5005;top:505;width:2;height:52" coordorigin="5005,505" coordsize="2,52">
              <v:shape style="position:absolute;left:5005;top:505;width:2;height:52" coordorigin="5005,505" coordsize="0,52" path="m5005,505l5005,556e" filled="false" stroked="true" strokeweight=".163027pt" strokecolor="#ff0000">
                <v:path arrowok="t"/>
              </v:shape>
            </v:group>
            <v:group style="position:absolute;left:4985;top:530;width:40;height:2" coordorigin="4985,530" coordsize="40,2">
              <v:shape style="position:absolute;left:4985;top:530;width:40;height:2" coordorigin="4985,530" coordsize="40,0" path="m4985,530l5024,530e" filled="false" stroked="true" strokeweight=".214789pt" strokecolor="#ff0000">
                <v:path arrowok="t"/>
              </v:shape>
            </v:group>
            <v:group style="position:absolute;left:5005;top:504;width:2;height:52" coordorigin="5005,504" coordsize="2,52">
              <v:shape style="position:absolute;left:5005;top:504;width:2;height:52" coordorigin="5005,504" coordsize="0,52" path="m5005,504l5005,556e" filled="false" stroked="true" strokeweight=".163027pt" strokecolor="#ff0000">
                <v:path arrowok="t"/>
              </v:shape>
            </v:group>
            <v:group style="position:absolute;left:4985;top:529;width:40;height:2" coordorigin="4985,529" coordsize="40,2">
              <v:shape style="position:absolute;left:4985;top:529;width:40;height:2" coordorigin="4985,529" coordsize="40,0" path="m4985,529l5024,529e" filled="false" stroked="true" strokeweight=".214789pt" strokecolor="#ff0000">
                <v:path arrowok="t"/>
              </v:shape>
            </v:group>
            <v:group style="position:absolute;left:5005;top:504;width:2;height:52" coordorigin="5005,504" coordsize="2,52">
              <v:shape style="position:absolute;left:5005;top:504;width:2;height:52" coordorigin="5005,504" coordsize="0,52" path="m5005,504l5005,555e" filled="false" stroked="true" strokeweight=".163027pt" strokecolor="#ff0000">
                <v:path arrowok="t"/>
              </v:shape>
            </v:group>
            <v:group style="position:absolute;left:4985;top:529;width:40;height:2" coordorigin="4985,529" coordsize="40,2">
              <v:shape style="position:absolute;left:4985;top:529;width:40;height:2" coordorigin="4985,529" coordsize="40,0" path="m4985,529l5024,529e" filled="false" stroked="true" strokeweight=".214789pt" strokecolor="#ff0000">
                <v:path arrowok="t"/>
              </v:shape>
            </v:group>
            <v:group style="position:absolute;left:5005;top:503;width:2;height:52" coordorigin="5005,503" coordsize="2,52">
              <v:shape style="position:absolute;left:5005;top:503;width:2;height:52" coordorigin="5005,503" coordsize="0,52" path="m5005,503l5005,554e" filled="false" stroked="true" strokeweight=".163027pt" strokecolor="#ff0000">
                <v:path arrowok="t"/>
              </v:shape>
            </v:group>
            <v:group style="position:absolute;left:4985;top:528;width:40;height:2" coordorigin="4985,528" coordsize="40,2">
              <v:shape style="position:absolute;left:4985;top:528;width:40;height:2" coordorigin="4985,528" coordsize="40,0" path="m4985,528l5024,528e" filled="false" stroked="true" strokeweight=".214789pt" strokecolor="#ff0000">
                <v:path arrowok="t"/>
              </v:shape>
            </v:group>
            <v:group style="position:absolute;left:5005;top:502;width:2;height:52" coordorigin="5005,502" coordsize="2,52">
              <v:shape style="position:absolute;left:5005;top:502;width:2;height:52" coordorigin="5005,502" coordsize="0,52" path="m5005,502l5005,554e" filled="false" stroked="true" strokeweight=".163027pt" strokecolor="#ff0000">
                <v:path arrowok="t"/>
              </v:shape>
            </v:group>
            <v:group style="position:absolute;left:4985;top:527;width:40;height:2" coordorigin="4985,527" coordsize="40,2">
              <v:shape style="position:absolute;left:4985;top:527;width:40;height:2" coordorigin="4985,527" coordsize="40,0" path="m4985,527l5024,527e" filled="false" stroked="true" strokeweight=".214789pt" strokecolor="#ff0000">
                <v:path arrowok="t"/>
              </v:shape>
            </v:group>
            <v:group style="position:absolute;left:5005;top:501;width:2;height:52" coordorigin="5005,501" coordsize="2,52">
              <v:shape style="position:absolute;left:5005;top:501;width:2;height:52" coordorigin="5005,501" coordsize="0,52" path="m5005,501l5005,553e" filled="false" stroked="true" strokeweight=".163027pt" strokecolor="#ff0000">
                <v:path arrowok="t"/>
              </v:shape>
            </v:group>
            <v:group style="position:absolute;left:4985;top:526;width:40;height:2" coordorigin="4985,526" coordsize="40,2">
              <v:shape style="position:absolute;left:4985;top:526;width:40;height:2" coordorigin="4985,526" coordsize="40,0" path="m4985,526l5024,526e" filled="false" stroked="true" strokeweight=".214789pt" strokecolor="#ff0000">
                <v:path arrowok="t"/>
              </v:shape>
            </v:group>
            <v:group style="position:absolute;left:5005;top:501;width:2;height:52" coordorigin="5005,501" coordsize="2,52">
              <v:shape style="position:absolute;left:5005;top:501;width:2;height:52" coordorigin="5005,501" coordsize="0,52" path="m5005,501l5005,552e" filled="false" stroked="true" strokeweight=".163027pt" strokecolor="#ff0000">
                <v:path arrowok="t"/>
              </v:shape>
            </v:group>
            <v:group style="position:absolute;left:4985;top:526;width:40;height:2" coordorigin="4985,526" coordsize="40,2">
              <v:shape style="position:absolute;left:4985;top:526;width:40;height:2" coordorigin="4985,526" coordsize="40,0" path="m4985,526l5024,526e" filled="false" stroked="true" strokeweight=".214789pt" strokecolor="#ff0000">
                <v:path arrowok="t"/>
              </v:shape>
            </v:group>
            <v:group style="position:absolute;left:5005;top:500;width:2;height:52" coordorigin="5005,500" coordsize="2,52">
              <v:shape style="position:absolute;left:5005;top:500;width:2;height:52" coordorigin="5005,500" coordsize="0,52" path="m5005,500l5005,551e" filled="false" stroked="true" strokeweight=".163027pt" strokecolor="#ff0000">
                <v:path arrowok="t"/>
              </v:shape>
            </v:group>
            <v:group style="position:absolute;left:4985;top:525;width:40;height:2" coordorigin="4985,525" coordsize="40,2">
              <v:shape style="position:absolute;left:4985;top:525;width:40;height:2" coordorigin="4985,525" coordsize="40,0" path="m4985,525l5024,525e" filled="false" stroked="true" strokeweight=".214789pt" strokecolor="#ff0000">
                <v:path arrowok="t"/>
              </v:shape>
            </v:group>
            <v:group style="position:absolute;left:5005;top:499;width:2;height:52" coordorigin="5005,499" coordsize="2,52">
              <v:shape style="position:absolute;left:5005;top:499;width:2;height:52" coordorigin="5005,499" coordsize="0,52" path="m5005,499l5005,551e" filled="false" stroked="true" strokeweight=".163027pt" strokecolor="#ff0000">
                <v:path arrowok="t"/>
              </v:shape>
            </v:group>
            <v:group style="position:absolute;left:4985;top:524;width:40;height:2" coordorigin="4985,524" coordsize="40,2">
              <v:shape style="position:absolute;left:4985;top:524;width:40;height:2" coordorigin="4985,524" coordsize="40,0" path="m4985,524l5024,524e" filled="false" stroked="true" strokeweight=".214789pt" strokecolor="#ff0000">
                <v:path arrowok="t"/>
              </v:shape>
            </v:group>
            <v:group style="position:absolute;left:5005;top:499;width:2;height:52" coordorigin="5005,499" coordsize="2,52">
              <v:shape style="position:absolute;left:5005;top:499;width:2;height:52" coordorigin="5005,499" coordsize="0,52" path="m5005,499l5005,550e" filled="false" stroked="true" strokeweight=".163027pt" strokecolor="#ff0000">
                <v:path arrowok="t"/>
              </v:shape>
            </v:group>
            <v:group style="position:absolute;left:4985;top:524;width:40;height:2" coordorigin="4985,524" coordsize="40,2">
              <v:shape style="position:absolute;left:4985;top:524;width:40;height:2" coordorigin="4985,524" coordsize="40,0" path="m4985,524l5024,524e" filled="false" stroked="true" strokeweight=".214789pt" strokecolor="#ff0000">
                <v:path arrowok="t"/>
              </v:shape>
            </v:group>
            <v:group style="position:absolute;left:5005;top:498;width:2;height:52" coordorigin="5005,498" coordsize="2,52">
              <v:shape style="position:absolute;left:5005;top:498;width:2;height:52" coordorigin="5005,498" coordsize="0,52" path="m5005,498l5005,549e" filled="false" stroked="true" strokeweight=".163027pt" strokecolor="#ff0000">
                <v:path arrowok="t"/>
              </v:shape>
            </v:group>
            <v:group style="position:absolute;left:4985;top:523;width:40;height:2" coordorigin="4985,523" coordsize="40,2">
              <v:shape style="position:absolute;left:4985;top:523;width:40;height:2" coordorigin="4985,523" coordsize="40,0" path="m4985,523l5024,523e" filled="false" stroked="true" strokeweight=".214789pt" strokecolor="#ff0000">
                <v:path arrowok="t"/>
              </v:shape>
            </v:group>
            <v:group style="position:absolute;left:5005;top:497;width:2;height:52" coordorigin="5005,497" coordsize="2,52">
              <v:shape style="position:absolute;left:5005;top:497;width:2;height:52" coordorigin="5005,497" coordsize="0,52" path="m5005,497l5005,549e" filled="false" stroked="true" strokeweight=".163027pt" strokecolor="#ff0000">
                <v:path arrowok="t"/>
              </v:shape>
            </v:group>
            <v:group style="position:absolute;left:4985;top:522;width:40;height:2" coordorigin="4985,522" coordsize="40,2">
              <v:shape style="position:absolute;left:4985;top:522;width:40;height:2" coordorigin="4985,522" coordsize="40,0" path="m4985,522l5024,522e" filled="false" stroked="true" strokeweight=".214789pt" strokecolor="#ff0000">
                <v:path arrowok="t"/>
              </v:shape>
            </v:group>
            <v:group style="position:absolute;left:5005;top:496;width:2;height:52" coordorigin="5005,496" coordsize="2,52">
              <v:shape style="position:absolute;left:5005;top:496;width:2;height:52" coordorigin="5005,496" coordsize="0,52" path="m5005,496l5005,548e" filled="false" stroked="true" strokeweight=".163027pt" strokecolor="#ff0000">
                <v:path arrowok="t"/>
              </v:shape>
            </v:group>
            <v:group style="position:absolute;left:4985;top:521;width:40;height:2" coordorigin="4985,521" coordsize="40,2">
              <v:shape style="position:absolute;left:4985;top:521;width:40;height:2" coordorigin="4985,521" coordsize="40,0" path="m4985,521l5024,521e" filled="false" stroked="true" strokeweight=".214789pt" strokecolor="#ff0000">
                <v:path arrowok="t"/>
              </v:shape>
            </v:group>
            <v:group style="position:absolute;left:5005;top:496;width:2;height:52" coordorigin="5005,496" coordsize="2,52">
              <v:shape style="position:absolute;left:5005;top:496;width:2;height:52" coordorigin="5005,496" coordsize="0,52" path="m5005,496l5005,547e" filled="false" stroked="true" strokeweight=".163027pt" strokecolor="#ff0000">
                <v:path arrowok="t"/>
              </v:shape>
            </v:group>
            <v:group style="position:absolute;left:4985;top:521;width:40;height:2" coordorigin="4985,521" coordsize="40,2">
              <v:shape style="position:absolute;left:4985;top:521;width:40;height:2" coordorigin="4985,521" coordsize="40,0" path="m4985,521l5024,521e" filled="false" stroked="true" strokeweight=".214789pt" strokecolor="#ff0000">
                <v:path arrowok="t"/>
              </v:shape>
            </v:group>
            <v:group style="position:absolute;left:5005;top:495;width:2;height:52" coordorigin="5005,495" coordsize="2,52">
              <v:shape style="position:absolute;left:5005;top:495;width:2;height:52" coordorigin="5005,495" coordsize="0,52" path="m5005,495l5005,546e" filled="false" stroked="true" strokeweight=".163027pt" strokecolor="#ff0000">
                <v:path arrowok="t"/>
              </v:shape>
            </v:group>
            <v:group style="position:absolute;left:4985;top:520;width:40;height:2" coordorigin="4985,520" coordsize="40,2">
              <v:shape style="position:absolute;left:4985;top:520;width:40;height:2" coordorigin="4985,520" coordsize="40,0" path="m4985,520l5024,520e" filled="false" stroked="true" strokeweight=".214789pt" strokecolor="#ff0000">
                <v:path arrowok="t"/>
              </v:shape>
            </v:group>
            <v:group style="position:absolute;left:5005;top:494;width:2;height:52" coordorigin="5005,494" coordsize="2,52">
              <v:shape style="position:absolute;left:5005;top:494;width:2;height:52" coordorigin="5005,494" coordsize="0,52" path="m5005,494l5005,546e" filled="false" stroked="true" strokeweight=".163027pt" strokecolor="#ff0000">
                <v:path arrowok="t"/>
              </v:shape>
            </v:group>
            <v:group style="position:absolute;left:4985;top:519;width:40;height:2" coordorigin="4985,519" coordsize="40,2">
              <v:shape style="position:absolute;left:4985;top:519;width:40;height:2" coordorigin="4985,519" coordsize="40,0" path="m4985,519l5024,519e" filled="false" stroked="true" strokeweight=".214789pt" strokecolor="#ff0000">
                <v:path arrowok="t"/>
              </v:shape>
            </v:group>
            <v:group style="position:absolute;left:5005;top:493;width:2;height:52" coordorigin="5005,493" coordsize="2,52">
              <v:shape style="position:absolute;left:5005;top:493;width:2;height:52" coordorigin="5005,493" coordsize="0,52" path="m5005,493l5005,545e" filled="false" stroked="true" strokeweight=".163027pt" strokecolor="#ff0000">
                <v:path arrowok="t"/>
              </v:shape>
            </v:group>
            <v:group style="position:absolute;left:4985;top:517;width:40;height:2" coordorigin="4985,517" coordsize="40,2">
              <v:shape style="position:absolute;left:4985;top:517;width:40;height:2" coordorigin="4985,517" coordsize="40,0" path="m4985,517l5024,517e" filled="false" stroked="true" strokeweight=".214789pt" strokecolor="#ff0000">
                <v:path arrowok="t"/>
              </v:shape>
            </v:group>
            <v:group style="position:absolute;left:5005;top:491;width:2;height:52" coordorigin="5005,491" coordsize="2,52">
              <v:shape style="position:absolute;left:5005;top:491;width:2;height:52" coordorigin="5005,491" coordsize="0,52" path="m5005,491l5005,543e" filled="false" stroked="true" strokeweight=".163027pt" strokecolor="#ff0000">
                <v:path arrowok="t"/>
              </v:shape>
            </v:group>
            <v:group style="position:absolute;left:4985;top:516;width:40;height:2" coordorigin="4985,516" coordsize="40,2">
              <v:shape style="position:absolute;left:4985;top:516;width:40;height:2" coordorigin="4985,516" coordsize="40,0" path="m4985,516l5024,516e" filled="false" stroked="true" strokeweight=".214789pt" strokecolor="#ff0000">
                <v:path arrowok="t"/>
              </v:shape>
            </v:group>
            <v:group style="position:absolute;left:5005;top:491;width:2;height:52" coordorigin="5005,491" coordsize="2,52">
              <v:shape style="position:absolute;left:5005;top:491;width:2;height:52" coordorigin="5005,491" coordsize="0,52" path="m5005,491l5005,542e" filled="false" stroked="true" strokeweight=".163027pt" strokecolor="#ff0000">
                <v:path arrowok="t"/>
              </v:shape>
            </v:group>
            <v:group style="position:absolute;left:4985;top:516;width:40;height:2" coordorigin="4985,516" coordsize="40,2">
              <v:shape style="position:absolute;left:4985;top:516;width:40;height:2" coordorigin="4985,516" coordsize="40,0" path="m4985,516l5024,516e" filled="false" stroked="true" strokeweight=".214789pt" strokecolor="#ff0000">
                <v:path arrowok="t"/>
              </v:shape>
            </v:group>
            <v:group style="position:absolute;left:5005;top:490;width:2;height:52" coordorigin="5005,490" coordsize="2,52">
              <v:shape style="position:absolute;left:5005;top:490;width:2;height:52" coordorigin="5005,490" coordsize="0,52" path="m5005,490l5005,541e" filled="false" stroked="true" strokeweight=".163027pt" strokecolor="#ff0000">
                <v:path arrowok="t"/>
              </v:shape>
            </v:group>
            <v:group style="position:absolute;left:4985;top:513;width:40;height:2" coordorigin="4985,513" coordsize="40,2">
              <v:shape style="position:absolute;left:4985;top:513;width:40;height:2" coordorigin="4985,513" coordsize="40,0" path="m4985,513l5024,513e" filled="false" stroked="true" strokeweight=".214789pt" strokecolor="#ff0000">
                <v:path arrowok="t"/>
              </v:shape>
            </v:group>
            <v:group style="position:absolute;left:5005;top:488;width:2;height:52" coordorigin="5005,488" coordsize="2,52">
              <v:shape style="position:absolute;left:5005;top:488;width:2;height:52" coordorigin="5005,488" coordsize="0,52" path="m5005,488l5005,539e" filled="false" stroked="true" strokeweight=".163027pt" strokecolor="#ff0000">
                <v:path arrowok="t"/>
              </v:shape>
            </v:group>
            <v:group style="position:absolute;left:4985;top:513;width:40;height:2" coordorigin="4985,513" coordsize="40,2">
              <v:shape style="position:absolute;left:4985;top:513;width:40;height:2" coordorigin="4985,513" coordsize="40,0" path="m4985,513l5024,513e" filled="false" stroked="true" strokeweight=".214789pt" strokecolor="#ff0000">
                <v:path arrowok="t"/>
              </v:shape>
            </v:group>
            <v:group style="position:absolute;left:5005;top:487;width:2;height:52" coordorigin="5005,487" coordsize="2,52">
              <v:shape style="position:absolute;left:5005;top:487;width:2;height:52" coordorigin="5005,487" coordsize="0,52" path="m5005,487l5005,538e" filled="false" stroked="true" strokeweight=".163027pt" strokecolor="#ff0000">
                <v:path arrowok="t"/>
              </v:shape>
            </v:group>
            <v:group style="position:absolute;left:4985;top:511;width:40;height:2" coordorigin="4985,511" coordsize="40,2">
              <v:shape style="position:absolute;left:4985;top:511;width:40;height:2" coordorigin="4985,511" coordsize="40,0" path="m4985,511l5024,511e" filled="false" stroked="true" strokeweight=".214789pt" strokecolor="#ff0000">
                <v:path arrowok="t"/>
              </v:shape>
            </v:group>
            <v:group style="position:absolute;left:5005;top:485;width:2;height:52" coordorigin="5005,485" coordsize="2,52">
              <v:shape style="position:absolute;left:5005;top:485;width:2;height:52" coordorigin="5005,485" coordsize="0,52" path="m5005,485l5005,536e" filled="false" stroked="true" strokeweight=".163027pt" strokecolor="#ff0000">
                <v:path arrowok="t"/>
              </v:shape>
            </v:group>
            <v:group style="position:absolute;left:4985;top:509;width:40;height:2" coordorigin="4985,509" coordsize="40,2">
              <v:shape style="position:absolute;left:4985;top:509;width:40;height:2" coordorigin="4985,509" coordsize="40,0" path="m4985,509l5024,509e" filled="false" stroked="true" strokeweight=".214789pt" strokecolor="#ff0000">
                <v:path arrowok="t"/>
              </v:shape>
            </v:group>
            <v:group style="position:absolute;left:5005;top:483;width:2;height:52" coordorigin="5005,483" coordsize="2,52">
              <v:shape style="position:absolute;left:5005;top:483;width:2;height:52" coordorigin="5005,483" coordsize="0,52" path="m5005,483l5005,535e" filled="false" stroked="true" strokeweight=".163027pt" strokecolor="#ff0000">
                <v:path arrowok="t"/>
              </v:shape>
            </v:group>
            <v:group style="position:absolute;left:4985;top:508;width:40;height:2" coordorigin="4985,508" coordsize="40,2">
              <v:shape style="position:absolute;left:4985;top:508;width:40;height:2" coordorigin="4985,508" coordsize="40,0" path="m4985,508l5024,508e" filled="false" stroked="true" strokeweight=".214789pt" strokecolor="#ff0000">
                <v:path arrowok="t"/>
              </v:shape>
            </v:group>
            <v:group style="position:absolute;left:5005;top:483;width:2;height:52" coordorigin="5005,483" coordsize="2,52">
              <v:shape style="position:absolute;left:5005;top:483;width:2;height:52" coordorigin="5005,483" coordsize="0,52" path="m5005,483l5005,534e" filled="false" stroked="true" strokeweight=".163027pt" strokecolor="#ff0000">
                <v:path arrowok="t"/>
              </v:shape>
            </v:group>
            <v:group style="position:absolute;left:4985;top:508;width:40;height:2" coordorigin="4985,508" coordsize="40,2">
              <v:shape style="position:absolute;left:4985;top:508;width:40;height:2" coordorigin="4985,508" coordsize="40,0" path="m4985,508l5024,508e" filled="false" stroked="true" strokeweight=".214789pt" strokecolor="#ff0000">
                <v:path arrowok="t"/>
              </v:shape>
            </v:group>
            <v:group style="position:absolute;left:5005;top:482;width:2;height:52" coordorigin="5005,482" coordsize="2,52">
              <v:shape style="position:absolute;left:5005;top:482;width:2;height:52" coordorigin="5005,482" coordsize="0,52" path="m5005,482l5005,533e" filled="false" stroked="true" strokeweight=".163027pt" strokecolor="#ff0000">
                <v:path arrowok="t"/>
              </v:shape>
            </v:group>
            <v:group style="position:absolute;left:4985;top:507;width:40;height:2" coordorigin="4985,507" coordsize="40,2">
              <v:shape style="position:absolute;left:4985;top:507;width:40;height:2" coordorigin="4985,507" coordsize="40,0" path="m4985,507l5024,507e" filled="false" stroked="true" strokeweight=".214789pt" strokecolor="#ff0000">
                <v:path arrowok="t"/>
              </v:shape>
            </v:group>
            <v:group style="position:absolute;left:5005;top:481;width:2;height:52" coordorigin="5005,481" coordsize="2,52">
              <v:shape style="position:absolute;left:5005;top:481;width:2;height:52" coordorigin="5005,481" coordsize="0,52" path="m5005,481l5005,533e" filled="false" stroked="true" strokeweight=".163027pt" strokecolor="#ff0000">
                <v:path arrowok="t"/>
              </v:shape>
            </v:group>
            <v:group style="position:absolute;left:4985;top:506;width:40;height:2" coordorigin="4985,506" coordsize="40,2">
              <v:shape style="position:absolute;left:4985;top:506;width:40;height:2" coordorigin="4985,506" coordsize="40,0" path="m4985,506l5024,506e" filled="false" stroked="true" strokeweight=".214789pt" strokecolor="#ff0000">
                <v:path arrowok="t"/>
              </v:shape>
            </v:group>
            <v:group style="position:absolute;left:5005;top:481;width:2;height:52" coordorigin="5005,481" coordsize="2,52">
              <v:shape style="position:absolute;left:5005;top:481;width:2;height:52" coordorigin="5005,481" coordsize="0,52" path="m5005,481l5005,532e" filled="false" stroked="true" strokeweight=".163027pt" strokecolor="#ff0000">
                <v:path arrowok="t"/>
              </v:shape>
            </v:group>
            <v:group style="position:absolute;left:4985;top:505;width:40;height:2" coordorigin="4985,505" coordsize="40,2">
              <v:shape style="position:absolute;left:4985;top:505;width:40;height:2" coordorigin="4985,505" coordsize="40,0" path="m4985,505l5024,505e" filled="false" stroked="true" strokeweight=".214789pt" strokecolor="#ff0000">
                <v:path arrowok="t"/>
              </v:shape>
            </v:group>
            <v:group style="position:absolute;left:5005;top:479;width:2;height:52" coordorigin="5005,479" coordsize="2,52">
              <v:shape style="position:absolute;left:5005;top:479;width:2;height:52" coordorigin="5005,479" coordsize="0,52" path="m5005,479l5005,531e" filled="false" stroked="true" strokeweight=".163027pt" strokecolor="#ff0000">
                <v:path arrowok="t"/>
              </v:shape>
            </v:group>
            <v:group style="position:absolute;left:4985;top:504;width:40;height:2" coordorigin="4985,504" coordsize="40,2">
              <v:shape style="position:absolute;left:4985;top:504;width:40;height:2" coordorigin="4985,504" coordsize="40,0" path="m4985,504l5024,504e" filled="false" stroked="true" strokeweight=".214789pt" strokecolor="#ff0000">
                <v:path arrowok="t"/>
              </v:shape>
            </v:group>
            <v:group style="position:absolute;left:5005;top:478;width:2;height:52" coordorigin="5005,478" coordsize="2,52">
              <v:shape style="position:absolute;left:5005;top:478;width:2;height:52" coordorigin="5005,478" coordsize="0,52" path="m5005,478l5005,530e" filled="false" stroked="true" strokeweight=".163027pt" strokecolor="#ff0000">
                <v:path arrowok="t"/>
              </v:shape>
            </v:group>
            <v:group style="position:absolute;left:4985;top:503;width:40;height:2" coordorigin="4985,503" coordsize="40,2">
              <v:shape style="position:absolute;left:4985;top:503;width:40;height:2" coordorigin="4985,503" coordsize="40,0" path="m4985,503l5024,503e" filled="false" stroked="true" strokeweight=".214789pt" strokecolor="#ff0000">
                <v:path arrowok="t"/>
              </v:shape>
            </v:group>
            <v:group style="position:absolute;left:5005;top:477;width:2;height:52" coordorigin="5005,477" coordsize="2,52">
              <v:shape style="position:absolute;left:5005;top:477;width:2;height:52" coordorigin="5005,477" coordsize="0,52" path="m5005,477l5005,528e" filled="false" stroked="true" strokeweight=".163027pt" strokecolor="#ff0000">
                <v:path arrowok="t"/>
              </v:shape>
            </v:group>
            <v:group style="position:absolute;left:4985;top:502;width:40;height:2" coordorigin="4985,502" coordsize="40,2">
              <v:shape style="position:absolute;left:4985;top:502;width:40;height:2" coordorigin="4985,502" coordsize="40,0" path="m4985,502l5024,502e" filled="false" stroked="true" strokeweight=".214789pt" strokecolor="#ff0000">
                <v:path arrowok="t"/>
              </v:shape>
            </v:group>
            <v:group style="position:absolute;left:5005;top:476;width:2;height:52" coordorigin="5005,476" coordsize="2,52">
              <v:shape style="position:absolute;left:5005;top:476;width:2;height:52" coordorigin="5005,476" coordsize="0,52" path="m5005,476l5005,528e" filled="false" stroked="true" strokeweight=".163027pt" strokecolor="#ff0000">
                <v:path arrowok="t"/>
              </v:shape>
            </v:group>
            <v:group style="position:absolute;left:4985;top:501;width:40;height:2" coordorigin="4985,501" coordsize="40,2">
              <v:shape style="position:absolute;left:4985;top:501;width:40;height:2" coordorigin="4985,501" coordsize="40,0" path="m4985,501l5024,501e" filled="false" stroked="true" strokeweight=".214789pt" strokecolor="#ff0000">
                <v:path arrowok="t"/>
              </v:shape>
            </v:group>
            <v:group style="position:absolute;left:5005;top:475;width:2;height:52" coordorigin="5005,475" coordsize="2,52">
              <v:shape style="position:absolute;left:5005;top:475;width:2;height:52" coordorigin="5005,475" coordsize="0,52" path="m5005,475l5005,527e" filled="false" stroked="true" strokeweight=".163027pt" strokecolor="#ff0000">
                <v:path arrowok="t"/>
              </v:shape>
            </v:group>
            <v:group style="position:absolute;left:4985;top:500;width:40;height:2" coordorigin="4985,500" coordsize="40,2">
              <v:shape style="position:absolute;left:4985;top:500;width:40;height:2" coordorigin="4985,500" coordsize="40,0" path="m4985,500l5024,500e" filled="false" stroked="true" strokeweight=".214789pt" strokecolor="#ff0000">
                <v:path arrowok="t"/>
              </v:shape>
            </v:group>
            <v:group style="position:absolute;left:5005;top:474;width:2;height:52" coordorigin="5005,474" coordsize="2,52">
              <v:shape style="position:absolute;left:5005;top:474;width:2;height:52" coordorigin="5005,474" coordsize="0,52" path="m5005,474l5005,526e" filled="false" stroked="true" strokeweight=".163027pt" strokecolor="#ff0000">
                <v:path arrowok="t"/>
              </v:shape>
            </v:group>
            <v:group style="position:absolute;left:4985;top:498;width:40;height:2" coordorigin="4985,498" coordsize="40,2">
              <v:shape style="position:absolute;left:4985;top:498;width:40;height:2" coordorigin="4985,498" coordsize="40,0" path="m4985,498l5024,498e" filled="false" stroked="true" strokeweight=".214789pt" strokecolor="#ff0000">
                <v:path arrowok="t"/>
              </v:shape>
            </v:group>
            <v:group style="position:absolute;left:5005;top:473;width:2;height:52" coordorigin="5005,473" coordsize="2,52">
              <v:shape style="position:absolute;left:5005;top:473;width:2;height:52" coordorigin="5005,473" coordsize="0,52" path="m5005,473l5005,524e" filled="false" stroked="true" strokeweight=".163027pt" strokecolor="#ff0000">
                <v:path arrowok="t"/>
              </v:shape>
            </v:group>
            <v:group style="position:absolute;left:4985;top:498;width:40;height:2" coordorigin="4985,498" coordsize="40,2">
              <v:shape style="position:absolute;left:4985;top:498;width:40;height:2" coordorigin="4985,498" coordsize="40,0" path="m4985,498l5024,498e" filled="false" stroked="true" strokeweight=".214789pt" strokecolor="#ff0000">
                <v:path arrowok="t"/>
              </v:shape>
            </v:group>
            <v:group style="position:absolute;left:5005;top:472;width:2;height:52" coordorigin="5005,472" coordsize="2,52">
              <v:shape style="position:absolute;left:5005;top:472;width:2;height:52" coordorigin="5005,472" coordsize="0,52" path="m5005,472l5005,523e" filled="false" stroked="true" strokeweight=".163027pt" strokecolor="#ff0000">
                <v:path arrowok="t"/>
              </v:shape>
            </v:group>
            <v:group style="position:absolute;left:4985;top:497;width:40;height:2" coordorigin="4985,497" coordsize="40,2">
              <v:shape style="position:absolute;left:4985;top:497;width:40;height:2" coordorigin="4985,497" coordsize="40,0" path="m4985,497l5024,497e" filled="false" stroked="true" strokeweight=".214789pt" strokecolor="#ff0000">
                <v:path arrowok="t"/>
              </v:shape>
            </v:group>
            <v:group style="position:absolute;left:5005;top:471;width:2;height:52" coordorigin="5005,471" coordsize="2,52">
              <v:shape style="position:absolute;left:5005;top:471;width:2;height:52" coordorigin="5005,471" coordsize="0,52" path="m5005,471l5005,523e" filled="false" stroked="true" strokeweight=".163027pt" strokecolor="#ff0000">
                <v:path arrowok="t"/>
              </v:shape>
            </v:group>
            <v:group style="position:absolute;left:4985;top:496;width:40;height:2" coordorigin="4985,496" coordsize="40,2">
              <v:shape style="position:absolute;left:4985;top:496;width:40;height:2" coordorigin="4985,496" coordsize="40,0" path="m4985,496l5024,496e" filled="false" stroked="true" strokeweight=".214789pt" strokecolor="#ff0000">
                <v:path arrowok="t"/>
              </v:shape>
            </v:group>
            <v:group style="position:absolute;left:5005;top:470;width:2;height:52" coordorigin="5005,470" coordsize="2,52">
              <v:shape style="position:absolute;left:5005;top:470;width:2;height:52" coordorigin="5005,470" coordsize="0,52" path="m5005,470l5005,522e" filled="false" stroked="true" strokeweight=".163027pt" strokecolor="#ff0000">
                <v:path arrowok="t"/>
              </v:shape>
            </v:group>
            <v:group style="position:absolute;left:4985;top:495;width:40;height:2" coordorigin="4985,495" coordsize="40,2">
              <v:shape style="position:absolute;left:4985;top:495;width:40;height:2" coordorigin="4985,495" coordsize="40,0" path="m4985,495l5024,495e" filled="false" stroked="true" strokeweight=".214789pt" strokecolor="#ff0000">
                <v:path arrowok="t"/>
              </v:shape>
            </v:group>
            <v:group style="position:absolute;left:5005;top:470;width:2;height:52" coordorigin="5005,470" coordsize="2,52">
              <v:shape style="position:absolute;left:5005;top:470;width:2;height:52" coordorigin="5005,470" coordsize="0,52" path="m5005,470l5005,521e" filled="false" stroked="true" strokeweight=".163027pt" strokecolor="#ff0000">
                <v:path arrowok="t"/>
              </v:shape>
            </v:group>
            <v:group style="position:absolute;left:4985;top:495;width:40;height:2" coordorigin="4985,495" coordsize="40,2">
              <v:shape style="position:absolute;left:4985;top:495;width:40;height:2" coordorigin="4985,495" coordsize="40,0" path="m4985,495l5024,495e" filled="false" stroked="true" strokeweight=".214789pt" strokecolor="#ff0000">
                <v:path arrowok="t"/>
              </v:shape>
            </v:group>
            <v:group style="position:absolute;left:5005;top:469;width:2;height:52" coordorigin="5005,469" coordsize="2,52">
              <v:shape style="position:absolute;left:5005;top:469;width:2;height:52" coordorigin="5005,469" coordsize="0,52" path="m5005,469l5005,520e" filled="false" stroked="true" strokeweight=".163027pt" strokecolor="#ff0000">
                <v:path arrowok="t"/>
              </v:shape>
            </v:group>
            <v:group style="position:absolute;left:4985;top:491;width:40;height:2" coordorigin="4985,491" coordsize="40,2">
              <v:shape style="position:absolute;left:4985;top:491;width:40;height:2" coordorigin="4985,491" coordsize="40,0" path="m4985,491l5024,491e" filled="false" stroked="true" strokeweight=".214789pt" strokecolor="#ff0000">
                <v:path arrowok="t"/>
              </v:shape>
            </v:group>
            <v:group style="position:absolute;left:5005;top:465;width:2;height:52" coordorigin="5005,465" coordsize="2,52">
              <v:shape style="position:absolute;left:5005;top:465;width:2;height:52" coordorigin="5005,465" coordsize="0,52" path="m5005,465l5005,517e" filled="false" stroked="true" strokeweight=".163027pt" strokecolor="#ff0000">
                <v:path arrowok="t"/>
              </v:shape>
            </v:group>
            <v:group style="position:absolute;left:4985;top:490;width:40;height:2" coordorigin="4985,490" coordsize="40,2">
              <v:shape style="position:absolute;left:4985;top:490;width:40;height:2" coordorigin="4985,490" coordsize="40,0" path="m4985,490l5024,490e" filled="false" stroked="true" strokeweight=".214789pt" strokecolor="#ff0000">
                <v:path arrowok="t"/>
              </v:shape>
            </v:group>
            <v:group style="position:absolute;left:5005;top:465;width:2;height:52" coordorigin="5005,465" coordsize="2,52">
              <v:shape style="position:absolute;left:5005;top:465;width:2;height:52" coordorigin="5005,465" coordsize="0,52" path="m5005,465l5005,516e" filled="false" stroked="true" strokeweight=".163027pt" strokecolor="#ff0000">
                <v:path arrowok="t"/>
              </v:shape>
            </v:group>
            <v:group style="position:absolute;left:4985;top:490;width:40;height:2" coordorigin="4985,490" coordsize="40,2">
              <v:shape style="position:absolute;left:4985;top:490;width:40;height:2" coordorigin="4985,490" coordsize="40,0" path="m4985,490l5024,490e" filled="false" stroked="true" strokeweight=".214789pt" strokecolor="#ff0000">
                <v:path arrowok="t"/>
              </v:shape>
            </v:group>
            <v:group style="position:absolute;left:5005;top:464;width:2;height:52" coordorigin="5005,464" coordsize="2,52">
              <v:shape style="position:absolute;left:5005;top:464;width:2;height:52" coordorigin="5005,464" coordsize="0,52" path="m5005,464l5005,515e" filled="false" stroked="true" strokeweight=".163027pt" strokecolor="#ff0000">
                <v:path arrowok="t"/>
              </v:shape>
            </v:group>
            <v:group style="position:absolute;left:4985;top:489;width:40;height:2" coordorigin="4985,489" coordsize="40,2">
              <v:shape style="position:absolute;left:4985;top:489;width:40;height:2" coordorigin="4985,489" coordsize="40,0" path="m4985,489l5024,489e" filled="false" stroked="true" strokeweight=".214789pt" strokecolor="#ff0000">
                <v:path arrowok="t"/>
              </v:shape>
            </v:group>
            <v:group style="position:absolute;left:5005;top:463;width:2;height:52" coordorigin="5005,463" coordsize="2,52">
              <v:shape style="position:absolute;left:5005;top:463;width:2;height:52" coordorigin="5005,463" coordsize="0,52" path="m5005,463l5005,515e" filled="false" stroked="true" strokeweight=".163027pt" strokecolor="#ff0000">
                <v:path arrowok="t"/>
              </v:shape>
            </v:group>
            <v:group style="position:absolute;left:4985;top:488;width:40;height:2" coordorigin="4985,488" coordsize="40,2">
              <v:shape style="position:absolute;left:4985;top:488;width:40;height:2" coordorigin="4985,488" coordsize="40,0" path="m4985,488l5024,488e" filled="false" stroked="true" strokeweight=".214789pt" strokecolor="#ff0000">
                <v:path arrowok="t"/>
              </v:shape>
            </v:group>
            <v:group style="position:absolute;left:5005;top:463;width:2;height:52" coordorigin="5005,463" coordsize="2,52">
              <v:shape style="position:absolute;left:5005;top:463;width:2;height:52" coordorigin="5005,463" coordsize="0,52" path="m5005,463l5005,514e" filled="false" stroked="true" strokeweight=".163027pt" strokecolor="#ff0000">
                <v:path arrowok="t"/>
              </v:shape>
            </v:group>
            <v:group style="position:absolute;left:4985;top:488;width:40;height:2" coordorigin="4985,488" coordsize="40,2">
              <v:shape style="position:absolute;left:4985;top:488;width:40;height:2" coordorigin="4985,488" coordsize="40,0" path="m4985,488l5024,488e" filled="false" stroked="true" strokeweight=".214789pt" strokecolor="#ff0000">
                <v:path arrowok="t"/>
              </v:shape>
            </v:group>
            <v:group style="position:absolute;left:5005;top:462;width:2;height:52" coordorigin="5005,462" coordsize="2,52">
              <v:shape style="position:absolute;left:5005;top:462;width:2;height:52" coordorigin="5005,462" coordsize="0,52" path="m5005,462l5005,513e" filled="false" stroked="true" strokeweight=".163027pt" strokecolor="#ff0000">
                <v:path arrowok="t"/>
              </v:shape>
            </v:group>
            <v:group style="position:absolute;left:4985;top:487;width:40;height:2" coordorigin="4985,487" coordsize="40,2">
              <v:shape style="position:absolute;left:4985;top:487;width:40;height:2" coordorigin="4985,487" coordsize="40,0" path="m4985,487l5024,487e" filled="false" stroked="true" strokeweight=".214789pt" strokecolor="#ff0000">
                <v:path arrowok="t"/>
              </v:shape>
            </v:group>
            <v:group style="position:absolute;left:5005;top:461;width:2;height:52" coordorigin="5005,461" coordsize="2,52">
              <v:shape style="position:absolute;left:5005;top:461;width:2;height:52" coordorigin="5005,461" coordsize="0,52" path="m5005,461l5005,513e" filled="false" stroked="true" strokeweight=".163027pt" strokecolor="#ff0000">
                <v:path arrowok="t"/>
              </v:shape>
            </v:group>
            <v:group style="position:absolute;left:4985;top:485;width:40;height:2" coordorigin="4985,485" coordsize="40,2">
              <v:shape style="position:absolute;left:4985;top:485;width:40;height:2" coordorigin="4985,485" coordsize="40,0" path="m4985,485l5024,485e" filled="false" stroked="true" strokeweight=".214789pt" strokecolor="#ff0000">
                <v:path arrowok="t"/>
              </v:shape>
            </v:group>
            <v:group style="position:absolute;left:5005;top:459;width:2;height:52" coordorigin="5005,459" coordsize="2,52">
              <v:shape style="position:absolute;left:5005;top:459;width:2;height:52" coordorigin="5005,459" coordsize="0,52" path="m5005,459l5005,510e" filled="false" stroked="true" strokeweight=".163027pt" strokecolor="#ff0000">
                <v:path arrowok="t"/>
              </v:shape>
            </v:group>
            <v:group style="position:absolute;left:4985;top:483;width:40;height:2" coordorigin="4985,483" coordsize="40,2">
              <v:shape style="position:absolute;left:4985;top:483;width:40;height:2" coordorigin="4985,483" coordsize="40,0" path="m4985,483l5024,483e" filled="false" stroked="true" strokeweight=".214789pt" strokecolor="#ff0000">
                <v:path arrowok="t"/>
              </v:shape>
            </v:group>
            <v:group style="position:absolute;left:5005;top:457;width:2;height:52" coordorigin="5005,457" coordsize="2,52">
              <v:shape style="position:absolute;left:5005;top:457;width:2;height:52" coordorigin="5005,457" coordsize="0,52" path="m5005,457l5005,509e" filled="false" stroked="true" strokeweight=".163027pt" strokecolor="#ff0000">
                <v:path arrowok="t"/>
              </v:shape>
            </v:group>
            <v:group style="position:absolute;left:4985;top:482;width:40;height:2" coordorigin="4985,482" coordsize="40,2">
              <v:shape style="position:absolute;left:4985;top:482;width:40;height:2" coordorigin="4985,482" coordsize="40,0" path="m4985,482l5024,482e" filled="false" stroked="true" strokeweight=".214789pt" strokecolor="#ff0000">
                <v:path arrowok="t"/>
              </v:shape>
            </v:group>
            <v:group style="position:absolute;left:5005;top:456;width:2;height:52" coordorigin="5005,456" coordsize="2,52">
              <v:shape style="position:absolute;left:5005;top:456;width:2;height:52" coordorigin="5005,456" coordsize="0,52" path="m5005,456l5005,508e" filled="false" stroked="true" strokeweight=".163027pt" strokecolor="#ff0000">
                <v:path arrowok="t"/>
              </v:shape>
            </v:group>
            <v:group style="position:absolute;left:4985;top:481;width:40;height:2" coordorigin="4985,481" coordsize="40,2">
              <v:shape style="position:absolute;left:4985;top:481;width:40;height:2" coordorigin="4985,481" coordsize="40,0" path="m4985,481l5024,481e" filled="false" stroked="true" strokeweight=".214789pt" strokecolor="#ff0000">
                <v:path arrowok="t"/>
              </v:shape>
            </v:group>
            <v:group style="position:absolute;left:5005;top:455;width:2;height:52" coordorigin="5005,455" coordsize="2,52">
              <v:shape style="position:absolute;left:5005;top:455;width:2;height:52" coordorigin="5005,455" coordsize="0,52" path="m5005,455l5005,507e" filled="false" stroked="true" strokeweight=".163027pt" strokecolor="#ff0000">
                <v:path arrowok="t"/>
              </v:shape>
            </v:group>
            <v:group style="position:absolute;left:4985;top:480;width:40;height:2" coordorigin="4985,480" coordsize="40,2">
              <v:shape style="position:absolute;left:4985;top:480;width:40;height:2" coordorigin="4985,480" coordsize="40,0" path="m4985,480l5024,480e" filled="false" stroked="true" strokeweight=".214789pt" strokecolor="#ff0000">
                <v:path arrowok="t"/>
              </v:shape>
            </v:group>
            <v:group style="position:absolute;left:5005;top:455;width:2;height:52" coordorigin="5005,455" coordsize="2,52">
              <v:shape style="position:absolute;left:5005;top:455;width:2;height:52" coordorigin="5005,455" coordsize="0,52" path="m5005,455l5005,506e" filled="false" stroked="true" strokeweight=".163027pt" strokecolor="#ff0000">
                <v:path arrowok="t"/>
              </v:shape>
            </v:group>
            <v:group style="position:absolute;left:4985;top:480;width:40;height:2" coordorigin="4985,480" coordsize="40,2">
              <v:shape style="position:absolute;left:4985;top:480;width:40;height:2" coordorigin="4985,480" coordsize="40,0" path="m4985,480l5024,480e" filled="false" stroked="true" strokeweight=".214789pt" strokecolor="#ff0000">
                <v:path arrowok="t"/>
              </v:shape>
            </v:group>
            <v:group style="position:absolute;left:5005;top:454;width:2;height:52" coordorigin="5005,454" coordsize="2,52">
              <v:shape style="position:absolute;left:5005;top:454;width:2;height:52" coordorigin="5005,454" coordsize="0,52" path="m5005,454l5005,505e" filled="false" stroked="true" strokeweight=".163027pt" strokecolor="#ff0000">
                <v:path arrowok="t"/>
              </v:shape>
            </v:group>
            <v:group style="position:absolute;left:4985;top:479;width:40;height:2" coordorigin="4985,479" coordsize="40,2">
              <v:shape style="position:absolute;left:4985;top:479;width:40;height:2" coordorigin="4985,479" coordsize="40,0" path="m4985,479l5024,479e" filled="false" stroked="true" strokeweight=".214789pt" strokecolor="#ff0000">
                <v:path arrowok="t"/>
              </v:shape>
            </v:group>
            <v:group style="position:absolute;left:5005;top:453;width:2;height:52" coordorigin="5005,453" coordsize="2,52">
              <v:shape style="position:absolute;left:5005;top:453;width:2;height:52" coordorigin="5005,453" coordsize="0,52" path="m5005,453l5005,505e" filled="false" stroked="true" strokeweight=".163027pt" strokecolor="#ff0000">
                <v:path arrowok="t"/>
              </v:shape>
            </v:group>
            <v:group style="position:absolute;left:4985;top:477;width:40;height:2" coordorigin="4985,477" coordsize="40,2">
              <v:shape style="position:absolute;left:4985;top:477;width:40;height:2" coordorigin="4985,477" coordsize="40,0" path="m4985,477l5024,477e" filled="false" stroked="true" strokeweight=".214789pt" strokecolor="#ff0000">
                <v:path arrowok="t"/>
              </v:shape>
            </v:group>
            <v:group style="position:absolute;left:5005;top:452;width:2;height:52" coordorigin="5005,452" coordsize="2,52">
              <v:shape style="position:absolute;left:5005;top:452;width:2;height:52" coordorigin="5005,452" coordsize="0,52" path="m5005,452l5005,503e" filled="false" stroked="true" strokeweight=".163027pt" strokecolor="#ff0000">
                <v:path arrowok="t"/>
              </v:shape>
            </v:group>
            <v:group style="position:absolute;left:4985;top:477;width:40;height:2" coordorigin="4985,477" coordsize="40,2">
              <v:shape style="position:absolute;left:4985;top:477;width:40;height:2" coordorigin="4985,477" coordsize="40,0" path="m4985,477l5024,477e" filled="false" stroked="true" strokeweight=".214789pt" strokecolor="#ff0000">
                <v:path arrowok="t"/>
              </v:shape>
            </v:group>
            <v:group style="position:absolute;left:5005;top:451;width:2;height:52" coordorigin="5005,451" coordsize="2,52">
              <v:shape style="position:absolute;left:5005;top:451;width:2;height:52" coordorigin="5005,451" coordsize="0,52" path="m5005,451l5005,502e" filled="false" stroked="true" strokeweight=".163027pt" strokecolor="#ff0000">
                <v:path arrowok="t"/>
              </v:shape>
            </v:group>
            <v:group style="position:absolute;left:4985;top:476;width:40;height:2" coordorigin="4985,476" coordsize="40,2">
              <v:shape style="position:absolute;left:4985;top:476;width:40;height:2" coordorigin="4985,476" coordsize="40,0" path="m4985,476l5024,476e" filled="false" stroked="true" strokeweight=".214789pt" strokecolor="#ff0000">
                <v:path arrowok="t"/>
              </v:shape>
            </v:group>
            <v:group style="position:absolute;left:5005;top:450;width:2;height:52" coordorigin="5005,450" coordsize="2,52">
              <v:shape style="position:absolute;left:5005;top:450;width:2;height:52" coordorigin="5005,450" coordsize="0,52" path="m5005,450l5005,502e" filled="false" stroked="true" strokeweight=".163027pt" strokecolor="#ff0000">
                <v:path arrowok="t"/>
              </v:shape>
            </v:group>
            <v:group style="position:absolute;left:4985;top:475;width:40;height:2" coordorigin="4985,475" coordsize="40,2">
              <v:shape style="position:absolute;left:4985;top:475;width:40;height:2" coordorigin="4985,475" coordsize="40,0" path="m4985,475l5024,475e" filled="false" stroked="true" strokeweight=".214789pt" strokecolor="#ff0000">
                <v:path arrowok="t"/>
              </v:shape>
            </v:group>
            <v:group style="position:absolute;left:5005;top:450;width:2;height:52" coordorigin="5005,450" coordsize="2,52">
              <v:shape style="position:absolute;left:5005;top:450;width:2;height:52" coordorigin="5005,450" coordsize="0,52" path="m5005,450l5005,501e" filled="false" stroked="true" strokeweight=".163027pt" strokecolor="#ff0000">
                <v:path arrowok="t"/>
              </v:shape>
            </v:group>
            <v:group style="position:absolute;left:4985;top:474;width:40;height:2" coordorigin="4985,474" coordsize="40,2">
              <v:shape style="position:absolute;left:4985;top:474;width:40;height:2" coordorigin="4985,474" coordsize="40,0" path="m4985,474l5024,474e" filled="false" stroked="true" strokeweight=".214789pt" strokecolor="#ff0000">
                <v:path arrowok="t"/>
              </v:shape>
            </v:group>
            <v:group style="position:absolute;left:5005;top:448;width:2;height:52" coordorigin="5005,448" coordsize="2,52">
              <v:shape style="position:absolute;left:5005;top:448;width:2;height:52" coordorigin="5005,448" coordsize="0,52" path="m5005,448l5005,500e" filled="false" stroked="true" strokeweight=".163027pt" strokecolor="#ff0000">
                <v:path arrowok="t"/>
              </v:shape>
            </v:group>
            <v:group style="position:absolute;left:4985;top:473;width:40;height:2" coordorigin="4985,473" coordsize="40,2">
              <v:shape style="position:absolute;left:4985;top:473;width:40;height:2" coordorigin="4985,473" coordsize="40,0" path="m4985,473l5024,473e" filled="false" stroked="true" strokeweight=".214789pt" strokecolor="#ff0000">
                <v:path arrowok="t"/>
              </v:shape>
            </v:group>
            <v:group style="position:absolute;left:5005;top:447;width:2;height:52" coordorigin="5005,447" coordsize="2,52">
              <v:shape style="position:absolute;left:5005;top:447;width:2;height:52" coordorigin="5005,447" coordsize="0,52" path="m5005,447l5005,499e" filled="false" stroked="true" strokeweight=".163027pt" strokecolor="#ff0000">
                <v:path arrowok="t"/>
              </v:shape>
            </v:group>
            <v:group style="position:absolute;left:4985;top:472;width:40;height:2" coordorigin="4985,472" coordsize="40,2">
              <v:shape style="position:absolute;left:4985;top:472;width:40;height:2" coordorigin="4985,472" coordsize="40,0" path="m4985,472l5024,472e" filled="false" stroked="true" strokeweight=".214789pt" strokecolor="#ff0000">
                <v:path arrowok="t"/>
              </v:shape>
            </v:group>
            <v:group style="position:absolute;left:5005;top:447;width:2;height:52" coordorigin="5005,447" coordsize="2,52">
              <v:shape style="position:absolute;left:5005;top:447;width:2;height:52" coordorigin="5005,447" coordsize="0,52" path="m5005,447l5005,498e" filled="false" stroked="true" strokeweight=".163027pt" strokecolor="#ff0000">
                <v:path arrowok="t"/>
              </v:shape>
            </v:group>
            <v:group style="position:absolute;left:4985;top:472;width:40;height:2" coordorigin="4985,472" coordsize="40,2">
              <v:shape style="position:absolute;left:4985;top:472;width:40;height:2" coordorigin="4985,472" coordsize="40,0" path="m4985,472l5024,472e" filled="false" stroked="true" strokeweight=".214789pt" strokecolor="#ff0000">
                <v:path arrowok="t"/>
              </v:shape>
            </v:group>
            <v:group style="position:absolute;left:5005;top:446;width:2;height:52" coordorigin="5005,446" coordsize="2,52">
              <v:shape style="position:absolute;left:5005;top:446;width:2;height:52" coordorigin="5005,446" coordsize="0,52" path="m5005,446l5005,497e" filled="false" stroked="true" strokeweight=".163027pt" strokecolor="#ff0000">
                <v:path arrowok="t"/>
              </v:shape>
            </v:group>
            <v:group style="position:absolute;left:4985;top:471;width:40;height:2" coordorigin="4985,471" coordsize="40,2">
              <v:shape style="position:absolute;left:4985;top:471;width:40;height:2" coordorigin="4985,471" coordsize="40,0" path="m4985,471l5024,471e" filled="false" stroked="true" strokeweight=".214789pt" strokecolor="#ff0000">
                <v:path arrowok="t"/>
              </v:shape>
            </v:group>
            <v:group style="position:absolute;left:5005;top:445;width:2;height:52" coordorigin="5005,445" coordsize="2,52">
              <v:shape style="position:absolute;left:5005;top:445;width:2;height:52" coordorigin="5005,445" coordsize="0,52" path="m5005,445l5005,497e" filled="false" stroked="true" strokeweight=".163027pt" strokecolor="#ff0000">
                <v:path arrowok="t"/>
              </v:shape>
            </v:group>
            <v:group style="position:absolute;left:4985;top:470;width:40;height:2" coordorigin="4985,470" coordsize="40,2">
              <v:shape style="position:absolute;left:4985;top:470;width:40;height:2" coordorigin="4985,470" coordsize="40,0" path="m4985,470l5024,470e" filled="false" stroked="true" strokeweight=".214789pt" strokecolor="#ff0000">
                <v:path arrowok="t"/>
              </v:shape>
            </v:group>
            <v:group style="position:absolute;left:5005;top:444;width:2;height:52" coordorigin="5005,444" coordsize="2,52">
              <v:shape style="position:absolute;left:5005;top:444;width:2;height:52" coordorigin="5005,444" coordsize="0,52" path="m5005,444l5005,496e" filled="false" stroked="true" strokeweight=".163027pt" strokecolor="#ff0000">
                <v:path arrowok="t"/>
              </v:shape>
            </v:group>
            <v:group style="position:absolute;left:4985;top:470;width:40;height:2" coordorigin="4985,470" coordsize="40,2">
              <v:shape style="position:absolute;left:4985;top:470;width:40;height:2" coordorigin="4985,470" coordsize="40,0" path="m4985,470l5024,470e" filled="false" stroked="true" strokeweight=".214789pt" strokecolor="#ff0000">
                <v:path arrowok="t"/>
              </v:shape>
            </v:group>
            <v:group style="position:absolute;left:5005;top:444;width:2;height:52" coordorigin="5005,444" coordsize="2,52">
              <v:shape style="position:absolute;left:5005;top:444;width:2;height:52" coordorigin="5005,444" coordsize="0,52" path="m5005,444l5005,495e" filled="false" stroked="true" strokeweight=".163027pt" strokecolor="#ff0000">
                <v:path arrowok="t"/>
              </v:shape>
            </v:group>
            <v:group style="position:absolute;left:4985;top:469;width:40;height:2" coordorigin="4985,469" coordsize="40,2">
              <v:shape style="position:absolute;left:4985;top:469;width:40;height:2" coordorigin="4985,469" coordsize="40,0" path="m4985,469l5024,469e" filled="false" stroked="true" strokeweight=".214789pt" strokecolor="#ff0000">
                <v:path arrowok="t"/>
              </v:shape>
            </v:group>
            <v:group style="position:absolute;left:5005;top:443;width:2;height:52" coordorigin="5005,443" coordsize="2,52">
              <v:shape style="position:absolute;left:5005;top:443;width:2;height:52" coordorigin="5005,443" coordsize="0,52" path="m5005,443l5005,495e" filled="false" stroked="true" strokeweight=".163027pt" strokecolor="#ff0000">
                <v:path arrowok="t"/>
              </v:shape>
            </v:group>
            <v:group style="position:absolute;left:4985;top:468;width:40;height:2" coordorigin="4985,468" coordsize="40,2">
              <v:shape style="position:absolute;left:4985;top:468;width:40;height:2" coordorigin="4985,468" coordsize="40,0" path="m4985,468l5024,468e" filled="false" stroked="true" strokeweight=".214789pt" strokecolor="#ff0000">
                <v:path arrowok="t"/>
              </v:shape>
            </v:group>
            <v:group style="position:absolute;left:5005;top:442;width:2;height:52" coordorigin="5005,442" coordsize="2,52">
              <v:shape style="position:absolute;left:5005;top:442;width:2;height:52" coordorigin="5005,442" coordsize="0,52" path="m5005,442l5005,494e" filled="false" stroked="true" strokeweight=".163027pt" strokecolor="#ff0000">
                <v:path arrowok="t"/>
              </v:shape>
            </v:group>
            <v:group style="position:absolute;left:4985;top:467;width:40;height:2" coordorigin="4985,467" coordsize="40,2">
              <v:shape style="position:absolute;left:4985;top:467;width:40;height:2" coordorigin="4985,467" coordsize="40,0" path="m4985,467l5024,467e" filled="false" stroked="true" strokeweight=".214789pt" strokecolor="#ff0000">
                <v:path arrowok="t"/>
              </v:shape>
            </v:group>
            <v:group style="position:absolute;left:5005;top:442;width:2;height:52" coordorigin="5005,442" coordsize="2,52">
              <v:shape style="position:absolute;left:5005;top:442;width:2;height:52" coordorigin="5005,442" coordsize="0,52" path="m5005,442l5005,493e" filled="false" stroked="true" strokeweight=".163027pt" strokecolor="#ff0000">
                <v:path arrowok="t"/>
              </v:shape>
            </v:group>
            <v:group style="position:absolute;left:4985;top:467;width:40;height:2" coordorigin="4985,467" coordsize="40,2">
              <v:shape style="position:absolute;left:4985;top:467;width:40;height:2" coordorigin="4985,467" coordsize="40,0" path="m4985,467l5024,467e" filled="false" stroked="true" strokeweight=".214789pt" strokecolor="#ff0000">
                <v:path arrowok="t"/>
              </v:shape>
            </v:group>
            <v:group style="position:absolute;left:5005;top:441;width:2;height:52" coordorigin="5005,441" coordsize="2,52">
              <v:shape style="position:absolute;left:5005;top:441;width:2;height:52" coordorigin="5005,441" coordsize="0,52" path="m5005,441l5005,492e" filled="false" stroked="true" strokeweight=".163027pt" strokecolor="#ff0000">
                <v:path arrowok="t"/>
              </v:shape>
            </v:group>
            <v:group style="position:absolute;left:4985;top:465;width:40;height:2" coordorigin="4985,465" coordsize="40,2">
              <v:shape style="position:absolute;left:4985;top:465;width:40;height:2" coordorigin="4985,465" coordsize="40,0" path="m4985,465l5024,465e" filled="false" stroked="true" strokeweight=".214789pt" strokecolor="#ff0000">
                <v:path arrowok="t"/>
              </v:shape>
            </v:group>
            <v:group style="position:absolute;left:5005;top:439;width:2;height:52" coordorigin="5005,439" coordsize="2,52">
              <v:shape style="position:absolute;left:5005;top:439;width:2;height:52" coordorigin="5005,439" coordsize="0,52" path="m5005,439l5005,491e" filled="false" stroked="true" strokeweight=".163027pt" strokecolor="#ff0000">
                <v:path arrowok="t"/>
              </v:shape>
            </v:group>
            <v:group style="position:absolute;left:4985;top:463;width:40;height:2" coordorigin="4985,463" coordsize="40,2">
              <v:shape style="position:absolute;left:4985;top:463;width:40;height:2" coordorigin="4985,463" coordsize="40,0" path="m4985,463l5024,463e" filled="false" stroked="true" strokeweight=".214789pt" strokecolor="#ff0000">
                <v:path arrowok="t"/>
              </v:shape>
            </v:group>
            <v:group style="position:absolute;left:5005;top:437;width:2;height:52" coordorigin="5005,437" coordsize="2,52">
              <v:shape style="position:absolute;left:5005;top:437;width:2;height:52" coordorigin="5005,437" coordsize="0,52" path="m5005,437l5005,489e" filled="false" stroked="true" strokeweight=".163027pt" strokecolor="#ff0000">
                <v:path arrowok="t"/>
              </v:shape>
            </v:group>
            <v:group style="position:absolute;left:4985;top:462;width:40;height:2" coordorigin="4985,462" coordsize="40,2">
              <v:shape style="position:absolute;left:4985;top:462;width:40;height:2" coordorigin="4985,462" coordsize="40,0" path="m4985,462l5024,462e" filled="false" stroked="true" strokeweight=".214789pt" strokecolor="#ff0000">
                <v:path arrowok="t"/>
              </v:shape>
            </v:group>
            <v:group style="position:absolute;left:5005;top:437;width:2;height:52" coordorigin="5005,437" coordsize="2,52">
              <v:shape style="position:absolute;left:5005;top:437;width:2;height:52" coordorigin="5005,437" coordsize="0,52" path="m5005,437l5005,488e" filled="false" stroked="true" strokeweight=".163027pt" strokecolor="#ff0000">
                <v:path arrowok="t"/>
              </v:shape>
            </v:group>
            <v:group style="position:absolute;left:4985;top:462;width:40;height:2" coordorigin="4985,462" coordsize="40,2">
              <v:shape style="position:absolute;left:4985;top:462;width:40;height:2" coordorigin="4985,462" coordsize="40,0" path="m4985,462l5024,462e" filled="false" stroked="true" strokeweight=".214789pt" strokecolor="#ff0000">
                <v:path arrowok="t"/>
              </v:shape>
            </v:group>
            <v:group style="position:absolute;left:5005;top:436;width:2;height:52" coordorigin="5005,436" coordsize="2,52">
              <v:shape style="position:absolute;left:5005;top:436;width:2;height:52" coordorigin="5005,436" coordsize="0,52" path="m5005,436l5005,487e" filled="false" stroked="true" strokeweight=".163027pt" strokecolor="#ff0000">
                <v:path arrowok="t"/>
              </v:shape>
            </v:group>
            <v:group style="position:absolute;left:4985;top:461;width:40;height:2" coordorigin="4985,461" coordsize="40,2">
              <v:shape style="position:absolute;left:4985;top:461;width:40;height:2" coordorigin="4985,461" coordsize="40,0" path="m4985,461l5024,461e" filled="false" stroked="true" strokeweight=".214789pt" strokecolor="#ff0000">
                <v:path arrowok="t"/>
              </v:shape>
            </v:group>
            <v:group style="position:absolute;left:5005;top:435;width:2;height:52" coordorigin="5005,435" coordsize="2,52">
              <v:shape style="position:absolute;left:5005;top:435;width:2;height:52" coordorigin="5005,435" coordsize="0,52" path="m5005,435l5005,487e" filled="false" stroked="true" strokeweight=".163027pt" strokecolor="#ff0000">
                <v:path arrowok="t"/>
              </v:shape>
            </v:group>
            <v:group style="position:absolute;left:4985;top:457;width:40;height:2" coordorigin="4985,457" coordsize="40,2">
              <v:shape style="position:absolute;left:4985;top:457;width:40;height:2" coordorigin="4985,457" coordsize="40,0" path="m4985,457l5024,457e" filled="false" stroked="true" strokeweight=".214789pt" strokecolor="#ff0000">
                <v:path arrowok="t"/>
              </v:shape>
            </v:group>
            <v:group style="position:absolute;left:5005;top:432;width:2;height:52" coordorigin="5005,432" coordsize="2,52">
              <v:shape style="position:absolute;left:5005;top:432;width:2;height:52" coordorigin="5005,432" coordsize="0,52" path="m5005,432l5005,483e" filled="false" stroked="true" strokeweight=".163027pt" strokecolor="#ff0000">
                <v:path arrowok="t"/>
              </v:shape>
            </v:group>
            <v:group style="position:absolute;left:4985;top:454;width:40;height:2" coordorigin="4985,454" coordsize="40,2">
              <v:shape style="position:absolute;left:4985;top:454;width:40;height:2" coordorigin="4985,454" coordsize="40,0" path="m4985,454l5024,454e" filled="false" stroked="true" strokeweight=".214789pt" strokecolor="#ff0000">
                <v:path arrowok="t"/>
              </v:shape>
            </v:group>
            <v:group style="position:absolute;left:5005;top:429;width:2;height:52" coordorigin="5005,429" coordsize="2,52">
              <v:shape style="position:absolute;left:5005;top:429;width:2;height:52" coordorigin="5005,429" coordsize="0,52" path="m5005,429l5005,480e" filled="false" stroked="true" strokeweight=".163027pt" strokecolor="#ff0000">
                <v:path arrowok="t"/>
              </v:shape>
            </v:group>
            <v:group style="position:absolute;left:4985;top:454;width:40;height:2" coordorigin="4985,454" coordsize="40,2">
              <v:shape style="position:absolute;left:4985;top:454;width:40;height:2" coordorigin="4985,454" coordsize="40,0" path="m4985,454l5024,454e" filled="false" stroked="true" strokeweight=".214789pt" strokecolor="#ff0000">
                <v:path arrowok="t"/>
              </v:shape>
            </v:group>
            <v:group style="position:absolute;left:5005;top:428;width:2;height:52" coordorigin="5005,428" coordsize="2,52">
              <v:shape style="position:absolute;left:5005;top:428;width:2;height:52" coordorigin="5005,428" coordsize="0,52" path="m5005,428l5005,479e" filled="false" stroked="true" strokeweight=".163027pt" strokecolor="#ff0000">
                <v:path arrowok="t"/>
              </v:shape>
            </v:group>
            <v:group style="position:absolute;left:4985;top:453;width:40;height:2" coordorigin="4985,453" coordsize="40,2">
              <v:shape style="position:absolute;left:4985;top:453;width:40;height:2" coordorigin="4985,453" coordsize="40,0" path="m4985,453l5024,453e" filled="false" stroked="true" strokeweight=".214789pt" strokecolor="#ff0000">
                <v:path arrowok="t"/>
              </v:shape>
            </v:group>
            <v:group style="position:absolute;left:5005;top:427;width:2;height:52" coordorigin="5005,427" coordsize="2,52">
              <v:shape style="position:absolute;left:5005;top:427;width:2;height:52" coordorigin="5005,427" coordsize="0,52" path="m5005,427l5005,479e" filled="false" stroked="true" strokeweight=".163027pt" strokecolor="#ff0000">
                <v:path arrowok="t"/>
              </v:shape>
            </v:group>
            <v:group style="position:absolute;left:4985;top:452;width:40;height:2" coordorigin="4985,452" coordsize="40,2">
              <v:shape style="position:absolute;left:4985;top:452;width:40;height:2" coordorigin="4985,452" coordsize="40,0" path="m4985,452l5024,452e" filled="false" stroked="true" strokeweight=".214789pt" strokecolor="#ff0000">
                <v:path arrowok="t"/>
              </v:shape>
            </v:group>
            <v:group style="position:absolute;left:5005;top:426;width:2;height:52" coordorigin="5005,426" coordsize="2,52">
              <v:shape style="position:absolute;left:5005;top:426;width:2;height:52" coordorigin="5005,426" coordsize="0,52" path="m5005,426l5005,477e" filled="false" stroked="true" strokeweight=".163027pt" strokecolor="#ff0000">
                <v:path arrowok="t"/>
              </v:shape>
            </v:group>
            <v:group style="position:absolute;left:4985;top:451;width:40;height:2" coordorigin="4985,451" coordsize="40,2">
              <v:shape style="position:absolute;left:4985;top:451;width:40;height:2" coordorigin="4985,451" coordsize="40,0" path="m4985,451l5024,451e" filled="false" stroked="true" strokeweight=".214789pt" strokecolor="#ff0000">
                <v:path arrowok="t"/>
              </v:shape>
            </v:group>
            <v:group style="position:absolute;left:5005;top:425;width:2;height:52" coordorigin="5005,425" coordsize="2,52">
              <v:shape style="position:absolute;left:5005;top:425;width:2;height:52" coordorigin="5005,425" coordsize="0,52" path="m5005,425l5005,477e" filled="false" stroked="true" strokeweight=".163027pt" strokecolor="#ff0000">
                <v:path arrowok="t"/>
              </v:shape>
            </v:group>
            <v:group style="position:absolute;left:4985;top:450;width:40;height:2" coordorigin="4985,450" coordsize="40,2">
              <v:shape style="position:absolute;left:4985;top:450;width:40;height:2" coordorigin="4985,450" coordsize="40,0" path="m4985,450l5024,450e" filled="false" stroked="true" strokeweight=".214789pt" strokecolor="#ff0000">
                <v:path arrowok="t"/>
              </v:shape>
            </v:group>
            <v:group style="position:absolute;left:5005;top:424;width:2;height:52" coordorigin="5005,424" coordsize="2,52">
              <v:shape style="position:absolute;left:5005;top:424;width:2;height:52" coordorigin="5005,424" coordsize="0,52" path="m5005,424l5005,476e" filled="false" stroked="true" strokeweight=".163027pt" strokecolor="#ff0000">
                <v:path arrowok="t"/>
              </v:shape>
            </v:group>
            <v:group style="position:absolute;left:4985;top:448;width:40;height:2" coordorigin="4985,448" coordsize="40,2">
              <v:shape style="position:absolute;left:4985;top:448;width:40;height:2" coordorigin="4985,448" coordsize="40,0" path="m4985,448l5024,448e" filled="false" stroked="true" strokeweight=".214789pt" strokecolor="#ff0000">
                <v:path arrowok="t"/>
              </v:shape>
            </v:group>
            <v:group style="position:absolute;left:5005;top:422;width:2;height:52" coordorigin="5005,422" coordsize="2,52">
              <v:shape style="position:absolute;left:5005;top:422;width:2;height:52" coordorigin="5005,422" coordsize="0,52" path="m5005,422l5005,474e" filled="false" stroked="true" strokeweight=".163027pt" strokecolor="#ff0000">
                <v:path arrowok="t"/>
              </v:shape>
            </v:group>
            <v:group style="position:absolute;left:4985;top:447;width:40;height:2" coordorigin="4985,447" coordsize="40,2">
              <v:shape style="position:absolute;left:4985;top:447;width:40;height:2" coordorigin="4985,447" coordsize="40,0" path="m4985,447l5024,447e" filled="false" stroked="true" strokeweight=".214789pt" strokecolor="#ff0000">
                <v:path arrowok="t"/>
              </v:shape>
            </v:group>
            <v:group style="position:absolute;left:5005;top:421;width:2;height:52" coordorigin="5005,421" coordsize="2,52">
              <v:shape style="position:absolute;left:5005;top:421;width:2;height:52" coordorigin="5005,421" coordsize="0,52" path="m5005,421l5005,473e" filled="false" stroked="true" strokeweight=".163027pt" strokecolor="#ff0000">
                <v:path arrowok="t"/>
              </v:shape>
            </v:group>
            <v:group style="position:absolute;left:4985;top:447;width:40;height:2" coordorigin="4985,447" coordsize="40,2">
              <v:shape style="position:absolute;left:4985;top:447;width:40;height:2" coordorigin="4985,447" coordsize="40,0" path="m4985,447l5024,447e" filled="false" stroked="true" strokeweight=".214789pt" strokecolor="#ff0000">
                <v:path arrowok="t"/>
              </v:shape>
            </v:group>
            <v:group style="position:absolute;left:5005;top:421;width:2;height:52" coordorigin="5005,421" coordsize="2,52">
              <v:shape style="position:absolute;left:5005;top:421;width:2;height:52" coordorigin="5005,421" coordsize="0,52" path="m5005,421l5005,472e" filled="false" stroked="true" strokeweight=".163027pt" strokecolor="#ff0000">
                <v:path arrowok="t"/>
              </v:shape>
            </v:group>
            <v:group style="position:absolute;left:4985;top:445;width:40;height:2" coordorigin="4985,445" coordsize="40,2">
              <v:shape style="position:absolute;left:4985;top:445;width:40;height:2" coordorigin="4985,445" coordsize="40,0" path="m4985,445l5024,445e" filled="false" stroked="true" strokeweight=".214789pt" strokecolor="#ff0000">
                <v:path arrowok="t"/>
              </v:shape>
            </v:group>
            <v:group style="position:absolute;left:5005;top:419;width:2;height:52" coordorigin="5005,419" coordsize="2,52">
              <v:shape style="position:absolute;left:5005;top:419;width:2;height:52" coordorigin="5005,419" coordsize="0,52" path="m5005,419l5005,471e" filled="false" stroked="true" strokeweight=".163027pt" strokecolor="#ff0000">
                <v:path arrowok="t"/>
              </v:shape>
            </v:group>
            <v:group style="position:absolute;left:4985;top:444;width:40;height:2" coordorigin="4985,444" coordsize="40,2">
              <v:shape style="position:absolute;left:4985;top:444;width:40;height:2" coordorigin="4985,444" coordsize="40,0" path="m4985,444l5024,444e" filled="false" stroked="true" strokeweight=".214789pt" strokecolor="#ff0000">
                <v:path arrowok="t"/>
              </v:shape>
            </v:group>
            <v:group style="position:absolute;left:5005;top:418;width:2;height:52" coordorigin="5005,418" coordsize="2,52">
              <v:shape style="position:absolute;left:5005;top:418;width:2;height:52" coordorigin="5005,418" coordsize="0,52" path="m5005,418l5005,469e" filled="false" stroked="true" strokeweight=".163027pt" strokecolor="#ff0000">
                <v:path arrowok="t"/>
              </v:shape>
            </v:group>
            <v:group style="position:absolute;left:4985;top:443;width:40;height:2" coordorigin="4985,443" coordsize="40,2">
              <v:shape style="position:absolute;left:4985;top:443;width:40;height:2" coordorigin="4985,443" coordsize="40,0" path="m4985,443l5024,443e" filled="false" stroked="true" strokeweight=".214789pt" strokecolor="#ff0000">
                <v:path arrowok="t"/>
              </v:shape>
            </v:group>
            <v:group style="position:absolute;left:5005;top:417;width:2;height:52" coordorigin="5005,417" coordsize="2,52">
              <v:shape style="position:absolute;left:5005;top:417;width:2;height:52" coordorigin="5005,417" coordsize="0,52" path="m5005,417l5005,469e" filled="false" stroked="true" strokeweight=".163027pt" strokecolor="#ff0000">
                <v:path arrowok="t"/>
              </v:shape>
            </v:group>
            <v:group style="position:absolute;left:4985;top:442;width:40;height:2" coordorigin="4985,442" coordsize="40,2">
              <v:shape style="position:absolute;left:4985;top:442;width:40;height:2" coordorigin="4985,442" coordsize="40,0" path="m4985,442l5024,442e" filled="false" stroked="true" strokeweight=".214789pt" strokecolor="#ff0000">
                <v:path arrowok="t"/>
              </v:shape>
            </v:group>
            <v:group style="position:absolute;left:5005;top:416;width:2;height:52" coordorigin="5005,416" coordsize="2,52">
              <v:shape style="position:absolute;left:5005;top:416;width:2;height:52" coordorigin="5005,416" coordsize="0,52" path="m5005,416l5005,468e" filled="false" stroked="true" strokeweight=".163027pt" strokecolor="#ff0000">
                <v:path arrowok="t"/>
              </v:shape>
            </v:group>
            <v:group style="position:absolute;left:4985;top:441;width:40;height:2" coordorigin="4985,441" coordsize="40,2">
              <v:shape style="position:absolute;left:4985;top:441;width:40;height:2" coordorigin="4985,441" coordsize="40,0" path="m4985,441l5024,441e" filled="false" stroked="true" strokeweight=".214789pt" strokecolor="#ff0000">
                <v:path arrowok="t"/>
              </v:shape>
            </v:group>
            <v:group style="position:absolute;left:5005;top:415;width:2;height:52" coordorigin="5005,415" coordsize="2,52">
              <v:shape style="position:absolute;left:5005;top:415;width:2;height:52" coordorigin="5005,415" coordsize="0,52" path="m5005,415l5005,466e" filled="false" stroked="true" strokeweight=".163027pt" strokecolor="#ff0000">
                <v:path arrowok="t"/>
              </v:shape>
            </v:group>
            <v:group style="position:absolute;left:4985;top:440;width:40;height:2" coordorigin="4985,440" coordsize="40,2">
              <v:shape style="position:absolute;left:4985;top:440;width:40;height:2" coordorigin="4985,440" coordsize="40,0" path="m4985,440l5024,440e" filled="false" stroked="true" strokeweight=".214789pt" strokecolor="#ff0000">
                <v:path arrowok="t"/>
              </v:shape>
            </v:group>
            <v:group style="position:absolute;left:5005;top:414;width:2;height:52" coordorigin="5005,414" coordsize="2,52">
              <v:shape style="position:absolute;left:5005;top:414;width:2;height:52" coordorigin="5005,414" coordsize="0,52" path="m5005,414l5005,466e" filled="false" stroked="true" strokeweight=".163027pt" strokecolor="#ff0000">
                <v:path arrowok="t"/>
              </v:shape>
            </v:group>
            <v:group style="position:absolute;left:4985;top:437;width:40;height:2" coordorigin="4985,437" coordsize="40,2">
              <v:shape style="position:absolute;left:4985;top:437;width:40;height:2" coordorigin="4985,437" coordsize="40,0" path="m4985,437l5024,437e" filled="false" stroked="true" strokeweight=".214789pt" strokecolor="#ff0000">
                <v:path arrowok="t"/>
              </v:shape>
            </v:group>
            <v:group style="position:absolute;left:5005;top:411;width:2;height:52" coordorigin="5005,411" coordsize="2,52">
              <v:shape style="position:absolute;left:5005;top:411;width:2;height:52" coordorigin="5005,411" coordsize="0,52" path="m5005,411l5005,463e" filled="false" stroked="true" strokeweight=".163027pt" strokecolor="#ff0000">
                <v:path arrowok="t"/>
              </v:shape>
            </v:group>
            <v:group style="position:absolute;left:4985;top:436;width:40;height:2" coordorigin="4985,436" coordsize="40,2">
              <v:shape style="position:absolute;left:4985;top:436;width:40;height:2" coordorigin="4985,436" coordsize="40,0" path="m4985,436l5024,436e" filled="false" stroked="true" strokeweight=".214789pt" strokecolor="#ff0000">
                <v:path arrowok="t"/>
              </v:shape>
            </v:group>
            <v:group style="position:absolute;left:5005;top:410;width:2;height:52" coordorigin="5005,410" coordsize="2,52">
              <v:shape style="position:absolute;left:5005;top:410;width:2;height:52" coordorigin="5005,410" coordsize="0,52" path="m5005,410l5005,461e" filled="false" stroked="true" strokeweight=".163027pt" strokecolor="#ff0000">
                <v:path arrowok="t"/>
              </v:shape>
            </v:group>
            <v:group style="position:absolute;left:4985;top:435;width:40;height:2" coordorigin="4985,435" coordsize="40,2">
              <v:shape style="position:absolute;left:4985;top:435;width:40;height:2" coordorigin="4985,435" coordsize="40,0" path="m4985,435l5024,435e" filled="false" stroked="true" strokeweight=".214789pt" strokecolor="#ff0000">
                <v:path arrowok="t"/>
              </v:shape>
            </v:group>
            <v:group style="position:absolute;left:5005;top:409;width:2;height:52" coordorigin="5005,409" coordsize="2,52">
              <v:shape style="position:absolute;left:5005;top:409;width:2;height:52" coordorigin="5005,409" coordsize="0,52" path="m5005,409l5005,461e" filled="false" stroked="true" strokeweight=".163027pt" strokecolor="#ff0000">
                <v:path arrowok="t"/>
              </v:shape>
            </v:group>
            <v:group style="position:absolute;left:4985;top:434;width:40;height:2" coordorigin="4985,434" coordsize="40,2">
              <v:shape style="position:absolute;left:4985;top:434;width:40;height:2" coordorigin="4985,434" coordsize="40,0" path="m4985,434l5024,434e" filled="false" stroked="true" strokeweight=".214789pt" strokecolor="#ff0000">
                <v:path arrowok="t"/>
              </v:shape>
            </v:group>
            <v:group style="position:absolute;left:5005;top:409;width:2;height:52" coordorigin="5005,409" coordsize="2,52">
              <v:shape style="position:absolute;left:5005;top:409;width:2;height:52" coordorigin="5005,409" coordsize="0,52" path="m5005,409l5005,460e" filled="false" stroked="true" strokeweight=".163027pt" strokecolor="#ff0000">
                <v:path arrowok="t"/>
              </v:shape>
            </v:group>
            <v:group style="position:absolute;left:4985;top:434;width:40;height:2" coordorigin="4985,434" coordsize="40,2">
              <v:shape style="position:absolute;left:4985;top:434;width:40;height:2" coordorigin="4985,434" coordsize="40,0" path="m4985,434l5024,434e" filled="false" stroked="true" strokeweight=".214789pt" strokecolor="#ff0000">
                <v:path arrowok="t"/>
              </v:shape>
            </v:group>
            <v:group style="position:absolute;left:5005;top:408;width:2;height:52" coordorigin="5005,408" coordsize="2,52">
              <v:shape style="position:absolute;left:5005;top:408;width:2;height:52" coordorigin="5005,408" coordsize="0,52" path="m5005,408l5005,459e" filled="false" stroked="true" strokeweight=".163027pt" strokecolor="#ff0000">
                <v:path arrowok="t"/>
              </v:shape>
            </v:group>
            <v:group style="position:absolute;left:4985;top:433;width:40;height:2" coordorigin="4985,433" coordsize="40,2">
              <v:shape style="position:absolute;left:4985;top:433;width:40;height:2" coordorigin="4985,433" coordsize="40,0" path="m4985,433l5024,433e" filled="false" stroked="true" strokeweight=".214789pt" strokecolor="#ff0000">
                <v:path arrowok="t"/>
              </v:shape>
            </v:group>
            <v:group style="position:absolute;left:5005;top:407;width:2;height:52" coordorigin="5005,407" coordsize="2,52">
              <v:shape style="position:absolute;left:5005;top:407;width:2;height:52" coordorigin="5005,407" coordsize="0,52" path="m5005,407l5005,459e" filled="false" stroked="true" strokeweight=".163027pt" strokecolor="#ff0000">
                <v:path arrowok="t"/>
              </v:shape>
            </v:group>
            <v:group style="position:absolute;left:4985;top:432;width:40;height:2" coordorigin="4985,432" coordsize="40,2">
              <v:shape style="position:absolute;left:4985;top:432;width:40;height:2" coordorigin="4985,432" coordsize="40,0" path="m4985,432l5024,432e" filled="false" stroked="true" strokeweight=".214789pt" strokecolor="#ff0000">
                <v:path arrowok="t"/>
              </v:shape>
            </v:group>
            <v:group style="position:absolute;left:5005;top:406;width:2;height:52" coordorigin="5005,406" coordsize="2,52">
              <v:shape style="position:absolute;left:5005;top:406;width:2;height:52" coordorigin="5005,406" coordsize="0,52" path="m5005,406l5005,458e" filled="false" stroked="true" strokeweight=".163027pt" strokecolor="#ff0000">
                <v:path arrowok="t"/>
              </v:shape>
            </v:group>
            <v:group style="position:absolute;left:4985;top:431;width:40;height:2" coordorigin="4985,431" coordsize="40,2">
              <v:shape style="position:absolute;left:4985;top:431;width:40;height:2" coordorigin="4985,431" coordsize="40,0" path="m4985,431l5024,431e" filled="false" stroked="true" strokeweight=".214789pt" strokecolor="#ff0000">
                <v:path arrowok="t"/>
              </v:shape>
            </v:group>
            <v:group style="position:absolute;left:5005;top:406;width:2;height:52" coordorigin="5005,406" coordsize="2,52">
              <v:shape style="position:absolute;left:5005;top:406;width:2;height:52" coordorigin="5005,406" coordsize="0,52" path="m5005,406l5005,457e" filled="false" stroked="true" strokeweight=".163027pt" strokecolor="#ff0000">
                <v:path arrowok="t"/>
              </v:shape>
            </v:group>
            <v:group style="position:absolute;left:4985;top:431;width:40;height:2" coordorigin="4985,431" coordsize="40,2">
              <v:shape style="position:absolute;left:4985;top:431;width:40;height:2" coordorigin="4985,431" coordsize="40,0" path="m4985,431l5024,431e" filled="false" stroked="true" strokeweight=".214789pt" strokecolor="#ff0000">
                <v:path arrowok="t"/>
              </v:shape>
            </v:group>
            <v:group style="position:absolute;left:5005;top:405;width:2;height:52" coordorigin="5005,405" coordsize="2,52">
              <v:shape style="position:absolute;left:5005;top:405;width:2;height:52" coordorigin="5005,405" coordsize="0,52" path="m5005,405l5005,456e" filled="false" stroked="true" strokeweight=".163027pt" strokecolor="#ff0000">
                <v:path arrowok="t"/>
              </v:shape>
            </v:group>
            <v:group style="position:absolute;left:4985;top:431;width:40;height:2" coordorigin="4985,431" coordsize="40,2">
              <v:shape style="position:absolute;left:4985;top:431;width:40;height:2" coordorigin="4985,431" coordsize="40,0" path="m4985,431l5024,431e" filled="false" stroked="true" strokeweight=".214789pt" strokecolor="#ff0000">
                <v:path arrowok="t"/>
              </v:shape>
            </v:group>
            <v:group style="position:absolute;left:5005;top:405;width:2;height:52" coordorigin="5005,405" coordsize="2,52">
              <v:shape style="position:absolute;left:5005;top:405;width:2;height:52" coordorigin="5005,405" coordsize="0,52" path="m5005,405l5005,456e" filled="false" stroked="true" strokeweight=".163027pt" strokecolor="#ff0000">
                <v:path arrowok="t"/>
              </v:shape>
            </v:group>
            <v:group style="position:absolute;left:4985;top:430;width:40;height:2" coordorigin="4985,430" coordsize="40,2">
              <v:shape style="position:absolute;left:4985;top:430;width:40;height:2" coordorigin="4985,430" coordsize="40,0" path="m4985,430l5024,430e" filled="false" stroked="true" strokeweight=".214789pt" strokecolor="#ff0000">
                <v:path arrowok="t"/>
              </v:shape>
            </v:group>
            <v:group style="position:absolute;left:5005;top:404;width:2;height:52" coordorigin="5005,404" coordsize="2,52">
              <v:shape style="position:absolute;left:5005;top:404;width:2;height:52" coordorigin="5005,404" coordsize="0,52" path="m5005,404l5005,456e" filled="false" stroked="true" strokeweight=".163027pt" strokecolor="#ff0000">
                <v:path arrowok="t"/>
              </v:shape>
            </v:group>
            <v:group style="position:absolute;left:4985;top:428;width:40;height:2" coordorigin="4985,428" coordsize="40,2">
              <v:shape style="position:absolute;left:4985;top:428;width:40;height:2" coordorigin="4985,428" coordsize="40,0" path="m4985,428l5024,428e" filled="false" stroked="true" strokeweight=".214789pt" strokecolor="#ff0000">
                <v:path arrowok="t"/>
              </v:shape>
            </v:group>
            <v:group style="position:absolute;left:5005;top:403;width:2;height:52" coordorigin="5005,403" coordsize="2,52">
              <v:shape style="position:absolute;left:5005;top:403;width:2;height:52" coordorigin="5005,403" coordsize="0,52" path="m5005,403l5005,454e" filled="false" stroked="true" strokeweight=".163027pt" strokecolor="#ff0000">
                <v:path arrowok="t"/>
              </v:shape>
            </v:group>
            <v:group style="position:absolute;left:4985;top:428;width:40;height:2" coordorigin="4985,428" coordsize="40,2">
              <v:shape style="position:absolute;left:4985;top:428;width:40;height:2" coordorigin="4985,428" coordsize="40,0" path="m4985,428l5024,428e" filled="false" stroked="true" strokeweight=".214789pt" strokecolor="#ff0000">
                <v:path arrowok="t"/>
              </v:shape>
            </v:group>
            <v:group style="position:absolute;left:5005;top:402;width:2;height:52" coordorigin="5005,402" coordsize="2,52">
              <v:shape style="position:absolute;left:5005;top:402;width:2;height:52" coordorigin="5005,402" coordsize="0,52" path="m5005,402l5005,453e" filled="false" stroked="true" strokeweight=".163027pt" strokecolor="#ff0000">
                <v:path arrowok="t"/>
              </v:shape>
            </v:group>
            <v:group style="position:absolute;left:4985;top:426;width:40;height:2" coordorigin="4985,426" coordsize="40,2">
              <v:shape style="position:absolute;left:4985;top:426;width:40;height:2" coordorigin="4985,426" coordsize="40,0" path="m4985,426l5024,426e" filled="false" stroked="true" strokeweight=".214789pt" strokecolor="#ff0000">
                <v:path arrowok="t"/>
              </v:shape>
            </v:group>
            <v:group style="position:absolute;left:5005;top:401;width:2;height:52" coordorigin="5005,401" coordsize="2,52">
              <v:shape style="position:absolute;left:5005;top:401;width:2;height:52" coordorigin="5005,401" coordsize="0,52" path="m5005,401l5005,452e" filled="false" stroked="true" strokeweight=".163027pt" strokecolor="#ff0000">
                <v:path arrowok="t"/>
              </v:shape>
            </v:group>
            <v:group style="position:absolute;left:4985;top:426;width:40;height:2" coordorigin="4985,426" coordsize="40,2">
              <v:shape style="position:absolute;left:4985;top:426;width:40;height:2" coordorigin="4985,426" coordsize="40,0" path="m4985,426l5024,426e" filled="false" stroked="true" strokeweight=".214789pt" strokecolor="#ff0000">
                <v:path arrowok="t"/>
              </v:shape>
            </v:group>
            <v:group style="position:absolute;left:5005;top:400;width:2;height:52" coordorigin="5005,400" coordsize="2,52">
              <v:shape style="position:absolute;left:5005;top:400;width:2;height:52" coordorigin="5005,400" coordsize="0,52" path="m5005,400l5005,451e" filled="false" stroked="true" strokeweight=".163027pt" strokecolor="#ff0000">
                <v:path arrowok="t"/>
              </v:shape>
            </v:group>
            <v:group style="position:absolute;left:4985;top:425;width:40;height:2" coordorigin="4985,425" coordsize="40,2">
              <v:shape style="position:absolute;left:4985;top:425;width:40;height:2" coordorigin="4985,425" coordsize="40,0" path="m4985,425l5024,425e" filled="false" stroked="true" strokeweight=".214789pt" strokecolor="#ff0000">
                <v:path arrowok="t"/>
              </v:shape>
            </v:group>
            <v:group style="position:absolute;left:5005;top:399;width:2;height:52" coordorigin="5005,399" coordsize="2,52">
              <v:shape style="position:absolute;left:5005;top:399;width:2;height:52" coordorigin="5005,399" coordsize="0,52" path="m5005,399l5005,451e" filled="false" stroked="true" strokeweight=".163027pt" strokecolor="#ff0000">
                <v:path arrowok="t"/>
              </v:shape>
            </v:group>
            <v:group style="position:absolute;left:4985;top:424;width:40;height:2" coordorigin="4985,424" coordsize="40,2">
              <v:shape style="position:absolute;left:4985;top:424;width:40;height:2" coordorigin="4985,424" coordsize="40,0" path="m4985,424l5024,424e" filled="false" stroked="true" strokeweight=".214789pt" strokecolor="#ff0000">
                <v:path arrowok="t"/>
              </v:shape>
            </v:group>
            <v:group style="position:absolute;left:5005;top:398;width:2;height:52" coordorigin="5005,398" coordsize="2,52">
              <v:shape style="position:absolute;left:5005;top:398;width:2;height:52" coordorigin="5005,398" coordsize="0,52" path="m5005,398l5005,450e" filled="false" stroked="true" strokeweight=".163027pt" strokecolor="#ff0000">
                <v:path arrowok="t"/>
              </v:shape>
            </v:group>
            <v:group style="position:absolute;left:4985;top:423;width:40;height:2" coordorigin="4985,423" coordsize="40,2">
              <v:shape style="position:absolute;left:4985;top:423;width:40;height:2" coordorigin="4985,423" coordsize="40,0" path="m4985,423l5024,423e" filled="false" stroked="true" strokeweight=".214789pt" strokecolor="#ff0000">
                <v:path arrowok="t"/>
              </v:shape>
            </v:group>
            <v:group style="position:absolute;left:5005;top:397;width:2;height:52" coordorigin="5005,397" coordsize="2,52">
              <v:shape style="position:absolute;left:5005;top:397;width:2;height:52" coordorigin="5005,397" coordsize="0,52" path="m5005,397l5005,448e" filled="false" stroked="true" strokeweight=".163027pt" strokecolor="#ff0000">
                <v:path arrowok="t"/>
              </v:shape>
            </v:group>
            <v:group style="position:absolute;left:4985;top:422;width:40;height:2" coordorigin="4985,422" coordsize="40,2">
              <v:shape style="position:absolute;left:4985;top:422;width:40;height:2" coordorigin="4985,422" coordsize="40,0" path="m4985,422l5024,422e" filled="false" stroked="true" strokeweight=".214789pt" strokecolor="#ff0000">
                <v:path arrowok="t"/>
              </v:shape>
            </v:group>
            <v:group style="position:absolute;left:5005;top:396;width:2;height:52" coordorigin="5005,396" coordsize="2,52">
              <v:shape style="position:absolute;left:5005;top:396;width:2;height:52" coordorigin="5005,396" coordsize="0,52" path="m5005,396l5005,448e" filled="false" stroked="true" strokeweight=".163027pt" strokecolor="#ff0000">
                <v:path arrowok="t"/>
              </v:shape>
            </v:group>
            <v:group style="position:absolute;left:4985;top:421;width:40;height:2" coordorigin="4985,421" coordsize="40,2">
              <v:shape style="position:absolute;left:4985;top:421;width:40;height:2" coordorigin="4985,421" coordsize="40,0" path="m4985,421l5024,421e" filled="false" stroked="true" strokeweight=".214789pt" strokecolor="#ff0000">
                <v:path arrowok="t"/>
              </v:shape>
            </v:group>
            <v:group style="position:absolute;left:5005;top:396;width:2;height:52" coordorigin="5005,396" coordsize="2,52">
              <v:shape style="position:absolute;left:5005;top:396;width:2;height:52" coordorigin="5005,396" coordsize="0,52" path="m5005,396l5005,447e" filled="false" stroked="true" strokeweight=".163027pt" strokecolor="#ff0000">
                <v:path arrowok="t"/>
              </v:shape>
            </v:group>
            <v:group style="position:absolute;left:4985;top:421;width:40;height:2" coordorigin="4985,421" coordsize="40,2">
              <v:shape style="position:absolute;left:4985;top:421;width:40;height:2" coordorigin="4985,421" coordsize="40,0" path="m4985,421l5024,421e" filled="false" stroked="true" strokeweight=".214789pt" strokecolor="#ff0000">
                <v:path arrowok="t"/>
              </v:shape>
            </v:group>
            <v:group style="position:absolute;left:5005;top:395;width:2;height:52" coordorigin="5005,395" coordsize="2,52">
              <v:shape style="position:absolute;left:5005;top:395;width:2;height:52" coordorigin="5005,395" coordsize="0,52" path="m5005,395l5005,446e" filled="false" stroked="true" strokeweight=".163027pt" strokecolor="#ff0000">
                <v:path arrowok="t"/>
              </v:shape>
            </v:group>
            <v:group style="position:absolute;left:4985;top:419;width:40;height:2" coordorigin="4985,419" coordsize="40,2">
              <v:shape style="position:absolute;left:4985;top:419;width:40;height:2" coordorigin="4985,419" coordsize="40,0" path="m4985,419l5024,419e" filled="false" stroked="true" strokeweight=".214789pt" strokecolor="#ff0000">
                <v:path arrowok="t"/>
              </v:shape>
            </v:group>
            <v:group style="position:absolute;left:5005;top:393;width:2;height:52" coordorigin="5005,393" coordsize="2,52">
              <v:shape style="position:absolute;left:5005;top:393;width:2;height:52" coordorigin="5005,393" coordsize="0,52" path="m5005,393l5005,445e" filled="false" stroked="true" strokeweight=".163027pt" strokecolor="#ff0000">
                <v:path arrowok="t"/>
              </v:shape>
            </v:group>
            <v:group style="position:absolute;left:4985;top:418;width:40;height:2" coordorigin="4985,418" coordsize="40,2">
              <v:shape style="position:absolute;left:4985;top:418;width:40;height:2" coordorigin="4985,418" coordsize="40,0" path="m4985,418l5024,418e" filled="false" stroked="true" strokeweight=".214789pt" strokecolor="#ff0000">
                <v:path arrowok="t"/>
              </v:shape>
            </v:group>
            <v:group style="position:absolute;left:5005;top:393;width:2;height:52" coordorigin="5005,393" coordsize="2,52">
              <v:shape style="position:absolute;left:5005;top:393;width:2;height:52" coordorigin="5005,393" coordsize="0,52" path="m5005,393l5005,444e" filled="false" stroked="true" strokeweight=".163027pt" strokecolor="#ff0000">
                <v:path arrowok="t"/>
              </v:shape>
            </v:group>
            <v:group style="position:absolute;left:4985;top:418;width:40;height:2" coordorigin="4985,418" coordsize="40,2">
              <v:shape style="position:absolute;left:4985;top:418;width:40;height:2" coordorigin="4985,418" coordsize="40,0" path="m4985,418l5024,418e" filled="false" stroked="true" strokeweight=".214789pt" strokecolor="#ff0000">
                <v:path arrowok="t"/>
              </v:shape>
            </v:group>
            <v:group style="position:absolute;left:5005;top:392;width:2;height:52" coordorigin="5005,392" coordsize="2,52">
              <v:shape style="position:absolute;left:5005;top:392;width:2;height:52" coordorigin="5005,392" coordsize="0,52" path="m5005,392l5005,443e" filled="false" stroked="true" strokeweight=".163027pt" strokecolor="#ff0000">
                <v:path arrowok="t"/>
              </v:shape>
            </v:group>
            <v:group style="position:absolute;left:4985;top:417;width:40;height:2" coordorigin="4985,417" coordsize="40,2">
              <v:shape style="position:absolute;left:4985;top:417;width:40;height:2" coordorigin="4985,417" coordsize="40,0" path="m4985,417l5024,417e" filled="false" stroked="true" strokeweight=".214789pt" strokecolor="#ff0000">
                <v:path arrowok="t"/>
              </v:shape>
            </v:group>
            <v:group style="position:absolute;left:5005;top:391;width:2;height:52" coordorigin="5005,391" coordsize="2,52">
              <v:shape style="position:absolute;left:5005;top:391;width:2;height:52" coordorigin="5005,391" coordsize="0,52" path="m5005,391l5005,443e" filled="false" stroked="true" strokeweight=".163027pt" strokecolor="#ff0000">
                <v:path arrowok="t"/>
              </v:shape>
            </v:group>
            <v:group style="position:absolute;left:4985;top:416;width:40;height:2" coordorigin="4985,416" coordsize="40,2">
              <v:shape style="position:absolute;left:4985;top:416;width:40;height:2" coordorigin="4985,416" coordsize="40,0" path="m4985,416l5024,416e" filled="false" stroked="true" strokeweight=".214789pt" strokecolor="#ff0000">
                <v:path arrowok="t"/>
              </v:shape>
            </v:group>
            <v:group style="position:absolute;left:5005;top:390;width:2;height:52" coordorigin="5005,390" coordsize="2,52">
              <v:shape style="position:absolute;left:5005;top:390;width:2;height:52" coordorigin="5005,390" coordsize="0,52" path="m5005,390l5005,442e" filled="false" stroked="true" strokeweight=".163027pt" strokecolor="#ff0000">
                <v:path arrowok="t"/>
              </v:shape>
            </v:group>
            <v:group style="position:absolute;left:4985;top:416;width:40;height:2" coordorigin="4985,416" coordsize="40,2">
              <v:shape style="position:absolute;left:4985;top:416;width:40;height:2" coordorigin="4985,416" coordsize="40,0" path="m4985,416l5024,416e" filled="false" stroked="true" strokeweight=".214789pt" strokecolor="#ff0000">
                <v:path arrowok="t"/>
              </v:shape>
            </v:group>
            <v:group style="position:absolute;left:5005;top:390;width:2;height:52" coordorigin="5005,390" coordsize="2,52">
              <v:shape style="position:absolute;left:5005;top:390;width:2;height:52" coordorigin="5005,390" coordsize="0,52" path="m5005,390l5005,441e" filled="false" stroked="true" strokeweight=".163027pt" strokecolor="#ff0000">
                <v:path arrowok="t"/>
              </v:shape>
            </v:group>
            <v:group style="position:absolute;left:4985;top:414;width:40;height:2" coordorigin="4985,414" coordsize="40,2">
              <v:shape style="position:absolute;left:4985;top:414;width:40;height:2" coordorigin="4985,414" coordsize="40,0" path="m4985,414l5024,414e" filled="false" stroked="true" strokeweight=".214789pt" strokecolor="#ff0000">
                <v:path arrowok="t"/>
              </v:shape>
            </v:group>
            <v:group style="position:absolute;left:5005;top:388;width:2;height:52" coordorigin="5005,388" coordsize="2,52">
              <v:shape style="position:absolute;left:5005;top:388;width:2;height:52" coordorigin="5005,388" coordsize="0,52" path="m5005,388l5005,440e" filled="false" stroked="true" strokeweight=".163027pt" strokecolor="#ff0000">
                <v:path arrowok="t"/>
              </v:shape>
            </v:group>
            <v:group style="position:absolute;left:4985;top:413;width:40;height:2" coordorigin="4985,413" coordsize="40,2">
              <v:shape style="position:absolute;left:4985;top:413;width:40;height:2" coordorigin="4985,413" coordsize="40,0" path="m4985,413l5024,413e" filled="false" stroked="true" strokeweight=".214789pt" strokecolor="#ff0000">
                <v:path arrowok="t"/>
              </v:shape>
            </v:group>
            <v:group style="position:absolute;left:5005;top:388;width:2;height:52" coordorigin="5005,388" coordsize="2,52">
              <v:shape style="position:absolute;left:5005;top:388;width:2;height:52" coordorigin="5005,388" coordsize="0,52" path="m5005,388l5005,439e" filled="false" stroked="true" strokeweight=".163027pt" strokecolor="#ff0000">
                <v:path arrowok="t"/>
              </v:shape>
            </v:group>
            <v:group style="position:absolute;left:4985;top:413;width:40;height:2" coordorigin="4985,413" coordsize="40,2">
              <v:shape style="position:absolute;left:4985;top:413;width:40;height:2" coordorigin="4985,413" coordsize="40,0" path="m4985,413l5024,413e" filled="false" stroked="true" strokeweight=".214789pt" strokecolor="#ff0000">
                <v:path arrowok="t"/>
              </v:shape>
            </v:group>
            <v:group style="position:absolute;left:5005;top:387;width:2;height:52" coordorigin="5005,387" coordsize="2,52">
              <v:shape style="position:absolute;left:5005;top:387;width:2;height:52" coordorigin="5005,387" coordsize="0,52" path="m5005,387l5005,438e" filled="false" stroked="true" strokeweight=".163027pt" strokecolor="#ff0000">
                <v:path arrowok="t"/>
              </v:shape>
            </v:group>
            <v:group style="position:absolute;left:4985;top:411;width:40;height:2" coordorigin="4985,411" coordsize="40,2">
              <v:shape style="position:absolute;left:4985;top:411;width:40;height:2" coordorigin="4985,411" coordsize="40,0" path="m4985,411l5024,411e" filled="false" stroked="true" strokeweight=".214789pt" strokecolor="#ff0000">
                <v:path arrowok="t"/>
              </v:shape>
            </v:group>
            <v:group style="position:absolute;left:5005;top:385;width:2;height:52" coordorigin="5005,385" coordsize="2,52">
              <v:shape style="position:absolute;left:5005;top:385;width:2;height:52" coordorigin="5005,385" coordsize="0,52" path="m5005,385l5005,437e" filled="false" stroked="true" strokeweight=".163027pt" strokecolor="#ff0000">
                <v:path arrowok="t"/>
              </v:shape>
            </v:group>
            <v:group style="position:absolute;left:4985;top:410;width:40;height:2" coordorigin="4985,410" coordsize="40,2">
              <v:shape style="position:absolute;left:4985;top:410;width:40;height:2" coordorigin="4985,410" coordsize="40,0" path="m4985,410l5024,410e" filled="false" stroked="true" strokeweight=".214789pt" strokecolor="#ff0000">
                <v:path arrowok="t"/>
              </v:shape>
            </v:group>
            <v:group style="position:absolute;left:5005;top:385;width:2;height:52" coordorigin="5005,385" coordsize="2,52">
              <v:shape style="position:absolute;left:5005;top:385;width:2;height:52" coordorigin="5005,385" coordsize="0,52" path="m5005,385l5005,436e" filled="false" stroked="true" strokeweight=".163027pt" strokecolor="#ff0000">
                <v:path arrowok="t"/>
              </v:shape>
            </v:group>
            <v:group style="position:absolute;left:4985;top:410;width:40;height:2" coordorigin="4985,410" coordsize="40,2">
              <v:shape style="position:absolute;left:4985;top:410;width:40;height:2" coordorigin="4985,410" coordsize="40,0" path="m4985,410l5024,410e" filled="false" stroked="true" strokeweight=".214789pt" strokecolor="#ff0000">
                <v:path arrowok="t"/>
              </v:shape>
            </v:group>
            <v:group style="position:absolute;left:5005;top:384;width:2;height:52" coordorigin="5005,384" coordsize="2,52">
              <v:shape style="position:absolute;left:5005;top:384;width:2;height:52" coordorigin="5005,384" coordsize="0,52" path="m5005,384l5005,435e" filled="false" stroked="true" strokeweight=".163027pt" strokecolor="#ff0000">
                <v:path arrowok="t"/>
              </v:shape>
            </v:group>
            <v:group style="position:absolute;left:4985;top:409;width:40;height:2" coordorigin="4985,409" coordsize="40,2">
              <v:shape style="position:absolute;left:4985;top:409;width:40;height:2" coordorigin="4985,409" coordsize="40,0" path="m4985,409l5024,409e" filled="false" stroked="true" strokeweight=".214789pt" strokecolor="#ff0000">
                <v:path arrowok="t"/>
              </v:shape>
            </v:group>
            <v:group style="position:absolute;left:5005;top:383;width:2;height:52" coordorigin="5005,383" coordsize="2,52">
              <v:shape style="position:absolute;left:5005;top:383;width:2;height:52" coordorigin="5005,383" coordsize="0,52" path="m5005,383l5005,435e" filled="false" stroked="true" strokeweight=".163027pt" strokecolor="#ff0000">
                <v:path arrowok="t"/>
              </v:shape>
            </v:group>
            <v:group style="position:absolute;left:4985;top:408;width:40;height:2" coordorigin="4985,408" coordsize="40,2">
              <v:shape style="position:absolute;left:4985;top:408;width:40;height:2" coordorigin="4985,408" coordsize="40,0" path="m4985,408l5024,408e" filled="false" stroked="true" strokeweight=".214789pt" strokecolor="#ff0000">
                <v:path arrowok="t"/>
              </v:shape>
            </v:group>
            <v:group style="position:absolute;left:5005;top:383;width:2;height:52" coordorigin="5005,383" coordsize="2,52">
              <v:shape style="position:absolute;left:5005;top:383;width:2;height:52" coordorigin="5005,383" coordsize="0,52" path="m5005,383l5005,434e" filled="false" stroked="true" strokeweight=".163027pt" strokecolor="#ff0000">
                <v:path arrowok="t"/>
              </v:shape>
            </v:group>
            <v:group style="position:absolute;left:4985;top:406;width:40;height:2" coordorigin="4985,406" coordsize="40,2">
              <v:shape style="position:absolute;left:4985;top:406;width:40;height:2" coordorigin="4985,406" coordsize="40,0" path="m4985,406l5024,406e" filled="false" stroked="true" strokeweight=".214789pt" strokecolor="#ff0000">
                <v:path arrowok="t"/>
              </v:shape>
            </v:group>
            <v:group style="position:absolute;left:5005;top:380;width:2;height:52" coordorigin="5005,380" coordsize="2,52">
              <v:shape style="position:absolute;left:5005;top:380;width:2;height:52" coordorigin="5005,380" coordsize="0,52" path="m5005,380l5005,432e" filled="false" stroked="true" strokeweight=".163027pt" strokecolor="#ff0000">
                <v:path arrowok="t"/>
              </v:shape>
            </v:group>
            <v:group style="position:absolute;left:4985;top:404;width:40;height:2" coordorigin="4985,404" coordsize="40,2">
              <v:shape style="position:absolute;left:4985;top:404;width:40;height:2" coordorigin="4985,404" coordsize="40,0" path="m4985,404l5024,404e" filled="false" stroked="true" strokeweight=".214789pt" strokecolor="#ff0000">
                <v:path arrowok="t"/>
              </v:shape>
            </v:group>
            <v:group style="position:absolute;left:5005;top:378;width:2;height:52" coordorigin="5005,378" coordsize="2,52">
              <v:shape style="position:absolute;left:5005;top:378;width:2;height:52" coordorigin="5005,378" coordsize="0,52" path="m5005,378l5005,430e" filled="false" stroked="true" strokeweight=".163027pt" strokecolor="#ff0000">
                <v:path arrowok="t"/>
              </v:shape>
            </v:group>
            <v:group style="position:absolute;left:4985;top:403;width:40;height:2" coordorigin="4985,403" coordsize="40,2">
              <v:shape style="position:absolute;left:4985;top:403;width:40;height:2" coordorigin="4985,403" coordsize="40,0" path="m4985,403l5024,403e" filled="false" stroked="true" strokeweight=".214789pt" strokecolor="#ff0000">
                <v:path arrowok="t"/>
              </v:shape>
            </v:group>
            <v:group style="position:absolute;left:5005;top:377;width:2;height:52" coordorigin="5005,377" coordsize="2,52">
              <v:shape style="position:absolute;left:5005;top:377;width:2;height:52" coordorigin="5005,377" coordsize="0,52" path="m5005,377l5005,428e" filled="false" stroked="true" strokeweight=".163027pt" strokecolor="#ff0000">
                <v:path arrowok="t"/>
              </v:shape>
            </v:group>
            <v:group style="position:absolute;left:4985;top:402;width:40;height:2" coordorigin="4985,402" coordsize="40,2">
              <v:shape style="position:absolute;left:4985;top:402;width:40;height:2" coordorigin="4985,402" coordsize="40,0" path="m4985,402l5024,402e" filled="false" stroked="true" strokeweight=".214789pt" strokecolor="#ff0000">
                <v:path arrowok="t"/>
              </v:shape>
            </v:group>
            <v:group style="position:absolute;left:5005;top:376;width:2;height:52" coordorigin="5005,376" coordsize="2,52">
              <v:shape style="position:absolute;left:5005;top:376;width:2;height:52" coordorigin="5005,376" coordsize="0,52" path="m5005,376l5005,428e" filled="false" stroked="true" strokeweight=".163027pt" strokecolor="#ff0000">
                <v:path arrowok="t"/>
              </v:shape>
            </v:group>
            <v:group style="position:absolute;left:4985;top:401;width:40;height:2" coordorigin="4985,401" coordsize="40,2">
              <v:shape style="position:absolute;left:4985;top:401;width:40;height:2" coordorigin="4985,401" coordsize="40,0" path="m4985,401l5024,401e" filled="false" stroked="true" strokeweight=".214789pt" strokecolor="#ff0000">
                <v:path arrowok="t"/>
              </v:shape>
            </v:group>
            <v:group style="position:absolute;left:5005;top:375;width:2;height:52" coordorigin="5005,375" coordsize="2,52">
              <v:shape style="position:absolute;left:5005;top:375;width:2;height:52" coordorigin="5005,375" coordsize="0,52" path="m5005,375l5005,427e" filled="false" stroked="true" strokeweight=".163027pt" strokecolor="#ff0000">
                <v:path arrowok="t"/>
              </v:shape>
            </v:group>
            <v:group style="position:absolute;left:4985;top:400;width:40;height:2" coordorigin="4985,400" coordsize="40,2">
              <v:shape style="position:absolute;left:4985;top:400;width:40;height:2" coordorigin="4985,400" coordsize="40,0" path="m4985,400l5024,400e" filled="false" stroked="true" strokeweight=".214789pt" strokecolor="#ff0000">
                <v:path arrowok="t"/>
              </v:shape>
            </v:group>
            <v:group style="position:absolute;left:5005;top:375;width:2;height:52" coordorigin="5005,375" coordsize="2,52">
              <v:shape style="position:absolute;left:5005;top:375;width:2;height:52" coordorigin="5005,375" coordsize="0,52" path="m5005,375l5005,426e" filled="false" stroked="true" strokeweight=".163027pt" strokecolor="#ff0000">
                <v:path arrowok="t"/>
              </v:shape>
            </v:group>
            <v:group style="position:absolute;left:4985;top:400;width:40;height:2" coordorigin="4985,400" coordsize="40,2">
              <v:shape style="position:absolute;left:4985;top:400;width:40;height:2" coordorigin="4985,400" coordsize="40,0" path="m4985,400l5024,400e" filled="false" stroked="true" strokeweight=".214789pt" strokecolor="#ff0000">
                <v:path arrowok="t"/>
              </v:shape>
            </v:group>
            <v:group style="position:absolute;left:5005;top:374;width:2;height:52" coordorigin="5005,374" coordsize="2,52">
              <v:shape style="position:absolute;left:5005;top:374;width:2;height:52" coordorigin="5005,374" coordsize="0,52" path="m5005,374l5005,425e" filled="false" stroked="true" strokeweight=".163027pt" strokecolor="#ff0000">
                <v:path arrowok="t"/>
              </v:shape>
            </v:group>
            <v:group style="position:absolute;left:4985;top:399;width:40;height:2" coordorigin="4985,399" coordsize="40,2">
              <v:shape style="position:absolute;left:4985;top:399;width:40;height:2" coordorigin="4985,399" coordsize="40,0" path="m4985,399l5024,399e" filled="false" stroked="true" strokeweight=".214789pt" strokecolor="#ff0000">
                <v:path arrowok="t"/>
              </v:shape>
            </v:group>
            <v:group style="position:absolute;left:5005;top:373;width:2;height:52" coordorigin="5005,373" coordsize="2,52">
              <v:shape style="position:absolute;left:5005;top:373;width:2;height:52" coordorigin="5005,373" coordsize="0,52" path="m5005,373l5005,425e" filled="false" stroked="true" strokeweight=".163027pt" strokecolor="#ff0000">
                <v:path arrowok="t"/>
              </v:shape>
            </v:group>
            <v:group style="position:absolute;left:4985;top:398;width:40;height:2" coordorigin="4985,398" coordsize="40,2">
              <v:shape style="position:absolute;left:4985;top:398;width:40;height:2" coordorigin="4985,398" coordsize="40,0" path="m4985,398l5024,398e" filled="false" stroked="true" strokeweight=".214789pt" strokecolor="#ff0000">
                <v:path arrowok="t"/>
              </v:shape>
            </v:group>
            <v:group style="position:absolute;left:5005;top:372;width:2;height:52" coordorigin="5005,372" coordsize="2,52">
              <v:shape style="position:absolute;left:5005;top:372;width:2;height:52" coordorigin="5005,372" coordsize="0,52" path="m5005,372l5005,424e" filled="false" stroked="true" strokeweight=".163027pt" strokecolor="#ff0000">
                <v:path arrowok="t"/>
              </v:shape>
            </v:group>
            <v:group style="position:absolute;left:4985;top:396;width:40;height:2" coordorigin="4985,396" coordsize="40,2">
              <v:shape style="position:absolute;left:4985;top:396;width:40;height:2" coordorigin="4985,396" coordsize="40,0" path="m4985,396l5024,396e" filled="false" stroked="true" strokeweight=".214789pt" strokecolor="#ff0000">
                <v:path arrowok="t"/>
              </v:shape>
            </v:group>
            <v:group style="position:absolute;left:5005;top:370;width:2;height:52" coordorigin="5005,370" coordsize="2,52">
              <v:shape style="position:absolute;left:5005;top:370;width:2;height:52" coordorigin="5005,370" coordsize="0,52" path="m5005,370l5005,422e" filled="false" stroked="true" strokeweight=".163027pt" strokecolor="#ff0000">
                <v:path arrowok="t"/>
              </v:shape>
            </v:group>
            <v:group style="position:absolute;left:4985;top:395;width:40;height:2" coordorigin="4985,395" coordsize="40,2">
              <v:shape style="position:absolute;left:4985;top:395;width:40;height:2" coordorigin="4985,395" coordsize="40,0" path="m4985,395l5024,395e" filled="false" stroked="true" strokeweight=".214789pt" strokecolor="#ff0000">
                <v:path arrowok="t"/>
              </v:shape>
            </v:group>
            <v:group style="position:absolute;left:5005;top:370;width:2;height:52" coordorigin="5005,370" coordsize="2,52">
              <v:shape style="position:absolute;left:5005;top:370;width:2;height:52" coordorigin="5005,370" coordsize="0,52" path="m5005,370l5005,421e" filled="false" stroked="true" strokeweight=".163027pt" strokecolor="#ff0000">
                <v:path arrowok="t"/>
              </v:shape>
            </v:group>
            <v:group style="position:absolute;left:4985;top:394;width:40;height:2" coordorigin="4985,394" coordsize="40,2">
              <v:shape style="position:absolute;left:4985;top:394;width:40;height:2" coordorigin="4985,394" coordsize="40,0" path="m4985,394l5024,394e" filled="false" stroked="true" strokeweight=".214789pt" strokecolor="#ff0000">
                <v:path arrowok="t"/>
              </v:shape>
            </v:group>
            <v:group style="position:absolute;left:5005;top:368;width:2;height:52" coordorigin="5005,368" coordsize="2,52">
              <v:shape style="position:absolute;left:5005;top:368;width:2;height:52" coordorigin="5005,368" coordsize="0,52" path="m5005,368l5005,420e" filled="false" stroked="true" strokeweight=".163027pt" strokecolor="#ff0000">
                <v:path arrowok="t"/>
              </v:shape>
            </v:group>
            <v:group style="position:absolute;left:4985;top:392;width:40;height:2" coordorigin="4985,392" coordsize="40,2">
              <v:shape style="position:absolute;left:4985;top:392;width:40;height:2" coordorigin="4985,392" coordsize="40,0" path="m4985,392l5024,392e" filled="false" stroked="true" strokeweight=".214789pt" strokecolor="#ff0000">
                <v:path arrowok="t"/>
              </v:shape>
            </v:group>
            <v:group style="position:absolute;left:5005;top:366;width:2;height:52" coordorigin="5005,366" coordsize="2,52">
              <v:shape style="position:absolute;left:5005;top:366;width:2;height:52" coordorigin="5005,366" coordsize="0,52" path="m5005,366l5005,418e" filled="false" stroked="true" strokeweight=".163027pt" strokecolor="#ff0000">
                <v:path arrowok="t"/>
              </v:shape>
            </v:group>
            <v:group style="position:absolute;left:4985;top:390;width:40;height:2" coordorigin="4985,390" coordsize="40,2">
              <v:shape style="position:absolute;left:4985;top:390;width:40;height:2" coordorigin="4985,390" coordsize="40,0" path="m4985,390l5024,390e" filled="false" stroked="true" strokeweight=".214789pt" strokecolor="#ff0000">
                <v:path arrowok="t"/>
              </v:shape>
            </v:group>
            <v:group style="position:absolute;left:5005;top:365;width:2;height:52" coordorigin="5005,365" coordsize="2,52">
              <v:shape style="position:absolute;left:5005;top:365;width:2;height:52" coordorigin="5005,365" coordsize="0,52" path="m5005,365l5005,416e" filled="false" stroked="true" strokeweight=".163027pt" strokecolor="#ff0000">
                <v:path arrowok="t"/>
              </v:shape>
            </v:group>
            <v:group style="position:absolute;left:4985;top:389;width:40;height:2" coordorigin="4985,389" coordsize="40,2">
              <v:shape style="position:absolute;left:4985;top:389;width:40;height:2" coordorigin="4985,389" coordsize="40,0" path="m4985,389l5024,389e" filled="false" stroked="true" strokeweight=".214789pt" strokecolor="#ff0000">
                <v:path arrowok="t"/>
              </v:shape>
            </v:group>
            <v:group style="position:absolute;left:5005;top:363;width:2;height:52" coordorigin="5005,363" coordsize="2,52">
              <v:shape style="position:absolute;left:5005;top:363;width:2;height:52" coordorigin="5005,363" coordsize="0,52" path="m5005,363l5005,415e" filled="false" stroked="true" strokeweight=".163027pt" strokecolor="#ff0000">
                <v:path arrowok="t"/>
              </v:shape>
            </v:group>
            <v:group style="position:absolute;left:4985;top:387;width:40;height:2" coordorigin="4985,387" coordsize="40,2">
              <v:shape style="position:absolute;left:4985;top:387;width:40;height:2" coordorigin="4985,387" coordsize="40,0" path="m4985,387l5024,387e" filled="false" stroked="true" strokeweight=".214789pt" strokecolor="#ff0000">
                <v:path arrowok="t"/>
              </v:shape>
            </v:group>
            <v:group style="position:absolute;left:5005;top:362;width:2;height:52" coordorigin="5005,362" coordsize="2,52">
              <v:shape style="position:absolute;left:5005;top:362;width:2;height:52" coordorigin="5005,362" coordsize="0,52" path="m5005,362l5005,413e" filled="false" stroked="true" strokeweight=".163027pt" strokecolor="#ff0000">
                <v:path arrowok="t"/>
              </v:shape>
            </v:group>
            <v:group style="position:absolute;left:4985;top:385;width:40;height:2" coordorigin="4985,385" coordsize="40,2">
              <v:shape style="position:absolute;left:4985;top:385;width:40;height:2" coordorigin="4985,385" coordsize="40,0" path="m4985,385l5024,385e" filled="false" stroked="true" strokeweight=".214789pt" strokecolor="#ff0000">
                <v:path arrowok="t"/>
              </v:shape>
            </v:group>
            <v:group style="position:absolute;left:5005;top:360;width:2;height:52" coordorigin="5005,360" coordsize="2,52">
              <v:shape style="position:absolute;left:5005;top:360;width:2;height:52" coordorigin="5005,360" coordsize="0,52" path="m5005,360l5005,411e" filled="false" stroked="true" strokeweight=".163027pt" strokecolor="#ff0000">
                <v:path arrowok="t"/>
              </v:shape>
            </v:group>
            <v:group style="position:absolute;left:4985;top:385;width:40;height:2" coordorigin="4985,385" coordsize="40,2">
              <v:shape style="position:absolute;left:4985;top:385;width:40;height:2" coordorigin="4985,385" coordsize="40,0" path="m4985,385l5024,385e" filled="false" stroked="true" strokeweight=".214789pt" strokecolor="#ff0000">
                <v:path arrowok="t"/>
              </v:shape>
            </v:group>
            <v:group style="position:absolute;left:5005;top:359;width:2;height:52" coordorigin="5005,359" coordsize="2,52">
              <v:shape style="position:absolute;left:5005;top:359;width:2;height:52" coordorigin="5005,359" coordsize="0,52" path="m5005,359l5005,410e" filled="false" stroked="true" strokeweight=".163027pt" strokecolor="#ff0000">
                <v:path arrowok="t"/>
              </v:shape>
            </v:group>
            <v:group style="position:absolute;left:4985;top:384;width:40;height:2" coordorigin="4985,384" coordsize="40,2">
              <v:shape style="position:absolute;left:4985;top:384;width:40;height:2" coordorigin="4985,384" coordsize="40,0" path="m4985,384l5024,384e" filled="false" stroked="true" strokeweight=".214789pt" strokecolor="#ff0000">
                <v:path arrowok="t"/>
              </v:shape>
            </v:group>
            <v:group style="position:absolute;left:5005;top:358;width:2;height:52" coordorigin="5005,358" coordsize="2,52">
              <v:shape style="position:absolute;left:5005;top:358;width:2;height:52" coordorigin="5005,358" coordsize="0,52" path="m5005,358l5005,410e" filled="false" stroked="true" strokeweight=".163027pt" strokecolor="#ff0000">
                <v:path arrowok="t"/>
              </v:shape>
            </v:group>
            <v:group style="position:absolute;left:4985;top:383;width:40;height:2" coordorigin="4985,383" coordsize="40,2">
              <v:shape style="position:absolute;left:4985;top:383;width:40;height:2" coordorigin="4985,383" coordsize="40,0" path="m4985,383l5024,383e" filled="false" stroked="true" strokeweight=".214789pt" strokecolor="#ff0000">
                <v:path arrowok="t"/>
              </v:shape>
            </v:group>
            <v:group style="position:absolute;left:5005;top:357;width:2;height:52" coordorigin="5005,357" coordsize="2,52">
              <v:shape style="position:absolute;left:5005;top:357;width:2;height:52" coordorigin="5005,357" coordsize="0,52" path="m5005,357l5005,409e" filled="false" stroked="true" strokeweight=".163027pt" strokecolor="#ff0000">
                <v:path arrowok="t"/>
              </v:shape>
            </v:group>
            <v:group style="position:absolute;left:4985;top:380;width:40;height:2" coordorigin="4985,380" coordsize="40,2">
              <v:shape style="position:absolute;left:4985;top:380;width:40;height:2" coordorigin="4985,380" coordsize="40,0" path="m4985,380l5024,380e" filled="false" stroked="true" strokeweight=".214789pt" strokecolor="#ff0000">
                <v:path arrowok="t"/>
              </v:shape>
            </v:group>
            <v:group style="position:absolute;left:5005;top:355;width:2;height:52" coordorigin="5005,355" coordsize="2,52">
              <v:shape style="position:absolute;left:5005;top:355;width:2;height:52" coordorigin="5005,355" coordsize="0,52" path="m5005,355l5005,406e" filled="false" stroked="true" strokeweight=".163027pt" strokecolor="#ff0000">
                <v:path arrowok="t"/>
              </v:shape>
            </v:group>
            <v:group style="position:absolute;left:4985;top:377;width:40;height:2" coordorigin="4985,377" coordsize="40,2">
              <v:shape style="position:absolute;left:4985;top:377;width:40;height:2" coordorigin="4985,377" coordsize="40,0" path="m4985,377l5024,377e" filled="false" stroked="true" strokeweight=".214789pt" strokecolor="#ff0000">
                <v:path arrowok="t"/>
              </v:shape>
            </v:group>
            <v:group style="position:absolute;left:5005;top:352;width:2;height:52" coordorigin="5005,352" coordsize="2,52">
              <v:shape style="position:absolute;left:5005;top:352;width:2;height:52" coordorigin="5005,352" coordsize="0,52" path="m5005,352l5005,403e" filled="false" stroked="true" strokeweight=".163027pt" strokecolor="#ff0000">
                <v:path arrowok="t"/>
              </v:shape>
            </v:group>
            <v:group style="position:absolute;left:4985;top:377;width:40;height:2" coordorigin="4985,377" coordsize="40,2">
              <v:shape style="position:absolute;left:4985;top:377;width:40;height:2" coordorigin="4985,377" coordsize="40,0" path="m4985,377l5024,377e" filled="false" stroked="true" strokeweight=".214789pt" strokecolor="#ff0000">
                <v:path arrowok="t"/>
              </v:shape>
            </v:group>
            <v:group style="position:absolute;left:5005;top:351;width:2;height:52" coordorigin="5005,351" coordsize="2,52">
              <v:shape style="position:absolute;left:5005;top:351;width:2;height:52" coordorigin="5005,351" coordsize="0,52" path="m5005,351l5005,402e" filled="false" stroked="true" strokeweight=".163027pt" strokecolor="#ff0000">
                <v:path arrowok="t"/>
              </v:shape>
            </v:group>
            <v:group style="position:absolute;left:4985;top:376;width:40;height:2" coordorigin="4985,376" coordsize="40,2">
              <v:shape style="position:absolute;left:4985;top:376;width:40;height:2" coordorigin="4985,376" coordsize="40,0" path="m4985,376l5024,376e" filled="false" stroked="true" strokeweight=".214789pt" strokecolor="#ff0000">
                <v:path arrowok="t"/>
              </v:shape>
            </v:group>
            <v:group style="position:absolute;left:5005;top:350;width:2;height:52" coordorigin="5005,350" coordsize="2,52">
              <v:shape style="position:absolute;left:5005;top:350;width:2;height:52" coordorigin="5005,350" coordsize="0,52" path="m5005,350l5005,402e" filled="false" stroked="true" strokeweight=".163027pt" strokecolor="#ff0000">
                <v:path arrowok="t"/>
              </v:shape>
            </v:group>
            <v:group style="position:absolute;left:4985;top:372;width:40;height:2" coordorigin="4985,372" coordsize="40,2">
              <v:shape style="position:absolute;left:4985;top:372;width:40;height:2" coordorigin="4985,372" coordsize="40,0" path="m4985,372l5024,372e" filled="false" stroked="true" strokeweight=".214789pt" strokecolor="#ff0000">
                <v:path arrowok="t"/>
              </v:shape>
            </v:group>
            <v:group style="position:absolute;left:5005;top:347;width:2;height:52" coordorigin="5005,347" coordsize="2,52">
              <v:shape style="position:absolute;left:5005;top:347;width:2;height:52" coordorigin="5005,347" coordsize="0,52" path="m5005,347l5005,398e" filled="false" stroked="true" strokeweight=".163027pt" strokecolor="#ff0000">
                <v:path arrowok="t"/>
              </v:shape>
            </v:group>
            <v:group style="position:absolute;left:4985;top:372;width:40;height:2" coordorigin="4985,372" coordsize="40,2">
              <v:shape style="position:absolute;left:4985;top:372;width:40;height:2" coordorigin="4985,372" coordsize="40,0" path="m4985,372l5024,372e" filled="false" stroked="true" strokeweight=".214789pt" strokecolor="#ff0000">
                <v:path arrowok="t"/>
              </v:shape>
            </v:group>
            <v:group style="position:absolute;left:5005;top:346;width:2;height:52" coordorigin="5005,346" coordsize="2,52">
              <v:shape style="position:absolute;left:5005;top:346;width:2;height:52" coordorigin="5005,346" coordsize="0,52" path="m5005,346l5005,397e" filled="false" stroked="true" strokeweight=".163027pt" strokecolor="#ff0000">
                <v:path arrowok="t"/>
              </v:shape>
            </v:group>
            <v:group style="position:absolute;left:4985;top:370;width:40;height:2" coordorigin="4985,370" coordsize="40,2">
              <v:shape style="position:absolute;left:4985;top:370;width:40;height:2" coordorigin="4985,370" coordsize="40,0" path="m4985,370l5024,370e" filled="false" stroked="true" strokeweight=".214789pt" strokecolor="#ff0000">
                <v:path arrowok="t"/>
              </v:shape>
            </v:group>
            <v:group style="position:absolute;left:5005;top:344;width:2;height:52" coordorigin="5005,344" coordsize="2,52">
              <v:shape style="position:absolute;left:5005;top:344;width:2;height:52" coordorigin="5005,344" coordsize="0,52" path="m5005,344l5005,395e" filled="false" stroked="true" strokeweight=".163027pt" strokecolor="#ff0000">
                <v:path arrowok="t"/>
              </v:shape>
            </v:group>
            <v:group style="position:absolute;left:4985;top:369;width:40;height:2" coordorigin="4985,369" coordsize="40,2">
              <v:shape style="position:absolute;left:4985;top:369;width:40;height:2" coordorigin="4985,369" coordsize="40,0" path="m4985,369l5024,369e" filled="false" stroked="true" strokeweight=".214789pt" strokecolor="#ff0000">
                <v:path arrowok="t"/>
              </v:shape>
            </v:group>
            <v:group style="position:absolute;left:5005;top:343;width:2;height:52" coordorigin="5005,343" coordsize="2,52">
              <v:shape style="position:absolute;left:5005;top:343;width:2;height:52" coordorigin="5005,343" coordsize="0,52" path="m5005,343l5005,395e" filled="false" stroked="true" strokeweight=".163027pt" strokecolor="#ff0000">
                <v:path arrowok="t"/>
              </v:shape>
            </v:group>
            <v:group style="position:absolute;left:4985;top:367;width:40;height:2" coordorigin="4985,367" coordsize="40,2">
              <v:shape style="position:absolute;left:4985;top:367;width:40;height:2" coordorigin="4985,367" coordsize="40,0" path="m4985,367l5024,367e" filled="false" stroked="true" strokeweight=".214789pt" strokecolor="#ff0000">
                <v:path arrowok="t"/>
              </v:shape>
            </v:group>
            <v:group style="position:absolute;left:5005;top:342;width:2;height:52" coordorigin="5005,342" coordsize="2,52">
              <v:shape style="position:absolute;left:5005;top:342;width:2;height:52" coordorigin="5005,342" coordsize="0,52" path="m5005,342l5005,393e" filled="false" stroked="true" strokeweight=".163027pt" strokecolor="#ff0000">
                <v:path arrowok="t"/>
              </v:shape>
            </v:group>
            <v:group style="position:absolute;left:4985;top:367;width:40;height:2" coordorigin="4985,367" coordsize="40,2">
              <v:shape style="position:absolute;left:4985;top:367;width:40;height:2" coordorigin="4985,367" coordsize="40,0" path="m4985,367l5024,367e" filled="false" stroked="true" strokeweight=".214789pt" strokecolor="#ff0000">
                <v:path arrowok="t"/>
              </v:shape>
            </v:group>
            <v:group style="position:absolute;left:5005;top:341;width:2;height:52" coordorigin="5005,341" coordsize="2,52">
              <v:shape style="position:absolute;left:5005;top:341;width:2;height:52" coordorigin="5005,341" coordsize="0,52" path="m5005,341l5005,392e" filled="false" stroked="true" strokeweight=".163027pt" strokecolor="#ff0000">
                <v:path arrowok="t"/>
              </v:shape>
            </v:group>
            <v:group style="position:absolute;left:4985;top:365;width:40;height:2" coordorigin="4985,365" coordsize="40,2">
              <v:shape style="position:absolute;left:4985;top:365;width:40;height:2" coordorigin="4985,365" coordsize="40,0" path="m4985,365l5024,365e" filled="false" stroked="true" strokeweight=".214789pt" strokecolor="#ff0000">
                <v:path arrowok="t"/>
              </v:shape>
            </v:group>
            <v:group style="position:absolute;left:5005;top:339;width:2;height:52" coordorigin="5005,339" coordsize="2,52">
              <v:shape style="position:absolute;left:5005;top:339;width:2;height:52" coordorigin="5005,339" coordsize="0,52" path="m5005,339l5005,391e" filled="false" stroked="true" strokeweight=".163027pt" strokecolor="#ff0000">
                <v:path arrowok="t"/>
              </v:shape>
            </v:group>
            <v:group style="position:absolute;left:4985;top:364;width:40;height:2" coordorigin="4985,364" coordsize="40,2">
              <v:shape style="position:absolute;left:4985;top:364;width:40;height:2" coordorigin="4985,364" coordsize="40,0" path="m4985,364l5024,364e" filled="false" stroked="true" strokeweight=".214789pt" strokecolor="#ff0000">
                <v:path arrowok="t"/>
              </v:shape>
            </v:group>
            <v:group style="position:absolute;left:5005;top:338;width:2;height:52" coordorigin="5005,338" coordsize="2,52">
              <v:shape style="position:absolute;left:5005;top:338;width:2;height:52" coordorigin="5005,338" coordsize="0,52" path="m5005,338l5005,389e" filled="false" stroked="true" strokeweight=".163027pt" strokecolor="#ff0000">
                <v:path arrowok="t"/>
              </v:shape>
            </v:group>
            <v:group style="position:absolute;left:4985;top:363;width:40;height:2" coordorigin="4985,363" coordsize="40,2">
              <v:shape style="position:absolute;left:4985;top:363;width:40;height:2" coordorigin="4985,363" coordsize="40,0" path="m4985,363l5024,363e" filled="false" stroked="true" strokeweight=".214789pt" strokecolor="#ff0000">
                <v:path arrowok="t"/>
              </v:shape>
            </v:group>
            <v:group style="position:absolute;left:5005;top:337;width:2;height:52" coordorigin="5005,337" coordsize="2,52">
              <v:shape style="position:absolute;left:5005;top:337;width:2;height:52" coordorigin="5005,337" coordsize="0,52" path="m5005,337l5005,389e" filled="false" stroked="true" strokeweight=".163027pt" strokecolor="#ff0000">
                <v:path arrowok="t"/>
              </v:shape>
            </v:group>
            <v:group style="position:absolute;left:4985;top:362;width:40;height:2" coordorigin="4985,362" coordsize="40,2">
              <v:shape style="position:absolute;left:4985;top:362;width:40;height:2" coordorigin="4985,362" coordsize="40,0" path="m4985,362l5024,362e" filled="false" stroked="true" strokeweight=".214789pt" strokecolor="#ff0000">
                <v:path arrowok="t"/>
              </v:shape>
            </v:group>
            <v:group style="position:absolute;left:5005;top:337;width:2;height:52" coordorigin="5005,337" coordsize="2,52">
              <v:shape style="position:absolute;left:5005;top:337;width:2;height:52" coordorigin="5005,337" coordsize="0,52" path="m5005,337l5005,388e" filled="false" stroked="true" strokeweight=".163027pt" strokecolor="#ff0000">
                <v:path arrowok="t"/>
              </v:shape>
            </v:group>
            <v:group style="position:absolute;left:4985;top:362;width:40;height:2" coordorigin="4985,362" coordsize="40,2">
              <v:shape style="position:absolute;left:4985;top:362;width:40;height:2" coordorigin="4985,362" coordsize="40,0" path="m4985,362l5024,362e" filled="false" stroked="true" strokeweight=".214789pt" strokecolor="#ff0000">
                <v:path arrowok="t"/>
              </v:shape>
            </v:group>
            <v:group style="position:absolute;left:5005;top:336;width:2;height:52" coordorigin="5005,336" coordsize="2,52">
              <v:shape style="position:absolute;left:5005;top:336;width:2;height:52" coordorigin="5005,336" coordsize="0,52" path="m5005,336l5005,387e" filled="false" stroked="true" strokeweight=".163027pt" strokecolor="#ff0000">
                <v:path arrowok="t"/>
              </v:shape>
            </v:group>
            <v:group style="position:absolute;left:4985;top:359;width:40;height:2" coordorigin="4985,359" coordsize="40,2">
              <v:shape style="position:absolute;left:4985;top:359;width:40;height:2" coordorigin="4985,359" coordsize="40,0" path="m4985,359l5024,359e" filled="false" stroked="true" strokeweight=".214789pt" strokecolor="#ff0000">
                <v:path arrowok="t"/>
              </v:shape>
            </v:group>
            <v:group style="position:absolute;left:5005;top:334;width:2;height:52" coordorigin="5005,334" coordsize="2,52">
              <v:shape style="position:absolute;left:5005;top:334;width:2;height:52" coordorigin="5005,334" coordsize="0,52" path="m5005,334l5005,385e" filled="false" stroked="true" strokeweight=".163027pt" strokecolor="#ff0000">
                <v:path arrowok="t"/>
              </v:shape>
            </v:group>
            <v:group style="position:absolute;left:4985;top:359;width:40;height:2" coordorigin="4985,359" coordsize="40,2">
              <v:shape style="position:absolute;left:4985;top:359;width:40;height:2" coordorigin="4985,359" coordsize="40,0" path="m4985,359l5024,359e" filled="false" stroked="true" strokeweight=".214789pt" strokecolor="#ff0000">
                <v:path arrowok="t"/>
              </v:shape>
            </v:group>
            <v:group style="position:absolute;left:5005;top:333;width:2;height:52" coordorigin="5005,333" coordsize="2,52">
              <v:shape style="position:absolute;left:5005;top:333;width:2;height:52" coordorigin="5005,333" coordsize="0,52" path="m5005,333l5005,384e" filled="false" stroked="true" strokeweight=".163027pt" strokecolor="#ff0000">
                <v:path arrowok="t"/>
              </v:shape>
            </v:group>
            <v:group style="position:absolute;left:4985;top:358;width:40;height:2" coordorigin="4985,358" coordsize="40,2">
              <v:shape style="position:absolute;left:4985;top:358;width:40;height:2" coordorigin="4985,358" coordsize="40,0" path="m4985,358l5024,358e" filled="false" stroked="true" strokeweight=".214789pt" strokecolor="#ff0000">
                <v:path arrowok="t"/>
              </v:shape>
            </v:group>
            <v:group style="position:absolute;left:5005;top:332;width:2;height:52" coordorigin="5005,332" coordsize="2,52">
              <v:shape style="position:absolute;left:5005;top:332;width:2;height:52" coordorigin="5005,332" coordsize="0,52" path="m5005,332l5005,384e" filled="false" stroked="true" strokeweight=".163027pt" strokecolor="#ff0000">
                <v:path arrowok="t"/>
              </v:shape>
            </v:group>
            <v:group style="position:absolute;left:4985;top:357;width:40;height:2" coordorigin="4985,357" coordsize="40,2">
              <v:shape style="position:absolute;left:4985;top:357;width:40;height:2" coordorigin="4985,357" coordsize="40,0" path="m4985,357l5024,357e" filled="false" stroked="true" strokeweight=".214789pt" strokecolor="#ff0000">
                <v:path arrowok="t"/>
              </v:shape>
            </v:group>
            <v:group style="position:absolute;left:5005;top:332;width:2;height:52" coordorigin="5005,332" coordsize="2,52">
              <v:shape style="position:absolute;left:5005;top:332;width:2;height:52" coordorigin="5005,332" coordsize="0,52" path="m5005,332l5005,383e" filled="false" stroked="true" strokeweight=".163027pt" strokecolor="#ff0000">
                <v:path arrowok="t"/>
              </v:shape>
            </v:group>
            <v:group style="position:absolute;left:4985;top:357;width:40;height:2" coordorigin="4985,357" coordsize="40,2">
              <v:shape style="position:absolute;left:4985;top:357;width:40;height:2" coordorigin="4985,357" coordsize="40,0" path="m4985,357l5024,357e" filled="false" stroked="true" strokeweight=".214789pt" strokecolor="#ff0000">
                <v:path arrowok="t"/>
              </v:shape>
            </v:group>
            <v:group style="position:absolute;left:5005;top:331;width:2;height:52" coordorigin="5005,331" coordsize="2,52">
              <v:shape style="position:absolute;left:5005;top:331;width:2;height:52" coordorigin="5005,331" coordsize="0,52" path="m5005,331l5005,382e" filled="false" stroked="true" strokeweight=".163027pt" strokecolor="#ff0000">
                <v:path arrowok="t"/>
              </v:shape>
            </v:group>
            <v:group style="position:absolute;left:4985;top:356;width:40;height:2" coordorigin="4985,356" coordsize="40,2">
              <v:shape style="position:absolute;left:4985;top:356;width:40;height:2" coordorigin="4985,356" coordsize="40,0" path="m4985,356l5024,356e" filled="false" stroked="true" strokeweight=".214789pt" strokecolor="#ff0000">
                <v:path arrowok="t"/>
              </v:shape>
            </v:group>
            <v:group style="position:absolute;left:5005;top:330;width:2;height:52" coordorigin="5005,330" coordsize="2,52">
              <v:shape style="position:absolute;left:5005;top:330;width:2;height:52" coordorigin="5005,330" coordsize="0,52" path="m5005,330l5005,382e" filled="false" stroked="true" strokeweight=".163027pt" strokecolor="#ff0000">
                <v:path arrowok="t"/>
              </v:shape>
            </v:group>
            <v:group style="position:absolute;left:4985;top:354;width:40;height:2" coordorigin="4985,354" coordsize="40,2">
              <v:shape style="position:absolute;left:4985;top:354;width:40;height:2" coordorigin="4985,354" coordsize="40,0" path="m4985,354l5024,354e" filled="false" stroked="true" strokeweight=".214789pt" strokecolor="#ff0000">
                <v:path arrowok="t"/>
              </v:shape>
            </v:group>
            <v:group style="position:absolute;left:5005;top:329;width:2;height:52" coordorigin="5005,329" coordsize="2,52">
              <v:shape style="position:absolute;left:5005;top:329;width:2;height:52" coordorigin="5005,329" coordsize="0,52" path="m5005,329l5005,380e" filled="false" stroked="true" strokeweight=".163027pt" strokecolor="#ff0000">
                <v:path arrowok="t"/>
              </v:shape>
            </v:group>
            <v:group style="position:absolute;left:4985;top:354;width:40;height:2" coordorigin="4985,354" coordsize="40,2">
              <v:shape style="position:absolute;left:4985;top:354;width:40;height:2" coordorigin="4985,354" coordsize="40,0" path="m4985,354l5024,354e" filled="false" stroked="true" strokeweight=".214789pt" strokecolor="#ff0000">
                <v:path arrowok="t"/>
              </v:shape>
            </v:group>
            <v:group style="position:absolute;left:5005;top:328;width:2;height:52" coordorigin="5005,328" coordsize="2,52">
              <v:shape style="position:absolute;left:5005;top:328;width:2;height:52" coordorigin="5005,328" coordsize="0,52" path="m5005,328l5005,379e" filled="false" stroked="true" strokeweight=".163027pt" strokecolor="#ff0000">
                <v:path arrowok="t"/>
              </v:shape>
            </v:group>
            <v:group style="position:absolute;left:4985;top:353;width:40;height:2" coordorigin="4985,353" coordsize="40,2">
              <v:shape style="position:absolute;left:4985;top:353;width:40;height:2" coordorigin="4985,353" coordsize="40,0" path="m4985,353l5024,353e" filled="false" stroked="true" strokeweight=".214789pt" strokecolor="#ff0000">
                <v:path arrowok="t"/>
              </v:shape>
            </v:group>
            <v:group style="position:absolute;left:5005;top:327;width:2;height:52" coordorigin="5005,327" coordsize="2,52">
              <v:shape style="position:absolute;left:5005;top:327;width:2;height:52" coordorigin="5005,327" coordsize="0,52" path="m5005,327l5005,379e" filled="false" stroked="true" strokeweight=".163027pt" strokecolor="#ff0000">
                <v:path arrowok="t"/>
              </v:shape>
            </v:group>
            <v:group style="position:absolute;left:4985;top:352;width:40;height:2" coordorigin="4985,352" coordsize="40,2">
              <v:shape style="position:absolute;left:4985;top:352;width:40;height:2" coordorigin="4985,352" coordsize="40,0" path="m4985,352l5024,352e" filled="false" stroked="true" strokeweight=".214789pt" strokecolor="#ff0000">
                <v:path arrowok="t"/>
              </v:shape>
            </v:group>
            <v:group style="position:absolute;left:5005;top:326;width:2;height:52" coordorigin="5005,326" coordsize="2,52">
              <v:shape style="position:absolute;left:5005;top:326;width:2;height:52" coordorigin="5005,326" coordsize="0,52" path="m5005,326l5005,378e" filled="false" stroked="true" strokeweight=".163027pt" strokecolor="#ff0000">
                <v:path arrowok="t"/>
              </v:shape>
            </v:group>
            <v:group style="position:absolute;left:4985;top:352;width:40;height:2" coordorigin="4985,352" coordsize="40,2">
              <v:shape style="position:absolute;left:4985;top:352;width:40;height:2" coordorigin="4985,352" coordsize="40,0" path="m4985,352l5024,352e" filled="false" stroked="true" strokeweight=".214789pt" strokecolor="#ff0000">
                <v:path arrowok="t"/>
              </v:shape>
            </v:group>
            <v:group style="position:absolute;left:5005;top:326;width:2;height:52" coordorigin="5005,326" coordsize="2,52">
              <v:shape style="position:absolute;left:5005;top:326;width:2;height:52" coordorigin="5005,326" coordsize="0,52" path="m5005,326l5005,377e" filled="false" stroked="true" strokeweight=".163027pt" strokecolor="#ff0000">
                <v:path arrowok="t"/>
              </v:shape>
            </v:group>
            <v:group style="position:absolute;left:4985;top:351;width:40;height:2" coordorigin="4985,351" coordsize="40,2">
              <v:shape style="position:absolute;left:4985;top:351;width:40;height:2" coordorigin="4985,351" coordsize="40,0" path="m4985,351l5024,351e" filled="false" stroked="true" strokeweight=".214789pt" strokecolor="#ff0000">
                <v:path arrowok="t"/>
              </v:shape>
            </v:group>
            <v:group style="position:absolute;left:5005;top:325;width:2;height:52" coordorigin="5005,325" coordsize="2,52">
              <v:shape style="position:absolute;left:5005;top:325;width:2;height:52" coordorigin="5005,325" coordsize="0,52" path="m5005,325l5005,376e" filled="false" stroked="true" strokeweight=".163027pt" strokecolor="#ff0000">
                <v:path arrowok="t"/>
              </v:shape>
            </v:group>
            <v:group style="position:absolute;left:4985;top:350;width:40;height:2" coordorigin="4985,350" coordsize="40,2">
              <v:shape style="position:absolute;left:4985;top:350;width:40;height:2" coordorigin="4985,350" coordsize="40,0" path="m4985,350l5024,350e" filled="false" stroked="true" strokeweight=".214789pt" strokecolor="#ff0000">
                <v:path arrowok="t"/>
              </v:shape>
            </v:group>
            <v:group style="position:absolute;left:5005;top:324;width:2;height:52" coordorigin="5005,324" coordsize="2,52">
              <v:shape style="position:absolute;left:5005;top:324;width:2;height:52" coordorigin="5005,324" coordsize="0,52" path="m5005,324l5005,376e" filled="false" stroked="true" strokeweight=".163027pt" strokecolor="#ff0000">
                <v:path arrowok="t"/>
              </v:shape>
            </v:group>
            <v:group style="position:absolute;left:4985;top:349;width:40;height:2" coordorigin="4985,349" coordsize="40,2">
              <v:shape style="position:absolute;left:4985;top:349;width:40;height:2" coordorigin="4985,349" coordsize="40,0" path="m4985,349l5024,349e" filled="false" stroked="true" strokeweight=".214789pt" strokecolor="#ff0000">
                <v:path arrowok="t"/>
              </v:shape>
            </v:group>
            <v:group style="position:absolute;left:5005;top:324;width:2;height:52" coordorigin="5005,324" coordsize="2,52">
              <v:shape style="position:absolute;left:5005;top:324;width:2;height:52" coordorigin="5005,324" coordsize="0,52" path="m5005,324l5005,375e" filled="false" stroked="true" strokeweight=".163027pt" strokecolor="#ff0000">
                <v:path arrowok="t"/>
              </v:shape>
            </v:group>
            <v:group style="position:absolute;left:4985;top:349;width:40;height:2" coordorigin="4985,349" coordsize="40,2">
              <v:shape style="position:absolute;left:4985;top:349;width:40;height:2" coordorigin="4985,349" coordsize="40,0" path="m4985,349l5024,349e" filled="false" stroked="true" strokeweight=".214789pt" strokecolor="#ff0000">
                <v:path arrowok="t"/>
              </v:shape>
            </v:group>
            <v:group style="position:absolute;left:5005;top:323;width:2;height:52" coordorigin="5005,323" coordsize="2,52">
              <v:shape style="position:absolute;left:5005;top:323;width:2;height:52" coordorigin="5005,323" coordsize="0,52" path="m5005,323l5005,374e" filled="false" stroked="true" strokeweight=".163027pt" strokecolor="#ff0000">
                <v:path arrowok="t"/>
              </v:shape>
            </v:group>
            <v:group style="position:absolute;left:4985;top:348;width:40;height:2" coordorigin="4985,348" coordsize="40,2">
              <v:shape style="position:absolute;left:4985;top:348;width:40;height:2" coordorigin="4985,348" coordsize="40,0" path="m4985,348l5024,348e" filled="false" stroked="true" strokeweight=".214789pt" strokecolor="#ff0000">
                <v:path arrowok="t"/>
              </v:shape>
            </v:group>
            <v:group style="position:absolute;left:5005;top:322;width:2;height:52" coordorigin="5005,322" coordsize="2,52">
              <v:shape style="position:absolute;left:5005;top:322;width:2;height:52" coordorigin="5005,322" coordsize="0,52" path="m5005,322l5005,374e" filled="false" stroked="true" strokeweight=".163027pt" strokecolor="#ff0000">
                <v:path arrowok="t"/>
              </v:shape>
            </v:group>
            <v:group style="position:absolute;left:4985;top:347;width:40;height:2" coordorigin="4985,347" coordsize="40,2">
              <v:shape style="position:absolute;left:4985;top:347;width:40;height:2" coordorigin="4985,347" coordsize="40,0" path="m4985,347l5024,347e" filled="false" stroked="true" strokeweight=".214789pt" strokecolor="#ff0000">
                <v:path arrowok="t"/>
              </v:shape>
            </v:group>
            <v:group style="position:absolute;left:5005;top:321;width:2;height:52" coordorigin="5005,321" coordsize="2,52">
              <v:shape style="position:absolute;left:5005;top:321;width:2;height:52" coordorigin="5005,321" coordsize="0,52" path="m5005,321l5005,373e" filled="false" stroked="true" strokeweight=".163027pt" strokecolor="#ff0000">
                <v:path arrowok="t"/>
              </v:shape>
            </v:group>
            <v:group style="position:absolute;left:4985;top:346;width:40;height:2" coordorigin="4985,346" coordsize="40,2">
              <v:shape style="position:absolute;left:4985;top:346;width:40;height:2" coordorigin="4985,346" coordsize="40,0" path="m4985,346l5024,346e" filled="false" stroked="true" strokeweight=".214789pt" strokecolor="#ff0000">
                <v:path arrowok="t"/>
              </v:shape>
            </v:group>
            <v:group style="position:absolute;left:5005;top:320;width:2;height:52" coordorigin="5005,320" coordsize="2,52">
              <v:shape style="position:absolute;left:5005;top:320;width:2;height:52" coordorigin="5005,320" coordsize="0,52" path="m5005,320l5005,371e" filled="false" stroked="true" strokeweight=".163027pt" strokecolor="#ff0000">
                <v:path arrowok="t"/>
              </v:shape>
            </v:group>
            <v:group style="position:absolute;left:4985;top:345;width:40;height:2" coordorigin="4985,345" coordsize="40,2">
              <v:shape style="position:absolute;left:4985;top:345;width:40;height:2" coordorigin="4985,345" coordsize="40,0" path="m4985,345l5024,345e" filled="false" stroked="true" strokeweight=".214789pt" strokecolor="#ff0000">
                <v:path arrowok="t"/>
              </v:shape>
            </v:group>
            <v:group style="position:absolute;left:5005;top:319;width:2;height:52" coordorigin="5005,319" coordsize="2,52">
              <v:shape style="position:absolute;left:5005;top:319;width:2;height:52" coordorigin="5005,319" coordsize="0,52" path="m5005,319l5005,371e" filled="false" stroked="true" strokeweight=".163027pt" strokecolor="#ff0000">
                <v:path arrowok="t"/>
              </v:shape>
            </v:group>
            <v:group style="position:absolute;left:4985;top:344;width:40;height:2" coordorigin="4985,344" coordsize="40,2">
              <v:shape style="position:absolute;left:4985;top:344;width:40;height:2" coordorigin="4985,344" coordsize="40,0" path="m4985,344l5024,344e" filled="false" stroked="true" strokeweight=".214789pt" strokecolor="#ff0000">
                <v:path arrowok="t"/>
              </v:shape>
            </v:group>
            <v:group style="position:absolute;left:5005;top:319;width:2;height:52" coordorigin="5005,319" coordsize="2,52">
              <v:shape style="position:absolute;left:5005;top:319;width:2;height:52" coordorigin="5005,319" coordsize="0,52" path="m5005,319l5005,370e" filled="false" stroked="true" strokeweight=".163027pt" strokecolor="#ff0000">
                <v:path arrowok="t"/>
              </v:shape>
            </v:group>
            <v:group style="position:absolute;left:4985;top:344;width:40;height:2" coordorigin="4985,344" coordsize="40,2">
              <v:shape style="position:absolute;left:4985;top:344;width:40;height:2" coordorigin="4985,344" coordsize="40,0" path="m4985,344l5024,344e" filled="false" stroked="true" strokeweight=".214789pt" strokecolor="#ff0000">
                <v:path arrowok="t"/>
              </v:shape>
            </v:group>
            <v:group style="position:absolute;left:5005;top:318;width:2;height:52" coordorigin="5005,318" coordsize="2,52">
              <v:shape style="position:absolute;left:5005;top:318;width:2;height:52" coordorigin="5005,318" coordsize="0,52" path="m5005,318l5005,369e" filled="false" stroked="true" strokeweight=".163027pt" strokecolor="#ff0000">
                <v:path arrowok="t"/>
              </v:shape>
            </v:group>
            <v:group style="position:absolute;left:4985;top:343;width:40;height:2" coordorigin="4985,343" coordsize="40,2">
              <v:shape style="position:absolute;left:4985;top:343;width:40;height:2" coordorigin="4985,343" coordsize="40,0" path="m4985,343l5024,343e" filled="false" stroked="true" strokeweight=".214789pt" strokecolor="#ff0000">
                <v:path arrowok="t"/>
              </v:shape>
            </v:group>
            <v:group style="position:absolute;left:5005;top:317;width:2;height:52" coordorigin="5005,317" coordsize="2,52">
              <v:shape style="position:absolute;left:5005;top:317;width:2;height:52" coordorigin="5005,317" coordsize="0,52" path="m5005,317l5005,369e" filled="false" stroked="true" strokeweight=".163027pt" strokecolor="#ff0000">
                <v:path arrowok="t"/>
              </v:shape>
            </v:group>
            <v:group style="position:absolute;left:4985;top:342;width:40;height:2" coordorigin="4985,342" coordsize="40,2">
              <v:shape style="position:absolute;left:4985;top:342;width:40;height:2" coordorigin="4985,342" coordsize="40,0" path="m4985,342l5024,342e" filled="false" stroked="true" strokeweight=".214789pt" strokecolor="#ff0000">
                <v:path arrowok="t"/>
              </v:shape>
            </v:group>
            <v:group style="position:absolute;left:5005;top:316;width:2;height:52" coordorigin="5005,316" coordsize="2,52">
              <v:shape style="position:absolute;left:5005;top:316;width:2;height:52" coordorigin="5005,316" coordsize="0,52" path="m5005,316l5005,368e" filled="false" stroked="true" strokeweight=".163027pt" strokecolor="#ff0000">
                <v:path arrowok="t"/>
              </v:shape>
            </v:group>
            <v:group style="position:absolute;left:4985;top:341;width:40;height:2" coordorigin="4985,341" coordsize="40,2">
              <v:shape style="position:absolute;left:4985;top:341;width:40;height:2" coordorigin="4985,341" coordsize="40,0" path="m4985,341l5024,341e" filled="false" stroked="true" strokeweight=".214789pt" strokecolor="#ff0000">
                <v:path arrowok="t"/>
              </v:shape>
            </v:group>
            <v:group style="position:absolute;left:5005;top:316;width:2;height:52" coordorigin="5005,316" coordsize="2,52">
              <v:shape style="position:absolute;left:5005;top:316;width:2;height:52" coordorigin="5005,316" coordsize="0,52" path="m5005,316l5005,367e" filled="false" stroked="true" strokeweight=".163027pt" strokecolor="#ff0000">
                <v:path arrowok="t"/>
              </v:shape>
            </v:group>
            <v:group style="position:absolute;left:4985;top:341;width:40;height:2" coordorigin="4985,341" coordsize="40,2">
              <v:shape style="position:absolute;left:4985;top:341;width:40;height:2" coordorigin="4985,341" coordsize="40,0" path="m4985,341l5024,341e" filled="false" stroked="true" strokeweight=".214789pt" strokecolor="#ff0000">
                <v:path arrowok="t"/>
              </v:shape>
            </v:group>
            <v:group style="position:absolute;left:5005;top:315;width:2;height:52" coordorigin="5005,315" coordsize="2,52">
              <v:shape style="position:absolute;left:5005;top:315;width:2;height:52" coordorigin="5005,315" coordsize="0,52" path="m5005,315l5005,366e" filled="false" stroked="true" strokeweight=".163027pt" strokecolor="#ff0000">
                <v:path arrowok="t"/>
              </v:shape>
            </v:group>
            <v:group style="position:absolute;left:4985;top:340;width:40;height:2" coordorigin="4985,340" coordsize="40,2">
              <v:shape style="position:absolute;left:4985;top:340;width:40;height:2" coordorigin="4985,340" coordsize="40,0" path="m4985,340l5024,340e" filled="false" stroked="true" strokeweight=".214789pt" strokecolor="#ff0000">
                <v:path arrowok="t"/>
              </v:shape>
            </v:group>
            <v:group style="position:absolute;left:5005;top:314;width:2;height:52" coordorigin="5005,314" coordsize="2,52">
              <v:shape style="position:absolute;left:5005;top:314;width:2;height:52" coordorigin="5005,314" coordsize="0,52" path="m5005,314l5005,366e" filled="false" stroked="true" strokeweight=".163027pt" strokecolor="#ff0000">
                <v:path arrowok="t"/>
              </v:shape>
            </v:group>
            <v:group style="position:absolute;left:4985;top:339;width:40;height:2" coordorigin="4985,339" coordsize="40,2">
              <v:shape style="position:absolute;left:4985;top:339;width:40;height:2" coordorigin="4985,339" coordsize="40,0" path="m4985,339l5024,339e" filled="false" stroked="true" strokeweight=".214789pt" strokecolor="#ff0000">
                <v:path arrowok="t"/>
              </v:shape>
            </v:group>
            <v:group style="position:absolute;left:5005;top:313;width:2;height:52" coordorigin="5005,313" coordsize="2,52">
              <v:shape style="position:absolute;left:5005;top:313;width:2;height:52" coordorigin="5005,313" coordsize="0,52" path="m5005,313l5005,365e" filled="false" stroked="true" strokeweight=".163027pt" strokecolor="#ff0000">
                <v:path arrowok="t"/>
              </v:shape>
            </v:group>
            <v:group style="position:absolute;left:4985;top:339;width:40;height:2" coordorigin="4985,339" coordsize="40,2">
              <v:shape style="position:absolute;left:4985;top:339;width:40;height:2" coordorigin="4985,339" coordsize="40,0" path="m4985,339l5024,339e" filled="false" stroked="true" strokeweight=".214789pt" strokecolor="#ff0000">
                <v:path arrowok="t"/>
              </v:shape>
            </v:group>
            <v:group style="position:absolute;left:5005;top:313;width:2;height:52" coordorigin="5005,313" coordsize="2,52">
              <v:shape style="position:absolute;left:5005;top:313;width:2;height:52" coordorigin="5005,313" coordsize="0,52" path="m5005,313l5005,364e" filled="false" stroked="true" strokeweight=".163027pt" strokecolor="#ff0000">
                <v:path arrowok="t"/>
              </v:shape>
            </v:group>
            <v:group style="position:absolute;left:4985;top:338;width:40;height:2" coordorigin="4985,338" coordsize="40,2">
              <v:shape style="position:absolute;left:4985;top:338;width:40;height:2" coordorigin="4985,338" coordsize="40,0" path="m4985,338l5024,338e" filled="false" stroked="true" strokeweight=".214789pt" strokecolor="#ff0000">
                <v:path arrowok="t"/>
              </v:shape>
            </v:group>
            <v:group style="position:absolute;left:5005;top:312;width:2;height:52" coordorigin="5005,312" coordsize="2,52">
              <v:shape style="position:absolute;left:5005;top:312;width:2;height:52" coordorigin="5005,312" coordsize="0,52" path="m5005,312l5005,364e" filled="false" stroked="true" strokeweight=".163027pt" strokecolor="#ff0000">
                <v:path arrowok="t"/>
              </v:shape>
            </v:group>
            <v:group style="position:absolute;left:4985;top:337;width:40;height:2" coordorigin="4985,337" coordsize="40,2">
              <v:shape style="position:absolute;left:4985;top:337;width:40;height:2" coordorigin="4985,337" coordsize="40,0" path="m4985,337l5024,337e" filled="false" stroked="true" strokeweight=".214789pt" strokecolor="#ff0000">
                <v:path arrowok="t"/>
              </v:shape>
            </v:group>
            <v:group style="position:absolute;left:5005;top:311;width:2;height:52" coordorigin="5005,311" coordsize="2,52">
              <v:shape style="position:absolute;left:5005;top:311;width:2;height:52" coordorigin="5005,311" coordsize="0,52" path="m5005,311l5005,363e" filled="false" stroked="true" strokeweight=".163027pt" strokecolor="#ff0000">
                <v:path arrowok="t"/>
              </v:shape>
            </v:group>
            <v:group style="position:absolute;left:4985;top:336;width:40;height:2" coordorigin="4985,336" coordsize="40,2">
              <v:shape style="position:absolute;left:4985;top:336;width:40;height:2" coordorigin="4985,336" coordsize="40,0" path="m4985,336l5024,336e" filled="false" stroked="true" strokeweight=".214789pt" strokecolor="#ff0000">
                <v:path arrowok="t"/>
              </v:shape>
            </v:group>
            <v:group style="position:absolute;left:5005;top:311;width:2;height:52" coordorigin="5005,311" coordsize="2,52">
              <v:shape style="position:absolute;left:5005;top:311;width:2;height:52" coordorigin="5005,311" coordsize="0,52" path="m5005,311l5005,362e" filled="false" stroked="true" strokeweight=".163027pt" strokecolor="#ff0000">
                <v:path arrowok="t"/>
              </v:shape>
            </v:group>
            <v:group style="position:absolute;left:4985;top:336;width:40;height:2" coordorigin="4985,336" coordsize="40,2">
              <v:shape style="position:absolute;left:4985;top:336;width:40;height:2" coordorigin="4985,336" coordsize="40,0" path="m4985,336l5024,336e" filled="false" stroked="true" strokeweight=".214789pt" strokecolor="#ff0000">
                <v:path arrowok="t"/>
              </v:shape>
            </v:group>
            <v:group style="position:absolute;left:5005;top:310;width:2;height:52" coordorigin="5005,310" coordsize="2,52">
              <v:shape style="position:absolute;left:5005;top:310;width:2;height:52" coordorigin="5005,310" coordsize="0,52" path="m5005,310l5005,361e" filled="false" stroked="true" strokeweight=".163027pt" strokecolor="#ff0000">
                <v:path arrowok="t"/>
              </v:shape>
            </v:group>
            <v:group style="position:absolute;left:4985;top:335;width:40;height:2" coordorigin="4985,335" coordsize="40,2">
              <v:shape style="position:absolute;left:4985;top:335;width:40;height:2" coordorigin="4985,335" coordsize="40,0" path="m4985,335l5024,335e" filled="false" stroked="true" strokeweight=".214789pt" strokecolor="#ff0000">
                <v:path arrowok="t"/>
              </v:shape>
            </v:group>
            <v:group style="position:absolute;left:5005;top:309;width:2;height:52" coordorigin="5005,309" coordsize="2,52">
              <v:shape style="position:absolute;left:5005;top:309;width:2;height:52" coordorigin="5005,309" coordsize="0,52" path="m5005,309l5005,361e" filled="false" stroked="true" strokeweight=".163027pt" strokecolor="#ff0000">
                <v:path arrowok="t"/>
              </v:shape>
            </v:group>
            <v:group style="position:absolute;left:4985;top:334;width:40;height:2" coordorigin="4985,334" coordsize="40,2">
              <v:shape style="position:absolute;left:4985;top:334;width:40;height:2" coordorigin="4985,334" coordsize="40,0" path="m4985,334l5024,334e" filled="false" stroked="true" strokeweight=".214789pt" strokecolor="#ff0000">
                <v:path arrowok="t"/>
              </v:shape>
            </v:group>
            <v:group style="position:absolute;left:5005;top:308;width:2;height:52" coordorigin="5005,308" coordsize="2,52">
              <v:shape style="position:absolute;left:5005;top:308;width:2;height:52" coordorigin="5005,308" coordsize="0,52" path="m5005,308l5005,360e" filled="false" stroked="true" strokeweight=".163027pt" strokecolor="#ff0000">
                <v:path arrowok="t"/>
              </v:shape>
            </v:group>
            <v:group style="position:absolute;left:4985;top:333;width:40;height:2" coordorigin="4985,333" coordsize="40,2">
              <v:shape style="position:absolute;left:4985;top:333;width:40;height:2" coordorigin="4985,333" coordsize="40,0" path="m4985,333l5024,333e" filled="false" stroked="true" strokeweight=".214789pt" strokecolor="#ff0000">
                <v:path arrowok="t"/>
              </v:shape>
            </v:group>
            <v:group style="position:absolute;left:5005;top:308;width:2;height:52" coordorigin="5005,308" coordsize="2,52">
              <v:shape style="position:absolute;left:5005;top:308;width:2;height:52" coordorigin="5005,308" coordsize="0,52" path="m5005,308l5005,359e" filled="false" stroked="true" strokeweight=".163027pt" strokecolor="#ff0000">
                <v:path arrowok="t"/>
              </v:shape>
            </v:group>
            <v:group style="position:absolute;left:4985;top:333;width:40;height:2" coordorigin="4985,333" coordsize="40,2">
              <v:shape style="position:absolute;left:4985;top:333;width:40;height:2" coordorigin="4985,333" coordsize="40,0" path="m4985,333l5024,333e" filled="false" stroked="true" strokeweight=".214789pt" strokecolor="#ff0000">
                <v:path arrowok="t"/>
              </v:shape>
            </v:group>
            <v:group style="position:absolute;left:5005;top:307;width:2;height:52" coordorigin="5005,307" coordsize="2,52">
              <v:shape style="position:absolute;left:5005;top:307;width:2;height:52" coordorigin="5005,307" coordsize="0,52" path="m5005,307l5005,358e" filled="false" stroked="true" strokeweight=".163027pt" strokecolor="#ff0000">
                <v:path arrowok="t"/>
              </v:shape>
            </v:group>
            <v:group style="position:absolute;left:4985;top:332;width:40;height:2" coordorigin="4985,332" coordsize="40,2">
              <v:shape style="position:absolute;left:4985;top:332;width:40;height:2" coordorigin="4985,332" coordsize="40,0" path="m4985,332l5024,332e" filled="false" stroked="true" strokeweight=".214789pt" strokecolor="#ff0000">
                <v:path arrowok="t"/>
              </v:shape>
            </v:group>
            <v:group style="position:absolute;left:5005;top:306;width:2;height:52" coordorigin="5005,306" coordsize="2,52">
              <v:shape style="position:absolute;left:5005;top:306;width:2;height:52" coordorigin="5005,306" coordsize="0,52" path="m5005,306l5005,358e" filled="false" stroked="true" strokeweight=".163027pt" strokecolor="#ff0000">
                <v:path arrowok="t"/>
              </v:shape>
            </v:group>
            <v:group style="position:absolute;left:4985;top:331;width:40;height:2" coordorigin="4985,331" coordsize="40,2">
              <v:shape style="position:absolute;left:4985;top:331;width:40;height:2" coordorigin="4985,331" coordsize="40,0" path="m4985,331l5024,331e" filled="false" stroked="true" strokeweight=".214789pt" strokecolor="#ff0000">
                <v:path arrowok="t"/>
              </v:shape>
            </v:group>
            <v:group style="position:absolute;left:5005;top:306;width:2;height:52" coordorigin="5005,306" coordsize="2,52">
              <v:shape style="position:absolute;left:5005;top:306;width:2;height:52" coordorigin="5005,306" coordsize="0,52" path="m5005,306l5005,357e" filled="false" stroked="true" strokeweight=".163027pt" strokecolor="#ff0000">
                <v:path arrowok="t"/>
              </v:shape>
            </v:group>
            <v:group style="position:absolute;left:4985;top:331;width:40;height:2" coordorigin="4985,331" coordsize="40,2">
              <v:shape style="position:absolute;left:4985;top:331;width:40;height:2" coordorigin="4985,331" coordsize="40,0" path="m4985,331l5024,331e" filled="false" stroked="true" strokeweight=".214789pt" strokecolor="#ff0000">
                <v:path arrowok="t"/>
              </v:shape>
            </v:group>
            <v:group style="position:absolute;left:5005;top:305;width:2;height:52" coordorigin="5005,305" coordsize="2,52">
              <v:shape style="position:absolute;left:5005;top:305;width:2;height:52" coordorigin="5005,305" coordsize="0,52" path="m5005,305l5005,356e" filled="false" stroked="true" strokeweight=".163027pt" strokecolor="#ff0000">
                <v:path arrowok="t"/>
              </v:shape>
            </v:group>
            <v:group style="position:absolute;left:4985;top:331;width:40;height:2" coordorigin="4985,331" coordsize="40,2">
              <v:shape style="position:absolute;left:4985;top:331;width:40;height:2" coordorigin="4985,331" coordsize="40,0" path="m4985,331l5024,331e" filled="false" stroked="true" strokeweight=".214789pt" strokecolor="#ff0000">
                <v:path arrowok="t"/>
              </v:shape>
            </v:group>
            <v:group style="position:absolute;left:5005;top:305;width:2;height:52" coordorigin="5005,305" coordsize="2,52">
              <v:shape style="position:absolute;left:5005;top:305;width:2;height:52" coordorigin="5005,305" coordsize="0,52" path="m5005,305l5005,356e" filled="false" stroked="true" strokeweight=".163027pt" strokecolor="#ff0000">
                <v:path arrowok="t"/>
              </v:shape>
            </v:group>
            <v:group style="position:absolute;left:4985;top:330;width:40;height:2" coordorigin="4985,330" coordsize="40,2">
              <v:shape style="position:absolute;left:4985;top:330;width:40;height:2" coordorigin="4985,330" coordsize="40,0" path="m4985,330l5024,330e" filled="false" stroked="true" strokeweight=".214789pt" strokecolor="#ff0000">
                <v:path arrowok="t"/>
              </v:shape>
            </v:group>
            <v:group style="position:absolute;left:5005;top:304;width:2;height:52" coordorigin="5005,304" coordsize="2,52">
              <v:shape style="position:absolute;left:5005;top:304;width:2;height:52" coordorigin="5005,304" coordsize="0,52" path="m5005,304l5005,356e" filled="false" stroked="true" strokeweight=".163027pt" strokecolor="#ff0000">
                <v:path arrowok="t"/>
              </v:shape>
            </v:group>
            <v:group style="position:absolute;left:4985;top:329;width:40;height:2" coordorigin="4985,329" coordsize="40,2">
              <v:shape style="position:absolute;left:4985;top:329;width:40;height:2" coordorigin="4985,329" coordsize="40,0" path="m4985,329l5024,329e" filled="false" stroked="true" strokeweight=".214789pt" strokecolor="#ff0000">
                <v:path arrowok="t"/>
              </v:shape>
            </v:group>
            <v:group style="position:absolute;left:5005;top:303;width:2;height:52" coordorigin="5005,303" coordsize="2,52">
              <v:shape style="position:absolute;left:5005;top:303;width:2;height:52" coordorigin="5005,303" coordsize="0,52" path="m5005,303l5005,355e" filled="false" stroked="true" strokeweight=".163027pt" strokecolor="#ff0000">
                <v:path arrowok="t"/>
              </v:shape>
            </v:group>
            <v:group style="position:absolute;left:4985;top:328;width:40;height:2" coordorigin="4985,328" coordsize="40,2">
              <v:shape style="position:absolute;left:4985;top:328;width:40;height:2" coordorigin="4985,328" coordsize="40,0" path="m4985,328l5024,328e" filled="false" stroked="true" strokeweight=".214789pt" strokecolor="#ff0000">
                <v:path arrowok="t"/>
              </v:shape>
            </v:group>
            <v:group style="position:absolute;left:5005;top:303;width:2;height:52" coordorigin="5005,303" coordsize="2,52">
              <v:shape style="position:absolute;left:5005;top:303;width:2;height:52" coordorigin="5005,303" coordsize="0,52" path="m5005,303l5005,354e" filled="false" stroked="true" strokeweight=".163027pt" strokecolor="#ff0000">
                <v:path arrowok="t"/>
              </v:shape>
            </v:group>
            <v:group style="position:absolute;left:4985;top:328;width:40;height:2" coordorigin="4985,328" coordsize="40,2">
              <v:shape style="position:absolute;left:4985;top:328;width:40;height:2" coordorigin="4985,328" coordsize="40,0" path="m4985,328l5024,328e" filled="false" stroked="true" strokeweight=".214789pt" strokecolor="#ff0000">
                <v:path arrowok="t"/>
              </v:shape>
            </v:group>
            <v:group style="position:absolute;left:5005;top:302;width:2;height:52" coordorigin="5005,302" coordsize="2,52">
              <v:shape style="position:absolute;left:5005;top:302;width:2;height:52" coordorigin="5005,302" coordsize="0,52" path="m5005,302l5005,353e" filled="false" stroked="true" strokeweight=".163027pt" strokecolor="#ff0000">
                <v:path arrowok="t"/>
              </v:shape>
            </v:group>
            <v:group style="position:absolute;left:4985;top:326;width:40;height:2" coordorigin="4985,326" coordsize="40,2">
              <v:shape style="position:absolute;left:4985;top:326;width:40;height:2" coordorigin="4985,326" coordsize="40,0" path="m4985,326l5024,326e" filled="false" stroked="true" strokeweight=".214789pt" strokecolor="#ff0000">
                <v:path arrowok="t"/>
              </v:shape>
            </v:group>
            <v:group style="position:absolute;left:5005;top:300;width:2;height:52" coordorigin="5005,300" coordsize="2,52">
              <v:shape style="position:absolute;left:5005;top:300;width:2;height:52" coordorigin="5005,300" coordsize="0,52" path="m5005,300l5005,351e" filled="false" stroked="true" strokeweight=".163027pt" strokecolor="#ff0000">
                <v:path arrowok="t"/>
              </v:shape>
            </v:group>
            <v:group style="position:absolute;left:4985;top:325;width:40;height:2" coordorigin="4985,325" coordsize="40,2">
              <v:shape style="position:absolute;left:4985;top:325;width:40;height:2" coordorigin="4985,325" coordsize="40,0" path="m4985,325l5024,325e" filled="false" stroked="true" strokeweight=".214789pt" strokecolor="#ff0000">
                <v:path arrowok="t"/>
              </v:shape>
            </v:group>
            <v:group style="position:absolute;left:5005;top:299;width:2;height:52" coordorigin="5005,299" coordsize="2,52">
              <v:shape style="position:absolute;left:5005;top:299;width:2;height:52" coordorigin="5005,299" coordsize="0,52" path="m5005,299l5005,351e" filled="false" stroked="true" strokeweight=".163027pt" strokecolor="#ff0000">
                <v:path arrowok="t"/>
              </v:shape>
            </v:group>
            <v:group style="position:absolute;left:4985;top:324;width:40;height:2" coordorigin="4985,324" coordsize="40,2">
              <v:shape style="position:absolute;left:4985;top:324;width:40;height:2" coordorigin="4985,324" coordsize="40,0" path="m4985,324l5024,324e" filled="false" stroked="true" strokeweight=".214789pt" strokecolor="#ff0000">
                <v:path arrowok="t"/>
              </v:shape>
            </v:group>
            <v:group style="position:absolute;left:5005;top:298;width:2;height:52" coordorigin="5005,298" coordsize="2,52">
              <v:shape style="position:absolute;left:5005;top:298;width:2;height:52" coordorigin="5005,298" coordsize="0,52" path="m5005,298l5005,350e" filled="false" stroked="true" strokeweight=".163027pt" strokecolor="#ff0000">
                <v:path arrowok="t"/>
              </v:shape>
            </v:group>
            <v:group style="position:absolute;left:4985;top:323;width:40;height:2" coordorigin="4985,323" coordsize="40,2">
              <v:shape style="position:absolute;left:4985;top:323;width:40;height:2" coordorigin="4985,323" coordsize="40,0" path="m4985,323l5024,323e" filled="false" stroked="true" strokeweight=".214789pt" strokecolor="#ff0000">
                <v:path arrowok="t"/>
              </v:shape>
            </v:group>
            <v:group style="position:absolute;left:5005;top:298;width:2;height:52" coordorigin="5005,298" coordsize="2,52">
              <v:shape style="position:absolute;left:5005;top:298;width:2;height:52" coordorigin="5005,298" coordsize="0,52" path="m5005,298l5005,349e" filled="false" stroked="true" strokeweight=".163027pt" strokecolor="#ff0000">
                <v:path arrowok="t"/>
              </v:shape>
            </v:group>
            <v:group style="position:absolute;left:4985;top:323;width:40;height:2" coordorigin="4985,323" coordsize="40,2">
              <v:shape style="position:absolute;left:4985;top:323;width:40;height:2" coordorigin="4985,323" coordsize="40,0" path="m4985,323l5024,323e" filled="false" stroked="true" strokeweight=".214789pt" strokecolor="#ff0000">
                <v:path arrowok="t"/>
              </v:shape>
            </v:group>
            <v:group style="position:absolute;left:5005;top:297;width:2;height:52" coordorigin="5005,297" coordsize="2,52">
              <v:shape style="position:absolute;left:5005;top:297;width:2;height:52" coordorigin="5005,297" coordsize="0,52" path="m5005,297l5005,348e" filled="false" stroked="true" strokeweight=".163027pt" strokecolor="#ff0000">
                <v:path arrowok="t"/>
              </v:shape>
            </v:group>
            <v:group style="position:absolute;left:4985;top:322;width:40;height:2" coordorigin="4985,322" coordsize="40,2">
              <v:shape style="position:absolute;left:4985;top:322;width:40;height:2" coordorigin="4985,322" coordsize="40,0" path="m4985,322l5024,322e" filled="false" stroked="true" strokeweight=".214789pt" strokecolor="#ff0000">
                <v:path arrowok="t"/>
              </v:shape>
            </v:group>
            <v:group style="position:absolute;left:5005;top:296;width:2;height:52" coordorigin="5005,296" coordsize="2,52">
              <v:shape style="position:absolute;left:5005;top:296;width:2;height:52" coordorigin="5005,296" coordsize="0,52" path="m5005,296l5005,348e" filled="false" stroked="true" strokeweight=".163027pt" strokecolor="#ff0000">
                <v:path arrowok="t"/>
              </v:shape>
            </v:group>
            <v:group style="position:absolute;left:4985;top:320;width:40;height:2" coordorigin="4985,320" coordsize="40,2">
              <v:shape style="position:absolute;left:4985;top:320;width:40;height:2" coordorigin="4985,320" coordsize="40,0" path="m4985,320l5024,320e" filled="false" stroked="true" strokeweight=".214789pt" strokecolor="#ff0000">
                <v:path arrowok="t"/>
              </v:shape>
            </v:group>
            <v:group style="position:absolute;left:5005;top:295;width:2;height:52" coordorigin="5005,295" coordsize="2,52">
              <v:shape style="position:absolute;left:5005;top:295;width:2;height:52" coordorigin="5005,295" coordsize="0,52" path="m5005,295l5005,346e" filled="false" stroked="true" strokeweight=".163027pt" strokecolor="#ff0000">
                <v:path arrowok="t"/>
              </v:shape>
            </v:group>
            <v:group style="position:absolute;left:4985;top:320;width:40;height:2" coordorigin="4985,320" coordsize="40,2">
              <v:shape style="position:absolute;left:4985;top:320;width:40;height:2" coordorigin="4985,320" coordsize="40,0" path="m4985,320l5024,320e" filled="false" stroked="true" strokeweight=".214789pt" strokecolor="#ff0000">
                <v:path arrowok="t"/>
              </v:shape>
            </v:group>
            <v:group style="position:absolute;left:5005;top:294;width:2;height:52" coordorigin="5005,294" coordsize="2,52">
              <v:shape style="position:absolute;left:5005;top:294;width:2;height:52" coordorigin="5005,294" coordsize="0,52" path="m5005,294l5005,345e" filled="false" stroked="true" strokeweight=".163027pt" strokecolor="#ff0000">
                <v:path arrowok="t"/>
              </v:shape>
            </v:group>
            <v:group style="position:absolute;left:4985;top:318;width:40;height:2" coordorigin="4985,318" coordsize="40,2">
              <v:shape style="position:absolute;left:4985;top:318;width:40;height:2" coordorigin="4985,318" coordsize="40,0" path="m4985,318l5024,318e" filled="false" stroked="true" strokeweight=".214789pt" strokecolor="#ff0000">
                <v:path arrowok="t"/>
              </v:shape>
            </v:group>
            <v:group style="position:absolute;left:5005;top:293;width:2;height:52" coordorigin="5005,293" coordsize="2,52">
              <v:shape style="position:absolute;left:5005;top:293;width:2;height:52" coordorigin="5005,293" coordsize="0,52" path="m5005,293l5005,344e" filled="false" stroked="true" strokeweight=".163027pt" strokecolor="#ff0000">
                <v:path arrowok="t"/>
              </v:shape>
            </v:group>
            <v:group style="position:absolute;left:4985;top:317;width:40;height:2" coordorigin="4985,317" coordsize="40,2">
              <v:shape style="position:absolute;left:4985;top:317;width:40;height:2" coordorigin="4985,317" coordsize="40,0" path="m4985,317l5024,317e" filled="false" stroked="true" strokeweight=".214789pt" strokecolor="#ff0000">
                <v:path arrowok="t"/>
              </v:shape>
            </v:group>
            <v:group style="position:absolute;left:5005;top:291;width:2;height:52" coordorigin="5005,291" coordsize="2,52">
              <v:shape style="position:absolute;left:5005;top:291;width:2;height:52" coordorigin="5005,291" coordsize="0,52" path="m5005,291l5005,343e" filled="false" stroked="true" strokeweight=".163027pt" strokecolor="#ff0000">
                <v:path arrowok="t"/>
              </v:shape>
            </v:group>
            <v:group style="position:absolute;left:4985;top:316;width:40;height:2" coordorigin="4985,316" coordsize="40,2">
              <v:shape style="position:absolute;left:4985;top:316;width:40;height:2" coordorigin="4985,316" coordsize="40,0" path="m4985,316l5024,316e" filled="false" stroked="true" strokeweight=".214789pt" strokecolor="#ff0000">
                <v:path arrowok="t"/>
              </v:shape>
            </v:group>
            <v:group style="position:absolute;left:5005;top:290;width:2;height:52" coordorigin="5005,290" coordsize="2,52">
              <v:shape style="position:absolute;left:5005;top:290;width:2;height:52" coordorigin="5005,290" coordsize="0,52" path="m5005,290l5005,342e" filled="false" stroked="true" strokeweight=".163027pt" strokecolor="#ff0000">
                <v:path arrowok="t"/>
              </v:shape>
            </v:group>
            <v:group style="position:absolute;left:4985;top:315;width:40;height:2" coordorigin="4985,315" coordsize="40,2">
              <v:shape style="position:absolute;left:4985;top:315;width:40;height:2" coordorigin="4985,315" coordsize="40,0" path="m4985,315l5024,315e" filled="false" stroked="true" strokeweight=".214789pt" strokecolor="#ff0000">
                <v:path arrowok="t"/>
              </v:shape>
            </v:group>
            <v:group style="position:absolute;left:5005;top:290;width:2;height:52" coordorigin="5005,290" coordsize="2,52">
              <v:shape style="position:absolute;left:5005;top:290;width:2;height:52" coordorigin="5005,290" coordsize="0,52" path="m5005,290l5005,341e" filled="false" stroked="true" strokeweight=".163027pt" strokecolor="#ff0000">
                <v:path arrowok="t"/>
              </v:shape>
            </v:group>
            <v:group style="position:absolute;left:4985;top:315;width:40;height:2" coordorigin="4985,315" coordsize="40,2">
              <v:shape style="position:absolute;left:4985;top:315;width:40;height:2" coordorigin="4985,315" coordsize="40,0" path="m4985,315l5024,315e" filled="false" stroked="true" strokeweight=".214789pt" strokecolor="#ff0000">
                <v:path arrowok="t"/>
              </v:shape>
            </v:group>
            <v:group style="position:absolute;left:5005;top:289;width:2;height:52" coordorigin="5005,289" coordsize="2,52">
              <v:shape style="position:absolute;left:5005;top:289;width:2;height:52" coordorigin="5005,289" coordsize="0,52" path="m5005,289l5005,340e" filled="false" stroked="true" strokeweight=".163027pt" strokecolor="#ff0000">
                <v:path arrowok="t"/>
              </v:shape>
            </v:group>
            <v:group style="position:absolute;left:4985;top:314;width:40;height:2" coordorigin="4985,314" coordsize="40,2">
              <v:shape style="position:absolute;left:4985;top:314;width:40;height:2" coordorigin="4985,314" coordsize="40,0" path="m4985,314l5024,314e" filled="false" stroked="true" strokeweight=".214789pt" strokecolor="#ff0000">
                <v:path arrowok="t"/>
              </v:shape>
            </v:group>
            <v:group style="position:absolute;left:5005;top:288;width:2;height:52" coordorigin="5005,288" coordsize="2,52">
              <v:shape style="position:absolute;left:5005;top:288;width:2;height:52" coordorigin="5005,288" coordsize="0,52" path="m5005,288l5005,340e" filled="false" stroked="true" strokeweight=".163027pt" strokecolor="#ff0000">
                <v:path arrowok="t"/>
              </v:shape>
            </v:group>
            <v:group style="position:absolute;left:4985;top:313;width:40;height:2" coordorigin="4985,313" coordsize="40,2">
              <v:shape style="position:absolute;left:4985;top:313;width:40;height:2" coordorigin="4985,313" coordsize="40,0" path="m4985,313l5024,313e" filled="false" stroked="true" strokeweight=".214789pt" strokecolor="#ff0000">
                <v:path arrowok="t"/>
              </v:shape>
            </v:group>
            <v:group style="position:absolute;left:5005;top:288;width:2;height:52" coordorigin="5005,288" coordsize="2,52">
              <v:shape style="position:absolute;left:5005;top:288;width:2;height:52" coordorigin="5005,288" coordsize="0,52" path="m5005,288l5005,339e" filled="false" stroked="true" strokeweight=".163027pt" strokecolor="#ff0000">
                <v:path arrowok="t"/>
              </v:shape>
            </v:group>
            <v:group style="position:absolute;left:4985;top:313;width:40;height:2" coordorigin="4985,313" coordsize="40,2">
              <v:shape style="position:absolute;left:4985;top:313;width:40;height:2" coordorigin="4985,313" coordsize="40,0" path="m4985,313l5024,313e" filled="false" stroked="true" strokeweight=".214789pt" strokecolor="#ff0000">
                <v:path arrowok="t"/>
              </v:shape>
            </v:group>
            <v:group style="position:absolute;left:5005;top:287;width:2;height:52" coordorigin="5005,287" coordsize="2,52">
              <v:shape style="position:absolute;left:5005;top:287;width:2;height:52" coordorigin="5005,287" coordsize="0,52" path="m5005,287l5005,338e" filled="false" stroked="true" strokeweight=".163027pt" strokecolor="#ff0000">
                <v:path arrowok="t"/>
              </v:shape>
            </v:group>
            <v:group style="position:absolute;left:4985;top:312;width:40;height:2" coordorigin="4985,312" coordsize="40,2">
              <v:shape style="position:absolute;left:4985;top:312;width:40;height:2" coordorigin="4985,312" coordsize="40,0" path="m4985,312l5024,312e" filled="false" stroked="true" strokeweight=".214789pt" strokecolor="#ff0000">
                <v:path arrowok="t"/>
              </v:shape>
            </v:group>
            <v:group style="position:absolute;left:5005;top:286;width:2;height:52" coordorigin="5005,286" coordsize="2,52">
              <v:shape style="position:absolute;left:5005;top:286;width:2;height:52" coordorigin="5005,286" coordsize="0,52" path="m5005,286l5005,338e" filled="false" stroked="true" strokeweight=".163027pt" strokecolor="#ff0000">
                <v:path arrowok="t"/>
              </v:shape>
            </v:group>
            <v:group style="position:absolute;left:4985;top:311;width:40;height:2" coordorigin="4985,311" coordsize="40,2">
              <v:shape style="position:absolute;left:4985;top:311;width:40;height:2" coordorigin="4985,311" coordsize="40,0" path="m4985,311l5024,311e" filled="false" stroked="true" strokeweight=".214789pt" strokecolor="#ff0000">
                <v:path arrowok="t"/>
              </v:shape>
            </v:group>
            <v:group style="position:absolute;left:5005;top:285;width:2;height:52" coordorigin="5005,285" coordsize="2,52">
              <v:shape style="position:absolute;left:5005;top:285;width:2;height:52" coordorigin="5005,285" coordsize="0,52" path="m5005,285l5005,337e" filled="false" stroked="true" strokeweight=".163027pt" strokecolor="#ff0000">
                <v:path arrowok="t"/>
              </v:shape>
            </v:group>
            <v:group style="position:absolute;left:4985;top:310;width:40;height:2" coordorigin="4985,310" coordsize="40,2">
              <v:shape style="position:absolute;left:4985;top:310;width:40;height:2" coordorigin="4985,310" coordsize="40,0" path="m4985,310l5024,310e" filled="false" stroked="true" strokeweight=".214789pt" strokecolor="#ff0000">
                <v:path arrowok="t"/>
              </v:shape>
            </v:group>
            <v:group style="position:absolute;left:5005;top:285;width:2;height:52" coordorigin="5005,285" coordsize="2,52">
              <v:shape style="position:absolute;left:5005;top:285;width:2;height:52" coordorigin="5005,285" coordsize="0,52" path="m5005,285l5005,336e" filled="false" stroked="true" strokeweight=".163027pt" strokecolor="#ff0000">
                <v:path arrowok="t"/>
              </v:shape>
            </v:group>
            <v:group style="position:absolute;left:4985;top:309;width:40;height:2" coordorigin="4985,309" coordsize="40,2">
              <v:shape style="position:absolute;left:4985;top:309;width:40;height:2" coordorigin="4985,309" coordsize="40,0" path="m4985,309l5024,309e" filled="false" stroked="true" strokeweight=".214789pt" strokecolor="#ff0000">
                <v:path arrowok="t"/>
              </v:shape>
            </v:group>
            <v:group style="position:absolute;left:5005;top:283;width:2;height:52" coordorigin="5005,283" coordsize="2,52">
              <v:shape style="position:absolute;left:5005;top:283;width:2;height:52" coordorigin="5005,283" coordsize="0,52" path="m5005,283l5005,335e" filled="false" stroked="true" strokeweight=".163027pt" strokecolor="#ff0000">
                <v:path arrowok="t"/>
              </v:shape>
            </v:group>
            <v:group style="position:absolute;left:4985;top:308;width:40;height:2" coordorigin="4985,308" coordsize="40,2">
              <v:shape style="position:absolute;left:4985;top:308;width:40;height:2" coordorigin="4985,308" coordsize="40,0" path="m4985,308l5024,308e" filled="false" stroked="true" strokeweight=".214789pt" strokecolor="#ff0000">
                <v:path arrowok="t"/>
              </v:shape>
            </v:group>
            <v:group style="position:absolute;left:5005;top:282;width:2;height:52" coordorigin="5005,282" coordsize="2,52">
              <v:shape style="position:absolute;left:5005;top:282;width:2;height:52" coordorigin="5005,282" coordsize="0,52" path="m5005,282l5005,334e" filled="false" stroked="true" strokeweight=".163027pt" strokecolor="#ff0000">
                <v:path arrowok="t"/>
              </v:shape>
            </v:group>
            <v:group style="position:absolute;left:4985;top:307;width:40;height:2" coordorigin="4985,307" coordsize="40,2">
              <v:shape style="position:absolute;left:4985;top:307;width:40;height:2" coordorigin="4985,307" coordsize="40,0" path="m4985,307l5024,307e" filled="false" stroked="true" strokeweight=".214789pt" strokecolor="#ff0000">
                <v:path arrowok="t"/>
              </v:shape>
            </v:group>
            <v:group style="position:absolute;left:5005;top:282;width:2;height:52" coordorigin="5005,282" coordsize="2,52">
              <v:shape style="position:absolute;left:5005;top:282;width:2;height:52" coordorigin="5005,282" coordsize="0,52" path="m5005,282l5005,333e" filled="false" stroked="true" strokeweight=".163027pt" strokecolor="#ff0000">
                <v:path arrowok="t"/>
              </v:shape>
            </v:group>
            <v:group style="position:absolute;left:4985;top:307;width:40;height:2" coordorigin="4985,307" coordsize="40,2">
              <v:shape style="position:absolute;left:4985;top:307;width:40;height:2" coordorigin="4985,307" coordsize="40,0" path="m4985,307l5024,307e" filled="false" stroked="true" strokeweight=".214789pt" strokecolor="#ff0000">
                <v:path arrowok="t"/>
              </v:shape>
            </v:group>
            <v:group style="position:absolute;left:5005;top:281;width:2;height:52" coordorigin="5005,281" coordsize="2,52">
              <v:shape style="position:absolute;left:5005;top:281;width:2;height:52" coordorigin="5005,281" coordsize="0,52" path="m5005,281l5005,332e" filled="false" stroked="true" strokeweight=".163027pt" strokecolor="#ff0000">
                <v:path arrowok="t"/>
              </v:shape>
            </v:group>
            <v:group style="position:absolute;left:4985;top:306;width:40;height:2" coordorigin="4985,306" coordsize="40,2">
              <v:shape style="position:absolute;left:4985;top:306;width:40;height:2" coordorigin="4985,306" coordsize="40,0" path="m4985,306l5024,306e" filled="false" stroked="true" strokeweight=".214789pt" strokecolor="#ff0000">
                <v:path arrowok="t"/>
              </v:shape>
            </v:group>
            <v:group style="position:absolute;left:5005;top:280;width:2;height:52" coordorigin="5005,280" coordsize="2,52">
              <v:shape style="position:absolute;left:5005;top:280;width:2;height:52" coordorigin="5005,280" coordsize="0,52" path="m5005,280l5005,332e" filled="false" stroked="true" strokeweight=".163027pt" strokecolor="#ff0000">
                <v:path arrowok="t"/>
              </v:shape>
            </v:group>
            <v:group style="position:absolute;left:4985;top:305;width:40;height:2" coordorigin="4985,305" coordsize="40,2">
              <v:shape style="position:absolute;left:4985;top:305;width:40;height:2" coordorigin="4985,305" coordsize="40,0" path="m4985,305l5024,305e" filled="false" stroked="true" strokeweight=".214789pt" strokecolor="#ff0000">
                <v:path arrowok="t"/>
              </v:shape>
            </v:group>
            <v:group style="position:absolute;left:5005;top:280;width:2;height:52" coordorigin="5005,280" coordsize="2,52">
              <v:shape style="position:absolute;left:5005;top:280;width:2;height:52" coordorigin="5005,280" coordsize="0,52" path="m5005,280l5005,331e" filled="false" stroked="true" strokeweight=".163027pt" strokecolor="#ff0000">
                <v:path arrowok="t"/>
              </v:shape>
            </v:group>
            <v:group style="position:absolute;left:4985;top:304;width:40;height:2" coordorigin="4985,304" coordsize="40,2">
              <v:shape style="position:absolute;left:4985;top:304;width:40;height:2" coordorigin="4985,304" coordsize="40,0" path="m4985,304l5024,304e" filled="false" stroked="true" strokeweight=".214789pt" strokecolor="#ff0000">
                <v:path arrowok="t"/>
              </v:shape>
            </v:group>
            <v:group style="position:absolute;left:5005;top:278;width:2;height:52" coordorigin="5005,278" coordsize="2,52">
              <v:shape style="position:absolute;left:5005;top:278;width:2;height:52" coordorigin="5005,278" coordsize="0,52" path="m5005,278l5005,330e" filled="false" stroked="true" strokeweight=".163027pt" strokecolor="#ff0000">
                <v:path arrowok="t"/>
              </v:shape>
            </v:group>
            <v:group style="position:absolute;left:4985;top:302;width:40;height:2" coordorigin="4985,302" coordsize="40,2">
              <v:shape style="position:absolute;left:4985;top:302;width:40;height:2" coordorigin="4985,302" coordsize="40,0" path="m4985,302l5024,302e" filled="false" stroked="true" strokeweight=".214789pt" strokecolor="#ff0000">
                <v:path arrowok="t"/>
              </v:shape>
            </v:group>
            <v:group style="position:absolute;left:5005;top:276;width:2;height:52" coordorigin="5005,276" coordsize="2,52">
              <v:shape style="position:absolute;left:5005;top:276;width:2;height:52" coordorigin="5005,276" coordsize="0,52" path="m5005,276l5005,327e" filled="false" stroked="true" strokeweight=".163027pt" strokecolor="#ff0000">
                <v:path arrowok="t"/>
              </v:shape>
            </v:group>
            <v:group style="position:absolute;left:4985;top:301;width:40;height:2" coordorigin="4985,301" coordsize="40,2">
              <v:shape style="position:absolute;left:4985;top:301;width:40;height:2" coordorigin="4985,301" coordsize="40,0" path="m4985,301l5024,301e" filled="false" stroked="true" strokeweight=".214789pt" strokecolor="#ff0000">
                <v:path arrowok="t"/>
              </v:shape>
            </v:group>
            <v:group style="position:absolute;left:5005;top:275;width:2;height:52" coordorigin="5005,275" coordsize="2,52">
              <v:shape style="position:absolute;left:5005;top:275;width:2;height:52" coordorigin="5005,275" coordsize="0,52" path="m5005,275l5005,327e" filled="false" stroked="true" strokeweight=".163027pt" strokecolor="#ff0000">
                <v:path arrowok="t"/>
              </v:shape>
            </v:group>
            <v:group style="position:absolute;left:4985;top:300;width:40;height:2" coordorigin="4985,300" coordsize="40,2">
              <v:shape style="position:absolute;left:4985;top:300;width:40;height:2" coordorigin="4985,300" coordsize="40,0" path="m4985,300l5024,300e" filled="false" stroked="true" strokeweight=".214789pt" strokecolor="#ff0000">
                <v:path arrowok="t"/>
              </v:shape>
            </v:group>
            <v:group style="position:absolute;left:5005;top:274;width:2;height:52" coordorigin="5005,274" coordsize="2,52">
              <v:shape style="position:absolute;left:5005;top:274;width:2;height:52" coordorigin="5005,274" coordsize="0,52" path="m5005,274l5005,325e" filled="false" stroked="true" strokeweight=".163027pt" strokecolor="#ff0000">
                <v:path arrowok="t"/>
              </v:shape>
            </v:group>
            <v:group style="position:absolute;left:4985;top:299;width:40;height:2" coordorigin="4985,299" coordsize="40,2">
              <v:shape style="position:absolute;left:4985;top:299;width:40;height:2" coordorigin="4985,299" coordsize="40,0" path="m4985,299l5024,299e" filled="false" stroked="true" strokeweight=".214789pt" strokecolor="#ff0000">
                <v:path arrowok="t"/>
              </v:shape>
            </v:group>
            <v:group style="position:absolute;left:5005;top:273;width:2;height:52" coordorigin="5005,273" coordsize="2,52">
              <v:shape style="position:absolute;left:5005;top:273;width:2;height:52" coordorigin="5005,273" coordsize="0,52" path="m5005,273l5005,325e" filled="false" stroked="true" strokeweight=".163027pt" strokecolor="#ff0000">
                <v:path arrowok="t"/>
              </v:shape>
            </v:group>
            <v:group style="position:absolute;left:4985;top:297;width:40;height:2" coordorigin="4985,297" coordsize="40,2">
              <v:shape style="position:absolute;left:4985;top:297;width:40;height:2" coordorigin="4985,297" coordsize="40,0" path="m4985,297l5024,297e" filled="false" stroked="true" strokeweight=".214789pt" strokecolor="#ff0000">
                <v:path arrowok="t"/>
              </v:shape>
            </v:group>
            <v:group style="position:absolute;left:5005;top:272;width:2;height:52" coordorigin="5005,272" coordsize="2,52">
              <v:shape style="position:absolute;left:5005;top:272;width:2;height:52" coordorigin="5005,272" coordsize="0,52" path="m5005,272l5005,323e" filled="false" stroked="true" strokeweight=".163027pt" strokecolor="#ff0000">
                <v:path arrowok="t"/>
              </v:shape>
            </v:group>
            <v:group style="position:absolute;left:4985;top:296;width:40;height:2" coordorigin="4985,296" coordsize="40,2">
              <v:shape style="position:absolute;left:4985;top:296;width:40;height:2" coordorigin="4985,296" coordsize="40,0" path="m4985,296l5024,296e" filled="false" stroked="true" strokeweight=".214789pt" strokecolor="#ff0000">
                <v:path arrowok="t"/>
              </v:shape>
            </v:group>
            <v:group style="position:absolute;left:5005;top:270;width:2;height:52" coordorigin="5005,270" coordsize="2,52">
              <v:shape style="position:absolute;left:5005;top:270;width:2;height:52" coordorigin="5005,270" coordsize="0,52" path="m5005,270l5005,322e" filled="false" stroked="true" strokeweight=".163027pt" strokecolor="#ff0000">
                <v:path arrowok="t"/>
              </v:shape>
            </v:group>
            <v:group style="position:absolute;left:4985;top:294;width:40;height:2" coordorigin="4985,294" coordsize="40,2">
              <v:shape style="position:absolute;left:4985;top:294;width:40;height:2" coordorigin="4985,294" coordsize="40,0" path="m4985,294l5024,294e" filled="false" stroked="true" strokeweight=".214789pt" strokecolor="#ff0000">
                <v:path arrowok="t"/>
              </v:shape>
            </v:group>
            <v:group style="position:absolute;left:5005;top:268;width:2;height:52" coordorigin="5005,268" coordsize="2,52">
              <v:shape style="position:absolute;left:5005;top:268;width:2;height:52" coordorigin="5005,268" coordsize="0,52" path="m5005,268l5005,320e" filled="false" stroked="true" strokeweight=".163027pt" strokecolor="#ff0000">
                <v:path arrowok="t"/>
              </v:shape>
            </v:group>
            <v:group style="position:absolute;left:4985;top:293;width:40;height:2" coordorigin="4985,293" coordsize="40,2">
              <v:shape style="position:absolute;left:4985;top:293;width:40;height:2" coordorigin="4985,293" coordsize="40,0" path="m4985,293l5024,293e" filled="false" stroked="true" strokeweight=".214789pt" strokecolor="#ff0000">
                <v:path arrowok="t"/>
              </v:shape>
            </v:group>
            <v:group style="position:absolute;left:5005;top:267;width:2;height:52" coordorigin="5005,267" coordsize="2,52">
              <v:shape style="position:absolute;left:5005;top:267;width:2;height:52" coordorigin="5005,267" coordsize="0,52" path="m5005,267l5005,319e" filled="false" stroked="true" strokeweight=".163027pt" strokecolor="#ff0000">
                <v:path arrowok="t"/>
              </v:shape>
            </v:group>
            <v:group style="position:absolute;left:4985;top:291;width:40;height:2" coordorigin="4985,291" coordsize="40,2">
              <v:shape style="position:absolute;left:4985;top:291;width:40;height:2" coordorigin="4985,291" coordsize="40,0" path="m4985,291l5024,291e" filled="false" stroked="true" strokeweight=".214789pt" strokecolor="#ff0000">
                <v:path arrowok="t"/>
              </v:shape>
            </v:group>
            <v:group style="position:absolute;left:5005;top:265;width:2;height:52" coordorigin="5005,265" coordsize="2,52">
              <v:shape style="position:absolute;left:5005;top:265;width:2;height:52" coordorigin="5005,265" coordsize="0,52" path="m5005,265l5005,317e" filled="false" stroked="true" strokeweight=".163027pt" strokecolor="#ff0000">
                <v:path arrowok="t"/>
              </v:shape>
            </v:group>
            <v:group style="position:absolute;left:4985;top:290;width:40;height:2" coordorigin="4985,290" coordsize="40,2">
              <v:shape style="position:absolute;left:4985;top:290;width:40;height:2" coordorigin="4985,290" coordsize="40,0" path="m4985,290l5024,290e" filled="false" stroked="true" strokeweight=".214789pt" strokecolor="#ff0000">
                <v:path arrowok="t"/>
              </v:shape>
            </v:group>
            <v:group style="position:absolute;left:5005;top:264;width:2;height:52" coordorigin="5005,264" coordsize="2,52">
              <v:shape style="position:absolute;left:5005;top:264;width:2;height:52" coordorigin="5005,264" coordsize="0,52" path="m5005,264l5005,315e" filled="false" stroked="true" strokeweight=".163027pt" strokecolor="#ff0000">
                <v:path arrowok="t"/>
              </v:shape>
            </v:group>
            <v:group style="position:absolute;left:4985;top:289;width:40;height:2" coordorigin="4985,289" coordsize="40,2">
              <v:shape style="position:absolute;left:4985;top:289;width:40;height:2" coordorigin="4985,289" coordsize="40,0" path="m4985,289l5024,289e" filled="false" stroked="true" strokeweight=".214789pt" strokecolor="#ff0000">
                <v:path arrowok="t"/>
              </v:shape>
            </v:group>
            <v:group style="position:absolute;left:5005;top:263;width:2;height:52" coordorigin="5005,263" coordsize="2,52">
              <v:shape style="position:absolute;left:5005;top:263;width:2;height:52" coordorigin="5005,263" coordsize="0,52" path="m5005,263l5005,315e" filled="false" stroked="true" strokeweight=".163027pt" strokecolor="#ff0000">
                <v:path arrowok="t"/>
              </v:shape>
            </v:group>
            <v:group style="position:absolute;left:4985;top:288;width:40;height:2" coordorigin="4985,288" coordsize="40,2">
              <v:shape style="position:absolute;left:4985;top:288;width:40;height:2" coordorigin="4985,288" coordsize="40,0" path="m4985,288l5024,288e" filled="false" stroked="true" strokeweight=".214789pt" strokecolor="#ff0000">
                <v:path arrowok="t"/>
              </v:shape>
            </v:group>
            <v:group style="position:absolute;left:5005;top:262;width:2;height:52" coordorigin="5005,262" coordsize="2,52">
              <v:shape style="position:absolute;left:5005;top:262;width:2;height:52" coordorigin="5005,262" coordsize="0,52" path="m5005,262l5005,314e" filled="false" stroked="true" strokeweight=".163027pt" strokecolor="#ff0000">
                <v:path arrowok="t"/>
              </v:shape>
            </v:group>
            <v:group style="position:absolute;left:4985;top:287;width:40;height:2" coordorigin="4985,287" coordsize="40,2">
              <v:shape style="position:absolute;left:4985;top:287;width:40;height:2" coordorigin="4985,287" coordsize="40,0" path="m4985,287l5024,287e" filled="false" stroked="true" strokeweight=".214789pt" strokecolor="#ff0000">
                <v:path arrowok="t"/>
              </v:shape>
            </v:group>
            <v:group style="position:absolute;left:5005;top:262;width:2;height:52" coordorigin="5005,262" coordsize="2,52">
              <v:shape style="position:absolute;left:5005;top:262;width:2;height:52" coordorigin="5005,262" coordsize="0,52" path="m5005,262l5005,313e" filled="false" stroked="true" strokeweight=".163027pt" strokecolor="#ff0000">
                <v:path arrowok="t"/>
              </v:shape>
            </v:group>
            <v:group style="position:absolute;left:4985;top:287;width:40;height:2" coordorigin="4985,287" coordsize="40,2">
              <v:shape style="position:absolute;left:4985;top:287;width:40;height:2" coordorigin="4985,287" coordsize="40,0" path="m4985,287l5024,287e" filled="false" stroked="true" strokeweight=".214789pt" strokecolor="#ff0000">
                <v:path arrowok="t"/>
              </v:shape>
            </v:group>
            <v:group style="position:absolute;left:5005;top:261;width:2;height:52" coordorigin="5005,261" coordsize="2,52">
              <v:shape style="position:absolute;left:5005;top:261;width:2;height:52" coordorigin="5005,261" coordsize="0,52" path="m5005,261l5005,312e" filled="false" stroked="true" strokeweight=".163027pt" strokecolor="#ff0000">
                <v:path arrowok="t"/>
              </v:shape>
            </v:group>
            <v:group style="position:absolute;left:4985;top:286;width:40;height:2" coordorigin="4985,286" coordsize="40,2">
              <v:shape style="position:absolute;left:4985;top:286;width:40;height:2" coordorigin="4985,286" coordsize="40,0" path="m4985,286l5024,286e" filled="false" stroked="true" strokeweight=".214789pt" strokecolor="#ff0000">
                <v:path arrowok="t"/>
              </v:shape>
            </v:group>
            <v:group style="position:absolute;left:5005;top:260;width:2;height:52" coordorigin="5005,260" coordsize="2,52">
              <v:shape style="position:absolute;left:5005;top:260;width:2;height:52" coordorigin="5005,260" coordsize="0,52" path="m5005,260l5005,312e" filled="false" stroked="true" strokeweight=".163027pt" strokecolor="#ff0000">
                <v:path arrowok="t"/>
              </v:shape>
            </v:group>
            <v:group style="position:absolute;left:4985;top:285;width:40;height:2" coordorigin="4985,285" coordsize="40,2">
              <v:shape style="position:absolute;left:4985;top:285;width:40;height:2" coordorigin="4985,285" coordsize="40,0" path="m4985,285l5024,285e" filled="false" stroked="true" strokeweight=".214789pt" strokecolor="#ff0000">
                <v:path arrowok="t"/>
              </v:shape>
            </v:group>
            <v:group style="position:absolute;left:5005;top:259;width:2;height:52" coordorigin="5005,259" coordsize="2,52">
              <v:shape style="position:absolute;left:5005;top:259;width:2;height:52" coordorigin="5005,259" coordsize="0,52" path="m5005,259l5005,311e" filled="false" stroked="true" strokeweight=".163027pt" strokecolor="#ff0000">
                <v:path arrowok="t"/>
              </v:shape>
            </v:group>
            <v:group style="position:absolute;left:4985;top:284;width:40;height:2" coordorigin="4985,284" coordsize="40,2">
              <v:shape style="position:absolute;left:4985;top:284;width:40;height:2" coordorigin="4985,284" coordsize="40,0" path="m4985,284l5024,284e" filled="false" stroked="true" strokeweight=".214789pt" strokecolor="#ff0000">
                <v:path arrowok="t"/>
              </v:shape>
            </v:group>
            <v:group style="position:absolute;left:5005;top:259;width:2;height:52" coordorigin="5005,259" coordsize="2,52">
              <v:shape style="position:absolute;left:5005;top:259;width:2;height:52" coordorigin="5005,259" coordsize="0,52" path="m5005,259l5005,310e" filled="false" stroked="true" strokeweight=".163027pt" strokecolor="#ff0000">
                <v:path arrowok="t"/>
              </v:shape>
            </v:group>
            <v:group style="position:absolute;left:4985;top:284;width:40;height:2" coordorigin="4985,284" coordsize="40,2">
              <v:shape style="position:absolute;left:4985;top:284;width:40;height:2" coordorigin="4985,284" coordsize="40,0" path="m4985,284l5024,284e" filled="false" stroked="true" strokeweight=".214789pt" strokecolor="#ff0000">
                <v:path arrowok="t"/>
              </v:shape>
            </v:group>
            <v:group style="position:absolute;left:5005;top:258;width:2;height:52" coordorigin="5005,258" coordsize="2,52">
              <v:shape style="position:absolute;left:5005;top:258;width:2;height:52" coordorigin="5005,258" coordsize="0,52" path="m5005,258l5005,309e" filled="false" stroked="true" strokeweight=".163027pt" strokecolor="#ff0000">
                <v:path arrowok="t"/>
              </v:shape>
            </v:group>
            <v:group style="position:absolute;left:4985;top:283;width:40;height:2" coordorigin="4985,283" coordsize="40,2">
              <v:shape style="position:absolute;left:4985;top:283;width:40;height:2" coordorigin="4985,283" coordsize="40,0" path="m4985,283l5024,283e" filled="false" stroked="true" strokeweight=".214789pt" strokecolor="#ff0000">
                <v:path arrowok="t"/>
              </v:shape>
            </v:group>
            <v:group style="position:absolute;left:5005;top:257;width:2;height:52" coordorigin="5005,257" coordsize="2,52">
              <v:shape style="position:absolute;left:5005;top:257;width:2;height:52" coordorigin="5005,257" coordsize="0,52" path="m5005,257l5005,309e" filled="false" stroked="true" strokeweight=".163027pt" strokecolor="#ff0000">
                <v:path arrowok="t"/>
              </v:shape>
            </v:group>
            <v:group style="position:absolute;left:4985;top:282;width:40;height:2" coordorigin="4985,282" coordsize="40,2">
              <v:shape style="position:absolute;left:4985;top:282;width:40;height:2" coordorigin="4985,282" coordsize="40,0" path="m4985,282l5024,282e" filled="false" stroked="true" strokeweight=".214789pt" strokecolor="#ff0000">
                <v:path arrowok="t"/>
              </v:shape>
            </v:group>
            <v:group style="position:absolute;left:5005;top:257;width:2;height:52" coordorigin="5005,257" coordsize="2,52">
              <v:shape style="position:absolute;left:5005;top:257;width:2;height:52" coordorigin="5005,257" coordsize="0,52" path="m5005,257l5005,308e" filled="false" stroked="true" strokeweight=".163027pt" strokecolor="#ff0000">
                <v:path arrowok="t"/>
              </v:shape>
            </v:group>
            <v:group style="position:absolute;left:4985;top:282;width:40;height:2" coordorigin="4985,282" coordsize="40,2">
              <v:shape style="position:absolute;left:4985;top:282;width:40;height:2" coordorigin="4985,282" coordsize="40,0" path="m4985,282l5024,282e" filled="false" stroked="true" strokeweight=".214789pt" strokecolor="#ff0000">
                <v:path arrowok="t"/>
              </v:shape>
            </v:group>
            <v:group style="position:absolute;left:5005;top:256;width:2;height:52" coordorigin="5005,256" coordsize="2,52">
              <v:shape style="position:absolute;left:5005;top:256;width:2;height:52" coordorigin="5005,256" coordsize="0,52" path="m5005,256l5005,307e" filled="false" stroked="true" strokeweight=".163027pt" strokecolor="#ff0000">
                <v:path arrowok="t"/>
              </v:shape>
            </v:group>
            <v:group style="position:absolute;left:4985;top:281;width:40;height:2" coordorigin="4985,281" coordsize="40,2">
              <v:shape style="position:absolute;left:4985;top:281;width:40;height:2" coordorigin="4985,281" coordsize="40,0" path="m4985,281l5024,281e" filled="false" stroked="true" strokeweight=".214789pt" strokecolor="#ff0000">
                <v:path arrowok="t"/>
              </v:shape>
            </v:group>
            <v:group style="position:absolute;left:5005;top:255;width:2;height:52" coordorigin="5005,255" coordsize="2,52">
              <v:shape style="position:absolute;left:5005;top:255;width:2;height:52" coordorigin="5005,255" coordsize="0,52" path="m5005,255l5005,307e" filled="false" stroked="true" strokeweight=".163027pt" strokecolor="#ff0000">
                <v:path arrowok="t"/>
              </v:shape>
            </v:group>
            <v:group style="position:absolute;left:4985;top:279;width:40;height:2" coordorigin="4985,279" coordsize="40,2">
              <v:shape style="position:absolute;left:4985;top:279;width:40;height:2" coordorigin="4985,279" coordsize="40,0" path="m4985,279l5024,279e" filled="false" stroked="true" strokeweight=".214789pt" strokecolor="#ff0000">
                <v:path arrowok="t"/>
              </v:shape>
            </v:group>
            <v:group style="position:absolute;left:5005;top:254;width:2;height:52" coordorigin="5005,254" coordsize="2,52">
              <v:shape style="position:absolute;left:5005;top:254;width:2;height:52" coordorigin="5005,254" coordsize="0,52" path="m5005,254l5005,305e" filled="false" stroked="true" strokeweight=".163027pt" strokecolor="#ff0000">
                <v:path arrowok="t"/>
              </v:shape>
            </v:group>
            <v:group style="position:absolute;left:4985;top:279;width:40;height:2" coordorigin="4985,279" coordsize="40,2">
              <v:shape style="position:absolute;left:4985;top:279;width:40;height:2" coordorigin="4985,279" coordsize="40,0" path="m4985,279l5024,279e" filled="false" stroked="true" strokeweight=".214789pt" strokecolor="#ff0000">
                <v:path arrowok="t"/>
              </v:shape>
            </v:group>
            <v:group style="position:absolute;left:5005;top:253;width:2;height:52" coordorigin="5005,253" coordsize="2,52">
              <v:shape style="position:absolute;left:5005;top:253;width:2;height:52" coordorigin="5005,253" coordsize="0,52" path="m5005,253l5005,304e" filled="false" stroked="true" strokeweight=".163027pt" strokecolor="#ff0000">
                <v:path arrowok="t"/>
              </v:shape>
            </v:group>
            <v:group style="position:absolute;left:4985;top:277;width:40;height:2" coordorigin="4985,277" coordsize="40,2">
              <v:shape style="position:absolute;left:4985;top:277;width:40;height:2" coordorigin="4985,277" coordsize="40,0" path="m4985,277l5024,277e" filled="false" stroked="true" strokeweight=".214789pt" strokecolor="#ff0000">
                <v:path arrowok="t"/>
              </v:shape>
            </v:group>
            <v:group style="position:absolute;left:5005;top:252;width:2;height:52" coordorigin="5005,252" coordsize="2,52">
              <v:shape style="position:absolute;left:5005;top:252;width:2;height:52" coordorigin="5005,252" coordsize="0,52" path="m5005,252l5005,303e" filled="false" stroked="true" strokeweight=".163027pt" strokecolor="#ff0000">
                <v:path arrowok="t"/>
              </v:shape>
            </v:group>
            <v:group style="position:absolute;left:4985;top:277;width:40;height:2" coordorigin="4985,277" coordsize="40,2">
              <v:shape style="position:absolute;left:4985;top:277;width:40;height:2" coordorigin="4985,277" coordsize="40,0" path="m4985,277l5024,277e" filled="false" stroked="true" strokeweight=".214789pt" strokecolor="#ff0000">
                <v:path arrowok="t"/>
              </v:shape>
            </v:group>
            <v:group style="position:absolute;left:5005;top:251;width:2;height:52" coordorigin="5005,251" coordsize="2,52">
              <v:shape style="position:absolute;left:5005;top:251;width:2;height:52" coordorigin="5005,251" coordsize="0,52" path="m5005,251l5005,302e" filled="false" stroked="true" strokeweight=".163027pt" strokecolor="#ff0000">
                <v:path arrowok="t"/>
              </v:shape>
            </v:group>
            <v:group style="position:absolute;left:4985;top:275;width:40;height:2" coordorigin="4985,275" coordsize="40,2">
              <v:shape style="position:absolute;left:4985;top:275;width:40;height:2" coordorigin="4985,275" coordsize="40,0" path="m4985,275l5024,275e" filled="false" stroked="true" strokeweight=".214789pt" strokecolor="#ff0000">
                <v:path arrowok="t"/>
              </v:shape>
            </v:group>
            <v:group style="position:absolute;left:5005;top:249;width:2;height:52" coordorigin="5005,249" coordsize="2,52">
              <v:shape style="position:absolute;left:5005;top:249;width:2;height:52" coordorigin="5005,249" coordsize="0,52" path="m5005,249l5005,301e" filled="false" stroked="true" strokeweight=".163027pt" strokecolor="#ff0000">
                <v:path arrowok="t"/>
              </v:shape>
            </v:group>
            <v:group style="position:absolute;left:4985;top:274;width:40;height:2" coordorigin="4985,274" coordsize="40,2">
              <v:shape style="position:absolute;left:4985;top:274;width:40;height:2" coordorigin="4985,274" coordsize="40,0" path="m4985,274l5024,274e" filled="false" stroked="true" strokeweight=".214789pt" strokecolor="#ff0000">
                <v:path arrowok="t"/>
              </v:shape>
            </v:group>
            <v:group style="position:absolute;left:5005;top:248;width:2;height:52" coordorigin="5005,248" coordsize="2,52">
              <v:shape style="position:absolute;left:5005;top:248;width:2;height:52" coordorigin="5005,248" coordsize="0,52" path="m5005,248l5005,299e" filled="false" stroked="true" strokeweight=".163027pt" strokecolor="#ff0000">
                <v:path arrowok="t"/>
              </v:shape>
            </v:group>
            <v:group style="position:absolute;left:4985;top:271;width:40;height:2" coordorigin="4985,271" coordsize="40,2">
              <v:shape style="position:absolute;left:4985;top:271;width:40;height:2" coordorigin="4985,271" coordsize="40,0" path="m4985,271l5024,271e" filled="false" stroked="true" strokeweight=".214789pt" strokecolor="#ff0000">
                <v:path arrowok="t"/>
              </v:shape>
            </v:group>
            <v:group style="position:absolute;left:5005;top:246;width:2;height:52" coordorigin="5005,246" coordsize="2,52">
              <v:shape style="position:absolute;left:5005;top:246;width:2;height:52" coordorigin="5005,246" coordsize="0,52" path="m5005,246l5005,297e" filled="false" stroked="true" strokeweight=".163027pt" strokecolor="#ff0000">
                <v:path arrowok="t"/>
              </v:shape>
            </v:group>
            <v:group style="position:absolute;left:4985;top:271;width:40;height:2" coordorigin="4985,271" coordsize="40,2">
              <v:shape style="position:absolute;left:4985;top:271;width:40;height:2" coordorigin="4985,271" coordsize="40,0" path="m4985,271l5024,271e" filled="false" stroked="true" strokeweight=".214789pt" strokecolor="#ff0000">
                <v:path arrowok="t"/>
              </v:shape>
            </v:group>
            <v:group style="position:absolute;left:5005;top:245;width:2;height:52" coordorigin="5005,245" coordsize="2,52">
              <v:shape style="position:absolute;left:5005;top:245;width:2;height:52" coordorigin="5005,245" coordsize="0,52" path="m5005,245l5005,296e" filled="false" stroked="true" strokeweight=".163027pt" strokecolor="#ff0000">
                <v:path arrowok="t"/>
              </v:shape>
            </v:group>
            <v:group style="position:absolute;left:4985;top:268;width:40;height:2" coordorigin="4985,268" coordsize="40,2">
              <v:shape style="position:absolute;left:4985;top:268;width:40;height:2" coordorigin="4985,268" coordsize="40,0" path="m4985,268l5024,268e" filled="false" stroked="true" strokeweight=".214789pt" strokecolor="#ff0000">
                <v:path arrowok="t"/>
              </v:shape>
            </v:group>
            <v:group style="position:absolute;left:5005;top:242;width:2;height:52" coordorigin="5005,242" coordsize="2,52">
              <v:shape style="position:absolute;left:5005;top:242;width:2;height:52" coordorigin="5005,242" coordsize="0,52" path="m5005,242l5005,294e" filled="false" stroked="true" strokeweight=".163027pt" strokecolor="#ff0000">
                <v:path arrowok="t"/>
              </v:shape>
            </v:group>
            <v:group style="position:absolute;left:4985;top:266;width:40;height:2" coordorigin="4985,266" coordsize="40,2">
              <v:shape style="position:absolute;left:4985;top:266;width:40;height:2" coordorigin="4985,266" coordsize="40,0" path="m4985,266l5024,266e" filled="false" stroked="true" strokeweight=".214789pt" strokecolor="#ff0000">
                <v:path arrowok="t"/>
              </v:shape>
            </v:group>
            <v:group style="position:absolute;left:5005;top:241;width:2;height:52" coordorigin="5005,241" coordsize="2,52">
              <v:shape style="position:absolute;left:5005;top:241;width:2;height:52" coordorigin="5005,241" coordsize="0,52" path="m5005,241l5005,292e" filled="false" stroked="true" strokeweight=".163027pt" strokecolor="#ff0000">
                <v:path arrowok="t"/>
              </v:shape>
            </v:group>
            <v:group style="position:absolute;left:4985;top:266;width:40;height:2" coordorigin="4985,266" coordsize="40,2">
              <v:shape style="position:absolute;left:4985;top:266;width:40;height:2" coordorigin="4985,266" coordsize="40,0" path="m4985,266l5024,266e" filled="false" stroked="true" strokeweight=".214789pt" strokecolor="#ff0000">
                <v:path arrowok="t"/>
              </v:shape>
            </v:group>
            <v:group style="position:absolute;left:5005;top:240;width:2;height:52" coordorigin="5005,240" coordsize="2,52">
              <v:shape style="position:absolute;left:5005;top:240;width:2;height:52" coordorigin="5005,240" coordsize="0,52" path="m5005,240l5005,291e" filled="false" stroked="true" strokeweight=".163027pt" strokecolor="#ff0000">
                <v:path arrowok="t"/>
              </v:shape>
            </v:group>
            <v:group style="position:absolute;left:4985;top:264;width:40;height:2" coordorigin="4985,264" coordsize="40,2">
              <v:shape style="position:absolute;left:4985;top:264;width:40;height:2" coordorigin="4985,264" coordsize="40,0" path="m4985,264l5024,264e" filled="false" stroked="true" strokeweight=".214789pt" strokecolor="#ff0000">
                <v:path arrowok="t"/>
              </v:shape>
            </v:group>
            <v:group style="position:absolute;left:5005;top:239;width:2;height:52" coordorigin="5005,239" coordsize="2,52">
              <v:shape style="position:absolute;left:5005;top:239;width:2;height:52" coordorigin="5005,239" coordsize="0,52" path="m5005,239l5005,290e" filled="false" stroked="true" strokeweight=".163027pt" strokecolor="#ff0000">
                <v:path arrowok="t"/>
              </v:shape>
            </v:group>
            <v:group style="position:absolute;left:4985;top:264;width:40;height:2" coordorigin="4985,264" coordsize="40,2">
              <v:shape style="position:absolute;left:4985;top:264;width:40;height:2" coordorigin="4985,264" coordsize="40,0" path="m4985,264l5024,264e" filled="false" stroked="true" strokeweight=".214789pt" strokecolor="#ff0000">
                <v:path arrowok="t"/>
              </v:shape>
            </v:group>
            <v:group style="position:absolute;left:5005;top:238;width:2;height:52" coordorigin="5005,238" coordsize="2,52">
              <v:shape style="position:absolute;left:5005;top:238;width:2;height:52" coordorigin="5005,238" coordsize="0,52" path="m5005,238l5005,289e" filled="false" stroked="true" strokeweight=".163027pt" strokecolor="#ff0000">
                <v:path arrowok="t"/>
              </v:shape>
            </v:group>
            <v:group style="position:absolute;left:4985;top:262;width:40;height:2" coordorigin="4985,262" coordsize="40,2">
              <v:shape style="position:absolute;left:4985;top:262;width:40;height:2" coordorigin="4985,262" coordsize="40,0" path="m4985,262l5024,262e" filled="false" stroked="true" strokeweight=".214789pt" strokecolor="#ff0000">
                <v:path arrowok="t"/>
              </v:shape>
            </v:group>
            <v:group style="position:absolute;left:5005;top:236;width:2;height:52" coordorigin="5005,236" coordsize="2,52">
              <v:shape style="position:absolute;left:5005;top:236;width:2;height:52" coordorigin="5005,236" coordsize="0,52" path="m5005,236l5005,288e" filled="false" stroked="true" strokeweight=".163027pt" strokecolor="#ff0000">
                <v:path arrowok="t"/>
              </v:shape>
            </v:group>
            <v:group style="position:absolute;left:4985;top:261;width:40;height:2" coordorigin="4985,261" coordsize="40,2">
              <v:shape style="position:absolute;left:4985;top:261;width:40;height:2" coordorigin="4985,261" coordsize="40,0" path="m4985,261l5024,261e" filled="false" stroked="true" strokeweight=".214789pt" strokecolor="#ff0000">
                <v:path arrowok="t"/>
              </v:shape>
            </v:group>
            <v:group style="position:absolute;left:5005;top:236;width:2;height:52" coordorigin="5005,236" coordsize="2,52">
              <v:shape style="position:absolute;left:5005;top:236;width:2;height:52" coordorigin="5005,236" coordsize="0,52" path="m5005,236l5005,287e" filled="false" stroked="true" strokeweight=".163027pt" strokecolor="#ff0000">
                <v:path arrowok="t"/>
              </v:shape>
            </v:group>
            <v:group style="position:absolute;left:4985;top:261;width:40;height:2" coordorigin="4985,261" coordsize="40,2">
              <v:shape style="position:absolute;left:4985;top:261;width:40;height:2" coordorigin="4985,261" coordsize="40,0" path="m4985,261l5024,261e" filled="false" stroked="true" strokeweight=".214789pt" strokecolor="#ff0000">
                <v:path arrowok="t"/>
              </v:shape>
            </v:group>
            <v:group style="position:absolute;left:5005;top:235;width:2;height:52" coordorigin="5005,235" coordsize="2,52">
              <v:shape style="position:absolute;left:5005;top:235;width:2;height:52" coordorigin="5005,235" coordsize="0,52" path="m5005,235l5005,286e" filled="false" stroked="true" strokeweight=".163027pt" strokecolor="#ff0000">
                <v:path arrowok="t"/>
              </v:shape>
            </v:group>
            <v:group style="position:absolute;left:4985;top:260;width:40;height:2" coordorigin="4985,260" coordsize="40,2">
              <v:shape style="position:absolute;left:4985;top:260;width:40;height:2" coordorigin="4985,260" coordsize="40,0" path="m4985,260l5024,260e" filled="false" stroked="true" strokeweight=".214789pt" strokecolor="#ff0000">
                <v:path arrowok="t"/>
              </v:shape>
            </v:group>
            <v:group style="position:absolute;left:5005;top:234;width:2;height:52" coordorigin="5005,234" coordsize="2,52">
              <v:shape style="position:absolute;left:5005;top:234;width:2;height:52" coordorigin="5005,234" coordsize="0,52" path="m5005,234l5005,286e" filled="false" stroked="true" strokeweight=".163027pt" strokecolor="#ff0000">
                <v:path arrowok="t"/>
              </v:shape>
            </v:group>
            <v:group style="position:absolute;left:4985;top:259;width:40;height:2" coordorigin="4985,259" coordsize="40,2">
              <v:shape style="position:absolute;left:4985;top:259;width:40;height:2" coordorigin="4985,259" coordsize="40,0" path="m4985,259l5024,259e" filled="false" stroked="true" strokeweight=".214789pt" strokecolor="#ff0000">
                <v:path arrowok="t"/>
              </v:shape>
            </v:group>
            <v:group style="position:absolute;left:5005;top:234;width:2;height:52" coordorigin="5005,234" coordsize="2,52">
              <v:shape style="position:absolute;left:5005;top:234;width:2;height:52" coordorigin="5005,234" coordsize="0,52" path="m5005,234l5005,285e" filled="false" stroked="true" strokeweight=".163027pt" strokecolor="#ff0000">
                <v:path arrowok="t"/>
              </v:shape>
            </v:group>
            <v:group style="position:absolute;left:4985;top:259;width:40;height:2" coordorigin="4985,259" coordsize="40,2">
              <v:shape style="position:absolute;left:4985;top:259;width:40;height:2" coordorigin="4985,259" coordsize="40,0" path="m4985,259l5024,259e" filled="false" stroked="true" strokeweight=".214789pt" strokecolor="#ff0000">
                <v:path arrowok="t"/>
              </v:shape>
            </v:group>
            <v:group style="position:absolute;left:5005;top:233;width:2;height:52" coordorigin="5005,233" coordsize="2,52">
              <v:shape style="position:absolute;left:5005;top:233;width:2;height:52" coordorigin="5005,233" coordsize="0,52" path="m5005,233l5005,284e" filled="false" stroked="true" strokeweight=".163027pt" strokecolor="#ff0000">
                <v:path arrowok="t"/>
              </v:shape>
            </v:group>
            <v:group style="position:absolute;left:4985;top:257;width:40;height:2" coordorigin="4985,257" coordsize="40,2">
              <v:shape style="position:absolute;left:4985;top:257;width:40;height:2" coordorigin="4985,257" coordsize="40,0" path="m4985,257l5024,257e" filled="false" stroked="true" strokeweight=".214789pt" strokecolor="#ff0000">
                <v:path arrowok="t"/>
              </v:shape>
            </v:group>
            <v:group style="position:absolute;left:5005;top:231;width:2;height:52" coordorigin="5005,231" coordsize="2,52">
              <v:shape style="position:absolute;left:5005;top:231;width:2;height:52" coordorigin="5005,231" coordsize="0,52" path="m5005,231l5005,283e" filled="false" stroked="true" strokeweight=".163027pt" strokecolor="#ff0000">
                <v:path arrowok="t"/>
              </v:shape>
            </v:group>
            <v:group style="position:absolute;left:4985;top:256;width:40;height:2" coordorigin="4985,256" coordsize="40,2">
              <v:shape style="position:absolute;left:4985;top:256;width:40;height:2" coordorigin="4985,256" coordsize="40,0" path="m4985,256l5024,256e" filled="false" stroked="true" strokeweight=".214789pt" strokecolor="#ff0000">
                <v:path arrowok="t"/>
              </v:shape>
            </v:group>
            <v:group style="position:absolute;left:5005;top:231;width:2;height:52" coordorigin="5005,231" coordsize="2,52">
              <v:shape style="position:absolute;left:5005;top:231;width:2;height:52" coordorigin="5005,231" coordsize="0,52" path="m5005,231l5005,282e" filled="false" stroked="true" strokeweight=".163027pt" strokecolor="#ff0000">
                <v:path arrowok="t"/>
              </v:shape>
            </v:group>
            <v:group style="position:absolute;left:4985;top:255;width:40;height:2" coordorigin="4985,255" coordsize="40,2">
              <v:shape style="position:absolute;left:4985;top:255;width:40;height:2" coordorigin="4985,255" coordsize="40,0" path="m4985,255l5024,255e" filled="false" stroked="true" strokeweight=".214789pt" strokecolor="#ff0000">
                <v:path arrowok="t"/>
              </v:shape>
            </v:group>
            <v:group style="position:absolute;left:5005;top:229;width:2;height:52" coordorigin="5005,229" coordsize="2,52">
              <v:shape style="position:absolute;left:5005;top:229;width:2;height:52" coordorigin="5005,229" coordsize="0,52" path="m5005,229l5005,281e" filled="false" stroked="true" strokeweight=".163027pt" strokecolor="#ff0000">
                <v:path arrowok="t"/>
              </v:shape>
            </v:group>
            <v:group style="position:absolute;left:4985;top:254;width:40;height:2" coordorigin="4985,254" coordsize="40,2">
              <v:shape style="position:absolute;left:4985;top:254;width:40;height:2" coordorigin="4985,254" coordsize="40,0" path="m4985,254l5024,254e" filled="false" stroked="true" strokeweight=".214789pt" strokecolor="#ff0000">
                <v:path arrowok="t"/>
              </v:shape>
            </v:group>
            <v:group style="position:absolute;left:5005;top:228;width:2;height:52" coordorigin="5005,228" coordsize="2,52">
              <v:shape style="position:absolute;left:5005;top:228;width:2;height:52" coordorigin="5005,228" coordsize="0,52" path="m5005,228l5005,280e" filled="false" stroked="true" strokeweight=".163027pt" strokecolor="#ff0000">
                <v:path arrowok="t"/>
              </v:shape>
            </v:group>
            <v:group style="position:absolute;left:4985;top:251;width:40;height:2" coordorigin="4985,251" coordsize="40,2">
              <v:shape style="position:absolute;left:4985;top:251;width:40;height:2" coordorigin="4985,251" coordsize="40,0" path="m4985,251l5024,251e" filled="false" stroked="true" strokeweight=".214789pt" strokecolor="#ff0000">
                <v:path arrowok="t"/>
              </v:shape>
            </v:group>
            <v:group style="position:absolute;left:5005;top:226;width:2;height:52" coordorigin="5005,226" coordsize="2,52">
              <v:shape style="position:absolute;left:5005;top:226;width:2;height:52" coordorigin="5005,226" coordsize="0,52" path="m5005,226l5005,277e" filled="false" stroked="true" strokeweight=".163027pt" strokecolor="#ff0000">
                <v:path arrowok="t"/>
              </v:shape>
            </v:group>
            <v:group style="position:absolute;left:4985;top:251;width:40;height:2" coordorigin="4985,251" coordsize="40,2">
              <v:shape style="position:absolute;left:4985;top:251;width:40;height:2" coordorigin="4985,251" coordsize="40,0" path="m4985,251l5024,251e" filled="false" stroked="true" strokeweight=".214789pt" strokecolor="#ff0000">
                <v:path arrowok="t"/>
              </v:shape>
            </v:group>
            <v:group style="position:absolute;left:5005;top:225;width:2;height:52" coordorigin="5005,225" coordsize="2,52">
              <v:shape style="position:absolute;left:5005;top:225;width:2;height:52" coordorigin="5005,225" coordsize="0,52" path="m5005,225l5005,276e" filled="false" stroked="true" strokeweight=".163027pt" strokecolor="#ff0000">
                <v:path arrowok="t"/>
              </v:shape>
            </v:group>
            <v:group style="position:absolute;left:4985;top:250;width:40;height:2" coordorigin="4985,250" coordsize="40,2">
              <v:shape style="position:absolute;left:4985;top:250;width:40;height:2" coordorigin="4985,250" coordsize="40,0" path="m4985,250l5024,250e" filled="false" stroked="true" strokeweight=".214789pt" strokecolor="#ff0000">
                <v:path arrowok="t"/>
              </v:shape>
            </v:group>
            <v:group style="position:absolute;left:5005;top:224;width:2;height:52" coordorigin="5005,224" coordsize="2,52">
              <v:shape style="position:absolute;left:5005;top:224;width:2;height:52" coordorigin="5005,224" coordsize="0,52" path="m5005,224l5005,276e" filled="false" stroked="true" strokeweight=".163027pt" strokecolor="#ff0000">
                <v:path arrowok="t"/>
              </v:shape>
            </v:group>
            <v:group style="position:absolute;left:4985;top:249;width:40;height:2" coordorigin="4985,249" coordsize="40,2">
              <v:shape style="position:absolute;left:4985;top:249;width:40;height:2" coordorigin="4985,249" coordsize="40,0" path="m4985,249l5024,249e" filled="false" stroked="true" strokeweight=".214789pt" strokecolor="#ff0000">
                <v:path arrowok="t"/>
              </v:shape>
            </v:group>
            <v:group style="position:absolute;left:5005;top:223;width:2;height:52" coordorigin="5005,223" coordsize="2,52">
              <v:shape style="position:absolute;left:5005;top:223;width:2;height:52" coordorigin="5005,223" coordsize="0,52" path="m5005,223l5005,275e" filled="false" stroked="true" strokeweight=".163027pt" strokecolor="#ff0000">
                <v:path arrowok="t"/>
              </v:shape>
            </v:group>
            <v:group style="position:absolute;left:4985;top:248;width:40;height:2" coordorigin="4985,248" coordsize="40,2">
              <v:shape style="position:absolute;left:4985;top:248;width:40;height:2" coordorigin="4985,248" coordsize="40,0" path="m4985,248l5024,248e" filled="false" stroked="true" strokeweight=".214789pt" strokecolor="#ff0000">
                <v:path arrowok="t"/>
              </v:shape>
            </v:group>
            <v:group style="position:absolute;left:5005;top:223;width:2;height:52" coordorigin="5005,223" coordsize="2,52">
              <v:shape style="position:absolute;left:5005;top:223;width:2;height:52" coordorigin="5005,223" coordsize="0,52" path="m5005,223l5005,274e" filled="false" stroked="true" strokeweight=".163027pt" strokecolor="#ff0000">
                <v:path arrowok="t"/>
              </v:shape>
            </v:group>
            <v:group style="position:absolute;left:4985;top:246;width:40;height:2" coordorigin="4985,246" coordsize="40,2">
              <v:shape style="position:absolute;left:4985;top:246;width:40;height:2" coordorigin="4985,246" coordsize="40,0" path="m4985,246l5024,246e" filled="false" stroked="true" strokeweight=".214789pt" strokecolor="#ff0000">
                <v:path arrowok="t"/>
              </v:shape>
            </v:group>
            <v:group style="position:absolute;left:5005;top:221;width:2;height:52" coordorigin="5005,221" coordsize="2,52">
              <v:shape style="position:absolute;left:5005;top:221;width:2;height:52" coordorigin="5005,221" coordsize="0,52" path="m5005,221l5005,272e" filled="false" stroked="true" strokeweight=".163027pt" strokecolor="#ff0000">
                <v:path arrowok="t"/>
              </v:shape>
            </v:group>
            <v:group style="position:absolute;left:4985;top:246;width:40;height:2" coordorigin="4985,246" coordsize="40,2">
              <v:shape style="position:absolute;left:4985;top:246;width:40;height:2" coordorigin="4985,246" coordsize="40,0" path="m4985,246l5024,246e" filled="false" stroked="true" strokeweight=".214789pt" strokecolor="#ff0000">
                <v:path arrowok="t"/>
              </v:shape>
            </v:group>
            <v:group style="position:absolute;left:5005;top:220;width:2;height:52" coordorigin="5005,220" coordsize="2,52">
              <v:shape style="position:absolute;left:5005;top:220;width:2;height:52" coordorigin="5005,220" coordsize="0,52" path="m5005,220l5005,271e" filled="false" stroked="true" strokeweight=".163027pt" strokecolor="#ff0000">
                <v:path arrowok="t"/>
              </v:shape>
            </v:group>
            <v:group style="position:absolute;left:4985;top:244;width:40;height:2" coordorigin="4985,244" coordsize="40,2">
              <v:shape style="position:absolute;left:4985;top:244;width:40;height:2" coordorigin="4985,244" coordsize="40,0" path="m4985,244l5024,244e" filled="false" stroked="true" strokeweight=".214789pt" strokecolor="#ff0000">
                <v:path arrowok="t"/>
              </v:shape>
            </v:group>
            <v:group style="position:absolute;left:5005;top:218;width:2;height:52" coordorigin="5005,218" coordsize="2,52">
              <v:shape style="position:absolute;left:5005;top:218;width:2;height:52" coordorigin="5005,218" coordsize="0,52" path="m5005,218l5005,270e" filled="false" stroked="true" strokeweight=".163027pt" strokecolor="#ff0000">
                <v:path arrowok="t"/>
              </v:shape>
            </v:group>
            <v:group style="position:absolute;left:4985;top:243;width:40;height:2" coordorigin="4985,243" coordsize="40,2">
              <v:shape style="position:absolute;left:4985;top:243;width:40;height:2" coordorigin="4985,243" coordsize="40,0" path="m4985,243l5024,243e" filled="false" stroked="true" strokeweight=".214789pt" strokecolor="#ff0000">
                <v:path arrowok="t"/>
              </v:shape>
            </v:group>
            <v:group style="position:absolute;left:5005;top:218;width:2;height:52" coordorigin="5005,218" coordsize="2,52">
              <v:shape style="position:absolute;left:5005;top:218;width:2;height:52" coordorigin="5005,218" coordsize="0,52" path="m5005,218l5005,269e" filled="false" stroked="true" strokeweight=".163027pt" strokecolor="#ff0000">
                <v:path arrowok="t"/>
              </v:shape>
            </v:group>
            <v:group style="position:absolute;left:4985;top:243;width:40;height:2" coordorigin="4985,243" coordsize="40,2">
              <v:shape style="position:absolute;left:4985;top:243;width:40;height:2" coordorigin="4985,243" coordsize="40,0" path="m4985,243l5024,243e" filled="false" stroked="true" strokeweight=".214789pt" strokecolor="#ff0000">
                <v:path arrowok="t"/>
              </v:shape>
            </v:group>
            <v:group style="position:absolute;left:5005;top:217;width:2;height:52" coordorigin="5005,217" coordsize="2,52">
              <v:shape style="position:absolute;left:5005;top:217;width:2;height:52" coordorigin="5005,217" coordsize="0,52" path="m5005,217l5005,268e" filled="false" stroked="true" strokeweight=".163027pt" strokecolor="#ff0000">
                <v:path arrowok="t"/>
              </v:shape>
            </v:group>
            <v:group style="position:absolute;left:4985;top:242;width:40;height:2" coordorigin="4985,242" coordsize="40,2">
              <v:shape style="position:absolute;left:4985;top:242;width:40;height:2" coordorigin="4985,242" coordsize="40,0" path="m4985,242l5024,242e" filled="false" stroked="true" strokeweight=".214789pt" strokecolor="#ff0000">
                <v:path arrowok="t"/>
              </v:shape>
            </v:group>
            <v:group style="position:absolute;left:5005;top:216;width:2;height:52" coordorigin="5005,216" coordsize="2,52">
              <v:shape style="position:absolute;left:5005;top:216;width:2;height:52" coordorigin="5005,216" coordsize="0,52" path="m5005,216l5005,268e" filled="false" stroked="true" strokeweight=".163027pt" strokecolor="#ff0000">
                <v:path arrowok="t"/>
              </v:shape>
            </v:group>
            <v:group style="position:absolute;left:4985;top:241;width:40;height:2" coordorigin="4985,241" coordsize="40,2">
              <v:shape style="position:absolute;left:4985;top:241;width:40;height:2" coordorigin="4985,241" coordsize="40,0" path="m4985,241l5024,241e" filled="false" stroked="true" strokeweight=".214789pt" strokecolor="#ff0000">
                <v:path arrowok="t"/>
              </v:shape>
            </v:group>
            <v:group style="position:absolute;left:5005;top:215;width:2;height:52" coordorigin="5005,215" coordsize="2,52">
              <v:shape style="position:absolute;left:5005;top:215;width:2;height:52" coordorigin="5005,215" coordsize="0,52" path="m5005,215l5005,266e" filled="false" stroked="true" strokeweight=".163027pt" strokecolor="#ff0000">
                <v:path arrowok="t"/>
              </v:shape>
            </v:group>
            <v:group style="position:absolute;left:4985;top:240;width:40;height:2" coordorigin="4985,240" coordsize="40,2">
              <v:shape style="position:absolute;left:4985;top:240;width:40;height:2" coordorigin="4985,240" coordsize="40,0" path="m4985,240l5024,240e" filled="false" stroked="true" strokeweight=".214789pt" strokecolor="#ff0000">
                <v:path arrowok="t"/>
              </v:shape>
            </v:group>
            <v:group style="position:absolute;left:5005;top:214;width:2;height:52" coordorigin="5005,214" coordsize="2,52">
              <v:shape style="position:absolute;left:5005;top:214;width:2;height:52" coordorigin="5005,214" coordsize="0,52" path="m5005,214l5005,266e" filled="false" stroked="true" strokeweight=".163027pt" strokecolor="#ff0000">
                <v:path arrowok="t"/>
              </v:shape>
            </v:group>
            <v:group style="position:absolute;left:4985;top:239;width:40;height:2" coordorigin="4985,239" coordsize="40,2">
              <v:shape style="position:absolute;left:4985;top:239;width:40;height:2" coordorigin="4985,239" coordsize="40,0" path="m4985,239l5024,239e" filled="false" stroked="true" strokeweight=".214789pt" strokecolor="#ff0000">
                <v:path arrowok="t"/>
              </v:shape>
            </v:group>
            <v:group style="position:absolute;left:5005;top:213;width:2;height:52" coordorigin="5005,213" coordsize="2,52">
              <v:shape style="position:absolute;left:5005;top:213;width:2;height:52" coordorigin="5005,213" coordsize="0,52" path="m5005,213l5005,265e" filled="false" stroked="true" strokeweight=".163027pt" strokecolor="#ff0000">
                <v:path arrowok="t"/>
              </v:shape>
            </v:group>
            <v:group style="position:absolute;left:4985;top:238;width:40;height:2" coordorigin="4985,238" coordsize="40,2">
              <v:shape style="position:absolute;left:4985;top:238;width:40;height:2" coordorigin="4985,238" coordsize="40,0" path="m4985,238l5024,238e" filled="false" stroked="true" strokeweight=".214789pt" strokecolor="#ff0000">
                <v:path arrowok="t"/>
              </v:shape>
            </v:group>
            <v:group style="position:absolute;left:5005;top:213;width:2;height:52" coordorigin="5005,213" coordsize="2,52">
              <v:shape style="position:absolute;left:5005;top:213;width:2;height:52" coordorigin="5005,213" coordsize="0,52" path="m5005,213l5005,264e" filled="false" stroked="true" strokeweight=".163027pt" strokecolor="#ff0000">
                <v:path arrowok="t"/>
              </v:shape>
            </v:group>
            <v:group style="position:absolute;left:4985;top:237;width:40;height:2" coordorigin="4985,237" coordsize="40,2">
              <v:shape style="position:absolute;left:4985;top:237;width:40;height:2" coordorigin="4985,237" coordsize="40,0" path="m4985,237l5024,237e" filled="false" stroked="true" strokeweight=".214789pt" strokecolor="#ff0000">
                <v:path arrowok="t"/>
              </v:shape>
            </v:group>
            <v:group style="position:absolute;left:5005;top:211;width:2;height:52" coordorigin="5005,211" coordsize="2,52">
              <v:shape style="position:absolute;left:5005;top:211;width:2;height:52" coordorigin="5005,211" coordsize="0,52" path="m5005,211l5005,263e" filled="false" stroked="true" strokeweight=".163027pt" strokecolor="#ff0000">
                <v:path arrowok="t"/>
              </v:shape>
            </v:group>
            <v:group style="position:absolute;left:4985;top:236;width:40;height:2" coordorigin="4985,236" coordsize="40,2">
              <v:shape style="position:absolute;left:4985;top:236;width:40;height:2" coordorigin="4985,236" coordsize="40,0" path="m4985,236l5024,236e" filled="false" stroked="true" strokeweight=".214789pt" strokecolor="#ff0000">
                <v:path arrowok="t"/>
              </v:shape>
            </v:group>
            <v:group style="position:absolute;left:5005;top:210;width:2;height:52" coordorigin="5005,210" coordsize="2,52">
              <v:shape style="position:absolute;left:5005;top:210;width:2;height:52" coordorigin="5005,210" coordsize="0,52" path="m5005,210l5005,262e" filled="false" stroked="true" strokeweight=".163027pt" strokecolor="#ff0000">
                <v:path arrowok="t"/>
              </v:shape>
            </v:group>
            <v:group style="position:absolute;left:4985;top:235;width:40;height:2" coordorigin="4985,235" coordsize="40,2">
              <v:shape style="position:absolute;left:4985;top:235;width:40;height:2" coordorigin="4985,235" coordsize="40,0" path="m4985,235l5024,235e" filled="false" stroked="true" strokeweight=".214789pt" strokecolor="#ff0000">
                <v:path arrowok="t"/>
              </v:shape>
            </v:group>
            <v:group style="position:absolute;left:5005;top:210;width:2;height:52" coordorigin="5005,210" coordsize="2,52">
              <v:shape style="position:absolute;left:5005;top:210;width:2;height:52" coordorigin="5005,210" coordsize="0,52" path="m5005,210l5005,261e" filled="false" stroked="true" strokeweight=".163027pt" strokecolor="#ff0000">
                <v:path arrowok="t"/>
              </v:shape>
            </v:group>
            <v:group style="position:absolute;left:4985;top:235;width:40;height:2" coordorigin="4985,235" coordsize="40,2">
              <v:shape style="position:absolute;left:4985;top:235;width:40;height:2" coordorigin="4985,235" coordsize="40,0" path="m4985,235l5024,235e" filled="false" stroked="true" strokeweight=".214789pt" strokecolor="#ff0000">
                <v:path arrowok="t"/>
              </v:shape>
            </v:group>
            <v:group style="position:absolute;left:5005;top:209;width:2;height:52" coordorigin="5005,209" coordsize="2,52">
              <v:shape style="position:absolute;left:5005;top:209;width:2;height:52" coordorigin="5005,209" coordsize="0,52" path="m5005,209l5005,260e" filled="false" stroked="true" strokeweight=".163027pt" strokecolor="#ff0000">
                <v:path arrowok="t"/>
              </v:shape>
            </v:group>
            <v:group style="position:absolute;left:4985;top:234;width:40;height:2" coordorigin="4985,234" coordsize="40,2">
              <v:shape style="position:absolute;left:4985;top:234;width:40;height:2" coordorigin="4985,234" coordsize="40,0" path="m4985,234l5024,234e" filled="false" stroked="true" strokeweight=".214789pt" strokecolor="#ff0000">
                <v:path arrowok="t"/>
              </v:shape>
            </v:group>
            <v:group style="position:absolute;left:5005;top:208;width:2;height:52" coordorigin="5005,208" coordsize="2,52">
              <v:shape style="position:absolute;left:5005;top:208;width:2;height:52" coordorigin="5005,208" coordsize="0,52" path="m5005,208l5005,260e" filled="false" stroked="true" strokeweight=".163027pt" strokecolor="#ff0000">
                <v:path arrowok="t"/>
              </v:shape>
            </v:group>
            <v:group style="position:absolute;left:4985;top:233;width:40;height:2" coordorigin="4985,233" coordsize="40,2">
              <v:shape style="position:absolute;left:4985;top:233;width:40;height:2" coordorigin="4985,233" coordsize="40,0" path="m4985,233l5024,233e" filled="false" stroked="true" strokeweight=".214789pt" strokecolor="#ff0000">
                <v:path arrowok="t"/>
              </v:shape>
            </v:group>
            <v:group style="position:absolute;left:5005;top:208;width:2;height:52" coordorigin="5005,208" coordsize="2,52">
              <v:shape style="position:absolute;left:5005;top:208;width:2;height:52" coordorigin="5005,208" coordsize="0,52" path="m5005,208l5005,259e" filled="false" stroked="true" strokeweight=".163027pt" strokecolor="#ff0000">
                <v:path arrowok="t"/>
              </v:shape>
            </v:group>
            <v:group style="position:absolute;left:4985;top:233;width:40;height:2" coordorigin="4985,233" coordsize="40,2">
              <v:shape style="position:absolute;left:4985;top:233;width:40;height:2" coordorigin="4985,233" coordsize="40,0" path="m4985,233l5024,233e" filled="false" stroked="true" strokeweight=".214789pt" strokecolor="#ff0000">
                <v:path arrowok="t"/>
              </v:shape>
            </v:group>
            <v:group style="position:absolute;left:5005;top:207;width:2;height:52" coordorigin="5005,207" coordsize="2,52">
              <v:shape style="position:absolute;left:5005;top:207;width:2;height:52" coordorigin="5005,207" coordsize="0,52" path="m5005,207l5005,258e" filled="false" stroked="true" strokeweight=".163027pt" strokecolor="#ff0000">
                <v:path arrowok="t"/>
              </v:shape>
            </v:group>
            <v:group style="position:absolute;left:4985;top:229;width:40;height:2" coordorigin="4985,229" coordsize="40,2">
              <v:shape style="position:absolute;left:4985;top:229;width:40;height:2" coordorigin="4985,229" coordsize="40,0" path="m4985,229l5024,229e" filled="false" stroked="true" strokeweight=".214789pt" strokecolor="#ff0000">
                <v:path arrowok="t"/>
              </v:shape>
            </v:group>
            <v:group style="position:absolute;left:5005;top:203;width:2;height:52" coordorigin="5005,203" coordsize="2,52">
              <v:shape style="position:absolute;left:5005;top:203;width:2;height:52" coordorigin="5005,203" coordsize="0,52" path="m5005,203l5005,255e" filled="false" stroked="true" strokeweight=".163027pt" strokecolor="#ff0000">
                <v:path arrowok="t"/>
              </v:shape>
            </v:group>
            <v:group style="position:absolute;left:4985;top:225;width:40;height:2" coordorigin="4985,225" coordsize="40,2">
              <v:shape style="position:absolute;left:4985;top:225;width:40;height:2" coordorigin="4985,225" coordsize="40,0" path="m4985,225l5024,225e" filled="false" stroked="true" strokeweight=".214789pt" strokecolor="#ff0000">
                <v:path arrowok="t"/>
              </v:shape>
            </v:group>
            <v:group style="position:absolute;left:5005;top:199;width:2;height:52" coordorigin="5005,199" coordsize="2,52">
              <v:shape style="position:absolute;left:5005;top:199;width:2;height:52" coordorigin="5005,199" coordsize="0,52" path="m5005,199l5005,250e" filled="false" stroked="true" strokeweight=".163027pt" strokecolor="#ff0000">
                <v:path arrowok="t"/>
              </v:shape>
            </v:group>
            <v:group style="position:absolute;left:4985;top:223;width:40;height:2" coordorigin="4985,223" coordsize="40,2">
              <v:shape style="position:absolute;left:4985;top:223;width:40;height:2" coordorigin="4985,223" coordsize="40,0" path="m4985,223l5024,223e" filled="false" stroked="true" strokeweight=".214789pt" strokecolor="#ff0000">
                <v:path arrowok="t"/>
              </v:shape>
            </v:group>
            <v:group style="position:absolute;left:5005;top:198;width:2;height:52" coordorigin="5005,198" coordsize="2,52">
              <v:shape style="position:absolute;left:5005;top:198;width:2;height:52" coordorigin="5005,198" coordsize="0,52" path="m5005,198l5005,249e" filled="false" stroked="true" strokeweight=".163027pt" strokecolor="#ff0000">
                <v:path arrowok="t"/>
              </v:shape>
            </v:group>
            <v:group style="position:absolute;left:4985;top:223;width:40;height:2" coordorigin="4985,223" coordsize="40,2">
              <v:shape style="position:absolute;left:4985;top:223;width:40;height:2" coordorigin="4985,223" coordsize="40,0" path="m4985,223l5024,223e" filled="false" stroked="true" strokeweight=".214789pt" strokecolor="#ff0000">
                <v:path arrowok="t"/>
              </v:shape>
            </v:group>
            <v:group style="position:absolute;left:5005;top:197;width:2;height:52" coordorigin="5005,197" coordsize="2,52">
              <v:shape style="position:absolute;left:5005;top:197;width:2;height:52" coordorigin="5005,197" coordsize="0,52" path="m5005,197l5005,248e" filled="false" stroked="true" strokeweight=".163027pt" strokecolor="#ff0000">
                <v:path arrowok="t"/>
              </v:shape>
            </v:group>
            <v:group style="position:absolute;left:4985;top:220;width:40;height:2" coordorigin="4985,220" coordsize="40,2">
              <v:shape style="position:absolute;left:4985;top:220;width:40;height:2" coordorigin="4985,220" coordsize="40,0" path="m4985,220l5024,220e" filled="false" stroked="true" strokeweight=".214789pt" strokecolor="#ff0000">
                <v:path arrowok="t"/>
              </v:shape>
            </v:group>
            <v:group style="position:absolute;left:5005;top:195;width:2;height:52" coordorigin="5005,195" coordsize="2,52">
              <v:shape style="position:absolute;left:5005;top:195;width:2;height:52" coordorigin="5005,195" coordsize="0,52" path="m5005,195l5005,246e" filled="false" stroked="true" strokeweight=".163027pt" strokecolor="#ff0000">
                <v:path arrowok="t"/>
              </v:shape>
            </v:group>
            <v:group style="position:absolute;left:4985;top:217;width:40;height:2" coordorigin="4985,217" coordsize="40,2">
              <v:shape style="position:absolute;left:4985;top:217;width:40;height:2" coordorigin="4985,217" coordsize="40,0" path="m4985,217l5024,217e" filled="false" stroked="true" strokeweight=".214789pt" strokecolor="#ff0000">
                <v:path arrowok="t"/>
              </v:shape>
            </v:group>
            <v:group style="position:absolute;left:5005;top:191;width:2;height:52" coordorigin="5005,191" coordsize="2,52">
              <v:shape style="position:absolute;left:5005;top:191;width:2;height:52" coordorigin="5005,191" coordsize="0,52" path="m5005,191l5005,243e" filled="false" stroked="true" strokeweight=".163027pt" strokecolor="#ff0000">
                <v:path arrowok="t"/>
              </v:shape>
            </v:group>
            <v:group style="position:absolute;left:4985;top:213;width:40;height:2" coordorigin="4985,213" coordsize="40,2">
              <v:shape style="position:absolute;left:4985;top:213;width:40;height:2" coordorigin="4985,213" coordsize="40,0" path="m4985,213l5024,213e" filled="false" stroked="true" strokeweight=".214789pt" strokecolor="#ff0000">
                <v:path arrowok="t"/>
              </v:shape>
            </v:group>
            <v:group style="position:absolute;left:5005;top:187;width:2;height:52" coordorigin="5005,187" coordsize="2,52">
              <v:shape style="position:absolute;left:5005;top:187;width:2;height:52" coordorigin="5005,187" coordsize="0,52" path="m5005,187l5005,238e" filled="false" stroked="true" strokeweight=".163027pt" strokecolor="#ff0000">
                <v:path arrowok="t"/>
              </v:shape>
            </v:group>
            <v:group style="position:absolute;left:4985;top:210;width:40;height:2" coordorigin="4985,210" coordsize="40,2">
              <v:shape style="position:absolute;left:4985;top:210;width:40;height:2" coordorigin="4985,210" coordsize="40,0" path="m4985,210l5024,210e" filled="false" stroked="true" strokeweight=".214789pt" strokecolor="#ff0000">
                <v:path arrowok="t"/>
              </v:shape>
            </v:group>
            <v:group style="position:absolute;left:5005;top:184;width:2;height:52" coordorigin="5005,184" coordsize="2,52">
              <v:shape style="position:absolute;left:5005;top:184;width:2;height:52" coordorigin="5005,184" coordsize="0,52" path="m5005,184l5005,235e" filled="false" stroked="true" strokeweight=".163027pt" strokecolor="#ff0000">
                <v:path arrowok="t"/>
              </v:shape>
            </v:group>
            <v:group style="position:absolute;left:4985;top:208;width:40;height:2" coordorigin="4985,208" coordsize="40,2">
              <v:shape style="position:absolute;left:4985;top:208;width:40;height:2" coordorigin="4985,208" coordsize="40,0" path="m4985,208l5024,208e" filled="false" stroked="true" strokeweight=".214789pt" strokecolor="#ff0000">
                <v:path arrowok="t"/>
              </v:shape>
            </v:group>
            <v:group style="position:absolute;left:5005;top:182;width:2;height:52" coordorigin="5005,182" coordsize="2,52">
              <v:shape style="position:absolute;left:5005;top:182;width:2;height:52" coordorigin="5005,182" coordsize="0,52" path="m5005,182l5005,234e" filled="false" stroked="true" strokeweight=".163027pt" strokecolor="#ff0000">
                <v:path arrowok="t"/>
              </v:shape>
            </v:group>
            <v:group style="position:absolute;left:4985;top:207;width:40;height:2" coordorigin="4985,207" coordsize="40,2">
              <v:shape style="position:absolute;left:4985;top:207;width:40;height:2" coordorigin="4985,207" coordsize="40,0" path="m4985,207l5024,207e" filled="false" stroked="true" strokeweight=".214789pt" strokecolor="#ff0000">
                <v:path arrowok="t"/>
              </v:shape>
            </v:group>
            <v:group style="position:absolute;left:5005;top:181;width:2;height:52" coordorigin="5005,181" coordsize="2,52">
              <v:shape style="position:absolute;left:5005;top:181;width:2;height:52" coordorigin="5005,181" coordsize="0,52" path="m5005,181l5005,233e" filled="false" stroked="true" strokeweight=".163027pt" strokecolor="#ff0000">
                <v:path arrowok="t"/>
              </v:shape>
            </v:group>
            <v:group style="position:absolute;left:4985;top:206;width:40;height:2" coordorigin="4985,206" coordsize="40,2">
              <v:shape style="position:absolute;left:4985;top:206;width:40;height:2" coordorigin="4985,206" coordsize="40,0" path="m4985,206l5024,206e" filled="false" stroked="true" strokeweight=".214789pt" strokecolor="#ff0000">
                <v:path arrowok="t"/>
              </v:shape>
            </v:group>
            <v:group style="position:absolute;left:5005;top:180;width:2;height:52" coordorigin="5005,180" coordsize="2,52">
              <v:shape style="position:absolute;left:5005;top:180;width:2;height:52" coordorigin="5005,180" coordsize="0,52" path="m5005,180l5005,232e" filled="false" stroked="true" strokeweight=".163027pt" strokecolor="#ff0000">
                <v:path arrowok="t"/>
              </v:shape>
            </v:group>
            <v:group style="position:absolute;left:4985;top:205;width:40;height:2" coordorigin="4985,205" coordsize="40,2">
              <v:shape style="position:absolute;left:4985;top:205;width:40;height:2" coordorigin="4985,205" coordsize="40,0" path="m4985,205l5024,205e" filled="false" stroked="true" strokeweight=".214789pt" strokecolor="#ff0000">
                <v:path arrowok="t"/>
              </v:shape>
            </v:group>
            <v:group style="position:absolute;left:5005;top:179;width:2;height:52" coordorigin="5005,179" coordsize="2,52">
              <v:shape style="position:absolute;left:5005;top:179;width:2;height:52" coordorigin="5005,179" coordsize="0,52" path="m5005,179l5005,230e" filled="false" stroked="true" strokeweight=".163027pt" strokecolor="#ff0000">
                <v:path arrowok="t"/>
              </v:shape>
            </v:group>
            <v:group style="position:absolute;left:4985;top:204;width:40;height:2" coordorigin="4985,204" coordsize="40,2">
              <v:shape style="position:absolute;left:4985;top:204;width:40;height:2" coordorigin="4985,204" coordsize="40,0" path="m4985,204l5024,204e" filled="false" stroked="true" strokeweight=".214789pt" strokecolor="#ff0000">
                <v:path arrowok="t"/>
              </v:shape>
            </v:group>
            <v:group style="position:absolute;left:5005;top:178;width:2;height:52" coordorigin="5005,178" coordsize="2,52">
              <v:shape style="position:absolute;left:5005;top:178;width:2;height:52" coordorigin="5005,178" coordsize="0,52" path="m5005,178l5005,230e" filled="false" stroked="true" strokeweight=".163027pt" strokecolor="#ff0000">
                <v:path arrowok="t"/>
              </v:shape>
            </v:group>
            <v:group style="position:absolute;left:4985;top:203;width:40;height:2" coordorigin="4985,203" coordsize="40,2">
              <v:shape style="position:absolute;left:4985;top:203;width:40;height:2" coordorigin="4985,203" coordsize="40,0" path="m4985,203l5024,203e" filled="false" stroked="true" strokeweight=".214789pt" strokecolor="#ff0000">
                <v:path arrowok="t"/>
              </v:shape>
            </v:group>
            <v:group style="position:absolute;left:5005;top:177;width:2;height:52" coordorigin="5005,177" coordsize="2,52">
              <v:shape style="position:absolute;left:5005;top:177;width:2;height:52" coordorigin="5005,177" coordsize="0,52" path="m5005,177l5005,229e" filled="false" stroked="true" strokeweight=".163027pt" strokecolor="#ff0000">
                <v:path arrowok="t"/>
              </v:shape>
            </v:group>
            <v:group style="position:absolute;left:4985;top:202;width:40;height:2" coordorigin="4985,202" coordsize="40,2">
              <v:shape style="position:absolute;left:4985;top:202;width:40;height:2" coordorigin="4985,202" coordsize="40,0" path="m4985,202l5024,202e" filled="false" stroked="true" strokeweight=".214789pt" strokecolor="#ff0000">
                <v:path arrowok="t"/>
              </v:shape>
            </v:group>
            <v:group style="position:absolute;left:5005;top:176;width:2;height:52" coordorigin="5005,176" coordsize="2,52">
              <v:shape style="position:absolute;left:5005;top:176;width:2;height:52" coordorigin="5005,176" coordsize="0,52" path="m5005,176l5005,227e" filled="false" stroked="true" strokeweight=".163027pt" strokecolor="#ff0000">
                <v:path arrowok="t"/>
              </v:shape>
            </v:group>
            <v:group style="position:absolute;left:4985;top:200;width:40;height:2" coordorigin="4985,200" coordsize="40,2">
              <v:shape style="position:absolute;left:4985;top:200;width:40;height:2" coordorigin="4985,200" coordsize="40,0" path="m4985,200l5024,200e" filled="false" stroked="true" strokeweight=".214789pt" strokecolor="#ff0000">
                <v:path arrowok="t"/>
              </v:shape>
            </v:group>
            <v:group style="position:absolute;left:5005;top:175;width:2;height:52" coordorigin="5005,175" coordsize="2,52">
              <v:shape style="position:absolute;left:5005;top:175;width:2;height:52" coordorigin="5005,175" coordsize="0,52" path="m5005,175l5005,226e" filled="false" stroked="true" strokeweight=".163027pt" strokecolor="#ff0000">
                <v:path arrowok="t"/>
              </v:shape>
            </v:group>
            <v:group style="position:absolute;left:4985;top:198;width:40;height:2" coordorigin="4985,198" coordsize="40,2">
              <v:shape style="position:absolute;left:4985;top:198;width:40;height:2" coordorigin="4985,198" coordsize="40,0" path="m4985,198l5024,198e" filled="false" stroked="true" strokeweight=".214789pt" strokecolor="#ff0000">
                <v:path arrowok="t"/>
              </v:shape>
            </v:group>
            <v:group style="position:absolute;left:5005;top:172;width:2;height:52" coordorigin="5005,172" coordsize="2,52">
              <v:shape style="position:absolute;left:5005;top:172;width:2;height:52" coordorigin="5005,172" coordsize="0,52" path="m5005,172l5005,224e" filled="false" stroked="true" strokeweight=".163027pt" strokecolor="#ff0000">
                <v:path arrowok="t"/>
              </v:shape>
            </v:group>
            <v:group style="position:absolute;left:4985;top:194;width:40;height:2" coordorigin="4985,194" coordsize="40,2">
              <v:shape style="position:absolute;left:4985;top:194;width:40;height:2" coordorigin="4985,194" coordsize="40,0" path="m4985,194l5024,194e" filled="false" stroked="true" strokeweight=".214789pt" strokecolor="#ff0000">
                <v:path arrowok="t"/>
              </v:shape>
            </v:group>
            <v:group style="position:absolute;left:5005;top:168;width:2;height:52" coordorigin="5005,168" coordsize="2,52">
              <v:shape style="position:absolute;left:5005;top:168;width:2;height:52" coordorigin="5005,168" coordsize="0,52" path="m5005,168l5005,220e" filled="false" stroked="true" strokeweight=".163027pt" strokecolor="#ff0000">
                <v:path arrowok="t"/>
              </v:shape>
            </v:group>
            <v:group style="position:absolute;left:4985;top:193;width:40;height:2" coordorigin="4985,193" coordsize="40,2">
              <v:shape style="position:absolute;left:4985;top:193;width:40;height:2" coordorigin="4985,193" coordsize="40,0" path="m4985,193l5024,193e" filled="false" stroked="true" strokeweight=".214789pt" strokecolor="#ff0000">
                <v:path arrowok="t"/>
              </v:shape>
            </v:group>
            <v:group style="position:absolute;left:5005;top:167;width:2;height:52" coordorigin="5005,167" coordsize="2,52">
              <v:shape style="position:absolute;left:5005;top:167;width:2;height:52" coordorigin="5005,167" coordsize="0,52" path="m5005,167l5005,219e" filled="false" stroked="true" strokeweight=".163027pt" strokecolor="#ff0000">
                <v:path arrowok="t"/>
              </v:shape>
            </v:group>
            <v:group style="position:absolute;left:4985;top:192;width:40;height:2" coordorigin="4985,192" coordsize="40,2">
              <v:shape style="position:absolute;left:4985;top:192;width:40;height:2" coordorigin="4985,192" coordsize="40,0" path="m4985,192l5024,192e" filled="false" stroked="true" strokeweight=".214789pt" strokecolor="#ff0000">
                <v:path arrowok="t"/>
              </v:shape>
            </v:group>
            <v:group style="position:absolute;left:5005;top:167;width:2;height:52" coordorigin="5005,167" coordsize="2,52">
              <v:shape style="position:absolute;left:5005;top:167;width:2;height:52" coordorigin="5005,167" coordsize="0,52" path="m5005,167l5005,218e" filled="false" stroked="true" strokeweight=".163027pt" strokecolor="#ff0000">
                <v:path arrowok="t"/>
              </v:shape>
            </v:group>
            <v:group style="position:absolute;left:4985;top:191;width:40;height:2" coordorigin="4985,191" coordsize="40,2">
              <v:shape style="position:absolute;left:4985;top:191;width:40;height:2" coordorigin="4985,191" coordsize="40,0" path="m4985,191l5024,191e" filled="false" stroked="true" strokeweight=".214789pt" strokecolor="#ff0000">
                <v:path arrowok="t"/>
              </v:shape>
            </v:group>
            <v:group style="position:absolute;left:5005;top:165;width:2;height:52" coordorigin="5005,165" coordsize="2,52">
              <v:shape style="position:absolute;left:5005;top:165;width:2;height:52" coordorigin="5005,165" coordsize="0,52" path="m5005,165l5005,217e" filled="false" stroked="true" strokeweight=".163027pt" strokecolor="#ff0000">
                <v:path arrowok="t"/>
              </v:shape>
            </v:group>
            <v:group style="position:absolute;left:4985;top:190;width:40;height:2" coordorigin="4985,190" coordsize="40,2">
              <v:shape style="position:absolute;left:4985;top:190;width:40;height:2" coordorigin="4985,190" coordsize="40,0" path="m4985,190l5024,190e" filled="false" stroked="true" strokeweight=".214789pt" strokecolor="#ff0000">
                <v:path arrowok="t"/>
              </v:shape>
            </v:group>
            <v:group style="position:absolute;left:5005;top:165;width:2;height:52" coordorigin="5005,165" coordsize="2,52">
              <v:shape style="position:absolute;left:5005;top:165;width:2;height:52" coordorigin="5005,165" coordsize="0,52" path="m5005,165l5005,216e" filled="false" stroked="true" strokeweight=".163027pt" strokecolor="#ff0000">
                <v:path arrowok="t"/>
              </v:shape>
            </v:group>
            <v:group style="position:absolute;left:4985;top:190;width:40;height:2" coordorigin="4985,190" coordsize="40,2">
              <v:shape style="position:absolute;left:4985;top:190;width:40;height:2" coordorigin="4985,190" coordsize="40,0" path="m4985,190l5024,190e" filled="false" stroked="true" strokeweight=".214789pt" strokecolor="#ff0000">
                <v:path arrowok="t"/>
              </v:shape>
            </v:group>
            <v:group style="position:absolute;left:5005;top:164;width:2;height:52" coordorigin="5005,164" coordsize="2,52">
              <v:shape style="position:absolute;left:5005;top:164;width:2;height:52" coordorigin="5005,164" coordsize="0,52" path="m5005,164l5005,215e" filled="false" stroked="true" strokeweight=".163027pt" strokecolor="#ff0000">
                <v:path arrowok="t"/>
              </v:shape>
            </v:group>
            <v:group style="position:absolute;left:4985;top:189;width:40;height:2" coordorigin="4985,189" coordsize="40,2">
              <v:shape style="position:absolute;left:4985;top:189;width:40;height:2" coordorigin="4985,189" coordsize="40,0" path="m4985,189l5024,189e" filled="false" stroked="true" strokeweight=".214789pt" strokecolor="#ff0000">
                <v:path arrowok="t"/>
              </v:shape>
            </v:group>
            <v:group style="position:absolute;left:5005;top:163;width:2;height:52" coordorigin="5005,163" coordsize="2,52">
              <v:shape style="position:absolute;left:5005;top:163;width:2;height:52" coordorigin="5005,163" coordsize="0,52" path="m5005,163l5005,215e" filled="false" stroked="true" strokeweight=".163027pt" strokecolor="#ff0000">
                <v:path arrowok="t"/>
              </v:shape>
            </v:group>
            <v:group style="position:absolute;left:4985;top:187;width:40;height:2" coordorigin="4985,187" coordsize="40,2">
              <v:shape style="position:absolute;left:4985;top:187;width:40;height:2" coordorigin="4985,187" coordsize="40,0" path="m4985,187l5024,187e" filled="false" stroked="true" strokeweight=".214789pt" strokecolor="#ff0000">
                <v:path arrowok="t"/>
              </v:shape>
            </v:group>
            <v:group style="position:absolute;left:5005;top:161;width:2;height:52" coordorigin="5005,161" coordsize="2,52">
              <v:shape style="position:absolute;left:5005;top:161;width:2;height:52" coordorigin="5005,161" coordsize="0,52" path="m5005,161l5005,212e" filled="false" stroked="true" strokeweight=".163027pt" strokecolor="#ff0000">
                <v:path arrowok="t"/>
              </v:shape>
            </v:group>
            <v:group style="position:absolute;left:4985;top:186;width:40;height:2" coordorigin="4985,186" coordsize="40,2">
              <v:shape style="position:absolute;left:4985;top:186;width:40;height:2" coordorigin="4985,186" coordsize="40,0" path="m4985,186l5024,186e" filled="false" stroked="true" strokeweight=".214789pt" strokecolor="#ff0000">
                <v:path arrowok="t"/>
              </v:shape>
            </v:group>
            <v:group style="position:absolute;left:5005;top:160;width:2;height:52" coordorigin="5005,160" coordsize="2,52">
              <v:shape style="position:absolute;left:5005;top:160;width:2;height:52" coordorigin="5005,160" coordsize="0,52" path="m5005,160l5005,212e" filled="false" stroked="true" strokeweight=".163027pt" strokecolor="#ff0000">
                <v:path arrowok="t"/>
              </v:shape>
            </v:group>
            <v:group style="position:absolute;left:4985;top:184;width:40;height:2" coordorigin="4985,184" coordsize="40,2">
              <v:shape style="position:absolute;left:4985;top:184;width:40;height:2" coordorigin="4985,184" coordsize="40,0" path="m4985,184l5024,184e" filled="false" stroked="true" strokeweight=".214789pt" strokecolor="#ff0000">
                <v:path arrowok="t"/>
              </v:shape>
            </v:group>
            <v:group style="position:absolute;left:5005;top:158;width:2;height:52" coordorigin="5005,158" coordsize="2,52">
              <v:shape style="position:absolute;left:5005;top:158;width:2;height:52" coordorigin="5005,158" coordsize="0,52" path="m5005,158l5005,210e" filled="false" stroked="true" strokeweight=".163027pt" strokecolor="#ff0000">
                <v:path arrowok="t"/>
              </v:shape>
            </v:group>
            <v:group style="position:absolute;left:4985;top:182;width:40;height:2" coordorigin="4985,182" coordsize="40,2">
              <v:shape style="position:absolute;left:4985;top:182;width:40;height:2" coordorigin="4985,182" coordsize="40,0" path="m4985,182l5024,182e" filled="false" stroked="true" strokeweight=".214789pt" strokecolor="#ff0000">
                <v:path arrowok="t"/>
              </v:shape>
            </v:group>
            <v:group style="position:absolute;left:5005;top:157;width:2;height:52" coordorigin="5005,157" coordsize="2,52">
              <v:shape style="position:absolute;left:5005;top:157;width:2;height:52" coordorigin="5005,157" coordsize="0,52" path="m5005,157l5005,208e" filled="false" stroked="true" strokeweight=".163027pt" strokecolor="#ff0000">
                <v:path arrowok="t"/>
              </v:shape>
            </v:group>
            <v:group style="position:absolute;left:4985;top:182;width:40;height:2" coordorigin="4985,182" coordsize="40,2">
              <v:shape style="position:absolute;left:4985;top:182;width:40;height:2" coordorigin="4985,182" coordsize="40,0" path="m4985,182l5024,182e" filled="false" stroked="true" strokeweight=".214789pt" strokecolor="#ff0000">
                <v:path arrowok="t"/>
              </v:shape>
            </v:group>
            <v:group style="position:absolute;left:5005;top:156;width:2;height:52" coordorigin="5005,156" coordsize="2,52">
              <v:shape style="position:absolute;left:5005;top:156;width:2;height:52" coordorigin="5005,156" coordsize="0,52" path="m5005,156l5005,207e" filled="false" stroked="true" strokeweight=".163027pt" strokecolor="#ff0000">
                <v:path arrowok="t"/>
              </v:shape>
            </v:group>
            <v:group style="position:absolute;left:4985;top:180;width:40;height:2" coordorigin="4985,180" coordsize="40,2">
              <v:shape style="position:absolute;left:4985;top:180;width:40;height:2" coordorigin="4985,180" coordsize="40,0" path="m4985,180l5024,180e" filled="false" stroked="true" strokeweight=".214789pt" strokecolor="#ff0000">
                <v:path arrowok="t"/>
              </v:shape>
            </v:group>
            <v:group style="position:absolute;left:5005;top:154;width:2;height:52" coordorigin="5005,154" coordsize="2,52">
              <v:shape style="position:absolute;left:5005;top:154;width:2;height:52" coordorigin="5005,154" coordsize="0,52" path="m5005,154l5005,206e" filled="false" stroked="true" strokeweight=".163027pt" strokecolor="#ff0000">
                <v:path arrowok="t"/>
              </v:shape>
            </v:group>
            <v:group style="position:absolute;left:4985;top:179;width:40;height:2" coordorigin="4985,179" coordsize="40,2">
              <v:shape style="position:absolute;left:4985;top:179;width:40;height:2" coordorigin="4985,179" coordsize="40,0" path="m4985,179l5024,179e" filled="false" stroked="true" strokeweight=".214789pt" strokecolor="#ff0000">
                <v:path arrowok="t"/>
              </v:shape>
            </v:group>
            <v:group style="position:absolute;left:5005;top:153;width:2;height:52" coordorigin="5005,153" coordsize="2,52">
              <v:shape style="position:absolute;left:5005;top:153;width:2;height:52" coordorigin="5005,153" coordsize="0,52" path="m5005,153l5005,204e" filled="false" stroked="true" strokeweight=".163027pt" strokecolor="#ff0000">
                <v:path arrowok="t"/>
              </v:shape>
            </v:group>
            <v:group style="position:absolute;left:4985;top:177;width:40;height:2" coordorigin="4985,177" coordsize="40,2">
              <v:shape style="position:absolute;left:4985;top:177;width:40;height:2" coordorigin="4985,177" coordsize="40,0" path="m4985,177l5024,177e" filled="false" stroked="true" strokeweight=".214789pt" strokecolor="#ff0000">
                <v:path arrowok="t"/>
              </v:shape>
            </v:group>
            <v:group style="position:absolute;left:5005;top:151;width:2;height:52" coordorigin="5005,151" coordsize="2,52">
              <v:shape style="position:absolute;left:5005;top:151;width:2;height:52" coordorigin="5005,151" coordsize="0,52" path="m5005,151l5005,202e" filled="false" stroked="true" strokeweight=".163027pt" strokecolor="#ff0000">
                <v:path arrowok="t"/>
              </v:shape>
            </v:group>
            <v:group style="position:absolute;left:4985;top:175;width:40;height:2" coordorigin="4985,175" coordsize="40,2">
              <v:shape style="position:absolute;left:4985;top:175;width:40;height:2" coordorigin="4985,175" coordsize="40,0" path="m4985,175l5024,175e" filled="false" stroked="true" strokeweight=".214789pt" strokecolor="#ff0000">
                <v:path arrowok="t"/>
              </v:shape>
            </v:group>
            <v:group style="position:absolute;left:5005;top:149;width:2;height:52" coordorigin="5005,149" coordsize="2,52">
              <v:shape style="position:absolute;left:5005;top:149;width:2;height:52" coordorigin="5005,149" coordsize="0,52" path="m5005,149l5005,201e" filled="false" stroked="true" strokeweight=".163027pt" strokecolor="#ff0000">
                <v:path arrowok="t"/>
              </v:shape>
            </v:group>
            <v:group style="position:absolute;left:4985;top:174;width:40;height:2" coordorigin="4985,174" coordsize="40,2">
              <v:shape style="position:absolute;left:4985;top:174;width:40;height:2" coordorigin="4985,174" coordsize="40,0" path="m4985,174l5024,174e" filled="false" stroked="true" strokeweight=".214789pt" strokecolor="#ff0000">
                <v:path arrowok="t"/>
              </v:shape>
            </v:group>
            <v:group style="position:absolute;left:5005;top:148;width:2;height:52" coordorigin="5005,148" coordsize="2,52">
              <v:shape style="position:absolute;left:5005;top:148;width:2;height:52" coordorigin="5005,148" coordsize="0,52" path="m5005,148l5005,199e" filled="false" stroked="true" strokeweight=".163027pt" strokecolor="#ff0000">
                <v:path arrowok="t"/>
              </v:shape>
            </v:group>
            <v:group style="position:absolute;left:4985;top:172;width:40;height:2" coordorigin="4985,172" coordsize="40,2">
              <v:shape style="position:absolute;left:4985;top:172;width:40;height:2" coordorigin="4985,172" coordsize="40,0" path="m4985,172l5024,172e" filled="false" stroked="true" strokeweight=".214789pt" strokecolor="#ff0000">
                <v:path arrowok="t"/>
              </v:shape>
            </v:group>
            <v:group style="position:absolute;left:5005;top:147;width:2;height:52" coordorigin="5005,147" coordsize="2,52">
              <v:shape style="position:absolute;left:5005;top:147;width:2;height:52" coordorigin="5005,147" coordsize="0,52" path="m5005,147l5005,198e" filled="false" stroked="true" strokeweight=".163027pt" strokecolor="#ff0000">
                <v:path arrowok="t"/>
              </v:shape>
            </v:group>
            <v:group style="position:absolute;left:4985;top:170;width:40;height:2" coordorigin="4985,170" coordsize="40,2">
              <v:shape style="position:absolute;left:4985;top:170;width:40;height:2" coordorigin="4985,170" coordsize="40,0" path="m4985,170l5024,170e" filled="false" stroked="true" strokeweight=".214789pt" strokecolor="#ff0000">
                <v:path arrowok="t"/>
              </v:shape>
            </v:group>
            <v:group style="position:absolute;left:5005;top:144;width:2;height:52" coordorigin="5005,144" coordsize="2,52">
              <v:shape style="position:absolute;left:5005;top:144;width:2;height:52" coordorigin="5005,144" coordsize="0,52" path="m5005,144l5005,196e" filled="false" stroked="true" strokeweight=".163027pt" strokecolor="#ff0000">
                <v:path arrowok="t"/>
              </v:shape>
            </v:group>
            <v:group style="position:absolute;left:4985;top:169;width:40;height:2" coordorigin="4985,169" coordsize="40,2">
              <v:shape style="position:absolute;left:4985;top:169;width:40;height:2" coordorigin="4985,169" coordsize="40,0" path="m4985,169l5024,169e" filled="false" stroked="true" strokeweight=".214789pt" strokecolor="#ff0000">
                <v:path arrowok="t"/>
              </v:shape>
            </v:group>
            <v:group style="position:absolute;left:5005;top:144;width:2;height:52" coordorigin="5005,144" coordsize="2,52">
              <v:shape style="position:absolute;left:5005;top:144;width:2;height:52" coordorigin="5005,144" coordsize="0,52" path="m5005,144l5005,195e" filled="false" stroked="true" strokeweight=".163027pt" strokecolor="#ff0000">
                <v:path arrowok="t"/>
              </v:shape>
            </v:group>
            <v:group style="position:absolute;left:4985;top:167;width:40;height:2" coordorigin="4985,167" coordsize="40,2">
              <v:shape style="position:absolute;left:4985;top:167;width:40;height:2" coordorigin="4985,167" coordsize="40,0" path="m4985,167l5024,167e" filled="false" stroked="true" strokeweight=".214789pt" strokecolor="#ff0000">
                <v:path arrowok="t"/>
              </v:shape>
            </v:group>
            <v:group style="position:absolute;left:5005;top:142;width:2;height:52" coordorigin="5005,142" coordsize="2,52">
              <v:shape style="position:absolute;left:5005;top:142;width:2;height:52" coordorigin="5005,142" coordsize="0,52" path="m5005,142l5005,193e" filled="false" stroked="true" strokeweight=".163027pt" strokecolor="#ff0000">
                <v:path arrowok="t"/>
              </v:shape>
            </v:group>
            <v:group style="position:absolute;left:4985;top:167;width:40;height:2" coordorigin="4985,167" coordsize="40,2">
              <v:shape style="position:absolute;left:4985;top:167;width:40;height:2" coordorigin="4985,167" coordsize="40,0" path="m4985,167l5024,167e" filled="false" stroked="true" strokeweight=".214789pt" strokecolor="#ff0000">
                <v:path arrowok="t"/>
              </v:shape>
            </v:group>
            <v:group style="position:absolute;left:5005;top:141;width:2;height:52" coordorigin="5005,141" coordsize="2,52">
              <v:shape style="position:absolute;left:5005;top:141;width:2;height:52" coordorigin="5005,141" coordsize="0,52" path="m5005,141l5005,192e" filled="false" stroked="true" strokeweight=".163027pt" strokecolor="#ff0000">
                <v:path arrowok="t"/>
              </v:shape>
            </v:group>
            <v:group style="position:absolute;left:4985;top:165;width:40;height:2" coordorigin="4985,165" coordsize="40,2">
              <v:shape style="position:absolute;left:4985;top:165;width:40;height:2" coordorigin="4985,165" coordsize="40,0" path="m4985,165l5024,165e" filled="false" stroked="true" strokeweight=".214789pt" strokecolor="#ff0000">
                <v:path arrowok="t"/>
              </v:shape>
            </v:group>
            <v:group style="position:absolute;left:5005;top:139;width:2;height:52" coordorigin="5005,139" coordsize="2,52">
              <v:shape style="position:absolute;left:5005;top:139;width:2;height:52" coordorigin="5005,139" coordsize="0,52" path="m5005,139l5005,191e" filled="false" stroked="true" strokeweight=".163027pt" strokecolor="#ff0000">
                <v:path arrowok="t"/>
              </v:shape>
            </v:group>
            <v:group style="position:absolute;left:5377;top:846;width:40;height:2" coordorigin="5377,846" coordsize="40,2">
              <v:shape style="position:absolute;left:5377;top:846;width:40;height:2" coordorigin="5377,846" coordsize="40,0" path="m5377,846l5416,846e" filled="false" stroked="true" strokeweight=".214789pt" strokecolor="#ff0000">
                <v:path arrowok="t"/>
              </v:shape>
            </v:group>
            <v:group style="position:absolute;left:5396;top:820;width:2;height:52" coordorigin="5396,820" coordsize="2,52">
              <v:shape style="position:absolute;left:5396;top:820;width:2;height:52" coordorigin="5396,820" coordsize="0,52" path="m5396,820l5396,872e" filled="false" stroked="true" strokeweight=".163027pt" strokecolor="#ff0000">
                <v:path arrowok="t"/>
              </v:shape>
            </v:group>
            <v:group style="position:absolute;left:5377;top:845;width:40;height:2" coordorigin="5377,845" coordsize="40,2">
              <v:shape style="position:absolute;left:5377;top:845;width:40;height:2" coordorigin="5377,845" coordsize="40,0" path="m5377,845l5416,845e" filled="false" stroked="true" strokeweight=".214789pt" strokecolor="#ff0000">
                <v:path arrowok="t"/>
              </v:shape>
            </v:group>
            <v:group style="position:absolute;left:5396;top:819;width:2;height:52" coordorigin="5396,819" coordsize="2,52">
              <v:shape style="position:absolute;left:5396;top:819;width:2;height:52" coordorigin="5396,819" coordsize="0,52" path="m5396,819l5396,871e" filled="false" stroked="true" strokeweight=".163027pt" strokecolor="#ff0000">
                <v:path arrowok="t"/>
              </v:shape>
            </v:group>
            <v:group style="position:absolute;left:5377;top:844;width:40;height:2" coordorigin="5377,844" coordsize="40,2">
              <v:shape style="position:absolute;left:5377;top:844;width:40;height:2" coordorigin="5377,844" coordsize="40,0" path="m5377,844l5416,844e" filled="false" stroked="true" strokeweight=".214789pt" strokecolor="#ff0000">
                <v:path arrowok="t"/>
              </v:shape>
            </v:group>
            <v:group style="position:absolute;left:5396;top:819;width:2;height:52" coordorigin="5396,819" coordsize="2,52">
              <v:shape style="position:absolute;left:5396;top:819;width:2;height:52" coordorigin="5396,819" coordsize="0,52" path="m5396,819l5396,870e" filled="false" stroked="true" strokeweight=".163027pt" strokecolor="#ff0000">
                <v:path arrowok="t"/>
              </v:shape>
            </v:group>
            <v:group style="position:absolute;left:5377;top:844;width:40;height:2" coordorigin="5377,844" coordsize="40,2">
              <v:shape style="position:absolute;left:5377;top:844;width:40;height:2" coordorigin="5377,844" coordsize="40,0" path="m5377,844l5416,844e" filled="false" stroked="true" strokeweight=".214789pt" strokecolor="#ff0000">
                <v:path arrowok="t"/>
              </v:shape>
            </v:group>
            <v:group style="position:absolute;left:5396;top:818;width:2;height:52" coordorigin="5396,818" coordsize="2,52">
              <v:shape style="position:absolute;left:5396;top:818;width:2;height:52" coordorigin="5396,818" coordsize="0,52" path="m5396,818l5396,869e" filled="false" stroked="true" strokeweight=".163027pt" strokecolor="#ff0000">
                <v:path arrowok="t"/>
              </v:shape>
            </v:group>
            <v:group style="position:absolute;left:5377;top:843;width:40;height:2" coordorigin="5377,843" coordsize="40,2">
              <v:shape style="position:absolute;left:5377;top:843;width:40;height:2" coordorigin="5377,843" coordsize="40,0" path="m5377,843l5416,843e" filled="false" stroked="true" strokeweight=".214789pt" strokecolor="#ff0000">
                <v:path arrowok="t"/>
              </v:shape>
            </v:group>
            <v:group style="position:absolute;left:5396;top:817;width:2;height:52" coordorigin="5396,817" coordsize="2,52">
              <v:shape style="position:absolute;left:5396;top:817;width:2;height:52" coordorigin="5396,817" coordsize="0,52" path="m5396,817l5396,869e" filled="false" stroked="true" strokeweight=".163027pt" strokecolor="#ff0000">
                <v:path arrowok="t"/>
              </v:shape>
            </v:group>
            <v:group style="position:absolute;left:5377;top:842;width:40;height:2" coordorigin="5377,842" coordsize="40,2">
              <v:shape style="position:absolute;left:5377;top:842;width:40;height:2" coordorigin="5377,842" coordsize="40,0" path="m5377,842l5416,842e" filled="false" stroked="true" strokeweight=".214789pt" strokecolor="#ff0000">
                <v:path arrowok="t"/>
              </v:shape>
            </v:group>
            <v:group style="position:absolute;left:5396;top:817;width:2;height:52" coordorigin="5396,817" coordsize="2,52">
              <v:shape style="position:absolute;left:5396;top:817;width:2;height:52" coordorigin="5396,817" coordsize="0,52" path="m5396,817l5396,868e" filled="false" stroked="true" strokeweight=".163027pt" strokecolor="#ff0000">
                <v:path arrowok="t"/>
              </v:shape>
            </v:group>
            <v:group style="position:absolute;left:5377;top:842;width:40;height:2" coordorigin="5377,842" coordsize="40,2">
              <v:shape style="position:absolute;left:5377;top:842;width:40;height:2" coordorigin="5377,842" coordsize="40,0" path="m5377,842l5416,842e" filled="false" stroked="true" strokeweight=".214789pt" strokecolor="#ff0000">
                <v:path arrowok="t"/>
              </v:shape>
            </v:group>
            <v:group style="position:absolute;left:5396;top:816;width:2;height:52" coordorigin="5396,816" coordsize="2,52">
              <v:shape style="position:absolute;left:5396;top:816;width:2;height:52" coordorigin="5396,816" coordsize="0,52" path="m5396,816l5396,867e" filled="false" stroked="true" strokeweight=".163027pt" strokecolor="#ff0000">
                <v:path arrowok="t"/>
              </v:shape>
            </v:group>
            <v:group style="position:absolute;left:5377;top:841;width:40;height:2" coordorigin="5377,841" coordsize="40,2">
              <v:shape style="position:absolute;left:5377;top:841;width:40;height:2" coordorigin="5377,841" coordsize="40,0" path="m5377,841l5416,841e" filled="false" stroked="true" strokeweight=".214789pt" strokecolor="#ff0000">
                <v:path arrowok="t"/>
              </v:shape>
            </v:group>
            <v:group style="position:absolute;left:5396;top:815;width:2;height:52" coordorigin="5396,815" coordsize="2,52">
              <v:shape style="position:absolute;left:5396;top:815;width:2;height:52" coordorigin="5396,815" coordsize="0,52" path="m5396,815l5396,867e" filled="false" stroked="true" strokeweight=".163027pt" strokecolor="#ff0000">
                <v:path arrowok="t"/>
              </v:shape>
            </v:group>
            <v:group style="position:absolute;left:5377;top:840;width:40;height:2" coordorigin="5377,840" coordsize="40,2">
              <v:shape style="position:absolute;left:5377;top:840;width:40;height:2" coordorigin="5377,840" coordsize="40,0" path="m5377,840l5416,840e" filled="false" stroked="true" strokeweight=".214789pt" strokecolor="#ff0000">
                <v:path arrowok="t"/>
              </v:shape>
            </v:group>
            <v:group style="position:absolute;left:5396;top:814;width:2;height:52" coordorigin="5396,814" coordsize="2,52">
              <v:shape style="position:absolute;left:5396;top:814;width:2;height:52" coordorigin="5396,814" coordsize="0,52" path="m5396,814l5396,866e" filled="false" stroked="true" strokeweight=".163027pt" strokecolor="#ff0000">
                <v:path arrowok="t"/>
              </v:shape>
            </v:group>
            <v:group style="position:absolute;left:5377;top:839;width:40;height:2" coordorigin="5377,839" coordsize="40,2">
              <v:shape style="position:absolute;left:5377;top:839;width:40;height:2" coordorigin="5377,839" coordsize="40,0" path="m5377,839l5416,839e" filled="false" stroked="true" strokeweight=".214789pt" strokecolor="#ff0000">
                <v:path arrowok="t"/>
              </v:shape>
            </v:group>
            <v:group style="position:absolute;left:5396;top:814;width:2;height:52" coordorigin="5396,814" coordsize="2,52">
              <v:shape style="position:absolute;left:5396;top:814;width:2;height:52" coordorigin="5396,814" coordsize="0,52" path="m5396,814l5396,865e" filled="false" stroked="true" strokeweight=".163027pt" strokecolor="#ff0000">
                <v:path arrowok="t"/>
              </v:shape>
            </v:group>
            <v:group style="position:absolute;left:5377;top:839;width:40;height:2" coordorigin="5377,839" coordsize="40,2">
              <v:shape style="position:absolute;left:5377;top:839;width:40;height:2" coordorigin="5377,839" coordsize="40,0" path="m5377,839l5416,839e" filled="false" stroked="true" strokeweight=".214789pt" strokecolor="#ff0000">
                <v:path arrowok="t"/>
              </v:shape>
            </v:group>
            <v:group style="position:absolute;left:5396;top:813;width:2;height:52" coordorigin="5396,813" coordsize="2,52">
              <v:shape style="position:absolute;left:5396;top:813;width:2;height:52" coordorigin="5396,813" coordsize="0,52" path="m5396,813l5396,864e" filled="false" stroked="true" strokeweight=".163027pt" strokecolor="#ff0000">
                <v:path arrowok="t"/>
              </v:shape>
            </v:group>
            <v:group style="position:absolute;left:5377;top:838;width:40;height:2" coordorigin="5377,838" coordsize="40,2">
              <v:shape style="position:absolute;left:5377;top:838;width:40;height:2" coordorigin="5377,838" coordsize="40,0" path="m5377,838l5416,838e" filled="false" stroked="true" strokeweight=".214789pt" strokecolor="#ff0000">
                <v:path arrowok="t"/>
              </v:shape>
            </v:group>
            <v:group style="position:absolute;left:5396;top:812;width:2;height:52" coordorigin="5396,812" coordsize="2,52">
              <v:shape style="position:absolute;left:5396;top:812;width:2;height:52" coordorigin="5396,812" coordsize="0,52" path="m5396,812l5396,864e" filled="false" stroked="true" strokeweight=".163027pt" strokecolor="#ff0000">
                <v:path arrowok="t"/>
              </v:shape>
            </v:group>
            <v:group style="position:absolute;left:5377;top:837;width:40;height:2" coordorigin="5377,837" coordsize="40,2">
              <v:shape style="position:absolute;left:5377;top:837;width:40;height:2" coordorigin="5377,837" coordsize="40,0" path="m5377,837l5416,837e" filled="false" stroked="true" strokeweight=".214789pt" strokecolor="#ff0000">
                <v:path arrowok="t"/>
              </v:shape>
            </v:group>
            <v:group style="position:absolute;left:5396;top:812;width:2;height:52" coordorigin="5396,812" coordsize="2,52">
              <v:shape style="position:absolute;left:5396;top:812;width:2;height:52" coordorigin="5396,812" coordsize="0,52" path="m5396,812l5396,863e" filled="false" stroked="true" strokeweight=".163027pt" strokecolor="#ff0000">
                <v:path arrowok="t"/>
              </v:shape>
            </v:group>
            <v:group style="position:absolute;left:5377;top:837;width:40;height:2" coordorigin="5377,837" coordsize="40,2">
              <v:shape style="position:absolute;left:5377;top:837;width:40;height:2" coordorigin="5377,837" coordsize="40,0" path="m5377,837l5416,837e" filled="false" stroked="true" strokeweight=".214789pt" strokecolor="#ff0000">
                <v:path arrowok="t"/>
              </v:shape>
            </v:group>
            <v:group style="position:absolute;left:5396;top:811;width:2;height:52" coordorigin="5396,811" coordsize="2,52">
              <v:shape style="position:absolute;left:5396;top:811;width:2;height:52" coordorigin="5396,811" coordsize="0,52" path="m5396,811l5396,862e" filled="false" stroked="true" strokeweight=".163027pt" strokecolor="#ff0000">
                <v:path arrowok="t"/>
              </v:shape>
            </v:group>
            <v:group style="position:absolute;left:5377;top:836;width:40;height:2" coordorigin="5377,836" coordsize="40,2">
              <v:shape style="position:absolute;left:5377;top:836;width:40;height:2" coordorigin="5377,836" coordsize="40,0" path="m5377,836l5416,836e" filled="false" stroked="true" strokeweight=".214789pt" strokecolor="#ff0000">
                <v:path arrowok="t"/>
              </v:shape>
            </v:group>
            <v:group style="position:absolute;left:5396;top:810;width:2;height:52" coordorigin="5396,810" coordsize="2,52">
              <v:shape style="position:absolute;left:5396;top:810;width:2;height:52" coordorigin="5396,810" coordsize="0,52" path="m5396,810l5396,862e" filled="false" stroked="true" strokeweight=".163027pt" strokecolor="#ff0000">
                <v:path arrowok="t"/>
              </v:shape>
            </v:group>
            <v:group style="position:absolute;left:5377;top:835;width:40;height:2" coordorigin="5377,835" coordsize="40,2">
              <v:shape style="position:absolute;left:5377;top:835;width:40;height:2" coordorigin="5377,835" coordsize="40,0" path="m5377,835l5416,835e" filled="false" stroked="true" strokeweight=".214789pt" strokecolor="#ff0000">
                <v:path arrowok="t"/>
              </v:shape>
            </v:group>
            <v:group style="position:absolute;left:5396;top:809;width:2;height:52" coordorigin="5396,809" coordsize="2,52">
              <v:shape style="position:absolute;left:5396;top:809;width:2;height:52" coordorigin="5396,809" coordsize="0,52" path="m5396,809l5396,861e" filled="false" stroked="true" strokeweight=".163027pt" strokecolor="#ff0000">
                <v:path arrowok="t"/>
              </v:shape>
            </v:group>
            <v:group style="position:absolute;left:5377;top:834;width:40;height:2" coordorigin="5377,834" coordsize="40,2">
              <v:shape style="position:absolute;left:5377;top:834;width:40;height:2" coordorigin="5377,834" coordsize="40,0" path="m5377,834l5416,834e" filled="false" stroked="true" strokeweight=".214789pt" strokecolor="#ff0000">
                <v:path arrowok="t"/>
              </v:shape>
            </v:group>
            <v:group style="position:absolute;left:5396;top:809;width:2;height:52" coordorigin="5396,809" coordsize="2,52">
              <v:shape style="position:absolute;left:5396;top:809;width:2;height:52" coordorigin="5396,809" coordsize="0,52" path="m5396,809l5396,860e" filled="false" stroked="true" strokeweight=".163027pt" strokecolor="#ff0000">
                <v:path arrowok="t"/>
              </v:shape>
            </v:group>
            <v:group style="position:absolute;left:5377;top:834;width:40;height:2" coordorigin="5377,834" coordsize="40,2">
              <v:shape style="position:absolute;left:5377;top:834;width:40;height:2" coordorigin="5377,834" coordsize="40,0" path="m5377,834l5416,834e" filled="false" stroked="true" strokeweight=".214789pt" strokecolor="#ff0000">
                <v:path arrowok="t"/>
              </v:shape>
            </v:group>
            <v:group style="position:absolute;left:5396;top:808;width:2;height:52" coordorigin="5396,808" coordsize="2,52">
              <v:shape style="position:absolute;left:5396;top:808;width:2;height:52" coordorigin="5396,808" coordsize="0,52" path="m5396,808l5396,859e" filled="false" stroked="true" strokeweight=".163027pt" strokecolor="#ff0000">
                <v:path arrowok="t"/>
              </v:shape>
            </v:group>
            <v:group style="position:absolute;left:5377;top:833;width:40;height:2" coordorigin="5377,833" coordsize="40,2">
              <v:shape style="position:absolute;left:5377;top:833;width:40;height:2" coordorigin="5377,833" coordsize="40,0" path="m5377,833l5416,833e" filled="false" stroked="true" strokeweight=".214789pt" strokecolor="#ff0000">
                <v:path arrowok="t"/>
              </v:shape>
            </v:group>
            <v:group style="position:absolute;left:5396;top:807;width:2;height:52" coordorigin="5396,807" coordsize="2,52">
              <v:shape style="position:absolute;left:5396;top:807;width:2;height:52" coordorigin="5396,807" coordsize="0,52" path="m5396,807l5396,859e" filled="false" stroked="true" strokeweight=".163027pt" strokecolor="#ff0000">
                <v:path arrowok="t"/>
              </v:shape>
            </v:group>
            <v:group style="position:absolute;left:5377;top:832;width:40;height:2" coordorigin="5377,832" coordsize="40,2">
              <v:shape style="position:absolute;left:5377;top:832;width:40;height:2" coordorigin="5377,832" coordsize="40,0" path="m5377,832l5416,832e" filled="false" stroked="true" strokeweight=".214789pt" strokecolor="#ff0000">
                <v:path arrowok="t"/>
              </v:shape>
            </v:group>
            <v:group style="position:absolute;left:5396;top:806;width:2;height:52" coordorigin="5396,806" coordsize="2,52">
              <v:shape style="position:absolute;left:5396;top:806;width:2;height:52" coordorigin="5396,806" coordsize="0,52" path="m5396,806l5396,858e" filled="false" stroked="true" strokeweight=".163027pt" strokecolor="#ff0000">
                <v:path arrowok="t"/>
              </v:shape>
            </v:group>
            <v:group style="position:absolute;left:5377;top:832;width:40;height:2" coordorigin="5377,832" coordsize="40,2">
              <v:shape style="position:absolute;left:5377;top:832;width:40;height:2" coordorigin="5377,832" coordsize="40,0" path="m5377,832l5416,832e" filled="false" stroked="true" strokeweight=".214789pt" strokecolor="#ff0000">
                <v:path arrowok="t"/>
              </v:shape>
            </v:group>
            <v:group style="position:absolute;left:5396;top:806;width:2;height:52" coordorigin="5396,806" coordsize="2,52">
              <v:shape style="position:absolute;left:5396;top:806;width:2;height:52" coordorigin="5396,806" coordsize="0,52" path="m5396,806l5396,857e" filled="false" stroked="true" strokeweight=".163027pt" strokecolor="#ff0000">
                <v:path arrowok="t"/>
              </v:shape>
            </v:group>
            <v:group style="position:absolute;left:5377;top:831;width:40;height:2" coordorigin="5377,831" coordsize="40,2">
              <v:shape style="position:absolute;left:5377;top:831;width:40;height:2" coordorigin="5377,831" coordsize="40,0" path="m5377,831l5416,831e" filled="false" stroked="true" strokeweight=".214789pt" strokecolor="#ff0000">
                <v:path arrowok="t"/>
              </v:shape>
            </v:group>
            <v:group style="position:absolute;left:5396;top:805;width:2;height:52" coordorigin="5396,805" coordsize="2,52">
              <v:shape style="position:absolute;left:5396;top:805;width:2;height:52" coordorigin="5396,805" coordsize="0,52" path="m5396,805l5396,857e" filled="false" stroked="true" strokeweight=".163027pt" strokecolor="#ff0000">
                <v:path arrowok="t"/>
              </v:shape>
            </v:group>
            <v:group style="position:absolute;left:5377;top:830;width:40;height:2" coordorigin="5377,830" coordsize="40,2">
              <v:shape style="position:absolute;left:5377;top:830;width:40;height:2" coordorigin="5377,830" coordsize="40,0" path="m5377,830l5416,830e" filled="false" stroked="true" strokeweight=".214789pt" strokecolor="#ff0000">
                <v:path arrowok="t"/>
              </v:shape>
            </v:group>
            <v:group style="position:absolute;left:5396;top:804;width:2;height:52" coordorigin="5396,804" coordsize="2,52">
              <v:shape style="position:absolute;left:5396;top:804;width:2;height:52" coordorigin="5396,804" coordsize="0,52" path="m5396,804l5396,856e" filled="false" stroked="true" strokeweight=".163027pt" strokecolor="#ff0000">
                <v:path arrowok="t"/>
              </v:shape>
            </v:group>
            <v:group style="position:absolute;left:5377;top:829;width:40;height:2" coordorigin="5377,829" coordsize="40,2">
              <v:shape style="position:absolute;left:5377;top:829;width:40;height:2" coordorigin="5377,829" coordsize="40,0" path="m5377,829l5416,829e" filled="false" stroked="true" strokeweight=".214789pt" strokecolor="#ff0000">
                <v:path arrowok="t"/>
              </v:shape>
            </v:group>
            <v:group style="position:absolute;left:5396;top:804;width:2;height:52" coordorigin="5396,804" coordsize="2,52">
              <v:shape style="position:absolute;left:5396;top:804;width:2;height:52" coordorigin="5396,804" coordsize="0,52" path="m5396,804l5396,855e" filled="false" stroked="true" strokeweight=".163027pt" strokecolor="#ff0000">
                <v:path arrowok="t"/>
              </v:shape>
            </v:group>
            <v:group style="position:absolute;left:5377;top:829;width:40;height:2" coordorigin="5377,829" coordsize="40,2">
              <v:shape style="position:absolute;left:5377;top:829;width:40;height:2" coordorigin="5377,829" coordsize="40,0" path="m5377,829l5416,829e" filled="false" stroked="true" strokeweight=".214789pt" strokecolor="#ff0000">
                <v:path arrowok="t"/>
              </v:shape>
            </v:group>
            <v:group style="position:absolute;left:5396;top:803;width:2;height:52" coordorigin="5396,803" coordsize="2,52">
              <v:shape style="position:absolute;left:5396;top:803;width:2;height:52" coordorigin="5396,803" coordsize="0,52" path="m5396,803l5396,854e" filled="false" stroked="true" strokeweight=".163027pt" strokecolor="#ff0000">
                <v:path arrowok="t"/>
              </v:shape>
            </v:group>
            <v:group style="position:absolute;left:5377;top:828;width:40;height:2" coordorigin="5377,828" coordsize="40,2">
              <v:shape style="position:absolute;left:5377;top:828;width:40;height:2" coordorigin="5377,828" coordsize="40,0" path="m5377,828l5416,828e" filled="false" stroked="true" strokeweight=".214789pt" strokecolor="#ff0000">
                <v:path arrowok="t"/>
              </v:shape>
            </v:group>
            <v:group style="position:absolute;left:5396;top:802;width:2;height:52" coordorigin="5396,802" coordsize="2,52">
              <v:shape style="position:absolute;left:5396;top:802;width:2;height:52" coordorigin="5396,802" coordsize="0,52" path="m5396,802l5396,854e" filled="false" stroked="true" strokeweight=".163027pt" strokecolor="#ff0000">
                <v:path arrowok="t"/>
              </v:shape>
            </v:group>
            <v:group style="position:absolute;left:5377;top:827;width:40;height:2" coordorigin="5377,827" coordsize="40,2">
              <v:shape style="position:absolute;left:5377;top:827;width:40;height:2" coordorigin="5377,827" coordsize="40,0" path="m5377,827l5416,827e" filled="false" stroked="true" strokeweight=".214789pt" strokecolor="#ff0000">
                <v:path arrowok="t"/>
              </v:shape>
            </v:group>
            <v:group style="position:absolute;left:5396;top:801;width:2;height:52" coordorigin="5396,801" coordsize="2,52">
              <v:shape style="position:absolute;left:5396;top:801;width:2;height:52" coordorigin="5396,801" coordsize="0,52" path="m5396,801l5396,853e" filled="false" stroked="true" strokeweight=".163027pt" strokecolor="#ff0000">
                <v:path arrowok="t"/>
              </v:shape>
            </v:group>
            <v:group style="position:absolute;left:5377;top:826;width:40;height:2" coordorigin="5377,826" coordsize="40,2">
              <v:shape style="position:absolute;left:5377;top:826;width:40;height:2" coordorigin="5377,826" coordsize="40,0" path="m5377,826l5416,826e" filled="false" stroked="true" strokeweight=".214789pt" strokecolor="#ff0000">
                <v:path arrowok="t"/>
              </v:shape>
            </v:group>
            <v:group style="position:absolute;left:5396;top:801;width:2;height:52" coordorigin="5396,801" coordsize="2,52">
              <v:shape style="position:absolute;left:5396;top:801;width:2;height:52" coordorigin="5396,801" coordsize="0,52" path="m5396,801l5396,852e" filled="false" stroked="true" strokeweight=".163027pt" strokecolor="#ff0000">
                <v:path arrowok="t"/>
              </v:shape>
            </v:group>
            <v:group style="position:absolute;left:5377;top:826;width:40;height:2" coordorigin="5377,826" coordsize="40,2">
              <v:shape style="position:absolute;left:5377;top:826;width:40;height:2" coordorigin="5377,826" coordsize="40,0" path="m5377,826l5416,826e" filled="false" stroked="true" strokeweight=".214789pt" strokecolor="#ff0000">
                <v:path arrowok="t"/>
              </v:shape>
            </v:group>
            <v:group style="position:absolute;left:5396;top:800;width:2;height:52" coordorigin="5396,800" coordsize="2,52">
              <v:shape style="position:absolute;left:5396;top:800;width:2;height:52" coordorigin="5396,800" coordsize="0,52" path="m5396,800l5396,851e" filled="false" stroked="true" strokeweight=".163027pt" strokecolor="#ff0000">
                <v:path arrowok="t"/>
              </v:shape>
            </v:group>
            <v:group style="position:absolute;left:5377;top:825;width:40;height:2" coordorigin="5377,825" coordsize="40,2">
              <v:shape style="position:absolute;left:5377;top:825;width:40;height:2" coordorigin="5377,825" coordsize="40,0" path="m5377,825l5416,825e" filled="false" stroked="true" strokeweight=".214789pt" strokecolor="#ff0000">
                <v:path arrowok="t"/>
              </v:shape>
            </v:group>
            <v:group style="position:absolute;left:5396;top:799;width:2;height:52" coordorigin="5396,799" coordsize="2,52">
              <v:shape style="position:absolute;left:5396;top:799;width:2;height:52" coordorigin="5396,799" coordsize="0,52" path="m5396,799l5396,851e" filled="false" stroked="true" strokeweight=".163027pt" strokecolor="#ff0000">
                <v:path arrowok="t"/>
              </v:shape>
            </v:group>
            <v:group style="position:absolute;left:5377;top:824;width:40;height:2" coordorigin="5377,824" coordsize="40,2">
              <v:shape style="position:absolute;left:5377;top:824;width:40;height:2" coordorigin="5377,824" coordsize="40,0" path="m5377,824l5416,824e" filled="false" stroked="true" strokeweight=".214789pt" strokecolor="#ff0000">
                <v:path arrowok="t"/>
              </v:shape>
            </v:group>
            <v:group style="position:absolute;left:5396;top:799;width:2;height:52" coordorigin="5396,799" coordsize="2,52">
              <v:shape style="position:absolute;left:5396;top:799;width:2;height:52" coordorigin="5396,799" coordsize="0,52" path="m5396,799l5396,850e" filled="false" stroked="true" strokeweight=".163027pt" strokecolor="#ff0000">
                <v:path arrowok="t"/>
              </v:shape>
            </v:group>
            <v:group style="position:absolute;left:5377;top:824;width:40;height:2" coordorigin="5377,824" coordsize="40,2">
              <v:shape style="position:absolute;left:5377;top:824;width:40;height:2" coordorigin="5377,824" coordsize="40,0" path="m5377,824l5416,824e" filled="false" stroked="true" strokeweight=".214789pt" strokecolor="#ff0000">
                <v:path arrowok="t"/>
              </v:shape>
            </v:group>
            <v:group style="position:absolute;left:5396;top:798;width:2;height:52" coordorigin="5396,798" coordsize="2,52">
              <v:shape style="position:absolute;left:5396;top:798;width:2;height:52" coordorigin="5396,798" coordsize="0,52" path="m5396,798l5396,849e" filled="false" stroked="true" strokeweight=".163027pt" strokecolor="#ff0000">
                <v:path arrowok="t"/>
              </v:shape>
            </v:group>
            <v:group style="position:absolute;left:5377;top:823;width:40;height:2" coordorigin="5377,823" coordsize="40,2">
              <v:shape style="position:absolute;left:5377;top:823;width:40;height:2" coordorigin="5377,823" coordsize="40,0" path="m5377,823l5416,823e" filled="false" stroked="true" strokeweight=".214789pt" strokecolor="#ff0000">
                <v:path arrowok="t"/>
              </v:shape>
            </v:group>
            <v:group style="position:absolute;left:5396;top:797;width:2;height:52" coordorigin="5396,797" coordsize="2,52">
              <v:shape style="position:absolute;left:5396;top:797;width:2;height:52" coordorigin="5396,797" coordsize="0,52" path="m5396,797l5396,849e" filled="false" stroked="true" strokeweight=".163027pt" strokecolor="#ff0000">
                <v:path arrowok="t"/>
              </v:shape>
            </v:group>
            <v:group style="position:absolute;left:5377;top:822;width:40;height:2" coordorigin="5377,822" coordsize="40,2">
              <v:shape style="position:absolute;left:5377;top:822;width:40;height:2" coordorigin="5377,822" coordsize="40,0" path="m5377,822l5416,822e" filled="false" stroked="true" strokeweight=".214789pt" strokecolor="#ff0000">
                <v:path arrowok="t"/>
              </v:shape>
            </v:group>
            <v:group style="position:absolute;left:5396;top:796;width:2;height:52" coordorigin="5396,796" coordsize="2,52">
              <v:shape style="position:absolute;left:5396;top:796;width:2;height:52" coordorigin="5396,796" coordsize="0,52" path="m5396,796l5396,848e" filled="false" stroked="true" strokeweight=".163027pt" strokecolor="#ff0000">
                <v:path arrowok="t"/>
              </v:shape>
            </v:group>
            <v:group style="position:absolute;left:5377;top:821;width:40;height:2" coordorigin="5377,821" coordsize="40,2">
              <v:shape style="position:absolute;left:5377;top:821;width:40;height:2" coordorigin="5377,821" coordsize="40,0" path="m5377,821l5416,821e" filled="false" stroked="true" strokeweight=".214789pt" strokecolor="#ff0000">
                <v:path arrowok="t"/>
              </v:shape>
            </v:group>
            <v:group style="position:absolute;left:5396;top:796;width:2;height:52" coordorigin="5396,796" coordsize="2,52">
              <v:shape style="position:absolute;left:5396;top:796;width:2;height:52" coordorigin="5396,796" coordsize="0,52" path="m5396,796l5396,847e" filled="false" stroked="true" strokeweight=".163027pt" strokecolor="#ff0000">
                <v:path arrowok="t"/>
              </v:shape>
            </v:group>
            <v:group style="position:absolute;left:5377;top:821;width:40;height:2" coordorigin="5377,821" coordsize="40,2">
              <v:shape style="position:absolute;left:5377;top:821;width:40;height:2" coordorigin="5377,821" coordsize="40,0" path="m5377,821l5416,821e" filled="false" stroked="true" strokeweight=".214789pt" strokecolor="#ff0000">
                <v:path arrowok="t"/>
              </v:shape>
            </v:group>
            <v:group style="position:absolute;left:5396;top:795;width:2;height:52" coordorigin="5396,795" coordsize="2,52">
              <v:shape style="position:absolute;left:5396;top:795;width:2;height:52" coordorigin="5396,795" coordsize="0,52" path="m5396,795l5396,846e" filled="false" stroked="true" strokeweight=".163027pt" strokecolor="#ff0000">
                <v:path arrowok="t"/>
              </v:shape>
            </v:group>
            <v:group style="position:absolute;left:5377;top:820;width:40;height:2" coordorigin="5377,820" coordsize="40,2">
              <v:shape style="position:absolute;left:5377;top:820;width:40;height:2" coordorigin="5377,820" coordsize="40,0" path="m5377,820l5416,820e" filled="false" stroked="true" strokeweight=".214789pt" strokecolor="#ff0000">
                <v:path arrowok="t"/>
              </v:shape>
            </v:group>
            <v:group style="position:absolute;left:5396;top:794;width:2;height:52" coordorigin="5396,794" coordsize="2,52">
              <v:shape style="position:absolute;left:5396;top:794;width:2;height:52" coordorigin="5396,794" coordsize="0,52" path="m5396,794l5396,846e" filled="false" stroked="true" strokeweight=".163027pt" strokecolor="#ff0000">
                <v:path arrowok="t"/>
              </v:shape>
            </v:group>
            <v:group style="position:absolute;left:5377;top:819;width:40;height:2" coordorigin="5377,819" coordsize="40,2">
              <v:shape style="position:absolute;left:5377;top:819;width:40;height:2" coordorigin="5377,819" coordsize="40,0" path="m5377,819l5416,819e" filled="false" stroked="true" strokeweight=".214789pt" strokecolor="#ff0000">
                <v:path arrowok="t"/>
              </v:shape>
            </v:group>
            <v:group style="position:absolute;left:5396;top:793;width:2;height:52" coordorigin="5396,793" coordsize="2,52">
              <v:shape style="position:absolute;left:5396;top:793;width:2;height:52" coordorigin="5396,793" coordsize="0,52" path="m5396,793l5396,845e" filled="false" stroked="true" strokeweight=".163027pt" strokecolor="#ff0000">
                <v:path arrowok="t"/>
              </v:shape>
            </v:group>
            <v:group style="position:absolute;left:5377;top:819;width:40;height:2" coordorigin="5377,819" coordsize="40,2">
              <v:shape style="position:absolute;left:5377;top:819;width:40;height:2" coordorigin="5377,819" coordsize="40,0" path="m5377,819l5416,819e" filled="false" stroked="true" strokeweight=".214789pt" strokecolor="#ff0000">
                <v:path arrowok="t"/>
              </v:shape>
            </v:group>
            <v:group style="position:absolute;left:5396;top:793;width:2;height:52" coordorigin="5396,793" coordsize="2,52">
              <v:shape style="position:absolute;left:5396;top:793;width:2;height:52" coordorigin="5396,793" coordsize="0,52" path="m5396,793l5396,844e" filled="false" stroked="true" strokeweight=".163027pt" strokecolor="#ff0000">
                <v:path arrowok="t"/>
              </v:shape>
            </v:group>
            <v:group style="position:absolute;left:5377;top:818;width:40;height:2" coordorigin="5377,818" coordsize="40,2">
              <v:shape style="position:absolute;left:5377;top:818;width:40;height:2" coordorigin="5377,818" coordsize="40,0" path="m5377,818l5416,818e" filled="false" stroked="true" strokeweight=".214789pt" strokecolor="#ff0000">
                <v:path arrowok="t"/>
              </v:shape>
            </v:group>
            <v:group style="position:absolute;left:5396;top:792;width:2;height:52" coordorigin="5396,792" coordsize="2,52">
              <v:shape style="position:absolute;left:5396;top:792;width:2;height:52" coordorigin="5396,792" coordsize="0,52" path="m5396,792l5396,844e" filled="false" stroked="true" strokeweight=".163027pt" strokecolor="#ff0000">
                <v:path arrowok="t"/>
              </v:shape>
            </v:group>
            <v:group style="position:absolute;left:5377;top:817;width:40;height:2" coordorigin="5377,817" coordsize="40,2">
              <v:shape style="position:absolute;left:5377;top:817;width:40;height:2" coordorigin="5377,817" coordsize="40,0" path="m5377,817l5416,817e" filled="false" stroked="true" strokeweight=".214789pt" strokecolor="#ff0000">
                <v:path arrowok="t"/>
              </v:shape>
            </v:group>
            <v:group style="position:absolute;left:5396;top:791;width:2;height:52" coordorigin="5396,791" coordsize="2,52">
              <v:shape style="position:absolute;left:5396;top:791;width:2;height:52" coordorigin="5396,791" coordsize="0,52" path="m5396,791l5396,843e" filled="false" stroked="true" strokeweight=".163027pt" strokecolor="#ff0000">
                <v:path arrowok="t"/>
              </v:shape>
            </v:group>
            <v:group style="position:absolute;left:5377;top:816;width:40;height:2" coordorigin="5377,816" coordsize="40,2">
              <v:shape style="position:absolute;left:5377;top:816;width:40;height:2" coordorigin="5377,816" coordsize="40,0" path="m5377,816l5416,816e" filled="false" stroked="true" strokeweight=".214789pt" strokecolor="#ff0000">
                <v:path arrowok="t"/>
              </v:shape>
            </v:group>
            <v:group style="position:absolute;left:5396;top:791;width:2;height:52" coordorigin="5396,791" coordsize="2,52">
              <v:shape style="position:absolute;left:5396;top:791;width:2;height:52" coordorigin="5396,791" coordsize="0,52" path="m5396,791l5396,842e" filled="false" stroked="true" strokeweight=".163027pt" strokecolor="#ff0000">
                <v:path arrowok="t"/>
              </v:shape>
            </v:group>
            <v:group style="position:absolute;left:5377;top:816;width:40;height:2" coordorigin="5377,816" coordsize="40,2">
              <v:shape style="position:absolute;left:5377;top:816;width:40;height:2" coordorigin="5377,816" coordsize="40,0" path="m5377,816l5416,816e" filled="false" stroked="true" strokeweight=".214789pt" strokecolor="#ff0000">
                <v:path arrowok="t"/>
              </v:shape>
            </v:group>
            <v:group style="position:absolute;left:5396;top:790;width:2;height:52" coordorigin="5396,790" coordsize="2,52">
              <v:shape style="position:absolute;left:5396;top:790;width:2;height:52" coordorigin="5396,790" coordsize="0,52" path="m5396,790l5396,841e" filled="false" stroked="true" strokeweight=".163027pt" strokecolor="#ff0000">
                <v:path arrowok="t"/>
              </v:shape>
            </v:group>
            <v:group style="position:absolute;left:5377;top:815;width:40;height:2" coordorigin="5377,815" coordsize="40,2">
              <v:shape style="position:absolute;left:5377;top:815;width:40;height:2" coordorigin="5377,815" coordsize="40,0" path="m5377,815l5416,815e" filled="false" stroked="true" strokeweight=".214789pt" strokecolor="#ff0000">
                <v:path arrowok="t"/>
              </v:shape>
            </v:group>
            <v:group style="position:absolute;left:5396;top:789;width:2;height:52" coordorigin="5396,789" coordsize="2,52">
              <v:shape style="position:absolute;left:5396;top:789;width:2;height:52" coordorigin="5396,789" coordsize="0,52" path="m5396,789l5396,841e" filled="false" stroked="true" strokeweight=".163027pt" strokecolor="#ff0000">
                <v:path arrowok="t"/>
              </v:shape>
            </v:group>
            <v:group style="position:absolute;left:5377;top:814;width:40;height:2" coordorigin="5377,814" coordsize="40,2">
              <v:shape style="position:absolute;left:5377;top:814;width:40;height:2" coordorigin="5377,814" coordsize="40,0" path="m5377,814l5416,814e" filled="false" stroked="true" strokeweight=".214789pt" strokecolor="#ff0000">
                <v:path arrowok="t"/>
              </v:shape>
            </v:group>
            <v:group style="position:absolute;left:5396;top:788;width:2;height:52" coordorigin="5396,788" coordsize="2,52">
              <v:shape style="position:absolute;left:5396;top:788;width:2;height:52" coordorigin="5396,788" coordsize="0,52" path="m5396,788l5396,840e" filled="false" stroked="true" strokeweight=".163027pt" strokecolor="#ff0000">
                <v:path arrowok="t"/>
              </v:shape>
            </v:group>
            <v:group style="position:absolute;left:5377;top:813;width:40;height:2" coordorigin="5377,813" coordsize="40,2">
              <v:shape style="position:absolute;left:5377;top:813;width:40;height:2" coordorigin="5377,813" coordsize="40,0" path="m5377,813l5416,813e" filled="false" stroked="true" strokeweight=".214789pt" strokecolor="#ff0000">
                <v:path arrowok="t"/>
              </v:shape>
            </v:group>
            <v:group style="position:absolute;left:5396;top:788;width:2;height:52" coordorigin="5396,788" coordsize="2,52">
              <v:shape style="position:absolute;left:5396;top:788;width:2;height:52" coordorigin="5396,788" coordsize="0,52" path="m5396,788l5396,839e" filled="false" stroked="true" strokeweight=".163027pt" strokecolor="#ff0000">
                <v:path arrowok="t"/>
              </v:shape>
            </v:group>
            <v:group style="position:absolute;left:5377;top:813;width:40;height:2" coordorigin="5377,813" coordsize="40,2">
              <v:shape style="position:absolute;left:5377;top:813;width:40;height:2" coordorigin="5377,813" coordsize="40,0" path="m5377,813l5416,813e" filled="false" stroked="true" strokeweight=".214789pt" strokecolor="#ff0000">
                <v:path arrowok="t"/>
              </v:shape>
            </v:group>
            <v:group style="position:absolute;left:5396;top:787;width:2;height:52" coordorigin="5396,787" coordsize="2,52">
              <v:shape style="position:absolute;left:5396;top:787;width:2;height:52" coordorigin="5396,787" coordsize="0,52" path="m5396,787l5396,838e" filled="false" stroked="true" strokeweight=".163027pt" strokecolor="#ff0000">
                <v:path arrowok="t"/>
              </v:shape>
            </v:group>
            <v:group style="position:absolute;left:5377;top:812;width:40;height:2" coordorigin="5377,812" coordsize="40,2">
              <v:shape style="position:absolute;left:5377;top:812;width:40;height:2" coordorigin="5377,812" coordsize="40,0" path="m5377,812l5416,812e" filled="false" stroked="true" strokeweight=".214789pt" strokecolor="#ff0000">
                <v:path arrowok="t"/>
              </v:shape>
            </v:group>
            <v:group style="position:absolute;left:5396;top:786;width:2;height:52" coordorigin="5396,786" coordsize="2,52">
              <v:shape style="position:absolute;left:5396;top:786;width:2;height:52" coordorigin="5396,786" coordsize="0,52" path="m5396,786l5396,838e" filled="false" stroked="true" strokeweight=".163027pt" strokecolor="#ff0000">
                <v:path arrowok="t"/>
              </v:shape>
            </v:group>
            <v:group style="position:absolute;left:5377;top:811;width:40;height:2" coordorigin="5377,811" coordsize="40,2">
              <v:shape style="position:absolute;left:5377;top:811;width:40;height:2" coordorigin="5377,811" coordsize="40,0" path="m5377,811l5416,811e" filled="false" stroked="true" strokeweight=".214789pt" strokecolor="#ff0000">
                <v:path arrowok="t"/>
              </v:shape>
            </v:group>
            <v:group style="position:absolute;left:5396;top:786;width:2;height:52" coordorigin="5396,786" coordsize="2,52">
              <v:shape style="position:absolute;left:5396;top:786;width:2;height:52" coordorigin="5396,786" coordsize="0,52" path="m5396,786l5396,837e" filled="false" stroked="true" strokeweight=".163027pt" strokecolor="#ff0000">
                <v:path arrowok="t"/>
              </v:shape>
            </v:group>
            <v:group style="position:absolute;left:5377;top:811;width:40;height:2" coordorigin="5377,811" coordsize="40,2">
              <v:shape style="position:absolute;left:5377;top:811;width:40;height:2" coordorigin="5377,811" coordsize="40,0" path="m5377,811l5416,811e" filled="false" stroked="true" strokeweight=".214789pt" strokecolor="#ff0000">
                <v:path arrowok="t"/>
              </v:shape>
            </v:group>
            <v:group style="position:absolute;left:5396;top:785;width:2;height:52" coordorigin="5396,785" coordsize="2,52">
              <v:shape style="position:absolute;left:5396;top:785;width:2;height:52" coordorigin="5396,785" coordsize="0,52" path="m5396,785l5396,836e" filled="false" stroked="true" strokeweight=".163027pt" strokecolor="#ff0000">
                <v:path arrowok="t"/>
              </v:shape>
            </v:group>
            <v:group style="position:absolute;left:5377;top:810;width:40;height:2" coordorigin="5377,810" coordsize="40,2">
              <v:shape style="position:absolute;left:5377;top:810;width:40;height:2" coordorigin="5377,810" coordsize="40,0" path="m5377,810l5416,810e" filled="false" stroked="true" strokeweight=".214789pt" strokecolor="#ff0000">
                <v:path arrowok="t"/>
              </v:shape>
            </v:group>
            <v:group style="position:absolute;left:5396;top:784;width:2;height:52" coordorigin="5396,784" coordsize="2,52">
              <v:shape style="position:absolute;left:5396;top:784;width:2;height:52" coordorigin="5396,784" coordsize="0,52" path="m5396,784l5396,836e" filled="false" stroked="true" strokeweight=".163027pt" strokecolor="#ff0000">
                <v:path arrowok="t"/>
              </v:shape>
            </v:group>
            <v:group style="position:absolute;left:5377;top:809;width:40;height:2" coordorigin="5377,809" coordsize="40,2">
              <v:shape style="position:absolute;left:5377;top:809;width:40;height:2" coordorigin="5377,809" coordsize="40,0" path="m5377,809l5416,809e" filled="false" stroked="true" strokeweight=".214789pt" strokecolor="#ff0000">
                <v:path arrowok="t"/>
              </v:shape>
            </v:group>
            <v:group style="position:absolute;left:5396;top:783;width:2;height:52" coordorigin="5396,783" coordsize="2,52">
              <v:shape style="position:absolute;left:5396;top:783;width:2;height:52" coordorigin="5396,783" coordsize="0,52" path="m5396,783l5396,835e" filled="false" stroked="true" strokeweight=".163027pt" strokecolor="#ff0000">
                <v:path arrowok="t"/>
              </v:shape>
            </v:group>
            <v:group style="position:absolute;left:5377;top:808;width:40;height:2" coordorigin="5377,808" coordsize="40,2">
              <v:shape style="position:absolute;left:5377;top:808;width:40;height:2" coordorigin="5377,808" coordsize="40,0" path="m5377,808l5416,808e" filled="false" stroked="true" strokeweight=".214789pt" strokecolor="#ff0000">
                <v:path arrowok="t"/>
              </v:shape>
            </v:group>
            <v:group style="position:absolute;left:5396;top:783;width:2;height:52" coordorigin="5396,783" coordsize="2,52">
              <v:shape style="position:absolute;left:5396;top:783;width:2;height:52" coordorigin="5396,783" coordsize="0,52" path="m5396,783l5396,834e" filled="false" stroked="true" strokeweight=".163027pt" strokecolor="#ff0000">
                <v:path arrowok="t"/>
              </v:shape>
            </v:group>
            <v:group style="position:absolute;left:5377;top:808;width:40;height:2" coordorigin="5377,808" coordsize="40,2">
              <v:shape style="position:absolute;left:5377;top:808;width:40;height:2" coordorigin="5377,808" coordsize="40,0" path="m5377,808l5416,808e" filled="false" stroked="true" strokeweight=".214789pt" strokecolor="#ff0000">
                <v:path arrowok="t"/>
              </v:shape>
            </v:group>
            <v:group style="position:absolute;left:5396;top:782;width:2;height:52" coordorigin="5396,782" coordsize="2,52">
              <v:shape style="position:absolute;left:5396;top:782;width:2;height:52" coordorigin="5396,782" coordsize="0,52" path="m5396,782l5396,833e" filled="false" stroked="true" strokeweight=".163027pt" strokecolor="#ff0000">
                <v:path arrowok="t"/>
              </v:shape>
            </v:group>
            <v:group style="position:absolute;left:5377;top:807;width:40;height:2" coordorigin="5377,807" coordsize="40,2">
              <v:shape style="position:absolute;left:5377;top:807;width:40;height:2" coordorigin="5377,807" coordsize="40,0" path="m5377,807l5416,807e" filled="false" stroked="true" strokeweight=".214789pt" strokecolor="#ff0000">
                <v:path arrowok="t"/>
              </v:shape>
            </v:group>
            <v:group style="position:absolute;left:5396;top:781;width:2;height:52" coordorigin="5396,781" coordsize="2,52">
              <v:shape style="position:absolute;left:5396;top:781;width:2;height:52" coordorigin="5396,781" coordsize="0,52" path="m5396,781l5396,833e" filled="false" stroked="true" strokeweight=".163027pt" strokecolor="#ff0000">
                <v:path arrowok="t"/>
              </v:shape>
            </v:group>
            <v:group style="position:absolute;left:5377;top:806;width:40;height:2" coordorigin="5377,806" coordsize="40,2">
              <v:shape style="position:absolute;left:5377;top:806;width:40;height:2" coordorigin="5377,806" coordsize="40,0" path="m5377,806l5416,806e" filled="false" stroked="true" strokeweight=".214789pt" strokecolor="#ff0000">
                <v:path arrowok="t"/>
              </v:shape>
            </v:group>
            <v:group style="position:absolute;left:5396;top:781;width:2;height:52" coordorigin="5396,781" coordsize="2,52">
              <v:shape style="position:absolute;left:5396;top:781;width:2;height:52" coordorigin="5396,781" coordsize="0,52" path="m5396,781l5396,832e" filled="false" stroked="true" strokeweight=".163027pt" strokecolor="#ff0000">
                <v:path arrowok="t"/>
              </v:shape>
            </v:group>
            <v:group style="position:absolute;left:5377;top:806;width:40;height:2" coordorigin="5377,806" coordsize="40,2">
              <v:shape style="position:absolute;left:5377;top:806;width:40;height:2" coordorigin="5377,806" coordsize="40,0" path="m5377,806l5416,806e" filled="false" stroked="true" strokeweight=".214789pt" strokecolor="#ff0000">
                <v:path arrowok="t"/>
              </v:shape>
            </v:group>
            <v:group style="position:absolute;left:5396;top:780;width:2;height:52" coordorigin="5396,780" coordsize="2,52">
              <v:shape style="position:absolute;left:5396;top:780;width:2;height:52" coordorigin="5396,780" coordsize="0,52" path="m5396,780l5396,831e" filled="false" stroked="true" strokeweight=".163027pt" strokecolor="#ff0000">
                <v:path arrowok="t"/>
              </v:shape>
            </v:group>
            <v:group style="position:absolute;left:5377;top:805;width:40;height:2" coordorigin="5377,805" coordsize="40,2">
              <v:shape style="position:absolute;left:5377;top:805;width:40;height:2" coordorigin="5377,805" coordsize="40,0" path="m5377,805l5416,805e" filled="false" stroked="true" strokeweight=".214789pt" strokecolor="#ff0000">
                <v:path arrowok="t"/>
              </v:shape>
            </v:group>
            <v:group style="position:absolute;left:5396;top:779;width:2;height:52" coordorigin="5396,779" coordsize="2,52">
              <v:shape style="position:absolute;left:5396;top:779;width:2;height:52" coordorigin="5396,779" coordsize="0,52" path="m5396,779l5396,831e" filled="false" stroked="true" strokeweight=".163027pt" strokecolor="#ff0000">
                <v:path arrowok="t"/>
              </v:shape>
            </v:group>
            <v:group style="position:absolute;left:5377;top:804;width:40;height:2" coordorigin="5377,804" coordsize="40,2">
              <v:shape style="position:absolute;left:5377;top:804;width:40;height:2" coordorigin="5377,804" coordsize="40,0" path="m5377,804l5416,804e" filled="false" stroked="true" strokeweight=".214789pt" strokecolor="#ff0000">
                <v:path arrowok="t"/>
              </v:shape>
            </v:group>
            <v:group style="position:absolute;left:5396;top:778;width:2;height:52" coordorigin="5396,778" coordsize="2,52">
              <v:shape style="position:absolute;left:5396;top:778;width:2;height:52" coordorigin="5396,778" coordsize="0,52" path="m5396,778l5396,830e" filled="false" stroked="true" strokeweight=".163027pt" strokecolor="#ff0000">
                <v:path arrowok="t"/>
              </v:shape>
            </v:group>
            <v:group style="position:absolute;left:5377;top:803;width:40;height:2" coordorigin="5377,803" coordsize="40,2">
              <v:shape style="position:absolute;left:5377;top:803;width:40;height:2" coordorigin="5377,803" coordsize="40,0" path="m5377,803l5416,803e" filled="false" stroked="true" strokeweight=".214789pt" strokecolor="#ff0000">
                <v:path arrowok="t"/>
              </v:shape>
            </v:group>
            <v:group style="position:absolute;left:5396;top:778;width:2;height:52" coordorigin="5396,778" coordsize="2,52">
              <v:shape style="position:absolute;left:5396;top:778;width:2;height:52" coordorigin="5396,778" coordsize="0,52" path="m5396,778l5396,829e" filled="false" stroked="true" strokeweight=".163027pt" strokecolor="#ff0000">
                <v:path arrowok="t"/>
              </v:shape>
            </v:group>
            <v:group style="position:absolute;left:5377;top:803;width:40;height:2" coordorigin="5377,803" coordsize="40,2">
              <v:shape style="position:absolute;left:5377;top:803;width:40;height:2" coordorigin="5377,803" coordsize="40,0" path="m5377,803l5416,803e" filled="false" stroked="true" strokeweight=".214789pt" strokecolor="#ff0000">
                <v:path arrowok="t"/>
              </v:shape>
            </v:group>
            <v:group style="position:absolute;left:5396;top:777;width:2;height:52" coordorigin="5396,777" coordsize="2,52">
              <v:shape style="position:absolute;left:5396;top:777;width:2;height:52" coordorigin="5396,777" coordsize="0,52" path="m5396,777l5396,828e" filled="false" stroked="true" strokeweight=".163027pt" strokecolor="#ff0000">
                <v:path arrowok="t"/>
              </v:shape>
            </v:group>
            <v:group style="position:absolute;left:5377;top:802;width:40;height:2" coordorigin="5377,802" coordsize="40,2">
              <v:shape style="position:absolute;left:5377;top:802;width:40;height:2" coordorigin="5377,802" coordsize="40,0" path="m5377,802l5416,802e" filled="false" stroked="true" strokeweight=".214789pt" strokecolor="#ff0000">
                <v:path arrowok="t"/>
              </v:shape>
            </v:group>
            <v:group style="position:absolute;left:5396;top:776;width:2;height:52" coordorigin="5396,776" coordsize="2,52">
              <v:shape style="position:absolute;left:5396;top:776;width:2;height:52" coordorigin="5396,776" coordsize="0,52" path="m5396,776l5396,828e" filled="false" stroked="true" strokeweight=".163027pt" strokecolor="#ff0000">
                <v:path arrowok="t"/>
              </v:shape>
            </v:group>
            <v:group style="position:absolute;left:5377;top:802;width:40;height:2" coordorigin="5377,802" coordsize="40,2">
              <v:shape style="position:absolute;left:5377;top:802;width:40;height:2" coordorigin="5377,802" coordsize="40,0" path="m5377,802l5416,802e" filled="false" stroked="true" strokeweight=".214789pt" strokecolor="#ff0000">
                <v:path arrowok="t"/>
              </v:shape>
            </v:group>
            <v:group style="position:absolute;left:5396;top:776;width:2;height:52" coordorigin="5396,776" coordsize="2,52">
              <v:shape style="position:absolute;left:5396;top:776;width:2;height:52" coordorigin="5396,776" coordsize="0,52" path="m5396,776l5396,828e" filled="false" stroked="true" strokeweight=".163027pt" strokecolor="#ff0000">
                <v:path arrowok="t"/>
              </v:shape>
            </v:group>
            <v:group style="position:absolute;left:5377;top:801;width:40;height:2" coordorigin="5377,801" coordsize="40,2">
              <v:shape style="position:absolute;left:5377;top:801;width:40;height:2" coordorigin="5377,801" coordsize="40,0" path="m5377,801l5416,801e" filled="false" stroked="true" strokeweight=".214789pt" strokecolor="#ff0000">
                <v:path arrowok="t"/>
              </v:shape>
            </v:group>
            <v:group style="position:absolute;left:5396;top:775;width:2;height:52" coordorigin="5396,775" coordsize="2,52">
              <v:shape style="position:absolute;left:5396;top:775;width:2;height:52" coordorigin="5396,775" coordsize="0,52" path="m5396,775l5396,827e" filled="false" stroked="true" strokeweight=".163027pt" strokecolor="#ff0000">
                <v:path arrowok="t"/>
              </v:shape>
            </v:group>
            <v:group style="position:absolute;left:5377;top:800;width:40;height:2" coordorigin="5377,800" coordsize="40,2">
              <v:shape style="position:absolute;left:5377;top:800;width:40;height:2" coordorigin="5377,800" coordsize="40,0" path="m5377,800l5416,800e" filled="false" stroked="true" strokeweight=".214789pt" strokecolor="#ff0000">
                <v:path arrowok="t"/>
              </v:shape>
            </v:group>
            <v:group style="position:absolute;left:5396;top:775;width:2;height:52" coordorigin="5396,775" coordsize="2,52">
              <v:shape style="position:absolute;left:5396;top:775;width:2;height:52" coordorigin="5396,775" coordsize="0,52" path="m5396,775l5396,826e" filled="false" stroked="true" strokeweight=".163027pt" strokecolor="#ff0000">
                <v:path arrowok="t"/>
              </v:shape>
            </v:group>
            <v:group style="position:absolute;left:5377;top:800;width:40;height:2" coordorigin="5377,800" coordsize="40,2">
              <v:shape style="position:absolute;left:5377;top:800;width:40;height:2" coordorigin="5377,800" coordsize="40,0" path="m5377,800l5416,800e" filled="false" stroked="true" strokeweight=".214789pt" strokecolor="#ff0000">
                <v:path arrowok="t"/>
              </v:shape>
            </v:group>
            <v:group style="position:absolute;left:5396;top:774;width:2;height:52" coordorigin="5396,774" coordsize="2,52">
              <v:shape style="position:absolute;left:5396;top:774;width:2;height:52" coordorigin="5396,774" coordsize="0,52" path="m5396,774l5396,825e" filled="false" stroked="true" strokeweight=".163027pt" strokecolor="#ff0000">
                <v:path arrowok="t"/>
              </v:shape>
            </v:group>
            <v:group style="position:absolute;left:5377;top:799;width:40;height:2" coordorigin="5377,799" coordsize="40,2">
              <v:shape style="position:absolute;left:5377;top:799;width:40;height:2" coordorigin="5377,799" coordsize="40,0" path="m5377,799l5416,799e" filled="false" stroked="true" strokeweight=".214789pt" strokecolor="#ff0000">
                <v:path arrowok="t"/>
              </v:shape>
            </v:group>
            <v:group style="position:absolute;left:5396;top:773;width:2;height:52" coordorigin="5396,773" coordsize="2,52">
              <v:shape style="position:absolute;left:5396;top:773;width:2;height:52" coordorigin="5396,773" coordsize="0,52" path="m5396,773l5396,825e" filled="false" stroked="true" strokeweight=".163027pt" strokecolor="#ff0000">
                <v:path arrowok="t"/>
              </v:shape>
            </v:group>
            <v:group style="position:absolute;left:5377;top:798;width:40;height:2" coordorigin="5377,798" coordsize="40,2">
              <v:shape style="position:absolute;left:5377;top:798;width:40;height:2" coordorigin="5377,798" coordsize="40,0" path="m5377,798l5416,798e" filled="false" stroked="true" strokeweight=".214789pt" strokecolor="#ff0000">
                <v:path arrowok="t"/>
              </v:shape>
            </v:group>
            <v:group style="position:absolute;left:5396;top:773;width:2;height:52" coordorigin="5396,773" coordsize="2,52">
              <v:shape style="position:absolute;left:5396;top:773;width:2;height:52" coordorigin="5396,773" coordsize="0,52" path="m5396,773l5396,824e" filled="false" stroked="true" strokeweight=".163027pt" strokecolor="#ff0000">
                <v:path arrowok="t"/>
              </v:shape>
            </v:group>
            <v:group style="position:absolute;left:5377;top:798;width:40;height:2" coordorigin="5377,798" coordsize="40,2">
              <v:shape style="position:absolute;left:5377;top:798;width:40;height:2" coordorigin="5377,798" coordsize="40,0" path="m5377,798l5416,798e" filled="false" stroked="true" strokeweight=".214789pt" strokecolor="#ff0000">
                <v:path arrowok="t"/>
              </v:shape>
            </v:group>
            <v:group style="position:absolute;left:5396;top:772;width:2;height:52" coordorigin="5396,772" coordsize="2,52">
              <v:shape style="position:absolute;left:5396;top:772;width:2;height:52" coordorigin="5396,772" coordsize="0,52" path="m5396,772l5396,823e" filled="false" stroked="true" strokeweight=".163027pt" strokecolor="#ff0000">
                <v:path arrowok="t"/>
              </v:shape>
            </v:group>
            <v:group style="position:absolute;left:5377;top:797;width:40;height:2" coordorigin="5377,797" coordsize="40,2">
              <v:shape style="position:absolute;left:5377;top:797;width:40;height:2" coordorigin="5377,797" coordsize="40,0" path="m5377,797l5416,797e" filled="false" stroked="true" strokeweight=".214789pt" strokecolor="#ff0000">
                <v:path arrowok="t"/>
              </v:shape>
            </v:group>
            <v:group style="position:absolute;left:5396;top:771;width:2;height:52" coordorigin="5396,771" coordsize="2,52">
              <v:shape style="position:absolute;left:5396;top:771;width:2;height:52" coordorigin="5396,771" coordsize="0,52" path="m5396,771l5396,823e" filled="false" stroked="true" strokeweight=".163027pt" strokecolor="#ff0000">
                <v:path arrowok="t"/>
              </v:shape>
            </v:group>
            <v:group style="position:absolute;left:5377;top:796;width:40;height:2" coordorigin="5377,796" coordsize="40,2">
              <v:shape style="position:absolute;left:5377;top:796;width:40;height:2" coordorigin="5377,796" coordsize="40,0" path="m5377,796l5416,796e" filled="false" stroked="true" strokeweight=".214789pt" strokecolor="#ff0000">
                <v:path arrowok="t"/>
              </v:shape>
            </v:group>
            <v:group style="position:absolute;left:5396;top:770;width:2;height:52" coordorigin="5396,770" coordsize="2,52">
              <v:shape style="position:absolute;left:5396;top:770;width:2;height:52" coordorigin="5396,770" coordsize="0,52" path="m5396,770l5396,822e" filled="false" stroked="true" strokeweight=".163027pt" strokecolor="#ff0000">
                <v:path arrowok="t"/>
              </v:shape>
            </v:group>
            <v:group style="position:absolute;left:5377;top:795;width:40;height:2" coordorigin="5377,795" coordsize="40,2">
              <v:shape style="position:absolute;left:5377;top:795;width:40;height:2" coordorigin="5377,795" coordsize="40,0" path="m5377,795l5416,795e" filled="false" stroked="true" strokeweight=".214789pt" strokecolor="#ff0000">
                <v:path arrowok="t"/>
              </v:shape>
            </v:group>
            <v:group style="position:absolute;left:5396;top:770;width:2;height:52" coordorigin="5396,770" coordsize="2,52">
              <v:shape style="position:absolute;left:5396;top:770;width:2;height:52" coordorigin="5396,770" coordsize="0,52" path="m5396,770l5396,821e" filled="false" stroked="true" strokeweight=".163027pt" strokecolor="#ff0000">
                <v:path arrowok="t"/>
              </v:shape>
            </v:group>
            <v:group style="position:absolute;left:5377;top:795;width:40;height:2" coordorigin="5377,795" coordsize="40,2">
              <v:shape style="position:absolute;left:5377;top:795;width:40;height:2" coordorigin="5377,795" coordsize="40,0" path="m5377,795l5416,795e" filled="false" stroked="true" strokeweight=".214789pt" strokecolor="#ff0000">
                <v:path arrowok="t"/>
              </v:shape>
            </v:group>
            <v:group style="position:absolute;left:5396;top:769;width:2;height:52" coordorigin="5396,769" coordsize="2,52">
              <v:shape style="position:absolute;left:5396;top:769;width:2;height:52" coordorigin="5396,769" coordsize="0,52" path="m5396,769l5396,820e" filled="false" stroked="true" strokeweight=".163027pt" strokecolor="#ff0000">
                <v:path arrowok="t"/>
              </v:shape>
            </v:group>
            <v:group style="position:absolute;left:5377;top:794;width:40;height:2" coordorigin="5377,794" coordsize="40,2">
              <v:shape style="position:absolute;left:5377;top:794;width:40;height:2" coordorigin="5377,794" coordsize="40,0" path="m5377,794l5416,794e" filled="false" stroked="true" strokeweight=".214789pt" strokecolor="#ff0000">
                <v:path arrowok="t"/>
              </v:shape>
            </v:group>
            <v:group style="position:absolute;left:5396;top:768;width:2;height:52" coordorigin="5396,768" coordsize="2,52">
              <v:shape style="position:absolute;left:5396;top:768;width:2;height:52" coordorigin="5396,768" coordsize="0,52" path="m5396,768l5396,820e" filled="false" stroked="true" strokeweight=".163027pt" strokecolor="#ff0000">
                <v:path arrowok="t"/>
              </v:shape>
            </v:group>
            <v:group style="position:absolute;left:5377;top:793;width:40;height:2" coordorigin="5377,793" coordsize="40,2">
              <v:shape style="position:absolute;left:5377;top:793;width:40;height:2" coordorigin="5377,793" coordsize="40,0" path="m5377,793l5416,793e" filled="false" stroked="true" strokeweight=".214789pt" strokecolor="#ff0000">
                <v:path arrowok="t"/>
              </v:shape>
            </v:group>
            <v:group style="position:absolute;left:5396;top:767;width:2;height:52" coordorigin="5396,767" coordsize="2,52">
              <v:shape style="position:absolute;left:5396;top:767;width:2;height:52" coordorigin="5396,767" coordsize="0,52" path="m5396,767l5396,819e" filled="false" stroked="true" strokeweight=".163027pt" strokecolor="#ff0000">
                <v:path arrowok="t"/>
              </v:shape>
            </v:group>
            <v:group style="position:absolute;left:5377;top:792;width:40;height:2" coordorigin="5377,792" coordsize="40,2">
              <v:shape style="position:absolute;left:5377;top:792;width:40;height:2" coordorigin="5377,792" coordsize="40,0" path="m5377,792l5416,792e" filled="false" stroked="true" strokeweight=".214789pt" strokecolor="#ff0000">
                <v:path arrowok="t"/>
              </v:shape>
            </v:group>
            <v:group style="position:absolute;left:5396;top:767;width:2;height:52" coordorigin="5396,767" coordsize="2,52">
              <v:shape style="position:absolute;left:5396;top:767;width:2;height:52" coordorigin="5396,767" coordsize="0,52" path="m5396,767l5396,818e" filled="false" stroked="true" strokeweight=".163027pt" strokecolor="#ff0000">
                <v:path arrowok="t"/>
              </v:shape>
            </v:group>
            <v:group style="position:absolute;left:5377;top:792;width:40;height:2" coordorigin="5377,792" coordsize="40,2">
              <v:shape style="position:absolute;left:5377;top:792;width:40;height:2" coordorigin="5377,792" coordsize="40,0" path="m5377,792l5416,792e" filled="false" stroked="true" strokeweight=".214789pt" strokecolor="#ff0000">
                <v:path arrowok="t"/>
              </v:shape>
            </v:group>
            <v:group style="position:absolute;left:5396;top:766;width:2;height:52" coordorigin="5396,766" coordsize="2,52">
              <v:shape style="position:absolute;left:5396;top:766;width:2;height:52" coordorigin="5396,766" coordsize="0,52" path="m5396,766l5396,818e" filled="false" stroked="true" strokeweight=".163027pt" strokecolor="#ff0000">
                <v:path arrowok="t"/>
              </v:shape>
            </v:group>
            <v:group style="position:absolute;left:5377;top:791;width:40;height:2" coordorigin="5377,791" coordsize="40,2">
              <v:shape style="position:absolute;left:5377;top:791;width:40;height:2" coordorigin="5377,791" coordsize="40,0" path="m5377,791l5416,791e" filled="false" stroked="true" strokeweight=".214789pt" strokecolor="#ff0000">
                <v:path arrowok="t"/>
              </v:shape>
            </v:group>
            <v:group style="position:absolute;left:5396;top:765;width:2;height:52" coordorigin="5396,765" coordsize="2,52">
              <v:shape style="position:absolute;left:5396;top:765;width:2;height:52" coordorigin="5396,765" coordsize="0,52" path="m5396,765l5396,817e" filled="false" stroked="true" strokeweight=".163027pt" strokecolor="#ff0000">
                <v:path arrowok="t"/>
              </v:shape>
            </v:group>
            <v:group style="position:absolute;left:5377;top:790;width:40;height:2" coordorigin="5377,790" coordsize="40,2">
              <v:shape style="position:absolute;left:5377;top:790;width:40;height:2" coordorigin="5377,790" coordsize="40,0" path="m5377,790l5416,790e" filled="false" stroked="true" strokeweight=".214789pt" strokecolor="#ff0000">
                <v:path arrowok="t"/>
              </v:shape>
            </v:group>
            <v:group style="position:absolute;left:5396;top:765;width:2;height:52" coordorigin="5396,765" coordsize="2,52">
              <v:shape style="position:absolute;left:5396;top:765;width:2;height:52" coordorigin="5396,765" coordsize="0,52" path="m5396,765l5396,816e" filled="false" stroked="true" strokeweight=".163027pt" strokecolor="#ff0000">
                <v:path arrowok="t"/>
              </v:shape>
            </v:group>
            <v:group style="position:absolute;left:5377;top:790;width:40;height:2" coordorigin="5377,790" coordsize="40,2">
              <v:shape style="position:absolute;left:5377;top:790;width:40;height:2" coordorigin="5377,790" coordsize="40,0" path="m5377,790l5416,790e" filled="false" stroked="true" strokeweight=".214789pt" strokecolor="#ff0000">
                <v:path arrowok="t"/>
              </v:shape>
            </v:group>
            <v:group style="position:absolute;left:5396;top:764;width:2;height:52" coordorigin="5396,764" coordsize="2,52">
              <v:shape style="position:absolute;left:5396;top:764;width:2;height:52" coordorigin="5396,764" coordsize="0,52" path="m5396,764l5396,815e" filled="false" stroked="true" strokeweight=".163027pt" strokecolor="#ff0000">
                <v:path arrowok="t"/>
              </v:shape>
            </v:group>
            <v:group style="position:absolute;left:5377;top:789;width:40;height:2" coordorigin="5377,789" coordsize="40,2">
              <v:shape style="position:absolute;left:5377;top:789;width:40;height:2" coordorigin="5377,789" coordsize="40,0" path="m5377,789l5416,789e" filled="false" stroked="true" strokeweight=".214789pt" strokecolor="#ff0000">
                <v:path arrowok="t"/>
              </v:shape>
            </v:group>
            <v:group style="position:absolute;left:5396;top:763;width:2;height:52" coordorigin="5396,763" coordsize="2,52">
              <v:shape style="position:absolute;left:5396;top:763;width:2;height:52" coordorigin="5396,763" coordsize="0,52" path="m5396,763l5396,815e" filled="false" stroked="true" strokeweight=".163027pt" strokecolor="#ff0000">
                <v:path arrowok="t"/>
              </v:shape>
            </v:group>
            <v:group style="position:absolute;left:5377;top:788;width:40;height:2" coordorigin="5377,788" coordsize="40,2">
              <v:shape style="position:absolute;left:5377;top:788;width:40;height:2" coordorigin="5377,788" coordsize="40,0" path="m5377,788l5416,788e" filled="false" stroked="true" strokeweight=".214789pt" strokecolor="#ff0000">
                <v:path arrowok="t"/>
              </v:shape>
            </v:group>
            <v:group style="position:absolute;left:5396;top:762;width:2;height:52" coordorigin="5396,762" coordsize="2,52">
              <v:shape style="position:absolute;left:5396;top:762;width:2;height:52" coordorigin="5396,762" coordsize="0,52" path="m5396,762l5396,814e" filled="false" stroked="true" strokeweight=".163027pt" strokecolor="#ff0000">
                <v:path arrowok="t"/>
              </v:shape>
            </v:group>
            <v:group style="position:absolute;left:5377;top:787;width:40;height:2" coordorigin="5377,787" coordsize="40,2">
              <v:shape style="position:absolute;left:5377;top:787;width:40;height:2" coordorigin="5377,787" coordsize="40,0" path="m5377,787l5416,787e" filled="false" stroked="true" strokeweight=".214789pt" strokecolor="#ff0000">
                <v:path arrowok="t"/>
              </v:shape>
            </v:group>
            <v:group style="position:absolute;left:5396;top:762;width:2;height:52" coordorigin="5396,762" coordsize="2,52">
              <v:shape style="position:absolute;left:5396;top:762;width:2;height:52" coordorigin="5396,762" coordsize="0,52" path="m5396,762l5396,813e" filled="false" stroked="true" strokeweight=".163027pt" strokecolor="#ff0000">
                <v:path arrowok="t"/>
              </v:shape>
            </v:group>
            <v:group style="position:absolute;left:5377;top:787;width:40;height:2" coordorigin="5377,787" coordsize="40,2">
              <v:shape style="position:absolute;left:5377;top:787;width:40;height:2" coordorigin="5377,787" coordsize="40,0" path="m5377,787l5416,787e" filled="false" stroked="true" strokeweight=".214789pt" strokecolor="#ff0000">
                <v:path arrowok="t"/>
              </v:shape>
            </v:group>
            <v:group style="position:absolute;left:5396;top:761;width:2;height:52" coordorigin="5396,761" coordsize="2,52">
              <v:shape style="position:absolute;left:5396;top:761;width:2;height:52" coordorigin="5396,761" coordsize="0,52" path="m5396,761l5396,812e" filled="false" stroked="true" strokeweight=".163027pt" strokecolor="#ff0000">
                <v:path arrowok="t"/>
              </v:shape>
            </v:group>
            <v:group style="position:absolute;left:5377;top:786;width:40;height:2" coordorigin="5377,786" coordsize="40,2">
              <v:shape style="position:absolute;left:5377;top:786;width:40;height:2" coordorigin="5377,786" coordsize="40,0" path="m5377,786l5416,786e" filled="false" stroked="true" strokeweight=".214789pt" strokecolor="#ff0000">
                <v:path arrowok="t"/>
              </v:shape>
            </v:group>
            <v:group style="position:absolute;left:5396;top:760;width:2;height:52" coordorigin="5396,760" coordsize="2,52">
              <v:shape style="position:absolute;left:5396;top:760;width:2;height:52" coordorigin="5396,760" coordsize="0,52" path="m5396,760l5396,812e" filled="false" stroked="true" strokeweight=".163027pt" strokecolor="#ff0000">
                <v:path arrowok="t"/>
              </v:shape>
            </v:group>
            <v:group style="position:absolute;left:5377;top:785;width:40;height:2" coordorigin="5377,785" coordsize="40,2">
              <v:shape style="position:absolute;left:5377;top:785;width:40;height:2" coordorigin="5377,785" coordsize="40,0" path="m5377,785l5416,785e" filled="false" stroked="true" strokeweight=".214789pt" strokecolor="#ff0000">
                <v:path arrowok="t"/>
              </v:shape>
            </v:group>
            <v:group style="position:absolute;left:5396;top:760;width:2;height:52" coordorigin="5396,760" coordsize="2,52">
              <v:shape style="position:absolute;left:5396;top:760;width:2;height:52" coordorigin="5396,760" coordsize="0,52" path="m5396,760l5396,811e" filled="false" stroked="true" strokeweight=".163027pt" strokecolor="#ff0000">
                <v:path arrowok="t"/>
              </v:shape>
            </v:group>
            <v:group style="position:absolute;left:5377;top:785;width:40;height:2" coordorigin="5377,785" coordsize="40,2">
              <v:shape style="position:absolute;left:5377;top:785;width:40;height:2" coordorigin="5377,785" coordsize="40,0" path="m5377,785l5416,785e" filled="false" stroked="true" strokeweight=".214789pt" strokecolor="#ff0000">
                <v:path arrowok="t"/>
              </v:shape>
            </v:group>
            <v:group style="position:absolute;left:5396;top:759;width:2;height:52" coordorigin="5396,759" coordsize="2,52">
              <v:shape style="position:absolute;left:5396;top:759;width:2;height:52" coordorigin="5396,759" coordsize="0,52" path="m5396,759l5396,810e" filled="false" stroked="true" strokeweight=".163027pt" strokecolor="#ff0000">
                <v:path arrowok="t"/>
              </v:shape>
            </v:group>
            <v:group style="position:absolute;left:5377;top:784;width:40;height:2" coordorigin="5377,784" coordsize="40,2">
              <v:shape style="position:absolute;left:5377;top:784;width:40;height:2" coordorigin="5377,784" coordsize="40,0" path="m5377,784l5416,784e" filled="false" stroked="true" strokeweight=".214789pt" strokecolor="#ff0000">
                <v:path arrowok="t"/>
              </v:shape>
            </v:group>
            <v:group style="position:absolute;left:5396;top:758;width:2;height:52" coordorigin="5396,758" coordsize="2,52">
              <v:shape style="position:absolute;left:5396;top:758;width:2;height:52" coordorigin="5396,758" coordsize="0,52" path="m5396,758l5396,810e" filled="false" stroked="true" strokeweight=".163027pt" strokecolor="#ff0000">
                <v:path arrowok="t"/>
              </v:shape>
            </v:group>
            <v:group style="position:absolute;left:5377;top:783;width:40;height:2" coordorigin="5377,783" coordsize="40,2">
              <v:shape style="position:absolute;left:5377;top:783;width:40;height:2" coordorigin="5377,783" coordsize="40,0" path="m5377,783l5416,783e" filled="false" stroked="true" strokeweight=".214789pt" strokecolor="#ff0000">
                <v:path arrowok="t"/>
              </v:shape>
            </v:group>
            <v:group style="position:absolute;left:5396;top:757;width:2;height:52" coordorigin="5396,757" coordsize="2,52">
              <v:shape style="position:absolute;left:5396;top:757;width:2;height:52" coordorigin="5396,757" coordsize="0,52" path="m5396,757l5396,809e" filled="false" stroked="true" strokeweight=".163027pt" strokecolor="#ff0000">
                <v:path arrowok="t"/>
              </v:shape>
            </v:group>
            <v:group style="position:absolute;left:5377;top:782;width:40;height:2" coordorigin="5377,782" coordsize="40,2">
              <v:shape style="position:absolute;left:5377;top:782;width:40;height:2" coordorigin="5377,782" coordsize="40,0" path="m5377,782l5416,782e" filled="false" stroked="true" strokeweight=".214789pt" strokecolor="#ff0000">
                <v:path arrowok="t"/>
              </v:shape>
            </v:group>
            <v:group style="position:absolute;left:5396;top:757;width:2;height:52" coordorigin="5396,757" coordsize="2,52">
              <v:shape style="position:absolute;left:5396;top:757;width:2;height:52" coordorigin="5396,757" coordsize="0,52" path="m5396,757l5396,808e" filled="false" stroked="true" strokeweight=".163027pt" strokecolor="#ff0000">
                <v:path arrowok="t"/>
              </v:shape>
            </v:group>
            <v:group style="position:absolute;left:5377;top:782;width:40;height:2" coordorigin="5377,782" coordsize="40,2">
              <v:shape style="position:absolute;left:5377;top:782;width:40;height:2" coordorigin="5377,782" coordsize="40,0" path="m5377,782l5416,782e" filled="false" stroked="true" strokeweight=".214789pt" strokecolor="#ff0000">
                <v:path arrowok="t"/>
              </v:shape>
            </v:group>
            <v:group style="position:absolute;left:5396;top:756;width:2;height:52" coordorigin="5396,756" coordsize="2,52">
              <v:shape style="position:absolute;left:5396;top:756;width:2;height:52" coordorigin="5396,756" coordsize="0,52" path="m5396,756l5396,807e" filled="false" stroked="true" strokeweight=".163027pt" strokecolor="#ff0000">
                <v:path arrowok="t"/>
              </v:shape>
            </v:group>
            <v:group style="position:absolute;left:5377;top:781;width:40;height:2" coordorigin="5377,781" coordsize="40,2">
              <v:shape style="position:absolute;left:5377;top:781;width:40;height:2" coordorigin="5377,781" coordsize="40,0" path="m5377,781l5416,781e" filled="false" stroked="true" strokeweight=".214789pt" strokecolor="#ff0000">
                <v:path arrowok="t"/>
              </v:shape>
            </v:group>
            <v:group style="position:absolute;left:5396;top:755;width:2;height:52" coordorigin="5396,755" coordsize="2,52">
              <v:shape style="position:absolute;left:5396;top:755;width:2;height:52" coordorigin="5396,755" coordsize="0,52" path="m5396,755l5396,807e" filled="false" stroked="true" strokeweight=".163027pt" strokecolor="#ff0000">
                <v:path arrowok="t"/>
              </v:shape>
            </v:group>
            <v:group style="position:absolute;left:5377;top:780;width:40;height:2" coordorigin="5377,780" coordsize="40,2">
              <v:shape style="position:absolute;left:5377;top:780;width:40;height:2" coordorigin="5377,780" coordsize="40,0" path="m5377,780l5416,780e" filled="false" stroked="true" strokeweight=".214789pt" strokecolor="#ff0000">
                <v:path arrowok="t"/>
              </v:shape>
            </v:group>
            <v:group style="position:absolute;left:5396;top:754;width:2;height:52" coordorigin="5396,754" coordsize="2,52">
              <v:shape style="position:absolute;left:5396;top:754;width:2;height:52" coordorigin="5396,754" coordsize="0,52" path="m5396,754l5396,806e" filled="false" stroked="true" strokeweight=".163027pt" strokecolor="#ff0000">
                <v:path arrowok="t"/>
              </v:shape>
            </v:group>
            <v:group style="position:absolute;left:5377;top:780;width:40;height:2" coordorigin="5377,780" coordsize="40,2">
              <v:shape style="position:absolute;left:5377;top:780;width:40;height:2" coordorigin="5377,780" coordsize="40,0" path="m5377,780l5416,780e" filled="false" stroked="true" strokeweight=".214789pt" strokecolor="#ff0000">
                <v:path arrowok="t"/>
              </v:shape>
            </v:group>
            <v:group style="position:absolute;left:5396;top:754;width:2;height:52" coordorigin="5396,754" coordsize="2,52">
              <v:shape style="position:absolute;left:5396;top:754;width:2;height:52" coordorigin="5396,754" coordsize="0,52" path="m5396,754l5396,805e" filled="false" stroked="true" strokeweight=".163027pt" strokecolor="#ff0000">
                <v:path arrowok="t"/>
              </v:shape>
            </v:group>
            <v:group style="position:absolute;left:5377;top:779;width:40;height:2" coordorigin="5377,779" coordsize="40,2">
              <v:shape style="position:absolute;left:5377;top:779;width:40;height:2" coordorigin="5377,779" coordsize="40,0" path="m5377,779l5416,779e" filled="false" stroked="true" strokeweight=".214789pt" strokecolor="#ff0000">
                <v:path arrowok="t"/>
              </v:shape>
            </v:group>
            <v:group style="position:absolute;left:5396;top:753;width:2;height:52" coordorigin="5396,753" coordsize="2,52">
              <v:shape style="position:absolute;left:5396;top:753;width:2;height:52" coordorigin="5396,753" coordsize="0,52" path="m5396,753l5396,805e" filled="false" stroked="true" strokeweight=".163027pt" strokecolor="#ff0000">
                <v:path arrowok="t"/>
              </v:shape>
            </v:group>
            <v:group style="position:absolute;left:5377;top:778;width:40;height:2" coordorigin="5377,778" coordsize="40,2">
              <v:shape style="position:absolute;left:5377;top:778;width:40;height:2" coordorigin="5377,778" coordsize="40,0" path="m5377,778l5416,778e" filled="false" stroked="true" strokeweight=".214789pt" strokecolor="#ff0000">
                <v:path arrowok="t"/>
              </v:shape>
            </v:group>
            <v:group style="position:absolute;left:5396;top:752;width:2;height:52" coordorigin="5396,752" coordsize="2,52">
              <v:shape style="position:absolute;left:5396;top:752;width:2;height:52" coordorigin="5396,752" coordsize="0,52" path="m5396,752l5396,804e" filled="false" stroked="true" strokeweight=".163027pt" strokecolor="#ff0000">
                <v:path arrowok="t"/>
              </v:shape>
            </v:group>
            <v:group style="position:absolute;left:5377;top:777;width:40;height:2" coordorigin="5377,777" coordsize="40,2">
              <v:shape style="position:absolute;left:5377;top:777;width:40;height:2" coordorigin="5377,777" coordsize="40,0" path="m5377,777l5416,777e" filled="false" stroked="true" strokeweight=".214789pt" strokecolor="#ff0000">
                <v:path arrowok="t"/>
              </v:shape>
            </v:group>
            <v:group style="position:absolute;left:5396;top:752;width:2;height:52" coordorigin="5396,752" coordsize="2,52">
              <v:shape style="position:absolute;left:5396;top:752;width:2;height:52" coordorigin="5396,752" coordsize="0,52" path="m5396,752l5396,803e" filled="false" stroked="true" strokeweight=".163027pt" strokecolor="#ff0000">
                <v:path arrowok="t"/>
              </v:shape>
            </v:group>
            <v:group style="position:absolute;left:5377;top:777;width:40;height:2" coordorigin="5377,777" coordsize="40,2">
              <v:shape style="position:absolute;left:5377;top:777;width:40;height:2" coordorigin="5377,777" coordsize="40,0" path="m5377,777l5416,777e" filled="false" stroked="true" strokeweight=".214789pt" strokecolor="#ff0000">
                <v:path arrowok="t"/>
              </v:shape>
            </v:group>
            <v:group style="position:absolute;left:5396;top:751;width:2;height:52" coordorigin="5396,751" coordsize="2,52">
              <v:shape style="position:absolute;left:5396;top:751;width:2;height:52" coordorigin="5396,751" coordsize="0,52" path="m5396,751l5396,802e" filled="false" stroked="true" strokeweight=".163027pt" strokecolor="#ff0000">
                <v:path arrowok="t"/>
              </v:shape>
            </v:group>
            <v:group style="position:absolute;left:5377;top:776;width:40;height:2" coordorigin="5377,776" coordsize="40,2">
              <v:shape style="position:absolute;left:5377;top:776;width:40;height:2" coordorigin="5377,776" coordsize="40,0" path="m5377,776l5416,776e" filled="false" stroked="true" strokeweight=".214789pt" strokecolor="#ff0000">
                <v:path arrowok="t"/>
              </v:shape>
            </v:group>
            <v:group style="position:absolute;left:5396;top:750;width:2;height:52" coordorigin="5396,750" coordsize="2,52">
              <v:shape style="position:absolute;left:5396;top:750;width:2;height:52" coordorigin="5396,750" coordsize="0,52" path="m5396,750l5396,802e" filled="false" stroked="true" strokeweight=".163027pt" strokecolor="#ff0000">
                <v:path arrowok="t"/>
              </v:shape>
            </v:group>
            <v:group style="position:absolute;left:5377;top:775;width:40;height:2" coordorigin="5377,775" coordsize="40,2">
              <v:shape style="position:absolute;left:5377;top:775;width:40;height:2" coordorigin="5377,775" coordsize="40,0" path="m5377,775l5416,775e" filled="false" stroked="true" strokeweight=".214789pt" strokecolor="#ff0000">
                <v:path arrowok="t"/>
              </v:shape>
            </v:group>
            <v:group style="position:absolute;left:5396;top:749;width:2;height:52" coordorigin="5396,749" coordsize="2,52">
              <v:shape style="position:absolute;left:5396;top:749;width:2;height:52" coordorigin="5396,749" coordsize="0,52" path="m5396,749l5396,801e" filled="false" stroked="true" strokeweight=".163027pt" strokecolor="#ff0000">
                <v:path arrowok="t"/>
              </v:shape>
            </v:group>
            <v:group style="position:absolute;left:5377;top:774;width:40;height:2" coordorigin="5377,774" coordsize="40,2">
              <v:shape style="position:absolute;left:5377;top:774;width:40;height:2" coordorigin="5377,774" coordsize="40,0" path="m5377,774l5416,774e" filled="false" stroked="true" strokeweight=".214789pt" strokecolor="#ff0000">
                <v:path arrowok="t"/>
              </v:shape>
            </v:group>
            <v:group style="position:absolute;left:5396;top:749;width:2;height:52" coordorigin="5396,749" coordsize="2,52">
              <v:shape style="position:absolute;left:5396;top:749;width:2;height:52" coordorigin="5396,749" coordsize="0,52" path="m5396,749l5396,800e" filled="false" stroked="true" strokeweight=".163027pt" strokecolor="#ff0000">
                <v:path arrowok="t"/>
              </v:shape>
            </v:group>
            <v:group style="position:absolute;left:5377;top:774;width:40;height:2" coordorigin="5377,774" coordsize="40,2">
              <v:shape style="position:absolute;left:5377;top:774;width:40;height:2" coordorigin="5377,774" coordsize="40,0" path="m5377,774l5416,774e" filled="false" stroked="true" strokeweight=".214789pt" strokecolor="#ff0000">
                <v:path arrowok="t"/>
              </v:shape>
            </v:group>
            <v:group style="position:absolute;left:5396;top:748;width:2;height:52" coordorigin="5396,748" coordsize="2,52">
              <v:shape style="position:absolute;left:5396;top:748;width:2;height:52" coordorigin="5396,748" coordsize="0,52" path="m5396,748l5396,799e" filled="false" stroked="true" strokeweight=".163027pt" strokecolor="#ff0000">
                <v:path arrowok="t"/>
              </v:shape>
            </v:group>
            <v:group style="position:absolute;left:5377;top:773;width:40;height:2" coordorigin="5377,773" coordsize="40,2">
              <v:shape style="position:absolute;left:5377;top:773;width:40;height:2" coordorigin="5377,773" coordsize="40,0" path="m5377,773l5416,773e" filled="false" stroked="true" strokeweight=".214789pt" strokecolor="#ff0000">
                <v:path arrowok="t"/>
              </v:shape>
            </v:group>
            <v:group style="position:absolute;left:5396;top:747;width:2;height:52" coordorigin="5396,747" coordsize="2,52">
              <v:shape style="position:absolute;left:5396;top:747;width:2;height:52" coordorigin="5396,747" coordsize="0,52" path="m5396,747l5396,799e" filled="false" stroked="true" strokeweight=".163027pt" strokecolor="#ff0000">
                <v:path arrowok="t"/>
              </v:shape>
            </v:group>
            <v:group style="position:absolute;left:5377;top:772;width:40;height:2" coordorigin="5377,772" coordsize="40,2">
              <v:shape style="position:absolute;left:5377;top:772;width:40;height:2" coordorigin="5377,772" coordsize="40,0" path="m5377,772l5416,772e" filled="false" stroked="true" strokeweight=".214789pt" strokecolor="#ff0000">
                <v:path arrowok="t"/>
              </v:shape>
            </v:group>
            <v:group style="position:absolute;left:5396;top:747;width:2;height:52" coordorigin="5396,747" coordsize="2,52">
              <v:shape style="position:absolute;left:5396;top:747;width:2;height:52" coordorigin="5396,747" coordsize="0,52" path="m5396,747l5396,798e" filled="false" stroked="true" strokeweight=".163027pt" strokecolor="#ff0000">
                <v:path arrowok="t"/>
              </v:shape>
            </v:group>
            <v:group style="position:absolute;left:5377;top:772;width:40;height:2" coordorigin="5377,772" coordsize="40,2">
              <v:shape style="position:absolute;left:5377;top:772;width:40;height:2" coordorigin="5377,772" coordsize="40,0" path="m5377,772l5416,772e" filled="false" stroked="true" strokeweight=".214789pt" strokecolor="#ff0000">
                <v:path arrowok="t"/>
              </v:shape>
            </v:group>
            <v:group style="position:absolute;left:5396;top:746;width:2;height:52" coordorigin="5396,746" coordsize="2,52">
              <v:shape style="position:absolute;left:5396;top:746;width:2;height:52" coordorigin="5396,746" coordsize="0,52" path="m5396,746l5396,797e" filled="false" stroked="true" strokeweight=".163027pt" strokecolor="#ff0000">
                <v:path arrowok="t"/>
              </v:shape>
            </v:group>
            <v:group style="position:absolute;left:5377;top:771;width:40;height:2" coordorigin="5377,771" coordsize="40,2">
              <v:shape style="position:absolute;left:5377;top:771;width:40;height:2" coordorigin="5377,771" coordsize="40,0" path="m5377,771l5416,771e" filled="false" stroked="true" strokeweight=".214789pt" strokecolor="#ff0000">
                <v:path arrowok="t"/>
              </v:shape>
            </v:group>
            <v:group style="position:absolute;left:5396;top:745;width:2;height:52" coordorigin="5396,745" coordsize="2,52">
              <v:shape style="position:absolute;left:5396;top:745;width:2;height:52" coordorigin="5396,745" coordsize="0,52" path="m5396,745l5396,797e" filled="false" stroked="true" strokeweight=".163027pt" strokecolor="#ff0000">
                <v:path arrowok="t"/>
              </v:shape>
            </v:group>
            <v:group style="position:absolute;left:5377;top:770;width:40;height:2" coordorigin="5377,770" coordsize="40,2">
              <v:shape style="position:absolute;left:5377;top:770;width:40;height:2" coordorigin="5377,770" coordsize="40,0" path="m5377,770l5416,770e" filled="false" stroked="true" strokeweight=".214789pt" strokecolor="#ff0000">
                <v:path arrowok="t"/>
              </v:shape>
            </v:group>
            <v:group style="position:absolute;left:5396;top:744;width:2;height:52" coordorigin="5396,744" coordsize="2,52">
              <v:shape style="position:absolute;left:5396;top:744;width:2;height:52" coordorigin="5396,744" coordsize="0,52" path="m5396,744l5396,796e" filled="false" stroked="true" strokeweight=".163027pt" strokecolor="#ff0000">
                <v:path arrowok="t"/>
              </v:shape>
            </v:group>
            <v:group style="position:absolute;left:5377;top:769;width:40;height:2" coordorigin="5377,769" coordsize="40,2">
              <v:shape style="position:absolute;left:5377;top:769;width:40;height:2" coordorigin="5377,769" coordsize="40,0" path="m5377,769l5416,769e" filled="false" stroked="true" strokeweight=".214789pt" strokecolor="#ff0000">
                <v:path arrowok="t"/>
              </v:shape>
            </v:group>
            <v:group style="position:absolute;left:5396;top:744;width:2;height:52" coordorigin="5396,744" coordsize="2,52">
              <v:shape style="position:absolute;left:5396;top:744;width:2;height:52" coordorigin="5396,744" coordsize="0,52" path="m5396,744l5396,795e" filled="false" stroked="true" strokeweight=".163027pt" strokecolor="#ff0000">
                <v:path arrowok="t"/>
              </v:shape>
            </v:group>
            <v:group style="position:absolute;left:5377;top:769;width:40;height:2" coordorigin="5377,769" coordsize="40,2">
              <v:shape style="position:absolute;left:5377;top:769;width:40;height:2" coordorigin="5377,769" coordsize="40,0" path="m5377,769l5416,769e" filled="false" stroked="true" strokeweight=".214789pt" strokecolor="#ff0000">
                <v:path arrowok="t"/>
              </v:shape>
            </v:group>
            <v:group style="position:absolute;left:5396;top:743;width:2;height:52" coordorigin="5396,743" coordsize="2,52">
              <v:shape style="position:absolute;left:5396;top:743;width:2;height:52" coordorigin="5396,743" coordsize="0,52" path="m5396,743l5396,794e" filled="false" stroked="true" strokeweight=".163027pt" strokecolor="#ff0000">
                <v:path arrowok="t"/>
              </v:shape>
            </v:group>
            <v:group style="position:absolute;left:5377;top:768;width:40;height:2" coordorigin="5377,768" coordsize="40,2">
              <v:shape style="position:absolute;left:5377;top:768;width:40;height:2" coordorigin="5377,768" coordsize="40,0" path="m5377,768l5416,768e" filled="false" stroked="true" strokeweight=".214789pt" strokecolor="#ff0000">
                <v:path arrowok="t"/>
              </v:shape>
            </v:group>
            <v:group style="position:absolute;left:5396;top:742;width:2;height:52" coordorigin="5396,742" coordsize="2,52">
              <v:shape style="position:absolute;left:5396;top:742;width:2;height:52" coordorigin="5396,742" coordsize="0,52" path="m5396,742l5396,794e" filled="false" stroked="true" strokeweight=".163027pt" strokecolor="#ff0000">
                <v:path arrowok="t"/>
              </v:shape>
            </v:group>
            <v:group style="position:absolute;left:5377;top:767;width:40;height:2" coordorigin="5377,767" coordsize="40,2">
              <v:shape style="position:absolute;left:5377;top:767;width:40;height:2" coordorigin="5377,767" coordsize="40,0" path="m5377,767l5416,767e" filled="false" stroked="true" strokeweight=".214789pt" strokecolor="#ff0000">
                <v:path arrowok="t"/>
              </v:shape>
            </v:group>
            <v:group style="position:absolute;left:5396;top:742;width:2;height:52" coordorigin="5396,742" coordsize="2,52">
              <v:shape style="position:absolute;left:5396;top:742;width:2;height:52" coordorigin="5396,742" coordsize="0,52" path="m5396,742l5396,793e" filled="false" stroked="true" strokeweight=".163027pt" strokecolor="#ff0000">
                <v:path arrowok="t"/>
              </v:shape>
            </v:group>
            <v:group style="position:absolute;left:5377;top:767;width:40;height:2" coordorigin="5377,767" coordsize="40,2">
              <v:shape style="position:absolute;left:5377;top:767;width:40;height:2" coordorigin="5377,767" coordsize="40,0" path="m5377,767l5416,767e" filled="false" stroked="true" strokeweight=".214789pt" strokecolor="#ff0000">
                <v:path arrowok="t"/>
              </v:shape>
            </v:group>
            <v:group style="position:absolute;left:5396;top:741;width:2;height:52" coordorigin="5396,741" coordsize="2,52">
              <v:shape style="position:absolute;left:5396;top:741;width:2;height:52" coordorigin="5396,741" coordsize="0,52" path="m5396,741l5396,792e" filled="false" stroked="true" strokeweight=".163027pt" strokecolor="#ff0000">
                <v:path arrowok="t"/>
              </v:shape>
            </v:group>
            <v:group style="position:absolute;left:5377;top:766;width:40;height:2" coordorigin="5377,766" coordsize="40,2">
              <v:shape style="position:absolute;left:5377;top:766;width:40;height:2" coordorigin="5377,766" coordsize="40,0" path="m5377,766l5416,766e" filled="false" stroked="true" strokeweight=".214789pt" strokecolor="#ff0000">
                <v:path arrowok="t"/>
              </v:shape>
            </v:group>
            <v:group style="position:absolute;left:5396;top:740;width:2;height:52" coordorigin="5396,740" coordsize="2,52">
              <v:shape style="position:absolute;left:5396;top:740;width:2;height:52" coordorigin="5396,740" coordsize="0,52" path="m5396,740l5396,792e" filled="false" stroked="true" strokeweight=".163027pt" strokecolor="#ff0000">
                <v:path arrowok="t"/>
              </v:shape>
            </v:group>
            <v:group style="position:absolute;left:5377;top:765;width:40;height:2" coordorigin="5377,765" coordsize="40,2">
              <v:shape style="position:absolute;left:5377;top:765;width:40;height:2" coordorigin="5377,765" coordsize="40,0" path="m5377,765l5416,765e" filled="false" stroked="true" strokeweight=".214789pt" strokecolor="#ff0000">
                <v:path arrowok="t"/>
              </v:shape>
            </v:group>
            <v:group style="position:absolute;left:5396;top:739;width:2;height:52" coordorigin="5396,739" coordsize="2,52">
              <v:shape style="position:absolute;left:5396;top:739;width:2;height:52" coordorigin="5396,739" coordsize="0,52" path="m5396,739l5396,791e" filled="false" stroked="true" strokeweight=".163027pt" strokecolor="#ff0000">
                <v:path arrowok="t"/>
              </v:shape>
            </v:group>
            <v:group style="position:absolute;left:5377;top:764;width:40;height:2" coordorigin="5377,764" coordsize="40,2">
              <v:shape style="position:absolute;left:5377;top:764;width:40;height:2" coordorigin="5377,764" coordsize="40,0" path="m5377,764l5416,764e" filled="false" stroked="true" strokeweight=".214789pt" strokecolor="#ff0000">
                <v:path arrowok="t"/>
              </v:shape>
            </v:group>
            <v:group style="position:absolute;left:5396;top:739;width:2;height:52" coordorigin="5396,739" coordsize="2,52">
              <v:shape style="position:absolute;left:5396;top:739;width:2;height:52" coordorigin="5396,739" coordsize="0,52" path="m5396,739l5396,790e" filled="false" stroked="true" strokeweight=".163027pt" strokecolor="#ff0000">
                <v:path arrowok="t"/>
              </v:shape>
            </v:group>
            <v:group style="position:absolute;left:5377;top:764;width:40;height:2" coordorigin="5377,764" coordsize="40,2">
              <v:shape style="position:absolute;left:5377;top:764;width:40;height:2" coordorigin="5377,764" coordsize="40,0" path="m5377,764l5416,764e" filled="false" stroked="true" strokeweight=".214789pt" strokecolor="#ff0000">
                <v:path arrowok="t"/>
              </v:shape>
            </v:group>
            <v:group style="position:absolute;left:5396;top:738;width:2;height:52" coordorigin="5396,738" coordsize="2,52">
              <v:shape style="position:absolute;left:5396;top:738;width:2;height:52" coordorigin="5396,738" coordsize="0,52" path="m5396,738l5396,789e" filled="false" stroked="true" strokeweight=".163027pt" strokecolor="#ff0000">
                <v:path arrowok="t"/>
              </v:shape>
            </v:group>
            <v:group style="position:absolute;left:5377;top:763;width:40;height:2" coordorigin="5377,763" coordsize="40,2">
              <v:shape style="position:absolute;left:5377;top:763;width:40;height:2" coordorigin="5377,763" coordsize="40,0" path="m5377,763l5416,763e" filled="false" stroked="true" strokeweight=".214789pt" strokecolor="#ff0000">
                <v:path arrowok="t"/>
              </v:shape>
            </v:group>
            <v:group style="position:absolute;left:5396;top:737;width:2;height:52" coordorigin="5396,737" coordsize="2,52">
              <v:shape style="position:absolute;left:5396;top:737;width:2;height:52" coordorigin="5396,737" coordsize="0,52" path="m5396,737l5396,789e" filled="false" stroked="true" strokeweight=".163027pt" strokecolor="#ff0000">
                <v:path arrowok="t"/>
              </v:shape>
            </v:group>
            <v:group style="position:absolute;left:5377;top:762;width:40;height:2" coordorigin="5377,762" coordsize="40,2">
              <v:shape style="position:absolute;left:5377;top:762;width:40;height:2" coordorigin="5377,762" coordsize="40,0" path="m5377,762l5416,762e" filled="false" stroked="true" strokeweight=".214789pt" strokecolor="#ff0000">
                <v:path arrowok="t"/>
              </v:shape>
            </v:group>
            <v:group style="position:absolute;left:5396;top:736;width:2;height:52" coordorigin="5396,736" coordsize="2,52">
              <v:shape style="position:absolute;left:5396;top:736;width:2;height:52" coordorigin="5396,736" coordsize="0,52" path="m5396,736l5396,788e" filled="false" stroked="true" strokeweight=".163027pt" strokecolor="#ff0000">
                <v:path arrowok="t"/>
              </v:shape>
            </v:group>
            <v:group style="position:absolute;left:5377;top:761;width:40;height:2" coordorigin="5377,761" coordsize="40,2">
              <v:shape style="position:absolute;left:5377;top:761;width:40;height:2" coordorigin="5377,761" coordsize="40,0" path="m5377,761l5416,761e" filled="false" stroked="true" strokeweight=".214789pt" strokecolor="#ff0000">
                <v:path arrowok="t"/>
              </v:shape>
            </v:group>
            <v:group style="position:absolute;left:5396;top:736;width:2;height:52" coordorigin="5396,736" coordsize="2,52">
              <v:shape style="position:absolute;left:5396;top:736;width:2;height:52" coordorigin="5396,736" coordsize="0,52" path="m5396,736l5396,787e" filled="false" stroked="true" strokeweight=".163027pt" strokecolor="#ff0000">
                <v:path arrowok="t"/>
              </v:shape>
            </v:group>
            <v:group style="position:absolute;left:5377;top:761;width:40;height:2" coordorigin="5377,761" coordsize="40,2">
              <v:shape style="position:absolute;left:5377;top:761;width:40;height:2" coordorigin="5377,761" coordsize="40,0" path="m5377,761l5416,761e" filled="false" stroked="true" strokeweight=".214789pt" strokecolor="#ff0000">
                <v:path arrowok="t"/>
              </v:shape>
            </v:group>
            <v:group style="position:absolute;left:5396;top:735;width:2;height:52" coordorigin="5396,735" coordsize="2,52">
              <v:shape style="position:absolute;left:5396;top:735;width:2;height:52" coordorigin="5396,735" coordsize="0,52" path="m5396,735l5396,786e" filled="false" stroked="true" strokeweight=".163027pt" strokecolor="#ff0000">
                <v:path arrowok="t"/>
              </v:shape>
            </v:group>
            <v:group style="position:absolute;left:5377;top:760;width:40;height:2" coordorigin="5377,760" coordsize="40,2">
              <v:shape style="position:absolute;left:5377;top:760;width:40;height:2" coordorigin="5377,760" coordsize="40,0" path="m5377,760l5416,760e" filled="false" stroked="true" strokeweight=".214789pt" strokecolor="#ff0000">
                <v:path arrowok="t"/>
              </v:shape>
            </v:group>
            <v:group style="position:absolute;left:5396;top:734;width:2;height:52" coordorigin="5396,734" coordsize="2,52">
              <v:shape style="position:absolute;left:5396;top:734;width:2;height:52" coordorigin="5396,734" coordsize="0,52" path="m5396,734l5396,786e" filled="false" stroked="true" strokeweight=".163027pt" strokecolor="#ff0000">
                <v:path arrowok="t"/>
              </v:shape>
            </v:group>
            <v:group style="position:absolute;left:5377;top:759;width:40;height:2" coordorigin="5377,759" coordsize="40,2">
              <v:shape style="position:absolute;left:5377;top:759;width:40;height:2" coordorigin="5377,759" coordsize="40,0" path="m5377,759l5416,759e" filled="false" stroked="true" strokeweight=".214789pt" strokecolor="#ff0000">
                <v:path arrowok="t"/>
              </v:shape>
            </v:group>
            <v:group style="position:absolute;left:5396;top:734;width:2;height:52" coordorigin="5396,734" coordsize="2,52">
              <v:shape style="position:absolute;left:5396;top:734;width:2;height:52" coordorigin="5396,734" coordsize="0,52" path="m5396,734l5396,785e" filled="false" stroked="true" strokeweight=".163027pt" strokecolor="#ff0000">
                <v:path arrowok="t"/>
              </v:shape>
            </v:group>
            <v:group style="position:absolute;left:5377;top:759;width:40;height:2" coordorigin="5377,759" coordsize="40,2">
              <v:shape style="position:absolute;left:5377;top:759;width:40;height:2" coordorigin="5377,759" coordsize="40,0" path="m5377,759l5416,759e" filled="false" stroked="true" strokeweight=".214789pt" strokecolor="#ff0000">
                <v:path arrowok="t"/>
              </v:shape>
            </v:group>
            <v:group style="position:absolute;left:5396;top:733;width:2;height:52" coordorigin="5396,733" coordsize="2,52">
              <v:shape style="position:absolute;left:5396;top:733;width:2;height:52" coordorigin="5396,733" coordsize="0,52" path="m5396,733l5396,784e" filled="false" stroked="true" strokeweight=".163027pt" strokecolor="#ff0000">
                <v:path arrowok="t"/>
              </v:shape>
            </v:group>
            <v:group style="position:absolute;left:5377;top:758;width:40;height:2" coordorigin="5377,758" coordsize="40,2">
              <v:shape style="position:absolute;left:5377;top:758;width:40;height:2" coordorigin="5377,758" coordsize="40,0" path="m5377,758l5416,758e" filled="false" stroked="true" strokeweight=".214789pt" strokecolor="#ff0000">
                <v:path arrowok="t"/>
              </v:shape>
            </v:group>
            <v:group style="position:absolute;left:5396;top:732;width:2;height:52" coordorigin="5396,732" coordsize="2,52">
              <v:shape style="position:absolute;left:5396;top:732;width:2;height:52" coordorigin="5396,732" coordsize="0,52" path="m5396,732l5396,784e" filled="false" stroked="true" strokeweight=".163027pt" strokecolor="#ff0000">
                <v:path arrowok="t"/>
              </v:shape>
            </v:group>
            <v:group style="position:absolute;left:5377;top:757;width:40;height:2" coordorigin="5377,757" coordsize="40,2">
              <v:shape style="position:absolute;left:5377;top:757;width:40;height:2" coordorigin="5377,757" coordsize="40,0" path="m5377,757l5416,757e" filled="false" stroked="true" strokeweight=".214789pt" strokecolor="#ff0000">
                <v:path arrowok="t"/>
              </v:shape>
            </v:group>
            <v:group style="position:absolute;left:5396;top:731;width:2;height:52" coordorigin="5396,731" coordsize="2,52">
              <v:shape style="position:absolute;left:5396;top:731;width:2;height:52" coordorigin="5396,731" coordsize="0,52" path="m5396,731l5396,783e" filled="false" stroked="true" strokeweight=".163027pt" strokecolor="#ff0000">
                <v:path arrowok="t"/>
              </v:shape>
            </v:group>
            <v:group style="position:absolute;left:5377;top:756;width:40;height:2" coordorigin="5377,756" coordsize="40,2">
              <v:shape style="position:absolute;left:5377;top:756;width:40;height:2" coordorigin="5377,756" coordsize="40,0" path="m5377,756l5416,756e" filled="false" stroked="true" strokeweight=".214789pt" strokecolor="#ff0000">
                <v:path arrowok="t"/>
              </v:shape>
            </v:group>
            <v:group style="position:absolute;left:5396;top:731;width:2;height:52" coordorigin="5396,731" coordsize="2,52">
              <v:shape style="position:absolute;left:5396;top:731;width:2;height:52" coordorigin="5396,731" coordsize="0,52" path="m5396,731l5396,782e" filled="false" stroked="true" strokeweight=".163027pt" strokecolor="#ff0000">
                <v:path arrowok="t"/>
              </v:shape>
            </v:group>
            <v:group style="position:absolute;left:5377;top:756;width:40;height:2" coordorigin="5377,756" coordsize="40,2">
              <v:shape style="position:absolute;left:5377;top:756;width:40;height:2" coordorigin="5377,756" coordsize="40,0" path="m5377,756l5416,756e" filled="false" stroked="true" strokeweight=".214789pt" strokecolor="#ff0000">
                <v:path arrowok="t"/>
              </v:shape>
            </v:group>
            <v:group style="position:absolute;left:5396;top:730;width:2;height:52" coordorigin="5396,730" coordsize="2,52">
              <v:shape style="position:absolute;left:5396;top:730;width:2;height:52" coordorigin="5396,730" coordsize="0,52" path="m5396,730l5396,781e" filled="false" stroked="true" strokeweight=".163027pt" strokecolor="#ff0000">
                <v:path arrowok="t"/>
              </v:shape>
            </v:group>
            <v:group style="position:absolute;left:5377;top:755;width:40;height:2" coordorigin="5377,755" coordsize="40,2">
              <v:shape style="position:absolute;left:5377;top:755;width:40;height:2" coordorigin="5377,755" coordsize="40,0" path="m5377,755l5416,755e" filled="false" stroked="true" strokeweight=".214789pt" strokecolor="#ff0000">
                <v:path arrowok="t"/>
              </v:shape>
            </v:group>
            <v:group style="position:absolute;left:5396;top:729;width:2;height:52" coordorigin="5396,729" coordsize="2,52">
              <v:shape style="position:absolute;left:5396;top:729;width:2;height:52" coordorigin="5396,729" coordsize="0,52" path="m5396,729l5396,781e" filled="false" stroked="true" strokeweight=".163027pt" strokecolor="#ff0000">
                <v:path arrowok="t"/>
              </v:shape>
            </v:group>
            <v:group style="position:absolute;left:5377;top:754;width:40;height:2" coordorigin="5377,754" coordsize="40,2">
              <v:shape style="position:absolute;left:5377;top:754;width:40;height:2" coordorigin="5377,754" coordsize="40,0" path="m5377,754l5416,754e" filled="false" stroked="true" strokeweight=".214789pt" strokecolor="#ff0000">
                <v:path arrowok="t"/>
              </v:shape>
            </v:group>
            <v:group style="position:absolute;left:5396;top:729;width:2;height:52" coordorigin="5396,729" coordsize="2,52">
              <v:shape style="position:absolute;left:5396;top:729;width:2;height:52" coordorigin="5396,729" coordsize="0,52" path="m5396,729l5396,780e" filled="false" stroked="true" strokeweight=".163027pt" strokecolor="#ff0000">
                <v:path arrowok="t"/>
              </v:shape>
            </v:group>
            <v:group style="position:absolute;left:5377;top:754;width:40;height:2" coordorigin="5377,754" coordsize="40,2">
              <v:shape style="position:absolute;left:5377;top:754;width:40;height:2" coordorigin="5377,754" coordsize="40,0" path="m5377,754l5416,754e" filled="false" stroked="true" strokeweight=".214789pt" strokecolor="#ff0000">
                <v:path arrowok="t"/>
              </v:shape>
            </v:group>
            <v:group style="position:absolute;left:5396;top:728;width:2;height:52" coordorigin="5396,728" coordsize="2,52">
              <v:shape style="position:absolute;left:5396;top:728;width:2;height:52" coordorigin="5396,728" coordsize="0,52" path="m5396,728l5396,779e" filled="false" stroked="true" strokeweight=".163027pt" strokecolor="#ff0000">
                <v:path arrowok="t"/>
              </v:shape>
            </v:group>
            <v:group style="position:absolute;left:5377;top:753;width:40;height:2" coordorigin="5377,753" coordsize="40,2">
              <v:shape style="position:absolute;left:5377;top:753;width:40;height:2" coordorigin="5377,753" coordsize="40,0" path="m5377,753l5416,753e" filled="false" stroked="true" strokeweight=".214789pt" strokecolor="#ff0000">
                <v:path arrowok="t"/>
              </v:shape>
            </v:group>
            <v:group style="position:absolute;left:5396;top:727;width:2;height:52" coordorigin="5396,727" coordsize="2,52">
              <v:shape style="position:absolute;left:5396;top:727;width:2;height:52" coordorigin="5396,727" coordsize="0,52" path="m5396,727l5396,779e" filled="false" stroked="true" strokeweight=".163027pt" strokecolor="#ff0000">
                <v:path arrowok="t"/>
              </v:shape>
            </v:group>
            <v:group style="position:absolute;left:5377;top:752;width:40;height:2" coordorigin="5377,752" coordsize="40,2">
              <v:shape style="position:absolute;left:5377;top:752;width:40;height:2" coordorigin="5377,752" coordsize="40,0" path="m5377,752l5416,752e" filled="false" stroked="true" strokeweight=".214789pt" strokecolor="#ff0000">
                <v:path arrowok="t"/>
              </v:shape>
            </v:group>
            <v:group style="position:absolute;left:5396;top:726;width:2;height:52" coordorigin="5396,726" coordsize="2,52">
              <v:shape style="position:absolute;left:5396;top:726;width:2;height:52" coordorigin="5396,726" coordsize="0,52" path="m5396,726l5396,778e" filled="false" stroked="true" strokeweight=".163027pt" strokecolor="#ff0000">
                <v:path arrowok="t"/>
              </v:shape>
            </v:group>
            <v:group style="position:absolute;left:5377;top:751;width:40;height:2" coordorigin="5377,751" coordsize="40,2">
              <v:shape style="position:absolute;left:5377;top:751;width:40;height:2" coordorigin="5377,751" coordsize="40,0" path="m5377,751l5416,751e" filled="false" stroked="true" strokeweight=".214789pt" strokecolor="#ff0000">
                <v:path arrowok="t"/>
              </v:shape>
            </v:group>
            <v:group style="position:absolute;left:5396;top:726;width:2;height:52" coordorigin="5396,726" coordsize="2,52">
              <v:shape style="position:absolute;left:5396;top:726;width:2;height:52" coordorigin="5396,726" coordsize="0,52" path="m5396,726l5396,777e" filled="false" stroked="true" strokeweight=".163027pt" strokecolor="#ff0000">
                <v:path arrowok="t"/>
              </v:shape>
            </v:group>
            <v:group style="position:absolute;left:5377;top:751;width:40;height:2" coordorigin="5377,751" coordsize="40,2">
              <v:shape style="position:absolute;left:5377;top:751;width:40;height:2" coordorigin="5377,751" coordsize="40,0" path="m5377,751l5416,751e" filled="false" stroked="true" strokeweight=".214789pt" strokecolor="#ff0000">
                <v:path arrowok="t"/>
              </v:shape>
            </v:group>
            <v:group style="position:absolute;left:5396;top:725;width:2;height:52" coordorigin="5396,725" coordsize="2,52">
              <v:shape style="position:absolute;left:5396;top:725;width:2;height:52" coordorigin="5396,725" coordsize="0,52" path="m5396,725l5396,776e" filled="false" stroked="true" strokeweight=".163027pt" strokecolor="#ff0000">
                <v:path arrowok="t"/>
              </v:shape>
            </v:group>
            <v:group style="position:absolute;left:5377;top:750;width:40;height:2" coordorigin="5377,750" coordsize="40,2">
              <v:shape style="position:absolute;left:5377;top:750;width:40;height:2" coordorigin="5377,750" coordsize="40,0" path="m5377,750l5416,750e" filled="false" stroked="true" strokeweight=".214789pt" strokecolor="#ff0000">
                <v:path arrowok="t"/>
              </v:shape>
            </v:group>
            <v:group style="position:absolute;left:5396;top:724;width:2;height:52" coordorigin="5396,724" coordsize="2,52">
              <v:shape style="position:absolute;left:5396;top:724;width:2;height:52" coordorigin="5396,724" coordsize="0,52" path="m5396,724l5396,776e" filled="false" stroked="true" strokeweight=".163027pt" strokecolor="#ff0000">
                <v:path arrowok="t"/>
              </v:shape>
            </v:group>
            <v:group style="position:absolute;left:5377;top:749;width:40;height:2" coordorigin="5377,749" coordsize="40,2">
              <v:shape style="position:absolute;left:5377;top:749;width:40;height:2" coordorigin="5377,749" coordsize="40,0" path="m5377,749l5416,749e" filled="false" stroked="true" strokeweight=".214789pt" strokecolor="#ff0000">
                <v:path arrowok="t"/>
              </v:shape>
            </v:group>
            <v:group style="position:absolute;left:5396;top:723;width:2;height:52" coordorigin="5396,723" coordsize="2,52">
              <v:shape style="position:absolute;left:5396;top:723;width:2;height:52" coordorigin="5396,723" coordsize="0,52" path="m5396,723l5396,775e" filled="false" stroked="true" strokeweight=".163027pt" strokecolor="#ff0000">
                <v:path arrowok="t"/>
              </v:shape>
            </v:group>
            <v:group style="position:absolute;left:5377;top:748;width:40;height:2" coordorigin="5377,748" coordsize="40,2">
              <v:shape style="position:absolute;left:5377;top:748;width:40;height:2" coordorigin="5377,748" coordsize="40,0" path="m5377,748l5416,748e" filled="false" stroked="true" strokeweight=".214789pt" strokecolor="#ff0000">
                <v:path arrowok="t"/>
              </v:shape>
            </v:group>
            <v:group style="position:absolute;left:5396;top:723;width:2;height:52" coordorigin="5396,723" coordsize="2,52">
              <v:shape style="position:absolute;left:5396;top:723;width:2;height:52" coordorigin="5396,723" coordsize="0,52" path="m5396,723l5396,774e" filled="false" stroked="true" strokeweight=".163027pt" strokecolor="#ff0000">
                <v:path arrowok="t"/>
              </v:shape>
            </v:group>
            <v:group style="position:absolute;left:5377;top:748;width:40;height:2" coordorigin="5377,748" coordsize="40,2">
              <v:shape style="position:absolute;left:5377;top:748;width:40;height:2" coordorigin="5377,748" coordsize="40,0" path="m5377,748l5416,748e" filled="false" stroked="true" strokeweight=".214789pt" strokecolor="#ff0000">
                <v:path arrowok="t"/>
              </v:shape>
            </v:group>
            <v:group style="position:absolute;left:5396;top:722;width:2;height:52" coordorigin="5396,722" coordsize="2,52">
              <v:shape style="position:absolute;left:5396;top:722;width:2;height:52" coordorigin="5396,722" coordsize="0,52" path="m5396,722l5396,773e" filled="false" stroked="true" strokeweight=".163027pt" strokecolor="#ff0000">
                <v:path arrowok="t"/>
              </v:shape>
            </v:group>
            <v:group style="position:absolute;left:5377;top:747;width:40;height:2" coordorigin="5377,747" coordsize="40,2">
              <v:shape style="position:absolute;left:5377;top:747;width:40;height:2" coordorigin="5377,747" coordsize="40,0" path="m5377,747l5416,747e" filled="false" stroked="true" strokeweight=".214789pt" strokecolor="#ff0000">
                <v:path arrowok="t"/>
              </v:shape>
            </v:group>
            <v:group style="position:absolute;left:5396;top:721;width:2;height:52" coordorigin="5396,721" coordsize="2,52">
              <v:shape style="position:absolute;left:5396;top:721;width:2;height:52" coordorigin="5396,721" coordsize="0,52" path="m5396,721l5396,773e" filled="false" stroked="true" strokeweight=".163027pt" strokecolor="#ff0000">
                <v:path arrowok="t"/>
              </v:shape>
            </v:group>
            <v:group style="position:absolute;left:5377;top:746;width:40;height:2" coordorigin="5377,746" coordsize="40,2">
              <v:shape style="position:absolute;left:5377;top:746;width:40;height:2" coordorigin="5377,746" coordsize="40,0" path="m5377,746l5416,746e" filled="false" stroked="true" strokeweight=".214789pt" strokecolor="#ff0000">
                <v:path arrowok="t"/>
              </v:shape>
            </v:group>
            <v:group style="position:absolute;left:5396;top:721;width:2;height:52" coordorigin="5396,721" coordsize="2,52">
              <v:shape style="position:absolute;left:5396;top:721;width:2;height:52" coordorigin="5396,721" coordsize="0,52" path="m5396,721l5396,772e" filled="false" stroked="true" strokeweight=".163027pt" strokecolor="#ff0000">
                <v:path arrowok="t"/>
              </v:shape>
            </v:group>
            <v:group style="position:absolute;left:5377;top:746;width:40;height:2" coordorigin="5377,746" coordsize="40,2">
              <v:shape style="position:absolute;left:5377;top:746;width:40;height:2" coordorigin="5377,746" coordsize="40,0" path="m5377,746l5416,746e" filled="false" stroked="true" strokeweight=".214789pt" strokecolor="#ff0000">
                <v:path arrowok="t"/>
              </v:shape>
            </v:group>
            <v:group style="position:absolute;left:5396;top:720;width:2;height:52" coordorigin="5396,720" coordsize="2,52">
              <v:shape style="position:absolute;left:5396;top:720;width:2;height:52" coordorigin="5396,720" coordsize="0,52" path="m5396,720l5396,771e" filled="false" stroked="true" strokeweight=".163027pt" strokecolor="#ff0000">
                <v:path arrowok="t"/>
              </v:shape>
            </v:group>
            <v:group style="position:absolute;left:5377;top:745;width:40;height:2" coordorigin="5377,745" coordsize="40,2">
              <v:shape style="position:absolute;left:5377;top:745;width:40;height:2" coordorigin="5377,745" coordsize="40,0" path="m5377,745l5416,745e" filled="false" stroked="true" strokeweight=".214789pt" strokecolor="#ff0000">
                <v:path arrowok="t"/>
              </v:shape>
            </v:group>
            <v:group style="position:absolute;left:5396;top:719;width:2;height:52" coordorigin="5396,719" coordsize="2,52">
              <v:shape style="position:absolute;left:5396;top:719;width:2;height:52" coordorigin="5396,719" coordsize="0,52" path="m5396,719l5396,771e" filled="false" stroked="true" strokeweight=".163027pt" strokecolor="#ff0000">
                <v:path arrowok="t"/>
              </v:shape>
            </v:group>
            <v:group style="position:absolute;left:5377;top:744;width:40;height:2" coordorigin="5377,744" coordsize="40,2">
              <v:shape style="position:absolute;left:5377;top:744;width:40;height:2" coordorigin="5377,744" coordsize="40,0" path="m5377,744l5416,744e" filled="false" stroked="true" strokeweight=".214789pt" strokecolor="#ff0000">
                <v:path arrowok="t"/>
              </v:shape>
            </v:group>
            <v:group style="position:absolute;left:5396;top:718;width:2;height:52" coordorigin="5396,718" coordsize="2,52">
              <v:shape style="position:absolute;left:5396;top:718;width:2;height:52" coordorigin="5396,718" coordsize="0,52" path="m5396,718l5396,770e" filled="false" stroked="true" strokeweight=".163027pt" strokecolor="#ff0000">
                <v:path arrowok="t"/>
              </v:shape>
            </v:group>
            <v:group style="position:absolute;left:5377;top:743;width:40;height:2" coordorigin="5377,743" coordsize="40,2">
              <v:shape style="position:absolute;left:5377;top:743;width:40;height:2" coordorigin="5377,743" coordsize="40,0" path="m5377,743l5416,743e" filled="false" stroked="true" strokeweight=".214789pt" strokecolor="#ff0000">
                <v:path arrowok="t"/>
              </v:shape>
            </v:group>
            <v:group style="position:absolute;left:5396;top:718;width:2;height:52" coordorigin="5396,718" coordsize="2,52">
              <v:shape style="position:absolute;left:5396;top:718;width:2;height:52" coordorigin="5396,718" coordsize="0,52" path="m5396,718l5396,769e" filled="false" stroked="true" strokeweight=".163027pt" strokecolor="#ff0000">
                <v:path arrowok="t"/>
              </v:shape>
            </v:group>
            <v:group style="position:absolute;left:5377;top:743;width:40;height:2" coordorigin="5377,743" coordsize="40,2">
              <v:shape style="position:absolute;left:5377;top:743;width:40;height:2" coordorigin="5377,743" coordsize="40,0" path="m5377,743l5416,743e" filled="false" stroked="true" strokeweight=".214789pt" strokecolor="#ff0000">
                <v:path arrowok="t"/>
              </v:shape>
            </v:group>
            <v:group style="position:absolute;left:5396;top:717;width:2;height:52" coordorigin="5396,717" coordsize="2,52">
              <v:shape style="position:absolute;left:5396;top:717;width:2;height:52" coordorigin="5396,717" coordsize="0,52" path="m5396,717l5396,768e" filled="false" stroked="true" strokeweight=".163027pt" strokecolor="#ff0000">
                <v:path arrowok="t"/>
              </v:shape>
            </v:group>
            <v:group style="position:absolute;left:5377;top:742;width:40;height:2" coordorigin="5377,742" coordsize="40,2">
              <v:shape style="position:absolute;left:5377;top:742;width:40;height:2" coordorigin="5377,742" coordsize="40,0" path="m5377,742l5416,742e" filled="false" stroked="true" strokeweight=".214789pt" strokecolor="#ff0000">
                <v:path arrowok="t"/>
              </v:shape>
            </v:group>
            <v:group style="position:absolute;left:5396;top:716;width:2;height:52" coordorigin="5396,716" coordsize="2,52">
              <v:shape style="position:absolute;left:5396;top:716;width:2;height:52" coordorigin="5396,716" coordsize="0,52" path="m5396,716l5396,768e" filled="false" stroked="true" strokeweight=".163027pt" strokecolor="#ff0000">
                <v:path arrowok="t"/>
              </v:shape>
            </v:group>
            <v:group style="position:absolute;left:5377;top:741;width:40;height:2" coordorigin="5377,741" coordsize="40,2">
              <v:shape style="position:absolute;left:5377;top:741;width:40;height:2" coordorigin="5377,741" coordsize="40,0" path="m5377,741l5416,741e" filled="false" stroked="true" strokeweight=".214789pt" strokecolor="#ff0000">
                <v:path arrowok="t"/>
              </v:shape>
            </v:group>
            <v:group style="position:absolute;left:5396;top:716;width:2;height:52" coordorigin="5396,716" coordsize="2,52">
              <v:shape style="position:absolute;left:5396;top:716;width:2;height:52" coordorigin="5396,716" coordsize="0,52" path="m5396,716l5396,767e" filled="false" stroked="true" strokeweight=".163027pt" strokecolor="#ff0000">
                <v:path arrowok="t"/>
              </v:shape>
            </v:group>
            <v:group style="position:absolute;left:5377;top:741;width:40;height:2" coordorigin="5377,741" coordsize="40,2">
              <v:shape style="position:absolute;left:5377;top:741;width:40;height:2" coordorigin="5377,741" coordsize="40,0" path="m5377,741l5416,741e" filled="false" stroked="true" strokeweight=".214789pt" strokecolor="#ff0000">
                <v:path arrowok="t"/>
              </v:shape>
            </v:group>
            <v:group style="position:absolute;left:5396;top:715;width:2;height:52" coordorigin="5396,715" coordsize="2,52">
              <v:shape style="position:absolute;left:5396;top:715;width:2;height:52" coordorigin="5396,715" coordsize="0,52" path="m5396,715l5396,766e" filled="false" stroked="true" strokeweight=".163027pt" strokecolor="#ff0000">
                <v:path arrowok="t"/>
              </v:shape>
            </v:group>
            <v:group style="position:absolute;left:5377;top:740;width:40;height:2" coordorigin="5377,740" coordsize="40,2">
              <v:shape style="position:absolute;left:5377;top:740;width:40;height:2" coordorigin="5377,740" coordsize="40,0" path="m5377,740l5416,740e" filled="false" stroked="true" strokeweight=".214789pt" strokecolor="#ff0000">
                <v:path arrowok="t"/>
              </v:shape>
            </v:group>
            <v:group style="position:absolute;left:5396;top:714;width:2;height:52" coordorigin="5396,714" coordsize="2,52">
              <v:shape style="position:absolute;left:5396;top:714;width:2;height:52" coordorigin="5396,714" coordsize="0,52" path="m5396,714l5396,766e" filled="false" stroked="true" strokeweight=".163027pt" strokecolor="#ff0000">
                <v:path arrowok="t"/>
              </v:shape>
            </v:group>
            <v:group style="position:absolute;left:5377;top:739;width:40;height:2" coordorigin="5377,739" coordsize="40,2">
              <v:shape style="position:absolute;left:5377;top:739;width:40;height:2" coordorigin="5377,739" coordsize="40,0" path="m5377,739l5416,739e" filled="false" stroked="true" strokeweight=".214789pt" strokecolor="#ff0000">
                <v:path arrowok="t"/>
              </v:shape>
            </v:group>
            <v:group style="position:absolute;left:5396;top:713;width:2;height:52" coordorigin="5396,713" coordsize="2,52">
              <v:shape style="position:absolute;left:5396;top:713;width:2;height:52" coordorigin="5396,713" coordsize="0,52" path="m5396,713l5396,765e" filled="false" stroked="true" strokeweight=".163027pt" strokecolor="#ff0000">
                <v:path arrowok="t"/>
              </v:shape>
            </v:group>
            <v:group style="position:absolute;left:5377;top:738;width:40;height:2" coordorigin="5377,738" coordsize="40,2">
              <v:shape style="position:absolute;left:5377;top:738;width:40;height:2" coordorigin="5377,738" coordsize="40,0" path="m5377,738l5416,738e" filled="false" stroked="true" strokeweight=".214789pt" strokecolor="#ff0000">
                <v:path arrowok="t"/>
              </v:shape>
            </v:group>
            <v:group style="position:absolute;left:5396;top:713;width:2;height:52" coordorigin="5396,713" coordsize="2,52">
              <v:shape style="position:absolute;left:5396;top:713;width:2;height:52" coordorigin="5396,713" coordsize="0,52" path="m5396,713l5396,764e" filled="false" stroked="true" strokeweight=".163027pt" strokecolor="#ff0000">
                <v:path arrowok="t"/>
              </v:shape>
            </v:group>
            <v:group style="position:absolute;left:5377;top:738;width:40;height:2" coordorigin="5377,738" coordsize="40,2">
              <v:shape style="position:absolute;left:5377;top:738;width:40;height:2" coordorigin="5377,738" coordsize="40,0" path="m5377,738l5416,738e" filled="false" stroked="true" strokeweight=".214789pt" strokecolor="#ff0000">
                <v:path arrowok="t"/>
              </v:shape>
            </v:group>
            <v:group style="position:absolute;left:5396;top:712;width:2;height:52" coordorigin="5396,712" coordsize="2,52">
              <v:shape style="position:absolute;left:5396;top:712;width:2;height:52" coordorigin="5396,712" coordsize="0,52" path="m5396,712l5396,763e" filled="false" stroked="true" strokeweight=".163027pt" strokecolor="#ff0000">
                <v:path arrowok="t"/>
              </v:shape>
            </v:group>
            <v:group style="position:absolute;left:5377;top:737;width:40;height:2" coordorigin="5377,737" coordsize="40,2">
              <v:shape style="position:absolute;left:5377;top:737;width:40;height:2" coordorigin="5377,737" coordsize="40,0" path="m5377,737l5416,737e" filled="false" stroked="true" strokeweight=".214789pt" strokecolor="#ff0000">
                <v:path arrowok="t"/>
              </v:shape>
            </v:group>
            <v:group style="position:absolute;left:5396;top:711;width:2;height:52" coordorigin="5396,711" coordsize="2,52">
              <v:shape style="position:absolute;left:5396;top:711;width:2;height:52" coordorigin="5396,711" coordsize="0,52" path="m5396,711l5396,763e" filled="false" stroked="true" strokeweight=".163027pt" strokecolor="#ff0000">
                <v:path arrowok="t"/>
              </v:shape>
            </v:group>
            <v:group style="position:absolute;left:5377;top:736;width:40;height:2" coordorigin="5377,736" coordsize="40,2">
              <v:shape style="position:absolute;left:5377;top:736;width:40;height:2" coordorigin="5377,736" coordsize="40,0" path="m5377,736l5416,736e" filled="false" stroked="true" strokeweight=".214789pt" strokecolor="#ff0000">
                <v:path arrowok="t"/>
              </v:shape>
            </v:group>
            <v:group style="position:absolute;left:5396;top:710;width:2;height:52" coordorigin="5396,710" coordsize="2,52">
              <v:shape style="position:absolute;left:5396;top:710;width:2;height:52" coordorigin="5396,710" coordsize="0,52" path="m5396,710l5396,762e" filled="false" stroked="true" strokeweight=".163027pt" strokecolor="#ff0000">
                <v:path arrowok="t"/>
              </v:shape>
            </v:group>
            <v:group style="position:absolute;left:5377;top:735;width:40;height:2" coordorigin="5377,735" coordsize="40,2">
              <v:shape style="position:absolute;left:5377;top:735;width:40;height:2" coordorigin="5377,735" coordsize="40,0" path="m5377,735l5416,735e" filled="false" stroked="true" strokeweight=".214789pt" strokecolor="#ff0000">
                <v:path arrowok="t"/>
              </v:shape>
            </v:group>
            <v:group style="position:absolute;left:5396;top:710;width:2;height:52" coordorigin="5396,710" coordsize="2,52">
              <v:shape style="position:absolute;left:5396;top:710;width:2;height:52" coordorigin="5396,710" coordsize="0,52" path="m5396,710l5396,761e" filled="false" stroked="true" strokeweight=".163027pt" strokecolor="#ff0000">
                <v:path arrowok="t"/>
              </v:shape>
            </v:group>
            <v:group style="position:absolute;left:5377;top:735;width:40;height:2" coordorigin="5377,735" coordsize="40,2">
              <v:shape style="position:absolute;left:5377;top:735;width:40;height:2" coordorigin="5377,735" coordsize="40,0" path="m5377,735l5416,735e" filled="false" stroked="true" strokeweight=".214789pt" strokecolor="#ff0000">
                <v:path arrowok="t"/>
              </v:shape>
            </v:group>
            <v:group style="position:absolute;left:5396;top:709;width:2;height:52" coordorigin="5396,709" coordsize="2,52">
              <v:shape style="position:absolute;left:5396;top:709;width:2;height:52" coordorigin="5396,709" coordsize="0,52" path="m5396,709l5396,760e" filled="false" stroked="true" strokeweight=".163027pt" strokecolor="#ff0000">
                <v:path arrowok="t"/>
              </v:shape>
            </v:group>
            <v:group style="position:absolute;left:5377;top:734;width:40;height:2" coordorigin="5377,734" coordsize="40,2">
              <v:shape style="position:absolute;left:5377;top:734;width:40;height:2" coordorigin="5377,734" coordsize="40,0" path="m5377,734l5416,734e" filled="false" stroked="true" strokeweight=".214789pt" strokecolor="#ff0000">
                <v:path arrowok="t"/>
              </v:shape>
            </v:group>
            <v:group style="position:absolute;left:5396;top:708;width:2;height:52" coordorigin="5396,708" coordsize="2,52">
              <v:shape style="position:absolute;left:5396;top:708;width:2;height:52" coordorigin="5396,708" coordsize="0,52" path="m5396,708l5396,760e" filled="false" stroked="true" strokeweight=".163027pt" strokecolor="#ff0000">
                <v:path arrowok="t"/>
              </v:shape>
            </v:group>
            <v:group style="position:absolute;left:5377;top:733;width:40;height:2" coordorigin="5377,733" coordsize="40,2">
              <v:shape style="position:absolute;left:5377;top:733;width:40;height:2" coordorigin="5377,733" coordsize="40,0" path="m5377,733l5416,733e" filled="false" stroked="true" strokeweight=".214789pt" strokecolor="#ff0000">
                <v:path arrowok="t"/>
              </v:shape>
            </v:group>
            <v:group style="position:absolute;left:5396;top:708;width:2;height:52" coordorigin="5396,708" coordsize="2,52">
              <v:shape style="position:absolute;left:5396;top:708;width:2;height:52" coordorigin="5396,708" coordsize="0,52" path="m5396,708l5396,759e" filled="false" stroked="true" strokeweight=".163027pt" strokecolor="#ff0000">
                <v:path arrowok="t"/>
              </v:shape>
            </v:group>
            <v:group style="position:absolute;left:5377;top:733;width:40;height:2" coordorigin="5377,733" coordsize="40,2">
              <v:shape style="position:absolute;left:5377;top:733;width:40;height:2" coordorigin="5377,733" coordsize="40,0" path="m5377,733l5416,733e" filled="false" stroked="true" strokeweight=".214789pt" strokecolor="#ff0000">
                <v:path arrowok="t"/>
              </v:shape>
            </v:group>
            <v:group style="position:absolute;left:5396;top:707;width:2;height:52" coordorigin="5396,707" coordsize="2,52">
              <v:shape style="position:absolute;left:5396;top:707;width:2;height:52" coordorigin="5396,707" coordsize="0,52" path="m5396,707l5396,758e" filled="false" stroked="true" strokeweight=".163027pt" strokecolor="#ff0000">
                <v:path arrowok="t"/>
              </v:shape>
            </v:group>
            <v:group style="position:absolute;left:5377;top:732;width:40;height:2" coordorigin="5377,732" coordsize="40,2">
              <v:shape style="position:absolute;left:5377;top:732;width:40;height:2" coordorigin="5377,732" coordsize="40,0" path="m5377,732l5416,732e" filled="false" stroked="true" strokeweight=".214789pt" strokecolor="#ff0000">
                <v:path arrowok="t"/>
              </v:shape>
            </v:group>
            <v:group style="position:absolute;left:5396;top:706;width:2;height:52" coordorigin="5396,706" coordsize="2,52">
              <v:shape style="position:absolute;left:5396;top:706;width:2;height:52" coordorigin="5396,706" coordsize="0,52" path="m5396,706l5396,758e" filled="false" stroked="true" strokeweight=".163027pt" strokecolor="#ff0000">
                <v:path arrowok="t"/>
              </v:shape>
            </v:group>
            <v:group style="position:absolute;left:5377;top:731;width:40;height:2" coordorigin="5377,731" coordsize="40,2">
              <v:shape style="position:absolute;left:5377;top:731;width:40;height:2" coordorigin="5377,731" coordsize="40,0" path="m5377,731l5416,731e" filled="false" stroked="true" strokeweight=".214789pt" strokecolor="#ff0000">
                <v:path arrowok="t"/>
              </v:shape>
            </v:group>
            <v:group style="position:absolute;left:5396;top:705;width:2;height:52" coordorigin="5396,705" coordsize="2,52">
              <v:shape style="position:absolute;left:5396;top:705;width:2;height:52" coordorigin="5396,705" coordsize="0,52" path="m5396,705l5396,757e" filled="false" stroked="true" strokeweight=".163027pt" strokecolor="#ff0000">
                <v:path arrowok="t"/>
              </v:shape>
            </v:group>
            <v:group style="position:absolute;left:5377;top:730;width:40;height:2" coordorigin="5377,730" coordsize="40,2">
              <v:shape style="position:absolute;left:5377;top:730;width:40;height:2" coordorigin="5377,730" coordsize="40,0" path="m5377,730l5416,730e" filled="false" stroked="true" strokeweight=".214789pt" strokecolor="#ff0000">
                <v:path arrowok="t"/>
              </v:shape>
            </v:group>
            <v:group style="position:absolute;left:5396;top:705;width:2;height:52" coordorigin="5396,705" coordsize="2,52">
              <v:shape style="position:absolute;left:5396;top:705;width:2;height:52" coordorigin="5396,705" coordsize="0,52" path="m5396,705l5396,756e" filled="false" stroked="true" strokeweight=".163027pt" strokecolor="#ff0000">
                <v:path arrowok="t"/>
              </v:shape>
            </v:group>
            <v:group style="position:absolute;left:5377;top:730;width:40;height:2" coordorigin="5377,730" coordsize="40,2">
              <v:shape style="position:absolute;left:5377;top:730;width:40;height:2" coordorigin="5377,730" coordsize="40,0" path="m5377,730l5416,730e" filled="false" stroked="true" strokeweight=".214789pt" strokecolor="#ff0000">
                <v:path arrowok="t"/>
              </v:shape>
            </v:group>
            <v:group style="position:absolute;left:5396;top:705;width:2;height:52" coordorigin="5396,705" coordsize="2,52">
              <v:shape style="position:absolute;left:5396;top:705;width:2;height:52" coordorigin="5396,705" coordsize="0,52" path="m5396,705l5396,756e" filled="false" stroked="true" strokeweight=".163027pt" strokecolor="#ff0000">
                <v:path arrowok="t"/>
              </v:shape>
            </v:group>
            <v:group style="position:absolute;left:5377;top:730;width:40;height:2" coordorigin="5377,730" coordsize="40,2">
              <v:shape style="position:absolute;left:5377;top:730;width:40;height:2" coordorigin="5377,730" coordsize="40,0" path="m5377,730l5416,730e" filled="false" stroked="true" strokeweight=".214789pt" strokecolor="#ff0000">
                <v:path arrowok="t"/>
              </v:shape>
            </v:group>
            <v:group style="position:absolute;left:5396;top:704;width:2;height:52" coordorigin="5396,704" coordsize="2,52">
              <v:shape style="position:absolute;left:5396;top:704;width:2;height:52" coordorigin="5396,704" coordsize="0,52" path="m5396,704l5396,755e" filled="false" stroked="true" strokeweight=".163027pt" strokecolor="#ff0000">
                <v:path arrowok="t"/>
              </v:shape>
            </v:group>
            <v:group style="position:absolute;left:5377;top:729;width:40;height:2" coordorigin="5377,729" coordsize="40,2">
              <v:shape style="position:absolute;left:5377;top:729;width:40;height:2" coordorigin="5377,729" coordsize="40,0" path="m5377,729l5416,729e" filled="false" stroked="true" strokeweight=".214789pt" strokecolor="#ff0000">
                <v:path arrowok="t"/>
              </v:shape>
            </v:group>
            <v:group style="position:absolute;left:5396;top:703;width:2;height:52" coordorigin="5396,703" coordsize="2,52">
              <v:shape style="position:absolute;left:5396;top:703;width:2;height:52" coordorigin="5396,703" coordsize="0,52" path="m5396,703l5396,755e" filled="false" stroked="true" strokeweight=".163027pt" strokecolor="#ff0000">
                <v:path arrowok="t"/>
              </v:shape>
            </v:group>
            <v:group style="position:absolute;left:5377;top:728;width:40;height:2" coordorigin="5377,728" coordsize="40,2">
              <v:shape style="position:absolute;left:5377;top:728;width:40;height:2" coordorigin="5377,728" coordsize="40,0" path="m5377,728l5416,728e" filled="false" stroked="true" strokeweight=".214789pt" strokecolor="#ff0000">
                <v:path arrowok="t"/>
              </v:shape>
            </v:group>
            <v:group style="position:absolute;left:5396;top:702;width:2;height:52" coordorigin="5396,702" coordsize="2,52">
              <v:shape style="position:absolute;left:5396;top:702;width:2;height:52" coordorigin="5396,702" coordsize="0,52" path="m5396,702l5396,754e" filled="false" stroked="true" strokeweight=".163027pt" strokecolor="#ff0000">
                <v:path arrowok="t"/>
              </v:shape>
            </v:group>
            <v:group style="position:absolute;left:5377;top:727;width:40;height:2" coordorigin="5377,727" coordsize="40,2">
              <v:shape style="position:absolute;left:5377;top:727;width:40;height:2" coordorigin="5377,727" coordsize="40,0" path="m5377,727l5416,727e" filled="false" stroked="true" strokeweight=".214789pt" strokecolor="#ff0000">
                <v:path arrowok="t"/>
              </v:shape>
            </v:group>
            <v:group style="position:absolute;left:5396;top:702;width:2;height:52" coordorigin="5396,702" coordsize="2,52">
              <v:shape style="position:absolute;left:5396;top:702;width:2;height:52" coordorigin="5396,702" coordsize="0,52" path="m5396,702l5396,753e" filled="false" stroked="true" strokeweight=".163027pt" strokecolor="#ff0000">
                <v:path arrowok="t"/>
              </v:shape>
            </v:group>
            <v:group style="position:absolute;left:5377;top:727;width:40;height:2" coordorigin="5377,727" coordsize="40,2">
              <v:shape style="position:absolute;left:5377;top:727;width:40;height:2" coordorigin="5377,727" coordsize="40,0" path="m5377,727l5416,727e" filled="false" stroked="true" strokeweight=".214789pt" strokecolor="#ff0000">
                <v:path arrowok="t"/>
              </v:shape>
            </v:group>
            <v:group style="position:absolute;left:5396;top:701;width:2;height:52" coordorigin="5396,701" coordsize="2,52">
              <v:shape style="position:absolute;left:5396;top:701;width:2;height:52" coordorigin="5396,701" coordsize="0,52" path="m5396,701l5396,752e" filled="false" stroked="true" strokeweight=".163027pt" strokecolor="#ff0000">
                <v:path arrowok="t"/>
              </v:shape>
            </v:group>
            <v:group style="position:absolute;left:5377;top:726;width:40;height:2" coordorigin="5377,726" coordsize="40,2">
              <v:shape style="position:absolute;left:5377;top:726;width:40;height:2" coordorigin="5377,726" coordsize="40,0" path="m5377,726l5416,726e" filled="false" stroked="true" strokeweight=".214789pt" strokecolor="#ff0000">
                <v:path arrowok="t"/>
              </v:shape>
            </v:group>
            <v:group style="position:absolute;left:5396;top:700;width:2;height:52" coordorigin="5396,700" coordsize="2,52">
              <v:shape style="position:absolute;left:5396;top:700;width:2;height:52" coordorigin="5396,700" coordsize="0,52" path="m5396,700l5396,752e" filled="false" stroked="true" strokeweight=".163027pt" strokecolor="#ff0000">
                <v:path arrowok="t"/>
              </v:shape>
            </v:group>
            <v:group style="position:absolute;left:5377;top:725;width:40;height:2" coordorigin="5377,725" coordsize="40,2">
              <v:shape style="position:absolute;left:5377;top:725;width:40;height:2" coordorigin="5377,725" coordsize="40,0" path="m5377,725l5416,725e" filled="false" stroked="true" strokeweight=".214789pt" strokecolor="#ff0000">
                <v:path arrowok="t"/>
              </v:shape>
            </v:group>
            <v:group style="position:absolute;left:5396;top:700;width:2;height:52" coordorigin="5396,700" coordsize="2,52">
              <v:shape style="position:absolute;left:5396;top:700;width:2;height:52" coordorigin="5396,700" coordsize="0,52" path="m5396,700l5396,751e" filled="false" stroked="true" strokeweight=".163027pt" strokecolor="#ff0000">
                <v:path arrowok="t"/>
              </v:shape>
            </v:group>
            <v:group style="position:absolute;left:5377;top:725;width:40;height:2" coordorigin="5377,725" coordsize="40,2">
              <v:shape style="position:absolute;left:5377;top:725;width:40;height:2" coordorigin="5377,725" coordsize="40,0" path="m5377,725l5416,725e" filled="false" stroked="true" strokeweight=".214789pt" strokecolor="#ff0000">
                <v:path arrowok="t"/>
              </v:shape>
            </v:group>
            <v:group style="position:absolute;left:5396;top:699;width:2;height:52" coordorigin="5396,699" coordsize="2,52">
              <v:shape style="position:absolute;left:5396;top:699;width:2;height:52" coordorigin="5396,699" coordsize="0,52" path="m5396,699l5396,750e" filled="false" stroked="true" strokeweight=".163027pt" strokecolor="#ff0000">
                <v:path arrowok="t"/>
              </v:shape>
            </v:group>
            <v:group style="position:absolute;left:5377;top:724;width:40;height:2" coordorigin="5377,724" coordsize="40,2">
              <v:shape style="position:absolute;left:5377;top:724;width:40;height:2" coordorigin="5377,724" coordsize="40,0" path="m5377,724l5416,724e" filled="false" stroked="true" strokeweight=".214789pt" strokecolor="#ff0000">
                <v:path arrowok="t"/>
              </v:shape>
            </v:group>
            <v:group style="position:absolute;left:5396;top:698;width:2;height:52" coordorigin="5396,698" coordsize="2,52">
              <v:shape style="position:absolute;left:5396;top:698;width:2;height:52" coordorigin="5396,698" coordsize="0,52" path="m5396,698l5396,750e" filled="false" stroked="true" strokeweight=".163027pt" strokecolor="#ff0000">
                <v:path arrowok="t"/>
              </v:shape>
            </v:group>
            <v:group style="position:absolute;left:5377;top:723;width:40;height:2" coordorigin="5377,723" coordsize="40,2">
              <v:shape style="position:absolute;left:5377;top:723;width:40;height:2" coordorigin="5377,723" coordsize="40,0" path="m5377,723l5416,723e" filled="false" stroked="true" strokeweight=".214789pt" strokecolor="#ff0000">
                <v:path arrowok="t"/>
              </v:shape>
            </v:group>
            <v:group style="position:absolute;left:5396;top:697;width:2;height:52" coordorigin="5396,697" coordsize="2,52">
              <v:shape style="position:absolute;left:5396;top:697;width:2;height:52" coordorigin="5396,697" coordsize="0,52" path="m5396,697l5396,749e" filled="false" stroked="true" strokeweight=".163027pt" strokecolor="#ff0000">
                <v:path arrowok="t"/>
              </v:shape>
            </v:group>
            <v:group style="position:absolute;left:5377;top:722;width:40;height:2" coordorigin="5377,722" coordsize="40,2">
              <v:shape style="position:absolute;left:5377;top:722;width:40;height:2" coordorigin="5377,722" coordsize="40,0" path="m5377,722l5416,722e" filled="false" stroked="true" strokeweight=".214789pt" strokecolor="#ff0000">
                <v:path arrowok="t"/>
              </v:shape>
            </v:group>
            <v:group style="position:absolute;left:5396;top:697;width:2;height:52" coordorigin="5396,697" coordsize="2,52">
              <v:shape style="position:absolute;left:5396;top:697;width:2;height:52" coordorigin="5396,697" coordsize="0,52" path="m5396,697l5396,748e" filled="false" stroked="true" strokeweight=".163027pt" strokecolor="#ff0000">
                <v:path arrowok="t"/>
              </v:shape>
            </v:group>
            <v:group style="position:absolute;left:5377;top:722;width:40;height:2" coordorigin="5377,722" coordsize="40,2">
              <v:shape style="position:absolute;left:5377;top:722;width:40;height:2" coordorigin="5377,722" coordsize="40,0" path="m5377,722l5416,722e" filled="false" stroked="true" strokeweight=".214789pt" strokecolor="#ff0000">
                <v:path arrowok="t"/>
              </v:shape>
            </v:group>
            <v:group style="position:absolute;left:5396;top:696;width:2;height:52" coordorigin="5396,696" coordsize="2,52">
              <v:shape style="position:absolute;left:5396;top:696;width:2;height:52" coordorigin="5396,696" coordsize="0,52" path="m5396,696l5396,747e" filled="false" stroked="true" strokeweight=".163027pt" strokecolor="#ff0000">
                <v:path arrowok="t"/>
              </v:shape>
            </v:group>
            <v:group style="position:absolute;left:5377;top:721;width:40;height:2" coordorigin="5377,721" coordsize="40,2">
              <v:shape style="position:absolute;left:5377;top:721;width:40;height:2" coordorigin="5377,721" coordsize="40,0" path="m5377,721l5416,721e" filled="false" stroked="true" strokeweight=".214789pt" strokecolor="#ff0000">
                <v:path arrowok="t"/>
              </v:shape>
            </v:group>
            <v:group style="position:absolute;left:5396;top:695;width:2;height:52" coordorigin="5396,695" coordsize="2,52">
              <v:shape style="position:absolute;left:5396;top:695;width:2;height:52" coordorigin="5396,695" coordsize="0,52" path="m5396,695l5396,747e" filled="false" stroked="true" strokeweight=".163027pt" strokecolor="#ff0000">
                <v:path arrowok="t"/>
              </v:shape>
            </v:group>
            <v:group style="position:absolute;left:5377;top:720;width:40;height:2" coordorigin="5377,720" coordsize="40,2">
              <v:shape style="position:absolute;left:5377;top:720;width:40;height:2" coordorigin="5377,720" coordsize="40,0" path="m5377,720l5416,720e" filled="false" stroked="true" strokeweight=".214789pt" strokecolor="#ff0000">
                <v:path arrowok="t"/>
              </v:shape>
            </v:group>
            <v:group style="position:absolute;left:5396;top:695;width:2;height:52" coordorigin="5396,695" coordsize="2,52">
              <v:shape style="position:absolute;left:5396;top:695;width:2;height:52" coordorigin="5396,695" coordsize="0,52" path="m5396,695l5396,746e" filled="false" stroked="true" strokeweight=".163027pt" strokecolor="#ff0000">
                <v:path arrowok="t"/>
              </v:shape>
            </v:group>
            <v:group style="position:absolute;left:5377;top:720;width:40;height:2" coordorigin="5377,720" coordsize="40,2">
              <v:shape style="position:absolute;left:5377;top:720;width:40;height:2" coordorigin="5377,720" coordsize="40,0" path="m5377,720l5416,720e" filled="false" stroked="true" strokeweight=".214789pt" strokecolor="#ff0000">
                <v:path arrowok="t"/>
              </v:shape>
            </v:group>
            <v:group style="position:absolute;left:5396;top:694;width:2;height:52" coordorigin="5396,694" coordsize="2,52">
              <v:shape style="position:absolute;left:5396;top:694;width:2;height:52" coordorigin="5396,694" coordsize="0,52" path="m5396,694l5396,745e" filled="false" stroked="true" strokeweight=".163027pt" strokecolor="#ff0000">
                <v:path arrowok="t"/>
              </v:shape>
            </v:group>
            <v:group style="position:absolute;left:5377;top:719;width:40;height:2" coordorigin="5377,719" coordsize="40,2">
              <v:shape style="position:absolute;left:5377;top:719;width:40;height:2" coordorigin="5377,719" coordsize="40,0" path="m5377,719l5416,719e" filled="false" stroked="true" strokeweight=".214789pt" strokecolor="#ff0000">
                <v:path arrowok="t"/>
              </v:shape>
            </v:group>
            <v:group style="position:absolute;left:5396;top:693;width:2;height:52" coordorigin="5396,693" coordsize="2,52">
              <v:shape style="position:absolute;left:5396;top:693;width:2;height:52" coordorigin="5396,693" coordsize="0,52" path="m5396,693l5396,745e" filled="false" stroked="true" strokeweight=".163027pt" strokecolor="#ff0000">
                <v:path arrowok="t"/>
              </v:shape>
            </v:group>
            <v:group style="position:absolute;left:5377;top:718;width:40;height:2" coordorigin="5377,718" coordsize="40,2">
              <v:shape style="position:absolute;left:5377;top:718;width:40;height:2" coordorigin="5377,718" coordsize="40,0" path="m5377,718l5416,718e" filled="false" stroked="true" strokeweight=".214789pt" strokecolor="#ff0000">
                <v:path arrowok="t"/>
              </v:shape>
            </v:group>
            <v:group style="position:absolute;left:5396;top:692;width:2;height:52" coordorigin="5396,692" coordsize="2,52">
              <v:shape style="position:absolute;left:5396;top:692;width:2;height:52" coordorigin="5396,692" coordsize="0,52" path="m5396,692l5396,744e" filled="false" stroked="true" strokeweight=".163027pt" strokecolor="#ff0000">
                <v:path arrowok="t"/>
              </v:shape>
            </v:group>
            <v:group style="position:absolute;left:5377;top:717;width:40;height:2" coordorigin="5377,717" coordsize="40,2">
              <v:shape style="position:absolute;left:5377;top:717;width:40;height:2" coordorigin="5377,717" coordsize="40,0" path="m5377,717l5416,717e" filled="false" stroked="true" strokeweight=".214789pt" strokecolor="#ff0000">
                <v:path arrowok="t"/>
              </v:shape>
            </v:group>
            <v:group style="position:absolute;left:5396;top:692;width:2;height:52" coordorigin="5396,692" coordsize="2,52">
              <v:shape style="position:absolute;left:5396;top:692;width:2;height:52" coordorigin="5396,692" coordsize="0,52" path="m5396,692l5396,743e" filled="false" stroked="true" strokeweight=".163027pt" strokecolor="#ff0000">
                <v:path arrowok="t"/>
              </v:shape>
            </v:group>
            <v:group style="position:absolute;left:5377;top:717;width:40;height:2" coordorigin="5377,717" coordsize="40,2">
              <v:shape style="position:absolute;left:5377;top:717;width:40;height:2" coordorigin="5377,717" coordsize="40,0" path="m5377,717l5416,717e" filled="false" stroked="true" strokeweight=".214789pt" strokecolor="#ff0000">
                <v:path arrowok="t"/>
              </v:shape>
            </v:group>
            <v:group style="position:absolute;left:5396;top:691;width:2;height:52" coordorigin="5396,691" coordsize="2,52">
              <v:shape style="position:absolute;left:5396;top:691;width:2;height:52" coordorigin="5396,691" coordsize="0,52" path="m5396,691l5396,742e" filled="false" stroked="true" strokeweight=".163027pt" strokecolor="#ff0000">
                <v:path arrowok="t"/>
              </v:shape>
            </v:group>
            <v:group style="position:absolute;left:5377;top:716;width:40;height:2" coordorigin="5377,716" coordsize="40,2">
              <v:shape style="position:absolute;left:5377;top:716;width:40;height:2" coordorigin="5377,716" coordsize="40,0" path="m5377,716l5416,716e" filled="false" stroked="true" strokeweight=".214789pt" strokecolor="#ff0000">
                <v:path arrowok="t"/>
              </v:shape>
            </v:group>
            <v:group style="position:absolute;left:5396;top:690;width:2;height:52" coordorigin="5396,690" coordsize="2,52">
              <v:shape style="position:absolute;left:5396;top:690;width:2;height:52" coordorigin="5396,690" coordsize="0,52" path="m5396,690l5396,742e" filled="false" stroked="true" strokeweight=".163027pt" strokecolor="#ff0000">
                <v:path arrowok="t"/>
              </v:shape>
            </v:group>
            <v:group style="position:absolute;left:5377;top:715;width:40;height:2" coordorigin="5377,715" coordsize="40,2">
              <v:shape style="position:absolute;left:5377;top:715;width:40;height:2" coordorigin="5377,715" coordsize="40,0" path="m5377,715l5416,715e" filled="false" stroked="true" strokeweight=".214789pt" strokecolor="#ff0000">
                <v:path arrowok="t"/>
              </v:shape>
            </v:group>
            <v:group style="position:absolute;left:5396;top:689;width:2;height:52" coordorigin="5396,689" coordsize="2,52">
              <v:shape style="position:absolute;left:5396;top:689;width:2;height:52" coordorigin="5396,689" coordsize="0,52" path="m5396,689l5396,741e" filled="false" stroked="true" strokeweight=".163027pt" strokecolor="#ff0000">
                <v:path arrowok="t"/>
              </v:shape>
            </v:group>
            <v:group style="position:absolute;left:5377;top:714;width:40;height:2" coordorigin="5377,714" coordsize="40,2">
              <v:shape style="position:absolute;left:5377;top:714;width:40;height:2" coordorigin="5377,714" coordsize="40,0" path="m5377,714l5416,714e" filled="false" stroked="true" strokeweight=".214789pt" strokecolor="#ff0000">
                <v:path arrowok="t"/>
              </v:shape>
            </v:group>
            <v:group style="position:absolute;left:5396;top:689;width:2;height:52" coordorigin="5396,689" coordsize="2,52">
              <v:shape style="position:absolute;left:5396;top:689;width:2;height:52" coordorigin="5396,689" coordsize="0,52" path="m5396,689l5396,740e" filled="false" stroked="true" strokeweight=".163027pt" strokecolor="#ff0000">
                <v:path arrowok="t"/>
              </v:shape>
            </v:group>
            <v:group style="position:absolute;left:5377;top:714;width:40;height:2" coordorigin="5377,714" coordsize="40,2">
              <v:shape style="position:absolute;left:5377;top:714;width:40;height:2" coordorigin="5377,714" coordsize="40,0" path="m5377,714l5416,714e" filled="false" stroked="true" strokeweight=".214789pt" strokecolor="#ff0000">
                <v:path arrowok="t"/>
              </v:shape>
            </v:group>
            <v:group style="position:absolute;left:5396;top:688;width:2;height:52" coordorigin="5396,688" coordsize="2,52">
              <v:shape style="position:absolute;left:5396;top:688;width:2;height:52" coordorigin="5396,688" coordsize="0,52" path="m5396,688l5396,739e" filled="false" stroked="true" strokeweight=".163027pt" strokecolor="#ff0000">
                <v:path arrowok="t"/>
              </v:shape>
            </v:group>
            <v:group style="position:absolute;left:5377;top:713;width:40;height:2" coordorigin="5377,713" coordsize="40,2">
              <v:shape style="position:absolute;left:5377;top:713;width:40;height:2" coordorigin="5377,713" coordsize="40,0" path="m5377,713l5416,713e" filled="false" stroked="true" strokeweight=".214789pt" strokecolor="#ff0000">
                <v:path arrowok="t"/>
              </v:shape>
            </v:group>
            <v:group style="position:absolute;left:5396;top:687;width:2;height:52" coordorigin="5396,687" coordsize="2,52">
              <v:shape style="position:absolute;left:5396;top:687;width:2;height:52" coordorigin="5396,687" coordsize="0,52" path="m5396,687l5396,739e" filled="false" stroked="true" strokeweight=".163027pt" strokecolor="#ff0000">
                <v:path arrowok="t"/>
              </v:shape>
            </v:group>
            <v:group style="position:absolute;left:5377;top:712;width:40;height:2" coordorigin="5377,712" coordsize="40,2">
              <v:shape style="position:absolute;left:5377;top:712;width:40;height:2" coordorigin="5377,712" coordsize="40,0" path="m5377,712l5416,712e" filled="false" stroked="true" strokeweight=".214789pt" strokecolor="#ff0000">
                <v:path arrowok="t"/>
              </v:shape>
            </v:group>
            <v:group style="position:absolute;left:5396;top:687;width:2;height:52" coordorigin="5396,687" coordsize="2,52">
              <v:shape style="position:absolute;left:5396;top:687;width:2;height:52" coordorigin="5396,687" coordsize="0,52" path="m5396,687l5396,738e" filled="false" stroked="true" strokeweight=".163027pt" strokecolor="#ff0000">
                <v:path arrowok="t"/>
              </v:shape>
            </v:group>
            <v:group style="position:absolute;left:5377;top:712;width:40;height:2" coordorigin="5377,712" coordsize="40,2">
              <v:shape style="position:absolute;left:5377;top:712;width:40;height:2" coordorigin="5377,712" coordsize="40,0" path="m5377,712l5416,712e" filled="false" stroked="true" strokeweight=".214789pt" strokecolor="#ff0000">
                <v:path arrowok="t"/>
              </v:shape>
            </v:group>
            <v:group style="position:absolute;left:5396;top:686;width:2;height:52" coordorigin="5396,686" coordsize="2,52">
              <v:shape style="position:absolute;left:5396;top:686;width:2;height:52" coordorigin="5396,686" coordsize="0,52" path="m5396,686l5396,737e" filled="false" stroked="true" strokeweight=".163027pt" strokecolor="#ff0000">
                <v:path arrowok="t"/>
              </v:shape>
            </v:group>
            <v:group style="position:absolute;left:5377;top:711;width:40;height:2" coordorigin="5377,711" coordsize="40,2">
              <v:shape style="position:absolute;left:5377;top:711;width:40;height:2" coordorigin="5377,711" coordsize="40,0" path="m5377,711l5416,711e" filled="false" stroked="true" strokeweight=".214789pt" strokecolor="#ff0000">
                <v:path arrowok="t"/>
              </v:shape>
            </v:group>
            <v:group style="position:absolute;left:5396;top:685;width:2;height:52" coordorigin="5396,685" coordsize="2,52">
              <v:shape style="position:absolute;left:5396;top:685;width:2;height:52" coordorigin="5396,685" coordsize="0,52" path="m5396,685l5396,737e" filled="false" stroked="true" strokeweight=".163027pt" strokecolor="#ff0000">
                <v:path arrowok="t"/>
              </v:shape>
            </v:group>
            <v:group style="position:absolute;left:5377;top:710;width:40;height:2" coordorigin="5377,710" coordsize="40,2">
              <v:shape style="position:absolute;left:5377;top:710;width:40;height:2" coordorigin="5377,710" coordsize="40,0" path="m5377,710l5416,710e" filled="false" stroked="true" strokeweight=".214789pt" strokecolor="#ff0000">
                <v:path arrowok="t"/>
              </v:shape>
            </v:group>
            <v:group style="position:absolute;left:5396;top:684;width:2;height:52" coordorigin="5396,684" coordsize="2,52">
              <v:shape style="position:absolute;left:5396;top:684;width:2;height:52" coordorigin="5396,684" coordsize="0,52" path="m5396,684l5396,736e" filled="false" stroked="true" strokeweight=".163027pt" strokecolor="#ff0000">
                <v:path arrowok="t"/>
              </v:shape>
            </v:group>
            <v:group style="position:absolute;left:5377;top:709;width:40;height:2" coordorigin="5377,709" coordsize="40,2">
              <v:shape style="position:absolute;left:5377;top:709;width:40;height:2" coordorigin="5377,709" coordsize="40,0" path="m5377,709l5416,709e" filled="false" stroked="true" strokeweight=".214789pt" strokecolor="#ff0000">
                <v:path arrowok="t"/>
              </v:shape>
            </v:group>
            <v:group style="position:absolute;left:5396;top:684;width:2;height:52" coordorigin="5396,684" coordsize="2,52">
              <v:shape style="position:absolute;left:5396;top:684;width:2;height:52" coordorigin="5396,684" coordsize="0,52" path="m5396,684l5396,735e" filled="false" stroked="true" strokeweight=".163027pt" strokecolor="#ff0000">
                <v:path arrowok="t"/>
              </v:shape>
            </v:group>
            <v:group style="position:absolute;left:5377;top:709;width:40;height:2" coordorigin="5377,709" coordsize="40,2">
              <v:shape style="position:absolute;left:5377;top:709;width:40;height:2" coordorigin="5377,709" coordsize="40,0" path="m5377,709l5416,709e" filled="false" stroked="true" strokeweight=".214789pt" strokecolor="#ff0000">
                <v:path arrowok="t"/>
              </v:shape>
            </v:group>
            <v:group style="position:absolute;left:5396;top:683;width:2;height:52" coordorigin="5396,683" coordsize="2,52">
              <v:shape style="position:absolute;left:5396;top:683;width:2;height:52" coordorigin="5396,683" coordsize="0,52" path="m5396,683l5396,734e" filled="false" stroked="true" strokeweight=".163027pt" strokecolor="#ff0000">
                <v:path arrowok="t"/>
              </v:shape>
            </v:group>
            <v:group style="position:absolute;left:5377;top:708;width:40;height:2" coordorigin="5377,708" coordsize="40,2">
              <v:shape style="position:absolute;left:5377;top:708;width:40;height:2" coordorigin="5377,708" coordsize="40,0" path="m5377,708l5416,708e" filled="false" stroked="true" strokeweight=".214789pt" strokecolor="#ff0000">
                <v:path arrowok="t"/>
              </v:shape>
            </v:group>
            <v:group style="position:absolute;left:5396;top:682;width:2;height:52" coordorigin="5396,682" coordsize="2,52">
              <v:shape style="position:absolute;left:5396;top:682;width:2;height:52" coordorigin="5396,682" coordsize="0,52" path="m5396,682l5396,734e" filled="false" stroked="true" strokeweight=".163027pt" strokecolor="#ff0000">
                <v:path arrowok="t"/>
              </v:shape>
            </v:group>
            <v:group style="position:absolute;left:5377;top:707;width:40;height:2" coordorigin="5377,707" coordsize="40,2">
              <v:shape style="position:absolute;left:5377;top:707;width:40;height:2" coordorigin="5377,707" coordsize="40,0" path="m5377,707l5416,707e" filled="false" stroked="true" strokeweight=".214789pt" strokecolor="#ff0000">
                <v:path arrowok="t"/>
              </v:shape>
            </v:group>
            <v:group style="position:absolute;left:5396;top:682;width:2;height:52" coordorigin="5396,682" coordsize="2,52">
              <v:shape style="position:absolute;left:5396;top:682;width:2;height:52" coordorigin="5396,682" coordsize="0,52" path="m5396,682l5396,733e" filled="false" stroked="true" strokeweight=".163027pt" strokecolor="#ff0000">
                <v:path arrowok="t"/>
              </v:shape>
            </v:group>
            <v:group style="position:absolute;left:5377;top:707;width:40;height:2" coordorigin="5377,707" coordsize="40,2">
              <v:shape style="position:absolute;left:5377;top:707;width:40;height:2" coordorigin="5377,707" coordsize="40,0" path="m5377,707l5416,707e" filled="false" stroked="true" strokeweight=".214789pt" strokecolor="#ff0000">
                <v:path arrowok="t"/>
              </v:shape>
            </v:group>
            <v:group style="position:absolute;left:5396;top:681;width:2;height:52" coordorigin="5396,681" coordsize="2,52">
              <v:shape style="position:absolute;left:5396;top:681;width:2;height:52" coordorigin="5396,681" coordsize="0,52" path="m5396,681l5396,732e" filled="false" stroked="true" strokeweight=".163027pt" strokecolor="#ff0000">
                <v:path arrowok="t"/>
              </v:shape>
            </v:group>
            <v:group style="position:absolute;left:5377;top:706;width:40;height:2" coordorigin="5377,706" coordsize="40,2">
              <v:shape style="position:absolute;left:5377;top:706;width:40;height:2" coordorigin="5377,706" coordsize="40,0" path="m5377,706l5416,706e" filled="false" stroked="true" strokeweight=".214789pt" strokecolor="#ff0000">
                <v:path arrowok="t"/>
              </v:shape>
            </v:group>
            <v:group style="position:absolute;left:5396;top:680;width:2;height:52" coordorigin="5396,680" coordsize="2,52">
              <v:shape style="position:absolute;left:5396;top:680;width:2;height:52" coordorigin="5396,680" coordsize="0,52" path="m5396,680l5396,732e" filled="false" stroked="true" strokeweight=".163027pt" strokecolor="#ff0000">
                <v:path arrowok="t"/>
              </v:shape>
            </v:group>
            <v:group style="position:absolute;left:5377;top:705;width:40;height:2" coordorigin="5377,705" coordsize="40,2">
              <v:shape style="position:absolute;left:5377;top:705;width:40;height:2" coordorigin="5377,705" coordsize="40,0" path="m5377,705l5416,705e" filled="false" stroked="true" strokeweight=".214789pt" strokecolor="#ff0000">
                <v:path arrowok="t"/>
              </v:shape>
            </v:group>
            <v:group style="position:absolute;left:5396;top:679;width:2;height:52" coordorigin="5396,679" coordsize="2,52">
              <v:shape style="position:absolute;left:5396;top:679;width:2;height:52" coordorigin="5396,679" coordsize="0,52" path="m5396,679l5396,731e" filled="false" stroked="true" strokeweight=".163027pt" strokecolor="#ff0000">
                <v:path arrowok="t"/>
              </v:shape>
            </v:group>
            <v:group style="position:absolute;left:5377;top:704;width:40;height:2" coordorigin="5377,704" coordsize="40,2">
              <v:shape style="position:absolute;left:5377;top:704;width:40;height:2" coordorigin="5377,704" coordsize="40,0" path="m5377,704l5416,704e" filled="false" stroked="true" strokeweight=".214789pt" strokecolor="#ff0000">
                <v:path arrowok="t"/>
              </v:shape>
            </v:group>
            <v:group style="position:absolute;left:5396;top:679;width:2;height:52" coordorigin="5396,679" coordsize="2,52">
              <v:shape style="position:absolute;left:5396;top:679;width:2;height:52" coordorigin="5396,679" coordsize="0,52" path="m5396,679l5396,730e" filled="false" stroked="true" strokeweight=".163027pt" strokecolor="#ff0000">
                <v:path arrowok="t"/>
              </v:shape>
            </v:group>
            <v:group style="position:absolute;left:5377;top:704;width:40;height:2" coordorigin="5377,704" coordsize="40,2">
              <v:shape style="position:absolute;left:5377;top:704;width:40;height:2" coordorigin="5377,704" coordsize="40,0" path="m5377,704l5416,704e" filled="false" stroked="true" strokeweight=".214789pt" strokecolor="#ff0000">
                <v:path arrowok="t"/>
              </v:shape>
            </v:group>
            <v:group style="position:absolute;left:5396;top:678;width:2;height:52" coordorigin="5396,678" coordsize="2,52">
              <v:shape style="position:absolute;left:5396;top:678;width:2;height:52" coordorigin="5396,678" coordsize="0,52" path="m5396,678l5396,729e" filled="false" stroked="true" strokeweight=".163027pt" strokecolor="#ff0000">
                <v:path arrowok="t"/>
              </v:shape>
            </v:group>
            <v:group style="position:absolute;left:5377;top:703;width:40;height:2" coordorigin="5377,703" coordsize="40,2">
              <v:shape style="position:absolute;left:5377;top:703;width:40;height:2" coordorigin="5377,703" coordsize="40,0" path="m5377,703l5416,703e" filled="false" stroked="true" strokeweight=".214789pt" strokecolor="#ff0000">
                <v:path arrowok="t"/>
              </v:shape>
            </v:group>
            <v:group style="position:absolute;left:5396;top:677;width:2;height:52" coordorigin="5396,677" coordsize="2,52">
              <v:shape style="position:absolute;left:5396;top:677;width:2;height:52" coordorigin="5396,677" coordsize="0,52" path="m5396,677l5396,729e" filled="false" stroked="true" strokeweight=".163027pt" strokecolor="#ff0000">
                <v:path arrowok="t"/>
              </v:shape>
            </v:group>
            <v:group style="position:absolute;left:5377;top:702;width:40;height:2" coordorigin="5377,702" coordsize="40,2">
              <v:shape style="position:absolute;left:5377;top:702;width:40;height:2" coordorigin="5377,702" coordsize="40,0" path="m5377,702l5416,702e" filled="false" stroked="true" strokeweight=".214789pt" strokecolor="#ff0000">
                <v:path arrowok="t"/>
              </v:shape>
            </v:group>
            <v:group style="position:absolute;left:5396;top:676;width:2;height:52" coordorigin="5396,676" coordsize="2,52">
              <v:shape style="position:absolute;left:5396;top:676;width:2;height:52" coordorigin="5396,676" coordsize="0,52" path="m5396,676l5396,728e" filled="false" stroked="true" strokeweight=".163027pt" strokecolor="#ff0000">
                <v:path arrowok="t"/>
              </v:shape>
            </v:group>
            <v:group style="position:absolute;left:5377;top:702;width:40;height:2" coordorigin="5377,702" coordsize="40,2">
              <v:shape style="position:absolute;left:5377;top:702;width:40;height:2" coordorigin="5377,702" coordsize="40,0" path="m5377,702l5416,702e" filled="false" stroked="true" strokeweight=".214789pt" strokecolor="#ff0000">
                <v:path arrowok="t"/>
              </v:shape>
            </v:group>
            <v:group style="position:absolute;left:5396;top:676;width:2;height:52" coordorigin="5396,676" coordsize="2,52">
              <v:shape style="position:absolute;left:5396;top:676;width:2;height:52" coordorigin="5396,676" coordsize="0,52" path="m5396,676l5396,727e" filled="false" stroked="true" strokeweight=".163027pt" strokecolor="#ff0000">
                <v:path arrowok="t"/>
              </v:shape>
            </v:group>
            <v:group style="position:absolute;left:5377;top:701;width:40;height:2" coordorigin="5377,701" coordsize="40,2">
              <v:shape style="position:absolute;left:5377;top:701;width:40;height:2" coordorigin="5377,701" coordsize="40,0" path="m5377,701l5416,701e" filled="false" stroked="true" strokeweight=".214789pt" strokecolor="#ff0000">
                <v:path arrowok="t"/>
              </v:shape>
            </v:group>
            <v:group style="position:absolute;left:5396;top:675;width:2;height:52" coordorigin="5396,675" coordsize="2,52">
              <v:shape style="position:absolute;left:5396;top:675;width:2;height:52" coordorigin="5396,675" coordsize="0,52" path="m5396,675l5396,727e" filled="false" stroked="true" strokeweight=".163027pt" strokecolor="#ff0000">
                <v:path arrowok="t"/>
              </v:shape>
            </v:group>
            <v:group style="position:absolute;left:5377;top:700;width:40;height:2" coordorigin="5377,700" coordsize="40,2">
              <v:shape style="position:absolute;left:5377;top:700;width:40;height:2" coordorigin="5377,700" coordsize="40,0" path="m5377,700l5416,700e" filled="false" stroked="true" strokeweight=".214789pt" strokecolor="#ff0000">
                <v:path arrowok="t"/>
              </v:shape>
            </v:group>
            <v:group style="position:absolute;left:5396;top:674;width:2;height:52" coordorigin="5396,674" coordsize="2,52">
              <v:shape style="position:absolute;left:5396;top:674;width:2;height:52" coordorigin="5396,674" coordsize="0,52" path="m5396,674l5396,726e" filled="false" stroked="true" strokeweight=".163027pt" strokecolor="#ff0000">
                <v:path arrowok="t"/>
              </v:shape>
            </v:group>
            <v:group style="position:absolute;left:5377;top:699;width:40;height:2" coordorigin="5377,699" coordsize="40,2">
              <v:shape style="position:absolute;left:5377;top:699;width:40;height:2" coordorigin="5377,699" coordsize="40,0" path="m5377,699l5416,699e" filled="false" stroked="true" strokeweight=".214789pt" strokecolor="#ff0000">
                <v:path arrowok="t"/>
              </v:shape>
            </v:group>
            <v:group style="position:absolute;left:5396;top:674;width:2;height:52" coordorigin="5396,674" coordsize="2,52">
              <v:shape style="position:absolute;left:5396;top:674;width:2;height:52" coordorigin="5396,674" coordsize="0,52" path="m5396,674l5396,725e" filled="false" stroked="true" strokeweight=".163027pt" strokecolor="#ff0000">
                <v:path arrowok="t"/>
              </v:shape>
            </v:group>
            <v:group style="position:absolute;left:5377;top:699;width:40;height:2" coordorigin="5377,699" coordsize="40,2">
              <v:shape style="position:absolute;left:5377;top:699;width:40;height:2" coordorigin="5377,699" coordsize="40,0" path="m5377,699l5416,699e" filled="false" stroked="true" strokeweight=".214789pt" strokecolor="#ff0000">
                <v:path arrowok="t"/>
              </v:shape>
            </v:group>
            <v:group style="position:absolute;left:5396;top:673;width:2;height:52" coordorigin="5396,673" coordsize="2,52">
              <v:shape style="position:absolute;left:5396;top:673;width:2;height:52" coordorigin="5396,673" coordsize="0,52" path="m5396,673l5396,724e" filled="false" stroked="true" strokeweight=".163027pt" strokecolor="#ff0000">
                <v:path arrowok="t"/>
              </v:shape>
            </v:group>
            <v:group style="position:absolute;left:5377;top:698;width:40;height:2" coordorigin="5377,698" coordsize="40,2">
              <v:shape style="position:absolute;left:5377;top:698;width:40;height:2" coordorigin="5377,698" coordsize="40,0" path="m5377,698l5416,698e" filled="false" stroked="true" strokeweight=".214789pt" strokecolor="#ff0000">
                <v:path arrowok="t"/>
              </v:shape>
            </v:group>
            <v:group style="position:absolute;left:5396;top:672;width:2;height:52" coordorigin="5396,672" coordsize="2,52">
              <v:shape style="position:absolute;left:5396;top:672;width:2;height:52" coordorigin="5396,672" coordsize="0,52" path="m5396,672l5396,724e" filled="false" stroked="true" strokeweight=".163027pt" strokecolor="#ff0000">
                <v:path arrowok="t"/>
              </v:shape>
            </v:group>
            <v:group style="position:absolute;left:5377;top:697;width:40;height:2" coordorigin="5377,697" coordsize="40,2">
              <v:shape style="position:absolute;left:5377;top:697;width:40;height:2" coordorigin="5377,697" coordsize="40,0" path="m5377,697l5416,697e" filled="false" stroked="true" strokeweight=".214789pt" strokecolor="#ff0000">
                <v:path arrowok="t"/>
              </v:shape>
            </v:group>
            <v:group style="position:absolute;left:5396;top:671;width:2;height:52" coordorigin="5396,671" coordsize="2,52">
              <v:shape style="position:absolute;left:5396;top:671;width:2;height:52" coordorigin="5396,671" coordsize="0,52" path="m5396,671l5396,723e" filled="false" stroked="true" strokeweight=".163027pt" strokecolor="#ff0000">
                <v:path arrowok="t"/>
              </v:shape>
            </v:group>
            <v:group style="position:absolute;left:5377;top:696;width:40;height:2" coordorigin="5377,696" coordsize="40,2">
              <v:shape style="position:absolute;left:5377;top:696;width:40;height:2" coordorigin="5377,696" coordsize="40,0" path="m5377,696l5416,696e" filled="false" stroked="true" strokeweight=".214789pt" strokecolor="#ff0000">
                <v:path arrowok="t"/>
              </v:shape>
            </v:group>
            <v:group style="position:absolute;left:5396;top:671;width:2;height:52" coordorigin="5396,671" coordsize="2,52">
              <v:shape style="position:absolute;left:5396;top:671;width:2;height:52" coordorigin="5396,671" coordsize="0,52" path="m5396,671l5396,722e" filled="false" stroked="true" strokeweight=".163027pt" strokecolor="#ff0000">
                <v:path arrowok="t"/>
              </v:shape>
            </v:group>
            <v:group style="position:absolute;left:5377;top:696;width:40;height:2" coordorigin="5377,696" coordsize="40,2">
              <v:shape style="position:absolute;left:5377;top:696;width:40;height:2" coordorigin="5377,696" coordsize="40,0" path="m5377,696l5416,696e" filled="false" stroked="true" strokeweight=".214789pt" strokecolor="#ff0000">
                <v:path arrowok="t"/>
              </v:shape>
            </v:group>
            <v:group style="position:absolute;left:5396;top:670;width:2;height:52" coordorigin="5396,670" coordsize="2,52">
              <v:shape style="position:absolute;left:5396;top:670;width:2;height:52" coordorigin="5396,670" coordsize="0,52" path="m5396,670l5396,721e" filled="false" stroked="true" strokeweight=".163027pt" strokecolor="#ff0000">
                <v:path arrowok="t"/>
              </v:shape>
            </v:group>
            <v:group style="position:absolute;left:5377;top:695;width:40;height:2" coordorigin="5377,695" coordsize="40,2">
              <v:shape style="position:absolute;left:5377;top:695;width:40;height:2" coordorigin="5377,695" coordsize="40,0" path="m5377,695l5416,695e" filled="false" stroked="true" strokeweight=".214789pt" strokecolor="#ff0000">
                <v:path arrowok="t"/>
              </v:shape>
            </v:group>
            <v:group style="position:absolute;left:5396;top:669;width:2;height:52" coordorigin="5396,669" coordsize="2,52">
              <v:shape style="position:absolute;left:5396;top:669;width:2;height:52" coordorigin="5396,669" coordsize="0,52" path="m5396,669l5396,721e" filled="false" stroked="true" strokeweight=".163027pt" strokecolor="#ff0000">
                <v:path arrowok="t"/>
              </v:shape>
            </v:group>
            <v:group style="position:absolute;left:5377;top:694;width:40;height:2" coordorigin="5377,694" coordsize="40,2">
              <v:shape style="position:absolute;left:5377;top:694;width:40;height:2" coordorigin="5377,694" coordsize="40,0" path="m5377,694l5416,694e" filled="false" stroked="true" strokeweight=".214789pt" strokecolor="#ff0000">
                <v:path arrowok="t"/>
              </v:shape>
            </v:group>
            <v:group style="position:absolute;left:5396;top:669;width:2;height:52" coordorigin="5396,669" coordsize="2,52">
              <v:shape style="position:absolute;left:5396;top:669;width:2;height:52" coordorigin="5396,669" coordsize="0,52" path="m5396,669l5396,720e" filled="false" stroked="true" strokeweight=".163027pt" strokecolor="#ff0000">
                <v:path arrowok="t"/>
              </v:shape>
            </v:group>
            <v:group style="position:absolute;left:5377;top:694;width:40;height:2" coordorigin="5377,694" coordsize="40,2">
              <v:shape style="position:absolute;left:5377;top:694;width:40;height:2" coordorigin="5377,694" coordsize="40,0" path="m5377,694l5416,694e" filled="false" stroked="true" strokeweight=".214789pt" strokecolor="#ff0000">
                <v:path arrowok="t"/>
              </v:shape>
            </v:group>
            <v:group style="position:absolute;left:5396;top:668;width:2;height:52" coordorigin="5396,668" coordsize="2,52">
              <v:shape style="position:absolute;left:5396;top:668;width:2;height:52" coordorigin="5396,668" coordsize="0,52" path="m5396,668l5396,719e" filled="false" stroked="true" strokeweight=".163027pt" strokecolor="#ff0000">
                <v:path arrowok="t"/>
              </v:shape>
            </v:group>
            <v:group style="position:absolute;left:5377;top:693;width:40;height:2" coordorigin="5377,693" coordsize="40,2">
              <v:shape style="position:absolute;left:5377;top:693;width:40;height:2" coordorigin="5377,693" coordsize="40,0" path="m5377,693l5416,693e" filled="false" stroked="true" strokeweight=".214789pt" strokecolor="#ff0000">
                <v:path arrowok="t"/>
              </v:shape>
            </v:group>
            <v:group style="position:absolute;left:5396;top:667;width:2;height:52" coordorigin="5396,667" coordsize="2,52">
              <v:shape style="position:absolute;left:5396;top:667;width:2;height:52" coordorigin="5396,667" coordsize="0,52" path="m5396,667l5396,719e" filled="false" stroked="true" strokeweight=".163027pt" strokecolor="#ff0000">
                <v:path arrowok="t"/>
              </v:shape>
            </v:group>
            <v:group style="position:absolute;left:5377;top:692;width:40;height:2" coordorigin="5377,692" coordsize="40,2">
              <v:shape style="position:absolute;left:5377;top:692;width:40;height:2" coordorigin="5377,692" coordsize="40,0" path="m5377,692l5416,692e" filled="false" stroked="true" strokeweight=".214789pt" strokecolor="#ff0000">
                <v:path arrowok="t"/>
              </v:shape>
            </v:group>
            <v:group style="position:absolute;left:5396;top:666;width:2;height:52" coordorigin="5396,666" coordsize="2,52">
              <v:shape style="position:absolute;left:5396;top:666;width:2;height:52" coordorigin="5396,666" coordsize="0,52" path="m5396,666l5396,718e" filled="false" stroked="true" strokeweight=".163027pt" strokecolor="#ff0000">
                <v:path arrowok="t"/>
              </v:shape>
            </v:group>
            <v:group style="position:absolute;left:5377;top:691;width:40;height:2" coordorigin="5377,691" coordsize="40,2">
              <v:shape style="position:absolute;left:5377;top:691;width:40;height:2" coordorigin="5377,691" coordsize="40,0" path="m5377,691l5416,691e" filled="false" stroked="true" strokeweight=".214789pt" strokecolor="#ff0000">
                <v:path arrowok="t"/>
              </v:shape>
            </v:group>
            <v:group style="position:absolute;left:5396;top:666;width:2;height:52" coordorigin="5396,666" coordsize="2,52">
              <v:shape style="position:absolute;left:5396;top:666;width:2;height:52" coordorigin="5396,666" coordsize="0,52" path="m5396,666l5396,717e" filled="false" stroked="true" strokeweight=".163027pt" strokecolor="#ff0000">
                <v:path arrowok="t"/>
              </v:shape>
            </v:group>
            <v:group style="position:absolute;left:5377;top:691;width:40;height:2" coordorigin="5377,691" coordsize="40,2">
              <v:shape style="position:absolute;left:5377;top:691;width:40;height:2" coordorigin="5377,691" coordsize="40,0" path="m5377,691l5416,691e" filled="false" stroked="true" strokeweight=".214789pt" strokecolor="#ff0000">
                <v:path arrowok="t"/>
              </v:shape>
            </v:group>
            <v:group style="position:absolute;left:5396;top:665;width:2;height:52" coordorigin="5396,665" coordsize="2,52">
              <v:shape style="position:absolute;left:5396;top:665;width:2;height:52" coordorigin="5396,665" coordsize="0,52" path="m5396,665l5396,716e" filled="false" stroked="true" strokeweight=".163027pt" strokecolor="#ff0000">
                <v:path arrowok="t"/>
              </v:shape>
            </v:group>
            <v:group style="position:absolute;left:5377;top:690;width:40;height:2" coordorigin="5377,690" coordsize="40,2">
              <v:shape style="position:absolute;left:5377;top:690;width:40;height:2" coordorigin="5377,690" coordsize="40,0" path="m5377,690l5416,690e" filled="false" stroked="true" strokeweight=".214789pt" strokecolor="#ff0000">
                <v:path arrowok="t"/>
              </v:shape>
            </v:group>
            <v:group style="position:absolute;left:5396;top:664;width:2;height:52" coordorigin="5396,664" coordsize="2,52">
              <v:shape style="position:absolute;left:5396;top:664;width:2;height:52" coordorigin="5396,664" coordsize="0,52" path="m5396,664l5396,716e" filled="false" stroked="true" strokeweight=".163027pt" strokecolor="#ff0000">
                <v:path arrowok="t"/>
              </v:shape>
            </v:group>
            <v:group style="position:absolute;left:5377;top:689;width:40;height:2" coordorigin="5377,689" coordsize="40,2">
              <v:shape style="position:absolute;left:5377;top:689;width:40;height:2" coordorigin="5377,689" coordsize="40,0" path="m5377,689l5416,689e" filled="false" stroked="true" strokeweight=".214789pt" strokecolor="#ff0000">
                <v:path arrowok="t"/>
              </v:shape>
            </v:group>
            <v:group style="position:absolute;left:5396;top:663;width:2;height:52" coordorigin="5396,663" coordsize="2,52">
              <v:shape style="position:absolute;left:5396;top:663;width:2;height:52" coordorigin="5396,663" coordsize="0,52" path="m5396,663l5396,715e" filled="false" stroked="true" strokeweight=".163027pt" strokecolor="#ff0000">
                <v:path arrowok="t"/>
              </v:shape>
            </v:group>
            <v:group style="position:absolute;left:5377;top:689;width:40;height:2" coordorigin="5377,689" coordsize="40,2">
              <v:shape style="position:absolute;left:5377;top:689;width:40;height:2" coordorigin="5377,689" coordsize="40,0" path="m5377,689l5416,689e" filled="false" stroked="true" strokeweight=".214789pt" strokecolor="#ff0000">
                <v:path arrowok="t"/>
              </v:shape>
            </v:group>
            <v:group style="position:absolute;left:5396;top:663;width:2;height:52" coordorigin="5396,663" coordsize="2,52">
              <v:shape style="position:absolute;left:5396;top:663;width:2;height:52" coordorigin="5396,663" coordsize="0,52" path="m5396,663l5396,714e" filled="false" stroked="true" strokeweight=".163027pt" strokecolor="#ff0000">
                <v:path arrowok="t"/>
              </v:shape>
            </v:group>
            <v:group style="position:absolute;left:5377;top:688;width:40;height:2" coordorigin="5377,688" coordsize="40,2">
              <v:shape style="position:absolute;left:5377;top:688;width:40;height:2" coordorigin="5377,688" coordsize="40,0" path="m5377,688l5416,688e" filled="false" stroked="true" strokeweight=".214789pt" strokecolor="#ff0000">
                <v:path arrowok="t"/>
              </v:shape>
            </v:group>
            <v:group style="position:absolute;left:5396;top:662;width:2;height:52" coordorigin="5396,662" coordsize="2,52">
              <v:shape style="position:absolute;left:5396;top:662;width:2;height:52" coordorigin="5396,662" coordsize="0,52" path="m5396,662l5396,714e" filled="false" stroked="true" strokeweight=".163027pt" strokecolor="#ff0000">
                <v:path arrowok="t"/>
              </v:shape>
            </v:group>
            <v:group style="position:absolute;left:5377;top:687;width:40;height:2" coordorigin="5377,687" coordsize="40,2">
              <v:shape style="position:absolute;left:5377;top:687;width:40;height:2" coordorigin="5377,687" coordsize="40,0" path="m5377,687l5416,687e" filled="false" stroked="true" strokeweight=".214789pt" strokecolor="#ff0000">
                <v:path arrowok="t"/>
              </v:shape>
            </v:group>
            <v:group style="position:absolute;left:5396;top:661;width:2;height:52" coordorigin="5396,661" coordsize="2,52">
              <v:shape style="position:absolute;left:5396;top:661;width:2;height:52" coordorigin="5396,661" coordsize="0,52" path="m5396,661l5396,713e" filled="false" stroked="true" strokeweight=".163027pt" strokecolor="#ff0000">
                <v:path arrowok="t"/>
              </v:shape>
            </v:group>
            <v:group style="position:absolute;left:5377;top:686;width:40;height:2" coordorigin="5377,686" coordsize="40,2">
              <v:shape style="position:absolute;left:5377;top:686;width:40;height:2" coordorigin="5377,686" coordsize="40,0" path="m5377,686l5416,686e" filled="false" stroked="true" strokeweight=".214789pt" strokecolor="#ff0000">
                <v:path arrowok="t"/>
              </v:shape>
            </v:group>
            <v:group style="position:absolute;left:5396;top:661;width:2;height:52" coordorigin="5396,661" coordsize="2,52">
              <v:shape style="position:absolute;left:5396;top:661;width:2;height:52" coordorigin="5396,661" coordsize="0,52" path="m5396,661l5396,712e" filled="false" stroked="true" strokeweight=".163027pt" strokecolor="#ff0000">
                <v:path arrowok="t"/>
              </v:shape>
            </v:group>
            <v:group style="position:absolute;left:5377;top:686;width:40;height:2" coordorigin="5377,686" coordsize="40,2">
              <v:shape style="position:absolute;left:5377;top:686;width:40;height:2" coordorigin="5377,686" coordsize="40,0" path="m5377,686l5416,686e" filled="false" stroked="true" strokeweight=".214789pt" strokecolor="#ff0000">
                <v:path arrowok="t"/>
              </v:shape>
            </v:group>
            <v:group style="position:absolute;left:5396;top:660;width:2;height:52" coordorigin="5396,660" coordsize="2,52">
              <v:shape style="position:absolute;left:5396;top:660;width:2;height:52" coordorigin="5396,660" coordsize="0,52" path="m5396,660l5396,711e" filled="false" stroked="true" strokeweight=".163027pt" strokecolor="#ff0000">
                <v:path arrowok="t"/>
              </v:shape>
            </v:group>
            <v:group style="position:absolute;left:5377;top:685;width:40;height:2" coordorigin="5377,685" coordsize="40,2">
              <v:shape style="position:absolute;left:5377;top:685;width:40;height:2" coordorigin="5377,685" coordsize="40,0" path="m5377,685l5416,685e" filled="false" stroked="true" strokeweight=".214789pt" strokecolor="#ff0000">
                <v:path arrowok="t"/>
              </v:shape>
            </v:group>
            <v:group style="position:absolute;left:5396;top:659;width:2;height:52" coordorigin="5396,659" coordsize="2,52">
              <v:shape style="position:absolute;left:5396;top:659;width:2;height:52" coordorigin="5396,659" coordsize="0,52" path="m5396,659l5396,711e" filled="false" stroked="true" strokeweight=".163027pt" strokecolor="#ff0000">
                <v:path arrowok="t"/>
              </v:shape>
            </v:group>
            <v:group style="position:absolute;left:5377;top:684;width:40;height:2" coordorigin="5377,684" coordsize="40,2">
              <v:shape style="position:absolute;left:5377;top:684;width:40;height:2" coordorigin="5377,684" coordsize="40,0" path="m5377,684l5416,684e" filled="false" stroked="true" strokeweight=".214789pt" strokecolor="#ff0000">
                <v:path arrowok="t"/>
              </v:shape>
            </v:group>
            <v:group style="position:absolute;left:5396;top:658;width:2;height:52" coordorigin="5396,658" coordsize="2,52">
              <v:shape style="position:absolute;left:5396;top:658;width:2;height:52" coordorigin="5396,658" coordsize="0,52" path="m5396,658l5396,710e" filled="false" stroked="true" strokeweight=".163027pt" strokecolor="#ff0000">
                <v:path arrowok="t"/>
              </v:shape>
            </v:group>
            <v:group style="position:absolute;left:5377;top:683;width:40;height:2" coordorigin="5377,683" coordsize="40,2">
              <v:shape style="position:absolute;left:5377;top:683;width:40;height:2" coordorigin="5377,683" coordsize="40,0" path="m5377,683l5416,683e" filled="false" stroked="true" strokeweight=".214789pt" strokecolor="#ff0000">
                <v:path arrowok="t"/>
              </v:shape>
            </v:group>
            <v:group style="position:absolute;left:5396;top:658;width:2;height:52" coordorigin="5396,658" coordsize="2,52">
              <v:shape style="position:absolute;left:5396;top:658;width:2;height:52" coordorigin="5396,658" coordsize="0,52" path="m5396,658l5396,709e" filled="false" stroked="true" strokeweight=".163027pt" strokecolor="#ff0000">
                <v:path arrowok="t"/>
              </v:shape>
            </v:group>
            <v:group style="position:absolute;left:5377;top:683;width:40;height:2" coordorigin="5377,683" coordsize="40,2">
              <v:shape style="position:absolute;left:5377;top:683;width:40;height:2" coordorigin="5377,683" coordsize="40,0" path="m5377,683l5416,683e" filled="false" stroked="true" strokeweight=".214789pt" strokecolor="#ff0000">
                <v:path arrowok="t"/>
              </v:shape>
            </v:group>
            <v:group style="position:absolute;left:5396;top:657;width:2;height:52" coordorigin="5396,657" coordsize="2,52">
              <v:shape style="position:absolute;left:5396;top:657;width:2;height:52" coordorigin="5396,657" coordsize="0,52" path="m5396,657l5396,708e" filled="false" stroked="true" strokeweight=".163027pt" strokecolor="#ff0000">
                <v:path arrowok="t"/>
              </v:shape>
            </v:group>
            <v:group style="position:absolute;left:5377;top:682;width:40;height:2" coordorigin="5377,682" coordsize="40,2">
              <v:shape style="position:absolute;left:5377;top:682;width:40;height:2" coordorigin="5377,682" coordsize="40,0" path="m5377,682l5416,682e" filled="false" stroked="true" strokeweight=".214789pt" strokecolor="#ff0000">
                <v:path arrowok="t"/>
              </v:shape>
            </v:group>
            <v:group style="position:absolute;left:5396;top:656;width:2;height:52" coordorigin="5396,656" coordsize="2,52">
              <v:shape style="position:absolute;left:5396;top:656;width:2;height:52" coordorigin="5396,656" coordsize="0,52" path="m5396,656l5396,708e" filled="false" stroked="true" strokeweight=".163027pt" strokecolor="#ff0000">
                <v:path arrowok="t"/>
              </v:shape>
            </v:group>
            <v:group style="position:absolute;left:5377;top:681;width:40;height:2" coordorigin="5377,681" coordsize="40,2">
              <v:shape style="position:absolute;left:5377;top:681;width:40;height:2" coordorigin="5377,681" coordsize="40,0" path="m5377,681l5416,681e" filled="false" stroked="true" strokeweight=".214789pt" strokecolor="#ff0000">
                <v:path arrowok="t"/>
              </v:shape>
            </v:group>
            <v:group style="position:absolute;left:5396;top:656;width:2;height:52" coordorigin="5396,656" coordsize="2,52">
              <v:shape style="position:absolute;left:5396;top:656;width:2;height:52" coordorigin="5396,656" coordsize="0,52" path="m5396,656l5396,707e" filled="false" stroked="true" strokeweight=".163027pt" strokecolor="#ff0000">
                <v:path arrowok="t"/>
              </v:shape>
            </v:group>
            <v:group style="position:absolute;left:5377;top:681;width:40;height:2" coordorigin="5377,681" coordsize="40,2">
              <v:shape style="position:absolute;left:5377;top:681;width:40;height:2" coordorigin="5377,681" coordsize="40,0" path="m5377,681l5416,681e" filled="false" stroked="true" strokeweight=".214789pt" strokecolor="#ff0000">
                <v:path arrowok="t"/>
              </v:shape>
            </v:group>
            <v:group style="position:absolute;left:5396;top:655;width:2;height:52" coordorigin="5396,655" coordsize="2,52">
              <v:shape style="position:absolute;left:5396;top:655;width:2;height:52" coordorigin="5396,655" coordsize="0,52" path="m5396,655l5396,706e" filled="false" stroked="true" strokeweight=".163027pt" strokecolor="#ff0000">
                <v:path arrowok="t"/>
              </v:shape>
            </v:group>
            <v:group style="position:absolute;left:5377;top:680;width:40;height:2" coordorigin="5377,680" coordsize="40,2">
              <v:shape style="position:absolute;left:5377;top:680;width:40;height:2" coordorigin="5377,680" coordsize="40,0" path="m5377,680l5416,680e" filled="false" stroked="true" strokeweight=".214789pt" strokecolor="#ff0000">
                <v:path arrowok="t"/>
              </v:shape>
            </v:group>
            <v:group style="position:absolute;left:5396;top:654;width:2;height:52" coordorigin="5396,654" coordsize="2,52">
              <v:shape style="position:absolute;left:5396;top:654;width:2;height:52" coordorigin="5396,654" coordsize="0,52" path="m5396,654l5396,706e" filled="false" stroked="true" strokeweight=".163027pt" strokecolor="#ff0000">
                <v:path arrowok="t"/>
              </v:shape>
            </v:group>
            <v:group style="position:absolute;left:5377;top:679;width:40;height:2" coordorigin="5377,679" coordsize="40,2">
              <v:shape style="position:absolute;left:5377;top:679;width:40;height:2" coordorigin="5377,679" coordsize="40,0" path="m5377,679l5416,679e" filled="false" stroked="true" strokeweight=".214789pt" strokecolor="#ff0000">
                <v:path arrowok="t"/>
              </v:shape>
            </v:group>
            <v:group style="position:absolute;left:5396;top:653;width:2;height:52" coordorigin="5396,653" coordsize="2,52">
              <v:shape style="position:absolute;left:5396;top:653;width:2;height:52" coordorigin="5396,653" coordsize="0,52" path="m5396,653l5396,705e" filled="false" stroked="true" strokeweight=".163027pt" strokecolor="#ff0000">
                <v:path arrowok="t"/>
              </v:shape>
            </v:group>
            <v:group style="position:absolute;left:5377;top:678;width:40;height:2" coordorigin="5377,678" coordsize="40,2">
              <v:shape style="position:absolute;left:5377;top:678;width:40;height:2" coordorigin="5377,678" coordsize="40,0" path="m5377,678l5416,678e" filled="false" stroked="true" strokeweight=".214789pt" strokecolor="#ff0000">
                <v:path arrowok="t"/>
              </v:shape>
            </v:group>
            <v:group style="position:absolute;left:5396;top:653;width:2;height:52" coordorigin="5396,653" coordsize="2,52">
              <v:shape style="position:absolute;left:5396;top:653;width:2;height:52" coordorigin="5396,653" coordsize="0,52" path="m5396,653l5396,704e" filled="false" stroked="true" strokeweight=".163027pt" strokecolor="#ff0000">
                <v:path arrowok="t"/>
              </v:shape>
            </v:group>
            <v:group style="position:absolute;left:5377;top:678;width:40;height:2" coordorigin="5377,678" coordsize="40,2">
              <v:shape style="position:absolute;left:5377;top:678;width:40;height:2" coordorigin="5377,678" coordsize="40,0" path="m5377,678l5416,678e" filled="false" stroked="true" strokeweight=".214789pt" strokecolor="#ff0000">
                <v:path arrowok="t"/>
              </v:shape>
            </v:group>
            <v:group style="position:absolute;left:5396;top:652;width:2;height:52" coordorigin="5396,652" coordsize="2,52">
              <v:shape style="position:absolute;left:5396;top:652;width:2;height:52" coordorigin="5396,652" coordsize="0,52" path="m5396,652l5396,703e" filled="false" stroked="true" strokeweight=".163027pt" strokecolor="#ff0000">
                <v:path arrowok="t"/>
              </v:shape>
            </v:group>
            <v:group style="position:absolute;left:5377;top:677;width:40;height:2" coordorigin="5377,677" coordsize="40,2">
              <v:shape style="position:absolute;left:5377;top:677;width:40;height:2" coordorigin="5377,677" coordsize="40,0" path="m5377,677l5416,677e" filled="false" stroked="true" strokeweight=".214789pt" strokecolor="#ff0000">
                <v:path arrowok="t"/>
              </v:shape>
            </v:group>
            <v:group style="position:absolute;left:5396;top:651;width:2;height:52" coordorigin="5396,651" coordsize="2,52">
              <v:shape style="position:absolute;left:5396;top:651;width:2;height:52" coordorigin="5396,651" coordsize="0,52" path="m5396,651l5396,703e" filled="false" stroked="true" strokeweight=".163027pt" strokecolor="#ff0000">
                <v:path arrowok="t"/>
              </v:shape>
            </v:group>
            <v:group style="position:absolute;left:5377;top:676;width:40;height:2" coordorigin="5377,676" coordsize="40,2">
              <v:shape style="position:absolute;left:5377;top:676;width:40;height:2" coordorigin="5377,676" coordsize="40,0" path="m5377,676l5416,676e" filled="false" stroked="true" strokeweight=".214789pt" strokecolor="#ff0000">
                <v:path arrowok="t"/>
              </v:shape>
            </v:group>
            <v:group style="position:absolute;left:5396;top:651;width:2;height:52" coordorigin="5396,651" coordsize="2,52">
              <v:shape style="position:absolute;left:5396;top:651;width:2;height:52" coordorigin="5396,651" coordsize="0,52" path="m5396,651l5396,702e" filled="false" stroked="true" strokeweight=".163027pt" strokecolor="#ff0000">
                <v:path arrowok="t"/>
              </v:shape>
            </v:group>
            <v:group style="position:absolute;left:5377;top:676;width:40;height:2" coordorigin="5377,676" coordsize="40,2">
              <v:shape style="position:absolute;left:5377;top:676;width:40;height:2" coordorigin="5377,676" coordsize="40,0" path="m5377,676l5416,676e" filled="false" stroked="true" strokeweight=".214789pt" strokecolor="#ff0000">
                <v:path arrowok="t"/>
              </v:shape>
            </v:group>
            <v:group style="position:absolute;left:5396;top:650;width:2;height:52" coordorigin="5396,650" coordsize="2,52">
              <v:shape style="position:absolute;left:5396;top:650;width:2;height:52" coordorigin="5396,650" coordsize="0,52" path="m5396,650l5396,701e" filled="false" stroked="true" strokeweight=".163027pt" strokecolor="#ff0000">
                <v:path arrowok="t"/>
              </v:shape>
            </v:group>
            <v:group style="position:absolute;left:5377;top:675;width:40;height:2" coordorigin="5377,675" coordsize="40,2">
              <v:shape style="position:absolute;left:5377;top:675;width:40;height:2" coordorigin="5377,675" coordsize="40,0" path="m5377,675l5416,675e" filled="false" stroked="true" strokeweight=".214789pt" strokecolor="#ff0000">
                <v:path arrowok="t"/>
              </v:shape>
            </v:group>
            <v:group style="position:absolute;left:5396;top:649;width:2;height:52" coordorigin="5396,649" coordsize="2,52">
              <v:shape style="position:absolute;left:5396;top:649;width:2;height:52" coordorigin="5396,649" coordsize="0,52" path="m5396,649l5396,701e" filled="false" stroked="true" strokeweight=".163027pt" strokecolor="#ff0000">
                <v:path arrowok="t"/>
              </v:shape>
            </v:group>
            <v:group style="position:absolute;left:5377;top:674;width:40;height:2" coordorigin="5377,674" coordsize="40,2">
              <v:shape style="position:absolute;left:5377;top:674;width:40;height:2" coordorigin="5377,674" coordsize="40,0" path="m5377,674l5416,674e" filled="false" stroked="true" strokeweight=".214789pt" strokecolor="#ff0000">
                <v:path arrowok="t"/>
              </v:shape>
            </v:group>
            <v:group style="position:absolute;left:5396;top:648;width:2;height:52" coordorigin="5396,648" coordsize="2,52">
              <v:shape style="position:absolute;left:5396;top:648;width:2;height:52" coordorigin="5396,648" coordsize="0,52" path="m5396,648l5396,700e" filled="false" stroked="true" strokeweight=".163027pt" strokecolor="#ff0000">
                <v:path arrowok="t"/>
              </v:shape>
            </v:group>
            <v:group style="position:absolute;left:5377;top:673;width:40;height:2" coordorigin="5377,673" coordsize="40,2">
              <v:shape style="position:absolute;left:5377;top:673;width:40;height:2" coordorigin="5377,673" coordsize="40,0" path="m5377,673l5416,673e" filled="false" stroked="true" strokeweight=".214789pt" strokecolor="#ff0000">
                <v:path arrowok="t"/>
              </v:shape>
            </v:group>
            <v:group style="position:absolute;left:5396;top:648;width:2;height:52" coordorigin="5396,648" coordsize="2,52">
              <v:shape style="position:absolute;left:5396;top:648;width:2;height:52" coordorigin="5396,648" coordsize="0,52" path="m5396,648l5396,699e" filled="false" stroked="true" strokeweight=".163027pt" strokecolor="#ff0000">
                <v:path arrowok="t"/>
              </v:shape>
            </v:group>
            <v:group style="position:absolute;left:5377;top:673;width:40;height:2" coordorigin="5377,673" coordsize="40,2">
              <v:shape style="position:absolute;left:5377;top:673;width:40;height:2" coordorigin="5377,673" coordsize="40,0" path="m5377,673l5416,673e" filled="false" stroked="true" strokeweight=".214789pt" strokecolor="#ff0000">
                <v:path arrowok="t"/>
              </v:shape>
            </v:group>
            <v:group style="position:absolute;left:5396;top:647;width:2;height:52" coordorigin="5396,647" coordsize="2,52">
              <v:shape style="position:absolute;left:5396;top:647;width:2;height:52" coordorigin="5396,647" coordsize="0,52" path="m5396,647l5396,698e" filled="false" stroked="true" strokeweight=".163027pt" strokecolor="#ff0000">
                <v:path arrowok="t"/>
              </v:shape>
            </v:group>
            <v:group style="position:absolute;left:5377;top:672;width:40;height:2" coordorigin="5377,672" coordsize="40,2">
              <v:shape style="position:absolute;left:5377;top:672;width:40;height:2" coordorigin="5377,672" coordsize="40,0" path="m5377,672l5416,672e" filled="false" stroked="true" strokeweight=".214789pt" strokecolor="#ff0000">
                <v:path arrowok="t"/>
              </v:shape>
            </v:group>
            <v:group style="position:absolute;left:5396;top:646;width:2;height:52" coordorigin="5396,646" coordsize="2,52">
              <v:shape style="position:absolute;left:5396;top:646;width:2;height:52" coordorigin="5396,646" coordsize="0,52" path="m5396,646l5396,698e" filled="false" stroked="true" strokeweight=".163027pt" strokecolor="#ff0000">
                <v:path arrowok="t"/>
              </v:shape>
            </v:group>
            <v:group style="position:absolute;left:5377;top:671;width:40;height:2" coordorigin="5377,671" coordsize="40,2">
              <v:shape style="position:absolute;left:5377;top:671;width:40;height:2" coordorigin="5377,671" coordsize="40,0" path="m5377,671l5416,671e" filled="false" stroked="true" strokeweight=".214789pt" strokecolor="#ff0000">
                <v:path arrowok="t"/>
              </v:shape>
            </v:group>
            <v:group style="position:absolute;left:5396;top:645;width:2;height:52" coordorigin="5396,645" coordsize="2,52">
              <v:shape style="position:absolute;left:5396;top:645;width:2;height:52" coordorigin="5396,645" coordsize="0,52" path="m5396,645l5396,697e" filled="false" stroked="true" strokeweight=".163027pt" strokecolor="#ff0000">
                <v:path arrowok="t"/>
              </v:shape>
            </v:group>
            <v:group style="position:absolute;left:5377;top:670;width:40;height:2" coordorigin="5377,670" coordsize="40,2">
              <v:shape style="position:absolute;left:5377;top:670;width:40;height:2" coordorigin="5377,670" coordsize="40,0" path="m5377,670l5416,670e" filled="false" stroked="true" strokeweight=".214789pt" strokecolor="#ff0000">
                <v:path arrowok="t"/>
              </v:shape>
            </v:group>
            <v:group style="position:absolute;left:5396;top:645;width:2;height:52" coordorigin="5396,645" coordsize="2,52">
              <v:shape style="position:absolute;left:5396;top:645;width:2;height:52" coordorigin="5396,645" coordsize="0,52" path="m5396,645l5396,696e" filled="false" stroked="true" strokeweight=".163027pt" strokecolor="#ff0000">
                <v:path arrowok="t"/>
              </v:shape>
            </v:group>
            <v:group style="position:absolute;left:5377;top:670;width:40;height:2" coordorigin="5377,670" coordsize="40,2">
              <v:shape style="position:absolute;left:5377;top:670;width:40;height:2" coordorigin="5377,670" coordsize="40,0" path="m5377,670l5416,670e" filled="false" stroked="true" strokeweight=".214789pt" strokecolor="#ff0000">
                <v:path arrowok="t"/>
              </v:shape>
            </v:group>
            <v:group style="position:absolute;left:5396;top:644;width:2;height:52" coordorigin="5396,644" coordsize="2,52">
              <v:shape style="position:absolute;left:5396;top:644;width:2;height:52" coordorigin="5396,644" coordsize="0,52" path="m5396,644l5396,695e" filled="false" stroked="true" strokeweight=".163027pt" strokecolor="#ff0000">
                <v:path arrowok="t"/>
              </v:shape>
            </v:group>
            <v:group style="position:absolute;left:5377;top:669;width:40;height:2" coordorigin="5377,669" coordsize="40,2">
              <v:shape style="position:absolute;left:5377;top:669;width:40;height:2" coordorigin="5377,669" coordsize="40,0" path="m5377,669l5416,669e" filled="false" stroked="true" strokeweight=".214789pt" strokecolor="#ff0000">
                <v:path arrowok="t"/>
              </v:shape>
            </v:group>
            <v:group style="position:absolute;left:5396;top:643;width:2;height:52" coordorigin="5396,643" coordsize="2,52">
              <v:shape style="position:absolute;left:5396;top:643;width:2;height:52" coordorigin="5396,643" coordsize="0,52" path="m5396,643l5396,695e" filled="false" stroked="true" strokeweight=".163027pt" strokecolor="#ff0000">
                <v:path arrowok="t"/>
              </v:shape>
            </v:group>
            <v:group style="position:absolute;left:5377;top:668;width:40;height:2" coordorigin="5377,668" coordsize="40,2">
              <v:shape style="position:absolute;left:5377;top:668;width:40;height:2" coordorigin="5377,668" coordsize="40,0" path="m5377,668l5416,668e" filled="false" stroked="true" strokeweight=".214789pt" strokecolor="#ff0000">
                <v:path arrowok="t"/>
              </v:shape>
            </v:group>
            <v:group style="position:absolute;left:5396;top:643;width:2;height:52" coordorigin="5396,643" coordsize="2,52">
              <v:shape style="position:absolute;left:5396;top:643;width:2;height:52" coordorigin="5396,643" coordsize="0,52" path="m5396,643l5396,694e" filled="false" stroked="true" strokeweight=".163027pt" strokecolor="#ff0000">
                <v:path arrowok="t"/>
              </v:shape>
            </v:group>
            <v:group style="position:absolute;left:5377;top:668;width:40;height:2" coordorigin="5377,668" coordsize="40,2">
              <v:shape style="position:absolute;left:5377;top:668;width:40;height:2" coordorigin="5377,668" coordsize="40,0" path="m5377,668l5416,668e" filled="false" stroked="true" strokeweight=".214789pt" strokecolor="#ff0000">
                <v:path arrowok="t"/>
              </v:shape>
            </v:group>
            <v:group style="position:absolute;left:5396;top:642;width:2;height:52" coordorigin="5396,642" coordsize="2,52">
              <v:shape style="position:absolute;left:5396;top:642;width:2;height:52" coordorigin="5396,642" coordsize="0,52" path="m5396,642l5396,693e" filled="false" stroked="true" strokeweight=".163027pt" strokecolor="#ff0000">
                <v:path arrowok="t"/>
              </v:shape>
            </v:group>
            <v:group style="position:absolute;left:5377;top:667;width:40;height:2" coordorigin="5377,667" coordsize="40,2">
              <v:shape style="position:absolute;left:5377;top:667;width:40;height:2" coordorigin="5377,667" coordsize="40,0" path="m5377,667l5416,667e" filled="false" stroked="true" strokeweight=".214789pt" strokecolor="#ff0000">
                <v:path arrowok="t"/>
              </v:shape>
            </v:group>
            <v:group style="position:absolute;left:5396;top:641;width:2;height:52" coordorigin="5396,641" coordsize="2,52">
              <v:shape style="position:absolute;left:5396;top:641;width:2;height:52" coordorigin="5396,641" coordsize="0,52" path="m5396,641l5396,693e" filled="false" stroked="true" strokeweight=".163027pt" strokecolor="#ff0000">
                <v:path arrowok="t"/>
              </v:shape>
            </v:group>
            <v:group style="position:absolute;left:5377;top:666;width:40;height:2" coordorigin="5377,666" coordsize="40,2">
              <v:shape style="position:absolute;left:5377;top:666;width:40;height:2" coordorigin="5377,666" coordsize="40,0" path="m5377,666l5416,666e" filled="false" stroked="true" strokeweight=".214789pt" strokecolor="#ff0000">
                <v:path arrowok="t"/>
              </v:shape>
            </v:group>
            <v:group style="position:absolute;left:5396;top:640;width:2;height:52" coordorigin="5396,640" coordsize="2,52">
              <v:shape style="position:absolute;left:5396;top:640;width:2;height:52" coordorigin="5396,640" coordsize="0,52" path="m5396,640l5396,692e" filled="false" stroked="true" strokeweight=".163027pt" strokecolor="#ff0000">
                <v:path arrowok="t"/>
              </v:shape>
            </v:group>
            <v:group style="position:absolute;left:5377;top:665;width:40;height:2" coordorigin="5377,665" coordsize="40,2">
              <v:shape style="position:absolute;left:5377;top:665;width:40;height:2" coordorigin="5377,665" coordsize="40,0" path="m5377,665l5416,665e" filled="false" stroked="true" strokeweight=".214789pt" strokecolor="#ff0000">
                <v:path arrowok="t"/>
              </v:shape>
            </v:group>
            <v:group style="position:absolute;left:5396;top:640;width:2;height:52" coordorigin="5396,640" coordsize="2,52">
              <v:shape style="position:absolute;left:5396;top:640;width:2;height:52" coordorigin="5396,640" coordsize="0,52" path="m5396,640l5396,691e" filled="false" stroked="true" strokeweight=".163027pt" strokecolor="#ff0000">
                <v:path arrowok="t"/>
              </v:shape>
            </v:group>
            <v:group style="position:absolute;left:5377;top:665;width:40;height:2" coordorigin="5377,665" coordsize="40,2">
              <v:shape style="position:absolute;left:5377;top:665;width:40;height:2" coordorigin="5377,665" coordsize="40,0" path="m5377,665l5416,665e" filled="false" stroked="true" strokeweight=".214789pt" strokecolor="#ff0000">
                <v:path arrowok="t"/>
              </v:shape>
            </v:group>
            <v:group style="position:absolute;left:5396;top:639;width:2;height:52" coordorigin="5396,639" coordsize="2,52">
              <v:shape style="position:absolute;left:5396;top:639;width:2;height:52" coordorigin="5396,639" coordsize="0,52" path="m5396,639l5396,690e" filled="false" stroked="true" strokeweight=".163027pt" strokecolor="#ff0000">
                <v:path arrowok="t"/>
              </v:shape>
            </v:group>
            <v:group style="position:absolute;left:5377;top:664;width:40;height:2" coordorigin="5377,664" coordsize="40,2">
              <v:shape style="position:absolute;left:5377;top:664;width:40;height:2" coordorigin="5377,664" coordsize="40,0" path="m5377,664l5416,664e" filled="false" stroked="true" strokeweight=".214789pt" strokecolor="#ff0000">
                <v:path arrowok="t"/>
              </v:shape>
            </v:group>
            <v:group style="position:absolute;left:5396;top:638;width:2;height:52" coordorigin="5396,638" coordsize="2,52">
              <v:shape style="position:absolute;left:5396;top:638;width:2;height:52" coordorigin="5396,638" coordsize="0,52" path="m5396,638l5396,690e" filled="false" stroked="true" strokeweight=".163027pt" strokecolor="#ff0000">
                <v:path arrowok="t"/>
              </v:shape>
            </v:group>
            <v:group style="position:absolute;left:5377;top:663;width:40;height:2" coordorigin="5377,663" coordsize="40,2">
              <v:shape style="position:absolute;left:5377;top:663;width:40;height:2" coordorigin="5377,663" coordsize="40,0" path="m5377,663l5416,663e" filled="false" stroked="true" strokeweight=".214789pt" strokecolor="#ff0000">
                <v:path arrowok="t"/>
              </v:shape>
            </v:group>
            <v:group style="position:absolute;left:5396;top:638;width:2;height:52" coordorigin="5396,638" coordsize="2,52">
              <v:shape style="position:absolute;left:5396;top:638;width:2;height:52" coordorigin="5396,638" coordsize="0,52" path="m5396,638l5396,689e" filled="false" stroked="true" strokeweight=".163027pt" strokecolor="#ff0000">
                <v:path arrowok="t"/>
              </v:shape>
            </v:group>
            <v:group style="position:absolute;left:5377;top:663;width:40;height:2" coordorigin="5377,663" coordsize="40,2">
              <v:shape style="position:absolute;left:5377;top:663;width:40;height:2" coordorigin="5377,663" coordsize="40,0" path="m5377,663l5416,663e" filled="false" stroked="true" strokeweight=".214789pt" strokecolor="#ff0000">
                <v:path arrowok="t"/>
              </v:shape>
            </v:group>
            <v:group style="position:absolute;left:5396;top:637;width:2;height:52" coordorigin="5396,637" coordsize="2,52">
              <v:shape style="position:absolute;left:5396;top:637;width:2;height:52" coordorigin="5396,637" coordsize="0,52" path="m5396,637l5396,688e" filled="false" stroked="true" strokeweight=".163027pt" strokecolor="#ff0000">
                <v:path arrowok="t"/>
              </v:shape>
            </v:group>
            <v:group style="position:absolute;left:5377;top:662;width:40;height:2" coordorigin="5377,662" coordsize="40,2">
              <v:shape style="position:absolute;left:5377;top:662;width:40;height:2" coordorigin="5377,662" coordsize="40,0" path="m5377,662l5416,662e" filled="false" stroked="true" strokeweight=".214789pt" strokecolor="#ff0000">
                <v:path arrowok="t"/>
              </v:shape>
            </v:group>
            <v:group style="position:absolute;left:5396;top:636;width:2;height:52" coordorigin="5396,636" coordsize="2,52">
              <v:shape style="position:absolute;left:5396;top:636;width:2;height:52" coordorigin="5396,636" coordsize="0,52" path="m5396,636l5396,688e" filled="false" stroked="true" strokeweight=".163027pt" strokecolor="#ff0000">
                <v:path arrowok="t"/>
              </v:shape>
            </v:group>
            <v:group style="position:absolute;left:5377;top:661;width:40;height:2" coordorigin="5377,661" coordsize="40,2">
              <v:shape style="position:absolute;left:5377;top:661;width:40;height:2" coordorigin="5377,661" coordsize="40,0" path="m5377,661l5416,661e" filled="false" stroked="true" strokeweight=".214789pt" strokecolor="#ff0000">
                <v:path arrowok="t"/>
              </v:shape>
            </v:group>
            <v:group style="position:absolute;left:5396;top:635;width:2;height:52" coordorigin="5396,635" coordsize="2,52">
              <v:shape style="position:absolute;left:5396;top:635;width:2;height:52" coordorigin="5396,635" coordsize="0,52" path="m5396,635l5396,687e" filled="false" stroked="true" strokeweight=".163027pt" strokecolor="#ff0000">
                <v:path arrowok="t"/>
              </v:shape>
            </v:group>
            <v:group style="position:absolute;left:5377;top:660;width:40;height:2" coordorigin="5377,660" coordsize="40,2">
              <v:shape style="position:absolute;left:5377;top:660;width:40;height:2" coordorigin="5377,660" coordsize="40,0" path="m5377,660l5416,660e" filled="false" stroked="true" strokeweight=".214789pt" strokecolor="#ff0000">
                <v:path arrowok="t"/>
              </v:shape>
            </v:group>
            <v:group style="position:absolute;left:5396;top:635;width:2;height:52" coordorigin="5396,635" coordsize="2,52">
              <v:shape style="position:absolute;left:5396;top:635;width:2;height:52" coordorigin="5396,635" coordsize="0,52" path="m5396,635l5396,686e" filled="false" stroked="true" strokeweight=".163027pt" strokecolor="#ff0000">
                <v:path arrowok="t"/>
              </v:shape>
            </v:group>
            <v:group style="position:absolute;left:5377;top:660;width:40;height:2" coordorigin="5377,660" coordsize="40,2">
              <v:shape style="position:absolute;left:5377;top:660;width:40;height:2" coordorigin="5377,660" coordsize="40,0" path="m5377,660l5416,660e" filled="false" stroked="true" strokeweight=".214789pt" strokecolor="#ff0000">
                <v:path arrowok="t"/>
              </v:shape>
            </v:group>
            <v:group style="position:absolute;left:5396;top:634;width:2;height:52" coordorigin="5396,634" coordsize="2,52">
              <v:shape style="position:absolute;left:5396;top:634;width:2;height:52" coordorigin="5396,634" coordsize="0,52" path="m5396,634l5396,685e" filled="false" stroked="true" strokeweight=".163027pt" strokecolor="#ff0000">
                <v:path arrowok="t"/>
              </v:shape>
            </v:group>
            <v:group style="position:absolute;left:5377;top:659;width:40;height:2" coordorigin="5377,659" coordsize="40,2">
              <v:shape style="position:absolute;left:5377;top:659;width:40;height:2" coordorigin="5377,659" coordsize="40,0" path="m5377,659l5416,659e" filled="false" stroked="true" strokeweight=".214789pt" strokecolor="#ff0000">
                <v:path arrowok="t"/>
              </v:shape>
            </v:group>
            <v:group style="position:absolute;left:5396;top:633;width:2;height:52" coordorigin="5396,633" coordsize="2,52">
              <v:shape style="position:absolute;left:5396;top:633;width:2;height:52" coordorigin="5396,633" coordsize="0,52" path="m5396,633l5396,685e" filled="false" stroked="true" strokeweight=".163027pt" strokecolor="#ff0000">
                <v:path arrowok="t"/>
              </v:shape>
            </v:group>
            <v:group style="position:absolute;left:5377;top:659;width:40;height:2" coordorigin="5377,659" coordsize="40,2">
              <v:shape style="position:absolute;left:5377;top:659;width:40;height:2" coordorigin="5377,659" coordsize="40,0" path="m5377,659l5416,659e" filled="false" stroked="true" strokeweight=".214789pt" strokecolor="#ff0000">
                <v:path arrowok="t"/>
              </v:shape>
            </v:group>
            <v:group style="position:absolute;left:5396;top:633;width:2;height:52" coordorigin="5396,633" coordsize="2,52">
              <v:shape style="position:absolute;left:5396;top:633;width:2;height:52" coordorigin="5396,633" coordsize="0,52" path="m5396,633l5396,685e" filled="false" stroked="true" strokeweight=".163027pt" strokecolor="#ff0000">
                <v:path arrowok="t"/>
              </v:shape>
            </v:group>
            <v:group style="position:absolute;left:5377;top:658;width:40;height:2" coordorigin="5377,658" coordsize="40,2">
              <v:shape style="position:absolute;left:5377;top:658;width:40;height:2" coordorigin="5377,658" coordsize="40,0" path="m5377,658l5416,658e" filled="false" stroked="true" strokeweight=".214789pt" strokecolor="#ff0000">
                <v:path arrowok="t"/>
              </v:shape>
            </v:group>
            <v:group style="position:absolute;left:5396;top:632;width:2;height:52" coordorigin="5396,632" coordsize="2,52">
              <v:shape style="position:absolute;left:5396;top:632;width:2;height:52" coordorigin="5396,632" coordsize="0,52" path="m5396,632l5396,684e" filled="false" stroked="true" strokeweight=".163027pt" strokecolor="#ff0000">
                <v:path arrowok="t"/>
              </v:shape>
            </v:group>
            <v:group style="position:absolute;left:5377;top:657;width:40;height:2" coordorigin="5377,657" coordsize="40,2">
              <v:shape style="position:absolute;left:5377;top:657;width:40;height:2" coordorigin="5377,657" coordsize="40,0" path="m5377,657l5416,657e" filled="false" stroked="true" strokeweight=".214789pt" strokecolor="#ff0000">
                <v:path arrowok="t"/>
              </v:shape>
            </v:group>
            <v:group style="position:absolute;left:5396;top:632;width:2;height:52" coordorigin="5396,632" coordsize="2,52">
              <v:shape style="position:absolute;left:5396;top:632;width:2;height:52" coordorigin="5396,632" coordsize="0,52" path="m5396,632l5396,683e" filled="false" stroked="true" strokeweight=".163027pt" strokecolor="#ff0000">
                <v:path arrowok="t"/>
              </v:shape>
            </v:group>
            <v:group style="position:absolute;left:5377;top:657;width:40;height:2" coordorigin="5377,657" coordsize="40,2">
              <v:shape style="position:absolute;left:5377;top:657;width:40;height:2" coordorigin="5377,657" coordsize="40,0" path="m5377,657l5416,657e" filled="false" stroked="true" strokeweight=".214789pt" strokecolor="#ff0000">
                <v:path arrowok="t"/>
              </v:shape>
            </v:group>
            <v:group style="position:absolute;left:5396;top:631;width:2;height:52" coordorigin="5396,631" coordsize="2,52">
              <v:shape style="position:absolute;left:5396;top:631;width:2;height:52" coordorigin="5396,631" coordsize="0,52" path="m5396,631l5396,682e" filled="false" stroked="true" strokeweight=".163027pt" strokecolor="#ff0000">
                <v:path arrowok="t"/>
              </v:shape>
            </v:group>
            <v:group style="position:absolute;left:5377;top:656;width:40;height:2" coordorigin="5377,656" coordsize="40,2">
              <v:shape style="position:absolute;left:5377;top:656;width:40;height:2" coordorigin="5377,656" coordsize="40,0" path="m5377,656l5416,656e" filled="false" stroked="true" strokeweight=".214789pt" strokecolor="#ff0000">
                <v:path arrowok="t"/>
              </v:shape>
            </v:group>
            <v:group style="position:absolute;left:5396;top:630;width:2;height:52" coordorigin="5396,630" coordsize="2,52">
              <v:shape style="position:absolute;left:5396;top:630;width:2;height:52" coordorigin="5396,630" coordsize="0,52" path="m5396,630l5396,682e" filled="false" stroked="true" strokeweight=".163027pt" strokecolor="#ff0000">
                <v:path arrowok="t"/>
              </v:shape>
            </v:group>
            <v:group style="position:absolute;left:5377;top:655;width:40;height:2" coordorigin="5377,655" coordsize="40,2">
              <v:shape style="position:absolute;left:5377;top:655;width:40;height:2" coordorigin="5377,655" coordsize="40,0" path="m5377,655l5416,655e" filled="false" stroked="true" strokeweight=".214789pt" strokecolor="#ff0000">
                <v:path arrowok="t"/>
              </v:shape>
            </v:group>
            <v:group style="position:absolute;left:5396;top:630;width:2;height:52" coordorigin="5396,630" coordsize="2,52">
              <v:shape style="position:absolute;left:5396;top:630;width:2;height:52" coordorigin="5396,630" coordsize="0,52" path="m5396,630l5396,681e" filled="false" stroked="true" strokeweight=".163027pt" strokecolor="#ff0000">
                <v:path arrowok="t"/>
              </v:shape>
            </v:group>
            <v:group style="position:absolute;left:5377;top:655;width:40;height:2" coordorigin="5377,655" coordsize="40,2">
              <v:shape style="position:absolute;left:5377;top:655;width:40;height:2" coordorigin="5377,655" coordsize="40,0" path="m5377,655l5416,655e" filled="false" stroked="true" strokeweight=".214789pt" strokecolor="#ff0000">
                <v:path arrowok="t"/>
              </v:shape>
            </v:group>
            <v:group style="position:absolute;left:5396;top:629;width:2;height:52" coordorigin="5396,629" coordsize="2,52">
              <v:shape style="position:absolute;left:5396;top:629;width:2;height:52" coordorigin="5396,629" coordsize="0,52" path="m5396,629l5396,680e" filled="false" stroked="true" strokeweight=".163027pt" strokecolor="#ff0000">
                <v:path arrowok="t"/>
              </v:shape>
            </v:group>
            <v:group style="position:absolute;left:5377;top:654;width:40;height:2" coordorigin="5377,654" coordsize="40,2">
              <v:shape style="position:absolute;left:5377;top:654;width:40;height:2" coordorigin="5377,654" coordsize="40,0" path="m5377,654l5416,654e" filled="false" stroked="true" strokeweight=".214789pt" strokecolor="#ff0000">
                <v:path arrowok="t"/>
              </v:shape>
            </v:group>
            <v:group style="position:absolute;left:5396;top:628;width:2;height:52" coordorigin="5396,628" coordsize="2,52">
              <v:shape style="position:absolute;left:5396;top:628;width:2;height:52" coordorigin="5396,628" coordsize="0,52" path="m5396,628l5396,680e" filled="false" stroked="true" strokeweight=".163027pt" strokecolor="#ff0000">
                <v:path arrowok="t"/>
              </v:shape>
            </v:group>
            <v:group style="position:absolute;left:5377;top:653;width:40;height:2" coordorigin="5377,653" coordsize="40,2">
              <v:shape style="position:absolute;left:5377;top:653;width:40;height:2" coordorigin="5377,653" coordsize="40,0" path="m5377,653l5416,653e" filled="false" stroked="true" strokeweight=".214789pt" strokecolor="#ff0000">
                <v:path arrowok="t"/>
              </v:shape>
            </v:group>
            <v:group style="position:absolute;left:5396;top:627;width:2;height:52" coordorigin="5396,627" coordsize="2,52">
              <v:shape style="position:absolute;left:5396;top:627;width:2;height:52" coordorigin="5396,627" coordsize="0,52" path="m5396,627l5396,679e" filled="false" stroked="true" strokeweight=".163027pt" strokecolor="#ff0000">
                <v:path arrowok="t"/>
              </v:shape>
            </v:group>
            <v:group style="position:absolute;left:5377;top:652;width:40;height:2" coordorigin="5377,652" coordsize="40,2">
              <v:shape style="position:absolute;left:5377;top:652;width:40;height:2" coordorigin="5377,652" coordsize="40,0" path="m5377,652l5416,652e" filled="false" stroked="true" strokeweight=".214789pt" strokecolor="#ff0000">
                <v:path arrowok="t"/>
              </v:shape>
            </v:group>
            <v:group style="position:absolute;left:5396;top:627;width:2;height:52" coordorigin="5396,627" coordsize="2,52">
              <v:shape style="position:absolute;left:5396;top:627;width:2;height:52" coordorigin="5396,627" coordsize="0,52" path="m5396,627l5396,678e" filled="false" stroked="true" strokeweight=".163027pt" strokecolor="#ff0000">
                <v:path arrowok="t"/>
              </v:shape>
            </v:group>
            <v:group style="position:absolute;left:5377;top:652;width:40;height:2" coordorigin="5377,652" coordsize="40,2">
              <v:shape style="position:absolute;left:5377;top:652;width:40;height:2" coordorigin="5377,652" coordsize="40,0" path="m5377,652l5416,652e" filled="false" stroked="true" strokeweight=".214789pt" strokecolor="#ff0000">
                <v:path arrowok="t"/>
              </v:shape>
            </v:group>
            <v:group style="position:absolute;left:5396;top:626;width:2;height:52" coordorigin="5396,626" coordsize="2,52">
              <v:shape style="position:absolute;left:5396;top:626;width:2;height:52" coordorigin="5396,626" coordsize="0,52" path="m5396,626l5396,677e" filled="false" stroked="true" strokeweight=".163027pt" strokecolor="#ff0000">
                <v:path arrowok="t"/>
              </v:shape>
            </v:group>
            <v:group style="position:absolute;left:5377;top:651;width:40;height:2" coordorigin="5377,651" coordsize="40,2">
              <v:shape style="position:absolute;left:5377;top:651;width:40;height:2" coordorigin="5377,651" coordsize="40,0" path="m5377,651l5416,651e" filled="false" stroked="true" strokeweight=".214789pt" strokecolor="#ff0000">
                <v:path arrowok="t"/>
              </v:shape>
            </v:group>
            <v:group style="position:absolute;left:5396;top:625;width:2;height:52" coordorigin="5396,625" coordsize="2,52">
              <v:shape style="position:absolute;left:5396;top:625;width:2;height:52" coordorigin="5396,625" coordsize="0,52" path="m5396,625l5396,677e" filled="false" stroked="true" strokeweight=".163027pt" strokecolor="#ff0000">
                <v:path arrowok="t"/>
              </v:shape>
            </v:group>
            <v:group style="position:absolute;left:5377;top:650;width:40;height:2" coordorigin="5377,650" coordsize="40,2">
              <v:shape style="position:absolute;left:5377;top:650;width:40;height:2" coordorigin="5377,650" coordsize="40,0" path="m5377,650l5416,650e" filled="false" stroked="true" strokeweight=".214789pt" strokecolor="#ff0000">
                <v:path arrowok="t"/>
              </v:shape>
            </v:group>
            <v:group style="position:absolute;left:5396;top:624;width:2;height:52" coordorigin="5396,624" coordsize="2,52">
              <v:shape style="position:absolute;left:5396;top:624;width:2;height:52" coordorigin="5396,624" coordsize="0,52" path="m5396,624l5396,676e" filled="false" stroked="true" strokeweight=".163027pt" strokecolor="#ff0000">
                <v:path arrowok="t"/>
              </v:shape>
            </v:group>
            <v:group style="position:absolute;left:5377;top:649;width:40;height:2" coordorigin="5377,649" coordsize="40,2">
              <v:shape style="position:absolute;left:5377;top:649;width:40;height:2" coordorigin="5377,649" coordsize="40,0" path="m5377,649l5416,649e" filled="false" stroked="true" strokeweight=".214789pt" strokecolor="#ff0000">
                <v:path arrowok="t"/>
              </v:shape>
            </v:group>
            <v:group style="position:absolute;left:5396;top:624;width:2;height:52" coordorigin="5396,624" coordsize="2,52">
              <v:shape style="position:absolute;left:5396;top:624;width:2;height:52" coordorigin="5396,624" coordsize="0,52" path="m5396,624l5396,675e" filled="false" stroked="true" strokeweight=".163027pt" strokecolor="#ff0000">
                <v:path arrowok="t"/>
              </v:shape>
            </v:group>
            <v:group style="position:absolute;left:5377;top:649;width:40;height:2" coordorigin="5377,649" coordsize="40,2">
              <v:shape style="position:absolute;left:5377;top:649;width:40;height:2" coordorigin="5377,649" coordsize="40,0" path="m5377,649l5416,649e" filled="false" stroked="true" strokeweight=".214789pt" strokecolor="#ff0000">
                <v:path arrowok="t"/>
              </v:shape>
            </v:group>
            <v:group style="position:absolute;left:5396;top:623;width:2;height:52" coordorigin="5396,623" coordsize="2,52">
              <v:shape style="position:absolute;left:5396;top:623;width:2;height:52" coordorigin="5396,623" coordsize="0,52" path="m5396,623l5396,674e" filled="false" stroked="true" strokeweight=".163027pt" strokecolor="#ff0000">
                <v:path arrowok="t"/>
              </v:shape>
            </v:group>
            <v:group style="position:absolute;left:5377;top:648;width:40;height:2" coordorigin="5377,648" coordsize="40,2">
              <v:shape style="position:absolute;left:5377;top:648;width:40;height:2" coordorigin="5377,648" coordsize="40,0" path="m5377,648l5416,648e" filled="false" stroked="true" strokeweight=".214789pt" strokecolor="#ff0000">
                <v:path arrowok="t"/>
              </v:shape>
            </v:group>
            <v:group style="position:absolute;left:5396;top:622;width:2;height:52" coordorigin="5396,622" coordsize="2,52">
              <v:shape style="position:absolute;left:5396;top:622;width:2;height:52" coordorigin="5396,622" coordsize="0,52" path="m5396,622l5396,674e" filled="false" stroked="true" strokeweight=".163027pt" strokecolor="#ff0000">
                <v:path arrowok="t"/>
              </v:shape>
            </v:group>
            <v:group style="position:absolute;left:5377;top:647;width:40;height:2" coordorigin="5377,647" coordsize="40,2">
              <v:shape style="position:absolute;left:5377;top:647;width:40;height:2" coordorigin="5377,647" coordsize="40,0" path="m5377,647l5416,647e" filled="false" stroked="true" strokeweight=".214789pt" strokecolor="#ff0000">
                <v:path arrowok="t"/>
              </v:shape>
            </v:group>
            <v:group style="position:absolute;left:5396;top:622;width:2;height:52" coordorigin="5396,622" coordsize="2,52">
              <v:shape style="position:absolute;left:5396;top:622;width:2;height:52" coordorigin="5396,622" coordsize="0,52" path="m5396,622l5396,673e" filled="false" stroked="true" strokeweight=".163027pt" strokecolor="#ff0000">
                <v:path arrowok="t"/>
              </v:shape>
            </v:group>
            <v:group style="position:absolute;left:5377;top:647;width:40;height:2" coordorigin="5377,647" coordsize="40,2">
              <v:shape style="position:absolute;left:5377;top:647;width:40;height:2" coordorigin="5377,647" coordsize="40,0" path="m5377,647l5416,647e" filled="false" stroked="true" strokeweight=".214789pt" strokecolor="#ff0000">
                <v:path arrowok="t"/>
              </v:shape>
            </v:group>
            <v:group style="position:absolute;left:5396;top:621;width:2;height:52" coordorigin="5396,621" coordsize="2,52">
              <v:shape style="position:absolute;left:5396;top:621;width:2;height:52" coordorigin="5396,621" coordsize="0,52" path="m5396,621l5396,672e" filled="false" stroked="true" strokeweight=".163027pt" strokecolor="#ff0000">
                <v:path arrowok="t"/>
              </v:shape>
            </v:group>
            <v:group style="position:absolute;left:5377;top:646;width:40;height:2" coordorigin="5377,646" coordsize="40,2">
              <v:shape style="position:absolute;left:5377;top:646;width:40;height:2" coordorigin="5377,646" coordsize="40,0" path="m5377,646l5416,646e" filled="false" stroked="true" strokeweight=".214789pt" strokecolor="#ff0000">
                <v:path arrowok="t"/>
              </v:shape>
            </v:group>
            <v:group style="position:absolute;left:5396;top:620;width:2;height:52" coordorigin="5396,620" coordsize="2,52">
              <v:shape style="position:absolute;left:5396;top:620;width:2;height:52" coordorigin="5396,620" coordsize="0,52" path="m5396,620l5396,672e" filled="false" stroked="true" strokeweight=".163027pt" strokecolor="#ff0000">
                <v:path arrowok="t"/>
              </v:shape>
            </v:group>
            <v:group style="position:absolute;left:5377;top:645;width:40;height:2" coordorigin="5377,645" coordsize="40,2">
              <v:shape style="position:absolute;left:5377;top:645;width:40;height:2" coordorigin="5377,645" coordsize="40,0" path="m5377,645l5416,645e" filled="false" stroked="true" strokeweight=".214789pt" strokecolor="#ff0000">
                <v:path arrowok="t"/>
              </v:shape>
            </v:group>
            <v:group style="position:absolute;left:5396;top:619;width:2;height:52" coordorigin="5396,619" coordsize="2,52">
              <v:shape style="position:absolute;left:5396;top:619;width:2;height:52" coordorigin="5396,619" coordsize="0,52" path="m5396,619l5396,671e" filled="false" stroked="true" strokeweight=".163027pt" strokecolor="#ff0000">
                <v:path arrowok="t"/>
              </v:shape>
            </v:group>
            <v:group style="position:absolute;left:5377;top:644;width:40;height:2" coordorigin="5377,644" coordsize="40,2">
              <v:shape style="position:absolute;left:5377;top:644;width:40;height:2" coordorigin="5377,644" coordsize="40,0" path="m5377,644l5416,644e" filled="false" stroked="true" strokeweight=".214789pt" strokecolor="#ff0000">
                <v:path arrowok="t"/>
              </v:shape>
            </v:group>
            <v:group style="position:absolute;left:5396;top:619;width:2;height:52" coordorigin="5396,619" coordsize="2,52">
              <v:shape style="position:absolute;left:5396;top:619;width:2;height:52" coordorigin="5396,619" coordsize="0,52" path="m5396,619l5396,670e" filled="false" stroked="true" strokeweight=".163027pt" strokecolor="#ff0000">
                <v:path arrowok="t"/>
              </v:shape>
            </v:group>
            <v:group style="position:absolute;left:5377;top:644;width:40;height:2" coordorigin="5377,644" coordsize="40,2">
              <v:shape style="position:absolute;left:5377;top:644;width:40;height:2" coordorigin="5377,644" coordsize="40,0" path="m5377,644l5416,644e" filled="false" stroked="true" strokeweight=".214789pt" strokecolor="#ff0000">
                <v:path arrowok="t"/>
              </v:shape>
            </v:group>
            <v:group style="position:absolute;left:5396;top:618;width:2;height:52" coordorigin="5396,618" coordsize="2,52">
              <v:shape style="position:absolute;left:5396;top:618;width:2;height:52" coordorigin="5396,618" coordsize="0,52" path="m5396,618l5396,669e" filled="false" stroked="true" strokeweight=".163027pt" strokecolor="#ff0000">
                <v:path arrowok="t"/>
              </v:shape>
            </v:group>
            <v:group style="position:absolute;left:5377;top:643;width:40;height:2" coordorigin="5377,643" coordsize="40,2">
              <v:shape style="position:absolute;left:5377;top:643;width:40;height:2" coordorigin="5377,643" coordsize="40,0" path="m5377,643l5416,643e" filled="false" stroked="true" strokeweight=".214789pt" strokecolor="#ff0000">
                <v:path arrowok="t"/>
              </v:shape>
            </v:group>
            <v:group style="position:absolute;left:5396;top:617;width:2;height:52" coordorigin="5396,617" coordsize="2,52">
              <v:shape style="position:absolute;left:5396;top:617;width:2;height:52" coordorigin="5396,617" coordsize="0,52" path="m5396,617l5396,669e" filled="false" stroked="true" strokeweight=".163027pt" strokecolor="#ff0000">
                <v:path arrowok="t"/>
              </v:shape>
            </v:group>
            <v:group style="position:absolute;left:5377;top:642;width:40;height:2" coordorigin="5377,642" coordsize="40,2">
              <v:shape style="position:absolute;left:5377;top:642;width:40;height:2" coordorigin="5377,642" coordsize="40,0" path="m5377,642l5416,642e" filled="false" stroked="true" strokeweight=".214789pt" strokecolor="#ff0000">
                <v:path arrowok="t"/>
              </v:shape>
            </v:group>
            <v:group style="position:absolute;left:5396;top:617;width:2;height:52" coordorigin="5396,617" coordsize="2,52">
              <v:shape style="position:absolute;left:5396;top:617;width:2;height:52" coordorigin="5396,617" coordsize="0,52" path="m5396,617l5396,668e" filled="false" stroked="true" strokeweight=".163027pt" strokecolor="#ff0000">
                <v:path arrowok="t"/>
              </v:shape>
            </v:group>
            <v:group style="position:absolute;left:5377;top:642;width:40;height:2" coordorigin="5377,642" coordsize="40,2">
              <v:shape style="position:absolute;left:5377;top:642;width:40;height:2" coordorigin="5377,642" coordsize="40,0" path="m5377,642l5416,642e" filled="false" stroked="true" strokeweight=".214789pt" strokecolor="#ff0000">
                <v:path arrowok="t"/>
              </v:shape>
            </v:group>
            <v:group style="position:absolute;left:5396;top:616;width:2;height:52" coordorigin="5396,616" coordsize="2,52">
              <v:shape style="position:absolute;left:5396;top:616;width:2;height:52" coordorigin="5396,616" coordsize="0,52" path="m5396,616l5396,667e" filled="false" stroked="true" strokeweight=".163027pt" strokecolor="#ff0000">
                <v:path arrowok="t"/>
              </v:shape>
            </v:group>
            <v:group style="position:absolute;left:5377;top:641;width:40;height:2" coordorigin="5377,641" coordsize="40,2">
              <v:shape style="position:absolute;left:5377;top:641;width:40;height:2" coordorigin="5377,641" coordsize="40,0" path="m5377,641l5416,641e" filled="false" stroked="true" strokeweight=".214789pt" strokecolor="#ff0000">
                <v:path arrowok="t"/>
              </v:shape>
            </v:group>
            <v:group style="position:absolute;left:5396;top:615;width:2;height:52" coordorigin="5396,615" coordsize="2,52">
              <v:shape style="position:absolute;left:5396;top:615;width:2;height:52" coordorigin="5396,615" coordsize="0,52" path="m5396,615l5396,667e" filled="false" stroked="true" strokeweight=".163027pt" strokecolor="#ff0000">
                <v:path arrowok="t"/>
              </v:shape>
            </v:group>
            <v:group style="position:absolute;left:5377;top:640;width:40;height:2" coordorigin="5377,640" coordsize="40,2">
              <v:shape style="position:absolute;left:5377;top:640;width:40;height:2" coordorigin="5377,640" coordsize="40,0" path="m5377,640l5416,640e" filled="false" stroked="true" strokeweight=".214789pt" strokecolor="#ff0000">
                <v:path arrowok="t"/>
              </v:shape>
            </v:group>
            <v:group style="position:absolute;left:5396;top:614;width:2;height:52" coordorigin="5396,614" coordsize="2,52">
              <v:shape style="position:absolute;left:5396;top:614;width:2;height:52" coordorigin="5396,614" coordsize="0,52" path="m5396,614l5396,666e" filled="false" stroked="true" strokeweight=".163027pt" strokecolor="#ff0000">
                <v:path arrowok="t"/>
              </v:shape>
            </v:group>
            <v:group style="position:absolute;left:5377;top:639;width:40;height:2" coordorigin="5377,639" coordsize="40,2">
              <v:shape style="position:absolute;left:5377;top:639;width:40;height:2" coordorigin="5377,639" coordsize="40,0" path="m5377,639l5416,639e" filled="false" stroked="true" strokeweight=".214789pt" strokecolor="#ff0000">
                <v:path arrowok="t"/>
              </v:shape>
            </v:group>
            <v:group style="position:absolute;left:5396;top:614;width:2;height:52" coordorigin="5396,614" coordsize="2,52">
              <v:shape style="position:absolute;left:5396;top:614;width:2;height:52" coordorigin="5396,614" coordsize="0,52" path="m5396,614l5396,665e" filled="false" stroked="true" strokeweight=".163027pt" strokecolor="#ff0000">
                <v:path arrowok="t"/>
              </v:shape>
            </v:group>
            <v:group style="position:absolute;left:5377;top:639;width:40;height:2" coordorigin="5377,639" coordsize="40,2">
              <v:shape style="position:absolute;left:5377;top:639;width:40;height:2" coordorigin="5377,639" coordsize="40,0" path="m5377,639l5416,639e" filled="false" stroked="true" strokeweight=".214789pt" strokecolor="#ff0000">
                <v:path arrowok="t"/>
              </v:shape>
            </v:group>
            <v:group style="position:absolute;left:5396;top:613;width:2;height:52" coordorigin="5396,613" coordsize="2,52">
              <v:shape style="position:absolute;left:5396;top:613;width:2;height:52" coordorigin="5396,613" coordsize="0,52" path="m5396,613l5396,664e" filled="false" stroked="true" strokeweight=".163027pt" strokecolor="#ff0000">
                <v:path arrowok="t"/>
              </v:shape>
            </v:group>
            <v:group style="position:absolute;left:5377;top:638;width:40;height:2" coordorigin="5377,638" coordsize="40,2">
              <v:shape style="position:absolute;left:5377;top:638;width:40;height:2" coordorigin="5377,638" coordsize="40,0" path="m5377,638l5416,638e" filled="false" stroked="true" strokeweight=".214789pt" strokecolor="#ff0000">
                <v:path arrowok="t"/>
              </v:shape>
            </v:group>
            <v:group style="position:absolute;left:5396;top:612;width:2;height:52" coordorigin="5396,612" coordsize="2,52">
              <v:shape style="position:absolute;left:5396;top:612;width:2;height:52" coordorigin="5396,612" coordsize="0,52" path="m5396,612l5396,664e" filled="false" stroked="true" strokeweight=".163027pt" strokecolor="#ff0000">
                <v:path arrowok="t"/>
              </v:shape>
            </v:group>
            <v:group style="position:absolute;left:5377;top:637;width:40;height:2" coordorigin="5377,637" coordsize="40,2">
              <v:shape style="position:absolute;left:5377;top:637;width:40;height:2" coordorigin="5377,637" coordsize="40,0" path="m5377,637l5416,637e" filled="false" stroked="true" strokeweight=".214789pt" strokecolor="#ff0000">
                <v:path arrowok="t"/>
              </v:shape>
            </v:group>
            <v:group style="position:absolute;left:5396;top:611;width:2;height:52" coordorigin="5396,611" coordsize="2,52">
              <v:shape style="position:absolute;left:5396;top:611;width:2;height:52" coordorigin="5396,611" coordsize="0,52" path="m5396,611l5396,663e" filled="false" stroked="true" strokeweight=".163027pt" strokecolor="#ff0000">
                <v:path arrowok="t"/>
              </v:shape>
            </v:group>
            <v:group style="position:absolute;left:5377;top:636;width:40;height:2" coordorigin="5377,636" coordsize="40,2">
              <v:shape style="position:absolute;left:5377;top:636;width:40;height:2" coordorigin="5377,636" coordsize="40,0" path="m5377,636l5416,636e" filled="false" stroked="true" strokeweight=".214789pt" strokecolor="#ff0000">
                <v:path arrowok="t"/>
              </v:shape>
            </v:group>
            <v:group style="position:absolute;left:5396;top:611;width:2;height:52" coordorigin="5396,611" coordsize="2,52">
              <v:shape style="position:absolute;left:5396;top:611;width:2;height:52" coordorigin="5396,611" coordsize="0,52" path="m5396,611l5396,662e" filled="false" stroked="true" strokeweight=".163027pt" strokecolor="#ff0000">
                <v:path arrowok="t"/>
              </v:shape>
            </v:group>
            <v:group style="position:absolute;left:5377;top:636;width:40;height:2" coordorigin="5377,636" coordsize="40,2">
              <v:shape style="position:absolute;left:5377;top:636;width:40;height:2" coordorigin="5377,636" coordsize="40,0" path="m5377,636l5416,636e" filled="false" stroked="true" strokeweight=".214789pt" strokecolor="#ff0000">
                <v:path arrowok="t"/>
              </v:shape>
            </v:group>
            <v:group style="position:absolute;left:5396;top:610;width:2;height:52" coordorigin="5396,610" coordsize="2,52">
              <v:shape style="position:absolute;left:5396;top:610;width:2;height:52" coordorigin="5396,610" coordsize="0,52" path="m5396,610l5396,661e" filled="false" stroked="true" strokeweight=".163027pt" strokecolor="#ff0000">
                <v:path arrowok="t"/>
              </v:shape>
            </v:group>
            <v:group style="position:absolute;left:5377;top:635;width:40;height:2" coordorigin="5377,635" coordsize="40,2">
              <v:shape style="position:absolute;left:5377;top:635;width:40;height:2" coordorigin="5377,635" coordsize="40,0" path="m5377,635l5416,635e" filled="false" stroked="true" strokeweight=".214789pt" strokecolor="#ff0000">
                <v:path arrowok="t"/>
              </v:shape>
            </v:group>
            <v:group style="position:absolute;left:5396;top:609;width:2;height:52" coordorigin="5396,609" coordsize="2,52">
              <v:shape style="position:absolute;left:5396;top:609;width:2;height:52" coordorigin="5396,609" coordsize="0,52" path="m5396,609l5396,661e" filled="false" stroked="true" strokeweight=".163027pt" strokecolor="#ff0000">
                <v:path arrowok="t"/>
              </v:shape>
            </v:group>
            <v:group style="position:absolute;left:5377;top:634;width:40;height:2" coordorigin="5377,634" coordsize="40,2">
              <v:shape style="position:absolute;left:5377;top:634;width:40;height:2" coordorigin="5377,634" coordsize="40,0" path="m5377,634l5416,634e" filled="false" stroked="true" strokeweight=".214789pt" strokecolor="#ff0000">
                <v:path arrowok="t"/>
              </v:shape>
            </v:group>
            <v:group style="position:absolute;left:5396;top:609;width:2;height:52" coordorigin="5396,609" coordsize="2,52">
              <v:shape style="position:absolute;left:5396;top:609;width:2;height:52" coordorigin="5396,609" coordsize="0,52" path="m5396,609l5396,660e" filled="false" stroked="true" strokeweight=".163027pt" strokecolor="#ff0000">
                <v:path arrowok="t"/>
              </v:shape>
            </v:group>
            <v:group style="position:absolute;left:5377;top:634;width:40;height:2" coordorigin="5377,634" coordsize="40,2">
              <v:shape style="position:absolute;left:5377;top:634;width:40;height:2" coordorigin="5377,634" coordsize="40,0" path="m5377,634l5416,634e" filled="false" stroked="true" strokeweight=".214789pt" strokecolor="#ff0000">
                <v:path arrowok="t"/>
              </v:shape>
            </v:group>
            <v:group style="position:absolute;left:5396;top:608;width:2;height:52" coordorigin="5396,608" coordsize="2,52">
              <v:shape style="position:absolute;left:5396;top:608;width:2;height:52" coordorigin="5396,608" coordsize="0,52" path="m5396,608l5396,659e" filled="false" stroked="true" strokeweight=".163027pt" strokecolor="#ff0000">
                <v:path arrowok="t"/>
              </v:shape>
            </v:group>
            <v:group style="position:absolute;left:5377;top:633;width:40;height:2" coordorigin="5377,633" coordsize="40,2">
              <v:shape style="position:absolute;left:5377;top:633;width:40;height:2" coordorigin="5377,633" coordsize="40,0" path="m5377,633l5416,633e" filled="false" stroked="true" strokeweight=".214789pt" strokecolor="#ff0000">
                <v:path arrowok="t"/>
              </v:shape>
            </v:group>
            <v:group style="position:absolute;left:5396;top:607;width:2;height:52" coordorigin="5396,607" coordsize="2,52">
              <v:shape style="position:absolute;left:5396;top:607;width:2;height:52" coordorigin="5396,607" coordsize="0,52" path="m5396,607l5396,659e" filled="false" stroked="true" strokeweight=".163027pt" strokecolor="#ff0000">
                <v:path arrowok="t"/>
              </v:shape>
            </v:group>
            <v:group style="position:absolute;left:5377;top:632;width:40;height:2" coordorigin="5377,632" coordsize="40,2">
              <v:shape style="position:absolute;left:5377;top:632;width:40;height:2" coordorigin="5377,632" coordsize="40,0" path="m5377,632l5416,632e" filled="false" stroked="true" strokeweight=".214789pt" strokecolor="#ff0000">
                <v:path arrowok="t"/>
              </v:shape>
            </v:group>
            <v:group style="position:absolute;left:5396;top:606;width:2;height:52" coordorigin="5396,606" coordsize="2,52">
              <v:shape style="position:absolute;left:5396;top:606;width:2;height:52" coordorigin="5396,606" coordsize="0,52" path="m5396,606l5396,658e" filled="false" stroked="true" strokeweight=".163027pt" strokecolor="#ff0000">
                <v:path arrowok="t"/>
              </v:shape>
            </v:group>
            <v:group style="position:absolute;left:5377;top:631;width:40;height:2" coordorigin="5377,631" coordsize="40,2">
              <v:shape style="position:absolute;left:5377;top:631;width:40;height:2" coordorigin="5377,631" coordsize="40,0" path="m5377,631l5416,631e" filled="false" stroked="true" strokeweight=".214789pt" strokecolor="#ff0000">
                <v:path arrowok="t"/>
              </v:shape>
            </v:group>
            <v:group style="position:absolute;left:5396;top:606;width:2;height:52" coordorigin="5396,606" coordsize="2,52">
              <v:shape style="position:absolute;left:5396;top:606;width:2;height:52" coordorigin="5396,606" coordsize="0,52" path="m5396,606l5396,657e" filled="false" stroked="true" strokeweight=".163027pt" strokecolor="#ff0000">
                <v:path arrowok="t"/>
              </v:shape>
            </v:group>
            <v:group style="position:absolute;left:5377;top:631;width:40;height:2" coordorigin="5377,631" coordsize="40,2">
              <v:shape style="position:absolute;left:5377;top:631;width:40;height:2" coordorigin="5377,631" coordsize="40,0" path="m5377,631l5416,631e" filled="false" stroked="true" strokeweight=".214789pt" strokecolor="#ff0000">
                <v:path arrowok="t"/>
              </v:shape>
            </v:group>
            <v:group style="position:absolute;left:5396;top:605;width:2;height:52" coordorigin="5396,605" coordsize="2,52">
              <v:shape style="position:absolute;left:5396;top:605;width:2;height:52" coordorigin="5396,605" coordsize="0,52" path="m5396,605l5396,656e" filled="false" stroked="true" strokeweight=".163027pt" strokecolor="#ff0000">
                <v:path arrowok="t"/>
              </v:shape>
            </v:group>
            <v:group style="position:absolute;left:5377;top:630;width:40;height:2" coordorigin="5377,630" coordsize="40,2">
              <v:shape style="position:absolute;left:5377;top:630;width:40;height:2" coordorigin="5377,630" coordsize="40,0" path="m5377,630l5416,630e" filled="false" stroked="true" strokeweight=".214789pt" strokecolor="#ff0000">
                <v:path arrowok="t"/>
              </v:shape>
            </v:group>
            <v:group style="position:absolute;left:5396;top:604;width:2;height:52" coordorigin="5396,604" coordsize="2,52">
              <v:shape style="position:absolute;left:5396;top:604;width:2;height:52" coordorigin="5396,604" coordsize="0,52" path="m5396,604l5396,656e" filled="false" stroked="true" strokeweight=".163027pt" strokecolor="#ff0000">
                <v:path arrowok="t"/>
              </v:shape>
            </v:group>
            <v:group style="position:absolute;left:5377;top:629;width:40;height:2" coordorigin="5377,629" coordsize="40,2">
              <v:shape style="position:absolute;left:5377;top:629;width:40;height:2" coordorigin="5377,629" coordsize="40,0" path="m5377,629l5416,629e" filled="false" stroked="true" strokeweight=".214789pt" strokecolor="#ff0000">
                <v:path arrowok="t"/>
              </v:shape>
            </v:group>
            <v:group style="position:absolute;left:5396;top:604;width:2;height:52" coordorigin="5396,604" coordsize="2,52">
              <v:shape style="position:absolute;left:5396;top:604;width:2;height:52" coordorigin="5396,604" coordsize="0,52" path="m5396,604l5396,655e" filled="false" stroked="true" strokeweight=".163027pt" strokecolor="#ff0000">
                <v:path arrowok="t"/>
              </v:shape>
            </v:group>
            <v:group style="position:absolute;left:5377;top:629;width:40;height:2" coordorigin="5377,629" coordsize="40,2">
              <v:shape style="position:absolute;left:5377;top:629;width:40;height:2" coordorigin="5377,629" coordsize="40,0" path="m5377,629l5416,629e" filled="false" stroked="true" strokeweight=".214789pt" strokecolor="#ff0000">
                <v:path arrowok="t"/>
              </v:shape>
            </v:group>
            <v:group style="position:absolute;left:5396;top:603;width:2;height:52" coordorigin="5396,603" coordsize="2,52">
              <v:shape style="position:absolute;left:5396;top:603;width:2;height:52" coordorigin="5396,603" coordsize="0,52" path="m5396,603l5396,654e" filled="false" stroked="true" strokeweight=".163027pt" strokecolor="#ff0000">
                <v:path arrowok="t"/>
              </v:shape>
            </v:group>
            <v:group style="position:absolute;left:5377;top:628;width:40;height:2" coordorigin="5377,628" coordsize="40,2">
              <v:shape style="position:absolute;left:5377;top:628;width:40;height:2" coordorigin="5377,628" coordsize="40,0" path="m5377,628l5416,628e" filled="false" stroked="true" strokeweight=".214789pt" strokecolor="#ff0000">
                <v:path arrowok="t"/>
              </v:shape>
            </v:group>
            <v:group style="position:absolute;left:5396;top:602;width:2;height:52" coordorigin="5396,602" coordsize="2,52">
              <v:shape style="position:absolute;left:5396;top:602;width:2;height:52" coordorigin="5396,602" coordsize="0,52" path="m5396,602l5396,654e" filled="false" stroked="true" strokeweight=".163027pt" strokecolor="#ff0000">
                <v:path arrowok="t"/>
              </v:shape>
            </v:group>
            <v:group style="position:absolute;left:5377;top:627;width:40;height:2" coordorigin="5377,627" coordsize="40,2">
              <v:shape style="position:absolute;left:5377;top:627;width:40;height:2" coordorigin="5377,627" coordsize="40,0" path="m5377,627l5416,627e" filled="false" stroked="true" strokeweight=".214789pt" strokecolor="#ff0000">
                <v:path arrowok="t"/>
              </v:shape>
            </v:group>
            <v:group style="position:absolute;left:5396;top:601;width:2;height:52" coordorigin="5396,601" coordsize="2,52">
              <v:shape style="position:absolute;left:5396;top:601;width:2;height:52" coordorigin="5396,601" coordsize="0,52" path="m5396,601l5396,653e" filled="false" stroked="true" strokeweight=".163027pt" strokecolor="#ff0000">
                <v:path arrowok="t"/>
              </v:shape>
            </v:group>
            <v:group style="position:absolute;left:5377;top:626;width:40;height:2" coordorigin="5377,626" coordsize="40,2">
              <v:shape style="position:absolute;left:5377;top:626;width:40;height:2" coordorigin="5377,626" coordsize="40,0" path="m5377,626l5416,626e" filled="false" stroked="true" strokeweight=".214789pt" strokecolor="#ff0000">
                <v:path arrowok="t"/>
              </v:shape>
            </v:group>
            <v:group style="position:absolute;left:5396;top:601;width:2;height:52" coordorigin="5396,601" coordsize="2,52">
              <v:shape style="position:absolute;left:5396;top:601;width:2;height:52" coordorigin="5396,601" coordsize="0,52" path="m5396,601l5396,652e" filled="false" stroked="true" strokeweight=".163027pt" strokecolor="#ff0000">
                <v:path arrowok="t"/>
              </v:shape>
            </v:group>
            <v:group style="position:absolute;left:5377;top:626;width:40;height:2" coordorigin="5377,626" coordsize="40,2">
              <v:shape style="position:absolute;left:5377;top:626;width:40;height:2" coordorigin="5377,626" coordsize="40,0" path="m5377,626l5416,626e" filled="false" stroked="true" strokeweight=".214789pt" strokecolor="#ff0000">
                <v:path arrowok="t"/>
              </v:shape>
            </v:group>
            <v:group style="position:absolute;left:5396;top:600;width:2;height:52" coordorigin="5396,600" coordsize="2,52">
              <v:shape style="position:absolute;left:5396;top:600;width:2;height:52" coordorigin="5396,600" coordsize="0,52" path="m5396,600l5396,651e" filled="false" stroked="true" strokeweight=".163027pt" strokecolor="#ff0000">
                <v:path arrowok="t"/>
              </v:shape>
            </v:group>
            <v:group style="position:absolute;left:5377;top:625;width:40;height:2" coordorigin="5377,625" coordsize="40,2">
              <v:shape style="position:absolute;left:5377;top:625;width:40;height:2" coordorigin="5377,625" coordsize="40,0" path="m5377,625l5416,625e" filled="false" stroked="true" strokeweight=".214789pt" strokecolor="#ff0000">
                <v:path arrowok="t"/>
              </v:shape>
            </v:group>
            <v:group style="position:absolute;left:5396;top:599;width:2;height:52" coordorigin="5396,599" coordsize="2,52">
              <v:shape style="position:absolute;left:5396;top:599;width:2;height:52" coordorigin="5396,599" coordsize="0,52" path="m5396,599l5396,651e" filled="false" stroked="true" strokeweight=".163027pt" strokecolor="#ff0000">
                <v:path arrowok="t"/>
              </v:shape>
            </v:group>
            <v:group style="position:absolute;left:5377;top:624;width:40;height:2" coordorigin="5377,624" coordsize="40,2">
              <v:shape style="position:absolute;left:5377;top:624;width:40;height:2" coordorigin="5377,624" coordsize="40,0" path="m5377,624l5416,624e" filled="false" stroked="true" strokeweight=".214789pt" strokecolor="#ff0000">
                <v:path arrowok="t"/>
              </v:shape>
            </v:group>
            <v:group style="position:absolute;left:5396;top:598;width:2;height:52" coordorigin="5396,598" coordsize="2,52">
              <v:shape style="position:absolute;left:5396;top:598;width:2;height:52" coordorigin="5396,598" coordsize="0,52" path="m5396,598l5396,650e" filled="false" stroked="true" strokeweight=".163027pt" strokecolor="#ff0000">
                <v:path arrowok="t"/>
              </v:shape>
            </v:group>
            <v:group style="position:absolute;left:5377;top:623;width:40;height:2" coordorigin="5377,623" coordsize="40,2">
              <v:shape style="position:absolute;left:5377;top:623;width:40;height:2" coordorigin="5377,623" coordsize="40,0" path="m5377,623l5416,623e" filled="false" stroked="true" strokeweight=".214789pt" strokecolor="#ff0000">
                <v:path arrowok="t"/>
              </v:shape>
            </v:group>
            <v:group style="position:absolute;left:5396;top:598;width:2;height:52" coordorigin="5396,598" coordsize="2,52">
              <v:shape style="position:absolute;left:5396;top:598;width:2;height:52" coordorigin="5396,598" coordsize="0,52" path="m5396,598l5396,649e" filled="false" stroked="true" strokeweight=".163027pt" strokecolor="#ff0000">
                <v:path arrowok="t"/>
              </v:shape>
            </v:group>
            <v:group style="position:absolute;left:5377;top:623;width:40;height:2" coordorigin="5377,623" coordsize="40,2">
              <v:shape style="position:absolute;left:5377;top:623;width:40;height:2" coordorigin="5377,623" coordsize="40,0" path="m5377,623l5416,623e" filled="false" stroked="true" strokeweight=".214789pt" strokecolor="#ff0000">
                <v:path arrowok="t"/>
              </v:shape>
            </v:group>
            <v:group style="position:absolute;left:5396;top:597;width:2;height:52" coordorigin="5396,597" coordsize="2,52">
              <v:shape style="position:absolute;left:5396;top:597;width:2;height:52" coordorigin="5396,597" coordsize="0,52" path="m5396,597l5396,648e" filled="false" stroked="true" strokeweight=".163027pt" strokecolor="#ff0000">
                <v:path arrowok="t"/>
              </v:shape>
            </v:group>
            <v:group style="position:absolute;left:5377;top:622;width:40;height:2" coordorigin="5377,622" coordsize="40,2">
              <v:shape style="position:absolute;left:5377;top:622;width:40;height:2" coordorigin="5377,622" coordsize="40,0" path="m5377,622l5416,622e" filled="false" stroked="true" strokeweight=".214789pt" strokecolor="#ff0000">
                <v:path arrowok="t"/>
              </v:shape>
            </v:group>
            <v:group style="position:absolute;left:5396;top:596;width:2;height:52" coordorigin="5396,596" coordsize="2,52">
              <v:shape style="position:absolute;left:5396;top:596;width:2;height:52" coordorigin="5396,596" coordsize="0,52" path="m5396,596l5396,648e" filled="false" stroked="true" strokeweight=".163027pt" strokecolor="#ff0000">
                <v:path arrowok="t"/>
              </v:shape>
            </v:group>
            <v:group style="position:absolute;left:5377;top:621;width:40;height:2" coordorigin="5377,621" coordsize="40,2">
              <v:shape style="position:absolute;left:5377;top:621;width:40;height:2" coordorigin="5377,621" coordsize="40,0" path="m5377,621l5416,621e" filled="false" stroked="true" strokeweight=".214789pt" strokecolor="#ff0000">
                <v:path arrowok="t"/>
              </v:shape>
            </v:group>
            <v:group style="position:absolute;left:5396;top:596;width:2;height:52" coordorigin="5396,596" coordsize="2,52">
              <v:shape style="position:absolute;left:5396;top:596;width:2;height:52" coordorigin="5396,596" coordsize="0,52" path="m5396,596l5396,647e" filled="false" stroked="true" strokeweight=".163027pt" strokecolor="#ff0000">
                <v:path arrowok="t"/>
              </v:shape>
            </v:group>
            <v:group style="position:absolute;left:5377;top:621;width:40;height:2" coordorigin="5377,621" coordsize="40,2">
              <v:shape style="position:absolute;left:5377;top:621;width:40;height:2" coordorigin="5377,621" coordsize="40,0" path="m5377,621l5416,621e" filled="false" stroked="true" strokeweight=".214789pt" strokecolor="#ff0000">
                <v:path arrowok="t"/>
              </v:shape>
            </v:group>
            <v:group style="position:absolute;left:5396;top:595;width:2;height:52" coordorigin="5396,595" coordsize="2,52">
              <v:shape style="position:absolute;left:5396;top:595;width:2;height:52" coordorigin="5396,595" coordsize="0,52" path="m5396,595l5396,646e" filled="false" stroked="true" strokeweight=".163027pt" strokecolor="#ff0000">
                <v:path arrowok="t"/>
              </v:shape>
            </v:group>
            <v:group style="position:absolute;left:5377;top:620;width:40;height:2" coordorigin="5377,620" coordsize="40,2">
              <v:shape style="position:absolute;left:5377;top:620;width:40;height:2" coordorigin="5377,620" coordsize="40,0" path="m5377,620l5416,620e" filled="false" stroked="true" strokeweight=".214789pt" strokecolor="#ff0000">
                <v:path arrowok="t"/>
              </v:shape>
            </v:group>
            <v:group style="position:absolute;left:5396;top:594;width:2;height:52" coordorigin="5396,594" coordsize="2,52">
              <v:shape style="position:absolute;left:5396;top:594;width:2;height:52" coordorigin="5396,594" coordsize="0,52" path="m5396,594l5396,646e" filled="false" stroked="true" strokeweight=".163027pt" strokecolor="#ff0000">
                <v:path arrowok="t"/>
              </v:shape>
            </v:group>
            <v:group style="position:absolute;left:5377;top:619;width:40;height:2" coordorigin="5377,619" coordsize="40,2">
              <v:shape style="position:absolute;left:5377;top:619;width:40;height:2" coordorigin="5377,619" coordsize="40,0" path="m5377,619l5416,619e" filled="false" stroked="true" strokeweight=".214789pt" strokecolor="#ff0000">
                <v:path arrowok="t"/>
              </v:shape>
            </v:group>
            <v:group style="position:absolute;left:5396;top:593;width:2;height:52" coordorigin="5396,593" coordsize="2,52">
              <v:shape style="position:absolute;left:5396;top:593;width:2;height:52" coordorigin="5396,593" coordsize="0,52" path="m5396,593l5396,645e" filled="false" stroked="true" strokeweight=".163027pt" strokecolor="#ff0000">
                <v:path arrowok="t"/>
              </v:shape>
            </v:group>
            <v:group style="position:absolute;left:5377;top:618;width:40;height:2" coordorigin="5377,618" coordsize="40,2">
              <v:shape style="position:absolute;left:5377;top:618;width:40;height:2" coordorigin="5377,618" coordsize="40,0" path="m5377,618l5416,618e" filled="false" stroked="true" strokeweight=".214789pt" strokecolor="#ff0000">
                <v:path arrowok="t"/>
              </v:shape>
            </v:group>
            <v:group style="position:absolute;left:5396;top:593;width:2;height:52" coordorigin="5396,593" coordsize="2,52">
              <v:shape style="position:absolute;left:5396;top:593;width:2;height:52" coordorigin="5396,593" coordsize="0,52" path="m5396,593l5396,644e" filled="false" stroked="true" strokeweight=".163027pt" strokecolor="#ff0000">
                <v:path arrowok="t"/>
              </v:shape>
            </v:group>
            <v:group style="position:absolute;left:5377;top:618;width:40;height:2" coordorigin="5377,618" coordsize="40,2">
              <v:shape style="position:absolute;left:5377;top:618;width:40;height:2" coordorigin="5377,618" coordsize="40,0" path="m5377,618l5416,618e" filled="false" stroked="true" strokeweight=".214789pt" strokecolor="#ff0000">
                <v:path arrowok="t"/>
              </v:shape>
            </v:group>
            <v:group style="position:absolute;left:5396;top:592;width:2;height:52" coordorigin="5396,592" coordsize="2,52">
              <v:shape style="position:absolute;left:5396;top:592;width:2;height:52" coordorigin="5396,592" coordsize="0,52" path="m5396,592l5396,643e" filled="false" stroked="true" strokeweight=".163027pt" strokecolor="#ff0000">
                <v:path arrowok="t"/>
              </v:shape>
            </v:group>
            <v:group style="position:absolute;left:5377;top:617;width:40;height:2" coordorigin="5377,617" coordsize="40,2">
              <v:shape style="position:absolute;left:5377;top:617;width:40;height:2" coordorigin="5377,617" coordsize="40,0" path="m5377,617l5416,617e" filled="false" stroked="true" strokeweight=".214789pt" strokecolor="#ff0000">
                <v:path arrowok="t"/>
              </v:shape>
            </v:group>
            <v:group style="position:absolute;left:5396;top:591;width:2;height:52" coordorigin="5396,591" coordsize="2,52">
              <v:shape style="position:absolute;left:5396;top:591;width:2;height:52" coordorigin="5396,591" coordsize="0,52" path="m5396,591l5396,643e" filled="false" stroked="true" strokeweight=".163027pt" strokecolor="#ff0000">
                <v:path arrowok="t"/>
              </v:shape>
            </v:group>
            <v:group style="position:absolute;left:5377;top:616;width:40;height:2" coordorigin="5377,616" coordsize="40,2">
              <v:shape style="position:absolute;left:5377;top:616;width:40;height:2" coordorigin="5377,616" coordsize="40,0" path="m5377,616l5416,616e" filled="false" stroked="true" strokeweight=".214789pt" strokecolor="#ff0000">
                <v:path arrowok="t"/>
              </v:shape>
            </v:group>
            <v:group style="position:absolute;left:5396;top:591;width:2;height:52" coordorigin="5396,591" coordsize="2,52">
              <v:shape style="position:absolute;left:5396;top:591;width:2;height:52" coordorigin="5396,591" coordsize="0,52" path="m5396,591l5396,642e" filled="false" stroked="true" strokeweight=".163027pt" strokecolor="#ff0000">
                <v:path arrowok="t"/>
              </v:shape>
            </v:group>
            <v:group style="position:absolute;left:5377;top:616;width:40;height:2" coordorigin="5377,616" coordsize="40,2">
              <v:shape style="position:absolute;left:5377;top:616;width:40;height:2" coordorigin="5377,616" coordsize="40,0" path="m5377,616l5416,616e" filled="false" stroked="true" strokeweight=".214789pt" strokecolor="#ff0000">
                <v:path arrowok="t"/>
              </v:shape>
            </v:group>
            <v:group style="position:absolute;left:5396;top:590;width:2;height:52" coordorigin="5396,590" coordsize="2,52">
              <v:shape style="position:absolute;left:5396;top:590;width:2;height:52" coordorigin="5396,590" coordsize="0,52" path="m5396,590l5396,641e" filled="false" stroked="true" strokeweight=".163027pt" strokecolor="#ff0000">
                <v:path arrowok="t"/>
              </v:shape>
            </v:group>
            <v:group style="position:absolute;left:5377;top:615;width:40;height:2" coordorigin="5377,615" coordsize="40,2">
              <v:shape style="position:absolute;left:5377;top:615;width:40;height:2" coordorigin="5377,615" coordsize="40,0" path="m5377,615l5416,615e" filled="false" stroked="true" strokeweight=".214789pt" strokecolor="#ff0000">
                <v:path arrowok="t"/>
              </v:shape>
            </v:group>
            <v:group style="position:absolute;left:5396;top:589;width:2;height:52" coordorigin="5396,589" coordsize="2,52">
              <v:shape style="position:absolute;left:5396;top:589;width:2;height:52" coordorigin="5396,589" coordsize="0,52" path="m5396,589l5396,641e" filled="false" stroked="true" strokeweight=".163027pt" strokecolor="#ff0000">
                <v:path arrowok="t"/>
              </v:shape>
            </v:group>
            <v:group style="position:absolute;left:5377;top:614;width:40;height:2" coordorigin="5377,614" coordsize="40,2">
              <v:shape style="position:absolute;left:5377;top:614;width:40;height:2" coordorigin="5377,614" coordsize="40,0" path="m5377,614l5416,614e" filled="false" stroked="true" strokeweight=".214789pt" strokecolor="#ff0000">
                <v:path arrowok="t"/>
              </v:shape>
            </v:group>
            <v:group style="position:absolute;left:5396;top:588;width:2;height:52" coordorigin="5396,588" coordsize="2,52">
              <v:shape style="position:absolute;left:5396;top:588;width:2;height:52" coordorigin="5396,588" coordsize="0,52" path="m5396,588l5396,640e" filled="false" stroked="true" strokeweight=".163027pt" strokecolor="#ff0000">
                <v:path arrowok="t"/>
              </v:shape>
            </v:group>
            <v:group style="position:absolute;left:5377;top:613;width:40;height:2" coordorigin="5377,613" coordsize="40,2">
              <v:shape style="position:absolute;left:5377;top:613;width:40;height:2" coordorigin="5377,613" coordsize="40,0" path="m5377,613l5416,613e" filled="false" stroked="true" strokeweight=".214789pt" strokecolor="#ff0000">
                <v:path arrowok="t"/>
              </v:shape>
            </v:group>
            <v:group style="position:absolute;left:5396;top:588;width:2;height:52" coordorigin="5396,588" coordsize="2,52">
              <v:shape style="position:absolute;left:5396;top:588;width:2;height:52" coordorigin="5396,588" coordsize="0,52" path="m5396,588l5396,639e" filled="false" stroked="true" strokeweight=".163027pt" strokecolor="#ff0000">
                <v:path arrowok="t"/>
              </v:shape>
            </v:group>
            <v:group style="position:absolute;left:5377;top:613;width:40;height:2" coordorigin="5377,613" coordsize="40,2">
              <v:shape style="position:absolute;left:5377;top:613;width:40;height:2" coordorigin="5377,613" coordsize="40,0" path="m5377,613l5416,613e" filled="false" stroked="true" strokeweight=".214789pt" strokecolor="#ff0000">
                <v:path arrowok="t"/>
              </v:shape>
            </v:group>
            <v:group style="position:absolute;left:5396;top:587;width:2;height:52" coordorigin="5396,587" coordsize="2,52">
              <v:shape style="position:absolute;left:5396;top:587;width:2;height:52" coordorigin="5396,587" coordsize="0,52" path="m5396,587l5396,638e" filled="false" stroked="true" strokeweight=".163027pt" strokecolor="#ff0000">
                <v:path arrowok="t"/>
              </v:shape>
            </v:group>
            <v:group style="position:absolute;left:5377;top:612;width:40;height:2" coordorigin="5377,612" coordsize="40,2">
              <v:shape style="position:absolute;left:5377;top:612;width:40;height:2" coordorigin="5377,612" coordsize="40,0" path="m5377,612l5416,612e" filled="false" stroked="true" strokeweight=".214789pt" strokecolor="#ff0000">
                <v:path arrowok="t"/>
              </v:shape>
            </v:group>
            <v:group style="position:absolute;left:5396;top:586;width:2;height:52" coordorigin="5396,586" coordsize="2,52">
              <v:shape style="position:absolute;left:5396;top:586;width:2;height:52" coordorigin="5396,586" coordsize="0,52" path="m5396,586l5396,638e" filled="false" stroked="true" strokeweight=".163027pt" strokecolor="#ff0000">
                <v:path arrowok="t"/>
              </v:shape>
            </v:group>
            <v:group style="position:absolute;left:5377;top:611;width:40;height:2" coordorigin="5377,611" coordsize="40,2">
              <v:shape style="position:absolute;left:5377;top:611;width:40;height:2" coordorigin="5377,611" coordsize="40,0" path="m5377,611l5416,611e" filled="false" stroked="true" strokeweight=".214789pt" strokecolor="#ff0000">
                <v:path arrowok="t"/>
              </v:shape>
            </v:group>
            <v:group style="position:absolute;left:5396;top:585;width:2;height:52" coordorigin="5396,585" coordsize="2,52">
              <v:shape style="position:absolute;left:5396;top:585;width:2;height:52" coordorigin="5396,585" coordsize="0,52" path="m5396,585l5396,637e" filled="false" stroked="true" strokeweight=".163027pt" strokecolor="#ff0000">
                <v:path arrowok="t"/>
              </v:shape>
            </v:group>
            <v:group style="position:absolute;left:5377;top:611;width:40;height:2" coordorigin="5377,611" coordsize="40,2">
              <v:shape style="position:absolute;left:5377;top:611;width:40;height:2" coordorigin="5377,611" coordsize="40,0" path="m5377,611l5416,611e" filled="false" stroked="true" strokeweight=".214789pt" strokecolor="#ff0000">
                <v:path arrowok="t"/>
              </v:shape>
            </v:group>
            <v:group style="position:absolute;left:5396;top:585;width:2;height:52" coordorigin="5396,585" coordsize="2,52">
              <v:shape style="position:absolute;left:5396;top:585;width:2;height:52" coordorigin="5396,585" coordsize="0,52" path="m5396,585l5396,636e" filled="false" stroked="true" strokeweight=".163027pt" strokecolor="#ff0000">
                <v:path arrowok="t"/>
              </v:shape>
            </v:group>
            <v:group style="position:absolute;left:5377;top:610;width:40;height:2" coordorigin="5377,610" coordsize="40,2">
              <v:shape style="position:absolute;left:5377;top:610;width:40;height:2" coordorigin="5377,610" coordsize="40,0" path="m5377,610l5416,610e" filled="false" stroked="true" strokeweight=".214789pt" strokecolor="#ff0000">
                <v:path arrowok="t"/>
              </v:shape>
            </v:group>
            <v:group style="position:absolute;left:5396;top:584;width:2;height:52" coordorigin="5396,584" coordsize="2,52">
              <v:shape style="position:absolute;left:5396;top:584;width:2;height:52" coordorigin="5396,584" coordsize="0,52" path="m5396,584l5396,635e" filled="false" stroked="true" strokeweight=".163027pt" strokecolor="#ff0000">
                <v:path arrowok="t"/>
              </v:shape>
            </v:group>
            <v:group style="position:absolute;left:5377;top:609;width:40;height:2" coordorigin="5377,609" coordsize="40,2">
              <v:shape style="position:absolute;left:5377;top:609;width:40;height:2" coordorigin="5377,609" coordsize="40,0" path="m5377,609l5416,609e" filled="false" stroked="true" strokeweight=".214789pt" strokecolor="#ff0000">
                <v:path arrowok="t"/>
              </v:shape>
            </v:group>
            <v:group style="position:absolute;left:5396;top:583;width:2;height:52" coordorigin="5396,583" coordsize="2,52">
              <v:shape style="position:absolute;left:5396;top:583;width:2;height:52" coordorigin="5396,583" coordsize="0,52" path="m5396,583l5396,635e" filled="false" stroked="true" strokeweight=".163027pt" strokecolor="#ff0000">
                <v:path arrowok="t"/>
              </v:shape>
            </v:group>
            <v:group style="position:absolute;left:5377;top:608;width:40;height:2" coordorigin="5377,608" coordsize="40,2">
              <v:shape style="position:absolute;left:5377;top:608;width:40;height:2" coordorigin="5377,608" coordsize="40,0" path="m5377,608l5416,608e" filled="false" stroked="true" strokeweight=".214789pt" strokecolor="#ff0000">
                <v:path arrowok="t"/>
              </v:shape>
            </v:group>
            <v:group style="position:absolute;left:5396;top:583;width:2;height:52" coordorigin="5396,583" coordsize="2,52">
              <v:shape style="position:absolute;left:5396;top:583;width:2;height:52" coordorigin="5396,583" coordsize="0,52" path="m5396,583l5396,634e" filled="false" stroked="true" strokeweight=".163027pt" strokecolor="#ff0000">
                <v:path arrowok="t"/>
              </v:shape>
            </v:group>
            <v:group style="position:absolute;left:5377;top:608;width:40;height:2" coordorigin="5377,608" coordsize="40,2">
              <v:shape style="position:absolute;left:5377;top:608;width:40;height:2" coordorigin="5377,608" coordsize="40,0" path="m5377,608l5416,608e" filled="false" stroked="true" strokeweight=".214789pt" strokecolor="#ff0000">
                <v:path arrowok="t"/>
              </v:shape>
            </v:group>
            <v:group style="position:absolute;left:5396;top:582;width:2;height:52" coordorigin="5396,582" coordsize="2,52">
              <v:shape style="position:absolute;left:5396;top:582;width:2;height:52" coordorigin="5396,582" coordsize="0,52" path="m5396,582l5396,633e" filled="false" stroked="true" strokeweight=".163027pt" strokecolor="#ff0000">
                <v:path arrowok="t"/>
              </v:shape>
            </v:group>
            <v:group style="position:absolute;left:5377;top:607;width:40;height:2" coordorigin="5377,607" coordsize="40,2">
              <v:shape style="position:absolute;left:5377;top:607;width:40;height:2" coordorigin="5377,607" coordsize="40,0" path="m5377,607l5416,607e" filled="false" stroked="true" strokeweight=".214789pt" strokecolor="#ff0000">
                <v:path arrowok="t"/>
              </v:shape>
            </v:group>
            <v:group style="position:absolute;left:5396;top:581;width:2;height:52" coordorigin="5396,581" coordsize="2,52">
              <v:shape style="position:absolute;left:5396;top:581;width:2;height:52" coordorigin="5396,581" coordsize="0,52" path="m5396,581l5396,633e" filled="false" stroked="true" strokeweight=".163027pt" strokecolor="#ff0000">
                <v:path arrowok="t"/>
              </v:shape>
            </v:group>
            <v:group style="position:absolute;left:5377;top:606;width:40;height:2" coordorigin="5377,606" coordsize="40,2">
              <v:shape style="position:absolute;left:5377;top:606;width:40;height:2" coordorigin="5377,606" coordsize="40,0" path="m5377,606l5416,606e" filled="false" stroked="true" strokeweight=".214789pt" strokecolor="#ff0000">
                <v:path arrowok="t"/>
              </v:shape>
            </v:group>
            <v:group style="position:absolute;left:5396;top:580;width:2;height:52" coordorigin="5396,580" coordsize="2,52">
              <v:shape style="position:absolute;left:5396;top:580;width:2;height:52" coordorigin="5396,580" coordsize="0,52" path="m5396,580l5396,632e" filled="false" stroked="true" strokeweight=".163027pt" strokecolor="#ff0000">
                <v:path arrowok="t"/>
              </v:shape>
            </v:group>
            <v:group style="position:absolute;left:5377;top:605;width:40;height:2" coordorigin="5377,605" coordsize="40,2">
              <v:shape style="position:absolute;left:5377;top:605;width:40;height:2" coordorigin="5377,605" coordsize="40,0" path="m5377,605l5416,605e" filled="false" stroked="true" strokeweight=".214789pt" strokecolor="#ff0000">
                <v:path arrowok="t"/>
              </v:shape>
            </v:group>
            <v:group style="position:absolute;left:5396;top:580;width:2;height:52" coordorigin="5396,580" coordsize="2,52">
              <v:shape style="position:absolute;left:5396;top:580;width:2;height:52" coordorigin="5396,580" coordsize="0,52" path="m5396,580l5396,631e" filled="false" stroked="true" strokeweight=".163027pt" strokecolor="#ff0000">
                <v:path arrowok="t"/>
              </v:shape>
            </v:group>
            <v:group style="position:absolute;left:5377;top:605;width:40;height:2" coordorigin="5377,605" coordsize="40,2">
              <v:shape style="position:absolute;left:5377;top:605;width:40;height:2" coordorigin="5377,605" coordsize="40,0" path="m5377,605l5416,605e" filled="false" stroked="true" strokeweight=".214789pt" strokecolor="#ff0000">
                <v:path arrowok="t"/>
              </v:shape>
            </v:group>
            <v:group style="position:absolute;left:5396;top:579;width:2;height:52" coordorigin="5396,579" coordsize="2,52">
              <v:shape style="position:absolute;left:5396;top:579;width:2;height:52" coordorigin="5396,579" coordsize="0,52" path="m5396,579l5396,630e" filled="false" stroked="true" strokeweight=".163027pt" strokecolor="#ff0000">
                <v:path arrowok="t"/>
              </v:shape>
            </v:group>
            <v:group style="position:absolute;left:5377;top:604;width:40;height:2" coordorigin="5377,604" coordsize="40,2">
              <v:shape style="position:absolute;left:5377;top:604;width:40;height:2" coordorigin="5377,604" coordsize="40,0" path="m5377,604l5416,604e" filled="false" stroked="true" strokeweight=".214789pt" strokecolor="#ff0000">
                <v:path arrowok="t"/>
              </v:shape>
            </v:group>
            <v:group style="position:absolute;left:5396;top:578;width:2;height:52" coordorigin="5396,578" coordsize="2,52">
              <v:shape style="position:absolute;left:5396;top:578;width:2;height:52" coordorigin="5396,578" coordsize="0,52" path="m5396,578l5396,630e" filled="false" stroked="true" strokeweight=".163027pt" strokecolor="#ff0000">
                <v:path arrowok="t"/>
              </v:shape>
            </v:group>
            <v:group style="position:absolute;left:5377;top:603;width:40;height:2" coordorigin="5377,603" coordsize="40,2">
              <v:shape style="position:absolute;left:5377;top:603;width:40;height:2" coordorigin="5377,603" coordsize="40,0" path="m5377,603l5416,603e" filled="false" stroked="true" strokeweight=".214789pt" strokecolor="#ff0000">
                <v:path arrowok="t"/>
              </v:shape>
            </v:group>
            <v:group style="position:absolute;left:5396;top:578;width:2;height:52" coordorigin="5396,578" coordsize="2,52">
              <v:shape style="position:absolute;left:5396;top:578;width:2;height:52" coordorigin="5396,578" coordsize="0,52" path="m5396,578l5396,629e" filled="false" stroked="true" strokeweight=".163027pt" strokecolor="#ff0000">
                <v:path arrowok="t"/>
              </v:shape>
            </v:group>
            <v:group style="position:absolute;left:5377;top:603;width:40;height:2" coordorigin="5377,603" coordsize="40,2">
              <v:shape style="position:absolute;left:5377;top:603;width:40;height:2" coordorigin="5377,603" coordsize="40,0" path="m5377,603l5416,603e" filled="false" stroked="true" strokeweight=".214789pt" strokecolor="#ff0000">
                <v:path arrowok="t"/>
              </v:shape>
            </v:group>
            <v:group style="position:absolute;left:5396;top:577;width:2;height:52" coordorigin="5396,577" coordsize="2,52">
              <v:shape style="position:absolute;left:5396;top:577;width:2;height:52" coordorigin="5396,577" coordsize="0,52" path="m5396,577l5396,628e" filled="false" stroked="true" strokeweight=".163027pt" strokecolor="#ff0000">
                <v:path arrowok="t"/>
              </v:shape>
            </v:group>
            <v:group style="position:absolute;left:5377;top:602;width:40;height:2" coordorigin="5377,602" coordsize="40,2">
              <v:shape style="position:absolute;left:5377;top:602;width:40;height:2" coordorigin="5377,602" coordsize="40,0" path="m5377,602l5416,602e" filled="false" stroked="true" strokeweight=".214789pt" strokecolor="#ff0000">
                <v:path arrowok="t"/>
              </v:shape>
            </v:group>
            <v:group style="position:absolute;left:5396;top:576;width:2;height:52" coordorigin="5396,576" coordsize="2,52">
              <v:shape style="position:absolute;left:5396;top:576;width:2;height:52" coordorigin="5396,576" coordsize="0,52" path="m5396,576l5396,628e" filled="false" stroked="true" strokeweight=".163027pt" strokecolor="#ff0000">
                <v:path arrowok="t"/>
              </v:shape>
            </v:group>
            <v:group style="position:absolute;left:5377;top:601;width:40;height:2" coordorigin="5377,601" coordsize="40,2">
              <v:shape style="position:absolute;left:5377;top:601;width:40;height:2" coordorigin="5377,601" coordsize="40,0" path="m5377,601l5416,601e" filled="false" stroked="true" strokeweight=".214789pt" strokecolor="#ff0000">
                <v:path arrowok="t"/>
              </v:shape>
            </v:group>
            <v:group style="position:absolute;left:5396;top:575;width:2;height:52" coordorigin="5396,575" coordsize="2,52">
              <v:shape style="position:absolute;left:5396;top:575;width:2;height:52" coordorigin="5396,575" coordsize="0,52" path="m5396,575l5396,627e" filled="false" stroked="true" strokeweight=".163027pt" strokecolor="#ff0000">
                <v:path arrowok="t"/>
              </v:shape>
            </v:group>
            <v:group style="position:absolute;left:5377;top:600;width:40;height:2" coordorigin="5377,600" coordsize="40,2">
              <v:shape style="position:absolute;left:5377;top:600;width:40;height:2" coordorigin="5377,600" coordsize="40,0" path="m5377,600l5416,600e" filled="false" stroked="true" strokeweight=".214789pt" strokecolor="#ff0000">
                <v:path arrowok="t"/>
              </v:shape>
            </v:group>
            <v:group style="position:absolute;left:5396;top:575;width:2;height:52" coordorigin="5396,575" coordsize="2,52">
              <v:shape style="position:absolute;left:5396;top:575;width:2;height:52" coordorigin="5396,575" coordsize="0,52" path="m5396,575l5396,626e" filled="false" stroked="true" strokeweight=".163027pt" strokecolor="#ff0000">
                <v:path arrowok="t"/>
              </v:shape>
            </v:group>
            <v:group style="position:absolute;left:5377;top:600;width:40;height:2" coordorigin="5377,600" coordsize="40,2">
              <v:shape style="position:absolute;left:5377;top:600;width:40;height:2" coordorigin="5377,600" coordsize="40,0" path="m5377,600l5416,600e" filled="false" stroked="true" strokeweight=".214789pt" strokecolor="#ff0000">
                <v:path arrowok="t"/>
              </v:shape>
            </v:group>
            <v:group style="position:absolute;left:5396;top:574;width:2;height:52" coordorigin="5396,574" coordsize="2,52">
              <v:shape style="position:absolute;left:5396;top:574;width:2;height:52" coordorigin="5396,574" coordsize="0,52" path="m5396,574l5396,625e" filled="false" stroked="true" strokeweight=".163027pt" strokecolor="#ff0000">
                <v:path arrowok="t"/>
              </v:shape>
            </v:group>
            <v:group style="position:absolute;left:5377;top:599;width:40;height:2" coordorigin="5377,599" coordsize="40,2">
              <v:shape style="position:absolute;left:5377;top:599;width:40;height:2" coordorigin="5377,599" coordsize="40,0" path="m5377,599l5416,599e" filled="false" stroked="true" strokeweight=".214789pt" strokecolor="#ff0000">
                <v:path arrowok="t"/>
              </v:shape>
            </v:group>
            <v:group style="position:absolute;left:5396;top:573;width:2;height:52" coordorigin="5396,573" coordsize="2,52">
              <v:shape style="position:absolute;left:5396;top:573;width:2;height:52" coordorigin="5396,573" coordsize="0,52" path="m5396,573l5396,625e" filled="false" stroked="true" strokeweight=".163027pt" strokecolor="#ff0000">
                <v:path arrowok="t"/>
              </v:shape>
            </v:group>
            <v:group style="position:absolute;left:5377;top:598;width:40;height:2" coordorigin="5377,598" coordsize="40,2">
              <v:shape style="position:absolute;left:5377;top:598;width:40;height:2" coordorigin="5377,598" coordsize="40,0" path="m5377,598l5416,598e" filled="false" stroked="true" strokeweight=".214789pt" strokecolor="#ff0000">
                <v:path arrowok="t"/>
              </v:shape>
            </v:group>
            <v:group style="position:absolute;left:5396;top:572;width:2;height:52" coordorigin="5396,572" coordsize="2,52">
              <v:shape style="position:absolute;left:5396;top:572;width:2;height:52" coordorigin="5396,572" coordsize="0,52" path="m5396,572l5396,624e" filled="false" stroked="true" strokeweight=".163027pt" strokecolor="#ff0000">
                <v:path arrowok="t"/>
              </v:shape>
            </v:group>
            <v:group style="position:absolute;left:5377;top:598;width:40;height:2" coordorigin="5377,598" coordsize="40,2">
              <v:shape style="position:absolute;left:5377;top:598;width:40;height:2" coordorigin="5377,598" coordsize="40,0" path="m5377,598l5416,598e" filled="false" stroked="true" strokeweight=".214789pt" strokecolor="#ff0000">
                <v:path arrowok="t"/>
              </v:shape>
            </v:group>
            <v:group style="position:absolute;left:5396;top:572;width:2;height:52" coordorigin="5396,572" coordsize="2,52">
              <v:shape style="position:absolute;left:5396;top:572;width:2;height:52" coordorigin="5396,572" coordsize="0,52" path="m5396,572l5396,623e" filled="false" stroked="true" strokeweight=".163027pt" strokecolor="#ff0000">
                <v:path arrowok="t"/>
              </v:shape>
            </v:group>
            <v:group style="position:absolute;left:5377;top:597;width:40;height:2" coordorigin="5377,597" coordsize="40,2">
              <v:shape style="position:absolute;left:5377;top:597;width:40;height:2" coordorigin="5377,597" coordsize="40,0" path="m5377,597l5416,597e" filled="false" stroked="true" strokeweight=".214789pt" strokecolor="#ff0000">
                <v:path arrowok="t"/>
              </v:shape>
            </v:group>
            <v:group style="position:absolute;left:5396;top:571;width:2;height:52" coordorigin="5396,571" coordsize="2,52">
              <v:shape style="position:absolute;left:5396;top:571;width:2;height:52" coordorigin="5396,571" coordsize="0,52" path="m5396,571l5396,623e" filled="false" stroked="true" strokeweight=".163027pt" strokecolor="#ff0000">
                <v:path arrowok="t"/>
              </v:shape>
            </v:group>
            <v:group style="position:absolute;left:5377;top:596;width:40;height:2" coordorigin="5377,596" coordsize="40,2">
              <v:shape style="position:absolute;left:5377;top:596;width:40;height:2" coordorigin="5377,596" coordsize="40,0" path="m5377,596l5416,596e" filled="false" stroked="true" strokeweight=".214789pt" strokecolor="#ff0000">
                <v:path arrowok="t"/>
              </v:shape>
            </v:group>
            <v:group style="position:absolute;left:5396;top:570;width:2;height:52" coordorigin="5396,570" coordsize="2,52">
              <v:shape style="position:absolute;left:5396;top:570;width:2;height:52" coordorigin="5396,570" coordsize="0,52" path="m5396,570l5396,622e" filled="false" stroked="true" strokeweight=".163027pt" strokecolor="#ff0000">
                <v:path arrowok="t"/>
              </v:shape>
            </v:group>
            <v:group style="position:absolute;left:5377;top:595;width:40;height:2" coordorigin="5377,595" coordsize="40,2">
              <v:shape style="position:absolute;left:5377;top:595;width:40;height:2" coordorigin="5377,595" coordsize="40,0" path="m5377,595l5416,595e" filled="false" stroked="true" strokeweight=".214789pt" strokecolor="#ff0000">
                <v:path arrowok="t"/>
              </v:shape>
            </v:group>
            <v:group style="position:absolute;left:5396;top:570;width:2;height:52" coordorigin="5396,570" coordsize="2,52">
              <v:shape style="position:absolute;left:5396;top:570;width:2;height:52" coordorigin="5396,570" coordsize="0,52" path="m5396,570l5396,621e" filled="false" stroked="true" strokeweight=".163027pt" strokecolor="#ff0000">
                <v:path arrowok="t"/>
              </v:shape>
            </v:group>
            <v:group style="position:absolute;left:5377;top:595;width:40;height:2" coordorigin="5377,595" coordsize="40,2">
              <v:shape style="position:absolute;left:5377;top:595;width:40;height:2" coordorigin="5377,595" coordsize="40,0" path="m5377,595l5416,595e" filled="false" stroked="true" strokeweight=".214789pt" strokecolor="#ff0000">
                <v:path arrowok="t"/>
              </v:shape>
            </v:group>
            <v:group style="position:absolute;left:5396;top:569;width:2;height:52" coordorigin="5396,569" coordsize="2,52">
              <v:shape style="position:absolute;left:5396;top:569;width:2;height:52" coordorigin="5396,569" coordsize="0,52" path="m5396,569l5396,620e" filled="false" stroked="true" strokeweight=".163027pt" strokecolor="#ff0000">
                <v:path arrowok="t"/>
              </v:shape>
            </v:group>
            <v:group style="position:absolute;left:5377;top:594;width:40;height:2" coordorigin="5377,594" coordsize="40,2">
              <v:shape style="position:absolute;left:5377;top:594;width:40;height:2" coordorigin="5377,594" coordsize="40,0" path="m5377,594l5416,594e" filled="false" stroked="true" strokeweight=".214789pt" strokecolor="#ff0000">
                <v:path arrowok="t"/>
              </v:shape>
            </v:group>
            <v:group style="position:absolute;left:5396;top:568;width:2;height:52" coordorigin="5396,568" coordsize="2,52">
              <v:shape style="position:absolute;left:5396;top:568;width:2;height:52" coordorigin="5396,568" coordsize="0,52" path="m5396,568l5396,620e" filled="false" stroked="true" strokeweight=".163027pt" strokecolor="#ff0000">
                <v:path arrowok="t"/>
              </v:shape>
            </v:group>
            <v:group style="position:absolute;left:5377;top:593;width:40;height:2" coordorigin="5377,593" coordsize="40,2">
              <v:shape style="position:absolute;left:5377;top:593;width:40;height:2" coordorigin="5377,593" coordsize="40,0" path="m5377,593l5416,593e" filled="false" stroked="true" strokeweight=".214789pt" strokecolor="#ff0000">
                <v:path arrowok="t"/>
              </v:shape>
            </v:group>
            <v:group style="position:absolute;left:5396;top:567;width:2;height:52" coordorigin="5396,567" coordsize="2,52">
              <v:shape style="position:absolute;left:5396;top:567;width:2;height:52" coordorigin="5396,567" coordsize="0,52" path="m5396,567l5396,619e" filled="false" stroked="true" strokeweight=".163027pt" strokecolor="#ff0000">
                <v:path arrowok="t"/>
              </v:shape>
            </v:group>
            <v:group style="position:absolute;left:5377;top:592;width:40;height:2" coordorigin="5377,592" coordsize="40,2">
              <v:shape style="position:absolute;left:5377;top:592;width:40;height:2" coordorigin="5377,592" coordsize="40,0" path="m5377,592l5416,592e" filled="false" stroked="true" strokeweight=".214789pt" strokecolor="#ff0000">
                <v:path arrowok="t"/>
              </v:shape>
            </v:group>
            <v:group style="position:absolute;left:5396;top:567;width:2;height:52" coordorigin="5396,567" coordsize="2,52">
              <v:shape style="position:absolute;left:5396;top:567;width:2;height:52" coordorigin="5396,567" coordsize="0,52" path="m5396,567l5396,618e" filled="false" stroked="true" strokeweight=".163027pt" strokecolor="#ff0000">
                <v:path arrowok="t"/>
              </v:shape>
            </v:group>
            <v:group style="position:absolute;left:5377;top:592;width:40;height:2" coordorigin="5377,592" coordsize="40,2">
              <v:shape style="position:absolute;left:5377;top:592;width:40;height:2" coordorigin="5377,592" coordsize="40,0" path="m5377,592l5416,592e" filled="false" stroked="true" strokeweight=".214789pt" strokecolor="#ff0000">
                <v:path arrowok="t"/>
              </v:shape>
            </v:group>
            <v:group style="position:absolute;left:5396;top:566;width:2;height:52" coordorigin="5396,566" coordsize="2,52">
              <v:shape style="position:absolute;left:5396;top:566;width:2;height:52" coordorigin="5396,566" coordsize="0,52" path="m5396,566l5396,617e" filled="false" stroked="true" strokeweight=".163027pt" strokecolor="#ff0000">
                <v:path arrowok="t"/>
              </v:shape>
            </v:group>
            <v:group style="position:absolute;left:5377;top:591;width:40;height:2" coordorigin="5377,591" coordsize="40,2">
              <v:shape style="position:absolute;left:5377;top:591;width:40;height:2" coordorigin="5377,591" coordsize="40,0" path="m5377,591l5416,591e" filled="false" stroked="true" strokeweight=".214789pt" strokecolor="#ff0000">
                <v:path arrowok="t"/>
              </v:shape>
            </v:group>
            <v:group style="position:absolute;left:5396;top:565;width:2;height:52" coordorigin="5396,565" coordsize="2,52">
              <v:shape style="position:absolute;left:5396;top:565;width:2;height:52" coordorigin="5396,565" coordsize="0,52" path="m5396,565l5396,617e" filled="false" stroked="true" strokeweight=".163027pt" strokecolor="#ff0000">
                <v:path arrowok="t"/>
              </v:shape>
            </v:group>
            <v:group style="position:absolute;left:5377;top:590;width:40;height:2" coordorigin="5377,590" coordsize="40,2">
              <v:shape style="position:absolute;left:5377;top:590;width:40;height:2" coordorigin="5377,590" coordsize="40,0" path="m5377,590l5416,590e" filled="false" stroked="true" strokeweight=".214789pt" strokecolor="#ff0000">
                <v:path arrowok="t"/>
              </v:shape>
            </v:group>
            <v:group style="position:absolute;left:5396;top:565;width:2;height:52" coordorigin="5396,565" coordsize="2,52">
              <v:shape style="position:absolute;left:5396;top:565;width:2;height:52" coordorigin="5396,565" coordsize="0,52" path="m5396,565l5396,616e" filled="false" stroked="true" strokeweight=".163027pt" strokecolor="#ff0000">
                <v:path arrowok="t"/>
              </v:shape>
            </v:group>
            <v:group style="position:absolute;left:5377;top:590;width:40;height:2" coordorigin="5377,590" coordsize="40,2">
              <v:shape style="position:absolute;left:5377;top:590;width:40;height:2" coordorigin="5377,590" coordsize="40,0" path="m5377,590l5416,590e" filled="false" stroked="true" strokeweight=".214789pt" strokecolor="#ff0000">
                <v:path arrowok="t"/>
              </v:shape>
            </v:group>
            <v:group style="position:absolute;left:5396;top:564;width:2;height:52" coordorigin="5396,564" coordsize="2,52">
              <v:shape style="position:absolute;left:5396;top:564;width:2;height:52" coordorigin="5396,564" coordsize="0,52" path="m5396,564l5396,615e" filled="false" stroked="true" strokeweight=".163027pt" strokecolor="#ff0000">
                <v:path arrowok="t"/>
              </v:shape>
            </v:group>
            <v:group style="position:absolute;left:5377;top:589;width:40;height:2" coordorigin="5377,589" coordsize="40,2">
              <v:shape style="position:absolute;left:5377;top:589;width:40;height:2" coordorigin="5377,589" coordsize="40,0" path="m5377,589l5416,589e" filled="false" stroked="true" strokeweight=".214789pt" strokecolor="#ff0000">
                <v:path arrowok="t"/>
              </v:shape>
            </v:group>
            <v:group style="position:absolute;left:5396;top:563;width:2;height:52" coordorigin="5396,563" coordsize="2,52">
              <v:shape style="position:absolute;left:5396;top:563;width:2;height:52" coordorigin="5396,563" coordsize="0,52" path="m5396,563l5396,615e" filled="false" stroked="true" strokeweight=".163027pt" strokecolor="#ff0000">
                <v:path arrowok="t"/>
              </v:shape>
            </v:group>
            <v:group style="position:absolute;left:5377;top:588;width:40;height:2" coordorigin="5377,588" coordsize="40,2">
              <v:shape style="position:absolute;left:5377;top:588;width:40;height:2" coordorigin="5377,588" coordsize="40,0" path="m5377,588l5416,588e" filled="false" stroked="true" strokeweight=".214789pt" strokecolor="#ff0000">
                <v:path arrowok="t"/>
              </v:shape>
            </v:group>
            <v:group style="position:absolute;left:5396;top:562;width:2;height:52" coordorigin="5396,562" coordsize="2,52">
              <v:shape style="position:absolute;left:5396;top:562;width:2;height:52" coordorigin="5396,562" coordsize="0,52" path="m5396,562l5396,614e" filled="false" stroked="true" strokeweight=".163027pt" strokecolor="#ff0000">
                <v:path arrowok="t"/>
              </v:shape>
            </v:group>
            <v:group style="position:absolute;left:5377;top:587;width:40;height:2" coordorigin="5377,587" coordsize="40,2">
              <v:shape style="position:absolute;left:5377;top:587;width:40;height:2" coordorigin="5377,587" coordsize="40,0" path="m5377,587l5416,587e" filled="false" stroked="true" strokeweight=".214789pt" strokecolor="#ff0000">
                <v:path arrowok="t"/>
              </v:shape>
            </v:group>
            <v:group style="position:absolute;left:5396;top:562;width:2;height:52" coordorigin="5396,562" coordsize="2,52">
              <v:shape style="position:absolute;left:5396;top:562;width:2;height:52" coordorigin="5396,562" coordsize="0,52" path="m5396,562l5396,613e" filled="false" stroked="true" strokeweight=".163027pt" strokecolor="#ff0000">
                <v:path arrowok="t"/>
              </v:shape>
            </v:group>
            <v:group style="position:absolute;left:5377;top:587;width:40;height:2" coordorigin="5377,587" coordsize="40,2">
              <v:shape style="position:absolute;left:5377;top:587;width:40;height:2" coordorigin="5377,587" coordsize="40,0" path="m5377,587l5416,587e" filled="false" stroked="true" strokeweight=".214789pt" strokecolor="#ff0000">
                <v:path arrowok="t"/>
              </v:shape>
            </v:group>
            <v:group style="position:absolute;left:5396;top:562;width:2;height:52" coordorigin="5396,562" coordsize="2,52">
              <v:shape style="position:absolute;left:5396;top:562;width:2;height:52" coordorigin="5396,562" coordsize="0,52" path="m5396,562l5396,613e" filled="false" stroked="true" strokeweight=".163027pt" strokecolor="#ff0000">
                <v:path arrowok="t"/>
              </v:shape>
            </v:group>
            <v:group style="position:absolute;left:5377;top:587;width:40;height:2" coordorigin="5377,587" coordsize="40,2">
              <v:shape style="position:absolute;left:5377;top:587;width:40;height:2" coordorigin="5377,587" coordsize="40,0" path="m5377,587l5416,587e" filled="false" stroked="true" strokeweight=".214789pt" strokecolor="#ff0000">
                <v:path arrowok="t"/>
              </v:shape>
            </v:group>
            <v:group style="position:absolute;left:5396;top:561;width:2;height:52" coordorigin="5396,561" coordsize="2,52">
              <v:shape style="position:absolute;left:5396;top:561;width:2;height:52" coordorigin="5396,561" coordsize="0,52" path="m5396,561l5396,612e" filled="false" stroked="true" strokeweight=".163027pt" strokecolor="#ff0000">
                <v:path arrowok="t"/>
              </v:shape>
            </v:group>
            <v:group style="position:absolute;left:5377;top:586;width:40;height:2" coordorigin="5377,586" coordsize="40,2">
              <v:shape style="position:absolute;left:5377;top:586;width:40;height:2" coordorigin="5377,586" coordsize="40,0" path="m5377,586l5416,586e" filled="false" stroked="true" strokeweight=".214789pt" strokecolor="#ff0000">
                <v:path arrowok="t"/>
              </v:shape>
            </v:group>
            <v:group style="position:absolute;left:5396;top:560;width:2;height:52" coordorigin="5396,560" coordsize="2,52">
              <v:shape style="position:absolute;left:5396;top:560;width:2;height:52" coordorigin="5396,560" coordsize="0,52" path="m5396,560l5396,612e" filled="false" stroked="true" strokeweight=".163027pt" strokecolor="#ff0000">
                <v:path arrowok="t"/>
              </v:shape>
            </v:group>
            <v:group style="position:absolute;left:5377;top:585;width:40;height:2" coordorigin="5377,585" coordsize="40,2">
              <v:shape style="position:absolute;left:5377;top:585;width:40;height:2" coordorigin="5377,585" coordsize="40,0" path="m5377,585l5416,585e" filled="false" stroked="true" strokeweight=".214789pt" strokecolor="#ff0000">
                <v:path arrowok="t"/>
              </v:shape>
            </v:group>
            <v:group style="position:absolute;left:5396;top:559;width:2;height:52" coordorigin="5396,559" coordsize="2,52">
              <v:shape style="position:absolute;left:5396;top:559;width:2;height:52" coordorigin="5396,559" coordsize="0,52" path="m5396,559l5396,611e" filled="false" stroked="true" strokeweight=".163027pt" strokecolor="#ff0000">
                <v:path arrowok="t"/>
              </v:shape>
            </v:group>
            <v:group style="position:absolute;left:5377;top:584;width:40;height:2" coordorigin="5377,584" coordsize="40,2">
              <v:shape style="position:absolute;left:5377;top:584;width:40;height:2" coordorigin="5377,584" coordsize="40,0" path="m5377,584l5416,584e" filled="false" stroked="true" strokeweight=".214789pt" strokecolor="#ff0000">
                <v:path arrowok="t"/>
              </v:shape>
            </v:group>
            <v:group style="position:absolute;left:5396;top:559;width:2;height:52" coordorigin="5396,559" coordsize="2,52">
              <v:shape style="position:absolute;left:5396;top:559;width:2;height:52" coordorigin="5396,559" coordsize="0,52" path="m5396,559l5396,610e" filled="false" stroked="true" strokeweight=".163027pt" strokecolor="#ff0000">
                <v:path arrowok="t"/>
              </v:shape>
            </v:group>
            <v:group style="position:absolute;left:5377;top:584;width:40;height:2" coordorigin="5377,584" coordsize="40,2">
              <v:shape style="position:absolute;left:5377;top:584;width:40;height:2" coordorigin="5377,584" coordsize="40,0" path="m5377,584l5416,584e" filled="false" stroked="true" strokeweight=".214789pt" strokecolor="#ff0000">
                <v:path arrowok="t"/>
              </v:shape>
            </v:group>
            <v:group style="position:absolute;left:5396;top:558;width:2;height:52" coordorigin="5396,558" coordsize="2,52">
              <v:shape style="position:absolute;left:5396;top:558;width:2;height:52" coordorigin="5396,558" coordsize="0,52" path="m5396,558l5396,609e" filled="false" stroked="true" strokeweight=".163027pt" strokecolor="#ff0000">
                <v:path arrowok="t"/>
              </v:shape>
            </v:group>
            <v:group style="position:absolute;left:5377;top:583;width:40;height:2" coordorigin="5377,583" coordsize="40,2">
              <v:shape style="position:absolute;left:5377;top:583;width:40;height:2" coordorigin="5377,583" coordsize="40,0" path="m5377,583l5416,583e" filled="false" stroked="true" strokeweight=".214789pt" strokecolor="#ff0000">
                <v:path arrowok="t"/>
              </v:shape>
            </v:group>
            <v:group style="position:absolute;left:5396;top:557;width:2;height:52" coordorigin="5396,557" coordsize="2,52">
              <v:shape style="position:absolute;left:5396;top:557;width:2;height:52" coordorigin="5396,557" coordsize="0,52" path="m5396,557l5396,609e" filled="false" stroked="true" strokeweight=".163027pt" strokecolor="#ff0000">
                <v:path arrowok="t"/>
              </v:shape>
            </v:group>
            <v:group style="position:absolute;left:5377;top:582;width:40;height:2" coordorigin="5377,582" coordsize="40,2">
              <v:shape style="position:absolute;left:5377;top:582;width:40;height:2" coordorigin="5377,582" coordsize="40,0" path="m5377,582l5416,582e" filled="false" stroked="true" strokeweight=".214789pt" strokecolor="#ff0000">
                <v:path arrowok="t"/>
              </v:shape>
            </v:group>
            <v:group style="position:absolute;left:5396;top:557;width:2;height:52" coordorigin="5396,557" coordsize="2,52">
              <v:shape style="position:absolute;left:5396;top:557;width:2;height:52" coordorigin="5396,557" coordsize="0,52" path="m5396,557l5396,608e" filled="false" stroked="true" strokeweight=".163027pt" strokecolor="#ff0000">
                <v:path arrowok="t"/>
              </v:shape>
            </v:group>
            <v:group style="position:absolute;left:5377;top:582;width:40;height:2" coordorigin="5377,582" coordsize="40,2">
              <v:shape style="position:absolute;left:5377;top:582;width:40;height:2" coordorigin="5377,582" coordsize="40,0" path="m5377,582l5416,582e" filled="false" stroked="true" strokeweight=".214789pt" strokecolor="#ff0000">
                <v:path arrowok="t"/>
              </v:shape>
            </v:group>
            <v:group style="position:absolute;left:5396;top:556;width:2;height:52" coordorigin="5396,556" coordsize="2,52">
              <v:shape style="position:absolute;left:5396;top:556;width:2;height:52" coordorigin="5396,556" coordsize="0,52" path="m5396,556l5396,607e" filled="false" stroked="true" strokeweight=".163027pt" strokecolor="#ff0000">
                <v:path arrowok="t"/>
              </v:shape>
            </v:group>
            <v:group style="position:absolute;left:5377;top:581;width:40;height:2" coordorigin="5377,581" coordsize="40,2">
              <v:shape style="position:absolute;left:5377;top:581;width:40;height:2" coordorigin="5377,581" coordsize="40,0" path="m5377,581l5416,581e" filled="false" stroked="true" strokeweight=".214789pt" strokecolor="#ff0000">
                <v:path arrowok="t"/>
              </v:shape>
            </v:group>
            <v:group style="position:absolute;left:5396;top:555;width:2;height:52" coordorigin="5396,555" coordsize="2,52">
              <v:shape style="position:absolute;left:5396;top:555;width:2;height:52" coordorigin="5396,555" coordsize="0,52" path="m5396,555l5396,607e" filled="false" stroked="true" strokeweight=".163027pt" strokecolor="#ff0000">
                <v:path arrowok="t"/>
              </v:shape>
            </v:group>
            <v:group style="position:absolute;left:5377;top:580;width:40;height:2" coordorigin="5377,580" coordsize="40,2">
              <v:shape style="position:absolute;left:5377;top:580;width:40;height:2" coordorigin="5377,580" coordsize="40,0" path="m5377,580l5416,580e" filled="false" stroked="true" strokeweight=".214789pt" strokecolor="#ff0000">
                <v:path arrowok="t"/>
              </v:shape>
            </v:group>
            <v:group style="position:absolute;left:5396;top:554;width:2;height:52" coordorigin="5396,554" coordsize="2,52">
              <v:shape style="position:absolute;left:5396;top:554;width:2;height:52" coordorigin="5396,554" coordsize="0,52" path="m5396,554l5396,606e" filled="false" stroked="true" strokeweight=".163027pt" strokecolor="#ff0000">
                <v:path arrowok="t"/>
              </v:shape>
            </v:group>
            <v:group style="position:absolute;left:5377;top:579;width:40;height:2" coordorigin="5377,579" coordsize="40,2">
              <v:shape style="position:absolute;left:5377;top:579;width:40;height:2" coordorigin="5377,579" coordsize="40,0" path="m5377,579l5416,579e" filled="false" stroked="true" strokeweight=".214789pt" strokecolor="#ff0000">
                <v:path arrowok="t"/>
              </v:shape>
            </v:group>
            <v:group style="position:absolute;left:5396;top:554;width:2;height:52" coordorigin="5396,554" coordsize="2,52">
              <v:shape style="position:absolute;left:5396;top:554;width:2;height:52" coordorigin="5396,554" coordsize="0,52" path="m5396,554l5396,605e" filled="false" stroked="true" strokeweight=".163027pt" strokecolor="#ff0000">
                <v:path arrowok="t"/>
              </v:shape>
            </v:group>
            <v:group style="position:absolute;left:5377;top:579;width:40;height:2" coordorigin="5377,579" coordsize="40,2">
              <v:shape style="position:absolute;left:5377;top:579;width:40;height:2" coordorigin="5377,579" coordsize="40,0" path="m5377,579l5416,579e" filled="false" stroked="true" strokeweight=".214789pt" strokecolor="#ff0000">
                <v:path arrowok="t"/>
              </v:shape>
            </v:group>
            <v:group style="position:absolute;left:5396;top:553;width:2;height:52" coordorigin="5396,553" coordsize="2,52">
              <v:shape style="position:absolute;left:5396;top:553;width:2;height:52" coordorigin="5396,553" coordsize="0,52" path="m5396,553l5396,604e" filled="false" stroked="true" strokeweight=".163027pt" strokecolor="#ff0000">
                <v:path arrowok="t"/>
              </v:shape>
            </v:group>
            <v:group style="position:absolute;left:5377;top:578;width:40;height:2" coordorigin="5377,578" coordsize="40,2">
              <v:shape style="position:absolute;left:5377;top:578;width:40;height:2" coordorigin="5377,578" coordsize="40,0" path="m5377,578l5416,578e" filled="false" stroked="true" strokeweight=".214789pt" strokecolor="#ff0000">
                <v:path arrowok="t"/>
              </v:shape>
            </v:group>
            <v:group style="position:absolute;left:5396;top:552;width:2;height:52" coordorigin="5396,552" coordsize="2,52">
              <v:shape style="position:absolute;left:5396;top:552;width:2;height:52" coordorigin="5396,552" coordsize="0,52" path="m5396,552l5396,604e" filled="false" stroked="true" strokeweight=".163027pt" strokecolor="#ff0000">
                <v:path arrowok="t"/>
              </v:shape>
            </v:group>
            <v:group style="position:absolute;left:5377;top:577;width:40;height:2" coordorigin="5377,577" coordsize="40,2">
              <v:shape style="position:absolute;left:5377;top:577;width:40;height:2" coordorigin="5377,577" coordsize="40,0" path="m5377,577l5416,577e" filled="false" stroked="true" strokeweight=".214789pt" strokecolor="#ff0000">
                <v:path arrowok="t"/>
              </v:shape>
            </v:group>
            <v:group style="position:absolute;left:5396;top:552;width:2;height:52" coordorigin="5396,552" coordsize="2,52">
              <v:shape style="position:absolute;left:5396;top:552;width:2;height:52" coordorigin="5396,552" coordsize="0,52" path="m5396,552l5396,603e" filled="false" stroked="true" strokeweight=".163027pt" strokecolor="#ff0000">
                <v:path arrowok="t"/>
              </v:shape>
            </v:group>
            <v:group style="position:absolute;left:5377;top:577;width:40;height:2" coordorigin="5377,577" coordsize="40,2">
              <v:shape style="position:absolute;left:5377;top:577;width:40;height:2" coordorigin="5377,577" coordsize="40,0" path="m5377,577l5416,577e" filled="false" stroked="true" strokeweight=".214789pt" strokecolor="#ff0000">
                <v:path arrowok="t"/>
              </v:shape>
            </v:group>
            <v:group style="position:absolute;left:5396;top:551;width:2;height:52" coordorigin="5396,551" coordsize="2,52">
              <v:shape style="position:absolute;left:5396;top:551;width:2;height:52" coordorigin="5396,551" coordsize="0,52" path="m5396,551l5396,602e" filled="false" stroked="true" strokeweight=".163027pt" strokecolor="#ff0000">
                <v:path arrowok="t"/>
              </v:shape>
            </v:group>
            <v:group style="position:absolute;left:5377;top:576;width:40;height:2" coordorigin="5377,576" coordsize="40,2">
              <v:shape style="position:absolute;left:5377;top:576;width:40;height:2" coordorigin="5377,576" coordsize="40,0" path="m5377,576l5416,576e" filled="false" stroked="true" strokeweight=".214789pt" strokecolor="#ff0000">
                <v:path arrowok="t"/>
              </v:shape>
            </v:group>
            <v:group style="position:absolute;left:5396;top:550;width:2;height:52" coordorigin="5396,550" coordsize="2,52">
              <v:shape style="position:absolute;left:5396;top:550;width:2;height:52" coordorigin="5396,550" coordsize="0,52" path="m5396,550l5396,602e" filled="false" stroked="true" strokeweight=".163027pt" strokecolor="#ff0000">
                <v:path arrowok="t"/>
              </v:shape>
            </v:group>
            <v:group style="position:absolute;left:5377;top:575;width:40;height:2" coordorigin="5377,575" coordsize="40,2">
              <v:shape style="position:absolute;left:5377;top:575;width:40;height:2" coordorigin="5377,575" coordsize="40,0" path="m5377,575l5416,575e" filled="false" stroked="true" strokeweight=".214789pt" strokecolor="#ff0000">
                <v:path arrowok="t"/>
              </v:shape>
            </v:group>
            <v:group style="position:absolute;left:5396;top:549;width:2;height:52" coordorigin="5396,549" coordsize="2,52">
              <v:shape style="position:absolute;left:5396;top:549;width:2;height:52" coordorigin="5396,549" coordsize="0,52" path="m5396,549l5396,601e" filled="false" stroked="true" strokeweight=".163027pt" strokecolor="#ff0000">
                <v:path arrowok="t"/>
              </v:shape>
            </v:group>
            <v:group style="position:absolute;left:5377;top:574;width:40;height:2" coordorigin="5377,574" coordsize="40,2">
              <v:shape style="position:absolute;left:5377;top:574;width:40;height:2" coordorigin="5377,574" coordsize="40,0" path="m5377,574l5416,574e" filled="false" stroked="true" strokeweight=".214789pt" strokecolor="#ff0000">
                <v:path arrowok="t"/>
              </v:shape>
            </v:group>
            <v:group style="position:absolute;left:5396;top:549;width:2;height:52" coordorigin="5396,549" coordsize="2,52">
              <v:shape style="position:absolute;left:5396;top:549;width:2;height:52" coordorigin="5396,549" coordsize="0,52" path="m5396,549l5396,600e" filled="false" stroked="true" strokeweight=".163027pt" strokecolor="#ff0000">
                <v:path arrowok="t"/>
              </v:shape>
            </v:group>
            <v:group style="position:absolute;left:5377;top:574;width:40;height:2" coordorigin="5377,574" coordsize="40,2">
              <v:shape style="position:absolute;left:5377;top:574;width:40;height:2" coordorigin="5377,574" coordsize="40,0" path="m5377,574l5416,574e" filled="false" stroked="true" strokeweight=".214789pt" strokecolor="#ff0000">
                <v:path arrowok="t"/>
              </v:shape>
            </v:group>
            <v:group style="position:absolute;left:5396;top:548;width:2;height:52" coordorigin="5396,548" coordsize="2,52">
              <v:shape style="position:absolute;left:5396;top:548;width:2;height:52" coordorigin="5396,548" coordsize="0,52" path="m5396,548l5396,599e" filled="false" stroked="true" strokeweight=".163027pt" strokecolor="#ff0000">
                <v:path arrowok="t"/>
              </v:shape>
            </v:group>
            <v:group style="position:absolute;left:5377;top:573;width:40;height:2" coordorigin="5377,573" coordsize="40,2">
              <v:shape style="position:absolute;left:5377;top:573;width:40;height:2" coordorigin="5377,573" coordsize="40,0" path="m5377,573l5416,573e" filled="false" stroked="true" strokeweight=".214789pt" strokecolor="#ff0000">
                <v:path arrowok="t"/>
              </v:shape>
            </v:group>
            <v:group style="position:absolute;left:5396;top:547;width:2;height:52" coordorigin="5396,547" coordsize="2,52">
              <v:shape style="position:absolute;left:5396;top:547;width:2;height:52" coordorigin="5396,547" coordsize="0,52" path="m5396,547l5396,599e" filled="false" stroked="true" strokeweight=".163027pt" strokecolor="#ff0000">
                <v:path arrowok="t"/>
              </v:shape>
            </v:group>
            <v:group style="position:absolute;left:5377;top:572;width:40;height:2" coordorigin="5377,572" coordsize="40,2">
              <v:shape style="position:absolute;left:5377;top:572;width:40;height:2" coordorigin="5377,572" coordsize="40,0" path="m5377,572l5416,572e" filled="false" stroked="true" strokeweight=".214789pt" strokecolor="#ff0000">
                <v:path arrowok="t"/>
              </v:shape>
            </v:group>
            <v:group style="position:absolute;left:5396;top:546;width:2;height:52" coordorigin="5396,546" coordsize="2,52">
              <v:shape style="position:absolute;left:5396;top:546;width:2;height:52" coordorigin="5396,546" coordsize="0,52" path="m5396,546l5396,598e" filled="false" stroked="true" strokeweight=".163027pt" strokecolor="#ff0000">
                <v:path arrowok="t"/>
              </v:shape>
            </v:group>
            <v:group style="position:absolute;left:5377;top:571;width:40;height:2" coordorigin="5377,571" coordsize="40,2">
              <v:shape style="position:absolute;left:5377;top:571;width:40;height:2" coordorigin="5377,571" coordsize="40,0" path="m5377,571l5416,571e" filled="false" stroked="true" strokeweight=".214789pt" strokecolor="#ff0000">
                <v:path arrowok="t"/>
              </v:shape>
            </v:group>
            <v:group style="position:absolute;left:5396;top:546;width:2;height:52" coordorigin="5396,546" coordsize="2,52">
              <v:shape style="position:absolute;left:5396;top:546;width:2;height:52" coordorigin="5396,546" coordsize="0,52" path="m5396,546l5396,597e" filled="false" stroked="true" strokeweight=".163027pt" strokecolor="#ff0000">
                <v:path arrowok="t"/>
              </v:shape>
            </v:group>
            <v:group style="position:absolute;left:5377;top:571;width:40;height:2" coordorigin="5377,571" coordsize="40,2">
              <v:shape style="position:absolute;left:5377;top:571;width:40;height:2" coordorigin="5377,571" coordsize="40,0" path="m5377,571l5416,571e" filled="false" stroked="true" strokeweight=".214789pt" strokecolor="#ff0000">
                <v:path arrowok="t"/>
              </v:shape>
            </v:group>
            <v:group style="position:absolute;left:5396;top:545;width:2;height:52" coordorigin="5396,545" coordsize="2,52">
              <v:shape style="position:absolute;left:5396;top:545;width:2;height:52" coordorigin="5396,545" coordsize="0,52" path="m5396,545l5396,596e" filled="false" stroked="true" strokeweight=".163027pt" strokecolor="#ff0000">
                <v:path arrowok="t"/>
              </v:shape>
            </v:group>
            <v:group style="position:absolute;left:5377;top:570;width:40;height:2" coordorigin="5377,570" coordsize="40,2">
              <v:shape style="position:absolute;left:5377;top:570;width:40;height:2" coordorigin="5377,570" coordsize="40,0" path="m5377,570l5416,570e" filled="false" stroked="true" strokeweight=".214789pt" strokecolor="#ff0000">
                <v:path arrowok="t"/>
              </v:shape>
            </v:group>
            <v:group style="position:absolute;left:5396;top:544;width:2;height:52" coordorigin="5396,544" coordsize="2,52">
              <v:shape style="position:absolute;left:5396;top:544;width:2;height:52" coordorigin="5396,544" coordsize="0,52" path="m5396,544l5396,596e" filled="false" stroked="true" strokeweight=".163027pt" strokecolor="#ff0000">
                <v:path arrowok="t"/>
              </v:shape>
            </v:group>
            <v:group style="position:absolute;left:5377;top:569;width:40;height:2" coordorigin="5377,569" coordsize="40,2">
              <v:shape style="position:absolute;left:5377;top:569;width:40;height:2" coordorigin="5377,569" coordsize="40,0" path="m5377,569l5416,569e" filled="false" stroked="true" strokeweight=".214789pt" strokecolor="#ff0000">
                <v:path arrowok="t"/>
              </v:shape>
            </v:group>
            <v:group style="position:absolute;left:5396;top:544;width:2;height:52" coordorigin="5396,544" coordsize="2,52">
              <v:shape style="position:absolute;left:5396;top:544;width:2;height:52" coordorigin="5396,544" coordsize="0,52" path="m5396,544l5396,595e" filled="false" stroked="true" strokeweight=".163027pt" strokecolor="#ff0000">
                <v:path arrowok="t"/>
              </v:shape>
            </v:group>
            <v:group style="position:absolute;left:5377;top:569;width:40;height:2" coordorigin="5377,569" coordsize="40,2">
              <v:shape style="position:absolute;left:5377;top:569;width:40;height:2" coordorigin="5377,569" coordsize="40,0" path="m5377,569l5416,569e" filled="false" stroked="true" strokeweight=".214789pt" strokecolor="#ff0000">
                <v:path arrowok="t"/>
              </v:shape>
            </v:group>
            <v:group style="position:absolute;left:5396;top:543;width:2;height:52" coordorigin="5396,543" coordsize="2,52">
              <v:shape style="position:absolute;left:5396;top:543;width:2;height:52" coordorigin="5396,543" coordsize="0,52" path="m5396,543l5396,594e" filled="false" stroked="true" strokeweight=".163027pt" strokecolor="#ff0000">
                <v:path arrowok="t"/>
              </v:shape>
            </v:group>
            <v:group style="position:absolute;left:5377;top:568;width:40;height:2" coordorigin="5377,568" coordsize="40,2">
              <v:shape style="position:absolute;left:5377;top:568;width:40;height:2" coordorigin="5377,568" coordsize="40,0" path="m5377,568l5416,568e" filled="false" stroked="true" strokeweight=".214789pt" strokecolor="#ff0000">
                <v:path arrowok="t"/>
              </v:shape>
            </v:group>
            <v:group style="position:absolute;left:5396;top:542;width:2;height:52" coordorigin="5396,542" coordsize="2,52">
              <v:shape style="position:absolute;left:5396;top:542;width:2;height:52" coordorigin="5396,542" coordsize="0,52" path="m5396,542l5396,594e" filled="false" stroked="true" strokeweight=".163027pt" strokecolor="#ff0000">
                <v:path arrowok="t"/>
              </v:shape>
            </v:group>
            <v:group style="position:absolute;left:5377;top:567;width:40;height:2" coordorigin="5377,567" coordsize="40,2">
              <v:shape style="position:absolute;left:5377;top:567;width:40;height:2" coordorigin="5377,567" coordsize="40,0" path="m5377,567l5416,567e" filled="false" stroked="true" strokeweight=".214789pt" strokecolor="#ff0000">
                <v:path arrowok="t"/>
              </v:shape>
            </v:group>
            <v:group style="position:absolute;left:5396;top:541;width:2;height:52" coordorigin="5396,541" coordsize="2,52">
              <v:shape style="position:absolute;left:5396;top:541;width:2;height:52" coordorigin="5396,541" coordsize="0,52" path="m5396,541l5396,593e" filled="false" stroked="true" strokeweight=".163027pt" strokecolor="#ff0000">
                <v:path arrowok="t"/>
              </v:shape>
            </v:group>
            <v:group style="position:absolute;left:5377;top:566;width:40;height:2" coordorigin="5377,566" coordsize="40,2">
              <v:shape style="position:absolute;left:5377;top:566;width:40;height:2" coordorigin="5377,566" coordsize="40,0" path="m5377,566l5416,566e" filled="false" stroked="true" strokeweight=".214789pt" strokecolor="#ff0000">
                <v:path arrowok="t"/>
              </v:shape>
            </v:group>
            <v:group style="position:absolute;left:5396;top:541;width:2;height:52" coordorigin="5396,541" coordsize="2,52">
              <v:shape style="position:absolute;left:5396;top:541;width:2;height:52" coordorigin="5396,541" coordsize="0,52" path="m5396,541l5396,592e" filled="false" stroked="true" strokeweight=".163027pt" strokecolor="#ff0000">
                <v:path arrowok="t"/>
              </v:shape>
            </v:group>
            <v:group style="position:absolute;left:5377;top:566;width:40;height:2" coordorigin="5377,566" coordsize="40,2">
              <v:shape style="position:absolute;left:5377;top:566;width:40;height:2" coordorigin="5377,566" coordsize="40,0" path="m5377,566l5416,566e" filled="false" stroked="true" strokeweight=".214789pt" strokecolor="#ff0000">
                <v:path arrowok="t"/>
              </v:shape>
            </v:group>
            <v:group style="position:absolute;left:5396;top:540;width:2;height:52" coordorigin="5396,540" coordsize="2,52">
              <v:shape style="position:absolute;left:5396;top:540;width:2;height:52" coordorigin="5396,540" coordsize="0,52" path="m5396,540l5396,591e" filled="false" stroked="true" strokeweight=".163027pt" strokecolor="#ff0000">
                <v:path arrowok="t"/>
              </v:shape>
            </v:group>
            <v:group style="position:absolute;left:5377;top:565;width:40;height:2" coordorigin="5377,565" coordsize="40,2">
              <v:shape style="position:absolute;left:5377;top:565;width:40;height:2" coordorigin="5377,565" coordsize="40,0" path="m5377,565l5416,565e" filled="false" stroked="true" strokeweight=".214789pt" strokecolor="#ff0000">
                <v:path arrowok="t"/>
              </v:shape>
            </v:group>
            <v:group style="position:absolute;left:5396;top:539;width:2;height:52" coordorigin="5396,539" coordsize="2,52">
              <v:shape style="position:absolute;left:5396;top:539;width:2;height:52" coordorigin="5396,539" coordsize="0,52" path="m5396,539l5396,591e" filled="false" stroked="true" strokeweight=".163027pt" strokecolor="#ff0000">
                <v:path arrowok="t"/>
              </v:shape>
            </v:group>
            <v:group style="position:absolute;left:5377;top:564;width:40;height:2" coordorigin="5377,564" coordsize="40,2">
              <v:shape style="position:absolute;left:5377;top:564;width:40;height:2" coordorigin="5377,564" coordsize="40,0" path="m5377,564l5416,564e" filled="false" stroked="true" strokeweight=".214789pt" strokecolor="#ff0000">
                <v:path arrowok="t"/>
              </v:shape>
            </v:group>
            <v:group style="position:absolute;left:5396;top:539;width:2;height:52" coordorigin="5396,539" coordsize="2,52">
              <v:shape style="position:absolute;left:5396;top:539;width:2;height:52" coordorigin="5396,539" coordsize="0,52" path="m5396,539l5396,590e" filled="false" stroked="true" strokeweight=".163027pt" strokecolor="#ff0000">
                <v:path arrowok="t"/>
              </v:shape>
            </v:group>
            <v:group style="position:absolute;left:5377;top:564;width:40;height:2" coordorigin="5377,564" coordsize="40,2">
              <v:shape style="position:absolute;left:5377;top:564;width:40;height:2" coordorigin="5377,564" coordsize="40,0" path="m5377,564l5416,564e" filled="false" stroked="true" strokeweight=".214789pt" strokecolor="#ff0000">
                <v:path arrowok="t"/>
              </v:shape>
            </v:group>
            <v:group style="position:absolute;left:5396;top:538;width:2;height:52" coordorigin="5396,538" coordsize="2,52">
              <v:shape style="position:absolute;left:5396;top:538;width:2;height:52" coordorigin="5396,538" coordsize="0,52" path="m5396,538l5396,589e" filled="false" stroked="true" strokeweight=".163027pt" strokecolor="#ff0000">
                <v:path arrowok="t"/>
              </v:shape>
            </v:group>
            <v:group style="position:absolute;left:5377;top:563;width:40;height:2" coordorigin="5377,563" coordsize="40,2">
              <v:shape style="position:absolute;left:5377;top:563;width:40;height:2" coordorigin="5377,563" coordsize="40,0" path="m5377,563l5416,563e" filled="false" stroked="true" strokeweight=".214789pt" strokecolor="#ff0000">
                <v:path arrowok="t"/>
              </v:shape>
            </v:group>
            <v:group style="position:absolute;left:5396;top:537;width:2;height:52" coordorigin="5396,537" coordsize="2,52">
              <v:shape style="position:absolute;left:5396;top:537;width:2;height:52" coordorigin="5396,537" coordsize="0,52" path="m5396,537l5396,589e" filled="false" stroked="true" strokeweight=".163027pt" strokecolor="#ff0000">
                <v:path arrowok="t"/>
              </v:shape>
            </v:group>
            <v:group style="position:absolute;left:5377;top:562;width:40;height:2" coordorigin="5377,562" coordsize="40,2">
              <v:shape style="position:absolute;left:5377;top:562;width:40;height:2" coordorigin="5377,562" coordsize="40,0" path="m5377,562l5416,562e" filled="false" stroked="true" strokeweight=".214789pt" strokecolor="#ff0000">
                <v:path arrowok="t"/>
              </v:shape>
            </v:group>
            <v:group style="position:absolute;left:5396;top:536;width:2;height:52" coordorigin="5396,536" coordsize="2,52">
              <v:shape style="position:absolute;left:5396;top:536;width:2;height:52" coordorigin="5396,536" coordsize="0,52" path="m5396,536l5396,588e" filled="false" stroked="true" strokeweight=".163027pt" strokecolor="#ff0000">
                <v:path arrowok="t"/>
              </v:shape>
            </v:group>
            <v:group style="position:absolute;left:5377;top:561;width:40;height:2" coordorigin="5377,561" coordsize="40,2">
              <v:shape style="position:absolute;left:5377;top:561;width:40;height:2" coordorigin="5377,561" coordsize="40,0" path="m5377,561l5416,561e" filled="false" stroked="true" strokeweight=".214789pt" strokecolor="#ff0000">
                <v:path arrowok="t"/>
              </v:shape>
            </v:group>
            <v:group style="position:absolute;left:5396;top:536;width:2;height:52" coordorigin="5396,536" coordsize="2,52">
              <v:shape style="position:absolute;left:5396;top:536;width:2;height:52" coordorigin="5396,536" coordsize="0,52" path="m5396,536l5396,587e" filled="false" stroked="true" strokeweight=".163027pt" strokecolor="#ff0000">
                <v:path arrowok="t"/>
              </v:shape>
            </v:group>
            <v:group style="position:absolute;left:5377;top:561;width:40;height:2" coordorigin="5377,561" coordsize="40,2">
              <v:shape style="position:absolute;left:5377;top:561;width:40;height:2" coordorigin="5377,561" coordsize="40,0" path="m5377,561l5416,561e" filled="false" stroked="true" strokeweight=".214789pt" strokecolor="#ff0000">
                <v:path arrowok="t"/>
              </v:shape>
            </v:group>
            <v:group style="position:absolute;left:5396;top:535;width:2;height:52" coordorigin="5396,535" coordsize="2,52">
              <v:shape style="position:absolute;left:5396;top:535;width:2;height:52" coordorigin="5396,535" coordsize="0,52" path="m5396,535l5396,586e" filled="false" stroked="true" strokeweight=".163027pt" strokecolor="#ff0000">
                <v:path arrowok="t"/>
              </v:shape>
            </v:group>
            <v:group style="position:absolute;left:5377;top:560;width:40;height:2" coordorigin="5377,560" coordsize="40,2">
              <v:shape style="position:absolute;left:5377;top:560;width:40;height:2" coordorigin="5377,560" coordsize="40,0" path="m5377,560l5416,560e" filled="false" stroked="true" strokeweight=".214789pt" strokecolor="#ff0000">
                <v:path arrowok="t"/>
              </v:shape>
            </v:group>
            <v:group style="position:absolute;left:5396;top:534;width:2;height:52" coordorigin="5396,534" coordsize="2,52">
              <v:shape style="position:absolute;left:5396;top:534;width:2;height:52" coordorigin="5396,534" coordsize="0,52" path="m5396,534l5396,586e" filled="false" stroked="true" strokeweight=".163027pt" strokecolor="#ff0000">
                <v:path arrowok="t"/>
              </v:shape>
            </v:group>
            <v:group style="position:absolute;left:5377;top:559;width:40;height:2" coordorigin="5377,559" coordsize="40,2">
              <v:shape style="position:absolute;left:5377;top:559;width:40;height:2" coordorigin="5377,559" coordsize="40,0" path="m5377,559l5416,559e" filled="false" stroked="true" strokeweight=".214789pt" strokecolor="#ff0000">
                <v:path arrowok="t"/>
              </v:shape>
            </v:group>
            <v:group style="position:absolute;left:5396;top:533;width:2;height:52" coordorigin="5396,533" coordsize="2,52">
              <v:shape style="position:absolute;left:5396;top:533;width:2;height:52" coordorigin="5396,533" coordsize="0,52" path="m5396,533l5396,585e" filled="false" stroked="true" strokeweight=".163027pt" strokecolor="#ff0000">
                <v:path arrowok="t"/>
              </v:shape>
            </v:group>
            <v:group style="position:absolute;left:5377;top:558;width:40;height:2" coordorigin="5377,558" coordsize="40,2">
              <v:shape style="position:absolute;left:5377;top:558;width:40;height:2" coordorigin="5377,558" coordsize="40,0" path="m5377,558l5416,558e" filled="false" stroked="true" strokeweight=".214789pt" strokecolor="#ff0000">
                <v:path arrowok="t"/>
              </v:shape>
            </v:group>
            <v:group style="position:absolute;left:5396;top:533;width:2;height:52" coordorigin="5396,533" coordsize="2,52">
              <v:shape style="position:absolute;left:5396;top:533;width:2;height:52" coordorigin="5396,533" coordsize="0,52" path="m5396,533l5396,584e" filled="false" stroked="true" strokeweight=".163027pt" strokecolor="#ff0000">
                <v:path arrowok="t"/>
              </v:shape>
            </v:group>
            <v:group style="position:absolute;left:5377;top:558;width:40;height:2" coordorigin="5377,558" coordsize="40,2">
              <v:shape style="position:absolute;left:5377;top:558;width:40;height:2" coordorigin="5377,558" coordsize="40,0" path="m5377,558l5416,558e" filled="false" stroked="true" strokeweight=".214789pt" strokecolor="#ff0000">
                <v:path arrowok="t"/>
              </v:shape>
            </v:group>
            <v:group style="position:absolute;left:5396;top:532;width:2;height:52" coordorigin="5396,532" coordsize="2,52">
              <v:shape style="position:absolute;left:5396;top:532;width:2;height:52" coordorigin="5396,532" coordsize="0,52" path="m5396,532l5396,583e" filled="false" stroked="true" strokeweight=".163027pt" strokecolor="#ff0000">
                <v:path arrowok="t"/>
              </v:shape>
            </v:group>
            <v:group style="position:absolute;left:5377;top:557;width:40;height:2" coordorigin="5377,557" coordsize="40,2">
              <v:shape style="position:absolute;left:5377;top:557;width:40;height:2" coordorigin="5377,557" coordsize="40,0" path="m5377,557l5416,557e" filled="false" stroked="true" strokeweight=".214789pt" strokecolor="#ff0000">
                <v:path arrowok="t"/>
              </v:shape>
            </v:group>
            <v:group style="position:absolute;left:5396;top:531;width:2;height:52" coordorigin="5396,531" coordsize="2,52">
              <v:shape style="position:absolute;left:5396;top:531;width:2;height:52" coordorigin="5396,531" coordsize="0,52" path="m5396,531l5396,583e" filled="false" stroked="true" strokeweight=".163027pt" strokecolor="#ff0000">
                <v:path arrowok="t"/>
              </v:shape>
            </v:group>
            <v:group style="position:absolute;left:5377;top:556;width:40;height:2" coordorigin="5377,556" coordsize="40,2">
              <v:shape style="position:absolute;left:5377;top:556;width:40;height:2" coordorigin="5377,556" coordsize="40,0" path="m5377,556l5416,556e" filled="false" stroked="true" strokeweight=".214789pt" strokecolor="#ff0000">
                <v:path arrowok="t"/>
              </v:shape>
            </v:group>
            <v:group style="position:absolute;left:5396;top:531;width:2;height:52" coordorigin="5396,531" coordsize="2,52">
              <v:shape style="position:absolute;left:5396;top:531;width:2;height:52" coordorigin="5396,531" coordsize="0,52" path="m5396,531l5396,582e" filled="false" stroked="true" strokeweight=".163027pt" strokecolor="#ff0000">
                <v:path arrowok="t"/>
              </v:shape>
            </v:group>
            <v:group style="position:absolute;left:5377;top:556;width:40;height:2" coordorigin="5377,556" coordsize="40,2">
              <v:shape style="position:absolute;left:5377;top:556;width:40;height:2" coordorigin="5377,556" coordsize="40,0" path="m5377,556l5416,556e" filled="false" stroked="true" strokeweight=".214789pt" strokecolor="#ff0000">
                <v:path arrowok="t"/>
              </v:shape>
            </v:group>
            <v:group style="position:absolute;left:5396;top:530;width:2;height:52" coordorigin="5396,530" coordsize="2,52">
              <v:shape style="position:absolute;left:5396;top:530;width:2;height:52" coordorigin="5396,530" coordsize="0,52" path="m5396,530l5396,581e" filled="false" stroked="true" strokeweight=".163027pt" strokecolor="#ff0000">
                <v:path arrowok="t"/>
              </v:shape>
            </v:group>
            <v:group style="position:absolute;left:5377;top:555;width:40;height:2" coordorigin="5377,555" coordsize="40,2">
              <v:shape style="position:absolute;left:5377;top:555;width:40;height:2" coordorigin="5377,555" coordsize="40,0" path="m5377,555l5416,555e" filled="false" stroked="true" strokeweight=".214789pt" strokecolor="#ff0000">
                <v:path arrowok="t"/>
              </v:shape>
            </v:group>
            <v:group style="position:absolute;left:5396;top:529;width:2;height:52" coordorigin="5396,529" coordsize="2,52">
              <v:shape style="position:absolute;left:5396;top:529;width:2;height:52" coordorigin="5396,529" coordsize="0,52" path="m5396,529l5396,581e" filled="false" stroked="true" strokeweight=".163027pt" strokecolor="#ff0000">
                <v:path arrowok="t"/>
              </v:shape>
            </v:group>
            <v:group style="position:absolute;left:5377;top:554;width:40;height:2" coordorigin="5377,554" coordsize="40,2">
              <v:shape style="position:absolute;left:5377;top:554;width:40;height:2" coordorigin="5377,554" coordsize="40,0" path="m5377,554l5416,554e" filled="false" stroked="true" strokeweight=".214789pt" strokecolor="#ff0000">
                <v:path arrowok="t"/>
              </v:shape>
            </v:group>
            <v:group style="position:absolute;left:5396;top:528;width:2;height:52" coordorigin="5396,528" coordsize="2,52">
              <v:shape style="position:absolute;left:5396;top:528;width:2;height:52" coordorigin="5396,528" coordsize="0,52" path="m5396,528l5396,580e" filled="false" stroked="true" strokeweight=".163027pt" strokecolor="#ff0000">
                <v:path arrowok="t"/>
              </v:shape>
            </v:group>
            <v:group style="position:absolute;left:5377;top:553;width:40;height:2" coordorigin="5377,553" coordsize="40,2">
              <v:shape style="position:absolute;left:5377;top:553;width:40;height:2" coordorigin="5377,553" coordsize="40,0" path="m5377,553l5416,553e" filled="false" stroked="true" strokeweight=".214789pt" strokecolor="#ff0000">
                <v:path arrowok="t"/>
              </v:shape>
            </v:group>
            <v:group style="position:absolute;left:5396;top:528;width:2;height:52" coordorigin="5396,528" coordsize="2,52">
              <v:shape style="position:absolute;left:5396;top:528;width:2;height:52" coordorigin="5396,528" coordsize="0,52" path="m5396,528l5396,579e" filled="false" stroked="true" strokeweight=".163027pt" strokecolor="#ff0000">
                <v:path arrowok="t"/>
              </v:shape>
            </v:group>
            <v:group style="position:absolute;left:5377;top:553;width:40;height:2" coordorigin="5377,553" coordsize="40,2">
              <v:shape style="position:absolute;left:5377;top:553;width:40;height:2" coordorigin="5377,553" coordsize="40,0" path="m5377,553l5416,553e" filled="false" stroked="true" strokeweight=".214789pt" strokecolor="#ff0000">
                <v:path arrowok="t"/>
              </v:shape>
            </v:group>
            <v:group style="position:absolute;left:5396;top:527;width:2;height:52" coordorigin="5396,527" coordsize="2,52">
              <v:shape style="position:absolute;left:5396;top:527;width:2;height:52" coordorigin="5396,527" coordsize="0,52" path="m5396,527l5396,578e" filled="false" stroked="true" strokeweight=".163027pt" strokecolor="#ff0000">
                <v:path arrowok="t"/>
              </v:shape>
            </v:group>
            <v:group style="position:absolute;left:5377;top:552;width:40;height:2" coordorigin="5377,552" coordsize="40,2">
              <v:shape style="position:absolute;left:5377;top:552;width:40;height:2" coordorigin="5377,552" coordsize="40,0" path="m5377,552l5416,552e" filled="false" stroked="true" strokeweight=".214789pt" strokecolor="#ff0000">
                <v:path arrowok="t"/>
              </v:shape>
            </v:group>
            <v:group style="position:absolute;left:5396;top:526;width:2;height:52" coordorigin="5396,526" coordsize="2,52">
              <v:shape style="position:absolute;left:5396;top:526;width:2;height:52" coordorigin="5396,526" coordsize="0,52" path="m5396,526l5396,578e" filled="false" stroked="true" strokeweight=".163027pt" strokecolor="#ff0000">
                <v:path arrowok="t"/>
              </v:shape>
            </v:group>
            <v:group style="position:absolute;left:5377;top:551;width:40;height:2" coordorigin="5377,551" coordsize="40,2">
              <v:shape style="position:absolute;left:5377;top:551;width:40;height:2" coordorigin="5377,551" coordsize="40,0" path="m5377,551l5416,551e" filled="false" stroked="true" strokeweight=".214789pt" strokecolor="#ff0000">
                <v:path arrowok="t"/>
              </v:shape>
            </v:group>
            <v:group style="position:absolute;left:5396;top:526;width:2;height:52" coordorigin="5396,526" coordsize="2,52">
              <v:shape style="position:absolute;left:5396;top:526;width:2;height:52" coordorigin="5396,526" coordsize="0,52" path="m5396,526l5396,577e" filled="false" stroked="true" strokeweight=".163027pt" strokecolor="#ff0000">
                <v:path arrowok="t"/>
              </v:shape>
            </v:group>
            <v:group style="position:absolute;left:5377;top:551;width:40;height:2" coordorigin="5377,551" coordsize="40,2">
              <v:shape style="position:absolute;left:5377;top:551;width:40;height:2" coordorigin="5377,551" coordsize="40,0" path="m5377,551l5416,551e" filled="false" stroked="true" strokeweight=".214789pt" strokecolor="#ff0000">
                <v:path arrowok="t"/>
              </v:shape>
            </v:group>
            <v:group style="position:absolute;left:5396;top:525;width:2;height:52" coordorigin="5396,525" coordsize="2,52">
              <v:shape style="position:absolute;left:5396;top:525;width:2;height:52" coordorigin="5396,525" coordsize="0,52" path="m5396,525l5396,576e" filled="false" stroked="true" strokeweight=".163027pt" strokecolor="#ff0000">
                <v:path arrowok="t"/>
              </v:shape>
            </v:group>
            <v:group style="position:absolute;left:5377;top:550;width:40;height:2" coordorigin="5377,550" coordsize="40,2">
              <v:shape style="position:absolute;left:5377;top:550;width:40;height:2" coordorigin="5377,550" coordsize="40,0" path="m5377,550l5416,550e" filled="false" stroked="true" strokeweight=".214789pt" strokecolor="#ff0000">
                <v:path arrowok="t"/>
              </v:shape>
            </v:group>
            <v:group style="position:absolute;left:5396;top:524;width:2;height:52" coordorigin="5396,524" coordsize="2,52">
              <v:shape style="position:absolute;left:5396;top:524;width:2;height:52" coordorigin="5396,524" coordsize="0,52" path="m5396,524l5396,576e" filled="false" stroked="true" strokeweight=".163027pt" strokecolor="#ff0000">
                <v:path arrowok="t"/>
              </v:shape>
            </v:group>
            <v:group style="position:absolute;left:5377;top:549;width:40;height:2" coordorigin="5377,549" coordsize="40,2">
              <v:shape style="position:absolute;left:5377;top:549;width:40;height:2" coordorigin="5377,549" coordsize="40,0" path="m5377,549l5416,549e" filled="false" stroked="true" strokeweight=".214789pt" strokecolor="#ff0000">
                <v:path arrowok="t"/>
              </v:shape>
            </v:group>
            <v:group style="position:absolute;left:5396;top:523;width:2;height:52" coordorigin="5396,523" coordsize="2,52">
              <v:shape style="position:absolute;left:5396;top:523;width:2;height:52" coordorigin="5396,523" coordsize="0,52" path="m5396,523l5396,575e" filled="false" stroked="true" strokeweight=".163027pt" strokecolor="#ff0000">
                <v:path arrowok="t"/>
              </v:shape>
            </v:group>
            <v:group style="position:absolute;left:5377;top:548;width:40;height:2" coordorigin="5377,548" coordsize="40,2">
              <v:shape style="position:absolute;left:5377;top:548;width:40;height:2" coordorigin="5377,548" coordsize="40,0" path="m5377,548l5416,548e" filled="false" stroked="true" strokeweight=".214789pt" strokecolor="#ff0000">
                <v:path arrowok="t"/>
              </v:shape>
            </v:group>
            <v:group style="position:absolute;left:5396;top:523;width:2;height:52" coordorigin="5396,523" coordsize="2,52">
              <v:shape style="position:absolute;left:5396;top:523;width:2;height:52" coordorigin="5396,523" coordsize="0,52" path="m5396,523l5396,574e" filled="false" stroked="true" strokeweight=".163027pt" strokecolor="#ff0000">
                <v:path arrowok="t"/>
              </v:shape>
            </v:group>
            <v:group style="position:absolute;left:5377;top:548;width:40;height:2" coordorigin="5377,548" coordsize="40,2">
              <v:shape style="position:absolute;left:5377;top:548;width:40;height:2" coordorigin="5377,548" coordsize="40,0" path="m5377,548l5416,548e" filled="false" stroked="true" strokeweight=".214789pt" strokecolor="#ff0000">
                <v:path arrowok="t"/>
              </v:shape>
            </v:group>
            <v:group style="position:absolute;left:5396;top:522;width:2;height:52" coordorigin="5396,522" coordsize="2,52">
              <v:shape style="position:absolute;left:5396;top:522;width:2;height:52" coordorigin="5396,522" coordsize="0,52" path="m5396,522l5396,573e" filled="false" stroked="true" strokeweight=".163027pt" strokecolor="#ff0000">
                <v:path arrowok="t"/>
              </v:shape>
            </v:group>
            <v:group style="position:absolute;left:5377;top:547;width:40;height:2" coordorigin="5377,547" coordsize="40,2">
              <v:shape style="position:absolute;left:5377;top:547;width:40;height:2" coordorigin="5377,547" coordsize="40,0" path="m5377,547l5416,547e" filled="false" stroked="true" strokeweight=".214789pt" strokecolor="#ff0000">
                <v:path arrowok="t"/>
              </v:shape>
            </v:group>
            <v:group style="position:absolute;left:5396;top:521;width:2;height:52" coordorigin="5396,521" coordsize="2,52">
              <v:shape style="position:absolute;left:5396;top:521;width:2;height:52" coordorigin="5396,521" coordsize="0,52" path="m5396,521l5396,573e" filled="false" stroked="true" strokeweight=".163027pt" strokecolor="#ff0000">
                <v:path arrowok="t"/>
              </v:shape>
            </v:group>
            <v:group style="position:absolute;left:5377;top:546;width:40;height:2" coordorigin="5377,546" coordsize="40,2">
              <v:shape style="position:absolute;left:5377;top:546;width:40;height:2" coordorigin="5377,546" coordsize="40,0" path="m5377,546l5416,546e" filled="false" stroked="true" strokeweight=".214789pt" strokecolor="#ff0000">
                <v:path arrowok="t"/>
              </v:shape>
            </v:group>
            <v:group style="position:absolute;left:5396;top:520;width:2;height:52" coordorigin="5396,520" coordsize="2,52">
              <v:shape style="position:absolute;left:5396;top:520;width:2;height:52" coordorigin="5396,520" coordsize="0,52" path="m5396,520l5396,572e" filled="false" stroked="true" strokeweight=".163027pt" strokecolor="#ff0000">
                <v:path arrowok="t"/>
              </v:shape>
            </v:group>
            <v:group style="position:absolute;left:5377;top:545;width:40;height:2" coordorigin="5377,545" coordsize="40,2">
              <v:shape style="position:absolute;left:5377;top:545;width:40;height:2" coordorigin="5377,545" coordsize="40,0" path="m5377,545l5416,545e" filled="false" stroked="true" strokeweight=".214789pt" strokecolor="#ff0000">
                <v:path arrowok="t"/>
              </v:shape>
            </v:group>
            <v:group style="position:absolute;left:5396;top:520;width:2;height:52" coordorigin="5396,520" coordsize="2,52">
              <v:shape style="position:absolute;left:5396;top:520;width:2;height:52" coordorigin="5396,520" coordsize="0,52" path="m5396,520l5396,571e" filled="false" stroked="true" strokeweight=".163027pt" strokecolor="#ff0000">
                <v:path arrowok="t"/>
              </v:shape>
            </v:group>
            <v:group style="position:absolute;left:5377;top:545;width:40;height:2" coordorigin="5377,545" coordsize="40,2">
              <v:shape style="position:absolute;left:5377;top:545;width:40;height:2" coordorigin="5377,545" coordsize="40,0" path="m5377,545l5416,545e" filled="false" stroked="true" strokeweight=".214789pt" strokecolor="#ff0000">
                <v:path arrowok="t"/>
              </v:shape>
            </v:group>
            <v:group style="position:absolute;left:5396;top:519;width:2;height:52" coordorigin="5396,519" coordsize="2,52">
              <v:shape style="position:absolute;left:5396;top:519;width:2;height:52" coordorigin="5396,519" coordsize="0,52" path="m5396,519l5396,571e" filled="false" stroked="true" strokeweight=".163027pt" strokecolor="#ff0000">
                <v:path arrowok="t"/>
              </v:shape>
            </v:group>
            <v:group style="position:absolute;left:5377;top:544;width:40;height:2" coordorigin="5377,544" coordsize="40,2">
              <v:shape style="position:absolute;left:5377;top:544;width:40;height:2" coordorigin="5377,544" coordsize="40,0" path="m5377,544l5416,544e" filled="false" stroked="true" strokeweight=".214789pt" strokecolor="#ff0000">
                <v:path arrowok="t"/>
              </v:shape>
            </v:group>
            <v:group style="position:absolute;left:5396;top:518;width:2;height:52" coordorigin="5396,518" coordsize="2,52">
              <v:shape style="position:absolute;left:5396;top:518;width:2;height:52" coordorigin="5396,518" coordsize="0,52" path="m5396,518l5396,570e" filled="false" stroked="true" strokeweight=".163027pt" strokecolor="#ff0000">
                <v:path arrowok="t"/>
              </v:shape>
            </v:group>
            <v:group style="position:absolute;left:5377;top:543;width:40;height:2" coordorigin="5377,543" coordsize="40,2">
              <v:shape style="position:absolute;left:5377;top:543;width:40;height:2" coordorigin="5377,543" coordsize="40,0" path="m5377,543l5416,543e" filled="false" stroked="true" strokeweight=".214789pt" strokecolor="#ff0000">
                <v:path arrowok="t"/>
              </v:shape>
            </v:group>
            <v:group style="position:absolute;left:5396;top:518;width:2;height:52" coordorigin="5396,518" coordsize="2,52">
              <v:shape style="position:absolute;left:5396;top:518;width:2;height:52" coordorigin="5396,518" coordsize="0,52" path="m5396,518l5396,569e" filled="false" stroked="true" strokeweight=".163027pt" strokecolor="#ff0000">
                <v:path arrowok="t"/>
              </v:shape>
            </v:group>
            <v:group style="position:absolute;left:5377;top:543;width:40;height:2" coordorigin="5377,543" coordsize="40,2">
              <v:shape style="position:absolute;left:5377;top:543;width:40;height:2" coordorigin="5377,543" coordsize="40,0" path="m5377,543l5416,543e" filled="false" stroked="true" strokeweight=".214789pt" strokecolor="#ff0000">
                <v:path arrowok="t"/>
              </v:shape>
            </v:group>
            <v:group style="position:absolute;left:5396;top:517;width:2;height:52" coordorigin="5396,517" coordsize="2,52">
              <v:shape style="position:absolute;left:5396;top:517;width:2;height:52" coordorigin="5396,517" coordsize="0,52" path="m5396,517l5396,568e" filled="false" stroked="true" strokeweight=".163027pt" strokecolor="#ff0000">
                <v:path arrowok="t"/>
              </v:shape>
            </v:group>
            <v:group style="position:absolute;left:5377;top:542;width:40;height:2" coordorigin="5377,542" coordsize="40,2">
              <v:shape style="position:absolute;left:5377;top:542;width:40;height:2" coordorigin="5377,542" coordsize="40,0" path="m5377,542l5416,542e" filled="false" stroked="true" strokeweight=".214789pt" strokecolor="#ff0000">
                <v:path arrowok="t"/>
              </v:shape>
            </v:group>
            <v:group style="position:absolute;left:5396;top:516;width:2;height:52" coordorigin="5396,516" coordsize="2,52">
              <v:shape style="position:absolute;left:5396;top:516;width:2;height:52" coordorigin="5396,516" coordsize="0,52" path="m5396,516l5396,568e" filled="false" stroked="true" strokeweight=".163027pt" strokecolor="#ff0000">
                <v:path arrowok="t"/>
              </v:shape>
            </v:group>
            <v:group style="position:absolute;left:5377;top:541;width:40;height:2" coordorigin="5377,541" coordsize="40,2">
              <v:shape style="position:absolute;left:5377;top:541;width:40;height:2" coordorigin="5377,541" coordsize="40,0" path="m5377,541l5416,541e" filled="false" stroked="true" strokeweight=".214789pt" strokecolor="#ff0000">
                <v:path arrowok="t"/>
              </v:shape>
            </v:group>
            <v:group style="position:absolute;left:5396;top:515;width:2;height:52" coordorigin="5396,515" coordsize="2,52">
              <v:shape style="position:absolute;left:5396;top:515;width:2;height:52" coordorigin="5396,515" coordsize="0,52" path="m5396,515l5396,567e" filled="false" stroked="true" strokeweight=".163027pt" strokecolor="#ff0000">
                <v:path arrowok="t"/>
              </v:shape>
            </v:group>
            <v:group style="position:absolute;left:5377;top:540;width:40;height:2" coordorigin="5377,540" coordsize="40,2">
              <v:shape style="position:absolute;left:5377;top:540;width:40;height:2" coordorigin="5377,540" coordsize="40,0" path="m5377,540l5416,540e" filled="false" stroked="true" strokeweight=".214789pt" strokecolor="#ff0000">
                <v:path arrowok="t"/>
              </v:shape>
            </v:group>
            <v:group style="position:absolute;left:5396;top:515;width:2;height:52" coordorigin="5396,515" coordsize="2,52">
              <v:shape style="position:absolute;left:5396;top:515;width:2;height:52" coordorigin="5396,515" coordsize="0,52" path="m5396,515l5396,566e" filled="false" stroked="true" strokeweight=".163027pt" strokecolor="#ff0000">
                <v:path arrowok="t"/>
              </v:shape>
            </v:group>
            <v:group style="position:absolute;left:5377;top:540;width:40;height:2" coordorigin="5377,540" coordsize="40,2">
              <v:shape style="position:absolute;left:5377;top:540;width:40;height:2" coordorigin="5377,540" coordsize="40,0" path="m5377,540l5416,540e" filled="false" stroked="true" strokeweight=".214789pt" strokecolor="#ff0000">
                <v:path arrowok="t"/>
              </v:shape>
            </v:group>
            <v:group style="position:absolute;left:5396;top:514;width:2;height:52" coordorigin="5396,514" coordsize="2,52">
              <v:shape style="position:absolute;left:5396;top:514;width:2;height:52" coordorigin="5396,514" coordsize="0,52" path="m5396,514l5396,565e" filled="false" stroked="true" strokeweight=".163027pt" strokecolor="#ff0000">
                <v:path arrowok="t"/>
              </v:shape>
            </v:group>
            <v:group style="position:absolute;left:5377;top:539;width:40;height:2" coordorigin="5377,539" coordsize="40,2">
              <v:shape style="position:absolute;left:5377;top:539;width:40;height:2" coordorigin="5377,539" coordsize="40,0" path="m5377,539l5416,539e" filled="false" stroked="true" strokeweight=".214789pt" strokecolor="#ff0000">
                <v:path arrowok="t"/>
              </v:shape>
            </v:group>
            <v:group style="position:absolute;left:5396;top:513;width:2;height:52" coordorigin="5396,513" coordsize="2,52">
              <v:shape style="position:absolute;left:5396;top:513;width:2;height:52" coordorigin="5396,513" coordsize="0,52" path="m5396,513l5396,565e" filled="false" stroked="true" strokeweight=".163027pt" strokecolor="#ff0000">
                <v:path arrowok="t"/>
              </v:shape>
            </v:group>
            <v:group style="position:absolute;left:5377;top:538;width:40;height:2" coordorigin="5377,538" coordsize="40,2">
              <v:shape style="position:absolute;left:5377;top:538;width:40;height:2" coordorigin="5377,538" coordsize="40,0" path="m5377,538l5416,538e" filled="false" stroked="true" strokeweight=".214789pt" strokecolor="#ff0000">
                <v:path arrowok="t"/>
              </v:shape>
            </v:group>
            <v:group style="position:absolute;left:5396;top:513;width:2;height:52" coordorigin="5396,513" coordsize="2,52">
              <v:shape style="position:absolute;left:5396;top:513;width:2;height:52" coordorigin="5396,513" coordsize="0,52" path="m5396,513l5396,564e" filled="false" stroked="true" strokeweight=".163027pt" strokecolor="#ff0000">
                <v:path arrowok="t"/>
              </v:shape>
            </v:group>
            <v:group style="position:absolute;left:5377;top:538;width:40;height:2" coordorigin="5377,538" coordsize="40,2">
              <v:shape style="position:absolute;left:5377;top:538;width:40;height:2" coordorigin="5377,538" coordsize="40,0" path="m5377,538l5416,538e" filled="false" stroked="true" strokeweight=".214789pt" strokecolor="#ff0000">
                <v:path arrowok="t"/>
              </v:shape>
            </v:group>
            <v:group style="position:absolute;left:5396;top:512;width:2;height:52" coordorigin="5396,512" coordsize="2,52">
              <v:shape style="position:absolute;left:5396;top:512;width:2;height:52" coordorigin="5396,512" coordsize="0,52" path="m5396,512l5396,563e" filled="false" stroked="true" strokeweight=".163027pt" strokecolor="#ff0000">
                <v:path arrowok="t"/>
              </v:shape>
            </v:group>
            <v:group style="position:absolute;left:5377;top:537;width:40;height:2" coordorigin="5377,537" coordsize="40,2">
              <v:shape style="position:absolute;left:5377;top:537;width:40;height:2" coordorigin="5377,537" coordsize="40,0" path="m5377,537l5416,537e" filled="false" stroked="true" strokeweight=".214789pt" strokecolor="#ff0000">
                <v:path arrowok="t"/>
              </v:shape>
            </v:group>
            <v:group style="position:absolute;left:5396;top:511;width:2;height:52" coordorigin="5396,511" coordsize="2,52">
              <v:shape style="position:absolute;left:5396;top:511;width:2;height:52" coordorigin="5396,511" coordsize="0,52" path="m5396,511l5396,563e" filled="false" stroked="true" strokeweight=".163027pt" strokecolor="#ff0000">
                <v:path arrowok="t"/>
              </v:shape>
            </v:group>
            <v:group style="position:absolute;left:5377;top:536;width:40;height:2" coordorigin="5377,536" coordsize="40,2">
              <v:shape style="position:absolute;left:5377;top:536;width:40;height:2" coordorigin="5377,536" coordsize="40,0" path="m5377,536l5416,536e" filled="false" stroked="true" strokeweight=".214789pt" strokecolor="#ff0000">
                <v:path arrowok="t"/>
              </v:shape>
            </v:group>
            <v:group style="position:absolute;left:5396;top:510;width:2;height:52" coordorigin="5396,510" coordsize="2,52">
              <v:shape style="position:absolute;left:5396;top:510;width:2;height:52" coordorigin="5396,510" coordsize="0,52" path="m5396,510l5396,562e" filled="false" stroked="true" strokeweight=".163027pt" strokecolor="#ff0000">
                <v:path arrowok="t"/>
              </v:shape>
            </v:group>
            <v:group style="position:absolute;left:5377;top:535;width:40;height:2" coordorigin="5377,535" coordsize="40,2">
              <v:shape style="position:absolute;left:5377;top:535;width:40;height:2" coordorigin="5377,535" coordsize="40,0" path="m5377,535l5416,535e" filled="false" stroked="true" strokeweight=".214789pt" strokecolor="#ff0000">
                <v:path arrowok="t"/>
              </v:shape>
            </v:group>
            <v:group style="position:absolute;left:5396;top:510;width:2;height:52" coordorigin="5396,510" coordsize="2,52">
              <v:shape style="position:absolute;left:5396;top:510;width:2;height:52" coordorigin="5396,510" coordsize="0,52" path="m5396,510l5396,561e" filled="false" stroked="true" strokeweight=".163027pt" strokecolor="#ff0000">
                <v:path arrowok="t"/>
              </v:shape>
            </v:group>
            <v:group style="position:absolute;left:5377;top:535;width:40;height:2" coordorigin="5377,535" coordsize="40,2">
              <v:shape style="position:absolute;left:5377;top:535;width:40;height:2" coordorigin="5377,535" coordsize="40,0" path="m5377,535l5416,535e" filled="false" stroked="true" strokeweight=".214789pt" strokecolor="#ff0000">
                <v:path arrowok="t"/>
              </v:shape>
            </v:group>
            <v:group style="position:absolute;left:5396;top:509;width:2;height:52" coordorigin="5396,509" coordsize="2,52">
              <v:shape style="position:absolute;left:5396;top:509;width:2;height:52" coordorigin="5396,509" coordsize="0,52" path="m5396,509l5396,560e" filled="false" stroked="true" strokeweight=".163027pt" strokecolor="#ff0000">
                <v:path arrowok="t"/>
              </v:shape>
            </v:group>
            <v:group style="position:absolute;left:5377;top:534;width:40;height:2" coordorigin="5377,534" coordsize="40,2">
              <v:shape style="position:absolute;left:5377;top:534;width:40;height:2" coordorigin="5377,534" coordsize="40,0" path="m5377,534l5416,534e" filled="false" stroked="true" strokeweight=".214789pt" strokecolor="#ff0000">
                <v:path arrowok="t"/>
              </v:shape>
            </v:group>
            <v:group style="position:absolute;left:5396;top:508;width:2;height:52" coordorigin="5396,508" coordsize="2,52">
              <v:shape style="position:absolute;left:5396;top:508;width:2;height:52" coordorigin="5396,508" coordsize="0,52" path="m5396,508l5396,560e" filled="false" stroked="true" strokeweight=".163027pt" strokecolor="#ff0000">
                <v:path arrowok="t"/>
              </v:shape>
            </v:group>
            <v:group style="position:absolute;left:5377;top:533;width:40;height:2" coordorigin="5377,533" coordsize="40,2">
              <v:shape style="position:absolute;left:5377;top:533;width:40;height:2" coordorigin="5377,533" coordsize="40,0" path="m5377,533l5416,533e" filled="false" stroked="true" strokeweight=".214789pt" strokecolor="#ff0000">
                <v:path arrowok="t"/>
              </v:shape>
            </v:group>
            <v:group style="position:absolute;left:5396;top:508;width:2;height:52" coordorigin="5396,508" coordsize="2,52">
              <v:shape style="position:absolute;left:5396;top:508;width:2;height:52" coordorigin="5396,508" coordsize="0,52" path="m5396,508l5396,559e" filled="false" stroked="true" strokeweight=".163027pt" strokecolor="#ff0000">
                <v:path arrowok="t"/>
              </v:shape>
            </v:group>
            <v:group style="position:absolute;left:5377;top:533;width:40;height:2" coordorigin="5377,533" coordsize="40,2">
              <v:shape style="position:absolute;left:5377;top:533;width:40;height:2" coordorigin="5377,533" coordsize="40,0" path="m5377,533l5416,533e" filled="false" stroked="true" strokeweight=".214789pt" strokecolor="#ff0000">
                <v:path arrowok="t"/>
              </v:shape>
            </v:group>
            <v:group style="position:absolute;left:5396;top:507;width:2;height:52" coordorigin="5396,507" coordsize="2,52">
              <v:shape style="position:absolute;left:5396;top:507;width:2;height:52" coordorigin="5396,507" coordsize="0,52" path="m5396,507l5396,558e" filled="false" stroked="true" strokeweight=".163027pt" strokecolor="#ff0000">
                <v:path arrowok="t"/>
              </v:shape>
            </v:group>
            <v:group style="position:absolute;left:5377;top:532;width:40;height:2" coordorigin="5377,532" coordsize="40,2">
              <v:shape style="position:absolute;left:5377;top:532;width:40;height:2" coordorigin="5377,532" coordsize="40,0" path="m5377,532l5416,532e" filled="false" stroked="true" strokeweight=".214789pt" strokecolor="#ff0000">
                <v:path arrowok="t"/>
              </v:shape>
            </v:group>
            <v:group style="position:absolute;left:5396;top:506;width:2;height:52" coordorigin="5396,506" coordsize="2,52">
              <v:shape style="position:absolute;left:5396;top:506;width:2;height:52" coordorigin="5396,506" coordsize="0,52" path="m5396,506l5396,558e" filled="false" stroked="true" strokeweight=".163027pt" strokecolor="#ff0000">
                <v:path arrowok="t"/>
              </v:shape>
            </v:group>
            <v:group style="position:absolute;left:5377;top:531;width:40;height:2" coordorigin="5377,531" coordsize="40,2">
              <v:shape style="position:absolute;left:5377;top:531;width:40;height:2" coordorigin="5377,531" coordsize="40,0" path="m5377,531l5416,531e" filled="false" stroked="true" strokeweight=".214789pt" strokecolor="#ff0000">
                <v:path arrowok="t"/>
              </v:shape>
            </v:group>
            <v:group style="position:absolute;left:5396;top:505;width:2;height:52" coordorigin="5396,505" coordsize="2,52">
              <v:shape style="position:absolute;left:5396;top:505;width:2;height:52" coordorigin="5396,505" coordsize="0,52" path="m5396,505l5396,557e" filled="false" stroked="true" strokeweight=".163027pt" strokecolor="#ff0000">
                <v:path arrowok="t"/>
              </v:shape>
            </v:group>
            <v:group style="position:absolute;left:5377;top:530;width:40;height:2" coordorigin="5377,530" coordsize="40,2">
              <v:shape style="position:absolute;left:5377;top:530;width:40;height:2" coordorigin="5377,530" coordsize="40,0" path="m5377,530l5416,530e" filled="false" stroked="true" strokeweight=".214789pt" strokecolor="#ff0000">
                <v:path arrowok="t"/>
              </v:shape>
            </v:group>
            <v:group style="position:absolute;left:5396;top:505;width:2;height:52" coordorigin="5396,505" coordsize="2,52">
              <v:shape style="position:absolute;left:5396;top:505;width:2;height:52" coordorigin="5396,505" coordsize="0,52" path="m5396,505l5396,556e" filled="false" stroked="true" strokeweight=".163027pt" strokecolor="#ff0000">
                <v:path arrowok="t"/>
              </v:shape>
            </v:group>
            <v:group style="position:absolute;left:5377;top:530;width:40;height:2" coordorigin="5377,530" coordsize="40,2">
              <v:shape style="position:absolute;left:5377;top:530;width:40;height:2" coordorigin="5377,530" coordsize="40,0" path="m5377,530l5416,530e" filled="false" stroked="true" strokeweight=".214789pt" strokecolor="#ff0000">
                <v:path arrowok="t"/>
              </v:shape>
            </v:group>
            <v:group style="position:absolute;left:5396;top:504;width:2;height:52" coordorigin="5396,504" coordsize="2,52">
              <v:shape style="position:absolute;left:5396;top:504;width:2;height:52" coordorigin="5396,504" coordsize="0,52" path="m5396,504l5396,555e" filled="false" stroked="true" strokeweight=".163027pt" strokecolor="#ff0000">
                <v:path arrowok="t"/>
              </v:shape>
            </v:group>
            <v:group style="position:absolute;left:5377;top:529;width:40;height:2" coordorigin="5377,529" coordsize="40,2">
              <v:shape style="position:absolute;left:5377;top:529;width:40;height:2" coordorigin="5377,529" coordsize="40,0" path="m5377,529l5416,529e" filled="false" stroked="true" strokeweight=".214789pt" strokecolor="#ff0000">
                <v:path arrowok="t"/>
              </v:shape>
            </v:group>
            <v:group style="position:absolute;left:5396;top:503;width:2;height:52" coordorigin="5396,503" coordsize="2,52">
              <v:shape style="position:absolute;left:5396;top:503;width:2;height:52" coordorigin="5396,503" coordsize="0,52" path="m5396,503l5396,555e" filled="false" stroked="true" strokeweight=".163027pt" strokecolor="#ff0000">
                <v:path arrowok="t"/>
              </v:shape>
            </v:group>
            <v:group style="position:absolute;left:5377;top:528;width:40;height:2" coordorigin="5377,528" coordsize="40,2">
              <v:shape style="position:absolute;left:5377;top:528;width:40;height:2" coordorigin="5377,528" coordsize="40,0" path="m5377,528l5416,528e" filled="false" stroked="true" strokeweight=".214789pt" strokecolor="#ff0000">
                <v:path arrowok="t"/>
              </v:shape>
            </v:group>
            <v:group style="position:absolute;left:5396;top:502;width:2;height:52" coordorigin="5396,502" coordsize="2,52">
              <v:shape style="position:absolute;left:5396;top:502;width:2;height:52" coordorigin="5396,502" coordsize="0,52" path="m5396,502l5396,554e" filled="false" stroked="true" strokeweight=".163027pt" strokecolor="#ff0000">
                <v:path arrowok="t"/>
              </v:shape>
            </v:group>
            <v:group style="position:absolute;left:5377;top:527;width:40;height:2" coordorigin="5377,527" coordsize="40,2">
              <v:shape style="position:absolute;left:5377;top:527;width:40;height:2" coordorigin="5377,527" coordsize="40,0" path="m5377,527l5416,527e" filled="false" stroked="true" strokeweight=".214789pt" strokecolor="#ff0000">
                <v:path arrowok="t"/>
              </v:shape>
            </v:group>
            <v:group style="position:absolute;left:5396;top:502;width:2;height:52" coordorigin="5396,502" coordsize="2,52">
              <v:shape style="position:absolute;left:5396;top:502;width:2;height:52" coordorigin="5396,502" coordsize="0,52" path="m5396,502l5396,553e" filled="false" stroked="true" strokeweight=".163027pt" strokecolor="#ff0000">
                <v:path arrowok="t"/>
              </v:shape>
            </v:group>
            <v:group style="position:absolute;left:5377;top:527;width:40;height:2" coordorigin="5377,527" coordsize="40,2">
              <v:shape style="position:absolute;left:5377;top:527;width:40;height:2" coordorigin="5377,527" coordsize="40,0" path="m5377,527l5416,527e" filled="false" stroked="true" strokeweight=".214789pt" strokecolor="#ff0000">
                <v:path arrowok="t"/>
              </v:shape>
            </v:group>
            <v:group style="position:absolute;left:5396;top:501;width:2;height:52" coordorigin="5396,501" coordsize="2,52">
              <v:shape style="position:absolute;left:5396;top:501;width:2;height:52" coordorigin="5396,501" coordsize="0,52" path="m5396,501l5396,552e" filled="false" stroked="true" strokeweight=".163027pt" strokecolor="#ff0000">
                <v:path arrowok="t"/>
              </v:shape>
            </v:group>
            <v:group style="position:absolute;left:5377;top:526;width:40;height:2" coordorigin="5377,526" coordsize="40,2">
              <v:shape style="position:absolute;left:5377;top:526;width:40;height:2" coordorigin="5377,526" coordsize="40,0" path="m5377,526l5416,526e" filled="false" stroked="true" strokeweight=".214789pt" strokecolor="#ff0000">
                <v:path arrowok="t"/>
              </v:shape>
            </v:group>
            <v:group style="position:absolute;left:5396;top:500;width:2;height:52" coordorigin="5396,500" coordsize="2,52">
              <v:shape style="position:absolute;left:5396;top:500;width:2;height:52" coordorigin="5396,500" coordsize="0,52" path="m5396,500l5396,552e" filled="false" stroked="true" strokeweight=".163027pt" strokecolor="#ff0000">
                <v:path arrowok="t"/>
              </v:shape>
            </v:group>
            <v:group style="position:absolute;left:5377;top:525;width:40;height:2" coordorigin="5377,525" coordsize="40,2">
              <v:shape style="position:absolute;left:5377;top:525;width:40;height:2" coordorigin="5377,525" coordsize="40,0" path="m5377,525l5416,525e" filled="false" stroked="true" strokeweight=".214789pt" strokecolor="#ff0000">
                <v:path arrowok="t"/>
              </v:shape>
            </v:group>
            <v:group style="position:absolute;left:5396;top:500;width:2;height:52" coordorigin="5396,500" coordsize="2,52">
              <v:shape style="position:absolute;left:5396;top:500;width:2;height:52" coordorigin="5396,500" coordsize="0,52" path="m5396,500l5396,551e" filled="false" stroked="true" strokeweight=".163027pt" strokecolor="#ff0000">
                <v:path arrowok="t"/>
              </v:shape>
            </v:group>
            <v:group style="position:absolute;left:5377;top:525;width:40;height:2" coordorigin="5377,525" coordsize="40,2">
              <v:shape style="position:absolute;left:5377;top:525;width:40;height:2" coordorigin="5377,525" coordsize="40,0" path="m5377,525l5416,525e" filled="false" stroked="true" strokeweight=".214789pt" strokecolor="#ff0000">
                <v:path arrowok="t"/>
              </v:shape>
            </v:group>
            <v:group style="position:absolute;left:5396;top:499;width:2;height:52" coordorigin="5396,499" coordsize="2,52">
              <v:shape style="position:absolute;left:5396;top:499;width:2;height:52" coordorigin="5396,499" coordsize="0,52" path="m5396,499l5396,550e" filled="false" stroked="true" strokeweight=".163027pt" strokecolor="#ff0000">
                <v:path arrowok="t"/>
              </v:shape>
            </v:group>
            <v:group style="position:absolute;left:5377;top:524;width:40;height:2" coordorigin="5377,524" coordsize="40,2">
              <v:shape style="position:absolute;left:5377;top:524;width:40;height:2" coordorigin="5377,524" coordsize="40,0" path="m5377,524l5416,524e" filled="false" stroked="true" strokeweight=".214789pt" strokecolor="#ff0000">
                <v:path arrowok="t"/>
              </v:shape>
            </v:group>
            <v:group style="position:absolute;left:5396;top:498;width:2;height:52" coordorigin="5396,498" coordsize="2,52">
              <v:shape style="position:absolute;left:5396;top:498;width:2;height:52" coordorigin="5396,498" coordsize="0,52" path="m5396,498l5396,550e" filled="false" stroked="true" strokeweight=".163027pt" strokecolor="#ff0000">
                <v:path arrowok="t"/>
              </v:shape>
            </v:group>
            <v:group style="position:absolute;left:5377;top:523;width:40;height:2" coordorigin="5377,523" coordsize="40,2">
              <v:shape style="position:absolute;left:5377;top:523;width:40;height:2" coordorigin="5377,523" coordsize="40,0" path="m5377,523l5416,523e" filled="false" stroked="true" strokeweight=".214789pt" strokecolor="#ff0000">
                <v:path arrowok="t"/>
              </v:shape>
            </v:group>
            <v:group style="position:absolute;left:5396;top:497;width:2;height:52" coordorigin="5396,497" coordsize="2,52">
              <v:shape style="position:absolute;left:5396;top:497;width:2;height:52" coordorigin="5396,497" coordsize="0,52" path="m5396,497l5396,549e" filled="false" stroked="true" strokeweight=".163027pt" strokecolor="#ff0000">
                <v:path arrowok="t"/>
              </v:shape>
            </v:group>
            <v:group style="position:absolute;left:5377;top:522;width:40;height:2" coordorigin="5377,522" coordsize="40,2">
              <v:shape style="position:absolute;left:5377;top:522;width:40;height:2" coordorigin="5377,522" coordsize="40,0" path="m5377,522l5416,522e" filled="false" stroked="true" strokeweight=".214789pt" strokecolor="#ff0000">
                <v:path arrowok="t"/>
              </v:shape>
            </v:group>
            <v:group style="position:absolute;left:5396;top:497;width:2;height:52" coordorigin="5396,497" coordsize="2,52">
              <v:shape style="position:absolute;left:5396;top:497;width:2;height:52" coordorigin="5396,497" coordsize="0,52" path="m5396,497l5396,548e" filled="false" stroked="true" strokeweight=".163027pt" strokecolor="#ff0000">
                <v:path arrowok="t"/>
              </v:shape>
            </v:group>
            <v:group style="position:absolute;left:5377;top:522;width:40;height:2" coordorigin="5377,522" coordsize="40,2">
              <v:shape style="position:absolute;left:5377;top:522;width:40;height:2" coordorigin="5377,522" coordsize="40,0" path="m5377,522l5416,522e" filled="false" stroked="true" strokeweight=".214789pt" strokecolor="#ff0000">
                <v:path arrowok="t"/>
              </v:shape>
            </v:group>
            <v:group style="position:absolute;left:5396;top:496;width:2;height:52" coordorigin="5396,496" coordsize="2,52">
              <v:shape style="position:absolute;left:5396;top:496;width:2;height:52" coordorigin="5396,496" coordsize="0,52" path="m5396,496l5396,547e" filled="false" stroked="true" strokeweight=".163027pt" strokecolor="#ff0000">
                <v:path arrowok="t"/>
              </v:shape>
            </v:group>
            <v:group style="position:absolute;left:5377;top:521;width:40;height:2" coordorigin="5377,521" coordsize="40,2">
              <v:shape style="position:absolute;left:5377;top:521;width:40;height:2" coordorigin="5377,521" coordsize="40,0" path="m5377,521l5416,521e" filled="false" stroked="true" strokeweight=".214789pt" strokecolor="#ff0000">
                <v:path arrowok="t"/>
              </v:shape>
            </v:group>
            <v:group style="position:absolute;left:5396;top:495;width:2;height:52" coordorigin="5396,495" coordsize="2,52">
              <v:shape style="position:absolute;left:5396;top:495;width:2;height:52" coordorigin="5396,495" coordsize="0,52" path="m5396,495l5396,547e" filled="false" stroked="true" strokeweight=".163027pt" strokecolor="#ff0000">
                <v:path arrowok="t"/>
              </v:shape>
            </v:group>
            <v:group style="position:absolute;left:5377;top:520;width:40;height:2" coordorigin="5377,520" coordsize="40,2">
              <v:shape style="position:absolute;left:5377;top:520;width:40;height:2" coordorigin="5377,520" coordsize="40,0" path="m5377,520l5416,520e" filled="false" stroked="true" strokeweight=".214789pt" strokecolor="#ff0000">
                <v:path arrowok="t"/>
              </v:shape>
            </v:group>
            <v:group style="position:absolute;left:5396;top:495;width:2;height:52" coordorigin="5396,495" coordsize="2,52">
              <v:shape style="position:absolute;left:5396;top:495;width:2;height:52" coordorigin="5396,495" coordsize="0,52" path="m5396,495l5396,546e" filled="false" stroked="true" strokeweight=".163027pt" strokecolor="#ff0000">
                <v:path arrowok="t"/>
              </v:shape>
            </v:group>
            <v:group style="position:absolute;left:5377;top:520;width:40;height:2" coordorigin="5377,520" coordsize="40,2">
              <v:shape style="position:absolute;left:5377;top:520;width:40;height:2" coordorigin="5377,520" coordsize="40,0" path="m5377,520l5416,520e" filled="false" stroked="true" strokeweight=".214789pt" strokecolor="#ff0000">
                <v:path arrowok="t"/>
              </v:shape>
            </v:group>
            <v:group style="position:absolute;left:5396;top:494;width:2;height:52" coordorigin="5396,494" coordsize="2,52">
              <v:shape style="position:absolute;left:5396;top:494;width:2;height:52" coordorigin="5396,494" coordsize="0,52" path="m5396,494l5396,545e" filled="false" stroked="true" strokeweight=".163027pt" strokecolor="#ff0000">
                <v:path arrowok="t"/>
              </v:shape>
            </v:group>
            <v:group style="position:absolute;left:5377;top:519;width:40;height:2" coordorigin="5377,519" coordsize="40,2">
              <v:shape style="position:absolute;left:5377;top:519;width:40;height:2" coordorigin="5377,519" coordsize="40,0" path="m5377,519l5416,519e" filled="false" stroked="true" strokeweight=".214789pt" strokecolor="#ff0000">
                <v:path arrowok="t"/>
              </v:shape>
            </v:group>
            <v:group style="position:absolute;left:5396;top:493;width:2;height:52" coordorigin="5396,493" coordsize="2,52">
              <v:shape style="position:absolute;left:5396;top:493;width:2;height:52" coordorigin="5396,493" coordsize="0,52" path="m5396,493l5396,545e" filled="false" stroked="true" strokeweight=".163027pt" strokecolor="#ff0000">
                <v:path arrowok="t"/>
              </v:shape>
            </v:group>
            <v:group style="position:absolute;left:5377;top:518;width:40;height:2" coordorigin="5377,518" coordsize="40,2">
              <v:shape style="position:absolute;left:5377;top:518;width:40;height:2" coordorigin="5377,518" coordsize="40,0" path="m5377,518l5416,518e" filled="false" stroked="true" strokeweight=".214789pt" strokecolor="#ff0000">
                <v:path arrowok="t"/>
              </v:shape>
            </v:group>
            <v:group style="position:absolute;left:5396;top:492;width:2;height:52" coordorigin="5396,492" coordsize="2,52">
              <v:shape style="position:absolute;left:5396;top:492;width:2;height:52" coordorigin="5396,492" coordsize="0,52" path="m5396,492l5396,544e" filled="false" stroked="true" strokeweight=".163027pt" strokecolor="#ff0000">
                <v:path arrowok="t"/>
              </v:shape>
            </v:group>
            <v:group style="position:absolute;left:5377;top:517;width:40;height:2" coordorigin="5377,517" coordsize="40,2">
              <v:shape style="position:absolute;left:5377;top:517;width:40;height:2" coordorigin="5377,517" coordsize="40,0" path="m5377,517l5416,517e" filled="false" stroked="true" strokeweight=".214789pt" strokecolor="#ff0000">
                <v:path arrowok="t"/>
              </v:shape>
            </v:group>
            <v:group style="position:absolute;left:5396;top:492;width:2;height:52" coordorigin="5396,492" coordsize="2,52">
              <v:shape style="position:absolute;left:5396;top:492;width:2;height:52" coordorigin="5396,492" coordsize="0,52" path="m5396,492l5396,543e" filled="false" stroked="true" strokeweight=".163027pt" strokecolor="#ff0000">
                <v:path arrowok="t"/>
              </v:shape>
            </v:group>
            <v:group style="position:absolute;left:5377;top:517;width:40;height:2" coordorigin="5377,517" coordsize="40,2">
              <v:shape style="position:absolute;left:5377;top:517;width:40;height:2" coordorigin="5377,517" coordsize="40,0" path="m5377,517l5416,517e" filled="false" stroked="true" strokeweight=".214789pt" strokecolor="#ff0000">
                <v:path arrowok="t"/>
              </v:shape>
            </v:group>
            <v:group style="position:absolute;left:5396;top:491;width:2;height:52" coordorigin="5396,491" coordsize="2,52">
              <v:shape style="position:absolute;left:5396;top:491;width:2;height:52" coordorigin="5396,491" coordsize="0,52" path="m5396,491l5396,542e" filled="false" stroked="true" strokeweight=".163027pt" strokecolor="#ff0000">
                <v:path arrowok="t"/>
              </v:shape>
            </v:group>
            <v:group style="position:absolute;left:5377;top:516;width:40;height:2" coordorigin="5377,516" coordsize="40,2">
              <v:shape style="position:absolute;left:5377;top:516;width:40;height:2" coordorigin="5377,516" coordsize="40,0" path="m5377,516l5416,516e" filled="false" stroked="true" strokeweight=".214789pt" strokecolor="#ff0000">
                <v:path arrowok="t"/>
              </v:shape>
            </v:group>
            <v:group style="position:absolute;left:5396;top:490;width:2;height:52" coordorigin="5396,490" coordsize="2,52">
              <v:shape style="position:absolute;left:5396;top:490;width:2;height:52" coordorigin="5396,490" coordsize="0,52" path="m5396,490l5396,542e" filled="false" stroked="true" strokeweight=".163027pt" strokecolor="#ff0000">
                <v:path arrowok="t"/>
              </v:shape>
            </v:group>
            <v:group style="position:absolute;left:5377;top:516;width:40;height:2" coordorigin="5377,516" coordsize="40,2">
              <v:shape style="position:absolute;left:5377;top:516;width:40;height:2" coordorigin="5377,516" coordsize="40,0" path="m5377,516l5416,516e" filled="false" stroked="true" strokeweight=".214789pt" strokecolor="#ff0000">
                <v:path arrowok="t"/>
              </v:shape>
            </v:group>
            <v:group style="position:absolute;left:5396;top:490;width:2;height:52" coordorigin="5396,490" coordsize="2,52">
              <v:shape style="position:absolute;left:5396;top:490;width:2;height:52" coordorigin="5396,490" coordsize="0,52" path="m5396,490l5396,542e" filled="false" stroked="true" strokeweight=".163027pt" strokecolor="#ff0000">
                <v:path arrowok="t"/>
              </v:shape>
            </v:group>
            <v:group style="position:absolute;left:5377;top:515;width:40;height:2" coordorigin="5377,515" coordsize="40,2">
              <v:shape style="position:absolute;left:5377;top:515;width:40;height:2" coordorigin="5377,515" coordsize="40,0" path="m5377,515l5416,515e" filled="false" stroked="true" strokeweight=".214789pt" strokecolor="#ff0000">
                <v:path arrowok="t"/>
              </v:shape>
            </v:group>
            <v:group style="position:absolute;left:5396;top:489;width:2;height:52" coordorigin="5396,489" coordsize="2,52">
              <v:shape style="position:absolute;left:5396;top:489;width:2;height:52" coordorigin="5396,489" coordsize="0,52" path="m5396,489l5396,541e" filled="false" stroked="true" strokeweight=".163027pt" strokecolor="#ff0000">
                <v:path arrowok="t"/>
              </v:shape>
            </v:group>
            <v:group style="position:absolute;left:5377;top:514;width:40;height:2" coordorigin="5377,514" coordsize="40,2">
              <v:shape style="position:absolute;left:5377;top:514;width:40;height:2" coordorigin="5377,514" coordsize="40,0" path="m5377,514l5416,514e" filled="false" stroked="true" strokeweight=".214789pt" strokecolor="#ff0000">
                <v:path arrowok="t"/>
              </v:shape>
            </v:group>
            <v:group style="position:absolute;left:5396;top:489;width:2;height:52" coordorigin="5396,489" coordsize="2,52">
              <v:shape style="position:absolute;left:5396;top:489;width:2;height:52" coordorigin="5396,489" coordsize="0,52" path="m5396,489l5396,540e" filled="false" stroked="true" strokeweight=".163027pt" strokecolor="#ff0000">
                <v:path arrowok="t"/>
              </v:shape>
            </v:group>
            <v:group style="position:absolute;left:5377;top:514;width:40;height:2" coordorigin="5377,514" coordsize="40,2">
              <v:shape style="position:absolute;left:5377;top:514;width:40;height:2" coordorigin="5377,514" coordsize="40,0" path="m5377,514l5416,514e" filled="false" stroked="true" strokeweight=".214789pt" strokecolor="#ff0000">
                <v:path arrowok="t"/>
              </v:shape>
            </v:group>
            <v:group style="position:absolute;left:5396;top:488;width:2;height:52" coordorigin="5396,488" coordsize="2,52">
              <v:shape style="position:absolute;left:5396;top:488;width:2;height:52" coordorigin="5396,488" coordsize="0,52" path="m5396,488l5396,539e" filled="false" stroked="true" strokeweight=".163027pt" strokecolor="#ff0000">
                <v:path arrowok="t"/>
              </v:shape>
            </v:group>
            <v:group style="position:absolute;left:5377;top:513;width:40;height:2" coordorigin="5377,513" coordsize="40,2">
              <v:shape style="position:absolute;left:5377;top:513;width:40;height:2" coordorigin="5377,513" coordsize="40,0" path="m5377,513l5416,513e" filled="false" stroked="true" strokeweight=".214789pt" strokecolor="#ff0000">
                <v:path arrowok="t"/>
              </v:shape>
            </v:group>
            <v:group style="position:absolute;left:5396;top:487;width:2;height:52" coordorigin="5396,487" coordsize="2,52">
              <v:shape style="position:absolute;left:5396;top:487;width:2;height:52" coordorigin="5396,487" coordsize="0,52" path="m5396,487l5396,539e" filled="false" stroked="true" strokeweight=".163027pt" strokecolor="#ff0000">
                <v:path arrowok="t"/>
              </v:shape>
            </v:group>
            <v:group style="position:absolute;left:5377;top:512;width:40;height:2" coordorigin="5377,512" coordsize="40,2">
              <v:shape style="position:absolute;left:5377;top:512;width:40;height:2" coordorigin="5377,512" coordsize="40,0" path="m5377,512l5416,512e" filled="false" stroked="true" strokeweight=".214789pt" strokecolor="#ff0000">
                <v:path arrowok="t"/>
              </v:shape>
            </v:group>
            <v:group style="position:absolute;left:5396;top:486;width:2;height:52" coordorigin="5396,486" coordsize="2,52">
              <v:shape style="position:absolute;left:5396;top:486;width:2;height:52" coordorigin="5396,486" coordsize="0,52" path="m5396,486l5396,538e" filled="false" stroked="true" strokeweight=".163027pt" strokecolor="#ff0000">
                <v:path arrowok="t"/>
              </v:shape>
            </v:group>
            <v:group style="position:absolute;left:5377;top:511;width:40;height:2" coordorigin="5377,511" coordsize="40,2">
              <v:shape style="position:absolute;left:5377;top:511;width:40;height:2" coordorigin="5377,511" coordsize="40,0" path="m5377,511l5416,511e" filled="false" stroked="true" strokeweight=".214789pt" strokecolor="#ff0000">
                <v:path arrowok="t"/>
              </v:shape>
            </v:group>
            <v:group style="position:absolute;left:5396;top:486;width:2;height:52" coordorigin="5396,486" coordsize="2,52">
              <v:shape style="position:absolute;left:5396;top:486;width:2;height:52" coordorigin="5396,486" coordsize="0,52" path="m5396,486l5396,537e" filled="false" stroked="true" strokeweight=".163027pt" strokecolor="#ff0000">
                <v:path arrowok="t"/>
              </v:shape>
            </v:group>
            <v:group style="position:absolute;left:5377;top:511;width:40;height:2" coordorigin="5377,511" coordsize="40,2">
              <v:shape style="position:absolute;left:5377;top:511;width:40;height:2" coordorigin="5377,511" coordsize="40,0" path="m5377,511l5416,511e" filled="false" stroked="true" strokeweight=".214789pt" strokecolor="#ff0000">
                <v:path arrowok="t"/>
              </v:shape>
            </v:group>
            <v:group style="position:absolute;left:5396;top:485;width:2;height:52" coordorigin="5396,485" coordsize="2,52">
              <v:shape style="position:absolute;left:5396;top:485;width:2;height:52" coordorigin="5396,485" coordsize="0,52" path="m5396,485l5396,537e" filled="false" stroked="true" strokeweight=".163027pt" strokecolor="#ff0000">
                <v:path arrowok="t"/>
              </v:shape>
            </v:group>
            <v:group style="position:absolute;left:5377;top:510;width:40;height:2" coordorigin="5377,510" coordsize="40,2">
              <v:shape style="position:absolute;left:5377;top:510;width:40;height:2" coordorigin="5377,510" coordsize="40,0" path="m5377,510l5416,510e" filled="false" stroked="true" strokeweight=".214789pt" strokecolor="#ff0000">
                <v:path arrowok="t"/>
              </v:shape>
            </v:group>
            <v:group style="position:absolute;left:5396;top:484;width:2;height:52" coordorigin="5396,484" coordsize="2,52">
              <v:shape style="position:absolute;left:5396;top:484;width:2;height:52" coordorigin="5396,484" coordsize="0,52" path="m5396,484l5396,536e" filled="false" stroked="true" strokeweight=".163027pt" strokecolor="#ff0000">
                <v:path arrowok="t"/>
              </v:shape>
            </v:group>
            <v:group style="position:absolute;left:5377;top:509;width:40;height:2" coordorigin="5377,509" coordsize="40,2">
              <v:shape style="position:absolute;left:5377;top:509;width:40;height:2" coordorigin="5377,509" coordsize="40,0" path="m5377,509l5416,509e" filled="false" stroked="true" strokeweight=".214789pt" strokecolor="#ff0000">
                <v:path arrowok="t"/>
              </v:shape>
            </v:group>
            <v:group style="position:absolute;left:5396;top:484;width:2;height:52" coordorigin="5396,484" coordsize="2,52">
              <v:shape style="position:absolute;left:5396;top:484;width:2;height:52" coordorigin="5396,484" coordsize="0,52" path="m5396,484l5396,535e" filled="false" stroked="true" strokeweight=".163027pt" strokecolor="#ff0000">
                <v:path arrowok="t"/>
              </v:shape>
            </v:group>
            <v:group style="position:absolute;left:5377;top:509;width:40;height:2" coordorigin="5377,509" coordsize="40,2">
              <v:shape style="position:absolute;left:5377;top:509;width:40;height:2" coordorigin="5377,509" coordsize="40,0" path="m5377,509l5416,509e" filled="false" stroked="true" strokeweight=".214789pt" strokecolor="#ff0000">
                <v:path arrowok="t"/>
              </v:shape>
            </v:group>
            <v:group style="position:absolute;left:5396;top:483;width:2;height:52" coordorigin="5396,483" coordsize="2,52">
              <v:shape style="position:absolute;left:5396;top:483;width:2;height:52" coordorigin="5396,483" coordsize="0,52" path="m5396,483l5396,534e" filled="false" stroked="true" strokeweight=".163027pt" strokecolor="#ff0000">
                <v:path arrowok="t"/>
              </v:shape>
            </v:group>
            <v:group style="position:absolute;left:5377;top:508;width:40;height:2" coordorigin="5377,508" coordsize="40,2">
              <v:shape style="position:absolute;left:5377;top:508;width:40;height:2" coordorigin="5377,508" coordsize="40,0" path="m5377,508l5416,508e" filled="false" stroked="true" strokeweight=".214789pt" strokecolor="#ff0000">
                <v:path arrowok="t"/>
              </v:shape>
            </v:group>
            <v:group style="position:absolute;left:5396;top:482;width:2;height:52" coordorigin="5396,482" coordsize="2,52">
              <v:shape style="position:absolute;left:5396;top:482;width:2;height:52" coordorigin="5396,482" coordsize="0,52" path="m5396,482l5396,534e" filled="false" stroked="true" strokeweight=".163027pt" strokecolor="#ff0000">
                <v:path arrowok="t"/>
              </v:shape>
            </v:group>
            <v:group style="position:absolute;left:5377;top:507;width:40;height:2" coordorigin="5377,507" coordsize="40,2">
              <v:shape style="position:absolute;left:5377;top:507;width:40;height:2" coordorigin="5377,507" coordsize="40,0" path="m5377,507l5416,507e" filled="false" stroked="true" strokeweight=".214789pt" strokecolor="#ff0000">
                <v:path arrowok="t"/>
              </v:shape>
            </v:group>
            <v:group style="position:absolute;left:5396;top:481;width:2;height:52" coordorigin="5396,481" coordsize="2,52">
              <v:shape style="position:absolute;left:5396;top:481;width:2;height:52" coordorigin="5396,481" coordsize="0,52" path="m5396,481l5396,533e" filled="false" stroked="true" strokeweight=".163027pt" strokecolor="#ff0000">
                <v:path arrowok="t"/>
              </v:shape>
            </v:group>
            <v:group style="position:absolute;left:5377;top:506;width:40;height:2" coordorigin="5377,506" coordsize="40,2">
              <v:shape style="position:absolute;left:5377;top:506;width:40;height:2" coordorigin="5377,506" coordsize="40,0" path="m5377,506l5416,506e" filled="false" stroked="true" strokeweight=".214789pt" strokecolor="#ff0000">
                <v:path arrowok="t"/>
              </v:shape>
            </v:group>
            <v:group style="position:absolute;left:5396;top:481;width:2;height:52" coordorigin="5396,481" coordsize="2,52">
              <v:shape style="position:absolute;left:5396;top:481;width:2;height:52" coordorigin="5396,481" coordsize="0,52" path="m5396,481l5396,532e" filled="false" stroked="true" strokeweight=".163027pt" strokecolor="#ff0000">
                <v:path arrowok="t"/>
              </v:shape>
            </v:group>
            <v:group style="position:absolute;left:5377;top:506;width:40;height:2" coordorigin="5377,506" coordsize="40,2">
              <v:shape style="position:absolute;left:5377;top:506;width:40;height:2" coordorigin="5377,506" coordsize="40,0" path="m5377,506l5416,506e" filled="false" stroked="true" strokeweight=".214789pt" strokecolor="#ff0000">
                <v:path arrowok="t"/>
              </v:shape>
            </v:group>
            <v:group style="position:absolute;left:5396;top:480;width:2;height:52" coordorigin="5396,480" coordsize="2,52">
              <v:shape style="position:absolute;left:5396;top:480;width:2;height:52" coordorigin="5396,480" coordsize="0,52" path="m5396,480l5396,531e" filled="false" stroked="true" strokeweight=".163027pt" strokecolor="#ff0000">
                <v:path arrowok="t"/>
              </v:shape>
            </v:group>
            <v:group style="position:absolute;left:5377;top:505;width:40;height:2" coordorigin="5377,505" coordsize="40,2">
              <v:shape style="position:absolute;left:5377;top:505;width:40;height:2" coordorigin="5377,505" coordsize="40,0" path="m5377,505l5416,505e" filled="false" stroked="true" strokeweight=".214789pt" strokecolor="#ff0000">
                <v:path arrowok="t"/>
              </v:shape>
            </v:group>
            <v:group style="position:absolute;left:5396;top:479;width:2;height:52" coordorigin="5396,479" coordsize="2,52">
              <v:shape style="position:absolute;left:5396;top:479;width:2;height:52" coordorigin="5396,479" coordsize="0,52" path="m5396,479l5396,531e" filled="false" stroked="true" strokeweight=".163027pt" strokecolor="#ff0000">
                <v:path arrowok="t"/>
              </v:shape>
            </v:group>
            <v:group style="position:absolute;left:5377;top:504;width:40;height:2" coordorigin="5377,504" coordsize="40,2">
              <v:shape style="position:absolute;left:5377;top:504;width:40;height:2" coordorigin="5377,504" coordsize="40,0" path="m5377,504l5416,504e" filled="false" stroked="true" strokeweight=".214789pt" strokecolor="#ff0000">
                <v:path arrowok="t"/>
              </v:shape>
            </v:group>
            <v:group style="position:absolute;left:5396;top:479;width:2;height:52" coordorigin="5396,479" coordsize="2,52">
              <v:shape style="position:absolute;left:5396;top:479;width:2;height:52" coordorigin="5396,479" coordsize="0,52" path="m5396,479l5396,530e" filled="false" stroked="true" strokeweight=".163027pt" strokecolor="#ff0000">
                <v:path arrowok="t"/>
              </v:shape>
            </v:group>
            <v:group style="position:absolute;left:5377;top:504;width:40;height:2" coordorigin="5377,504" coordsize="40,2">
              <v:shape style="position:absolute;left:5377;top:504;width:40;height:2" coordorigin="5377,504" coordsize="40,0" path="m5377,504l5416,504e" filled="false" stroked="true" strokeweight=".214789pt" strokecolor="#ff0000">
                <v:path arrowok="t"/>
              </v:shape>
            </v:group>
            <v:group style="position:absolute;left:5396;top:478;width:2;height:52" coordorigin="5396,478" coordsize="2,52">
              <v:shape style="position:absolute;left:5396;top:478;width:2;height:52" coordorigin="5396,478" coordsize="0,52" path="m5396,478l5396,529e" filled="false" stroked="true" strokeweight=".163027pt" strokecolor="#ff0000">
                <v:path arrowok="t"/>
              </v:shape>
            </v:group>
            <v:group style="position:absolute;left:5377;top:503;width:40;height:2" coordorigin="5377,503" coordsize="40,2">
              <v:shape style="position:absolute;left:5377;top:503;width:40;height:2" coordorigin="5377,503" coordsize="40,0" path="m5377,503l5416,503e" filled="false" stroked="true" strokeweight=".214789pt" strokecolor="#ff0000">
                <v:path arrowok="t"/>
              </v:shape>
            </v:group>
            <v:group style="position:absolute;left:5396;top:477;width:2;height:52" coordorigin="5396,477" coordsize="2,52">
              <v:shape style="position:absolute;left:5396;top:477;width:2;height:52" coordorigin="5396,477" coordsize="0,52" path="m5396,477l5396,529e" filled="false" stroked="true" strokeweight=".163027pt" strokecolor="#ff0000">
                <v:path arrowok="t"/>
              </v:shape>
            </v:group>
            <v:group style="position:absolute;left:5377;top:502;width:40;height:2" coordorigin="5377,502" coordsize="40,2">
              <v:shape style="position:absolute;left:5377;top:502;width:40;height:2" coordorigin="5377,502" coordsize="40,0" path="m5377,502l5416,502e" filled="false" stroked="true" strokeweight=".214789pt" strokecolor="#ff0000">
                <v:path arrowok="t"/>
              </v:shape>
            </v:group>
            <v:group style="position:absolute;left:5396;top:476;width:2;height:52" coordorigin="5396,476" coordsize="2,52">
              <v:shape style="position:absolute;left:5396;top:476;width:2;height:52" coordorigin="5396,476" coordsize="0,52" path="m5396,476l5396,528e" filled="false" stroked="true" strokeweight=".163027pt" strokecolor="#ff0000">
                <v:path arrowok="t"/>
              </v:shape>
            </v:group>
            <v:group style="position:absolute;left:5377;top:501;width:40;height:2" coordorigin="5377,501" coordsize="40,2">
              <v:shape style="position:absolute;left:5377;top:501;width:40;height:2" coordorigin="5377,501" coordsize="40,0" path="m5377,501l5416,501e" filled="false" stroked="true" strokeweight=".214789pt" strokecolor="#ff0000">
                <v:path arrowok="t"/>
              </v:shape>
            </v:group>
            <v:group style="position:absolute;left:5396;top:476;width:2;height:52" coordorigin="5396,476" coordsize="2,52">
              <v:shape style="position:absolute;left:5396;top:476;width:2;height:52" coordorigin="5396,476" coordsize="0,52" path="m5396,476l5396,527e" filled="false" stroked="true" strokeweight=".163027pt" strokecolor="#ff0000">
                <v:path arrowok="t"/>
              </v:shape>
            </v:group>
            <v:group style="position:absolute;left:5377;top:501;width:40;height:2" coordorigin="5377,501" coordsize="40,2">
              <v:shape style="position:absolute;left:5377;top:501;width:40;height:2" coordorigin="5377,501" coordsize="40,0" path="m5377,501l5416,501e" filled="false" stroked="true" strokeweight=".214789pt" strokecolor="#ff0000">
                <v:path arrowok="t"/>
              </v:shape>
            </v:group>
            <v:group style="position:absolute;left:5396;top:475;width:2;height:52" coordorigin="5396,475" coordsize="2,52">
              <v:shape style="position:absolute;left:5396;top:475;width:2;height:52" coordorigin="5396,475" coordsize="0,52" path="m5396,475l5396,526e" filled="false" stroked="true" strokeweight=".163027pt" strokecolor="#ff0000">
                <v:path arrowok="t"/>
              </v:shape>
            </v:group>
            <v:group style="position:absolute;left:5377;top:500;width:40;height:2" coordorigin="5377,500" coordsize="40,2">
              <v:shape style="position:absolute;left:5377;top:500;width:40;height:2" coordorigin="5377,500" coordsize="40,0" path="m5377,500l5416,500e" filled="false" stroked="true" strokeweight=".214789pt" strokecolor="#ff0000">
                <v:path arrowok="t"/>
              </v:shape>
            </v:group>
            <v:group style="position:absolute;left:5396;top:474;width:2;height:52" coordorigin="5396,474" coordsize="2,52">
              <v:shape style="position:absolute;left:5396;top:474;width:2;height:52" coordorigin="5396,474" coordsize="0,52" path="m5396,474l5396,526e" filled="false" stroked="true" strokeweight=".163027pt" strokecolor="#ff0000">
                <v:path arrowok="t"/>
              </v:shape>
            </v:group>
            <v:group style="position:absolute;left:5377;top:499;width:40;height:2" coordorigin="5377,499" coordsize="40,2">
              <v:shape style="position:absolute;left:5377;top:499;width:40;height:2" coordorigin="5377,499" coordsize="40,0" path="m5377,499l5416,499e" filled="false" stroked="true" strokeweight=".214789pt" strokecolor="#ff0000">
                <v:path arrowok="t"/>
              </v:shape>
            </v:group>
            <v:group style="position:absolute;left:5396;top:473;width:2;height:52" coordorigin="5396,473" coordsize="2,52">
              <v:shape style="position:absolute;left:5396;top:473;width:2;height:52" coordorigin="5396,473" coordsize="0,52" path="m5396,473l5396,524e" filled="false" stroked="true" strokeweight=".163027pt" strokecolor="#ff0000">
                <v:path arrowok="t"/>
              </v:shape>
            </v:group>
            <v:group style="position:absolute;left:5377;top:498;width:40;height:2" coordorigin="5377,498" coordsize="40,2">
              <v:shape style="position:absolute;left:5377;top:498;width:40;height:2" coordorigin="5377,498" coordsize="40,0" path="m5377,498l5416,498e" filled="false" stroked="true" strokeweight=".214789pt" strokecolor="#ff0000">
                <v:path arrowok="t"/>
              </v:shape>
            </v:group>
            <v:group style="position:absolute;left:5396;top:472;width:2;height:52" coordorigin="5396,472" coordsize="2,52">
              <v:shape style="position:absolute;left:5396;top:472;width:2;height:52" coordorigin="5396,472" coordsize="0,52" path="m5396,472l5396,524e" filled="false" stroked="true" strokeweight=".163027pt" strokecolor="#ff0000">
                <v:path arrowok="t"/>
              </v:shape>
            </v:group>
            <v:group style="position:absolute;left:5377;top:497;width:40;height:2" coordorigin="5377,497" coordsize="40,2">
              <v:shape style="position:absolute;left:5377;top:497;width:40;height:2" coordorigin="5377,497" coordsize="40,0" path="m5377,497l5416,497e" filled="false" stroked="true" strokeweight=".214789pt" strokecolor="#ff0000">
                <v:path arrowok="t"/>
              </v:shape>
            </v:group>
            <v:group style="position:absolute;left:5396;top:471;width:2;height:52" coordorigin="5396,471" coordsize="2,52">
              <v:shape style="position:absolute;left:5396;top:471;width:2;height:52" coordorigin="5396,471" coordsize="0,52" path="m5396,471l5396,523e" filled="false" stroked="true" strokeweight=".163027pt" strokecolor="#ff0000">
                <v:path arrowok="t"/>
              </v:shape>
            </v:group>
            <v:group style="position:absolute;left:5377;top:496;width:40;height:2" coordorigin="5377,496" coordsize="40,2">
              <v:shape style="position:absolute;left:5377;top:496;width:40;height:2" coordorigin="5377,496" coordsize="40,0" path="m5377,496l5416,496e" filled="false" stroked="true" strokeweight=".214789pt" strokecolor="#ff0000">
                <v:path arrowok="t"/>
              </v:shape>
            </v:group>
            <v:group style="position:absolute;left:5396;top:471;width:2;height:52" coordorigin="5396,471" coordsize="2,52">
              <v:shape style="position:absolute;left:5396;top:471;width:2;height:52" coordorigin="5396,471" coordsize="0,52" path="m5396,471l5396,522e" filled="false" stroked="true" strokeweight=".163027pt" strokecolor="#ff0000">
                <v:path arrowok="t"/>
              </v:shape>
            </v:group>
            <v:group style="position:absolute;left:5377;top:496;width:40;height:2" coordorigin="5377,496" coordsize="40,2">
              <v:shape style="position:absolute;left:5377;top:496;width:40;height:2" coordorigin="5377,496" coordsize="40,0" path="m5377,496l5416,496e" filled="false" stroked="true" strokeweight=".214789pt" strokecolor="#ff0000">
                <v:path arrowok="t"/>
              </v:shape>
            </v:group>
            <v:group style="position:absolute;left:5396;top:470;width:2;height:52" coordorigin="5396,470" coordsize="2,52">
              <v:shape style="position:absolute;left:5396;top:470;width:2;height:52" coordorigin="5396,470" coordsize="0,52" path="m5396,470l5396,521e" filled="false" stroked="true" strokeweight=".163027pt" strokecolor="#ff0000">
                <v:path arrowok="t"/>
              </v:shape>
            </v:group>
            <v:group style="position:absolute;left:5377;top:495;width:40;height:2" coordorigin="5377,495" coordsize="40,2">
              <v:shape style="position:absolute;left:5377;top:495;width:40;height:2" coordorigin="5377,495" coordsize="40,0" path="m5377,495l5416,495e" filled="false" stroked="true" strokeweight=".214789pt" strokecolor="#ff0000">
                <v:path arrowok="t"/>
              </v:shape>
            </v:group>
            <v:group style="position:absolute;left:5396;top:469;width:2;height:52" coordorigin="5396,469" coordsize="2,52">
              <v:shape style="position:absolute;left:5396;top:469;width:2;height:52" coordorigin="5396,469" coordsize="0,52" path="m5396,469l5396,521e" filled="false" stroked="true" strokeweight=".163027pt" strokecolor="#ff0000">
                <v:path arrowok="t"/>
              </v:shape>
            </v:group>
            <v:group style="position:absolute;left:5377;top:494;width:40;height:2" coordorigin="5377,494" coordsize="40,2">
              <v:shape style="position:absolute;left:5377;top:494;width:40;height:2" coordorigin="5377,494" coordsize="40,0" path="m5377,494l5416,494e" filled="false" stroked="true" strokeweight=".214789pt" strokecolor="#ff0000">
                <v:path arrowok="t"/>
              </v:shape>
            </v:group>
            <v:group style="position:absolute;left:5396;top:468;width:2;height:52" coordorigin="5396,468" coordsize="2,52">
              <v:shape style="position:absolute;left:5396;top:468;width:2;height:52" coordorigin="5396,468" coordsize="0,52" path="m5396,468l5396,520e" filled="false" stroked="true" strokeweight=".163027pt" strokecolor="#ff0000">
                <v:path arrowok="t"/>
              </v:shape>
            </v:group>
            <v:group style="position:absolute;left:5377;top:493;width:40;height:2" coordorigin="5377,493" coordsize="40,2">
              <v:shape style="position:absolute;left:5377;top:493;width:40;height:2" coordorigin="5377,493" coordsize="40,0" path="m5377,493l5416,493e" filled="false" stroked="true" strokeweight=".214789pt" strokecolor="#ff0000">
                <v:path arrowok="t"/>
              </v:shape>
            </v:group>
            <v:group style="position:absolute;left:5396;top:468;width:2;height:52" coordorigin="5396,468" coordsize="2,52">
              <v:shape style="position:absolute;left:5396;top:468;width:2;height:52" coordorigin="5396,468" coordsize="0,52" path="m5396,468l5396,519e" filled="false" stroked="true" strokeweight=".163027pt" strokecolor="#ff0000">
                <v:path arrowok="t"/>
              </v:shape>
            </v:group>
            <v:group style="position:absolute;left:5377;top:493;width:40;height:2" coordorigin="5377,493" coordsize="40,2">
              <v:shape style="position:absolute;left:5377;top:493;width:40;height:2" coordorigin="5377,493" coordsize="40,0" path="m5377,493l5416,493e" filled="false" stroked="true" strokeweight=".214789pt" strokecolor="#ff0000">
                <v:path arrowok="t"/>
              </v:shape>
            </v:group>
            <v:group style="position:absolute;left:5396;top:467;width:2;height:52" coordorigin="5396,467" coordsize="2,52">
              <v:shape style="position:absolute;left:5396;top:467;width:2;height:52" coordorigin="5396,467" coordsize="0,52" path="m5396,467l5396,518e" filled="false" stroked="true" strokeweight=".163027pt" strokecolor="#ff0000">
                <v:path arrowok="t"/>
              </v:shape>
            </v:group>
            <v:group style="position:absolute;left:5377;top:492;width:40;height:2" coordorigin="5377,492" coordsize="40,2">
              <v:shape style="position:absolute;left:5377;top:492;width:40;height:2" coordorigin="5377,492" coordsize="40,0" path="m5377,492l5416,492e" filled="false" stroked="true" strokeweight=".214789pt" strokecolor="#ff0000">
                <v:path arrowok="t"/>
              </v:shape>
            </v:group>
            <v:group style="position:absolute;left:5396;top:466;width:2;height:52" coordorigin="5396,466" coordsize="2,52">
              <v:shape style="position:absolute;left:5396;top:466;width:2;height:52" coordorigin="5396,466" coordsize="0,52" path="m5396,466l5396,518e" filled="false" stroked="true" strokeweight=".163027pt" strokecolor="#ff0000">
                <v:path arrowok="t"/>
              </v:shape>
            </v:group>
            <v:group style="position:absolute;left:5377;top:491;width:40;height:2" coordorigin="5377,491" coordsize="40,2">
              <v:shape style="position:absolute;left:5377;top:491;width:40;height:2" coordorigin="5377,491" coordsize="40,0" path="m5377,491l5416,491e" filled="false" stroked="true" strokeweight=".214789pt" strokecolor="#ff0000">
                <v:path arrowok="t"/>
              </v:shape>
            </v:group>
            <v:group style="position:absolute;left:5396;top:466;width:2;height:52" coordorigin="5396,466" coordsize="2,52">
              <v:shape style="position:absolute;left:5396;top:466;width:2;height:52" coordorigin="5396,466" coordsize="0,52" path="m5396,466l5396,517e" filled="false" stroked="true" strokeweight=".163027pt" strokecolor="#ff0000">
                <v:path arrowok="t"/>
              </v:shape>
            </v:group>
            <v:group style="position:absolute;left:5377;top:491;width:40;height:2" coordorigin="5377,491" coordsize="40,2">
              <v:shape style="position:absolute;left:5377;top:491;width:40;height:2" coordorigin="5377,491" coordsize="40,0" path="m5377,491l5416,491e" filled="false" stroked="true" strokeweight=".214789pt" strokecolor="#ff0000">
                <v:path arrowok="t"/>
              </v:shape>
            </v:group>
            <v:group style="position:absolute;left:5396;top:465;width:2;height:52" coordorigin="5396,465" coordsize="2,52">
              <v:shape style="position:absolute;left:5396;top:465;width:2;height:52" coordorigin="5396,465" coordsize="0,52" path="m5396,465l5396,516e" filled="false" stroked="true" strokeweight=".163027pt" strokecolor="#ff0000">
                <v:path arrowok="t"/>
              </v:shape>
            </v:group>
            <v:group style="position:absolute;left:5377;top:490;width:40;height:2" coordorigin="5377,490" coordsize="40,2">
              <v:shape style="position:absolute;left:5377;top:490;width:40;height:2" coordorigin="5377,490" coordsize="40,0" path="m5377,490l5416,490e" filled="false" stroked="true" strokeweight=".214789pt" strokecolor="#ff0000">
                <v:path arrowok="t"/>
              </v:shape>
            </v:group>
            <v:group style="position:absolute;left:5396;top:464;width:2;height:52" coordorigin="5396,464" coordsize="2,52">
              <v:shape style="position:absolute;left:5396;top:464;width:2;height:52" coordorigin="5396,464" coordsize="0,52" path="m5396,464l5396,516e" filled="false" stroked="true" strokeweight=".163027pt" strokecolor="#ff0000">
                <v:path arrowok="t"/>
              </v:shape>
            </v:group>
            <v:group style="position:absolute;left:5377;top:489;width:40;height:2" coordorigin="5377,489" coordsize="40,2">
              <v:shape style="position:absolute;left:5377;top:489;width:40;height:2" coordorigin="5377,489" coordsize="40,0" path="m5377,489l5416,489e" filled="false" stroked="true" strokeweight=".214789pt" strokecolor="#ff0000">
                <v:path arrowok="t"/>
              </v:shape>
            </v:group>
            <v:group style="position:absolute;left:5396;top:463;width:2;height:52" coordorigin="5396,463" coordsize="2,52">
              <v:shape style="position:absolute;left:5396;top:463;width:2;height:52" coordorigin="5396,463" coordsize="0,52" path="m5396,463l5396,515e" filled="false" stroked="true" strokeweight=".163027pt" strokecolor="#ff0000">
                <v:path arrowok="t"/>
              </v:shape>
            </v:group>
            <v:group style="position:absolute;left:5377;top:488;width:40;height:2" coordorigin="5377,488" coordsize="40,2">
              <v:shape style="position:absolute;left:5377;top:488;width:40;height:2" coordorigin="5377,488" coordsize="40,0" path="m5377,488l5416,488e" filled="false" stroked="true" strokeweight=".214789pt" strokecolor="#ff0000">
                <v:path arrowok="t"/>
              </v:shape>
            </v:group>
            <v:group style="position:absolute;left:5396;top:463;width:2;height:52" coordorigin="5396,463" coordsize="2,52">
              <v:shape style="position:absolute;left:5396;top:463;width:2;height:52" coordorigin="5396,463" coordsize="0,52" path="m5396,463l5396,514e" filled="false" stroked="true" strokeweight=".163027pt" strokecolor="#ff0000">
                <v:path arrowok="t"/>
              </v:shape>
            </v:group>
            <v:group style="position:absolute;left:5377;top:488;width:40;height:2" coordorigin="5377,488" coordsize="40,2">
              <v:shape style="position:absolute;left:5377;top:488;width:40;height:2" coordorigin="5377,488" coordsize="40,0" path="m5377,488l5416,488e" filled="false" stroked="true" strokeweight=".214789pt" strokecolor="#ff0000">
                <v:path arrowok="t"/>
              </v:shape>
            </v:group>
            <v:group style="position:absolute;left:5396;top:462;width:2;height:52" coordorigin="5396,462" coordsize="2,52">
              <v:shape style="position:absolute;left:5396;top:462;width:2;height:52" coordorigin="5396,462" coordsize="0,52" path="m5396,462l5396,513e" filled="false" stroked="true" strokeweight=".163027pt" strokecolor="#ff0000">
                <v:path arrowok="t"/>
              </v:shape>
            </v:group>
            <v:group style="position:absolute;left:5377;top:487;width:40;height:2" coordorigin="5377,487" coordsize="40,2">
              <v:shape style="position:absolute;left:5377;top:487;width:40;height:2" coordorigin="5377,487" coordsize="40,0" path="m5377,487l5416,487e" filled="false" stroked="true" strokeweight=".214789pt" strokecolor="#ff0000">
                <v:path arrowok="t"/>
              </v:shape>
            </v:group>
            <v:group style="position:absolute;left:5396;top:461;width:2;height:52" coordorigin="5396,461" coordsize="2,52">
              <v:shape style="position:absolute;left:5396;top:461;width:2;height:52" coordorigin="5396,461" coordsize="0,52" path="m5396,461l5396,513e" filled="false" stroked="true" strokeweight=".163027pt" strokecolor="#ff0000">
                <v:path arrowok="t"/>
              </v:shape>
            </v:group>
            <v:group style="position:absolute;left:5377;top:486;width:40;height:2" coordorigin="5377,486" coordsize="40,2">
              <v:shape style="position:absolute;left:5377;top:486;width:40;height:2" coordorigin="5377,486" coordsize="40,0" path="m5377,486l5416,486e" filled="false" stroked="true" strokeweight=".214789pt" strokecolor="#ff0000">
                <v:path arrowok="t"/>
              </v:shape>
            </v:group>
            <v:group style="position:absolute;left:5396;top:460;width:2;height:52" coordorigin="5396,460" coordsize="2,52">
              <v:shape style="position:absolute;left:5396;top:460;width:2;height:52" coordorigin="5396,460" coordsize="0,52" path="m5396,460l5396,511e" filled="false" stroked="true" strokeweight=".163027pt" strokecolor="#ff0000">
                <v:path arrowok="t"/>
              </v:shape>
            </v:group>
            <v:group style="position:absolute;left:5377;top:484;width:40;height:2" coordorigin="5377,484" coordsize="40,2">
              <v:shape style="position:absolute;left:5377;top:484;width:40;height:2" coordorigin="5377,484" coordsize="40,0" path="m5377,484l5416,484e" filled="false" stroked="true" strokeweight=".214789pt" strokecolor="#ff0000">
                <v:path arrowok="t"/>
              </v:shape>
            </v:group>
            <v:group style="position:absolute;left:5396;top:458;width:2;height:52" coordorigin="5396,458" coordsize="2,52">
              <v:shape style="position:absolute;left:5396;top:458;width:2;height:52" coordorigin="5396,458" coordsize="0,52" path="m5396,458l5396,510e" filled="false" stroked="true" strokeweight=".163027pt" strokecolor="#ff0000">
                <v:path arrowok="t"/>
              </v:shape>
            </v:group>
            <v:group style="position:absolute;left:5377;top:483;width:40;height:2" coordorigin="5377,483" coordsize="40,2">
              <v:shape style="position:absolute;left:5377;top:483;width:40;height:2" coordorigin="5377,483" coordsize="40,0" path="m5377,483l5416,483e" filled="false" stroked="true" strokeweight=".214789pt" strokecolor="#ff0000">
                <v:path arrowok="t"/>
              </v:shape>
            </v:group>
            <v:group style="position:absolute;left:5396;top:458;width:2;height:52" coordorigin="5396,458" coordsize="2,52">
              <v:shape style="position:absolute;left:5396;top:458;width:2;height:52" coordorigin="5396,458" coordsize="0,52" path="m5396,458l5396,509e" filled="false" stroked="true" strokeweight=".163027pt" strokecolor="#ff0000">
                <v:path arrowok="t"/>
              </v:shape>
            </v:group>
            <v:group style="position:absolute;left:5377;top:483;width:40;height:2" coordorigin="5377,483" coordsize="40,2">
              <v:shape style="position:absolute;left:5377;top:483;width:40;height:2" coordorigin="5377,483" coordsize="40,0" path="m5377,483l5416,483e" filled="false" stroked="true" strokeweight=".214789pt" strokecolor="#ff0000">
                <v:path arrowok="t"/>
              </v:shape>
            </v:group>
            <v:group style="position:absolute;left:5396;top:457;width:2;height:52" coordorigin="5396,457" coordsize="2,52">
              <v:shape style="position:absolute;left:5396;top:457;width:2;height:52" coordorigin="5396,457" coordsize="0,52" path="m5396,457l5396,508e" filled="false" stroked="true" strokeweight=".163027pt" strokecolor="#ff0000">
                <v:path arrowok="t"/>
              </v:shape>
            </v:group>
            <v:group style="position:absolute;left:5377;top:482;width:40;height:2" coordorigin="5377,482" coordsize="40,2">
              <v:shape style="position:absolute;left:5377;top:482;width:40;height:2" coordorigin="5377,482" coordsize="40,0" path="m5377,482l5416,482e" filled="false" stroked="true" strokeweight=".214789pt" strokecolor="#ff0000">
                <v:path arrowok="t"/>
              </v:shape>
            </v:group>
            <v:group style="position:absolute;left:5396;top:456;width:2;height:52" coordorigin="5396,456" coordsize="2,52">
              <v:shape style="position:absolute;left:5396;top:456;width:2;height:52" coordorigin="5396,456" coordsize="0,52" path="m5396,456l5396,508e" filled="false" stroked="true" strokeweight=".163027pt" strokecolor="#ff0000">
                <v:path arrowok="t"/>
              </v:shape>
            </v:group>
            <v:group style="position:absolute;left:5377;top:481;width:40;height:2" coordorigin="5377,481" coordsize="40,2">
              <v:shape style="position:absolute;left:5377;top:481;width:40;height:2" coordorigin="5377,481" coordsize="40,0" path="m5377,481l5416,481e" filled="false" stroked="true" strokeweight=".214789pt" strokecolor="#ff0000">
                <v:path arrowok="t"/>
              </v:shape>
            </v:group>
            <v:group style="position:absolute;left:5396;top:455;width:2;height:52" coordorigin="5396,455" coordsize="2,52">
              <v:shape style="position:absolute;left:5396;top:455;width:2;height:52" coordorigin="5396,455" coordsize="0,52" path="m5396,455l5396,507e" filled="false" stroked="true" strokeweight=".163027pt" strokecolor="#ff0000">
                <v:path arrowok="t"/>
              </v:shape>
            </v:group>
            <v:group style="position:absolute;left:5377;top:480;width:40;height:2" coordorigin="5377,480" coordsize="40,2">
              <v:shape style="position:absolute;left:5377;top:480;width:40;height:2" coordorigin="5377,480" coordsize="40,0" path="m5377,480l5416,480e" filled="false" stroked="true" strokeweight=".214789pt" strokecolor="#ff0000">
                <v:path arrowok="t"/>
              </v:shape>
            </v:group>
            <v:group style="position:absolute;left:5396;top:455;width:2;height:52" coordorigin="5396,455" coordsize="2,52">
              <v:shape style="position:absolute;left:5396;top:455;width:2;height:52" coordorigin="5396,455" coordsize="0,52" path="m5396,455l5396,506e" filled="false" stroked="true" strokeweight=".163027pt" strokecolor="#ff0000">
                <v:path arrowok="t"/>
              </v:shape>
            </v:group>
            <v:group style="position:absolute;left:5377;top:480;width:40;height:2" coordorigin="5377,480" coordsize="40,2">
              <v:shape style="position:absolute;left:5377;top:480;width:40;height:2" coordorigin="5377,480" coordsize="40,0" path="m5377,480l5416,480e" filled="false" stroked="true" strokeweight=".214789pt" strokecolor="#ff0000">
                <v:path arrowok="t"/>
              </v:shape>
            </v:group>
            <v:group style="position:absolute;left:5396;top:454;width:2;height:52" coordorigin="5396,454" coordsize="2,52">
              <v:shape style="position:absolute;left:5396;top:454;width:2;height:52" coordorigin="5396,454" coordsize="0,52" path="m5396,454l5396,505e" filled="false" stroked="true" strokeweight=".163027pt" strokecolor="#ff0000">
                <v:path arrowok="t"/>
              </v:shape>
            </v:group>
            <v:group style="position:absolute;left:5377;top:479;width:40;height:2" coordorigin="5377,479" coordsize="40,2">
              <v:shape style="position:absolute;left:5377;top:479;width:40;height:2" coordorigin="5377,479" coordsize="40,0" path="m5377,479l5416,479e" filled="false" stroked="true" strokeweight=".214789pt" strokecolor="#ff0000">
                <v:path arrowok="t"/>
              </v:shape>
            </v:group>
            <v:group style="position:absolute;left:5396;top:453;width:2;height:52" coordorigin="5396,453" coordsize="2,52">
              <v:shape style="position:absolute;left:5396;top:453;width:2;height:52" coordorigin="5396,453" coordsize="0,52" path="m5396,453l5396,505e" filled="false" stroked="true" strokeweight=".163027pt" strokecolor="#ff0000">
                <v:path arrowok="t"/>
              </v:shape>
            </v:group>
            <v:group style="position:absolute;left:5377;top:478;width:40;height:2" coordorigin="5377,478" coordsize="40,2">
              <v:shape style="position:absolute;left:5377;top:478;width:40;height:2" coordorigin="5377,478" coordsize="40,0" path="m5377,478l5416,478e" filled="false" stroked="true" strokeweight=".214789pt" strokecolor="#ff0000">
                <v:path arrowok="t"/>
              </v:shape>
            </v:group>
            <v:group style="position:absolute;left:5396;top:453;width:2;height:52" coordorigin="5396,453" coordsize="2,52">
              <v:shape style="position:absolute;left:5396;top:453;width:2;height:52" coordorigin="5396,453" coordsize="0,52" path="m5396,453l5396,504e" filled="false" stroked="true" strokeweight=".163027pt" strokecolor="#ff0000">
                <v:path arrowok="t"/>
              </v:shape>
            </v:group>
            <v:group style="position:absolute;left:5377;top:478;width:40;height:2" coordorigin="5377,478" coordsize="40,2">
              <v:shape style="position:absolute;left:5377;top:478;width:40;height:2" coordorigin="5377,478" coordsize="40,0" path="m5377,478l5416,478e" filled="false" stroked="true" strokeweight=".214789pt" strokecolor="#ff0000">
                <v:path arrowok="t"/>
              </v:shape>
            </v:group>
            <v:group style="position:absolute;left:5396;top:452;width:2;height:52" coordorigin="5396,452" coordsize="2,52">
              <v:shape style="position:absolute;left:5396;top:452;width:2;height:52" coordorigin="5396,452" coordsize="0,52" path="m5396,452l5396,503e" filled="false" stroked="true" strokeweight=".163027pt" strokecolor="#ff0000">
                <v:path arrowok="t"/>
              </v:shape>
            </v:group>
            <v:group style="position:absolute;left:5377;top:477;width:40;height:2" coordorigin="5377,477" coordsize="40,2">
              <v:shape style="position:absolute;left:5377;top:477;width:40;height:2" coordorigin="5377,477" coordsize="40,0" path="m5377,477l5416,477e" filled="false" stroked="true" strokeweight=".214789pt" strokecolor="#ff0000">
                <v:path arrowok="t"/>
              </v:shape>
            </v:group>
            <v:group style="position:absolute;left:5396;top:451;width:2;height:52" coordorigin="5396,451" coordsize="2,52">
              <v:shape style="position:absolute;left:5396;top:451;width:2;height:52" coordorigin="5396,451" coordsize="0,52" path="m5396,451l5396,503e" filled="false" stroked="true" strokeweight=".163027pt" strokecolor="#ff0000">
                <v:path arrowok="t"/>
              </v:shape>
            </v:group>
            <v:group style="position:absolute;left:5377;top:476;width:40;height:2" coordorigin="5377,476" coordsize="40,2">
              <v:shape style="position:absolute;left:5377;top:476;width:40;height:2" coordorigin="5377,476" coordsize="40,0" path="m5377,476l5416,476e" filled="false" stroked="true" strokeweight=".214789pt" strokecolor="#ff0000">
                <v:path arrowok="t"/>
              </v:shape>
            </v:group>
            <v:group style="position:absolute;left:5396;top:450;width:2;height:52" coordorigin="5396,450" coordsize="2,52">
              <v:shape style="position:absolute;left:5396;top:450;width:2;height:52" coordorigin="5396,450" coordsize="0,52" path="m5396,450l5396,502e" filled="false" stroked="true" strokeweight=".163027pt" strokecolor="#ff0000">
                <v:path arrowok="t"/>
              </v:shape>
            </v:group>
            <v:group style="position:absolute;left:5377;top:475;width:40;height:2" coordorigin="5377,475" coordsize="40,2">
              <v:shape style="position:absolute;left:5377;top:475;width:40;height:2" coordorigin="5377,475" coordsize="40,0" path="m5377,475l5416,475e" filled="false" stroked="true" strokeweight=".214789pt" strokecolor="#ff0000">
                <v:path arrowok="t"/>
              </v:shape>
            </v:group>
            <v:group style="position:absolute;left:5396;top:450;width:2;height:52" coordorigin="5396,450" coordsize="2,52">
              <v:shape style="position:absolute;left:5396;top:450;width:2;height:52" coordorigin="5396,450" coordsize="0,52" path="m5396,450l5396,501e" filled="false" stroked="true" strokeweight=".163027pt" strokecolor="#ff0000">
                <v:path arrowok="t"/>
              </v:shape>
            </v:group>
            <v:group style="position:absolute;left:5377;top:475;width:40;height:2" coordorigin="5377,475" coordsize="40,2">
              <v:shape style="position:absolute;left:5377;top:475;width:40;height:2" coordorigin="5377,475" coordsize="40,0" path="m5377,475l5416,475e" filled="false" stroked="true" strokeweight=".214789pt" strokecolor="#ff0000">
                <v:path arrowok="t"/>
              </v:shape>
            </v:group>
            <v:group style="position:absolute;left:5396;top:449;width:2;height:52" coordorigin="5396,449" coordsize="2,52">
              <v:shape style="position:absolute;left:5396;top:449;width:2;height:52" coordorigin="5396,449" coordsize="0,52" path="m5396,449l5396,500e" filled="false" stroked="true" strokeweight=".163027pt" strokecolor="#ff0000">
                <v:path arrowok="t"/>
              </v:shape>
            </v:group>
            <v:group style="position:absolute;left:5377;top:474;width:40;height:2" coordorigin="5377,474" coordsize="40,2">
              <v:shape style="position:absolute;left:5377;top:474;width:40;height:2" coordorigin="5377,474" coordsize="40,0" path="m5377,474l5416,474e" filled="false" stroked="true" strokeweight=".214789pt" strokecolor="#ff0000">
                <v:path arrowok="t"/>
              </v:shape>
            </v:group>
            <v:group style="position:absolute;left:5396;top:448;width:2;height:52" coordorigin="5396,448" coordsize="2,52">
              <v:shape style="position:absolute;left:5396;top:448;width:2;height:52" coordorigin="5396,448" coordsize="0,52" path="m5396,448l5396,500e" filled="false" stroked="true" strokeweight=".163027pt" strokecolor="#ff0000">
                <v:path arrowok="t"/>
              </v:shape>
            </v:group>
            <v:group style="position:absolute;left:5377;top:473;width:40;height:2" coordorigin="5377,473" coordsize="40,2">
              <v:shape style="position:absolute;left:5377;top:473;width:40;height:2" coordorigin="5377,473" coordsize="40,0" path="m5377,473l5416,473e" filled="false" stroked="true" strokeweight=".214789pt" strokecolor="#ff0000">
                <v:path arrowok="t"/>
              </v:shape>
            </v:group>
            <v:group style="position:absolute;left:5396;top:448;width:2;height:52" coordorigin="5396,448" coordsize="2,52">
              <v:shape style="position:absolute;left:5396;top:448;width:2;height:52" coordorigin="5396,448" coordsize="0,52" path="m5396,448l5396,499e" filled="false" stroked="true" strokeweight=".163027pt" strokecolor="#ff0000">
                <v:path arrowok="t"/>
              </v:shape>
            </v:group>
            <v:group style="position:absolute;left:5377;top:473;width:40;height:2" coordorigin="5377,473" coordsize="40,2">
              <v:shape style="position:absolute;left:5377;top:473;width:40;height:2" coordorigin="5377,473" coordsize="40,0" path="m5377,473l5416,473e" filled="false" stroked="true" strokeweight=".214789pt" strokecolor="#ff0000">
                <v:path arrowok="t"/>
              </v:shape>
            </v:group>
            <v:group style="position:absolute;left:5396;top:447;width:2;height:52" coordorigin="5396,447" coordsize="2,52">
              <v:shape style="position:absolute;left:5396;top:447;width:2;height:52" coordorigin="5396,447" coordsize="0,52" path="m5396,447l5396,498e" filled="false" stroked="true" strokeweight=".163027pt" strokecolor="#ff0000">
                <v:path arrowok="t"/>
              </v:shape>
            </v:group>
            <v:group style="position:absolute;left:5377;top:472;width:40;height:2" coordorigin="5377,472" coordsize="40,2">
              <v:shape style="position:absolute;left:5377;top:472;width:40;height:2" coordorigin="5377,472" coordsize="40,0" path="m5377,472l5416,472e" filled="false" stroked="true" strokeweight=".214789pt" strokecolor="#ff0000">
                <v:path arrowok="t"/>
              </v:shape>
            </v:group>
            <v:group style="position:absolute;left:5396;top:446;width:2;height:52" coordorigin="5396,446" coordsize="2,52">
              <v:shape style="position:absolute;left:5396;top:446;width:2;height:52" coordorigin="5396,446" coordsize="0,52" path="m5396,446l5396,498e" filled="false" stroked="true" strokeweight=".163027pt" strokecolor="#ff0000">
                <v:path arrowok="t"/>
              </v:shape>
            </v:group>
            <v:group style="position:absolute;left:5377;top:471;width:40;height:2" coordorigin="5377,471" coordsize="40,2">
              <v:shape style="position:absolute;left:5377;top:471;width:40;height:2" coordorigin="5377,471" coordsize="40,0" path="m5377,471l5416,471e" filled="false" stroked="true" strokeweight=".214789pt" strokecolor="#ff0000">
                <v:path arrowok="t"/>
              </v:shape>
            </v:group>
            <v:group style="position:absolute;left:5396;top:445;width:2;height:52" coordorigin="5396,445" coordsize="2,52">
              <v:shape style="position:absolute;left:5396;top:445;width:2;height:52" coordorigin="5396,445" coordsize="0,52" path="m5396,445l5396,497e" filled="false" stroked="true" strokeweight=".163027pt" strokecolor="#ff0000">
                <v:path arrowok="t"/>
              </v:shape>
            </v:group>
            <v:group style="position:absolute;left:5377;top:470;width:40;height:2" coordorigin="5377,470" coordsize="40,2">
              <v:shape style="position:absolute;left:5377;top:470;width:40;height:2" coordorigin="5377,470" coordsize="40,0" path="m5377,470l5416,470e" filled="false" stroked="true" strokeweight=".214789pt" strokecolor="#ff0000">
                <v:path arrowok="t"/>
              </v:shape>
            </v:group>
            <v:group style="position:absolute;left:5396;top:445;width:2;height:52" coordorigin="5396,445" coordsize="2,52">
              <v:shape style="position:absolute;left:5396;top:445;width:2;height:52" coordorigin="5396,445" coordsize="0,52" path="m5396,445l5396,496e" filled="false" stroked="true" strokeweight=".163027pt" strokecolor="#ff0000">
                <v:path arrowok="t"/>
              </v:shape>
            </v:group>
            <v:group style="position:absolute;left:5377;top:470;width:40;height:2" coordorigin="5377,470" coordsize="40,2">
              <v:shape style="position:absolute;left:5377;top:470;width:40;height:2" coordorigin="5377,470" coordsize="40,0" path="m5377,470l5416,470e" filled="false" stroked="true" strokeweight=".214789pt" strokecolor="#ff0000">
                <v:path arrowok="t"/>
              </v:shape>
            </v:group>
            <v:group style="position:absolute;left:5396;top:444;width:2;height:52" coordorigin="5396,444" coordsize="2,52">
              <v:shape style="position:absolute;left:5396;top:444;width:2;height:52" coordorigin="5396,444" coordsize="0,52" path="m5396,444l5396,495e" filled="false" stroked="true" strokeweight=".163027pt" strokecolor="#ff0000">
                <v:path arrowok="t"/>
              </v:shape>
            </v:group>
            <v:group style="position:absolute;left:5377;top:469;width:40;height:2" coordorigin="5377,469" coordsize="40,2">
              <v:shape style="position:absolute;left:5377;top:469;width:40;height:2" coordorigin="5377,469" coordsize="40,0" path="m5377,469l5416,469e" filled="false" stroked="true" strokeweight=".214789pt" strokecolor="#ff0000">
                <v:path arrowok="t"/>
              </v:shape>
            </v:group>
            <v:group style="position:absolute;left:5396;top:443;width:2;height:52" coordorigin="5396,443" coordsize="2,52">
              <v:shape style="position:absolute;left:5396;top:443;width:2;height:52" coordorigin="5396,443" coordsize="0,52" path="m5396,443l5396,495e" filled="false" stroked="true" strokeweight=".163027pt" strokecolor="#ff0000">
                <v:path arrowok="t"/>
              </v:shape>
            </v:group>
            <v:group style="position:absolute;left:5377;top:468;width:40;height:2" coordorigin="5377,468" coordsize="40,2">
              <v:shape style="position:absolute;left:5377;top:468;width:40;height:2" coordorigin="5377,468" coordsize="40,0" path="m5377,468l5416,468e" filled="false" stroked="true" strokeweight=".214789pt" strokecolor="#ff0000">
                <v:path arrowok="t"/>
              </v:shape>
            </v:group>
            <v:group style="position:absolute;left:5396;top:442;width:2;height:52" coordorigin="5396,442" coordsize="2,52">
              <v:shape style="position:absolute;left:5396;top:442;width:2;height:52" coordorigin="5396,442" coordsize="0,52" path="m5396,442l5396,494e" filled="false" stroked="true" strokeweight=".163027pt" strokecolor="#ff0000">
                <v:path arrowok="t"/>
              </v:shape>
            </v:group>
            <v:group style="position:absolute;left:5377;top:467;width:40;height:2" coordorigin="5377,467" coordsize="40,2">
              <v:shape style="position:absolute;left:5377;top:467;width:40;height:2" coordorigin="5377,467" coordsize="40,0" path="m5377,467l5416,467e" filled="false" stroked="true" strokeweight=".214789pt" strokecolor="#ff0000">
                <v:path arrowok="t"/>
              </v:shape>
            </v:group>
            <v:group style="position:absolute;left:5396;top:442;width:2;height:52" coordorigin="5396,442" coordsize="2,52">
              <v:shape style="position:absolute;left:5396;top:442;width:2;height:52" coordorigin="5396,442" coordsize="0,52" path="m5396,442l5396,493e" filled="false" stroked="true" strokeweight=".163027pt" strokecolor="#ff0000">
                <v:path arrowok="t"/>
              </v:shape>
            </v:group>
            <v:group style="position:absolute;left:5377;top:467;width:40;height:2" coordorigin="5377,467" coordsize="40,2">
              <v:shape style="position:absolute;left:5377;top:467;width:40;height:2" coordorigin="5377,467" coordsize="40,0" path="m5377,467l5416,467e" filled="false" stroked="true" strokeweight=".214789pt" strokecolor="#ff0000">
                <v:path arrowok="t"/>
              </v:shape>
            </v:group>
            <v:group style="position:absolute;left:5396;top:441;width:2;height:52" coordorigin="5396,441" coordsize="2,52">
              <v:shape style="position:absolute;left:5396;top:441;width:2;height:52" coordorigin="5396,441" coordsize="0,52" path="m5396,441l5396,492e" filled="false" stroked="true" strokeweight=".163027pt" strokecolor="#ff0000">
                <v:path arrowok="t"/>
              </v:shape>
            </v:group>
            <v:group style="position:absolute;left:5377;top:465;width:40;height:2" coordorigin="5377,465" coordsize="40,2">
              <v:shape style="position:absolute;left:5377;top:465;width:40;height:2" coordorigin="5377,465" coordsize="40,0" path="m5377,465l5416,465e" filled="false" stroked="true" strokeweight=".214789pt" strokecolor="#ff0000">
                <v:path arrowok="t"/>
              </v:shape>
            </v:group>
            <v:group style="position:absolute;left:5396;top:439;width:2;height:52" coordorigin="5396,439" coordsize="2,52">
              <v:shape style="position:absolute;left:5396;top:439;width:2;height:52" coordorigin="5396,439" coordsize="0,52" path="m5396,439l5396,490e" filled="false" stroked="true" strokeweight=".163027pt" strokecolor="#ff0000">
                <v:path arrowok="t"/>
              </v:shape>
            </v:group>
            <v:group style="position:absolute;left:5377;top:464;width:40;height:2" coordorigin="5377,464" coordsize="40,2">
              <v:shape style="position:absolute;left:5377;top:464;width:40;height:2" coordorigin="5377,464" coordsize="40,0" path="m5377,464l5416,464e" filled="false" stroked="true" strokeweight=".214789pt" strokecolor="#ff0000">
                <v:path arrowok="t"/>
              </v:shape>
            </v:group>
            <v:group style="position:absolute;left:5396;top:438;width:2;height:52" coordorigin="5396,438" coordsize="2,52">
              <v:shape style="position:absolute;left:5396;top:438;width:2;height:52" coordorigin="5396,438" coordsize="0,52" path="m5396,438l5396,490e" filled="false" stroked="true" strokeweight=".163027pt" strokecolor="#ff0000">
                <v:path arrowok="t"/>
              </v:shape>
            </v:group>
            <v:group style="position:absolute;left:5377;top:463;width:40;height:2" coordorigin="5377,463" coordsize="40,2">
              <v:shape style="position:absolute;left:5377;top:463;width:40;height:2" coordorigin="5377,463" coordsize="40,0" path="m5377,463l5416,463e" filled="false" stroked="true" strokeweight=".214789pt" strokecolor="#ff0000">
                <v:path arrowok="t"/>
              </v:shape>
            </v:group>
            <v:group style="position:absolute;left:5396;top:437;width:2;height:52" coordorigin="5396,437" coordsize="2,52">
              <v:shape style="position:absolute;left:5396;top:437;width:2;height:52" coordorigin="5396,437" coordsize="0,52" path="m5396,437l5396,489e" filled="false" stroked="true" strokeweight=".163027pt" strokecolor="#ff0000">
                <v:path arrowok="t"/>
              </v:shape>
            </v:group>
            <v:group style="position:absolute;left:5377;top:462;width:40;height:2" coordorigin="5377,462" coordsize="40,2">
              <v:shape style="position:absolute;left:5377;top:462;width:40;height:2" coordorigin="5377,462" coordsize="40,0" path="m5377,462l5416,462e" filled="false" stroked="true" strokeweight=".214789pt" strokecolor="#ff0000">
                <v:path arrowok="t"/>
              </v:shape>
            </v:group>
            <v:group style="position:absolute;left:5396;top:437;width:2;height:52" coordorigin="5396,437" coordsize="2,52">
              <v:shape style="position:absolute;left:5396;top:437;width:2;height:52" coordorigin="5396,437" coordsize="0,52" path="m5396,437l5396,488e" filled="false" stroked="true" strokeweight=".163027pt" strokecolor="#ff0000">
                <v:path arrowok="t"/>
              </v:shape>
            </v:group>
            <v:group style="position:absolute;left:5377;top:462;width:40;height:2" coordorigin="5377,462" coordsize="40,2">
              <v:shape style="position:absolute;left:5377;top:462;width:40;height:2" coordorigin="5377,462" coordsize="40,0" path="m5377,462l5416,462e" filled="false" stroked="true" strokeweight=".214789pt" strokecolor="#ff0000">
                <v:path arrowok="t"/>
              </v:shape>
            </v:group>
            <v:group style="position:absolute;left:5396;top:436;width:2;height:52" coordorigin="5396,436" coordsize="2,52">
              <v:shape style="position:absolute;left:5396;top:436;width:2;height:52" coordorigin="5396,436" coordsize="0,52" path="m5396,436l5396,487e" filled="false" stroked="true" strokeweight=".163027pt" strokecolor="#ff0000">
                <v:path arrowok="t"/>
              </v:shape>
            </v:group>
            <v:group style="position:absolute;left:5377;top:461;width:40;height:2" coordorigin="5377,461" coordsize="40,2">
              <v:shape style="position:absolute;left:5377;top:461;width:40;height:2" coordorigin="5377,461" coordsize="40,0" path="m5377,461l5416,461e" filled="false" stroked="true" strokeweight=".214789pt" strokecolor="#ff0000">
                <v:path arrowok="t"/>
              </v:shape>
            </v:group>
            <v:group style="position:absolute;left:5396;top:435;width:2;height:52" coordorigin="5396,435" coordsize="2,52">
              <v:shape style="position:absolute;left:5396;top:435;width:2;height:52" coordorigin="5396,435" coordsize="0,52" path="m5396,435l5396,487e" filled="false" stroked="true" strokeweight=".163027pt" strokecolor="#ff0000">
                <v:path arrowok="t"/>
              </v:shape>
            </v:group>
            <v:group style="position:absolute;left:5377;top:460;width:40;height:2" coordorigin="5377,460" coordsize="40,2">
              <v:shape style="position:absolute;left:5377;top:460;width:40;height:2" coordorigin="5377,460" coordsize="40,0" path="m5377,460l5416,460e" filled="false" stroked="true" strokeweight=".214789pt" strokecolor="#ff0000">
                <v:path arrowok="t"/>
              </v:shape>
            </v:group>
            <v:group style="position:absolute;left:5396;top:435;width:2;height:52" coordorigin="5396,435" coordsize="2,52">
              <v:shape style="position:absolute;left:5396;top:435;width:2;height:52" coordorigin="5396,435" coordsize="0,52" path="m5396,435l5396,486e" filled="false" stroked="true" strokeweight=".163027pt" strokecolor="#ff0000">
                <v:path arrowok="t"/>
              </v:shape>
            </v:group>
            <v:group style="position:absolute;left:5377;top:460;width:40;height:2" coordorigin="5377,460" coordsize="40,2">
              <v:shape style="position:absolute;left:5377;top:460;width:40;height:2" coordorigin="5377,460" coordsize="40,0" path="m5377,460l5416,460e" filled="false" stroked="true" strokeweight=".214789pt" strokecolor="#ff0000">
                <v:path arrowok="t"/>
              </v:shape>
            </v:group>
            <v:group style="position:absolute;left:5396;top:434;width:2;height:52" coordorigin="5396,434" coordsize="2,52">
              <v:shape style="position:absolute;left:5396;top:434;width:2;height:52" coordorigin="5396,434" coordsize="0,52" path="m5396,434l5396,485e" filled="false" stroked="true" strokeweight=".163027pt" strokecolor="#ff0000">
                <v:path arrowok="t"/>
              </v:shape>
            </v:group>
            <v:group style="position:absolute;left:5377;top:459;width:40;height:2" coordorigin="5377,459" coordsize="40,2">
              <v:shape style="position:absolute;left:5377;top:459;width:40;height:2" coordorigin="5377,459" coordsize="40,0" path="m5377,459l5416,459e" filled="false" stroked="true" strokeweight=".214789pt" strokecolor="#ff0000">
                <v:path arrowok="t"/>
              </v:shape>
            </v:group>
            <v:group style="position:absolute;left:5396;top:433;width:2;height:52" coordorigin="5396,433" coordsize="2,52">
              <v:shape style="position:absolute;left:5396;top:433;width:2;height:52" coordorigin="5396,433" coordsize="0,52" path="m5396,433l5396,485e" filled="false" stroked="true" strokeweight=".163027pt" strokecolor="#ff0000">
                <v:path arrowok="t"/>
              </v:shape>
            </v:group>
            <v:group style="position:absolute;left:5377;top:458;width:40;height:2" coordorigin="5377,458" coordsize="40,2">
              <v:shape style="position:absolute;left:5377;top:458;width:40;height:2" coordorigin="5377,458" coordsize="40,0" path="m5377,458l5416,458e" filled="false" stroked="true" strokeweight=".214789pt" strokecolor="#ff0000">
                <v:path arrowok="t"/>
              </v:shape>
            </v:group>
            <v:group style="position:absolute;left:5396;top:432;width:2;height:52" coordorigin="5396,432" coordsize="2,52">
              <v:shape style="position:absolute;left:5396;top:432;width:2;height:52" coordorigin="5396,432" coordsize="0,52" path="m5396,432l5396,484e" filled="false" stroked="true" strokeweight=".163027pt" strokecolor="#ff0000">
                <v:path arrowok="t"/>
              </v:shape>
            </v:group>
            <v:group style="position:absolute;left:5377;top:457;width:40;height:2" coordorigin="5377,457" coordsize="40,2">
              <v:shape style="position:absolute;left:5377;top:457;width:40;height:2" coordorigin="5377,457" coordsize="40,0" path="m5377,457l5416,457e" filled="false" stroked="true" strokeweight=".214789pt" strokecolor="#ff0000">
                <v:path arrowok="t"/>
              </v:shape>
            </v:group>
            <v:group style="position:absolute;left:5396;top:432;width:2;height:52" coordorigin="5396,432" coordsize="2,52">
              <v:shape style="position:absolute;left:5396;top:432;width:2;height:52" coordorigin="5396,432" coordsize="0,52" path="m5396,432l5396,483e" filled="false" stroked="true" strokeweight=".163027pt" strokecolor="#ff0000">
                <v:path arrowok="t"/>
              </v:shape>
            </v:group>
            <v:group style="position:absolute;left:5377;top:457;width:40;height:2" coordorigin="5377,457" coordsize="40,2">
              <v:shape style="position:absolute;left:5377;top:457;width:40;height:2" coordorigin="5377,457" coordsize="40,0" path="m5377,457l5416,457e" filled="false" stroked="true" strokeweight=".214789pt" strokecolor="#ff0000">
                <v:path arrowok="t"/>
              </v:shape>
            </v:group>
            <v:group style="position:absolute;left:5396;top:431;width:2;height:52" coordorigin="5396,431" coordsize="2,52">
              <v:shape style="position:absolute;left:5396;top:431;width:2;height:52" coordorigin="5396,431" coordsize="0,52" path="m5396,431l5396,482e" filled="false" stroked="true" strokeweight=".163027pt" strokecolor="#ff0000">
                <v:path arrowok="t"/>
              </v:shape>
            </v:group>
            <v:group style="position:absolute;left:5377;top:456;width:40;height:2" coordorigin="5377,456" coordsize="40,2">
              <v:shape style="position:absolute;left:5377;top:456;width:40;height:2" coordorigin="5377,456" coordsize="40,0" path="m5377,456l5416,456e" filled="false" stroked="true" strokeweight=".214789pt" strokecolor="#ff0000">
                <v:path arrowok="t"/>
              </v:shape>
            </v:group>
            <v:group style="position:absolute;left:5396;top:430;width:2;height:52" coordorigin="5396,430" coordsize="2,52">
              <v:shape style="position:absolute;left:5396;top:430;width:2;height:52" coordorigin="5396,430" coordsize="0,52" path="m5396,430l5396,482e" filled="false" stroked="true" strokeweight=".163027pt" strokecolor="#ff0000">
                <v:path arrowok="t"/>
              </v:shape>
            </v:group>
            <v:group style="position:absolute;left:5377;top:455;width:40;height:2" coordorigin="5377,455" coordsize="40,2">
              <v:shape style="position:absolute;left:5377;top:455;width:40;height:2" coordorigin="5377,455" coordsize="40,0" path="m5377,455l5416,455e" filled="false" stroked="true" strokeweight=".214789pt" strokecolor="#ff0000">
                <v:path arrowok="t"/>
              </v:shape>
            </v:group>
            <v:group style="position:absolute;left:5396;top:429;width:2;height:52" coordorigin="5396,429" coordsize="2,52">
              <v:shape style="position:absolute;left:5396;top:429;width:2;height:52" coordorigin="5396,429" coordsize="0,52" path="m5396,429l5396,481e" filled="false" stroked="true" strokeweight=".163027pt" strokecolor="#ff0000">
                <v:path arrowok="t"/>
              </v:shape>
            </v:group>
            <v:group style="position:absolute;left:5377;top:455;width:40;height:2" coordorigin="5377,455" coordsize="40,2">
              <v:shape style="position:absolute;left:5377;top:455;width:40;height:2" coordorigin="5377,455" coordsize="40,0" path="m5377,455l5416,455e" filled="false" stroked="true" strokeweight=".214789pt" strokecolor="#ff0000">
                <v:path arrowok="t"/>
              </v:shape>
            </v:group>
            <v:group style="position:absolute;left:5396;top:429;width:2;height:52" coordorigin="5396,429" coordsize="2,52">
              <v:shape style="position:absolute;left:5396;top:429;width:2;height:52" coordorigin="5396,429" coordsize="0,52" path="m5396,429l5396,480e" filled="false" stroked="true" strokeweight=".163027pt" strokecolor="#ff0000">
                <v:path arrowok="t"/>
              </v:shape>
            </v:group>
            <v:group style="position:absolute;left:5377;top:454;width:40;height:2" coordorigin="5377,454" coordsize="40,2">
              <v:shape style="position:absolute;left:5377;top:454;width:40;height:2" coordorigin="5377,454" coordsize="40,0" path="m5377,454l5416,454e" filled="false" stroked="true" strokeweight=".214789pt" strokecolor="#ff0000">
                <v:path arrowok="t"/>
              </v:shape>
            </v:group>
            <v:group style="position:absolute;left:5396;top:428;width:2;height:52" coordorigin="5396,428" coordsize="2,52">
              <v:shape style="position:absolute;left:5396;top:428;width:2;height:52" coordorigin="5396,428" coordsize="0,52" path="m5396,428l5396,480e" filled="false" stroked="true" strokeweight=".163027pt" strokecolor="#ff0000">
                <v:path arrowok="t"/>
              </v:shape>
            </v:group>
            <v:group style="position:absolute;left:5377;top:453;width:40;height:2" coordorigin="5377,453" coordsize="40,2">
              <v:shape style="position:absolute;left:5377;top:453;width:40;height:2" coordorigin="5377,453" coordsize="40,0" path="m5377,453l5416,453e" filled="false" stroked="true" strokeweight=".214789pt" strokecolor="#ff0000">
                <v:path arrowok="t"/>
              </v:shape>
            </v:group>
            <v:group style="position:absolute;left:5396;top:427;width:2;height:52" coordorigin="5396,427" coordsize="2,52">
              <v:shape style="position:absolute;left:5396;top:427;width:2;height:52" coordorigin="5396,427" coordsize="0,52" path="m5396,427l5396,479e" filled="false" stroked="true" strokeweight=".163027pt" strokecolor="#ff0000">
                <v:path arrowok="t"/>
              </v:shape>
            </v:group>
            <v:group style="position:absolute;left:5377;top:452;width:40;height:2" coordorigin="5377,452" coordsize="40,2">
              <v:shape style="position:absolute;left:5377;top:452;width:40;height:2" coordorigin="5377,452" coordsize="40,0" path="m5377,452l5416,452e" filled="false" stroked="true" strokeweight=".214789pt" strokecolor="#ff0000">
                <v:path arrowok="t"/>
              </v:shape>
            </v:group>
            <v:group style="position:absolute;left:5396;top:427;width:2;height:52" coordorigin="5396,427" coordsize="2,52">
              <v:shape style="position:absolute;left:5396;top:427;width:2;height:52" coordorigin="5396,427" coordsize="0,52" path="m5396,427l5396,478e" filled="false" stroked="true" strokeweight=".163027pt" strokecolor="#ff0000">
                <v:path arrowok="t"/>
              </v:shape>
            </v:group>
            <v:group style="position:absolute;left:5377;top:452;width:40;height:2" coordorigin="5377,452" coordsize="40,2">
              <v:shape style="position:absolute;left:5377;top:452;width:40;height:2" coordorigin="5377,452" coordsize="40,0" path="m5377,452l5416,452e" filled="false" stroked="true" strokeweight=".214789pt" strokecolor="#ff0000">
                <v:path arrowok="t"/>
              </v:shape>
            </v:group>
            <v:group style="position:absolute;left:5396;top:426;width:2;height:52" coordorigin="5396,426" coordsize="2,52">
              <v:shape style="position:absolute;left:5396;top:426;width:2;height:52" coordorigin="5396,426" coordsize="0,52" path="m5396,426l5396,477e" filled="false" stroked="true" strokeweight=".163027pt" strokecolor="#ff0000">
                <v:path arrowok="t"/>
              </v:shape>
            </v:group>
            <v:group style="position:absolute;left:5377;top:451;width:40;height:2" coordorigin="5377,451" coordsize="40,2">
              <v:shape style="position:absolute;left:5377;top:451;width:40;height:2" coordorigin="5377,451" coordsize="40,0" path="m5377,451l5416,451e" filled="false" stroked="true" strokeweight=".214789pt" strokecolor="#ff0000">
                <v:path arrowok="t"/>
              </v:shape>
            </v:group>
            <v:group style="position:absolute;left:5396;top:425;width:2;height:52" coordorigin="5396,425" coordsize="2,52">
              <v:shape style="position:absolute;left:5396;top:425;width:2;height:52" coordorigin="5396,425" coordsize="0,52" path="m5396,425l5396,477e" filled="false" stroked="true" strokeweight=".163027pt" strokecolor="#ff0000">
                <v:path arrowok="t"/>
              </v:shape>
            </v:group>
            <v:group style="position:absolute;left:5377;top:450;width:40;height:2" coordorigin="5377,450" coordsize="40,2">
              <v:shape style="position:absolute;left:5377;top:450;width:40;height:2" coordorigin="5377,450" coordsize="40,0" path="m5377,450l5416,450e" filled="false" stroked="true" strokeweight=".214789pt" strokecolor="#ff0000">
                <v:path arrowok="t"/>
              </v:shape>
            </v:group>
            <v:group style="position:absolute;left:5396;top:424;width:2;height:52" coordorigin="5396,424" coordsize="2,52">
              <v:shape style="position:absolute;left:5396;top:424;width:2;height:52" coordorigin="5396,424" coordsize="0,52" path="m5396,424l5396,476e" filled="false" stroked="true" strokeweight=".163027pt" strokecolor="#ff0000">
                <v:path arrowok="t"/>
              </v:shape>
            </v:group>
            <v:group style="position:absolute;left:5377;top:449;width:40;height:2" coordorigin="5377,449" coordsize="40,2">
              <v:shape style="position:absolute;left:5377;top:449;width:40;height:2" coordorigin="5377,449" coordsize="40,0" path="m5377,449l5416,449e" filled="false" stroked="true" strokeweight=".214789pt" strokecolor="#ff0000">
                <v:path arrowok="t"/>
              </v:shape>
            </v:group>
            <v:group style="position:absolute;left:5396;top:424;width:2;height:52" coordorigin="5396,424" coordsize="2,52">
              <v:shape style="position:absolute;left:5396;top:424;width:2;height:52" coordorigin="5396,424" coordsize="0,52" path="m5396,424l5396,475e" filled="false" stroked="true" strokeweight=".163027pt" strokecolor="#ff0000">
                <v:path arrowok="t"/>
              </v:shape>
            </v:group>
            <v:group style="position:absolute;left:5377;top:449;width:40;height:2" coordorigin="5377,449" coordsize="40,2">
              <v:shape style="position:absolute;left:5377;top:449;width:40;height:2" coordorigin="5377,449" coordsize="40,0" path="m5377,449l5416,449e" filled="false" stroked="true" strokeweight=".214789pt" strokecolor="#ff0000">
                <v:path arrowok="t"/>
              </v:shape>
            </v:group>
            <v:group style="position:absolute;left:5396;top:423;width:2;height:52" coordorigin="5396,423" coordsize="2,52">
              <v:shape style="position:absolute;left:5396;top:423;width:2;height:52" coordorigin="5396,423" coordsize="0,52" path="m5396,423l5396,474e" filled="false" stroked="true" strokeweight=".163027pt" strokecolor="#ff0000">
                <v:path arrowok="t"/>
              </v:shape>
            </v:group>
            <v:group style="position:absolute;left:5377;top:448;width:40;height:2" coordorigin="5377,448" coordsize="40,2">
              <v:shape style="position:absolute;left:5377;top:448;width:40;height:2" coordorigin="5377,448" coordsize="40,0" path="m5377,448l5416,448e" filled="false" stroked="true" strokeweight=".214789pt" strokecolor="#ff0000">
                <v:path arrowok="t"/>
              </v:shape>
            </v:group>
            <v:group style="position:absolute;left:5396;top:422;width:2;height:52" coordorigin="5396,422" coordsize="2,52">
              <v:shape style="position:absolute;left:5396;top:422;width:2;height:52" coordorigin="5396,422" coordsize="0,52" path="m5396,422l5396,474e" filled="false" stroked="true" strokeweight=".163027pt" strokecolor="#ff0000">
                <v:path arrowok="t"/>
              </v:shape>
            </v:group>
            <v:group style="position:absolute;left:5377;top:447;width:40;height:2" coordorigin="5377,447" coordsize="40,2">
              <v:shape style="position:absolute;left:5377;top:447;width:40;height:2" coordorigin="5377,447" coordsize="40,0" path="m5377,447l5416,447e" filled="false" stroked="true" strokeweight=".214789pt" strokecolor="#ff0000">
                <v:path arrowok="t"/>
              </v:shape>
            </v:group>
            <v:group style="position:absolute;left:5396;top:422;width:2;height:52" coordorigin="5396,422" coordsize="2,52">
              <v:shape style="position:absolute;left:5396;top:422;width:2;height:52" coordorigin="5396,422" coordsize="0,52" path="m5396,422l5396,473e" filled="false" stroked="true" strokeweight=".163027pt" strokecolor="#ff0000">
                <v:path arrowok="t"/>
              </v:shape>
            </v:group>
            <v:group style="position:absolute;left:5377;top:447;width:40;height:2" coordorigin="5377,447" coordsize="40,2">
              <v:shape style="position:absolute;left:5377;top:447;width:40;height:2" coordorigin="5377,447" coordsize="40,0" path="m5377,447l5416,447e" filled="false" stroked="true" strokeweight=".214789pt" strokecolor="#ff0000">
                <v:path arrowok="t"/>
              </v:shape>
            </v:group>
            <v:group style="position:absolute;left:5396;top:421;width:2;height:52" coordorigin="5396,421" coordsize="2,52">
              <v:shape style="position:absolute;left:5396;top:421;width:2;height:52" coordorigin="5396,421" coordsize="0,52" path="m5396,421l5396,472e" filled="false" stroked="true" strokeweight=".163027pt" strokecolor="#ff0000">
                <v:path arrowok="t"/>
              </v:shape>
            </v:group>
            <v:group style="position:absolute;left:5377;top:446;width:40;height:2" coordorigin="5377,446" coordsize="40,2">
              <v:shape style="position:absolute;left:5377;top:446;width:40;height:2" coordorigin="5377,446" coordsize="40,0" path="m5377,446l5416,446e" filled="false" stroked="true" strokeweight=".214789pt" strokecolor="#ff0000">
                <v:path arrowok="t"/>
              </v:shape>
            </v:group>
            <v:group style="position:absolute;left:5396;top:420;width:2;height:52" coordorigin="5396,420" coordsize="2,52">
              <v:shape style="position:absolute;left:5396;top:420;width:2;height:52" coordorigin="5396,420" coordsize="0,52" path="m5396,420l5396,472e" filled="false" stroked="true" strokeweight=".163027pt" strokecolor="#ff0000">
                <v:path arrowok="t"/>
              </v:shape>
            </v:group>
            <v:group style="position:absolute;left:5377;top:445;width:40;height:2" coordorigin="5377,445" coordsize="40,2">
              <v:shape style="position:absolute;left:5377;top:445;width:40;height:2" coordorigin="5377,445" coordsize="40,0" path="m5377,445l5416,445e" filled="false" stroked="true" strokeweight=".214789pt" strokecolor="#ff0000">
                <v:path arrowok="t"/>
              </v:shape>
            </v:group>
            <v:group style="position:absolute;left:5396;top:419;width:2;height:52" coordorigin="5396,419" coordsize="2,52">
              <v:shape style="position:absolute;left:5396;top:419;width:2;height:52" coordorigin="5396,419" coordsize="0,52" path="m5396,419l5396,471e" filled="false" stroked="true" strokeweight=".163027pt" strokecolor="#ff0000">
                <v:path arrowok="t"/>
              </v:shape>
            </v:group>
            <v:group style="position:absolute;left:5377;top:444;width:40;height:2" coordorigin="5377,444" coordsize="40,2">
              <v:shape style="position:absolute;left:5377;top:444;width:40;height:2" coordorigin="5377,444" coordsize="40,0" path="m5377,444l5416,444e" filled="false" stroked="true" strokeweight=".214789pt" strokecolor="#ff0000">
                <v:path arrowok="t"/>
              </v:shape>
            </v:group>
            <v:group style="position:absolute;left:5396;top:419;width:2;height:52" coordorigin="5396,419" coordsize="2,52">
              <v:shape style="position:absolute;left:5396;top:419;width:2;height:52" coordorigin="5396,419" coordsize="0,52" path="m5396,419l5396,470e" filled="false" stroked="true" strokeweight=".163027pt" strokecolor="#ff0000">
                <v:path arrowok="t"/>
              </v:shape>
            </v:group>
            <v:group style="position:absolute;left:5377;top:444;width:40;height:2" coordorigin="5377,444" coordsize="40,2">
              <v:shape style="position:absolute;left:5377;top:444;width:40;height:2" coordorigin="5377,444" coordsize="40,0" path="m5377,444l5416,444e" filled="false" stroked="true" strokeweight=".214789pt" strokecolor="#ff0000">
                <v:path arrowok="t"/>
              </v:shape>
            </v:group>
            <v:group style="position:absolute;left:5396;top:418;width:2;height:52" coordorigin="5396,418" coordsize="2,52">
              <v:shape style="position:absolute;left:5396;top:418;width:2;height:52" coordorigin="5396,418" coordsize="0,52" path="m5396,418l5396,469e" filled="false" stroked="true" strokeweight=".163027pt" strokecolor="#ff0000">
                <v:path arrowok="t"/>
              </v:shape>
            </v:group>
            <v:group style="position:absolute;left:5377;top:443;width:40;height:2" coordorigin="5377,443" coordsize="40,2">
              <v:shape style="position:absolute;left:5377;top:443;width:40;height:2" coordorigin="5377,443" coordsize="40,0" path="m5377,443l5416,443e" filled="false" stroked="true" strokeweight=".214789pt" strokecolor="#ff0000">
                <v:path arrowok="t"/>
              </v:shape>
            </v:group>
            <v:group style="position:absolute;left:5396;top:417;width:2;height:52" coordorigin="5396,417" coordsize="2,52">
              <v:shape style="position:absolute;left:5396;top:417;width:2;height:52" coordorigin="5396,417" coordsize="0,52" path="m5396,417l5396,469e" filled="false" stroked="true" strokeweight=".163027pt" strokecolor="#ff0000">
                <v:path arrowok="t"/>
              </v:shape>
            </v:group>
            <v:group style="position:absolute;left:5377;top:442;width:40;height:2" coordorigin="5377,442" coordsize="40,2">
              <v:shape style="position:absolute;left:5377;top:442;width:40;height:2" coordorigin="5377,442" coordsize="40,0" path="m5377,442l5416,442e" filled="false" stroked="true" strokeweight=".214789pt" strokecolor="#ff0000">
                <v:path arrowok="t"/>
              </v:shape>
            </v:group>
            <v:group style="position:absolute;left:5396;top:416;width:2;height:52" coordorigin="5396,416" coordsize="2,52">
              <v:shape style="position:absolute;left:5396;top:416;width:2;height:52" coordorigin="5396,416" coordsize="0,52" path="m5396,416l5396,468e" filled="false" stroked="true" strokeweight=".163027pt" strokecolor="#ff0000">
                <v:path arrowok="t"/>
              </v:shape>
            </v:group>
            <v:group style="position:absolute;left:5377;top:442;width:40;height:2" coordorigin="5377,442" coordsize="40,2">
              <v:shape style="position:absolute;left:5377;top:442;width:40;height:2" coordorigin="5377,442" coordsize="40,0" path="m5377,442l5416,442e" filled="false" stroked="true" strokeweight=".214789pt" strokecolor="#ff0000">
                <v:path arrowok="t"/>
              </v:shape>
            </v:group>
            <v:group style="position:absolute;left:5396;top:416;width:2;height:52" coordorigin="5396,416" coordsize="2,52">
              <v:shape style="position:absolute;left:5396;top:416;width:2;height:52" coordorigin="5396,416" coordsize="0,52" path="m5396,416l5396,467e" filled="false" stroked="true" strokeweight=".163027pt" strokecolor="#ff0000">
                <v:path arrowok="t"/>
              </v:shape>
            </v:group>
            <v:group style="position:absolute;left:5377;top:441;width:40;height:2" coordorigin="5377,441" coordsize="40,2">
              <v:shape style="position:absolute;left:5377;top:441;width:40;height:2" coordorigin="5377,441" coordsize="40,0" path="m5377,441l5416,441e" filled="false" stroked="true" strokeweight=".214789pt" strokecolor="#ff0000">
                <v:path arrowok="t"/>
              </v:shape>
            </v:group>
            <v:group style="position:absolute;left:5396;top:415;width:2;height:52" coordorigin="5396,415" coordsize="2,52">
              <v:shape style="position:absolute;left:5396;top:415;width:2;height:52" coordorigin="5396,415" coordsize="0,52" path="m5396,415l5396,467e" filled="false" stroked="true" strokeweight=".163027pt" strokecolor="#ff0000">
                <v:path arrowok="t"/>
              </v:shape>
            </v:group>
            <v:group style="position:absolute;left:5377;top:441;width:40;height:2" coordorigin="5377,441" coordsize="40,2">
              <v:shape style="position:absolute;left:5377;top:441;width:40;height:2" coordorigin="5377,441" coordsize="40,0" path="m5377,441l5416,441e" filled="false" stroked="true" strokeweight=".214789pt" strokecolor="#ff0000">
                <v:path arrowok="t"/>
              </v:shape>
            </v:group>
            <v:group style="position:absolute;left:5396;top:415;width:2;height:52" coordorigin="5396,415" coordsize="2,52">
              <v:shape style="position:absolute;left:5396;top:415;width:2;height:52" coordorigin="5396,415" coordsize="0,52" path="m5396,415l5396,466e" filled="false" stroked="true" strokeweight=".163027pt" strokecolor="#ff0000">
                <v:path arrowok="t"/>
              </v:shape>
            </v:group>
            <v:group style="position:absolute;left:5377;top:440;width:40;height:2" coordorigin="5377,440" coordsize="40,2">
              <v:shape style="position:absolute;left:5377;top:440;width:40;height:2" coordorigin="5377,440" coordsize="40,0" path="m5377,440l5416,440e" filled="false" stroked="true" strokeweight=".214789pt" strokecolor="#ff0000">
                <v:path arrowok="t"/>
              </v:shape>
            </v:group>
            <v:group style="position:absolute;left:5396;top:414;width:2;height:52" coordorigin="5396,414" coordsize="2,52">
              <v:shape style="position:absolute;left:5396;top:414;width:2;height:52" coordorigin="5396,414" coordsize="0,52" path="m5396,414l5396,466e" filled="false" stroked="true" strokeweight=".163027pt" strokecolor="#ff0000">
                <v:path arrowok="t"/>
              </v:shape>
            </v:group>
            <v:group style="position:absolute;left:5377;top:439;width:40;height:2" coordorigin="5377,439" coordsize="40,2">
              <v:shape style="position:absolute;left:5377;top:439;width:40;height:2" coordorigin="5377,439" coordsize="40,0" path="m5377,439l5416,439e" filled="false" stroked="true" strokeweight=".214789pt" strokecolor="#ff0000">
                <v:path arrowok="t"/>
              </v:shape>
            </v:group>
            <v:group style="position:absolute;left:5396;top:414;width:2;height:52" coordorigin="5396,414" coordsize="2,52">
              <v:shape style="position:absolute;left:5396;top:414;width:2;height:52" coordorigin="5396,414" coordsize="0,52" path="m5396,414l5396,465e" filled="false" stroked="true" strokeweight=".163027pt" strokecolor="#ff0000">
                <v:path arrowok="t"/>
              </v:shape>
            </v:group>
            <v:group style="position:absolute;left:5377;top:439;width:40;height:2" coordorigin="5377,439" coordsize="40,2">
              <v:shape style="position:absolute;left:5377;top:439;width:40;height:2" coordorigin="5377,439" coordsize="40,0" path="m5377,439l5416,439e" filled="false" stroked="true" strokeweight=".214789pt" strokecolor="#ff0000">
                <v:path arrowok="t"/>
              </v:shape>
            </v:group>
            <v:group style="position:absolute;left:5396;top:413;width:2;height:52" coordorigin="5396,413" coordsize="2,52">
              <v:shape style="position:absolute;left:5396;top:413;width:2;height:52" coordorigin="5396,413" coordsize="0,52" path="m5396,413l5396,464e" filled="false" stroked="true" strokeweight=".163027pt" strokecolor="#ff0000">
                <v:path arrowok="t"/>
              </v:shape>
            </v:group>
            <v:group style="position:absolute;left:5377;top:438;width:40;height:2" coordorigin="5377,438" coordsize="40,2">
              <v:shape style="position:absolute;left:5377;top:438;width:40;height:2" coordorigin="5377,438" coordsize="40,0" path="m5377,438l5416,438e" filled="false" stroked="true" strokeweight=".214789pt" strokecolor="#ff0000">
                <v:path arrowok="t"/>
              </v:shape>
            </v:group>
            <v:group style="position:absolute;left:5396;top:412;width:2;height:52" coordorigin="5396,412" coordsize="2,52">
              <v:shape style="position:absolute;left:5396;top:412;width:2;height:52" coordorigin="5396,412" coordsize="0,52" path="m5396,412l5396,464e" filled="false" stroked="true" strokeweight=".163027pt" strokecolor="#ff0000">
                <v:path arrowok="t"/>
              </v:shape>
            </v:group>
            <v:group style="position:absolute;left:5377;top:437;width:40;height:2" coordorigin="5377,437" coordsize="40,2">
              <v:shape style="position:absolute;left:5377;top:437;width:40;height:2" coordorigin="5377,437" coordsize="40,0" path="m5377,437l5416,437e" filled="false" stroked="true" strokeweight=".214789pt" strokecolor="#ff0000">
                <v:path arrowok="t"/>
              </v:shape>
            </v:group>
            <v:group style="position:absolute;left:5396;top:411;width:2;height:52" coordorigin="5396,411" coordsize="2,52">
              <v:shape style="position:absolute;left:5396;top:411;width:2;height:52" coordorigin="5396,411" coordsize="0,52" path="m5396,411l5396,463e" filled="false" stroked="true" strokeweight=".163027pt" strokecolor="#ff0000">
                <v:path arrowok="t"/>
              </v:shape>
            </v:group>
            <v:group style="position:absolute;left:5377;top:436;width:40;height:2" coordorigin="5377,436" coordsize="40,2">
              <v:shape style="position:absolute;left:5377;top:436;width:40;height:2" coordorigin="5377,436" coordsize="40,0" path="m5377,436l5416,436e" filled="false" stroked="true" strokeweight=".214789pt" strokecolor="#ff0000">
                <v:path arrowok="t"/>
              </v:shape>
            </v:group>
            <v:group style="position:absolute;left:5396;top:411;width:2;height:52" coordorigin="5396,411" coordsize="2,52">
              <v:shape style="position:absolute;left:5396;top:411;width:2;height:52" coordorigin="5396,411" coordsize="0,52" path="m5396,411l5396,462e" filled="false" stroked="true" strokeweight=".163027pt" strokecolor="#ff0000">
                <v:path arrowok="t"/>
              </v:shape>
            </v:group>
            <v:group style="position:absolute;left:5377;top:436;width:40;height:2" coordorigin="5377,436" coordsize="40,2">
              <v:shape style="position:absolute;left:5377;top:436;width:40;height:2" coordorigin="5377,436" coordsize="40,0" path="m5377,436l5416,436e" filled="false" stroked="true" strokeweight=".214789pt" strokecolor="#ff0000">
                <v:path arrowok="t"/>
              </v:shape>
            </v:group>
            <v:group style="position:absolute;left:5396;top:410;width:2;height:52" coordorigin="5396,410" coordsize="2,52">
              <v:shape style="position:absolute;left:5396;top:410;width:2;height:52" coordorigin="5396,410" coordsize="0,52" path="m5396,410l5396,461e" filled="false" stroked="true" strokeweight=".163027pt" strokecolor="#ff0000">
                <v:path arrowok="t"/>
              </v:shape>
            </v:group>
            <v:group style="position:absolute;left:5377;top:435;width:40;height:2" coordorigin="5377,435" coordsize="40,2">
              <v:shape style="position:absolute;left:5377;top:435;width:40;height:2" coordorigin="5377,435" coordsize="40,0" path="m5377,435l5416,435e" filled="false" stroked="true" strokeweight=".214789pt" strokecolor="#ff0000">
                <v:path arrowok="t"/>
              </v:shape>
            </v:group>
            <v:group style="position:absolute;left:5396;top:409;width:2;height:52" coordorigin="5396,409" coordsize="2,52">
              <v:shape style="position:absolute;left:5396;top:409;width:2;height:52" coordorigin="5396,409" coordsize="0,52" path="m5396,409l5396,461e" filled="false" stroked="true" strokeweight=".163027pt" strokecolor="#ff0000">
                <v:path arrowok="t"/>
              </v:shape>
            </v:group>
            <v:group style="position:absolute;left:5377;top:434;width:40;height:2" coordorigin="5377,434" coordsize="40,2">
              <v:shape style="position:absolute;left:5377;top:434;width:40;height:2" coordorigin="5377,434" coordsize="40,0" path="m5377,434l5416,434e" filled="false" stroked="true" strokeweight=".214789pt" strokecolor="#ff0000">
                <v:path arrowok="t"/>
              </v:shape>
            </v:group>
            <v:group style="position:absolute;left:5396;top:409;width:2;height:52" coordorigin="5396,409" coordsize="2,52">
              <v:shape style="position:absolute;left:5396;top:409;width:2;height:52" coordorigin="5396,409" coordsize="0,52" path="m5396,409l5396,460e" filled="false" stroked="true" strokeweight=".163027pt" strokecolor="#ff0000">
                <v:path arrowok="t"/>
              </v:shape>
            </v:group>
            <v:group style="position:absolute;left:5377;top:434;width:40;height:2" coordorigin="5377,434" coordsize="40,2">
              <v:shape style="position:absolute;left:5377;top:434;width:40;height:2" coordorigin="5377,434" coordsize="40,0" path="m5377,434l5416,434e" filled="false" stroked="true" strokeweight=".214789pt" strokecolor="#ff0000">
                <v:path arrowok="t"/>
              </v:shape>
            </v:group>
            <v:group style="position:absolute;left:5396;top:408;width:2;height:52" coordorigin="5396,408" coordsize="2,52">
              <v:shape style="position:absolute;left:5396;top:408;width:2;height:52" coordorigin="5396,408" coordsize="0,52" path="m5396,408l5396,459e" filled="false" stroked="true" strokeweight=".163027pt" strokecolor="#ff0000">
                <v:path arrowok="t"/>
              </v:shape>
            </v:group>
            <v:group style="position:absolute;left:5377;top:433;width:40;height:2" coordorigin="5377,433" coordsize="40,2">
              <v:shape style="position:absolute;left:5377;top:433;width:40;height:2" coordorigin="5377,433" coordsize="40,0" path="m5377,433l5416,433e" filled="false" stroked="true" strokeweight=".214789pt" strokecolor="#ff0000">
                <v:path arrowok="t"/>
              </v:shape>
            </v:group>
            <v:group style="position:absolute;left:5396;top:407;width:2;height:52" coordorigin="5396,407" coordsize="2,52">
              <v:shape style="position:absolute;left:5396;top:407;width:2;height:52" coordorigin="5396,407" coordsize="0,52" path="m5396,407l5396,459e" filled="false" stroked="true" strokeweight=".163027pt" strokecolor="#ff0000">
                <v:path arrowok="t"/>
              </v:shape>
            </v:group>
            <v:group style="position:absolute;left:5377;top:432;width:40;height:2" coordorigin="5377,432" coordsize="40,2">
              <v:shape style="position:absolute;left:5377;top:432;width:40;height:2" coordorigin="5377,432" coordsize="40,0" path="m5377,432l5416,432e" filled="false" stroked="true" strokeweight=".214789pt" strokecolor="#ff0000">
                <v:path arrowok="t"/>
              </v:shape>
            </v:group>
            <v:group style="position:absolute;left:5396;top:406;width:2;height:52" coordorigin="5396,406" coordsize="2,52">
              <v:shape style="position:absolute;left:5396;top:406;width:2;height:52" coordorigin="5396,406" coordsize="0,52" path="m5396,406l5396,458e" filled="false" stroked="true" strokeweight=".163027pt" strokecolor="#ff0000">
                <v:path arrowok="t"/>
              </v:shape>
            </v:group>
            <v:group style="position:absolute;left:5377;top:431;width:40;height:2" coordorigin="5377,431" coordsize="40,2">
              <v:shape style="position:absolute;left:5377;top:431;width:40;height:2" coordorigin="5377,431" coordsize="40,0" path="m5377,431l5416,431e" filled="false" stroked="true" strokeweight=".214789pt" strokecolor="#ff0000">
                <v:path arrowok="t"/>
              </v:shape>
            </v:group>
            <v:group style="position:absolute;left:5396;top:406;width:2;height:52" coordorigin="5396,406" coordsize="2,52">
              <v:shape style="position:absolute;left:5396;top:406;width:2;height:52" coordorigin="5396,406" coordsize="0,52" path="m5396,406l5396,457e" filled="false" stroked="true" strokeweight=".163027pt" strokecolor="#ff0000">
                <v:path arrowok="t"/>
              </v:shape>
            </v:group>
            <v:group style="position:absolute;left:5377;top:431;width:40;height:2" coordorigin="5377,431" coordsize="40,2">
              <v:shape style="position:absolute;left:5377;top:431;width:40;height:2" coordorigin="5377,431" coordsize="40,0" path="m5377,431l5416,431e" filled="false" stroked="true" strokeweight=".214789pt" strokecolor="#ff0000">
                <v:path arrowok="t"/>
              </v:shape>
            </v:group>
            <v:group style="position:absolute;left:5396;top:405;width:2;height:52" coordorigin="5396,405" coordsize="2,52">
              <v:shape style="position:absolute;left:5396;top:405;width:2;height:52" coordorigin="5396,405" coordsize="0,52" path="m5396,405l5396,456e" filled="false" stroked="true" strokeweight=".163027pt" strokecolor="#ff0000">
                <v:path arrowok="t"/>
              </v:shape>
            </v:group>
            <v:group style="position:absolute;left:5377;top:430;width:40;height:2" coordorigin="5377,430" coordsize="40,2">
              <v:shape style="position:absolute;left:5377;top:430;width:40;height:2" coordorigin="5377,430" coordsize="40,0" path="m5377,430l5416,430e" filled="false" stroked="true" strokeweight=".214789pt" strokecolor="#ff0000">
                <v:path arrowok="t"/>
              </v:shape>
            </v:group>
            <v:group style="position:absolute;left:5396;top:404;width:2;height:52" coordorigin="5396,404" coordsize="2,52">
              <v:shape style="position:absolute;left:5396;top:404;width:2;height:52" coordorigin="5396,404" coordsize="0,52" path="m5396,404l5396,456e" filled="false" stroked="true" strokeweight=".163027pt" strokecolor="#ff0000">
                <v:path arrowok="t"/>
              </v:shape>
            </v:group>
            <v:group style="position:absolute;left:5377;top:429;width:40;height:2" coordorigin="5377,429" coordsize="40,2">
              <v:shape style="position:absolute;left:5377;top:429;width:40;height:2" coordorigin="5377,429" coordsize="40,0" path="m5377,429l5416,429e" filled="false" stroked="true" strokeweight=".214789pt" strokecolor="#ff0000">
                <v:path arrowok="t"/>
              </v:shape>
            </v:group>
            <v:group style="position:absolute;left:5396;top:403;width:2;height:52" coordorigin="5396,403" coordsize="2,52">
              <v:shape style="position:absolute;left:5396;top:403;width:2;height:52" coordorigin="5396,403" coordsize="0,52" path="m5396,403l5396,455e" filled="false" stroked="true" strokeweight=".163027pt" strokecolor="#ff0000">
                <v:path arrowok="t"/>
              </v:shape>
            </v:group>
            <v:group style="position:absolute;left:5377;top:428;width:40;height:2" coordorigin="5377,428" coordsize="40,2">
              <v:shape style="position:absolute;left:5377;top:428;width:40;height:2" coordorigin="5377,428" coordsize="40,0" path="m5377,428l5416,428e" filled="false" stroked="true" strokeweight=".214789pt" strokecolor="#ff0000">
                <v:path arrowok="t"/>
              </v:shape>
            </v:group>
            <v:group style="position:absolute;left:5396;top:403;width:2;height:52" coordorigin="5396,403" coordsize="2,52">
              <v:shape style="position:absolute;left:5396;top:403;width:2;height:52" coordorigin="5396,403" coordsize="0,52" path="m5396,403l5396,454e" filled="false" stroked="true" strokeweight=".163027pt" strokecolor="#ff0000">
                <v:path arrowok="t"/>
              </v:shape>
            </v:group>
            <v:group style="position:absolute;left:5377;top:428;width:40;height:2" coordorigin="5377,428" coordsize="40,2">
              <v:shape style="position:absolute;left:5377;top:428;width:40;height:2" coordorigin="5377,428" coordsize="40,0" path="m5377,428l5416,428e" filled="false" stroked="true" strokeweight=".214789pt" strokecolor="#ff0000">
                <v:path arrowok="t"/>
              </v:shape>
            </v:group>
            <v:group style="position:absolute;left:5396;top:402;width:2;height:52" coordorigin="5396,402" coordsize="2,52">
              <v:shape style="position:absolute;left:5396;top:402;width:2;height:52" coordorigin="5396,402" coordsize="0,52" path="m5396,402l5396,453e" filled="false" stroked="true" strokeweight=".163027pt" strokecolor="#ff0000">
                <v:path arrowok="t"/>
              </v:shape>
            </v:group>
            <v:group style="position:absolute;left:5377;top:427;width:40;height:2" coordorigin="5377,427" coordsize="40,2">
              <v:shape style="position:absolute;left:5377;top:427;width:40;height:2" coordorigin="5377,427" coordsize="40,0" path="m5377,427l5416,427e" filled="false" stroked="true" strokeweight=".214789pt" strokecolor="#ff0000">
                <v:path arrowok="t"/>
              </v:shape>
            </v:group>
            <v:group style="position:absolute;left:5396;top:401;width:2;height:52" coordorigin="5396,401" coordsize="2,52">
              <v:shape style="position:absolute;left:5396;top:401;width:2;height:52" coordorigin="5396,401" coordsize="0,52" path="m5396,401l5396,453e" filled="false" stroked="true" strokeweight=".163027pt" strokecolor="#ff0000">
                <v:path arrowok="t"/>
              </v:shape>
            </v:group>
            <v:group style="position:absolute;left:5377;top:426;width:40;height:2" coordorigin="5377,426" coordsize="40,2">
              <v:shape style="position:absolute;left:5377;top:426;width:40;height:2" coordorigin="5377,426" coordsize="40,0" path="m5377,426l5416,426e" filled="false" stroked="true" strokeweight=".214789pt" strokecolor="#ff0000">
                <v:path arrowok="t"/>
              </v:shape>
            </v:group>
            <v:group style="position:absolute;left:5396;top:401;width:2;height:52" coordorigin="5396,401" coordsize="2,52">
              <v:shape style="position:absolute;left:5396;top:401;width:2;height:52" coordorigin="5396,401" coordsize="0,52" path="m5396,401l5396,452e" filled="false" stroked="true" strokeweight=".163027pt" strokecolor="#ff0000">
                <v:path arrowok="t"/>
              </v:shape>
            </v:group>
            <v:group style="position:absolute;left:5377;top:426;width:40;height:2" coordorigin="5377,426" coordsize="40,2">
              <v:shape style="position:absolute;left:5377;top:426;width:40;height:2" coordorigin="5377,426" coordsize="40,0" path="m5377,426l5416,426e" filled="false" stroked="true" strokeweight=".214789pt" strokecolor="#ff0000">
                <v:path arrowok="t"/>
              </v:shape>
            </v:group>
            <v:group style="position:absolute;left:5396;top:400;width:2;height:52" coordorigin="5396,400" coordsize="2,52">
              <v:shape style="position:absolute;left:5396;top:400;width:2;height:52" coordorigin="5396,400" coordsize="0,52" path="m5396,400l5396,451e" filled="false" stroked="true" strokeweight=".163027pt" strokecolor="#ff0000">
                <v:path arrowok="t"/>
              </v:shape>
            </v:group>
            <v:group style="position:absolute;left:5377;top:425;width:40;height:2" coordorigin="5377,425" coordsize="40,2">
              <v:shape style="position:absolute;left:5377;top:425;width:40;height:2" coordorigin="5377,425" coordsize="40,0" path="m5377,425l5416,425e" filled="false" stroked="true" strokeweight=".214789pt" strokecolor="#ff0000">
                <v:path arrowok="t"/>
              </v:shape>
            </v:group>
            <v:group style="position:absolute;left:5396;top:399;width:2;height:52" coordorigin="5396,399" coordsize="2,52">
              <v:shape style="position:absolute;left:5396;top:399;width:2;height:52" coordorigin="5396,399" coordsize="0,52" path="m5396,399l5396,451e" filled="false" stroked="true" strokeweight=".163027pt" strokecolor="#ff0000">
                <v:path arrowok="t"/>
              </v:shape>
            </v:group>
            <v:group style="position:absolute;left:5377;top:424;width:40;height:2" coordorigin="5377,424" coordsize="40,2">
              <v:shape style="position:absolute;left:5377;top:424;width:40;height:2" coordorigin="5377,424" coordsize="40,0" path="m5377,424l5416,424e" filled="false" stroked="true" strokeweight=".214789pt" strokecolor="#ff0000">
                <v:path arrowok="t"/>
              </v:shape>
            </v:group>
            <v:group style="position:absolute;left:5396;top:398;width:2;height:52" coordorigin="5396,398" coordsize="2,52">
              <v:shape style="position:absolute;left:5396;top:398;width:2;height:52" coordorigin="5396,398" coordsize="0,52" path="m5396,398l5396,450e" filled="false" stroked="true" strokeweight=".163027pt" strokecolor="#ff0000">
                <v:path arrowok="t"/>
              </v:shape>
            </v:group>
            <v:group style="position:absolute;left:5377;top:423;width:40;height:2" coordorigin="5377,423" coordsize="40,2">
              <v:shape style="position:absolute;left:5377;top:423;width:40;height:2" coordorigin="5377,423" coordsize="40,0" path="m5377,423l5416,423e" filled="false" stroked="true" strokeweight=".214789pt" strokecolor="#ff0000">
                <v:path arrowok="t"/>
              </v:shape>
            </v:group>
            <v:group style="position:absolute;left:5396;top:398;width:2;height:52" coordorigin="5396,398" coordsize="2,52">
              <v:shape style="position:absolute;left:5396;top:398;width:2;height:52" coordorigin="5396,398" coordsize="0,52" path="m5396,398l5396,449e" filled="false" stroked="true" strokeweight=".163027pt" strokecolor="#ff0000">
                <v:path arrowok="t"/>
              </v:shape>
            </v:group>
            <v:group style="position:absolute;left:5377;top:423;width:40;height:2" coordorigin="5377,423" coordsize="40,2">
              <v:shape style="position:absolute;left:5377;top:423;width:40;height:2" coordorigin="5377,423" coordsize="40,0" path="m5377,423l5416,423e" filled="false" stroked="true" strokeweight=".214789pt" strokecolor="#ff0000">
                <v:path arrowok="t"/>
              </v:shape>
            </v:group>
            <v:group style="position:absolute;left:5396;top:397;width:2;height:52" coordorigin="5396,397" coordsize="2,52">
              <v:shape style="position:absolute;left:5396;top:397;width:2;height:52" coordorigin="5396,397" coordsize="0,52" path="m5396,397l5396,448e" filled="false" stroked="true" strokeweight=".163027pt" strokecolor="#ff0000">
                <v:path arrowok="t"/>
              </v:shape>
            </v:group>
            <v:group style="position:absolute;left:5377;top:422;width:40;height:2" coordorigin="5377,422" coordsize="40,2">
              <v:shape style="position:absolute;left:5377;top:422;width:40;height:2" coordorigin="5377,422" coordsize="40,0" path="m5377,422l5416,422e" filled="false" stroked="true" strokeweight=".214789pt" strokecolor="#ff0000">
                <v:path arrowok="t"/>
              </v:shape>
            </v:group>
            <v:group style="position:absolute;left:5396;top:396;width:2;height:52" coordorigin="5396,396" coordsize="2,52">
              <v:shape style="position:absolute;left:5396;top:396;width:2;height:52" coordorigin="5396,396" coordsize="0,52" path="m5396,396l5396,448e" filled="false" stroked="true" strokeweight=".163027pt" strokecolor="#ff0000">
                <v:path arrowok="t"/>
              </v:shape>
            </v:group>
            <v:group style="position:absolute;left:5377;top:421;width:40;height:2" coordorigin="5377,421" coordsize="40,2">
              <v:shape style="position:absolute;left:5377;top:421;width:40;height:2" coordorigin="5377,421" coordsize="40,0" path="m5377,421l5416,421e" filled="false" stroked="true" strokeweight=".214789pt" strokecolor="#ff0000">
                <v:path arrowok="t"/>
              </v:shape>
            </v:group>
            <v:group style="position:absolute;left:5396;top:396;width:2;height:52" coordorigin="5396,396" coordsize="2,52">
              <v:shape style="position:absolute;left:5396;top:396;width:2;height:52" coordorigin="5396,396" coordsize="0,52" path="m5396,396l5396,447e" filled="false" stroked="true" strokeweight=".163027pt" strokecolor="#ff0000">
                <v:path arrowok="t"/>
              </v:shape>
            </v:group>
            <v:group style="position:absolute;left:5377;top:421;width:40;height:2" coordorigin="5377,421" coordsize="40,2">
              <v:shape style="position:absolute;left:5377;top:421;width:40;height:2" coordorigin="5377,421" coordsize="40,0" path="m5377,421l5416,421e" filled="false" stroked="true" strokeweight=".214789pt" strokecolor="#ff0000">
                <v:path arrowok="t"/>
              </v:shape>
            </v:group>
            <v:group style="position:absolute;left:5396;top:395;width:2;height:52" coordorigin="5396,395" coordsize="2,52">
              <v:shape style="position:absolute;left:5396;top:395;width:2;height:52" coordorigin="5396,395" coordsize="0,52" path="m5396,395l5396,446e" filled="false" stroked="true" strokeweight=".163027pt" strokecolor="#ff0000">
                <v:path arrowok="t"/>
              </v:shape>
            </v:group>
            <v:group style="position:absolute;left:5377;top:420;width:40;height:2" coordorigin="5377,420" coordsize="40,2">
              <v:shape style="position:absolute;left:5377;top:420;width:40;height:2" coordorigin="5377,420" coordsize="40,0" path="m5377,420l5416,420e" filled="false" stroked="true" strokeweight=".214789pt" strokecolor="#ff0000">
                <v:path arrowok="t"/>
              </v:shape>
            </v:group>
            <v:group style="position:absolute;left:5396;top:394;width:2;height:52" coordorigin="5396,394" coordsize="2,52">
              <v:shape style="position:absolute;left:5396;top:394;width:2;height:52" coordorigin="5396,394" coordsize="0,52" path="m5396,394l5396,446e" filled="false" stroked="true" strokeweight=".163027pt" strokecolor="#ff0000">
                <v:path arrowok="t"/>
              </v:shape>
            </v:group>
            <v:group style="position:absolute;left:5377;top:419;width:40;height:2" coordorigin="5377,419" coordsize="40,2">
              <v:shape style="position:absolute;left:5377;top:419;width:40;height:2" coordorigin="5377,419" coordsize="40,0" path="m5377,419l5416,419e" filled="false" stroked="true" strokeweight=".214789pt" strokecolor="#ff0000">
                <v:path arrowok="t"/>
              </v:shape>
            </v:group>
            <v:group style="position:absolute;left:5396;top:393;width:2;height:52" coordorigin="5396,393" coordsize="2,52">
              <v:shape style="position:absolute;left:5396;top:393;width:2;height:52" coordorigin="5396,393" coordsize="0,52" path="m5396,393l5396,445e" filled="false" stroked="true" strokeweight=".163027pt" strokecolor="#ff0000">
                <v:path arrowok="t"/>
              </v:shape>
            </v:group>
            <v:group style="position:absolute;left:5377;top:418;width:40;height:2" coordorigin="5377,418" coordsize="40,2">
              <v:shape style="position:absolute;left:5377;top:418;width:40;height:2" coordorigin="5377,418" coordsize="40,0" path="m5377,418l5416,418e" filled="false" stroked="true" strokeweight=".214789pt" strokecolor="#ff0000">
                <v:path arrowok="t"/>
              </v:shape>
            </v:group>
            <v:group style="position:absolute;left:5396;top:393;width:2;height:52" coordorigin="5396,393" coordsize="2,52">
              <v:shape style="position:absolute;left:5396;top:393;width:2;height:52" coordorigin="5396,393" coordsize="0,52" path="m5396,393l5396,444e" filled="false" stroked="true" strokeweight=".163027pt" strokecolor="#ff0000">
                <v:path arrowok="t"/>
              </v:shape>
            </v:group>
            <v:group style="position:absolute;left:5377;top:418;width:40;height:2" coordorigin="5377,418" coordsize="40,2">
              <v:shape style="position:absolute;left:5377;top:418;width:40;height:2" coordorigin="5377,418" coordsize="40,0" path="m5377,418l5416,418e" filled="false" stroked="true" strokeweight=".214789pt" strokecolor="#ff0000">
                <v:path arrowok="t"/>
              </v:shape>
            </v:group>
            <v:group style="position:absolute;left:5396;top:392;width:2;height:52" coordorigin="5396,392" coordsize="2,52">
              <v:shape style="position:absolute;left:5396;top:392;width:2;height:52" coordorigin="5396,392" coordsize="0,52" path="m5396,392l5396,443e" filled="false" stroked="true" strokeweight=".163027pt" strokecolor="#ff0000">
                <v:path arrowok="t"/>
              </v:shape>
            </v:group>
            <v:group style="position:absolute;left:5377;top:417;width:40;height:2" coordorigin="5377,417" coordsize="40,2">
              <v:shape style="position:absolute;left:5377;top:417;width:40;height:2" coordorigin="5377,417" coordsize="40,0" path="m5377,417l5416,417e" filled="false" stroked="true" strokeweight=".214789pt" strokecolor="#ff0000">
                <v:path arrowok="t"/>
              </v:shape>
            </v:group>
            <v:group style="position:absolute;left:5396;top:391;width:2;height:52" coordorigin="5396,391" coordsize="2,52">
              <v:shape style="position:absolute;left:5396;top:391;width:2;height:52" coordorigin="5396,391" coordsize="0,52" path="m5396,391l5396,443e" filled="false" stroked="true" strokeweight=".163027pt" strokecolor="#ff0000">
                <v:path arrowok="t"/>
              </v:shape>
            </v:group>
            <v:group style="position:absolute;left:5377;top:416;width:40;height:2" coordorigin="5377,416" coordsize="40,2">
              <v:shape style="position:absolute;left:5377;top:416;width:40;height:2" coordorigin="5377,416" coordsize="40,0" path="m5377,416l5416,416e" filled="false" stroked="true" strokeweight=".214789pt" strokecolor="#ff0000">
                <v:path arrowok="t"/>
              </v:shape>
            </v:group>
            <v:group style="position:absolute;left:5396;top:390;width:2;height:52" coordorigin="5396,390" coordsize="2,52">
              <v:shape style="position:absolute;left:5396;top:390;width:2;height:52" coordorigin="5396,390" coordsize="0,52" path="m5396,390l5396,442e" filled="false" stroked="true" strokeweight=".163027pt" strokecolor="#ff0000">
                <v:path arrowok="t"/>
              </v:shape>
            </v:group>
            <v:group style="position:absolute;left:5377;top:415;width:40;height:2" coordorigin="5377,415" coordsize="40,2">
              <v:shape style="position:absolute;left:5377;top:415;width:40;height:2" coordorigin="5377,415" coordsize="40,0" path="m5377,415l5416,415e" filled="false" stroked="true" strokeweight=".214789pt" strokecolor="#ff0000">
                <v:path arrowok="t"/>
              </v:shape>
            </v:group>
            <v:group style="position:absolute;left:5396;top:390;width:2;height:52" coordorigin="5396,390" coordsize="2,52">
              <v:shape style="position:absolute;left:5396;top:390;width:2;height:52" coordorigin="5396,390" coordsize="0,52" path="m5396,390l5396,441e" filled="false" stroked="true" strokeweight=".163027pt" strokecolor="#ff0000">
                <v:path arrowok="t"/>
              </v:shape>
            </v:group>
            <v:group style="position:absolute;left:5377;top:415;width:40;height:2" coordorigin="5377,415" coordsize="40,2">
              <v:shape style="position:absolute;left:5377;top:415;width:40;height:2" coordorigin="5377,415" coordsize="40,0" path="m5377,415l5416,415e" filled="false" stroked="true" strokeweight=".214789pt" strokecolor="#ff0000">
                <v:path arrowok="t"/>
              </v:shape>
            </v:group>
            <v:group style="position:absolute;left:5396;top:389;width:2;height:52" coordorigin="5396,389" coordsize="2,52">
              <v:shape style="position:absolute;left:5396;top:389;width:2;height:52" coordorigin="5396,389" coordsize="0,52" path="m5396,389l5396,440e" filled="false" stroked="true" strokeweight=".163027pt" strokecolor="#ff0000">
                <v:path arrowok="t"/>
              </v:shape>
            </v:group>
            <v:group style="position:absolute;left:5377;top:414;width:40;height:2" coordorigin="5377,414" coordsize="40,2">
              <v:shape style="position:absolute;left:5377;top:414;width:40;height:2" coordorigin="5377,414" coordsize="40,0" path="m5377,414l5416,414e" filled="false" stroked="true" strokeweight=".214789pt" strokecolor="#ff0000">
                <v:path arrowok="t"/>
              </v:shape>
            </v:group>
            <v:group style="position:absolute;left:5396;top:388;width:2;height:52" coordorigin="5396,388" coordsize="2,52">
              <v:shape style="position:absolute;left:5396;top:388;width:2;height:52" coordorigin="5396,388" coordsize="0,52" path="m5396,388l5396,440e" filled="false" stroked="true" strokeweight=".163027pt" strokecolor="#ff0000">
                <v:path arrowok="t"/>
              </v:shape>
            </v:group>
            <v:group style="position:absolute;left:5377;top:413;width:40;height:2" coordorigin="5377,413" coordsize="40,2">
              <v:shape style="position:absolute;left:5377;top:413;width:40;height:2" coordorigin="5377,413" coordsize="40,0" path="m5377,413l5416,413e" filled="false" stroked="true" strokeweight=".214789pt" strokecolor="#ff0000">
                <v:path arrowok="t"/>
              </v:shape>
            </v:group>
            <v:group style="position:absolute;left:5396;top:388;width:2;height:52" coordorigin="5396,388" coordsize="2,52">
              <v:shape style="position:absolute;left:5396;top:388;width:2;height:52" coordorigin="5396,388" coordsize="0,52" path="m5396,388l5396,439e" filled="false" stroked="true" strokeweight=".163027pt" strokecolor="#ff0000">
                <v:path arrowok="t"/>
              </v:shape>
            </v:group>
            <v:group style="position:absolute;left:5377;top:413;width:40;height:2" coordorigin="5377,413" coordsize="40,2">
              <v:shape style="position:absolute;left:5377;top:413;width:40;height:2" coordorigin="5377,413" coordsize="40,0" path="m5377,413l5416,413e" filled="false" stroked="true" strokeweight=".214789pt" strokecolor="#ff0000">
                <v:path arrowok="t"/>
              </v:shape>
            </v:group>
            <v:group style="position:absolute;left:5396;top:387;width:2;height:52" coordorigin="5396,387" coordsize="2,52">
              <v:shape style="position:absolute;left:5396;top:387;width:2;height:52" coordorigin="5396,387" coordsize="0,52" path="m5396,387l5396,438e" filled="false" stroked="true" strokeweight=".163027pt" strokecolor="#ff0000">
                <v:path arrowok="t"/>
              </v:shape>
            </v:group>
            <v:group style="position:absolute;left:5377;top:412;width:40;height:2" coordorigin="5377,412" coordsize="40,2">
              <v:shape style="position:absolute;left:5377;top:412;width:40;height:2" coordorigin="5377,412" coordsize="40,0" path="m5377,412l5416,412e" filled="false" stroked="true" strokeweight=".214789pt" strokecolor="#ff0000">
                <v:path arrowok="t"/>
              </v:shape>
            </v:group>
            <v:group style="position:absolute;left:5396;top:386;width:2;height:52" coordorigin="5396,386" coordsize="2,52">
              <v:shape style="position:absolute;left:5396;top:386;width:2;height:52" coordorigin="5396,386" coordsize="0,52" path="m5396,386l5396,438e" filled="false" stroked="true" strokeweight=".163027pt" strokecolor="#ff0000">
                <v:path arrowok="t"/>
              </v:shape>
            </v:group>
            <v:group style="position:absolute;left:5377;top:411;width:40;height:2" coordorigin="5377,411" coordsize="40,2">
              <v:shape style="position:absolute;left:5377;top:411;width:40;height:2" coordorigin="5377,411" coordsize="40,0" path="m5377,411l5416,411e" filled="false" stroked="true" strokeweight=".214789pt" strokecolor="#ff0000">
                <v:path arrowok="t"/>
              </v:shape>
            </v:group>
            <v:group style="position:absolute;left:5396;top:385;width:2;height:52" coordorigin="5396,385" coordsize="2,52">
              <v:shape style="position:absolute;left:5396;top:385;width:2;height:52" coordorigin="5396,385" coordsize="0,52" path="m5396,385l5396,437e" filled="false" stroked="true" strokeweight=".163027pt" strokecolor="#ff0000">
                <v:path arrowok="t"/>
              </v:shape>
            </v:group>
            <v:group style="position:absolute;left:5377;top:410;width:40;height:2" coordorigin="5377,410" coordsize="40,2">
              <v:shape style="position:absolute;left:5377;top:410;width:40;height:2" coordorigin="5377,410" coordsize="40,0" path="m5377,410l5416,410e" filled="false" stroked="true" strokeweight=".214789pt" strokecolor="#ff0000">
                <v:path arrowok="t"/>
              </v:shape>
            </v:group>
            <v:group style="position:absolute;left:5396;top:385;width:2;height:52" coordorigin="5396,385" coordsize="2,52">
              <v:shape style="position:absolute;left:5396;top:385;width:2;height:52" coordorigin="5396,385" coordsize="0,52" path="m5396,385l5396,436e" filled="false" stroked="true" strokeweight=".163027pt" strokecolor="#ff0000">
                <v:path arrowok="t"/>
              </v:shape>
            </v:group>
            <v:group style="position:absolute;left:5377;top:410;width:40;height:2" coordorigin="5377,410" coordsize="40,2">
              <v:shape style="position:absolute;left:5377;top:410;width:40;height:2" coordorigin="5377,410" coordsize="40,0" path="m5377,410l5416,410e" filled="false" stroked="true" strokeweight=".214789pt" strokecolor="#ff0000">
                <v:path arrowok="t"/>
              </v:shape>
            </v:group>
            <v:group style="position:absolute;left:5396;top:384;width:2;height:52" coordorigin="5396,384" coordsize="2,52">
              <v:shape style="position:absolute;left:5396;top:384;width:2;height:52" coordorigin="5396,384" coordsize="0,52" path="m5396,384l5396,435e" filled="false" stroked="true" strokeweight=".163027pt" strokecolor="#ff0000">
                <v:path arrowok="t"/>
              </v:shape>
            </v:group>
            <v:group style="position:absolute;left:5377;top:409;width:40;height:2" coordorigin="5377,409" coordsize="40,2">
              <v:shape style="position:absolute;left:5377;top:409;width:40;height:2" coordorigin="5377,409" coordsize="40,0" path="m5377,409l5416,409e" filled="false" stroked="true" strokeweight=".214789pt" strokecolor="#ff0000">
                <v:path arrowok="t"/>
              </v:shape>
            </v:group>
            <v:group style="position:absolute;left:5396;top:383;width:2;height:52" coordorigin="5396,383" coordsize="2,52">
              <v:shape style="position:absolute;left:5396;top:383;width:2;height:52" coordorigin="5396,383" coordsize="0,52" path="m5396,383l5396,435e" filled="false" stroked="true" strokeweight=".163027pt" strokecolor="#ff0000">
                <v:path arrowok="t"/>
              </v:shape>
            </v:group>
            <v:group style="position:absolute;left:5377;top:408;width:40;height:2" coordorigin="5377,408" coordsize="40,2">
              <v:shape style="position:absolute;left:5377;top:408;width:40;height:2" coordorigin="5377,408" coordsize="40,0" path="m5377,408l5416,408e" filled="false" stroked="true" strokeweight=".214789pt" strokecolor="#ff0000">
                <v:path arrowok="t"/>
              </v:shape>
            </v:group>
            <v:group style="position:absolute;left:5396;top:383;width:2;height:52" coordorigin="5396,383" coordsize="2,52">
              <v:shape style="position:absolute;left:5396;top:383;width:2;height:52" coordorigin="5396,383" coordsize="0,52" path="m5396,383l5396,434e" filled="false" stroked="true" strokeweight=".163027pt" strokecolor="#ff0000">
                <v:path arrowok="t"/>
              </v:shape>
            </v:group>
            <v:group style="position:absolute;left:5377;top:408;width:40;height:2" coordorigin="5377,408" coordsize="40,2">
              <v:shape style="position:absolute;left:5377;top:408;width:40;height:2" coordorigin="5377,408" coordsize="40,0" path="m5377,408l5416,408e" filled="false" stroked="true" strokeweight=".214789pt" strokecolor="#ff0000">
                <v:path arrowok="t"/>
              </v:shape>
            </v:group>
            <v:group style="position:absolute;left:5396;top:382;width:2;height:52" coordorigin="5396,382" coordsize="2,52">
              <v:shape style="position:absolute;left:5396;top:382;width:2;height:52" coordorigin="5396,382" coordsize="0,52" path="m5396,382l5396,433e" filled="false" stroked="true" strokeweight=".163027pt" strokecolor="#ff0000">
                <v:path arrowok="t"/>
              </v:shape>
            </v:group>
            <v:group style="position:absolute;left:5377;top:407;width:40;height:2" coordorigin="5377,407" coordsize="40,2">
              <v:shape style="position:absolute;left:5377;top:407;width:40;height:2" coordorigin="5377,407" coordsize="40,0" path="m5377,407l5416,407e" filled="false" stroked="true" strokeweight=".214789pt" strokecolor="#ff0000">
                <v:path arrowok="t"/>
              </v:shape>
            </v:group>
            <v:group style="position:absolute;left:5396;top:381;width:2;height:52" coordorigin="5396,381" coordsize="2,52">
              <v:shape style="position:absolute;left:5396;top:381;width:2;height:52" coordorigin="5396,381" coordsize="0,52" path="m5396,381l5396,433e" filled="false" stroked="true" strokeweight=".163027pt" strokecolor="#ff0000">
                <v:path arrowok="t"/>
              </v:shape>
            </v:group>
            <v:group style="position:absolute;left:5377;top:406;width:40;height:2" coordorigin="5377,406" coordsize="40,2">
              <v:shape style="position:absolute;left:5377;top:406;width:40;height:2" coordorigin="5377,406" coordsize="40,0" path="m5377,406l5416,406e" filled="false" stroked="true" strokeweight=".214789pt" strokecolor="#ff0000">
                <v:path arrowok="t"/>
              </v:shape>
            </v:group>
            <v:group style="position:absolute;left:5396;top:380;width:2;height:52" coordorigin="5396,380" coordsize="2,52">
              <v:shape style="position:absolute;left:5396;top:380;width:2;height:52" coordorigin="5396,380" coordsize="0,52" path="m5396,380l5396,432e" filled="false" stroked="true" strokeweight=".163027pt" strokecolor="#ff0000">
                <v:path arrowok="t"/>
              </v:shape>
            </v:group>
            <v:group style="position:absolute;left:5377;top:405;width:40;height:2" coordorigin="5377,405" coordsize="40,2">
              <v:shape style="position:absolute;left:5377;top:405;width:40;height:2" coordorigin="5377,405" coordsize="40,0" path="m5377,405l5416,405e" filled="false" stroked="true" strokeweight=".214789pt" strokecolor="#ff0000">
                <v:path arrowok="t"/>
              </v:shape>
            </v:group>
            <v:group style="position:absolute;left:5396;top:380;width:2;height:52" coordorigin="5396,380" coordsize="2,52">
              <v:shape style="position:absolute;left:5396;top:380;width:2;height:52" coordorigin="5396,380" coordsize="0,52" path="m5396,380l5396,431e" filled="false" stroked="true" strokeweight=".163027pt" strokecolor="#ff0000">
                <v:path arrowok="t"/>
              </v:shape>
            </v:group>
            <v:group style="position:absolute;left:5377;top:404;width:40;height:2" coordorigin="5377,404" coordsize="40,2">
              <v:shape style="position:absolute;left:5377;top:404;width:40;height:2" coordorigin="5377,404" coordsize="40,0" path="m5377,404l5416,404e" filled="false" stroked="true" strokeweight=".214789pt" strokecolor="#ff0000">
                <v:path arrowok="t"/>
              </v:shape>
            </v:group>
            <v:group style="position:absolute;left:5396;top:378;width:2;height:52" coordorigin="5396,378" coordsize="2,52">
              <v:shape style="position:absolute;left:5396;top:378;width:2;height:52" coordorigin="5396,378" coordsize="0,52" path="m5396,378l5396,430e" filled="false" stroked="true" strokeweight=".163027pt" strokecolor="#ff0000">
                <v:path arrowok="t"/>
              </v:shape>
            </v:group>
            <v:group style="position:absolute;left:5377;top:403;width:40;height:2" coordorigin="5377,403" coordsize="40,2">
              <v:shape style="position:absolute;left:5377;top:403;width:40;height:2" coordorigin="5377,403" coordsize="40,0" path="m5377,403l5416,403e" filled="false" stroked="true" strokeweight=".214789pt" strokecolor="#ff0000">
                <v:path arrowok="t"/>
              </v:shape>
            </v:group>
            <v:group style="position:absolute;left:5396;top:377;width:2;height:52" coordorigin="5396,377" coordsize="2,52">
              <v:shape style="position:absolute;left:5396;top:377;width:2;height:52" coordorigin="5396,377" coordsize="0,52" path="m5396,377l5396,429e" filled="false" stroked="true" strokeweight=".163027pt" strokecolor="#ff0000">
                <v:path arrowok="t"/>
              </v:shape>
            </v:group>
            <v:group style="position:absolute;left:5377;top:402;width:40;height:2" coordorigin="5377,402" coordsize="40,2">
              <v:shape style="position:absolute;left:5377;top:402;width:40;height:2" coordorigin="5377,402" coordsize="40,0" path="m5377,402l5416,402e" filled="false" stroked="true" strokeweight=".214789pt" strokecolor="#ff0000">
                <v:path arrowok="t"/>
              </v:shape>
            </v:group>
            <v:group style="position:absolute;left:5396;top:377;width:2;height:52" coordorigin="5396,377" coordsize="2,52">
              <v:shape style="position:absolute;left:5396;top:377;width:2;height:52" coordorigin="5396,377" coordsize="0,52" path="m5396,377l5396,428e" filled="false" stroked="true" strokeweight=".163027pt" strokecolor="#ff0000">
                <v:path arrowok="t"/>
              </v:shape>
            </v:group>
            <v:group style="position:absolute;left:5377;top:402;width:40;height:2" coordorigin="5377,402" coordsize="40,2">
              <v:shape style="position:absolute;left:5377;top:402;width:40;height:2" coordorigin="5377,402" coordsize="40,0" path="m5377,402l5416,402e" filled="false" stroked="true" strokeweight=".214789pt" strokecolor="#ff0000">
                <v:path arrowok="t"/>
              </v:shape>
            </v:group>
            <v:group style="position:absolute;left:5396;top:376;width:2;height:52" coordorigin="5396,376" coordsize="2,52">
              <v:shape style="position:absolute;left:5396;top:376;width:2;height:52" coordorigin="5396,376" coordsize="0,52" path="m5396,376l5396,428e" filled="false" stroked="true" strokeweight=".163027pt" strokecolor="#ff0000">
                <v:path arrowok="t"/>
              </v:shape>
            </v:group>
            <v:group style="position:absolute;left:5377;top:401;width:40;height:2" coordorigin="5377,401" coordsize="40,2">
              <v:shape style="position:absolute;left:5377;top:401;width:40;height:2" coordorigin="5377,401" coordsize="40,0" path="m5377,401l5416,401e" filled="false" stroked="true" strokeweight=".214789pt" strokecolor="#ff0000">
                <v:path arrowok="t"/>
              </v:shape>
            </v:group>
            <v:group style="position:absolute;left:5396;top:375;width:2;height:52" coordorigin="5396,375" coordsize="2,52">
              <v:shape style="position:absolute;left:5396;top:375;width:2;height:52" coordorigin="5396,375" coordsize="0,52" path="m5396,375l5396,427e" filled="false" stroked="true" strokeweight=".163027pt" strokecolor="#ff0000">
                <v:path arrowok="t"/>
              </v:shape>
            </v:group>
            <v:group style="position:absolute;left:5377;top:400;width:40;height:2" coordorigin="5377,400" coordsize="40,2">
              <v:shape style="position:absolute;left:5377;top:400;width:40;height:2" coordorigin="5377,400" coordsize="40,0" path="m5377,400l5416,400e" filled="false" stroked="true" strokeweight=".214789pt" strokecolor="#ff0000">
                <v:path arrowok="t"/>
              </v:shape>
            </v:group>
            <v:group style="position:absolute;left:5396;top:375;width:2;height:52" coordorigin="5396,375" coordsize="2,52">
              <v:shape style="position:absolute;left:5396;top:375;width:2;height:52" coordorigin="5396,375" coordsize="0,52" path="m5396,375l5396,426e" filled="false" stroked="true" strokeweight=".163027pt" strokecolor="#ff0000">
                <v:path arrowok="t"/>
              </v:shape>
            </v:group>
            <v:group style="position:absolute;left:5377;top:400;width:40;height:2" coordorigin="5377,400" coordsize="40,2">
              <v:shape style="position:absolute;left:5377;top:400;width:40;height:2" coordorigin="5377,400" coordsize="40,0" path="m5377,400l5416,400e" filled="false" stroked="true" strokeweight=".214789pt" strokecolor="#ff0000">
                <v:path arrowok="t"/>
              </v:shape>
            </v:group>
            <v:group style="position:absolute;left:5396;top:374;width:2;height:52" coordorigin="5396,374" coordsize="2,52">
              <v:shape style="position:absolute;left:5396;top:374;width:2;height:52" coordorigin="5396,374" coordsize="0,52" path="m5396,374l5396,425e" filled="false" stroked="true" strokeweight=".163027pt" strokecolor="#ff0000">
                <v:path arrowok="t"/>
              </v:shape>
            </v:group>
            <v:group style="position:absolute;left:5377;top:399;width:40;height:2" coordorigin="5377,399" coordsize="40,2">
              <v:shape style="position:absolute;left:5377;top:399;width:40;height:2" coordorigin="5377,399" coordsize="40,0" path="m5377,399l5416,399e" filled="false" stroked="true" strokeweight=".214789pt" strokecolor="#ff0000">
                <v:path arrowok="t"/>
              </v:shape>
            </v:group>
            <v:group style="position:absolute;left:5396;top:373;width:2;height:52" coordorigin="5396,373" coordsize="2,52">
              <v:shape style="position:absolute;left:5396;top:373;width:2;height:52" coordorigin="5396,373" coordsize="0,52" path="m5396,373l5396,425e" filled="false" stroked="true" strokeweight=".163027pt" strokecolor="#ff0000">
                <v:path arrowok="t"/>
              </v:shape>
            </v:group>
            <v:group style="position:absolute;left:5377;top:398;width:40;height:2" coordorigin="5377,398" coordsize="40,2">
              <v:shape style="position:absolute;left:5377;top:398;width:40;height:2" coordorigin="5377,398" coordsize="40,0" path="m5377,398l5416,398e" filled="false" stroked="true" strokeweight=".214789pt" strokecolor="#ff0000">
                <v:path arrowok="t"/>
              </v:shape>
            </v:group>
            <v:group style="position:absolute;left:5396;top:372;width:2;height:52" coordorigin="5396,372" coordsize="2,52">
              <v:shape style="position:absolute;left:5396;top:372;width:2;height:52" coordorigin="5396,372" coordsize="0,52" path="m5396,372l5396,424e" filled="false" stroked="true" strokeweight=".163027pt" strokecolor="#ff0000">
                <v:path arrowok="t"/>
              </v:shape>
            </v:group>
            <v:group style="position:absolute;left:5377;top:397;width:40;height:2" coordorigin="5377,397" coordsize="40,2">
              <v:shape style="position:absolute;left:5377;top:397;width:40;height:2" coordorigin="5377,397" coordsize="40,0" path="m5377,397l5416,397e" filled="false" stroked="true" strokeweight=".214789pt" strokecolor="#ff0000">
                <v:path arrowok="t"/>
              </v:shape>
            </v:group>
            <v:group style="position:absolute;left:5396;top:372;width:2;height:52" coordorigin="5396,372" coordsize="2,52">
              <v:shape style="position:absolute;left:5396;top:372;width:2;height:52" coordorigin="5396,372" coordsize="0,52" path="m5396,372l5396,423e" filled="false" stroked="true" strokeweight=".163027pt" strokecolor="#ff0000">
                <v:path arrowok="t"/>
              </v:shape>
            </v:group>
            <v:group style="position:absolute;left:5377;top:397;width:40;height:2" coordorigin="5377,397" coordsize="40,2">
              <v:shape style="position:absolute;left:5377;top:397;width:40;height:2" coordorigin="5377,397" coordsize="40,0" path="m5377,397l5416,397e" filled="false" stroked="true" strokeweight=".214789pt" strokecolor="#ff0000">
                <v:path arrowok="t"/>
              </v:shape>
            </v:group>
            <v:group style="position:absolute;left:5396;top:371;width:2;height:52" coordorigin="5396,371" coordsize="2,52">
              <v:shape style="position:absolute;left:5396;top:371;width:2;height:52" coordorigin="5396,371" coordsize="0,52" path="m5396,371l5396,422e" filled="false" stroked="true" strokeweight=".163027pt" strokecolor="#ff0000">
                <v:path arrowok="t"/>
              </v:shape>
            </v:group>
            <v:group style="position:absolute;left:5377;top:396;width:40;height:2" coordorigin="5377,396" coordsize="40,2">
              <v:shape style="position:absolute;left:5377;top:396;width:40;height:2" coordorigin="5377,396" coordsize="40,0" path="m5377,396l5416,396e" filled="false" stroked="true" strokeweight=".214789pt" strokecolor="#ff0000">
                <v:path arrowok="t"/>
              </v:shape>
            </v:group>
            <v:group style="position:absolute;left:5396;top:370;width:2;height:52" coordorigin="5396,370" coordsize="2,52">
              <v:shape style="position:absolute;left:5396;top:370;width:2;height:52" coordorigin="5396,370" coordsize="0,52" path="m5396,370l5396,422e" filled="false" stroked="true" strokeweight=".163027pt" strokecolor="#ff0000">
                <v:path arrowok="t"/>
              </v:shape>
            </v:group>
            <v:group style="position:absolute;left:5377;top:395;width:40;height:2" coordorigin="5377,395" coordsize="40,2">
              <v:shape style="position:absolute;left:5377;top:395;width:40;height:2" coordorigin="5377,395" coordsize="40,0" path="m5377,395l5416,395e" filled="false" stroked="true" strokeweight=".214789pt" strokecolor="#ff0000">
                <v:path arrowok="t"/>
              </v:shape>
            </v:group>
            <v:group style="position:absolute;left:5396;top:370;width:2;height:52" coordorigin="5396,370" coordsize="2,52">
              <v:shape style="position:absolute;left:5396;top:370;width:2;height:52" coordorigin="5396,370" coordsize="0,52" path="m5396,370l5396,421e" filled="false" stroked="true" strokeweight=".163027pt" strokecolor="#ff0000">
                <v:path arrowok="t"/>
              </v:shape>
            </v:group>
            <v:group style="position:absolute;left:5377;top:395;width:40;height:2" coordorigin="5377,395" coordsize="40,2">
              <v:shape style="position:absolute;left:5377;top:395;width:40;height:2" coordorigin="5377,395" coordsize="40,0" path="m5377,395l5416,395e" filled="false" stroked="true" strokeweight=".214789pt" strokecolor="#ff0000">
                <v:path arrowok="t"/>
              </v:shape>
            </v:group>
            <v:group style="position:absolute;left:5396;top:369;width:2;height:52" coordorigin="5396,369" coordsize="2,52">
              <v:shape style="position:absolute;left:5396;top:369;width:2;height:52" coordorigin="5396,369" coordsize="0,52" path="m5396,369l5396,420e" filled="false" stroked="true" strokeweight=".163027pt" strokecolor="#ff0000">
                <v:path arrowok="t"/>
              </v:shape>
            </v:group>
            <v:group style="position:absolute;left:5377;top:394;width:40;height:2" coordorigin="5377,394" coordsize="40,2">
              <v:shape style="position:absolute;left:5377;top:394;width:40;height:2" coordorigin="5377,394" coordsize="40,0" path="m5377,394l5416,394e" filled="false" stroked="true" strokeweight=".214789pt" strokecolor="#ff0000">
                <v:path arrowok="t"/>
              </v:shape>
            </v:group>
            <v:group style="position:absolute;left:5396;top:368;width:2;height:52" coordorigin="5396,368" coordsize="2,52">
              <v:shape style="position:absolute;left:5396;top:368;width:2;height:52" coordorigin="5396,368" coordsize="0,52" path="m5396,368l5396,420e" filled="false" stroked="true" strokeweight=".163027pt" strokecolor="#ff0000">
                <v:path arrowok="t"/>
              </v:shape>
            </v:group>
            <v:group style="position:absolute;left:5377;top:393;width:40;height:2" coordorigin="5377,393" coordsize="40,2">
              <v:shape style="position:absolute;left:5377;top:393;width:40;height:2" coordorigin="5377,393" coordsize="40,0" path="m5377,393l5416,393e" filled="false" stroked="true" strokeweight=".214789pt" strokecolor="#ff0000">
                <v:path arrowok="t"/>
              </v:shape>
            </v:group>
            <v:group style="position:absolute;left:5396;top:367;width:2;height:52" coordorigin="5396,367" coordsize="2,52">
              <v:shape style="position:absolute;left:5396;top:367;width:2;height:52" coordorigin="5396,367" coordsize="0,52" path="m5396,367l5396,419e" filled="false" stroked="true" strokeweight=".163027pt" strokecolor="#ff0000">
                <v:path arrowok="t"/>
              </v:shape>
            </v:group>
            <v:group style="position:absolute;left:5377;top:392;width:40;height:2" coordorigin="5377,392" coordsize="40,2">
              <v:shape style="position:absolute;left:5377;top:392;width:40;height:2" coordorigin="5377,392" coordsize="40,0" path="m5377,392l5416,392e" filled="false" stroked="true" strokeweight=".214789pt" strokecolor="#ff0000">
                <v:path arrowok="t"/>
              </v:shape>
            </v:group>
            <v:group style="position:absolute;left:5396;top:367;width:2;height:52" coordorigin="5396,367" coordsize="2,52">
              <v:shape style="position:absolute;left:5396;top:367;width:2;height:52" coordorigin="5396,367" coordsize="0,52" path="m5396,367l5396,418e" filled="false" stroked="true" strokeweight=".163027pt" strokecolor="#ff0000">
                <v:path arrowok="t"/>
              </v:shape>
            </v:group>
            <v:group style="position:absolute;left:5377;top:392;width:40;height:2" coordorigin="5377,392" coordsize="40,2">
              <v:shape style="position:absolute;left:5377;top:392;width:40;height:2" coordorigin="5377,392" coordsize="40,0" path="m5377,392l5416,392e" filled="false" stroked="true" strokeweight=".214789pt" strokecolor="#ff0000">
                <v:path arrowok="t"/>
              </v:shape>
            </v:group>
            <v:group style="position:absolute;left:5396;top:366;width:2;height:52" coordorigin="5396,366" coordsize="2,52">
              <v:shape style="position:absolute;left:5396;top:366;width:2;height:52" coordorigin="5396,366" coordsize="0,52" path="m5396,366l5396,417e" filled="false" stroked="true" strokeweight=".163027pt" strokecolor="#ff0000">
                <v:path arrowok="t"/>
              </v:shape>
            </v:group>
            <v:group style="position:absolute;left:5377;top:391;width:40;height:2" coordorigin="5377,391" coordsize="40,2">
              <v:shape style="position:absolute;left:5377;top:391;width:40;height:2" coordorigin="5377,391" coordsize="40,0" path="m5377,391l5416,391e" filled="false" stroked="true" strokeweight=".214789pt" strokecolor="#ff0000">
                <v:path arrowok="t"/>
              </v:shape>
            </v:group>
            <v:group style="position:absolute;left:5396;top:365;width:2;height:52" coordorigin="5396,365" coordsize="2,52">
              <v:shape style="position:absolute;left:5396;top:365;width:2;height:52" coordorigin="5396,365" coordsize="0,52" path="m5396,365l5396,417e" filled="false" stroked="true" strokeweight=".163027pt" strokecolor="#ff0000">
                <v:path arrowok="t"/>
              </v:shape>
            </v:group>
            <v:group style="position:absolute;left:5377;top:390;width:40;height:2" coordorigin="5377,390" coordsize="40,2">
              <v:shape style="position:absolute;left:5377;top:390;width:40;height:2" coordorigin="5377,390" coordsize="40,0" path="m5377,390l5416,390e" filled="false" stroked="true" strokeweight=".214789pt" strokecolor="#ff0000">
                <v:path arrowok="t"/>
              </v:shape>
            </v:group>
            <v:group style="position:absolute;left:5396;top:364;width:2;height:52" coordorigin="5396,364" coordsize="2,52">
              <v:shape style="position:absolute;left:5396;top:364;width:2;height:52" coordorigin="5396,364" coordsize="0,52" path="m5396,364l5396,416e" filled="false" stroked="true" strokeweight=".163027pt" strokecolor="#ff0000">
                <v:path arrowok="t"/>
              </v:shape>
            </v:group>
            <v:group style="position:absolute;left:5377;top:389;width:40;height:2" coordorigin="5377,389" coordsize="40,2">
              <v:shape style="position:absolute;left:5377;top:389;width:40;height:2" coordorigin="5377,389" coordsize="40,0" path="m5377,389l5416,389e" filled="false" stroked="true" strokeweight=".214789pt" strokecolor="#ff0000">
                <v:path arrowok="t"/>
              </v:shape>
            </v:group>
            <v:group style="position:absolute;left:5396;top:363;width:2;height:52" coordorigin="5396,363" coordsize="2,52">
              <v:shape style="position:absolute;left:5396;top:363;width:2;height:52" coordorigin="5396,363" coordsize="0,52" path="m5396,363l5396,415e" filled="false" stroked="true" strokeweight=".163027pt" strokecolor="#ff0000">
                <v:path arrowok="t"/>
              </v:shape>
            </v:group>
            <v:group style="position:absolute;left:5377;top:388;width:40;height:2" coordorigin="5377,388" coordsize="40,2">
              <v:shape style="position:absolute;left:5377;top:388;width:40;height:2" coordorigin="5377,388" coordsize="40,0" path="m5377,388l5416,388e" filled="false" stroked="true" strokeweight=".214789pt" strokecolor="#ff0000">
                <v:path arrowok="t"/>
              </v:shape>
            </v:group>
            <v:group style="position:absolute;left:5396;top:362;width:2;height:52" coordorigin="5396,362" coordsize="2,52">
              <v:shape style="position:absolute;left:5396;top:362;width:2;height:52" coordorigin="5396,362" coordsize="0,52" path="m5396,362l5396,414e" filled="false" stroked="true" strokeweight=".163027pt" strokecolor="#ff0000">
                <v:path arrowok="t"/>
              </v:shape>
            </v:group>
            <v:group style="position:absolute;left:5377;top:387;width:40;height:2" coordorigin="5377,387" coordsize="40,2">
              <v:shape style="position:absolute;left:5377;top:387;width:40;height:2" coordorigin="5377,387" coordsize="40,0" path="m5377,387l5416,387e" filled="false" stroked="true" strokeweight=".214789pt" strokecolor="#ff0000">
                <v:path arrowok="t"/>
              </v:shape>
            </v:group>
            <v:group style="position:absolute;left:5396;top:362;width:2;height:52" coordorigin="5396,362" coordsize="2,52">
              <v:shape style="position:absolute;left:5396;top:362;width:2;height:52" coordorigin="5396,362" coordsize="0,52" path="m5396,362l5396,413e" filled="false" stroked="true" strokeweight=".163027pt" strokecolor="#ff0000">
                <v:path arrowok="t"/>
              </v:shape>
            </v:group>
            <v:group style="position:absolute;left:5377;top:387;width:40;height:2" coordorigin="5377,387" coordsize="40,2">
              <v:shape style="position:absolute;left:5377;top:387;width:40;height:2" coordorigin="5377,387" coordsize="40,0" path="m5377,387l5416,387e" filled="false" stroked="true" strokeweight=".214789pt" strokecolor="#ff0000">
                <v:path arrowok="t"/>
              </v:shape>
            </v:group>
            <v:group style="position:absolute;left:5396;top:361;width:2;height:52" coordorigin="5396,361" coordsize="2,52">
              <v:shape style="position:absolute;left:5396;top:361;width:2;height:52" coordorigin="5396,361" coordsize="0,52" path="m5396,361l5396,412e" filled="false" stroked="true" strokeweight=".163027pt" strokecolor="#ff0000">
                <v:path arrowok="t"/>
              </v:shape>
            </v:group>
            <v:group style="position:absolute;left:5377;top:386;width:40;height:2" coordorigin="5377,386" coordsize="40,2">
              <v:shape style="position:absolute;left:5377;top:386;width:40;height:2" coordorigin="5377,386" coordsize="40,0" path="m5377,386l5416,386e" filled="false" stroked="true" strokeweight=".214789pt" strokecolor="#ff0000">
                <v:path arrowok="t"/>
              </v:shape>
            </v:group>
            <v:group style="position:absolute;left:5396;top:360;width:2;height:52" coordorigin="5396,360" coordsize="2,52">
              <v:shape style="position:absolute;left:5396;top:360;width:2;height:52" coordorigin="5396,360" coordsize="0,52" path="m5396,360l5396,412e" filled="false" stroked="true" strokeweight=".163027pt" strokecolor="#ff0000">
                <v:path arrowok="t"/>
              </v:shape>
            </v:group>
            <v:group style="position:absolute;left:5377;top:384;width:40;height:2" coordorigin="5377,384" coordsize="40,2">
              <v:shape style="position:absolute;left:5377;top:384;width:40;height:2" coordorigin="5377,384" coordsize="40,0" path="m5377,384l5416,384e" filled="false" stroked="true" strokeweight=".214789pt" strokecolor="#ff0000">
                <v:path arrowok="t"/>
              </v:shape>
            </v:group>
            <v:group style="position:absolute;left:5396;top:359;width:2;height:52" coordorigin="5396,359" coordsize="2,52">
              <v:shape style="position:absolute;left:5396;top:359;width:2;height:52" coordorigin="5396,359" coordsize="0,52" path="m5396,359l5396,410e" filled="false" stroked="true" strokeweight=".163027pt" strokecolor="#ff0000">
                <v:path arrowok="t"/>
              </v:shape>
            </v:group>
            <v:group style="position:absolute;left:5377;top:384;width:40;height:2" coordorigin="5377,384" coordsize="40,2">
              <v:shape style="position:absolute;left:5377;top:384;width:40;height:2" coordorigin="5377,384" coordsize="40,0" path="m5377,384l5416,384e" filled="false" stroked="true" strokeweight=".214789pt" strokecolor="#ff0000">
                <v:path arrowok="t"/>
              </v:shape>
            </v:group>
            <v:group style="position:absolute;left:5396;top:358;width:2;height:52" coordorigin="5396,358" coordsize="2,52">
              <v:shape style="position:absolute;left:5396;top:358;width:2;height:52" coordorigin="5396,358" coordsize="0,52" path="m5396,358l5396,409e" filled="false" stroked="true" strokeweight=".163027pt" strokecolor="#ff0000">
                <v:path arrowok="t"/>
              </v:shape>
            </v:group>
            <v:group style="position:absolute;left:5377;top:382;width:40;height:2" coordorigin="5377,382" coordsize="40,2">
              <v:shape style="position:absolute;left:5377;top:382;width:40;height:2" coordorigin="5377,382" coordsize="40,0" path="m5377,382l5416,382e" filled="false" stroked="true" strokeweight=".214789pt" strokecolor="#ff0000">
                <v:path arrowok="t"/>
              </v:shape>
            </v:group>
            <v:group style="position:absolute;left:5396;top:357;width:2;height:52" coordorigin="5396,357" coordsize="2,52">
              <v:shape style="position:absolute;left:5396;top:357;width:2;height:52" coordorigin="5396,357" coordsize="0,52" path="m5396,357l5396,408e" filled="false" stroked="true" strokeweight=".163027pt" strokecolor="#ff0000">
                <v:path arrowok="t"/>
              </v:shape>
            </v:group>
            <v:group style="position:absolute;left:5377;top:382;width:40;height:2" coordorigin="5377,382" coordsize="40,2">
              <v:shape style="position:absolute;left:5377;top:382;width:40;height:2" coordorigin="5377,382" coordsize="40,0" path="m5377,382l5416,382e" filled="false" stroked="true" strokeweight=".214789pt" strokecolor="#ff0000">
                <v:path arrowok="t"/>
              </v:shape>
            </v:group>
            <v:group style="position:absolute;left:5396;top:356;width:2;height:52" coordorigin="5396,356" coordsize="2,52">
              <v:shape style="position:absolute;left:5396;top:356;width:2;height:52" coordorigin="5396,356" coordsize="0,52" path="m5396,356l5396,407e" filled="false" stroked="true" strokeweight=".163027pt" strokecolor="#ff0000">
                <v:path arrowok="t"/>
              </v:shape>
            </v:group>
            <v:group style="position:absolute;left:5377;top:381;width:40;height:2" coordorigin="5377,381" coordsize="40,2">
              <v:shape style="position:absolute;left:5377;top:381;width:40;height:2" coordorigin="5377,381" coordsize="40,0" path="m5377,381l5416,381e" filled="false" stroked="true" strokeweight=".214789pt" strokecolor="#ff0000">
                <v:path arrowok="t"/>
              </v:shape>
            </v:group>
            <v:group style="position:absolute;left:5396;top:355;width:2;height:52" coordorigin="5396,355" coordsize="2,52">
              <v:shape style="position:absolute;left:5396;top:355;width:2;height:52" coordorigin="5396,355" coordsize="0,52" path="m5396,355l5396,407e" filled="false" stroked="true" strokeweight=".163027pt" strokecolor="#ff0000">
                <v:path arrowok="t"/>
              </v:shape>
            </v:group>
            <v:group style="position:absolute;left:5377;top:380;width:40;height:2" coordorigin="5377,380" coordsize="40,2">
              <v:shape style="position:absolute;left:5377;top:380;width:40;height:2" coordorigin="5377,380" coordsize="40,0" path="m5377,380l5416,380e" filled="false" stroked="true" strokeweight=".214789pt" strokecolor="#ff0000">
                <v:path arrowok="t"/>
              </v:shape>
            </v:group>
            <v:group style="position:absolute;left:5396;top:354;width:2;height:52" coordorigin="5396,354" coordsize="2,52">
              <v:shape style="position:absolute;left:5396;top:354;width:2;height:52" coordorigin="5396,354" coordsize="0,52" path="m5396,354l5396,406e" filled="false" stroked="true" strokeweight=".163027pt" strokecolor="#ff0000">
                <v:path arrowok="t"/>
              </v:shape>
            </v:group>
            <v:group style="position:absolute;left:5377;top:379;width:40;height:2" coordorigin="5377,379" coordsize="40,2">
              <v:shape style="position:absolute;left:5377;top:379;width:40;height:2" coordorigin="5377,379" coordsize="40,0" path="m5377,379l5416,379e" filled="false" stroked="true" strokeweight=".214789pt" strokecolor="#ff0000">
                <v:path arrowok="t"/>
              </v:shape>
            </v:group>
            <v:group style="position:absolute;left:5396;top:354;width:2;height:52" coordorigin="5396,354" coordsize="2,52">
              <v:shape style="position:absolute;left:5396;top:354;width:2;height:52" coordorigin="5396,354" coordsize="0,52" path="m5396,354l5396,405e" filled="false" stroked="true" strokeweight=".163027pt" strokecolor="#ff0000">
                <v:path arrowok="t"/>
              </v:shape>
            </v:group>
            <v:group style="position:absolute;left:5377;top:379;width:40;height:2" coordorigin="5377,379" coordsize="40,2">
              <v:shape style="position:absolute;left:5377;top:379;width:40;height:2" coordorigin="5377,379" coordsize="40,0" path="m5377,379l5416,379e" filled="false" stroked="true" strokeweight=".214789pt" strokecolor="#ff0000">
                <v:path arrowok="t"/>
              </v:shape>
            </v:group>
            <v:group style="position:absolute;left:5396;top:353;width:2;height:52" coordorigin="5396,353" coordsize="2,52">
              <v:shape style="position:absolute;left:5396;top:353;width:2;height:52" coordorigin="5396,353" coordsize="0,52" path="m5396,353l5396,404e" filled="false" stroked="true" strokeweight=".163027pt" strokecolor="#ff0000">
                <v:path arrowok="t"/>
              </v:shape>
            </v:group>
            <v:group style="position:absolute;left:5377;top:378;width:40;height:2" coordorigin="5377,378" coordsize="40,2">
              <v:shape style="position:absolute;left:5377;top:378;width:40;height:2" coordorigin="5377,378" coordsize="40,0" path="m5377,378l5416,378e" filled="false" stroked="true" strokeweight=".214789pt" strokecolor="#ff0000">
                <v:path arrowok="t"/>
              </v:shape>
            </v:group>
            <v:group style="position:absolute;left:5396;top:352;width:2;height:52" coordorigin="5396,352" coordsize="2,52">
              <v:shape style="position:absolute;left:5396;top:352;width:2;height:52" coordorigin="5396,352" coordsize="0,52" path="m5396,352l5396,404e" filled="false" stroked="true" strokeweight=".163027pt" strokecolor="#ff0000">
                <v:path arrowok="t"/>
              </v:shape>
            </v:group>
            <v:group style="position:absolute;left:5377;top:377;width:40;height:2" coordorigin="5377,377" coordsize="40,2">
              <v:shape style="position:absolute;left:5377;top:377;width:40;height:2" coordorigin="5377,377" coordsize="40,0" path="m5377,377l5416,377e" filled="false" stroked="true" strokeweight=".214789pt" strokecolor="#ff0000">
                <v:path arrowok="t"/>
              </v:shape>
            </v:group>
            <v:group style="position:absolute;left:5396;top:352;width:2;height:52" coordorigin="5396,352" coordsize="2,52">
              <v:shape style="position:absolute;left:5396;top:352;width:2;height:52" coordorigin="5396,352" coordsize="0,52" path="m5396,352l5396,403e" filled="false" stroked="true" strokeweight=".163027pt" strokecolor="#ff0000">
                <v:path arrowok="t"/>
              </v:shape>
            </v:group>
            <v:group style="position:absolute;left:5377;top:377;width:40;height:2" coordorigin="5377,377" coordsize="40,2">
              <v:shape style="position:absolute;left:5377;top:377;width:40;height:2" coordorigin="5377,377" coordsize="40,0" path="m5377,377l5416,377e" filled="false" stroked="true" strokeweight=".214789pt" strokecolor="#ff0000">
                <v:path arrowok="t"/>
              </v:shape>
            </v:group>
            <v:group style="position:absolute;left:5396;top:351;width:2;height:52" coordorigin="5396,351" coordsize="2,52">
              <v:shape style="position:absolute;left:5396;top:351;width:2;height:52" coordorigin="5396,351" coordsize="0,52" path="m5396,351l5396,402e" filled="false" stroked="true" strokeweight=".163027pt" strokecolor="#ff0000">
                <v:path arrowok="t"/>
              </v:shape>
            </v:group>
            <v:group style="position:absolute;left:5377;top:376;width:40;height:2" coordorigin="5377,376" coordsize="40,2">
              <v:shape style="position:absolute;left:5377;top:376;width:40;height:2" coordorigin="5377,376" coordsize="40,0" path="m5377,376l5416,376e" filled="false" stroked="true" strokeweight=".214789pt" strokecolor="#ff0000">
                <v:path arrowok="t"/>
              </v:shape>
            </v:group>
            <v:group style="position:absolute;left:5396;top:350;width:2;height:52" coordorigin="5396,350" coordsize="2,52">
              <v:shape style="position:absolute;left:5396;top:350;width:2;height:52" coordorigin="5396,350" coordsize="0,52" path="m5396,350l5396,402e" filled="false" stroked="true" strokeweight=".163027pt" strokecolor="#ff0000">
                <v:path arrowok="t"/>
              </v:shape>
            </v:group>
            <v:group style="position:absolute;left:5377;top:375;width:40;height:2" coordorigin="5377,375" coordsize="40,2">
              <v:shape style="position:absolute;left:5377;top:375;width:40;height:2" coordorigin="5377,375" coordsize="40,0" path="m5377,375l5416,375e" filled="false" stroked="true" strokeweight=".214789pt" strokecolor="#ff0000">
                <v:path arrowok="t"/>
              </v:shape>
            </v:group>
            <v:group style="position:absolute;left:5396;top:349;width:2;height:52" coordorigin="5396,349" coordsize="2,52">
              <v:shape style="position:absolute;left:5396;top:349;width:2;height:52" coordorigin="5396,349" coordsize="0,52" path="m5396,349l5396,401e" filled="false" stroked="true" strokeweight=".163027pt" strokecolor="#ff0000">
                <v:path arrowok="t"/>
              </v:shape>
            </v:group>
            <v:group style="position:absolute;left:5377;top:374;width:40;height:2" coordorigin="5377,374" coordsize="40,2">
              <v:shape style="position:absolute;left:5377;top:374;width:40;height:2" coordorigin="5377,374" coordsize="40,0" path="m5377,374l5416,374e" filled="false" stroked="true" strokeweight=".214789pt" strokecolor="#ff0000">
                <v:path arrowok="t"/>
              </v:shape>
            </v:group>
            <v:group style="position:absolute;left:5396;top:349;width:2;height:52" coordorigin="5396,349" coordsize="2,52">
              <v:shape style="position:absolute;left:5396;top:349;width:2;height:52" coordorigin="5396,349" coordsize="0,52" path="m5396,349l5396,400e" filled="false" stroked="true" strokeweight=".163027pt" strokecolor="#ff0000">
                <v:path arrowok="t"/>
              </v:shape>
            </v:group>
            <v:group style="position:absolute;left:5377;top:374;width:40;height:2" coordorigin="5377,374" coordsize="40,2">
              <v:shape style="position:absolute;left:5377;top:374;width:40;height:2" coordorigin="5377,374" coordsize="40,0" path="m5377,374l5416,374e" filled="false" stroked="true" strokeweight=".214789pt" strokecolor="#ff0000">
                <v:path arrowok="t"/>
              </v:shape>
            </v:group>
            <v:group style="position:absolute;left:5396;top:348;width:2;height:52" coordorigin="5396,348" coordsize="2,52">
              <v:shape style="position:absolute;left:5396;top:348;width:2;height:52" coordorigin="5396,348" coordsize="0,52" path="m5396,348l5396,399e" filled="false" stroked="true" strokeweight=".163027pt" strokecolor="#ff0000">
                <v:path arrowok="t"/>
              </v:shape>
            </v:group>
            <v:group style="position:absolute;left:5377;top:373;width:40;height:2" coordorigin="5377,373" coordsize="40,2">
              <v:shape style="position:absolute;left:5377;top:373;width:40;height:2" coordorigin="5377,373" coordsize="40,0" path="m5377,373l5416,373e" filled="false" stroked="true" strokeweight=".214789pt" strokecolor="#ff0000">
                <v:path arrowok="t"/>
              </v:shape>
            </v:group>
            <v:group style="position:absolute;left:5396;top:347;width:2;height:52" coordorigin="5396,347" coordsize="2,52">
              <v:shape style="position:absolute;left:5396;top:347;width:2;height:52" coordorigin="5396,347" coordsize="0,52" path="m5396,347l5396,399e" filled="false" stroked="true" strokeweight=".163027pt" strokecolor="#ff0000">
                <v:path arrowok="t"/>
              </v:shape>
            </v:group>
            <v:group style="position:absolute;left:5377;top:372;width:40;height:2" coordorigin="5377,372" coordsize="40,2">
              <v:shape style="position:absolute;left:5377;top:372;width:40;height:2" coordorigin="5377,372" coordsize="40,0" path="m5377,372l5416,372e" filled="false" stroked="true" strokeweight=".214789pt" strokecolor="#ff0000">
                <v:path arrowok="t"/>
              </v:shape>
            </v:group>
            <v:group style="position:absolute;left:5396;top:346;width:2;height:52" coordorigin="5396,346" coordsize="2,52">
              <v:shape style="position:absolute;left:5396;top:346;width:2;height:52" coordorigin="5396,346" coordsize="0,52" path="m5396,346l5396,398e" filled="false" stroked="true" strokeweight=".163027pt" strokecolor="#ff0000">
                <v:path arrowok="t"/>
              </v:shape>
            </v:group>
            <v:group style="position:absolute;left:5377;top:371;width:40;height:2" coordorigin="5377,371" coordsize="40,2">
              <v:shape style="position:absolute;left:5377;top:371;width:40;height:2" coordorigin="5377,371" coordsize="40,0" path="m5377,371l5416,371e" filled="false" stroked="true" strokeweight=".214789pt" strokecolor="#ff0000">
                <v:path arrowok="t"/>
              </v:shape>
            </v:group>
            <v:group style="position:absolute;left:5396;top:346;width:2;height:52" coordorigin="5396,346" coordsize="2,52">
              <v:shape style="position:absolute;left:5396;top:346;width:2;height:52" coordorigin="5396,346" coordsize="0,52" path="m5396,346l5396,397e" filled="false" stroked="true" strokeweight=".163027pt" strokecolor="#ff0000">
                <v:path arrowok="t"/>
              </v:shape>
            </v:group>
            <v:group style="position:absolute;left:5377;top:371;width:40;height:2" coordorigin="5377,371" coordsize="40,2">
              <v:shape style="position:absolute;left:5377;top:371;width:40;height:2" coordorigin="5377,371" coordsize="40,0" path="m5377,371l5416,371e" filled="false" stroked="true" strokeweight=".214789pt" strokecolor="#ff0000">
                <v:path arrowok="t"/>
              </v:shape>
            </v:group>
            <v:group style="position:absolute;left:5396;top:345;width:2;height:52" coordorigin="5396,345" coordsize="2,52">
              <v:shape style="position:absolute;left:5396;top:345;width:2;height:52" coordorigin="5396,345" coordsize="0,52" path="m5396,345l5396,396e" filled="false" stroked="true" strokeweight=".163027pt" strokecolor="#ff0000">
                <v:path arrowok="t"/>
              </v:shape>
            </v:group>
            <v:group style="position:absolute;left:5377;top:370;width:40;height:2" coordorigin="5377,370" coordsize="40,2">
              <v:shape style="position:absolute;left:5377;top:370;width:40;height:2" coordorigin="5377,370" coordsize="40,0" path="m5377,370l5416,370e" filled="false" stroked="true" strokeweight=".214789pt" strokecolor="#ff0000">
                <v:path arrowok="t"/>
              </v:shape>
            </v:group>
            <v:group style="position:absolute;left:5396;top:344;width:2;height:52" coordorigin="5396,344" coordsize="2,52">
              <v:shape style="position:absolute;left:5396;top:344;width:2;height:52" coordorigin="5396,344" coordsize="0,52" path="m5396,344l5396,396e" filled="false" stroked="true" strokeweight=".163027pt" strokecolor="#ff0000">
                <v:path arrowok="t"/>
              </v:shape>
            </v:group>
            <v:group style="position:absolute;left:5377;top:369;width:40;height:2" coordorigin="5377,369" coordsize="40,2">
              <v:shape style="position:absolute;left:5377;top:369;width:40;height:2" coordorigin="5377,369" coordsize="40,0" path="m5377,369l5416,369e" filled="false" stroked="true" strokeweight=".214789pt" strokecolor="#ff0000">
                <v:path arrowok="t"/>
              </v:shape>
            </v:group>
            <v:group style="position:absolute;left:5396;top:344;width:2;height:52" coordorigin="5396,344" coordsize="2,52">
              <v:shape style="position:absolute;left:5396;top:344;width:2;height:52" coordorigin="5396,344" coordsize="0,52" path="m5396,344l5396,395e" filled="false" stroked="true" strokeweight=".163027pt" strokecolor="#ff0000">
                <v:path arrowok="t"/>
              </v:shape>
            </v:group>
            <v:group style="position:absolute;left:5377;top:369;width:40;height:2" coordorigin="5377,369" coordsize="40,2">
              <v:shape style="position:absolute;left:5377;top:369;width:40;height:2" coordorigin="5377,369" coordsize="40,0" path="m5377,369l5416,369e" filled="false" stroked="true" strokeweight=".214789pt" strokecolor="#ff0000">
                <v:path arrowok="t"/>
              </v:shape>
            </v:group>
            <v:group style="position:absolute;left:5396;top:343;width:2;height:52" coordorigin="5396,343" coordsize="2,52">
              <v:shape style="position:absolute;left:5396;top:343;width:2;height:52" coordorigin="5396,343" coordsize="0,52" path="m5396,343l5396,394e" filled="false" stroked="true" strokeweight=".163027pt" strokecolor="#ff0000">
                <v:path arrowok="t"/>
              </v:shape>
            </v:group>
            <v:group style="position:absolute;left:5377;top:368;width:40;height:2" coordorigin="5377,368" coordsize="40,2">
              <v:shape style="position:absolute;left:5377;top:368;width:40;height:2" coordorigin="5377,368" coordsize="40,0" path="m5377,368l5416,368e" filled="false" stroked="true" strokeweight=".214789pt" strokecolor="#ff0000">
                <v:path arrowok="t"/>
              </v:shape>
            </v:group>
            <v:group style="position:absolute;left:5396;top:342;width:2;height:52" coordorigin="5396,342" coordsize="2,52">
              <v:shape style="position:absolute;left:5396;top:342;width:2;height:52" coordorigin="5396,342" coordsize="0,52" path="m5396,342l5396,394e" filled="false" stroked="true" strokeweight=".163027pt" strokecolor="#ff0000">
                <v:path arrowok="t"/>
              </v:shape>
            </v:group>
            <v:group style="position:absolute;left:5377;top:367;width:40;height:2" coordorigin="5377,367" coordsize="40,2">
              <v:shape style="position:absolute;left:5377;top:367;width:40;height:2" coordorigin="5377,367" coordsize="40,0" path="m5377,367l5416,367e" filled="false" stroked="true" strokeweight=".214789pt" strokecolor="#ff0000">
                <v:path arrowok="t"/>
              </v:shape>
            </v:group>
            <v:group style="position:absolute;left:5396;top:341;width:2;height:52" coordorigin="5396,341" coordsize="2,52">
              <v:shape style="position:absolute;left:5396;top:341;width:2;height:52" coordorigin="5396,341" coordsize="0,52" path="m5396,341l5396,393e" filled="false" stroked="true" strokeweight=".163027pt" strokecolor="#ff0000">
                <v:path arrowok="t"/>
              </v:shape>
            </v:group>
            <v:group style="position:absolute;left:5377;top:366;width:40;height:2" coordorigin="5377,366" coordsize="40,2">
              <v:shape style="position:absolute;left:5377;top:366;width:40;height:2" coordorigin="5377,366" coordsize="40,0" path="m5377,366l5416,366e" filled="false" stroked="true" strokeweight=".214789pt" strokecolor="#ff0000">
                <v:path arrowok="t"/>
              </v:shape>
            </v:group>
            <v:group style="position:absolute;left:5396;top:341;width:2;height:52" coordorigin="5396,341" coordsize="2,52">
              <v:shape style="position:absolute;left:5396;top:341;width:2;height:52" coordorigin="5396,341" coordsize="0,52" path="m5396,341l5396,392e" filled="false" stroked="true" strokeweight=".163027pt" strokecolor="#ff0000">
                <v:path arrowok="t"/>
              </v:shape>
            </v:group>
            <v:group style="position:absolute;left:5377;top:366;width:40;height:2" coordorigin="5377,366" coordsize="40,2">
              <v:shape style="position:absolute;left:5377;top:366;width:40;height:2" coordorigin="5377,366" coordsize="40,0" path="m5377,366l5416,366e" filled="false" stroked="true" strokeweight=".214789pt" strokecolor="#ff0000">
                <v:path arrowok="t"/>
              </v:shape>
            </v:group>
            <v:group style="position:absolute;left:5396;top:341;width:2;height:52" coordorigin="5396,341" coordsize="2,52">
              <v:shape style="position:absolute;left:5396;top:341;width:2;height:52" coordorigin="5396,341" coordsize="0,52" path="m5396,341l5396,392e" filled="false" stroked="true" strokeweight=".163027pt" strokecolor="#ff0000">
                <v:path arrowok="t"/>
              </v:shape>
            </v:group>
            <v:group style="position:absolute;left:5377;top:365;width:40;height:2" coordorigin="5377,365" coordsize="40,2">
              <v:shape style="position:absolute;left:5377;top:365;width:40;height:2" coordorigin="5377,365" coordsize="40,0" path="m5377,365l5416,365e" filled="false" stroked="true" strokeweight=".214789pt" strokecolor="#ff0000">
                <v:path arrowok="t"/>
              </v:shape>
            </v:group>
            <v:group style="position:absolute;left:5396;top:339;width:2;height:52" coordorigin="5396,339" coordsize="2,52">
              <v:shape style="position:absolute;left:5396;top:339;width:2;height:52" coordorigin="5396,339" coordsize="0,52" path="m5396,339l5396,391e" filled="false" stroked="true" strokeweight=".163027pt" strokecolor="#ff0000">
                <v:path arrowok="t"/>
              </v:shape>
            </v:group>
            <v:group style="position:absolute;left:5377;top:363;width:40;height:2" coordorigin="5377,363" coordsize="40,2">
              <v:shape style="position:absolute;left:5377;top:363;width:40;height:2" coordorigin="5377,363" coordsize="40,0" path="m5377,363l5416,363e" filled="false" stroked="true" strokeweight=".214789pt" strokecolor="#ff0000">
                <v:path arrowok="t"/>
              </v:shape>
            </v:group>
            <v:group style="position:absolute;left:5396;top:338;width:2;height:52" coordorigin="5396,338" coordsize="2,52">
              <v:shape style="position:absolute;left:5396;top:338;width:2;height:52" coordorigin="5396,338" coordsize="0,52" path="m5396,338l5396,389e" filled="false" stroked="true" strokeweight=".163027pt" strokecolor="#ff0000">
                <v:path arrowok="t"/>
              </v:shape>
            </v:group>
            <v:group style="position:absolute;left:5377;top:363;width:40;height:2" coordorigin="5377,363" coordsize="40,2">
              <v:shape style="position:absolute;left:5377;top:363;width:40;height:2" coordorigin="5377,363" coordsize="40,0" path="m5377,363l5416,363e" filled="false" stroked="true" strokeweight=".214789pt" strokecolor="#ff0000">
                <v:path arrowok="t"/>
              </v:shape>
            </v:group>
            <v:group style="position:absolute;left:5396;top:337;width:2;height:52" coordorigin="5396,337" coordsize="2,52">
              <v:shape style="position:absolute;left:5396;top:337;width:2;height:52" coordorigin="5396,337" coordsize="0,52" path="m5396,337l5396,389e" filled="false" stroked="true" strokeweight=".163027pt" strokecolor="#ff0000">
                <v:path arrowok="t"/>
              </v:shape>
            </v:group>
            <v:group style="position:absolute;left:5377;top:362;width:40;height:2" coordorigin="5377,362" coordsize="40,2">
              <v:shape style="position:absolute;left:5377;top:362;width:40;height:2" coordorigin="5377,362" coordsize="40,0" path="m5377,362l5416,362e" filled="false" stroked="true" strokeweight=".214789pt" strokecolor="#ff0000">
                <v:path arrowok="t"/>
              </v:shape>
            </v:group>
            <v:group style="position:absolute;left:5396;top:336;width:2;height:52" coordorigin="5396,336" coordsize="2,52">
              <v:shape style="position:absolute;left:5396;top:336;width:2;height:52" coordorigin="5396,336" coordsize="0,52" path="m5396,336l5396,388e" filled="false" stroked="true" strokeweight=".163027pt" strokecolor="#ff0000">
                <v:path arrowok="t"/>
              </v:shape>
            </v:group>
            <v:group style="position:absolute;left:5377;top:361;width:40;height:2" coordorigin="5377,361" coordsize="40,2">
              <v:shape style="position:absolute;left:5377;top:361;width:40;height:2" coordorigin="5377,361" coordsize="40,0" path="m5377,361l5416,361e" filled="false" stroked="true" strokeweight=".214789pt" strokecolor="#ff0000">
                <v:path arrowok="t"/>
              </v:shape>
            </v:group>
            <v:group style="position:absolute;left:5396;top:336;width:2;height:52" coordorigin="5396,336" coordsize="2,52">
              <v:shape style="position:absolute;left:5396;top:336;width:2;height:52" coordorigin="5396,336" coordsize="0,52" path="m5396,336l5396,387e" filled="false" stroked="true" strokeweight=".163027pt" strokecolor="#ff0000">
                <v:path arrowok="t"/>
              </v:shape>
            </v:group>
            <v:group style="position:absolute;left:5377;top:361;width:40;height:2" coordorigin="5377,361" coordsize="40,2">
              <v:shape style="position:absolute;left:5377;top:361;width:40;height:2" coordorigin="5377,361" coordsize="40,0" path="m5377,361l5416,361e" filled="false" stroked="true" strokeweight=".214789pt" strokecolor="#ff0000">
                <v:path arrowok="t"/>
              </v:shape>
            </v:group>
            <v:group style="position:absolute;left:5396;top:335;width:2;height:52" coordorigin="5396,335" coordsize="2,52">
              <v:shape style="position:absolute;left:5396;top:335;width:2;height:52" coordorigin="5396,335" coordsize="0,52" path="m5396,335l5396,386e" filled="false" stroked="true" strokeweight=".163027pt" strokecolor="#ff0000">
                <v:path arrowok="t"/>
              </v:shape>
            </v:group>
            <v:group style="position:absolute;left:5377;top:360;width:40;height:2" coordorigin="5377,360" coordsize="40,2">
              <v:shape style="position:absolute;left:5377;top:360;width:40;height:2" coordorigin="5377,360" coordsize="40,0" path="m5377,360l5416,360e" filled="false" stroked="true" strokeweight=".214789pt" strokecolor="#ff0000">
                <v:path arrowok="t"/>
              </v:shape>
            </v:group>
            <v:group style="position:absolute;left:5396;top:334;width:2;height:52" coordorigin="5396,334" coordsize="2,52">
              <v:shape style="position:absolute;left:5396;top:334;width:2;height:52" coordorigin="5396,334" coordsize="0,52" path="m5396,334l5396,386e" filled="false" stroked="true" strokeweight=".163027pt" strokecolor="#ff0000">
                <v:path arrowok="t"/>
              </v:shape>
            </v:group>
            <v:group style="position:absolute;left:5377;top:359;width:40;height:2" coordorigin="5377,359" coordsize="40,2">
              <v:shape style="position:absolute;left:5377;top:359;width:40;height:2" coordorigin="5377,359" coordsize="40,0" path="m5377,359l5416,359e" filled="false" stroked="true" strokeweight=".214789pt" strokecolor="#ff0000">
                <v:path arrowok="t"/>
              </v:shape>
            </v:group>
            <v:group style="position:absolute;left:5396;top:333;width:2;height:52" coordorigin="5396,333" coordsize="2,52">
              <v:shape style="position:absolute;left:5396;top:333;width:2;height:52" coordorigin="5396,333" coordsize="0,52" path="m5396,333l5396,385e" filled="false" stroked="true" strokeweight=".163027pt" strokecolor="#ff0000">
                <v:path arrowok="t"/>
              </v:shape>
            </v:group>
            <v:group style="position:absolute;left:5377;top:358;width:40;height:2" coordorigin="5377,358" coordsize="40,2">
              <v:shape style="position:absolute;left:5377;top:358;width:40;height:2" coordorigin="5377,358" coordsize="40,0" path="m5377,358l5416,358e" filled="false" stroked="true" strokeweight=".214789pt" strokecolor="#ff0000">
                <v:path arrowok="t"/>
              </v:shape>
            </v:group>
            <v:group style="position:absolute;left:5396;top:333;width:2;height:52" coordorigin="5396,333" coordsize="2,52">
              <v:shape style="position:absolute;left:5396;top:333;width:2;height:52" coordorigin="5396,333" coordsize="0,52" path="m5396,333l5396,384e" filled="false" stroked="true" strokeweight=".163027pt" strokecolor="#ff0000">
                <v:path arrowok="t"/>
              </v:shape>
            </v:group>
            <v:group style="position:absolute;left:5377;top:358;width:40;height:2" coordorigin="5377,358" coordsize="40,2">
              <v:shape style="position:absolute;left:5377;top:358;width:40;height:2" coordorigin="5377,358" coordsize="40,0" path="m5377,358l5416,358e" filled="false" stroked="true" strokeweight=".214789pt" strokecolor="#ff0000">
                <v:path arrowok="t"/>
              </v:shape>
            </v:group>
            <v:group style="position:absolute;left:5396;top:332;width:2;height:52" coordorigin="5396,332" coordsize="2,52">
              <v:shape style="position:absolute;left:5396;top:332;width:2;height:52" coordorigin="5396,332" coordsize="0,52" path="m5396,332l5396,383e" filled="false" stroked="true" strokeweight=".163027pt" strokecolor="#ff0000">
                <v:path arrowok="t"/>
              </v:shape>
            </v:group>
            <v:group style="position:absolute;left:5377;top:357;width:40;height:2" coordorigin="5377,357" coordsize="40,2">
              <v:shape style="position:absolute;left:5377;top:357;width:40;height:2" coordorigin="5377,357" coordsize="40,0" path="m5377,357l5416,357e" filled="false" stroked="true" strokeweight=".214789pt" strokecolor="#ff0000">
                <v:path arrowok="t"/>
              </v:shape>
            </v:group>
            <v:group style="position:absolute;left:5396;top:331;width:2;height:52" coordorigin="5396,331" coordsize="2,52">
              <v:shape style="position:absolute;left:5396;top:331;width:2;height:52" coordorigin="5396,331" coordsize="0,52" path="m5396,331l5396,383e" filled="false" stroked="true" strokeweight=".163027pt" strokecolor="#ff0000">
                <v:path arrowok="t"/>
              </v:shape>
            </v:group>
            <v:group style="position:absolute;left:5377;top:356;width:40;height:2" coordorigin="5377,356" coordsize="40,2">
              <v:shape style="position:absolute;left:5377;top:356;width:40;height:2" coordorigin="5377,356" coordsize="40,0" path="m5377,356l5416,356e" filled="false" stroked="true" strokeweight=".214789pt" strokecolor="#ff0000">
                <v:path arrowok="t"/>
              </v:shape>
            </v:group>
            <v:group style="position:absolute;left:5396;top:331;width:2;height:52" coordorigin="5396,331" coordsize="2,52">
              <v:shape style="position:absolute;left:5396;top:331;width:2;height:52" coordorigin="5396,331" coordsize="0,52" path="m5396,331l5396,382e" filled="false" stroked="true" strokeweight=".163027pt" strokecolor="#ff0000">
                <v:path arrowok="t"/>
              </v:shape>
            </v:group>
            <v:group style="position:absolute;left:5377;top:356;width:40;height:2" coordorigin="5377,356" coordsize="40,2">
              <v:shape style="position:absolute;left:5377;top:356;width:40;height:2" coordorigin="5377,356" coordsize="40,0" path="m5377,356l5416,356e" filled="false" stroked="true" strokeweight=".214789pt" strokecolor="#ff0000">
                <v:path arrowok="t"/>
              </v:shape>
            </v:group>
            <v:group style="position:absolute;left:5396;top:330;width:2;height:52" coordorigin="5396,330" coordsize="2,52">
              <v:shape style="position:absolute;left:5396;top:330;width:2;height:52" coordorigin="5396,330" coordsize="0,52" path="m5396,330l5396,381e" filled="false" stroked="true" strokeweight=".163027pt" strokecolor="#ff0000">
                <v:path arrowok="t"/>
              </v:shape>
            </v:group>
            <v:group style="position:absolute;left:5377;top:355;width:40;height:2" coordorigin="5377,355" coordsize="40,2">
              <v:shape style="position:absolute;left:5377;top:355;width:40;height:2" coordorigin="5377,355" coordsize="40,0" path="m5377,355l5416,355e" filled="false" stroked="true" strokeweight=".214789pt" strokecolor="#ff0000">
                <v:path arrowok="t"/>
              </v:shape>
            </v:group>
            <v:group style="position:absolute;left:5396;top:329;width:2;height:52" coordorigin="5396,329" coordsize="2,52">
              <v:shape style="position:absolute;left:5396;top:329;width:2;height:52" coordorigin="5396,329" coordsize="0,52" path="m5396,329l5396,381e" filled="false" stroked="true" strokeweight=".163027pt" strokecolor="#ff0000">
                <v:path arrowok="t"/>
              </v:shape>
            </v:group>
            <v:group style="position:absolute;left:5377;top:354;width:40;height:2" coordorigin="5377,354" coordsize="40,2">
              <v:shape style="position:absolute;left:5377;top:354;width:40;height:2" coordorigin="5377,354" coordsize="40,0" path="m5377,354l5416,354e" filled="false" stroked="true" strokeweight=".214789pt" strokecolor="#ff0000">
                <v:path arrowok="t"/>
              </v:shape>
            </v:group>
            <v:group style="position:absolute;left:5396;top:328;width:2;height:52" coordorigin="5396,328" coordsize="2,52">
              <v:shape style="position:absolute;left:5396;top:328;width:2;height:52" coordorigin="5396,328" coordsize="0,52" path="m5396,328l5396,380e" filled="false" stroked="true" strokeweight=".163027pt" strokecolor="#ff0000">
                <v:path arrowok="t"/>
              </v:shape>
            </v:group>
            <v:group style="position:absolute;left:5377;top:353;width:40;height:2" coordorigin="5377,353" coordsize="40,2">
              <v:shape style="position:absolute;left:5377;top:353;width:40;height:2" coordorigin="5377,353" coordsize="40,0" path="m5377,353l5416,353e" filled="false" stroked="true" strokeweight=".214789pt" strokecolor="#ff0000">
                <v:path arrowok="t"/>
              </v:shape>
            </v:group>
            <v:group style="position:absolute;left:5396;top:328;width:2;height:52" coordorigin="5396,328" coordsize="2,52">
              <v:shape style="position:absolute;left:5396;top:328;width:2;height:52" coordorigin="5396,328" coordsize="0,52" path="m5396,328l5396,379e" filled="false" stroked="true" strokeweight=".163027pt" strokecolor="#ff0000">
                <v:path arrowok="t"/>
              </v:shape>
            </v:group>
            <v:group style="position:absolute;left:5377;top:353;width:40;height:2" coordorigin="5377,353" coordsize="40,2">
              <v:shape style="position:absolute;left:5377;top:353;width:40;height:2" coordorigin="5377,353" coordsize="40,0" path="m5377,353l5416,353e" filled="false" stroked="true" strokeweight=".214789pt" strokecolor="#ff0000">
                <v:path arrowok="t"/>
              </v:shape>
            </v:group>
            <v:group style="position:absolute;left:5396;top:327;width:2;height:52" coordorigin="5396,327" coordsize="2,52">
              <v:shape style="position:absolute;left:5396;top:327;width:2;height:52" coordorigin="5396,327" coordsize="0,52" path="m5396,327l5396,378e" filled="false" stroked="true" strokeweight=".163027pt" strokecolor="#ff0000">
                <v:path arrowok="t"/>
              </v:shape>
            </v:group>
            <v:group style="position:absolute;left:5377;top:352;width:40;height:2" coordorigin="5377,352" coordsize="40,2">
              <v:shape style="position:absolute;left:5377;top:352;width:40;height:2" coordorigin="5377,352" coordsize="40,0" path="m5377,352l5416,352e" filled="false" stroked="true" strokeweight=".214789pt" strokecolor="#ff0000">
                <v:path arrowok="t"/>
              </v:shape>
            </v:group>
            <v:group style="position:absolute;left:5396;top:326;width:2;height:52" coordorigin="5396,326" coordsize="2,52">
              <v:shape style="position:absolute;left:5396;top:326;width:2;height:52" coordorigin="5396,326" coordsize="0,52" path="m5396,326l5396,378e" filled="false" stroked="true" strokeweight=".163027pt" strokecolor="#ff0000">
                <v:path arrowok="t"/>
              </v:shape>
            </v:group>
            <v:group style="position:absolute;left:5377;top:351;width:40;height:2" coordorigin="5377,351" coordsize="40,2">
              <v:shape style="position:absolute;left:5377;top:351;width:40;height:2" coordorigin="5377,351" coordsize="40,0" path="m5377,351l5416,351e" filled="false" stroked="true" strokeweight=".214789pt" strokecolor="#ff0000">
                <v:path arrowok="t"/>
              </v:shape>
            </v:group>
            <v:group style="position:absolute;left:5396;top:325;width:2;height:52" coordorigin="5396,325" coordsize="2,52">
              <v:shape style="position:absolute;left:5396;top:325;width:2;height:52" coordorigin="5396,325" coordsize="0,52" path="m5396,325l5396,377e" filled="false" stroked="true" strokeweight=".163027pt" strokecolor="#ff0000">
                <v:path arrowok="t"/>
              </v:shape>
            </v:group>
            <v:group style="position:absolute;left:5377;top:351;width:40;height:2" coordorigin="5377,351" coordsize="40,2">
              <v:shape style="position:absolute;left:5377;top:351;width:40;height:2" coordorigin="5377,351" coordsize="40,0" path="m5377,351l5416,351e" filled="false" stroked="true" strokeweight=".214789pt" strokecolor="#ff0000">
                <v:path arrowok="t"/>
              </v:shape>
            </v:group>
            <v:group style="position:absolute;left:5396;top:325;width:2;height:52" coordorigin="5396,325" coordsize="2,52">
              <v:shape style="position:absolute;left:5396;top:325;width:2;height:52" coordorigin="5396,325" coordsize="0,52" path="m5396,325l5396,376e" filled="false" stroked="true" strokeweight=".163027pt" strokecolor="#ff0000">
                <v:path arrowok="t"/>
              </v:shape>
            </v:group>
            <v:group style="position:absolute;left:5377;top:350;width:40;height:2" coordorigin="5377,350" coordsize="40,2">
              <v:shape style="position:absolute;left:5377;top:350;width:40;height:2" coordorigin="5377,350" coordsize="40,0" path="m5377,350l5416,350e" filled="false" stroked="true" strokeweight=".214789pt" strokecolor="#ff0000">
                <v:path arrowok="t"/>
              </v:shape>
            </v:group>
            <v:group style="position:absolute;left:5396;top:324;width:2;height:52" coordorigin="5396,324" coordsize="2,52">
              <v:shape style="position:absolute;left:5396;top:324;width:2;height:52" coordorigin="5396,324" coordsize="0,52" path="m5396,324l5396,376e" filled="false" stroked="true" strokeweight=".163027pt" strokecolor="#ff0000">
                <v:path arrowok="t"/>
              </v:shape>
            </v:group>
            <v:group style="position:absolute;left:5377;top:349;width:40;height:2" coordorigin="5377,349" coordsize="40,2">
              <v:shape style="position:absolute;left:5377;top:349;width:40;height:2" coordorigin="5377,349" coordsize="40,0" path="m5377,349l5416,349e" filled="false" stroked="true" strokeweight=".214789pt" strokecolor="#ff0000">
                <v:path arrowok="t"/>
              </v:shape>
            </v:group>
            <v:group style="position:absolute;left:5396;top:323;width:2;height:52" coordorigin="5396,323" coordsize="2,52">
              <v:shape style="position:absolute;left:5396;top:323;width:2;height:52" coordorigin="5396,323" coordsize="0,52" path="m5396,323l5396,375e" filled="false" stroked="true" strokeweight=".163027pt" strokecolor="#ff0000">
                <v:path arrowok="t"/>
              </v:shape>
            </v:group>
            <v:group style="position:absolute;left:5377;top:348;width:40;height:2" coordorigin="5377,348" coordsize="40,2">
              <v:shape style="position:absolute;left:5377;top:348;width:40;height:2" coordorigin="5377,348" coordsize="40,0" path="m5377,348l5416,348e" filled="false" stroked="true" strokeweight=".214789pt" strokecolor="#ff0000">
                <v:path arrowok="t"/>
              </v:shape>
            </v:group>
            <v:group style="position:absolute;left:5396;top:323;width:2;height:52" coordorigin="5396,323" coordsize="2,52">
              <v:shape style="position:absolute;left:5396;top:323;width:2;height:52" coordorigin="5396,323" coordsize="0,52" path="m5396,323l5396,374e" filled="false" stroked="true" strokeweight=".163027pt" strokecolor="#ff0000">
                <v:path arrowok="t"/>
              </v:shape>
            </v:group>
            <v:group style="position:absolute;left:5377;top:348;width:40;height:2" coordorigin="5377,348" coordsize="40,2">
              <v:shape style="position:absolute;left:5377;top:348;width:40;height:2" coordorigin="5377,348" coordsize="40,0" path="m5377,348l5416,348e" filled="false" stroked="true" strokeweight=".214789pt" strokecolor="#ff0000">
                <v:path arrowok="t"/>
              </v:shape>
            </v:group>
            <v:group style="position:absolute;left:5396;top:322;width:2;height:52" coordorigin="5396,322" coordsize="2,52">
              <v:shape style="position:absolute;left:5396;top:322;width:2;height:52" coordorigin="5396,322" coordsize="0,52" path="m5396,322l5396,373e" filled="false" stroked="true" strokeweight=".163027pt" strokecolor="#ff0000">
                <v:path arrowok="t"/>
              </v:shape>
            </v:group>
            <v:group style="position:absolute;left:5377;top:347;width:40;height:2" coordorigin="5377,347" coordsize="40,2">
              <v:shape style="position:absolute;left:5377;top:347;width:40;height:2" coordorigin="5377,347" coordsize="40,0" path="m5377,347l5416,347e" filled="false" stroked="true" strokeweight=".214789pt" strokecolor="#ff0000">
                <v:path arrowok="t"/>
              </v:shape>
            </v:group>
            <v:group style="position:absolute;left:5396;top:321;width:2;height:52" coordorigin="5396,321" coordsize="2,52">
              <v:shape style="position:absolute;left:5396;top:321;width:2;height:52" coordorigin="5396,321" coordsize="0,52" path="m5396,321l5396,373e" filled="false" stroked="true" strokeweight=".163027pt" strokecolor="#ff0000">
                <v:path arrowok="t"/>
              </v:shape>
            </v:group>
            <v:group style="position:absolute;left:5377;top:346;width:40;height:2" coordorigin="5377,346" coordsize="40,2">
              <v:shape style="position:absolute;left:5377;top:346;width:40;height:2" coordorigin="5377,346" coordsize="40,0" path="m5377,346l5416,346e" filled="false" stroked="true" strokeweight=".214789pt" strokecolor="#ff0000">
                <v:path arrowok="t"/>
              </v:shape>
            </v:group>
            <v:group style="position:absolute;left:5396;top:320;width:2;height:52" coordorigin="5396,320" coordsize="2,52">
              <v:shape style="position:absolute;left:5396;top:320;width:2;height:52" coordorigin="5396,320" coordsize="0,52" path="m5396,320l5396,372e" filled="false" stroked="true" strokeweight=".163027pt" strokecolor="#ff0000">
                <v:path arrowok="t"/>
              </v:shape>
            </v:group>
            <v:group style="position:absolute;left:5377;top:345;width:40;height:2" coordorigin="5377,345" coordsize="40,2">
              <v:shape style="position:absolute;left:5377;top:345;width:40;height:2" coordorigin="5377,345" coordsize="40,0" path="m5377,345l5416,345e" filled="false" stroked="true" strokeweight=".214789pt" strokecolor="#ff0000">
                <v:path arrowok="t"/>
              </v:shape>
            </v:group>
            <v:group style="position:absolute;left:5396;top:320;width:2;height:52" coordorigin="5396,320" coordsize="2,52">
              <v:shape style="position:absolute;left:5396;top:320;width:2;height:52" coordorigin="5396,320" coordsize="0,52" path="m5396,320l5396,371e" filled="false" stroked="true" strokeweight=".163027pt" strokecolor="#ff0000">
                <v:path arrowok="t"/>
              </v:shape>
            </v:group>
            <v:group style="position:absolute;left:5377;top:345;width:40;height:2" coordorigin="5377,345" coordsize="40,2">
              <v:shape style="position:absolute;left:5377;top:345;width:40;height:2" coordorigin="5377,345" coordsize="40,0" path="m5377,345l5416,345e" filled="false" stroked="true" strokeweight=".214789pt" strokecolor="#ff0000">
                <v:path arrowok="t"/>
              </v:shape>
            </v:group>
            <v:group style="position:absolute;left:5396;top:319;width:2;height:52" coordorigin="5396,319" coordsize="2,52">
              <v:shape style="position:absolute;left:5396;top:319;width:2;height:52" coordorigin="5396,319" coordsize="0,52" path="m5396,319l5396,370e" filled="false" stroked="true" strokeweight=".163027pt" strokecolor="#ff0000">
                <v:path arrowok="t"/>
              </v:shape>
            </v:group>
            <v:group style="position:absolute;left:5377;top:344;width:40;height:2" coordorigin="5377,344" coordsize="40,2">
              <v:shape style="position:absolute;left:5377;top:344;width:40;height:2" coordorigin="5377,344" coordsize="40,0" path="m5377,344l5416,344e" filled="false" stroked="true" strokeweight=".214789pt" strokecolor="#ff0000">
                <v:path arrowok="t"/>
              </v:shape>
            </v:group>
            <v:group style="position:absolute;left:5396;top:318;width:2;height:52" coordorigin="5396,318" coordsize="2,52">
              <v:shape style="position:absolute;left:5396;top:318;width:2;height:52" coordorigin="5396,318" coordsize="0,52" path="m5396,318l5396,370e" filled="false" stroked="true" strokeweight=".163027pt" strokecolor="#ff0000">
                <v:path arrowok="t"/>
              </v:shape>
            </v:group>
            <v:group style="position:absolute;left:5377;top:343;width:40;height:2" coordorigin="5377,343" coordsize="40,2">
              <v:shape style="position:absolute;left:5377;top:343;width:40;height:2" coordorigin="5377,343" coordsize="40,0" path="m5377,343l5416,343e" filled="false" stroked="true" strokeweight=".214789pt" strokecolor="#ff0000">
                <v:path arrowok="t"/>
              </v:shape>
            </v:group>
            <v:group style="position:absolute;left:5396;top:318;width:2;height:52" coordorigin="5396,318" coordsize="2,52">
              <v:shape style="position:absolute;left:5396;top:318;width:2;height:52" coordorigin="5396,318" coordsize="0,52" path="m5396,318l5396,369e" filled="false" stroked="true" strokeweight=".163027pt" strokecolor="#ff0000">
                <v:path arrowok="t"/>
              </v:shape>
            </v:group>
            <v:group style="position:absolute;left:5377;top:343;width:40;height:2" coordorigin="5377,343" coordsize="40,2">
              <v:shape style="position:absolute;left:5377;top:343;width:40;height:2" coordorigin="5377,343" coordsize="40,0" path="m5377,343l5416,343e" filled="false" stroked="true" strokeweight=".214789pt" strokecolor="#ff0000">
                <v:path arrowok="t"/>
              </v:shape>
            </v:group>
            <v:group style="position:absolute;left:5396;top:317;width:2;height:52" coordorigin="5396,317" coordsize="2,52">
              <v:shape style="position:absolute;left:5396;top:317;width:2;height:52" coordorigin="5396,317" coordsize="0,52" path="m5396,317l5396,368e" filled="false" stroked="true" strokeweight=".163027pt" strokecolor="#ff0000">
                <v:path arrowok="t"/>
              </v:shape>
            </v:group>
            <v:group style="position:absolute;left:5377;top:341;width:40;height:2" coordorigin="5377,341" coordsize="40,2">
              <v:shape style="position:absolute;left:5377;top:341;width:40;height:2" coordorigin="5377,341" coordsize="40,0" path="m5377,341l5416,341e" filled="false" stroked="true" strokeweight=".214789pt" strokecolor="#ff0000">
                <v:path arrowok="t"/>
              </v:shape>
            </v:group>
            <v:group style="position:absolute;left:5396;top:315;width:2;height:52" coordorigin="5396,315" coordsize="2,52">
              <v:shape style="position:absolute;left:5396;top:315;width:2;height:52" coordorigin="5396,315" coordsize="0,52" path="m5396,315l5396,367e" filled="false" stroked="true" strokeweight=".163027pt" strokecolor="#ff0000">
                <v:path arrowok="t"/>
              </v:shape>
            </v:group>
            <v:group style="position:absolute;left:5377;top:340;width:40;height:2" coordorigin="5377,340" coordsize="40,2">
              <v:shape style="position:absolute;left:5377;top:340;width:40;height:2" coordorigin="5377,340" coordsize="40,0" path="m5377,340l5416,340e" filled="false" stroked="true" strokeweight=".214789pt" strokecolor="#ff0000">
                <v:path arrowok="t"/>
              </v:shape>
            </v:group>
            <v:group style="position:absolute;left:5396;top:315;width:2;height:52" coordorigin="5396,315" coordsize="2,52">
              <v:shape style="position:absolute;left:5396;top:315;width:2;height:52" coordorigin="5396,315" coordsize="0,52" path="m5396,315l5396,366e" filled="false" stroked="true" strokeweight=".163027pt" strokecolor="#ff0000">
                <v:path arrowok="t"/>
              </v:shape>
            </v:group>
            <v:group style="position:absolute;left:5377;top:340;width:40;height:2" coordorigin="5377,340" coordsize="40,2">
              <v:shape style="position:absolute;left:5377;top:340;width:40;height:2" coordorigin="5377,340" coordsize="40,0" path="m5377,340l5416,340e" filled="false" stroked="true" strokeweight=".214789pt" strokecolor="#ff0000">
                <v:path arrowok="t"/>
              </v:shape>
            </v:group>
            <v:group style="position:absolute;left:5396;top:314;width:2;height:52" coordorigin="5396,314" coordsize="2,52">
              <v:shape style="position:absolute;left:5396;top:314;width:2;height:52" coordorigin="5396,314" coordsize="0,52" path="m5396,314l5396,365e" filled="false" stroked="true" strokeweight=".163027pt" strokecolor="#ff0000">
                <v:path arrowok="t"/>
              </v:shape>
            </v:group>
            <v:group style="position:absolute;left:5377;top:338;width:40;height:2" coordorigin="5377,338" coordsize="40,2">
              <v:shape style="position:absolute;left:5377;top:338;width:40;height:2" coordorigin="5377,338" coordsize="40,0" path="m5377,338l5416,338e" filled="false" stroked="true" strokeweight=".214789pt" strokecolor="#ff0000">
                <v:path arrowok="t"/>
              </v:shape>
            </v:group>
            <v:group style="position:absolute;left:5396;top:313;width:2;height:52" coordorigin="5396,313" coordsize="2,52">
              <v:shape style="position:absolute;left:5396;top:313;width:2;height:52" coordorigin="5396,313" coordsize="0,52" path="m5396,313l5396,364e" filled="false" stroked="true" strokeweight=".163027pt" strokecolor="#ff0000">
                <v:path arrowok="t"/>
              </v:shape>
            </v:group>
            <v:group style="position:absolute;left:5377;top:338;width:40;height:2" coordorigin="5377,338" coordsize="40,2">
              <v:shape style="position:absolute;left:5377;top:338;width:40;height:2" coordorigin="5377,338" coordsize="40,0" path="m5377,338l5416,338e" filled="false" stroked="true" strokeweight=".214789pt" strokecolor="#ff0000">
                <v:path arrowok="t"/>
              </v:shape>
            </v:group>
            <v:group style="position:absolute;left:5396;top:312;width:2;height:52" coordorigin="5396,312" coordsize="2,52">
              <v:shape style="position:absolute;left:5396;top:312;width:2;height:52" coordorigin="5396,312" coordsize="0,52" path="m5396,312l5396,363e" filled="false" stroked="true" strokeweight=".163027pt" strokecolor="#ff0000">
                <v:path arrowok="t"/>
              </v:shape>
            </v:group>
            <v:group style="position:absolute;left:5377;top:337;width:40;height:2" coordorigin="5377,337" coordsize="40,2">
              <v:shape style="position:absolute;left:5377;top:337;width:40;height:2" coordorigin="5377,337" coordsize="40,0" path="m5377,337l5416,337e" filled="false" stroked="true" strokeweight=".214789pt" strokecolor="#ff0000">
                <v:path arrowok="t"/>
              </v:shape>
            </v:group>
            <v:group style="position:absolute;left:5396;top:311;width:2;height:52" coordorigin="5396,311" coordsize="2,52">
              <v:shape style="position:absolute;left:5396;top:311;width:2;height:52" coordorigin="5396,311" coordsize="0,52" path="m5396,311l5396,363e" filled="false" stroked="true" strokeweight=".163027pt" strokecolor="#ff0000">
                <v:path arrowok="t"/>
              </v:shape>
            </v:group>
            <v:group style="position:absolute;left:5377;top:335;width:40;height:2" coordorigin="5377,335" coordsize="40,2">
              <v:shape style="position:absolute;left:5377;top:335;width:40;height:2" coordorigin="5377,335" coordsize="40,0" path="m5377,335l5416,335e" filled="false" stroked="true" strokeweight=".214789pt" strokecolor="#ff0000">
                <v:path arrowok="t"/>
              </v:shape>
            </v:group>
            <v:group style="position:absolute;left:5396;top:310;width:2;height:52" coordorigin="5396,310" coordsize="2,52">
              <v:shape style="position:absolute;left:5396;top:310;width:2;height:52" coordorigin="5396,310" coordsize="0,52" path="m5396,310l5396,361e" filled="false" stroked="true" strokeweight=".163027pt" strokecolor="#ff0000">
                <v:path arrowok="t"/>
              </v:shape>
            </v:group>
            <v:group style="position:absolute;left:5377;top:335;width:40;height:2" coordorigin="5377,335" coordsize="40,2">
              <v:shape style="position:absolute;left:5377;top:335;width:40;height:2" coordorigin="5377,335" coordsize="40,0" path="m5377,335l5416,335e" filled="false" stroked="true" strokeweight=".214789pt" strokecolor="#ff0000">
                <v:path arrowok="t"/>
              </v:shape>
            </v:group>
            <v:group style="position:absolute;left:5396;top:309;width:2;height:52" coordorigin="5396,309" coordsize="2,52">
              <v:shape style="position:absolute;left:5396;top:309;width:2;height:52" coordorigin="5396,309" coordsize="0,52" path="m5396,309l5396,360e" filled="false" stroked="true" strokeweight=".163027pt" strokecolor="#ff0000">
                <v:path arrowok="t"/>
              </v:shape>
            </v:group>
            <v:group style="position:absolute;left:5377;top:334;width:40;height:2" coordorigin="5377,334" coordsize="40,2">
              <v:shape style="position:absolute;left:5377;top:334;width:40;height:2" coordorigin="5377,334" coordsize="40,0" path="m5377,334l5416,334e" filled="false" stroked="true" strokeweight=".214789pt" strokecolor="#ff0000">
                <v:path arrowok="t"/>
              </v:shape>
            </v:group>
            <v:group style="position:absolute;left:5396;top:308;width:2;height:52" coordorigin="5396,308" coordsize="2,52">
              <v:shape style="position:absolute;left:5396;top:308;width:2;height:52" coordorigin="5396,308" coordsize="0,52" path="m5396,308l5396,360e" filled="false" stroked="true" strokeweight=".163027pt" strokecolor="#ff0000">
                <v:path arrowok="t"/>
              </v:shape>
            </v:group>
            <v:group style="position:absolute;left:5377;top:333;width:40;height:2" coordorigin="5377,333" coordsize="40,2">
              <v:shape style="position:absolute;left:5377;top:333;width:40;height:2" coordorigin="5377,333" coordsize="40,0" path="m5377,333l5416,333e" filled="false" stroked="true" strokeweight=".214789pt" strokecolor="#ff0000">
                <v:path arrowok="t"/>
              </v:shape>
            </v:group>
            <v:group style="position:absolute;left:5396;top:307;width:2;height:52" coordorigin="5396,307" coordsize="2,52">
              <v:shape style="position:absolute;left:5396;top:307;width:2;height:52" coordorigin="5396,307" coordsize="0,52" path="m5396,307l5396,359e" filled="false" stroked="true" strokeweight=".163027pt" strokecolor="#ff0000">
                <v:path arrowok="t"/>
              </v:shape>
            </v:group>
            <v:group style="position:absolute;left:5377;top:332;width:40;height:2" coordorigin="5377,332" coordsize="40,2">
              <v:shape style="position:absolute;left:5377;top:332;width:40;height:2" coordorigin="5377,332" coordsize="40,0" path="m5377,332l5416,332e" filled="false" stroked="true" strokeweight=".214789pt" strokecolor="#ff0000">
                <v:path arrowok="t"/>
              </v:shape>
            </v:group>
            <v:group style="position:absolute;left:5396;top:307;width:2;height:52" coordorigin="5396,307" coordsize="2,52">
              <v:shape style="position:absolute;left:5396;top:307;width:2;height:52" coordorigin="5396,307" coordsize="0,52" path="m5396,307l5396,358e" filled="false" stroked="true" strokeweight=".163027pt" strokecolor="#ff0000">
                <v:path arrowok="t"/>
              </v:shape>
            </v:group>
            <v:group style="position:absolute;left:5377;top:332;width:40;height:2" coordorigin="5377,332" coordsize="40,2">
              <v:shape style="position:absolute;left:5377;top:332;width:40;height:2" coordorigin="5377,332" coordsize="40,0" path="m5377,332l5416,332e" filled="false" stroked="true" strokeweight=".214789pt" strokecolor="#ff0000">
                <v:path arrowok="t"/>
              </v:shape>
            </v:group>
            <v:group style="position:absolute;left:5396;top:306;width:2;height:52" coordorigin="5396,306" coordsize="2,52">
              <v:shape style="position:absolute;left:5396;top:306;width:2;height:52" coordorigin="5396,306" coordsize="0,52" path="m5396,306l5396,357e" filled="false" stroked="true" strokeweight=".163027pt" strokecolor="#ff0000">
                <v:path arrowok="t"/>
              </v:shape>
            </v:group>
            <v:group style="position:absolute;left:5377;top:331;width:40;height:2" coordorigin="5377,331" coordsize="40,2">
              <v:shape style="position:absolute;left:5377;top:331;width:40;height:2" coordorigin="5377,331" coordsize="40,0" path="m5377,331l5416,331e" filled="false" stroked="true" strokeweight=".214789pt" strokecolor="#ff0000">
                <v:path arrowok="t"/>
              </v:shape>
            </v:group>
            <v:group style="position:absolute;left:5396;top:305;width:2;height:52" coordorigin="5396,305" coordsize="2,52">
              <v:shape style="position:absolute;left:5396;top:305;width:2;height:52" coordorigin="5396,305" coordsize="0,52" path="m5396,305l5396,357e" filled="false" stroked="true" strokeweight=".163027pt" strokecolor="#ff0000">
                <v:path arrowok="t"/>
              </v:shape>
            </v:group>
            <v:group style="position:absolute;left:5377;top:330;width:40;height:2" coordorigin="5377,330" coordsize="40,2">
              <v:shape style="position:absolute;left:5377;top:330;width:40;height:2" coordorigin="5377,330" coordsize="40,0" path="m5377,330l5416,330e" filled="false" stroked="true" strokeweight=".214789pt" strokecolor="#ff0000">
                <v:path arrowok="t"/>
              </v:shape>
            </v:group>
            <v:group style="position:absolute;left:5396;top:305;width:2;height:52" coordorigin="5396,305" coordsize="2,52">
              <v:shape style="position:absolute;left:5396;top:305;width:2;height:52" coordorigin="5396,305" coordsize="0,52" path="m5396,305l5396,356e" filled="false" stroked="true" strokeweight=".163027pt" strokecolor="#ff0000">
                <v:path arrowok="t"/>
              </v:shape>
            </v:group>
            <v:group style="position:absolute;left:5377;top:330;width:40;height:2" coordorigin="5377,330" coordsize="40,2">
              <v:shape style="position:absolute;left:5377;top:330;width:40;height:2" coordorigin="5377,330" coordsize="40,0" path="m5377,330l5416,330e" filled="false" stroked="true" strokeweight=".214789pt" strokecolor="#ff0000">
                <v:path arrowok="t"/>
              </v:shape>
            </v:group>
            <v:group style="position:absolute;left:5396;top:304;width:2;height:52" coordorigin="5396,304" coordsize="2,52">
              <v:shape style="position:absolute;left:5396;top:304;width:2;height:52" coordorigin="5396,304" coordsize="0,52" path="m5396,304l5396,355e" filled="false" stroked="true" strokeweight=".163027pt" strokecolor="#ff0000">
                <v:path arrowok="t"/>
              </v:shape>
            </v:group>
            <v:group style="position:absolute;left:5377;top:329;width:40;height:2" coordorigin="5377,329" coordsize="40,2">
              <v:shape style="position:absolute;left:5377;top:329;width:40;height:2" coordorigin="5377,329" coordsize="40,0" path="m5377,329l5416,329e" filled="false" stroked="true" strokeweight=".214789pt" strokecolor="#ff0000">
                <v:path arrowok="t"/>
              </v:shape>
            </v:group>
            <v:group style="position:absolute;left:5396;top:303;width:2;height:52" coordorigin="5396,303" coordsize="2,52">
              <v:shape style="position:absolute;left:5396;top:303;width:2;height:52" coordorigin="5396,303" coordsize="0,52" path="m5396,303l5396,355e" filled="false" stroked="true" strokeweight=".163027pt" strokecolor="#ff0000">
                <v:path arrowok="t"/>
              </v:shape>
            </v:group>
            <v:group style="position:absolute;left:5377;top:328;width:40;height:2" coordorigin="5377,328" coordsize="40,2">
              <v:shape style="position:absolute;left:5377;top:328;width:40;height:2" coordorigin="5377,328" coordsize="40,0" path="m5377,328l5416,328e" filled="false" stroked="true" strokeweight=".214789pt" strokecolor="#ff0000">
                <v:path arrowok="t"/>
              </v:shape>
            </v:group>
            <v:group style="position:absolute;left:5396;top:302;width:2;height:52" coordorigin="5396,302" coordsize="2,52">
              <v:shape style="position:absolute;left:5396;top:302;width:2;height:52" coordorigin="5396,302" coordsize="0,52" path="m5396,302l5396,354e" filled="false" stroked="true" strokeweight=".163027pt" strokecolor="#ff0000">
                <v:path arrowok="t"/>
              </v:shape>
            </v:group>
            <v:group style="position:absolute;left:5377;top:327;width:40;height:2" coordorigin="5377,327" coordsize="40,2">
              <v:shape style="position:absolute;left:5377;top:327;width:40;height:2" coordorigin="5377,327" coordsize="40,0" path="m5377,327l5416,327e" filled="false" stroked="true" strokeweight=".214789pt" strokecolor="#ff0000">
                <v:path arrowok="t"/>
              </v:shape>
            </v:group>
            <v:group style="position:absolute;left:5396;top:302;width:2;height:52" coordorigin="5396,302" coordsize="2,52">
              <v:shape style="position:absolute;left:5396;top:302;width:2;height:52" coordorigin="5396,302" coordsize="0,52" path="m5396,302l5396,353e" filled="false" stroked="true" strokeweight=".163027pt" strokecolor="#ff0000">
                <v:path arrowok="t"/>
              </v:shape>
            </v:group>
            <v:group style="position:absolute;left:5377;top:327;width:40;height:2" coordorigin="5377,327" coordsize="40,2">
              <v:shape style="position:absolute;left:5377;top:327;width:40;height:2" coordorigin="5377,327" coordsize="40,0" path="m5377,327l5416,327e" filled="false" stroked="true" strokeweight=".214789pt" strokecolor="#ff0000">
                <v:path arrowok="t"/>
              </v:shape>
            </v:group>
            <v:group style="position:absolute;left:5396;top:301;width:2;height:52" coordorigin="5396,301" coordsize="2,52">
              <v:shape style="position:absolute;left:5396;top:301;width:2;height:52" coordorigin="5396,301" coordsize="0,52" path="m5396,301l5396,352e" filled="false" stroked="true" strokeweight=".163027pt" strokecolor="#ff0000">
                <v:path arrowok="t"/>
              </v:shape>
            </v:group>
            <v:group style="position:absolute;left:5377;top:326;width:40;height:2" coordorigin="5377,326" coordsize="40,2">
              <v:shape style="position:absolute;left:5377;top:326;width:40;height:2" coordorigin="5377,326" coordsize="40,0" path="m5377,326l5416,326e" filled="false" stroked="true" strokeweight=".214789pt" strokecolor="#ff0000">
                <v:path arrowok="t"/>
              </v:shape>
            </v:group>
            <v:group style="position:absolute;left:5396;top:300;width:2;height:52" coordorigin="5396,300" coordsize="2,52">
              <v:shape style="position:absolute;left:5396;top:300;width:2;height:52" coordorigin="5396,300" coordsize="0,52" path="m5396,300l5396,352e" filled="false" stroked="true" strokeweight=".163027pt" strokecolor="#ff0000">
                <v:path arrowok="t"/>
              </v:shape>
            </v:group>
            <v:group style="position:absolute;left:5377;top:325;width:40;height:2" coordorigin="5377,325" coordsize="40,2">
              <v:shape style="position:absolute;left:5377;top:325;width:40;height:2" coordorigin="5377,325" coordsize="40,0" path="m5377,325l5416,325e" filled="false" stroked="true" strokeweight=".214789pt" strokecolor="#ff0000">
                <v:path arrowok="t"/>
              </v:shape>
            </v:group>
            <v:group style="position:absolute;left:5396;top:300;width:2;height:52" coordorigin="5396,300" coordsize="2,52">
              <v:shape style="position:absolute;left:5396;top:300;width:2;height:52" coordorigin="5396,300" coordsize="0,52" path="m5396,300l5396,351e" filled="false" stroked="true" strokeweight=".163027pt" strokecolor="#ff0000">
                <v:path arrowok="t"/>
              </v:shape>
            </v:group>
            <v:group style="position:absolute;left:5377;top:325;width:40;height:2" coordorigin="5377,325" coordsize="40,2">
              <v:shape style="position:absolute;left:5377;top:325;width:40;height:2" coordorigin="5377,325" coordsize="40,0" path="m5377,325l5416,325e" filled="false" stroked="true" strokeweight=".214789pt" strokecolor="#ff0000">
                <v:path arrowok="t"/>
              </v:shape>
            </v:group>
            <v:group style="position:absolute;left:5396;top:299;width:2;height:52" coordorigin="5396,299" coordsize="2,52">
              <v:shape style="position:absolute;left:5396;top:299;width:2;height:52" coordorigin="5396,299" coordsize="0,52" path="m5396,299l5396,350e" filled="false" stroked="true" strokeweight=".163027pt" strokecolor="#ff0000">
                <v:path arrowok="t"/>
              </v:shape>
            </v:group>
            <v:group style="position:absolute;left:5377;top:324;width:40;height:2" coordorigin="5377,324" coordsize="40,2">
              <v:shape style="position:absolute;left:5377;top:324;width:40;height:2" coordorigin="5377,324" coordsize="40,0" path="m5377,324l5416,324e" filled="false" stroked="true" strokeweight=".214789pt" strokecolor="#ff0000">
                <v:path arrowok="t"/>
              </v:shape>
            </v:group>
            <v:group style="position:absolute;left:5396;top:298;width:2;height:52" coordorigin="5396,298" coordsize="2,52">
              <v:shape style="position:absolute;left:5396;top:298;width:2;height:52" coordorigin="5396,298" coordsize="0,52" path="m5396,298l5396,350e" filled="false" stroked="true" strokeweight=".163027pt" strokecolor="#ff0000">
                <v:path arrowok="t"/>
              </v:shape>
            </v:group>
            <v:group style="position:absolute;left:5377;top:323;width:40;height:2" coordorigin="5377,323" coordsize="40,2">
              <v:shape style="position:absolute;left:5377;top:323;width:40;height:2" coordorigin="5377,323" coordsize="40,0" path="m5377,323l5416,323e" filled="false" stroked="true" strokeweight=".214789pt" strokecolor="#ff0000">
                <v:path arrowok="t"/>
              </v:shape>
            </v:group>
            <v:group style="position:absolute;left:5396;top:297;width:2;height:52" coordorigin="5396,297" coordsize="2,52">
              <v:shape style="position:absolute;left:5396;top:297;width:2;height:52" coordorigin="5396,297" coordsize="0,52" path="m5396,297l5396,349e" filled="false" stroked="true" strokeweight=".163027pt" strokecolor="#ff0000">
                <v:path arrowok="t"/>
              </v:shape>
            </v:group>
            <v:group style="position:absolute;left:5377;top:322;width:40;height:2" coordorigin="5377,322" coordsize="40,2">
              <v:shape style="position:absolute;left:5377;top:322;width:40;height:2" coordorigin="5377,322" coordsize="40,0" path="m5377,322l5416,322e" filled="false" stroked="true" strokeweight=".214789pt" strokecolor="#ff0000">
                <v:path arrowok="t"/>
              </v:shape>
            </v:group>
            <v:group style="position:absolute;left:5396;top:297;width:2;height:52" coordorigin="5396,297" coordsize="2,52">
              <v:shape style="position:absolute;left:5396;top:297;width:2;height:52" coordorigin="5396,297" coordsize="0,52" path="m5396,297l5396,348e" filled="false" stroked="true" strokeweight=".163027pt" strokecolor="#ff0000">
                <v:path arrowok="t"/>
              </v:shape>
            </v:group>
            <v:group style="position:absolute;left:5377;top:322;width:40;height:2" coordorigin="5377,322" coordsize="40,2">
              <v:shape style="position:absolute;left:5377;top:322;width:40;height:2" coordorigin="5377,322" coordsize="40,0" path="m5377,322l5416,322e" filled="false" stroked="true" strokeweight=".214789pt" strokecolor="#ff0000">
                <v:path arrowok="t"/>
              </v:shape>
            </v:group>
            <v:group style="position:absolute;left:5396;top:296;width:2;height:52" coordorigin="5396,296" coordsize="2,52">
              <v:shape style="position:absolute;left:5396;top:296;width:2;height:52" coordorigin="5396,296" coordsize="0,52" path="m5396,296l5396,347e" filled="false" stroked="true" strokeweight=".163027pt" strokecolor="#ff0000">
                <v:path arrowok="t"/>
              </v:shape>
            </v:group>
            <v:group style="position:absolute;left:5377;top:321;width:40;height:2" coordorigin="5377,321" coordsize="40,2">
              <v:shape style="position:absolute;left:5377;top:321;width:40;height:2" coordorigin="5377,321" coordsize="40,0" path="m5377,321l5416,321e" filled="false" stroked="true" strokeweight=".214789pt" strokecolor="#ff0000">
                <v:path arrowok="t"/>
              </v:shape>
            </v:group>
            <v:group style="position:absolute;left:5396;top:295;width:2;height:52" coordorigin="5396,295" coordsize="2,52">
              <v:shape style="position:absolute;left:5396;top:295;width:2;height:52" coordorigin="5396,295" coordsize="0,52" path="m5396,295l5396,347e" filled="false" stroked="true" strokeweight=".163027pt" strokecolor="#ff0000">
                <v:path arrowok="t"/>
              </v:shape>
            </v:group>
            <v:group style="position:absolute;left:5377;top:320;width:40;height:2" coordorigin="5377,320" coordsize="40,2">
              <v:shape style="position:absolute;left:5377;top:320;width:40;height:2" coordorigin="5377,320" coordsize="40,0" path="m5377,320l5416,320e" filled="false" stroked="true" strokeweight=".214789pt" strokecolor="#ff0000">
                <v:path arrowok="t"/>
              </v:shape>
            </v:group>
            <v:group style="position:absolute;left:5396;top:294;width:2;height:52" coordorigin="5396,294" coordsize="2,52">
              <v:shape style="position:absolute;left:5396;top:294;width:2;height:52" coordorigin="5396,294" coordsize="0,52" path="m5396,294l5396,346e" filled="false" stroked="true" strokeweight=".163027pt" strokecolor="#ff0000">
                <v:path arrowok="t"/>
              </v:shape>
            </v:group>
            <v:group style="position:absolute;left:5377;top:319;width:40;height:2" coordorigin="5377,319" coordsize="40,2">
              <v:shape style="position:absolute;left:5377;top:319;width:40;height:2" coordorigin="5377,319" coordsize="40,0" path="m5377,319l5416,319e" filled="false" stroked="true" strokeweight=".214789pt" strokecolor="#ff0000">
                <v:path arrowok="t"/>
              </v:shape>
            </v:group>
            <v:group style="position:absolute;left:5396;top:293;width:2;height:52" coordorigin="5396,293" coordsize="2,52">
              <v:shape style="position:absolute;left:5396;top:293;width:2;height:52" coordorigin="5396,293" coordsize="0,52" path="m5396,293l5396,344e" filled="false" stroked="true" strokeweight=".163027pt" strokecolor="#ff0000">
                <v:path arrowok="t"/>
              </v:shape>
            </v:group>
            <v:group style="position:absolute;left:5377;top:318;width:40;height:2" coordorigin="5377,318" coordsize="40,2">
              <v:shape style="position:absolute;left:5377;top:318;width:40;height:2" coordorigin="5377,318" coordsize="40,0" path="m5377,318l5416,318e" filled="false" stroked="true" strokeweight=".214789pt" strokecolor="#ff0000">
                <v:path arrowok="t"/>
              </v:shape>
            </v:group>
            <v:group style="position:absolute;left:5396;top:292;width:2;height:52" coordorigin="5396,292" coordsize="2,52">
              <v:shape style="position:absolute;left:5396;top:292;width:2;height:52" coordorigin="5396,292" coordsize="0,52" path="m5396,292l5396,344e" filled="false" stroked="true" strokeweight=".163027pt" strokecolor="#ff0000">
                <v:path arrowok="t"/>
              </v:shape>
            </v:group>
            <v:group style="position:absolute;left:5377;top:317;width:40;height:2" coordorigin="5377,317" coordsize="40,2">
              <v:shape style="position:absolute;left:5377;top:317;width:40;height:2" coordorigin="5377,317" coordsize="40,0" path="m5377,317l5416,317e" filled="false" stroked="true" strokeweight=".214789pt" strokecolor="#ff0000">
                <v:path arrowok="t"/>
              </v:shape>
            </v:group>
            <v:group style="position:absolute;left:5396;top:292;width:2;height:52" coordorigin="5396,292" coordsize="2,52">
              <v:shape style="position:absolute;left:5396;top:292;width:2;height:52" coordorigin="5396,292" coordsize="0,52" path="m5396,292l5396,343e" filled="false" stroked="true" strokeweight=".163027pt" strokecolor="#ff0000">
                <v:path arrowok="t"/>
              </v:shape>
            </v:group>
            <v:group style="position:absolute;left:5377;top:317;width:40;height:2" coordorigin="5377,317" coordsize="40,2">
              <v:shape style="position:absolute;left:5377;top:317;width:40;height:2" coordorigin="5377,317" coordsize="40,0" path="m5377,317l5416,317e" filled="false" stroked="true" strokeweight=".214789pt" strokecolor="#ff0000">
                <v:path arrowok="t"/>
              </v:shape>
            </v:group>
            <v:group style="position:absolute;left:5396;top:291;width:2;height:52" coordorigin="5396,291" coordsize="2,52">
              <v:shape style="position:absolute;left:5396;top:291;width:2;height:52" coordorigin="5396,291" coordsize="0,52" path="m5396,291l5396,342e" filled="false" stroked="true" strokeweight=".163027pt" strokecolor="#ff0000">
                <v:path arrowok="t"/>
              </v:shape>
            </v:group>
            <v:group style="position:absolute;left:5377;top:316;width:40;height:2" coordorigin="5377,316" coordsize="40,2">
              <v:shape style="position:absolute;left:5377;top:316;width:40;height:2" coordorigin="5377,316" coordsize="40,0" path="m5377,316l5416,316e" filled="false" stroked="true" strokeweight=".214789pt" strokecolor="#ff0000">
                <v:path arrowok="t"/>
              </v:shape>
            </v:group>
            <v:group style="position:absolute;left:5396;top:290;width:2;height:52" coordorigin="5396,290" coordsize="2,52">
              <v:shape style="position:absolute;left:5396;top:290;width:2;height:52" coordorigin="5396,290" coordsize="0,52" path="m5396,290l5396,342e" filled="false" stroked="true" strokeweight=".163027pt" strokecolor="#ff0000">
                <v:path arrowok="t"/>
              </v:shape>
            </v:group>
            <v:group style="position:absolute;left:5377;top:315;width:40;height:2" coordorigin="5377,315" coordsize="40,2">
              <v:shape style="position:absolute;left:5377;top:315;width:40;height:2" coordorigin="5377,315" coordsize="40,0" path="m5377,315l5416,315e" filled="false" stroked="true" strokeweight=".214789pt" strokecolor="#ff0000">
                <v:path arrowok="t"/>
              </v:shape>
            </v:group>
            <v:group style="position:absolute;left:5396;top:289;width:2;height:52" coordorigin="5396,289" coordsize="2,52">
              <v:shape style="position:absolute;left:5396;top:289;width:2;height:52" coordorigin="5396,289" coordsize="0,52" path="m5396,289l5396,341e" filled="false" stroked="true" strokeweight=".163027pt" strokecolor="#ff0000">
                <v:path arrowok="t"/>
              </v:shape>
            </v:group>
            <v:group style="position:absolute;left:5377;top:314;width:40;height:2" coordorigin="5377,314" coordsize="40,2">
              <v:shape style="position:absolute;left:5377;top:314;width:40;height:2" coordorigin="5377,314" coordsize="40,0" path="m5377,314l5416,314e" filled="false" stroked="true" strokeweight=".214789pt" strokecolor="#ff0000">
                <v:path arrowok="t"/>
              </v:shape>
            </v:group>
            <v:group style="position:absolute;left:5396;top:289;width:2;height:52" coordorigin="5396,289" coordsize="2,52">
              <v:shape style="position:absolute;left:5396;top:289;width:2;height:52" coordorigin="5396,289" coordsize="0,52" path="m5396,289l5396,340e" filled="false" stroked="true" strokeweight=".163027pt" strokecolor="#ff0000">
                <v:path arrowok="t"/>
              </v:shape>
            </v:group>
            <v:group style="position:absolute;left:5377;top:314;width:40;height:2" coordorigin="5377,314" coordsize="40,2">
              <v:shape style="position:absolute;left:5377;top:314;width:40;height:2" coordorigin="5377,314" coordsize="40,0" path="m5377,314l5416,314e" filled="false" stroked="true" strokeweight=".214789pt" strokecolor="#ff0000">
                <v:path arrowok="t"/>
              </v:shape>
            </v:group>
            <v:group style="position:absolute;left:5396;top:288;width:2;height:52" coordorigin="5396,288" coordsize="2,52">
              <v:shape style="position:absolute;left:5396;top:288;width:2;height:52" coordorigin="5396,288" coordsize="0,52" path="m5396,288l5396,339e" filled="false" stroked="true" strokeweight=".163027pt" strokecolor="#ff0000">
                <v:path arrowok="t"/>
              </v:shape>
            </v:group>
            <v:group style="position:absolute;left:5377;top:313;width:40;height:2" coordorigin="5377,313" coordsize="40,2">
              <v:shape style="position:absolute;left:5377;top:313;width:40;height:2" coordorigin="5377,313" coordsize="40,0" path="m5377,313l5416,313e" filled="false" stroked="true" strokeweight=".214789pt" strokecolor="#ff0000">
                <v:path arrowok="t"/>
              </v:shape>
            </v:group>
            <v:group style="position:absolute;left:5396;top:287;width:2;height:52" coordorigin="5396,287" coordsize="2,52">
              <v:shape style="position:absolute;left:5396;top:287;width:2;height:52" coordorigin="5396,287" coordsize="0,52" path="m5396,287l5396,339e" filled="false" stroked="true" strokeweight=".163027pt" strokecolor="#ff0000">
                <v:path arrowok="t"/>
              </v:shape>
            </v:group>
            <v:group style="position:absolute;left:5377;top:312;width:40;height:2" coordorigin="5377,312" coordsize="40,2">
              <v:shape style="position:absolute;left:5377;top:312;width:40;height:2" coordorigin="5377,312" coordsize="40,0" path="m5377,312l5416,312e" filled="false" stroked="true" strokeweight=".214789pt" strokecolor="#ff0000">
                <v:path arrowok="t"/>
              </v:shape>
            </v:group>
            <v:group style="position:absolute;left:5396;top:287;width:2;height:52" coordorigin="5396,287" coordsize="2,52">
              <v:shape style="position:absolute;left:5396;top:287;width:2;height:52" coordorigin="5396,287" coordsize="0,52" path="m5396,287l5396,338e" filled="false" stroked="true" strokeweight=".163027pt" strokecolor="#ff0000">
                <v:path arrowok="t"/>
              </v:shape>
            </v:group>
            <v:group style="position:absolute;left:5377;top:312;width:40;height:2" coordorigin="5377,312" coordsize="40,2">
              <v:shape style="position:absolute;left:5377;top:312;width:40;height:2" coordorigin="5377,312" coordsize="40,0" path="m5377,312l5416,312e" filled="false" stroked="true" strokeweight=".214789pt" strokecolor="#ff0000">
                <v:path arrowok="t"/>
              </v:shape>
            </v:group>
            <v:group style="position:absolute;left:5396;top:286;width:2;height:52" coordorigin="5396,286" coordsize="2,52">
              <v:shape style="position:absolute;left:5396;top:286;width:2;height:52" coordorigin="5396,286" coordsize="0,52" path="m5396,286l5396,337e" filled="false" stroked="true" strokeweight=".163027pt" strokecolor="#ff0000">
                <v:path arrowok="t"/>
              </v:shape>
            </v:group>
            <v:group style="position:absolute;left:5377;top:311;width:40;height:2" coordorigin="5377,311" coordsize="40,2">
              <v:shape style="position:absolute;left:5377;top:311;width:40;height:2" coordorigin="5377,311" coordsize="40,0" path="m5377,311l5416,311e" filled="false" stroked="true" strokeweight=".214789pt" strokecolor="#ff0000">
                <v:path arrowok="t"/>
              </v:shape>
            </v:group>
            <v:group style="position:absolute;left:5396;top:285;width:2;height:52" coordorigin="5396,285" coordsize="2,52">
              <v:shape style="position:absolute;left:5396;top:285;width:2;height:52" coordorigin="5396,285" coordsize="0,52" path="m5396,285l5396,337e" filled="false" stroked="true" strokeweight=".163027pt" strokecolor="#ff0000">
                <v:path arrowok="t"/>
              </v:shape>
            </v:group>
            <v:group style="position:absolute;left:5377;top:310;width:40;height:2" coordorigin="5377,310" coordsize="40,2">
              <v:shape style="position:absolute;left:5377;top:310;width:40;height:2" coordorigin="5377,310" coordsize="40,0" path="m5377,310l5416,310e" filled="false" stroked="true" strokeweight=".214789pt" strokecolor="#ff0000">
                <v:path arrowok="t"/>
              </v:shape>
            </v:group>
            <v:group style="position:absolute;left:5396;top:284;width:2;height:52" coordorigin="5396,284" coordsize="2,52">
              <v:shape style="position:absolute;left:5396;top:284;width:2;height:52" coordorigin="5396,284" coordsize="0,52" path="m5396,284l5396,336e" filled="false" stroked="true" strokeweight=".163027pt" strokecolor="#ff0000">
                <v:path arrowok="t"/>
              </v:shape>
            </v:group>
            <v:group style="position:absolute;left:5377;top:309;width:40;height:2" coordorigin="5377,309" coordsize="40,2">
              <v:shape style="position:absolute;left:5377;top:309;width:40;height:2" coordorigin="5377,309" coordsize="40,0" path="m5377,309l5416,309e" filled="false" stroked="true" strokeweight=".214789pt" strokecolor="#ff0000">
                <v:path arrowok="t"/>
              </v:shape>
            </v:group>
            <v:group style="position:absolute;left:5396;top:284;width:2;height:52" coordorigin="5396,284" coordsize="2,52">
              <v:shape style="position:absolute;left:5396;top:284;width:2;height:52" coordorigin="5396,284" coordsize="0,52" path="m5396,284l5396,335e" filled="false" stroked="true" strokeweight=".163027pt" strokecolor="#ff0000">
                <v:path arrowok="t"/>
              </v:shape>
            </v:group>
            <v:group style="position:absolute;left:5377;top:309;width:40;height:2" coordorigin="5377,309" coordsize="40,2">
              <v:shape style="position:absolute;left:5377;top:309;width:40;height:2" coordorigin="5377,309" coordsize="40,0" path="m5377,309l5416,309e" filled="false" stroked="true" strokeweight=".214789pt" strokecolor="#ff0000">
                <v:path arrowok="t"/>
              </v:shape>
            </v:group>
            <v:group style="position:absolute;left:5396;top:283;width:2;height:52" coordorigin="5396,283" coordsize="2,52">
              <v:shape style="position:absolute;left:5396;top:283;width:2;height:52" coordorigin="5396,283" coordsize="0,52" path="m5396,283l5396,334e" filled="false" stroked="true" strokeweight=".163027pt" strokecolor="#ff0000">
                <v:path arrowok="t"/>
              </v:shape>
            </v:group>
            <v:group style="position:absolute;left:5377;top:308;width:40;height:2" coordorigin="5377,308" coordsize="40,2">
              <v:shape style="position:absolute;left:5377;top:308;width:40;height:2" coordorigin="5377,308" coordsize="40,0" path="m5377,308l5416,308e" filled="false" stroked="true" strokeweight=".214789pt" strokecolor="#ff0000">
                <v:path arrowok="t"/>
              </v:shape>
            </v:group>
            <v:group style="position:absolute;left:5396;top:282;width:2;height:52" coordorigin="5396,282" coordsize="2,52">
              <v:shape style="position:absolute;left:5396;top:282;width:2;height:52" coordorigin="5396,282" coordsize="0,52" path="m5396,282l5396,334e" filled="false" stroked="true" strokeweight=".163027pt" strokecolor="#ff0000">
                <v:path arrowok="t"/>
              </v:shape>
            </v:group>
            <v:group style="position:absolute;left:5377;top:307;width:40;height:2" coordorigin="5377,307" coordsize="40,2">
              <v:shape style="position:absolute;left:5377;top:307;width:40;height:2" coordorigin="5377,307" coordsize="40,0" path="m5377,307l5416,307e" filled="false" stroked="true" strokeweight=".214789pt" strokecolor="#ff0000">
                <v:path arrowok="t"/>
              </v:shape>
            </v:group>
            <v:group style="position:absolute;left:5396;top:281;width:2;height:52" coordorigin="5396,281" coordsize="2,52">
              <v:shape style="position:absolute;left:5396;top:281;width:2;height:52" coordorigin="5396,281" coordsize="0,52" path="m5396,281l5396,333e" filled="false" stroked="true" strokeweight=".163027pt" strokecolor="#ff0000">
                <v:path arrowok="t"/>
              </v:shape>
            </v:group>
            <v:group style="position:absolute;left:5377;top:306;width:40;height:2" coordorigin="5377,306" coordsize="40,2">
              <v:shape style="position:absolute;left:5377;top:306;width:40;height:2" coordorigin="5377,306" coordsize="40,0" path="m5377,306l5416,306e" filled="false" stroked="true" strokeweight=".214789pt" strokecolor="#ff0000">
                <v:path arrowok="t"/>
              </v:shape>
            </v:group>
            <v:group style="position:absolute;left:5396;top:281;width:2;height:52" coordorigin="5396,281" coordsize="2,52">
              <v:shape style="position:absolute;left:5396;top:281;width:2;height:52" coordorigin="5396,281" coordsize="0,52" path="m5396,281l5396,332e" filled="false" stroked="true" strokeweight=".163027pt" strokecolor="#ff0000">
                <v:path arrowok="t"/>
              </v:shape>
            </v:group>
            <v:group style="position:absolute;left:5377;top:306;width:40;height:2" coordorigin="5377,306" coordsize="40,2">
              <v:shape style="position:absolute;left:5377;top:306;width:40;height:2" coordorigin="5377,306" coordsize="40,0" path="m5377,306l5416,306e" filled="false" stroked="true" strokeweight=".214789pt" strokecolor="#ff0000">
                <v:path arrowok="t"/>
              </v:shape>
            </v:group>
            <v:group style="position:absolute;left:5396;top:280;width:2;height:52" coordorigin="5396,280" coordsize="2,52">
              <v:shape style="position:absolute;left:5396;top:280;width:2;height:52" coordorigin="5396,280" coordsize="0,52" path="m5396,280l5396,331e" filled="false" stroked="true" strokeweight=".163027pt" strokecolor="#ff0000">
                <v:path arrowok="t"/>
              </v:shape>
            </v:group>
            <v:group style="position:absolute;left:5377;top:305;width:40;height:2" coordorigin="5377,305" coordsize="40,2">
              <v:shape style="position:absolute;left:5377;top:305;width:40;height:2" coordorigin="5377,305" coordsize="40,0" path="m5377,305l5416,305e" filled="false" stroked="true" strokeweight=".214789pt" strokecolor="#ff0000">
                <v:path arrowok="t"/>
              </v:shape>
            </v:group>
            <v:group style="position:absolute;left:5396;top:279;width:2;height:52" coordorigin="5396,279" coordsize="2,52">
              <v:shape style="position:absolute;left:5396;top:279;width:2;height:52" coordorigin="5396,279" coordsize="0,52" path="m5396,279l5396,331e" filled="false" stroked="true" strokeweight=".163027pt" strokecolor="#ff0000">
                <v:path arrowok="t"/>
              </v:shape>
            </v:group>
            <v:group style="position:absolute;left:5377;top:304;width:40;height:2" coordorigin="5377,304" coordsize="40,2">
              <v:shape style="position:absolute;left:5377;top:304;width:40;height:2" coordorigin="5377,304" coordsize="40,0" path="m5377,304l5416,304e" filled="false" stroked="true" strokeweight=".214789pt" strokecolor="#ff0000">
                <v:path arrowok="t"/>
              </v:shape>
            </v:group>
            <v:group style="position:absolute;left:5396;top:279;width:2;height:52" coordorigin="5396,279" coordsize="2,52">
              <v:shape style="position:absolute;left:5396;top:279;width:2;height:52" coordorigin="5396,279" coordsize="0,52" path="m5396,279l5396,330e" filled="false" stroked="true" strokeweight=".163027pt" strokecolor="#ff0000">
                <v:path arrowok="t"/>
              </v:shape>
            </v:group>
            <v:group style="position:absolute;left:5377;top:304;width:40;height:2" coordorigin="5377,304" coordsize="40,2">
              <v:shape style="position:absolute;left:5377;top:304;width:40;height:2" coordorigin="5377,304" coordsize="40,0" path="m5377,304l5416,304e" filled="false" stroked="true" strokeweight=".214789pt" strokecolor="#ff0000">
                <v:path arrowok="t"/>
              </v:shape>
            </v:group>
            <v:group style="position:absolute;left:5396;top:278;width:2;height:52" coordorigin="5396,278" coordsize="2,52">
              <v:shape style="position:absolute;left:5396;top:278;width:2;height:52" coordorigin="5396,278" coordsize="0,52" path="m5396,278l5396,329e" filled="false" stroked="true" strokeweight=".163027pt" strokecolor="#ff0000">
                <v:path arrowok="t"/>
              </v:shape>
            </v:group>
            <v:group style="position:absolute;left:5377;top:303;width:40;height:2" coordorigin="5377,303" coordsize="40,2">
              <v:shape style="position:absolute;left:5377;top:303;width:40;height:2" coordorigin="5377,303" coordsize="40,0" path="m5377,303l5416,303e" filled="false" stroked="true" strokeweight=".214789pt" strokecolor="#ff0000">
                <v:path arrowok="t"/>
              </v:shape>
            </v:group>
            <v:group style="position:absolute;left:5396;top:277;width:2;height:52" coordorigin="5396,277" coordsize="2,52">
              <v:shape style="position:absolute;left:5396;top:277;width:2;height:52" coordorigin="5396,277" coordsize="0,52" path="m5396,277l5396,329e" filled="false" stroked="true" strokeweight=".163027pt" strokecolor="#ff0000">
                <v:path arrowok="t"/>
              </v:shape>
            </v:group>
            <v:group style="position:absolute;left:5377;top:302;width:40;height:2" coordorigin="5377,302" coordsize="40,2">
              <v:shape style="position:absolute;left:5377;top:302;width:40;height:2" coordorigin="5377,302" coordsize="40,0" path="m5377,302l5416,302e" filled="false" stroked="true" strokeweight=".214789pt" strokecolor="#ff0000">
                <v:path arrowok="t"/>
              </v:shape>
            </v:group>
            <v:group style="position:absolute;left:5396;top:276;width:2;height:52" coordorigin="5396,276" coordsize="2,52">
              <v:shape style="position:absolute;left:5396;top:276;width:2;height:52" coordorigin="5396,276" coordsize="0,52" path="m5396,276l5396,328e" filled="false" stroked="true" strokeweight=".163027pt" strokecolor="#ff0000">
                <v:path arrowok="t"/>
              </v:shape>
            </v:group>
            <v:group style="position:absolute;left:5377;top:301;width:40;height:2" coordorigin="5377,301" coordsize="40,2">
              <v:shape style="position:absolute;left:5377;top:301;width:40;height:2" coordorigin="5377,301" coordsize="40,0" path="m5377,301l5416,301e" filled="false" stroked="true" strokeweight=".214789pt" strokecolor="#ff0000">
                <v:path arrowok="t"/>
              </v:shape>
            </v:group>
            <v:group style="position:absolute;left:5396;top:276;width:2;height:52" coordorigin="5396,276" coordsize="2,52">
              <v:shape style="position:absolute;left:5396;top:276;width:2;height:52" coordorigin="5396,276" coordsize="0,52" path="m5396,276l5396,327e" filled="false" stroked="true" strokeweight=".163027pt" strokecolor="#ff0000">
                <v:path arrowok="t"/>
              </v:shape>
            </v:group>
            <v:group style="position:absolute;left:5377;top:301;width:40;height:2" coordorigin="5377,301" coordsize="40,2">
              <v:shape style="position:absolute;left:5377;top:301;width:40;height:2" coordorigin="5377,301" coordsize="40,0" path="m5377,301l5416,301e" filled="false" stroked="true" strokeweight=".214789pt" strokecolor="#ff0000">
                <v:path arrowok="t"/>
              </v:shape>
            </v:group>
            <v:group style="position:absolute;left:5396;top:275;width:2;height:52" coordorigin="5396,275" coordsize="2,52">
              <v:shape style="position:absolute;left:5396;top:275;width:2;height:52" coordorigin="5396,275" coordsize="0,52" path="m5396,275l5396,326e" filled="false" stroked="true" strokeweight=".163027pt" strokecolor="#ff0000">
                <v:path arrowok="t"/>
              </v:shape>
            </v:group>
            <v:group style="position:absolute;left:5377;top:300;width:40;height:2" coordorigin="5377,300" coordsize="40,2">
              <v:shape style="position:absolute;left:5377;top:300;width:40;height:2" coordorigin="5377,300" coordsize="40,0" path="m5377,300l5416,300e" filled="false" stroked="true" strokeweight=".214789pt" strokecolor="#ff0000">
                <v:path arrowok="t"/>
              </v:shape>
            </v:group>
            <v:group style="position:absolute;left:5396;top:274;width:2;height:52" coordorigin="5396,274" coordsize="2,52">
              <v:shape style="position:absolute;left:5396;top:274;width:2;height:52" coordorigin="5396,274" coordsize="0,52" path="m5396,274l5396,326e" filled="false" stroked="true" strokeweight=".163027pt" strokecolor="#ff0000">
                <v:path arrowok="t"/>
              </v:shape>
            </v:group>
            <v:group style="position:absolute;left:5377;top:299;width:40;height:2" coordorigin="5377,299" coordsize="40,2">
              <v:shape style="position:absolute;left:5377;top:299;width:40;height:2" coordorigin="5377,299" coordsize="40,0" path="m5377,299l5416,299e" filled="false" stroked="true" strokeweight=".214789pt" strokecolor="#ff0000">
                <v:path arrowok="t"/>
              </v:shape>
            </v:group>
            <v:group style="position:absolute;left:5396;top:274;width:2;height:52" coordorigin="5396,274" coordsize="2,52">
              <v:shape style="position:absolute;left:5396;top:274;width:2;height:52" coordorigin="5396,274" coordsize="0,52" path="m5396,274l5396,325e" filled="false" stroked="true" strokeweight=".163027pt" strokecolor="#ff0000">
                <v:path arrowok="t"/>
              </v:shape>
            </v:group>
            <v:group style="position:absolute;left:5377;top:299;width:40;height:2" coordorigin="5377,299" coordsize="40,2">
              <v:shape style="position:absolute;left:5377;top:299;width:40;height:2" coordorigin="5377,299" coordsize="40,0" path="m5377,299l5416,299e" filled="false" stroked="true" strokeweight=".214789pt" strokecolor="#ff0000">
                <v:path arrowok="t"/>
              </v:shape>
            </v:group>
            <v:group style="position:absolute;left:5396;top:273;width:2;height:52" coordorigin="5396,273" coordsize="2,52">
              <v:shape style="position:absolute;left:5396;top:273;width:2;height:52" coordorigin="5396,273" coordsize="0,52" path="m5396,273l5396,324e" filled="false" stroked="true" strokeweight=".163027pt" strokecolor="#ff0000">
                <v:path arrowok="t"/>
              </v:shape>
            </v:group>
            <v:group style="position:absolute;left:5377;top:298;width:40;height:2" coordorigin="5377,298" coordsize="40,2">
              <v:shape style="position:absolute;left:5377;top:298;width:40;height:2" coordorigin="5377,298" coordsize="40,0" path="m5377,298l5416,298e" filled="false" stroked="true" strokeweight=".214789pt" strokecolor="#ff0000">
                <v:path arrowok="t"/>
              </v:shape>
            </v:group>
            <v:group style="position:absolute;left:5396;top:272;width:2;height:52" coordorigin="5396,272" coordsize="2,52">
              <v:shape style="position:absolute;left:5396;top:272;width:2;height:52" coordorigin="5396,272" coordsize="0,52" path="m5396,272l5396,324e" filled="false" stroked="true" strokeweight=".163027pt" strokecolor="#ff0000">
                <v:path arrowok="t"/>
              </v:shape>
            </v:group>
            <v:group style="position:absolute;left:5377;top:297;width:40;height:2" coordorigin="5377,297" coordsize="40,2">
              <v:shape style="position:absolute;left:5377;top:297;width:40;height:2" coordorigin="5377,297" coordsize="40,0" path="m5377,297l5416,297e" filled="false" stroked="true" strokeweight=".214789pt" strokecolor="#ff0000">
                <v:path arrowok="t"/>
              </v:shape>
            </v:group>
            <v:group style="position:absolute;left:5396;top:271;width:2;height:52" coordorigin="5396,271" coordsize="2,52">
              <v:shape style="position:absolute;left:5396;top:271;width:2;height:52" coordorigin="5396,271" coordsize="0,52" path="m5396,271l5396,323e" filled="false" stroked="true" strokeweight=".163027pt" strokecolor="#ff0000">
                <v:path arrowok="t"/>
              </v:shape>
            </v:group>
            <v:group style="position:absolute;left:5377;top:296;width:40;height:2" coordorigin="5377,296" coordsize="40,2">
              <v:shape style="position:absolute;left:5377;top:296;width:40;height:2" coordorigin="5377,296" coordsize="40,0" path="m5377,296l5416,296e" filled="false" stroked="true" strokeweight=".214789pt" strokecolor="#ff0000">
                <v:path arrowok="t"/>
              </v:shape>
            </v:group>
            <v:group style="position:absolute;left:5396;top:271;width:2;height:52" coordorigin="5396,271" coordsize="2,52">
              <v:shape style="position:absolute;left:5396;top:271;width:2;height:52" coordorigin="5396,271" coordsize="0,52" path="m5396,271l5396,322e" filled="false" stroked="true" strokeweight=".163027pt" strokecolor="#ff0000">
                <v:path arrowok="t"/>
              </v:shape>
            </v:group>
            <v:group style="position:absolute;left:5377;top:296;width:40;height:2" coordorigin="5377,296" coordsize="40,2">
              <v:shape style="position:absolute;left:5377;top:296;width:40;height:2" coordorigin="5377,296" coordsize="40,0" path="m5377,296l5416,296e" filled="false" stroked="true" strokeweight=".214789pt" strokecolor="#ff0000">
                <v:path arrowok="t"/>
              </v:shape>
            </v:group>
            <v:group style="position:absolute;left:5396;top:270;width:2;height:52" coordorigin="5396,270" coordsize="2,52">
              <v:shape style="position:absolute;left:5396;top:270;width:2;height:52" coordorigin="5396,270" coordsize="0,52" path="m5396,270l5396,321e" filled="false" stroked="true" strokeweight=".163027pt" strokecolor="#ff0000">
                <v:path arrowok="t"/>
              </v:shape>
            </v:group>
            <v:group style="position:absolute;left:5377;top:295;width:40;height:2" coordorigin="5377,295" coordsize="40,2">
              <v:shape style="position:absolute;left:5377;top:295;width:40;height:2" coordorigin="5377,295" coordsize="40,0" path="m5377,295l5416,295e" filled="false" stroked="true" strokeweight=".214789pt" strokecolor="#ff0000">
                <v:path arrowok="t"/>
              </v:shape>
            </v:group>
            <v:group style="position:absolute;left:5396;top:269;width:2;height:52" coordorigin="5396,269" coordsize="2,52">
              <v:shape style="position:absolute;left:5396;top:269;width:2;height:52" coordorigin="5396,269" coordsize="0,52" path="m5396,269l5396,321e" filled="false" stroked="true" strokeweight=".163027pt" strokecolor="#ff0000">
                <v:path arrowok="t"/>
              </v:shape>
            </v:group>
            <v:group style="position:absolute;left:5377;top:294;width:40;height:2" coordorigin="5377,294" coordsize="40,2">
              <v:shape style="position:absolute;left:5377;top:294;width:40;height:2" coordorigin="5377,294" coordsize="40,0" path="m5377,294l5416,294e" filled="false" stroked="true" strokeweight=".214789pt" strokecolor="#ff0000">
                <v:path arrowok="t"/>
              </v:shape>
            </v:group>
            <v:group style="position:absolute;left:5396;top:268;width:2;height:52" coordorigin="5396,268" coordsize="2,52">
              <v:shape style="position:absolute;left:5396;top:268;width:2;height:52" coordorigin="5396,268" coordsize="0,52" path="m5396,268l5396,320e" filled="false" stroked="true" strokeweight=".163027pt" strokecolor="#ff0000">
                <v:path arrowok="t"/>
              </v:shape>
            </v:group>
            <v:group style="position:absolute;left:5377;top:294;width:40;height:2" coordorigin="5377,294" coordsize="40,2">
              <v:shape style="position:absolute;left:5377;top:294;width:40;height:2" coordorigin="5377,294" coordsize="40,0" path="m5377,294l5416,294e" filled="false" stroked="true" strokeweight=".214789pt" strokecolor="#ff0000">
                <v:path arrowok="t"/>
              </v:shape>
            </v:group>
            <v:group style="position:absolute;left:5396;top:268;width:2;height:52" coordorigin="5396,268" coordsize="2,52">
              <v:shape style="position:absolute;left:5396;top:268;width:2;height:52" coordorigin="5396,268" coordsize="0,52" path="m5396,268l5396,319e" filled="false" stroked="true" strokeweight=".163027pt" strokecolor="#ff0000">
                <v:path arrowok="t"/>
              </v:shape>
            </v:group>
            <v:group style="position:absolute;left:5377;top:293;width:40;height:2" coordorigin="5377,293" coordsize="40,2">
              <v:shape style="position:absolute;left:5377;top:293;width:40;height:2" coordorigin="5377,293" coordsize="40,0" path="m5377,293l5416,293e" filled="false" stroked="true" strokeweight=".214789pt" strokecolor="#ff0000">
                <v:path arrowok="t"/>
              </v:shape>
            </v:group>
            <v:group style="position:absolute;left:5396;top:267;width:2;height:52" coordorigin="5396,267" coordsize="2,52">
              <v:shape style="position:absolute;left:5396;top:267;width:2;height:52" coordorigin="5396,267" coordsize="0,52" path="m5396,267l5396,318e" filled="false" stroked="true" strokeweight=".163027pt" strokecolor="#ff0000">
                <v:path arrowok="t"/>
              </v:shape>
            </v:group>
            <v:group style="position:absolute;left:5377;top:292;width:40;height:2" coordorigin="5377,292" coordsize="40,2">
              <v:shape style="position:absolute;left:5377;top:292;width:40;height:2" coordorigin="5377,292" coordsize="40,0" path="m5377,292l5416,292e" filled="false" stroked="true" strokeweight=".214789pt" strokecolor="#ff0000">
                <v:path arrowok="t"/>
              </v:shape>
            </v:group>
            <v:group style="position:absolute;left:5396;top:266;width:2;height:52" coordorigin="5396,266" coordsize="2,52">
              <v:shape style="position:absolute;left:5396;top:266;width:2;height:52" coordorigin="5396,266" coordsize="0,52" path="m5396,266l5396,318e" filled="false" stroked="true" strokeweight=".163027pt" strokecolor="#ff0000">
                <v:path arrowok="t"/>
              </v:shape>
            </v:group>
            <v:group style="position:absolute;left:5377;top:291;width:40;height:2" coordorigin="5377,291" coordsize="40,2">
              <v:shape style="position:absolute;left:5377;top:291;width:40;height:2" coordorigin="5377,291" coordsize="40,0" path="m5377,291l5416,291e" filled="false" stroked="true" strokeweight=".214789pt" strokecolor="#ff0000">
                <v:path arrowok="t"/>
              </v:shape>
            </v:group>
            <v:group style="position:absolute;left:5396;top:266;width:2;height:52" coordorigin="5396,266" coordsize="2,52">
              <v:shape style="position:absolute;left:5396;top:266;width:2;height:52" coordorigin="5396,266" coordsize="0,52" path="m5396,266l5396,317e" filled="false" stroked="true" strokeweight=".163027pt" strokecolor="#ff0000">
                <v:path arrowok="t"/>
              </v:shape>
            </v:group>
            <v:group style="position:absolute;left:5377;top:291;width:40;height:2" coordorigin="5377,291" coordsize="40,2">
              <v:shape style="position:absolute;left:5377;top:291;width:40;height:2" coordorigin="5377,291" coordsize="40,0" path="m5377,291l5416,291e" filled="false" stroked="true" strokeweight=".214789pt" strokecolor="#ff0000">
                <v:path arrowok="t"/>
              </v:shape>
            </v:group>
            <v:group style="position:absolute;left:5396;top:265;width:2;height:52" coordorigin="5396,265" coordsize="2,52">
              <v:shape style="position:absolute;left:5396;top:265;width:2;height:52" coordorigin="5396,265" coordsize="0,52" path="m5396,265l5396,316e" filled="false" stroked="true" strokeweight=".163027pt" strokecolor="#ff0000">
                <v:path arrowok="t"/>
              </v:shape>
            </v:group>
            <v:group style="position:absolute;left:5377;top:291;width:40;height:2" coordorigin="5377,291" coordsize="40,2">
              <v:shape style="position:absolute;left:5377;top:291;width:40;height:2" coordorigin="5377,291" coordsize="40,0" path="m5377,291l5416,291e" filled="false" stroked="true" strokeweight=".214789pt" strokecolor="#ff0000">
                <v:path arrowok="t"/>
              </v:shape>
            </v:group>
            <v:group style="position:absolute;left:5396;top:265;width:2;height:52" coordorigin="5396,265" coordsize="2,52">
              <v:shape style="position:absolute;left:5396;top:265;width:2;height:52" coordorigin="5396,265" coordsize="0,52" path="m5396,265l5396,316e" filled="false" stroked="true" strokeweight=".163027pt" strokecolor="#ff0000">
                <v:path arrowok="t"/>
              </v:shape>
            </v:group>
            <v:group style="position:absolute;left:5377;top:290;width:40;height:2" coordorigin="5377,290" coordsize="40,2">
              <v:shape style="position:absolute;left:5377;top:290;width:40;height:2" coordorigin="5377,290" coordsize="40,0" path="m5377,290l5416,290e" filled="false" stroked="true" strokeweight=".214789pt" strokecolor="#ff0000">
                <v:path arrowok="t"/>
              </v:shape>
            </v:group>
            <v:group style="position:absolute;left:5396;top:264;width:2;height:52" coordorigin="5396,264" coordsize="2,52">
              <v:shape style="position:absolute;left:5396;top:264;width:2;height:52" coordorigin="5396,264" coordsize="0,52" path="m5396,264l5396,316e" filled="false" stroked="true" strokeweight=".163027pt" strokecolor="#ff0000">
                <v:path arrowok="t"/>
              </v:shape>
            </v:group>
            <v:group style="position:absolute;left:5377;top:289;width:40;height:2" coordorigin="5377,289" coordsize="40,2">
              <v:shape style="position:absolute;left:5377;top:289;width:40;height:2" coordorigin="5377,289" coordsize="40,0" path="m5377,289l5416,289e" filled="false" stroked="true" strokeweight=".214789pt" strokecolor="#ff0000">
                <v:path arrowok="t"/>
              </v:shape>
            </v:group>
            <v:group style="position:absolute;left:5396;top:263;width:2;height:52" coordorigin="5396,263" coordsize="2,52">
              <v:shape style="position:absolute;left:5396;top:263;width:2;height:52" coordorigin="5396,263" coordsize="0,52" path="m5396,263l5396,315e" filled="false" stroked="true" strokeweight=".163027pt" strokecolor="#ff0000">
                <v:path arrowok="t"/>
              </v:shape>
            </v:group>
            <v:group style="position:absolute;left:5377;top:288;width:40;height:2" coordorigin="5377,288" coordsize="40,2">
              <v:shape style="position:absolute;left:5377;top:288;width:40;height:2" coordorigin="5377,288" coordsize="40,0" path="m5377,288l5416,288e" filled="false" stroked="true" strokeweight=".214789pt" strokecolor="#ff0000">
                <v:path arrowok="t"/>
              </v:shape>
            </v:group>
            <v:group style="position:absolute;left:5396;top:263;width:2;height:52" coordorigin="5396,263" coordsize="2,52">
              <v:shape style="position:absolute;left:5396;top:263;width:2;height:52" coordorigin="5396,263" coordsize="0,52" path="m5396,263l5396,314e" filled="false" stroked="true" strokeweight=".163027pt" strokecolor="#ff0000">
                <v:path arrowok="t"/>
              </v:shape>
            </v:group>
            <v:group style="position:absolute;left:5377;top:288;width:40;height:2" coordorigin="5377,288" coordsize="40,2">
              <v:shape style="position:absolute;left:5377;top:288;width:40;height:2" coordorigin="5377,288" coordsize="40,0" path="m5377,288l5416,288e" filled="false" stroked="true" strokeweight=".214789pt" strokecolor="#ff0000">
                <v:path arrowok="t"/>
              </v:shape>
            </v:group>
            <v:group style="position:absolute;left:5396;top:262;width:2;height:52" coordorigin="5396,262" coordsize="2,52">
              <v:shape style="position:absolute;left:5396;top:262;width:2;height:52" coordorigin="5396,262" coordsize="0,52" path="m5396,262l5396,313e" filled="false" stroked="true" strokeweight=".163027pt" strokecolor="#ff0000">
                <v:path arrowok="t"/>
              </v:shape>
            </v:group>
            <v:group style="position:absolute;left:5377;top:287;width:40;height:2" coordorigin="5377,287" coordsize="40,2">
              <v:shape style="position:absolute;left:5377;top:287;width:40;height:2" coordorigin="5377,287" coordsize="40,0" path="m5377,287l5416,287e" filled="false" stroked="true" strokeweight=".214789pt" strokecolor="#ff0000">
                <v:path arrowok="t"/>
              </v:shape>
            </v:group>
            <v:group style="position:absolute;left:5396;top:261;width:2;height:52" coordorigin="5396,261" coordsize="2,52">
              <v:shape style="position:absolute;left:5396;top:261;width:2;height:52" coordorigin="5396,261" coordsize="0,52" path="m5396,261l5396,313e" filled="false" stroked="true" strokeweight=".163027pt" strokecolor="#ff0000">
                <v:path arrowok="t"/>
              </v:shape>
            </v:group>
            <v:group style="position:absolute;left:5377;top:286;width:40;height:2" coordorigin="5377,286" coordsize="40,2">
              <v:shape style="position:absolute;left:5377;top:286;width:40;height:2" coordorigin="5377,286" coordsize="40,0" path="m5377,286l5416,286e" filled="false" stroked="true" strokeweight=".214789pt" strokecolor="#ff0000">
                <v:path arrowok="t"/>
              </v:shape>
            </v:group>
            <v:group style="position:absolute;left:5396;top:260;width:2;height:52" coordorigin="5396,260" coordsize="2,52">
              <v:shape style="position:absolute;left:5396;top:260;width:2;height:52" coordorigin="5396,260" coordsize="0,52" path="m5396,260l5396,311e" filled="false" stroked="true" strokeweight=".163027pt" strokecolor="#ff0000">
                <v:path arrowok="t"/>
              </v:shape>
            </v:group>
            <v:group style="position:absolute;left:5377;top:285;width:40;height:2" coordorigin="5377,285" coordsize="40,2">
              <v:shape style="position:absolute;left:5377;top:285;width:40;height:2" coordorigin="5377,285" coordsize="40,0" path="m5377,285l5416,285e" filled="false" stroked="true" strokeweight=".214789pt" strokecolor="#ff0000">
                <v:path arrowok="t"/>
              </v:shape>
            </v:group>
            <v:group style="position:absolute;left:5396;top:259;width:2;height:52" coordorigin="5396,259" coordsize="2,52">
              <v:shape style="position:absolute;left:5396;top:259;width:2;height:52" coordorigin="5396,259" coordsize="0,52" path="m5396,259l5396,311e" filled="false" stroked="true" strokeweight=".163027pt" strokecolor="#ff0000">
                <v:path arrowok="t"/>
              </v:shape>
            </v:group>
            <v:group style="position:absolute;left:5377;top:284;width:40;height:2" coordorigin="5377,284" coordsize="40,2">
              <v:shape style="position:absolute;left:5377;top:284;width:40;height:2" coordorigin="5377,284" coordsize="40,0" path="m5377,284l5416,284e" filled="false" stroked="true" strokeweight=".214789pt" strokecolor="#ff0000">
                <v:path arrowok="t"/>
              </v:shape>
            </v:group>
            <v:group style="position:absolute;left:5396;top:258;width:2;height:52" coordorigin="5396,258" coordsize="2,52">
              <v:shape style="position:absolute;left:5396;top:258;width:2;height:52" coordorigin="5396,258" coordsize="0,52" path="m5396,258l5396,310e" filled="false" stroked="true" strokeweight=".163027pt" strokecolor="#ff0000">
                <v:path arrowok="t"/>
              </v:shape>
            </v:group>
            <v:group style="position:absolute;left:5377;top:283;width:40;height:2" coordorigin="5377,283" coordsize="40,2">
              <v:shape style="position:absolute;left:5377;top:283;width:40;height:2" coordorigin="5377,283" coordsize="40,0" path="m5377,283l5416,283e" filled="false" stroked="true" strokeweight=".214789pt" strokecolor="#ff0000">
                <v:path arrowok="t"/>
              </v:shape>
            </v:group>
            <v:group style="position:absolute;left:5396;top:258;width:2;height:52" coordorigin="5396,258" coordsize="2,52">
              <v:shape style="position:absolute;left:5396;top:258;width:2;height:52" coordorigin="5396,258" coordsize="0,52" path="m5396,258l5396,309e" filled="false" stroked="true" strokeweight=".163027pt" strokecolor="#ff0000">
                <v:path arrowok="t"/>
              </v:shape>
            </v:group>
            <v:group style="position:absolute;left:5377;top:283;width:40;height:2" coordorigin="5377,283" coordsize="40,2">
              <v:shape style="position:absolute;left:5377;top:283;width:40;height:2" coordorigin="5377,283" coordsize="40,0" path="m5377,283l5416,283e" filled="false" stroked="true" strokeweight=".214789pt" strokecolor="#ff0000">
                <v:path arrowok="t"/>
              </v:shape>
            </v:group>
            <v:group style="position:absolute;left:5396;top:257;width:2;height:52" coordorigin="5396,257" coordsize="2,52">
              <v:shape style="position:absolute;left:5396;top:257;width:2;height:52" coordorigin="5396,257" coordsize="0,52" path="m5396,257l5396,308e" filled="false" stroked="true" strokeweight=".163027pt" strokecolor="#ff0000">
                <v:path arrowok="t"/>
              </v:shape>
            </v:group>
            <v:group style="position:absolute;left:5377;top:282;width:40;height:2" coordorigin="5377,282" coordsize="40,2">
              <v:shape style="position:absolute;left:5377;top:282;width:40;height:2" coordorigin="5377,282" coordsize="40,0" path="m5377,282l5416,282e" filled="false" stroked="true" strokeweight=".214789pt" strokecolor="#ff0000">
                <v:path arrowok="t"/>
              </v:shape>
            </v:group>
            <v:group style="position:absolute;left:5396;top:256;width:2;height:52" coordorigin="5396,256" coordsize="2,52">
              <v:shape style="position:absolute;left:5396;top:256;width:2;height:52" coordorigin="5396,256" coordsize="0,52" path="m5396,256l5396,308e" filled="false" stroked="true" strokeweight=".163027pt" strokecolor="#ff0000">
                <v:path arrowok="t"/>
              </v:shape>
            </v:group>
            <v:group style="position:absolute;left:5377;top:281;width:40;height:2" coordorigin="5377,281" coordsize="40,2">
              <v:shape style="position:absolute;left:5377;top:281;width:40;height:2" coordorigin="5377,281" coordsize="40,0" path="m5377,281l5416,281e" filled="false" stroked="true" strokeweight=".214789pt" strokecolor="#ff0000">
                <v:path arrowok="t"/>
              </v:shape>
            </v:group>
            <v:group style="position:absolute;left:5396;top:255;width:2;height:52" coordorigin="5396,255" coordsize="2,52">
              <v:shape style="position:absolute;left:5396;top:255;width:2;height:52" coordorigin="5396,255" coordsize="0,52" path="m5396,255l5396,307e" filled="false" stroked="true" strokeweight=".163027pt" strokecolor="#ff0000">
                <v:path arrowok="t"/>
              </v:shape>
            </v:group>
            <v:group style="position:absolute;left:5377;top:280;width:40;height:2" coordorigin="5377,280" coordsize="40,2">
              <v:shape style="position:absolute;left:5377;top:280;width:40;height:2" coordorigin="5377,280" coordsize="40,0" path="m5377,280l5416,280e" filled="false" stroked="true" strokeweight=".214789pt" strokecolor="#ff0000">
                <v:path arrowok="t"/>
              </v:shape>
            </v:group>
            <v:group style="position:absolute;left:5396;top:255;width:2;height:52" coordorigin="5396,255" coordsize="2,52">
              <v:shape style="position:absolute;left:5396;top:255;width:2;height:52" coordorigin="5396,255" coordsize="0,52" path="m5396,255l5396,306e" filled="false" stroked="true" strokeweight=".163027pt" strokecolor="#ff0000">
                <v:path arrowok="t"/>
              </v:shape>
            </v:group>
            <v:group style="position:absolute;left:5377;top:279;width:40;height:2" coordorigin="5377,279" coordsize="40,2">
              <v:shape style="position:absolute;left:5377;top:279;width:40;height:2" coordorigin="5377,279" coordsize="40,0" path="m5377,279l5416,279e" filled="false" stroked="true" strokeweight=".214789pt" strokecolor="#ff0000">
                <v:path arrowok="t"/>
              </v:shape>
            </v:group>
            <v:group style="position:absolute;left:5396;top:253;width:2;height:52" coordorigin="5396,253" coordsize="2,52">
              <v:shape style="position:absolute;left:5396;top:253;width:2;height:52" coordorigin="5396,253" coordsize="0,52" path="m5396,253l5396,305e" filled="false" stroked="true" strokeweight=".163027pt" strokecolor="#ff0000">
                <v:path arrowok="t"/>
              </v:shape>
            </v:group>
            <v:group style="position:absolute;left:5377;top:278;width:40;height:2" coordorigin="5377,278" coordsize="40,2">
              <v:shape style="position:absolute;left:5377;top:278;width:40;height:2" coordorigin="5377,278" coordsize="40,0" path="m5377,278l5416,278e" filled="false" stroked="true" strokeweight=".214789pt" strokecolor="#ff0000">
                <v:path arrowok="t"/>
              </v:shape>
            </v:group>
            <v:group style="position:absolute;left:5396;top:252;width:2;height:52" coordorigin="5396,252" coordsize="2,52">
              <v:shape style="position:absolute;left:5396;top:252;width:2;height:52" coordorigin="5396,252" coordsize="0,52" path="m5396,252l5396,303e" filled="false" stroked="true" strokeweight=".163027pt" strokecolor="#ff0000">
                <v:path arrowok="t"/>
              </v:shape>
            </v:group>
            <v:group style="position:absolute;left:5377;top:277;width:40;height:2" coordorigin="5377,277" coordsize="40,2">
              <v:shape style="position:absolute;left:5377;top:277;width:40;height:2" coordorigin="5377,277" coordsize="40,0" path="m5377,277l5416,277e" filled="false" stroked="true" strokeweight=".214789pt" strokecolor="#ff0000">
                <v:path arrowok="t"/>
              </v:shape>
            </v:group>
            <v:group style="position:absolute;left:5396;top:251;width:2;height:52" coordorigin="5396,251" coordsize="2,52">
              <v:shape style="position:absolute;left:5396;top:251;width:2;height:52" coordorigin="5396,251" coordsize="0,52" path="m5396,251l5396,303e" filled="false" stroked="true" strokeweight=".163027pt" strokecolor="#ff0000">
                <v:path arrowok="t"/>
              </v:shape>
            </v:group>
            <v:group style="position:absolute;left:5377;top:275;width:40;height:2" coordorigin="5377,275" coordsize="40,2">
              <v:shape style="position:absolute;left:5377;top:275;width:40;height:2" coordorigin="5377,275" coordsize="40,0" path="m5377,275l5416,275e" filled="false" stroked="true" strokeweight=".214789pt" strokecolor="#ff0000">
                <v:path arrowok="t"/>
              </v:shape>
            </v:group>
            <v:group style="position:absolute;left:5396;top:249;width:2;height:52" coordorigin="5396,249" coordsize="2,52">
              <v:shape style="position:absolute;left:5396;top:249;width:2;height:52" coordorigin="5396,249" coordsize="0,52" path="m5396,249l5396,300e" filled="false" stroked="true" strokeweight=".163027pt" strokecolor="#ff0000">
                <v:path arrowok="t"/>
              </v:shape>
            </v:group>
            <v:group style="position:absolute;left:5377;top:274;width:40;height:2" coordorigin="5377,274" coordsize="40,2">
              <v:shape style="position:absolute;left:5377;top:274;width:40;height:2" coordorigin="5377,274" coordsize="40,0" path="m5377,274l5416,274e" filled="false" stroked="true" strokeweight=".214789pt" strokecolor="#ff0000">
                <v:path arrowok="t"/>
              </v:shape>
            </v:group>
            <v:group style="position:absolute;left:5396;top:248;width:2;height:52" coordorigin="5396,248" coordsize="2,52">
              <v:shape style="position:absolute;left:5396;top:248;width:2;height:52" coordorigin="5396,248" coordsize="0,52" path="m5396,248l5396,300e" filled="false" stroked="true" strokeweight=".163027pt" strokecolor="#ff0000">
                <v:path arrowok="t"/>
              </v:shape>
            </v:group>
            <v:group style="position:absolute;left:5377;top:273;width:40;height:2" coordorigin="5377,273" coordsize="40,2">
              <v:shape style="position:absolute;left:5377;top:273;width:40;height:2" coordorigin="5377,273" coordsize="40,0" path="m5377,273l5416,273e" filled="false" stroked="true" strokeweight=".214789pt" strokecolor="#ff0000">
                <v:path arrowok="t"/>
              </v:shape>
            </v:group>
            <v:group style="position:absolute;left:5396;top:248;width:2;height:52" coordorigin="5396,248" coordsize="2,52">
              <v:shape style="position:absolute;left:5396;top:248;width:2;height:52" coordorigin="5396,248" coordsize="0,52" path="m5396,248l5396,299e" filled="false" stroked="true" strokeweight=".163027pt" strokecolor="#ff0000">
                <v:path arrowok="t"/>
              </v:shape>
            </v:group>
            <v:group style="position:absolute;left:5377;top:272;width:40;height:2" coordorigin="5377,272" coordsize="40,2">
              <v:shape style="position:absolute;left:5377;top:272;width:40;height:2" coordorigin="5377,272" coordsize="40,0" path="m5377,272l5416,272e" filled="false" stroked="true" strokeweight=".214789pt" strokecolor="#ff0000">
                <v:path arrowok="t"/>
              </v:shape>
            </v:group>
            <v:group style="position:absolute;left:5396;top:246;width:2;height:52" coordorigin="5396,246" coordsize="2,52">
              <v:shape style="position:absolute;left:5396;top:246;width:2;height:52" coordorigin="5396,246" coordsize="0,52" path="m5396,246l5396,298e" filled="false" stroked="true" strokeweight=".163027pt" strokecolor="#ff0000">
                <v:path arrowok="t"/>
              </v:shape>
            </v:group>
            <v:group style="position:absolute;left:5377;top:270;width:40;height:2" coordorigin="5377,270" coordsize="40,2">
              <v:shape style="position:absolute;left:5377;top:270;width:40;height:2" coordorigin="5377,270" coordsize="40,0" path="m5377,270l5416,270e" filled="false" stroked="true" strokeweight=".214789pt" strokecolor="#ff0000">
                <v:path arrowok="t"/>
              </v:shape>
            </v:group>
            <v:group style="position:absolute;left:5396;top:245;width:2;height:52" coordorigin="5396,245" coordsize="2,52">
              <v:shape style="position:absolute;left:5396;top:245;width:2;height:52" coordorigin="5396,245" coordsize="0,52" path="m5396,245l5396,296e" filled="false" stroked="true" strokeweight=".163027pt" strokecolor="#ff0000">
                <v:path arrowok="t"/>
              </v:shape>
            </v:group>
            <v:group style="position:absolute;left:5377;top:270;width:40;height:2" coordorigin="5377,270" coordsize="40,2">
              <v:shape style="position:absolute;left:5377;top:270;width:40;height:2" coordorigin="5377,270" coordsize="40,0" path="m5377,270l5416,270e" filled="false" stroked="true" strokeweight=".214789pt" strokecolor="#ff0000">
                <v:path arrowok="t"/>
              </v:shape>
            </v:group>
            <v:group style="position:absolute;left:5396;top:244;width:2;height:52" coordorigin="5396,244" coordsize="2,52">
              <v:shape style="position:absolute;left:5396;top:244;width:2;height:52" coordorigin="5396,244" coordsize="0,52" path="m5396,244l5396,295e" filled="false" stroked="true" strokeweight=".163027pt" strokecolor="#ff0000">
                <v:path arrowok="t"/>
              </v:shape>
            </v:group>
            <v:group style="position:absolute;left:5377;top:268;width:40;height:2" coordorigin="5377,268" coordsize="40,2">
              <v:shape style="position:absolute;left:5377;top:268;width:40;height:2" coordorigin="5377,268" coordsize="40,0" path="m5377,268l5416,268e" filled="false" stroked="true" strokeweight=".214789pt" strokecolor="#ff0000">
                <v:path arrowok="t"/>
              </v:shape>
            </v:group>
            <v:group style="position:absolute;left:5396;top:242;width:2;height:52" coordorigin="5396,242" coordsize="2,52">
              <v:shape style="position:absolute;left:5396;top:242;width:2;height:52" coordorigin="5396,242" coordsize="0,52" path="m5396,242l5396,293e" filled="false" stroked="true" strokeweight=".163027pt" strokecolor="#ff0000">
                <v:path arrowok="t"/>
              </v:shape>
            </v:group>
            <v:group style="position:absolute;left:5377;top:267;width:40;height:2" coordorigin="5377,267" coordsize="40,2">
              <v:shape style="position:absolute;left:5377;top:267;width:40;height:2" coordorigin="5377,267" coordsize="40,0" path="m5377,267l5416,267e" filled="false" stroked="true" strokeweight=".214789pt" strokecolor="#ff0000">
                <v:path arrowok="t"/>
              </v:shape>
            </v:group>
            <v:group style="position:absolute;left:5396;top:241;width:2;height:52" coordorigin="5396,241" coordsize="2,52">
              <v:shape style="position:absolute;left:5396;top:241;width:2;height:52" coordorigin="5396,241" coordsize="0,52" path="m5396,241l5396,293e" filled="false" stroked="true" strokeweight=".163027pt" strokecolor="#ff0000">
                <v:path arrowok="t"/>
              </v:shape>
            </v:group>
            <v:group style="position:absolute;left:5377;top:266;width:40;height:2" coordorigin="5377,266" coordsize="40,2">
              <v:shape style="position:absolute;left:5377;top:266;width:40;height:2" coordorigin="5377,266" coordsize="40,0" path="m5377,266l5416,266e" filled="false" stroked="true" strokeweight=".214789pt" strokecolor="#ff0000">
                <v:path arrowok="t"/>
              </v:shape>
            </v:group>
            <v:group style="position:absolute;left:5396;top:240;width:2;height:52" coordorigin="5396,240" coordsize="2,52">
              <v:shape style="position:absolute;left:5396;top:240;width:2;height:52" coordorigin="5396,240" coordsize="0,52" path="m5396,240l5396,292e" filled="false" stroked="true" strokeweight=".163027pt" strokecolor="#ff0000">
                <v:path arrowok="t"/>
              </v:shape>
            </v:group>
            <v:group style="position:absolute;left:5377;top:265;width:40;height:2" coordorigin="5377,265" coordsize="40,2">
              <v:shape style="position:absolute;left:5377;top:265;width:40;height:2" coordorigin="5377,265" coordsize="40,0" path="m5377,265l5416,265e" filled="false" stroked="true" strokeweight=".214789pt" strokecolor="#ff0000">
                <v:path arrowok="t"/>
              </v:shape>
            </v:group>
            <v:group style="position:absolute;left:5396;top:240;width:2;height:52" coordorigin="5396,240" coordsize="2,52">
              <v:shape style="position:absolute;left:5396;top:240;width:2;height:52" coordorigin="5396,240" coordsize="0,52" path="m5396,240l5396,291e" filled="false" stroked="true" strokeweight=".163027pt" strokecolor="#ff0000">
                <v:path arrowok="t"/>
              </v:shape>
            </v:group>
            <v:group style="position:absolute;left:5377;top:264;width:40;height:2" coordorigin="5377,264" coordsize="40,2">
              <v:shape style="position:absolute;left:5377;top:264;width:40;height:2" coordorigin="5377,264" coordsize="40,0" path="m5377,264l5416,264e" filled="false" stroked="true" strokeweight=".214789pt" strokecolor="#ff0000">
                <v:path arrowok="t"/>
              </v:shape>
            </v:group>
            <v:group style="position:absolute;left:5396;top:238;width:2;height:52" coordorigin="5396,238" coordsize="2,52">
              <v:shape style="position:absolute;left:5396;top:238;width:2;height:52" coordorigin="5396,238" coordsize="0,52" path="m5396,238l5396,290e" filled="false" stroked="true" strokeweight=".163027pt" strokecolor="#ff0000">
                <v:path arrowok="t"/>
              </v:shape>
            </v:group>
            <v:group style="position:absolute;left:5377;top:263;width:40;height:2" coordorigin="5377,263" coordsize="40,2">
              <v:shape style="position:absolute;left:5377;top:263;width:40;height:2" coordorigin="5377,263" coordsize="40,0" path="m5377,263l5416,263e" filled="false" stroked="true" strokeweight=".214789pt" strokecolor="#ff0000">
                <v:path arrowok="t"/>
              </v:shape>
            </v:group>
            <v:group style="position:absolute;left:5396;top:237;width:2;height:52" coordorigin="5396,237" coordsize="2,52">
              <v:shape style="position:absolute;left:5396;top:237;width:2;height:52" coordorigin="5396,237" coordsize="0,52" path="m5396,237l5396,289e" filled="false" stroked="true" strokeweight=".163027pt" strokecolor="#ff0000">
                <v:path arrowok="t"/>
              </v:shape>
            </v:group>
            <v:group style="position:absolute;left:5377;top:262;width:40;height:2" coordorigin="5377,262" coordsize="40,2">
              <v:shape style="position:absolute;left:5377;top:262;width:40;height:2" coordorigin="5377,262" coordsize="40,0" path="m5377,262l5416,262e" filled="false" stroked="true" strokeweight=".214789pt" strokecolor="#ff0000">
                <v:path arrowok="t"/>
              </v:shape>
            </v:group>
            <v:group style="position:absolute;left:5396;top:237;width:2;height:52" coordorigin="5396,237" coordsize="2,52">
              <v:shape style="position:absolute;left:5396;top:237;width:2;height:52" coordorigin="5396,237" coordsize="0,52" path="m5396,237l5396,288e" filled="false" stroked="true" strokeweight=".163027pt" strokecolor="#ff0000">
                <v:path arrowok="t"/>
              </v:shape>
            </v:group>
            <v:group style="position:absolute;left:5377;top:262;width:40;height:2" coordorigin="5377,262" coordsize="40,2">
              <v:shape style="position:absolute;left:5377;top:262;width:40;height:2" coordorigin="5377,262" coordsize="40,0" path="m5377,262l5416,262e" filled="false" stroked="true" strokeweight=".214789pt" strokecolor="#ff0000">
                <v:path arrowok="t"/>
              </v:shape>
            </v:group>
            <v:group style="position:absolute;left:5396;top:236;width:2;height:52" coordorigin="5396,236" coordsize="2,52">
              <v:shape style="position:absolute;left:5396;top:236;width:2;height:52" coordorigin="5396,236" coordsize="0,52" path="m5396,236l5396,287e" filled="false" stroked="true" strokeweight=".163027pt" strokecolor="#ff0000">
                <v:path arrowok="t"/>
              </v:shape>
            </v:group>
            <v:group style="position:absolute;left:5377;top:261;width:40;height:2" coordorigin="5377,261" coordsize="40,2">
              <v:shape style="position:absolute;left:5377;top:261;width:40;height:2" coordorigin="5377,261" coordsize="40,0" path="m5377,261l5416,261e" filled="false" stroked="true" strokeweight=".214789pt" strokecolor="#ff0000">
                <v:path arrowok="t"/>
              </v:shape>
            </v:group>
            <v:group style="position:absolute;left:5396;top:235;width:2;height:52" coordorigin="5396,235" coordsize="2,52">
              <v:shape style="position:absolute;left:5396;top:235;width:2;height:52" coordorigin="5396,235" coordsize="0,52" path="m5396,235l5396,287e" filled="false" stroked="true" strokeweight=".163027pt" strokecolor="#ff0000">
                <v:path arrowok="t"/>
              </v:shape>
            </v:group>
            <v:group style="position:absolute;left:5377;top:260;width:40;height:2" coordorigin="5377,260" coordsize="40,2">
              <v:shape style="position:absolute;left:5377;top:260;width:40;height:2" coordorigin="5377,260" coordsize="40,0" path="m5377,260l5416,260e" filled="false" stroked="true" strokeweight=".214789pt" strokecolor="#ff0000">
                <v:path arrowok="t"/>
              </v:shape>
            </v:group>
            <v:group style="position:absolute;left:5396;top:234;width:2;height:52" coordorigin="5396,234" coordsize="2,52">
              <v:shape style="position:absolute;left:5396;top:234;width:2;height:52" coordorigin="5396,234" coordsize="0,52" path="m5396,234l5396,285e" filled="false" stroked="true" strokeweight=".163027pt" strokecolor="#ff0000">
                <v:path arrowok="t"/>
              </v:shape>
            </v:group>
            <v:group style="position:absolute;left:5377;top:259;width:40;height:2" coordorigin="5377,259" coordsize="40,2">
              <v:shape style="position:absolute;left:5377;top:259;width:40;height:2" coordorigin="5377,259" coordsize="40,0" path="m5377,259l5416,259e" filled="false" stroked="true" strokeweight=".214789pt" strokecolor="#ff0000">
                <v:path arrowok="t"/>
              </v:shape>
            </v:group>
            <v:group style="position:absolute;left:5396;top:233;width:2;height:52" coordorigin="5396,233" coordsize="2,52">
              <v:shape style="position:absolute;left:5396;top:233;width:2;height:52" coordorigin="5396,233" coordsize="0,52" path="m5396,233l5396,285e" filled="false" stroked="true" strokeweight=".163027pt" strokecolor="#ff0000">
                <v:path arrowok="t"/>
              </v:shape>
            </v:group>
            <v:group style="position:absolute;left:5377;top:258;width:40;height:2" coordorigin="5377,258" coordsize="40,2">
              <v:shape style="position:absolute;left:5377;top:258;width:40;height:2" coordorigin="5377,258" coordsize="40,0" path="m5377,258l5416,258e" filled="false" stroked="true" strokeweight=".214789pt" strokecolor="#ff0000">
                <v:path arrowok="t"/>
              </v:shape>
            </v:group>
            <v:group style="position:absolute;left:5396;top:232;width:2;height:52" coordorigin="5396,232" coordsize="2,52">
              <v:shape style="position:absolute;left:5396;top:232;width:2;height:52" coordorigin="5396,232" coordsize="0,52" path="m5396,232l5396,284e" filled="false" stroked="true" strokeweight=".163027pt" strokecolor="#ff0000">
                <v:path arrowok="t"/>
              </v:shape>
            </v:group>
            <v:group style="position:absolute;left:5377;top:257;width:40;height:2" coordorigin="5377,257" coordsize="40,2">
              <v:shape style="position:absolute;left:5377;top:257;width:40;height:2" coordorigin="5377,257" coordsize="40,0" path="m5377,257l5416,257e" filled="false" stroked="true" strokeweight=".214789pt" strokecolor="#ff0000">
                <v:path arrowok="t"/>
              </v:shape>
            </v:group>
            <v:group style="position:absolute;left:5396;top:232;width:2;height:52" coordorigin="5396,232" coordsize="2,52">
              <v:shape style="position:absolute;left:5396;top:232;width:2;height:52" coordorigin="5396,232" coordsize="0,52" path="m5396,232l5396,283e" filled="false" stroked="true" strokeweight=".163027pt" strokecolor="#ff0000">
                <v:path arrowok="t"/>
              </v:shape>
            </v:group>
            <v:group style="position:absolute;left:5377;top:256;width:40;height:2" coordorigin="5377,256" coordsize="40,2">
              <v:shape style="position:absolute;left:5377;top:256;width:40;height:2" coordorigin="5377,256" coordsize="40,0" path="m5377,256l5416,256e" filled="false" stroked="true" strokeweight=".214789pt" strokecolor="#ff0000">
                <v:path arrowok="t"/>
              </v:shape>
            </v:group>
            <v:group style="position:absolute;left:5396;top:230;width:2;height:52" coordorigin="5396,230" coordsize="2,52">
              <v:shape style="position:absolute;left:5396;top:230;width:2;height:52" coordorigin="5396,230" coordsize="0,52" path="m5396,230l5396,282e" filled="false" stroked="true" strokeweight=".163027pt" strokecolor="#ff0000">
                <v:path arrowok="t"/>
              </v:shape>
            </v:group>
            <v:group style="position:absolute;left:5377;top:255;width:40;height:2" coordorigin="5377,255" coordsize="40,2">
              <v:shape style="position:absolute;left:5377;top:255;width:40;height:2" coordorigin="5377,255" coordsize="40,0" path="m5377,255l5416,255e" filled="false" stroked="true" strokeweight=".214789pt" strokecolor="#ff0000">
                <v:path arrowok="t"/>
              </v:shape>
            </v:group>
            <v:group style="position:absolute;left:5396;top:230;width:2;height:52" coordorigin="5396,230" coordsize="2,52">
              <v:shape style="position:absolute;left:5396;top:230;width:2;height:52" coordorigin="5396,230" coordsize="0,52" path="m5396,230l5396,281e" filled="false" stroked="true" strokeweight=".163027pt" strokecolor="#ff0000">
                <v:path arrowok="t"/>
              </v:shape>
            </v:group>
            <v:group style="position:absolute;left:5377;top:255;width:40;height:2" coordorigin="5377,255" coordsize="40,2">
              <v:shape style="position:absolute;left:5377;top:255;width:40;height:2" coordorigin="5377,255" coordsize="40,0" path="m5377,255l5416,255e" filled="false" stroked="true" strokeweight=".214789pt" strokecolor="#ff0000">
                <v:path arrowok="t"/>
              </v:shape>
            </v:group>
            <v:group style="position:absolute;left:5396;top:229;width:2;height:52" coordorigin="5396,229" coordsize="2,52">
              <v:shape style="position:absolute;left:5396;top:229;width:2;height:52" coordorigin="5396,229" coordsize="0,52" path="m5396,229l5396,280e" filled="false" stroked="true" strokeweight=".163027pt" strokecolor="#ff0000">
                <v:path arrowok="t"/>
              </v:shape>
            </v:group>
            <v:group style="position:absolute;left:5377;top:254;width:40;height:2" coordorigin="5377,254" coordsize="40,2">
              <v:shape style="position:absolute;left:5377;top:254;width:40;height:2" coordorigin="5377,254" coordsize="40,0" path="m5377,254l5416,254e" filled="false" stroked="true" strokeweight=".214789pt" strokecolor="#ff0000">
                <v:path arrowok="t"/>
              </v:shape>
            </v:group>
            <v:group style="position:absolute;left:5396;top:228;width:2;height:52" coordorigin="5396,228" coordsize="2,52">
              <v:shape style="position:absolute;left:5396;top:228;width:2;height:52" coordorigin="5396,228" coordsize="0,52" path="m5396,228l5396,280e" filled="false" stroked="true" strokeweight=".163027pt" strokecolor="#ff0000">
                <v:path arrowok="t"/>
              </v:shape>
            </v:group>
            <v:group style="position:absolute;left:5377;top:253;width:40;height:2" coordorigin="5377,253" coordsize="40,2">
              <v:shape style="position:absolute;left:5377;top:253;width:40;height:2" coordorigin="5377,253" coordsize="40,0" path="m5377,253l5416,253e" filled="false" stroked="true" strokeweight=".214789pt" strokecolor="#ff0000">
                <v:path arrowok="t"/>
              </v:shape>
            </v:group>
            <v:group style="position:absolute;left:5396;top:227;width:2;height:52" coordorigin="5396,227" coordsize="2,52">
              <v:shape style="position:absolute;left:5396;top:227;width:2;height:52" coordorigin="5396,227" coordsize="0,52" path="m5396,227l5396,279e" filled="false" stroked="true" strokeweight=".163027pt" strokecolor="#ff0000">
                <v:path arrowok="t"/>
              </v:shape>
            </v:group>
            <v:group style="position:absolute;left:5377;top:252;width:40;height:2" coordorigin="5377,252" coordsize="40,2">
              <v:shape style="position:absolute;left:5377;top:252;width:40;height:2" coordorigin="5377,252" coordsize="40,0" path="m5377,252l5416,252e" filled="false" stroked="true" strokeweight=".214789pt" strokecolor="#ff0000">
                <v:path arrowok="t"/>
              </v:shape>
            </v:group>
            <v:group style="position:absolute;left:5396;top:227;width:2;height:52" coordorigin="5396,227" coordsize="2,52">
              <v:shape style="position:absolute;left:5396;top:227;width:2;height:52" coordorigin="5396,227" coordsize="0,52" path="m5396,227l5396,278e" filled="false" stroked="true" strokeweight=".163027pt" strokecolor="#ff0000">
                <v:path arrowok="t"/>
              </v:shape>
            </v:group>
            <v:group style="position:absolute;left:5377;top:252;width:40;height:2" coordorigin="5377,252" coordsize="40,2">
              <v:shape style="position:absolute;left:5377;top:252;width:40;height:2" coordorigin="5377,252" coordsize="40,0" path="m5377,252l5416,252e" filled="false" stroked="true" strokeweight=".214789pt" strokecolor="#ff0000">
                <v:path arrowok="t"/>
              </v:shape>
            </v:group>
            <v:group style="position:absolute;left:5396;top:226;width:2;height:52" coordorigin="5396,226" coordsize="2,52">
              <v:shape style="position:absolute;left:5396;top:226;width:2;height:52" coordorigin="5396,226" coordsize="0,52" path="m5396,226l5396,277e" filled="false" stroked="true" strokeweight=".163027pt" strokecolor="#ff0000">
                <v:path arrowok="t"/>
              </v:shape>
            </v:group>
            <v:group style="position:absolute;left:5377;top:251;width:40;height:2" coordorigin="5377,251" coordsize="40,2">
              <v:shape style="position:absolute;left:5377;top:251;width:40;height:2" coordorigin="5377,251" coordsize="40,0" path="m5377,251l5416,251e" filled="false" stroked="true" strokeweight=".214789pt" strokecolor="#ff0000">
                <v:path arrowok="t"/>
              </v:shape>
            </v:group>
            <v:group style="position:absolute;left:5396;top:225;width:2;height:52" coordorigin="5396,225" coordsize="2,52">
              <v:shape style="position:absolute;left:5396;top:225;width:2;height:52" coordorigin="5396,225" coordsize="0,52" path="m5396,225l5396,277e" filled="false" stroked="true" strokeweight=".163027pt" strokecolor="#ff0000">
                <v:path arrowok="t"/>
              </v:shape>
            </v:group>
            <v:group style="position:absolute;left:5377;top:250;width:40;height:2" coordorigin="5377,250" coordsize="40,2">
              <v:shape style="position:absolute;left:5377;top:250;width:40;height:2" coordorigin="5377,250" coordsize="40,0" path="m5377,250l5416,250e" filled="false" stroked="true" strokeweight=".214789pt" strokecolor="#ff0000">
                <v:path arrowok="t"/>
              </v:shape>
            </v:group>
            <v:group style="position:absolute;left:5396;top:224;width:2;height:52" coordorigin="5396,224" coordsize="2,52">
              <v:shape style="position:absolute;left:5396;top:224;width:2;height:52" coordorigin="5396,224" coordsize="0,52" path="m5396,224l5396,276e" filled="false" stroked="true" strokeweight=".163027pt" strokecolor="#ff0000">
                <v:path arrowok="t"/>
              </v:shape>
            </v:group>
            <v:group style="position:absolute;left:5377;top:249;width:40;height:2" coordorigin="5377,249" coordsize="40,2">
              <v:shape style="position:absolute;left:5377;top:249;width:40;height:2" coordorigin="5377,249" coordsize="40,0" path="m5377,249l5416,249e" filled="false" stroked="true" strokeweight=".214789pt" strokecolor="#ff0000">
                <v:path arrowok="t"/>
              </v:shape>
            </v:group>
            <v:group style="position:absolute;left:5396;top:224;width:2;height:52" coordorigin="5396,224" coordsize="2,52">
              <v:shape style="position:absolute;left:5396;top:224;width:2;height:52" coordorigin="5396,224" coordsize="0,52" path="m5396,224l5396,275e" filled="false" stroked="true" strokeweight=".163027pt" strokecolor="#ff0000">
                <v:path arrowok="t"/>
              </v:shape>
            </v:group>
            <v:group style="position:absolute;left:5377;top:249;width:40;height:2" coordorigin="5377,249" coordsize="40,2">
              <v:shape style="position:absolute;left:5377;top:249;width:40;height:2" coordorigin="5377,249" coordsize="40,0" path="m5377,249l5416,249e" filled="false" stroked="true" strokeweight=".214789pt" strokecolor="#ff0000">
                <v:path arrowok="t"/>
              </v:shape>
            </v:group>
            <v:group style="position:absolute;left:5396;top:223;width:2;height:52" coordorigin="5396,223" coordsize="2,52">
              <v:shape style="position:absolute;left:5396;top:223;width:2;height:52" coordorigin="5396,223" coordsize="0,52" path="m5396,223l5396,275e" filled="false" stroked="true" strokeweight=".163027pt" strokecolor="#ff0000">
                <v:path arrowok="t"/>
              </v:shape>
            </v:group>
            <v:group style="position:absolute;left:5377;top:248;width:40;height:2" coordorigin="5377,248" coordsize="40,2">
              <v:shape style="position:absolute;left:5377;top:248;width:40;height:2" coordorigin="5377,248" coordsize="40,0" path="m5377,248l5416,248e" filled="false" stroked="true" strokeweight=".214789pt" strokecolor="#ff0000">
                <v:path arrowok="t"/>
              </v:shape>
            </v:group>
            <v:group style="position:absolute;left:5396;top:222;width:2;height:52" coordorigin="5396,222" coordsize="2,52">
              <v:shape style="position:absolute;left:5396;top:222;width:2;height:52" coordorigin="5396,222" coordsize="0,52" path="m5396,222l5396,274e" filled="false" stroked="true" strokeweight=".163027pt" strokecolor="#ff0000">
                <v:path arrowok="t"/>
              </v:shape>
            </v:group>
            <v:group style="position:absolute;left:5377;top:247;width:40;height:2" coordorigin="5377,247" coordsize="40,2">
              <v:shape style="position:absolute;left:5377;top:247;width:40;height:2" coordorigin="5377,247" coordsize="40,0" path="m5377,247l5416,247e" filled="false" stroked="true" strokeweight=".214789pt" strokecolor="#ff0000">
                <v:path arrowok="t"/>
              </v:shape>
            </v:group>
            <v:group style="position:absolute;left:5396;top:222;width:2;height:52" coordorigin="5396,222" coordsize="2,52">
              <v:shape style="position:absolute;left:5396;top:222;width:2;height:52" coordorigin="5396,222" coordsize="0,52" path="m5396,222l5396,273e" filled="false" stroked="true" strokeweight=".163027pt" strokecolor="#ff0000">
                <v:path arrowok="t"/>
              </v:shape>
            </v:group>
            <v:group style="position:absolute;left:5377;top:247;width:40;height:2" coordorigin="5377,247" coordsize="40,2">
              <v:shape style="position:absolute;left:5377;top:247;width:40;height:2" coordorigin="5377,247" coordsize="40,0" path="m5377,247l5416,247e" filled="false" stroked="true" strokeweight=".214789pt" strokecolor="#ff0000">
                <v:path arrowok="t"/>
              </v:shape>
            </v:group>
            <v:group style="position:absolute;left:5396;top:221;width:2;height:52" coordorigin="5396,221" coordsize="2,52">
              <v:shape style="position:absolute;left:5396;top:221;width:2;height:52" coordorigin="5396,221" coordsize="0,52" path="m5396,221l5396,272e" filled="false" stroked="true" strokeweight=".163027pt" strokecolor="#ff0000">
                <v:path arrowok="t"/>
              </v:shape>
            </v:group>
            <v:group style="position:absolute;left:5377;top:246;width:40;height:2" coordorigin="5377,246" coordsize="40,2">
              <v:shape style="position:absolute;left:5377;top:246;width:40;height:2" coordorigin="5377,246" coordsize="40,0" path="m5377,246l5416,246e" filled="false" stroked="true" strokeweight=".214789pt" strokecolor="#ff0000">
                <v:path arrowok="t"/>
              </v:shape>
            </v:group>
            <v:group style="position:absolute;left:5396;top:220;width:2;height:52" coordorigin="5396,220" coordsize="2,52">
              <v:shape style="position:absolute;left:5396;top:220;width:2;height:52" coordorigin="5396,220" coordsize="0,52" path="m5396,220l5396,272e" filled="false" stroked="true" strokeweight=".163027pt" strokecolor="#ff0000">
                <v:path arrowok="t"/>
              </v:shape>
            </v:group>
            <v:group style="position:absolute;left:5377;top:244;width:40;height:2" coordorigin="5377,244" coordsize="40,2">
              <v:shape style="position:absolute;left:5377;top:244;width:40;height:2" coordorigin="5377,244" coordsize="40,0" path="m5377,244l5416,244e" filled="false" stroked="true" strokeweight=".214789pt" strokecolor="#ff0000">
                <v:path arrowok="t"/>
              </v:shape>
            </v:group>
            <v:group style="position:absolute;left:5396;top:219;width:2;height:52" coordorigin="5396,219" coordsize="2,52">
              <v:shape style="position:absolute;left:5396;top:219;width:2;height:52" coordorigin="5396,219" coordsize="0,52" path="m5396,219l5396,270e" filled="false" stroked="true" strokeweight=".163027pt" strokecolor="#ff0000">
                <v:path arrowok="t"/>
              </v:shape>
            </v:group>
            <v:group style="position:absolute;left:5377;top:244;width:40;height:2" coordorigin="5377,244" coordsize="40,2">
              <v:shape style="position:absolute;left:5377;top:244;width:40;height:2" coordorigin="5377,244" coordsize="40,0" path="m5377,244l5416,244e" filled="false" stroked="true" strokeweight=".214789pt" strokecolor="#ff0000">
                <v:path arrowok="t"/>
              </v:shape>
            </v:group>
            <v:group style="position:absolute;left:5396;top:218;width:2;height:52" coordorigin="5396,218" coordsize="2,52">
              <v:shape style="position:absolute;left:5396;top:218;width:2;height:52" coordorigin="5396,218" coordsize="0,52" path="m5396,218l5396,269e" filled="false" stroked="true" strokeweight=".163027pt" strokecolor="#ff0000">
                <v:path arrowok="t"/>
              </v:shape>
            </v:group>
            <v:group style="position:absolute;left:5377;top:243;width:40;height:2" coordorigin="5377,243" coordsize="40,2">
              <v:shape style="position:absolute;left:5377;top:243;width:40;height:2" coordorigin="5377,243" coordsize="40,0" path="m5377,243l5416,243e" filled="false" stroked="true" strokeweight=".214789pt" strokecolor="#ff0000">
                <v:path arrowok="t"/>
              </v:shape>
            </v:group>
            <v:group style="position:absolute;left:5396;top:217;width:2;height:52" coordorigin="5396,217" coordsize="2,52">
              <v:shape style="position:absolute;left:5396;top:217;width:2;height:52" coordorigin="5396,217" coordsize="0,52" path="m5396,217l5396,269e" filled="false" stroked="true" strokeweight=".163027pt" strokecolor="#ff0000">
                <v:path arrowok="t"/>
              </v:shape>
            </v:group>
            <v:group style="position:absolute;left:5377;top:242;width:40;height:2" coordorigin="5377,242" coordsize="40,2">
              <v:shape style="position:absolute;left:5377;top:242;width:40;height:2" coordorigin="5377,242" coordsize="40,0" path="m5377,242l5416,242e" filled="false" stroked="true" strokeweight=".214789pt" strokecolor="#ff0000">
                <v:path arrowok="t"/>
              </v:shape>
            </v:group>
            <v:group style="position:absolute;left:5396;top:217;width:2;height:52" coordorigin="5396,217" coordsize="2,52">
              <v:shape style="position:absolute;left:5396;top:217;width:2;height:52" coordorigin="5396,217" coordsize="0,52" path="m5396,217l5396,268e" filled="false" stroked="true" strokeweight=".163027pt" strokecolor="#ff0000">
                <v:path arrowok="t"/>
              </v:shape>
            </v:group>
            <v:group style="position:absolute;left:5377;top:242;width:40;height:2" coordorigin="5377,242" coordsize="40,2">
              <v:shape style="position:absolute;left:5377;top:242;width:40;height:2" coordorigin="5377,242" coordsize="40,0" path="m5377,242l5416,242e" filled="false" stroked="true" strokeweight=".214789pt" strokecolor="#ff0000">
                <v:path arrowok="t"/>
              </v:shape>
            </v:group>
            <v:group style="position:absolute;left:5396;top:216;width:2;height:52" coordorigin="5396,216" coordsize="2,52">
              <v:shape style="position:absolute;left:5396;top:216;width:2;height:52" coordorigin="5396,216" coordsize="0,52" path="m5396,216l5396,267e" filled="false" stroked="true" strokeweight=".163027pt" strokecolor="#ff0000">
                <v:path arrowok="t"/>
              </v:shape>
            </v:group>
            <v:group style="position:absolute;left:5377;top:241;width:40;height:2" coordorigin="5377,241" coordsize="40,2">
              <v:shape style="position:absolute;left:5377;top:241;width:40;height:2" coordorigin="5377,241" coordsize="40,0" path="m5377,241l5416,241e" filled="false" stroked="true" strokeweight=".214789pt" strokecolor="#ff0000">
                <v:path arrowok="t"/>
              </v:shape>
            </v:group>
            <v:group style="position:absolute;left:5396;top:215;width:2;height:52" coordorigin="5396,215" coordsize="2,52">
              <v:shape style="position:absolute;left:5396;top:215;width:2;height:52" coordorigin="5396,215" coordsize="0,52" path="m5396,215l5396,267e" filled="false" stroked="true" strokeweight=".163027pt" strokecolor="#ff0000">
                <v:path arrowok="t"/>
              </v:shape>
            </v:group>
            <v:group style="position:absolute;left:5377;top:240;width:40;height:2" coordorigin="5377,240" coordsize="40,2">
              <v:shape style="position:absolute;left:5377;top:240;width:40;height:2" coordorigin="5377,240" coordsize="40,0" path="m5377,240l5416,240e" filled="false" stroked="true" strokeweight=".214789pt" strokecolor="#ff0000">
                <v:path arrowok="t"/>
              </v:shape>
            </v:group>
            <v:group style="position:absolute;left:5396;top:214;width:2;height:52" coordorigin="5396,214" coordsize="2,52">
              <v:shape style="position:absolute;left:5396;top:214;width:2;height:52" coordorigin="5396,214" coordsize="0,52" path="m5396,214l5396,266e" filled="false" stroked="true" strokeweight=".163027pt" strokecolor="#ff0000">
                <v:path arrowok="t"/>
              </v:shape>
            </v:group>
            <v:group style="position:absolute;left:5377;top:239;width:40;height:2" coordorigin="5377,239" coordsize="40,2">
              <v:shape style="position:absolute;left:5377;top:239;width:40;height:2" coordorigin="5377,239" coordsize="40,0" path="m5377,239l5416,239e" filled="false" stroked="true" strokeweight=".214789pt" strokecolor="#ff0000">
                <v:path arrowok="t"/>
              </v:shape>
            </v:group>
            <v:group style="position:absolute;left:5396;top:214;width:2;height:52" coordorigin="5396,214" coordsize="2,52">
              <v:shape style="position:absolute;left:5396;top:214;width:2;height:52" coordorigin="5396,214" coordsize="0,52" path="m5396,214l5396,265e" filled="false" stroked="true" strokeweight=".163027pt" strokecolor="#ff0000">
                <v:path arrowok="t"/>
              </v:shape>
            </v:group>
            <v:group style="position:absolute;left:5377;top:239;width:40;height:2" coordorigin="5377,239" coordsize="40,2">
              <v:shape style="position:absolute;left:5377;top:239;width:40;height:2" coordorigin="5377,239" coordsize="40,0" path="m5377,239l5416,239e" filled="false" stroked="true" strokeweight=".214789pt" strokecolor="#ff0000">
                <v:path arrowok="t"/>
              </v:shape>
            </v:group>
            <v:group style="position:absolute;left:5396;top:213;width:2;height:52" coordorigin="5396,213" coordsize="2,52">
              <v:shape style="position:absolute;left:5396;top:213;width:2;height:52" coordorigin="5396,213" coordsize="0,52" path="m5396,213l5396,264e" filled="false" stroked="true" strokeweight=".163027pt" strokecolor="#ff0000">
                <v:path arrowok="t"/>
              </v:shape>
            </v:group>
            <v:group style="position:absolute;left:5377;top:238;width:40;height:2" coordorigin="5377,238" coordsize="40,2">
              <v:shape style="position:absolute;left:5377;top:238;width:40;height:2" coordorigin="5377,238" coordsize="40,0" path="m5377,238l5416,238e" filled="false" stroked="true" strokeweight=".214789pt" strokecolor="#ff0000">
                <v:path arrowok="t"/>
              </v:shape>
            </v:group>
            <v:group style="position:absolute;left:5396;top:212;width:2;height:52" coordorigin="5396,212" coordsize="2,52">
              <v:shape style="position:absolute;left:5396;top:212;width:2;height:52" coordorigin="5396,212" coordsize="0,52" path="m5396,212l5396,264e" filled="false" stroked="true" strokeweight=".163027pt" strokecolor="#ff0000">
                <v:path arrowok="t"/>
              </v:shape>
            </v:group>
            <v:group style="position:absolute;left:5377;top:237;width:40;height:2" coordorigin="5377,237" coordsize="40,2">
              <v:shape style="position:absolute;left:5377;top:237;width:40;height:2" coordorigin="5377,237" coordsize="40,0" path="m5377,237l5416,237e" filled="false" stroked="true" strokeweight=".214789pt" strokecolor="#ff0000">
                <v:path arrowok="t"/>
              </v:shape>
            </v:group>
            <v:group style="position:absolute;left:5396;top:211;width:2;height:52" coordorigin="5396,211" coordsize="2,52">
              <v:shape style="position:absolute;left:5396;top:211;width:2;height:52" coordorigin="5396,211" coordsize="0,52" path="m5396,211l5396,263e" filled="false" stroked="true" strokeweight=".163027pt" strokecolor="#ff0000">
                <v:path arrowok="t"/>
              </v:shape>
            </v:group>
            <v:group style="position:absolute;left:5377;top:237;width:40;height:2" coordorigin="5377,237" coordsize="40,2">
              <v:shape style="position:absolute;left:5377;top:237;width:40;height:2" coordorigin="5377,237" coordsize="40,0" path="m5377,237l5416,237e" filled="false" stroked="true" strokeweight=".214789pt" strokecolor="#ff0000">
                <v:path arrowok="t"/>
              </v:shape>
            </v:group>
            <v:group style="position:absolute;left:5396;top:211;width:2;height:52" coordorigin="5396,211" coordsize="2,52">
              <v:shape style="position:absolute;left:5396;top:211;width:2;height:52" coordorigin="5396,211" coordsize="0,52" path="m5396,211l5396,262e" filled="false" stroked="true" strokeweight=".163027pt" strokecolor="#ff0000">
                <v:path arrowok="t"/>
              </v:shape>
            </v:group>
            <v:group style="position:absolute;left:5377;top:236;width:40;height:2" coordorigin="5377,236" coordsize="40,2">
              <v:shape style="position:absolute;left:5377;top:236;width:40;height:2" coordorigin="5377,236" coordsize="40,0" path="m5377,236l5416,236e" filled="false" stroked="true" strokeweight=".214789pt" strokecolor="#ff0000">
                <v:path arrowok="t"/>
              </v:shape>
            </v:group>
            <v:group style="position:absolute;left:5396;top:210;width:2;height:52" coordorigin="5396,210" coordsize="2,52">
              <v:shape style="position:absolute;left:5396;top:210;width:2;height:52" coordorigin="5396,210" coordsize="0,52" path="m5396,210l5396,262e" filled="false" stroked="true" strokeweight=".163027pt" strokecolor="#ff0000">
                <v:path arrowok="t"/>
              </v:shape>
            </v:group>
            <v:group style="position:absolute;left:5377;top:234;width:40;height:2" coordorigin="5377,234" coordsize="40,2">
              <v:shape style="position:absolute;left:5377;top:234;width:40;height:2" coordorigin="5377,234" coordsize="40,0" path="m5377,234l5416,234e" filled="false" stroked="true" strokeweight=".214789pt" strokecolor="#ff0000">
                <v:path arrowok="t"/>
              </v:shape>
            </v:group>
            <v:group style="position:absolute;left:5396;top:209;width:2;height:52" coordorigin="5396,209" coordsize="2,52">
              <v:shape style="position:absolute;left:5396;top:209;width:2;height:52" coordorigin="5396,209" coordsize="0,52" path="m5396,209l5396,260e" filled="false" stroked="true" strokeweight=".163027pt" strokecolor="#ff0000">
                <v:path arrowok="t"/>
              </v:shape>
            </v:group>
            <v:group style="position:absolute;left:5377;top:234;width:40;height:2" coordorigin="5377,234" coordsize="40,2">
              <v:shape style="position:absolute;left:5377;top:234;width:40;height:2" coordorigin="5377,234" coordsize="40,0" path="m5377,234l5416,234e" filled="false" stroked="true" strokeweight=".214789pt" strokecolor="#ff0000">
                <v:path arrowok="t"/>
              </v:shape>
            </v:group>
            <v:group style="position:absolute;left:5396;top:208;width:2;height:52" coordorigin="5396,208" coordsize="2,52">
              <v:shape style="position:absolute;left:5396;top:208;width:2;height:52" coordorigin="5396,208" coordsize="0,52" path="m5396,208l5396,259e" filled="false" stroked="true" strokeweight=".163027pt" strokecolor="#ff0000">
                <v:path arrowok="t"/>
              </v:shape>
            </v:group>
            <v:group style="position:absolute;left:5377;top:233;width:40;height:2" coordorigin="5377,233" coordsize="40,2">
              <v:shape style="position:absolute;left:5377;top:233;width:40;height:2" coordorigin="5377,233" coordsize="40,0" path="m5377,233l5416,233e" filled="false" stroked="true" strokeweight=".214789pt" strokecolor="#ff0000">
                <v:path arrowok="t"/>
              </v:shape>
            </v:group>
            <v:group style="position:absolute;left:5396;top:207;width:2;height:52" coordorigin="5396,207" coordsize="2,52">
              <v:shape style="position:absolute;left:5396;top:207;width:2;height:52" coordorigin="5396,207" coordsize="0,52" path="m5396,207l5396,259e" filled="false" stroked="true" strokeweight=".163027pt" strokecolor="#ff0000">
                <v:path arrowok="t"/>
              </v:shape>
            </v:group>
            <v:group style="position:absolute;left:5377;top:232;width:40;height:2" coordorigin="5377,232" coordsize="40,2">
              <v:shape style="position:absolute;left:5377;top:232;width:40;height:2" coordorigin="5377,232" coordsize="40,0" path="m5377,232l5416,232e" filled="false" stroked="true" strokeweight=".214789pt" strokecolor="#ff0000">
                <v:path arrowok="t"/>
              </v:shape>
            </v:group>
            <v:group style="position:absolute;left:5396;top:206;width:2;height:52" coordorigin="5396,206" coordsize="2,52">
              <v:shape style="position:absolute;left:5396;top:206;width:2;height:52" coordorigin="5396,206" coordsize="0,52" path="m5396,206l5396,258e" filled="false" stroked="true" strokeweight=".163027pt" strokecolor="#ff0000">
                <v:path arrowok="t"/>
              </v:shape>
            </v:group>
            <v:group style="position:absolute;left:5377;top:231;width:40;height:2" coordorigin="5377,231" coordsize="40,2">
              <v:shape style="position:absolute;left:5377;top:231;width:40;height:2" coordorigin="5377,231" coordsize="40,0" path="m5377,231l5416,231e" filled="false" stroked="true" strokeweight=".214789pt" strokecolor="#ff0000">
                <v:path arrowok="t"/>
              </v:shape>
            </v:group>
            <v:group style="position:absolute;left:5396;top:206;width:2;height:52" coordorigin="5396,206" coordsize="2,52">
              <v:shape style="position:absolute;left:5396;top:206;width:2;height:52" coordorigin="5396,206" coordsize="0,52" path="m5396,206l5396,257e" filled="false" stroked="true" strokeweight=".163027pt" strokecolor="#ff0000">
                <v:path arrowok="t"/>
              </v:shape>
            </v:group>
            <v:group style="position:absolute;left:5377;top:231;width:40;height:2" coordorigin="5377,231" coordsize="40,2">
              <v:shape style="position:absolute;left:5377;top:231;width:40;height:2" coordorigin="5377,231" coordsize="40,0" path="m5377,231l5416,231e" filled="false" stroked="true" strokeweight=".214789pt" strokecolor="#ff0000">
                <v:path arrowok="t"/>
              </v:shape>
            </v:group>
            <v:group style="position:absolute;left:5396;top:205;width:2;height:52" coordorigin="5396,205" coordsize="2,52">
              <v:shape style="position:absolute;left:5396;top:205;width:2;height:52" coordorigin="5396,205" coordsize="0,52" path="m5396,205l5396,256e" filled="false" stroked="true" strokeweight=".163027pt" strokecolor="#ff0000">
                <v:path arrowok="t"/>
              </v:shape>
            </v:group>
            <v:group style="position:absolute;left:5377;top:230;width:40;height:2" coordorigin="5377,230" coordsize="40,2">
              <v:shape style="position:absolute;left:5377;top:230;width:40;height:2" coordorigin="5377,230" coordsize="40,0" path="m5377,230l5416,230e" filled="false" stroked="true" strokeweight=".214789pt" strokecolor="#ff0000">
                <v:path arrowok="t"/>
              </v:shape>
            </v:group>
            <v:group style="position:absolute;left:5396;top:204;width:2;height:52" coordorigin="5396,204" coordsize="2,52">
              <v:shape style="position:absolute;left:5396;top:204;width:2;height:52" coordorigin="5396,204" coordsize="0,52" path="m5396,204l5396,256e" filled="false" stroked="true" strokeweight=".163027pt" strokecolor="#ff0000">
                <v:path arrowok="t"/>
              </v:shape>
            </v:group>
            <v:group style="position:absolute;left:5377;top:229;width:40;height:2" coordorigin="5377,229" coordsize="40,2">
              <v:shape style="position:absolute;left:5377;top:229;width:40;height:2" coordorigin="5377,229" coordsize="40,0" path="m5377,229l5416,229e" filled="false" stroked="true" strokeweight=".214789pt" strokecolor="#ff0000">
                <v:path arrowok="t"/>
              </v:shape>
            </v:group>
            <v:group style="position:absolute;left:5396;top:204;width:2;height:52" coordorigin="5396,204" coordsize="2,52">
              <v:shape style="position:absolute;left:5396;top:204;width:2;height:52" coordorigin="5396,204" coordsize="0,52" path="m5396,204l5396,255e" filled="false" stroked="true" strokeweight=".163027pt" strokecolor="#ff0000">
                <v:path arrowok="t"/>
              </v:shape>
            </v:group>
            <v:group style="position:absolute;left:5377;top:229;width:40;height:2" coordorigin="5377,229" coordsize="40,2">
              <v:shape style="position:absolute;left:5377;top:229;width:40;height:2" coordorigin="5377,229" coordsize="40,0" path="m5377,229l5416,229e" filled="false" stroked="true" strokeweight=".214789pt" strokecolor="#ff0000">
                <v:path arrowok="t"/>
              </v:shape>
            </v:group>
            <v:group style="position:absolute;left:5396;top:203;width:2;height:52" coordorigin="5396,203" coordsize="2,52">
              <v:shape style="position:absolute;left:5396;top:203;width:2;height:52" coordorigin="5396,203" coordsize="0,52" path="m5396,203l5396,254e" filled="false" stroked="true" strokeweight=".163027pt" strokecolor="#ff0000">
                <v:path arrowok="t"/>
              </v:shape>
            </v:group>
            <v:group style="position:absolute;left:5377;top:228;width:40;height:2" coordorigin="5377,228" coordsize="40,2">
              <v:shape style="position:absolute;left:5377;top:228;width:40;height:2" coordorigin="5377,228" coordsize="40,0" path="m5377,228l5416,228e" filled="false" stroked="true" strokeweight=".214789pt" strokecolor="#ff0000">
                <v:path arrowok="t"/>
              </v:shape>
            </v:group>
            <v:group style="position:absolute;left:5396;top:202;width:2;height:52" coordorigin="5396,202" coordsize="2,52">
              <v:shape style="position:absolute;left:5396;top:202;width:2;height:52" coordorigin="5396,202" coordsize="0,52" path="m5396,202l5396,254e" filled="false" stroked="true" strokeweight=".163027pt" strokecolor="#ff0000">
                <v:path arrowok="t"/>
              </v:shape>
            </v:group>
            <v:group style="position:absolute;left:5377;top:227;width:40;height:2" coordorigin="5377,227" coordsize="40,2">
              <v:shape style="position:absolute;left:5377;top:227;width:40;height:2" coordorigin="5377,227" coordsize="40,0" path="m5377,227l5416,227e" filled="false" stroked="true" strokeweight=".214789pt" strokecolor="#ff0000">
                <v:path arrowok="t"/>
              </v:shape>
            </v:group>
            <v:group style="position:absolute;left:5396;top:201;width:2;height:52" coordorigin="5396,201" coordsize="2,52">
              <v:shape style="position:absolute;left:5396;top:201;width:2;height:52" coordorigin="5396,201" coordsize="0,52" path="m5396,201l5396,253e" filled="false" stroked="true" strokeweight=".163027pt" strokecolor="#ff0000">
                <v:path arrowok="t"/>
              </v:shape>
            </v:group>
            <v:group style="position:absolute;left:5377;top:226;width:40;height:2" coordorigin="5377,226" coordsize="40,2">
              <v:shape style="position:absolute;left:5377;top:226;width:40;height:2" coordorigin="5377,226" coordsize="40,0" path="m5377,226l5416,226e" filled="false" stroked="true" strokeweight=".214789pt" strokecolor="#ff0000">
                <v:path arrowok="t"/>
              </v:shape>
            </v:group>
            <v:group style="position:absolute;left:5396;top:201;width:2;height:52" coordorigin="5396,201" coordsize="2,52">
              <v:shape style="position:absolute;left:5396;top:201;width:2;height:52" coordorigin="5396,201" coordsize="0,52" path="m5396,201l5396,252e" filled="false" stroked="true" strokeweight=".163027pt" strokecolor="#ff0000">
                <v:path arrowok="t"/>
              </v:shape>
            </v:group>
            <v:group style="position:absolute;left:5377;top:226;width:40;height:2" coordorigin="5377,226" coordsize="40,2">
              <v:shape style="position:absolute;left:5377;top:226;width:40;height:2" coordorigin="5377,226" coordsize="40,0" path="m5377,226l5416,226e" filled="false" stroked="true" strokeweight=".214789pt" strokecolor="#ff0000">
                <v:path arrowok="t"/>
              </v:shape>
            </v:group>
            <v:group style="position:absolute;left:5396;top:200;width:2;height:52" coordorigin="5396,200" coordsize="2,52">
              <v:shape style="position:absolute;left:5396;top:200;width:2;height:52" coordorigin="5396,200" coordsize="0,52" path="m5396,200l5396,251e" filled="false" stroked="true" strokeweight=".163027pt" strokecolor="#ff0000">
                <v:path arrowok="t"/>
              </v:shape>
            </v:group>
            <v:group style="position:absolute;left:5377;top:225;width:40;height:2" coordorigin="5377,225" coordsize="40,2">
              <v:shape style="position:absolute;left:5377;top:225;width:40;height:2" coordorigin="5377,225" coordsize="40,0" path="m5377,225l5416,225e" filled="false" stroked="true" strokeweight=".214789pt" strokecolor="#ff0000">
                <v:path arrowok="t"/>
              </v:shape>
            </v:group>
            <v:group style="position:absolute;left:5396;top:199;width:2;height:52" coordorigin="5396,199" coordsize="2,52">
              <v:shape style="position:absolute;left:5396;top:199;width:2;height:52" coordorigin="5396,199" coordsize="0,52" path="m5396,199l5396,251e" filled="false" stroked="true" strokeweight=".163027pt" strokecolor="#ff0000">
                <v:path arrowok="t"/>
              </v:shape>
            </v:group>
            <v:group style="position:absolute;left:5377;top:224;width:40;height:2" coordorigin="5377,224" coordsize="40,2">
              <v:shape style="position:absolute;left:5377;top:224;width:40;height:2" coordorigin="5377,224" coordsize="40,0" path="m5377,224l5416,224e" filled="false" stroked="true" strokeweight=".214789pt" strokecolor="#ff0000">
                <v:path arrowok="t"/>
              </v:shape>
            </v:group>
            <v:group style="position:absolute;left:5396;top:199;width:2;height:52" coordorigin="5396,199" coordsize="2,52">
              <v:shape style="position:absolute;left:5396;top:199;width:2;height:52" coordorigin="5396,199" coordsize="0,52" path="m5396,199l5396,250e" filled="false" stroked="true" strokeweight=".163027pt" strokecolor="#ff0000">
                <v:path arrowok="t"/>
              </v:shape>
            </v:group>
            <v:group style="position:absolute;left:5377;top:223;width:40;height:2" coordorigin="5377,223" coordsize="40,2">
              <v:shape style="position:absolute;left:5377;top:223;width:40;height:2" coordorigin="5377,223" coordsize="40,0" path="m5377,223l5416,223e" filled="false" stroked="true" strokeweight=".214789pt" strokecolor="#ff0000">
                <v:path arrowok="t"/>
              </v:shape>
            </v:group>
            <v:group style="position:absolute;left:5396;top:197;width:2;height:52" coordorigin="5396,197" coordsize="2,52">
              <v:shape style="position:absolute;left:5396;top:197;width:2;height:52" coordorigin="5396,197" coordsize="0,52" path="m5396,197l5396,249e" filled="false" stroked="true" strokeweight=".163027pt" strokecolor="#ff0000">
                <v:path arrowok="t"/>
              </v:shape>
            </v:group>
            <v:group style="position:absolute;left:5377;top:222;width:40;height:2" coordorigin="5377,222" coordsize="40,2">
              <v:shape style="position:absolute;left:5377;top:222;width:40;height:2" coordorigin="5377,222" coordsize="40,0" path="m5377,222l5416,222e" filled="false" stroked="true" strokeweight=".214789pt" strokecolor="#ff0000">
                <v:path arrowok="t"/>
              </v:shape>
            </v:group>
            <v:group style="position:absolute;left:5396;top:196;width:2;height:52" coordorigin="5396,196" coordsize="2,52">
              <v:shape style="position:absolute;left:5396;top:196;width:2;height:52" coordorigin="5396,196" coordsize="0,52" path="m5396,196l5396,248e" filled="false" stroked="true" strokeweight=".163027pt" strokecolor="#ff0000">
                <v:path arrowok="t"/>
              </v:shape>
            </v:group>
            <v:group style="position:absolute;left:5377;top:221;width:40;height:2" coordorigin="5377,221" coordsize="40,2">
              <v:shape style="position:absolute;left:5377;top:221;width:40;height:2" coordorigin="5377,221" coordsize="40,0" path="m5377,221l5416,221e" filled="false" stroked="true" strokeweight=".214789pt" strokecolor="#ff0000">
                <v:path arrowok="t"/>
              </v:shape>
            </v:group>
            <v:group style="position:absolute;left:5396;top:196;width:2;height:52" coordorigin="5396,196" coordsize="2,52">
              <v:shape style="position:absolute;left:5396;top:196;width:2;height:52" coordorigin="5396,196" coordsize="0,52" path="m5396,196l5396,247e" filled="false" stroked="true" strokeweight=".163027pt" strokecolor="#ff0000">
                <v:path arrowok="t"/>
              </v:shape>
            </v:group>
            <v:group style="position:absolute;left:5377;top:221;width:40;height:2" coordorigin="5377,221" coordsize="40,2">
              <v:shape style="position:absolute;left:5377;top:221;width:40;height:2" coordorigin="5377,221" coordsize="40,0" path="m5377,221l5416,221e" filled="false" stroked="true" strokeweight=".214789pt" strokecolor="#ff0000">
                <v:path arrowok="t"/>
              </v:shape>
            </v:group>
            <v:group style="position:absolute;left:5396;top:195;width:2;height:52" coordorigin="5396,195" coordsize="2,52">
              <v:shape style="position:absolute;left:5396;top:195;width:2;height:52" coordorigin="5396,195" coordsize="0,52" path="m5396,195l5396,246e" filled="false" stroked="true" strokeweight=".163027pt" strokecolor="#ff0000">
                <v:path arrowok="t"/>
              </v:shape>
            </v:group>
            <v:group style="position:absolute;left:5377;top:220;width:40;height:2" coordorigin="5377,220" coordsize="40,2">
              <v:shape style="position:absolute;left:5377;top:220;width:40;height:2" coordorigin="5377,220" coordsize="40,0" path="m5377,220l5416,220e" filled="false" stroked="true" strokeweight=".214789pt" strokecolor="#ff0000">
                <v:path arrowok="t"/>
              </v:shape>
            </v:group>
            <v:group style="position:absolute;left:5396;top:194;width:2;height:52" coordorigin="5396,194" coordsize="2,52">
              <v:shape style="position:absolute;left:5396;top:194;width:2;height:52" coordorigin="5396,194" coordsize="0,52" path="m5396,194l5396,246e" filled="false" stroked="true" strokeweight=".163027pt" strokecolor="#ff0000">
                <v:path arrowok="t"/>
              </v:shape>
            </v:group>
            <v:group style="position:absolute;left:5377;top:218;width:40;height:2" coordorigin="5377,218" coordsize="40,2">
              <v:shape style="position:absolute;left:5377;top:218;width:40;height:2" coordorigin="5377,218" coordsize="40,0" path="m5377,218l5416,218e" filled="false" stroked="true" strokeweight=".214789pt" strokecolor="#ff0000">
                <v:path arrowok="t"/>
              </v:shape>
            </v:group>
            <v:group style="position:absolute;left:5396;top:193;width:2;height:52" coordorigin="5396,193" coordsize="2,52">
              <v:shape style="position:absolute;left:5396;top:193;width:2;height:52" coordorigin="5396,193" coordsize="0,52" path="m5396,193l5396,244e" filled="false" stroked="true" strokeweight=".163027pt" strokecolor="#ff0000">
                <v:path arrowok="t"/>
              </v:shape>
            </v:group>
            <v:group style="position:absolute;left:5377;top:217;width:40;height:2" coordorigin="5377,217" coordsize="40,2">
              <v:shape style="position:absolute;left:5377;top:217;width:40;height:2" coordorigin="5377,217" coordsize="40,0" path="m5377,217l5416,217e" filled="false" stroked="true" strokeweight=".214789pt" strokecolor="#ff0000">
                <v:path arrowok="t"/>
              </v:shape>
            </v:group>
            <v:group style="position:absolute;left:5396;top:191;width:2;height:52" coordorigin="5396,191" coordsize="2,52">
              <v:shape style="position:absolute;left:5396;top:191;width:2;height:52" coordorigin="5396,191" coordsize="0,52" path="m5396,191l5396,243e" filled="false" stroked="true" strokeweight=".163027pt" strokecolor="#ff0000">
                <v:path arrowok="t"/>
              </v:shape>
            </v:group>
            <v:group style="position:absolute;left:5377;top:216;width:40;height:2" coordorigin="5377,216" coordsize="40,2">
              <v:shape style="position:absolute;left:5377;top:216;width:40;height:2" coordorigin="5377,216" coordsize="40,0" path="m5377,216l5416,216e" filled="false" stroked="true" strokeweight=".214789pt" strokecolor="#ff0000">
                <v:path arrowok="t"/>
              </v:shape>
            </v:group>
            <v:group style="position:absolute;left:5396;top:190;width:2;height:52" coordorigin="5396,190" coordsize="2,52">
              <v:shape style="position:absolute;left:5396;top:190;width:2;height:52" coordorigin="5396,190" coordsize="0,52" path="m5396,190l5396,241e" filled="false" stroked="true" strokeweight=".163027pt" strokecolor="#ff0000">
                <v:path arrowok="t"/>
              </v:shape>
            </v:group>
            <v:group style="position:absolute;left:5377;top:215;width:40;height:2" coordorigin="5377,215" coordsize="40,2">
              <v:shape style="position:absolute;left:5377;top:215;width:40;height:2" coordorigin="5377,215" coordsize="40,0" path="m5377,215l5416,215e" filled="false" stroked="true" strokeweight=".214789pt" strokecolor="#ff0000">
                <v:path arrowok="t"/>
              </v:shape>
            </v:group>
            <v:group style="position:absolute;left:5396;top:189;width:2;height:52" coordorigin="5396,189" coordsize="2,52">
              <v:shape style="position:absolute;left:5396;top:189;width:2;height:52" coordorigin="5396,189" coordsize="0,52" path="m5396,189l5396,241e" filled="false" stroked="true" strokeweight=".163027pt" strokecolor="#ff0000">
                <v:path arrowok="t"/>
              </v:shape>
            </v:group>
            <v:group style="position:absolute;left:5377;top:214;width:40;height:2" coordorigin="5377,214" coordsize="40,2">
              <v:shape style="position:absolute;left:5377;top:214;width:40;height:2" coordorigin="5377,214" coordsize="40,0" path="m5377,214l5416,214e" filled="false" stroked="true" strokeweight=".214789pt" strokecolor="#ff0000">
                <v:path arrowok="t"/>
              </v:shape>
            </v:group>
            <v:group style="position:absolute;left:5396;top:188;width:2;height:52" coordorigin="5396,188" coordsize="2,52">
              <v:shape style="position:absolute;left:5396;top:188;width:2;height:52" coordorigin="5396,188" coordsize="0,52" path="m5396,188l5396,240e" filled="false" stroked="true" strokeweight=".163027pt" strokecolor="#ff0000">
                <v:path arrowok="t"/>
              </v:shape>
            </v:group>
            <v:group style="position:absolute;left:5377;top:213;width:40;height:2" coordorigin="5377,213" coordsize="40,2">
              <v:shape style="position:absolute;left:5377;top:213;width:40;height:2" coordorigin="5377,213" coordsize="40,0" path="m5377,213l5416,213e" filled="false" stroked="true" strokeweight=".214789pt" strokecolor="#ff0000">
                <v:path arrowok="t"/>
              </v:shape>
            </v:group>
            <v:group style="position:absolute;left:5396;top:188;width:2;height:52" coordorigin="5396,188" coordsize="2,52">
              <v:shape style="position:absolute;left:5396;top:188;width:2;height:52" coordorigin="5396,188" coordsize="0,52" path="m5396,188l5396,239e" filled="false" stroked="true" strokeweight=".163027pt" strokecolor="#ff0000">
                <v:path arrowok="t"/>
              </v:shape>
            </v:group>
            <v:group style="position:absolute;left:5377;top:213;width:40;height:2" coordorigin="5377,213" coordsize="40,2">
              <v:shape style="position:absolute;left:5377;top:213;width:40;height:2" coordorigin="5377,213" coordsize="40,0" path="m5377,213l5416,213e" filled="false" stroked="true" strokeweight=".214789pt" strokecolor="#ff0000">
                <v:path arrowok="t"/>
              </v:shape>
            </v:group>
            <v:group style="position:absolute;left:5396;top:187;width:2;height:52" coordorigin="5396,187" coordsize="2,52">
              <v:shape style="position:absolute;left:5396;top:187;width:2;height:52" coordorigin="5396,187" coordsize="0,52" path="m5396,187l5396,238e" filled="false" stroked="true" strokeweight=".163027pt" strokecolor="#ff0000">
                <v:path arrowok="t"/>
              </v:shape>
            </v:group>
            <v:group style="position:absolute;left:5377;top:212;width:40;height:2" coordorigin="5377,212" coordsize="40,2">
              <v:shape style="position:absolute;left:5377;top:212;width:40;height:2" coordorigin="5377,212" coordsize="40,0" path="m5377,212l5416,212e" filled="false" stroked="true" strokeweight=".214789pt" strokecolor="#ff0000">
                <v:path arrowok="t"/>
              </v:shape>
            </v:group>
            <v:group style="position:absolute;left:5396;top:186;width:2;height:52" coordorigin="5396,186" coordsize="2,52">
              <v:shape style="position:absolute;left:5396;top:186;width:2;height:52" coordorigin="5396,186" coordsize="0,52" path="m5396,186l5396,238e" filled="false" stroked="true" strokeweight=".163027pt" strokecolor="#ff0000">
                <v:path arrowok="t"/>
              </v:shape>
            </v:group>
            <v:group style="position:absolute;left:5377;top:211;width:40;height:2" coordorigin="5377,211" coordsize="40,2">
              <v:shape style="position:absolute;left:5377;top:211;width:40;height:2" coordorigin="5377,211" coordsize="40,0" path="m5377,211l5416,211e" filled="false" stroked="true" strokeweight=".214789pt" strokecolor="#ff0000">
                <v:path arrowok="t"/>
              </v:shape>
            </v:group>
            <v:group style="position:absolute;left:5396;top:186;width:2;height:52" coordorigin="5396,186" coordsize="2,52">
              <v:shape style="position:absolute;left:5396;top:186;width:2;height:52" coordorigin="5396,186" coordsize="0,52" path="m5396,186l5396,237e" filled="false" stroked="true" strokeweight=".163027pt" strokecolor="#ff0000">
                <v:path arrowok="t"/>
              </v:shape>
            </v:group>
            <v:group style="position:absolute;left:5377;top:211;width:40;height:2" coordorigin="5377,211" coordsize="40,2">
              <v:shape style="position:absolute;left:5377;top:211;width:40;height:2" coordorigin="5377,211" coordsize="40,0" path="m5377,211l5416,211e" filled="false" stroked="true" strokeweight=".214789pt" strokecolor="#ff0000">
                <v:path arrowok="t"/>
              </v:shape>
            </v:group>
            <v:group style="position:absolute;left:5396;top:185;width:2;height:52" coordorigin="5396,185" coordsize="2,52">
              <v:shape style="position:absolute;left:5396;top:185;width:2;height:52" coordorigin="5396,185" coordsize="0,52" path="m5396,185l5396,236e" filled="false" stroked="true" strokeweight=".163027pt" strokecolor="#ff0000">
                <v:path arrowok="t"/>
              </v:shape>
            </v:group>
            <v:group style="position:absolute;left:5377;top:210;width:40;height:2" coordorigin="5377,210" coordsize="40,2">
              <v:shape style="position:absolute;left:5377;top:210;width:40;height:2" coordorigin="5377,210" coordsize="40,0" path="m5377,210l5416,210e" filled="false" stroked="true" strokeweight=".214789pt" strokecolor="#ff0000">
                <v:path arrowok="t"/>
              </v:shape>
            </v:group>
            <v:group style="position:absolute;left:5396;top:184;width:2;height:52" coordorigin="5396,184" coordsize="2,52">
              <v:shape style="position:absolute;left:5396;top:184;width:2;height:52" coordorigin="5396,184" coordsize="0,52" path="m5396,184l5396,236e" filled="false" stroked="true" strokeweight=".163027pt" strokecolor="#ff0000">
                <v:path arrowok="t"/>
              </v:shape>
            </v:group>
            <v:group style="position:absolute;left:5377;top:209;width:40;height:2" coordorigin="5377,209" coordsize="40,2">
              <v:shape style="position:absolute;left:5377;top:209;width:40;height:2" coordorigin="5377,209" coordsize="40,0" path="m5377,209l5416,209e" filled="false" stroked="true" strokeweight=".214789pt" strokecolor="#ff0000">
                <v:path arrowok="t"/>
              </v:shape>
            </v:group>
            <v:group style="position:absolute;left:5396;top:183;width:2;height:52" coordorigin="5396,183" coordsize="2,52">
              <v:shape style="position:absolute;left:5396;top:183;width:2;height:52" coordorigin="5396,183" coordsize="0,52" path="m5396,183l5396,235e" filled="false" stroked="true" strokeweight=".163027pt" strokecolor="#ff0000">
                <v:path arrowok="t"/>
              </v:shape>
            </v:group>
            <v:group style="position:absolute;left:5377;top:208;width:40;height:2" coordorigin="5377,208" coordsize="40,2">
              <v:shape style="position:absolute;left:5377;top:208;width:40;height:2" coordorigin="5377,208" coordsize="40,0" path="m5377,208l5416,208e" filled="false" stroked="true" strokeweight=".214789pt" strokecolor="#ff0000">
                <v:path arrowok="t"/>
              </v:shape>
            </v:group>
            <v:group style="position:absolute;left:5396;top:183;width:2;height:52" coordorigin="5396,183" coordsize="2,52">
              <v:shape style="position:absolute;left:5396;top:183;width:2;height:52" coordorigin="5396,183" coordsize="0,52" path="m5396,183l5396,234e" filled="false" stroked="true" strokeweight=".163027pt" strokecolor="#ff0000">
                <v:path arrowok="t"/>
              </v:shape>
            </v:group>
            <v:group style="position:absolute;left:5377;top:208;width:40;height:2" coordorigin="5377,208" coordsize="40,2">
              <v:shape style="position:absolute;left:5377;top:208;width:40;height:2" coordorigin="5377,208" coordsize="40,0" path="m5377,208l5416,208e" filled="false" stroked="true" strokeweight=".214789pt" strokecolor="#ff0000">
                <v:path arrowok="t"/>
              </v:shape>
            </v:group>
            <v:group style="position:absolute;left:5396;top:182;width:2;height:52" coordorigin="5396,182" coordsize="2,52">
              <v:shape style="position:absolute;left:5396;top:182;width:2;height:52" coordorigin="5396,182" coordsize="0,52" path="m5396,182l5396,233e" filled="false" stroked="true" strokeweight=".163027pt" strokecolor="#ff0000">
                <v:path arrowok="t"/>
              </v:shape>
            </v:group>
            <v:group style="position:absolute;left:5377;top:207;width:40;height:2" coordorigin="5377,207" coordsize="40,2">
              <v:shape style="position:absolute;left:5377;top:207;width:40;height:2" coordorigin="5377,207" coordsize="40,0" path="m5377,207l5416,207e" filled="false" stroked="true" strokeweight=".214789pt" strokecolor="#ff0000">
                <v:path arrowok="t"/>
              </v:shape>
            </v:group>
            <v:group style="position:absolute;left:5396;top:181;width:2;height:52" coordorigin="5396,181" coordsize="2,52">
              <v:shape style="position:absolute;left:5396;top:181;width:2;height:52" coordorigin="5396,181" coordsize="0,52" path="m5396,181l5396,233e" filled="false" stroked="true" strokeweight=".163027pt" strokecolor="#ff0000">
                <v:path arrowok="t"/>
              </v:shape>
            </v:group>
            <v:group style="position:absolute;left:5377;top:206;width:40;height:2" coordorigin="5377,206" coordsize="40,2">
              <v:shape style="position:absolute;left:5377;top:206;width:40;height:2" coordorigin="5377,206" coordsize="40,0" path="m5377,206l5416,206e" filled="false" stroked="true" strokeweight=".214789pt" strokecolor="#ff0000">
                <v:path arrowok="t"/>
              </v:shape>
            </v:group>
            <v:group style="position:absolute;left:5396;top:180;width:2;height:52" coordorigin="5396,180" coordsize="2,52">
              <v:shape style="position:absolute;left:5396;top:180;width:2;height:52" coordorigin="5396,180" coordsize="0,52" path="m5396,180l5396,232e" filled="false" stroked="true" strokeweight=".163027pt" strokecolor="#ff0000">
                <v:path arrowok="t"/>
              </v:shape>
            </v:group>
            <v:group style="position:absolute;left:5377;top:206;width:40;height:2" coordorigin="5377,206" coordsize="40,2">
              <v:shape style="position:absolute;left:5377;top:206;width:40;height:2" coordorigin="5377,206" coordsize="40,0" path="m5377,206l5416,206e" filled="false" stroked="true" strokeweight=".214789pt" strokecolor="#ff0000">
                <v:path arrowok="t"/>
              </v:shape>
            </v:group>
            <v:group style="position:absolute;left:5396;top:180;width:2;height:52" coordorigin="5396,180" coordsize="2,52">
              <v:shape style="position:absolute;left:5396;top:180;width:2;height:52" coordorigin="5396,180" coordsize="0,52" path="m5396,180l5396,232e" filled="false" stroked="true" strokeweight=".163027pt" strokecolor="#ff0000">
                <v:path arrowok="t"/>
              </v:shape>
            </v:group>
            <v:group style="position:absolute;left:5377;top:205;width:40;height:2" coordorigin="5377,205" coordsize="40,2">
              <v:shape style="position:absolute;left:5377;top:205;width:40;height:2" coordorigin="5377,205" coordsize="40,0" path="m5377,205l5416,205e" filled="false" stroked="true" strokeweight=".214789pt" strokecolor="#ff0000">
                <v:path arrowok="t"/>
              </v:shape>
            </v:group>
            <v:group style="position:absolute;left:5396;top:179;width:2;height:52" coordorigin="5396,179" coordsize="2,52">
              <v:shape style="position:absolute;left:5396;top:179;width:2;height:52" coordorigin="5396,179" coordsize="0,52" path="m5396,179l5396,230e" filled="false" stroked="true" strokeweight=".163027pt" strokecolor="#ff0000">
                <v:path arrowok="t"/>
              </v:shape>
            </v:group>
            <v:group style="position:absolute;left:5377;top:204;width:40;height:2" coordorigin="5377,204" coordsize="40,2">
              <v:shape style="position:absolute;left:5377;top:204;width:40;height:2" coordorigin="5377,204" coordsize="40,0" path="m5377,204l5416,204e" filled="false" stroked="true" strokeweight=".214789pt" strokecolor="#ff0000">
                <v:path arrowok="t"/>
              </v:shape>
            </v:group>
            <v:group style="position:absolute;left:5396;top:178;width:2;height:52" coordorigin="5396,178" coordsize="2,52">
              <v:shape style="position:absolute;left:5396;top:178;width:2;height:52" coordorigin="5396,178" coordsize="0,52" path="m5396,178l5396,230e" filled="false" stroked="true" strokeweight=".163027pt" strokecolor="#ff0000">
                <v:path arrowok="t"/>
              </v:shape>
            </v:group>
            <v:group style="position:absolute;left:5377;top:203;width:40;height:2" coordorigin="5377,203" coordsize="40,2">
              <v:shape style="position:absolute;left:5377;top:203;width:40;height:2" coordorigin="5377,203" coordsize="40,0" path="m5377,203l5416,203e" filled="false" stroked="true" strokeweight=".214789pt" strokecolor="#ff0000">
                <v:path arrowok="t"/>
              </v:shape>
            </v:group>
            <v:group style="position:absolute;left:5396;top:178;width:2;height:52" coordorigin="5396,178" coordsize="2,52">
              <v:shape style="position:absolute;left:5396;top:178;width:2;height:52" coordorigin="5396,178" coordsize="0,52" path="m5396,178l5396,229e" filled="false" stroked="true" strokeweight=".163027pt" strokecolor="#ff0000">
                <v:path arrowok="t"/>
              </v:shape>
            </v:group>
            <v:group style="position:absolute;left:5377;top:203;width:40;height:2" coordorigin="5377,203" coordsize="40,2">
              <v:shape style="position:absolute;left:5377;top:203;width:40;height:2" coordorigin="5377,203" coordsize="40,0" path="m5377,203l5416,203e" filled="false" stroked="true" strokeweight=".214789pt" strokecolor="#ff0000">
                <v:path arrowok="t"/>
              </v:shape>
            </v:group>
            <v:group style="position:absolute;left:5396;top:177;width:2;height:52" coordorigin="5396,177" coordsize="2,52">
              <v:shape style="position:absolute;left:5396;top:177;width:2;height:52" coordorigin="5396,177" coordsize="0,52" path="m5396,177l5396,228e" filled="false" stroked="true" strokeweight=".163027pt" strokecolor="#ff0000">
                <v:path arrowok="t"/>
              </v:shape>
            </v:group>
            <v:group style="position:absolute;left:5377;top:202;width:40;height:2" coordorigin="5377,202" coordsize="40,2">
              <v:shape style="position:absolute;left:5377;top:202;width:40;height:2" coordorigin="5377,202" coordsize="40,0" path="m5377,202l5416,202e" filled="false" stroked="true" strokeweight=".214789pt" strokecolor="#ff0000">
                <v:path arrowok="t"/>
              </v:shape>
            </v:group>
            <v:group style="position:absolute;left:5396;top:176;width:2;height:52" coordorigin="5396,176" coordsize="2,52">
              <v:shape style="position:absolute;left:5396;top:176;width:2;height:52" coordorigin="5396,176" coordsize="0,52" path="m5396,176l5396,228e" filled="false" stroked="true" strokeweight=".163027pt" strokecolor="#ff0000">
                <v:path arrowok="t"/>
              </v:shape>
            </v:group>
            <v:group style="position:absolute;left:5377;top:201;width:40;height:2" coordorigin="5377,201" coordsize="40,2">
              <v:shape style="position:absolute;left:5377;top:201;width:40;height:2" coordorigin="5377,201" coordsize="40,0" path="m5377,201l5416,201e" filled="false" stroked="true" strokeweight=".214789pt" strokecolor="#ff0000">
                <v:path arrowok="t"/>
              </v:shape>
            </v:group>
            <v:group style="position:absolute;left:5396;top:175;width:2;height:52" coordorigin="5396,175" coordsize="2,52">
              <v:shape style="position:absolute;left:5396;top:175;width:2;height:52" coordorigin="5396,175" coordsize="0,52" path="m5396,175l5396,227e" filled="false" stroked="true" strokeweight=".163027pt" strokecolor="#ff0000">
                <v:path arrowok="t"/>
              </v:shape>
            </v:group>
            <v:group style="position:absolute;left:5377;top:200;width:40;height:2" coordorigin="5377,200" coordsize="40,2">
              <v:shape style="position:absolute;left:5377;top:200;width:40;height:2" coordorigin="5377,200" coordsize="40,0" path="m5377,200l5416,200e" filled="false" stroked="true" strokeweight=".214789pt" strokecolor="#ff0000">
                <v:path arrowok="t"/>
              </v:shape>
            </v:group>
            <v:group style="position:absolute;left:5396;top:175;width:2;height:52" coordorigin="5396,175" coordsize="2,52">
              <v:shape style="position:absolute;left:5396;top:175;width:2;height:52" coordorigin="5396,175" coordsize="0,52" path="m5396,175l5396,226e" filled="false" stroked="true" strokeweight=".163027pt" strokecolor="#ff0000">
                <v:path arrowok="t"/>
              </v:shape>
            </v:group>
            <v:group style="position:absolute;left:5377;top:200;width:40;height:2" coordorigin="5377,200" coordsize="40,2">
              <v:shape style="position:absolute;left:5377;top:200;width:40;height:2" coordorigin="5377,200" coordsize="40,0" path="m5377,200l5416,200e" filled="false" stroked="true" strokeweight=".214789pt" strokecolor="#ff0000">
                <v:path arrowok="t"/>
              </v:shape>
            </v:group>
            <v:group style="position:absolute;left:5396;top:174;width:2;height:52" coordorigin="5396,174" coordsize="2,52">
              <v:shape style="position:absolute;left:5396;top:174;width:2;height:52" coordorigin="5396,174" coordsize="0,52" path="m5396,174l5396,225e" filled="false" stroked="true" strokeweight=".163027pt" strokecolor="#ff0000">
                <v:path arrowok="t"/>
              </v:shape>
            </v:group>
            <v:group style="position:absolute;left:5377;top:199;width:40;height:2" coordorigin="5377,199" coordsize="40,2">
              <v:shape style="position:absolute;left:5377;top:199;width:40;height:2" coordorigin="5377,199" coordsize="40,0" path="m5377,199l5416,199e" filled="false" stroked="true" strokeweight=".214789pt" strokecolor="#ff0000">
                <v:path arrowok="t"/>
              </v:shape>
            </v:group>
            <v:group style="position:absolute;left:5396;top:173;width:2;height:52" coordorigin="5396,173" coordsize="2,52">
              <v:shape style="position:absolute;left:5396;top:173;width:2;height:52" coordorigin="5396,173" coordsize="0,52" path="m5396,173l5396,225e" filled="false" stroked="true" strokeweight=".163027pt" strokecolor="#ff0000">
                <v:path arrowok="t"/>
              </v:shape>
            </v:group>
            <v:group style="position:absolute;left:5377;top:198;width:40;height:2" coordorigin="5377,198" coordsize="40,2">
              <v:shape style="position:absolute;left:5377;top:198;width:40;height:2" coordorigin="5377,198" coordsize="40,0" path="m5377,198l5416,198e" filled="false" stroked="true" strokeweight=".214789pt" strokecolor="#ff0000">
                <v:path arrowok="t"/>
              </v:shape>
            </v:group>
            <v:group style="position:absolute;left:5396;top:173;width:2;height:52" coordorigin="5396,173" coordsize="2,52">
              <v:shape style="position:absolute;left:5396;top:173;width:2;height:52" coordorigin="5396,173" coordsize="0,52" path="m5396,173l5396,224e" filled="false" stroked="true" strokeweight=".163027pt" strokecolor="#ff0000">
                <v:path arrowok="t"/>
              </v:shape>
            </v:group>
            <v:group style="position:absolute;left:5377;top:197;width:40;height:2" coordorigin="5377,197" coordsize="40,2">
              <v:shape style="position:absolute;left:5377;top:197;width:40;height:2" coordorigin="5377,197" coordsize="40,0" path="m5377,197l5416,197e" filled="false" stroked="true" strokeweight=".214789pt" strokecolor="#ff0000">
                <v:path arrowok="t"/>
              </v:shape>
            </v:group>
            <v:group style="position:absolute;left:5396;top:171;width:2;height:52" coordorigin="5396,171" coordsize="2,52">
              <v:shape style="position:absolute;left:5396;top:171;width:2;height:52" coordorigin="5396,171" coordsize="0,52" path="m5396,171l5396,223e" filled="false" stroked="true" strokeweight=".163027pt" strokecolor="#ff0000">
                <v:path arrowok="t"/>
              </v:shape>
            </v:group>
            <v:group style="position:absolute;left:5377;top:196;width:40;height:2" coordorigin="5377,196" coordsize="40,2">
              <v:shape style="position:absolute;left:5377;top:196;width:40;height:2" coordorigin="5377,196" coordsize="40,0" path="m5377,196l5416,196e" filled="false" stroked="true" strokeweight=".214789pt" strokecolor="#ff0000">
                <v:path arrowok="t"/>
              </v:shape>
            </v:group>
            <v:group style="position:absolute;left:5396;top:170;width:2;height:52" coordorigin="5396,170" coordsize="2,52">
              <v:shape style="position:absolute;left:5396;top:170;width:2;height:52" coordorigin="5396,170" coordsize="0,52" path="m5396,170l5396,222e" filled="false" stroked="true" strokeweight=".163027pt" strokecolor="#ff0000">
                <v:path arrowok="t"/>
              </v:shape>
            </v:group>
            <v:group style="position:absolute;left:5377;top:195;width:40;height:2" coordorigin="5377,195" coordsize="40,2">
              <v:shape style="position:absolute;left:5377;top:195;width:40;height:2" coordorigin="5377,195" coordsize="40,0" path="m5377,195l5416,195e" filled="false" stroked="true" strokeweight=".214789pt" strokecolor="#ff0000">
                <v:path arrowok="t"/>
              </v:shape>
            </v:group>
            <v:group style="position:absolute;left:5396;top:170;width:2;height:52" coordorigin="5396,170" coordsize="2,52">
              <v:shape style="position:absolute;left:5396;top:170;width:2;height:52" coordorigin="5396,170" coordsize="0,52" path="m5396,170l5396,221e" filled="false" stroked="true" strokeweight=".163027pt" strokecolor="#ff0000">
                <v:path arrowok="t"/>
              </v:shape>
            </v:group>
            <v:group style="position:absolute;left:5377;top:193;width:40;height:2" coordorigin="5377,193" coordsize="40,2">
              <v:shape style="position:absolute;left:5377;top:193;width:40;height:2" coordorigin="5377,193" coordsize="40,0" path="m5377,193l5416,193e" filled="false" stroked="true" strokeweight=".214789pt" strokecolor="#ff0000">
                <v:path arrowok="t"/>
              </v:shape>
            </v:group>
            <v:group style="position:absolute;left:5396;top:167;width:2;height:52" coordorigin="5396,167" coordsize="2,52">
              <v:shape style="position:absolute;left:5396;top:167;width:2;height:52" coordorigin="5396,167" coordsize="0,52" path="m5396,167l5396,219e" filled="false" stroked="true" strokeweight=".163027pt" strokecolor="#ff0000">
                <v:path arrowok="t"/>
              </v:shape>
            </v:group>
            <v:group style="position:absolute;left:5377;top:193;width:40;height:2" coordorigin="5377,193" coordsize="40,2">
              <v:shape style="position:absolute;left:5377;top:193;width:40;height:2" coordorigin="5377,193" coordsize="40,0" path="m5377,193l5416,193e" filled="false" stroked="true" strokeweight=".214789pt" strokecolor="#ff0000">
                <v:path arrowok="t"/>
              </v:shape>
            </v:group>
            <v:group style="position:absolute;left:5396;top:167;width:2;height:52" coordorigin="5396,167" coordsize="2,52">
              <v:shape style="position:absolute;left:5396;top:167;width:2;height:52" coordorigin="5396,167" coordsize="0,52" path="m5396,167l5396,218e" filled="false" stroked="true" strokeweight=".163027pt" strokecolor="#ff0000">
                <v:path arrowok="t"/>
              </v:shape>
            </v:group>
            <v:group style="position:absolute;left:5377;top:191;width:40;height:2" coordorigin="5377,191" coordsize="40,2">
              <v:shape style="position:absolute;left:5377;top:191;width:40;height:2" coordorigin="5377,191" coordsize="40,0" path="m5377,191l5416,191e" filled="false" stroked="true" strokeweight=".214789pt" strokecolor="#ff0000">
                <v:path arrowok="t"/>
              </v:shape>
            </v:group>
            <v:group style="position:absolute;left:5396;top:165;width:2;height:52" coordorigin="5396,165" coordsize="2,52">
              <v:shape style="position:absolute;left:5396;top:165;width:2;height:52" coordorigin="5396,165" coordsize="0,52" path="m5396,165l5396,217e" filled="false" stroked="true" strokeweight=".163027pt" strokecolor="#ff0000">
                <v:path arrowok="t"/>
              </v:shape>
            </v:group>
            <v:group style="position:absolute;left:5377;top:190;width:40;height:2" coordorigin="5377,190" coordsize="40,2">
              <v:shape style="position:absolute;left:5377;top:190;width:40;height:2" coordorigin="5377,190" coordsize="40,0" path="m5377,190l5416,190e" filled="false" stroked="true" strokeweight=".214789pt" strokecolor="#ff0000">
                <v:path arrowok="t"/>
              </v:shape>
            </v:group>
            <v:group style="position:absolute;left:5396;top:165;width:2;height:52" coordorigin="5396,165" coordsize="2,52">
              <v:shape style="position:absolute;left:5396;top:165;width:2;height:52" coordorigin="5396,165" coordsize="0,52" path="m5396,165l5396,216e" filled="false" stroked="true" strokeweight=".163027pt" strokecolor="#ff0000">
                <v:path arrowok="t"/>
              </v:shape>
            </v:group>
            <v:group style="position:absolute;left:5377;top:190;width:40;height:2" coordorigin="5377,190" coordsize="40,2">
              <v:shape style="position:absolute;left:5377;top:190;width:40;height:2" coordorigin="5377,190" coordsize="40,0" path="m5377,190l5416,190e" filled="false" stroked="true" strokeweight=".214789pt" strokecolor="#ff0000">
                <v:path arrowok="t"/>
              </v:shape>
            </v:group>
            <v:group style="position:absolute;left:5396;top:164;width:2;height:52" coordorigin="5396,164" coordsize="2,52">
              <v:shape style="position:absolute;left:5396;top:164;width:2;height:52" coordorigin="5396,164" coordsize="0,52" path="m5396,164l5396,215e" filled="false" stroked="true" strokeweight=".163027pt" strokecolor="#ff0000">
                <v:path arrowok="t"/>
              </v:shape>
            </v:group>
            <v:group style="position:absolute;left:5377;top:189;width:40;height:2" coordorigin="5377,189" coordsize="40,2">
              <v:shape style="position:absolute;left:5377;top:189;width:40;height:2" coordorigin="5377,189" coordsize="40,0" path="m5377,189l5416,189e" filled="false" stroked="true" strokeweight=".214789pt" strokecolor="#ff0000">
                <v:path arrowok="t"/>
              </v:shape>
            </v:group>
            <v:group style="position:absolute;left:5396;top:163;width:2;height:52" coordorigin="5396,163" coordsize="2,52">
              <v:shape style="position:absolute;left:5396;top:163;width:2;height:52" coordorigin="5396,163" coordsize="0,52" path="m5396,163l5396,215e" filled="false" stroked="true" strokeweight=".163027pt" strokecolor="#ff0000">
                <v:path arrowok="t"/>
              </v:shape>
            </v:group>
            <v:group style="position:absolute;left:5377;top:188;width:40;height:2" coordorigin="5377,188" coordsize="40,2">
              <v:shape style="position:absolute;left:5377;top:188;width:40;height:2" coordorigin="5377,188" coordsize="40,0" path="m5377,188l5416,188e" filled="false" stroked="true" strokeweight=".214789pt" strokecolor="#ff0000">
                <v:path arrowok="t"/>
              </v:shape>
            </v:group>
            <v:group style="position:absolute;left:5396;top:162;width:2;height:52" coordorigin="5396,162" coordsize="2,52">
              <v:shape style="position:absolute;left:5396;top:162;width:2;height:52" coordorigin="5396,162" coordsize="0,52" path="m5396,162l5396,214e" filled="false" stroked="true" strokeweight=".163027pt" strokecolor="#ff0000">
                <v:path arrowok="t"/>
              </v:shape>
            </v:group>
            <v:group style="position:absolute;left:5377;top:187;width:40;height:2" coordorigin="5377,187" coordsize="40,2">
              <v:shape style="position:absolute;left:5377;top:187;width:40;height:2" coordorigin="5377,187" coordsize="40,0" path="m5377,187l5416,187e" filled="false" stroked="true" strokeweight=".214789pt" strokecolor="#ff0000">
                <v:path arrowok="t"/>
              </v:shape>
            </v:group>
            <v:group style="position:absolute;left:5396;top:162;width:2;height:52" coordorigin="5396,162" coordsize="2,52">
              <v:shape style="position:absolute;left:5396;top:162;width:2;height:52" coordorigin="5396,162" coordsize="0,52" path="m5396,162l5396,213e" filled="false" stroked="true" strokeweight=".163027pt" strokecolor="#ff0000">
                <v:path arrowok="t"/>
              </v:shape>
            </v:group>
            <v:group style="position:absolute;left:5377;top:187;width:40;height:2" coordorigin="5377,187" coordsize="40,2">
              <v:shape style="position:absolute;left:5377;top:187;width:40;height:2" coordorigin="5377,187" coordsize="40,0" path="m5377,187l5416,187e" filled="false" stroked="true" strokeweight=".214789pt" strokecolor="#ff0000">
                <v:path arrowok="t"/>
              </v:shape>
            </v:group>
            <v:group style="position:absolute;left:5396;top:161;width:2;height:52" coordorigin="5396,161" coordsize="2,52">
              <v:shape style="position:absolute;left:5396;top:161;width:2;height:52" coordorigin="5396,161" coordsize="0,52" path="m5396,161l5396,212e" filled="false" stroked="true" strokeweight=".163027pt" strokecolor="#ff0000">
                <v:path arrowok="t"/>
              </v:shape>
            </v:group>
            <v:group style="position:absolute;left:5377;top:186;width:40;height:2" coordorigin="5377,186" coordsize="40,2">
              <v:shape style="position:absolute;left:5377;top:186;width:40;height:2" coordorigin="5377,186" coordsize="40,0" path="m5377,186l5416,186e" filled="false" stroked="true" strokeweight=".214789pt" strokecolor="#ff0000">
                <v:path arrowok="t"/>
              </v:shape>
            </v:group>
            <v:group style="position:absolute;left:5396;top:160;width:2;height:52" coordorigin="5396,160" coordsize="2,52">
              <v:shape style="position:absolute;left:5396;top:160;width:2;height:52" coordorigin="5396,160" coordsize="0,52" path="m5396,160l5396,212e" filled="false" stroked="true" strokeweight=".163027pt" strokecolor="#ff0000">
                <v:path arrowok="t"/>
              </v:shape>
            </v:group>
            <v:group style="position:absolute;left:5377;top:185;width:40;height:2" coordorigin="5377,185" coordsize="40,2">
              <v:shape style="position:absolute;left:5377;top:185;width:40;height:2" coordorigin="5377,185" coordsize="40,0" path="m5377,185l5416,185e" filled="false" stroked="true" strokeweight=".214789pt" strokecolor="#ff0000">
                <v:path arrowok="t"/>
              </v:shape>
            </v:group>
            <v:group style="position:absolute;left:5396;top:160;width:2;height:52" coordorigin="5396,160" coordsize="2,52">
              <v:shape style="position:absolute;left:5396;top:160;width:2;height:52" coordorigin="5396,160" coordsize="0,52" path="m5396,160l5396,211e" filled="false" stroked="true" strokeweight=".163027pt" strokecolor="#ff0000">
                <v:path arrowok="t"/>
              </v:shape>
            </v:group>
            <v:group style="position:absolute;left:5377;top:185;width:40;height:2" coordorigin="5377,185" coordsize="40,2">
              <v:shape style="position:absolute;left:5377;top:185;width:40;height:2" coordorigin="5377,185" coordsize="40,0" path="m5377,185l5416,185e" filled="false" stroked="true" strokeweight=".214789pt" strokecolor="#ff0000">
                <v:path arrowok="t"/>
              </v:shape>
            </v:group>
            <v:group style="position:absolute;left:5396;top:159;width:2;height:52" coordorigin="5396,159" coordsize="2,52">
              <v:shape style="position:absolute;left:5396;top:159;width:2;height:52" coordorigin="5396,159" coordsize="0,52" path="m5396,159l5396,210e" filled="false" stroked="true" strokeweight=".163027pt" strokecolor="#ff0000">
                <v:path arrowok="t"/>
              </v:shape>
            </v:group>
            <v:group style="position:absolute;left:5377;top:183;width:40;height:2" coordorigin="5377,183" coordsize="40,2">
              <v:shape style="position:absolute;left:5377;top:183;width:40;height:2" coordorigin="5377,183" coordsize="40,0" path="m5377,183l5416,183e" filled="false" stroked="true" strokeweight=".214789pt" strokecolor="#ff0000">
                <v:path arrowok="t"/>
              </v:shape>
            </v:group>
            <v:group style="position:absolute;left:5396;top:157;width:2;height:52" coordorigin="5396,157" coordsize="2,52">
              <v:shape style="position:absolute;left:5396;top:157;width:2;height:52" coordorigin="5396,157" coordsize="0,52" path="m5396,157l5396,209e" filled="false" stroked="true" strokeweight=".163027pt" strokecolor="#ff0000">
                <v:path arrowok="t"/>
              </v:shape>
            </v:group>
            <v:group style="position:absolute;left:5377;top:182;width:40;height:2" coordorigin="5377,182" coordsize="40,2">
              <v:shape style="position:absolute;left:5377;top:182;width:40;height:2" coordorigin="5377,182" coordsize="40,0" path="m5377,182l5416,182e" filled="false" stroked="true" strokeweight=".214789pt" strokecolor="#ff0000">
                <v:path arrowok="t"/>
              </v:shape>
            </v:group>
            <v:group style="position:absolute;left:5396;top:157;width:2;height:52" coordorigin="5396,157" coordsize="2,52">
              <v:shape style="position:absolute;left:5396;top:157;width:2;height:52" coordorigin="5396,157" coordsize="0,52" path="m5396,157l5396,208e" filled="false" stroked="true" strokeweight=".163027pt" strokecolor="#ff0000">
                <v:path arrowok="t"/>
              </v:shape>
            </v:group>
            <v:group style="position:absolute;left:5377;top:182;width:40;height:2" coordorigin="5377,182" coordsize="40,2">
              <v:shape style="position:absolute;left:5377;top:182;width:40;height:2" coordorigin="5377,182" coordsize="40,0" path="m5377,182l5416,182e" filled="false" stroked="true" strokeweight=".214789pt" strokecolor="#ff0000">
                <v:path arrowok="t"/>
              </v:shape>
            </v:group>
            <v:group style="position:absolute;left:5396;top:156;width:2;height:52" coordorigin="5396,156" coordsize="2,52">
              <v:shape style="position:absolute;left:5396;top:156;width:2;height:52" coordorigin="5396,156" coordsize="0,52" path="m5396,156l5396,207e" filled="false" stroked="true" strokeweight=".163027pt" strokecolor="#ff0000">
                <v:path arrowok="t"/>
              </v:shape>
            </v:group>
            <v:group style="position:absolute;left:5377;top:181;width:40;height:2" coordorigin="5377,181" coordsize="40,2">
              <v:shape style="position:absolute;left:5377;top:181;width:40;height:2" coordorigin="5377,181" coordsize="40,0" path="m5377,181l5416,181e" filled="false" stroked="true" strokeweight=".214789pt" strokecolor="#ff0000">
                <v:path arrowok="t"/>
              </v:shape>
            </v:group>
            <v:group style="position:absolute;left:5396;top:155;width:2;height:52" coordorigin="5396,155" coordsize="2,52">
              <v:shape style="position:absolute;left:5396;top:155;width:2;height:52" coordorigin="5396,155" coordsize="0,52" path="m5396,155l5396,207e" filled="false" stroked="true" strokeweight=".163027pt" strokecolor="#ff0000">
                <v:path arrowok="t"/>
              </v:shape>
            </v:group>
            <v:group style="position:absolute;left:5377;top:180;width:40;height:2" coordorigin="5377,180" coordsize="40,2">
              <v:shape style="position:absolute;left:5377;top:180;width:40;height:2" coordorigin="5377,180" coordsize="40,0" path="m5377,180l5416,180e" filled="false" stroked="true" strokeweight=".214789pt" strokecolor="#ff0000">
                <v:path arrowok="t"/>
              </v:shape>
            </v:group>
            <v:group style="position:absolute;left:5396;top:154;width:2;height:52" coordorigin="5396,154" coordsize="2,52">
              <v:shape style="position:absolute;left:5396;top:154;width:2;height:52" coordorigin="5396,154" coordsize="0,52" path="m5396,154l5396,206e" filled="false" stroked="true" strokeweight=".163027pt" strokecolor="#ff0000">
                <v:path arrowok="t"/>
              </v:shape>
            </v:group>
            <v:group style="position:absolute;left:5377;top:180;width:40;height:2" coordorigin="5377,180" coordsize="40,2">
              <v:shape style="position:absolute;left:5377;top:180;width:40;height:2" coordorigin="5377,180" coordsize="40,0" path="m5377,180l5416,180e" filled="false" stroked="true" strokeweight=".214789pt" strokecolor="#ff0000">
                <v:path arrowok="t"/>
              </v:shape>
            </v:group>
            <v:group style="position:absolute;left:5396;top:154;width:2;height:52" coordorigin="5396,154" coordsize="2,52">
              <v:shape style="position:absolute;left:5396;top:154;width:2;height:52" coordorigin="5396,154" coordsize="0,52" path="m5396,154l5396,205e" filled="false" stroked="true" strokeweight=".163027pt" strokecolor="#ff0000">
                <v:path arrowok="t"/>
              </v:shape>
            </v:group>
            <v:group style="position:absolute;left:5377;top:179;width:40;height:2" coordorigin="5377,179" coordsize="40,2">
              <v:shape style="position:absolute;left:5377;top:179;width:40;height:2" coordorigin="5377,179" coordsize="40,0" path="m5377,179l5416,179e" filled="false" stroked="true" strokeweight=".214789pt" strokecolor="#ff0000">
                <v:path arrowok="t"/>
              </v:shape>
            </v:group>
            <v:group style="position:absolute;left:5396;top:153;width:2;height:52" coordorigin="5396,153" coordsize="2,52">
              <v:shape style="position:absolute;left:5396;top:153;width:2;height:52" coordorigin="5396,153" coordsize="0,52" path="m5396,153l5396,205e" filled="false" stroked="true" strokeweight=".163027pt" strokecolor="#ff0000">
                <v:path arrowok="t"/>
              </v:shape>
            </v:group>
            <v:group style="position:absolute;left:5377;top:178;width:40;height:2" coordorigin="5377,178" coordsize="40,2">
              <v:shape style="position:absolute;left:5377;top:178;width:40;height:2" coordorigin="5377,178" coordsize="40,0" path="m5377,178l5416,178e" filled="false" stroked="true" strokeweight=".214789pt" strokecolor="#ff0000">
                <v:path arrowok="t"/>
              </v:shape>
            </v:group>
            <v:group style="position:absolute;left:5396;top:152;width:2;height:52" coordorigin="5396,152" coordsize="2,52">
              <v:shape style="position:absolute;left:5396;top:152;width:2;height:52" coordorigin="5396,152" coordsize="0,52" path="m5396,152l5396,204e" filled="false" stroked="true" strokeweight=".163027pt" strokecolor="#ff0000">
                <v:path arrowok="t"/>
              </v:shape>
            </v:group>
            <v:group style="position:absolute;left:5377;top:177;width:40;height:2" coordorigin="5377,177" coordsize="40,2">
              <v:shape style="position:absolute;left:5377;top:177;width:40;height:2" coordorigin="5377,177" coordsize="40,0" path="m5377,177l5416,177e" filled="false" stroked="true" strokeweight=".214789pt" strokecolor="#ff0000">
                <v:path arrowok="t"/>
              </v:shape>
            </v:group>
            <v:group style="position:absolute;left:5396;top:152;width:2;height:52" coordorigin="5396,152" coordsize="2,52">
              <v:shape style="position:absolute;left:5396;top:152;width:2;height:52" coordorigin="5396,152" coordsize="0,52" path="m5396,152l5396,203e" filled="false" stroked="true" strokeweight=".163027pt" strokecolor="#ff0000">
                <v:path arrowok="t"/>
              </v:shape>
            </v:group>
            <v:group style="position:absolute;left:5377;top:177;width:40;height:2" coordorigin="5377,177" coordsize="40,2">
              <v:shape style="position:absolute;left:5377;top:177;width:40;height:2" coordorigin="5377,177" coordsize="40,0" path="m5377,177l5416,177e" filled="false" stroked="true" strokeweight=".214789pt" strokecolor="#ff0000">
                <v:path arrowok="t"/>
              </v:shape>
            </v:group>
            <v:group style="position:absolute;left:5396;top:151;width:2;height:52" coordorigin="5396,151" coordsize="2,52">
              <v:shape style="position:absolute;left:5396;top:151;width:2;height:52" coordorigin="5396,151" coordsize="0,52" path="m5396,151l5396,202e" filled="false" stroked="true" strokeweight=".163027pt" strokecolor="#ff0000">
                <v:path arrowok="t"/>
              </v:shape>
            </v:group>
            <v:group style="position:absolute;left:5377;top:176;width:40;height:2" coordorigin="5377,176" coordsize="40,2">
              <v:shape style="position:absolute;left:5377;top:176;width:40;height:2" coordorigin="5377,176" coordsize="40,0" path="m5377,176l5416,176e" filled="false" stroked="true" strokeweight=".214789pt" strokecolor="#ff0000">
                <v:path arrowok="t"/>
              </v:shape>
            </v:group>
            <v:group style="position:absolute;left:5396;top:150;width:2;height:52" coordorigin="5396,150" coordsize="2,52">
              <v:shape style="position:absolute;left:5396;top:150;width:2;height:52" coordorigin="5396,150" coordsize="0,52" path="m5396,150l5396,202e" filled="false" stroked="true" strokeweight=".163027pt" strokecolor="#ff0000">
                <v:path arrowok="t"/>
              </v:shape>
            </v:group>
            <v:group style="position:absolute;left:5377;top:175;width:40;height:2" coordorigin="5377,175" coordsize="40,2">
              <v:shape style="position:absolute;left:5377;top:175;width:40;height:2" coordorigin="5377,175" coordsize="40,0" path="m5377,175l5416,175e" filled="false" stroked="true" strokeweight=".214789pt" strokecolor="#ff0000">
                <v:path arrowok="t"/>
              </v:shape>
            </v:group>
            <v:group style="position:absolute;left:5396;top:149;width:2;height:52" coordorigin="5396,149" coordsize="2,52">
              <v:shape style="position:absolute;left:5396;top:149;width:2;height:52" coordorigin="5396,149" coordsize="0,52" path="m5396,149l5396,201e" filled="false" stroked="true" strokeweight=".163027pt" strokecolor="#ff0000">
                <v:path arrowok="t"/>
              </v:shape>
            </v:group>
            <v:group style="position:absolute;left:5377;top:174;width:40;height:2" coordorigin="5377,174" coordsize="40,2">
              <v:shape style="position:absolute;left:5377;top:174;width:40;height:2" coordorigin="5377,174" coordsize="40,0" path="m5377,174l5416,174e" filled="false" stroked="true" strokeweight=".214789pt" strokecolor="#ff0000">
                <v:path arrowok="t"/>
              </v:shape>
            </v:group>
            <v:group style="position:absolute;left:5396;top:149;width:2;height:52" coordorigin="5396,149" coordsize="2,52">
              <v:shape style="position:absolute;left:5396;top:149;width:2;height:52" coordorigin="5396,149" coordsize="0,52" path="m5396,149l5396,200e" filled="false" stroked="true" strokeweight=".163027pt" strokecolor="#ff0000">
                <v:path arrowok="t"/>
              </v:shape>
            </v:group>
            <v:group style="position:absolute;left:5377;top:174;width:40;height:2" coordorigin="5377,174" coordsize="40,2">
              <v:shape style="position:absolute;left:5377;top:174;width:40;height:2" coordorigin="5377,174" coordsize="40,0" path="m5377,174l5416,174e" filled="false" stroked="true" strokeweight=".214789pt" strokecolor="#ff0000">
                <v:path arrowok="t"/>
              </v:shape>
            </v:group>
            <v:group style="position:absolute;left:5396;top:148;width:2;height:52" coordorigin="5396,148" coordsize="2,52">
              <v:shape style="position:absolute;left:5396;top:148;width:2;height:52" coordorigin="5396,148" coordsize="0,52" path="m5396,148l5396,199e" filled="false" stroked="true" strokeweight=".163027pt" strokecolor="#ff0000">
                <v:path arrowok="t"/>
              </v:shape>
            </v:group>
            <v:group style="position:absolute;left:5377;top:173;width:40;height:2" coordorigin="5377,173" coordsize="40,2">
              <v:shape style="position:absolute;left:5377;top:173;width:40;height:2" coordorigin="5377,173" coordsize="40,0" path="m5377,173l5416,173e" filled="false" stroked="true" strokeweight=".214789pt" strokecolor="#ff0000">
                <v:path arrowok="t"/>
              </v:shape>
            </v:group>
            <v:group style="position:absolute;left:5396;top:147;width:2;height:52" coordorigin="5396,147" coordsize="2,52">
              <v:shape style="position:absolute;left:5396;top:147;width:2;height:52" coordorigin="5396,147" coordsize="0,52" path="m5396,147l5396,199e" filled="false" stroked="true" strokeweight=".163027pt" strokecolor="#ff0000">
                <v:path arrowok="t"/>
              </v:shape>
            </v:group>
            <v:group style="position:absolute;left:5377;top:172;width:40;height:2" coordorigin="5377,172" coordsize="40,2">
              <v:shape style="position:absolute;left:5377;top:172;width:40;height:2" coordorigin="5377,172" coordsize="40,0" path="m5377,172l5416,172e" filled="false" stroked="true" strokeweight=".214789pt" strokecolor="#ff0000">
                <v:path arrowok="t"/>
              </v:shape>
            </v:group>
            <v:group style="position:absolute;left:5396;top:146;width:2;height:52" coordorigin="5396,146" coordsize="2,52">
              <v:shape style="position:absolute;left:5396;top:146;width:2;height:52" coordorigin="5396,146" coordsize="0,52" path="m5396,146l5396,197e" filled="false" stroked="true" strokeweight=".163027pt" strokecolor="#ff0000">
                <v:path arrowok="t"/>
              </v:shape>
            </v:group>
            <v:group style="position:absolute;left:5377;top:171;width:40;height:2" coordorigin="5377,171" coordsize="40,2">
              <v:shape style="position:absolute;left:5377;top:171;width:40;height:2" coordorigin="5377,171" coordsize="40,0" path="m5377,171l5416,171e" filled="false" stroked="true" strokeweight=".214789pt" strokecolor="#ff0000">
                <v:path arrowok="t"/>
              </v:shape>
            </v:group>
            <v:group style="position:absolute;left:5396;top:145;width:2;height:52" coordorigin="5396,145" coordsize="2,52">
              <v:shape style="position:absolute;left:5396;top:145;width:2;height:52" coordorigin="5396,145" coordsize="0,52" path="m5396,145l5396,197e" filled="false" stroked="true" strokeweight=".163027pt" strokecolor="#ff0000">
                <v:path arrowok="t"/>
              </v:shape>
            </v:group>
            <v:group style="position:absolute;left:5377;top:170;width:40;height:2" coordorigin="5377,170" coordsize="40,2">
              <v:shape style="position:absolute;left:5377;top:170;width:40;height:2" coordorigin="5377,170" coordsize="40,0" path="m5377,170l5416,170e" filled="false" stroked="true" strokeweight=".214789pt" strokecolor="#ff0000">
                <v:path arrowok="t"/>
              </v:shape>
            </v:group>
            <v:group style="position:absolute;left:5396;top:144;width:2;height:52" coordorigin="5396,144" coordsize="2,52">
              <v:shape style="position:absolute;left:5396;top:144;width:2;height:52" coordorigin="5396,144" coordsize="0,52" path="m5396,144l5396,196e" filled="false" stroked="true" strokeweight=".163027pt" strokecolor="#ff0000">
                <v:path arrowok="t"/>
              </v:shape>
            </v:group>
            <v:group style="position:absolute;left:5377;top:169;width:40;height:2" coordorigin="5377,169" coordsize="40,2">
              <v:shape style="position:absolute;left:5377;top:169;width:40;height:2" coordorigin="5377,169" coordsize="40,0" path="m5377,169l5416,169e" filled="false" stroked="true" strokeweight=".214789pt" strokecolor="#ff0000">
                <v:path arrowok="t"/>
              </v:shape>
            </v:group>
            <v:group style="position:absolute;left:5396;top:144;width:2;height:52" coordorigin="5396,144" coordsize="2,52">
              <v:shape style="position:absolute;left:5396;top:144;width:2;height:52" coordorigin="5396,144" coordsize="0,52" path="m5396,144l5396,195e" filled="false" stroked="true" strokeweight=".163027pt" strokecolor="#ff0000">
                <v:path arrowok="t"/>
              </v:shape>
            </v:group>
            <v:group style="position:absolute;left:5377;top:169;width:40;height:2" coordorigin="5377,169" coordsize="40,2">
              <v:shape style="position:absolute;left:5377;top:169;width:40;height:2" coordorigin="5377,169" coordsize="40,0" path="m5377,169l5416,169e" filled="false" stroked="true" strokeweight=".214789pt" strokecolor="#ff0000">
                <v:path arrowok="t"/>
              </v:shape>
            </v:group>
            <v:group style="position:absolute;left:5396;top:143;width:2;height:52" coordorigin="5396,143" coordsize="2,52">
              <v:shape style="position:absolute;left:5396;top:143;width:2;height:52" coordorigin="5396,143" coordsize="0,52" path="m5396,143l5396,194e" filled="false" stroked="true" strokeweight=".163027pt" strokecolor="#ff0000">
                <v:path arrowok="t"/>
              </v:shape>
            </v:group>
            <v:group style="position:absolute;left:5377;top:167;width:40;height:2" coordorigin="5377,167" coordsize="40,2">
              <v:shape style="position:absolute;left:5377;top:167;width:40;height:2" coordorigin="5377,167" coordsize="40,0" path="m5377,167l5416,167e" filled="false" stroked="true" strokeweight=".214789pt" strokecolor="#ff0000">
                <v:path arrowok="t"/>
              </v:shape>
            </v:group>
            <v:group style="position:absolute;left:5396;top:142;width:2;height:52" coordorigin="5396,142" coordsize="2,52">
              <v:shape style="position:absolute;left:5396;top:142;width:2;height:52" coordorigin="5396,142" coordsize="0,52" path="m5396,142l5396,193e" filled="false" stroked="true" strokeweight=".163027pt" strokecolor="#ff0000">
                <v:path arrowok="t"/>
              </v:shape>
            </v:group>
            <v:group style="position:absolute;left:5377;top:167;width:40;height:2" coordorigin="5377,167" coordsize="40,2">
              <v:shape style="position:absolute;left:5377;top:167;width:40;height:2" coordorigin="5377,167" coordsize="40,0" path="m5377,167l5416,167e" filled="false" stroked="true" strokeweight=".214789pt" strokecolor="#ff0000">
                <v:path arrowok="t"/>
              </v:shape>
            </v:group>
            <v:group style="position:absolute;left:5396;top:141;width:2;height:52" coordorigin="5396,141" coordsize="2,52">
              <v:shape style="position:absolute;left:5396;top:141;width:2;height:52" coordorigin="5396,141" coordsize="0,52" path="m5396,141l5396,192e" filled="false" stroked="true" strokeweight=".163027pt" strokecolor="#ff0000">
                <v:path arrowok="t"/>
              </v:shape>
            </v:group>
            <v:group style="position:absolute;left:5377;top:166;width:40;height:2" coordorigin="5377,166" coordsize="40,2">
              <v:shape style="position:absolute;left:5377;top:166;width:40;height:2" coordorigin="5377,166" coordsize="40,0" path="m5377,166l5416,166e" filled="false" stroked="true" strokeweight=".214789pt" strokecolor="#ff0000">
                <v:path arrowok="t"/>
              </v:shape>
            </v:group>
            <v:group style="position:absolute;left:5396;top:140;width:2;height:52" coordorigin="5396,140" coordsize="2,52">
              <v:shape style="position:absolute;left:5396;top:140;width:2;height:52" coordorigin="5396,140" coordsize="0,52" path="m5396,140l5396,192e" filled="false" stroked="true" strokeweight=".163027pt" strokecolor="#ff0000">
                <v:path arrowok="t"/>
              </v:shape>
            </v:group>
            <v:group style="position:absolute;left:5377;top:165;width:40;height:2" coordorigin="5377,165" coordsize="40,2">
              <v:shape style="position:absolute;left:5377;top:165;width:40;height:2" coordorigin="5377,165" coordsize="40,0" path="m5377,165l5416,165e" filled="false" stroked="true" strokeweight=".214789pt" strokecolor="#ff0000">
                <v:path arrowok="t"/>
              </v:shape>
            </v:group>
            <v:group style="position:absolute;left:5396;top:139;width:2;height:52" coordorigin="5396,139" coordsize="2,52">
              <v:shape style="position:absolute;left:5396;top:139;width:2;height:52" coordorigin="5396,139" coordsize="0,52" path="m5396,139l5396,191e" filled="false" stroked="true" strokeweight=".163027pt" strokecolor="#ff0000">
                <v:path arrowok="t"/>
              </v:shape>
            </v:group>
            <v:group style="position:absolute;left:5769;top:358;width:40;height:2" coordorigin="5769,358" coordsize="40,2">
              <v:shape style="position:absolute;left:5769;top:358;width:40;height:2" coordorigin="5769,358" coordsize="40,0" path="m5769,358l5808,358e" filled="false" stroked="true" strokeweight=".214789pt" strokecolor="#ff0000">
                <v:path arrowok="t"/>
              </v:shape>
            </v:group>
            <v:group style="position:absolute;left:5788;top:333;width:2;height:52" coordorigin="5788,333" coordsize="2,52">
              <v:shape style="position:absolute;left:5788;top:333;width:2;height:52" coordorigin="5788,333" coordsize="0,52" path="m5788,333l5788,384e" filled="false" stroked="true" strokeweight=".163027pt" strokecolor="#ff0000">
                <v:path arrowok="t"/>
              </v:shape>
            </v:group>
            <v:group style="position:absolute;left:5769;top:357;width:40;height:2" coordorigin="5769,357" coordsize="40,2">
              <v:shape style="position:absolute;left:5769;top:357;width:40;height:2" coordorigin="5769,357" coordsize="40,0" path="m5769,357l5808,357e" filled="false" stroked="true" strokeweight=".214789pt" strokecolor="#ff0000">
                <v:path arrowok="t"/>
              </v:shape>
            </v:group>
            <v:group style="position:absolute;left:5788;top:331;width:2;height:52" coordorigin="5788,331" coordsize="2,52">
              <v:shape style="position:absolute;left:5788;top:331;width:2;height:52" coordorigin="5788,331" coordsize="0,52" path="m5788,331l5788,383e" filled="false" stroked="true" strokeweight=".163027pt" strokecolor="#ff0000">
                <v:path arrowok="t"/>
              </v:shape>
            </v:group>
            <v:group style="position:absolute;left:5769;top:356;width:40;height:2" coordorigin="5769,356" coordsize="40,2">
              <v:shape style="position:absolute;left:5769;top:356;width:40;height:2" coordorigin="5769,356" coordsize="40,0" path="m5769,356l5808,356e" filled="false" stroked="true" strokeweight=".214789pt" strokecolor="#ff0000">
                <v:path arrowok="t"/>
              </v:shape>
            </v:group>
            <v:group style="position:absolute;left:5788;top:330;width:2;height:52" coordorigin="5788,330" coordsize="2,52">
              <v:shape style="position:absolute;left:5788;top:330;width:2;height:52" coordorigin="5788,330" coordsize="0,52" path="m5788,330l5788,382e" filled="false" stroked="true" strokeweight=".163027pt" strokecolor="#ff0000">
                <v:path arrowok="t"/>
              </v:shape>
            </v:group>
            <v:group style="position:absolute;left:5769;top:353;width:40;height:2" coordorigin="5769,353" coordsize="40,2">
              <v:shape style="position:absolute;left:5769;top:353;width:40;height:2" coordorigin="5769,353" coordsize="40,0" path="m5769,353l5808,353e" filled="false" stroked="true" strokeweight=".214789pt" strokecolor="#ff0000">
                <v:path arrowok="t"/>
              </v:shape>
            </v:group>
            <v:group style="position:absolute;left:5788;top:327;width:2;height:52" coordorigin="5788,327" coordsize="2,52">
              <v:shape style="position:absolute;left:5788;top:327;width:2;height:52" coordorigin="5788,327" coordsize="0,52" path="m5788,327l5788,378e" filled="false" stroked="true" strokeweight=".163027pt" strokecolor="#ff0000">
                <v:path arrowok="t"/>
              </v:shape>
            </v:group>
            <v:group style="position:absolute;left:5769;top:346;width:40;height:2" coordorigin="5769,346" coordsize="40,2">
              <v:shape style="position:absolute;left:5769;top:346;width:40;height:2" coordorigin="5769,346" coordsize="40,0" path="m5769,346l5808,346e" filled="false" stroked="true" strokeweight=".214789pt" strokecolor="#ff0000">
                <v:path arrowok="t"/>
              </v:shape>
            </v:group>
            <v:group style="position:absolute;left:5788;top:320;width:2;height:52" coordorigin="5788,320" coordsize="2,52">
              <v:shape style="position:absolute;left:5788;top:320;width:2;height:52" coordorigin="5788,320" coordsize="0,52" path="m5788,320l5788,372e" filled="false" stroked="true" strokeweight=".163027pt" strokecolor="#ff0000">
                <v:path arrowok="t"/>
              </v:shape>
            </v:group>
            <v:group style="position:absolute;left:5769;top:345;width:40;height:2" coordorigin="5769,345" coordsize="40,2">
              <v:shape style="position:absolute;left:5769;top:345;width:40;height:2" coordorigin="5769,345" coordsize="40,0" path="m5769,345l5808,345e" filled="false" stroked="true" strokeweight=".214789pt" strokecolor="#ff0000">
                <v:path arrowok="t"/>
              </v:shape>
            </v:group>
            <v:group style="position:absolute;left:5788;top:320;width:2;height:52" coordorigin="5788,320" coordsize="2,52">
              <v:shape style="position:absolute;left:5788;top:320;width:2;height:52" coordorigin="5788,320" coordsize="0,52" path="m5788,320l5788,371e" filled="false" stroked="true" strokeweight=".163027pt" strokecolor="#ff0000">
                <v:path arrowok="t"/>
              </v:shape>
            </v:group>
            <v:group style="position:absolute;left:5769;top:340;width:40;height:2" coordorigin="5769,340" coordsize="40,2">
              <v:shape style="position:absolute;left:5769;top:340;width:40;height:2" coordorigin="5769,340" coordsize="40,0" path="m5769,340l5808,340e" filled="false" stroked="true" strokeweight=".214789pt" strokecolor="#ff0000">
                <v:path arrowok="t"/>
              </v:shape>
            </v:group>
            <v:group style="position:absolute;left:5788;top:314;width:2;height:52" coordorigin="5788,314" coordsize="2,52">
              <v:shape style="position:absolute;left:5788;top:314;width:2;height:52" coordorigin="5788,314" coordsize="0,52" path="m5788,314l5788,365e" filled="false" stroked="true" strokeweight=".163027pt" strokecolor="#ff0000">
                <v:path arrowok="t"/>
              </v:shape>
            </v:group>
            <v:group style="position:absolute;left:5769;top:338;width:40;height:2" coordorigin="5769,338" coordsize="40,2">
              <v:shape style="position:absolute;left:5769;top:338;width:40;height:2" coordorigin="5769,338" coordsize="40,0" path="m5769,338l5808,338e" filled="false" stroked="true" strokeweight=".214789pt" strokecolor="#ff0000">
                <v:path arrowok="t"/>
              </v:shape>
            </v:group>
            <v:group style="position:absolute;left:5788;top:312;width:2;height:52" coordorigin="5788,312" coordsize="2,52">
              <v:shape style="position:absolute;left:5788;top:312;width:2;height:52" coordorigin="5788,312" coordsize="0,52" path="m5788,312l5788,364e" filled="false" stroked="true" strokeweight=".163027pt" strokecolor="#ff0000">
                <v:path arrowok="t"/>
              </v:shape>
            </v:group>
            <v:group style="position:absolute;left:5769;top:338;width:40;height:2" coordorigin="5769,338" coordsize="40,2">
              <v:shape style="position:absolute;left:5769;top:338;width:40;height:2" coordorigin="5769,338" coordsize="40,0" path="m5769,338l5808,338e" filled="false" stroked="true" strokeweight=".214789pt" strokecolor="#ff0000">
                <v:path arrowok="t"/>
              </v:shape>
            </v:group>
            <v:group style="position:absolute;left:5788;top:312;width:2;height:52" coordorigin="5788,312" coordsize="2,52">
              <v:shape style="position:absolute;left:5788;top:312;width:2;height:52" coordorigin="5788,312" coordsize="0,52" path="m5788,312l5788,363e" filled="false" stroked="true" strokeweight=".163027pt" strokecolor="#ff0000">
                <v:path arrowok="t"/>
              </v:shape>
            </v:group>
            <v:group style="position:absolute;left:5769;top:331;width:40;height:2" coordorigin="5769,331" coordsize="40,2">
              <v:shape style="position:absolute;left:5769;top:331;width:40;height:2" coordorigin="5769,331" coordsize="40,0" path="m5769,331l5808,331e" filled="false" stroked="true" strokeweight=".214789pt" strokecolor="#ff0000">
                <v:path arrowok="t"/>
              </v:shape>
            </v:group>
            <v:group style="position:absolute;left:5788;top:305;width:2;height:52" coordorigin="5788,305" coordsize="2,52">
              <v:shape style="position:absolute;left:5788;top:305;width:2;height:52" coordorigin="5788,305" coordsize="0,52" path="m5788,305l5788,357e" filled="false" stroked="true" strokeweight=".163027pt" strokecolor="#ff0000">
                <v:path arrowok="t"/>
              </v:shape>
            </v:group>
            <v:group style="position:absolute;left:5769;top:327;width:40;height:2" coordorigin="5769,327" coordsize="40,2">
              <v:shape style="position:absolute;left:5769;top:327;width:40;height:2" coordorigin="5769,327" coordsize="40,0" path="m5769,327l5808,327e" filled="false" stroked="true" strokeweight=".214789pt" strokecolor="#ff0000">
                <v:path arrowok="t"/>
              </v:shape>
            </v:group>
            <v:group style="position:absolute;left:5788;top:302;width:2;height:52" coordorigin="5788,302" coordsize="2,52">
              <v:shape style="position:absolute;left:5788;top:302;width:2;height:52" coordorigin="5788,302" coordsize="0,52" path="m5788,302l5788,353e" filled="false" stroked="true" strokeweight=".163027pt" strokecolor="#ff0000">
                <v:path arrowok="t"/>
              </v:shape>
            </v:group>
            <v:group style="position:absolute;left:5769;top:324;width:40;height:2" coordorigin="5769,324" coordsize="40,2">
              <v:shape style="position:absolute;left:5769;top:324;width:40;height:2" coordorigin="5769,324" coordsize="40,0" path="m5769,324l5808,324e" filled="false" stroked="true" strokeweight=".214789pt" strokecolor="#ff0000">
                <v:path arrowok="t"/>
              </v:shape>
            </v:group>
            <v:group style="position:absolute;left:5788;top:298;width:2;height:52" coordorigin="5788,298" coordsize="2,52">
              <v:shape style="position:absolute;left:5788;top:298;width:2;height:52" coordorigin="5788,298" coordsize="0,52" path="m5788,298l5788,350e" filled="false" stroked="true" strokeweight=".163027pt" strokecolor="#ff0000">
                <v:path arrowok="t"/>
              </v:shape>
            </v:group>
            <v:group style="position:absolute;left:5769;top:322;width:40;height:2" coordorigin="5769,322" coordsize="40,2">
              <v:shape style="position:absolute;left:5769;top:322;width:40;height:2" coordorigin="5769,322" coordsize="40,0" path="m5769,322l5808,322e" filled="false" stroked="true" strokeweight=".214789pt" strokecolor="#ff0000">
                <v:path arrowok="t"/>
              </v:shape>
            </v:group>
            <v:group style="position:absolute;left:5788;top:297;width:2;height:52" coordorigin="5788,297" coordsize="2,52">
              <v:shape style="position:absolute;left:5788;top:297;width:2;height:52" coordorigin="5788,297" coordsize="0,52" path="m5788,297l5788,348e" filled="false" stroked="true" strokeweight=".163027pt" strokecolor="#ff0000">
                <v:path arrowok="t"/>
              </v:shape>
            </v:group>
            <v:group style="position:absolute;left:5769;top:321;width:40;height:2" coordorigin="5769,321" coordsize="40,2">
              <v:shape style="position:absolute;left:5769;top:321;width:40;height:2" coordorigin="5769,321" coordsize="40,0" path="m5769,321l5808,321e" filled="false" stroked="true" strokeweight=".214789pt" strokecolor="#ff0000">
                <v:path arrowok="t"/>
              </v:shape>
            </v:group>
            <v:group style="position:absolute;left:5788;top:295;width:2;height:52" coordorigin="5788,295" coordsize="2,52">
              <v:shape style="position:absolute;left:5788;top:295;width:2;height:52" coordorigin="5788,295" coordsize="0,52" path="m5788,295l5788,347e" filled="false" stroked="true" strokeweight=".163027pt" strokecolor="#ff0000">
                <v:path arrowok="t"/>
              </v:shape>
            </v:group>
            <v:group style="position:absolute;left:5769;top:319;width:40;height:2" coordorigin="5769,319" coordsize="40,2">
              <v:shape style="position:absolute;left:5769;top:319;width:40;height:2" coordorigin="5769,319" coordsize="40,0" path="m5769,319l5808,319e" filled="false" stroked="true" strokeweight=".214789pt" strokecolor="#ff0000">
                <v:path arrowok="t"/>
              </v:shape>
            </v:group>
            <v:group style="position:absolute;left:5788;top:293;width:2;height:52" coordorigin="5788,293" coordsize="2,52">
              <v:shape style="position:absolute;left:5788;top:293;width:2;height:52" coordorigin="5788,293" coordsize="0,52" path="m5788,293l5788,345e" filled="false" stroked="true" strokeweight=".163027pt" strokecolor="#ff0000">
                <v:path arrowok="t"/>
              </v:shape>
            </v:group>
            <v:group style="position:absolute;left:5769;top:317;width:40;height:2" coordorigin="5769,317" coordsize="40,2">
              <v:shape style="position:absolute;left:5769;top:317;width:40;height:2" coordorigin="5769,317" coordsize="40,0" path="m5769,317l5808,317e" filled="false" stroked="true" strokeweight=".214789pt" strokecolor="#ff0000">
                <v:path arrowok="t"/>
              </v:shape>
            </v:group>
            <v:group style="position:absolute;left:5788;top:292;width:2;height:52" coordorigin="5788,292" coordsize="2,52">
              <v:shape style="position:absolute;left:5788;top:292;width:2;height:52" coordorigin="5788,292" coordsize="0,52" path="m5788,292l5788,343e" filled="false" stroked="true" strokeweight=".163027pt" strokecolor="#ff0000">
                <v:path arrowok="t"/>
              </v:shape>
            </v:group>
            <v:group style="position:absolute;left:5769;top:317;width:40;height:2" coordorigin="5769,317" coordsize="40,2">
              <v:shape style="position:absolute;left:5769;top:317;width:40;height:2" coordorigin="5769,317" coordsize="40,0" path="m5769,317l5808,317e" filled="false" stroked="true" strokeweight=".214789pt" strokecolor="#ff0000">
                <v:path arrowok="t"/>
              </v:shape>
            </v:group>
            <v:group style="position:absolute;left:5788;top:291;width:2;height:52" coordorigin="5788,291" coordsize="2,52">
              <v:shape style="position:absolute;left:5788;top:291;width:2;height:52" coordorigin="5788,291" coordsize="0,52" path="m5788,291l5788,342e" filled="false" stroked="true" strokeweight=".163027pt" strokecolor="#ff0000">
                <v:path arrowok="t"/>
              </v:shape>
            </v:group>
            <v:group style="position:absolute;left:5769;top:314;width:40;height:2" coordorigin="5769,314" coordsize="40,2">
              <v:shape style="position:absolute;left:5769;top:314;width:40;height:2" coordorigin="5769,314" coordsize="40,0" path="m5769,314l5808,314e" filled="false" stroked="true" strokeweight=".214789pt" strokecolor="#ff0000">
                <v:path arrowok="t"/>
              </v:shape>
            </v:group>
            <v:group style="position:absolute;left:5788;top:288;width:2;height:52" coordorigin="5788,288" coordsize="2,52">
              <v:shape style="position:absolute;left:5788;top:288;width:2;height:52" coordorigin="5788,288" coordsize="0,52" path="m5788,288l5788,340e" filled="false" stroked="true" strokeweight=".163027pt" strokecolor="#ff0000">
                <v:path arrowok="t"/>
              </v:shape>
            </v:group>
            <v:group style="position:absolute;left:5769;top:313;width:40;height:2" coordorigin="5769,313" coordsize="40,2">
              <v:shape style="position:absolute;left:5769;top:313;width:40;height:2" coordorigin="5769,313" coordsize="40,0" path="m5769,313l5808,313e" filled="false" stroked="true" strokeweight=".214789pt" strokecolor="#ff0000">
                <v:path arrowok="t"/>
              </v:shape>
            </v:group>
            <v:group style="position:absolute;left:5788;top:287;width:2;height:52" coordorigin="5788,287" coordsize="2,52">
              <v:shape style="position:absolute;left:5788;top:287;width:2;height:52" coordorigin="5788,287" coordsize="0,52" path="m5788,287l5788,339e" filled="false" stroked="true" strokeweight=".163027pt" strokecolor="#ff0000">
                <v:path arrowok="t"/>
              </v:shape>
            </v:group>
            <v:group style="position:absolute;left:5769;top:310;width:40;height:2" coordorigin="5769,310" coordsize="40,2">
              <v:shape style="position:absolute;left:5769;top:310;width:40;height:2" coordorigin="5769,310" coordsize="40,0" path="m5769,310l5808,310e" filled="false" stroked="true" strokeweight=".214789pt" strokecolor="#ff0000">
                <v:path arrowok="t"/>
              </v:shape>
            </v:group>
            <v:group style="position:absolute;left:5788;top:284;width:2;height:52" coordorigin="5788,284" coordsize="2,52">
              <v:shape style="position:absolute;left:5788;top:284;width:2;height:52" coordorigin="5788,284" coordsize="0,52" path="m5788,284l5788,335e" filled="false" stroked="true" strokeweight=".163027pt" strokecolor="#ff0000">
                <v:path arrowok="t"/>
              </v:shape>
            </v:group>
            <v:group style="position:absolute;left:5769;top:307;width:40;height:2" coordorigin="5769,307" coordsize="40,2">
              <v:shape style="position:absolute;left:5769;top:307;width:40;height:2" coordorigin="5769,307" coordsize="40,0" path="m5769,307l5808,307e" filled="false" stroked="true" strokeweight=".214789pt" strokecolor="#ff0000">
                <v:path arrowok="t"/>
              </v:shape>
            </v:group>
            <v:group style="position:absolute;left:5788;top:282;width:2;height:52" coordorigin="5788,282" coordsize="2,52">
              <v:shape style="position:absolute;left:5788;top:282;width:2;height:52" coordorigin="5788,282" coordsize="0,52" path="m5788,282l5788,333e" filled="false" stroked="true" strokeweight=".163027pt" strokecolor="#ff0000">
                <v:path arrowok="t"/>
              </v:shape>
            </v:group>
            <v:group style="position:absolute;left:5769;top:307;width:40;height:2" coordorigin="5769,307" coordsize="40,2">
              <v:shape style="position:absolute;left:5769;top:307;width:40;height:2" coordorigin="5769,307" coordsize="40,0" path="m5769,307l5808,307e" filled="false" stroked="true" strokeweight=".214789pt" strokecolor="#ff0000">
                <v:path arrowok="t"/>
              </v:shape>
            </v:group>
            <v:group style="position:absolute;left:5788;top:281;width:2;height:52" coordorigin="5788,281" coordsize="2,52">
              <v:shape style="position:absolute;left:5788;top:281;width:2;height:52" coordorigin="5788,281" coordsize="0,52" path="m5788,281l5788,332e" filled="false" stroked="true" strokeweight=".163027pt" strokecolor="#ff0000">
                <v:path arrowok="t"/>
              </v:shape>
            </v:group>
            <v:group style="position:absolute;left:5769;top:305;width:40;height:2" coordorigin="5769,305" coordsize="40,2">
              <v:shape style="position:absolute;left:5769;top:305;width:40;height:2" coordorigin="5769,305" coordsize="40,0" path="m5769,305l5808,305e" filled="false" stroked="true" strokeweight=".214789pt" strokecolor="#ff0000">
                <v:path arrowok="t"/>
              </v:shape>
            </v:group>
            <v:group style="position:absolute;left:5788;top:279;width:2;height:52" coordorigin="5788,279" coordsize="2,52">
              <v:shape style="position:absolute;left:5788;top:279;width:2;height:52" coordorigin="5788,279" coordsize="0,52" path="m5788,279l5788,331e" filled="false" stroked="true" strokeweight=".163027pt" strokecolor="#ff0000">
                <v:path arrowok="t"/>
              </v:shape>
            </v:group>
            <v:group style="position:absolute;left:5769;top:303;width:40;height:2" coordorigin="5769,303" coordsize="40,2">
              <v:shape style="position:absolute;left:5769;top:303;width:40;height:2" coordorigin="5769,303" coordsize="40,0" path="m5769,303l5808,303e" filled="false" stroked="true" strokeweight=".214789pt" strokecolor="#ff0000">
                <v:path arrowok="t"/>
              </v:shape>
            </v:group>
            <v:group style="position:absolute;left:5788;top:277;width:2;height:52" coordorigin="5788,277" coordsize="2,52">
              <v:shape style="position:absolute;left:5788;top:277;width:2;height:52" coordorigin="5788,277" coordsize="0,52" path="m5788,277l5788,329e" filled="false" stroked="true" strokeweight=".163027pt" strokecolor="#ff0000">
                <v:path arrowok="t"/>
              </v:shape>
            </v:group>
            <v:group style="position:absolute;left:5769;top:295;width:40;height:2" coordorigin="5769,295" coordsize="40,2">
              <v:shape style="position:absolute;left:5769;top:295;width:40;height:2" coordorigin="5769,295" coordsize="40,0" path="m5769,295l5808,295e" filled="false" stroked="true" strokeweight=".214789pt" strokecolor="#ff0000">
                <v:path arrowok="t"/>
              </v:shape>
            </v:group>
            <v:group style="position:absolute;left:5788;top:269;width:2;height:52" coordorigin="5788,269" coordsize="2,52">
              <v:shape style="position:absolute;left:5788;top:269;width:2;height:52" coordorigin="5788,269" coordsize="0,52" path="m5788,269l5788,321e" filled="false" stroked="true" strokeweight=".163027pt" strokecolor="#ff0000">
                <v:path arrowok="t"/>
              </v:shape>
            </v:group>
            <v:group style="position:absolute;left:5769;top:294;width:40;height:2" coordorigin="5769,294" coordsize="40,2">
              <v:shape style="position:absolute;left:5769;top:294;width:40;height:2" coordorigin="5769,294" coordsize="40,0" path="m5769,294l5808,294e" filled="false" stroked="true" strokeweight=".214789pt" strokecolor="#ff0000">
                <v:path arrowok="t"/>
              </v:shape>
            </v:group>
            <v:group style="position:absolute;left:5788;top:269;width:2;height:52" coordorigin="5788,269" coordsize="2,52">
              <v:shape style="position:absolute;left:5788;top:269;width:2;height:52" coordorigin="5788,269" coordsize="0,52" path="m5788,269l5788,320e" filled="false" stroked="true" strokeweight=".163027pt" strokecolor="#ff0000">
                <v:path arrowok="t"/>
              </v:shape>
            </v:group>
            <v:group style="position:absolute;left:5769;top:291;width:40;height:2" coordorigin="5769,291" coordsize="40,2">
              <v:shape style="position:absolute;left:5769;top:291;width:40;height:2" coordorigin="5769,291" coordsize="40,0" path="m5769,291l5808,291e" filled="false" stroked="true" strokeweight=".214789pt" strokecolor="#ff0000">
                <v:path arrowok="t"/>
              </v:shape>
            </v:group>
            <v:group style="position:absolute;left:5788;top:265;width:2;height:52" coordorigin="5788,265" coordsize="2,52">
              <v:shape style="position:absolute;left:5788;top:265;width:2;height:52" coordorigin="5788,265" coordsize="0,52" path="m5788,265l5788,317e" filled="false" stroked="true" strokeweight=".163027pt" strokecolor="#ff0000">
                <v:path arrowok="t"/>
              </v:shape>
            </v:group>
            <v:group style="position:absolute;left:5769;top:289;width:40;height:2" coordorigin="5769,289" coordsize="40,2">
              <v:shape style="position:absolute;left:5769;top:289;width:40;height:2" coordorigin="5769,289" coordsize="40,0" path="m5769,289l5808,289e" filled="false" stroked="true" strokeweight=".214789pt" strokecolor="#ff0000">
                <v:path arrowok="t"/>
              </v:shape>
            </v:group>
            <v:group style="position:absolute;left:5788;top:263;width:2;height:52" coordorigin="5788,263" coordsize="2,52">
              <v:shape style="position:absolute;left:5788;top:263;width:2;height:52" coordorigin="5788,263" coordsize="0,52" path="m5788,263l5788,314e" filled="false" stroked="true" strokeweight=".163027pt" strokecolor="#ff0000">
                <v:path arrowok="t"/>
              </v:shape>
            </v:group>
            <v:group style="position:absolute;left:5769;top:286;width:40;height:2" coordorigin="5769,286" coordsize="40,2">
              <v:shape style="position:absolute;left:5769;top:286;width:40;height:2" coordorigin="5769,286" coordsize="40,0" path="m5769,286l5808,286e" filled="false" stroked="true" strokeweight=".214789pt" strokecolor="#ff0000">
                <v:path arrowok="t"/>
              </v:shape>
            </v:group>
            <v:group style="position:absolute;left:5788;top:260;width:2;height:52" coordorigin="5788,260" coordsize="2,52">
              <v:shape style="position:absolute;left:5788;top:260;width:2;height:52" coordorigin="5788,260" coordsize="0,52" path="m5788,260l5788,312e" filled="false" stroked="true" strokeweight=".163027pt" strokecolor="#ff0000">
                <v:path arrowok="t"/>
              </v:shape>
            </v:group>
            <v:group style="position:absolute;left:5769;top:281;width:40;height:2" coordorigin="5769,281" coordsize="40,2">
              <v:shape style="position:absolute;left:5769;top:281;width:40;height:2" coordorigin="5769,281" coordsize="40,0" path="m5769,281l5808,281e" filled="false" stroked="true" strokeweight=".214789pt" strokecolor="#ff0000">
                <v:path arrowok="t"/>
              </v:shape>
            </v:group>
            <v:group style="position:absolute;left:5788;top:255;width:2;height:52" coordorigin="5788,255" coordsize="2,52">
              <v:shape style="position:absolute;left:5788;top:255;width:2;height:52" coordorigin="5788,255" coordsize="0,52" path="m5788,255l5788,307e" filled="false" stroked="true" strokeweight=".163027pt" strokecolor="#ff0000">
                <v:path arrowok="t"/>
              </v:shape>
            </v:group>
            <v:group style="position:absolute;left:5769;top:277;width:40;height:2" coordorigin="5769,277" coordsize="40,2">
              <v:shape style="position:absolute;left:5769;top:277;width:40;height:2" coordorigin="5769,277" coordsize="40,0" path="m5769,277l5808,277e" filled="false" stroked="true" strokeweight=".214789pt" strokecolor="#ff0000">
                <v:path arrowok="t"/>
              </v:shape>
            </v:group>
            <v:group style="position:absolute;left:5788;top:251;width:2;height:52" coordorigin="5788,251" coordsize="2,52">
              <v:shape style="position:absolute;left:5788;top:251;width:2;height:52" coordorigin="5788,251" coordsize="0,52" path="m5788,251l5788,302e" filled="false" stroked="true" strokeweight=".163027pt" strokecolor="#ff0000">
                <v:path arrowok="t"/>
              </v:shape>
            </v:group>
            <v:group style="position:absolute;left:5769;top:274;width:40;height:2" coordorigin="5769,274" coordsize="40,2">
              <v:shape style="position:absolute;left:5769;top:274;width:40;height:2" coordorigin="5769,274" coordsize="40,0" path="m5769,274l5808,274e" filled="false" stroked="true" strokeweight=".214789pt" strokecolor="#ff0000">
                <v:path arrowok="t"/>
              </v:shape>
            </v:group>
            <v:group style="position:absolute;left:5788;top:248;width:2;height:52" coordorigin="5788,248" coordsize="2,52">
              <v:shape style="position:absolute;left:5788;top:248;width:2;height:52" coordorigin="5788,248" coordsize="0,52" path="m5788,248l5788,299e" filled="false" stroked="true" strokeweight=".163027pt" strokecolor="#ff0000">
                <v:path arrowok="t"/>
              </v:shape>
            </v:group>
            <v:group style="position:absolute;left:5769;top:272;width:40;height:2" coordorigin="5769,272" coordsize="40,2">
              <v:shape style="position:absolute;left:5769;top:272;width:40;height:2" coordorigin="5769,272" coordsize="40,0" path="m5769,272l5808,272e" filled="false" stroked="true" strokeweight=".214789pt" strokecolor="#ff0000">
                <v:path arrowok="t"/>
              </v:shape>
            </v:group>
            <v:group style="position:absolute;left:5788;top:246;width:2;height:52" coordorigin="5788,246" coordsize="2,52">
              <v:shape style="position:absolute;left:5788;top:246;width:2;height:52" coordorigin="5788,246" coordsize="0,52" path="m5788,246l5788,297e" filled="false" stroked="true" strokeweight=".163027pt" strokecolor="#ff0000">
                <v:path arrowok="t"/>
              </v:shape>
            </v:group>
            <v:group style="position:absolute;left:5769;top:268;width:40;height:2" coordorigin="5769,268" coordsize="40,2">
              <v:shape style="position:absolute;left:5769;top:268;width:40;height:2" coordorigin="5769,268" coordsize="40,0" path="m5769,268l5808,268e" filled="false" stroked="true" strokeweight=".214789pt" strokecolor="#ff0000">
                <v:path arrowok="t"/>
              </v:shape>
            </v:group>
            <v:group style="position:absolute;left:5788;top:242;width:2;height:52" coordorigin="5788,242" coordsize="2,52">
              <v:shape style="position:absolute;left:5788;top:242;width:2;height:52" coordorigin="5788,242" coordsize="0,52" path="m5788,242l5788,294e" filled="false" stroked="true" strokeweight=".163027pt" strokecolor="#ff0000">
                <v:path arrowok="t"/>
              </v:shape>
            </v:group>
            <v:group style="position:absolute;left:5769;top:267;width:40;height:2" coordorigin="5769,267" coordsize="40,2">
              <v:shape style="position:absolute;left:5769;top:267;width:40;height:2" coordorigin="5769,267" coordsize="40,0" path="m5769,267l5808,267e" filled="false" stroked="true" strokeweight=".214789pt" strokecolor="#ff0000">
                <v:path arrowok="t"/>
              </v:shape>
            </v:group>
            <v:group style="position:absolute;left:5788;top:241;width:2;height:52" coordorigin="5788,241" coordsize="2,52">
              <v:shape style="position:absolute;left:5788;top:241;width:2;height:52" coordorigin="5788,241" coordsize="0,52" path="m5788,241l5788,293e" filled="false" stroked="true" strokeweight=".163027pt" strokecolor="#ff0000">
                <v:path arrowok="t"/>
              </v:shape>
            </v:group>
            <v:group style="position:absolute;left:5769;top:267;width:40;height:2" coordorigin="5769,267" coordsize="40,2">
              <v:shape style="position:absolute;left:5769;top:267;width:40;height:2" coordorigin="5769,267" coordsize="40,0" path="m5769,267l5808,267e" filled="false" stroked="true" strokeweight=".214789pt" strokecolor="#ff0000">
                <v:path arrowok="t"/>
              </v:shape>
            </v:group>
            <v:group style="position:absolute;left:5788;top:241;width:2;height:52" coordorigin="5788,241" coordsize="2,52">
              <v:shape style="position:absolute;left:5788;top:241;width:2;height:52" coordorigin="5788,241" coordsize="0,52" path="m5788,241l5788,292e" filled="false" stroked="true" strokeweight=".163027pt" strokecolor="#ff0000">
                <v:path arrowok="t"/>
              </v:shape>
            </v:group>
            <v:group style="position:absolute;left:5769;top:265;width:40;height:2" coordorigin="5769,265" coordsize="40,2">
              <v:shape style="position:absolute;left:5769;top:265;width:40;height:2" coordorigin="5769,265" coordsize="40,0" path="m5769,265l5808,265e" filled="false" stroked="true" strokeweight=".214789pt" strokecolor="#ff0000">
                <v:path arrowok="t"/>
              </v:shape>
            </v:group>
            <v:group style="position:absolute;left:5788;top:239;width:2;height:52" coordorigin="5788,239" coordsize="2,52">
              <v:shape style="position:absolute;left:5788;top:239;width:2;height:52" coordorigin="5788,239" coordsize="0,52" path="m5788,239l5788,291e" filled="false" stroked="true" strokeweight=".163027pt" strokecolor="#ff0000">
                <v:path arrowok="t"/>
              </v:shape>
            </v:group>
            <v:group style="position:absolute;left:5769;top:264;width:40;height:2" coordorigin="5769,264" coordsize="40,2">
              <v:shape style="position:absolute;left:5769;top:264;width:40;height:2" coordorigin="5769,264" coordsize="40,0" path="m5769,264l5808,264e" filled="false" stroked="true" strokeweight=".214789pt" strokecolor="#ff0000">
                <v:path arrowok="t"/>
              </v:shape>
            </v:group>
            <v:group style="position:absolute;left:5788;top:239;width:2;height:52" coordorigin="5788,239" coordsize="2,52">
              <v:shape style="position:absolute;left:5788;top:239;width:2;height:52" coordorigin="5788,239" coordsize="0,52" path="m5788,239l5788,290e" filled="false" stroked="true" strokeweight=".163027pt" strokecolor="#ff0000">
                <v:path arrowok="t"/>
              </v:shape>
            </v:group>
            <v:group style="position:absolute;left:5769;top:262;width:40;height:2" coordorigin="5769,262" coordsize="40,2">
              <v:shape style="position:absolute;left:5769;top:262;width:40;height:2" coordorigin="5769,262" coordsize="40,0" path="m5769,262l5808,262e" filled="false" stroked="true" strokeweight=".214789pt" strokecolor="#ff0000">
                <v:path arrowok="t"/>
              </v:shape>
            </v:group>
            <v:group style="position:absolute;left:5788;top:236;width:2;height:52" coordorigin="5788,236" coordsize="2,52">
              <v:shape style="position:absolute;left:5788;top:236;width:2;height:52" coordorigin="5788,236" coordsize="0,52" path="m5788,236l5788,288e" filled="false" stroked="true" strokeweight=".163027pt" strokecolor="#ff0000">
                <v:path arrowok="t"/>
              </v:shape>
            </v:group>
            <v:group style="position:absolute;left:5769;top:257;width:40;height:2" coordorigin="5769,257" coordsize="40,2">
              <v:shape style="position:absolute;left:5769;top:257;width:40;height:2" coordorigin="5769,257" coordsize="40,0" path="m5769,257l5808,257e" filled="false" stroked="true" strokeweight=".214789pt" strokecolor="#ff0000">
                <v:path arrowok="t"/>
              </v:shape>
            </v:group>
            <v:group style="position:absolute;left:5788;top:231;width:2;height:52" coordorigin="5788,231" coordsize="2,52">
              <v:shape style="position:absolute;left:5788;top:231;width:2;height:52" coordorigin="5788,231" coordsize="0,52" path="m5788,231l5788,283e" filled="false" stroked="true" strokeweight=".163027pt" strokecolor="#ff0000">
                <v:path arrowok="t"/>
              </v:shape>
            </v:group>
            <v:group style="position:absolute;left:5769;top:252;width:40;height:2" coordorigin="5769,252" coordsize="40,2">
              <v:shape style="position:absolute;left:5769;top:252;width:40;height:2" coordorigin="5769,252" coordsize="40,0" path="m5769,252l5808,252e" filled="false" stroked="true" strokeweight=".214789pt" strokecolor="#ff0000">
                <v:path arrowok="t"/>
              </v:shape>
            </v:group>
            <v:group style="position:absolute;left:5788;top:226;width:2;height:52" coordorigin="5788,226" coordsize="2,52">
              <v:shape style="position:absolute;left:5788;top:226;width:2;height:52" coordorigin="5788,226" coordsize="0,52" path="m5788,226l5788,278e" filled="false" stroked="true" strokeweight=".163027pt" strokecolor="#ff0000">
                <v:path arrowok="t"/>
              </v:shape>
            </v:group>
            <v:group style="position:absolute;left:5769;top:251;width:40;height:2" coordorigin="5769,251" coordsize="40,2">
              <v:shape style="position:absolute;left:5769;top:251;width:40;height:2" coordorigin="5769,251" coordsize="40,0" path="m5769,251l5808,251e" filled="false" stroked="true" strokeweight=".214789pt" strokecolor="#ff0000">
                <v:path arrowok="t"/>
              </v:shape>
            </v:group>
            <v:group style="position:absolute;left:5788;top:226;width:2;height:52" coordorigin="5788,226" coordsize="2,52">
              <v:shape style="position:absolute;left:5788;top:226;width:2;height:52" coordorigin="5788,226" coordsize="0,52" path="m5788,226l5788,277e" filled="false" stroked="true" strokeweight=".163027pt" strokecolor="#ff0000">
                <v:path arrowok="t"/>
              </v:shape>
            </v:group>
            <v:group style="position:absolute;left:5769;top:244;width:40;height:2" coordorigin="5769,244" coordsize="40,2">
              <v:shape style="position:absolute;left:5769;top:244;width:40;height:2" coordorigin="5769,244" coordsize="40,0" path="m5769,244l5808,244e" filled="false" stroked="true" strokeweight=".214789pt" strokecolor="#ff0000">
                <v:path arrowok="t"/>
              </v:shape>
            </v:group>
            <v:group style="position:absolute;left:5788;top:218;width:2;height:52" coordorigin="5788,218" coordsize="2,52">
              <v:shape style="position:absolute;left:5788;top:218;width:2;height:52" coordorigin="5788,218" coordsize="0,52" path="m5788,218l5788,269e" filled="false" stroked="true" strokeweight=".163027pt" strokecolor="#ff0000">
                <v:path arrowok="t"/>
              </v:shape>
            </v:group>
            <v:group style="position:absolute;left:5769;top:243;width:40;height:2" coordorigin="5769,243" coordsize="40,2">
              <v:shape style="position:absolute;left:5769;top:243;width:40;height:2" coordorigin="5769,243" coordsize="40,0" path="m5769,243l5808,243e" filled="false" stroked="true" strokeweight=".214789pt" strokecolor="#ff0000">
                <v:path arrowok="t"/>
              </v:shape>
            </v:group>
            <v:group style="position:absolute;left:5788;top:217;width:2;height:52" coordorigin="5788,217" coordsize="2,52">
              <v:shape style="position:absolute;left:5788;top:217;width:2;height:52" coordorigin="5788,217" coordsize="0,52" path="m5788,217l5788,269e" filled="false" stroked="true" strokeweight=".163027pt" strokecolor="#ff0000">
                <v:path arrowok="t"/>
              </v:shape>
            </v:group>
            <v:group style="position:absolute;left:5769;top:225;width:40;height:2" coordorigin="5769,225" coordsize="40,2">
              <v:shape style="position:absolute;left:5769;top:225;width:40;height:2" coordorigin="5769,225" coordsize="40,0" path="m5769,225l5808,225e" filled="false" stroked="true" strokeweight=".214789pt" strokecolor="#ff0000">
                <v:path arrowok="t"/>
              </v:shape>
            </v:group>
            <v:group style="position:absolute;left:5788;top:199;width:2;height:52" coordorigin="5788,199" coordsize="2,52">
              <v:shape style="position:absolute;left:5788;top:199;width:2;height:52" coordorigin="5788,199" coordsize="0,52" path="m5788,199l5788,251e" filled="false" stroked="true" strokeweight=".163027pt" strokecolor="#ff0000">
                <v:path arrowok="t"/>
              </v:shape>
            </v:group>
            <v:group style="position:absolute;left:5769;top:223;width:40;height:2" coordorigin="5769,223" coordsize="40,2">
              <v:shape style="position:absolute;left:5769;top:223;width:40;height:2" coordorigin="5769,223" coordsize="40,0" path="m5769,223l5808,223e" filled="false" stroked="true" strokeweight=".214789pt" strokecolor="#ff0000">
                <v:path arrowok="t"/>
              </v:shape>
            </v:group>
            <v:group style="position:absolute;left:5788;top:197;width:2;height:52" coordorigin="5788,197" coordsize="2,52">
              <v:shape style="position:absolute;left:5788;top:197;width:2;height:52" coordorigin="5788,197" coordsize="0,52" path="m5788,197l5788,249e" filled="false" stroked="true" strokeweight=".163027pt" strokecolor="#ff0000">
                <v:path arrowok="t"/>
              </v:shape>
            </v:group>
            <v:group style="position:absolute;left:5769;top:222;width:40;height:2" coordorigin="5769,222" coordsize="40,2">
              <v:shape style="position:absolute;left:5769;top:222;width:40;height:2" coordorigin="5769,222" coordsize="40,0" path="m5769,222l5808,222e" filled="false" stroked="true" strokeweight=".214789pt" strokecolor="#ff0000">
                <v:path arrowok="t"/>
              </v:shape>
            </v:group>
            <v:group style="position:absolute;left:5788;top:196;width:2;height:52" coordorigin="5788,196" coordsize="2,52">
              <v:shape style="position:absolute;left:5788;top:196;width:2;height:52" coordorigin="5788,196" coordsize="0,52" path="m5788,196l5788,248e" filled="false" stroked="true" strokeweight=".163027pt" strokecolor="#ff0000">
                <v:path arrowok="t"/>
              </v:shape>
            </v:group>
            <v:group style="position:absolute;left:5769;top:221;width:40;height:2" coordorigin="5769,221" coordsize="40,2">
              <v:shape style="position:absolute;left:5769;top:221;width:40;height:2" coordorigin="5769,221" coordsize="40,0" path="m5769,221l5808,221e" filled="false" stroked="true" strokeweight=".214789pt" strokecolor="#ff0000">
                <v:path arrowok="t"/>
              </v:shape>
            </v:group>
            <v:group style="position:absolute;left:5788;top:195;width:2;height:52" coordorigin="5788,195" coordsize="2,52">
              <v:shape style="position:absolute;left:5788;top:195;width:2;height:52" coordorigin="5788,195" coordsize="0,52" path="m5788,195l5788,246e" filled="false" stroked="true" strokeweight=".163027pt" strokecolor="#ff0000">
                <v:path arrowok="t"/>
              </v:shape>
            </v:group>
            <v:group style="position:absolute;left:5769;top:220;width:40;height:2" coordorigin="5769,220" coordsize="40,2">
              <v:shape style="position:absolute;left:5769;top:220;width:40;height:2" coordorigin="5769,220" coordsize="40,0" path="m5769,220l5808,220e" filled="false" stroked="true" strokeweight=".214789pt" strokecolor="#ff0000">
                <v:path arrowok="t"/>
              </v:shape>
            </v:group>
            <v:group style="position:absolute;left:5788;top:194;width:2;height:52" coordorigin="5788,194" coordsize="2,52">
              <v:shape style="position:absolute;left:5788;top:194;width:2;height:52" coordorigin="5788,194" coordsize="0,52" path="m5788,194l5788,246e" filled="false" stroked="true" strokeweight=".163027pt" strokecolor="#ff0000">
                <v:path arrowok="t"/>
              </v:shape>
            </v:group>
            <v:group style="position:absolute;left:5769;top:212;width:40;height:2" coordorigin="5769,212" coordsize="40,2">
              <v:shape style="position:absolute;left:5769;top:212;width:40;height:2" coordorigin="5769,212" coordsize="40,0" path="m5769,212l5808,212e" filled="false" stroked="true" strokeweight=".214789pt" strokecolor="#ff0000">
                <v:path arrowok="t"/>
              </v:shape>
            </v:group>
            <v:group style="position:absolute;left:5788;top:186;width:2;height:52" coordorigin="5788,186" coordsize="2,52">
              <v:shape style="position:absolute;left:5788;top:186;width:2;height:52" coordorigin="5788,186" coordsize="0,52" path="m5788,186l5788,238e" filled="false" stroked="true" strokeweight=".163027pt" strokecolor="#ff0000">
                <v:path arrowok="t"/>
              </v:shape>
            </v:group>
            <v:group style="position:absolute;left:5768;top:209;width:40;height:2" coordorigin="5768,209" coordsize="40,2">
              <v:shape style="position:absolute;left:5768;top:209;width:40;height:2" coordorigin="5768,209" coordsize="40,0" path="m5768,209l5808,209e" filled="false" stroked="true" strokeweight=".214789pt" strokecolor="#ff0000">
                <v:path arrowok="t"/>
              </v:shape>
            </v:group>
            <v:group style="position:absolute;left:5788;top:183;width:2;height:52" coordorigin="5788,183" coordsize="2,52">
              <v:shape style="position:absolute;left:5788;top:183;width:2;height:52" coordorigin="5788,183" coordsize="0,52" path="m5788,183l5788,234e" filled="false" stroked="true" strokeweight=".163027pt" strokecolor="#ff0000">
                <v:path arrowok="t"/>
              </v:shape>
            </v:group>
            <v:group style="position:absolute;left:5768;top:199;width:40;height:2" coordorigin="5768,199" coordsize="40,2">
              <v:shape style="position:absolute;left:5768;top:199;width:40;height:2" coordorigin="5768,199" coordsize="40,0" path="m5768,199l5808,199e" filled="false" stroked="true" strokeweight=".214789pt" strokecolor="#ff0000">
                <v:path arrowok="t"/>
              </v:shape>
            </v:group>
            <v:group style="position:absolute;left:5788;top:173;width:2;height:52" coordorigin="5788,173" coordsize="2,52">
              <v:shape style="position:absolute;left:5788;top:173;width:2;height:52" coordorigin="5788,173" coordsize="0,52" path="m5788,173l5788,224e" filled="false" stroked="true" strokeweight=".163027pt" strokecolor="#ff0000">
                <v:path arrowok="t"/>
              </v:shape>
            </v:group>
            <v:group style="position:absolute;left:5768;top:194;width:40;height:2" coordorigin="5768,194" coordsize="40,2">
              <v:shape style="position:absolute;left:5768;top:194;width:40;height:2" coordorigin="5768,194" coordsize="40,0" path="m5768,194l5808,194e" filled="false" stroked="true" strokeweight=".214789pt" strokecolor="#ff0000">
                <v:path arrowok="t"/>
              </v:shape>
            </v:group>
            <v:group style="position:absolute;left:5788;top:168;width:2;height:52" coordorigin="5788,168" coordsize="2,52">
              <v:shape style="position:absolute;left:5788;top:168;width:2;height:52" coordorigin="5788,168" coordsize="0,52" path="m5788,168l5788,219e" filled="false" stroked="true" strokeweight=".163027pt" strokecolor="#ff0000">
                <v:path arrowok="t"/>
              </v:shape>
            </v:group>
            <v:group style="position:absolute;left:5768;top:186;width:40;height:2" coordorigin="5768,186" coordsize="40,2">
              <v:shape style="position:absolute;left:5768;top:186;width:40;height:2" coordorigin="5768,186" coordsize="40,0" path="m5768,186l5808,186e" filled="false" stroked="true" strokeweight=".214789pt" strokecolor="#ff0000">
                <v:path arrowok="t"/>
              </v:shape>
            </v:group>
            <v:group style="position:absolute;left:5788;top:160;width:2;height:52" coordorigin="5788,160" coordsize="2,52">
              <v:shape style="position:absolute;left:5788;top:160;width:2;height:52" coordorigin="5788,160" coordsize="0,52" path="m5788,160l5788,211e" filled="false" stroked="true" strokeweight=".163027pt" strokecolor="#ff0000">
                <v:path arrowok="t"/>
              </v:shape>
            </v:group>
            <v:group style="position:absolute;left:5768;top:181;width:40;height:2" coordorigin="5768,181" coordsize="40,2">
              <v:shape style="position:absolute;left:5768;top:181;width:40;height:2" coordorigin="5768,181" coordsize="40,0" path="m5768,181l5808,181e" filled="false" stroked="true" strokeweight=".214789pt" strokecolor="#ff0000">
                <v:path arrowok="t"/>
              </v:shape>
            </v:group>
            <v:group style="position:absolute;left:5788;top:156;width:2;height:52" coordorigin="5788,156" coordsize="2,52">
              <v:shape style="position:absolute;left:5788;top:156;width:2;height:52" coordorigin="5788,156" coordsize="0,52" path="m5788,156l5788,207e" filled="false" stroked="true" strokeweight=".163027pt" strokecolor="#ff0000">
                <v:path arrowok="t"/>
              </v:shape>
            </v:group>
            <v:group style="position:absolute;left:5768;top:178;width:40;height:2" coordorigin="5768,178" coordsize="40,2">
              <v:shape style="position:absolute;left:5768;top:178;width:40;height:2" coordorigin="5768,178" coordsize="40,0" path="m5768,178l5808,178e" filled="false" stroked="true" strokeweight=".214789pt" strokecolor="#ff0000">
                <v:path arrowok="t"/>
              </v:shape>
            </v:group>
            <v:group style="position:absolute;left:5788;top:153;width:2;height:52" coordorigin="5788,153" coordsize="2,52">
              <v:shape style="position:absolute;left:5788;top:153;width:2;height:52" coordorigin="5788,153" coordsize="0,52" path="m5788,153l5788,204e" filled="false" stroked="true" strokeweight=".163027pt" strokecolor="#ff0000">
                <v:path arrowok="t"/>
              </v:shape>
            </v:group>
            <v:group style="position:absolute;left:5768;top:176;width:40;height:2" coordorigin="5768,176" coordsize="40,2">
              <v:shape style="position:absolute;left:5768;top:176;width:40;height:2" coordorigin="5768,176" coordsize="40,0" path="m5768,176l5808,176e" filled="false" stroked="true" strokeweight=".214789pt" strokecolor="#ff0000">
                <v:path arrowok="t"/>
              </v:shape>
            </v:group>
            <v:group style="position:absolute;left:5788;top:150;width:2;height:52" coordorigin="5788,150" coordsize="2,52">
              <v:shape style="position:absolute;left:5788;top:150;width:2;height:52" coordorigin="5788,150" coordsize="0,52" path="m5788,150l5788,201e" filled="false" stroked="true" strokeweight=".163027pt" strokecolor="#ff0000">
                <v:path arrowok="t"/>
              </v:shape>
            </v:group>
            <v:group style="position:absolute;left:5768;top:175;width:40;height:2" coordorigin="5768,175" coordsize="40,2">
              <v:shape style="position:absolute;left:5768;top:175;width:40;height:2" coordorigin="5768,175" coordsize="40,0" path="m5768,175l5808,175e" filled="false" stroked="true" strokeweight=".214789pt" strokecolor="#ff0000">
                <v:path arrowok="t"/>
              </v:shape>
            </v:group>
            <v:group style="position:absolute;left:5788;top:149;width:2;height:52" coordorigin="5788,149" coordsize="2,52">
              <v:shape style="position:absolute;left:5788;top:149;width:2;height:52" coordorigin="5788,149" coordsize="0,52" path="m5788,149l5788,201e" filled="false" stroked="true" strokeweight=".163027pt" strokecolor="#ff0000">
                <v:path arrowok="t"/>
              </v:shape>
            </v:group>
            <v:group style="position:absolute;left:5768;top:173;width:40;height:2" coordorigin="5768,173" coordsize="40,2">
              <v:shape style="position:absolute;left:5768;top:173;width:40;height:2" coordorigin="5768,173" coordsize="40,0" path="m5768,173l5808,173e" filled="false" stroked="true" strokeweight=".214789pt" strokecolor="#ff0000">
                <v:path arrowok="t"/>
              </v:shape>
            </v:group>
            <v:group style="position:absolute;left:5788;top:147;width:2;height:52" coordorigin="5788,147" coordsize="2,52">
              <v:shape style="position:absolute;left:5788;top:147;width:2;height:52" coordorigin="5788,147" coordsize="0,52" path="m5788,147l5788,198e" filled="false" stroked="true" strokeweight=".163027pt" strokecolor="#ff0000">
                <v:path arrowok="t"/>
              </v:shape>
            </v:group>
            <v:group style="position:absolute;left:5768;top:168;width:40;height:2" coordorigin="5768,168" coordsize="40,2">
              <v:shape style="position:absolute;left:5768;top:168;width:40;height:2" coordorigin="5768,168" coordsize="40,0" path="m5768,168l5808,168e" filled="false" stroked="true" strokeweight=".214789pt" strokecolor="#ff0000">
                <v:path arrowok="t"/>
              </v:shape>
            </v:group>
            <v:group style="position:absolute;left:5788;top:143;width:2;height:52" coordorigin="5788,143" coordsize="2,52">
              <v:shape style="position:absolute;left:5788;top:143;width:2;height:52" coordorigin="5788,143" coordsize="0,52" path="m5788,143l5788,194e" filled="false" stroked="true" strokeweight=".163027pt" strokecolor="#ff0000">
                <v:path arrowok="t"/>
              </v:shape>
            </v:group>
            <v:group style="position:absolute;left:5768;top:168;width:40;height:2" coordorigin="5768,168" coordsize="40,2">
              <v:shape style="position:absolute;left:5768;top:168;width:40;height:2" coordorigin="5768,168" coordsize="40,0" path="m5768,168l5808,168e" filled="false" stroked="true" strokeweight=".214789pt" strokecolor="#ff0000">
                <v:path arrowok="t"/>
              </v:shape>
            </v:group>
            <v:group style="position:absolute;left:5788;top:142;width:2;height:52" coordorigin="5788,142" coordsize="2,52">
              <v:shape style="position:absolute;left:5788;top:142;width:2;height:52" coordorigin="5788,142" coordsize="0,52" path="m5788,142l5788,193e" filled="false" stroked="true" strokeweight=".163027pt" strokecolor="#ff0000">
                <v:path arrowok="t"/>
              </v:shape>
            </v:group>
            <v:group style="position:absolute;left:5768;top:167;width:40;height:2" coordorigin="5768,167" coordsize="40,2">
              <v:shape style="position:absolute;left:5768;top:167;width:40;height:2" coordorigin="5768,167" coordsize="40,0" path="m5768,167l5808,167e" filled="false" stroked="true" strokeweight=".214789pt" strokecolor="#ff0000">
                <v:path arrowok="t"/>
              </v:shape>
            </v:group>
            <v:group style="position:absolute;left:5788;top:141;width:2;height:52" coordorigin="5788,141" coordsize="2,52">
              <v:shape style="position:absolute;left:5788;top:141;width:2;height:52" coordorigin="5788,141" coordsize="0,52" path="m5788,141l5788,193e" filled="false" stroked="true" strokeweight=".163027pt" strokecolor="#ff0000">
                <v:path arrowok="t"/>
              </v:shape>
            </v:group>
            <v:group style="position:absolute;left:5768;top:166;width:40;height:2" coordorigin="5768,166" coordsize="40,2">
              <v:shape style="position:absolute;left:5768;top:166;width:40;height:2" coordorigin="5768,166" coordsize="40,0" path="m5768,166l5808,166e" filled="false" stroked="true" strokeweight=".214789pt" strokecolor="#ff0000">
                <v:path arrowok="t"/>
              </v:shape>
            </v:group>
            <v:group style="position:absolute;left:5788;top:141;width:2;height:52" coordorigin="5788,141" coordsize="2,52">
              <v:shape style="position:absolute;left:5788;top:141;width:2;height:52" coordorigin="5788,141" coordsize="0,52" path="m5788,141l5788,192e" filled="false" stroked="true" strokeweight=".163027pt" strokecolor="#ff0000">
                <v:path arrowok="t"/>
              </v:shape>
            </v:group>
            <v:group style="position:absolute;left:5768;top:166;width:40;height:2" coordorigin="5768,166" coordsize="40,2">
              <v:shape style="position:absolute;left:5768;top:166;width:40;height:2" coordorigin="5768,166" coordsize="40,0" path="m5768,166l5808,166e" filled="false" stroked="true" strokeweight=".214789pt" strokecolor="#ff0000">
                <v:path arrowok="t"/>
              </v:shape>
            </v:group>
            <v:group style="position:absolute;left:5788;top:140;width:2;height:52" coordorigin="5788,140" coordsize="2,52">
              <v:shape style="position:absolute;left:5788;top:140;width:2;height:52" coordorigin="5788,140" coordsize="0,52" path="m5788,140l5788,191e" filled="false" stroked="true" strokeweight=".163027pt" strokecolor="#ff0000">
                <v:path arrowok="t"/>
              </v:shape>
            </v:group>
            <w10:wrap type="none"/>
          </v:group>
        </w:pict>
      </w:r>
      <w:r>
        <w:rPr>
          <w:rFonts w:ascii="Arial"/>
          <w:sz w:val="10"/>
        </w:rPr>
        <w:t>CMU</w:t>
      </w:r>
      <w:r>
        <w:rPr>
          <w:rFonts w:ascii="Arial"/>
          <w:spacing w:val="-17"/>
          <w:sz w:val="10"/>
        </w:rPr>
        <w:t> </w:t>
      </w:r>
      <w:r>
        <w:rPr>
          <w:rFonts w:ascii="Arial"/>
          <w:sz w:val="10"/>
        </w:rPr>
        <w:t>OpenCloud</w:t>
      </w:r>
    </w:p>
    <w:p>
      <w:pPr>
        <w:spacing w:line="240" w:lineRule="auto" w:before="1"/>
        <w:rPr>
          <w:rFonts w:ascii="Arial" w:hAnsi="Arial" w:cs="Arial" w:eastAsia="Arial"/>
          <w:sz w:val="12"/>
          <w:szCs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spacing w:before="0"/>
        <w:ind w:left="418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>
          <w:rFonts w:ascii="Arial"/>
          <w:sz w:val="10"/>
        </w:rPr>
        <w:t>CMU</w:t>
      </w:r>
      <w:r>
        <w:rPr>
          <w:rFonts w:ascii="Arial"/>
          <w:spacing w:val="-17"/>
          <w:sz w:val="10"/>
        </w:rPr>
        <w:t> </w:t>
      </w:r>
      <w:r>
        <w:rPr>
          <w:rFonts w:ascii="Arial"/>
          <w:sz w:val="10"/>
        </w:rPr>
        <w:t>OpenCloud</w:t>
      </w:r>
    </w:p>
    <w:p>
      <w:pPr>
        <w:spacing w:before="6"/>
        <w:ind w:left="231" w:right="0" w:firstLine="0"/>
        <w:jc w:val="left"/>
        <w:rPr>
          <w:rFonts w:ascii="Arial" w:hAnsi="Arial" w:cs="Arial" w:eastAsia="Arial"/>
          <w:sz w:val="7"/>
          <w:szCs w:val="7"/>
        </w:rPr>
      </w:pPr>
      <w:r>
        <w:rPr/>
        <w:pict>
          <v:group style="position:absolute;margin-left:317.700531pt;margin-top:.989886pt;width:48.15pt;height:64.4pt;mso-position-horizontal-relative:page;mso-position-vertical-relative:paragraph;z-index:2776" coordorigin="6354,20" coordsize="963,1288">
            <v:group style="position:absolute;left:6515;top:32;width:2;height:1274" coordorigin="6515,32" coordsize="2,1274">
              <v:shape style="position:absolute;left:6515;top:32;width:2;height:1274" coordorigin="6515,32" coordsize="0,1274" path="m6515,1306l6515,32,6515,32e" filled="false" stroked="true" strokeweight=".064788pt" strokecolor="#000000">
                <v:path arrowok="t"/>
                <v:stroke dashstyle="dash"/>
              </v:shape>
            </v:group>
            <v:group style="position:absolute;left:7155;top:32;width:2;height:1274" coordorigin="7155,32" coordsize="2,1274">
              <v:shape style="position:absolute;left:7155;top:32;width:2;height:1274" coordorigin="7155,32" coordsize="0,1274" path="m7155,1306l7155,32,7155,32e" filled="false" stroked="true" strokeweight=".064788pt" strokecolor="#000000">
                <v:path arrowok="t"/>
                <v:stroke dashstyle="dash"/>
              </v:shape>
            </v:group>
            <v:group style="position:absolute;left:6355;top:1306;width:961;height:2" coordorigin="6355,1306" coordsize="961,2">
              <v:shape style="position:absolute;left:6355;top:1306;width:961;height:2" coordorigin="6355,1306" coordsize="961,0" path="m6355,1306l7316,1306e" filled="false" stroked="true" strokeweight=".065556pt" strokecolor="#000000">
                <v:path arrowok="t"/>
                <v:stroke dashstyle="dash"/>
              </v:shape>
            </v:group>
            <v:group style="position:absolute;left:7316;top:1297;width:2;height:2" coordorigin="7316,1297" coordsize="2,2">
              <v:shape style="position:absolute;left:7316;top:1297;width:2;height:2" coordorigin="7316,1297" coordsize="0,0" path="m7316,1297l7316,1297e" filled="false" stroked="true" strokeweight=".065556pt" strokecolor="#000000">
                <v:path arrowok="t"/>
                <v:stroke dashstyle="dash"/>
              </v:shape>
            </v:group>
            <v:group style="position:absolute;left:6355;top:1164;width:961;height:2" coordorigin="6355,1164" coordsize="961,2">
              <v:shape style="position:absolute;left:6355;top:1164;width:961;height:2" coordorigin="6355,1164" coordsize="961,0" path="m6355,1164l7316,1164e" filled="false" stroked="true" strokeweight=".065556pt" strokecolor="#000000">
                <v:path arrowok="t"/>
                <v:stroke dashstyle="dash"/>
              </v:shape>
            </v:group>
            <v:group style="position:absolute;left:7316;top:1155;width:2;height:2" coordorigin="7316,1155" coordsize="2,2">
              <v:shape style="position:absolute;left:7316;top:1155;width:2;height:2" coordorigin="7316,1155" coordsize="0,0" path="m7316,1155l7316,1155e" filled="false" stroked="true" strokeweight=".065556pt" strokecolor="#000000">
                <v:path arrowok="t"/>
                <v:stroke dashstyle="dash"/>
              </v:shape>
            </v:group>
            <v:group style="position:absolute;left:6355;top:1023;width:961;height:2" coordorigin="6355,1023" coordsize="961,2">
              <v:shape style="position:absolute;left:6355;top:1023;width:961;height:2" coordorigin="6355,1023" coordsize="961,0" path="m6355,1023l7316,1023e" filled="false" stroked="true" strokeweight=".065556pt" strokecolor="#000000">
                <v:path arrowok="t"/>
                <v:stroke dashstyle="dash"/>
              </v:shape>
            </v:group>
            <v:group style="position:absolute;left:7316;top:1014;width:2;height:2" coordorigin="7316,1014" coordsize="2,2">
              <v:shape style="position:absolute;left:7316;top:1014;width:2;height:2" coordorigin="7316,1014" coordsize="0,0" path="m7316,1014l7316,1014e" filled="false" stroked="true" strokeweight=".065556pt" strokecolor="#000000">
                <v:path arrowok="t"/>
                <v:stroke dashstyle="dash"/>
              </v:shape>
            </v:group>
            <v:group style="position:absolute;left:6355;top:881;width:961;height:2" coordorigin="6355,881" coordsize="961,2">
              <v:shape style="position:absolute;left:6355;top:881;width:961;height:2" coordorigin="6355,881" coordsize="961,0" path="m6355,881l7316,881e" filled="false" stroked="true" strokeweight=".065556pt" strokecolor="#000000">
                <v:path arrowok="t"/>
                <v:stroke dashstyle="dash"/>
              </v:shape>
            </v:group>
            <v:group style="position:absolute;left:7316;top:872;width:2;height:2" coordorigin="7316,872" coordsize="2,2">
              <v:shape style="position:absolute;left:7316;top:872;width:2;height:2" coordorigin="7316,872" coordsize="0,0" path="m7316,872l7316,872e" filled="false" stroked="true" strokeweight=".065556pt" strokecolor="#000000">
                <v:path arrowok="t"/>
                <v:stroke dashstyle="dash"/>
              </v:shape>
            </v:group>
            <v:group style="position:absolute;left:6355;top:740;width:961;height:2" coordorigin="6355,740" coordsize="961,2">
              <v:shape style="position:absolute;left:6355;top:740;width:961;height:2" coordorigin="6355,740" coordsize="961,0" path="m6355,740l7316,740e" filled="false" stroked="true" strokeweight=".065556pt" strokecolor="#000000">
                <v:path arrowok="t"/>
                <v:stroke dashstyle="dash"/>
              </v:shape>
            </v:group>
            <v:group style="position:absolute;left:7316;top:731;width:2;height:2" coordorigin="7316,731" coordsize="2,2">
              <v:shape style="position:absolute;left:7316;top:731;width:2;height:2" coordorigin="7316,731" coordsize="0,0" path="m7316,731l7316,731e" filled="false" stroked="true" strokeweight=".065556pt" strokecolor="#000000">
                <v:path arrowok="t"/>
                <v:stroke dashstyle="dash"/>
              </v:shape>
            </v:group>
            <v:group style="position:absolute;left:6355;top:598;width:961;height:2" coordorigin="6355,598" coordsize="961,2">
              <v:shape style="position:absolute;left:6355;top:598;width:961;height:2" coordorigin="6355,598" coordsize="961,0" path="m6355,598l7316,598e" filled="false" stroked="true" strokeweight=".065556pt" strokecolor="#000000">
                <v:path arrowok="t"/>
                <v:stroke dashstyle="dash"/>
              </v:shape>
            </v:group>
            <v:group style="position:absolute;left:7316;top:589;width:2;height:2" coordorigin="7316,589" coordsize="2,2">
              <v:shape style="position:absolute;left:7316;top:589;width:2;height:2" coordorigin="7316,589" coordsize="0,0" path="m7316,589l7316,589e" filled="false" stroked="true" strokeweight=".065556pt" strokecolor="#000000">
                <v:path arrowok="t"/>
                <v:stroke dashstyle="dash"/>
              </v:shape>
            </v:group>
            <v:group style="position:absolute;left:6355;top:457;width:961;height:2" coordorigin="6355,457" coordsize="961,2">
              <v:shape style="position:absolute;left:6355;top:457;width:961;height:2" coordorigin="6355,457" coordsize="961,0" path="m6355,457l7316,457e" filled="false" stroked="true" strokeweight=".065556pt" strokecolor="#000000">
                <v:path arrowok="t"/>
                <v:stroke dashstyle="dash"/>
              </v:shape>
            </v:group>
            <v:group style="position:absolute;left:7316;top:448;width:2;height:2" coordorigin="7316,448" coordsize="2,2">
              <v:shape style="position:absolute;left:7316;top:448;width:2;height:2" coordorigin="7316,448" coordsize="0,0" path="m7316,448l7316,448e" filled="false" stroked="true" strokeweight=".065556pt" strokecolor="#000000">
                <v:path arrowok="t"/>
                <v:stroke dashstyle="dash"/>
              </v:shape>
            </v:group>
            <v:group style="position:absolute;left:6355;top:315;width:961;height:2" coordorigin="6355,315" coordsize="961,2">
              <v:shape style="position:absolute;left:6355;top:315;width:961;height:2" coordorigin="6355,315" coordsize="961,0" path="m6355,315l7316,315e" filled="false" stroked="true" strokeweight=".065556pt" strokecolor="#000000">
                <v:path arrowok="t"/>
                <v:stroke dashstyle="dash"/>
              </v:shape>
            </v:group>
            <v:group style="position:absolute;left:7316;top:306;width:2;height:2" coordorigin="7316,306" coordsize="2,2">
              <v:shape style="position:absolute;left:7316;top:306;width:2;height:2" coordorigin="7316,306" coordsize="0,0" path="m7316,306l7316,306e" filled="false" stroked="true" strokeweight=".065556pt" strokecolor="#000000">
                <v:path arrowok="t"/>
                <v:stroke dashstyle="dash"/>
              </v:shape>
            </v:group>
            <v:group style="position:absolute;left:6355;top:174;width:961;height:2" coordorigin="6355,174" coordsize="961,2">
              <v:shape style="position:absolute;left:6355;top:174;width:961;height:2" coordorigin="6355,174" coordsize="961,0" path="m6355,174l7316,174e" filled="false" stroked="true" strokeweight=".065556pt" strokecolor="#000000">
                <v:path arrowok="t"/>
                <v:stroke dashstyle="dash"/>
              </v:shape>
            </v:group>
            <v:group style="position:absolute;left:7316;top:165;width:2;height:2" coordorigin="7316,165" coordsize="2,2">
              <v:shape style="position:absolute;left:7316;top:165;width:2;height:2" coordorigin="7316,165" coordsize="0,0" path="m7316,165l7316,165e" filled="false" stroked="true" strokeweight=".065556pt" strokecolor="#000000">
                <v:path arrowok="t"/>
                <v:stroke dashstyle="dash"/>
              </v:shape>
            </v:group>
            <v:group style="position:absolute;left:6355;top:32;width:961;height:2" coordorigin="6355,32" coordsize="961,2">
              <v:shape style="position:absolute;left:6355;top:32;width:961;height:2" coordorigin="6355,32" coordsize="961,0" path="m6355,32l7316,32e" filled="false" stroked="true" strokeweight=".065556pt" strokecolor="#000000">
                <v:path arrowok="t"/>
                <v:stroke dashstyle="dash"/>
              </v:shape>
            </v:group>
            <v:group style="position:absolute;left:7316;top:23;width:2;height:2" coordorigin="7316,23" coordsize="2,2">
              <v:shape style="position:absolute;left:7316;top:23;width:2;height:2" coordorigin="7316,23" coordsize="0,0" path="m7316,23l7316,23e" filled="false" stroked="true" strokeweight=".065556pt" strokecolor="#000000">
                <v:path arrowok="t"/>
                <v:stroke dashstyle="dash"/>
              </v:shape>
            </v:group>
            <v:group style="position:absolute;left:6355;top:1306;width:961;height:2" coordorigin="6355,1306" coordsize="961,2">
              <v:shape style="position:absolute;left:6355;top:1306;width:961;height:2" coordorigin="6355,1306" coordsize="961,0" path="m6355,1306l7316,1306e" filled="false" stroked="true" strokeweight=".09927pt" strokecolor="#000000">
                <v:path arrowok="t"/>
              </v:shape>
            </v:group>
            <v:group style="position:absolute;left:6355;top:32;width:961;height:2" coordorigin="6355,32" coordsize="961,2">
              <v:shape style="position:absolute;left:6355;top:32;width:961;height:2" coordorigin="6355,32" coordsize="961,0" path="m6355,32l7316,32e" filled="false" stroked="true" strokeweight=".09927pt" strokecolor="#000000">
                <v:path arrowok="t"/>
              </v:shape>
            </v:group>
            <v:group style="position:absolute;left:6355;top:32;width:2;height:1274" coordorigin="6355,32" coordsize="2,1274">
              <v:shape style="position:absolute;left:6355;top:32;width:2;height:1274" coordorigin="6355,32" coordsize="0,1274" path="m6355,1306l6355,32e" filled="false" stroked="true" strokeweight=".098107pt" strokecolor="#000000">
                <v:path arrowok="t"/>
              </v:shape>
            </v:group>
            <v:group style="position:absolute;left:7316;top:32;width:2;height:1274" coordorigin="7316,32" coordsize="2,1274">
              <v:shape style="position:absolute;left:7316;top:32;width:2;height:1274" coordorigin="7316,32" coordsize="0,1274" path="m7316,1306l7316,32e" filled="false" stroked="true" strokeweight=".098107pt" strokecolor="#000000">
                <v:path arrowok="t"/>
              </v:shape>
            </v:group>
            <v:group style="position:absolute;left:6355;top:1306;width:961;height:2" coordorigin="6355,1306" coordsize="961,2">
              <v:shape style="position:absolute;left:6355;top:1306;width:961;height:2" coordorigin="6355,1306" coordsize="961,0" path="m6355,1306l7316,1306e" filled="false" stroked="true" strokeweight=".09927pt" strokecolor="#000000">
                <v:path arrowok="t"/>
              </v:shape>
            </v:group>
            <v:group style="position:absolute;left:6355;top:32;width:2;height:1274" coordorigin="6355,32" coordsize="2,1274">
              <v:shape style="position:absolute;left:6355;top:32;width:2;height:1274" coordorigin="6355,32" coordsize="0,1274" path="m6355,1306l6355,32e" filled="false" stroked="true" strokeweight=".098107pt" strokecolor="#000000">
                <v:path arrowok="t"/>
              </v:shape>
            </v:group>
            <v:group style="position:absolute;left:6515;top:1293;width:2;height:13" coordorigin="6515,1293" coordsize="2,13">
              <v:shape style="position:absolute;left:6515;top:1293;width:2;height:13" coordorigin="6515,1293" coordsize="0,13" path="m6515,1306l6515,1293e" filled="false" stroked="true" strokeweight=".098107pt" strokecolor="#000000">
                <v:path arrowok="t"/>
              </v:shape>
            </v:group>
            <v:group style="position:absolute;left:6515;top:32;width:2;height:13" coordorigin="6515,32" coordsize="2,13">
              <v:shape style="position:absolute;left:6515;top:32;width:2;height:13" coordorigin="6515,32" coordsize="0,13" path="m6515,32l6515,45e" filled="false" stroked="true" strokeweight=".098107pt" strokecolor="#000000">
                <v:path arrowok="t"/>
              </v:shape>
            </v:group>
            <v:group style="position:absolute;left:7155;top:1293;width:2;height:13" coordorigin="7155,1293" coordsize="2,13">
              <v:shape style="position:absolute;left:7155;top:1293;width:2;height:13" coordorigin="7155,1293" coordsize="0,13" path="m7155,1306l7155,1293e" filled="false" stroked="true" strokeweight=".098107pt" strokecolor="#000000">
                <v:path arrowok="t"/>
              </v:shape>
            </v:group>
            <v:group style="position:absolute;left:7155;top:32;width:2;height:13" coordorigin="7155,32" coordsize="2,13">
              <v:shape style="position:absolute;left:7155;top:32;width:2;height:13" coordorigin="7155,32" coordsize="0,13" path="m7155,32l7155,45e" filled="false" stroked="true" strokeweight=".098107pt" strokecolor="#000000">
                <v:path arrowok="t"/>
              </v:shape>
            </v:group>
            <v:group style="position:absolute;left:6355;top:1306;width:13;height:2" coordorigin="6355,1306" coordsize="13,2">
              <v:shape style="position:absolute;left:6355;top:1306;width:13;height:2" coordorigin="6355,1306" coordsize="13,0" path="m6355,1306l6367,1306e" filled="false" stroked="true" strokeweight=".09927pt" strokecolor="#000000">
                <v:path arrowok="t"/>
              </v:shape>
            </v:group>
            <v:group style="position:absolute;left:7303;top:1306;width:13;height:2" coordorigin="7303,1306" coordsize="13,2">
              <v:shape style="position:absolute;left:7303;top:1306;width:13;height:2" coordorigin="7303,1306" coordsize="13,0" path="m7316,1306l7303,1306e" filled="false" stroked="true" strokeweight=".09927pt" strokecolor="#000000">
                <v:path arrowok="t"/>
              </v:shape>
            </v:group>
            <v:group style="position:absolute;left:6355;top:1164;width:13;height:2" coordorigin="6355,1164" coordsize="13,2">
              <v:shape style="position:absolute;left:6355;top:1164;width:13;height:2" coordorigin="6355,1164" coordsize="13,0" path="m6355,1164l6367,1164e" filled="false" stroked="true" strokeweight=".09927pt" strokecolor="#000000">
                <v:path arrowok="t"/>
              </v:shape>
            </v:group>
            <v:group style="position:absolute;left:7303;top:1164;width:13;height:2" coordorigin="7303,1164" coordsize="13,2">
              <v:shape style="position:absolute;left:7303;top:1164;width:13;height:2" coordorigin="7303,1164" coordsize="13,0" path="m7316,1164l7303,1164e" filled="false" stroked="true" strokeweight=".09927pt" strokecolor="#000000">
                <v:path arrowok="t"/>
              </v:shape>
            </v:group>
            <v:group style="position:absolute;left:6355;top:1023;width:13;height:2" coordorigin="6355,1023" coordsize="13,2">
              <v:shape style="position:absolute;left:6355;top:1023;width:13;height:2" coordorigin="6355,1023" coordsize="13,0" path="m6355,1023l6367,1023e" filled="false" stroked="true" strokeweight=".09927pt" strokecolor="#000000">
                <v:path arrowok="t"/>
              </v:shape>
            </v:group>
            <v:group style="position:absolute;left:7303;top:1023;width:13;height:2" coordorigin="7303,1023" coordsize="13,2">
              <v:shape style="position:absolute;left:7303;top:1023;width:13;height:2" coordorigin="7303,1023" coordsize="13,0" path="m7316,1023l7303,1023e" filled="false" stroked="true" strokeweight=".09927pt" strokecolor="#000000">
                <v:path arrowok="t"/>
              </v:shape>
            </v:group>
            <v:group style="position:absolute;left:6355;top:881;width:13;height:2" coordorigin="6355,881" coordsize="13,2">
              <v:shape style="position:absolute;left:6355;top:881;width:13;height:2" coordorigin="6355,881" coordsize="13,0" path="m6355,881l6367,881e" filled="false" stroked="true" strokeweight=".09927pt" strokecolor="#000000">
                <v:path arrowok="t"/>
              </v:shape>
            </v:group>
            <v:group style="position:absolute;left:7303;top:881;width:13;height:2" coordorigin="7303,881" coordsize="13,2">
              <v:shape style="position:absolute;left:7303;top:881;width:13;height:2" coordorigin="7303,881" coordsize="13,0" path="m7316,881l7303,881e" filled="false" stroked="true" strokeweight=".09927pt" strokecolor="#000000">
                <v:path arrowok="t"/>
              </v:shape>
            </v:group>
            <v:group style="position:absolute;left:6355;top:740;width:13;height:2" coordorigin="6355,740" coordsize="13,2">
              <v:shape style="position:absolute;left:6355;top:740;width:13;height:2" coordorigin="6355,740" coordsize="13,0" path="m6355,740l6367,740e" filled="false" stroked="true" strokeweight=".09927pt" strokecolor="#000000">
                <v:path arrowok="t"/>
              </v:shape>
            </v:group>
            <v:group style="position:absolute;left:7303;top:740;width:13;height:2" coordorigin="7303,740" coordsize="13,2">
              <v:shape style="position:absolute;left:7303;top:740;width:13;height:2" coordorigin="7303,740" coordsize="13,0" path="m7316,740l7303,740e" filled="false" stroked="true" strokeweight=".09927pt" strokecolor="#000000">
                <v:path arrowok="t"/>
              </v:shape>
            </v:group>
            <v:group style="position:absolute;left:6355;top:598;width:13;height:2" coordorigin="6355,598" coordsize="13,2">
              <v:shape style="position:absolute;left:6355;top:598;width:13;height:2" coordorigin="6355,598" coordsize="13,0" path="m6355,598l6367,598e" filled="false" stroked="true" strokeweight=".09927pt" strokecolor="#000000">
                <v:path arrowok="t"/>
              </v:shape>
            </v:group>
            <v:group style="position:absolute;left:7303;top:598;width:13;height:2" coordorigin="7303,598" coordsize="13,2">
              <v:shape style="position:absolute;left:7303;top:598;width:13;height:2" coordorigin="7303,598" coordsize="13,0" path="m7316,598l7303,598e" filled="false" stroked="true" strokeweight=".09927pt" strokecolor="#000000">
                <v:path arrowok="t"/>
              </v:shape>
            </v:group>
            <v:group style="position:absolute;left:6355;top:457;width:13;height:2" coordorigin="6355,457" coordsize="13,2">
              <v:shape style="position:absolute;left:6355;top:457;width:13;height:2" coordorigin="6355,457" coordsize="13,0" path="m6355,457l6367,457e" filled="false" stroked="true" strokeweight=".09927pt" strokecolor="#000000">
                <v:path arrowok="t"/>
              </v:shape>
            </v:group>
            <v:group style="position:absolute;left:7303;top:457;width:13;height:2" coordorigin="7303,457" coordsize="13,2">
              <v:shape style="position:absolute;left:7303;top:457;width:13;height:2" coordorigin="7303,457" coordsize="13,0" path="m7316,457l7303,457e" filled="false" stroked="true" strokeweight=".09927pt" strokecolor="#000000">
                <v:path arrowok="t"/>
              </v:shape>
            </v:group>
            <v:group style="position:absolute;left:6355;top:315;width:13;height:2" coordorigin="6355,315" coordsize="13,2">
              <v:shape style="position:absolute;left:6355;top:315;width:13;height:2" coordorigin="6355,315" coordsize="13,0" path="m6355,315l6367,315e" filled="false" stroked="true" strokeweight=".09927pt" strokecolor="#000000">
                <v:path arrowok="t"/>
              </v:shape>
            </v:group>
            <v:group style="position:absolute;left:7303;top:315;width:13;height:2" coordorigin="7303,315" coordsize="13,2">
              <v:shape style="position:absolute;left:7303;top:315;width:13;height:2" coordorigin="7303,315" coordsize="13,0" path="m7316,315l7303,315e" filled="false" stroked="true" strokeweight=".09927pt" strokecolor="#000000">
                <v:path arrowok="t"/>
              </v:shape>
            </v:group>
            <v:group style="position:absolute;left:6355;top:174;width:13;height:2" coordorigin="6355,174" coordsize="13,2">
              <v:shape style="position:absolute;left:6355;top:174;width:13;height:2" coordorigin="6355,174" coordsize="13,0" path="m6355,174l6367,174e" filled="false" stroked="true" strokeweight=".09927pt" strokecolor="#000000">
                <v:path arrowok="t"/>
              </v:shape>
            </v:group>
            <v:group style="position:absolute;left:7303;top:174;width:13;height:2" coordorigin="7303,174" coordsize="13,2">
              <v:shape style="position:absolute;left:7303;top:174;width:13;height:2" coordorigin="7303,174" coordsize="13,0" path="m7316,174l7303,174e" filled="false" stroked="true" strokeweight=".09927pt" strokecolor="#000000">
                <v:path arrowok="t"/>
              </v:shape>
            </v:group>
            <v:group style="position:absolute;left:6355;top:32;width:13;height:2" coordorigin="6355,32" coordsize="13,2">
              <v:shape style="position:absolute;left:6355;top:32;width:13;height:2" coordorigin="6355,32" coordsize="13,0" path="m6355,32l6367,32e" filled="false" stroked="true" strokeweight=".09927pt" strokecolor="#000000">
                <v:path arrowok="t"/>
              </v:shape>
            </v:group>
            <v:group style="position:absolute;left:7303;top:32;width:13;height:2" coordorigin="7303,32" coordsize="13,2">
              <v:shape style="position:absolute;left:7303;top:32;width:13;height:2" coordorigin="7303,32" coordsize="13,0" path="m7316,32l7303,32e" filled="false" stroked="true" strokeweight=".09927pt" strokecolor="#000000">
                <v:path arrowok="t"/>
              </v:shape>
            </v:group>
            <v:group style="position:absolute;left:6355;top:1306;width:961;height:2" coordorigin="6355,1306" coordsize="961,2">
              <v:shape style="position:absolute;left:6355;top:1306;width:961;height:2" coordorigin="6355,1306" coordsize="961,0" path="m6355,1306l7316,1306e" filled="false" stroked="true" strokeweight=".09927pt" strokecolor="#000000">
                <v:path arrowok="t"/>
              </v:shape>
            </v:group>
            <v:group style="position:absolute;left:6355;top:32;width:961;height:2" coordorigin="6355,32" coordsize="961,2">
              <v:shape style="position:absolute;left:6355;top:32;width:961;height:2" coordorigin="6355,32" coordsize="961,0" path="m6355,32l7316,32e" filled="false" stroked="true" strokeweight=".09927pt" strokecolor="#000000">
                <v:path arrowok="t"/>
              </v:shape>
            </v:group>
            <v:group style="position:absolute;left:6355;top:32;width:2;height:1274" coordorigin="6355,32" coordsize="2,1274">
              <v:shape style="position:absolute;left:6355;top:32;width:2;height:1274" coordorigin="6355,32" coordsize="0,1274" path="m6355,1306l6355,32e" filled="false" stroked="true" strokeweight=".098107pt" strokecolor="#000000">
                <v:path arrowok="t"/>
              </v:shape>
            </v:group>
            <v:group style="position:absolute;left:7316;top:32;width:2;height:1274" coordorigin="7316,32" coordsize="2,1274">
              <v:shape style="position:absolute;left:7316;top:32;width:2;height:1274" coordorigin="7316,32" coordsize="0,1274" path="m7316,1306l7316,32e" filled="false" stroked="true" strokeweight=".098107pt" strokecolor="#000000">
                <v:path arrowok="t"/>
              </v:shape>
            </v:group>
            <v:group style="position:absolute;left:6515;top:409;width:2;height:448" coordorigin="6515,409" coordsize="2,448">
              <v:shape style="position:absolute;left:6515;top:409;width:2;height:448" coordorigin="6515,409" coordsize="0,448" path="m6515,857l6515,409e" filled="false" stroked="true" strokeweight=".098107pt" strokecolor="#000000">
                <v:path arrowok="t"/>
                <v:stroke dashstyle="dash"/>
              </v:shape>
            </v:group>
            <v:group style="position:absolute;left:7155;top:639;width:2;height:313" coordorigin="7155,639" coordsize="2,313">
              <v:shape style="position:absolute;left:7155;top:639;width:2;height:313" coordorigin="7155,639" coordsize="0,313" path="m7155,952l7155,639e" filled="false" stroked="true" strokeweight=".098107pt" strokecolor="#000000">
                <v:path arrowok="t"/>
                <v:stroke dashstyle="dash"/>
              </v:shape>
            </v:group>
            <v:group style="position:absolute;left:6515;top:1156;width:2;height:9" coordorigin="6515,1156" coordsize="2,9">
              <v:shape style="position:absolute;left:6515;top:1156;width:2;height:9" coordorigin="6515,1156" coordsize="0,9" path="m6515,1164l6515,1156e" filled="false" stroked="true" strokeweight=".098107pt" strokecolor="#000000">
                <v:path arrowok="t"/>
                <v:stroke dashstyle="dash"/>
              </v:shape>
            </v:group>
            <v:group style="position:absolute;left:6835;top:1163;width:2;height:2" coordorigin="6835,1163" coordsize="2,2">
              <v:shape style="position:absolute;left:6835;top:1163;width:2;height:2" coordorigin="6835,1163" coordsize="2,2" path="m6836,1163l6835,1163,6835,1163,6835,1164,6835,1165,6836,1165,6837,1164,6837,1163,6836,1163xe" filled="true" fillcolor="#000000" stroked="false">
                <v:path arrowok="t"/>
                <v:fill type="solid"/>
              </v:shape>
            </v:group>
            <v:group style="position:absolute;left:7155;top:1163;width:2;height:2" coordorigin="7155,1163" coordsize="2,2">
              <v:shape style="position:absolute;left:7155;top:1163;width:2;height:2" coordorigin="7155,1163" coordsize="2,2" path="m7157,1163l7156,1163,7155,1163,7155,1164,7156,1165,7157,1165,7157,1164,7157,1163,7157,1163xe" filled="true" fillcolor="#000000" stroked="false">
                <v:path arrowok="t"/>
                <v:fill type="solid"/>
              </v:shape>
            </v:group>
            <v:group style="position:absolute;left:6479;top:409;width:73;height:2" coordorigin="6479,409" coordsize="73,2">
              <v:shape style="position:absolute;left:6479;top:409;width:73;height:2" coordorigin="6479,409" coordsize="73,0" path="m6479,409l6551,409e" filled="false" stroked="true" strokeweight=".09927pt" strokecolor="#000000">
                <v:path arrowok="t"/>
              </v:shape>
            </v:group>
            <v:group style="position:absolute;left:6799;top:1055;width:73;height:2" coordorigin="6799,1055" coordsize="73,2">
              <v:shape style="position:absolute;left:6799;top:1055;width:73;height:2" coordorigin="6799,1055" coordsize="73,0" path="m6799,1055l6871,1055e" filled="false" stroked="true" strokeweight=".09927pt" strokecolor="#000000">
                <v:path arrowok="t"/>
              </v:shape>
            </v:group>
            <v:group style="position:absolute;left:7120;top:639;width:73;height:2" coordorigin="7120,639" coordsize="73,2">
              <v:shape style="position:absolute;left:7120;top:639;width:73;height:2" coordorigin="7120,639" coordsize="73,0" path="m7120,639l7192,639e" filled="false" stroked="true" strokeweight=".09927pt" strokecolor="#000000">
                <v:path arrowok="t"/>
              </v:shape>
            </v:group>
            <v:group style="position:absolute;left:6479;top:1164;width:73;height:2" coordorigin="6479,1164" coordsize="73,2">
              <v:shape style="position:absolute;left:6479;top:1164;width:73;height:2" coordorigin="6479,1164" coordsize="73,0" path="m6479,1164l6551,1164e" filled="false" stroked="true" strokeweight=".09927pt" strokecolor="#000000">
                <v:path arrowok="t"/>
              </v:shape>
            </v:group>
            <v:group style="position:absolute;left:6799;top:1164;width:73;height:2" coordorigin="6799,1164" coordsize="73,2">
              <v:shape style="position:absolute;left:6799;top:1164;width:73;height:2" coordorigin="6799,1164" coordsize="73,0" path="m6799,1164l6871,1164e" filled="false" stroked="true" strokeweight=".09927pt" strokecolor="#000000">
                <v:path arrowok="t"/>
              </v:shape>
            </v:group>
            <v:group style="position:absolute;left:7120;top:1164;width:73;height:2" coordorigin="7120,1164" coordsize="73,2">
              <v:shape style="position:absolute;left:7120;top:1164;width:73;height:2" coordorigin="7120,1164" coordsize="73,0" path="m7120,1164l7192,1164e" filled="false" stroked="true" strokeweight=".09927pt" strokecolor="#000000">
                <v:path arrowok="t"/>
              </v:shape>
            </v:group>
            <v:group style="position:absolute;left:6443;top:857;width:145;height:299" coordorigin="6443,857" coordsize="145,299">
              <v:shape style="position:absolute;left:6443;top:857;width:145;height:299" coordorigin="6443,857" coordsize="145,299" path="m6443,1156l6443,857,6587,857,6587,1156,6443,1156e" filled="false" stroked="true" strokeweight=".098327pt" strokecolor="#0000ff">
                <v:path arrowok="t"/>
              </v:shape>
            </v:group>
            <v:group style="position:absolute;left:6763;top:1116;width:145;height:49" coordorigin="6763,1116" coordsize="145,49">
              <v:shape style="position:absolute;left:6763;top:1116;width:145;height:49" coordorigin="6763,1116" coordsize="145,49" path="m6763,1164l6763,1116,6907,1116,6907,1164,6763,1164e" filled="false" stroked="true" strokeweight=".09915pt" strokecolor="#0000ff">
                <v:path arrowok="t"/>
              </v:shape>
            </v:group>
            <v:group style="position:absolute;left:7083;top:952;width:145;height:213" coordorigin="7083,952" coordsize="145,213">
              <v:shape style="position:absolute;left:7083;top:952;width:145;height:213" coordorigin="7083,952" coordsize="145,213" path="m7083,1164l7083,952,7228,952,7228,1164,7083,1164e" filled="false" stroked="true" strokeweight=".098474pt" strokecolor="#0000ff">
                <v:path arrowok="t"/>
              </v:shape>
            </v:group>
            <v:group style="position:absolute;left:6443;top:1084;width:145;height:2" coordorigin="6443,1084" coordsize="145,2">
              <v:shape style="position:absolute;left:6443;top:1084;width:145;height:2" coordorigin="6443,1084" coordsize="145,0" path="m6443,1084l6587,1084e" filled="false" stroked="true" strokeweight=".09927pt" strokecolor="#ff0000">
                <v:path arrowok="t"/>
              </v:shape>
            </v:group>
            <v:group style="position:absolute;left:6763;top:1161;width:145;height:2" coordorigin="6763,1161" coordsize="145,2">
              <v:shape style="position:absolute;left:6763;top:1161;width:145;height:2" coordorigin="6763,1161" coordsize="145,0" path="m6763,1161l6907,1161e" filled="false" stroked="true" strokeweight=".09927pt" strokecolor="#ff0000">
                <v:path arrowok="t"/>
              </v:shape>
            </v:group>
            <v:group style="position:absolute;left:7083;top:1164;width:145;height:2" coordorigin="7083,1164" coordsize="145,2">
              <v:shape style="position:absolute;left:7083;top:1164;width:145;height:2" coordorigin="7083,1164" coordsize="145,0" path="m7083,1164l7228,1164e" filled="false" stroked="true" strokeweight=".09927pt" strokecolor="#ff0000">
                <v:path arrowok="t"/>
              </v:shape>
            </v:group>
            <v:group style="position:absolute;left:6503;top:408;width:24;height:2" coordorigin="6503,408" coordsize="24,2">
              <v:shape style="position:absolute;left:6503;top:408;width:24;height:2" coordorigin="6503,408" coordsize="24,0" path="m6503,408l6527,408e" filled="false" stroked="true" strokeweight=".09927pt" strokecolor="#ff0000">
                <v:path arrowok="t"/>
              </v:shape>
            </v:group>
            <v:group style="position:absolute;left:6515;top:396;width:2;height:24" coordorigin="6515,396" coordsize="2,24">
              <v:shape style="position:absolute;left:6515;top:396;width:2;height:24" coordorigin="6515,396" coordsize="0,24" path="m6515,396l6515,420e" filled="false" stroked="true" strokeweight=".098107pt" strokecolor="#ff0000">
                <v:path arrowok="t"/>
              </v:shape>
            </v:group>
            <v:group style="position:absolute;left:6503;top:408;width:24;height:2" coordorigin="6503,408" coordsize="24,2">
              <v:shape style="position:absolute;left:6503;top:408;width:24;height:2" coordorigin="6503,408" coordsize="24,0" path="m6503,408l6527,408e" filled="false" stroked="true" strokeweight=".09927pt" strokecolor="#ff0000">
                <v:path arrowok="t"/>
              </v:shape>
            </v:group>
            <v:group style="position:absolute;left:6515;top:396;width:2;height:24" coordorigin="6515,396" coordsize="2,24">
              <v:shape style="position:absolute;left:6515;top:396;width:2;height:24" coordorigin="6515,396" coordsize="0,24" path="m6515,396l6515,419e" filled="false" stroked="true" strokeweight=".098107pt" strokecolor="#ff0000">
                <v:path arrowok="t"/>
              </v:shape>
            </v:group>
            <v:group style="position:absolute;left:6503;top:407;width:24;height:2" coordorigin="6503,407" coordsize="24,2">
              <v:shape style="position:absolute;left:6503;top:407;width:24;height:2" coordorigin="6503,407" coordsize="24,0" path="m6503,407l6527,407e" filled="false" stroked="true" strokeweight=".09927pt" strokecolor="#ff0000">
                <v:path arrowok="t"/>
              </v:shape>
            </v:group>
            <v:group style="position:absolute;left:6515;top:395;width:2;height:24" coordorigin="6515,395" coordsize="2,24">
              <v:shape style="position:absolute;left:6515;top:395;width:2;height:24" coordorigin="6515,395" coordsize="0,24" path="m6515,395l6515,419e" filled="false" stroked="true" strokeweight=".098107pt" strokecolor="#ff0000">
                <v:path arrowok="t"/>
              </v:shape>
            </v:group>
            <v:group style="position:absolute;left:6503;top:407;width:24;height:2" coordorigin="6503,407" coordsize="24,2">
              <v:shape style="position:absolute;left:6503;top:407;width:24;height:2" coordorigin="6503,407" coordsize="24,0" path="m6503,407l6527,407e" filled="false" stroked="true" strokeweight=".09927pt" strokecolor="#ff0000">
                <v:path arrowok="t"/>
              </v:shape>
            </v:group>
            <v:group style="position:absolute;left:6515;top:395;width:2;height:24" coordorigin="6515,395" coordsize="2,24">
              <v:shape style="position:absolute;left:6515;top:395;width:2;height:24" coordorigin="6515,395" coordsize="0,24" path="m6515,395l6515,419e" filled="false" stroked="true" strokeweight=".098107pt" strokecolor="#ff0000">
                <v:path arrowok="t"/>
              </v:shape>
            </v:group>
            <v:group style="position:absolute;left:6503;top:407;width:24;height:2" coordorigin="6503,407" coordsize="24,2">
              <v:shape style="position:absolute;left:6503;top:407;width:24;height:2" coordorigin="6503,407" coordsize="24,0" path="m6503,407l6527,407e" filled="false" stroked="true" strokeweight=".09927pt" strokecolor="#ff0000">
                <v:path arrowok="t"/>
              </v:shape>
            </v:group>
            <v:group style="position:absolute;left:6515;top:395;width:2;height:24" coordorigin="6515,395" coordsize="2,24">
              <v:shape style="position:absolute;left:6515;top:395;width:2;height:24" coordorigin="6515,395" coordsize="0,24" path="m6515,395l6515,418e" filled="false" stroked="true" strokeweight=".098107pt" strokecolor="#ff0000">
                <v:path arrowok="t"/>
              </v:shape>
            </v:group>
            <v:group style="position:absolute;left:6503;top:406;width:24;height:2" coordorigin="6503,406" coordsize="24,2">
              <v:shape style="position:absolute;left:6503;top:406;width:24;height:2" coordorigin="6503,406" coordsize="24,0" path="m6503,406l6527,406e" filled="false" stroked="true" strokeweight=".09927pt" strokecolor="#ff0000">
                <v:path arrowok="t"/>
              </v:shape>
            </v:group>
            <v:group style="position:absolute;left:6515;top:394;width:2;height:24" coordorigin="6515,394" coordsize="2,24">
              <v:shape style="position:absolute;left:6515;top:394;width:2;height:24" coordorigin="6515,394" coordsize="0,24" path="m6515,394l6515,418e" filled="false" stroked="true" strokeweight=".098107pt" strokecolor="#ff0000">
                <v:path arrowok="t"/>
              </v:shape>
            </v:group>
            <v:group style="position:absolute;left:6503;top:405;width:24;height:2" coordorigin="6503,405" coordsize="24,2">
              <v:shape style="position:absolute;left:6503;top:405;width:24;height:2" coordorigin="6503,405" coordsize="24,0" path="m6503,405l6527,405e" filled="false" stroked="true" strokeweight=".09927pt" strokecolor="#ff0000">
                <v:path arrowok="t"/>
              </v:shape>
            </v:group>
            <v:group style="position:absolute;left:6515;top:393;width:2;height:24" coordorigin="6515,393" coordsize="2,24">
              <v:shape style="position:absolute;left:6515;top:393;width:2;height:24" coordorigin="6515,393" coordsize="0,24" path="m6515,393l6515,417e" filled="false" stroked="true" strokeweight=".098107pt" strokecolor="#ff0000">
                <v:path arrowok="t"/>
              </v:shape>
            </v:group>
            <v:group style="position:absolute;left:6503;top:405;width:24;height:2" coordorigin="6503,405" coordsize="24,2">
              <v:shape style="position:absolute;left:6503;top:405;width:24;height:2" coordorigin="6503,405" coordsize="24,0" path="m6503,405l6527,405e" filled="false" stroked="true" strokeweight=".09927pt" strokecolor="#ff0000">
                <v:path arrowok="t"/>
              </v:shape>
            </v:group>
            <v:group style="position:absolute;left:6515;top:393;width:2;height:24" coordorigin="6515,393" coordsize="2,24">
              <v:shape style="position:absolute;left:6515;top:393;width:2;height:24" coordorigin="6515,393" coordsize="0,24" path="m6515,393l6515,417e" filled="false" stroked="true" strokeweight=".098107pt" strokecolor="#ff0000">
                <v:path arrowok="t"/>
              </v:shape>
            </v:group>
            <v:group style="position:absolute;left:6503;top:405;width:24;height:2" coordorigin="6503,405" coordsize="24,2">
              <v:shape style="position:absolute;left:6503;top:405;width:24;height:2" coordorigin="6503,405" coordsize="24,0" path="m6503,405l6527,405e" filled="false" stroked="true" strokeweight=".09927pt" strokecolor="#ff0000">
                <v:path arrowok="t"/>
              </v:shape>
            </v:group>
            <v:group style="position:absolute;left:6515;top:393;width:2;height:24" coordorigin="6515,393" coordsize="2,24">
              <v:shape style="position:absolute;left:6515;top:393;width:2;height:24" coordorigin="6515,393" coordsize="0,24" path="m6515,393l6515,416e" filled="false" stroked="true" strokeweight=".098107pt" strokecolor="#ff0000">
                <v:path arrowok="t"/>
              </v:shape>
            </v:group>
            <v:group style="position:absolute;left:6503;top:404;width:24;height:2" coordorigin="6503,404" coordsize="24,2">
              <v:shape style="position:absolute;left:6503;top:404;width:24;height:2" coordorigin="6503,404" coordsize="24,0" path="m6503,404l6527,404e" filled="false" stroked="true" strokeweight=".09927pt" strokecolor="#ff0000">
                <v:path arrowok="t"/>
              </v:shape>
            </v:group>
            <v:group style="position:absolute;left:6515;top:392;width:2;height:24" coordorigin="6515,392" coordsize="2,24">
              <v:shape style="position:absolute;left:6515;top:392;width:2;height:24" coordorigin="6515,392" coordsize="0,24" path="m6515,392l6515,416e" filled="false" stroked="true" strokeweight=".098107pt" strokecolor="#ff0000">
                <v:path arrowok="t"/>
              </v:shape>
            </v:group>
            <v:group style="position:absolute;left:6503;top:404;width:24;height:2" coordorigin="6503,404" coordsize="24,2">
              <v:shape style="position:absolute;left:6503;top:404;width:24;height:2" coordorigin="6503,404" coordsize="24,0" path="m6503,404l6527,404e" filled="false" stroked="true" strokeweight=".09927pt" strokecolor="#ff0000">
                <v:path arrowok="t"/>
              </v:shape>
            </v:group>
            <v:group style="position:absolute;left:6515;top:392;width:2;height:24" coordorigin="6515,392" coordsize="2,24">
              <v:shape style="position:absolute;left:6515;top:392;width:2;height:24" coordorigin="6515,392" coordsize="0,24" path="m6515,392l6515,415e" filled="false" stroked="true" strokeweight=".098107pt" strokecolor="#ff0000">
                <v:path arrowok="t"/>
              </v:shape>
            </v:group>
            <v:group style="position:absolute;left:6503;top:403;width:24;height:2" coordorigin="6503,403" coordsize="24,2">
              <v:shape style="position:absolute;left:6503;top:403;width:24;height:2" coordorigin="6503,403" coordsize="24,0" path="m6503,403l6527,403e" filled="false" stroked="true" strokeweight=".09927pt" strokecolor="#ff0000">
                <v:path arrowok="t"/>
              </v:shape>
            </v:group>
            <v:group style="position:absolute;left:6515;top:391;width:2;height:24" coordorigin="6515,391" coordsize="2,24">
              <v:shape style="position:absolute;left:6515;top:391;width:2;height:24" coordorigin="6515,391" coordsize="0,24" path="m6515,391l6515,415e" filled="false" stroked="true" strokeweight=".098107pt" strokecolor="#ff0000">
                <v:path arrowok="t"/>
              </v:shape>
            </v:group>
            <v:group style="position:absolute;left:6503;top:403;width:24;height:2" coordorigin="6503,403" coordsize="24,2">
              <v:shape style="position:absolute;left:6503;top:403;width:24;height:2" coordorigin="6503,403" coordsize="24,0" path="m6503,403l6527,403e" filled="false" stroked="true" strokeweight=".09927pt" strokecolor="#ff0000">
                <v:path arrowok="t"/>
              </v:shape>
            </v:group>
            <v:group style="position:absolute;left:6515;top:391;width:2;height:24" coordorigin="6515,391" coordsize="2,24">
              <v:shape style="position:absolute;left:6515;top:391;width:2;height:24" coordorigin="6515,391" coordsize="0,24" path="m6515,391l6515,414e" filled="false" stroked="true" strokeweight=".098107pt" strokecolor="#ff0000">
                <v:path arrowok="t"/>
              </v:shape>
            </v:group>
            <v:group style="position:absolute;left:6503;top:402;width:24;height:2" coordorigin="6503,402" coordsize="24,2">
              <v:shape style="position:absolute;left:6503;top:402;width:24;height:2" coordorigin="6503,402" coordsize="24,0" path="m6503,402l6527,402e" filled="false" stroked="true" strokeweight=".09927pt" strokecolor="#ff0000">
                <v:path arrowok="t"/>
              </v:shape>
            </v:group>
            <v:group style="position:absolute;left:6515;top:390;width:2;height:24" coordorigin="6515,390" coordsize="2,24">
              <v:shape style="position:absolute;left:6515;top:390;width:2;height:24" coordorigin="6515,390" coordsize="0,24" path="m6515,390l6515,414e" filled="false" stroked="true" strokeweight=".098107pt" strokecolor="#ff0000">
                <v:path arrowok="t"/>
              </v:shape>
            </v:group>
            <v:group style="position:absolute;left:6503;top:402;width:24;height:2" coordorigin="6503,402" coordsize="24,2">
              <v:shape style="position:absolute;left:6503;top:402;width:24;height:2" coordorigin="6503,402" coordsize="24,0" path="m6503,402l6527,402e" filled="false" stroked="true" strokeweight=".09927pt" strokecolor="#ff0000">
                <v:path arrowok="t"/>
              </v:shape>
            </v:group>
            <v:group style="position:absolute;left:6515;top:390;width:2;height:24" coordorigin="6515,390" coordsize="2,24">
              <v:shape style="position:absolute;left:6515;top:390;width:2;height:24" coordorigin="6515,390" coordsize="0,24" path="m6515,390l6515,414e" filled="false" stroked="true" strokeweight=".098107pt" strokecolor="#ff0000">
                <v:path arrowok="t"/>
              </v:shape>
            </v:group>
            <v:group style="position:absolute;left:6503;top:402;width:24;height:2" coordorigin="6503,402" coordsize="24,2">
              <v:shape style="position:absolute;left:6503;top:402;width:24;height:2" coordorigin="6503,402" coordsize="24,0" path="m6503,402l6527,402e" filled="false" stroked="true" strokeweight=".09927pt" strokecolor="#ff0000">
                <v:path arrowok="t"/>
              </v:shape>
            </v:group>
            <v:group style="position:absolute;left:6515;top:390;width:2;height:24" coordorigin="6515,390" coordsize="2,24">
              <v:shape style="position:absolute;left:6515;top:390;width:2;height:24" coordorigin="6515,390" coordsize="0,24" path="m6515,390l6515,413e" filled="false" stroked="true" strokeweight=".098107pt" strokecolor="#ff0000">
                <v:path arrowok="t"/>
              </v:shape>
            </v:group>
            <v:group style="position:absolute;left:6503;top:401;width:24;height:2" coordorigin="6503,401" coordsize="24,2">
              <v:shape style="position:absolute;left:6503;top:401;width:24;height:2" coordorigin="6503,401" coordsize="24,0" path="m6503,401l6527,401e" filled="false" stroked="true" strokeweight=".09927pt" strokecolor="#ff0000">
                <v:path arrowok="t"/>
              </v:shape>
            </v:group>
            <v:group style="position:absolute;left:6515;top:389;width:2;height:24" coordorigin="6515,389" coordsize="2,24">
              <v:shape style="position:absolute;left:6515;top:389;width:2;height:24" coordorigin="6515,389" coordsize="0,24" path="m6515,389l6515,413e" filled="false" stroked="true" strokeweight=".098107pt" strokecolor="#ff0000">
                <v:path arrowok="t"/>
              </v:shape>
            </v:group>
            <v:group style="position:absolute;left:6503;top:400;width:24;height:2" coordorigin="6503,400" coordsize="24,2">
              <v:shape style="position:absolute;left:6503;top:400;width:24;height:2" coordorigin="6503,400" coordsize="24,0" path="m6503,400l6527,400e" filled="false" stroked="true" strokeweight=".09927pt" strokecolor="#ff0000">
                <v:path arrowok="t"/>
              </v:shape>
            </v:group>
            <v:group style="position:absolute;left:6515;top:388;width:2;height:24" coordorigin="6515,388" coordsize="2,24">
              <v:shape style="position:absolute;left:6515;top:388;width:2;height:24" coordorigin="6515,388" coordsize="0,24" path="m6515,388l6515,412e" filled="false" stroked="true" strokeweight=".098107pt" strokecolor="#ff0000">
                <v:path arrowok="t"/>
              </v:shape>
            </v:group>
            <v:group style="position:absolute;left:6503;top:400;width:24;height:2" coordorigin="6503,400" coordsize="24,2">
              <v:shape style="position:absolute;left:6503;top:400;width:24;height:2" coordorigin="6503,400" coordsize="24,0" path="m6503,400l6527,400e" filled="false" stroked="true" strokeweight=".09927pt" strokecolor="#ff0000">
                <v:path arrowok="t"/>
              </v:shape>
            </v:group>
            <v:group style="position:absolute;left:6515;top:388;width:2;height:24" coordorigin="6515,388" coordsize="2,24">
              <v:shape style="position:absolute;left:6515;top:388;width:2;height:24" coordorigin="6515,388" coordsize="0,24" path="m6515,388l6515,412e" filled="false" stroked="true" strokeweight=".098107pt" strokecolor="#ff0000">
                <v:path arrowok="t"/>
              </v:shape>
            </v:group>
            <v:group style="position:absolute;left:6503;top:400;width:24;height:2" coordorigin="6503,400" coordsize="24,2">
              <v:shape style="position:absolute;left:6503;top:400;width:24;height:2" coordorigin="6503,400" coordsize="24,0" path="m6503,400l6527,400e" filled="false" stroked="true" strokeweight=".09927pt" strokecolor="#ff0000">
                <v:path arrowok="t"/>
              </v:shape>
            </v:group>
            <v:group style="position:absolute;left:6515;top:388;width:2;height:24" coordorigin="6515,388" coordsize="2,24">
              <v:shape style="position:absolute;left:6515;top:388;width:2;height:24" coordorigin="6515,388" coordsize="0,24" path="m6515,388l6515,411e" filled="false" stroked="true" strokeweight=".098107pt" strokecolor="#ff0000">
                <v:path arrowok="t"/>
              </v:shape>
            </v:group>
            <v:group style="position:absolute;left:6503;top:399;width:24;height:2" coordorigin="6503,399" coordsize="24,2">
              <v:shape style="position:absolute;left:6503;top:399;width:24;height:2" coordorigin="6503,399" coordsize="24,0" path="m6503,399l6527,399e" filled="false" stroked="true" strokeweight=".09927pt" strokecolor="#ff0000">
                <v:path arrowok="t"/>
              </v:shape>
            </v:group>
            <v:group style="position:absolute;left:6515;top:387;width:2;height:24" coordorigin="6515,387" coordsize="2,24">
              <v:shape style="position:absolute;left:6515;top:387;width:2;height:24" coordorigin="6515,387" coordsize="0,24" path="m6515,387l6515,411e" filled="false" stroked="true" strokeweight=".098107pt" strokecolor="#ff0000">
                <v:path arrowok="t"/>
              </v:shape>
            </v:group>
            <v:group style="position:absolute;left:6503;top:399;width:24;height:2" coordorigin="6503,399" coordsize="24,2">
              <v:shape style="position:absolute;left:6503;top:399;width:24;height:2" coordorigin="6503,399" coordsize="24,0" path="m6503,399l6527,399e" filled="false" stroked="true" strokeweight=".09927pt" strokecolor="#ff0000">
                <v:path arrowok="t"/>
              </v:shape>
            </v:group>
            <v:group style="position:absolute;left:6515;top:387;width:2;height:24" coordorigin="6515,387" coordsize="2,24">
              <v:shape style="position:absolute;left:6515;top:387;width:2;height:24" coordorigin="6515,387" coordsize="0,24" path="m6515,387l6515,410e" filled="false" stroked="true" strokeweight=".098107pt" strokecolor="#ff0000">
                <v:path arrowok="t"/>
              </v:shape>
            </v:group>
            <v:group style="position:absolute;left:6503;top:398;width:24;height:2" coordorigin="6503,398" coordsize="24,2">
              <v:shape style="position:absolute;left:6503;top:398;width:24;height:2" coordorigin="6503,398" coordsize="24,0" path="m6503,398l6527,398e" filled="false" stroked="true" strokeweight=".09927pt" strokecolor="#ff0000">
                <v:path arrowok="t"/>
              </v:shape>
            </v:group>
            <v:group style="position:absolute;left:6515;top:386;width:2;height:24" coordorigin="6515,386" coordsize="2,24">
              <v:shape style="position:absolute;left:6515;top:386;width:2;height:24" coordorigin="6515,386" coordsize="0,24" path="m6515,386l6515,410e" filled="false" stroked="true" strokeweight=".098107pt" strokecolor="#ff0000">
                <v:path arrowok="t"/>
              </v:shape>
            </v:group>
            <v:group style="position:absolute;left:6503;top:398;width:24;height:2" coordorigin="6503,398" coordsize="24,2">
              <v:shape style="position:absolute;left:6503;top:398;width:24;height:2" coordorigin="6503,398" coordsize="24,0" path="m6503,398l6527,398e" filled="false" stroked="true" strokeweight=".09927pt" strokecolor="#ff0000">
                <v:path arrowok="t"/>
              </v:shape>
            </v:group>
            <v:group style="position:absolute;left:6515;top:386;width:2;height:24" coordorigin="6515,386" coordsize="2,24">
              <v:shape style="position:absolute;left:6515;top:386;width:2;height:24" coordorigin="6515,386" coordsize="0,24" path="m6515,386l6515,410e" filled="false" stroked="true" strokeweight=".098107pt" strokecolor="#ff0000">
                <v:path arrowok="t"/>
              </v:shape>
            </v:group>
            <v:group style="position:absolute;left:6503;top:398;width:24;height:2" coordorigin="6503,398" coordsize="24,2">
              <v:shape style="position:absolute;left:6503;top:398;width:24;height:2" coordorigin="6503,398" coordsize="24,0" path="m6503,398l6527,398e" filled="false" stroked="true" strokeweight=".09927pt" strokecolor="#ff0000">
                <v:path arrowok="t"/>
              </v:shape>
            </v:group>
            <v:group style="position:absolute;left:6515;top:386;width:2;height:24" coordorigin="6515,386" coordsize="2,24">
              <v:shape style="position:absolute;left:6515;top:386;width:2;height:24" coordorigin="6515,386" coordsize="0,24" path="m6515,386l6515,409e" filled="false" stroked="true" strokeweight=".098107pt" strokecolor="#ff0000">
                <v:path arrowok="t"/>
              </v:shape>
            </v:group>
            <v:group style="position:absolute;left:6503;top:397;width:24;height:2" coordorigin="6503,397" coordsize="24,2">
              <v:shape style="position:absolute;left:6503;top:397;width:24;height:2" coordorigin="6503,397" coordsize="24,0" path="m6503,397l6527,397e" filled="false" stroked="true" strokeweight=".09927pt" strokecolor="#ff0000">
                <v:path arrowok="t"/>
              </v:shape>
            </v:group>
            <v:group style="position:absolute;left:6515;top:385;width:2;height:24" coordorigin="6515,385" coordsize="2,24">
              <v:shape style="position:absolute;left:6515;top:385;width:2;height:24" coordorigin="6515,385" coordsize="0,24" path="m6515,385l6515,409e" filled="false" stroked="true" strokeweight=".098107pt" strokecolor="#ff0000">
                <v:path arrowok="t"/>
              </v:shape>
            </v:group>
            <v:group style="position:absolute;left:6503;top:396;width:24;height:2" coordorigin="6503,396" coordsize="24,2">
              <v:shape style="position:absolute;left:6503;top:396;width:24;height:2" coordorigin="6503,396" coordsize="24,0" path="m6503,396l6527,396e" filled="false" stroked="true" strokeweight=".09927pt" strokecolor="#ff0000">
                <v:path arrowok="t"/>
              </v:shape>
            </v:group>
            <v:group style="position:absolute;left:6515;top:384;width:2;height:24" coordorigin="6515,384" coordsize="2,24">
              <v:shape style="position:absolute;left:6515;top:384;width:2;height:24" coordorigin="6515,384" coordsize="0,24" path="m6515,384l6515,408e" filled="false" stroked="true" strokeweight=".098107pt" strokecolor="#ff0000">
                <v:path arrowok="t"/>
              </v:shape>
            </v:group>
            <v:group style="position:absolute;left:6503;top:396;width:24;height:2" coordorigin="6503,396" coordsize="24,2">
              <v:shape style="position:absolute;left:6503;top:396;width:24;height:2" coordorigin="6503,396" coordsize="24,0" path="m6503,396l6527,396e" filled="false" stroked="true" strokeweight=".09927pt" strokecolor="#ff0000">
                <v:path arrowok="t"/>
              </v:shape>
            </v:group>
            <v:group style="position:absolute;left:6515;top:384;width:2;height:24" coordorigin="6515,384" coordsize="2,24">
              <v:shape style="position:absolute;left:6515;top:384;width:2;height:24" coordorigin="6515,384" coordsize="0,24" path="m6515,384l6515,408e" filled="false" stroked="true" strokeweight=".098107pt" strokecolor="#ff0000">
                <v:path arrowok="t"/>
              </v:shape>
            </v:group>
            <v:group style="position:absolute;left:6503;top:396;width:24;height:2" coordorigin="6503,396" coordsize="24,2">
              <v:shape style="position:absolute;left:6503;top:396;width:24;height:2" coordorigin="6503,396" coordsize="24,0" path="m6503,396l6527,396e" filled="false" stroked="true" strokeweight=".09927pt" strokecolor="#ff0000">
                <v:path arrowok="t"/>
              </v:shape>
            </v:group>
            <v:group style="position:absolute;left:6515;top:384;width:2;height:24" coordorigin="6515,384" coordsize="2,24">
              <v:shape style="position:absolute;left:6515;top:384;width:2;height:24" coordorigin="6515,384" coordsize="0,24" path="m6515,384l6515,408e" filled="false" stroked="true" strokeweight=".098107pt" strokecolor="#ff0000">
                <v:path arrowok="t"/>
              </v:shape>
            </v:group>
            <v:group style="position:absolute;left:6503;top:395;width:24;height:2" coordorigin="6503,395" coordsize="24,2">
              <v:shape style="position:absolute;left:6503;top:395;width:24;height:2" coordorigin="6503,395" coordsize="24,0" path="m6503,395l6527,395e" filled="false" stroked="true" strokeweight=".09927pt" strokecolor="#ff0000">
                <v:path arrowok="t"/>
              </v:shape>
            </v:group>
            <v:group style="position:absolute;left:6515;top:383;width:2;height:24" coordorigin="6515,383" coordsize="2,24">
              <v:shape style="position:absolute;left:6515;top:383;width:2;height:24" coordorigin="6515,383" coordsize="0,24" path="m6515,383l6515,407e" filled="false" stroked="true" strokeweight=".098107pt" strokecolor="#ff0000">
                <v:path arrowok="t"/>
              </v:shape>
            </v:group>
            <v:group style="position:absolute;left:6503;top:395;width:24;height:2" coordorigin="6503,395" coordsize="24,2">
              <v:shape style="position:absolute;left:6503;top:395;width:24;height:2" coordorigin="6503,395" coordsize="24,0" path="m6503,395l6527,395e" filled="false" stroked="true" strokeweight=".09927pt" strokecolor="#ff0000">
                <v:path arrowok="t"/>
              </v:shape>
            </v:group>
            <v:group style="position:absolute;left:6515;top:383;width:2;height:24" coordorigin="6515,383" coordsize="2,24">
              <v:shape style="position:absolute;left:6515;top:383;width:2;height:24" coordorigin="6515,383" coordsize="0,24" path="m6515,383l6515,407e" filled="false" stroked="true" strokeweight=".098107pt" strokecolor="#ff0000">
                <v:path arrowok="t"/>
              </v:shape>
            </v:group>
            <v:group style="position:absolute;left:6503;top:395;width:24;height:2" coordorigin="6503,395" coordsize="24,2">
              <v:shape style="position:absolute;left:6503;top:395;width:24;height:2" coordorigin="6503,395" coordsize="24,0" path="m6503,395l6527,395e" filled="false" stroked="true" strokeweight=".09927pt" strokecolor="#ff0000">
                <v:path arrowok="t"/>
              </v:shape>
            </v:group>
            <v:group style="position:absolute;left:6515;top:383;width:2;height:24" coordorigin="6515,383" coordsize="2,24">
              <v:shape style="position:absolute;left:6515;top:383;width:2;height:24" coordorigin="6515,383" coordsize="0,24" path="m6515,383l6515,407e" filled="false" stroked="true" strokeweight=".098107pt" strokecolor="#ff0000">
                <v:path arrowok="t"/>
              </v:shape>
            </v:group>
            <v:group style="position:absolute;left:6503;top:394;width:24;height:2" coordorigin="6503,394" coordsize="24,2">
              <v:shape style="position:absolute;left:6503;top:394;width:24;height:2" coordorigin="6503,394" coordsize="24,0" path="m6503,394l6527,394e" filled="false" stroked="true" strokeweight=".09927pt" strokecolor="#ff0000">
                <v:path arrowok="t"/>
              </v:shape>
            </v:group>
            <v:group style="position:absolute;left:6515;top:382;width:2;height:24" coordorigin="6515,382" coordsize="2,24">
              <v:shape style="position:absolute;left:6515;top:382;width:2;height:24" coordorigin="6515,382" coordsize="0,24" path="m6515,382l6515,406e" filled="false" stroked="true" strokeweight=".098107pt" strokecolor="#ff0000">
                <v:path arrowok="t"/>
              </v:shape>
            </v:group>
            <v:group style="position:absolute;left:6503;top:394;width:24;height:2" coordorigin="6503,394" coordsize="24,2">
              <v:shape style="position:absolute;left:6503;top:394;width:24;height:2" coordorigin="6503,394" coordsize="24,0" path="m6503,394l6527,394e" filled="false" stroked="true" strokeweight=".09927pt" strokecolor="#ff0000">
                <v:path arrowok="t"/>
              </v:shape>
            </v:group>
            <v:group style="position:absolute;left:6515;top:382;width:2;height:24" coordorigin="6515,382" coordsize="2,24">
              <v:shape style="position:absolute;left:6515;top:382;width:2;height:24" coordorigin="6515,382" coordsize="0,24" path="m6515,382l6515,406e" filled="false" stroked="true" strokeweight=".098107pt" strokecolor="#ff0000">
                <v:path arrowok="t"/>
              </v:shape>
            </v:group>
            <v:group style="position:absolute;left:6503;top:394;width:24;height:2" coordorigin="6503,394" coordsize="24,2">
              <v:shape style="position:absolute;left:6503;top:394;width:24;height:2" coordorigin="6503,394" coordsize="24,0" path="m6503,394l6527,394e" filled="false" stroked="true" strokeweight=".09927pt" strokecolor="#ff0000">
                <v:path arrowok="t"/>
              </v:shape>
            </v:group>
            <v:group style="position:absolute;left:6515;top:382;width:2;height:24" coordorigin="6515,382" coordsize="2,24">
              <v:shape style="position:absolute;left:6515;top:382;width:2;height:24" coordorigin="6515,382" coordsize="0,24" path="m6515,382l6515,406e" filled="false" stroked="true" strokeweight=".098107pt" strokecolor="#ff0000">
                <v:path arrowok="t"/>
              </v:shape>
            </v:group>
            <v:group style="position:absolute;left:6503;top:393;width:24;height:2" coordorigin="6503,393" coordsize="24,2">
              <v:shape style="position:absolute;left:6503;top:393;width:24;height:2" coordorigin="6503,393" coordsize="24,0" path="m6503,393l6527,393e" filled="false" stroked="true" strokeweight=".09927pt" strokecolor="#ff0000">
                <v:path arrowok="t"/>
              </v:shape>
            </v:group>
            <v:group style="position:absolute;left:6515;top:381;width:2;height:24" coordorigin="6515,381" coordsize="2,24">
              <v:shape style="position:absolute;left:6515;top:381;width:2;height:24" coordorigin="6515,381" coordsize="0,24" path="m6515,381l6515,405e" filled="false" stroked="true" strokeweight=".098107pt" strokecolor="#ff0000">
                <v:path arrowok="t"/>
              </v:shape>
            </v:group>
            <v:group style="position:absolute;left:6503;top:393;width:24;height:2" coordorigin="6503,393" coordsize="24,2">
              <v:shape style="position:absolute;left:6503;top:393;width:24;height:2" coordorigin="6503,393" coordsize="24,0" path="m6503,393l6527,393e" filled="false" stroked="true" strokeweight=".09927pt" strokecolor="#ff0000">
                <v:path arrowok="t"/>
              </v:shape>
            </v:group>
            <v:group style="position:absolute;left:6515;top:381;width:2;height:24" coordorigin="6515,381" coordsize="2,24">
              <v:shape style="position:absolute;left:6515;top:381;width:2;height:24" coordorigin="6515,381" coordsize="0,24" path="m6515,381l6515,405e" filled="false" stroked="true" strokeweight=".098107pt" strokecolor="#ff0000">
                <v:path arrowok="t"/>
              </v:shape>
            </v:group>
            <v:group style="position:absolute;left:6503;top:392;width:24;height:2" coordorigin="6503,392" coordsize="24,2">
              <v:shape style="position:absolute;left:6503;top:392;width:24;height:2" coordorigin="6503,392" coordsize="24,0" path="m6503,392l6527,392e" filled="false" stroked="true" strokeweight=".09927pt" strokecolor="#ff0000">
                <v:path arrowok="t"/>
              </v:shape>
            </v:group>
            <v:group style="position:absolute;left:6515;top:380;width:2;height:24" coordorigin="6515,380" coordsize="2,24">
              <v:shape style="position:absolute;left:6515;top:380;width:2;height:24" coordorigin="6515,380" coordsize="0,24" path="m6515,380l6515,404e" filled="false" stroked="true" strokeweight=".098107pt" strokecolor="#ff0000">
                <v:path arrowok="t"/>
              </v:shape>
            </v:group>
            <v:group style="position:absolute;left:6503;top:392;width:24;height:2" coordorigin="6503,392" coordsize="24,2">
              <v:shape style="position:absolute;left:6503;top:392;width:24;height:2" coordorigin="6503,392" coordsize="24,0" path="m6503,392l6527,392e" filled="false" stroked="true" strokeweight=".09927pt" strokecolor="#ff0000">
                <v:path arrowok="t"/>
              </v:shape>
            </v:group>
            <v:group style="position:absolute;left:6515;top:380;width:2;height:24" coordorigin="6515,380" coordsize="2,24">
              <v:shape style="position:absolute;left:6515;top:380;width:2;height:24" coordorigin="6515,380" coordsize="0,24" path="m6515,380l6515,404e" filled="false" stroked="true" strokeweight=".098107pt" strokecolor="#ff0000">
                <v:path arrowok="t"/>
              </v:shape>
            </v:group>
            <v:group style="position:absolute;left:6503;top:392;width:24;height:2" coordorigin="6503,392" coordsize="24,2">
              <v:shape style="position:absolute;left:6503;top:392;width:24;height:2" coordorigin="6503,392" coordsize="24,0" path="m6503,392l6527,392e" filled="false" stroked="true" strokeweight=".09927pt" strokecolor="#ff0000">
                <v:path arrowok="t"/>
              </v:shape>
            </v:group>
            <v:group style="position:absolute;left:6515;top:380;width:2;height:24" coordorigin="6515,380" coordsize="2,24">
              <v:shape style="position:absolute;left:6515;top:380;width:2;height:24" coordorigin="6515,380" coordsize="0,24" path="m6515,380l6515,404e" filled="false" stroked="true" strokeweight=".098107pt" strokecolor="#ff0000">
                <v:path arrowok="t"/>
              </v:shape>
            </v:group>
            <v:group style="position:absolute;left:6503;top:391;width:24;height:2" coordorigin="6503,391" coordsize="24,2">
              <v:shape style="position:absolute;left:6503;top:391;width:24;height:2" coordorigin="6503,391" coordsize="24,0" path="m6503,391l6527,391e" filled="false" stroked="true" strokeweight=".09927pt" strokecolor="#ff0000">
                <v:path arrowok="t"/>
              </v:shape>
            </v:group>
            <v:group style="position:absolute;left:6515;top:379;width:2;height:24" coordorigin="6515,379" coordsize="2,24">
              <v:shape style="position:absolute;left:6515;top:379;width:2;height:24" coordorigin="6515,379" coordsize="0,24" path="m6515,379l6515,403e" filled="false" stroked="true" strokeweight=".098107pt" strokecolor="#ff0000">
                <v:path arrowok="t"/>
              </v:shape>
            </v:group>
            <v:group style="position:absolute;left:6503;top:391;width:24;height:2" coordorigin="6503,391" coordsize="24,2">
              <v:shape style="position:absolute;left:6503;top:391;width:24;height:2" coordorigin="6503,391" coordsize="24,0" path="m6503,391l6527,391e" filled="false" stroked="true" strokeweight=".09927pt" strokecolor="#ff0000">
                <v:path arrowok="t"/>
              </v:shape>
            </v:group>
            <v:group style="position:absolute;left:6515;top:379;width:2;height:24" coordorigin="6515,379" coordsize="2,24">
              <v:shape style="position:absolute;left:6515;top:379;width:2;height:24" coordorigin="6515,379" coordsize="0,24" path="m6515,379l6515,403e" filled="false" stroked="true" strokeweight=".098107pt" strokecolor="#ff0000">
                <v:path arrowok="t"/>
              </v:shape>
            </v:group>
            <v:group style="position:absolute;left:6503;top:391;width:24;height:2" coordorigin="6503,391" coordsize="24,2">
              <v:shape style="position:absolute;left:6503;top:391;width:24;height:2" coordorigin="6503,391" coordsize="24,0" path="m6503,391l6527,391e" filled="false" stroked="true" strokeweight=".09927pt" strokecolor="#ff0000">
                <v:path arrowok="t"/>
              </v:shape>
            </v:group>
            <v:group style="position:absolute;left:6515;top:379;width:2;height:24" coordorigin="6515,379" coordsize="2,24">
              <v:shape style="position:absolute;left:6515;top:379;width:2;height:24" coordorigin="6515,379" coordsize="0,24" path="m6515,379l6515,403e" filled="false" stroked="true" strokeweight=".098107pt" strokecolor="#ff0000">
                <v:path arrowok="t"/>
              </v:shape>
            </v:group>
            <v:group style="position:absolute;left:6503;top:390;width:24;height:2" coordorigin="6503,390" coordsize="24,2">
              <v:shape style="position:absolute;left:6503;top:390;width:24;height:2" coordorigin="6503,390" coordsize="24,0" path="m6503,390l6527,390e" filled="false" stroked="true" strokeweight=".09927pt" strokecolor="#ff0000">
                <v:path arrowok="t"/>
              </v:shape>
            </v:group>
            <v:group style="position:absolute;left:6515;top:378;width:2;height:24" coordorigin="6515,378" coordsize="2,24">
              <v:shape style="position:absolute;left:6515;top:378;width:2;height:24" coordorigin="6515,378" coordsize="0,24" path="m6515,378l6515,402e" filled="false" stroked="true" strokeweight=".098107pt" strokecolor="#ff0000">
                <v:path arrowok="t"/>
              </v:shape>
            </v:group>
            <v:group style="position:absolute;left:6503;top:390;width:24;height:2" coordorigin="6503,390" coordsize="24,2">
              <v:shape style="position:absolute;left:6503;top:390;width:24;height:2" coordorigin="6503,390" coordsize="24,0" path="m6503,390l6527,390e" filled="false" stroked="true" strokeweight=".09927pt" strokecolor="#ff0000">
                <v:path arrowok="t"/>
              </v:shape>
            </v:group>
            <v:group style="position:absolute;left:6515;top:378;width:2;height:24" coordorigin="6515,378" coordsize="2,24">
              <v:shape style="position:absolute;left:6515;top:378;width:2;height:24" coordorigin="6515,378" coordsize="0,24" path="m6515,378l6515,402e" filled="false" stroked="true" strokeweight=".098107pt" strokecolor="#ff0000">
                <v:path arrowok="t"/>
              </v:shape>
            </v:group>
            <v:group style="position:absolute;left:6503;top:390;width:24;height:2" coordorigin="6503,390" coordsize="24,2">
              <v:shape style="position:absolute;left:6503;top:390;width:24;height:2" coordorigin="6503,390" coordsize="24,0" path="m6503,390l6527,390e" filled="false" stroked="true" strokeweight=".09927pt" strokecolor="#ff0000">
                <v:path arrowok="t"/>
              </v:shape>
            </v:group>
            <v:group style="position:absolute;left:6515;top:378;width:2;height:24" coordorigin="6515,378" coordsize="2,24">
              <v:shape style="position:absolute;left:6515;top:378;width:2;height:24" coordorigin="6515,378" coordsize="0,24" path="m6515,378l6515,402e" filled="false" stroked="true" strokeweight=".098107pt" strokecolor="#ff0000">
                <v:path arrowok="t"/>
              </v:shape>
            </v:group>
            <v:group style="position:absolute;left:6503;top:389;width:24;height:2" coordorigin="6503,389" coordsize="24,2">
              <v:shape style="position:absolute;left:6503;top:389;width:24;height:2" coordorigin="6503,389" coordsize="24,0" path="m6503,389l6527,389e" filled="false" stroked="true" strokeweight=".09927pt" strokecolor="#ff0000">
                <v:path arrowok="t"/>
              </v:shape>
            </v:group>
            <v:group style="position:absolute;left:6515;top:377;width:2;height:24" coordorigin="6515,377" coordsize="2,24">
              <v:shape style="position:absolute;left:6515;top:377;width:2;height:24" coordorigin="6515,377" coordsize="0,24" path="m6515,377l6515,401e" filled="false" stroked="true" strokeweight=".098107pt" strokecolor="#ff0000">
                <v:path arrowok="t"/>
              </v:shape>
            </v:group>
            <v:group style="position:absolute;left:6503;top:389;width:24;height:2" coordorigin="6503,389" coordsize="24,2">
              <v:shape style="position:absolute;left:6503;top:389;width:24;height:2" coordorigin="6503,389" coordsize="24,0" path="m6503,389l6527,389e" filled="false" stroked="true" strokeweight=".09927pt" strokecolor="#ff0000">
                <v:path arrowok="t"/>
              </v:shape>
            </v:group>
            <v:group style="position:absolute;left:6515;top:377;width:2;height:24" coordorigin="6515,377" coordsize="2,24">
              <v:shape style="position:absolute;left:6515;top:377;width:2;height:24" coordorigin="6515,377" coordsize="0,24" path="m6515,377l6515,401e" filled="false" stroked="true" strokeweight=".098107pt" strokecolor="#ff0000">
                <v:path arrowok="t"/>
              </v:shape>
            </v:group>
            <v:group style="position:absolute;left:6503;top:389;width:24;height:2" coordorigin="6503,389" coordsize="24,2">
              <v:shape style="position:absolute;left:6503;top:389;width:24;height:2" coordorigin="6503,389" coordsize="24,0" path="m6503,389l6527,389e" filled="false" stroked="true" strokeweight=".09927pt" strokecolor="#ff0000">
                <v:path arrowok="t"/>
              </v:shape>
            </v:group>
            <v:group style="position:absolute;left:6515;top:377;width:2;height:24" coordorigin="6515,377" coordsize="2,24">
              <v:shape style="position:absolute;left:6515;top:377;width:2;height:24" coordorigin="6515,377" coordsize="0,24" path="m6515,377l6515,401e" filled="false" stroked="true" strokeweight=".098107pt" strokecolor="#ff0000">
                <v:path arrowok="t"/>
              </v:shape>
            </v:group>
            <v:group style="position:absolute;left:6503;top:388;width:24;height:2" coordorigin="6503,388" coordsize="24,2">
              <v:shape style="position:absolute;left:6503;top:388;width:24;height:2" coordorigin="6503,388" coordsize="24,0" path="m6503,388l6527,388e" filled="false" stroked="true" strokeweight=".09927pt" strokecolor="#ff0000">
                <v:path arrowok="t"/>
              </v:shape>
            </v:group>
            <v:group style="position:absolute;left:6515;top:376;width:2;height:24" coordorigin="6515,376" coordsize="2,24">
              <v:shape style="position:absolute;left:6515;top:376;width:2;height:24" coordorigin="6515,376" coordsize="0,24" path="m6515,376l6515,400e" filled="false" stroked="true" strokeweight=".098107pt" strokecolor="#ff0000">
                <v:path arrowok="t"/>
              </v:shape>
            </v:group>
            <v:group style="position:absolute;left:6503;top:388;width:24;height:2" coordorigin="6503,388" coordsize="24,2">
              <v:shape style="position:absolute;left:6503;top:388;width:24;height:2" coordorigin="6503,388" coordsize="24,0" path="m6503,388l6527,388e" filled="false" stroked="true" strokeweight=".09927pt" strokecolor="#ff0000">
                <v:path arrowok="t"/>
              </v:shape>
            </v:group>
            <v:group style="position:absolute;left:6515;top:376;width:2;height:24" coordorigin="6515,376" coordsize="2,24">
              <v:shape style="position:absolute;left:6515;top:376;width:2;height:24" coordorigin="6515,376" coordsize="0,24" path="m6515,376l6515,400e" filled="false" stroked="true" strokeweight=".098107pt" strokecolor="#ff0000">
                <v:path arrowok="t"/>
              </v:shape>
            </v:group>
            <v:group style="position:absolute;left:6503;top:387;width:24;height:2" coordorigin="6503,387" coordsize="24,2">
              <v:shape style="position:absolute;left:6503;top:387;width:24;height:2" coordorigin="6503,387" coordsize="24,0" path="m6503,387l6527,387e" filled="false" stroked="true" strokeweight=".09927pt" strokecolor="#ff0000">
                <v:path arrowok="t"/>
              </v:shape>
            </v:group>
            <v:group style="position:absolute;left:6515;top:376;width:2;height:24" coordorigin="6515,376" coordsize="2,24">
              <v:shape style="position:absolute;left:6515;top:376;width:2;height:24" coordorigin="6515,376" coordsize="0,24" path="m6515,376l6515,399e" filled="false" stroked="true" strokeweight=".098107pt" strokecolor="#ff0000">
                <v:path arrowok="t"/>
              </v:shape>
            </v:group>
            <v:group style="position:absolute;left:6503;top:387;width:24;height:2" coordorigin="6503,387" coordsize="24,2">
              <v:shape style="position:absolute;left:6503;top:387;width:24;height:2" coordorigin="6503,387" coordsize="24,0" path="m6503,387l6527,387e" filled="false" stroked="true" strokeweight=".09927pt" strokecolor="#ff0000">
                <v:path arrowok="t"/>
              </v:shape>
            </v:group>
            <v:group style="position:absolute;left:6515;top:375;width:2;height:24" coordorigin="6515,375" coordsize="2,24">
              <v:shape style="position:absolute;left:6515;top:375;width:2;height:24" coordorigin="6515,375" coordsize="0,24" path="m6515,375l6515,399e" filled="false" stroked="true" strokeweight=".098107pt" strokecolor="#ff0000">
                <v:path arrowok="t"/>
              </v:shape>
            </v:group>
            <v:group style="position:absolute;left:6503;top:387;width:24;height:2" coordorigin="6503,387" coordsize="24,2">
              <v:shape style="position:absolute;left:6503;top:387;width:24;height:2" coordorigin="6503,387" coordsize="24,0" path="m6503,387l6527,387e" filled="false" stroked="true" strokeweight=".09927pt" strokecolor="#ff0000">
                <v:path arrowok="t"/>
              </v:shape>
            </v:group>
            <v:group style="position:absolute;left:6515;top:375;width:2;height:24" coordorigin="6515,375" coordsize="2,24">
              <v:shape style="position:absolute;left:6515;top:375;width:2;height:24" coordorigin="6515,375" coordsize="0,24" path="m6515,375l6515,399e" filled="false" stroked="true" strokeweight=".098107pt" strokecolor="#ff0000">
                <v:path arrowok="t"/>
              </v:shape>
            </v:group>
            <v:group style="position:absolute;left:6503;top:386;width:24;height:2" coordorigin="6503,386" coordsize="24,2">
              <v:shape style="position:absolute;left:6503;top:386;width:24;height:2" coordorigin="6503,386" coordsize="24,0" path="m6503,386l6527,386e" filled="false" stroked="true" strokeweight=".09927pt" strokecolor="#ff0000">
                <v:path arrowok="t"/>
              </v:shape>
            </v:group>
            <v:group style="position:absolute;left:6515;top:375;width:2;height:24" coordorigin="6515,375" coordsize="2,24">
              <v:shape style="position:absolute;left:6515;top:375;width:2;height:24" coordorigin="6515,375" coordsize="0,24" path="m6515,375l6515,398e" filled="false" stroked="true" strokeweight=".098107pt" strokecolor="#ff0000">
                <v:path arrowok="t"/>
              </v:shape>
            </v:group>
            <v:group style="position:absolute;left:6503;top:386;width:24;height:2" coordorigin="6503,386" coordsize="24,2">
              <v:shape style="position:absolute;left:6503;top:386;width:24;height:2" coordorigin="6503,386" coordsize="24,0" path="m6503,386l6527,386e" filled="false" stroked="true" strokeweight=".09927pt" strokecolor="#ff0000">
                <v:path arrowok="t"/>
              </v:shape>
            </v:group>
            <v:group style="position:absolute;left:6515;top:374;width:2;height:24" coordorigin="6515,374" coordsize="2,24">
              <v:shape style="position:absolute;left:6515;top:374;width:2;height:24" coordorigin="6515,374" coordsize="0,24" path="m6515,374l6515,398e" filled="false" stroked="true" strokeweight=".098107pt" strokecolor="#ff0000">
                <v:path arrowok="t"/>
              </v:shape>
            </v:group>
            <v:group style="position:absolute;left:6503;top:386;width:24;height:2" coordorigin="6503,386" coordsize="24,2">
              <v:shape style="position:absolute;left:6503;top:386;width:24;height:2" coordorigin="6503,386" coordsize="24,0" path="m6503,386l6527,386e" filled="false" stroked="true" strokeweight=".09927pt" strokecolor="#ff0000">
                <v:path arrowok="t"/>
              </v:shape>
            </v:group>
            <v:group style="position:absolute;left:6515;top:374;width:2;height:24" coordorigin="6515,374" coordsize="2,24">
              <v:shape style="position:absolute;left:6515;top:374;width:2;height:24" coordorigin="6515,374" coordsize="0,24" path="m6515,374l6515,398e" filled="false" stroked="true" strokeweight=".098107pt" strokecolor="#ff0000">
                <v:path arrowok="t"/>
              </v:shape>
            </v:group>
            <v:group style="position:absolute;left:6503;top:385;width:24;height:2" coordorigin="6503,385" coordsize="24,2">
              <v:shape style="position:absolute;left:6503;top:385;width:24;height:2" coordorigin="6503,385" coordsize="24,0" path="m6503,385l6527,385e" filled="false" stroked="true" strokeweight=".09927pt" strokecolor="#ff0000">
                <v:path arrowok="t"/>
              </v:shape>
            </v:group>
            <v:group style="position:absolute;left:6515;top:374;width:2;height:24" coordorigin="6515,374" coordsize="2,24">
              <v:shape style="position:absolute;left:6515;top:374;width:2;height:24" coordorigin="6515,374" coordsize="0,24" path="m6515,374l6515,397e" filled="false" stroked="true" strokeweight=".098107pt" strokecolor="#ff0000">
                <v:path arrowok="t"/>
              </v:shape>
            </v:group>
            <v:group style="position:absolute;left:6503;top:385;width:24;height:2" coordorigin="6503,385" coordsize="24,2">
              <v:shape style="position:absolute;left:6503;top:385;width:24;height:2" coordorigin="6503,385" coordsize="24,0" path="m6503,385l6527,385e" filled="false" stroked="true" strokeweight=".09927pt" strokecolor="#ff0000">
                <v:path arrowok="t"/>
              </v:shape>
            </v:group>
            <v:group style="position:absolute;left:6515;top:373;width:2;height:24" coordorigin="6515,373" coordsize="2,24">
              <v:shape style="position:absolute;left:6515;top:373;width:2;height:24" coordorigin="6515,373" coordsize="0,24" path="m6515,373l6515,397e" filled="false" stroked="true" strokeweight=".098107pt" strokecolor="#ff0000">
                <v:path arrowok="t"/>
              </v:shape>
            </v:group>
            <v:group style="position:absolute;left:6503;top:384;width:24;height:2" coordorigin="6503,384" coordsize="24,2">
              <v:shape style="position:absolute;left:6503;top:384;width:24;height:2" coordorigin="6503,384" coordsize="24,0" path="m6503,384l6527,384e" filled="false" stroked="true" strokeweight=".09927pt" strokecolor="#ff0000">
                <v:path arrowok="t"/>
              </v:shape>
            </v:group>
            <v:group style="position:absolute;left:6515;top:372;width:2;height:24" coordorigin="6515,372" coordsize="2,24">
              <v:shape style="position:absolute;left:6515;top:372;width:2;height:24" coordorigin="6515,372" coordsize="0,24" path="m6515,372l6515,396e" filled="false" stroked="true" strokeweight=".098107pt" strokecolor="#ff0000">
                <v:path arrowok="t"/>
              </v:shape>
            </v:group>
            <v:group style="position:absolute;left:6503;top:384;width:24;height:2" coordorigin="6503,384" coordsize="24,2">
              <v:shape style="position:absolute;left:6503;top:384;width:24;height:2" coordorigin="6503,384" coordsize="24,0" path="m6503,384l6527,384e" filled="false" stroked="true" strokeweight=".09927pt" strokecolor="#ff0000">
                <v:path arrowok="t"/>
              </v:shape>
            </v:group>
            <v:group style="position:absolute;left:6515;top:372;width:2;height:24" coordorigin="6515,372" coordsize="2,24">
              <v:shape style="position:absolute;left:6515;top:372;width:2;height:24" coordorigin="6515,372" coordsize="0,24" path="m6515,372l6515,396e" filled="false" stroked="true" strokeweight=".098107pt" strokecolor="#ff0000">
                <v:path arrowok="t"/>
              </v:shape>
            </v:group>
            <v:group style="position:absolute;left:6503;top:383;width:24;height:2" coordorigin="6503,383" coordsize="24,2">
              <v:shape style="position:absolute;left:6503;top:383;width:24;height:2" coordorigin="6503,383" coordsize="24,0" path="m6503,383l6527,383e" filled="false" stroked="true" strokeweight=".09927pt" strokecolor="#ff0000">
                <v:path arrowok="t"/>
              </v:shape>
            </v:group>
            <v:group style="position:absolute;left:6515;top:372;width:2;height:24" coordorigin="6515,372" coordsize="2,24">
              <v:shape style="position:absolute;left:6515;top:372;width:2;height:24" coordorigin="6515,372" coordsize="0,24" path="m6515,372l6515,395e" filled="false" stroked="true" strokeweight=".098107pt" strokecolor="#ff0000">
                <v:path arrowok="t"/>
              </v:shape>
            </v:group>
            <v:group style="position:absolute;left:6503;top:383;width:24;height:2" coordorigin="6503,383" coordsize="24,2">
              <v:shape style="position:absolute;left:6503;top:383;width:24;height:2" coordorigin="6503,383" coordsize="24,0" path="m6503,383l6527,383e" filled="false" stroked="true" strokeweight=".09927pt" strokecolor="#ff0000">
                <v:path arrowok="t"/>
              </v:shape>
            </v:group>
            <v:group style="position:absolute;left:6515;top:371;width:2;height:24" coordorigin="6515,371" coordsize="2,24">
              <v:shape style="position:absolute;left:6515;top:371;width:2;height:24" coordorigin="6515,371" coordsize="0,24" path="m6515,371l6515,395e" filled="false" stroked="true" strokeweight=".098107pt" strokecolor="#ff0000">
                <v:path arrowok="t"/>
              </v:shape>
            </v:group>
            <v:group style="position:absolute;left:6503;top:383;width:24;height:2" coordorigin="6503,383" coordsize="24,2">
              <v:shape style="position:absolute;left:6503;top:383;width:24;height:2" coordorigin="6503,383" coordsize="24,0" path="m6503,383l6527,383e" filled="false" stroked="true" strokeweight=".09927pt" strokecolor="#ff0000">
                <v:path arrowok="t"/>
              </v:shape>
            </v:group>
            <v:group style="position:absolute;left:6515;top:371;width:2;height:24" coordorigin="6515,371" coordsize="2,24">
              <v:shape style="position:absolute;left:6515;top:371;width:2;height:24" coordorigin="6515,371" coordsize="0,24" path="m6515,371l6515,395e" filled="false" stroked="true" strokeweight=".098107pt" strokecolor="#ff0000">
                <v:path arrowok="t"/>
              </v:shape>
            </v:group>
            <v:group style="position:absolute;left:6503;top:382;width:24;height:2" coordorigin="6503,382" coordsize="24,2">
              <v:shape style="position:absolute;left:6503;top:382;width:24;height:2" coordorigin="6503,382" coordsize="24,0" path="m6503,382l6527,382e" filled="false" stroked="true" strokeweight=".09927pt" strokecolor="#ff0000">
                <v:path arrowok="t"/>
              </v:shape>
            </v:group>
            <v:group style="position:absolute;left:6515;top:371;width:2;height:24" coordorigin="6515,371" coordsize="2,24">
              <v:shape style="position:absolute;left:6515;top:371;width:2;height:24" coordorigin="6515,371" coordsize="0,24" path="m6515,371l6515,394e" filled="false" stroked="true" strokeweight=".098107pt" strokecolor="#ff0000">
                <v:path arrowok="t"/>
              </v:shape>
            </v:group>
            <v:group style="position:absolute;left:6503;top:382;width:24;height:2" coordorigin="6503,382" coordsize="24,2">
              <v:shape style="position:absolute;left:6503;top:382;width:24;height:2" coordorigin="6503,382" coordsize="24,0" path="m6503,382l6527,382e" filled="false" stroked="true" strokeweight=".09927pt" strokecolor="#ff0000">
                <v:path arrowok="t"/>
              </v:shape>
            </v:group>
            <v:group style="position:absolute;left:6515;top:370;width:2;height:24" coordorigin="6515,370" coordsize="2,24">
              <v:shape style="position:absolute;left:6515;top:370;width:2;height:24" coordorigin="6515,370" coordsize="0,24" path="m6515,370l6515,394e" filled="false" stroked="true" strokeweight=".098107pt" strokecolor="#ff0000">
                <v:path arrowok="t"/>
              </v:shape>
            </v:group>
            <v:group style="position:absolute;left:6503;top:382;width:24;height:2" coordorigin="6503,382" coordsize="24,2">
              <v:shape style="position:absolute;left:6503;top:382;width:24;height:2" coordorigin="6503,382" coordsize="24,0" path="m6503,382l6527,382e" filled="false" stroked="true" strokeweight=".09927pt" strokecolor="#ff0000">
                <v:path arrowok="t"/>
              </v:shape>
            </v:group>
            <v:group style="position:absolute;left:6515;top:370;width:2;height:24" coordorigin="6515,370" coordsize="2,24">
              <v:shape style="position:absolute;left:6515;top:370;width:2;height:24" coordorigin="6515,370" coordsize="0,24" path="m6515,370l6515,394e" filled="false" stroked="true" strokeweight=".098107pt" strokecolor="#ff0000">
                <v:path arrowok="t"/>
              </v:shape>
            </v:group>
            <v:group style="position:absolute;left:6503;top:381;width:24;height:2" coordorigin="6503,381" coordsize="24,2">
              <v:shape style="position:absolute;left:6503;top:381;width:24;height:2" coordorigin="6503,381" coordsize="24,0" path="m6503,381l6527,381e" filled="false" stroked="true" strokeweight=".09927pt" strokecolor="#ff0000">
                <v:path arrowok="t"/>
              </v:shape>
            </v:group>
            <v:group style="position:absolute;left:6515;top:370;width:2;height:24" coordorigin="6515,370" coordsize="2,24">
              <v:shape style="position:absolute;left:6515;top:370;width:2;height:24" coordorigin="6515,370" coordsize="0,24" path="m6515,370l6515,393e" filled="false" stroked="true" strokeweight=".098107pt" strokecolor="#ff0000">
                <v:path arrowok="t"/>
              </v:shape>
            </v:group>
            <v:group style="position:absolute;left:6503;top:381;width:24;height:2" coordorigin="6503,381" coordsize="24,2">
              <v:shape style="position:absolute;left:6503;top:381;width:24;height:2" coordorigin="6503,381" coordsize="24,0" path="m6503,381l6527,381e" filled="false" stroked="true" strokeweight=".09927pt" strokecolor="#ff0000">
                <v:path arrowok="t"/>
              </v:shape>
            </v:group>
            <v:group style="position:absolute;left:6515;top:369;width:2;height:24" coordorigin="6515,369" coordsize="2,24">
              <v:shape style="position:absolute;left:6515;top:369;width:2;height:24" coordorigin="6515,369" coordsize="0,24" path="m6515,369l6515,393e" filled="false" stroked="true" strokeweight=".098107pt" strokecolor="#ff0000">
                <v:path arrowok="t"/>
              </v:shape>
            </v:group>
            <v:group style="position:absolute;left:6503;top:381;width:24;height:2" coordorigin="6503,381" coordsize="24,2">
              <v:shape style="position:absolute;left:6503;top:381;width:24;height:2" coordorigin="6503,381" coordsize="24,0" path="m6503,381l6527,381e" filled="false" stroked="true" strokeweight=".09927pt" strokecolor="#ff0000">
                <v:path arrowok="t"/>
              </v:shape>
            </v:group>
            <v:group style="position:absolute;left:6515;top:369;width:2;height:24" coordorigin="6515,369" coordsize="2,24">
              <v:shape style="position:absolute;left:6515;top:369;width:2;height:24" coordorigin="6515,369" coordsize="0,24" path="m6515,369l6515,393e" filled="false" stroked="true" strokeweight=".098107pt" strokecolor="#ff0000">
                <v:path arrowok="t"/>
              </v:shape>
            </v:group>
            <v:group style="position:absolute;left:6503;top:380;width:24;height:2" coordorigin="6503,380" coordsize="24,2">
              <v:shape style="position:absolute;left:6503;top:380;width:24;height:2" coordorigin="6503,380" coordsize="24,0" path="m6503,380l6527,380e" filled="false" stroked="true" strokeweight=".09927pt" strokecolor="#ff0000">
                <v:path arrowok="t"/>
              </v:shape>
            </v:group>
            <v:group style="position:absolute;left:6515;top:369;width:2;height:24" coordorigin="6515,369" coordsize="2,24">
              <v:shape style="position:absolute;left:6515;top:369;width:2;height:24" coordorigin="6515,369" coordsize="0,24" path="m6515,369l6515,392e" filled="false" stroked="true" strokeweight=".098107pt" strokecolor="#ff0000">
                <v:path arrowok="t"/>
              </v:shape>
            </v:group>
            <v:group style="position:absolute;left:6503;top:380;width:24;height:2" coordorigin="6503,380" coordsize="24,2">
              <v:shape style="position:absolute;left:6503;top:380;width:24;height:2" coordorigin="6503,380" coordsize="24,0" path="m6503,380l6527,380e" filled="false" stroked="true" strokeweight=".09927pt" strokecolor="#ff0000">
                <v:path arrowok="t"/>
              </v:shape>
            </v:group>
            <v:group style="position:absolute;left:6515;top:368;width:2;height:24" coordorigin="6515,368" coordsize="2,24">
              <v:shape style="position:absolute;left:6515;top:368;width:2;height:24" coordorigin="6515,368" coordsize="0,24" path="m6515,368l6515,392e" filled="false" stroked="true" strokeweight=".098107pt" strokecolor="#ff0000">
                <v:path arrowok="t"/>
              </v:shape>
            </v:group>
            <v:group style="position:absolute;left:6503;top:379;width:24;height:2" coordorigin="6503,379" coordsize="24,2">
              <v:shape style="position:absolute;left:6503;top:379;width:24;height:2" coordorigin="6503,379" coordsize="24,0" path="m6503,379l6527,379e" filled="false" stroked="true" strokeweight=".09927pt" strokecolor="#ff0000">
                <v:path arrowok="t"/>
              </v:shape>
            </v:group>
            <v:group style="position:absolute;left:6515;top:368;width:2;height:24" coordorigin="6515,368" coordsize="2,24">
              <v:shape style="position:absolute;left:6515;top:368;width:2;height:24" coordorigin="6515,368" coordsize="0,24" path="m6515,368l6515,391e" filled="false" stroked="true" strokeweight=".098107pt" strokecolor="#ff0000">
                <v:path arrowok="t"/>
              </v:shape>
            </v:group>
            <v:group style="position:absolute;left:6503;top:379;width:24;height:2" coordorigin="6503,379" coordsize="24,2">
              <v:shape style="position:absolute;left:6503;top:379;width:24;height:2" coordorigin="6503,379" coordsize="24,0" path="m6503,379l6527,379e" filled="false" stroked="true" strokeweight=".09927pt" strokecolor="#ff0000">
                <v:path arrowok="t"/>
              </v:shape>
            </v:group>
            <v:group style="position:absolute;left:6515;top:367;width:2;height:24" coordorigin="6515,367" coordsize="2,24">
              <v:shape style="position:absolute;left:6515;top:367;width:2;height:24" coordorigin="6515,367" coordsize="0,24" path="m6515,367l6515,391e" filled="false" stroked="true" strokeweight=".098107pt" strokecolor="#ff0000">
                <v:path arrowok="t"/>
              </v:shape>
            </v:group>
            <v:group style="position:absolute;left:6503;top:379;width:24;height:2" coordorigin="6503,379" coordsize="24,2">
              <v:shape style="position:absolute;left:6503;top:379;width:24;height:2" coordorigin="6503,379" coordsize="24,0" path="m6503,379l6527,379e" filled="false" stroked="true" strokeweight=".09927pt" strokecolor="#ff0000">
                <v:path arrowok="t"/>
              </v:shape>
            </v:group>
            <v:group style="position:absolute;left:6515;top:367;width:2;height:24" coordorigin="6515,367" coordsize="2,24">
              <v:shape style="position:absolute;left:6515;top:367;width:2;height:24" coordorigin="6515,367" coordsize="0,24" path="m6515,367l6515,391e" filled="false" stroked="true" strokeweight=".098107pt" strokecolor="#ff0000">
                <v:path arrowok="t"/>
              </v:shape>
            </v:group>
            <v:group style="position:absolute;left:6503;top:378;width:24;height:2" coordorigin="6503,378" coordsize="24,2">
              <v:shape style="position:absolute;left:6503;top:378;width:24;height:2" coordorigin="6503,378" coordsize="24,0" path="m6503,378l6527,378e" filled="false" stroked="true" strokeweight=".09927pt" strokecolor="#ff0000">
                <v:path arrowok="t"/>
              </v:shape>
            </v:group>
            <v:group style="position:absolute;left:6515;top:367;width:2;height:24" coordorigin="6515,367" coordsize="2,24">
              <v:shape style="position:absolute;left:6515;top:367;width:2;height:24" coordorigin="6515,367" coordsize="0,24" path="m6515,367l6515,390e" filled="false" stroked="true" strokeweight=".098107pt" strokecolor="#ff0000">
                <v:path arrowok="t"/>
              </v:shape>
            </v:group>
            <v:group style="position:absolute;left:6503;top:378;width:24;height:2" coordorigin="6503,378" coordsize="24,2">
              <v:shape style="position:absolute;left:6503;top:378;width:24;height:2" coordorigin="6503,378" coordsize="24,0" path="m6503,378l6527,378e" filled="false" stroked="true" strokeweight=".09927pt" strokecolor="#ff0000">
                <v:path arrowok="t"/>
              </v:shape>
            </v:group>
            <v:group style="position:absolute;left:6515;top:366;width:2;height:24" coordorigin="6515,366" coordsize="2,24">
              <v:shape style="position:absolute;left:6515;top:366;width:2;height:24" coordorigin="6515,366" coordsize="0,24" path="m6515,366l6515,390e" filled="false" stroked="true" strokeweight=".098107pt" strokecolor="#ff0000">
                <v:path arrowok="t"/>
              </v:shape>
            </v:group>
            <v:group style="position:absolute;left:6503;top:378;width:24;height:2" coordorigin="6503,378" coordsize="24,2">
              <v:shape style="position:absolute;left:6503;top:378;width:24;height:2" coordorigin="6503,378" coordsize="24,0" path="m6503,378l6527,378e" filled="false" stroked="true" strokeweight=".09927pt" strokecolor="#ff0000">
                <v:path arrowok="t"/>
              </v:shape>
            </v:group>
            <v:group style="position:absolute;left:6515;top:366;width:2;height:24" coordorigin="6515,366" coordsize="2,24">
              <v:shape style="position:absolute;left:6515;top:366;width:2;height:24" coordorigin="6515,366" coordsize="0,24" path="m6515,366l6515,390e" filled="false" stroked="true" strokeweight=".098107pt" strokecolor="#ff0000">
                <v:path arrowok="t"/>
              </v:shape>
            </v:group>
            <v:group style="position:absolute;left:6503;top:377;width:24;height:2" coordorigin="6503,377" coordsize="24,2">
              <v:shape style="position:absolute;left:6503;top:377;width:24;height:2" coordorigin="6503,377" coordsize="24,0" path="m6503,377l6527,377e" filled="false" stroked="true" strokeweight=".09927pt" strokecolor="#ff0000">
                <v:path arrowok="t"/>
              </v:shape>
            </v:group>
            <v:group style="position:absolute;left:6515;top:365;width:2;height:24" coordorigin="6515,365" coordsize="2,24">
              <v:shape style="position:absolute;left:6515;top:365;width:2;height:24" coordorigin="6515,365" coordsize="0,24" path="m6515,365l6515,389e" filled="false" stroked="true" strokeweight=".098107pt" strokecolor="#ff0000">
                <v:path arrowok="t"/>
              </v:shape>
            </v:group>
            <v:group style="position:absolute;left:6503;top:376;width:24;height:2" coordorigin="6503,376" coordsize="24,2">
              <v:shape style="position:absolute;left:6503;top:376;width:24;height:2" coordorigin="6503,376" coordsize="24,0" path="m6503,376l6527,376e" filled="false" stroked="true" strokeweight=".09927pt" strokecolor="#ff0000">
                <v:path arrowok="t"/>
              </v:shape>
            </v:group>
            <v:group style="position:absolute;left:6515;top:365;width:2;height:24" coordorigin="6515,365" coordsize="2,24">
              <v:shape style="position:absolute;left:6515;top:365;width:2;height:24" coordorigin="6515,365" coordsize="0,24" path="m6515,365l6515,388e" filled="false" stroked="true" strokeweight=".098107pt" strokecolor="#ff0000">
                <v:path arrowok="t"/>
              </v:shape>
            </v:group>
            <v:group style="position:absolute;left:6503;top:376;width:24;height:2" coordorigin="6503,376" coordsize="24,2">
              <v:shape style="position:absolute;left:6503;top:376;width:24;height:2" coordorigin="6503,376" coordsize="24,0" path="m6503,376l6527,376e" filled="false" stroked="true" strokeweight=".09927pt" strokecolor="#ff0000">
                <v:path arrowok="t"/>
              </v:shape>
            </v:group>
            <v:group style="position:absolute;left:6515;top:364;width:2;height:24" coordorigin="6515,364" coordsize="2,24">
              <v:shape style="position:absolute;left:6515;top:364;width:2;height:24" coordorigin="6515,364" coordsize="0,24" path="m6515,364l6515,388e" filled="false" stroked="true" strokeweight=".098107pt" strokecolor="#ff0000">
                <v:path arrowok="t"/>
              </v:shape>
            </v:group>
            <v:group style="position:absolute;left:6503;top:375;width:24;height:2" coordorigin="6503,375" coordsize="24,2">
              <v:shape style="position:absolute;left:6503;top:375;width:24;height:2" coordorigin="6503,375" coordsize="24,0" path="m6503,375l6527,375e" filled="false" stroked="true" strokeweight=".09927pt" strokecolor="#ff0000">
                <v:path arrowok="t"/>
              </v:shape>
            </v:group>
            <v:group style="position:absolute;left:6515;top:363;width:2;height:24" coordorigin="6515,363" coordsize="2,24">
              <v:shape style="position:absolute;left:6515;top:363;width:2;height:24" coordorigin="6515,363" coordsize="0,24" path="m6515,363l6515,387e" filled="false" stroked="true" strokeweight=".098107pt" strokecolor="#ff0000">
                <v:path arrowok="t"/>
              </v:shape>
            </v:group>
            <v:group style="position:absolute;left:6503;top:375;width:24;height:2" coordorigin="6503,375" coordsize="24,2">
              <v:shape style="position:absolute;left:6503;top:375;width:24;height:2" coordorigin="6503,375" coordsize="24,0" path="m6503,375l6527,375e" filled="false" stroked="true" strokeweight=".09927pt" strokecolor="#ff0000">
                <v:path arrowok="t"/>
              </v:shape>
            </v:group>
            <v:group style="position:absolute;left:6515;top:363;width:2;height:24" coordorigin="6515,363" coordsize="2,24">
              <v:shape style="position:absolute;left:6515;top:363;width:2;height:24" coordorigin="6515,363" coordsize="0,24" path="m6515,363l6515,386e" filled="false" stroked="true" strokeweight=".098107pt" strokecolor="#ff0000">
                <v:path arrowok="t"/>
              </v:shape>
            </v:group>
            <v:group style="position:absolute;left:6503;top:374;width:24;height:2" coordorigin="6503,374" coordsize="24,2">
              <v:shape style="position:absolute;left:6503;top:374;width:24;height:2" coordorigin="6503,374" coordsize="24,0" path="m6503,374l6527,374e" filled="false" stroked="true" strokeweight=".09927pt" strokecolor="#ff0000">
                <v:path arrowok="t"/>
              </v:shape>
            </v:group>
            <v:group style="position:absolute;left:6515;top:362;width:2;height:24" coordorigin="6515,362" coordsize="2,24">
              <v:shape style="position:absolute;left:6515;top:362;width:2;height:24" coordorigin="6515,362" coordsize="0,24" path="m6515,362l6515,386e" filled="false" stroked="true" strokeweight=".098107pt" strokecolor="#ff0000">
                <v:path arrowok="t"/>
              </v:shape>
            </v:group>
            <v:group style="position:absolute;left:6503;top:374;width:24;height:2" coordorigin="6503,374" coordsize="24,2">
              <v:shape style="position:absolute;left:6503;top:374;width:24;height:2" coordorigin="6503,374" coordsize="24,0" path="m6503,374l6527,374e" filled="false" stroked="true" strokeweight=".09927pt" strokecolor="#ff0000">
                <v:path arrowok="t"/>
              </v:shape>
            </v:group>
            <v:group style="position:absolute;left:6515;top:362;width:2;height:24" coordorigin="6515,362" coordsize="2,24">
              <v:shape style="position:absolute;left:6515;top:362;width:2;height:24" coordorigin="6515,362" coordsize="0,24" path="m6515,362l6515,386e" filled="false" stroked="true" strokeweight=".098107pt" strokecolor="#ff0000">
                <v:path arrowok="t"/>
              </v:shape>
            </v:group>
            <v:group style="position:absolute;left:6503;top:374;width:24;height:2" coordorigin="6503,374" coordsize="24,2">
              <v:shape style="position:absolute;left:6503;top:374;width:24;height:2" coordorigin="6503,374" coordsize="24,0" path="m6503,374l6527,374e" filled="false" stroked="true" strokeweight=".09927pt" strokecolor="#ff0000">
                <v:path arrowok="t"/>
              </v:shape>
            </v:group>
            <v:group style="position:absolute;left:6515;top:362;width:2;height:24" coordorigin="6515,362" coordsize="2,24">
              <v:shape style="position:absolute;left:6515;top:362;width:2;height:24" coordorigin="6515,362" coordsize="0,24" path="m6515,362l6515,385e" filled="false" stroked="true" strokeweight=".098107pt" strokecolor="#ff0000">
                <v:path arrowok="t"/>
              </v:shape>
            </v:group>
            <v:group style="position:absolute;left:6503;top:373;width:24;height:2" coordorigin="6503,373" coordsize="24,2">
              <v:shape style="position:absolute;left:6503;top:373;width:24;height:2" coordorigin="6503,373" coordsize="24,0" path="m6503,373l6527,373e" filled="false" stroked="true" strokeweight=".09927pt" strokecolor="#ff0000">
                <v:path arrowok="t"/>
              </v:shape>
            </v:group>
            <v:group style="position:absolute;left:6515;top:361;width:2;height:24" coordorigin="6515,361" coordsize="2,24">
              <v:shape style="position:absolute;left:6515;top:361;width:2;height:24" coordorigin="6515,361" coordsize="0,24" path="m6515,361l6515,385e" filled="false" stroked="true" strokeweight=".098107pt" strokecolor="#ff0000">
                <v:path arrowok="t"/>
              </v:shape>
            </v:group>
            <v:group style="position:absolute;left:6503;top:373;width:24;height:2" coordorigin="6503,373" coordsize="24,2">
              <v:shape style="position:absolute;left:6503;top:373;width:24;height:2" coordorigin="6503,373" coordsize="24,0" path="m6503,373l6527,373e" filled="false" stroked="true" strokeweight=".09927pt" strokecolor="#ff0000">
                <v:path arrowok="t"/>
              </v:shape>
            </v:group>
            <v:group style="position:absolute;left:6515;top:361;width:2;height:24" coordorigin="6515,361" coordsize="2,24">
              <v:shape style="position:absolute;left:6515;top:361;width:2;height:24" coordorigin="6515,361" coordsize="0,24" path="m6515,361l6515,384e" filled="false" stroked="true" strokeweight=".098107pt" strokecolor="#ff0000">
                <v:path arrowok="t"/>
              </v:shape>
            </v:group>
            <v:group style="position:absolute;left:6503;top:372;width:24;height:2" coordorigin="6503,372" coordsize="24,2">
              <v:shape style="position:absolute;left:6503;top:372;width:24;height:2" coordorigin="6503,372" coordsize="24,0" path="m6503,372l6527,372e" filled="false" stroked="true" strokeweight=".09927pt" strokecolor="#ff0000">
                <v:path arrowok="t"/>
              </v:shape>
            </v:group>
            <v:group style="position:absolute;left:6515;top:360;width:2;height:24" coordorigin="6515,360" coordsize="2,24">
              <v:shape style="position:absolute;left:6515;top:360;width:2;height:24" coordorigin="6515,360" coordsize="0,24" path="m6515,360l6515,384e" filled="false" stroked="true" strokeweight=".098107pt" strokecolor="#ff0000">
                <v:path arrowok="t"/>
              </v:shape>
            </v:group>
            <v:group style="position:absolute;left:6503;top:372;width:24;height:2" coordorigin="6503,372" coordsize="24,2">
              <v:shape style="position:absolute;left:6503;top:372;width:24;height:2" coordorigin="6503,372" coordsize="24,0" path="m6503,372l6527,372e" filled="false" stroked="true" strokeweight=".09927pt" strokecolor="#ff0000">
                <v:path arrowok="t"/>
              </v:shape>
            </v:group>
            <v:group style="position:absolute;left:6515;top:360;width:2;height:24" coordorigin="6515,360" coordsize="2,24">
              <v:shape style="position:absolute;left:6515;top:360;width:2;height:24" coordorigin="6515,360" coordsize="0,24" path="m6515,360l6515,384e" filled="false" stroked="true" strokeweight=".098107pt" strokecolor="#ff0000">
                <v:path arrowok="t"/>
              </v:shape>
            </v:group>
            <v:group style="position:absolute;left:6503;top:372;width:24;height:2" coordorigin="6503,372" coordsize="24,2">
              <v:shape style="position:absolute;left:6503;top:372;width:24;height:2" coordorigin="6503,372" coordsize="24,0" path="m6503,372l6527,372e" filled="false" stroked="true" strokeweight=".09927pt" strokecolor="#ff0000">
                <v:path arrowok="t"/>
              </v:shape>
            </v:group>
            <v:group style="position:absolute;left:6515;top:360;width:2;height:24" coordorigin="6515,360" coordsize="2,24">
              <v:shape style="position:absolute;left:6515;top:360;width:2;height:24" coordorigin="6515,360" coordsize="0,24" path="m6515,360l6515,383e" filled="false" stroked="true" strokeweight=".098107pt" strokecolor="#ff0000">
                <v:path arrowok="t"/>
              </v:shape>
            </v:group>
            <v:group style="position:absolute;left:6503;top:371;width:24;height:2" coordorigin="6503,371" coordsize="24,2">
              <v:shape style="position:absolute;left:6503;top:371;width:24;height:2" coordorigin="6503,371" coordsize="24,0" path="m6503,371l6527,371e" filled="false" stroked="true" strokeweight=".09927pt" strokecolor="#ff0000">
                <v:path arrowok="t"/>
              </v:shape>
            </v:group>
            <v:group style="position:absolute;left:6515;top:359;width:2;height:24" coordorigin="6515,359" coordsize="2,24">
              <v:shape style="position:absolute;left:6515;top:359;width:2;height:24" coordorigin="6515,359" coordsize="0,24" path="m6515,359l6515,383e" filled="false" stroked="true" strokeweight=".098107pt" strokecolor="#ff0000">
                <v:path arrowok="t"/>
              </v:shape>
            </v:group>
            <v:group style="position:absolute;left:6503;top:371;width:24;height:2" coordorigin="6503,371" coordsize="24,2">
              <v:shape style="position:absolute;left:6503;top:371;width:24;height:2" coordorigin="6503,371" coordsize="24,0" path="m6503,371l6527,371e" filled="false" stroked="true" strokeweight=".09927pt" strokecolor="#ff0000">
                <v:path arrowok="t"/>
              </v:shape>
            </v:group>
            <v:group style="position:absolute;left:6515;top:359;width:2;height:24" coordorigin="6515,359" coordsize="2,24">
              <v:shape style="position:absolute;left:6515;top:359;width:2;height:24" coordorigin="6515,359" coordsize="0,24" path="m6515,359l6515,382e" filled="false" stroked="true" strokeweight=".098107pt" strokecolor="#ff0000">
                <v:path arrowok="t"/>
              </v:shape>
            </v:group>
            <v:group style="position:absolute;left:6503;top:370;width:24;height:2" coordorigin="6503,370" coordsize="24,2">
              <v:shape style="position:absolute;left:6503;top:370;width:24;height:2" coordorigin="6503,370" coordsize="24,0" path="m6503,370l6527,370e" filled="false" stroked="true" strokeweight=".09927pt" strokecolor="#ff0000">
                <v:path arrowok="t"/>
              </v:shape>
            </v:group>
            <v:group style="position:absolute;left:6515;top:358;width:2;height:24" coordorigin="6515,358" coordsize="2,24">
              <v:shape style="position:absolute;left:6515;top:358;width:2;height:24" coordorigin="6515,358" coordsize="0,24" path="m6515,358l6515,382e" filled="false" stroked="true" strokeweight=".098107pt" strokecolor="#ff0000">
                <v:path arrowok="t"/>
              </v:shape>
            </v:group>
            <v:group style="position:absolute;left:6503;top:370;width:24;height:2" coordorigin="6503,370" coordsize="24,2">
              <v:shape style="position:absolute;left:6503;top:370;width:24;height:2" coordorigin="6503,370" coordsize="24,0" path="m6503,370l6527,370e" filled="false" stroked="true" strokeweight=".09927pt" strokecolor="#ff0000">
                <v:path arrowok="t"/>
              </v:shape>
            </v:group>
            <v:group style="position:absolute;left:6515;top:358;width:2;height:24" coordorigin="6515,358" coordsize="2,24">
              <v:shape style="position:absolute;left:6515;top:358;width:2;height:24" coordorigin="6515,358" coordsize="0,24" path="m6515,358l6515,382e" filled="false" stroked="true" strokeweight=".098107pt" strokecolor="#ff0000">
                <v:path arrowok="t"/>
              </v:shape>
            </v:group>
            <v:group style="position:absolute;left:6503;top:370;width:24;height:2" coordorigin="6503,370" coordsize="24,2">
              <v:shape style="position:absolute;left:6503;top:370;width:24;height:2" coordorigin="6503,370" coordsize="24,0" path="m6503,370l6527,370e" filled="false" stroked="true" strokeweight=".09927pt" strokecolor="#ff0000">
                <v:path arrowok="t"/>
              </v:shape>
            </v:group>
            <v:group style="position:absolute;left:6515;top:358;width:2;height:24" coordorigin="6515,358" coordsize="2,24">
              <v:shape style="position:absolute;left:6515;top:358;width:2;height:24" coordorigin="6515,358" coordsize="0,24" path="m6515,358l6515,381e" filled="false" stroked="true" strokeweight=".098107pt" strokecolor="#ff0000">
                <v:path arrowok="t"/>
              </v:shape>
            </v:group>
            <v:group style="position:absolute;left:6503;top:369;width:24;height:2" coordorigin="6503,369" coordsize="24,2">
              <v:shape style="position:absolute;left:6503;top:369;width:24;height:2" coordorigin="6503,369" coordsize="24,0" path="m6503,369l6527,369e" filled="false" stroked="true" strokeweight=".09927pt" strokecolor="#ff0000">
                <v:path arrowok="t"/>
              </v:shape>
            </v:group>
            <v:group style="position:absolute;left:6515;top:357;width:2;height:24" coordorigin="6515,357" coordsize="2,24">
              <v:shape style="position:absolute;left:6515;top:357;width:2;height:24" coordorigin="6515,357" coordsize="0,24" path="m6515,357l6515,381e" filled="false" stroked="true" strokeweight=".098107pt" strokecolor="#ff0000">
                <v:path arrowok="t"/>
              </v:shape>
            </v:group>
            <v:group style="position:absolute;left:6503;top:369;width:24;height:2" coordorigin="6503,369" coordsize="24,2">
              <v:shape style="position:absolute;left:6503;top:369;width:24;height:2" coordorigin="6503,369" coordsize="24,0" path="m6503,369l6527,369e" filled="false" stroked="true" strokeweight=".09927pt" strokecolor="#ff0000">
                <v:path arrowok="t"/>
              </v:shape>
            </v:group>
            <v:group style="position:absolute;left:6515;top:357;width:2;height:24" coordorigin="6515,357" coordsize="2,24">
              <v:shape style="position:absolute;left:6515;top:357;width:2;height:24" coordorigin="6515,357" coordsize="0,24" path="m6515,357l6515,381e" filled="false" stroked="true" strokeweight=".098107pt" strokecolor="#ff0000">
                <v:path arrowok="t"/>
              </v:shape>
            </v:group>
            <v:group style="position:absolute;left:6503;top:369;width:24;height:2" coordorigin="6503,369" coordsize="24,2">
              <v:shape style="position:absolute;left:6503;top:369;width:24;height:2" coordorigin="6503,369" coordsize="24,0" path="m6503,369l6527,369e" filled="false" stroked="true" strokeweight=".09927pt" strokecolor="#ff0000">
                <v:path arrowok="t"/>
              </v:shape>
            </v:group>
            <v:group style="position:absolute;left:6515;top:357;width:2;height:24" coordorigin="6515,357" coordsize="2,24">
              <v:shape style="position:absolute;left:6515;top:357;width:2;height:24" coordorigin="6515,357" coordsize="0,24" path="m6515,357l6515,380e" filled="false" stroked="true" strokeweight=".098107pt" strokecolor="#ff0000">
                <v:path arrowok="t"/>
              </v:shape>
            </v:group>
            <v:group style="position:absolute;left:6503;top:368;width:24;height:2" coordorigin="6503,368" coordsize="24,2">
              <v:shape style="position:absolute;left:6503;top:368;width:24;height:2" coordorigin="6503,368" coordsize="24,0" path="m6503,368l6527,368e" filled="false" stroked="true" strokeweight=".09927pt" strokecolor="#ff0000">
                <v:path arrowok="t"/>
              </v:shape>
            </v:group>
            <v:group style="position:absolute;left:6515;top:356;width:2;height:24" coordorigin="6515,356" coordsize="2,24">
              <v:shape style="position:absolute;left:6515;top:356;width:2;height:24" coordorigin="6515,356" coordsize="0,24" path="m6515,356l6515,380e" filled="false" stroked="true" strokeweight=".098107pt" strokecolor="#ff0000">
                <v:path arrowok="t"/>
              </v:shape>
            </v:group>
            <v:group style="position:absolute;left:6503;top:368;width:24;height:2" coordorigin="6503,368" coordsize="24,2">
              <v:shape style="position:absolute;left:6503;top:368;width:24;height:2" coordorigin="6503,368" coordsize="24,0" path="m6503,368l6527,368e" filled="false" stroked="true" strokeweight=".09927pt" strokecolor="#ff0000">
                <v:path arrowok="t"/>
              </v:shape>
            </v:group>
            <v:group style="position:absolute;left:6515;top:356;width:2;height:24" coordorigin="6515,356" coordsize="2,24">
              <v:shape style="position:absolute;left:6515;top:356;width:2;height:24" coordorigin="6515,356" coordsize="0,24" path="m6515,356l6515,380e" filled="false" stroked="true" strokeweight=".098107pt" strokecolor="#ff0000">
                <v:path arrowok="t"/>
              </v:shape>
            </v:group>
            <v:group style="position:absolute;left:6503;top:368;width:24;height:2" coordorigin="6503,368" coordsize="24,2">
              <v:shape style="position:absolute;left:6503;top:368;width:24;height:2" coordorigin="6503,368" coordsize="24,0" path="m6503,368l6527,368e" filled="false" stroked="true" strokeweight=".09927pt" strokecolor="#ff0000">
                <v:path arrowok="t"/>
              </v:shape>
            </v:group>
            <v:group style="position:absolute;left:6515;top:356;width:2;height:24" coordorigin="6515,356" coordsize="2,24">
              <v:shape style="position:absolute;left:6515;top:356;width:2;height:24" coordorigin="6515,356" coordsize="0,24" path="m6515,356l6515,379e" filled="false" stroked="true" strokeweight=".098107pt" strokecolor="#ff0000">
                <v:path arrowok="t"/>
              </v:shape>
            </v:group>
            <v:group style="position:absolute;left:6503;top:367;width:24;height:2" coordorigin="6503,367" coordsize="24,2">
              <v:shape style="position:absolute;left:6503;top:367;width:24;height:2" coordorigin="6503,367" coordsize="24,0" path="m6503,367l6527,367e" filled="false" stroked="true" strokeweight=".09927pt" strokecolor="#ff0000">
                <v:path arrowok="t"/>
              </v:shape>
            </v:group>
            <v:group style="position:absolute;left:6515;top:355;width:2;height:24" coordorigin="6515,355" coordsize="2,24">
              <v:shape style="position:absolute;left:6515;top:355;width:2;height:24" coordorigin="6515,355" coordsize="0,24" path="m6515,355l6515,379e" filled="false" stroked="true" strokeweight=".098107pt" strokecolor="#ff0000">
                <v:path arrowok="t"/>
              </v:shape>
            </v:group>
            <v:group style="position:absolute;left:6503;top:367;width:24;height:2" coordorigin="6503,367" coordsize="24,2">
              <v:shape style="position:absolute;left:6503;top:367;width:24;height:2" coordorigin="6503,367" coordsize="24,0" path="m6503,367l6527,367e" filled="false" stroked="true" strokeweight=".09927pt" strokecolor="#ff0000">
                <v:path arrowok="t"/>
              </v:shape>
            </v:group>
            <v:group style="position:absolute;left:6515;top:355;width:2;height:24" coordorigin="6515,355" coordsize="2,24">
              <v:shape style="position:absolute;left:6515;top:355;width:2;height:24" coordorigin="6515,355" coordsize="0,24" path="m6515,355l6515,378e" filled="false" stroked="true" strokeweight=".098107pt" strokecolor="#ff0000">
                <v:path arrowok="t"/>
              </v:shape>
            </v:group>
            <v:group style="position:absolute;left:6503;top:366;width:24;height:2" coordorigin="6503,366" coordsize="24,2">
              <v:shape style="position:absolute;left:6503;top:366;width:24;height:2" coordorigin="6503,366" coordsize="24,0" path="m6503,366l6527,366e" filled="false" stroked="true" strokeweight=".09927pt" strokecolor="#ff0000">
                <v:path arrowok="t"/>
              </v:shape>
            </v:group>
            <v:group style="position:absolute;left:6515;top:354;width:2;height:24" coordorigin="6515,354" coordsize="2,24">
              <v:shape style="position:absolute;left:6515;top:354;width:2;height:24" coordorigin="6515,354" coordsize="0,24" path="m6515,354l6515,378e" filled="false" stroked="true" strokeweight=".098107pt" strokecolor="#ff0000">
                <v:path arrowok="t"/>
              </v:shape>
            </v:group>
            <v:group style="position:absolute;left:6503;top:366;width:24;height:2" coordorigin="6503,366" coordsize="24,2">
              <v:shape style="position:absolute;left:6503;top:366;width:24;height:2" coordorigin="6503,366" coordsize="24,0" path="m6503,366l6527,366e" filled="false" stroked="true" strokeweight=".09927pt" strokecolor="#ff0000">
                <v:path arrowok="t"/>
              </v:shape>
            </v:group>
            <v:group style="position:absolute;left:6515;top:354;width:2;height:24" coordorigin="6515,354" coordsize="2,24">
              <v:shape style="position:absolute;left:6515;top:354;width:2;height:24" coordorigin="6515,354" coordsize="0,24" path="m6515,354l6515,377e" filled="false" stroked="true" strokeweight=".098107pt" strokecolor="#ff0000">
                <v:path arrowok="t"/>
              </v:shape>
            </v:group>
            <v:group style="position:absolute;left:6503;top:365;width:24;height:2" coordorigin="6503,365" coordsize="24,2">
              <v:shape style="position:absolute;left:6503;top:365;width:24;height:2" coordorigin="6503,365" coordsize="24,0" path="m6503,365l6527,365e" filled="false" stroked="true" strokeweight=".09927pt" strokecolor="#ff0000">
                <v:path arrowok="t"/>
              </v:shape>
            </v:group>
            <v:group style="position:absolute;left:6515;top:353;width:2;height:24" coordorigin="6515,353" coordsize="2,24">
              <v:shape style="position:absolute;left:6515;top:353;width:2;height:24" coordorigin="6515,353" coordsize="0,24" path="m6515,353l6515,377e" filled="false" stroked="true" strokeweight=".098107pt" strokecolor="#ff0000">
                <v:path arrowok="t"/>
              </v:shape>
            </v:group>
            <v:group style="position:absolute;left:6503;top:365;width:24;height:2" coordorigin="6503,365" coordsize="24,2">
              <v:shape style="position:absolute;left:6503;top:365;width:24;height:2" coordorigin="6503,365" coordsize="24,0" path="m6503,365l6527,365e" filled="false" stroked="true" strokeweight=".09927pt" strokecolor="#ff0000">
                <v:path arrowok="t"/>
              </v:shape>
            </v:group>
            <v:group style="position:absolute;left:6515;top:353;width:2;height:24" coordorigin="6515,353" coordsize="2,24">
              <v:shape style="position:absolute;left:6515;top:353;width:2;height:24" coordorigin="6515,353" coordsize="0,24" path="m6515,353l6515,377e" filled="false" stroked="true" strokeweight=".098107pt" strokecolor="#ff0000">
                <v:path arrowok="t"/>
              </v:shape>
            </v:group>
            <v:group style="position:absolute;left:6503;top:365;width:24;height:2" coordorigin="6503,365" coordsize="24,2">
              <v:shape style="position:absolute;left:6503;top:365;width:24;height:2" coordorigin="6503,365" coordsize="24,0" path="m6503,365l6527,365e" filled="false" stroked="true" strokeweight=".09927pt" strokecolor="#ff0000">
                <v:path arrowok="t"/>
              </v:shape>
            </v:group>
            <v:group style="position:absolute;left:6515;top:353;width:2;height:24" coordorigin="6515,353" coordsize="2,24">
              <v:shape style="position:absolute;left:6515;top:353;width:2;height:24" coordorigin="6515,353" coordsize="0,24" path="m6515,353l6515,376e" filled="false" stroked="true" strokeweight=".098107pt" strokecolor="#ff0000">
                <v:path arrowok="t"/>
              </v:shape>
            </v:group>
            <v:group style="position:absolute;left:6503;top:364;width:24;height:2" coordorigin="6503,364" coordsize="24,2">
              <v:shape style="position:absolute;left:6503;top:364;width:24;height:2" coordorigin="6503,364" coordsize="24,0" path="m6503,364l6527,364e" filled="false" stroked="true" strokeweight=".09927pt" strokecolor="#ff0000">
                <v:path arrowok="t"/>
              </v:shape>
            </v:group>
            <v:group style="position:absolute;left:6515;top:352;width:2;height:24" coordorigin="6515,352" coordsize="2,24">
              <v:shape style="position:absolute;left:6515;top:352;width:2;height:24" coordorigin="6515,352" coordsize="0,24" path="m6515,352l6515,376e" filled="false" stroked="true" strokeweight=".098107pt" strokecolor="#ff0000">
                <v:path arrowok="t"/>
              </v:shape>
            </v:group>
            <v:group style="position:absolute;left:6503;top:364;width:24;height:2" coordorigin="6503,364" coordsize="24,2">
              <v:shape style="position:absolute;left:6503;top:364;width:24;height:2" coordorigin="6503,364" coordsize="24,0" path="m6503,364l6527,364e" filled="false" stroked="true" strokeweight=".09927pt" strokecolor="#ff0000">
                <v:path arrowok="t"/>
              </v:shape>
            </v:group>
            <v:group style="position:absolute;left:6515;top:352;width:2;height:24" coordorigin="6515,352" coordsize="2,24">
              <v:shape style="position:absolute;left:6515;top:352;width:2;height:24" coordorigin="6515,352" coordsize="0,24" path="m6515,352l6515,376e" filled="false" stroked="true" strokeweight=".098107pt" strokecolor="#ff0000">
                <v:path arrowok="t"/>
              </v:shape>
            </v:group>
            <v:group style="position:absolute;left:6503;top:364;width:24;height:2" coordorigin="6503,364" coordsize="24,2">
              <v:shape style="position:absolute;left:6503;top:364;width:24;height:2" coordorigin="6503,364" coordsize="24,0" path="m6503,364l6527,364e" filled="false" stroked="true" strokeweight=".09927pt" strokecolor="#ff0000">
                <v:path arrowok="t"/>
              </v:shape>
            </v:group>
            <v:group style="position:absolute;left:6515;top:352;width:2;height:24" coordorigin="6515,352" coordsize="2,24">
              <v:shape style="position:absolute;left:6515;top:352;width:2;height:24" coordorigin="6515,352" coordsize="0,24" path="m6515,352l6515,375e" filled="false" stroked="true" strokeweight=".098107pt" strokecolor="#ff0000">
                <v:path arrowok="t"/>
              </v:shape>
            </v:group>
            <v:group style="position:absolute;left:6503;top:363;width:24;height:2" coordorigin="6503,363" coordsize="24,2">
              <v:shape style="position:absolute;left:6503;top:363;width:24;height:2" coordorigin="6503,363" coordsize="24,0" path="m6503,363l6527,363e" filled="false" stroked="true" strokeweight=".09927pt" strokecolor="#ff0000">
                <v:path arrowok="t"/>
              </v:shape>
            </v:group>
            <v:group style="position:absolute;left:6515;top:351;width:2;height:24" coordorigin="6515,351" coordsize="2,24">
              <v:shape style="position:absolute;left:6515;top:351;width:2;height:24" coordorigin="6515,351" coordsize="0,24" path="m6515,351l6515,375e" filled="false" stroked="true" strokeweight=".098107pt" strokecolor="#ff0000">
                <v:path arrowok="t"/>
              </v:shape>
            </v:group>
            <v:group style="position:absolute;left:6503;top:363;width:24;height:2" coordorigin="6503,363" coordsize="24,2">
              <v:shape style="position:absolute;left:6503;top:363;width:24;height:2" coordorigin="6503,363" coordsize="24,0" path="m6503,363l6527,363e" filled="false" stroked="true" strokeweight=".09927pt" strokecolor="#ff0000">
                <v:path arrowok="t"/>
              </v:shape>
            </v:group>
            <v:group style="position:absolute;left:6515;top:351;width:2;height:24" coordorigin="6515,351" coordsize="2,24">
              <v:shape style="position:absolute;left:6515;top:351;width:2;height:24" coordorigin="6515,351" coordsize="0,24" path="m6515,351l6515,375e" filled="false" stroked="true" strokeweight=".098107pt" strokecolor="#ff0000">
                <v:path arrowok="t"/>
              </v:shape>
            </v:group>
            <v:group style="position:absolute;left:6503;top:362;width:24;height:2" coordorigin="6503,362" coordsize="24,2">
              <v:shape style="position:absolute;left:6503;top:362;width:24;height:2" coordorigin="6503,362" coordsize="24,0" path="m6503,362l6527,362e" filled="false" stroked="true" strokeweight=".09927pt" strokecolor="#ff0000">
                <v:path arrowok="t"/>
              </v:shape>
            </v:group>
            <v:group style="position:absolute;left:6515;top:350;width:2;height:24" coordorigin="6515,350" coordsize="2,24">
              <v:shape style="position:absolute;left:6515;top:350;width:2;height:24" coordorigin="6515,350" coordsize="0,24" path="m6515,350l6515,374e" filled="false" stroked="true" strokeweight=".098107pt" strokecolor="#ff0000">
                <v:path arrowok="t"/>
              </v:shape>
            </v:group>
            <v:group style="position:absolute;left:6503;top:362;width:24;height:2" coordorigin="6503,362" coordsize="24,2">
              <v:shape style="position:absolute;left:6503;top:362;width:24;height:2" coordorigin="6503,362" coordsize="24,0" path="m6503,362l6527,362e" filled="false" stroked="true" strokeweight=".09927pt" strokecolor="#ff0000">
                <v:path arrowok="t"/>
              </v:shape>
            </v:group>
            <v:group style="position:absolute;left:6515;top:350;width:2;height:24" coordorigin="6515,350" coordsize="2,24">
              <v:shape style="position:absolute;left:6515;top:350;width:2;height:24" coordorigin="6515,350" coordsize="0,24" path="m6515,350l6515,373e" filled="false" stroked="true" strokeweight=".098107pt" strokecolor="#ff0000">
                <v:path arrowok="t"/>
              </v:shape>
            </v:group>
            <v:group style="position:absolute;left:6503;top:361;width:24;height:2" coordorigin="6503,361" coordsize="24,2">
              <v:shape style="position:absolute;left:6503;top:361;width:24;height:2" coordorigin="6503,361" coordsize="24,0" path="m6503,361l6527,361e" filled="false" stroked="true" strokeweight=".09927pt" strokecolor="#ff0000">
                <v:path arrowok="t"/>
              </v:shape>
            </v:group>
            <v:group style="position:absolute;left:6515;top:349;width:2;height:24" coordorigin="6515,349" coordsize="2,24">
              <v:shape style="position:absolute;left:6515;top:349;width:2;height:24" coordorigin="6515,349" coordsize="0,24" path="m6515,349l6515,373e" filled="false" stroked="true" strokeweight=".098107pt" strokecolor="#ff0000">
                <v:path arrowok="t"/>
              </v:shape>
            </v:group>
            <v:group style="position:absolute;left:6503;top:361;width:24;height:2" coordorigin="6503,361" coordsize="24,2">
              <v:shape style="position:absolute;left:6503;top:361;width:24;height:2" coordorigin="6503,361" coordsize="24,0" path="m6503,361l6527,361e" filled="false" stroked="true" strokeweight=".09927pt" strokecolor="#ff0000">
                <v:path arrowok="t"/>
              </v:shape>
            </v:group>
            <v:group style="position:absolute;left:6515;top:349;width:2;height:24" coordorigin="6515,349" coordsize="2,24">
              <v:shape style="position:absolute;left:6515;top:349;width:2;height:24" coordorigin="6515,349" coordsize="0,24" path="m6515,349l6515,373e" filled="false" stroked="true" strokeweight=".098107pt" strokecolor="#ff0000">
                <v:path arrowok="t"/>
              </v:shape>
            </v:group>
            <v:group style="position:absolute;left:6503;top:361;width:24;height:2" coordorigin="6503,361" coordsize="24,2">
              <v:shape style="position:absolute;left:6503;top:361;width:24;height:2" coordorigin="6503,361" coordsize="24,0" path="m6503,361l6527,361e" filled="false" stroked="true" strokeweight=".09927pt" strokecolor="#ff0000">
                <v:path arrowok="t"/>
              </v:shape>
            </v:group>
            <v:group style="position:absolute;left:6515;top:349;width:2;height:24" coordorigin="6515,349" coordsize="2,24">
              <v:shape style="position:absolute;left:6515;top:349;width:2;height:24" coordorigin="6515,349" coordsize="0,24" path="m6515,349l6515,373e" filled="false" stroked="true" strokeweight=".098107pt" strokecolor="#ff0000">
                <v:path arrowok="t"/>
              </v:shape>
            </v:group>
            <v:group style="position:absolute;left:6503;top:360;width:24;height:2" coordorigin="6503,360" coordsize="24,2">
              <v:shape style="position:absolute;left:6503;top:360;width:24;height:2" coordorigin="6503,360" coordsize="24,0" path="m6503,360l6527,360e" filled="false" stroked="true" strokeweight=".09927pt" strokecolor="#ff0000">
                <v:path arrowok="t"/>
              </v:shape>
            </v:group>
            <v:group style="position:absolute;left:6515;top:348;width:2;height:24" coordorigin="6515,348" coordsize="2,24">
              <v:shape style="position:absolute;left:6515;top:348;width:2;height:24" coordorigin="6515,348" coordsize="0,24" path="m6515,348l6515,372e" filled="false" stroked="true" strokeweight=".098107pt" strokecolor="#ff0000">
                <v:path arrowok="t"/>
              </v:shape>
            </v:group>
            <v:group style="position:absolute;left:6503;top:360;width:24;height:2" coordorigin="6503,360" coordsize="24,2">
              <v:shape style="position:absolute;left:6503;top:360;width:24;height:2" coordorigin="6503,360" coordsize="24,0" path="m6503,360l6527,360e" filled="false" stroked="true" strokeweight=".09927pt" strokecolor="#ff0000">
                <v:path arrowok="t"/>
              </v:shape>
            </v:group>
            <v:group style="position:absolute;left:6515;top:348;width:2;height:24" coordorigin="6515,348" coordsize="2,24">
              <v:shape style="position:absolute;left:6515;top:348;width:2;height:24" coordorigin="6515,348" coordsize="0,24" path="m6515,348l6515,372e" filled="false" stroked="true" strokeweight=".098107pt" strokecolor="#ff0000">
                <v:path arrowok="t"/>
              </v:shape>
            </v:group>
            <v:group style="position:absolute;left:6503;top:360;width:24;height:2" coordorigin="6503,360" coordsize="24,2">
              <v:shape style="position:absolute;left:6503;top:360;width:24;height:2" coordorigin="6503,360" coordsize="24,0" path="m6503,360l6527,360e" filled="false" stroked="true" strokeweight=".09927pt" strokecolor="#ff0000">
                <v:path arrowok="t"/>
              </v:shape>
            </v:group>
            <v:group style="position:absolute;left:6515;top:348;width:2;height:24" coordorigin="6515,348" coordsize="2,24">
              <v:shape style="position:absolute;left:6515;top:348;width:2;height:24" coordorigin="6515,348" coordsize="0,24" path="m6515,348l6515,372e" filled="false" stroked="true" strokeweight=".098107pt" strokecolor="#ff0000">
                <v:path arrowok="t"/>
              </v:shape>
            </v:group>
            <v:group style="position:absolute;left:6503;top:359;width:24;height:2" coordorigin="6503,359" coordsize="24,2">
              <v:shape style="position:absolute;left:6503;top:359;width:24;height:2" coordorigin="6503,359" coordsize="24,0" path="m6503,359l6527,359e" filled="false" stroked="true" strokeweight=".09927pt" strokecolor="#ff0000">
                <v:path arrowok="t"/>
              </v:shape>
            </v:group>
            <v:group style="position:absolute;left:6515;top:347;width:2;height:24" coordorigin="6515,347" coordsize="2,24">
              <v:shape style="position:absolute;left:6515;top:347;width:2;height:24" coordorigin="6515,347" coordsize="0,24" path="m6515,347l6515,371e" filled="false" stroked="true" strokeweight=".098107pt" strokecolor="#ff0000">
                <v:path arrowok="t"/>
              </v:shape>
            </v:group>
            <v:group style="position:absolute;left:6503;top:359;width:24;height:2" coordorigin="6503,359" coordsize="24,2">
              <v:shape style="position:absolute;left:6503;top:359;width:24;height:2" coordorigin="6503,359" coordsize="24,0" path="m6503,359l6527,359e" filled="false" stroked="true" strokeweight=".09927pt" strokecolor="#ff0000">
                <v:path arrowok="t"/>
              </v:shape>
            </v:group>
            <v:group style="position:absolute;left:6515;top:347;width:2;height:24" coordorigin="6515,347" coordsize="2,24">
              <v:shape style="position:absolute;left:6515;top:347;width:2;height:24" coordorigin="6515,347" coordsize="0,24" path="m6515,347l6515,371e" filled="false" stroked="true" strokeweight=".098107pt" strokecolor="#ff0000">
                <v:path arrowok="t"/>
              </v:shape>
            </v:group>
            <v:group style="position:absolute;left:6503;top:359;width:24;height:2" coordorigin="6503,359" coordsize="24,2">
              <v:shape style="position:absolute;left:6503;top:359;width:24;height:2" coordorigin="6503,359" coordsize="24,0" path="m6503,359l6527,359e" filled="false" stroked="true" strokeweight=".09927pt" strokecolor="#ff0000">
                <v:path arrowok="t"/>
              </v:shape>
            </v:group>
            <v:group style="position:absolute;left:6515;top:347;width:2;height:24" coordorigin="6515,347" coordsize="2,24">
              <v:shape style="position:absolute;left:6515;top:347;width:2;height:24" coordorigin="6515,347" coordsize="0,24" path="m6515,347l6515,371e" filled="false" stroked="true" strokeweight=".098107pt" strokecolor="#ff0000">
                <v:path arrowok="t"/>
              </v:shape>
            </v:group>
            <v:group style="position:absolute;left:6503;top:358;width:24;height:2" coordorigin="6503,358" coordsize="24,2">
              <v:shape style="position:absolute;left:6503;top:358;width:24;height:2" coordorigin="6503,358" coordsize="24,0" path="m6503,358l6527,358e" filled="false" stroked="true" strokeweight=".09927pt" strokecolor="#ff0000">
                <v:path arrowok="t"/>
              </v:shape>
            </v:group>
            <v:group style="position:absolute;left:6515;top:346;width:2;height:24" coordorigin="6515,346" coordsize="2,24">
              <v:shape style="position:absolute;left:6515;top:346;width:2;height:24" coordorigin="6515,346" coordsize="0,24" path="m6515,346l6515,370e" filled="false" stroked="true" strokeweight=".098107pt" strokecolor="#ff0000">
                <v:path arrowok="t"/>
              </v:shape>
            </v:group>
            <v:group style="position:absolute;left:6503;top:358;width:24;height:2" coordorigin="6503,358" coordsize="24,2">
              <v:shape style="position:absolute;left:6503;top:358;width:24;height:2" coordorigin="6503,358" coordsize="24,0" path="m6503,358l6527,358e" filled="false" stroked="true" strokeweight=".09927pt" strokecolor="#ff0000">
                <v:path arrowok="t"/>
              </v:shape>
            </v:group>
            <v:group style="position:absolute;left:6515;top:346;width:2;height:24" coordorigin="6515,346" coordsize="2,24">
              <v:shape style="position:absolute;left:6515;top:346;width:2;height:24" coordorigin="6515,346" coordsize="0,24" path="m6515,346l6515,370e" filled="false" stroked="true" strokeweight=".098107pt" strokecolor="#ff0000">
                <v:path arrowok="t"/>
              </v:shape>
            </v:group>
            <v:group style="position:absolute;left:6503;top:358;width:24;height:2" coordorigin="6503,358" coordsize="24,2">
              <v:shape style="position:absolute;left:6503;top:358;width:24;height:2" coordorigin="6503,358" coordsize="24,0" path="m6503,358l6527,358e" filled="false" stroked="true" strokeweight=".09927pt" strokecolor="#ff0000">
                <v:path arrowok="t"/>
              </v:shape>
            </v:group>
            <v:group style="position:absolute;left:6515;top:346;width:2;height:24" coordorigin="6515,346" coordsize="2,24">
              <v:shape style="position:absolute;left:6515;top:346;width:2;height:24" coordorigin="6515,346" coordsize="0,24" path="m6515,346l6515,370e" filled="false" stroked="true" strokeweight=".098107pt" strokecolor="#ff0000">
                <v:path arrowok="t"/>
              </v:shape>
            </v:group>
            <v:group style="position:absolute;left:6503;top:357;width:24;height:2" coordorigin="6503,357" coordsize="24,2">
              <v:shape style="position:absolute;left:6503;top:357;width:24;height:2" coordorigin="6503,357" coordsize="24,0" path="m6503,357l6527,357e" filled="false" stroked="true" strokeweight=".09927pt" strokecolor="#ff0000">
                <v:path arrowok="t"/>
              </v:shape>
            </v:group>
            <v:group style="position:absolute;left:6515;top:345;width:2;height:24" coordorigin="6515,345" coordsize="2,24">
              <v:shape style="position:absolute;left:6515;top:345;width:2;height:24" coordorigin="6515,345" coordsize="0,24" path="m6515,345l6515,369e" filled="false" stroked="true" strokeweight=".098107pt" strokecolor="#ff0000">
                <v:path arrowok="t"/>
              </v:shape>
            </v:group>
            <v:group style="position:absolute;left:6503;top:357;width:24;height:2" coordorigin="6503,357" coordsize="24,2">
              <v:shape style="position:absolute;left:6503;top:357;width:24;height:2" coordorigin="6503,357" coordsize="24,0" path="m6503,357l6527,357e" filled="false" stroked="true" strokeweight=".09927pt" strokecolor="#ff0000">
                <v:path arrowok="t"/>
              </v:shape>
            </v:group>
            <v:group style="position:absolute;left:6515;top:345;width:2;height:24" coordorigin="6515,345" coordsize="2,24">
              <v:shape style="position:absolute;left:6515;top:345;width:2;height:24" coordorigin="6515,345" coordsize="0,24" path="m6515,345l6515,369e" filled="false" stroked="true" strokeweight=".098107pt" strokecolor="#ff0000">
                <v:path arrowok="t"/>
              </v:shape>
            </v:group>
            <v:group style="position:absolute;left:6503;top:357;width:24;height:2" coordorigin="6503,357" coordsize="24,2">
              <v:shape style="position:absolute;left:6503;top:357;width:24;height:2" coordorigin="6503,357" coordsize="24,0" path="m6503,357l6527,357e" filled="false" stroked="true" strokeweight=".09927pt" strokecolor="#ff0000">
                <v:path arrowok="t"/>
              </v:shape>
            </v:group>
            <v:group style="position:absolute;left:6515;top:345;width:2;height:24" coordorigin="6515,345" coordsize="2,24">
              <v:shape style="position:absolute;left:6515;top:345;width:2;height:24" coordorigin="6515,345" coordsize="0,24" path="m6515,345l6515,369e" filled="false" stroked="true" strokeweight=".098107pt" strokecolor="#ff0000">
                <v:path arrowok="t"/>
              </v:shape>
            </v:group>
            <v:group style="position:absolute;left:6503;top:356;width:24;height:2" coordorigin="6503,356" coordsize="24,2">
              <v:shape style="position:absolute;left:6503;top:356;width:24;height:2" coordorigin="6503,356" coordsize="24,0" path="m6503,356l6527,356e" filled="false" stroked="true" strokeweight=".09927pt" strokecolor="#ff0000">
                <v:path arrowok="t"/>
              </v:shape>
            </v:group>
            <v:group style="position:absolute;left:6515;top:344;width:2;height:24" coordorigin="6515,344" coordsize="2,24">
              <v:shape style="position:absolute;left:6515;top:344;width:2;height:24" coordorigin="6515,344" coordsize="0,24" path="m6515,344l6515,368e" filled="false" stroked="true" strokeweight=".098107pt" strokecolor="#ff0000">
                <v:path arrowok="t"/>
              </v:shape>
            </v:group>
            <v:group style="position:absolute;left:6503;top:355;width:24;height:2" coordorigin="6503,355" coordsize="24,2">
              <v:shape style="position:absolute;left:6503;top:355;width:24;height:2" coordorigin="6503,355" coordsize="24,0" path="m6503,355l6527,355e" filled="false" stroked="true" strokeweight=".09927pt" strokecolor="#ff0000">
                <v:path arrowok="t"/>
              </v:shape>
            </v:group>
            <v:group style="position:absolute;left:6515;top:343;width:2;height:24" coordorigin="6515,343" coordsize="2,24">
              <v:shape style="position:absolute;left:6515;top:343;width:2;height:24" coordorigin="6515,343" coordsize="0,24" path="m6515,343l6515,367e" filled="false" stroked="true" strokeweight=".098107pt" strokecolor="#ff0000">
                <v:path arrowok="t"/>
              </v:shape>
            </v:group>
            <v:group style="position:absolute;left:6503;top:355;width:24;height:2" coordorigin="6503,355" coordsize="24,2">
              <v:shape style="position:absolute;left:6503;top:355;width:24;height:2" coordorigin="6503,355" coordsize="24,0" path="m6503,355l6527,355e" filled="false" stroked="true" strokeweight=".09927pt" strokecolor="#ff0000">
                <v:path arrowok="t"/>
              </v:shape>
            </v:group>
            <v:group style="position:absolute;left:6515;top:343;width:2;height:24" coordorigin="6515,343" coordsize="2,24">
              <v:shape style="position:absolute;left:6515;top:343;width:2;height:24" coordorigin="6515,343" coordsize="0,24" path="m6515,343l6515,367e" filled="false" stroked="true" strokeweight=".098107pt" strokecolor="#ff0000">
                <v:path arrowok="t"/>
              </v:shape>
            </v:group>
            <v:group style="position:absolute;left:6503;top:355;width:24;height:2" coordorigin="6503,355" coordsize="24,2">
              <v:shape style="position:absolute;left:6503;top:355;width:24;height:2" coordorigin="6503,355" coordsize="24,0" path="m6503,355l6527,355e" filled="false" stroked="true" strokeweight=".09927pt" strokecolor="#ff0000">
                <v:path arrowok="t"/>
              </v:shape>
            </v:group>
            <v:group style="position:absolute;left:6515;top:343;width:2;height:24" coordorigin="6515,343" coordsize="2,24">
              <v:shape style="position:absolute;left:6515;top:343;width:2;height:24" coordorigin="6515,343" coordsize="0,24" path="m6515,343l6515,367e" filled="false" stroked="true" strokeweight=".098107pt" strokecolor="#ff0000">
                <v:path arrowok="t"/>
              </v:shape>
            </v:group>
            <v:group style="position:absolute;left:6503;top:354;width:24;height:2" coordorigin="6503,354" coordsize="24,2">
              <v:shape style="position:absolute;left:6503;top:354;width:24;height:2" coordorigin="6503,354" coordsize="24,0" path="m6503,354l6527,354e" filled="false" stroked="true" strokeweight=".09927pt" strokecolor="#ff0000">
                <v:path arrowok="t"/>
              </v:shape>
            </v:group>
            <v:group style="position:absolute;left:6515;top:342;width:2;height:24" coordorigin="6515,342" coordsize="2,24">
              <v:shape style="position:absolute;left:6515;top:342;width:2;height:24" coordorigin="6515,342" coordsize="0,24" path="m6515,342l6515,366e" filled="false" stroked="true" strokeweight=".098107pt" strokecolor="#ff0000">
                <v:path arrowok="t"/>
              </v:shape>
            </v:group>
            <v:group style="position:absolute;left:6503;top:354;width:24;height:2" coordorigin="6503,354" coordsize="24,2">
              <v:shape style="position:absolute;left:6503;top:354;width:24;height:2" coordorigin="6503,354" coordsize="24,0" path="m6503,354l6527,354e" filled="false" stroked="true" strokeweight=".09927pt" strokecolor="#ff0000">
                <v:path arrowok="t"/>
              </v:shape>
            </v:group>
            <v:group style="position:absolute;left:6515;top:342;width:2;height:24" coordorigin="6515,342" coordsize="2,24">
              <v:shape style="position:absolute;left:6515;top:342;width:2;height:24" coordorigin="6515,342" coordsize="0,24" path="m6515,342l6515,366e" filled="false" stroked="true" strokeweight=".098107pt" strokecolor="#ff0000">
                <v:path arrowok="t"/>
              </v:shape>
            </v:group>
            <v:group style="position:absolute;left:6503;top:353;width:24;height:2" coordorigin="6503,353" coordsize="24,2">
              <v:shape style="position:absolute;left:6503;top:353;width:24;height:2" coordorigin="6503,353" coordsize="24,0" path="m6503,353l6527,353e" filled="false" stroked="true" strokeweight=".09927pt" strokecolor="#ff0000">
                <v:path arrowok="t"/>
              </v:shape>
            </v:group>
            <v:group style="position:absolute;left:6515;top:342;width:2;height:24" coordorigin="6515,342" coordsize="2,24">
              <v:shape style="position:absolute;left:6515;top:342;width:2;height:24" coordorigin="6515,342" coordsize="0,24" path="m6515,342l6515,365e" filled="false" stroked="true" strokeweight=".098107pt" strokecolor="#ff0000">
                <v:path arrowok="t"/>
              </v:shape>
            </v:group>
            <v:group style="position:absolute;left:6503;top:353;width:24;height:2" coordorigin="6503,353" coordsize="24,2">
              <v:shape style="position:absolute;left:6503;top:353;width:24;height:2" coordorigin="6503,353" coordsize="24,0" path="m6503,353l6527,353e" filled="false" stroked="true" strokeweight=".09927pt" strokecolor="#ff0000">
                <v:path arrowok="t"/>
              </v:shape>
            </v:group>
            <v:group style="position:absolute;left:6515;top:341;width:2;height:24" coordorigin="6515,341" coordsize="2,24">
              <v:shape style="position:absolute;left:6515;top:341;width:2;height:24" coordorigin="6515,341" coordsize="0,24" path="m6515,341l6515,365e" filled="false" stroked="true" strokeweight=".098107pt" strokecolor="#ff0000">
                <v:path arrowok="t"/>
              </v:shape>
            </v:group>
            <v:group style="position:absolute;left:6503;top:353;width:24;height:2" coordorigin="6503,353" coordsize="24,2">
              <v:shape style="position:absolute;left:6503;top:353;width:24;height:2" coordorigin="6503,353" coordsize="24,0" path="m6503,353l6527,353e" filled="false" stroked="true" strokeweight=".09927pt" strokecolor="#ff0000">
                <v:path arrowok="t"/>
              </v:shape>
            </v:group>
            <v:group style="position:absolute;left:6515;top:341;width:2;height:24" coordorigin="6515,341" coordsize="2,24">
              <v:shape style="position:absolute;left:6515;top:341;width:2;height:24" coordorigin="6515,341" coordsize="0,24" path="m6515,341l6515,365e" filled="false" stroked="true" strokeweight=".098107pt" strokecolor="#ff0000">
                <v:path arrowok="t"/>
              </v:shape>
            </v:group>
            <v:group style="position:absolute;left:6503;top:352;width:24;height:2" coordorigin="6503,352" coordsize="24,2">
              <v:shape style="position:absolute;left:6503;top:352;width:24;height:2" coordorigin="6503,352" coordsize="24,0" path="m6503,352l6527,352e" filled="false" stroked="true" strokeweight=".09927pt" strokecolor="#ff0000">
                <v:path arrowok="t"/>
              </v:shape>
            </v:group>
            <v:group style="position:absolute;left:6515;top:341;width:2;height:24" coordorigin="6515,341" coordsize="2,24">
              <v:shape style="position:absolute;left:6515;top:341;width:2;height:24" coordorigin="6515,341" coordsize="0,24" path="m6515,341l6515,364e" filled="false" stroked="true" strokeweight=".098107pt" strokecolor="#ff0000">
                <v:path arrowok="t"/>
              </v:shape>
            </v:group>
            <v:group style="position:absolute;left:6503;top:352;width:24;height:2" coordorigin="6503,352" coordsize="24,2">
              <v:shape style="position:absolute;left:6503;top:352;width:24;height:2" coordorigin="6503,352" coordsize="24,0" path="m6503,352l6527,352e" filled="false" stroked="true" strokeweight=".09927pt" strokecolor="#ff0000">
                <v:path arrowok="t"/>
              </v:shape>
            </v:group>
            <v:group style="position:absolute;left:6515;top:340;width:2;height:24" coordorigin="6515,340" coordsize="2,24">
              <v:shape style="position:absolute;left:6515;top:340;width:2;height:24" coordorigin="6515,340" coordsize="0,24" path="m6515,340l6515,364e" filled="false" stroked="true" strokeweight=".098107pt" strokecolor="#ff0000">
                <v:path arrowok="t"/>
              </v:shape>
            </v:group>
            <v:group style="position:absolute;left:6503;top:352;width:24;height:2" coordorigin="6503,352" coordsize="24,2">
              <v:shape style="position:absolute;left:6503;top:352;width:24;height:2" coordorigin="6503,352" coordsize="24,0" path="m6503,352l6527,352e" filled="false" stroked="true" strokeweight=".09927pt" strokecolor="#ff0000">
                <v:path arrowok="t"/>
              </v:shape>
            </v:group>
            <v:group style="position:absolute;left:6515;top:340;width:2;height:24" coordorigin="6515,340" coordsize="2,24">
              <v:shape style="position:absolute;left:6515;top:340;width:2;height:24" coordorigin="6515,340" coordsize="0,24" path="m6515,340l6515,364e" filled="false" stroked="true" strokeweight=".098107pt" strokecolor="#ff0000">
                <v:path arrowok="t"/>
              </v:shape>
            </v:group>
            <v:group style="position:absolute;left:6503;top:351;width:24;height:2" coordorigin="6503,351" coordsize="24,2">
              <v:shape style="position:absolute;left:6503;top:351;width:24;height:2" coordorigin="6503,351" coordsize="24,0" path="m6503,351l6527,351e" filled="false" stroked="true" strokeweight=".09927pt" strokecolor="#ff0000">
                <v:path arrowok="t"/>
              </v:shape>
            </v:group>
            <v:group style="position:absolute;left:6515;top:340;width:2;height:24" coordorigin="6515,340" coordsize="2,24">
              <v:shape style="position:absolute;left:6515;top:340;width:2;height:24" coordorigin="6515,340" coordsize="0,24" path="m6515,340l6515,363e" filled="false" stroked="true" strokeweight=".098107pt" strokecolor="#ff0000">
                <v:path arrowok="t"/>
              </v:shape>
            </v:group>
            <v:group style="position:absolute;left:6503;top:351;width:24;height:2" coordorigin="6503,351" coordsize="24,2">
              <v:shape style="position:absolute;left:6503;top:351;width:24;height:2" coordorigin="6503,351" coordsize="24,0" path="m6503,351l6527,351e" filled="false" stroked="true" strokeweight=".09927pt" strokecolor="#ff0000">
                <v:path arrowok="t"/>
              </v:shape>
            </v:group>
            <v:group style="position:absolute;left:6515;top:339;width:2;height:24" coordorigin="6515,339" coordsize="2,24">
              <v:shape style="position:absolute;left:6515;top:339;width:2;height:24" coordorigin="6515,339" coordsize="0,24" path="m6515,339l6515,363e" filled="false" stroked="true" strokeweight=".098107pt" strokecolor="#ff0000">
                <v:path arrowok="t"/>
              </v:shape>
            </v:group>
            <v:group style="position:absolute;left:6503;top:351;width:24;height:2" coordorigin="6503,351" coordsize="24,2">
              <v:shape style="position:absolute;left:6503;top:351;width:24;height:2" coordorigin="6503,351" coordsize="24,0" path="m6503,351l6527,351e" filled="false" stroked="true" strokeweight=".09927pt" strokecolor="#ff0000">
                <v:path arrowok="t"/>
              </v:shape>
            </v:group>
            <v:group style="position:absolute;left:6515;top:339;width:2;height:24" coordorigin="6515,339" coordsize="2,24">
              <v:shape style="position:absolute;left:6515;top:339;width:2;height:24" coordorigin="6515,339" coordsize="0,24" path="m6515,339l6515,363e" filled="false" stroked="true" strokeweight=".098107pt" strokecolor="#ff0000">
                <v:path arrowok="t"/>
              </v:shape>
            </v:group>
            <v:group style="position:absolute;left:6503;top:350;width:24;height:2" coordorigin="6503,350" coordsize="24,2">
              <v:shape style="position:absolute;left:6503;top:350;width:24;height:2" coordorigin="6503,350" coordsize="24,0" path="m6503,350l6527,350e" filled="false" stroked="true" strokeweight=".09927pt" strokecolor="#ff0000">
                <v:path arrowok="t"/>
              </v:shape>
            </v:group>
            <v:group style="position:absolute;left:6515;top:339;width:2;height:24" coordorigin="6515,339" coordsize="2,24">
              <v:shape style="position:absolute;left:6515;top:339;width:2;height:24" coordorigin="6515,339" coordsize="0,24" path="m6515,339l6515,362e" filled="false" stroked="true" strokeweight=".098107pt" strokecolor="#ff0000">
                <v:path arrowok="t"/>
              </v:shape>
            </v:group>
            <v:group style="position:absolute;left:6503;top:350;width:24;height:2" coordorigin="6503,350" coordsize="24,2">
              <v:shape style="position:absolute;left:6503;top:350;width:24;height:2" coordorigin="6503,350" coordsize="24,0" path="m6503,350l6527,350e" filled="false" stroked="true" strokeweight=".09927pt" strokecolor="#ff0000">
                <v:path arrowok="t"/>
              </v:shape>
            </v:group>
            <v:group style="position:absolute;left:6515;top:338;width:2;height:24" coordorigin="6515,338" coordsize="2,24">
              <v:shape style="position:absolute;left:6515;top:338;width:2;height:24" coordorigin="6515,338" coordsize="0,24" path="m6515,338l6515,362e" filled="false" stroked="true" strokeweight=".098107pt" strokecolor="#ff0000">
                <v:path arrowok="t"/>
              </v:shape>
            </v:group>
            <v:group style="position:absolute;left:6503;top:350;width:24;height:2" coordorigin="6503,350" coordsize="24,2">
              <v:shape style="position:absolute;left:6503;top:350;width:24;height:2" coordorigin="6503,350" coordsize="24,0" path="m6503,350l6527,350e" filled="false" stroked="true" strokeweight=".09927pt" strokecolor="#ff0000">
                <v:path arrowok="t"/>
              </v:shape>
            </v:group>
            <v:group style="position:absolute;left:6515;top:338;width:2;height:24" coordorigin="6515,338" coordsize="2,24">
              <v:shape style="position:absolute;left:6515;top:338;width:2;height:24" coordorigin="6515,338" coordsize="0,24" path="m6515,338l6515,362e" filled="false" stroked="true" strokeweight=".098107pt" strokecolor="#ff0000">
                <v:path arrowok="t"/>
              </v:shape>
            </v:group>
            <v:group style="position:absolute;left:6503;top:349;width:24;height:2" coordorigin="6503,349" coordsize="24,2">
              <v:shape style="position:absolute;left:6503;top:349;width:24;height:2" coordorigin="6503,349" coordsize="24,0" path="m6503,349l6527,349e" filled="false" stroked="true" strokeweight=".09927pt" strokecolor="#ff0000">
                <v:path arrowok="t"/>
              </v:shape>
            </v:group>
            <v:group style="position:absolute;left:6515;top:338;width:2;height:24" coordorigin="6515,338" coordsize="2,24">
              <v:shape style="position:absolute;left:6515;top:338;width:2;height:24" coordorigin="6515,338" coordsize="0,24" path="m6515,338l6515,361e" filled="false" stroked="true" strokeweight=".098107pt" strokecolor="#ff0000">
                <v:path arrowok="t"/>
              </v:shape>
            </v:group>
            <v:group style="position:absolute;left:6503;top:349;width:24;height:2" coordorigin="6503,349" coordsize="24,2">
              <v:shape style="position:absolute;left:6503;top:349;width:24;height:2" coordorigin="6503,349" coordsize="24,0" path="m6503,349l6527,349e" filled="false" stroked="true" strokeweight=".09927pt" strokecolor="#ff0000">
                <v:path arrowok="t"/>
              </v:shape>
            </v:group>
            <v:group style="position:absolute;left:6515;top:337;width:2;height:24" coordorigin="6515,337" coordsize="2,24">
              <v:shape style="position:absolute;left:6515;top:337;width:2;height:24" coordorigin="6515,337" coordsize="0,24" path="m6515,337l6515,361e" filled="false" stroked="true" strokeweight=".098107pt" strokecolor="#ff0000">
                <v:path arrowok="t"/>
              </v:shape>
            </v:group>
            <v:group style="position:absolute;left:6503;top:349;width:24;height:2" coordorigin="6503,349" coordsize="24,2">
              <v:shape style="position:absolute;left:6503;top:349;width:24;height:2" coordorigin="6503,349" coordsize="24,0" path="m6503,349l6527,349e" filled="false" stroked="true" strokeweight=".09927pt" strokecolor="#ff0000">
                <v:path arrowok="t"/>
              </v:shape>
            </v:group>
            <v:group style="position:absolute;left:6515;top:337;width:2;height:24" coordorigin="6515,337" coordsize="2,24">
              <v:shape style="position:absolute;left:6515;top:337;width:2;height:24" coordorigin="6515,337" coordsize="0,24" path="m6515,337l6515,361e" filled="false" stroked="true" strokeweight=".098107pt" strokecolor="#ff0000">
                <v:path arrowok="t"/>
              </v:shape>
            </v:group>
            <v:group style="position:absolute;left:6503;top:348;width:24;height:2" coordorigin="6503,348" coordsize="24,2">
              <v:shape style="position:absolute;left:6503;top:348;width:24;height:2" coordorigin="6503,348" coordsize="24,0" path="m6503,348l6527,348e" filled="false" stroked="true" strokeweight=".09927pt" strokecolor="#ff0000">
                <v:path arrowok="t"/>
              </v:shape>
            </v:group>
            <v:group style="position:absolute;left:6515;top:337;width:2;height:24" coordorigin="6515,337" coordsize="2,24">
              <v:shape style="position:absolute;left:6515;top:337;width:2;height:24" coordorigin="6515,337" coordsize="0,24" path="m6515,337l6515,360e" filled="false" stroked="true" strokeweight=".098107pt" strokecolor="#ff0000">
                <v:path arrowok="t"/>
              </v:shape>
            </v:group>
            <v:group style="position:absolute;left:6503;top:348;width:24;height:2" coordorigin="6503,348" coordsize="24,2">
              <v:shape style="position:absolute;left:6503;top:348;width:24;height:2" coordorigin="6503,348" coordsize="24,0" path="m6503,348l6527,348e" filled="false" stroked="true" strokeweight=".09927pt" strokecolor="#ff0000">
                <v:path arrowok="t"/>
              </v:shape>
            </v:group>
            <v:group style="position:absolute;left:6515;top:336;width:2;height:24" coordorigin="6515,336" coordsize="2,24">
              <v:shape style="position:absolute;left:6515;top:336;width:2;height:24" coordorigin="6515,336" coordsize="0,24" path="m6515,336l6515,360e" filled="false" stroked="true" strokeweight=".098107pt" strokecolor="#ff0000">
                <v:path arrowok="t"/>
              </v:shape>
            </v:group>
            <v:group style="position:absolute;left:6503;top:348;width:24;height:2" coordorigin="6503,348" coordsize="24,2">
              <v:shape style="position:absolute;left:6503;top:348;width:24;height:2" coordorigin="6503,348" coordsize="24,0" path="m6503,348l6527,348e" filled="false" stroked="true" strokeweight=".09927pt" strokecolor="#ff0000">
                <v:path arrowok="t"/>
              </v:shape>
            </v:group>
            <v:group style="position:absolute;left:6515;top:336;width:2;height:24" coordorigin="6515,336" coordsize="2,24">
              <v:shape style="position:absolute;left:6515;top:336;width:2;height:24" coordorigin="6515,336" coordsize="0,24" path="m6515,336l6515,360e" filled="false" stroked="true" strokeweight=".098107pt" strokecolor="#ff0000">
                <v:path arrowok="t"/>
              </v:shape>
            </v:group>
            <v:group style="position:absolute;left:6503;top:347;width:24;height:2" coordorigin="6503,347" coordsize="24,2">
              <v:shape style="position:absolute;left:6503;top:347;width:24;height:2" coordorigin="6503,347" coordsize="24,0" path="m6503,347l6527,347e" filled="false" stroked="true" strokeweight=".09927pt" strokecolor="#ff0000">
                <v:path arrowok="t"/>
              </v:shape>
            </v:group>
            <v:group style="position:absolute;left:6515;top:336;width:2;height:24" coordorigin="6515,336" coordsize="2,24">
              <v:shape style="position:absolute;left:6515;top:336;width:2;height:24" coordorigin="6515,336" coordsize="0,24" path="m6515,336l6515,359e" filled="false" stroked="true" strokeweight=".098107pt" strokecolor="#ff0000">
                <v:path arrowok="t"/>
              </v:shape>
            </v:group>
            <v:group style="position:absolute;left:6503;top:347;width:24;height:2" coordorigin="6503,347" coordsize="24,2">
              <v:shape style="position:absolute;left:6503;top:347;width:24;height:2" coordorigin="6503,347" coordsize="24,0" path="m6503,347l6527,347e" filled="false" stroked="true" strokeweight=".09927pt" strokecolor="#ff0000">
                <v:path arrowok="t"/>
              </v:shape>
            </v:group>
            <v:group style="position:absolute;left:6515;top:335;width:2;height:24" coordorigin="6515,335" coordsize="2,24">
              <v:shape style="position:absolute;left:6515;top:335;width:2;height:24" coordorigin="6515,335" coordsize="0,24" path="m6515,335l6515,359e" filled="false" stroked="true" strokeweight=".098107pt" strokecolor="#ff0000">
                <v:path arrowok="t"/>
              </v:shape>
            </v:group>
            <v:group style="position:absolute;left:6503;top:347;width:24;height:2" coordorigin="6503,347" coordsize="24,2">
              <v:shape style="position:absolute;left:6503;top:347;width:24;height:2" coordorigin="6503,347" coordsize="24,0" path="m6503,347l6527,347e" filled="false" stroked="true" strokeweight=".09927pt" strokecolor="#ff0000">
                <v:path arrowok="t"/>
              </v:shape>
            </v:group>
            <v:group style="position:absolute;left:6515;top:335;width:2;height:24" coordorigin="6515,335" coordsize="2,24">
              <v:shape style="position:absolute;left:6515;top:335;width:2;height:24" coordorigin="6515,335" coordsize="0,24" path="m6515,335l6515,359e" filled="false" stroked="true" strokeweight=".098107pt" strokecolor="#ff0000">
                <v:path arrowok="t"/>
              </v:shape>
            </v:group>
            <v:group style="position:absolute;left:6503;top:346;width:24;height:2" coordorigin="6503,346" coordsize="24,2">
              <v:shape style="position:absolute;left:6503;top:346;width:24;height:2" coordorigin="6503,346" coordsize="24,0" path="m6503,346l6527,346e" filled="false" stroked="true" strokeweight=".09927pt" strokecolor="#ff0000">
                <v:path arrowok="t"/>
              </v:shape>
            </v:group>
            <v:group style="position:absolute;left:6515;top:335;width:2;height:24" coordorigin="6515,335" coordsize="2,24">
              <v:shape style="position:absolute;left:6515;top:335;width:2;height:24" coordorigin="6515,335" coordsize="0,24" path="m6515,335l6515,358e" filled="false" stroked="true" strokeweight=".098107pt" strokecolor="#ff0000">
                <v:path arrowok="t"/>
              </v:shape>
            </v:group>
            <v:group style="position:absolute;left:6503;top:346;width:24;height:2" coordorigin="6503,346" coordsize="24,2">
              <v:shape style="position:absolute;left:6503;top:346;width:24;height:2" coordorigin="6503,346" coordsize="24,0" path="m6503,346l6527,346e" filled="false" stroked="true" strokeweight=".09927pt" strokecolor="#ff0000">
                <v:path arrowok="t"/>
              </v:shape>
            </v:group>
            <v:group style="position:absolute;left:6515;top:334;width:2;height:24" coordorigin="6515,334" coordsize="2,24">
              <v:shape style="position:absolute;left:6515;top:334;width:2;height:24" coordorigin="6515,334" coordsize="0,24" path="m6515,334l6515,358e" filled="false" stroked="true" strokeweight=".098107pt" strokecolor="#ff0000">
                <v:path arrowok="t"/>
              </v:shape>
            </v:group>
            <v:group style="position:absolute;left:6503;top:346;width:24;height:2" coordorigin="6503,346" coordsize="24,2">
              <v:shape style="position:absolute;left:6503;top:346;width:24;height:2" coordorigin="6503,346" coordsize="24,0" path="m6503,346l6527,346e" filled="false" stroked="true" strokeweight=".09927pt" strokecolor="#ff0000">
                <v:path arrowok="t"/>
              </v:shape>
            </v:group>
            <v:group style="position:absolute;left:6515;top:334;width:2;height:24" coordorigin="6515,334" coordsize="2,24">
              <v:shape style="position:absolute;left:6515;top:334;width:2;height:24" coordorigin="6515,334" coordsize="0,24" path="m6515,334l6515,358e" filled="false" stroked="true" strokeweight=".098107pt" strokecolor="#ff0000">
                <v:path arrowok="t"/>
              </v:shape>
            </v:group>
            <v:group style="position:absolute;left:6503;top:345;width:24;height:2" coordorigin="6503,345" coordsize="24,2">
              <v:shape style="position:absolute;left:6503;top:345;width:24;height:2" coordorigin="6503,345" coordsize="24,0" path="m6503,345l6527,345e" filled="false" stroked="true" strokeweight=".09927pt" strokecolor="#ff0000">
                <v:path arrowok="t"/>
              </v:shape>
            </v:group>
            <v:group style="position:absolute;left:6515;top:334;width:2;height:24" coordorigin="6515,334" coordsize="2,24">
              <v:shape style="position:absolute;left:6515;top:334;width:2;height:24" coordorigin="6515,334" coordsize="0,24" path="m6515,334l6515,357e" filled="false" stroked="true" strokeweight=".098107pt" strokecolor="#ff0000">
                <v:path arrowok="t"/>
              </v:shape>
            </v:group>
            <v:group style="position:absolute;left:6503;top:345;width:24;height:2" coordorigin="6503,345" coordsize="24,2">
              <v:shape style="position:absolute;left:6503;top:345;width:24;height:2" coordorigin="6503,345" coordsize="24,0" path="m6503,345l6527,345e" filled="false" stroked="true" strokeweight=".09927pt" strokecolor="#ff0000">
                <v:path arrowok="t"/>
              </v:shape>
            </v:group>
            <v:group style="position:absolute;left:6515;top:333;width:2;height:24" coordorigin="6515,333" coordsize="2,24">
              <v:shape style="position:absolute;left:6515;top:333;width:2;height:24" coordorigin="6515,333" coordsize="0,24" path="m6515,333l6515,357e" filled="false" stroked="true" strokeweight=".098107pt" strokecolor="#ff0000">
                <v:path arrowok="t"/>
              </v:shape>
            </v:group>
            <v:group style="position:absolute;left:6503;top:345;width:24;height:2" coordorigin="6503,345" coordsize="24,2">
              <v:shape style="position:absolute;left:6503;top:345;width:24;height:2" coordorigin="6503,345" coordsize="24,0" path="m6503,345l6527,345e" filled="false" stroked="true" strokeweight=".09927pt" strokecolor="#ff0000">
                <v:path arrowok="t"/>
              </v:shape>
            </v:group>
            <v:group style="position:absolute;left:6515;top:333;width:2;height:24" coordorigin="6515,333" coordsize="2,24">
              <v:shape style="position:absolute;left:6515;top:333;width:2;height:24" coordorigin="6515,333" coordsize="0,24" path="m6515,333l6515,357e" filled="false" stroked="true" strokeweight=".098107pt" strokecolor="#ff0000">
                <v:path arrowok="t"/>
              </v:shape>
            </v:group>
            <v:group style="position:absolute;left:6503;top:344;width:24;height:2" coordorigin="6503,344" coordsize="24,2">
              <v:shape style="position:absolute;left:6503;top:344;width:24;height:2" coordorigin="6503,344" coordsize="24,0" path="m6503,344l6527,344e" filled="false" stroked="true" strokeweight=".09927pt" strokecolor="#ff0000">
                <v:path arrowok="t"/>
              </v:shape>
            </v:group>
            <v:group style="position:absolute;left:6515;top:333;width:2;height:24" coordorigin="6515,333" coordsize="2,24">
              <v:shape style="position:absolute;left:6515;top:333;width:2;height:24" coordorigin="6515,333" coordsize="0,24" path="m6515,333l6515,356e" filled="false" stroked="true" strokeweight=".098107pt" strokecolor="#ff0000">
                <v:path arrowok="t"/>
              </v:shape>
            </v:group>
            <v:group style="position:absolute;left:6503;top:344;width:24;height:2" coordorigin="6503,344" coordsize="24,2">
              <v:shape style="position:absolute;left:6503;top:344;width:24;height:2" coordorigin="6503,344" coordsize="24,0" path="m6503,344l6527,344e" filled="false" stroked="true" strokeweight=".09927pt" strokecolor="#ff0000">
                <v:path arrowok="t"/>
              </v:shape>
            </v:group>
            <v:group style="position:absolute;left:6515;top:332;width:2;height:24" coordorigin="6515,332" coordsize="2,24">
              <v:shape style="position:absolute;left:6515;top:332;width:2;height:24" coordorigin="6515,332" coordsize="0,24" path="m6515,332l6515,356e" filled="false" stroked="true" strokeweight=".098107pt" strokecolor="#ff0000">
                <v:path arrowok="t"/>
              </v:shape>
            </v:group>
            <v:group style="position:absolute;left:6503;top:344;width:24;height:2" coordorigin="6503,344" coordsize="24,2">
              <v:shape style="position:absolute;left:6503;top:344;width:24;height:2" coordorigin="6503,344" coordsize="24,0" path="m6503,344l6527,344e" filled="false" stroked="true" strokeweight=".09927pt" strokecolor="#ff0000">
                <v:path arrowok="t"/>
              </v:shape>
            </v:group>
            <v:group style="position:absolute;left:6515;top:332;width:2;height:24" coordorigin="6515,332" coordsize="2,24">
              <v:shape style="position:absolute;left:6515;top:332;width:2;height:24" coordorigin="6515,332" coordsize="0,24" path="m6515,332l6515,356e" filled="false" stroked="true" strokeweight=".098107pt" strokecolor="#ff0000">
                <v:path arrowok="t"/>
              </v:shape>
            </v:group>
            <v:group style="position:absolute;left:6503;top:343;width:24;height:2" coordorigin="6503,343" coordsize="24,2">
              <v:shape style="position:absolute;left:6503;top:343;width:24;height:2" coordorigin="6503,343" coordsize="24,0" path="m6503,343l6527,343e" filled="false" stroked="true" strokeweight=".09927pt" strokecolor="#ff0000">
                <v:path arrowok="t"/>
              </v:shape>
            </v:group>
            <v:group style="position:absolute;left:6515;top:332;width:2;height:24" coordorigin="6515,332" coordsize="2,24">
              <v:shape style="position:absolute;left:6515;top:332;width:2;height:24" coordorigin="6515,332" coordsize="0,24" path="m6515,332l6515,355e" filled="false" stroked="true" strokeweight=".098107pt" strokecolor="#ff0000">
                <v:path arrowok="t"/>
              </v:shape>
            </v:group>
            <v:group style="position:absolute;left:6503;top:343;width:24;height:2" coordorigin="6503,343" coordsize="24,2">
              <v:shape style="position:absolute;left:6503;top:343;width:24;height:2" coordorigin="6503,343" coordsize="24,0" path="m6503,343l6527,343e" filled="false" stroked="true" strokeweight=".09927pt" strokecolor="#ff0000">
                <v:path arrowok="t"/>
              </v:shape>
            </v:group>
            <v:group style="position:absolute;left:6515;top:331;width:2;height:24" coordorigin="6515,331" coordsize="2,24">
              <v:shape style="position:absolute;left:6515;top:331;width:2;height:24" coordorigin="6515,331" coordsize="0,24" path="m6515,331l6515,355e" filled="false" stroked="true" strokeweight=".098107pt" strokecolor="#ff0000">
                <v:path arrowok="t"/>
              </v:shape>
            </v:group>
            <v:group style="position:absolute;left:6503;top:343;width:24;height:2" coordorigin="6503,343" coordsize="24,2">
              <v:shape style="position:absolute;left:6503;top:343;width:24;height:2" coordorigin="6503,343" coordsize="24,0" path="m6503,343l6527,343e" filled="false" stroked="true" strokeweight=".09927pt" strokecolor="#ff0000">
                <v:path arrowok="t"/>
              </v:shape>
            </v:group>
            <v:group style="position:absolute;left:6515;top:331;width:2;height:24" coordorigin="6515,331" coordsize="2,24">
              <v:shape style="position:absolute;left:6515;top:331;width:2;height:24" coordorigin="6515,331" coordsize="0,24" path="m6515,331l6515,355e" filled="false" stroked="true" strokeweight=".098107pt" strokecolor="#ff0000">
                <v:path arrowok="t"/>
              </v:shape>
            </v:group>
            <v:group style="position:absolute;left:6503;top:342;width:24;height:2" coordorigin="6503,342" coordsize="24,2">
              <v:shape style="position:absolute;left:6503;top:342;width:24;height:2" coordorigin="6503,342" coordsize="24,0" path="m6503,342l6527,342e" filled="false" stroked="true" strokeweight=".09927pt" strokecolor="#ff0000">
                <v:path arrowok="t"/>
              </v:shape>
            </v:group>
            <v:group style="position:absolute;left:6515;top:331;width:2;height:24" coordorigin="6515,331" coordsize="2,24">
              <v:shape style="position:absolute;left:6515;top:331;width:2;height:24" coordorigin="6515,331" coordsize="0,24" path="m6515,331l6515,354e" filled="false" stroked="true" strokeweight=".098107pt" strokecolor="#ff0000">
                <v:path arrowok="t"/>
              </v:shape>
            </v:group>
            <v:group style="position:absolute;left:6503;top:342;width:24;height:2" coordorigin="6503,342" coordsize="24,2">
              <v:shape style="position:absolute;left:6503;top:342;width:24;height:2" coordorigin="6503,342" coordsize="24,0" path="m6503,342l6527,342e" filled="false" stroked="true" strokeweight=".09927pt" strokecolor="#ff0000">
                <v:path arrowok="t"/>
              </v:shape>
            </v:group>
            <v:group style="position:absolute;left:6515;top:330;width:2;height:24" coordorigin="6515,330" coordsize="2,24">
              <v:shape style="position:absolute;left:6515;top:330;width:2;height:24" coordorigin="6515,330" coordsize="0,24" path="m6515,330l6515,354e" filled="false" stroked="true" strokeweight=".098107pt" strokecolor="#ff0000">
                <v:path arrowok="t"/>
              </v:shape>
            </v:group>
            <v:group style="position:absolute;left:6503;top:342;width:24;height:2" coordorigin="6503,342" coordsize="24,2">
              <v:shape style="position:absolute;left:6503;top:342;width:24;height:2" coordorigin="6503,342" coordsize="24,0" path="m6503,342l6527,342e" filled="false" stroked="true" strokeweight=".09927pt" strokecolor="#ff0000">
                <v:path arrowok="t"/>
              </v:shape>
            </v:group>
            <v:group style="position:absolute;left:6515;top:330;width:2;height:24" coordorigin="6515,330" coordsize="2,24">
              <v:shape style="position:absolute;left:6515;top:330;width:2;height:24" coordorigin="6515,330" coordsize="0,24" path="m6515,330l6515,354e" filled="false" stroked="true" strokeweight=".098107pt" strokecolor="#ff0000">
                <v:path arrowok="t"/>
              </v:shape>
            </v:group>
            <v:group style="position:absolute;left:6503;top:342;width:24;height:2" coordorigin="6503,342" coordsize="24,2">
              <v:shape style="position:absolute;left:6503;top:342;width:24;height:2" coordorigin="6503,342" coordsize="24,0" path="m6503,342l6527,342e" filled="false" stroked="true" strokeweight=".09927pt" strokecolor="#ff0000">
                <v:path arrowok="t"/>
              </v:shape>
            </v:group>
            <v:group style="position:absolute;left:6515;top:330;width:2;height:24" coordorigin="6515,330" coordsize="2,24">
              <v:shape style="position:absolute;left:6515;top:330;width:2;height:24" coordorigin="6515,330" coordsize="0,24" path="m6515,330l6515,353e" filled="false" stroked="true" strokeweight=".098107pt" strokecolor="#ff0000">
                <v:path arrowok="t"/>
              </v:shape>
            </v:group>
            <v:group style="position:absolute;left:6503;top:341;width:24;height:2" coordorigin="6503,341" coordsize="24,2">
              <v:shape style="position:absolute;left:6503;top:341;width:24;height:2" coordorigin="6503,341" coordsize="24,0" path="m6503,341l6527,341e" filled="false" stroked="true" strokeweight=".09927pt" strokecolor="#ff0000">
                <v:path arrowok="t"/>
              </v:shape>
            </v:group>
            <v:group style="position:absolute;left:6515;top:329;width:2;height:24" coordorigin="6515,329" coordsize="2,24">
              <v:shape style="position:absolute;left:6515;top:329;width:2;height:24" coordorigin="6515,329" coordsize="0,24" path="m6515,329l6515,353e" filled="false" stroked="true" strokeweight=".098107pt" strokecolor="#ff0000">
                <v:path arrowok="t"/>
              </v:shape>
            </v:group>
            <v:group style="position:absolute;left:6503;top:341;width:24;height:2" coordorigin="6503,341" coordsize="24,2">
              <v:shape style="position:absolute;left:6503;top:341;width:24;height:2" coordorigin="6503,341" coordsize="24,0" path="m6503,341l6527,341e" filled="false" stroked="true" strokeweight=".09927pt" strokecolor="#ff0000">
                <v:path arrowok="t"/>
              </v:shape>
            </v:group>
            <v:group style="position:absolute;left:6515;top:329;width:2;height:24" coordorigin="6515,329" coordsize="2,24">
              <v:shape style="position:absolute;left:6515;top:329;width:2;height:24" coordorigin="6515,329" coordsize="0,24" path="m6515,329l6515,353e" filled="false" stroked="true" strokeweight=".098107pt" strokecolor="#ff0000">
                <v:path arrowok="t"/>
              </v:shape>
            </v:group>
            <v:group style="position:absolute;left:6503;top:341;width:24;height:2" coordorigin="6503,341" coordsize="24,2">
              <v:shape style="position:absolute;left:6503;top:341;width:24;height:2" coordorigin="6503,341" coordsize="24,0" path="m6503,341l6527,341e" filled="false" stroked="true" strokeweight=".09927pt" strokecolor="#ff0000">
                <v:path arrowok="t"/>
              </v:shape>
            </v:group>
            <v:group style="position:absolute;left:6515;top:329;width:2;height:24" coordorigin="6515,329" coordsize="2,24">
              <v:shape style="position:absolute;left:6515;top:329;width:2;height:24" coordorigin="6515,329" coordsize="0,24" path="m6515,329l6515,352e" filled="false" stroked="true" strokeweight=".098107pt" strokecolor="#ff0000">
                <v:path arrowok="t"/>
              </v:shape>
            </v:group>
            <v:group style="position:absolute;left:6503;top:340;width:24;height:2" coordorigin="6503,340" coordsize="24,2">
              <v:shape style="position:absolute;left:6503;top:340;width:24;height:2" coordorigin="6503,340" coordsize="24,0" path="m6503,340l6527,340e" filled="false" stroked="true" strokeweight=".09927pt" strokecolor="#ff0000">
                <v:path arrowok="t"/>
              </v:shape>
            </v:group>
            <v:group style="position:absolute;left:6515;top:328;width:2;height:24" coordorigin="6515,328" coordsize="2,24">
              <v:shape style="position:absolute;left:6515;top:328;width:2;height:24" coordorigin="6515,328" coordsize="0,24" path="m6515,328l6515,351e" filled="false" stroked="true" strokeweight=".098107pt" strokecolor="#ff0000">
                <v:path arrowok="t"/>
              </v:shape>
            </v:group>
            <v:group style="position:absolute;left:6503;top:339;width:24;height:2" coordorigin="6503,339" coordsize="24,2">
              <v:shape style="position:absolute;left:6503;top:339;width:24;height:2" coordorigin="6503,339" coordsize="24,0" path="m6503,339l6527,339e" filled="false" stroked="true" strokeweight=".09927pt" strokecolor="#ff0000">
                <v:path arrowok="t"/>
              </v:shape>
            </v:group>
            <v:group style="position:absolute;left:6515;top:327;width:2;height:24" coordorigin="6515,327" coordsize="2,24">
              <v:shape style="position:absolute;left:6515;top:327;width:2;height:24" coordorigin="6515,327" coordsize="0,24" path="m6515,327l6515,351e" filled="false" stroked="true" strokeweight=".098107pt" strokecolor="#ff0000">
                <v:path arrowok="t"/>
              </v:shape>
            </v:group>
            <v:group style="position:absolute;left:6503;top:339;width:24;height:2" coordorigin="6503,339" coordsize="24,2">
              <v:shape style="position:absolute;left:6503;top:339;width:24;height:2" coordorigin="6503,339" coordsize="24,0" path="m6503,339l6527,339e" filled="false" stroked="true" strokeweight=".09927pt" strokecolor="#ff0000">
                <v:path arrowok="t"/>
              </v:shape>
            </v:group>
            <v:group style="position:absolute;left:6515;top:327;width:2;height:24" coordorigin="6515,327" coordsize="2,24">
              <v:shape style="position:absolute;left:6515;top:327;width:2;height:24" coordorigin="6515,327" coordsize="0,24" path="m6515,327l6515,351e" filled="false" stroked="true" strokeweight=".098107pt" strokecolor="#ff0000">
                <v:path arrowok="t"/>
              </v:shape>
            </v:group>
            <v:group style="position:absolute;left:6503;top:339;width:24;height:2" coordorigin="6503,339" coordsize="24,2">
              <v:shape style="position:absolute;left:6503;top:339;width:24;height:2" coordorigin="6503,339" coordsize="24,0" path="m6503,339l6527,339e" filled="false" stroked="true" strokeweight=".09927pt" strokecolor="#ff0000">
                <v:path arrowok="t"/>
              </v:shape>
            </v:group>
            <v:group style="position:absolute;left:6515;top:327;width:2;height:24" coordorigin="6515,327" coordsize="2,24">
              <v:shape style="position:absolute;left:6515;top:327;width:2;height:24" coordorigin="6515,327" coordsize="0,24" path="m6515,327l6515,350e" filled="false" stroked="true" strokeweight=".098107pt" strokecolor="#ff0000">
                <v:path arrowok="t"/>
              </v:shape>
            </v:group>
            <v:group style="position:absolute;left:6503;top:338;width:24;height:2" coordorigin="6503,338" coordsize="24,2">
              <v:shape style="position:absolute;left:6503;top:338;width:24;height:2" coordorigin="6503,338" coordsize="24,0" path="m6503,338l6527,338e" filled="false" stroked="true" strokeweight=".09927pt" strokecolor="#ff0000">
                <v:path arrowok="t"/>
              </v:shape>
            </v:group>
            <v:group style="position:absolute;left:6515;top:326;width:2;height:24" coordorigin="6515,326" coordsize="2,24">
              <v:shape style="position:absolute;left:6515;top:326;width:2;height:24" coordorigin="6515,326" coordsize="0,24" path="m6515,326l6515,350e" filled="false" stroked="true" strokeweight=".098107pt" strokecolor="#ff0000">
                <v:path arrowok="t"/>
              </v:shape>
            </v:group>
            <v:group style="position:absolute;left:6503;top:338;width:24;height:2" coordorigin="6503,338" coordsize="24,2">
              <v:shape style="position:absolute;left:6503;top:338;width:24;height:2" coordorigin="6503,338" coordsize="24,0" path="m6503,338l6527,338e" filled="false" stroked="true" strokeweight=".09927pt" strokecolor="#ff0000">
                <v:path arrowok="t"/>
              </v:shape>
            </v:group>
            <v:group style="position:absolute;left:6515;top:326;width:2;height:24" coordorigin="6515,326" coordsize="2,24">
              <v:shape style="position:absolute;left:6515;top:326;width:2;height:24" coordorigin="6515,326" coordsize="0,24" path="m6515,326l6515,350e" filled="false" stroked="true" strokeweight=".098107pt" strokecolor="#ff0000">
                <v:path arrowok="t"/>
              </v:shape>
            </v:group>
            <v:group style="position:absolute;left:6503;top:338;width:24;height:2" coordorigin="6503,338" coordsize="24,2">
              <v:shape style="position:absolute;left:6503;top:338;width:24;height:2" coordorigin="6503,338" coordsize="24,0" path="m6503,338l6527,338e" filled="false" stroked="true" strokeweight=".09927pt" strokecolor="#ff0000">
                <v:path arrowok="t"/>
              </v:shape>
            </v:group>
            <v:group style="position:absolute;left:6515;top:326;width:2;height:24" coordorigin="6515,326" coordsize="2,24">
              <v:shape style="position:absolute;left:6515;top:326;width:2;height:24" coordorigin="6515,326" coordsize="0,24" path="m6515,326l6515,349e" filled="false" stroked="true" strokeweight=".098107pt" strokecolor="#ff0000">
                <v:path arrowok="t"/>
              </v:shape>
            </v:group>
            <v:group style="position:absolute;left:6503;top:337;width:24;height:2" coordorigin="6503,337" coordsize="24,2">
              <v:shape style="position:absolute;left:6503;top:337;width:24;height:2" coordorigin="6503,337" coordsize="24,0" path="m6503,337l6527,337e" filled="false" stroked="true" strokeweight=".09927pt" strokecolor="#ff0000">
                <v:path arrowok="t"/>
              </v:shape>
            </v:group>
            <v:group style="position:absolute;left:6515;top:325;width:2;height:24" coordorigin="6515,325" coordsize="2,24">
              <v:shape style="position:absolute;left:6515;top:325;width:2;height:24" coordorigin="6515,325" coordsize="0,24" path="m6515,325l6515,349e" filled="false" stroked="true" strokeweight=".098107pt" strokecolor="#ff0000">
                <v:path arrowok="t"/>
              </v:shape>
            </v:group>
            <v:group style="position:absolute;left:6503;top:337;width:24;height:2" coordorigin="6503,337" coordsize="24,2">
              <v:shape style="position:absolute;left:6503;top:337;width:24;height:2" coordorigin="6503,337" coordsize="24,0" path="m6503,337l6527,337e" filled="false" stroked="true" strokeweight=".09927pt" strokecolor="#ff0000">
                <v:path arrowok="t"/>
              </v:shape>
            </v:group>
            <v:group style="position:absolute;left:6515;top:325;width:2;height:24" coordorigin="6515,325" coordsize="2,24">
              <v:shape style="position:absolute;left:6515;top:325;width:2;height:24" coordorigin="6515,325" coordsize="0,24" path="m6515,325l6515,349e" filled="false" stroked="true" strokeweight=".098107pt" strokecolor="#ff0000">
                <v:path arrowok="t"/>
              </v:shape>
            </v:group>
            <v:group style="position:absolute;left:6503;top:337;width:24;height:2" coordorigin="6503,337" coordsize="24,2">
              <v:shape style="position:absolute;left:6503;top:337;width:24;height:2" coordorigin="6503,337" coordsize="24,0" path="m6503,337l6527,337e" filled="false" stroked="true" strokeweight=".09927pt" strokecolor="#ff0000">
                <v:path arrowok="t"/>
              </v:shape>
            </v:group>
            <v:group style="position:absolute;left:6515;top:325;width:2;height:24" coordorigin="6515,325" coordsize="2,24">
              <v:shape style="position:absolute;left:6515;top:325;width:2;height:24" coordorigin="6515,325" coordsize="0,24" path="m6515,325l6515,348e" filled="false" stroked="true" strokeweight=".098107pt" strokecolor="#ff0000">
                <v:path arrowok="t"/>
              </v:shape>
            </v:group>
            <v:group style="position:absolute;left:6503;top:336;width:24;height:2" coordorigin="6503,336" coordsize="24,2">
              <v:shape style="position:absolute;left:6503;top:336;width:24;height:2" coordorigin="6503,336" coordsize="24,0" path="m6503,336l6527,336e" filled="false" stroked="true" strokeweight=".09927pt" strokecolor="#ff0000">
                <v:path arrowok="t"/>
              </v:shape>
            </v:group>
            <v:group style="position:absolute;left:6515;top:324;width:2;height:24" coordorigin="6515,324" coordsize="2,24">
              <v:shape style="position:absolute;left:6515;top:324;width:2;height:24" coordorigin="6515,324" coordsize="0,24" path="m6515,324l6515,348e" filled="false" stroked="true" strokeweight=".098107pt" strokecolor="#ff0000">
                <v:path arrowok="t"/>
              </v:shape>
            </v:group>
            <v:group style="position:absolute;left:6503;top:336;width:24;height:2" coordorigin="6503,336" coordsize="24,2">
              <v:shape style="position:absolute;left:6503;top:336;width:24;height:2" coordorigin="6503,336" coordsize="24,0" path="m6503,336l6527,336e" filled="false" stroked="true" strokeweight=".09927pt" strokecolor="#ff0000">
                <v:path arrowok="t"/>
              </v:shape>
            </v:group>
            <v:group style="position:absolute;left:6515;top:324;width:2;height:24" coordorigin="6515,324" coordsize="2,24">
              <v:shape style="position:absolute;left:6515;top:324;width:2;height:24" coordorigin="6515,324" coordsize="0,24" path="m6515,324l6515,347e" filled="false" stroked="true" strokeweight=".098107pt" strokecolor="#ff0000">
                <v:path arrowok="t"/>
              </v:shape>
            </v:group>
            <v:group style="position:absolute;left:6503;top:335;width:24;height:2" coordorigin="6503,335" coordsize="24,2">
              <v:shape style="position:absolute;left:6503;top:335;width:24;height:2" coordorigin="6503,335" coordsize="24,0" path="m6503,335l6527,335e" filled="false" stroked="true" strokeweight=".09927pt" strokecolor="#ff0000">
                <v:path arrowok="t"/>
              </v:shape>
            </v:group>
            <v:group style="position:absolute;left:6515;top:323;width:2;height:24" coordorigin="6515,323" coordsize="2,24">
              <v:shape style="position:absolute;left:6515;top:323;width:2;height:24" coordorigin="6515,323" coordsize="0,24" path="m6515,323l6515,347e" filled="false" stroked="true" strokeweight=".098107pt" strokecolor="#ff0000">
                <v:path arrowok="t"/>
              </v:shape>
            </v:group>
            <v:group style="position:absolute;left:6503;top:335;width:24;height:2" coordorigin="6503,335" coordsize="24,2">
              <v:shape style="position:absolute;left:6503;top:335;width:24;height:2" coordorigin="6503,335" coordsize="24,0" path="m6503,335l6527,335e" filled="false" stroked="true" strokeweight=".09927pt" strokecolor="#ff0000">
                <v:path arrowok="t"/>
              </v:shape>
            </v:group>
            <v:group style="position:absolute;left:6515;top:323;width:2;height:24" coordorigin="6515,323" coordsize="2,24">
              <v:shape style="position:absolute;left:6515;top:323;width:2;height:24" coordorigin="6515,323" coordsize="0,24" path="m6515,323l6515,347e" filled="false" stroked="true" strokeweight=".098107pt" strokecolor="#ff0000">
                <v:path arrowok="t"/>
              </v:shape>
            </v:group>
            <v:group style="position:absolute;left:6503;top:335;width:24;height:2" coordorigin="6503,335" coordsize="24,2">
              <v:shape style="position:absolute;left:6503;top:335;width:24;height:2" coordorigin="6503,335" coordsize="24,0" path="m6503,335l6527,335e" filled="false" stroked="true" strokeweight=".09927pt" strokecolor="#ff0000">
                <v:path arrowok="t"/>
              </v:shape>
            </v:group>
            <v:group style="position:absolute;left:6515;top:323;width:2;height:24" coordorigin="6515,323" coordsize="2,24">
              <v:shape style="position:absolute;left:6515;top:323;width:2;height:24" coordorigin="6515,323" coordsize="0,24" path="m6515,323l6515,346e" filled="false" stroked="true" strokeweight=".098107pt" strokecolor="#ff0000">
                <v:path arrowok="t"/>
              </v:shape>
            </v:group>
            <v:group style="position:absolute;left:6503;top:334;width:24;height:2" coordorigin="6503,334" coordsize="24,2">
              <v:shape style="position:absolute;left:6503;top:334;width:24;height:2" coordorigin="6503,334" coordsize="24,0" path="m6503,334l6527,334e" filled="false" stroked="true" strokeweight=".09927pt" strokecolor="#ff0000">
                <v:path arrowok="t"/>
              </v:shape>
            </v:group>
            <v:group style="position:absolute;left:6515;top:322;width:2;height:24" coordorigin="6515,322" coordsize="2,24">
              <v:shape style="position:absolute;left:6515;top:322;width:2;height:24" coordorigin="6515,322" coordsize="0,24" path="m6515,322l6515,346e" filled="false" stroked="true" strokeweight=".098107pt" strokecolor="#ff0000">
                <v:path arrowok="t"/>
              </v:shape>
            </v:group>
            <v:group style="position:absolute;left:6503;top:334;width:24;height:2" coordorigin="6503,334" coordsize="24,2">
              <v:shape style="position:absolute;left:6503;top:334;width:24;height:2" coordorigin="6503,334" coordsize="24,0" path="m6503,334l6527,334e" filled="false" stroked="true" strokeweight=".09927pt" strokecolor="#ff0000">
                <v:path arrowok="t"/>
              </v:shape>
            </v:group>
            <v:group style="position:absolute;left:6515;top:322;width:2;height:24" coordorigin="6515,322" coordsize="2,24">
              <v:shape style="position:absolute;left:6515;top:322;width:2;height:24" coordorigin="6515,322" coordsize="0,24" path="m6515,322l6515,346e" filled="false" stroked="true" strokeweight=".098107pt" strokecolor="#ff0000">
                <v:path arrowok="t"/>
              </v:shape>
            </v:group>
            <v:group style="position:absolute;left:6503;top:334;width:24;height:2" coordorigin="6503,334" coordsize="24,2">
              <v:shape style="position:absolute;left:6503;top:334;width:24;height:2" coordorigin="6503,334" coordsize="24,0" path="m6503,334l6527,334e" filled="false" stroked="true" strokeweight=".09927pt" strokecolor="#ff0000">
                <v:path arrowok="t"/>
              </v:shape>
            </v:group>
            <v:group style="position:absolute;left:6515;top:322;width:2;height:24" coordorigin="6515,322" coordsize="2,24">
              <v:shape style="position:absolute;left:6515;top:322;width:2;height:24" coordorigin="6515,322" coordsize="0,24" path="m6515,322l6515,345e" filled="false" stroked="true" strokeweight=".098107pt" strokecolor="#ff0000">
                <v:path arrowok="t"/>
              </v:shape>
            </v:group>
            <v:group style="position:absolute;left:6503;top:333;width:24;height:2" coordorigin="6503,333" coordsize="24,2">
              <v:shape style="position:absolute;left:6503;top:333;width:24;height:2" coordorigin="6503,333" coordsize="24,0" path="m6503,333l6527,333e" filled="false" stroked="true" strokeweight=".09927pt" strokecolor="#ff0000">
                <v:path arrowok="t"/>
              </v:shape>
            </v:group>
            <v:group style="position:absolute;left:6515;top:321;width:2;height:24" coordorigin="6515,321" coordsize="2,24">
              <v:shape style="position:absolute;left:6515;top:321;width:2;height:24" coordorigin="6515,321" coordsize="0,24" path="m6515,321l6515,345e" filled="false" stroked="true" strokeweight=".098107pt" strokecolor="#ff0000">
                <v:path arrowok="t"/>
              </v:shape>
            </v:group>
            <v:group style="position:absolute;left:6503;top:333;width:24;height:2" coordorigin="6503,333" coordsize="24,2">
              <v:shape style="position:absolute;left:6503;top:333;width:24;height:2" coordorigin="6503,333" coordsize="24,0" path="m6503,333l6527,333e" filled="false" stroked="true" strokeweight=".09927pt" strokecolor="#ff0000">
                <v:path arrowok="t"/>
              </v:shape>
            </v:group>
            <v:group style="position:absolute;left:6515;top:321;width:2;height:24" coordorigin="6515,321" coordsize="2,24">
              <v:shape style="position:absolute;left:6515;top:321;width:2;height:24" coordorigin="6515,321" coordsize="0,24" path="m6515,321l6515,345e" filled="false" stroked="true" strokeweight=".098107pt" strokecolor="#ff0000">
                <v:path arrowok="t"/>
              </v:shape>
            </v:group>
            <v:group style="position:absolute;left:6503;top:333;width:24;height:2" coordorigin="6503,333" coordsize="24,2">
              <v:shape style="position:absolute;left:6503;top:333;width:24;height:2" coordorigin="6503,333" coordsize="24,0" path="m6503,333l6527,333e" filled="false" stroked="true" strokeweight=".09927pt" strokecolor="#ff0000">
                <v:path arrowok="t"/>
              </v:shape>
            </v:group>
            <v:group style="position:absolute;left:6515;top:321;width:2;height:24" coordorigin="6515,321" coordsize="2,24">
              <v:shape style="position:absolute;left:6515;top:321;width:2;height:24" coordorigin="6515,321" coordsize="0,24" path="m6515,321l6515,344e" filled="false" stroked="true" strokeweight=".098107pt" strokecolor="#ff0000">
                <v:path arrowok="t"/>
              </v:shape>
            </v:group>
            <v:group style="position:absolute;left:6503;top:332;width:24;height:2" coordorigin="6503,332" coordsize="24,2">
              <v:shape style="position:absolute;left:6503;top:332;width:24;height:2" coordorigin="6503,332" coordsize="24,0" path="m6503,332l6527,332e" filled="false" stroked="true" strokeweight=".09927pt" strokecolor="#ff0000">
                <v:path arrowok="t"/>
              </v:shape>
            </v:group>
            <v:group style="position:absolute;left:6515;top:320;width:2;height:24" coordorigin="6515,320" coordsize="2,24">
              <v:shape style="position:absolute;left:6515;top:320;width:2;height:24" coordorigin="6515,320" coordsize="0,24" path="m6515,320l6515,344e" filled="false" stroked="true" strokeweight=".098107pt" strokecolor="#ff0000">
                <v:path arrowok="t"/>
              </v:shape>
            </v:group>
            <v:group style="position:absolute;left:6503;top:332;width:24;height:2" coordorigin="6503,332" coordsize="24,2">
              <v:shape style="position:absolute;left:6503;top:332;width:24;height:2" coordorigin="6503,332" coordsize="24,0" path="m6503,332l6527,332e" filled="false" stroked="true" strokeweight=".09927pt" strokecolor="#ff0000">
                <v:path arrowok="t"/>
              </v:shape>
            </v:group>
            <v:group style="position:absolute;left:6515;top:320;width:2;height:24" coordorigin="6515,320" coordsize="2,24">
              <v:shape style="position:absolute;left:6515;top:320;width:2;height:24" coordorigin="6515,320" coordsize="0,24" path="m6515,320l6515,344e" filled="false" stroked="true" strokeweight=".098107pt" strokecolor="#ff0000">
                <v:path arrowok="t"/>
              </v:shape>
            </v:group>
            <v:group style="position:absolute;left:6503;top:332;width:24;height:2" coordorigin="6503,332" coordsize="24,2">
              <v:shape style="position:absolute;left:6503;top:332;width:24;height:2" coordorigin="6503,332" coordsize="24,0" path="m6503,332l6527,332e" filled="false" stroked="true" strokeweight=".09927pt" strokecolor="#ff0000">
                <v:path arrowok="t"/>
              </v:shape>
            </v:group>
            <v:group style="position:absolute;left:6515;top:320;width:2;height:24" coordorigin="6515,320" coordsize="2,24">
              <v:shape style="position:absolute;left:6515;top:320;width:2;height:24" coordorigin="6515,320" coordsize="0,24" path="m6515,320l6515,343e" filled="false" stroked="true" strokeweight=".098107pt" strokecolor="#ff0000">
                <v:path arrowok="t"/>
              </v:shape>
            </v:group>
            <v:group style="position:absolute;left:6503;top:331;width:24;height:2" coordorigin="6503,331" coordsize="24,2">
              <v:shape style="position:absolute;left:6503;top:331;width:24;height:2" coordorigin="6503,331" coordsize="24,0" path="m6503,331l6527,331e" filled="false" stroked="true" strokeweight=".09927pt" strokecolor="#ff0000">
                <v:path arrowok="t"/>
              </v:shape>
            </v:group>
            <v:group style="position:absolute;left:6515;top:319;width:2;height:24" coordorigin="6515,319" coordsize="2,24">
              <v:shape style="position:absolute;left:6515;top:319;width:2;height:24" coordorigin="6515,319" coordsize="0,24" path="m6515,319l6515,343e" filled="false" stroked="true" strokeweight=".098107pt" strokecolor="#ff0000">
                <v:path arrowok="t"/>
              </v:shape>
            </v:group>
            <v:group style="position:absolute;left:6503;top:331;width:24;height:2" coordorigin="6503,331" coordsize="24,2">
              <v:shape style="position:absolute;left:6503;top:331;width:24;height:2" coordorigin="6503,331" coordsize="24,0" path="m6503,331l6527,331e" filled="false" stroked="true" strokeweight=".09927pt" strokecolor="#ff0000">
                <v:path arrowok="t"/>
              </v:shape>
            </v:group>
            <v:group style="position:absolute;left:6515;top:319;width:2;height:24" coordorigin="6515,319" coordsize="2,24">
              <v:shape style="position:absolute;left:6515;top:319;width:2;height:24" coordorigin="6515,319" coordsize="0,24" path="m6515,319l6515,343e" filled="false" stroked="true" strokeweight=".098107pt" strokecolor="#ff0000">
                <v:path arrowok="t"/>
              </v:shape>
            </v:group>
            <v:group style="position:absolute;left:6503;top:331;width:24;height:2" coordorigin="6503,331" coordsize="24,2">
              <v:shape style="position:absolute;left:6503;top:331;width:24;height:2" coordorigin="6503,331" coordsize="24,0" path="m6503,331l6527,331e" filled="false" stroked="true" strokeweight=".09927pt" strokecolor="#ff0000">
                <v:path arrowok="t"/>
              </v:shape>
            </v:group>
            <v:group style="position:absolute;left:6515;top:319;width:2;height:24" coordorigin="6515,319" coordsize="2,24">
              <v:shape style="position:absolute;left:6515;top:319;width:2;height:24" coordorigin="6515,319" coordsize="0,24" path="m6515,319l6515,342e" filled="false" stroked="true" strokeweight=".098107pt" strokecolor="#ff0000">
                <v:path arrowok="t"/>
              </v:shape>
            </v:group>
            <v:group style="position:absolute;left:6503;top:330;width:24;height:2" coordorigin="6503,330" coordsize="24,2">
              <v:shape style="position:absolute;left:6503;top:330;width:24;height:2" coordorigin="6503,330" coordsize="24,0" path="m6503,330l6527,330e" filled="false" stroked="true" strokeweight=".09927pt" strokecolor="#ff0000">
                <v:path arrowok="t"/>
              </v:shape>
            </v:group>
            <v:group style="position:absolute;left:6515;top:318;width:2;height:24" coordorigin="6515,318" coordsize="2,24">
              <v:shape style="position:absolute;left:6515;top:318;width:2;height:24" coordorigin="6515,318" coordsize="0,24" path="m6515,318l6515,342e" filled="false" stroked="true" strokeweight=".098107pt" strokecolor="#ff0000">
                <v:path arrowok="t"/>
              </v:shape>
            </v:group>
            <v:group style="position:absolute;left:6503;top:330;width:24;height:2" coordorigin="6503,330" coordsize="24,2">
              <v:shape style="position:absolute;left:6503;top:330;width:24;height:2" coordorigin="6503,330" coordsize="24,0" path="m6503,330l6527,330e" filled="false" stroked="true" strokeweight=".09927pt" strokecolor="#ff0000">
                <v:path arrowok="t"/>
              </v:shape>
            </v:group>
            <v:group style="position:absolute;left:6515;top:318;width:2;height:24" coordorigin="6515,318" coordsize="2,24">
              <v:shape style="position:absolute;left:6515;top:318;width:2;height:24" coordorigin="6515,318" coordsize="0,24" path="m6515,318l6515,342e" filled="false" stroked="true" strokeweight=".098107pt" strokecolor="#ff0000">
                <v:path arrowok="t"/>
              </v:shape>
            </v:group>
            <v:group style="position:absolute;left:6503;top:330;width:24;height:2" coordorigin="6503,330" coordsize="24,2">
              <v:shape style="position:absolute;left:6503;top:330;width:24;height:2" coordorigin="6503,330" coordsize="24,0" path="m6503,330l6527,330e" filled="false" stroked="true" strokeweight=".09927pt" strokecolor="#ff0000">
                <v:path arrowok="t"/>
              </v:shape>
            </v:group>
            <v:group style="position:absolute;left:6515;top:318;width:2;height:24" coordorigin="6515,318" coordsize="2,24">
              <v:shape style="position:absolute;left:6515;top:318;width:2;height:24" coordorigin="6515,318" coordsize="0,24" path="m6515,318l6515,342e" filled="false" stroked="true" strokeweight=".098107pt" strokecolor="#ff0000">
                <v:path arrowok="t"/>
              </v:shape>
            </v:group>
            <v:group style="position:absolute;left:6503;top:329;width:24;height:2" coordorigin="6503,329" coordsize="24,2">
              <v:shape style="position:absolute;left:6503;top:329;width:24;height:2" coordorigin="6503,329" coordsize="24,0" path="m6503,329l6527,329e" filled="false" stroked="true" strokeweight=".09927pt" strokecolor="#ff0000">
                <v:path arrowok="t"/>
              </v:shape>
            </v:group>
            <v:group style="position:absolute;left:6515;top:317;width:2;height:24" coordorigin="6515,317" coordsize="2,24">
              <v:shape style="position:absolute;left:6515;top:317;width:2;height:24" coordorigin="6515,317" coordsize="0,24" path="m6515,317l6515,341e" filled="false" stroked="true" strokeweight=".098107pt" strokecolor="#ff0000">
                <v:path arrowok="t"/>
              </v:shape>
            </v:group>
            <v:group style="position:absolute;left:6503;top:329;width:24;height:2" coordorigin="6503,329" coordsize="24,2">
              <v:shape style="position:absolute;left:6503;top:329;width:24;height:2" coordorigin="6503,329" coordsize="24,0" path="m6503,329l6527,329e" filled="false" stroked="true" strokeweight=".09927pt" strokecolor="#ff0000">
                <v:path arrowok="t"/>
              </v:shape>
            </v:group>
            <v:group style="position:absolute;left:6515;top:317;width:2;height:24" coordorigin="6515,317" coordsize="2,24">
              <v:shape style="position:absolute;left:6515;top:317;width:2;height:24" coordorigin="6515,317" coordsize="0,24" path="m6515,317l6515,341e" filled="false" stroked="true" strokeweight=".098107pt" strokecolor="#ff0000">
                <v:path arrowok="t"/>
              </v:shape>
            </v:group>
            <v:group style="position:absolute;left:6503;top:329;width:24;height:2" coordorigin="6503,329" coordsize="24,2">
              <v:shape style="position:absolute;left:6503;top:329;width:24;height:2" coordorigin="6503,329" coordsize="24,0" path="m6503,329l6527,329e" filled="false" stroked="true" strokeweight=".09927pt" strokecolor="#ff0000">
                <v:path arrowok="t"/>
              </v:shape>
            </v:group>
            <v:group style="position:absolute;left:6515;top:317;width:2;height:24" coordorigin="6515,317" coordsize="2,24">
              <v:shape style="position:absolute;left:6515;top:317;width:2;height:24" coordorigin="6515,317" coordsize="0,24" path="m6515,317l6515,341e" filled="false" stroked="true" strokeweight=".098107pt" strokecolor="#ff0000">
                <v:path arrowok="t"/>
              </v:shape>
            </v:group>
            <v:group style="position:absolute;left:6503;top:328;width:24;height:2" coordorigin="6503,328" coordsize="24,2">
              <v:shape style="position:absolute;left:6503;top:328;width:24;height:2" coordorigin="6503,328" coordsize="24,0" path="m6503,328l6527,328e" filled="false" stroked="true" strokeweight=".09927pt" strokecolor="#ff0000">
                <v:path arrowok="t"/>
              </v:shape>
            </v:group>
            <v:group style="position:absolute;left:6515;top:316;width:2;height:24" coordorigin="6515,316" coordsize="2,24">
              <v:shape style="position:absolute;left:6515;top:316;width:2;height:24" coordorigin="6515,316" coordsize="0,24" path="m6515,316l6515,340e" filled="false" stroked="true" strokeweight=".098107pt" strokecolor="#ff0000">
                <v:path arrowok="t"/>
              </v:shape>
            </v:group>
            <v:group style="position:absolute;left:6503;top:328;width:24;height:2" coordorigin="6503,328" coordsize="24,2">
              <v:shape style="position:absolute;left:6503;top:328;width:24;height:2" coordorigin="6503,328" coordsize="24,0" path="m6503,328l6527,328e" filled="false" stroked="true" strokeweight=".09927pt" strokecolor="#ff0000">
                <v:path arrowok="t"/>
              </v:shape>
            </v:group>
            <v:group style="position:absolute;left:6515;top:316;width:2;height:24" coordorigin="6515,316" coordsize="2,24">
              <v:shape style="position:absolute;left:6515;top:316;width:2;height:24" coordorigin="6515,316" coordsize="0,24" path="m6515,316l6515,340e" filled="false" stroked="true" strokeweight=".098107pt" strokecolor="#ff0000">
                <v:path arrowok="t"/>
              </v:shape>
            </v:group>
            <v:group style="position:absolute;left:6503;top:328;width:24;height:2" coordorigin="6503,328" coordsize="24,2">
              <v:shape style="position:absolute;left:6503;top:328;width:24;height:2" coordorigin="6503,328" coordsize="24,0" path="m6503,328l6527,328e" filled="false" stroked="true" strokeweight=".09927pt" strokecolor="#ff0000">
                <v:path arrowok="t"/>
              </v:shape>
            </v:group>
            <v:group style="position:absolute;left:6515;top:316;width:2;height:24" coordorigin="6515,316" coordsize="2,24">
              <v:shape style="position:absolute;left:6515;top:316;width:2;height:24" coordorigin="6515,316" coordsize="0,24" path="m6515,316l6515,340e" filled="false" stroked="true" strokeweight=".098107pt" strokecolor="#ff0000">
                <v:path arrowok="t"/>
              </v:shape>
            </v:group>
            <v:group style="position:absolute;left:6503;top:327;width:24;height:2" coordorigin="6503,327" coordsize="24,2">
              <v:shape style="position:absolute;left:6503;top:327;width:24;height:2" coordorigin="6503,327" coordsize="24,0" path="m6503,327l6527,327e" filled="false" stroked="true" strokeweight=".09927pt" strokecolor="#ff0000">
                <v:path arrowok="t"/>
              </v:shape>
            </v:group>
            <v:group style="position:absolute;left:6515;top:315;width:2;height:24" coordorigin="6515,315" coordsize="2,24">
              <v:shape style="position:absolute;left:6515;top:315;width:2;height:24" coordorigin="6515,315" coordsize="0,24" path="m6515,315l6515,339e" filled="false" stroked="true" strokeweight=".098107pt" strokecolor="#ff0000">
                <v:path arrowok="t"/>
              </v:shape>
            </v:group>
            <v:group style="position:absolute;left:6503;top:327;width:24;height:2" coordorigin="6503,327" coordsize="24,2">
              <v:shape style="position:absolute;left:6503;top:327;width:24;height:2" coordorigin="6503,327" coordsize="24,0" path="m6503,327l6527,327e" filled="false" stroked="true" strokeweight=".09927pt" strokecolor="#ff0000">
                <v:path arrowok="t"/>
              </v:shape>
            </v:group>
            <v:group style="position:absolute;left:6515;top:315;width:2;height:24" coordorigin="6515,315" coordsize="2,24">
              <v:shape style="position:absolute;left:6515;top:315;width:2;height:24" coordorigin="6515,315" coordsize="0,24" path="m6515,315l6515,339e" filled="false" stroked="true" strokeweight=".098107pt" strokecolor="#ff0000">
                <v:path arrowok="t"/>
              </v:shape>
            </v:group>
            <v:group style="position:absolute;left:6503;top:327;width:24;height:2" coordorigin="6503,327" coordsize="24,2">
              <v:shape style="position:absolute;left:6503;top:327;width:24;height:2" coordorigin="6503,327" coordsize="24,0" path="m6503,327l6527,327e" filled="false" stroked="true" strokeweight=".09927pt" strokecolor="#ff0000">
                <v:path arrowok="t"/>
              </v:shape>
            </v:group>
            <v:group style="position:absolute;left:6515;top:315;width:2;height:24" coordorigin="6515,315" coordsize="2,24">
              <v:shape style="position:absolute;left:6515;top:315;width:2;height:24" coordorigin="6515,315" coordsize="0,24" path="m6515,315l6515,339e" filled="false" stroked="true" strokeweight=".098107pt" strokecolor="#ff0000">
                <v:path arrowok="t"/>
              </v:shape>
            </v:group>
            <v:group style="position:absolute;left:6503;top:326;width:24;height:2" coordorigin="6503,326" coordsize="24,2">
              <v:shape style="position:absolute;left:6503;top:326;width:24;height:2" coordorigin="6503,326" coordsize="24,0" path="m6503,326l6527,326e" filled="false" stroked="true" strokeweight=".09927pt" strokecolor="#ff0000">
                <v:path arrowok="t"/>
              </v:shape>
            </v:group>
            <v:group style="position:absolute;left:6515;top:314;width:2;height:24" coordorigin="6515,314" coordsize="2,24">
              <v:shape style="position:absolute;left:6515;top:314;width:2;height:24" coordorigin="6515,314" coordsize="0,24" path="m6515,314l6515,338e" filled="false" stroked="true" strokeweight=".098107pt" strokecolor="#ff0000">
                <v:path arrowok="t"/>
              </v:shape>
            </v:group>
            <v:group style="position:absolute;left:6503;top:326;width:24;height:2" coordorigin="6503,326" coordsize="24,2">
              <v:shape style="position:absolute;left:6503;top:326;width:24;height:2" coordorigin="6503,326" coordsize="24,0" path="m6503,326l6527,326e" filled="false" stroked="true" strokeweight=".09927pt" strokecolor="#ff0000">
                <v:path arrowok="t"/>
              </v:shape>
            </v:group>
            <v:group style="position:absolute;left:6515;top:314;width:2;height:24" coordorigin="6515,314" coordsize="2,24">
              <v:shape style="position:absolute;left:6515;top:314;width:2;height:24" coordorigin="6515,314" coordsize="0,24" path="m6515,314l6515,338e" filled="false" stroked="true" strokeweight=".098107pt" strokecolor="#ff0000">
                <v:path arrowok="t"/>
              </v:shape>
            </v:group>
            <v:group style="position:absolute;left:6503;top:325;width:24;height:2" coordorigin="6503,325" coordsize="24,2">
              <v:shape style="position:absolute;left:6503;top:325;width:24;height:2" coordorigin="6503,325" coordsize="24,0" path="m6503,325l6527,325e" filled="false" stroked="true" strokeweight=".09927pt" strokecolor="#ff0000">
                <v:path arrowok="t"/>
              </v:shape>
            </v:group>
            <v:group style="position:absolute;left:6515;top:313;width:2;height:24" coordorigin="6515,313" coordsize="2,24">
              <v:shape style="position:absolute;left:6515;top:313;width:2;height:24" coordorigin="6515,313" coordsize="0,24" path="m6515,313l6515,337e" filled="false" stroked="true" strokeweight=".098107pt" strokecolor="#ff0000">
                <v:path arrowok="t"/>
              </v:shape>
            </v:group>
            <v:group style="position:absolute;left:6503;top:325;width:24;height:2" coordorigin="6503,325" coordsize="24,2">
              <v:shape style="position:absolute;left:6503;top:325;width:24;height:2" coordorigin="6503,325" coordsize="24,0" path="m6503,325l6527,325e" filled="false" stroked="true" strokeweight=".09927pt" strokecolor="#ff0000">
                <v:path arrowok="t"/>
              </v:shape>
            </v:group>
            <v:group style="position:absolute;left:6515;top:313;width:2;height:24" coordorigin="6515,313" coordsize="2,24">
              <v:shape style="position:absolute;left:6515;top:313;width:2;height:24" coordorigin="6515,313" coordsize="0,24" path="m6515,313l6515,337e" filled="false" stroked="true" strokeweight=".098107pt" strokecolor="#ff0000">
                <v:path arrowok="t"/>
              </v:shape>
            </v:group>
            <v:group style="position:absolute;left:6503;top:325;width:24;height:2" coordorigin="6503,325" coordsize="24,2">
              <v:shape style="position:absolute;left:6503;top:325;width:24;height:2" coordorigin="6503,325" coordsize="24,0" path="m6503,325l6527,325e" filled="false" stroked="true" strokeweight=".09927pt" strokecolor="#ff0000">
                <v:path arrowok="t"/>
              </v:shape>
            </v:group>
            <v:group style="position:absolute;left:6515;top:313;width:2;height:24" coordorigin="6515,313" coordsize="2,24">
              <v:shape style="position:absolute;left:6515;top:313;width:2;height:24" coordorigin="6515,313" coordsize="0,24" path="m6515,313l6515,337e" filled="false" stroked="true" strokeweight=".098107pt" strokecolor="#ff0000">
                <v:path arrowok="t"/>
              </v:shape>
            </v:group>
            <v:group style="position:absolute;left:6503;top:324;width:24;height:2" coordorigin="6503,324" coordsize="24,2">
              <v:shape style="position:absolute;left:6503;top:324;width:24;height:2" coordorigin="6503,324" coordsize="24,0" path="m6503,324l6527,324e" filled="false" stroked="true" strokeweight=".09927pt" strokecolor="#ff0000">
                <v:path arrowok="t"/>
              </v:shape>
            </v:group>
            <v:group style="position:absolute;left:6515;top:312;width:2;height:24" coordorigin="6515,312" coordsize="2,24">
              <v:shape style="position:absolute;left:6515;top:312;width:2;height:24" coordorigin="6515,312" coordsize="0,24" path="m6515,312l6515,336e" filled="false" stroked="true" strokeweight=".098107pt" strokecolor="#ff0000">
                <v:path arrowok="t"/>
              </v:shape>
            </v:group>
            <v:group style="position:absolute;left:6503;top:324;width:24;height:2" coordorigin="6503,324" coordsize="24,2">
              <v:shape style="position:absolute;left:6503;top:324;width:24;height:2" coordorigin="6503,324" coordsize="24,0" path="m6503,324l6527,324e" filled="false" stroked="true" strokeweight=".09927pt" strokecolor="#ff0000">
                <v:path arrowok="t"/>
              </v:shape>
            </v:group>
            <v:group style="position:absolute;left:6515;top:312;width:2;height:24" coordorigin="6515,312" coordsize="2,24">
              <v:shape style="position:absolute;left:6515;top:312;width:2;height:24" coordorigin="6515,312" coordsize="0,24" path="m6515,312l6515,336e" filled="false" stroked="true" strokeweight=".098107pt" strokecolor="#ff0000">
                <v:path arrowok="t"/>
              </v:shape>
            </v:group>
            <v:group style="position:absolute;left:6503;top:324;width:24;height:2" coordorigin="6503,324" coordsize="24,2">
              <v:shape style="position:absolute;left:6503;top:324;width:24;height:2" coordorigin="6503,324" coordsize="24,0" path="m6503,324l6527,324e" filled="false" stroked="true" strokeweight=".09927pt" strokecolor="#ff0000">
                <v:path arrowok="t"/>
              </v:shape>
            </v:group>
            <v:group style="position:absolute;left:6515;top:312;width:2;height:24" coordorigin="6515,312" coordsize="2,24">
              <v:shape style="position:absolute;left:6515;top:312;width:2;height:24" coordorigin="6515,312" coordsize="0,24" path="m6515,312l6515,336e" filled="false" stroked="true" strokeweight=".098107pt" strokecolor="#ff0000">
                <v:path arrowok="t"/>
              </v:shape>
            </v:group>
            <v:group style="position:absolute;left:6503;top:323;width:24;height:2" coordorigin="6503,323" coordsize="24,2">
              <v:shape style="position:absolute;left:6503;top:323;width:24;height:2" coordorigin="6503,323" coordsize="24,0" path="m6503,323l6527,323e" filled="false" stroked="true" strokeweight=".09927pt" strokecolor="#ff0000">
                <v:path arrowok="t"/>
              </v:shape>
            </v:group>
            <v:group style="position:absolute;left:6515;top:311;width:2;height:24" coordorigin="6515,311" coordsize="2,24">
              <v:shape style="position:absolute;left:6515;top:311;width:2;height:24" coordorigin="6515,311" coordsize="0,24" path="m6515,311l6515,335e" filled="false" stroked="true" strokeweight=".098107pt" strokecolor="#ff0000">
                <v:path arrowok="t"/>
              </v:shape>
            </v:group>
            <v:group style="position:absolute;left:6503;top:323;width:24;height:2" coordorigin="6503,323" coordsize="24,2">
              <v:shape style="position:absolute;left:6503;top:323;width:24;height:2" coordorigin="6503,323" coordsize="24,0" path="m6503,323l6527,323e" filled="false" stroked="true" strokeweight=".09927pt" strokecolor="#ff0000">
                <v:path arrowok="t"/>
              </v:shape>
            </v:group>
            <v:group style="position:absolute;left:6515;top:311;width:2;height:24" coordorigin="6515,311" coordsize="2,24">
              <v:shape style="position:absolute;left:6515;top:311;width:2;height:24" coordorigin="6515,311" coordsize="0,24" path="m6515,311l6515,335e" filled="false" stroked="true" strokeweight=".098107pt" strokecolor="#ff0000">
                <v:path arrowok="t"/>
              </v:shape>
            </v:group>
            <v:group style="position:absolute;left:6503;top:323;width:24;height:2" coordorigin="6503,323" coordsize="24,2">
              <v:shape style="position:absolute;left:6503;top:323;width:24;height:2" coordorigin="6503,323" coordsize="24,0" path="m6503,323l6527,323e" filled="false" stroked="true" strokeweight=".09927pt" strokecolor="#ff0000">
                <v:path arrowok="t"/>
              </v:shape>
            </v:group>
            <v:group style="position:absolute;left:6515;top:311;width:2;height:24" coordorigin="6515,311" coordsize="2,24">
              <v:shape style="position:absolute;left:6515;top:311;width:2;height:24" coordorigin="6515,311" coordsize="0,24" path="m6515,311l6515,335e" filled="false" stroked="true" strokeweight=".098107pt" strokecolor="#ff0000">
                <v:path arrowok="t"/>
              </v:shape>
            </v:group>
            <v:group style="position:absolute;left:6503;top:322;width:24;height:2" coordorigin="6503,322" coordsize="24,2">
              <v:shape style="position:absolute;left:6503;top:322;width:24;height:2" coordorigin="6503,322" coordsize="24,0" path="m6503,322l6527,322e" filled="false" stroked="true" strokeweight=".09927pt" strokecolor="#ff0000">
                <v:path arrowok="t"/>
              </v:shape>
            </v:group>
            <v:group style="position:absolute;left:6515;top:310;width:2;height:24" coordorigin="6515,310" coordsize="2,24">
              <v:shape style="position:absolute;left:6515;top:310;width:2;height:24" coordorigin="6515,310" coordsize="0,24" path="m6515,310l6515,334e" filled="false" stroked="true" strokeweight=".098107pt" strokecolor="#ff0000">
                <v:path arrowok="t"/>
              </v:shape>
            </v:group>
            <v:group style="position:absolute;left:6503;top:322;width:24;height:2" coordorigin="6503,322" coordsize="24,2">
              <v:shape style="position:absolute;left:6503;top:322;width:24;height:2" coordorigin="6503,322" coordsize="24,0" path="m6503,322l6527,322e" filled="false" stroked="true" strokeweight=".09927pt" strokecolor="#ff0000">
                <v:path arrowok="t"/>
              </v:shape>
            </v:group>
            <v:group style="position:absolute;left:6515;top:310;width:2;height:24" coordorigin="6515,310" coordsize="2,24">
              <v:shape style="position:absolute;left:6515;top:310;width:2;height:24" coordorigin="6515,310" coordsize="0,24" path="m6515,310l6515,334e" filled="false" stroked="true" strokeweight=".098107pt" strokecolor="#ff0000">
                <v:path arrowok="t"/>
              </v:shape>
            </v:group>
            <v:group style="position:absolute;left:6503;top:322;width:24;height:2" coordorigin="6503,322" coordsize="24,2">
              <v:shape style="position:absolute;left:6503;top:322;width:24;height:2" coordorigin="6503,322" coordsize="24,0" path="m6503,322l6527,322e" filled="false" stroked="true" strokeweight=".09927pt" strokecolor="#ff0000">
                <v:path arrowok="t"/>
              </v:shape>
            </v:group>
            <v:group style="position:absolute;left:6515;top:310;width:2;height:24" coordorigin="6515,310" coordsize="2,24">
              <v:shape style="position:absolute;left:6515;top:310;width:2;height:24" coordorigin="6515,310" coordsize="0,24" path="m6515,310l6515,334e" filled="false" stroked="true" strokeweight=".098107pt" strokecolor="#ff0000">
                <v:path arrowok="t"/>
              </v:shape>
            </v:group>
            <v:group style="position:absolute;left:6503;top:321;width:24;height:2" coordorigin="6503,321" coordsize="24,2">
              <v:shape style="position:absolute;left:6503;top:321;width:24;height:2" coordorigin="6503,321" coordsize="24,0" path="m6503,321l6527,321e" filled="false" stroked="true" strokeweight=".09927pt" strokecolor="#ff0000">
                <v:path arrowok="t"/>
              </v:shape>
            </v:group>
            <v:group style="position:absolute;left:6515;top:309;width:2;height:24" coordorigin="6515,309" coordsize="2,24">
              <v:shape style="position:absolute;left:6515;top:309;width:2;height:24" coordorigin="6515,309" coordsize="0,24" path="m6515,309l6515,333e" filled="false" stroked="true" strokeweight=".098107pt" strokecolor="#ff0000">
                <v:path arrowok="t"/>
              </v:shape>
            </v:group>
            <v:group style="position:absolute;left:6503;top:321;width:24;height:2" coordorigin="6503,321" coordsize="24,2">
              <v:shape style="position:absolute;left:6503;top:321;width:24;height:2" coordorigin="6503,321" coordsize="24,0" path="m6503,321l6527,321e" filled="false" stroked="true" strokeweight=".09927pt" strokecolor="#ff0000">
                <v:path arrowok="t"/>
              </v:shape>
            </v:group>
            <v:group style="position:absolute;left:6515;top:309;width:2;height:24" coordorigin="6515,309" coordsize="2,24">
              <v:shape style="position:absolute;left:6515;top:309;width:2;height:24" coordorigin="6515,309" coordsize="0,24" path="m6515,309l6515,333e" filled="false" stroked="true" strokeweight=".098107pt" strokecolor="#ff0000">
                <v:path arrowok="t"/>
              </v:shape>
            </v:group>
            <v:group style="position:absolute;left:6503;top:321;width:24;height:2" coordorigin="6503,321" coordsize="24,2">
              <v:shape style="position:absolute;left:6503;top:321;width:24;height:2" coordorigin="6503,321" coordsize="24,0" path="m6503,321l6527,321e" filled="false" stroked="true" strokeweight=".09927pt" strokecolor="#ff0000">
                <v:path arrowok="t"/>
              </v:shape>
            </v:group>
            <v:group style="position:absolute;left:6515;top:309;width:2;height:24" coordorigin="6515,309" coordsize="2,24">
              <v:shape style="position:absolute;left:6515;top:309;width:2;height:24" coordorigin="6515,309" coordsize="0,24" path="m6515,309l6515,333e" filled="false" stroked="true" strokeweight=".098107pt" strokecolor="#ff0000">
                <v:path arrowok="t"/>
              </v:shape>
            </v:group>
            <v:group style="position:absolute;left:6503;top:320;width:24;height:2" coordorigin="6503,320" coordsize="24,2">
              <v:shape style="position:absolute;left:6503;top:320;width:24;height:2" coordorigin="6503,320" coordsize="24,0" path="m6503,320l6527,320e" filled="false" stroked="true" strokeweight=".09927pt" strokecolor="#ff0000">
                <v:path arrowok="t"/>
              </v:shape>
            </v:group>
            <v:group style="position:absolute;left:6515;top:309;width:2;height:24" coordorigin="6515,309" coordsize="2,24">
              <v:shape style="position:absolute;left:6515;top:309;width:2;height:24" coordorigin="6515,309" coordsize="0,24" path="m6515,309l6515,332e" filled="false" stroked="true" strokeweight=".098107pt" strokecolor="#ff0000">
                <v:path arrowok="t"/>
              </v:shape>
            </v:group>
            <v:group style="position:absolute;left:6503;top:320;width:24;height:2" coordorigin="6503,320" coordsize="24,2">
              <v:shape style="position:absolute;left:6503;top:320;width:24;height:2" coordorigin="6503,320" coordsize="24,0" path="m6503,320l6527,320e" filled="false" stroked="true" strokeweight=".09927pt" strokecolor="#ff0000">
                <v:path arrowok="t"/>
              </v:shape>
            </v:group>
            <v:group style="position:absolute;left:6515;top:308;width:2;height:24" coordorigin="6515,308" coordsize="2,24">
              <v:shape style="position:absolute;left:6515;top:308;width:2;height:24" coordorigin="6515,308" coordsize="0,24" path="m6515,308l6515,332e" filled="false" stroked="true" strokeweight=".098107pt" strokecolor="#ff0000">
                <v:path arrowok="t"/>
              </v:shape>
            </v:group>
            <v:group style="position:absolute;left:6503;top:320;width:24;height:2" coordorigin="6503,320" coordsize="24,2">
              <v:shape style="position:absolute;left:6503;top:320;width:24;height:2" coordorigin="6503,320" coordsize="24,0" path="m6503,320l6527,320e" filled="false" stroked="true" strokeweight=".09927pt" strokecolor="#ff0000">
                <v:path arrowok="t"/>
              </v:shape>
            </v:group>
            <v:group style="position:absolute;left:6515;top:308;width:2;height:24" coordorigin="6515,308" coordsize="2,24">
              <v:shape style="position:absolute;left:6515;top:308;width:2;height:24" coordorigin="6515,308" coordsize="0,24" path="m6515,308l6515,332e" filled="false" stroked="true" strokeweight=".098107pt" strokecolor="#ff0000">
                <v:path arrowok="t"/>
              </v:shape>
            </v:group>
            <v:group style="position:absolute;left:6503;top:319;width:24;height:2" coordorigin="6503,319" coordsize="24,2">
              <v:shape style="position:absolute;left:6503;top:319;width:24;height:2" coordorigin="6503,319" coordsize="24,0" path="m6503,319l6527,319e" filled="false" stroked="true" strokeweight=".09927pt" strokecolor="#ff0000">
                <v:path arrowok="t"/>
              </v:shape>
            </v:group>
            <v:group style="position:absolute;left:6515;top:308;width:2;height:24" coordorigin="6515,308" coordsize="2,24">
              <v:shape style="position:absolute;left:6515;top:308;width:2;height:24" coordorigin="6515,308" coordsize="0,24" path="m6515,308l6515,331e" filled="false" stroked="true" strokeweight=".098107pt" strokecolor="#ff0000">
                <v:path arrowok="t"/>
              </v:shape>
            </v:group>
            <v:group style="position:absolute;left:6503;top:319;width:24;height:2" coordorigin="6503,319" coordsize="24,2">
              <v:shape style="position:absolute;left:6503;top:319;width:24;height:2" coordorigin="6503,319" coordsize="24,0" path="m6503,319l6527,319e" filled="false" stroked="true" strokeweight=".09927pt" strokecolor="#ff0000">
                <v:path arrowok="t"/>
              </v:shape>
            </v:group>
            <v:group style="position:absolute;left:6515;top:307;width:2;height:24" coordorigin="6515,307" coordsize="2,24">
              <v:shape style="position:absolute;left:6515;top:307;width:2;height:24" coordorigin="6515,307" coordsize="0,24" path="m6515,307l6515,331e" filled="false" stroked="true" strokeweight=".098107pt" strokecolor="#ff0000">
                <v:path arrowok="t"/>
              </v:shape>
            </v:group>
            <v:group style="position:absolute;left:6503;top:319;width:24;height:2" coordorigin="6503,319" coordsize="24,2">
              <v:shape style="position:absolute;left:6503;top:319;width:24;height:2" coordorigin="6503,319" coordsize="24,0" path="m6503,319l6527,319e" filled="false" stroked="true" strokeweight=".09927pt" strokecolor="#ff0000">
                <v:path arrowok="t"/>
              </v:shape>
            </v:group>
            <v:group style="position:absolute;left:6515;top:307;width:2;height:24" coordorigin="6515,307" coordsize="2,24">
              <v:shape style="position:absolute;left:6515;top:307;width:2;height:24" coordorigin="6515,307" coordsize="0,24" path="m6515,307l6515,331e" filled="false" stroked="true" strokeweight=".098107pt" strokecolor="#ff0000">
                <v:path arrowok="t"/>
              </v:shape>
            </v:group>
            <v:group style="position:absolute;left:6503;top:318;width:24;height:2" coordorigin="6503,318" coordsize="24,2">
              <v:shape style="position:absolute;left:6503;top:318;width:24;height:2" coordorigin="6503,318" coordsize="24,0" path="m6503,318l6527,318e" filled="false" stroked="true" strokeweight=".09927pt" strokecolor="#ff0000">
                <v:path arrowok="t"/>
              </v:shape>
            </v:group>
            <v:group style="position:absolute;left:6515;top:307;width:2;height:24" coordorigin="6515,307" coordsize="2,24">
              <v:shape style="position:absolute;left:6515;top:307;width:2;height:24" coordorigin="6515,307" coordsize="0,24" path="m6515,307l6515,330e" filled="false" stroked="true" strokeweight=".098107pt" strokecolor="#ff0000">
                <v:path arrowok="t"/>
              </v:shape>
            </v:group>
            <v:group style="position:absolute;left:6503;top:318;width:24;height:2" coordorigin="6503,318" coordsize="24,2">
              <v:shape style="position:absolute;left:6503;top:318;width:24;height:2" coordorigin="6503,318" coordsize="24,0" path="m6503,318l6527,318e" filled="false" stroked="true" strokeweight=".09927pt" strokecolor="#ff0000">
                <v:path arrowok="t"/>
              </v:shape>
            </v:group>
            <v:group style="position:absolute;left:6515;top:306;width:2;height:24" coordorigin="6515,306" coordsize="2,24">
              <v:shape style="position:absolute;left:6515;top:306;width:2;height:24" coordorigin="6515,306" coordsize="0,24" path="m6515,306l6515,330e" filled="false" stroked="true" strokeweight=".098107pt" strokecolor="#ff0000">
                <v:path arrowok="t"/>
              </v:shape>
            </v:group>
            <v:group style="position:absolute;left:6503;top:318;width:24;height:2" coordorigin="6503,318" coordsize="24,2">
              <v:shape style="position:absolute;left:6503;top:318;width:24;height:2" coordorigin="6503,318" coordsize="24,0" path="m6503,318l6527,318e" filled="false" stroked="true" strokeweight=".09927pt" strokecolor="#ff0000">
                <v:path arrowok="t"/>
              </v:shape>
            </v:group>
            <v:group style="position:absolute;left:6515;top:306;width:2;height:24" coordorigin="6515,306" coordsize="2,24">
              <v:shape style="position:absolute;left:6515;top:306;width:2;height:24" coordorigin="6515,306" coordsize="0,24" path="m6515,306l6515,330e" filled="false" stroked="true" strokeweight=".098107pt" strokecolor="#ff0000">
                <v:path arrowok="t"/>
              </v:shape>
            </v:group>
            <v:group style="position:absolute;left:6503;top:317;width:24;height:2" coordorigin="6503,317" coordsize="24,2">
              <v:shape style="position:absolute;left:6503;top:317;width:24;height:2" coordorigin="6503,317" coordsize="24,0" path="m6503,317l6527,317e" filled="false" stroked="true" strokeweight=".09927pt" strokecolor="#ff0000">
                <v:path arrowok="t"/>
              </v:shape>
            </v:group>
            <v:group style="position:absolute;left:6515;top:306;width:2;height:24" coordorigin="6515,306" coordsize="2,24">
              <v:shape style="position:absolute;left:6515;top:306;width:2;height:24" coordorigin="6515,306" coordsize="0,24" path="m6515,306l6515,329e" filled="false" stroked="true" strokeweight=".098107pt" strokecolor="#ff0000">
                <v:path arrowok="t"/>
              </v:shape>
            </v:group>
            <v:group style="position:absolute;left:6503;top:317;width:24;height:2" coordorigin="6503,317" coordsize="24,2">
              <v:shape style="position:absolute;left:6503;top:317;width:24;height:2" coordorigin="6503,317" coordsize="24,0" path="m6503,317l6527,317e" filled="false" stroked="true" strokeweight=".09927pt" strokecolor="#ff0000">
                <v:path arrowok="t"/>
              </v:shape>
            </v:group>
            <v:group style="position:absolute;left:6515;top:305;width:2;height:24" coordorigin="6515,305" coordsize="2,24">
              <v:shape style="position:absolute;left:6515;top:305;width:2;height:24" coordorigin="6515,305" coordsize="0,24" path="m6515,305l6515,329e" filled="false" stroked="true" strokeweight=".098107pt" strokecolor="#ff0000">
                <v:path arrowok="t"/>
              </v:shape>
            </v:group>
            <v:group style="position:absolute;left:6503;top:316;width:24;height:2" coordorigin="6503,316" coordsize="24,2">
              <v:shape style="position:absolute;left:6503;top:316;width:24;height:2" coordorigin="6503,316" coordsize="24,0" path="m6503,316l6527,316e" filled="false" stroked="true" strokeweight=".09927pt" strokecolor="#ff0000">
                <v:path arrowok="t"/>
              </v:shape>
            </v:group>
            <v:group style="position:absolute;left:6515;top:305;width:2;height:24" coordorigin="6515,305" coordsize="2,24">
              <v:shape style="position:absolute;left:6515;top:305;width:2;height:24" coordorigin="6515,305" coordsize="0,24" path="m6515,305l6515,328e" filled="false" stroked="true" strokeweight=".098107pt" strokecolor="#ff0000">
                <v:path arrowok="t"/>
              </v:shape>
            </v:group>
            <v:group style="position:absolute;left:6503;top:316;width:24;height:2" coordorigin="6503,316" coordsize="24,2">
              <v:shape style="position:absolute;left:6503;top:316;width:24;height:2" coordorigin="6503,316" coordsize="24,0" path="m6503,316l6527,316e" filled="false" stroked="true" strokeweight=".09927pt" strokecolor="#ff0000">
                <v:path arrowok="t"/>
              </v:shape>
            </v:group>
            <v:group style="position:absolute;left:6515;top:304;width:2;height:24" coordorigin="6515,304" coordsize="2,24">
              <v:shape style="position:absolute;left:6515;top:304;width:2;height:24" coordorigin="6515,304" coordsize="0,24" path="m6515,304l6515,328e" filled="false" stroked="true" strokeweight=".098107pt" strokecolor="#ff0000">
                <v:path arrowok="t"/>
              </v:shape>
            </v:group>
            <v:group style="position:absolute;left:6503;top:316;width:24;height:2" coordorigin="6503,316" coordsize="24,2">
              <v:shape style="position:absolute;left:6503;top:316;width:24;height:2" coordorigin="6503,316" coordsize="24,0" path="m6503,316l6527,316e" filled="false" stroked="true" strokeweight=".09927pt" strokecolor="#ff0000">
                <v:path arrowok="t"/>
              </v:shape>
            </v:group>
            <v:group style="position:absolute;left:6515;top:304;width:2;height:24" coordorigin="6515,304" coordsize="2,24">
              <v:shape style="position:absolute;left:6515;top:304;width:2;height:24" coordorigin="6515,304" coordsize="0,24" path="m6515,304l6515,328e" filled="false" stroked="true" strokeweight=".098107pt" strokecolor="#ff0000">
                <v:path arrowok="t"/>
              </v:shape>
            </v:group>
            <v:group style="position:absolute;left:6503;top:315;width:24;height:2" coordorigin="6503,315" coordsize="24,2">
              <v:shape style="position:absolute;left:6503;top:315;width:24;height:2" coordorigin="6503,315" coordsize="24,0" path="m6503,315l6527,315e" filled="false" stroked="true" strokeweight=".09927pt" strokecolor="#ff0000">
                <v:path arrowok="t"/>
              </v:shape>
            </v:group>
            <v:group style="position:absolute;left:6515;top:304;width:2;height:24" coordorigin="6515,304" coordsize="2,24">
              <v:shape style="position:absolute;left:6515;top:304;width:2;height:24" coordorigin="6515,304" coordsize="0,24" path="m6515,304l6515,327e" filled="false" stroked="true" strokeweight=".098107pt" strokecolor="#ff0000">
                <v:path arrowok="t"/>
              </v:shape>
            </v:group>
            <v:group style="position:absolute;left:6503;top:315;width:24;height:2" coordorigin="6503,315" coordsize="24,2">
              <v:shape style="position:absolute;left:6503;top:315;width:24;height:2" coordorigin="6503,315" coordsize="24,0" path="m6503,315l6527,315e" filled="false" stroked="true" strokeweight=".09927pt" strokecolor="#ff0000">
                <v:path arrowok="t"/>
              </v:shape>
            </v:group>
            <v:group style="position:absolute;left:6515;top:303;width:2;height:24" coordorigin="6515,303" coordsize="2,24">
              <v:shape style="position:absolute;left:6515;top:303;width:2;height:24" coordorigin="6515,303" coordsize="0,24" path="m6515,303l6515,327e" filled="false" stroked="true" strokeweight=".098107pt" strokecolor="#ff0000">
                <v:path arrowok="t"/>
              </v:shape>
            </v:group>
            <v:group style="position:absolute;left:6503;top:315;width:24;height:2" coordorigin="6503,315" coordsize="24,2">
              <v:shape style="position:absolute;left:6503;top:315;width:24;height:2" coordorigin="6503,315" coordsize="24,0" path="m6503,315l6527,315e" filled="false" stroked="true" strokeweight=".09927pt" strokecolor="#ff0000">
                <v:path arrowok="t"/>
              </v:shape>
            </v:group>
            <v:group style="position:absolute;left:6515;top:303;width:2;height:24" coordorigin="6515,303" coordsize="2,24">
              <v:shape style="position:absolute;left:6515;top:303;width:2;height:24" coordorigin="6515,303" coordsize="0,24" path="m6515,303l6515,327e" filled="false" stroked="true" strokeweight=".098107pt" strokecolor="#ff0000">
                <v:path arrowok="t"/>
              </v:shape>
            </v:group>
            <v:group style="position:absolute;left:6503;top:314;width:24;height:2" coordorigin="6503,314" coordsize="24,2">
              <v:shape style="position:absolute;left:6503;top:314;width:24;height:2" coordorigin="6503,314" coordsize="24,0" path="m6503,314l6527,314e" filled="false" stroked="true" strokeweight=".09927pt" strokecolor="#ff0000">
                <v:path arrowok="t"/>
              </v:shape>
            </v:group>
            <v:group style="position:absolute;left:6515;top:303;width:2;height:24" coordorigin="6515,303" coordsize="2,24">
              <v:shape style="position:absolute;left:6515;top:303;width:2;height:24" coordorigin="6515,303" coordsize="0,24" path="m6515,303l6515,326e" filled="false" stroked="true" strokeweight=".098107pt" strokecolor="#ff0000">
                <v:path arrowok="t"/>
              </v:shape>
            </v:group>
            <v:group style="position:absolute;left:6503;top:314;width:24;height:2" coordorigin="6503,314" coordsize="24,2">
              <v:shape style="position:absolute;left:6503;top:314;width:24;height:2" coordorigin="6503,314" coordsize="24,0" path="m6503,314l6527,314e" filled="false" stroked="true" strokeweight=".09927pt" strokecolor="#ff0000">
                <v:path arrowok="t"/>
              </v:shape>
            </v:group>
            <v:group style="position:absolute;left:6515;top:302;width:2;height:24" coordorigin="6515,302" coordsize="2,24">
              <v:shape style="position:absolute;left:6515;top:302;width:2;height:24" coordorigin="6515,302" coordsize="0,24" path="m6515,302l6515,326e" filled="false" stroked="true" strokeweight=".098107pt" strokecolor="#ff0000">
                <v:path arrowok="t"/>
              </v:shape>
            </v:group>
            <v:group style="position:absolute;left:6503;top:314;width:24;height:2" coordorigin="6503,314" coordsize="24,2">
              <v:shape style="position:absolute;left:6503;top:314;width:24;height:2" coordorigin="6503,314" coordsize="24,0" path="m6503,314l6527,314e" filled="false" stroked="true" strokeweight=".09927pt" strokecolor="#ff0000">
                <v:path arrowok="t"/>
              </v:shape>
            </v:group>
            <v:group style="position:absolute;left:6515;top:302;width:2;height:24" coordorigin="6515,302" coordsize="2,24">
              <v:shape style="position:absolute;left:6515;top:302;width:2;height:24" coordorigin="6515,302" coordsize="0,24" path="m6515,302l6515,326e" filled="false" stroked="true" strokeweight=".098107pt" strokecolor="#ff0000">
                <v:path arrowok="t"/>
              </v:shape>
            </v:group>
            <v:group style="position:absolute;left:6503;top:313;width:24;height:2" coordorigin="6503,313" coordsize="24,2">
              <v:shape style="position:absolute;left:6503;top:313;width:24;height:2" coordorigin="6503,313" coordsize="24,0" path="m6503,313l6527,313e" filled="false" stroked="true" strokeweight=".09927pt" strokecolor="#ff0000">
                <v:path arrowok="t"/>
              </v:shape>
            </v:group>
            <v:group style="position:absolute;left:6515;top:301;width:2;height:24" coordorigin="6515,301" coordsize="2,24">
              <v:shape style="position:absolute;left:6515;top:301;width:2;height:24" coordorigin="6515,301" coordsize="0,24" path="m6515,301l6515,325e" filled="false" stroked="true" strokeweight=".098107pt" strokecolor="#ff0000">
                <v:path arrowok="t"/>
              </v:shape>
            </v:group>
            <v:group style="position:absolute;left:6503;top:313;width:24;height:2" coordorigin="6503,313" coordsize="24,2">
              <v:shape style="position:absolute;left:6503;top:313;width:24;height:2" coordorigin="6503,313" coordsize="24,0" path="m6503,313l6527,313e" filled="false" stroked="true" strokeweight=".09927pt" strokecolor="#ff0000">
                <v:path arrowok="t"/>
              </v:shape>
            </v:group>
            <v:group style="position:absolute;left:6515;top:301;width:2;height:24" coordorigin="6515,301" coordsize="2,24">
              <v:shape style="position:absolute;left:6515;top:301;width:2;height:24" coordorigin="6515,301" coordsize="0,24" path="m6515,301l6515,325e" filled="false" stroked="true" strokeweight=".098107pt" strokecolor="#ff0000">
                <v:path arrowok="t"/>
              </v:shape>
            </v:group>
            <v:group style="position:absolute;left:6503;top:312;width:24;height:2" coordorigin="6503,312" coordsize="24,2">
              <v:shape style="position:absolute;left:6503;top:312;width:24;height:2" coordorigin="6503,312" coordsize="24,0" path="m6503,312l6527,312e" filled="false" stroked="true" strokeweight=".09927pt" strokecolor="#ff0000">
                <v:path arrowok="t"/>
              </v:shape>
            </v:group>
            <v:group style="position:absolute;left:6515;top:301;width:2;height:24" coordorigin="6515,301" coordsize="2,24">
              <v:shape style="position:absolute;left:6515;top:301;width:2;height:24" coordorigin="6515,301" coordsize="0,24" path="m6515,301l6515,324e" filled="false" stroked="true" strokeweight=".098107pt" strokecolor="#ff0000">
                <v:path arrowok="t"/>
              </v:shape>
            </v:group>
            <v:group style="position:absolute;left:6503;top:312;width:24;height:2" coordorigin="6503,312" coordsize="24,2">
              <v:shape style="position:absolute;left:6503;top:312;width:24;height:2" coordorigin="6503,312" coordsize="24,0" path="m6503,312l6527,312e" filled="false" stroked="true" strokeweight=".09927pt" strokecolor="#ff0000">
                <v:path arrowok="t"/>
              </v:shape>
            </v:group>
            <v:group style="position:absolute;left:6515;top:300;width:2;height:24" coordorigin="6515,300" coordsize="2,24">
              <v:shape style="position:absolute;left:6515;top:300;width:2;height:24" coordorigin="6515,300" coordsize="0,24" path="m6515,300l6515,324e" filled="false" stroked="true" strokeweight=".098107pt" strokecolor="#ff0000">
                <v:path arrowok="t"/>
              </v:shape>
            </v:group>
            <v:group style="position:absolute;left:6503;top:312;width:24;height:2" coordorigin="6503,312" coordsize="24,2">
              <v:shape style="position:absolute;left:6503;top:312;width:24;height:2" coordorigin="6503,312" coordsize="24,0" path="m6503,312l6527,312e" filled="false" stroked="true" strokeweight=".09927pt" strokecolor="#ff0000">
                <v:path arrowok="t"/>
              </v:shape>
            </v:group>
            <v:group style="position:absolute;left:6515;top:300;width:2;height:24" coordorigin="6515,300" coordsize="2,24">
              <v:shape style="position:absolute;left:6515;top:300;width:2;height:24" coordorigin="6515,300" coordsize="0,24" path="m6515,300l6515,324e" filled="false" stroked="true" strokeweight=".098107pt" strokecolor="#ff0000">
                <v:path arrowok="t"/>
              </v:shape>
            </v:group>
            <v:group style="position:absolute;left:6503;top:311;width:24;height:2" coordorigin="6503,311" coordsize="24,2">
              <v:shape style="position:absolute;left:6503;top:311;width:24;height:2" coordorigin="6503,311" coordsize="24,0" path="m6503,311l6527,311e" filled="false" stroked="true" strokeweight=".09927pt" strokecolor="#ff0000">
                <v:path arrowok="t"/>
              </v:shape>
            </v:group>
            <v:group style="position:absolute;left:6515;top:300;width:2;height:24" coordorigin="6515,300" coordsize="2,24">
              <v:shape style="position:absolute;left:6515;top:300;width:2;height:24" coordorigin="6515,300" coordsize="0,24" path="m6515,300l6515,323e" filled="false" stroked="true" strokeweight=".098107pt" strokecolor="#ff0000">
                <v:path arrowok="t"/>
              </v:shape>
            </v:group>
            <v:group style="position:absolute;left:6503;top:311;width:24;height:2" coordorigin="6503,311" coordsize="24,2">
              <v:shape style="position:absolute;left:6503;top:311;width:24;height:2" coordorigin="6503,311" coordsize="24,0" path="m6503,311l6527,311e" filled="false" stroked="true" strokeweight=".09927pt" strokecolor="#ff0000">
                <v:path arrowok="t"/>
              </v:shape>
            </v:group>
            <v:group style="position:absolute;left:6515;top:299;width:2;height:24" coordorigin="6515,299" coordsize="2,24">
              <v:shape style="position:absolute;left:6515;top:299;width:2;height:24" coordorigin="6515,299" coordsize="0,24" path="m6515,299l6515,323e" filled="false" stroked="true" strokeweight=".098107pt" strokecolor="#ff0000">
                <v:path arrowok="t"/>
              </v:shape>
            </v:group>
            <v:group style="position:absolute;left:6503;top:311;width:24;height:2" coordorigin="6503,311" coordsize="24,2">
              <v:shape style="position:absolute;left:6503;top:311;width:24;height:2" coordorigin="6503,311" coordsize="24,0" path="m6503,311l6527,311e" filled="false" stroked="true" strokeweight=".09927pt" strokecolor="#ff0000">
                <v:path arrowok="t"/>
              </v:shape>
            </v:group>
            <v:group style="position:absolute;left:6515;top:299;width:2;height:24" coordorigin="6515,299" coordsize="2,24">
              <v:shape style="position:absolute;left:6515;top:299;width:2;height:24" coordorigin="6515,299" coordsize="0,24" path="m6515,299l6515,323e" filled="false" stroked="true" strokeweight=".098107pt" strokecolor="#ff0000">
                <v:path arrowok="t"/>
              </v:shape>
            </v:group>
            <v:group style="position:absolute;left:6503;top:310;width:24;height:2" coordorigin="6503,310" coordsize="24,2">
              <v:shape style="position:absolute;left:6503;top:310;width:24;height:2" coordorigin="6503,310" coordsize="24,0" path="m6503,310l6527,310e" filled="false" stroked="true" strokeweight=".09927pt" strokecolor="#ff0000">
                <v:path arrowok="t"/>
              </v:shape>
            </v:group>
            <v:group style="position:absolute;left:6515;top:298;width:2;height:24" coordorigin="6515,298" coordsize="2,24">
              <v:shape style="position:absolute;left:6515;top:298;width:2;height:24" coordorigin="6515,298" coordsize="0,24" path="m6515,298l6515,322e" filled="false" stroked="true" strokeweight=".098107pt" strokecolor="#ff0000">
                <v:path arrowok="t"/>
              </v:shape>
            </v:group>
            <v:group style="position:absolute;left:6503;top:310;width:24;height:2" coordorigin="6503,310" coordsize="24,2">
              <v:shape style="position:absolute;left:6503;top:310;width:24;height:2" coordorigin="6503,310" coordsize="24,0" path="m6503,310l6527,310e" filled="false" stroked="true" strokeweight=".09927pt" strokecolor="#ff0000">
                <v:path arrowok="t"/>
              </v:shape>
            </v:group>
            <v:group style="position:absolute;left:6515;top:298;width:2;height:24" coordorigin="6515,298" coordsize="2,24">
              <v:shape style="position:absolute;left:6515;top:298;width:2;height:24" coordorigin="6515,298" coordsize="0,24" path="m6515,298l6515,322e" filled="false" stroked="true" strokeweight=".098107pt" strokecolor="#ff0000">
                <v:path arrowok="t"/>
              </v:shape>
            </v:group>
            <v:group style="position:absolute;left:6503;top:309;width:24;height:2" coordorigin="6503,309" coordsize="24,2">
              <v:shape style="position:absolute;left:6503;top:309;width:24;height:2" coordorigin="6503,309" coordsize="24,0" path="m6503,309l6527,309e" filled="false" stroked="true" strokeweight=".09927pt" strokecolor="#ff0000">
                <v:path arrowok="t"/>
              </v:shape>
            </v:group>
            <v:group style="position:absolute;left:6515;top:298;width:2;height:24" coordorigin="6515,298" coordsize="2,24">
              <v:shape style="position:absolute;left:6515;top:298;width:2;height:24" coordorigin="6515,298" coordsize="0,24" path="m6515,298l6515,321e" filled="false" stroked="true" strokeweight=".098107pt" strokecolor="#ff0000">
                <v:path arrowok="t"/>
              </v:shape>
            </v:group>
            <v:group style="position:absolute;left:6503;top:309;width:24;height:2" coordorigin="6503,309" coordsize="24,2">
              <v:shape style="position:absolute;left:6503;top:309;width:24;height:2" coordorigin="6503,309" coordsize="24,0" path="m6503,309l6527,309e" filled="false" stroked="true" strokeweight=".09927pt" strokecolor="#ff0000">
                <v:path arrowok="t"/>
              </v:shape>
            </v:group>
            <v:group style="position:absolute;left:6515;top:297;width:2;height:24" coordorigin="6515,297" coordsize="2,24">
              <v:shape style="position:absolute;left:6515;top:297;width:2;height:24" coordorigin="6515,297" coordsize="0,24" path="m6515,297l6515,321e" filled="false" stroked="true" strokeweight=".098107pt" strokecolor="#ff0000">
                <v:path arrowok="t"/>
              </v:shape>
            </v:group>
            <v:group style="position:absolute;left:6503;top:309;width:24;height:2" coordorigin="6503,309" coordsize="24,2">
              <v:shape style="position:absolute;left:6503;top:309;width:24;height:2" coordorigin="6503,309" coordsize="24,0" path="m6503,309l6527,309e" filled="false" stroked="true" strokeweight=".09927pt" strokecolor="#ff0000">
                <v:path arrowok="t"/>
              </v:shape>
            </v:group>
            <v:group style="position:absolute;left:6515;top:297;width:2;height:24" coordorigin="6515,297" coordsize="2,24">
              <v:shape style="position:absolute;left:6515;top:297;width:2;height:24" coordorigin="6515,297" coordsize="0,24" path="m6515,297l6515,321e" filled="false" stroked="true" strokeweight=".098107pt" strokecolor="#ff0000">
                <v:path arrowok="t"/>
              </v:shape>
            </v:group>
            <v:group style="position:absolute;left:6503;top:308;width:24;height:2" coordorigin="6503,308" coordsize="24,2">
              <v:shape style="position:absolute;left:6503;top:308;width:24;height:2" coordorigin="6503,308" coordsize="24,0" path="m6503,308l6527,308e" filled="false" stroked="true" strokeweight=".09927pt" strokecolor="#ff0000">
                <v:path arrowok="t"/>
              </v:shape>
            </v:group>
            <v:group style="position:absolute;left:6515;top:296;width:2;height:24" coordorigin="6515,296" coordsize="2,24">
              <v:shape style="position:absolute;left:6515;top:296;width:2;height:24" coordorigin="6515,296" coordsize="0,24" path="m6515,296l6515,320e" filled="false" stroked="true" strokeweight=".098107pt" strokecolor="#ff0000">
                <v:path arrowok="t"/>
              </v:shape>
            </v:group>
            <v:group style="position:absolute;left:6503;top:308;width:24;height:2" coordorigin="6503,308" coordsize="24,2">
              <v:shape style="position:absolute;left:6503;top:308;width:24;height:2" coordorigin="6503,308" coordsize="24,0" path="m6503,308l6527,308e" filled="false" stroked="true" strokeweight=".09927pt" strokecolor="#ff0000">
                <v:path arrowok="t"/>
              </v:shape>
            </v:group>
            <v:group style="position:absolute;left:6515;top:296;width:2;height:24" coordorigin="6515,296" coordsize="2,24">
              <v:shape style="position:absolute;left:6515;top:296;width:2;height:24" coordorigin="6515,296" coordsize="0,24" path="m6515,296l6515,319e" filled="false" stroked="true" strokeweight=".098107pt" strokecolor="#ff0000">
                <v:path arrowok="t"/>
              </v:shape>
            </v:group>
            <v:group style="position:absolute;left:6503;top:307;width:24;height:2" coordorigin="6503,307" coordsize="24,2">
              <v:shape style="position:absolute;left:6503;top:307;width:24;height:2" coordorigin="6503,307" coordsize="24,0" path="m6503,307l6527,307e" filled="false" stroked="true" strokeweight=".09927pt" strokecolor="#ff0000">
                <v:path arrowok="t"/>
              </v:shape>
            </v:group>
            <v:group style="position:absolute;left:6515;top:295;width:2;height:24" coordorigin="6515,295" coordsize="2,24">
              <v:shape style="position:absolute;left:6515;top:295;width:2;height:24" coordorigin="6515,295" coordsize="0,24" path="m6515,295l6515,319e" filled="false" stroked="true" strokeweight=".098107pt" strokecolor="#ff0000">
                <v:path arrowok="t"/>
              </v:shape>
            </v:group>
            <v:group style="position:absolute;left:6503;top:307;width:24;height:2" coordorigin="6503,307" coordsize="24,2">
              <v:shape style="position:absolute;left:6503;top:307;width:24;height:2" coordorigin="6503,307" coordsize="24,0" path="m6503,307l6527,307e" filled="false" stroked="true" strokeweight=".09927pt" strokecolor="#ff0000">
                <v:path arrowok="t"/>
              </v:shape>
            </v:group>
            <v:group style="position:absolute;left:6515;top:295;width:2;height:24" coordorigin="6515,295" coordsize="2,24">
              <v:shape style="position:absolute;left:6515;top:295;width:2;height:24" coordorigin="6515,295" coordsize="0,24" path="m6515,295l6515,319e" filled="false" stroked="true" strokeweight=".098107pt" strokecolor="#ff0000">
                <v:path arrowok="t"/>
              </v:shape>
            </v:group>
            <v:group style="position:absolute;left:6503;top:307;width:24;height:2" coordorigin="6503,307" coordsize="24,2">
              <v:shape style="position:absolute;left:6503;top:307;width:24;height:2" coordorigin="6503,307" coordsize="24,0" path="m6503,307l6527,307e" filled="false" stroked="true" strokeweight=".09927pt" strokecolor="#ff0000">
                <v:path arrowok="t"/>
              </v:shape>
            </v:group>
            <v:group style="position:absolute;left:6515;top:295;width:2;height:24" coordorigin="6515,295" coordsize="2,24">
              <v:shape style="position:absolute;left:6515;top:295;width:2;height:24" coordorigin="6515,295" coordsize="0,24" path="m6515,295l6515,318e" filled="false" stroked="true" strokeweight=".098107pt" strokecolor="#ff0000">
                <v:path arrowok="t"/>
              </v:shape>
            </v:group>
            <v:group style="position:absolute;left:6503;top:306;width:24;height:2" coordorigin="6503,306" coordsize="24,2">
              <v:shape style="position:absolute;left:6503;top:306;width:24;height:2" coordorigin="6503,306" coordsize="24,0" path="m6503,306l6527,306e" filled="false" stroked="true" strokeweight=".09927pt" strokecolor="#ff0000">
                <v:path arrowok="t"/>
              </v:shape>
            </v:group>
            <v:group style="position:absolute;left:6515;top:294;width:2;height:24" coordorigin="6515,294" coordsize="2,24">
              <v:shape style="position:absolute;left:6515;top:294;width:2;height:24" coordorigin="6515,294" coordsize="0,24" path="m6515,294l6515,318e" filled="false" stroked="true" strokeweight=".098107pt" strokecolor="#ff0000">
                <v:path arrowok="t"/>
              </v:shape>
            </v:group>
            <v:group style="position:absolute;left:6503;top:306;width:24;height:2" coordorigin="6503,306" coordsize="24,2">
              <v:shape style="position:absolute;left:6503;top:306;width:24;height:2" coordorigin="6503,306" coordsize="24,0" path="m6503,306l6527,306e" filled="false" stroked="true" strokeweight=".09927pt" strokecolor="#ff0000">
                <v:path arrowok="t"/>
              </v:shape>
            </v:group>
            <v:group style="position:absolute;left:6515;top:294;width:2;height:24" coordorigin="6515,294" coordsize="2,24">
              <v:shape style="position:absolute;left:6515;top:294;width:2;height:24" coordorigin="6515,294" coordsize="0,24" path="m6515,294l6515,318e" filled="false" stroked="true" strokeweight=".098107pt" strokecolor="#ff0000">
                <v:path arrowok="t"/>
              </v:shape>
            </v:group>
            <v:group style="position:absolute;left:6503;top:306;width:24;height:2" coordorigin="6503,306" coordsize="24,2">
              <v:shape style="position:absolute;left:6503;top:306;width:24;height:2" coordorigin="6503,306" coordsize="24,0" path="m6503,306l6527,306e" filled="false" stroked="true" strokeweight=".09927pt" strokecolor="#ff0000">
                <v:path arrowok="t"/>
              </v:shape>
            </v:group>
            <v:group style="position:absolute;left:6515;top:294;width:2;height:24" coordorigin="6515,294" coordsize="2,24">
              <v:shape style="position:absolute;left:6515;top:294;width:2;height:24" coordorigin="6515,294" coordsize="0,24" path="m6515,294l6515,317e" filled="false" stroked="true" strokeweight=".098107pt" strokecolor="#ff0000">
                <v:path arrowok="t"/>
              </v:shape>
            </v:group>
            <v:group style="position:absolute;left:6503;top:305;width:24;height:2" coordorigin="6503,305" coordsize="24,2">
              <v:shape style="position:absolute;left:6503;top:305;width:24;height:2" coordorigin="6503,305" coordsize="24,0" path="m6503,305l6527,305e" filled="false" stroked="true" strokeweight=".09927pt" strokecolor="#ff0000">
                <v:path arrowok="t"/>
              </v:shape>
            </v:group>
            <v:group style="position:absolute;left:6515;top:293;width:2;height:24" coordorigin="6515,293" coordsize="2,24">
              <v:shape style="position:absolute;left:6515;top:293;width:2;height:24" coordorigin="6515,293" coordsize="0,24" path="m6515,293l6515,317e" filled="false" stroked="true" strokeweight=".098107pt" strokecolor="#ff0000">
                <v:path arrowok="t"/>
              </v:shape>
            </v:group>
            <v:group style="position:absolute;left:6503;top:305;width:24;height:2" coordorigin="6503,305" coordsize="24,2">
              <v:shape style="position:absolute;left:6503;top:305;width:24;height:2" coordorigin="6503,305" coordsize="24,0" path="m6503,305l6527,305e" filled="false" stroked="true" strokeweight=".09927pt" strokecolor="#ff0000">
                <v:path arrowok="t"/>
              </v:shape>
            </v:group>
            <v:group style="position:absolute;left:6515;top:293;width:2;height:24" coordorigin="6515,293" coordsize="2,24">
              <v:shape style="position:absolute;left:6515;top:293;width:2;height:24" coordorigin="6515,293" coordsize="0,24" path="m6515,293l6515,317e" filled="false" stroked="true" strokeweight=".098107pt" strokecolor="#ff0000">
                <v:path arrowok="t"/>
              </v:shape>
            </v:group>
            <v:group style="position:absolute;left:6503;top:305;width:24;height:2" coordorigin="6503,305" coordsize="24,2">
              <v:shape style="position:absolute;left:6503;top:305;width:24;height:2" coordorigin="6503,305" coordsize="24,0" path="m6503,305l6527,305e" filled="false" stroked="true" strokeweight=".09927pt" strokecolor="#ff0000">
                <v:path arrowok="t"/>
              </v:shape>
            </v:group>
            <v:group style="position:absolute;left:6515;top:293;width:2;height:24" coordorigin="6515,293" coordsize="2,24">
              <v:shape style="position:absolute;left:6515;top:293;width:2;height:24" coordorigin="6515,293" coordsize="0,24" path="m6515,293l6515,316e" filled="false" stroked="true" strokeweight=".098107pt" strokecolor="#ff0000">
                <v:path arrowok="t"/>
              </v:shape>
            </v:group>
            <v:group style="position:absolute;left:6503;top:304;width:24;height:2" coordorigin="6503,304" coordsize="24,2">
              <v:shape style="position:absolute;left:6503;top:304;width:24;height:2" coordorigin="6503,304" coordsize="24,0" path="m6503,304l6527,304e" filled="false" stroked="true" strokeweight=".09927pt" strokecolor="#ff0000">
                <v:path arrowok="t"/>
              </v:shape>
            </v:group>
            <v:group style="position:absolute;left:6515;top:292;width:2;height:24" coordorigin="6515,292" coordsize="2,24">
              <v:shape style="position:absolute;left:6515;top:292;width:2;height:24" coordorigin="6515,292" coordsize="0,24" path="m6515,292l6515,316e" filled="false" stroked="true" strokeweight=".098107pt" strokecolor="#ff0000">
                <v:path arrowok="t"/>
              </v:shape>
            </v:group>
            <v:group style="position:absolute;left:6503;top:304;width:24;height:2" coordorigin="6503,304" coordsize="24,2">
              <v:shape style="position:absolute;left:6503;top:304;width:24;height:2" coordorigin="6503,304" coordsize="24,0" path="m6503,304l6527,304e" filled="false" stroked="true" strokeweight=".09927pt" strokecolor="#ff0000">
                <v:path arrowok="t"/>
              </v:shape>
            </v:group>
            <v:group style="position:absolute;left:6515;top:292;width:2;height:24" coordorigin="6515,292" coordsize="2,24">
              <v:shape style="position:absolute;left:6515;top:292;width:2;height:24" coordorigin="6515,292" coordsize="0,24" path="m6515,292l6515,315e" filled="false" stroked="true" strokeweight=".098107pt" strokecolor="#ff0000">
                <v:path arrowok="t"/>
              </v:shape>
            </v:group>
            <v:group style="position:absolute;left:6503;top:303;width:24;height:2" coordorigin="6503,303" coordsize="24,2">
              <v:shape style="position:absolute;left:6503;top:303;width:24;height:2" coordorigin="6503,303" coordsize="24,0" path="m6503,303l6527,303e" filled="false" stroked="true" strokeweight=".09927pt" strokecolor="#ff0000">
                <v:path arrowok="t"/>
              </v:shape>
            </v:group>
            <v:group style="position:absolute;left:6515;top:291;width:2;height:24" coordorigin="6515,291" coordsize="2,24">
              <v:shape style="position:absolute;left:6515;top:291;width:2;height:24" coordorigin="6515,291" coordsize="0,24" path="m6515,291l6515,315e" filled="false" stroked="true" strokeweight=".098107pt" strokecolor="#ff0000">
                <v:path arrowok="t"/>
              </v:shape>
            </v:group>
            <v:group style="position:absolute;left:6503;top:303;width:24;height:2" coordorigin="6503,303" coordsize="24,2">
              <v:shape style="position:absolute;left:6503;top:303;width:24;height:2" coordorigin="6503,303" coordsize="24,0" path="m6503,303l6527,303e" filled="false" stroked="true" strokeweight=".09927pt" strokecolor="#ff0000">
                <v:path arrowok="t"/>
              </v:shape>
            </v:group>
            <v:group style="position:absolute;left:6515;top:291;width:2;height:24" coordorigin="6515,291" coordsize="2,24">
              <v:shape style="position:absolute;left:6515;top:291;width:2;height:24" coordorigin="6515,291" coordsize="0,24" path="m6515,291l6515,315e" filled="false" stroked="true" strokeweight=".098107pt" strokecolor="#ff0000">
                <v:path arrowok="t"/>
              </v:shape>
            </v:group>
            <v:group style="position:absolute;left:6503;top:303;width:24;height:2" coordorigin="6503,303" coordsize="24,2">
              <v:shape style="position:absolute;left:6503;top:303;width:24;height:2" coordorigin="6503,303" coordsize="24,0" path="m6503,303l6527,303e" filled="false" stroked="true" strokeweight=".09927pt" strokecolor="#ff0000">
                <v:path arrowok="t"/>
              </v:shape>
            </v:group>
            <v:group style="position:absolute;left:6515;top:291;width:2;height:24" coordorigin="6515,291" coordsize="2,24">
              <v:shape style="position:absolute;left:6515;top:291;width:2;height:24" coordorigin="6515,291" coordsize="0,24" path="m6515,291l6515,314e" filled="false" stroked="true" strokeweight=".098107pt" strokecolor="#ff0000">
                <v:path arrowok="t"/>
              </v:shape>
            </v:group>
            <v:group style="position:absolute;left:6503;top:302;width:24;height:2" coordorigin="6503,302" coordsize="24,2">
              <v:shape style="position:absolute;left:6503;top:302;width:24;height:2" coordorigin="6503,302" coordsize="24,0" path="m6503,302l6527,302e" filled="false" stroked="true" strokeweight=".09927pt" strokecolor="#ff0000">
                <v:path arrowok="t"/>
              </v:shape>
            </v:group>
            <v:group style="position:absolute;left:6515;top:290;width:2;height:24" coordorigin="6515,290" coordsize="2,24">
              <v:shape style="position:absolute;left:6515;top:290;width:2;height:24" coordorigin="6515,290" coordsize="0,24" path="m6515,290l6515,314e" filled="false" stroked="true" strokeweight=".098107pt" strokecolor="#ff0000">
                <v:path arrowok="t"/>
              </v:shape>
            </v:group>
            <v:group style="position:absolute;left:6503;top:302;width:24;height:2" coordorigin="6503,302" coordsize="24,2">
              <v:shape style="position:absolute;left:6503;top:302;width:24;height:2" coordorigin="6503,302" coordsize="24,0" path="m6503,302l6527,302e" filled="false" stroked="true" strokeweight=".09927pt" strokecolor="#ff0000">
                <v:path arrowok="t"/>
              </v:shape>
            </v:group>
            <v:group style="position:absolute;left:6515;top:290;width:2;height:24" coordorigin="6515,290" coordsize="2,24">
              <v:shape style="position:absolute;left:6515;top:290;width:2;height:24" coordorigin="6515,290" coordsize="0,24" path="m6515,290l6515,314e" filled="false" stroked="true" strokeweight=".098107pt" strokecolor="#ff0000">
                <v:path arrowok="t"/>
              </v:shape>
            </v:group>
            <v:group style="position:absolute;left:6503;top:302;width:24;height:2" coordorigin="6503,302" coordsize="24,2">
              <v:shape style="position:absolute;left:6503;top:302;width:24;height:2" coordorigin="6503,302" coordsize="24,0" path="m6503,302l6527,302e" filled="false" stroked="true" strokeweight=".09927pt" strokecolor="#ff0000">
                <v:path arrowok="t"/>
              </v:shape>
            </v:group>
            <v:group style="position:absolute;left:6515;top:290;width:2;height:24" coordorigin="6515,290" coordsize="2,24">
              <v:shape style="position:absolute;left:6515;top:290;width:2;height:24" coordorigin="6515,290" coordsize="0,24" path="m6515,290l6515,313e" filled="false" stroked="true" strokeweight=".098107pt" strokecolor="#ff0000">
                <v:path arrowok="t"/>
              </v:shape>
            </v:group>
            <v:group style="position:absolute;left:6503;top:301;width:24;height:2" coordorigin="6503,301" coordsize="24,2">
              <v:shape style="position:absolute;left:6503;top:301;width:24;height:2" coordorigin="6503,301" coordsize="24,0" path="m6503,301l6527,301e" filled="false" stroked="true" strokeweight=".09927pt" strokecolor="#ff0000">
                <v:path arrowok="t"/>
              </v:shape>
            </v:group>
            <v:group style="position:absolute;left:6515;top:289;width:2;height:24" coordorigin="6515,289" coordsize="2,24">
              <v:shape style="position:absolute;left:6515;top:289;width:2;height:24" coordorigin="6515,289" coordsize="0,24" path="m6515,289l6515,313e" filled="false" stroked="true" strokeweight=".098107pt" strokecolor="#ff0000">
                <v:path arrowok="t"/>
              </v:shape>
            </v:group>
            <v:group style="position:absolute;left:6503;top:301;width:24;height:2" coordorigin="6503,301" coordsize="24,2">
              <v:shape style="position:absolute;left:6503;top:301;width:24;height:2" coordorigin="6503,301" coordsize="24,0" path="m6503,301l6527,301e" filled="false" stroked="true" strokeweight=".09927pt" strokecolor="#ff0000">
                <v:path arrowok="t"/>
              </v:shape>
            </v:group>
            <v:group style="position:absolute;left:6515;top:289;width:2;height:24" coordorigin="6515,289" coordsize="2,24">
              <v:shape style="position:absolute;left:6515;top:289;width:2;height:24" coordorigin="6515,289" coordsize="0,24" path="m6515,289l6515,312e" filled="false" stroked="true" strokeweight=".098107pt" strokecolor="#ff0000">
                <v:path arrowok="t"/>
              </v:shape>
            </v:group>
            <v:group style="position:absolute;left:6503;top:300;width:24;height:2" coordorigin="6503,300" coordsize="24,2">
              <v:shape style="position:absolute;left:6503;top:300;width:24;height:2" coordorigin="6503,300" coordsize="24,0" path="m6503,300l6527,300e" filled="false" stroked="true" strokeweight=".09927pt" strokecolor="#ff0000">
                <v:path arrowok="t"/>
              </v:shape>
            </v:group>
            <v:group style="position:absolute;left:6515;top:288;width:2;height:24" coordorigin="6515,288" coordsize="2,24">
              <v:shape style="position:absolute;left:6515;top:288;width:2;height:24" coordorigin="6515,288" coordsize="0,24" path="m6515,288l6515,312e" filled="false" stroked="true" strokeweight=".098107pt" strokecolor="#ff0000">
                <v:path arrowok="t"/>
              </v:shape>
            </v:group>
            <v:group style="position:absolute;left:6503;top:299;width:24;height:2" coordorigin="6503,299" coordsize="24,2">
              <v:shape style="position:absolute;left:6503;top:299;width:24;height:2" coordorigin="6503,299" coordsize="24,0" path="m6503,299l6527,299e" filled="false" stroked="true" strokeweight=".09927pt" strokecolor="#ff0000">
                <v:path arrowok="t"/>
              </v:shape>
            </v:group>
            <v:group style="position:absolute;left:6515;top:287;width:2;height:24" coordorigin="6515,287" coordsize="2,24">
              <v:shape style="position:absolute;left:6515;top:287;width:2;height:24" coordorigin="6515,287" coordsize="0,24" path="m6515,287l6515,311e" filled="false" stroked="true" strokeweight=".098107pt" strokecolor="#ff0000">
                <v:path arrowok="t"/>
              </v:shape>
            </v:group>
            <v:group style="position:absolute;left:6503;top:299;width:24;height:2" coordorigin="6503,299" coordsize="24,2">
              <v:shape style="position:absolute;left:6503;top:299;width:24;height:2" coordorigin="6503,299" coordsize="24,0" path="m6503,299l6527,299e" filled="false" stroked="true" strokeweight=".09927pt" strokecolor="#ff0000">
                <v:path arrowok="t"/>
              </v:shape>
            </v:group>
            <v:group style="position:absolute;left:6515;top:287;width:2;height:24" coordorigin="6515,287" coordsize="2,24">
              <v:shape style="position:absolute;left:6515;top:287;width:2;height:24" coordorigin="6515,287" coordsize="0,24" path="m6515,287l6515,311e" filled="false" stroked="true" strokeweight=".098107pt" strokecolor="#ff0000">
                <v:path arrowok="t"/>
              </v:shape>
            </v:group>
            <v:group style="position:absolute;left:6503;top:299;width:24;height:2" coordorigin="6503,299" coordsize="24,2">
              <v:shape style="position:absolute;left:6503;top:299;width:24;height:2" coordorigin="6503,299" coordsize="24,0" path="m6503,299l6527,299e" filled="false" stroked="true" strokeweight=".09927pt" strokecolor="#ff0000">
                <v:path arrowok="t"/>
              </v:shape>
            </v:group>
            <v:group style="position:absolute;left:6515;top:287;width:2;height:24" coordorigin="6515,287" coordsize="2,24">
              <v:shape style="position:absolute;left:6515;top:287;width:2;height:24" coordorigin="6515,287" coordsize="0,24" path="m6515,287l6515,310e" filled="false" stroked="true" strokeweight=".098107pt" strokecolor="#ff0000">
                <v:path arrowok="t"/>
              </v:shape>
            </v:group>
            <v:group style="position:absolute;left:6503;top:298;width:24;height:2" coordorigin="6503,298" coordsize="24,2">
              <v:shape style="position:absolute;left:6503;top:298;width:24;height:2" coordorigin="6503,298" coordsize="24,0" path="m6503,298l6527,298e" filled="false" stroked="true" strokeweight=".09927pt" strokecolor="#ff0000">
                <v:path arrowok="t"/>
              </v:shape>
            </v:group>
            <v:group style="position:absolute;left:6515;top:286;width:2;height:24" coordorigin="6515,286" coordsize="2,24">
              <v:shape style="position:absolute;left:6515;top:286;width:2;height:24" coordorigin="6515,286" coordsize="0,24" path="m6515,286l6515,310e" filled="false" stroked="true" strokeweight=".098107pt" strokecolor="#ff0000">
                <v:path arrowok="t"/>
              </v:shape>
            </v:group>
            <v:group style="position:absolute;left:6503;top:298;width:24;height:2" coordorigin="6503,298" coordsize="24,2">
              <v:shape style="position:absolute;left:6503;top:298;width:24;height:2" coordorigin="6503,298" coordsize="24,0" path="m6503,298l6527,298e" filled="false" stroked="true" strokeweight=".09927pt" strokecolor="#ff0000">
                <v:path arrowok="t"/>
              </v:shape>
            </v:group>
            <v:group style="position:absolute;left:6515;top:286;width:2;height:24" coordorigin="6515,286" coordsize="2,24">
              <v:shape style="position:absolute;left:6515;top:286;width:2;height:24" coordorigin="6515,286" coordsize="0,24" path="m6515,286l6515,310e" filled="false" stroked="true" strokeweight=".098107pt" strokecolor="#ff0000">
                <v:path arrowok="t"/>
              </v:shape>
            </v:group>
            <v:group style="position:absolute;left:6503;top:297;width:24;height:2" coordorigin="6503,297" coordsize="24,2">
              <v:shape style="position:absolute;left:6503;top:297;width:24;height:2" coordorigin="6503,297" coordsize="24,0" path="m6503,297l6527,297e" filled="false" stroked="true" strokeweight=".09927pt" strokecolor="#ff0000">
                <v:path arrowok="t"/>
              </v:shape>
            </v:group>
            <v:group style="position:absolute;left:6515;top:285;width:2;height:24" coordorigin="6515,285" coordsize="2,24">
              <v:shape style="position:absolute;left:6515;top:285;width:2;height:24" coordorigin="6515,285" coordsize="0,24" path="m6515,285l6515,309e" filled="false" stroked="true" strokeweight=".098107pt" strokecolor="#ff0000">
                <v:path arrowok="t"/>
              </v:shape>
            </v:group>
            <v:group style="position:absolute;left:6503;top:297;width:24;height:2" coordorigin="6503,297" coordsize="24,2">
              <v:shape style="position:absolute;left:6503;top:297;width:24;height:2" coordorigin="6503,297" coordsize="24,0" path="m6503,297l6527,297e" filled="false" stroked="true" strokeweight=".09927pt" strokecolor="#ff0000">
                <v:path arrowok="t"/>
              </v:shape>
            </v:group>
            <v:group style="position:absolute;left:6515;top:285;width:2;height:24" coordorigin="6515,285" coordsize="2,24">
              <v:shape style="position:absolute;left:6515;top:285;width:2;height:24" coordorigin="6515,285" coordsize="0,24" path="m6515,285l6515,309e" filled="false" stroked="true" strokeweight=".098107pt" strokecolor="#ff0000">
                <v:path arrowok="t"/>
              </v:shape>
            </v:group>
            <v:group style="position:absolute;left:6503;top:296;width:24;height:2" coordorigin="6503,296" coordsize="24,2">
              <v:shape style="position:absolute;left:6503;top:296;width:24;height:2" coordorigin="6503,296" coordsize="24,0" path="m6503,296l6527,296e" filled="false" stroked="true" strokeweight=".09927pt" strokecolor="#ff0000">
                <v:path arrowok="t"/>
              </v:shape>
            </v:group>
            <v:group style="position:absolute;left:6515;top:284;width:2;height:24" coordorigin="6515,284" coordsize="2,24">
              <v:shape style="position:absolute;left:6515;top:284;width:2;height:24" coordorigin="6515,284" coordsize="0,24" path="m6515,284l6515,308e" filled="false" stroked="true" strokeweight=".098107pt" strokecolor="#ff0000">
                <v:path arrowok="t"/>
              </v:shape>
            </v:group>
            <v:group style="position:absolute;left:6503;top:296;width:24;height:2" coordorigin="6503,296" coordsize="24,2">
              <v:shape style="position:absolute;left:6503;top:296;width:24;height:2" coordorigin="6503,296" coordsize="24,0" path="m6503,296l6527,296e" filled="false" stroked="true" strokeweight=".09927pt" strokecolor="#ff0000">
                <v:path arrowok="t"/>
              </v:shape>
            </v:group>
            <v:group style="position:absolute;left:6515;top:284;width:2;height:24" coordorigin="6515,284" coordsize="2,24">
              <v:shape style="position:absolute;left:6515;top:284;width:2;height:24" coordorigin="6515,284" coordsize="0,24" path="m6515,284l6515,308e" filled="false" stroked="true" strokeweight=".098107pt" strokecolor="#ff0000">
                <v:path arrowok="t"/>
              </v:shape>
            </v:group>
            <v:group style="position:absolute;left:6503;top:295;width:24;height:2" coordorigin="6503,295" coordsize="24,2">
              <v:shape style="position:absolute;left:6503;top:295;width:24;height:2" coordorigin="6503,295" coordsize="24,0" path="m6503,295l6527,295e" filled="false" stroked="true" strokeweight=".09927pt" strokecolor="#ff0000">
                <v:path arrowok="t"/>
              </v:shape>
            </v:group>
            <v:group style="position:absolute;left:6515;top:283;width:2;height:24" coordorigin="6515,283" coordsize="2,24">
              <v:shape style="position:absolute;left:6515;top:283;width:2;height:24" coordorigin="6515,283" coordsize="0,24" path="m6515,283l6515,307e" filled="false" stroked="true" strokeweight=".098107pt" strokecolor="#ff0000">
                <v:path arrowok="t"/>
              </v:shape>
            </v:group>
            <v:group style="position:absolute;left:6503;top:295;width:24;height:2" coordorigin="6503,295" coordsize="24,2">
              <v:shape style="position:absolute;left:6503;top:295;width:24;height:2" coordorigin="6503,295" coordsize="24,0" path="m6503,295l6527,295e" filled="false" stroked="true" strokeweight=".09927pt" strokecolor="#ff0000">
                <v:path arrowok="t"/>
              </v:shape>
            </v:group>
            <v:group style="position:absolute;left:6515;top:283;width:2;height:24" coordorigin="6515,283" coordsize="2,24">
              <v:shape style="position:absolute;left:6515;top:283;width:2;height:24" coordorigin="6515,283" coordsize="0,24" path="m6515,283l6515,307e" filled="false" stroked="true" strokeweight=".098107pt" strokecolor="#ff0000">
                <v:path arrowok="t"/>
              </v:shape>
            </v:group>
            <v:group style="position:absolute;left:6503;top:295;width:24;height:2" coordorigin="6503,295" coordsize="24,2">
              <v:shape style="position:absolute;left:6503;top:295;width:24;height:2" coordorigin="6503,295" coordsize="24,0" path="m6503,295l6527,295e" filled="false" stroked="true" strokeweight=".09927pt" strokecolor="#ff0000">
                <v:path arrowok="t"/>
              </v:shape>
            </v:group>
            <v:group style="position:absolute;left:6515;top:283;width:2;height:24" coordorigin="6515,283" coordsize="2,24">
              <v:shape style="position:absolute;left:6515;top:283;width:2;height:24" coordorigin="6515,283" coordsize="0,24" path="m6515,283l6515,307e" filled="false" stroked="true" strokeweight=".098107pt" strokecolor="#ff0000">
                <v:path arrowok="t"/>
              </v:shape>
            </v:group>
            <v:group style="position:absolute;left:6503;top:294;width:24;height:2" coordorigin="6503,294" coordsize="24,2">
              <v:shape style="position:absolute;left:6503;top:294;width:24;height:2" coordorigin="6503,294" coordsize="24,0" path="m6503,294l6527,294e" filled="false" stroked="true" strokeweight=".09927pt" strokecolor="#ff0000">
                <v:path arrowok="t"/>
              </v:shape>
            </v:group>
            <v:group style="position:absolute;left:6515;top:282;width:2;height:24" coordorigin="6515,282" coordsize="2,24">
              <v:shape style="position:absolute;left:6515;top:282;width:2;height:24" coordorigin="6515,282" coordsize="0,24" path="m6515,282l6515,306e" filled="false" stroked="true" strokeweight=".098107pt" strokecolor="#ff0000">
                <v:path arrowok="t"/>
              </v:shape>
            </v:group>
            <v:group style="position:absolute;left:6503;top:293;width:24;height:2" coordorigin="6503,293" coordsize="24,2">
              <v:shape style="position:absolute;left:6503;top:293;width:24;height:2" coordorigin="6503,293" coordsize="24,0" path="m6503,293l6527,293e" filled="false" stroked="true" strokeweight=".09927pt" strokecolor="#ff0000">
                <v:path arrowok="t"/>
              </v:shape>
            </v:group>
            <v:group style="position:absolute;left:6515;top:281;width:2;height:24" coordorigin="6515,281" coordsize="2,24">
              <v:shape style="position:absolute;left:6515;top:281;width:2;height:24" coordorigin="6515,281" coordsize="0,24" path="m6515,281l6515,305e" filled="false" stroked="true" strokeweight=".098107pt" strokecolor="#ff0000">
                <v:path arrowok="t"/>
              </v:shape>
            </v:group>
            <v:group style="position:absolute;left:6503;top:292;width:24;height:2" coordorigin="6503,292" coordsize="24,2">
              <v:shape style="position:absolute;left:6503;top:292;width:24;height:2" coordorigin="6503,292" coordsize="24,0" path="m6503,292l6527,292e" filled="false" stroked="true" strokeweight=".09927pt" strokecolor="#ff0000">
                <v:path arrowok="t"/>
              </v:shape>
            </v:group>
            <v:group style="position:absolute;left:6515;top:280;width:2;height:24" coordorigin="6515,280" coordsize="2,24">
              <v:shape style="position:absolute;left:6515;top:280;width:2;height:24" coordorigin="6515,280" coordsize="0,24" path="m6515,280l6515,304e" filled="false" stroked="true" strokeweight=".098107pt" strokecolor="#ff0000">
                <v:path arrowok="t"/>
              </v:shape>
            </v:group>
            <v:group style="position:absolute;left:6503;top:292;width:24;height:2" coordorigin="6503,292" coordsize="24,2">
              <v:shape style="position:absolute;left:6503;top:292;width:24;height:2" coordorigin="6503,292" coordsize="24,0" path="m6503,292l6527,292e" filled="false" stroked="true" strokeweight=".09927pt" strokecolor="#ff0000">
                <v:path arrowok="t"/>
              </v:shape>
            </v:group>
            <v:group style="position:absolute;left:6515;top:280;width:2;height:24" coordorigin="6515,280" coordsize="2,24">
              <v:shape style="position:absolute;left:6515;top:280;width:2;height:24" coordorigin="6515,280" coordsize="0,24" path="m6515,280l6515,304e" filled="false" stroked="true" strokeweight=".098107pt" strokecolor="#ff0000">
                <v:path arrowok="t"/>
              </v:shape>
            </v:group>
            <v:group style="position:absolute;left:6503;top:291;width:24;height:2" coordorigin="6503,291" coordsize="24,2">
              <v:shape style="position:absolute;left:6503;top:291;width:24;height:2" coordorigin="6503,291" coordsize="24,0" path="m6503,291l6527,291e" filled="false" stroked="true" strokeweight=".09927pt" strokecolor="#ff0000">
                <v:path arrowok="t"/>
              </v:shape>
            </v:group>
            <v:group style="position:absolute;left:6515;top:279;width:2;height:24" coordorigin="6515,279" coordsize="2,24">
              <v:shape style="position:absolute;left:6515;top:279;width:2;height:24" coordorigin="6515,279" coordsize="0,24" path="m6515,279l6515,303e" filled="false" stroked="true" strokeweight=".098107pt" strokecolor="#ff0000">
                <v:path arrowok="t"/>
              </v:shape>
            </v:group>
            <v:group style="position:absolute;left:6503;top:291;width:24;height:2" coordorigin="6503,291" coordsize="24,2">
              <v:shape style="position:absolute;left:6503;top:291;width:24;height:2" coordorigin="6503,291" coordsize="24,0" path="m6503,291l6527,291e" filled="false" stroked="true" strokeweight=".09927pt" strokecolor="#ff0000">
                <v:path arrowok="t"/>
              </v:shape>
            </v:group>
            <v:group style="position:absolute;left:6515;top:279;width:2;height:24" coordorigin="6515,279" coordsize="2,24">
              <v:shape style="position:absolute;left:6515;top:279;width:2;height:24" coordorigin="6515,279" coordsize="0,24" path="m6515,279l6515,303e" filled="false" stroked="true" strokeweight=".098107pt" strokecolor="#ff0000">
                <v:path arrowok="t"/>
              </v:shape>
            </v:group>
            <v:group style="position:absolute;left:6503;top:291;width:24;height:2" coordorigin="6503,291" coordsize="24,2">
              <v:shape style="position:absolute;left:6503;top:291;width:24;height:2" coordorigin="6503,291" coordsize="24,0" path="m6503,291l6527,291e" filled="false" stroked="true" strokeweight=".09927pt" strokecolor="#ff0000">
                <v:path arrowok="t"/>
              </v:shape>
            </v:group>
            <v:group style="position:absolute;left:6515;top:279;width:2;height:24" coordorigin="6515,279" coordsize="2,24">
              <v:shape style="position:absolute;left:6515;top:279;width:2;height:24" coordorigin="6515,279" coordsize="0,24" path="m6515,279l6515,303e" filled="false" stroked="true" strokeweight=".098107pt" strokecolor="#ff0000">
                <v:path arrowok="t"/>
              </v:shape>
            </v:group>
            <v:group style="position:absolute;left:6503;top:290;width:24;height:2" coordorigin="6503,290" coordsize="24,2">
              <v:shape style="position:absolute;left:6503;top:290;width:24;height:2" coordorigin="6503,290" coordsize="24,0" path="m6503,290l6527,290e" filled="false" stroked="true" strokeweight=".09927pt" strokecolor="#ff0000">
                <v:path arrowok="t"/>
              </v:shape>
            </v:group>
            <v:group style="position:absolute;left:6515;top:278;width:2;height:24" coordorigin="6515,278" coordsize="2,24">
              <v:shape style="position:absolute;left:6515;top:278;width:2;height:24" coordorigin="6515,278" coordsize="0,24" path="m6515,278l6515,302e" filled="false" stroked="true" strokeweight=".098107pt" strokecolor="#ff0000">
                <v:path arrowok="t"/>
              </v:shape>
            </v:group>
            <v:group style="position:absolute;left:6503;top:290;width:24;height:2" coordorigin="6503,290" coordsize="24,2">
              <v:shape style="position:absolute;left:6503;top:290;width:24;height:2" coordorigin="6503,290" coordsize="24,0" path="m6503,290l6527,290e" filled="false" stroked="true" strokeweight=".09927pt" strokecolor="#ff0000">
                <v:path arrowok="t"/>
              </v:shape>
            </v:group>
            <v:group style="position:absolute;left:6515;top:278;width:2;height:24" coordorigin="6515,278" coordsize="2,24">
              <v:shape style="position:absolute;left:6515;top:278;width:2;height:24" coordorigin="6515,278" coordsize="0,24" path="m6515,278l6515,302e" filled="false" stroked="true" strokeweight=".098107pt" strokecolor="#ff0000">
                <v:path arrowok="t"/>
              </v:shape>
            </v:group>
            <v:group style="position:absolute;left:6503;top:289;width:24;height:2" coordorigin="6503,289" coordsize="24,2">
              <v:shape style="position:absolute;left:6503;top:289;width:24;height:2" coordorigin="6503,289" coordsize="24,0" path="m6503,289l6527,289e" filled="false" stroked="true" strokeweight=".09927pt" strokecolor="#ff0000">
                <v:path arrowok="t"/>
              </v:shape>
            </v:group>
            <v:group style="position:absolute;left:6515;top:277;width:2;height:24" coordorigin="6515,277" coordsize="2,24">
              <v:shape style="position:absolute;left:6515;top:277;width:2;height:24" coordorigin="6515,277" coordsize="0,24" path="m6515,277l6515,301e" filled="false" stroked="true" strokeweight=".098107pt" strokecolor="#ff0000">
                <v:path arrowok="t"/>
              </v:shape>
            </v:group>
            <v:group style="position:absolute;left:6503;top:289;width:24;height:2" coordorigin="6503,289" coordsize="24,2">
              <v:shape style="position:absolute;left:6503;top:289;width:24;height:2" coordorigin="6503,289" coordsize="24,0" path="m6503,289l6527,289e" filled="false" stroked="true" strokeweight=".09927pt" strokecolor="#ff0000">
                <v:path arrowok="t"/>
              </v:shape>
            </v:group>
            <v:group style="position:absolute;left:6515;top:277;width:2;height:24" coordorigin="6515,277" coordsize="2,24">
              <v:shape style="position:absolute;left:6515;top:277;width:2;height:24" coordorigin="6515,277" coordsize="0,24" path="m6515,277l6515,301e" filled="false" stroked="true" strokeweight=".098107pt" strokecolor="#ff0000">
                <v:path arrowok="t"/>
              </v:shape>
            </v:group>
            <v:group style="position:absolute;left:6503;top:288;width:24;height:2" coordorigin="6503,288" coordsize="24,2">
              <v:shape style="position:absolute;left:6503;top:288;width:24;height:2" coordorigin="6503,288" coordsize="24,0" path="m6503,288l6527,288e" filled="false" stroked="true" strokeweight=".09927pt" strokecolor="#ff0000">
                <v:path arrowok="t"/>
              </v:shape>
            </v:group>
            <v:group style="position:absolute;left:6515;top:276;width:2;height:24" coordorigin="6515,276" coordsize="2,24">
              <v:shape style="position:absolute;left:6515;top:276;width:2;height:24" coordorigin="6515,276" coordsize="0,24" path="m6515,276l6515,300e" filled="false" stroked="true" strokeweight=".098107pt" strokecolor="#ff0000">
                <v:path arrowok="t"/>
              </v:shape>
            </v:group>
            <v:group style="position:absolute;left:6503;top:288;width:24;height:2" coordorigin="6503,288" coordsize="24,2">
              <v:shape style="position:absolute;left:6503;top:288;width:24;height:2" coordorigin="6503,288" coordsize="24,0" path="m6503,288l6527,288e" filled="false" stroked="true" strokeweight=".09927pt" strokecolor="#ff0000">
                <v:path arrowok="t"/>
              </v:shape>
            </v:group>
            <v:group style="position:absolute;left:6515;top:276;width:2;height:24" coordorigin="6515,276" coordsize="2,24">
              <v:shape style="position:absolute;left:6515;top:276;width:2;height:24" coordorigin="6515,276" coordsize="0,24" path="m6515,276l6515,300e" filled="false" stroked="true" strokeweight=".098107pt" strokecolor="#ff0000">
                <v:path arrowok="t"/>
              </v:shape>
            </v:group>
            <v:group style="position:absolute;left:6503;top:287;width:24;height:2" coordorigin="6503,287" coordsize="24,2">
              <v:shape style="position:absolute;left:6503;top:287;width:24;height:2" coordorigin="6503,287" coordsize="24,0" path="m6503,287l6527,287e" filled="false" stroked="true" strokeweight=".09927pt" strokecolor="#ff0000">
                <v:path arrowok="t"/>
              </v:shape>
            </v:group>
            <v:group style="position:absolute;left:6515;top:275;width:2;height:24" coordorigin="6515,275" coordsize="2,24">
              <v:shape style="position:absolute;left:6515;top:275;width:2;height:24" coordorigin="6515,275" coordsize="0,24" path="m6515,275l6515,299e" filled="false" stroked="true" strokeweight=".098107pt" strokecolor="#ff0000">
                <v:path arrowok="t"/>
              </v:shape>
            </v:group>
            <v:group style="position:absolute;left:6503;top:287;width:24;height:2" coordorigin="6503,287" coordsize="24,2">
              <v:shape style="position:absolute;left:6503;top:287;width:24;height:2" coordorigin="6503,287" coordsize="24,0" path="m6503,287l6527,287e" filled="false" stroked="true" strokeweight=".09927pt" strokecolor="#ff0000">
                <v:path arrowok="t"/>
              </v:shape>
            </v:group>
            <v:group style="position:absolute;left:6515;top:275;width:2;height:24" coordorigin="6515,275" coordsize="2,24">
              <v:shape style="position:absolute;left:6515;top:275;width:2;height:24" coordorigin="6515,275" coordsize="0,24" path="m6515,275l6515,299e" filled="false" stroked="true" strokeweight=".098107pt" strokecolor="#ff0000">
                <v:path arrowok="t"/>
              </v:shape>
            </v:group>
            <v:group style="position:absolute;left:6503;top:286;width:24;height:2" coordorigin="6503,286" coordsize="24,2">
              <v:shape style="position:absolute;left:6503;top:286;width:24;height:2" coordorigin="6503,286" coordsize="24,0" path="m6503,286l6527,286e" filled="false" stroked="true" strokeweight=".09927pt" strokecolor="#ff0000">
                <v:path arrowok="t"/>
              </v:shape>
            </v:group>
            <v:group style="position:absolute;left:6515;top:274;width:2;height:24" coordorigin="6515,274" coordsize="2,24">
              <v:shape style="position:absolute;left:6515;top:274;width:2;height:24" coordorigin="6515,274" coordsize="0,24" path="m6515,274l6515,298e" filled="false" stroked="true" strokeweight=".098107pt" strokecolor="#ff0000">
                <v:path arrowok="t"/>
              </v:shape>
            </v:group>
            <v:group style="position:absolute;left:6503;top:286;width:24;height:2" coordorigin="6503,286" coordsize="24,2">
              <v:shape style="position:absolute;left:6503;top:286;width:24;height:2" coordorigin="6503,286" coordsize="24,0" path="m6503,286l6527,286e" filled="false" stroked="true" strokeweight=".09927pt" strokecolor="#ff0000">
                <v:path arrowok="t"/>
              </v:shape>
            </v:group>
            <v:group style="position:absolute;left:6515;top:274;width:2;height:24" coordorigin="6515,274" coordsize="2,24">
              <v:shape style="position:absolute;left:6515;top:274;width:2;height:24" coordorigin="6515,274" coordsize="0,24" path="m6515,274l6515,298e" filled="false" stroked="true" strokeweight=".098107pt" strokecolor="#ff0000">
                <v:path arrowok="t"/>
              </v:shape>
            </v:group>
            <v:group style="position:absolute;left:6503;top:285;width:24;height:2" coordorigin="6503,285" coordsize="24,2">
              <v:shape style="position:absolute;left:6503;top:285;width:24;height:2" coordorigin="6503,285" coordsize="24,0" path="m6503,285l6527,285e" filled="false" stroked="true" strokeweight=".09927pt" strokecolor="#ff0000">
                <v:path arrowok="t"/>
              </v:shape>
            </v:group>
            <v:group style="position:absolute;left:6515;top:274;width:2;height:24" coordorigin="6515,274" coordsize="2,24">
              <v:shape style="position:absolute;left:6515;top:274;width:2;height:24" coordorigin="6515,274" coordsize="0,24" path="m6515,274l6515,297e" filled="false" stroked="true" strokeweight=".098107pt" strokecolor="#ff0000">
                <v:path arrowok="t"/>
              </v:shape>
            </v:group>
            <v:group style="position:absolute;left:6503;top:285;width:24;height:2" coordorigin="6503,285" coordsize="24,2">
              <v:shape style="position:absolute;left:6503;top:285;width:24;height:2" coordorigin="6503,285" coordsize="24,0" path="m6503,285l6527,285e" filled="false" stroked="true" strokeweight=".09927pt" strokecolor="#ff0000">
                <v:path arrowok="t"/>
              </v:shape>
            </v:group>
            <v:group style="position:absolute;left:6515;top:273;width:2;height:24" coordorigin="6515,273" coordsize="2,24">
              <v:shape style="position:absolute;left:6515;top:273;width:2;height:24" coordorigin="6515,273" coordsize="0,24" path="m6515,273l6515,297e" filled="false" stroked="true" strokeweight=".098107pt" strokecolor="#ff0000">
                <v:path arrowok="t"/>
              </v:shape>
            </v:group>
            <v:group style="position:absolute;left:6503;top:284;width:24;height:2" coordorigin="6503,284" coordsize="24,2">
              <v:shape style="position:absolute;left:6503;top:284;width:24;height:2" coordorigin="6503,284" coordsize="24,0" path="m6503,284l6527,284e" filled="false" stroked="true" strokeweight=".09927pt" strokecolor="#ff0000">
                <v:path arrowok="t"/>
              </v:shape>
            </v:group>
            <v:group style="position:absolute;left:6515;top:273;width:2;height:24" coordorigin="6515,273" coordsize="2,24">
              <v:shape style="position:absolute;left:6515;top:273;width:2;height:24" coordorigin="6515,273" coordsize="0,24" path="m6515,273l6515,296e" filled="false" stroked="true" strokeweight=".098107pt" strokecolor="#ff0000">
                <v:path arrowok="t"/>
              </v:shape>
            </v:group>
            <v:group style="position:absolute;left:6503;top:284;width:24;height:2" coordorigin="6503,284" coordsize="24,2">
              <v:shape style="position:absolute;left:6503;top:284;width:24;height:2" coordorigin="6503,284" coordsize="24,0" path="m6503,284l6527,284e" filled="false" stroked="true" strokeweight=".09927pt" strokecolor="#ff0000">
                <v:path arrowok="t"/>
              </v:shape>
            </v:group>
            <v:group style="position:absolute;left:6515;top:272;width:2;height:24" coordorigin="6515,272" coordsize="2,24">
              <v:shape style="position:absolute;left:6515;top:272;width:2;height:24" coordorigin="6515,272" coordsize="0,24" path="m6515,272l6515,296e" filled="false" stroked="true" strokeweight=".098107pt" strokecolor="#ff0000">
                <v:path arrowok="t"/>
              </v:shape>
            </v:group>
            <v:group style="position:absolute;left:6503;top:284;width:24;height:2" coordorigin="6503,284" coordsize="24,2">
              <v:shape style="position:absolute;left:6503;top:284;width:24;height:2" coordorigin="6503,284" coordsize="24,0" path="m6503,284l6527,284e" filled="false" stroked="true" strokeweight=".09927pt" strokecolor="#ff0000">
                <v:path arrowok="t"/>
              </v:shape>
            </v:group>
            <v:group style="position:absolute;left:6515;top:272;width:2;height:24" coordorigin="6515,272" coordsize="2,24">
              <v:shape style="position:absolute;left:6515;top:272;width:2;height:24" coordorigin="6515,272" coordsize="0,24" path="m6515,272l6515,296e" filled="false" stroked="true" strokeweight=".098107pt" strokecolor="#ff0000">
                <v:path arrowok="t"/>
              </v:shape>
            </v:group>
            <v:group style="position:absolute;left:6503;top:283;width:24;height:2" coordorigin="6503,283" coordsize="24,2">
              <v:shape style="position:absolute;left:6503;top:283;width:24;height:2" coordorigin="6503,283" coordsize="24,0" path="m6503,283l6527,283e" filled="false" stroked="true" strokeweight=".09927pt" strokecolor="#ff0000">
                <v:path arrowok="t"/>
              </v:shape>
            </v:group>
            <v:group style="position:absolute;left:6515;top:272;width:2;height:24" coordorigin="6515,272" coordsize="2,24">
              <v:shape style="position:absolute;left:6515;top:272;width:2;height:24" coordorigin="6515,272" coordsize="0,24" path="m6515,272l6515,295e" filled="false" stroked="true" strokeweight=".098107pt" strokecolor="#ff0000">
                <v:path arrowok="t"/>
              </v:shape>
            </v:group>
            <v:group style="position:absolute;left:6503;top:283;width:24;height:2" coordorigin="6503,283" coordsize="24,2">
              <v:shape style="position:absolute;left:6503;top:283;width:24;height:2" coordorigin="6503,283" coordsize="24,0" path="m6503,283l6527,283e" filled="false" stroked="true" strokeweight=".09927pt" strokecolor="#ff0000">
                <v:path arrowok="t"/>
              </v:shape>
            </v:group>
            <v:group style="position:absolute;left:6515;top:271;width:2;height:24" coordorigin="6515,271" coordsize="2,24">
              <v:shape style="position:absolute;left:6515;top:271;width:2;height:24" coordorigin="6515,271" coordsize="0,24" path="m6515,271l6515,295e" filled="false" stroked="true" strokeweight=".098107pt" strokecolor="#ff0000">
                <v:path arrowok="t"/>
              </v:shape>
            </v:group>
            <v:group style="position:absolute;left:6503;top:283;width:24;height:2" coordorigin="6503,283" coordsize="24,2">
              <v:shape style="position:absolute;left:6503;top:283;width:24;height:2" coordorigin="6503,283" coordsize="24,0" path="m6503,283l6527,283e" filled="false" stroked="true" strokeweight=".09927pt" strokecolor="#ff0000">
                <v:path arrowok="t"/>
              </v:shape>
            </v:group>
            <v:group style="position:absolute;left:6515;top:271;width:2;height:24" coordorigin="6515,271" coordsize="2,24">
              <v:shape style="position:absolute;left:6515;top:271;width:2;height:24" coordorigin="6515,271" coordsize="0,24" path="m6515,271l6515,295e" filled="false" stroked="true" strokeweight=".098107pt" strokecolor="#ff0000">
                <v:path arrowok="t"/>
              </v:shape>
            </v:group>
            <v:group style="position:absolute;left:6503;top:282;width:24;height:2" coordorigin="6503,282" coordsize="24,2">
              <v:shape style="position:absolute;left:6503;top:282;width:24;height:2" coordorigin="6503,282" coordsize="24,0" path="m6503,282l6527,282e" filled="false" stroked="true" strokeweight=".09927pt" strokecolor="#ff0000">
                <v:path arrowok="t"/>
              </v:shape>
            </v:group>
            <v:group style="position:absolute;left:6515;top:271;width:2;height:24" coordorigin="6515,271" coordsize="2,24">
              <v:shape style="position:absolute;left:6515;top:271;width:2;height:24" coordorigin="6515,271" coordsize="0,24" path="m6515,271l6515,294e" filled="false" stroked="true" strokeweight=".098107pt" strokecolor="#ff0000">
                <v:path arrowok="t"/>
              </v:shape>
            </v:group>
            <v:group style="position:absolute;left:6503;top:282;width:24;height:2" coordorigin="6503,282" coordsize="24,2">
              <v:shape style="position:absolute;left:6503;top:282;width:24;height:2" coordorigin="6503,282" coordsize="24,0" path="m6503,282l6527,282e" filled="false" stroked="true" strokeweight=".09927pt" strokecolor="#ff0000">
                <v:path arrowok="t"/>
              </v:shape>
            </v:group>
            <v:group style="position:absolute;left:6515;top:270;width:2;height:24" coordorigin="6515,270" coordsize="2,24">
              <v:shape style="position:absolute;left:6515;top:270;width:2;height:24" coordorigin="6515,270" coordsize="0,24" path="m6515,270l6515,294e" filled="false" stroked="true" strokeweight=".098107pt" strokecolor="#ff0000">
                <v:path arrowok="t"/>
              </v:shape>
            </v:group>
            <v:group style="position:absolute;left:6503;top:282;width:24;height:2" coordorigin="6503,282" coordsize="24,2">
              <v:shape style="position:absolute;left:6503;top:282;width:24;height:2" coordorigin="6503,282" coordsize="24,0" path="m6503,282l6527,282e" filled="false" stroked="true" strokeweight=".09927pt" strokecolor="#ff0000">
                <v:path arrowok="t"/>
              </v:shape>
            </v:group>
            <v:group style="position:absolute;left:6515;top:270;width:2;height:24" coordorigin="6515,270" coordsize="2,24">
              <v:shape style="position:absolute;left:6515;top:270;width:2;height:24" coordorigin="6515,270" coordsize="0,24" path="m6515,270l6515,294e" filled="false" stroked="true" strokeweight=".098107pt" strokecolor="#ff0000">
                <v:path arrowok="t"/>
              </v:shape>
            </v:group>
            <v:group style="position:absolute;left:6503;top:281;width:24;height:2" coordorigin="6503,281" coordsize="24,2">
              <v:shape style="position:absolute;left:6503;top:281;width:24;height:2" coordorigin="6503,281" coordsize="24,0" path="m6503,281l6527,281e" filled="false" stroked="true" strokeweight=".09927pt" strokecolor="#ff0000">
                <v:path arrowok="t"/>
              </v:shape>
            </v:group>
            <v:group style="position:absolute;left:6515;top:269;width:2;height:24" coordorigin="6515,269" coordsize="2,24">
              <v:shape style="position:absolute;left:6515;top:269;width:2;height:24" coordorigin="6515,269" coordsize="0,24" path="m6515,269l6515,293e" filled="false" stroked="true" strokeweight=".098107pt" strokecolor="#ff0000">
                <v:path arrowok="t"/>
              </v:shape>
            </v:group>
            <v:group style="position:absolute;left:6503;top:279;width:24;height:2" coordorigin="6503,279" coordsize="24,2">
              <v:shape style="position:absolute;left:6503;top:279;width:24;height:2" coordorigin="6503,279" coordsize="24,0" path="m6503,279l6527,279e" filled="false" stroked="true" strokeweight=".09927pt" strokecolor="#ff0000">
                <v:path arrowok="t"/>
              </v:shape>
            </v:group>
            <v:group style="position:absolute;left:6515;top:267;width:2;height:24" coordorigin="6515,267" coordsize="2,24">
              <v:shape style="position:absolute;left:6515;top:267;width:2;height:24" coordorigin="6515,267" coordsize="0,24" path="m6515,267l6515,291e" filled="false" stroked="true" strokeweight=".098107pt" strokecolor="#ff0000">
                <v:path arrowok="t"/>
              </v:shape>
            </v:group>
            <v:group style="position:absolute;left:6503;top:279;width:24;height:2" coordorigin="6503,279" coordsize="24,2">
              <v:shape style="position:absolute;left:6503;top:279;width:24;height:2" coordorigin="6503,279" coordsize="24,0" path="m6503,279l6527,279e" filled="false" stroked="true" strokeweight=".09927pt" strokecolor="#ff0000">
                <v:path arrowok="t"/>
              </v:shape>
            </v:group>
            <v:group style="position:absolute;left:6515;top:267;width:2;height:24" coordorigin="6515,267" coordsize="2,24">
              <v:shape style="position:absolute;left:6515;top:267;width:2;height:24" coordorigin="6515,267" coordsize="0,24" path="m6515,267l6515,291e" filled="false" stroked="true" strokeweight=".098107pt" strokecolor="#ff0000">
                <v:path arrowok="t"/>
              </v:shape>
            </v:group>
            <v:group style="position:absolute;left:6503;top:278;width:24;height:2" coordorigin="6503,278" coordsize="24,2">
              <v:shape style="position:absolute;left:6503;top:278;width:24;height:2" coordorigin="6503,278" coordsize="24,0" path="m6503,278l6527,278e" filled="false" stroked="true" strokeweight=".09927pt" strokecolor="#ff0000">
                <v:path arrowok="t"/>
              </v:shape>
            </v:group>
            <v:group style="position:absolute;left:6515;top:267;width:2;height:24" coordorigin="6515,267" coordsize="2,24">
              <v:shape style="position:absolute;left:6515;top:267;width:2;height:24" coordorigin="6515,267" coordsize="0,24" path="m6515,267l6515,290e" filled="false" stroked="true" strokeweight=".098107pt" strokecolor="#ff0000">
                <v:path arrowok="t"/>
              </v:shape>
            </v:group>
            <v:group style="position:absolute;left:6503;top:278;width:24;height:2" coordorigin="6503,278" coordsize="24,2">
              <v:shape style="position:absolute;left:6503;top:278;width:24;height:2" coordorigin="6503,278" coordsize="24,0" path="m6503,278l6527,278e" filled="false" stroked="true" strokeweight=".09927pt" strokecolor="#ff0000">
                <v:path arrowok="t"/>
              </v:shape>
            </v:group>
            <v:group style="position:absolute;left:6515;top:266;width:2;height:24" coordorigin="6515,266" coordsize="2,24">
              <v:shape style="position:absolute;left:6515;top:266;width:2;height:24" coordorigin="6515,266" coordsize="0,24" path="m6515,266l6515,290e" filled="false" stroked="true" strokeweight=".098107pt" strokecolor="#ff0000">
                <v:path arrowok="t"/>
              </v:shape>
            </v:group>
            <v:group style="position:absolute;left:6503;top:278;width:24;height:2" coordorigin="6503,278" coordsize="24,2">
              <v:shape style="position:absolute;left:6503;top:278;width:24;height:2" coordorigin="6503,278" coordsize="24,0" path="m6503,278l6527,278e" filled="false" stroked="true" strokeweight=".09927pt" strokecolor="#ff0000">
                <v:path arrowok="t"/>
              </v:shape>
            </v:group>
            <v:group style="position:absolute;left:6515;top:266;width:2;height:24" coordorigin="6515,266" coordsize="2,24">
              <v:shape style="position:absolute;left:6515;top:266;width:2;height:24" coordorigin="6515,266" coordsize="0,24" path="m6515,266l6515,290e" filled="false" stroked="true" strokeweight=".098107pt" strokecolor="#ff0000">
                <v:path arrowok="t"/>
              </v:shape>
            </v:group>
            <v:group style="position:absolute;left:6503;top:277;width:24;height:2" coordorigin="6503,277" coordsize="24,2">
              <v:shape style="position:absolute;left:6503;top:277;width:24;height:2" coordorigin="6503,277" coordsize="24,0" path="m6503,277l6527,277e" filled="false" stroked="true" strokeweight=".09927pt" strokecolor="#ff0000">
                <v:path arrowok="t"/>
              </v:shape>
            </v:group>
            <v:group style="position:absolute;left:6515;top:266;width:2;height:24" coordorigin="6515,266" coordsize="2,24">
              <v:shape style="position:absolute;left:6515;top:266;width:2;height:24" coordorigin="6515,266" coordsize="0,24" path="m6515,266l6515,289e" filled="false" stroked="true" strokeweight=".098107pt" strokecolor="#ff0000">
                <v:path arrowok="t"/>
              </v:shape>
            </v:group>
            <v:group style="position:absolute;left:6503;top:277;width:24;height:2" coordorigin="6503,277" coordsize="24,2">
              <v:shape style="position:absolute;left:6503;top:277;width:24;height:2" coordorigin="6503,277" coordsize="24,0" path="m6503,277l6527,277e" filled="false" stroked="true" strokeweight=".09927pt" strokecolor="#ff0000">
                <v:path arrowok="t"/>
              </v:shape>
            </v:group>
            <v:group style="position:absolute;left:6515;top:265;width:2;height:24" coordorigin="6515,265" coordsize="2,24">
              <v:shape style="position:absolute;left:6515;top:265;width:2;height:24" coordorigin="6515,265" coordsize="0,24" path="m6515,265l6515,289e" filled="false" stroked="true" strokeweight=".098107pt" strokecolor="#ff0000">
                <v:path arrowok="t"/>
              </v:shape>
            </v:group>
            <v:group style="position:absolute;left:6503;top:276;width:24;height:2" coordorigin="6503,276" coordsize="24,2">
              <v:shape style="position:absolute;left:6503;top:276;width:24;height:2" coordorigin="6503,276" coordsize="24,0" path="m6503,276l6527,276e" filled="false" stroked="true" strokeweight=".09927pt" strokecolor="#ff0000">
                <v:path arrowok="t"/>
              </v:shape>
            </v:group>
            <v:group style="position:absolute;left:6515;top:264;width:2;height:24" coordorigin="6515,264" coordsize="2,24">
              <v:shape style="position:absolute;left:6515;top:264;width:2;height:24" coordorigin="6515,264" coordsize="0,24" path="m6515,264l6515,288e" filled="false" stroked="true" strokeweight=".098107pt" strokecolor="#ff0000">
                <v:path arrowok="t"/>
              </v:shape>
            </v:group>
            <v:group style="position:absolute;left:6503;top:276;width:24;height:2" coordorigin="6503,276" coordsize="24,2">
              <v:shape style="position:absolute;left:6503;top:276;width:24;height:2" coordorigin="6503,276" coordsize="24,0" path="m6503,276l6527,276e" filled="false" stroked="true" strokeweight=".09927pt" strokecolor="#ff0000">
                <v:path arrowok="t"/>
              </v:shape>
            </v:group>
            <v:group style="position:absolute;left:6515;top:264;width:2;height:24" coordorigin="6515,264" coordsize="2,24">
              <v:shape style="position:absolute;left:6515;top:264;width:2;height:24" coordorigin="6515,264" coordsize="0,24" path="m6515,264l6515,287e" filled="false" stroked="true" strokeweight=".098107pt" strokecolor="#ff0000">
                <v:path arrowok="t"/>
              </v:shape>
            </v:group>
            <v:group style="position:absolute;left:6503;top:275;width:24;height:2" coordorigin="6503,275" coordsize="24,2">
              <v:shape style="position:absolute;left:6503;top:275;width:24;height:2" coordorigin="6503,275" coordsize="24,0" path="m6503,275l6527,275e" filled="false" stroked="true" strokeweight=".09927pt" strokecolor="#ff0000">
                <v:path arrowok="t"/>
              </v:shape>
            </v:group>
            <v:group style="position:absolute;left:6515;top:263;width:2;height:24" coordorigin="6515,263" coordsize="2,24">
              <v:shape style="position:absolute;left:6515;top:263;width:2;height:24" coordorigin="6515,263" coordsize="0,24" path="m6515,263l6515,287e" filled="false" stroked="true" strokeweight=".098107pt" strokecolor="#ff0000">
                <v:path arrowok="t"/>
              </v:shape>
            </v:group>
            <v:group style="position:absolute;left:6503;top:275;width:24;height:2" coordorigin="6503,275" coordsize="24,2">
              <v:shape style="position:absolute;left:6503;top:275;width:24;height:2" coordorigin="6503,275" coordsize="24,0" path="m6503,275l6527,275e" filled="false" stroked="true" strokeweight=".09927pt" strokecolor="#ff0000">
                <v:path arrowok="t"/>
              </v:shape>
            </v:group>
            <v:group style="position:absolute;left:6515;top:263;width:2;height:24" coordorigin="6515,263" coordsize="2,24">
              <v:shape style="position:absolute;left:6515;top:263;width:2;height:24" coordorigin="6515,263" coordsize="0,24" path="m6515,263l6515,287e" filled="false" stroked="true" strokeweight=".098107pt" strokecolor="#ff0000">
                <v:path arrowok="t"/>
              </v:shape>
            </v:group>
            <v:group style="position:absolute;left:6503;top:274;width:24;height:2" coordorigin="6503,274" coordsize="24,2">
              <v:shape style="position:absolute;left:6503;top:274;width:24;height:2" coordorigin="6503,274" coordsize="24,0" path="m6503,274l6527,274e" filled="false" stroked="true" strokeweight=".09927pt" strokecolor="#ff0000">
                <v:path arrowok="t"/>
              </v:shape>
            </v:group>
            <v:group style="position:absolute;left:6515;top:262;width:2;height:24" coordorigin="6515,262" coordsize="2,24">
              <v:shape style="position:absolute;left:6515;top:262;width:2;height:24" coordorigin="6515,262" coordsize="0,24" path="m6515,262l6515,286e" filled="false" stroked="true" strokeweight=".098107pt" strokecolor="#ff0000">
                <v:path arrowok="t"/>
              </v:shape>
            </v:group>
            <v:group style="position:absolute;left:6503;top:274;width:24;height:2" coordorigin="6503,274" coordsize="24,2">
              <v:shape style="position:absolute;left:6503;top:274;width:24;height:2" coordorigin="6503,274" coordsize="24,0" path="m6503,274l6527,274e" filled="false" stroked="true" strokeweight=".09927pt" strokecolor="#ff0000">
                <v:path arrowok="t"/>
              </v:shape>
            </v:group>
            <v:group style="position:absolute;left:6515;top:262;width:2;height:24" coordorigin="6515,262" coordsize="2,24">
              <v:shape style="position:absolute;left:6515;top:262;width:2;height:24" coordorigin="6515,262" coordsize="0,24" path="m6515,262l6515,285e" filled="false" stroked="true" strokeweight=".098107pt" strokecolor="#ff0000">
                <v:path arrowok="t"/>
              </v:shape>
            </v:group>
            <v:group style="position:absolute;left:6503;top:273;width:24;height:2" coordorigin="6503,273" coordsize="24,2">
              <v:shape style="position:absolute;left:6503;top:273;width:24;height:2" coordorigin="6503,273" coordsize="24,0" path="m6503,273l6527,273e" filled="false" stroked="true" strokeweight=".09927pt" strokecolor="#ff0000">
                <v:path arrowok="t"/>
              </v:shape>
            </v:group>
            <v:group style="position:absolute;left:6515;top:261;width:2;height:24" coordorigin="6515,261" coordsize="2,24">
              <v:shape style="position:absolute;left:6515;top:261;width:2;height:24" coordorigin="6515,261" coordsize="0,24" path="m6515,261l6515,285e" filled="false" stroked="true" strokeweight=".098107pt" strokecolor="#ff0000">
                <v:path arrowok="t"/>
              </v:shape>
            </v:group>
            <v:group style="position:absolute;left:6503;top:273;width:24;height:2" coordorigin="6503,273" coordsize="24,2">
              <v:shape style="position:absolute;left:6503;top:273;width:24;height:2" coordorigin="6503,273" coordsize="24,0" path="m6503,273l6527,273e" filled="false" stroked="true" strokeweight=".09927pt" strokecolor="#ff0000">
                <v:path arrowok="t"/>
              </v:shape>
            </v:group>
            <v:group style="position:absolute;left:6515;top:261;width:2;height:24" coordorigin="6515,261" coordsize="2,24">
              <v:shape style="position:absolute;left:6515;top:261;width:2;height:24" coordorigin="6515,261" coordsize="0,24" path="m6515,261l6515,284e" filled="false" stroked="true" strokeweight=".098107pt" strokecolor="#ff0000">
                <v:path arrowok="t"/>
              </v:shape>
            </v:group>
            <v:group style="position:absolute;left:6503;top:272;width:24;height:2" coordorigin="6503,272" coordsize="24,2">
              <v:shape style="position:absolute;left:6503;top:272;width:24;height:2" coordorigin="6503,272" coordsize="24,0" path="m6503,272l6527,272e" filled="false" stroked="true" strokeweight=".09927pt" strokecolor="#ff0000">
                <v:path arrowok="t"/>
              </v:shape>
            </v:group>
            <v:group style="position:absolute;left:6515;top:260;width:2;height:24" coordorigin="6515,260" coordsize="2,24">
              <v:shape style="position:absolute;left:6515;top:260;width:2;height:24" coordorigin="6515,260" coordsize="0,24" path="m6515,260l6515,284e" filled="false" stroked="true" strokeweight=".098107pt" strokecolor="#ff0000">
                <v:path arrowok="t"/>
              </v:shape>
            </v:group>
            <v:group style="position:absolute;left:6503;top:272;width:24;height:2" coordorigin="6503,272" coordsize="24,2">
              <v:shape style="position:absolute;left:6503;top:272;width:24;height:2" coordorigin="6503,272" coordsize="24,0" path="m6503,272l6527,272e" filled="false" stroked="true" strokeweight=".09927pt" strokecolor="#ff0000">
                <v:path arrowok="t"/>
              </v:shape>
            </v:group>
            <v:group style="position:absolute;left:6515;top:260;width:2;height:24" coordorigin="6515,260" coordsize="2,24">
              <v:shape style="position:absolute;left:6515;top:260;width:2;height:24" coordorigin="6515,260" coordsize="0,24" path="m6515,260l6515,284e" filled="false" stroked="true" strokeweight=".098107pt" strokecolor="#ff0000">
                <v:path arrowok="t"/>
              </v:shape>
            </v:group>
            <v:group style="position:absolute;left:6503;top:271;width:24;height:2" coordorigin="6503,271" coordsize="24,2">
              <v:shape style="position:absolute;left:6503;top:271;width:24;height:2" coordorigin="6503,271" coordsize="24,0" path="m6503,271l6527,271e" filled="false" stroked="true" strokeweight=".09927pt" strokecolor="#ff0000">
                <v:path arrowok="t"/>
              </v:shape>
            </v:group>
            <v:group style="position:absolute;left:6515;top:259;width:2;height:24" coordorigin="6515,259" coordsize="2,24">
              <v:shape style="position:absolute;left:6515;top:259;width:2;height:24" coordorigin="6515,259" coordsize="0,24" path="m6515,259l6515,283e" filled="false" stroked="true" strokeweight=".098107pt" strokecolor="#ff0000">
                <v:path arrowok="t"/>
              </v:shape>
            </v:group>
            <v:group style="position:absolute;left:6503;top:271;width:24;height:2" coordorigin="6503,271" coordsize="24,2">
              <v:shape style="position:absolute;left:6503;top:271;width:24;height:2" coordorigin="6503,271" coordsize="24,0" path="m6503,271l6527,271e" filled="false" stroked="true" strokeweight=".09927pt" strokecolor="#ff0000">
                <v:path arrowok="t"/>
              </v:shape>
            </v:group>
            <v:group style="position:absolute;left:6515;top:259;width:2;height:24" coordorigin="6515,259" coordsize="2,24">
              <v:shape style="position:absolute;left:6515;top:259;width:2;height:24" coordorigin="6515,259" coordsize="0,24" path="m6515,259l6515,282e" filled="false" stroked="true" strokeweight=".098107pt" strokecolor="#ff0000">
                <v:path arrowok="t"/>
              </v:shape>
            </v:group>
            <v:group style="position:absolute;left:6503;top:270;width:24;height:2" coordorigin="6503,270" coordsize="24,2">
              <v:shape style="position:absolute;left:6503;top:270;width:24;height:2" coordorigin="6503,270" coordsize="24,0" path="m6503,270l6527,270e" filled="false" stroked="true" strokeweight=".09927pt" strokecolor="#ff0000">
                <v:path arrowok="t"/>
              </v:shape>
            </v:group>
            <v:group style="position:absolute;left:6515;top:258;width:2;height:24" coordorigin="6515,258" coordsize="2,24">
              <v:shape style="position:absolute;left:6515;top:258;width:2;height:24" coordorigin="6515,258" coordsize="0,24" path="m6515,258l6515,282e" filled="false" stroked="true" strokeweight=".098107pt" strokecolor="#ff0000">
                <v:path arrowok="t"/>
              </v:shape>
            </v:group>
            <v:group style="position:absolute;left:6503;top:270;width:24;height:2" coordorigin="6503,270" coordsize="24,2">
              <v:shape style="position:absolute;left:6503;top:270;width:24;height:2" coordorigin="6503,270" coordsize="24,0" path="m6503,270l6527,270e" filled="false" stroked="true" strokeweight=".09927pt" strokecolor="#ff0000">
                <v:path arrowok="t"/>
              </v:shape>
            </v:group>
            <v:group style="position:absolute;left:6515;top:258;width:2;height:24" coordorigin="6515,258" coordsize="2,24">
              <v:shape style="position:absolute;left:6515;top:258;width:2;height:24" coordorigin="6515,258" coordsize="0,24" path="m6515,258l6515,281e" filled="false" stroked="true" strokeweight=".098107pt" strokecolor="#ff0000">
                <v:path arrowok="t"/>
              </v:shape>
            </v:group>
            <v:group style="position:absolute;left:6503;top:269;width:24;height:2" coordorigin="6503,269" coordsize="24,2">
              <v:shape style="position:absolute;left:6503;top:269;width:24;height:2" coordorigin="6503,269" coordsize="24,0" path="m6503,269l6527,269e" filled="false" stroked="true" strokeweight=".09927pt" strokecolor="#ff0000">
                <v:path arrowok="t"/>
              </v:shape>
            </v:group>
            <v:group style="position:absolute;left:6515;top:257;width:2;height:24" coordorigin="6515,257" coordsize="2,24">
              <v:shape style="position:absolute;left:6515;top:257;width:2;height:24" coordorigin="6515,257" coordsize="0,24" path="m6515,257l6515,281e" filled="false" stroked="true" strokeweight=".098107pt" strokecolor="#ff0000">
                <v:path arrowok="t"/>
              </v:shape>
            </v:group>
            <v:group style="position:absolute;left:6503;top:269;width:24;height:2" coordorigin="6503,269" coordsize="24,2">
              <v:shape style="position:absolute;left:6503;top:269;width:24;height:2" coordorigin="6503,269" coordsize="24,0" path="m6503,269l6527,269e" filled="false" stroked="true" strokeweight=".09927pt" strokecolor="#ff0000">
                <v:path arrowok="t"/>
              </v:shape>
            </v:group>
            <v:group style="position:absolute;left:6515;top:257;width:2;height:24" coordorigin="6515,257" coordsize="2,24">
              <v:shape style="position:absolute;left:6515;top:257;width:2;height:24" coordorigin="6515,257" coordsize="0,24" path="m6515,257l6515,281e" filled="false" stroked="true" strokeweight=".098107pt" strokecolor="#ff0000">
                <v:path arrowok="t"/>
              </v:shape>
            </v:group>
            <v:group style="position:absolute;left:6503;top:269;width:24;height:2" coordorigin="6503,269" coordsize="24,2">
              <v:shape style="position:absolute;left:6503;top:269;width:24;height:2" coordorigin="6503,269" coordsize="24,0" path="m6503,269l6527,269e" filled="false" stroked="true" strokeweight=".09927pt" strokecolor="#ff0000">
                <v:path arrowok="t"/>
              </v:shape>
            </v:group>
            <v:group style="position:absolute;left:6515;top:257;width:2;height:24" coordorigin="6515,257" coordsize="2,24">
              <v:shape style="position:absolute;left:6515;top:257;width:2;height:24" coordorigin="6515,257" coordsize="0,24" path="m6515,257l6515,280e" filled="false" stroked="true" strokeweight=".098107pt" strokecolor="#ff0000">
                <v:path arrowok="t"/>
              </v:shape>
            </v:group>
            <v:group style="position:absolute;left:6503;top:268;width:24;height:2" coordorigin="6503,268" coordsize="24,2">
              <v:shape style="position:absolute;left:6503;top:268;width:24;height:2" coordorigin="6503,268" coordsize="24,0" path="m6503,268l6527,268e" filled="false" stroked="true" strokeweight=".09927pt" strokecolor="#ff0000">
                <v:path arrowok="t"/>
              </v:shape>
            </v:group>
            <v:group style="position:absolute;left:6515;top:256;width:2;height:24" coordorigin="6515,256" coordsize="2,24">
              <v:shape style="position:absolute;left:6515;top:256;width:2;height:24" coordorigin="6515,256" coordsize="0,24" path="m6515,256l6515,280e" filled="false" stroked="true" strokeweight=".098107pt" strokecolor="#ff0000">
                <v:path arrowok="t"/>
              </v:shape>
            </v:group>
            <v:group style="position:absolute;left:6503;top:268;width:24;height:2" coordorigin="6503,268" coordsize="24,2">
              <v:shape style="position:absolute;left:6503;top:268;width:24;height:2" coordorigin="6503,268" coordsize="24,0" path="m6503,268l6527,268e" filled="false" stroked="true" strokeweight=".09927pt" strokecolor="#ff0000">
                <v:path arrowok="t"/>
              </v:shape>
            </v:group>
            <v:group style="position:absolute;left:6515;top:256;width:2;height:24" coordorigin="6515,256" coordsize="2,24">
              <v:shape style="position:absolute;left:6515;top:256;width:2;height:24" coordorigin="6515,256" coordsize="0,24" path="m6515,256l6515,279e" filled="false" stroked="true" strokeweight=".098107pt" strokecolor="#ff0000">
                <v:path arrowok="t"/>
              </v:shape>
            </v:group>
            <v:group style="position:absolute;left:6503;top:267;width:24;height:2" coordorigin="6503,267" coordsize="24,2">
              <v:shape style="position:absolute;left:6503;top:267;width:24;height:2" coordorigin="6503,267" coordsize="24,0" path="m6503,267l6527,267e" filled="false" stroked="true" strokeweight=".09927pt" strokecolor="#ff0000">
                <v:path arrowok="t"/>
              </v:shape>
            </v:group>
            <v:group style="position:absolute;left:6515;top:255;width:2;height:24" coordorigin="6515,255" coordsize="2,24">
              <v:shape style="position:absolute;left:6515;top:255;width:2;height:24" coordorigin="6515,255" coordsize="0,24" path="m6515,255l6515,279e" filled="false" stroked="true" strokeweight=".098107pt" strokecolor="#ff0000">
                <v:path arrowok="t"/>
              </v:shape>
            </v:group>
            <v:group style="position:absolute;left:6503;top:267;width:24;height:2" coordorigin="6503,267" coordsize="24,2">
              <v:shape style="position:absolute;left:6503;top:267;width:24;height:2" coordorigin="6503,267" coordsize="24,0" path="m6503,267l6527,267e" filled="false" stroked="true" strokeweight=".09927pt" strokecolor="#ff0000">
                <v:path arrowok="t"/>
              </v:shape>
            </v:group>
            <v:group style="position:absolute;left:6515;top:255;width:2;height:24" coordorigin="6515,255" coordsize="2,24">
              <v:shape style="position:absolute;left:6515;top:255;width:2;height:24" coordorigin="6515,255" coordsize="0,24" path="m6515,255l6515,278e" filled="false" stroked="true" strokeweight=".098107pt" strokecolor="#ff0000">
                <v:path arrowok="t"/>
              </v:shape>
            </v:group>
            <v:group style="position:absolute;left:6503;top:266;width:24;height:2" coordorigin="6503,266" coordsize="24,2">
              <v:shape style="position:absolute;left:6503;top:266;width:24;height:2" coordorigin="6503,266" coordsize="24,0" path="m6503,266l6527,266e" filled="false" stroked="true" strokeweight=".09927pt" strokecolor="#ff0000">
                <v:path arrowok="t"/>
              </v:shape>
            </v:group>
            <v:group style="position:absolute;left:6515;top:254;width:2;height:24" coordorigin="6515,254" coordsize="2,24">
              <v:shape style="position:absolute;left:6515;top:254;width:2;height:24" coordorigin="6515,254" coordsize="0,24" path="m6515,254l6515,278e" filled="false" stroked="true" strokeweight=".098107pt" strokecolor="#ff0000">
                <v:path arrowok="t"/>
              </v:shape>
            </v:group>
            <v:group style="position:absolute;left:6503;top:265;width:24;height:2" coordorigin="6503,265" coordsize="24,2">
              <v:shape style="position:absolute;left:6503;top:265;width:24;height:2" coordorigin="6503,265" coordsize="24,0" path="m6503,265l6527,265e" filled="false" stroked="true" strokeweight=".09927pt" strokecolor="#ff0000">
                <v:path arrowok="t"/>
              </v:shape>
            </v:group>
            <v:group style="position:absolute;left:6515;top:253;width:2;height:24" coordorigin="6515,253" coordsize="2,24">
              <v:shape style="position:absolute;left:6515;top:253;width:2;height:24" coordorigin="6515,253" coordsize="0,24" path="m6515,253l6515,277e" filled="false" stroked="true" strokeweight=".098107pt" strokecolor="#ff0000">
                <v:path arrowok="t"/>
              </v:shape>
            </v:group>
            <v:group style="position:absolute;left:6503;top:265;width:24;height:2" coordorigin="6503,265" coordsize="24,2">
              <v:shape style="position:absolute;left:6503;top:265;width:24;height:2" coordorigin="6503,265" coordsize="24,0" path="m6503,265l6527,265e" filled="false" stroked="true" strokeweight=".09927pt" strokecolor="#ff0000">
                <v:path arrowok="t"/>
              </v:shape>
            </v:group>
            <v:group style="position:absolute;left:6515;top:253;width:2;height:24" coordorigin="6515,253" coordsize="2,24">
              <v:shape style="position:absolute;left:6515;top:253;width:2;height:24" coordorigin="6515,253" coordsize="0,24" path="m6515,253l6515,277e" filled="false" stroked="true" strokeweight=".098107pt" strokecolor="#ff0000">
                <v:path arrowok="t"/>
              </v:shape>
            </v:group>
            <v:group style="position:absolute;left:6503;top:265;width:24;height:2" coordorigin="6503,265" coordsize="24,2">
              <v:shape style="position:absolute;left:6503;top:265;width:24;height:2" coordorigin="6503,265" coordsize="24,0" path="m6503,265l6527,265e" filled="false" stroked="true" strokeweight=".09927pt" strokecolor="#ff0000">
                <v:path arrowok="t"/>
              </v:shape>
            </v:group>
            <v:group style="position:absolute;left:6515;top:253;width:2;height:24" coordorigin="6515,253" coordsize="2,24">
              <v:shape style="position:absolute;left:6515;top:253;width:2;height:24" coordorigin="6515,253" coordsize="0,24" path="m6515,253l6515,276e" filled="false" stroked="true" strokeweight=".098107pt" strokecolor="#ff0000">
                <v:path arrowok="t"/>
              </v:shape>
            </v:group>
            <v:group style="position:absolute;left:6503;top:264;width:24;height:2" coordorigin="6503,264" coordsize="24,2">
              <v:shape style="position:absolute;left:6503;top:264;width:24;height:2" coordorigin="6503,264" coordsize="24,0" path="m6503,264l6527,264e" filled="false" stroked="true" strokeweight=".09927pt" strokecolor="#ff0000">
                <v:path arrowok="t"/>
              </v:shape>
            </v:group>
            <v:group style="position:absolute;left:6515;top:252;width:2;height:24" coordorigin="6515,252" coordsize="2,24">
              <v:shape style="position:absolute;left:6515;top:252;width:2;height:24" coordorigin="6515,252" coordsize="0,24" path="m6515,252l6515,276e" filled="false" stroked="true" strokeweight=".098107pt" strokecolor="#ff0000">
                <v:path arrowok="t"/>
              </v:shape>
            </v:group>
            <v:group style="position:absolute;left:6503;top:263;width:24;height:2" coordorigin="6503,263" coordsize="24,2">
              <v:shape style="position:absolute;left:6503;top:263;width:24;height:2" coordorigin="6503,263" coordsize="24,0" path="m6503,263l6527,263e" filled="false" stroked="true" strokeweight=".09927pt" strokecolor="#ff0000">
                <v:path arrowok="t"/>
              </v:shape>
            </v:group>
            <v:group style="position:absolute;left:6515;top:251;width:2;height:24" coordorigin="6515,251" coordsize="2,24">
              <v:shape style="position:absolute;left:6515;top:251;width:2;height:24" coordorigin="6515,251" coordsize="0,24" path="m6515,251l6515,275e" filled="false" stroked="true" strokeweight=".098107pt" strokecolor="#ff0000">
                <v:path arrowok="t"/>
              </v:shape>
            </v:group>
            <v:group style="position:absolute;left:6503;top:263;width:24;height:2" coordorigin="6503,263" coordsize="24,2">
              <v:shape style="position:absolute;left:6503;top:263;width:24;height:2" coordorigin="6503,263" coordsize="24,0" path="m6503,263l6527,263e" filled="false" stroked="true" strokeweight=".09927pt" strokecolor="#ff0000">
                <v:path arrowok="t"/>
              </v:shape>
            </v:group>
            <v:group style="position:absolute;left:6515;top:251;width:2;height:24" coordorigin="6515,251" coordsize="2,24">
              <v:shape style="position:absolute;left:6515;top:251;width:2;height:24" coordorigin="6515,251" coordsize="0,24" path="m6515,251l6515,275e" filled="false" stroked="true" strokeweight=".098107pt" strokecolor="#ff0000">
                <v:path arrowok="t"/>
              </v:shape>
            </v:group>
            <v:group style="position:absolute;left:6503;top:263;width:24;height:2" coordorigin="6503,263" coordsize="24,2">
              <v:shape style="position:absolute;left:6503;top:263;width:24;height:2" coordorigin="6503,263" coordsize="24,0" path="m6503,263l6527,263e" filled="false" stroked="true" strokeweight=".09927pt" strokecolor="#ff0000">
                <v:path arrowok="t"/>
              </v:shape>
            </v:group>
            <v:group style="position:absolute;left:6515;top:251;width:2;height:24" coordorigin="6515,251" coordsize="2,24">
              <v:shape style="position:absolute;left:6515;top:251;width:2;height:24" coordorigin="6515,251" coordsize="0,24" path="m6515,251l6515,275e" filled="false" stroked="true" strokeweight=".098107pt" strokecolor="#ff0000">
                <v:path arrowok="t"/>
              </v:shape>
            </v:group>
            <v:group style="position:absolute;left:6503;top:262;width:24;height:2" coordorigin="6503,262" coordsize="24,2">
              <v:shape style="position:absolute;left:6503;top:262;width:24;height:2" coordorigin="6503,262" coordsize="24,0" path="m6503,262l6527,262e" filled="false" stroked="true" strokeweight=".09927pt" strokecolor="#ff0000">
                <v:path arrowok="t"/>
              </v:shape>
            </v:group>
            <v:group style="position:absolute;left:6515;top:250;width:2;height:24" coordorigin="6515,250" coordsize="2,24">
              <v:shape style="position:absolute;left:6515;top:250;width:2;height:24" coordorigin="6515,250" coordsize="0,24" path="m6515,250l6515,274e" filled="false" stroked="true" strokeweight=".098107pt" strokecolor="#ff0000">
                <v:path arrowok="t"/>
              </v:shape>
            </v:group>
            <v:group style="position:absolute;left:6503;top:261;width:24;height:2" coordorigin="6503,261" coordsize="24,2">
              <v:shape style="position:absolute;left:6503;top:261;width:24;height:2" coordorigin="6503,261" coordsize="24,0" path="m6503,261l6527,261e" filled="false" stroked="true" strokeweight=".09927pt" strokecolor="#ff0000">
                <v:path arrowok="t"/>
              </v:shape>
            </v:group>
            <v:group style="position:absolute;left:6515;top:249;width:2;height:24" coordorigin="6515,249" coordsize="2,24">
              <v:shape style="position:absolute;left:6515;top:249;width:2;height:24" coordorigin="6515,249" coordsize="0,24" path="m6515,249l6515,273e" filled="false" stroked="true" strokeweight=".098107pt" strokecolor="#ff0000">
                <v:path arrowok="t"/>
              </v:shape>
            </v:group>
            <v:group style="position:absolute;left:6503;top:260;width:24;height:2" coordorigin="6503,260" coordsize="24,2">
              <v:shape style="position:absolute;left:6503;top:260;width:24;height:2" coordorigin="6503,260" coordsize="24,0" path="m6503,260l6527,260e" filled="false" stroked="true" strokeweight=".09927pt" strokecolor="#ff0000">
                <v:path arrowok="t"/>
              </v:shape>
            </v:group>
            <v:group style="position:absolute;left:6515;top:248;width:2;height:24" coordorigin="6515,248" coordsize="2,24">
              <v:shape style="position:absolute;left:6515;top:248;width:2;height:24" coordorigin="6515,248" coordsize="0,24" path="m6515,248l6515,272e" filled="false" stroked="true" strokeweight=".098107pt" strokecolor="#ff0000">
                <v:path arrowok="t"/>
              </v:shape>
            </v:group>
            <v:group style="position:absolute;left:6503;top:260;width:24;height:2" coordorigin="6503,260" coordsize="24,2">
              <v:shape style="position:absolute;left:6503;top:260;width:24;height:2" coordorigin="6503,260" coordsize="24,0" path="m6503,260l6527,260e" filled="false" stroked="true" strokeweight=".09927pt" strokecolor="#ff0000">
                <v:path arrowok="t"/>
              </v:shape>
            </v:group>
            <v:group style="position:absolute;left:6515;top:248;width:2;height:24" coordorigin="6515,248" coordsize="2,24">
              <v:shape style="position:absolute;left:6515;top:248;width:2;height:24" coordorigin="6515,248" coordsize="0,24" path="m6515,248l6515,272e" filled="false" stroked="true" strokeweight=".098107pt" strokecolor="#ff0000">
                <v:path arrowok="t"/>
              </v:shape>
            </v:group>
            <v:group style="position:absolute;left:6503;top:260;width:24;height:2" coordorigin="6503,260" coordsize="24,2">
              <v:shape style="position:absolute;left:6503;top:260;width:24;height:2" coordorigin="6503,260" coordsize="24,0" path="m6503,260l6527,260e" filled="false" stroked="true" strokeweight=".09927pt" strokecolor="#ff0000">
                <v:path arrowok="t"/>
              </v:shape>
            </v:group>
            <v:group style="position:absolute;left:6515;top:248;width:2;height:24" coordorigin="6515,248" coordsize="2,24">
              <v:shape style="position:absolute;left:6515;top:248;width:2;height:24" coordorigin="6515,248" coordsize="0,24" path="m6515,248l6515,272e" filled="false" stroked="true" strokeweight=".098107pt" strokecolor="#ff0000">
                <v:path arrowok="t"/>
              </v:shape>
            </v:group>
            <v:group style="position:absolute;left:6503;top:259;width:24;height:2" coordorigin="6503,259" coordsize="24,2">
              <v:shape style="position:absolute;left:6503;top:259;width:24;height:2" coordorigin="6503,259" coordsize="24,0" path="m6503,259l6527,259e" filled="false" stroked="true" strokeweight=".09927pt" strokecolor="#ff0000">
                <v:path arrowok="t"/>
              </v:shape>
            </v:group>
            <v:group style="position:absolute;left:6515;top:247;width:2;height:24" coordorigin="6515,247" coordsize="2,24">
              <v:shape style="position:absolute;left:6515;top:247;width:2;height:24" coordorigin="6515,247" coordsize="0,24" path="m6515,247l6515,271e" filled="false" stroked="true" strokeweight=".098107pt" strokecolor="#ff0000">
                <v:path arrowok="t"/>
              </v:shape>
            </v:group>
            <v:group style="position:absolute;left:6503;top:259;width:24;height:2" coordorigin="6503,259" coordsize="24,2">
              <v:shape style="position:absolute;left:6503;top:259;width:24;height:2" coordorigin="6503,259" coordsize="24,0" path="m6503,259l6527,259e" filled="false" stroked="true" strokeweight=".09927pt" strokecolor="#ff0000">
                <v:path arrowok="t"/>
              </v:shape>
            </v:group>
            <v:group style="position:absolute;left:6515;top:247;width:2;height:24" coordorigin="6515,247" coordsize="2,24">
              <v:shape style="position:absolute;left:6515;top:247;width:2;height:24" coordorigin="6515,247" coordsize="0,24" path="m6515,247l6515,271e" filled="false" stroked="true" strokeweight=".098107pt" strokecolor="#ff0000">
                <v:path arrowok="t"/>
              </v:shape>
            </v:group>
            <v:group style="position:absolute;left:6503;top:259;width:24;height:2" coordorigin="6503,259" coordsize="24,2">
              <v:shape style="position:absolute;left:6503;top:259;width:24;height:2" coordorigin="6503,259" coordsize="24,0" path="m6503,259l6527,259e" filled="false" stroked="true" strokeweight=".09927pt" strokecolor="#ff0000">
                <v:path arrowok="t"/>
              </v:shape>
            </v:group>
            <v:group style="position:absolute;left:6515;top:247;width:2;height:24" coordorigin="6515,247" coordsize="2,24">
              <v:shape style="position:absolute;left:6515;top:247;width:2;height:24" coordorigin="6515,247" coordsize="0,24" path="m6515,247l6515,271e" filled="false" stroked="true" strokeweight=".098107pt" strokecolor="#ff0000">
                <v:path arrowok="t"/>
              </v:shape>
            </v:group>
            <v:group style="position:absolute;left:6503;top:258;width:24;height:2" coordorigin="6503,258" coordsize="24,2">
              <v:shape style="position:absolute;left:6503;top:258;width:24;height:2" coordorigin="6503,258" coordsize="24,0" path="m6503,258l6527,258e" filled="false" stroked="true" strokeweight=".09927pt" strokecolor="#ff0000">
                <v:path arrowok="t"/>
              </v:shape>
            </v:group>
            <v:group style="position:absolute;left:6515;top:246;width:2;height:24" coordorigin="6515,246" coordsize="2,24">
              <v:shape style="position:absolute;left:6515;top:246;width:2;height:24" coordorigin="6515,246" coordsize="0,24" path="m6515,246l6515,270e" filled="false" stroked="true" strokeweight=".098107pt" strokecolor="#ff0000">
                <v:path arrowok="t"/>
              </v:shape>
            </v:group>
            <v:group style="position:absolute;left:6503;top:257;width:24;height:2" coordorigin="6503,257" coordsize="24,2">
              <v:shape style="position:absolute;left:6503;top:257;width:24;height:2" coordorigin="6503,257" coordsize="24,0" path="m6503,257l6527,257e" filled="false" stroked="true" strokeweight=".09927pt" strokecolor="#ff0000">
                <v:path arrowok="t"/>
              </v:shape>
            </v:group>
            <v:group style="position:absolute;left:6515;top:245;width:2;height:24" coordorigin="6515,245" coordsize="2,24">
              <v:shape style="position:absolute;left:6515;top:245;width:2;height:24" coordorigin="6515,245" coordsize="0,24" path="m6515,245l6515,269e" filled="false" stroked="true" strokeweight=".098107pt" strokecolor="#ff0000">
                <v:path arrowok="t"/>
              </v:shape>
            </v:group>
            <v:group style="position:absolute;left:6503;top:257;width:24;height:2" coordorigin="6503,257" coordsize="24,2">
              <v:shape style="position:absolute;left:6503;top:257;width:24;height:2" coordorigin="6503,257" coordsize="24,0" path="m6503,257l6527,257e" filled="false" stroked="true" strokeweight=".09927pt" strokecolor="#ff0000">
                <v:path arrowok="t"/>
              </v:shape>
            </v:group>
            <v:group style="position:absolute;left:6515;top:245;width:2;height:24" coordorigin="6515,245" coordsize="2,24">
              <v:shape style="position:absolute;left:6515;top:245;width:2;height:24" coordorigin="6515,245" coordsize="0,24" path="m6515,245l6515,269e" filled="false" stroked="true" strokeweight=".098107pt" strokecolor="#ff0000">
                <v:path arrowok="t"/>
              </v:shape>
            </v:group>
            <v:group style="position:absolute;left:6503;top:257;width:24;height:2" coordorigin="6503,257" coordsize="24,2">
              <v:shape style="position:absolute;left:6503;top:257;width:24;height:2" coordorigin="6503,257" coordsize="24,0" path="m6503,257l6527,257e" filled="false" stroked="true" strokeweight=".09927pt" strokecolor="#ff0000">
                <v:path arrowok="t"/>
              </v:shape>
            </v:group>
            <v:group style="position:absolute;left:6515;top:245;width:2;height:24" coordorigin="6515,245" coordsize="2,24">
              <v:shape style="position:absolute;left:6515;top:245;width:2;height:24" coordorigin="6515,245" coordsize="0,24" path="m6515,245l6515,269e" filled="false" stroked="true" strokeweight=".098107pt" strokecolor="#ff0000">
                <v:path arrowok="t"/>
              </v:shape>
            </v:group>
            <v:group style="position:absolute;left:6503;top:256;width:24;height:2" coordorigin="6503,256" coordsize="24,2">
              <v:shape style="position:absolute;left:6503;top:256;width:24;height:2" coordorigin="6503,256" coordsize="24,0" path="m6503,256l6527,256e" filled="false" stroked="true" strokeweight=".09927pt" strokecolor="#ff0000">
                <v:path arrowok="t"/>
              </v:shape>
            </v:group>
            <v:group style="position:absolute;left:6515;top:244;width:2;height:24" coordorigin="6515,244" coordsize="2,24">
              <v:shape style="position:absolute;left:6515;top:244;width:2;height:24" coordorigin="6515,244" coordsize="0,24" path="m6515,244l6515,268e" filled="false" stroked="true" strokeweight=".098107pt" strokecolor="#ff0000">
                <v:path arrowok="t"/>
              </v:shape>
            </v:group>
            <v:group style="position:absolute;left:6503;top:255;width:24;height:2" coordorigin="6503,255" coordsize="24,2">
              <v:shape style="position:absolute;left:6503;top:255;width:24;height:2" coordorigin="6503,255" coordsize="24,0" path="m6503,255l6527,255e" filled="false" stroked="true" strokeweight=".09927pt" strokecolor="#ff0000">
                <v:path arrowok="t"/>
              </v:shape>
            </v:group>
            <v:group style="position:absolute;left:6515;top:243;width:2;height:24" coordorigin="6515,243" coordsize="2,24">
              <v:shape style="position:absolute;left:6515;top:243;width:2;height:24" coordorigin="6515,243" coordsize="0,24" path="m6515,243l6515,267e" filled="false" stroked="true" strokeweight=".098107pt" strokecolor="#ff0000">
                <v:path arrowok="t"/>
              </v:shape>
            </v:group>
            <v:group style="position:absolute;left:6503;top:255;width:24;height:2" coordorigin="6503,255" coordsize="24,2">
              <v:shape style="position:absolute;left:6503;top:255;width:24;height:2" coordorigin="6503,255" coordsize="24,0" path="m6503,255l6527,255e" filled="false" stroked="true" strokeweight=".09927pt" strokecolor="#ff0000">
                <v:path arrowok="t"/>
              </v:shape>
            </v:group>
            <v:group style="position:absolute;left:6515;top:243;width:2;height:24" coordorigin="6515,243" coordsize="2,24">
              <v:shape style="position:absolute;left:6515;top:243;width:2;height:24" coordorigin="6515,243" coordsize="0,24" path="m6515,243l6515,267e" filled="false" stroked="true" strokeweight=".098107pt" strokecolor="#ff0000">
                <v:path arrowok="t"/>
              </v:shape>
            </v:group>
            <v:group style="position:absolute;left:6503;top:254;width:24;height:2" coordorigin="6503,254" coordsize="24,2">
              <v:shape style="position:absolute;left:6503;top:254;width:24;height:2" coordorigin="6503,254" coordsize="24,0" path="m6503,254l6527,254e" filled="false" stroked="true" strokeweight=".09927pt" strokecolor="#ff0000">
                <v:path arrowok="t"/>
              </v:shape>
            </v:group>
            <v:group style="position:absolute;left:6515;top:243;width:2;height:24" coordorigin="6515,243" coordsize="2,24">
              <v:shape style="position:absolute;left:6515;top:243;width:2;height:24" coordorigin="6515,243" coordsize="0,24" path="m6515,243l6515,266e" filled="false" stroked="true" strokeweight=".098107pt" strokecolor="#ff0000">
                <v:path arrowok="t"/>
              </v:shape>
            </v:group>
            <v:group style="position:absolute;left:6503;top:254;width:24;height:2" coordorigin="6503,254" coordsize="24,2">
              <v:shape style="position:absolute;left:6503;top:254;width:24;height:2" coordorigin="6503,254" coordsize="24,0" path="m6503,254l6527,254e" filled="false" stroked="true" strokeweight=".09927pt" strokecolor="#ff0000">
                <v:path arrowok="t"/>
              </v:shape>
            </v:group>
            <v:group style="position:absolute;left:6515;top:242;width:2;height:24" coordorigin="6515,242" coordsize="2,24">
              <v:shape style="position:absolute;left:6515;top:242;width:2;height:24" coordorigin="6515,242" coordsize="0,24" path="m6515,242l6515,266e" filled="false" stroked="true" strokeweight=".098107pt" strokecolor="#ff0000">
                <v:path arrowok="t"/>
              </v:shape>
            </v:group>
            <v:group style="position:absolute;left:6503;top:253;width:24;height:2" coordorigin="6503,253" coordsize="24,2">
              <v:shape style="position:absolute;left:6503;top:253;width:24;height:2" coordorigin="6503,253" coordsize="24,0" path="m6503,253l6527,253e" filled="false" stroked="true" strokeweight=".09927pt" strokecolor="#ff0000">
                <v:path arrowok="t"/>
              </v:shape>
            </v:group>
            <v:group style="position:absolute;left:6515;top:241;width:2;height:24" coordorigin="6515,241" coordsize="2,24">
              <v:shape style="position:absolute;left:6515;top:241;width:2;height:24" coordorigin="6515,241" coordsize="0,24" path="m6515,241l6515,265e" filled="false" stroked="true" strokeweight=".098107pt" strokecolor="#ff0000">
                <v:path arrowok="t"/>
              </v:shape>
            </v:group>
            <v:group style="position:absolute;left:6503;top:253;width:24;height:2" coordorigin="6503,253" coordsize="24,2">
              <v:shape style="position:absolute;left:6503;top:253;width:24;height:2" coordorigin="6503,253" coordsize="24,0" path="m6503,253l6527,253e" filled="false" stroked="true" strokeweight=".09927pt" strokecolor="#ff0000">
                <v:path arrowok="t"/>
              </v:shape>
            </v:group>
            <v:group style="position:absolute;left:6515;top:241;width:2;height:24" coordorigin="6515,241" coordsize="2,24">
              <v:shape style="position:absolute;left:6515;top:241;width:2;height:24" coordorigin="6515,241" coordsize="0,24" path="m6515,241l6515,265e" filled="false" stroked="true" strokeweight=".098107pt" strokecolor="#ff0000">
                <v:path arrowok="t"/>
              </v:shape>
            </v:group>
            <v:group style="position:absolute;left:6503;top:252;width:24;height:2" coordorigin="6503,252" coordsize="24,2">
              <v:shape style="position:absolute;left:6503;top:252;width:24;height:2" coordorigin="6503,252" coordsize="24,0" path="m6503,252l6527,252e" filled="false" stroked="true" strokeweight=".09927pt" strokecolor="#ff0000">
                <v:path arrowok="t"/>
              </v:shape>
            </v:group>
            <v:group style="position:absolute;left:6515;top:240;width:2;height:24" coordorigin="6515,240" coordsize="2,24">
              <v:shape style="position:absolute;left:6515;top:240;width:2;height:24" coordorigin="6515,240" coordsize="0,24" path="m6515,240l6515,264e" filled="false" stroked="true" strokeweight=".098107pt" strokecolor="#ff0000">
                <v:path arrowok="t"/>
              </v:shape>
            </v:group>
            <v:group style="position:absolute;left:6503;top:252;width:24;height:2" coordorigin="6503,252" coordsize="24,2">
              <v:shape style="position:absolute;left:6503;top:252;width:24;height:2" coordorigin="6503,252" coordsize="24,0" path="m6503,252l6527,252e" filled="false" stroked="true" strokeweight=".09927pt" strokecolor="#ff0000">
                <v:path arrowok="t"/>
              </v:shape>
            </v:group>
            <v:group style="position:absolute;left:6515;top:240;width:2;height:24" coordorigin="6515,240" coordsize="2,24">
              <v:shape style="position:absolute;left:6515;top:240;width:2;height:24" coordorigin="6515,240" coordsize="0,24" path="m6515,240l6515,264e" filled="false" stroked="true" strokeweight=".098107pt" strokecolor="#ff0000">
                <v:path arrowok="t"/>
              </v:shape>
            </v:group>
            <v:group style="position:absolute;left:6503;top:251;width:24;height:2" coordorigin="6503,251" coordsize="24,2">
              <v:shape style="position:absolute;left:6503;top:251;width:24;height:2" coordorigin="6503,251" coordsize="24,0" path="m6503,251l6527,251e" filled="false" stroked="true" strokeweight=".09927pt" strokecolor="#ff0000">
                <v:path arrowok="t"/>
              </v:shape>
            </v:group>
            <v:group style="position:absolute;left:6515;top:240;width:2;height:24" coordorigin="6515,240" coordsize="2,24">
              <v:shape style="position:absolute;left:6515;top:240;width:2;height:24" coordorigin="6515,240" coordsize="0,24" path="m6515,240l6515,263e" filled="false" stroked="true" strokeweight=".098107pt" strokecolor="#ff0000">
                <v:path arrowok="t"/>
              </v:shape>
            </v:group>
            <v:group style="position:absolute;left:6503;top:251;width:24;height:2" coordorigin="6503,251" coordsize="24,2">
              <v:shape style="position:absolute;left:6503;top:251;width:24;height:2" coordorigin="6503,251" coordsize="24,0" path="m6503,251l6527,251e" filled="false" stroked="true" strokeweight=".09927pt" strokecolor="#ff0000">
                <v:path arrowok="t"/>
              </v:shape>
            </v:group>
            <v:group style="position:absolute;left:6515;top:239;width:2;height:24" coordorigin="6515,239" coordsize="2,24">
              <v:shape style="position:absolute;left:6515;top:239;width:2;height:24" coordorigin="6515,239" coordsize="0,24" path="m6515,239l6515,263e" filled="false" stroked="true" strokeweight=".098107pt" strokecolor="#ff0000">
                <v:path arrowok="t"/>
              </v:shape>
            </v:group>
            <v:group style="position:absolute;left:6503;top:250;width:24;height:2" coordorigin="6503,250" coordsize="24,2">
              <v:shape style="position:absolute;left:6503;top:250;width:24;height:2" coordorigin="6503,250" coordsize="24,0" path="m6503,250l6527,250e" filled="false" stroked="true" strokeweight=".09927pt" strokecolor="#ff0000">
                <v:path arrowok="t"/>
              </v:shape>
            </v:group>
            <v:group style="position:absolute;left:6515;top:238;width:2;height:24" coordorigin="6515,238" coordsize="2,24">
              <v:shape style="position:absolute;left:6515;top:238;width:2;height:24" coordorigin="6515,238" coordsize="0,24" path="m6515,238l6515,262e" filled="false" stroked="true" strokeweight=".098107pt" strokecolor="#ff0000">
                <v:path arrowok="t"/>
              </v:shape>
            </v:group>
            <v:group style="position:absolute;left:6503;top:250;width:24;height:2" coordorigin="6503,250" coordsize="24,2">
              <v:shape style="position:absolute;left:6503;top:250;width:24;height:2" coordorigin="6503,250" coordsize="24,0" path="m6503,250l6527,250e" filled="false" stroked="true" strokeweight=".09927pt" strokecolor="#ff0000">
                <v:path arrowok="t"/>
              </v:shape>
            </v:group>
            <v:group style="position:absolute;left:6515;top:238;width:2;height:24" coordorigin="6515,238" coordsize="2,24">
              <v:shape style="position:absolute;left:6515;top:238;width:2;height:24" coordorigin="6515,238" coordsize="0,24" path="m6515,238l6515,262e" filled="false" stroked="true" strokeweight=".098107pt" strokecolor="#ff0000">
                <v:path arrowok="t"/>
              </v:shape>
            </v:group>
            <v:group style="position:absolute;left:6503;top:249;width:24;height:2" coordorigin="6503,249" coordsize="24,2">
              <v:shape style="position:absolute;left:6503;top:249;width:24;height:2" coordorigin="6503,249" coordsize="24,0" path="m6503,249l6527,249e" filled="false" stroked="true" strokeweight=".09927pt" strokecolor="#ff0000">
                <v:path arrowok="t"/>
              </v:shape>
            </v:group>
            <v:group style="position:absolute;left:6515;top:238;width:2;height:24" coordorigin="6515,238" coordsize="2,24">
              <v:shape style="position:absolute;left:6515;top:238;width:2;height:24" coordorigin="6515,238" coordsize="0,24" path="m6515,238l6515,261e" filled="false" stroked="true" strokeweight=".098107pt" strokecolor="#ff0000">
                <v:path arrowok="t"/>
              </v:shape>
            </v:group>
            <v:group style="position:absolute;left:6503;top:249;width:24;height:2" coordorigin="6503,249" coordsize="24,2">
              <v:shape style="position:absolute;left:6503;top:249;width:24;height:2" coordorigin="6503,249" coordsize="24,0" path="m6503,249l6527,249e" filled="false" stroked="true" strokeweight=".09927pt" strokecolor="#ff0000">
                <v:path arrowok="t"/>
              </v:shape>
            </v:group>
            <v:group style="position:absolute;left:6515;top:237;width:2;height:24" coordorigin="6515,237" coordsize="2,24">
              <v:shape style="position:absolute;left:6515;top:237;width:2;height:24" coordorigin="6515,237" coordsize="0,24" path="m6515,237l6515,261e" filled="false" stroked="true" strokeweight=".098107pt" strokecolor="#ff0000">
                <v:path arrowok="t"/>
              </v:shape>
            </v:group>
            <v:group style="position:absolute;left:6503;top:248;width:24;height:2" coordorigin="6503,248" coordsize="24,2">
              <v:shape style="position:absolute;left:6503;top:248;width:24;height:2" coordorigin="6503,248" coordsize="24,0" path="m6503,248l6527,248e" filled="false" stroked="true" strokeweight=".09927pt" strokecolor="#ff0000">
                <v:path arrowok="t"/>
              </v:shape>
            </v:group>
            <v:group style="position:absolute;left:6515;top:237;width:2;height:24" coordorigin="6515,237" coordsize="2,24">
              <v:shape style="position:absolute;left:6515;top:237;width:2;height:24" coordorigin="6515,237" coordsize="0,24" path="m6515,237l6515,260e" filled="false" stroked="true" strokeweight=".098107pt" strokecolor="#ff0000">
                <v:path arrowok="t"/>
              </v:shape>
            </v:group>
            <v:group style="position:absolute;left:6503;top:247;width:24;height:2" coordorigin="6503,247" coordsize="24,2">
              <v:shape style="position:absolute;left:6503;top:247;width:24;height:2" coordorigin="6503,247" coordsize="24,0" path="m6503,247l6527,247e" filled="false" stroked="true" strokeweight=".09927pt" strokecolor="#ff0000">
                <v:path arrowok="t"/>
              </v:shape>
            </v:group>
            <v:group style="position:absolute;left:6515;top:235;width:2;height:24" coordorigin="6515,235" coordsize="2,24">
              <v:shape style="position:absolute;left:6515;top:235;width:2;height:24" coordorigin="6515,235" coordsize="0,24" path="m6515,235l6515,259e" filled="false" stroked="true" strokeweight=".098107pt" strokecolor="#ff0000">
                <v:path arrowok="t"/>
              </v:shape>
            </v:group>
            <v:group style="position:absolute;left:6503;top:247;width:24;height:2" coordorigin="6503,247" coordsize="24,2">
              <v:shape style="position:absolute;left:6503;top:247;width:24;height:2" coordorigin="6503,247" coordsize="24,0" path="m6503,247l6527,247e" filled="false" stroked="true" strokeweight=".09927pt" strokecolor="#ff0000">
                <v:path arrowok="t"/>
              </v:shape>
            </v:group>
            <v:group style="position:absolute;left:6515;top:235;width:2;height:24" coordorigin="6515,235" coordsize="2,24">
              <v:shape style="position:absolute;left:6515;top:235;width:2;height:24" coordorigin="6515,235" coordsize="0,24" path="m6515,235l6515,259e" filled="false" stroked="true" strokeweight=".098107pt" strokecolor="#ff0000">
                <v:path arrowok="t"/>
              </v:shape>
            </v:group>
            <v:group style="position:absolute;left:6503;top:246;width:24;height:2" coordorigin="6503,246" coordsize="24,2">
              <v:shape style="position:absolute;left:6503;top:246;width:24;height:2" coordorigin="6503,246" coordsize="24,0" path="m6503,246l6527,246e" filled="false" stroked="true" strokeweight=".09927pt" strokecolor="#ff0000">
                <v:path arrowok="t"/>
              </v:shape>
            </v:group>
            <v:group style="position:absolute;left:6515;top:234;width:2;height:24" coordorigin="6515,234" coordsize="2,24">
              <v:shape style="position:absolute;left:6515;top:234;width:2;height:24" coordorigin="6515,234" coordsize="0,24" path="m6515,234l6515,258e" filled="false" stroked="true" strokeweight=".098107pt" strokecolor="#ff0000">
                <v:path arrowok="t"/>
              </v:shape>
            </v:group>
            <v:group style="position:absolute;left:6503;top:245;width:24;height:2" coordorigin="6503,245" coordsize="24,2">
              <v:shape style="position:absolute;left:6503;top:245;width:24;height:2" coordorigin="6503,245" coordsize="24,0" path="m6503,245l6527,245e" filled="false" stroked="true" strokeweight=".09927pt" strokecolor="#ff0000">
                <v:path arrowok="t"/>
              </v:shape>
            </v:group>
            <v:group style="position:absolute;left:6515;top:234;width:2;height:24" coordorigin="6515,234" coordsize="2,24">
              <v:shape style="position:absolute;left:6515;top:234;width:2;height:24" coordorigin="6515,234" coordsize="0,24" path="m6515,234l6515,257e" filled="false" stroked="true" strokeweight=".098107pt" strokecolor="#ff0000">
                <v:path arrowok="t"/>
              </v:shape>
            </v:group>
            <v:group style="position:absolute;left:6503;top:245;width:24;height:2" coordorigin="6503,245" coordsize="24,2">
              <v:shape style="position:absolute;left:6503;top:245;width:24;height:2" coordorigin="6503,245" coordsize="24,0" path="m6503,245l6527,245e" filled="false" stroked="true" strokeweight=".09927pt" strokecolor="#ff0000">
                <v:path arrowok="t"/>
              </v:shape>
            </v:group>
            <v:group style="position:absolute;left:6515;top:233;width:2;height:24" coordorigin="6515,233" coordsize="2,24">
              <v:shape style="position:absolute;left:6515;top:233;width:2;height:24" coordorigin="6515,233" coordsize="0,24" path="m6515,233l6515,257e" filled="false" stroked="true" strokeweight=".098107pt" strokecolor="#ff0000">
                <v:path arrowok="t"/>
              </v:shape>
            </v:group>
            <v:group style="position:absolute;left:6503;top:244;width:24;height:2" coordorigin="6503,244" coordsize="24,2">
              <v:shape style="position:absolute;left:6503;top:244;width:24;height:2" coordorigin="6503,244" coordsize="24,0" path="m6503,244l6527,244e" filled="false" stroked="true" strokeweight=".09927pt" strokecolor="#ff0000">
                <v:path arrowok="t"/>
              </v:shape>
            </v:group>
            <v:group style="position:absolute;left:6515;top:233;width:2;height:24" coordorigin="6515,233" coordsize="2,24">
              <v:shape style="position:absolute;left:6515;top:233;width:2;height:24" coordorigin="6515,233" coordsize="0,24" path="m6515,233l6515,256e" filled="false" stroked="true" strokeweight=".098107pt" strokecolor="#ff0000">
                <v:path arrowok="t"/>
              </v:shape>
            </v:group>
            <v:group style="position:absolute;left:6503;top:244;width:24;height:2" coordorigin="6503,244" coordsize="24,2">
              <v:shape style="position:absolute;left:6503;top:244;width:24;height:2" coordorigin="6503,244" coordsize="24,0" path="m6503,244l6527,244e" filled="false" stroked="true" strokeweight=".09927pt" strokecolor="#ff0000">
                <v:path arrowok="t"/>
              </v:shape>
            </v:group>
            <v:group style="position:absolute;left:6515;top:232;width:2;height:24" coordorigin="6515,232" coordsize="2,24">
              <v:shape style="position:absolute;left:6515;top:232;width:2;height:24" coordorigin="6515,232" coordsize="0,24" path="m6515,232l6515,256e" filled="false" stroked="true" strokeweight=".098107pt" strokecolor="#ff0000">
                <v:path arrowok="t"/>
              </v:shape>
            </v:group>
            <v:group style="position:absolute;left:6503;top:243;width:24;height:2" coordorigin="6503,243" coordsize="24,2">
              <v:shape style="position:absolute;left:6503;top:243;width:24;height:2" coordorigin="6503,243" coordsize="24,0" path="m6503,243l6527,243e" filled="false" stroked="true" strokeweight=".09927pt" strokecolor="#ff0000">
                <v:path arrowok="t"/>
              </v:shape>
            </v:group>
            <v:group style="position:absolute;left:6515;top:231;width:2;height:24" coordorigin="6515,231" coordsize="2,24">
              <v:shape style="position:absolute;left:6515;top:231;width:2;height:24" coordorigin="6515,231" coordsize="0,24" path="m6515,231l6515,255e" filled="false" stroked="true" strokeweight=".098107pt" strokecolor="#ff0000">
                <v:path arrowok="t"/>
              </v:shape>
            </v:group>
            <v:group style="position:absolute;left:6503;top:243;width:24;height:2" coordorigin="6503,243" coordsize="24,2">
              <v:shape style="position:absolute;left:6503;top:243;width:24;height:2" coordorigin="6503,243" coordsize="24,0" path="m6503,243l6527,243e" filled="false" stroked="true" strokeweight=".09927pt" strokecolor="#ff0000">
                <v:path arrowok="t"/>
              </v:shape>
            </v:group>
            <v:group style="position:absolute;left:6515;top:231;width:2;height:24" coordorigin="6515,231" coordsize="2,24">
              <v:shape style="position:absolute;left:6515;top:231;width:2;height:24" coordorigin="6515,231" coordsize="0,24" path="m6515,231l6515,254e" filled="false" stroked="true" strokeweight=".098107pt" strokecolor="#ff0000">
                <v:path arrowok="t"/>
              </v:shape>
            </v:group>
            <v:group style="position:absolute;left:6503;top:242;width:24;height:2" coordorigin="6503,242" coordsize="24,2">
              <v:shape style="position:absolute;left:6503;top:242;width:24;height:2" coordorigin="6503,242" coordsize="24,0" path="m6503,242l6527,242e" filled="false" stroked="true" strokeweight=".09927pt" strokecolor="#ff0000">
                <v:path arrowok="t"/>
              </v:shape>
            </v:group>
            <v:group style="position:absolute;left:6515;top:230;width:2;height:24" coordorigin="6515,230" coordsize="2,24">
              <v:shape style="position:absolute;left:6515;top:230;width:2;height:24" coordorigin="6515,230" coordsize="0,24" path="m6515,230l6515,254e" filled="false" stroked="true" strokeweight=".098107pt" strokecolor="#ff0000">
                <v:path arrowok="t"/>
              </v:shape>
            </v:group>
            <v:group style="position:absolute;left:6503;top:242;width:24;height:2" coordorigin="6503,242" coordsize="24,2">
              <v:shape style="position:absolute;left:6503;top:242;width:24;height:2" coordorigin="6503,242" coordsize="24,0" path="m6503,242l6527,242e" filled="false" stroked="true" strokeweight=".09927pt" strokecolor="#ff0000">
                <v:path arrowok="t"/>
              </v:shape>
            </v:group>
            <v:group style="position:absolute;left:6515;top:230;width:2;height:24" coordorigin="6515,230" coordsize="2,24">
              <v:shape style="position:absolute;left:6515;top:230;width:2;height:24" coordorigin="6515,230" coordsize="0,24" path="m6515,230l6515,254e" filled="false" stroked="true" strokeweight=".098107pt" strokecolor="#ff0000">
                <v:path arrowok="t"/>
              </v:shape>
            </v:group>
            <v:group style="position:absolute;left:6503;top:242;width:24;height:2" coordorigin="6503,242" coordsize="24,2">
              <v:shape style="position:absolute;left:6503;top:242;width:24;height:2" coordorigin="6503,242" coordsize="24,0" path="m6503,242l6527,242e" filled="false" stroked="true" strokeweight=".09927pt" strokecolor="#ff0000">
                <v:path arrowok="t"/>
              </v:shape>
            </v:group>
            <v:group style="position:absolute;left:6515;top:230;width:2;height:24" coordorigin="6515,230" coordsize="2,24">
              <v:shape style="position:absolute;left:6515;top:230;width:2;height:24" coordorigin="6515,230" coordsize="0,24" path="m6515,230l6515,253e" filled="false" stroked="true" strokeweight=".098107pt" strokecolor="#ff0000">
                <v:path arrowok="t"/>
              </v:shape>
            </v:group>
            <v:group style="position:absolute;left:6503;top:241;width:24;height:2" coordorigin="6503,241" coordsize="24,2">
              <v:shape style="position:absolute;left:6503;top:241;width:24;height:2" coordorigin="6503,241" coordsize="24,0" path="m6503,241l6527,241e" filled="false" stroked="true" strokeweight=".09927pt" strokecolor="#ff0000">
                <v:path arrowok="t"/>
              </v:shape>
            </v:group>
            <v:group style="position:absolute;left:6515;top:229;width:2;height:24" coordorigin="6515,229" coordsize="2,24">
              <v:shape style="position:absolute;left:6515;top:229;width:2;height:24" coordorigin="6515,229" coordsize="0,24" path="m6515,229l6515,253e" filled="false" stroked="true" strokeweight=".098107pt" strokecolor="#ff0000">
                <v:path arrowok="t"/>
              </v:shape>
            </v:group>
            <v:group style="position:absolute;left:6503;top:241;width:24;height:2" coordorigin="6503,241" coordsize="24,2">
              <v:shape style="position:absolute;left:6503;top:241;width:24;height:2" coordorigin="6503,241" coordsize="24,0" path="m6503,241l6527,241e" filled="false" stroked="true" strokeweight=".09927pt" strokecolor="#ff0000">
                <v:path arrowok="t"/>
              </v:shape>
            </v:group>
            <v:group style="position:absolute;left:6515;top:229;width:2;height:24" coordorigin="6515,229" coordsize="2,24">
              <v:shape style="position:absolute;left:6515;top:229;width:2;height:24" coordorigin="6515,229" coordsize="0,24" path="m6515,229l6515,253e" filled="false" stroked="true" strokeweight=".098107pt" strokecolor="#ff0000">
                <v:path arrowok="t"/>
              </v:shape>
            </v:group>
            <v:group style="position:absolute;left:6503;top:239;width:24;height:2" coordorigin="6503,239" coordsize="24,2">
              <v:shape style="position:absolute;left:6503;top:239;width:24;height:2" coordorigin="6503,239" coordsize="24,0" path="m6503,239l6527,239e" filled="false" stroked="true" strokeweight=".09927pt" strokecolor="#ff0000">
                <v:path arrowok="t"/>
              </v:shape>
            </v:group>
            <v:group style="position:absolute;left:6515;top:227;width:2;height:24" coordorigin="6515,227" coordsize="2,24">
              <v:shape style="position:absolute;left:6515;top:227;width:2;height:24" coordorigin="6515,227" coordsize="0,24" path="m6515,227l6515,251e" filled="false" stroked="true" strokeweight=".098107pt" strokecolor="#ff0000">
                <v:path arrowok="t"/>
              </v:shape>
            </v:group>
            <v:group style="position:absolute;left:6503;top:239;width:24;height:2" coordorigin="6503,239" coordsize="24,2">
              <v:shape style="position:absolute;left:6503;top:239;width:24;height:2" coordorigin="6503,239" coordsize="24,0" path="m6503,239l6527,239e" filled="false" stroked="true" strokeweight=".09927pt" strokecolor="#ff0000">
                <v:path arrowok="t"/>
              </v:shape>
            </v:group>
            <v:group style="position:absolute;left:6515;top:227;width:2;height:24" coordorigin="6515,227" coordsize="2,24">
              <v:shape style="position:absolute;left:6515;top:227;width:2;height:24" coordorigin="6515,227" coordsize="0,24" path="m6515,227l6515,251e" filled="false" stroked="true" strokeweight=".098107pt" strokecolor="#ff0000">
                <v:path arrowok="t"/>
              </v:shape>
            </v:group>
            <v:group style="position:absolute;left:6503;top:239;width:24;height:2" coordorigin="6503,239" coordsize="24,2">
              <v:shape style="position:absolute;left:6503;top:239;width:24;height:2" coordorigin="6503,239" coordsize="24,0" path="m6503,239l6527,239e" filled="false" stroked="true" strokeweight=".09927pt" strokecolor="#ff0000">
                <v:path arrowok="t"/>
              </v:shape>
            </v:group>
            <v:group style="position:absolute;left:6515;top:227;width:2;height:24" coordorigin="6515,227" coordsize="2,24">
              <v:shape style="position:absolute;left:6515;top:227;width:2;height:24" coordorigin="6515,227" coordsize="0,24" path="m6515,227l6515,250e" filled="false" stroked="true" strokeweight=".098107pt" strokecolor="#ff0000">
                <v:path arrowok="t"/>
              </v:shape>
            </v:group>
            <v:group style="position:absolute;left:6503;top:238;width:24;height:2" coordorigin="6503,238" coordsize="24,2">
              <v:shape style="position:absolute;left:6503;top:238;width:24;height:2" coordorigin="6503,238" coordsize="24,0" path="m6503,238l6527,238e" filled="false" stroked="true" strokeweight=".09927pt" strokecolor="#ff0000">
                <v:path arrowok="t"/>
              </v:shape>
            </v:group>
            <v:group style="position:absolute;left:6515;top:226;width:2;height:24" coordorigin="6515,226" coordsize="2,24">
              <v:shape style="position:absolute;left:6515;top:226;width:2;height:24" coordorigin="6515,226" coordsize="0,24" path="m6515,226l6515,250e" filled="false" stroked="true" strokeweight=".098107pt" strokecolor="#ff0000">
                <v:path arrowok="t"/>
              </v:shape>
            </v:group>
            <v:group style="position:absolute;left:6503;top:238;width:24;height:2" coordorigin="6503,238" coordsize="24,2">
              <v:shape style="position:absolute;left:6503;top:238;width:24;height:2" coordorigin="6503,238" coordsize="24,0" path="m6503,238l6527,238e" filled="false" stroked="true" strokeweight=".09927pt" strokecolor="#ff0000">
                <v:path arrowok="t"/>
              </v:shape>
            </v:group>
            <v:group style="position:absolute;left:6515;top:226;width:2;height:24" coordorigin="6515,226" coordsize="2,24">
              <v:shape style="position:absolute;left:6515;top:226;width:2;height:24" coordorigin="6515,226" coordsize="0,24" path="m6515,226l6515,249e" filled="false" stroked="true" strokeweight=".098107pt" strokecolor="#ff0000">
                <v:path arrowok="t"/>
              </v:shape>
            </v:group>
            <v:group style="position:absolute;left:6503;top:237;width:24;height:2" coordorigin="6503,237" coordsize="24,2">
              <v:shape style="position:absolute;left:6503;top:237;width:24;height:2" coordorigin="6503,237" coordsize="24,0" path="m6503,237l6527,237e" filled="false" stroked="true" strokeweight=".09927pt" strokecolor="#ff0000">
                <v:path arrowok="t"/>
              </v:shape>
            </v:group>
            <v:group style="position:absolute;left:6515;top:225;width:2;height:24" coordorigin="6515,225" coordsize="2,24">
              <v:shape style="position:absolute;left:6515;top:225;width:2;height:24" coordorigin="6515,225" coordsize="0,24" path="m6515,225l6515,249e" filled="false" stroked="true" strokeweight=".098107pt" strokecolor="#ff0000">
                <v:path arrowok="t"/>
              </v:shape>
            </v:group>
            <v:group style="position:absolute;left:6503;top:237;width:24;height:2" coordorigin="6503,237" coordsize="24,2">
              <v:shape style="position:absolute;left:6503;top:237;width:24;height:2" coordorigin="6503,237" coordsize="24,0" path="m6503,237l6527,237e" filled="false" stroked="true" strokeweight=".09927pt" strokecolor="#ff0000">
                <v:path arrowok="t"/>
              </v:shape>
            </v:group>
            <v:group style="position:absolute;left:6515;top:225;width:2;height:24" coordorigin="6515,225" coordsize="2,24">
              <v:shape style="position:absolute;left:6515;top:225;width:2;height:24" coordorigin="6515,225" coordsize="0,24" path="m6515,225l6515,249e" filled="false" stroked="true" strokeweight=".098107pt" strokecolor="#ff0000">
                <v:path arrowok="t"/>
              </v:shape>
            </v:group>
            <v:group style="position:absolute;left:6503;top:236;width:24;height:2" coordorigin="6503,236" coordsize="24,2">
              <v:shape style="position:absolute;left:6503;top:236;width:24;height:2" coordorigin="6503,236" coordsize="24,0" path="m6503,236l6527,236e" filled="false" stroked="true" strokeweight=".09927pt" strokecolor="#ff0000">
                <v:path arrowok="t"/>
              </v:shape>
            </v:group>
            <v:group style="position:absolute;left:6515;top:224;width:2;height:24" coordorigin="6515,224" coordsize="2,24">
              <v:shape style="position:absolute;left:6515;top:224;width:2;height:24" coordorigin="6515,224" coordsize="0,24" path="m6515,224l6515,248e" filled="false" stroked="true" strokeweight=".098107pt" strokecolor="#ff0000">
                <v:path arrowok="t"/>
              </v:shape>
            </v:group>
            <v:group style="position:absolute;left:6503;top:235;width:24;height:2" coordorigin="6503,235" coordsize="24,2">
              <v:shape style="position:absolute;left:6503;top:235;width:24;height:2" coordorigin="6503,235" coordsize="24,0" path="m6503,235l6527,235e" filled="false" stroked="true" strokeweight=".09927pt" strokecolor="#ff0000">
                <v:path arrowok="t"/>
              </v:shape>
            </v:group>
            <v:group style="position:absolute;left:6515;top:223;width:2;height:24" coordorigin="6515,223" coordsize="2,24">
              <v:shape style="position:absolute;left:6515;top:223;width:2;height:24" coordorigin="6515,223" coordsize="0,24" path="m6515,223l6515,246e" filled="false" stroked="true" strokeweight=".098107pt" strokecolor="#ff0000">
                <v:path arrowok="t"/>
              </v:shape>
            </v:group>
            <v:group style="position:absolute;left:6503;top:234;width:24;height:2" coordorigin="6503,234" coordsize="24,2">
              <v:shape style="position:absolute;left:6503;top:234;width:24;height:2" coordorigin="6503,234" coordsize="24,0" path="m6503,234l6527,234e" filled="false" stroked="true" strokeweight=".09927pt" strokecolor="#ff0000">
                <v:path arrowok="t"/>
              </v:shape>
            </v:group>
            <v:group style="position:absolute;left:6515;top:222;width:2;height:24" coordorigin="6515,222" coordsize="2,24">
              <v:shape style="position:absolute;left:6515;top:222;width:2;height:24" coordorigin="6515,222" coordsize="0,24" path="m6515,222l6515,246e" filled="false" stroked="true" strokeweight=".098107pt" strokecolor="#ff0000">
                <v:path arrowok="t"/>
              </v:shape>
            </v:group>
            <v:group style="position:absolute;left:6503;top:234;width:24;height:2" coordorigin="6503,234" coordsize="24,2">
              <v:shape style="position:absolute;left:6503;top:234;width:24;height:2" coordorigin="6503,234" coordsize="24,0" path="m6503,234l6527,234e" filled="false" stroked="true" strokeweight=".09927pt" strokecolor="#ff0000">
                <v:path arrowok="t"/>
              </v:shape>
            </v:group>
            <v:group style="position:absolute;left:6515;top:222;width:2;height:24" coordorigin="6515,222" coordsize="2,24">
              <v:shape style="position:absolute;left:6515;top:222;width:2;height:24" coordorigin="6515,222" coordsize="0,24" path="m6515,222l6515,246e" filled="false" stroked="true" strokeweight=".098107pt" strokecolor="#ff0000">
                <v:path arrowok="t"/>
              </v:shape>
            </v:group>
            <v:group style="position:absolute;left:6503;top:234;width:24;height:2" coordorigin="6503,234" coordsize="24,2">
              <v:shape style="position:absolute;left:6503;top:234;width:24;height:2" coordorigin="6503,234" coordsize="24,0" path="m6503,234l6527,234e" filled="false" stroked="true" strokeweight=".09927pt" strokecolor="#ff0000">
                <v:path arrowok="t"/>
              </v:shape>
            </v:group>
            <v:group style="position:absolute;left:6515;top:222;width:2;height:24" coordorigin="6515,222" coordsize="2,24">
              <v:shape style="position:absolute;left:6515;top:222;width:2;height:24" coordorigin="6515,222" coordsize="0,24" path="m6515,222l6515,245e" filled="false" stroked="true" strokeweight=".098107pt" strokecolor="#ff0000">
                <v:path arrowok="t"/>
              </v:shape>
            </v:group>
            <v:group style="position:absolute;left:6503;top:232;width:24;height:2" coordorigin="6503,232" coordsize="24,2">
              <v:shape style="position:absolute;left:6503;top:232;width:24;height:2" coordorigin="6503,232" coordsize="24,0" path="m6503,232l6527,232e" filled="false" stroked="true" strokeweight=".09927pt" strokecolor="#ff0000">
                <v:path arrowok="t"/>
              </v:shape>
            </v:group>
            <v:group style="position:absolute;left:6515;top:220;width:2;height:24" coordorigin="6515,220" coordsize="2,24">
              <v:shape style="position:absolute;left:6515;top:220;width:2;height:24" coordorigin="6515,220" coordsize="0,24" path="m6515,220l6515,244e" filled="false" stroked="true" strokeweight=".098107pt" strokecolor="#ff0000">
                <v:path arrowok="t"/>
              </v:shape>
            </v:group>
            <v:group style="position:absolute;left:6503;top:232;width:24;height:2" coordorigin="6503,232" coordsize="24,2">
              <v:shape style="position:absolute;left:6503;top:232;width:24;height:2" coordorigin="6503,232" coordsize="24,0" path="m6503,232l6527,232e" filled="false" stroked="true" strokeweight=".09927pt" strokecolor="#ff0000">
                <v:path arrowok="t"/>
              </v:shape>
            </v:group>
            <v:group style="position:absolute;left:6515;top:220;width:2;height:24" coordorigin="6515,220" coordsize="2,24">
              <v:shape style="position:absolute;left:6515;top:220;width:2;height:24" coordorigin="6515,220" coordsize="0,24" path="m6515,220l6515,243e" filled="false" stroked="true" strokeweight=".098107pt" strokecolor="#ff0000">
                <v:path arrowok="t"/>
              </v:shape>
            </v:group>
            <v:group style="position:absolute;left:6503;top:231;width:24;height:2" coordorigin="6503,231" coordsize="24,2">
              <v:shape style="position:absolute;left:6503;top:231;width:24;height:2" coordorigin="6503,231" coordsize="24,0" path="m6503,231l6527,231e" filled="false" stroked="true" strokeweight=".09927pt" strokecolor="#ff0000">
                <v:path arrowok="t"/>
              </v:shape>
            </v:group>
            <v:group style="position:absolute;left:6515;top:219;width:2;height:24" coordorigin="6515,219" coordsize="2,24">
              <v:shape style="position:absolute;left:6515;top:219;width:2;height:24" coordorigin="6515,219" coordsize="0,24" path="m6515,219l6515,243e" filled="false" stroked="true" strokeweight=".098107pt" strokecolor="#ff0000">
                <v:path arrowok="t"/>
              </v:shape>
            </v:group>
            <v:group style="position:absolute;left:6503;top:229;width:24;height:2" coordorigin="6503,229" coordsize="24,2">
              <v:shape style="position:absolute;left:6503;top:229;width:24;height:2" coordorigin="6503,229" coordsize="24,0" path="m6503,229l6527,229e" filled="false" stroked="true" strokeweight=".09927pt" strokecolor="#ff0000">
                <v:path arrowok="t"/>
              </v:shape>
            </v:group>
            <v:group style="position:absolute;left:6515;top:217;width:2;height:24" coordorigin="6515,217" coordsize="2,24">
              <v:shape style="position:absolute;left:6515;top:217;width:2;height:24" coordorigin="6515,217" coordsize="0,24" path="m6515,217l6515,241e" filled="false" stroked="true" strokeweight=".098107pt" strokecolor="#ff0000">
                <v:path arrowok="t"/>
              </v:shape>
            </v:group>
            <v:group style="position:absolute;left:6503;top:229;width:24;height:2" coordorigin="6503,229" coordsize="24,2">
              <v:shape style="position:absolute;left:6503;top:229;width:24;height:2" coordorigin="6503,229" coordsize="24,0" path="m6503,229l6527,229e" filled="false" stroked="true" strokeweight=".09927pt" strokecolor="#ff0000">
                <v:path arrowok="t"/>
              </v:shape>
            </v:group>
            <v:group style="position:absolute;left:6515;top:217;width:2;height:24" coordorigin="6515,217" coordsize="2,24">
              <v:shape style="position:absolute;left:6515;top:217;width:2;height:24" coordorigin="6515,217" coordsize="0,24" path="m6515,217l6515,241e" filled="false" stroked="true" strokeweight=".098107pt" strokecolor="#ff0000">
                <v:path arrowok="t"/>
              </v:shape>
            </v:group>
            <v:group style="position:absolute;left:6503;top:227;width:24;height:2" coordorigin="6503,227" coordsize="24,2">
              <v:shape style="position:absolute;left:6503;top:227;width:24;height:2" coordorigin="6503,227" coordsize="24,0" path="m6503,227l6527,227e" filled="false" stroked="true" strokeweight=".09927pt" strokecolor="#ff0000">
                <v:path arrowok="t"/>
              </v:shape>
            </v:group>
            <v:group style="position:absolute;left:6515;top:215;width:2;height:24" coordorigin="6515,215" coordsize="2,24">
              <v:shape style="position:absolute;left:6515;top:215;width:2;height:24" coordorigin="6515,215" coordsize="0,24" path="m6515,215l6515,239e" filled="false" stroked="true" strokeweight=".098107pt" strokecolor="#ff0000">
                <v:path arrowok="t"/>
              </v:shape>
            </v:group>
            <v:group style="position:absolute;left:6503;top:227;width:24;height:2" coordorigin="6503,227" coordsize="24,2">
              <v:shape style="position:absolute;left:6503;top:227;width:24;height:2" coordorigin="6503,227" coordsize="24,0" path="m6503,227l6527,227e" filled="false" stroked="true" strokeweight=".09927pt" strokecolor="#ff0000">
                <v:path arrowok="t"/>
              </v:shape>
            </v:group>
            <v:group style="position:absolute;left:6515;top:215;width:2;height:24" coordorigin="6515,215" coordsize="2,24">
              <v:shape style="position:absolute;left:6515;top:215;width:2;height:24" coordorigin="6515,215" coordsize="0,24" path="m6515,215l6515,239e" filled="false" stroked="true" strokeweight=".098107pt" strokecolor="#ff0000">
                <v:path arrowok="t"/>
              </v:shape>
            </v:group>
            <v:group style="position:absolute;left:6503;top:226;width:24;height:2" coordorigin="6503,226" coordsize="24,2">
              <v:shape style="position:absolute;left:6503;top:226;width:24;height:2" coordorigin="6503,226" coordsize="24,0" path="m6503,226l6527,226e" filled="false" stroked="true" strokeweight=".09927pt" strokecolor="#ff0000">
                <v:path arrowok="t"/>
              </v:shape>
            </v:group>
            <v:group style="position:absolute;left:6515;top:214;width:2;height:24" coordorigin="6515,214" coordsize="2,24">
              <v:shape style="position:absolute;left:6515;top:214;width:2;height:24" coordorigin="6515,214" coordsize="0,24" path="m6515,214l6515,238e" filled="false" stroked="true" strokeweight=".098107pt" strokecolor="#ff0000">
                <v:path arrowok="t"/>
              </v:shape>
            </v:group>
            <v:group style="position:absolute;left:6503;top:225;width:24;height:2" coordorigin="6503,225" coordsize="24,2">
              <v:shape style="position:absolute;left:6503;top:225;width:24;height:2" coordorigin="6503,225" coordsize="24,0" path="m6503,225l6527,225e" filled="false" stroked="true" strokeweight=".09927pt" strokecolor="#ff0000">
                <v:path arrowok="t"/>
              </v:shape>
            </v:group>
            <v:group style="position:absolute;left:6515;top:213;width:2;height:24" coordorigin="6515,213" coordsize="2,24">
              <v:shape style="position:absolute;left:6515;top:213;width:2;height:24" coordorigin="6515,213" coordsize="0,24" path="m6515,213l6515,237e" filled="false" stroked="true" strokeweight=".098107pt" strokecolor="#ff0000">
                <v:path arrowok="t"/>
              </v:shape>
            </v:group>
            <v:group style="position:absolute;left:6503;top:224;width:24;height:2" coordorigin="6503,224" coordsize="24,2">
              <v:shape style="position:absolute;left:6503;top:224;width:24;height:2" coordorigin="6503,224" coordsize="24,0" path="m6503,224l6527,224e" filled="false" stroked="true" strokeweight=".09927pt" strokecolor="#ff0000">
                <v:path arrowok="t"/>
              </v:shape>
            </v:group>
            <v:group style="position:absolute;left:6515;top:212;width:2;height:24" coordorigin="6515,212" coordsize="2,24">
              <v:shape style="position:absolute;left:6515;top:212;width:2;height:24" coordorigin="6515,212" coordsize="0,24" path="m6515,212l6515,236e" filled="false" stroked="true" strokeweight=".098107pt" strokecolor="#ff0000">
                <v:path arrowok="t"/>
              </v:shape>
            </v:group>
            <v:group style="position:absolute;left:6503;top:224;width:24;height:2" coordorigin="6503,224" coordsize="24,2">
              <v:shape style="position:absolute;left:6503;top:224;width:24;height:2" coordorigin="6503,224" coordsize="24,0" path="m6503,224l6527,224e" filled="false" stroked="true" strokeweight=".09927pt" strokecolor="#ff0000">
                <v:path arrowok="t"/>
              </v:shape>
            </v:group>
            <v:group style="position:absolute;left:6515;top:212;width:2;height:24" coordorigin="6515,212" coordsize="2,24">
              <v:shape style="position:absolute;left:6515;top:212;width:2;height:24" coordorigin="6515,212" coordsize="0,24" path="m6515,212l6515,236e" filled="false" stroked="true" strokeweight=".098107pt" strokecolor="#ff0000">
                <v:path arrowok="t"/>
              </v:shape>
            </v:group>
            <v:group style="position:absolute;left:6503;top:223;width:24;height:2" coordorigin="6503,223" coordsize="24,2">
              <v:shape style="position:absolute;left:6503;top:223;width:24;height:2" coordorigin="6503,223" coordsize="24,0" path="m6503,223l6527,223e" filled="false" stroked="true" strokeweight=".09927pt" strokecolor="#ff0000">
                <v:path arrowok="t"/>
              </v:shape>
            </v:group>
            <v:group style="position:absolute;left:6515;top:212;width:2;height:24" coordorigin="6515,212" coordsize="2,24">
              <v:shape style="position:absolute;left:6515;top:212;width:2;height:24" coordorigin="6515,212" coordsize="0,24" path="m6515,212l6515,235e" filled="false" stroked="true" strokeweight=".098107pt" strokecolor="#ff0000">
                <v:path arrowok="t"/>
              </v:shape>
            </v:group>
            <v:group style="position:absolute;left:6503;top:223;width:24;height:2" coordorigin="6503,223" coordsize="24,2">
              <v:shape style="position:absolute;left:6503;top:223;width:24;height:2" coordorigin="6503,223" coordsize="24,0" path="m6503,223l6527,223e" filled="false" stroked="true" strokeweight=".09927pt" strokecolor="#ff0000">
                <v:path arrowok="t"/>
              </v:shape>
            </v:group>
            <v:group style="position:absolute;left:6515;top:211;width:2;height:24" coordorigin="6515,211" coordsize="2,24">
              <v:shape style="position:absolute;left:6515;top:211;width:2;height:24" coordorigin="6515,211" coordsize="0,24" path="m6515,211l6515,235e" filled="false" stroked="true" strokeweight=".098107pt" strokecolor="#ff0000">
                <v:path arrowok="t"/>
              </v:shape>
            </v:group>
            <v:group style="position:absolute;left:6503;top:223;width:24;height:2" coordorigin="6503,223" coordsize="24,2">
              <v:shape style="position:absolute;left:6503;top:223;width:24;height:2" coordorigin="6503,223" coordsize="24,0" path="m6503,223l6527,223e" filled="false" stroked="true" strokeweight=".09927pt" strokecolor="#ff0000">
                <v:path arrowok="t"/>
              </v:shape>
            </v:group>
            <v:group style="position:absolute;left:6515;top:211;width:2;height:24" coordorigin="6515,211" coordsize="2,24">
              <v:shape style="position:absolute;left:6515;top:211;width:2;height:24" coordorigin="6515,211" coordsize="0,24" path="m6515,211l6515,235e" filled="false" stroked="true" strokeweight=".098107pt" strokecolor="#ff0000">
                <v:path arrowok="t"/>
              </v:shape>
            </v:group>
            <v:group style="position:absolute;left:6503;top:222;width:24;height:2" coordorigin="6503,222" coordsize="24,2">
              <v:shape style="position:absolute;left:6503;top:222;width:24;height:2" coordorigin="6503,222" coordsize="24,0" path="m6503,222l6527,222e" filled="false" stroked="true" strokeweight=".09927pt" strokecolor="#ff0000">
                <v:path arrowok="t"/>
              </v:shape>
            </v:group>
            <v:group style="position:absolute;left:6515;top:211;width:2;height:24" coordorigin="6515,211" coordsize="2,24">
              <v:shape style="position:absolute;left:6515;top:211;width:2;height:24" coordorigin="6515,211" coordsize="0,24" path="m6515,211l6515,234e" filled="false" stroked="true" strokeweight=".098107pt" strokecolor="#ff0000">
                <v:path arrowok="t"/>
              </v:shape>
            </v:group>
            <v:group style="position:absolute;left:6503;top:222;width:24;height:2" coordorigin="6503,222" coordsize="24,2">
              <v:shape style="position:absolute;left:6503;top:222;width:24;height:2" coordorigin="6503,222" coordsize="24,0" path="m6503,222l6527,222e" filled="false" stroked="true" strokeweight=".09927pt" strokecolor="#ff0000">
                <v:path arrowok="t"/>
              </v:shape>
            </v:group>
            <v:group style="position:absolute;left:6515;top:210;width:2;height:24" coordorigin="6515,210" coordsize="2,24">
              <v:shape style="position:absolute;left:6515;top:210;width:2;height:24" coordorigin="6515,210" coordsize="0,24" path="m6515,210l6515,234e" filled="false" stroked="true" strokeweight=".098107pt" strokecolor="#ff0000">
                <v:path arrowok="t"/>
              </v:shape>
            </v:group>
            <v:group style="position:absolute;left:6503;top:222;width:24;height:2" coordorigin="6503,222" coordsize="24,2">
              <v:shape style="position:absolute;left:6503;top:222;width:24;height:2" coordorigin="6503,222" coordsize="24,0" path="m6503,222l6527,222e" filled="false" stroked="true" strokeweight=".09927pt" strokecolor="#ff0000">
                <v:path arrowok="t"/>
              </v:shape>
            </v:group>
            <v:group style="position:absolute;left:6515;top:210;width:2;height:24" coordorigin="6515,210" coordsize="2,24">
              <v:shape style="position:absolute;left:6515;top:210;width:2;height:24" coordorigin="6515,210" coordsize="0,24" path="m6515,210l6515,234e" filled="false" stroked="true" strokeweight=".098107pt" strokecolor="#ff0000">
                <v:path arrowok="t"/>
              </v:shape>
            </v:group>
            <v:group style="position:absolute;left:6503;top:221;width:24;height:2" coordorigin="6503,221" coordsize="24,2">
              <v:shape style="position:absolute;left:6503;top:221;width:24;height:2" coordorigin="6503,221" coordsize="24,0" path="m6503,221l6527,221e" filled="false" stroked="true" strokeweight=".09927pt" strokecolor="#ff0000">
                <v:path arrowok="t"/>
              </v:shape>
            </v:group>
            <v:group style="position:absolute;left:6515;top:209;width:2;height:24" coordorigin="6515,209" coordsize="2,24">
              <v:shape style="position:absolute;left:6515;top:209;width:2;height:24" coordorigin="6515,209" coordsize="0,24" path="m6515,209l6515,233e" filled="false" stroked="true" strokeweight=".098107pt" strokecolor="#ff0000">
                <v:path arrowok="t"/>
              </v:shape>
            </v:group>
            <v:group style="position:absolute;left:6503;top:220;width:24;height:2" coordorigin="6503,220" coordsize="24,2">
              <v:shape style="position:absolute;left:6503;top:220;width:24;height:2" coordorigin="6503,220" coordsize="24,0" path="m6503,220l6527,220e" filled="false" stroked="true" strokeweight=".09927pt" strokecolor="#ff0000">
                <v:path arrowok="t"/>
              </v:shape>
            </v:group>
            <v:group style="position:absolute;left:6515;top:209;width:2;height:24" coordorigin="6515,209" coordsize="2,24">
              <v:shape style="position:absolute;left:6515;top:209;width:2;height:24" coordorigin="6515,209" coordsize="0,24" path="m6515,209l6515,232e" filled="false" stroked="true" strokeweight=".098107pt" strokecolor="#ff0000">
                <v:path arrowok="t"/>
              </v:shape>
            </v:group>
            <v:group style="position:absolute;left:6503;top:218;width:24;height:2" coordorigin="6503,218" coordsize="24,2">
              <v:shape style="position:absolute;left:6503;top:218;width:24;height:2" coordorigin="6503,218" coordsize="24,0" path="m6503,218l6527,218e" filled="false" stroked="true" strokeweight=".09927pt" strokecolor="#ff0000">
                <v:path arrowok="t"/>
              </v:shape>
            </v:group>
            <v:group style="position:absolute;left:6515;top:206;width:2;height:24" coordorigin="6515,206" coordsize="2,24">
              <v:shape style="position:absolute;left:6515;top:206;width:2;height:24" coordorigin="6515,206" coordsize="0,24" path="m6515,206l6515,230e" filled="false" stroked="true" strokeweight=".098107pt" strokecolor="#ff0000">
                <v:path arrowok="t"/>
              </v:shape>
            </v:group>
            <v:group style="position:absolute;left:6503;top:217;width:24;height:2" coordorigin="6503,217" coordsize="24,2">
              <v:shape style="position:absolute;left:6503;top:217;width:24;height:2" coordorigin="6503,217" coordsize="24,0" path="m6503,217l6527,217e" filled="false" stroked="true" strokeweight=".09927pt" strokecolor="#ff0000">
                <v:path arrowok="t"/>
              </v:shape>
            </v:group>
            <v:group style="position:absolute;left:6515;top:206;width:2;height:24" coordorigin="6515,206" coordsize="2,24">
              <v:shape style="position:absolute;left:6515;top:206;width:2;height:24" coordorigin="6515,206" coordsize="0,24" path="m6515,206l6515,229e" filled="false" stroked="true" strokeweight=".098107pt" strokecolor="#ff0000">
                <v:path arrowok="t"/>
              </v:shape>
            </v:group>
            <v:group style="position:absolute;left:6503;top:216;width:24;height:2" coordorigin="6503,216" coordsize="24,2">
              <v:shape style="position:absolute;left:6503;top:216;width:24;height:2" coordorigin="6503,216" coordsize="24,0" path="m6503,216l6527,216e" filled="false" stroked="true" strokeweight=".09927pt" strokecolor="#ff0000">
                <v:path arrowok="t"/>
              </v:shape>
            </v:group>
            <v:group style="position:absolute;left:6515;top:205;width:2;height:24" coordorigin="6515,205" coordsize="2,24">
              <v:shape style="position:absolute;left:6515;top:205;width:2;height:24" coordorigin="6515,205" coordsize="0,24" path="m6515,205l6515,228e" filled="false" stroked="true" strokeweight=".098107pt" strokecolor="#ff0000">
                <v:path arrowok="t"/>
              </v:shape>
            </v:group>
            <v:group style="position:absolute;left:6503;top:216;width:24;height:2" coordorigin="6503,216" coordsize="24,2">
              <v:shape style="position:absolute;left:6503;top:216;width:24;height:2" coordorigin="6503,216" coordsize="24,0" path="m6503,216l6527,216e" filled="false" stroked="true" strokeweight=".09927pt" strokecolor="#ff0000">
                <v:path arrowok="t"/>
              </v:shape>
            </v:group>
            <v:group style="position:absolute;left:6515;top:204;width:2;height:24" coordorigin="6515,204" coordsize="2,24">
              <v:shape style="position:absolute;left:6515;top:204;width:2;height:24" coordorigin="6515,204" coordsize="0,24" path="m6515,204l6515,228e" filled="false" stroked="true" strokeweight=".098107pt" strokecolor="#ff0000">
                <v:path arrowok="t"/>
              </v:shape>
            </v:group>
            <v:group style="position:absolute;left:6503;top:214;width:24;height:2" coordorigin="6503,214" coordsize="24,2">
              <v:shape style="position:absolute;left:6503;top:214;width:24;height:2" coordorigin="6503,214" coordsize="24,0" path="m6503,214l6527,214e" filled="false" stroked="true" strokeweight=".09927pt" strokecolor="#ff0000">
                <v:path arrowok="t"/>
              </v:shape>
            </v:group>
            <v:group style="position:absolute;left:6515;top:202;width:2;height:24" coordorigin="6515,202" coordsize="2,24">
              <v:shape style="position:absolute;left:6515;top:202;width:2;height:24" coordorigin="6515,202" coordsize="0,24" path="m6515,202l6515,226e" filled="false" stroked="true" strokeweight=".098107pt" strokecolor="#ff0000">
                <v:path arrowok="t"/>
              </v:shape>
            </v:group>
            <v:group style="position:absolute;left:6503;top:212;width:24;height:2" coordorigin="6503,212" coordsize="24,2">
              <v:shape style="position:absolute;left:6503;top:212;width:24;height:2" coordorigin="6503,212" coordsize="24,0" path="m6503,212l6527,212e" filled="false" stroked="true" strokeweight=".09927pt" strokecolor="#ff0000">
                <v:path arrowok="t"/>
              </v:shape>
            </v:group>
            <v:group style="position:absolute;left:6515;top:201;width:2;height:24" coordorigin="6515,201" coordsize="2,24">
              <v:shape style="position:absolute;left:6515;top:201;width:2;height:24" coordorigin="6515,201" coordsize="0,24" path="m6515,201l6515,224e" filled="false" stroked="true" strokeweight=".098107pt" strokecolor="#ff0000">
                <v:path arrowok="t"/>
              </v:shape>
            </v:group>
            <v:group style="position:absolute;left:6503;top:212;width:24;height:2" coordorigin="6503,212" coordsize="24,2">
              <v:shape style="position:absolute;left:6503;top:212;width:24;height:2" coordorigin="6503,212" coordsize="24,0" path="m6503,212l6527,212e" filled="false" stroked="true" strokeweight=".09927pt" strokecolor="#ff0000">
                <v:path arrowok="t"/>
              </v:shape>
            </v:group>
            <v:group style="position:absolute;left:6515;top:200;width:2;height:24" coordorigin="6515,200" coordsize="2,24">
              <v:shape style="position:absolute;left:6515;top:200;width:2;height:24" coordorigin="6515,200" coordsize="0,24" path="m6515,200l6515,224e" filled="false" stroked="true" strokeweight=".098107pt" strokecolor="#ff0000">
                <v:path arrowok="t"/>
              </v:shape>
            </v:group>
            <v:group style="position:absolute;left:6503;top:211;width:24;height:2" coordorigin="6503,211" coordsize="24,2">
              <v:shape style="position:absolute;left:6503;top:211;width:24;height:2" coordorigin="6503,211" coordsize="24,0" path="m6503,211l6527,211e" filled="false" stroked="true" strokeweight=".09927pt" strokecolor="#ff0000">
                <v:path arrowok="t"/>
              </v:shape>
            </v:group>
            <v:group style="position:absolute;left:6515;top:199;width:2;height:24" coordorigin="6515,199" coordsize="2,24">
              <v:shape style="position:absolute;left:6515;top:199;width:2;height:24" coordorigin="6515,199" coordsize="0,24" path="m6515,199l6515,223e" filled="false" stroked="true" strokeweight=".098107pt" strokecolor="#ff0000">
                <v:path arrowok="t"/>
              </v:shape>
            </v:group>
            <v:group style="position:absolute;left:6503;top:211;width:24;height:2" coordorigin="6503,211" coordsize="24,2">
              <v:shape style="position:absolute;left:6503;top:211;width:24;height:2" coordorigin="6503,211" coordsize="24,0" path="m6503,211l6527,211e" filled="false" stroked="true" strokeweight=".09927pt" strokecolor="#ff0000">
                <v:path arrowok="t"/>
              </v:shape>
            </v:group>
            <v:group style="position:absolute;left:6515;top:199;width:2;height:24" coordorigin="6515,199" coordsize="2,24">
              <v:shape style="position:absolute;left:6515;top:199;width:2;height:24" coordorigin="6515,199" coordsize="0,24" path="m6515,199l6515,223e" filled="false" stroked="true" strokeweight=".098107pt" strokecolor="#ff0000">
                <v:path arrowok="t"/>
              </v:shape>
            </v:group>
            <v:group style="position:absolute;left:6503;top:210;width:24;height:2" coordorigin="6503,210" coordsize="24,2">
              <v:shape style="position:absolute;left:6503;top:210;width:24;height:2" coordorigin="6503,210" coordsize="24,0" path="m6503,210l6527,210e" filled="false" stroked="true" strokeweight=".09927pt" strokecolor="#ff0000">
                <v:path arrowok="t"/>
              </v:shape>
            </v:group>
            <v:group style="position:absolute;left:6515;top:198;width:2;height:24" coordorigin="6515,198" coordsize="2,24">
              <v:shape style="position:absolute;left:6515;top:198;width:2;height:24" coordorigin="6515,198" coordsize="0,24" path="m6515,198l6515,222e" filled="false" stroked="true" strokeweight=".098107pt" strokecolor="#ff0000">
                <v:path arrowok="t"/>
              </v:shape>
            </v:group>
            <v:group style="position:absolute;left:6503;top:210;width:24;height:2" coordorigin="6503,210" coordsize="24,2">
              <v:shape style="position:absolute;left:6503;top:210;width:24;height:2" coordorigin="6503,210" coordsize="24,0" path="m6503,210l6527,210e" filled="false" stroked="true" strokeweight=".09927pt" strokecolor="#ff0000">
                <v:path arrowok="t"/>
              </v:shape>
            </v:group>
            <v:group style="position:absolute;left:6515;top:198;width:2;height:24" coordorigin="6515,198" coordsize="2,24">
              <v:shape style="position:absolute;left:6515;top:198;width:2;height:24" coordorigin="6515,198" coordsize="0,24" path="m6515,198l6515,222e" filled="false" stroked="true" strokeweight=".098107pt" strokecolor="#ff0000">
                <v:path arrowok="t"/>
              </v:shape>
            </v:group>
            <v:group style="position:absolute;left:6503;top:209;width:24;height:2" coordorigin="6503,209" coordsize="24,2">
              <v:shape style="position:absolute;left:6503;top:209;width:24;height:2" coordorigin="6503,209" coordsize="24,0" path="m6503,209l6527,209e" filled="false" stroked="true" strokeweight=".09927pt" strokecolor="#ff0000">
                <v:path arrowok="t"/>
              </v:shape>
            </v:group>
            <v:group style="position:absolute;left:6515;top:197;width:2;height:24" coordorigin="6515,197" coordsize="2,24">
              <v:shape style="position:absolute;left:6515;top:197;width:2;height:24" coordorigin="6515,197" coordsize="0,24" path="m6515,197l6515,221e" filled="false" stroked="true" strokeweight=".098107pt" strokecolor="#ff0000">
                <v:path arrowok="t"/>
              </v:shape>
            </v:group>
            <v:group style="position:absolute;left:6503;top:209;width:24;height:2" coordorigin="6503,209" coordsize="24,2">
              <v:shape style="position:absolute;left:6503;top:209;width:24;height:2" coordorigin="6503,209" coordsize="24,0" path="m6503,209l6527,209e" filled="false" stroked="true" strokeweight=".09927pt" strokecolor="#ff0000">
                <v:path arrowok="t"/>
              </v:shape>
            </v:group>
            <v:group style="position:absolute;left:6515;top:197;width:2;height:24" coordorigin="6515,197" coordsize="2,24">
              <v:shape style="position:absolute;left:6515;top:197;width:2;height:24" coordorigin="6515,197" coordsize="0,24" path="m6515,197l6515,220e" filled="false" stroked="true" strokeweight=".098107pt" strokecolor="#ff0000">
                <v:path arrowok="t"/>
              </v:shape>
            </v:group>
            <v:group style="position:absolute;left:6503;top:208;width:24;height:2" coordorigin="6503,208" coordsize="24,2">
              <v:shape style="position:absolute;left:6503;top:208;width:24;height:2" coordorigin="6503,208" coordsize="24,0" path="m6503,208l6527,208e" filled="false" stroked="true" strokeweight=".09927pt" strokecolor="#ff0000">
                <v:path arrowok="t"/>
              </v:shape>
            </v:group>
            <v:group style="position:absolute;left:6515;top:196;width:2;height:24" coordorigin="6515,196" coordsize="2,24">
              <v:shape style="position:absolute;left:6515;top:196;width:2;height:24" coordorigin="6515,196" coordsize="0,24" path="m6515,196l6515,219e" filled="false" stroked="true" strokeweight=".098107pt" strokecolor="#ff0000">
                <v:path arrowok="t"/>
              </v:shape>
            </v:group>
            <v:group style="position:absolute;left:6503;top:207;width:24;height:2" coordorigin="6503,207" coordsize="24,2">
              <v:shape style="position:absolute;left:6503;top:207;width:24;height:2" coordorigin="6503,207" coordsize="24,0" path="m6503,207l6527,207e" filled="false" stroked="true" strokeweight=".09927pt" strokecolor="#ff0000">
                <v:path arrowok="t"/>
              </v:shape>
            </v:group>
            <v:group style="position:absolute;left:6515;top:195;width:2;height:24" coordorigin="6515,195" coordsize="2,24">
              <v:shape style="position:absolute;left:6515;top:195;width:2;height:24" coordorigin="6515,195" coordsize="0,24" path="m6515,195l6515,219e" filled="false" stroked="true" strokeweight=".098107pt" strokecolor="#ff0000">
                <v:path arrowok="t"/>
              </v:shape>
            </v:group>
            <v:group style="position:absolute;left:6503;top:205;width:24;height:2" coordorigin="6503,205" coordsize="24,2">
              <v:shape style="position:absolute;left:6503;top:205;width:24;height:2" coordorigin="6503,205" coordsize="24,0" path="m6503,205l6527,205e" filled="false" stroked="true" strokeweight=".09927pt" strokecolor="#ff0000">
                <v:path arrowok="t"/>
              </v:shape>
            </v:group>
            <v:group style="position:absolute;left:6515;top:193;width:2;height:24" coordorigin="6515,193" coordsize="2,24">
              <v:shape style="position:absolute;left:6515;top:193;width:2;height:24" coordorigin="6515,193" coordsize="0,24" path="m6515,193l6515,217e" filled="false" stroked="true" strokeweight=".098107pt" strokecolor="#ff0000">
                <v:path arrowok="t"/>
              </v:shape>
            </v:group>
            <v:group style="position:absolute;left:6503;top:204;width:24;height:2" coordorigin="6503,204" coordsize="24,2">
              <v:shape style="position:absolute;left:6503;top:204;width:24;height:2" coordorigin="6503,204" coordsize="24,0" path="m6503,204l6527,204e" filled="false" stroked="true" strokeweight=".09927pt" strokecolor="#ff0000">
                <v:path arrowok="t"/>
              </v:shape>
            </v:group>
            <v:group style="position:absolute;left:6515;top:192;width:2;height:24" coordorigin="6515,192" coordsize="2,24">
              <v:shape style="position:absolute;left:6515;top:192;width:2;height:24" coordorigin="6515,192" coordsize="0,24" path="m6515,192l6515,216e" filled="false" stroked="true" strokeweight=".098107pt" strokecolor="#ff0000">
                <v:path arrowok="t"/>
              </v:shape>
            </v:group>
            <v:group style="position:absolute;left:6503;top:203;width:24;height:2" coordorigin="6503,203" coordsize="24,2">
              <v:shape style="position:absolute;left:6503;top:203;width:24;height:2" coordorigin="6503,203" coordsize="24,0" path="m6503,203l6527,203e" filled="false" stroked="true" strokeweight=".09927pt" strokecolor="#ff0000">
                <v:path arrowok="t"/>
              </v:shape>
            </v:group>
            <v:group style="position:absolute;left:6515;top:191;width:2;height:24" coordorigin="6515,191" coordsize="2,24">
              <v:shape style="position:absolute;left:6515;top:191;width:2;height:24" coordorigin="6515,191" coordsize="0,24" path="m6515,191l6515,214e" filled="false" stroked="true" strokeweight=".098107pt" strokecolor="#ff0000">
                <v:path arrowok="t"/>
              </v:shape>
            </v:group>
            <v:group style="position:absolute;left:6503;top:202;width:24;height:2" coordorigin="6503,202" coordsize="24,2">
              <v:shape style="position:absolute;left:6503;top:202;width:24;height:2" coordorigin="6503,202" coordsize="24,0" path="m6503,202l6527,202e" filled="false" stroked="true" strokeweight=".09927pt" strokecolor="#ff0000">
                <v:path arrowok="t"/>
              </v:shape>
            </v:group>
            <v:group style="position:absolute;left:6515;top:190;width:2;height:24" coordorigin="6515,190" coordsize="2,24">
              <v:shape style="position:absolute;left:6515;top:190;width:2;height:24" coordorigin="6515,190" coordsize="0,24" path="m6515,190l6515,214e" filled="false" stroked="true" strokeweight=".098107pt" strokecolor="#ff0000">
                <v:path arrowok="t"/>
              </v:shape>
            </v:group>
            <v:group style="position:absolute;left:6503;top:202;width:24;height:2" coordorigin="6503,202" coordsize="24,2">
              <v:shape style="position:absolute;left:6503;top:202;width:24;height:2" coordorigin="6503,202" coordsize="24,0" path="m6503,202l6527,202e" filled="false" stroked="true" strokeweight=".09927pt" strokecolor="#ff0000">
                <v:path arrowok="t"/>
              </v:shape>
            </v:group>
            <v:group style="position:absolute;left:6515;top:190;width:2;height:24" coordorigin="6515,190" coordsize="2,24">
              <v:shape style="position:absolute;left:6515;top:190;width:2;height:24" coordorigin="6515,190" coordsize="0,24" path="m6515,190l6515,213e" filled="false" stroked="true" strokeweight=".098107pt" strokecolor="#ff0000">
                <v:path arrowok="t"/>
              </v:shape>
            </v:group>
            <v:group style="position:absolute;left:6503;top:201;width:24;height:2" coordorigin="6503,201" coordsize="24,2">
              <v:shape style="position:absolute;left:6503;top:201;width:24;height:2" coordorigin="6503,201" coordsize="24,0" path="m6503,201l6527,201e" filled="false" stroked="true" strokeweight=".09927pt" strokecolor="#ff0000">
                <v:path arrowok="t"/>
              </v:shape>
            </v:group>
            <v:group style="position:absolute;left:6515;top:189;width:2;height:24" coordorigin="6515,189" coordsize="2,24">
              <v:shape style="position:absolute;left:6515;top:189;width:2;height:24" coordorigin="6515,189" coordsize="0,24" path="m6515,189l6515,213e" filled="false" stroked="true" strokeweight=".098107pt" strokecolor="#ff0000">
                <v:path arrowok="t"/>
              </v:shape>
            </v:group>
            <v:group style="position:absolute;left:6503;top:201;width:24;height:2" coordorigin="6503,201" coordsize="24,2">
              <v:shape style="position:absolute;left:6503;top:201;width:24;height:2" coordorigin="6503,201" coordsize="24,0" path="m6503,201l6527,201e" filled="false" stroked="true" strokeweight=".09927pt" strokecolor="#ff0000">
                <v:path arrowok="t"/>
              </v:shape>
            </v:group>
            <v:group style="position:absolute;left:6515;top:189;width:2;height:24" coordorigin="6515,189" coordsize="2,24">
              <v:shape style="position:absolute;left:6515;top:189;width:2;height:24" coordorigin="6515,189" coordsize="0,24" path="m6515,189l6515,212e" filled="false" stroked="true" strokeweight=".098107pt" strokecolor="#ff0000">
                <v:path arrowok="t"/>
              </v:shape>
            </v:group>
            <v:group style="position:absolute;left:6503;top:200;width:24;height:2" coordorigin="6503,200" coordsize="24,2">
              <v:shape style="position:absolute;left:6503;top:200;width:24;height:2" coordorigin="6503,200" coordsize="24,0" path="m6503,200l6527,200e" filled="false" stroked="true" strokeweight=".09927pt" strokecolor="#ff0000">
                <v:path arrowok="t"/>
              </v:shape>
            </v:group>
            <v:group style="position:absolute;left:6515;top:188;width:2;height:24" coordorigin="6515,188" coordsize="2,24">
              <v:shape style="position:absolute;left:6515;top:188;width:2;height:24" coordorigin="6515,188" coordsize="0,24" path="m6515,188l6515,212e" filled="false" stroked="true" strokeweight=".098107pt" strokecolor="#ff0000">
                <v:path arrowok="t"/>
              </v:shape>
            </v:group>
            <v:group style="position:absolute;left:6503;top:200;width:24;height:2" coordorigin="6503,200" coordsize="24,2">
              <v:shape style="position:absolute;left:6503;top:200;width:24;height:2" coordorigin="6503,200" coordsize="24,0" path="m6503,200l6527,200e" filled="false" stroked="true" strokeweight=".09927pt" strokecolor="#ff0000">
                <v:path arrowok="t"/>
              </v:shape>
            </v:group>
            <v:group style="position:absolute;left:6515;top:188;width:2;height:24" coordorigin="6515,188" coordsize="2,24">
              <v:shape style="position:absolute;left:6515;top:188;width:2;height:24" coordorigin="6515,188" coordsize="0,24" path="m6515,188l6515,212e" filled="false" stroked="true" strokeweight=".098107pt" strokecolor="#ff0000">
                <v:path arrowok="t"/>
              </v:shape>
            </v:group>
            <v:group style="position:absolute;left:6503;top:199;width:24;height:2" coordorigin="6503,199" coordsize="24,2">
              <v:shape style="position:absolute;left:6503;top:199;width:24;height:2" coordorigin="6503,199" coordsize="24,0" path="m6503,199l6527,199e" filled="false" stroked="true" strokeweight=".09927pt" strokecolor="#ff0000">
                <v:path arrowok="t"/>
              </v:shape>
            </v:group>
            <v:group style="position:absolute;left:6515;top:187;width:2;height:24" coordorigin="6515,187" coordsize="2,24">
              <v:shape style="position:absolute;left:6515;top:187;width:2;height:24" coordorigin="6515,187" coordsize="0,24" path="m6515,187l6515,211e" filled="false" stroked="true" strokeweight=".098107pt" strokecolor="#ff0000">
                <v:path arrowok="t"/>
              </v:shape>
            </v:group>
            <v:group style="position:absolute;left:6503;top:198;width:24;height:2" coordorigin="6503,198" coordsize="24,2">
              <v:shape style="position:absolute;left:6503;top:198;width:24;height:2" coordorigin="6503,198" coordsize="24,0" path="m6503,198l6527,198e" filled="false" stroked="true" strokeweight=".09927pt" strokecolor="#ff0000">
                <v:path arrowok="t"/>
              </v:shape>
            </v:group>
            <v:group style="position:absolute;left:6515;top:186;width:2;height:24" coordorigin="6515,186" coordsize="2,24">
              <v:shape style="position:absolute;left:6515;top:186;width:2;height:24" coordorigin="6515,186" coordsize="0,24" path="m6515,186l6515,210e" filled="false" stroked="true" strokeweight=".098107pt" strokecolor="#ff0000">
                <v:path arrowok="t"/>
              </v:shape>
            </v:group>
            <v:group style="position:absolute;left:6503;top:197;width:24;height:2" coordorigin="6503,197" coordsize="24,2">
              <v:shape style="position:absolute;left:6503;top:197;width:24;height:2" coordorigin="6503,197" coordsize="24,0" path="m6503,197l6527,197e" filled="false" stroked="true" strokeweight=".09927pt" strokecolor="#ff0000">
                <v:path arrowok="t"/>
              </v:shape>
            </v:group>
            <v:group style="position:absolute;left:6515;top:185;width:2;height:24" coordorigin="6515,185" coordsize="2,24">
              <v:shape style="position:absolute;left:6515;top:185;width:2;height:24" coordorigin="6515,185" coordsize="0,24" path="m6515,185l6515,209e" filled="false" stroked="true" strokeweight=".098107pt" strokecolor="#ff0000">
                <v:path arrowok="t"/>
              </v:shape>
            </v:group>
            <v:group style="position:absolute;left:6503;top:197;width:24;height:2" coordorigin="6503,197" coordsize="24,2">
              <v:shape style="position:absolute;left:6503;top:197;width:24;height:2" coordorigin="6503,197" coordsize="24,0" path="m6503,197l6527,197e" filled="false" stroked="true" strokeweight=".09927pt" strokecolor="#ff0000">
                <v:path arrowok="t"/>
              </v:shape>
            </v:group>
            <v:group style="position:absolute;left:6515;top:185;width:2;height:24" coordorigin="6515,185" coordsize="2,24">
              <v:shape style="position:absolute;left:6515;top:185;width:2;height:24" coordorigin="6515,185" coordsize="0,24" path="m6515,185l6515,209e" filled="false" stroked="true" strokeweight=".098107pt" strokecolor="#ff0000">
                <v:path arrowok="t"/>
              </v:shape>
            </v:group>
            <v:group style="position:absolute;left:6503;top:196;width:24;height:2" coordorigin="6503,196" coordsize="24,2">
              <v:shape style="position:absolute;left:6503;top:196;width:24;height:2" coordorigin="6503,196" coordsize="24,0" path="m6503,196l6527,196e" filled="false" stroked="true" strokeweight=".09927pt" strokecolor="#ff0000">
                <v:path arrowok="t"/>
              </v:shape>
            </v:group>
            <v:group style="position:absolute;left:6515;top:184;width:2;height:24" coordorigin="6515,184" coordsize="2,24">
              <v:shape style="position:absolute;left:6515;top:184;width:2;height:24" coordorigin="6515,184" coordsize="0,24" path="m6515,184l6515,208e" filled="false" stroked="true" strokeweight=".098107pt" strokecolor="#ff0000">
                <v:path arrowok="t"/>
              </v:shape>
            </v:group>
            <v:group style="position:absolute;left:6503;top:196;width:24;height:2" coordorigin="6503,196" coordsize="24,2">
              <v:shape style="position:absolute;left:6503;top:196;width:24;height:2" coordorigin="6503,196" coordsize="24,0" path="m6503,196l6527,196e" filled="false" stroked="true" strokeweight=".09927pt" strokecolor="#ff0000">
                <v:path arrowok="t"/>
              </v:shape>
            </v:group>
            <v:group style="position:absolute;left:6515;top:184;width:2;height:24" coordorigin="6515,184" coordsize="2,24">
              <v:shape style="position:absolute;left:6515;top:184;width:2;height:24" coordorigin="6515,184" coordsize="0,24" path="m6515,184l6515,208e" filled="false" stroked="true" strokeweight=".098107pt" strokecolor="#ff0000">
                <v:path arrowok="t"/>
              </v:shape>
            </v:group>
            <v:group style="position:absolute;left:6503;top:195;width:24;height:2" coordorigin="6503,195" coordsize="24,2">
              <v:shape style="position:absolute;left:6503;top:195;width:24;height:2" coordorigin="6503,195" coordsize="24,0" path="m6503,195l6527,195e" filled="false" stroked="true" strokeweight=".09927pt" strokecolor="#ff0000">
                <v:path arrowok="t"/>
              </v:shape>
            </v:group>
            <v:group style="position:absolute;left:6515;top:183;width:2;height:24" coordorigin="6515,183" coordsize="2,24">
              <v:shape style="position:absolute;left:6515;top:183;width:2;height:24" coordorigin="6515,183" coordsize="0,24" path="m6515,183l6515,207e" filled="false" stroked="true" strokeweight=".098107pt" strokecolor="#ff0000">
                <v:path arrowok="t"/>
              </v:shape>
            </v:group>
            <v:group style="position:absolute;left:6503;top:194;width:24;height:2" coordorigin="6503,194" coordsize="24,2">
              <v:shape style="position:absolute;left:6503;top:194;width:24;height:2" coordorigin="6503,194" coordsize="24,0" path="m6503,194l6527,194e" filled="false" stroked="true" strokeweight=".09927pt" strokecolor="#ff0000">
                <v:path arrowok="t"/>
              </v:shape>
            </v:group>
            <v:group style="position:absolute;left:6515;top:182;width:2;height:24" coordorigin="6515,182" coordsize="2,24">
              <v:shape style="position:absolute;left:6515;top:182;width:2;height:24" coordorigin="6515,182" coordsize="0,24" path="m6515,182l6515,206e" filled="false" stroked="true" strokeweight=".098107pt" strokecolor="#ff0000">
                <v:path arrowok="t"/>
              </v:shape>
            </v:group>
            <v:group style="position:absolute;left:6503;top:194;width:24;height:2" coordorigin="6503,194" coordsize="24,2">
              <v:shape style="position:absolute;left:6503;top:194;width:24;height:2" coordorigin="6503,194" coordsize="24,0" path="m6503,194l6527,194e" filled="false" stroked="true" strokeweight=".09927pt" strokecolor="#ff0000">
                <v:path arrowok="t"/>
              </v:shape>
            </v:group>
            <v:group style="position:absolute;left:6515;top:182;width:2;height:24" coordorigin="6515,182" coordsize="2,24">
              <v:shape style="position:absolute;left:6515;top:182;width:2;height:24" coordorigin="6515,182" coordsize="0,24" path="m6515,182l6515,206e" filled="false" stroked="true" strokeweight=".098107pt" strokecolor="#ff0000">
                <v:path arrowok="t"/>
              </v:shape>
            </v:group>
            <v:group style="position:absolute;left:6503;top:193;width:24;height:2" coordorigin="6503,193" coordsize="24,2">
              <v:shape style="position:absolute;left:6503;top:193;width:24;height:2" coordorigin="6503,193" coordsize="24,0" path="m6503,193l6527,193e" filled="false" stroked="true" strokeweight=".09927pt" strokecolor="#ff0000">
                <v:path arrowok="t"/>
              </v:shape>
            </v:group>
            <v:group style="position:absolute;left:6515;top:181;width:2;height:24" coordorigin="6515,181" coordsize="2,24">
              <v:shape style="position:absolute;left:6515;top:181;width:2;height:24" coordorigin="6515,181" coordsize="0,24" path="m6515,181l6515,205e" filled="false" stroked="true" strokeweight=".098107pt" strokecolor="#ff0000">
                <v:path arrowok="t"/>
              </v:shape>
            </v:group>
            <v:group style="position:absolute;left:6503;top:193;width:24;height:2" coordorigin="6503,193" coordsize="24,2">
              <v:shape style="position:absolute;left:6503;top:193;width:24;height:2" coordorigin="6503,193" coordsize="24,0" path="m6503,193l6527,193e" filled="false" stroked="true" strokeweight=".09927pt" strokecolor="#ff0000">
                <v:path arrowok="t"/>
              </v:shape>
            </v:group>
            <v:group style="position:absolute;left:6515;top:181;width:2;height:24" coordorigin="6515,181" coordsize="2,24">
              <v:shape style="position:absolute;left:6515;top:181;width:2;height:24" coordorigin="6515,181" coordsize="0,24" path="m6515,181l6515,205e" filled="false" stroked="true" strokeweight=".098107pt" strokecolor="#ff0000">
                <v:path arrowok="t"/>
              </v:shape>
            </v:group>
            <v:group style="position:absolute;left:6503;top:193;width:24;height:2" coordorigin="6503,193" coordsize="24,2">
              <v:shape style="position:absolute;left:6503;top:193;width:24;height:2" coordorigin="6503,193" coordsize="24,0" path="m6503,193l6527,193e" filled="false" stroked="true" strokeweight=".09927pt" strokecolor="#ff0000">
                <v:path arrowok="t"/>
              </v:shape>
            </v:group>
            <v:group style="position:absolute;left:6515;top:181;width:2;height:24" coordorigin="6515,181" coordsize="2,24">
              <v:shape style="position:absolute;left:6515;top:181;width:2;height:24" coordorigin="6515,181" coordsize="0,24" path="m6515,181l6515,205e" filled="false" stroked="true" strokeweight=".098107pt" strokecolor="#ff0000">
                <v:path arrowok="t"/>
              </v:shape>
            </v:group>
            <v:group style="position:absolute;left:6503;top:192;width:24;height:2" coordorigin="6503,192" coordsize="24,2">
              <v:shape style="position:absolute;left:6503;top:192;width:24;height:2" coordorigin="6503,192" coordsize="24,0" path="m6503,192l6527,192e" filled="false" stroked="true" strokeweight=".09927pt" strokecolor="#ff0000">
                <v:path arrowok="t"/>
              </v:shape>
            </v:group>
            <v:group style="position:absolute;left:6515;top:180;width:2;height:24" coordorigin="6515,180" coordsize="2,24">
              <v:shape style="position:absolute;left:6515;top:180;width:2;height:24" coordorigin="6515,180" coordsize="0,24" path="m6515,180l6515,204e" filled="false" stroked="true" strokeweight=".098107pt" strokecolor="#ff0000">
                <v:path arrowok="t"/>
              </v:shape>
            </v:group>
            <v:group style="position:absolute;left:6503;top:191;width:24;height:2" coordorigin="6503,191" coordsize="24,2">
              <v:shape style="position:absolute;left:6503;top:191;width:24;height:2" coordorigin="6503,191" coordsize="24,0" path="m6503,191l6527,191e" filled="false" stroked="true" strokeweight=".09927pt" strokecolor="#ff0000">
                <v:path arrowok="t"/>
              </v:shape>
            </v:group>
            <v:group style="position:absolute;left:6515;top:179;width:2;height:24" coordorigin="6515,179" coordsize="2,24">
              <v:shape style="position:absolute;left:6515;top:179;width:2;height:24" coordorigin="6515,179" coordsize="0,24" path="m6515,179l6515,203e" filled="false" stroked="true" strokeweight=".098107pt" strokecolor="#ff0000">
                <v:path arrowok="t"/>
              </v:shape>
            </v:group>
            <v:group style="position:absolute;left:6503;top:191;width:24;height:2" coordorigin="6503,191" coordsize="24,2">
              <v:shape style="position:absolute;left:6503;top:191;width:24;height:2" coordorigin="6503,191" coordsize="24,0" path="m6503,191l6527,191e" filled="false" stroked="true" strokeweight=".09927pt" strokecolor="#ff0000">
                <v:path arrowok="t"/>
              </v:shape>
            </v:group>
            <v:group style="position:absolute;left:6515;top:179;width:2;height:24" coordorigin="6515,179" coordsize="2,24">
              <v:shape style="position:absolute;left:6515;top:179;width:2;height:24" coordorigin="6515,179" coordsize="0,24" path="m6515,179l6515,203e" filled="false" stroked="true" strokeweight=".098107pt" strokecolor="#ff0000">
                <v:path arrowok="t"/>
              </v:shape>
            </v:group>
            <v:group style="position:absolute;left:6503;top:190;width:24;height:2" coordorigin="6503,190" coordsize="24,2">
              <v:shape style="position:absolute;left:6503;top:190;width:24;height:2" coordorigin="6503,190" coordsize="24,0" path="m6503,190l6527,190e" filled="false" stroked="true" strokeweight=".09927pt" strokecolor="#ff0000">
                <v:path arrowok="t"/>
              </v:shape>
            </v:group>
            <v:group style="position:absolute;left:6515;top:178;width:2;height:24" coordorigin="6515,178" coordsize="2,24">
              <v:shape style="position:absolute;left:6515;top:178;width:2;height:24" coordorigin="6515,178" coordsize="0,24" path="m6515,178l6515,202e" filled="false" stroked="true" strokeweight=".098107pt" strokecolor="#ff0000">
                <v:path arrowok="t"/>
              </v:shape>
            </v:group>
            <v:group style="position:absolute;left:6503;top:189;width:24;height:2" coordorigin="6503,189" coordsize="24,2">
              <v:shape style="position:absolute;left:6503;top:189;width:24;height:2" coordorigin="6503,189" coordsize="24,0" path="m6503,189l6527,189e" filled="false" stroked="true" strokeweight=".09927pt" strokecolor="#ff0000">
                <v:path arrowok="t"/>
              </v:shape>
            </v:group>
            <v:group style="position:absolute;left:6515;top:177;width:2;height:24" coordorigin="6515,177" coordsize="2,24">
              <v:shape style="position:absolute;left:6515;top:177;width:2;height:24" coordorigin="6515,177" coordsize="0,24" path="m6515,177l6515,201e" filled="false" stroked="true" strokeweight=".098107pt" strokecolor="#ff0000">
                <v:path arrowok="t"/>
              </v:shape>
            </v:group>
            <v:group style="position:absolute;left:6503;top:188;width:24;height:2" coordorigin="6503,188" coordsize="24,2">
              <v:shape style="position:absolute;left:6503;top:188;width:24;height:2" coordorigin="6503,188" coordsize="24,0" path="m6503,188l6527,188e" filled="false" stroked="true" strokeweight=".09927pt" strokecolor="#ff0000">
                <v:path arrowok="t"/>
              </v:shape>
            </v:group>
            <v:group style="position:absolute;left:6515;top:177;width:2;height:24" coordorigin="6515,177" coordsize="2,24">
              <v:shape style="position:absolute;left:6515;top:177;width:2;height:24" coordorigin="6515,177" coordsize="0,24" path="m6515,177l6515,200e" filled="false" stroked="true" strokeweight=".098107pt" strokecolor="#ff0000">
                <v:path arrowok="t"/>
              </v:shape>
            </v:group>
            <v:group style="position:absolute;left:6503;top:187;width:24;height:2" coordorigin="6503,187" coordsize="24,2">
              <v:shape style="position:absolute;left:6503;top:187;width:24;height:2" coordorigin="6503,187" coordsize="24,0" path="m6503,187l6527,187e" filled="false" stroked="true" strokeweight=".09927pt" strokecolor="#ff0000">
                <v:path arrowok="t"/>
              </v:shape>
            </v:group>
            <v:group style="position:absolute;left:6515;top:176;width:2;height:24" coordorigin="6515,176" coordsize="2,24">
              <v:shape style="position:absolute;left:6515;top:176;width:2;height:24" coordorigin="6515,176" coordsize="0,24" path="m6515,176l6515,199e" filled="false" stroked="true" strokeweight=".098107pt" strokecolor="#ff0000">
                <v:path arrowok="t"/>
              </v:shape>
            </v:group>
            <v:group style="position:absolute;left:6503;top:187;width:24;height:2" coordorigin="6503,187" coordsize="24,2">
              <v:shape style="position:absolute;left:6503;top:187;width:24;height:2" coordorigin="6503,187" coordsize="24,0" path="m6503,187l6527,187e" filled="false" stroked="true" strokeweight=".09927pt" strokecolor="#ff0000">
                <v:path arrowok="t"/>
              </v:shape>
            </v:group>
            <v:group style="position:absolute;left:6515;top:175;width:2;height:24" coordorigin="6515,175" coordsize="2,24">
              <v:shape style="position:absolute;left:6515;top:175;width:2;height:24" coordorigin="6515,175" coordsize="0,24" path="m6515,175l6515,199e" filled="false" stroked="true" strokeweight=".098107pt" strokecolor="#ff0000">
                <v:path arrowok="t"/>
              </v:shape>
            </v:group>
            <v:group style="position:absolute;left:6503;top:186;width:24;height:2" coordorigin="6503,186" coordsize="24,2">
              <v:shape style="position:absolute;left:6503;top:186;width:24;height:2" coordorigin="6503,186" coordsize="24,0" path="m6503,186l6527,186e" filled="false" stroked="true" strokeweight=".09927pt" strokecolor="#ff0000">
                <v:path arrowok="t"/>
              </v:shape>
            </v:group>
            <v:group style="position:absolute;left:6515;top:174;width:2;height:24" coordorigin="6515,174" coordsize="2,24">
              <v:shape style="position:absolute;left:6515;top:174;width:2;height:24" coordorigin="6515,174" coordsize="0,24" path="m6515,174l6515,198e" filled="false" stroked="true" strokeweight=".098107pt" strokecolor="#ff0000">
                <v:path arrowok="t"/>
              </v:shape>
            </v:group>
            <v:group style="position:absolute;left:6503;top:186;width:24;height:2" coordorigin="6503,186" coordsize="24,2">
              <v:shape style="position:absolute;left:6503;top:186;width:24;height:2" coordorigin="6503,186" coordsize="24,0" path="m6503,186l6527,186e" filled="false" stroked="true" strokeweight=".09927pt" strokecolor="#ff0000">
                <v:path arrowok="t"/>
              </v:shape>
            </v:group>
            <v:group style="position:absolute;left:6515;top:174;width:2;height:24" coordorigin="6515,174" coordsize="2,24">
              <v:shape style="position:absolute;left:6515;top:174;width:2;height:24" coordorigin="6515,174" coordsize="0,24" path="m6515,174l6515,198e" filled="false" stroked="true" strokeweight=".098107pt" strokecolor="#ff0000">
                <v:path arrowok="t"/>
              </v:shape>
            </v:group>
            <v:group style="position:absolute;left:6503;top:185;width:24;height:2" coordorigin="6503,185" coordsize="24,2">
              <v:shape style="position:absolute;left:6503;top:185;width:24;height:2" coordorigin="6503,185" coordsize="24,0" path="m6503,185l6527,185e" filled="false" stroked="true" strokeweight=".09927pt" strokecolor="#ff0000">
                <v:path arrowok="t"/>
              </v:shape>
            </v:group>
            <v:group style="position:absolute;left:6515;top:173;width:2;height:24" coordorigin="6515,173" coordsize="2,24">
              <v:shape style="position:absolute;left:6515;top:173;width:2;height:24" coordorigin="6515,173" coordsize="0,24" path="m6515,173l6515,197e" filled="false" stroked="true" strokeweight=".098107pt" strokecolor="#ff0000">
                <v:path arrowok="t"/>
              </v:shape>
            </v:group>
            <v:group style="position:absolute;left:6503;top:185;width:24;height:2" coordorigin="6503,185" coordsize="24,2">
              <v:shape style="position:absolute;left:6503;top:185;width:24;height:2" coordorigin="6503,185" coordsize="24,0" path="m6503,185l6527,185e" filled="false" stroked="true" strokeweight=".09927pt" strokecolor="#ff0000">
                <v:path arrowok="t"/>
              </v:shape>
            </v:group>
            <v:group style="position:absolute;left:6515;top:173;width:2;height:24" coordorigin="6515,173" coordsize="2,24">
              <v:shape style="position:absolute;left:6515;top:173;width:2;height:24" coordorigin="6515,173" coordsize="0,24" path="m6515,173l6515,197e" filled="false" stroked="true" strokeweight=".098107pt" strokecolor="#ff0000">
                <v:path arrowok="t"/>
              </v:shape>
            </v:group>
            <v:group style="position:absolute;left:6503;top:184;width:24;height:2" coordorigin="6503,184" coordsize="24,2">
              <v:shape style="position:absolute;left:6503;top:184;width:24;height:2" coordorigin="6503,184" coordsize="24,0" path="m6503,184l6527,184e" filled="false" stroked="true" strokeweight=".09927pt" strokecolor="#ff0000">
                <v:path arrowok="t"/>
              </v:shape>
            </v:group>
            <v:group style="position:absolute;left:6515;top:173;width:2;height:24" coordorigin="6515,173" coordsize="2,24">
              <v:shape style="position:absolute;left:6515;top:173;width:2;height:24" coordorigin="6515,173" coordsize="0,24" path="m6515,173l6515,196e" filled="false" stroked="true" strokeweight=".098107pt" strokecolor="#ff0000">
                <v:path arrowok="t"/>
              </v:shape>
            </v:group>
            <v:group style="position:absolute;left:6503;top:184;width:24;height:2" coordorigin="6503,184" coordsize="24,2">
              <v:shape style="position:absolute;left:6503;top:184;width:24;height:2" coordorigin="6503,184" coordsize="24,0" path="m6503,184l6527,184e" filled="false" stroked="true" strokeweight=".09927pt" strokecolor="#ff0000">
                <v:path arrowok="t"/>
              </v:shape>
            </v:group>
            <v:group style="position:absolute;left:6515;top:172;width:2;height:24" coordorigin="6515,172" coordsize="2,24">
              <v:shape style="position:absolute;left:6515;top:172;width:2;height:24" coordorigin="6515,172" coordsize="0,24" path="m6515,172l6515,196e" filled="false" stroked="true" strokeweight=".098107pt" strokecolor="#ff0000">
                <v:path arrowok="t"/>
              </v:shape>
            </v:group>
            <v:group style="position:absolute;left:6503;top:183;width:24;height:2" coordorigin="6503,183" coordsize="24,2">
              <v:shape style="position:absolute;left:6503;top:183;width:24;height:2" coordorigin="6503,183" coordsize="24,0" path="m6503,183l6527,183e" filled="false" stroked="true" strokeweight=".09927pt" strokecolor="#ff0000">
                <v:path arrowok="t"/>
              </v:shape>
            </v:group>
            <v:group style="position:absolute;left:6515;top:172;width:2;height:24" coordorigin="6515,172" coordsize="2,24">
              <v:shape style="position:absolute;left:6515;top:172;width:2;height:24" coordorigin="6515,172" coordsize="0,24" path="m6515,172l6515,195e" filled="false" stroked="true" strokeweight=".098107pt" strokecolor="#ff0000">
                <v:path arrowok="t"/>
              </v:shape>
            </v:group>
            <v:group style="position:absolute;left:6503;top:183;width:24;height:2" coordorigin="6503,183" coordsize="24,2">
              <v:shape style="position:absolute;left:6503;top:183;width:24;height:2" coordorigin="6503,183" coordsize="24,0" path="m6503,183l6527,183e" filled="false" stroked="true" strokeweight=".09927pt" strokecolor="#ff0000">
                <v:path arrowok="t"/>
              </v:shape>
            </v:group>
            <v:group style="position:absolute;left:6515;top:171;width:2;height:24" coordorigin="6515,171" coordsize="2,24">
              <v:shape style="position:absolute;left:6515;top:171;width:2;height:24" coordorigin="6515,171" coordsize="0,24" path="m6515,171l6515,195e" filled="false" stroked="true" strokeweight=".098107pt" strokecolor="#ff0000">
                <v:path arrowok="t"/>
              </v:shape>
            </v:group>
            <v:group style="position:absolute;left:6503;top:183;width:24;height:2" coordorigin="6503,183" coordsize="24,2">
              <v:shape style="position:absolute;left:6503;top:183;width:24;height:2" coordorigin="6503,183" coordsize="24,0" path="m6503,183l6527,183e" filled="false" stroked="true" strokeweight=".09927pt" strokecolor="#ff0000">
                <v:path arrowok="t"/>
              </v:shape>
            </v:group>
            <v:group style="position:absolute;left:6515;top:171;width:2;height:24" coordorigin="6515,171" coordsize="2,24">
              <v:shape style="position:absolute;left:6515;top:171;width:2;height:24" coordorigin="6515,171" coordsize="0,24" path="m6515,171l6515,195e" filled="false" stroked="true" strokeweight=".098107pt" strokecolor="#ff0000">
                <v:path arrowok="t"/>
              </v:shape>
            </v:group>
            <v:group style="position:absolute;left:6503;top:182;width:24;height:2" coordorigin="6503,182" coordsize="24,2">
              <v:shape style="position:absolute;left:6503;top:182;width:24;height:2" coordorigin="6503,182" coordsize="24,0" path="m6503,182l6527,182e" filled="false" stroked="true" strokeweight=".09927pt" strokecolor="#ff0000">
                <v:path arrowok="t"/>
              </v:shape>
            </v:group>
            <v:group style="position:absolute;left:6515;top:171;width:2;height:24" coordorigin="6515,171" coordsize="2,24">
              <v:shape style="position:absolute;left:6515;top:171;width:2;height:24" coordorigin="6515,171" coordsize="0,24" path="m6515,171l6515,194e" filled="false" stroked="true" strokeweight=".098107pt" strokecolor="#ff0000">
                <v:path arrowok="t"/>
              </v:shape>
            </v:group>
            <v:group style="position:absolute;left:6503;top:182;width:24;height:2" coordorigin="6503,182" coordsize="24,2">
              <v:shape style="position:absolute;left:6503;top:182;width:24;height:2" coordorigin="6503,182" coordsize="24,0" path="m6503,182l6527,182e" filled="false" stroked="true" strokeweight=".09927pt" strokecolor="#ff0000">
                <v:path arrowok="t"/>
              </v:shape>
            </v:group>
            <v:group style="position:absolute;left:6515;top:170;width:2;height:24" coordorigin="6515,170" coordsize="2,24">
              <v:shape style="position:absolute;left:6515;top:170;width:2;height:24" coordorigin="6515,170" coordsize="0,24" path="m6515,170l6515,194e" filled="false" stroked="true" strokeweight=".098107pt" strokecolor="#ff0000">
                <v:path arrowok="t"/>
              </v:shape>
            </v:group>
            <v:group style="position:absolute;left:6503;top:181;width:24;height:2" coordorigin="6503,181" coordsize="24,2">
              <v:shape style="position:absolute;left:6503;top:181;width:24;height:2" coordorigin="6503,181" coordsize="24,0" path="m6503,181l6527,181e" filled="false" stroked="true" strokeweight=".09927pt" strokecolor="#ff0000">
                <v:path arrowok="t"/>
              </v:shape>
            </v:group>
            <v:group style="position:absolute;left:6515;top:169;width:2;height:24" coordorigin="6515,169" coordsize="2,24">
              <v:shape style="position:absolute;left:6515;top:169;width:2;height:24" coordorigin="6515,169" coordsize="0,24" path="m6515,169l6515,193e" filled="false" stroked="true" strokeweight=".098107pt" strokecolor="#ff0000">
                <v:path arrowok="t"/>
              </v:shape>
            </v:group>
            <v:group style="position:absolute;left:6503;top:181;width:24;height:2" coordorigin="6503,181" coordsize="24,2">
              <v:shape style="position:absolute;left:6503;top:181;width:24;height:2" coordorigin="6503,181" coordsize="24,0" path="m6503,181l6527,181e" filled="false" stroked="true" strokeweight=".09927pt" strokecolor="#ff0000">
                <v:path arrowok="t"/>
              </v:shape>
            </v:group>
            <v:group style="position:absolute;left:6515;top:169;width:2;height:24" coordorigin="6515,169" coordsize="2,24">
              <v:shape style="position:absolute;left:6515;top:169;width:2;height:24" coordorigin="6515,169" coordsize="0,24" path="m6515,169l6515,193e" filled="false" stroked="true" strokeweight=".098107pt" strokecolor="#ff0000">
                <v:path arrowok="t"/>
              </v:shape>
            </v:group>
            <v:group style="position:absolute;left:6503;top:180;width:24;height:2" coordorigin="6503,180" coordsize="24,2">
              <v:shape style="position:absolute;left:6503;top:180;width:24;height:2" coordorigin="6503,180" coordsize="24,0" path="m6503,180l6527,180e" filled="false" stroked="true" strokeweight=".09927pt" strokecolor="#ff0000">
                <v:path arrowok="t"/>
              </v:shape>
            </v:group>
            <v:group style="position:absolute;left:6515;top:169;width:2;height:24" coordorigin="6515,169" coordsize="2,24">
              <v:shape style="position:absolute;left:6515;top:169;width:2;height:24" coordorigin="6515,169" coordsize="0,24" path="m6515,169l6515,192e" filled="false" stroked="true" strokeweight=".098107pt" strokecolor="#ff0000">
                <v:path arrowok="t"/>
              </v:shape>
            </v:group>
            <v:group style="position:absolute;left:6503;top:179;width:24;height:2" coordorigin="6503,179" coordsize="24,2">
              <v:shape style="position:absolute;left:6503;top:179;width:24;height:2" coordorigin="6503,179" coordsize="24,0" path="m6503,179l6527,179e" filled="false" stroked="true" strokeweight=".09927pt" strokecolor="#ff0000">
                <v:path arrowok="t"/>
              </v:shape>
            </v:group>
            <v:group style="position:absolute;left:6515;top:167;width:2;height:24" coordorigin="6515,167" coordsize="2,24">
              <v:shape style="position:absolute;left:6515;top:167;width:2;height:24" coordorigin="6515,167" coordsize="0,24" path="m6515,167l6515,191e" filled="false" stroked="true" strokeweight=".098107pt" strokecolor="#ff0000">
                <v:path arrowok="t"/>
              </v:shape>
            </v:group>
            <v:group style="position:absolute;left:6503;top:178;width:24;height:2" coordorigin="6503,178" coordsize="24,2">
              <v:shape style="position:absolute;left:6503;top:178;width:24;height:2" coordorigin="6503,178" coordsize="24,0" path="m6503,178l6527,178e" filled="false" stroked="true" strokeweight=".09927pt" strokecolor="#ff0000">
                <v:path arrowok="t"/>
              </v:shape>
            </v:group>
            <v:group style="position:absolute;left:6515;top:166;width:2;height:24" coordorigin="6515,166" coordsize="2,24">
              <v:shape style="position:absolute;left:6515;top:166;width:2;height:24" coordorigin="6515,166" coordsize="0,24" path="m6515,166l6515,190e" filled="false" stroked="true" strokeweight=".098107pt" strokecolor="#ff0000">
                <v:path arrowok="t"/>
              </v:shape>
            </v:group>
            <v:group style="position:absolute;left:6503;top:178;width:24;height:2" coordorigin="6503,178" coordsize="24,2">
              <v:shape style="position:absolute;left:6503;top:178;width:24;height:2" coordorigin="6503,178" coordsize="24,0" path="m6503,178l6527,178e" filled="false" stroked="true" strokeweight=".09927pt" strokecolor="#ff0000">
                <v:path arrowok="t"/>
              </v:shape>
            </v:group>
            <v:group style="position:absolute;left:6515;top:166;width:2;height:24" coordorigin="6515,166" coordsize="2,24">
              <v:shape style="position:absolute;left:6515;top:166;width:2;height:24" coordorigin="6515,166" coordsize="0,24" path="m6515,166l6515,189e" filled="false" stroked="true" strokeweight=".098107pt" strokecolor="#ff0000">
                <v:path arrowok="t"/>
              </v:shape>
            </v:group>
            <v:group style="position:absolute;left:6503;top:177;width:24;height:2" coordorigin="6503,177" coordsize="24,2">
              <v:shape style="position:absolute;left:6503;top:177;width:24;height:2" coordorigin="6503,177" coordsize="24,0" path="m6503,177l6527,177e" filled="false" stroked="true" strokeweight=".09927pt" strokecolor="#ff0000">
                <v:path arrowok="t"/>
              </v:shape>
            </v:group>
            <v:group style="position:absolute;left:6515;top:165;width:2;height:24" coordorigin="6515,165" coordsize="2,24">
              <v:shape style="position:absolute;left:6515;top:165;width:2;height:24" coordorigin="6515,165" coordsize="0,24" path="m6515,165l6515,189e" filled="false" stroked="true" strokeweight=".098107pt" strokecolor="#ff0000">
                <v:path arrowok="t"/>
              </v:shape>
            </v:group>
            <v:group style="position:absolute;left:6503;top:177;width:24;height:2" coordorigin="6503,177" coordsize="24,2">
              <v:shape style="position:absolute;left:6503;top:177;width:24;height:2" coordorigin="6503,177" coordsize="24,0" path="m6503,177l6527,177e" filled="false" stroked="true" strokeweight=".09927pt" strokecolor="#ff0000">
                <v:path arrowok="t"/>
              </v:shape>
            </v:group>
            <v:group style="position:absolute;left:6515;top:165;width:2;height:24" coordorigin="6515,165" coordsize="2,24">
              <v:shape style="position:absolute;left:6515;top:165;width:2;height:24" coordorigin="6515,165" coordsize="0,24" path="m6515,165l6515,188e" filled="false" stroked="true" strokeweight=".098107pt" strokecolor="#ff0000">
                <v:path arrowok="t"/>
              </v:shape>
            </v:group>
            <v:group style="position:absolute;left:6503;top:176;width:24;height:2" coordorigin="6503,176" coordsize="24,2">
              <v:shape style="position:absolute;left:6503;top:176;width:24;height:2" coordorigin="6503,176" coordsize="24,0" path="m6503,176l6527,176e" filled="false" stroked="true" strokeweight=".09927pt" strokecolor="#ff0000">
                <v:path arrowok="t"/>
              </v:shape>
            </v:group>
            <v:group style="position:absolute;left:6515;top:164;width:2;height:24" coordorigin="6515,164" coordsize="2,24">
              <v:shape style="position:absolute;left:6515;top:164;width:2;height:24" coordorigin="6515,164" coordsize="0,24" path="m6515,164l6515,188e" filled="false" stroked="true" strokeweight=".098107pt" strokecolor="#ff0000">
                <v:path arrowok="t"/>
              </v:shape>
            </v:group>
            <v:group style="position:absolute;left:6503;top:175;width:24;height:2" coordorigin="6503,175" coordsize="24,2">
              <v:shape style="position:absolute;left:6503;top:175;width:24;height:2" coordorigin="6503,175" coordsize="24,0" path="m6503,175l6527,175e" filled="false" stroked="true" strokeweight=".09927pt" strokecolor="#ff0000">
                <v:path arrowok="t"/>
              </v:shape>
            </v:group>
            <v:group style="position:absolute;left:6515;top:163;width:2;height:24" coordorigin="6515,163" coordsize="2,24">
              <v:shape style="position:absolute;left:6515;top:163;width:2;height:24" coordorigin="6515,163" coordsize="0,24" path="m6515,163l6515,186e" filled="false" stroked="true" strokeweight=".098107pt" strokecolor="#ff0000">
                <v:path arrowok="t"/>
              </v:shape>
            </v:group>
            <v:group style="position:absolute;left:6503;top:174;width:24;height:2" coordorigin="6503,174" coordsize="24,2">
              <v:shape style="position:absolute;left:6503;top:174;width:24;height:2" coordorigin="6503,174" coordsize="24,0" path="m6503,174l6527,174e" filled="false" stroked="true" strokeweight=".09927pt" strokecolor="#ff0000">
                <v:path arrowok="t"/>
              </v:shape>
            </v:group>
            <v:group style="position:absolute;left:6515;top:162;width:2;height:24" coordorigin="6515,162" coordsize="2,24">
              <v:shape style="position:absolute;left:6515;top:162;width:2;height:24" coordorigin="6515,162" coordsize="0,24" path="m6515,162l6515,185e" filled="false" stroked="true" strokeweight=".098107pt" strokecolor="#ff0000">
                <v:path arrowok="t"/>
              </v:shape>
            </v:group>
            <v:group style="position:absolute;left:6503;top:173;width:24;height:2" coordorigin="6503,173" coordsize="24,2">
              <v:shape style="position:absolute;left:6503;top:173;width:24;height:2" coordorigin="6503,173" coordsize="24,0" path="m6503,173l6527,173e" filled="false" stroked="true" strokeweight=".09927pt" strokecolor="#ff0000">
                <v:path arrowok="t"/>
              </v:shape>
            </v:group>
            <v:group style="position:absolute;left:6515;top:161;width:2;height:24" coordorigin="6515,161" coordsize="2,24">
              <v:shape style="position:absolute;left:6515;top:161;width:2;height:24" coordorigin="6515,161" coordsize="0,24" path="m6515,161l6515,185e" filled="false" stroked="true" strokeweight=".098107pt" strokecolor="#ff0000">
                <v:path arrowok="t"/>
              </v:shape>
            </v:group>
            <v:group style="position:absolute;left:6503;top:172;width:24;height:2" coordorigin="6503,172" coordsize="24,2">
              <v:shape style="position:absolute;left:6503;top:172;width:24;height:2" coordorigin="6503,172" coordsize="24,0" path="m6503,172l6527,172e" filled="false" stroked="true" strokeweight=".09927pt" strokecolor="#ff0000">
                <v:path arrowok="t"/>
              </v:shape>
            </v:group>
            <v:group style="position:absolute;left:6515;top:160;width:2;height:24" coordorigin="6515,160" coordsize="2,24">
              <v:shape style="position:absolute;left:6515;top:160;width:2;height:24" coordorigin="6515,160" coordsize="0,24" path="m6515,160l6515,184e" filled="false" stroked="true" strokeweight=".098107pt" strokecolor="#ff0000">
                <v:path arrowok="t"/>
              </v:shape>
            </v:group>
            <v:group style="position:absolute;left:6503;top:172;width:24;height:2" coordorigin="6503,172" coordsize="24,2">
              <v:shape style="position:absolute;left:6503;top:172;width:24;height:2" coordorigin="6503,172" coordsize="24,0" path="m6503,172l6527,172e" filled="false" stroked="true" strokeweight=".09927pt" strokecolor="#ff0000">
                <v:path arrowok="t"/>
              </v:shape>
            </v:group>
            <v:group style="position:absolute;left:6515;top:160;width:2;height:24" coordorigin="6515,160" coordsize="2,24">
              <v:shape style="position:absolute;left:6515;top:160;width:2;height:24" coordorigin="6515,160" coordsize="0,24" path="m6515,160l6515,184e" filled="false" stroked="true" strokeweight=".098107pt" strokecolor="#ff0000">
                <v:path arrowok="t"/>
              </v:shape>
            </v:group>
            <v:group style="position:absolute;left:6503;top:172;width:24;height:2" coordorigin="6503,172" coordsize="24,2">
              <v:shape style="position:absolute;left:6503;top:172;width:24;height:2" coordorigin="6503,172" coordsize="24,0" path="m6503,172l6527,172e" filled="false" stroked="true" strokeweight=".09927pt" strokecolor="#ff0000">
                <v:path arrowok="t"/>
              </v:shape>
            </v:group>
            <v:group style="position:absolute;left:6515;top:160;width:2;height:24" coordorigin="6515,160" coordsize="2,24">
              <v:shape style="position:absolute;left:6515;top:160;width:2;height:24" coordorigin="6515,160" coordsize="0,24" path="m6515,160l6515,183e" filled="false" stroked="true" strokeweight=".098107pt" strokecolor="#ff0000">
                <v:path arrowok="t"/>
              </v:shape>
            </v:group>
            <v:group style="position:absolute;left:6503;top:170;width:24;height:2" coordorigin="6503,170" coordsize="24,2">
              <v:shape style="position:absolute;left:6503;top:170;width:24;height:2" coordorigin="6503,170" coordsize="24,0" path="m6503,170l6527,170e" filled="false" stroked="true" strokeweight=".09927pt" strokecolor="#ff0000">
                <v:path arrowok="t"/>
              </v:shape>
            </v:group>
            <v:group style="position:absolute;left:6515;top:158;width:2;height:24" coordorigin="6515,158" coordsize="2,24">
              <v:shape style="position:absolute;left:6515;top:158;width:2;height:24" coordorigin="6515,158" coordsize="0,24" path="m6515,158l6515,181e" filled="false" stroked="true" strokeweight=".098107pt" strokecolor="#ff0000">
                <v:path arrowok="t"/>
              </v:shape>
            </v:group>
            <v:group style="position:absolute;left:6503;top:169;width:24;height:2" coordorigin="6503,169" coordsize="24,2">
              <v:shape style="position:absolute;left:6503;top:169;width:24;height:2" coordorigin="6503,169" coordsize="24,0" path="m6503,169l6527,169e" filled="false" stroked="true" strokeweight=".09927pt" strokecolor="#ff0000">
                <v:path arrowok="t"/>
              </v:shape>
            </v:group>
            <v:group style="position:absolute;left:6515;top:157;width:2;height:24" coordorigin="6515,157" coordsize="2,24">
              <v:shape style="position:absolute;left:6515;top:157;width:2;height:24" coordorigin="6515,157" coordsize="0,24" path="m6515,157l6515,181e" filled="false" stroked="true" strokeweight=".098107pt" strokecolor="#ff0000">
                <v:path arrowok="t"/>
              </v:shape>
            </v:group>
            <v:group style="position:absolute;left:6503;top:169;width:24;height:2" coordorigin="6503,169" coordsize="24,2">
              <v:shape style="position:absolute;left:6503;top:169;width:24;height:2" coordorigin="6503,169" coordsize="24,0" path="m6503,169l6527,169e" filled="false" stroked="true" strokeweight=".09927pt" strokecolor="#ff0000">
                <v:path arrowok="t"/>
              </v:shape>
            </v:group>
            <v:group style="position:absolute;left:6515;top:157;width:2;height:24" coordorigin="6515,157" coordsize="2,24">
              <v:shape style="position:absolute;left:6515;top:157;width:2;height:24" coordorigin="6515,157" coordsize="0,24" path="m6515,157l6515,181e" filled="false" stroked="true" strokeweight=".098107pt" strokecolor="#ff0000">
                <v:path arrowok="t"/>
              </v:shape>
            </v:group>
            <v:group style="position:absolute;left:6503;top:169;width:24;height:2" coordorigin="6503,169" coordsize="24,2">
              <v:shape style="position:absolute;left:6503;top:169;width:24;height:2" coordorigin="6503,169" coordsize="24,0" path="m6503,169l6527,169e" filled="false" stroked="true" strokeweight=".09927pt" strokecolor="#ff0000">
                <v:path arrowok="t"/>
              </v:shape>
            </v:group>
            <v:group style="position:absolute;left:6515;top:157;width:2;height:24" coordorigin="6515,157" coordsize="2,24">
              <v:shape style="position:absolute;left:6515;top:157;width:2;height:24" coordorigin="6515,157" coordsize="0,24" path="m6515,157l6515,180e" filled="false" stroked="true" strokeweight=".098107pt" strokecolor="#ff0000">
                <v:path arrowok="t"/>
              </v:shape>
            </v:group>
            <v:group style="position:absolute;left:6503;top:168;width:24;height:2" coordorigin="6503,168" coordsize="24,2">
              <v:shape style="position:absolute;left:6503;top:168;width:24;height:2" coordorigin="6503,168" coordsize="24,0" path="m6503,168l6527,168e" filled="false" stroked="true" strokeweight=".09927pt" strokecolor="#ff0000">
                <v:path arrowok="t"/>
              </v:shape>
            </v:group>
            <v:group style="position:absolute;left:6515;top:156;width:2;height:24" coordorigin="6515,156" coordsize="2,24">
              <v:shape style="position:absolute;left:6515;top:156;width:2;height:24" coordorigin="6515,156" coordsize="0,24" path="m6515,156l6515,180e" filled="false" stroked="true" strokeweight=".098107pt" strokecolor="#ff0000">
                <v:path arrowok="t"/>
              </v:shape>
            </v:group>
            <v:group style="position:absolute;left:6503;top:168;width:24;height:2" coordorigin="6503,168" coordsize="24,2">
              <v:shape style="position:absolute;left:6503;top:168;width:24;height:2" coordorigin="6503,168" coordsize="24,0" path="m6503,168l6527,168e" filled="false" stroked="true" strokeweight=".09927pt" strokecolor="#ff0000">
                <v:path arrowok="t"/>
              </v:shape>
            </v:group>
            <v:group style="position:absolute;left:6515;top:156;width:2;height:24" coordorigin="6515,156" coordsize="2,24">
              <v:shape style="position:absolute;left:6515;top:156;width:2;height:24" coordorigin="6515,156" coordsize="0,24" path="m6515,156l6515,180e" filled="false" stroked="true" strokeweight=".098107pt" strokecolor="#ff0000">
                <v:path arrowok="t"/>
              </v:shape>
            </v:group>
            <v:group style="position:absolute;left:6503;top:167;width:24;height:2" coordorigin="6503,167" coordsize="24,2">
              <v:shape style="position:absolute;left:6503;top:167;width:24;height:2" coordorigin="6503,167" coordsize="24,0" path="m6503,167l6527,167e" filled="false" stroked="true" strokeweight=".09927pt" strokecolor="#ff0000">
                <v:path arrowok="t"/>
              </v:shape>
            </v:group>
            <v:group style="position:absolute;left:6515;top:155;width:2;height:24" coordorigin="6515,155" coordsize="2,24">
              <v:shape style="position:absolute;left:6515;top:155;width:2;height:24" coordorigin="6515,155" coordsize="0,24" path="m6515,155l6515,179e" filled="false" stroked="true" strokeweight=".098107pt" strokecolor="#ff0000">
                <v:path arrowok="t"/>
              </v:shape>
            </v:group>
            <v:group style="position:absolute;left:6503;top:166;width:24;height:2" coordorigin="6503,166" coordsize="24,2">
              <v:shape style="position:absolute;left:6503;top:166;width:24;height:2" coordorigin="6503,166" coordsize="24,0" path="m6503,166l6527,166e" filled="false" stroked="true" strokeweight=".09927pt" strokecolor="#ff0000">
                <v:path arrowok="t"/>
              </v:shape>
            </v:group>
            <v:group style="position:absolute;left:6515;top:154;width:2;height:24" coordorigin="6515,154" coordsize="2,24">
              <v:shape style="position:absolute;left:6515;top:154;width:2;height:24" coordorigin="6515,154" coordsize="0,24" path="m6515,154l6515,178e" filled="false" stroked="true" strokeweight=".098107pt" strokecolor="#ff0000">
                <v:path arrowok="t"/>
              </v:shape>
            </v:group>
            <v:group style="position:absolute;left:6503;top:165;width:24;height:2" coordorigin="6503,165" coordsize="24,2">
              <v:shape style="position:absolute;left:6503;top:165;width:24;height:2" coordorigin="6503,165" coordsize="24,0" path="m6503,165l6527,165e" filled="false" stroked="true" strokeweight=".09927pt" strokecolor="#ff0000">
                <v:path arrowok="t"/>
              </v:shape>
            </v:group>
            <v:group style="position:absolute;left:6515;top:153;width:2;height:24" coordorigin="6515,153" coordsize="2,24">
              <v:shape style="position:absolute;left:6515;top:153;width:2;height:24" coordorigin="6515,153" coordsize="0,24" path="m6515,153l6515,177e" filled="false" stroked="true" strokeweight=".098107pt" strokecolor="#ff0000">
                <v:path arrowok="t"/>
              </v:shape>
            </v:group>
            <v:group style="position:absolute;left:6503;top:165;width:24;height:2" coordorigin="6503,165" coordsize="24,2">
              <v:shape style="position:absolute;left:6503;top:165;width:24;height:2" coordorigin="6503,165" coordsize="24,0" path="m6503,165l6527,165e" filled="false" stroked="true" strokeweight=".09927pt" strokecolor="#ff0000">
                <v:path arrowok="t"/>
              </v:shape>
            </v:group>
            <v:group style="position:absolute;left:6515;top:153;width:2;height:24" coordorigin="6515,153" coordsize="2,24">
              <v:shape style="position:absolute;left:6515;top:153;width:2;height:24" coordorigin="6515,153" coordsize="0,24" path="m6515,153l6515,177e" filled="false" stroked="true" strokeweight=".098107pt" strokecolor="#ff0000">
                <v:path arrowok="t"/>
              </v:shape>
            </v:group>
            <v:group style="position:absolute;left:6503;top:164;width:24;height:2" coordorigin="6503,164" coordsize="24,2">
              <v:shape style="position:absolute;left:6503;top:164;width:24;height:2" coordorigin="6503,164" coordsize="24,0" path="m6503,164l6527,164e" filled="false" stroked="true" strokeweight=".09927pt" strokecolor="#ff0000">
                <v:path arrowok="t"/>
              </v:shape>
            </v:group>
            <v:group style="position:absolute;left:6515;top:152;width:2;height:24" coordorigin="6515,152" coordsize="2,24">
              <v:shape style="position:absolute;left:6515;top:152;width:2;height:24" coordorigin="6515,152" coordsize="0,24" path="m6515,152l6515,176e" filled="false" stroked="true" strokeweight=".098107pt" strokecolor="#ff0000">
                <v:path arrowok="t"/>
              </v:shape>
            </v:group>
            <v:group style="position:absolute;left:6503;top:164;width:24;height:2" coordorigin="6503,164" coordsize="24,2">
              <v:shape style="position:absolute;left:6503;top:164;width:24;height:2" coordorigin="6503,164" coordsize="24,0" path="m6503,164l6527,164e" filled="false" stroked="true" strokeweight=".09927pt" strokecolor="#ff0000">
                <v:path arrowok="t"/>
              </v:shape>
            </v:group>
            <v:group style="position:absolute;left:6515;top:152;width:2;height:24" coordorigin="6515,152" coordsize="2,24">
              <v:shape style="position:absolute;left:6515;top:152;width:2;height:24" coordorigin="6515,152" coordsize="0,24" path="m6515,152l6515,176e" filled="false" stroked="true" strokeweight=".098107pt" strokecolor="#ff0000">
                <v:path arrowok="t"/>
              </v:shape>
            </v:group>
            <v:group style="position:absolute;left:6503;top:164;width:24;height:2" coordorigin="6503,164" coordsize="24,2">
              <v:shape style="position:absolute;left:6503;top:164;width:24;height:2" coordorigin="6503,164" coordsize="24,0" path="m6503,164l6527,164e" filled="false" stroked="true" strokeweight=".09927pt" strokecolor="#ff0000">
                <v:path arrowok="t"/>
              </v:shape>
            </v:group>
            <v:group style="position:absolute;left:6515;top:152;width:2;height:24" coordorigin="6515,152" coordsize="2,24">
              <v:shape style="position:absolute;left:6515;top:152;width:2;height:24" coordorigin="6515,152" coordsize="0,24" path="m6515,152l6515,176e" filled="false" stroked="true" strokeweight=".098107pt" strokecolor="#ff0000">
                <v:path arrowok="t"/>
              </v:shape>
            </v:group>
            <v:group style="position:absolute;left:6503;top:163;width:24;height:2" coordorigin="6503,163" coordsize="24,2">
              <v:shape style="position:absolute;left:6503;top:163;width:24;height:2" coordorigin="6503,163" coordsize="24,0" path="m6503,163l6527,163e" filled="false" stroked="true" strokeweight=".09927pt" strokecolor="#ff0000">
                <v:path arrowok="t"/>
              </v:shape>
            </v:group>
            <v:group style="position:absolute;left:6515;top:151;width:2;height:24" coordorigin="6515,151" coordsize="2,24">
              <v:shape style="position:absolute;left:6515;top:151;width:2;height:24" coordorigin="6515,151" coordsize="0,24" path="m6515,151l6515,175e" filled="false" stroked="true" strokeweight=".098107pt" strokecolor="#ff0000">
                <v:path arrowok="t"/>
              </v:shape>
            </v:group>
            <v:group style="position:absolute;left:6503;top:163;width:24;height:2" coordorigin="6503,163" coordsize="24,2">
              <v:shape style="position:absolute;left:6503;top:163;width:24;height:2" coordorigin="6503,163" coordsize="24,0" path="m6503,163l6527,163e" filled="false" stroked="true" strokeweight=".09927pt" strokecolor="#ff0000">
                <v:path arrowok="t"/>
              </v:shape>
            </v:group>
            <v:group style="position:absolute;left:6515;top:151;width:2;height:24" coordorigin="6515,151" coordsize="2,24">
              <v:shape style="position:absolute;left:6515;top:151;width:2;height:24" coordorigin="6515,151" coordsize="0,24" path="m6515,151l6515,175e" filled="false" stroked="true" strokeweight=".098107pt" strokecolor="#ff0000">
                <v:path arrowok="t"/>
              </v:shape>
            </v:group>
            <v:group style="position:absolute;left:6503;top:162;width:24;height:2" coordorigin="6503,162" coordsize="24,2">
              <v:shape style="position:absolute;left:6503;top:162;width:24;height:2" coordorigin="6503,162" coordsize="24,0" path="m6503,162l6527,162e" filled="false" stroked="true" strokeweight=".09927pt" strokecolor="#ff0000">
                <v:path arrowok="t"/>
              </v:shape>
            </v:group>
            <v:group style="position:absolute;left:6515;top:150;width:2;height:24" coordorigin="6515,150" coordsize="2,24">
              <v:shape style="position:absolute;left:6515;top:150;width:2;height:24" coordorigin="6515,150" coordsize="0,24" path="m6515,150l6515,174e" filled="false" stroked="true" strokeweight=".098107pt" strokecolor="#ff0000">
                <v:path arrowok="t"/>
              </v:shape>
            </v:group>
            <v:group style="position:absolute;left:6503;top:162;width:24;height:2" coordorigin="6503,162" coordsize="24,2">
              <v:shape style="position:absolute;left:6503;top:162;width:24;height:2" coordorigin="6503,162" coordsize="24,0" path="m6503,162l6527,162e" filled="false" stroked="true" strokeweight=".09927pt" strokecolor="#ff0000">
                <v:path arrowok="t"/>
              </v:shape>
            </v:group>
            <v:group style="position:absolute;left:6515;top:150;width:2;height:24" coordorigin="6515,150" coordsize="2,24">
              <v:shape style="position:absolute;left:6515;top:150;width:2;height:24" coordorigin="6515,150" coordsize="0,24" path="m6515,150l6515,174e" filled="false" stroked="true" strokeweight=".098107pt" strokecolor="#ff0000">
                <v:path arrowok="t"/>
              </v:shape>
            </v:group>
            <v:group style="position:absolute;left:6503;top:161;width:24;height:2" coordorigin="6503,161" coordsize="24,2">
              <v:shape style="position:absolute;left:6503;top:161;width:24;height:2" coordorigin="6503,161" coordsize="24,0" path="m6503,161l6527,161e" filled="false" stroked="true" strokeweight=".09927pt" strokecolor="#ff0000">
                <v:path arrowok="t"/>
              </v:shape>
            </v:group>
            <v:group style="position:absolute;left:6515;top:149;width:2;height:24" coordorigin="6515,149" coordsize="2,24">
              <v:shape style="position:absolute;left:6515;top:149;width:2;height:24" coordorigin="6515,149" coordsize="0,24" path="m6515,149l6515,173e" filled="false" stroked="true" strokeweight=".098107pt" strokecolor="#ff0000">
                <v:path arrowok="t"/>
              </v:shape>
            </v:group>
            <v:group style="position:absolute;left:6503;top:161;width:24;height:2" coordorigin="6503,161" coordsize="24,2">
              <v:shape style="position:absolute;left:6503;top:161;width:24;height:2" coordorigin="6503,161" coordsize="24,0" path="m6503,161l6527,161e" filled="false" stroked="true" strokeweight=".09927pt" strokecolor="#ff0000">
                <v:path arrowok="t"/>
              </v:shape>
            </v:group>
            <v:group style="position:absolute;left:6515;top:149;width:2;height:24" coordorigin="6515,149" coordsize="2,24">
              <v:shape style="position:absolute;left:6515;top:149;width:2;height:24" coordorigin="6515,149" coordsize="0,24" path="m6515,149l6515,173e" filled="false" stroked="true" strokeweight=".098107pt" strokecolor="#ff0000">
                <v:path arrowok="t"/>
              </v:shape>
            </v:group>
            <v:group style="position:absolute;left:6503;top:160;width:24;height:2" coordorigin="6503,160" coordsize="24,2">
              <v:shape style="position:absolute;left:6503;top:160;width:24;height:2" coordorigin="6503,160" coordsize="24,0" path="m6503,160l6527,160e" filled="false" stroked="true" strokeweight=".09927pt" strokecolor="#ff0000">
                <v:path arrowok="t"/>
              </v:shape>
            </v:group>
            <v:group style="position:absolute;left:6515;top:148;width:2;height:24" coordorigin="6515,148" coordsize="2,24">
              <v:shape style="position:absolute;left:6515;top:148;width:2;height:24" coordorigin="6515,148" coordsize="0,24" path="m6515,148l6515,172e" filled="false" stroked="true" strokeweight=".098107pt" strokecolor="#ff0000">
                <v:path arrowok="t"/>
              </v:shape>
            </v:group>
            <v:group style="position:absolute;left:6503;top:159;width:24;height:2" coordorigin="6503,159" coordsize="24,2">
              <v:shape style="position:absolute;left:6503;top:159;width:24;height:2" coordorigin="6503,159" coordsize="24,0" path="m6503,159l6527,159e" filled="false" stroked="true" strokeweight=".09927pt" strokecolor="#ff0000">
                <v:path arrowok="t"/>
              </v:shape>
            </v:group>
            <v:group style="position:absolute;left:6515;top:147;width:2;height:24" coordorigin="6515,147" coordsize="2,24">
              <v:shape style="position:absolute;left:6515;top:147;width:2;height:24" coordorigin="6515,147" coordsize="0,24" path="m6515,147l6515,171e" filled="false" stroked="true" strokeweight=".098107pt" strokecolor="#ff0000">
                <v:path arrowok="t"/>
              </v:shape>
            </v:group>
            <v:group style="position:absolute;left:6503;top:159;width:24;height:2" coordorigin="6503,159" coordsize="24,2">
              <v:shape style="position:absolute;left:6503;top:159;width:24;height:2" coordorigin="6503,159" coordsize="24,0" path="m6503,159l6527,159e" filled="false" stroked="true" strokeweight=".09927pt" strokecolor="#ff0000">
                <v:path arrowok="t"/>
              </v:shape>
            </v:group>
            <v:group style="position:absolute;left:6515;top:147;width:2;height:24" coordorigin="6515,147" coordsize="2,24">
              <v:shape style="position:absolute;left:6515;top:147;width:2;height:24" coordorigin="6515,147" coordsize="0,24" path="m6515,147l6515,171e" filled="false" stroked="true" strokeweight=".098107pt" strokecolor="#ff0000">
                <v:path arrowok="t"/>
              </v:shape>
            </v:group>
            <v:group style="position:absolute;left:6503;top:158;width:24;height:2" coordorigin="6503,158" coordsize="24,2">
              <v:shape style="position:absolute;left:6503;top:158;width:24;height:2" coordorigin="6503,158" coordsize="24,0" path="m6503,158l6527,158e" filled="false" stroked="true" strokeweight=".09927pt" strokecolor="#ff0000">
                <v:path arrowok="t"/>
              </v:shape>
            </v:group>
            <v:group style="position:absolute;left:6515;top:146;width:2;height:24" coordorigin="6515,146" coordsize="2,24">
              <v:shape style="position:absolute;left:6515;top:146;width:2;height:24" coordorigin="6515,146" coordsize="0,24" path="m6515,146l6515,170e" filled="false" stroked="true" strokeweight=".098107pt" strokecolor="#ff0000">
                <v:path arrowok="t"/>
              </v:shape>
            </v:group>
            <v:group style="position:absolute;left:6503;top:157;width:24;height:2" coordorigin="6503,157" coordsize="24,2">
              <v:shape style="position:absolute;left:6503;top:157;width:24;height:2" coordorigin="6503,157" coordsize="24,0" path="m6503,157l6527,157e" filled="false" stroked="true" strokeweight=".09927pt" strokecolor="#ff0000">
                <v:path arrowok="t"/>
              </v:shape>
            </v:group>
            <v:group style="position:absolute;left:6515;top:146;width:2;height:24" coordorigin="6515,146" coordsize="2,24">
              <v:shape style="position:absolute;left:6515;top:146;width:2;height:24" coordorigin="6515,146" coordsize="0,24" path="m6515,146l6515,169e" filled="false" stroked="true" strokeweight=".098107pt" strokecolor="#ff0000">
                <v:path arrowok="t"/>
              </v:shape>
            </v:group>
            <v:group style="position:absolute;left:6503;top:157;width:24;height:2" coordorigin="6503,157" coordsize="24,2">
              <v:shape style="position:absolute;left:6503;top:157;width:24;height:2" coordorigin="6503,157" coordsize="24,0" path="m6503,157l6527,157e" filled="false" stroked="true" strokeweight=".09927pt" strokecolor="#ff0000">
                <v:path arrowok="t"/>
              </v:shape>
            </v:group>
            <v:group style="position:absolute;left:6515;top:145;width:2;height:24" coordorigin="6515,145" coordsize="2,24">
              <v:shape style="position:absolute;left:6515;top:145;width:2;height:24" coordorigin="6515,145" coordsize="0,24" path="m6515,145l6515,169e" filled="false" stroked="true" strokeweight=".098107pt" strokecolor="#ff0000">
                <v:path arrowok="t"/>
              </v:shape>
            </v:group>
            <v:group style="position:absolute;left:6503;top:156;width:24;height:2" coordorigin="6503,156" coordsize="24,2">
              <v:shape style="position:absolute;left:6503;top:156;width:24;height:2" coordorigin="6503,156" coordsize="24,0" path="m6503,156l6527,156e" filled="false" stroked="true" strokeweight=".09927pt" strokecolor="#ff0000">
                <v:path arrowok="t"/>
              </v:shape>
            </v:group>
            <v:group style="position:absolute;left:6515;top:145;width:2;height:24" coordorigin="6515,145" coordsize="2,24">
              <v:shape style="position:absolute;left:6515;top:145;width:2;height:24" coordorigin="6515,145" coordsize="0,24" path="m6515,145l6515,168e" filled="false" stroked="true" strokeweight=".098107pt" strokecolor="#ff0000">
                <v:path arrowok="t"/>
              </v:shape>
            </v:group>
            <v:group style="position:absolute;left:6503;top:156;width:24;height:2" coordorigin="6503,156" coordsize="24,2">
              <v:shape style="position:absolute;left:6503;top:156;width:24;height:2" coordorigin="6503,156" coordsize="24,0" path="m6503,156l6527,156e" filled="false" stroked="true" strokeweight=".09927pt" strokecolor="#ff0000">
                <v:path arrowok="t"/>
              </v:shape>
            </v:group>
            <v:group style="position:absolute;left:6515;top:144;width:2;height:24" coordorigin="6515,144" coordsize="2,24">
              <v:shape style="position:absolute;left:6515;top:144;width:2;height:24" coordorigin="6515,144" coordsize="0,24" path="m6515,144l6515,168e" filled="false" stroked="true" strokeweight=".098107pt" strokecolor="#ff0000">
                <v:path arrowok="t"/>
              </v:shape>
            </v:group>
            <v:group style="position:absolute;left:6503;top:155;width:24;height:2" coordorigin="6503,155" coordsize="24,2">
              <v:shape style="position:absolute;left:6503;top:155;width:24;height:2" coordorigin="6503,155" coordsize="24,0" path="m6503,155l6527,155e" filled="false" stroked="true" strokeweight=".09927pt" strokecolor="#ff0000">
                <v:path arrowok="t"/>
              </v:shape>
            </v:group>
            <v:group style="position:absolute;left:6515;top:143;width:2;height:24" coordorigin="6515,143" coordsize="2,24">
              <v:shape style="position:absolute;left:6515;top:143;width:2;height:24" coordorigin="6515,143" coordsize="0,24" path="m6515,143l6515,167e" filled="false" stroked="true" strokeweight=".098107pt" strokecolor="#ff0000">
                <v:path arrowok="t"/>
              </v:shape>
            </v:group>
            <v:group style="position:absolute;left:6503;top:154;width:24;height:2" coordorigin="6503,154" coordsize="24,2">
              <v:shape style="position:absolute;left:6503;top:154;width:24;height:2" coordorigin="6503,154" coordsize="24,0" path="m6503,154l6527,154e" filled="false" stroked="true" strokeweight=".09927pt" strokecolor="#ff0000">
                <v:path arrowok="t"/>
              </v:shape>
            </v:group>
            <v:group style="position:absolute;left:6515;top:143;width:2;height:24" coordorigin="6515,143" coordsize="2,24">
              <v:shape style="position:absolute;left:6515;top:143;width:2;height:24" coordorigin="6515,143" coordsize="0,24" path="m6515,143l6515,166e" filled="false" stroked="true" strokeweight=".098107pt" strokecolor="#ff0000">
                <v:path arrowok="t"/>
              </v:shape>
            </v:group>
            <v:group style="position:absolute;left:6503;top:154;width:24;height:2" coordorigin="6503,154" coordsize="24,2">
              <v:shape style="position:absolute;left:6503;top:154;width:24;height:2" coordorigin="6503,154" coordsize="24,0" path="m6503,154l6527,154e" filled="false" stroked="true" strokeweight=".09927pt" strokecolor="#ff0000">
                <v:path arrowok="t"/>
              </v:shape>
            </v:group>
            <v:group style="position:absolute;left:6515;top:142;width:2;height:24" coordorigin="6515,142" coordsize="2,24">
              <v:shape style="position:absolute;left:6515;top:142;width:2;height:24" coordorigin="6515,142" coordsize="0,24" path="m6515,142l6515,166e" filled="false" stroked="true" strokeweight=".098107pt" strokecolor="#ff0000">
                <v:path arrowok="t"/>
              </v:shape>
            </v:group>
            <v:group style="position:absolute;left:6503;top:153;width:24;height:2" coordorigin="6503,153" coordsize="24,2">
              <v:shape style="position:absolute;left:6503;top:153;width:24;height:2" coordorigin="6503,153" coordsize="24,0" path="m6503,153l6527,153e" filled="false" stroked="true" strokeweight=".09927pt" strokecolor="#ff0000">
                <v:path arrowok="t"/>
              </v:shape>
            </v:group>
            <v:group style="position:absolute;left:6515;top:142;width:2;height:24" coordorigin="6515,142" coordsize="2,24">
              <v:shape style="position:absolute;left:6515;top:142;width:2;height:24" coordorigin="6515,142" coordsize="0,24" path="m6515,142l6515,165e" filled="false" stroked="true" strokeweight=".098107pt" strokecolor="#ff0000">
                <v:path arrowok="t"/>
              </v:shape>
            </v:group>
            <v:group style="position:absolute;left:6503;top:153;width:24;height:2" coordorigin="6503,153" coordsize="24,2">
              <v:shape style="position:absolute;left:6503;top:153;width:24;height:2" coordorigin="6503,153" coordsize="24,0" path="m6503,153l6527,153e" filled="false" stroked="true" strokeweight=".09927pt" strokecolor="#ff0000">
                <v:path arrowok="t"/>
              </v:shape>
            </v:group>
            <v:group style="position:absolute;left:6515;top:141;width:2;height:24" coordorigin="6515,141" coordsize="2,24">
              <v:shape style="position:absolute;left:6515;top:141;width:2;height:24" coordorigin="6515,141" coordsize="0,24" path="m6515,141l6515,165e" filled="false" stroked="true" strokeweight=".098107pt" strokecolor="#ff0000">
                <v:path arrowok="t"/>
              </v:shape>
            </v:group>
            <v:group style="position:absolute;left:6503;top:153;width:24;height:2" coordorigin="6503,153" coordsize="24,2">
              <v:shape style="position:absolute;left:6503;top:153;width:24;height:2" coordorigin="6503,153" coordsize="24,0" path="m6503,153l6527,153e" filled="false" stroked="true" strokeweight=".09927pt" strokecolor="#ff0000">
                <v:path arrowok="t"/>
              </v:shape>
            </v:group>
            <v:group style="position:absolute;left:6515;top:141;width:2;height:24" coordorigin="6515,141" coordsize="2,24">
              <v:shape style="position:absolute;left:6515;top:141;width:2;height:24" coordorigin="6515,141" coordsize="0,24" path="m6515,141l6515,165e" filled="false" stroked="true" strokeweight=".098107pt" strokecolor="#ff0000">
                <v:path arrowok="t"/>
              </v:shape>
            </v:group>
            <v:group style="position:absolute;left:6503;top:152;width:24;height:2" coordorigin="6503,152" coordsize="24,2">
              <v:shape style="position:absolute;left:6503;top:152;width:24;height:2" coordorigin="6503,152" coordsize="24,0" path="m6503,152l6527,152e" filled="false" stroked="true" strokeweight=".09927pt" strokecolor="#ff0000">
                <v:path arrowok="t"/>
              </v:shape>
            </v:group>
            <v:group style="position:absolute;left:6515;top:141;width:2;height:24" coordorigin="6515,141" coordsize="2,24">
              <v:shape style="position:absolute;left:6515;top:141;width:2;height:24" coordorigin="6515,141" coordsize="0,24" path="m6515,141l6515,164e" filled="false" stroked="true" strokeweight=".098107pt" strokecolor="#ff0000">
                <v:path arrowok="t"/>
              </v:shape>
            </v:group>
            <v:group style="position:absolute;left:6503;top:152;width:24;height:2" coordorigin="6503,152" coordsize="24,2">
              <v:shape style="position:absolute;left:6503;top:152;width:24;height:2" coordorigin="6503,152" coordsize="24,0" path="m6503,152l6527,152e" filled="false" stroked="true" strokeweight=".09927pt" strokecolor="#ff0000">
                <v:path arrowok="t"/>
              </v:shape>
            </v:group>
            <v:group style="position:absolute;left:6515;top:140;width:2;height:24" coordorigin="6515,140" coordsize="2,24">
              <v:shape style="position:absolute;left:6515;top:140;width:2;height:24" coordorigin="6515,140" coordsize="0,24" path="m6515,140l6515,164e" filled="false" stroked="true" strokeweight=".098107pt" strokecolor="#ff0000">
                <v:path arrowok="t"/>
              </v:shape>
            </v:group>
            <v:group style="position:absolute;left:6503;top:151;width:24;height:2" coordorigin="6503,151" coordsize="24,2">
              <v:shape style="position:absolute;left:6503;top:151;width:24;height:2" coordorigin="6503,151" coordsize="24,0" path="m6503,151l6527,151e" filled="false" stroked="true" strokeweight=".09927pt" strokecolor="#ff0000">
                <v:path arrowok="t"/>
              </v:shape>
            </v:group>
            <v:group style="position:absolute;left:6515;top:139;width:2;height:24" coordorigin="6515,139" coordsize="2,24">
              <v:shape style="position:absolute;left:6515;top:139;width:2;height:24" coordorigin="6515,139" coordsize="0,24" path="m6515,139l6515,163e" filled="false" stroked="true" strokeweight=".098107pt" strokecolor="#ff0000">
                <v:path arrowok="t"/>
              </v:shape>
            </v:group>
            <v:group style="position:absolute;left:6503;top:151;width:24;height:2" coordorigin="6503,151" coordsize="24,2">
              <v:shape style="position:absolute;left:6503;top:151;width:24;height:2" coordorigin="6503,151" coordsize="24,0" path="m6503,151l6527,151e" filled="false" stroked="true" strokeweight=".09927pt" strokecolor="#ff0000">
                <v:path arrowok="t"/>
              </v:shape>
            </v:group>
            <v:group style="position:absolute;left:6515;top:139;width:2;height:24" coordorigin="6515,139" coordsize="2,24">
              <v:shape style="position:absolute;left:6515;top:139;width:2;height:24" coordorigin="6515,139" coordsize="0,24" path="m6515,139l6515,163e" filled="false" stroked="true" strokeweight=".098107pt" strokecolor="#ff0000">
                <v:path arrowok="t"/>
              </v:shape>
            </v:group>
            <v:group style="position:absolute;left:6503;top:150;width:24;height:2" coordorigin="6503,150" coordsize="24,2">
              <v:shape style="position:absolute;left:6503;top:150;width:24;height:2" coordorigin="6503,150" coordsize="24,0" path="m6503,150l6527,150e" filled="false" stroked="true" strokeweight=".09927pt" strokecolor="#ff0000">
                <v:path arrowok="t"/>
              </v:shape>
            </v:group>
            <v:group style="position:absolute;left:6515;top:139;width:2;height:24" coordorigin="6515,139" coordsize="2,24">
              <v:shape style="position:absolute;left:6515;top:139;width:2;height:24" coordorigin="6515,139" coordsize="0,24" path="m6515,139l6515,162e" filled="false" stroked="true" strokeweight=".098107pt" strokecolor="#ff0000">
                <v:path arrowok="t"/>
              </v:shape>
            </v:group>
            <v:group style="position:absolute;left:6503;top:150;width:24;height:2" coordorigin="6503,150" coordsize="24,2">
              <v:shape style="position:absolute;left:6503;top:150;width:24;height:2" coordorigin="6503,150" coordsize="24,0" path="m6503,150l6527,150e" filled="false" stroked="true" strokeweight=".09927pt" strokecolor="#ff0000">
                <v:path arrowok="t"/>
              </v:shape>
            </v:group>
            <v:group style="position:absolute;left:6515;top:138;width:2;height:24" coordorigin="6515,138" coordsize="2,24">
              <v:shape style="position:absolute;left:6515;top:138;width:2;height:24" coordorigin="6515,138" coordsize="0,24" path="m6515,138l6515,162e" filled="false" stroked="true" strokeweight=".098107pt" strokecolor="#ff0000">
                <v:path arrowok="t"/>
              </v:shape>
            </v:group>
            <v:group style="position:absolute;left:6503;top:150;width:24;height:2" coordorigin="6503,150" coordsize="24,2">
              <v:shape style="position:absolute;left:6503;top:150;width:24;height:2" coordorigin="6503,150" coordsize="24,0" path="m6503,150l6527,150e" filled="false" stroked="true" strokeweight=".09927pt" strokecolor="#ff0000">
                <v:path arrowok="t"/>
              </v:shape>
            </v:group>
            <v:group style="position:absolute;left:6515;top:138;width:2;height:24" coordorigin="6515,138" coordsize="2,24">
              <v:shape style="position:absolute;left:6515;top:138;width:2;height:24" coordorigin="6515,138" coordsize="0,24" path="m6515,138l6515,162e" filled="false" stroked="true" strokeweight=".098107pt" strokecolor="#ff0000">
                <v:path arrowok="t"/>
              </v:shape>
            </v:group>
            <v:group style="position:absolute;left:6503;top:149;width:24;height:2" coordorigin="6503,149" coordsize="24,2">
              <v:shape style="position:absolute;left:6503;top:149;width:24;height:2" coordorigin="6503,149" coordsize="24,0" path="m6503,149l6527,149e" filled="false" stroked="true" strokeweight=".09927pt" strokecolor="#ff0000">
                <v:path arrowok="t"/>
              </v:shape>
            </v:group>
            <v:group style="position:absolute;left:6515;top:138;width:2;height:24" coordorigin="6515,138" coordsize="2,24">
              <v:shape style="position:absolute;left:6515;top:138;width:2;height:24" coordorigin="6515,138" coordsize="0,24" path="m6515,138l6515,161e" filled="false" stroked="true" strokeweight=".098107pt" strokecolor="#ff0000">
                <v:path arrowok="t"/>
              </v:shape>
            </v:group>
            <v:group style="position:absolute;left:6503;top:149;width:24;height:2" coordorigin="6503,149" coordsize="24,2">
              <v:shape style="position:absolute;left:6503;top:149;width:24;height:2" coordorigin="6503,149" coordsize="24,0" path="m6503,149l6527,149e" filled="false" stroked="true" strokeweight=".09927pt" strokecolor="#ff0000">
                <v:path arrowok="t"/>
              </v:shape>
            </v:group>
            <v:group style="position:absolute;left:6515;top:137;width:2;height:24" coordorigin="6515,137" coordsize="2,24">
              <v:shape style="position:absolute;left:6515;top:137;width:2;height:24" coordorigin="6515,137" coordsize="0,24" path="m6515,137l6515,161e" filled="false" stroked="true" strokeweight=".098107pt" strokecolor="#ff0000">
                <v:path arrowok="t"/>
              </v:shape>
            </v:group>
            <v:group style="position:absolute;left:6503;top:149;width:24;height:2" coordorigin="6503,149" coordsize="24,2">
              <v:shape style="position:absolute;left:6503;top:149;width:24;height:2" coordorigin="6503,149" coordsize="24,0" path="m6503,149l6527,149e" filled="false" stroked="true" strokeweight=".09927pt" strokecolor="#ff0000">
                <v:path arrowok="t"/>
              </v:shape>
            </v:group>
            <v:group style="position:absolute;left:6515;top:137;width:2;height:24" coordorigin="6515,137" coordsize="2,24">
              <v:shape style="position:absolute;left:6515;top:137;width:2;height:24" coordorigin="6515,137" coordsize="0,24" path="m6515,137l6515,161e" filled="false" stroked="true" strokeweight=".098107pt" strokecolor="#ff0000">
                <v:path arrowok="t"/>
              </v:shape>
            </v:group>
            <v:group style="position:absolute;left:6503;top:148;width:24;height:2" coordorigin="6503,148" coordsize="24,2">
              <v:shape style="position:absolute;left:6503;top:148;width:24;height:2" coordorigin="6503,148" coordsize="24,0" path="m6503,148l6527,148e" filled="false" stroked="true" strokeweight=".09927pt" strokecolor="#ff0000">
                <v:path arrowok="t"/>
              </v:shape>
            </v:group>
            <v:group style="position:absolute;left:6515;top:137;width:2;height:24" coordorigin="6515,137" coordsize="2,24">
              <v:shape style="position:absolute;left:6515;top:137;width:2;height:24" coordorigin="6515,137" coordsize="0,24" path="m6515,137l6515,160e" filled="false" stroked="true" strokeweight=".098107pt" strokecolor="#ff0000">
                <v:path arrowok="t"/>
              </v:shape>
            </v:group>
            <v:group style="position:absolute;left:6503;top:148;width:24;height:2" coordorigin="6503,148" coordsize="24,2">
              <v:shape style="position:absolute;left:6503;top:148;width:24;height:2" coordorigin="6503,148" coordsize="24,0" path="m6503,148l6527,148e" filled="false" stroked="true" strokeweight=".09927pt" strokecolor="#ff0000">
                <v:path arrowok="t"/>
              </v:shape>
            </v:group>
            <v:group style="position:absolute;left:6515;top:136;width:2;height:24" coordorigin="6515,136" coordsize="2,24">
              <v:shape style="position:absolute;left:6515;top:136;width:2;height:24" coordorigin="6515,136" coordsize="0,24" path="m6515,136l6515,160e" filled="false" stroked="true" strokeweight=".098107pt" strokecolor="#ff0000">
                <v:path arrowok="t"/>
              </v:shape>
            </v:group>
            <v:group style="position:absolute;left:6503;top:148;width:24;height:2" coordorigin="6503,148" coordsize="24,2">
              <v:shape style="position:absolute;left:6503;top:148;width:24;height:2" coordorigin="6503,148" coordsize="24,0" path="m6503,148l6527,148e" filled="false" stroked="true" strokeweight=".09927pt" strokecolor="#ff0000">
                <v:path arrowok="t"/>
              </v:shape>
            </v:group>
            <v:group style="position:absolute;left:6515;top:136;width:2;height:24" coordorigin="6515,136" coordsize="2,24">
              <v:shape style="position:absolute;left:6515;top:136;width:2;height:24" coordorigin="6515,136" coordsize="0,24" path="m6515,136l6515,160e" filled="false" stroked="true" strokeweight=".098107pt" strokecolor="#ff0000">
                <v:path arrowok="t"/>
              </v:shape>
            </v:group>
            <v:group style="position:absolute;left:6503;top:147;width:24;height:2" coordorigin="6503,147" coordsize="24,2">
              <v:shape style="position:absolute;left:6503;top:147;width:24;height:2" coordorigin="6503,147" coordsize="24,0" path="m6503,147l6527,147e" filled="false" stroked="true" strokeweight=".09927pt" strokecolor="#ff0000">
                <v:path arrowok="t"/>
              </v:shape>
            </v:group>
            <v:group style="position:absolute;left:6515;top:136;width:2;height:24" coordorigin="6515,136" coordsize="2,24">
              <v:shape style="position:absolute;left:6515;top:136;width:2;height:24" coordorigin="6515,136" coordsize="0,24" path="m6515,136l6515,159e" filled="false" stroked="true" strokeweight=".098107pt" strokecolor="#ff0000">
                <v:path arrowok="t"/>
              </v:shape>
            </v:group>
            <v:group style="position:absolute;left:6503;top:147;width:24;height:2" coordorigin="6503,147" coordsize="24,2">
              <v:shape style="position:absolute;left:6503;top:147;width:24;height:2" coordorigin="6503,147" coordsize="24,0" path="m6503,147l6527,147e" filled="false" stroked="true" strokeweight=".09927pt" strokecolor="#ff0000">
                <v:path arrowok="t"/>
              </v:shape>
            </v:group>
            <v:group style="position:absolute;left:6515;top:135;width:2;height:24" coordorigin="6515,135" coordsize="2,24">
              <v:shape style="position:absolute;left:6515;top:135;width:2;height:24" coordorigin="6515,135" coordsize="0,24" path="m6515,135l6515,159e" filled="false" stroked="true" strokeweight=".098107pt" strokecolor="#ff0000">
                <v:path arrowok="t"/>
              </v:shape>
            </v:group>
            <v:group style="position:absolute;left:6503;top:147;width:24;height:2" coordorigin="6503,147" coordsize="24,2">
              <v:shape style="position:absolute;left:6503;top:147;width:24;height:2" coordorigin="6503,147" coordsize="24,0" path="m6503,147l6527,147e" filled="false" stroked="true" strokeweight=".09927pt" strokecolor="#ff0000">
                <v:path arrowok="t"/>
              </v:shape>
            </v:group>
            <v:group style="position:absolute;left:6515;top:135;width:2;height:24" coordorigin="6515,135" coordsize="2,24">
              <v:shape style="position:absolute;left:6515;top:135;width:2;height:24" coordorigin="6515,135" coordsize="0,24" path="m6515,135l6515,159e" filled="false" stroked="true" strokeweight=".098107pt" strokecolor="#ff0000">
                <v:path arrowok="t"/>
              </v:shape>
            </v:group>
            <v:group style="position:absolute;left:6503;top:146;width:24;height:2" coordorigin="6503,146" coordsize="24,2">
              <v:shape style="position:absolute;left:6503;top:146;width:24;height:2" coordorigin="6503,146" coordsize="24,0" path="m6503,146l6527,146e" filled="false" stroked="true" strokeweight=".09927pt" strokecolor="#ff0000">
                <v:path arrowok="t"/>
              </v:shape>
            </v:group>
            <v:group style="position:absolute;left:6515;top:134;width:2;height:24" coordorigin="6515,134" coordsize="2,24">
              <v:shape style="position:absolute;left:6515;top:134;width:2;height:24" coordorigin="6515,134" coordsize="0,24" path="m6515,134l6515,158e" filled="false" stroked="true" strokeweight=".098107pt" strokecolor="#ff0000">
                <v:path arrowok="t"/>
              </v:shape>
            </v:group>
            <v:group style="position:absolute;left:6503;top:146;width:24;height:2" coordorigin="6503,146" coordsize="24,2">
              <v:shape style="position:absolute;left:6503;top:146;width:24;height:2" coordorigin="6503,146" coordsize="24,0" path="m6503,146l6527,146e" filled="false" stroked="true" strokeweight=".09927pt" strokecolor="#ff0000">
                <v:path arrowok="t"/>
              </v:shape>
            </v:group>
            <v:group style="position:absolute;left:6515;top:134;width:2;height:24" coordorigin="6515,134" coordsize="2,24">
              <v:shape style="position:absolute;left:6515;top:134;width:2;height:24" coordorigin="6515,134" coordsize="0,24" path="m6515,134l6515,158e" filled="false" stroked="true" strokeweight=".098107pt" strokecolor="#ff0000">
                <v:path arrowok="t"/>
              </v:shape>
            </v:group>
            <v:group style="position:absolute;left:6503;top:145;width:24;height:2" coordorigin="6503,145" coordsize="24,2">
              <v:shape style="position:absolute;left:6503;top:145;width:24;height:2" coordorigin="6503,145" coordsize="24,0" path="m6503,145l6527,145e" filled="false" stroked="true" strokeweight=".09927pt" strokecolor="#ff0000">
                <v:path arrowok="t"/>
              </v:shape>
            </v:group>
            <v:group style="position:absolute;left:6515;top:133;width:2;height:24" coordorigin="6515,133" coordsize="2,24">
              <v:shape style="position:absolute;left:6515;top:133;width:2;height:24" coordorigin="6515,133" coordsize="0,24" path="m6515,133l6515,157e" filled="false" stroked="true" strokeweight=".098107pt" strokecolor="#ff0000">
                <v:path arrowok="t"/>
              </v:shape>
            </v:group>
            <v:group style="position:absolute;left:6503;top:145;width:24;height:2" coordorigin="6503,145" coordsize="24,2">
              <v:shape style="position:absolute;left:6503;top:145;width:24;height:2" coordorigin="6503,145" coordsize="24,0" path="m6503,145l6527,145e" filled="false" stroked="true" strokeweight=".09927pt" strokecolor="#ff0000">
                <v:path arrowok="t"/>
              </v:shape>
            </v:group>
            <v:group style="position:absolute;left:6515;top:133;width:2;height:24" coordorigin="6515,133" coordsize="2,24">
              <v:shape style="position:absolute;left:6515;top:133;width:2;height:24" coordorigin="6515,133" coordsize="0,24" path="m6515,133l6515,156e" filled="false" stroked="true" strokeweight=".098107pt" strokecolor="#ff0000">
                <v:path arrowok="t"/>
              </v:shape>
            </v:group>
            <v:group style="position:absolute;left:6503;top:144;width:24;height:2" coordorigin="6503,144" coordsize="24,2">
              <v:shape style="position:absolute;left:6503;top:144;width:24;height:2" coordorigin="6503,144" coordsize="24,0" path="m6503,144l6527,144e" filled="false" stroked="true" strokeweight=".09927pt" strokecolor="#ff0000">
                <v:path arrowok="t"/>
              </v:shape>
            </v:group>
            <v:group style="position:absolute;left:6515;top:132;width:2;height:24" coordorigin="6515,132" coordsize="2,24">
              <v:shape style="position:absolute;left:6515;top:132;width:2;height:24" coordorigin="6515,132" coordsize="0,24" path="m6515,132l6515,156e" filled="false" stroked="true" strokeweight=".098107pt" strokecolor="#ff0000">
                <v:path arrowok="t"/>
              </v:shape>
            </v:group>
            <v:group style="position:absolute;left:6503;top:144;width:24;height:2" coordorigin="6503,144" coordsize="24,2">
              <v:shape style="position:absolute;left:6503;top:144;width:24;height:2" coordorigin="6503,144" coordsize="24,0" path="m6503,144l6527,144e" filled="false" stroked="true" strokeweight=".09927pt" strokecolor="#ff0000">
                <v:path arrowok="t"/>
              </v:shape>
            </v:group>
            <v:group style="position:absolute;left:6515;top:132;width:2;height:24" coordorigin="6515,132" coordsize="2,24">
              <v:shape style="position:absolute;left:6515;top:132;width:2;height:24" coordorigin="6515,132" coordsize="0,24" path="m6515,132l6515,156e" filled="false" stroked="true" strokeweight=".098107pt" strokecolor="#ff0000">
                <v:path arrowok="t"/>
              </v:shape>
            </v:group>
            <v:group style="position:absolute;left:6503;top:144;width:24;height:2" coordorigin="6503,144" coordsize="24,2">
              <v:shape style="position:absolute;left:6503;top:144;width:24;height:2" coordorigin="6503,144" coordsize="24,0" path="m6503,144l6527,144e" filled="false" stroked="true" strokeweight=".09927pt" strokecolor="#ff0000">
                <v:path arrowok="t"/>
              </v:shape>
            </v:group>
            <v:group style="position:absolute;left:6515;top:132;width:2;height:24" coordorigin="6515,132" coordsize="2,24">
              <v:shape style="position:absolute;left:6515;top:132;width:2;height:24" coordorigin="6515,132" coordsize="0,24" path="m6515,132l6515,155e" filled="false" stroked="true" strokeweight=".098107pt" strokecolor="#ff0000">
                <v:path arrowok="t"/>
              </v:shape>
            </v:group>
            <v:group style="position:absolute;left:6503;top:143;width:24;height:2" coordorigin="6503,143" coordsize="24,2">
              <v:shape style="position:absolute;left:6503;top:143;width:24;height:2" coordorigin="6503,143" coordsize="24,0" path="m6503,143l6527,143e" filled="false" stroked="true" strokeweight=".09927pt" strokecolor="#ff0000">
                <v:path arrowok="t"/>
              </v:shape>
            </v:group>
            <v:group style="position:absolute;left:6515;top:131;width:2;height:24" coordorigin="6515,131" coordsize="2,24">
              <v:shape style="position:absolute;left:6515;top:131;width:2;height:24" coordorigin="6515,131" coordsize="0,24" path="m6515,131l6515,155e" filled="false" stroked="true" strokeweight=".098107pt" strokecolor="#ff0000">
                <v:path arrowok="t"/>
              </v:shape>
            </v:group>
            <v:group style="position:absolute;left:6503;top:143;width:24;height:2" coordorigin="6503,143" coordsize="24,2">
              <v:shape style="position:absolute;left:6503;top:143;width:24;height:2" coordorigin="6503,143" coordsize="24,0" path="m6503,143l6527,143e" filled="false" stroked="true" strokeweight=".09927pt" strokecolor="#ff0000">
                <v:path arrowok="t"/>
              </v:shape>
            </v:group>
            <v:group style="position:absolute;left:6515;top:131;width:2;height:24" coordorigin="6515,131" coordsize="2,24">
              <v:shape style="position:absolute;left:6515;top:131;width:2;height:24" coordorigin="6515,131" coordsize="0,24" path="m6515,131l6515,155e" filled="false" stroked="true" strokeweight=".098107pt" strokecolor="#ff0000">
                <v:path arrowok="t"/>
              </v:shape>
            </v:group>
            <v:group style="position:absolute;left:6503;top:143;width:24;height:2" coordorigin="6503,143" coordsize="24,2">
              <v:shape style="position:absolute;left:6503;top:143;width:24;height:2" coordorigin="6503,143" coordsize="24,0" path="m6503,143l6527,143e" filled="false" stroked="true" strokeweight=".09927pt" strokecolor="#ff0000">
                <v:path arrowok="t"/>
              </v:shape>
            </v:group>
            <v:group style="position:absolute;left:6515;top:131;width:2;height:24" coordorigin="6515,131" coordsize="2,24">
              <v:shape style="position:absolute;left:6515;top:131;width:2;height:24" coordorigin="6515,131" coordsize="0,24" path="m6515,131l6515,154e" filled="false" stroked="true" strokeweight=".098107pt" strokecolor="#ff0000">
                <v:path arrowok="t"/>
              </v:shape>
            </v:group>
            <v:group style="position:absolute;left:6503;top:142;width:24;height:2" coordorigin="6503,142" coordsize="24,2">
              <v:shape style="position:absolute;left:6503;top:142;width:24;height:2" coordorigin="6503,142" coordsize="24,0" path="m6503,142l6527,142e" filled="false" stroked="true" strokeweight=".09927pt" strokecolor="#ff0000">
                <v:path arrowok="t"/>
              </v:shape>
            </v:group>
            <v:group style="position:absolute;left:6515;top:130;width:2;height:24" coordorigin="6515,130" coordsize="2,24">
              <v:shape style="position:absolute;left:6515;top:130;width:2;height:24" coordorigin="6515,130" coordsize="0,24" path="m6515,130l6515,154e" filled="false" stroked="true" strokeweight=".098107pt" strokecolor="#ff0000">
                <v:path arrowok="t"/>
              </v:shape>
            </v:group>
            <v:group style="position:absolute;left:6503;top:142;width:24;height:2" coordorigin="6503,142" coordsize="24,2">
              <v:shape style="position:absolute;left:6503;top:142;width:24;height:2" coordorigin="6503,142" coordsize="24,0" path="m6503,142l6527,142e" filled="false" stroked="true" strokeweight=".09927pt" strokecolor="#ff0000">
                <v:path arrowok="t"/>
              </v:shape>
            </v:group>
            <v:group style="position:absolute;left:6515;top:130;width:2;height:24" coordorigin="6515,130" coordsize="2,24">
              <v:shape style="position:absolute;left:6515;top:130;width:2;height:24" coordorigin="6515,130" coordsize="0,24" path="m6515,130l6515,154e" filled="false" stroked="true" strokeweight=".098107pt" strokecolor="#ff0000">
                <v:path arrowok="t"/>
              </v:shape>
            </v:group>
            <v:group style="position:absolute;left:6503;top:142;width:24;height:2" coordorigin="6503,142" coordsize="24,2">
              <v:shape style="position:absolute;left:6503;top:142;width:24;height:2" coordorigin="6503,142" coordsize="24,0" path="m6503,142l6527,142e" filled="false" stroked="true" strokeweight=".09927pt" strokecolor="#ff0000">
                <v:path arrowok="t"/>
              </v:shape>
            </v:group>
            <v:group style="position:absolute;left:6515;top:130;width:2;height:24" coordorigin="6515,130" coordsize="2,24">
              <v:shape style="position:absolute;left:6515;top:130;width:2;height:24" coordorigin="6515,130" coordsize="0,24" path="m6515,130l6515,153e" filled="false" stroked="true" strokeweight=".098107pt" strokecolor="#ff0000">
                <v:path arrowok="t"/>
              </v:shape>
            </v:group>
            <v:group style="position:absolute;left:6503;top:141;width:24;height:2" coordorigin="6503,141" coordsize="24,2">
              <v:shape style="position:absolute;left:6503;top:141;width:24;height:2" coordorigin="6503,141" coordsize="24,0" path="m6503,141l6527,141e" filled="false" stroked="true" strokeweight=".09927pt" strokecolor="#ff0000">
                <v:path arrowok="t"/>
              </v:shape>
            </v:group>
            <v:group style="position:absolute;left:6515;top:129;width:2;height:24" coordorigin="6515,129" coordsize="2,24">
              <v:shape style="position:absolute;left:6515;top:129;width:2;height:24" coordorigin="6515,129" coordsize="0,24" path="m6515,129l6515,153e" filled="false" stroked="true" strokeweight=".098107pt" strokecolor="#ff0000">
                <v:path arrowok="t"/>
              </v:shape>
            </v:group>
            <v:group style="position:absolute;left:6503;top:141;width:24;height:2" coordorigin="6503,141" coordsize="24,2">
              <v:shape style="position:absolute;left:6503;top:141;width:24;height:2" coordorigin="6503,141" coordsize="24,0" path="m6503,141l6527,141e" filled="false" stroked="true" strokeweight=".09927pt" strokecolor="#ff0000">
                <v:path arrowok="t"/>
              </v:shape>
            </v:group>
            <v:group style="position:absolute;left:6515;top:129;width:2;height:24" coordorigin="6515,129" coordsize="2,24">
              <v:shape style="position:absolute;left:6515;top:129;width:2;height:24" coordorigin="6515,129" coordsize="0,24" path="m6515,129l6515,153e" filled="false" stroked="true" strokeweight=".098107pt" strokecolor="#ff0000">
                <v:path arrowok="t"/>
              </v:shape>
            </v:group>
            <v:group style="position:absolute;left:6503;top:141;width:24;height:2" coordorigin="6503,141" coordsize="24,2">
              <v:shape style="position:absolute;left:6503;top:141;width:24;height:2" coordorigin="6503,141" coordsize="24,0" path="m6503,141l6527,141e" filled="false" stroked="true" strokeweight=".09927pt" strokecolor="#ff0000">
                <v:path arrowok="t"/>
              </v:shape>
            </v:group>
            <v:group style="position:absolute;left:6515;top:129;width:2;height:24" coordorigin="6515,129" coordsize="2,24">
              <v:shape style="position:absolute;left:6515;top:129;width:2;height:24" coordorigin="6515,129" coordsize="0,24" path="m6515,129l6515,152e" filled="false" stroked="true" strokeweight=".098107pt" strokecolor="#ff0000">
                <v:path arrowok="t"/>
              </v:shape>
            </v:group>
            <v:group style="position:absolute;left:6503;top:140;width:24;height:2" coordorigin="6503,140" coordsize="24,2">
              <v:shape style="position:absolute;left:6503;top:140;width:24;height:2" coordorigin="6503,140" coordsize="24,0" path="m6503,140l6527,140e" filled="false" stroked="true" strokeweight=".09927pt" strokecolor="#ff0000">
                <v:path arrowok="t"/>
              </v:shape>
            </v:group>
            <v:group style="position:absolute;left:6515;top:128;width:2;height:24" coordorigin="6515,128" coordsize="2,24">
              <v:shape style="position:absolute;left:6515;top:128;width:2;height:24" coordorigin="6515,128" coordsize="0,24" path="m6515,128l6515,152e" filled="false" stroked="true" strokeweight=".098107pt" strokecolor="#ff0000">
                <v:path arrowok="t"/>
              </v:shape>
            </v:group>
            <v:group style="position:absolute;left:6503;top:140;width:24;height:2" coordorigin="6503,140" coordsize="24,2">
              <v:shape style="position:absolute;left:6503;top:140;width:24;height:2" coordorigin="6503,140" coordsize="24,0" path="m6503,140l6527,140e" filled="false" stroked="true" strokeweight=".09927pt" strokecolor="#ff0000">
                <v:path arrowok="t"/>
              </v:shape>
            </v:group>
            <v:group style="position:absolute;left:6515;top:128;width:2;height:24" coordorigin="6515,128" coordsize="2,24">
              <v:shape style="position:absolute;left:6515;top:128;width:2;height:24" coordorigin="6515,128" coordsize="0,24" path="m6515,128l6515,152e" filled="false" stroked="true" strokeweight=".098107pt" strokecolor="#ff0000">
                <v:path arrowok="t"/>
              </v:shape>
            </v:group>
            <v:group style="position:absolute;left:6503;top:139;width:24;height:2" coordorigin="6503,139" coordsize="24,2">
              <v:shape style="position:absolute;left:6503;top:139;width:24;height:2" coordorigin="6503,139" coordsize="24,0" path="m6503,139l6527,139e" filled="false" stroked="true" strokeweight=".09927pt" strokecolor="#ff0000">
                <v:path arrowok="t"/>
              </v:shape>
            </v:group>
            <v:group style="position:absolute;left:6515;top:127;width:2;height:24" coordorigin="6515,127" coordsize="2,24">
              <v:shape style="position:absolute;left:6515;top:127;width:2;height:24" coordorigin="6515,127" coordsize="0,24" path="m6515,127l6515,151e" filled="false" stroked="true" strokeweight=".098107pt" strokecolor="#ff0000">
                <v:path arrowok="t"/>
              </v:shape>
            </v:group>
            <v:group style="position:absolute;left:6503;top:139;width:24;height:2" coordorigin="6503,139" coordsize="24,2">
              <v:shape style="position:absolute;left:6503;top:139;width:24;height:2" coordorigin="6503,139" coordsize="24,0" path="m6503,139l6527,139e" filled="false" stroked="true" strokeweight=".09927pt" strokecolor="#ff0000">
                <v:path arrowok="t"/>
              </v:shape>
            </v:group>
            <v:group style="position:absolute;left:6515;top:127;width:2;height:24" coordorigin="6515,127" coordsize="2,24">
              <v:shape style="position:absolute;left:6515;top:127;width:2;height:24" coordorigin="6515,127" coordsize="0,24" path="m6515,127l6515,150e" filled="false" stroked="true" strokeweight=".098107pt" strokecolor="#ff0000">
                <v:path arrowok="t"/>
              </v:shape>
            </v:group>
            <v:group style="position:absolute;left:6503;top:138;width:24;height:2" coordorigin="6503,138" coordsize="24,2">
              <v:shape style="position:absolute;left:6503;top:138;width:24;height:2" coordorigin="6503,138" coordsize="24,0" path="m6503,138l6527,138e" filled="false" stroked="true" strokeweight=".09927pt" strokecolor="#ff0000">
                <v:path arrowok="t"/>
              </v:shape>
            </v:group>
            <v:group style="position:absolute;left:6515;top:126;width:2;height:24" coordorigin="6515,126" coordsize="2,24">
              <v:shape style="position:absolute;left:6515;top:126;width:2;height:24" coordorigin="6515,126" coordsize="0,24" path="m6515,126l6515,150e" filled="false" stroked="true" strokeweight=".098107pt" strokecolor="#ff0000">
                <v:path arrowok="t"/>
              </v:shape>
            </v:group>
            <v:group style="position:absolute;left:6503;top:138;width:24;height:2" coordorigin="6503,138" coordsize="24,2">
              <v:shape style="position:absolute;left:6503;top:138;width:24;height:2" coordorigin="6503,138" coordsize="24,0" path="m6503,138l6527,138e" filled="false" stroked="true" strokeweight=".09927pt" strokecolor="#ff0000">
                <v:path arrowok="t"/>
              </v:shape>
            </v:group>
            <v:group style="position:absolute;left:6515;top:126;width:2;height:24" coordorigin="6515,126" coordsize="2,24">
              <v:shape style="position:absolute;left:6515;top:126;width:2;height:24" coordorigin="6515,126" coordsize="0,24" path="m6515,126l6515,150e" filled="false" stroked="true" strokeweight=".098107pt" strokecolor="#ff0000">
                <v:path arrowok="t"/>
              </v:shape>
            </v:group>
            <v:group style="position:absolute;left:6503;top:138;width:24;height:2" coordorigin="6503,138" coordsize="24,2">
              <v:shape style="position:absolute;left:6503;top:138;width:24;height:2" coordorigin="6503,138" coordsize="24,0" path="m6503,138l6527,138e" filled="false" stroked="true" strokeweight=".09927pt" strokecolor="#ff0000">
                <v:path arrowok="t"/>
              </v:shape>
            </v:group>
            <v:group style="position:absolute;left:6515;top:126;width:2;height:24" coordorigin="6515,126" coordsize="2,24">
              <v:shape style="position:absolute;left:6515;top:126;width:2;height:24" coordorigin="6515,126" coordsize="0,24" path="m6515,126l6515,149e" filled="false" stroked="true" strokeweight=".098107pt" strokecolor="#ff0000">
                <v:path arrowok="t"/>
              </v:shape>
            </v:group>
            <v:group style="position:absolute;left:6503;top:137;width:24;height:2" coordorigin="6503,137" coordsize="24,2">
              <v:shape style="position:absolute;left:6503;top:137;width:24;height:2" coordorigin="6503,137" coordsize="24,0" path="m6503,137l6527,137e" filled="false" stroked="true" strokeweight=".09927pt" strokecolor="#ff0000">
                <v:path arrowok="t"/>
              </v:shape>
            </v:group>
            <v:group style="position:absolute;left:6515;top:125;width:2;height:24" coordorigin="6515,125" coordsize="2,24">
              <v:shape style="position:absolute;left:6515;top:125;width:2;height:24" coordorigin="6515,125" coordsize="0,24" path="m6515,125l6515,149e" filled="false" stroked="true" strokeweight=".098107pt" strokecolor="#ff0000">
                <v:path arrowok="t"/>
              </v:shape>
            </v:group>
            <v:group style="position:absolute;left:6503;top:137;width:24;height:2" coordorigin="6503,137" coordsize="24,2">
              <v:shape style="position:absolute;left:6503;top:137;width:24;height:2" coordorigin="6503,137" coordsize="24,0" path="m6503,137l6527,137e" filled="false" stroked="true" strokeweight=".09927pt" strokecolor="#ff0000">
                <v:path arrowok="t"/>
              </v:shape>
            </v:group>
            <v:group style="position:absolute;left:6515;top:125;width:2;height:24" coordorigin="6515,125" coordsize="2,24">
              <v:shape style="position:absolute;left:6515;top:125;width:2;height:24" coordorigin="6515,125" coordsize="0,24" path="m6515,125l6515,149e" filled="false" stroked="true" strokeweight=".098107pt" strokecolor="#ff0000">
                <v:path arrowok="t"/>
              </v:shape>
            </v:group>
            <v:group style="position:absolute;left:6503;top:136;width:24;height:2" coordorigin="6503,136" coordsize="24,2">
              <v:shape style="position:absolute;left:6503;top:136;width:24;height:2" coordorigin="6503,136" coordsize="24,0" path="m6503,136l6527,136e" filled="false" stroked="true" strokeweight=".09927pt" strokecolor="#ff0000">
                <v:path arrowok="t"/>
              </v:shape>
            </v:group>
            <v:group style="position:absolute;left:6515;top:124;width:2;height:24" coordorigin="6515,124" coordsize="2,24">
              <v:shape style="position:absolute;left:6515;top:124;width:2;height:24" coordorigin="6515,124" coordsize="0,24" path="m6515,124l6515,148e" filled="false" stroked="true" strokeweight=".098107pt" strokecolor="#ff0000">
                <v:path arrowok="t"/>
              </v:shape>
            </v:group>
            <v:group style="position:absolute;left:6503;top:136;width:24;height:2" coordorigin="6503,136" coordsize="24,2">
              <v:shape style="position:absolute;left:6503;top:136;width:24;height:2" coordorigin="6503,136" coordsize="24,0" path="m6503,136l6527,136e" filled="false" stroked="true" strokeweight=".09927pt" strokecolor="#ff0000">
                <v:path arrowok="t"/>
              </v:shape>
            </v:group>
            <v:group style="position:absolute;left:6515;top:124;width:2;height:24" coordorigin="6515,124" coordsize="2,24">
              <v:shape style="position:absolute;left:6515;top:124;width:2;height:24" coordorigin="6515,124" coordsize="0,24" path="m6515,124l6515,147e" filled="false" stroked="true" strokeweight=".098107pt" strokecolor="#ff0000">
                <v:path arrowok="t"/>
              </v:shape>
            </v:group>
            <v:group style="position:absolute;left:6503;top:135;width:24;height:2" coordorigin="6503,135" coordsize="24,2">
              <v:shape style="position:absolute;left:6503;top:135;width:24;height:2" coordorigin="6503,135" coordsize="24,0" path="m6503,135l6527,135e" filled="false" stroked="true" strokeweight=".09927pt" strokecolor="#ff0000">
                <v:path arrowok="t"/>
              </v:shape>
            </v:group>
            <v:group style="position:absolute;left:6515;top:123;width:2;height:24" coordorigin="6515,123" coordsize="2,24">
              <v:shape style="position:absolute;left:6515;top:123;width:2;height:24" coordorigin="6515,123" coordsize="0,24" path="m6515,123l6515,147e" filled="false" stroked="true" strokeweight=".098107pt" strokecolor="#ff0000">
                <v:path arrowok="t"/>
              </v:shape>
            </v:group>
            <v:group style="position:absolute;left:6503;top:135;width:24;height:2" coordorigin="6503,135" coordsize="24,2">
              <v:shape style="position:absolute;left:6503;top:135;width:24;height:2" coordorigin="6503,135" coordsize="24,0" path="m6503,135l6527,135e" filled="false" stroked="true" strokeweight=".09927pt" strokecolor="#ff0000">
                <v:path arrowok="t"/>
              </v:shape>
            </v:group>
            <v:group style="position:absolute;left:6515;top:123;width:2;height:24" coordorigin="6515,123" coordsize="2,24">
              <v:shape style="position:absolute;left:6515;top:123;width:2;height:24" coordorigin="6515,123" coordsize="0,24" path="m6515,123l6515,147e" filled="false" stroked="true" strokeweight=".098107pt" strokecolor="#ff0000">
                <v:path arrowok="t"/>
              </v:shape>
            </v:group>
            <v:group style="position:absolute;left:6503;top:135;width:24;height:2" coordorigin="6503,135" coordsize="24,2">
              <v:shape style="position:absolute;left:6503;top:135;width:24;height:2" coordorigin="6503,135" coordsize="24,0" path="m6503,135l6527,135e" filled="false" stroked="true" strokeweight=".09927pt" strokecolor="#ff0000">
                <v:path arrowok="t"/>
              </v:shape>
            </v:group>
            <v:group style="position:absolute;left:6515;top:123;width:2;height:24" coordorigin="6515,123" coordsize="2,24">
              <v:shape style="position:absolute;left:6515;top:123;width:2;height:24" coordorigin="6515,123" coordsize="0,24" path="m6515,123l6515,146e" filled="false" stroked="true" strokeweight=".098107pt" strokecolor="#ff0000">
                <v:path arrowok="t"/>
              </v:shape>
            </v:group>
            <v:group style="position:absolute;left:6503;top:134;width:24;height:2" coordorigin="6503,134" coordsize="24,2">
              <v:shape style="position:absolute;left:6503;top:134;width:24;height:2" coordorigin="6503,134" coordsize="24,0" path="m6503,134l6527,134e" filled="false" stroked="true" strokeweight=".09927pt" strokecolor="#ff0000">
                <v:path arrowok="t"/>
              </v:shape>
            </v:group>
            <v:group style="position:absolute;left:6515;top:122;width:2;height:24" coordorigin="6515,122" coordsize="2,24">
              <v:shape style="position:absolute;left:6515;top:122;width:2;height:24" coordorigin="6515,122" coordsize="0,24" path="m6515,122l6515,146e" filled="false" stroked="true" strokeweight=".098107pt" strokecolor="#ff0000">
                <v:path arrowok="t"/>
              </v:shape>
            </v:group>
            <v:group style="position:absolute;left:6503;top:134;width:24;height:2" coordorigin="6503,134" coordsize="24,2">
              <v:shape style="position:absolute;left:6503;top:134;width:24;height:2" coordorigin="6503,134" coordsize="24,0" path="m6503,134l6527,134e" filled="false" stroked="true" strokeweight=".09927pt" strokecolor="#ff0000">
                <v:path arrowok="t"/>
              </v:shape>
            </v:group>
            <v:group style="position:absolute;left:6515;top:122;width:2;height:24" coordorigin="6515,122" coordsize="2,24">
              <v:shape style="position:absolute;left:6515;top:122;width:2;height:24" coordorigin="6515,122" coordsize="0,24" path="m6515,122l6515,146e" filled="false" stroked="true" strokeweight=".098107pt" strokecolor="#ff0000">
                <v:path arrowok="t"/>
              </v:shape>
            </v:group>
            <v:group style="position:absolute;left:6503;top:133;width:24;height:2" coordorigin="6503,133" coordsize="24,2">
              <v:shape style="position:absolute;left:6503;top:133;width:24;height:2" coordorigin="6503,133" coordsize="24,0" path="m6503,133l6527,133e" filled="false" stroked="true" strokeweight=".09927pt" strokecolor="#ff0000">
                <v:path arrowok="t"/>
              </v:shape>
            </v:group>
            <v:group style="position:absolute;left:6515;top:121;width:2;height:24" coordorigin="6515,121" coordsize="2,24">
              <v:shape style="position:absolute;left:6515;top:121;width:2;height:24" coordorigin="6515,121" coordsize="0,24" path="m6515,121l6515,145e" filled="false" stroked="true" strokeweight=".098107pt" strokecolor="#ff0000">
                <v:path arrowok="t"/>
              </v:shape>
            </v:group>
            <v:group style="position:absolute;left:6503;top:132;width:24;height:2" coordorigin="6503,132" coordsize="24,2">
              <v:shape style="position:absolute;left:6503;top:132;width:24;height:2" coordorigin="6503,132" coordsize="24,0" path="m6503,132l6527,132e" filled="false" stroked="true" strokeweight=".09927pt" strokecolor="#ff0000">
                <v:path arrowok="t"/>
              </v:shape>
            </v:group>
            <v:group style="position:absolute;left:6515;top:120;width:2;height:24" coordorigin="6515,120" coordsize="2,24">
              <v:shape style="position:absolute;left:6515;top:120;width:2;height:24" coordorigin="6515,120" coordsize="0,24" path="m6515,120l6515,144e" filled="false" stroked="true" strokeweight=".098107pt" strokecolor="#ff0000">
                <v:path arrowok="t"/>
              </v:shape>
            </v:group>
            <v:group style="position:absolute;left:6503;top:132;width:24;height:2" coordorigin="6503,132" coordsize="24,2">
              <v:shape style="position:absolute;left:6503;top:132;width:24;height:2" coordorigin="6503,132" coordsize="24,0" path="m6503,132l6527,132e" filled="false" stroked="true" strokeweight=".09927pt" strokecolor="#ff0000">
                <v:path arrowok="t"/>
              </v:shape>
            </v:group>
            <v:group style="position:absolute;left:6515;top:120;width:2;height:24" coordorigin="6515,120" coordsize="2,24">
              <v:shape style="position:absolute;left:6515;top:120;width:2;height:24" coordorigin="6515,120" coordsize="0,24" path="m6515,120l6515,144e" filled="false" stroked="true" strokeweight=".098107pt" strokecolor="#ff0000">
                <v:path arrowok="t"/>
              </v:shape>
            </v:group>
            <v:group style="position:absolute;left:6503;top:131;width:24;height:2" coordorigin="6503,131" coordsize="24,2">
              <v:shape style="position:absolute;left:6503;top:131;width:24;height:2" coordorigin="6503,131" coordsize="24,0" path="m6503,131l6527,131e" filled="false" stroked="true" strokeweight=".09927pt" strokecolor="#ff0000">
                <v:path arrowok="t"/>
              </v:shape>
            </v:group>
            <v:group style="position:absolute;left:6515;top:119;width:2;height:24" coordorigin="6515,119" coordsize="2,24">
              <v:shape style="position:absolute;left:6515;top:119;width:2;height:24" coordorigin="6515,119" coordsize="0,24" path="m6515,119l6515,143e" filled="false" stroked="true" strokeweight=".098107pt" strokecolor="#ff0000">
                <v:path arrowok="t"/>
              </v:shape>
            </v:group>
            <v:group style="position:absolute;left:6503;top:131;width:24;height:2" coordorigin="6503,131" coordsize="24,2">
              <v:shape style="position:absolute;left:6503;top:131;width:24;height:2" coordorigin="6503,131" coordsize="24,0" path="m6503,131l6527,131e" filled="false" stroked="true" strokeweight=".09927pt" strokecolor="#ff0000">
                <v:path arrowok="t"/>
              </v:shape>
            </v:group>
            <v:group style="position:absolute;left:6515;top:119;width:2;height:24" coordorigin="6515,119" coordsize="2,24">
              <v:shape style="position:absolute;left:6515;top:119;width:2;height:24" coordorigin="6515,119" coordsize="0,24" path="m6515,119l6515,143e" filled="false" stroked="true" strokeweight=".098107pt" strokecolor="#ff0000">
                <v:path arrowok="t"/>
              </v:shape>
            </v:group>
            <v:group style="position:absolute;left:6503;top:131;width:24;height:2" coordorigin="6503,131" coordsize="24,2">
              <v:shape style="position:absolute;left:6503;top:131;width:24;height:2" coordorigin="6503,131" coordsize="24,0" path="m6503,131l6527,131e" filled="false" stroked="true" strokeweight=".09927pt" strokecolor="#ff0000">
                <v:path arrowok="t"/>
              </v:shape>
            </v:group>
            <v:group style="position:absolute;left:6515;top:119;width:2;height:24" coordorigin="6515,119" coordsize="2,24">
              <v:shape style="position:absolute;left:6515;top:119;width:2;height:24" coordorigin="6515,119" coordsize="0,24" path="m6515,119l6515,143e" filled="false" stroked="true" strokeweight=".098107pt" strokecolor="#ff0000">
                <v:path arrowok="t"/>
              </v:shape>
            </v:group>
            <v:group style="position:absolute;left:6503;top:130;width:24;height:2" coordorigin="6503,130" coordsize="24,2">
              <v:shape style="position:absolute;left:6503;top:130;width:24;height:2" coordorigin="6503,130" coordsize="24,0" path="m6503,130l6527,130e" filled="false" stroked="true" strokeweight=".09927pt" strokecolor="#ff0000">
                <v:path arrowok="t"/>
              </v:shape>
            </v:group>
            <v:group style="position:absolute;left:6515;top:118;width:2;height:24" coordorigin="6515,118" coordsize="2,24">
              <v:shape style="position:absolute;left:6515;top:118;width:2;height:24" coordorigin="6515,118" coordsize="0,24" path="m6515,118l6515,142e" filled="false" stroked="true" strokeweight=".098107pt" strokecolor="#ff0000">
                <v:path arrowok="t"/>
              </v:shape>
            </v:group>
            <v:group style="position:absolute;left:6503;top:130;width:24;height:2" coordorigin="6503,130" coordsize="24,2">
              <v:shape style="position:absolute;left:6503;top:130;width:24;height:2" coordorigin="6503,130" coordsize="24,0" path="m6503,130l6527,130e" filled="false" stroked="true" strokeweight=".09927pt" strokecolor="#ff0000">
                <v:path arrowok="t"/>
              </v:shape>
            </v:group>
            <v:group style="position:absolute;left:6515;top:118;width:2;height:24" coordorigin="6515,118" coordsize="2,24">
              <v:shape style="position:absolute;left:6515;top:118;width:2;height:24" coordorigin="6515,118" coordsize="0,24" path="m6515,118l6515,142e" filled="false" stroked="true" strokeweight=".098107pt" strokecolor="#ff0000">
                <v:path arrowok="t"/>
              </v:shape>
            </v:group>
            <v:group style="position:absolute;left:6503;top:129;width:24;height:2" coordorigin="6503,129" coordsize="24,2">
              <v:shape style="position:absolute;left:6503;top:129;width:24;height:2" coordorigin="6503,129" coordsize="24,0" path="m6503,129l6527,129e" filled="false" stroked="true" strokeweight=".09927pt" strokecolor="#ff0000">
                <v:path arrowok="t"/>
              </v:shape>
            </v:group>
            <v:group style="position:absolute;left:6515;top:117;width:2;height:24" coordorigin="6515,117" coordsize="2,24">
              <v:shape style="position:absolute;left:6515;top:117;width:2;height:24" coordorigin="6515,117" coordsize="0,24" path="m6515,117l6515,141e" filled="false" stroked="true" strokeweight=".098107pt" strokecolor="#ff0000">
                <v:path arrowok="t"/>
              </v:shape>
            </v:group>
            <v:group style="position:absolute;left:6503;top:128;width:24;height:2" coordorigin="6503,128" coordsize="24,2">
              <v:shape style="position:absolute;left:6503;top:128;width:24;height:2" coordorigin="6503,128" coordsize="24,0" path="m6503,128l6527,128e" filled="false" stroked="true" strokeweight=".09927pt" strokecolor="#ff0000">
                <v:path arrowok="t"/>
              </v:shape>
            </v:group>
            <v:group style="position:absolute;left:6515;top:116;width:2;height:24" coordorigin="6515,116" coordsize="2,24">
              <v:shape style="position:absolute;left:6515;top:116;width:2;height:24" coordorigin="6515,116" coordsize="0,24" path="m6515,116l6515,140e" filled="false" stroked="true" strokeweight=".098107pt" strokecolor="#ff0000">
                <v:path arrowok="t"/>
              </v:shape>
            </v:group>
            <v:group style="position:absolute;left:6503;top:128;width:24;height:2" coordorigin="6503,128" coordsize="24,2">
              <v:shape style="position:absolute;left:6503;top:128;width:24;height:2" coordorigin="6503,128" coordsize="24,0" path="m6503,128l6527,128e" filled="false" stroked="true" strokeweight=".09927pt" strokecolor="#ff0000">
                <v:path arrowok="t"/>
              </v:shape>
            </v:group>
            <v:group style="position:absolute;left:6515;top:116;width:2;height:24" coordorigin="6515,116" coordsize="2,24">
              <v:shape style="position:absolute;left:6515;top:116;width:2;height:24" coordorigin="6515,116" coordsize="0,24" path="m6515,116l6515,140e" filled="false" stroked="true" strokeweight=".098107pt" strokecolor="#ff0000">
                <v:path arrowok="t"/>
              </v:shape>
            </v:group>
            <v:group style="position:absolute;left:6503;top:127;width:24;height:2" coordorigin="6503,127" coordsize="24,2">
              <v:shape style="position:absolute;left:6503;top:127;width:24;height:2" coordorigin="6503,127" coordsize="24,0" path="m6503,127l6527,127e" filled="false" stroked="true" strokeweight=".09927pt" strokecolor="#ff0000">
                <v:path arrowok="t"/>
              </v:shape>
            </v:group>
            <v:group style="position:absolute;left:6515;top:115;width:2;height:24" coordorigin="6515,115" coordsize="2,24">
              <v:shape style="position:absolute;left:6515;top:115;width:2;height:24" coordorigin="6515,115" coordsize="0,24" path="m6515,115l6515,139e" filled="false" stroked="true" strokeweight=".098107pt" strokecolor="#ff0000">
                <v:path arrowok="t"/>
              </v:shape>
            </v:group>
            <v:group style="position:absolute;left:6503;top:127;width:24;height:2" coordorigin="6503,127" coordsize="24,2">
              <v:shape style="position:absolute;left:6503;top:127;width:24;height:2" coordorigin="6503,127" coordsize="24,0" path="m6503,127l6527,127e" filled="false" stroked="true" strokeweight=".09927pt" strokecolor="#ff0000">
                <v:path arrowok="t"/>
              </v:shape>
            </v:group>
            <v:group style="position:absolute;left:6515;top:115;width:2;height:24" coordorigin="6515,115" coordsize="2,24">
              <v:shape style="position:absolute;left:6515;top:115;width:2;height:24" coordorigin="6515,115" coordsize="0,24" path="m6515,115l6515,139e" filled="false" stroked="true" strokeweight=".098107pt" strokecolor="#ff0000">
                <v:path arrowok="t"/>
              </v:shape>
            </v:group>
            <v:group style="position:absolute;left:6503;top:127;width:24;height:2" coordorigin="6503,127" coordsize="24,2">
              <v:shape style="position:absolute;left:6503;top:127;width:24;height:2" coordorigin="6503,127" coordsize="24,0" path="m6503,127l6527,127e" filled="false" stroked="true" strokeweight=".09927pt" strokecolor="#ff0000">
                <v:path arrowok="t"/>
              </v:shape>
            </v:group>
            <v:group style="position:absolute;left:6515;top:115;width:2;height:24" coordorigin="6515,115" coordsize="2,24">
              <v:shape style="position:absolute;left:6515;top:115;width:2;height:24" coordorigin="6515,115" coordsize="0,24" path="m6515,115l6515,139e" filled="false" stroked="true" strokeweight=".098107pt" strokecolor="#ff0000">
                <v:path arrowok="t"/>
              </v:shape>
            </v:group>
            <v:group style="position:absolute;left:6503;top:126;width:24;height:2" coordorigin="6503,126" coordsize="24,2">
              <v:shape style="position:absolute;left:6503;top:126;width:24;height:2" coordorigin="6503,126" coordsize="24,0" path="m6503,126l6527,126e" filled="false" stroked="true" strokeweight=".09927pt" strokecolor="#ff0000">
                <v:path arrowok="t"/>
              </v:shape>
            </v:group>
            <v:group style="position:absolute;left:6515;top:114;width:2;height:24" coordorigin="6515,114" coordsize="2,24">
              <v:shape style="position:absolute;left:6515;top:114;width:2;height:24" coordorigin="6515,114" coordsize="0,24" path="m6515,114l6515,138e" filled="false" stroked="true" strokeweight=".098107pt" strokecolor="#ff0000">
                <v:path arrowok="t"/>
              </v:shape>
            </v:group>
            <v:group style="position:absolute;left:6503;top:126;width:24;height:2" coordorigin="6503,126" coordsize="24,2">
              <v:shape style="position:absolute;left:6503;top:126;width:24;height:2" coordorigin="6503,126" coordsize="24,0" path="m6503,126l6527,126e" filled="false" stroked="true" strokeweight=".09927pt" strokecolor="#ff0000">
                <v:path arrowok="t"/>
              </v:shape>
            </v:group>
            <v:group style="position:absolute;left:6515;top:114;width:2;height:24" coordorigin="6515,114" coordsize="2,24">
              <v:shape style="position:absolute;left:6515;top:114;width:2;height:24" coordorigin="6515,114" coordsize="0,24" path="m6515,114l6515,138e" filled="false" stroked="true" strokeweight=".098107pt" strokecolor="#ff0000">
                <v:path arrowok="t"/>
              </v:shape>
            </v:group>
            <v:group style="position:absolute;left:6503;top:126;width:24;height:2" coordorigin="6503,126" coordsize="24,2">
              <v:shape style="position:absolute;left:6503;top:126;width:24;height:2" coordorigin="6503,126" coordsize="24,0" path="m6503,126l6527,126e" filled="false" stroked="true" strokeweight=".09927pt" strokecolor="#ff0000">
                <v:path arrowok="t"/>
              </v:shape>
            </v:group>
            <v:group style="position:absolute;left:6515;top:114;width:2;height:24" coordorigin="6515,114" coordsize="2,24">
              <v:shape style="position:absolute;left:6515;top:114;width:2;height:24" coordorigin="6515,114" coordsize="0,24" path="m6515,114l6515,138e" filled="false" stroked="true" strokeweight=".098107pt" strokecolor="#ff0000">
                <v:path arrowok="t"/>
              </v:shape>
            </v:group>
            <v:group style="position:absolute;left:6503;top:125;width:24;height:2" coordorigin="6503,125" coordsize="24,2">
              <v:shape style="position:absolute;left:6503;top:125;width:24;height:2" coordorigin="6503,125" coordsize="24,0" path="m6503,125l6527,125e" filled="false" stroked="true" strokeweight=".09927pt" strokecolor="#ff0000">
                <v:path arrowok="t"/>
              </v:shape>
            </v:group>
            <v:group style="position:absolute;left:6515;top:113;width:2;height:24" coordorigin="6515,113" coordsize="2,24">
              <v:shape style="position:absolute;left:6515;top:113;width:2;height:24" coordorigin="6515,113" coordsize="0,24" path="m6515,113l6515,137e" filled="false" stroked="true" strokeweight=".098107pt" strokecolor="#ff0000">
                <v:path arrowok="t"/>
              </v:shape>
            </v:group>
            <v:group style="position:absolute;left:6503;top:125;width:24;height:2" coordorigin="6503,125" coordsize="24,2">
              <v:shape style="position:absolute;left:6503;top:125;width:24;height:2" coordorigin="6503,125" coordsize="24,0" path="m6503,125l6527,125e" filled="false" stroked="true" strokeweight=".09927pt" strokecolor="#ff0000">
                <v:path arrowok="t"/>
              </v:shape>
            </v:group>
            <v:group style="position:absolute;left:6515;top:113;width:2;height:24" coordorigin="6515,113" coordsize="2,24">
              <v:shape style="position:absolute;left:6515;top:113;width:2;height:24" coordorigin="6515,113" coordsize="0,24" path="m6515,113l6515,137e" filled="false" stroked="true" strokeweight=".098107pt" strokecolor="#ff0000">
                <v:path arrowok="t"/>
              </v:shape>
            </v:group>
            <v:group style="position:absolute;left:6503;top:125;width:24;height:2" coordorigin="6503,125" coordsize="24,2">
              <v:shape style="position:absolute;left:6503;top:125;width:24;height:2" coordorigin="6503,125" coordsize="24,0" path="m6503,125l6527,125e" filled="false" stroked="true" strokeweight=".09927pt" strokecolor="#ff0000">
                <v:path arrowok="t"/>
              </v:shape>
            </v:group>
            <v:group style="position:absolute;left:6515;top:113;width:2;height:24" coordorigin="6515,113" coordsize="2,24">
              <v:shape style="position:absolute;left:6515;top:113;width:2;height:24" coordorigin="6515,113" coordsize="0,24" path="m6515,113l6515,137e" filled="false" stroked="true" strokeweight=".098107pt" strokecolor="#ff0000">
                <v:path arrowok="t"/>
              </v:shape>
            </v:group>
            <v:group style="position:absolute;left:6503;top:124;width:24;height:2" coordorigin="6503,124" coordsize="24,2">
              <v:shape style="position:absolute;left:6503;top:124;width:24;height:2" coordorigin="6503,124" coordsize="24,0" path="m6503,124l6527,124e" filled="false" stroked="true" strokeweight=".09927pt" strokecolor="#ff0000">
                <v:path arrowok="t"/>
              </v:shape>
            </v:group>
            <v:group style="position:absolute;left:6515;top:112;width:2;height:24" coordorigin="6515,112" coordsize="2,24">
              <v:shape style="position:absolute;left:6515;top:112;width:2;height:24" coordorigin="6515,112" coordsize="0,24" path="m6515,112l6515,136e" filled="false" stroked="true" strokeweight=".098107pt" strokecolor="#ff0000">
                <v:path arrowok="t"/>
              </v:shape>
            </v:group>
            <v:group style="position:absolute;left:6503;top:124;width:24;height:2" coordorigin="6503,124" coordsize="24,2">
              <v:shape style="position:absolute;left:6503;top:124;width:24;height:2" coordorigin="6503,124" coordsize="24,0" path="m6503,124l6527,124e" filled="false" stroked="true" strokeweight=".09927pt" strokecolor="#ff0000">
                <v:path arrowok="t"/>
              </v:shape>
            </v:group>
            <v:group style="position:absolute;left:6515;top:112;width:2;height:24" coordorigin="6515,112" coordsize="2,24">
              <v:shape style="position:absolute;left:6515;top:112;width:2;height:24" coordorigin="6515,112" coordsize="0,24" path="m6515,112l6515,136e" filled="false" stroked="true" strokeweight=".098107pt" strokecolor="#ff0000">
                <v:path arrowok="t"/>
              </v:shape>
            </v:group>
            <v:group style="position:absolute;left:6503;top:123;width:24;height:2" coordorigin="6503,123" coordsize="24,2">
              <v:shape style="position:absolute;left:6503;top:123;width:24;height:2" coordorigin="6503,123" coordsize="24,0" path="m6503,123l6527,123e" filled="false" stroked="true" strokeweight=".09927pt" strokecolor="#ff0000">
                <v:path arrowok="t"/>
              </v:shape>
            </v:group>
            <v:group style="position:absolute;left:6515;top:111;width:2;height:24" coordorigin="6515,111" coordsize="2,24">
              <v:shape style="position:absolute;left:6515;top:111;width:2;height:24" coordorigin="6515,111" coordsize="0,24" path="m6515,111l6515,135e" filled="false" stroked="true" strokeweight=".098107pt" strokecolor="#ff0000">
                <v:path arrowok="t"/>
              </v:shape>
            </v:group>
            <v:group style="position:absolute;left:6503;top:123;width:24;height:2" coordorigin="6503,123" coordsize="24,2">
              <v:shape style="position:absolute;left:6503;top:123;width:24;height:2" coordorigin="6503,123" coordsize="24,0" path="m6503,123l6527,123e" filled="false" stroked="true" strokeweight=".09927pt" strokecolor="#ff0000">
                <v:path arrowok="t"/>
              </v:shape>
            </v:group>
            <v:group style="position:absolute;left:6515;top:111;width:2;height:24" coordorigin="6515,111" coordsize="2,24">
              <v:shape style="position:absolute;left:6515;top:111;width:2;height:24" coordorigin="6515,111" coordsize="0,24" path="m6515,111l6515,135e" filled="false" stroked="true" strokeweight=".098107pt" strokecolor="#ff0000">
                <v:path arrowok="t"/>
              </v:shape>
            </v:group>
            <v:group style="position:absolute;left:6503;top:122;width:24;height:2" coordorigin="6503,122" coordsize="24,2">
              <v:shape style="position:absolute;left:6503;top:122;width:24;height:2" coordorigin="6503,122" coordsize="24,0" path="m6503,122l6527,122e" filled="false" stroked="true" strokeweight=".09927pt" strokecolor="#ff0000">
                <v:path arrowok="t"/>
              </v:shape>
            </v:group>
            <v:group style="position:absolute;left:6515;top:111;width:2;height:24" coordorigin="6515,111" coordsize="2,24">
              <v:shape style="position:absolute;left:6515;top:111;width:2;height:24" coordorigin="6515,111" coordsize="0,24" path="m6515,111l6515,134e" filled="false" stroked="true" strokeweight=".098107pt" strokecolor="#ff0000">
                <v:path arrowok="t"/>
              </v:shape>
            </v:group>
            <v:group style="position:absolute;left:6503;top:122;width:24;height:2" coordorigin="6503,122" coordsize="24,2">
              <v:shape style="position:absolute;left:6503;top:122;width:24;height:2" coordorigin="6503,122" coordsize="24,0" path="m6503,122l6527,122e" filled="false" stroked="true" strokeweight=".09927pt" strokecolor="#ff0000">
                <v:path arrowok="t"/>
              </v:shape>
            </v:group>
            <v:group style="position:absolute;left:6515;top:110;width:2;height:24" coordorigin="6515,110" coordsize="2,24">
              <v:shape style="position:absolute;left:6515;top:110;width:2;height:24" coordorigin="6515,110" coordsize="0,24" path="m6515,110l6515,134e" filled="false" stroked="true" strokeweight=".098107pt" strokecolor="#ff0000">
                <v:path arrowok="t"/>
              </v:shape>
            </v:group>
            <v:group style="position:absolute;left:6503;top:122;width:24;height:2" coordorigin="6503,122" coordsize="24,2">
              <v:shape style="position:absolute;left:6503;top:122;width:24;height:2" coordorigin="6503,122" coordsize="24,0" path="m6503,122l6527,122e" filled="false" stroked="true" strokeweight=".09927pt" strokecolor="#ff0000">
                <v:path arrowok="t"/>
              </v:shape>
            </v:group>
            <v:group style="position:absolute;left:6515;top:110;width:2;height:24" coordorigin="6515,110" coordsize="2,24">
              <v:shape style="position:absolute;left:6515;top:110;width:2;height:24" coordorigin="6515,110" coordsize="0,24" path="m6515,110l6515,134e" filled="false" stroked="true" strokeweight=".098107pt" strokecolor="#ff0000">
                <v:path arrowok="t"/>
              </v:shape>
            </v:group>
            <v:group style="position:absolute;left:6503;top:121;width:24;height:2" coordorigin="6503,121" coordsize="24,2">
              <v:shape style="position:absolute;left:6503;top:121;width:24;height:2" coordorigin="6503,121" coordsize="24,0" path="m6503,121l6527,121e" filled="false" stroked="true" strokeweight=".09927pt" strokecolor="#ff0000">
                <v:path arrowok="t"/>
              </v:shape>
            </v:group>
            <v:group style="position:absolute;left:6515;top:110;width:2;height:24" coordorigin="6515,110" coordsize="2,24">
              <v:shape style="position:absolute;left:6515;top:110;width:2;height:24" coordorigin="6515,110" coordsize="0,24" path="m6515,110l6515,133e" filled="false" stroked="true" strokeweight=".098107pt" strokecolor="#ff0000">
                <v:path arrowok="t"/>
              </v:shape>
            </v:group>
            <v:group style="position:absolute;left:6503;top:121;width:24;height:2" coordorigin="6503,121" coordsize="24,2">
              <v:shape style="position:absolute;left:6503;top:121;width:24;height:2" coordorigin="6503,121" coordsize="24,0" path="m6503,121l6527,121e" filled="false" stroked="true" strokeweight=".09927pt" strokecolor="#ff0000">
                <v:path arrowok="t"/>
              </v:shape>
            </v:group>
            <v:group style="position:absolute;left:6515;top:109;width:2;height:24" coordorigin="6515,109" coordsize="2,24">
              <v:shape style="position:absolute;left:6515;top:109;width:2;height:24" coordorigin="6515,109" coordsize="0,24" path="m6515,109l6515,133e" filled="false" stroked="true" strokeweight=".098107pt" strokecolor="#ff0000">
                <v:path arrowok="t"/>
              </v:shape>
            </v:group>
            <v:group style="position:absolute;left:6503;top:121;width:24;height:2" coordorigin="6503,121" coordsize="24,2">
              <v:shape style="position:absolute;left:6503;top:121;width:24;height:2" coordorigin="6503,121" coordsize="24,0" path="m6503,121l6527,121e" filled="false" stroked="true" strokeweight=".09927pt" strokecolor="#ff0000">
                <v:path arrowok="t"/>
              </v:shape>
            </v:group>
            <v:group style="position:absolute;left:6515;top:109;width:2;height:24" coordorigin="6515,109" coordsize="2,24">
              <v:shape style="position:absolute;left:6515;top:109;width:2;height:24" coordorigin="6515,109" coordsize="0,24" path="m6515,109l6515,133e" filled="false" stroked="true" strokeweight=".098107pt" strokecolor="#ff0000">
                <v:path arrowok="t"/>
              </v:shape>
            </v:group>
            <v:group style="position:absolute;left:6503;top:120;width:24;height:2" coordorigin="6503,120" coordsize="24,2">
              <v:shape style="position:absolute;left:6503;top:120;width:24;height:2" coordorigin="6503,120" coordsize="24,0" path="m6503,120l6527,120e" filled="false" stroked="true" strokeweight=".09927pt" strokecolor="#ff0000">
                <v:path arrowok="t"/>
              </v:shape>
            </v:group>
            <v:group style="position:absolute;left:6515;top:109;width:2;height:24" coordorigin="6515,109" coordsize="2,24">
              <v:shape style="position:absolute;left:6515;top:109;width:2;height:24" coordorigin="6515,109" coordsize="0,24" path="m6515,109l6515,132e" filled="false" stroked="true" strokeweight=".098107pt" strokecolor="#ff0000">
                <v:path arrowok="t"/>
              </v:shape>
            </v:group>
            <v:group style="position:absolute;left:6503;top:119;width:24;height:2" coordorigin="6503,119" coordsize="24,2">
              <v:shape style="position:absolute;left:6503;top:119;width:24;height:2" coordorigin="6503,119" coordsize="24,0" path="m6503,119l6527,119e" filled="false" stroked="true" strokeweight=".09927pt" strokecolor="#ff0000">
                <v:path arrowok="t"/>
              </v:shape>
            </v:group>
            <v:group style="position:absolute;left:6515;top:108;width:2;height:24" coordorigin="6515,108" coordsize="2,24">
              <v:shape style="position:absolute;left:6515;top:108;width:2;height:24" coordorigin="6515,108" coordsize="0,24" path="m6515,108l6515,131e" filled="false" stroked="true" strokeweight=".098107pt" strokecolor="#ff0000">
                <v:path arrowok="t"/>
              </v:shape>
            </v:group>
            <v:group style="position:absolute;left:6503;top:119;width:24;height:2" coordorigin="6503,119" coordsize="24,2">
              <v:shape style="position:absolute;left:6503;top:119;width:24;height:2" coordorigin="6503,119" coordsize="24,0" path="m6503,119l6527,119e" filled="false" stroked="true" strokeweight=".09927pt" strokecolor="#ff0000">
                <v:path arrowok="t"/>
              </v:shape>
            </v:group>
            <v:group style="position:absolute;left:6515;top:107;width:2;height:24" coordorigin="6515,107" coordsize="2,24">
              <v:shape style="position:absolute;left:6515;top:107;width:2;height:24" coordorigin="6515,107" coordsize="0,24" path="m6515,107l6515,131e" filled="false" stroked="true" strokeweight=".098107pt" strokecolor="#ff0000">
                <v:path arrowok="t"/>
              </v:shape>
            </v:group>
            <v:group style="position:absolute;left:6503;top:119;width:24;height:2" coordorigin="6503,119" coordsize="24,2">
              <v:shape style="position:absolute;left:6503;top:119;width:24;height:2" coordorigin="6503,119" coordsize="24,0" path="m6503,119l6527,119e" filled="false" stroked="true" strokeweight=".09927pt" strokecolor="#ff0000">
                <v:path arrowok="t"/>
              </v:shape>
            </v:group>
            <v:group style="position:absolute;left:6515;top:107;width:2;height:24" coordorigin="6515,107" coordsize="2,24">
              <v:shape style="position:absolute;left:6515;top:107;width:2;height:24" coordorigin="6515,107" coordsize="0,24" path="m6515,107l6515,131e" filled="false" stroked="true" strokeweight=".098107pt" strokecolor="#ff0000">
                <v:path arrowok="t"/>
              </v:shape>
            </v:group>
            <v:group style="position:absolute;left:6503;top:118;width:24;height:2" coordorigin="6503,118" coordsize="24,2">
              <v:shape style="position:absolute;left:6503;top:118;width:24;height:2" coordorigin="6503,118" coordsize="24,0" path="m6503,118l6527,118e" filled="false" stroked="true" strokeweight=".09927pt" strokecolor="#ff0000">
                <v:path arrowok="t"/>
              </v:shape>
            </v:group>
            <v:group style="position:absolute;left:6515;top:107;width:2;height:24" coordorigin="6515,107" coordsize="2,24">
              <v:shape style="position:absolute;left:6515;top:107;width:2;height:24" coordorigin="6515,107" coordsize="0,24" path="m6515,107l6515,130e" filled="false" stroked="true" strokeweight=".098107pt" strokecolor="#ff0000">
                <v:path arrowok="t"/>
              </v:shape>
            </v:group>
            <v:group style="position:absolute;left:6503;top:118;width:24;height:2" coordorigin="6503,118" coordsize="24,2">
              <v:shape style="position:absolute;left:6503;top:118;width:24;height:2" coordorigin="6503,118" coordsize="24,0" path="m6503,118l6527,118e" filled="false" stroked="true" strokeweight=".09927pt" strokecolor="#ff0000">
                <v:path arrowok="t"/>
              </v:shape>
            </v:group>
            <v:group style="position:absolute;left:6515;top:106;width:2;height:24" coordorigin="6515,106" coordsize="2,24">
              <v:shape style="position:absolute;left:6515;top:106;width:2;height:24" coordorigin="6515,106" coordsize="0,24" path="m6515,106l6515,130e" filled="false" stroked="true" strokeweight=".098107pt" strokecolor="#ff0000">
                <v:path arrowok="t"/>
              </v:shape>
            </v:group>
            <v:group style="position:absolute;left:6503;top:118;width:24;height:2" coordorigin="6503,118" coordsize="24,2">
              <v:shape style="position:absolute;left:6503;top:118;width:24;height:2" coordorigin="6503,118" coordsize="24,0" path="m6503,118l6527,118e" filled="false" stroked="true" strokeweight=".09927pt" strokecolor="#ff0000">
                <v:path arrowok="t"/>
              </v:shape>
            </v:group>
            <v:group style="position:absolute;left:6515;top:106;width:2;height:24" coordorigin="6515,106" coordsize="2,24">
              <v:shape style="position:absolute;left:6515;top:106;width:2;height:24" coordorigin="6515,106" coordsize="0,24" path="m6515,106l6515,130e" filled="false" stroked="true" strokeweight=".098107pt" strokecolor="#ff0000">
                <v:path arrowok="t"/>
              </v:shape>
            </v:group>
            <v:group style="position:absolute;left:6503;top:117;width:24;height:2" coordorigin="6503,117" coordsize="24,2">
              <v:shape style="position:absolute;left:6503;top:117;width:24;height:2" coordorigin="6503,117" coordsize="24,0" path="m6503,117l6527,117e" filled="false" stroked="true" strokeweight=".09927pt" strokecolor="#ff0000">
                <v:path arrowok="t"/>
              </v:shape>
            </v:group>
            <v:group style="position:absolute;left:6515;top:106;width:2;height:24" coordorigin="6515,106" coordsize="2,24">
              <v:shape style="position:absolute;left:6515;top:106;width:2;height:24" coordorigin="6515,106" coordsize="0,24" path="m6515,106l6515,129e" filled="false" stroked="true" strokeweight=".098107pt" strokecolor="#ff0000">
                <v:path arrowok="t"/>
              </v:shape>
            </v:group>
            <v:group style="position:absolute;left:6503;top:117;width:24;height:2" coordorigin="6503,117" coordsize="24,2">
              <v:shape style="position:absolute;left:6503;top:117;width:24;height:2" coordorigin="6503,117" coordsize="24,0" path="m6503,117l6527,117e" filled="false" stroked="true" strokeweight=".09927pt" strokecolor="#ff0000">
                <v:path arrowok="t"/>
              </v:shape>
            </v:group>
            <v:group style="position:absolute;left:6515;top:105;width:2;height:24" coordorigin="6515,105" coordsize="2,24">
              <v:shape style="position:absolute;left:6515;top:105;width:2;height:24" coordorigin="6515,105" coordsize="0,24" path="m6515,105l6515,129e" filled="false" stroked="true" strokeweight=".098107pt" strokecolor="#ff0000">
                <v:path arrowok="t"/>
              </v:shape>
            </v:group>
            <v:group style="position:absolute;left:6503;top:117;width:24;height:2" coordorigin="6503,117" coordsize="24,2">
              <v:shape style="position:absolute;left:6503;top:117;width:24;height:2" coordorigin="6503,117" coordsize="24,0" path="m6503,117l6527,117e" filled="false" stroked="true" strokeweight=".09927pt" strokecolor="#ff0000">
                <v:path arrowok="t"/>
              </v:shape>
            </v:group>
            <v:group style="position:absolute;left:6515;top:105;width:2;height:24" coordorigin="6515,105" coordsize="2,24">
              <v:shape style="position:absolute;left:6515;top:105;width:2;height:24" coordorigin="6515,105" coordsize="0,24" path="m6515,105l6515,129e" filled="false" stroked="true" strokeweight=".098107pt" strokecolor="#ff0000">
                <v:path arrowok="t"/>
              </v:shape>
            </v:group>
            <v:group style="position:absolute;left:6503;top:116;width:24;height:2" coordorigin="6503,116" coordsize="24,2">
              <v:shape style="position:absolute;left:6503;top:116;width:24;height:2" coordorigin="6503,116" coordsize="24,0" path="m6503,116l6527,116e" filled="false" stroked="true" strokeweight=".09927pt" strokecolor="#ff0000">
                <v:path arrowok="t"/>
              </v:shape>
            </v:group>
            <v:group style="position:absolute;left:6515;top:105;width:2;height:24" coordorigin="6515,105" coordsize="2,24">
              <v:shape style="position:absolute;left:6515;top:105;width:2;height:24" coordorigin="6515,105" coordsize="0,24" path="m6515,105l6515,128e" filled="false" stroked="true" strokeweight=".098107pt" strokecolor="#ff0000">
                <v:path arrowok="t"/>
              </v:shape>
            </v:group>
            <v:group style="position:absolute;left:6503;top:116;width:24;height:2" coordorigin="6503,116" coordsize="24,2">
              <v:shape style="position:absolute;left:6503;top:116;width:24;height:2" coordorigin="6503,116" coordsize="24,0" path="m6503,116l6527,116e" filled="false" stroked="true" strokeweight=".09927pt" strokecolor="#ff0000">
                <v:path arrowok="t"/>
              </v:shape>
            </v:group>
            <v:group style="position:absolute;left:6515;top:104;width:2;height:24" coordorigin="6515,104" coordsize="2,24">
              <v:shape style="position:absolute;left:6515;top:104;width:2;height:24" coordorigin="6515,104" coordsize="0,24" path="m6515,104l6515,128e" filled="false" stroked="true" strokeweight=".098107pt" strokecolor="#ff0000">
                <v:path arrowok="t"/>
              </v:shape>
            </v:group>
            <v:group style="position:absolute;left:6503;top:115;width:24;height:2" coordorigin="6503,115" coordsize="24,2">
              <v:shape style="position:absolute;left:6503;top:115;width:24;height:2" coordorigin="6503,115" coordsize="24,0" path="m6503,115l6527,115e" filled="false" stroked="true" strokeweight=".09927pt" strokecolor="#ff0000">
                <v:path arrowok="t"/>
              </v:shape>
            </v:group>
            <v:group style="position:absolute;left:6515;top:104;width:2;height:24" coordorigin="6515,104" coordsize="2,24">
              <v:shape style="position:absolute;left:6515;top:104;width:2;height:24" coordorigin="6515,104" coordsize="0,24" path="m6515,104l6515,127e" filled="false" stroked="true" strokeweight=".098107pt" strokecolor="#ff0000">
                <v:path arrowok="t"/>
              </v:shape>
            </v:group>
            <v:group style="position:absolute;left:6503;top:115;width:24;height:2" coordorigin="6503,115" coordsize="24,2">
              <v:shape style="position:absolute;left:6503;top:115;width:24;height:2" coordorigin="6503,115" coordsize="24,0" path="m6503,115l6527,115e" filled="false" stroked="true" strokeweight=".09927pt" strokecolor="#ff0000">
                <v:path arrowok="t"/>
              </v:shape>
            </v:group>
            <v:group style="position:absolute;left:6515;top:103;width:2;height:24" coordorigin="6515,103" coordsize="2,24">
              <v:shape style="position:absolute;left:6515;top:103;width:2;height:24" coordorigin="6515,103" coordsize="0,24" path="m6515,103l6515,127e" filled="false" stroked="true" strokeweight=".098107pt" strokecolor="#ff0000">
                <v:path arrowok="t"/>
              </v:shape>
            </v:group>
            <v:group style="position:absolute;left:6503;top:114;width:24;height:2" coordorigin="6503,114" coordsize="24,2">
              <v:shape style="position:absolute;left:6503;top:114;width:24;height:2" coordorigin="6503,114" coordsize="24,0" path="m6503,114l6527,114e" filled="false" stroked="true" strokeweight=".09927pt" strokecolor="#ff0000">
                <v:path arrowok="t"/>
              </v:shape>
            </v:group>
            <v:group style="position:absolute;left:6515;top:103;width:2;height:24" coordorigin="6515,103" coordsize="2,24">
              <v:shape style="position:absolute;left:6515;top:103;width:2;height:24" coordorigin="6515,103" coordsize="0,24" path="m6515,103l6515,126e" filled="false" stroked="true" strokeweight=".098107pt" strokecolor="#ff0000">
                <v:path arrowok="t"/>
              </v:shape>
            </v:group>
            <v:group style="position:absolute;left:6503;top:114;width:24;height:2" coordorigin="6503,114" coordsize="24,2">
              <v:shape style="position:absolute;left:6503;top:114;width:24;height:2" coordorigin="6503,114" coordsize="24,0" path="m6503,114l6527,114e" filled="false" stroked="true" strokeweight=".09927pt" strokecolor="#ff0000">
                <v:path arrowok="t"/>
              </v:shape>
            </v:group>
            <v:group style="position:absolute;left:6515;top:102;width:2;height:24" coordorigin="6515,102" coordsize="2,24">
              <v:shape style="position:absolute;left:6515;top:102;width:2;height:24" coordorigin="6515,102" coordsize="0,24" path="m6515,102l6515,126e" filled="false" stroked="true" strokeweight=".098107pt" strokecolor="#ff0000">
                <v:path arrowok="t"/>
              </v:shape>
            </v:group>
            <v:group style="position:absolute;left:6503;top:113;width:24;height:2" coordorigin="6503,113" coordsize="24,2">
              <v:shape style="position:absolute;left:6503;top:113;width:24;height:2" coordorigin="6503,113" coordsize="24,0" path="m6503,113l6527,113e" filled="false" stroked="true" strokeweight=".09927pt" strokecolor="#ff0000">
                <v:path arrowok="t"/>
              </v:shape>
            </v:group>
            <v:group style="position:absolute;left:6515;top:102;width:2;height:24" coordorigin="6515,102" coordsize="2,24">
              <v:shape style="position:absolute;left:6515;top:102;width:2;height:24" coordorigin="6515,102" coordsize="0,24" path="m6515,102l6515,125e" filled="false" stroked="true" strokeweight=".098107pt" strokecolor="#ff0000">
                <v:path arrowok="t"/>
              </v:shape>
            </v:group>
            <v:group style="position:absolute;left:6503;top:113;width:24;height:2" coordorigin="6503,113" coordsize="24,2">
              <v:shape style="position:absolute;left:6503;top:113;width:24;height:2" coordorigin="6503,113" coordsize="24,0" path="m6503,113l6527,113e" filled="false" stroked="true" strokeweight=".09927pt" strokecolor="#ff0000">
                <v:path arrowok="t"/>
              </v:shape>
            </v:group>
            <v:group style="position:absolute;left:6515;top:101;width:2;height:24" coordorigin="6515,101" coordsize="2,24">
              <v:shape style="position:absolute;left:6515;top:101;width:2;height:24" coordorigin="6515,101" coordsize="0,24" path="m6515,101l6515,125e" filled="false" stroked="true" strokeweight=".098107pt" strokecolor="#ff0000">
                <v:path arrowok="t"/>
              </v:shape>
            </v:group>
            <v:group style="position:absolute;left:6503;top:113;width:24;height:2" coordorigin="6503,113" coordsize="24,2">
              <v:shape style="position:absolute;left:6503;top:113;width:24;height:2" coordorigin="6503,113" coordsize="24,0" path="m6503,113l6527,113e" filled="false" stroked="true" strokeweight=".09927pt" strokecolor="#ff0000">
                <v:path arrowok="t"/>
              </v:shape>
            </v:group>
            <v:group style="position:absolute;left:6515;top:101;width:2;height:24" coordorigin="6515,101" coordsize="2,24">
              <v:shape style="position:absolute;left:6515;top:101;width:2;height:24" coordorigin="6515,101" coordsize="0,24" path="m6515,101l6515,125e" filled="false" stroked="true" strokeweight=".098107pt" strokecolor="#ff0000">
                <v:path arrowok="t"/>
              </v:shape>
            </v:group>
            <v:group style="position:absolute;left:6503;top:112;width:24;height:2" coordorigin="6503,112" coordsize="24,2">
              <v:shape style="position:absolute;left:6503;top:112;width:24;height:2" coordorigin="6503,112" coordsize="24,0" path="m6503,112l6527,112e" filled="false" stroked="true" strokeweight=".09927pt" strokecolor="#ff0000">
                <v:path arrowok="t"/>
              </v:shape>
            </v:group>
            <v:group style="position:absolute;left:6515;top:101;width:2;height:24" coordorigin="6515,101" coordsize="2,24">
              <v:shape style="position:absolute;left:6515;top:101;width:2;height:24" coordorigin="6515,101" coordsize="0,24" path="m6515,101l6515,124e" filled="false" stroked="true" strokeweight=".098107pt" strokecolor="#ff0000">
                <v:path arrowok="t"/>
              </v:shape>
            </v:group>
            <v:group style="position:absolute;left:6503;top:112;width:24;height:2" coordorigin="6503,112" coordsize="24,2">
              <v:shape style="position:absolute;left:6503;top:112;width:24;height:2" coordorigin="6503,112" coordsize="24,0" path="m6503,112l6527,112e" filled="false" stroked="true" strokeweight=".09927pt" strokecolor="#ff0000">
                <v:path arrowok="t"/>
              </v:shape>
            </v:group>
            <v:group style="position:absolute;left:6515;top:100;width:2;height:24" coordorigin="6515,100" coordsize="2,24">
              <v:shape style="position:absolute;left:6515;top:100;width:2;height:24" coordorigin="6515,100" coordsize="0,24" path="m6515,100l6515,124e" filled="false" stroked="true" strokeweight=".098107pt" strokecolor="#ff0000">
                <v:path arrowok="t"/>
              </v:shape>
            </v:group>
            <v:group style="position:absolute;left:6503;top:112;width:24;height:2" coordorigin="6503,112" coordsize="24,2">
              <v:shape style="position:absolute;left:6503;top:112;width:24;height:2" coordorigin="6503,112" coordsize="24,0" path="m6503,112l6527,112e" filled="false" stroked="true" strokeweight=".09927pt" strokecolor="#ff0000">
                <v:path arrowok="t"/>
              </v:shape>
            </v:group>
            <v:group style="position:absolute;left:6515;top:100;width:2;height:24" coordorigin="6515,100" coordsize="2,24">
              <v:shape style="position:absolute;left:6515;top:100;width:2;height:24" coordorigin="6515,100" coordsize="0,24" path="m6515,100l6515,124e" filled="false" stroked="true" strokeweight=".098107pt" strokecolor="#ff0000">
                <v:path arrowok="t"/>
              </v:shape>
            </v:group>
            <v:group style="position:absolute;left:6503;top:111;width:24;height:2" coordorigin="6503,111" coordsize="24,2">
              <v:shape style="position:absolute;left:6503;top:111;width:24;height:2" coordorigin="6503,111" coordsize="24,0" path="m6503,111l6527,111e" filled="false" stroked="true" strokeweight=".09927pt" strokecolor="#ff0000">
                <v:path arrowok="t"/>
              </v:shape>
            </v:group>
            <v:group style="position:absolute;left:6515;top:99;width:2;height:24" coordorigin="6515,99" coordsize="2,24">
              <v:shape style="position:absolute;left:6515;top:99;width:2;height:24" coordorigin="6515,99" coordsize="0,24" path="m6515,99l6515,123e" filled="false" stroked="true" strokeweight=".098107pt" strokecolor="#ff0000">
                <v:path arrowok="t"/>
              </v:shape>
            </v:group>
            <v:group style="position:absolute;left:6503;top:111;width:24;height:2" coordorigin="6503,111" coordsize="24,2">
              <v:shape style="position:absolute;left:6503;top:111;width:24;height:2" coordorigin="6503,111" coordsize="24,0" path="m6503,111l6527,111e" filled="false" stroked="true" strokeweight=".09927pt" strokecolor="#ff0000">
                <v:path arrowok="t"/>
              </v:shape>
            </v:group>
            <v:group style="position:absolute;left:6515;top:99;width:2;height:24" coordorigin="6515,99" coordsize="2,24">
              <v:shape style="position:absolute;left:6515;top:99;width:2;height:24" coordorigin="6515,99" coordsize="0,24" path="m6515,99l6515,123e" filled="false" stroked="true" strokeweight=".098107pt" strokecolor="#ff0000">
                <v:path arrowok="t"/>
              </v:shape>
            </v:group>
            <v:group style="position:absolute;left:6503;top:111;width:24;height:2" coordorigin="6503,111" coordsize="24,2">
              <v:shape style="position:absolute;left:6503;top:111;width:24;height:2" coordorigin="6503,111" coordsize="24,0" path="m6503,111l6527,111e" filled="false" stroked="true" strokeweight=".09927pt" strokecolor="#ff0000">
                <v:path arrowok="t"/>
              </v:shape>
            </v:group>
            <v:group style="position:absolute;left:6515;top:99;width:2;height:24" coordorigin="6515,99" coordsize="2,24">
              <v:shape style="position:absolute;left:6515;top:99;width:2;height:24" coordorigin="6515,99" coordsize="0,24" path="m6515,99l6515,122e" filled="false" stroked="true" strokeweight=".098107pt" strokecolor="#ff0000">
                <v:path arrowok="t"/>
              </v:shape>
            </v:group>
            <v:group style="position:absolute;left:6503;top:110;width:24;height:2" coordorigin="6503,110" coordsize="24,2">
              <v:shape style="position:absolute;left:6503;top:110;width:24;height:2" coordorigin="6503,110" coordsize="24,0" path="m6503,110l6527,110e" filled="false" stroked="true" strokeweight=".09927pt" strokecolor="#ff0000">
                <v:path arrowok="t"/>
              </v:shape>
            </v:group>
            <v:group style="position:absolute;left:6515;top:98;width:2;height:24" coordorigin="6515,98" coordsize="2,24">
              <v:shape style="position:absolute;left:6515;top:98;width:2;height:24" coordorigin="6515,98" coordsize="0,24" path="m6515,98l6515,122e" filled="false" stroked="true" strokeweight=".098107pt" strokecolor="#ff0000">
                <v:path arrowok="t"/>
              </v:shape>
            </v:group>
            <v:group style="position:absolute;left:6503;top:110;width:24;height:2" coordorigin="6503,110" coordsize="24,2">
              <v:shape style="position:absolute;left:6503;top:110;width:24;height:2" coordorigin="6503,110" coordsize="24,0" path="m6503,110l6527,110e" filled="false" stroked="true" strokeweight=".09927pt" strokecolor="#ff0000">
                <v:path arrowok="t"/>
              </v:shape>
            </v:group>
            <v:group style="position:absolute;left:6515;top:98;width:2;height:24" coordorigin="6515,98" coordsize="2,24">
              <v:shape style="position:absolute;left:6515;top:98;width:2;height:24" coordorigin="6515,98" coordsize="0,24" path="m6515,98l6515,122e" filled="false" stroked="true" strokeweight=".098107pt" strokecolor="#ff0000">
                <v:path arrowok="t"/>
              </v:shape>
            </v:group>
            <v:group style="position:absolute;left:6503;top:109;width:24;height:2" coordorigin="6503,109" coordsize="24,2">
              <v:shape style="position:absolute;left:6503;top:109;width:24;height:2" coordorigin="6503,109" coordsize="24,0" path="m6503,109l6527,109e" filled="false" stroked="true" strokeweight=".09927pt" strokecolor="#ff0000">
                <v:path arrowok="t"/>
              </v:shape>
            </v:group>
            <v:group style="position:absolute;left:6515;top:97;width:2;height:24" coordorigin="6515,97" coordsize="2,24">
              <v:shape style="position:absolute;left:6515;top:97;width:2;height:24" coordorigin="6515,97" coordsize="0,24" path="m6515,97l6515,120e" filled="false" stroked="true" strokeweight=".098107pt" strokecolor="#ff0000">
                <v:path arrowok="t"/>
              </v:shape>
            </v:group>
            <v:group style="position:absolute;left:6503;top:108;width:24;height:2" coordorigin="6503,108" coordsize="24,2">
              <v:shape style="position:absolute;left:6503;top:108;width:24;height:2" coordorigin="6503,108" coordsize="24,0" path="m6503,108l6527,108e" filled="false" stroked="true" strokeweight=".09927pt" strokecolor="#ff0000">
                <v:path arrowok="t"/>
              </v:shape>
            </v:group>
            <v:group style="position:absolute;left:6515;top:96;width:2;height:24" coordorigin="6515,96" coordsize="2,24">
              <v:shape style="position:absolute;left:6515;top:96;width:2;height:24" coordorigin="6515,96" coordsize="0,24" path="m6515,96l6515,119e" filled="false" stroked="true" strokeweight=".098107pt" strokecolor="#ff0000">
                <v:path arrowok="t"/>
              </v:shape>
            </v:group>
            <v:group style="position:absolute;left:6503;top:107;width:24;height:2" coordorigin="6503,107" coordsize="24,2">
              <v:shape style="position:absolute;left:6503;top:107;width:24;height:2" coordorigin="6503,107" coordsize="24,0" path="m6503,107l6527,107e" filled="false" stroked="true" strokeweight=".09927pt" strokecolor="#ff0000">
                <v:path arrowok="t"/>
              </v:shape>
            </v:group>
            <v:group style="position:absolute;left:6515;top:95;width:2;height:24" coordorigin="6515,95" coordsize="2,24">
              <v:shape style="position:absolute;left:6515;top:95;width:2;height:24" coordorigin="6515,95" coordsize="0,24" path="m6515,95l6515,119e" filled="false" stroked="true" strokeweight=".098107pt" strokecolor="#ff0000">
                <v:path arrowok="t"/>
              </v:shape>
            </v:group>
            <v:group style="position:absolute;left:6503;top:106;width:24;height:2" coordorigin="6503,106" coordsize="24,2">
              <v:shape style="position:absolute;left:6503;top:106;width:24;height:2" coordorigin="6503,106" coordsize="24,0" path="m6503,106l6527,106e" filled="false" stroked="true" strokeweight=".09927pt" strokecolor="#ff0000">
                <v:path arrowok="t"/>
              </v:shape>
            </v:group>
            <v:group style="position:absolute;left:6515;top:94;width:2;height:24" coordorigin="6515,94" coordsize="2,24">
              <v:shape style="position:absolute;left:6515;top:94;width:2;height:24" coordorigin="6515,94" coordsize="0,24" path="m6515,94l6515,118e" filled="false" stroked="true" strokeweight=".098107pt" strokecolor="#ff0000">
                <v:path arrowok="t"/>
              </v:shape>
            </v:group>
            <v:group style="position:absolute;left:6503;top:105;width:24;height:2" coordorigin="6503,105" coordsize="24,2">
              <v:shape style="position:absolute;left:6503;top:105;width:24;height:2" coordorigin="6503,105" coordsize="24,0" path="m6503,105l6527,105e" filled="false" stroked="true" strokeweight=".09927pt" strokecolor="#ff0000">
                <v:path arrowok="t"/>
              </v:shape>
            </v:group>
            <v:group style="position:absolute;left:6515;top:93;width:2;height:24" coordorigin="6515,93" coordsize="2,24">
              <v:shape style="position:absolute;left:6515;top:93;width:2;height:24" coordorigin="6515,93" coordsize="0,24" path="m6515,93l6515,117e" filled="false" stroked="true" strokeweight=".098107pt" strokecolor="#ff0000">
                <v:path arrowok="t"/>
              </v:shape>
            </v:group>
            <v:group style="position:absolute;left:6503;top:105;width:24;height:2" coordorigin="6503,105" coordsize="24,2">
              <v:shape style="position:absolute;left:6503;top:105;width:24;height:2" coordorigin="6503,105" coordsize="24,0" path="m6503,105l6527,105e" filled="false" stroked="true" strokeweight=".09927pt" strokecolor="#ff0000">
                <v:path arrowok="t"/>
              </v:shape>
            </v:group>
            <v:group style="position:absolute;left:6515;top:93;width:2;height:24" coordorigin="6515,93" coordsize="2,24">
              <v:shape style="position:absolute;left:6515;top:93;width:2;height:24" coordorigin="6515,93" coordsize="0,24" path="m6515,93l6515,116e" filled="false" stroked="true" strokeweight=".098107pt" strokecolor="#ff0000">
                <v:path arrowok="t"/>
              </v:shape>
            </v:group>
            <v:group style="position:absolute;left:6503;top:104;width:24;height:2" coordorigin="6503,104" coordsize="24,2">
              <v:shape style="position:absolute;left:6503;top:104;width:24;height:2" coordorigin="6503,104" coordsize="24,0" path="m6503,104l6527,104e" filled="false" stroked="true" strokeweight=".09927pt" strokecolor="#ff0000">
                <v:path arrowok="t"/>
              </v:shape>
            </v:group>
            <v:group style="position:absolute;left:6515;top:92;width:2;height:24" coordorigin="6515,92" coordsize="2,24">
              <v:shape style="position:absolute;left:6515;top:92;width:2;height:24" coordorigin="6515,92" coordsize="0,24" path="m6515,92l6515,116e" filled="false" stroked="true" strokeweight=".098107pt" strokecolor="#ff0000">
                <v:path arrowok="t"/>
              </v:shape>
            </v:group>
            <v:group style="position:absolute;left:6503;top:104;width:24;height:2" coordorigin="6503,104" coordsize="24,2">
              <v:shape style="position:absolute;left:6503;top:104;width:24;height:2" coordorigin="6503,104" coordsize="24,0" path="m6503,104l6527,104e" filled="false" stroked="true" strokeweight=".09927pt" strokecolor="#ff0000">
                <v:path arrowok="t"/>
              </v:shape>
            </v:group>
            <v:group style="position:absolute;left:6515;top:92;width:2;height:24" coordorigin="6515,92" coordsize="2,24">
              <v:shape style="position:absolute;left:6515;top:92;width:2;height:24" coordorigin="6515,92" coordsize="0,24" path="m6515,92l6515,116e" filled="false" stroked="true" strokeweight=".098107pt" strokecolor="#ff0000">
                <v:path arrowok="t"/>
              </v:shape>
            </v:group>
            <v:group style="position:absolute;left:6503;top:104;width:24;height:2" coordorigin="6503,104" coordsize="24,2">
              <v:shape style="position:absolute;left:6503;top:104;width:24;height:2" coordorigin="6503,104" coordsize="24,0" path="m6503,104l6527,104e" filled="false" stroked="true" strokeweight=".09927pt" strokecolor="#ff0000">
                <v:path arrowok="t"/>
              </v:shape>
            </v:group>
            <v:group style="position:absolute;left:6515;top:92;width:2;height:24" coordorigin="6515,92" coordsize="2,24">
              <v:shape style="position:absolute;left:6515;top:92;width:2;height:24" coordorigin="6515,92" coordsize="0,24" path="m6515,92l6515,115e" filled="false" stroked="true" strokeweight=".098107pt" strokecolor="#ff0000">
                <v:path arrowok="t"/>
              </v:shape>
            </v:group>
            <v:group style="position:absolute;left:6503;top:103;width:24;height:2" coordorigin="6503,103" coordsize="24,2">
              <v:shape style="position:absolute;left:6503;top:103;width:24;height:2" coordorigin="6503,103" coordsize="24,0" path="m6503,103l6527,103e" filled="false" stroked="true" strokeweight=".09927pt" strokecolor="#ff0000">
                <v:path arrowok="t"/>
              </v:shape>
            </v:group>
            <v:group style="position:absolute;left:6515;top:91;width:2;height:24" coordorigin="6515,91" coordsize="2,24">
              <v:shape style="position:absolute;left:6515;top:91;width:2;height:24" coordorigin="6515,91" coordsize="0,24" path="m6515,91l6515,115e" filled="false" stroked="true" strokeweight=".098107pt" strokecolor="#ff0000">
                <v:path arrowok="t"/>
              </v:shape>
            </v:group>
            <v:group style="position:absolute;left:6503;top:103;width:24;height:2" coordorigin="6503,103" coordsize="24,2">
              <v:shape style="position:absolute;left:6503;top:103;width:24;height:2" coordorigin="6503,103" coordsize="24,0" path="m6503,103l6527,103e" filled="false" stroked="true" strokeweight=".09927pt" strokecolor="#ff0000">
                <v:path arrowok="t"/>
              </v:shape>
            </v:group>
            <v:group style="position:absolute;left:6515;top:91;width:2;height:24" coordorigin="6515,91" coordsize="2,24">
              <v:shape style="position:absolute;left:6515;top:91;width:2;height:24" coordorigin="6515,91" coordsize="0,24" path="m6515,91l6515,115e" filled="false" stroked="true" strokeweight=".098107pt" strokecolor="#ff0000">
                <v:path arrowok="t"/>
              </v:shape>
            </v:group>
            <v:group style="position:absolute;left:6503;top:102;width:24;height:2" coordorigin="6503,102" coordsize="24,2">
              <v:shape style="position:absolute;left:6503;top:102;width:24;height:2" coordorigin="6503,102" coordsize="24,0" path="m6503,102l6527,102e" filled="false" stroked="true" strokeweight=".09927pt" strokecolor="#ff0000">
                <v:path arrowok="t"/>
              </v:shape>
            </v:group>
            <v:group style="position:absolute;left:6515;top:90;width:2;height:24" coordorigin="6515,90" coordsize="2,24">
              <v:shape style="position:absolute;left:6515;top:90;width:2;height:24" coordorigin="6515,90" coordsize="0,24" path="m6515,90l6515,114e" filled="false" stroked="true" strokeweight=".098107pt" strokecolor="#ff0000">
                <v:path arrowok="t"/>
              </v:shape>
            </v:group>
            <v:group style="position:absolute;left:6503;top:102;width:24;height:2" coordorigin="6503,102" coordsize="24,2">
              <v:shape style="position:absolute;left:6503;top:102;width:24;height:2" coordorigin="6503,102" coordsize="24,0" path="m6503,102l6527,102e" filled="false" stroked="true" strokeweight=".09927pt" strokecolor="#ff0000">
                <v:path arrowok="t"/>
              </v:shape>
            </v:group>
            <v:group style="position:absolute;left:6515;top:90;width:2;height:24" coordorigin="6515,90" coordsize="2,24">
              <v:shape style="position:absolute;left:6515;top:90;width:2;height:24" coordorigin="6515,90" coordsize="0,24" path="m6515,90l6515,114e" filled="false" stroked="true" strokeweight=".098107pt" strokecolor="#ff0000">
                <v:path arrowok="t"/>
              </v:shape>
            </v:group>
            <v:group style="position:absolute;left:6503;top:102;width:24;height:2" coordorigin="6503,102" coordsize="24,2">
              <v:shape style="position:absolute;left:6503;top:102;width:24;height:2" coordorigin="6503,102" coordsize="24,0" path="m6503,102l6527,102e" filled="false" stroked="true" strokeweight=".09927pt" strokecolor="#ff0000">
                <v:path arrowok="t"/>
              </v:shape>
            </v:group>
            <v:group style="position:absolute;left:6515;top:90;width:2;height:24" coordorigin="6515,90" coordsize="2,24">
              <v:shape style="position:absolute;left:6515;top:90;width:2;height:24" coordorigin="6515,90" coordsize="0,24" path="m6515,90l6515,113e" filled="false" stroked="true" strokeweight=".098107pt" strokecolor="#ff0000">
                <v:path arrowok="t"/>
              </v:shape>
            </v:group>
            <v:group style="position:absolute;left:6503;top:101;width:24;height:2" coordorigin="6503,101" coordsize="24,2">
              <v:shape style="position:absolute;left:6503;top:101;width:24;height:2" coordorigin="6503,101" coordsize="24,0" path="m6503,101l6527,101e" filled="false" stroked="true" strokeweight=".09927pt" strokecolor="#ff0000">
                <v:path arrowok="t"/>
              </v:shape>
            </v:group>
            <v:group style="position:absolute;left:6515;top:89;width:2;height:24" coordorigin="6515,89" coordsize="2,24">
              <v:shape style="position:absolute;left:6515;top:89;width:2;height:24" coordorigin="6515,89" coordsize="0,24" path="m6515,89l6515,113e" filled="false" stroked="true" strokeweight=".098107pt" strokecolor="#ff0000">
                <v:path arrowok="t"/>
              </v:shape>
            </v:group>
            <v:group style="position:absolute;left:6503;top:101;width:24;height:2" coordorigin="6503,101" coordsize="24,2">
              <v:shape style="position:absolute;left:6503;top:101;width:24;height:2" coordorigin="6503,101" coordsize="24,0" path="m6503,101l6527,101e" filled="false" stroked="true" strokeweight=".09927pt" strokecolor="#ff0000">
                <v:path arrowok="t"/>
              </v:shape>
            </v:group>
            <v:group style="position:absolute;left:6515;top:89;width:2;height:24" coordorigin="6515,89" coordsize="2,24">
              <v:shape style="position:absolute;left:6515;top:89;width:2;height:24" coordorigin="6515,89" coordsize="0,24" path="m6515,89l6515,113e" filled="false" stroked="true" strokeweight=".098107pt" strokecolor="#ff0000">
                <v:path arrowok="t"/>
              </v:shape>
            </v:group>
            <v:group style="position:absolute;left:6503;top:101;width:24;height:2" coordorigin="6503,101" coordsize="24,2">
              <v:shape style="position:absolute;left:6503;top:101;width:24;height:2" coordorigin="6503,101" coordsize="24,0" path="m6503,101l6527,101e" filled="false" stroked="true" strokeweight=".09927pt" strokecolor="#ff0000">
                <v:path arrowok="t"/>
              </v:shape>
            </v:group>
            <v:group style="position:absolute;left:6515;top:89;width:2;height:24" coordorigin="6515,89" coordsize="2,24">
              <v:shape style="position:absolute;left:6515;top:89;width:2;height:24" coordorigin="6515,89" coordsize="0,24" path="m6515,89l6515,112e" filled="false" stroked="true" strokeweight=".098107pt" strokecolor="#ff0000">
                <v:path arrowok="t"/>
              </v:shape>
            </v:group>
            <v:group style="position:absolute;left:6503;top:100;width:24;height:2" coordorigin="6503,100" coordsize="24,2">
              <v:shape style="position:absolute;left:6503;top:100;width:24;height:2" coordorigin="6503,100" coordsize="24,0" path="m6503,100l6527,100e" filled="false" stroked="true" strokeweight=".09927pt" strokecolor="#ff0000">
                <v:path arrowok="t"/>
              </v:shape>
            </v:group>
            <v:group style="position:absolute;left:6515;top:88;width:2;height:24" coordorigin="6515,88" coordsize="2,24">
              <v:shape style="position:absolute;left:6515;top:88;width:2;height:24" coordorigin="6515,88" coordsize="0,24" path="m6515,88l6515,112e" filled="false" stroked="true" strokeweight=".098107pt" strokecolor="#ff0000">
                <v:path arrowok="t"/>
              </v:shape>
            </v:group>
            <v:group style="position:absolute;left:6503;top:100;width:24;height:2" coordorigin="6503,100" coordsize="24,2">
              <v:shape style="position:absolute;left:6503;top:100;width:24;height:2" coordorigin="6503,100" coordsize="24,0" path="m6503,100l6527,100e" filled="false" stroked="true" strokeweight=".09927pt" strokecolor="#ff0000">
                <v:path arrowok="t"/>
              </v:shape>
            </v:group>
            <v:group style="position:absolute;left:6515;top:88;width:2;height:24" coordorigin="6515,88" coordsize="2,24">
              <v:shape style="position:absolute;left:6515;top:88;width:2;height:24" coordorigin="6515,88" coordsize="0,24" path="m6515,88l6515,112e" filled="false" stroked="true" strokeweight=".098107pt" strokecolor="#ff0000">
                <v:path arrowok="t"/>
              </v:shape>
            </v:group>
            <v:group style="position:absolute;left:6503;top:99;width:24;height:2" coordorigin="6503,99" coordsize="24,2">
              <v:shape style="position:absolute;left:6503;top:99;width:24;height:2" coordorigin="6503,99" coordsize="24,0" path="m6503,99l6527,99e" filled="false" stroked="true" strokeweight=".09927pt" strokecolor="#ff0000">
                <v:path arrowok="t"/>
              </v:shape>
            </v:group>
            <v:group style="position:absolute;left:6515;top:87;width:2;height:24" coordorigin="6515,87" coordsize="2,24">
              <v:shape style="position:absolute;left:6515;top:87;width:2;height:24" coordorigin="6515,87" coordsize="0,24" path="m6515,87l6515,111e" filled="false" stroked="true" strokeweight=".098107pt" strokecolor="#ff0000">
                <v:path arrowok="t"/>
              </v:shape>
            </v:group>
            <v:group style="position:absolute;left:6503;top:98;width:24;height:2" coordorigin="6503,98" coordsize="24,2">
              <v:shape style="position:absolute;left:6503;top:98;width:24;height:2" coordorigin="6503,98" coordsize="24,0" path="m6503,98l6527,98e" filled="false" stroked="true" strokeweight=".09927pt" strokecolor="#ff0000">
                <v:path arrowok="t"/>
              </v:shape>
            </v:group>
            <v:group style="position:absolute;left:6515;top:86;width:2;height:24" coordorigin="6515,86" coordsize="2,24">
              <v:shape style="position:absolute;left:6515;top:86;width:2;height:24" coordorigin="6515,86" coordsize="0,24" path="m6515,86l6515,110e" filled="false" stroked="true" strokeweight=".098107pt" strokecolor="#ff0000">
                <v:path arrowok="t"/>
              </v:shape>
            </v:group>
            <v:group style="position:absolute;left:6503;top:98;width:24;height:2" coordorigin="6503,98" coordsize="24,2">
              <v:shape style="position:absolute;left:6503;top:98;width:24;height:2" coordorigin="6503,98" coordsize="24,0" path="m6503,98l6527,98e" filled="false" stroked="true" strokeweight=".09927pt" strokecolor="#ff0000">
                <v:path arrowok="t"/>
              </v:shape>
            </v:group>
            <v:group style="position:absolute;left:6515;top:86;width:2;height:24" coordorigin="6515,86" coordsize="2,24">
              <v:shape style="position:absolute;left:6515;top:86;width:2;height:24" coordorigin="6515,86" coordsize="0,24" path="m6515,86l6515,110e" filled="false" stroked="true" strokeweight=".098107pt" strokecolor="#ff0000">
                <v:path arrowok="t"/>
              </v:shape>
            </v:group>
            <v:group style="position:absolute;left:6503;top:97;width:24;height:2" coordorigin="6503,97" coordsize="24,2">
              <v:shape style="position:absolute;left:6503;top:97;width:24;height:2" coordorigin="6503,97" coordsize="24,0" path="m6503,97l6527,97e" filled="false" stroked="true" strokeweight=".09927pt" strokecolor="#ff0000">
                <v:path arrowok="t"/>
              </v:shape>
            </v:group>
            <v:group style="position:absolute;left:6515;top:85;width:2;height:24" coordorigin="6515,85" coordsize="2,24">
              <v:shape style="position:absolute;left:6515;top:85;width:2;height:24" coordorigin="6515,85" coordsize="0,24" path="m6515,85l6515,109e" filled="false" stroked="true" strokeweight=".098107pt" strokecolor="#ff0000">
                <v:path arrowok="t"/>
              </v:shape>
            </v:group>
            <v:group style="position:absolute;left:6503;top:97;width:24;height:2" coordorigin="6503,97" coordsize="24,2">
              <v:shape style="position:absolute;left:6503;top:97;width:24;height:2" coordorigin="6503,97" coordsize="24,0" path="m6503,97l6527,97e" filled="false" stroked="true" strokeweight=".09927pt" strokecolor="#ff0000">
                <v:path arrowok="t"/>
              </v:shape>
            </v:group>
            <v:group style="position:absolute;left:6515;top:85;width:2;height:24" coordorigin="6515,85" coordsize="2,24">
              <v:shape style="position:absolute;left:6515;top:85;width:2;height:24" coordorigin="6515,85" coordsize="0,24" path="m6515,85l6515,109e" filled="false" stroked="true" strokeweight=".098107pt" strokecolor="#ff0000">
                <v:path arrowok="t"/>
              </v:shape>
            </v:group>
            <v:group style="position:absolute;left:6503;top:97;width:24;height:2" coordorigin="6503,97" coordsize="24,2">
              <v:shape style="position:absolute;left:6503;top:97;width:24;height:2" coordorigin="6503,97" coordsize="24,0" path="m6503,97l6527,97e" filled="false" stroked="true" strokeweight=".09927pt" strokecolor="#ff0000">
                <v:path arrowok="t"/>
              </v:shape>
            </v:group>
            <v:group style="position:absolute;left:6515;top:85;width:2;height:24" coordorigin="6515,85" coordsize="2,24">
              <v:shape style="position:absolute;left:6515;top:85;width:2;height:24" coordorigin="6515,85" coordsize="0,24" path="m6515,85l6515,109e" filled="false" stroked="true" strokeweight=".098107pt" strokecolor="#ff0000">
                <v:path arrowok="t"/>
              </v:shape>
            </v:group>
            <v:group style="position:absolute;left:6503;top:96;width:24;height:2" coordorigin="6503,96" coordsize="24,2">
              <v:shape style="position:absolute;left:6503;top:96;width:24;height:2" coordorigin="6503,96" coordsize="24,0" path="m6503,96l6527,96e" filled="false" stroked="true" strokeweight=".09927pt" strokecolor="#ff0000">
                <v:path arrowok="t"/>
              </v:shape>
            </v:group>
            <v:group style="position:absolute;left:6515;top:84;width:2;height:24" coordorigin="6515,84" coordsize="2,24">
              <v:shape style="position:absolute;left:6515;top:84;width:2;height:24" coordorigin="6515,84" coordsize="0,24" path="m6515,84l6515,108e" filled="false" stroked="true" strokeweight=".098107pt" strokecolor="#ff0000">
                <v:path arrowok="t"/>
              </v:shape>
            </v:group>
            <v:group style="position:absolute;left:6503;top:95;width:24;height:2" coordorigin="6503,95" coordsize="24,2">
              <v:shape style="position:absolute;left:6503;top:95;width:24;height:2" coordorigin="6503,95" coordsize="24,0" path="m6503,95l6527,95e" filled="false" stroked="true" strokeweight=".09927pt" strokecolor="#ff0000">
                <v:path arrowok="t"/>
              </v:shape>
            </v:group>
            <v:group style="position:absolute;left:6515;top:83;width:2;height:24" coordorigin="6515,83" coordsize="2,24">
              <v:shape style="position:absolute;left:6515;top:83;width:2;height:24" coordorigin="6515,83" coordsize="0,24" path="m6515,83l6515,107e" filled="false" stroked="true" strokeweight=".098107pt" strokecolor="#ff0000">
                <v:path arrowok="t"/>
              </v:shape>
            </v:group>
            <v:group style="position:absolute;left:6503;top:95;width:24;height:2" coordorigin="6503,95" coordsize="24,2">
              <v:shape style="position:absolute;left:6503;top:95;width:24;height:2" coordorigin="6503,95" coordsize="24,0" path="m6503,95l6527,95e" filled="false" stroked="true" strokeweight=".09927pt" strokecolor="#ff0000">
                <v:path arrowok="t"/>
              </v:shape>
            </v:group>
            <v:group style="position:absolute;left:6515;top:83;width:2;height:24" coordorigin="6515,83" coordsize="2,24">
              <v:shape style="position:absolute;left:6515;top:83;width:2;height:24" coordorigin="6515,83" coordsize="0,24" path="m6515,83l6515,107e" filled="false" stroked="true" strokeweight=".098107pt" strokecolor="#ff0000">
                <v:path arrowok="t"/>
              </v:shape>
            </v:group>
            <v:group style="position:absolute;left:6503;top:94;width:24;height:2" coordorigin="6503,94" coordsize="24,2">
              <v:shape style="position:absolute;left:6503;top:94;width:24;height:2" coordorigin="6503,94" coordsize="24,0" path="m6503,94l6527,94e" filled="false" stroked="true" strokeweight=".09927pt" strokecolor="#ff0000">
                <v:path arrowok="t"/>
              </v:shape>
            </v:group>
            <v:group style="position:absolute;left:6515;top:82;width:2;height:24" coordorigin="6515,82" coordsize="2,24">
              <v:shape style="position:absolute;left:6515;top:82;width:2;height:24" coordorigin="6515,82" coordsize="0,24" path="m6515,82l6515,106e" filled="false" stroked="true" strokeweight=".098107pt" strokecolor="#ff0000">
                <v:path arrowok="t"/>
              </v:shape>
            </v:group>
            <v:group style="position:absolute;left:6503;top:93;width:24;height:2" coordorigin="6503,93" coordsize="24,2">
              <v:shape style="position:absolute;left:6503;top:93;width:24;height:2" coordorigin="6503,93" coordsize="24,0" path="m6503,93l6527,93e" filled="false" stroked="true" strokeweight=".09927pt" strokecolor="#ff0000">
                <v:path arrowok="t"/>
              </v:shape>
            </v:group>
            <v:group style="position:absolute;left:6515;top:81;width:2;height:24" coordorigin="6515,81" coordsize="2,24">
              <v:shape style="position:absolute;left:6515;top:81;width:2;height:24" coordorigin="6515,81" coordsize="0,24" path="m6515,81l6515,105e" filled="false" stroked="true" strokeweight=".098107pt" strokecolor="#ff0000">
                <v:path arrowok="t"/>
              </v:shape>
            </v:group>
            <v:group style="position:absolute;left:6503;top:93;width:24;height:2" coordorigin="6503,93" coordsize="24,2">
              <v:shape style="position:absolute;left:6503;top:93;width:24;height:2" coordorigin="6503,93" coordsize="24,0" path="m6503,93l6527,93e" filled="false" stroked="true" strokeweight=".09927pt" strokecolor="#ff0000">
                <v:path arrowok="t"/>
              </v:shape>
            </v:group>
            <v:group style="position:absolute;left:6515;top:81;width:2;height:24" coordorigin="6515,81" coordsize="2,24">
              <v:shape style="position:absolute;left:6515;top:81;width:2;height:24" coordorigin="6515,81" coordsize="0,24" path="m6515,81l6515,105e" filled="false" stroked="true" strokeweight=".098107pt" strokecolor="#ff0000">
                <v:path arrowok="t"/>
              </v:shape>
            </v:group>
            <v:group style="position:absolute;left:6503;top:92;width:24;height:2" coordorigin="6503,92" coordsize="24,2">
              <v:shape style="position:absolute;left:6503;top:92;width:24;height:2" coordorigin="6503,92" coordsize="24,0" path="m6503,92l6527,92e" filled="false" stroked="true" strokeweight=".09927pt" strokecolor="#ff0000">
                <v:path arrowok="t"/>
              </v:shape>
            </v:group>
            <v:group style="position:absolute;left:6515;top:80;width:2;height:24" coordorigin="6515,80" coordsize="2,24">
              <v:shape style="position:absolute;left:6515;top:80;width:2;height:24" coordorigin="6515,80" coordsize="0,24" path="m6515,80l6515,104e" filled="false" stroked="true" strokeweight=".098107pt" strokecolor="#ff0000">
                <v:path arrowok="t"/>
              </v:shape>
            </v:group>
            <v:group style="position:absolute;left:6503;top:91;width:24;height:2" coordorigin="6503,91" coordsize="24,2">
              <v:shape style="position:absolute;left:6503;top:91;width:24;height:2" coordorigin="6503,91" coordsize="24,0" path="m6503,91l6527,91e" filled="false" stroked="true" strokeweight=".09927pt" strokecolor="#ff0000">
                <v:path arrowok="t"/>
              </v:shape>
            </v:group>
            <v:group style="position:absolute;left:6515;top:79;width:2;height:24" coordorigin="6515,79" coordsize="2,24">
              <v:shape style="position:absolute;left:6515;top:79;width:2;height:24" coordorigin="6515,79" coordsize="0,24" path="m6515,79l6515,103e" filled="false" stroked="true" strokeweight=".098107pt" strokecolor="#ff0000">
                <v:path arrowok="t"/>
              </v:shape>
            </v:group>
            <v:group style="position:absolute;left:6503;top:90;width:24;height:2" coordorigin="6503,90" coordsize="24,2">
              <v:shape style="position:absolute;left:6503;top:90;width:24;height:2" coordorigin="6503,90" coordsize="24,0" path="m6503,90l6527,90e" filled="false" stroked="true" strokeweight=".09927pt" strokecolor="#ff0000">
                <v:path arrowok="t"/>
              </v:shape>
            </v:group>
            <v:group style="position:absolute;left:6515;top:79;width:2;height:24" coordorigin="6515,79" coordsize="2,24">
              <v:shape style="position:absolute;left:6515;top:79;width:2;height:24" coordorigin="6515,79" coordsize="0,24" path="m6515,79l6515,102e" filled="false" stroked="true" strokeweight=".098107pt" strokecolor="#ff0000">
                <v:path arrowok="t"/>
              </v:shape>
            </v:group>
            <v:group style="position:absolute;left:6503;top:90;width:24;height:2" coordorigin="6503,90" coordsize="24,2">
              <v:shape style="position:absolute;left:6503;top:90;width:24;height:2" coordorigin="6503,90" coordsize="24,0" path="m6503,90l6527,90e" filled="false" stroked="true" strokeweight=".09927pt" strokecolor="#ff0000">
                <v:path arrowok="t"/>
              </v:shape>
            </v:group>
            <v:group style="position:absolute;left:6515;top:78;width:2;height:24" coordorigin="6515,78" coordsize="2,24">
              <v:shape style="position:absolute;left:6515;top:78;width:2;height:24" coordorigin="6515,78" coordsize="0,24" path="m6515,78l6515,102e" filled="false" stroked="true" strokeweight=".098107pt" strokecolor="#ff0000">
                <v:path arrowok="t"/>
              </v:shape>
            </v:group>
            <v:group style="position:absolute;left:6503;top:89;width:24;height:2" coordorigin="6503,89" coordsize="24,2">
              <v:shape style="position:absolute;left:6503;top:89;width:24;height:2" coordorigin="6503,89" coordsize="24,0" path="m6503,89l6527,89e" filled="false" stroked="true" strokeweight=".09927pt" strokecolor="#ff0000">
                <v:path arrowok="t"/>
              </v:shape>
            </v:group>
            <v:group style="position:absolute;left:6515;top:78;width:2;height:24" coordorigin="6515,78" coordsize="2,24">
              <v:shape style="position:absolute;left:6515;top:78;width:2;height:24" coordorigin="6515,78" coordsize="0,24" path="m6515,78l6515,101e" filled="false" stroked="true" strokeweight=".098107pt" strokecolor="#ff0000">
                <v:path arrowok="t"/>
              </v:shape>
            </v:group>
            <v:group style="position:absolute;left:6503;top:89;width:24;height:2" coordorigin="6503,89" coordsize="24,2">
              <v:shape style="position:absolute;left:6503;top:89;width:24;height:2" coordorigin="6503,89" coordsize="24,0" path="m6503,89l6527,89e" filled="false" stroked="true" strokeweight=".09927pt" strokecolor="#ff0000">
                <v:path arrowok="t"/>
              </v:shape>
            </v:group>
            <v:group style="position:absolute;left:6515;top:77;width:2;height:24" coordorigin="6515,77" coordsize="2,24">
              <v:shape style="position:absolute;left:6515;top:77;width:2;height:24" coordorigin="6515,77" coordsize="0,24" path="m6515,77l6515,101e" filled="false" stroked="true" strokeweight=".098107pt" strokecolor="#ff0000">
                <v:path arrowok="t"/>
              </v:shape>
            </v:group>
            <v:group style="position:absolute;left:6503;top:89;width:24;height:2" coordorigin="6503,89" coordsize="24,2">
              <v:shape style="position:absolute;left:6503;top:89;width:24;height:2" coordorigin="6503,89" coordsize="24,0" path="m6503,89l6527,89e" filled="false" stroked="true" strokeweight=".09927pt" strokecolor="#ff0000">
                <v:path arrowok="t"/>
              </v:shape>
            </v:group>
            <v:group style="position:absolute;left:6515;top:77;width:2;height:24" coordorigin="6515,77" coordsize="2,24">
              <v:shape style="position:absolute;left:6515;top:77;width:2;height:24" coordorigin="6515,77" coordsize="0,24" path="m6515,77l6515,101e" filled="false" stroked="true" strokeweight=".098107pt" strokecolor="#ff0000">
                <v:path arrowok="t"/>
              </v:shape>
            </v:group>
            <v:group style="position:absolute;left:6503;top:88;width:24;height:2" coordorigin="6503,88" coordsize="24,2">
              <v:shape style="position:absolute;left:6503;top:88;width:24;height:2" coordorigin="6503,88" coordsize="24,0" path="m6503,88l6527,88e" filled="false" stroked="true" strokeweight=".09927pt" strokecolor="#ff0000">
                <v:path arrowok="t"/>
              </v:shape>
            </v:group>
            <v:group style="position:absolute;left:6515;top:76;width:2;height:24" coordorigin="6515,76" coordsize="2,24">
              <v:shape style="position:absolute;left:6515;top:76;width:2;height:24" coordorigin="6515,76" coordsize="0,24" path="m6515,76l6515,100e" filled="false" stroked="true" strokeweight=".098107pt" strokecolor="#ff0000">
                <v:path arrowok="t"/>
              </v:shape>
            </v:group>
            <v:group style="position:absolute;left:6503;top:88;width:24;height:2" coordorigin="6503,88" coordsize="24,2">
              <v:shape style="position:absolute;left:6503;top:88;width:24;height:2" coordorigin="6503,88" coordsize="24,0" path="m6503,88l6527,88e" filled="false" stroked="true" strokeweight=".09927pt" strokecolor="#ff0000">
                <v:path arrowok="t"/>
              </v:shape>
            </v:group>
            <v:group style="position:absolute;left:6515;top:76;width:2;height:24" coordorigin="6515,76" coordsize="2,24">
              <v:shape style="position:absolute;left:6515;top:76;width:2;height:24" coordorigin="6515,76" coordsize="0,24" path="m6515,76l6515,100e" filled="false" stroked="true" strokeweight=".098107pt" strokecolor="#ff0000">
                <v:path arrowok="t"/>
              </v:shape>
            </v:group>
            <v:group style="position:absolute;left:6503;top:87;width:24;height:2" coordorigin="6503,87" coordsize="24,2">
              <v:shape style="position:absolute;left:6503;top:87;width:24;height:2" coordorigin="6503,87" coordsize="24,0" path="m6503,87l6527,87e" filled="false" stroked="true" strokeweight=".09927pt" strokecolor="#ff0000">
                <v:path arrowok="t"/>
              </v:shape>
            </v:group>
            <v:group style="position:absolute;left:6515;top:76;width:2;height:24" coordorigin="6515,76" coordsize="2,24">
              <v:shape style="position:absolute;left:6515;top:76;width:2;height:24" coordorigin="6515,76" coordsize="0,24" path="m6515,76l6515,99e" filled="false" stroked="true" strokeweight=".098107pt" strokecolor="#ff0000">
                <v:path arrowok="t"/>
              </v:shape>
            </v:group>
            <v:group style="position:absolute;left:6503;top:87;width:24;height:2" coordorigin="6503,87" coordsize="24,2">
              <v:shape style="position:absolute;left:6503;top:87;width:24;height:2" coordorigin="6503,87" coordsize="24,0" path="m6503,87l6527,87e" filled="false" stroked="true" strokeweight=".09927pt" strokecolor="#ff0000">
                <v:path arrowok="t"/>
              </v:shape>
            </v:group>
            <v:group style="position:absolute;left:6515;top:75;width:2;height:24" coordorigin="6515,75" coordsize="2,24">
              <v:shape style="position:absolute;left:6515;top:75;width:2;height:24" coordorigin="6515,75" coordsize="0,24" path="m6515,75l6515,99e" filled="false" stroked="true" strokeweight=".098107pt" strokecolor="#ff0000">
                <v:path arrowok="t"/>
              </v:shape>
            </v:group>
            <v:group style="position:absolute;left:6503;top:87;width:24;height:2" coordorigin="6503,87" coordsize="24,2">
              <v:shape style="position:absolute;left:6503;top:87;width:24;height:2" coordorigin="6503,87" coordsize="24,0" path="m6503,87l6527,87e" filled="false" stroked="true" strokeweight=".09927pt" strokecolor="#ff0000">
                <v:path arrowok="t"/>
              </v:shape>
            </v:group>
            <v:group style="position:absolute;left:6515;top:75;width:2;height:24" coordorigin="6515,75" coordsize="2,24">
              <v:shape style="position:absolute;left:6515;top:75;width:2;height:24" coordorigin="6515,75" coordsize="0,24" path="m6515,75l6515,99e" filled="false" stroked="true" strokeweight=".098107pt" strokecolor="#ff0000">
                <v:path arrowok="t"/>
              </v:shape>
            </v:group>
            <v:group style="position:absolute;left:6503;top:86;width:24;height:2" coordorigin="6503,86" coordsize="24,2">
              <v:shape style="position:absolute;left:6503;top:86;width:24;height:2" coordorigin="6503,86" coordsize="24,0" path="m6503,86l6527,86e" filled="false" stroked="true" strokeweight=".09927pt" strokecolor="#ff0000">
                <v:path arrowok="t"/>
              </v:shape>
            </v:group>
            <v:group style="position:absolute;left:6515;top:74;width:2;height:24" coordorigin="6515,74" coordsize="2,24">
              <v:shape style="position:absolute;left:6515;top:74;width:2;height:24" coordorigin="6515,74" coordsize="0,24" path="m6515,74l6515,98e" filled="false" stroked="true" strokeweight=".098107pt" strokecolor="#ff0000">
                <v:path arrowok="t"/>
              </v:shape>
            </v:group>
            <v:group style="position:absolute;left:6503;top:85;width:24;height:2" coordorigin="6503,85" coordsize="24,2">
              <v:shape style="position:absolute;left:6503;top:85;width:24;height:2" coordorigin="6503,85" coordsize="24,0" path="m6503,85l6527,85e" filled="false" stroked="true" strokeweight=".09927pt" strokecolor="#ff0000">
                <v:path arrowok="t"/>
              </v:shape>
            </v:group>
            <v:group style="position:absolute;left:6515;top:74;width:2;height:24" coordorigin="6515,74" coordsize="2,24">
              <v:shape style="position:absolute;left:6515;top:74;width:2;height:24" coordorigin="6515,74" coordsize="0,24" path="m6515,74l6515,97e" filled="false" stroked="true" strokeweight=".098107pt" strokecolor="#ff0000">
                <v:path arrowok="t"/>
              </v:shape>
            </v:group>
            <v:group style="position:absolute;left:6503;top:85;width:24;height:2" coordorigin="6503,85" coordsize="24,2">
              <v:shape style="position:absolute;left:6503;top:85;width:24;height:2" coordorigin="6503,85" coordsize="24,0" path="m6503,85l6527,85e" filled="false" stroked="true" strokeweight=".09927pt" strokecolor="#ff0000">
                <v:path arrowok="t"/>
              </v:shape>
            </v:group>
            <v:group style="position:absolute;left:6515;top:73;width:2;height:24" coordorigin="6515,73" coordsize="2,24">
              <v:shape style="position:absolute;left:6515;top:73;width:2;height:24" coordorigin="6515,73" coordsize="0,24" path="m6515,73l6515,97e" filled="false" stroked="true" strokeweight=".098107pt" strokecolor="#ff0000">
                <v:path arrowok="t"/>
              </v:shape>
            </v:group>
            <v:group style="position:absolute;left:6503;top:83;width:24;height:2" coordorigin="6503,83" coordsize="24,2">
              <v:shape style="position:absolute;left:6503;top:83;width:24;height:2" coordorigin="6503,83" coordsize="24,0" path="m6503,83l6527,83e" filled="false" stroked="true" strokeweight=".09927pt" strokecolor="#ff0000">
                <v:path arrowok="t"/>
              </v:shape>
            </v:group>
            <v:group style="position:absolute;left:6515;top:72;width:2;height:24" coordorigin="6515,72" coordsize="2,24">
              <v:shape style="position:absolute;left:6515;top:72;width:2;height:24" coordorigin="6515,72" coordsize="0,24" path="m6515,72l6515,95e" filled="false" stroked="true" strokeweight=".098107pt" strokecolor="#ff0000">
                <v:path arrowok="t"/>
              </v:shape>
            </v:group>
            <v:group style="position:absolute;left:6503;top:82;width:24;height:2" coordorigin="6503,82" coordsize="24,2">
              <v:shape style="position:absolute;left:6503;top:82;width:24;height:2" coordorigin="6503,82" coordsize="24,0" path="m6503,82l6527,82e" filled="false" stroked="true" strokeweight=".09927pt" strokecolor="#ff0000">
                <v:path arrowok="t"/>
              </v:shape>
            </v:group>
            <v:group style="position:absolute;left:6515;top:71;width:2;height:24" coordorigin="6515,71" coordsize="2,24">
              <v:shape style="position:absolute;left:6515;top:71;width:2;height:24" coordorigin="6515,71" coordsize="0,24" path="m6515,71l6515,94e" filled="false" stroked="true" strokeweight=".098107pt" strokecolor="#ff0000">
                <v:path arrowok="t"/>
              </v:shape>
            </v:group>
            <v:group style="position:absolute;left:6503;top:82;width:24;height:2" coordorigin="6503,82" coordsize="24,2">
              <v:shape style="position:absolute;left:6503;top:82;width:24;height:2" coordorigin="6503,82" coordsize="24,0" path="m6503,82l6527,82e" filled="false" stroked="true" strokeweight=".09927pt" strokecolor="#ff0000">
                <v:path arrowok="t"/>
              </v:shape>
            </v:group>
            <v:group style="position:absolute;left:6515;top:70;width:2;height:24" coordorigin="6515,70" coordsize="2,24">
              <v:shape style="position:absolute;left:6515;top:70;width:2;height:24" coordorigin="6515,70" coordsize="0,24" path="m6515,70l6515,94e" filled="false" stroked="true" strokeweight=".098107pt" strokecolor="#ff0000">
                <v:path arrowok="t"/>
              </v:shape>
            </v:group>
            <v:group style="position:absolute;left:6503;top:82;width:24;height:2" coordorigin="6503,82" coordsize="24,2">
              <v:shape style="position:absolute;left:6503;top:82;width:24;height:2" coordorigin="6503,82" coordsize="24,0" path="m6503,82l6527,82e" filled="false" stroked="true" strokeweight=".09927pt" strokecolor="#ff0000">
                <v:path arrowok="t"/>
              </v:shape>
            </v:group>
            <v:group style="position:absolute;left:6515;top:70;width:2;height:24" coordorigin="6515,70" coordsize="2,24">
              <v:shape style="position:absolute;left:6515;top:70;width:2;height:24" coordorigin="6515,70" coordsize="0,24" path="m6515,70l6515,94e" filled="false" stroked="true" strokeweight=".098107pt" strokecolor="#ff0000">
                <v:path arrowok="t"/>
              </v:shape>
            </v:group>
            <v:group style="position:absolute;left:6503;top:81;width:24;height:2" coordorigin="6503,81" coordsize="24,2">
              <v:shape style="position:absolute;left:6503;top:81;width:24;height:2" coordorigin="6503,81" coordsize="24,0" path="m6503,81l6527,81e" filled="false" stroked="true" strokeweight=".09927pt" strokecolor="#ff0000">
                <v:path arrowok="t"/>
              </v:shape>
            </v:group>
            <v:group style="position:absolute;left:6515;top:70;width:2;height:24" coordorigin="6515,70" coordsize="2,24">
              <v:shape style="position:absolute;left:6515;top:70;width:2;height:24" coordorigin="6515,70" coordsize="0,24" path="m6515,70l6515,93e" filled="false" stroked="true" strokeweight=".098107pt" strokecolor="#ff0000">
                <v:path arrowok="t"/>
              </v:shape>
            </v:group>
            <v:group style="position:absolute;left:6503;top:80;width:24;height:2" coordorigin="6503,80" coordsize="24,2">
              <v:shape style="position:absolute;left:6503;top:80;width:24;height:2" coordorigin="6503,80" coordsize="24,0" path="m6503,80l6527,80e" filled="false" stroked="true" strokeweight=".09927pt" strokecolor="#ff0000">
                <v:path arrowok="t"/>
              </v:shape>
            </v:group>
            <v:group style="position:absolute;left:6515;top:69;width:2;height:24" coordorigin="6515,69" coordsize="2,24">
              <v:shape style="position:absolute;left:6515;top:69;width:2;height:24" coordorigin="6515,69" coordsize="0,24" path="m6515,69l6515,92e" filled="false" stroked="true" strokeweight=".098107pt" strokecolor="#ff0000">
                <v:path arrowok="t"/>
              </v:shape>
            </v:group>
            <v:group style="position:absolute;left:6503;top:80;width:24;height:2" coordorigin="6503,80" coordsize="24,2">
              <v:shape style="position:absolute;left:6503;top:80;width:24;height:2" coordorigin="6503,80" coordsize="24,0" path="m6503,80l6527,80e" filled="false" stroked="true" strokeweight=".09927pt" strokecolor="#ff0000">
                <v:path arrowok="t"/>
              </v:shape>
            </v:group>
            <v:group style="position:absolute;left:6515;top:68;width:2;height:24" coordorigin="6515,68" coordsize="2,24">
              <v:shape style="position:absolute;left:6515;top:68;width:2;height:24" coordorigin="6515,68" coordsize="0,24" path="m6515,68l6515,92e" filled="false" stroked="true" strokeweight=".098107pt" strokecolor="#ff0000">
                <v:path arrowok="t"/>
              </v:shape>
            </v:group>
            <v:group style="position:absolute;left:6503;top:80;width:24;height:2" coordorigin="6503,80" coordsize="24,2">
              <v:shape style="position:absolute;left:6503;top:80;width:24;height:2" coordorigin="6503,80" coordsize="24,0" path="m6503,80l6527,80e" filled="false" stroked="true" strokeweight=".09927pt" strokecolor="#ff0000">
                <v:path arrowok="t"/>
              </v:shape>
            </v:group>
            <v:group style="position:absolute;left:6515;top:68;width:2;height:24" coordorigin="6515,68" coordsize="2,24">
              <v:shape style="position:absolute;left:6515;top:68;width:2;height:24" coordorigin="6515,68" coordsize="0,24" path="m6515,68l6515,92e" filled="false" stroked="true" strokeweight=".098107pt" strokecolor="#ff0000">
                <v:path arrowok="t"/>
              </v:shape>
            </v:group>
            <v:group style="position:absolute;left:6503;top:79;width:24;height:2" coordorigin="6503,79" coordsize="24,2">
              <v:shape style="position:absolute;left:6503;top:79;width:24;height:2" coordorigin="6503,79" coordsize="24,0" path="m6503,79l6527,79e" filled="false" stroked="true" strokeweight=".09927pt" strokecolor="#ff0000">
                <v:path arrowok="t"/>
              </v:shape>
            </v:group>
            <v:group style="position:absolute;left:6515;top:68;width:2;height:24" coordorigin="6515,68" coordsize="2,24">
              <v:shape style="position:absolute;left:6515;top:68;width:2;height:24" coordorigin="6515,68" coordsize="0,24" path="m6515,68l6515,91e" filled="false" stroked="true" strokeweight=".098107pt" strokecolor="#ff0000">
                <v:path arrowok="t"/>
              </v:shape>
            </v:group>
            <v:group style="position:absolute;left:6503;top:79;width:24;height:2" coordorigin="6503,79" coordsize="24,2">
              <v:shape style="position:absolute;left:6503;top:79;width:24;height:2" coordorigin="6503,79" coordsize="24,0" path="m6503,79l6527,79e" filled="false" stroked="true" strokeweight=".09927pt" strokecolor="#ff0000">
                <v:path arrowok="t"/>
              </v:shape>
            </v:group>
            <v:group style="position:absolute;left:6515;top:67;width:2;height:24" coordorigin="6515,67" coordsize="2,24">
              <v:shape style="position:absolute;left:6515;top:67;width:2;height:24" coordorigin="6515,67" coordsize="0,24" path="m6515,67l6515,90e" filled="false" stroked="true" strokeweight=".098107pt" strokecolor="#ff0000">
                <v:path arrowok="t"/>
              </v:shape>
            </v:group>
            <v:group style="position:absolute;left:6503;top:78;width:24;height:2" coordorigin="6503,78" coordsize="24,2">
              <v:shape style="position:absolute;left:6503;top:78;width:24;height:2" coordorigin="6503,78" coordsize="24,0" path="m6503,78l6527,78e" filled="false" stroked="true" strokeweight=".09927pt" strokecolor="#ff0000">
                <v:path arrowok="t"/>
              </v:shape>
            </v:group>
            <v:group style="position:absolute;left:6515;top:66;width:2;height:24" coordorigin="6515,66" coordsize="2,24">
              <v:shape style="position:absolute;left:6515;top:66;width:2;height:24" coordorigin="6515,66" coordsize="0,24" path="m6515,66l6515,90e" filled="false" stroked="true" strokeweight=".098107pt" strokecolor="#ff0000">
                <v:path arrowok="t"/>
              </v:shape>
            </v:group>
            <v:group style="position:absolute;left:6503;top:78;width:24;height:2" coordorigin="6503,78" coordsize="24,2">
              <v:shape style="position:absolute;left:6503;top:78;width:24;height:2" coordorigin="6503,78" coordsize="24,0" path="m6503,78l6527,78e" filled="false" stroked="true" strokeweight=".09927pt" strokecolor="#ff0000">
                <v:path arrowok="t"/>
              </v:shape>
            </v:group>
            <v:group style="position:absolute;left:6515;top:66;width:2;height:24" coordorigin="6515,66" coordsize="2,24">
              <v:shape style="position:absolute;left:6515;top:66;width:2;height:24" coordorigin="6515,66" coordsize="0,24" path="m6515,66l6515,90e" filled="false" stroked="true" strokeweight=".098107pt" strokecolor="#ff0000">
                <v:path arrowok="t"/>
              </v:shape>
            </v:group>
            <v:group style="position:absolute;left:6503;top:75;width:24;height:2" coordorigin="6503,75" coordsize="24,2">
              <v:shape style="position:absolute;left:6503;top:75;width:24;height:2" coordorigin="6503,75" coordsize="24,0" path="m6503,75l6527,75e" filled="false" stroked="true" strokeweight=".09927pt" strokecolor="#ff0000">
                <v:path arrowok="t"/>
              </v:shape>
            </v:group>
            <v:group style="position:absolute;left:6515;top:63;width:2;height:24" coordorigin="6515,63" coordsize="2,24">
              <v:shape style="position:absolute;left:6515;top:63;width:2;height:24" coordorigin="6515,63" coordsize="0,24" path="m6515,63l6515,87e" filled="false" stroked="true" strokeweight=".098107pt" strokecolor="#ff0000">
                <v:path arrowok="t"/>
              </v:shape>
            </v:group>
            <v:group style="position:absolute;left:6503;top:75;width:24;height:2" coordorigin="6503,75" coordsize="24,2">
              <v:shape style="position:absolute;left:6503;top:75;width:24;height:2" coordorigin="6503,75" coordsize="24,0" path="m6503,75l6527,75e" filled="false" stroked="true" strokeweight=".09927pt" strokecolor="#ff0000">
                <v:path arrowok="t"/>
              </v:shape>
            </v:group>
            <v:group style="position:absolute;left:6515;top:63;width:2;height:24" coordorigin="6515,63" coordsize="2,24">
              <v:shape style="position:absolute;left:6515;top:63;width:2;height:24" coordorigin="6515,63" coordsize="0,24" path="m6515,63l6515,86e" filled="false" stroked="true" strokeweight=".098107pt" strokecolor="#ff0000">
                <v:path arrowok="t"/>
              </v:shape>
            </v:group>
            <v:group style="position:absolute;left:6503;top:74;width:24;height:2" coordorigin="6503,74" coordsize="24,2">
              <v:shape style="position:absolute;left:6503;top:74;width:24;height:2" coordorigin="6503,74" coordsize="24,0" path="m6503,74l6527,74e" filled="false" stroked="true" strokeweight=".09927pt" strokecolor="#ff0000">
                <v:path arrowok="t"/>
              </v:shape>
            </v:group>
            <v:group style="position:absolute;left:6515;top:62;width:2;height:24" coordorigin="6515,62" coordsize="2,24">
              <v:shape style="position:absolute;left:6515;top:62;width:2;height:24" coordorigin="6515,62" coordsize="0,24" path="m6515,62l6515,86e" filled="false" stroked="true" strokeweight=".098107pt" strokecolor="#ff0000">
                <v:path arrowok="t"/>
              </v:shape>
            </v:group>
            <v:group style="position:absolute;left:6503;top:74;width:24;height:2" coordorigin="6503,74" coordsize="24,2">
              <v:shape style="position:absolute;left:6503;top:74;width:24;height:2" coordorigin="6503,74" coordsize="24,0" path="m6503,74l6527,74e" filled="false" stroked="true" strokeweight=".09927pt" strokecolor="#ff0000">
                <v:path arrowok="t"/>
              </v:shape>
            </v:group>
            <v:group style="position:absolute;left:6515;top:62;width:2;height:24" coordorigin="6515,62" coordsize="2,24">
              <v:shape style="position:absolute;left:6515;top:62;width:2;height:24" coordorigin="6515,62" coordsize="0,24" path="m6515,62l6515,86e" filled="false" stroked="true" strokeweight=".098107pt" strokecolor="#ff0000">
                <v:path arrowok="t"/>
              </v:shape>
            </v:group>
            <v:group style="position:absolute;left:6503;top:74;width:24;height:2" coordorigin="6503,74" coordsize="24,2">
              <v:shape style="position:absolute;left:6503;top:74;width:24;height:2" coordorigin="6503,74" coordsize="24,0" path="m6503,74l6527,74e" filled="false" stroked="true" strokeweight=".09927pt" strokecolor="#ff0000">
                <v:path arrowok="t"/>
              </v:shape>
            </v:group>
            <v:group style="position:absolute;left:6515;top:62;width:2;height:24" coordorigin="6515,62" coordsize="2,24">
              <v:shape style="position:absolute;left:6515;top:62;width:2;height:24" coordorigin="6515,62" coordsize="0,24" path="m6515,62l6515,85e" filled="false" stroked="true" strokeweight=".098107pt" strokecolor="#ff0000">
                <v:path arrowok="t"/>
              </v:shape>
            </v:group>
            <v:group style="position:absolute;left:6503;top:73;width:24;height:2" coordorigin="6503,73" coordsize="24,2">
              <v:shape style="position:absolute;left:6503;top:73;width:24;height:2" coordorigin="6503,73" coordsize="24,0" path="m6503,73l6527,73e" filled="false" stroked="true" strokeweight=".09927pt" strokecolor="#ff0000">
                <v:path arrowok="t"/>
              </v:shape>
            </v:group>
            <v:group style="position:absolute;left:6515;top:61;width:2;height:24" coordorigin="6515,61" coordsize="2,24">
              <v:shape style="position:absolute;left:6515;top:61;width:2;height:24" coordorigin="6515,61" coordsize="0,24" path="m6515,61l6515,85e" filled="false" stroked="true" strokeweight=".098107pt" strokecolor="#ff0000">
                <v:path arrowok="t"/>
              </v:shape>
            </v:group>
            <v:group style="position:absolute;left:6503;top:73;width:24;height:2" coordorigin="6503,73" coordsize="24,2">
              <v:shape style="position:absolute;left:6503;top:73;width:24;height:2" coordorigin="6503,73" coordsize="24,0" path="m6503,73l6527,73e" filled="false" stroked="true" strokeweight=".09927pt" strokecolor="#ff0000">
                <v:path arrowok="t"/>
              </v:shape>
            </v:group>
            <v:group style="position:absolute;left:6515;top:61;width:2;height:24" coordorigin="6515,61" coordsize="2,24">
              <v:shape style="position:absolute;left:6515;top:61;width:2;height:24" coordorigin="6515,61" coordsize="0,24" path="m6515,61l6515,84e" filled="false" stroked="true" strokeweight=".098107pt" strokecolor="#ff0000">
                <v:path arrowok="t"/>
              </v:shape>
            </v:group>
            <v:group style="position:absolute;left:6503;top:71;width:24;height:2" coordorigin="6503,71" coordsize="24,2">
              <v:shape style="position:absolute;left:6503;top:71;width:24;height:2" coordorigin="6503,71" coordsize="24,0" path="m6503,71l6527,71e" filled="false" stroked="true" strokeweight=".09927pt" strokecolor="#ff0000">
                <v:path arrowok="t"/>
              </v:shape>
            </v:group>
            <v:group style="position:absolute;left:6515;top:59;width:2;height:24" coordorigin="6515,59" coordsize="2,24">
              <v:shape style="position:absolute;left:6515;top:59;width:2;height:24" coordorigin="6515,59" coordsize="0,24" path="m6515,59l6515,83e" filled="false" stroked="true" strokeweight=".098107pt" strokecolor="#ff0000">
                <v:path arrowok="t"/>
              </v:shape>
            </v:group>
            <v:group style="position:absolute;left:6503;top:71;width:24;height:2" coordorigin="6503,71" coordsize="24,2">
              <v:shape style="position:absolute;left:6503;top:71;width:24;height:2" coordorigin="6503,71" coordsize="24,0" path="m6503,71l6527,71e" filled="false" stroked="true" strokeweight=".09927pt" strokecolor="#ff0000">
                <v:path arrowok="t"/>
              </v:shape>
            </v:group>
            <v:group style="position:absolute;left:6515;top:59;width:2;height:24" coordorigin="6515,59" coordsize="2,24">
              <v:shape style="position:absolute;left:6515;top:59;width:2;height:24" coordorigin="6515,59" coordsize="0,24" path="m6515,59l6515,83e" filled="false" stroked="true" strokeweight=".098107pt" strokecolor="#ff0000">
                <v:path arrowok="t"/>
              </v:shape>
            </v:group>
            <v:group style="position:absolute;left:6503;top:71;width:24;height:2" coordorigin="6503,71" coordsize="24,2">
              <v:shape style="position:absolute;left:6503;top:71;width:24;height:2" coordorigin="6503,71" coordsize="24,0" path="m6503,71l6527,71e" filled="false" stroked="true" strokeweight=".09927pt" strokecolor="#ff0000">
                <v:path arrowok="t"/>
              </v:shape>
            </v:group>
            <v:group style="position:absolute;left:6515;top:59;width:2;height:24" coordorigin="6515,59" coordsize="2,24">
              <v:shape style="position:absolute;left:6515;top:59;width:2;height:24" coordorigin="6515,59" coordsize="0,24" path="m6515,59l6515,82e" filled="false" stroked="true" strokeweight=".098107pt" strokecolor="#ff0000">
                <v:path arrowok="t"/>
              </v:shape>
            </v:group>
            <v:group style="position:absolute;left:6503;top:70;width:24;height:2" coordorigin="6503,70" coordsize="24,2">
              <v:shape style="position:absolute;left:6503;top:70;width:24;height:2" coordorigin="6503,70" coordsize="24,0" path="m6503,70l6527,70e" filled="false" stroked="true" strokeweight=".09927pt" strokecolor="#ff0000">
                <v:path arrowok="t"/>
              </v:shape>
            </v:group>
            <v:group style="position:absolute;left:6515;top:58;width:2;height:24" coordorigin="6515,58" coordsize="2,24">
              <v:shape style="position:absolute;left:6515;top:58;width:2;height:24" coordorigin="6515,58" coordsize="0,24" path="m6515,58l6515,82e" filled="false" stroked="true" strokeweight=".098107pt" strokecolor="#ff0000">
                <v:path arrowok="t"/>
              </v:shape>
            </v:group>
            <v:group style="position:absolute;left:6503;top:69;width:24;height:2" coordorigin="6503,69" coordsize="24,2">
              <v:shape style="position:absolute;left:6503;top:69;width:24;height:2" coordorigin="6503,69" coordsize="24,0" path="m6503,69l6527,69e" filled="false" stroked="true" strokeweight=".09927pt" strokecolor="#ff0000">
                <v:path arrowok="t"/>
              </v:shape>
            </v:group>
            <v:group style="position:absolute;left:6515;top:57;width:2;height:24" coordorigin="6515,57" coordsize="2,24">
              <v:shape style="position:absolute;left:6515;top:57;width:2;height:24" coordorigin="6515,57" coordsize="0,24" path="m6515,57l6515,81e" filled="false" stroked="true" strokeweight=".098107pt" strokecolor="#ff0000">
                <v:path arrowok="t"/>
              </v:shape>
            </v:group>
            <v:group style="position:absolute;left:6503;top:69;width:24;height:2" coordorigin="6503,69" coordsize="24,2">
              <v:shape style="position:absolute;left:6503;top:69;width:24;height:2" coordorigin="6503,69" coordsize="24,0" path="m6503,69l6527,69e" filled="false" stroked="true" strokeweight=".09927pt" strokecolor="#ff0000">
                <v:path arrowok="t"/>
              </v:shape>
            </v:group>
            <v:group style="position:absolute;left:6515;top:57;width:2;height:24" coordorigin="6515,57" coordsize="2,24">
              <v:shape style="position:absolute;left:6515;top:57;width:2;height:24" coordorigin="6515,57" coordsize="0,24" path="m6515,57l6515,80e" filled="false" stroked="true" strokeweight=".098107pt" strokecolor="#ff0000">
                <v:path arrowok="t"/>
              </v:shape>
            </v:group>
            <v:group style="position:absolute;left:6503;top:68;width:24;height:2" coordorigin="6503,68" coordsize="24,2">
              <v:shape style="position:absolute;left:6503;top:68;width:24;height:2" coordorigin="6503,68" coordsize="24,0" path="m6503,68l6527,68e" filled="false" stroked="true" strokeweight=".09927pt" strokecolor="#ff0000">
                <v:path arrowok="t"/>
              </v:shape>
            </v:group>
            <v:group style="position:absolute;left:6515;top:56;width:2;height:24" coordorigin="6515,56" coordsize="2,24">
              <v:shape style="position:absolute;left:6515;top:56;width:2;height:24" coordorigin="6515,56" coordsize="0,24" path="m6515,56l6515,80e" filled="false" stroked="true" strokeweight=".098107pt" strokecolor="#ff0000">
                <v:path arrowok="t"/>
              </v:shape>
            </v:group>
            <v:group style="position:absolute;left:6503;top:68;width:24;height:2" coordorigin="6503,68" coordsize="24,2">
              <v:shape style="position:absolute;left:6503;top:68;width:24;height:2" coordorigin="6503,68" coordsize="24,0" path="m6503,68l6527,68e" filled="false" stroked="true" strokeweight=".09927pt" strokecolor="#ff0000">
                <v:path arrowok="t"/>
              </v:shape>
            </v:group>
            <v:group style="position:absolute;left:6515;top:56;width:2;height:24" coordorigin="6515,56" coordsize="2,24">
              <v:shape style="position:absolute;left:6515;top:56;width:2;height:24" coordorigin="6515,56" coordsize="0,24" path="m6515,56l6515,79e" filled="false" stroked="true" strokeweight=".098107pt" strokecolor="#ff0000">
                <v:path arrowok="t"/>
              </v:shape>
            </v:group>
            <v:group style="position:absolute;left:6503;top:67;width:24;height:2" coordorigin="6503,67" coordsize="24,2">
              <v:shape style="position:absolute;left:6503;top:67;width:24;height:2" coordorigin="6503,67" coordsize="24,0" path="m6503,67l6527,67e" filled="false" stroked="true" strokeweight=".09927pt" strokecolor="#ff0000">
                <v:path arrowok="t"/>
              </v:shape>
            </v:group>
            <v:group style="position:absolute;left:6515;top:55;width:2;height:24" coordorigin="6515,55" coordsize="2,24">
              <v:shape style="position:absolute;left:6515;top:55;width:2;height:24" coordorigin="6515,55" coordsize="0,24" path="m6515,55l6515,79e" filled="false" stroked="true" strokeweight=".098107pt" strokecolor="#ff0000">
                <v:path arrowok="t"/>
              </v:shape>
            </v:group>
            <v:group style="position:absolute;left:6503;top:66;width:24;height:2" coordorigin="6503,66" coordsize="24,2">
              <v:shape style="position:absolute;left:6503;top:66;width:24;height:2" coordorigin="6503,66" coordsize="24,0" path="m6503,66l6527,66e" filled="false" stroked="true" strokeweight=".09927pt" strokecolor="#ff0000">
                <v:path arrowok="t"/>
              </v:shape>
            </v:group>
            <v:group style="position:absolute;left:6515;top:54;width:2;height:24" coordorigin="6515,54" coordsize="2,24">
              <v:shape style="position:absolute;left:6515;top:54;width:2;height:24" coordorigin="6515,54" coordsize="0,24" path="m6515,54l6515,78e" filled="false" stroked="true" strokeweight=".098107pt" strokecolor="#ff0000">
                <v:path arrowok="t"/>
              </v:shape>
            </v:group>
            <v:group style="position:absolute;left:6503;top:65;width:24;height:2" coordorigin="6503,65" coordsize="24,2">
              <v:shape style="position:absolute;left:6503;top:65;width:24;height:2" coordorigin="6503,65" coordsize="24,0" path="m6503,65l6527,65e" filled="false" stroked="true" strokeweight=".09927pt" strokecolor="#ff0000">
                <v:path arrowok="t"/>
              </v:shape>
            </v:group>
            <v:group style="position:absolute;left:6515;top:53;width:2;height:24" coordorigin="6515,53" coordsize="2,24">
              <v:shape style="position:absolute;left:6515;top:53;width:2;height:24" coordorigin="6515,53" coordsize="0,24" path="m6515,53l6515,77e" filled="false" stroked="true" strokeweight=".098107pt" strokecolor="#ff0000">
                <v:path arrowok="t"/>
              </v:shape>
            </v:group>
            <v:group style="position:absolute;left:6503;top:65;width:24;height:2" coordorigin="6503,65" coordsize="24,2">
              <v:shape style="position:absolute;left:6503;top:65;width:24;height:2" coordorigin="6503,65" coordsize="24,0" path="m6503,65l6527,65e" filled="false" stroked="true" strokeweight=".09927pt" strokecolor="#ff0000">
                <v:path arrowok="t"/>
              </v:shape>
            </v:group>
            <v:group style="position:absolute;left:6515;top:53;width:2;height:24" coordorigin="6515,53" coordsize="2,24">
              <v:shape style="position:absolute;left:6515;top:53;width:2;height:24" coordorigin="6515,53" coordsize="0,24" path="m6515,53l6515,77e" filled="false" stroked="true" strokeweight=".098107pt" strokecolor="#ff0000">
                <v:path arrowok="t"/>
              </v:shape>
            </v:group>
            <v:group style="position:absolute;left:6503;top:64;width:24;height:2" coordorigin="6503,64" coordsize="24,2">
              <v:shape style="position:absolute;left:6503;top:64;width:24;height:2" coordorigin="6503,64" coordsize="24,0" path="m6503,64l6527,64e" filled="false" stroked="true" strokeweight=".09927pt" strokecolor="#ff0000">
                <v:path arrowok="t"/>
              </v:shape>
            </v:group>
            <v:group style="position:absolute;left:6515;top:52;width:2;height:24" coordorigin="6515,52" coordsize="2,24">
              <v:shape style="position:absolute;left:6515;top:52;width:2;height:24" coordorigin="6515,52" coordsize="0,24" path="m6515,52l6515,76e" filled="false" stroked="true" strokeweight=".098107pt" strokecolor="#ff0000">
                <v:path arrowok="t"/>
              </v:shape>
            </v:group>
            <v:group style="position:absolute;left:6503;top:62;width:24;height:2" coordorigin="6503,62" coordsize="24,2">
              <v:shape style="position:absolute;left:6503;top:62;width:24;height:2" coordorigin="6503,62" coordsize="24,0" path="m6503,62l6527,62e" filled="false" stroked="true" strokeweight=".09927pt" strokecolor="#ff0000">
                <v:path arrowok="t"/>
              </v:shape>
            </v:group>
            <v:group style="position:absolute;left:6515;top:50;width:2;height:24" coordorigin="6515,50" coordsize="2,24">
              <v:shape style="position:absolute;left:6515;top:50;width:2;height:24" coordorigin="6515,50" coordsize="0,24" path="m6515,50l6515,74e" filled="false" stroked="true" strokeweight=".098107pt" strokecolor="#ff0000">
                <v:path arrowok="t"/>
              </v:shape>
            </v:group>
            <v:group style="position:absolute;left:6503;top:62;width:24;height:2" coordorigin="6503,62" coordsize="24,2">
              <v:shape style="position:absolute;left:6503;top:62;width:24;height:2" coordorigin="6503,62" coordsize="24,0" path="m6503,62l6527,62e" filled="false" stroked="true" strokeweight=".09927pt" strokecolor="#ff0000">
                <v:path arrowok="t"/>
              </v:shape>
            </v:group>
            <v:group style="position:absolute;left:6515;top:50;width:2;height:24" coordorigin="6515,50" coordsize="2,24">
              <v:shape style="position:absolute;left:6515;top:50;width:2;height:24" coordorigin="6515,50" coordsize="0,24" path="m6515,50l6515,74e" filled="false" stroked="true" strokeweight=".098107pt" strokecolor="#ff0000">
                <v:path arrowok="t"/>
              </v:shape>
            </v:group>
            <v:group style="position:absolute;left:6503;top:61;width:24;height:2" coordorigin="6503,61" coordsize="24,2">
              <v:shape style="position:absolute;left:6503;top:61;width:24;height:2" coordorigin="6503,61" coordsize="24,0" path="m6503,61l6527,61e" filled="false" stroked="true" strokeweight=".09927pt" strokecolor="#ff0000">
                <v:path arrowok="t"/>
              </v:shape>
            </v:group>
            <v:group style="position:absolute;left:6515;top:49;width:2;height:24" coordorigin="6515,49" coordsize="2,24">
              <v:shape style="position:absolute;left:6515;top:49;width:2;height:24" coordorigin="6515,49" coordsize="0,24" path="m6515,49l6515,73e" filled="false" stroked="true" strokeweight=".098107pt" strokecolor="#ff0000">
                <v:path arrowok="t"/>
              </v:shape>
            </v:group>
            <v:group style="position:absolute;left:6503;top:61;width:24;height:2" coordorigin="6503,61" coordsize="24,2">
              <v:shape style="position:absolute;left:6503;top:61;width:24;height:2" coordorigin="6503,61" coordsize="24,0" path="m6503,61l6527,61e" filled="false" stroked="true" strokeweight=".09927pt" strokecolor="#ff0000">
                <v:path arrowok="t"/>
              </v:shape>
            </v:group>
            <v:group style="position:absolute;left:6515;top:49;width:2;height:24" coordorigin="6515,49" coordsize="2,24">
              <v:shape style="position:absolute;left:6515;top:49;width:2;height:24" coordorigin="6515,49" coordsize="0,24" path="m6515,49l6515,73e" filled="false" stroked="true" strokeweight=".098107pt" strokecolor="#ff0000">
                <v:path arrowok="t"/>
              </v:shape>
            </v:group>
            <v:group style="position:absolute;left:6503;top:60;width:24;height:2" coordorigin="6503,60" coordsize="24,2">
              <v:shape style="position:absolute;left:6503;top:60;width:24;height:2" coordorigin="6503,60" coordsize="24,0" path="m6503,60l6527,60e" filled="false" stroked="true" strokeweight=".09927pt" strokecolor="#ff0000">
                <v:path arrowok="t"/>
              </v:shape>
            </v:group>
            <v:group style="position:absolute;left:6515;top:48;width:2;height:24" coordorigin="6515,48" coordsize="2,24">
              <v:shape style="position:absolute;left:6515;top:48;width:2;height:24" coordorigin="6515,48" coordsize="0,24" path="m6515,48l6515,72e" filled="false" stroked="true" strokeweight=".098107pt" strokecolor="#ff0000">
                <v:path arrowok="t"/>
              </v:shape>
            </v:group>
            <v:group style="position:absolute;left:6503;top:59;width:24;height:2" coordorigin="6503,59" coordsize="24,2">
              <v:shape style="position:absolute;left:6503;top:59;width:24;height:2" coordorigin="6503,59" coordsize="24,0" path="m6503,59l6527,59e" filled="false" stroked="true" strokeweight=".09927pt" strokecolor="#ff0000">
                <v:path arrowok="t"/>
              </v:shape>
            </v:group>
            <v:group style="position:absolute;left:6515;top:47;width:2;height:24" coordorigin="6515,47" coordsize="2,24">
              <v:shape style="position:absolute;left:6515;top:47;width:2;height:24" coordorigin="6515,47" coordsize="0,24" path="m6515,47l6515,71e" filled="false" stroked="true" strokeweight=".098107pt" strokecolor="#ff0000">
                <v:path arrowok="t"/>
              </v:shape>
            </v:group>
            <v:group style="position:absolute;left:6503;top:58;width:24;height:2" coordorigin="6503,58" coordsize="24,2">
              <v:shape style="position:absolute;left:6503;top:58;width:24;height:2" coordorigin="6503,58" coordsize="24,0" path="m6503,58l6527,58e" filled="false" stroked="true" strokeweight=".09927pt" strokecolor="#ff0000">
                <v:path arrowok="t"/>
              </v:shape>
            </v:group>
            <v:group style="position:absolute;left:6515;top:47;width:2;height:24" coordorigin="6515,47" coordsize="2,24">
              <v:shape style="position:absolute;left:6515;top:47;width:2;height:24" coordorigin="6515,47" coordsize="0,24" path="m6515,47l6515,70e" filled="false" stroked="true" strokeweight=".098107pt" strokecolor="#ff0000">
                <v:path arrowok="t"/>
              </v:shape>
            </v:group>
            <v:group style="position:absolute;left:6503;top:57;width:24;height:2" coordorigin="6503,57" coordsize="24,2">
              <v:shape style="position:absolute;left:6503;top:57;width:24;height:2" coordorigin="6503,57" coordsize="24,0" path="m6503,57l6527,57e" filled="false" stroked="true" strokeweight=".09927pt" strokecolor="#ff0000">
                <v:path arrowok="t"/>
              </v:shape>
            </v:group>
            <v:group style="position:absolute;left:6515;top:46;width:2;height:24" coordorigin="6515,46" coordsize="2,24">
              <v:shape style="position:absolute;left:6515;top:46;width:2;height:24" coordorigin="6515,46" coordsize="0,24" path="m6515,46l6515,69e" filled="false" stroked="true" strokeweight=".098107pt" strokecolor="#ff0000">
                <v:path arrowok="t"/>
              </v:shape>
            </v:group>
            <v:group style="position:absolute;left:6503;top:56;width:24;height:2" coordorigin="6503,56" coordsize="24,2">
              <v:shape style="position:absolute;left:6503;top:56;width:24;height:2" coordorigin="6503,56" coordsize="24,0" path="m6503,56l6527,56e" filled="false" stroked="true" strokeweight=".09927pt" strokecolor="#ff0000">
                <v:path arrowok="t"/>
              </v:shape>
            </v:group>
            <v:group style="position:absolute;left:6515;top:45;width:2;height:24" coordorigin="6515,45" coordsize="2,24">
              <v:shape style="position:absolute;left:6515;top:45;width:2;height:24" coordorigin="6515,45" coordsize="0,24" path="m6515,45l6515,68e" filled="false" stroked="true" strokeweight=".098107pt" strokecolor="#ff0000">
                <v:path arrowok="t"/>
              </v:shape>
            </v:group>
            <v:group style="position:absolute;left:6503;top:55;width:24;height:2" coordorigin="6503,55" coordsize="24,2">
              <v:shape style="position:absolute;left:6503;top:55;width:24;height:2" coordorigin="6503,55" coordsize="24,0" path="m6503,55l6527,55e" filled="false" stroked="true" strokeweight=".09927pt" strokecolor="#ff0000">
                <v:path arrowok="t"/>
              </v:shape>
            </v:group>
            <v:group style="position:absolute;left:6515;top:44;width:2;height:24" coordorigin="6515,44" coordsize="2,24">
              <v:shape style="position:absolute;left:6515;top:44;width:2;height:24" coordorigin="6515,44" coordsize="0,24" path="m6515,44l6515,67e" filled="false" stroked="true" strokeweight=".098107pt" strokecolor="#ff0000">
                <v:path arrowok="t"/>
              </v:shape>
            </v:group>
            <v:group style="position:absolute;left:6503;top:55;width:24;height:2" coordorigin="6503,55" coordsize="24,2">
              <v:shape style="position:absolute;left:6503;top:55;width:24;height:2" coordorigin="6503,55" coordsize="24,0" path="m6503,55l6527,55e" filled="false" stroked="true" strokeweight=".09927pt" strokecolor="#ff0000">
                <v:path arrowok="t"/>
              </v:shape>
            </v:group>
            <v:group style="position:absolute;left:6515;top:43;width:2;height:24" coordorigin="6515,43" coordsize="2,24">
              <v:shape style="position:absolute;left:6515;top:43;width:2;height:24" coordorigin="6515,43" coordsize="0,24" path="m6515,43l6515,67e" filled="false" stroked="true" strokeweight=".098107pt" strokecolor="#ff0000">
                <v:path arrowok="t"/>
              </v:shape>
            </v:group>
            <v:group style="position:absolute;left:6503;top:54;width:24;height:2" coordorigin="6503,54" coordsize="24,2">
              <v:shape style="position:absolute;left:6503;top:54;width:24;height:2" coordorigin="6503,54" coordsize="24,0" path="m6503,54l6527,54e" filled="false" stroked="true" strokeweight=".09927pt" strokecolor="#ff0000">
                <v:path arrowok="t"/>
              </v:shape>
            </v:group>
            <v:group style="position:absolute;left:6515;top:42;width:2;height:24" coordorigin="6515,42" coordsize="2,24">
              <v:shape style="position:absolute;left:6515;top:42;width:2;height:24" coordorigin="6515,42" coordsize="0,24" path="m6515,42l6515,66e" filled="false" stroked="true" strokeweight=".098107pt" strokecolor="#ff0000">
                <v:path arrowok="t"/>
              </v:shape>
            </v:group>
            <v:group style="position:absolute;left:6503;top:53;width:24;height:2" coordorigin="6503,53" coordsize="24,2">
              <v:shape style="position:absolute;left:6503;top:53;width:24;height:2" coordorigin="6503,53" coordsize="24,0" path="m6503,53l6527,53e" filled="false" stroked="true" strokeweight=".09927pt" strokecolor="#ff0000">
                <v:path arrowok="t"/>
              </v:shape>
            </v:group>
            <v:group style="position:absolute;left:6515;top:42;width:2;height:24" coordorigin="6515,42" coordsize="2,24">
              <v:shape style="position:absolute;left:6515;top:42;width:2;height:24" coordorigin="6515,42" coordsize="0,24" path="m6515,42l6515,65e" filled="false" stroked="true" strokeweight=".098107pt" strokecolor="#ff0000">
                <v:path arrowok="t"/>
              </v:shape>
            </v:group>
            <v:group style="position:absolute;left:6503;top:52;width:24;height:2" coordorigin="6503,52" coordsize="24,2">
              <v:shape style="position:absolute;left:6503;top:52;width:24;height:2" coordorigin="6503,52" coordsize="24,0" path="m6503,52l6527,52e" filled="false" stroked="true" strokeweight=".09927pt" strokecolor="#ff0000">
                <v:path arrowok="t"/>
              </v:shape>
            </v:group>
            <v:group style="position:absolute;left:6515;top:40;width:2;height:24" coordorigin="6515,40" coordsize="2,24">
              <v:shape style="position:absolute;left:6515;top:40;width:2;height:24" coordorigin="6515,40" coordsize="0,24" path="m6515,40l6515,64e" filled="false" stroked="true" strokeweight=".098107pt" strokecolor="#ff0000">
                <v:path arrowok="t"/>
              </v:shape>
            </v:group>
            <v:group style="position:absolute;left:6503;top:51;width:24;height:2" coordorigin="6503,51" coordsize="24,2">
              <v:shape style="position:absolute;left:6503;top:51;width:24;height:2" coordorigin="6503,51" coordsize="24,0" path="m6503,51l6527,51e" filled="false" stroked="true" strokeweight=".09927pt" strokecolor="#ff0000">
                <v:path arrowok="t"/>
              </v:shape>
            </v:group>
            <v:group style="position:absolute;left:6515;top:40;width:2;height:24" coordorigin="6515,40" coordsize="2,24">
              <v:shape style="position:absolute;left:6515;top:40;width:2;height:24" coordorigin="6515,40" coordsize="0,24" path="m6515,40l6515,63e" filled="false" stroked="true" strokeweight=".098107pt" strokecolor="#ff0000">
                <v:path arrowok="t"/>
              </v:shape>
            </v:group>
            <v:group style="position:absolute;left:6503;top:50;width:24;height:2" coordorigin="6503,50" coordsize="24,2">
              <v:shape style="position:absolute;left:6503;top:50;width:24;height:2" coordorigin="6503,50" coordsize="24,0" path="m6503,50l6527,50e" filled="false" stroked="true" strokeweight=".09927pt" strokecolor="#ff0000">
                <v:path arrowok="t"/>
              </v:shape>
            </v:group>
            <v:group style="position:absolute;left:6515;top:38;width:2;height:24" coordorigin="6515,38" coordsize="2,24">
              <v:shape style="position:absolute;left:6515;top:38;width:2;height:24" coordorigin="6515,38" coordsize="0,24" path="m6515,38l6515,62e" filled="false" stroked="true" strokeweight=".098107pt" strokecolor="#ff0000">
                <v:path arrowok="t"/>
              </v:shape>
            </v:group>
            <v:group style="position:absolute;left:6503;top:49;width:24;height:2" coordorigin="6503,49" coordsize="24,2">
              <v:shape style="position:absolute;left:6503;top:49;width:24;height:2" coordorigin="6503,49" coordsize="24,0" path="m6503,49l6527,49e" filled="false" stroked="true" strokeweight=".09927pt" strokecolor="#ff0000">
                <v:path arrowok="t"/>
              </v:shape>
            </v:group>
            <v:group style="position:absolute;left:6515;top:38;width:2;height:24" coordorigin="6515,38" coordsize="2,24">
              <v:shape style="position:absolute;left:6515;top:38;width:2;height:24" coordorigin="6515,38" coordsize="0,24" path="m6515,38l6515,61e" filled="false" stroked="true" strokeweight=".098107pt" strokecolor="#ff0000">
                <v:path arrowok="t"/>
              </v:shape>
            </v:group>
            <v:group style="position:absolute;left:6503;top:49;width:24;height:2" coordorigin="6503,49" coordsize="24,2">
              <v:shape style="position:absolute;left:6503;top:49;width:24;height:2" coordorigin="6503,49" coordsize="24,0" path="m6503,49l6527,49e" filled="false" stroked="true" strokeweight=".09927pt" strokecolor="#ff0000">
                <v:path arrowok="t"/>
              </v:shape>
            </v:group>
            <v:group style="position:absolute;left:6515;top:37;width:2;height:24" coordorigin="6515,37" coordsize="2,24">
              <v:shape style="position:absolute;left:6515;top:37;width:2;height:24" coordorigin="6515,37" coordsize="0,24" path="m6515,37l6515,61e" filled="false" stroked="true" strokeweight=".098107pt" strokecolor="#ff0000">
                <v:path arrowok="t"/>
              </v:shape>
            </v:group>
            <v:group style="position:absolute;left:6503;top:49;width:24;height:2" coordorigin="6503,49" coordsize="24,2">
              <v:shape style="position:absolute;left:6503;top:49;width:24;height:2" coordorigin="6503,49" coordsize="24,0" path="m6503,49l6527,49e" filled="false" stroked="true" strokeweight=".09927pt" strokecolor="#ff0000">
                <v:path arrowok="t"/>
              </v:shape>
            </v:group>
            <v:group style="position:absolute;left:6515;top:37;width:2;height:24" coordorigin="6515,37" coordsize="2,24">
              <v:shape style="position:absolute;left:6515;top:37;width:2;height:24" coordorigin="6515,37" coordsize="0,24" path="m6515,37l6515,61e" filled="false" stroked="true" strokeweight=".098107pt" strokecolor="#ff0000">
                <v:path arrowok="t"/>
              </v:shape>
            </v:group>
            <v:group style="position:absolute;left:6503;top:48;width:24;height:2" coordorigin="6503,48" coordsize="24,2">
              <v:shape style="position:absolute;left:6503;top:48;width:24;height:2" coordorigin="6503,48" coordsize="24,0" path="m6503,48l6527,48e" filled="false" stroked="true" strokeweight=".09927pt" strokecolor="#ff0000">
                <v:path arrowok="t"/>
              </v:shape>
            </v:group>
            <v:group style="position:absolute;left:6515;top:36;width:2;height:24" coordorigin="6515,36" coordsize="2,24">
              <v:shape style="position:absolute;left:6515;top:36;width:2;height:24" coordorigin="6515,36" coordsize="0,24" path="m6515,36l6515,60e" filled="false" stroked="true" strokeweight=".098107pt" strokecolor="#ff0000">
                <v:path arrowok="t"/>
              </v:shape>
            </v:group>
            <v:group style="position:absolute;left:6503;top:48;width:24;height:2" coordorigin="6503,48" coordsize="24,2">
              <v:shape style="position:absolute;left:6503;top:48;width:24;height:2" coordorigin="6503,48" coordsize="24,0" path="m6503,48l6527,48e" filled="false" stroked="true" strokeweight=".09927pt" strokecolor="#ff0000">
                <v:path arrowok="t"/>
              </v:shape>
            </v:group>
            <v:group style="position:absolute;left:6515;top:36;width:2;height:24" coordorigin="6515,36" coordsize="2,24">
              <v:shape style="position:absolute;left:6515;top:36;width:2;height:24" coordorigin="6515,36" coordsize="0,24" path="m6515,36l6515,59e" filled="false" stroked="true" strokeweight=".098107pt" strokecolor="#ff0000">
                <v:path arrowok="t"/>
              </v:shape>
            </v:group>
            <v:group style="position:absolute;left:6503;top:47;width:24;height:2" coordorigin="6503,47" coordsize="24,2">
              <v:shape style="position:absolute;left:6503;top:47;width:24;height:2" coordorigin="6503,47" coordsize="24,0" path="m6503,47l6527,47e" filled="false" stroked="true" strokeweight=".09927pt" strokecolor="#ff0000">
                <v:path arrowok="t"/>
              </v:shape>
            </v:group>
            <v:group style="position:absolute;left:6515;top:35;width:2;height:24" coordorigin="6515,35" coordsize="2,24">
              <v:shape style="position:absolute;left:6515;top:35;width:2;height:24" coordorigin="6515,35" coordsize="0,24" path="m6515,35l6515,59e" filled="false" stroked="true" strokeweight=".098107pt" strokecolor="#ff0000">
                <v:path arrowok="t"/>
              </v:shape>
            </v:group>
            <v:group style="position:absolute;left:6503;top:47;width:24;height:2" coordorigin="6503,47" coordsize="24,2">
              <v:shape style="position:absolute;left:6503;top:47;width:24;height:2" coordorigin="6503,47" coordsize="24,0" path="m6503,47l6527,47e" filled="false" stroked="true" strokeweight=".09927pt" strokecolor="#ff0000">
                <v:path arrowok="t"/>
              </v:shape>
            </v:group>
            <v:group style="position:absolute;left:6515;top:35;width:2;height:24" coordorigin="6515,35" coordsize="2,24">
              <v:shape style="position:absolute;left:6515;top:35;width:2;height:24" coordorigin="6515,35" coordsize="0,24" path="m6515,35l6515,59e" filled="false" stroked="true" strokeweight=".098107pt" strokecolor="#ff0000">
                <v:path arrowok="t"/>
              </v:shape>
            </v:group>
            <v:group style="position:absolute;left:6503;top:47;width:24;height:2" coordorigin="6503,47" coordsize="24,2">
              <v:shape style="position:absolute;left:6503;top:47;width:24;height:2" coordorigin="6503,47" coordsize="24,0" path="m6503,47l6527,47e" filled="false" stroked="true" strokeweight=".09927pt" strokecolor="#ff0000">
                <v:path arrowok="t"/>
              </v:shape>
            </v:group>
            <v:group style="position:absolute;left:6515;top:35;width:2;height:24" coordorigin="6515,35" coordsize="2,24">
              <v:shape style="position:absolute;left:6515;top:35;width:2;height:24" coordorigin="6515,35" coordsize="0,24" path="m6515,35l6515,58e" filled="false" stroked="true" strokeweight=".098107pt" strokecolor="#ff0000">
                <v:path arrowok="t"/>
              </v:shape>
            </v:group>
            <v:group style="position:absolute;left:6503;top:46;width:24;height:2" coordorigin="6503,46" coordsize="24,2">
              <v:shape style="position:absolute;left:6503;top:46;width:24;height:2" coordorigin="6503,46" coordsize="24,0" path="m6503,46l6527,46e" filled="false" stroked="true" strokeweight=".09927pt" strokecolor="#ff0000">
                <v:path arrowok="t"/>
              </v:shape>
            </v:group>
            <v:group style="position:absolute;left:6515;top:34;width:2;height:24" coordorigin="6515,34" coordsize="2,24">
              <v:shape style="position:absolute;left:6515;top:34;width:2;height:24" coordorigin="6515,34" coordsize="0,24" path="m6515,34l6515,58e" filled="false" stroked="true" strokeweight=".098107pt" strokecolor="#ff0000">
                <v:path arrowok="t"/>
              </v:shape>
            </v:group>
            <v:group style="position:absolute;left:6503;top:45;width:24;height:2" coordorigin="6503,45" coordsize="24,2">
              <v:shape style="position:absolute;left:6503;top:45;width:24;height:2" coordorigin="6503,45" coordsize="24,0" path="m6503,45l6527,45e" filled="false" stroked="true" strokeweight=".09927pt" strokecolor="#ff0000">
                <v:path arrowok="t"/>
              </v:shape>
            </v:group>
            <v:group style="position:absolute;left:6515;top:33;width:2;height:24" coordorigin="6515,33" coordsize="2,24">
              <v:shape style="position:absolute;left:6515;top:33;width:2;height:24" coordorigin="6515,33" coordsize="0,24" path="m6515,33l6515,57e" filled="false" stroked="true" strokeweight=".098107pt" strokecolor="#ff0000">
                <v:path arrowok="t"/>
              </v:shape>
            </v:group>
            <v:group style="position:absolute;left:6503;top:45;width:24;height:2" coordorigin="6503,45" coordsize="24,2">
              <v:shape style="position:absolute;left:6503;top:45;width:24;height:2" coordorigin="6503,45" coordsize="24,0" path="m6503,45l6527,45e" filled="false" stroked="true" strokeweight=".09927pt" strokecolor="#ff0000">
                <v:path arrowok="t"/>
              </v:shape>
            </v:group>
            <v:group style="position:absolute;left:6515;top:33;width:2;height:24" coordorigin="6515,33" coordsize="2,24">
              <v:shape style="position:absolute;left:6515;top:33;width:2;height:24" coordorigin="6515,33" coordsize="0,24" path="m6515,33l6515,57e" filled="false" stroked="true" strokeweight=".098107pt" strokecolor="#ff0000">
                <v:path arrowok="t"/>
              </v:shape>
            </v:group>
            <v:group style="position:absolute;left:6503;top:45;width:24;height:2" coordorigin="6503,45" coordsize="24,2">
              <v:shape style="position:absolute;left:6503;top:45;width:24;height:2" coordorigin="6503,45" coordsize="24,0" path="m6503,45l6527,45e" filled="false" stroked="true" strokeweight=".09927pt" strokecolor="#ff0000">
                <v:path arrowok="t"/>
              </v:shape>
            </v:group>
            <v:group style="position:absolute;left:6515;top:33;width:2;height:24" coordorigin="6515,33" coordsize="2,24">
              <v:shape style="position:absolute;left:6515;top:33;width:2;height:24" coordorigin="6515,33" coordsize="0,24" path="m6515,33l6515,56e" filled="false" stroked="true" strokeweight=".098107pt" strokecolor="#ff0000">
                <v:path arrowok="t"/>
              </v:shape>
            </v:group>
            <v:group style="position:absolute;left:6503;top:44;width:24;height:2" coordorigin="6503,44" coordsize="24,2">
              <v:shape style="position:absolute;left:6503;top:44;width:24;height:2" coordorigin="6503,44" coordsize="24,0" path="m6503,44l6527,44e" filled="false" stroked="true" strokeweight=".09927pt" strokecolor="#ff0000">
                <v:path arrowok="t"/>
              </v:shape>
            </v:group>
            <v:group style="position:absolute;left:6515;top:32;width:2;height:24" coordorigin="6515,32" coordsize="2,24">
              <v:shape style="position:absolute;left:6515;top:32;width:2;height:24" coordorigin="6515,32" coordsize="0,24" path="m6515,32l6515,55e" filled="false" stroked="true" strokeweight=".098107pt" strokecolor="#ff0000">
                <v:path arrowok="t"/>
              </v:shape>
            </v:group>
            <v:group style="position:absolute;left:6503;top:43;width:24;height:2" coordorigin="6503,43" coordsize="24,2">
              <v:shape style="position:absolute;left:6503;top:43;width:24;height:2" coordorigin="6503,43" coordsize="24,0" path="m6503,43l6527,43e" filled="false" stroked="true" strokeweight=".09927pt" strokecolor="#ff0000">
                <v:path arrowok="t"/>
              </v:shape>
            </v:group>
            <v:group style="position:absolute;left:6515;top:31;width:2;height:24" coordorigin="6515,31" coordsize="2,24">
              <v:shape style="position:absolute;left:6515;top:31;width:2;height:24" coordorigin="6515,31" coordsize="0,24" path="m6515,31l6515,55e" filled="false" stroked="true" strokeweight=".098107pt" strokecolor="#ff0000">
                <v:path arrowok="t"/>
              </v:shape>
            </v:group>
            <v:group style="position:absolute;left:6503;top:42;width:24;height:2" coordorigin="6503,42" coordsize="24,2">
              <v:shape style="position:absolute;left:6503;top:42;width:24;height:2" coordorigin="6503,42" coordsize="24,0" path="m6503,42l6527,42e" filled="false" stroked="true" strokeweight=".09927pt" strokecolor="#ff0000">
                <v:path arrowok="t"/>
              </v:shape>
            </v:group>
            <v:group style="position:absolute;left:6515;top:30;width:2;height:24" coordorigin="6515,30" coordsize="2,24">
              <v:shape style="position:absolute;left:6515;top:30;width:2;height:24" coordorigin="6515,30" coordsize="0,24" path="m6515,30l6515,54e" filled="false" stroked="true" strokeweight=".098107pt" strokecolor="#ff0000">
                <v:path arrowok="t"/>
              </v:shape>
            </v:group>
            <v:group style="position:absolute;left:6503;top:41;width:24;height:2" coordorigin="6503,41" coordsize="24,2">
              <v:shape style="position:absolute;left:6503;top:41;width:24;height:2" coordorigin="6503,41" coordsize="24,0" path="m6503,41l6527,41e" filled="false" stroked="true" strokeweight=".09927pt" strokecolor="#ff0000">
                <v:path arrowok="t"/>
              </v:shape>
            </v:group>
            <v:group style="position:absolute;left:6515;top:29;width:2;height:24" coordorigin="6515,29" coordsize="2,24">
              <v:shape style="position:absolute;left:6515;top:29;width:2;height:24" coordorigin="6515,29" coordsize="0,24" path="m6515,29l6515,52e" filled="false" stroked="true" strokeweight=".098107pt" strokecolor="#ff0000">
                <v:path arrowok="t"/>
              </v:shape>
            </v:group>
            <v:group style="position:absolute;left:6503;top:40;width:24;height:2" coordorigin="6503,40" coordsize="24,2">
              <v:shape style="position:absolute;left:6503;top:40;width:24;height:2" coordorigin="6503,40" coordsize="24,0" path="m6503,40l6527,40e" filled="false" stroked="true" strokeweight=".09927pt" strokecolor="#ff0000">
                <v:path arrowok="t"/>
              </v:shape>
            </v:group>
            <v:group style="position:absolute;left:6515;top:28;width:2;height:24" coordorigin="6515,28" coordsize="2,24">
              <v:shape style="position:absolute;left:6515;top:28;width:2;height:24" coordorigin="6515,28" coordsize="0,24" path="m6515,28l6515,52e" filled="false" stroked="true" strokeweight=".098107pt" strokecolor="#ff0000">
                <v:path arrowok="t"/>
              </v:shape>
            </v:group>
            <v:group style="position:absolute;left:6503;top:39;width:24;height:2" coordorigin="6503,39" coordsize="24,2">
              <v:shape style="position:absolute;left:6503;top:39;width:24;height:2" coordorigin="6503,39" coordsize="24,0" path="m6503,39l6527,39e" filled="false" stroked="true" strokeweight=".09927pt" strokecolor="#ff0000">
                <v:path arrowok="t"/>
              </v:shape>
            </v:group>
            <v:group style="position:absolute;left:6515;top:27;width:2;height:24" coordorigin="6515,27" coordsize="2,24">
              <v:shape style="position:absolute;left:6515;top:27;width:2;height:24" coordorigin="6515,27" coordsize="0,24" path="m6515,27l6515,50e" filled="false" stroked="true" strokeweight=".098107pt" strokecolor="#ff0000">
                <v:path arrowok="t"/>
              </v:shape>
            </v:group>
            <v:group style="position:absolute;left:6503;top:37;width:24;height:2" coordorigin="6503,37" coordsize="24,2">
              <v:shape style="position:absolute;left:6503;top:37;width:24;height:2" coordorigin="6503,37" coordsize="24,0" path="m6503,37l6527,37e" filled="false" stroked="true" strokeweight=".09927pt" strokecolor="#ff0000">
                <v:path arrowok="t"/>
              </v:shape>
            </v:group>
            <v:group style="position:absolute;left:6515;top:25;width:2;height:24" coordorigin="6515,25" coordsize="2,24">
              <v:shape style="position:absolute;left:6515;top:25;width:2;height:24" coordorigin="6515,25" coordsize="0,24" path="m6515,25l6515,49e" filled="false" stroked="true" strokeweight=".098107pt" strokecolor="#ff0000">
                <v:path arrowok="t"/>
              </v:shape>
            </v:group>
            <v:group style="position:absolute;left:6503;top:37;width:24;height:2" coordorigin="6503,37" coordsize="24,2">
              <v:shape style="position:absolute;left:6503;top:37;width:24;height:2" coordorigin="6503,37" coordsize="24,0" path="m6503,37l6527,37e" filled="false" stroked="true" strokeweight=".09927pt" strokecolor="#ff0000">
                <v:path arrowok="t"/>
              </v:shape>
            </v:group>
            <v:group style="position:absolute;left:6515;top:25;width:2;height:24" coordorigin="6515,25" coordsize="2,24">
              <v:shape style="position:absolute;left:6515;top:25;width:2;height:24" coordorigin="6515,25" coordsize="0,24" path="m6515,25l6515,48e" filled="false" stroked="true" strokeweight=".098107pt" strokecolor="#ff0000">
                <v:path arrowok="t"/>
              </v:shape>
            </v:group>
            <v:group style="position:absolute;left:6503;top:36;width:24;height:2" coordorigin="6503,36" coordsize="24,2">
              <v:shape style="position:absolute;left:6503;top:36;width:24;height:2" coordorigin="6503,36" coordsize="24,0" path="m6503,36l6527,36e" filled="false" stroked="true" strokeweight=".09927pt" strokecolor="#ff0000">
                <v:path arrowok="t"/>
              </v:shape>
            </v:group>
            <v:group style="position:absolute;left:6515;top:24;width:2;height:24" coordorigin="6515,24" coordsize="2,24">
              <v:shape style="position:absolute;left:6515;top:24;width:2;height:24" coordorigin="6515,24" coordsize="0,24" path="m6515,24l6515,48e" filled="false" stroked="true" strokeweight=".098107pt" strokecolor="#ff0000">
                <v:path arrowok="t"/>
              </v:shape>
            </v:group>
            <v:group style="position:absolute;left:6503;top:36;width:24;height:2" coordorigin="6503,36" coordsize="24,2">
              <v:shape style="position:absolute;left:6503;top:36;width:24;height:2" coordorigin="6503,36" coordsize="24,0" path="m6503,36l6527,36e" filled="false" stroked="true" strokeweight=".09927pt" strokecolor="#ff0000">
                <v:path arrowok="t"/>
              </v:shape>
            </v:group>
            <v:group style="position:absolute;left:6515;top:24;width:2;height:24" coordorigin="6515,24" coordsize="2,24">
              <v:shape style="position:absolute;left:6515;top:24;width:2;height:24" coordorigin="6515,24" coordsize="0,24" path="m6515,24l6515,48e" filled="false" stroked="true" strokeweight=".098107pt" strokecolor="#ff0000">
                <v:path arrowok="t"/>
              </v:shape>
            </v:group>
            <v:group style="position:absolute;left:6503;top:35;width:24;height:2" coordorigin="6503,35" coordsize="24,2">
              <v:shape style="position:absolute;left:6503;top:35;width:24;height:2" coordorigin="6503,35" coordsize="24,0" path="m6503,35l6527,35e" filled="false" stroked="true" strokeweight=".09927pt" strokecolor="#ff0000">
                <v:path arrowok="t"/>
              </v:shape>
            </v:group>
            <v:group style="position:absolute;left:6515;top:23;width:2;height:24" coordorigin="6515,23" coordsize="2,24">
              <v:shape style="position:absolute;left:6515;top:23;width:2;height:24" coordorigin="6515,23" coordsize="0,24" path="m6515,23l6515,47e" filled="false" stroked="true" strokeweight=".098107pt" strokecolor="#ff0000">
                <v:path arrowok="t"/>
              </v:shape>
            </v:group>
            <v:group style="position:absolute;left:6503;top:35;width:24;height:2" coordorigin="6503,35" coordsize="24,2">
              <v:shape style="position:absolute;left:6503;top:35;width:24;height:2" coordorigin="6503,35" coordsize="24,0" path="m6503,35l6527,35e" filled="false" stroked="true" strokeweight=".09927pt" strokecolor="#ff0000">
                <v:path arrowok="t"/>
              </v:shape>
            </v:group>
            <v:group style="position:absolute;left:6515;top:23;width:2;height:24" coordorigin="6515,23" coordsize="2,24">
              <v:shape style="position:absolute;left:6515;top:23;width:2;height:24" coordorigin="6515,23" coordsize="0,24" path="m6515,23l6515,47e" filled="false" stroked="true" strokeweight=".098107pt" strokecolor="#ff0000">
                <v:path arrowok="t"/>
              </v:shape>
            </v:group>
            <v:group style="position:absolute;left:6503;top:34;width:24;height:2" coordorigin="6503,34" coordsize="24,2">
              <v:shape style="position:absolute;left:6503;top:34;width:24;height:2" coordorigin="6503,34" coordsize="24,0" path="m6503,34l6527,34e" filled="false" stroked="true" strokeweight=".09927pt" strokecolor="#ff0000">
                <v:path arrowok="t"/>
              </v:shape>
            </v:group>
            <v:group style="position:absolute;left:6515;top:22;width:2;height:24" coordorigin="6515,22" coordsize="2,24">
              <v:shape style="position:absolute;left:6515;top:22;width:2;height:24" coordorigin="6515,22" coordsize="0,24" path="m6515,22l6515,46e" filled="false" stroked="true" strokeweight=".098107pt" strokecolor="#ff0000">
                <v:path arrowok="t"/>
              </v:shape>
            </v:group>
            <v:group style="position:absolute;left:6503;top:34;width:24;height:2" coordorigin="6503,34" coordsize="24,2">
              <v:shape style="position:absolute;left:6503;top:34;width:24;height:2" coordorigin="6503,34" coordsize="24,0" path="m6503,34l6527,34e" filled="false" stroked="true" strokeweight=".09927pt" strokecolor="#ff0000">
                <v:path arrowok="t"/>
              </v:shape>
            </v:group>
            <v:group style="position:absolute;left:6515;top:22;width:2;height:24" coordorigin="6515,22" coordsize="2,24">
              <v:shape style="position:absolute;left:6515;top:22;width:2;height:24" coordorigin="6515,22" coordsize="0,24" path="m6515,22l6515,46e" filled="false" stroked="true" strokeweight=".098107pt" strokecolor="#ff0000">
                <v:path arrowok="t"/>
              </v:shape>
            </v:group>
            <v:group style="position:absolute;left:6503;top:34;width:24;height:2" coordorigin="6503,34" coordsize="24,2">
              <v:shape style="position:absolute;left:6503;top:34;width:24;height:2" coordorigin="6503,34" coordsize="24,0" path="m6503,34l6527,34e" filled="false" stroked="true" strokeweight=".09927pt" strokecolor="#ff0000">
                <v:path arrowok="t"/>
              </v:shape>
            </v:group>
            <v:group style="position:absolute;left:6515;top:22;width:2;height:24" coordorigin="6515,22" coordsize="2,24">
              <v:shape style="position:absolute;left:6515;top:22;width:2;height:24" coordorigin="6515,22" coordsize="0,24" path="m6515,22l6515,46e" filled="false" stroked="true" strokeweight=".098107pt" strokecolor="#ff0000">
                <v:path arrowok="t"/>
              </v:shape>
            </v:group>
            <v:group style="position:absolute;left:6503;top:33;width:24;height:2" coordorigin="6503,33" coordsize="24,2">
              <v:shape style="position:absolute;left:6503;top:33;width:24;height:2" coordorigin="6503,33" coordsize="24,0" path="m6503,33l6527,33e" filled="false" stroked="true" strokeweight=".09927pt" strokecolor="#ff0000">
                <v:path arrowok="t"/>
              </v:shape>
            </v:group>
            <v:group style="position:absolute;left:6515;top:21;width:2;height:24" coordorigin="6515,21" coordsize="2,24">
              <v:shape style="position:absolute;left:6515;top:21;width:2;height:24" coordorigin="6515,21" coordsize="0,24" path="m6515,21l6515,45e" filled="false" stroked="true" strokeweight=".098107pt" strokecolor="#ff0000">
                <v:path arrowok="t"/>
              </v:shape>
            </v:group>
            <v:group style="position:absolute;left:6503;top:33;width:24;height:2" coordorigin="6503,33" coordsize="24,2">
              <v:shape style="position:absolute;left:6503;top:33;width:24;height:2" coordorigin="6503,33" coordsize="24,0" path="m6503,33l6527,33e" filled="false" stroked="true" strokeweight=".09927pt" strokecolor="#ff0000">
                <v:path arrowok="t"/>
              </v:shape>
            </v:group>
            <v:group style="position:absolute;left:6515;top:21;width:2;height:24" coordorigin="6515,21" coordsize="2,24">
              <v:shape style="position:absolute;left:6515;top:21;width:2;height:24" coordorigin="6515,21" coordsize="0,24" path="m6515,21l6515,45e" filled="false" stroked="true" strokeweight=".098107pt" strokecolor="#ff0000">
                <v:path arrowok="t"/>
              </v:shape>
            </v:group>
            <v:group style="position:absolute;left:6824;top:1033;width:24;height:2" coordorigin="6824,1033" coordsize="24,2">
              <v:shape style="position:absolute;left:6824;top:1033;width:24;height:2" coordorigin="6824,1033" coordsize="24,0" path="m6824,1033l6847,1033e" filled="false" stroked="true" strokeweight=".09927pt" strokecolor="#ff0000">
                <v:path arrowok="t"/>
              </v:shape>
            </v:group>
            <v:group style="position:absolute;left:6824;top:1032;width:24;height:2" coordorigin="6824,1032" coordsize="24,2">
              <v:shape style="position:absolute;left:6824;top:1032;width:24;height:2" coordorigin="6824,1032" coordsize="24,0" path="m6824,1032l6847,1032e" filled="false" stroked="true" strokeweight=".09927pt" strokecolor="#ff0000">
                <v:path arrowok="t"/>
              </v:shape>
            </v:group>
            <v:group style="position:absolute;left:6824;top:1027;width:24;height:2" coordorigin="6824,1027" coordsize="24,2">
              <v:shape style="position:absolute;left:6824;top:1027;width:24;height:2" coordorigin="6824,1027" coordsize="24,0" path="m6824,1027l6847,1027e" filled="false" stroked="true" strokeweight=".09927pt" strokecolor="#ff0000">
                <v:path arrowok="t"/>
              </v:shape>
            </v:group>
            <v:group style="position:absolute;left:6824;top:1019;width:24;height:2" coordorigin="6824,1019" coordsize="24,2">
              <v:shape style="position:absolute;left:6824;top:1019;width:24;height:2" coordorigin="6824,1019" coordsize="24,0" path="m6824,1019l6847,1019e" filled="false" stroked="true" strokeweight=".09927pt" strokecolor="#ff0000">
                <v:path arrowok="t"/>
              </v:shape>
            </v:group>
            <v:group style="position:absolute;left:6824;top:1005;width:24;height:2" coordorigin="6824,1005" coordsize="24,2">
              <v:shape style="position:absolute;left:6824;top:1005;width:24;height:2" coordorigin="6824,1005" coordsize="24,0" path="m6824,1005l6847,1005e" filled="false" stroked="true" strokeweight=".09927pt" strokecolor="#ff0000">
                <v:path arrowok="t"/>
              </v:shape>
            </v:group>
            <v:group style="position:absolute;left:6824;top:1004;width:24;height:2" coordorigin="6824,1004" coordsize="24,2">
              <v:shape style="position:absolute;left:6824;top:1004;width:24;height:2" coordorigin="6824,1004" coordsize="24,0" path="m6824,1004l6847,1004e" filled="false" stroked="true" strokeweight=".09927pt" strokecolor="#ff0000">
                <v:path arrowok="t"/>
              </v:shape>
            </v:group>
            <v:group style="position:absolute;left:6824;top:979;width:24;height:2" coordorigin="6824,979" coordsize="24,2">
              <v:shape style="position:absolute;left:6824;top:979;width:24;height:2" coordorigin="6824,979" coordsize="24,0" path="m6824,979l6847,979e" filled="false" stroked="true" strokeweight=".09927pt" strokecolor="#ff0000">
                <v:path arrowok="t"/>
              </v:shape>
            </v:group>
            <v:group style="position:absolute;left:6824;top:967;width:24;height:2" coordorigin="6824,967" coordsize="24,2">
              <v:shape style="position:absolute;left:6824;top:967;width:24;height:2" coordorigin="6824,967" coordsize="24,0" path="m6824,967l6847,967e" filled="false" stroked="true" strokeweight=".09927pt" strokecolor="#ff0000">
                <v:path arrowok="t"/>
              </v:shape>
            </v:group>
            <v:group style="position:absolute;left:6824;top:956;width:24;height:2" coordorigin="6824,956" coordsize="24,2">
              <v:shape style="position:absolute;left:6824;top:956;width:24;height:2" coordorigin="6824,956" coordsize="24,0" path="m6824,956l6847,956e" filled="false" stroked="true" strokeweight=".09927pt" strokecolor="#ff0000">
                <v:path arrowok="t"/>
              </v:shape>
            </v:group>
            <v:group style="position:absolute;left:6824;top:918;width:24;height:2" coordorigin="6824,918" coordsize="24,2">
              <v:shape style="position:absolute;left:6824;top:918;width:24;height:2" coordorigin="6824,918" coordsize="24,0" path="m6824,918l6847,918e" filled="false" stroked="true" strokeweight=".09927pt" strokecolor="#ff0000">
                <v:path arrowok="t"/>
              </v:shape>
            </v:group>
            <v:group style="position:absolute;left:6824;top:881;width:24;height:2" coordorigin="6824,881" coordsize="24,2">
              <v:shape style="position:absolute;left:6824;top:881;width:24;height:2" coordorigin="6824,881" coordsize="24,0" path="m6824,881l6847,881e" filled="false" stroked="true" strokeweight=".09927pt" strokecolor="#ff0000">
                <v:path arrowok="t"/>
              </v:shape>
            </v:group>
            <v:group style="position:absolute;left:6824;top:864;width:24;height:2" coordorigin="6824,864" coordsize="24,2">
              <v:shape style="position:absolute;left:6824;top:864;width:24;height:2" coordorigin="6824,864" coordsize="24,0" path="m6824,864l6847,864e" filled="false" stroked="true" strokeweight=".09927pt" strokecolor="#ff0000">
                <v:path arrowok="t"/>
              </v:shape>
            </v:group>
            <v:group style="position:absolute;left:6824;top:842;width:24;height:2" coordorigin="6824,842" coordsize="24,2">
              <v:shape style="position:absolute;left:6824;top:842;width:24;height:2" coordorigin="6824,842" coordsize="24,0" path="m6824,842l6847,842e" filled="false" stroked="true" strokeweight=".09927pt" strokecolor="#ff0000">
                <v:path arrowok="t"/>
              </v:shape>
            </v:group>
            <v:group style="position:absolute;left:6824;top:817;width:24;height:2" coordorigin="6824,817" coordsize="24,2">
              <v:shape style="position:absolute;left:6824;top:817;width:24;height:2" coordorigin="6824,817" coordsize="24,0" path="m6824,817l6847,817e" filled="false" stroked="true" strokeweight=".09927pt" strokecolor="#ff0000">
                <v:path arrowok="t"/>
              </v:shape>
            </v:group>
            <v:group style="position:absolute;left:6824;top:712;width:24;height:2" coordorigin="6824,712" coordsize="24,2">
              <v:shape style="position:absolute;left:6824;top:712;width:24;height:2" coordorigin="6824,712" coordsize="24,0" path="m6824,712l6847,712e" filled="false" stroked="true" strokeweight=".09927pt" strokecolor="#ff0000">
                <v:path arrowok="t"/>
              </v:shape>
            </v:group>
            <v:group style="position:absolute;left:6824;top:645;width:24;height:2" coordorigin="6824,645" coordsize="24,2">
              <v:shape style="position:absolute;left:6824;top:645;width:24;height:2" coordorigin="6824,645" coordsize="24,0" path="m6824,645l6847,645e" filled="false" stroked="true" strokeweight=".09927pt" strokecolor="#ff0000">
                <v:path arrowok="t"/>
              </v:shape>
            </v:group>
            <v:group style="position:absolute;left:6824;top:622;width:24;height:2" coordorigin="6824,622" coordsize="24,2">
              <v:shape style="position:absolute;left:6824;top:622;width:24;height:2" coordorigin="6824,622" coordsize="24,0" path="m6824,622l6847,622e" filled="false" stroked="true" strokeweight=".09927pt" strokecolor="#ff0000">
                <v:path arrowok="t"/>
              </v:shape>
            </v:group>
            <v:group style="position:absolute;left:6824;top:568;width:24;height:2" coordorigin="6824,568" coordsize="24,2">
              <v:shape style="position:absolute;left:6824;top:568;width:24;height:2" coordorigin="6824,568" coordsize="24,0" path="m6824,568l6847,568e" filled="false" stroked="true" strokeweight=".09927pt" strokecolor="#ff0000">
                <v:path arrowok="t"/>
              </v:shape>
            </v:group>
            <v:group style="position:absolute;left:6824;top:565;width:24;height:2" coordorigin="6824,565" coordsize="24,2">
              <v:shape style="position:absolute;left:6824;top:565;width:24;height:2" coordorigin="6824,565" coordsize="24,0" path="m6824,565l6847,565e" filled="false" stroked="true" strokeweight=".09927pt" strokecolor="#ff0000">
                <v:path arrowok="t"/>
              </v:shape>
            </v:group>
            <v:group style="position:absolute;left:6824;top:65;width:24;height:2" coordorigin="6824,65" coordsize="24,2">
              <v:shape style="position:absolute;left:6824;top:65;width:24;height:2" coordorigin="6824,65" coordsize="24,0" path="m6824,65l6847,65e" filled="false" stroked="true" strokeweight=".09927pt" strokecolor="#ff0000">
                <v:path arrowok="t"/>
              </v:shape>
            </v:group>
            <v:group style="position:absolute;left:7144;top:617;width:24;height:2" coordorigin="7144,617" coordsize="24,2">
              <v:shape style="position:absolute;left:7144;top:617;width:24;height:2" coordorigin="7144,617" coordsize="24,0" path="m7144,617l7167,617e" filled="false" stroked="true" strokeweight=".09927pt" strokecolor="#ff0000">
                <v:path arrowok="t"/>
              </v:shape>
            </v:group>
            <v:group style="position:absolute;left:7155;top:605;width:2;height:24" coordorigin="7155,605" coordsize="2,24">
              <v:shape style="position:absolute;left:7155;top:605;width:2;height:24" coordorigin="7155,605" coordsize="0,24" path="m7155,605l7155,629e" filled="false" stroked="true" strokeweight=".098107pt" strokecolor="#ff0000">
                <v:path arrowok="t"/>
              </v:shape>
            </v:group>
            <v:group style="position:absolute;left:7144;top:617;width:24;height:2" coordorigin="7144,617" coordsize="24,2">
              <v:shape style="position:absolute;left:7144;top:617;width:24;height:2" coordorigin="7144,617" coordsize="24,0" path="m7144,617l7167,617e" filled="false" stroked="true" strokeweight=".09927pt" strokecolor="#ff0000">
                <v:path arrowok="t"/>
              </v:shape>
            </v:group>
            <v:group style="position:absolute;left:7155;top:605;width:2;height:24" coordorigin="7155,605" coordsize="2,24">
              <v:shape style="position:absolute;left:7155;top:605;width:2;height:24" coordorigin="7155,605" coordsize="0,24" path="m7155,605l7155,629e" filled="false" stroked="true" strokeweight=".098107pt" strokecolor="#ff0000">
                <v:path arrowok="t"/>
              </v:shape>
            </v:group>
            <v:group style="position:absolute;left:7144;top:601;width:24;height:2" coordorigin="7144,601" coordsize="24,2">
              <v:shape style="position:absolute;left:7144;top:601;width:24;height:2" coordorigin="7144,601" coordsize="24,0" path="m7144,601l7167,601e" filled="false" stroked="true" strokeweight=".09927pt" strokecolor="#ff0000">
                <v:path arrowok="t"/>
              </v:shape>
            </v:group>
            <v:group style="position:absolute;left:7155;top:589;width:2;height:24" coordorigin="7155,589" coordsize="2,24">
              <v:shape style="position:absolute;left:7155;top:589;width:2;height:24" coordorigin="7155,589" coordsize="0,24" path="m7155,589l7155,613e" filled="false" stroked="true" strokeweight=".098107pt" strokecolor="#ff0000">
                <v:path arrowok="t"/>
              </v:shape>
            </v:group>
            <v:group style="position:absolute;left:7144;top:580;width:24;height:2" coordorigin="7144,580" coordsize="24,2">
              <v:shape style="position:absolute;left:7144;top:580;width:24;height:2" coordorigin="7144,580" coordsize="24,0" path="m7144,580l7167,580e" filled="false" stroked="true" strokeweight=".09927pt" strokecolor="#ff0000">
                <v:path arrowok="t"/>
              </v:shape>
            </v:group>
            <v:group style="position:absolute;left:7155;top:568;width:2;height:24" coordorigin="7155,568" coordsize="2,24">
              <v:shape style="position:absolute;left:7155;top:568;width:2;height:24" coordorigin="7155,568" coordsize="0,24" path="m7155,568l7155,592e" filled="false" stroked="true" strokeweight=".098107pt" strokecolor="#ff0000">
                <v:path arrowok="t"/>
              </v:shape>
            </v:group>
            <v:group style="position:absolute;left:7144;top:576;width:24;height:2" coordorigin="7144,576" coordsize="24,2">
              <v:shape style="position:absolute;left:7144;top:576;width:24;height:2" coordorigin="7144,576" coordsize="24,0" path="m7144,576l7167,576e" filled="false" stroked="true" strokeweight=".09927pt" strokecolor="#ff0000">
                <v:path arrowok="t"/>
              </v:shape>
            </v:group>
            <v:group style="position:absolute;left:7155;top:565;width:2;height:24" coordorigin="7155,565" coordsize="2,24">
              <v:shape style="position:absolute;left:7155;top:565;width:2;height:24" coordorigin="7155,565" coordsize="0,24" path="m7155,565l7155,588e" filled="false" stroked="true" strokeweight=".098107pt" strokecolor="#ff0000">
                <v:path arrowok="t"/>
              </v:shape>
            </v:group>
            <v:group style="position:absolute;left:7144;top:515;width:24;height:2" coordorigin="7144,515" coordsize="24,2">
              <v:shape style="position:absolute;left:7144;top:515;width:24;height:2" coordorigin="7144,515" coordsize="24,0" path="m7144,515l7167,515e" filled="false" stroked="true" strokeweight=".09927pt" strokecolor="#ff0000">
                <v:path arrowok="t"/>
              </v:shape>
            </v:group>
            <v:group style="position:absolute;left:7155;top:503;width:2;height:24" coordorigin="7155,503" coordsize="2,24">
              <v:shape style="position:absolute;left:7155;top:503;width:2;height:24" coordorigin="7155,503" coordsize="0,24" path="m7155,503l7155,527e" filled="false" stroked="true" strokeweight=".098107pt" strokecolor="#ff0000">
                <v:path arrowok="t"/>
              </v:shape>
            </v:group>
            <v:group style="position:absolute;left:7144;top:457;width:24;height:2" coordorigin="7144,457" coordsize="24,2">
              <v:shape style="position:absolute;left:7144;top:457;width:24;height:2" coordorigin="7144,457" coordsize="24,0" path="m7144,457l7167,457e" filled="false" stroked="true" strokeweight=".09927pt" strokecolor="#ff0000">
                <v:path arrowok="t"/>
              </v:shape>
            </v:group>
            <v:group style="position:absolute;left:7155;top:445;width:2;height:24" coordorigin="7155,445" coordsize="2,24">
              <v:shape style="position:absolute;left:7155;top:445;width:2;height:24" coordorigin="7155,445" coordsize="0,24" path="m7155,445l7155,469e" filled="false" stroked="true" strokeweight=".098107pt" strokecolor="#ff0000">
                <v:path arrowok="t"/>
              </v:shape>
            </v:group>
            <v:group style="position:absolute;left:7144;top:441;width:24;height:2" coordorigin="7144,441" coordsize="24,2">
              <v:shape style="position:absolute;left:7144;top:441;width:24;height:2" coordorigin="7144,441" coordsize="24,0" path="m7144,441l7167,441e" filled="false" stroked="true" strokeweight=".09927pt" strokecolor="#ff0000">
                <v:path arrowok="t"/>
              </v:shape>
            </v:group>
            <v:group style="position:absolute;left:7155;top:430;width:2;height:24" coordorigin="7155,430" coordsize="2,24">
              <v:shape style="position:absolute;left:7155;top:430;width:2;height:24" coordorigin="7155,430" coordsize="0,24" path="m7155,430l7155,453e" filled="false" stroked="true" strokeweight=".098107pt" strokecolor="#ff0000">
                <v:path arrowok="t"/>
              </v:shape>
            </v:group>
            <v:group style="position:absolute;left:7144;top:427;width:24;height:2" coordorigin="7144,427" coordsize="24,2">
              <v:shape style="position:absolute;left:7144;top:427;width:24;height:2" coordorigin="7144,427" coordsize="24,0" path="m7144,427l7167,427e" filled="false" stroked="true" strokeweight=".09927pt" strokecolor="#ff0000">
                <v:path arrowok="t"/>
              </v:shape>
            </v:group>
            <v:group style="position:absolute;left:7155;top:415;width:2;height:24" coordorigin="7155,415" coordsize="2,24">
              <v:shape style="position:absolute;left:7155;top:415;width:2;height:24" coordorigin="7155,415" coordsize="0,24" path="m7155,415l7155,439e" filled="false" stroked="true" strokeweight=".098107pt" strokecolor="#ff0000">
                <v:path arrowok="t"/>
              </v:shape>
            </v:group>
            <v:group style="position:absolute;left:7144;top:381;width:24;height:2" coordorigin="7144,381" coordsize="24,2">
              <v:shape style="position:absolute;left:7144;top:381;width:24;height:2" coordorigin="7144,381" coordsize="24,0" path="m7144,381l7167,381e" filled="false" stroked="true" strokeweight=".09927pt" strokecolor="#ff0000">
                <v:path arrowok="t"/>
              </v:shape>
            </v:group>
            <v:group style="position:absolute;left:7155;top:369;width:2;height:24" coordorigin="7155,369" coordsize="2,24">
              <v:shape style="position:absolute;left:7155;top:369;width:2;height:24" coordorigin="7155,369" coordsize="0,24" path="m7155,369l7155,393e" filled="false" stroked="true" strokeweight=".098107pt" strokecolor="#ff0000">
                <v:path arrowok="t"/>
              </v:shape>
            </v:group>
            <v:group style="position:absolute;left:7144;top:377;width:24;height:2" coordorigin="7144,377" coordsize="24,2">
              <v:shape style="position:absolute;left:7144;top:377;width:24;height:2" coordorigin="7144,377" coordsize="24,0" path="m7144,377l7167,377e" filled="false" stroked="true" strokeweight=".09927pt" strokecolor="#ff0000">
                <v:path arrowok="t"/>
              </v:shape>
            </v:group>
            <v:group style="position:absolute;left:7155;top:365;width:2;height:24" coordorigin="7155,365" coordsize="2,24">
              <v:shape style="position:absolute;left:7155;top:365;width:2;height:24" coordorigin="7155,365" coordsize="0,24" path="m7155,365l7155,389e" filled="false" stroked="true" strokeweight=".098107pt" strokecolor="#ff0000">
                <v:path arrowok="t"/>
              </v:shape>
            </v:group>
            <v:group style="position:absolute;left:7144;top:328;width:24;height:2" coordorigin="7144,328" coordsize="24,2">
              <v:shape style="position:absolute;left:7144;top:328;width:24;height:2" coordorigin="7144,328" coordsize="24,0" path="m7144,328l7167,328e" filled="false" stroked="true" strokeweight=".09927pt" strokecolor="#ff0000">
                <v:path arrowok="t"/>
              </v:shape>
            </v:group>
            <v:group style="position:absolute;left:7155;top:316;width:2;height:24" coordorigin="7155,316" coordsize="2,24">
              <v:shape style="position:absolute;left:7155;top:316;width:2;height:24" coordorigin="7155,316" coordsize="0,24" path="m7155,316l7155,340e" filled="false" stroked="true" strokeweight=".098107pt" strokecolor="#ff0000">
                <v:path arrowok="t"/>
              </v:shape>
            </v:group>
            <v:group style="position:absolute;left:7144;top:263;width:24;height:2" coordorigin="7144,263" coordsize="24,2">
              <v:shape style="position:absolute;left:7144;top:263;width:24;height:2" coordorigin="7144,263" coordsize="24,0" path="m7144,263l7167,263e" filled="false" stroked="true" strokeweight=".09927pt" strokecolor="#ff0000">
                <v:path arrowok="t"/>
              </v:shape>
            </v:group>
            <v:group style="position:absolute;left:7155;top:251;width:2;height:24" coordorigin="7155,251" coordsize="2,24">
              <v:shape style="position:absolute;left:7155;top:251;width:2;height:24" coordorigin="7155,251" coordsize="0,24" path="m7155,251l7155,275e" filled="false" stroked="true" strokeweight=".098107pt" strokecolor="#ff0000">
                <v:path arrowok="t"/>
              </v:shape>
            </v:group>
            <v:group style="position:absolute;left:7144;top:145;width:24;height:2" coordorigin="7144,145" coordsize="24,2">
              <v:shape style="position:absolute;left:7144;top:145;width:24;height:2" coordorigin="7144,145" coordsize="24,0" path="m7144,145l7167,145e" filled="false" stroked="true" strokeweight=".09927pt" strokecolor="#ff0000">
                <v:path arrowok="t"/>
              </v:shape>
            </v:group>
            <v:group style="position:absolute;left:7155;top:133;width:2;height:24" coordorigin="7155,133" coordsize="2,24">
              <v:shape style="position:absolute;left:7155;top:133;width:2;height:24" coordorigin="7155,133" coordsize="0,24" path="m7155,133l7155,157e" filled="false" stroked="true" strokeweight=".098107pt" strokecolor="#ff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76.521698pt;margin-top:1.546157pt;width:50.8pt;height:64.2pt;mso-position-horizontal-relative:page;mso-position-vertical-relative:paragraph;z-index:2800" coordorigin="7530,31" coordsize="1016,1284">
            <v:group style="position:absolute;left:8038;top:44;width:2;height:1270" coordorigin="8038,44" coordsize="2,1270">
              <v:shape style="position:absolute;left:8038;top:44;width:2;height:1270" coordorigin="8038,44" coordsize="0,1270" path="m8038,1313l8038,44,8038,44e" filled="false" stroked="true" strokeweight=".064788pt" strokecolor="#000000">
                <v:path arrowok="t"/>
                <v:stroke dashstyle="dash"/>
              </v:shape>
            </v:group>
            <v:group style="position:absolute;left:8376;top:44;width:2;height:1270" coordorigin="8376,44" coordsize="2,1270">
              <v:shape style="position:absolute;left:8376;top:44;width:2;height:1270" coordorigin="8376,44" coordsize="0,1270" path="m8376,1313l8376,44,8376,44e" filled="false" stroked="true" strokeweight=".064788pt" strokecolor="#000000">
                <v:path arrowok="t"/>
                <v:stroke dashstyle="dash"/>
              </v:shape>
            </v:group>
            <v:group style="position:absolute;left:7531;top:1313;width:1014;height:2" coordorigin="7531,1313" coordsize="1014,2">
              <v:shape style="position:absolute;left:7531;top:1313;width:1014;height:2" coordorigin="7531,1313" coordsize="1014,0" path="m7531,1313l8545,1313,8545,1313e" filled="false" stroked="true" strokeweight=".065556pt" strokecolor="#000000">
                <v:path arrowok="t"/>
                <v:stroke dashstyle="dash"/>
              </v:shape>
            </v:group>
            <v:group style="position:absolute;left:7531;top:1172;width:1014;height:2" coordorigin="7531,1172" coordsize="1014,2">
              <v:shape style="position:absolute;left:7531;top:1172;width:1014;height:2" coordorigin="7531,1172" coordsize="1014,0" path="m7531,1172l8545,1172,8545,1172e" filled="false" stroked="true" strokeweight=".065556pt" strokecolor="#000000">
                <v:path arrowok="t"/>
                <v:stroke dashstyle="dash"/>
              </v:shape>
            </v:group>
            <v:group style="position:absolute;left:7531;top:1031;width:1014;height:2" coordorigin="7531,1031" coordsize="1014,2">
              <v:shape style="position:absolute;left:7531;top:1031;width:1014;height:2" coordorigin="7531,1031" coordsize="1014,0" path="m7531,1031l8545,1031,8545,1031e" filled="false" stroked="true" strokeweight=".065556pt" strokecolor="#000000">
                <v:path arrowok="t"/>
                <v:stroke dashstyle="dash"/>
              </v:shape>
            </v:group>
            <v:group style="position:absolute;left:7531;top:890;width:1014;height:2" coordorigin="7531,890" coordsize="1014,2">
              <v:shape style="position:absolute;left:7531;top:890;width:1014;height:2" coordorigin="7531,890" coordsize="1014,0" path="m7531,890l8545,890,8545,890e" filled="false" stroked="true" strokeweight=".065556pt" strokecolor="#000000">
                <v:path arrowok="t"/>
                <v:stroke dashstyle="dash"/>
              </v:shape>
            </v:group>
            <v:group style="position:absolute;left:7531;top:749;width:1014;height:2" coordorigin="7531,749" coordsize="1014,2">
              <v:shape style="position:absolute;left:7531;top:749;width:1014;height:2" coordorigin="7531,749" coordsize="1014,0" path="m7531,749l8545,749,8545,749e" filled="false" stroked="true" strokeweight=".065556pt" strokecolor="#000000">
                <v:path arrowok="t"/>
                <v:stroke dashstyle="dash"/>
              </v:shape>
            </v:group>
            <v:group style="position:absolute;left:7531;top:608;width:1014;height:2" coordorigin="7531,608" coordsize="1014,2">
              <v:shape style="position:absolute;left:7531;top:608;width:1014;height:2" coordorigin="7531,608" coordsize="1014,0" path="m7531,608l8545,608,8545,608e" filled="false" stroked="true" strokeweight=".065556pt" strokecolor="#000000">
                <v:path arrowok="t"/>
                <v:stroke dashstyle="dash"/>
              </v:shape>
            </v:group>
            <v:group style="position:absolute;left:7531;top:467;width:1014;height:2" coordorigin="7531,467" coordsize="1014,2">
              <v:shape style="position:absolute;left:7531;top:467;width:1014;height:2" coordorigin="7531,467" coordsize="1014,0" path="m7531,467l8545,467,8545,467e" filled="false" stroked="true" strokeweight=".065556pt" strokecolor="#000000">
                <v:path arrowok="t"/>
                <v:stroke dashstyle="dash"/>
              </v:shape>
            </v:group>
            <v:group style="position:absolute;left:7531;top:326;width:1014;height:2" coordorigin="7531,326" coordsize="1014,2">
              <v:shape style="position:absolute;left:7531;top:326;width:1014;height:2" coordorigin="7531,326" coordsize="1014,0" path="m7531,326l8545,326,8545,326e" filled="false" stroked="true" strokeweight=".065556pt" strokecolor="#000000">
                <v:path arrowok="t"/>
                <v:stroke dashstyle="dash"/>
              </v:shape>
            </v:group>
            <v:group style="position:absolute;left:7531;top:185;width:1014;height:2" coordorigin="7531,185" coordsize="1014,2">
              <v:shape style="position:absolute;left:7531;top:185;width:1014;height:2" coordorigin="7531,185" coordsize="1014,0" path="m7531,185l8545,185,8545,185e" filled="false" stroked="true" strokeweight=".065556pt" strokecolor="#000000">
                <v:path arrowok="t"/>
                <v:stroke dashstyle="dash"/>
              </v:shape>
            </v:group>
            <v:group style="position:absolute;left:7531;top:44;width:1014;height:2" coordorigin="7531,44" coordsize="1014,2">
              <v:shape style="position:absolute;left:7531;top:44;width:1014;height:2" coordorigin="7531,44" coordsize="1014,0" path="m7531,44l8545,44,8545,44e" filled="false" stroked="true" strokeweight=".065556pt" strokecolor="#000000">
                <v:path arrowok="t"/>
                <v:stroke dashstyle="dash"/>
              </v:shape>
            </v:group>
            <v:group style="position:absolute;left:7531;top:1313;width:1014;height:2" coordorigin="7531,1313" coordsize="1014,2">
              <v:shape style="position:absolute;left:7531;top:1313;width:1014;height:2" coordorigin="7531,1313" coordsize="1014,0" path="m7531,1313l8545,1313e" filled="false" stroked="true" strokeweight=".09927pt" strokecolor="#000000">
                <v:path arrowok="t"/>
              </v:shape>
            </v:group>
            <v:group style="position:absolute;left:7531;top:44;width:1014;height:2" coordorigin="7531,44" coordsize="1014,2">
              <v:shape style="position:absolute;left:7531;top:44;width:1014;height:2" coordorigin="7531,44" coordsize="1014,0" path="m7531,44l8545,44e" filled="false" stroked="true" strokeweight=".09927pt" strokecolor="#000000">
                <v:path arrowok="t"/>
              </v:shape>
            </v:group>
            <v:group style="position:absolute;left:7531;top:44;width:2;height:1270" coordorigin="7531,44" coordsize="2,1270">
              <v:shape style="position:absolute;left:7531;top:44;width:2;height:1270" coordorigin="7531,44" coordsize="0,1270" path="m7531,1313l7531,44e" filled="false" stroked="true" strokeweight=".098107pt" strokecolor="#000000">
                <v:path arrowok="t"/>
              </v:shape>
            </v:group>
            <v:group style="position:absolute;left:7531;top:1313;width:1014;height:2" coordorigin="7531,1313" coordsize="1014,2">
              <v:shape style="position:absolute;left:7531;top:1313;width:1014;height:2" coordorigin="7531,1313" coordsize="1014,0" path="m7531,1313l8545,1313e" filled="false" stroked="true" strokeweight=".09927pt" strokecolor="#000000">
                <v:path arrowok="t"/>
              </v:shape>
            </v:group>
            <v:group style="position:absolute;left:7531;top:44;width:2;height:1270" coordorigin="7531,44" coordsize="2,1270">
              <v:shape style="position:absolute;left:7531;top:44;width:2;height:1270" coordorigin="7531,44" coordsize="0,1270" path="m7531,1313l7531,44e" filled="false" stroked="true" strokeweight=".098107pt" strokecolor="#000000">
                <v:path arrowok="t"/>
              </v:shape>
            </v:group>
            <v:group style="position:absolute;left:7700;top:44;width:2;height:1270" coordorigin="7700,44" coordsize="2,1270">
              <v:shape style="position:absolute;left:7700;top:44;width:2;height:1270" coordorigin="7700,44" coordsize="0,1270" path="m7700,1313l7700,44e" filled="false" stroked="true" strokeweight=".098107pt" strokecolor="#000000">
                <v:path arrowok="t"/>
              </v:shape>
            </v:group>
            <v:group style="position:absolute;left:8038;top:1301;width:2;height:13" coordorigin="8038,1301" coordsize="2,13">
              <v:shape style="position:absolute;left:8038;top:1301;width:2;height:13" coordorigin="8038,1301" coordsize="0,13" path="m8038,1313l8038,1301e" filled="false" stroked="true" strokeweight=".098107pt" strokecolor="#000000">
                <v:path arrowok="t"/>
              </v:shape>
            </v:group>
            <v:group style="position:absolute;left:8038;top:44;width:2;height:13" coordorigin="8038,44" coordsize="2,13">
              <v:shape style="position:absolute;left:8038;top:44;width:2;height:13" coordorigin="8038,44" coordsize="0,13" path="m8038,44l8038,56e" filled="false" stroked="true" strokeweight=".098107pt" strokecolor="#000000">
                <v:path arrowok="t"/>
              </v:shape>
            </v:group>
            <v:group style="position:absolute;left:8376;top:1301;width:2;height:13" coordorigin="8376,1301" coordsize="2,13">
              <v:shape style="position:absolute;left:8376;top:1301;width:2;height:13" coordorigin="8376,1301" coordsize="0,13" path="m8376,1313l8376,1301e" filled="false" stroked="true" strokeweight=".098107pt" strokecolor="#000000">
                <v:path arrowok="t"/>
              </v:shape>
            </v:group>
            <v:group style="position:absolute;left:8376;top:44;width:2;height:13" coordorigin="8376,44" coordsize="2,13">
              <v:shape style="position:absolute;left:8376;top:44;width:2;height:13" coordorigin="8376,44" coordsize="0,13" path="m8376,44l8376,56e" filled="false" stroked="true" strokeweight=".098107pt" strokecolor="#000000">
                <v:path arrowok="t"/>
              </v:shape>
            </v:group>
            <v:group style="position:absolute;left:7531;top:1313;width:13;height:2" coordorigin="7531,1313" coordsize="13,2">
              <v:shape style="position:absolute;left:7531;top:1313;width:13;height:2" coordorigin="7531,1313" coordsize="13,0" path="m7531,1313l7544,1313e" filled="false" stroked="true" strokeweight=".09927pt" strokecolor="#000000">
                <v:path arrowok="t"/>
              </v:shape>
            </v:group>
            <v:group style="position:absolute;left:8532;top:1313;width:13;height:2" coordorigin="8532,1313" coordsize="13,2">
              <v:shape style="position:absolute;left:8532;top:1313;width:13;height:2" coordorigin="8532,1313" coordsize="13,0" path="m8545,1313l8532,1313e" filled="false" stroked="true" strokeweight=".09927pt" strokecolor="#000000">
                <v:path arrowok="t"/>
              </v:shape>
            </v:group>
            <v:group style="position:absolute;left:7531;top:1172;width:13;height:2" coordorigin="7531,1172" coordsize="13,2">
              <v:shape style="position:absolute;left:7531;top:1172;width:13;height:2" coordorigin="7531,1172" coordsize="13,0" path="m7531,1172l7544,1172e" filled="false" stroked="true" strokeweight=".09927pt" strokecolor="#000000">
                <v:path arrowok="t"/>
              </v:shape>
            </v:group>
            <v:group style="position:absolute;left:8532;top:1172;width:13;height:2" coordorigin="8532,1172" coordsize="13,2">
              <v:shape style="position:absolute;left:8532;top:1172;width:13;height:2" coordorigin="8532,1172" coordsize="13,0" path="m8545,1172l8532,1172e" filled="false" stroked="true" strokeweight=".09927pt" strokecolor="#000000">
                <v:path arrowok="t"/>
              </v:shape>
            </v:group>
            <v:group style="position:absolute;left:7531;top:1031;width:13;height:2" coordorigin="7531,1031" coordsize="13,2">
              <v:shape style="position:absolute;left:7531;top:1031;width:13;height:2" coordorigin="7531,1031" coordsize="13,0" path="m7531,1031l7544,1031e" filled="false" stroked="true" strokeweight=".09927pt" strokecolor="#000000">
                <v:path arrowok="t"/>
              </v:shape>
            </v:group>
            <v:group style="position:absolute;left:8532;top:1031;width:13;height:2" coordorigin="8532,1031" coordsize="13,2">
              <v:shape style="position:absolute;left:8532;top:1031;width:13;height:2" coordorigin="8532,1031" coordsize="13,0" path="m8545,1031l8532,1031e" filled="false" stroked="true" strokeweight=".09927pt" strokecolor="#000000">
                <v:path arrowok="t"/>
              </v:shape>
            </v:group>
            <v:group style="position:absolute;left:7531;top:890;width:13;height:2" coordorigin="7531,890" coordsize="13,2">
              <v:shape style="position:absolute;left:7531;top:890;width:13;height:2" coordorigin="7531,890" coordsize="13,0" path="m7531,890l7544,890e" filled="false" stroked="true" strokeweight=".09927pt" strokecolor="#000000">
                <v:path arrowok="t"/>
              </v:shape>
            </v:group>
            <v:group style="position:absolute;left:8532;top:890;width:13;height:2" coordorigin="8532,890" coordsize="13,2">
              <v:shape style="position:absolute;left:8532;top:890;width:13;height:2" coordorigin="8532,890" coordsize="13,0" path="m8545,890l8532,890e" filled="false" stroked="true" strokeweight=".09927pt" strokecolor="#000000">
                <v:path arrowok="t"/>
              </v:shape>
            </v:group>
            <v:group style="position:absolute;left:7531;top:749;width:13;height:2" coordorigin="7531,749" coordsize="13,2">
              <v:shape style="position:absolute;left:7531;top:749;width:13;height:2" coordorigin="7531,749" coordsize="13,0" path="m7531,749l7544,749e" filled="false" stroked="true" strokeweight=".09927pt" strokecolor="#000000">
                <v:path arrowok="t"/>
              </v:shape>
            </v:group>
            <v:group style="position:absolute;left:8532;top:749;width:13;height:2" coordorigin="8532,749" coordsize="13,2">
              <v:shape style="position:absolute;left:8532;top:749;width:13;height:2" coordorigin="8532,749" coordsize="13,0" path="m8545,749l8532,749e" filled="false" stroked="true" strokeweight=".09927pt" strokecolor="#000000">
                <v:path arrowok="t"/>
              </v:shape>
            </v:group>
            <v:group style="position:absolute;left:7531;top:608;width:13;height:2" coordorigin="7531,608" coordsize="13,2">
              <v:shape style="position:absolute;left:7531;top:608;width:13;height:2" coordorigin="7531,608" coordsize="13,0" path="m7531,608l7544,608e" filled="false" stroked="true" strokeweight=".09927pt" strokecolor="#000000">
                <v:path arrowok="t"/>
              </v:shape>
            </v:group>
            <v:group style="position:absolute;left:8532;top:608;width:13;height:2" coordorigin="8532,608" coordsize="13,2">
              <v:shape style="position:absolute;left:8532;top:608;width:13;height:2" coordorigin="8532,608" coordsize="13,0" path="m8545,608l8532,608e" filled="false" stroked="true" strokeweight=".09927pt" strokecolor="#000000">
                <v:path arrowok="t"/>
              </v:shape>
            </v:group>
            <v:group style="position:absolute;left:7531;top:467;width:13;height:2" coordorigin="7531,467" coordsize="13,2">
              <v:shape style="position:absolute;left:7531;top:467;width:13;height:2" coordorigin="7531,467" coordsize="13,0" path="m7531,467l7544,467e" filled="false" stroked="true" strokeweight=".09927pt" strokecolor="#000000">
                <v:path arrowok="t"/>
              </v:shape>
            </v:group>
            <v:group style="position:absolute;left:8532;top:467;width:13;height:2" coordorigin="8532,467" coordsize="13,2">
              <v:shape style="position:absolute;left:8532;top:467;width:13;height:2" coordorigin="8532,467" coordsize="13,0" path="m8545,467l8532,467e" filled="false" stroked="true" strokeweight=".09927pt" strokecolor="#000000">
                <v:path arrowok="t"/>
              </v:shape>
            </v:group>
            <v:group style="position:absolute;left:7531;top:326;width:13;height:2" coordorigin="7531,326" coordsize="13,2">
              <v:shape style="position:absolute;left:7531;top:326;width:13;height:2" coordorigin="7531,326" coordsize="13,0" path="m7531,326l7544,326e" filled="false" stroked="true" strokeweight=".09927pt" strokecolor="#000000">
                <v:path arrowok="t"/>
              </v:shape>
            </v:group>
            <v:group style="position:absolute;left:8532;top:326;width:13;height:2" coordorigin="8532,326" coordsize="13,2">
              <v:shape style="position:absolute;left:8532;top:326;width:13;height:2" coordorigin="8532,326" coordsize="13,0" path="m8545,326l8532,326e" filled="false" stroked="true" strokeweight=".09927pt" strokecolor="#000000">
                <v:path arrowok="t"/>
              </v:shape>
            </v:group>
            <v:group style="position:absolute;left:7531;top:185;width:13;height:2" coordorigin="7531,185" coordsize="13,2">
              <v:shape style="position:absolute;left:7531;top:185;width:13;height:2" coordorigin="7531,185" coordsize="13,0" path="m7531,185l7544,185e" filled="false" stroked="true" strokeweight=".09927pt" strokecolor="#000000">
                <v:path arrowok="t"/>
              </v:shape>
            </v:group>
            <v:group style="position:absolute;left:8532;top:185;width:13;height:2" coordorigin="8532,185" coordsize="13,2">
              <v:shape style="position:absolute;left:8532;top:185;width:13;height:2" coordorigin="8532,185" coordsize="13,0" path="m8545,185l8532,185e" filled="false" stroked="true" strokeweight=".09927pt" strokecolor="#000000">
                <v:path arrowok="t"/>
              </v:shape>
            </v:group>
            <v:group style="position:absolute;left:7531;top:44;width:13;height:2" coordorigin="7531,44" coordsize="13,2">
              <v:shape style="position:absolute;left:7531;top:44;width:13;height:2" coordorigin="7531,44" coordsize="13,0" path="m7531,44l7544,44e" filled="false" stroked="true" strokeweight=".09927pt" strokecolor="#000000">
                <v:path arrowok="t"/>
              </v:shape>
            </v:group>
            <v:group style="position:absolute;left:8532;top:44;width:13;height:2" coordorigin="8532,44" coordsize="13,2">
              <v:shape style="position:absolute;left:8532;top:44;width:13;height:2" coordorigin="8532,44" coordsize="13,0" path="m8545,44l8532,44e" filled="false" stroked="true" strokeweight=".09927pt" strokecolor="#000000">
                <v:path arrowok="t"/>
              </v:shape>
            </v:group>
            <v:group style="position:absolute;left:7531;top:1313;width:1014;height:2" coordorigin="7531,1313" coordsize="1014,2">
              <v:shape style="position:absolute;left:7531;top:1313;width:1014;height:2" coordorigin="7531,1313" coordsize="1014,0" path="m7531,1313l8545,1313e" filled="false" stroked="true" strokeweight=".09927pt" strokecolor="#000000">
                <v:path arrowok="t"/>
              </v:shape>
            </v:group>
            <v:group style="position:absolute;left:7531;top:44;width:1014;height:2" coordorigin="7531,44" coordsize="1014,2">
              <v:shape style="position:absolute;left:7531;top:44;width:1014;height:2" coordorigin="7531,44" coordsize="1014,0" path="m7531,44l8545,44e" filled="false" stroked="true" strokeweight=".09927pt" strokecolor="#000000">
                <v:path arrowok="t"/>
              </v:shape>
            </v:group>
            <v:group style="position:absolute;left:7531;top:44;width:2;height:1270" coordorigin="7531,44" coordsize="2,1270">
              <v:shape style="position:absolute;left:7531;top:44;width:2;height:1270" coordorigin="7531,44" coordsize="0,1270" path="m7531,1313l7531,44e" filled="false" stroked="true" strokeweight=".098107pt" strokecolor="#000000">
                <v:path arrowok="t"/>
              </v:shape>
            </v:group>
            <v:group style="position:absolute;left:8038;top:602;width:2;height:325" coordorigin="8038,602" coordsize="2,325">
              <v:shape style="position:absolute;left:8038;top:602;width:2;height:325" coordorigin="8038,602" coordsize="0,325" path="m8038,927l8038,602e" filled="false" stroked="true" strokeweight=".098107pt" strokecolor="#000000">
                <v:path arrowok="t"/>
                <v:stroke dashstyle="dash"/>
              </v:shape>
            </v:group>
            <v:group style="position:absolute;left:8376;top:985;width:2;height:113" coordorigin="8376,985" coordsize="2,113">
              <v:shape style="position:absolute;left:8376;top:985;width:2;height:113" coordorigin="8376,985" coordsize="0,113" path="m8376,1097l8376,985e" filled="false" stroked="true" strokeweight=".098107pt" strokecolor="#000000">
                <v:path arrowok="t"/>
                <v:stroke dashstyle="dash"/>
              </v:shape>
            </v:group>
            <v:group style="position:absolute;left:8038;top:1171;width:2;height:2" coordorigin="8038,1171" coordsize="2,2">
              <v:shape style="position:absolute;left:8038;top:1171;width:2;height:2" coordorigin="8038,1171" coordsize="2,2" path="m8039,1171l8038,1171,8038,1171,8038,1172,8038,1173,8039,1173,8040,1172,8040,1171,8039,1171xe" filled="true" fillcolor="#000000" stroked="false">
                <v:path arrowok="t"/>
                <v:fill type="solid"/>
              </v:shape>
            </v:group>
            <v:group style="position:absolute;left:8376;top:1171;width:2;height:2" coordorigin="8376,1171" coordsize="2,2">
              <v:shape style="position:absolute;left:8376;top:1171;width:2;height:2" coordorigin="8376,1171" coordsize="2,2" path="m8377,1171l8376,1171,8376,1171,8376,1172,8376,1173,8377,1173,8378,1172,8378,1171,8377,1171xe" filled="true" fillcolor="#000000" stroked="false">
                <v:path arrowok="t"/>
                <v:fill type="solid"/>
              </v:shape>
            </v:group>
            <v:group style="position:absolute;left:7662;top:841;width:76;height:2" coordorigin="7662,841" coordsize="76,2">
              <v:shape style="position:absolute;left:7662;top:841;width:76;height:2" coordorigin="7662,841" coordsize="76,0" path="m7662,841l7738,841e" filled="false" stroked="true" strokeweight=".09927pt" strokecolor="#000000">
                <v:path arrowok="t"/>
              </v:shape>
            </v:group>
            <v:group style="position:absolute;left:8000;top:602;width:77;height:2" coordorigin="8000,602" coordsize="77,2">
              <v:shape style="position:absolute;left:8000;top:602;width:77;height:2" coordorigin="8000,602" coordsize="77,0" path="m8000,602l8076,602e" filled="false" stroked="true" strokeweight=".09927pt" strokecolor="#000000">
                <v:path arrowok="t"/>
              </v:shape>
            </v:group>
            <v:group style="position:absolute;left:8338;top:985;width:76;height:2" coordorigin="8338,985" coordsize="76,2">
              <v:shape style="position:absolute;left:8338;top:985;width:76;height:2" coordorigin="8338,985" coordsize="76,0" path="m8338,985l8414,985e" filled="false" stroked="true" strokeweight=".09927pt" strokecolor="#000000">
                <v:path arrowok="t"/>
              </v:shape>
            </v:group>
            <v:group style="position:absolute;left:7662;top:1172;width:76;height:2" coordorigin="7662,1172" coordsize="76,2">
              <v:shape style="position:absolute;left:7662;top:1172;width:76;height:2" coordorigin="7662,1172" coordsize="76,0" path="m7662,1172l7738,1172e" filled="false" stroked="true" strokeweight=".09927pt" strokecolor="#000000">
                <v:path arrowok="t"/>
              </v:shape>
            </v:group>
            <v:group style="position:absolute;left:8000;top:1172;width:77;height:2" coordorigin="8000,1172" coordsize="77,2">
              <v:shape style="position:absolute;left:8000;top:1172;width:77;height:2" coordorigin="8000,1172" coordsize="77,0" path="m8000,1172l8076,1172e" filled="false" stroked="true" strokeweight=".09927pt" strokecolor="#000000">
                <v:path arrowok="t"/>
              </v:shape>
            </v:group>
            <v:group style="position:absolute;left:8338;top:1172;width:76;height:2" coordorigin="8338,1172" coordsize="76,2">
              <v:shape style="position:absolute;left:8338;top:1172;width:76;height:2" coordorigin="8338,1172" coordsize="76,0" path="m8338,1172l8414,1172e" filled="false" stroked="true" strokeweight=".09927pt" strokecolor="#000000">
                <v:path arrowok="t"/>
              </v:shape>
            </v:group>
            <v:group style="position:absolute;left:7624;top:1039;width:153;height:133" coordorigin="7624,1039" coordsize="153,133">
              <v:shape style="position:absolute;left:7624;top:1039;width:153;height:133" coordorigin="7624,1039" coordsize="153,133" path="m7624,1172l7624,1039,7776,1039,7776,1172,7624,1172e" filled="false" stroked="true" strokeweight=".09877pt" strokecolor="#0000ff">
                <v:path arrowok="t"/>
              </v:shape>
            </v:group>
            <v:group style="position:absolute;left:7962;top:927;width:152;height:246" coordorigin="7962,927" coordsize="152,246">
              <v:shape style="position:absolute;left:7962;top:927;width:152;height:246" coordorigin="7962,927" coordsize="152,246" path="m7962,1172l7962,927,8114,927,8114,1172,7962,1172e" filled="false" stroked="true" strokeweight=".09843pt" strokecolor="#0000ff">
                <v:path arrowok="t"/>
              </v:shape>
            </v:group>
            <v:group style="position:absolute;left:8300;top:1097;width:153;height:75" coordorigin="8300,1097" coordsize="153,75">
              <v:shape style="position:absolute;left:8300;top:1097;width:153;height:75" coordorigin="8300,1097" coordsize="153,75" path="m8300,1172l8300,1097,8452,1097,8452,1172,8300,1172e" filled="false" stroked="true" strokeweight=".099044pt" strokecolor="#0000ff">
                <v:path arrowok="t"/>
              </v:shape>
            </v:group>
            <v:group style="position:absolute;left:7624;top:1157;width:153;height:2" coordorigin="7624,1157" coordsize="153,2">
              <v:shape style="position:absolute;left:7624;top:1157;width:153;height:2" coordorigin="7624,1157" coordsize="153,0" path="m7624,1157l7776,1157e" filled="false" stroked="true" strokeweight=".09927pt" strokecolor="#ff0000">
                <v:path arrowok="t"/>
              </v:shape>
            </v:group>
            <v:group style="position:absolute;left:7962;top:1166;width:152;height:2" coordorigin="7962,1166" coordsize="152,2">
              <v:shape style="position:absolute;left:7962;top:1166;width:152;height:2" coordorigin="7962,1166" coordsize="152,0" path="m7962,1166l8114,1166e" filled="false" stroked="true" strokeweight=".09927pt" strokecolor="#ff0000">
                <v:path arrowok="t"/>
              </v:shape>
            </v:group>
            <v:group style="position:absolute;left:8300;top:1172;width:153;height:2" coordorigin="8300,1172" coordsize="153,2">
              <v:shape style="position:absolute;left:8300;top:1172;width:153;height:2" coordorigin="8300,1172" coordsize="153,0" path="m8300,1172l8452,1172e" filled="false" stroked="true" strokeweight=".09927pt" strokecolor="#ff0000">
                <v:path arrowok="t"/>
              </v:shape>
            </v:group>
            <v:group style="position:absolute;left:7689;top:840;width:24;height:2" coordorigin="7689,840" coordsize="24,2">
              <v:shape style="position:absolute;left:7689;top:840;width:24;height:2" coordorigin="7689,840" coordsize="24,0" path="m7689,840l7712,840e" filled="false" stroked="true" strokeweight=".09927pt" strokecolor="#ff0000">
                <v:path arrowok="t"/>
              </v:shape>
            </v:group>
            <v:group style="position:absolute;left:7700;top:828;width:2;height:24" coordorigin="7700,828" coordsize="2,24">
              <v:shape style="position:absolute;left:7700;top:828;width:2;height:24" coordorigin="7700,828" coordsize="0,24" path="m7700,828l7700,852e" filled="false" stroked="true" strokeweight=".098107pt" strokecolor="#ff0000">
                <v:path arrowok="t"/>
              </v:shape>
            </v:group>
            <v:group style="position:absolute;left:7689;top:840;width:24;height:2" coordorigin="7689,840" coordsize="24,2">
              <v:shape style="position:absolute;left:7689;top:840;width:24;height:2" coordorigin="7689,840" coordsize="24,0" path="m7689,840l7712,840e" filled="false" stroked="true" strokeweight=".09927pt" strokecolor="#ff0000">
                <v:path arrowok="t"/>
              </v:shape>
            </v:group>
            <v:group style="position:absolute;left:7700;top:828;width:2;height:24" coordorigin="7700,828" coordsize="2,24">
              <v:shape style="position:absolute;left:7700;top:828;width:2;height:24" coordorigin="7700,828" coordsize="0,24" path="m7700,828l7700,852e" filled="false" stroked="true" strokeweight=".098107pt" strokecolor="#ff0000">
                <v:path arrowok="t"/>
              </v:shape>
            </v:group>
            <v:group style="position:absolute;left:7689;top:840;width:24;height:2" coordorigin="7689,840" coordsize="24,2">
              <v:shape style="position:absolute;left:7689;top:840;width:24;height:2" coordorigin="7689,840" coordsize="24,0" path="m7689,840l7712,840e" filled="false" stroked="true" strokeweight=".09927pt" strokecolor="#ff0000">
                <v:path arrowok="t"/>
              </v:shape>
            </v:group>
            <v:group style="position:absolute;left:7700;top:828;width:2;height:24" coordorigin="7700,828" coordsize="2,24">
              <v:shape style="position:absolute;left:7700;top:828;width:2;height:24" coordorigin="7700,828" coordsize="0,24" path="m7700,828l7700,852e" filled="false" stroked="true" strokeweight=".098107pt" strokecolor="#ff0000">
                <v:path arrowok="t"/>
              </v:shape>
            </v:group>
            <v:group style="position:absolute;left:7689;top:839;width:24;height:2" coordorigin="7689,839" coordsize="24,2">
              <v:shape style="position:absolute;left:7689;top:839;width:24;height:2" coordorigin="7689,839" coordsize="24,0" path="m7689,839l7712,839e" filled="false" stroked="true" strokeweight=".09927pt" strokecolor="#ff0000">
                <v:path arrowok="t"/>
              </v:shape>
            </v:group>
            <v:group style="position:absolute;left:7700;top:827;width:2;height:24" coordorigin="7700,827" coordsize="2,24">
              <v:shape style="position:absolute;left:7700;top:827;width:2;height:24" coordorigin="7700,827" coordsize="0,24" path="m7700,827l7700,851e" filled="false" stroked="true" strokeweight=".098107pt" strokecolor="#ff0000">
                <v:path arrowok="t"/>
              </v:shape>
            </v:group>
            <v:group style="position:absolute;left:7689;top:839;width:24;height:2" coordorigin="7689,839" coordsize="24,2">
              <v:shape style="position:absolute;left:7689;top:839;width:24;height:2" coordorigin="7689,839" coordsize="24,0" path="m7689,839l7712,839e" filled="false" stroked="true" strokeweight=".09927pt" strokecolor="#ff0000">
                <v:path arrowok="t"/>
              </v:shape>
            </v:group>
            <v:group style="position:absolute;left:7700;top:827;width:2;height:24" coordorigin="7700,827" coordsize="2,24">
              <v:shape style="position:absolute;left:7700;top:827;width:2;height:24" coordorigin="7700,827" coordsize="0,24" path="m7700,827l7700,851e" filled="false" stroked="true" strokeweight=".098107pt" strokecolor="#ff0000">
                <v:path arrowok="t"/>
              </v:shape>
            </v:group>
            <v:group style="position:absolute;left:7689;top:838;width:24;height:2" coordorigin="7689,838" coordsize="24,2">
              <v:shape style="position:absolute;left:7689;top:838;width:24;height:2" coordorigin="7689,838" coordsize="24,0" path="m7689,838l7712,838e" filled="false" stroked="true" strokeweight=".09927pt" strokecolor="#ff0000">
                <v:path arrowok="t"/>
              </v:shape>
            </v:group>
            <v:group style="position:absolute;left:7700;top:826;width:2;height:24" coordorigin="7700,826" coordsize="2,24">
              <v:shape style="position:absolute;left:7700;top:826;width:2;height:24" coordorigin="7700,826" coordsize="0,24" path="m7700,826l7700,850e" filled="false" stroked="true" strokeweight=".098107pt" strokecolor="#ff0000">
                <v:path arrowok="t"/>
              </v:shape>
            </v:group>
            <v:group style="position:absolute;left:7689;top:838;width:24;height:2" coordorigin="7689,838" coordsize="24,2">
              <v:shape style="position:absolute;left:7689;top:838;width:24;height:2" coordorigin="7689,838" coordsize="24,0" path="m7689,838l7712,838e" filled="false" stroked="true" strokeweight=".09927pt" strokecolor="#ff0000">
                <v:path arrowok="t"/>
              </v:shape>
            </v:group>
            <v:group style="position:absolute;left:7700;top:826;width:2;height:24" coordorigin="7700,826" coordsize="2,24">
              <v:shape style="position:absolute;left:7700;top:826;width:2;height:24" coordorigin="7700,826" coordsize="0,24" path="m7700,826l7700,850e" filled="false" stroked="true" strokeweight=".098107pt" strokecolor="#ff0000">
                <v:path arrowok="t"/>
              </v:shape>
            </v:group>
            <v:group style="position:absolute;left:7689;top:838;width:24;height:2" coordorigin="7689,838" coordsize="24,2">
              <v:shape style="position:absolute;left:7689;top:838;width:24;height:2" coordorigin="7689,838" coordsize="24,0" path="m7689,838l7712,838e" filled="false" stroked="true" strokeweight=".09927pt" strokecolor="#ff0000">
                <v:path arrowok="t"/>
              </v:shape>
            </v:group>
            <v:group style="position:absolute;left:7700;top:826;width:2;height:24" coordorigin="7700,826" coordsize="2,24">
              <v:shape style="position:absolute;left:7700;top:826;width:2;height:24" coordorigin="7700,826" coordsize="0,24" path="m7700,826l7700,850e" filled="false" stroked="true" strokeweight=".098107pt" strokecolor="#ff0000">
                <v:path arrowok="t"/>
              </v:shape>
            </v:group>
            <v:group style="position:absolute;left:7689;top:837;width:24;height:2" coordorigin="7689,837" coordsize="24,2">
              <v:shape style="position:absolute;left:7689;top:837;width:24;height:2" coordorigin="7689,837" coordsize="24,0" path="m7689,837l7712,837e" filled="false" stroked="true" strokeweight=".09927pt" strokecolor="#ff0000">
                <v:path arrowok="t"/>
              </v:shape>
            </v:group>
            <v:group style="position:absolute;left:7700;top:826;width:2;height:24" coordorigin="7700,826" coordsize="2,24">
              <v:shape style="position:absolute;left:7700;top:826;width:2;height:24" coordorigin="7700,826" coordsize="0,24" path="m7700,826l7700,849e" filled="false" stroked="true" strokeweight=".098107pt" strokecolor="#ff0000">
                <v:path arrowok="t"/>
              </v:shape>
            </v:group>
            <v:group style="position:absolute;left:7689;top:837;width:24;height:2" coordorigin="7689,837" coordsize="24,2">
              <v:shape style="position:absolute;left:7689;top:837;width:24;height:2" coordorigin="7689,837" coordsize="24,0" path="m7689,837l7712,837e" filled="false" stroked="true" strokeweight=".09927pt" strokecolor="#ff0000">
                <v:path arrowok="t"/>
              </v:shape>
            </v:group>
            <v:group style="position:absolute;left:7700;top:825;width:2;height:24" coordorigin="7700,825" coordsize="2,24">
              <v:shape style="position:absolute;left:7700;top:825;width:2;height:24" coordorigin="7700,825" coordsize="0,24" path="m7700,825l7700,849e" filled="false" stroked="true" strokeweight=".098107pt" strokecolor="#ff0000">
                <v:path arrowok="t"/>
              </v:shape>
            </v:group>
            <v:group style="position:absolute;left:7689;top:837;width:24;height:2" coordorigin="7689,837" coordsize="24,2">
              <v:shape style="position:absolute;left:7689;top:837;width:24;height:2" coordorigin="7689,837" coordsize="24,0" path="m7689,837l7712,837e" filled="false" stroked="true" strokeweight=".09927pt" strokecolor="#ff0000">
                <v:path arrowok="t"/>
              </v:shape>
            </v:group>
            <v:group style="position:absolute;left:7700;top:825;width:2;height:24" coordorigin="7700,825" coordsize="2,24">
              <v:shape style="position:absolute;left:7700;top:825;width:2;height:24" coordorigin="7700,825" coordsize="0,24" path="m7700,825l7700,849e" filled="false" stroked="true" strokeweight=".098107pt" strokecolor="#ff0000">
                <v:path arrowok="t"/>
              </v:shape>
            </v:group>
            <v:group style="position:absolute;left:7689;top:836;width:24;height:2" coordorigin="7689,836" coordsize="24,2">
              <v:shape style="position:absolute;left:7689;top:836;width:24;height:2" coordorigin="7689,836" coordsize="24,0" path="m7689,836l7712,836e" filled="false" stroked="true" strokeweight=".09927pt" strokecolor="#ff0000">
                <v:path arrowok="t"/>
              </v:shape>
            </v:group>
            <v:group style="position:absolute;left:7700;top:825;width:2;height:24" coordorigin="7700,825" coordsize="2,24">
              <v:shape style="position:absolute;left:7700;top:825;width:2;height:24" coordorigin="7700,825" coordsize="0,24" path="m7700,825l7700,848e" filled="false" stroked="true" strokeweight=".098107pt" strokecolor="#ff0000">
                <v:path arrowok="t"/>
              </v:shape>
            </v:group>
            <v:group style="position:absolute;left:7689;top:836;width:24;height:2" coordorigin="7689,836" coordsize="24,2">
              <v:shape style="position:absolute;left:7689;top:836;width:24;height:2" coordorigin="7689,836" coordsize="24,0" path="m7689,836l7712,836e" filled="false" stroked="true" strokeweight=".09927pt" strokecolor="#ff0000">
                <v:path arrowok="t"/>
              </v:shape>
            </v:group>
            <v:group style="position:absolute;left:7700;top:824;width:2;height:24" coordorigin="7700,824" coordsize="2,24">
              <v:shape style="position:absolute;left:7700;top:824;width:2;height:24" coordorigin="7700,824" coordsize="0,24" path="m7700,824l7700,848e" filled="false" stroked="true" strokeweight=".098107pt" strokecolor="#ff0000">
                <v:path arrowok="t"/>
              </v:shape>
            </v:group>
            <v:group style="position:absolute;left:7689;top:836;width:24;height:2" coordorigin="7689,836" coordsize="24,2">
              <v:shape style="position:absolute;left:7689;top:836;width:24;height:2" coordorigin="7689,836" coordsize="24,0" path="m7689,836l7712,836e" filled="false" stroked="true" strokeweight=".09927pt" strokecolor="#ff0000">
                <v:path arrowok="t"/>
              </v:shape>
            </v:group>
            <v:group style="position:absolute;left:7700;top:824;width:2;height:24" coordorigin="7700,824" coordsize="2,24">
              <v:shape style="position:absolute;left:7700;top:824;width:2;height:24" coordorigin="7700,824" coordsize="0,24" path="m7700,824l7700,848e" filled="false" stroked="true" strokeweight=".098107pt" strokecolor="#ff0000">
                <v:path arrowok="t"/>
              </v:shape>
            </v:group>
            <v:group style="position:absolute;left:7689;top:835;width:24;height:2" coordorigin="7689,835" coordsize="24,2">
              <v:shape style="position:absolute;left:7689;top:835;width:24;height:2" coordorigin="7689,835" coordsize="24,0" path="m7689,835l7712,835e" filled="false" stroked="true" strokeweight=".09927pt" strokecolor="#ff0000">
                <v:path arrowok="t"/>
              </v:shape>
            </v:group>
            <v:group style="position:absolute;left:7700;top:824;width:2;height:24" coordorigin="7700,824" coordsize="2,24">
              <v:shape style="position:absolute;left:7700;top:824;width:2;height:24" coordorigin="7700,824" coordsize="0,24" path="m7700,824l7700,847e" filled="false" stroked="true" strokeweight=".098107pt" strokecolor="#ff0000">
                <v:path arrowok="t"/>
              </v:shape>
            </v:group>
            <v:group style="position:absolute;left:7689;top:835;width:24;height:2" coordorigin="7689,835" coordsize="24,2">
              <v:shape style="position:absolute;left:7689;top:835;width:24;height:2" coordorigin="7689,835" coordsize="24,0" path="m7689,835l7712,835e" filled="false" stroked="true" strokeweight=".09927pt" strokecolor="#ff0000">
                <v:path arrowok="t"/>
              </v:shape>
            </v:group>
            <v:group style="position:absolute;left:7700;top:823;width:2;height:24" coordorigin="7700,823" coordsize="2,24">
              <v:shape style="position:absolute;left:7700;top:823;width:2;height:24" coordorigin="7700,823" coordsize="0,24" path="m7700,823l7700,847e" filled="false" stroked="true" strokeweight=".098107pt" strokecolor="#ff0000">
                <v:path arrowok="t"/>
              </v:shape>
            </v:group>
            <v:group style="position:absolute;left:7689;top:835;width:24;height:2" coordorigin="7689,835" coordsize="24,2">
              <v:shape style="position:absolute;left:7689;top:835;width:24;height:2" coordorigin="7689,835" coordsize="24,0" path="m7689,835l7712,835e" filled="false" stroked="true" strokeweight=".09927pt" strokecolor="#ff0000">
                <v:path arrowok="t"/>
              </v:shape>
            </v:group>
            <v:group style="position:absolute;left:7700;top:823;width:2;height:24" coordorigin="7700,823" coordsize="2,24">
              <v:shape style="position:absolute;left:7700;top:823;width:2;height:24" coordorigin="7700,823" coordsize="0,24" path="m7700,823l7700,847e" filled="false" stroked="true" strokeweight=".098107pt" strokecolor="#ff0000">
                <v:path arrowok="t"/>
              </v:shape>
            </v:group>
            <v:group style="position:absolute;left:7689;top:834;width:24;height:2" coordorigin="7689,834" coordsize="24,2">
              <v:shape style="position:absolute;left:7689;top:834;width:24;height:2" coordorigin="7689,834" coordsize="24,0" path="m7689,834l7712,834e" filled="false" stroked="true" strokeweight=".09927pt" strokecolor="#ff0000">
                <v:path arrowok="t"/>
              </v:shape>
            </v:group>
            <v:group style="position:absolute;left:7700;top:823;width:2;height:24" coordorigin="7700,823" coordsize="2,24">
              <v:shape style="position:absolute;left:7700;top:823;width:2;height:24" coordorigin="7700,823" coordsize="0,24" path="m7700,823l7700,846e" filled="false" stroked="true" strokeweight=".098107pt" strokecolor="#ff0000">
                <v:path arrowok="t"/>
              </v:shape>
            </v:group>
            <v:group style="position:absolute;left:7689;top:834;width:24;height:2" coordorigin="7689,834" coordsize="24,2">
              <v:shape style="position:absolute;left:7689;top:834;width:24;height:2" coordorigin="7689,834" coordsize="24,0" path="m7689,834l7712,834e" filled="false" stroked="true" strokeweight=".09927pt" strokecolor="#ff0000">
                <v:path arrowok="t"/>
              </v:shape>
            </v:group>
            <v:group style="position:absolute;left:7700;top:822;width:2;height:24" coordorigin="7700,822" coordsize="2,24">
              <v:shape style="position:absolute;left:7700;top:822;width:2;height:24" coordorigin="7700,822" coordsize="0,24" path="m7700,822l7700,846e" filled="false" stroked="true" strokeweight=".098107pt" strokecolor="#ff0000">
                <v:path arrowok="t"/>
              </v:shape>
            </v:group>
            <v:group style="position:absolute;left:7689;top:834;width:24;height:2" coordorigin="7689,834" coordsize="24,2">
              <v:shape style="position:absolute;left:7689;top:834;width:24;height:2" coordorigin="7689,834" coordsize="24,0" path="m7689,834l7712,834e" filled="false" stroked="true" strokeweight=".09927pt" strokecolor="#ff0000">
                <v:path arrowok="t"/>
              </v:shape>
            </v:group>
            <v:group style="position:absolute;left:7700;top:822;width:2;height:24" coordorigin="7700,822" coordsize="2,24">
              <v:shape style="position:absolute;left:7700;top:822;width:2;height:24" coordorigin="7700,822" coordsize="0,24" path="m7700,822l7700,846e" filled="false" stroked="true" strokeweight=".098107pt" strokecolor="#ff0000">
                <v:path arrowok="t"/>
              </v:shape>
            </v:group>
            <v:group style="position:absolute;left:7689;top:833;width:24;height:2" coordorigin="7689,833" coordsize="24,2">
              <v:shape style="position:absolute;left:7689;top:833;width:24;height:2" coordorigin="7689,833" coordsize="24,0" path="m7689,833l7712,833e" filled="false" stroked="true" strokeweight=".09927pt" strokecolor="#ff0000">
                <v:path arrowok="t"/>
              </v:shape>
            </v:group>
            <v:group style="position:absolute;left:7700;top:822;width:2;height:24" coordorigin="7700,822" coordsize="2,24">
              <v:shape style="position:absolute;left:7700;top:822;width:2;height:24" coordorigin="7700,822" coordsize="0,24" path="m7700,822l7700,845e" filled="false" stroked="true" strokeweight=".098107pt" strokecolor="#ff0000">
                <v:path arrowok="t"/>
              </v:shape>
            </v:group>
            <v:group style="position:absolute;left:7689;top:833;width:24;height:2" coordorigin="7689,833" coordsize="24,2">
              <v:shape style="position:absolute;left:7689;top:833;width:24;height:2" coordorigin="7689,833" coordsize="24,0" path="m7689,833l7712,833e" filled="false" stroked="true" strokeweight=".09927pt" strokecolor="#ff0000">
                <v:path arrowok="t"/>
              </v:shape>
            </v:group>
            <v:group style="position:absolute;left:7700;top:821;width:2;height:24" coordorigin="7700,821" coordsize="2,24">
              <v:shape style="position:absolute;left:7700;top:821;width:2;height:24" coordorigin="7700,821" coordsize="0,24" path="m7700,821l7700,845e" filled="false" stroked="true" strokeweight=".098107pt" strokecolor="#ff0000">
                <v:path arrowok="t"/>
              </v:shape>
            </v:group>
            <v:group style="position:absolute;left:7689;top:833;width:24;height:2" coordorigin="7689,833" coordsize="24,2">
              <v:shape style="position:absolute;left:7689;top:833;width:24;height:2" coordorigin="7689,833" coordsize="24,0" path="m7689,833l7712,833e" filled="false" stroked="true" strokeweight=".09927pt" strokecolor="#ff0000">
                <v:path arrowok="t"/>
              </v:shape>
            </v:group>
            <v:group style="position:absolute;left:7700;top:821;width:2;height:24" coordorigin="7700,821" coordsize="2,24">
              <v:shape style="position:absolute;left:7700;top:821;width:2;height:24" coordorigin="7700,821" coordsize="0,24" path="m7700,821l7700,845e" filled="false" stroked="true" strokeweight=".098107pt" strokecolor="#ff0000">
                <v:path arrowok="t"/>
              </v:shape>
            </v:group>
            <v:group style="position:absolute;left:7689;top:832;width:24;height:2" coordorigin="7689,832" coordsize="24,2">
              <v:shape style="position:absolute;left:7689;top:832;width:24;height:2" coordorigin="7689,832" coordsize="24,0" path="m7689,832l7712,832e" filled="false" stroked="true" strokeweight=".09927pt" strokecolor="#ff0000">
                <v:path arrowok="t"/>
              </v:shape>
            </v:group>
            <v:group style="position:absolute;left:7700;top:821;width:2;height:24" coordorigin="7700,821" coordsize="2,24">
              <v:shape style="position:absolute;left:7700;top:821;width:2;height:24" coordorigin="7700,821" coordsize="0,24" path="m7700,821l7700,844e" filled="false" stroked="true" strokeweight=".098107pt" strokecolor="#ff0000">
                <v:path arrowok="t"/>
              </v:shape>
            </v:group>
            <v:group style="position:absolute;left:7689;top:832;width:24;height:2" coordorigin="7689,832" coordsize="24,2">
              <v:shape style="position:absolute;left:7689;top:832;width:24;height:2" coordorigin="7689,832" coordsize="24,0" path="m7689,832l7712,832e" filled="false" stroked="true" strokeweight=".09927pt" strokecolor="#ff0000">
                <v:path arrowok="t"/>
              </v:shape>
            </v:group>
            <v:group style="position:absolute;left:7700;top:820;width:2;height:24" coordorigin="7700,820" coordsize="2,24">
              <v:shape style="position:absolute;left:7700;top:820;width:2;height:24" coordorigin="7700,820" coordsize="0,24" path="m7700,820l7700,844e" filled="false" stroked="true" strokeweight=".098107pt" strokecolor="#ff0000">
                <v:path arrowok="t"/>
              </v:shape>
            </v:group>
            <v:group style="position:absolute;left:7689;top:832;width:24;height:2" coordorigin="7689,832" coordsize="24,2">
              <v:shape style="position:absolute;left:7689;top:832;width:24;height:2" coordorigin="7689,832" coordsize="24,0" path="m7689,832l7712,832e" filled="false" stroked="true" strokeweight=".09927pt" strokecolor="#ff0000">
                <v:path arrowok="t"/>
              </v:shape>
            </v:group>
            <v:group style="position:absolute;left:7700;top:820;width:2;height:24" coordorigin="7700,820" coordsize="2,24">
              <v:shape style="position:absolute;left:7700;top:820;width:2;height:24" coordorigin="7700,820" coordsize="0,24" path="m7700,820l7700,844e" filled="false" stroked="true" strokeweight=".098107pt" strokecolor="#ff0000">
                <v:path arrowok="t"/>
              </v:shape>
            </v:group>
            <v:group style="position:absolute;left:7689;top:831;width:24;height:2" coordorigin="7689,831" coordsize="24,2">
              <v:shape style="position:absolute;left:7689;top:831;width:24;height:2" coordorigin="7689,831" coordsize="24,0" path="m7689,831l7712,831e" filled="false" stroked="true" strokeweight=".09927pt" strokecolor="#ff0000">
                <v:path arrowok="t"/>
              </v:shape>
            </v:group>
            <v:group style="position:absolute;left:7700;top:820;width:2;height:24" coordorigin="7700,820" coordsize="2,24">
              <v:shape style="position:absolute;left:7700;top:820;width:2;height:24" coordorigin="7700,820" coordsize="0,24" path="m7700,820l7700,843e" filled="false" stroked="true" strokeweight=".098107pt" strokecolor="#ff0000">
                <v:path arrowok="t"/>
              </v:shape>
            </v:group>
            <v:group style="position:absolute;left:7689;top:831;width:24;height:2" coordorigin="7689,831" coordsize="24,2">
              <v:shape style="position:absolute;left:7689;top:831;width:24;height:2" coordorigin="7689,831" coordsize="24,0" path="m7689,831l7712,831e" filled="false" stroked="true" strokeweight=".09927pt" strokecolor="#ff0000">
                <v:path arrowok="t"/>
              </v:shape>
            </v:group>
            <v:group style="position:absolute;left:7700;top:819;width:2;height:24" coordorigin="7700,819" coordsize="2,24">
              <v:shape style="position:absolute;left:7700;top:819;width:2;height:24" coordorigin="7700,819" coordsize="0,24" path="m7700,819l7700,843e" filled="false" stroked="true" strokeweight=".098107pt" strokecolor="#ff0000">
                <v:path arrowok="t"/>
              </v:shape>
            </v:group>
            <v:group style="position:absolute;left:7689;top:831;width:24;height:2" coordorigin="7689,831" coordsize="24,2">
              <v:shape style="position:absolute;left:7689;top:831;width:24;height:2" coordorigin="7689,831" coordsize="24,0" path="m7689,831l7712,831e" filled="false" stroked="true" strokeweight=".09927pt" strokecolor="#ff0000">
                <v:path arrowok="t"/>
              </v:shape>
            </v:group>
            <v:group style="position:absolute;left:7700;top:819;width:2;height:24" coordorigin="7700,819" coordsize="2,24">
              <v:shape style="position:absolute;left:7700;top:819;width:2;height:24" coordorigin="7700,819" coordsize="0,24" path="m7700,819l7700,843e" filled="false" stroked="true" strokeweight=".098107pt" strokecolor="#ff0000">
                <v:path arrowok="t"/>
              </v:shape>
            </v:group>
            <v:group style="position:absolute;left:7689;top:830;width:24;height:2" coordorigin="7689,830" coordsize="24,2">
              <v:shape style="position:absolute;left:7689;top:830;width:24;height:2" coordorigin="7689,830" coordsize="24,0" path="m7689,830l7712,830e" filled="false" stroked="true" strokeweight=".09927pt" strokecolor="#ff0000">
                <v:path arrowok="t"/>
              </v:shape>
            </v:group>
            <v:group style="position:absolute;left:7700;top:819;width:2;height:24" coordorigin="7700,819" coordsize="2,24">
              <v:shape style="position:absolute;left:7700;top:819;width:2;height:24" coordorigin="7700,819" coordsize="0,24" path="m7700,819l7700,842e" filled="false" stroked="true" strokeweight=".098107pt" strokecolor="#ff0000">
                <v:path arrowok="t"/>
              </v:shape>
            </v:group>
            <v:group style="position:absolute;left:7689;top:830;width:24;height:2" coordorigin="7689,830" coordsize="24,2">
              <v:shape style="position:absolute;left:7689;top:830;width:24;height:2" coordorigin="7689,830" coordsize="24,0" path="m7689,830l7712,830e" filled="false" stroked="true" strokeweight=".09927pt" strokecolor="#ff0000">
                <v:path arrowok="t"/>
              </v:shape>
            </v:group>
            <v:group style="position:absolute;left:7700;top:818;width:2;height:24" coordorigin="7700,818" coordsize="2,24">
              <v:shape style="position:absolute;left:7700;top:818;width:2;height:24" coordorigin="7700,818" coordsize="0,24" path="m7700,818l7700,842e" filled="false" stroked="true" strokeweight=".098107pt" strokecolor="#ff0000">
                <v:path arrowok="t"/>
              </v:shape>
            </v:group>
            <v:group style="position:absolute;left:7689;top:830;width:24;height:2" coordorigin="7689,830" coordsize="24,2">
              <v:shape style="position:absolute;left:7689;top:830;width:24;height:2" coordorigin="7689,830" coordsize="24,0" path="m7689,830l7712,830e" filled="false" stroked="true" strokeweight=".09927pt" strokecolor="#ff0000">
                <v:path arrowok="t"/>
              </v:shape>
            </v:group>
            <v:group style="position:absolute;left:7700;top:818;width:2;height:24" coordorigin="7700,818" coordsize="2,24">
              <v:shape style="position:absolute;left:7700;top:818;width:2;height:24" coordorigin="7700,818" coordsize="0,24" path="m7700,818l7700,842e" filled="false" stroked="true" strokeweight=".098107pt" strokecolor="#ff0000">
                <v:path arrowok="t"/>
              </v:shape>
            </v:group>
            <v:group style="position:absolute;left:7689;top:829;width:24;height:2" coordorigin="7689,829" coordsize="24,2">
              <v:shape style="position:absolute;left:7689;top:829;width:24;height:2" coordorigin="7689,829" coordsize="24,0" path="m7689,829l7712,829e" filled="false" stroked="true" strokeweight=".09927pt" strokecolor="#ff0000">
                <v:path arrowok="t"/>
              </v:shape>
            </v:group>
            <v:group style="position:absolute;left:7700;top:818;width:2;height:24" coordorigin="7700,818" coordsize="2,24">
              <v:shape style="position:absolute;left:7700;top:818;width:2;height:24" coordorigin="7700,818" coordsize="0,24" path="m7700,818l7700,841e" filled="false" stroked="true" strokeweight=".098107pt" strokecolor="#ff0000">
                <v:path arrowok="t"/>
              </v:shape>
            </v:group>
            <v:group style="position:absolute;left:7689;top:829;width:24;height:2" coordorigin="7689,829" coordsize="24,2">
              <v:shape style="position:absolute;left:7689;top:829;width:24;height:2" coordorigin="7689,829" coordsize="24,0" path="m7689,829l7712,829e" filled="false" stroked="true" strokeweight=".09927pt" strokecolor="#ff0000">
                <v:path arrowok="t"/>
              </v:shape>
            </v:group>
            <v:group style="position:absolute;left:7700;top:817;width:2;height:24" coordorigin="7700,817" coordsize="2,24">
              <v:shape style="position:absolute;left:7700;top:817;width:2;height:24" coordorigin="7700,817" coordsize="0,24" path="m7700,817l7700,841e" filled="false" stroked="true" strokeweight=".098107pt" strokecolor="#ff0000">
                <v:path arrowok="t"/>
              </v:shape>
            </v:group>
            <v:group style="position:absolute;left:7689;top:829;width:24;height:2" coordorigin="7689,829" coordsize="24,2">
              <v:shape style="position:absolute;left:7689;top:829;width:24;height:2" coordorigin="7689,829" coordsize="24,0" path="m7689,829l7712,829e" filled="false" stroked="true" strokeweight=".09927pt" strokecolor="#ff0000">
                <v:path arrowok="t"/>
              </v:shape>
            </v:group>
            <v:group style="position:absolute;left:7700;top:817;width:2;height:24" coordorigin="7700,817" coordsize="2,24">
              <v:shape style="position:absolute;left:7700;top:817;width:2;height:24" coordorigin="7700,817" coordsize="0,24" path="m7700,817l7700,841e" filled="false" stroked="true" strokeweight=".098107pt" strokecolor="#ff0000">
                <v:path arrowok="t"/>
              </v:shape>
            </v:group>
            <v:group style="position:absolute;left:7689;top:828;width:24;height:2" coordorigin="7689,828" coordsize="24,2">
              <v:shape style="position:absolute;left:7689;top:828;width:24;height:2" coordorigin="7689,828" coordsize="24,0" path="m7689,828l7712,828e" filled="false" stroked="true" strokeweight=".09927pt" strokecolor="#ff0000">
                <v:path arrowok="t"/>
              </v:shape>
            </v:group>
            <v:group style="position:absolute;left:7700;top:817;width:2;height:24" coordorigin="7700,817" coordsize="2,24">
              <v:shape style="position:absolute;left:7700;top:817;width:2;height:24" coordorigin="7700,817" coordsize="0,24" path="m7700,817l7700,840e" filled="false" stroked="true" strokeweight=".098107pt" strokecolor="#ff0000">
                <v:path arrowok="t"/>
              </v:shape>
            </v:group>
            <v:group style="position:absolute;left:7689;top:828;width:24;height:2" coordorigin="7689,828" coordsize="24,2">
              <v:shape style="position:absolute;left:7689;top:828;width:24;height:2" coordorigin="7689,828" coordsize="24,0" path="m7689,828l7712,828e" filled="false" stroked="true" strokeweight=".09927pt" strokecolor="#ff0000">
                <v:path arrowok="t"/>
              </v:shape>
            </v:group>
            <v:group style="position:absolute;left:7700;top:816;width:2;height:24" coordorigin="7700,816" coordsize="2,24">
              <v:shape style="position:absolute;left:7700;top:816;width:2;height:24" coordorigin="7700,816" coordsize="0,24" path="m7700,816l7700,840e" filled="false" stroked="true" strokeweight=".098107pt" strokecolor="#ff0000">
                <v:path arrowok="t"/>
              </v:shape>
            </v:group>
            <v:group style="position:absolute;left:7689;top:827;width:24;height:2" coordorigin="7689,827" coordsize="24,2">
              <v:shape style="position:absolute;left:7689;top:827;width:24;height:2" coordorigin="7689,827" coordsize="24,0" path="m7689,827l7712,827e" filled="false" stroked="true" strokeweight=".09927pt" strokecolor="#ff0000">
                <v:path arrowok="t"/>
              </v:shape>
            </v:group>
            <v:group style="position:absolute;left:7700;top:816;width:2;height:24" coordorigin="7700,816" coordsize="2,24">
              <v:shape style="position:absolute;left:7700;top:816;width:2;height:24" coordorigin="7700,816" coordsize="0,24" path="m7700,816l7700,839e" filled="false" stroked="true" strokeweight=".098107pt" strokecolor="#ff0000">
                <v:path arrowok="t"/>
              </v:shape>
            </v:group>
            <v:group style="position:absolute;left:7689;top:827;width:24;height:2" coordorigin="7689,827" coordsize="24,2">
              <v:shape style="position:absolute;left:7689;top:827;width:24;height:2" coordorigin="7689,827" coordsize="24,0" path="m7689,827l7712,827e" filled="false" stroked="true" strokeweight=".09927pt" strokecolor="#ff0000">
                <v:path arrowok="t"/>
              </v:shape>
            </v:group>
            <v:group style="position:absolute;left:7700;top:815;width:2;height:24" coordorigin="7700,815" coordsize="2,24">
              <v:shape style="position:absolute;left:7700;top:815;width:2;height:24" coordorigin="7700,815" coordsize="0,24" path="m7700,815l7700,839e" filled="false" stroked="true" strokeweight=".098107pt" strokecolor="#ff0000">
                <v:path arrowok="t"/>
              </v:shape>
            </v:group>
            <v:group style="position:absolute;left:7689;top:827;width:24;height:2" coordorigin="7689,827" coordsize="24,2">
              <v:shape style="position:absolute;left:7689;top:827;width:24;height:2" coordorigin="7689,827" coordsize="24,0" path="m7689,827l7712,827e" filled="false" stroked="true" strokeweight=".09927pt" strokecolor="#ff0000">
                <v:path arrowok="t"/>
              </v:shape>
            </v:group>
            <v:group style="position:absolute;left:7700;top:815;width:2;height:24" coordorigin="7700,815" coordsize="2,24">
              <v:shape style="position:absolute;left:7700;top:815;width:2;height:24" coordorigin="7700,815" coordsize="0,24" path="m7700,815l7700,839e" filled="false" stroked="true" strokeweight=".098107pt" strokecolor="#ff0000">
                <v:path arrowok="t"/>
              </v:shape>
            </v:group>
            <v:group style="position:absolute;left:7689;top:826;width:24;height:2" coordorigin="7689,826" coordsize="24,2">
              <v:shape style="position:absolute;left:7689;top:826;width:24;height:2" coordorigin="7689,826" coordsize="24,0" path="m7689,826l7712,826e" filled="false" stroked="true" strokeweight=".09927pt" strokecolor="#ff0000">
                <v:path arrowok="t"/>
              </v:shape>
            </v:group>
            <v:group style="position:absolute;left:7700;top:815;width:2;height:24" coordorigin="7700,815" coordsize="2,24">
              <v:shape style="position:absolute;left:7700;top:815;width:2;height:24" coordorigin="7700,815" coordsize="0,24" path="m7700,815l7700,838e" filled="false" stroked="true" strokeweight=".098107pt" strokecolor="#ff0000">
                <v:path arrowok="t"/>
              </v:shape>
            </v:group>
            <v:group style="position:absolute;left:7689;top:826;width:24;height:2" coordorigin="7689,826" coordsize="24,2">
              <v:shape style="position:absolute;left:7689;top:826;width:24;height:2" coordorigin="7689,826" coordsize="24,0" path="m7689,826l7712,826e" filled="false" stroked="true" strokeweight=".09927pt" strokecolor="#ff0000">
                <v:path arrowok="t"/>
              </v:shape>
            </v:group>
            <v:group style="position:absolute;left:7700;top:814;width:2;height:24" coordorigin="7700,814" coordsize="2,24">
              <v:shape style="position:absolute;left:7700;top:814;width:2;height:24" coordorigin="7700,814" coordsize="0,24" path="m7700,814l7700,838e" filled="false" stroked="true" strokeweight=".098107pt" strokecolor="#ff0000">
                <v:path arrowok="t"/>
              </v:shape>
            </v:group>
            <v:group style="position:absolute;left:7689;top:826;width:24;height:2" coordorigin="7689,826" coordsize="24,2">
              <v:shape style="position:absolute;left:7689;top:826;width:24;height:2" coordorigin="7689,826" coordsize="24,0" path="m7689,826l7712,826e" filled="false" stroked="true" strokeweight=".09927pt" strokecolor="#ff0000">
                <v:path arrowok="t"/>
              </v:shape>
            </v:group>
            <v:group style="position:absolute;left:7700;top:814;width:2;height:24" coordorigin="7700,814" coordsize="2,24">
              <v:shape style="position:absolute;left:7700;top:814;width:2;height:24" coordorigin="7700,814" coordsize="0,24" path="m7700,814l7700,838e" filled="false" stroked="true" strokeweight=".098107pt" strokecolor="#ff0000">
                <v:path arrowok="t"/>
              </v:shape>
            </v:group>
            <v:group style="position:absolute;left:7689;top:826;width:24;height:2" coordorigin="7689,826" coordsize="24,2">
              <v:shape style="position:absolute;left:7689;top:826;width:24;height:2" coordorigin="7689,826" coordsize="24,0" path="m7689,826l7712,826e" filled="false" stroked="true" strokeweight=".09927pt" strokecolor="#ff0000">
                <v:path arrowok="t"/>
              </v:shape>
            </v:group>
            <v:group style="position:absolute;left:7700;top:814;width:2;height:24" coordorigin="7700,814" coordsize="2,24">
              <v:shape style="position:absolute;left:7700;top:814;width:2;height:24" coordorigin="7700,814" coordsize="0,24" path="m7700,814l7700,837e" filled="false" stroked="true" strokeweight=".098107pt" strokecolor="#ff0000">
                <v:path arrowok="t"/>
              </v:shape>
            </v:group>
            <v:group style="position:absolute;left:7689;top:825;width:24;height:2" coordorigin="7689,825" coordsize="24,2">
              <v:shape style="position:absolute;left:7689;top:825;width:24;height:2" coordorigin="7689,825" coordsize="24,0" path="m7689,825l7712,825e" filled="false" stroked="true" strokeweight=".09927pt" strokecolor="#ff0000">
                <v:path arrowok="t"/>
              </v:shape>
            </v:group>
            <v:group style="position:absolute;left:7700;top:813;width:2;height:24" coordorigin="7700,813" coordsize="2,24">
              <v:shape style="position:absolute;left:7700;top:813;width:2;height:24" coordorigin="7700,813" coordsize="0,24" path="m7700,813l7700,837e" filled="false" stroked="true" strokeweight=".098107pt" strokecolor="#ff0000">
                <v:path arrowok="t"/>
              </v:shape>
            </v:group>
            <v:group style="position:absolute;left:7689;top:825;width:24;height:2" coordorigin="7689,825" coordsize="24,2">
              <v:shape style="position:absolute;left:7689;top:825;width:24;height:2" coordorigin="7689,825" coordsize="24,0" path="m7689,825l7712,825e" filled="false" stroked="true" strokeweight=".09927pt" strokecolor="#ff0000">
                <v:path arrowok="t"/>
              </v:shape>
            </v:group>
            <v:group style="position:absolute;left:7700;top:813;width:2;height:24" coordorigin="7700,813" coordsize="2,24">
              <v:shape style="position:absolute;left:7700;top:813;width:2;height:24" coordorigin="7700,813" coordsize="0,24" path="m7700,813l7700,837e" filled="false" stroked="true" strokeweight=".098107pt" strokecolor="#ff0000">
                <v:path arrowok="t"/>
              </v:shape>
            </v:group>
            <v:group style="position:absolute;left:7689;top:825;width:24;height:2" coordorigin="7689,825" coordsize="24,2">
              <v:shape style="position:absolute;left:7689;top:825;width:24;height:2" coordorigin="7689,825" coordsize="24,0" path="m7689,825l7712,825e" filled="false" stroked="true" strokeweight=".09927pt" strokecolor="#ff0000">
                <v:path arrowok="t"/>
              </v:shape>
            </v:group>
            <v:group style="position:absolute;left:7700;top:813;width:2;height:24" coordorigin="7700,813" coordsize="2,24">
              <v:shape style="position:absolute;left:7700;top:813;width:2;height:24" coordorigin="7700,813" coordsize="0,24" path="m7700,813l7700,836e" filled="false" stroked="true" strokeweight=".098107pt" strokecolor="#ff0000">
                <v:path arrowok="t"/>
              </v:shape>
            </v:group>
            <v:group style="position:absolute;left:7689;top:824;width:24;height:2" coordorigin="7689,824" coordsize="24,2">
              <v:shape style="position:absolute;left:7689;top:824;width:24;height:2" coordorigin="7689,824" coordsize="24,0" path="m7689,824l7712,824e" filled="false" stroked="true" strokeweight=".09927pt" strokecolor="#ff0000">
                <v:path arrowok="t"/>
              </v:shape>
            </v:group>
            <v:group style="position:absolute;left:7700;top:812;width:2;height:24" coordorigin="7700,812" coordsize="2,24">
              <v:shape style="position:absolute;left:7700;top:812;width:2;height:24" coordorigin="7700,812" coordsize="0,24" path="m7700,812l7700,836e" filled="false" stroked="true" strokeweight=".098107pt" strokecolor="#ff0000">
                <v:path arrowok="t"/>
              </v:shape>
            </v:group>
            <v:group style="position:absolute;left:7689;top:824;width:24;height:2" coordorigin="7689,824" coordsize="24,2">
              <v:shape style="position:absolute;left:7689;top:824;width:24;height:2" coordorigin="7689,824" coordsize="24,0" path="m7689,824l7712,824e" filled="false" stroked="true" strokeweight=".09927pt" strokecolor="#ff0000">
                <v:path arrowok="t"/>
              </v:shape>
            </v:group>
            <v:group style="position:absolute;left:7700;top:812;width:2;height:24" coordorigin="7700,812" coordsize="2,24">
              <v:shape style="position:absolute;left:7700;top:812;width:2;height:24" coordorigin="7700,812" coordsize="0,24" path="m7700,812l7700,836e" filled="false" stroked="true" strokeweight=".098107pt" strokecolor="#ff0000">
                <v:path arrowok="t"/>
              </v:shape>
            </v:group>
            <v:group style="position:absolute;left:7689;top:824;width:24;height:2" coordorigin="7689,824" coordsize="24,2">
              <v:shape style="position:absolute;left:7689;top:824;width:24;height:2" coordorigin="7689,824" coordsize="24,0" path="m7689,824l7712,824e" filled="false" stroked="true" strokeweight=".09927pt" strokecolor="#ff0000">
                <v:path arrowok="t"/>
              </v:shape>
            </v:group>
            <v:group style="position:absolute;left:7700;top:812;width:2;height:24" coordorigin="7700,812" coordsize="2,24">
              <v:shape style="position:absolute;left:7700;top:812;width:2;height:24" coordorigin="7700,812" coordsize="0,24" path="m7700,812l7700,835e" filled="false" stroked="true" strokeweight=".098107pt" strokecolor="#ff0000">
                <v:path arrowok="t"/>
              </v:shape>
            </v:group>
            <v:group style="position:absolute;left:7689;top:823;width:24;height:2" coordorigin="7689,823" coordsize="24,2">
              <v:shape style="position:absolute;left:7689;top:823;width:24;height:2" coordorigin="7689,823" coordsize="24,0" path="m7689,823l7712,823e" filled="false" stroked="true" strokeweight=".09927pt" strokecolor="#ff0000">
                <v:path arrowok="t"/>
              </v:shape>
            </v:group>
            <v:group style="position:absolute;left:7700;top:811;width:2;height:24" coordorigin="7700,811" coordsize="2,24">
              <v:shape style="position:absolute;left:7700;top:811;width:2;height:24" coordorigin="7700,811" coordsize="0,24" path="m7700,811l7700,835e" filled="false" stroked="true" strokeweight=".098107pt" strokecolor="#ff0000">
                <v:path arrowok="t"/>
              </v:shape>
            </v:group>
            <v:group style="position:absolute;left:7689;top:823;width:24;height:2" coordorigin="7689,823" coordsize="24,2">
              <v:shape style="position:absolute;left:7689;top:823;width:24;height:2" coordorigin="7689,823" coordsize="24,0" path="m7689,823l7712,823e" filled="false" stroked="true" strokeweight=".09927pt" strokecolor="#ff0000">
                <v:path arrowok="t"/>
              </v:shape>
            </v:group>
            <v:group style="position:absolute;left:7700;top:811;width:2;height:24" coordorigin="7700,811" coordsize="2,24">
              <v:shape style="position:absolute;left:7700;top:811;width:2;height:24" coordorigin="7700,811" coordsize="0,24" path="m7700,811l7700,835e" filled="false" stroked="true" strokeweight=".098107pt" strokecolor="#ff0000">
                <v:path arrowok="t"/>
              </v:shape>
            </v:group>
            <v:group style="position:absolute;left:7689;top:823;width:24;height:2" coordorigin="7689,823" coordsize="24,2">
              <v:shape style="position:absolute;left:7689;top:823;width:24;height:2" coordorigin="7689,823" coordsize="24,0" path="m7689,823l7712,823e" filled="false" stroked="true" strokeweight=".09927pt" strokecolor="#ff0000">
                <v:path arrowok="t"/>
              </v:shape>
            </v:group>
            <v:group style="position:absolute;left:7700;top:811;width:2;height:24" coordorigin="7700,811" coordsize="2,24">
              <v:shape style="position:absolute;left:7700;top:811;width:2;height:24" coordorigin="7700,811" coordsize="0,24" path="m7700,811l7700,834e" filled="false" stroked="true" strokeweight=".098107pt" strokecolor="#ff0000">
                <v:path arrowok="t"/>
              </v:shape>
            </v:group>
            <v:group style="position:absolute;left:7689;top:822;width:24;height:2" coordorigin="7689,822" coordsize="24,2">
              <v:shape style="position:absolute;left:7689;top:822;width:24;height:2" coordorigin="7689,822" coordsize="24,0" path="m7689,822l7712,822e" filled="false" stroked="true" strokeweight=".09927pt" strokecolor="#ff0000">
                <v:path arrowok="t"/>
              </v:shape>
            </v:group>
            <v:group style="position:absolute;left:7700;top:810;width:2;height:24" coordorigin="7700,810" coordsize="2,24">
              <v:shape style="position:absolute;left:7700;top:810;width:2;height:24" coordorigin="7700,810" coordsize="0,24" path="m7700,810l7700,834e" filled="false" stroked="true" strokeweight=".098107pt" strokecolor="#ff0000">
                <v:path arrowok="t"/>
              </v:shape>
            </v:group>
            <v:group style="position:absolute;left:7689;top:822;width:24;height:2" coordorigin="7689,822" coordsize="24,2">
              <v:shape style="position:absolute;left:7689;top:822;width:24;height:2" coordorigin="7689,822" coordsize="24,0" path="m7689,822l7712,822e" filled="false" stroked="true" strokeweight=".09927pt" strokecolor="#ff0000">
                <v:path arrowok="t"/>
              </v:shape>
            </v:group>
            <v:group style="position:absolute;left:7700;top:810;width:2;height:24" coordorigin="7700,810" coordsize="2,24">
              <v:shape style="position:absolute;left:7700;top:810;width:2;height:24" coordorigin="7700,810" coordsize="0,24" path="m7700,810l7700,834e" filled="false" stroked="true" strokeweight=".098107pt" strokecolor="#ff0000">
                <v:path arrowok="t"/>
              </v:shape>
            </v:group>
            <v:group style="position:absolute;left:7689;top:822;width:24;height:2" coordorigin="7689,822" coordsize="24,2">
              <v:shape style="position:absolute;left:7689;top:822;width:24;height:2" coordorigin="7689,822" coordsize="24,0" path="m7689,822l7712,822e" filled="false" stroked="true" strokeweight=".09927pt" strokecolor="#ff0000">
                <v:path arrowok="t"/>
              </v:shape>
            </v:group>
            <v:group style="position:absolute;left:7700;top:810;width:2;height:24" coordorigin="7700,810" coordsize="2,24">
              <v:shape style="position:absolute;left:7700;top:810;width:2;height:24" coordorigin="7700,810" coordsize="0,24" path="m7700,810l7700,833e" filled="false" stroked="true" strokeweight=".098107pt" strokecolor="#ff0000">
                <v:path arrowok="t"/>
              </v:shape>
            </v:group>
            <v:group style="position:absolute;left:7689;top:821;width:24;height:2" coordorigin="7689,821" coordsize="24,2">
              <v:shape style="position:absolute;left:7689;top:821;width:24;height:2" coordorigin="7689,821" coordsize="24,0" path="m7689,821l7712,821e" filled="false" stroked="true" strokeweight=".09927pt" strokecolor="#ff0000">
                <v:path arrowok="t"/>
              </v:shape>
            </v:group>
            <v:group style="position:absolute;left:7700;top:809;width:2;height:24" coordorigin="7700,809" coordsize="2,24">
              <v:shape style="position:absolute;left:7700;top:809;width:2;height:24" coordorigin="7700,809" coordsize="0,24" path="m7700,809l7700,833e" filled="false" stroked="true" strokeweight=".098107pt" strokecolor="#ff0000">
                <v:path arrowok="t"/>
              </v:shape>
            </v:group>
            <v:group style="position:absolute;left:7689;top:821;width:24;height:2" coordorigin="7689,821" coordsize="24,2">
              <v:shape style="position:absolute;left:7689;top:821;width:24;height:2" coordorigin="7689,821" coordsize="24,0" path="m7689,821l7712,821e" filled="false" stroked="true" strokeweight=".09927pt" strokecolor="#ff0000">
                <v:path arrowok="t"/>
              </v:shape>
            </v:group>
            <v:group style="position:absolute;left:7700;top:809;width:2;height:24" coordorigin="7700,809" coordsize="2,24">
              <v:shape style="position:absolute;left:7700;top:809;width:2;height:24" coordorigin="7700,809" coordsize="0,24" path="m7700,809l7700,833e" filled="false" stroked="true" strokeweight=".098107pt" strokecolor="#ff0000">
                <v:path arrowok="t"/>
              </v:shape>
            </v:group>
            <v:group style="position:absolute;left:7689;top:821;width:24;height:2" coordorigin="7689,821" coordsize="24,2">
              <v:shape style="position:absolute;left:7689;top:821;width:24;height:2" coordorigin="7689,821" coordsize="24,0" path="m7689,821l7712,821e" filled="false" stroked="true" strokeweight=".09927pt" strokecolor="#ff0000">
                <v:path arrowok="t"/>
              </v:shape>
            </v:group>
            <v:group style="position:absolute;left:7700;top:809;width:2;height:24" coordorigin="7700,809" coordsize="2,24">
              <v:shape style="position:absolute;left:7700;top:809;width:2;height:24" coordorigin="7700,809" coordsize="0,24" path="m7700,809l7700,832e" filled="false" stroked="true" strokeweight=".098107pt" strokecolor="#ff0000">
                <v:path arrowok="t"/>
              </v:shape>
            </v:group>
            <v:group style="position:absolute;left:7689;top:820;width:24;height:2" coordorigin="7689,820" coordsize="24,2">
              <v:shape style="position:absolute;left:7689;top:820;width:24;height:2" coordorigin="7689,820" coordsize="24,0" path="m7689,820l7712,820e" filled="false" stroked="true" strokeweight=".09927pt" strokecolor="#ff0000">
                <v:path arrowok="t"/>
              </v:shape>
            </v:group>
            <v:group style="position:absolute;left:7700;top:808;width:2;height:24" coordorigin="7700,808" coordsize="2,24">
              <v:shape style="position:absolute;left:7700;top:808;width:2;height:24" coordorigin="7700,808" coordsize="0,24" path="m7700,808l7700,832e" filled="false" stroked="true" strokeweight=".098107pt" strokecolor="#ff0000">
                <v:path arrowok="t"/>
              </v:shape>
            </v:group>
            <v:group style="position:absolute;left:7689;top:820;width:24;height:2" coordorigin="7689,820" coordsize="24,2">
              <v:shape style="position:absolute;left:7689;top:820;width:24;height:2" coordorigin="7689,820" coordsize="24,0" path="m7689,820l7712,820e" filled="false" stroked="true" strokeweight=".09927pt" strokecolor="#ff0000">
                <v:path arrowok="t"/>
              </v:shape>
            </v:group>
            <v:group style="position:absolute;left:7700;top:808;width:2;height:24" coordorigin="7700,808" coordsize="2,24">
              <v:shape style="position:absolute;left:7700;top:808;width:2;height:24" coordorigin="7700,808" coordsize="0,24" path="m7700,808l7700,832e" filled="false" stroked="true" strokeweight=".098107pt" strokecolor="#ff0000">
                <v:path arrowok="t"/>
              </v:shape>
            </v:group>
            <v:group style="position:absolute;left:7689;top:820;width:24;height:2" coordorigin="7689,820" coordsize="24,2">
              <v:shape style="position:absolute;left:7689;top:820;width:24;height:2" coordorigin="7689,820" coordsize="24,0" path="m7689,820l7712,820e" filled="false" stroked="true" strokeweight=".09927pt" strokecolor="#ff0000">
                <v:path arrowok="t"/>
              </v:shape>
            </v:group>
            <v:group style="position:absolute;left:7700;top:808;width:2;height:24" coordorigin="7700,808" coordsize="2,24">
              <v:shape style="position:absolute;left:7700;top:808;width:2;height:24" coordorigin="7700,808" coordsize="0,24" path="m7700,808l7700,831e" filled="false" stroked="true" strokeweight=".098107pt" strokecolor="#ff0000">
                <v:path arrowok="t"/>
              </v:shape>
            </v:group>
            <v:group style="position:absolute;left:7689;top:819;width:24;height:2" coordorigin="7689,819" coordsize="24,2">
              <v:shape style="position:absolute;left:7689;top:819;width:24;height:2" coordorigin="7689,819" coordsize="24,0" path="m7689,819l7712,819e" filled="false" stroked="true" strokeweight=".09927pt" strokecolor="#ff0000">
                <v:path arrowok="t"/>
              </v:shape>
            </v:group>
            <v:group style="position:absolute;left:7700;top:807;width:2;height:24" coordorigin="7700,807" coordsize="2,24">
              <v:shape style="position:absolute;left:7700;top:807;width:2;height:24" coordorigin="7700,807" coordsize="0,24" path="m7700,807l7700,831e" filled="false" stroked="true" strokeweight=".098107pt" strokecolor="#ff0000">
                <v:path arrowok="t"/>
              </v:shape>
            </v:group>
            <v:group style="position:absolute;left:7689;top:819;width:24;height:2" coordorigin="7689,819" coordsize="24,2">
              <v:shape style="position:absolute;left:7689;top:819;width:24;height:2" coordorigin="7689,819" coordsize="24,0" path="m7689,819l7712,819e" filled="false" stroked="true" strokeweight=".09927pt" strokecolor="#ff0000">
                <v:path arrowok="t"/>
              </v:shape>
            </v:group>
            <v:group style="position:absolute;left:7700;top:807;width:2;height:24" coordorigin="7700,807" coordsize="2,24">
              <v:shape style="position:absolute;left:7700;top:807;width:2;height:24" coordorigin="7700,807" coordsize="0,24" path="m7700,807l7700,831e" filled="false" stroked="true" strokeweight=".098107pt" strokecolor="#ff0000">
                <v:path arrowok="t"/>
              </v:shape>
            </v:group>
            <v:group style="position:absolute;left:7689;top:819;width:24;height:2" coordorigin="7689,819" coordsize="24,2">
              <v:shape style="position:absolute;left:7689;top:819;width:24;height:2" coordorigin="7689,819" coordsize="24,0" path="m7689,819l7712,819e" filled="false" stroked="true" strokeweight=".09927pt" strokecolor="#ff0000">
                <v:path arrowok="t"/>
              </v:shape>
            </v:group>
            <v:group style="position:absolute;left:7700;top:807;width:2;height:24" coordorigin="7700,807" coordsize="2,24">
              <v:shape style="position:absolute;left:7700;top:807;width:2;height:24" coordorigin="7700,807" coordsize="0,24" path="m7700,807l7700,830e" filled="false" stroked="true" strokeweight=".098107pt" strokecolor="#ff0000">
                <v:path arrowok="t"/>
              </v:shape>
            </v:group>
            <v:group style="position:absolute;left:7689;top:818;width:24;height:2" coordorigin="7689,818" coordsize="24,2">
              <v:shape style="position:absolute;left:7689;top:818;width:24;height:2" coordorigin="7689,818" coordsize="24,0" path="m7689,818l7712,818e" filled="false" stroked="true" strokeweight=".09927pt" strokecolor="#ff0000">
                <v:path arrowok="t"/>
              </v:shape>
            </v:group>
            <v:group style="position:absolute;left:7700;top:806;width:2;height:24" coordorigin="7700,806" coordsize="2,24">
              <v:shape style="position:absolute;left:7700;top:806;width:2;height:24" coordorigin="7700,806" coordsize="0,24" path="m7700,806l7700,830e" filled="false" stroked="true" strokeweight=".098107pt" strokecolor="#ff0000">
                <v:path arrowok="t"/>
              </v:shape>
            </v:group>
            <v:group style="position:absolute;left:7689;top:818;width:24;height:2" coordorigin="7689,818" coordsize="24,2">
              <v:shape style="position:absolute;left:7689;top:818;width:24;height:2" coordorigin="7689,818" coordsize="24,0" path="m7689,818l7712,818e" filled="false" stroked="true" strokeweight=".09927pt" strokecolor="#ff0000">
                <v:path arrowok="t"/>
              </v:shape>
            </v:group>
            <v:group style="position:absolute;left:7700;top:806;width:2;height:24" coordorigin="7700,806" coordsize="2,24">
              <v:shape style="position:absolute;left:7700;top:806;width:2;height:24" coordorigin="7700,806" coordsize="0,24" path="m7700,806l7700,830e" filled="false" stroked="true" strokeweight=".098107pt" strokecolor="#ff0000">
                <v:path arrowok="t"/>
              </v:shape>
            </v:group>
            <v:group style="position:absolute;left:7689;top:818;width:24;height:2" coordorigin="7689,818" coordsize="24,2">
              <v:shape style="position:absolute;left:7689;top:818;width:24;height:2" coordorigin="7689,818" coordsize="24,0" path="m7689,818l7712,818e" filled="false" stroked="true" strokeweight=".09927pt" strokecolor="#ff0000">
                <v:path arrowok="t"/>
              </v:shape>
            </v:group>
            <v:group style="position:absolute;left:7700;top:806;width:2;height:24" coordorigin="7700,806" coordsize="2,24">
              <v:shape style="position:absolute;left:7700;top:806;width:2;height:24" coordorigin="7700,806" coordsize="0,24" path="m7700,806l7700,829e" filled="false" stroked="true" strokeweight=".098107pt" strokecolor="#ff0000">
                <v:path arrowok="t"/>
              </v:shape>
            </v:group>
            <v:group style="position:absolute;left:7689;top:817;width:24;height:2" coordorigin="7689,817" coordsize="24,2">
              <v:shape style="position:absolute;left:7689;top:817;width:24;height:2" coordorigin="7689,817" coordsize="24,0" path="m7689,817l7712,817e" filled="false" stroked="true" strokeweight=".09927pt" strokecolor="#ff0000">
                <v:path arrowok="t"/>
              </v:shape>
            </v:group>
            <v:group style="position:absolute;left:7700;top:805;width:2;height:24" coordorigin="7700,805" coordsize="2,24">
              <v:shape style="position:absolute;left:7700;top:805;width:2;height:24" coordorigin="7700,805" coordsize="0,24" path="m7700,805l7700,829e" filled="false" stroked="true" strokeweight=".098107pt" strokecolor="#ff0000">
                <v:path arrowok="t"/>
              </v:shape>
            </v:group>
            <v:group style="position:absolute;left:7689;top:817;width:24;height:2" coordorigin="7689,817" coordsize="24,2">
              <v:shape style="position:absolute;left:7689;top:817;width:24;height:2" coordorigin="7689,817" coordsize="24,0" path="m7689,817l7712,817e" filled="false" stroked="true" strokeweight=".09927pt" strokecolor="#ff0000">
                <v:path arrowok="t"/>
              </v:shape>
            </v:group>
            <v:group style="position:absolute;left:7700;top:805;width:2;height:24" coordorigin="7700,805" coordsize="2,24">
              <v:shape style="position:absolute;left:7700;top:805;width:2;height:24" coordorigin="7700,805" coordsize="0,24" path="m7700,805l7700,829e" filled="false" stroked="true" strokeweight=".098107pt" strokecolor="#ff0000">
                <v:path arrowok="t"/>
              </v:shape>
            </v:group>
            <v:group style="position:absolute;left:7689;top:817;width:24;height:2" coordorigin="7689,817" coordsize="24,2">
              <v:shape style="position:absolute;left:7689;top:817;width:24;height:2" coordorigin="7689,817" coordsize="24,0" path="m7689,817l7712,817e" filled="false" stroked="true" strokeweight=".09927pt" strokecolor="#ff0000">
                <v:path arrowok="t"/>
              </v:shape>
            </v:group>
            <v:group style="position:absolute;left:7700;top:805;width:2;height:24" coordorigin="7700,805" coordsize="2,24">
              <v:shape style="position:absolute;left:7700;top:805;width:2;height:24" coordorigin="7700,805" coordsize="0,24" path="m7700,805l7700,828e" filled="false" stroked="true" strokeweight=".098107pt" strokecolor="#ff0000">
                <v:path arrowok="t"/>
              </v:shape>
            </v:group>
            <v:group style="position:absolute;left:7689;top:816;width:24;height:2" coordorigin="7689,816" coordsize="24,2">
              <v:shape style="position:absolute;left:7689;top:816;width:24;height:2" coordorigin="7689,816" coordsize="24,0" path="m7689,816l7712,816e" filled="false" stroked="true" strokeweight=".09927pt" strokecolor="#ff0000">
                <v:path arrowok="t"/>
              </v:shape>
            </v:group>
            <v:group style="position:absolute;left:7700;top:804;width:2;height:24" coordorigin="7700,804" coordsize="2,24">
              <v:shape style="position:absolute;left:7700;top:804;width:2;height:24" coordorigin="7700,804" coordsize="0,24" path="m7700,804l7700,828e" filled="false" stroked="true" strokeweight=".098107pt" strokecolor="#ff0000">
                <v:path arrowok="t"/>
              </v:shape>
            </v:group>
            <v:group style="position:absolute;left:7689;top:816;width:24;height:2" coordorigin="7689,816" coordsize="24,2">
              <v:shape style="position:absolute;left:7689;top:816;width:24;height:2" coordorigin="7689,816" coordsize="24,0" path="m7689,816l7712,816e" filled="false" stroked="true" strokeweight=".09927pt" strokecolor="#ff0000">
                <v:path arrowok="t"/>
              </v:shape>
            </v:group>
            <v:group style="position:absolute;left:7700;top:804;width:2;height:24" coordorigin="7700,804" coordsize="2,24">
              <v:shape style="position:absolute;left:7700;top:804;width:2;height:24" coordorigin="7700,804" coordsize="0,24" path="m7700,804l7700,828e" filled="false" stroked="true" strokeweight=".098107pt" strokecolor="#ff0000">
                <v:path arrowok="t"/>
              </v:shape>
            </v:group>
            <v:group style="position:absolute;left:7689;top:816;width:24;height:2" coordorigin="7689,816" coordsize="24,2">
              <v:shape style="position:absolute;left:7689;top:816;width:24;height:2" coordorigin="7689,816" coordsize="24,0" path="m7689,816l7712,816e" filled="false" stroked="true" strokeweight=".09927pt" strokecolor="#ff0000">
                <v:path arrowok="t"/>
              </v:shape>
            </v:group>
            <v:group style="position:absolute;left:7700;top:804;width:2;height:24" coordorigin="7700,804" coordsize="2,24">
              <v:shape style="position:absolute;left:7700;top:804;width:2;height:24" coordorigin="7700,804" coordsize="0,24" path="m7700,804l7700,827e" filled="false" stroked="true" strokeweight=".098107pt" strokecolor="#ff0000">
                <v:path arrowok="t"/>
              </v:shape>
            </v:group>
            <v:group style="position:absolute;left:7689;top:815;width:24;height:2" coordorigin="7689,815" coordsize="24,2">
              <v:shape style="position:absolute;left:7689;top:815;width:24;height:2" coordorigin="7689,815" coordsize="24,0" path="m7689,815l7712,815e" filled="false" stroked="true" strokeweight=".09927pt" strokecolor="#ff0000">
                <v:path arrowok="t"/>
              </v:shape>
            </v:group>
            <v:group style="position:absolute;left:7700;top:803;width:2;height:24" coordorigin="7700,803" coordsize="2,24">
              <v:shape style="position:absolute;left:7700;top:803;width:2;height:24" coordorigin="7700,803" coordsize="0,24" path="m7700,803l7700,827e" filled="false" stroked="true" strokeweight=".098107pt" strokecolor="#ff0000">
                <v:path arrowok="t"/>
              </v:shape>
            </v:group>
            <v:group style="position:absolute;left:7689;top:815;width:24;height:2" coordorigin="7689,815" coordsize="24,2">
              <v:shape style="position:absolute;left:7689;top:815;width:24;height:2" coordorigin="7689,815" coordsize="24,0" path="m7689,815l7712,815e" filled="false" stroked="true" strokeweight=".09927pt" strokecolor="#ff0000">
                <v:path arrowok="t"/>
              </v:shape>
            </v:group>
            <v:group style="position:absolute;left:7700;top:803;width:2;height:24" coordorigin="7700,803" coordsize="2,24">
              <v:shape style="position:absolute;left:7700;top:803;width:2;height:24" coordorigin="7700,803" coordsize="0,24" path="m7700,803l7700,827e" filled="false" stroked="true" strokeweight=".098107pt" strokecolor="#ff0000">
                <v:path arrowok="t"/>
              </v:shape>
            </v:group>
            <v:group style="position:absolute;left:7689;top:815;width:24;height:2" coordorigin="7689,815" coordsize="24,2">
              <v:shape style="position:absolute;left:7689;top:815;width:24;height:2" coordorigin="7689,815" coordsize="24,0" path="m7689,815l7712,815e" filled="false" stroked="true" strokeweight=".09927pt" strokecolor="#ff0000">
                <v:path arrowok="t"/>
              </v:shape>
            </v:group>
            <v:group style="position:absolute;left:7700;top:803;width:2;height:24" coordorigin="7700,803" coordsize="2,24">
              <v:shape style="position:absolute;left:7700;top:803;width:2;height:24" coordorigin="7700,803" coordsize="0,24" path="m7700,803l7700,827e" filled="false" stroked="true" strokeweight=".098107pt" strokecolor="#ff0000">
                <v:path arrowok="t"/>
              </v:shape>
            </v:group>
            <v:group style="position:absolute;left:7689;top:814;width:24;height:2" coordorigin="7689,814" coordsize="24,2">
              <v:shape style="position:absolute;left:7689;top:814;width:24;height:2" coordorigin="7689,814" coordsize="24,0" path="m7689,814l7712,814e" filled="false" stroked="true" strokeweight=".09927pt" strokecolor="#ff0000">
                <v:path arrowok="t"/>
              </v:shape>
            </v:group>
            <v:group style="position:absolute;left:7700;top:802;width:2;height:24" coordorigin="7700,802" coordsize="2,24">
              <v:shape style="position:absolute;left:7700;top:802;width:2;height:24" coordorigin="7700,802" coordsize="0,24" path="m7700,802l7700,826e" filled="false" stroked="true" strokeweight=".098107pt" strokecolor="#ff0000">
                <v:path arrowok="t"/>
              </v:shape>
            </v:group>
            <v:group style="position:absolute;left:7689;top:814;width:24;height:2" coordorigin="7689,814" coordsize="24,2">
              <v:shape style="position:absolute;left:7689;top:814;width:24;height:2" coordorigin="7689,814" coordsize="24,0" path="m7689,814l7712,814e" filled="false" stroked="true" strokeweight=".09927pt" strokecolor="#ff0000">
                <v:path arrowok="t"/>
              </v:shape>
            </v:group>
            <v:group style="position:absolute;left:7700;top:802;width:2;height:24" coordorigin="7700,802" coordsize="2,24">
              <v:shape style="position:absolute;left:7700;top:802;width:2;height:24" coordorigin="7700,802" coordsize="0,24" path="m7700,802l7700,826e" filled="false" stroked="true" strokeweight=".098107pt" strokecolor="#ff0000">
                <v:path arrowok="t"/>
              </v:shape>
            </v:group>
            <v:group style="position:absolute;left:7689;top:814;width:24;height:2" coordorigin="7689,814" coordsize="24,2">
              <v:shape style="position:absolute;left:7689;top:814;width:24;height:2" coordorigin="7689,814" coordsize="24,0" path="m7689,814l7712,814e" filled="false" stroked="true" strokeweight=".09927pt" strokecolor="#ff0000">
                <v:path arrowok="t"/>
              </v:shape>
            </v:group>
            <v:group style="position:absolute;left:7700;top:802;width:2;height:24" coordorigin="7700,802" coordsize="2,24">
              <v:shape style="position:absolute;left:7700;top:802;width:2;height:24" coordorigin="7700,802" coordsize="0,24" path="m7700,802l7700,826e" filled="false" stroked="true" strokeweight=".098107pt" strokecolor="#ff0000">
                <v:path arrowok="t"/>
              </v:shape>
            </v:group>
            <v:group style="position:absolute;left:7689;top:813;width:24;height:2" coordorigin="7689,813" coordsize="24,2">
              <v:shape style="position:absolute;left:7689;top:813;width:24;height:2" coordorigin="7689,813" coordsize="24,0" path="m7689,813l7712,813e" filled="false" stroked="true" strokeweight=".09927pt" strokecolor="#ff0000">
                <v:path arrowok="t"/>
              </v:shape>
            </v:group>
            <v:group style="position:absolute;left:7700;top:801;width:2;height:24" coordorigin="7700,801" coordsize="2,24">
              <v:shape style="position:absolute;left:7700;top:801;width:2;height:24" coordorigin="7700,801" coordsize="0,24" path="m7700,801l7700,825e" filled="false" stroked="true" strokeweight=".098107pt" strokecolor="#ff0000">
                <v:path arrowok="t"/>
              </v:shape>
            </v:group>
            <v:group style="position:absolute;left:7689;top:813;width:24;height:2" coordorigin="7689,813" coordsize="24,2">
              <v:shape style="position:absolute;left:7689;top:813;width:24;height:2" coordorigin="7689,813" coordsize="24,0" path="m7689,813l7712,813e" filled="false" stroked="true" strokeweight=".09927pt" strokecolor="#ff0000">
                <v:path arrowok="t"/>
              </v:shape>
            </v:group>
            <v:group style="position:absolute;left:7700;top:801;width:2;height:24" coordorigin="7700,801" coordsize="2,24">
              <v:shape style="position:absolute;left:7700;top:801;width:2;height:24" coordorigin="7700,801" coordsize="0,24" path="m7700,801l7700,825e" filled="false" stroked="true" strokeweight=".098107pt" strokecolor="#ff0000">
                <v:path arrowok="t"/>
              </v:shape>
            </v:group>
            <v:group style="position:absolute;left:7689;top:813;width:24;height:2" coordorigin="7689,813" coordsize="24,2">
              <v:shape style="position:absolute;left:7689;top:813;width:24;height:2" coordorigin="7689,813" coordsize="24,0" path="m7689,813l7712,813e" filled="false" stroked="true" strokeweight=".09927pt" strokecolor="#ff0000">
                <v:path arrowok="t"/>
              </v:shape>
            </v:group>
            <v:group style="position:absolute;left:7700;top:801;width:2;height:24" coordorigin="7700,801" coordsize="2,24">
              <v:shape style="position:absolute;left:7700;top:801;width:2;height:24" coordorigin="7700,801" coordsize="0,24" path="m7700,801l7700,825e" filled="false" stroked="true" strokeweight=".098107pt" strokecolor="#ff0000">
                <v:path arrowok="t"/>
              </v:shape>
            </v:group>
            <v:group style="position:absolute;left:7689;top:812;width:24;height:2" coordorigin="7689,812" coordsize="24,2">
              <v:shape style="position:absolute;left:7689;top:812;width:24;height:2" coordorigin="7689,812" coordsize="24,0" path="m7689,812l7712,812e" filled="false" stroked="true" strokeweight=".09927pt" strokecolor="#ff0000">
                <v:path arrowok="t"/>
              </v:shape>
            </v:group>
            <v:group style="position:absolute;left:7700;top:800;width:2;height:24" coordorigin="7700,800" coordsize="2,24">
              <v:shape style="position:absolute;left:7700;top:800;width:2;height:24" coordorigin="7700,800" coordsize="0,24" path="m7700,800l7700,824e" filled="false" stroked="true" strokeweight=".098107pt" strokecolor="#ff0000">
                <v:path arrowok="t"/>
              </v:shape>
            </v:group>
            <v:group style="position:absolute;left:7689;top:812;width:24;height:2" coordorigin="7689,812" coordsize="24,2">
              <v:shape style="position:absolute;left:7689;top:812;width:24;height:2" coordorigin="7689,812" coordsize="24,0" path="m7689,812l7712,812e" filled="false" stroked="true" strokeweight=".09927pt" strokecolor="#ff0000">
                <v:path arrowok="t"/>
              </v:shape>
            </v:group>
            <v:group style="position:absolute;left:7700;top:800;width:2;height:24" coordorigin="7700,800" coordsize="2,24">
              <v:shape style="position:absolute;left:7700;top:800;width:2;height:24" coordorigin="7700,800" coordsize="0,24" path="m7700,800l7700,824e" filled="false" stroked="true" strokeweight=".098107pt" strokecolor="#ff0000">
                <v:path arrowok="t"/>
              </v:shape>
            </v:group>
            <v:group style="position:absolute;left:7689;top:812;width:24;height:2" coordorigin="7689,812" coordsize="24,2">
              <v:shape style="position:absolute;left:7689;top:812;width:24;height:2" coordorigin="7689,812" coordsize="24,0" path="m7689,812l7712,812e" filled="false" stroked="true" strokeweight=".09927pt" strokecolor="#ff0000">
                <v:path arrowok="t"/>
              </v:shape>
            </v:group>
            <v:group style="position:absolute;left:7700;top:800;width:2;height:24" coordorigin="7700,800" coordsize="2,24">
              <v:shape style="position:absolute;left:7700;top:800;width:2;height:24" coordorigin="7700,800" coordsize="0,24" path="m7700,800l7700,824e" filled="false" stroked="true" strokeweight=".098107pt" strokecolor="#ff0000">
                <v:path arrowok="t"/>
              </v:shape>
            </v:group>
            <v:group style="position:absolute;left:7689;top:811;width:24;height:2" coordorigin="7689,811" coordsize="24,2">
              <v:shape style="position:absolute;left:7689;top:811;width:24;height:2" coordorigin="7689,811" coordsize="24,0" path="m7689,811l7712,811e" filled="false" stroked="true" strokeweight=".09927pt" strokecolor="#ff0000">
                <v:path arrowok="t"/>
              </v:shape>
            </v:group>
            <v:group style="position:absolute;left:7700;top:799;width:2;height:24" coordorigin="7700,799" coordsize="2,24">
              <v:shape style="position:absolute;left:7700;top:799;width:2;height:24" coordorigin="7700,799" coordsize="0,24" path="m7700,799l7700,823e" filled="false" stroked="true" strokeweight=".098107pt" strokecolor="#ff0000">
                <v:path arrowok="t"/>
              </v:shape>
            </v:group>
            <v:group style="position:absolute;left:7689;top:811;width:24;height:2" coordorigin="7689,811" coordsize="24,2">
              <v:shape style="position:absolute;left:7689;top:811;width:24;height:2" coordorigin="7689,811" coordsize="24,0" path="m7689,811l7712,811e" filled="false" stroked="true" strokeweight=".09927pt" strokecolor="#ff0000">
                <v:path arrowok="t"/>
              </v:shape>
            </v:group>
            <v:group style="position:absolute;left:7700;top:799;width:2;height:24" coordorigin="7700,799" coordsize="2,24">
              <v:shape style="position:absolute;left:7700;top:799;width:2;height:24" coordorigin="7700,799" coordsize="0,24" path="m7700,799l7700,823e" filled="false" stroked="true" strokeweight=".098107pt" strokecolor="#ff0000">
                <v:path arrowok="t"/>
              </v:shape>
            </v:group>
            <v:group style="position:absolute;left:7689;top:811;width:24;height:2" coordorigin="7689,811" coordsize="24,2">
              <v:shape style="position:absolute;left:7689;top:811;width:24;height:2" coordorigin="7689,811" coordsize="24,0" path="m7689,811l7712,811e" filled="false" stroked="true" strokeweight=".09927pt" strokecolor="#ff0000">
                <v:path arrowok="t"/>
              </v:shape>
            </v:group>
            <v:group style="position:absolute;left:7700;top:799;width:2;height:24" coordorigin="7700,799" coordsize="2,24">
              <v:shape style="position:absolute;left:7700;top:799;width:2;height:24" coordorigin="7700,799" coordsize="0,24" path="m7700,799l7700,823e" filled="false" stroked="true" strokeweight=".098107pt" strokecolor="#ff0000">
                <v:path arrowok="t"/>
              </v:shape>
            </v:group>
            <v:group style="position:absolute;left:7689;top:810;width:24;height:2" coordorigin="7689,810" coordsize="24,2">
              <v:shape style="position:absolute;left:7689;top:810;width:24;height:2" coordorigin="7689,810" coordsize="24,0" path="m7689,810l7712,810e" filled="false" stroked="true" strokeweight=".09927pt" strokecolor="#ff0000">
                <v:path arrowok="t"/>
              </v:shape>
            </v:group>
            <v:group style="position:absolute;left:7700;top:798;width:2;height:24" coordorigin="7700,798" coordsize="2,24">
              <v:shape style="position:absolute;left:7700;top:798;width:2;height:24" coordorigin="7700,798" coordsize="0,24" path="m7700,798l7700,822e" filled="false" stroked="true" strokeweight=".098107pt" strokecolor="#ff0000">
                <v:path arrowok="t"/>
              </v:shape>
            </v:group>
            <v:group style="position:absolute;left:7689;top:810;width:24;height:2" coordorigin="7689,810" coordsize="24,2">
              <v:shape style="position:absolute;left:7689;top:810;width:24;height:2" coordorigin="7689,810" coordsize="24,0" path="m7689,810l7712,810e" filled="false" stroked="true" strokeweight=".09927pt" strokecolor="#ff0000">
                <v:path arrowok="t"/>
              </v:shape>
            </v:group>
            <v:group style="position:absolute;left:7700;top:798;width:2;height:24" coordorigin="7700,798" coordsize="2,24">
              <v:shape style="position:absolute;left:7700;top:798;width:2;height:24" coordorigin="7700,798" coordsize="0,24" path="m7700,798l7700,822e" filled="false" stroked="true" strokeweight=".098107pt" strokecolor="#ff0000">
                <v:path arrowok="t"/>
              </v:shape>
            </v:group>
            <v:group style="position:absolute;left:7689;top:810;width:24;height:2" coordorigin="7689,810" coordsize="24,2">
              <v:shape style="position:absolute;left:7689;top:810;width:24;height:2" coordorigin="7689,810" coordsize="24,0" path="m7689,810l7712,810e" filled="false" stroked="true" strokeweight=".09927pt" strokecolor="#ff0000">
                <v:path arrowok="t"/>
              </v:shape>
            </v:group>
            <v:group style="position:absolute;left:7700;top:798;width:2;height:24" coordorigin="7700,798" coordsize="2,24">
              <v:shape style="position:absolute;left:7700;top:798;width:2;height:24" coordorigin="7700,798" coordsize="0,24" path="m7700,798l7700,822e" filled="false" stroked="true" strokeweight=".098107pt" strokecolor="#ff0000">
                <v:path arrowok="t"/>
              </v:shape>
            </v:group>
            <v:group style="position:absolute;left:7689;top:809;width:24;height:2" coordorigin="7689,809" coordsize="24,2">
              <v:shape style="position:absolute;left:7689;top:809;width:24;height:2" coordorigin="7689,809" coordsize="24,0" path="m7689,809l7712,809e" filled="false" stroked="true" strokeweight=".09927pt" strokecolor="#ff0000">
                <v:path arrowok="t"/>
              </v:shape>
            </v:group>
            <v:group style="position:absolute;left:7700;top:797;width:2;height:24" coordorigin="7700,797" coordsize="2,24">
              <v:shape style="position:absolute;left:7700;top:797;width:2;height:24" coordorigin="7700,797" coordsize="0,24" path="m7700,797l7700,821e" filled="false" stroked="true" strokeweight=".098107pt" strokecolor="#ff0000">
                <v:path arrowok="t"/>
              </v:shape>
            </v:group>
            <v:group style="position:absolute;left:7689;top:809;width:24;height:2" coordorigin="7689,809" coordsize="24,2">
              <v:shape style="position:absolute;left:7689;top:809;width:24;height:2" coordorigin="7689,809" coordsize="24,0" path="m7689,809l7712,809e" filled="false" stroked="true" strokeweight=".09927pt" strokecolor="#ff0000">
                <v:path arrowok="t"/>
              </v:shape>
            </v:group>
            <v:group style="position:absolute;left:7700;top:797;width:2;height:24" coordorigin="7700,797" coordsize="2,24">
              <v:shape style="position:absolute;left:7700;top:797;width:2;height:24" coordorigin="7700,797" coordsize="0,24" path="m7700,797l7700,821e" filled="false" stroked="true" strokeweight=".098107pt" strokecolor="#ff0000">
                <v:path arrowok="t"/>
              </v:shape>
            </v:group>
            <v:group style="position:absolute;left:7689;top:809;width:24;height:2" coordorigin="7689,809" coordsize="24,2">
              <v:shape style="position:absolute;left:7689;top:809;width:24;height:2" coordorigin="7689,809" coordsize="24,0" path="m7689,809l7712,809e" filled="false" stroked="true" strokeweight=".09927pt" strokecolor="#ff0000">
                <v:path arrowok="t"/>
              </v:shape>
            </v:group>
            <v:group style="position:absolute;left:7700;top:797;width:2;height:24" coordorigin="7700,797" coordsize="2,24">
              <v:shape style="position:absolute;left:7700;top:797;width:2;height:24" coordorigin="7700,797" coordsize="0,24" path="m7700,797l7700,821e" filled="false" stroked="true" strokeweight=".098107pt" strokecolor="#ff0000">
                <v:path arrowok="t"/>
              </v:shape>
            </v:group>
            <v:group style="position:absolute;left:7689;top:808;width:24;height:2" coordorigin="7689,808" coordsize="24,2">
              <v:shape style="position:absolute;left:7689;top:808;width:24;height:2" coordorigin="7689,808" coordsize="24,0" path="m7689,808l7712,808e" filled="false" stroked="true" strokeweight=".09927pt" strokecolor="#ff0000">
                <v:path arrowok="t"/>
              </v:shape>
            </v:group>
            <v:group style="position:absolute;left:7700;top:796;width:2;height:24" coordorigin="7700,796" coordsize="2,24">
              <v:shape style="position:absolute;left:7700;top:796;width:2;height:24" coordorigin="7700,796" coordsize="0,24" path="m7700,796l7700,820e" filled="false" stroked="true" strokeweight=".098107pt" strokecolor="#ff0000">
                <v:path arrowok="t"/>
              </v:shape>
            </v:group>
            <v:group style="position:absolute;left:7689;top:808;width:24;height:2" coordorigin="7689,808" coordsize="24,2">
              <v:shape style="position:absolute;left:7689;top:808;width:24;height:2" coordorigin="7689,808" coordsize="24,0" path="m7689,808l7712,808e" filled="false" stroked="true" strokeweight=".09927pt" strokecolor="#ff0000">
                <v:path arrowok="t"/>
              </v:shape>
            </v:group>
            <v:group style="position:absolute;left:7700;top:796;width:2;height:24" coordorigin="7700,796" coordsize="2,24">
              <v:shape style="position:absolute;left:7700;top:796;width:2;height:24" coordorigin="7700,796" coordsize="0,24" path="m7700,796l7700,820e" filled="false" stroked="true" strokeweight=".098107pt" strokecolor="#ff0000">
                <v:path arrowok="t"/>
              </v:shape>
            </v:group>
            <v:group style="position:absolute;left:7689;top:808;width:24;height:2" coordorigin="7689,808" coordsize="24,2">
              <v:shape style="position:absolute;left:7689;top:808;width:24;height:2" coordorigin="7689,808" coordsize="24,0" path="m7689,808l7712,808e" filled="false" stroked="true" strokeweight=".09927pt" strokecolor="#ff0000">
                <v:path arrowok="t"/>
              </v:shape>
            </v:group>
            <v:group style="position:absolute;left:7700;top:796;width:2;height:24" coordorigin="7700,796" coordsize="2,24">
              <v:shape style="position:absolute;left:7700;top:796;width:2;height:24" coordorigin="7700,796" coordsize="0,24" path="m7700,796l7700,820e" filled="false" stroked="true" strokeweight=".098107pt" strokecolor="#ff0000">
                <v:path arrowok="t"/>
              </v:shape>
            </v:group>
            <v:group style="position:absolute;left:7689;top:807;width:24;height:2" coordorigin="7689,807" coordsize="24,2">
              <v:shape style="position:absolute;left:7689;top:807;width:24;height:2" coordorigin="7689,807" coordsize="24,0" path="m7689,807l7712,807e" filled="false" stroked="true" strokeweight=".09927pt" strokecolor="#ff0000">
                <v:path arrowok="t"/>
              </v:shape>
            </v:group>
            <v:group style="position:absolute;left:7700;top:795;width:2;height:24" coordorigin="7700,795" coordsize="2,24">
              <v:shape style="position:absolute;left:7700;top:795;width:2;height:24" coordorigin="7700,795" coordsize="0,24" path="m7700,795l7700,819e" filled="false" stroked="true" strokeweight=".098107pt" strokecolor="#ff0000">
                <v:path arrowok="t"/>
              </v:shape>
            </v:group>
            <v:group style="position:absolute;left:7689;top:807;width:24;height:2" coordorigin="7689,807" coordsize="24,2">
              <v:shape style="position:absolute;left:7689;top:807;width:24;height:2" coordorigin="7689,807" coordsize="24,0" path="m7689,807l7712,807e" filled="false" stroked="true" strokeweight=".09927pt" strokecolor="#ff0000">
                <v:path arrowok="t"/>
              </v:shape>
            </v:group>
            <v:group style="position:absolute;left:7700;top:795;width:2;height:24" coordorigin="7700,795" coordsize="2,24">
              <v:shape style="position:absolute;left:7700;top:795;width:2;height:24" coordorigin="7700,795" coordsize="0,24" path="m7700,795l7700,819e" filled="false" stroked="true" strokeweight=".098107pt" strokecolor="#ff0000">
                <v:path arrowok="t"/>
              </v:shape>
            </v:group>
            <v:group style="position:absolute;left:7689;top:807;width:24;height:2" coordorigin="7689,807" coordsize="24,2">
              <v:shape style="position:absolute;left:7689;top:807;width:24;height:2" coordorigin="7689,807" coordsize="24,0" path="m7689,807l7712,807e" filled="false" stroked="true" strokeweight=".09927pt" strokecolor="#ff0000">
                <v:path arrowok="t"/>
              </v:shape>
            </v:group>
            <v:group style="position:absolute;left:7700;top:795;width:2;height:24" coordorigin="7700,795" coordsize="2,24">
              <v:shape style="position:absolute;left:7700;top:795;width:2;height:24" coordorigin="7700,795" coordsize="0,24" path="m7700,795l7700,819e" filled="false" stroked="true" strokeweight=".098107pt" strokecolor="#ff0000">
                <v:path arrowok="t"/>
              </v:shape>
            </v:group>
            <v:group style="position:absolute;left:7689;top:806;width:24;height:2" coordorigin="7689,806" coordsize="24,2">
              <v:shape style="position:absolute;left:7689;top:806;width:24;height:2" coordorigin="7689,806" coordsize="24,0" path="m7689,806l7712,806e" filled="false" stroked="true" strokeweight=".09927pt" strokecolor="#ff0000">
                <v:path arrowok="t"/>
              </v:shape>
            </v:group>
            <v:group style="position:absolute;left:7700;top:794;width:2;height:24" coordorigin="7700,794" coordsize="2,24">
              <v:shape style="position:absolute;left:7700;top:794;width:2;height:24" coordorigin="7700,794" coordsize="0,24" path="m7700,794l7700,818e" filled="false" stroked="true" strokeweight=".098107pt" strokecolor="#ff0000">
                <v:path arrowok="t"/>
              </v:shape>
            </v:group>
            <v:group style="position:absolute;left:7689;top:806;width:24;height:2" coordorigin="7689,806" coordsize="24,2">
              <v:shape style="position:absolute;left:7689;top:806;width:24;height:2" coordorigin="7689,806" coordsize="24,0" path="m7689,806l7712,806e" filled="false" stroked="true" strokeweight=".09927pt" strokecolor="#ff0000">
                <v:path arrowok="t"/>
              </v:shape>
            </v:group>
            <v:group style="position:absolute;left:7700;top:794;width:2;height:24" coordorigin="7700,794" coordsize="2,24">
              <v:shape style="position:absolute;left:7700;top:794;width:2;height:24" coordorigin="7700,794" coordsize="0,24" path="m7700,794l7700,818e" filled="false" stroked="true" strokeweight=".098107pt" strokecolor="#ff0000">
                <v:path arrowok="t"/>
              </v:shape>
            </v:group>
            <v:group style="position:absolute;left:7689;top:806;width:24;height:2" coordorigin="7689,806" coordsize="24,2">
              <v:shape style="position:absolute;left:7689;top:806;width:24;height:2" coordorigin="7689,806" coordsize="24,0" path="m7689,806l7712,806e" filled="false" stroked="true" strokeweight=".09927pt" strokecolor="#ff0000">
                <v:path arrowok="t"/>
              </v:shape>
            </v:group>
            <v:group style="position:absolute;left:7700;top:794;width:2;height:24" coordorigin="7700,794" coordsize="2,24">
              <v:shape style="position:absolute;left:7700;top:794;width:2;height:24" coordorigin="7700,794" coordsize="0,24" path="m7700,794l7700,818e" filled="false" stroked="true" strokeweight=".098107pt" strokecolor="#ff0000">
                <v:path arrowok="t"/>
              </v:shape>
            </v:group>
            <v:group style="position:absolute;left:7689;top:805;width:24;height:2" coordorigin="7689,805" coordsize="24,2">
              <v:shape style="position:absolute;left:7689;top:805;width:24;height:2" coordorigin="7689,805" coordsize="24,0" path="m7689,805l7712,805e" filled="false" stroked="true" strokeweight=".09927pt" strokecolor="#ff0000">
                <v:path arrowok="t"/>
              </v:shape>
            </v:group>
            <v:group style="position:absolute;left:7700;top:793;width:2;height:24" coordorigin="7700,793" coordsize="2,24">
              <v:shape style="position:absolute;left:7700;top:793;width:2;height:24" coordorigin="7700,793" coordsize="0,24" path="m7700,793l7700,817e" filled="false" stroked="true" strokeweight=".098107pt" strokecolor="#ff0000">
                <v:path arrowok="t"/>
              </v:shape>
            </v:group>
            <v:group style="position:absolute;left:7689;top:805;width:24;height:2" coordorigin="7689,805" coordsize="24,2">
              <v:shape style="position:absolute;left:7689;top:805;width:24;height:2" coordorigin="7689,805" coordsize="24,0" path="m7689,805l7712,805e" filled="false" stroked="true" strokeweight=".09927pt" strokecolor="#ff0000">
                <v:path arrowok="t"/>
              </v:shape>
            </v:group>
            <v:group style="position:absolute;left:7700;top:793;width:2;height:24" coordorigin="7700,793" coordsize="2,24">
              <v:shape style="position:absolute;left:7700;top:793;width:2;height:24" coordorigin="7700,793" coordsize="0,24" path="m7700,793l7700,817e" filled="false" stroked="true" strokeweight=".098107pt" strokecolor="#ff0000">
                <v:path arrowok="t"/>
              </v:shape>
            </v:group>
            <v:group style="position:absolute;left:7689;top:805;width:24;height:2" coordorigin="7689,805" coordsize="24,2">
              <v:shape style="position:absolute;left:7689;top:805;width:24;height:2" coordorigin="7689,805" coordsize="24,0" path="m7689,805l7712,805e" filled="false" stroked="true" strokeweight=".09927pt" strokecolor="#ff0000">
                <v:path arrowok="t"/>
              </v:shape>
            </v:group>
            <v:group style="position:absolute;left:7700;top:793;width:2;height:24" coordorigin="7700,793" coordsize="2,24">
              <v:shape style="position:absolute;left:7700;top:793;width:2;height:24" coordorigin="7700,793" coordsize="0,24" path="m7700,793l7700,817e" filled="false" stroked="true" strokeweight=".098107pt" strokecolor="#ff0000">
                <v:path arrowok="t"/>
              </v:shape>
            </v:group>
            <v:group style="position:absolute;left:7689;top:804;width:24;height:2" coordorigin="7689,804" coordsize="24,2">
              <v:shape style="position:absolute;left:7689;top:804;width:24;height:2" coordorigin="7689,804" coordsize="24,0" path="m7689,804l7712,804e" filled="false" stroked="true" strokeweight=".09927pt" strokecolor="#ff0000">
                <v:path arrowok="t"/>
              </v:shape>
            </v:group>
            <v:group style="position:absolute;left:7700;top:792;width:2;height:24" coordorigin="7700,792" coordsize="2,24">
              <v:shape style="position:absolute;left:7700;top:792;width:2;height:24" coordorigin="7700,792" coordsize="0,24" path="m7700,792l7700,816e" filled="false" stroked="true" strokeweight=".098107pt" strokecolor="#ff0000">
                <v:path arrowok="t"/>
              </v:shape>
            </v:group>
            <v:group style="position:absolute;left:7689;top:804;width:24;height:2" coordorigin="7689,804" coordsize="24,2">
              <v:shape style="position:absolute;left:7689;top:804;width:24;height:2" coordorigin="7689,804" coordsize="24,0" path="m7689,804l7712,804e" filled="false" stroked="true" strokeweight=".09927pt" strokecolor="#ff0000">
                <v:path arrowok="t"/>
              </v:shape>
            </v:group>
            <v:group style="position:absolute;left:7700;top:792;width:2;height:24" coordorigin="7700,792" coordsize="2,24">
              <v:shape style="position:absolute;left:7700;top:792;width:2;height:24" coordorigin="7700,792" coordsize="0,24" path="m7700,792l7700,816e" filled="false" stroked="true" strokeweight=".098107pt" strokecolor="#ff0000">
                <v:path arrowok="t"/>
              </v:shape>
            </v:group>
            <v:group style="position:absolute;left:7689;top:803;width:24;height:2" coordorigin="7689,803" coordsize="24,2">
              <v:shape style="position:absolute;left:7689;top:803;width:24;height:2" coordorigin="7689,803" coordsize="24,0" path="m7689,803l7712,803e" filled="false" stroked="true" strokeweight=".09927pt" strokecolor="#ff0000">
                <v:path arrowok="t"/>
              </v:shape>
            </v:group>
            <v:group style="position:absolute;left:7700;top:792;width:2;height:24" coordorigin="7700,792" coordsize="2,24">
              <v:shape style="position:absolute;left:7700;top:792;width:2;height:24" coordorigin="7700,792" coordsize="0,24" path="m7700,792l7700,815e" filled="false" stroked="true" strokeweight=".098107pt" strokecolor="#ff0000">
                <v:path arrowok="t"/>
              </v:shape>
            </v:group>
            <v:group style="position:absolute;left:7689;top:803;width:24;height:2" coordorigin="7689,803" coordsize="24,2">
              <v:shape style="position:absolute;left:7689;top:803;width:24;height:2" coordorigin="7689,803" coordsize="24,0" path="m7689,803l7712,803e" filled="false" stroked="true" strokeweight=".09927pt" strokecolor="#ff0000">
                <v:path arrowok="t"/>
              </v:shape>
            </v:group>
            <v:group style="position:absolute;left:7700;top:791;width:2;height:24" coordorigin="7700,791" coordsize="2,24">
              <v:shape style="position:absolute;left:7700;top:791;width:2;height:24" coordorigin="7700,791" coordsize="0,24" path="m7700,791l7700,815e" filled="false" stroked="true" strokeweight=".098107pt" strokecolor="#ff0000">
                <v:path arrowok="t"/>
              </v:shape>
            </v:group>
            <v:group style="position:absolute;left:7689;top:803;width:24;height:2" coordorigin="7689,803" coordsize="24,2">
              <v:shape style="position:absolute;left:7689;top:803;width:24;height:2" coordorigin="7689,803" coordsize="24,0" path="m7689,803l7712,803e" filled="false" stroked="true" strokeweight=".09927pt" strokecolor="#ff0000">
                <v:path arrowok="t"/>
              </v:shape>
            </v:group>
            <v:group style="position:absolute;left:7700;top:791;width:2;height:24" coordorigin="7700,791" coordsize="2,24">
              <v:shape style="position:absolute;left:7700;top:791;width:2;height:24" coordorigin="7700,791" coordsize="0,24" path="m7700,791l7700,815e" filled="false" stroked="true" strokeweight=".098107pt" strokecolor="#ff0000">
                <v:path arrowok="t"/>
              </v:shape>
            </v:group>
            <v:group style="position:absolute;left:7689;top:802;width:24;height:2" coordorigin="7689,802" coordsize="24,2">
              <v:shape style="position:absolute;left:7689;top:802;width:24;height:2" coordorigin="7689,802" coordsize="24,0" path="m7689,802l7712,802e" filled="false" stroked="true" strokeweight=".09927pt" strokecolor="#ff0000">
                <v:path arrowok="t"/>
              </v:shape>
            </v:group>
            <v:group style="position:absolute;left:7700;top:791;width:2;height:24" coordorigin="7700,791" coordsize="2,24">
              <v:shape style="position:absolute;left:7700;top:791;width:2;height:24" coordorigin="7700,791" coordsize="0,24" path="m7700,791l7700,814e" filled="false" stroked="true" strokeweight=".098107pt" strokecolor="#ff0000">
                <v:path arrowok="t"/>
              </v:shape>
            </v:group>
            <v:group style="position:absolute;left:7689;top:802;width:24;height:2" coordorigin="7689,802" coordsize="24,2">
              <v:shape style="position:absolute;left:7689;top:802;width:24;height:2" coordorigin="7689,802" coordsize="24,0" path="m7689,802l7712,802e" filled="false" stroked="true" strokeweight=".09927pt" strokecolor="#ff0000">
                <v:path arrowok="t"/>
              </v:shape>
            </v:group>
            <v:group style="position:absolute;left:7700;top:790;width:2;height:24" coordorigin="7700,790" coordsize="2,24">
              <v:shape style="position:absolute;left:7700;top:790;width:2;height:24" coordorigin="7700,790" coordsize="0,24" path="m7700,790l7700,814e" filled="false" stroked="true" strokeweight=".098107pt" strokecolor="#ff0000">
                <v:path arrowok="t"/>
              </v:shape>
            </v:group>
            <v:group style="position:absolute;left:7689;top:802;width:24;height:2" coordorigin="7689,802" coordsize="24,2">
              <v:shape style="position:absolute;left:7689;top:802;width:24;height:2" coordorigin="7689,802" coordsize="24,0" path="m7689,802l7712,802e" filled="false" stroked="true" strokeweight=".09927pt" strokecolor="#ff0000">
                <v:path arrowok="t"/>
              </v:shape>
            </v:group>
            <v:group style="position:absolute;left:7700;top:790;width:2;height:24" coordorigin="7700,790" coordsize="2,24">
              <v:shape style="position:absolute;left:7700;top:790;width:2;height:24" coordorigin="7700,790" coordsize="0,24" path="m7700,790l7700,814e" filled="false" stroked="true" strokeweight=".098107pt" strokecolor="#ff0000">
                <v:path arrowok="t"/>
              </v:shape>
            </v:group>
            <v:group style="position:absolute;left:7689;top:801;width:24;height:2" coordorigin="7689,801" coordsize="24,2">
              <v:shape style="position:absolute;left:7689;top:801;width:24;height:2" coordorigin="7689,801" coordsize="24,0" path="m7689,801l7712,801e" filled="false" stroked="true" strokeweight=".09927pt" strokecolor="#ff0000">
                <v:path arrowok="t"/>
              </v:shape>
            </v:group>
            <v:group style="position:absolute;left:7700;top:790;width:2;height:24" coordorigin="7700,790" coordsize="2,24">
              <v:shape style="position:absolute;left:7700;top:790;width:2;height:24" coordorigin="7700,790" coordsize="0,24" path="m7700,790l7700,813e" filled="false" stroked="true" strokeweight=".098107pt" strokecolor="#ff0000">
                <v:path arrowok="t"/>
              </v:shape>
            </v:group>
            <v:group style="position:absolute;left:7689;top:801;width:24;height:2" coordorigin="7689,801" coordsize="24,2">
              <v:shape style="position:absolute;left:7689;top:801;width:24;height:2" coordorigin="7689,801" coordsize="24,0" path="m7689,801l7712,801e" filled="false" stroked="true" strokeweight=".09927pt" strokecolor="#ff0000">
                <v:path arrowok="t"/>
              </v:shape>
            </v:group>
            <v:group style="position:absolute;left:7700;top:789;width:2;height:24" coordorigin="7700,789" coordsize="2,24">
              <v:shape style="position:absolute;left:7700;top:789;width:2;height:24" coordorigin="7700,789" coordsize="0,24" path="m7700,789l7700,813e" filled="false" stroked="true" strokeweight=".098107pt" strokecolor="#ff0000">
                <v:path arrowok="t"/>
              </v:shape>
            </v:group>
            <v:group style="position:absolute;left:7689;top:801;width:24;height:2" coordorigin="7689,801" coordsize="24,2">
              <v:shape style="position:absolute;left:7689;top:801;width:24;height:2" coordorigin="7689,801" coordsize="24,0" path="m7689,801l7712,801e" filled="false" stroked="true" strokeweight=".09927pt" strokecolor="#ff0000">
                <v:path arrowok="t"/>
              </v:shape>
            </v:group>
            <v:group style="position:absolute;left:7700;top:789;width:2;height:24" coordorigin="7700,789" coordsize="2,24">
              <v:shape style="position:absolute;left:7700;top:789;width:2;height:24" coordorigin="7700,789" coordsize="0,24" path="m7700,789l7700,813e" filled="false" stroked="true" strokeweight=".098107pt" strokecolor="#ff0000">
                <v:path arrowok="t"/>
              </v:shape>
            </v:group>
            <v:group style="position:absolute;left:7689;top:800;width:24;height:2" coordorigin="7689,800" coordsize="24,2">
              <v:shape style="position:absolute;left:7689;top:800;width:24;height:2" coordorigin="7689,800" coordsize="24,0" path="m7689,800l7712,800e" filled="false" stroked="true" strokeweight=".09927pt" strokecolor="#ff0000">
                <v:path arrowok="t"/>
              </v:shape>
            </v:group>
            <v:group style="position:absolute;left:7700;top:789;width:2;height:24" coordorigin="7700,789" coordsize="2,24">
              <v:shape style="position:absolute;left:7700;top:789;width:2;height:24" coordorigin="7700,789" coordsize="0,24" path="m7700,789l7700,812e" filled="false" stroked="true" strokeweight=".098107pt" strokecolor="#ff0000">
                <v:path arrowok="t"/>
              </v:shape>
            </v:group>
            <v:group style="position:absolute;left:7689;top:800;width:24;height:2" coordorigin="7689,800" coordsize="24,2">
              <v:shape style="position:absolute;left:7689;top:800;width:24;height:2" coordorigin="7689,800" coordsize="24,0" path="m7689,800l7712,800e" filled="false" stroked="true" strokeweight=".09927pt" strokecolor="#ff0000">
                <v:path arrowok="t"/>
              </v:shape>
            </v:group>
            <v:group style="position:absolute;left:7700;top:788;width:2;height:24" coordorigin="7700,788" coordsize="2,24">
              <v:shape style="position:absolute;left:7700;top:788;width:2;height:24" coordorigin="7700,788" coordsize="0,24" path="m7700,788l7700,812e" filled="false" stroked="true" strokeweight=".098107pt" strokecolor="#ff0000">
                <v:path arrowok="t"/>
              </v:shape>
            </v:group>
            <v:group style="position:absolute;left:7689;top:800;width:24;height:2" coordorigin="7689,800" coordsize="24,2">
              <v:shape style="position:absolute;left:7689;top:800;width:24;height:2" coordorigin="7689,800" coordsize="24,0" path="m7689,800l7712,800e" filled="false" stroked="true" strokeweight=".09927pt" strokecolor="#ff0000">
                <v:path arrowok="t"/>
              </v:shape>
            </v:group>
            <v:group style="position:absolute;left:7700;top:788;width:2;height:24" coordorigin="7700,788" coordsize="2,24">
              <v:shape style="position:absolute;left:7700;top:788;width:2;height:24" coordorigin="7700,788" coordsize="0,24" path="m7700,788l7700,812e" filled="false" stroked="true" strokeweight=".098107pt" strokecolor="#ff0000">
                <v:path arrowok="t"/>
              </v:shape>
            </v:group>
            <v:group style="position:absolute;left:7689;top:799;width:24;height:2" coordorigin="7689,799" coordsize="24,2">
              <v:shape style="position:absolute;left:7689;top:799;width:24;height:2" coordorigin="7689,799" coordsize="24,0" path="m7689,799l7712,799e" filled="false" stroked="true" strokeweight=".09927pt" strokecolor="#ff0000">
                <v:path arrowok="t"/>
              </v:shape>
            </v:group>
            <v:group style="position:absolute;left:7700;top:788;width:2;height:24" coordorigin="7700,788" coordsize="2,24">
              <v:shape style="position:absolute;left:7700;top:788;width:2;height:24" coordorigin="7700,788" coordsize="0,24" path="m7700,788l7700,811e" filled="false" stroked="true" strokeweight=".098107pt" strokecolor="#ff0000">
                <v:path arrowok="t"/>
              </v:shape>
            </v:group>
            <v:group style="position:absolute;left:7689;top:799;width:24;height:2" coordorigin="7689,799" coordsize="24,2">
              <v:shape style="position:absolute;left:7689;top:799;width:24;height:2" coordorigin="7689,799" coordsize="24,0" path="m7689,799l7712,799e" filled="false" stroked="true" strokeweight=".09927pt" strokecolor="#ff0000">
                <v:path arrowok="t"/>
              </v:shape>
            </v:group>
            <v:group style="position:absolute;left:7700;top:787;width:2;height:24" coordorigin="7700,787" coordsize="2,24">
              <v:shape style="position:absolute;left:7700;top:787;width:2;height:24" coordorigin="7700,787" coordsize="0,24" path="m7700,787l7700,811e" filled="false" stroked="true" strokeweight=".098107pt" strokecolor="#ff0000">
                <v:path arrowok="t"/>
              </v:shape>
            </v:group>
            <v:group style="position:absolute;left:7689;top:799;width:24;height:2" coordorigin="7689,799" coordsize="24,2">
              <v:shape style="position:absolute;left:7689;top:799;width:24;height:2" coordorigin="7689,799" coordsize="24,0" path="m7689,799l7712,799e" filled="false" stroked="true" strokeweight=".09927pt" strokecolor="#ff0000">
                <v:path arrowok="t"/>
              </v:shape>
            </v:group>
            <v:group style="position:absolute;left:7700;top:787;width:2;height:24" coordorigin="7700,787" coordsize="2,24">
              <v:shape style="position:absolute;left:7700;top:787;width:2;height:24" coordorigin="7700,787" coordsize="0,24" path="m7700,787l7700,811e" filled="false" stroked="true" strokeweight=".098107pt" strokecolor="#ff0000">
                <v:path arrowok="t"/>
              </v:shape>
            </v:group>
            <v:group style="position:absolute;left:7689;top:798;width:24;height:2" coordorigin="7689,798" coordsize="24,2">
              <v:shape style="position:absolute;left:7689;top:798;width:24;height:2" coordorigin="7689,798" coordsize="24,0" path="m7689,798l7712,798e" filled="false" stroked="true" strokeweight=".09927pt" strokecolor="#ff0000">
                <v:path arrowok="t"/>
              </v:shape>
            </v:group>
            <v:group style="position:absolute;left:7700;top:787;width:2;height:24" coordorigin="7700,787" coordsize="2,24">
              <v:shape style="position:absolute;left:7700;top:787;width:2;height:24" coordorigin="7700,787" coordsize="0,24" path="m7700,787l7700,810e" filled="false" stroked="true" strokeweight=".098107pt" strokecolor="#ff0000">
                <v:path arrowok="t"/>
              </v:shape>
            </v:group>
            <v:group style="position:absolute;left:7689;top:798;width:24;height:2" coordorigin="7689,798" coordsize="24,2">
              <v:shape style="position:absolute;left:7689;top:798;width:24;height:2" coordorigin="7689,798" coordsize="24,0" path="m7689,798l7712,798e" filled="false" stroked="true" strokeweight=".09927pt" strokecolor="#ff0000">
                <v:path arrowok="t"/>
              </v:shape>
            </v:group>
            <v:group style="position:absolute;left:7700;top:786;width:2;height:24" coordorigin="7700,786" coordsize="2,24">
              <v:shape style="position:absolute;left:7700;top:786;width:2;height:24" coordorigin="7700,786" coordsize="0,24" path="m7700,786l7700,810e" filled="false" stroked="true" strokeweight=".098107pt" strokecolor="#ff0000">
                <v:path arrowok="t"/>
              </v:shape>
            </v:group>
            <v:group style="position:absolute;left:7689;top:798;width:24;height:2" coordorigin="7689,798" coordsize="24,2">
              <v:shape style="position:absolute;left:7689;top:798;width:24;height:2" coordorigin="7689,798" coordsize="24,0" path="m7689,798l7712,798e" filled="false" stroked="true" strokeweight=".09927pt" strokecolor="#ff0000">
                <v:path arrowok="t"/>
              </v:shape>
            </v:group>
            <v:group style="position:absolute;left:7700;top:786;width:2;height:24" coordorigin="7700,786" coordsize="2,24">
              <v:shape style="position:absolute;left:7700;top:786;width:2;height:24" coordorigin="7700,786" coordsize="0,24" path="m7700,786l7700,810e" filled="false" stroked="true" strokeweight=".098107pt" strokecolor="#ff0000">
                <v:path arrowok="t"/>
              </v:shape>
            </v:group>
            <v:group style="position:absolute;left:7689;top:797;width:24;height:2" coordorigin="7689,797" coordsize="24,2">
              <v:shape style="position:absolute;left:7689;top:797;width:24;height:2" coordorigin="7689,797" coordsize="24,0" path="m7689,797l7712,797e" filled="false" stroked="true" strokeweight=".09927pt" strokecolor="#ff0000">
                <v:path arrowok="t"/>
              </v:shape>
            </v:group>
            <v:group style="position:absolute;left:7700;top:786;width:2;height:24" coordorigin="7700,786" coordsize="2,24">
              <v:shape style="position:absolute;left:7700;top:786;width:2;height:24" coordorigin="7700,786" coordsize="0,24" path="m7700,786l7700,809e" filled="false" stroked="true" strokeweight=".098107pt" strokecolor="#ff0000">
                <v:path arrowok="t"/>
              </v:shape>
            </v:group>
            <v:group style="position:absolute;left:7689;top:797;width:24;height:2" coordorigin="7689,797" coordsize="24,2">
              <v:shape style="position:absolute;left:7689;top:797;width:24;height:2" coordorigin="7689,797" coordsize="24,0" path="m7689,797l7712,797e" filled="false" stroked="true" strokeweight=".09927pt" strokecolor="#ff0000">
                <v:path arrowok="t"/>
              </v:shape>
            </v:group>
            <v:group style="position:absolute;left:7700;top:785;width:2;height:24" coordorigin="7700,785" coordsize="2,24">
              <v:shape style="position:absolute;left:7700;top:785;width:2;height:24" coordorigin="7700,785" coordsize="0,24" path="m7700,785l7700,809e" filled="false" stroked="true" strokeweight=".098107pt" strokecolor="#ff0000">
                <v:path arrowok="t"/>
              </v:shape>
            </v:group>
            <v:group style="position:absolute;left:7689;top:797;width:24;height:2" coordorigin="7689,797" coordsize="24,2">
              <v:shape style="position:absolute;left:7689;top:797;width:24;height:2" coordorigin="7689,797" coordsize="24,0" path="m7689,797l7712,797e" filled="false" stroked="true" strokeweight=".09927pt" strokecolor="#ff0000">
                <v:path arrowok="t"/>
              </v:shape>
            </v:group>
            <v:group style="position:absolute;left:7700;top:785;width:2;height:24" coordorigin="7700,785" coordsize="2,24">
              <v:shape style="position:absolute;left:7700;top:785;width:2;height:24" coordorigin="7700,785" coordsize="0,24" path="m7700,785l7700,809e" filled="false" stroked="true" strokeweight=".098107pt" strokecolor="#ff0000">
                <v:path arrowok="t"/>
              </v:shape>
            </v:group>
            <v:group style="position:absolute;left:7689;top:796;width:24;height:2" coordorigin="7689,796" coordsize="24,2">
              <v:shape style="position:absolute;left:7689;top:796;width:24;height:2" coordorigin="7689,796" coordsize="24,0" path="m7689,796l7712,796e" filled="false" stroked="true" strokeweight=".09927pt" strokecolor="#ff0000">
                <v:path arrowok="t"/>
              </v:shape>
            </v:group>
            <v:group style="position:absolute;left:7700;top:785;width:2;height:24" coordorigin="7700,785" coordsize="2,24">
              <v:shape style="position:absolute;left:7700;top:785;width:2;height:24" coordorigin="7700,785" coordsize="0,24" path="m7700,785l7700,808e" filled="false" stroked="true" strokeweight=".098107pt" strokecolor="#ff0000">
                <v:path arrowok="t"/>
              </v:shape>
            </v:group>
            <v:group style="position:absolute;left:7689;top:796;width:24;height:2" coordorigin="7689,796" coordsize="24,2">
              <v:shape style="position:absolute;left:7689;top:796;width:24;height:2" coordorigin="7689,796" coordsize="24,0" path="m7689,796l7712,796e" filled="false" stroked="true" strokeweight=".09927pt" strokecolor="#ff0000">
                <v:path arrowok="t"/>
              </v:shape>
            </v:group>
            <v:group style="position:absolute;left:7700;top:784;width:2;height:24" coordorigin="7700,784" coordsize="2,24">
              <v:shape style="position:absolute;left:7700;top:784;width:2;height:24" coordorigin="7700,784" coordsize="0,24" path="m7700,784l7700,808e" filled="false" stroked="true" strokeweight=".098107pt" strokecolor="#ff0000">
                <v:path arrowok="t"/>
              </v:shape>
            </v:group>
            <v:group style="position:absolute;left:7689;top:796;width:24;height:2" coordorigin="7689,796" coordsize="24,2">
              <v:shape style="position:absolute;left:7689;top:796;width:24;height:2" coordorigin="7689,796" coordsize="24,0" path="m7689,796l7712,796e" filled="false" stroked="true" strokeweight=".09927pt" strokecolor="#ff0000">
                <v:path arrowok="t"/>
              </v:shape>
            </v:group>
            <v:group style="position:absolute;left:7700;top:784;width:2;height:24" coordorigin="7700,784" coordsize="2,24">
              <v:shape style="position:absolute;left:7700;top:784;width:2;height:24" coordorigin="7700,784" coordsize="0,24" path="m7700,784l7700,808e" filled="false" stroked="true" strokeweight=".098107pt" strokecolor="#ff0000">
                <v:path arrowok="t"/>
              </v:shape>
            </v:group>
            <v:group style="position:absolute;left:7689;top:795;width:24;height:2" coordorigin="7689,795" coordsize="24,2">
              <v:shape style="position:absolute;left:7689;top:795;width:24;height:2" coordorigin="7689,795" coordsize="24,0" path="m7689,795l7712,795e" filled="false" stroked="true" strokeweight=".09927pt" strokecolor="#ff0000">
                <v:path arrowok="t"/>
              </v:shape>
            </v:group>
            <v:group style="position:absolute;left:7700;top:784;width:2;height:24" coordorigin="7700,784" coordsize="2,24">
              <v:shape style="position:absolute;left:7700;top:784;width:2;height:24" coordorigin="7700,784" coordsize="0,24" path="m7700,784l7700,807e" filled="false" stroked="true" strokeweight=".098107pt" strokecolor="#ff0000">
                <v:path arrowok="t"/>
              </v:shape>
            </v:group>
            <v:group style="position:absolute;left:7689;top:795;width:24;height:2" coordorigin="7689,795" coordsize="24,2">
              <v:shape style="position:absolute;left:7689;top:795;width:24;height:2" coordorigin="7689,795" coordsize="24,0" path="m7689,795l7712,795e" filled="false" stroked="true" strokeweight=".09927pt" strokecolor="#ff0000">
                <v:path arrowok="t"/>
              </v:shape>
            </v:group>
            <v:group style="position:absolute;left:7700;top:783;width:2;height:24" coordorigin="7700,783" coordsize="2,24">
              <v:shape style="position:absolute;left:7700;top:783;width:2;height:24" coordorigin="7700,783" coordsize="0,24" path="m7700,783l7700,807e" filled="false" stroked="true" strokeweight=".098107pt" strokecolor="#ff0000">
                <v:path arrowok="t"/>
              </v:shape>
            </v:group>
            <v:group style="position:absolute;left:7689;top:795;width:24;height:2" coordorigin="7689,795" coordsize="24,2">
              <v:shape style="position:absolute;left:7689;top:795;width:24;height:2" coordorigin="7689,795" coordsize="24,0" path="m7689,795l7712,795e" filled="false" stroked="true" strokeweight=".09927pt" strokecolor="#ff0000">
                <v:path arrowok="t"/>
              </v:shape>
            </v:group>
            <v:group style="position:absolute;left:7700;top:783;width:2;height:24" coordorigin="7700,783" coordsize="2,24">
              <v:shape style="position:absolute;left:7700;top:783;width:2;height:24" coordorigin="7700,783" coordsize="0,24" path="m7700,783l7700,807e" filled="false" stroked="true" strokeweight=".098107pt" strokecolor="#ff0000">
                <v:path arrowok="t"/>
              </v:shape>
            </v:group>
            <v:group style="position:absolute;left:7689;top:794;width:24;height:2" coordorigin="7689,794" coordsize="24,2">
              <v:shape style="position:absolute;left:7689;top:794;width:24;height:2" coordorigin="7689,794" coordsize="24,0" path="m7689,794l7712,794e" filled="false" stroked="true" strokeweight=".09927pt" strokecolor="#ff0000">
                <v:path arrowok="t"/>
              </v:shape>
            </v:group>
            <v:group style="position:absolute;left:7700;top:783;width:2;height:24" coordorigin="7700,783" coordsize="2,24">
              <v:shape style="position:absolute;left:7700;top:783;width:2;height:24" coordorigin="7700,783" coordsize="0,24" path="m7700,783l7700,806e" filled="false" stroked="true" strokeweight=".098107pt" strokecolor="#ff0000">
                <v:path arrowok="t"/>
              </v:shape>
            </v:group>
            <v:group style="position:absolute;left:7689;top:794;width:24;height:2" coordorigin="7689,794" coordsize="24,2">
              <v:shape style="position:absolute;left:7689;top:794;width:24;height:2" coordorigin="7689,794" coordsize="24,0" path="m7689,794l7712,794e" filled="false" stroked="true" strokeweight=".09927pt" strokecolor="#ff0000">
                <v:path arrowok="t"/>
              </v:shape>
            </v:group>
            <v:group style="position:absolute;left:7700;top:782;width:2;height:24" coordorigin="7700,782" coordsize="2,24">
              <v:shape style="position:absolute;left:7700;top:782;width:2;height:24" coordorigin="7700,782" coordsize="0,24" path="m7700,782l7700,806e" filled="false" stroked="true" strokeweight=".098107pt" strokecolor="#ff0000">
                <v:path arrowok="t"/>
              </v:shape>
            </v:group>
            <v:group style="position:absolute;left:7689;top:794;width:24;height:2" coordorigin="7689,794" coordsize="24,2">
              <v:shape style="position:absolute;left:7689;top:794;width:24;height:2" coordorigin="7689,794" coordsize="24,0" path="m7689,794l7712,794e" filled="false" stroked="true" strokeweight=".09927pt" strokecolor="#ff0000">
                <v:path arrowok="t"/>
              </v:shape>
            </v:group>
            <v:group style="position:absolute;left:7700;top:782;width:2;height:24" coordorigin="7700,782" coordsize="2,24">
              <v:shape style="position:absolute;left:7700;top:782;width:2;height:24" coordorigin="7700,782" coordsize="0,24" path="m7700,782l7700,806e" filled="false" stroked="true" strokeweight=".098107pt" strokecolor="#ff0000">
                <v:path arrowok="t"/>
              </v:shape>
            </v:group>
            <v:group style="position:absolute;left:7689;top:793;width:24;height:2" coordorigin="7689,793" coordsize="24,2">
              <v:shape style="position:absolute;left:7689;top:793;width:24;height:2" coordorigin="7689,793" coordsize="24,0" path="m7689,793l7712,793e" filled="false" stroked="true" strokeweight=".09927pt" strokecolor="#ff0000">
                <v:path arrowok="t"/>
              </v:shape>
            </v:group>
            <v:group style="position:absolute;left:7700;top:782;width:2;height:24" coordorigin="7700,782" coordsize="2,24">
              <v:shape style="position:absolute;left:7700;top:782;width:2;height:24" coordorigin="7700,782" coordsize="0,24" path="m7700,782l7700,805e" filled="false" stroked="true" strokeweight=".098107pt" strokecolor="#ff0000">
                <v:path arrowok="t"/>
              </v:shape>
            </v:group>
            <v:group style="position:absolute;left:7689;top:793;width:24;height:2" coordorigin="7689,793" coordsize="24,2">
              <v:shape style="position:absolute;left:7689;top:793;width:24;height:2" coordorigin="7689,793" coordsize="24,0" path="m7689,793l7712,793e" filled="false" stroked="true" strokeweight=".09927pt" strokecolor="#ff0000">
                <v:path arrowok="t"/>
              </v:shape>
            </v:group>
            <v:group style="position:absolute;left:7700;top:781;width:2;height:24" coordorigin="7700,781" coordsize="2,24">
              <v:shape style="position:absolute;left:7700;top:781;width:2;height:24" coordorigin="7700,781" coordsize="0,24" path="m7700,781l7700,805e" filled="false" stroked="true" strokeweight=".098107pt" strokecolor="#ff0000">
                <v:path arrowok="t"/>
              </v:shape>
            </v:group>
            <v:group style="position:absolute;left:7689;top:793;width:24;height:2" coordorigin="7689,793" coordsize="24,2">
              <v:shape style="position:absolute;left:7689;top:793;width:24;height:2" coordorigin="7689,793" coordsize="24,0" path="m7689,793l7712,793e" filled="false" stroked="true" strokeweight=".09927pt" strokecolor="#ff0000">
                <v:path arrowok="t"/>
              </v:shape>
            </v:group>
            <v:group style="position:absolute;left:7700;top:781;width:2;height:24" coordorigin="7700,781" coordsize="2,24">
              <v:shape style="position:absolute;left:7700;top:781;width:2;height:24" coordorigin="7700,781" coordsize="0,24" path="m7700,781l7700,805e" filled="false" stroked="true" strokeweight=".098107pt" strokecolor="#ff0000">
                <v:path arrowok="t"/>
              </v:shape>
            </v:group>
            <v:group style="position:absolute;left:7689;top:793;width:24;height:2" coordorigin="7689,793" coordsize="24,2">
              <v:shape style="position:absolute;left:7689;top:793;width:24;height:2" coordorigin="7689,793" coordsize="24,0" path="m7689,793l7712,793e" filled="false" stroked="true" strokeweight=".09927pt" strokecolor="#ff0000">
                <v:path arrowok="t"/>
              </v:shape>
            </v:group>
            <v:group style="position:absolute;left:7700;top:781;width:2;height:24" coordorigin="7700,781" coordsize="2,24">
              <v:shape style="position:absolute;left:7700;top:781;width:2;height:24" coordorigin="7700,781" coordsize="0,24" path="m7700,781l7700,804e" filled="false" stroked="true" strokeweight=".098107pt" strokecolor="#ff0000">
                <v:path arrowok="t"/>
              </v:shape>
            </v:group>
            <v:group style="position:absolute;left:7689;top:792;width:24;height:2" coordorigin="7689,792" coordsize="24,2">
              <v:shape style="position:absolute;left:7689;top:792;width:24;height:2" coordorigin="7689,792" coordsize="24,0" path="m7689,792l7712,792e" filled="false" stroked="true" strokeweight=".09927pt" strokecolor="#ff0000">
                <v:path arrowok="t"/>
              </v:shape>
            </v:group>
            <v:group style="position:absolute;left:7700;top:780;width:2;height:24" coordorigin="7700,780" coordsize="2,24">
              <v:shape style="position:absolute;left:7700;top:780;width:2;height:24" coordorigin="7700,780" coordsize="0,24" path="m7700,780l7700,804e" filled="false" stroked="true" strokeweight=".098107pt" strokecolor="#ff0000">
                <v:path arrowok="t"/>
              </v:shape>
            </v:group>
            <v:group style="position:absolute;left:7689;top:792;width:24;height:2" coordorigin="7689,792" coordsize="24,2">
              <v:shape style="position:absolute;left:7689;top:792;width:24;height:2" coordorigin="7689,792" coordsize="24,0" path="m7689,792l7712,792e" filled="false" stroked="true" strokeweight=".09927pt" strokecolor="#ff0000">
                <v:path arrowok="t"/>
              </v:shape>
            </v:group>
            <v:group style="position:absolute;left:7700;top:780;width:2;height:24" coordorigin="7700,780" coordsize="2,24">
              <v:shape style="position:absolute;left:7700;top:780;width:2;height:24" coordorigin="7700,780" coordsize="0,24" path="m7700,780l7700,804e" filled="false" stroked="true" strokeweight=".098107pt" strokecolor="#ff0000">
                <v:path arrowok="t"/>
              </v:shape>
            </v:group>
            <v:group style="position:absolute;left:7689;top:792;width:24;height:2" coordorigin="7689,792" coordsize="24,2">
              <v:shape style="position:absolute;left:7689;top:792;width:24;height:2" coordorigin="7689,792" coordsize="24,0" path="m7689,792l7712,792e" filled="false" stroked="true" strokeweight=".09927pt" strokecolor="#ff0000">
                <v:path arrowok="t"/>
              </v:shape>
            </v:group>
            <v:group style="position:absolute;left:7700;top:780;width:2;height:24" coordorigin="7700,780" coordsize="2,24">
              <v:shape style="position:absolute;left:7700;top:780;width:2;height:24" coordorigin="7700,780" coordsize="0,24" path="m7700,780l7700,803e" filled="false" stroked="true" strokeweight=".098107pt" strokecolor="#ff0000">
                <v:path arrowok="t"/>
              </v:shape>
            </v:group>
            <v:group style="position:absolute;left:7689;top:791;width:24;height:2" coordorigin="7689,791" coordsize="24,2">
              <v:shape style="position:absolute;left:7689;top:791;width:24;height:2" coordorigin="7689,791" coordsize="24,0" path="m7689,791l7712,791e" filled="false" stroked="true" strokeweight=".09927pt" strokecolor="#ff0000">
                <v:path arrowok="t"/>
              </v:shape>
            </v:group>
            <v:group style="position:absolute;left:7700;top:779;width:2;height:24" coordorigin="7700,779" coordsize="2,24">
              <v:shape style="position:absolute;left:7700;top:779;width:2;height:24" coordorigin="7700,779" coordsize="0,24" path="m7700,779l7700,803e" filled="false" stroked="true" strokeweight=".098107pt" strokecolor="#ff0000">
                <v:path arrowok="t"/>
              </v:shape>
            </v:group>
            <v:group style="position:absolute;left:7689;top:791;width:24;height:2" coordorigin="7689,791" coordsize="24,2">
              <v:shape style="position:absolute;left:7689;top:791;width:24;height:2" coordorigin="7689,791" coordsize="24,0" path="m7689,791l7712,791e" filled="false" stroked="true" strokeweight=".09927pt" strokecolor="#ff0000">
                <v:path arrowok="t"/>
              </v:shape>
            </v:group>
            <v:group style="position:absolute;left:7700;top:779;width:2;height:24" coordorigin="7700,779" coordsize="2,24">
              <v:shape style="position:absolute;left:7700;top:779;width:2;height:24" coordorigin="7700,779" coordsize="0,24" path="m7700,779l7700,803e" filled="false" stroked="true" strokeweight=".098107pt" strokecolor="#ff0000">
                <v:path arrowok="t"/>
              </v:shape>
            </v:group>
            <v:group style="position:absolute;left:7689;top:791;width:24;height:2" coordorigin="7689,791" coordsize="24,2">
              <v:shape style="position:absolute;left:7689;top:791;width:24;height:2" coordorigin="7689,791" coordsize="24,0" path="m7689,791l7712,791e" filled="false" stroked="true" strokeweight=".09927pt" strokecolor="#ff0000">
                <v:path arrowok="t"/>
              </v:shape>
            </v:group>
            <v:group style="position:absolute;left:7700;top:779;width:2;height:24" coordorigin="7700,779" coordsize="2,24">
              <v:shape style="position:absolute;left:7700;top:779;width:2;height:24" coordorigin="7700,779" coordsize="0,24" path="m7700,779l7700,802e" filled="false" stroked="true" strokeweight=".098107pt" strokecolor="#ff0000">
                <v:path arrowok="t"/>
              </v:shape>
            </v:group>
            <v:group style="position:absolute;left:7689;top:790;width:24;height:2" coordorigin="7689,790" coordsize="24,2">
              <v:shape style="position:absolute;left:7689;top:790;width:24;height:2" coordorigin="7689,790" coordsize="24,0" path="m7689,790l7712,790e" filled="false" stroked="true" strokeweight=".09927pt" strokecolor="#ff0000">
                <v:path arrowok="t"/>
              </v:shape>
            </v:group>
            <v:group style="position:absolute;left:7700;top:778;width:2;height:24" coordorigin="7700,778" coordsize="2,24">
              <v:shape style="position:absolute;left:7700;top:778;width:2;height:24" coordorigin="7700,778" coordsize="0,24" path="m7700,778l7700,802e" filled="false" stroked="true" strokeweight=".098107pt" strokecolor="#ff0000">
                <v:path arrowok="t"/>
              </v:shape>
            </v:group>
            <v:group style="position:absolute;left:7689;top:790;width:24;height:2" coordorigin="7689,790" coordsize="24,2">
              <v:shape style="position:absolute;left:7689;top:790;width:24;height:2" coordorigin="7689,790" coordsize="24,0" path="m7689,790l7712,790e" filled="false" stroked="true" strokeweight=".09927pt" strokecolor="#ff0000">
                <v:path arrowok="t"/>
              </v:shape>
            </v:group>
            <v:group style="position:absolute;left:7700;top:778;width:2;height:24" coordorigin="7700,778" coordsize="2,24">
              <v:shape style="position:absolute;left:7700;top:778;width:2;height:24" coordorigin="7700,778" coordsize="0,24" path="m7700,778l7700,802e" filled="false" stroked="true" strokeweight=".098107pt" strokecolor="#ff0000">
                <v:path arrowok="t"/>
              </v:shape>
            </v:group>
            <v:group style="position:absolute;left:7689;top:790;width:24;height:2" coordorigin="7689,790" coordsize="24,2">
              <v:shape style="position:absolute;left:7689;top:790;width:24;height:2" coordorigin="7689,790" coordsize="24,0" path="m7689,790l7712,790e" filled="false" stroked="true" strokeweight=".09927pt" strokecolor="#ff0000">
                <v:path arrowok="t"/>
              </v:shape>
            </v:group>
            <v:group style="position:absolute;left:7700;top:778;width:2;height:24" coordorigin="7700,778" coordsize="2,24">
              <v:shape style="position:absolute;left:7700;top:778;width:2;height:24" coordorigin="7700,778" coordsize="0,24" path="m7700,778l7700,801e" filled="false" stroked="true" strokeweight=".098107pt" strokecolor="#ff0000">
                <v:path arrowok="t"/>
              </v:shape>
            </v:group>
            <v:group style="position:absolute;left:7689;top:789;width:24;height:2" coordorigin="7689,789" coordsize="24,2">
              <v:shape style="position:absolute;left:7689;top:789;width:24;height:2" coordorigin="7689,789" coordsize="24,0" path="m7689,789l7712,789e" filled="false" stroked="true" strokeweight=".09927pt" strokecolor="#ff0000">
                <v:path arrowok="t"/>
              </v:shape>
            </v:group>
            <v:group style="position:absolute;left:7700;top:777;width:2;height:24" coordorigin="7700,777" coordsize="2,24">
              <v:shape style="position:absolute;left:7700;top:777;width:2;height:24" coordorigin="7700,777" coordsize="0,24" path="m7700,777l7700,801e" filled="false" stroked="true" strokeweight=".098107pt" strokecolor="#ff0000">
                <v:path arrowok="t"/>
              </v:shape>
            </v:group>
            <v:group style="position:absolute;left:7689;top:789;width:24;height:2" coordorigin="7689,789" coordsize="24,2">
              <v:shape style="position:absolute;left:7689;top:789;width:24;height:2" coordorigin="7689,789" coordsize="24,0" path="m7689,789l7712,789e" filled="false" stroked="true" strokeweight=".09927pt" strokecolor="#ff0000">
                <v:path arrowok="t"/>
              </v:shape>
            </v:group>
            <v:group style="position:absolute;left:7700;top:777;width:2;height:24" coordorigin="7700,777" coordsize="2,24">
              <v:shape style="position:absolute;left:7700;top:777;width:2;height:24" coordorigin="7700,777" coordsize="0,24" path="m7700,777l7700,801e" filled="false" stroked="true" strokeweight=".098107pt" strokecolor="#ff0000">
                <v:path arrowok="t"/>
              </v:shape>
            </v:group>
            <v:group style="position:absolute;left:7689;top:789;width:24;height:2" coordorigin="7689,789" coordsize="24,2">
              <v:shape style="position:absolute;left:7689;top:789;width:24;height:2" coordorigin="7689,789" coordsize="24,0" path="m7689,789l7712,789e" filled="false" stroked="true" strokeweight=".09927pt" strokecolor="#ff0000">
                <v:path arrowok="t"/>
              </v:shape>
            </v:group>
            <v:group style="position:absolute;left:7700;top:777;width:2;height:24" coordorigin="7700,777" coordsize="2,24">
              <v:shape style="position:absolute;left:7700;top:777;width:2;height:24" coordorigin="7700,777" coordsize="0,24" path="m7700,777l7700,800e" filled="false" stroked="true" strokeweight=".098107pt" strokecolor="#ff0000">
                <v:path arrowok="t"/>
              </v:shape>
            </v:group>
            <v:group style="position:absolute;left:7689;top:788;width:24;height:2" coordorigin="7689,788" coordsize="24,2">
              <v:shape style="position:absolute;left:7689;top:788;width:24;height:2" coordorigin="7689,788" coordsize="24,0" path="m7689,788l7712,788e" filled="false" stroked="true" strokeweight=".09927pt" strokecolor="#ff0000">
                <v:path arrowok="t"/>
              </v:shape>
            </v:group>
            <v:group style="position:absolute;left:7700;top:776;width:2;height:24" coordorigin="7700,776" coordsize="2,24">
              <v:shape style="position:absolute;left:7700;top:776;width:2;height:24" coordorigin="7700,776" coordsize="0,24" path="m7700,776l7700,800e" filled="false" stroked="true" strokeweight=".098107pt" strokecolor="#ff0000">
                <v:path arrowok="t"/>
              </v:shape>
            </v:group>
            <v:group style="position:absolute;left:7689;top:788;width:24;height:2" coordorigin="7689,788" coordsize="24,2">
              <v:shape style="position:absolute;left:7689;top:788;width:24;height:2" coordorigin="7689,788" coordsize="24,0" path="m7689,788l7712,788e" filled="false" stroked="true" strokeweight=".09927pt" strokecolor="#ff0000">
                <v:path arrowok="t"/>
              </v:shape>
            </v:group>
            <v:group style="position:absolute;left:7700;top:776;width:2;height:24" coordorigin="7700,776" coordsize="2,24">
              <v:shape style="position:absolute;left:7700;top:776;width:2;height:24" coordorigin="7700,776" coordsize="0,24" path="m7700,776l7700,800e" filled="false" stroked="true" strokeweight=".098107pt" strokecolor="#ff0000">
                <v:path arrowok="t"/>
              </v:shape>
            </v:group>
            <v:group style="position:absolute;left:7689;top:788;width:24;height:2" coordorigin="7689,788" coordsize="24,2">
              <v:shape style="position:absolute;left:7689;top:788;width:24;height:2" coordorigin="7689,788" coordsize="24,0" path="m7689,788l7712,788e" filled="false" stroked="true" strokeweight=".09927pt" strokecolor="#ff0000">
                <v:path arrowok="t"/>
              </v:shape>
            </v:group>
            <v:group style="position:absolute;left:7700;top:776;width:2;height:24" coordorigin="7700,776" coordsize="2,24">
              <v:shape style="position:absolute;left:7700;top:776;width:2;height:24" coordorigin="7700,776" coordsize="0,24" path="m7700,776l7700,799e" filled="false" stroked="true" strokeweight=".098107pt" strokecolor="#ff0000">
                <v:path arrowok="t"/>
              </v:shape>
            </v:group>
            <v:group style="position:absolute;left:7689;top:787;width:24;height:2" coordorigin="7689,787" coordsize="24,2">
              <v:shape style="position:absolute;left:7689;top:787;width:24;height:2" coordorigin="7689,787" coordsize="24,0" path="m7689,787l7712,787e" filled="false" stroked="true" strokeweight=".09927pt" strokecolor="#ff0000">
                <v:path arrowok="t"/>
              </v:shape>
            </v:group>
            <v:group style="position:absolute;left:7700;top:775;width:2;height:24" coordorigin="7700,775" coordsize="2,24">
              <v:shape style="position:absolute;left:7700;top:775;width:2;height:24" coordorigin="7700,775" coordsize="0,24" path="m7700,775l7700,799e" filled="false" stroked="true" strokeweight=".098107pt" strokecolor="#ff0000">
                <v:path arrowok="t"/>
              </v:shape>
            </v:group>
            <v:group style="position:absolute;left:7689;top:787;width:24;height:2" coordorigin="7689,787" coordsize="24,2">
              <v:shape style="position:absolute;left:7689;top:787;width:24;height:2" coordorigin="7689,787" coordsize="24,0" path="m7689,787l7712,787e" filled="false" stroked="true" strokeweight=".09927pt" strokecolor="#ff0000">
                <v:path arrowok="t"/>
              </v:shape>
            </v:group>
            <v:group style="position:absolute;left:7700;top:775;width:2;height:24" coordorigin="7700,775" coordsize="2,24">
              <v:shape style="position:absolute;left:7700;top:775;width:2;height:24" coordorigin="7700,775" coordsize="0,24" path="m7700,775l7700,799e" filled="false" stroked="true" strokeweight=".098107pt" strokecolor="#ff0000">
                <v:path arrowok="t"/>
              </v:shape>
            </v:group>
            <v:group style="position:absolute;left:7689;top:787;width:24;height:2" coordorigin="7689,787" coordsize="24,2">
              <v:shape style="position:absolute;left:7689;top:787;width:24;height:2" coordorigin="7689,787" coordsize="24,0" path="m7689,787l7712,787e" filled="false" stroked="true" strokeweight=".09927pt" strokecolor="#ff0000">
                <v:path arrowok="t"/>
              </v:shape>
            </v:group>
            <v:group style="position:absolute;left:7700;top:775;width:2;height:24" coordorigin="7700,775" coordsize="2,24">
              <v:shape style="position:absolute;left:7700;top:775;width:2;height:24" coordorigin="7700,775" coordsize="0,24" path="m7700,775l7700,798e" filled="false" stroked="true" strokeweight=".098107pt" strokecolor="#ff0000">
                <v:path arrowok="t"/>
              </v:shape>
            </v:group>
            <v:group style="position:absolute;left:7689;top:786;width:24;height:2" coordorigin="7689,786" coordsize="24,2">
              <v:shape style="position:absolute;left:7689;top:786;width:24;height:2" coordorigin="7689,786" coordsize="24,0" path="m7689,786l7712,786e" filled="false" stroked="true" strokeweight=".09927pt" strokecolor="#ff0000">
                <v:path arrowok="t"/>
              </v:shape>
            </v:group>
            <v:group style="position:absolute;left:7700;top:774;width:2;height:24" coordorigin="7700,774" coordsize="2,24">
              <v:shape style="position:absolute;left:7700;top:774;width:2;height:24" coordorigin="7700,774" coordsize="0,24" path="m7700,774l7700,798e" filled="false" stroked="true" strokeweight=".098107pt" strokecolor="#ff0000">
                <v:path arrowok="t"/>
              </v:shape>
            </v:group>
            <v:group style="position:absolute;left:7689;top:786;width:24;height:2" coordorigin="7689,786" coordsize="24,2">
              <v:shape style="position:absolute;left:7689;top:786;width:24;height:2" coordorigin="7689,786" coordsize="24,0" path="m7689,786l7712,786e" filled="false" stroked="true" strokeweight=".09927pt" strokecolor="#ff0000">
                <v:path arrowok="t"/>
              </v:shape>
            </v:group>
            <v:group style="position:absolute;left:7700;top:774;width:2;height:24" coordorigin="7700,774" coordsize="2,24">
              <v:shape style="position:absolute;left:7700;top:774;width:2;height:24" coordorigin="7700,774" coordsize="0,24" path="m7700,774l7700,798e" filled="false" stroked="true" strokeweight=".098107pt" strokecolor="#ff0000">
                <v:path arrowok="t"/>
              </v:shape>
            </v:group>
            <v:group style="position:absolute;left:7689;top:786;width:24;height:2" coordorigin="7689,786" coordsize="24,2">
              <v:shape style="position:absolute;left:7689;top:786;width:24;height:2" coordorigin="7689,786" coordsize="24,0" path="m7689,786l7712,786e" filled="false" stroked="true" strokeweight=".09927pt" strokecolor="#ff0000">
                <v:path arrowok="t"/>
              </v:shape>
            </v:group>
            <v:group style="position:absolute;left:7700;top:774;width:2;height:24" coordorigin="7700,774" coordsize="2,24">
              <v:shape style="position:absolute;left:7700;top:774;width:2;height:24" coordorigin="7700,774" coordsize="0,24" path="m7700,774l7700,797e" filled="false" stroked="true" strokeweight=".098107pt" strokecolor="#ff0000">
                <v:path arrowok="t"/>
              </v:shape>
            </v:group>
            <v:group style="position:absolute;left:7689;top:785;width:24;height:2" coordorigin="7689,785" coordsize="24,2">
              <v:shape style="position:absolute;left:7689;top:785;width:24;height:2" coordorigin="7689,785" coordsize="24,0" path="m7689,785l7712,785e" filled="false" stroked="true" strokeweight=".09927pt" strokecolor="#ff0000">
                <v:path arrowok="t"/>
              </v:shape>
            </v:group>
            <v:group style="position:absolute;left:7700;top:773;width:2;height:24" coordorigin="7700,773" coordsize="2,24">
              <v:shape style="position:absolute;left:7700;top:773;width:2;height:24" coordorigin="7700,773" coordsize="0,24" path="m7700,773l7700,797e" filled="false" stroked="true" strokeweight=".098107pt" strokecolor="#ff0000">
                <v:path arrowok="t"/>
              </v:shape>
            </v:group>
            <v:group style="position:absolute;left:7689;top:785;width:24;height:2" coordorigin="7689,785" coordsize="24,2">
              <v:shape style="position:absolute;left:7689;top:785;width:24;height:2" coordorigin="7689,785" coordsize="24,0" path="m7689,785l7712,785e" filled="false" stroked="true" strokeweight=".09927pt" strokecolor="#ff0000">
                <v:path arrowok="t"/>
              </v:shape>
            </v:group>
            <v:group style="position:absolute;left:7700;top:773;width:2;height:24" coordorigin="7700,773" coordsize="2,24">
              <v:shape style="position:absolute;left:7700;top:773;width:2;height:24" coordorigin="7700,773" coordsize="0,24" path="m7700,773l7700,797e" filled="false" stroked="true" strokeweight=".098107pt" strokecolor="#ff0000">
                <v:path arrowok="t"/>
              </v:shape>
            </v:group>
            <v:group style="position:absolute;left:7689;top:785;width:24;height:2" coordorigin="7689,785" coordsize="24,2">
              <v:shape style="position:absolute;left:7689;top:785;width:24;height:2" coordorigin="7689,785" coordsize="24,0" path="m7689,785l7712,785e" filled="false" stroked="true" strokeweight=".09927pt" strokecolor="#ff0000">
                <v:path arrowok="t"/>
              </v:shape>
            </v:group>
            <v:group style="position:absolute;left:7700;top:773;width:2;height:24" coordorigin="7700,773" coordsize="2,24">
              <v:shape style="position:absolute;left:7700;top:773;width:2;height:24" coordorigin="7700,773" coordsize="0,24" path="m7700,773l7700,796e" filled="false" stroked="true" strokeweight=".098107pt" strokecolor="#ff0000">
                <v:path arrowok="t"/>
              </v:shape>
            </v:group>
            <v:group style="position:absolute;left:7689;top:784;width:24;height:2" coordorigin="7689,784" coordsize="24,2">
              <v:shape style="position:absolute;left:7689;top:784;width:24;height:2" coordorigin="7689,784" coordsize="24,0" path="m7689,784l7712,784e" filled="false" stroked="true" strokeweight=".09927pt" strokecolor="#ff0000">
                <v:path arrowok="t"/>
              </v:shape>
            </v:group>
            <v:group style="position:absolute;left:7700;top:772;width:2;height:24" coordorigin="7700,772" coordsize="2,24">
              <v:shape style="position:absolute;left:7700;top:772;width:2;height:24" coordorigin="7700,772" coordsize="0,24" path="m7700,772l7700,796e" filled="false" stroked="true" strokeweight=".098107pt" strokecolor="#ff0000">
                <v:path arrowok="t"/>
              </v:shape>
            </v:group>
            <v:group style="position:absolute;left:7689;top:784;width:24;height:2" coordorigin="7689,784" coordsize="24,2">
              <v:shape style="position:absolute;left:7689;top:784;width:24;height:2" coordorigin="7689,784" coordsize="24,0" path="m7689,784l7712,784e" filled="false" stroked="true" strokeweight=".09927pt" strokecolor="#ff0000">
                <v:path arrowok="t"/>
              </v:shape>
            </v:group>
            <v:group style="position:absolute;left:7700;top:772;width:2;height:24" coordorigin="7700,772" coordsize="2,24">
              <v:shape style="position:absolute;left:7700;top:772;width:2;height:24" coordorigin="7700,772" coordsize="0,24" path="m7700,772l7700,796e" filled="false" stroked="true" strokeweight=".098107pt" strokecolor="#ff0000">
                <v:path arrowok="t"/>
              </v:shape>
            </v:group>
            <v:group style="position:absolute;left:7689;top:784;width:24;height:2" coordorigin="7689,784" coordsize="24,2">
              <v:shape style="position:absolute;left:7689;top:784;width:24;height:2" coordorigin="7689,784" coordsize="24,0" path="m7689,784l7712,784e" filled="false" stroked="true" strokeweight=".09927pt" strokecolor="#ff0000">
                <v:path arrowok="t"/>
              </v:shape>
            </v:group>
            <v:group style="position:absolute;left:7700;top:772;width:2;height:24" coordorigin="7700,772" coordsize="2,24">
              <v:shape style="position:absolute;left:7700;top:772;width:2;height:24" coordorigin="7700,772" coordsize="0,24" path="m7700,772l7700,795e" filled="false" stroked="true" strokeweight=".098107pt" strokecolor="#ff0000">
                <v:path arrowok="t"/>
              </v:shape>
            </v:group>
            <v:group style="position:absolute;left:7689;top:783;width:24;height:2" coordorigin="7689,783" coordsize="24,2">
              <v:shape style="position:absolute;left:7689;top:783;width:24;height:2" coordorigin="7689,783" coordsize="24,0" path="m7689,783l7712,783e" filled="false" stroked="true" strokeweight=".09927pt" strokecolor="#ff0000">
                <v:path arrowok="t"/>
              </v:shape>
            </v:group>
            <v:group style="position:absolute;left:7700;top:771;width:2;height:24" coordorigin="7700,771" coordsize="2,24">
              <v:shape style="position:absolute;left:7700;top:771;width:2;height:24" coordorigin="7700,771" coordsize="0,24" path="m7700,771l7700,795e" filled="false" stroked="true" strokeweight=".098107pt" strokecolor="#ff0000">
                <v:path arrowok="t"/>
              </v:shape>
            </v:group>
            <v:group style="position:absolute;left:7689;top:783;width:24;height:2" coordorigin="7689,783" coordsize="24,2">
              <v:shape style="position:absolute;left:7689;top:783;width:24;height:2" coordorigin="7689,783" coordsize="24,0" path="m7689,783l7712,783e" filled="false" stroked="true" strokeweight=".09927pt" strokecolor="#ff0000">
                <v:path arrowok="t"/>
              </v:shape>
            </v:group>
            <v:group style="position:absolute;left:7700;top:771;width:2;height:24" coordorigin="7700,771" coordsize="2,24">
              <v:shape style="position:absolute;left:7700;top:771;width:2;height:24" coordorigin="7700,771" coordsize="0,24" path="m7700,771l7700,795e" filled="false" stroked="true" strokeweight=".098107pt" strokecolor="#ff0000">
                <v:path arrowok="t"/>
              </v:shape>
            </v:group>
            <v:group style="position:absolute;left:7689;top:783;width:24;height:2" coordorigin="7689,783" coordsize="24,2">
              <v:shape style="position:absolute;left:7689;top:783;width:24;height:2" coordorigin="7689,783" coordsize="24,0" path="m7689,783l7712,783e" filled="false" stroked="true" strokeweight=".09927pt" strokecolor="#ff0000">
                <v:path arrowok="t"/>
              </v:shape>
            </v:group>
            <v:group style="position:absolute;left:7700;top:771;width:2;height:24" coordorigin="7700,771" coordsize="2,24">
              <v:shape style="position:absolute;left:7700;top:771;width:2;height:24" coordorigin="7700,771" coordsize="0,24" path="m7700,771l7700,794e" filled="false" stroked="true" strokeweight=".098107pt" strokecolor="#ff0000">
                <v:path arrowok="t"/>
              </v:shape>
            </v:group>
            <v:group style="position:absolute;left:7689;top:782;width:24;height:2" coordorigin="7689,782" coordsize="24,2">
              <v:shape style="position:absolute;left:7689;top:782;width:24;height:2" coordorigin="7689,782" coordsize="24,0" path="m7689,782l7712,782e" filled="false" stroked="true" strokeweight=".09927pt" strokecolor="#ff0000">
                <v:path arrowok="t"/>
              </v:shape>
            </v:group>
            <v:group style="position:absolute;left:7700;top:770;width:2;height:24" coordorigin="7700,770" coordsize="2,24">
              <v:shape style="position:absolute;left:7700;top:770;width:2;height:24" coordorigin="7700,770" coordsize="0,24" path="m7700,770l7700,794e" filled="false" stroked="true" strokeweight=".098107pt" strokecolor="#ff0000">
                <v:path arrowok="t"/>
              </v:shape>
            </v:group>
            <v:group style="position:absolute;left:7689;top:782;width:24;height:2" coordorigin="7689,782" coordsize="24,2">
              <v:shape style="position:absolute;left:7689;top:782;width:24;height:2" coordorigin="7689,782" coordsize="24,0" path="m7689,782l7712,782e" filled="false" stroked="true" strokeweight=".09927pt" strokecolor="#ff0000">
                <v:path arrowok="t"/>
              </v:shape>
            </v:group>
            <v:group style="position:absolute;left:7700;top:770;width:2;height:24" coordorigin="7700,770" coordsize="2,24">
              <v:shape style="position:absolute;left:7700;top:770;width:2;height:24" coordorigin="7700,770" coordsize="0,24" path="m7700,770l7700,794e" filled="false" stroked="true" strokeweight=".098107pt" strokecolor="#ff0000">
                <v:path arrowok="t"/>
              </v:shape>
            </v:group>
            <v:group style="position:absolute;left:7689;top:782;width:24;height:2" coordorigin="7689,782" coordsize="24,2">
              <v:shape style="position:absolute;left:7689;top:782;width:24;height:2" coordorigin="7689,782" coordsize="24,0" path="m7689,782l7712,782e" filled="false" stroked="true" strokeweight=".09927pt" strokecolor="#ff0000">
                <v:path arrowok="t"/>
              </v:shape>
            </v:group>
            <v:group style="position:absolute;left:7700;top:770;width:2;height:24" coordorigin="7700,770" coordsize="2,24">
              <v:shape style="position:absolute;left:7700;top:770;width:2;height:24" coordorigin="7700,770" coordsize="0,24" path="m7700,770l7700,793e" filled="false" stroked="true" strokeweight=".098107pt" strokecolor="#ff0000">
                <v:path arrowok="t"/>
              </v:shape>
            </v:group>
            <v:group style="position:absolute;left:7689;top:781;width:24;height:2" coordorigin="7689,781" coordsize="24,2">
              <v:shape style="position:absolute;left:7689;top:781;width:24;height:2" coordorigin="7689,781" coordsize="24,0" path="m7689,781l7712,781e" filled="false" stroked="true" strokeweight=".09927pt" strokecolor="#ff0000">
                <v:path arrowok="t"/>
              </v:shape>
            </v:group>
            <v:group style="position:absolute;left:7700;top:769;width:2;height:24" coordorigin="7700,769" coordsize="2,24">
              <v:shape style="position:absolute;left:7700;top:769;width:2;height:24" coordorigin="7700,769" coordsize="0,24" path="m7700,769l7700,793e" filled="false" stroked="true" strokeweight=".098107pt" strokecolor="#ff0000">
                <v:path arrowok="t"/>
              </v:shape>
            </v:group>
            <v:group style="position:absolute;left:7689;top:781;width:24;height:2" coordorigin="7689,781" coordsize="24,2">
              <v:shape style="position:absolute;left:7689;top:781;width:24;height:2" coordorigin="7689,781" coordsize="24,0" path="m7689,781l7712,781e" filled="false" stroked="true" strokeweight=".09927pt" strokecolor="#ff0000">
                <v:path arrowok="t"/>
              </v:shape>
            </v:group>
            <v:group style="position:absolute;left:7700;top:769;width:2;height:24" coordorigin="7700,769" coordsize="2,24">
              <v:shape style="position:absolute;left:7700;top:769;width:2;height:24" coordorigin="7700,769" coordsize="0,24" path="m7700,769l7700,793e" filled="false" stroked="true" strokeweight=".098107pt" strokecolor="#ff0000">
                <v:path arrowok="t"/>
              </v:shape>
            </v:group>
            <v:group style="position:absolute;left:7689;top:781;width:24;height:2" coordorigin="7689,781" coordsize="24,2">
              <v:shape style="position:absolute;left:7689;top:781;width:24;height:2" coordorigin="7689,781" coordsize="24,0" path="m7689,781l7712,781e" filled="false" stroked="true" strokeweight=".09927pt" strokecolor="#ff0000">
                <v:path arrowok="t"/>
              </v:shape>
            </v:group>
            <v:group style="position:absolute;left:7700;top:769;width:2;height:24" coordorigin="7700,769" coordsize="2,24">
              <v:shape style="position:absolute;left:7700;top:769;width:2;height:24" coordorigin="7700,769" coordsize="0,24" path="m7700,769l7700,793e" filled="false" stroked="true" strokeweight=".098107pt" strokecolor="#ff0000">
                <v:path arrowok="t"/>
              </v:shape>
            </v:group>
            <v:group style="position:absolute;left:7689;top:780;width:24;height:2" coordorigin="7689,780" coordsize="24,2">
              <v:shape style="position:absolute;left:7689;top:780;width:24;height:2" coordorigin="7689,780" coordsize="24,0" path="m7689,780l7712,780e" filled="false" stroked="true" strokeweight=".09927pt" strokecolor="#ff0000">
                <v:path arrowok="t"/>
              </v:shape>
            </v:group>
            <v:group style="position:absolute;left:7700;top:768;width:2;height:24" coordorigin="7700,768" coordsize="2,24">
              <v:shape style="position:absolute;left:7700;top:768;width:2;height:24" coordorigin="7700,768" coordsize="0,24" path="m7700,768l7700,792e" filled="false" stroked="true" strokeweight=".098107pt" strokecolor="#ff0000">
                <v:path arrowok="t"/>
              </v:shape>
            </v:group>
            <v:group style="position:absolute;left:7689;top:780;width:24;height:2" coordorigin="7689,780" coordsize="24,2">
              <v:shape style="position:absolute;left:7689;top:780;width:24;height:2" coordorigin="7689,780" coordsize="24,0" path="m7689,780l7712,780e" filled="false" stroked="true" strokeweight=".09927pt" strokecolor="#ff0000">
                <v:path arrowok="t"/>
              </v:shape>
            </v:group>
            <v:group style="position:absolute;left:7700;top:768;width:2;height:24" coordorigin="7700,768" coordsize="2,24">
              <v:shape style="position:absolute;left:7700;top:768;width:2;height:24" coordorigin="7700,768" coordsize="0,24" path="m7700,768l7700,792e" filled="false" stroked="true" strokeweight=".098107pt" strokecolor="#ff0000">
                <v:path arrowok="t"/>
              </v:shape>
            </v:group>
            <v:group style="position:absolute;left:7689;top:780;width:24;height:2" coordorigin="7689,780" coordsize="24,2">
              <v:shape style="position:absolute;left:7689;top:780;width:24;height:2" coordorigin="7689,780" coordsize="24,0" path="m7689,780l7712,780e" filled="false" stroked="true" strokeweight=".09927pt" strokecolor="#ff0000">
                <v:path arrowok="t"/>
              </v:shape>
            </v:group>
            <v:group style="position:absolute;left:7700;top:768;width:2;height:24" coordorigin="7700,768" coordsize="2,24">
              <v:shape style="position:absolute;left:7700;top:768;width:2;height:24" coordorigin="7700,768" coordsize="0,24" path="m7700,768l7700,792e" filled="false" stroked="true" strokeweight=".098107pt" strokecolor="#ff0000">
                <v:path arrowok="t"/>
              </v:shape>
            </v:group>
            <v:group style="position:absolute;left:7689;top:779;width:24;height:2" coordorigin="7689,779" coordsize="24,2">
              <v:shape style="position:absolute;left:7689;top:779;width:24;height:2" coordorigin="7689,779" coordsize="24,0" path="m7689,779l7712,779e" filled="false" stroked="true" strokeweight=".09927pt" strokecolor="#ff0000">
                <v:path arrowok="t"/>
              </v:shape>
            </v:group>
            <v:group style="position:absolute;left:7700;top:767;width:2;height:24" coordorigin="7700,767" coordsize="2,24">
              <v:shape style="position:absolute;left:7700;top:767;width:2;height:24" coordorigin="7700,767" coordsize="0,24" path="m7700,767l7700,791e" filled="false" stroked="true" strokeweight=".098107pt" strokecolor="#ff0000">
                <v:path arrowok="t"/>
              </v:shape>
            </v:group>
            <v:group style="position:absolute;left:7689;top:779;width:24;height:2" coordorigin="7689,779" coordsize="24,2">
              <v:shape style="position:absolute;left:7689;top:779;width:24;height:2" coordorigin="7689,779" coordsize="24,0" path="m7689,779l7712,779e" filled="false" stroked="true" strokeweight=".09927pt" strokecolor="#ff0000">
                <v:path arrowok="t"/>
              </v:shape>
            </v:group>
            <v:group style="position:absolute;left:7700;top:767;width:2;height:24" coordorigin="7700,767" coordsize="2,24">
              <v:shape style="position:absolute;left:7700;top:767;width:2;height:24" coordorigin="7700,767" coordsize="0,24" path="m7700,767l7700,791e" filled="false" stroked="true" strokeweight=".098107pt" strokecolor="#ff0000">
                <v:path arrowok="t"/>
              </v:shape>
            </v:group>
            <v:group style="position:absolute;left:7689;top:779;width:24;height:2" coordorigin="7689,779" coordsize="24,2">
              <v:shape style="position:absolute;left:7689;top:779;width:24;height:2" coordorigin="7689,779" coordsize="24,0" path="m7689,779l7712,779e" filled="false" stroked="true" strokeweight=".09927pt" strokecolor="#ff0000">
                <v:path arrowok="t"/>
              </v:shape>
            </v:group>
            <v:group style="position:absolute;left:7700;top:767;width:2;height:24" coordorigin="7700,767" coordsize="2,24">
              <v:shape style="position:absolute;left:7700;top:767;width:2;height:24" coordorigin="7700,767" coordsize="0,24" path="m7700,767l7700,791e" filled="false" stroked="true" strokeweight=".098107pt" strokecolor="#ff0000">
                <v:path arrowok="t"/>
              </v:shape>
            </v:group>
            <v:group style="position:absolute;left:7689;top:778;width:24;height:2" coordorigin="7689,778" coordsize="24,2">
              <v:shape style="position:absolute;left:7689;top:778;width:24;height:2" coordorigin="7689,778" coordsize="24,0" path="m7689,778l7712,778e" filled="false" stroked="true" strokeweight=".09927pt" strokecolor="#ff0000">
                <v:path arrowok="t"/>
              </v:shape>
            </v:group>
            <v:group style="position:absolute;left:7700;top:766;width:2;height:24" coordorigin="7700,766" coordsize="2,24">
              <v:shape style="position:absolute;left:7700;top:766;width:2;height:24" coordorigin="7700,766" coordsize="0,24" path="m7700,766l7700,790e" filled="false" stroked="true" strokeweight=".098107pt" strokecolor="#ff0000">
                <v:path arrowok="t"/>
              </v:shape>
            </v:group>
            <v:group style="position:absolute;left:7689;top:778;width:24;height:2" coordorigin="7689,778" coordsize="24,2">
              <v:shape style="position:absolute;left:7689;top:778;width:24;height:2" coordorigin="7689,778" coordsize="24,0" path="m7689,778l7712,778e" filled="false" stroked="true" strokeweight=".09927pt" strokecolor="#ff0000">
                <v:path arrowok="t"/>
              </v:shape>
            </v:group>
            <v:group style="position:absolute;left:7700;top:766;width:2;height:24" coordorigin="7700,766" coordsize="2,24">
              <v:shape style="position:absolute;left:7700;top:766;width:2;height:24" coordorigin="7700,766" coordsize="0,24" path="m7700,766l7700,790e" filled="false" stroked="true" strokeweight=".098107pt" strokecolor="#ff0000">
                <v:path arrowok="t"/>
              </v:shape>
            </v:group>
            <v:group style="position:absolute;left:7689;top:778;width:24;height:2" coordorigin="7689,778" coordsize="24,2">
              <v:shape style="position:absolute;left:7689;top:778;width:24;height:2" coordorigin="7689,778" coordsize="24,0" path="m7689,778l7712,778e" filled="false" stroked="true" strokeweight=".09927pt" strokecolor="#ff0000">
                <v:path arrowok="t"/>
              </v:shape>
            </v:group>
            <v:group style="position:absolute;left:7700;top:766;width:2;height:24" coordorigin="7700,766" coordsize="2,24">
              <v:shape style="position:absolute;left:7700;top:766;width:2;height:24" coordorigin="7700,766" coordsize="0,24" path="m7700,766l7700,790e" filled="false" stroked="true" strokeweight=".098107pt" strokecolor="#ff0000">
                <v:path arrowok="t"/>
              </v:shape>
            </v:group>
            <v:group style="position:absolute;left:7689;top:777;width:24;height:2" coordorigin="7689,777" coordsize="24,2">
              <v:shape style="position:absolute;left:7689;top:777;width:24;height:2" coordorigin="7689,777" coordsize="24,0" path="m7689,777l7712,777e" filled="false" stroked="true" strokeweight=".09927pt" strokecolor="#ff0000">
                <v:path arrowok="t"/>
              </v:shape>
            </v:group>
            <v:group style="position:absolute;left:7700;top:765;width:2;height:24" coordorigin="7700,765" coordsize="2,24">
              <v:shape style="position:absolute;left:7700;top:765;width:2;height:24" coordorigin="7700,765" coordsize="0,24" path="m7700,765l7700,789e" filled="false" stroked="true" strokeweight=".098107pt" strokecolor="#ff0000">
                <v:path arrowok="t"/>
              </v:shape>
            </v:group>
            <v:group style="position:absolute;left:7689;top:777;width:24;height:2" coordorigin="7689,777" coordsize="24,2">
              <v:shape style="position:absolute;left:7689;top:777;width:24;height:2" coordorigin="7689,777" coordsize="24,0" path="m7689,777l7712,777e" filled="false" stroked="true" strokeweight=".09927pt" strokecolor="#ff0000">
                <v:path arrowok="t"/>
              </v:shape>
            </v:group>
            <v:group style="position:absolute;left:7700;top:765;width:2;height:24" coordorigin="7700,765" coordsize="2,24">
              <v:shape style="position:absolute;left:7700;top:765;width:2;height:24" coordorigin="7700,765" coordsize="0,24" path="m7700,765l7700,789e" filled="false" stroked="true" strokeweight=".098107pt" strokecolor="#ff0000">
                <v:path arrowok="t"/>
              </v:shape>
            </v:group>
            <v:group style="position:absolute;left:7689;top:777;width:24;height:2" coordorigin="7689,777" coordsize="24,2">
              <v:shape style="position:absolute;left:7689;top:777;width:24;height:2" coordorigin="7689,777" coordsize="24,0" path="m7689,777l7712,777e" filled="false" stroked="true" strokeweight=".09927pt" strokecolor="#ff0000">
                <v:path arrowok="t"/>
              </v:shape>
            </v:group>
            <v:group style="position:absolute;left:7700;top:765;width:2;height:24" coordorigin="7700,765" coordsize="2,24">
              <v:shape style="position:absolute;left:7700;top:765;width:2;height:24" coordorigin="7700,765" coordsize="0,24" path="m7700,765l7700,789e" filled="false" stroked="true" strokeweight=".098107pt" strokecolor="#ff0000">
                <v:path arrowok="t"/>
              </v:shape>
            </v:group>
            <v:group style="position:absolute;left:7689;top:776;width:24;height:2" coordorigin="7689,776" coordsize="24,2">
              <v:shape style="position:absolute;left:7689;top:776;width:24;height:2" coordorigin="7689,776" coordsize="24,0" path="m7689,776l7712,776e" filled="false" stroked="true" strokeweight=".09927pt" strokecolor="#ff0000">
                <v:path arrowok="t"/>
              </v:shape>
            </v:group>
            <v:group style="position:absolute;left:7700;top:764;width:2;height:24" coordorigin="7700,764" coordsize="2,24">
              <v:shape style="position:absolute;left:7700;top:764;width:2;height:24" coordorigin="7700,764" coordsize="0,24" path="m7700,764l7700,788e" filled="false" stroked="true" strokeweight=".098107pt" strokecolor="#ff0000">
                <v:path arrowok="t"/>
              </v:shape>
            </v:group>
            <v:group style="position:absolute;left:7689;top:776;width:24;height:2" coordorigin="7689,776" coordsize="24,2">
              <v:shape style="position:absolute;left:7689;top:776;width:24;height:2" coordorigin="7689,776" coordsize="24,0" path="m7689,776l7712,776e" filled="false" stroked="true" strokeweight=".09927pt" strokecolor="#ff0000">
                <v:path arrowok="t"/>
              </v:shape>
            </v:group>
            <v:group style="position:absolute;left:7700;top:764;width:2;height:24" coordorigin="7700,764" coordsize="2,24">
              <v:shape style="position:absolute;left:7700;top:764;width:2;height:24" coordorigin="7700,764" coordsize="0,24" path="m7700,764l7700,788e" filled="false" stroked="true" strokeweight=".098107pt" strokecolor="#ff0000">
                <v:path arrowok="t"/>
              </v:shape>
            </v:group>
            <v:group style="position:absolute;left:7689;top:776;width:24;height:2" coordorigin="7689,776" coordsize="24,2">
              <v:shape style="position:absolute;left:7689;top:776;width:24;height:2" coordorigin="7689,776" coordsize="24,0" path="m7689,776l7712,776e" filled="false" stroked="true" strokeweight=".09927pt" strokecolor="#ff0000">
                <v:path arrowok="t"/>
              </v:shape>
            </v:group>
            <v:group style="position:absolute;left:7700;top:764;width:2;height:24" coordorigin="7700,764" coordsize="2,24">
              <v:shape style="position:absolute;left:7700;top:764;width:2;height:24" coordorigin="7700,764" coordsize="0,24" path="m7700,764l7700,788e" filled="false" stroked="true" strokeweight=".098107pt" strokecolor="#ff0000">
                <v:path arrowok="t"/>
              </v:shape>
            </v:group>
            <v:group style="position:absolute;left:7689;top:775;width:24;height:2" coordorigin="7689,775" coordsize="24,2">
              <v:shape style="position:absolute;left:7689;top:775;width:24;height:2" coordorigin="7689,775" coordsize="24,0" path="m7689,775l7712,775e" filled="false" stroked="true" strokeweight=".09927pt" strokecolor="#ff0000">
                <v:path arrowok="t"/>
              </v:shape>
            </v:group>
            <v:group style="position:absolute;left:7700;top:763;width:2;height:24" coordorigin="7700,763" coordsize="2,24">
              <v:shape style="position:absolute;left:7700;top:763;width:2;height:24" coordorigin="7700,763" coordsize="0,24" path="m7700,763l7700,787e" filled="false" stroked="true" strokeweight=".098107pt" strokecolor="#ff0000">
                <v:path arrowok="t"/>
              </v:shape>
            </v:group>
            <v:group style="position:absolute;left:7689;top:775;width:24;height:2" coordorigin="7689,775" coordsize="24,2">
              <v:shape style="position:absolute;left:7689;top:775;width:24;height:2" coordorigin="7689,775" coordsize="24,0" path="m7689,775l7712,775e" filled="false" stroked="true" strokeweight=".09927pt" strokecolor="#ff0000">
                <v:path arrowok="t"/>
              </v:shape>
            </v:group>
            <v:group style="position:absolute;left:7700;top:763;width:2;height:24" coordorigin="7700,763" coordsize="2,24">
              <v:shape style="position:absolute;left:7700;top:763;width:2;height:24" coordorigin="7700,763" coordsize="0,24" path="m7700,763l7700,787e" filled="false" stroked="true" strokeweight=".098107pt" strokecolor="#ff0000">
                <v:path arrowok="t"/>
              </v:shape>
            </v:group>
            <v:group style="position:absolute;left:7689;top:775;width:24;height:2" coordorigin="7689,775" coordsize="24,2">
              <v:shape style="position:absolute;left:7689;top:775;width:24;height:2" coordorigin="7689,775" coordsize="24,0" path="m7689,775l7712,775e" filled="false" stroked="true" strokeweight=".09927pt" strokecolor="#ff0000">
                <v:path arrowok="t"/>
              </v:shape>
            </v:group>
            <v:group style="position:absolute;left:7700;top:763;width:2;height:24" coordorigin="7700,763" coordsize="2,24">
              <v:shape style="position:absolute;left:7700;top:763;width:2;height:24" coordorigin="7700,763" coordsize="0,24" path="m7700,763l7700,787e" filled="false" stroked="true" strokeweight=".098107pt" strokecolor="#ff0000">
                <v:path arrowok="t"/>
              </v:shape>
            </v:group>
            <v:group style="position:absolute;left:7689;top:774;width:24;height:2" coordorigin="7689,774" coordsize="24,2">
              <v:shape style="position:absolute;left:7689;top:774;width:24;height:2" coordorigin="7689,774" coordsize="24,0" path="m7689,774l7712,774e" filled="false" stroked="true" strokeweight=".09927pt" strokecolor="#ff0000">
                <v:path arrowok="t"/>
              </v:shape>
            </v:group>
            <v:group style="position:absolute;left:7700;top:762;width:2;height:24" coordorigin="7700,762" coordsize="2,24">
              <v:shape style="position:absolute;left:7700;top:762;width:2;height:24" coordorigin="7700,762" coordsize="0,24" path="m7700,762l7700,786e" filled="false" stroked="true" strokeweight=".098107pt" strokecolor="#ff0000">
                <v:path arrowok="t"/>
              </v:shape>
            </v:group>
            <v:group style="position:absolute;left:7689;top:774;width:24;height:2" coordorigin="7689,774" coordsize="24,2">
              <v:shape style="position:absolute;left:7689;top:774;width:24;height:2" coordorigin="7689,774" coordsize="24,0" path="m7689,774l7712,774e" filled="false" stroked="true" strokeweight=".09927pt" strokecolor="#ff0000">
                <v:path arrowok="t"/>
              </v:shape>
            </v:group>
            <v:group style="position:absolute;left:7700;top:762;width:2;height:24" coordorigin="7700,762" coordsize="2,24">
              <v:shape style="position:absolute;left:7700;top:762;width:2;height:24" coordorigin="7700,762" coordsize="0,24" path="m7700,762l7700,786e" filled="false" stroked="true" strokeweight=".098107pt" strokecolor="#ff0000">
                <v:path arrowok="t"/>
              </v:shape>
            </v:group>
            <v:group style="position:absolute;left:7689;top:774;width:24;height:2" coordorigin="7689,774" coordsize="24,2">
              <v:shape style="position:absolute;left:7689;top:774;width:24;height:2" coordorigin="7689,774" coordsize="24,0" path="m7689,774l7712,774e" filled="false" stroked="true" strokeweight=".09927pt" strokecolor="#ff0000">
                <v:path arrowok="t"/>
              </v:shape>
            </v:group>
            <v:group style="position:absolute;left:7700;top:762;width:2;height:24" coordorigin="7700,762" coordsize="2,24">
              <v:shape style="position:absolute;left:7700;top:762;width:2;height:24" coordorigin="7700,762" coordsize="0,24" path="m7700,762l7700,786e" filled="false" stroked="true" strokeweight=".098107pt" strokecolor="#ff0000">
                <v:path arrowok="t"/>
              </v:shape>
            </v:group>
            <v:group style="position:absolute;left:7689;top:773;width:24;height:2" coordorigin="7689,773" coordsize="24,2">
              <v:shape style="position:absolute;left:7689;top:773;width:24;height:2" coordorigin="7689,773" coordsize="24,0" path="m7689,773l7712,773e" filled="false" stroked="true" strokeweight=".09927pt" strokecolor="#ff0000">
                <v:path arrowok="t"/>
              </v:shape>
            </v:group>
            <v:group style="position:absolute;left:7700;top:761;width:2;height:24" coordorigin="7700,761" coordsize="2,24">
              <v:shape style="position:absolute;left:7700;top:761;width:2;height:24" coordorigin="7700,761" coordsize="0,24" path="m7700,761l7700,785e" filled="false" stroked="true" strokeweight=".098107pt" strokecolor="#ff0000">
                <v:path arrowok="t"/>
              </v:shape>
            </v:group>
            <v:group style="position:absolute;left:7689;top:773;width:24;height:2" coordorigin="7689,773" coordsize="24,2">
              <v:shape style="position:absolute;left:7689;top:773;width:24;height:2" coordorigin="7689,773" coordsize="24,0" path="m7689,773l7712,773e" filled="false" stroked="true" strokeweight=".09927pt" strokecolor="#ff0000">
                <v:path arrowok="t"/>
              </v:shape>
            </v:group>
            <v:group style="position:absolute;left:7700;top:761;width:2;height:24" coordorigin="7700,761" coordsize="2,24">
              <v:shape style="position:absolute;left:7700;top:761;width:2;height:24" coordorigin="7700,761" coordsize="0,24" path="m7700,761l7700,785e" filled="false" stroked="true" strokeweight=".098107pt" strokecolor="#ff0000">
                <v:path arrowok="t"/>
              </v:shape>
            </v:group>
            <v:group style="position:absolute;left:7689;top:773;width:24;height:2" coordorigin="7689,773" coordsize="24,2">
              <v:shape style="position:absolute;left:7689;top:773;width:24;height:2" coordorigin="7689,773" coordsize="24,0" path="m7689,773l7712,773e" filled="false" stroked="true" strokeweight=".09927pt" strokecolor="#ff0000">
                <v:path arrowok="t"/>
              </v:shape>
            </v:group>
            <v:group style="position:absolute;left:7700;top:761;width:2;height:24" coordorigin="7700,761" coordsize="2,24">
              <v:shape style="position:absolute;left:7700;top:761;width:2;height:24" coordorigin="7700,761" coordsize="0,24" path="m7700,761l7700,785e" filled="false" stroked="true" strokeweight=".098107pt" strokecolor="#ff0000">
                <v:path arrowok="t"/>
              </v:shape>
            </v:group>
            <v:group style="position:absolute;left:7689;top:772;width:24;height:2" coordorigin="7689,772" coordsize="24,2">
              <v:shape style="position:absolute;left:7689;top:772;width:24;height:2" coordorigin="7689,772" coordsize="24,0" path="m7689,772l7712,772e" filled="false" stroked="true" strokeweight=".09927pt" strokecolor="#ff0000">
                <v:path arrowok="t"/>
              </v:shape>
            </v:group>
            <v:group style="position:absolute;left:7700;top:760;width:2;height:24" coordorigin="7700,760" coordsize="2,24">
              <v:shape style="position:absolute;left:7700;top:760;width:2;height:24" coordorigin="7700,760" coordsize="0,24" path="m7700,760l7700,784e" filled="false" stroked="true" strokeweight=".098107pt" strokecolor="#ff0000">
                <v:path arrowok="t"/>
              </v:shape>
            </v:group>
            <v:group style="position:absolute;left:7689;top:772;width:24;height:2" coordorigin="7689,772" coordsize="24,2">
              <v:shape style="position:absolute;left:7689;top:772;width:24;height:2" coordorigin="7689,772" coordsize="24,0" path="m7689,772l7712,772e" filled="false" stroked="true" strokeweight=".09927pt" strokecolor="#ff0000">
                <v:path arrowok="t"/>
              </v:shape>
            </v:group>
            <v:group style="position:absolute;left:7700;top:760;width:2;height:24" coordorigin="7700,760" coordsize="2,24">
              <v:shape style="position:absolute;left:7700;top:760;width:2;height:24" coordorigin="7700,760" coordsize="0,24" path="m7700,760l7700,784e" filled="false" stroked="true" strokeweight=".098107pt" strokecolor="#ff0000">
                <v:path arrowok="t"/>
              </v:shape>
            </v:group>
            <v:group style="position:absolute;left:7689;top:772;width:24;height:2" coordorigin="7689,772" coordsize="24,2">
              <v:shape style="position:absolute;left:7689;top:772;width:24;height:2" coordorigin="7689,772" coordsize="24,0" path="m7689,772l7712,772e" filled="false" stroked="true" strokeweight=".09927pt" strokecolor="#ff0000">
                <v:path arrowok="t"/>
              </v:shape>
            </v:group>
            <v:group style="position:absolute;left:7700;top:760;width:2;height:24" coordorigin="7700,760" coordsize="2,24">
              <v:shape style="position:absolute;left:7700;top:760;width:2;height:24" coordorigin="7700,760" coordsize="0,24" path="m7700,760l7700,784e" filled="false" stroked="true" strokeweight=".098107pt" strokecolor="#ff0000">
                <v:path arrowok="t"/>
              </v:shape>
            </v:group>
            <v:group style="position:absolute;left:7689;top:771;width:24;height:2" coordorigin="7689,771" coordsize="24,2">
              <v:shape style="position:absolute;left:7689;top:771;width:24;height:2" coordorigin="7689,771" coordsize="24,0" path="m7689,771l7712,771e" filled="false" stroked="true" strokeweight=".09927pt" strokecolor="#ff0000">
                <v:path arrowok="t"/>
              </v:shape>
            </v:group>
            <v:group style="position:absolute;left:7700;top:760;width:2;height:24" coordorigin="7700,760" coordsize="2,24">
              <v:shape style="position:absolute;left:7700;top:760;width:2;height:24" coordorigin="7700,760" coordsize="0,24" path="m7700,760l7700,783e" filled="false" stroked="true" strokeweight=".098107pt" strokecolor="#ff0000">
                <v:path arrowok="t"/>
              </v:shape>
            </v:group>
            <v:group style="position:absolute;left:7689;top:771;width:24;height:2" coordorigin="7689,771" coordsize="24,2">
              <v:shape style="position:absolute;left:7689;top:771;width:24;height:2" coordorigin="7689,771" coordsize="24,0" path="m7689,771l7712,771e" filled="false" stroked="true" strokeweight=".09927pt" strokecolor="#ff0000">
                <v:path arrowok="t"/>
              </v:shape>
            </v:group>
            <v:group style="position:absolute;left:7700;top:759;width:2;height:24" coordorigin="7700,759" coordsize="2,24">
              <v:shape style="position:absolute;left:7700;top:759;width:2;height:24" coordorigin="7700,759" coordsize="0,24" path="m7700,759l7700,783e" filled="false" stroked="true" strokeweight=".098107pt" strokecolor="#ff0000">
                <v:path arrowok="t"/>
              </v:shape>
            </v:group>
            <v:group style="position:absolute;left:7689;top:771;width:24;height:2" coordorigin="7689,771" coordsize="24,2">
              <v:shape style="position:absolute;left:7689;top:771;width:24;height:2" coordorigin="7689,771" coordsize="24,0" path="m7689,771l7712,771e" filled="false" stroked="true" strokeweight=".09927pt" strokecolor="#ff0000">
                <v:path arrowok="t"/>
              </v:shape>
            </v:group>
            <v:group style="position:absolute;left:7700;top:759;width:2;height:24" coordorigin="7700,759" coordsize="2,24">
              <v:shape style="position:absolute;left:7700;top:759;width:2;height:24" coordorigin="7700,759" coordsize="0,24" path="m7700,759l7700,783e" filled="false" stroked="true" strokeweight=".098107pt" strokecolor="#ff0000">
                <v:path arrowok="t"/>
              </v:shape>
            </v:group>
            <v:group style="position:absolute;left:7689;top:770;width:24;height:2" coordorigin="7689,770" coordsize="24,2">
              <v:shape style="position:absolute;left:7689;top:770;width:24;height:2" coordorigin="7689,770" coordsize="24,0" path="m7689,770l7712,770e" filled="false" stroked="true" strokeweight=".09927pt" strokecolor="#ff0000">
                <v:path arrowok="t"/>
              </v:shape>
            </v:group>
            <v:group style="position:absolute;left:7700;top:759;width:2;height:24" coordorigin="7700,759" coordsize="2,24">
              <v:shape style="position:absolute;left:7700;top:759;width:2;height:24" coordorigin="7700,759" coordsize="0,24" path="m7700,759l7700,782e" filled="false" stroked="true" strokeweight=".098107pt" strokecolor="#ff0000">
                <v:path arrowok="t"/>
              </v:shape>
            </v:group>
            <v:group style="position:absolute;left:7689;top:770;width:24;height:2" coordorigin="7689,770" coordsize="24,2">
              <v:shape style="position:absolute;left:7689;top:770;width:24;height:2" coordorigin="7689,770" coordsize="24,0" path="m7689,770l7712,770e" filled="false" stroked="true" strokeweight=".09927pt" strokecolor="#ff0000">
                <v:path arrowok="t"/>
              </v:shape>
            </v:group>
            <v:group style="position:absolute;left:7700;top:758;width:2;height:24" coordorigin="7700,758" coordsize="2,24">
              <v:shape style="position:absolute;left:7700;top:758;width:2;height:24" coordorigin="7700,758" coordsize="0,24" path="m7700,758l7700,782e" filled="false" stroked="true" strokeweight=".098107pt" strokecolor="#ff0000">
                <v:path arrowok="t"/>
              </v:shape>
            </v:group>
            <v:group style="position:absolute;left:7689;top:770;width:24;height:2" coordorigin="7689,770" coordsize="24,2">
              <v:shape style="position:absolute;left:7689;top:770;width:24;height:2" coordorigin="7689,770" coordsize="24,0" path="m7689,770l7712,770e" filled="false" stroked="true" strokeweight=".09927pt" strokecolor="#ff0000">
                <v:path arrowok="t"/>
              </v:shape>
            </v:group>
            <v:group style="position:absolute;left:7700;top:758;width:2;height:24" coordorigin="7700,758" coordsize="2,24">
              <v:shape style="position:absolute;left:7700;top:758;width:2;height:24" coordorigin="7700,758" coordsize="0,24" path="m7700,758l7700,782e" filled="false" stroked="true" strokeweight=".098107pt" strokecolor="#ff0000">
                <v:path arrowok="t"/>
              </v:shape>
            </v:group>
            <v:group style="position:absolute;left:7689;top:769;width:24;height:2" coordorigin="7689,769" coordsize="24,2">
              <v:shape style="position:absolute;left:7689;top:769;width:24;height:2" coordorigin="7689,769" coordsize="24,0" path="m7689,769l7712,769e" filled="false" stroked="true" strokeweight=".09927pt" strokecolor="#ff0000">
                <v:path arrowok="t"/>
              </v:shape>
            </v:group>
            <v:group style="position:absolute;left:7700;top:758;width:2;height:24" coordorigin="7700,758" coordsize="2,24">
              <v:shape style="position:absolute;left:7700;top:758;width:2;height:24" coordorigin="7700,758" coordsize="0,24" path="m7700,758l7700,781e" filled="false" stroked="true" strokeweight=".098107pt" strokecolor="#ff0000">
                <v:path arrowok="t"/>
              </v:shape>
            </v:group>
            <v:group style="position:absolute;left:7689;top:769;width:24;height:2" coordorigin="7689,769" coordsize="24,2">
              <v:shape style="position:absolute;left:7689;top:769;width:24;height:2" coordorigin="7689,769" coordsize="24,0" path="m7689,769l7712,769e" filled="false" stroked="true" strokeweight=".09927pt" strokecolor="#ff0000">
                <v:path arrowok="t"/>
              </v:shape>
            </v:group>
            <v:group style="position:absolute;left:7700;top:757;width:2;height:24" coordorigin="7700,757" coordsize="2,24">
              <v:shape style="position:absolute;left:7700;top:757;width:2;height:24" coordorigin="7700,757" coordsize="0,24" path="m7700,757l7700,781e" filled="false" stroked="true" strokeweight=".098107pt" strokecolor="#ff0000">
                <v:path arrowok="t"/>
              </v:shape>
            </v:group>
            <v:group style="position:absolute;left:7689;top:769;width:24;height:2" coordorigin="7689,769" coordsize="24,2">
              <v:shape style="position:absolute;left:7689;top:769;width:24;height:2" coordorigin="7689,769" coordsize="24,0" path="m7689,769l7712,769e" filled="false" stroked="true" strokeweight=".09927pt" strokecolor="#ff0000">
                <v:path arrowok="t"/>
              </v:shape>
            </v:group>
            <v:group style="position:absolute;left:7700;top:757;width:2;height:24" coordorigin="7700,757" coordsize="2,24">
              <v:shape style="position:absolute;left:7700;top:757;width:2;height:24" coordorigin="7700,757" coordsize="0,24" path="m7700,757l7700,781e" filled="false" stroked="true" strokeweight=".098107pt" strokecolor="#ff0000">
                <v:path arrowok="t"/>
              </v:shape>
            </v:group>
            <v:group style="position:absolute;left:7689;top:768;width:24;height:2" coordorigin="7689,768" coordsize="24,2">
              <v:shape style="position:absolute;left:7689;top:768;width:24;height:2" coordorigin="7689,768" coordsize="24,0" path="m7689,768l7712,768e" filled="false" stroked="true" strokeweight=".09927pt" strokecolor="#ff0000">
                <v:path arrowok="t"/>
              </v:shape>
            </v:group>
            <v:group style="position:absolute;left:7700;top:757;width:2;height:24" coordorigin="7700,757" coordsize="2,24">
              <v:shape style="position:absolute;left:7700;top:757;width:2;height:24" coordorigin="7700,757" coordsize="0,24" path="m7700,757l7700,780e" filled="false" stroked="true" strokeweight=".098107pt" strokecolor="#ff0000">
                <v:path arrowok="t"/>
              </v:shape>
            </v:group>
            <v:group style="position:absolute;left:7689;top:768;width:24;height:2" coordorigin="7689,768" coordsize="24,2">
              <v:shape style="position:absolute;left:7689;top:768;width:24;height:2" coordorigin="7689,768" coordsize="24,0" path="m7689,768l7712,768e" filled="false" stroked="true" strokeweight=".09927pt" strokecolor="#ff0000">
                <v:path arrowok="t"/>
              </v:shape>
            </v:group>
            <v:group style="position:absolute;left:7700;top:756;width:2;height:24" coordorigin="7700,756" coordsize="2,24">
              <v:shape style="position:absolute;left:7700;top:756;width:2;height:24" coordorigin="7700,756" coordsize="0,24" path="m7700,756l7700,780e" filled="false" stroked="true" strokeweight=".098107pt" strokecolor="#ff0000">
                <v:path arrowok="t"/>
              </v:shape>
            </v:group>
            <v:group style="position:absolute;left:7689;top:768;width:24;height:2" coordorigin="7689,768" coordsize="24,2">
              <v:shape style="position:absolute;left:7689;top:768;width:24;height:2" coordorigin="7689,768" coordsize="24,0" path="m7689,768l7712,768e" filled="false" stroked="true" strokeweight=".09927pt" strokecolor="#ff0000">
                <v:path arrowok="t"/>
              </v:shape>
            </v:group>
            <v:group style="position:absolute;left:7700;top:756;width:2;height:24" coordorigin="7700,756" coordsize="2,24">
              <v:shape style="position:absolute;left:7700;top:756;width:2;height:24" coordorigin="7700,756" coordsize="0,24" path="m7700,756l7700,780e" filled="false" stroked="true" strokeweight=".098107pt" strokecolor="#ff0000">
                <v:path arrowok="t"/>
              </v:shape>
            </v:group>
            <v:group style="position:absolute;left:7689;top:767;width:24;height:2" coordorigin="7689,767" coordsize="24,2">
              <v:shape style="position:absolute;left:7689;top:767;width:24;height:2" coordorigin="7689,767" coordsize="24,0" path="m7689,767l7712,767e" filled="false" stroked="true" strokeweight=".09927pt" strokecolor="#ff0000">
                <v:path arrowok="t"/>
              </v:shape>
            </v:group>
            <v:group style="position:absolute;left:7700;top:756;width:2;height:24" coordorigin="7700,756" coordsize="2,24">
              <v:shape style="position:absolute;left:7700;top:756;width:2;height:24" coordorigin="7700,756" coordsize="0,24" path="m7700,756l7700,779e" filled="false" stroked="true" strokeweight=".098107pt" strokecolor="#ff0000">
                <v:path arrowok="t"/>
              </v:shape>
            </v:group>
            <v:group style="position:absolute;left:7689;top:767;width:24;height:2" coordorigin="7689,767" coordsize="24,2">
              <v:shape style="position:absolute;left:7689;top:767;width:24;height:2" coordorigin="7689,767" coordsize="24,0" path="m7689,767l7712,767e" filled="false" stroked="true" strokeweight=".09927pt" strokecolor="#ff0000">
                <v:path arrowok="t"/>
              </v:shape>
            </v:group>
            <v:group style="position:absolute;left:7700;top:755;width:2;height:24" coordorigin="7700,755" coordsize="2,24">
              <v:shape style="position:absolute;left:7700;top:755;width:2;height:24" coordorigin="7700,755" coordsize="0,24" path="m7700,755l7700,779e" filled="false" stroked="true" strokeweight=".098107pt" strokecolor="#ff0000">
                <v:path arrowok="t"/>
              </v:shape>
            </v:group>
            <v:group style="position:absolute;left:7689;top:767;width:24;height:2" coordorigin="7689,767" coordsize="24,2">
              <v:shape style="position:absolute;left:7689;top:767;width:24;height:2" coordorigin="7689,767" coordsize="24,0" path="m7689,767l7712,767e" filled="false" stroked="true" strokeweight=".09927pt" strokecolor="#ff0000">
                <v:path arrowok="t"/>
              </v:shape>
            </v:group>
            <v:group style="position:absolute;left:7700;top:755;width:2;height:24" coordorigin="7700,755" coordsize="2,24">
              <v:shape style="position:absolute;left:7700;top:755;width:2;height:24" coordorigin="7700,755" coordsize="0,24" path="m7700,755l7700,779e" filled="false" stroked="true" strokeweight=".098107pt" strokecolor="#ff0000">
                <v:path arrowok="t"/>
              </v:shape>
            </v:group>
            <v:group style="position:absolute;left:7689;top:766;width:24;height:2" coordorigin="7689,766" coordsize="24,2">
              <v:shape style="position:absolute;left:7689;top:766;width:24;height:2" coordorigin="7689,766" coordsize="24,0" path="m7689,766l7712,766e" filled="false" stroked="true" strokeweight=".09927pt" strokecolor="#ff0000">
                <v:path arrowok="t"/>
              </v:shape>
            </v:group>
            <v:group style="position:absolute;left:7700;top:755;width:2;height:24" coordorigin="7700,755" coordsize="2,24">
              <v:shape style="position:absolute;left:7700;top:755;width:2;height:24" coordorigin="7700,755" coordsize="0,24" path="m7700,755l7700,778e" filled="false" stroked="true" strokeweight=".098107pt" strokecolor="#ff0000">
                <v:path arrowok="t"/>
              </v:shape>
            </v:group>
            <v:group style="position:absolute;left:7689;top:766;width:24;height:2" coordorigin="7689,766" coordsize="24,2">
              <v:shape style="position:absolute;left:7689;top:766;width:24;height:2" coordorigin="7689,766" coordsize="24,0" path="m7689,766l7712,766e" filled="false" stroked="true" strokeweight=".09927pt" strokecolor="#ff0000">
                <v:path arrowok="t"/>
              </v:shape>
            </v:group>
            <v:group style="position:absolute;left:7700;top:754;width:2;height:24" coordorigin="7700,754" coordsize="2,24">
              <v:shape style="position:absolute;left:7700;top:754;width:2;height:24" coordorigin="7700,754" coordsize="0,24" path="m7700,754l7700,778e" filled="false" stroked="true" strokeweight=".098107pt" strokecolor="#ff0000">
                <v:path arrowok="t"/>
              </v:shape>
            </v:group>
            <v:group style="position:absolute;left:7689;top:766;width:24;height:2" coordorigin="7689,766" coordsize="24,2">
              <v:shape style="position:absolute;left:7689;top:766;width:24;height:2" coordorigin="7689,766" coordsize="24,0" path="m7689,766l7712,766e" filled="false" stroked="true" strokeweight=".09927pt" strokecolor="#ff0000">
                <v:path arrowok="t"/>
              </v:shape>
            </v:group>
            <v:group style="position:absolute;left:7700;top:754;width:2;height:24" coordorigin="7700,754" coordsize="2,24">
              <v:shape style="position:absolute;left:7700;top:754;width:2;height:24" coordorigin="7700,754" coordsize="0,24" path="m7700,754l7700,778e" filled="false" stroked="true" strokeweight=".098107pt" strokecolor="#ff0000">
                <v:path arrowok="t"/>
              </v:shape>
            </v:group>
            <v:group style="position:absolute;left:7689;top:765;width:24;height:2" coordorigin="7689,765" coordsize="24,2">
              <v:shape style="position:absolute;left:7689;top:765;width:24;height:2" coordorigin="7689,765" coordsize="24,0" path="m7689,765l7712,765e" filled="false" stroked="true" strokeweight=".09927pt" strokecolor="#ff0000">
                <v:path arrowok="t"/>
              </v:shape>
            </v:group>
            <v:group style="position:absolute;left:7700;top:754;width:2;height:24" coordorigin="7700,754" coordsize="2,24">
              <v:shape style="position:absolute;left:7700;top:754;width:2;height:24" coordorigin="7700,754" coordsize="0,24" path="m7700,754l7700,777e" filled="false" stroked="true" strokeweight=".098107pt" strokecolor="#ff0000">
                <v:path arrowok="t"/>
              </v:shape>
            </v:group>
            <v:group style="position:absolute;left:7689;top:765;width:24;height:2" coordorigin="7689,765" coordsize="24,2">
              <v:shape style="position:absolute;left:7689;top:765;width:24;height:2" coordorigin="7689,765" coordsize="24,0" path="m7689,765l7712,765e" filled="false" stroked="true" strokeweight=".09927pt" strokecolor="#ff0000">
                <v:path arrowok="t"/>
              </v:shape>
            </v:group>
            <v:group style="position:absolute;left:7700;top:753;width:2;height:24" coordorigin="7700,753" coordsize="2,24">
              <v:shape style="position:absolute;left:7700;top:753;width:2;height:24" coordorigin="7700,753" coordsize="0,24" path="m7700,753l7700,777e" filled="false" stroked="true" strokeweight=".098107pt" strokecolor="#ff0000">
                <v:path arrowok="t"/>
              </v:shape>
            </v:group>
            <v:group style="position:absolute;left:7689;top:765;width:24;height:2" coordorigin="7689,765" coordsize="24,2">
              <v:shape style="position:absolute;left:7689;top:765;width:24;height:2" coordorigin="7689,765" coordsize="24,0" path="m7689,765l7712,765e" filled="false" stroked="true" strokeweight=".09927pt" strokecolor="#ff0000">
                <v:path arrowok="t"/>
              </v:shape>
            </v:group>
            <v:group style="position:absolute;left:7700;top:753;width:2;height:24" coordorigin="7700,753" coordsize="2,24">
              <v:shape style="position:absolute;left:7700;top:753;width:2;height:24" coordorigin="7700,753" coordsize="0,24" path="m7700,753l7700,777e" filled="false" stroked="true" strokeweight=".098107pt" strokecolor="#ff0000">
                <v:path arrowok="t"/>
              </v:shape>
            </v:group>
            <v:group style="position:absolute;left:7689;top:764;width:24;height:2" coordorigin="7689,764" coordsize="24,2">
              <v:shape style="position:absolute;left:7689;top:764;width:24;height:2" coordorigin="7689,764" coordsize="24,0" path="m7689,764l7712,764e" filled="false" stroked="true" strokeweight=".09927pt" strokecolor="#ff0000">
                <v:path arrowok="t"/>
              </v:shape>
            </v:group>
            <v:group style="position:absolute;left:7700;top:753;width:2;height:24" coordorigin="7700,753" coordsize="2,24">
              <v:shape style="position:absolute;left:7700;top:753;width:2;height:24" coordorigin="7700,753" coordsize="0,24" path="m7700,753l7700,776e" filled="false" stroked="true" strokeweight=".098107pt" strokecolor="#ff0000">
                <v:path arrowok="t"/>
              </v:shape>
            </v:group>
            <v:group style="position:absolute;left:7689;top:764;width:24;height:2" coordorigin="7689,764" coordsize="24,2">
              <v:shape style="position:absolute;left:7689;top:764;width:24;height:2" coordorigin="7689,764" coordsize="24,0" path="m7689,764l7712,764e" filled="false" stroked="true" strokeweight=".09927pt" strokecolor="#ff0000">
                <v:path arrowok="t"/>
              </v:shape>
            </v:group>
            <v:group style="position:absolute;left:7700;top:752;width:2;height:24" coordorigin="7700,752" coordsize="2,24">
              <v:shape style="position:absolute;left:7700;top:752;width:2;height:24" coordorigin="7700,752" coordsize="0,24" path="m7700,752l7700,776e" filled="false" stroked="true" strokeweight=".098107pt" strokecolor="#ff0000">
                <v:path arrowok="t"/>
              </v:shape>
            </v:group>
            <v:group style="position:absolute;left:7689;top:764;width:24;height:2" coordorigin="7689,764" coordsize="24,2">
              <v:shape style="position:absolute;left:7689;top:764;width:24;height:2" coordorigin="7689,764" coordsize="24,0" path="m7689,764l7712,764e" filled="false" stroked="true" strokeweight=".09927pt" strokecolor="#ff0000">
                <v:path arrowok="t"/>
              </v:shape>
            </v:group>
            <v:group style="position:absolute;left:7700;top:752;width:2;height:24" coordorigin="7700,752" coordsize="2,24">
              <v:shape style="position:absolute;left:7700;top:752;width:2;height:24" coordorigin="7700,752" coordsize="0,24" path="m7700,752l7700,776e" filled="false" stroked="true" strokeweight=".098107pt" strokecolor="#ff0000">
                <v:path arrowok="t"/>
              </v:shape>
            </v:group>
            <v:group style="position:absolute;left:7689;top:763;width:24;height:2" coordorigin="7689,763" coordsize="24,2">
              <v:shape style="position:absolute;left:7689;top:763;width:24;height:2" coordorigin="7689,763" coordsize="24,0" path="m7689,763l7712,763e" filled="false" stroked="true" strokeweight=".09927pt" strokecolor="#ff0000">
                <v:path arrowok="t"/>
              </v:shape>
            </v:group>
            <v:group style="position:absolute;left:7700;top:752;width:2;height:24" coordorigin="7700,752" coordsize="2,24">
              <v:shape style="position:absolute;left:7700;top:752;width:2;height:24" coordorigin="7700,752" coordsize="0,24" path="m7700,752l7700,775e" filled="false" stroked="true" strokeweight=".098107pt" strokecolor="#ff0000">
                <v:path arrowok="t"/>
              </v:shape>
            </v:group>
            <v:group style="position:absolute;left:7689;top:763;width:24;height:2" coordorigin="7689,763" coordsize="24,2">
              <v:shape style="position:absolute;left:7689;top:763;width:24;height:2" coordorigin="7689,763" coordsize="24,0" path="m7689,763l7712,763e" filled="false" stroked="true" strokeweight=".09927pt" strokecolor="#ff0000">
                <v:path arrowok="t"/>
              </v:shape>
            </v:group>
            <v:group style="position:absolute;left:7700;top:751;width:2;height:24" coordorigin="7700,751" coordsize="2,24">
              <v:shape style="position:absolute;left:7700;top:751;width:2;height:24" coordorigin="7700,751" coordsize="0,24" path="m7700,751l7700,775e" filled="false" stroked="true" strokeweight=".098107pt" strokecolor="#ff0000">
                <v:path arrowok="t"/>
              </v:shape>
            </v:group>
            <v:group style="position:absolute;left:7689;top:763;width:24;height:2" coordorigin="7689,763" coordsize="24,2">
              <v:shape style="position:absolute;left:7689;top:763;width:24;height:2" coordorigin="7689,763" coordsize="24,0" path="m7689,763l7712,763e" filled="false" stroked="true" strokeweight=".09927pt" strokecolor="#ff0000">
                <v:path arrowok="t"/>
              </v:shape>
            </v:group>
            <v:group style="position:absolute;left:7700;top:751;width:2;height:24" coordorigin="7700,751" coordsize="2,24">
              <v:shape style="position:absolute;left:7700;top:751;width:2;height:24" coordorigin="7700,751" coordsize="0,24" path="m7700,751l7700,775e" filled="false" stroked="true" strokeweight=".098107pt" strokecolor="#ff0000">
                <v:path arrowok="t"/>
              </v:shape>
            </v:group>
            <v:group style="position:absolute;left:7689;top:762;width:24;height:2" coordorigin="7689,762" coordsize="24,2">
              <v:shape style="position:absolute;left:7689;top:762;width:24;height:2" coordorigin="7689,762" coordsize="24,0" path="m7689,762l7712,762e" filled="false" stroked="true" strokeweight=".09927pt" strokecolor="#ff0000">
                <v:path arrowok="t"/>
              </v:shape>
            </v:group>
            <v:group style="position:absolute;left:7700;top:751;width:2;height:24" coordorigin="7700,751" coordsize="2,24">
              <v:shape style="position:absolute;left:7700;top:751;width:2;height:24" coordorigin="7700,751" coordsize="0,24" path="m7700,751l7700,774e" filled="false" stroked="true" strokeweight=".098107pt" strokecolor="#ff0000">
                <v:path arrowok="t"/>
              </v:shape>
            </v:group>
            <v:group style="position:absolute;left:7689;top:762;width:24;height:2" coordorigin="7689,762" coordsize="24,2">
              <v:shape style="position:absolute;left:7689;top:762;width:24;height:2" coordorigin="7689,762" coordsize="24,0" path="m7689,762l7712,762e" filled="false" stroked="true" strokeweight=".09927pt" strokecolor="#ff0000">
                <v:path arrowok="t"/>
              </v:shape>
            </v:group>
            <v:group style="position:absolute;left:7700;top:750;width:2;height:24" coordorigin="7700,750" coordsize="2,24">
              <v:shape style="position:absolute;left:7700;top:750;width:2;height:24" coordorigin="7700,750" coordsize="0,24" path="m7700,750l7700,774e" filled="false" stroked="true" strokeweight=".098107pt" strokecolor="#ff0000">
                <v:path arrowok="t"/>
              </v:shape>
            </v:group>
            <v:group style="position:absolute;left:7689;top:762;width:24;height:2" coordorigin="7689,762" coordsize="24,2">
              <v:shape style="position:absolute;left:7689;top:762;width:24;height:2" coordorigin="7689,762" coordsize="24,0" path="m7689,762l7712,762e" filled="false" stroked="true" strokeweight=".09927pt" strokecolor="#ff0000">
                <v:path arrowok="t"/>
              </v:shape>
            </v:group>
            <v:group style="position:absolute;left:7700;top:750;width:2;height:24" coordorigin="7700,750" coordsize="2,24">
              <v:shape style="position:absolute;left:7700;top:750;width:2;height:24" coordorigin="7700,750" coordsize="0,24" path="m7700,750l7700,774e" filled="false" stroked="true" strokeweight=".098107pt" strokecolor="#ff0000">
                <v:path arrowok="t"/>
              </v:shape>
            </v:group>
            <v:group style="position:absolute;left:7689;top:761;width:24;height:2" coordorigin="7689,761" coordsize="24,2">
              <v:shape style="position:absolute;left:7689;top:761;width:24;height:2" coordorigin="7689,761" coordsize="24,0" path="m7689,761l7712,761e" filled="false" stroked="true" strokeweight=".09927pt" strokecolor="#ff0000">
                <v:path arrowok="t"/>
              </v:shape>
            </v:group>
            <v:group style="position:absolute;left:7700;top:750;width:2;height:24" coordorigin="7700,750" coordsize="2,24">
              <v:shape style="position:absolute;left:7700;top:750;width:2;height:24" coordorigin="7700,750" coordsize="0,24" path="m7700,750l7700,773e" filled="false" stroked="true" strokeweight=".098107pt" strokecolor="#ff0000">
                <v:path arrowok="t"/>
              </v:shape>
            </v:group>
            <v:group style="position:absolute;left:7689;top:761;width:24;height:2" coordorigin="7689,761" coordsize="24,2">
              <v:shape style="position:absolute;left:7689;top:761;width:24;height:2" coordorigin="7689,761" coordsize="24,0" path="m7689,761l7712,761e" filled="false" stroked="true" strokeweight=".09927pt" strokecolor="#ff0000">
                <v:path arrowok="t"/>
              </v:shape>
            </v:group>
            <v:group style="position:absolute;left:7700;top:749;width:2;height:24" coordorigin="7700,749" coordsize="2,24">
              <v:shape style="position:absolute;left:7700;top:749;width:2;height:24" coordorigin="7700,749" coordsize="0,24" path="m7700,749l7700,773e" filled="false" stroked="true" strokeweight=".098107pt" strokecolor="#ff0000">
                <v:path arrowok="t"/>
              </v:shape>
            </v:group>
            <v:group style="position:absolute;left:7689;top:761;width:24;height:2" coordorigin="7689,761" coordsize="24,2">
              <v:shape style="position:absolute;left:7689;top:761;width:24;height:2" coordorigin="7689,761" coordsize="24,0" path="m7689,761l7712,761e" filled="false" stroked="true" strokeweight=".09927pt" strokecolor="#ff0000">
                <v:path arrowok="t"/>
              </v:shape>
            </v:group>
            <v:group style="position:absolute;left:7700;top:749;width:2;height:24" coordorigin="7700,749" coordsize="2,24">
              <v:shape style="position:absolute;left:7700;top:749;width:2;height:24" coordorigin="7700,749" coordsize="0,24" path="m7700,749l7700,773e" filled="false" stroked="true" strokeweight=".098107pt" strokecolor="#ff0000">
                <v:path arrowok="t"/>
              </v:shape>
            </v:group>
            <v:group style="position:absolute;left:7689;top:760;width:24;height:2" coordorigin="7689,760" coordsize="24,2">
              <v:shape style="position:absolute;left:7689;top:760;width:24;height:2" coordorigin="7689,760" coordsize="24,0" path="m7689,760l7712,760e" filled="false" stroked="true" strokeweight=".09927pt" strokecolor="#ff0000">
                <v:path arrowok="t"/>
              </v:shape>
            </v:group>
            <v:group style="position:absolute;left:7700;top:749;width:2;height:24" coordorigin="7700,749" coordsize="2,24">
              <v:shape style="position:absolute;left:7700;top:749;width:2;height:24" coordorigin="7700,749" coordsize="0,24" path="m7700,749l7700,772e" filled="false" stroked="true" strokeweight=".098107pt" strokecolor="#ff0000">
                <v:path arrowok="t"/>
              </v:shape>
            </v:group>
            <v:group style="position:absolute;left:7689;top:760;width:24;height:2" coordorigin="7689,760" coordsize="24,2">
              <v:shape style="position:absolute;left:7689;top:760;width:24;height:2" coordorigin="7689,760" coordsize="24,0" path="m7689,760l7712,760e" filled="false" stroked="true" strokeweight=".09927pt" strokecolor="#ff0000">
                <v:path arrowok="t"/>
              </v:shape>
            </v:group>
            <v:group style="position:absolute;left:7700;top:748;width:2;height:24" coordorigin="7700,748" coordsize="2,24">
              <v:shape style="position:absolute;left:7700;top:748;width:2;height:24" coordorigin="7700,748" coordsize="0,24" path="m7700,748l7700,772e" filled="false" stroked="true" strokeweight=".098107pt" strokecolor="#ff0000">
                <v:path arrowok="t"/>
              </v:shape>
            </v:group>
            <v:group style="position:absolute;left:7689;top:760;width:24;height:2" coordorigin="7689,760" coordsize="24,2">
              <v:shape style="position:absolute;left:7689;top:760;width:24;height:2" coordorigin="7689,760" coordsize="24,0" path="m7689,760l7712,760e" filled="false" stroked="true" strokeweight=".09927pt" strokecolor="#ff0000">
                <v:path arrowok="t"/>
              </v:shape>
            </v:group>
            <v:group style="position:absolute;left:7700;top:748;width:2;height:24" coordorigin="7700,748" coordsize="2,24">
              <v:shape style="position:absolute;left:7700;top:748;width:2;height:24" coordorigin="7700,748" coordsize="0,24" path="m7700,748l7700,772e" filled="false" stroked="true" strokeweight=".098107pt" strokecolor="#ff0000">
                <v:path arrowok="t"/>
              </v:shape>
            </v:group>
            <v:group style="position:absolute;left:7689;top:760;width:24;height:2" coordorigin="7689,760" coordsize="24,2">
              <v:shape style="position:absolute;left:7689;top:760;width:24;height:2" coordorigin="7689,760" coordsize="24,0" path="m7689,760l7712,760e" filled="false" stroked="true" strokeweight=".09927pt" strokecolor="#ff0000">
                <v:path arrowok="t"/>
              </v:shape>
            </v:group>
            <v:group style="position:absolute;left:7700;top:748;width:2;height:24" coordorigin="7700,748" coordsize="2,24">
              <v:shape style="position:absolute;left:7700;top:748;width:2;height:24" coordorigin="7700,748" coordsize="0,24" path="m7700,748l7700,771e" filled="false" stroked="true" strokeweight=".098107pt" strokecolor="#ff0000">
                <v:path arrowok="t"/>
              </v:shape>
            </v:group>
            <v:group style="position:absolute;left:7689;top:759;width:24;height:2" coordorigin="7689,759" coordsize="24,2">
              <v:shape style="position:absolute;left:7689;top:759;width:24;height:2" coordorigin="7689,759" coordsize="24,0" path="m7689,759l7712,759e" filled="false" stroked="true" strokeweight=".09927pt" strokecolor="#ff0000">
                <v:path arrowok="t"/>
              </v:shape>
            </v:group>
            <v:group style="position:absolute;left:7700;top:747;width:2;height:24" coordorigin="7700,747" coordsize="2,24">
              <v:shape style="position:absolute;left:7700;top:747;width:2;height:24" coordorigin="7700,747" coordsize="0,24" path="m7700,747l7700,771e" filled="false" stroked="true" strokeweight=".098107pt" strokecolor="#ff0000">
                <v:path arrowok="t"/>
              </v:shape>
            </v:group>
            <v:group style="position:absolute;left:7689;top:759;width:24;height:2" coordorigin="7689,759" coordsize="24,2">
              <v:shape style="position:absolute;left:7689;top:759;width:24;height:2" coordorigin="7689,759" coordsize="24,0" path="m7689,759l7712,759e" filled="false" stroked="true" strokeweight=".09927pt" strokecolor="#ff0000">
                <v:path arrowok="t"/>
              </v:shape>
            </v:group>
            <v:group style="position:absolute;left:7700;top:747;width:2;height:24" coordorigin="7700,747" coordsize="2,24">
              <v:shape style="position:absolute;left:7700;top:747;width:2;height:24" coordorigin="7700,747" coordsize="0,24" path="m7700,747l7700,771e" filled="false" stroked="true" strokeweight=".098107pt" strokecolor="#ff0000">
                <v:path arrowok="t"/>
              </v:shape>
            </v:group>
            <v:group style="position:absolute;left:7689;top:759;width:24;height:2" coordorigin="7689,759" coordsize="24,2">
              <v:shape style="position:absolute;left:7689;top:759;width:24;height:2" coordorigin="7689,759" coordsize="24,0" path="m7689,759l7712,759e" filled="false" stroked="true" strokeweight=".09927pt" strokecolor="#ff0000">
                <v:path arrowok="t"/>
              </v:shape>
            </v:group>
            <v:group style="position:absolute;left:7700;top:747;width:2;height:24" coordorigin="7700,747" coordsize="2,24">
              <v:shape style="position:absolute;left:7700;top:747;width:2;height:24" coordorigin="7700,747" coordsize="0,24" path="m7700,747l7700,770e" filled="false" stroked="true" strokeweight=".098107pt" strokecolor="#ff0000">
                <v:path arrowok="t"/>
              </v:shape>
            </v:group>
            <v:group style="position:absolute;left:7689;top:758;width:24;height:2" coordorigin="7689,758" coordsize="24,2">
              <v:shape style="position:absolute;left:7689;top:758;width:24;height:2" coordorigin="7689,758" coordsize="24,0" path="m7689,758l7712,758e" filled="false" stroked="true" strokeweight=".09927pt" strokecolor="#ff0000">
                <v:path arrowok="t"/>
              </v:shape>
            </v:group>
            <v:group style="position:absolute;left:7700;top:746;width:2;height:24" coordorigin="7700,746" coordsize="2,24">
              <v:shape style="position:absolute;left:7700;top:746;width:2;height:24" coordorigin="7700,746" coordsize="0,24" path="m7700,746l7700,770e" filled="false" stroked="true" strokeweight=".098107pt" strokecolor="#ff0000">
                <v:path arrowok="t"/>
              </v:shape>
            </v:group>
            <v:group style="position:absolute;left:7689;top:758;width:24;height:2" coordorigin="7689,758" coordsize="24,2">
              <v:shape style="position:absolute;left:7689;top:758;width:24;height:2" coordorigin="7689,758" coordsize="24,0" path="m7689,758l7712,758e" filled="false" stroked="true" strokeweight=".09927pt" strokecolor="#ff0000">
                <v:path arrowok="t"/>
              </v:shape>
            </v:group>
            <v:group style="position:absolute;left:7700;top:746;width:2;height:24" coordorigin="7700,746" coordsize="2,24">
              <v:shape style="position:absolute;left:7700;top:746;width:2;height:24" coordorigin="7700,746" coordsize="0,24" path="m7700,746l7700,770e" filled="false" stroked="true" strokeweight=".098107pt" strokecolor="#ff0000">
                <v:path arrowok="t"/>
              </v:shape>
            </v:group>
            <v:group style="position:absolute;left:7689;top:758;width:24;height:2" coordorigin="7689,758" coordsize="24,2">
              <v:shape style="position:absolute;left:7689;top:758;width:24;height:2" coordorigin="7689,758" coordsize="24,0" path="m7689,758l7712,758e" filled="false" stroked="true" strokeweight=".09927pt" strokecolor="#ff0000">
                <v:path arrowok="t"/>
              </v:shape>
            </v:group>
            <v:group style="position:absolute;left:7700;top:746;width:2;height:24" coordorigin="7700,746" coordsize="2,24">
              <v:shape style="position:absolute;left:7700;top:746;width:2;height:24" coordorigin="7700,746" coordsize="0,24" path="m7700,746l7700,769e" filled="false" stroked="true" strokeweight=".098107pt" strokecolor="#ff0000">
                <v:path arrowok="t"/>
              </v:shape>
            </v:group>
            <v:group style="position:absolute;left:7689;top:757;width:24;height:2" coordorigin="7689,757" coordsize="24,2">
              <v:shape style="position:absolute;left:7689;top:757;width:24;height:2" coordorigin="7689,757" coordsize="24,0" path="m7689,757l7712,757e" filled="false" stroked="true" strokeweight=".09927pt" strokecolor="#ff0000">
                <v:path arrowok="t"/>
              </v:shape>
            </v:group>
            <v:group style="position:absolute;left:7700;top:745;width:2;height:24" coordorigin="7700,745" coordsize="2,24">
              <v:shape style="position:absolute;left:7700;top:745;width:2;height:24" coordorigin="7700,745" coordsize="0,24" path="m7700,745l7700,769e" filled="false" stroked="true" strokeweight=".098107pt" strokecolor="#ff0000">
                <v:path arrowok="t"/>
              </v:shape>
            </v:group>
            <v:group style="position:absolute;left:7689;top:757;width:24;height:2" coordorigin="7689,757" coordsize="24,2">
              <v:shape style="position:absolute;left:7689;top:757;width:24;height:2" coordorigin="7689,757" coordsize="24,0" path="m7689,757l7712,757e" filled="false" stroked="true" strokeweight=".09927pt" strokecolor="#ff0000">
                <v:path arrowok="t"/>
              </v:shape>
            </v:group>
            <v:group style="position:absolute;left:7700;top:745;width:2;height:24" coordorigin="7700,745" coordsize="2,24">
              <v:shape style="position:absolute;left:7700;top:745;width:2;height:24" coordorigin="7700,745" coordsize="0,24" path="m7700,745l7700,769e" filled="false" stroked="true" strokeweight=".098107pt" strokecolor="#ff0000">
                <v:path arrowok="t"/>
              </v:shape>
            </v:group>
            <v:group style="position:absolute;left:7689;top:757;width:24;height:2" coordorigin="7689,757" coordsize="24,2">
              <v:shape style="position:absolute;left:7689;top:757;width:24;height:2" coordorigin="7689,757" coordsize="24,0" path="m7689,757l7712,757e" filled="false" stroked="true" strokeweight=".09927pt" strokecolor="#ff0000">
                <v:path arrowok="t"/>
              </v:shape>
            </v:group>
            <v:group style="position:absolute;left:7700;top:745;width:2;height:24" coordorigin="7700,745" coordsize="2,24">
              <v:shape style="position:absolute;left:7700;top:745;width:2;height:24" coordorigin="7700,745" coordsize="0,24" path="m7700,745l7700,768e" filled="false" stroked="true" strokeweight=".098107pt" strokecolor="#ff0000">
                <v:path arrowok="t"/>
              </v:shape>
            </v:group>
            <v:group style="position:absolute;left:7689;top:756;width:24;height:2" coordorigin="7689,756" coordsize="24,2">
              <v:shape style="position:absolute;left:7689;top:756;width:24;height:2" coordorigin="7689,756" coordsize="24,0" path="m7689,756l7712,756e" filled="false" stroked="true" strokeweight=".09927pt" strokecolor="#ff0000">
                <v:path arrowok="t"/>
              </v:shape>
            </v:group>
            <v:group style="position:absolute;left:7700;top:744;width:2;height:24" coordorigin="7700,744" coordsize="2,24">
              <v:shape style="position:absolute;left:7700;top:744;width:2;height:24" coordorigin="7700,744" coordsize="0,24" path="m7700,744l7700,768e" filled="false" stroked="true" strokeweight=".098107pt" strokecolor="#ff0000">
                <v:path arrowok="t"/>
              </v:shape>
            </v:group>
            <v:group style="position:absolute;left:7689;top:756;width:24;height:2" coordorigin="7689,756" coordsize="24,2">
              <v:shape style="position:absolute;left:7689;top:756;width:24;height:2" coordorigin="7689,756" coordsize="24,0" path="m7689,756l7712,756e" filled="false" stroked="true" strokeweight=".09927pt" strokecolor="#ff0000">
                <v:path arrowok="t"/>
              </v:shape>
            </v:group>
            <v:group style="position:absolute;left:7700;top:744;width:2;height:24" coordorigin="7700,744" coordsize="2,24">
              <v:shape style="position:absolute;left:7700;top:744;width:2;height:24" coordorigin="7700,744" coordsize="0,24" path="m7700,744l7700,768e" filled="false" stroked="true" strokeweight=".098107pt" strokecolor="#ff0000">
                <v:path arrowok="t"/>
              </v:shape>
            </v:group>
            <v:group style="position:absolute;left:7689;top:756;width:24;height:2" coordorigin="7689,756" coordsize="24,2">
              <v:shape style="position:absolute;left:7689;top:756;width:24;height:2" coordorigin="7689,756" coordsize="24,0" path="m7689,756l7712,756e" filled="false" stroked="true" strokeweight=".09927pt" strokecolor="#ff0000">
                <v:path arrowok="t"/>
              </v:shape>
            </v:group>
            <v:group style="position:absolute;left:7700;top:744;width:2;height:24" coordorigin="7700,744" coordsize="2,24">
              <v:shape style="position:absolute;left:7700;top:744;width:2;height:24" coordorigin="7700,744" coordsize="0,24" path="m7700,744l7700,767e" filled="false" stroked="true" strokeweight=".098107pt" strokecolor="#ff0000">
                <v:path arrowok="t"/>
              </v:shape>
            </v:group>
            <v:group style="position:absolute;left:7689;top:755;width:24;height:2" coordorigin="7689,755" coordsize="24,2">
              <v:shape style="position:absolute;left:7689;top:755;width:24;height:2" coordorigin="7689,755" coordsize="24,0" path="m7689,755l7712,755e" filled="false" stroked="true" strokeweight=".09927pt" strokecolor="#ff0000">
                <v:path arrowok="t"/>
              </v:shape>
            </v:group>
            <v:group style="position:absolute;left:7700;top:743;width:2;height:24" coordorigin="7700,743" coordsize="2,24">
              <v:shape style="position:absolute;left:7700;top:743;width:2;height:24" coordorigin="7700,743" coordsize="0,24" path="m7700,743l7700,767e" filled="false" stroked="true" strokeweight=".098107pt" strokecolor="#ff0000">
                <v:path arrowok="t"/>
              </v:shape>
            </v:group>
            <v:group style="position:absolute;left:7689;top:755;width:24;height:2" coordorigin="7689,755" coordsize="24,2">
              <v:shape style="position:absolute;left:7689;top:755;width:24;height:2" coordorigin="7689,755" coordsize="24,0" path="m7689,755l7712,755e" filled="false" stroked="true" strokeweight=".09927pt" strokecolor="#ff0000">
                <v:path arrowok="t"/>
              </v:shape>
            </v:group>
            <v:group style="position:absolute;left:7700;top:743;width:2;height:24" coordorigin="7700,743" coordsize="2,24">
              <v:shape style="position:absolute;left:7700;top:743;width:2;height:24" coordorigin="7700,743" coordsize="0,24" path="m7700,743l7700,767e" filled="false" stroked="true" strokeweight=".098107pt" strokecolor="#ff0000">
                <v:path arrowok="t"/>
              </v:shape>
            </v:group>
            <v:group style="position:absolute;left:7689;top:755;width:24;height:2" coordorigin="7689,755" coordsize="24,2">
              <v:shape style="position:absolute;left:7689;top:755;width:24;height:2" coordorigin="7689,755" coordsize="24,0" path="m7689,755l7712,755e" filled="false" stroked="true" strokeweight=".09927pt" strokecolor="#ff0000">
                <v:path arrowok="t"/>
              </v:shape>
            </v:group>
            <v:group style="position:absolute;left:7700;top:743;width:2;height:24" coordorigin="7700,743" coordsize="2,24">
              <v:shape style="position:absolute;left:7700;top:743;width:2;height:24" coordorigin="7700,743" coordsize="0,24" path="m7700,743l7700,766e" filled="false" stroked="true" strokeweight=".098107pt" strokecolor="#ff0000">
                <v:path arrowok="t"/>
              </v:shape>
            </v:group>
            <v:group style="position:absolute;left:7689;top:754;width:24;height:2" coordorigin="7689,754" coordsize="24,2">
              <v:shape style="position:absolute;left:7689;top:754;width:24;height:2" coordorigin="7689,754" coordsize="24,0" path="m7689,754l7712,754e" filled="false" stroked="true" strokeweight=".09927pt" strokecolor="#ff0000">
                <v:path arrowok="t"/>
              </v:shape>
            </v:group>
            <v:group style="position:absolute;left:7700;top:742;width:2;height:24" coordorigin="7700,742" coordsize="2,24">
              <v:shape style="position:absolute;left:7700;top:742;width:2;height:24" coordorigin="7700,742" coordsize="0,24" path="m7700,742l7700,766e" filled="false" stroked="true" strokeweight=".098107pt" strokecolor="#ff0000">
                <v:path arrowok="t"/>
              </v:shape>
            </v:group>
            <v:group style="position:absolute;left:7689;top:754;width:24;height:2" coordorigin="7689,754" coordsize="24,2">
              <v:shape style="position:absolute;left:7689;top:754;width:24;height:2" coordorigin="7689,754" coordsize="24,0" path="m7689,754l7712,754e" filled="false" stroked="true" strokeweight=".09927pt" strokecolor="#ff0000">
                <v:path arrowok="t"/>
              </v:shape>
            </v:group>
            <v:group style="position:absolute;left:7700;top:742;width:2;height:24" coordorigin="7700,742" coordsize="2,24">
              <v:shape style="position:absolute;left:7700;top:742;width:2;height:24" coordorigin="7700,742" coordsize="0,24" path="m7700,742l7700,766e" filled="false" stroked="true" strokeweight=".098107pt" strokecolor="#ff0000">
                <v:path arrowok="t"/>
              </v:shape>
            </v:group>
            <v:group style="position:absolute;left:7689;top:754;width:24;height:2" coordorigin="7689,754" coordsize="24,2">
              <v:shape style="position:absolute;left:7689;top:754;width:24;height:2" coordorigin="7689,754" coordsize="24,0" path="m7689,754l7712,754e" filled="false" stroked="true" strokeweight=".09927pt" strokecolor="#ff0000">
                <v:path arrowok="t"/>
              </v:shape>
            </v:group>
            <v:group style="position:absolute;left:7700;top:742;width:2;height:24" coordorigin="7700,742" coordsize="2,24">
              <v:shape style="position:absolute;left:7700;top:742;width:2;height:24" coordorigin="7700,742" coordsize="0,24" path="m7700,742l7700,765e" filled="false" stroked="true" strokeweight=".098107pt" strokecolor="#ff0000">
                <v:path arrowok="t"/>
              </v:shape>
            </v:group>
            <v:group style="position:absolute;left:7689;top:753;width:24;height:2" coordorigin="7689,753" coordsize="24,2">
              <v:shape style="position:absolute;left:7689;top:753;width:24;height:2" coordorigin="7689,753" coordsize="24,0" path="m7689,753l7712,753e" filled="false" stroked="true" strokeweight=".09927pt" strokecolor="#ff0000">
                <v:path arrowok="t"/>
              </v:shape>
            </v:group>
            <v:group style="position:absolute;left:7700;top:741;width:2;height:24" coordorigin="7700,741" coordsize="2,24">
              <v:shape style="position:absolute;left:7700;top:741;width:2;height:24" coordorigin="7700,741" coordsize="0,24" path="m7700,741l7700,765e" filled="false" stroked="true" strokeweight=".098107pt" strokecolor="#ff0000">
                <v:path arrowok="t"/>
              </v:shape>
            </v:group>
            <v:group style="position:absolute;left:7689;top:753;width:24;height:2" coordorigin="7689,753" coordsize="24,2">
              <v:shape style="position:absolute;left:7689;top:753;width:24;height:2" coordorigin="7689,753" coordsize="24,0" path="m7689,753l7712,753e" filled="false" stroked="true" strokeweight=".09927pt" strokecolor="#ff0000">
                <v:path arrowok="t"/>
              </v:shape>
            </v:group>
            <v:group style="position:absolute;left:7700;top:741;width:2;height:24" coordorigin="7700,741" coordsize="2,24">
              <v:shape style="position:absolute;left:7700;top:741;width:2;height:24" coordorigin="7700,741" coordsize="0,24" path="m7700,741l7700,765e" filled="false" stroked="true" strokeweight=".098107pt" strokecolor="#ff0000">
                <v:path arrowok="t"/>
              </v:shape>
            </v:group>
            <v:group style="position:absolute;left:7689;top:753;width:24;height:2" coordorigin="7689,753" coordsize="24,2">
              <v:shape style="position:absolute;left:7689;top:753;width:24;height:2" coordorigin="7689,753" coordsize="24,0" path="m7689,753l7712,753e" filled="false" stroked="true" strokeweight=".09927pt" strokecolor="#ff0000">
                <v:path arrowok="t"/>
              </v:shape>
            </v:group>
            <v:group style="position:absolute;left:7700;top:741;width:2;height:24" coordorigin="7700,741" coordsize="2,24">
              <v:shape style="position:absolute;left:7700;top:741;width:2;height:24" coordorigin="7700,741" coordsize="0,24" path="m7700,741l7700,764e" filled="false" stroked="true" strokeweight=".098107pt" strokecolor="#ff0000">
                <v:path arrowok="t"/>
              </v:shape>
            </v:group>
            <v:group style="position:absolute;left:7689;top:752;width:24;height:2" coordorigin="7689,752" coordsize="24,2">
              <v:shape style="position:absolute;left:7689;top:752;width:24;height:2" coordorigin="7689,752" coordsize="24,0" path="m7689,752l7712,752e" filled="false" stroked="true" strokeweight=".09927pt" strokecolor="#ff0000">
                <v:path arrowok="t"/>
              </v:shape>
            </v:group>
            <v:group style="position:absolute;left:7700;top:740;width:2;height:24" coordorigin="7700,740" coordsize="2,24">
              <v:shape style="position:absolute;left:7700;top:740;width:2;height:24" coordorigin="7700,740" coordsize="0,24" path="m7700,740l7700,764e" filled="false" stroked="true" strokeweight=".098107pt" strokecolor="#ff0000">
                <v:path arrowok="t"/>
              </v:shape>
            </v:group>
            <v:group style="position:absolute;left:7689;top:752;width:24;height:2" coordorigin="7689,752" coordsize="24,2">
              <v:shape style="position:absolute;left:7689;top:752;width:24;height:2" coordorigin="7689,752" coordsize="24,0" path="m7689,752l7712,752e" filled="false" stroked="true" strokeweight=".09927pt" strokecolor="#ff0000">
                <v:path arrowok="t"/>
              </v:shape>
            </v:group>
            <v:group style="position:absolute;left:7700;top:740;width:2;height:24" coordorigin="7700,740" coordsize="2,24">
              <v:shape style="position:absolute;left:7700;top:740;width:2;height:24" coordorigin="7700,740" coordsize="0,24" path="m7700,740l7700,764e" filled="false" stroked="true" strokeweight=".098107pt" strokecolor="#ff0000">
                <v:path arrowok="t"/>
              </v:shape>
            </v:group>
            <v:group style="position:absolute;left:7689;top:752;width:24;height:2" coordorigin="7689,752" coordsize="24,2">
              <v:shape style="position:absolute;left:7689;top:752;width:24;height:2" coordorigin="7689,752" coordsize="24,0" path="m7689,752l7712,752e" filled="false" stroked="true" strokeweight=".09927pt" strokecolor="#ff0000">
                <v:path arrowok="t"/>
              </v:shape>
            </v:group>
            <v:group style="position:absolute;left:7700;top:740;width:2;height:24" coordorigin="7700,740" coordsize="2,24">
              <v:shape style="position:absolute;left:7700;top:740;width:2;height:24" coordorigin="7700,740" coordsize="0,24" path="m7700,740l7700,763e" filled="false" stroked="true" strokeweight=".098107pt" strokecolor="#ff0000">
                <v:path arrowok="t"/>
              </v:shape>
            </v:group>
            <v:group style="position:absolute;left:7689;top:751;width:24;height:2" coordorigin="7689,751" coordsize="24,2">
              <v:shape style="position:absolute;left:7689;top:751;width:24;height:2" coordorigin="7689,751" coordsize="24,0" path="m7689,751l7712,751e" filled="false" stroked="true" strokeweight=".09927pt" strokecolor="#ff0000">
                <v:path arrowok="t"/>
              </v:shape>
            </v:group>
            <v:group style="position:absolute;left:7700;top:739;width:2;height:24" coordorigin="7700,739" coordsize="2,24">
              <v:shape style="position:absolute;left:7700;top:739;width:2;height:24" coordorigin="7700,739" coordsize="0,24" path="m7700,739l7700,763e" filled="false" stroked="true" strokeweight=".098107pt" strokecolor="#ff0000">
                <v:path arrowok="t"/>
              </v:shape>
            </v:group>
            <v:group style="position:absolute;left:7689;top:751;width:24;height:2" coordorigin="7689,751" coordsize="24,2">
              <v:shape style="position:absolute;left:7689;top:751;width:24;height:2" coordorigin="7689,751" coordsize="24,0" path="m7689,751l7712,751e" filled="false" stroked="true" strokeweight=".09927pt" strokecolor="#ff0000">
                <v:path arrowok="t"/>
              </v:shape>
            </v:group>
            <v:group style="position:absolute;left:7700;top:739;width:2;height:24" coordorigin="7700,739" coordsize="2,24">
              <v:shape style="position:absolute;left:7700;top:739;width:2;height:24" coordorigin="7700,739" coordsize="0,24" path="m7700,739l7700,763e" filled="false" stroked="true" strokeweight=".098107pt" strokecolor="#ff0000">
                <v:path arrowok="t"/>
              </v:shape>
            </v:group>
            <v:group style="position:absolute;left:7689;top:751;width:24;height:2" coordorigin="7689,751" coordsize="24,2">
              <v:shape style="position:absolute;left:7689;top:751;width:24;height:2" coordorigin="7689,751" coordsize="24,0" path="m7689,751l7712,751e" filled="false" stroked="true" strokeweight=".09927pt" strokecolor="#ff0000">
                <v:path arrowok="t"/>
              </v:shape>
            </v:group>
            <v:group style="position:absolute;left:7700;top:739;width:2;height:24" coordorigin="7700,739" coordsize="2,24">
              <v:shape style="position:absolute;left:7700;top:739;width:2;height:24" coordorigin="7700,739" coordsize="0,24" path="m7700,739l7700,762e" filled="false" stroked="true" strokeweight=".098107pt" strokecolor="#ff0000">
                <v:path arrowok="t"/>
              </v:shape>
            </v:group>
            <v:group style="position:absolute;left:7689;top:750;width:24;height:2" coordorigin="7689,750" coordsize="24,2">
              <v:shape style="position:absolute;left:7689;top:750;width:24;height:2" coordorigin="7689,750" coordsize="24,0" path="m7689,750l7712,750e" filled="false" stroked="true" strokeweight=".09927pt" strokecolor="#ff0000">
                <v:path arrowok="t"/>
              </v:shape>
            </v:group>
            <v:group style="position:absolute;left:7700;top:738;width:2;height:24" coordorigin="7700,738" coordsize="2,24">
              <v:shape style="position:absolute;left:7700;top:738;width:2;height:24" coordorigin="7700,738" coordsize="0,24" path="m7700,738l7700,762e" filled="false" stroked="true" strokeweight=".098107pt" strokecolor="#ff0000">
                <v:path arrowok="t"/>
              </v:shape>
            </v:group>
            <v:group style="position:absolute;left:7689;top:750;width:24;height:2" coordorigin="7689,750" coordsize="24,2">
              <v:shape style="position:absolute;left:7689;top:750;width:24;height:2" coordorigin="7689,750" coordsize="24,0" path="m7689,750l7712,750e" filled="false" stroked="true" strokeweight=".09927pt" strokecolor="#ff0000">
                <v:path arrowok="t"/>
              </v:shape>
            </v:group>
            <v:group style="position:absolute;left:7700;top:738;width:2;height:24" coordorigin="7700,738" coordsize="2,24">
              <v:shape style="position:absolute;left:7700;top:738;width:2;height:24" coordorigin="7700,738" coordsize="0,24" path="m7700,738l7700,762e" filled="false" stroked="true" strokeweight=".098107pt" strokecolor="#ff0000">
                <v:path arrowok="t"/>
              </v:shape>
            </v:group>
            <v:group style="position:absolute;left:7689;top:750;width:24;height:2" coordorigin="7689,750" coordsize="24,2">
              <v:shape style="position:absolute;left:7689;top:750;width:24;height:2" coordorigin="7689,750" coordsize="24,0" path="m7689,750l7712,750e" filled="false" stroked="true" strokeweight=".09927pt" strokecolor="#ff0000">
                <v:path arrowok="t"/>
              </v:shape>
            </v:group>
            <v:group style="position:absolute;left:7700;top:738;width:2;height:24" coordorigin="7700,738" coordsize="2,24">
              <v:shape style="position:absolute;left:7700;top:738;width:2;height:24" coordorigin="7700,738" coordsize="0,24" path="m7700,738l7700,761e" filled="false" stroked="true" strokeweight=".098107pt" strokecolor="#ff0000">
                <v:path arrowok="t"/>
              </v:shape>
            </v:group>
            <v:group style="position:absolute;left:7689;top:749;width:24;height:2" coordorigin="7689,749" coordsize="24,2">
              <v:shape style="position:absolute;left:7689;top:749;width:24;height:2" coordorigin="7689,749" coordsize="24,0" path="m7689,749l7712,749e" filled="false" stroked="true" strokeweight=".09927pt" strokecolor="#ff0000">
                <v:path arrowok="t"/>
              </v:shape>
            </v:group>
            <v:group style="position:absolute;left:7700;top:737;width:2;height:24" coordorigin="7700,737" coordsize="2,24">
              <v:shape style="position:absolute;left:7700;top:737;width:2;height:24" coordorigin="7700,737" coordsize="0,24" path="m7700,737l7700,761e" filled="false" stroked="true" strokeweight=".098107pt" strokecolor="#ff0000">
                <v:path arrowok="t"/>
              </v:shape>
            </v:group>
            <v:group style="position:absolute;left:7689;top:749;width:24;height:2" coordorigin="7689,749" coordsize="24,2">
              <v:shape style="position:absolute;left:7689;top:749;width:24;height:2" coordorigin="7689,749" coordsize="24,0" path="m7689,749l7712,749e" filled="false" stroked="true" strokeweight=".09927pt" strokecolor="#ff0000">
                <v:path arrowok="t"/>
              </v:shape>
            </v:group>
            <v:group style="position:absolute;left:7700;top:737;width:2;height:24" coordorigin="7700,737" coordsize="2,24">
              <v:shape style="position:absolute;left:7700;top:737;width:2;height:24" coordorigin="7700,737" coordsize="0,24" path="m7700,737l7700,761e" filled="false" stroked="true" strokeweight=".098107pt" strokecolor="#ff0000">
                <v:path arrowok="t"/>
              </v:shape>
            </v:group>
            <v:group style="position:absolute;left:7689;top:749;width:24;height:2" coordorigin="7689,749" coordsize="24,2">
              <v:shape style="position:absolute;left:7689;top:749;width:24;height:2" coordorigin="7689,749" coordsize="24,0" path="m7689,749l7712,749e" filled="false" stroked="true" strokeweight=".09927pt" strokecolor="#ff0000">
                <v:path arrowok="t"/>
              </v:shape>
            </v:group>
            <v:group style="position:absolute;left:7700;top:737;width:2;height:24" coordorigin="7700,737" coordsize="2,24">
              <v:shape style="position:absolute;left:7700;top:737;width:2;height:24" coordorigin="7700,737" coordsize="0,24" path="m7700,737l7700,760e" filled="false" stroked="true" strokeweight=".098107pt" strokecolor="#ff0000">
                <v:path arrowok="t"/>
              </v:shape>
            </v:group>
            <v:group style="position:absolute;left:7689;top:748;width:24;height:2" coordorigin="7689,748" coordsize="24,2">
              <v:shape style="position:absolute;left:7689;top:748;width:24;height:2" coordorigin="7689,748" coordsize="24,0" path="m7689,748l7712,748e" filled="false" stroked="true" strokeweight=".09927pt" strokecolor="#ff0000">
                <v:path arrowok="t"/>
              </v:shape>
            </v:group>
            <v:group style="position:absolute;left:7700;top:736;width:2;height:24" coordorigin="7700,736" coordsize="2,24">
              <v:shape style="position:absolute;left:7700;top:736;width:2;height:24" coordorigin="7700,736" coordsize="0,24" path="m7700,736l7700,760e" filled="false" stroked="true" strokeweight=".098107pt" strokecolor="#ff0000">
                <v:path arrowok="t"/>
              </v:shape>
            </v:group>
            <v:group style="position:absolute;left:7689;top:748;width:24;height:2" coordorigin="7689,748" coordsize="24,2">
              <v:shape style="position:absolute;left:7689;top:748;width:24;height:2" coordorigin="7689,748" coordsize="24,0" path="m7689,748l7712,748e" filled="false" stroked="true" strokeweight=".09927pt" strokecolor="#ff0000">
                <v:path arrowok="t"/>
              </v:shape>
            </v:group>
            <v:group style="position:absolute;left:7700;top:736;width:2;height:24" coordorigin="7700,736" coordsize="2,24">
              <v:shape style="position:absolute;left:7700;top:736;width:2;height:24" coordorigin="7700,736" coordsize="0,24" path="m7700,736l7700,760e" filled="false" stroked="true" strokeweight=".098107pt" strokecolor="#ff0000">
                <v:path arrowok="t"/>
              </v:shape>
            </v:group>
            <v:group style="position:absolute;left:7689;top:747;width:24;height:2" coordorigin="7689,747" coordsize="24,2">
              <v:shape style="position:absolute;left:7689;top:747;width:24;height:2" coordorigin="7689,747" coordsize="24,0" path="m7689,747l7712,747e" filled="false" stroked="true" strokeweight=".09927pt" strokecolor="#ff0000">
                <v:path arrowok="t"/>
              </v:shape>
            </v:group>
            <v:group style="position:absolute;left:7700;top:735;width:2;height:24" coordorigin="7700,735" coordsize="2,24">
              <v:shape style="position:absolute;left:7700;top:735;width:2;height:24" coordorigin="7700,735" coordsize="0,24" path="m7700,735l7700,759e" filled="false" stroked="true" strokeweight=".098107pt" strokecolor="#ff0000">
                <v:path arrowok="t"/>
              </v:shape>
            </v:group>
            <v:group style="position:absolute;left:7689;top:747;width:24;height:2" coordorigin="7689,747" coordsize="24,2">
              <v:shape style="position:absolute;left:7689;top:747;width:24;height:2" coordorigin="7689,747" coordsize="24,0" path="m7689,747l7712,747e" filled="false" stroked="true" strokeweight=".09927pt" strokecolor="#ff0000">
                <v:path arrowok="t"/>
              </v:shape>
            </v:group>
            <v:group style="position:absolute;left:7700;top:735;width:2;height:24" coordorigin="7700,735" coordsize="2,24">
              <v:shape style="position:absolute;left:7700;top:735;width:2;height:24" coordorigin="7700,735" coordsize="0,24" path="m7700,735l7700,759e" filled="false" stroked="true" strokeweight=".098107pt" strokecolor="#ff0000">
                <v:path arrowok="t"/>
              </v:shape>
            </v:group>
            <v:group style="position:absolute;left:7689;top:747;width:24;height:2" coordorigin="7689,747" coordsize="24,2">
              <v:shape style="position:absolute;left:7689;top:747;width:24;height:2" coordorigin="7689,747" coordsize="24,0" path="m7689,747l7712,747e" filled="false" stroked="true" strokeweight=".09927pt" strokecolor="#ff0000">
                <v:path arrowok="t"/>
              </v:shape>
            </v:group>
            <v:group style="position:absolute;left:7700;top:735;width:2;height:24" coordorigin="7700,735" coordsize="2,24">
              <v:shape style="position:absolute;left:7700;top:735;width:2;height:24" coordorigin="7700,735" coordsize="0,24" path="m7700,735l7700,759e" filled="false" stroked="true" strokeweight=".098107pt" strokecolor="#ff0000">
                <v:path arrowok="t"/>
              </v:shape>
            </v:group>
            <v:group style="position:absolute;left:7689;top:746;width:24;height:2" coordorigin="7689,746" coordsize="24,2">
              <v:shape style="position:absolute;left:7689;top:746;width:24;height:2" coordorigin="7689,746" coordsize="24,0" path="m7689,746l7712,746e" filled="false" stroked="true" strokeweight=".09927pt" strokecolor="#ff0000">
                <v:path arrowok="t"/>
              </v:shape>
            </v:group>
            <v:group style="position:absolute;left:7700;top:734;width:2;height:24" coordorigin="7700,734" coordsize="2,24">
              <v:shape style="position:absolute;left:7700;top:734;width:2;height:24" coordorigin="7700,734" coordsize="0,24" path="m7700,734l7700,758e" filled="false" stroked="true" strokeweight=".098107pt" strokecolor="#ff0000">
                <v:path arrowok="t"/>
              </v:shape>
            </v:group>
            <v:group style="position:absolute;left:7689;top:746;width:24;height:2" coordorigin="7689,746" coordsize="24,2">
              <v:shape style="position:absolute;left:7689;top:746;width:24;height:2" coordorigin="7689,746" coordsize="24,0" path="m7689,746l7712,746e" filled="false" stroked="true" strokeweight=".09927pt" strokecolor="#ff0000">
                <v:path arrowok="t"/>
              </v:shape>
            </v:group>
            <v:group style="position:absolute;left:7700;top:734;width:2;height:24" coordorigin="7700,734" coordsize="2,24">
              <v:shape style="position:absolute;left:7700;top:734;width:2;height:24" coordorigin="7700,734" coordsize="0,24" path="m7700,734l7700,758e" filled="false" stroked="true" strokeweight=".098107pt" strokecolor="#ff0000">
                <v:path arrowok="t"/>
              </v:shape>
            </v:group>
            <v:group style="position:absolute;left:7689;top:746;width:24;height:2" coordorigin="7689,746" coordsize="24,2">
              <v:shape style="position:absolute;left:7689;top:746;width:24;height:2" coordorigin="7689,746" coordsize="24,0" path="m7689,746l7712,746e" filled="false" stroked="true" strokeweight=".09927pt" strokecolor="#ff0000">
                <v:path arrowok="t"/>
              </v:shape>
            </v:group>
            <v:group style="position:absolute;left:7700;top:734;width:2;height:24" coordorigin="7700,734" coordsize="2,24">
              <v:shape style="position:absolute;left:7700;top:734;width:2;height:24" coordorigin="7700,734" coordsize="0,24" path="m7700,734l7700,758e" filled="false" stroked="true" strokeweight=".098107pt" strokecolor="#ff0000">
                <v:path arrowok="t"/>
              </v:shape>
            </v:group>
            <v:group style="position:absolute;left:7689;top:745;width:24;height:2" coordorigin="7689,745" coordsize="24,2">
              <v:shape style="position:absolute;left:7689;top:745;width:24;height:2" coordorigin="7689,745" coordsize="24,0" path="m7689,745l7712,745e" filled="false" stroked="true" strokeweight=".09927pt" strokecolor="#ff0000">
                <v:path arrowok="t"/>
              </v:shape>
            </v:group>
            <v:group style="position:absolute;left:7700;top:733;width:2;height:24" coordorigin="7700,733" coordsize="2,24">
              <v:shape style="position:absolute;left:7700;top:733;width:2;height:24" coordorigin="7700,733" coordsize="0,24" path="m7700,733l7700,757e" filled="false" stroked="true" strokeweight=".098107pt" strokecolor="#ff0000">
                <v:path arrowok="t"/>
              </v:shape>
            </v:group>
            <v:group style="position:absolute;left:7689;top:745;width:24;height:2" coordorigin="7689,745" coordsize="24,2">
              <v:shape style="position:absolute;left:7689;top:745;width:24;height:2" coordorigin="7689,745" coordsize="24,0" path="m7689,745l7712,745e" filled="false" stroked="true" strokeweight=".09927pt" strokecolor="#ff0000">
                <v:path arrowok="t"/>
              </v:shape>
            </v:group>
            <v:group style="position:absolute;left:7700;top:733;width:2;height:24" coordorigin="7700,733" coordsize="2,24">
              <v:shape style="position:absolute;left:7700;top:733;width:2;height:24" coordorigin="7700,733" coordsize="0,24" path="m7700,733l7700,757e" filled="false" stroked="true" strokeweight=".098107pt" strokecolor="#ff0000">
                <v:path arrowok="t"/>
              </v:shape>
            </v:group>
            <v:group style="position:absolute;left:7689;top:745;width:24;height:2" coordorigin="7689,745" coordsize="24,2">
              <v:shape style="position:absolute;left:7689;top:745;width:24;height:2" coordorigin="7689,745" coordsize="24,0" path="m7689,745l7712,745e" filled="false" stroked="true" strokeweight=".09927pt" strokecolor="#ff0000">
                <v:path arrowok="t"/>
              </v:shape>
            </v:group>
            <v:group style="position:absolute;left:7700;top:733;width:2;height:24" coordorigin="7700,733" coordsize="2,24">
              <v:shape style="position:absolute;left:7700;top:733;width:2;height:24" coordorigin="7700,733" coordsize="0,24" path="m7700,733l7700,757e" filled="false" stroked="true" strokeweight=".098107pt" strokecolor="#ff0000">
                <v:path arrowok="t"/>
              </v:shape>
            </v:group>
            <v:group style="position:absolute;left:7689;top:744;width:24;height:2" coordorigin="7689,744" coordsize="24,2">
              <v:shape style="position:absolute;left:7689;top:744;width:24;height:2" coordorigin="7689,744" coordsize="24,0" path="m7689,744l7712,744e" filled="false" stroked="true" strokeweight=".09927pt" strokecolor="#ff0000">
                <v:path arrowok="t"/>
              </v:shape>
            </v:group>
            <v:group style="position:absolute;left:7700;top:732;width:2;height:24" coordorigin="7700,732" coordsize="2,24">
              <v:shape style="position:absolute;left:7700;top:732;width:2;height:24" coordorigin="7700,732" coordsize="0,24" path="m7700,732l7700,756e" filled="false" stroked="true" strokeweight=".098107pt" strokecolor="#ff0000">
                <v:path arrowok="t"/>
              </v:shape>
            </v:group>
            <v:group style="position:absolute;left:7689;top:744;width:24;height:2" coordorigin="7689,744" coordsize="24,2">
              <v:shape style="position:absolute;left:7689;top:744;width:24;height:2" coordorigin="7689,744" coordsize="24,0" path="m7689,744l7712,744e" filled="false" stroked="true" strokeweight=".09927pt" strokecolor="#ff0000">
                <v:path arrowok="t"/>
              </v:shape>
            </v:group>
            <v:group style="position:absolute;left:7700;top:732;width:2;height:24" coordorigin="7700,732" coordsize="2,24">
              <v:shape style="position:absolute;left:7700;top:732;width:2;height:24" coordorigin="7700,732" coordsize="0,24" path="m7700,732l7700,756e" filled="false" stroked="true" strokeweight=".098107pt" strokecolor="#ff0000">
                <v:path arrowok="t"/>
              </v:shape>
            </v:group>
            <v:group style="position:absolute;left:7689;top:744;width:24;height:2" coordorigin="7689,744" coordsize="24,2">
              <v:shape style="position:absolute;left:7689;top:744;width:24;height:2" coordorigin="7689,744" coordsize="24,0" path="m7689,744l7712,744e" filled="false" stroked="true" strokeweight=".09927pt" strokecolor="#ff0000">
                <v:path arrowok="t"/>
              </v:shape>
            </v:group>
            <v:group style="position:absolute;left:7700;top:732;width:2;height:24" coordorigin="7700,732" coordsize="2,24">
              <v:shape style="position:absolute;left:7700;top:732;width:2;height:24" coordorigin="7700,732" coordsize="0,24" path="m7700,732l7700,756e" filled="false" stroked="true" strokeweight=".098107pt" strokecolor="#ff0000">
                <v:path arrowok="t"/>
              </v:shape>
            </v:group>
            <v:group style="position:absolute;left:7689;top:743;width:24;height:2" coordorigin="7689,743" coordsize="24,2">
              <v:shape style="position:absolute;left:7689;top:743;width:24;height:2" coordorigin="7689,743" coordsize="24,0" path="m7689,743l7712,743e" filled="false" stroked="true" strokeweight=".09927pt" strokecolor="#ff0000">
                <v:path arrowok="t"/>
              </v:shape>
            </v:group>
            <v:group style="position:absolute;left:7700;top:731;width:2;height:24" coordorigin="7700,731" coordsize="2,24">
              <v:shape style="position:absolute;left:7700;top:731;width:2;height:24" coordorigin="7700,731" coordsize="0,24" path="m7700,731l7700,755e" filled="false" stroked="true" strokeweight=".098107pt" strokecolor="#ff0000">
                <v:path arrowok="t"/>
              </v:shape>
            </v:group>
            <v:group style="position:absolute;left:7689;top:743;width:24;height:2" coordorigin="7689,743" coordsize="24,2">
              <v:shape style="position:absolute;left:7689;top:743;width:24;height:2" coordorigin="7689,743" coordsize="24,0" path="m7689,743l7712,743e" filled="false" stroked="true" strokeweight=".09927pt" strokecolor="#ff0000">
                <v:path arrowok="t"/>
              </v:shape>
            </v:group>
            <v:group style="position:absolute;left:7700;top:731;width:2;height:24" coordorigin="7700,731" coordsize="2,24">
              <v:shape style="position:absolute;left:7700;top:731;width:2;height:24" coordorigin="7700,731" coordsize="0,24" path="m7700,731l7700,755e" filled="false" stroked="true" strokeweight=".098107pt" strokecolor="#ff0000">
                <v:path arrowok="t"/>
              </v:shape>
            </v:group>
            <v:group style="position:absolute;left:7689;top:743;width:24;height:2" coordorigin="7689,743" coordsize="24,2">
              <v:shape style="position:absolute;left:7689;top:743;width:24;height:2" coordorigin="7689,743" coordsize="24,0" path="m7689,743l7712,743e" filled="false" stroked="true" strokeweight=".09927pt" strokecolor="#ff0000">
                <v:path arrowok="t"/>
              </v:shape>
            </v:group>
            <v:group style="position:absolute;left:7700;top:731;width:2;height:24" coordorigin="7700,731" coordsize="2,24">
              <v:shape style="position:absolute;left:7700;top:731;width:2;height:24" coordorigin="7700,731" coordsize="0,24" path="m7700,731l7700,755e" filled="false" stroked="true" strokeweight=".098107pt" strokecolor="#ff0000">
                <v:path arrowok="t"/>
              </v:shape>
            </v:group>
            <v:group style="position:absolute;left:7689;top:742;width:24;height:2" coordorigin="7689,742" coordsize="24,2">
              <v:shape style="position:absolute;left:7689;top:742;width:24;height:2" coordorigin="7689,742" coordsize="24,0" path="m7689,742l7712,742e" filled="false" stroked="true" strokeweight=".09927pt" strokecolor="#ff0000">
                <v:path arrowok="t"/>
              </v:shape>
            </v:group>
            <v:group style="position:absolute;left:7700;top:730;width:2;height:24" coordorigin="7700,730" coordsize="2,24">
              <v:shape style="position:absolute;left:7700;top:730;width:2;height:24" coordorigin="7700,730" coordsize="0,24" path="m7700,730l7700,754e" filled="false" stroked="true" strokeweight=".098107pt" strokecolor="#ff0000">
                <v:path arrowok="t"/>
              </v:shape>
            </v:group>
            <v:group style="position:absolute;left:7689;top:742;width:24;height:2" coordorigin="7689,742" coordsize="24,2">
              <v:shape style="position:absolute;left:7689;top:742;width:24;height:2" coordorigin="7689,742" coordsize="24,0" path="m7689,742l7712,742e" filled="false" stroked="true" strokeweight=".09927pt" strokecolor="#ff0000">
                <v:path arrowok="t"/>
              </v:shape>
            </v:group>
            <v:group style="position:absolute;left:7700;top:730;width:2;height:24" coordorigin="7700,730" coordsize="2,24">
              <v:shape style="position:absolute;left:7700;top:730;width:2;height:24" coordorigin="7700,730" coordsize="0,24" path="m7700,730l7700,754e" filled="false" stroked="true" strokeweight=".098107pt" strokecolor="#ff0000">
                <v:path arrowok="t"/>
              </v:shape>
            </v:group>
            <v:group style="position:absolute;left:7689;top:742;width:24;height:2" coordorigin="7689,742" coordsize="24,2">
              <v:shape style="position:absolute;left:7689;top:742;width:24;height:2" coordorigin="7689,742" coordsize="24,0" path="m7689,742l7712,742e" filled="false" stroked="true" strokeweight=".09927pt" strokecolor="#ff0000">
                <v:path arrowok="t"/>
              </v:shape>
            </v:group>
            <v:group style="position:absolute;left:7700;top:730;width:2;height:24" coordorigin="7700,730" coordsize="2,24">
              <v:shape style="position:absolute;left:7700;top:730;width:2;height:24" coordorigin="7700,730" coordsize="0,24" path="m7700,730l7700,754e" filled="false" stroked="true" strokeweight=".098107pt" strokecolor="#ff0000">
                <v:path arrowok="t"/>
              </v:shape>
            </v:group>
            <v:group style="position:absolute;left:7689;top:741;width:24;height:2" coordorigin="7689,741" coordsize="24,2">
              <v:shape style="position:absolute;left:7689;top:741;width:24;height:2" coordorigin="7689,741" coordsize="24,0" path="m7689,741l7712,741e" filled="false" stroked="true" strokeweight=".09927pt" strokecolor="#ff0000">
                <v:path arrowok="t"/>
              </v:shape>
            </v:group>
            <v:group style="position:absolute;left:7700;top:729;width:2;height:24" coordorigin="7700,729" coordsize="2,24">
              <v:shape style="position:absolute;left:7700;top:729;width:2;height:24" coordorigin="7700,729" coordsize="0,24" path="m7700,729l7700,753e" filled="false" stroked="true" strokeweight=".098107pt" strokecolor="#ff0000">
                <v:path arrowok="t"/>
              </v:shape>
            </v:group>
            <v:group style="position:absolute;left:7689;top:741;width:24;height:2" coordorigin="7689,741" coordsize="24,2">
              <v:shape style="position:absolute;left:7689;top:741;width:24;height:2" coordorigin="7689,741" coordsize="24,0" path="m7689,741l7712,741e" filled="false" stroked="true" strokeweight=".09927pt" strokecolor="#ff0000">
                <v:path arrowok="t"/>
              </v:shape>
            </v:group>
            <v:group style="position:absolute;left:7700;top:729;width:2;height:24" coordorigin="7700,729" coordsize="2,24">
              <v:shape style="position:absolute;left:7700;top:729;width:2;height:24" coordorigin="7700,729" coordsize="0,24" path="m7700,729l7700,753e" filled="false" stroked="true" strokeweight=".098107pt" strokecolor="#ff0000">
                <v:path arrowok="t"/>
              </v:shape>
            </v:group>
            <v:group style="position:absolute;left:7689;top:740;width:24;height:2" coordorigin="7689,740" coordsize="24,2">
              <v:shape style="position:absolute;left:7689;top:740;width:24;height:2" coordorigin="7689,740" coordsize="24,0" path="m7689,740l7712,740e" filled="false" stroked="true" strokeweight=".09927pt" strokecolor="#ff0000">
                <v:path arrowok="t"/>
              </v:shape>
            </v:group>
            <v:group style="position:absolute;left:7700;top:728;width:2;height:24" coordorigin="7700,728" coordsize="2,24">
              <v:shape style="position:absolute;left:7700;top:728;width:2;height:24" coordorigin="7700,728" coordsize="0,24" path="m7700,728l7700,752e" filled="false" stroked="true" strokeweight=".098107pt" strokecolor="#ff0000">
                <v:path arrowok="t"/>
              </v:shape>
            </v:group>
            <v:group style="position:absolute;left:7689;top:740;width:24;height:2" coordorigin="7689,740" coordsize="24,2">
              <v:shape style="position:absolute;left:7689;top:740;width:24;height:2" coordorigin="7689,740" coordsize="24,0" path="m7689,740l7712,740e" filled="false" stroked="true" strokeweight=".09927pt" strokecolor="#ff0000">
                <v:path arrowok="t"/>
              </v:shape>
            </v:group>
            <v:group style="position:absolute;left:7700;top:728;width:2;height:24" coordorigin="7700,728" coordsize="2,24">
              <v:shape style="position:absolute;left:7700;top:728;width:2;height:24" coordorigin="7700,728" coordsize="0,24" path="m7700,728l7700,752e" filled="false" stroked="true" strokeweight=".098107pt" strokecolor="#ff0000">
                <v:path arrowok="t"/>
              </v:shape>
            </v:group>
            <v:group style="position:absolute;left:7689;top:740;width:24;height:2" coordorigin="7689,740" coordsize="24,2">
              <v:shape style="position:absolute;left:7689;top:740;width:24;height:2" coordorigin="7689,740" coordsize="24,0" path="m7689,740l7712,740e" filled="false" stroked="true" strokeweight=".09927pt" strokecolor="#ff0000">
                <v:path arrowok="t"/>
              </v:shape>
            </v:group>
            <v:group style="position:absolute;left:7700;top:728;width:2;height:24" coordorigin="7700,728" coordsize="2,24">
              <v:shape style="position:absolute;left:7700;top:728;width:2;height:24" coordorigin="7700,728" coordsize="0,24" path="m7700,728l7700,752e" filled="false" stroked="true" strokeweight=".098107pt" strokecolor="#ff0000">
                <v:path arrowok="t"/>
              </v:shape>
            </v:group>
            <v:group style="position:absolute;left:7689;top:739;width:24;height:2" coordorigin="7689,739" coordsize="24,2">
              <v:shape style="position:absolute;left:7689;top:739;width:24;height:2" coordorigin="7689,739" coordsize="24,0" path="m7689,739l7712,739e" filled="false" stroked="true" strokeweight=".09927pt" strokecolor="#ff0000">
                <v:path arrowok="t"/>
              </v:shape>
            </v:group>
            <v:group style="position:absolute;left:7700;top:727;width:2;height:24" coordorigin="7700,727" coordsize="2,24">
              <v:shape style="position:absolute;left:7700;top:727;width:2;height:24" coordorigin="7700,727" coordsize="0,24" path="m7700,727l7700,751e" filled="false" stroked="true" strokeweight=".098107pt" strokecolor="#ff0000">
                <v:path arrowok="t"/>
              </v:shape>
            </v:group>
            <v:group style="position:absolute;left:7689;top:739;width:24;height:2" coordorigin="7689,739" coordsize="24,2">
              <v:shape style="position:absolute;left:7689;top:739;width:24;height:2" coordorigin="7689,739" coordsize="24,0" path="m7689,739l7712,739e" filled="false" stroked="true" strokeweight=".09927pt" strokecolor="#ff0000">
                <v:path arrowok="t"/>
              </v:shape>
            </v:group>
            <v:group style="position:absolute;left:7700;top:727;width:2;height:24" coordorigin="7700,727" coordsize="2,24">
              <v:shape style="position:absolute;left:7700;top:727;width:2;height:24" coordorigin="7700,727" coordsize="0,24" path="m7700,727l7700,751e" filled="false" stroked="true" strokeweight=".098107pt" strokecolor="#ff0000">
                <v:path arrowok="t"/>
              </v:shape>
            </v:group>
            <v:group style="position:absolute;left:7689;top:739;width:24;height:2" coordorigin="7689,739" coordsize="24,2">
              <v:shape style="position:absolute;left:7689;top:739;width:24;height:2" coordorigin="7689,739" coordsize="24,0" path="m7689,739l7712,739e" filled="false" stroked="true" strokeweight=".09927pt" strokecolor="#ff0000">
                <v:path arrowok="t"/>
              </v:shape>
            </v:group>
            <v:group style="position:absolute;left:7700;top:727;width:2;height:24" coordorigin="7700,727" coordsize="2,24">
              <v:shape style="position:absolute;left:7700;top:727;width:2;height:24" coordorigin="7700,727" coordsize="0,24" path="m7700,727l7700,751e" filled="false" stroked="true" strokeweight=".098107pt" strokecolor="#ff0000">
                <v:path arrowok="t"/>
              </v:shape>
            </v:group>
            <v:group style="position:absolute;left:7689;top:738;width:24;height:2" coordorigin="7689,738" coordsize="24,2">
              <v:shape style="position:absolute;left:7689;top:738;width:24;height:2" coordorigin="7689,738" coordsize="24,0" path="m7689,738l7712,738e" filled="false" stroked="true" strokeweight=".09927pt" strokecolor="#ff0000">
                <v:path arrowok="t"/>
              </v:shape>
            </v:group>
            <v:group style="position:absolute;left:7700;top:727;width:2;height:24" coordorigin="7700,727" coordsize="2,24">
              <v:shape style="position:absolute;left:7700;top:727;width:2;height:24" coordorigin="7700,727" coordsize="0,24" path="m7700,727l7700,750e" filled="false" stroked="true" strokeweight=".098107pt" strokecolor="#ff0000">
                <v:path arrowok="t"/>
              </v:shape>
            </v:group>
            <v:group style="position:absolute;left:7689;top:738;width:24;height:2" coordorigin="7689,738" coordsize="24,2">
              <v:shape style="position:absolute;left:7689;top:738;width:24;height:2" coordorigin="7689,738" coordsize="24,0" path="m7689,738l7712,738e" filled="false" stroked="true" strokeweight=".09927pt" strokecolor="#ff0000">
                <v:path arrowok="t"/>
              </v:shape>
            </v:group>
            <v:group style="position:absolute;left:7700;top:726;width:2;height:24" coordorigin="7700,726" coordsize="2,24">
              <v:shape style="position:absolute;left:7700;top:726;width:2;height:24" coordorigin="7700,726" coordsize="0,24" path="m7700,726l7700,750e" filled="false" stroked="true" strokeweight=".098107pt" strokecolor="#ff0000">
                <v:path arrowok="t"/>
              </v:shape>
            </v:group>
            <v:group style="position:absolute;left:7689;top:738;width:24;height:2" coordorigin="7689,738" coordsize="24,2">
              <v:shape style="position:absolute;left:7689;top:738;width:24;height:2" coordorigin="7689,738" coordsize="24,0" path="m7689,738l7712,738e" filled="false" stroked="true" strokeweight=".09927pt" strokecolor="#ff0000">
                <v:path arrowok="t"/>
              </v:shape>
            </v:group>
            <v:group style="position:absolute;left:7700;top:726;width:2;height:24" coordorigin="7700,726" coordsize="2,24">
              <v:shape style="position:absolute;left:7700;top:726;width:2;height:24" coordorigin="7700,726" coordsize="0,24" path="m7700,726l7700,750e" filled="false" stroked="true" strokeweight=".098107pt" strokecolor="#ff0000">
                <v:path arrowok="t"/>
              </v:shape>
            </v:group>
            <v:group style="position:absolute;left:7689;top:737;width:24;height:2" coordorigin="7689,737" coordsize="24,2">
              <v:shape style="position:absolute;left:7689;top:737;width:24;height:2" coordorigin="7689,737" coordsize="24,0" path="m7689,737l7712,737e" filled="false" stroked="true" strokeweight=".09927pt" strokecolor="#ff0000">
                <v:path arrowok="t"/>
              </v:shape>
            </v:group>
            <v:group style="position:absolute;left:7700;top:726;width:2;height:24" coordorigin="7700,726" coordsize="2,24">
              <v:shape style="position:absolute;left:7700;top:726;width:2;height:24" coordorigin="7700,726" coordsize="0,24" path="m7700,726l7700,749e" filled="false" stroked="true" strokeweight=".098107pt" strokecolor="#ff0000">
                <v:path arrowok="t"/>
              </v:shape>
            </v:group>
            <v:group style="position:absolute;left:7689;top:737;width:24;height:2" coordorigin="7689,737" coordsize="24,2">
              <v:shape style="position:absolute;left:7689;top:737;width:24;height:2" coordorigin="7689,737" coordsize="24,0" path="m7689,737l7712,737e" filled="false" stroked="true" strokeweight=".09927pt" strokecolor="#ff0000">
                <v:path arrowok="t"/>
              </v:shape>
            </v:group>
            <v:group style="position:absolute;left:7700;top:725;width:2;height:24" coordorigin="7700,725" coordsize="2,24">
              <v:shape style="position:absolute;left:7700;top:725;width:2;height:24" coordorigin="7700,725" coordsize="0,24" path="m7700,725l7700,749e" filled="false" stroked="true" strokeweight=".098107pt" strokecolor="#ff0000">
                <v:path arrowok="t"/>
              </v:shape>
            </v:group>
            <v:group style="position:absolute;left:7689;top:737;width:24;height:2" coordorigin="7689,737" coordsize="24,2">
              <v:shape style="position:absolute;left:7689;top:737;width:24;height:2" coordorigin="7689,737" coordsize="24,0" path="m7689,737l7712,737e" filled="false" stroked="true" strokeweight=".09927pt" strokecolor="#ff0000">
                <v:path arrowok="t"/>
              </v:shape>
            </v:group>
            <v:group style="position:absolute;left:7700;top:725;width:2;height:24" coordorigin="7700,725" coordsize="2,24">
              <v:shape style="position:absolute;left:7700;top:725;width:2;height:24" coordorigin="7700,725" coordsize="0,24" path="m7700,725l7700,749e" filled="false" stroked="true" strokeweight=".098107pt" strokecolor="#ff0000">
                <v:path arrowok="t"/>
              </v:shape>
            </v:group>
            <v:group style="position:absolute;left:7689;top:736;width:24;height:2" coordorigin="7689,736" coordsize="24,2">
              <v:shape style="position:absolute;left:7689;top:736;width:24;height:2" coordorigin="7689,736" coordsize="24,0" path="m7689,736l7712,736e" filled="false" stroked="true" strokeweight=".09927pt" strokecolor="#ff0000">
                <v:path arrowok="t"/>
              </v:shape>
            </v:group>
            <v:group style="position:absolute;left:7700;top:725;width:2;height:24" coordorigin="7700,725" coordsize="2,24">
              <v:shape style="position:absolute;left:7700;top:725;width:2;height:24" coordorigin="7700,725" coordsize="0,24" path="m7700,725l7700,748e" filled="false" stroked="true" strokeweight=".098107pt" strokecolor="#ff0000">
                <v:path arrowok="t"/>
              </v:shape>
            </v:group>
            <v:group style="position:absolute;left:7689;top:736;width:24;height:2" coordorigin="7689,736" coordsize="24,2">
              <v:shape style="position:absolute;left:7689;top:736;width:24;height:2" coordorigin="7689,736" coordsize="24,0" path="m7689,736l7712,736e" filled="false" stroked="true" strokeweight=".09927pt" strokecolor="#ff0000">
                <v:path arrowok="t"/>
              </v:shape>
            </v:group>
            <v:group style="position:absolute;left:7700;top:724;width:2;height:24" coordorigin="7700,724" coordsize="2,24">
              <v:shape style="position:absolute;left:7700;top:724;width:2;height:24" coordorigin="7700,724" coordsize="0,24" path="m7700,724l7700,748e" filled="false" stroked="true" strokeweight=".098107pt" strokecolor="#ff0000">
                <v:path arrowok="t"/>
              </v:shape>
            </v:group>
            <v:group style="position:absolute;left:7689;top:736;width:24;height:2" coordorigin="7689,736" coordsize="24,2">
              <v:shape style="position:absolute;left:7689;top:736;width:24;height:2" coordorigin="7689,736" coordsize="24,0" path="m7689,736l7712,736e" filled="false" stroked="true" strokeweight=".09927pt" strokecolor="#ff0000">
                <v:path arrowok="t"/>
              </v:shape>
            </v:group>
            <v:group style="position:absolute;left:7700;top:724;width:2;height:24" coordorigin="7700,724" coordsize="2,24">
              <v:shape style="position:absolute;left:7700;top:724;width:2;height:24" coordorigin="7700,724" coordsize="0,24" path="m7700,724l7700,748e" filled="false" stroked="true" strokeweight=".098107pt" strokecolor="#ff0000">
                <v:path arrowok="t"/>
              </v:shape>
            </v:group>
            <v:group style="position:absolute;left:7689;top:735;width:24;height:2" coordorigin="7689,735" coordsize="24,2">
              <v:shape style="position:absolute;left:7689;top:735;width:24;height:2" coordorigin="7689,735" coordsize="24,0" path="m7689,735l7712,735e" filled="false" stroked="true" strokeweight=".09927pt" strokecolor="#ff0000">
                <v:path arrowok="t"/>
              </v:shape>
            </v:group>
            <v:group style="position:absolute;left:7700;top:724;width:2;height:24" coordorigin="7700,724" coordsize="2,24">
              <v:shape style="position:absolute;left:7700;top:724;width:2;height:24" coordorigin="7700,724" coordsize="0,24" path="m7700,724l7700,747e" filled="false" stroked="true" strokeweight=".098107pt" strokecolor="#ff0000">
                <v:path arrowok="t"/>
              </v:shape>
            </v:group>
            <v:group style="position:absolute;left:7689;top:735;width:24;height:2" coordorigin="7689,735" coordsize="24,2">
              <v:shape style="position:absolute;left:7689;top:735;width:24;height:2" coordorigin="7689,735" coordsize="24,0" path="m7689,735l7712,735e" filled="false" stroked="true" strokeweight=".09927pt" strokecolor="#ff0000">
                <v:path arrowok="t"/>
              </v:shape>
            </v:group>
            <v:group style="position:absolute;left:7700;top:723;width:2;height:24" coordorigin="7700,723" coordsize="2,24">
              <v:shape style="position:absolute;left:7700;top:723;width:2;height:24" coordorigin="7700,723" coordsize="0,24" path="m7700,723l7700,747e" filled="false" stroked="true" strokeweight=".098107pt" strokecolor="#ff0000">
                <v:path arrowok="t"/>
              </v:shape>
            </v:group>
            <v:group style="position:absolute;left:7689;top:735;width:24;height:2" coordorigin="7689,735" coordsize="24,2">
              <v:shape style="position:absolute;left:7689;top:735;width:24;height:2" coordorigin="7689,735" coordsize="24,0" path="m7689,735l7712,735e" filled="false" stroked="true" strokeweight=".09927pt" strokecolor="#ff0000">
                <v:path arrowok="t"/>
              </v:shape>
            </v:group>
            <v:group style="position:absolute;left:7700;top:723;width:2;height:24" coordorigin="7700,723" coordsize="2,24">
              <v:shape style="position:absolute;left:7700;top:723;width:2;height:24" coordorigin="7700,723" coordsize="0,24" path="m7700,723l7700,747e" filled="false" stroked="true" strokeweight=".098107pt" strokecolor="#ff0000">
                <v:path arrowok="t"/>
              </v:shape>
            </v:group>
            <v:group style="position:absolute;left:7689;top:734;width:24;height:2" coordorigin="7689,734" coordsize="24,2">
              <v:shape style="position:absolute;left:7689;top:734;width:24;height:2" coordorigin="7689,734" coordsize="24,0" path="m7689,734l7712,734e" filled="false" stroked="true" strokeweight=".09927pt" strokecolor="#ff0000">
                <v:path arrowok="t"/>
              </v:shape>
            </v:group>
            <v:group style="position:absolute;left:7700;top:723;width:2;height:24" coordorigin="7700,723" coordsize="2,24">
              <v:shape style="position:absolute;left:7700;top:723;width:2;height:24" coordorigin="7700,723" coordsize="0,24" path="m7700,723l7700,746e" filled="false" stroked="true" strokeweight=".098107pt" strokecolor="#ff0000">
                <v:path arrowok="t"/>
              </v:shape>
            </v:group>
            <v:group style="position:absolute;left:7689;top:734;width:24;height:2" coordorigin="7689,734" coordsize="24,2">
              <v:shape style="position:absolute;left:7689;top:734;width:24;height:2" coordorigin="7689,734" coordsize="24,0" path="m7689,734l7712,734e" filled="false" stroked="true" strokeweight=".09927pt" strokecolor="#ff0000">
                <v:path arrowok="t"/>
              </v:shape>
            </v:group>
            <v:group style="position:absolute;left:7700;top:722;width:2;height:24" coordorigin="7700,722" coordsize="2,24">
              <v:shape style="position:absolute;left:7700;top:722;width:2;height:24" coordorigin="7700,722" coordsize="0,24" path="m7700,722l7700,746e" filled="false" stroked="true" strokeweight=".098107pt" strokecolor="#ff0000">
                <v:path arrowok="t"/>
              </v:shape>
            </v:group>
            <v:group style="position:absolute;left:7689;top:734;width:24;height:2" coordorigin="7689,734" coordsize="24,2">
              <v:shape style="position:absolute;left:7689;top:734;width:24;height:2" coordorigin="7689,734" coordsize="24,0" path="m7689,734l7712,734e" filled="false" stroked="true" strokeweight=".09927pt" strokecolor="#ff0000">
                <v:path arrowok="t"/>
              </v:shape>
            </v:group>
            <v:group style="position:absolute;left:7700;top:722;width:2;height:24" coordorigin="7700,722" coordsize="2,24">
              <v:shape style="position:absolute;left:7700;top:722;width:2;height:24" coordorigin="7700,722" coordsize="0,24" path="m7700,722l7700,746e" filled="false" stroked="true" strokeweight=".098107pt" strokecolor="#ff0000">
                <v:path arrowok="t"/>
              </v:shape>
            </v:group>
            <v:group style="position:absolute;left:7689;top:733;width:24;height:2" coordorigin="7689,733" coordsize="24,2">
              <v:shape style="position:absolute;left:7689;top:733;width:24;height:2" coordorigin="7689,733" coordsize="24,0" path="m7689,733l7712,733e" filled="false" stroked="true" strokeweight=".09927pt" strokecolor="#ff0000">
                <v:path arrowok="t"/>
              </v:shape>
            </v:group>
            <v:group style="position:absolute;left:7700;top:722;width:2;height:24" coordorigin="7700,722" coordsize="2,24">
              <v:shape style="position:absolute;left:7700;top:722;width:2;height:24" coordorigin="7700,722" coordsize="0,24" path="m7700,722l7700,745e" filled="false" stroked="true" strokeweight=".098107pt" strokecolor="#ff0000">
                <v:path arrowok="t"/>
              </v:shape>
            </v:group>
            <v:group style="position:absolute;left:7689;top:733;width:24;height:2" coordorigin="7689,733" coordsize="24,2">
              <v:shape style="position:absolute;left:7689;top:733;width:24;height:2" coordorigin="7689,733" coordsize="24,0" path="m7689,733l7712,733e" filled="false" stroked="true" strokeweight=".09927pt" strokecolor="#ff0000">
                <v:path arrowok="t"/>
              </v:shape>
            </v:group>
            <v:group style="position:absolute;left:7700;top:721;width:2;height:24" coordorigin="7700,721" coordsize="2,24">
              <v:shape style="position:absolute;left:7700;top:721;width:2;height:24" coordorigin="7700,721" coordsize="0,24" path="m7700,721l7700,745e" filled="false" stroked="true" strokeweight=".098107pt" strokecolor="#ff0000">
                <v:path arrowok="t"/>
              </v:shape>
            </v:group>
            <v:group style="position:absolute;left:7689;top:732;width:24;height:2" coordorigin="7689,732" coordsize="24,2">
              <v:shape style="position:absolute;left:7689;top:732;width:24;height:2" coordorigin="7689,732" coordsize="24,0" path="m7689,732l7712,732e" filled="false" stroked="true" strokeweight=".09927pt" strokecolor="#ff0000">
                <v:path arrowok="t"/>
              </v:shape>
            </v:group>
            <v:group style="position:absolute;left:7700;top:721;width:2;height:24" coordorigin="7700,721" coordsize="2,24">
              <v:shape style="position:absolute;left:7700;top:721;width:2;height:24" coordorigin="7700,721" coordsize="0,24" path="m7700,721l7700,744e" filled="false" stroked="true" strokeweight=".098107pt" strokecolor="#ff0000">
                <v:path arrowok="t"/>
              </v:shape>
            </v:group>
            <v:group style="position:absolute;left:7689;top:732;width:24;height:2" coordorigin="7689,732" coordsize="24,2">
              <v:shape style="position:absolute;left:7689;top:732;width:24;height:2" coordorigin="7689,732" coordsize="24,0" path="m7689,732l7712,732e" filled="false" stroked="true" strokeweight=".09927pt" strokecolor="#ff0000">
                <v:path arrowok="t"/>
              </v:shape>
            </v:group>
            <v:group style="position:absolute;left:7700;top:720;width:2;height:24" coordorigin="7700,720" coordsize="2,24">
              <v:shape style="position:absolute;left:7700;top:720;width:2;height:24" coordorigin="7700,720" coordsize="0,24" path="m7700,720l7700,744e" filled="false" stroked="true" strokeweight=".098107pt" strokecolor="#ff0000">
                <v:path arrowok="t"/>
              </v:shape>
            </v:group>
            <v:group style="position:absolute;left:7689;top:732;width:24;height:2" coordorigin="7689,732" coordsize="24,2">
              <v:shape style="position:absolute;left:7689;top:732;width:24;height:2" coordorigin="7689,732" coordsize="24,0" path="m7689,732l7712,732e" filled="false" stroked="true" strokeweight=".09927pt" strokecolor="#ff0000">
                <v:path arrowok="t"/>
              </v:shape>
            </v:group>
            <v:group style="position:absolute;left:7700;top:720;width:2;height:24" coordorigin="7700,720" coordsize="2,24">
              <v:shape style="position:absolute;left:7700;top:720;width:2;height:24" coordorigin="7700,720" coordsize="0,24" path="m7700,720l7700,744e" filled="false" stroked="true" strokeweight=".098107pt" strokecolor="#ff0000">
                <v:path arrowok="t"/>
              </v:shape>
            </v:group>
            <v:group style="position:absolute;left:7689;top:731;width:24;height:2" coordorigin="7689,731" coordsize="24,2">
              <v:shape style="position:absolute;left:7689;top:731;width:24;height:2" coordorigin="7689,731" coordsize="24,0" path="m7689,731l7712,731e" filled="false" stroked="true" strokeweight=".09927pt" strokecolor="#ff0000">
                <v:path arrowok="t"/>
              </v:shape>
            </v:group>
            <v:group style="position:absolute;left:7700;top:720;width:2;height:24" coordorigin="7700,720" coordsize="2,24">
              <v:shape style="position:absolute;left:7700;top:720;width:2;height:24" coordorigin="7700,720" coordsize="0,24" path="m7700,720l7700,743e" filled="false" stroked="true" strokeweight=".098107pt" strokecolor="#ff0000">
                <v:path arrowok="t"/>
              </v:shape>
            </v:group>
            <v:group style="position:absolute;left:7689;top:731;width:24;height:2" coordorigin="7689,731" coordsize="24,2">
              <v:shape style="position:absolute;left:7689;top:731;width:24;height:2" coordorigin="7689,731" coordsize="24,0" path="m7689,731l7712,731e" filled="false" stroked="true" strokeweight=".09927pt" strokecolor="#ff0000">
                <v:path arrowok="t"/>
              </v:shape>
            </v:group>
            <v:group style="position:absolute;left:7700;top:719;width:2;height:24" coordorigin="7700,719" coordsize="2,24">
              <v:shape style="position:absolute;left:7700;top:719;width:2;height:24" coordorigin="7700,719" coordsize="0,24" path="m7700,719l7700,743e" filled="false" stroked="true" strokeweight=".098107pt" strokecolor="#ff0000">
                <v:path arrowok="t"/>
              </v:shape>
            </v:group>
            <v:group style="position:absolute;left:7689;top:731;width:24;height:2" coordorigin="7689,731" coordsize="24,2">
              <v:shape style="position:absolute;left:7689;top:731;width:24;height:2" coordorigin="7689,731" coordsize="24,0" path="m7689,731l7712,731e" filled="false" stroked="true" strokeweight=".09927pt" strokecolor="#ff0000">
                <v:path arrowok="t"/>
              </v:shape>
            </v:group>
            <v:group style="position:absolute;left:7700;top:719;width:2;height:24" coordorigin="7700,719" coordsize="2,24">
              <v:shape style="position:absolute;left:7700;top:719;width:2;height:24" coordorigin="7700,719" coordsize="0,24" path="m7700,719l7700,743e" filled="false" stroked="true" strokeweight=".098107pt" strokecolor="#ff0000">
                <v:path arrowok="t"/>
              </v:shape>
            </v:group>
            <v:group style="position:absolute;left:7689;top:730;width:24;height:2" coordorigin="7689,730" coordsize="24,2">
              <v:shape style="position:absolute;left:7689;top:730;width:24;height:2" coordorigin="7689,730" coordsize="24,0" path="m7689,730l7712,730e" filled="false" stroked="true" strokeweight=".09927pt" strokecolor="#ff0000">
                <v:path arrowok="t"/>
              </v:shape>
            </v:group>
            <v:group style="position:absolute;left:7700;top:719;width:2;height:24" coordorigin="7700,719" coordsize="2,24">
              <v:shape style="position:absolute;left:7700;top:719;width:2;height:24" coordorigin="7700,719" coordsize="0,24" path="m7700,719l7700,742e" filled="false" stroked="true" strokeweight=".098107pt" strokecolor="#ff0000">
                <v:path arrowok="t"/>
              </v:shape>
            </v:group>
            <v:group style="position:absolute;left:7689;top:730;width:24;height:2" coordorigin="7689,730" coordsize="24,2">
              <v:shape style="position:absolute;left:7689;top:730;width:24;height:2" coordorigin="7689,730" coordsize="24,0" path="m7689,730l7712,730e" filled="false" stroked="true" strokeweight=".09927pt" strokecolor="#ff0000">
                <v:path arrowok="t"/>
              </v:shape>
            </v:group>
            <v:group style="position:absolute;left:7700;top:718;width:2;height:24" coordorigin="7700,718" coordsize="2,24">
              <v:shape style="position:absolute;left:7700;top:718;width:2;height:24" coordorigin="7700,718" coordsize="0,24" path="m7700,718l7700,742e" filled="false" stroked="true" strokeweight=".098107pt" strokecolor="#ff0000">
                <v:path arrowok="t"/>
              </v:shape>
            </v:group>
            <v:group style="position:absolute;left:7689;top:730;width:24;height:2" coordorigin="7689,730" coordsize="24,2">
              <v:shape style="position:absolute;left:7689;top:730;width:24;height:2" coordorigin="7689,730" coordsize="24,0" path="m7689,730l7712,730e" filled="false" stroked="true" strokeweight=".09927pt" strokecolor="#ff0000">
                <v:path arrowok="t"/>
              </v:shape>
            </v:group>
            <v:group style="position:absolute;left:7700;top:718;width:2;height:24" coordorigin="7700,718" coordsize="2,24">
              <v:shape style="position:absolute;left:7700;top:718;width:2;height:24" coordorigin="7700,718" coordsize="0,24" path="m7700,718l7700,742e" filled="false" stroked="true" strokeweight=".098107pt" strokecolor="#ff0000">
                <v:path arrowok="t"/>
              </v:shape>
            </v:group>
            <v:group style="position:absolute;left:7689;top:729;width:24;height:2" coordorigin="7689,729" coordsize="24,2">
              <v:shape style="position:absolute;left:7689;top:729;width:24;height:2" coordorigin="7689,729" coordsize="24,0" path="m7689,729l7712,729e" filled="false" stroked="true" strokeweight=".09927pt" strokecolor="#ff0000">
                <v:path arrowok="t"/>
              </v:shape>
            </v:group>
            <v:group style="position:absolute;left:7700;top:718;width:2;height:24" coordorigin="7700,718" coordsize="2,24">
              <v:shape style="position:absolute;left:7700;top:718;width:2;height:24" coordorigin="7700,718" coordsize="0,24" path="m7700,718l7700,741e" filled="false" stroked="true" strokeweight=".098107pt" strokecolor="#ff0000">
                <v:path arrowok="t"/>
              </v:shape>
            </v:group>
            <v:group style="position:absolute;left:7689;top:729;width:24;height:2" coordorigin="7689,729" coordsize="24,2">
              <v:shape style="position:absolute;left:7689;top:729;width:24;height:2" coordorigin="7689,729" coordsize="24,0" path="m7689,729l7712,729e" filled="false" stroked="true" strokeweight=".09927pt" strokecolor="#ff0000">
                <v:path arrowok="t"/>
              </v:shape>
            </v:group>
            <v:group style="position:absolute;left:7700;top:717;width:2;height:24" coordorigin="7700,717" coordsize="2,24">
              <v:shape style="position:absolute;left:7700;top:717;width:2;height:24" coordorigin="7700,717" coordsize="0,24" path="m7700,717l7700,741e" filled="false" stroked="true" strokeweight=".098107pt" strokecolor="#ff0000">
                <v:path arrowok="t"/>
              </v:shape>
            </v:group>
            <v:group style="position:absolute;left:7689;top:729;width:24;height:2" coordorigin="7689,729" coordsize="24,2">
              <v:shape style="position:absolute;left:7689;top:729;width:24;height:2" coordorigin="7689,729" coordsize="24,0" path="m7689,729l7712,729e" filled="false" stroked="true" strokeweight=".09927pt" strokecolor="#ff0000">
                <v:path arrowok="t"/>
              </v:shape>
            </v:group>
            <v:group style="position:absolute;left:7700;top:717;width:2;height:24" coordorigin="7700,717" coordsize="2,24">
              <v:shape style="position:absolute;left:7700;top:717;width:2;height:24" coordorigin="7700,717" coordsize="0,24" path="m7700,717l7700,741e" filled="false" stroked="true" strokeweight=".098107pt" strokecolor="#ff0000">
                <v:path arrowok="t"/>
              </v:shape>
            </v:group>
            <v:group style="position:absolute;left:7689;top:728;width:24;height:2" coordorigin="7689,728" coordsize="24,2">
              <v:shape style="position:absolute;left:7689;top:728;width:24;height:2" coordorigin="7689,728" coordsize="24,0" path="m7689,728l7712,728e" filled="false" stroked="true" strokeweight=".09927pt" strokecolor="#ff0000">
                <v:path arrowok="t"/>
              </v:shape>
            </v:group>
            <v:group style="position:absolute;left:7700;top:717;width:2;height:24" coordorigin="7700,717" coordsize="2,24">
              <v:shape style="position:absolute;left:7700;top:717;width:2;height:24" coordorigin="7700,717" coordsize="0,24" path="m7700,717l7700,740e" filled="false" stroked="true" strokeweight=".098107pt" strokecolor="#ff0000">
                <v:path arrowok="t"/>
              </v:shape>
            </v:group>
            <v:group style="position:absolute;left:7689;top:728;width:24;height:2" coordorigin="7689,728" coordsize="24,2">
              <v:shape style="position:absolute;left:7689;top:728;width:24;height:2" coordorigin="7689,728" coordsize="24,0" path="m7689,728l7712,728e" filled="false" stroked="true" strokeweight=".09927pt" strokecolor="#ff0000">
                <v:path arrowok="t"/>
              </v:shape>
            </v:group>
            <v:group style="position:absolute;left:7700;top:716;width:2;height:24" coordorigin="7700,716" coordsize="2,24">
              <v:shape style="position:absolute;left:7700;top:716;width:2;height:24" coordorigin="7700,716" coordsize="0,24" path="m7700,716l7700,740e" filled="false" stroked="true" strokeweight=".098107pt" strokecolor="#ff0000">
                <v:path arrowok="t"/>
              </v:shape>
            </v:group>
            <v:group style="position:absolute;left:7689;top:727;width:24;height:2" coordorigin="7689,727" coordsize="24,2">
              <v:shape style="position:absolute;left:7689;top:727;width:24;height:2" coordorigin="7689,727" coordsize="24,0" path="m7689,727l7712,727e" filled="false" stroked="true" strokeweight=".09927pt" strokecolor="#ff0000">
                <v:path arrowok="t"/>
              </v:shape>
            </v:group>
            <v:group style="position:absolute;left:7700;top:716;width:2;height:24" coordorigin="7700,716" coordsize="2,24">
              <v:shape style="position:absolute;left:7700;top:716;width:2;height:24" coordorigin="7700,716" coordsize="0,24" path="m7700,716l7700,739e" filled="false" stroked="true" strokeweight=".098107pt" strokecolor="#ff0000">
                <v:path arrowok="t"/>
              </v:shape>
            </v:group>
            <v:group style="position:absolute;left:7689;top:727;width:24;height:2" coordorigin="7689,727" coordsize="24,2">
              <v:shape style="position:absolute;left:7689;top:727;width:24;height:2" coordorigin="7689,727" coordsize="24,0" path="m7689,727l7712,727e" filled="false" stroked="true" strokeweight=".09927pt" strokecolor="#ff0000">
                <v:path arrowok="t"/>
              </v:shape>
            </v:group>
            <v:group style="position:absolute;left:7700;top:715;width:2;height:24" coordorigin="7700,715" coordsize="2,24">
              <v:shape style="position:absolute;left:7700;top:715;width:2;height:24" coordorigin="7700,715" coordsize="0,24" path="m7700,715l7700,739e" filled="false" stroked="true" strokeweight=".098107pt" strokecolor="#ff0000">
                <v:path arrowok="t"/>
              </v:shape>
            </v:group>
            <v:group style="position:absolute;left:7689;top:727;width:24;height:2" coordorigin="7689,727" coordsize="24,2">
              <v:shape style="position:absolute;left:7689;top:727;width:24;height:2" coordorigin="7689,727" coordsize="24,0" path="m7689,727l7712,727e" filled="false" stroked="true" strokeweight=".09927pt" strokecolor="#ff0000">
                <v:path arrowok="t"/>
              </v:shape>
            </v:group>
            <v:group style="position:absolute;left:7700;top:715;width:2;height:24" coordorigin="7700,715" coordsize="2,24">
              <v:shape style="position:absolute;left:7700;top:715;width:2;height:24" coordorigin="7700,715" coordsize="0,24" path="m7700,715l7700,739e" filled="false" stroked="true" strokeweight=".098107pt" strokecolor="#ff0000">
                <v:path arrowok="t"/>
              </v:shape>
            </v:group>
            <v:group style="position:absolute;left:7689;top:727;width:24;height:2" coordorigin="7689,727" coordsize="24,2">
              <v:shape style="position:absolute;left:7689;top:727;width:24;height:2" coordorigin="7689,727" coordsize="24,0" path="m7689,727l7712,727e" filled="false" stroked="true" strokeweight=".09927pt" strokecolor="#ff0000">
                <v:path arrowok="t"/>
              </v:shape>
            </v:group>
            <v:group style="position:absolute;left:7700;top:715;width:2;height:24" coordorigin="7700,715" coordsize="2,24">
              <v:shape style="position:absolute;left:7700;top:715;width:2;height:24" coordorigin="7700,715" coordsize="0,24" path="m7700,715l7700,738e" filled="false" stroked="true" strokeweight=".098107pt" strokecolor="#ff0000">
                <v:path arrowok="t"/>
              </v:shape>
            </v:group>
            <v:group style="position:absolute;left:7689;top:726;width:24;height:2" coordorigin="7689,726" coordsize="24,2">
              <v:shape style="position:absolute;left:7689;top:726;width:24;height:2" coordorigin="7689,726" coordsize="24,0" path="m7689,726l7712,726e" filled="false" stroked="true" strokeweight=".09927pt" strokecolor="#ff0000">
                <v:path arrowok="t"/>
              </v:shape>
            </v:group>
            <v:group style="position:absolute;left:7700;top:714;width:2;height:24" coordorigin="7700,714" coordsize="2,24">
              <v:shape style="position:absolute;left:7700;top:714;width:2;height:24" coordorigin="7700,714" coordsize="0,24" path="m7700,714l7700,738e" filled="false" stroked="true" strokeweight=".098107pt" strokecolor="#ff0000">
                <v:path arrowok="t"/>
              </v:shape>
            </v:group>
            <v:group style="position:absolute;left:7689;top:726;width:24;height:2" coordorigin="7689,726" coordsize="24,2">
              <v:shape style="position:absolute;left:7689;top:726;width:24;height:2" coordorigin="7689,726" coordsize="24,0" path="m7689,726l7712,726e" filled="false" stroked="true" strokeweight=".09927pt" strokecolor="#ff0000">
                <v:path arrowok="t"/>
              </v:shape>
            </v:group>
            <v:group style="position:absolute;left:7700;top:714;width:2;height:24" coordorigin="7700,714" coordsize="2,24">
              <v:shape style="position:absolute;left:7700;top:714;width:2;height:24" coordorigin="7700,714" coordsize="0,24" path="m7700,714l7700,738e" filled="false" stroked="true" strokeweight=".098107pt" strokecolor="#ff0000">
                <v:path arrowok="t"/>
              </v:shape>
            </v:group>
            <v:group style="position:absolute;left:7689;top:726;width:24;height:2" coordorigin="7689,726" coordsize="24,2">
              <v:shape style="position:absolute;left:7689;top:726;width:24;height:2" coordorigin="7689,726" coordsize="24,0" path="m7689,726l7712,726e" filled="false" stroked="true" strokeweight=".09927pt" strokecolor="#ff0000">
                <v:path arrowok="t"/>
              </v:shape>
            </v:group>
            <v:group style="position:absolute;left:7700;top:714;width:2;height:24" coordorigin="7700,714" coordsize="2,24">
              <v:shape style="position:absolute;left:7700;top:714;width:2;height:24" coordorigin="7700,714" coordsize="0,24" path="m7700,714l7700,737e" filled="false" stroked="true" strokeweight=".098107pt" strokecolor="#ff0000">
                <v:path arrowok="t"/>
              </v:shape>
            </v:group>
            <v:group style="position:absolute;left:7689;top:725;width:24;height:2" coordorigin="7689,725" coordsize="24,2">
              <v:shape style="position:absolute;left:7689;top:725;width:24;height:2" coordorigin="7689,725" coordsize="24,0" path="m7689,725l7712,725e" filled="false" stroked="true" strokeweight=".09927pt" strokecolor="#ff0000">
                <v:path arrowok="t"/>
              </v:shape>
            </v:group>
            <v:group style="position:absolute;left:7700;top:713;width:2;height:24" coordorigin="7700,713" coordsize="2,24">
              <v:shape style="position:absolute;left:7700;top:713;width:2;height:24" coordorigin="7700,713" coordsize="0,24" path="m7700,713l7700,737e" filled="false" stroked="true" strokeweight=".098107pt" strokecolor="#ff0000">
                <v:path arrowok="t"/>
              </v:shape>
            </v:group>
            <v:group style="position:absolute;left:7689;top:725;width:24;height:2" coordorigin="7689,725" coordsize="24,2">
              <v:shape style="position:absolute;left:7689;top:725;width:24;height:2" coordorigin="7689,725" coordsize="24,0" path="m7689,725l7712,725e" filled="false" stroked="true" strokeweight=".09927pt" strokecolor="#ff0000">
                <v:path arrowok="t"/>
              </v:shape>
            </v:group>
            <v:group style="position:absolute;left:7700;top:713;width:2;height:24" coordorigin="7700,713" coordsize="2,24">
              <v:shape style="position:absolute;left:7700;top:713;width:2;height:24" coordorigin="7700,713" coordsize="0,24" path="m7700,713l7700,737e" filled="false" stroked="true" strokeweight=".098107pt" strokecolor="#ff0000">
                <v:path arrowok="t"/>
              </v:shape>
            </v:group>
            <v:group style="position:absolute;left:7689;top:725;width:24;height:2" coordorigin="7689,725" coordsize="24,2">
              <v:shape style="position:absolute;left:7689;top:725;width:24;height:2" coordorigin="7689,725" coordsize="24,0" path="m7689,725l7712,725e" filled="false" stroked="true" strokeweight=".09927pt" strokecolor="#ff0000">
                <v:path arrowok="t"/>
              </v:shape>
            </v:group>
            <v:group style="position:absolute;left:7700;top:713;width:2;height:24" coordorigin="7700,713" coordsize="2,24">
              <v:shape style="position:absolute;left:7700;top:713;width:2;height:24" coordorigin="7700,713" coordsize="0,24" path="m7700,713l7700,736e" filled="false" stroked="true" strokeweight=".098107pt" strokecolor="#ff0000">
                <v:path arrowok="t"/>
              </v:shape>
            </v:group>
            <v:group style="position:absolute;left:7689;top:724;width:24;height:2" coordorigin="7689,724" coordsize="24,2">
              <v:shape style="position:absolute;left:7689;top:724;width:24;height:2" coordorigin="7689,724" coordsize="24,0" path="m7689,724l7712,724e" filled="false" stroked="true" strokeweight=".09927pt" strokecolor="#ff0000">
                <v:path arrowok="t"/>
              </v:shape>
            </v:group>
            <v:group style="position:absolute;left:7700;top:712;width:2;height:24" coordorigin="7700,712" coordsize="2,24">
              <v:shape style="position:absolute;left:7700;top:712;width:2;height:24" coordorigin="7700,712" coordsize="0,24" path="m7700,712l7700,736e" filled="false" stroked="true" strokeweight=".098107pt" strokecolor="#ff0000">
                <v:path arrowok="t"/>
              </v:shape>
            </v:group>
            <v:group style="position:absolute;left:7689;top:724;width:24;height:2" coordorigin="7689,724" coordsize="24,2">
              <v:shape style="position:absolute;left:7689;top:724;width:24;height:2" coordorigin="7689,724" coordsize="24,0" path="m7689,724l7712,724e" filled="false" stroked="true" strokeweight=".09927pt" strokecolor="#ff0000">
                <v:path arrowok="t"/>
              </v:shape>
            </v:group>
            <v:group style="position:absolute;left:7700;top:712;width:2;height:24" coordorigin="7700,712" coordsize="2,24">
              <v:shape style="position:absolute;left:7700;top:712;width:2;height:24" coordorigin="7700,712" coordsize="0,24" path="m7700,712l7700,736e" filled="false" stroked="true" strokeweight=".098107pt" strokecolor="#ff0000">
                <v:path arrowok="t"/>
              </v:shape>
            </v:group>
            <v:group style="position:absolute;left:7689;top:724;width:24;height:2" coordorigin="7689,724" coordsize="24,2">
              <v:shape style="position:absolute;left:7689;top:724;width:24;height:2" coordorigin="7689,724" coordsize="24,0" path="m7689,724l7712,724e" filled="false" stroked="true" strokeweight=".09927pt" strokecolor="#ff0000">
                <v:path arrowok="t"/>
              </v:shape>
            </v:group>
            <v:group style="position:absolute;left:7700;top:712;width:2;height:24" coordorigin="7700,712" coordsize="2,24">
              <v:shape style="position:absolute;left:7700;top:712;width:2;height:24" coordorigin="7700,712" coordsize="0,24" path="m7700,712l7700,735e" filled="false" stroked="true" strokeweight=".098107pt" strokecolor="#ff0000">
                <v:path arrowok="t"/>
              </v:shape>
            </v:group>
            <v:group style="position:absolute;left:7689;top:723;width:24;height:2" coordorigin="7689,723" coordsize="24,2">
              <v:shape style="position:absolute;left:7689;top:723;width:24;height:2" coordorigin="7689,723" coordsize="24,0" path="m7689,723l7712,723e" filled="false" stroked="true" strokeweight=".09927pt" strokecolor="#ff0000">
                <v:path arrowok="t"/>
              </v:shape>
            </v:group>
            <v:group style="position:absolute;left:7700;top:711;width:2;height:24" coordorigin="7700,711" coordsize="2,24">
              <v:shape style="position:absolute;left:7700;top:711;width:2;height:24" coordorigin="7700,711" coordsize="0,24" path="m7700,711l7700,735e" filled="false" stroked="true" strokeweight=".098107pt" strokecolor="#ff0000">
                <v:path arrowok="t"/>
              </v:shape>
            </v:group>
            <v:group style="position:absolute;left:7689;top:723;width:24;height:2" coordorigin="7689,723" coordsize="24,2">
              <v:shape style="position:absolute;left:7689;top:723;width:24;height:2" coordorigin="7689,723" coordsize="24,0" path="m7689,723l7712,723e" filled="false" stroked="true" strokeweight=".09927pt" strokecolor="#ff0000">
                <v:path arrowok="t"/>
              </v:shape>
            </v:group>
            <v:group style="position:absolute;left:7700;top:711;width:2;height:24" coordorigin="7700,711" coordsize="2,24">
              <v:shape style="position:absolute;left:7700;top:711;width:2;height:24" coordorigin="7700,711" coordsize="0,24" path="m7700,711l7700,735e" filled="false" stroked="true" strokeweight=".098107pt" strokecolor="#ff0000">
                <v:path arrowok="t"/>
              </v:shape>
            </v:group>
            <v:group style="position:absolute;left:7689;top:723;width:24;height:2" coordorigin="7689,723" coordsize="24,2">
              <v:shape style="position:absolute;left:7689;top:723;width:24;height:2" coordorigin="7689,723" coordsize="24,0" path="m7689,723l7712,723e" filled="false" stroked="true" strokeweight=".09927pt" strokecolor="#ff0000">
                <v:path arrowok="t"/>
              </v:shape>
            </v:group>
            <v:group style="position:absolute;left:7700;top:711;width:2;height:24" coordorigin="7700,711" coordsize="2,24">
              <v:shape style="position:absolute;left:7700;top:711;width:2;height:24" coordorigin="7700,711" coordsize="0,24" path="m7700,711l7700,734e" filled="false" stroked="true" strokeweight=".098107pt" strokecolor="#ff0000">
                <v:path arrowok="t"/>
              </v:shape>
            </v:group>
            <v:group style="position:absolute;left:7689;top:722;width:24;height:2" coordorigin="7689,722" coordsize="24,2">
              <v:shape style="position:absolute;left:7689;top:722;width:24;height:2" coordorigin="7689,722" coordsize="24,0" path="m7689,722l7712,722e" filled="false" stroked="true" strokeweight=".09927pt" strokecolor="#ff0000">
                <v:path arrowok="t"/>
              </v:shape>
            </v:group>
            <v:group style="position:absolute;left:7700;top:710;width:2;height:24" coordorigin="7700,710" coordsize="2,24">
              <v:shape style="position:absolute;left:7700;top:710;width:2;height:24" coordorigin="7700,710" coordsize="0,24" path="m7700,710l7700,734e" filled="false" stroked="true" strokeweight=".098107pt" strokecolor="#ff0000">
                <v:path arrowok="t"/>
              </v:shape>
            </v:group>
            <v:group style="position:absolute;left:7689;top:722;width:24;height:2" coordorigin="7689,722" coordsize="24,2">
              <v:shape style="position:absolute;left:7689;top:722;width:24;height:2" coordorigin="7689,722" coordsize="24,0" path="m7689,722l7712,722e" filled="false" stroked="true" strokeweight=".09927pt" strokecolor="#ff0000">
                <v:path arrowok="t"/>
              </v:shape>
            </v:group>
            <v:group style="position:absolute;left:7700;top:710;width:2;height:24" coordorigin="7700,710" coordsize="2,24">
              <v:shape style="position:absolute;left:7700;top:710;width:2;height:24" coordorigin="7700,710" coordsize="0,24" path="m7700,710l7700,734e" filled="false" stroked="true" strokeweight=".098107pt" strokecolor="#ff0000">
                <v:path arrowok="t"/>
              </v:shape>
            </v:group>
            <v:group style="position:absolute;left:7689;top:722;width:24;height:2" coordorigin="7689,722" coordsize="24,2">
              <v:shape style="position:absolute;left:7689;top:722;width:24;height:2" coordorigin="7689,722" coordsize="24,0" path="m7689,722l7712,722e" filled="false" stroked="true" strokeweight=".09927pt" strokecolor="#ff0000">
                <v:path arrowok="t"/>
              </v:shape>
            </v:group>
            <v:group style="position:absolute;left:7700;top:710;width:2;height:24" coordorigin="7700,710" coordsize="2,24">
              <v:shape style="position:absolute;left:7700;top:710;width:2;height:24" coordorigin="7700,710" coordsize="0,24" path="m7700,710l7700,733e" filled="false" stroked="true" strokeweight=".098107pt" strokecolor="#ff0000">
                <v:path arrowok="t"/>
              </v:shape>
            </v:group>
            <v:group style="position:absolute;left:7689;top:721;width:24;height:2" coordorigin="7689,721" coordsize="24,2">
              <v:shape style="position:absolute;left:7689;top:721;width:24;height:2" coordorigin="7689,721" coordsize="24,0" path="m7689,721l7712,721e" filled="false" stroked="true" strokeweight=".09927pt" strokecolor="#ff0000">
                <v:path arrowok="t"/>
              </v:shape>
            </v:group>
            <v:group style="position:absolute;left:7700;top:709;width:2;height:24" coordorigin="7700,709" coordsize="2,24">
              <v:shape style="position:absolute;left:7700;top:709;width:2;height:24" coordorigin="7700,709" coordsize="0,24" path="m7700,709l7700,733e" filled="false" stroked="true" strokeweight=".098107pt" strokecolor="#ff0000">
                <v:path arrowok="t"/>
              </v:shape>
            </v:group>
            <v:group style="position:absolute;left:7689;top:721;width:24;height:2" coordorigin="7689,721" coordsize="24,2">
              <v:shape style="position:absolute;left:7689;top:721;width:24;height:2" coordorigin="7689,721" coordsize="24,0" path="m7689,721l7712,721e" filled="false" stroked="true" strokeweight=".09927pt" strokecolor="#ff0000">
                <v:path arrowok="t"/>
              </v:shape>
            </v:group>
            <v:group style="position:absolute;left:7700;top:709;width:2;height:24" coordorigin="7700,709" coordsize="2,24">
              <v:shape style="position:absolute;left:7700;top:709;width:2;height:24" coordorigin="7700,709" coordsize="0,24" path="m7700,709l7700,732e" filled="false" stroked="true" strokeweight=".098107pt" strokecolor="#ff0000">
                <v:path arrowok="t"/>
              </v:shape>
            </v:group>
            <v:group style="position:absolute;left:7689;top:720;width:24;height:2" coordorigin="7689,720" coordsize="24,2">
              <v:shape style="position:absolute;left:7689;top:720;width:24;height:2" coordorigin="7689,720" coordsize="24,0" path="m7689,720l7712,720e" filled="false" stroked="true" strokeweight=".09927pt" strokecolor="#ff0000">
                <v:path arrowok="t"/>
              </v:shape>
            </v:group>
            <v:group style="position:absolute;left:7700;top:708;width:2;height:24" coordorigin="7700,708" coordsize="2,24">
              <v:shape style="position:absolute;left:7700;top:708;width:2;height:24" coordorigin="7700,708" coordsize="0,24" path="m7700,708l7700,732e" filled="false" stroked="true" strokeweight=".098107pt" strokecolor="#ff0000">
                <v:path arrowok="t"/>
              </v:shape>
            </v:group>
            <v:group style="position:absolute;left:7689;top:720;width:24;height:2" coordorigin="7689,720" coordsize="24,2">
              <v:shape style="position:absolute;left:7689;top:720;width:24;height:2" coordorigin="7689,720" coordsize="24,0" path="m7689,720l7712,720e" filled="false" stroked="true" strokeweight=".09927pt" strokecolor="#ff0000">
                <v:path arrowok="t"/>
              </v:shape>
            </v:group>
            <v:group style="position:absolute;left:7700;top:708;width:2;height:24" coordorigin="7700,708" coordsize="2,24">
              <v:shape style="position:absolute;left:7700;top:708;width:2;height:24" coordorigin="7700,708" coordsize="0,24" path="m7700,708l7700,732e" filled="false" stroked="true" strokeweight=".098107pt" strokecolor="#ff0000">
                <v:path arrowok="t"/>
              </v:shape>
            </v:group>
            <v:group style="position:absolute;left:7689;top:720;width:24;height:2" coordorigin="7689,720" coordsize="24,2">
              <v:shape style="position:absolute;left:7689;top:720;width:24;height:2" coordorigin="7689,720" coordsize="24,0" path="m7689,720l7712,720e" filled="false" stroked="true" strokeweight=".09927pt" strokecolor="#ff0000">
                <v:path arrowok="t"/>
              </v:shape>
            </v:group>
            <v:group style="position:absolute;left:7700;top:708;width:2;height:24" coordorigin="7700,708" coordsize="2,24">
              <v:shape style="position:absolute;left:7700;top:708;width:2;height:24" coordorigin="7700,708" coordsize="0,24" path="m7700,708l7700,731e" filled="false" stroked="true" strokeweight=".098107pt" strokecolor="#ff0000">
                <v:path arrowok="t"/>
              </v:shape>
            </v:group>
            <v:group style="position:absolute;left:7689;top:719;width:24;height:2" coordorigin="7689,719" coordsize="24,2">
              <v:shape style="position:absolute;left:7689;top:719;width:24;height:2" coordorigin="7689,719" coordsize="24,0" path="m7689,719l7712,719e" filled="false" stroked="true" strokeweight=".09927pt" strokecolor="#ff0000">
                <v:path arrowok="t"/>
              </v:shape>
            </v:group>
            <v:group style="position:absolute;left:7700;top:707;width:2;height:24" coordorigin="7700,707" coordsize="2,24">
              <v:shape style="position:absolute;left:7700;top:707;width:2;height:24" coordorigin="7700,707" coordsize="0,24" path="m7700,707l7700,731e" filled="false" stroked="true" strokeweight=".098107pt" strokecolor="#ff0000">
                <v:path arrowok="t"/>
              </v:shape>
            </v:group>
            <v:group style="position:absolute;left:7689;top:719;width:24;height:2" coordorigin="7689,719" coordsize="24,2">
              <v:shape style="position:absolute;left:7689;top:719;width:24;height:2" coordorigin="7689,719" coordsize="24,0" path="m7689,719l7712,719e" filled="false" stroked="true" strokeweight=".09927pt" strokecolor="#ff0000">
                <v:path arrowok="t"/>
              </v:shape>
            </v:group>
            <v:group style="position:absolute;left:7700;top:707;width:2;height:24" coordorigin="7700,707" coordsize="2,24">
              <v:shape style="position:absolute;left:7700;top:707;width:2;height:24" coordorigin="7700,707" coordsize="0,24" path="m7700,707l7700,731e" filled="false" stroked="true" strokeweight=".098107pt" strokecolor="#ff0000">
                <v:path arrowok="t"/>
              </v:shape>
            </v:group>
            <v:group style="position:absolute;left:7689;top:719;width:24;height:2" coordorigin="7689,719" coordsize="24,2">
              <v:shape style="position:absolute;left:7689;top:719;width:24;height:2" coordorigin="7689,719" coordsize="24,0" path="m7689,719l7712,719e" filled="false" stroked="true" strokeweight=".09927pt" strokecolor="#ff0000">
                <v:path arrowok="t"/>
              </v:shape>
            </v:group>
            <v:group style="position:absolute;left:7700;top:707;width:2;height:24" coordorigin="7700,707" coordsize="2,24">
              <v:shape style="position:absolute;left:7700;top:707;width:2;height:24" coordorigin="7700,707" coordsize="0,24" path="m7700,707l7700,730e" filled="false" stroked="true" strokeweight=".098107pt" strokecolor="#ff0000">
                <v:path arrowok="t"/>
              </v:shape>
            </v:group>
            <v:group style="position:absolute;left:7689;top:718;width:24;height:2" coordorigin="7689,718" coordsize="24,2">
              <v:shape style="position:absolute;left:7689;top:718;width:24;height:2" coordorigin="7689,718" coordsize="24,0" path="m7689,718l7712,718e" filled="false" stroked="true" strokeweight=".09927pt" strokecolor="#ff0000">
                <v:path arrowok="t"/>
              </v:shape>
            </v:group>
            <v:group style="position:absolute;left:7700;top:706;width:2;height:24" coordorigin="7700,706" coordsize="2,24">
              <v:shape style="position:absolute;left:7700;top:706;width:2;height:24" coordorigin="7700,706" coordsize="0,24" path="m7700,706l7700,730e" filled="false" stroked="true" strokeweight=".098107pt" strokecolor="#ff0000">
                <v:path arrowok="t"/>
              </v:shape>
            </v:group>
            <v:group style="position:absolute;left:7689;top:718;width:24;height:2" coordorigin="7689,718" coordsize="24,2">
              <v:shape style="position:absolute;left:7689;top:718;width:24;height:2" coordorigin="7689,718" coordsize="24,0" path="m7689,718l7712,718e" filled="false" stroked="true" strokeweight=".09927pt" strokecolor="#ff0000">
                <v:path arrowok="t"/>
              </v:shape>
            </v:group>
            <v:group style="position:absolute;left:7700;top:706;width:2;height:24" coordorigin="7700,706" coordsize="2,24">
              <v:shape style="position:absolute;left:7700;top:706;width:2;height:24" coordorigin="7700,706" coordsize="0,24" path="m7700,706l7700,730e" filled="false" stroked="true" strokeweight=".098107pt" strokecolor="#ff0000">
                <v:path arrowok="t"/>
              </v:shape>
            </v:group>
            <v:group style="position:absolute;left:7689;top:718;width:24;height:2" coordorigin="7689,718" coordsize="24,2">
              <v:shape style="position:absolute;left:7689;top:718;width:24;height:2" coordorigin="7689,718" coordsize="24,0" path="m7689,718l7712,718e" filled="false" stroked="true" strokeweight=".09927pt" strokecolor="#ff0000">
                <v:path arrowok="t"/>
              </v:shape>
            </v:group>
            <v:group style="position:absolute;left:7700;top:706;width:2;height:24" coordorigin="7700,706" coordsize="2,24">
              <v:shape style="position:absolute;left:7700;top:706;width:2;height:24" coordorigin="7700,706" coordsize="0,24" path="m7700,706l7700,729e" filled="false" stroked="true" strokeweight=".098107pt" strokecolor="#ff0000">
                <v:path arrowok="t"/>
              </v:shape>
            </v:group>
            <v:group style="position:absolute;left:7689;top:717;width:24;height:2" coordorigin="7689,717" coordsize="24,2">
              <v:shape style="position:absolute;left:7689;top:717;width:24;height:2" coordorigin="7689,717" coordsize="24,0" path="m7689,717l7712,717e" filled="false" stroked="true" strokeweight=".09927pt" strokecolor="#ff0000">
                <v:path arrowok="t"/>
              </v:shape>
            </v:group>
            <v:group style="position:absolute;left:7700;top:705;width:2;height:24" coordorigin="7700,705" coordsize="2,24">
              <v:shape style="position:absolute;left:7700;top:705;width:2;height:24" coordorigin="7700,705" coordsize="0,24" path="m7700,705l7700,729e" filled="false" stroked="true" strokeweight=".098107pt" strokecolor="#ff0000">
                <v:path arrowok="t"/>
              </v:shape>
            </v:group>
            <v:group style="position:absolute;left:7689;top:717;width:24;height:2" coordorigin="7689,717" coordsize="24,2">
              <v:shape style="position:absolute;left:7689;top:717;width:24;height:2" coordorigin="7689,717" coordsize="24,0" path="m7689,717l7712,717e" filled="false" stroked="true" strokeweight=".09927pt" strokecolor="#ff0000">
                <v:path arrowok="t"/>
              </v:shape>
            </v:group>
            <v:group style="position:absolute;left:7700;top:705;width:2;height:24" coordorigin="7700,705" coordsize="2,24">
              <v:shape style="position:absolute;left:7700;top:705;width:2;height:24" coordorigin="7700,705" coordsize="0,24" path="m7700,705l7700,729e" filled="false" stroked="true" strokeweight=".098107pt" strokecolor="#ff0000">
                <v:path arrowok="t"/>
              </v:shape>
            </v:group>
            <v:group style="position:absolute;left:7689;top:717;width:24;height:2" coordorigin="7689,717" coordsize="24,2">
              <v:shape style="position:absolute;left:7689;top:717;width:24;height:2" coordorigin="7689,717" coordsize="24,0" path="m7689,717l7712,717e" filled="false" stroked="true" strokeweight=".09927pt" strokecolor="#ff0000">
                <v:path arrowok="t"/>
              </v:shape>
            </v:group>
            <v:group style="position:absolute;left:7700;top:705;width:2;height:24" coordorigin="7700,705" coordsize="2,24">
              <v:shape style="position:absolute;left:7700;top:705;width:2;height:24" coordorigin="7700,705" coordsize="0,24" path="m7700,705l7700,728e" filled="false" stroked="true" strokeweight=".098107pt" strokecolor="#ff0000">
                <v:path arrowok="t"/>
              </v:shape>
            </v:group>
            <v:group style="position:absolute;left:7689;top:716;width:24;height:2" coordorigin="7689,716" coordsize="24,2">
              <v:shape style="position:absolute;left:7689;top:716;width:24;height:2" coordorigin="7689,716" coordsize="24,0" path="m7689,716l7712,716e" filled="false" stroked="true" strokeweight=".09927pt" strokecolor="#ff0000">
                <v:path arrowok="t"/>
              </v:shape>
            </v:group>
            <v:group style="position:absolute;left:7700;top:704;width:2;height:24" coordorigin="7700,704" coordsize="2,24">
              <v:shape style="position:absolute;left:7700;top:704;width:2;height:24" coordorigin="7700,704" coordsize="0,24" path="m7700,704l7700,728e" filled="false" stroked="true" strokeweight=".098107pt" strokecolor="#ff0000">
                <v:path arrowok="t"/>
              </v:shape>
            </v:group>
            <v:group style="position:absolute;left:7689;top:716;width:24;height:2" coordorigin="7689,716" coordsize="24,2">
              <v:shape style="position:absolute;left:7689;top:716;width:24;height:2" coordorigin="7689,716" coordsize="24,0" path="m7689,716l7712,716e" filled="false" stroked="true" strokeweight=".09927pt" strokecolor="#ff0000">
                <v:path arrowok="t"/>
              </v:shape>
            </v:group>
            <v:group style="position:absolute;left:7700;top:704;width:2;height:24" coordorigin="7700,704" coordsize="2,24">
              <v:shape style="position:absolute;left:7700;top:704;width:2;height:24" coordorigin="7700,704" coordsize="0,24" path="m7700,704l7700,728e" filled="false" stroked="true" strokeweight=".098107pt" strokecolor="#ff0000">
                <v:path arrowok="t"/>
              </v:shape>
            </v:group>
            <v:group style="position:absolute;left:7689;top:715;width:24;height:2" coordorigin="7689,715" coordsize="24,2">
              <v:shape style="position:absolute;left:7689;top:715;width:24;height:2" coordorigin="7689,715" coordsize="24,0" path="m7689,715l7712,715e" filled="false" stroked="true" strokeweight=".09927pt" strokecolor="#ff0000">
                <v:path arrowok="t"/>
              </v:shape>
            </v:group>
            <v:group style="position:absolute;left:7700;top:703;width:2;height:24" coordorigin="7700,703" coordsize="2,24">
              <v:shape style="position:absolute;left:7700;top:703;width:2;height:24" coordorigin="7700,703" coordsize="0,24" path="m7700,703l7700,727e" filled="false" stroked="true" strokeweight=".098107pt" strokecolor="#ff0000">
                <v:path arrowok="t"/>
              </v:shape>
            </v:group>
            <v:group style="position:absolute;left:7689;top:715;width:24;height:2" coordorigin="7689,715" coordsize="24,2">
              <v:shape style="position:absolute;left:7689;top:715;width:24;height:2" coordorigin="7689,715" coordsize="24,0" path="m7689,715l7712,715e" filled="false" stroked="true" strokeweight=".09927pt" strokecolor="#ff0000">
                <v:path arrowok="t"/>
              </v:shape>
            </v:group>
            <v:group style="position:absolute;left:7700;top:703;width:2;height:24" coordorigin="7700,703" coordsize="2,24">
              <v:shape style="position:absolute;left:7700;top:703;width:2;height:24" coordorigin="7700,703" coordsize="0,24" path="m7700,703l7700,727e" filled="false" stroked="true" strokeweight=".098107pt" strokecolor="#ff0000">
                <v:path arrowok="t"/>
              </v:shape>
            </v:group>
            <v:group style="position:absolute;left:7689;top:715;width:24;height:2" coordorigin="7689,715" coordsize="24,2">
              <v:shape style="position:absolute;left:7689;top:715;width:24;height:2" coordorigin="7689,715" coordsize="24,0" path="m7689,715l7712,715e" filled="false" stroked="true" strokeweight=".09927pt" strokecolor="#ff0000">
                <v:path arrowok="t"/>
              </v:shape>
            </v:group>
            <v:group style="position:absolute;left:7700;top:703;width:2;height:24" coordorigin="7700,703" coordsize="2,24">
              <v:shape style="position:absolute;left:7700;top:703;width:2;height:24" coordorigin="7700,703" coordsize="0,24" path="m7700,703l7700,727e" filled="false" stroked="true" strokeweight=".098107pt" strokecolor="#ff0000">
                <v:path arrowok="t"/>
              </v:shape>
            </v:group>
            <v:group style="position:absolute;left:7689;top:714;width:24;height:2" coordorigin="7689,714" coordsize="24,2">
              <v:shape style="position:absolute;left:7689;top:714;width:24;height:2" coordorigin="7689,714" coordsize="24,0" path="m7689,714l7712,714e" filled="false" stroked="true" strokeweight=".09927pt" strokecolor="#ff0000">
                <v:path arrowok="t"/>
              </v:shape>
            </v:group>
            <v:group style="position:absolute;left:7700;top:702;width:2;height:24" coordorigin="7700,702" coordsize="2,24">
              <v:shape style="position:absolute;left:7700;top:702;width:2;height:24" coordorigin="7700,702" coordsize="0,24" path="m7700,702l7700,726e" filled="false" stroked="true" strokeweight=".098107pt" strokecolor="#ff0000">
                <v:path arrowok="t"/>
              </v:shape>
            </v:group>
            <v:group style="position:absolute;left:7689;top:714;width:24;height:2" coordorigin="7689,714" coordsize="24,2">
              <v:shape style="position:absolute;left:7689;top:714;width:24;height:2" coordorigin="7689,714" coordsize="24,0" path="m7689,714l7712,714e" filled="false" stroked="true" strokeweight=".09927pt" strokecolor="#ff0000">
                <v:path arrowok="t"/>
              </v:shape>
            </v:group>
            <v:group style="position:absolute;left:7700;top:702;width:2;height:24" coordorigin="7700,702" coordsize="2,24">
              <v:shape style="position:absolute;left:7700;top:702;width:2;height:24" coordorigin="7700,702" coordsize="0,24" path="m7700,702l7700,726e" filled="false" stroked="true" strokeweight=".098107pt" strokecolor="#ff0000">
                <v:path arrowok="t"/>
              </v:shape>
            </v:group>
            <v:group style="position:absolute;left:7689;top:714;width:24;height:2" coordorigin="7689,714" coordsize="24,2">
              <v:shape style="position:absolute;left:7689;top:714;width:24;height:2" coordorigin="7689,714" coordsize="24,0" path="m7689,714l7712,714e" filled="false" stroked="true" strokeweight=".09927pt" strokecolor="#ff0000">
                <v:path arrowok="t"/>
              </v:shape>
            </v:group>
            <v:group style="position:absolute;left:7700;top:702;width:2;height:24" coordorigin="7700,702" coordsize="2,24">
              <v:shape style="position:absolute;left:7700;top:702;width:2;height:24" coordorigin="7700,702" coordsize="0,24" path="m7700,702l7700,726e" filled="false" stroked="true" strokeweight=".098107pt" strokecolor="#ff0000">
                <v:path arrowok="t"/>
              </v:shape>
            </v:group>
            <v:group style="position:absolute;left:7689;top:713;width:24;height:2" coordorigin="7689,713" coordsize="24,2">
              <v:shape style="position:absolute;left:7689;top:713;width:24;height:2" coordorigin="7689,713" coordsize="24,0" path="m7689,713l7712,713e" filled="false" stroked="true" strokeweight=".09927pt" strokecolor="#ff0000">
                <v:path arrowok="t"/>
              </v:shape>
            </v:group>
            <v:group style="position:absolute;left:7700;top:701;width:2;height:24" coordorigin="7700,701" coordsize="2,24">
              <v:shape style="position:absolute;left:7700;top:701;width:2;height:24" coordorigin="7700,701" coordsize="0,24" path="m7700,701l7700,725e" filled="false" stroked="true" strokeweight=".098107pt" strokecolor="#ff0000">
                <v:path arrowok="t"/>
              </v:shape>
            </v:group>
            <v:group style="position:absolute;left:7689;top:713;width:24;height:2" coordorigin="7689,713" coordsize="24,2">
              <v:shape style="position:absolute;left:7689;top:713;width:24;height:2" coordorigin="7689,713" coordsize="24,0" path="m7689,713l7712,713e" filled="false" stroked="true" strokeweight=".09927pt" strokecolor="#ff0000">
                <v:path arrowok="t"/>
              </v:shape>
            </v:group>
            <v:group style="position:absolute;left:7700;top:701;width:2;height:24" coordorigin="7700,701" coordsize="2,24">
              <v:shape style="position:absolute;left:7700;top:701;width:2;height:24" coordorigin="7700,701" coordsize="0,24" path="m7700,701l7700,725e" filled="false" stroked="true" strokeweight=".098107pt" strokecolor="#ff0000">
                <v:path arrowok="t"/>
              </v:shape>
            </v:group>
            <v:group style="position:absolute;left:7689;top:713;width:24;height:2" coordorigin="7689,713" coordsize="24,2">
              <v:shape style="position:absolute;left:7689;top:713;width:24;height:2" coordorigin="7689,713" coordsize="24,0" path="m7689,713l7712,713e" filled="false" stroked="true" strokeweight=".09927pt" strokecolor="#ff0000">
                <v:path arrowok="t"/>
              </v:shape>
            </v:group>
            <v:group style="position:absolute;left:7700;top:701;width:2;height:24" coordorigin="7700,701" coordsize="2,24">
              <v:shape style="position:absolute;left:7700;top:701;width:2;height:24" coordorigin="7700,701" coordsize="0,24" path="m7700,701l7700,725e" filled="false" stroked="true" strokeweight=".098107pt" strokecolor="#ff0000">
                <v:path arrowok="t"/>
              </v:shape>
            </v:group>
            <v:group style="position:absolute;left:7689;top:712;width:24;height:2" coordorigin="7689,712" coordsize="24,2">
              <v:shape style="position:absolute;left:7689;top:712;width:24;height:2" coordorigin="7689,712" coordsize="24,0" path="m7689,712l7712,712e" filled="false" stroked="true" strokeweight=".09927pt" strokecolor="#ff0000">
                <v:path arrowok="t"/>
              </v:shape>
            </v:group>
            <v:group style="position:absolute;left:7700;top:700;width:2;height:24" coordorigin="7700,700" coordsize="2,24">
              <v:shape style="position:absolute;left:7700;top:700;width:2;height:24" coordorigin="7700,700" coordsize="0,24" path="m7700,700l7700,724e" filled="false" stroked="true" strokeweight=".098107pt" strokecolor="#ff0000">
                <v:path arrowok="t"/>
              </v:shape>
            </v:group>
            <v:group style="position:absolute;left:7689;top:712;width:24;height:2" coordorigin="7689,712" coordsize="24,2">
              <v:shape style="position:absolute;left:7689;top:712;width:24;height:2" coordorigin="7689,712" coordsize="24,0" path="m7689,712l7712,712e" filled="false" stroked="true" strokeweight=".09927pt" strokecolor="#ff0000">
                <v:path arrowok="t"/>
              </v:shape>
            </v:group>
            <v:group style="position:absolute;left:7700;top:700;width:2;height:24" coordorigin="7700,700" coordsize="2,24">
              <v:shape style="position:absolute;left:7700;top:700;width:2;height:24" coordorigin="7700,700" coordsize="0,24" path="m7700,700l7700,724e" filled="false" stroked="true" strokeweight=".098107pt" strokecolor="#ff0000">
                <v:path arrowok="t"/>
              </v:shape>
            </v:group>
            <v:group style="position:absolute;left:7689;top:712;width:24;height:2" coordorigin="7689,712" coordsize="24,2">
              <v:shape style="position:absolute;left:7689;top:712;width:24;height:2" coordorigin="7689,712" coordsize="24,0" path="m7689,712l7712,712e" filled="false" stroked="true" strokeweight=".09927pt" strokecolor="#ff0000">
                <v:path arrowok="t"/>
              </v:shape>
            </v:group>
            <v:group style="position:absolute;left:7700;top:700;width:2;height:24" coordorigin="7700,700" coordsize="2,24">
              <v:shape style="position:absolute;left:7700;top:700;width:2;height:24" coordorigin="7700,700" coordsize="0,24" path="m7700,700l7700,724e" filled="false" stroked="true" strokeweight=".098107pt" strokecolor="#ff0000">
                <v:path arrowok="t"/>
              </v:shape>
            </v:group>
            <v:group style="position:absolute;left:7689;top:711;width:24;height:2" coordorigin="7689,711" coordsize="24,2">
              <v:shape style="position:absolute;left:7689;top:711;width:24;height:2" coordorigin="7689,711" coordsize="24,0" path="m7689,711l7712,711e" filled="false" stroked="true" strokeweight=".09927pt" strokecolor="#ff0000">
                <v:path arrowok="t"/>
              </v:shape>
            </v:group>
            <v:group style="position:absolute;left:7700;top:699;width:2;height:24" coordorigin="7700,699" coordsize="2,24">
              <v:shape style="position:absolute;left:7700;top:699;width:2;height:24" coordorigin="7700,699" coordsize="0,24" path="m7700,699l7700,723e" filled="false" stroked="true" strokeweight=".098107pt" strokecolor="#ff0000">
                <v:path arrowok="t"/>
              </v:shape>
            </v:group>
            <v:group style="position:absolute;left:7689;top:711;width:24;height:2" coordorigin="7689,711" coordsize="24,2">
              <v:shape style="position:absolute;left:7689;top:711;width:24;height:2" coordorigin="7689,711" coordsize="24,0" path="m7689,711l7712,711e" filled="false" stroked="true" strokeweight=".09927pt" strokecolor="#ff0000">
                <v:path arrowok="t"/>
              </v:shape>
            </v:group>
            <v:group style="position:absolute;left:7700;top:699;width:2;height:24" coordorigin="7700,699" coordsize="2,24">
              <v:shape style="position:absolute;left:7700;top:699;width:2;height:24" coordorigin="7700,699" coordsize="0,24" path="m7700,699l7700,723e" filled="false" stroked="true" strokeweight=".098107pt" strokecolor="#ff0000">
                <v:path arrowok="t"/>
              </v:shape>
            </v:group>
            <v:group style="position:absolute;left:7689;top:711;width:24;height:2" coordorigin="7689,711" coordsize="24,2">
              <v:shape style="position:absolute;left:7689;top:711;width:24;height:2" coordorigin="7689,711" coordsize="24,0" path="m7689,711l7712,711e" filled="false" stroked="true" strokeweight=".09927pt" strokecolor="#ff0000">
                <v:path arrowok="t"/>
              </v:shape>
            </v:group>
            <v:group style="position:absolute;left:7700;top:699;width:2;height:24" coordorigin="7700,699" coordsize="2,24">
              <v:shape style="position:absolute;left:7700;top:699;width:2;height:24" coordorigin="7700,699" coordsize="0,24" path="m7700,699l7700,723e" filled="false" stroked="true" strokeweight=".098107pt" strokecolor="#ff0000">
                <v:path arrowok="t"/>
              </v:shape>
            </v:group>
            <v:group style="position:absolute;left:7689;top:710;width:24;height:2" coordorigin="7689,710" coordsize="24,2">
              <v:shape style="position:absolute;left:7689;top:710;width:24;height:2" coordorigin="7689,710" coordsize="24,0" path="m7689,710l7712,710e" filled="false" stroked="true" strokeweight=".09927pt" strokecolor="#ff0000">
                <v:path arrowok="t"/>
              </v:shape>
            </v:group>
            <v:group style="position:absolute;left:7700;top:698;width:2;height:24" coordorigin="7700,698" coordsize="2,24">
              <v:shape style="position:absolute;left:7700;top:698;width:2;height:24" coordorigin="7700,698" coordsize="0,24" path="m7700,698l7700,722e" filled="false" stroked="true" strokeweight=".098107pt" strokecolor="#ff0000">
                <v:path arrowok="t"/>
              </v:shape>
            </v:group>
            <v:group style="position:absolute;left:7689;top:710;width:24;height:2" coordorigin="7689,710" coordsize="24,2">
              <v:shape style="position:absolute;left:7689;top:710;width:24;height:2" coordorigin="7689,710" coordsize="24,0" path="m7689,710l7712,710e" filled="false" stroked="true" strokeweight=".09927pt" strokecolor="#ff0000">
                <v:path arrowok="t"/>
              </v:shape>
            </v:group>
            <v:group style="position:absolute;left:7700;top:698;width:2;height:24" coordorigin="7700,698" coordsize="2,24">
              <v:shape style="position:absolute;left:7700;top:698;width:2;height:24" coordorigin="7700,698" coordsize="0,24" path="m7700,698l7700,722e" filled="false" stroked="true" strokeweight=".098107pt" strokecolor="#ff0000">
                <v:path arrowok="t"/>
              </v:shape>
            </v:group>
            <v:group style="position:absolute;left:7689;top:710;width:24;height:2" coordorigin="7689,710" coordsize="24,2">
              <v:shape style="position:absolute;left:7689;top:710;width:24;height:2" coordorigin="7689,710" coordsize="24,0" path="m7689,710l7712,710e" filled="false" stroked="true" strokeweight=".09927pt" strokecolor="#ff0000">
                <v:path arrowok="t"/>
              </v:shape>
            </v:group>
            <v:group style="position:absolute;left:7700;top:698;width:2;height:24" coordorigin="7700,698" coordsize="2,24">
              <v:shape style="position:absolute;left:7700;top:698;width:2;height:24" coordorigin="7700,698" coordsize="0,24" path="m7700,698l7700,722e" filled="false" stroked="true" strokeweight=".098107pt" strokecolor="#ff0000">
                <v:path arrowok="t"/>
              </v:shape>
            </v:group>
            <v:group style="position:absolute;left:7689;top:709;width:24;height:2" coordorigin="7689,709" coordsize="24,2">
              <v:shape style="position:absolute;left:7689;top:709;width:24;height:2" coordorigin="7689,709" coordsize="24,0" path="m7689,709l7712,709e" filled="false" stroked="true" strokeweight=".09927pt" strokecolor="#ff0000">
                <v:path arrowok="t"/>
              </v:shape>
            </v:group>
            <v:group style="position:absolute;left:7700;top:697;width:2;height:24" coordorigin="7700,697" coordsize="2,24">
              <v:shape style="position:absolute;left:7700;top:697;width:2;height:24" coordorigin="7700,697" coordsize="0,24" path="m7700,697l7700,721e" filled="false" stroked="true" strokeweight=".098107pt" strokecolor="#ff0000">
                <v:path arrowok="t"/>
              </v:shape>
            </v:group>
            <v:group style="position:absolute;left:7689;top:709;width:24;height:2" coordorigin="7689,709" coordsize="24,2">
              <v:shape style="position:absolute;left:7689;top:709;width:24;height:2" coordorigin="7689,709" coordsize="24,0" path="m7689,709l7712,709e" filled="false" stroked="true" strokeweight=".09927pt" strokecolor="#ff0000">
                <v:path arrowok="t"/>
              </v:shape>
            </v:group>
            <v:group style="position:absolute;left:7700;top:697;width:2;height:24" coordorigin="7700,697" coordsize="2,24">
              <v:shape style="position:absolute;left:7700;top:697;width:2;height:24" coordorigin="7700,697" coordsize="0,24" path="m7700,697l7700,721e" filled="false" stroked="true" strokeweight=".098107pt" strokecolor="#ff0000">
                <v:path arrowok="t"/>
              </v:shape>
            </v:group>
            <v:group style="position:absolute;left:7689;top:708;width:24;height:2" coordorigin="7689,708" coordsize="24,2">
              <v:shape style="position:absolute;left:7689;top:708;width:24;height:2" coordorigin="7689,708" coordsize="24,0" path="m7689,708l7712,708e" filled="false" stroked="true" strokeweight=".09927pt" strokecolor="#ff0000">
                <v:path arrowok="t"/>
              </v:shape>
            </v:group>
            <v:group style="position:absolute;left:7700;top:696;width:2;height:24" coordorigin="7700,696" coordsize="2,24">
              <v:shape style="position:absolute;left:7700;top:696;width:2;height:24" coordorigin="7700,696" coordsize="0,24" path="m7700,696l7700,720e" filled="false" stroked="true" strokeweight=".098107pt" strokecolor="#ff0000">
                <v:path arrowok="t"/>
              </v:shape>
            </v:group>
            <v:group style="position:absolute;left:7689;top:708;width:24;height:2" coordorigin="7689,708" coordsize="24,2">
              <v:shape style="position:absolute;left:7689;top:708;width:24;height:2" coordorigin="7689,708" coordsize="24,0" path="m7689,708l7712,708e" filled="false" stroked="true" strokeweight=".09927pt" strokecolor="#ff0000">
                <v:path arrowok="t"/>
              </v:shape>
            </v:group>
            <v:group style="position:absolute;left:7700;top:696;width:2;height:24" coordorigin="7700,696" coordsize="2,24">
              <v:shape style="position:absolute;left:7700;top:696;width:2;height:24" coordorigin="7700,696" coordsize="0,24" path="m7700,696l7700,720e" filled="false" stroked="true" strokeweight=".098107pt" strokecolor="#ff0000">
                <v:path arrowok="t"/>
              </v:shape>
            </v:group>
            <v:group style="position:absolute;left:7689;top:708;width:24;height:2" coordorigin="7689,708" coordsize="24,2">
              <v:shape style="position:absolute;left:7689;top:708;width:24;height:2" coordorigin="7689,708" coordsize="24,0" path="m7689,708l7712,708e" filled="false" stroked="true" strokeweight=".09927pt" strokecolor="#ff0000">
                <v:path arrowok="t"/>
              </v:shape>
            </v:group>
            <v:group style="position:absolute;left:7700;top:696;width:2;height:24" coordorigin="7700,696" coordsize="2,24">
              <v:shape style="position:absolute;left:7700;top:696;width:2;height:24" coordorigin="7700,696" coordsize="0,24" path="m7700,696l7700,720e" filled="false" stroked="true" strokeweight=".098107pt" strokecolor="#ff0000">
                <v:path arrowok="t"/>
              </v:shape>
            </v:group>
            <v:group style="position:absolute;left:7689;top:707;width:24;height:2" coordorigin="7689,707" coordsize="24,2">
              <v:shape style="position:absolute;left:7689;top:707;width:24;height:2" coordorigin="7689,707" coordsize="24,0" path="m7689,707l7712,707e" filled="false" stroked="true" strokeweight=".09927pt" strokecolor="#ff0000">
                <v:path arrowok="t"/>
              </v:shape>
            </v:group>
            <v:group style="position:absolute;left:7700;top:696;width:2;height:24" coordorigin="7700,696" coordsize="2,24">
              <v:shape style="position:absolute;left:7700;top:696;width:2;height:24" coordorigin="7700,696" coordsize="0,24" path="m7700,696l7700,719e" filled="false" stroked="true" strokeweight=".098107pt" strokecolor="#ff0000">
                <v:path arrowok="t"/>
              </v:shape>
            </v:group>
            <v:group style="position:absolute;left:7689;top:707;width:24;height:2" coordorigin="7689,707" coordsize="24,2">
              <v:shape style="position:absolute;left:7689;top:707;width:24;height:2" coordorigin="7689,707" coordsize="24,0" path="m7689,707l7712,707e" filled="false" stroked="true" strokeweight=".09927pt" strokecolor="#ff0000">
                <v:path arrowok="t"/>
              </v:shape>
            </v:group>
            <v:group style="position:absolute;left:7700;top:695;width:2;height:24" coordorigin="7700,695" coordsize="2,24">
              <v:shape style="position:absolute;left:7700;top:695;width:2;height:24" coordorigin="7700,695" coordsize="0,24" path="m7700,695l7700,719e" filled="false" stroked="true" strokeweight=".098107pt" strokecolor="#ff0000">
                <v:path arrowok="t"/>
              </v:shape>
            </v:group>
            <v:group style="position:absolute;left:7689;top:707;width:24;height:2" coordorigin="7689,707" coordsize="24,2">
              <v:shape style="position:absolute;left:7689;top:707;width:24;height:2" coordorigin="7689,707" coordsize="24,0" path="m7689,707l7712,707e" filled="false" stroked="true" strokeweight=".09927pt" strokecolor="#ff0000">
                <v:path arrowok="t"/>
              </v:shape>
            </v:group>
            <v:group style="position:absolute;left:7700;top:695;width:2;height:24" coordorigin="7700,695" coordsize="2,24">
              <v:shape style="position:absolute;left:7700;top:695;width:2;height:24" coordorigin="7700,695" coordsize="0,24" path="m7700,695l7700,719e" filled="false" stroked="true" strokeweight=".098107pt" strokecolor="#ff0000">
                <v:path arrowok="t"/>
              </v:shape>
            </v:group>
            <v:group style="position:absolute;left:7689;top:706;width:24;height:2" coordorigin="7689,706" coordsize="24,2">
              <v:shape style="position:absolute;left:7689;top:706;width:24;height:2" coordorigin="7689,706" coordsize="24,0" path="m7689,706l7712,706e" filled="false" stroked="true" strokeweight=".09927pt" strokecolor="#ff0000">
                <v:path arrowok="t"/>
              </v:shape>
            </v:group>
            <v:group style="position:absolute;left:7700;top:695;width:2;height:24" coordorigin="7700,695" coordsize="2,24">
              <v:shape style="position:absolute;left:7700;top:695;width:2;height:24" coordorigin="7700,695" coordsize="0,24" path="m7700,695l7700,718e" filled="false" stroked="true" strokeweight=".098107pt" strokecolor="#ff0000">
                <v:path arrowok="t"/>
              </v:shape>
            </v:group>
            <v:group style="position:absolute;left:7689;top:706;width:24;height:2" coordorigin="7689,706" coordsize="24,2">
              <v:shape style="position:absolute;left:7689;top:706;width:24;height:2" coordorigin="7689,706" coordsize="24,0" path="m7689,706l7712,706e" filled="false" stroked="true" strokeweight=".09927pt" strokecolor="#ff0000">
                <v:path arrowok="t"/>
              </v:shape>
            </v:group>
            <v:group style="position:absolute;left:7700;top:694;width:2;height:24" coordorigin="7700,694" coordsize="2,24">
              <v:shape style="position:absolute;left:7700;top:694;width:2;height:24" coordorigin="7700,694" coordsize="0,24" path="m7700,694l7700,718e" filled="false" stroked="true" strokeweight=".098107pt" strokecolor="#ff0000">
                <v:path arrowok="t"/>
              </v:shape>
            </v:group>
            <v:group style="position:absolute;left:7689;top:706;width:24;height:2" coordorigin="7689,706" coordsize="24,2">
              <v:shape style="position:absolute;left:7689;top:706;width:24;height:2" coordorigin="7689,706" coordsize="24,0" path="m7689,706l7712,706e" filled="false" stroked="true" strokeweight=".09927pt" strokecolor="#ff0000">
                <v:path arrowok="t"/>
              </v:shape>
            </v:group>
            <v:group style="position:absolute;left:7700;top:694;width:2;height:24" coordorigin="7700,694" coordsize="2,24">
              <v:shape style="position:absolute;left:7700;top:694;width:2;height:24" coordorigin="7700,694" coordsize="0,24" path="m7700,694l7700,718e" filled="false" stroked="true" strokeweight=".098107pt" strokecolor="#ff0000">
                <v:path arrowok="t"/>
              </v:shape>
            </v:group>
            <v:group style="position:absolute;left:7689;top:705;width:24;height:2" coordorigin="7689,705" coordsize="24,2">
              <v:shape style="position:absolute;left:7689;top:705;width:24;height:2" coordorigin="7689,705" coordsize="24,0" path="m7689,705l7712,705e" filled="false" stroked="true" strokeweight=".09927pt" strokecolor="#ff0000">
                <v:path arrowok="t"/>
              </v:shape>
            </v:group>
            <v:group style="position:absolute;left:7700;top:694;width:2;height:24" coordorigin="7700,694" coordsize="2,24">
              <v:shape style="position:absolute;left:7700;top:694;width:2;height:24" coordorigin="7700,694" coordsize="0,24" path="m7700,694l7700,717e" filled="false" stroked="true" strokeweight=".098107pt" strokecolor="#ff0000">
                <v:path arrowok="t"/>
              </v:shape>
            </v:group>
            <v:group style="position:absolute;left:7689;top:705;width:24;height:2" coordorigin="7689,705" coordsize="24,2">
              <v:shape style="position:absolute;left:7689;top:705;width:24;height:2" coordorigin="7689,705" coordsize="24,0" path="m7689,705l7712,705e" filled="false" stroked="true" strokeweight=".09927pt" strokecolor="#ff0000">
                <v:path arrowok="t"/>
              </v:shape>
            </v:group>
            <v:group style="position:absolute;left:7700;top:693;width:2;height:24" coordorigin="7700,693" coordsize="2,24">
              <v:shape style="position:absolute;left:7700;top:693;width:2;height:24" coordorigin="7700,693" coordsize="0,24" path="m7700,693l7700,717e" filled="false" stroked="true" strokeweight=".098107pt" strokecolor="#ff0000">
                <v:path arrowok="t"/>
              </v:shape>
            </v:group>
            <v:group style="position:absolute;left:7689;top:705;width:24;height:2" coordorigin="7689,705" coordsize="24,2">
              <v:shape style="position:absolute;left:7689;top:705;width:24;height:2" coordorigin="7689,705" coordsize="24,0" path="m7689,705l7712,705e" filled="false" stroked="true" strokeweight=".09927pt" strokecolor="#ff0000">
                <v:path arrowok="t"/>
              </v:shape>
            </v:group>
            <v:group style="position:absolute;left:7700;top:693;width:2;height:24" coordorigin="7700,693" coordsize="2,24">
              <v:shape style="position:absolute;left:7700;top:693;width:2;height:24" coordorigin="7700,693" coordsize="0,24" path="m7700,693l7700,717e" filled="false" stroked="true" strokeweight=".098107pt" strokecolor="#ff0000">
                <v:path arrowok="t"/>
              </v:shape>
            </v:group>
            <v:group style="position:absolute;left:7689;top:704;width:24;height:2" coordorigin="7689,704" coordsize="24,2">
              <v:shape style="position:absolute;left:7689;top:704;width:24;height:2" coordorigin="7689,704" coordsize="24,0" path="m7689,704l7712,704e" filled="false" stroked="true" strokeweight=".09927pt" strokecolor="#ff0000">
                <v:path arrowok="t"/>
              </v:shape>
            </v:group>
            <v:group style="position:absolute;left:7700;top:693;width:2;height:24" coordorigin="7700,693" coordsize="2,24">
              <v:shape style="position:absolute;left:7700;top:693;width:2;height:24" coordorigin="7700,693" coordsize="0,24" path="m7700,693l7700,716e" filled="false" stroked="true" strokeweight=".098107pt" strokecolor="#ff0000">
                <v:path arrowok="t"/>
              </v:shape>
            </v:group>
            <v:group style="position:absolute;left:7689;top:704;width:24;height:2" coordorigin="7689,704" coordsize="24,2">
              <v:shape style="position:absolute;left:7689;top:704;width:24;height:2" coordorigin="7689,704" coordsize="24,0" path="m7689,704l7712,704e" filled="false" stroked="true" strokeweight=".09927pt" strokecolor="#ff0000">
                <v:path arrowok="t"/>
              </v:shape>
            </v:group>
            <v:group style="position:absolute;left:7700;top:692;width:2;height:24" coordorigin="7700,692" coordsize="2,24">
              <v:shape style="position:absolute;left:7700;top:692;width:2;height:24" coordorigin="7700,692" coordsize="0,24" path="m7700,692l7700,716e" filled="false" stroked="true" strokeweight=".098107pt" strokecolor="#ff0000">
                <v:path arrowok="t"/>
              </v:shape>
            </v:group>
            <v:group style="position:absolute;left:7689;top:704;width:24;height:2" coordorigin="7689,704" coordsize="24,2">
              <v:shape style="position:absolute;left:7689;top:704;width:24;height:2" coordorigin="7689,704" coordsize="24,0" path="m7689,704l7712,704e" filled="false" stroked="true" strokeweight=".09927pt" strokecolor="#ff0000">
                <v:path arrowok="t"/>
              </v:shape>
            </v:group>
            <v:group style="position:absolute;left:7700;top:692;width:2;height:24" coordorigin="7700,692" coordsize="2,24">
              <v:shape style="position:absolute;left:7700;top:692;width:2;height:24" coordorigin="7700,692" coordsize="0,24" path="m7700,692l7700,716e" filled="false" stroked="true" strokeweight=".098107pt" strokecolor="#ff0000">
                <v:path arrowok="t"/>
              </v:shape>
            </v:group>
            <v:group style="position:absolute;left:7689;top:703;width:24;height:2" coordorigin="7689,703" coordsize="24,2">
              <v:shape style="position:absolute;left:7689;top:703;width:24;height:2" coordorigin="7689,703" coordsize="24,0" path="m7689,703l7712,703e" filled="false" stroked="true" strokeweight=".09927pt" strokecolor="#ff0000">
                <v:path arrowok="t"/>
              </v:shape>
            </v:group>
            <v:group style="position:absolute;left:7700;top:692;width:2;height:24" coordorigin="7700,692" coordsize="2,24">
              <v:shape style="position:absolute;left:7700;top:692;width:2;height:24" coordorigin="7700,692" coordsize="0,24" path="m7700,692l7700,715e" filled="false" stroked="true" strokeweight=".098107pt" strokecolor="#ff0000">
                <v:path arrowok="t"/>
              </v:shape>
            </v:group>
            <v:group style="position:absolute;left:7689;top:703;width:24;height:2" coordorigin="7689,703" coordsize="24,2">
              <v:shape style="position:absolute;left:7689;top:703;width:24;height:2" coordorigin="7689,703" coordsize="24,0" path="m7689,703l7712,703e" filled="false" stroked="true" strokeweight=".09927pt" strokecolor="#ff0000">
                <v:path arrowok="t"/>
              </v:shape>
            </v:group>
            <v:group style="position:absolute;left:7700;top:691;width:2;height:24" coordorigin="7700,691" coordsize="2,24">
              <v:shape style="position:absolute;left:7700;top:691;width:2;height:24" coordorigin="7700,691" coordsize="0,24" path="m7700,691l7700,715e" filled="false" stroked="true" strokeweight=".098107pt" strokecolor="#ff0000">
                <v:path arrowok="t"/>
              </v:shape>
            </v:group>
            <v:group style="position:absolute;left:7689;top:703;width:24;height:2" coordorigin="7689,703" coordsize="24,2">
              <v:shape style="position:absolute;left:7689;top:703;width:24;height:2" coordorigin="7689,703" coordsize="24,0" path="m7689,703l7712,703e" filled="false" stroked="true" strokeweight=".09927pt" strokecolor="#ff0000">
                <v:path arrowok="t"/>
              </v:shape>
            </v:group>
            <v:group style="position:absolute;left:7700;top:691;width:2;height:24" coordorigin="7700,691" coordsize="2,24">
              <v:shape style="position:absolute;left:7700;top:691;width:2;height:24" coordorigin="7700,691" coordsize="0,24" path="m7700,691l7700,715e" filled="false" stroked="true" strokeweight=".098107pt" strokecolor="#ff0000">
                <v:path arrowok="t"/>
              </v:shape>
            </v:group>
            <v:group style="position:absolute;left:7689;top:702;width:24;height:2" coordorigin="7689,702" coordsize="24,2">
              <v:shape style="position:absolute;left:7689;top:702;width:24;height:2" coordorigin="7689,702" coordsize="24,0" path="m7689,702l7712,702e" filled="false" stroked="true" strokeweight=".09927pt" strokecolor="#ff0000">
                <v:path arrowok="t"/>
              </v:shape>
            </v:group>
            <v:group style="position:absolute;left:7700;top:691;width:2;height:24" coordorigin="7700,691" coordsize="2,24">
              <v:shape style="position:absolute;left:7700;top:691;width:2;height:24" coordorigin="7700,691" coordsize="0,24" path="m7700,691l7700,714e" filled="false" stroked="true" strokeweight=".098107pt" strokecolor="#ff0000">
                <v:path arrowok="t"/>
              </v:shape>
            </v:group>
            <v:group style="position:absolute;left:7689;top:702;width:24;height:2" coordorigin="7689,702" coordsize="24,2">
              <v:shape style="position:absolute;left:7689;top:702;width:24;height:2" coordorigin="7689,702" coordsize="24,0" path="m7689,702l7712,702e" filled="false" stroked="true" strokeweight=".09927pt" strokecolor="#ff0000">
                <v:path arrowok="t"/>
              </v:shape>
            </v:group>
            <v:group style="position:absolute;left:7700;top:690;width:2;height:24" coordorigin="7700,690" coordsize="2,24">
              <v:shape style="position:absolute;left:7700;top:690;width:2;height:24" coordorigin="7700,690" coordsize="0,24" path="m7700,690l7700,714e" filled="false" stroked="true" strokeweight=".098107pt" strokecolor="#ff0000">
                <v:path arrowok="t"/>
              </v:shape>
            </v:group>
            <v:group style="position:absolute;left:7689;top:702;width:24;height:2" coordorigin="7689,702" coordsize="24,2">
              <v:shape style="position:absolute;left:7689;top:702;width:24;height:2" coordorigin="7689,702" coordsize="24,0" path="m7689,702l7712,702e" filled="false" stroked="true" strokeweight=".09927pt" strokecolor="#ff0000">
                <v:path arrowok="t"/>
              </v:shape>
            </v:group>
            <v:group style="position:absolute;left:7700;top:690;width:2;height:24" coordorigin="7700,690" coordsize="2,24">
              <v:shape style="position:absolute;left:7700;top:690;width:2;height:24" coordorigin="7700,690" coordsize="0,24" path="m7700,690l7700,714e" filled="false" stroked="true" strokeweight=".098107pt" strokecolor="#ff0000">
                <v:path arrowok="t"/>
              </v:shape>
            </v:group>
            <v:group style="position:absolute;left:7689;top:701;width:24;height:2" coordorigin="7689,701" coordsize="24,2">
              <v:shape style="position:absolute;left:7689;top:701;width:24;height:2" coordorigin="7689,701" coordsize="24,0" path="m7689,701l7712,701e" filled="false" stroked="true" strokeweight=".09927pt" strokecolor="#ff0000">
                <v:path arrowok="t"/>
              </v:shape>
            </v:group>
            <v:group style="position:absolute;left:7700;top:690;width:2;height:24" coordorigin="7700,690" coordsize="2,24">
              <v:shape style="position:absolute;left:7700;top:690;width:2;height:24" coordorigin="7700,690" coordsize="0,24" path="m7700,690l7700,713e" filled="false" stroked="true" strokeweight=".098107pt" strokecolor="#ff0000">
                <v:path arrowok="t"/>
              </v:shape>
            </v:group>
            <v:group style="position:absolute;left:7689;top:701;width:24;height:2" coordorigin="7689,701" coordsize="24,2">
              <v:shape style="position:absolute;left:7689;top:701;width:24;height:2" coordorigin="7689,701" coordsize="24,0" path="m7689,701l7712,701e" filled="false" stroked="true" strokeweight=".09927pt" strokecolor="#ff0000">
                <v:path arrowok="t"/>
              </v:shape>
            </v:group>
            <v:group style="position:absolute;left:7700;top:689;width:2;height:24" coordorigin="7700,689" coordsize="2,24">
              <v:shape style="position:absolute;left:7700;top:689;width:2;height:24" coordorigin="7700,689" coordsize="0,24" path="m7700,689l7700,713e" filled="false" stroked="true" strokeweight=".098107pt" strokecolor="#ff0000">
                <v:path arrowok="t"/>
              </v:shape>
            </v:group>
            <v:group style="position:absolute;left:7689;top:701;width:24;height:2" coordorigin="7689,701" coordsize="24,2">
              <v:shape style="position:absolute;left:7689;top:701;width:24;height:2" coordorigin="7689,701" coordsize="24,0" path="m7689,701l7712,701e" filled="false" stroked="true" strokeweight=".09927pt" strokecolor="#ff0000">
                <v:path arrowok="t"/>
              </v:shape>
            </v:group>
            <v:group style="position:absolute;left:7700;top:689;width:2;height:24" coordorigin="7700,689" coordsize="2,24">
              <v:shape style="position:absolute;left:7700;top:689;width:2;height:24" coordorigin="7700,689" coordsize="0,24" path="m7700,689l7700,713e" filled="false" stroked="true" strokeweight=".098107pt" strokecolor="#ff0000">
                <v:path arrowok="t"/>
              </v:shape>
            </v:group>
            <v:group style="position:absolute;left:7689;top:700;width:24;height:2" coordorigin="7689,700" coordsize="24,2">
              <v:shape style="position:absolute;left:7689;top:700;width:24;height:2" coordorigin="7689,700" coordsize="24,0" path="m7689,700l7712,700e" filled="false" stroked="true" strokeweight=".09927pt" strokecolor="#ff0000">
                <v:path arrowok="t"/>
              </v:shape>
            </v:group>
            <v:group style="position:absolute;left:7700;top:689;width:2;height:24" coordorigin="7700,689" coordsize="2,24">
              <v:shape style="position:absolute;left:7700;top:689;width:2;height:24" coordorigin="7700,689" coordsize="0,24" path="m7700,689l7700,712e" filled="false" stroked="true" strokeweight=".098107pt" strokecolor="#ff0000">
                <v:path arrowok="t"/>
              </v:shape>
            </v:group>
            <v:group style="position:absolute;left:7689;top:700;width:24;height:2" coordorigin="7689,700" coordsize="24,2">
              <v:shape style="position:absolute;left:7689;top:700;width:24;height:2" coordorigin="7689,700" coordsize="24,0" path="m7689,700l7712,700e" filled="false" stroked="true" strokeweight=".09927pt" strokecolor="#ff0000">
                <v:path arrowok="t"/>
              </v:shape>
            </v:group>
            <v:group style="position:absolute;left:7700;top:688;width:2;height:24" coordorigin="7700,688" coordsize="2,24">
              <v:shape style="position:absolute;left:7700;top:688;width:2;height:24" coordorigin="7700,688" coordsize="0,24" path="m7700,688l7700,712e" filled="false" stroked="true" strokeweight=".098107pt" strokecolor="#ff0000">
                <v:path arrowok="t"/>
              </v:shape>
            </v:group>
            <v:group style="position:absolute;left:7689;top:700;width:24;height:2" coordorigin="7689,700" coordsize="24,2">
              <v:shape style="position:absolute;left:7689;top:700;width:24;height:2" coordorigin="7689,700" coordsize="24,0" path="m7689,700l7712,700e" filled="false" stroked="true" strokeweight=".09927pt" strokecolor="#ff0000">
                <v:path arrowok="t"/>
              </v:shape>
            </v:group>
            <v:group style="position:absolute;left:7700;top:688;width:2;height:24" coordorigin="7700,688" coordsize="2,24">
              <v:shape style="position:absolute;left:7700;top:688;width:2;height:24" coordorigin="7700,688" coordsize="0,24" path="m7700,688l7700,712e" filled="false" stroked="true" strokeweight=".098107pt" strokecolor="#ff0000">
                <v:path arrowok="t"/>
              </v:shape>
            </v:group>
            <v:group style="position:absolute;left:7689;top:699;width:24;height:2" coordorigin="7689,699" coordsize="24,2">
              <v:shape style="position:absolute;left:7689;top:699;width:24;height:2" coordorigin="7689,699" coordsize="24,0" path="m7689,699l7712,699e" filled="false" stroked="true" strokeweight=".09927pt" strokecolor="#ff0000">
                <v:path arrowok="t"/>
              </v:shape>
            </v:group>
            <v:group style="position:absolute;left:7700;top:688;width:2;height:24" coordorigin="7700,688" coordsize="2,24">
              <v:shape style="position:absolute;left:7700;top:688;width:2;height:24" coordorigin="7700,688" coordsize="0,24" path="m7700,688l7700,711e" filled="false" stroked="true" strokeweight=".098107pt" strokecolor="#ff0000">
                <v:path arrowok="t"/>
              </v:shape>
            </v:group>
            <v:group style="position:absolute;left:7689;top:699;width:24;height:2" coordorigin="7689,699" coordsize="24,2">
              <v:shape style="position:absolute;left:7689;top:699;width:24;height:2" coordorigin="7689,699" coordsize="24,0" path="m7689,699l7712,699e" filled="false" stroked="true" strokeweight=".09927pt" strokecolor="#ff0000">
                <v:path arrowok="t"/>
              </v:shape>
            </v:group>
            <v:group style="position:absolute;left:7700;top:687;width:2;height:24" coordorigin="7700,687" coordsize="2,24">
              <v:shape style="position:absolute;left:7700;top:687;width:2;height:24" coordorigin="7700,687" coordsize="0,24" path="m7700,687l7700,711e" filled="false" stroked="true" strokeweight=".098107pt" strokecolor="#ff0000">
                <v:path arrowok="t"/>
              </v:shape>
            </v:group>
            <v:group style="position:absolute;left:7689;top:699;width:24;height:2" coordorigin="7689,699" coordsize="24,2">
              <v:shape style="position:absolute;left:7689;top:699;width:24;height:2" coordorigin="7689,699" coordsize="24,0" path="m7689,699l7712,699e" filled="false" stroked="true" strokeweight=".09927pt" strokecolor="#ff0000">
                <v:path arrowok="t"/>
              </v:shape>
            </v:group>
            <v:group style="position:absolute;left:7700;top:687;width:2;height:24" coordorigin="7700,687" coordsize="2,24">
              <v:shape style="position:absolute;left:7700;top:687;width:2;height:24" coordorigin="7700,687" coordsize="0,24" path="m7700,687l7700,711e" filled="false" stroked="true" strokeweight=".098107pt" strokecolor="#ff0000">
                <v:path arrowok="t"/>
              </v:shape>
            </v:group>
            <v:group style="position:absolute;left:7689;top:698;width:24;height:2" coordorigin="7689,698" coordsize="24,2">
              <v:shape style="position:absolute;left:7689;top:698;width:24;height:2" coordorigin="7689,698" coordsize="24,0" path="m7689,698l7712,698e" filled="false" stroked="true" strokeweight=".09927pt" strokecolor="#ff0000">
                <v:path arrowok="t"/>
              </v:shape>
            </v:group>
            <v:group style="position:absolute;left:7700;top:687;width:2;height:24" coordorigin="7700,687" coordsize="2,24">
              <v:shape style="position:absolute;left:7700;top:687;width:2;height:24" coordorigin="7700,687" coordsize="0,24" path="m7700,687l7700,710e" filled="false" stroked="true" strokeweight=".098107pt" strokecolor="#ff0000">
                <v:path arrowok="t"/>
              </v:shape>
            </v:group>
            <v:group style="position:absolute;left:7689;top:698;width:24;height:2" coordorigin="7689,698" coordsize="24,2">
              <v:shape style="position:absolute;left:7689;top:698;width:24;height:2" coordorigin="7689,698" coordsize="24,0" path="m7689,698l7712,698e" filled="false" stroked="true" strokeweight=".09927pt" strokecolor="#ff0000">
                <v:path arrowok="t"/>
              </v:shape>
            </v:group>
            <v:group style="position:absolute;left:7700;top:686;width:2;height:24" coordorigin="7700,686" coordsize="2,24">
              <v:shape style="position:absolute;left:7700;top:686;width:2;height:24" coordorigin="7700,686" coordsize="0,24" path="m7700,686l7700,710e" filled="false" stroked="true" strokeweight=".098107pt" strokecolor="#ff0000">
                <v:path arrowok="t"/>
              </v:shape>
            </v:group>
            <v:group style="position:absolute;left:7689;top:698;width:24;height:2" coordorigin="7689,698" coordsize="24,2">
              <v:shape style="position:absolute;left:7689;top:698;width:24;height:2" coordorigin="7689,698" coordsize="24,0" path="m7689,698l7712,698e" filled="false" stroked="true" strokeweight=".09927pt" strokecolor="#ff0000">
                <v:path arrowok="t"/>
              </v:shape>
            </v:group>
            <v:group style="position:absolute;left:7700;top:686;width:2;height:24" coordorigin="7700,686" coordsize="2,24">
              <v:shape style="position:absolute;left:7700;top:686;width:2;height:24" coordorigin="7700,686" coordsize="0,24" path="m7700,686l7700,710e" filled="false" stroked="true" strokeweight=".098107pt" strokecolor="#ff0000">
                <v:path arrowok="t"/>
              </v:shape>
            </v:group>
            <v:group style="position:absolute;left:7689;top:697;width:24;height:2" coordorigin="7689,697" coordsize="24,2">
              <v:shape style="position:absolute;left:7689;top:697;width:24;height:2" coordorigin="7689,697" coordsize="24,0" path="m7689,697l7712,697e" filled="false" stroked="true" strokeweight=".09927pt" strokecolor="#ff0000">
                <v:path arrowok="t"/>
              </v:shape>
            </v:group>
            <v:group style="position:absolute;left:7700;top:686;width:2;height:24" coordorigin="7700,686" coordsize="2,24">
              <v:shape style="position:absolute;left:7700;top:686;width:2;height:24" coordorigin="7700,686" coordsize="0,24" path="m7700,686l7700,709e" filled="false" stroked="true" strokeweight=".098107pt" strokecolor="#ff0000">
                <v:path arrowok="t"/>
              </v:shape>
            </v:group>
            <v:group style="position:absolute;left:7689;top:697;width:24;height:2" coordorigin="7689,697" coordsize="24,2">
              <v:shape style="position:absolute;left:7689;top:697;width:24;height:2" coordorigin="7689,697" coordsize="24,0" path="m7689,697l7712,697e" filled="false" stroked="true" strokeweight=".09927pt" strokecolor="#ff0000">
                <v:path arrowok="t"/>
              </v:shape>
            </v:group>
            <v:group style="position:absolute;left:7700;top:685;width:2;height:24" coordorigin="7700,685" coordsize="2,24">
              <v:shape style="position:absolute;left:7700;top:685;width:2;height:24" coordorigin="7700,685" coordsize="0,24" path="m7700,685l7700,709e" filled="false" stroked="true" strokeweight=".098107pt" strokecolor="#ff0000">
                <v:path arrowok="t"/>
              </v:shape>
            </v:group>
            <v:group style="position:absolute;left:7689;top:696;width:24;height:2" coordorigin="7689,696" coordsize="24,2">
              <v:shape style="position:absolute;left:7689;top:696;width:24;height:2" coordorigin="7689,696" coordsize="24,0" path="m7689,696l7712,696e" filled="false" stroked="true" strokeweight=".09927pt" strokecolor="#ff0000">
                <v:path arrowok="t"/>
              </v:shape>
            </v:group>
            <v:group style="position:absolute;left:7700;top:685;width:2;height:24" coordorigin="7700,685" coordsize="2,24">
              <v:shape style="position:absolute;left:7700;top:685;width:2;height:24" coordorigin="7700,685" coordsize="0,24" path="m7700,685l7700,708e" filled="false" stroked="true" strokeweight=".098107pt" strokecolor="#ff0000">
                <v:path arrowok="t"/>
              </v:shape>
            </v:group>
            <v:group style="position:absolute;left:7689;top:696;width:24;height:2" coordorigin="7689,696" coordsize="24,2">
              <v:shape style="position:absolute;left:7689;top:696;width:24;height:2" coordorigin="7689,696" coordsize="24,0" path="m7689,696l7712,696e" filled="false" stroked="true" strokeweight=".09927pt" strokecolor="#ff0000">
                <v:path arrowok="t"/>
              </v:shape>
            </v:group>
            <v:group style="position:absolute;left:7700;top:684;width:2;height:24" coordorigin="7700,684" coordsize="2,24">
              <v:shape style="position:absolute;left:7700;top:684;width:2;height:24" coordorigin="7700,684" coordsize="0,24" path="m7700,684l7700,708e" filled="false" stroked="true" strokeweight=".098107pt" strokecolor="#ff0000">
                <v:path arrowok="t"/>
              </v:shape>
            </v:group>
            <v:group style="position:absolute;left:7689;top:696;width:24;height:2" coordorigin="7689,696" coordsize="24,2">
              <v:shape style="position:absolute;left:7689;top:696;width:24;height:2" coordorigin="7689,696" coordsize="24,0" path="m7689,696l7712,696e" filled="false" stroked="true" strokeweight=".09927pt" strokecolor="#ff0000">
                <v:path arrowok="t"/>
              </v:shape>
            </v:group>
            <v:group style="position:absolute;left:7700;top:684;width:2;height:24" coordorigin="7700,684" coordsize="2,24">
              <v:shape style="position:absolute;left:7700;top:684;width:2;height:24" coordorigin="7700,684" coordsize="0,24" path="m7700,684l7700,707e" filled="false" stroked="true" strokeweight=".098107pt" strokecolor="#ff0000">
                <v:path arrowok="t"/>
              </v:shape>
            </v:group>
            <v:group style="position:absolute;left:7689;top:695;width:24;height:2" coordorigin="7689,695" coordsize="24,2">
              <v:shape style="position:absolute;left:7689;top:695;width:24;height:2" coordorigin="7689,695" coordsize="24,0" path="m7689,695l7712,695e" filled="false" stroked="true" strokeweight=".09927pt" strokecolor="#ff0000">
                <v:path arrowok="t"/>
              </v:shape>
            </v:group>
            <v:group style="position:absolute;left:7700;top:683;width:2;height:24" coordorigin="7700,683" coordsize="2,24">
              <v:shape style="position:absolute;left:7700;top:683;width:2;height:24" coordorigin="7700,683" coordsize="0,24" path="m7700,683l7700,707e" filled="false" stroked="true" strokeweight=".098107pt" strokecolor="#ff0000">
                <v:path arrowok="t"/>
              </v:shape>
            </v:group>
            <v:group style="position:absolute;left:7689;top:695;width:24;height:2" coordorigin="7689,695" coordsize="24,2">
              <v:shape style="position:absolute;left:7689;top:695;width:24;height:2" coordorigin="7689,695" coordsize="24,0" path="m7689,695l7712,695e" filled="false" stroked="true" strokeweight=".09927pt" strokecolor="#ff0000">
                <v:path arrowok="t"/>
              </v:shape>
            </v:group>
            <v:group style="position:absolute;left:7700;top:683;width:2;height:24" coordorigin="7700,683" coordsize="2,24">
              <v:shape style="position:absolute;left:7700;top:683;width:2;height:24" coordorigin="7700,683" coordsize="0,24" path="m7700,683l7700,707e" filled="false" stroked="true" strokeweight=".098107pt" strokecolor="#ff0000">
                <v:path arrowok="t"/>
              </v:shape>
            </v:group>
            <v:group style="position:absolute;left:7689;top:695;width:24;height:2" coordorigin="7689,695" coordsize="24,2">
              <v:shape style="position:absolute;left:7689;top:695;width:24;height:2" coordorigin="7689,695" coordsize="24,0" path="m7689,695l7712,695e" filled="false" stroked="true" strokeweight=".09927pt" strokecolor="#ff0000">
                <v:path arrowok="t"/>
              </v:shape>
            </v:group>
            <v:group style="position:absolute;left:7700;top:683;width:2;height:24" coordorigin="7700,683" coordsize="2,24">
              <v:shape style="position:absolute;left:7700;top:683;width:2;height:24" coordorigin="7700,683" coordsize="0,24" path="m7700,683l7700,706e" filled="false" stroked="true" strokeweight=".098107pt" strokecolor="#ff0000">
                <v:path arrowok="t"/>
              </v:shape>
            </v:group>
            <v:group style="position:absolute;left:7689;top:694;width:24;height:2" coordorigin="7689,694" coordsize="24,2">
              <v:shape style="position:absolute;left:7689;top:694;width:24;height:2" coordorigin="7689,694" coordsize="24,0" path="m7689,694l7712,694e" filled="false" stroked="true" strokeweight=".09927pt" strokecolor="#ff0000">
                <v:path arrowok="t"/>
              </v:shape>
            </v:group>
            <v:group style="position:absolute;left:7700;top:682;width:2;height:24" coordorigin="7700,682" coordsize="2,24">
              <v:shape style="position:absolute;left:7700;top:682;width:2;height:24" coordorigin="7700,682" coordsize="0,24" path="m7700,682l7700,706e" filled="false" stroked="true" strokeweight=".098107pt" strokecolor="#ff0000">
                <v:path arrowok="t"/>
              </v:shape>
            </v:group>
            <v:group style="position:absolute;left:7689;top:694;width:24;height:2" coordorigin="7689,694" coordsize="24,2">
              <v:shape style="position:absolute;left:7689;top:694;width:24;height:2" coordorigin="7689,694" coordsize="24,0" path="m7689,694l7712,694e" filled="false" stroked="true" strokeweight=".09927pt" strokecolor="#ff0000">
                <v:path arrowok="t"/>
              </v:shape>
            </v:group>
            <v:group style="position:absolute;left:7700;top:682;width:2;height:24" coordorigin="7700,682" coordsize="2,24">
              <v:shape style="position:absolute;left:7700;top:682;width:2;height:24" coordorigin="7700,682" coordsize="0,24" path="m7700,682l7700,706e" filled="false" stroked="true" strokeweight=".098107pt" strokecolor="#ff0000">
                <v:path arrowok="t"/>
              </v:shape>
            </v:group>
            <v:group style="position:absolute;left:7689;top:694;width:24;height:2" coordorigin="7689,694" coordsize="24,2">
              <v:shape style="position:absolute;left:7689;top:694;width:24;height:2" coordorigin="7689,694" coordsize="24,0" path="m7689,694l7712,694e" filled="false" stroked="true" strokeweight=".09927pt" strokecolor="#ff0000">
                <v:path arrowok="t"/>
              </v:shape>
            </v:group>
            <v:group style="position:absolute;left:7700;top:682;width:2;height:24" coordorigin="7700,682" coordsize="2,24">
              <v:shape style="position:absolute;left:7700;top:682;width:2;height:24" coordorigin="7700,682" coordsize="0,24" path="m7700,682l7700,705e" filled="false" stroked="true" strokeweight=".098107pt" strokecolor="#ff0000">
                <v:path arrowok="t"/>
              </v:shape>
            </v:group>
            <v:group style="position:absolute;left:7689;top:693;width:24;height:2" coordorigin="7689,693" coordsize="24,2">
              <v:shape style="position:absolute;left:7689;top:693;width:24;height:2" coordorigin="7689,693" coordsize="24,0" path="m7689,693l7712,693e" filled="false" stroked="true" strokeweight=".09927pt" strokecolor="#ff0000">
                <v:path arrowok="t"/>
              </v:shape>
            </v:group>
            <v:group style="position:absolute;left:7700;top:681;width:2;height:24" coordorigin="7700,681" coordsize="2,24">
              <v:shape style="position:absolute;left:7700;top:681;width:2;height:24" coordorigin="7700,681" coordsize="0,24" path="m7700,681l7700,705e" filled="false" stroked="true" strokeweight=".098107pt" strokecolor="#ff0000">
                <v:path arrowok="t"/>
              </v:shape>
            </v:group>
            <v:group style="position:absolute;left:7689;top:693;width:24;height:2" coordorigin="7689,693" coordsize="24,2">
              <v:shape style="position:absolute;left:7689;top:693;width:24;height:2" coordorigin="7689,693" coordsize="24,0" path="m7689,693l7712,693e" filled="false" stroked="true" strokeweight=".09927pt" strokecolor="#ff0000">
                <v:path arrowok="t"/>
              </v:shape>
            </v:group>
            <v:group style="position:absolute;left:7700;top:681;width:2;height:24" coordorigin="7700,681" coordsize="2,24">
              <v:shape style="position:absolute;left:7700;top:681;width:2;height:24" coordorigin="7700,681" coordsize="0,24" path="m7700,681l7700,705e" filled="false" stroked="true" strokeweight=".098107pt" strokecolor="#ff0000">
                <v:path arrowok="t"/>
              </v:shape>
            </v:group>
            <v:group style="position:absolute;left:7689;top:693;width:24;height:2" coordorigin="7689,693" coordsize="24,2">
              <v:shape style="position:absolute;left:7689;top:693;width:24;height:2" coordorigin="7689,693" coordsize="24,0" path="m7689,693l7712,693e" filled="false" stroked="true" strokeweight=".09927pt" strokecolor="#ff0000">
                <v:path arrowok="t"/>
              </v:shape>
            </v:group>
            <v:group style="position:absolute;left:7700;top:681;width:2;height:24" coordorigin="7700,681" coordsize="2,24">
              <v:shape style="position:absolute;left:7700;top:681;width:2;height:24" coordorigin="7700,681" coordsize="0,24" path="m7700,681l7700,704e" filled="false" stroked="true" strokeweight=".098107pt" strokecolor="#ff0000">
                <v:path arrowok="t"/>
              </v:shape>
            </v:group>
            <v:group style="position:absolute;left:7689;top:692;width:24;height:2" coordorigin="7689,692" coordsize="24,2">
              <v:shape style="position:absolute;left:7689;top:692;width:24;height:2" coordorigin="7689,692" coordsize="24,0" path="m7689,692l7712,692e" filled="false" stroked="true" strokeweight=".09927pt" strokecolor="#ff0000">
                <v:path arrowok="t"/>
              </v:shape>
            </v:group>
            <v:group style="position:absolute;left:7700;top:680;width:2;height:24" coordorigin="7700,680" coordsize="2,24">
              <v:shape style="position:absolute;left:7700;top:680;width:2;height:24" coordorigin="7700,680" coordsize="0,24" path="m7700,680l7700,704e" filled="false" stroked="true" strokeweight=".098107pt" strokecolor="#ff0000">
                <v:path arrowok="t"/>
              </v:shape>
            </v:group>
            <v:group style="position:absolute;left:7689;top:692;width:24;height:2" coordorigin="7689,692" coordsize="24,2">
              <v:shape style="position:absolute;left:7689;top:692;width:24;height:2" coordorigin="7689,692" coordsize="24,0" path="m7689,692l7712,692e" filled="false" stroked="true" strokeweight=".09927pt" strokecolor="#ff0000">
                <v:path arrowok="t"/>
              </v:shape>
            </v:group>
            <v:group style="position:absolute;left:7700;top:680;width:2;height:24" coordorigin="7700,680" coordsize="2,24">
              <v:shape style="position:absolute;left:7700;top:680;width:2;height:24" coordorigin="7700,680" coordsize="0,24" path="m7700,680l7700,704e" filled="false" stroked="true" strokeweight=".098107pt" strokecolor="#ff0000">
                <v:path arrowok="t"/>
              </v:shape>
            </v:group>
            <v:group style="position:absolute;left:7689;top:692;width:24;height:2" coordorigin="7689,692" coordsize="24,2">
              <v:shape style="position:absolute;left:7689;top:692;width:24;height:2" coordorigin="7689,692" coordsize="24,0" path="m7689,692l7712,692e" filled="false" stroked="true" strokeweight=".09927pt" strokecolor="#ff0000">
                <v:path arrowok="t"/>
              </v:shape>
            </v:group>
            <v:group style="position:absolute;left:7700;top:680;width:2;height:24" coordorigin="7700,680" coordsize="2,24">
              <v:shape style="position:absolute;left:7700;top:680;width:2;height:24" coordorigin="7700,680" coordsize="0,24" path="m7700,680l7700,703e" filled="false" stroked="true" strokeweight=".098107pt" strokecolor="#ff0000">
                <v:path arrowok="t"/>
              </v:shape>
            </v:group>
            <v:group style="position:absolute;left:7689;top:691;width:24;height:2" coordorigin="7689,691" coordsize="24,2">
              <v:shape style="position:absolute;left:7689;top:691;width:24;height:2" coordorigin="7689,691" coordsize="24,0" path="m7689,691l7712,691e" filled="false" stroked="true" strokeweight=".09927pt" strokecolor="#ff0000">
                <v:path arrowok="t"/>
              </v:shape>
            </v:group>
            <v:group style="position:absolute;left:7700;top:679;width:2;height:24" coordorigin="7700,679" coordsize="2,24">
              <v:shape style="position:absolute;left:7700;top:679;width:2;height:24" coordorigin="7700,679" coordsize="0,24" path="m7700,679l7700,703e" filled="false" stroked="true" strokeweight=".098107pt" strokecolor="#ff0000">
                <v:path arrowok="t"/>
              </v:shape>
            </v:group>
            <v:group style="position:absolute;left:7689;top:691;width:24;height:2" coordorigin="7689,691" coordsize="24,2">
              <v:shape style="position:absolute;left:7689;top:691;width:24;height:2" coordorigin="7689,691" coordsize="24,0" path="m7689,691l7712,691e" filled="false" stroked="true" strokeweight=".09927pt" strokecolor="#ff0000">
                <v:path arrowok="t"/>
              </v:shape>
            </v:group>
            <v:group style="position:absolute;left:7700;top:679;width:2;height:24" coordorigin="7700,679" coordsize="2,24">
              <v:shape style="position:absolute;left:7700;top:679;width:2;height:24" coordorigin="7700,679" coordsize="0,24" path="m7700,679l7700,703e" filled="false" stroked="true" strokeweight=".098107pt" strokecolor="#ff0000">
                <v:path arrowok="t"/>
              </v:shape>
            </v:group>
            <v:group style="position:absolute;left:7689;top:691;width:24;height:2" coordorigin="7689,691" coordsize="24,2">
              <v:shape style="position:absolute;left:7689;top:691;width:24;height:2" coordorigin="7689,691" coordsize="24,0" path="m7689,691l7712,691e" filled="false" stroked="true" strokeweight=".09927pt" strokecolor="#ff0000">
                <v:path arrowok="t"/>
              </v:shape>
            </v:group>
            <v:group style="position:absolute;left:7700;top:679;width:2;height:24" coordorigin="7700,679" coordsize="2,24">
              <v:shape style="position:absolute;left:7700;top:679;width:2;height:24" coordorigin="7700,679" coordsize="0,24" path="m7700,679l7700,702e" filled="false" stroked="true" strokeweight=".098107pt" strokecolor="#ff0000">
                <v:path arrowok="t"/>
              </v:shape>
            </v:group>
            <v:group style="position:absolute;left:7689;top:690;width:24;height:2" coordorigin="7689,690" coordsize="24,2">
              <v:shape style="position:absolute;left:7689;top:690;width:24;height:2" coordorigin="7689,690" coordsize="24,0" path="m7689,690l7712,690e" filled="false" stroked="true" strokeweight=".09927pt" strokecolor="#ff0000">
                <v:path arrowok="t"/>
              </v:shape>
            </v:group>
            <v:group style="position:absolute;left:7700;top:678;width:2;height:24" coordorigin="7700,678" coordsize="2,24">
              <v:shape style="position:absolute;left:7700;top:678;width:2;height:24" coordorigin="7700,678" coordsize="0,24" path="m7700,678l7700,702e" filled="false" stroked="true" strokeweight=".098107pt" strokecolor="#ff0000">
                <v:path arrowok="t"/>
              </v:shape>
            </v:group>
            <v:group style="position:absolute;left:7689;top:690;width:24;height:2" coordorigin="7689,690" coordsize="24,2">
              <v:shape style="position:absolute;left:7689;top:690;width:24;height:2" coordorigin="7689,690" coordsize="24,0" path="m7689,690l7712,690e" filled="false" stroked="true" strokeweight=".09927pt" strokecolor="#ff0000">
                <v:path arrowok="t"/>
              </v:shape>
            </v:group>
            <v:group style="position:absolute;left:7700;top:678;width:2;height:24" coordorigin="7700,678" coordsize="2,24">
              <v:shape style="position:absolute;left:7700;top:678;width:2;height:24" coordorigin="7700,678" coordsize="0,24" path="m7700,678l7700,702e" filled="false" stroked="true" strokeweight=".098107pt" strokecolor="#ff0000">
                <v:path arrowok="t"/>
              </v:shape>
            </v:group>
            <v:group style="position:absolute;left:7689;top:690;width:24;height:2" coordorigin="7689,690" coordsize="24,2">
              <v:shape style="position:absolute;left:7689;top:690;width:24;height:2" coordorigin="7689,690" coordsize="24,0" path="m7689,690l7712,690e" filled="false" stroked="true" strokeweight=".09927pt" strokecolor="#ff0000">
                <v:path arrowok="t"/>
              </v:shape>
            </v:group>
            <v:group style="position:absolute;left:7700;top:678;width:2;height:24" coordorigin="7700,678" coordsize="2,24">
              <v:shape style="position:absolute;left:7700;top:678;width:2;height:24" coordorigin="7700,678" coordsize="0,24" path="m7700,678l7700,701e" filled="false" stroked="true" strokeweight=".098107pt" strokecolor="#ff0000">
                <v:path arrowok="t"/>
              </v:shape>
            </v:group>
            <v:group style="position:absolute;left:7689;top:689;width:24;height:2" coordorigin="7689,689" coordsize="24,2">
              <v:shape style="position:absolute;left:7689;top:689;width:24;height:2" coordorigin="7689,689" coordsize="24,0" path="m7689,689l7712,689e" filled="false" stroked="true" strokeweight=".09927pt" strokecolor="#ff0000">
                <v:path arrowok="t"/>
              </v:shape>
            </v:group>
            <v:group style="position:absolute;left:7700;top:677;width:2;height:24" coordorigin="7700,677" coordsize="2,24">
              <v:shape style="position:absolute;left:7700;top:677;width:2;height:24" coordorigin="7700,677" coordsize="0,24" path="m7700,677l7700,701e" filled="false" stroked="true" strokeweight=".098107pt" strokecolor="#ff0000">
                <v:path arrowok="t"/>
              </v:shape>
            </v:group>
            <v:group style="position:absolute;left:7689;top:689;width:24;height:2" coordorigin="7689,689" coordsize="24,2">
              <v:shape style="position:absolute;left:7689;top:689;width:24;height:2" coordorigin="7689,689" coordsize="24,0" path="m7689,689l7712,689e" filled="false" stroked="true" strokeweight=".09927pt" strokecolor="#ff0000">
                <v:path arrowok="t"/>
              </v:shape>
            </v:group>
            <v:group style="position:absolute;left:7700;top:677;width:2;height:24" coordorigin="7700,677" coordsize="2,24">
              <v:shape style="position:absolute;left:7700;top:677;width:2;height:24" coordorigin="7700,677" coordsize="0,24" path="m7700,677l7700,701e" filled="false" stroked="true" strokeweight=".098107pt" strokecolor="#ff0000">
                <v:path arrowok="t"/>
              </v:shape>
            </v:group>
            <v:group style="position:absolute;left:7689;top:689;width:24;height:2" coordorigin="7689,689" coordsize="24,2">
              <v:shape style="position:absolute;left:7689;top:689;width:24;height:2" coordorigin="7689,689" coordsize="24,0" path="m7689,689l7712,689e" filled="false" stroked="true" strokeweight=".09927pt" strokecolor="#ff0000">
                <v:path arrowok="t"/>
              </v:shape>
            </v:group>
            <v:group style="position:absolute;left:7700;top:677;width:2;height:24" coordorigin="7700,677" coordsize="2,24">
              <v:shape style="position:absolute;left:7700;top:677;width:2;height:24" coordorigin="7700,677" coordsize="0,24" path="m7700,677l7700,700e" filled="false" stroked="true" strokeweight=".098107pt" strokecolor="#ff0000">
                <v:path arrowok="t"/>
              </v:shape>
            </v:group>
            <v:group style="position:absolute;left:7689;top:688;width:24;height:2" coordorigin="7689,688" coordsize="24,2">
              <v:shape style="position:absolute;left:7689;top:688;width:24;height:2" coordorigin="7689,688" coordsize="24,0" path="m7689,688l7712,688e" filled="false" stroked="true" strokeweight=".09927pt" strokecolor="#ff0000">
                <v:path arrowok="t"/>
              </v:shape>
            </v:group>
            <v:group style="position:absolute;left:7700;top:676;width:2;height:24" coordorigin="7700,676" coordsize="2,24">
              <v:shape style="position:absolute;left:7700;top:676;width:2;height:24" coordorigin="7700,676" coordsize="0,24" path="m7700,676l7700,700e" filled="false" stroked="true" strokeweight=".098107pt" strokecolor="#ff0000">
                <v:path arrowok="t"/>
              </v:shape>
            </v:group>
            <v:group style="position:absolute;left:7689;top:688;width:24;height:2" coordorigin="7689,688" coordsize="24,2">
              <v:shape style="position:absolute;left:7689;top:688;width:24;height:2" coordorigin="7689,688" coordsize="24,0" path="m7689,688l7712,688e" filled="false" stroked="true" strokeweight=".09927pt" strokecolor="#ff0000">
                <v:path arrowok="t"/>
              </v:shape>
            </v:group>
            <v:group style="position:absolute;left:7700;top:676;width:2;height:24" coordorigin="7700,676" coordsize="2,24">
              <v:shape style="position:absolute;left:7700;top:676;width:2;height:24" coordorigin="7700,676" coordsize="0,24" path="m7700,676l7700,700e" filled="false" stroked="true" strokeweight=".098107pt" strokecolor="#ff0000">
                <v:path arrowok="t"/>
              </v:shape>
            </v:group>
            <v:group style="position:absolute;left:7689;top:688;width:24;height:2" coordorigin="7689,688" coordsize="24,2">
              <v:shape style="position:absolute;left:7689;top:688;width:24;height:2" coordorigin="7689,688" coordsize="24,0" path="m7689,688l7712,688e" filled="false" stroked="true" strokeweight=".09927pt" strokecolor="#ff0000">
                <v:path arrowok="t"/>
              </v:shape>
            </v:group>
            <v:group style="position:absolute;left:7700;top:676;width:2;height:24" coordorigin="7700,676" coordsize="2,24">
              <v:shape style="position:absolute;left:7700;top:676;width:2;height:24" coordorigin="7700,676" coordsize="0,24" path="m7700,676l7700,699e" filled="false" stroked="true" strokeweight=".098107pt" strokecolor="#ff0000">
                <v:path arrowok="t"/>
              </v:shape>
            </v:group>
            <v:group style="position:absolute;left:7689;top:687;width:24;height:2" coordorigin="7689,687" coordsize="24,2">
              <v:shape style="position:absolute;left:7689;top:687;width:24;height:2" coordorigin="7689,687" coordsize="24,0" path="m7689,687l7712,687e" filled="false" stroked="true" strokeweight=".09927pt" strokecolor="#ff0000">
                <v:path arrowok="t"/>
              </v:shape>
            </v:group>
            <v:group style="position:absolute;left:7700;top:675;width:2;height:24" coordorigin="7700,675" coordsize="2,24">
              <v:shape style="position:absolute;left:7700;top:675;width:2;height:24" coordorigin="7700,675" coordsize="0,24" path="m7700,675l7700,699e" filled="false" stroked="true" strokeweight=".098107pt" strokecolor="#ff0000">
                <v:path arrowok="t"/>
              </v:shape>
            </v:group>
            <v:group style="position:absolute;left:7689;top:687;width:24;height:2" coordorigin="7689,687" coordsize="24,2">
              <v:shape style="position:absolute;left:7689;top:687;width:24;height:2" coordorigin="7689,687" coordsize="24,0" path="m7689,687l7712,687e" filled="false" stroked="true" strokeweight=".09927pt" strokecolor="#ff0000">
                <v:path arrowok="t"/>
              </v:shape>
            </v:group>
            <v:group style="position:absolute;left:7700;top:675;width:2;height:24" coordorigin="7700,675" coordsize="2,24">
              <v:shape style="position:absolute;left:7700;top:675;width:2;height:24" coordorigin="7700,675" coordsize="0,24" path="m7700,675l7700,699e" filled="false" stroked="true" strokeweight=".098107pt" strokecolor="#ff0000">
                <v:path arrowok="t"/>
              </v:shape>
            </v:group>
            <v:group style="position:absolute;left:7689;top:687;width:24;height:2" coordorigin="7689,687" coordsize="24,2">
              <v:shape style="position:absolute;left:7689;top:687;width:24;height:2" coordorigin="7689,687" coordsize="24,0" path="m7689,687l7712,687e" filled="false" stroked="true" strokeweight=".09927pt" strokecolor="#ff0000">
                <v:path arrowok="t"/>
              </v:shape>
            </v:group>
            <v:group style="position:absolute;left:7700;top:675;width:2;height:24" coordorigin="7700,675" coordsize="2,24">
              <v:shape style="position:absolute;left:7700;top:675;width:2;height:24" coordorigin="7700,675" coordsize="0,24" path="m7700,675l7700,698e" filled="false" stroked="true" strokeweight=".098107pt" strokecolor="#ff0000">
                <v:path arrowok="t"/>
              </v:shape>
            </v:group>
            <v:group style="position:absolute;left:7689;top:686;width:24;height:2" coordorigin="7689,686" coordsize="24,2">
              <v:shape style="position:absolute;left:7689;top:686;width:24;height:2" coordorigin="7689,686" coordsize="24,0" path="m7689,686l7712,686e" filled="false" stroked="true" strokeweight=".09927pt" strokecolor="#ff0000">
                <v:path arrowok="t"/>
              </v:shape>
            </v:group>
            <v:group style="position:absolute;left:7700;top:674;width:2;height:24" coordorigin="7700,674" coordsize="2,24">
              <v:shape style="position:absolute;left:7700;top:674;width:2;height:24" coordorigin="7700,674" coordsize="0,24" path="m7700,674l7700,698e" filled="false" stroked="true" strokeweight=".098107pt" strokecolor="#ff0000">
                <v:path arrowok="t"/>
              </v:shape>
            </v:group>
            <v:group style="position:absolute;left:7689;top:686;width:24;height:2" coordorigin="7689,686" coordsize="24,2">
              <v:shape style="position:absolute;left:7689;top:686;width:24;height:2" coordorigin="7689,686" coordsize="24,0" path="m7689,686l7712,686e" filled="false" stroked="true" strokeweight=".09927pt" strokecolor="#ff0000">
                <v:path arrowok="t"/>
              </v:shape>
            </v:group>
            <v:group style="position:absolute;left:7700;top:674;width:2;height:24" coordorigin="7700,674" coordsize="2,24">
              <v:shape style="position:absolute;left:7700;top:674;width:2;height:24" coordorigin="7700,674" coordsize="0,24" path="m7700,674l7700,698e" filled="false" stroked="true" strokeweight=".098107pt" strokecolor="#ff0000">
                <v:path arrowok="t"/>
              </v:shape>
            </v:group>
            <v:group style="position:absolute;left:7689;top:686;width:24;height:2" coordorigin="7689,686" coordsize="24,2">
              <v:shape style="position:absolute;left:7689;top:686;width:24;height:2" coordorigin="7689,686" coordsize="24,0" path="m7689,686l7712,686e" filled="false" stroked="true" strokeweight=".09927pt" strokecolor="#ff0000">
                <v:path arrowok="t"/>
              </v:shape>
            </v:group>
            <v:group style="position:absolute;left:7700;top:674;width:2;height:24" coordorigin="7700,674" coordsize="2,24">
              <v:shape style="position:absolute;left:7700;top:674;width:2;height:24" coordorigin="7700,674" coordsize="0,24" path="m7700,674l7700,697e" filled="false" stroked="true" strokeweight=".098107pt" strokecolor="#ff0000">
                <v:path arrowok="t"/>
              </v:shape>
            </v:group>
            <v:group style="position:absolute;left:7689;top:685;width:24;height:2" coordorigin="7689,685" coordsize="24,2">
              <v:shape style="position:absolute;left:7689;top:685;width:24;height:2" coordorigin="7689,685" coordsize="24,0" path="m7689,685l7712,685e" filled="false" stroked="true" strokeweight=".09927pt" strokecolor="#ff0000">
                <v:path arrowok="t"/>
              </v:shape>
            </v:group>
            <v:group style="position:absolute;left:7700;top:673;width:2;height:24" coordorigin="7700,673" coordsize="2,24">
              <v:shape style="position:absolute;left:7700;top:673;width:2;height:24" coordorigin="7700,673" coordsize="0,24" path="m7700,673l7700,697e" filled="false" stroked="true" strokeweight=".098107pt" strokecolor="#ff0000">
                <v:path arrowok="t"/>
              </v:shape>
            </v:group>
            <v:group style="position:absolute;left:7689;top:685;width:24;height:2" coordorigin="7689,685" coordsize="24,2">
              <v:shape style="position:absolute;left:7689;top:685;width:24;height:2" coordorigin="7689,685" coordsize="24,0" path="m7689,685l7712,685e" filled="false" stroked="true" strokeweight=".09927pt" strokecolor="#ff0000">
                <v:path arrowok="t"/>
              </v:shape>
            </v:group>
            <v:group style="position:absolute;left:7700;top:673;width:2;height:24" coordorigin="7700,673" coordsize="2,24">
              <v:shape style="position:absolute;left:7700;top:673;width:2;height:24" coordorigin="7700,673" coordsize="0,24" path="m7700,673l7700,697e" filled="false" stroked="true" strokeweight=".098107pt" strokecolor="#ff0000">
                <v:path arrowok="t"/>
              </v:shape>
            </v:group>
            <v:group style="position:absolute;left:7689;top:684;width:24;height:2" coordorigin="7689,684" coordsize="24,2">
              <v:shape style="position:absolute;left:7689;top:684;width:24;height:2" coordorigin="7689,684" coordsize="24,0" path="m7689,684l7712,684e" filled="false" stroked="true" strokeweight=".09927pt" strokecolor="#ff0000">
                <v:path arrowok="t"/>
              </v:shape>
            </v:group>
            <v:group style="position:absolute;left:7700;top:672;width:2;height:24" coordorigin="7700,672" coordsize="2,24">
              <v:shape style="position:absolute;left:7700;top:672;width:2;height:24" coordorigin="7700,672" coordsize="0,24" path="m7700,672l7700,696e" filled="false" stroked="true" strokeweight=".098107pt" strokecolor="#ff0000">
                <v:path arrowok="t"/>
              </v:shape>
            </v:group>
            <v:group style="position:absolute;left:7689;top:684;width:24;height:2" coordorigin="7689,684" coordsize="24,2">
              <v:shape style="position:absolute;left:7689;top:684;width:24;height:2" coordorigin="7689,684" coordsize="24,0" path="m7689,684l7712,684e" filled="false" stroked="true" strokeweight=".09927pt" strokecolor="#ff0000">
                <v:path arrowok="t"/>
              </v:shape>
            </v:group>
            <v:group style="position:absolute;left:7700;top:672;width:2;height:24" coordorigin="7700,672" coordsize="2,24">
              <v:shape style="position:absolute;left:7700;top:672;width:2;height:24" coordorigin="7700,672" coordsize="0,24" path="m7700,672l7700,696e" filled="false" stroked="true" strokeweight=".098107pt" strokecolor="#ff0000">
                <v:path arrowok="t"/>
              </v:shape>
            </v:group>
            <v:group style="position:absolute;left:7689;top:683;width:24;height:2" coordorigin="7689,683" coordsize="24,2">
              <v:shape style="position:absolute;left:7689;top:683;width:24;height:2" coordorigin="7689,683" coordsize="24,0" path="m7689,683l7712,683e" filled="false" stroked="true" strokeweight=".09927pt" strokecolor="#ff0000">
                <v:path arrowok="t"/>
              </v:shape>
            </v:group>
            <v:group style="position:absolute;left:7700;top:671;width:2;height:24" coordorigin="7700,671" coordsize="2,24">
              <v:shape style="position:absolute;left:7700;top:671;width:2;height:24" coordorigin="7700,671" coordsize="0,24" path="m7700,671l7700,695e" filled="false" stroked="true" strokeweight=".098107pt" strokecolor="#ff0000">
                <v:path arrowok="t"/>
              </v:shape>
            </v:group>
            <v:group style="position:absolute;left:7689;top:683;width:24;height:2" coordorigin="7689,683" coordsize="24,2">
              <v:shape style="position:absolute;left:7689;top:683;width:24;height:2" coordorigin="7689,683" coordsize="24,0" path="m7689,683l7712,683e" filled="false" stroked="true" strokeweight=".09927pt" strokecolor="#ff0000">
                <v:path arrowok="t"/>
              </v:shape>
            </v:group>
            <v:group style="position:absolute;left:7700;top:671;width:2;height:24" coordorigin="7700,671" coordsize="2,24">
              <v:shape style="position:absolute;left:7700;top:671;width:2;height:24" coordorigin="7700,671" coordsize="0,24" path="m7700,671l7700,695e" filled="false" stroked="true" strokeweight=".098107pt" strokecolor="#ff0000">
                <v:path arrowok="t"/>
              </v:shape>
            </v:group>
            <v:group style="position:absolute;left:7689;top:683;width:24;height:2" coordorigin="7689,683" coordsize="24,2">
              <v:shape style="position:absolute;left:7689;top:683;width:24;height:2" coordorigin="7689,683" coordsize="24,0" path="m7689,683l7712,683e" filled="false" stroked="true" strokeweight=".09927pt" strokecolor="#ff0000">
                <v:path arrowok="t"/>
              </v:shape>
            </v:group>
            <v:group style="position:absolute;left:7700;top:671;width:2;height:24" coordorigin="7700,671" coordsize="2,24">
              <v:shape style="position:absolute;left:7700;top:671;width:2;height:24" coordorigin="7700,671" coordsize="0,24" path="m7700,671l7700,695e" filled="false" stroked="true" strokeweight=".098107pt" strokecolor="#ff0000">
                <v:path arrowok="t"/>
              </v:shape>
            </v:group>
            <v:group style="position:absolute;left:7689;top:682;width:24;height:2" coordorigin="7689,682" coordsize="24,2">
              <v:shape style="position:absolute;left:7689;top:682;width:24;height:2" coordorigin="7689,682" coordsize="24,0" path="m7689,682l7712,682e" filled="false" stroked="true" strokeweight=".09927pt" strokecolor="#ff0000">
                <v:path arrowok="t"/>
              </v:shape>
            </v:group>
            <v:group style="position:absolute;left:7700;top:670;width:2;height:24" coordorigin="7700,670" coordsize="2,24">
              <v:shape style="position:absolute;left:7700;top:670;width:2;height:24" coordorigin="7700,670" coordsize="0,24" path="m7700,670l7700,694e" filled="false" stroked="true" strokeweight=".098107pt" strokecolor="#ff0000">
                <v:path arrowok="t"/>
              </v:shape>
            </v:group>
            <v:group style="position:absolute;left:7689;top:682;width:24;height:2" coordorigin="7689,682" coordsize="24,2">
              <v:shape style="position:absolute;left:7689;top:682;width:24;height:2" coordorigin="7689,682" coordsize="24,0" path="m7689,682l7712,682e" filled="false" stroked="true" strokeweight=".09927pt" strokecolor="#ff0000">
                <v:path arrowok="t"/>
              </v:shape>
            </v:group>
            <v:group style="position:absolute;left:7700;top:670;width:2;height:24" coordorigin="7700,670" coordsize="2,24">
              <v:shape style="position:absolute;left:7700;top:670;width:2;height:24" coordorigin="7700,670" coordsize="0,24" path="m7700,670l7700,694e" filled="false" stroked="true" strokeweight=".098107pt" strokecolor="#ff0000">
                <v:path arrowok="t"/>
              </v:shape>
            </v:group>
            <v:group style="position:absolute;left:7689;top:682;width:24;height:2" coordorigin="7689,682" coordsize="24,2">
              <v:shape style="position:absolute;left:7689;top:682;width:24;height:2" coordorigin="7689,682" coordsize="24,0" path="m7689,682l7712,682e" filled="false" stroked="true" strokeweight=".09927pt" strokecolor="#ff0000">
                <v:path arrowok="t"/>
              </v:shape>
            </v:group>
            <v:group style="position:absolute;left:7700;top:670;width:2;height:24" coordorigin="7700,670" coordsize="2,24">
              <v:shape style="position:absolute;left:7700;top:670;width:2;height:24" coordorigin="7700,670" coordsize="0,24" path="m7700,670l7700,694e" filled="false" stroked="true" strokeweight=".098107pt" strokecolor="#ff0000">
                <v:path arrowok="t"/>
              </v:shape>
            </v:group>
            <v:group style="position:absolute;left:7689;top:681;width:24;height:2" coordorigin="7689,681" coordsize="24,2">
              <v:shape style="position:absolute;left:7689;top:681;width:24;height:2" coordorigin="7689,681" coordsize="24,0" path="m7689,681l7712,681e" filled="false" stroked="true" strokeweight=".09927pt" strokecolor="#ff0000">
                <v:path arrowok="t"/>
              </v:shape>
            </v:group>
            <v:group style="position:absolute;left:7700;top:669;width:2;height:24" coordorigin="7700,669" coordsize="2,24">
              <v:shape style="position:absolute;left:7700;top:669;width:2;height:24" coordorigin="7700,669" coordsize="0,24" path="m7700,669l7700,693e" filled="false" stroked="true" strokeweight=".098107pt" strokecolor="#ff0000">
                <v:path arrowok="t"/>
              </v:shape>
            </v:group>
            <v:group style="position:absolute;left:7689;top:681;width:24;height:2" coordorigin="7689,681" coordsize="24,2">
              <v:shape style="position:absolute;left:7689;top:681;width:24;height:2" coordorigin="7689,681" coordsize="24,0" path="m7689,681l7712,681e" filled="false" stroked="true" strokeweight=".09927pt" strokecolor="#ff0000">
                <v:path arrowok="t"/>
              </v:shape>
            </v:group>
            <v:group style="position:absolute;left:7700;top:669;width:2;height:24" coordorigin="7700,669" coordsize="2,24">
              <v:shape style="position:absolute;left:7700;top:669;width:2;height:24" coordorigin="7700,669" coordsize="0,24" path="m7700,669l7700,693e" filled="false" stroked="true" strokeweight=".098107pt" strokecolor="#ff0000">
                <v:path arrowok="t"/>
              </v:shape>
            </v:group>
            <v:group style="position:absolute;left:7689;top:681;width:24;height:2" coordorigin="7689,681" coordsize="24,2">
              <v:shape style="position:absolute;left:7689;top:681;width:24;height:2" coordorigin="7689,681" coordsize="24,0" path="m7689,681l7712,681e" filled="false" stroked="true" strokeweight=".09927pt" strokecolor="#ff0000">
                <v:path arrowok="t"/>
              </v:shape>
            </v:group>
            <v:group style="position:absolute;left:7700;top:669;width:2;height:24" coordorigin="7700,669" coordsize="2,24">
              <v:shape style="position:absolute;left:7700;top:669;width:2;height:24" coordorigin="7700,669" coordsize="0,24" path="m7700,669l7700,693e" filled="false" stroked="true" strokeweight=".098107pt" strokecolor="#ff0000">
                <v:path arrowok="t"/>
              </v:shape>
            </v:group>
            <v:group style="position:absolute;left:7689;top:680;width:24;height:2" coordorigin="7689,680" coordsize="24,2">
              <v:shape style="position:absolute;left:7689;top:680;width:24;height:2" coordorigin="7689,680" coordsize="24,0" path="m7689,680l7712,680e" filled="false" stroked="true" strokeweight=".09927pt" strokecolor="#ff0000">
                <v:path arrowok="t"/>
              </v:shape>
            </v:group>
            <v:group style="position:absolute;left:7700;top:668;width:2;height:24" coordorigin="7700,668" coordsize="2,24">
              <v:shape style="position:absolute;left:7700;top:668;width:2;height:24" coordorigin="7700,668" coordsize="0,24" path="m7700,668l7700,692e" filled="false" stroked="true" strokeweight=".098107pt" strokecolor="#ff0000">
                <v:path arrowok="t"/>
              </v:shape>
            </v:group>
            <v:group style="position:absolute;left:7689;top:680;width:24;height:2" coordorigin="7689,680" coordsize="24,2">
              <v:shape style="position:absolute;left:7689;top:680;width:24;height:2" coordorigin="7689,680" coordsize="24,0" path="m7689,680l7712,680e" filled="false" stroked="true" strokeweight=".09927pt" strokecolor="#ff0000">
                <v:path arrowok="t"/>
              </v:shape>
            </v:group>
            <v:group style="position:absolute;left:7700;top:668;width:2;height:24" coordorigin="7700,668" coordsize="2,24">
              <v:shape style="position:absolute;left:7700;top:668;width:2;height:24" coordorigin="7700,668" coordsize="0,24" path="m7700,668l7700,692e" filled="false" stroked="true" strokeweight=".098107pt" strokecolor="#ff0000">
                <v:path arrowok="t"/>
              </v:shape>
            </v:group>
            <v:group style="position:absolute;left:7689;top:680;width:24;height:2" coordorigin="7689,680" coordsize="24,2">
              <v:shape style="position:absolute;left:7689;top:680;width:24;height:2" coordorigin="7689,680" coordsize="24,0" path="m7689,680l7712,680e" filled="false" stroked="true" strokeweight=".09927pt" strokecolor="#ff0000">
                <v:path arrowok="t"/>
              </v:shape>
            </v:group>
            <v:group style="position:absolute;left:7700;top:668;width:2;height:24" coordorigin="7700,668" coordsize="2,24">
              <v:shape style="position:absolute;left:7700;top:668;width:2;height:24" coordorigin="7700,668" coordsize="0,24" path="m7700,668l7700,692e" filled="false" stroked="true" strokeweight=".098107pt" strokecolor="#ff0000">
                <v:path arrowok="t"/>
              </v:shape>
            </v:group>
            <v:group style="position:absolute;left:7689;top:679;width:24;height:2" coordorigin="7689,679" coordsize="24,2">
              <v:shape style="position:absolute;left:7689;top:679;width:24;height:2" coordorigin="7689,679" coordsize="24,0" path="m7689,679l7712,679e" filled="false" stroked="true" strokeweight=".09927pt" strokecolor="#ff0000">
                <v:path arrowok="t"/>
              </v:shape>
            </v:group>
            <v:group style="position:absolute;left:7700;top:667;width:2;height:24" coordorigin="7700,667" coordsize="2,24">
              <v:shape style="position:absolute;left:7700;top:667;width:2;height:24" coordorigin="7700,667" coordsize="0,24" path="m7700,667l7700,691e" filled="false" stroked="true" strokeweight=".098107pt" strokecolor="#ff0000">
                <v:path arrowok="t"/>
              </v:shape>
            </v:group>
            <v:group style="position:absolute;left:7689;top:679;width:24;height:2" coordorigin="7689,679" coordsize="24,2">
              <v:shape style="position:absolute;left:7689;top:679;width:24;height:2" coordorigin="7689,679" coordsize="24,0" path="m7689,679l7712,679e" filled="false" stroked="true" strokeweight=".09927pt" strokecolor="#ff0000">
                <v:path arrowok="t"/>
              </v:shape>
            </v:group>
            <v:group style="position:absolute;left:7700;top:667;width:2;height:24" coordorigin="7700,667" coordsize="2,24">
              <v:shape style="position:absolute;left:7700;top:667;width:2;height:24" coordorigin="7700,667" coordsize="0,24" path="m7700,667l7700,691e" filled="false" stroked="true" strokeweight=".098107pt" strokecolor="#ff0000">
                <v:path arrowok="t"/>
              </v:shape>
            </v:group>
            <v:group style="position:absolute;left:7689;top:678;width:24;height:2" coordorigin="7689,678" coordsize="24,2">
              <v:shape style="position:absolute;left:7689;top:678;width:24;height:2" coordorigin="7689,678" coordsize="24,0" path="m7689,678l7712,678e" filled="false" stroked="true" strokeweight=".09927pt" strokecolor="#ff0000">
                <v:path arrowok="t"/>
              </v:shape>
            </v:group>
            <v:group style="position:absolute;left:7700;top:666;width:2;height:24" coordorigin="7700,666" coordsize="2,24">
              <v:shape style="position:absolute;left:7700;top:666;width:2;height:24" coordorigin="7700,666" coordsize="0,24" path="m7700,666l7700,690e" filled="false" stroked="true" strokeweight=".098107pt" strokecolor="#ff0000">
                <v:path arrowok="t"/>
              </v:shape>
            </v:group>
            <v:group style="position:absolute;left:7689;top:678;width:24;height:2" coordorigin="7689,678" coordsize="24,2">
              <v:shape style="position:absolute;left:7689;top:678;width:24;height:2" coordorigin="7689,678" coordsize="24,0" path="m7689,678l7712,678e" filled="false" stroked="true" strokeweight=".09927pt" strokecolor="#ff0000">
                <v:path arrowok="t"/>
              </v:shape>
            </v:group>
            <v:group style="position:absolute;left:7700;top:666;width:2;height:24" coordorigin="7700,666" coordsize="2,24">
              <v:shape style="position:absolute;left:7700;top:666;width:2;height:24" coordorigin="7700,666" coordsize="0,24" path="m7700,666l7700,690e" filled="false" stroked="true" strokeweight=".098107pt" strokecolor="#ff0000">
                <v:path arrowok="t"/>
              </v:shape>
            </v:group>
            <v:group style="position:absolute;left:7689;top:677;width:24;height:2" coordorigin="7689,677" coordsize="24,2">
              <v:shape style="position:absolute;left:7689;top:677;width:24;height:2" coordorigin="7689,677" coordsize="24,0" path="m7689,677l7712,677e" filled="false" stroked="true" strokeweight=".09927pt" strokecolor="#ff0000">
                <v:path arrowok="t"/>
              </v:shape>
            </v:group>
            <v:group style="position:absolute;left:7700;top:665;width:2;height:24" coordorigin="7700,665" coordsize="2,24">
              <v:shape style="position:absolute;left:7700;top:665;width:2;height:24" coordorigin="7700,665" coordsize="0,24" path="m7700,665l7700,689e" filled="false" stroked="true" strokeweight=".098107pt" strokecolor="#ff0000">
                <v:path arrowok="t"/>
              </v:shape>
            </v:group>
            <v:group style="position:absolute;left:7689;top:677;width:24;height:2" coordorigin="7689,677" coordsize="24,2">
              <v:shape style="position:absolute;left:7689;top:677;width:24;height:2" coordorigin="7689,677" coordsize="24,0" path="m7689,677l7712,677e" filled="false" stroked="true" strokeweight=".09927pt" strokecolor="#ff0000">
                <v:path arrowok="t"/>
              </v:shape>
            </v:group>
            <v:group style="position:absolute;left:7700;top:665;width:2;height:24" coordorigin="7700,665" coordsize="2,24">
              <v:shape style="position:absolute;left:7700;top:665;width:2;height:24" coordorigin="7700,665" coordsize="0,24" path="m7700,665l7700,689e" filled="false" stroked="true" strokeweight=".098107pt" strokecolor="#ff0000">
                <v:path arrowok="t"/>
              </v:shape>
            </v:group>
            <v:group style="position:absolute;left:7689;top:677;width:24;height:2" coordorigin="7689,677" coordsize="24,2">
              <v:shape style="position:absolute;left:7689;top:677;width:24;height:2" coordorigin="7689,677" coordsize="24,0" path="m7689,677l7712,677e" filled="false" stroked="true" strokeweight=".09927pt" strokecolor="#ff0000">
                <v:path arrowok="t"/>
              </v:shape>
            </v:group>
            <v:group style="position:absolute;left:7700;top:665;width:2;height:24" coordorigin="7700,665" coordsize="2,24">
              <v:shape style="position:absolute;left:7700;top:665;width:2;height:24" coordorigin="7700,665" coordsize="0,24" path="m7700,665l7700,689e" filled="false" stroked="true" strokeweight=".098107pt" strokecolor="#ff0000">
                <v:path arrowok="t"/>
              </v:shape>
            </v:group>
            <v:group style="position:absolute;left:7689;top:676;width:24;height:2" coordorigin="7689,676" coordsize="24,2">
              <v:shape style="position:absolute;left:7689;top:676;width:24;height:2" coordorigin="7689,676" coordsize="24,0" path="m7689,676l7712,676e" filled="false" stroked="true" strokeweight=".09927pt" strokecolor="#ff0000">
                <v:path arrowok="t"/>
              </v:shape>
            </v:group>
            <v:group style="position:absolute;left:7700;top:664;width:2;height:24" coordorigin="7700,664" coordsize="2,24">
              <v:shape style="position:absolute;left:7700;top:664;width:2;height:24" coordorigin="7700,664" coordsize="0,24" path="m7700,664l7700,688e" filled="false" stroked="true" strokeweight=".098107pt" strokecolor="#ff0000">
                <v:path arrowok="t"/>
              </v:shape>
            </v:group>
            <v:group style="position:absolute;left:7689;top:676;width:24;height:2" coordorigin="7689,676" coordsize="24,2">
              <v:shape style="position:absolute;left:7689;top:676;width:24;height:2" coordorigin="7689,676" coordsize="24,0" path="m7689,676l7712,676e" filled="false" stroked="true" strokeweight=".09927pt" strokecolor="#ff0000">
                <v:path arrowok="t"/>
              </v:shape>
            </v:group>
            <v:group style="position:absolute;left:7700;top:664;width:2;height:24" coordorigin="7700,664" coordsize="2,24">
              <v:shape style="position:absolute;left:7700;top:664;width:2;height:24" coordorigin="7700,664" coordsize="0,24" path="m7700,664l7700,688e" filled="false" stroked="true" strokeweight=".098107pt" strokecolor="#ff0000">
                <v:path arrowok="t"/>
              </v:shape>
            </v:group>
            <v:group style="position:absolute;left:7689;top:676;width:24;height:2" coordorigin="7689,676" coordsize="24,2">
              <v:shape style="position:absolute;left:7689;top:676;width:24;height:2" coordorigin="7689,676" coordsize="24,0" path="m7689,676l7712,676e" filled="false" stroked="true" strokeweight=".09927pt" strokecolor="#ff0000">
                <v:path arrowok="t"/>
              </v:shape>
            </v:group>
            <v:group style="position:absolute;left:7700;top:664;width:2;height:24" coordorigin="7700,664" coordsize="2,24">
              <v:shape style="position:absolute;left:7700;top:664;width:2;height:24" coordorigin="7700,664" coordsize="0,24" path="m7700,664l7700,688e" filled="false" stroked="true" strokeweight=".098107pt" strokecolor="#ff0000">
                <v:path arrowok="t"/>
              </v:shape>
            </v:group>
            <v:group style="position:absolute;left:7689;top:675;width:24;height:2" coordorigin="7689,675" coordsize="24,2">
              <v:shape style="position:absolute;left:7689;top:675;width:24;height:2" coordorigin="7689,675" coordsize="24,0" path="m7689,675l7712,675e" filled="false" stroked="true" strokeweight=".09927pt" strokecolor="#ff0000">
                <v:path arrowok="t"/>
              </v:shape>
            </v:group>
            <v:group style="position:absolute;left:7700;top:663;width:2;height:24" coordorigin="7700,663" coordsize="2,24">
              <v:shape style="position:absolute;left:7700;top:663;width:2;height:24" coordorigin="7700,663" coordsize="0,24" path="m7700,663l7700,687e" filled="false" stroked="true" strokeweight=".098107pt" strokecolor="#ff0000">
                <v:path arrowok="t"/>
              </v:shape>
            </v:group>
            <v:group style="position:absolute;left:7689;top:675;width:24;height:2" coordorigin="7689,675" coordsize="24,2">
              <v:shape style="position:absolute;left:7689;top:675;width:24;height:2" coordorigin="7689,675" coordsize="24,0" path="m7689,675l7712,675e" filled="false" stroked="true" strokeweight=".09927pt" strokecolor="#ff0000">
                <v:path arrowok="t"/>
              </v:shape>
            </v:group>
            <v:group style="position:absolute;left:7700;top:663;width:2;height:24" coordorigin="7700,663" coordsize="2,24">
              <v:shape style="position:absolute;left:7700;top:663;width:2;height:24" coordorigin="7700,663" coordsize="0,24" path="m7700,663l7700,687e" filled="false" stroked="true" strokeweight=".098107pt" strokecolor="#ff0000">
                <v:path arrowok="t"/>
              </v:shape>
            </v:group>
            <v:group style="position:absolute;left:7689;top:675;width:24;height:2" coordorigin="7689,675" coordsize="24,2">
              <v:shape style="position:absolute;left:7689;top:675;width:24;height:2" coordorigin="7689,675" coordsize="24,0" path="m7689,675l7712,675e" filled="false" stroked="true" strokeweight=".09927pt" strokecolor="#ff0000">
                <v:path arrowok="t"/>
              </v:shape>
            </v:group>
            <v:group style="position:absolute;left:7700;top:663;width:2;height:24" coordorigin="7700,663" coordsize="2,24">
              <v:shape style="position:absolute;left:7700;top:663;width:2;height:24" coordorigin="7700,663" coordsize="0,24" path="m7700,663l7700,687e" filled="false" stroked="true" strokeweight=".098107pt" strokecolor="#ff0000">
                <v:path arrowok="t"/>
              </v:shape>
            </v:group>
            <v:group style="position:absolute;left:7689;top:674;width:24;height:2" coordorigin="7689,674" coordsize="24,2">
              <v:shape style="position:absolute;left:7689;top:674;width:24;height:2" coordorigin="7689,674" coordsize="24,0" path="m7689,674l7712,674e" filled="false" stroked="true" strokeweight=".09927pt" strokecolor="#ff0000">
                <v:path arrowok="t"/>
              </v:shape>
            </v:group>
            <v:group style="position:absolute;left:7700;top:663;width:2;height:24" coordorigin="7700,663" coordsize="2,24">
              <v:shape style="position:absolute;left:7700;top:663;width:2;height:24" coordorigin="7700,663" coordsize="0,24" path="m7700,663l7700,686e" filled="false" stroked="true" strokeweight=".098107pt" strokecolor="#ff0000">
                <v:path arrowok="t"/>
              </v:shape>
            </v:group>
            <v:group style="position:absolute;left:7689;top:674;width:24;height:2" coordorigin="7689,674" coordsize="24,2">
              <v:shape style="position:absolute;left:7689;top:674;width:24;height:2" coordorigin="7689,674" coordsize="24,0" path="m7689,674l7712,674e" filled="false" stroked="true" strokeweight=".09927pt" strokecolor="#ff0000">
                <v:path arrowok="t"/>
              </v:shape>
            </v:group>
            <v:group style="position:absolute;left:7700;top:662;width:2;height:24" coordorigin="7700,662" coordsize="2,24">
              <v:shape style="position:absolute;left:7700;top:662;width:2;height:24" coordorigin="7700,662" coordsize="0,24" path="m7700,662l7700,686e" filled="false" stroked="true" strokeweight=".098107pt" strokecolor="#ff0000">
                <v:path arrowok="t"/>
              </v:shape>
            </v:group>
            <v:group style="position:absolute;left:7689;top:673;width:24;height:2" coordorigin="7689,673" coordsize="24,2">
              <v:shape style="position:absolute;left:7689;top:673;width:24;height:2" coordorigin="7689,673" coordsize="24,0" path="m7689,673l7712,673e" filled="false" stroked="true" strokeweight=".09927pt" strokecolor="#ff0000">
                <v:path arrowok="t"/>
              </v:shape>
            </v:group>
            <v:group style="position:absolute;left:7700;top:662;width:2;height:24" coordorigin="7700,662" coordsize="2,24">
              <v:shape style="position:absolute;left:7700;top:662;width:2;height:24" coordorigin="7700,662" coordsize="0,24" path="m7700,662l7700,685e" filled="false" stroked="true" strokeweight=".098107pt" strokecolor="#ff0000">
                <v:path arrowok="t"/>
              </v:shape>
            </v:group>
            <v:group style="position:absolute;left:7689;top:673;width:24;height:2" coordorigin="7689,673" coordsize="24,2">
              <v:shape style="position:absolute;left:7689;top:673;width:24;height:2" coordorigin="7689,673" coordsize="24,0" path="m7689,673l7712,673e" filled="false" stroked="true" strokeweight=".09927pt" strokecolor="#ff0000">
                <v:path arrowok="t"/>
              </v:shape>
            </v:group>
            <v:group style="position:absolute;left:7700;top:661;width:2;height:24" coordorigin="7700,661" coordsize="2,24">
              <v:shape style="position:absolute;left:7700;top:661;width:2;height:24" coordorigin="7700,661" coordsize="0,24" path="m7700,661l7700,685e" filled="false" stroked="true" strokeweight=".098107pt" strokecolor="#ff0000">
                <v:path arrowok="t"/>
              </v:shape>
            </v:group>
            <v:group style="position:absolute;left:7689;top:673;width:24;height:2" coordorigin="7689,673" coordsize="24,2">
              <v:shape style="position:absolute;left:7689;top:673;width:24;height:2" coordorigin="7689,673" coordsize="24,0" path="m7689,673l7712,673e" filled="false" stroked="true" strokeweight=".09927pt" strokecolor="#ff0000">
                <v:path arrowok="t"/>
              </v:shape>
            </v:group>
            <v:group style="position:absolute;left:7700;top:661;width:2;height:24" coordorigin="7700,661" coordsize="2,24">
              <v:shape style="position:absolute;left:7700;top:661;width:2;height:24" coordorigin="7700,661" coordsize="0,24" path="m7700,661l7700,685e" filled="false" stroked="true" strokeweight=".098107pt" strokecolor="#ff0000">
                <v:path arrowok="t"/>
              </v:shape>
            </v:group>
            <v:group style="position:absolute;left:7689;top:672;width:24;height:2" coordorigin="7689,672" coordsize="24,2">
              <v:shape style="position:absolute;left:7689;top:672;width:24;height:2" coordorigin="7689,672" coordsize="24,0" path="m7689,672l7712,672e" filled="false" stroked="true" strokeweight=".09927pt" strokecolor="#ff0000">
                <v:path arrowok="t"/>
              </v:shape>
            </v:group>
            <v:group style="position:absolute;left:7700;top:661;width:2;height:24" coordorigin="7700,661" coordsize="2,24">
              <v:shape style="position:absolute;left:7700;top:661;width:2;height:24" coordorigin="7700,661" coordsize="0,24" path="m7700,661l7700,684e" filled="false" stroked="true" strokeweight=".098107pt" strokecolor="#ff0000">
                <v:path arrowok="t"/>
              </v:shape>
            </v:group>
            <v:group style="position:absolute;left:7689;top:672;width:24;height:2" coordorigin="7689,672" coordsize="24,2">
              <v:shape style="position:absolute;left:7689;top:672;width:24;height:2" coordorigin="7689,672" coordsize="24,0" path="m7689,672l7712,672e" filled="false" stroked="true" strokeweight=".09927pt" strokecolor="#ff0000">
                <v:path arrowok="t"/>
              </v:shape>
            </v:group>
            <v:group style="position:absolute;left:7700;top:660;width:2;height:24" coordorigin="7700,660" coordsize="2,24">
              <v:shape style="position:absolute;left:7700;top:660;width:2;height:24" coordorigin="7700,660" coordsize="0,24" path="m7700,660l7700,684e" filled="false" stroked="true" strokeweight=".098107pt" strokecolor="#ff0000">
                <v:path arrowok="t"/>
              </v:shape>
            </v:group>
            <v:group style="position:absolute;left:7689;top:672;width:24;height:2" coordorigin="7689,672" coordsize="24,2">
              <v:shape style="position:absolute;left:7689;top:672;width:24;height:2" coordorigin="7689,672" coordsize="24,0" path="m7689,672l7712,672e" filled="false" stroked="true" strokeweight=".09927pt" strokecolor="#ff0000">
                <v:path arrowok="t"/>
              </v:shape>
            </v:group>
            <v:group style="position:absolute;left:7700;top:660;width:2;height:24" coordorigin="7700,660" coordsize="2,24">
              <v:shape style="position:absolute;left:7700;top:660;width:2;height:24" coordorigin="7700,660" coordsize="0,24" path="m7700,660l7700,684e" filled="false" stroked="true" strokeweight=".098107pt" strokecolor="#ff0000">
                <v:path arrowok="t"/>
              </v:shape>
            </v:group>
            <v:group style="position:absolute;left:7689;top:671;width:24;height:2" coordorigin="7689,671" coordsize="24,2">
              <v:shape style="position:absolute;left:7689;top:671;width:24;height:2" coordorigin="7689,671" coordsize="24,0" path="m7689,671l7712,671e" filled="false" stroked="true" strokeweight=".09927pt" strokecolor="#ff0000">
                <v:path arrowok="t"/>
              </v:shape>
            </v:group>
            <v:group style="position:absolute;left:7700;top:660;width:2;height:24" coordorigin="7700,660" coordsize="2,24">
              <v:shape style="position:absolute;left:7700;top:660;width:2;height:24" coordorigin="7700,660" coordsize="0,24" path="m7700,660l7700,683e" filled="false" stroked="true" strokeweight=".098107pt" strokecolor="#ff0000">
                <v:path arrowok="t"/>
              </v:shape>
            </v:group>
            <v:group style="position:absolute;left:7689;top:671;width:24;height:2" coordorigin="7689,671" coordsize="24,2">
              <v:shape style="position:absolute;left:7689;top:671;width:24;height:2" coordorigin="7689,671" coordsize="24,0" path="m7689,671l7712,671e" filled="false" stroked="true" strokeweight=".09927pt" strokecolor="#ff0000">
                <v:path arrowok="t"/>
              </v:shape>
            </v:group>
            <v:group style="position:absolute;left:7700;top:659;width:2;height:24" coordorigin="7700,659" coordsize="2,24">
              <v:shape style="position:absolute;left:7700;top:659;width:2;height:24" coordorigin="7700,659" coordsize="0,24" path="m7700,659l7700,683e" filled="false" stroked="true" strokeweight=".098107pt" strokecolor="#ff0000">
                <v:path arrowok="t"/>
              </v:shape>
            </v:group>
            <v:group style="position:absolute;left:7689;top:671;width:24;height:2" coordorigin="7689,671" coordsize="24,2">
              <v:shape style="position:absolute;left:7689;top:671;width:24;height:2" coordorigin="7689,671" coordsize="24,0" path="m7689,671l7712,671e" filled="false" stroked="true" strokeweight=".09927pt" strokecolor="#ff0000">
                <v:path arrowok="t"/>
              </v:shape>
            </v:group>
            <v:group style="position:absolute;left:7700;top:659;width:2;height:24" coordorigin="7700,659" coordsize="2,24">
              <v:shape style="position:absolute;left:7700;top:659;width:2;height:24" coordorigin="7700,659" coordsize="0,24" path="m7700,659l7700,683e" filled="false" stroked="true" strokeweight=".098107pt" strokecolor="#ff0000">
                <v:path arrowok="t"/>
              </v:shape>
            </v:group>
            <v:group style="position:absolute;left:7689;top:670;width:24;height:2" coordorigin="7689,670" coordsize="24,2">
              <v:shape style="position:absolute;left:7689;top:670;width:24;height:2" coordorigin="7689,670" coordsize="24,0" path="m7689,670l7712,670e" filled="false" stroked="true" strokeweight=".09927pt" strokecolor="#ff0000">
                <v:path arrowok="t"/>
              </v:shape>
            </v:group>
            <v:group style="position:absolute;left:7700;top:659;width:2;height:24" coordorigin="7700,659" coordsize="2,24">
              <v:shape style="position:absolute;left:7700;top:659;width:2;height:24" coordorigin="7700,659" coordsize="0,24" path="m7700,659l7700,682e" filled="false" stroked="true" strokeweight=".098107pt" strokecolor="#ff0000">
                <v:path arrowok="t"/>
              </v:shape>
            </v:group>
            <v:group style="position:absolute;left:7689;top:670;width:24;height:2" coordorigin="7689,670" coordsize="24,2">
              <v:shape style="position:absolute;left:7689;top:670;width:24;height:2" coordorigin="7689,670" coordsize="24,0" path="m7689,670l7712,670e" filled="false" stroked="true" strokeweight=".09927pt" strokecolor="#ff0000">
                <v:path arrowok="t"/>
              </v:shape>
            </v:group>
            <v:group style="position:absolute;left:7700;top:658;width:2;height:24" coordorigin="7700,658" coordsize="2,24">
              <v:shape style="position:absolute;left:7700;top:658;width:2;height:24" coordorigin="7700,658" coordsize="0,24" path="m7700,658l7700,682e" filled="false" stroked="true" strokeweight=".098107pt" strokecolor="#ff0000">
                <v:path arrowok="t"/>
              </v:shape>
            </v:group>
            <v:group style="position:absolute;left:7689;top:670;width:24;height:2" coordorigin="7689,670" coordsize="24,2">
              <v:shape style="position:absolute;left:7689;top:670;width:24;height:2" coordorigin="7689,670" coordsize="24,0" path="m7689,670l7712,670e" filled="false" stroked="true" strokeweight=".09927pt" strokecolor="#ff0000">
                <v:path arrowok="t"/>
              </v:shape>
            </v:group>
            <v:group style="position:absolute;left:7700;top:658;width:2;height:24" coordorigin="7700,658" coordsize="2,24">
              <v:shape style="position:absolute;left:7700;top:658;width:2;height:24" coordorigin="7700,658" coordsize="0,24" path="m7700,658l7700,682e" filled="false" stroked="true" strokeweight=".098107pt" strokecolor="#ff0000">
                <v:path arrowok="t"/>
              </v:shape>
            </v:group>
            <v:group style="position:absolute;left:7689;top:669;width:24;height:2" coordorigin="7689,669" coordsize="24,2">
              <v:shape style="position:absolute;left:7689;top:669;width:24;height:2" coordorigin="7689,669" coordsize="24,0" path="m7689,669l7712,669e" filled="false" stroked="true" strokeweight=".09927pt" strokecolor="#ff0000">
                <v:path arrowok="t"/>
              </v:shape>
            </v:group>
            <v:group style="position:absolute;left:7700;top:658;width:2;height:24" coordorigin="7700,658" coordsize="2,24">
              <v:shape style="position:absolute;left:7700;top:658;width:2;height:24" coordorigin="7700,658" coordsize="0,24" path="m7700,658l7700,681e" filled="false" stroked="true" strokeweight=".098107pt" strokecolor="#ff0000">
                <v:path arrowok="t"/>
              </v:shape>
            </v:group>
            <v:group style="position:absolute;left:7689;top:669;width:24;height:2" coordorigin="7689,669" coordsize="24,2">
              <v:shape style="position:absolute;left:7689;top:669;width:24;height:2" coordorigin="7689,669" coordsize="24,0" path="m7689,669l7712,669e" filled="false" stroked="true" strokeweight=".09927pt" strokecolor="#ff0000">
                <v:path arrowok="t"/>
              </v:shape>
            </v:group>
            <v:group style="position:absolute;left:7700;top:657;width:2;height:24" coordorigin="7700,657" coordsize="2,24">
              <v:shape style="position:absolute;left:7700;top:657;width:2;height:24" coordorigin="7700,657" coordsize="0,24" path="m7700,657l7700,681e" filled="false" stroked="true" strokeweight=".098107pt" strokecolor="#ff0000">
                <v:path arrowok="t"/>
              </v:shape>
            </v:group>
            <v:group style="position:absolute;left:7689;top:669;width:24;height:2" coordorigin="7689,669" coordsize="24,2">
              <v:shape style="position:absolute;left:7689;top:669;width:24;height:2" coordorigin="7689,669" coordsize="24,0" path="m7689,669l7712,669e" filled="false" stroked="true" strokeweight=".09927pt" strokecolor="#ff0000">
                <v:path arrowok="t"/>
              </v:shape>
            </v:group>
            <v:group style="position:absolute;left:7700;top:657;width:2;height:24" coordorigin="7700,657" coordsize="2,24">
              <v:shape style="position:absolute;left:7700;top:657;width:2;height:24" coordorigin="7700,657" coordsize="0,24" path="m7700,657l7700,681e" filled="false" stroked="true" strokeweight=".098107pt" strokecolor="#ff0000">
                <v:path arrowok="t"/>
              </v:shape>
            </v:group>
            <v:group style="position:absolute;left:7689;top:668;width:24;height:2" coordorigin="7689,668" coordsize="24,2">
              <v:shape style="position:absolute;left:7689;top:668;width:24;height:2" coordorigin="7689,668" coordsize="24,0" path="m7689,668l7712,668e" filled="false" stroked="true" strokeweight=".09927pt" strokecolor="#ff0000">
                <v:path arrowok="t"/>
              </v:shape>
            </v:group>
            <v:group style="position:absolute;left:7700;top:657;width:2;height:24" coordorigin="7700,657" coordsize="2,24">
              <v:shape style="position:absolute;left:7700;top:657;width:2;height:24" coordorigin="7700,657" coordsize="0,24" path="m7700,657l7700,680e" filled="false" stroked="true" strokeweight=".098107pt" strokecolor="#ff0000">
                <v:path arrowok="t"/>
              </v:shape>
            </v:group>
            <v:group style="position:absolute;left:7689;top:668;width:24;height:2" coordorigin="7689,668" coordsize="24,2">
              <v:shape style="position:absolute;left:7689;top:668;width:24;height:2" coordorigin="7689,668" coordsize="24,0" path="m7689,668l7712,668e" filled="false" stroked="true" strokeweight=".09927pt" strokecolor="#ff0000">
                <v:path arrowok="t"/>
              </v:shape>
            </v:group>
            <v:group style="position:absolute;left:7700;top:656;width:2;height:24" coordorigin="7700,656" coordsize="2,24">
              <v:shape style="position:absolute;left:7700;top:656;width:2;height:24" coordorigin="7700,656" coordsize="0,24" path="m7700,656l7700,680e" filled="false" stroked="true" strokeweight=".098107pt" strokecolor="#ff0000">
                <v:path arrowok="t"/>
              </v:shape>
            </v:group>
            <v:group style="position:absolute;left:7689;top:668;width:24;height:2" coordorigin="7689,668" coordsize="24,2">
              <v:shape style="position:absolute;left:7689;top:668;width:24;height:2" coordorigin="7689,668" coordsize="24,0" path="m7689,668l7712,668e" filled="false" stroked="true" strokeweight=".09927pt" strokecolor="#ff0000">
                <v:path arrowok="t"/>
              </v:shape>
            </v:group>
            <v:group style="position:absolute;left:7700;top:656;width:2;height:24" coordorigin="7700,656" coordsize="2,24">
              <v:shape style="position:absolute;left:7700;top:656;width:2;height:24" coordorigin="7700,656" coordsize="0,24" path="m7700,656l7700,680e" filled="false" stroked="true" strokeweight=".098107pt" strokecolor="#ff0000">
                <v:path arrowok="t"/>
              </v:shape>
            </v:group>
            <v:group style="position:absolute;left:7689;top:667;width:24;height:2" coordorigin="7689,667" coordsize="24,2">
              <v:shape style="position:absolute;left:7689;top:667;width:24;height:2" coordorigin="7689,667" coordsize="24,0" path="m7689,667l7712,667e" filled="false" stroked="true" strokeweight=".09927pt" strokecolor="#ff0000">
                <v:path arrowok="t"/>
              </v:shape>
            </v:group>
            <v:group style="position:absolute;left:7700;top:656;width:2;height:24" coordorigin="7700,656" coordsize="2,24">
              <v:shape style="position:absolute;left:7700;top:656;width:2;height:24" coordorigin="7700,656" coordsize="0,24" path="m7700,656l7700,679e" filled="false" stroked="true" strokeweight=".098107pt" strokecolor="#ff0000">
                <v:path arrowok="t"/>
              </v:shape>
            </v:group>
            <v:group style="position:absolute;left:7689;top:667;width:24;height:2" coordorigin="7689,667" coordsize="24,2">
              <v:shape style="position:absolute;left:7689;top:667;width:24;height:2" coordorigin="7689,667" coordsize="24,0" path="m7689,667l7712,667e" filled="false" stroked="true" strokeweight=".09927pt" strokecolor="#ff0000">
                <v:path arrowok="t"/>
              </v:shape>
            </v:group>
            <v:group style="position:absolute;left:7700;top:655;width:2;height:24" coordorigin="7700,655" coordsize="2,24">
              <v:shape style="position:absolute;left:7700;top:655;width:2;height:24" coordorigin="7700,655" coordsize="0,24" path="m7700,655l7700,679e" filled="false" stroked="true" strokeweight=".098107pt" strokecolor="#ff0000">
                <v:path arrowok="t"/>
              </v:shape>
            </v:group>
            <v:group style="position:absolute;left:7689;top:667;width:24;height:2" coordorigin="7689,667" coordsize="24,2">
              <v:shape style="position:absolute;left:7689;top:667;width:24;height:2" coordorigin="7689,667" coordsize="24,0" path="m7689,667l7712,667e" filled="false" stroked="true" strokeweight=".09927pt" strokecolor="#ff0000">
                <v:path arrowok="t"/>
              </v:shape>
            </v:group>
            <v:group style="position:absolute;left:7700;top:655;width:2;height:24" coordorigin="7700,655" coordsize="2,24">
              <v:shape style="position:absolute;left:7700;top:655;width:2;height:24" coordorigin="7700,655" coordsize="0,24" path="m7700,655l7700,679e" filled="false" stroked="true" strokeweight=".098107pt" strokecolor="#ff0000">
                <v:path arrowok="t"/>
              </v:shape>
            </v:group>
            <v:group style="position:absolute;left:7689;top:666;width:24;height:2" coordorigin="7689,666" coordsize="24,2">
              <v:shape style="position:absolute;left:7689;top:666;width:24;height:2" coordorigin="7689,666" coordsize="24,0" path="m7689,666l7712,666e" filled="false" stroked="true" strokeweight=".09927pt" strokecolor="#ff0000">
                <v:path arrowok="t"/>
              </v:shape>
            </v:group>
            <v:group style="position:absolute;left:7700;top:655;width:2;height:24" coordorigin="7700,655" coordsize="2,24">
              <v:shape style="position:absolute;left:7700;top:655;width:2;height:24" coordorigin="7700,655" coordsize="0,24" path="m7700,655l7700,678e" filled="false" stroked="true" strokeweight=".098107pt" strokecolor="#ff0000">
                <v:path arrowok="t"/>
              </v:shape>
            </v:group>
            <v:group style="position:absolute;left:7689;top:666;width:24;height:2" coordorigin="7689,666" coordsize="24,2">
              <v:shape style="position:absolute;left:7689;top:666;width:24;height:2" coordorigin="7689,666" coordsize="24,0" path="m7689,666l7712,666e" filled="false" stroked="true" strokeweight=".09927pt" strokecolor="#ff0000">
                <v:path arrowok="t"/>
              </v:shape>
            </v:group>
            <v:group style="position:absolute;left:7700;top:654;width:2;height:24" coordorigin="7700,654" coordsize="2,24">
              <v:shape style="position:absolute;left:7700;top:654;width:2;height:24" coordorigin="7700,654" coordsize="0,24" path="m7700,654l7700,678e" filled="false" stroked="true" strokeweight=".098107pt" strokecolor="#ff0000">
                <v:path arrowok="t"/>
              </v:shape>
            </v:group>
            <v:group style="position:absolute;left:7689;top:666;width:24;height:2" coordorigin="7689,666" coordsize="24,2">
              <v:shape style="position:absolute;left:7689;top:666;width:24;height:2" coordorigin="7689,666" coordsize="24,0" path="m7689,666l7712,666e" filled="false" stroked="true" strokeweight=".09927pt" strokecolor="#ff0000">
                <v:path arrowok="t"/>
              </v:shape>
            </v:group>
            <v:group style="position:absolute;left:7700;top:654;width:2;height:24" coordorigin="7700,654" coordsize="2,24">
              <v:shape style="position:absolute;left:7700;top:654;width:2;height:24" coordorigin="7700,654" coordsize="0,24" path="m7700,654l7700,678e" filled="false" stroked="true" strokeweight=".098107pt" strokecolor="#ff0000">
                <v:path arrowok="t"/>
              </v:shape>
            </v:group>
            <v:group style="position:absolute;left:7689;top:665;width:24;height:2" coordorigin="7689,665" coordsize="24,2">
              <v:shape style="position:absolute;left:7689;top:665;width:24;height:2" coordorigin="7689,665" coordsize="24,0" path="m7689,665l7712,665e" filled="false" stroked="true" strokeweight=".09927pt" strokecolor="#ff0000">
                <v:path arrowok="t"/>
              </v:shape>
            </v:group>
            <v:group style="position:absolute;left:7700;top:654;width:2;height:24" coordorigin="7700,654" coordsize="2,24">
              <v:shape style="position:absolute;left:7700;top:654;width:2;height:24" coordorigin="7700,654" coordsize="0,24" path="m7700,654l7700,677e" filled="false" stroked="true" strokeweight=".098107pt" strokecolor="#ff0000">
                <v:path arrowok="t"/>
              </v:shape>
            </v:group>
            <v:group style="position:absolute;left:7689;top:665;width:24;height:2" coordorigin="7689,665" coordsize="24,2">
              <v:shape style="position:absolute;left:7689;top:665;width:24;height:2" coordorigin="7689,665" coordsize="24,0" path="m7689,665l7712,665e" filled="false" stroked="true" strokeweight=".09927pt" strokecolor="#ff0000">
                <v:path arrowok="t"/>
              </v:shape>
            </v:group>
            <v:group style="position:absolute;left:7700;top:653;width:2;height:24" coordorigin="7700,653" coordsize="2,24">
              <v:shape style="position:absolute;left:7700;top:653;width:2;height:24" coordorigin="7700,653" coordsize="0,24" path="m7700,653l7700,677e" filled="false" stroked="true" strokeweight=".098107pt" strokecolor="#ff0000">
                <v:path arrowok="t"/>
              </v:shape>
            </v:group>
            <v:group style="position:absolute;left:7689;top:665;width:24;height:2" coordorigin="7689,665" coordsize="24,2">
              <v:shape style="position:absolute;left:7689;top:665;width:24;height:2" coordorigin="7689,665" coordsize="24,0" path="m7689,665l7712,665e" filled="false" stroked="true" strokeweight=".09927pt" strokecolor="#ff0000">
                <v:path arrowok="t"/>
              </v:shape>
            </v:group>
            <v:group style="position:absolute;left:7700;top:653;width:2;height:24" coordorigin="7700,653" coordsize="2,24">
              <v:shape style="position:absolute;left:7700;top:653;width:2;height:24" coordorigin="7700,653" coordsize="0,24" path="m7700,653l7700,677e" filled="false" stroked="true" strokeweight=".098107pt" strokecolor="#ff0000">
                <v:path arrowok="t"/>
              </v:shape>
            </v:group>
            <v:group style="position:absolute;left:7689;top:664;width:24;height:2" coordorigin="7689,664" coordsize="24,2">
              <v:shape style="position:absolute;left:7689;top:664;width:24;height:2" coordorigin="7689,664" coordsize="24,0" path="m7689,664l7712,664e" filled="false" stroked="true" strokeweight=".09927pt" strokecolor="#ff0000">
                <v:path arrowok="t"/>
              </v:shape>
            </v:group>
            <v:group style="position:absolute;left:7700;top:653;width:2;height:24" coordorigin="7700,653" coordsize="2,24">
              <v:shape style="position:absolute;left:7700;top:653;width:2;height:24" coordorigin="7700,653" coordsize="0,24" path="m7700,653l7700,676e" filled="false" stroked="true" strokeweight=".098107pt" strokecolor="#ff0000">
                <v:path arrowok="t"/>
              </v:shape>
            </v:group>
            <v:group style="position:absolute;left:7689;top:664;width:24;height:2" coordorigin="7689,664" coordsize="24,2">
              <v:shape style="position:absolute;left:7689;top:664;width:24;height:2" coordorigin="7689,664" coordsize="24,0" path="m7689,664l7712,664e" filled="false" stroked="true" strokeweight=".09927pt" strokecolor="#ff0000">
                <v:path arrowok="t"/>
              </v:shape>
            </v:group>
            <v:group style="position:absolute;left:7700;top:652;width:2;height:24" coordorigin="7700,652" coordsize="2,24">
              <v:shape style="position:absolute;left:7700;top:652;width:2;height:24" coordorigin="7700,652" coordsize="0,24" path="m7700,652l7700,676e" filled="false" stroked="true" strokeweight=".098107pt" strokecolor="#ff0000">
                <v:path arrowok="t"/>
              </v:shape>
            </v:group>
            <v:group style="position:absolute;left:7689;top:664;width:24;height:2" coordorigin="7689,664" coordsize="24,2">
              <v:shape style="position:absolute;left:7689;top:664;width:24;height:2" coordorigin="7689,664" coordsize="24,0" path="m7689,664l7712,664e" filled="false" stroked="true" strokeweight=".09927pt" strokecolor="#ff0000">
                <v:path arrowok="t"/>
              </v:shape>
            </v:group>
            <v:group style="position:absolute;left:7700;top:652;width:2;height:24" coordorigin="7700,652" coordsize="2,24">
              <v:shape style="position:absolute;left:7700;top:652;width:2;height:24" coordorigin="7700,652" coordsize="0,24" path="m7700,652l7700,676e" filled="false" stroked="true" strokeweight=".098107pt" strokecolor="#ff0000">
                <v:path arrowok="t"/>
              </v:shape>
            </v:group>
            <v:group style="position:absolute;left:7689;top:663;width:24;height:2" coordorigin="7689,663" coordsize="24,2">
              <v:shape style="position:absolute;left:7689;top:663;width:24;height:2" coordorigin="7689,663" coordsize="24,0" path="m7689,663l7712,663e" filled="false" stroked="true" strokeweight=".09927pt" strokecolor="#ff0000">
                <v:path arrowok="t"/>
              </v:shape>
            </v:group>
            <v:group style="position:absolute;left:7700;top:652;width:2;height:24" coordorigin="7700,652" coordsize="2,24">
              <v:shape style="position:absolute;left:7700;top:652;width:2;height:24" coordorigin="7700,652" coordsize="0,24" path="m7700,652l7700,675e" filled="false" stroked="true" strokeweight=".098107pt" strokecolor="#ff0000">
                <v:path arrowok="t"/>
              </v:shape>
            </v:group>
            <v:group style="position:absolute;left:7689;top:663;width:24;height:2" coordorigin="7689,663" coordsize="24,2">
              <v:shape style="position:absolute;left:7689;top:663;width:24;height:2" coordorigin="7689,663" coordsize="24,0" path="m7689,663l7712,663e" filled="false" stroked="true" strokeweight=".09927pt" strokecolor="#ff0000">
                <v:path arrowok="t"/>
              </v:shape>
            </v:group>
            <v:group style="position:absolute;left:7700;top:651;width:2;height:24" coordorigin="7700,651" coordsize="2,24">
              <v:shape style="position:absolute;left:7700;top:651;width:2;height:24" coordorigin="7700,651" coordsize="0,24" path="m7700,651l7700,675e" filled="false" stroked="true" strokeweight=".098107pt" strokecolor="#ff0000">
                <v:path arrowok="t"/>
              </v:shape>
            </v:group>
            <v:group style="position:absolute;left:7689;top:663;width:24;height:2" coordorigin="7689,663" coordsize="24,2">
              <v:shape style="position:absolute;left:7689;top:663;width:24;height:2" coordorigin="7689,663" coordsize="24,0" path="m7689,663l7712,663e" filled="false" stroked="true" strokeweight=".09927pt" strokecolor="#ff0000">
                <v:path arrowok="t"/>
              </v:shape>
            </v:group>
            <v:group style="position:absolute;left:7700;top:651;width:2;height:24" coordorigin="7700,651" coordsize="2,24">
              <v:shape style="position:absolute;left:7700;top:651;width:2;height:24" coordorigin="7700,651" coordsize="0,24" path="m7700,651l7700,675e" filled="false" stroked="true" strokeweight=".098107pt" strokecolor="#ff0000">
                <v:path arrowok="t"/>
              </v:shape>
            </v:group>
            <v:group style="position:absolute;left:7689;top:662;width:24;height:2" coordorigin="7689,662" coordsize="24,2">
              <v:shape style="position:absolute;left:7689;top:662;width:24;height:2" coordorigin="7689,662" coordsize="24,0" path="m7689,662l7712,662e" filled="false" stroked="true" strokeweight=".09927pt" strokecolor="#ff0000">
                <v:path arrowok="t"/>
              </v:shape>
            </v:group>
            <v:group style="position:absolute;left:7700;top:651;width:2;height:24" coordorigin="7700,651" coordsize="2,24">
              <v:shape style="position:absolute;left:7700;top:651;width:2;height:24" coordorigin="7700,651" coordsize="0,24" path="m7700,651l7700,674e" filled="false" stroked="true" strokeweight=".098107pt" strokecolor="#ff0000">
                <v:path arrowok="t"/>
              </v:shape>
            </v:group>
            <v:group style="position:absolute;left:7689;top:662;width:24;height:2" coordorigin="7689,662" coordsize="24,2">
              <v:shape style="position:absolute;left:7689;top:662;width:24;height:2" coordorigin="7689,662" coordsize="24,0" path="m7689,662l7712,662e" filled="false" stroked="true" strokeweight=".09927pt" strokecolor="#ff0000">
                <v:path arrowok="t"/>
              </v:shape>
            </v:group>
            <v:group style="position:absolute;left:7700;top:650;width:2;height:24" coordorigin="7700,650" coordsize="2,24">
              <v:shape style="position:absolute;left:7700;top:650;width:2;height:24" coordorigin="7700,650" coordsize="0,24" path="m7700,650l7700,674e" filled="false" stroked="true" strokeweight=".098107pt" strokecolor="#ff0000">
                <v:path arrowok="t"/>
              </v:shape>
            </v:group>
            <v:group style="position:absolute;left:7689;top:662;width:24;height:2" coordorigin="7689,662" coordsize="24,2">
              <v:shape style="position:absolute;left:7689;top:662;width:24;height:2" coordorigin="7689,662" coordsize="24,0" path="m7689,662l7712,662e" filled="false" stroked="true" strokeweight=".09927pt" strokecolor="#ff0000">
                <v:path arrowok="t"/>
              </v:shape>
            </v:group>
            <v:group style="position:absolute;left:7700;top:650;width:2;height:24" coordorigin="7700,650" coordsize="2,24">
              <v:shape style="position:absolute;left:7700;top:650;width:2;height:24" coordorigin="7700,650" coordsize="0,24" path="m7700,650l7700,674e" filled="false" stroked="true" strokeweight=".098107pt" strokecolor="#ff0000">
                <v:path arrowok="t"/>
              </v:shape>
            </v:group>
            <v:group style="position:absolute;left:7689;top:661;width:24;height:2" coordorigin="7689,661" coordsize="24,2">
              <v:shape style="position:absolute;left:7689;top:661;width:24;height:2" coordorigin="7689,661" coordsize="24,0" path="m7689,661l7712,661e" filled="false" stroked="true" strokeweight=".09927pt" strokecolor="#ff0000">
                <v:path arrowok="t"/>
              </v:shape>
            </v:group>
            <v:group style="position:absolute;left:7700;top:649;width:2;height:24" coordorigin="7700,649" coordsize="2,24">
              <v:shape style="position:absolute;left:7700;top:649;width:2;height:24" coordorigin="7700,649" coordsize="0,24" path="m7700,649l7700,673e" filled="false" stroked="true" strokeweight=".098107pt" strokecolor="#ff0000">
                <v:path arrowok="t"/>
              </v:shape>
            </v:group>
            <v:group style="position:absolute;left:7689;top:661;width:24;height:2" coordorigin="7689,661" coordsize="24,2">
              <v:shape style="position:absolute;left:7689;top:661;width:24;height:2" coordorigin="7689,661" coordsize="24,0" path="m7689,661l7712,661e" filled="false" stroked="true" strokeweight=".09927pt" strokecolor="#ff0000">
                <v:path arrowok="t"/>
              </v:shape>
            </v:group>
            <v:group style="position:absolute;left:7700;top:649;width:2;height:24" coordorigin="7700,649" coordsize="2,24">
              <v:shape style="position:absolute;left:7700;top:649;width:2;height:24" coordorigin="7700,649" coordsize="0,24" path="m7700,649l7700,673e" filled="false" stroked="true" strokeweight=".098107pt" strokecolor="#ff0000">
                <v:path arrowok="t"/>
              </v:shape>
            </v:group>
            <v:group style="position:absolute;left:7689;top:661;width:24;height:2" coordorigin="7689,661" coordsize="24,2">
              <v:shape style="position:absolute;left:7689;top:661;width:24;height:2" coordorigin="7689,661" coordsize="24,0" path="m7689,661l7712,661e" filled="false" stroked="true" strokeweight=".09927pt" strokecolor="#ff0000">
                <v:path arrowok="t"/>
              </v:shape>
            </v:group>
            <v:group style="position:absolute;left:7700;top:649;width:2;height:24" coordorigin="7700,649" coordsize="2,24">
              <v:shape style="position:absolute;left:7700;top:649;width:2;height:24" coordorigin="7700,649" coordsize="0,24" path="m7700,649l7700,672e" filled="false" stroked="true" strokeweight=".098107pt" strokecolor="#ff0000">
                <v:path arrowok="t"/>
              </v:shape>
            </v:group>
            <v:group style="position:absolute;left:7689;top:660;width:24;height:2" coordorigin="7689,660" coordsize="24,2">
              <v:shape style="position:absolute;left:7689;top:660;width:24;height:2" coordorigin="7689,660" coordsize="24,0" path="m7689,660l7712,660e" filled="false" stroked="true" strokeweight=".09927pt" strokecolor="#ff0000">
                <v:path arrowok="t"/>
              </v:shape>
            </v:group>
            <v:group style="position:absolute;left:7700;top:648;width:2;height:24" coordorigin="7700,648" coordsize="2,24">
              <v:shape style="position:absolute;left:7700;top:648;width:2;height:24" coordorigin="7700,648" coordsize="0,24" path="m7700,648l7700,672e" filled="false" stroked="true" strokeweight=".098107pt" strokecolor="#ff0000">
                <v:path arrowok="t"/>
              </v:shape>
            </v:group>
            <v:group style="position:absolute;left:7689;top:660;width:24;height:2" coordorigin="7689,660" coordsize="24,2">
              <v:shape style="position:absolute;left:7689;top:660;width:24;height:2" coordorigin="7689,660" coordsize="24,0" path="m7689,660l7712,660e" filled="false" stroked="true" strokeweight=".09927pt" strokecolor="#ff0000">
                <v:path arrowok="t"/>
              </v:shape>
            </v:group>
            <v:group style="position:absolute;left:7700;top:648;width:2;height:24" coordorigin="7700,648" coordsize="2,24">
              <v:shape style="position:absolute;left:7700;top:648;width:2;height:24" coordorigin="7700,648" coordsize="0,24" path="m7700,648l7700,672e" filled="false" stroked="true" strokeweight=".098107pt" strokecolor="#ff0000">
                <v:path arrowok="t"/>
              </v:shape>
            </v:group>
            <v:group style="position:absolute;left:7689;top:660;width:24;height:2" coordorigin="7689,660" coordsize="24,2">
              <v:shape style="position:absolute;left:7689;top:660;width:24;height:2" coordorigin="7689,660" coordsize="24,0" path="m7689,660l7712,660e" filled="false" stroked="true" strokeweight=".09927pt" strokecolor="#ff0000">
                <v:path arrowok="t"/>
              </v:shape>
            </v:group>
            <v:group style="position:absolute;left:7700;top:648;width:2;height:24" coordorigin="7700,648" coordsize="2,24">
              <v:shape style="position:absolute;left:7700;top:648;width:2;height:24" coordorigin="7700,648" coordsize="0,24" path="m7700,648l7700,671e" filled="false" stroked="true" strokeweight=".098107pt" strokecolor="#ff0000">
                <v:path arrowok="t"/>
              </v:shape>
            </v:group>
            <v:group style="position:absolute;left:7689;top:659;width:24;height:2" coordorigin="7689,659" coordsize="24,2">
              <v:shape style="position:absolute;left:7689;top:659;width:24;height:2" coordorigin="7689,659" coordsize="24,0" path="m7689,659l7712,659e" filled="false" stroked="true" strokeweight=".09927pt" strokecolor="#ff0000">
                <v:path arrowok="t"/>
              </v:shape>
            </v:group>
            <v:group style="position:absolute;left:7700;top:647;width:2;height:24" coordorigin="7700,647" coordsize="2,24">
              <v:shape style="position:absolute;left:7700;top:647;width:2;height:24" coordorigin="7700,647" coordsize="0,24" path="m7700,647l7700,671e" filled="false" stroked="true" strokeweight=".098107pt" strokecolor="#ff0000">
                <v:path arrowok="t"/>
              </v:shape>
            </v:group>
            <v:group style="position:absolute;left:7689;top:659;width:24;height:2" coordorigin="7689,659" coordsize="24,2">
              <v:shape style="position:absolute;left:7689;top:659;width:24;height:2" coordorigin="7689,659" coordsize="24,0" path="m7689,659l7712,659e" filled="false" stroked="true" strokeweight=".09927pt" strokecolor="#ff0000">
                <v:path arrowok="t"/>
              </v:shape>
            </v:group>
            <v:group style="position:absolute;left:7700;top:647;width:2;height:24" coordorigin="7700,647" coordsize="2,24">
              <v:shape style="position:absolute;left:7700;top:647;width:2;height:24" coordorigin="7700,647" coordsize="0,24" path="m7700,647l7700,671e" filled="false" stroked="true" strokeweight=".098107pt" strokecolor="#ff0000">
                <v:path arrowok="t"/>
              </v:shape>
            </v:group>
            <v:group style="position:absolute;left:7689;top:659;width:24;height:2" coordorigin="7689,659" coordsize="24,2">
              <v:shape style="position:absolute;left:7689;top:659;width:24;height:2" coordorigin="7689,659" coordsize="24,0" path="m7689,659l7712,659e" filled="false" stroked="true" strokeweight=".09927pt" strokecolor="#ff0000">
                <v:path arrowok="t"/>
              </v:shape>
            </v:group>
            <v:group style="position:absolute;left:7700;top:647;width:2;height:24" coordorigin="7700,647" coordsize="2,24">
              <v:shape style="position:absolute;left:7700;top:647;width:2;height:24" coordorigin="7700,647" coordsize="0,24" path="m7700,647l7700,670e" filled="false" stroked="true" strokeweight=".098107pt" strokecolor="#ff0000">
                <v:path arrowok="t"/>
              </v:shape>
            </v:group>
            <v:group style="position:absolute;left:7689;top:658;width:24;height:2" coordorigin="7689,658" coordsize="24,2">
              <v:shape style="position:absolute;left:7689;top:658;width:24;height:2" coordorigin="7689,658" coordsize="24,0" path="m7689,658l7712,658e" filled="false" stroked="true" strokeweight=".09927pt" strokecolor="#ff0000">
                <v:path arrowok="t"/>
              </v:shape>
            </v:group>
            <v:group style="position:absolute;left:7700;top:646;width:2;height:24" coordorigin="7700,646" coordsize="2,24">
              <v:shape style="position:absolute;left:7700;top:646;width:2;height:24" coordorigin="7700,646" coordsize="0,24" path="m7700,646l7700,670e" filled="false" stroked="true" strokeweight=".098107pt" strokecolor="#ff0000">
                <v:path arrowok="t"/>
              </v:shape>
            </v:group>
            <v:group style="position:absolute;left:7689;top:658;width:24;height:2" coordorigin="7689,658" coordsize="24,2">
              <v:shape style="position:absolute;left:7689;top:658;width:24;height:2" coordorigin="7689,658" coordsize="24,0" path="m7689,658l7712,658e" filled="false" stroked="true" strokeweight=".09927pt" strokecolor="#ff0000">
                <v:path arrowok="t"/>
              </v:shape>
            </v:group>
            <v:group style="position:absolute;left:7700;top:646;width:2;height:24" coordorigin="7700,646" coordsize="2,24">
              <v:shape style="position:absolute;left:7700;top:646;width:2;height:24" coordorigin="7700,646" coordsize="0,24" path="m7700,646l7700,670e" filled="false" stroked="true" strokeweight=".098107pt" strokecolor="#ff0000">
                <v:path arrowok="t"/>
              </v:shape>
            </v:group>
            <v:group style="position:absolute;left:7689;top:658;width:24;height:2" coordorigin="7689,658" coordsize="24,2">
              <v:shape style="position:absolute;left:7689;top:658;width:24;height:2" coordorigin="7689,658" coordsize="24,0" path="m7689,658l7712,658e" filled="false" stroked="true" strokeweight=".09927pt" strokecolor="#ff0000">
                <v:path arrowok="t"/>
              </v:shape>
            </v:group>
            <v:group style="position:absolute;left:7700;top:646;width:2;height:24" coordorigin="7700,646" coordsize="2,24">
              <v:shape style="position:absolute;left:7700;top:646;width:2;height:24" coordorigin="7700,646" coordsize="0,24" path="m7700,646l7700,669e" filled="false" stroked="true" strokeweight=".098107pt" strokecolor="#ff0000">
                <v:path arrowok="t"/>
              </v:shape>
            </v:group>
            <v:group style="position:absolute;left:7689;top:657;width:24;height:2" coordorigin="7689,657" coordsize="24,2">
              <v:shape style="position:absolute;left:7689;top:657;width:24;height:2" coordorigin="7689,657" coordsize="24,0" path="m7689,657l7712,657e" filled="false" stroked="true" strokeweight=".09927pt" strokecolor="#ff0000">
                <v:path arrowok="t"/>
              </v:shape>
            </v:group>
            <v:group style="position:absolute;left:7700;top:645;width:2;height:24" coordorigin="7700,645" coordsize="2,24">
              <v:shape style="position:absolute;left:7700;top:645;width:2;height:24" coordorigin="7700,645" coordsize="0,24" path="m7700,645l7700,669e" filled="false" stroked="true" strokeweight=".098107pt" strokecolor="#ff0000">
                <v:path arrowok="t"/>
              </v:shape>
            </v:group>
            <v:group style="position:absolute;left:7689;top:657;width:24;height:2" coordorigin="7689,657" coordsize="24,2">
              <v:shape style="position:absolute;left:7689;top:657;width:24;height:2" coordorigin="7689,657" coordsize="24,0" path="m7689,657l7712,657e" filled="false" stroked="true" strokeweight=".09927pt" strokecolor="#ff0000">
                <v:path arrowok="t"/>
              </v:shape>
            </v:group>
            <v:group style="position:absolute;left:7700;top:645;width:2;height:24" coordorigin="7700,645" coordsize="2,24">
              <v:shape style="position:absolute;left:7700;top:645;width:2;height:24" coordorigin="7700,645" coordsize="0,24" path="m7700,645l7700,669e" filled="false" stroked="true" strokeweight=".098107pt" strokecolor="#ff0000">
                <v:path arrowok="t"/>
              </v:shape>
            </v:group>
            <v:group style="position:absolute;left:7689;top:657;width:24;height:2" coordorigin="7689,657" coordsize="24,2">
              <v:shape style="position:absolute;left:7689;top:657;width:24;height:2" coordorigin="7689,657" coordsize="24,0" path="m7689,657l7712,657e" filled="false" stroked="true" strokeweight=".09927pt" strokecolor="#ff0000">
                <v:path arrowok="t"/>
              </v:shape>
            </v:group>
            <v:group style="position:absolute;left:7700;top:645;width:2;height:24" coordorigin="7700,645" coordsize="2,24">
              <v:shape style="position:absolute;left:7700;top:645;width:2;height:24" coordorigin="7700,645" coordsize="0,24" path="m7700,645l7700,668e" filled="false" stroked="true" strokeweight=".098107pt" strokecolor="#ff0000">
                <v:path arrowok="t"/>
              </v:shape>
            </v:group>
            <v:group style="position:absolute;left:7689;top:656;width:24;height:2" coordorigin="7689,656" coordsize="24,2">
              <v:shape style="position:absolute;left:7689;top:656;width:24;height:2" coordorigin="7689,656" coordsize="24,0" path="m7689,656l7712,656e" filled="false" stroked="true" strokeweight=".09927pt" strokecolor="#ff0000">
                <v:path arrowok="t"/>
              </v:shape>
            </v:group>
            <v:group style="position:absolute;left:7700;top:644;width:2;height:24" coordorigin="7700,644" coordsize="2,24">
              <v:shape style="position:absolute;left:7700;top:644;width:2;height:24" coordorigin="7700,644" coordsize="0,24" path="m7700,644l7700,668e" filled="false" stroked="true" strokeweight=".098107pt" strokecolor="#ff0000">
                <v:path arrowok="t"/>
              </v:shape>
            </v:group>
            <v:group style="position:absolute;left:7689;top:656;width:24;height:2" coordorigin="7689,656" coordsize="24,2">
              <v:shape style="position:absolute;left:7689;top:656;width:24;height:2" coordorigin="7689,656" coordsize="24,0" path="m7689,656l7712,656e" filled="false" stroked="true" strokeweight=".09927pt" strokecolor="#ff0000">
                <v:path arrowok="t"/>
              </v:shape>
            </v:group>
            <v:group style="position:absolute;left:7700;top:644;width:2;height:24" coordorigin="7700,644" coordsize="2,24">
              <v:shape style="position:absolute;left:7700;top:644;width:2;height:24" coordorigin="7700,644" coordsize="0,24" path="m7700,644l7700,668e" filled="false" stroked="true" strokeweight=".098107pt" strokecolor="#ff0000">
                <v:path arrowok="t"/>
              </v:shape>
            </v:group>
            <v:group style="position:absolute;left:7689;top:656;width:24;height:2" coordorigin="7689,656" coordsize="24,2">
              <v:shape style="position:absolute;left:7689;top:656;width:24;height:2" coordorigin="7689,656" coordsize="24,0" path="m7689,656l7712,656e" filled="false" stroked="true" strokeweight=".09927pt" strokecolor="#ff0000">
                <v:path arrowok="t"/>
              </v:shape>
            </v:group>
            <v:group style="position:absolute;left:7700;top:644;width:2;height:24" coordorigin="7700,644" coordsize="2,24">
              <v:shape style="position:absolute;left:7700;top:644;width:2;height:24" coordorigin="7700,644" coordsize="0,24" path="m7700,644l7700,667e" filled="false" stroked="true" strokeweight=".098107pt" strokecolor="#ff0000">
                <v:path arrowok="t"/>
              </v:shape>
            </v:group>
            <v:group style="position:absolute;left:7689;top:655;width:24;height:2" coordorigin="7689,655" coordsize="24,2">
              <v:shape style="position:absolute;left:7689;top:655;width:24;height:2" coordorigin="7689,655" coordsize="24,0" path="m7689,655l7712,655e" filled="false" stroked="true" strokeweight=".09927pt" strokecolor="#ff0000">
                <v:path arrowok="t"/>
              </v:shape>
            </v:group>
            <v:group style="position:absolute;left:7700;top:643;width:2;height:24" coordorigin="7700,643" coordsize="2,24">
              <v:shape style="position:absolute;left:7700;top:643;width:2;height:24" coordorigin="7700,643" coordsize="0,24" path="m7700,643l7700,667e" filled="false" stroked="true" strokeweight=".098107pt" strokecolor="#ff0000">
                <v:path arrowok="t"/>
              </v:shape>
            </v:group>
            <v:group style="position:absolute;left:7689;top:655;width:24;height:2" coordorigin="7689,655" coordsize="24,2">
              <v:shape style="position:absolute;left:7689;top:655;width:24;height:2" coordorigin="7689,655" coordsize="24,0" path="m7689,655l7712,655e" filled="false" stroked="true" strokeweight=".09927pt" strokecolor="#ff0000">
                <v:path arrowok="t"/>
              </v:shape>
            </v:group>
            <v:group style="position:absolute;left:7700;top:643;width:2;height:24" coordorigin="7700,643" coordsize="2,24">
              <v:shape style="position:absolute;left:7700;top:643;width:2;height:24" coordorigin="7700,643" coordsize="0,24" path="m7700,643l7700,667e" filled="false" stroked="true" strokeweight=".098107pt" strokecolor="#ff0000">
                <v:path arrowok="t"/>
              </v:shape>
            </v:group>
            <v:group style="position:absolute;left:7689;top:655;width:24;height:2" coordorigin="7689,655" coordsize="24,2">
              <v:shape style="position:absolute;left:7689;top:655;width:24;height:2" coordorigin="7689,655" coordsize="24,0" path="m7689,655l7712,655e" filled="false" stroked="true" strokeweight=".09927pt" strokecolor="#ff0000">
                <v:path arrowok="t"/>
              </v:shape>
            </v:group>
            <v:group style="position:absolute;left:7700;top:643;width:2;height:24" coordorigin="7700,643" coordsize="2,24">
              <v:shape style="position:absolute;left:7700;top:643;width:2;height:24" coordorigin="7700,643" coordsize="0,24" path="m7700,643l7700,666e" filled="false" stroked="true" strokeweight=".098107pt" strokecolor="#ff0000">
                <v:path arrowok="t"/>
              </v:shape>
            </v:group>
            <v:group style="position:absolute;left:7689;top:654;width:24;height:2" coordorigin="7689,654" coordsize="24,2">
              <v:shape style="position:absolute;left:7689;top:654;width:24;height:2" coordorigin="7689,654" coordsize="24,0" path="m7689,654l7712,654e" filled="false" stroked="true" strokeweight=".09927pt" strokecolor="#ff0000">
                <v:path arrowok="t"/>
              </v:shape>
            </v:group>
            <v:group style="position:absolute;left:7700;top:642;width:2;height:24" coordorigin="7700,642" coordsize="2,24">
              <v:shape style="position:absolute;left:7700;top:642;width:2;height:24" coordorigin="7700,642" coordsize="0,24" path="m7700,642l7700,666e" filled="false" stroked="true" strokeweight=".098107pt" strokecolor="#ff0000">
                <v:path arrowok="t"/>
              </v:shape>
            </v:group>
            <v:group style="position:absolute;left:7689;top:654;width:24;height:2" coordorigin="7689,654" coordsize="24,2">
              <v:shape style="position:absolute;left:7689;top:654;width:24;height:2" coordorigin="7689,654" coordsize="24,0" path="m7689,654l7712,654e" filled="false" stroked="true" strokeweight=".09927pt" strokecolor="#ff0000">
                <v:path arrowok="t"/>
              </v:shape>
            </v:group>
            <v:group style="position:absolute;left:7700;top:642;width:2;height:24" coordorigin="7700,642" coordsize="2,24">
              <v:shape style="position:absolute;left:7700;top:642;width:2;height:24" coordorigin="7700,642" coordsize="0,24" path="m7700,642l7700,665e" filled="false" stroked="true" strokeweight=".098107pt" strokecolor="#ff0000">
                <v:path arrowok="t"/>
              </v:shape>
            </v:group>
            <v:group style="position:absolute;left:7689;top:653;width:24;height:2" coordorigin="7689,653" coordsize="24,2">
              <v:shape style="position:absolute;left:7689;top:653;width:24;height:2" coordorigin="7689,653" coordsize="24,0" path="m7689,653l7712,653e" filled="false" stroked="true" strokeweight=".09927pt" strokecolor="#ff0000">
                <v:path arrowok="t"/>
              </v:shape>
            </v:group>
            <v:group style="position:absolute;left:7700;top:641;width:2;height:24" coordorigin="7700,641" coordsize="2,24">
              <v:shape style="position:absolute;left:7700;top:641;width:2;height:24" coordorigin="7700,641" coordsize="0,24" path="m7700,641l7700,665e" filled="false" stroked="true" strokeweight=".098107pt" strokecolor="#ff0000">
                <v:path arrowok="t"/>
              </v:shape>
            </v:group>
            <v:group style="position:absolute;left:7689;top:653;width:24;height:2" coordorigin="7689,653" coordsize="24,2">
              <v:shape style="position:absolute;left:7689;top:653;width:24;height:2" coordorigin="7689,653" coordsize="24,0" path="m7689,653l7712,653e" filled="false" stroked="true" strokeweight=".09927pt" strokecolor="#ff0000">
                <v:path arrowok="t"/>
              </v:shape>
            </v:group>
            <v:group style="position:absolute;left:7700;top:641;width:2;height:24" coordorigin="7700,641" coordsize="2,24">
              <v:shape style="position:absolute;left:7700;top:641;width:2;height:24" coordorigin="7700,641" coordsize="0,24" path="m7700,641l7700,665e" filled="false" stroked="true" strokeweight=".098107pt" strokecolor="#ff0000">
                <v:path arrowok="t"/>
              </v:shape>
            </v:group>
            <v:group style="position:absolute;left:7689;top:653;width:24;height:2" coordorigin="7689,653" coordsize="24,2">
              <v:shape style="position:absolute;left:7689;top:653;width:24;height:2" coordorigin="7689,653" coordsize="24,0" path="m7689,653l7712,653e" filled="false" stroked="true" strokeweight=".09927pt" strokecolor="#ff0000">
                <v:path arrowok="t"/>
              </v:shape>
            </v:group>
            <v:group style="position:absolute;left:7700;top:641;width:2;height:24" coordorigin="7700,641" coordsize="2,24">
              <v:shape style="position:absolute;left:7700;top:641;width:2;height:24" coordorigin="7700,641" coordsize="0,24" path="m7700,641l7700,664e" filled="false" stroked="true" strokeweight=".098107pt" strokecolor="#ff0000">
                <v:path arrowok="t"/>
              </v:shape>
            </v:group>
            <v:group style="position:absolute;left:7689;top:652;width:24;height:2" coordorigin="7689,652" coordsize="24,2">
              <v:shape style="position:absolute;left:7689;top:652;width:24;height:2" coordorigin="7689,652" coordsize="24,0" path="m7689,652l7712,652e" filled="false" stroked="true" strokeweight=".09927pt" strokecolor="#ff0000">
                <v:path arrowok="t"/>
              </v:shape>
            </v:group>
            <v:group style="position:absolute;left:7700;top:640;width:2;height:24" coordorigin="7700,640" coordsize="2,24">
              <v:shape style="position:absolute;left:7700;top:640;width:2;height:24" coordorigin="7700,640" coordsize="0,24" path="m7700,640l7700,664e" filled="false" stroked="true" strokeweight=".098107pt" strokecolor="#ff0000">
                <v:path arrowok="t"/>
              </v:shape>
            </v:group>
            <v:group style="position:absolute;left:7689;top:652;width:24;height:2" coordorigin="7689,652" coordsize="24,2">
              <v:shape style="position:absolute;left:7689;top:652;width:24;height:2" coordorigin="7689,652" coordsize="24,0" path="m7689,652l7712,652e" filled="false" stroked="true" strokeweight=".09927pt" strokecolor="#ff0000">
                <v:path arrowok="t"/>
              </v:shape>
            </v:group>
            <v:group style="position:absolute;left:7700;top:640;width:2;height:24" coordorigin="7700,640" coordsize="2,24">
              <v:shape style="position:absolute;left:7700;top:640;width:2;height:24" coordorigin="7700,640" coordsize="0,24" path="m7700,640l7700,664e" filled="false" stroked="true" strokeweight=".098107pt" strokecolor="#ff0000">
                <v:path arrowok="t"/>
              </v:shape>
            </v:group>
            <v:group style="position:absolute;left:7689;top:652;width:24;height:2" coordorigin="7689,652" coordsize="24,2">
              <v:shape style="position:absolute;left:7689;top:652;width:24;height:2" coordorigin="7689,652" coordsize="24,0" path="m7689,652l7712,652e" filled="false" stroked="true" strokeweight=".09927pt" strokecolor="#ff0000">
                <v:path arrowok="t"/>
              </v:shape>
            </v:group>
            <v:group style="position:absolute;left:7700;top:640;width:2;height:24" coordorigin="7700,640" coordsize="2,24">
              <v:shape style="position:absolute;left:7700;top:640;width:2;height:24" coordorigin="7700,640" coordsize="0,24" path="m7700,640l7700,663e" filled="false" stroked="true" strokeweight=".098107pt" strokecolor="#ff0000">
                <v:path arrowok="t"/>
              </v:shape>
            </v:group>
            <v:group style="position:absolute;left:7689;top:651;width:24;height:2" coordorigin="7689,651" coordsize="24,2">
              <v:shape style="position:absolute;left:7689;top:651;width:24;height:2" coordorigin="7689,651" coordsize="24,0" path="m7689,651l7712,651e" filled="false" stroked="true" strokeweight=".09927pt" strokecolor="#ff0000">
                <v:path arrowok="t"/>
              </v:shape>
            </v:group>
            <v:group style="position:absolute;left:7700;top:639;width:2;height:24" coordorigin="7700,639" coordsize="2,24">
              <v:shape style="position:absolute;left:7700;top:639;width:2;height:24" coordorigin="7700,639" coordsize="0,24" path="m7700,639l7700,663e" filled="false" stroked="true" strokeweight=".098107pt" strokecolor="#ff0000">
                <v:path arrowok="t"/>
              </v:shape>
            </v:group>
            <v:group style="position:absolute;left:7689;top:651;width:24;height:2" coordorigin="7689,651" coordsize="24,2">
              <v:shape style="position:absolute;left:7689;top:651;width:24;height:2" coordorigin="7689,651" coordsize="24,0" path="m7689,651l7712,651e" filled="false" stroked="true" strokeweight=".09927pt" strokecolor="#ff0000">
                <v:path arrowok="t"/>
              </v:shape>
            </v:group>
            <v:group style="position:absolute;left:7700;top:639;width:2;height:24" coordorigin="7700,639" coordsize="2,24">
              <v:shape style="position:absolute;left:7700;top:639;width:2;height:24" coordorigin="7700,639" coordsize="0,24" path="m7700,639l7700,663e" filled="false" stroked="true" strokeweight=".098107pt" strokecolor="#ff0000">
                <v:path arrowok="t"/>
              </v:shape>
            </v:group>
            <v:group style="position:absolute;left:7689;top:651;width:24;height:2" coordorigin="7689,651" coordsize="24,2">
              <v:shape style="position:absolute;left:7689;top:651;width:24;height:2" coordorigin="7689,651" coordsize="24,0" path="m7689,651l7712,651e" filled="false" stroked="true" strokeweight=".09927pt" strokecolor="#ff0000">
                <v:path arrowok="t"/>
              </v:shape>
            </v:group>
            <v:group style="position:absolute;left:7700;top:639;width:2;height:24" coordorigin="7700,639" coordsize="2,24">
              <v:shape style="position:absolute;left:7700;top:639;width:2;height:24" coordorigin="7700,639" coordsize="0,24" path="m7700,639l7700,662e" filled="false" stroked="true" strokeweight=".098107pt" strokecolor="#ff0000">
                <v:path arrowok="t"/>
              </v:shape>
            </v:group>
            <v:group style="position:absolute;left:7689;top:650;width:24;height:2" coordorigin="7689,650" coordsize="24,2">
              <v:shape style="position:absolute;left:7689;top:650;width:24;height:2" coordorigin="7689,650" coordsize="24,0" path="m7689,650l7712,650e" filled="false" stroked="true" strokeweight=".09927pt" strokecolor="#ff0000">
                <v:path arrowok="t"/>
              </v:shape>
            </v:group>
            <v:group style="position:absolute;left:7700;top:638;width:2;height:24" coordorigin="7700,638" coordsize="2,24">
              <v:shape style="position:absolute;left:7700;top:638;width:2;height:24" coordorigin="7700,638" coordsize="0,24" path="m7700,638l7700,662e" filled="false" stroked="true" strokeweight=".098107pt" strokecolor="#ff0000">
                <v:path arrowok="t"/>
              </v:shape>
            </v:group>
            <v:group style="position:absolute;left:7689;top:650;width:24;height:2" coordorigin="7689,650" coordsize="24,2">
              <v:shape style="position:absolute;left:7689;top:650;width:24;height:2" coordorigin="7689,650" coordsize="24,0" path="m7689,650l7712,650e" filled="false" stroked="true" strokeweight=".09927pt" strokecolor="#ff0000">
                <v:path arrowok="t"/>
              </v:shape>
            </v:group>
            <v:group style="position:absolute;left:7700;top:638;width:2;height:24" coordorigin="7700,638" coordsize="2,24">
              <v:shape style="position:absolute;left:7700;top:638;width:2;height:24" coordorigin="7700,638" coordsize="0,24" path="m7700,638l7700,662e" filled="false" stroked="true" strokeweight=".098107pt" strokecolor="#ff0000">
                <v:path arrowok="t"/>
              </v:shape>
            </v:group>
            <v:group style="position:absolute;left:7689;top:649;width:24;height:2" coordorigin="7689,649" coordsize="24,2">
              <v:shape style="position:absolute;left:7689;top:649;width:24;height:2" coordorigin="7689,649" coordsize="24,0" path="m7689,649l7712,649e" filled="false" stroked="true" strokeweight=".09927pt" strokecolor="#ff0000">
                <v:path arrowok="t"/>
              </v:shape>
            </v:group>
            <v:group style="position:absolute;left:7700;top:637;width:2;height:24" coordorigin="7700,637" coordsize="2,24">
              <v:shape style="position:absolute;left:7700;top:637;width:2;height:24" coordorigin="7700,637" coordsize="0,24" path="m7700,637l7700,661e" filled="false" stroked="true" strokeweight=".098107pt" strokecolor="#ff0000">
                <v:path arrowok="t"/>
              </v:shape>
            </v:group>
            <v:group style="position:absolute;left:7689;top:649;width:24;height:2" coordorigin="7689,649" coordsize="24,2">
              <v:shape style="position:absolute;left:7689;top:649;width:24;height:2" coordorigin="7689,649" coordsize="24,0" path="m7689,649l7712,649e" filled="false" stroked="true" strokeweight=".09927pt" strokecolor="#ff0000">
                <v:path arrowok="t"/>
              </v:shape>
            </v:group>
            <v:group style="position:absolute;left:7700;top:637;width:2;height:24" coordorigin="7700,637" coordsize="2,24">
              <v:shape style="position:absolute;left:7700;top:637;width:2;height:24" coordorigin="7700,637" coordsize="0,24" path="m7700,637l7700,661e" filled="false" stroked="true" strokeweight=".098107pt" strokecolor="#ff0000">
                <v:path arrowok="t"/>
              </v:shape>
            </v:group>
            <v:group style="position:absolute;left:7689;top:649;width:24;height:2" coordorigin="7689,649" coordsize="24,2">
              <v:shape style="position:absolute;left:7689;top:649;width:24;height:2" coordorigin="7689,649" coordsize="24,0" path="m7689,649l7712,649e" filled="false" stroked="true" strokeweight=".09927pt" strokecolor="#ff0000">
                <v:path arrowok="t"/>
              </v:shape>
            </v:group>
            <v:group style="position:absolute;left:7700;top:637;width:2;height:24" coordorigin="7700,637" coordsize="2,24">
              <v:shape style="position:absolute;left:7700;top:637;width:2;height:24" coordorigin="7700,637" coordsize="0,24" path="m7700,637l7700,661e" filled="false" stroked="true" strokeweight=".098107pt" strokecolor="#ff0000">
                <v:path arrowok="t"/>
              </v:shape>
            </v:group>
            <v:group style="position:absolute;left:7689;top:648;width:24;height:2" coordorigin="7689,648" coordsize="24,2">
              <v:shape style="position:absolute;left:7689;top:648;width:24;height:2" coordorigin="7689,648" coordsize="24,0" path="m7689,648l7712,648e" filled="false" stroked="true" strokeweight=".09927pt" strokecolor="#ff0000">
                <v:path arrowok="t"/>
              </v:shape>
            </v:group>
            <v:group style="position:absolute;left:7700;top:636;width:2;height:24" coordorigin="7700,636" coordsize="2,24">
              <v:shape style="position:absolute;left:7700;top:636;width:2;height:24" coordorigin="7700,636" coordsize="0,24" path="m7700,636l7700,660e" filled="false" stroked="true" strokeweight=".098107pt" strokecolor="#ff0000">
                <v:path arrowok="t"/>
              </v:shape>
            </v:group>
            <v:group style="position:absolute;left:7689;top:648;width:24;height:2" coordorigin="7689,648" coordsize="24,2">
              <v:shape style="position:absolute;left:7689;top:648;width:24;height:2" coordorigin="7689,648" coordsize="24,0" path="m7689,648l7712,648e" filled="false" stroked="true" strokeweight=".09927pt" strokecolor="#ff0000">
                <v:path arrowok="t"/>
              </v:shape>
            </v:group>
            <v:group style="position:absolute;left:7700;top:636;width:2;height:24" coordorigin="7700,636" coordsize="2,24">
              <v:shape style="position:absolute;left:7700;top:636;width:2;height:24" coordorigin="7700,636" coordsize="0,24" path="m7700,636l7700,660e" filled="false" stroked="true" strokeweight=".098107pt" strokecolor="#ff0000">
                <v:path arrowok="t"/>
              </v:shape>
            </v:group>
            <v:group style="position:absolute;left:7689;top:648;width:24;height:2" coordorigin="7689,648" coordsize="24,2">
              <v:shape style="position:absolute;left:7689;top:648;width:24;height:2" coordorigin="7689,648" coordsize="24,0" path="m7689,648l7712,648e" filled="false" stroked="true" strokeweight=".09927pt" strokecolor="#ff0000">
                <v:path arrowok="t"/>
              </v:shape>
            </v:group>
            <v:group style="position:absolute;left:7700;top:636;width:2;height:24" coordorigin="7700,636" coordsize="2,24">
              <v:shape style="position:absolute;left:7700;top:636;width:2;height:24" coordorigin="7700,636" coordsize="0,24" path="m7700,636l7700,660e" filled="false" stroked="true" strokeweight=".098107pt" strokecolor="#ff0000">
                <v:path arrowok="t"/>
              </v:shape>
            </v:group>
            <v:group style="position:absolute;left:7689;top:647;width:24;height:2" coordorigin="7689,647" coordsize="24,2">
              <v:shape style="position:absolute;left:7689;top:647;width:24;height:2" coordorigin="7689,647" coordsize="24,0" path="m7689,647l7712,647e" filled="false" stroked="true" strokeweight=".09927pt" strokecolor="#ff0000">
                <v:path arrowok="t"/>
              </v:shape>
            </v:group>
            <v:group style="position:absolute;left:7700;top:635;width:2;height:24" coordorigin="7700,635" coordsize="2,24">
              <v:shape style="position:absolute;left:7700;top:635;width:2;height:24" coordorigin="7700,635" coordsize="0,24" path="m7700,635l7700,659e" filled="false" stroked="true" strokeweight=".098107pt" strokecolor="#ff0000">
                <v:path arrowok="t"/>
              </v:shape>
            </v:group>
            <v:group style="position:absolute;left:7689;top:647;width:24;height:2" coordorigin="7689,647" coordsize="24,2">
              <v:shape style="position:absolute;left:7689;top:647;width:24;height:2" coordorigin="7689,647" coordsize="24,0" path="m7689,647l7712,647e" filled="false" stroked="true" strokeweight=".09927pt" strokecolor="#ff0000">
                <v:path arrowok="t"/>
              </v:shape>
            </v:group>
            <v:group style="position:absolute;left:7700;top:635;width:2;height:24" coordorigin="7700,635" coordsize="2,24">
              <v:shape style="position:absolute;left:7700;top:635;width:2;height:24" coordorigin="7700,635" coordsize="0,24" path="m7700,635l7700,659e" filled="false" stroked="true" strokeweight=".098107pt" strokecolor="#ff0000">
                <v:path arrowok="t"/>
              </v:shape>
            </v:group>
            <v:group style="position:absolute;left:7689;top:647;width:24;height:2" coordorigin="7689,647" coordsize="24,2">
              <v:shape style="position:absolute;left:7689;top:647;width:24;height:2" coordorigin="7689,647" coordsize="24,0" path="m7689,647l7712,647e" filled="false" stroked="true" strokeweight=".09927pt" strokecolor="#ff0000">
                <v:path arrowok="t"/>
              </v:shape>
            </v:group>
            <v:group style="position:absolute;left:7700;top:635;width:2;height:24" coordorigin="7700,635" coordsize="2,24">
              <v:shape style="position:absolute;left:7700;top:635;width:2;height:24" coordorigin="7700,635" coordsize="0,24" path="m7700,635l7700,659e" filled="false" stroked="true" strokeweight=".098107pt" strokecolor="#ff0000">
                <v:path arrowok="t"/>
              </v:shape>
            </v:group>
            <v:group style="position:absolute;left:7689;top:646;width:24;height:2" coordorigin="7689,646" coordsize="24,2">
              <v:shape style="position:absolute;left:7689;top:646;width:24;height:2" coordorigin="7689,646" coordsize="24,0" path="m7689,646l7712,646e" filled="false" stroked="true" strokeweight=".09927pt" strokecolor="#ff0000">
                <v:path arrowok="t"/>
              </v:shape>
            </v:group>
            <v:group style="position:absolute;left:7700;top:634;width:2;height:24" coordorigin="7700,634" coordsize="2,24">
              <v:shape style="position:absolute;left:7700;top:634;width:2;height:24" coordorigin="7700,634" coordsize="0,24" path="m7700,634l7700,658e" filled="false" stroked="true" strokeweight=".098107pt" strokecolor="#ff0000">
                <v:path arrowok="t"/>
              </v:shape>
            </v:group>
            <v:group style="position:absolute;left:7689;top:646;width:24;height:2" coordorigin="7689,646" coordsize="24,2">
              <v:shape style="position:absolute;left:7689;top:646;width:24;height:2" coordorigin="7689,646" coordsize="24,0" path="m7689,646l7712,646e" filled="false" stroked="true" strokeweight=".09927pt" strokecolor="#ff0000">
                <v:path arrowok="t"/>
              </v:shape>
            </v:group>
            <v:group style="position:absolute;left:7700;top:634;width:2;height:24" coordorigin="7700,634" coordsize="2,24">
              <v:shape style="position:absolute;left:7700;top:634;width:2;height:24" coordorigin="7700,634" coordsize="0,24" path="m7700,634l7700,658e" filled="false" stroked="true" strokeweight=".098107pt" strokecolor="#ff0000">
                <v:path arrowok="t"/>
              </v:shape>
            </v:group>
            <v:group style="position:absolute;left:7689;top:646;width:24;height:2" coordorigin="7689,646" coordsize="24,2">
              <v:shape style="position:absolute;left:7689;top:646;width:24;height:2" coordorigin="7689,646" coordsize="24,0" path="m7689,646l7712,646e" filled="false" stroked="true" strokeweight=".09927pt" strokecolor="#ff0000">
                <v:path arrowok="t"/>
              </v:shape>
            </v:group>
            <v:group style="position:absolute;left:7700;top:634;width:2;height:24" coordorigin="7700,634" coordsize="2,24">
              <v:shape style="position:absolute;left:7700;top:634;width:2;height:24" coordorigin="7700,634" coordsize="0,24" path="m7700,634l7700,658e" filled="false" stroked="true" strokeweight=".098107pt" strokecolor="#ff0000">
                <v:path arrowok="t"/>
              </v:shape>
            </v:group>
            <v:group style="position:absolute;left:7689;top:645;width:24;height:2" coordorigin="7689,645" coordsize="24,2">
              <v:shape style="position:absolute;left:7689;top:645;width:24;height:2" coordorigin="7689,645" coordsize="24,0" path="m7689,645l7712,645e" filled="false" stroked="true" strokeweight=".09927pt" strokecolor="#ff0000">
                <v:path arrowok="t"/>
              </v:shape>
            </v:group>
            <v:group style="position:absolute;left:7700;top:633;width:2;height:24" coordorigin="7700,633" coordsize="2,24">
              <v:shape style="position:absolute;left:7700;top:633;width:2;height:24" coordorigin="7700,633" coordsize="0,24" path="m7700,633l7700,657e" filled="false" stroked="true" strokeweight=".098107pt" strokecolor="#ff0000">
                <v:path arrowok="t"/>
              </v:shape>
            </v:group>
            <v:group style="position:absolute;left:7689;top:645;width:24;height:2" coordorigin="7689,645" coordsize="24,2">
              <v:shape style="position:absolute;left:7689;top:645;width:24;height:2" coordorigin="7689,645" coordsize="24,0" path="m7689,645l7712,645e" filled="false" stroked="true" strokeweight=".09927pt" strokecolor="#ff0000">
                <v:path arrowok="t"/>
              </v:shape>
            </v:group>
            <v:group style="position:absolute;left:7700;top:633;width:2;height:24" coordorigin="7700,633" coordsize="2,24">
              <v:shape style="position:absolute;left:7700;top:633;width:2;height:24" coordorigin="7700,633" coordsize="0,24" path="m7700,633l7700,657e" filled="false" stroked="true" strokeweight=".098107pt" strokecolor="#ff0000">
                <v:path arrowok="t"/>
              </v:shape>
            </v:group>
            <v:group style="position:absolute;left:7689;top:645;width:24;height:2" coordorigin="7689,645" coordsize="24,2">
              <v:shape style="position:absolute;left:7689;top:645;width:24;height:2" coordorigin="7689,645" coordsize="24,0" path="m7689,645l7712,645e" filled="false" stroked="true" strokeweight=".09927pt" strokecolor="#ff0000">
                <v:path arrowok="t"/>
              </v:shape>
            </v:group>
            <v:group style="position:absolute;left:7700;top:633;width:2;height:24" coordorigin="7700,633" coordsize="2,24">
              <v:shape style="position:absolute;left:7700;top:633;width:2;height:24" coordorigin="7700,633" coordsize="0,24" path="m7700,633l7700,657e" filled="false" stroked="true" strokeweight=".098107pt" strokecolor="#ff0000">
                <v:path arrowok="t"/>
              </v:shape>
            </v:group>
            <v:group style="position:absolute;left:7689;top:644;width:24;height:2" coordorigin="7689,644" coordsize="24,2">
              <v:shape style="position:absolute;left:7689;top:644;width:24;height:2" coordorigin="7689,644" coordsize="24,0" path="m7689,644l7712,644e" filled="false" stroked="true" strokeweight=".09927pt" strokecolor="#ff0000">
                <v:path arrowok="t"/>
              </v:shape>
            </v:group>
            <v:group style="position:absolute;left:7700;top:632;width:2;height:24" coordorigin="7700,632" coordsize="2,24">
              <v:shape style="position:absolute;left:7700;top:632;width:2;height:24" coordorigin="7700,632" coordsize="0,24" path="m7700,632l7700,656e" filled="false" stroked="true" strokeweight=".098107pt" strokecolor="#ff0000">
                <v:path arrowok="t"/>
              </v:shape>
            </v:group>
            <v:group style="position:absolute;left:7689;top:644;width:24;height:2" coordorigin="7689,644" coordsize="24,2">
              <v:shape style="position:absolute;left:7689;top:644;width:24;height:2" coordorigin="7689,644" coordsize="24,0" path="m7689,644l7712,644e" filled="false" stroked="true" strokeweight=".09927pt" strokecolor="#ff0000">
                <v:path arrowok="t"/>
              </v:shape>
            </v:group>
            <v:group style="position:absolute;left:7700;top:632;width:2;height:24" coordorigin="7700,632" coordsize="2,24">
              <v:shape style="position:absolute;left:7700;top:632;width:2;height:24" coordorigin="7700,632" coordsize="0,24" path="m7700,632l7700,656e" filled="false" stroked="true" strokeweight=".098107pt" strokecolor="#ff0000">
                <v:path arrowok="t"/>
              </v:shape>
            </v:group>
            <v:group style="position:absolute;left:7689;top:644;width:24;height:2" coordorigin="7689,644" coordsize="24,2">
              <v:shape style="position:absolute;left:7689;top:644;width:24;height:2" coordorigin="7689,644" coordsize="24,0" path="m7689,644l7712,644e" filled="false" stroked="true" strokeweight=".09927pt" strokecolor="#ff0000">
                <v:path arrowok="t"/>
              </v:shape>
            </v:group>
            <v:group style="position:absolute;left:7700;top:632;width:2;height:24" coordorigin="7700,632" coordsize="2,24">
              <v:shape style="position:absolute;left:7700;top:632;width:2;height:24" coordorigin="7700,632" coordsize="0,24" path="m7700,632l7700,656e" filled="false" stroked="true" strokeweight=".098107pt" strokecolor="#ff0000">
                <v:path arrowok="t"/>
              </v:shape>
            </v:group>
            <v:group style="position:absolute;left:7689;top:643;width:24;height:2" coordorigin="7689,643" coordsize="24,2">
              <v:shape style="position:absolute;left:7689;top:643;width:24;height:2" coordorigin="7689,643" coordsize="24,0" path="m7689,643l7712,643e" filled="false" stroked="true" strokeweight=".09927pt" strokecolor="#ff0000">
                <v:path arrowok="t"/>
              </v:shape>
            </v:group>
            <v:group style="position:absolute;left:7700;top:631;width:2;height:24" coordorigin="7700,631" coordsize="2,24">
              <v:shape style="position:absolute;left:7700;top:631;width:2;height:24" coordorigin="7700,631" coordsize="0,24" path="m7700,631l7700,655e" filled="false" stroked="true" strokeweight=".098107pt" strokecolor="#ff0000">
                <v:path arrowok="t"/>
              </v:shape>
            </v:group>
            <v:group style="position:absolute;left:7689;top:643;width:24;height:2" coordorigin="7689,643" coordsize="24,2">
              <v:shape style="position:absolute;left:7689;top:643;width:24;height:2" coordorigin="7689,643" coordsize="24,0" path="m7689,643l7712,643e" filled="false" stroked="true" strokeweight=".09927pt" strokecolor="#ff0000">
                <v:path arrowok="t"/>
              </v:shape>
            </v:group>
            <v:group style="position:absolute;left:7700;top:631;width:2;height:24" coordorigin="7700,631" coordsize="2,24">
              <v:shape style="position:absolute;left:7700;top:631;width:2;height:24" coordorigin="7700,631" coordsize="0,24" path="m7700,631l7700,655e" filled="false" stroked="true" strokeweight=".098107pt" strokecolor="#ff0000">
                <v:path arrowok="t"/>
              </v:shape>
            </v:group>
            <v:group style="position:absolute;left:7689;top:643;width:24;height:2" coordorigin="7689,643" coordsize="24,2">
              <v:shape style="position:absolute;left:7689;top:643;width:24;height:2" coordorigin="7689,643" coordsize="24,0" path="m7689,643l7712,643e" filled="false" stroked="true" strokeweight=".09927pt" strokecolor="#ff0000">
                <v:path arrowok="t"/>
              </v:shape>
            </v:group>
            <v:group style="position:absolute;left:7700;top:631;width:2;height:24" coordorigin="7700,631" coordsize="2,24">
              <v:shape style="position:absolute;left:7700;top:631;width:2;height:24" coordorigin="7700,631" coordsize="0,24" path="m7700,631l7700,655e" filled="false" stroked="true" strokeweight=".098107pt" strokecolor="#ff0000">
                <v:path arrowok="t"/>
              </v:shape>
            </v:group>
            <v:group style="position:absolute;left:7689;top:642;width:24;height:2" coordorigin="7689,642" coordsize="24,2">
              <v:shape style="position:absolute;left:7689;top:642;width:24;height:2" coordorigin="7689,642" coordsize="24,0" path="m7689,642l7712,642e" filled="false" stroked="true" strokeweight=".09927pt" strokecolor="#ff0000">
                <v:path arrowok="t"/>
              </v:shape>
            </v:group>
            <v:group style="position:absolute;left:7700;top:630;width:2;height:24" coordorigin="7700,630" coordsize="2,24">
              <v:shape style="position:absolute;left:7700;top:630;width:2;height:24" coordorigin="7700,630" coordsize="0,24" path="m7700,630l7700,654e" filled="false" stroked="true" strokeweight=".098107pt" strokecolor="#ff0000">
                <v:path arrowok="t"/>
              </v:shape>
            </v:group>
            <v:group style="position:absolute;left:7689;top:642;width:24;height:2" coordorigin="7689,642" coordsize="24,2">
              <v:shape style="position:absolute;left:7689;top:642;width:24;height:2" coordorigin="7689,642" coordsize="24,0" path="m7689,642l7712,642e" filled="false" stroked="true" strokeweight=".09927pt" strokecolor="#ff0000">
                <v:path arrowok="t"/>
              </v:shape>
            </v:group>
            <v:group style="position:absolute;left:7700;top:630;width:2;height:24" coordorigin="7700,630" coordsize="2,24">
              <v:shape style="position:absolute;left:7700;top:630;width:2;height:24" coordorigin="7700,630" coordsize="0,24" path="m7700,630l7700,654e" filled="false" stroked="true" strokeweight=".098107pt" strokecolor="#ff0000">
                <v:path arrowok="t"/>
              </v:shape>
            </v:group>
            <v:group style="position:absolute;left:7689;top:642;width:24;height:2" coordorigin="7689,642" coordsize="24,2">
              <v:shape style="position:absolute;left:7689;top:642;width:24;height:2" coordorigin="7689,642" coordsize="24,0" path="m7689,642l7712,642e" filled="false" stroked="true" strokeweight=".09927pt" strokecolor="#ff0000">
                <v:path arrowok="t"/>
              </v:shape>
            </v:group>
            <v:group style="position:absolute;left:7700;top:630;width:2;height:24" coordorigin="7700,630" coordsize="2,24">
              <v:shape style="position:absolute;left:7700;top:630;width:2;height:24" coordorigin="7700,630" coordsize="0,24" path="m7700,630l7700,654e" filled="false" stroked="true" strokeweight=".098107pt" strokecolor="#ff0000">
                <v:path arrowok="t"/>
              </v:shape>
            </v:group>
            <v:group style="position:absolute;left:7689;top:641;width:24;height:2" coordorigin="7689,641" coordsize="24,2">
              <v:shape style="position:absolute;left:7689;top:641;width:24;height:2" coordorigin="7689,641" coordsize="24,0" path="m7689,641l7712,641e" filled="false" stroked="true" strokeweight=".09927pt" strokecolor="#ff0000">
                <v:path arrowok="t"/>
              </v:shape>
            </v:group>
            <v:group style="position:absolute;left:7700;top:629;width:2;height:24" coordorigin="7700,629" coordsize="2,24">
              <v:shape style="position:absolute;left:7700;top:629;width:2;height:24" coordorigin="7700,629" coordsize="0,24" path="m7700,629l7700,653e" filled="false" stroked="true" strokeweight=".098107pt" strokecolor="#ff0000">
                <v:path arrowok="t"/>
              </v:shape>
            </v:group>
            <v:group style="position:absolute;left:7689;top:641;width:24;height:2" coordorigin="7689,641" coordsize="24,2">
              <v:shape style="position:absolute;left:7689;top:641;width:24;height:2" coordorigin="7689,641" coordsize="24,0" path="m7689,641l7712,641e" filled="false" stroked="true" strokeweight=".09927pt" strokecolor="#ff0000">
                <v:path arrowok="t"/>
              </v:shape>
            </v:group>
            <v:group style="position:absolute;left:7700;top:629;width:2;height:24" coordorigin="7700,629" coordsize="2,24">
              <v:shape style="position:absolute;left:7700;top:629;width:2;height:24" coordorigin="7700,629" coordsize="0,24" path="m7700,629l7700,653e" filled="false" stroked="true" strokeweight=".098107pt" strokecolor="#ff0000">
                <v:path arrowok="t"/>
              </v:shape>
            </v:group>
            <v:group style="position:absolute;left:7689;top:641;width:24;height:2" coordorigin="7689,641" coordsize="24,2">
              <v:shape style="position:absolute;left:7689;top:641;width:24;height:2" coordorigin="7689,641" coordsize="24,0" path="m7689,641l7712,641e" filled="false" stroked="true" strokeweight=".09927pt" strokecolor="#ff0000">
                <v:path arrowok="t"/>
              </v:shape>
            </v:group>
            <v:group style="position:absolute;left:7700;top:629;width:2;height:24" coordorigin="7700,629" coordsize="2,24">
              <v:shape style="position:absolute;left:7700;top:629;width:2;height:24" coordorigin="7700,629" coordsize="0,24" path="m7700,629l7700,653e" filled="false" stroked="true" strokeweight=".098107pt" strokecolor="#ff0000">
                <v:path arrowok="t"/>
              </v:shape>
            </v:group>
            <v:group style="position:absolute;left:7689;top:640;width:24;height:2" coordorigin="7689,640" coordsize="24,2">
              <v:shape style="position:absolute;left:7689;top:640;width:24;height:2" coordorigin="7689,640" coordsize="24,0" path="m7689,640l7712,640e" filled="false" stroked="true" strokeweight=".09927pt" strokecolor="#ff0000">
                <v:path arrowok="t"/>
              </v:shape>
            </v:group>
            <v:group style="position:absolute;left:7700;top:629;width:2;height:24" coordorigin="7700,629" coordsize="2,24">
              <v:shape style="position:absolute;left:7700;top:629;width:2;height:24" coordorigin="7700,629" coordsize="0,24" path="m7700,629l7700,652e" filled="false" stroked="true" strokeweight=".098107pt" strokecolor="#ff0000">
                <v:path arrowok="t"/>
              </v:shape>
            </v:group>
            <v:group style="position:absolute;left:7689;top:640;width:24;height:2" coordorigin="7689,640" coordsize="24,2">
              <v:shape style="position:absolute;left:7689;top:640;width:24;height:2" coordorigin="7689,640" coordsize="24,0" path="m7689,640l7712,640e" filled="false" stroked="true" strokeweight=".09927pt" strokecolor="#ff0000">
                <v:path arrowok="t"/>
              </v:shape>
            </v:group>
            <v:group style="position:absolute;left:7700;top:628;width:2;height:24" coordorigin="7700,628" coordsize="2,24">
              <v:shape style="position:absolute;left:7700;top:628;width:2;height:24" coordorigin="7700,628" coordsize="0,24" path="m7700,628l7700,652e" filled="false" stroked="true" strokeweight=".098107pt" strokecolor="#ff0000">
                <v:path arrowok="t"/>
              </v:shape>
            </v:group>
            <v:group style="position:absolute;left:7689;top:640;width:24;height:2" coordorigin="7689,640" coordsize="24,2">
              <v:shape style="position:absolute;left:7689;top:640;width:24;height:2" coordorigin="7689,640" coordsize="24,0" path="m7689,640l7712,640e" filled="false" stroked="true" strokeweight=".09927pt" strokecolor="#ff0000">
                <v:path arrowok="t"/>
              </v:shape>
            </v:group>
            <v:group style="position:absolute;left:7700;top:628;width:2;height:24" coordorigin="7700,628" coordsize="2,24">
              <v:shape style="position:absolute;left:7700;top:628;width:2;height:24" coordorigin="7700,628" coordsize="0,24" path="m7700,628l7700,652e" filled="false" stroked="true" strokeweight=".098107pt" strokecolor="#ff0000">
                <v:path arrowok="t"/>
              </v:shape>
            </v:group>
            <v:group style="position:absolute;left:7689;top:639;width:24;height:2" coordorigin="7689,639" coordsize="24,2">
              <v:shape style="position:absolute;left:7689;top:639;width:24;height:2" coordorigin="7689,639" coordsize="24,0" path="m7689,639l7712,639e" filled="false" stroked="true" strokeweight=".09927pt" strokecolor="#ff0000">
                <v:path arrowok="t"/>
              </v:shape>
            </v:group>
            <v:group style="position:absolute;left:7700;top:628;width:2;height:24" coordorigin="7700,628" coordsize="2,24">
              <v:shape style="position:absolute;left:7700;top:628;width:2;height:24" coordorigin="7700,628" coordsize="0,24" path="m7700,628l7700,651e" filled="false" stroked="true" strokeweight=".098107pt" strokecolor="#ff0000">
                <v:path arrowok="t"/>
              </v:shape>
            </v:group>
            <v:group style="position:absolute;left:7689;top:639;width:24;height:2" coordorigin="7689,639" coordsize="24,2">
              <v:shape style="position:absolute;left:7689;top:639;width:24;height:2" coordorigin="7689,639" coordsize="24,0" path="m7689,639l7712,639e" filled="false" stroked="true" strokeweight=".09927pt" strokecolor="#ff0000">
                <v:path arrowok="t"/>
              </v:shape>
            </v:group>
            <v:group style="position:absolute;left:7700;top:627;width:2;height:24" coordorigin="7700,627" coordsize="2,24">
              <v:shape style="position:absolute;left:7700;top:627;width:2;height:24" coordorigin="7700,627" coordsize="0,24" path="m7700,627l7700,651e" filled="false" stroked="true" strokeweight=".098107pt" strokecolor="#ff0000">
                <v:path arrowok="t"/>
              </v:shape>
            </v:group>
            <v:group style="position:absolute;left:7689;top:639;width:24;height:2" coordorigin="7689,639" coordsize="24,2">
              <v:shape style="position:absolute;left:7689;top:639;width:24;height:2" coordorigin="7689,639" coordsize="24,0" path="m7689,639l7712,639e" filled="false" stroked="true" strokeweight=".09927pt" strokecolor="#ff0000">
                <v:path arrowok="t"/>
              </v:shape>
            </v:group>
            <v:group style="position:absolute;left:7700;top:627;width:2;height:24" coordorigin="7700,627" coordsize="2,24">
              <v:shape style="position:absolute;left:7700;top:627;width:2;height:24" coordorigin="7700,627" coordsize="0,24" path="m7700,627l7700,651e" filled="false" stroked="true" strokeweight=".098107pt" strokecolor="#ff0000">
                <v:path arrowok="t"/>
              </v:shape>
            </v:group>
            <v:group style="position:absolute;left:7689;top:638;width:24;height:2" coordorigin="7689,638" coordsize="24,2">
              <v:shape style="position:absolute;left:7689;top:638;width:24;height:2" coordorigin="7689,638" coordsize="24,0" path="m7689,638l7712,638e" filled="false" stroked="true" strokeweight=".09927pt" strokecolor="#ff0000">
                <v:path arrowok="t"/>
              </v:shape>
            </v:group>
            <v:group style="position:absolute;left:7700;top:627;width:2;height:24" coordorigin="7700,627" coordsize="2,24">
              <v:shape style="position:absolute;left:7700;top:627;width:2;height:24" coordorigin="7700,627" coordsize="0,24" path="m7700,627l7700,650e" filled="false" stroked="true" strokeweight=".098107pt" strokecolor="#ff0000">
                <v:path arrowok="t"/>
              </v:shape>
            </v:group>
            <v:group style="position:absolute;left:7689;top:638;width:24;height:2" coordorigin="7689,638" coordsize="24,2">
              <v:shape style="position:absolute;left:7689;top:638;width:24;height:2" coordorigin="7689,638" coordsize="24,0" path="m7689,638l7712,638e" filled="false" stroked="true" strokeweight=".09927pt" strokecolor="#ff0000">
                <v:path arrowok="t"/>
              </v:shape>
            </v:group>
            <v:group style="position:absolute;left:7700;top:626;width:2;height:24" coordorigin="7700,626" coordsize="2,24">
              <v:shape style="position:absolute;left:7700;top:626;width:2;height:24" coordorigin="7700,626" coordsize="0,24" path="m7700,626l7700,650e" filled="false" stroked="true" strokeweight=".098107pt" strokecolor="#ff0000">
                <v:path arrowok="t"/>
              </v:shape>
            </v:group>
            <v:group style="position:absolute;left:7689;top:638;width:24;height:2" coordorigin="7689,638" coordsize="24,2">
              <v:shape style="position:absolute;left:7689;top:638;width:24;height:2" coordorigin="7689,638" coordsize="24,0" path="m7689,638l7712,638e" filled="false" stroked="true" strokeweight=".09927pt" strokecolor="#ff0000">
                <v:path arrowok="t"/>
              </v:shape>
            </v:group>
            <v:group style="position:absolute;left:7700;top:626;width:2;height:24" coordorigin="7700,626" coordsize="2,24">
              <v:shape style="position:absolute;left:7700;top:626;width:2;height:24" coordorigin="7700,626" coordsize="0,24" path="m7700,626l7700,650e" filled="false" stroked="true" strokeweight=".098107pt" strokecolor="#ff0000">
                <v:path arrowok="t"/>
              </v:shape>
            </v:group>
            <v:group style="position:absolute;left:7689;top:637;width:24;height:2" coordorigin="7689,637" coordsize="24,2">
              <v:shape style="position:absolute;left:7689;top:637;width:24;height:2" coordorigin="7689,637" coordsize="24,0" path="m7689,637l7712,637e" filled="false" stroked="true" strokeweight=".09927pt" strokecolor="#ff0000">
                <v:path arrowok="t"/>
              </v:shape>
            </v:group>
            <v:group style="position:absolute;left:7700;top:626;width:2;height:24" coordorigin="7700,626" coordsize="2,24">
              <v:shape style="position:absolute;left:7700;top:626;width:2;height:24" coordorigin="7700,626" coordsize="0,24" path="m7700,626l7700,649e" filled="false" stroked="true" strokeweight=".098107pt" strokecolor="#ff0000">
                <v:path arrowok="t"/>
              </v:shape>
            </v:group>
            <v:group style="position:absolute;left:7689;top:637;width:24;height:2" coordorigin="7689,637" coordsize="24,2">
              <v:shape style="position:absolute;left:7689;top:637;width:24;height:2" coordorigin="7689,637" coordsize="24,0" path="m7689,637l7712,637e" filled="false" stroked="true" strokeweight=".09927pt" strokecolor="#ff0000">
                <v:path arrowok="t"/>
              </v:shape>
            </v:group>
            <v:group style="position:absolute;left:7700;top:625;width:2;height:24" coordorigin="7700,625" coordsize="2,24">
              <v:shape style="position:absolute;left:7700;top:625;width:2;height:24" coordorigin="7700,625" coordsize="0,24" path="m7700,625l7700,649e" filled="false" stroked="true" strokeweight=".098107pt" strokecolor="#ff0000">
                <v:path arrowok="t"/>
              </v:shape>
            </v:group>
            <v:group style="position:absolute;left:7689;top:637;width:24;height:2" coordorigin="7689,637" coordsize="24,2">
              <v:shape style="position:absolute;left:7689;top:637;width:24;height:2" coordorigin="7689,637" coordsize="24,0" path="m7689,637l7712,637e" filled="false" stroked="true" strokeweight=".09927pt" strokecolor="#ff0000">
                <v:path arrowok="t"/>
              </v:shape>
            </v:group>
            <v:group style="position:absolute;left:7700;top:625;width:2;height:24" coordorigin="7700,625" coordsize="2,24">
              <v:shape style="position:absolute;left:7700;top:625;width:2;height:24" coordorigin="7700,625" coordsize="0,24" path="m7700,625l7700,649e" filled="false" stroked="true" strokeweight=".098107pt" strokecolor="#ff0000">
                <v:path arrowok="t"/>
              </v:shape>
            </v:group>
            <v:group style="position:absolute;left:7689;top:636;width:24;height:2" coordorigin="7689,636" coordsize="24,2">
              <v:shape style="position:absolute;left:7689;top:636;width:24;height:2" coordorigin="7689,636" coordsize="24,0" path="m7689,636l7712,636e" filled="false" stroked="true" strokeweight=".09927pt" strokecolor="#ff0000">
                <v:path arrowok="t"/>
              </v:shape>
            </v:group>
            <v:group style="position:absolute;left:7700;top:625;width:2;height:24" coordorigin="7700,625" coordsize="2,24">
              <v:shape style="position:absolute;left:7700;top:625;width:2;height:24" coordorigin="7700,625" coordsize="0,24" path="m7700,625l7700,648e" filled="false" stroked="true" strokeweight=".098107pt" strokecolor="#ff0000">
                <v:path arrowok="t"/>
              </v:shape>
            </v:group>
            <v:group style="position:absolute;left:7689;top:636;width:24;height:2" coordorigin="7689,636" coordsize="24,2">
              <v:shape style="position:absolute;left:7689;top:636;width:24;height:2" coordorigin="7689,636" coordsize="24,0" path="m7689,636l7712,636e" filled="false" stroked="true" strokeweight=".09927pt" strokecolor="#ff0000">
                <v:path arrowok="t"/>
              </v:shape>
            </v:group>
            <v:group style="position:absolute;left:7700;top:624;width:2;height:24" coordorigin="7700,624" coordsize="2,24">
              <v:shape style="position:absolute;left:7700;top:624;width:2;height:24" coordorigin="7700,624" coordsize="0,24" path="m7700,624l7700,648e" filled="false" stroked="true" strokeweight=".098107pt" strokecolor="#ff0000">
                <v:path arrowok="t"/>
              </v:shape>
            </v:group>
            <v:group style="position:absolute;left:7689;top:636;width:24;height:2" coordorigin="7689,636" coordsize="24,2">
              <v:shape style="position:absolute;left:7689;top:636;width:24;height:2" coordorigin="7689,636" coordsize="24,0" path="m7689,636l7712,636e" filled="false" stroked="true" strokeweight=".09927pt" strokecolor="#ff0000">
                <v:path arrowok="t"/>
              </v:shape>
            </v:group>
            <v:group style="position:absolute;left:7700;top:624;width:2;height:24" coordorigin="7700,624" coordsize="2,24">
              <v:shape style="position:absolute;left:7700;top:624;width:2;height:24" coordorigin="7700,624" coordsize="0,24" path="m7700,624l7700,648e" filled="false" stroked="true" strokeweight=".098107pt" strokecolor="#ff0000">
                <v:path arrowok="t"/>
              </v:shape>
            </v:group>
            <v:group style="position:absolute;left:7689;top:635;width:24;height:2" coordorigin="7689,635" coordsize="24,2">
              <v:shape style="position:absolute;left:7689;top:635;width:24;height:2" coordorigin="7689,635" coordsize="24,0" path="m7689,635l7712,635e" filled="false" stroked="true" strokeweight=".09927pt" strokecolor="#ff0000">
                <v:path arrowok="t"/>
              </v:shape>
            </v:group>
            <v:group style="position:absolute;left:7700;top:624;width:2;height:24" coordorigin="7700,624" coordsize="2,24">
              <v:shape style="position:absolute;left:7700;top:624;width:2;height:24" coordorigin="7700,624" coordsize="0,24" path="m7700,624l7700,647e" filled="false" stroked="true" strokeweight=".098107pt" strokecolor="#ff0000">
                <v:path arrowok="t"/>
              </v:shape>
            </v:group>
            <v:group style="position:absolute;left:7689;top:635;width:24;height:2" coordorigin="7689,635" coordsize="24,2">
              <v:shape style="position:absolute;left:7689;top:635;width:24;height:2" coordorigin="7689,635" coordsize="24,0" path="m7689,635l7712,635e" filled="false" stroked="true" strokeweight=".09927pt" strokecolor="#ff0000">
                <v:path arrowok="t"/>
              </v:shape>
            </v:group>
            <v:group style="position:absolute;left:7700;top:623;width:2;height:24" coordorigin="7700,623" coordsize="2,24">
              <v:shape style="position:absolute;left:7700;top:623;width:2;height:24" coordorigin="7700,623" coordsize="0,24" path="m7700,623l7700,647e" filled="false" stroked="true" strokeweight=".098107pt" strokecolor="#ff0000">
                <v:path arrowok="t"/>
              </v:shape>
            </v:group>
            <v:group style="position:absolute;left:7689;top:635;width:24;height:2" coordorigin="7689,635" coordsize="24,2">
              <v:shape style="position:absolute;left:7689;top:635;width:24;height:2" coordorigin="7689,635" coordsize="24,0" path="m7689,635l7712,635e" filled="false" stroked="true" strokeweight=".09927pt" strokecolor="#ff0000">
                <v:path arrowok="t"/>
              </v:shape>
            </v:group>
            <v:group style="position:absolute;left:7700;top:623;width:2;height:24" coordorigin="7700,623" coordsize="2,24">
              <v:shape style="position:absolute;left:7700;top:623;width:2;height:24" coordorigin="7700,623" coordsize="0,24" path="m7700,623l7700,647e" filled="false" stroked="true" strokeweight=".098107pt" strokecolor="#ff0000">
                <v:path arrowok="t"/>
              </v:shape>
            </v:group>
            <v:group style="position:absolute;left:7689;top:634;width:24;height:2" coordorigin="7689,634" coordsize="24,2">
              <v:shape style="position:absolute;left:7689;top:634;width:24;height:2" coordorigin="7689,634" coordsize="24,0" path="m7689,634l7712,634e" filled="false" stroked="true" strokeweight=".09927pt" strokecolor="#ff0000">
                <v:path arrowok="t"/>
              </v:shape>
            </v:group>
            <v:group style="position:absolute;left:7700;top:623;width:2;height:24" coordorigin="7700,623" coordsize="2,24">
              <v:shape style="position:absolute;left:7700;top:623;width:2;height:24" coordorigin="7700,623" coordsize="0,24" path="m7700,623l7700,646e" filled="false" stroked="true" strokeweight=".098107pt" strokecolor="#ff0000">
                <v:path arrowok="t"/>
              </v:shape>
            </v:group>
            <v:group style="position:absolute;left:7689;top:634;width:24;height:2" coordorigin="7689,634" coordsize="24,2">
              <v:shape style="position:absolute;left:7689;top:634;width:24;height:2" coordorigin="7689,634" coordsize="24,0" path="m7689,634l7712,634e" filled="false" stroked="true" strokeweight=".09927pt" strokecolor="#ff0000">
                <v:path arrowok="t"/>
              </v:shape>
            </v:group>
            <v:group style="position:absolute;left:7700;top:622;width:2;height:24" coordorigin="7700,622" coordsize="2,24">
              <v:shape style="position:absolute;left:7700;top:622;width:2;height:24" coordorigin="7700,622" coordsize="0,24" path="m7700,622l7700,646e" filled="false" stroked="true" strokeweight=".098107pt" strokecolor="#ff0000">
                <v:path arrowok="t"/>
              </v:shape>
            </v:group>
            <v:group style="position:absolute;left:7689;top:634;width:24;height:2" coordorigin="7689,634" coordsize="24,2">
              <v:shape style="position:absolute;left:7689;top:634;width:24;height:2" coordorigin="7689,634" coordsize="24,0" path="m7689,634l7712,634e" filled="false" stroked="true" strokeweight=".09927pt" strokecolor="#ff0000">
                <v:path arrowok="t"/>
              </v:shape>
            </v:group>
            <v:group style="position:absolute;left:7700;top:622;width:2;height:24" coordorigin="7700,622" coordsize="2,24">
              <v:shape style="position:absolute;left:7700;top:622;width:2;height:24" coordorigin="7700,622" coordsize="0,24" path="m7700,622l7700,646e" filled="false" stroked="true" strokeweight=".098107pt" strokecolor="#ff0000">
                <v:path arrowok="t"/>
              </v:shape>
            </v:group>
            <v:group style="position:absolute;left:7689;top:633;width:24;height:2" coordorigin="7689,633" coordsize="24,2">
              <v:shape style="position:absolute;left:7689;top:633;width:24;height:2" coordorigin="7689,633" coordsize="24,0" path="m7689,633l7712,633e" filled="false" stroked="true" strokeweight=".09927pt" strokecolor="#ff0000">
                <v:path arrowok="t"/>
              </v:shape>
            </v:group>
            <v:group style="position:absolute;left:7700;top:622;width:2;height:24" coordorigin="7700,622" coordsize="2,24">
              <v:shape style="position:absolute;left:7700;top:622;width:2;height:24" coordorigin="7700,622" coordsize="0,24" path="m7700,622l7700,645e" filled="false" stroked="true" strokeweight=".098107pt" strokecolor="#ff0000">
                <v:path arrowok="t"/>
              </v:shape>
            </v:group>
            <v:group style="position:absolute;left:7689;top:633;width:24;height:2" coordorigin="7689,633" coordsize="24,2">
              <v:shape style="position:absolute;left:7689;top:633;width:24;height:2" coordorigin="7689,633" coordsize="24,0" path="m7689,633l7712,633e" filled="false" stroked="true" strokeweight=".09927pt" strokecolor="#ff0000">
                <v:path arrowok="t"/>
              </v:shape>
            </v:group>
            <v:group style="position:absolute;left:7700;top:621;width:2;height:24" coordorigin="7700,621" coordsize="2,24">
              <v:shape style="position:absolute;left:7700;top:621;width:2;height:24" coordorigin="7700,621" coordsize="0,24" path="m7700,621l7700,645e" filled="false" stroked="true" strokeweight=".098107pt" strokecolor="#ff0000">
                <v:path arrowok="t"/>
              </v:shape>
            </v:group>
            <v:group style="position:absolute;left:7689;top:632;width:24;height:2" coordorigin="7689,632" coordsize="24,2">
              <v:shape style="position:absolute;left:7689;top:632;width:24;height:2" coordorigin="7689,632" coordsize="24,0" path="m7689,632l7712,632e" filled="false" stroked="true" strokeweight=".09927pt" strokecolor="#ff0000">
                <v:path arrowok="t"/>
              </v:shape>
            </v:group>
            <v:group style="position:absolute;left:7700;top:621;width:2;height:24" coordorigin="7700,621" coordsize="2,24">
              <v:shape style="position:absolute;left:7700;top:621;width:2;height:24" coordorigin="7700,621" coordsize="0,24" path="m7700,621l7700,644e" filled="false" stroked="true" strokeweight=".098107pt" strokecolor="#ff0000">
                <v:path arrowok="t"/>
              </v:shape>
            </v:group>
            <v:group style="position:absolute;left:7689;top:632;width:24;height:2" coordorigin="7689,632" coordsize="24,2">
              <v:shape style="position:absolute;left:7689;top:632;width:24;height:2" coordorigin="7689,632" coordsize="24,0" path="m7689,632l7712,632e" filled="false" stroked="true" strokeweight=".09927pt" strokecolor="#ff0000">
                <v:path arrowok="t"/>
              </v:shape>
            </v:group>
            <v:group style="position:absolute;left:7700;top:620;width:2;height:24" coordorigin="7700,620" coordsize="2,24">
              <v:shape style="position:absolute;left:7700;top:620;width:2;height:24" coordorigin="7700,620" coordsize="0,24" path="m7700,620l7700,644e" filled="false" stroked="true" strokeweight=".098107pt" strokecolor="#ff0000">
                <v:path arrowok="t"/>
              </v:shape>
            </v:group>
            <v:group style="position:absolute;left:7689;top:631;width:24;height:2" coordorigin="7689,631" coordsize="24,2">
              <v:shape style="position:absolute;left:7689;top:631;width:24;height:2" coordorigin="7689,631" coordsize="24,0" path="m7689,631l7712,631e" filled="false" stroked="true" strokeweight=".09927pt" strokecolor="#ff0000">
                <v:path arrowok="t"/>
              </v:shape>
            </v:group>
            <v:group style="position:absolute;left:7700;top:620;width:2;height:24" coordorigin="7700,620" coordsize="2,24">
              <v:shape style="position:absolute;left:7700;top:620;width:2;height:24" coordorigin="7700,620" coordsize="0,24" path="m7700,620l7700,643e" filled="false" stroked="true" strokeweight=".098107pt" strokecolor="#ff0000">
                <v:path arrowok="t"/>
              </v:shape>
            </v:group>
            <v:group style="position:absolute;left:7689;top:631;width:24;height:2" coordorigin="7689,631" coordsize="24,2">
              <v:shape style="position:absolute;left:7689;top:631;width:24;height:2" coordorigin="7689,631" coordsize="24,0" path="m7689,631l7712,631e" filled="false" stroked="true" strokeweight=".09927pt" strokecolor="#ff0000">
                <v:path arrowok="t"/>
              </v:shape>
            </v:group>
            <v:group style="position:absolute;left:7700;top:619;width:2;height:24" coordorigin="7700,619" coordsize="2,24">
              <v:shape style="position:absolute;left:7700;top:619;width:2;height:24" coordorigin="7700,619" coordsize="0,24" path="m7700,619l7700,643e" filled="false" stroked="true" strokeweight=".098107pt" strokecolor="#ff0000">
                <v:path arrowok="t"/>
              </v:shape>
            </v:group>
            <v:group style="position:absolute;left:7689;top:631;width:24;height:2" coordorigin="7689,631" coordsize="24,2">
              <v:shape style="position:absolute;left:7689;top:631;width:24;height:2" coordorigin="7689,631" coordsize="24,0" path="m7689,631l7712,631e" filled="false" stroked="true" strokeweight=".09927pt" strokecolor="#ff0000">
                <v:path arrowok="t"/>
              </v:shape>
            </v:group>
            <v:group style="position:absolute;left:7700;top:619;width:2;height:24" coordorigin="7700,619" coordsize="2,24">
              <v:shape style="position:absolute;left:7700;top:619;width:2;height:24" coordorigin="7700,619" coordsize="0,24" path="m7700,619l7700,643e" filled="false" stroked="true" strokeweight=".098107pt" strokecolor="#ff0000">
                <v:path arrowok="t"/>
              </v:shape>
            </v:group>
            <v:group style="position:absolute;left:7689;top:630;width:24;height:2" coordorigin="7689,630" coordsize="24,2">
              <v:shape style="position:absolute;left:7689;top:630;width:24;height:2" coordorigin="7689,630" coordsize="24,0" path="m7689,630l7712,630e" filled="false" stroked="true" strokeweight=".09927pt" strokecolor="#ff0000">
                <v:path arrowok="t"/>
              </v:shape>
            </v:group>
            <v:group style="position:absolute;left:7700;top:618;width:2;height:24" coordorigin="7700,618" coordsize="2,24">
              <v:shape style="position:absolute;left:7700;top:618;width:2;height:24" coordorigin="7700,618" coordsize="0,24" path="m7700,618l7700,642e" filled="false" stroked="true" strokeweight=".098107pt" strokecolor="#ff0000">
                <v:path arrowok="t"/>
              </v:shape>
            </v:group>
            <v:group style="position:absolute;left:7689;top:629;width:24;height:2" coordorigin="7689,629" coordsize="24,2">
              <v:shape style="position:absolute;left:7689;top:629;width:24;height:2" coordorigin="7689,629" coordsize="24,0" path="m7689,629l7712,629e" filled="false" stroked="true" strokeweight=".09927pt" strokecolor="#ff0000">
                <v:path arrowok="t"/>
              </v:shape>
            </v:group>
            <v:group style="position:absolute;left:7700;top:618;width:2;height:24" coordorigin="7700,618" coordsize="2,24">
              <v:shape style="position:absolute;left:7700;top:618;width:2;height:24" coordorigin="7700,618" coordsize="0,24" path="m7700,618l7700,641e" filled="false" stroked="true" strokeweight=".098107pt" strokecolor="#ff0000">
                <v:path arrowok="t"/>
              </v:shape>
            </v:group>
            <v:group style="position:absolute;left:7689;top:629;width:24;height:2" coordorigin="7689,629" coordsize="24,2">
              <v:shape style="position:absolute;left:7689;top:629;width:24;height:2" coordorigin="7689,629" coordsize="24,0" path="m7689,629l7712,629e" filled="false" stroked="true" strokeweight=".09927pt" strokecolor="#ff0000">
                <v:path arrowok="t"/>
              </v:shape>
            </v:group>
            <v:group style="position:absolute;left:7700;top:617;width:2;height:24" coordorigin="7700,617" coordsize="2,24">
              <v:shape style="position:absolute;left:7700;top:617;width:2;height:24" coordorigin="7700,617" coordsize="0,24" path="m7700,617l7700,641e" filled="false" stroked="true" strokeweight=".098107pt" strokecolor="#ff0000">
                <v:path arrowok="t"/>
              </v:shape>
            </v:group>
            <v:group style="position:absolute;left:7689;top:629;width:24;height:2" coordorigin="7689,629" coordsize="24,2">
              <v:shape style="position:absolute;left:7689;top:629;width:24;height:2" coordorigin="7689,629" coordsize="24,0" path="m7689,629l7712,629e" filled="false" stroked="true" strokeweight=".09927pt" strokecolor="#ff0000">
                <v:path arrowok="t"/>
              </v:shape>
            </v:group>
            <v:group style="position:absolute;left:7700;top:617;width:2;height:24" coordorigin="7700,617" coordsize="2,24">
              <v:shape style="position:absolute;left:7700;top:617;width:2;height:24" coordorigin="7700,617" coordsize="0,24" path="m7700,617l7700,640e" filled="false" stroked="true" strokeweight=".098107pt" strokecolor="#ff0000">
                <v:path arrowok="t"/>
              </v:shape>
            </v:group>
            <v:group style="position:absolute;left:7689;top:628;width:24;height:2" coordorigin="7689,628" coordsize="24,2">
              <v:shape style="position:absolute;left:7689;top:628;width:24;height:2" coordorigin="7689,628" coordsize="24,0" path="m7689,628l7712,628e" filled="false" stroked="true" strokeweight=".09927pt" strokecolor="#ff0000">
                <v:path arrowok="t"/>
              </v:shape>
            </v:group>
            <v:group style="position:absolute;left:7700;top:616;width:2;height:24" coordorigin="7700,616" coordsize="2,24">
              <v:shape style="position:absolute;left:7700;top:616;width:2;height:24" coordorigin="7700,616" coordsize="0,24" path="m7700,616l7700,640e" filled="false" stroked="true" strokeweight=".098107pt" strokecolor="#ff0000">
                <v:path arrowok="t"/>
              </v:shape>
            </v:group>
            <v:group style="position:absolute;left:7689;top:628;width:24;height:2" coordorigin="7689,628" coordsize="24,2">
              <v:shape style="position:absolute;left:7689;top:628;width:24;height:2" coordorigin="7689,628" coordsize="24,0" path="m7689,628l7712,628e" filled="false" stroked="true" strokeweight=".09927pt" strokecolor="#ff0000">
                <v:path arrowok="t"/>
              </v:shape>
            </v:group>
            <v:group style="position:absolute;left:7700;top:616;width:2;height:24" coordorigin="7700,616" coordsize="2,24">
              <v:shape style="position:absolute;left:7700;top:616;width:2;height:24" coordorigin="7700,616" coordsize="0,24" path="m7700,616l7700,640e" filled="false" stroked="true" strokeweight=".098107pt" strokecolor="#ff0000">
                <v:path arrowok="t"/>
              </v:shape>
            </v:group>
            <v:group style="position:absolute;left:7689;top:628;width:24;height:2" coordorigin="7689,628" coordsize="24,2">
              <v:shape style="position:absolute;left:7689;top:628;width:24;height:2" coordorigin="7689,628" coordsize="24,0" path="m7689,628l7712,628e" filled="false" stroked="true" strokeweight=".09927pt" strokecolor="#ff0000">
                <v:path arrowok="t"/>
              </v:shape>
            </v:group>
            <v:group style="position:absolute;left:7700;top:616;width:2;height:24" coordorigin="7700,616" coordsize="2,24">
              <v:shape style="position:absolute;left:7700;top:616;width:2;height:24" coordorigin="7700,616" coordsize="0,24" path="m7700,616l7700,639e" filled="false" stroked="true" strokeweight=".098107pt" strokecolor="#ff0000">
                <v:path arrowok="t"/>
              </v:shape>
            </v:group>
            <v:group style="position:absolute;left:7689;top:627;width:24;height:2" coordorigin="7689,627" coordsize="24,2">
              <v:shape style="position:absolute;left:7689;top:627;width:24;height:2" coordorigin="7689,627" coordsize="24,0" path="m7689,627l7712,627e" filled="false" stroked="true" strokeweight=".09927pt" strokecolor="#ff0000">
                <v:path arrowok="t"/>
              </v:shape>
            </v:group>
            <v:group style="position:absolute;left:7700;top:615;width:2;height:24" coordorigin="7700,615" coordsize="2,24">
              <v:shape style="position:absolute;left:7700;top:615;width:2;height:24" coordorigin="7700,615" coordsize="0,24" path="m7700,615l7700,639e" filled="false" stroked="true" strokeweight=".098107pt" strokecolor="#ff0000">
                <v:path arrowok="t"/>
              </v:shape>
            </v:group>
            <v:group style="position:absolute;left:7689;top:627;width:24;height:2" coordorigin="7689,627" coordsize="24,2">
              <v:shape style="position:absolute;left:7689;top:627;width:24;height:2" coordorigin="7689,627" coordsize="24,0" path="m7689,627l7712,627e" filled="false" stroked="true" strokeweight=".09927pt" strokecolor="#ff0000">
                <v:path arrowok="t"/>
              </v:shape>
            </v:group>
            <v:group style="position:absolute;left:7700;top:615;width:2;height:24" coordorigin="7700,615" coordsize="2,24">
              <v:shape style="position:absolute;left:7700;top:615;width:2;height:24" coordorigin="7700,615" coordsize="0,24" path="m7700,615l7700,639e" filled="false" stroked="true" strokeweight=".098107pt" strokecolor="#ff0000">
                <v:path arrowok="t"/>
              </v:shape>
            </v:group>
            <v:group style="position:absolute;left:7689;top:627;width:24;height:2" coordorigin="7689,627" coordsize="24,2">
              <v:shape style="position:absolute;left:7689;top:627;width:24;height:2" coordorigin="7689,627" coordsize="24,0" path="m7689,627l7712,627e" filled="false" stroked="true" strokeweight=".09927pt" strokecolor="#ff0000">
                <v:path arrowok="t"/>
              </v:shape>
            </v:group>
            <v:group style="position:absolute;left:7700;top:615;width:2;height:24" coordorigin="7700,615" coordsize="2,24">
              <v:shape style="position:absolute;left:7700;top:615;width:2;height:24" coordorigin="7700,615" coordsize="0,24" path="m7700,615l7700,638e" filled="false" stroked="true" strokeweight=".098107pt" strokecolor="#ff0000">
                <v:path arrowok="t"/>
              </v:shape>
            </v:group>
            <v:group style="position:absolute;left:7689;top:626;width:24;height:2" coordorigin="7689,626" coordsize="24,2">
              <v:shape style="position:absolute;left:7689;top:626;width:24;height:2" coordorigin="7689,626" coordsize="24,0" path="m7689,626l7712,626e" filled="false" stroked="true" strokeweight=".09927pt" strokecolor="#ff0000">
                <v:path arrowok="t"/>
              </v:shape>
            </v:group>
            <v:group style="position:absolute;left:7700;top:614;width:2;height:24" coordorigin="7700,614" coordsize="2,24">
              <v:shape style="position:absolute;left:7700;top:614;width:2;height:24" coordorigin="7700,614" coordsize="0,24" path="m7700,614l7700,638e" filled="false" stroked="true" strokeweight=".098107pt" strokecolor="#ff0000">
                <v:path arrowok="t"/>
              </v:shape>
            </v:group>
            <v:group style="position:absolute;left:7689;top:626;width:24;height:2" coordorigin="7689,626" coordsize="24,2">
              <v:shape style="position:absolute;left:7689;top:626;width:24;height:2" coordorigin="7689,626" coordsize="24,0" path="m7689,626l7712,626e" filled="false" stroked="true" strokeweight=".09927pt" strokecolor="#ff0000">
                <v:path arrowok="t"/>
              </v:shape>
            </v:group>
            <v:group style="position:absolute;left:7700;top:614;width:2;height:24" coordorigin="7700,614" coordsize="2,24">
              <v:shape style="position:absolute;left:7700;top:614;width:2;height:24" coordorigin="7700,614" coordsize="0,24" path="m7700,614l7700,638e" filled="false" stroked="true" strokeweight=".098107pt" strokecolor="#ff0000">
                <v:path arrowok="t"/>
              </v:shape>
            </v:group>
            <v:group style="position:absolute;left:7689;top:626;width:24;height:2" coordorigin="7689,626" coordsize="24,2">
              <v:shape style="position:absolute;left:7689;top:626;width:24;height:2" coordorigin="7689,626" coordsize="24,0" path="m7689,626l7712,626e" filled="false" stroked="true" strokeweight=".09927pt" strokecolor="#ff0000">
                <v:path arrowok="t"/>
              </v:shape>
            </v:group>
            <v:group style="position:absolute;left:7700;top:614;width:2;height:24" coordorigin="7700,614" coordsize="2,24">
              <v:shape style="position:absolute;left:7700;top:614;width:2;height:24" coordorigin="7700,614" coordsize="0,24" path="m7700,614l7700,637e" filled="false" stroked="true" strokeweight=".098107pt" strokecolor="#ff0000">
                <v:path arrowok="t"/>
              </v:shape>
            </v:group>
            <v:group style="position:absolute;left:7689;top:625;width:24;height:2" coordorigin="7689,625" coordsize="24,2">
              <v:shape style="position:absolute;left:7689;top:625;width:24;height:2" coordorigin="7689,625" coordsize="24,0" path="m7689,625l7712,625e" filled="false" stroked="true" strokeweight=".09927pt" strokecolor="#ff0000">
                <v:path arrowok="t"/>
              </v:shape>
            </v:group>
            <v:group style="position:absolute;left:7700;top:613;width:2;height:24" coordorigin="7700,613" coordsize="2,24">
              <v:shape style="position:absolute;left:7700;top:613;width:2;height:24" coordorigin="7700,613" coordsize="0,24" path="m7700,613l7700,637e" filled="false" stroked="true" strokeweight=".098107pt" strokecolor="#ff0000">
                <v:path arrowok="t"/>
              </v:shape>
            </v:group>
            <v:group style="position:absolute;left:7689;top:625;width:24;height:2" coordorigin="7689,625" coordsize="24,2">
              <v:shape style="position:absolute;left:7689;top:625;width:24;height:2" coordorigin="7689,625" coordsize="24,0" path="m7689,625l7712,625e" filled="false" stroked="true" strokeweight=".09927pt" strokecolor="#ff0000">
                <v:path arrowok="t"/>
              </v:shape>
            </v:group>
            <v:group style="position:absolute;left:7700;top:613;width:2;height:24" coordorigin="7700,613" coordsize="2,24">
              <v:shape style="position:absolute;left:7700;top:613;width:2;height:24" coordorigin="7700,613" coordsize="0,24" path="m7700,613l7700,637e" filled="false" stroked="true" strokeweight=".098107pt" strokecolor="#ff0000">
                <v:path arrowok="t"/>
              </v:shape>
            </v:group>
            <v:group style="position:absolute;left:7689;top:624;width:24;height:2" coordorigin="7689,624" coordsize="24,2">
              <v:shape style="position:absolute;left:7689;top:624;width:24;height:2" coordorigin="7689,624" coordsize="24,0" path="m7689,624l7712,624e" filled="false" stroked="true" strokeweight=".09927pt" strokecolor="#ff0000">
                <v:path arrowok="t"/>
              </v:shape>
            </v:group>
            <v:group style="position:absolute;left:7700;top:612;width:2;height:24" coordorigin="7700,612" coordsize="2,24">
              <v:shape style="position:absolute;left:7700;top:612;width:2;height:24" coordorigin="7700,612" coordsize="0,24" path="m7700,612l7700,636e" filled="false" stroked="true" strokeweight=".098107pt" strokecolor="#ff0000">
                <v:path arrowok="t"/>
              </v:shape>
            </v:group>
            <v:group style="position:absolute;left:7689;top:624;width:24;height:2" coordorigin="7689,624" coordsize="24,2">
              <v:shape style="position:absolute;left:7689;top:624;width:24;height:2" coordorigin="7689,624" coordsize="24,0" path="m7689,624l7712,624e" filled="false" stroked="true" strokeweight=".09927pt" strokecolor="#ff0000">
                <v:path arrowok="t"/>
              </v:shape>
            </v:group>
            <v:group style="position:absolute;left:7700;top:612;width:2;height:24" coordorigin="7700,612" coordsize="2,24">
              <v:shape style="position:absolute;left:7700;top:612;width:2;height:24" coordorigin="7700,612" coordsize="0,24" path="m7700,612l7700,635e" filled="false" stroked="true" strokeweight=".098107pt" strokecolor="#ff0000">
                <v:path arrowok="t"/>
              </v:shape>
            </v:group>
            <v:group style="position:absolute;left:7689;top:623;width:24;height:2" coordorigin="7689,623" coordsize="24,2">
              <v:shape style="position:absolute;left:7689;top:623;width:24;height:2" coordorigin="7689,623" coordsize="24,0" path="m7689,623l7712,623e" filled="false" stroked="true" strokeweight=".09927pt" strokecolor="#ff0000">
                <v:path arrowok="t"/>
              </v:shape>
            </v:group>
            <v:group style="position:absolute;left:7700;top:611;width:2;height:24" coordorigin="7700,611" coordsize="2,24">
              <v:shape style="position:absolute;left:7700;top:611;width:2;height:24" coordorigin="7700,611" coordsize="0,24" path="m7700,611l7700,635e" filled="false" stroked="true" strokeweight=".098107pt" strokecolor="#ff0000">
                <v:path arrowok="t"/>
              </v:shape>
            </v:group>
            <v:group style="position:absolute;left:7689;top:623;width:24;height:2" coordorigin="7689,623" coordsize="24,2">
              <v:shape style="position:absolute;left:7689;top:623;width:24;height:2" coordorigin="7689,623" coordsize="24,0" path="m7689,623l7712,623e" filled="false" stroked="true" strokeweight=".09927pt" strokecolor="#ff0000">
                <v:path arrowok="t"/>
              </v:shape>
            </v:group>
            <v:group style="position:absolute;left:7700;top:611;width:2;height:24" coordorigin="7700,611" coordsize="2,24">
              <v:shape style="position:absolute;left:7700;top:611;width:2;height:24" coordorigin="7700,611" coordsize="0,24" path="m7700,611l7700,634e" filled="false" stroked="true" strokeweight=".098107pt" strokecolor="#ff0000">
                <v:path arrowok="t"/>
              </v:shape>
            </v:group>
            <v:group style="position:absolute;left:7689;top:622;width:24;height:2" coordorigin="7689,622" coordsize="24,2">
              <v:shape style="position:absolute;left:7689;top:622;width:24;height:2" coordorigin="7689,622" coordsize="24,0" path="m7689,622l7712,622e" filled="false" stroked="true" strokeweight=".09927pt" strokecolor="#ff0000">
                <v:path arrowok="t"/>
              </v:shape>
            </v:group>
            <v:group style="position:absolute;left:7700;top:610;width:2;height:24" coordorigin="7700,610" coordsize="2,24">
              <v:shape style="position:absolute;left:7700;top:610;width:2;height:24" coordorigin="7700,610" coordsize="0,24" path="m7700,610l7700,634e" filled="false" stroked="true" strokeweight=".098107pt" strokecolor="#ff0000">
                <v:path arrowok="t"/>
              </v:shape>
            </v:group>
            <v:group style="position:absolute;left:7689;top:622;width:24;height:2" coordorigin="7689,622" coordsize="24,2">
              <v:shape style="position:absolute;left:7689;top:622;width:24;height:2" coordorigin="7689,622" coordsize="24,0" path="m7689,622l7712,622e" filled="false" stroked="true" strokeweight=".09927pt" strokecolor="#ff0000">
                <v:path arrowok="t"/>
              </v:shape>
            </v:group>
            <v:group style="position:absolute;left:7700;top:610;width:2;height:24" coordorigin="7700,610" coordsize="2,24">
              <v:shape style="position:absolute;left:7700;top:610;width:2;height:24" coordorigin="7700,610" coordsize="0,24" path="m7700,610l7700,634e" filled="false" stroked="true" strokeweight=".098107pt" strokecolor="#ff0000">
                <v:path arrowok="t"/>
              </v:shape>
            </v:group>
            <v:group style="position:absolute;left:7689;top:622;width:24;height:2" coordorigin="7689,622" coordsize="24,2">
              <v:shape style="position:absolute;left:7689;top:622;width:24;height:2" coordorigin="7689,622" coordsize="24,0" path="m7689,622l7712,622e" filled="false" stroked="true" strokeweight=".09927pt" strokecolor="#ff0000">
                <v:path arrowok="t"/>
              </v:shape>
            </v:group>
            <v:group style="position:absolute;left:7700;top:610;width:2;height:24" coordorigin="7700,610" coordsize="2,24">
              <v:shape style="position:absolute;left:7700;top:610;width:2;height:24" coordorigin="7700,610" coordsize="0,24" path="m7700,610l7700,633e" filled="false" stroked="true" strokeweight=".098107pt" strokecolor="#ff0000">
                <v:path arrowok="t"/>
              </v:shape>
            </v:group>
            <v:group style="position:absolute;left:7689;top:621;width:24;height:2" coordorigin="7689,621" coordsize="24,2">
              <v:shape style="position:absolute;left:7689;top:621;width:24;height:2" coordorigin="7689,621" coordsize="24,0" path="m7689,621l7712,621e" filled="false" stroked="true" strokeweight=".09927pt" strokecolor="#ff0000">
                <v:path arrowok="t"/>
              </v:shape>
            </v:group>
            <v:group style="position:absolute;left:7700;top:609;width:2;height:24" coordorigin="7700,609" coordsize="2,24">
              <v:shape style="position:absolute;left:7700;top:609;width:2;height:24" coordorigin="7700,609" coordsize="0,24" path="m7700,609l7700,633e" filled="false" stroked="true" strokeweight=".098107pt" strokecolor="#ff0000">
                <v:path arrowok="t"/>
              </v:shape>
            </v:group>
            <v:group style="position:absolute;left:7689;top:620;width:24;height:2" coordorigin="7689,620" coordsize="24,2">
              <v:shape style="position:absolute;left:7689;top:620;width:24;height:2" coordorigin="7689,620" coordsize="24,0" path="m7689,620l7712,620e" filled="false" stroked="true" strokeweight=".09927pt" strokecolor="#ff0000">
                <v:path arrowok="t"/>
              </v:shape>
            </v:group>
            <v:group style="position:absolute;left:7700;top:608;width:2;height:24" coordorigin="7700,608" coordsize="2,24">
              <v:shape style="position:absolute;left:7700;top:608;width:2;height:24" coordorigin="7700,608" coordsize="0,24" path="m7700,608l7700,632e" filled="false" stroked="true" strokeweight=".098107pt" strokecolor="#ff0000">
                <v:path arrowok="t"/>
              </v:shape>
            </v:group>
            <v:group style="position:absolute;left:7689;top:620;width:24;height:2" coordorigin="7689,620" coordsize="24,2">
              <v:shape style="position:absolute;left:7689;top:620;width:24;height:2" coordorigin="7689,620" coordsize="24,0" path="m7689,620l7712,620e" filled="false" stroked="true" strokeweight=".09927pt" strokecolor="#ff0000">
                <v:path arrowok="t"/>
              </v:shape>
            </v:group>
            <v:group style="position:absolute;left:7700;top:608;width:2;height:24" coordorigin="7700,608" coordsize="2,24">
              <v:shape style="position:absolute;left:7700;top:608;width:2;height:24" coordorigin="7700,608" coordsize="0,24" path="m7700,608l7700,631e" filled="false" stroked="true" strokeweight=".098107pt" strokecolor="#ff0000">
                <v:path arrowok="t"/>
              </v:shape>
            </v:group>
            <v:group style="position:absolute;left:7689;top:619;width:24;height:2" coordorigin="7689,619" coordsize="24,2">
              <v:shape style="position:absolute;left:7689;top:619;width:24;height:2" coordorigin="7689,619" coordsize="24,0" path="m7689,619l7712,619e" filled="false" stroked="true" strokeweight=".09927pt" strokecolor="#ff0000">
                <v:path arrowok="t"/>
              </v:shape>
            </v:group>
            <v:group style="position:absolute;left:7700;top:607;width:2;height:24" coordorigin="7700,607" coordsize="2,24">
              <v:shape style="position:absolute;left:7700;top:607;width:2;height:24" coordorigin="7700,607" coordsize="0,24" path="m7700,607l7700,631e" filled="false" stroked="true" strokeweight=".098107pt" strokecolor="#ff0000">
                <v:path arrowok="t"/>
              </v:shape>
            </v:group>
            <v:group style="position:absolute;left:7689;top:619;width:24;height:2" coordorigin="7689,619" coordsize="24,2">
              <v:shape style="position:absolute;left:7689;top:619;width:24;height:2" coordorigin="7689,619" coordsize="24,0" path="m7689,619l7712,619e" filled="false" stroked="true" strokeweight=".09927pt" strokecolor="#ff0000">
                <v:path arrowok="t"/>
              </v:shape>
            </v:group>
            <v:group style="position:absolute;left:7700;top:607;width:2;height:24" coordorigin="7700,607" coordsize="2,24">
              <v:shape style="position:absolute;left:7700;top:607;width:2;height:24" coordorigin="7700,607" coordsize="0,24" path="m7700,607l7700,631e" filled="false" stroked="true" strokeweight=".098107pt" strokecolor="#ff0000">
                <v:path arrowok="t"/>
              </v:shape>
            </v:group>
            <v:group style="position:absolute;left:7689;top:619;width:24;height:2" coordorigin="7689,619" coordsize="24,2">
              <v:shape style="position:absolute;left:7689;top:619;width:24;height:2" coordorigin="7689,619" coordsize="24,0" path="m7689,619l7712,619e" filled="false" stroked="true" strokeweight=".09927pt" strokecolor="#ff0000">
                <v:path arrowok="t"/>
              </v:shape>
            </v:group>
            <v:group style="position:absolute;left:7700;top:607;width:2;height:24" coordorigin="7700,607" coordsize="2,24">
              <v:shape style="position:absolute;left:7700;top:607;width:2;height:24" coordorigin="7700,607" coordsize="0,24" path="m7700,607l7700,630e" filled="false" stroked="true" strokeweight=".098107pt" strokecolor="#ff0000">
                <v:path arrowok="t"/>
              </v:shape>
            </v:group>
            <v:group style="position:absolute;left:7689;top:618;width:24;height:2" coordorigin="7689,618" coordsize="24,2">
              <v:shape style="position:absolute;left:7689;top:618;width:24;height:2" coordorigin="7689,618" coordsize="24,0" path="m7689,618l7712,618e" filled="false" stroked="true" strokeweight=".09927pt" strokecolor="#ff0000">
                <v:path arrowok="t"/>
              </v:shape>
            </v:group>
            <v:group style="position:absolute;left:7700;top:606;width:2;height:24" coordorigin="7700,606" coordsize="2,24">
              <v:shape style="position:absolute;left:7700;top:606;width:2;height:24" coordorigin="7700,606" coordsize="0,24" path="m7700,606l7700,630e" filled="false" stroked="true" strokeweight=".098107pt" strokecolor="#ff0000">
                <v:path arrowok="t"/>
              </v:shape>
            </v:group>
            <v:group style="position:absolute;left:7689;top:618;width:24;height:2" coordorigin="7689,618" coordsize="24,2">
              <v:shape style="position:absolute;left:7689;top:618;width:24;height:2" coordorigin="7689,618" coordsize="24,0" path="m7689,618l7712,618e" filled="false" stroked="true" strokeweight=".09927pt" strokecolor="#ff0000">
                <v:path arrowok="t"/>
              </v:shape>
            </v:group>
            <v:group style="position:absolute;left:7700;top:606;width:2;height:24" coordorigin="7700,606" coordsize="2,24">
              <v:shape style="position:absolute;left:7700;top:606;width:2;height:24" coordorigin="7700,606" coordsize="0,24" path="m7700,606l7700,630e" filled="false" stroked="true" strokeweight=".098107pt" strokecolor="#ff0000">
                <v:path arrowok="t"/>
              </v:shape>
            </v:group>
            <v:group style="position:absolute;left:7689;top:618;width:24;height:2" coordorigin="7689,618" coordsize="24,2">
              <v:shape style="position:absolute;left:7689;top:618;width:24;height:2" coordorigin="7689,618" coordsize="24,0" path="m7689,618l7712,618e" filled="false" stroked="true" strokeweight=".09927pt" strokecolor="#ff0000">
                <v:path arrowok="t"/>
              </v:shape>
            </v:group>
            <v:group style="position:absolute;left:7700;top:606;width:2;height:24" coordorigin="7700,606" coordsize="2,24">
              <v:shape style="position:absolute;left:7700;top:606;width:2;height:24" coordorigin="7700,606" coordsize="0,24" path="m7700,606l7700,629e" filled="false" stroked="true" strokeweight=".098107pt" strokecolor="#ff0000">
                <v:path arrowok="t"/>
              </v:shape>
            </v:group>
            <v:group style="position:absolute;left:7689;top:617;width:24;height:2" coordorigin="7689,617" coordsize="24,2">
              <v:shape style="position:absolute;left:7689;top:617;width:24;height:2" coordorigin="7689,617" coordsize="24,0" path="m7689,617l7712,617e" filled="false" stroked="true" strokeweight=".09927pt" strokecolor="#ff0000">
                <v:path arrowok="t"/>
              </v:shape>
            </v:group>
            <v:group style="position:absolute;left:7700;top:605;width:2;height:24" coordorigin="7700,605" coordsize="2,24">
              <v:shape style="position:absolute;left:7700;top:605;width:2;height:24" coordorigin="7700,605" coordsize="0,24" path="m7700,605l7700,629e" filled="false" stroked="true" strokeweight=".098107pt" strokecolor="#ff0000">
                <v:path arrowok="t"/>
              </v:shape>
            </v:group>
            <v:group style="position:absolute;left:7689;top:617;width:24;height:2" coordorigin="7689,617" coordsize="24,2">
              <v:shape style="position:absolute;left:7689;top:617;width:24;height:2" coordorigin="7689,617" coordsize="24,0" path="m7689,617l7712,617e" filled="false" stroked="true" strokeweight=".09927pt" strokecolor="#ff0000">
                <v:path arrowok="t"/>
              </v:shape>
            </v:group>
            <v:group style="position:absolute;left:7700;top:605;width:2;height:24" coordorigin="7700,605" coordsize="2,24">
              <v:shape style="position:absolute;left:7700;top:605;width:2;height:24" coordorigin="7700,605" coordsize="0,24" path="m7700,605l7700,629e" filled="false" stroked="true" strokeweight=".098107pt" strokecolor="#ff0000">
                <v:path arrowok="t"/>
              </v:shape>
            </v:group>
            <v:group style="position:absolute;left:7689;top:617;width:24;height:2" coordorigin="7689,617" coordsize="24,2">
              <v:shape style="position:absolute;left:7689;top:617;width:24;height:2" coordorigin="7689,617" coordsize="24,0" path="m7689,617l7712,617e" filled="false" stroked="true" strokeweight=".09927pt" strokecolor="#ff0000">
                <v:path arrowok="t"/>
              </v:shape>
            </v:group>
            <v:group style="position:absolute;left:7700;top:605;width:2;height:24" coordorigin="7700,605" coordsize="2,24">
              <v:shape style="position:absolute;left:7700;top:605;width:2;height:24" coordorigin="7700,605" coordsize="0,24" path="m7700,605l7700,629e" filled="false" stroked="true" strokeweight=".098107pt" strokecolor="#ff0000">
                <v:path arrowok="t"/>
              </v:shape>
            </v:group>
            <v:group style="position:absolute;left:7689;top:616;width:24;height:2" coordorigin="7689,616" coordsize="24,2">
              <v:shape style="position:absolute;left:7689;top:616;width:24;height:2" coordorigin="7689,616" coordsize="24,0" path="m7689,616l7712,616e" filled="false" stroked="true" strokeweight=".09927pt" strokecolor="#ff0000">
                <v:path arrowok="t"/>
              </v:shape>
            </v:group>
            <v:group style="position:absolute;left:7700;top:604;width:2;height:24" coordorigin="7700,604" coordsize="2,24">
              <v:shape style="position:absolute;left:7700;top:604;width:2;height:24" coordorigin="7700,604" coordsize="0,24" path="m7700,604l7700,628e" filled="false" stroked="true" strokeweight=".098107pt" strokecolor="#ff0000">
                <v:path arrowok="t"/>
              </v:shape>
            </v:group>
            <v:group style="position:absolute;left:7689;top:616;width:24;height:2" coordorigin="7689,616" coordsize="24,2">
              <v:shape style="position:absolute;left:7689;top:616;width:24;height:2" coordorigin="7689,616" coordsize="24,0" path="m7689,616l7712,616e" filled="false" stroked="true" strokeweight=".09927pt" strokecolor="#ff0000">
                <v:path arrowok="t"/>
              </v:shape>
            </v:group>
            <v:group style="position:absolute;left:7700;top:604;width:2;height:24" coordorigin="7700,604" coordsize="2,24">
              <v:shape style="position:absolute;left:7700;top:604;width:2;height:24" coordorigin="7700,604" coordsize="0,24" path="m7700,604l7700,628e" filled="false" stroked="true" strokeweight=".098107pt" strokecolor="#ff0000">
                <v:path arrowok="t"/>
              </v:shape>
            </v:group>
            <v:group style="position:absolute;left:7689;top:616;width:24;height:2" coordorigin="7689,616" coordsize="24,2">
              <v:shape style="position:absolute;left:7689;top:616;width:24;height:2" coordorigin="7689,616" coordsize="24,0" path="m7689,616l7712,616e" filled="false" stroked="true" strokeweight=".09927pt" strokecolor="#ff0000">
                <v:path arrowok="t"/>
              </v:shape>
            </v:group>
            <v:group style="position:absolute;left:7700;top:604;width:2;height:24" coordorigin="7700,604" coordsize="2,24">
              <v:shape style="position:absolute;left:7700;top:604;width:2;height:24" coordorigin="7700,604" coordsize="0,24" path="m7700,604l7700,628e" filled="false" stroked="true" strokeweight=".098107pt" strokecolor="#ff0000">
                <v:path arrowok="t"/>
              </v:shape>
            </v:group>
            <v:group style="position:absolute;left:7689;top:615;width:24;height:2" coordorigin="7689,615" coordsize="24,2">
              <v:shape style="position:absolute;left:7689;top:615;width:24;height:2" coordorigin="7689,615" coordsize="24,0" path="m7689,615l7712,615e" filled="false" stroked="true" strokeweight=".09927pt" strokecolor="#ff0000">
                <v:path arrowok="t"/>
              </v:shape>
            </v:group>
            <v:group style="position:absolute;left:7700;top:603;width:2;height:24" coordorigin="7700,603" coordsize="2,24">
              <v:shape style="position:absolute;left:7700;top:603;width:2;height:24" coordorigin="7700,603" coordsize="0,24" path="m7700,603l7700,627e" filled="false" stroked="true" strokeweight=".098107pt" strokecolor="#ff0000">
                <v:path arrowok="t"/>
              </v:shape>
            </v:group>
            <v:group style="position:absolute;left:7689;top:615;width:24;height:2" coordorigin="7689,615" coordsize="24,2">
              <v:shape style="position:absolute;left:7689;top:615;width:24;height:2" coordorigin="7689,615" coordsize="24,0" path="m7689,615l7712,615e" filled="false" stroked="true" strokeweight=".09927pt" strokecolor="#ff0000">
                <v:path arrowok="t"/>
              </v:shape>
            </v:group>
            <v:group style="position:absolute;left:7700;top:603;width:2;height:24" coordorigin="7700,603" coordsize="2,24">
              <v:shape style="position:absolute;left:7700;top:603;width:2;height:24" coordorigin="7700,603" coordsize="0,24" path="m7700,603l7700,627e" filled="false" stroked="true" strokeweight=".098107pt" strokecolor="#ff0000">
                <v:path arrowok="t"/>
              </v:shape>
            </v:group>
            <v:group style="position:absolute;left:7689;top:615;width:24;height:2" coordorigin="7689,615" coordsize="24,2">
              <v:shape style="position:absolute;left:7689;top:615;width:24;height:2" coordorigin="7689,615" coordsize="24,0" path="m7689,615l7712,615e" filled="false" stroked="true" strokeweight=".09927pt" strokecolor="#ff0000">
                <v:path arrowok="t"/>
              </v:shape>
            </v:group>
            <v:group style="position:absolute;left:7700;top:603;width:2;height:24" coordorigin="7700,603" coordsize="2,24">
              <v:shape style="position:absolute;left:7700;top:603;width:2;height:24" coordorigin="7700,603" coordsize="0,24" path="m7700,603l7700,627e" filled="false" stroked="true" strokeweight=".098107pt" strokecolor="#ff0000">
                <v:path arrowok="t"/>
              </v:shape>
            </v:group>
            <v:group style="position:absolute;left:7689;top:614;width:24;height:2" coordorigin="7689,614" coordsize="24,2">
              <v:shape style="position:absolute;left:7689;top:614;width:24;height:2" coordorigin="7689,614" coordsize="24,0" path="m7689,614l7712,614e" filled="false" stroked="true" strokeweight=".09927pt" strokecolor="#ff0000">
                <v:path arrowok="t"/>
              </v:shape>
            </v:group>
            <v:group style="position:absolute;left:7700;top:602;width:2;height:24" coordorigin="7700,602" coordsize="2,24">
              <v:shape style="position:absolute;left:7700;top:602;width:2;height:24" coordorigin="7700,602" coordsize="0,24" path="m7700,602l7700,626e" filled="false" stroked="true" strokeweight=".098107pt" strokecolor="#ff0000">
                <v:path arrowok="t"/>
              </v:shape>
            </v:group>
            <v:group style="position:absolute;left:7689;top:614;width:24;height:2" coordorigin="7689,614" coordsize="24,2">
              <v:shape style="position:absolute;left:7689;top:614;width:24;height:2" coordorigin="7689,614" coordsize="24,0" path="m7689,614l7712,614e" filled="false" stroked="true" strokeweight=".09927pt" strokecolor="#ff0000">
                <v:path arrowok="t"/>
              </v:shape>
            </v:group>
            <v:group style="position:absolute;left:7700;top:602;width:2;height:24" coordorigin="7700,602" coordsize="2,24">
              <v:shape style="position:absolute;left:7700;top:602;width:2;height:24" coordorigin="7700,602" coordsize="0,24" path="m7700,602l7700,626e" filled="false" stroked="true" strokeweight=".098107pt" strokecolor="#ff0000">
                <v:path arrowok="t"/>
              </v:shape>
            </v:group>
            <v:group style="position:absolute;left:7689;top:613;width:24;height:2" coordorigin="7689,613" coordsize="24,2">
              <v:shape style="position:absolute;left:7689;top:613;width:24;height:2" coordorigin="7689,613" coordsize="24,0" path="m7689,613l7712,613e" filled="false" stroked="true" strokeweight=".09927pt" strokecolor="#ff0000">
                <v:path arrowok="t"/>
              </v:shape>
            </v:group>
            <v:group style="position:absolute;left:7700;top:601;width:2;height:24" coordorigin="7700,601" coordsize="2,24">
              <v:shape style="position:absolute;left:7700;top:601;width:2;height:24" coordorigin="7700,601" coordsize="0,24" path="m7700,601l7700,625e" filled="false" stroked="true" strokeweight=".098107pt" strokecolor="#ff0000">
                <v:path arrowok="t"/>
              </v:shape>
            </v:group>
            <v:group style="position:absolute;left:7689;top:613;width:24;height:2" coordorigin="7689,613" coordsize="24,2">
              <v:shape style="position:absolute;left:7689;top:613;width:24;height:2" coordorigin="7689,613" coordsize="24,0" path="m7689,613l7712,613e" filled="false" stroked="true" strokeweight=".09927pt" strokecolor="#ff0000">
                <v:path arrowok="t"/>
              </v:shape>
            </v:group>
            <v:group style="position:absolute;left:7700;top:601;width:2;height:24" coordorigin="7700,601" coordsize="2,24">
              <v:shape style="position:absolute;left:7700;top:601;width:2;height:24" coordorigin="7700,601" coordsize="0,24" path="m7700,601l7700,625e" filled="false" stroked="true" strokeweight=".098107pt" strokecolor="#ff0000">
                <v:path arrowok="t"/>
              </v:shape>
            </v:group>
            <v:group style="position:absolute;left:7689;top:613;width:24;height:2" coordorigin="7689,613" coordsize="24,2">
              <v:shape style="position:absolute;left:7689;top:613;width:24;height:2" coordorigin="7689,613" coordsize="24,0" path="m7689,613l7712,613e" filled="false" stroked="true" strokeweight=".09927pt" strokecolor="#ff0000">
                <v:path arrowok="t"/>
              </v:shape>
            </v:group>
            <v:group style="position:absolute;left:7700;top:601;width:2;height:24" coordorigin="7700,601" coordsize="2,24">
              <v:shape style="position:absolute;left:7700;top:601;width:2;height:24" coordorigin="7700,601" coordsize="0,24" path="m7700,601l7700,625e" filled="false" stroked="true" strokeweight=".098107pt" strokecolor="#ff0000">
                <v:path arrowok="t"/>
              </v:shape>
            </v:group>
            <v:group style="position:absolute;left:7689;top:612;width:24;height:2" coordorigin="7689,612" coordsize="24,2">
              <v:shape style="position:absolute;left:7689;top:612;width:24;height:2" coordorigin="7689,612" coordsize="24,0" path="m7689,612l7712,612e" filled="false" stroked="true" strokeweight=".09927pt" strokecolor="#ff0000">
                <v:path arrowok="t"/>
              </v:shape>
            </v:group>
            <v:group style="position:absolute;left:7700;top:600;width:2;height:24" coordorigin="7700,600" coordsize="2,24">
              <v:shape style="position:absolute;left:7700;top:600;width:2;height:24" coordorigin="7700,600" coordsize="0,24" path="m7700,600l7700,624e" filled="false" stroked="true" strokeweight=".098107pt" strokecolor="#ff0000">
                <v:path arrowok="t"/>
              </v:shape>
            </v:group>
            <v:group style="position:absolute;left:7689;top:612;width:24;height:2" coordorigin="7689,612" coordsize="24,2">
              <v:shape style="position:absolute;left:7689;top:612;width:24;height:2" coordorigin="7689,612" coordsize="24,0" path="m7689,612l7712,612e" filled="false" stroked="true" strokeweight=".09927pt" strokecolor="#ff0000">
                <v:path arrowok="t"/>
              </v:shape>
            </v:group>
            <v:group style="position:absolute;left:7700;top:600;width:2;height:24" coordorigin="7700,600" coordsize="2,24">
              <v:shape style="position:absolute;left:7700;top:600;width:2;height:24" coordorigin="7700,600" coordsize="0,24" path="m7700,600l7700,624e" filled="false" stroked="true" strokeweight=".098107pt" strokecolor="#ff0000">
                <v:path arrowok="t"/>
              </v:shape>
            </v:group>
            <v:group style="position:absolute;left:7689;top:612;width:24;height:2" coordorigin="7689,612" coordsize="24,2">
              <v:shape style="position:absolute;left:7689;top:612;width:24;height:2" coordorigin="7689,612" coordsize="24,0" path="m7689,612l7712,612e" filled="false" stroked="true" strokeweight=".09927pt" strokecolor="#ff0000">
                <v:path arrowok="t"/>
              </v:shape>
            </v:group>
            <v:group style="position:absolute;left:7700;top:600;width:2;height:24" coordorigin="7700,600" coordsize="2,24">
              <v:shape style="position:absolute;left:7700;top:600;width:2;height:24" coordorigin="7700,600" coordsize="0,24" path="m7700,600l7700,624e" filled="false" stroked="true" strokeweight=".098107pt" strokecolor="#ff0000">
                <v:path arrowok="t"/>
              </v:shape>
            </v:group>
            <v:group style="position:absolute;left:7689;top:611;width:24;height:2" coordorigin="7689,611" coordsize="24,2">
              <v:shape style="position:absolute;left:7689;top:611;width:24;height:2" coordorigin="7689,611" coordsize="24,0" path="m7689,611l7712,611e" filled="false" stroked="true" strokeweight=".09927pt" strokecolor="#ff0000">
                <v:path arrowok="t"/>
              </v:shape>
            </v:group>
            <v:group style="position:absolute;left:7700;top:599;width:2;height:24" coordorigin="7700,599" coordsize="2,24">
              <v:shape style="position:absolute;left:7700;top:599;width:2;height:24" coordorigin="7700,599" coordsize="0,24" path="m7700,599l7700,623e" filled="false" stroked="true" strokeweight=".098107pt" strokecolor="#ff0000">
                <v:path arrowok="t"/>
              </v:shape>
            </v:group>
            <v:group style="position:absolute;left:7689;top:611;width:24;height:2" coordorigin="7689,611" coordsize="24,2">
              <v:shape style="position:absolute;left:7689;top:611;width:24;height:2" coordorigin="7689,611" coordsize="24,0" path="m7689,611l7712,611e" filled="false" stroked="true" strokeweight=".09927pt" strokecolor="#ff0000">
                <v:path arrowok="t"/>
              </v:shape>
            </v:group>
            <v:group style="position:absolute;left:7700;top:599;width:2;height:24" coordorigin="7700,599" coordsize="2,24">
              <v:shape style="position:absolute;left:7700;top:599;width:2;height:24" coordorigin="7700,599" coordsize="0,24" path="m7700,599l7700,623e" filled="false" stroked="true" strokeweight=".098107pt" strokecolor="#ff0000">
                <v:path arrowok="t"/>
              </v:shape>
            </v:group>
            <v:group style="position:absolute;left:7689;top:611;width:24;height:2" coordorigin="7689,611" coordsize="24,2">
              <v:shape style="position:absolute;left:7689;top:611;width:24;height:2" coordorigin="7689,611" coordsize="24,0" path="m7689,611l7712,611e" filled="false" stroked="true" strokeweight=".09927pt" strokecolor="#ff0000">
                <v:path arrowok="t"/>
              </v:shape>
            </v:group>
            <v:group style="position:absolute;left:7700;top:599;width:2;height:24" coordorigin="7700,599" coordsize="2,24">
              <v:shape style="position:absolute;left:7700;top:599;width:2;height:24" coordorigin="7700,599" coordsize="0,24" path="m7700,599l7700,623e" filled="false" stroked="true" strokeweight=".098107pt" strokecolor="#ff0000">
                <v:path arrowok="t"/>
              </v:shape>
            </v:group>
            <v:group style="position:absolute;left:7689;top:610;width:24;height:2" coordorigin="7689,610" coordsize="24,2">
              <v:shape style="position:absolute;left:7689;top:610;width:24;height:2" coordorigin="7689,610" coordsize="24,0" path="m7689,610l7712,610e" filled="false" stroked="true" strokeweight=".09927pt" strokecolor="#ff0000">
                <v:path arrowok="t"/>
              </v:shape>
            </v:group>
            <v:group style="position:absolute;left:7700;top:598;width:2;height:24" coordorigin="7700,598" coordsize="2,24">
              <v:shape style="position:absolute;left:7700;top:598;width:2;height:24" coordorigin="7700,598" coordsize="0,24" path="m7700,598l7700,622e" filled="false" stroked="true" strokeweight=".098107pt" strokecolor="#ff0000">
                <v:path arrowok="t"/>
              </v:shape>
            </v:group>
            <v:group style="position:absolute;left:7689;top:610;width:24;height:2" coordorigin="7689,610" coordsize="24,2">
              <v:shape style="position:absolute;left:7689;top:610;width:24;height:2" coordorigin="7689,610" coordsize="24,0" path="m7689,610l7712,610e" filled="false" stroked="true" strokeweight=".09927pt" strokecolor="#ff0000">
                <v:path arrowok="t"/>
              </v:shape>
            </v:group>
            <v:group style="position:absolute;left:7700;top:598;width:2;height:24" coordorigin="7700,598" coordsize="2,24">
              <v:shape style="position:absolute;left:7700;top:598;width:2;height:24" coordorigin="7700,598" coordsize="0,24" path="m7700,598l7700,622e" filled="false" stroked="true" strokeweight=".098107pt" strokecolor="#ff0000">
                <v:path arrowok="t"/>
              </v:shape>
            </v:group>
            <v:group style="position:absolute;left:7689;top:610;width:24;height:2" coordorigin="7689,610" coordsize="24,2">
              <v:shape style="position:absolute;left:7689;top:610;width:24;height:2" coordorigin="7689,610" coordsize="24,0" path="m7689,610l7712,610e" filled="false" stroked="true" strokeweight=".09927pt" strokecolor="#ff0000">
                <v:path arrowok="t"/>
              </v:shape>
            </v:group>
            <v:group style="position:absolute;left:7700;top:598;width:2;height:24" coordorigin="7700,598" coordsize="2,24">
              <v:shape style="position:absolute;left:7700;top:598;width:2;height:24" coordorigin="7700,598" coordsize="0,24" path="m7700,598l7700,622e" filled="false" stroked="true" strokeweight=".098107pt" strokecolor="#ff0000">
                <v:path arrowok="t"/>
              </v:shape>
            </v:group>
            <v:group style="position:absolute;left:7689;top:609;width:24;height:2" coordorigin="7689,609" coordsize="24,2">
              <v:shape style="position:absolute;left:7689;top:609;width:24;height:2" coordorigin="7689,609" coordsize="24,0" path="m7689,609l7712,609e" filled="false" stroked="true" strokeweight=".09927pt" strokecolor="#ff0000">
                <v:path arrowok="t"/>
              </v:shape>
            </v:group>
            <v:group style="position:absolute;left:7700;top:597;width:2;height:24" coordorigin="7700,597" coordsize="2,24">
              <v:shape style="position:absolute;left:7700;top:597;width:2;height:24" coordorigin="7700,597" coordsize="0,24" path="m7700,597l7700,621e" filled="false" stroked="true" strokeweight=".098107pt" strokecolor="#ff0000">
                <v:path arrowok="t"/>
              </v:shape>
            </v:group>
            <v:group style="position:absolute;left:7689;top:609;width:24;height:2" coordorigin="7689,609" coordsize="24,2">
              <v:shape style="position:absolute;left:7689;top:609;width:24;height:2" coordorigin="7689,609" coordsize="24,0" path="m7689,609l7712,609e" filled="false" stroked="true" strokeweight=".09927pt" strokecolor="#ff0000">
                <v:path arrowok="t"/>
              </v:shape>
            </v:group>
            <v:group style="position:absolute;left:7700;top:597;width:2;height:24" coordorigin="7700,597" coordsize="2,24">
              <v:shape style="position:absolute;left:7700;top:597;width:2;height:24" coordorigin="7700,597" coordsize="0,24" path="m7700,597l7700,621e" filled="false" stroked="true" strokeweight=".098107pt" strokecolor="#ff0000">
                <v:path arrowok="t"/>
              </v:shape>
            </v:group>
            <v:group style="position:absolute;left:7689;top:608;width:24;height:2" coordorigin="7689,608" coordsize="24,2">
              <v:shape style="position:absolute;left:7689;top:608;width:24;height:2" coordorigin="7689,608" coordsize="24,0" path="m7689,608l7712,608e" filled="false" stroked="true" strokeweight=".09927pt" strokecolor="#ff0000">
                <v:path arrowok="t"/>
              </v:shape>
            </v:group>
            <v:group style="position:absolute;left:7700;top:596;width:2;height:24" coordorigin="7700,596" coordsize="2,24">
              <v:shape style="position:absolute;left:7700;top:596;width:2;height:24" coordorigin="7700,596" coordsize="0,24" path="m7700,596l7700,620e" filled="false" stroked="true" strokeweight=".098107pt" strokecolor="#ff0000">
                <v:path arrowok="t"/>
              </v:shape>
            </v:group>
            <v:group style="position:absolute;left:7689;top:608;width:24;height:2" coordorigin="7689,608" coordsize="24,2">
              <v:shape style="position:absolute;left:7689;top:608;width:24;height:2" coordorigin="7689,608" coordsize="24,0" path="m7689,608l7712,608e" filled="false" stroked="true" strokeweight=".09927pt" strokecolor="#ff0000">
                <v:path arrowok="t"/>
              </v:shape>
            </v:group>
            <v:group style="position:absolute;left:7700;top:596;width:2;height:24" coordorigin="7700,596" coordsize="2,24">
              <v:shape style="position:absolute;left:7700;top:596;width:2;height:24" coordorigin="7700,596" coordsize="0,24" path="m7700,596l7700,620e" filled="false" stroked="true" strokeweight=".098107pt" strokecolor="#ff0000">
                <v:path arrowok="t"/>
              </v:shape>
            </v:group>
            <v:group style="position:absolute;left:7689;top:608;width:24;height:2" coordorigin="7689,608" coordsize="24,2">
              <v:shape style="position:absolute;left:7689;top:608;width:24;height:2" coordorigin="7689,608" coordsize="24,0" path="m7689,608l7712,608e" filled="false" stroked="true" strokeweight=".09927pt" strokecolor="#ff0000">
                <v:path arrowok="t"/>
              </v:shape>
            </v:group>
            <v:group style="position:absolute;left:7700;top:596;width:2;height:24" coordorigin="7700,596" coordsize="2,24">
              <v:shape style="position:absolute;left:7700;top:596;width:2;height:24" coordorigin="7700,596" coordsize="0,24" path="m7700,596l7700,620e" filled="false" stroked="true" strokeweight=".098107pt" strokecolor="#ff0000">
                <v:path arrowok="t"/>
              </v:shape>
            </v:group>
            <v:group style="position:absolute;left:7689;top:607;width:24;height:2" coordorigin="7689,607" coordsize="24,2">
              <v:shape style="position:absolute;left:7689;top:607;width:24;height:2" coordorigin="7689,607" coordsize="24,0" path="m7689,607l7712,607e" filled="false" stroked="true" strokeweight=".09927pt" strokecolor="#ff0000">
                <v:path arrowok="t"/>
              </v:shape>
            </v:group>
            <v:group style="position:absolute;left:7700;top:596;width:2;height:24" coordorigin="7700,596" coordsize="2,24">
              <v:shape style="position:absolute;left:7700;top:596;width:2;height:24" coordorigin="7700,596" coordsize="0,24" path="m7700,596l7700,619e" filled="false" stroked="true" strokeweight=".098107pt" strokecolor="#ff0000">
                <v:path arrowok="t"/>
              </v:shape>
            </v:group>
            <v:group style="position:absolute;left:7689;top:607;width:24;height:2" coordorigin="7689,607" coordsize="24,2">
              <v:shape style="position:absolute;left:7689;top:607;width:24;height:2" coordorigin="7689,607" coordsize="24,0" path="m7689,607l7712,607e" filled="false" stroked="true" strokeweight=".09927pt" strokecolor="#ff0000">
                <v:path arrowok="t"/>
              </v:shape>
            </v:group>
            <v:group style="position:absolute;left:7700;top:595;width:2;height:24" coordorigin="7700,595" coordsize="2,24">
              <v:shape style="position:absolute;left:7700;top:595;width:2;height:24" coordorigin="7700,595" coordsize="0,24" path="m7700,595l7700,619e" filled="false" stroked="true" strokeweight=".098107pt" strokecolor="#ff0000">
                <v:path arrowok="t"/>
              </v:shape>
            </v:group>
            <v:group style="position:absolute;left:7689;top:607;width:24;height:2" coordorigin="7689,607" coordsize="24,2">
              <v:shape style="position:absolute;left:7689;top:607;width:24;height:2" coordorigin="7689,607" coordsize="24,0" path="m7689,607l7712,607e" filled="false" stroked="true" strokeweight=".09927pt" strokecolor="#ff0000">
                <v:path arrowok="t"/>
              </v:shape>
            </v:group>
            <v:group style="position:absolute;left:7700;top:595;width:2;height:24" coordorigin="7700,595" coordsize="2,24">
              <v:shape style="position:absolute;left:7700;top:595;width:2;height:24" coordorigin="7700,595" coordsize="0,24" path="m7700,595l7700,619e" filled="false" stroked="true" strokeweight=".098107pt" strokecolor="#ff0000">
                <v:path arrowok="t"/>
              </v:shape>
            </v:group>
            <v:group style="position:absolute;left:7689;top:606;width:24;height:2" coordorigin="7689,606" coordsize="24,2">
              <v:shape style="position:absolute;left:7689;top:606;width:24;height:2" coordorigin="7689,606" coordsize="24,0" path="m7689,606l7712,606e" filled="false" stroked="true" strokeweight=".09927pt" strokecolor="#ff0000">
                <v:path arrowok="t"/>
              </v:shape>
            </v:group>
            <v:group style="position:absolute;left:7700;top:595;width:2;height:24" coordorigin="7700,595" coordsize="2,24">
              <v:shape style="position:absolute;left:7700;top:595;width:2;height:24" coordorigin="7700,595" coordsize="0,24" path="m7700,595l7700,618e" filled="false" stroked="true" strokeweight=".098107pt" strokecolor="#ff0000">
                <v:path arrowok="t"/>
              </v:shape>
            </v:group>
            <v:group style="position:absolute;left:7689;top:606;width:24;height:2" coordorigin="7689,606" coordsize="24,2">
              <v:shape style="position:absolute;left:7689;top:606;width:24;height:2" coordorigin="7689,606" coordsize="24,0" path="m7689,606l7712,606e" filled="false" stroked="true" strokeweight=".09927pt" strokecolor="#ff0000">
                <v:path arrowok="t"/>
              </v:shape>
            </v:group>
            <v:group style="position:absolute;left:7700;top:594;width:2;height:24" coordorigin="7700,594" coordsize="2,24">
              <v:shape style="position:absolute;left:7700;top:594;width:2;height:24" coordorigin="7700,594" coordsize="0,24" path="m7700,594l7700,618e" filled="false" stroked="true" strokeweight=".098107pt" strokecolor="#ff0000">
                <v:path arrowok="t"/>
              </v:shape>
            </v:group>
            <v:group style="position:absolute;left:7689;top:606;width:24;height:2" coordorigin="7689,606" coordsize="24,2">
              <v:shape style="position:absolute;left:7689;top:606;width:24;height:2" coordorigin="7689,606" coordsize="24,0" path="m7689,606l7712,606e" filled="false" stroked="true" strokeweight=".09927pt" strokecolor="#ff0000">
                <v:path arrowok="t"/>
              </v:shape>
            </v:group>
            <v:group style="position:absolute;left:7700;top:594;width:2;height:24" coordorigin="7700,594" coordsize="2,24">
              <v:shape style="position:absolute;left:7700;top:594;width:2;height:24" coordorigin="7700,594" coordsize="0,24" path="m7700,594l7700,618e" filled="false" stroked="true" strokeweight=".098107pt" strokecolor="#ff0000">
                <v:path arrowok="t"/>
              </v:shape>
            </v:group>
            <v:group style="position:absolute;left:7689;top:605;width:24;height:2" coordorigin="7689,605" coordsize="24,2">
              <v:shape style="position:absolute;left:7689;top:605;width:24;height:2" coordorigin="7689,605" coordsize="24,0" path="m7689,605l7712,605e" filled="false" stroked="true" strokeweight=".09927pt" strokecolor="#ff0000">
                <v:path arrowok="t"/>
              </v:shape>
            </v:group>
            <v:group style="position:absolute;left:7700;top:594;width:2;height:24" coordorigin="7700,594" coordsize="2,24">
              <v:shape style="position:absolute;left:7700;top:594;width:2;height:24" coordorigin="7700,594" coordsize="0,24" path="m7700,594l7700,617e" filled="false" stroked="true" strokeweight=".098107pt" strokecolor="#ff0000">
                <v:path arrowok="t"/>
              </v:shape>
            </v:group>
            <v:group style="position:absolute;left:7689;top:605;width:24;height:2" coordorigin="7689,605" coordsize="24,2">
              <v:shape style="position:absolute;left:7689;top:605;width:24;height:2" coordorigin="7689,605" coordsize="24,0" path="m7689,605l7712,605e" filled="false" stroked="true" strokeweight=".09927pt" strokecolor="#ff0000">
                <v:path arrowok="t"/>
              </v:shape>
            </v:group>
            <v:group style="position:absolute;left:7700;top:593;width:2;height:24" coordorigin="7700,593" coordsize="2,24">
              <v:shape style="position:absolute;left:7700;top:593;width:2;height:24" coordorigin="7700,593" coordsize="0,24" path="m7700,593l7700,617e" filled="false" stroked="true" strokeweight=".098107pt" strokecolor="#ff0000">
                <v:path arrowok="t"/>
              </v:shape>
            </v:group>
            <v:group style="position:absolute;left:7689;top:605;width:24;height:2" coordorigin="7689,605" coordsize="24,2">
              <v:shape style="position:absolute;left:7689;top:605;width:24;height:2" coordorigin="7689,605" coordsize="24,0" path="m7689,605l7712,605e" filled="false" stroked="true" strokeweight=".09927pt" strokecolor="#ff0000">
                <v:path arrowok="t"/>
              </v:shape>
            </v:group>
            <v:group style="position:absolute;left:7700;top:593;width:2;height:24" coordorigin="7700,593" coordsize="2,24">
              <v:shape style="position:absolute;left:7700;top:593;width:2;height:24" coordorigin="7700,593" coordsize="0,24" path="m7700,593l7700,617e" filled="false" stroked="true" strokeweight=".098107pt" strokecolor="#ff0000">
                <v:path arrowok="t"/>
              </v:shape>
            </v:group>
            <v:group style="position:absolute;left:7689;top:604;width:24;height:2" coordorigin="7689,604" coordsize="24,2">
              <v:shape style="position:absolute;left:7689;top:604;width:24;height:2" coordorigin="7689,604" coordsize="24,0" path="m7689,604l7712,604e" filled="false" stroked="true" strokeweight=".09927pt" strokecolor="#ff0000">
                <v:path arrowok="t"/>
              </v:shape>
            </v:group>
            <v:group style="position:absolute;left:7700;top:593;width:2;height:24" coordorigin="7700,593" coordsize="2,24">
              <v:shape style="position:absolute;left:7700;top:593;width:2;height:24" coordorigin="7700,593" coordsize="0,24" path="m7700,593l7700,616e" filled="false" stroked="true" strokeweight=".098107pt" strokecolor="#ff0000">
                <v:path arrowok="t"/>
              </v:shape>
            </v:group>
            <v:group style="position:absolute;left:7689;top:604;width:24;height:2" coordorigin="7689,604" coordsize="24,2">
              <v:shape style="position:absolute;left:7689;top:604;width:24;height:2" coordorigin="7689,604" coordsize="24,0" path="m7689,604l7712,604e" filled="false" stroked="true" strokeweight=".09927pt" strokecolor="#ff0000">
                <v:path arrowok="t"/>
              </v:shape>
            </v:group>
            <v:group style="position:absolute;left:7700;top:592;width:2;height:24" coordorigin="7700,592" coordsize="2,24">
              <v:shape style="position:absolute;left:7700;top:592;width:2;height:24" coordorigin="7700,592" coordsize="0,24" path="m7700,592l7700,616e" filled="false" stroked="true" strokeweight=".098107pt" strokecolor="#ff0000">
                <v:path arrowok="t"/>
              </v:shape>
            </v:group>
            <v:group style="position:absolute;left:7689;top:604;width:24;height:2" coordorigin="7689,604" coordsize="24,2">
              <v:shape style="position:absolute;left:7689;top:604;width:24;height:2" coordorigin="7689,604" coordsize="24,0" path="m7689,604l7712,604e" filled="false" stroked="true" strokeweight=".09927pt" strokecolor="#ff0000">
                <v:path arrowok="t"/>
              </v:shape>
            </v:group>
            <v:group style="position:absolute;left:7700;top:592;width:2;height:24" coordorigin="7700,592" coordsize="2,24">
              <v:shape style="position:absolute;left:7700;top:592;width:2;height:24" coordorigin="7700,592" coordsize="0,24" path="m7700,592l7700,616e" filled="false" stroked="true" strokeweight=".098107pt" strokecolor="#ff0000">
                <v:path arrowok="t"/>
              </v:shape>
            </v:group>
            <v:group style="position:absolute;left:7689;top:603;width:24;height:2" coordorigin="7689,603" coordsize="24,2">
              <v:shape style="position:absolute;left:7689;top:603;width:24;height:2" coordorigin="7689,603" coordsize="24,0" path="m7689,603l7712,603e" filled="false" stroked="true" strokeweight=".09927pt" strokecolor="#ff0000">
                <v:path arrowok="t"/>
              </v:shape>
            </v:group>
            <v:group style="position:absolute;left:7700;top:592;width:2;height:24" coordorigin="7700,592" coordsize="2,24">
              <v:shape style="position:absolute;left:7700;top:592;width:2;height:24" coordorigin="7700,592" coordsize="0,24" path="m7700,592l7700,615e" filled="false" stroked="true" strokeweight=".098107pt" strokecolor="#ff0000">
                <v:path arrowok="t"/>
              </v:shape>
            </v:group>
            <v:group style="position:absolute;left:7689;top:603;width:24;height:2" coordorigin="7689,603" coordsize="24,2">
              <v:shape style="position:absolute;left:7689;top:603;width:24;height:2" coordorigin="7689,603" coordsize="24,0" path="m7689,603l7712,603e" filled="false" stroked="true" strokeweight=".09927pt" strokecolor="#ff0000">
                <v:path arrowok="t"/>
              </v:shape>
            </v:group>
            <v:group style="position:absolute;left:7700;top:591;width:2;height:24" coordorigin="7700,591" coordsize="2,24">
              <v:shape style="position:absolute;left:7700;top:591;width:2;height:24" coordorigin="7700,591" coordsize="0,24" path="m7700,591l7700,615e" filled="false" stroked="true" strokeweight=".098107pt" strokecolor="#ff0000">
                <v:path arrowok="t"/>
              </v:shape>
            </v:group>
            <v:group style="position:absolute;left:7689;top:603;width:24;height:2" coordorigin="7689,603" coordsize="24,2">
              <v:shape style="position:absolute;left:7689;top:603;width:24;height:2" coordorigin="7689,603" coordsize="24,0" path="m7689,603l7712,603e" filled="false" stroked="true" strokeweight=".09927pt" strokecolor="#ff0000">
                <v:path arrowok="t"/>
              </v:shape>
            </v:group>
            <v:group style="position:absolute;left:7700;top:591;width:2;height:24" coordorigin="7700,591" coordsize="2,24">
              <v:shape style="position:absolute;left:7700;top:591;width:2;height:24" coordorigin="7700,591" coordsize="0,24" path="m7700,591l7700,615e" filled="false" stroked="true" strokeweight=".098107pt" strokecolor="#ff0000">
                <v:path arrowok="t"/>
              </v:shape>
            </v:group>
            <v:group style="position:absolute;left:7689;top:602;width:24;height:2" coordorigin="7689,602" coordsize="24,2">
              <v:shape style="position:absolute;left:7689;top:602;width:24;height:2" coordorigin="7689,602" coordsize="24,0" path="m7689,602l7712,602e" filled="false" stroked="true" strokeweight=".09927pt" strokecolor="#ff0000">
                <v:path arrowok="t"/>
              </v:shape>
            </v:group>
            <v:group style="position:absolute;left:7700;top:591;width:2;height:24" coordorigin="7700,591" coordsize="2,24">
              <v:shape style="position:absolute;left:7700;top:591;width:2;height:24" coordorigin="7700,591" coordsize="0,24" path="m7700,591l7700,614e" filled="false" stroked="true" strokeweight=".098107pt" strokecolor="#ff0000">
                <v:path arrowok="t"/>
              </v:shape>
            </v:group>
            <v:group style="position:absolute;left:7689;top:602;width:24;height:2" coordorigin="7689,602" coordsize="24,2">
              <v:shape style="position:absolute;left:7689;top:602;width:24;height:2" coordorigin="7689,602" coordsize="24,0" path="m7689,602l7712,602e" filled="false" stroked="true" strokeweight=".09927pt" strokecolor="#ff0000">
                <v:path arrowok="t"/>
              </v:shape>
            </v:group>
            <v:group style="position:absolute;left:7700;top:590;width:2;height:24" coordorigin="7700,590" coordsize="2,24">
              <v:shape style="position:absolute;left:7700;top:590;width:2;height:24" coordorigin="7700,590" coordsize="0,24" path="m7700,590l7700,614e" filled="false" stroked="true" strokeweight=".098107pt" strokecolor="#ff0000">
                <v:path arrowok="t"/>
              </v:shape>
            </v:group>
            <v:group style="position:absolute;left:7689;top:602;width:24;height:2" coordorigin="7689,602" coordsize="24,2">
              <v:shape style="position:absolute;left:7689;top:602;width:24;height:2" coordorigin="7689,602" coordsize="24,0" path="m7689,602l7712,602e" filled="false" stroked="true" strokeweight=".09927pt" strokecolor="#ff0000">
                <v:path arrowok="t"/>
              </v:shape>
            </v:group>
            <v:group style="position:absolute;left:7700;top:590;width:2;height:24" coordorigin="7700,590" coordsize="2,24">
              <v:shape style="position:absolute;left:7700;top:590;width:2;height:24" coordorigin="7700,590" coordsize="0,24" path="m7700,590l7700,614e" filled="false" stroked="true" strokeweight=".098107pt" strokecolor="#ff0000">
                <v:path arrowok="t"/>
              </v:shape>
            </v:group>
            <v:group style="position:absolute;left:7689;top:601;width:24;height:2" coordorigin="7689,601" coordsize="24,2">
              <v:shape style="position:absolute;left:7689;top:601;width:24;height:2" coordorigin="7689,601" coordsize="24,0" path="m7689,601l7712,601e" filled="false" stroked="true" strokeweight=".09927pt" strokecolor="#ff0000">
                <v:path arrowok="t"/>
              </v:shape>
            </v:group>
            <v:group style="position:absolute;left:7700;top:589;width:2;height:24" coordorigin="7700,589" coordsize="2,24">
              <v:shape style="position:absolute;left:7700;top:589;width:2;height:24" coordorigin="7700,589" coordsize="0,24" path="m7700,589l7700,613e" filled="false" stroked="true" strokeweight=".098107pt" strokecolor="#ff0000">
                <v:path arrowok="t"/>
              </v:shape>
            </v:group>
            <v:group style="position:absolute;left:7689;top:600;width:24;height:2" coordorigin="7689,600" coordsize="24,2">
              <v:shape style="position:absolute;left:7689;top:600;width:24;height:2" coordorigin="7689,600" coordsize="24,0" path="m7689,600l7712,600e" filled="false" stroked="true" strokeweight=".09927pt" strokecolor="#ff0000">
                <v:path arrowok="t"/>
              </v:shape>
            </v:group>
            <v:group style="position:absolute;left:7700;top:589;width:2;height:24" coordorigin="7700,589" coordsize="2,24">
              <v:shape style="position:absolute;left:7700;top:589;width:2;height:24" coordorigin="7700,589" coordsize="0,24" path="m7700,589l7700,612e" filled="false" stroked="true" strokeweight=".098107pt" strokecolor="#ff0000">
                <v:path arrowok="t"/>
              </v:shape>
            </v:group>
            <v:group style="position:absolute;left:7689;top:600;width:24;height:2" coordorigin="7689,600" coordsize="24,2">
              <v:shape style="position:absolute;left:7689;top:600;width:24;height:2" coordorigin="7689,600" coordsize="24,0" path="m7689,600l7712,600e" filled="false" stroked="true" strokeweight=".09927pt" strokecolor="#ff0000">
                <v:path arrowok="t"/>
              </v:shape>
            </v:group>
            <v:group style="position:absolute;left:7700;top:588;width:2;height:24" coordorigin="7700,588" coordsize="2,24">
              <v:shape style="position:absolute;left:7700;top:588;width:2;height:24" coordorigin="7700,588" coordsize="0,24" path="m7700,588l7700,612e" filled="false" stroked="true" strokeweight=".098107pt" strokecolor="#ff0000">
                <v:path arrowok="t"/>
              </v:shape>
            </v:group>
            <v:group style="position:absolute;left:7689;top:600;width:24;height:2" coordorigin="7689,600" coordsize="24,2">
              <v:shape style="position:absolute;left:7689;top:600;width:24;height:2" coordorigin="7689,600" coordsize="24,0" path="m7689,600l7712,600e" filled="false" stroked="true" strokeweight=".09927pt" strokecolor="#ff0000">
                <v:path arrowok="t"/>
              </v:shape>
            </v:group>
            <v:group style="position:absolute;left:7700;top:588;width:2;height:24" coordorigin="7700,588" coordsize="2,24">
              <v:shape style="position:absolute;left:7700;top:588;width:2;height:24" coordorigin="7700,588" coordsize="0,24" path="m7700,588l7700,612e" filled="false" stroked="true" strokeweight=".098107pt" strokecolor="#ff0000">
                <v:path arrowok="t"/>
              </v:shape>
            </v:group>
            <v:group style="position:absolute;left:7689;top:599;width:24;height:2" coordorigin="7689,599" coordsize="24,2">
              <v:shape style="position:absolute;left:7689;top:599;width:24;height:2" coordorigin="7689,599" coordsize="24,0" path="m7689,599l7712,599e" filled="false" stroked="true" strokeweight=".09927pt" strokecolor="#ff0000">
                <v:path arrowok="t"/>
              </v:shape>
            </v:group>
            <v:group style="position:absolute;left:7700;top:588;width:2;height:24" coordorigin="7700,588" coordsize="2,24">
              <v:shape style="position:absolute;left:7700;top:588;width:2;height:24" coordorigin="7700,588" coordsize="0,24" path="m7700,588l7700,611e" filled="false" stroked="true" strokeweight=".098107pt" strokecolor="#ff0000">
                <v:path arrowok="t"/>
              </v:shape>
            </v:group>
            <v:group style="position:absolute;left:7689;top:599;width:24;height:2" coordorigin="7689,599" coordsize="24,2">
              <v:shape style="position:absolute;left:7689;top:599;width:24;height:2" coordorigin="7689,599" coordsize="24,0" path="m7689,599l7712,599e" filled="false" stroked="true" strokeweight=".09927pt" strokecolor="#ff0000">
                <v:path arrowok="t"/>
              </v:shape>
            </v:group>
            <v:group style="position:absolute;left:7700;top:587;width:2;height:24" coordorigin="7700,587" coordsize="2,24">
              <v:shape style="position:absolute;left:7700;top:587;width:2;height:24" coordorigin="7700,587" coordsize="0,24" path="m7700,587l7700,611e" filled="false" stroked="true" strokeweight=".098107pt" strokecolor="#ff0000">
                <v:path arrowok="t"/>
              </v:shape>
            </v:group>
            <v:group style="position:absolute;left:7689;top:599;width:24;height:2" coordorigin="7689,599" coordsize="24,2">
              <v:shape style="position:absolute;left:7689;top:599;width:24;height:2" coordorigin="7689,599" coordsize="24,0" path="m7689,599l7712,599e" filled="false" stroked="true" strokeweight=".09927pt" strokecolor="#ff0000">
                <v:path arrowok="t"/>
              </v:shape>
            </v:group>
            <v:group style="position:absolute;left:7700;top:587;width:2;height:24" coordorigin="7700,587" coordsize="2,24">
              <v:shape style="position:absolute;left:7700;top:587;width:2;height:24" coordorigin="7700,587" coordsize="0,24" path="m7700,587l7700,611e" filled="false" stroked="true" strokeweight=".098107pt" strokecolor="#ff0000">
                <v:path arrowok="t"/>
              </v:shape>
            </v:group>
            <v:group style="position:absolute;left:7689;top:598;width:24;height:2" coordorigin="7689,598" coordsize="24,2">
              <v:shape style="position:absolute;left:7689;top:598;width:24;height:2" coordorigin="7689,598" coordsize="24,0" path="m7689,598l7712,598e" filled="false" stroked="true" strokeweight=".09927pt" strokecolor="#ff0000">
                <v:path arrowok="t"/>
              </v:shape>
            </v:group>
            <v:group style="position:absolute;left:7700;top:587;width:2;height:24" coordorigin="7700,587" coordsize="2,24">
              <v:shape style="position:absolute;left:7700;top:587;width:2;height:24" coordorigin="7700,587" coordsize="0,24" path="m7700,587l7700,610e" filled="false" stroked="true" strokeweight=".098107pt" strokecolor="#ff0000">
                <v:path arrowok="t"/>
              </v:shape>
            </v:group>
            <v:group style="position:absolute;left:7689;top:598;width:24;height:2" coordorigin="7689,598" coordsize="24,2">
              <v:shape style="position:absolute;left:7689;top:598;width:24;height:2" coordorigin="7689,598" coordsize="24,0" path="m7689,598l7712,598e" filled="false" stroked="true" strokeweight=".09927pt" strokecolor="#ff0000">
                <v:path arrowok="t"/>
              </v:shape>
            </v:group>
            <v:group style="position:absolute;left:7700;top:586;width:2;height:24" coordorigin="7700,586" coordsize="2,24">
              <v:shape style="position:absolute;left:7700;top:586;width:2;height:24" coordorigin="7700,586" coordsize="0,24" path="m7700,586l7700,610e" filled="false" stroked="true" strokeweight=".098107pt" strokecolor="#ff0000">
                <v:path arrowok="t"/>
              </v:shape>
            </v:group>
            <v:group style="position:absolute;left:7689;top:598;width:24;height:2" coordorigin="7689,598" coordsize="24,2">
              <v:shape style="position:absolute;left:7689;top:598;width:24;height:2" coordorigin="7689,598" coordsize="24,0" path="m7689,598l7712,598e" filled="false" stroked="true" strokeweight=".09927pt" strokecolor="#ff0000">
                <v:path arrowok="t"/>
              </v:shape>
            </v:group>
            <v:group style="position:absolute;left:7700;top:586;width:2;height:24" coordorigin="7700,586" coordsize="2,24">
              <v:shape style="position:absolute;left:7700;top:586;width:2;height:24" coordorigin="7700,586" coordsize="0,24" path="m7700,586l7700,610e" filled="false" stroked="true" strokeweight=".098107pt" strokecolor="#ff0000">
                <v:path arrowok="t"/>
              </v:shape>
            </v:group>
            <v:group style="position:absolute;left:7689;top:597;width:24;height:2" coordorigin="7689,597" coordsize="24,2">
              <v:shape style="position:absolute;left:7689;top:597;width:24;height:2" coordorigin="7689,597" coordsize="24,0" path="m7689,597l7712,597e" filled="false" stroked="true" strokeweight=".09927pt" strokecolor="#ff0000">
                <v:path arrowok="t"/>
              </v:shape>
            </v:group>
            <v:group style="position:absolute;left:7700;top:586;width:2;height:24" coordorigin="7700,586" coordsize="2,24">
              <v:shape style="position:absolute;left:7700;top:586;width:2;height:24" coordorigin="7700,586" coordsize="0,24" path="m7700,586l7700,609e" filled="false" stroked="true" strokeweight=".098107pt" strokecolor="#ff0000">
                <v:path arrowok="t"/>
              </v:shape>
            </v:group>
            <v:group style="position:absolute;left:7689;top:597;width:24;height:2" coordorigin="7689,597" coordsize="24,2">
              <v:shape style="position:absolute;left:7689;top:597;width:24;height:2" coordorigin="7689,597" coordsize="24,0" path="m7689,597l7712,597e" filled="false" stroked="true" strokeweight=".09927pt" strokecolor="#ff0000">
                <v:path arrowok="t"/>
              </v:shape>
            </v:group>
            <v:group style="position:absolute;left:7700;top:585;width:2;height:24" coordorigin="7700,585" coordsize="2,24">
              <v:shape style="position:absolute;left:7700;top:585;width:2;height:24" coordorigin="7700,585" coordsize="0,24" path="m7700,585l7700,609e" filled="false" stroked="true" strokeweight=".098107pt" strokecolor="#ff0000">
                <v:path arrowok="t"/>
              </v:shape>
            </v:group>
            <v:group style="position:absolute;left:7689;top:596;width:24;height:2" coordorigin="7689,596" coordsize="24,2">
              <v:shape style="position:absolute;left:7689;top:596;width:24;height:2" coordorigin="7689,596" coordsize="24,0" path="m7689,596l7712,596e" filled="false" stroked="true" strokeweight=".09927pt" strokecolor="#ff0000">
                <v:path arrowok="t"/>
              </v:shape>
            </v:group>
            <v:group style="position:absolute;left:7700;top:585;width:2;height:24" coordorigin="7700,585" coordsize="2,24">
              <v:shape style="position:absolute;left:7700;top:585;width:2;height:24" coordorigin="7700,585" coordsize="0,24" path="m7700,585l7700,608e" filled="false" stroked="true" strokeweight=".098107pt" strokecolor="#ff0000">
                <v:path arrowok="t"/>
              </v:shape>
            </v:group>
            <v:group style="position:absolute;left:7689;top:596;width:24;height:2" coordorigin="7689,596" coordsize="24,2">
              <v:shape style="position:absolute;left:7689;top:596;width:24;height:2" coordorigin="7689,596" coordsize="24,0" path="m7689,596l7712,596e" filled="false" stroked="true" strokeweight=".09927pt" strokecolor="#ff0000">
                <v:path arrowok="t"/>
              </v:shape>
            </v:group>
            <v:group style="position:absolute;left:7700;top:584;width:2;height:24" coordorigin="7700,584" coordsize="2,24">
              <v:shape style="position:absolute;left:7700;top:584;width:2;height:24" coordorigin="7700,584" coordsize="0,24" path="m7700,584l7700,608e" filled="false" stroked="true" strokeweight=".098107pt" strokecolor="#ff0000">
                <v:path arrowok="t"/>
              </v:shape>
            </v:group>
            <v:group style="position:absolute;left:7689;top:596;width:24;height:2" coordorigin="7689,596" coordsize="24,2">
              <v:shape style="position:absolute;left:7689;top:596;width:24;height:2" coordorigin="7689,596" coordsize="24,0" path="m7689,596l7712,596e" filled="false" stroked="true" strokeweight=".09927pt" strokecolor="#ff0000">
                <v:path arrowok="t"/>
              </v:shape>
            </v:group>
            <v:group style="position:absolute;left:7700;top:584;width:2;height:24" coordorigin="7700,584" coordsize="2,24">
              <v:shape style="position:absolute;left:7700;top:584;width:2;height:24" coordorigin="7700,584" coordsize="0,24" path="m7700,584l7700,608e" filled="false" stroked="true" strokeweight=".098107pt" strokecolor="#ff0000">
                <v:path arrowok="t"/>
              </v:shape>
            </v:group>
            <v:group style="position:absolute;left:7689;top:595;width:24;height:2" coordorigin="7689,595" coordsize="24,2">
              <v:shape style="position:absolute;left:7689;top:595;width:24;height:2" coordorigin="7689,595" coordsize="24,0" path="m7689,595l7712,595e" filled="false" stroked="true" strokeweight=".09927pt" strokecolor="#ff0000">
                <v:path arrowok="t"/>
              </v:shape>
            </v:group>
            <v:group style="position:absolute;left:7700;top:584;width:2;height:24" coordorigin="7700,584" coordsize="2,24">
              <v:shape style="position:absolute;left:7700;top:584;width:2;height:24" coordorigin="7700,584" coordsize="0,24" path="m7700,584l7700,607e" filled="false" stroked="true" strokeweight=".098107pt" strokecolor="#ff0000">
                <v:path arrowok="t"/>
              </v:shape>
            </v:group>
            <v:group style="position:absolute;left:7689;top:595;width:24;height:2" coordorigin="7689,595" coordsize="24,2">
              <v:shape style="position:absolute;left:7689;top:595;width:24;height:2" coordorigin="7689,595" coordsize="24,0" path="m7689,595l7712,595e" filled="false" stroked="true" strokeweight=".09927pt" strokecolor="#ff0000">
                <v:path arrowok="t"/>
              </v:shape>
            </v:group>
            <v:group style="position:absolute;left:7700;top:583;width:2;height:24" coordorigin="7700,583" coordsize="2,24">
              <v:shape style="position:absolute;left:7700;top:583;width:2;height:24" coordorigin="7700,583" coordsize="0,24" path="m7700,583l7700,607e" filled="false" stroked="true" strokeweight=".098107pt" strokecolor="#ff0000">
                <v:path arrowok="t"/>
              </v:shape>
            </v:group>
            <v:group style="position:absolute;left:7689;top:595;width:24;height:2" coordorigin="7689,595" coordsize="24,2">
              <v:shape style="position:absolute;left:7689;top:595;width:24;height:2" coordorigin="7689,595" coordsize="24,0" path="m7689,595l7712,595e" filled="false" stroked="true" strokeweight=".09927pt" strokecolor="#ff0000">
                <v:path arrowok="t"/>
              </v:shape>
            </v:group>
            <v:group style="position:absolute;left:7700;top:583;width:2;height:24" coordorigin="7700,583" coordsize="2,24">
              <v:shape style="position:absolute;left:7700;top:583;width:2;height:24" coordorigin="7700,583" coordsize="0,24" path="m7700,583l7700,607e" filled="false" stroked="true" strokeweight=".098107pt" strokecolor="#ff0000">
                <v:path arrowok="t"/>
              </v:shape>
            </v:group>
            <v:group style="position:absolute;left:7689;top:595;width:24;height:2" coordorigin="7689,595" coordsize="24,2">
              <v:shape style="position:absolute;left:7689;top:595;width:24;height:2" coordorigin="7689,595" coordsize="24,0" path="m7689,595l7712,595e" filled="false" stroked="true" strokeweight=".09927pt" strokecolor="#ff0000">
                <v:path arrowok="t"/>
              </v:shape>
            </v:group>
            <v:group style="position:absolute;left:7700;top:583;width:2;height:24" coordorigin="7700,583" coordsize="2,24">
              <v:shape style="position:absolute;left:7700;top:583;width:2;height:24" coordorigin="7700,583" coordsize="0,24" path="m7700,583l7700,606e" filled="false" stroked="true" strokeweight=".098107pt" strokecolor="#ff0000">
                <v:path arrowok="t"/>
              </v:shape>
            </v:group>
            <v:group style="position:absolute;left:7689;top:594;width:24;height:2" coordorigin="7689,594" coordsize="24,2">
              <v:shape style="position:absolute;left:7689;top:594;width:24;height:2" coordorigin="7689,594" coordsize="24,0" path="m7689,594l7712,594e" filled="false" stroked="true" strokeweight=".09927pt" strokecolor="#ff0000">
                <v:path arrowok="t"/>
              </v:shape>
            </v:group>
            <v:group style="position:absolute;left:7700;top:582;width:2;height:24" coordorigin="7700,582" coordsize="2,24">
              <v:shape style="position:absolute;left:7700;top:582;width:2;height:24" coordorigin="7700,582" coordsize="0,24" path="m7700,582l7700,606e" filled="false" stroked="true" strokeweight=".098107pt" strokecolor="#ff0000">
                <v:path arrowok="t"/>
              </v:shape>
            </v:group>
            <v:group style="position:absolute;left:7689;top:594;width:24;height:2" coordorigin="7689,594" coordsize="24,2">
              <v:shape style="position:absolute;left:7689;top:594;width:24;height:2" coordorigin="7689,594" coordsize="24,0" path="m7689,594l7712,594e" filled="false" stroked="true" strokeweight=".09927pt" strokecolor="#ff0000">
                <v:path arrowok="t"/>
              </v:shape>
            </v:group>
            <v:group style="position:absolute;left:7700;top:582;width:2;height:24" coordorigin="7700,582" coordsize="2,24">
              <v:shape style="position:absolute;left:7700;top:582;width:2;height:24" coordorigin="7700,582" coordsize="0,24" path="m7700,582l7700,606e" filled="false" stroked="true" strokeweight=".098107pt" strokecolor="#ff0000">
                <v:path arrowok="t"/>
              </v:shape>
            </v:group>
            <v:group style="position:absolute;left:7689;top:594;width:24;height:2" coordorigin="7689,594" coordsize="24,2">
              <v:shape style="position:absolute;left:7689;top:594;width:24;height:2" coordorigin="7689,594" coordsize="24,0" path="m7689,594l7712,594e" filled="false" stroked="true" strokeweight=".09927pt" strokecolor="#ff0000">
                <v:path arrowok="t"/>
              </v:shape>
            </v:group>
            <v:group style="position:absolute;left:7700;top:582;width:2;height:24" coordorigin="7700,582" coordsize="2,24">
              <v:shape style="position:absolute;left:7700;top:582;width:2;height:24" coordorigin="7700,582" coordsize="0,24" path="m7700,582l7700,605e" filled="false" stroked="true" strokeweight=".098107pt" strokecolor="#ff0000">
                <v:path arrowok="t"/>
              </v:shape>
            </v:group>
            <v:group style="position:absolute;left:7689;top:593;width:24;height:2" coordorigin="7689,593" coordsize="24,2">
              <v:shape style="position:absolute;left:7689;top:593;width:24;height:2" coordorigin="7689,593" coordsize="24,0" path="m7689,593l7712,593e" filled="false" stroked="true" strokeweight=".09927pt" strokecolor="#ff0000">
                <v:path arrowok="t"/>
              </v:shape>
            </v:group>
            <v:group style="position:absolute;left:7700;top:581;width:2;height:24" coordorigin="7700,581" coordsize="2,24">
              <v:shape style="position:absolute;left:7700;top:581;width:2;height:24" coordorigin="7700,581" coordsize="0,24" path="m7700,581l7700,605e" filled="false" stroked="true" strokeweight=".098107pt" strokecolor="#ff0000">
                <v:path arrowok="t"/>
              </v:shape>
            </v:group>
            <v:group style="position:absolute;left:7689;top:593;width:24;height:2" coordorigin="7689,593" coordsize="24,2">
              <v:shape style="position:absolute;left:7689;top:593;width:24;height:2" coordorigin="7689,593" coordsize="24,0" path="m7689,593l7712,593e" filled="false" stroked="true" strokeweight=".09927pt" strokecolor="#ff0000">
                <v:path arrowok="t"/>
              </v:shape>
            </v:group>
            <v:group style="position:absolute;left:7700;top:581;width:2;height:24" coordorigin="7700,581" coordsize="2,24">
              <v:shape style="position:absolute;left:7700;top:581;width:2;height:24" coordorigin="7700,581" coordsize="0,24" path="m7700,581l7700,605e" filled="false" stroked="true" strokeweight=".098107pt" strokecolor="#ff0000">
                <v:path arrowok="t"/>
              </v:shape>
            </v:group>
            <v:group style="position:absolute;left:7689;top:593;width:24;height:2" coordorigin="7689,593" coordsize="24,2">
              <v:shape style="position:absolute;left:7689;top:593;width:24;height:2" coordorigin="7689,593" coordsize="24,0" path="m7689,593l7712,593e" filled="false" stroked="true" strokeweight=".09927pt" strokecolor="#ff0000">
                <v:path arrowok="t"/>
              </v:shape>
            </v:group>
            <v:group style="position:absolute;left:7700;top:581;width:2;height:24" coordorigin="7700,581" coordsize="2,24">
              <v:shape style="position:absolute;left:7700;top:581;width:2;height:24" coordorigin="7700,581" coordsize="0,24" path="m7700,581l7700,604e" filled="false" stroked="true" strokeweight=".098107pt" strokecolor="#ff0000">
                <v:path arrowok="t"/>
              </v:shape>
            </v:group>
            <v:group style="position:absolute;left:7689;top:592;width:24;height:2" coordorigin="7689,592" coordsize="24,2">
              <v:shape style="position:absolute;left:7689;top:592;width:24;height:2" coordorigin="7689,592" coordsize="24,0" path="m7689,592l7712,592e" filled="false" stroked="true" strokeweight=".09927pt" strokecolor="#ff0000">
                <v:path arrowok="t"/>
              </v:shape>
            </v:group>
            <v:group style="position:absolute;left:7700;top:580;width:2;height:24" coordorigin="7700,580" coordsize="2,24">
              <v:shape style="position:absolute;left:7700;top:580;width:2;height:24" coordorigin="7700,580" coordsize="0,24" path="m7700,580l7700,604e" filled="false" stroked="true" strokeweight=".098107pt" strokecolor="#ff0000">
                <v:path arrowok="t"/>
              </v:shape>
            </v:group>
            <v:group style="position:absolute;left:7689;top:592;width:24;height:2" coordorigin="7689,592" coordsize="24,2">
              <v:shape style="position:absolute;left:7689;top:592;width:24;height:2" coordorigin="7689,592" coordsize="24,0" path="m7689,592l7712,592e" filled="false" stroked="true" strokeweight=".09927pt" strokecolor="#ff0000">
                <v:path arrowok="t"/>
              </v:shape>
            </v:group>
            <v:group style="position:absolute;left:7700;top:580;width:2;height:24" coordorigin="7700,580" coordsize="2,24">
              <v:shape style="position:absolute;left:7700;top:580;width:2;height:24" coordorigin="7700,580" coordsize="0,24" path="m7700,580l7700,603e" filled="false" stroked="true" strokeweight=".098107pt" strokecolor="#ff0000">
                <v:path arrowok="t"/>
              </v:shape>
            </v:group>
            <v:group style="position:absolute;left:7689;top:591;width:24;height:2" coordorigin="7689,591" coordsize="24,2">
              <v:shape style="position:absolute;left:7689;top:591;width:24;height:2" coordorigin="7689,591" coordsize="24,0" path="m7689,591l7712,591e" filled="false" stroked="true" strokeweight=".09927pt" strokecolor="#ff0000">
                <v:path arrowok="t"/>
              </v:shape>
            </v:group>
            <v:group style="position:absolute;left:7700;top:579;width:2;height:24" coordorigin="7700,579" coordsize="2,24">
              <v:shape style="position:absolute;left:7700;top:579;width:2;height:24" coordorigin="7700,579" coordsize="0,24" path="m7700,579l7700,603e" filled="false" stroked="true" strokeweight=".098107pt" strokecolor="#ff0000">
                <v:path arrowok="t"/>
              </v:shape>
            </v:group>
            <v:group style="position:absolute;left:7689;top:591;width:24;height:2" coordorigin="7689,591" coordsize="24,2">
              <v:shape style="position:absolute;left:7689;top:591;width:24;height:2" coordorigin="7689,591" coordsize="24,0" path="m7689,591l7712,591e" filled="false" stroked="true" strokeweight=".09927pt" strokecolor="#ff0000">
                <v:path arrowok="t"/>
              </v:shape>
            </v:group>
            <v:group style="position:absolute;left:7700;top:579;width:2;height:24" coordorigin="7700,579" coordsize="2,24">
              <v:shape style="position:absolute;left:7700;top:579;width:2;height:24" coordorigin="7700,579" coordsize="0,24" path="m7700,579l7700,603e" filled="false" stroked="true" strokeweight=".098107pt" strokecolor="#ff0000">
                <v:path arrowok="t"/>
              </v:shape>
            </v:group>
            <v:group style="position:absolute;left:7689;top:590;width:24;height:2" coordorigin="7689,590" coordsize="24,2">
              <v:shape style="position:absolute;left:7689;top:590;width:24;height:2" coordorigin="7689,590" coordsize="24,0" path="m7689,590l7712,590e" filled="false" stroked="true" strokeweight=".09927pt" strokecolor="#ff0000">
                <v:path arrowok="t"/>
              </v:shape>
            </v:group>
            <v:group style="position:absolute;left:7700;top:578;width:2;height:24" coordorigin="7700,578" coordsize="2,24">
              <v:shape style="position:absolute;left:7700;top:578;width:2;height:24" coordorigin="7700,578" coordsize="0,24" path="m7700,578l7700,602e" filled="false" stroked="true" strokeweight=".098107pt" strokecolor="#ff0000">
                <v:path arrowok="t"/>
              </v:shape>
            </v:group>
            <v:group style="position:absolute;left:7689;top:590;width:24;height:2" coordorigin="7689,590" coordsize="24,2">
              <v:shape style="position:absolute;left:7689;top:590;width:24;height:2" coordorigin="7689,590" coordsize="24,0" path="m7689,590l7712,590e" filled="false" stroked="true" strokeweight=".09927pt" strokecolor="#ff0000">
                <v:path arrowok="t"/>
              </v:shape>
            </v:group>
            <v:group style="position:absolute;left:7700;top:578;width:2;height:24" coordorigin="7700,578" coordsize="2,24">
              <v:shape style="position:absolute;left:7700;top:578;width:2;height:24" coordorigin="7700,578" coordsize="0,24" path="m7700,578l7700,602e" filled="false" stroked="true" strokeweight=".098107pt" strokecolor="#ff0000">
                <v:path arrowok="t"/>
              </v:shape>
            </v:group>
            <v:group style="position:absolute;left:7689;top:590;width:24;height:2" coordorigin="7689,590" coordsize="24,2">
              <v:shape style="position:absolute;left:7689;top:590;width:24;height:2" coordorigin="7689,590" coordsize="24,0" path="m7689,590l7712,590e" filled="false" stroked="true" strokeweight=".09927pt" strokecolor="#ff0000">
                <v:path arrowok="t"/>
              </v:shape>
            </v:group>
            <v:group style="position:absolute;left:7700;top:578;width:2;height:24" coordorigin="7700,578" coordsize="2,24">
              <v:shape style="position:absolute;left:7700;top:578;width:2;height:24" coordorigin="7700,578" coordsize="0,24" path="m7700,578l7700,601e" filled="false" stroked="true" strokeweight=".098107pt" strokecolor="#ff0000">
                <v:path arrowok="t"/>
              </v:shape>
            </v:group>
            <v:group style="position:absolute;left:7689;top:589;width:24;height:2" coordorigin="7689,589" coordsize="24,2">
              <v:shape style="position:absolute;left:7689;top:589;width:24;height:2" coordorigin="7689,589" coordsize="24,0" path="m7689,589l7712,589e" filled="false" stroked="true" strokeweight=".09927pt" strokecolor="#ff0000">
                <v:path arrowok="t"/>
              </v:shape>
            </v:group>
            <v:group style="position:absolute;left:7700;top:577;width:2;height:24" coordorigin="7700,577" coordsize="2,24">
              <v:shape style="position:absolute;left:7700;top:577;width:2;height:24" coordorigin="7700,577" coordsize="0,24" path="m7700,577l7700,601e" filled="false" stroked="true" strokeweight=".098107pt" strokecolor="#ff0000">
                <v:path arrowok="t"/>
              </v:shape>
            </v:group>
            <v:group style="position:absolute;left:7689;top:589;width:24;height:2" coordorigin="7689,589" coordsize="24,2">
              <v:shape style="position:absolute;left:7689;top:589;width:24;height:2" coordorigin="7689,589" coordsize="24,0" path="m7689,589l7712,589e" filled="false" stroked="true" strokeweight=".09927pt" strokecolor="#ff0000">
                <v:path arrowok="t"/>
              </v:shape>
            </v:group>
            <v:group style="position:absolute;left:7700;top:577;width:2;height:24" coordorigin="7700,577" coordsize="2,24">
              <v:shape style="position:absolute;left:7700;top:577;width:2;height:24" coordorigin="7700,577" coordsize="0,24" path="m7700,577l7700,601e" filled="false" stroked="true" strokeweight=".098107pt" strokecolor="#ff0000">
                <v:path arrowok="t"/>
              </v:shape>
            </v:group>
            <v:group style="position:absolute;left:7689;top:589;width:24;height:2" coordorigin="7689,589" coordsize="24,2">
              <v:shape style="position:absolute;left:7689;top:589;width:24;height:2" coordorigin="7689,589" coordsize="24,0" path="m7689,589l7712,589e" filled="false" stroked="true" strokeweight=".09927pt" strokecolor="#ff0000">
                <v:path arrowok="t"/>
              </v:shape>
            </v:group>
            <v:group style="position:absolute;left:7700;top:577;width:2;height:24" coordorigin="7700,577" coordsize="2,24">
              <v:shape style="position:absolute;left:7700;top:577;width:2;height:24" coordorigin="7700,577" coordsize="0,24" path="m7700,577l7700,600e" filled="false" stroked="true" strokeweight=".098107pt" strokecolor="#ff0000">
                <v:path arrowok="t"/>
              </v:shape>
            </v:group>
            <v:group style="position:absolute;left:7689;top:588;width:24;height:2" coordorigin="7689,588" coordsize="24,2">
              <v:shape style="position:absolute;left:7689;top:588;width:24;height:2" coordorigin="7689,588" coordsize="24,0" path="m7689,588l7712,588e" filled="false" stroked="true" strokeweight=".09927pt" strokecolor="#ff0000">
                <v:path arrowok="t"/>
              </v:shape>
            </v:group>
            <v:group style="position:absolute;left:7700;top:576;width:2;height:24" coordorigin="7700,576" coordsize="2,24">
              <v:shape style="position:absolute;left:7700;top:576;width:2;height:24" coordorigin="7700,576" coordsize="0,24" path="m7700,576l7700,600e" filled="false" stroked="true" strokeweight=".098107pt" strokecolor="#ff0000">
                <v:path arrowok="t"/>
              </v:shape>
            </v:group>
            <v:group style="position:absolute;left:7689;top:588;width:24;height:2" coordorigin="7689,588" coordsize="24,2">
              <v:shape style="position:absolute;left:7689;top:588;width:24;height:2" coordorigin="7689,588" coordsize="24,0" path="m7689,588l7712,588e" filled="false" stroked="true" strokeweight=".09927pt" strokecolor="#ff0000">
                <v:path arrowok="t"/>
              </v:shape>
            </v:group>
            <v:group style="position:absolute;left:7700;top:576;width:2;height:24" coordorigin="7700,576" coordsize="2,24">
              <v:shape style="position:absolute;left:7700;top:576;width:2;height:24" coordorigin="7700,576" coordsize="0,24" path="m7700,576l7700,599e" filled="false" stroked="true" strokeweight=".098107pt" strokecolor="#ff0000">
                <v:path arrowok="t"/>
              </v:shape>
            </v:group>
            <v:group style="position:absolute;left:7689;top:587;width:24;height:2" coordorigin="7689,587" coordsize="24,2">
              <v:shape style="position:absolute;left:7689;top:587;width:24;height:2" coordorigin="7689,587" coordsize="24,0" path="m7689,587l7712,587e" filled="false" stroked="true" strokeweight=".09927pt" strokecolor="#ff0000">
                <v:path arrowok="t"/>
              </v:shape>
            </v:group>
            <v:group style="position:absolute;left:7700;top:575;width:2;height:24" coordorigin="7700,575" coordsize="2,24">
              <v:shape style="position:absolute;left:7700;top:575;width:2;height:24" coordorigin="7700,575" coordsize="0,24" path="m7700,575l7700,599e" filled="false" stroked="true" strokeweight=".098107pt" strokecolor="#ff0000">
                <v:path arrowok="t"/>
              </v:shape>
            </v:group>
            <v:group style="position:absolute;left:7689;top:587;width:24;height:2" coordorigin="7689,587" coordsize="24,2">
              <v:shape style="position:absolute;left:7689;top:587;width:24;height:2" coordorigin="7689,587" coordsize="24,0" path="m7689,587l7712,587e" filled="false" stroked="true" strokeweight=".09927pt" strokecolor="#ff0000">
                <v:path arrowok="t"/>
              </v:shape>
            </v:group>
            <v:group style="position:absolute;left:7700;top:575;width:2;height:24" coordorigin="7700,575" coordsize="2,24">
              <v:shape style="position:absolute;left:7700;top:575;width:2;height:24" coordorigin="7700,575" coordsize="0,24" path="m7700,575l7700,599e" filled="false" stroked="true" strokeweight=".098107pt" strokecolor="#ff0000">
                <v:path arrowok="t"/>
              </v:shape>
            </v:group>
            <v:group style="position:absolute;left:7689;top:587;width:24;height:2" coordorigin="7689,587" coordsize="24,2">
              <v:shape style="position:absolute;left:7689;top:587;width:24;height:2" coordorigin="7689,587" coordsize="24,0" path="m7689,587l7712,587e" filled="false" stroked="true" strokeweight=".09927pt" strokecolor="#ff0000">
                <v:path arrowok="t"/>
              </v:shape>
            </v:group>
            <v:group style="position:absolute;left:7700;top:575;width:2;height:24" coordorigin="7700,575" coordsize="2,24">
              <v:shape style="position:absolute;left:7700;top:575;width:2;height:24" coordorigin="7700,575" coordsize="0,24" path="m7700,575l7700,598e" filled="false" stroked="true" strokeweight=".098107pt" strokecolor="#ff0000">
                <v:path arrowok="t"/>
              </v:shape>
            </v:group>
            <v:group style="position:absolute;left:7689;top:586;width:24;height:2" coordorigin="7689,586" coordsize="24,2">
              <v:shape style="position:absolute;left:7689;top:586;width:24;height:2" coordorigin="7689,586" coordsize="24,0" path="m7689,586l7712,586e" filled="false" stroked="true" strokeweight=".09927pt" strokecolor="#ff0000">
                <v:path arrowok="t"/>
              </v:shape>
            </v:group>
            <v:group style="position:absolute;left:7700;top:574;width:2;height:24" coordorigin="7700,574" coordsize="2,24">
              <v:shape style="position:absolute;left:7700;top:574;width:2;height:24" coordorigin="7700,574" coordsize="0,24" path="m7700,574l7700,598e" filled="false" stroked="true" strokeweight=".098107pt" strokecolor="#ff0000">
                <v:path arrowok="t"/>
              </v:shape>
            </v:group>
            <v:group style="position:absolute;left:7689;top:586;width:24;height:2" coordorigin="7689,586" coordsize="24,2">
              <v:shape style="position:absolute;left:7689;top:586;width:24;height:2" coordorigin="7689,586" coordsize="24,0" path="m7689,586l7712,586e" filled="false" stroked="true" strokeweight=".09927pt" strokecolor="#ff0000">
                <v:path arrowok="t"/>
              </v:shape>
            </v:group>
            <v:group style="position:absolute;left:7700;top:574;width:2;height:24" coordorigin="7700,574" coordsize="2,24">
              <v:shape style="position:absolute;left:7700;top:574;width:2;height:24" coordorigin="7700,574" coordsize="0,24" path="m7700,574l7700,598e" filled="false" stroked="true" strokeweight=".098107pt" strokecolor="#ff0000">
                <v:path arrowok="t"/>
              </v:shape>
            </v:group>
            <v:group style="position:absolute;left:7689;top:586;width:24;height:2" coordorigin="7689,586" coordsize="24,2">
              <v:shape style="position:absolute;left:7689;top:586;width:24;height:2" coordorigin="7689,586" coordsize="24,0" path="m7689,586l7712,586e" filled="false" stroked="true" strokeweight=".09927pt" strokecolor="#ff0000">
                <v:path arrowok="t"/>
              </v:shape>
            </v:group>
            <v:group style="position:absolute;left:7700;top:574;width:2;height:24" coordorigin="7700,574" coordsize="2,24">
              <v:shape style="position:absolute;left:7700;top:574;width:2;height:24" coordorigin="7700,574" coordsize="0,24" path="m7700,574l7700,597e" filled="false" stroked="true" strokeweight=".098107pt" strokecolor="#ff0000">
                <v:path arrowok="t"/>
              </v:shape>
            </v:group>
            <v:group style="position:absolute;left:7689;top:585;width:24;height:2" coordorigin="7689,585" coordsize="24,2">
              <v:shape style="position:absolute;left:7689;top:585;width:24;height:2" coordorigin="7689,585" coordsize="24,0" path="m7689,585l7712,585e" filled="false" stroked="true" strokeweight=".09927pt" strokecolor="#ff0000">
                <v:path arrowok="t"/>
              </v:shape>
            </v:group>
            <v:group style="position:absolute;left:7700;top:573;width:2;height:24" coordorigin="7700,573" coordsize="2,24">
              <v:shape style="position:absolute;left:7700;top:573;width:2;height:24" coordorigin="7700,573" coordsize="0,24" path="m7700,573l7700,596e" filled="false" stroked="true" strokeweight=".098107pt" strokecolor="#ff0000">
                <v:path arrowok="t"/>
              </v:shape>
            </v:group>
            <v:group style="position:absolute;left:7689;top:584;width:24;height:2" coordorigin="7689,584" coordsize="24,2">
              <v:shape style="position:absolute;left:7689;top:584;width:24;height:2" coordorigin="7689,584" coordsize="24,0" path="m7689,584l7712,584e" filled="false" stroked="true" strokeweight=".09927pt" strokecolor="#ff0000">
                <v:path arrowok="t"/>
              </v:shape>
            </v:group>
            <v:group style="position:absolute;left:7700;top:572;width:2;height:24" coordorigin="7700,572" coordsize="2,24">
              <v:shape style="position:absolute;left:7700;top:572;width:2;height:24" coordorigin="7700,572" coordsize="0,24" path="m7700,572l7700,596e" filled="false" stroked="true" strokeweight=".098107pt" strokecolor="#ff0000">
                <v:path arrowok="t"/>
              </v:shape>
            </v:group>
            <v:group style="position:absolute;left:7689;top:584;width:24;height:2" coordorigin="7689,584" coordsize="24,2">
              <v:shape style="position:absolute;left:7689;top:584;width:24;height:2" coordorigin="7689,584" coordsize="24,0" path="m7689,584l7712,584e" filled="false" stroked="true" strokeweight=".09927pt" strokecolor="#ff0000">
                <v:path arrowok="t"/>
              </v:shape>
            </v:group>
            <v:group style="position:absolute;left:7700;top:572;width:2;height:24" coordorigin="7700,572" coordsize="2,24">
              <v:shape style="position:absolute;left:7700;top:572;width:2;height:24" coordorigin="7700,572" coordsize="0,24" path="m7700,572l7700,596e" filled="false" stroked="true" strokeweight=".098107pt" strokecolor="#ff0000">
                <v:path arrowok="t"/>
              </v:shape>
            </v:group>
            <v:group style="position:absolute;left:7689;top:584;width:24;height:2" coordorigin="7689,584" coordsize="24,2">
              <v:shape style="position:absolute;left:7689;top:584;width:24;height:2" coordorigin="7689,584" coordsize="24,0" path="m7689,584l7712,584e" filled="false" stroked="true" strokeweight=".09927pt" strokecolor="#ff0000">
                <v:path arrowok="t"/>
              </v:shape>
            </v:group>
            <v:group style="position:absolute;left:7700;top:572;width:2;height:24" coordorigin="7700,572" coordsize="2,24">
              <v:shape style="position:absolute;left:7700;top:572;width:2;height:24" coordorigin="7700,572" coordsize="0,24" path="m7700,572l7700,595e" filled="false" stroked="true" strokeweight=".098107pt" strokecolor="#ff0000">
                <v:path arrowok="t"/>
              </v:shape>
            </v:group>
            <v:group style="position:absolute;left:7689;top:583;width:24;height:2" coordorigin="7689,583" coordsize="24,2">
              <v:shape style="position:absolute;left:7689;top:583;width:24;height:2" coordorigin="7689,583" coordsize="24,0" path="m7689,583l7712,583e" filled="false" stroked="true" strokeweight=".09927pt" strokecolor="#ff0000">
                <v:path arrowok="t"/>
              </v:shape>
            </v:group>
            <v:group style="position:absolute;left:7700;top:571;width:2;height:24" coordorigin="7700,571" coordsize="2,24">
              <v:shape style="position:absolute;left:7700;top:571;width:2;height:24" coordorigin="7700,571" coordsize="0,24" path="m7700,571l7700,595e" filled="false" stroked="true" strokeweight=".098107pt" strokecolor="#ff0000">
                <v:path arrowok="t"/>
              </v:shape>
            </v:group>
            <v:group style="position:absolute;left:7689;top:583;width:24;height:2" coordorigin="7689,583" coordsize="24,2">
              <v:shape style="position:absolute;left:7689;top:583;width:24;height:2" coordorigin="7689,583" coordsize="24,0" path="m7689,583l7712,583e" filled="false" stroked="true" strokeweight=".09927pt" strokecolor="#ff0000">
                <v:path arrowok="t"/>
              </v:shape>
            </v:group>
            <v:group style="position:absolute;left:7700;top:571;width:2;height:24" coordorigin="7700,571" coordsize="2,24">
              <v:shape style="position:absolute;left:7700;top:571;width:2;height:24" coordorigin="7700,571" coordsize="0,24" path="m7700,571l7700,595e" filled="false" stroked="true" strokeweight=".098107pt" strokecolor="#ff0000">
                <v:path arrowok="t"/>
              </v:shape>
            </v:group>
            <v:group style="position:absolute;left:7689;top:583;width:24;height:2" coordorigin="7689,583" coordsize="24,2">
              <v:shape style="position:absolute;left:7689;top:583;width:24;height:2" coordorigin="7689,583" coordsize="24,0" path="m7689,583l7712,583e" filled="false" stroked="true" strokeweight=".09927pt" strokecolor="#ff0000">
                <v:path arrowok="t"/>
              </v:shape>
            </v:group>
            <v:group style="position:absolute;left:7700;top:571;width:2;height:24" coordorigin="7700,571" coordsize="2,24">
              <v:shape style="position:absolute;left:7700;top:571;width:2;height:24" coordorigin="7700,571" coordsize="0,24" path="m7700,571l7700,595e" filled="false" stroked="true" strokeweight=".098107pt" strokecolor="#ff0000">
                <v:path arrowok="t"/>
              </v:shape>
            </v:group>
            <v:group style="position:absolute;left:7689;top:582;width:24;height:2" coordorigin="7689,582" coordsize="24,2">
              <v:shape style="position:absolute;left:7689;top:582;width:24;height:2" coordorigin="7689,582" coordsize="24,0" path="m7689,582l7712,582e" filled="false" stroked="true" strokeweight=".09927pt" strokecolor="#ff0000">
                <v:path arrowok="t"/>
              </v:shape>
            </v:group>
            <v:group style="position:absolute;left:7700;top:570;width:2;height:24" coordorigin="7700,570" coordsize="2,24">
              <v:shape style="position:absolute;left:7700;top:570;width:2;height:24" coordorigin="7700,570" coordsize="0,24" path="m7700,570l7700,594e" filled="false" stroked="true" strokeweight=".098107pt" strokecolor="#ff0000">
                <v:path arrowok="t"/>
              </v:shape>
            </v:group>
            <v:group style="position:absolute;left:7689;top:582;width:24;height:2" coordorigin="7689,582" coordsize="24,2">
              <v:shape style="position:absolute;left:7689;top:582;width:24;height:2" coordorigin="7689,582" coordsize="24,0" path="m7689,582l7712,582e" filled="false" stroked="true" strokeweight=".09927pt" strokecolor="#ff0000">
                <v:path arrowok="t"/>
              </v:shape>
            </v:group>
            <v:group style="position:absolute;left:7700;top:570;width:2;height:24" coordorigin="7700,570" coordsize="2,24">
              <v:shape style="position:absolute;left:7700;top:570;width:2;height:24" coordorigin="7700,570" coordsize="0,24" path="m7700,570l7700,594e" filled="false" stroked="true" strokeweight=".098107pt" strokecolor="#ff0000">
                <v:path arrowok="t"/>
              </v:shape>
            </v:group>
            <v:group style="position:absolute;left:7689;top:582;width:24;height:2" coordorigin="7689,582" coordsize="24,2">
              <v:shape style="position:absolute;left:7689;top:582;width:24;height:2" coordorigin="7689,582" coordsize="24,0" path="m7689,582l7712,582e" filled="false" stroked="true" strokeweight=".09927pt" strokecolor="#ff0000">
                <v:path arrowok="t"/>
              </v:shape>
            </v:group>
            <v:group style="position:absolute;left:7700;top:570;width:2;height:24" coordorigin="7700,570" coordsize="2,24">
              <v:shape style="position:absolute;left:7700;top:570;width:2;height:24" coordorigin="7700,570" coordsize="0,24" path="m7700,570l7700,594e" filled="false" stroked="true" strokeweight=".098107pt" strokecolor="#ff0000">
                <v:path arrowok="t"/>
              </v:shape>
            </v:group>
            <v:group style="position:absolute;left:7689;top:581;width:24;height:2" coordorigin="7689,581" coordsize="24,2">
              <v:shape style="position:absolute;left:7689;top:581;width:24;height:2" coordorigin="7689,581" coordsize="24,0" path="m7689,581l7712,581e" filled="false" stroked="true" strokeweight=".09927pt" strokecolor="#ff0000">
                <v:path arrowok="t"/>
              </v:shape>
            </v:group>
            <v:group style="position:absolute;left:7700;top:569;width:2;height:24" coordorigin="7700,569" coordsize="2,24">
              <v:shape style="position:absolute;left:7700;top:569;width:2;height:24" coordorigin="7700,569" coordsize="0,24" path="m7700,569l7700,593e" filled="false" stroked="true" strokeweight=".098107pt" strokecolor="#ff0000">
                <v:path arrowok="t"/>
              </v:shape>
            </v:group>
            <v:group style="position:absolute;left:7689;top:581;width:24;height:2" coordorigin="7689,581" coordsize="24,2">
              <v:shape style="position:absolute;left:7689;top:581;width:24;height:2" coordorigin="7689,581" coordsize="24,0" path="m7689,581l7712,581e" filled="false" stroked="true" strokeweight=".09927pt" strokecolor="#ff0000">
                <v:path arrowok="t"/>
              </v:shape>
            </v:group>
            <v:group style="position:absolute;left:7700;top:569;width:2;height:24" coordorigin="7700,569" coordsize="2,24">
              <v:shape style="position:absolute;left:7700;top:569;width:2;height:24" coordorigin="7700,569" coordsize="0,24" path="m7700,569l7700,593e" filled="false" stroked="true" strokeweight=".098107pt" strokecolor="#ff0000">
                <v:path arrowok="t"/>
              </v:shape>
            </v:group>
            <v:group style="position:absolute;left:7689;top:580;width:24;height:2" coordorigin="7689,580" coordsize="24,2">
              <v:shape style="position:absolute;left:7689;top:580;width:24;height:2" coordorigin="7689,580" coordsize="24,0" path="m7689,580l7712,580e" filled="false" stroked="true" strokeweight=".09927pt" strokecolor="#ff0000">
                <v:path arrowok="t"/>
              </v:shape>
            </v:group>
            <v:group style="position:absolute;left:7700;top:568;width:2;height:24" coordorigin="7700,568" coordsize="2,24">
              <v:shape style="position:absolute;left:7700;top:568;width:2;height:24" coordorigin="7700,568" coordsize="0,24" path="m7700,568l7700,592e" filled="false" stroked="true" strokeweight=".098107pt" strokecolor="#ff0000">
                <v:path arrowok="t"/>
              </v:shape>
            </v:group>
            <v:group style="position:absolute;left:7689;top:579;width:24;height:2" coordorigin="7689,579" coordsize="24,2">
              <v:shape style="position:absolute;left:7689;top:579;width:24;height:2" coordorigin="7689,579" coordsize="24,0" path="m7689,579l7712,579e" filled="false" stroked="true" strokeweight=".09927pt" strokecolor="#ff0000">
                <v:path arrowok="t"/>
              </v:shape>
            </v:group>
            <v:group style="position:absolute;left:7700;top:567;width:2;height:24" coordorigin="7700,567" coordsize="2,24">
              <v:shape style="position:absolute;left:7700;top:567;width:2;height:24" coordorigin="7700,567" coordsize="0,24" path="m7700,567l7700,591e" filled="false" stroked="true" strokeweight=".098107pt" strokecolor="#ff0000">
                <v:path arrowok="t"/>
              </v:shape>
            </v:group>
            <v:group style="position:absolute;left:7689;top:578;width:24;height:2" coordorigin="7689,578" coordsize="24,2">
              <v:shape style="position:absolute;left:7689;top:578;width:24;height:2" coordorigin="7689,578" coordsize="24,0" path="m7689,578l7712,578e" filled="false" stroked="true" strokeweight=".09927pt" strokecolor="#ff0000">
                <v:path arrowok="t"/>
              </v:shape>
            </v:group>
            <v:group style="position:absolute;left:7700;top:566;width:2;height:24" coordorigin="7700,566" coordsize="2,24">
              <v:shape style="position:absolute;left:7700;top:566;width:2;height:24" coordorigin="7700,566" coordsize="0,24" path="m7700,566l7700,590e" filled="false" stroked="true" strokeweight=".098107pt" strokecolor="#ff0000">
                <v:path arrowok="t"/>
              </v:shape>
            </v:group>
            <v:group style="position:absolute;left:7689;top:578;width:24;height:2" coordorigin="7689,578" coordsize="24,2">
              <v:shape style="position:absolute;left:7689;top:578;width:24;height:2" coordorigin="7689,578" coordsize="24,0" path="m7689,578l7712,578e" filled="false" stroked="true" strokeweight=".09927pt" strokecolor="#ff0000">
                <v:path arrowok="t"/>
              </v:shape>
            </v:group>
            <v:group style="position:absolute;left:7700;top:566;width:2;height:24" coordorigin="7700,566" coordsize="2,24">
              <v:shape style="position:absolute;left:7700;top:566;width:2;height:24" coordorigin="7700,566" coordsize="0,24" path="m7700,566l7700,590e" filled="false" stroked="true" strokeweight=".098107pt" strokecolor="#ff0000">
                <v:path arrowok="t"/>
              </v:shape>
            </v:group>
            <v:group style="position:absolute;left:7689;top:578;width:24;height:2" coordorigin="7689,578" coordsize="24,2">
              <v:shape style="position:absolute;left:7689;top:578;width:24;height:2" coordorigin="7689,578" coordsize="24,0" path="m7689,578l7712,578e" filled="false" stroked="true" strokeweight=".09927pt" strokecolor="#ff0000">
                <v:path arrowok="t"/>
              </v:shape>
            </v:group>
            <v:group style="position:absolute;left:7700;top:566;width:2;height:24" coordorigin="7700,566" coordsize="2,24">
              <v:shape style="position:absolute;left:7700;top:566;width:2;height:24" coordorigin="7700,566" coordsize="0,24" path="m7700,566l7700,590e" filled="false" stroked="true" strokeweight=".098107pt" strokecolor="#ff0000">
                <v:path arrowok="t"/>
              </v:shape>
            </v:group>
            <v:group style="position:absolute;left:7689;top:577;width:24;height:2" coordorigin="7689,577" coordsize="24,2">
              <v:shape style="position:absolute;left:7689;top:577;width:24;height:2" coordorigin="7689,577" coordsize="24,0" path="m7689,577l7712,577e" filled="false" stroked="true" strokeweight=".09927pt" strokecolor="#ff0000">
                <v:path arrowok="t"/>
              </v:shape>
            </v:group>
            <v:group style="position:absolute;left:7700;top:565;width:2;height:24" coordorigin="7700,565" coordsize="2,24">
              <v:shape style="position:absolute;left:7700;top:565;width:2;height:24" coordorigin="7700,565" coordsize="0,24" path="m7700,565l7700,589e" filled="false" stroked="true" strokeweight=".098107pt" strokecolor="#ff0000">
                <v:path arrowok="t"/>
              </v:shape>
            </v:group>
            <v:group style="position:absolute;left:7689;top:577;width:24;height:2" coordorigin="7689,577" coordsize="24,2">
              <v:shape style="position:absolute;left:7689;top:577;width:24;height:2" coordorigin="7689,577" coordsize="24,0" path="m7689,577l7712,577e" filled="false" stroked="true" strokeweight=".09927pt" strokecolor="#ff0000">
                <v:path arrowok="t"/>
              </v:shape>
            </v:group>
            <v:group style="position:absolute;left:7700;top:565;width:2;height:24" coordorigin="7700,565" coordsize="2,24">
              <v:shape style="position:absolute;left:7700;top:565;width:2;height:24" coordorigin="7700,565" coordsize="0,24" path="m7700,565l7700,589e" filled="false" stroked="true" strokeweight=".098107pt" strokecolor="#ff0000">
                <v:path arrowok="t"/>
              </v:shape>
            </v:group>
            <v:group style="position:absolute;left:7689;top:577;width:24;height:2" coordorigin="7689,577" coordsize="24,2">
              <v:shape style="position:absolute;left:7689;top:577;width:24;height:2" coordorigin="7689,577" coordsize="24,0" path="m7689,577l7712,577e" filled="false" stroked="true" strokeweight=".09927pt" strokecolor="#ff0000">
                <v:path arrowok="t"/>
              </v:shape>
            </v:group>
            <v:group style="position:absolute;left:7700;top:565;width:2;height:24" coordorigin="7700,565" coordsize="2,24">
              <v:shape style="position:absolute;left:7700;top:565;width:2;height:24" coordorigin="7700,565" coordsize="0,24" path="m7700,565l7700,589e" filled="false" stroked="true" strokeweight=".098107pt" strokecolor="#ff0000">
                <v:path arrowok="t"/>
              </v:shape>
            </v:group>
            <v:group style="position:absolute;left:7689;top:576;width:24;height:2" coordorigin="7689,576" coordsize="24,2">
              <v:shape style="position:absolute;left:7689;top:576;width:24;height:2" coordorigin="7689,576" coordsize="24,0" path="m7689,576l7712,576e" filled="false" stroked="true" strokeweight=".09927pt" strokecolor="#ff0000">
                <v:path arrowok="t"/>
              </v:shape>
            </v:group>
            <v:group style="position:absolute;left:7700;top:564;width:2;height:24" coordorigin="7700,564" coordsize="2,24">
              <v:shape style="position:absolute;left:7700;top:564;width:2;height:24" coordorigin="7700,564" coordsize="0,24" path="m7700,564l7700,588e" filled="false" stroked="true" strokeweight=".098107pt" strokecolor="#ff0000">
                <v:path arrowok="t"/>
              </v:shape>
            </v:group>
            <v:group style="position:absolute;left:7689;top:576;width:24;height:2" coordorigin="7689,576" coordsize="24,2">
              <v:shape style="position:absolute;left:7689;top:576;width:24;height:2" coordorigin="7689,576" coordsize="24,0" path="m7689,576l7712,576e" filled="false" stroked="true" strokeweight=".09927pt" strokecolor="#ff0000">
                <v:path arrowok="t"/>
              </v:shape>
            </v:group>
            <v:group style="position:absolute;left:7700;top:564;width:2;height:24" coordorigin="7700,564" coordsize="2,24">
              <v:shape style="position:absolute;left:7700;top:564;width:2;height:24" coordorigin="7700,564" coordsize="0,24" path="m7700,564l7700,588e" filled="false" stroked="true" strokeweight=".098107pt" strokecolor="#ff0000">
                <v:path arrowok="t"/>
              </v:shape>
            </v:group>
            <v:group style="position:absolute;left:7689;top:575;width:24;height:2" coordorigin="7689,575" coordsize="24,2">
              <v:shape style="position:absolute;left:7689;top:575;width:24;height:2" coordorigin="7689,575" coordsize="24,0" path="m7689,575l7712,575e" filled="false" stroked="true" strokeweight=".09927pt" strokecolor="#ff0000">
                <v:path arrowok="t"/>
              </v:shape>
            </v:group>
            <v:group style="position:absolute;left:7700;top:563;width:2;height:24" coordorigin="7700,563" coordsize="2,24">
              <v:shape style="position:absolute;left:7700;top:563;width:2;height:24" coordorigin="7700,563" coordsize="0,24" path="m7700,563l7700,587e" filled="false" stroked="true" strokeweight=".098107pt" strokecolor="#ff0000">
                <v:path arrowok="t"/>
              </v:shape>
            </v:group>
            <v:group style="position:absolute;left:7689;top:575;width:24;height:2" coordorigin="7689,575" coordsize="24,2">
              <v:shape style="position:absolute;left:7689;top:575;width:24;height:2" coordorigin="7689,575" coordsize="24,0" path="m7689,575l7712,575e" filled="false" stroked="true" strokeweight=".09927pt" strokecolor="#ff0000">
                <v:path arrowok="t"/>
              </v:shape>
            </v:group>
            <v:group style="position:absolute;left:7700;top:563;width:2;height:24" coordorigin="7700,563" coordsize="2,24">
              <v:shape style="position:absolute;left:7700;top:563;width:2;height:24" coordorigin="7700,563" coordsize="0,24" path="m7700,563l7700,587e" filled="false" stroked="true" strokeweight=".098107pt" strokecolor="#ff0000">
                <v:path arrowok="t"/>
              </v:shape>
            </v:group>
            <v:group style="position:absolute;left:7689;top:575;width:24;height:2" coordorigin="7689,575" coordsize="24,2">
              <v:shape style="position:absolute;left:7689;top:575;width:24;height:2" coordorigin="7689,575" coordsize="24,0" path="m7689,575l7712,575e" filled="false" stroked="true" strokeweight=".09927pt" strokecolor="#ff0000">
                <v:path arrowok="t"/>
              </v:shape>
            </v:group>
            <v:group style="position:absolute;left:7700;top:563;width:2;height:24" coordorigin="7700,563" coordsize="2,24">
              <v:shape style="position:absolute;left:7700;top:563;width:2;height:24" coordorigin="7700,563" coordsize="0,24" path="m7700,563l7700,587e" filled="false" stroked="true" strokeweight=".098107pt" strokecolor="#ff0000">
                <v:path arrowok="t"/>
              </v:shape>
            </v:group>
            <v:group style="position:absolute;left:7689;top:574;width:24;height:2" coordorigin="7689,574" coordsize="24,2">
              <v:shape style="position:absolute;left:7689;top:574;width:24;height:2" coordorigin="7689,574" coordsize="24,0" path="m7689,574l7712,574e" filled="false" stroked="true" strokeweight=".09927pt" strokecolor="#ff0000">
                <v:path arrowok="t"/>
              </v:shape>
            </v:group>
            <v:group style="position:absolute;left:7700;top:563;width:2;height:24" coordorigin="7700,563" coordsize="2,24">
              <v:shape style="position:absolute;left:7700;top:563;width:2;height:24" coordorigin="7700,563" coordsize="0,24" path="m7700,563l7700,586e" filled="false" stroked="true" strokeweight=".098107pt" strokecolor="#ff0000">
                <v:path arrowok="t"/>
              </v:shape>
            </v:group>
            <v:group style="position:absolute;left:7689;top:573;width:24;height:2" coordorigin="7689,573" coordsize="24,2">
              <v:shape style="position:absolute;left:7689;top:573;width:24;height:2" coordorigin="7689,573" coordsize="24,0" path="m7689,573l7712,573e" filled="false" stroked="true" strokeweight=".09927pt" strokecolor="#ff0000">
                <v:path arrowok="t"/>
              </v:shape>
            </v:group>
            <v:group style="position:absolute;left:7700;top:562;width:2;height:24" coordorigin="7700,562" coordsize="2,24">
              <v:shape style="position:absolute;left:7700;top:562;width:2;height:24" coordorigin="7700,562" coordsize="0,24" path="m7700,562l7700,585e" filled="false" stroked="true" strokeweight=".098107pt" strokecolor="#ff0000">
                <v:path arrowok="t"/>
              </v:shape>
            </v:group>
            <v:group style="position:absolute;left:7689;top:573;width:24;height:2" coordorigin="7689,573" coordsize="24,2">
              <v:shape style="position:absolute;left:7689;top:573;width:24;height:2" coordorigin="7689,573" coordsize="24,0" path="m7689,573l7712,573e" filled="false" stroked="true" strokeweight=".09927pt" strokecolor="#ff0000">
                <v:path arrowok="t"/>
              </v:shape>
            </v:group>
            <v:group style="position:absolute;left:7700;top:561;width:2;height:24" coordorigin="7700,561" coordsize="2,24">
              <v:shape style="position:absolute;left:7700;top:561;width:2;height:24" coordorigin="7700,561" coordsize="0,24" path="m7700,561l7700,585e" filled="false" stroked="true" strokeweight=".098107pt" strokecolor="#ff0000">
                <v:path arrowok="t"/>
              </v:shape>
            </v:group>
            <v:group style="position:absolute;left:7689;top:573;width:24;height:2" coordorigin="7689,573" coordsize="24,2">
              <v:shape style="position:absolute;left:7689;top:573;width:24;height:2" coordorigin="7689,573" coordsize="24,0" path="m7689,573l7712,573e" filled="false" stroked="true" strokeweight=".09927pt" strokecolor="#ff0000">
                <v:path arrowok="t"/>
              </v:shape>
            </v:group>
            <v:group style="position:absolute;left:7700;top:561;width:2;height:24" coordorigin="7700,561" coordsize="2,24">
              <v:shape style="position:absolute;left:7700;top:561;width:2;height:24" coordorigin="7700,561" coordsize="0,24" path="m7700,561l7700,585e" filled="false" stroked="true" strokeweight=".098107pt" strokecolor="#ff0000">
                <v:path arrowok="t"/>
              </v:shape>
            </v:group>
            <v:group style="position:absolute;left:7689;top:572;width:24;height:2" coordorigin="7689,572" coordsize="24,2">
              <v:shape style="position:absolute;left:7689;top:572;width:24;height:2" coordorigin="7689,572" coordsize="24,0" path="m7689,572l7712,572e" filled="false" stroked="true" strokeweight=".09927pt" strokecolor="#ff0000">
                <v:path arrowok="t"/>
              </v:shape>
            </v:group>
            <v:group style="position:absolute;left:7700;top:561;width:2;height:24" coordorigin="7700,561" coordsize="2,24">
              <v:shape style="position:absolute;left:7700;top:561;width:2;height:24" coordorigin="7700,561" coordsize="0,24" path="m7700,561l7700,584e" filled="false" stroked="true" strokeweight=".098107pt" strokecolor="#ff0000">
                <v:path arrowok="t"/>
              </v:shape>
            </v:group>
            <v:group style="position:absolute;left:7689;top:572;width:24;height:2" coordorigin="7689,572" coordsize="24,2">
              <v:shape style="position:absolute;left:7689;top:572;width:24;height:2" coordorigin="7689,572" coordsize="24,0" path="m7689,572l7712,572e" filled="false" stroked="true" strokeweight=".09927pt" strokecolor="#ff0000">
                <v:path arrowok="t"/>
              </v:shape>
            </v:group>
            <v:group style="position:absolute;left:7700;top:560;width:2;height:24" coordorigin="7700,560" coordsize="2,24">
              <v:shape style="position:absolute;left:7700;top:560;width:2;height:24" coordorigin="7700,560" coordsize="0,24" path="m7700,560l7700,584e" filled="false" stroked="true" strokeweight=".098107pt" strokecolor="#ff0000">
                <v:path arrowok="t"/>
              </v:shape>
            </v:group>
            <v:group style="position:absolute;left:7689;top:572;width:24;height:2" coordorigin="7689,572" coordsize="24,2">
              <v:shape style="position:absolute;left:7689;top:572;width:24;height:2" coordorigin="7689,572" coordsize="24,0" path="m7689,572l7712,572e" filled="false" stroked="true" strokeweight=".09927pt" strokecolor="#ff0000">
                <v:path arrowok="t"/>
              </v:shape>
            </v:group>
            <v:group style="position:absolute;left:7700;top:560;width:2;height:24" coordorigin="7700,560" coordsize="2,24">
              <v:shape style="position:absolute;left:7700;top:560;width:2;height:24" coordorigin="7700,560" coordsize="0,24" path="m7700,560l7700,584e" filled="false" stroked="true" strokeweight=".098107pt" strokecolor="#ff0000">
                <v:path arrowok="t"/>
              </v:shape>
            </v:group>
            <v:group style="position:absolute;left:7689;top:571;width:24;height:2" coordorigin="7689,571" coordsize="24,2">
              <v:shape style="position:absolute;left:7689;top:571;width:24;height:2" coordorigin="7689,571" coordsize="24,0" path="m7689,571l7712,571e" filled="false" stroked="true" strokeweight=".09927pt" strokecolor="#ff0000">
                <v:path arrowok="t"/>
              </v:shape>
            </v:group>
            <v:group style="position:absolute;left:7700;top:560;width:2;height:24" coordorigin="7700,560" coordsize="2,24">
              <v:shape style="position:absolute;left:7700;top:560;width:2;height:24" coordorigin="7700,560" coordsize="0,24" path="m7700,560l7700,583e" filled="false" stroked="true" strokeweight=".098107pt" strokecolor="#ff0000">
                <v:path arrowok="t"/>
              </v:shape>
            </v:group>
            <v:group style="position:absolute;left:7689;top:571;width:24;height:2" coordorigin="7689,571" coordsize="24,2">
              <v:shape style="position:absolute;left:7689;top:571;width:24;height:2" coordorigin="7689,571" coordsize="24,0" path="m7689,571l7712,571e" filled="false" stroked="true" strokeweight=".09927pt" strokecolor="#ff0000">
                <v:path arrowok="t"/>
              </v:shape>
            </v:group>
            <v:group style="position:absolute;left:7700;top:559;width:2;height:24" coordorigin="7700,559" coordsize="2,24">
              <v:shape style="position:absolute;left:7700;top:559;width:2;height:24" coordorigin="7700,559" coordsize="0,24" path="m7700,559l7700,583e" filled="false" stroked="true" strokeweight=".098107pt" strokecolor="#ff0000">
                <v:path arrowok="t"/>
              </v:shape>
            </v:group>
            <v:group style="position:absolute;left:7689;top:571;width:24;height:2" coordorigin="7689,571" coordsize="24,2">
              <v:shape style="position:absolute;left:7689;top:571;width:24;height:2" coordorigin="7689,571" coordsize="24,0" path="m7689,571l7712,571e" filled="false" stroked="true" strokeweight=".09927pt" strokecolor="#ff0000">
                <v:path arrowok="t"/>
              </v:shape>
            </v:group>
            <v:group style="position:absolute;left:7700;top:559;width:2;height:24" coordorigin="7700,559" coordsize="2,24">
              <v:shape style="position:absolute;left:7700;top:559;width:2;height:24" coordorigin="7700,559" coordsize="0,24" path="m7700,559l7700,583e" filled="false" stroked="true" strokeweight=".098107pt" strokecolor="#ff0000">
                <v:path arrowok="t"/>
              </v:shape>
            </v:group>
            <v:group style="position:absolute;left:7689;top:570;width:24;height:2" coordorigin="7689,570" coordsize="24,2">
              <v:shape style="position:absolute;left:7689;top:570;width:24;height:2" coordorigin="7689,570" coordsize="24,0" path="m7689,570l7712,570e" filled="false" stroked="true" strokeweight=".09927pt" strokecolor="#ff0000">
                <v:path arrowok="t"/>
              </v:shape>
            </v:group>
            <v:group style="position:absolute;left:7700;top:558;width:2;height:24" coordorigin="7700,558" coordsize="2,24">
              <v:shape style="position:absolute;left:7700;top:558;width:2;height:24" coordorigin="7700,558" coordsize="0,24" path="m7700,558l7700,582e" filled="false" stroked="true" strokeweight=".098107pt" strokecolor="#ff0000">
                <v:path arrowok="t"/>
              </v:shape>
            </v:group>
            <v:group style="position:absolute;left:7689;top:570;width:24;height:2" coordorigin="7689,570" coordsize="24,2">
              <v:shape style="position:absolute;left:7689;top:570;width:24;height:2" coordorigin="7689,570" coordsize="24,0" path="m7689,570l7712,570e" filled="false" stroked="true" strokeweight=".09927pt" strokecolor="#ff0000">
                <v:path arrowok="t"/>
              </v:shape>
            </v:group>
            <v:group style="position:absolute;left:7700;top:558;width:2;height:24" coordorigin="7700,558" coordsize="2,24">
              <v:shape style="position:absolute;left:7700;top:558;width:2;height:24" coordorigin="7700,558" coordsize="0,24" path="m7700,558l7700,582e" filled="false" stroked="true" strokeweight=".098107pt" strokecolor="#ff0000">
                <v:path arrowok="t"/>
              </v:shape>
            </v:group>
            <v:group style="position:absolute;left:7689;top:569;width:24;height:2" coordorigin="7689,569" coordsize="24,2">
              <v:shape style="position:absolute;left:7689;top:569;width:24;height:2" coordorigin="7689,569" coordsize="24,0" path="m7689,569l7712,569e" filled="false" stroked="true" strokeweight=".09927pt" strokecolor="#ff0000">
                <v:path arrowok="t"/>
              </v:shape>
            </v:group>
            <v:group style="position:absolute;left:7700;top:558;width:2;height:24" coordorigin="7700,558" coordsize="2,24">
              <v:shape style="position:absolute;left:7700;top:558;width:2;height:24" coordorigin="7700,558" coordsize="0,24" path="m7700,558l7700,581e" filled="false" stroked="true" strokeweight=".098107pt" strokecolor="#ff0000">
                <v:path arrowok="t"/>
              </v:shape>
            </v:group>
            <v:group style="position:absolute;left:7689;top:569;width:24;height:2" coordorigin="7689,569" coordsize="24,2">
              <v:shape style="position:absolute;left:7689;top:569;width:24;height:2" coordorigin="7689,569" coordsize="24,0" path="m7689,569l7712,569e" filled="false" stroked="true" strokeweight=".09927pt" strokecolor="#ff0000">
                <v:path arrowok="t"/>
              </v:shape>
            </v:group>
            <v:group style="position:absolute;left:7700;top:557;width:2;height:24" coordorigin="7700,557" coordsize="2,24">
              <v:shape style="position:absolute;left:7700;top:557;width:2;height:24" coordorigin="7700,557" coordsize="0,24" path="m7700,557l7700,581e" filled="false" stroked="true" strokeweight=".098107pt" strokecolor="#ff0000">
                <v:path arrowok="t"/>
              </v:shape>
            </v:group>
            <v:group style="position:absolute;left:7689;top:568;width:24;height:2" coordorigin="7689,568" coordsize="24,2">
              <v:shape style="position:absolute;left:7689;top:568;width:24;height:2" coordorigin="7689,568" coordsize="24,0" path="m7689,568l7712,568e" filled="false" stroked="true" strokeweight=".09927pt" strokecolor="#ff0000">
                <v:path arrowok="t"/>
              </v:shape>
            </v:group>
            <v:group style="position:absolute;left:7700;top:557;width:2;height:24" coordorigin="7700,557" coordsize="2,24">
              <v:shape style="position:absolute;left:7700;top:557;width:2;height:24" coordorigin="7700,557" coordsize="0,24" path="m7700,557l7700,580e" filled="false" stroked="true" strokeweight=".098107pt" strokecolor="#ff0000">
                <v:path arrowok="t"/>
              </v:shape>
            </v:group>
            <v:group style="position:absolute;left:7689;top:568;width:24;height:2" coordorigin="7689,568" coordsize="24,2">
              <v:shape style="position:absolute;left:7689;top:568;width:24;height:2" coordorigin="7689,568" coordsize="24,0" path="m7689,568l7712,568e" filled="false" stroked="true" strokeweight=".09927pt" strokecolor="#ff0000">
                <v:path arrowok="t"/>
              </v:shape>
            </v:group>
            <v:group style="position:absolute;left:7700;top:556;width:2;height:24" coordorigin="7700,556" coordsize="2,24">
              <v:shape style="position:absolute;left:7700;top:556;width:2;height:24" coordorigin="7700,556" coordsize="0,24" path="m7700,556l7700,580e" filled="false" stroked="true" strokeweight=".098107pt" strokecolor="#ff0000">
                <v:path arrowok="t"/>
              </v:shape>
            </v:group>
            <v:group style="position:absolute;left:7689;top:567;width:24;height:2" coordorigin="7689,567" coordsize="24,2">
              <v:shape style="position:absolute;left:7689;top:567;width:24;height:2" coordorigin="7689,567" coordsize="24,0" path="m7689,567l7712,567e" filled="false" stroked="true" strokeweight=".09927pt" strokecolor="#ff0000">
                <v:path arrowok="t"/>
              </v:shape>
            </v:group>
            <v:group style="position:absolute;left:7700;top:556;width:2;height:24" coordorigin="7700,556" coordsize="2,24">
              <v:shape style="position:absolute;left:7700;top:556;width:2;height:24" coordorigin="7700,556" coordsize="0,24" path="m7700,556l7700,579e" filled="false" stroked="true" strokeweight=".098107pt" strokecolor="#ff0000">
                <v:path arrowok="t"/>
              </v:shape>
            </v:group>
            <v:group style="position:absolute;left:7689;top:567;width:24;height:2" coordorigin="7689,567" coordsize="24,2">
              <v:shape style="position:absolute;left:7689;top:567;width:24;height:2" coordorigin="7689,567" coordsize="24,0" path="m7689,567l7712,567e" filled="false" stroked="true" strokeweight=".09927pt" strokecolor="#ff0000">
                <v:path arrowok="t"/>
              </v:shape>
            </v:group>
            <v:group style="position:absolute;left:7700;top:555;width:2;height:24" coordorigin="7700,555" coordsize="2,24">
              <v:shape style="position:absolute;left:7700;top:555;width:2;height:24" coordorigin="7700,555" coordsize="0,24" path="m7700,555l7700,579e" filled="false" stroked="true" strokeweight=".098107pt" strokecolor="#ff0000">
                <v:path arrowok="t"/>
              </v:shape>
            </v:group>
            <v:group style="position:absolute;left:7689;top:566;width:24;height:2" coordorigin="7689,566" coordsize="24,2">
              <v:shape style="position:absolute;left:7689;top:566;width:24;height:2" coordorigin="7689,566" coordsize="24,0" path="m7689,566l7712,566e" filled="false" stroked="true" strokeweight=".09927pt" strokecolor="#ff0000">
                <v:path arrowok="t"/>
              </v:shape>
            </v:group>
            <v:group style="position:absolute;left:7700;top:554;width:2;height:24" coordorigin="7700,554" coordsize="2,24">
              <v:shape style="position:absolute;left:7700;top:554;width:2;height:24" coordorigin="7700,554" coordsize="0,24" path="m7700,554l7700,578e" filled="false" stroked="true" strokeweight=".098107pt" strokecolor="#ff0000">
                <v:path arrowok="t"/>
              </v:shape>
            </v:group>
            <v:group style="position:absolute;left:7689;top:565;width:24;height:2" coordorigin="7689,565" coordsize="24,2">
              <v:shape style="position:absolute;left:7689;top:565;width:24;height:2" coordorigin="7689,565" coordsize="24,0" path="m7689,565l7712,565e" filled="false" stroked="true" strokeweight=".09927pt" strokecolor="#ff0000">
                <v:path arrowok="t"/>
              </v:shape>
            </v:group>
            <v:group style="position:absolute;left:7700;top:554;width:2;height:24" coordorigin="7700,554" coordsize="2,24">
              <v:shape style="position:absolute;left:7700;top:554;width:2;height:24" coordorigin="7700,554" coordsize="0,24" path="m7700,554l7700,577e" filled="false" stroked="true" strokeweight=".098107pt" strokecolor="#ff0000">
                <v:path arrowok="t"/>
              </v:shape>
            </v:group>
            <v:group style="position:absolute;left:7689;top:565;width:24;height:2" coordorigin="7689,565" coordsize="24,2">
              <v:shape style="position:absolute;left:7689;top:565;width:24;height:2" coordorigin="7689,565" coordsize="24,0" path="m7689,565l7712,565e" filled="false" stroked="true" strokeweight=".09927pt" strokecolor="#ff0000">
                <v:path arrowok="t"/>
              </v:shape>
            </v:group>
            <v:group style="position:absolute;left:7700;top:553;width:2;height:24" coordorigin="7700,553" coordsize="2,24">
              <v:shape style="position:absolute;left:7700;top:553;width:2;height:24" coordorigin="7700,553" coordsize="0,24" path="m7700,553l7700,577e" filled="false" stroked="true" strokeweight=".098107pt" strokecolor="#ff0000">
                <v:path arrowok="t"/>
              </v:shape>
            </v:group>
            <v:group style="position:absolute;left:7689;top:564;width:24;height:2" coordorigin="7689,564" coordsize="24,2">
              <v:shape style="position:absolute;left:7689;top:564;width:24;height:2" coordorigin="7689,564" coordsize="24,0" path="m7689,564l7712,564e" filled="false" stroked="true" strokeweight=".09927pt" strokecolor="#ff0000">
                <v:path arrowok="t"/>
              </v:shape>
            </v:group>
            <v:group style="position:absolute;left:7700;top:553;width:2;height:24" coordorigin="7700,553" coordsize="2,24">
              <v:shape style="position:absolute;left:7700;top:553;width:2;height:24" coordorigin="7700,553" coordsize="0,24" path="m7700,553l7700,576e" filled="false" stroked="true" strokeweight=".098107pt" strokecolor="#ff0000">
                <v:path arrowok="t"/>
              </v:shape>
            </v:group>
            <v:group style="position:absolute;left:7689;top:564;width:24;height:2" coordorigin="7689,564" coordsize="24,2">
              <v:shape style="position:absolute;left:7689;top:564;width:24;height:2" coordorigin="7689,564" coordsize="24,0" path="m7689,564l7712,564e" filled="false" stroked="true" strokeweight=".09927pt" strokecolor="#ff0000">
                <v:path arrowok="t"/>
              </v:shape>
            </v:group>
            <v:group style="position:absolute;left:7700;top:552;width:2;height:24" coordorigin="7700,552" coordsize="2,24">
              <v:shape style="position:absolute;left:7700;top:552;width:2;height:24" coordorigin="7700,552" coordsize="0,24" path="m7700,552l7700,576e" filled="false" stroked="true" strokeweight=".098107pt" strokecolor="#ff0000">
                <v:path arrowok="t"/>
              </v:shape>
            </v:group>
            <v:group style="position:absolute;left:7689;top:564;width:24;height:2" coordorigin="7689,564" coordsize="24,2">
              <v:shape style="position:absolute;left:7689;top:564;width:24;height:2" coordorigin="7689,564" coordsize="24,0" path="m7689,564l7712,564e" filled="false" stroked="true" strokeweight=".09927pt" strokecolor="#ff0000">
                <v:path arrowok="t"/>
              </v:shape>
            </v:group>
            <v:group style="position:absolute;left:7700;top:552;width:2;height:24" coordorigin="7700,552" coordsize="2,24">
              <v:shape style="position:absolute;left:7700;top:552;width:2;height:24" coordorigin="7700,552" coordsize="0,24" path="m7700,552l7700,576e" filled="false" stroked="true" strokeweight=".098107pt" strokecolor="#ff0000">
                <v:path arrowok="t"/>
              </v:shape>
            </v:group>
            <v:group style="position:absolute;left:7689;top:563;width:24;height:2" coordorigin="7689,563" coordsize="24,2">
              <v:shape style="position:absolute;left:7689;top:563;width:24;height:2" coordorigin="7689,563" coordsize="24,0" path="m7689,563l7712,563e" filled="false" stroked="true" strokeweight=".09927pt" strokecolor="#ff0000">
                <v:path arrowok="t"/>
              </v:shape>
            </v:group>
            <v:group style="position:absolute;left:7700;top:552;width:2;height:24" coordorigin="7700,552" coordsize="2,24">
              <v:shape style="position:absolute;left:7700;top:552;width:2;height:24" coordorigin="7700,552" coordsize="0,24" path="m7700,552l7700,575e" filled="false" stroked="true" strokeweight=".098107pt" strokecolor="#ff0000">
                <v:path arrowok="t"/>
              </v:shape>
            </v:group>
            <v:group style="position:absolute;left:7689;top:563;width:24;height:2" coordorigin="7689,563" coordsize="24,2">
              <v:shape style="position:absolute;left:7689;top:563;width:24;height:2" coordorigin="7689,563" coordsize="24,0" path="m7689,563l7712,563e" filled="false" stroked="true" strokeweight=".09927pt" strokecolor="#ff0000">
                <v:path arrowok="t"/>
              </v:shape>
            </v:group>
            <v:group style="position:absolute;left:7700;top:551;width:2;height:24" coordorigin="7700,551" coordsize="2,24">
              <v:shape style="position:absolute;left:7700;top:551;width:2;height:24" coordorigin="7700,551" coordsize="0,24" path="m7700,551l7700,575e" filled="false" stroked="true" strokeweight=".098107pt" strokecolor="#ff0000">
                <v:path arrowok="t"/>
              </v:shape>
            </v:group>
            <v:group style="position:absolute;left:7689;top:563;width:24;height:2" coordorigin="7689,563" coordsize="24,2">
              <v:shape style="position:absolute;left:7689;top:563;width:24;height:2" coordorigin="7689,563" coordsize="24,0" path="m7689,563l7712,563e" filled="false" stroked="true" strokeweight=".09927pt" strokecolor="#ff0000">
                <v:path arrowok="t"/>
              </v:shape>
            </v:group>
            <v:group style="position:absolute;left:7700;top:551;width:2;height:24" coordorigin="7700,551" coordsize="2,24">
              <v:shape style="position:absolute;left:7700;top:551;width:2;height:24" coordorigin="7700,551" coordsize="0,24" path="m7700,551l7700,575e" filled="false" stroked="true" strokeweight=".098107pt" strokecolor="#ff0000">
                <v:path arrowok="t"/>
              </v:shape>
            </v:group>
            <v:group style="position:absolute;left:7689;top:563;width:24;height:2" coordorigin="7689,563" coordsize="24,2">
              <v:shape style="position:absolute;left:7689;top:563;width:24;height:2" coordorigin="7689,563" coordsize="24,0" path="m7689,563l7712,563e" filled="false" stroked="true" strokeweight=".09927pt" strokecolor="#ff0000">
                <v:path arrowok="t"/>
              </v:shape>
            </v:group>
            <v:group style="position:absolute;left:7700;top:551;width:2;height:24" coordorigin="7700,551" coordsize="2,24">
              <v:shape style="position:absolute;left:7700;top:551;width:2;height:24" coordorigin="7700,551" coordsize="0,24" path="m7700,551l7700,574e" filled="false" stroked="true" strokeweight=".098107pt" strokecolor="#ff0000">
                <v:path arrowok="t"/>
              </v:shape>
            </v:group>
            <v:group style="position:absolute;left:7689;top:562;width:24;height:2" coordorigin="7689,562" coordsize="24,2">
              <v:shape style="position:absolute;left:7689;top:562;width:24;height:2" coordorigin="7689,562" coordsize="24,0" path="m7689,562l7712,562e" filled="false" stroked="true" strokeweight=".09927pt" strokecolor="#ff0000">
                <v:path arrowok="t"/>
              </v:shape>
            </v:group>
            <v:group style="position:absolute;left:7700;top:550;width:2;height:24" coordorigin="7700,550" coordsize="2,24">
              <v:shape style="position:absolute;left:7700;top:550;width:2;height:24" coordorigin="7700,550" coordsize="0,24" path="m7700,550l7700,574e" filled="false" stroked="true" strokeweight=".098107pt" strokecolor="#ff0000">
                <v:path arrowok="t"/>
              </v:shape>
            </v:group>
            <v:group style="position:absolute;left:7689;top:562;width:24;height:2" coordorigin="7689,562" coordsize="24,2">
              <v:shape style="position:absolute;left:7689;top:562;width:24;height:2" coordorigin="7689,562" coordsize="24,0" path="m7689,562l7712,562e" filled="false" stroked="true" strokeweight=".09927pt" strokecolor="#ff0000">
                <v:path arrowok="t"/>
              </v:shape>
            </v:group>
            <v:group style="position:absolute;left:7700;top:550;width:2;height:24" coordorigin="7700,550" coordsize="2,24">
              <v:shape style="position:absolute;left:7700;top:550;width:2;height:24" coordorigin="7700,550" coordsize="0,24" path="m7700,550l7700,574e" filled="false" stroked="true" strokeweight=".098107pt" strokecolor="#ff0000">
                <v:path arrowok="t"/>
              </v:shape>
            </v:group>
            <v:group style="position:absolute;left:7689;top:562;width:24;height:2" coordorigin="7689,562" coordsize="24,2">
              <v:shape style="position:absolute;left:7689;top:562;width:24;height:2" coordorigin="7689,562" coordsize="24,0" path="m7689,562l7712,562e" filled="false" stroked="true" strokeweight=".09927pt" strokecolor="#ff0000">
                <v:path arrowok="t"/>
              </v:shape>
            </v:group>
            <v:group style="position:absolute;left:7700;top:550;width:2;height:24" coordorigin="7700,550" coordsize="2,24">
              <v:shape style="position:absolute;left:7700;top:550;width:2;height:24" coordorigin="7700,550" coordsize="0,24" path="m7700,550l7700,573e" filled="false" stroked="true" strokeweight=".098107pt" strokecolor="#ff0000">
                <v:path arrowok="t"/>
              </v:shape>
            </v:group>
            <v:group style="position:absolute;left:7689;top:561;width:24;height:2" coordorigin="7689,561" coordsize="24,2">
              <v:shape style="position:absolute;left:7689;top:561;width:24;height:2" coordorigin="7689,561" coordsize="24,0" path="m7689,561l7712,561e" filled="false" stroked="true" strokeweight=".09927pt" strokecolor="#ff0000">
                <v:path arrowok="t"/>
              </v:shape>
            </v:group>
            <v:group style="position:absolute;left:7700;top:549;width:2;height:24" coordorigin="7700,549" coordsize="2,24">
              <v:shape style="position:absolute;left:7700;top:549;width:2;height:24" coordorigin="7700,549" coordsize="0,24" path="m7700,549l7700,573e" filled="false" stroked="true" strokeweight=".098107pt" strokecolor="#ff0000">
                <v:path arrowok="t"/>
              </v:shape>
            </v:group>
            <v:group style="position:absolute;left:7689;top:561;width:24;height:2" coordorigin="7689,561" coordsize="24,2">
              <v:shape style="position:absolute;left:7689;top:561;width:24;height:2" coordorigin="7689,561" coordsize="24,0" path="m7689,561l7712,561e" filled="false" stroked="true" strokeweight=".09927pt" strokecolor="#ff0000">
                <v:path arrowok="t"/>
              </v:shape>
            </v:group>
            <v:group style="position:absolute;left:7700;top:549;width:2;height:24" coordorigin="7700,549" coordsize="2,24">
              <v:shape style="position:absolute;left:7700;top:549;width:2;height:24" coordorigin="7700,549" coordsize="0,24" path="m7700,549l7700,573e" filled="false" stroked="true" strokeweight=".098107pt" strokecolor="#ff0000">
                <v:path arrowok="t"/>
              </v:shape>
            </v:group>
            <v:group style="position:absolute;left:7689;top:561;width:24;height:2" coordorigin="7689,561" coordsize="24,2">
              <v:shape style="position:absolute;left:7689;top:561;width:24;height:2" coordorigin="7689,561" coordsize="24,0" path="m7689,561l7712,561e" filled="false" stroked="true" strokeweight=".09927pt" strokecolor="#ff0000">
                <v:path arrowok="t"/>
              </v:shape>
            </v:group>
            <v:group style="position:absolute;left:7700;top:549;width:2;height:24" coordorigin="7700,549" coordsize="2,24">
              <v:shape style="position:absolute;left:7700;top:549;width:2;height:24" coordorigin="7700,549" coordsize="0,24" path="m7700,549l7700,572e" filled="false" stroked="true" strokeweight=".098107pt" strokecolor="#ff0000">
                <v:path arrowok="t"/>
              </v:shape>
            </v:group>
            <v:group style="position:absolute;left:7689;top:560;width:24;height:2" coordorigin="7689,560" coordsize="24,2">
              <v:shape style="position:absolute;left:7689;top:560;width:24;height:2" coordorigin="7689,560" coordsize="24,0" path="m7689,560l7712,560e" filled="false" stroked="true" strokeweight=".09927pt" strokecolor="#ff0000">
                <v:path arrowok="t"/>
              </v:shape>
            </v:group>
            <v:group style="position:absolute;left:7700;top:548;width:2;height:24" coordorigin="7700,548" coordsize="2,24">
              <v:shape style="position:absolute;left:7700;top:548;width:2;height:24" coordorigin="7700,548" coordsize="0,24" path="m7700,548l7700,572e" filled="false" stroked="true" strokeweight=".098107pt" strokecolor="#ff0000">
                <v:path arrowok="t"/>
              </v:shape>
            </v:group>
            <v:group style="position:absolute;left:7689;top:560;width:24;height:2" coordorigin="7689,560" coordsize="24,2">
              <v:shape style="position:absolute;left:7689;top:560;width:24;height:2" coordorigin="7689,560" coordsize="24,0" path="m7689,560l7712,560e" filled="false" stroked="true" strokeweight=".09927pt" strokecolor="#ff0000">
                <v:path arrowok="t"/>
              </v:shape>
            </v:group>
            <v:group style="position:absolute;left:7700;top:548;width:2;height:24" coordorigin="7700,548" coordsize="2,24">
              <v:shape style="position:absolute;left:7700;top:548;width:2;height:24" coordorigin="7700,548" coordsize="0,24" path="m7700,548l7700,571e" filled="false" stroked="true" strokeweight=".098107pt" strokecolor="#ff0000">
                <v:path arrowok="t"/>
              </v:shape>
            </v:group>
            <v:group style="position:absolute;left:7689;top:559;width:24;height:2" coordorigin="7689,559" coordsize="24,2">
              <v:shape style="position:absolute;left:7689;top:559;width:24;height:2" coordorigin="7689,559" coordsize="24,0" path="m7689,559l7712,559e" filled="false" stroked="true" strokeweight=".09927pt" strokecolor="#ff0000">
                <v:path arrowok="t"/>
              </v:shape>
            </v:group>
            <v:group style="position:absolute;left:7700;top:547;width:2;height:24" coordorigin="7700,547" coordsize="2,24">
              <v:shape style="position:absolute;left:7700;top:547;width:2;height:24" coordorigin="7700,547" coordsize="0,24" path="m7700,547l7700,571e" filled="false" stroked="true" strokeweight=".098107pt" strokecolor="#ff0000">
                <v:path arrowok="t"/>
              </v:shape>
            </v:group>
            <v:group style="position:absolute;left:7689;top:559;width:24;height:2" coordorigin="7689,559" coordsize="24,2">
              <v:shape style="position:absolute;left:7689;top:559;width:24;height:2" coordorigin="7689,559" coordsize="24,0" path="m7689,559l7712,559e" filled="false" stroked="true" strokeweight=".09927pt" strokecolor="#ff0000">
                <v:path arrowok="t"/>
              </v:shape>
            </v:group>
            <v:group style="position:absolute;left:7700;top:547;width:2;height:24" coordorigin="7700,547" coordsize="2,24">
              <v:shape style="position:absolute;left:7700;top:547;width:2;height:24" coordorigin="7700,547" coordsize="0,24" path="m7700,547l7700,571e" filled="false" stroked="true" strokeweight=".098107pt" strokecolor="#ff0000">
                <v:path arrowok="t"/>
              </v:shape>
            </v:group>
            <v:group style="position:absolute;left:7689;top:558;width:24;height:2" coordorigin="7689,558" coordsize="24,2">
              <v:shape style="position:absolute;left:7689;top:558;width:24;height:2" coordorigin="7689,558" coordsize="24,0" path="m7689,558l7712,558e" filled="false" stroked="true" strokeweight=".09927pt" strokecolor="#ff0000">
                <v:path arrowok="t"/>
              </v:shape>
            </v:group>
            <v:group style="position:absolute;left:7700;top:546;width:2;height:24" coordorigin="7700,546" coordsize="2,24">
              <v:shape style="position:absolute;left:7700;top:546;width:2;height:24" coordorigin="7700,546" coordsize="0,24" path="m7700,546l7700,570e" filled="false" stroked="true" strokeweight=".098107pt" strokecolor="#ff0000">
                <v:path arrowok="t"/>
              </v:shape>
            </v:group>
            <v:group style="position:absolute;left:7689;top:558;width:24;height:2" coordorigin="7689,558" coordsize="24,2">
              <v:shape style="position:absolute;left:7689;top:558;width:24;height:2" coordorigin="7689,558" coordsize="24,0" path="m7689,558l7712,558e" filled="false" stroked="true" strokeweight=".09927pt" strokecolor="#ff0000">
                <v:path arrowok="t"/>
              </v:shape>
            </v:group>
            <v:group style="position:absolute;left:7700;top:546;width:2;height:24" coordorigin="7700,546" coordsize="2,24">
              <v:shape style="position:absolute;left:7700;top:546;width:2;height:24" coordorigin="7700,546" coordsize="0,24" path="m7700,546l7700,570e" filled="false" stroked="true" strokeweight=".098107pt" strokecolor="#ff0000">
                <v:path arrowok="t"/>
              </v:shape>
            </v:group>
            <v:group style="position:absolute;left:7689;top:558;width:24;height:2" coordorigin="7689,558" coordsize="24,2">
              <v:shape style="position:absolute;left:7689;top:558;width:24;height:2" coordorigin="7689,558" coordsize="24,0" path="m7689,558l7712,558e" filled="false" stroked="true" strokeweight=".09927pt" strokecolor="#ff0000">
                <v:path arrowok="t"/>
              </v:shape>
            </v:group>
            <v:group style="position:absolute;left:7700;top:546;width:2;height:24" coordorigin="7700,546" coordsize="2,24">
              <v:shape style="position:absolute;left:7700;top:546;width:2;height:24" coordorigin="7700,546" coordsize="0,24" path="m7700,546l7700,569e" filled="false" stroked="true" strokeweight=".098107pt" strokecolor="#ff0000">
                <v:path arrowok="t"/>
              </v:shape>
            </v:group>
            <v:group style="position:absolute;left:7689;top:557;width:24;height:2" coordorigin="7689,557" coordsize="24,2">
              <v:shape style="position:absolute;left:7689;top:557;width:24;height:2" coordorigin="7689,557" coordsize="24,0" path="m7689,557l7712,557e" filled="false" stroked="true" strokeweight=".09927pt" strokecolor="#ff0000">
                <v:path arrowok="t"/>
              </v:shape>
            </v:group>
            <v:group style="position:absolute;left:7700;top:545;width:2;height:24" coordorigin="7700,545" coordsize="2,24">
              <v:shape style="position:absolute;left:7700;top:545;width:2;height:24" coordorigin="7700,545" coordsize="0,24" path="m7700,545l7700,569e" filled="false" stroked="true" strokeweight=".098107pt" strokecolor="#ff0000">
                <v:path arrowok="t"/>
              </v:shape>
            </v:group>
            <v:group style="position:absolute;left:7689;top:557;width:24;height:2" coordorigin="7689,557" coordsize="24,2">
              <v:shape style="position:absolute;left:7689;top:557;width:24;height:2" coordorigin="7689,557" coordsize="24,0" path="m7689,557l7712,557e" filled="false" stroked="true" strokeweight=".09927pt" strokecolor="#ff0000">
                <v:path arrowok="t"/>
              </v:shape>
            </v:group>
            <v:group style="position:absolute;left:7700;top:545;width:2;height:24" coordorigin="7700,545" coordsize="2,24">
              <v:shape style="position:absolute;left:7700;top:545;width:2;height:24" coordorigin="7700,545" coordsize="0,24" path="m7700,545l7700,569e" filled="false" stroked="true" strokeweight=".098107pt" strokecolor="#ff0000">
                <v:path arrowok="t"/>
              </v:shape>
            </v:group>
            <v:group style="position:absolute;left:7689;top:557;width:24;height:2" coordorigin="7689,557" coordsize="24,2">
              <v:shape style="position:absolute;left:7689;top:557;width:24;height:2" coordorigin="7689,557" coordsize="24,0" path="m7689,557l7712,557e" filled="false" stroked="true" strokeweight=".09927pt" strokecolor="#ff0000">
                <v:path arrowok="t"/>
              </v:shape>
            </v:group>
            <v:group style="position:absolute;left:7700;top:545;width:2;height:24" coordorigin="7700,545" coordsize="2,24">
              <v:shape style="position:absolute;left:7700;top:545;width:2;height:24" coordorigin="7700,545" coordsize="0,24" path="m7700,545l7700,568e" filled="false" stroked="true" strokeweight=".098107pt" strokecolor="#ff0000">
                <v:path arrowok="t"/>
              </v:shape>
            </v:group>
            <v:group style="position:absolute;left:7689;top:556;width:24;height:2" coordorigin="7689,556" coordsize="24,2">
              <v:shape style="position:absolute;left:7689;top:556;width:24;height:2" coordorigin="7689,556" coordsize="24,0" path="m7689,556l7712,556e" filled="false" stroked="true" strokeweight=".09927pt" strokecolor="#ff0000">
                <v:path arrowok="t"/>
              </v:shape>
            </v:group>
            <v:group style="position:absolute;left:7700;top:544;width:2;height:24" coordorigin="7700,544" coordsize="2,24">
              <v:shape style="position:absolute;left:7700;top:544;width:2;height:24" coordorigin="7700,544" coordsize="0,24" path="m7700,544l7700,568e" filled="false" stroked="true" strokeweight=".098107pt" strokecolor="#ff0000">
                <v:path arrowok="t"/>
              </v:shape>
            </v:group>
            <v:group style="position:absolute;left:7689;top:556;width:24;height:2" coordorigin="7689,556" coordsize="24,2">
              <v:shape style="position:absolute;left:7689;top:556;width:24;height:2" coordorigin="7689,556" coordsize="24,0" path="m7689,556l7712,556e" filled="false" stroked="true" strokeweight=".09927pt" strokecolor="#ff0000">
                <v:path arrowok="t"/>
              </v:shape>
            </v:group>
            <v:group style="position:absolute;left:7700;top:544;width:2;height:24" coordorigin="7700,544" coordsize="2,24">
              <v:shape style="position:absolute;left:7700;top:544;width:2;height:24" coordorigin="7700,544" coordsize="0,24" path="m7700,544l7700,567e" filled="false" stroked="true" strokeweight=".098107pt" strokecolor="#ff0000">
                <v:path arrowok="t"/>
              </v:shape>
            </v:group>
            <v:group style="position:absolute;left:7689;top:555;width:24;height:2" coordorigin="7689,555" coordsize="24,2">
              <v:shape style="position:absolute;left:7689;top:555;width:24;height:2" coordorigin="7689,555" coordsize="24,0" path="m7689,555l7712,555e" filled="false" stroked="true" strokeweight=".09927pt" strokecolor="#ff0000">
                <v:path arrowok="t"/>
              </v:shape>
            </v:group>
            <v:group style="position:absolute;left:7700;top:543;width:2;height:24" coordorigin="7700,543" coordsize="2,24">
              <v:shape style="position:absolute;left:7700;top:543;width:2;height:24" coordorigin="7700,543" coordsize="0,24" path="m7700,543l7700,567e" filled="false" stroked="true" strokeweight=".098107pt" strokecolor="#ff0000">
                <v:path arrowok="t"/>
              </v:shape>
            </v:group>
            <v:group style="position:absolute;left:7689;top:555;width:24;height:2" coordorigin="7689,555" coordsize="24,2">
              <v:shape style="position:absolute;left:7689;top:555;width:24;height:2" coordorigin="7689,555" coordsize="24,0" path="m7689,555l7712,555e" filled="false" stroked="true" strokeweight=".09927pt" strokecolor="#ff0000">
                <v:path arrowok="t"/>
              </v:shape>
            </v:group>
            <v:group style="position:absolute;left:7700;top:543;width:2;height:24" coordorigin="7700,543" coordsize="2,24">
              <v:shape style="position:absolute;left:7700;top:543;width:2;height:24" coordorigin="7700,543" coordsize="0,24" path="m7700,543l7700,566e" filled="false" stroked="true" strokeweight=".098107pt" strokecolor="#ff0000">
                <v:path arrowok="t"/>
              </v:shape>
            </v:group>
            <v:group style="position:absolute;left:7689;top:554;width:24;height:2" coordorigin="7689,554" coordsize="24,2">
              <v:shape style="position:absolute;left:7689;top:554;width:24;height:2" coordorigin="7689,554" coordsize="24,0" path="m7689,554l7712,554e" filled="false" stroked="true" strokeweight=".09927pt" strokecolor="#ff0000">
                <v:path arrowok="t"/>
              </v:shape>
            </v:group>
            <v:group style="position:absolute;left:7700;top:542;width:2;height:24" coordorigin="7700,542" coordsize="2,24">
              <v:shape style="position:absolute;left:7700;top:542;width:2;height:24" coordorigin="7700,542" coordsize="0,24" path="m7700,542l7700,566e" filled="false" stroked="true" strokeweight=".098107pt" strokecolor="#ff0000">
                <v:path arrowok="t"/>
              </v:shape>
            </v:group>
            <v:group style="position:absolute;left:7689;top:554;width:24;height:2" coordorigin="7689,554" coordsize="24,2">
              <v:shape style="position:absolute;left:7689;top:554;width:24;height:2" coordorigin="7689,554" coordsize="24,0" path="m7689,554l7712,554e" filled="false" stroked="true" strokeweight=".09927pt" strokecolor="#ff0000">
                <v:path arrowok="t"/>
              </v:shape>
            </v:group>
            <v:group style="position:absolute;left:7700;top:542;width:2;height:24" coordorigin="7700,542" coordsize="2,24">
              <v:shape style="position:absolute;left:7700;top:542;width:2;height:24" coordorigin="7700,542" coordsize="0,24" path="m7700,542l7700,565e" filled="false" stroked="true" strokeweight=".098107pt" strokecolor="#ff0000">
                <v:path arrowok="t"/>
              </v:shape>
            </v:group>
            <v:group style="position:absolute;left:7689;top:553;width:24;height:2" coordorigin="7689,553" coordsize="24,2">
              <v:shape style="position:absolute;left:7689;top:553;width:24;height:2" coordorigin="7689,553" coordsize="24,0" path="m7689,553l7712,553e" filled="false" stroked="true" strokeweight=".09927pt" strokecolor="#ff0000">
                <v:path arrowok="t"/>
              </v:shape>
            </v:group>
            <v:group style="position:absolute;left:7700;top:541;width:2;height:24" coordorigin="7700,541" coordsize="2,24">
              <v:shape style="position:absolute;left:7700;top:541;width:2;height:24" coordorigin="7700,541" coordsize="0,24" path="m7700,541l7700,565e" filled="false" stroked="true" strokeweight=".098107pt" strokecolor="#ff0000">
                <v:path arrowok="t"/>
              </v:shape>
            </v:group>
            <v:group style="position:absolute;left:7689;top:553;width:24;height:2" coordorigin="7689,553" coordsize="24,2">
              <v:shape style="position:absolute;left:7689;top:553;width:24;height:2" coordorigin="7689,553" coordsize="24,0" path="m7689,553l7712,553e" filled="false" stroked="true" strokeweight=".09927pt" strokecolor="#ff0000">
                <v:path arrowok="t"/>
              </v:shape>
            </v:group>
            <v:group style="position:absolute;left:7700;top:541;width:2;height:24" coordorigin="7700,541" coordsize="2,24">
              <v:shape style="position:absolute;left:7700;top:541;width:2;height:24" coordorigin="7700,541" coordsize="0,24" path="m7700,541l7700,565e" filled="false" stroked="true" strokeweight=".098107pt" strokecolor="#ff0000">
                <v:path arrowok="t"/>
              </v:shape>
            </v:group>
            <v:group style="position:absolute;left:7689;top:553;width:24;height:2" coordorigin="7689,553" coordsize="24,2">
              <v:shape style="position:absolute;left:7689;top:553;width:24;height:2" coordorigin="7689,553" coordsize="24,0" path="m7689,553l7712,553e" filled="false" stroked="true" strokeweight=".09927pt" strokecolor="#ff0000">
                <v:path arrowok="t"/>
              </v:shape>
            </v:group>
            <v:group style="position:absolute;left:7700;top:541;width:2;height:24" coordorigin="7700,541" coordsize="2,24">
              <v:shape style="position:absolute;left:7700;top:541;width:2;height:24" coordorigin="7700,541" coordsize="0,24" path="m7700,541l7700,564e" filled="false" stroked="true" strokeweight=".098107pt" strokecolor="#ff0000">
                <v:path arrowok="t"/>
              </v:shape>
            </v:group>
            <v:group style="position:absolute;left:7689;top:552;width:24;height:2" coordorigin="7689,552" coordsize="24,2">
              <v:shape style="position:absolute;left:7689;top:552;width:24;height:2" coordorigin="7689,552" coordsize="24,0" path="m7689,552l7712,552e" filled="false" stroked="true" strokeweight=".09927pt" strokecolor="#ff0000">
                <v:path arrowok="t"/>
              </v:shape>
            </v:group>
            <v:group style="position:absolute;left:7700;top:540;width:2;height:24" coordorigin="7700,540" coordsize="2,24">
              <v:shape style="position:absolute;left:7700;top:540;width:2;height:24" coordorigin="7700,540" coordsize="0,24" path="m7700,540l7700,564e" filled="false" stroked="true" strokeweight=".098107pt" strokecolor="#ff0000">
                <v:path arrowok="t"/>
              </v:shape>
            </v:group>
            <v:group style="position:absolute;left:7689;top:552;width:24;height:2" coordorigin="7689,552" coordsize="24,2">
              <v:shape style="position:absolute;left:7689;top:552;width:24;height:2" coordorigin="7689,552" coordsize="24,0" path="m7689,552l7712,552e" filled="false" stroked="true" strokeweight=".09927pt" strokecolor="#ff0000">
                <v:path arrowok="t"/>
              </v:shape>
            </v:group>
            <v:group style="position:absolute;left:7700;top:540;width:2;height:24" coordorigin="7700,540" coordsize="2,24">
              <v:shape style="position:absolute;left:7700;top:540;width:2;height:24" coordorigin="7700,540" coordsize="0,24" path="m7700,540l7700,564e" filled="false" stroked="true" strokeweight=".098107pt" strokecolor="#ff0000">
                <v:path arrowok="t"/>
              </v:shape>
            </v:group>
            <v:group style="position:absolute;left:7689;top:551;width:24;height:2" coordorigin="7689,551" coordsize="24,2">
              <v:shape style="position:absolute;left:7689;top:551;width:24;height:2" coordorigin="7689,551" coordsize="24,0" path="m7689,551l7712,551e" filled="false" stroked="true" strokeweight=".09927pt" strokecolor="#ff0000">
                <v:path arrowok="t"/>
              </v:shape>
            </v:group>
            <v:group style="position:absolute;left:7700;top:539;width:2;height:24" coordorigin="7700,539" coordsize="2,24">
              <v:shape style="position:absolute;left:7700;top:539;width:2;height:24" coordorigin="7700,539" coordsize="0,24" path="m7700,539l7700,563e" filled="false" stroked="true" strokeweight=".098107pt" strokecolor="#ff0000">
                <v:path arrowok="t"/>
              </v:shape>
            </v:group>
            <v:group style="position:absolute;left:7689;top:551;width:24;height:2" coordorigin="7689,551" coordsize="24,2">
              <v:shape style="position:absolute;left:7689;top:551;width:24;height:2" coordorigin="7689,551" coordsize="24,0" path="m7689,551l7712,551e" filled="false" stroked="true" strokeweight=".09927pt" strokecolor="#ff0000">
                <v:path arrowok="t"/>
              </v:shape>
            </v:group>
            <v:group style="position:absolute;left:7700;top:539;width:2;height:24" coordorigin="7700,539" coordsize="2,24">
              <v:shape style="position:absolute;left:7700;top:539;width:2;height:24" coordorigin="7700,539" coordsize="0,24" path="m7700,539l7700,563e" filled="false" stroked="true" strokeweight=".098107pt" strokecolor="#ff0000">
                <v:path arrowok="t"/>
              </v:shape>
            </v:group>
            <v:group style="position:absolute;left:7689;top:551;width:24;height:2" coordorigin="7689,551" coordsize="24,2">
              <v:shape style="position:absolute;left:7689;top:551;width:24;height:2" coordorigin="7689,551" coordsize="24,0" path="m7689,551l7712,551e" filled="false" stroked="true" strokeweight=".09927pt" strokecolor="#ff0000">
                <v:path arrowok="t"/>
              </v:shape>
            </v:group>
            <v:group style="position:absolute;left:7700;top:539;width:2;height:24" coordorigin="7700,539" coordsize="2,24">
              <v:shape style="position:absolute;left:7700;top:539;width:2;height:24" coordorigin="7700,539" coordsize="0,24" path="m7700,539l7700,563e" filled="false" stroked="true" strokeweight=".098107pt" strokecolor="#ff0000">
                <v:path arrowok="t"/>
              </v:shape>
            </v:group>
            <v:group style="position:absolute;left:7689;top:550;width:24;height:2" coordorigin="7689,550" coordsize="24,2">
              <v:shape style="position:absolute;left:7689;top:550;width:24;height:2" coordorigin="7689,550" coordsize="24,0" path="m7689,550l7712,550e" filled="false" stroked="true" strokeweight=".09927pt" strokecolor="#ff0000">
                <v:path arrowok="t"/>
              </v:shape>
            </v:group>
            <v:group style="position:absolute;left:7700;top:538;width:2;height:24" coordorigin="7700,538" coordsize="2,24">
              <v:shape style="position:absolute;left:7700;top:538;width:2;height:24" coordorigin="7700,538" coordsize="0,24" path="m7700,538l7700,562e" filled="false" stroked="true" strokeweight=".098107pt" strokecolor="#ff0000">
                <v:path arrowok="t"/>
              </v:shape>
            </v:group>
            <v:group style="position:absolute;left:7689;top:550;width:24;height:2" coordorigin="7689,550" coordsize="24,2">
              <v:shape style="position:absolute;left:7689;top:550;width:24;height:2" coordorigin="7689,550" coordsize="24,0" path="m7689,550l7712,550e" filled="false" stroked="true" strokeweight=".09927pt" strokecolor="#ff0000">
                <v:path arrowok="t"/>
              </v:shape>
            </v:group>
            <v:group style="position:absolute;left:7700;top:538;width:2;height:24" coordorigin="7700,538" coordsize="2,24">
              <v:shape style="position:absolute;left:7700;top:538;width:2;height:24" coordorigin="7700,538" coordsize="0,24" path="m7700,538l7700,562e" filled="false" stroked="true" strokeweight=".098107pt" strokecolor="#ff0000">
                <v:path arrowok="t"/>
              </v:shape>
            </v:group>
            <v:group style="position:absolute;left:7689;top:549;width:24;height:2" coordorigin="7689,549" coordsize="24,2">
              <v:shape style="position:absolute;left:7689;top:549;width:24;height:2" coordorigin="7689,549" coordsize="24,0" path="m7689,549l7712,549e" filled="false" stroked="true" strokeweight=".09927pt" strokecolor="#ff0000">
                <v:path arrowok="t"/>
              </v:shape>
            </v:group>
            <v:group style="position:absolute;left:7700;top:537;width:2;height:24" coordorigin="7700,537" coordsize="2,24">
              <v:shape style="position:absolute;left:7700;top:537;width:2;height:24" coordorigin="7700,537" coordsize="0,24" path="m7700,537l7700,561e" filled="false" stroked="true" strokeweight=".098107pt" strokecolor="#ff0000">
                <v:path arrowok="t"/>
              </v:shape>
            </v:group>
            <v:group style="position:absolute;left:7689;top:549;width:24;height:2" coordorigin="7689,549" coordsize="24,2">
              <v:shape style="position:absolute;left:7689;top:549;width:24;height:2" coordorigin="7689,549" coordsize="24,0" path="m7689,549l7712,549e" filled="false" stroked="true" strokeweight=".09927pt" strokecolor="#ff0000">
                <v:path arrowok="t"/>
              </v:shape>
            </v:group>
            <v:group style="position:absolute;left:7700;top:537;width:2;height:24" coordorigin="7700,537" coordsize="2,24">
              <v:shape style="position:absolute;left:7700;top:537;width:2;height:24" coordorigin="7700,537" coordsize="0,24" path="m7700,537l7700,561e" filled="false" stroked="true" strokeweight=".098107pt" strokecolor="#ff0000">
                <v:path arrowok="t"/>
              </v:shape>
            </v:group>
            <v:group style="position:absolute;left:7689;top:549;width:24;height:2" coordorigin="7689,549" coordsize="24,2">
              <v:shape style="position:absolute;left:7689;top:549;width:24;height:2" coordorigin="7689,549" coordsize="24,0" path="m7689,549l7712,549e" filled="false" stroked="true" strokeweight=".09927pt" strokecolor="#ff0000">
                <v:path arrowok="t"/>
              </v:shape>
            </v:group>
            <v:group style="position:absolute;left:7700;top:537;width:2;height:24" coordorigin="7700,537" coordsize="2,24">
              <v:shape style="position:absolute;left:7700;top:537;width:2;height:24" coordorigin="7700,537" coordsize="0,24" path="m7700,537l7700,561e" filled="false" stroked="true" strokeweight=".098107pt" strokecolor="#ff0000">
                <v:path arrowok="t"/>
              </v:shape>
            </v:group>
            <v:group style="position:absolute;left:7689;top:548;width:24;height:2" coordorigin="7689,548" coordsize="24,2">
              <v:shape style="position:absolute;left:7689;top:548;width:24;height:2" coordorigin="7689,548" coordsize="24,0" path="m7689,548l7712,548e" filled="false" stroked="true" strokeweight=".09927pt" strokecolor="#ff0000">
                <v:path arrowok="t"/>
              </v:shape>
            </v:group>
            <v:group style="position:absolute;left:7700;top:536;width:2;height:24" coordorigin="7700,536" coordsize="2,24">
              <v:shape style="position:absolute;left:7700;top:536;width:2;height:24" coordorigin="7700,536" coordsize="0,24" path="m7700,536l7700,560e" filled="false" stroked="true" strokeweight=".098107pt" strokecolor="#ff0000">
                <v:path arrowok="t"/>
              </v:shape>
            </v:group>
            <v:group style="position:absolute;left:7689;top:547;width:24;height:2" coordorigin="7689,547" coordsize="24,2">
              <v:shape style="position:absolute;left:7689;top:547;width:24;height:2" coordorigin="7689,547" coordsize="24,0" path="m7689,547l7712,547e" filled="false" stroked="true" strokeweight=".09927pt" strokecolor="#ff0000">
                <v:path arrowok="t"/>
              </v:shape>
            </v:group>
            <v:group style="position:absolute;left:7700;top:535;width:2;height:24" coordorigin="7700,535" coordsize="2,24">
              <v:shape style="position:absolute;left:7700;top:535;width:2;height:24" coordorigin="7700,535" coordsize="0,24" path="m7700,535l7700,559e" filled="false" stroked="true" strokeweight=".098107pt" strokecolor="#ff0000">
                <v:path arrowok="t"/>
              </v:shape>
            </v:group>
            <v:group style="position:absolute;left:7689;top:547;width:24;height:2" coordorigin="7689,547" coordsize="24,2">
              <v:shape style="position:absolute;left:7689;top:547;width:24;height:2" coordorigin="7689,547" coordsize="24,0" path="m7689,547l7712,547e" filled="false" stroked="true" strokeweight=".09927pt" strokecolor="#ff0000">
                <v:path arrowok="t"/>
              </v:shape>
            </v:group>
            <v:group style="position:absolute;left:7700;top:535;width:2;height:24" coordorigin="7700,535" coordsize="2,24">
              <v:shape style="position:absolute;left:7700;top:535;width:2;height:24" coordorigin="7700,535" coordsize="0,24" path="m7700,535l7700,559e" filled="false" stroked="true" strokeweight=".098107pt" strokecolor="#ff0000">
                <v:path arrowok="t"/>
              </v:shape>
            </v:group>
            <v:group style="position:absolute;left:7689;top:547;width:24;height:2" coordorigin="7689,547" coordsize="24,2">
              <v:shape style="position:absolute;left:7689;top:547;width:24;height:2" coordorigin="7689,547" coordsize="24,0" path="m7689,547l7712,547e" filled="false" stroked="true" strokeweight=".09927pt" strokecolor="#ff0000">
                <v:path arrowok="t"/>
              </v:shape>
            </v:group>
            <v:group style="position:absolute;left:7700;top:535;width:2;height:24" coordorigin="7700,535" coordsize="2,24">
              <v:shape style="position:absolute;left:7700;top:535;width:2;height:24" coordorigin="7700,535" coordsize="0,24" path="m7700,535l7700,559e" filled="false" stroked="true" strokeweight=".098107pt" strokecolor="#ff0000">
                <v:path arrowok="t"/>
              </v:shape>
            </v:group>
            <v:group style="position:absolute;left:7689;top:546;width:24;height:2" coordorigin="7689,546" coordsize="24,2">
              <v:shape style="position:absolute;left:7689;top:546;width:24;height:2" coordorigin="7689,546" coordsize="24,0" path="m7689,546l7712,546e" filled="false" stroked="true" strokeweight=".09927pt" strokecolor="#ff0000">
                <v:path arrowok="t"/>
              </v:shape>
            </v:group>
            <v:group style="position:absolute;left:7700;top:534;width:2;height:24" coordorigin="7700,534" coordsize="2,24">
              <v:shape style="position:absolute;left:7700;top:534;width:2;height:24" coordorigin="7700,534" coordsize="0,24" path="m7700,534l7700,558e" filled="false" stroked="true" strokeweight=".098107pt" strokecolor="#ff0000">
                <v:path arrowok="t"/>
              </v:shape>
            </v:group>
            <v:group style="position:absolute;left:7689;top:546;width:24;height:2" coordorigin="7689,546" coordsize="24,2">
              <v:shape style="position:absolute;left:7689;top:546;width:24;height:2" coordorigin="7689,546" coordsize="24,0" path="m7689,546l7712,546e" filled="false" stroked="true" strokeweight=".09927pt" strokecolor="#ff0000">
                <v:path arrowok="t"/>
              </v:shape>
            </v:group>
            <v:group style="position:absolute;left:7700;top:534;width:2;height:24" coordorigin="7700,534" coordsize="2,24">
              <v:shape style="position:absolute;left:7700;top:534;width:2;height:24" coordorigin="7700,534" coordsize="0,24" path="m7700,534l7700,558e" filled="false" stroked="true" strokeweight=".098107pt" strokecolor="#ff0000">
                <v:path arrowok="t"/>
              </v:shape>
            </v:group>
            <v:group style="position:absolute;left:7689;top:546;width:24;height:2" coordorigin="7689,546" coordsize="24,2">
              <v:shape style="position:absolute;left:7689;top:546;width:24;height:2" coordorigin="7689,546" coordsize="24,0" path="m7689,546l7712,546e" filled="false" stroked="true" strokeweight=".09927pt" strokecolor="#ff0000">
                <v:path arrowok="t"/>
              </v:shape>
            </v:group>
            <v:group style="position:absolute;left:7700;top:534;width:2;height:24" coordorigin="7700,534" coordsize="2,24">
              <v:shape style="position:absolute;left:7700;top:534;width:2;height:24" coordorigin="7700,534" coordsize="0,24" path="m7700,534l7700,558e" filled="false" stroked="true" strokeweight=".098107pt" strokecolor="#ff0000">
                <v:path arrowok="t"/>
              </v:shape>
            </v:group>
            <v:group style="position:absolute;left:7689;top:545;width:24;height:2" coordorigin="7689,545" coordsize="24,2">
              <v:shape style="position:absolute;left:7689;top:545;width:24;height:2" coordorigin="7689,545" coordsize="24,0" path="m7689,545l7712,545e" filled="false" stroked="true" strokeweight=".09927pt" strokecolor="#ff0000">
                <v:path arrowok="t"/>
              </v:shape>
            </v:group>
            <v:group style="position:absolute;left:7700;top:533;width:2;height:24" coordorigin="7700,533" coordsize="2,24">
              <v:shape style="position:absolute;left:7700;top:533;width:2;height:24" coordorigin="7700,533" coordsize="0,24" path="m7700,533l7700,557e" filled="false" stroked="true" strokeweight=".098107pt" strokecolor="#ff0000">
                <v:path arrowok="t"/>
              </v:shape>
            </v:group>
            <v:group style="position:absolute;left:7689;top:545;width:24;height:2" coordorigin="7689,545" coordsize="24,2">
              <v:shape style="position:absolute;left:7689;top:545;width:24;height:2" coordorigin="7689,545" coordsize="24,0" path="m7689,545l7712,545e" filled="false" stroked="true" strokeweight=".09927pt" strokecolor="#ff0000">
                <v:path arrowok="t"/>
              </v:shape>
            </v:group>
            <v:group style="position:absolute;left:7700;top:533;width:2;height:24" coordorigin="7700,533" coordsize="2,24">
              <v:shape style="position:absolute;left:7700;top:533;width:2;height:24" coordorigin="7700,533" coordsize="0,24" path="m7700,533l7700,557e" filled="false" stroked="true" strokeweight=".098107pt" strokecolor="#ff0000">
                <v:path arrowok="t"/>
              </v:shape>
            </v:group>
            <v:group style="position:absolute;left:7689;top:545;width:24;height:2" coordorigin="7689,545" coordsize="24,2">
              <v:shape style="position:absolute;left:7689;top:545;width:24;height:2" coordorigin="7689,545" coordsize="24,0" path="m7689,545l7712,545e" filled="false" stroked="true" strokeweight=".09927pt" strokecolor="#ff0000">
                <v:path arrowok="t"/>
              </v:shape>
            </v:group>
            <v:group style="position:absolute;left:7700;top:533;width:2;height:24" coordorigin="7700,533" coordsize="2,24">
              <v:shape style="position:absolute;left:7700;top:533;width:2;height:24" coordorigin="7700,533" coordsize="0,24" path="m7700,533l7700,557e" filled="false" stroked="true" strokeweight=".098107pt" strokecolor="#ff0000">
                <v:path arrowok="t"/>
              </v:shape>
            </v:group>
            <v:group style="position:absolute;left:7689;top:544;width:24;height:2" coordorigin="7689,544" coordsize="24,2">
              <v:shape style="position:absolute;left:7689;top:544;width:24;height:2" coordorigin="7689,544" coordsize="24,0" path="m7689,544l7712,544e" filled="false" stroked="true" strokeweight=".09927pt" strokecolor="#ff0000">
                <v:path arrowok="t"/>
              </v:shape>
            </v:group>
            <v:group style="position:absolute;left:7700;top:532;width:2;height:24" coordorigin="7700,532" coordsize="2,24">
              <v:shape style="position:absolute;left:7700;top:532;width:2;height:24" coordorigin="7700,532" coordsize="0,24" path="m7700,532l7700,556e" filled="false" stroked="true" strokeweight=".098107pt" strokecolor="#ff0000">
                <v:path arrowok="t"/>
              </v:shape>
            </v:group>
            <v:group style="position:absolute;left:7689;top:544;width:24;height:2" coordorigin="7689,544" coordsize="24,2">
              <v:shape style="position:absolute;left:7689;top:544;width:24;height:2" coordorigin="7689,544" coordsize="24,0" path="m7689,544l7712,544e" filled="false" stroked="true" strokeweight=".09927pt" strokecolor="#ff0000">
                <v:path arrowok="t"/>
              </v:shape>
            </v:group>
            <v:group style="position:absolute;left:7700;top:532;width:2;height:24" coordorigin="7700,532" coordsize="2,24">
              <v:shape style="position:absolute;left:7700;top:532;width:2;height:24" coordorigin="7700,532" coordsize="0,24" path="m7700,532l7700,556e" filled="false" stroked="true" strokeweight=".098107pt" strokecolor="#ff0000">
                <v:path arrowok="t"/>
              </v:shape>
            </v:group>
            <v:group style="position:absolute;left:7689;top:544;width:24;height:2" coordorigin="7689,544" coordsize="24,2">
              <v:shape style="position:absolute;left:7689;top:544;width:24;height:2" coordorigin="7689,544" coordsize="24,0" path="m7689,544l7712,544e" filled="false" stroked="true" strokeweight=".09927pt" strokecolor="#ff0000">
                <v:path arrowok="t"/>
              </v:shape>
            </v:group>
            <v:group style="position:absolute;left:7700;top:532;width:2;height:24" coordorigin="7700,532" coordsize="2,24">
              <v:shape style="position:absolute;left:7700;top:532;width:2;height:24" coordorigin="7700,532" coordsize="0,24" path="m7700,532l7700,556e" filled="false" stroked="true" strokeweight=".098107pt" strokecolor="#ff0000">
                <v:path arrowok="t"/>
              </v:shape>
            </v:group>
            <v:group style="position:absolute;left:7689;top:543;width:24;height:2" coordorigin="7689,543" coordsize="24,2">
              <v:shape style="position:absolute;left:7689;top:543;width:24;height:2" coordorigin="7689,543" coordsize="24,0" path="m7689,543l7712,543e" filled="false" stroked="true" strokeweight=".09927pt" strokecolor="#ff0000">
                <v:path arrowok="t"/>
              </v:shape>
            </v:group>
            <v:group style="position:absolute;left:7700;top:531;width:2;height:24" coordorigin="7700,531" coordsize="2,24">
              <v:shape style="position:absolute;left:7700;top:531;width:2;height:24" coordorigin="7700,531" coordsize="0,24" path="m7700,531l7700,555e" filled="false" stroked="true" strokeweight=".098107pt" strokecolor="#ff0000">
                <v:path arrowok="t"/>
              </v:shape>
            </v:group>
            <v:group style="position:absolute;left:7689;top:543;width:24;height:2" coordorigin="7689,543" coordsize="24,2">
              <v:shape style="position:absolute;left:7689;top:543;width:24;height:2" coordorigin="7689,543" coordsize="24,0" path="m7689,543l7712,543e" filled="false" stroked="true" strokeweight=".09927pt" strokecolor="#ff0000">
                <v:path arrowok="t"/>
              </v:shape>
            </v:group>
            <v:group style="position:absolute;left:7700;top:531;width:2;height:24" coordorigin="7700,531" coordsize="2,24">
              <v:shape style="position:absolute;left:7700;top:531;width:2;height:24" coordorigin="7700,531" coordsize="0,24" path="m7700,531l7700,555e" filled="false" stroked="true" strokeweight=".098107pt" strokecolor="#ff0000">
                <v:path arrowok="t"/>
              </v:shape>
            </v:group>
            <v:group style="position:absolute;left:7689;top:543;width:24;height:2" coordorigin="7689,543" coordsize="24,2">
              <v:shape style="position:absolute;left:7689;top:543;width:24;height:2" coordorigin="7689,543" coordsize="24,0" path="m7689,543l7712,543e" filled="false" stroked="true" strokeweight=".09927pt" strokecolor="#ff0000">
                <v:path arrowok="t"/>
              </v:shape>
            </v:group>
            <v:group style="position:absolute;left:7700;top:531;width:2;height:24" coordorigin="7700,531" coordsize="2,24">
              <v:shape style="position:absolute;left:7700;top:531;width:2;height:24" coordorigin="7700,531" coordsize="0,24" path="m7700,531l7700,555e" filled="false" stroked="true" strokeweight=".098107pt" strokecolor="#ff0000">
                <v:path arrowok="t"/>
              </v:shape>
            </v:group>
            <v:group style="position:absolute;left:7689;top:542;width:24;height:2" coordorigin="7689,542" coordsize="24,2">
              <v:shape style="position:absolute;left:7689;top:542;width:24;height:2" coordorigin="7689,542" coordsize="24,0" path="m7689,542l7712,542e" filled="false" stroked="true" strokeweight=".09927pt" strokecolor="#ff0000">
                <v:path arrowok="t"/>
              </v:shape>
            </v:group>
            <v:group style="position:absolute;left:7700;top:530;width:2;height:24" coordorigin="7700,530" coordsize="2,24">
              <v:shape style="position:absolute;left:7700;top:530;width:2;height:24" coordorigin="7700,530" coordsize="0,24" path="m7700,530l7700,554e" filled="false" stroked="true" strokeweight=".098107pt" strokecolor="#ff0000">
                <v:path arrowok="t"/>
              </v:shape>
            </v:group>
            <v:group style="position:absolute;left:7689;top:542;width:24;height:2" coordorigin="7689,542" coordsize="24,2">
              <v:shape style="position:absolute;left:7689;top:542;width:24;height:2" coordorigin="7689,542" coordsize="24,0" path="m7689,542l7712,542e" filled="false" stroked="true" strokeweight=".09927pt" strokecolor="#ff0000">
                <v:path arrowok="t"/>
              </v:shape>
            </v:group>
            <v:group style="position:absolute;left:7700;top:530;width:2;height:24" coordorigin="7700,530" coordsize="2,24">
              <v:shape style="position:absolute;left:7700;top:530;width:2;height:24" coordorigin="7700,530" coordsize="0,24" path="m7700,530l7700,554e" filled="false" stroked="true" strokeweight=".098107pt" strokecolor="#ff0000">
                <v:path arrowok="t"/>
              </v:shape>
            </v:group>
            <v:group style="position:absolute;left:7689;top:542;width:24;height:2" coordorigin="7689,542" coordsize="24,2">
              <v:shape style="position:absolute;left:7689;top:542;width:24;height:2" coordorigin="7689,542" coordsize="24,0" path="m7689,542l7712,542e" filled="false" stroked="true" strokeweight=".09927pt" strokecolor="#ff0000">
                <v:path arrowok="t"/>
              </v:shape>
            </v:group>
            <v:group style="position:absolute;left:7700;top:530;width:2;height:24" coordorigin="7700,530" coordsize="2,24">
              <v:shape style="position:absolute;left:7700;top:530;width:2;height:24" coordorigin="7700,530" coordsize="0,24" path="m7700,530l7700,554e" filled="false" stroked="true" strokeweight=".098107pt" strokecolor="#ff0000">
                <v:path arrowok="t"/>
              </v:shape>
            </v:group>
            <v:group style="position:absolute;left:7689;top:540;width:24;height:2" coordorigin="7689,540" coordsize="24,2">
              <v:shape style="position:absolute;left:7689;top:540;width:24;height:2" coordorigin="7689,540" coordsize="24,0" path="m7689,540l7712,540e" filled="false" stroked="true" strokeweight=".09927pt" strokecolor="#ff0000">
                <v:path arrowok="t"/>
              </v:shape>
            </v:group>
            <v:group style="position:absolute;left:7700;top:529;width:2;height:24" coordorigin="7700,529" coordsize="2,24">
              <v:shape style="position:absolute;left:7700;top:529;width:2;height:24" coordorigin="7700,529" coordsize="0,24" path="m7700,529l7700,552e" filled="false" stroked="true" strokeweight=".098107pt" strokecolor="#ff0000">
                <v:path arrowok="t"/>
              </v:shape>
            </v:group>
            <v:group style="position:absolute;left:7689;top:540;width:24;height:2" coordorigin="7689,540" coordsize="24,2">
              <v:shape style="position:absolute;left:7689;top:540;width:24;height:2" coordorigin="7689,540" coordsize="24,0" path="m7689,540l7712,540e" filled="false" stroked="true" strokeweight=".09927pt" strokecolor="#ff0000">
                <v:path arrowok="t"/>
              </v:shape>
            </v:group>
            <v:group style="position:absolute;left:7700;top:528;width:2;height:24" coordorigin="7700,528" coordsize="2,24">
              <v:shape style="position:absolute;left:7700;top:528;width:2;height:24" coordorigin="7700,528" coordsize="0,24" path="m7700,528l7700,552e" filled="false" stroked="true" strokeweight=".098107pt" strokecolor="#ff0000">
                <v:path arrowok="t"/>
              </v:shape>
            </v:group>
            <v:group style="position:absolute;left:7689;top:540;width:24;height:2" coordorigin="7689,540" coordsize="24,2">
              <v:shape style="position:absolute;left:7689;top:540;width:24;height:2" coordorigin="7689,540" coordsize="24,0" path="m7689,540l7712,540e" filled="false" stroked="true" strokeweight=".09927pt" strokecolor="#ff0000">
                <v:path arrowok="t"/>
              </v:shape>
            </v:group>
            <v:group style="position:absolute;left:7700;top:528;width:2;height:24" coordorigin="7700,528" coordsize="2,24">
              <v:shape style="position:absolute;left:7700;top:528;width:2;height:24" coordorigin="7700,528" coordsize="0,24" path="m7700,528l7700,552e" filled="false" stroked="true" strokeweight=".098107pt" strokecolor="#ff0000">
                <v:path arrowok="t"/>
              </v:shape>
            </v:group>
            <v:group style="position:absolute;left:7689;top:539;width:24;height:2" coordorigin="7689,539" coordsize="24,2">
              <v:shape style="position:absolute;left:7689;top:539;width:24;height:2" coordorigin="7689,539" coordsize="24,0" path="m7689,539l7712,539e" filled="false" stroked="true" strokeweight=".09927pt" strokecolor="#ff0000">
                <v:path arrowok="t"/>
              </v:shape>
            </v:group>
            <v:group style="position:absolute;left:7700;top:528;width:2;height:24" coordorigin="7700,528" coordsize="2,24">
              <v:shape style="position:absolute;left:7700;top:528;width:2;height:24" coordorigin="7700,528" coordsize="0,24" path="m7700,528l7700,551e" filled="false" stroked="true" strokeweight=".098107pt" strokecolor="#ff0000">
                <v:path arrowok="t"/>
              </v:shape>
            </v:group>
            <v:group style="position:absolute;left:7689;top:539;width:24;height:2" coordorigin="7689,539" coordsize="24,2">
              <v:shape style="position:absolute;left:7689;top:539;width:24;height:2" coordorigin="7689,539" coordsize="24,0" path="m7689,539l7712,539e" filled="false" stroked="true" strokeweight=".09927pt" strokecolor="#ff0000">
                <v:path arrowok="t"/>
              </v:shape>
            </v:group>
            <v:group style="position:absolute;left:7700;top:527;width:2;height:24" coordorigin="7700,527" coordsize="2,24">
              <v:shape style="position:absolute;left:7700;top:527;width:2;height:24" coordorigin="7700,527" coordsize="0,24" path="m7700,527l7700,551e" filled="false" stroked="true" strokeweight=".098107pt" strokecolor="#ff0000">
                <v:path arrowok="t"/>
              </v:shape>
            </v:group>
            <v:group style="position:absolute;left:7689;top:538;width:24;height:2" coordorigin="7689,538" coordsize="24,2">
              <v:shape style="position:absolute;left:7689;top:538;width:24;height:2" coordorigin="7689,538" coordsize="24,0" path="m7689,538l7712,538e" filled="false" stroked="true" strokeweight=".09927pt" strokecolor="#ff0000">
                <v:path arrowok="t"/>
              </v:shape>
            </v:group>
            <v:group style="position:absolute;left:7700;top:527;width:2;height:24" coordorigin="7700,527" coordsize="2,24">
              <v:shape style="position:absolute;left:7700;top:527;width:2;height:24" coordorigin="7700,527" coordsize="0,24" path="m7700,527l7700,550e" filled="false" stroked="true" strokeweight=".098107pt" strokecolor="#ff0000">
                <v:path arrowok="t"/>
              </v:shape>
            </v:group>
            <v:group style="position:absolute;left:7689;top:538;width:24;height:2" coordorigin="7689,538" coordsize="24,2">
              <v:shape style="position:absolute;left:7689;top:538;width:24;height:2" coordorigin="7689,538" coordsize="24,0" path="m7689,538l7712,538e" filled="false" stroked="true" strokeweight=".09927pt" strokecolor="#ff0000">
                <v:path arrowok="t"/>
              </v:shape>
            </v:group>
            <v:group style="position:absolute;left:7700;top:526;width:2;height:24" coordorigin="7700,526" coordsize="2,24">
              <v:shape style="position:absolute;left:7700;top:526;width:2;height:24" coordorigin="7700,526" coordsize="0,24" path="m7700,526l7700,550e" filled="false" stroked="true" strokeweight=".098107pt" strokecolor="#ff0000">
                <v:path arrowok="t"/>
              </v:shape>
            </v:group>
            <v:group style="position:absolute;left:7689;top:537;width:24;height:2" coordorigin="7689,537" coordsize="24,2">
              <v:shape style="position:absolute;left:7689;top:537;width:24;height:2" coordorigin="7689,537" coordsize="24,0" path="m7689,537l7712,537e" filled="false" stroked="true" strokeweight=".09927pt" strokecolor="#ff0000">
                <v:path arrowok="t"/>
              </v:shape>
            </v:group>
            <v:group style="position:absolute;left:7700;top:526;width:2;height:24" coordorigin="7700,526" coordsize="2,24">
              <v:shape style="position:absolute;left:7700;top:526;width:2;height:24" coordorigin="7700,526" coordsize="0,24" path="m7700,526l7700,549e" filled="false" stroked="true" strokeweight=".098107pt" strokecolor="#ff0000">
                <v:path arrowok="t"/>
              </v:shape>
            </v:group>
            <v:group style="position:absolute;left:7689;top:537;width:24;height:2" coordorigin="7689,537" coordsize="24,2">
              <v:shape style="position:absolute;left:7689;top:537;width:24;height:2" coordorigin="7689,537" coordsize="24,0" path="m7689,537l7712,537e" filled="false" stroked="true" strokeweight=".09927pt" strokecolor="#ff0000">
                <v:path arrowok="t"/>
              </v:shape>
            </v:group>
            <v:group style="position:absolute;left:7700;top:525;width:2;height:24" coordorigin="7700,525" coordsize="2,24">
              <v:shape style="position:absolute;left:7700;top:525;width:2;height:24" coordorigin="7700,525" coordsize="0,24" path="m7700,525l7700,549e" filled="false" stroked="true" strokeweight=".098107pt" strokecolor="#ff0000">
                <v:path arrowok="t"/>
              </v:shape>
            </v:group>
            <v:group style="position:absolute;left:7689;top:537;width:24;height:2" coordorigin="7689,537" coordsize="24,2">
              <v:shape style="position:absolute;left:7689;top:537;width:24;height:2" coordorigin="7689,537" coordsize="24,0" path="m7689,537l7712,537e" filled="false" stroked="true" strokeweight=".09927pt" strokecolor="#ff0000">
                <v:path arrowok="t"/>
              </v:shape>
            </v:group>
            <v:group style="position:absolute;left:7700;top:525;width:2;height:24" coordorigin="7700,525" coordsize="2,24">
              <v:shape style="position:absolute;left:7700;top:525;width:2;height:24" coordorigin="7700,525" coordsize="0,24" path="m7700,525l7700,549e" filled="false" stroked="true" strokeweight=".098107pt" strokecolor="#ff0000">
                <v:path arrowok="t"/>
              </v:shape>
            </v:group>
            <v:group style="position:absolute;left:7689;top:536;width:24;height:2" coordorigin="7689,536" coordsize="24,2">
              <v:shape style="position:absolute;left:7689;top:536;width:24;height:2" coordorigin="7689,536" coordsize="24,0" path="m7689,536l7712,536e" filled="false" stroked="true" strokeweight=".09927pt" strokecolor="#ff0000">
                <v:path arrowok="t"/>
              </v:shape>
            </v:group>
            <v:group style="position:absolute;left:7700;top:525;width:2;height:24" coordorigin="7700,525" coordsize="2,24">
              <v:shape style="position:absolute;left:7700;top:525;width:2;height:24" coordorigin="7700,525" coordsize="0,24" path="m7700,525l7700,548e" filled="false" stroked="true" strokeweight=".098107pt" strokecolor="#ff0000">
                <v:path arrowok="t"/>
              </v:shape>
            </v:group>
            <v:group style="position:absolute;left:7689;top:536;width:24;height:2" coordorigin="7689,536" coordsize="24,2">
              <v:shape style="position:absolute;left:7689;top:536;width:24;height:2" coordorigin="7689,536" coordsize="24,0" path="m7689,536l7712,536e" filled="false" stroked="true" strokeweight=".09927pt" strokecolor="#ff0000">
                <v:path arrowok="t"/>
              </v:shape>
            </v:group>
            <v:group style="position:absolute;left:7700;top:524;width:2;height:24" coordorigin="7700,524" coordsize="2,24">
              <v:shape style="position:absolute;left:7700;top:524;width:2;height:24" coordorigin="7700,524" coordsize="0,24" path="m7700,524l7700,548e" filled="false" stroked="true" strokeweight=".098107pt" strokecolor="#ff0000">
                <v:path arrowok="t"/>
              </v:shape>
            </v:group>
            <v:group style="position:absolute;left:7689;top:535;width:24;height:2" coordorigin="7689,535" coordsize="24,2">
              <v:shape style="position:absolute;left:7689;top:535;width:24;height:2" coordorigin="7689,535" coordsize="24,0" path="m7689,535l7712,535e" filled="false" stroked="true" strokeweight=".09927pt" strokecolor="#ff0000">
                <v:path arrowok="t"/>
              </v:shape>
            </v:group>
            <v:group style="position:absolute;left:7700;top:524;width:2;height:24" coordorigin="7700,524" coordsize="2,24">
              <v:shape style="position:absolute;left:7700;top:524;width:2;height:24" coordorigin="7700,524" coordsize="0,24" path="m7700,524l7700,547e" filled="false" stroked="true" strokeweight=".098107pt" strokecolor="#ff0000">
                <v:path arrowok="t"/>
              </v:shape>
            </v:group>
            <v:group style="position:absolute;left:7689;top:535;width:24;height:2" coordorigin="7689,535" coordsize="24,2">
              <v:shape style="position:absolute;left:7689;top:535;width:24;height:2" coordorigin="7689,535" coordsize="24,0" path="m7689,535l7712,535e" filled="false" stroked="true" strokeweight=".09927pt" strokecolor="#ff0000">
                <v:path arrowok="t"/>
              </v:shape>
            </v:group>
            <v:group style="position:absolute;left:7700;top:523;width:2;height:24" coordorigin="7700,523" coordsize="2,24">
              <v:shape style="position:absolute;left:7700;top:523;width:2;height:24" coordorigin="7700,523" coordsize="0,24" path="m7700,523l7700,547e" filled="false" stroked="true" strokeweight=".098107pt" strokecolor="#ff0000">
                <v:path arrowok="t"/>
              </v:shape>
            </v:group>
            <v:group style="position:absolute;left:7689;top:535;width:24;height:2" coordorigin="7689,535" coordsize="24,2">
              <v:shape style="position:absolute;left:7689;top:535;width:24;height:2" coordorigin="7689,535" coordsize="24,0" path="m7689,535l7712,535e" filled="false" stroked="true" strokeweight=".09927pt" strokecolor="#ff0000">
                <v:path arrowok="t"/>
              </v:shape>
            </v:group>
            <v:group style="position:absolute;left:7700;top:523;width:2;height:24" coordorigin="7700,523" coordsize="2,24">
              <v:shape style="position:absolute;left:7700;top:523;width:2;height:24" coordorigin="7700,523" coordsize="0,24" path="m7700,523l7700,547e" filled="false" stroked="true" strokeweight=".098107pt" strokecolor="#ff0000">
                <v:path arrowok="t"/>
              </v:shape>
            </v:group>
            <v:group style="position:absolute;left:7689;top:534;width:24;height:2" coordorigin="7689,534" coordsize="24,2">
              <v:shape style="position:absolute;left:7689;top:534;width:24;height:2" coordorigin="7689,534" coordsize="24,0" path="m7689,534l7712,534e" filled="false" stroked="true" strokeweight=".09927pt" strokecolor="#ff0000">
                <v:path arrowok="t"/>
              </v:shape>
            </v:group>
            <v:group style="position:absolute;left:7700;top:522;width:2;height:24" coordorigin="7700,522" coordsize="2,24">
              <v:shape style="position:absolute;left:7700;top:522;width:2;height:24" coordorigin="7700,522" coordsize="0,24" path="m7700,522l7700,546e" filled="false" stroked="true" strokeweight=".098107pt" strokecolor="#ff0000">
                <v:path arrowok="t"/>
              </v:shape>
            </v:group>
            <v:group style="position:absolute;left:7689;top:533;width:24;height:2" coordorigin="7689,533" coordsize="24,2">
              <v:shape style="position:absolute;left:7689;top:533;width:24;height:2" coordorigin="7689,533" coordsize="24,0" path="m7689,533l7712,533e" filled="false" stroked="true" strokeweight=".09927pt" strokecolor="#ff0000">
                <v:path arrowok="t"/>
              </v:shape>
            </v:group>
            <v:group style="position:absolute;left:7700;top:522;width:2;height:24" coordorigin="7700,522" coordsize="2,24">
              <v:shape style="position:absolute;left:7700;top:522;width:2;height:24" coordorigin="7700,522" coordsize="0,24" path="m7700,522l7700,545e" filled="false" stroked="true" strokeweight=".098107pt" strokecolor="#ff0000">
                <v:path arrowok="t"/>
              </v:shape>
            </v:group>
            <v:group style="position:absolute;left:7689;top:533;width:24;height:2" coordorigin="7689,533" coordsize="24,2">
              <v:shape style="position:absolute;left:7689;top:533;width:24;height:2" coordorigin="7689,533" coordsize="24,0" path="m7689,533l7712,533e" filled="false" stroked="true" strokeweight=".09927pt" strokecolor="#ff0000">
                <v:path arrowok="t"/>
              </v:shape>
            </v:group>
            <v:group style="position:absolute;left:7700;top:521;width:2;height:24" coordorigin="7700,521" coordsize="2,24">
              <v:shape style="position:absolute;left:7700;top:521;width:2;height:24" coordorigin="7700,521" coordsize="0,24" path="m7700,521l7700,545e" filled="false" stroked="true" strokeweight=".098107pt" strokecolor="#ff0000">
                <v:path arrowok="t"/>
              </v:shape>
            </v:group>
            <v:group style="position:absolute;left:7689;top:532;width:24;height:2" coordorigin="7689,532" coordsize="24,2">
              <v:shape style="position:absolute;left:7689;top:532;width:24;height:2" coordorigin="7689,532" coordsize="24,0" path="m7689,532l7712,532e" filled="false" stroked="true" strokeweight=".09927pt" strokecolor="#ff0000">
                <v:path arrowok="t"/>
              </v:shape>
            </v:group>
            <v:group style="position:absolute;left:7700;top:521;width:2;height:24" coordorigin="7700,521" coordsize="2,24">
              <v:shape style="position:absolute;left:7700;top:521;width:2;height:24" coordorigin="7700,521" coordsize="0,24" path="m7700,521l7700,544e" filled="false" stroked="true" strokeweight=".098107pt" strokecolor="#ff0000">
                <v:path arrowok="t"/>
              </v:shape>
            </v:group>
            <v:group style="position:absolute;left:7689;top:532;width:24;height:2" coordorigin="7689,532" coordsize="24,2">
              <v:shape style="position:absolute;left:7689;top:532;width:24;height:2" coordorigin="7689,532" coordsize="24,0" path="m7689,532l7712,532e" filled="false" stroked="true" strokeweight=".09927pt" strokecolor="#ff0000">
                <v:path arrowok="t"/>
              </v:shape>
            </v:group>
            <v:group style="position:absolute;left:7700;top:520;width:2;height:24" coordorigin="7700,520" coordsize="2,24">
              <v:shape style="position:absolute;left:7700;top:520;width:2;height:24" coordorigin="7700,520" coordsize="0,24" path="m7700,520l7700,544e" filled="false" stroked="true" strokeweight=".098107pt" strokecolor="#ff0000">
                <v:path arrowok="t"/>
              </v:shape>
            </v:group>
            <v:group style="position:absolute;left:7689;top:532;width:24;height:2" coordorigin="7689,532" coordsize="24,2">
              <v:shape style="position:absolute;left:7689;top:532;width:24;height:2" coordorigin="7689,532" coordsize="24,0" path="m7689,532l7712,532e" filled="false" stroked="true" strokeweight=".09927pt" strokecolor="#ff0000">
                <v:path arrowok="t"/>
              </v:shape>
            </v:group>
            <v:group style="position:absolute;left:7700;top:520;width:2;height:24" coordorigin="7700,520" coordsize="2,24">
              <v:shape style="position:absolute;left:7700;top:520;width:2;height:24" coordorigin="7700,520" coordsize="0,24" path="m7700,520l7700,544e" filled="false" stroked="true" strokeweight=".098107pt" strokecolor="#ff0000">
                <v:path arrowok="t"/>
              </v:shape>
            </v:group>
            <v:group style="position:absolute;left:7689;top:531;width:24;height:2" coordorigin="7689,531" coordsize="24,2">
              <v:shape style="position:absolute;left:7689;top:531;width:24;height:2" coordorigin="7689,531" coordsize="24,0" path="m7689,531l7712,531e" filled="false" stroked="true" strokeweight=".09927pt" strokecolor="#ff0000">
                <v:path arrowok="t"/>
              </v:shape>
            </v:group>
            <v:group style="position:absolute;left:7700;top:520;width:2;height:24" coordorigin="7700,520" coordsize="2,24">
              <v:shape style="position:absolute;left:7700;top:520;width:2;height:24" coordorigin="7700,520" coordsize="0,24" path="m7700,520l7700,543e" filled="false" stroked="true" strokeweight=".098107pt" strokecolor="#ff0000">
                <v:path arrowok="t"/>
              </v:shape>
            </v:group>
            <v:group style="position:absolute;left:7689;top:531;width:24;height:2" coordorigin="7689,531" coordsize="24,2">
              <v:shape style="position:absolute;left:7689;top:531;width:24;height:2" coordorigin="7689,531" coordsize="24,0" path="m7689,531l7712,531e" filled="false" stroked="true" strokeweight=".09927pt" strokecolor="#ff0000">
                <v:path arrowok="t"/>
              </v:shape>
            </v:group>
            <v:group style="position:absolute;left:7700;top:519;width:2;height:24" coordorigin="7700,519" coordsize="2,24">
              <v:shape style="position:absolute;left:7700;top:519;width:2;height:24" coordorigin="7700,519" coordsize="0,24" path="m7700,519l7700,543e" filled="false" stroked="true" strokeweight=".098107pt" strokecolor="#ff0000">
                <v:path arrowok="t"/>
              </v:shape>
            </v:group>
            <v:group style="position:absolute;left:7689;top:531;width:24;height:2" coordorigin="7689,531" coordsize="24,2">
              <v:shape style="position:absolute;left:7689;top:531;width:24;height:2" coordorigin="7689,531" coordsize="24,0" path="m7689,531l7712,531e" filled="false" stroked="true" strokeweight=".09927pt" strokecolor="#ff0000">
                <v:path arrowok="t"/>
              </v:shape>
            </v:group>
            <v:group style="position:absolute;left:7700;top:519;width:2;height:24" coordorigin="7700,519" coordsize="2,24">
              <v:shape style="position:absolute;left:7700;top:519;width:2;height:24" coordorigin="7700,519" coordsize="0,24" path="m7700,519l7700,543e" filled="false" stroked="true" strokeweight=".098107pt" strokecolor="#ff0000">
                <v:path arrowok="t"/>
              </v:shape>
            </v:group>
            <v:group style="position:absolute;left:7689;top:530;width:24;height:2" coordorigin="7689,530" coordsize="24,2">
              <v:shape style="position:absolute;left:7689;top:530;width:24;height:2" coordorigin="7689,530" coordsize="24,0" path="m7689,530l7712,530e" filled="false" stroked="true" strokeweight=".09927pt" strokecolor="#ff0000">
                <v:path arrowok="t"/>
              </v:shape>
            </v:group>
            <v:group style="position:absolute;left:7700;top:519;width:2;height:24" coordorigin="7700,519" coordsize="2,24">
              <v:shape style="position:absolute;left:7700;top:519;width:2;height:24" coordorigin="7700,519" coordsize="0,24" path="m7700,519l7700,542e" filled="false" stroked="true" strokeweight=".098107pt" strokecolor="#ff0000">
                <v:path arrowok="t"/>
              </v:shape>
            </v:group>
            <v:group style="position:absolute;left:7689;top:530;width:24;height:2" coordorigin="7689,530" coordsize="24,2">
              <v:shape style="position:absolute;left:7689;top:530;width:24;height:2" coordorigin="7689,530" coordsize="24,0" path="m7689,530l7712,530e" filled="false" stroked="true" strokeweight=".09927pt" strokecolor="#ff0000">
                <v:path arrowok="t"/>
              </v:shape>
            </v:group>
            <v:group style="position:absolute;left:7700;top:518;width:2;height:24" coordorigin="7700,518" coordsize="2,24">
              <v:shape style="position:absolute;left:7700;top:518;width:2;height:24" coordorigin="7700,518" coordsize="0,24" path="m7700,518l7700,542e" filled="false" stroked="true" strokeweight=".098107pt" strokecolor="#ff0000">
                <v:path arrowok="t"/>
              </v:shape>
            </v:group>
            <v:group style="position:absolute;left:7689;top:530;width:24;height:2" coordorigin="7689,530" coordsize="24,2">
              <v:shape style="position:absolute;left:7689;top:530;width:24;height:2" coordorigin="7689,530" coordsize="24,0" path="m7689,530l7712,530e" filled="false" stroked="true" strokeweight=".09927pt" strokecolor="#ff0000">
                <v:path arrowok="t"/>
              </v:shape>
            </v:group>
            <v:group style="position:absolute;left:7700;top:518;width:2;height:24" coordorigin="7700,518" coordsize="2,24">
              <v:shape style="position:absolute;left:7700;top:518;width:2;height:24" coordorigin="7700,518" coordsize="0,24" path="m7700,518l7700,542e" filled="false" stroked="true" strokeweight=".098107pt" strokecolor="#ff0000">
                <v:path arrowok="t"/>
              </v:shape>
            </v:group>
            <v:group style="position:absolute;left:7689;top:529;width:24;height:2" coordorigin="7689,529" coordsize="24,2">
              <v:shape style="position:absolute;left:7689;top:529;width:24;height:2" coordorigin="7689,529" coordsize="24,0" path="m7689,529l7712,529e" filled="false" stroked="true" strokeweight=".09927pt" strokecolor="#ff0000">
                <v:path arrowok="t"/>
              </v:shape>
            </v:group>
            <v:group style="position:absolute;left:7700;top:517;width:2;height:24" coordorigin="7700,517" coordsize="2,24">
              <v:shape style="position:absolute;left:7700;top:517;width:2;height:24" coordorigin="7700,517" coordsize="0,24" path="m7700,517l7700,541e" filled="false" stroked="true" strokeweight=".098107pt" strokecolor="#ff0000">
                <v:path arrowok="t"/>
              </v:shape>
            </v:group>
            <v:group style="position:absolute;left:7689;top:529;width:24;height:2" coordorigin="7689,529" coordsize="24,2">
              <v:shape style="position:absolute;left:7689;top:529;width:24;height:2" coordorigin="7689,529" coordsize="24,0" path="m7689,529l7712,529e" filled="false" stroked="true" strokeweight=".09927pt" strokecolor="#ff0000">
                <v:path arrowok="t"/>
              </v:shape>
            </v:group>
            <v:group style="position:absolute;left:7700;top:517;width:2;height:24" coordorigin="7700,517" coordsize="2,24">
              <v:shape style="position:absolute;left:7700;top:517;width:2;height:24" coordorigin="7700,517" coordsize="0,24" path="m7700,517l7700,541e" filled="false" stroked="true" strokeweight=".098107pt" strokecolor="#ff0000">
                <v:path arrowok="t"/>
              </v:shape>
            </v:group>
            <v:group style="position:absolute;left:7689;top:529;width:24;height:2" coordorigin="7689,529" coordsize="24,2">
              <v:shape style="position:absolute;left:7689;top:529;width:24;height:2" coordorigin="7689,529" coordsize="24,0" path="m7689,529l7712,529e" filled="false" stroked="true" strokeweight=".09927pt" strokecolor="#ff0000">
                <v:path arrowok="t"/>
              </v:shape>
            </v:group>
            <v:group style="position:absolute;left:7700;top:517;width:2;height:24" coordorigin="7700,517" coordsize="2,24">
              <v:shape style="position:absolute;left:7700;top:517;width:2;height:24" coordorigin="7700,517" coordsize="0,24" path="m7700,517l7700,540e" filled="false" stroked="true" strokeweight=".098107pt" strokecolor="#ff0000">
                <v:path arrowok="t"/>
              </v:shape>
            </v:group>
            <v:group style="position:absolute;left:7689;top:528;width:24;height:2" coordorigin="7689,528" coordsize="24,2">
              <v:shape style="position:absolute;left:7689;top:528;width:24;height:2" coordorigin="7689,528" coordsize="24,0" path="m7689,528l7712,528e" filled="false" stroked="true" strokeweight=".09927pt" strokecolor="#ff0000">
                <v:path arrowok="t"/>
              </v:shape>
            </v:group>
            <v:group style="position:absolute;left:7700;top:516;width:2;height:24" coordorigin="7700,516" coordsize="2,24">
              <v:shape style="position:absolute;left:7700;top:516;width:2;height:24" coordorigin="7700,516" coordsize="0,24" path="m7700,516l7700,540e" filled="false" stroked="true" strokeweight=".098107pt" strokecolor="#ff0000">
                <v:path arrowok="t"/>
              </v:shape>
            </v:group>
            <v:group style="position:absolute;left:7689;top:528;width:24;height:2" coordorigin="7689,528" coordsize="24,2">
              <v:shape style="position:absolute;left:7689;top:528;width:24;height:2" coordorigin="7689,528" coordsize="24,0" path="m7689,528l7712,528e" filled="false" stroked="true" strokeweight=".09927pt" strokecolor="#ff0000">
                <v:path arrowok="t"/>
              </v:shape>
            </v:group>
            <v:group style="position:absolute;left:7700;top:516;width:2;height:24" coordorigin="7700,516" coordsize="2,24">
              <v:shape style="position:absolute;left:7700;top:516;width:2;height:24" coordorigin="7700,516" coordsize="0,24" path="m7700,516l7700,540e" filled="false" stroked="true" strokeweight=".098107pt" strokecolor="#ff0000">
                <v:path arrowok="t"/>
              </v:shape>
            </v:group>
            <v:group style="position:absolute;left:7689;top:528;width:24;height:2" coordorigin="7689,528" coordsize="24,2">
              <v:shape style="position:absolute;left:7689;top:528;width:24;height:2" coordorigin="7689,528" coordsize="24,0" path="m7689,528l7712,528e" filled="false" stroked="true" strokeweight=".09927pt" strokecolor="#ff0000">
                <v:path arrowok="t"/>
              </v:shape>
            </v:group>
            <v:group style="position:absolute;left:7700;top:516;width:2;height:24" coordorigin="7700,516" coordsize="2,24">
              <v:shape style="position:absolute;left:7700;top:516;width:2;height:24" coordorigin="7700,516" coordsize="0,24" path="m7700,516l7700,539e" filled="false" stroked="true" strokeweight=".098107pt" strokecolor="#ff0000">
                <v:path arrowok="t"/>
              </v:shape>
            </v:group>
            <v:group style="position:absolute;left:7689;top:527;width:24;height:2" coordorigin="7689,527" coordsize="24,2">
              <v:shape style="position:absolute;left:7689;top:527;width:24;height:2" coordorigin="7689,527" coordsize="24,0" path="m7689,527l7712,527e" filled="false" stroked="true" strokeweight=".09927pt" strokecolor="#ff0000">
                <v:path arrowok="t"/>
              </v:shape>
            </v:group>
            <v:group style="position:absolute;left:7700;top:515;width:2;height:24" coordorigin="7700,515" coordsize="2,24">
              <v:shape style="position:absolute;left:7700;top:515;width:2;height:24" coordorigin="7700,515" coordsize="0,24" path="m7700,515l7700,539e" filled="false" stroked="true" strokeweight=".098107pt" strokecolor="#ff0000">
                <v:path arrowok="t"/>
              </v:shape>
            </v:group>
            <v:group style="position:absolute;left:7689;top:527;width:24;height:2" coordorigin="7689,527" coordsize="24,2">
              <v:shape style="position:absolute;left:7689;top:527;width:24;height:2" coordorigin="7689,527" coordsize="24,0" path="m7689,527l7712,527e" filled="false" stroked="true" strokeweight=".09927pt" strokecolor="#ff0000">
                <v:path arrowok="t"/>
              </v:shape>
            </v:group>
            <v:group style="position:absolute;left:7700;top:515;width:2;height:24" coordorigin="7700,515" coordsize="2,24">
              <v:shape style="position:absolute;left:7700;top:515;width:2;height:24" coordorigin="7700,515" coordsize="0,24" path="m7700,515l7700,539e" filled="false" stroked="true" strokeweight=".098107pt" strokecolor="#ff0000">
                <v:path arrowok="t"/>
              </v:shape>
            </v:group>
            <v:group style="position:absolute;left:7689;top:527;width:24;height:2" coordorigin="7689,527" coordsize="24,2">
              <v:shape style="position:absolute;left:7689;top:527;width:24;height:2" coordorigin="7689,527" coordsize="24,0" path="m7689,527l7712,527e" filled="false" stroked="true" strokeweight=".09927pt" strokecolor="#ff0000">
                <v:path arrowok="t"/>
              </v:shape>
            </v:group>
            <v:group style="position:absolute;left:7700;top:515;width:2;height:24" coordorigin="7700,515" coordsize="2,24">
              <v:shape style="position:absolute;left:7700;top:515;width:2;height:24" coordorigin="7700,515" coordsize="0,24" path="m7700,515l7700,538e" filled="false" stroked="true" strokeweight=".098107pt" strokecolor="#ff0000">
                <v:path arrowok="t"/>
              </v:shape>
            </v:group>
            <v:group style="position:absolute;left:7689;top:526;width:24;height:2" coordorigin="7689,526" coordsize="24,2">
              <v:shape style="position:absolute;left:7689;top:526;width:24;height:2" coordorigin="7689,526" coordsize="24,0" path="m7689,526l7712,526e" filled="false" stroked="true" strokeweight=".09927pt" strokecolor="#ff0000">
                <v:path arrowok="t"/>
              </v:shape>
            </v:group>
            <v:group style="position:absolute;left:7700;top:514;width:2;height:24" coordorigin="7700,514" coordsize="2,24">
              <v:shape style="position:absolute;left:7700;top:514;width:2;height:24" coordorigin="7700,514" coordsize="0,24" path="m7700,514l7700,538e" filled="false" stroked="true" strokeweight=".098107pt" strokecolor="#ff0000">
                <v:path arrowok="t"/>
              </v:shape>
            </v:group>
            <v:group style="position:absolute;left:7689;top:526;width:24;height:2" coordorigin="7689,526" coordsize="24,2">
              <v:shape style="position:absolute;left:7689;top:526;width:24;height:2" coordorigin="7689,526" coordsize="24,0" path="m7689,526l7712,526e" filled="false" stroked="true" strokeweight=".09927pt" strokecolor="#ff0000">
                <v:path arrowok="t"/>
              </v:shape>
            </v:group>
            <v:group style="position:absolute;left:7700;top:514;width:2;height:24" coordorigin="7700,514" coordsize="2,24">
              <v:shape style="position:absolute;left:7700;top:514;width:2;height:24" coordorigin="7700,514" coordsize="0,24" path="m7700,514l7700,537e" filled="false" stroked="true" strokeweight=".098107pt" strokecolor="#ff0000">
                <v:path arrowok="t"/>
              </v:shape>
            </v:group>
            <v:group style="position:absolute;left:7689;top:525;width:24;height:2" coordorigin="7689,525" coordsize="24,2">
              <v:shape style="position:absolute;left:7689;top:525;width:24;height:2" coordorigin="7689,525" coordsize="24,0" path="m7689,525l7712,525e" filled="false" stroked="true" strokeweight=".09927pt" strokecolor="#ff0000">
                <v:path arrowok="t"/>
              </v:shape>
            </v:group>
            <v:group style="position:absolute;left:7700;top:513;width:2;height:24" coordorigin="7700,513" coordsize="2,24">
              <v:shape style="position:absolute;left:7700;top:513;width:2;height:24" coordorigin="7700,513" coordsize="0,24" path="m7700,513l7700,537e" filled="false" stroked="true" strokeweight=".098107pt" strokecolor="#ff0000">
                <v:path arrowok="t"/>
              </v:shape>
            </v:group>
            <v:group style="position:absolute;left:7689;top:525;width:24;height:2" coordorigin="7689,525" coordsize="24,2">
              <v:shape style="position:absolute;left:7689;top:525;width:24;height:2" coordorigin="7689,525" coordsize="24,0" path="m7689,525l7712,525e" filled="false" stroked="true" strokeweight=".09927pt" strokecolor="#ff0000">
                <v:path arrowok="t"/>
              </v:shape>
            </v:group>
            <v:group style="position:absolute;left:7700;top:513;width:2;height:24" coordorigin="7700,513" coordsize="2,24">
              <v:shape style="position:absolute;left:7700;top:513;width:2;height:24" coordorigin="7700,513" coordsize="0,24" path="m7700,513l7700,537e" filled="false" stroked="true" strokeweight=".098107pt" strokecolor="#ff0000">
                <v:path arrowok="t"/>
              </v:shape>
            </v:group>
            <v:group style="position:absolute;left:7689;top:525;width:24;height:2" coordorigin="7689,525" coordsize="24,2">
              <v:shape style="position:absolute;left:7689;top:525;width:24;height:2" coordorigin="7689,525" coordsize="24,0" path="m7689,525l7712,525e" filled="false" stroked="true" strokeweight=".09927pt" strokecolor="#ff0000">
                <v:path arrowok="t"/>
              </v:shape>
            </v:group>
            <v:group style="position:absolute;left:7700;top:513;width:2;height:24" coordorigin="7700,513" coordsize="2,24">
              <v:shape style="position:absolute;left:7700;top:513;width:2;height:24" coordorigin="7700,513" coordsize="0,24" path="m7700,513l7700,536e" filled="false" stroked="true" strokeweight=".098107pt" strokecolor="#ff0000">
                <v:path arrowok="t"/>
              </v:shape>
            </v:group>
            <v:group style="position:absolute;left:7689;top:524;width:24;height:2" coordorigin="7689,524" coordsize="24,2">
              <v:shape style="position:absolute;left:7689;top:524;width:24;height:2" coordorigin="7689,524" coordsize="24,0" path="m7689,524l7712,524e" filled="false" stroked="true" strokeweight=".09927pt" strokecolor="#ff0000">
                <v:path arrowok="t"/>
              </v:shape>
            </v:group>
            <v:group style="position:absolute;left:7700;top:512;width:2;height:24" coordorigin="7700,512" coordsize="2,24">
              <v:shape style="position:absolute;left:7700;top:512;width:2;height:24" coordorigin="7700,512" coordsize="0,24" path="m7700,512l7700,536e" filled="false" stroked="true" strokeweight=".098107pt" strokecolor="#ff0000">
                <v:path arrowok="t"/>
              </v:shape>
            </v:group>
            <v:group style="position:absolute;left:7689;top:524;width:24;height:2" coordorigin="7689,524" coordsize="24,2">
              <v:shape style="position:absolute;left:7689;top:524;width:24;height:2" coordorigin="7689,524" coordsize="24,0" path="m7689,524l7712,524e" filled="false" stroked="true" strokeweight=".09927pt" strokecolor="#ff0000">
                <v:path arrowok="t"/>
              </v:shape>
            </v:group>
            <v:group style="position:absolute;left:7700;top:512;width:2;height:24" coordorigin="7700,512" coordsize="2,24">
              <v:shape style="position:absolute;left:7700;top:512;width:2;height:24" coordorigin="7700,512" coordsize="0,24" path="m7700,512l7700,536e" filled="false" stroked="true" strokeweight=".098107pt" strokecolor="#ff0000">
                <v:path arrowok="t"/>
              </v:shape>
            </v:group>
            <v:group style="position:absolute;left:7689;top:524;width:24;height:2" coordorigin="7689,524" coordsize="24,2">
              <v:shape style="position:absolute;left:7689;top:524;width:24;height:2" coordorigin="7689,524" coordsize="24,0" path="m7689,524l7712,524e" filled="false" stroked="true" strokeweight=".09927pt" strokecolor="#ff0000">
                <v:path arrowok="t"/>
              </v:shape>
            </v:group>
            <v:group style="position:absolute;left:7700;top:512;width:2;height:24" coordorigin="7700,512" coordsize="2,24">
              <v:shape style="position:absolute;left:7700;top:512;width:2;height:24" coordorigin="7700,512" coordsize="0,24" path="m7700,512l7700,535e" filled="false" stroked="true" strokeweight=".098107pt" strokecolor="#ff0000">
                <v:path arrowok="t"/>
              </v:shape>
            </v:group>
            <v:group style="position:absolute;left:7689;top:523;width:24;height:2" coordorigin="7689,523" coordsize="24,2">
              <v:shape style="position:absolute;left:7689;top:523;width:24;height:2" coordorigin="7689,523" coordsize="24,0" path="m7689,523l7712,523e" filled="false" stroked="true" strokeweight=".09927pt" strokecolor="#ff0000">
                <v:path arrowok="t"/>
              </v:shape>
            </v:group>
            <v:group style="position:absolute;left:7700;top:511;width:2;height:24" coordorigin="7700,511" coordsize="2,24">
              <v:shape style="position:absolute;left:7700;top:511;width:2;height:24" coordorigin="7700,511" coordsize="0,24" path="m7700,511l7700,535e" filled="false" stroked="true" strokeweight=".098107pt" strokecolor="#ff0000">
                <v:path arrowok="t"/>
              </v:shape>
            </v:group>
            <v:group style="position:absolute;left:7689;top:523;width:24;height:2" coordorigin="7689,523" coordsize="24,2">
              <v:shape style="position:absolute;left:7689;top:523;width:24;height:2" coordorigin="7689,523" coordsize="24,0" path="m7689,523l7712,523e" filled="false" stroked="true" strokeweight=".09927pt" strokecolor="#ff0000">
                <v:path arrowok="t"/>
              </v:shape>
            </v:group>
            <v:group style="position:absolute;left:7700;top:511;width:2;height:24" coordorigin="7700,511" coordsize="2,24">
              <v:shape style="position:absolute;left:7700;top:511;width:2;height:24" coordorigin="7700,511" coordsize="0,24" path="m7700,511l7700,534e" filled="false" stroked="true" strokeweight=".098107pt" strokecolor="#ff0000">
                <v:path arrowok="t"/>
              </v:shape>
            </v:group>
            <v:group style="position:absolute;left:7689;top:522;width:24;height:2" coordorigin="7689,522" coordsize="24,2">
              <v:shape style="position:absolute;left:7689;top:522;width:24;height:2" coordorigin="7689,522" coordsize="24,0" path="m7689,522l7712,522e" filled="false" stroked="true" strokeweight=".09927pt" strokecolor="#ff0000">
                <v:path arrowok="t"/>
              </v:shape>
            </v:group>
            <v:group style="position:absolute;left:7700;top:510;width:2;height:24" coordorigin="7700,510" coordsize="2,24">
              <v:shape style="position:absolute;left:7700;top:510;width:2;height:24" coordorigin="7700,510" coordsize="0,24" path="m7700,510l7700,534e" filled="false" stroked="true" strokeweight=".098107pt" strokecolor="#ff0000">
                <v:path arrowok="t"/>
              </v:shape>
            </v:group>
            <v:group style="position:absolute;left:7689;top:522;width:24;height:2" coordorigin="7689,522" coordsize="24,2">
              <v:shape style="position:absolute;left:7689;top:522;width:24;height:2" coordorigin="7689,522" coordsize="24,0" path="m7689,522l7712,522e" filled="false" stroked="true" strokeweight=".09927pt" strokecolor="#ff0000">
                <v:path arrowok="t"/>
              </v:shape>
            </v:group>
            <v:group style="position:absolute;left:7700;top:510;width:2;height:24" coordorigin="7700,510" coordsize="2,24">
              <v:shape style="position:absolute;left:7700;top:510;width:2;height:24" coordorigin="7700,510" coordsize="0,24" path="m7700,510l7700,534e" filled="false" stroked="true" strokeweight=".098107pt" strokecolor="#ff0000">
                <v:path arrowok="t"/>
              </v:shape>
            </v:group>
            <v:group style="position:absolute;left:7689;top:522;width:24;height:2" coordorigin="7689,522" coordsize="24,2">
              <v:shape style="position:absolute;left:7689;top:522;width:24;height:2" coordorigin="7689,522" coordsize="24,0" path="m7689,522l7712,522e" filled="false" stroked="true" strokeweight=".09927pt" strokecolor="#ff0000">
                <v:path arrowok="t"/>
              </v:shape>
            </v:group>
            <v:group style="position:absolute;left:7700;top:510;width:2;height:24" coordorigin="7700,510" coordsize="2,24">
              <v:shape style="position:absolute;left:7700;top:510;width:2;height:24" coordorigin="7700,510" coordsize="0,24" path="m7700,510l7700,533e" filled="false" stroked="true" strokeweight=".098107pt" strokecolor="#ff0000">
                <v:path arrowok="t"/>
              </v:shape>
            </v:group>
            <v:group style="position:absolute;left:7689;top:521;width:24;height:2" coordorigin="7689,521" coordsize="24,2">
              <v:shape style="position:absolute;left:7689;top:521;width:24;height:2" coordorigin="7689,521" coordsize="24,0" path="m7689,521l7712,521e" filled="false" stroked="true" strokeweight=".09927pt" strokecolor="#ff0000">
                <v:path arrowok="t"/>
              </v:shape>
            </v:group>
            <v:group style="position:absolute;left:7700;top:509;width:2;height:24" coordorigin="7700,509" coordsize="2,24">
              <v:shape style="position:absolute;left:7700;top:509;width:2;height:24" coordorigin="7700,509" coordsize="0,24" path="m7700,509l7700,533e" filled="false" stroked="true" strokeweight=".098107pt" strokecolor="#ff0000">
                <v:path arrowok="t"/>
              </v:shape>
            </v:group>
            <v:group style="position:absolute;left:7689;top:521;width:24;height:2" coordorigin="7689,521" coordsize="24,2">
              <v:shape style="position:absolute;left:7689;top:521;width:24;height:2" coordorigin="7689,521" coordsize="24,0" path="m7689,521l7712,521e" filled="false" stroked="true" strokeweight=".09927pt" strokecolor="#ff0000">
                <v:path arrowok="t"/>
              </v:shape>
            </v:group>
            <v:group style="position:absolute;left:7700;top:509;width:2;height:24" coordorigin="7700,509" coordsize="2,24">
              <v:shape style="position:absolute;left:7700;top:509;width:2;height:24" coordorigin="7700,509" coordsize="0,24" path="m7700,509l7700,533e" filled="false" stroked="true" strokeweight=".098107pt" strokecolor="#ff0000">
                <v:path arrowok="t"/>
              </v:shape>
            </v:group>
            <v:group style="position:absolute;left:7689;top:520;width:24;height:2" coordorigin="7689,520" coordsize="24,2">
              <v:shape style="position:absolute;left:7689;top:520;width:24;height:2" coordorigin="7689,520" coordsize="24,0" path="m7689,520l7712,520e" filled="false" stroked="true" strokeweight=".09927pt" strokecolor="#ff0000">
                <v:path arrowok="t"/>
              </v:shape>
            </v:group>
            <v:group style="position:absolute;left:7700;top:508;width:2;height:24" coordorigin="7700,508" coordsize="2,24">
              <v:shape style="position:absolute;left:7700;top:508;width:2;height:24" coordorigin="7700,508" coordsize="0,24" path="m7700,508l7700,532e" filled="false" stroked="true" strokeweight=".098107pt" strokecolor="#ff0000">
                <v:path arrowok="t"/>
              </v:shape>
            </v:group>
            <v:group style="position:absolute;left:7689;top:520;width:24;height:2" coordorigin="7689,520" coordsize="24,2">
              <v:shape style="position:absolute;left:7689;top:520;width:24;height:2" coordorigin="7689,520" coordsize="24,0" path="m7689,520l7712,520e" filled="false" stroked="true" strokeweight=".09927pt" strokecolor="#ff0000">
                <v:path arrowok="t"/>
              </v:shape>
            </v:group>
            <v:group style="position:absolute;left:7700;top:508;width:2;height:24" coordorigin="7700,508" coordsize="2,24">
              <v:shape style="position:absolute;left:7700;top:508;width:2;height:24" coordorigin="7700,508" coordsize="0,24" path="m7700,508l7700,532e" filled="false" stroked="true" strokeweight=".098107pt" strokecolor="#ff0000">
                <v:path arrowok="t"/>
              </v:shape>
            </v:group>
            <v:group style="position:absolute;left:7689;top:520;width:24;height:2" coordorigin="7689,520" coordsize="24,2">
              <v:shape style="position:absolute;left:7689;top:520;width:24;height:2" coordorigin="7689,520" coordsize="24,0" path="m7689,520l7712,520e" filled="false" stroked="true" strokeweight=".09927pt" strokecolor="#ff0000">
                <v:path arrowok="t"/>
              </v:shape>
            </v:group>
            <v:group style="position:absolute;left:7700;top:508;width:2;height:24" coordorigin="7700,508" coordsize="2,24">
              <v:shape style="position:absolute;left:7700;top:508;width:2;height:24" coordorigin="7700,508" coordsize="0,24" path="m7700,508l7700,531e" filled="false" stroked="true" strokeweight=".098107pt" strokecolor="#ff0000">
                <v:path arrowok="t"/>
              </v:shape>
            </v:group>
            <v:group style="position:absolute;left:7689;top:519;width:24;height:2" coordorigin="7689,519" coordsize="24,2">
              <v:shape style="position:absolute;left:7689;top:519;width:24;height:2" coordorigin="7689,519" coordsize="24,0" path="m7689,519l7712,519e" filled="false" stroked="true" strokeweight=".09927pt" strokecolor="#ff0000">
                <v:path arrowok="t"/>
              </v:shape>
            </v:group>
            <v:group style="position:absolute;left:7700;top:507;width:2;height:24" coordorigin="7700,507" coordsize="2,24">
              <v:shape style="position:absolute;left:7700;top:507;width:2;height:24" coordorigin="7700,507" coordsize="0,24" path="m7700,507l7700,531e" filled="false" stroked="true" strokeweight=".098107pt" strokecolor="#ff0000">
                <v:path arrowok="t"/>
              </v:shape>
            </v:group>
            <v:group style="position:absolute;left:7689;top:519;width:24;height:2" coordorigin="7689,519" coordsize="24,2">
              <v:shape style="position:absolute;left:7689;top:519;width:24;height:2" coordorigin="7689,519" coordsize="24,0" path="m7689,519l7712,519e" filled="false" stroked="true" strokeweight=".09927pt" strokecolor="#ff0000">
                <v:path arrowok="t"/>
              </v:shape>
            </v:group>
            <v:group style="position:absolute;left:7700;top:507;width:2;height:24" coordorigin="7700,507" coordsize="2,24">
              <v:shape style="position:absolute;left:7700;top:507;width:2;height:24" coordorigin="7700,507" coordsize="0,24" path="m7700,507l7700,531e" filled="false" stroked="true" strokeweight=".098107pt" strokecolor="#ff0000">
                <v:path arrowok="t"/>
              </v:shape>
            </v:group>
            <v:group style="position:absolute;left:7689;top:519;width:24;height:2" coordorigin="7689,519" coordsize="24,2">
              <v:shape style="position:absolute;left:7689;top:519;width:24;height:2" coordorigin="7689,519" coordsize="24,0" path="m7689,519l7712,519e" filled="false" stroked="true" strokeweight=".09927pt" strokecolor="#ff0000">
                <v:path arrowok="t"/>
              </v:shape>
            </v:group>
            <v:group style="position:absolute;left:7700;top:507;width:2;height:24" coordorigin="7700,507" coordsize="2,24">
              <v:shape style="position:absolute;left:7700;top:507;width:2;height:24" coordorigin="7700,507" coordsize="0,24" path="m7700,507l7700,530e" filled="false" stroked="true" strokeweight=".098107pt" strokecolor="#ff0000">
                <v:path arrowok="t"/>
              </v:shape>
            </v:group>
            <v:group style="position:absolute;left:7689;top:518;width:24;height:2" coordorigin="7689,518" coordsize="24,2">
              <v:shape style="position:absolute;left:7689;top:518;width:24;height:2" coordorigin="7689,518" coordsize="24,0" path="m7689,518l7712,518e" filled="false" stroked="true" strokeweight=".09927pt" strokecolor="#ff0000">
                <v:path arrowok="t"/>
              </v:shape>
            </v:group>
            <v:group style="position:absolute;left:7700;top:506;width:2;height:24" coordorigin="7700,506" coordsize="2,24">
              <v:shape style="position:absolute;left:7700;top:506;width:2;height:24" coordorigin="7700,506" coordsize="0,24" path="m7700,506l7700,530e" filled="false" stroked="true" strokeweight=".098107pt" strokecolor="#ff0000">
                <v:path arrowok="t"/>
              </v:shape>
            </v:group>
            <v:group style="position:absolute;left:7689;top:517;width:24;height:2" coordorigin="7689,517" coordsize="24,2">
              <v:shape style="position:absolute;left:7689;top:517;width:24;height:2" coordorigin="7689,517" coordsize="24,0" path="m7689,517l7712,517e" filled="false" stroked="true" strokeweight=".09927pt" strokecolor="#ff0000">
                <v:path arrowok="t"/>
              </v:shape>
            </v:group>
            <v:group style="position:absolute;left:7700;top:505;width:2;height:24" coordorigin="7700,505" coordsize="2,24">
              <v:shape style="position:absolute;left:7700;top:505;width:2;height:24" coordorigin="7700,505" coordsize="0,24" path="m7700,505l7700,529e" filled="false" stroked="true" strokeweight=".098107pt" strokecolor="#ff0000">
                <v:path arrowok="t"/>
              </v:shape>
            </v:group>
            <v:group style="position:absolute;left:7689;top:517;width:24;height:2" coordorigin="7689,517" coordsize="24,2">
              <v:shape style="position:absolute;left:7689;top:517;width:24;height:2" coordorigin="7689,517" coordsize="24,0" path="m7689,517l7712,517e" filled="false" stroked="true" strokeweight=".09927pt" strokecolor="#ff0000">
                <v:path arrowok="t"/>
              </v:shape>
            </v:group>
            <v:group style="position:absolute;left:7700;top:505;width:2;height:24" coordorigin="7700,505" coordsize="2,24">
              <v:shape style="position:absolute;left:7700;top:505;width:2;height:24" coordorigin="7700,505" coordsize="0,24" path="m7700,505l7700,529e" filled="false" stroked="true" strokeweight=".098107pt" strokecolor="#ff0000">
                <v:path arrowok="t"/>
              </v:shape>
            </v:group>
            <v:group style="position:absolute;left:7689;top:516;width:24;height:2" coordorigin="7689,516" coordsize="24,2">
              <v:shape style="position:absolute;left:7689;top:516;width:24;height:2" coordorigin="7689,516" coordsize="24,0" path="m7689,516l7712,516e" filled="false" stroked="true" strokeweight=".09927pt" strokecolor="#ff0000">
                <v:path arrowok="t"/>
              </v:shape>
            </v:group>
            <v:group style="position:absolute;left:7700;top:504;width:2;height:24" coordorigin="7700,504" coordsize="2,24">
              <v:shape style="position:absolute;left:7700;top:504;width:2;height:24" coordorigin="7700,504" coordsize="0,24" path="m7700,504l7700,528e" filled="false" stroked="true" strokeweight=".098107pt" strokecolor="#ff0000">
                <v:path arrowok="t"/>
              </v:shape>
            </v:group>
            <v:group style="position:absolute;left:7689;top:516;width:24;height:2" coordorigin="7689,516" coordsize="24,2">
              <v:shape style="position:absolute;left:7689;top:516;width:24;height:2" coordorigin="7689,516" coordsize="24,0" path="m7689,516l7712,516e" filled="false" stroked="true" strokeweight=".09927pt" strokecolor="#ff0000">
                <v:path arrowok="t"/>
              </v:shape>
            </v:group>
            <v:group style="position:absolute;left:7700;top:504;width:2;height:24" coordorigin="7700,504" coordsize="2,24">
              <v:shape style="position:absolute;left:7700;top:504;width:2;height:24" coordorigin="7700,504" coordsize="0,24" path="m7700,504l7700,528e" filled="false" stroked="true" strokeweight=".098107pt" strokecolor="#ff0000">
                <v:path arrowok="t"/>
              </v:shape>
            </v:group>
            <v:group style="position:absolute;left:7689;top:516;width:24;height:2" coordorigin="7689,516" coordsize="24,2">
              <v:shape style="position:absolute;left:7689;top:516;width:24;height:2" coordorigin="7689,516" coordsize="24,0" path="m7689,516l7712,516e" filled="false" stroked="true" strokeweight=".09927pt" strokecolor="#ff0000">
                <v:path arrowok="t"/>
              </v:shape>
            </v:group>
            <v:group style="position:absolute;left:7700;top:504;width:2;height:24" coordorigin="7700,504" coordsize="2,24">
              <v:shape style="position:absolute;left:7700;top:504;width:2;height:24" coordorigin="7700,504" coordsize="0,24" path="m7700,504l7700,528e" filled="false" stroked="true" strokeweight=".098107pt" strokecolor="#ff0000">
                <v:path arrowok="t"/>
              </v:shape>
            </v:group>
            <v:group style="position:absolute;left:7689;top:515;width:24;height:2" coordorigin="7689,515" coordsize="24,2">
              <v:shape style="position:absolute;left:7689;top:515;width:24;height:2" coordorigin="7689,515" coordsize="24,0" path="m7689,515l7712,515e" filled="false" stroked="true" strokeweight=".09927pt" strokecolor="#ff0000">
                <v:path arrowok="t"/>
              </v:shape>
            </v:group>
            <v:group style="position:absolute;left:7700;top:503;width:2;height:24" coordorigin="7700,503" coordsize="2,24">
              <v:shape style="position:absolute;left:7700;top:503;width:2;height:24" coordorigin="7700,503" coordsize="0,24" path="m7700,503l7700,527e" filled="false" stroked="true" strokeweight=".098107pt" strokecolor="#ff0000">
                <v:path arrowok="t"/>
              </v:shape>
            </v:group>
            <v:group style="position:absolute;left:7689;top:515;width:24;height:2" coordorigin="7689,515" coordsize="24,2">
              <v:shape style="position:absolute;left:7689;top:515;width:24;height:2" coordorigin="7689,515" coordsize="24,0" path="m7689,515l7712,515e" filled="false" stroked="true" strokeweight=".09927pt" strokecolor="#ff0000">
                <v:path arrowok="t"/>
              </v:shape>
            </v:group>
            <v:group style="position:absolute;left:7700;top:503;width:2;height:24" coordorigin="7700,503" coordsize="2,24">
              <v:shape style="position:absolute;left:7700;top:503;width:2;height:24" coordorigin="7700,503" coordsize="0,24" path="m7700,503l7700,527e" filled="false" stroked="true" strokeweight=".098107pt" strokecolor="#ff0000">
                <v:path arrowok="t"/>
              </v:shape>
            </v:group>
            <v:group style="position:absolute;left:7689;top:514;width:24;height:2" coordorigin="7689,514" coordsize="24,2">
              <v:shape style="position:absolute;left:7689;top:514;width:24;height:2" coordorigin="7689,514" coordsize="24,0" path="m7689,514l7712,514e" filled="false" stroked="true" strokeweight=".09927pt" strokecolor="#ff0000">
                <v:path arrowok="t"/>
              </v:shape>
            </v:group>
            <v:group style="position:absolute;left:7700;top:502;width:2;height:24" coordorigin="7700,502" coordsize="2,24">
              <v:shape style="position:absolute;left:7700;top:502;width:2;height:24" coordorigin="7700,502" coordsize="0,24" path="m7700,502l7700,526e" filled="false" stroked="true" strokeweight=".098107pt" strokecolor="#ff0000">
                <v:path arrowok="t"/>
              </v:shape>
            </v:group>
            <v:group style="position:absolute;left:7689;top:514;width:24;height:2" coordorigin="7689,514" coordsize="24,2">
              <v:shape style="position:absolute;left:7689;top:514;width:24;height:2" coordorigin="7689,514" coordsize="24,0" path="m7689,514l7712,514e" filled="false" stroked="true" strokeweight=".09927pt" strokecolor="#ff0000">
                <v:path arrowok="t"/>
              </v:shape>
            </v:group>
            <v:group style="position:absolute;left:7700;top:502;width:2;height:24" coordorigin="7700,502" coordsize="2,24">
              <v:shape style="position:absolute;left:7700;top:502;width:2;height:24" coordorigin="7700,502" coordsize="0,24" path="m7700,502l7700,526e" filled="false" stroked="true" strokeweight=".098107pt" strokecolor="#ff0000">
                <v:path arrowok="t"/>
              </v:shape>
            </v:group>
            <v:group style="position:absolute;left:7689;top:514;width:24;height:2" coordorigin="7689,514" coordsize="24,2">
              <v:shape style="position:absolute;left:7689;top:514;width:24;height:2" coordorigin="7689,514" coordsize="24,0" path="m7689,514l7712,514e" filled="false" stroked="true" strokeweight=".09927pt" strokecolor="#ff0000">
                <v:path arrowok="t"/>
              </v:shape>
            </v:group>
            <v:group style="position:absolute;left:7700;top:502;width:2;height:24" coordorigin="7700,502" coordsize="2,24">
              <v:shape style="position:absolute;left:7700;top:502;width:2;height:24" coordorigin="7700,502" coordsize="0,24" path="m7700,502l7700,526e" filled="false" stroked="true" strokeweight=".098107pt" strokecolor="#ff0000">
                <v:path arrowok="t"/>
              </v:shape>
            </v:group>
            <v:group style="position:absolute;left:7689;top:513;width:24;height:2" coordorigin="7689,513" coordsize="24,2">
              <v:shape style="position:absolute;left:7689;top:513;width:24;height:2" coordorigin="7689,513" coordsize="24,0" path="m7689,513l7712,513e" filled="false" stroked="true" strokeweight=".09927pt" strokecolor="#ff0000">
                <v:path arrowok="t"/>
              </v:shape>
            </v:group>
            <v:group style="position:absolute;left:7700;top:501;width:2;height:24" coordorigin="7700,501" coordsize="2,24">
              <v:shape style="position:absolute;left:7700;top:501;width:2;height:24" coordorigin="7700,501" coordsize="0,24" path="m7700,501l7700,525e" filled="false" stroked="true" strokeweight=".098107pt" strokecolor="#ff0000">
                <v:path arrowok="t"/>
              </v:shape>
            </v:group>
            <v:group style="position:absolute;left:7689;top:513;width:24;height:2" coordorigin="7689,513" coordsize="24,2">
              <v:shape style="position:absolute;left:7689;top:513;width:24;height:2" coordorigin="7689,513" coordsize="24,0" path="m7689,513l7712,513e" filled="false" stroked="true" strokeweight=".09927pt" strokecolor="#ff0000">
                <v:path arrowok="t"/>
              </v:shape>
            </v:group>
            <v:group style="position:absolute;left:7700;top:501;width:2;height:24" coordorigin="7700,501" coordsize="2,24">
              <v:shape style="position:absolute;left:7700;top:501;width:2;height:24" coordorigin="7700,501" coordsize="0,24" path="m7700,501l7700,525e" filled="false" stroked="true" strokeweight=".098107pt" strokecolor="#ff0000">
                <v:path arrowok="t"/>
              </v:shape>
            </v:group>
            <v:group style="position:absolute;left:7689;top:512;width:24;height:2" coordorigin="7689,512" coordsize="24,2">
              <v:shape style="position:absolute;left:7689;top:512;width:24;height:2" coordorigin="7689,512" coordsize="24,0" path="m7689,512l7712,512e" filled="false" stroked="true" strokeweight=".09927pt" strokecolor="#ff0000">
                <v:path arrowok="t"/>
              </v:shape>
            </v:group>
            <v:group style="position:absolute;left:7700;top:500;width:2;height:24" coordorigin="7700,500" coordsize="2,24">
              <v:shape style="position:absolute;left:7700;top:500;width:2;height:24" coordorigin="7700,500" coordsize="0,24" path="m7700,500l7700,524e" filled="false" stroked="true" strokeweight=".098107pt" strokecolor="#ff0000">
                <v:path arrowok="t"/>
              </v:shape>
            </v:group>
            <v:group style="position:absolute;left:7689;top:512;width:24;height:2" coordorigin="7689,512" coordsize="24,2">
              <v:shape style="position:absolute;left:7689;top:512;width:24;height:2" coordorigin="7689,512" coordsize="24,0" path="m7689,512l7712,512e" filled="false" stroked="true" strokeweight=".09927pt" strokecolor="#ff0000">
                <v:path arrowok="t"/>
              </v:shape>
            </v:group>
            <v:group style="position:absolute;left:7700;top:500;width:2;height:24" coordorigin="7700,500" coordsize="2,24">
              <v:shape style="position:absolute;left:7700;top:500;width:2;height:24" coordorigin="7700,500" coordsize="0,24" path="m7700,500l7700,524e" filled="false" stroked="true" strokeweight=".098107pt" strokecolor="#ff0000">
                <v:path arrowok="t"/>
              </v:shape>
            </v:group>
            <v:group style="position:absolute;left:7689;top:511;width:24;height:2" coordorigin="7689,511" coordsize="24,2">
              <v:shape style="position:absolute;left:7689;top:511;width:24;height:2" coordorigin="7689,511" coordsize="24,0" path="m7689,511l7712,511e" filled="false" stroked="true" strokeweight=".09927pt" strokecolor="#ff0000">
                <v:path arrowok="t"/>
              </v:shape>
            </v:group>
            <v:group style="position:absolute;left:7700;top:499;width:2;height:24" coordorigin="7700,499" coordsize="2,24">
              <v:shape style="position:absolute;left:7700;top:499;width:2;height:24" coordorigin="7700,499" coordsize="0,24" path="m7700,499l7700,523e" filled="false" stroked="true" strokeweight=".098107pt" strokecolor="#ff0000">
                <v:path arrowok="t"/>
              </v:shape>
            </v:group>
            <v:group style="position:absolute;left:7689;top:511;width:24;height:2" coordorigin="7689,511" coordsize="24,2">
              <v:shape style="position:absolute;left:7689;top:511;width:24;height:2" coordorigin="7689,511" coordsize="24,0" path="m7689,511l7712,511e" filled="false" stroked="true" strokeweight=".09927pt" strokecolor="#ff0000">
                <v:path arrowok="t"/>
              </v:shape>
            </v:group>
            <v:group style="position:absolute;left:7700;top:499;width:2;height:24" coordorigin="7700,499" coordsize="2,24">
              <v:shape style="position:absolute;left:7700;top:499;width:2;height:24" coordorigin="7700,499" coordsize="0,24" path="m7700,499l7700,523e" filled="false" stroked="true" strokeweight=".098107pt" strokecolor="#ff0000">
                <v:path arrowok="t"/>
              </v:shape>
            </v:group>
            <v:group style="position:absolute;left:7689;top:510;width:24;height:2" coordorigin="7689,510" coordsize="24,2">
              <v:shape style="position:absolute;left:7689;top:510;width:24;height:2" coordorigin="7689,510" coordsize="24,0" path="m7689,510l7712,510e" filled="false" stroked="true" strokeweight=".09927pt" strokecolor="#ff0000">
                <v:path arrowok="t"/>
              </v:shape>
            </v:group>
            <v:group style="position:absolute;left:7700;top:498;width:2;height:24" coordorigin="7700,498" coordsize="2,24">
              <v:shape style="position:absolute;left:7700;top:498;width:2;height:24" coordorigin="7700,498" coordsize="0,24" path="m7700,498l7700,522e" filled="false" stroked="true" strokeweight=".098107pt" strokecolor="#ff0000">
                <v:path arrowok="t"/>
              </v:shape>
            </v:group>
            <v:group style="position:absolute;left:7689;top:510;width:24;height:2" coordorigin="7689,510" coordsize="24,2">
              <v:shape style="position:absolute;left:7689;top:510;width:24;height:2" coordorigin="7689,510" coordsize="24,0" path="m7689,510l7712,510e" filled="false" stroked="true" strokeweight=".09927pt" strokecolor="#ff0000">
                <v:path arrowok="t"/>
              </v:shape>
            </v:group>
            <v:group style="position:absolute;left:7700;top:498;width:2;height:24" coordorigin="7700,498" coordsize="2,24">
              <v:shape style="position:absolute;left:7700;top:498;width:2;height:24" coordorigin="7700,498" coordsize="0,24" path="m7700,498l7700,522e" filled="false" stroked="true" strokeweight=".098107pt" strokecolor="#ff0000">
                <v:path arrowok="t"/>
              </v:shape>
            </v:group>
            <v:group style="position:absolute;left:7689;top:510;width:24;height:2" coordorigin="7689,510" coordsize="24,2">
              <v:shape style="position:absolute;left:7689;top:510;width:24;height:2" coordorigin="7689,510" coordsize="24,0" path="m7689,510l7712,510e" filled="false" stroked="true" strokeweight=".09927pt" strokecolor="#ff0000">
                <v:path arrowok="t"/>
              </v:shape>
            </v:group>
            <v:group style="position:absolute;left:7700;top:498;width:2;height:24" coordorigin="7700,498" coordsize="2,24">
              <v:shape style="position:absolute;left:7700;top:498;width:2;height:24" coordorigin="7700,498" coordsize="0,24" path="m7700,498l7700,522e" filled="false" stroked="true" strokeweight=".098107pt" strokecolor="#ff0000">
                <v:path arrowok="t"/>
              </v:shape>
            </v:group>
            <v:group style="position:absolute;left:7689;top:509;width:24;height:2" coordorigin="7689,509" coordsize="24,2">
              <v:shape style="position:absolute;left:7689;top:509;width:24;height:2" coordorigin="7689,509" coordsize="24,0" path="m7689,509l7712,509e" filled="false" stroked="true" strokeweight=".09927pt" strokecolor="#ff0000">
                <v:path arrowok="t"/>
              </v:shape>
            </v:group>
            <v:group style="position:absolute;left:7700;top:498;width:2;height:24" coordorigin="7700,498" coordsize="2,24">
              <v:shape style="position:absolute;left:7700;top:498;width:2;height:24" coordorigin="7700,498" coordsize="0,24" path="m7700,498l7700,521e" filled="false" stroked="true" strokeweight=".098107pt" strokecolor="#ff0000">
                <v:path arrowok="t"/>
              </v:shape>
            </v:group>
            <v:group style="position:absolute;left:7689;top:509;width:24;height:2" coordorigin="7689,509" coordsize="24,2">
              <v:shape style="position:absolute;left:7689;top:509;width:24;height:2" coordorigin="7689,509" coordsize="24,0" path="m7689,509l7712,509e" filled="false" stroked="true" strokeweight=".09927pt" strokecolor="#ff0000">
                <v:path arrowok="t"/>
              </v:shape>
            </v:group>
            <v:group style="position:absolute;left:7700;top:497;width:2;height:24" coordorigin="7700,497" coordsize="2,24">
              <v:shape style="position:absolute;left:7700;top:497;width:2;height:24" coordorigin="7700,497" coordsize="0,24" path="m7700,497l7700,521e" filled="false" stroked="true" strokeweight=".098107pt" strokecolor="#ff0000">
                <v:path arrowok="t"/>
              </v:shape>
            </v:group>
            <v:group style="position:absolute;left:7689;top:509;width:24;height:2" coordorigin="7689,509" coordsize="24,2">
              <v:shape style="position:absolute;left:7689;top:509;width:24;height:2" coordorigin="7689,509" coordsize="24,0" path="m7689,509l7712,509e" filled="false" stroked="true" strokeweight=".09927pt" strokecolor="#ff0000">
                <v:path arrowok="t"/>
              </v:shape>
            </v:group>
            <v:group style="position:absolute;left:7700;top:497;width:2;height:24" coordorigin="7700,497" coordsize="2,24">
              <v:shape style="position:absolute;left:7700;top:497;width:2;height:24" coordorigin="7700,497" coordsize="0,24" path="m7700,497l7700,521e" filled="false" stroked="true" strokeweight=".098107pt" strokecolor="#ff0000">
                <v:path arrowok="t"/>
              </v:shape>
            </v:group>
            <v:group style="position:absolute;left:7689;top:508;width:24;height:2" coordorigin="7689,508" coordsize="24,2">
              <v:shape style="position:absolute;left:7689;top:508;width:24;height:2" coordorigin="7689,508" coordsize="24,0" path="m7689,508l7712,508e" filled="false" stroked="true" strokeweight=".09927pt" strokecolor="#ff0000">
                <v:path arrowok="t"/>
              </v:shape>
            </v:group>
            <v:group style="position:absolute;left:7700;top:496;width:2;height:24" coordorigin="7700,496" coordsize="2,24">
              <v:shape style="position:absolute;left:7700;top:496;width:2;height:24" coordorigin="7700,496" coordsize="0,24" path="m7700,496l7700,520e" filled="false" stroked="true" strokeweight=".098107pt" strokecolor="#ff0000">
                <v:path arrowok="t"/>
              </v:shape>
            </v:group>
            <v:group style="position:absolute;left:7689;top:507;width:24;height:2" coordorigin="7689,507" coordsize="24,2">
              <v:shape style="position:absolute;left:7689;top:507;width:24;height:2" coordorigin="7689,507" coordsize="24,0" path="m7689,507l7712,507e" filled="false" stroked="true" strokeweight=".09927pt" strokecolor="#ff0000">
                <v:path arrowok="t"/>
              </v:shape>
            </v:group>
            <v:group style="position:absolute;left:7700;top:496;width:2;height:24" coordorigin="7700,496" coordsize="2,24">
              <v:shape style="position:absolute;left:7700;top:496;width:2;height:24" coordorigin="7700,496" coordsize="0,24" path="m7700,496l7700,519e" filled="false" stroked="true" strokeweight=".098107pt" strokecolor="#ff0000">
                <v:path arrowok="t"/>
              </v:shape>
            </v:group>
            <v:group style="position:absolute;left:7689;top:507;width:24;height:2" coordorigin="7689,507" coordsize="24,2">
              <v:shape style="position:absolute;left:7689;top:507;width:24;height:2" coordorigin="7689,507" coordsize="24,0" path="m7689,507l7712,507e" filled="false" stroked="true" strokeweight=".09927pt" strokecolor="#ff0000">
                <v:path arrowok="t"/>
              </v:shape>
            </v:group>
            <v:group style="position:absolute;left:7700;top:495;width:2;height:24" coordorigin="7700,495" coordsize="2,24">
              <v:shape style="position:absolute;left:7700;top:495;width:2;height:24" coordorigin="7700,495" coordsize="0,24" path="m7700,495l7700,519e" filled="false" stroked="true" strokeweight=".098107pt" strokecolor="#ff0000">
                <v:path arrowok="t"/>
              </v:shape>
            </v:group>
            <v:group style="position:absolute;left:7689;top:507;width:24;height:2" coordorigin="7689,507" coordsize="24,2">
              <v:shape style="position:absolute;left:7689;top:507;width:24;height:2" coordorigin="7689,507" coordsize="24,0" path="m7689,507l7712,507e" filled="false" stroked="true" strokeweight=".09927pt" strokecolor="#ff0000">
                <v:path arrowok="t"/>
              </v:shape>
            </v:group>
            <v:group style="position:absolute;left:7700;top:495;width:2;height:24" coordorigin="7700,495" coordsize="2,24">
              <v:shape style="position:absolute;left:7700;top:495;width:2;height:24" coordorigin="7700,495" coordsize="0,24" path="m7700,495l7700,519e" filled="false" stroked="true" strokeweight=".098107pt" strokecolor="#ff0000">
                <v:path arrowok="t"/>
              </v:shape>
            </v:group>
            <v:group style="position:absolute;left:7689;top:506;width:24;height:2" coordorigin="7689,506" coordsize="24,2">
              <v:shape style="position:absolute;left:7689;top:506;width:24;height:2" coordorigin="7689,506" coordsize="24,0" path="m7689,506l7712,506e" filled="false" stroked="true" strokeweight=".09927pt" strokecolor="#ff0000">
                <v:path arrowok="t"/>
              </v:shape>
            </v:group>
            <v:group style="position:absolute;left:7700;top:495;width:2;height:24" coordorigin="7700,495" coordsize="2,24">
              <v:shape style="position:absolute;left:7700;top:495;width:2;height:24" coordorigin="7700,495" coordsize="0,24" path="m7700,495l7700,518e" filled="false" stroked="true" strokeweight=".098107pt" strokecolor="#ff0000">
                <v:path arrowok="t"/>
              </v:shape>
            </v:group>
            <v:group style="position:absolute;left:7689;top:506;width:24;height:2" coordorigin="7689,506" coordsize="24,2">
              <v:shape style="position:absolute;left:7689;top:506;width:24;height:2" coordorigin="7689,506" coordsize="24,0" path="m7689,506l7712,506e" filled="false" stroked="true" strokeweight=".09927pt" strokecolor="#ff0000">
                <v:path arrowok="t"/>
              </v:shape>
            </v:group>
            <v:group style="position:absolute;left:7700;top:494;width:2;height:24" coordorigin="7700,494" coordsize="2,24">
              <v:shape style="position:absolute;left:7700;top:494;width:2;height:24" coordorigin="7700,494" coordsize="0,24" path="m7700,494l7700,518e" filled="false" stroked="true" strokeweight=".098107pt" strokecolor="#ff0000">
                <v:path arrowok="t"/>
              </v:shape>
            </v:group>
            <v:group style="position:absolute;left:7689;top:505;width:24;height:2" coordorigin="7689,505" coordsize="24,2">
              <v:shape style="position:absolute;left:7689;top:505;width:24;height:2" coordorigin="7689,505" coordsize="24,0" path="m7689,505l7712,505e" filled="false" stroked="true" strokeweight=".09927pt" strokecolor="#ff0000">
                <v:path arrowok="t"/>
              </v:shape>
            </v:group>
            <v:group style="position:absolute;left:7700;top:494;width:2;height:24" coordorigin="7700,494" coordsize="2,24">
              <v:shape style="position:absolute;left:7700;top:494;width:2;height:24" coordorigin="7700,494" coordsize="0,24" path="m7700,494l7700,517e" filled="false" stroked="true" strokeweight=".098107pt" strokecolor="#ff0000">
                <v:path arrowok="t"/>
              </v:shape>
            </v:group>
            <v:group style="position:absolute;left:7689;top:505;width:24;height:2" coordorigin="7689,505" coordsize="24,2">
              <v:shape style="position:absolute;left:7689;top:505;width:24;height:2" coordorigin="7689,505" coordsize="24,0" path="m7689,505l7712,505e" filled="false" stroked="true" strokeweight=".09927pt" strokecolor="#ff0000">
                <v:path arrowok="t"/>
              </v:shape>
            </v:group>
            <v:group style="position:absolute;left:7700;top:493;width:2;height:24" coordorigin="7700,493" coordsize="2,24">
              <v:shape style="position:absolute;left:7700;top:493;width:2;height:24" coordorigin="7700,493" coordsize="0,24" path="m7700,493l7700,517e" filled="false" stroked="true" strokeweight=".098107pt" strokecolor="#ff0000">
                <v:path arrowok="t"/>
              </v:shape>
            </v:group>
            <v:group style="position:absolute;left:7689;top:504;width:24;height:2" coordorigin="7689,504" coordsize="24,2">
              <v:shape style="position:absolute;left:7689;top:504;width:24;height:2" coordorigin="7689,504" coordsize="24,0" path="m7689,504l7712,504e" filled="false" stroked="true" strokeweight=".09927pt" strokecolor="#ff0000">
                <v:path arrowok="t"/>
              </v:shape>
            </v:group>
            <v:group style="position:absolute;left:7700;top:493;width:2;height:24" coordorigin="7700,493" coordsize="2,24">
              <v:shape style="position:absolute;left:7700;top:493;width:2;height:24" coordorigin="7700,493" coordsize="0,24" path="m7700,493l7700,516e" filled="false" stroked="true" strokeweight=".098107pt" strokecolor="#ff0000">
                <v:path arrowok="t"/>
              </v:shape>
            </v:group>
            <v:group style="position:absolute;left:7689;top:504;width:24;height:2" coordorigin="7689,504" coordsize="24,2">
              <v:shape style="position:absolute;left:7689;top:504;width:24;height:2" coordorigin="7689,504" coordsize="24,0" path="m7689,504l7712,504e" filled="false" stroked="true" strokeweight=".09927pt" strokecolor="#ff0000">
                <v:path arrowok="t"/>
              </v:shape>
            </v:group>
            <v:group style="position:absolute;left:7700;top:492;width:2;height:24" coordorigin="7700,492" coordsize="2,24">
              <v:shape style="position:absolute;left:7700;top:492;width:2;height:24" coordorigin="7700,492" coordsize="0,24" path="m7700,492l7700,516e" filled="false" stroked="true" strokeweight=".098107pt" strokecolor="#ff0000">
                <v:path arrowok="t"/>
              </v:shape>
            </v:group>
            <v:group style="position:absolute;left:7689;top:504;width:24;height:2" coordorigin="7689,504" coordsize="24,2">
              <v:shape style="position:absolute;left:7689;top:504;width:24;height:2" coordorigin="7689,504" coordsize="24,0" path="m7689,504l7712,504e" filled="false" stroked="true" strokeweight=".09927pt" strokecolor="#ff0000">
                <v:path arrowok="t"/>
              </v:shape>
            </v:group>
            <v:group style="position:absolute;left:7700;top:492;width:2;height:24" coordorigin="7700,492" coordsize="2,24">
              <v:shape style="position:absolute;left:7700;top:492;width:2;height:24" coordorigin="7700,492" coordsize="0,24" path="m7700,492l7700,516e" filled="false" stroked="true" strokeweight=".098107pt" strokecolor="#ff0000">
                <v:path arrowok="t"/>
              </v:shape>
            </v:group>
            <v:group style="position:absolute;left:7689;top:503;width:24;height:2" coordorigin="7689,503" coordsize="24,2">
              <v:shape style="position:absolute;left:7689;top:503;width:24;height:2" coordorigin="7689,503" coordsize="24,0" path="m7689,503l7712,503e" filled="false" stroked="true" strokeweight=".09927pt" strokecolor="#ff0000">
                <v:path arrowok="t"/>
              </v:shape>
            </v:group>
            <v:group style="position:absolute;left:7700;top:492;width:2;height:24" coordorigin="7700,492" coordsize="2,24">
              <v:shape style="position:absolute;left:7700;top:492;width:2;height:24" coordorigin="7700,492" coordsize="0,24" path="m7700,492l7700,515e" filled="false" stroked="true" strokeweight=".098107pt" strokecolor="#ff0000">
                <v:path arrowok="t"/>
              </v:shape>
            </v:group>
            <v:group style="position:absolute;left:7689;top:503;width:24;height:2" coordorigin="7689,503" coordsize="24,2">
              <v:shape style="position:absolute;left:7689;top:503;width:24;height:2" coordorigin="7689,503" coordsize="24,0" path="m7689,503l7712,503e" filled="false" stroked="true" strokeweight=".09927pt" strokecolor="#ff0000">
                <v:path arrowok="t"/>
              </v:shape>
            </v:group>
            <v:group style="position:absolute;left:7700;top:491;width:2;height:24" coordorigin="7700,491" coordsize="2,24">
              <v:shape style="position:absolute;left:7700;top:491;width:2;height:24" coordorigin="7700,491" coordsize="0,24" path="m7700,491l7700,515e" filled="false" stroked="true" strokeweight=".098107pt" strokecolor="#ff0000">
                <v:path arrowok="t"/>
              </v:shape>
            </v:group>
            <v:group style="position:absolute;left:7689;top:503;width:24;height:2" coordorigin="7689,503" coordsize="24,2">
              <v:shape style="position:absolute;left:7689;top:503;width:24;height:2" coordorigin="7689,503" coordsize="24,0" path="m7689,503l7712,503e" filled="false" stroked="true" strokeweight=".09927pt" strokecolor="#ff0000">
                <v:path arrowok="t"/>
              </v:shape>
            </v:group>
            <v:group style="position:absolute;left:7700;top:491;width:2;height:24" coordorigin="7700,491" coordsize="2,24">
              <v:shape style="position:absolute;left:7700;top:491;width:2;height:24" coordorigin="7700,491" coordsize="0,24" path="m7700,491l7700,515e" filled="false" stroked="true" strokeweight=".098107pt" strokecolor="#ff0000">
                <v:path arrowok="t"/>
              </v:shape>
            </v:group>
            <v:group style="position:absolute;left:7689;top:502;width:24;height:2" coordorigin="7689,502" coordsize="24,2">
              <v:shape style="position:absolute;left:7689;top:502;width:24;height:2" coordorigin="7689,502" coordsize="24,0" path="m7689,502l7712,502e" filled="false" stroked="true" strokeweight=".09927pt" strokecolor="#ff0000">
                <v:path arrowok="t"/>
              </v:shape>
            </v:group>
            <v:group style="position:absolute;left:7700;top:491;width:2;height:24" coordorigin="7700,491" coordsize="2,24">
              <v:shape style="position:absolute;left:7700;top:491;width:2;height:24" coordorigin="7700,491" coordsize="0,24" path="m7700,491l7700,514e" filled="false" stroked="true" strokeweight=".098107pt" strokecolor="#ff0000">
                <v:path arrowok="t"/>
              </v:shape>
            </v:group>
            <v:group style="position:absolute;left:7689;top:502;width:24;height:2" coordorigin="7689,502" coordsize="24,2">
              <v:shape style="position:absolute;left:7689;top:502;width:24;height:2" coordorigin="7689,502" coordsize="24,0" path="m7689,502l7712,502e" filled="false" stroked="true" strokeweight=".09927pt" strokecolor="#ff0000">
                <v:path arrowok="t"/>
              </v:shape>
            </v:group>
            <v:group style="position:absolute;left:7700;top:490;width:2;height:24" coordorigin="7700,490" coordsize="2,24">
              <v:shape style="position:absolute;left:7700;top:490;width:2;height:24" coordorigin="7700,490" coordsize="0,24" path="m7700,490l7700,514e" filled="false" stroked="true" strokeweight=".098107pt" strokecolor="#ff0000">
                <v:path arrowok="t"/>
              </v:shape>
            </v:group>
            <v:group style="position:absolute;left:7689;top:502;width:24;height:2" coordorigin="7689,502" coordsize="24,2">
              <v:shape style="position:absolute;left:7689;top:502;width:24;height:2" coordorigin="7689,502" coordsize="24,0" path="m7689,502l7712,502e" filled="false" stroked="true" strokeweight=".09927pt" strokecolor="#ff0000">
                <v:path arrowok="t"/>
              </v:shape>
            </v:group>
            <v:group style="position:absolute;left:7700;top:490;width:2;height:24" coordorigin="7700,490" coordsize="2,24">
              <v:shape style="position:absolute;left:7700;top:490;width:2;height:24" coordorigin="7700,490" coordsize="0,24" path="m7700,490l7700,514e" filled="false" stroked="true" strokeweight=".098107pt" strokecolor="#ff0000">
                <v:path arrowok="t"/>
              </v:shape>
            </v:group>
            <v:group style="position:absolute;left:7689;top:501;width:24;height:2" coordorigin="7689,501" coordsize="24,2">
              <v:shape style="position:absolute;left:7689;top:501;width:24;height:2" coordorigin="7689,501" coordsize="24,0" path="m7689,501l7712,501e" filled="false" stroked="true" strokeweight=".09927pt" strokecolor="#ff0000">
                <v:path arrowok="t"/>
              </v:shape>
            </v:group>
            <v:group style="position:absolute;left:7700;top:489;width:2;height:24" coordorigin="7700,489" coordsize="2,24">
              <v:shape style="position:absolute;left:7700;top:489;width:2;height:24" coordorigin="7700,489" coordsize="0,24" path="m7700,489l7700,513e" filled="false" stroked="true" strokeweight=".098107pt" strokecolor="#ff0000">
                <v:path arrowok="t"/>
              </v:shape>
            </v:group>
            <v:group style="position:absolute;left:7689;top:501;width:24;height:2" coordorigin="7689,501" coordsize="24,2">
              <v:shape style="position:absolute;left:7689;top:501;width:24;height:2" coordorigin="7689,501" coordsize="24,0" path="m7689,501l7712,501e" filled="false" stroked="true" strokeweight=".09927pt" strokecolor="#ff0000">
                <v:path arrowok="t"/>
              </v:shape>
            </v:group>
            <v:group style="position:absolute;left:7700;top:489;width:2;height:24" coordorigin="7700,489" coordsize="2,24">
              <v:shape style="position:absolute;left:7700;top:489;width:2;height:24" coordorigin="7700,489" coordsize="0,24" path="m7700,489l7700,513e" filled="false" stroked="true" strokeweight=".098107pt" strokecolor="#ff0000">
                <v:path arrowok="t"/>
              </v:shape>
            </v:group>
            <v:group style="position:absolute;left:7689;top:500;width:24;height:2" coordorigin="7689,500" coordsize="24,2">
              <v:shape style="position:absolute;left:7689;top:500;width:24;height:2" coordorigin="7689,500" coordsize="24,0" path="m7689,500l7712,500e" filled="false" stroked="true" strokeweight=".09927pt" strokecolor="#ff0000">
                <v:path arrowok="t"/>
              </v:shape>
            </v:group>
            <v:group style="position:absolute;left:7700;top:489;width:2;height:24" coordorigin="7700,489" coordsize="2,24">
              <v:shape style="position:absolute;left:7700;top:489;width:2;height:24" coordorigin="7700,489" coordsize="0,24" path="m7700,489l7700,512e" filled="false" stroked="true" strokeweight=".098107pt" strokecolor="#ff0000">
                <v:path arrowok="t"/>
              </v:shape>
            </v:group>
            <v:group style="position:absolute;left:7689;top:500;width:24;height:2" coordorigin="7689,500" coordsize="24,2">
              <v:shape style="position:absolute;left:7689;top:500;width:24;height:2" coordorigin="7689,500" coordsize="24,0" path="m7689,500l7712,500e" filled="false" stroked="true" strokeweight=".09927pt" strokecolor="#ff0000">
                <v:path arrowok="t"/>
              </v:shape>
            </v:group>
            <v:group style="position:absolute;left:7700;top:488;width:2;height:24" coordorigin="7700,488" coordsize="2,24">
              <v:shape style="position:absolute;left:7700;top:488;width:2;height:24" coordorigin="7700,488" coordsize="0,24" path="m7700,488l7700,512e" filled="false" stroked="true" strokeweight=".098107pt" strokecolor="#ff0000">
                <v:path arrowok="t"/>
              </v:shape>
            </v:group>
            <v:group style="position:absolute;left:7689;top:499;width:24;height:2" coordorigin="7689,499" coordsize="24,2">
              <v:shape style="position:absolute;left:7689;top:499;width:24;height:2" coordorigin="7689,499" coordsize="24,0" path="m7689,499l7712,499e" filled="false" stroked="true" strokeweight=".09927pt" strokecolor="#ff0000">
                <v:path arrowok="t"/>
              </v:shape>
            </v:group>
            <v:group style="position:absolute;left:7700;top:487;width:2;height:24" coordorigin="7700,487" coordsize="2,24">
              <v:shape style="position:absolute;left:7700;top:487;width:2;height:24" coordorigin="7700,487" coordsize="0,24" path="m7700,487l7700,511e" filled="false" stroked="true" strokeweight=".098107pt" strokecolor="#ff0000">
                <v:path arrowok="t"/>
              </v:shape>
            </v:group>
            <v:group style="position:absolute;left:7689;top:499;width:24;height:2" coordorigin="7689,499" coordsize="24,2">
              <v:shape style="position:absolute;left:7689;top:499;width:24;height:2" coordorigin="7689,499" coordsize="24,0" path="m7689,499l7712,499e" filled="false" stroked="true" strokeweight=".09927pt" strokecolor="#ff0000">
                <v:path arrowok="t"/>
              </v:shape>
            </v:group>
            <v:group style="position:absolute;left:7700;top:487;width:2;height:24" coordorigin="7700,487" coordsize="2,24">
              <v:shape style="position:absolute;left:7700;top:487;width:2;height:24" coordorigin="7700,487" coordsize="0,24" path="m7700,487l7700,511e" filled="false" stroked="true" strokeweight=".098107pt" strokecolor="#ff0000">
                <v:path arrowok="t"/>
              </v:shape>
            </v:group>
            <v:group style="position:absolute;left:7689;top:498;width:24;height:2" coordorigin="7689,498" coordsize="24,2">
              <v:shape style="position:absolute;left:7689;top:498;width:24;height:2" coordorigin="7689,498" coordsize="24,0" path="m7689,498l7712,498e" filled="false" stroked="true" strokeweight=".09927pt" strokecolor="#ff0000">
                <v:path arrowok="t"/>
              </v:shape>
            </v:group>
            <v:group style="position:absolute;left:7700;top:487;width:2;height:24" coordorigin="7700,487" coordsize="2,24">
              <v:shape style="position:absolute;left:7700;top:487;width:2;height:24" coordorigin="7700,487" coordsize="0,24" path="m7700,487l7700,510e" filled="false" stroked="true" strokeweight=".098107pt" strokecolor="#ff0000">
                <v:path arrowok="t"/>
              </v:shape>
            </v:group>
            <v:group style="position:absolute;left:7689;top:498;width:24;height:2" coordorigin="7689,498" coordsize="24,2">
              <v:shape style="position:absolute;left:7689;top:498;width:24;height:2" coordorigin="7689,498" coordsize="24,0" path="m7689,498l7712,498e" filled="false" stroked="true" strokeweight=".09927pt" strokecolor="#ff0000">
                <v:path arrowok="t"/>
              </v:shape>
            </v:group>
            <v:group style="position:absolute;left:7700;top:486;width:2;height:24" coordorigin="7700,486" coordsize="2,24">
              <v:shape style="position:absolute;left:7700;top:486;width:2;height:24" coordorigin="7700,486" coordsize="0,24" path="m7700,486l7700,510e" filled="false" stroked="true" strokeweight=".098107pt" strokecolor="#ff0000">
                <v:path arrowok="t"/>
              </v:shape>
            </v:group>
            <v:group style="position:absolute;left:7689;top:498;width:24;height:2" coordorigin="7689,498" coordsize="24,2">
              <v:shape style="position:absolute;left:7689;top:498;width:24;height:2" coordorigin="7689,498" coordsize="24,0" path="m7689,498l7712,498e" filled="false" stroked="true" strokeweight=".09927pt" strokecolor="#ff0000">
                <v:path arrowok="t"/>
              </v:shape>
            </v:group>
            <v:group style="position:absolute;left:7700;top:486;width:2;height:24" coordorigin="7700,486" coordsize="2,24">
              <v:shape style="position:absolute;left:7700;top:486;width:2;height:24" coordorigin="7700,486" coordsize="0,24" path="m7700,486l7700,510e" filled="false" stroked="true" strokeweight=".098107pt" strokecolor="#ff0000">
                <v:path arrowok="t"/>
              </v:shape>
            </v:group>
            <v:group style="position:absolute;left:7689;top:498;width:24;height:2" coordorigin="7689,498" coordsize="24,2">
              <v:shape style="position:absolute;left:7689;top:498;width:24;height:2" coordorigin="7689,498" coordsize="24,0" path="m7689,498l7712,498e" filled="false" stroked="true" strokeweight=".09927pt" strokecolor="#ff0000">
                <v:path arrowok="t"/>
              </v:shape>
            </v:group>
            <v:group style="position:absolute;left:7700;top:486;width:2;height:24" coordorigin="7700,486" coordsize="2,24">
              <v:shape style="position:absolute;left:7700;top:486;width:2;height:24" coordorigin="7700,486" coordsize="0,24" path="m7700,486l7700,509e" filled="false" stroked="true" strokeweight=".098107pt" strokecolor="#ff0000">
                <v:path arrowok="t"/>
              </v:shape>
            </v:group>
            <v:group style="position:absolute;left:7689;top:497;width:24;height:2" coordorigin="7689,497" coordsize="24,2">
              <v:shape style="position:absolute;left:7689;top:497;width:24;height:2" coordorigin="7689,497" coordsize="24,0" path="m7689,497l7712,497e" filled="false" stroked="true" strokeweight=".09927pt" strokecolor="#ff0000">
                <v:path arrowok="t"/>
              </v:shape>
            </v:group>
            <v:group style="position:absolute;left:7700;top:485;width:2;height:24" coordorigin="7700,485" coordsize="2,24">
              <v:shape style="position:absolute;left:7700;top:485;width:2;height:24" coordorigin="7700,485" coordsize="0,24" path="m7700,485l7700,509e" filled="false" stroked="true" strokeweight=".098107pt" strokecolor="#ff0000">
                <v:path arrowok="t"/>
              </v:shape>
            </v:group>
            <v:group style="position:absolute;left:7689;top:496;width:24;height:2" coordorigin="7689,496" coordsize="24,2">
              <v:shape style="position:absolute;left:7689;top:496;width:24;height:2" coordorigin="7689,496" coordsize="24,0" path="m7689,496l7712,496e" filled="false" stroked="true" strokeweight=".09927pt" strokecolor="#ff0000">
                <v:path arrowok="t"/>
              </v:shape>
            </v:group>
            <v:group style="position:absolute;left:7700;top:484;width:2;height:24" coordorigin="7700,484" coordsize="2,24">
              <v:shape style="position:absolute;left:7700;top:484;width:2;height:24" coordorigin="7700,484" coordsize="0,24" path="m7700,484l7700,508e" filled="false" stroked="true" strokeweight=".098107pt" strokecolor="#ff0000">
                <v:path arrowok="t"/>
              </v:shape>
            </v:group>
            <v:group style="position:absolute;left:7689;top:496;width:24;height:2" coordorigin="7689,496" coordsize="24,2">
              <v:shape style="position:absolute;left:7689;top:496;width:24;height:2" coordorigin="7689,496" coordsize="24,0" path="m7689,496l7712,496e" filled="false" stroked="true" strokeweight=".09927pt" strokecolor="#ff0000">
                <v:path arrowok="t"/>
              </v:shape>
            </v:group>
            <v:group style="position:absolute;left:7700;top:484;width:2;height:24" coordorigin="7700,484" coordsize="2,24">
              <v:shape style="position:absolute;left:7700;top:484;width:2;height:24" coordorigin="7700,484" coordsize="0,24" path="m7700,484l7700,508e" filled="false" stroked="true" strokeweight=".098107pt" strokecolor="#ff0000">
                <v:path arrowok="t"/>
              </v:shape>
            </v:group>
            <v:group style="position:absolute;left:7689;top:496;width:24;height:2" coordorigin="7689,496" coordsize="24,2">
              <v:shape style="position:absolute;left:7689;top:496;width:24;height:2" coordorigin="7689,496" coordsize="24,0" path="m7689,496l7712,496e" filled="false" stroked="true" strokeweight=".09927pt" strokecolor="#ff0000">
                <v:path arrowok="t"/>
              </v:shape>
            </v:group>
            <v:group style="position:absolute;left:7700;top:484;width:2;height:24" coordorigin="7700,484" coordsize="2,24">
              <v:shape style="position:absolute;left:7700;top:484;width:2;height:24" coordorigin="7700,484" coordsize="0,24" path="m7700,484l7700,507e" filled="false" stroked="true" strokeweight=".098107pt" strokecolor="#ff0000">
                <v:path arrowok="t"/>
              </v:shape>
            </v:group>
            <v:group style="position:absolute;left:7689;top:495;width:24;height:2" coordorigin="7689,495" coordsize="24,2">
              <v:shape style="position:absolute;left:7689;top:495;width:24;height:2" coordorigin="7689,495" coordsize="24,0" path="m7689,495l7712,495e" filled="false" stroked="true" strokeweight=".09927pt" strokecolor="#ff0000">
                <v:path arrowok="t"/>
              </v:shape>
            </v:group>
            <v:group style="position:absolute;left:7700;top:483;width:2;height:24" coordorigin="7700,483" coordsize="2,24">
              <v:shape style="position:absolute;left:7700;top:483;width:2;height:24" coordorigin="7700,483" coordsize="0,24" path="m7700,483l7700,507e" filled="false" stroked="true" strokeweight=".098107pt" strokecolor="#ff0000">
                <v:path arrowok="t"/>
              </v:shape>
            </v:group>
            <v:group style="position:absolute;left:7689;top:495;width:24;height:2" coordorigin="7689,495" coordsize="24,2">
              <v:shape style="position:absolute;left:7689;top:495;width:24;height:2" coordorigin="7689,495" coordsize="24,0" path="m7689,495l7712,495e" filled="false" stroked="true" strokeweight=".09927pt" strokecolor="#ff0000">
                <v:path arrowok="t"/>
              </v:shape>
            </v:group>
            <v:group style="position:absolute;left:7700;top:483;width:2;height:24" coordorigin="7700,483" coordsize="2,24">
              <v:shape style="position:absolute;left:7700;top:483;width:2;height:24" coordorigin="7700,483" coordsize="0,24" path="m7700,483l7700,507e" filled="false" stroked="true" strokeweight=".098107pt" strokecolor="#ff0000">
                <v:path arrowok="t"/>
              </v:shape>
            </v:group>
            <v:group style="position:absolute;left:7689;top:495;width:24;height:2" coordorigin="7689,495" coordsize="24,2">
              <v:shape style="position:absolute;left:7689;top:495;width:24;height:2" coordorigin="7689,495" coordsize="24,0" path="m7689,495l7712,495e" filled="false" stroked="true" strokeweight=".09927pt" strokecolor="#ff0000">
                <v:path arrowok="t"/>
              </v:shape>
            </v:group>
            <v:group style="position:absolute;left:7700;top:483;width:2;height:24" coordorigin="7700,483" coordsize="2,24">
              <v:shape style="position:absolute;left:7700;top:483;width:2;height:24" coordorigin="7700,483" coordsize="0,24" path="m7700,483l7700,506e" filled="false" stroked="true" strokeweight=".098107pt" strokecolor="#ff0000">
                <v:path arrowok="t"/>
              </v:shape>
            </v:group>
            <v:group style="position:absolute;left:7689;top:494;width:24;height:2" coordorigin="7689,494" coordsize="24,2">
              <v:shape style="position:absolute;left:7689;top:494;width:24;height:2" coordorigin="7689,494" coordsize="24,0" path="m7689,494l7712,494e" filled="false" stroked="true" strokeweight=".09927pt" strokecolor="#ff0000">
                <v:path arrowok="t"/>
              </v:shape>
            </v:group>
            <v:group style="position:absolute;left:7700;top:482;width:2;height:24" coordorigin="7700,482" coordsize="2,24">
              <v:shape style="position:absolute;left:7700;top:482;width:2;height:24" coordorigin="7700,482" coordsize="0,24" path="m7700,482l7700,506e" filled="false" stroked="true" strokeweight=".098107pt" strokecolor="#ff0000">
                <v:path arrowok="t"/>
              </v:shape>
            </v:group>
            <v:group style="position:absolute;left:7689;top:494;width:24;height:2" coordorigin="7689,494" coordsize="24,2">
              <v:shape style="position:absolute;left:7689;top:494;width:24;height:2" coordorigin="7689,494" coordsize="24,0" path="m7689,494l7712,494e" filled="false" stroked="true" strokeweight=".09927pt" strokecolor="#ff0000">
                <v:path arrowok="t"/>
              </v:shape>
            </v:group>
            <v:group style="position:absolute;left:7700;top:482;width:2;height:24" coordorigin="7700,482" coordsize="2,24">
              <v:shape style="position:absolute;left:7700;top:482;width:2;height:24" coordorigin="7700,482" coordsize="0,24" path="m7700,482l7700,506e" filled="false" stroked="true" strokeweight=".098107pt" strokecolor="#ff0000">
                <v:path arrowok="t"/>
              </v:shape>
            </v:group>
            <v:group style="position:absolute;left:7689;top:493;width:24;height:2" coordorigin="7689,493" coordsize="24,2">
              <v:shape style="position:absolute;left:7689;top:493;width:24;height:2" coordorigin="7689,493" coordsize="24,0" path="m7689,493l7712,493e" filled="false" stroked="true" strokeweight=".09927pt" strokecolor="#ff0000">
                <v:path arrowok="t"/>
              </v:shape>
            </v:group>
            <v:group style="position:absolute;left:7700;top:481;width:2;height:24" coordorigin="7700,481" coordsize="2,24">
              <v:shape style="position:absolute;left:7700;top:481;width:2;height:24" coordorigin="7700,481" coordsize="0,24" path="m7700,481l7700,505e" filled="false" stroked="true" strokeweight=".098107pt" strokecolor="#ff0000">
                <v:path arrowok="t"/>
              </v:shape>
            </v:group>
            <v:group style="position:absolute;left:7689;top:493;width:24;height:2" coordorigin="7689,493" coordsize="24,2">
              <v:shape style="position:absolute;left:7689;top:493;width:24;height:2" coordorigin="7689,493" coordsize="24,0" path="m7689,493l7712,493e" filled="false" stroked="true" strokeweight=".09927pt" strokecolor="#ff0000">
                <v:path arrowok="t"/>
              </v:shape>
            </v:group>
            <v:group style="position:absolute;left:7700;top:481;width:2;height:24" coordorigin="7700,481" coordsize="2,24">
              <v:shape style="position:absolute;left:7700;top:481;width:2;height:24" coordorigin="7700,481" coordsize="0,24" path="m7700,481l7700,504e" filled="false" stroked="true" strokeweight=".098107pt" strokecolor="#ff0000">
                <v:path arrowok="t"/>
              </v:shape>
            </v:group>
            <v:group style="position:absolute;left:7689;top:492;width:24;height:2" coordorigin="7689,492" coordsize="24,2">
              <v:shape style="position:absolute;left:7689;top:492;width:24;height:2" coordorigin="7689,492" coordsize="24,0" path="m7689,492l7712,492e" filled="false" stroked="true" strokeweight=".09927pt" strokecolor="#ff0000">
                <v:path arrowok="t"/>
              </v:shape>
            </v:group>
            <v:group style="position:absolute;left:7700;top:480;width:2;height:24" coordorigin="7700,480" coordsize="2,24">
              <v:shape style="position:absolute;left:7700;top:480;width:2;height:24" coordorigin="7700,480" coordsize="0,24" path="m7700,480l7700,503e" filled="false" stroked="true" strokeweight=".098107pt" strokecolor="#ff0000">
                <v:path arrowok="t"/>
              </v:shape>
            </v:group>
            <v:group style="position:absolute;left:7689;top:491;width:24;height:2" coordorigin="7689,491" coordsize="24,2">
              <v:shape style="position:absolute;left:7689;top:491;width:24;height:2" coordorigin="7689,491" coordsize="24,0" path="m7689,491l7712,491e" filled="false" stroked="true" strokeweight=".09927pt" strokecolor="#ff0000">
                <v:path arrowok="t"/>
              </v:shape>
            </v:group>
            <v:group style="position:absolute;left:7700;top:479;width:2;height:24" coordorigin="7700,479" coordsize="2,24">
              <v:shape style="position:absolute;left:7700;top:479;width:2;height:24" coordorigin="7700,479" coordsize="0,24" path="m7700,479l7700,503e" filled="false" stroked="true" strokeweight=".098107pt" strokecolor="#ff0000">
                <v:path arrowok="t"/>
              </v:shape>
            </v:group>
            <v:group style="position:absolute;left:7689;top:491;width:24;height:2" coordorigin="7689,491" coordsize="24,2">
              <v:shape style="position:absolute;left:7689;top:491;width:24;height:2" coordorigin="7689,491" coordsize="24,0" path="m7689,491l7712,491e" filled="false" stroked="true" strokeweight=".09927pt" strokecolor="#ff0000">
                <v:path arrowok="t"/>
              </v:shape>
            </v:group>
            <v:group style="position:absolute;left:7700;top:479;width:2;height:24" coordorigin="7700,479" coordsize="2,24">
              <v:shape style="position:absolute;left:7700;top:479;width:2;height:24" coordorigin="7700,479" coordsize="0,24" path="m7700,479l7700,503e" filled="false" stroked="true" strokeweight=".098107pt" strokecolor="#ff0000">
                <v:path arrowok="t"/>
              </v:shape>
            </v:group>
            <v:group style="position:absolute;left:7689;top:491;width:24;height:2" coordorigin="7689,491" coordsize="24,2">
              <v:shape style="position:absolute;left:7689;top:491;width:24;height:2" coordorigin="7689,491" coordsize="24,0" path="m7689,491l7712,491e" filled="false" stroked="true" strokeweight=".09927pt" strokecolor="#ff0000">
                <v:path arrowok="t"/>
              </v:shape>
            </v:group>
            <v:group style="position:absolute;left:7700;top:479;width:2;height:24" coordorigin="7700,479" coordsize="2,24">
              <v:shape style="position:absolute;left:7700;top:479;width:2;height:24" coordorigin="7700,479" coordsize="0,24" path="m7700,479l7700,502e" filled="false" stroked="true" strokeweight=".098107pt" strokecolor="#ff0000">
                <v:path arrowok="t"/>
              </v:shape>
            </v:group>
            <v:group style="position:absolute;left:7689;top:490;width:24;height:2" coordorigin="7689,490" coordsize="24,2">
              <v:shape style="position:absolute;left:7689;top:490;width:24;height:2" coordorigin="7689,490" coordsize="24,0" path="m7689,490l7712,490e" filled="false" stroked="true" strokeweight=".09927pt" strokecolor="#ff0000">
                <v:path arrowok="t"/>
              </v:shape>
            </v:group>
            <v:group style="position:absolute;left:7700;top:478;width:2;height:24" coordorigin="7700,478" coordsize="2,24">
              <v:shape style="position:absolute;left:7700;top:478;width:2;height:24" coordorigin="7700,478" coordsize="0,24" path="m7700,478l7700,502e" filled="false" stroked="true" strokeweight=".098107pt" strokecolor="#ff0000">
                <v:path arrowok="t"/>
              </v:shape>
            </v:group>
            <v:group style="position:absolute;left:7689;top:490;width:24;height:2" coordorigin="7689,490" coordsize="24,2">
              <v:shape style="position:absolute;left:7689;top:490;width:24;height:2" coordorigin="7689,490" coordsize="24,0" path="m7689,490l7712,490e" filled="false" stroked="true" strokeweight=".09927pt" strokecolor="#ff0000">
                <v:path arrowok="t"/>
              </v:shape>
            </v:group>
            <v:group style="position:absolute;left:7700;top:478;width:2;height:24" coordorigin="7700,478" coordsize="2,24">
              <v:shape style="position:absolute;left:7700;top:478;width:2;height:24" coordorigin="7700,478" coordsize="0,24" path="m7700,478l7700,502e" filled="false" stroked="true" strokeweight=".098107pt" strokecolor="#ff0000">
                <v:path arrowok="t"/>
              </v:shape>
            </v:group>
            <v:group style="position:absolute;left:7689;top:490;width:24;height:2" coordorigin="7689,490" coordsize="24,2">
              <v:shape style="position:absolute;left:7689;top:490;width:24;height:2" coordorigin="7689,490" coordsize="24,0" path="m7689,490l7712,490e" filled="false" stroked="true" strokeweight=".09927pt" strokecolor="#ff0000">
                <v:path arrowok="t"/>
              </v:shape>
            </v:group>
            <v:group style="position:absolute;left:7700;top:478;width:2;height:24" coordorigin="7700,478" coordsize="2,24">
              <v:shape style="position:absolute;left:7700;top:478;width:2;height:24" coordorigin="7700,478" coordsize="0,24" path="m7700,478l7700,501e" filled="false" stroked="true" strokeweight=".098107pt" strokecolor="#ff0000">
                <v:path arrowok="t"/>
              </v:shape>
            </v:group>
            <v:group style="position:absolute;left:7689;top:489;width:24;height:2" coordorigin="7689,489" coordsize="24,2">
              <v:shape style="position:absolute;left:7689;top:489;width:24;height:2" coordorigin="7689,489" coordsize="24,0" path="m7689,489l7712,489e" filled="false" stroked="true" strokeweight=".09927pt" strokecolor="#ff0000">
                <v:path arrowok="t"/>
              </v:shape>
            </v:group>
            <v:group style="position:absolute;left:7700;top:477;width:2;height:24" coordorigin="7700,477" coordsize="2,24">
              <v:shape style="position:absolute;left:7700;top:477;width:2;height:24" coordorigin="7700,477" coordsize="0,24" path="m7700,477l7700,501e" filled="false" stroked="true" strokeweight=".098107pt" strokecolor="#ff0000">
                <v:path arrowok="t"/>
              </v:shape>
            </v:group>
            <v:group style="position:absolute;left:7689;top:489;width:24;height:2" coordorigin="7689,489" coordsize="24,2">
              <v:shape style="position:absolute;left:7689;top:489;width:24;height:2" coordorigin="7689,489" coordsize="24,0" path="m7689,489l7712,489e" filled="false" stroked="true" strokeweight=".09927pt" strokecolor="#ff0000">
                <v:path arrowok="t"/>
              </v:shape>
            </v:group>
            <v:group style="position:absolute;left:7700;top:477;width:2;height:24" coordorigin="7700,477" coordsize="2,24">
              <v:shape style="position:absolute;left:7700;top:477;width:2;height:24" coordorigin="7700,477" coordsize="0,24" path="m7700,477l7700,500e" filled="false" stroked="true" strokeweight=".098107pt" strokecolor="#ff0000">
                <v:path arrowok="t"/>
              </v:shape>
            </v:group>
            <v:group style="position:absolute;left:7689;top:488;width:24;height:2" coordorigin="7689,488" coordsize="24,2">
              <v:shape style="position:absolute;left:7689;top:488;width:24;height:2" coordorigin="7689,488" coordsize="24,0" path="m7689,488l7712,488e" filled="false" stroked="true" strokeweight=".09927pt" strokecolor="#ff0000">
                <v:path arrowok="t"/>
              </v:shape>
            </v:group>
            <v:group style="position:absolute;left:7700;top:476;width:2;height:24" coordorigin="7700,476" coordsize="2,24">
              <v:shape style="position:absolute;left:7700;top:476;width:2;height:24" coordorigin="7700,476" coordsize="0,24" path="m7700,476l7700,500e" filled="false" stroked="true" strokeweight=".098107pt" strokecolor="#ff0000">
                <v:path arrowok="t"/>
              </v:shape>
            </v:group>
            <v:group style="position:absolute;left:7689;top:488;width:24;height:2" coordorigin="7689,488" coordsize="24,2">
              <v:shape style="position:absolute;left:7689;top:488;width:24;height:2" coordorigin="7689,488" coordsize="24,0" path="m7689,488l7712,488e" filled="false" stroked="true" strokeweight=".09927pt" strokecolor="#ff0000">
                <v:path arrowok="t"/>
              </v:shape>
            </v:group>
            <v:group style="position:absolute;left:7700;top:476;width:2;height:24" coordorigin="7700,476" coordsize="2,24">
              <v:shape style="position:absolute;left:7700;top:476;width:2;height:24" coordorigin="7700,476" coordsize="0,24" path="m7700,476l7700,500e" filled="false" stroked="true" strokeweight=".098107pt" strokecolor="#ff0000">
                <v:path arrowok="t"/>
              </v:shape>
            </v:group>
            <v:group style="position:absolute;left:7689;top:488;width:24;height:2" coordorigin="7689,488" coordsize="24,2">
              <v:shape style="position:absolute;left:7689;top:488;width:24;height:2" coordorigin="7689,488" coordsize="24,0" path="m7689,488l7712,488e" filled="false" stroked="true" strokeweight=".09927pt" strokecolor="#ff0000">
                <v:path arrowok="t"/>
              </v:shape>
            </v:group>
            <v:group style="position:absolute;left:7700;top:476;width:2;height:24" coordorigin="7700,476" coordsize="2,24">
              <v:shape style="position:absolute;left:7700;top:476;width:2;height:24" coordorigin="7700,476" coordsize="0,24" path="m7700,476l7700,499e" filled="false" stroked="true" strokeweight=".098107pt" strokecolor="#ff0000">
                <v:path arrowok="t"/>
              </v:shape>
            </v:group>
            <v:group style="position:absolute;left:7689;top:487;width:24;height:2" coordorigin="7689,487" coordsize="24,2">
              <v:shape style="position:absolute;left:7689;top:487;width:24;height:2" coordorigin="7689,487" coordsize="24,0" path="m7689,487l7712,487e" filled="false" stroked="true" strokeweight=".09927pt" strokecolor="#ff0000">
                <v:path arrowok="t"/>
              </v:shape>
            </v:group>
            <v:group style="position:absolute;left:7700;top:475;width:2;height:24" coordorigin="7700,475" coordsize="2,24">
              <v:shape style="position:absolute;left:7700;top:475;width:2;height:24" coordorigin="7700,475" coordsize="0,24" path="m7700,475l7700,499e" filled="false" stroked="true" strokeweight=".098107pt" strokecolor="#ff0000">
                <v:path arrowok="t"/>
              </v:shape>
            </v:group>
            <v:group style="position:absolute;left:7689;top:487;width:24;height:2" coordorigin="7689,487" coordsize="24,2">
              <v:shape style="position:absolute;left:7689;top:487;width:24;height:2" coordorigin="7689,487" coordsize="24,0" path="m7689,487l7712,487e" filled="false" stroked="true" strokeweight=".09927pt" strokecolor="#ff0000">
                <v:path arrowok="t"/>
              </v:shape>
            </v:group>
            <v:group style="position:absolute;left:7700;top:475;width:2;height:24" coordorigin="7700,475" coordsize="2,24">
              <v:shape style="position:absolute;left:7700;top:475;width:2;height:24" coordorigin="7700,475" coordsize="0,24" path="m7700,475l7700,499e" filled="false" stroked="true" strokeweight=".098107pt" strokecolor="#ff0000">
                <v:path arrowok="t"/>
              </v:shape>
            </v:group>
            <v:group style="position:absolute;left:7689;top:487;width:24;height:2" coordorigin="7689,487" coordsize="24,2">
              <v:shape style="position:absolute;left:7689;top:487;width:24;height:2" coordorigin="7689,487" coordsize="24,0" path="m7689,487l7712,487e" filled="false" stroked="true" strokeweight=".09927pt" strokecolor="#ff0000">
                <v:path arrowok="t"/>
              </v:shape>
            </v:group>
            <v:group style="position:absolute;left:7700;top:475;width:2;height:24" coordorigin="7700,475" coordsize="2,24">
              <v:shape style="position:absolute;left:7700;top:475;width:2;height:24" coordorigin="7700,475" coordsize="0,24" path="m7700,475l7700,498e" filled="false" stroked="true" strokeweight=".098107pt" strokecolor="#ff0000">
                <v:path arrowok="t"/>
              </v:shape>
            </v:group>
            <v:group style="position:absolute;left:7689;top:486;width:24;height:2" coordorigin="7689,486" coordsize="24,2">
              <v:shape style="position:absolute;left:7689;top:486;width:24;height:2" coordorigin="7689,486" coordsize="24,0" path="m7689,486l7712,486e" filled="false" stroked="true" strokeweight=".09927pt" strokecolor="#ff0000">
                <v:path arrowok="t"/>
              </v:shape>
            </v:group>
            <v:group style="position:absolute;left:7700;top:474;width:2;height:24" coordorigin="7700,474" coordsize="2,24">
              <v:shape style="position:absolute;left:7700;top:474;width:2;height:24" coordorigin="7700,474" coordsize="0,24" path="m7700,474l7700,498e" filled="false" stroked="true" strokeweight=".098107pt" strokecolor="#ff0000">
                <v:path arrowok="t"/>
              </v:shape>
            </v:group>
            <v:group style="position:absolute;left:7689;top:486;width:24;height:2" coordorigin="7689,486" coordsize="24,2">
              <v:shape style="position:absolute;left:7689;top:486;width:24;height:2" coordorigin="7689,486" coordsize="24,0" path="m7689,486l7712,486e" filled="false" stroked="true" strokeweight=".09927pt" strokecolor="#ff0000">
                <v:path arrowok="t"/>
              </v:shape>
            </v:group>
            <v:group style="position:absolute;left:7700;top:474;width:2;height:24" coordorigin="7700,474" coordsize="2,24">
              <v:shape style="position:absolute;left:7700;top:474;width:2;height:24" coordorigin="7700,474" coordsize="0,24" path="m7700,474l7700,498e" filled="false" stroked="true" strokeweight=".098107pt" strokecolor="#ff0000">
                <v:path arrowok="t"/>
              </v:shape>
            </v:group>
            <v:group style="position:absolute;left:7689;top:485;width:24;height:2" coordorigin="7689,485" coordsize="24,2">
              <v:shape style="position:absolute;left:7689;top:485;width:24;height:2" coordorigin="7689,485" coordsize="24,0" path="m7689,485l7712,485e" filled="false" stroked="true" strokeweight=".09927pt" strokecolor="#ff0000">
                <v:path arrowok="t"/>
              </v:shape>
            </v:group>
            <v:group style="position:absolute;left:7700;top:473;width:2;height:24" coordorigin="7700,473" coordsize="2,24">
              <v:shape style="position:absolute;left:7700;top:473;width:2;height:24" coordorigin="7700,473" coordsize="0,24" path="m7700,473l7700,497e" filled="false" stroked="true" strokeweight=".098107pt" strokecolor="#ff0000">
                <v:path arrowok="t"/>
              </v:shape>
            </v:group>
            <v:group style="position:absolute;left:7689;top:485;width:24;height:2" coordorigin="7689,485" coordsize="24,2">
              <v:shape style="position:absolute;left:7689;top:485;width:24;height:2" coordorigin="7689,485" coordsize="24,0" path="m7689,485l7712,485e" filled="false" stroked="true" strokeweight=".09927pt" strokecolor="#ff0000">
                <v:path arrowok="t"/>
              </v:shape>
            </v:group>
            <v:group style="position:absolute;left:7700;top:473;width:2;height:24" coordorigin="7700,473" coordsize="2,24">
              <v:shape style="position:absolute;left:7700;top:473;width:2;height:24" coordorigin="7700,473" coordsize="0,24" path="m7700,473l7700,497e" filled="false" stroked="true" strokeweight=".098107pt" strokecolor="#ff0000">
                <v:path arrowok="t"/>
              </v:shape>
            </v:group>
            <v:group style="position:absolute;left:7689;top:485;width:24;height:2" coordorigin="7689,485" coordsize="24,2">
              <v:shape style="position:absolute;left:7689;top:485;width:24;height:2" coordorigin="7689,485" coordsize="24,0" path="m7689,485l7712,485e" filled="false" stroked="true" strokeweight=".09927pt" strokecolor="#ff0000">
                <v:path arrowok="t"/>
              </v:shape>
            </v:group>
            <v:group style="position:absolute;left:7700;top:473;width:2;height:24" coordorigin="7700,473" coordsize="2,24">
              <v:shape style="position:absolute;left:7700;top:473;width:2;height:24" coordorigin="7700,473" coordsize="0,24" path="m7700,473l7700,497e" filled="false" stroked="true" strokeweight=".098107pt" strokecolor="#ff0000">
                <v:path arrowok="t"/>
              </v:shape>
            </v:group>
            <v:group style="position:absolute;left:7689;top:484;width:24;height:2" coordorigin="7689,484" coordsize="24,2">
              <v:shape style="position:absolute;left:7689;top:484;width:24;height:2" coordorigin="7689,484" coordsize="24,0" path="m7689,484l7712,484e" filled="false" stroked="true" strokeweight=".09927pt" strokecolor="#ff0000">
                <v:path arrowok="t"/>
              </v:shape>
            </v:group>
            <v:group style="position:absolute;left:7700;top:472;width:2;height:24" coordorigin="7700,472" coordsize="2,24">
              <v:shape style="position:absolute;left:7700;top:472;width:2;height:24" coordorigin="7700,472" coordsize="0,24" path="m7700,472l7700,496e" filled="false" stroked="true" strokeweight=".098107pt" strokecolor="#ff0000">
                <v:path arrowok="t"/>
              </v:shape>
            </v:group>
            <v:group style="position:absolute;left:7689;top:484;width:24;height:2" coordorigin="7689,484" coordsize="24,2">
              <v:shape style="position:absolute;left:7689;top:484;width:24;height:2" coordorigin="7689,484" coordsize="24,0" path="m7689,484l7712,484e" filled="false" stroked="true" strokeweight=".09927pt" strokecolor="#ff0000">
                <v:path arrowok="t"/>
              </v:shape>
            </v:group>
            <v:group style="position:absolute;left:7700;top:472;width:2;height:24" coordorigin="7700,472" coordsize="2,24">
              <v:shape style="position:absolute;left:7700;top:472;width:2;height:24" coordorigin="7700,472" coordsize="0,24" path="m7700,472l7700,496e" filled="false" stroked="true" strokeweight=".098107pt" strokecolor="#ff0000">
                <v:path arrowok="t"/>
              </v:shape>
            </v:group>
            <v:group style="position:absolute;left:7689;top:483;width:24;height:2" coordorigin="7689,483" coordsize="24,2">
              <v:shape style="position:absolute;left:7689;top:483;width:24;height:2" coordorigin="7689,483" coordsize="24,0" path="m7689,483l7712,483e" filled="false" stroked="true" strokeweight=".09927pt" strokecolor="#ff0000">
                <v:path arrowok="t"/>
              </v:shape>
            </v:group>
            <v:group style="position:absolute;left:7700;top:471;width:2;height:24" coordorigin="7700,471" coordsize="2,24">
              <v:shape style="position:absolute;left:7700;top:471;width:2;height:24" coordorigin="7700,471" coordsize="0,24" path="m7700,471l7700,495e" filled="false" stroked="true" strokeweight=".098107pt" strokecolor="#ff0000">
                <v:path arrowok="t"/>
              </v:shape>
            </v:group>
            <v:group style="position:absolute;left:7689;top:483;width:24;height:2" coordorigin="7689,483" coordsize="24,2">
              <v:shape style="position:absolute;left:7689;top:483;width:24;height:2" coordorigin="7689,483" coordsize="24,0" path="m7689,483l7712,483e" filled="false" stroked="true" strokeweight=".09927pt" strokecolor="#ff0000">
                <v:path arrowok="t"/>
              </v:shape>
            </v:group>
            <v:group style="position:absolute;left:7700;top:471;width:2;height:24" coordorigin="7700,471" coordsize="2,24">
              <v:shape style="position:absolute;left:7700;top:471;width:2;height:24" coordorigin="7700,471" coordsize="0,24" path="m7700,471l7700,495e" filled="false" stroked="true" strokeweight=".098107pt" strokecolor="#ff0000">
                <v:path arrowok="t"/>
              </v:shape>
            </v:group>
            <v:group style="position:absolute;left:7689;top:482;width:24;height:2" coordorigin="7689,482" coordsize="24,2">
              <v:shape style="position:absolute;left:7689;top:482;width:24;height:2" coordorigin="7689,482" coordsize="24,0" path="m7689,482l7712,482e" filled="false" stroked="true" strokeweight=".09927pt" strokecolor="#ff0000">
                <v:path arrowok="t"/>
              </v:shape>
            </v:group>
            <v:group style="position:absolute;left:7700;top:470;width:2;height:24" coordorigin="7700,470" coordsize="2,24">
              <v:shape style="position:absolute;left:7700;top:470;width:2;height:24" coordorigin="7700,470" coordsize="0,24" path="m7700,470l7700,494e" filled="false" stroked="true" strokeweight=".098107pt" strokecolor="#ff0000">
                <v:path arrowok="t"/>
              </v:shape>
            </v:group>
            <v:group style="position:absolute;left:7689;top:482;width:24;height:2" coordorigin="7689,482" coordsize="24,2">
              <v:shape style="position:absolute;left:7689;top:482;width:24;height:2" coordorigin="7689,482" coordsize="24,0" path="m7689,482l7712,482e" filled="false" stroked="true" strokeweight=".09927pt" strokecolor="#ff0000">
                <v:path arrowok="t"/>
              </v:shape>
            </v:group>
            <v:group style="position:absolute;left:7700;top:470;width:2;height:24" coordorigin="7700,470" coordsize="2,24">
              <v:shape style="position:absolute;left:7700;top:470;width:2;height:24" coordorigin="7700,470" coordsize="0,24" path="m7700,470l7700,494e" filled="false" stroked="true" strokeweight=".098107pt" strokecolor="#ff0000">
                <v:path arrowok="t"/>
              </v:shape>
            </v:group>
            <v:group style="position:absolute;left:7689;top:482;width:24;height:2" coordorigin="7689,482" coordsize="24,2">
              <v:shape style="position:absolute;left:7689;top:482;width:24;height:2" coordorigin="7689,482" coordsize="24,0" path="m7689,482l7712,482e" filled="false" stroked="true" strokeweight=".09927pt" strokecolor="#ff0000">
                <v:path arrowok="t"/>
              </v:shape>
            </v:group>
            <v:group style="position:absolute;left:7700;top:470;width:2;height:24" coordorigin="7700,470" coordsize="2,24">
              <v:shape style="position:absolute;left:7700;top:470;width:2;height:24" coordorigin="7700,470" coordsize="0,24" path="m7700,470l7700,494e" filled="false" stroked="true" strokeweight=".098107pt" strokecolor="#ff0000">
                <v:path arrowok="t"/>
              </v:shape>
            </v:group>
            <v:group style="position:absolute;left:7689;top:481;width:24;height:2" coordorigin="7689,481" coordsize="24,2">
              <v:shape style="position:absolute;left:7689;top:481;width:24;height:2" coordorigin="7689,481" coordsize="24,0" path="m7689,481l7712,481e" filled="false" stroked="true" strokeweight=".09927pt" strokecolor="#ff0000">
                <v:path arrowok="t"/>
              </v:shape>
            </v:group>
            <v:group style="position:absolute;left:7700;top:469;width:2;height:24" coordorigin="7700,469" coordsize="2,24">
              <v:shape style="position:absolute;left:7700;top:469;width:2;height:24" coordorigin="7700,469" coordsize="0,24" path="m7700,469l7700,493e" filled="false" stroked="true" strokeweight=".098107pt" strokecolor="#ff0000">
                <v:path arrowok="t"/>
              </v:shape>
            </v:group>
            <v:group style="position:absolute;left:7689;top:481;width:24;height:2" coordorigin="7689,481" coordsize="24,2">
              <v:shape style="position:absolute;left:7689;top:481;width:24;height:2" coordorigin="7689,481" coordsize="24,0" path="m7689,481l7712,481e" filled="false" stroked="true" strokeweight=".09927pt" strokecolor="#ff0000">
                <v:path arrowok="t"/>
              </v:shape>
            </v:group>
            <v:group style="position:absolute;left:7700;top:469;width:2;height:24" coordorigin="7700,469" coordsize="2,24">
              <v:shape style="position:absolute;left:7700;top:469;width:2;height:24" coordorigin="7700,469" coordsize="0,24" path="m7700,469l7700,493e" filled="false" stroked="true" strokeweight=".098107pt" strokecolor="#ff0000">
                <v:path arrowok="t"/>
              </v:shape>
            </v:group>
            <v:group style="position:absolute;left:7689;top:481;width:24;height:2" coordorigin="7689,481" coordsize="24,2">
              <v:shape style="position:absolute;left:7689;top:481;width:24;height:2" coordorigin="7689,481" coordsize="24,0" path="m7689,481l7712,481e" filled="false" stroked="true" strokeweight=".09927pt" strokecolor="#ff0000">
                <v:path arrowok="t"/>
              </v:shape>
            </v:group>
            <v:group style="position:absolute;left:7700;top:469;width:2;height:24" coordorigin="7700,469" coordsize="2,24">
              <v:shape style="position:absolute;left:7700;top:469;width:2;height:24" coordorigin="7700,469" coordsize="0,24" path="m7700,469l7700,493e" filled="false" stroked="true" strokeweight=".098107pt" strokecolor="#ff0000">
                <v:path arrowok="t"/>
              </v:shape>
            </v:group>
            <v:group style="position:absolute;left:7689;top:480;width:24;height:2" coordorigin="7689,480" coordsize="24,2">
              <v:shape style="position:absolute;left:7689;top:480;width:24;height:2" coordorigin="7689,480" coordsize="24,0" path="m7689,480l7712,480e" filled="false" stroked="true" strokeweight=".09927pt" strokecolor="#ff0000">
                <v:path arrowok="t"/>
              </v:shape>
            </v:group>
            <v:group style="position:absolute;left:7700;top:468;width:2;height:24" coordorigin="7700,468" coordsize="2,24">
              <v:shape style="position:absolute;left:7700;top:468;width:2;height:24" coordorigin="7700,468" coordsize="0,24" path="m7700,468l7700,492e" filled="false" stroked="true" strokeweight=".098107pt" strokecolor="#ff0000">
                <v:path arrowok="t"/>
              </v:shape>
            </v:group>
            <v:group style="position:absolute;left:7689;top:480;width:24;height:2" coordorigin="7689,480" coordsize="24,2">
              <v:shape style="position:absolute;left:7689;top:480;width:24;height:2" coordorigin="7689,480" coordsize="24,0" path="m7689,480l7712,480e" filled="false" stroked="true" strokeweight=".09927pt" strokecolor="#ff0000">
                <v:path arrowok="t"/>
              </v:shape>
            </v:group>
            <v:group style="position:absolute;left:7700;top:468;width:2;height:24" coordorigin="7700,468" coordsize="2,24">
              <v:shape style="position:absolute;left:7700;top:468;width:2;height:24" coordorigin="7700,468" coordsize="0,24" path="m7700,468l7700,492e" filled="false" stroked="true" strokeweight=".098107pt" strokecolor="#ff0000">
                <v:path arrowok="t"/>
              </v:shape>
            </v:group>
            <v:group style="position:absolute;left:7689;top:480;width:24;height:2" coordorigin="7689,480" coordsize="24,2">
              <v:shape style="position:absolute;left:7689;top:480;width:24;height:2" coordorigin="7689,480" coordsize="24,0" path="m7689,480l7712,480e" filled="false" stroked="true" strokeweight=".09927pt" strokecolor="#ff0000">
                <v:path arrowok="t"/>
              </v:shape>
            </v:group>
            <v:group style="position:absolute;left:7700;top:468;width:2;height:24" coordorigin="7700,468" coordsize="2,24">
              <v:shape style="position:absolute;left:7700;top:468;width:2;height:24" coordorigin="7700,468" coordsize="0,24" path="m7700,468l7700,492e" filled="false" stroked="true" strokeweight=".098107pt" strokecolor="#ff0000">
                <v:path arrowok="t"/>
              </v:shape>
            </v:group>
            <v:group style="position:absolute;left:7689;top:479;width:24;height:2" coordorigin="7689,479" coordsize="24,2">
              <v:shape style="position:absolute;left:7689;top:479;width:24;height:2" coordorigin="7689,479" coordsize="24,0" path="m7689,479l7712,479e" filled="false" stroked="true" strokeweight=".09927pt" strokecolor="#ff0000">
                <v:path arrowok="t"/>
              </v:shape>
            </v:group>
            <v:group style="position:absolute;left:7700;top:467;width:2;height:24" coordorigin="7700,467" coordsize="2,24">
              <v:shape style="position:absolute;left:7700;top:467;width:2;height:24" coordorigin="7700,467" coordsize="0,24" path="m7700,467l7700,491e" filled="false" stroked="true" strokeweight=".098107pt" strokecolor="#ff0000">
                <v:path arrowok="t"/>
              </v:shape>
            </v:group>
            <v:group style="position:absolute;left:7689;top:479;width:24;height:2" coordorigin="7689,479" coordsize="24,2">
              <v:shape style="position:absolute;left:7689;top:479;width:24;height:2" coordorigin="7689,479" coordsize="24,0" path="m7689,479l7712,479e" filled="false" stroked="true" strokeweight=".09927pt" strokecolor="#ff0000">
                <v:path arrowok="t"/>
              </v:shape>
            </v:group>
            <v:group style="position:absolute;left:7700;top:467;width:2;height:24" coordorigin="7700,467" coordsize="2,24">
              <v:shape style="position:absolute;left:7700;top:467;width:2;height:24" coordorigin="7700,467" coordsize="0,24" path="m7700,467l7700,491e" filled="false" stroked="true" strokeweight=".098107pt" strokecolor="#ff0000">
                <v:path arrowok="t"/>
              </v:shape>
            </v:group>
            <v:group style="position:absolute;left:7689;top:479;width:24;height:2" coordorigin="7689,479" coordsize="24,2">
              <v:shape style="position:absolute;left:7689;top:479;width:24;height:2" coordorigin="7689,479" coordsize="24,0" path="m7689,479l7712,479e" filled="false" stroked="true" strokeweight=".09927pt" strokecolor="#ff0000">
                <v:path arrowok="t"/>
              </v:shape>
            </v:group>
            <v:group style="position:absolute;left:7700;top:467;width:2;height:24" coordorigin="7700,467" coordsize="2,24">
              <v:shape style="position:absolute;left:7700;top:467;width:2;height:24" coordorigin="7700,467" coordsize="0,24" path="m7700,467l7700,491e" filled="false" stroked="true" strokeweight=".098107pt" strokecolor="#ff0000">
                <v:path arrowok="t"/>
              </v:shape>
            </v:group>
            <v:group style="position:absolute;left:7689;top:478;width:24;height:2" coordorigin="7689,478" coordsize="24,2">
              <v:shape style="position:absolute;left:7689;top:478;width:24;height:2" coordorigin="7689,478" coordsize="24,0" path="m7689,478l7712,478e" filled="false" stroked="true" strokeweight=".09927pt" strokecolor="#ff0000">
                <v:path arrowok="t"/>
              </v:shape>
            </v:group>
            <v:group style="position:absolute;left:7700;top:466;width:2;height:24" coordorigin="7700,466" coordsize="2,24">
              <v:shape style="position:absolute;left:7700;top:466;width:2;height:24" coordorigin="7700,466" coordsize="0,24" path="m7700,466l7700,490e" filled="false" stroked="true" strokeweight=".098107pt" strokecolor="#ff0000">
                <v:path arrowok="t"/>
              </v:shape>
            </v:group>
            <v:group style="position:absolute;left:7689;top:477;width:24;height:2" coordorigin="7689,477" coordsize="24,2">
              <v:shape style="position:absolute;left:7689;top:477;width:24;height:2" coordorigin="7689,477" coordsize="24,0" path="m7689,477l7712,477e" filled="false" stroked="true" strokeweight=".09927pt" strokecolor="#ff0000">
                <v:path arrowok="t"/>
              </v:shape>
            </v:group>
            <v:group style="position:absolute;left:7700;top:466;width:2;height:24" coordorigin="7700,466" coordsize="2,24">
              <v:shape style="position:absolute;left:7700;top:466;width:2;height:24" coordorigin="7700,466" coordsize="0,24" path="m7700,466l7700,489e" filled="false" stroked="true" strokeweight=".098107pt" strokecolor="#ff0000">
                <v:path arrowok="t"/>
              </v:shape>
            </v:group>
            <v:group style="position:absolute;left:7689;top:477;width:24;height:2" coordorigin="7689,477" coordsize="24,2">
              <v:shape style="position:absolute;left:7689;top:477;width:24;height:2" coordorigin="7689,477" coordsize="24,0" path="m7689,477l7712,477e" filled="false" stroked="true" strokeweight=".09927pt" strokecolor="#ff0000">
                <v:path arrowok="t"/>
              </v:shape>
            </v:group>
            <v:group style="position:absolute;left:7700;top:465;width:2;height:24" coordorigin="7700,465" coordsize="2,24">
              <v:shape style="position:absolute;left:7700;top:465;width:2;height:24" coordorigin="7700,465" coordsize="0,24" path="m7700,465l7700,489e" filled="false" stroked="true" strokeweight=".098107pt" strokecolor="#ff0000">
                <v:path arrowok="t"/>
              </v:shape>
            </v:group>
            <v:group style="position:absolute;left:7689;top:477;width:24;height:2" coordorigin="7689,477" coordsize="24,2">
              <v:shape style="position:absolute;left:7689;top:477;width:24;height:2" coordorigin="7689,477" coordsize="24,0" path="m7689,477l7712,477e" filled="false" stroked="true" strokeweight=".09927pt" strokecolor="#ff0000">
                <v:path arrowok="t"/>
              </v:shape>
            </v:group>
            <v:group style="position:absolute;left:7700;top:465;width:2;height:24" coordorigin="7700,465" coordsize="2,24">
              <v:shape style="position:absolute;left:7700;top:465;width:2;height:24" coordorigin="7700,465" coordsize="0,24" path="m7700,465l7700,489e" filled="false" stroked="true" strokeweight=".098107pt" strokecolor="#ff0000">
                <v:path arrowok="t"/>
              </v:shape>
            </v:group>
            <v:group style="position:absolute;left:7689;top:476;width:24;height:2" coordorigin="7689,476" coordsize="24,2">
              <v:shape style="position:absolute;left:7689;top:476;width:24;height:2" coordorigin="7689,476" coordsize="24,0" path="m7689,476l7712,476e" filled="false" stroked="true" strokeweight=".09927pt" strokecolor="#ff0000">
                <v:path arrowok="t"/>
              </v:shape>
            </v:group>
            <v:group style="position:absolute;left:7700;top:465;width:2;height:24" coordorigin="7700,465" coordsize="2,24">
              <v:shape style="position:absolute;left:7700;top:465;width:2;height:24" coordorigin="7700,465" coordsize="0,24" path="m7700,465l7700,488e" filled="false" stroked="true" strokeweight=".098107pt" strokecolor="#ff0000">
                <v:path arrowok="t"/>
              </v:shape>
            </v:group>
            <v:group style="position:absolute;left:7689;top:476;width:24;height:2" coordorigin="7689,476" coordsize="24,2">
              <v:shape style="position:absolute;left:7689;top:476;width:24;height:2" coordorigin="7689,476" coordsize="24,0" path="m7689,476l7712,476e" filled="false" stroked="true" strokeweight=".09927pt" strokecolor="#ff0000">
                <v:path arrowok="t"/>
              </v:shape>
            </v:group>
            <v:group style="position:absolute;left:7700;top:464;width:2;height:24" coordorigin="7700,464" coordsize="2,24">
              <v:shape style="position:absolute;left:7700;top:464;width:2;height:24" coordorigin="7700,464" coordsize="0,24" path="m7700,464l7700,488e" filled="false" stroked="true" strokeweight=".098107pt" strokecolor="#ff0000">
                <v:path arrowok="t"/>
              </v:shape>
            </v:group>
            <v:group style="position:absolute;left:7689;top:476;width:24;height:2" coordorigin="7689,476" coordsize="24,2">
              <v:shape style="position:absolute;left:7689;top:476;width:24;height:2" coordorigin="7689,476" coordsize="24,0" path="m7689,476l7712,476e" filled="false" stroked="true" strokeweight=".09927pt" strokecolor="#ff0000">
                <v:path arrowok="t"/>
              </v:shape>
            </v:group>
            <v:group style="position:absolute;left:7700;top:464;width:2;height:24" coordorigin="7700,464" coordsize="2,24">
              <v:shape style="position:absolute;left:7700;top:464;width:2;height:24" coordorigin="7700,464" coordsize="0,24" path="m7700,464l7700,488e" filled="false" stroked="true" strokeweight=".098107pt" strokecolor="#ff0000">
                <v:path arrowok="t"/>
              </v:shape>
            </v:group>
            <v:group style="position:absolute;left:7689;top:475;width:24;height:2" coordorigin="7689,475" coordsize="24,2">
              <v:shape style="position:absolute;left:7689;top:475;width:24;height:2" coordorigin="7689,475" coordsize="24,0" path="m7689,475l7712,475e" filled="false" stroked="true" strokeweight=".09927pt" strokecolor="#ff0000">
                <v:path arrowok="t"/>
              </v:shape>
            </v:group>
            <v:group style="position:absolute;left:7700;top:463;width:2;height:24" coordorigin="7700,463" coordsize="2,24">
              <v:shape style="position:absolute;left:7700;top:463;width:2;height:24" coordorigin="7700,463" coordsize="0,24" path="m7700,463l7700,487e" filled="false" stroked="true" strokeweight=".098107pt" strokecolor="#ff0000">
                <v:path arrowok="t"/>
              </v:shape>
            </v:group>
            <v:group style="position:absolute;left:7689;top:475;width:24;height:2" coordorigin="7689,475" coordsize="24,2">
              <v:shape style="position:absolute;left:7689;top:475;width:24;height:2" coordorigin="7689,475" coordsize="24,0" path="m7689,475l7712,475e" filled="false" stroked="true" strokeweight=".09927pt" strokecolor="#ff0000">
                <v:path arrowok="t"/>
              </v:shape>
            </v:group>
            <v:group style="position:absolute;left:7700;top:463;width:2;height:24" coordorigin="7700,463" coordsize="2,24">
              <v:shape style="position:absolute;left:7700;top:463;width:2;height:24" coordorigin="7700,463" coordsize="0,24" path="m7700,463l7700,487e" filled="false" stroked="true" strokeweight=".098107pt" strokecolor="#ff0000">
                <v:path arrowok="t"/>
              </v:shape>
            </v:group>
            <v:group style="position:absolute;left:7689;top:474;width:24;height:2" coordorigin="7689,474" coordsize="24,2">
              <v:shape style="position:absolute;left:7689;top:474;width:24;height:2" coordorigin="7689,474" coordsize="24,0" path="m7689,474l7712,474e" filled="false" stroked="true" strokeweight=".09927pt" strokecolor="#ff0000">
                <v:path arrowok="t"/>
              </v:shape>
            </v:group>
            <v:group style="position:absolute;left:7700;top:462;width:2;height:24" coordorigin="7700,462" coordsize="2,24">
              <v:shape style="position:absolute;left:7700;top:462;width:2;height:24" coordorigin="7700,462" coordsize="0,24" path="m7700,462l7700,486e" filled="false" stroked="true" strokeweight=".098107pt" strokecolor="#ff0000">
                <v:path arrowok="t"/>
              </v:shape>
            </v:group>
            <v:group style="position:absolute;left:7689;top:474;width:24;height:2" coordorigin="7689,474" coordsize="24,2">
              <v:shape style="position:absolute;left:7689;top:474;width:24;height:2" coordorigin="7689,474" coordsize="24,0" path="m7689,474l7712,474e" filled="false" stroked="true" strokeweight=".09927pt" strokecolor="#ff0000">
                <v:path arrowok="t"/>
              </v:shape>
            </v:group>
            <v:group style="position:absolute;left:7700;top:462;width:2;height:24" coordorigin="7700,462" coordsize="2,24">
              <v:shape style="position:absolute;left:7700;top:462;width:2;height:24" coordorigin="7700,462" coordsize="0,24" path="m7700,462l7700,486e" filled="false" stroked="true" strokeweight=".098107pt" strokecolor="#ff0000">
                <v:path arrowok="t"/>
              </v:shape>
            </v:group>
            <v:group style="position:absolute;left:7689;top:472;width:24;height:2" coordorigin="7689,472" coordsize="24,2">
              <v:shape style="position:absolute;left:7689;top:472;width:24;height:2" coordorigin="7689,472" coordsize="24,0" path="m7689,472l7712,472e" filled="false" stroked="true" strokeweight=".09927pt" strokecolor="#ff0000">
                <v:path arrowok="t"/>
              </v:shape>
            </v:group>
            <v:group style="position:absolute;left:7700;top:461;width:2;height:24" coordorigin="7700,461" coordsize="2,24">
              <v:shape style="position:absolute;left:7700;top:461;width:2;height:24" coordorigin="7700,461" coordsize="0,24" path="m7700,461l7700,484e" filled="false" stroked="true" strokeweight=".098107pt" strokecolor="#ff0000">
                <v:path arrowok="t"/>
              </v:shape>
            </v:group>
            <v:group style="position:absolute;left:7689;top:472;width:24;height:2" coordorigin="7689,472" coordsize="24,2">
              <v:shape style="position:absolute;left:7689;top:472;width:24;height:2" coordorigin="7689,472" coordsize="24,0" path="m7689,472l7712,472e" filled="false" stroked="true" strokeweight=".09927pt" strokecolor="#ff0000">
                <v:path arrowok="t"/>
              </v:shape>
            </v:group>
            <v:group style="position:absolute;left:7700;top:460;width:2;height:24" coordorigin="7700,460" coordsize="2,24">
              <v:shape style="position:absolute;left:7700;top:460;width:2;height:24" coordorigin="7700,460" coordsize="0,24" path="m7700,460l7700,484e" filled="false" stroked="true" strokeweight=".098107pt" strokecolor="#ff0000">
                <v:path arrowok="t"/>
              </v:shape>
            </v:group>
            <v:group style="position:absolute;left:7689;top:471;width:24;height:2" coordorigin="7689,471" coordsize="24,2">
              <v:shape style="position:absolute;left:7689;top:471;width:24;height:2" coordorigin="7689,471" coordsize="24,0" path="m7689,471l7712,471e" filled="false" stroked="true" strokeweight=".09927pt" strokecolor="#ff0000">
                <v:path arrowok="t"/>
              </v:shape>
            </v:group>
            <v:group style="position:absolute;left:7700;top:460;width:2;height:24" coordorigin="7700,460" coordsize="2,24">
              <v:shape style="position:absolute;left:7700;top:460;width:2;height:24" coordorigin="7700,460" coordsize="0,24" path="m7700,460l7700,483e" filled="false" stroked="true" strokeweight=".098107pt" strokecolor="#ff0000">
                <v:path arrowok="t"/>
              </v:shape>
            </v:group>
            <v:group style="position:absolute;left:7689;top:471;width:24;height:2" coordorigin="7689,471" coordsize="24,2">
              <v:shape style="position:absolute;left:7689;top:471;width:24;height:2" coordorigin="7689,471" coordsize="24,0" path="m7689,471l7712,471e" filled="false" stroked="true" strokeweight=".09927pt" strokecolor="#ff0000">
                <v:path arrowok="t"/>
              </v:shape>
            </v:group>
            <v:group style="position:absolute;left:7700;top:459;width:2;height:24" coordorigin="7700,459" coordsize="2,24">
              <v:shape style="position:absolute;left:7700;top:459;width:2;height:24" coordorigin="7700,459" coordsize="0,24" path="m7700,459l7700,483e" filled="false" stroked="true" strokeweight=".098107pt" strokecolor="#ff0000">
                <v:path arrowok="t"/>
              </v:shape>
            </v:group>
            <v:group style="position:absolute;left:7689;top:471;width:24;height:2" coordorigin="7689,471" coordsize="24,2">
              <v:shape style="position:absolute;left:7689;top:471;width:24;height:2" coordorigin="7689,471" coordsize="24,0" path="m7689,471l7712,471e" filled="false" stroked="true" strokeweight=".09927pt" strokecolor="#ff0000">
                <v:path arrowok="t"/>
              </v:shape>
            </v:group>
            <v:group style="position:absolute;left:7700;top:459;width:2;height:24" coordorigin="7700,459" coordsize="2,24">
              <v:shape style="position:absolute;left:7700;top:459;width:2;height:24" coordorigin="7700,459" coordsize="0,24" path="m7700,459l7700,483e" filled="false" stroked="true" strokeweight=".098107pt" strokecolor="#ff0000">
                <v:path arrowok="t"/>
              </v:shape>
            </v:group>
            <v:group style="position:absolute;left:7689;top:470;width:24;height:2" coordorigin="7689,470" coordsize="24,2">
              <v:shape style="position:absolute;left:7689;top:470;width:24;height:2" coordorigin="7689,470" coordsize="24,0" path="m7689,470l7712,470e" filled="false" stroked="true" strokeweight=".09927pt" strokecolor="#ff0000">
                <v:path arrowok="t"/>
              </v:shape>
            </v:group>
            <v:group style="position:absolute;left:7700;top:458;width:2;height:24" coordorigin="7700,458" coordsize="2,24">
              <v:shape style="position:absolute;left:7700;top:458;width:2;height:24" coordorigin="7700,458" coordsize="0,24" path="m7700,458l7700,482e" filled="false" stroked="true" strokeweight=".098107pt" strokecolor="#ff0000">
                <v:path arrowok="t"/>
              </v:shape>
            </v:group>
            <v:group style="position:absolute;left:7689;top:469;width:24;height:2" coordorigin="7689,469" coordsize="24,2">
              <v:shape style="position:absolute;left:7689;top:469;width:24;height:2" coordorigin="7689,469" coordsize="24,0" path="m7689,469l7712,469e" filled="false" stroked="true" strokeweight=".09927pt" strokecolor="#ff0000">
                <v:path arrowok="t"/>
              </v:shape>
            </v:group>
            <v:group style="position:absolute;left:7700;top:458;width:2;height:24" coordorigin="7700,458" coordsize="2,24">
              <v:shape style="position:absolute;left:7700;top:458;width:2;height:24" coordorigin="7700,458" coordsize="0,24" path="m7700,458l7700,481e" filled="false" stroked="true" strokeweight=".098107pt" strokecolor="#ff0000">
                <v:path arrowok="t"/>
              </v:shape>
            </v:group>
            <v:group style="position:absolute;left:7689;top:469;width:24;height:2" coordorigin="7689,469" coordsize="24,2">
              <v:shape style="position:absolute;left:7689;top:469;width:24;height:2" coordorigin="7689,469" coordsize="24,0" path="m7689,469l7712,469e" filled="false" stroked="true" strokeweight=".09927pt" strokecolor="#ff0000">
                <v:path arrowok="t"/>
              </v:shape>
            </v:group>
            <v:group style="position:absolute;left:7700;top:457;width:2;height:24" coordorigin="7700,457" coordsize="2,24">
              <v:shape style="position:absolute;left:7700;top:457;width:2;height:24" coordorigin="7700,457" coordsize="0,24" path="m7700,457l7700,481e" filled="false" stroked="true" strokeweight=".098107pt" strokecolor="#ff0000">
                <v:path arrowok="t"/>
              </v:shape>
            </v:group>
            <v:group style="position:absolute;left:7689;top:468;width:24;height:2" coordorigin="7689,468" coordsize="24,2">
              <v:shape style="position:absolute;left:7689;top:468;width:24;height:2" coordorigin="7689,468" coordsize="24,0" path="m7689,468l7712,468e" filled="false" stroked="true" strokeweight=".09927pt" strokecolor="#ff0000">
                <v:path arrowok="t"/>
              </v:shape>
            </v:group>
            <v:group style="position:absolute;left:7700;top:457;width:2;height:24" coordorigin="7700,457" coordsize="2,24">
              <v:shape style="position:absolute;left:7700;top:457;width:2;height:24" coordorigin="7700,457" coordsize="0,24" path="m7700,457l7700,480e" filled="false" stroked="true" strokeweight=".098107pt" strokecolor="#ff0000">
                <v:path arrowok="t"/>
              </v:shape>
            </v:group>
            <v:group style="position:absolute;left:7689;top:468;width:24;height:2" coordorigin="7689,468" coordsize="24,2">
              <v:shape style="position:absolute;left:7689;top:468;width:24;height:2" coordorigin="7689,468" coordsize="24,0" path="m7689,468l7712,468e" filled="false" stroked="true" strokeweight=".09927pt" strokecolor="#ff0000">
                <v:path arrowok="t"/>
              </v:shape>
            </v:group>
            <v:group style="position:absolute;left:7700;top:456;width:2;height:24" coordorigin="7700,456" coordsize="2,24">
              <v:shape style="position:absolute;left:7700;top:456;width:2;height:24" coordorigin="7700,456" coordsize="0,24" path="m7700,456l7700,480e" filled="false" stroked="true" strokeweight=".098107pt" strokecolor="#ff0000">
                <v:path arrowok="t"/>
              </v:shape>
            </v:group>
            <v:group style="position:absolute;left:7689;top:468;width:24;height:2" coordorigin="7689,468" coordsize="24,2">
              <v:shape style="position:absolute;left:7689;top:468;width:24;height:2" coordorigin="7689,468" coordsize="24,0" path="m7689,468l7712,468e" filled="false" stroked="true" strokeweight=".09927pt" strokecolor="#ff0000">
                <v:path arrowok="t"/>
              </v:shape>
            </v:group>
            <v:group style="position:absolute;left:7700;top:456;width:2;height:24" coordorigin="7700,456" coordsize="2,24">
              <v:shape style="position:absolute;left:7700;top:456;width:2;height:24" coordorigin="7700,456" coordsize="0,24" path="m7700,456l7700,480e" filled="false" stroked="true" strokeweight=".098107pt" strokecolor="#ff0000">
                <v:path arrowok="t"/>
              </v:shape>
            </v:group>
            <v:group style="position:absolute;left:7689;top:467;width:24;height:2" coordorigin="7689,467" coordsize="24,2">
              <v:shape style="position:absolute;left:7689;top:467;width:24;height:2" coordorigin="7689,467" coordsize="24,0" path="m7689,467l7712,467e" filled="false" stroked="true" strokeweight=".09927pt" strokecolor="#ff0000">
                <v:path arrowok="t"/>
              </v:shape>
            </v:group>
            <v:group style="position:absolute;left:7700;top:456;width:2;height:24" coordorigin="7700,456" coordsize="2,24">
              <v:shape style="position:absolute;left:7700;top:456;width:2;height:24" coordorigin="7700,456" coordsize="0,24" path="m7700,456l7700,479e" filled="false" stroked="true" strokeweight=".098107pt" strokecolor="#ff0000">
                <v:path arrowok="t"/>
              </v:shape>
            </v:group>
            <v:group style="position:absolute;left:7689;top:467;width:24;height:2" coordorigin="7689,467" coordsize="24,2">
              <v:shape style="position:absolute;left:7689;top:467;width:24;height:2" coordorigin="7689,467" coordsize="24,0" path="m7689,467l7712,467e" filled="false" stroked="true" strokeweight=".09927pt" strokecolor="#ff0000">
                <v:path arrowok="t"/>
              </v:shape>
            </v:group>
            <v:group style="position:absolute;left:7700;top:455;width:2;height:24" coordorigin="7700,455" coordsize="2,24">
              <v:shape style="position:absolute;left:7700;top:455;width:2;height:24" coordorigin="7700,455" coordsize="0,24" path="m7700,455l7700,479e" filled="false" stroked="true" strokeweight=".098107pt" strokecolor="#ff0000">
                <v:path arrowok="t"/>
              </v:shape>
            </v:group>
            <v:group style="position:absolute;left:7689;top:467;width:24;height:2" coordorigin="7689,467" coordsize="24,2">
              <v:shape style="position:absolute;left:7689;top:467;width:24;height:2" coordorigin="7689,467" coordsize="24,0" path="m7689,467l7712,467e" filled="false" stroked="true" strokeweight=".09927pt" strokecolor="#ff0000">
                <v:path arrowok="t"/>
              </v:shape>
            </v:group>
            <v:group style="position:absolute;left:7700;top:455;width:2;height:24" coordorigin="7700,455" coordsize="2,24">
              <v:shape style="position:absolute;left:7700;top:455;width:2;height:24" coordorigin="7700,455" coordsize="0,24" path="m7700,455l7700,479e" filled="false" stroked="true" strokeweight=".098107pt" strokecolor="#ff0000">
                <v:path arrowok="t"/>
              </v:shape>
            </v:group>
            <v:group style="position:absolute;left:7689;top:466;width:24;height:2" coordorigin="7689,466" coordsize="24,2">
              <v:shape style="position:absolute;left:7689;top:466;width:24;height:2" coordorigin="7689,466" coordsize="24,0" path="m7689,466l7712,466e" filled="false" stroked="true" strokeweight=".09927pt" strokecolor="#ff0000">
                <v:path arrowok="t"/>
              </v:shape>
            </v:group>
            <v:group style="position:absolute;left:7700;top:455;width:2;height:24" coordorigin="7700,455" coordsize="2,24">
              <v:shape style="position:absolute;left:7700;top:455;width:2;height:24" coordorigin="7700,455" coordsize="0,24" path="m7700,455l7700,478e" filled="false" stroked="true" strokeweight=".098107pt" strokecolor="#ff0000">
                <v:path arrowok="t"/>
              </v:shape>
            </v:group>
            <v:group style="position:absolute;left:7689;top:466;width:24;height:2" coordorigin="7689,466" coordsize="24,2">
              <v:shape style="position:absolute;left:7689;top:466;width:24;height:2" coordorigin="7689,466" coordsize="24,0" path="m7689,466l7712,466e" filled="false" stroked="true" strokeweight=".09927pt" strokecolor="#ff0000">
                <v:path arrowok="t"/>
              </v:shape>
            </v:group>
            <v:group style="position:absolute;left:7700;top:454;width:2;height:24" coordorigin="7700,454" coordsize="2,24">
              <v:shape style="position:absolute;left:7700;top:454;width:2;height:24" coordorigin="7700,454" coordsize="0,24" path="m7700,454l7700,478e" filled="false" stroked="true" strokeweight=".098107pt" strokecolor="#ff0000">
                <v:path arrowok="t"/>
              </v:shape>
            </v:group>
            <v:group style="position:absolute;left:7689;top:466;width:24;height:2" coordorigin="7689,466" coordsize="24,2">
              <v:shape style="position:absolute;left:7689;top:466;width:24;height:2" coordorigin="7689,466" coordsize="24,0" path="m7689,466l7712,466e" filled="false" stroked="true" strokeweight=".09927pt" strokecolor="#ff0000">
                <v:path arrowok="t"/>
              </v:shape>
            </v:group>
            <v:group style="position:absolute;left:7700;top:454;width:2;height:24" coordorigin="7700,454" coordsize="2,24">
              <v:shape style="position:absolute;left:7700;top:454;width:2;height:24" coordorigin="7700,454" coordsize="0,24" path="m7700,454l7700,478e" filled="false" stroked="true" strokeweight=".098107pt" strokecolor="#ff0000">
                <v:path arrowok="t"/>
              </v:shape>
            </v:group>
            <v:group style="position:absolute;left:7689;top:465;width:24;height:2" coordorigin="7689,465" coordsize="24,2">
              <v:shape style="position:absolute;left:7689;top:465;width:24;height:2" coordorigin="7689,465" coordsize="24,0" path="m7689,465l7712,465e" filled="false" stroked="true" strokeweight=".09927pt" strokecolor="#ff0000">
                <v:path arrowok="t"/>
              </v:shape>
            </v:group>
            <v:group style="position:absolute;left:7700;top:454;width:2;height:24" coordorigin="7700,454" coordsize="2,24">
              <v:shape style="position:absolute;left:7700;top:454;width:2;height:24" coordorigin="7700,454" coordsize="0,24" path="m7700,454l7700,477e" filled="false" stroked="true" strokeweight=".098107pt" strokecolor="#ff0000">
                <v:path arrowok="t"/>
              </v:shape>
            </v:group>
            <v:group style="position:absolute;left:7689;top:465;width:24;height:2" coordorigin="7689,465" coordsize="24,2">
              <v:shape style="position:absolute;left:7689;top:465;width:24;height:2" coordorigin="7689,465" coordsize="24,0" path="m7689,465l7712,465e" filled="false" stroked="true" strokeweight=".09927pt" strokecolor="#ff0000">
                <v:path arrowok="t"/>
              </v:shape>
            </v:group>
            <v:group style="position:absolute;left:7700;top:453;width:2;height:24" coordorigin="7700,453" coordsize="2,24">
              <v:shape style="position:absolute;left:7700;top:453;width:2;height:24" coordorigin="7700,453" coordsize="0,24" path="m7700,453l7700,477e" filled="false" stroked="true" strokeweight=".098107pt" strokecolor="#ff0000">
                <v:path arrowok="t"/>
              </v:shape>
            </v:group>
            <v:group style="position:absolute;left:7689;top:465;width:24;height:2" coordorigin="7689,465" coordsize="24,2">
              <v:shape style="position:absolute;left:7689;top:465;width:24;height:2" coordorigin="7689,465" coordsize="24,0" path="m7689,465l7712,465e" filled="false" stroked="true" strokeweight=".09927pt" strokecolor="#ff0000">
                <v:path arrowok="t"/>
              </v:shape>
            </v:group>
            <v:group style="position:absolute;left:7700;top:453;width:2;height:24" coordorigin="7700,453" coordsize="2,24">
              <v:shape style="position:absolute;left:7700;top:453;width:2;height:24" coordorigin="7700,453" coordsize="0,24" path="m7700,453l7700,477e" filled="false" stroked="true" strokeweight=".098107pt" strokecolor="#ff0000">
                <v:path arrowok="t"/>
              </v:shape>
            </v:group>
            <v:group style="position:absolute;left:7689;top:464;width:24;height:2" coordorigin="7689,464" coordsize="24,2">
              <v:shape style="position:absolute;left:7689;top:464;width:24;height:2" coordorigin="7689,464" coordsize="24,0" path="m7689,464l7712,464e" filled="false" stroked="true" strokeweight=".09927pt" strokecolor="#ff0000">
                <v:path arrowok="t"/>
              </v:shape>
            </v:group>
            <v:group style="position:absolute;left:7700;top:453;width:2;height:24" coordorigin="7700,453" coordsize="2,24">
              <v:shape style="position:absolute;left:7700;top:453;width:2;height:24" coordorigin="7700,453" coordsize="0,24" path="m7700,453l7700,476e" filled="false" stroked="true" strokeweight=".098107pt" strokecolor="#ff0000">
                <v:path arrowok="t"/>
              </v:shape>
            </v:group>
            <v:group style="position:absolute;left:7689;top:464;width:24;height:2" coordorigin="7689,464" coordsize="24,2">
              <v:shape style="position:absolute;left:7689;top:464;width:24;height:2" coordorigin="7689,464" coordsize="24,0" path="m7689,464l7712,464e" filled="false" stroked="true" strokeweight=".09927pt" strokecolor="#ff0000">
                <v:path arrowok="t"/>
              </v:shape>
            </v:group>
            <v:group style="position:absolute;left:7700;top:452;width:2;height:24" coordorigin="7700,452" coordsize="2,24">
              <v:shape style="position:absolute;left:7700;top:452;width:2;height:24" coordorigin="7700,452" coordsize="0,24" path="m7700,452l7700,476e" filled="false" stroked="true" strokeweight=".098107pt" strokecolor="#ff0000">
                <v:path arrowok="t"/>
              </v:shape>
            </v:group>
            <v:group style="position:absolute;left:7689;top:464;width:24;height:2" coordorigin="7689,464" coordsize="24,2">
              <v:shape style="position:absolute;left:7689;top:464;width:24;height:2" coordorigin="7689,464" coordsize="24,0" path="m7689,464l7712,464e" filled="false" stroked="true" strokeweight=".09927pt" strokecolor="#ff0000">
                <v:path arrowok="t"/>
              </v:shape>
            </v:group>
            <v:group style="position:absolute;left:7700;top:452;width:2;height:24" coordorigin="7700,452" coordsize="2,24">
              <v:shape style="position:absolute;left:7700;top:452;width:2;height:24" coordorigin="7700,452" coordsize="0,24" path="m7700,452l7700,476e" filled="false" stroked="true" strokeweight=".098107pt" strokecolor="#ff0000">
                <v:path arrowok="t"/>
              </v:shape>
            </v:group>
            <v:group style="position:absolute;left:7689;top:463;width:24;height:2" coordorigin="7689,463" coordsize="24,2">
              <v:shape style="position:absolute;left:7689;top:463;width:24;height:2" coordorigin="7689,463" coordsize="24,0" path="m7689,463l7712,463e" filled="false" stroked="true" strokeweight=".09927pt" strokecolor="#ff0000">
                <v:path arrowok="t"/>
              </v:shape>
            </v:group>
            <v:group style="position:absolute;left:7700;top:452;width:2;height:24" coordorigin="7700,452" coordsize="2,24">
              <v:shape style="position:absolute;left:7700;top:452;width:2;height:24" coordorigin="7700,452" coordsize="0,24" path="m7700,452l7700,475e" filled="false" stroked="true" strokeweight=".098107pt" strokecolor="#ff0000">
                <v:path arrowok="t"/>
              </v:shape>
            </v:group>
            <v:group style="position:absolute;left:7689;top:463;width:24;height:2" coordorigin="7689,463" coordsize="24,2">
              <v:shape style="position:absolute;left:7689;top:463;width:24;height:2" coordorigin="7689,463" coordsize="24,0" path="m7689,463l7712,463e" filled="false" stroked="true" strokeweight=".09927pt" strokecolor="#ff0000">
                <v:path arrowok="t"/>
              </v:shape>
            </v:group>
            <v:group style="position:absolute;left:7700;top:451;width:2;height:24" coordorigin="7700,451" coordsize="2,24">
              <v:shape style="position:absolute;left:7700;top:451;width:2;height:24" coordorigin="7700,451" coordsize="0,24" path="m7700,451l7700,475e" filled="false" stroked="true" strokeweight=".098107pt" strokecolor="#ff0000">
                <v:path arrowok="t"/>
              </v:shape>
            </v:group>
            <v:group style="position:absolute;left:7689;top:463;width:24;height:2" coordorigin="7689,463" coordsize="24,2">
              <v:shape style="position:absolute;left:7689;top:463;width:24;height:2" coordorigin="7689,463" coordsize="24,0" path="m7689,463l7712,463e" filled="false" stroked="true" strokeweight=".09927pt" strokecolor="#ff0000">
                <v:path arrowok="t"/>
              </v:shape>
            </v:group>
            <v:group style="position:absolute;left:7700;top:451;width:2;height:24" coordorigin="7700,451" coordsize="2,24">
              <v:shape style="position:absolute;left:7700;top:451;width:2;height:24" coordorigin="7700,451" coordsize="0,24" path="m7700,451l7700,474e" filled="false" stroked="true" strokeweight=".098107pt" strokecolor="#ff0000">
                <v:path arrowok="t"/>
              </v:shape>
            </v:group>
            <v:group style="position:absolute;left:7689;top:462;width:24;height:2" coordorigin="7689,462" coordsize="24,2">
              <v:shape style="position:absolute;left:7689;top:462;width:24;height:2" coordorigin="7689,462" coordsize="24,0" path="m7689,462l7712,462e" filled="false" stroked="true" strokeweight=".09927pt" strokecolor="#ff0000">
                <v:path arrowok="t"/>
              </v:shape>
            </v:group>
            <v:group style="position:absolute;left:7700;top:450;width:2;height:24" coordorigin="7700,450" coordsize="2,24">
              <v:shape style="position:absolute;left:7700;top:450;width:2;height:24" coordorigin="7700,450" coordsize="0,24" path="m7700,450l7700,474e" filled="false" stroked="true" strokeweight=".098107pt" strokecolor="#ff0000">
                <v:path arrowok="t"/>
              </v:shape>
            </v:group>
            <v:group style="position:absolute;left:7689;top:462;width:24;height:2" coordorigin="7689,462" coordsize="24,2">
              <v:shape style="position:absolute;left:7689;top:462;width:24;height:2" coordorigin="7689,462" coordsize="24,0" path="m7689,462l7712,462e" filled="false" stroked="true" strokeweight=".09927pt" strokecolor="#ff0000">
                <v:path arrowok="t"/>
              </v:shape>
            </v:group>
            <v:group style="position:absolute;left:7700;top:450;width:2;height:24" coordorigin="7700,450" coordsize="2,24">
              <v:shape style="position:absolute;left:7700;top:450;width:2;height:24" coordorigin="7700,450" coordsize="0,24" path="m7700,450l7700,473e" filled="false" stroked="true" strokeweight=".098107pt" strokecolor="#ff0000">
                <v:path arrowok="t"/>
              </v:shape>
            </v:group>
            <v:group style="position:absolute;left:7689;top:461;width:24;height:2" coordorigin="7689,461" coordsize="24,2">
              <v:shape style="position:absolute;left:7689;top:461;width:24;height:2" coordorigin="7689,461" coordsize="24,0" path="m7689,461l7712,461e" filled="false" stroked="true" strokeweight=".09927pt" strokecolor="#ff0000">
                <v:path arrowok="t"/>
              </v:shape>
            </v:group>
            <v:group style="position:absolute;left:7700;top:449;width:2;height:24" coordorigin="7700,449" coordsize="2,24">
              <v:shape style="position:absolute;left:7700;top:449;width:2;height:24" coordorigin="7700,449" coordsize="0,24" path="m7700,449l7700,473e" filled="false" stroked="true" strokeweight=".098107pt" strokecolor="#ff0000">
                <v:path arrowok="t"/>
              </v:shape>
            </v:group>
            <v:group style="position:absolute;left:7689;top:461;width:24;height:2" coordorigin="7689,461" coordsize="24,2">
              <v:shape style="position:absolute;left:7689;top:461;width:24;height:2" coordorigin="7689,461" coordsize="24,0" path="m7689,461l7712,461e" filled="false" stroked="true" strokeweight=".09927pt" strokecolor="#ff0000">
                <v:path arrowok="t"/>
              </v:shape>
            </v:group>
            <v:group style="position:absolute;left:7700;top:449;width:2;height:24" coordorigin="7700,449" coordsize="2,24">
              <v:shape style="position:absolute;left:7700;top:449;width:2;height:24" coordorigin="7700,449" coordsize="0,24" path="m7700,449l7700,472e" filled="false" stroked="true" strokeweight=".098107pt" strokecolor="#ff0000">
                <v:path arrowok="t"/>
              </v:shape>
            </v:group>
            <v:group style="position:absolute;left:7689;top:460;width:24;height:2" coordorigin="7689,460" coordsize="24,2">
              <v:shape style="position:absolute;left:7689;top:460;width:24;height:2" coordorigin="7689,460" coordsize="24,0" path="m7689,460l7712,460e" filled="false" stroked="true" strokeweight=".09927pt" strokecolor="#ff0000">
                <v:path arrowok="t"/>
              </v:shape>
            </v:group>
            <v:group style="position:absolute;left:7700;top:448;width:2;height:24" coordorigin="7700,448" coordsize="2,24">
              <v:shape style="position:absolute;left:7700;top:448;width:2;height:24" coordorigin="7700,448" coordsize="0,24" path="m7700,448l7700,472e" filled="false" stroked="true" strokeweight=".098107pt" strokecolor="#ff0000">
                <v:path arrowok="t"/>
              </v:shape>
            </v:group>
            <v:group style="position:absolute;left:7689;top:460;width:24;height:2" coordorigin="7689,460" coordsize="24,2">
              <v:shape style="position:absolute;left:7689;top:460;width:24;height:2" coordorigin="7689,460" coordsize="24,0" path="m7689,460l7712,460e" filled="false" stroked="true" strokeweight=".09927pt" strokecolor="#ff0000">
                <v:path arrowok="t"/>
              </v:shape>
            </v:group>
            <v:group style="position:absolute;left:7700;top:448;width:2;height:24" coordorigin="7700,448" coordsize="2,24">
              <v:shape style="position:absolute;left:7700;top:448;width:2;height:24" coordorigin="7700,448" coordsize="0,24" path="m7700,448l7700,472e" filled="false" stroked="true" strokeweight=".098107pt" strokecolor="#ff0000">
                <v:path arrowok="t"/>
              </v:shape>
            </v:group>
            <v:group style="position:absolute;left:7689;top:460;width:24;height:2" coordorigin="7689,460" coordsize="24,2">
              <v:shape style="position:absolute;left:7689;top:460;width:24;height:2" coordorigin="7689,460" coordsize="24,0" path="m7689,460l7712,460e" filled="false" stroked="true" strokeweight=".09927pt" strokecolor="#ff0000">
                <v:path arrowok="t"/>
              </v:shape>
            </v:group>
            <v:group style="position:absolute;left:7700;top:448;width:2;height:24" coordorigin="7700,448" coordsize="2,24">
              <v:shape style="position:absolute;left:7700;top:448;width:2;height:24" coordorigin="7700,448" coordsize="0,24" path="m7700,448l7700,471e" filled="false" stroked="true" strokeweight=".098107pt" strokecolor="#ff0000">
                <v:path arrowok="t"/>
              </v:shape>
            </v:group>
            <v:group style="position:absolute;left:7689;top:459;width:24;height:2" coordorigin="7689,459" coordsize="24,2">
              <v:shape style="position:absolute;left:7689;top:459;width:24;height:2" coordorigin="7689,459" coordsize="24,0" path="m7689,459l7712,459e" filled="false" stroked="true" strokeweight=".09927pt" strokecolor="#ff0000">
                <v:path arrowok="t"/>
              </v:shape>
            </v:group>
            <v:group style="position:absolute;left:7700;top:447;width:2;height:24" coordorigin="7700,447" coordsize="2,24">
              <v:shape style="position:absolute;left:7700;top:447;width:2;height:24" coordorigin="7700,447" coordsize="0,24" path="m7700,447l7700,471e" filled="false" stroked="true" strokeweight=".098107pt" strokecolor="#ff0000">
                <v:path arrowok="t"/>
              </v:shape>
            </v:group>
            <v:group style="position:absolute;left:7689;top:459;width:24;height:2" coordorigin="7689,459" coordsize="24,2">
              <v:shape style="position:absolute;left:7689;top:459;width:24;height:2" coordorigin="7689,459" coordsize="24,0" path="m7689,459l7712,459e" filled="false" stroked="true" strokeweight=".09927pt" strokecolor="#ff0000">
                <v:path arrowok="t"/>
              </v:shape>
            </v:group>
            <v:group style="position:absolute;left:7700;top:447;width:2;height:24" coordorigin="7700,447" coordsize="2,24">
              <v:shape style="position:absolute;left:7700;top:447;width:2;height:24" coordorigin="7700,447" coordsize="0,24" path="m7700,447l7700,470e" filled="false" stroked="true" strokeweight=".098107pt" strokecolor="#ff0000">
                <v:path arrowok="t"/>
              </v:shape>
            </v:group>
            <v:group style="position:absolute;left:7689;top:458;width:24;height:2" coordorigin="7689,458" coordsize="24,2">
              <v:shape style="position:absolute;left:7689;top:458;width:24;height:2" coordorigin="7689,458" coordsize="24,0" path="m7689,458l7712,458e" filled="false" stroked="true" strokeweight=".09927pt" strokecolor="#ff0000">
                <v:path arrowok="t"/>
              </v:shape>
            </v:group>
            <v:group style="position:absolute;left:7700;top:446;width:2;height:24" coordorigin="7700,446" coordsize="2,24">
              <v:shape style="position:absolute;left:7700;top:446;width:2;height:24" coordorigin="7700,446" coordsize="0,24" path="m7700,446l7700,470e" filled="false" stroked="true" strokeweight=".098107pt" strokecolor="#ff0000">
                <v:path arrowok="t"/>
              </v:shape>
            </v:group>
            <v:group style="position:absolute;left:7689;top:458;width:24;height:2" coordorigin="7689,458" coordsize="24,2">
              <v:shape style="position:absolute;left:7689;top:458;width:24;height:2" coordorigin="7689,458" coordsize="24,0" path="m7689,458l7712,458e" filled="false" stroked="true" strokeweight=".09927pt" strokecolor="#ff0000">
                <v:path arrowok="t"/>
              </v:shape>
            </v:group>
            <v:group style="position:absolute;left:7700;top:446;width:2;height:24" coordorigin="7700,446" coordsize="2,24">
              <v:shape style="position:absolute;left:7700;top:446;width:2;height:24" coordorigin="7700,446" coordsize="0,24" path="m7700,446l7700,470e" filled="false" stroked="true" strokeweight=".098107pt" strokecolor="#ff0000">
                <v:path arrowok="t"/>
              </v:shape>
            </v:group>
            <v:group style="position:absolute;left:7689;top:458;width:24;height:2" coordorigin="7689,458" coordsize="24,2">
              <v:shape style="position:absolute;left:7689;top:458;width:24;height:2" coordorigin="7689,458" coordsize="24,0" path="m7689,458l7712,458e" filled="false" stroked="true" strokeweight=".09927pt" strokecolor="#ff0000">
                <v:path arrowok="t"/>
              </v:shape>
            </v:group>
            <v:group style="position:absolute;left:7700;top:446;width:2;height:24" coordorigin="7700,446" coordsize="2,24">
              <v:shape style="position:absolute;left:7700;top:446;width:2;height:24" coordorigin="7700,446" coordsize="0,24" path="m7700,446l7700,469e" filled="false" stroked="true" strokeweight=".098107pt" strokecolor="#ff0000">
                <v:path arrowok="t"/>
              </v:shape>
            </v:group>
            <v:group style="position:absolute;left:7689;top:457;width:24;height:2" coordorigin="7689,457" coordsize="24,2">
              <v:shape style="position:absolute;left:7689;top:457;width:24;height:2" coordorigin="7689,457" coordsize="24,0" path="m7689,457l7712,457e" filled="false" stroked="true" strokeweight=".09927pt" strokecolor="#ff0000">
                <v:path arrowok="t"/>
              </v:shape>
            </v:group>
            <v:group style="position:absolute;left:7700;top:445;width:2;height:24" coordorigin="7700,445" coordsize="2,24">
              <v:shape style="position:absolute;left:7700;top:445;width:2;height:24" coordorigin="7700,445" coordsize="0,24" path="m7700,445l7700,469e" filled="false" stroked="true" strokeweight=".098107pt" strokecolor="#ff0000">
                <v:path arrowok="t"/>
              </v:shape>
            </v:group>
            <v:group style="position:absolute;left:7689;top:457;width:24;height:2" coordorigin="7689,457" coordsize="24,2">
              <v:shape style="position:absolute;left:7689;top:457;width:24;height:2" coordorigin="7689,457" coordsize="24,0" path="m7689,457l7712,457e" filled="false" stroked="true" strokeweight=".09927pt" strokecolor="#ff0000">
                <v:path arrowok="t"/>
              </v:shape>
            </v:group>
            <v:group style="position:absolute;left:7700;top:445;width:2;height:24" coordorigin="7700,445" coordsize="2,24">
              <v:shape style="position:absolute;left:7700;top:445;width:2;height:24" coordorigin="7700,445" coordsize="0,24" path="m7700,445l7700,469e" filled="false" stroked="true" strokeweight=".098107pt" strokecolor="#ff0000">
                <v:path arrowok="t"/>
              </v:shape>
            </v:group>
            <v:group style="position:absolute;left:7689;top:457;width:24;height:2" coordorigin="7689,457" coordsize="24,2">
              <v:shape style="position:absolute;left:7689;top:457;width:24;height:2" coordorigin="7689,457" coordsize="24,0" path="m7689,457l7712,457e" filled="false" stroked="true" strokeweight=".09927pt" strokecolor="#ff0000">
                <v:path arrowok="t"/>
              </v:shape>
            </v:group>
            <v:group style="position:absolute;left:7700;top:445;width:2;height:24" coordorigin="7700,445" coordsize="2,24">
              <v:shape style="position:absolute;left:7700;top:445;width:2;height:24" coordorigin="7700,445" coordsize="0,24" path="m7700,445l7700,468e" filled="false" stroked="true" strokeweight=".098107pt" strokecolor="#ff0000">
                <v:path arrowok="t"/>
              </v:shape>
            </v:group>
            <v:group style="position:absolute;left:7689;top:456;width:24;height:2" coordorigin="7689,456" coordsize="24,2">
              <v:shape style="position:absolute;left:7689;top:456;width:24;height:2" coordorigin="7689,456" coordsize="24,0" path="m7689,456l7712,456e" filled="false" stroked="true" strokeweight=".09927pt" strokecolor="#ff0000">
                <v:path arrowok="t"/>
              </v:shape>
            </v:group>
            <v:group style="position:absolute;left:7700;top:444;width:2;height:24" coordorigin="7700,444" coordsize="2,24">
              <v:shape style="position:absolute;left:7700;top:444;width:2;height:24" coordorigin="7700,444" coordsize="0,24" path="m7700,444l7700,468e" filled="false" stroked="true" strokeweight=".098107pt" strokecolor="#ff0000">
                <v:path arrowok="t"/>
              </v:shape>
            </v:group>
            <v:group style="position:absolute;left:7689;top:455;width:24;height:2" coordorigin="7689,455" coordsize="24,2">
              <v:shape style="position:absolute;left:7689;top:455;width:24;height:2" coordorigin="7689,455" coordsize="24,0" path="m7689,455l7712,455e" filled="false" stroked="true" strokeweight=".09927pt" strokecolor="#ff0000">
                <v:path arrowok="t"/>
              </v:shape>
            </v:group>
            <v:group style="position:absolute;left:7700;top:443;width:2;height:24" coordorigin="7700,443" coordsize="2,24">
              <v:shape style="position:absolute;left:7700;top:443;width:2;height:24" coordorigin="7700,443" coordsize="0,24" path="m7700,443l7700,467e" filled="false" stroked="true" strokeweight=".098107pt" strokecolor="#ff0000">
                <v:path arrowok="t"/>
              </v:shape>
            </v:group>
            <v:group style="position:absolute;left:7689;top:455;width:24;height:2" coordorigin="7689,455" coordsize="24,2">
              <v:shape style="position:absolute;left:7689;top:455;width:24;height:2" coordorigin="7689,455" coordsize="24,0" path="m7689,455l7712,455e" filled="false" stroked="true" strokeweight=".09927pt" strokecolor="#ff0000">
                <v:path arrowok="t"/>
              </v:shape>
            </v:group>
            <v:group style="position:absolute;left:7700;top:443;width:2;height:24" coordorigin="7700,443" coordsize="2,24">
              <v:shape style="position:absolute;left:7700;top:443;width:2;height:24" coordorigin="7700,443" coordsize="0,24" path="m7700,443l7700,467e" filled="false" stroked="true" strokeweight=".098107pt" strokecolor="#ff0000">
                <v:path arrowok="t"/>
              </v:shape>
            </v:group>
            <v:group style="position:absolute;left:7689;top:455;width:24;height:2" coordorigin="7689,455" coordsize="24,2">
              <v:shape style="position:absolute;left:7689;top:455;width:24;height:2" coordorigin="7689,455" coordsize="24,0" path="m7689,455l7712,455e" filled="false" stroked="true" strokeweight=".09927pt" strokecolor="#ff0000">
                <v:path arrowok="t"/>
              </v:shape>
            </v:group>
            <v:group style="position:absolute;left:7700;top:443;width:2;height:24" coordorigin="7700,443" coordsize="2,24">
              <v:shape style="position:absolute;left:7700;top:443;width:2;height:24" coordorigin="7700,443" coordsize="0,24" path="m7700,443l7700,466e" filled="false" stroked="true" strokeweight=".098107pt" strokecolor="#ff0000">
                <v:path arrowok="t"/>
              </v:shape>
            </v:group>
            <v:group style="position:absolute;left:7689;top:454;width:24;height:2" coordorigin="7689,454" coordsize="24,2">
              <v:shape style="position:absolute;left:7689;top:454;width:24;height:2" coordorigin="7689,454" coordsize="24,0" path="m7689,454l7712,454e" filled="false" stroked="true" strokeweight=".09927pt" strokecolor="#ff0000">
                <v:path arrowok="t"/>
              </v:shape>
            </v:group>
            <v:group style="position:absolute;left:7700;top:442;width:2;height:24" coordorigin="7700,442" coordsize="2,24">
              <v:shape style="position:absolute;left:7700;top:442;width:2;height:24" coordorigin="7700,442" coordsize="0,24" path="m7700,442l7700,466e" filled="false" stroked="true" strokeweight=".098107pt" strokecolor="#ff0000">
                <v:path arrowok="t"/>
              </v:shape>
            </v:group>
            <v:group style="position:absolute;left:7689;top:454;width:24;height:2" coordorigin="7689,454" coordsize="24,2">
              <v:shape style="position:absolute;left:7689;top:454;width:24;height:2" coordorigin="7689,454" coordsize="24,0" path="m7689,454l7712,454e" filled="false" stroked="true" strokeweight=".09927pt" strokecolor="#ff0000">
                <v:path arrowok="t"/>
              </v:shape>
            </v:group>
            <v:group style="position:absolute;left:7700;top:442;width:2;height:24" coordorigin="7700,442" coordsize="2,24">
              <v:shape style="position:absolute;left:7700;top:442;width:2;height:24" coordorigin="7700,442" coordsize="0,24" path="m7700,442l7700,466e" filled="false" stroked="true" strokeweight=".098107pt" strokecolor="#ff0000">
                <v:path arrowok="t"/>
              </v:shape>
            </v:group>
            <v:group style="position:absolute;left:7689;top:454;width:24;height:2" coordorigin="7689,454" coordsize="24,2">
              <v:shape style="position:absolute;left:7689;top:454;width:24;height:2" coordorigin="7689,454" coordsize="24,0" path="m7689,454l7712,454e" filled="false" stroked="true" strokeweight=".09927pt" strokecolor="#ff0000">
                <v:path arrowok="t"/>
              </v:shape>
            </v:group>
            <v:group style="position:absolute;left:7700;top:442;width:2;height:24" coordorigin="7700,442" coordsize="2,24">
              <v:shape style="position:absolute;left:7700;top:442;width:2;height:24" coordorigin="7700,442" coordsize="0,24" path="m7700,442l7700,465e" filled="false" stroked="true" strokeweight=".098107pt" strokecolor="#ff0000">
                <v:path arrowok="t"/>
              </v:shape>
            </v:group>
            <v:group style="position:absolute;left:7689;top:453;width:24;height:2" coordorigin="7689,453" coordsize="24,2">
              <v:shape style="position:absolute;left:7689;top:453;width:24;height:2" coordorigin="7689,453" coordsize="24,0" path="m7689,453l7712,453e" filled="false" stroked="true" strokeweight=".09927pt" strokecolor="#ff0000">
                <v:path arrowok="t"/>
              </v:shape>
            </v:group>
            <v:group style="position:absolute;left:7700;top:441;width:2;height:24" coordorigin="7700,441" coordsize="2,24">
              <v:shape style="position:absolute;left:7700;top:441;width:2;height:24" coordorigin="7700,441" coordsize="0,24" path="m7700,441l7700,465e" filled="false" stroked="true" strokeweight=".098107pt" strokecolor="#ff0000">
                <v:path arrowok="t"/>
              </v:shape>
            </v:group>
            <v:group style="position:absolute;left:7689;top:453;width:24;height:2" coordorigin="7689,453" coordsize="24,2">
              <v:shape style="position:absolute;left:7689;top:453;width:24;height:2" coordorigin="7689,453" coordsize="24,0" path="m7689,453l7712,453e" filled="false" stroked="true" strokeweight=".09927pt" strokecolor="#ff0000">
                <v:path arrowok="t"/>
              </v:shape>
            </v:group>
            <v:group style="position:absolute;left:7700;top:441;width:2;height:24" coordorigin="7700,441" coordsize="2,24">
              <v:shape style="position:absolute;left:7700;top:441;width:2;height:24" coordorigin="7700,441" coordsize="0,24" path="m7700,441l7700,465e" filled="false" stroked="true" strokeweight=".098107pt" strokecolor="#ff0000">
                <v:path arrowok="t"/>
              </v:shape>
            </v:group>
            <v:group style="position:absolute;left:7689;top:453;width:24;height:2" coordorigin="7689,453" coordsize="24,2">
              <v:shape style="position:absolute;left:7689;top:453;width:24;height:2" coordorigin="7689,453" coordsize="24,0" path="m7689,453l7712,453e" filled="false" stroked="true" strokeweight=".09927pt" strokecolor="#ff0000">
                <v:path arrowok="t"/>
              </v:shape>
            </v:group>
            <v:group style="position:absolute;left:7700;top:441;width:2;height:24" coordorigin="7700,441" coordsize="2,24">
              <v:shape style="position:absolute;left:7700;top:441;width:2;height:24" coordorigin="7700,441" coordsize="0,24" path="m7700,441l7700,464e" filled="false" stroked="true" strokeweight=".098107pt" strokecolor="#ff0000">
                <v:path arrowok="t"/>
              </v:shape>
            </v:group>
            <v:group style="position:absolute;left:7689;top:452;width:24;height:2" coordorigin="7689,452" coordsize="24,2">
              <v:shape style="position:absolute;left:7689;top:452;width:24;height:2" coordorigin="7689,452" coordsize="24,0" path="m7689,452l7712,452e" filled="false" stroked="true" strokeweight=".09927pt" strokecolor="#ff0000">
                <v:path arrowok="t"/>
              </v:shape>
            </v:group>
            <v:group style="position:absolute;left:7700;top:440;width:2;height:24" coordorigin="7700,440" coordsize="2,24">
              <v:shape style="position:absolute;left:7700;top:440;width:2;height:24" coordorigin="7700,440" coordsize="0,24" path="m7700,440l7700,464e" filled="false" stroked="true" strokeweight=".098107pt" strokecolor="#ff0000">
                <v:path arrowok="t"/>
              </v:shape>
            </v:group>
            <v:group style="position:absolute;left:7689;top:452;width:24;height:2" coordorigin="7689,452" coordsize="24,2">
              <v:shape style="position:absolute;left:7689;top:452;width:24;height:2" coordorigin="7689,452" coordsize="24,0" path="m7689,452l7712,452e" filled="false" stroked="true" strokeweight=".09927pt" strokecolor="#ff0000">
                <v:path arrowok="t"/>
              </v:shape>
            </v:group>
            <v:group style="position:absolute;left:7700;top:440;width:2;height:24" coordorigin="7700,440" coordsize="2,24">
              <v:shape style="position:absolute;left:7700;top:440;width:2;height:24" coordorigin="7700,440" coordsize="0,24" path="m7700,440l7700,463e" filled="false" stroked="true" strokeweight=".098107pt" strokecolor="#ff0000">
                <v:path arrowok="t"/>
              </v:shape>
            </v:group>
            <v:group style="position:absolute;left:7689;top:451;width:24;height:2" coordorigin="7689,451" coordsize="24,2">
              <v:shape style="position:absolute;left:7689;top:451;width:24;height:2" coordorigin="7689,451" coordsize="24,0" path="m7689,451l7712,451e" filled="false" stroked="true" strokeweight=".09927pt" strokecolor="#ff0000">
                <v:path arrowok="t"/>
              </v:shape>
            </v:group>
            <v:group style="position:absolute;left:7700;top:439;width:2;height:24" coordorigin="7700,439" coordsize="2,24">
              <v:shape style="position:absolute;left:7700;top:439;width:2;height:24" coordorigin="7700,439" coordsize="0,24" path="m7700,439l7700,463e" filled="false" stroked="true" strokeweight=".098107pt" strokecolor="#ff0000">
                <v:path arrowok="t"/>
              </v:shape>
            </v:group>
            <v:group style="position:absolute;left:7689;top:451;width:24;height:2" coordorigin="7689,451" coordsize="24,2">
              <v:shape style="position:absolute;left:7689;top:451;width:24;height:2" coordorigin="7689,451" coordsize="24,0" path="m7689,451l7712,451e" filled="false" stroked="true" strokeweight=".09927pt" strokecolor="#ff0000">
                <v:path arrowok="t"/>
              </v:shape>
            </v:group>
            <v:group style="position:absolute;left:7700;top:439;width:2;height:24" coordorigin="7700,439" coordsize="2,24">
              <v:shape style="position:absolute;left:7700;top:439;width:2;height:24" coordorigin="7700,439" coordsize="0,24" path="m7700,439l7700,463e" filled="false" stroked="true" strokeweight=".098107pt" strokecolor="#ff0000">
                <v:path arrowok="t"/>
              </v:shape>
            </v:group>
            <v:group style="position:absolute;left:7689;top:450;width:24;height:2" coordorigin="7689,450" coordsize="24,2">
              <v:shape style="position:absolute;left:7689;top:450;width:24;height:2" coordorigin="7689,450" coordsize="24,0" path="m7689,450l7712,450e" filled="false" stroked="true" strokeweight=".09927pt" strokecolor="#ff0000">
                <v:path arrowok="t"/>
              </v:shape>
            </v:group>
            <v:group style="position:absolute;left:7700;top:438;width:2;height:24" coordorigin="7700,438" coordsize="2,24">
              <v:shape style="position:absolute;left:7700;top:438;width:2;height:24" coordorigin="7700,438" coordsize="0,24" path="m7700,438l7700,462e" filled="false" stroked="true" strokeweight=".098107pt" strokecolor="#ff0000">
                <v:path arrowok="t"/>
              </v:shape>
            </v:group>
            <v:group style="position:absolute;left:7689;top:450;width:24;height:2" coordorigin="7689,450" coordsize="24,2">
              <v:shape style="position:absolute;left:7689;top:450;width:24;height:2" coordorigin="7689,450" coordsize="24,0" path="m7689,450l7712,450e" filled="false" stroked="true" strokeweight=".09927pt" strokecolor="#ff0000">
                <v:path arrowok="t"/>
              </v:shape>
            </v:group>
            <v:group style="position:absolute;left:7700;top:438;width:2;height:24" coordorigin="7700,438" coordsize="2,24">
              <v:shape style="position:absolute;left:7700;top:438;width:2;height:24" coordorigin="7700,438" coordsize="0,24" path="m7700,438l7700,462e" filled="false" stroked="true" strokeweight=".098107pt" strokecolor="#ff0000">
                <v:path arrowok="t"/>
              </v:shape>
            </v:group>
            <v:group style="position:absolute;left:7689;top:450;width:24;height:2" coordorigin="7689,450" coordsize="24,2">
              <v:shape style="position:absolute;left:7689;top:450;width:24;height:2" coordorigin="7689,450" coordsize="24,0" path="m7689,450l7712,450e" filled="false" stroked="true" strokeweight=".09927pt" strokecolor="#ff0000">
                <v:path arrowok="t"/>
              </v:shape>
            </v:group>
            <v:group style="position:absolute;left:7700;top:438;width:2;height:24" coordorigin="7700,438" coordsize="2,24">
              <v:shape style="position:absolute;left:7700;top:438;width:2;height:24" coordorigin="7700,438" coordsize="0,24" path="m7700,438l7700,462e" filled="false" stroked="true" strokeweight=".098107pt" strokecolor="#ff0000">
                <v:path arrowok="t"/>
              </v:shape>
            </v:group>
            <v:group style="position:absolute;left:7689;top:449;width:24;height:2" coordorigin="7689,449" coordsize="24,2">
              <v:shape style="position:absolute;left:7689;top:449;width:24;height:2" coordorigin="7689,449" coordsize="24,0" path="m7689,449l7712,449e" filled="false" stroked="true" strokeweight=".09927pt" strokecolor="#ff0000">
                <v:path arrowok="t"/>
              </v:shape>
            </v:group>
            <v:group style="position:absolute;left:7700;top:437;width:2;height:24" coordorigin="7700,437" coordsize="2,24">
              <v:shape style="position:absolute;left:7700;top:437;width:2;height:24" coordorigin="7700,437" coordsize="0,24" path="m7700,437l7700,461e" filled="false" stroked="true" strokeweight=".098107pt" strokecolor="#ff0000">
                <v:path arrowok="t"/>
              </v:shape>
            </v:group>
            <v:group style="position:absolute;left:7689;top:448;width:24;height:2" coordorigin="7689,448" coordsize="24,2">
              <v:shape style="position:absolute;left:7689;top:448;width:24;height:2" coordorigin="7689,448" coordsize="24,0" path="m7689,448l7712,448e" filled="false" stroked="true" strokeweight=".09927pt" strokecolor="#ff0000">
                <v:path arrowok="t"/>
              </v:shape>
            </v:group>
            <v:group style="position:absolute;left:7700;top:436;width:2;height:24" coordorigin="7700,436" coordsize="2,24">
              <v:shape style="position:absolute;left:7700;top:436;width:2;height:24" coordorigin="7700,436" coordsize="0,24" path="m7700,436l7700,460e" filled="false" stroked="true" strokeweight=".098107pt" strokecolor="#ff0000">
                <v:path arrowok="t"/>
              </v:shape>
            </v:group>
            <v:group style="position:absolute;left:7689;top:448;width:24;height:2" coordorigin="7689,448" coordsize="24,2">
              <v:shape style="position:absolute;left:7689;top:448;width:24;height:2" coordorigin="7689,448" coordsize="24,0" path="m7689,448l7712,448e" filled="false" stroked="true" strokeweight=".09927pt" strokecolor="#ff0000">
                <v:path arrowok="t"/>
              </v:shape>
            </v:group>
            <v:group style="position:absolute;left:7700;top:436;width:2;height:24" coordorigin="7700,436" coordsize="2,24">
              <v:shape style="position:absolute;left:7700;top:436;width:2;height:24" coordorigin="7700,436" coordsize="0,24" path="m7700,436l7700,460e" filled="false" stroked="true" strokeweight=".098107pt" strokecolor="#ff0000">
                <v:path arrowok="t"/>
              </v:shape>
            </v:group>
            <v:group style="position:absolute;left:7689;top:448;width:24;height:2" coordorigin="7689,448" coordsize="24,2">
              <v:shape style="position:absolute;left:7689;top:448;width:24;height:2" coordorigin="7689,448" coordsize="24,0" path="m7689,448l7712,448e" filled="false" stroked="true" strokeweight=".09927pt" strokecolor="#ff0000">
                <v:path arrowok="t"/>
              </v:shape>
            </v:group>
            <v:group style="position:absolute;left:7700;top:436;width:2;height:24" coordorigin="7700,436" coordsize="2,24">
              <v:shape style="position:absolute;left:7700;top:436;width:2;height:24" coordorigin="7700,436" coordsize="0,24" path="m7700,436l7700,460e" filled="false" stroked="true" strokeweight=".098107pt" strokecolor="#ff0000">
                <v:path arrowok="t"/>
              </v:shape>
            </v:group>
            <v:group style="position:absolute;left:7689;top:447;width:24;height:2" coordorigin="7689,447" coordsize="24,2">
              <v:shape style="position:absolute;left:7689;top:447;width:24;height:2" coordorigin="7689,447" coordsize="24,0" path="m7689,447l7712,447e" filled="false" stroked="true" strokeweight=".09927pt" strokecolor="#ff0000">
                <v:path arrowok="t"/>
              </v:shape>
            </v:group>
            <v:group style="position:absolute;left:7700;top:435;width:2;height:24" coordorigin="7700,435" coordsize="2,24">
              <v:shape style="position:absolute;left:7700;top:435;width:2;height:24" coordorigin="7700,435" coordsize="0,24" path="m7700,435l7700,459e" filled="false" stroked="true" strokeweight=".098107pt" strokecolor="#ff0000">
                <v:path arrowok="t"/>
              </v:shape>
            </v:group>
            <v:group style="position:absolute;left:7689;top:446;width:24;height:2" coordorigin="7689,446" coordsize="24,2">
              <v:shape style="position:absolute;left:7689;top:446;width:24;height:2" coordorigin="7689,446" coordsize="24,0" path="m7689,446l7712,446e" filled="false" stroked="true" strokeweight=".09927pt" strokecolor="#ff0000">
                <v:path arrowok="t"/>
              </v:shape>
            </v:group>
            <v:group style="position:absolute;left:7700;top:434;width:2;height:24" coordorigin="7700,434" coordsize="2,24">
              <v:shape style="position:absolute;left:7700;top:434;width:2;height:24" coordorigin="7700,434" coordsize="0,24" path="m7700,434l7700,458e" filled="false" stroked="true" strokeweight=".098107pt" strokecolor="#ff0000">
                <v:path arrowok="t"/>
              </v:shape>
            </v:group>
            <v:group style="position:absolute;left:7689;top:446;width:24;height:2" coordorigin="7689,446" coordsize="24,2">
              <v:shape style="position:absolute;left:7689;top:446;width:24;height:2" coordorigin="7689,446" coordsize="24,0" path="m7689,446l7712,446e" filled="false" stroked="true" strokeweight=".09927pt" strokecolor="#ff0000">
                <v:path arrowok="t"/>
              </v:shape>
            </v:group>
            <v:group style="position:absolute;left:7700;top:434;width:2;height:24" coordorigin="7700,434" coordsize="2,24">
              <v:shape style="position:absolute;left:7700;top:434;width:2;height:24" coordorigin="7700,434" coordsize="0,24" path="m7700,434l7700,458e" filled="false" stroked="true" strokeweight=".098107pt" strokecolor="#ff0000">
                <v:path arrowok="t"/>
              </v:shape>
            </v:group>
            <v:group style="position:absolute;left:7689;top:445;width:24;height:2" coordorigin="7689,445" coordsize="24,2">
              <v:shape style="position:absolute;left:7689;top:445;width:24;height:2" coordorigin="7689,445" coordsize="24,0" path="m7689,445l7712,445e" filled="false" stroked="true" strokeweight=".09927pt" strokecolor="#ff0000">
                <v:path arrowok="t"/>
              </v:shape>
            </v:group>
            <v:group style="position:absolute;left:7700;top:433;width:2;height:24" coordorigin="7700,433" coordsize="2,24">
              <v:shape style="position:absolute;left:7700;top:433;width:2;height:24" coordorigin="7700,433" coordsize="0,24" path="m7700,433l7700,457e" filled="false" stroked="true" strokeweight=".098107pt" strokecolor="#ff0000">
                <v:path arrowok="t"/>
              </v:shape>
            </v:group>
            <v:group style="position:absolute;left:7689;top:444;width:24;height:2" coordorigin="7689,444" coordsize="24,2">
              <v:shape style="position:absolute;left:7689;top:444;width:24;height:2" coordorigin="7689,444" coordsize="24,0" path="m7689,444l7712,444e" filled="false" stroked="true" strokeweight=".09927pt" strokecolor="#ff0000">
                <v:path arrowok="t"/>
              </v:shape>
            </v:group>
            <v:group style="position:absolute;left:7700;top:432;width:2;height:24" coordorigin="7700,432" coordsize="2,24">
              <v:shape style="position:absolute;left:7700;top:432;width:2;height:24" coordorigin="7700,432" coordsize="0,24" path="m7700,432l7700,456e" filled="false" stroked="true" strokeweight=".098107pt" strokecolor="#ff0000">
                <v:path arrowok="t"/>
              </v:shape>
            </v:group>
            <v:group style="position:absolute;left:7689;top:444;width:24;height:2" coordorigin="7689,444" coordsize="24,2">
              <v:shape style="position:absolute;left:7689;top:444;width:24;height:2" coordorigin="7689,444" coordsize="24,0" path="m7689,444l7712,444e" filled="false" stroked="true" strokeweight=".09927pt" strokecolor="#ff0000">
                <v:path arrowok="t"/>
              </v:shape>
            </v:group>
            <v:group style="position:absolute;left:7700;top:432;width:2;height:24" coordorigin="7700,432" coordsize="2,24">
              <v:shape style="position:absolute;left:7700;top:432;width:2;height:24" coordorigin="7700,432" coordsize="0,24" path="m7700,432l7700,456e" filled="false" stroked="true" strokeweight=".098107pt" strokecolor="#ff0000">
                <v:path arrowok="t"/>
              </v:shape>
            </v:group>
            <v:group style="position:absolute;left:7689;top:443;width:24;height:2" coordorigin="7689,443" coordsize="24,2">
              <v:shape style="position:absolute;left:7689;top:443;width:24;height:2" coordorigin="7689,443" coordsize="24,0" path="m7689,443l7712,443e" filled="false" stroked="true" strokeweight=".09927pt" strokecolor="#ff0000">
                <v:path arrowok="t"/>
              </v:shape>
            </v:group>
            <v:group style="position:absolute;left:7700;top:432;width:2;height:24" coordorigin="7700,432" coordsize="2,24">
              <v:shape style="position:absolute;left:7700;top:432;width:2;height:24" coordorigin="7700,432" coordsize="0,24" path="m7700,432l7700,455e" filled="false" stroked="true" strokeweight=".098107pt" strokecolor="#ff0000">
                <v:path arrowok="t"/>
              </v:shape>
            </v:group>
            <v:group style="position:absolute;left:7689;top:443;width:24;height:2" coordorigin="7689,443" coordsize="24,2">
              <v:shape style="position:absolute;left:7689;top:443;width:24;height:2" coordorigin="7689,443" coordsize="24,0" path="m7689,443l7712,443e" filled="false" stroked="true" strokeweight=".09927pt" strokecolor="#ff0000">
                <v:path arrowok="t"/>
              </v:shape>
            </v:group>
            <v:group style="position:absolute;left:7700;top:431;width:2;height:24" coordorigin="7700,431" coordsize="2,24">
              <v:shape style="position:absolute;left:7700;top:431;width:2;height:24" coordorigin="7700,431" coordsize="0,24" path="m7700,431l7700,455e" filled="false" stroked="true" strokeweight=".098107pt" strokecolor="#ff0000">
                <v:path arrowok="t"/>
              </v:shape>
            </v:group>
            <v:group style="position:absolute;left:7689;top:443;width:24;height:2" coordorigin="7689,443" coordsize="24,2">
              <v:shape style="position:absolute;left:7689;top:443;width:24;height:2" coordorigin="7689,443" coordsize="24,0" path="m7689,443l7712,443e" filled="false" stroked="true" strokeweight=".09927pt" strokecolor="#ff0000">
                <v:path arrowok="t"/>
              </v:shape>
            </v:group>
            <v:group style="position:absolute;left:7700;top:431;width:2;height:24" coordorigin="7700,431" coordsize="2,24">
              <v:shape style="position:absolute;left:7700;top:431;width:2;height:24" coordorigin="7700,431" coordsize="0,24" path="m7700,431l7700,455e" filled="false" stroked="true" strokeweight=".098107pt" strokecolor="#ff0000">
                <v:path arrowok="t"/>
              </v:shape>
            </v:group>
            <v:group style="position:absolute;left:7689;top:442;width:24;height:2" coordorigin="7689,442" coordsize="24,2">
              <v:shape style="position:absolute;left:7689;top:442;width:24;height:2" coordorigin="7689,442" coordsize="24,0" path="m7689,442l7712,442e" filled="false" stroked="true" strokeweight=".09927pt" strokecolor="#ff0000">
                <v:path arrowok="t"/>
              </v:shape>
            </v:group>
            <v:group style="position:absolute;left:7700;top:431;width:2;height:24" coordorigin="7700,431" coordsize="2,24">
              <v:shape style="position:absolute;left:7700;top:431;width:2;height:24" coordorigin="7700,431" coordsize="0,24" path="m7700,431l7700,454e" filled="false" stroked="true" strokeweight=".098107pt" strokecolor="#ff0000">
                <v:path arrowok="t"/>
              </v:shape>
            </v:group>
            <v:group style="position:absolute;left:7689;top:442;width:24;height:2" coordorigin="7689,442" coordsize="24,2">
              <v:shape style="position:absolute;left:7689;top:442;width:24;height:2" coordorigin="7689,442" coordsize="24,0" path="m7689,442l7712,442e" filled="false" stroked="true" strokeweight=".09927pt" strokecolor="#ff0000">
                <v:path arrowok="t"/>
              </v:shape>
            </v:group>
            <v:group style="position:absolute;left:7700;top:430;width:2;height:24" coordorigin="7700,430" coordsize="2,24">
              <v:shape style="position:absolute;left:7700;top:430;width:2;height:24" coordorigin="7700,430" coordsize="0,24" path="m7700,430l7700,454e" filled="false" stroked="true" strokeweight=".098107pt" strokecolor="#ff0000">
                <v:path arrowok="t"/>
              </v:shape>
            </v:group>
            <v:group style="position:absolute;left:7689;top:441;width:24;height:2" coordorigin="7689,441" coordsize="24,2">
              <v:shape style="position:absolute;left:7689;top:441;width:24;height:2" coordorigin="7689,441" coordsize="24,0" path="m7689,441l7712,441e" filled="false" stroked="true" strokeweight=".09927pt" strokecolor="#ff0000">
                <v:path arrowok="t"/>
              </v:shape>
            </v:group>
            <v:group style="position:absolute;left:7700;top:430;width:2;height:24" coordorigin="7700,430" coordsize="2,24">
              <v:shape style="position:absolute;left:7700;top:430;width:2;height:24" coordorigin="7700,430" coordsize="0,24" path="m7700,430l7700,453e" filled="false" stroked="true" strokeweight=".098107pt" strokecolor="#ff0000">
                <v:path arrowok="t"/>
              </v:shape>
            </v:group>
            <v:group style="position:absolute;left:7689;top:441;width:24;height:2" coordorigin="7689,441" coordsize="24,2">
              <v:shape style="position:absolute;left:7689;top:441;width:24;height:2" coordorigin="7689,441" coordsize="24,0" path="m7689,441l7712,441e" filled="false" stroked="true" strokeweight=".09927pt" strokecolor="#ff0000">
                <v:path arrowok="t"/>
              </v:shape>
            </v:group>
            <v:group style="position:absolute;left:7700;top:429;width:2;height:24" coordorigin="7700,429" coordsize="2,24">
              <v:shape style="position:absolute;left:7700;top:429;width:2;height:24" coordorigin="7700,429" coordsize="0,24" path="m7700,429l7700,453e" filled="false" stroked="true" strokeweight=".098107pt" strokecolor="#ff0000">
                <v:path arrowok="t"/>
              </v:shape>
            </v:group>
            <v:group style="position:absolute;left:7689;top:441;width:24;height:2" coordorigin="7689,441" coordsize="24,2">
              <v:shape style="position:absolute;left:7689;top:441;width:24;height:2" coordorigin="7689,441" coordsize="24,0" path="m7689,441l7712,441e" filled="false" stroked="true" strokeweight=".09927pt" strokecolor="#ff0000">
                <v:path arrowok="t"/>
              </v:shape>
            </v:group>
            <v:group style="position:absolute;left:7700;top:429;width:2;height:24" coordorigin="7700,429" coordsize="2,24">
              <v:shape style="position:absolute;left:7700;top:429;width:2;height:24" coordorigin="7700,429" coordsize="0,24" path="m7700,429l7700,453e" filled="false" stroked="true" strokeweight=".098107pt" strokecolor="#ff0000">
                <v:path arrowok="t"/>
              </v:shape>
            </v:group>
            <v:group style="position:absolute;left:7689;top:440;width:24;height:2" coordorigin="7689,440" coordsize="24,2">
              <v:shape style="position:absolute;left:7689;top:440;width:24;height:2" coordorigin="7689,440" coordsize="24,0" path="m7689,440l7712,440e" filled="false" stroked="true" strokeweight=".09927pt" strokecolor="#ff0000">
                <v:path arrowok="t"/>
              </v:shape>
            </v:group>
            <v:group style="position:absolute;left:7700;top:429;width:2;height:24" coordorigin="7700,429" coordsize="2,24">
              <v:shape style="position:absolute;left:7700;top:429;width:2;height:24" coordorigin="7700,429" coordsize="0,24" path="m7700,429l7700,452e" filled="false" stroked="true" strokeweight=".098107pt" strokecolor="#ff0000">
                <v:path arrowok="t"/>
              </v:shape>
            </v:group>
            <v:group style="position:absolute;left:7689;top:440;width:24;height:2" coordorigin="7689,440" coordsize="24,2">
              <v:shape style="position:absolute;left:7689;top:440;width:24;height:2" coordorigin="7689,440" coordsize="24,0" path="m7689,440l7712,440e" filled="false" stroked="true" strokeweight=".09927pt" strokecolor="#ff0000">
                <v:path arrowok="t"/>
              </v:shape>
            </v:group>
            <v:group style="position:absolute;left:7700;top:428;width:2;height:24" coordorigin="7700,428" coordsize="2,24">
              <v:shape style="position:absolute;left:7700;top:428;width:2;height:24" coordorigin="7700,428" coordsize="0,24" path="m7700,428l7700,452e" filled="false" stroked="true" strokeweight=".098107pt" strokecolor="#ff0000">
                <v:path arrowok="t"/>
              </v:shape>
            </v:group>
            <v:group style="position:absolute;left:7689;top:439;width:24;height:2" coordorigin="7689,439" coordsize="24,2">
              <v:shape style="position:absolute;left:7689;top:439;width:24;height:2" coordorigin="7689,439" coordsize="24,0" path="m7689,439l7712,439e" filled="false" stroked="true" strokeweight=".09927pt" strokecolor="#ff0000">
                <v:path arrowok="t"/>
              </v:shape>
            </v:group>
            <v:group style="position:absolute;left:7700;top:428;width:2;height:24" coordorigin="7700,428" coordsize="2,24">
              <v:shape style="position:absolute;left:7700;top:428;width:2;height:24" coordorigin="7700,428" coordsize="0,24" path="m7700,428l7700,451e" filled="false" stroked="true" strokeweight=".098107pt" strokecolor="#ff0000">
                <v:path arrowok="t"/>
              </v:shape>
            </v:group>
            <v:group style="position:absolute;left:7689;top:439;width:24;height:2" coordorigin="7689,439" coordsize="24,2">
              <v:shape style="position:absolute;left:7689;top:439;width:24;height:2" coordorigin="7689,439" coordsize="24,0" path="m7689,439l7712,439e" filled="false" stroked="true" strokeweight=".09927pt" strokecolor="#ff0000">
                <v:path arrowok="t"/>
              </v:shape>
            </v:group>
            <v:group style="position:absolute;left:7700;top:427;width:2;height:24" coordorigin="7700,427" coordsize="2,24">
              <v:shape style="position:absolute;left:7700;top:427;width:2;height:24" coordorigin="7700,427" coordsize="0,24" path="m7700,427l7700,451e" filled="false" stroked="true" strokeweight=".098107pt" strokecolor="#ff0000">
                <v:path arrowok="t"/>
              </v:shape>
            </v:group>
            <v:group style="position:absolute;left:7689;top:439;width:24;height:2" coordorigin="7689,439" coordsize="24,2">
              <v:shape style="position:absolute;left:7689;top:439;width:24;height:2" coordorigin="7689,439" coordsize="24,0" path="m7689,439l7712,439e" filled="false" stroked="true" strokeweight=".09927pt" strokecolor="#ff0000">
                <v:path arrowok="t"/>
              </v:shape>
            </v:group>
            <v:group style="position:absolute;left:7700;top:427;width:2;height:24" coordorigin="7700,427" coordsize="2,24">
              <v:shape style="position:absolute;left:7700;top:427;width:2;height:24" coordorigin="7700,427" coordsize="0,24" path="m7700,427l7700,451e" filled="false" stroked="true" strokeweight=".098107pt" strokecolor="#ff0000">
                <v:path arrowok="t"/>
              </v:shape>
            </v:group>
            <v:group style="position:absolute;left:7689;top:438;width:24;height:2" coordorigin="7689,438" coordsize="24,2">
              <v:shape style="position:absolute;left:7689;top:438;width:24;height:2" coordorigin="7689,438" coordsize="24,0" path="m7689,438l7712,438e" filled="false" stroked="true" strokeweight=".09927pt" strokecolor="#ff0000">
                <v:path arrowok="t"/>
              </v:shape>
            </v:group>
            <v:group style="position:absolute;left:7700;top:426;width:2;height:24" coordorigin="7700,426" coordsize="2,24">
              <v:shape style="position:absolute;left:7700;top:426;width:2;height:24" coordorigin="7700,426" coordsize="0,24" path="m7700,426l7700,450e" filled="false" stroked="true" strokeweight=".098107pt" strokecolor="#ff0000">
                <v:path arrowok="t"/>
              </v:shape>
            </v:group>
            <v:group style="position:absolute;left:7689;top:438;width:24;height:2" coordorigin="7689,438" coordsize="24,2">
              <v:shape style="position:absolute;left:7689;top:438;width:24;height:2" coordorigin="7689,438" coordsize="24,0" path="m7689,438l7712,438e" filled="false" stroked="true" strokeweight=".09927pt" strokecolor="#ff0000">
                <v:path arrowok="t"/>
              </v:shape>
            </v:group>
            <v:group style="position:absolute;left:7700;top:426;width:2;height:24" coordorigin="7700,426" coordsize="2,24">
              <v:shape style="position:absolute;left:7700;top:426;width:2;height:24" coordorigin="7700,426" coordsize="0,24" path="m7700,426l7700,450e" filled="false" stroked="true" strokeweight=".098107pt" strokecolor="#ff0000">
                <v:path arrowok="t"/>
              </v:shape>
            </v:group>
            <v:group style="position:absolute;left:7689;top:437;width:24;height:2" coordorigin="7689,437" coordsize="24,2">
              <v:shape style="position:absolute;left:7689;top:437;width:24;height:2" coordorigin="7689,437" coordsize="24,0" path="m7689,437l7712,437e" filled="false" stroked="true" strokeweight=".09927pt" strokecolor="#ff0000">
                <v:path arrowok="t"/>
              </v:shape>
            </v:group>
            <v:group style="position:absolute;left:7700;top:426;width:2;height:24" coordorigin="7700,426" coordsize="2,24">
              <v:shape style="position:absolute;left:7700;top:426;width:2;height:24" coordorigin="7700,426" coordsize="0,24" path="m7700,426l7700,449e" filled="false" stroked="true" strokeweight=".098107pt" strokecolor="#ff0000">
                <v:path arrowok="t"/>
              </v:shape>
            </v:group>
            <v:group style="position:absolute;left:7689;top:437;width:24;height:2" coordorigin="7689,437" coordsize="24,2">
              <v:shape style="position:absolute;left:7689;top:437;width:24;height:2" coordorigin="7689,437" coordsize="24,0" path="m7689,437l7712,437e" filled="false" stroked="true" strokeweight=".09927pt" strokecolor="#ff0000">
                <v:path arrowok="t"/>
              </v:shape>
            </v:group>
            <v:group style="position:absolute;left:7700;top:425;width:2;height:24" coordorigin="7700,425" coordsize="2,24">
              <v:shape style="position:absolute;left:7700;top:425;width:2;height:24" coordorigin="7700,425" coordsize="0,24" path="m7700,425l7700,449e" filled="false" stroked="true" strokeweight=".098107pt" strokecolor="#ff0000">
                <v:path arrowok="t"/>
              </v:shape>
            </v:group>
            <v:group style="position:absolute;left:7689;top:437;width:24;height:2" coordorigin="7689,437" coordsize="24,2">
              <v:shape style="position:absolute;left:7689;top:437;width:24;height:2" coordorigin="7689,437" coordsize="24,0" path="m7689,437l7712,437e" filled="false" stroked="true" strokeweight=".09927pt" strokecolor="#ff0000">
                <v:path arrowok="t"/>
              </v:shape>
            </v:group>
            <v:group style="position:absolute;left:7700;top:425;width:2;height:24" coordorigin="7700,425" coordsize="2,24">
              <v:shape style="position:absolute;left:7700;top:425;width:2;height:24" coordorigin="7700,425" coordsize="0,24" path="m7700,425l7700,449e" filled="false" stroked="true" strokeweight=".098107pt" strokecolor="#ff0000">
                <v:path arrowok="t"/>
              </v:shape>
            </v:group>
            <v:group style="position:absolute;left:7689;top:436;width:24;height:2" coordorigin="7689,436" coordsize="24,2">
              <v:shape style="position:absolute;left:7689;top:436;width:24;height:2" coordorigin="7689,436" coordsize="24,0" path="m7689,436l7712,436e" filled="false" stroked="true" strokeweight=".09927pt" strokecolor="#ff0000">
                <v:path arrowok="t"/>
              </v:shape>
            </v:group>
            <v:group style="position:absolute;left:7700;top:424;width:2;height:24" coordorigin="7700,424" coordsize="2,24">
              <v:shape style="position:absolute;left:7700;top:424;width:2;height:24" coordorigin="7700,424" coordsize="0,24" path="m7700,424l7700,448e" filled="false" stroked="true" strokeweight=".098107pt" strokecolor="#ff0000">
                <v:path arrowok="t"/>
              </v:shape>
            </v:group>
            <v:group style="position:absolute;left:7689;top:435;width:24;height:2" coordorigin="7689,435" coordsize="24,2">
              <v:shape style="position:absolute;left:7689;top:435;width:24;height:2" coordorigin="7689,435" coordsize="24,0" path="m7689,435l7712,435e" filled="false" stroked="true" strokeweight=".09927pt" strokecolor="#ff0000">
                <v:path arrowok="t"/>
              </v:shape>
            </v:group>
            <v:group style="position:absolute;left:7700;top:424;width:2;height:24" coordorigin="7700,424" coordsize="2,24">
              <v:shape style="position:absolute;left:7700;top:424;width:2;height:24" coordorigin="7700,424" coordsize="0,24" path="m7700,424l7700,447e" filled="false" stroked="true" strokeweight=".098107pt" strokecolor="#ff0000">
                <v:path arrowok="t"/>
              </v:shape>
            </v:group>
            <v:group style="position:absolute;left:7689;top:435;width:24;height:2" coordorigin="7689,435" coordsize="24,2">
              <v:shape style="position:absolute;left:7689;top:435;width:24;height:2" coordorigin="7689,435" coordsize="24,0" path="m7689,435l7712,435e" filled="false" stroked="true" strokeweight=".09927pt" strokecolor="#ff0000">
                <v:path arrowok="t"/>
              </v:shape>
            </v:group>
            <v:group style="position:absolute;left:7700;top:423;width:2;height:24" coordorigin="7700,423" coordsize="2,24">
              <v:shape style="position:absolute;left:7700;top:423;width:2;height:24" coordorigin="7700,423" coordsize="0,24" path="m7700,423l7700,447e" filled="false" stroked="true" strokeweight=".098107pt" strokecolor="#ff0000">
                <v:path arrowok="t"/>
              </v:shape>
            </v:group>
            <v:group style="position:absolute;left:7689;top:434;width:24;height:2" coordorigin="7689,434" coordsize="24,2">
              <v:shape style="position:absolute;left:7689;top:434;width:24;height:2" coordorigin="7689,434" coordsize="24,0" path="m7689,434l7712,434e" filled="false" stroked="true" strokeweight=".09927pt" strokecolor="#ff0000">
                <v:path arrowok="t"/>
              </v:shape>
            </v:group>
            <v:group style="position:absolute;left:7700;top:423;width:2;height:24" coordorigin="7700,423" coordsize="2,24">
              <v:shape style="position:absolute;left:7700;top:423;width:2;height:24" coordorigin="7700,423" coordsize="0,24" path="m7700,423l7700,446e" filled="false" stroked="true" strokeweight=".098107pt" strokecolor="#ff0000">
                <v:path arrowok="t"/>
              </v:shape>
            </v:group>
            <v:group style="position:absolute;left:7689;top:434;width:24;height:2" coordorigin="7689,434" coordsize="24,2">
              <v:shape style="position:absolute;left:7689;top:434;width:24;height:2" coordorigin="7689,434" coordsize="24,0" path="m7689,434l7712,434e" filled="false" stroked="true" strokeweight=".09927pt" strokecolor="#ff0000">
                <v:path arrowok="t"/>
              </v:shape>
            </v:group>
            <v:group style="position:absolute;left:7700;top:422;width:2;height:24" coordorigin="7700,422" coordsize="2,24">
              <v:shape style="position:absolute;left:7700;top:422;width:2;height:24" coordorigin="7700,422" coordsize="0,24" path="m7700,422l7700,446e" filled="false" stroked="true" strokeweight=".098107pt" strokecolor="#ff0000">
                <v:path arrowok="t"/>
              </v:shape>
            </v:group>
            <v:group style="position:absolute;left:7689;top:433;width:24;height:2" coordorigin="7689,433" coordsize="24,2">
              <v:shape style="position:absolute;left:7689;top:433;width:24;height:2" coordorigin="7689,433" coordsize="24,0" path="m7689,433l7712,433e" filled="false" stroked="true" strokeweight=".09927pt" strokecolor="#ff0000">
                <v:path arrowok="t"/>
              </v:shape>
            </v:group>
            <v:group style="position:absolute;left:7700;top:422;width:2;height:24" coordorigin="7700,422" coordsize="2,24">
              <v:shape style="position:absolute;left:7700;top:422;width:2;height:24" coordorigin="7700,422" coordsize="0,24" path="m7700,422l7700,445e" filled="false" stroked="true" strokeweight=".098107pt" strokecolor="#ff0000">
                <v:path arrowok="t"/>
              </v:shape>
            </v:group>
            <v:group style="position:absolute;left:7689;top:433;width:24;height:2" coordorigin="7689,433" coordsize="24,2">
              <v:shape style="position:absolute;left:7689;top:433;width:24;height:2" coordorigin="7689,433" coordsize="24,0" path="m7689,433l7712,433e" filled="false" stroked="true" strokeweight=".09927pt" strokecolor="#ff0000">
                <v:path arrowok="t"/>
              </v:shape>
            </v:group>
            <v:group style="position:absolute;left:7700;top:421;width:2;height:24" coordorigin="7700,421" coordsize="2,24">
              <v:shape style="position:absolute;left:7700;top:421;width:2;height:24" coordorigin="7700,421" coordsize="0,24" path="m7700,421l7700,445e" filled="false" stroked="true" strokeweight=".098107pt" strokecolor="#ff0000">
                <v:path arrowok="t"/>
              </v:shape>
            </v:group>
            <v:group style="position:absolute;left:7689;top:433;width:24;height:2" coordorigin="7689,433" coordsize="24,2">
              <v:shape style="position:absolute;left:7689;top:433;width:24;height:2" coordorigin="7689,433" coordsize="24,0" path="m7689,433l7712,433e" filled="false" stroked="true" strokeweight=".09927pt" strokecolor="#ff0000">
                <v:path arrowok="t"/>
              </v:shape>
            </v:group>
            <v:group style="position:absolute;left:7700;top:421;width:2;height:24" coordorigin="7700,421" coordsize="2,24">
              <v:shape style="position:absolute;left:7700;top:421;width:2;height:24" coordorigin="7700,421" coordsize="0,24" path="m7700,421l7700,445e" filled="false" stroked="true" strokeweight=".098107pt" strokecolor="#ff0000">
                <v:path arrowok="t"/>
              </v:shape>
            </v:group>
            <v:group style="position:absolute;left:7689;top:432;width:24;height:2" coordorigin="7689,432" coordsize="24,2">
              <v:shape style="position:absolute;left:7689;top:432;width:24;height:2" coordorigin="7689,432" coordsize="24,0" path="m7689,432l7712,432e" filled="false" stroked="true" strokeweight=".09927pt" strokecolor="#ff0000">
                <v:path arrowok="t"/>
              </v:shape>
            </v:group>
            <v:group style="position:absolute;left:7700;top:421;width:2;height:24" coordorigin="7700,421" coordsize="2,24">
              <v:shape style="position:absolute;left:7700;top:421;width:2;height:24" coordorigin="7700,421" coordsize="0,24" path="m7700,421l7700,444e" filled="false" stroked="true" strokeweight=".098107pt" strokecolor="#ff0000">
                <v:path arrowok="t"/>
              </v:shape>
            </v:group>
            <v:group style="position:absolute;left:7689;top:432;width:24;height:2" coordorigin="7689,432" coordsize="24,2">
              <v:shape style="position:absolute;left:7689;top:432;width:24;height:2" coordorigin="7689,432" coordsize="24,0" path="m7689,432l7712,432e" filled="false" stroked="true" strokeweight=".09927pt" strokecolor="#ff0000">
                <v:path arrowok="t"/>
              </v:shape>
            </v:group>
            <v:group style="position:absolute;left:7700;top:420;width:2;height:24" coordorigin="7700,420" coordsize="2,24">
              <v:shape style="position:absolute;left:7700;top:420;width:2;height:24" coordorigin="7700,420" coordsize="0,24" path="m7700,420l7700,444e" filled="false" stroked="true" strokeweight=".098107pt" strokecolor="#ff0000">
                <v:path arrowok="t"/>
              </v:shape>
            </v:group>
            <v:group style="position:absolute;left:7689;top:432;width:24;height:2" coordorigin="7689,432" coordsize="24,2">
              <v:shape style="position:absolute;left:7689;top:432;width:24;height:2" coordorigin="7689,432" coordsize="24,0" path="m7689,432l7712,432e" filled="false" stroked="true" strokeweight=".09927pt" strokecolor="#ff0000">
                <v:path arrowok="t"/>
              </v:shape>
            </v:group>
            <v:group style="position:absolute;left:7700;top:420;width:2;height:24" coordorigin="7700,420" coordsize="2,24">
              <v:shape style="position:absolute;left:7700;top:420;width:2;height:24" coordorigin="7700,420" coordsize="0,24" path="m7700,420l7700,444e" filled="false" stroked="true" strokeweight=".098107pt" strokecolor="#ff0000">
                <v:path arrowok="t"/>
              </v:shape>
            </v:group>
            <v:group style="position:absolute;left:7689;top:432;width:24;height:2" coordorigin="7689,432" coordsize="24,2">
              <v:shape style="position:absolute;left:7689;top:432;width:24;height:2" coordorigin="7689,432" coordsize="24,0" path="m7689,432l7712,432e" filled="false" stroked="true" strokeweight=".09927pt" strokecolor="#ff0000">
                <v:path arrowok="t"/>
              </v:shape>
            </v:group>
            <v:group style="position:absolute;left:7700;top:420;width:2;height:24" coordorigin="7700,420" coordsize="2,24">
              <v:shape style="position:absolute;left:7700;top:420;width:2;height:24" coordorigin="7700,420" coordsize="0,24" path="m7700,420l7700,443e" filled="false" stroked="true" strokeweight=".098107pt" strokecolor="#ff0000">
                <v:path arrowok="t"/>
              </v:shape>
            </v:group>
            <v:group style="position:absolute;left:7689;top:431;width:24;height:2" coordorigin="7689,431" coordsize="24,2">
              <v:shape style="position:absolute;left:7689;top:431;width:24;height:2" coordorigin="7689,431" coordsize="24,0" path="m7689,431l7712,431e" filled="false" stroked="true" strokeweight=".09927pt" strokecolor="#ff0000">
                <v:path arrowok="t"/>
              </v:shape>
            </v:group>
            <v:group style="position:absolute;left:7700;top:419;width:2;height:24" coordorigin="7700,419" coordsize="2,24">
              <v:shape style="position:absolute;left:7700;top:419;width:2;height:24" coordorigin="7700,419" coordsize="0,24" path="m7700,419l7700,443e" filled="false" stroked="true" strokeweight=".098107pt" strokecolor="#ff0000">
                <v:path arrowok="t"/>
              </v:shape>
            </v:group>
            <v:group style="position:absolute;left:7689;top:431;width:24;height:2" coordorigin="7689,431" coordsize="24,2">
              <v:shape style="position:absolute;left:7689;top:431;width:24;height:2" coordorigin="7689,431" coordsize="24,0" path="m7689,431l7712,431e" filled="false" stroked="true" strokeweight=".09927pt" strokecolor="#ff0000">
                <v:path arrowok="t"/>
              </v:shape>
            </v:group>
            <v:group style="position:absolute;left:7700;top:419;width:2;height:24" coordorigin="7700,419" coordsize="2,24">
              <v:shape style="position:absolute;left:7700;top:419;width:2;height:24" coordorigin="7700,419" coordsize="0,24" path="m7700,419l7700,443e" filled="false" stroked="true" strokeweight=".098107pt" strokecolor="#ff0000">
                <v:path arrowok="t"/>
              </v:shape>
            </v:group>
            <v:group style="position:absolute;left:7689;top:430;width:24;height:2" coordorigin="7689,430" coordsize="24,2">
              <v:shape style="position:absolute;left:7689;top:430;width:24;height:2" coordorigin="7689,430" coordsize="24,0" path="m7689,430l7712,430e" filled="false" stroked="true" strokeweight=".09927pt" strokecolor="#ff0000">
                <v:path arrowok="t"/>
              </v:shape>
            </v:group>
            <v:group style="position:absolute;left:7700;top:418;width:2;height:24" coordorigin="7700,418" coordsize="2,24">
              <v:shape style="position:absolute;left:7700;top:418;width:2;height:24" coordorigin="7700,418" coordsize="0,24" path="m7700,418l7700,442e" filled="false" stroked="true" strokeweight=".098107pt" strokecolor="#ff0000">
                <v:path arrowok="t"/>
              </v:shape>
            </v:group>
            <v:group style="position:absolute;left:7689;top:430;width:24;height:2" coordorigin="7689,430" coordsize="24,2">
              <v:shape style="position:absolute;left:7689;top:430;width:24;height:2" coordorigin="7689,430" coordsize="24,0" path="m7689,430l7712,430e" filled="false" stroked="true" strokeweight=".09927pt" strokecolor="#ff0000">
                <v:path arrowok="t"/>
              </v:shape>
            </v:group>
            <v:group style="position:absolute;left:7700;top:418;width:2;height:24" coordorigin="7700,418" coordsize="2,24">
              <v:shape style="position:absolute;left:7700;top:418;width:2;height:24" coordorigin="7700,418" coordsize="0,24" path="m7700,418l7700,442e" filled="false" stroked="true" strokeweight=".098107pt" strokecolor="#ff0000">
                <v:path arrowok="t"/>
              </v:shape>
            </v:group>
            <v:group style="position:absolute;left:7689;top:430;width:24;height:2" coordorigin="7689,430" coordsize="24,2">
              <v:shape style="position:absolute;left:7689;top:430;width:24;height:2" coordorigin="7689,430" coordsize="24,0" path="m7689,430l7712,430e" filled="false" stroked="true" strokeweight=".09927pt" strokecolor="#ff0000">
                <v:path arrowok="t"/>
              </v:shape>
            </v:group>
            <v:group style="position:absolute;left:7700;top:418;width:2;height:24" coordorigin="7700,418" coordsize="2,24">
              <v:shape style="position:absolute;left:7700;top:418;width:2;height:24" coordorigin="7700,418" coordsize="0,24" path="m7700,418l7700,441e" filled="false" stroked="true" strokeweight=".098107pt" strokecolor="#ff0000">
                <v:path arrowok="t"/>
              </v:shape>
            </v:group>
            <v:group style="position:absolute;left:7689;top:429;width:24;height:2" coordorigin="7689,429" coordsize="24,2">
              <v:shape style="position:absolute;left:7689;top:429;width:24;height:2" coordorigin="7689,429" coordsize="24,0" path="m7689,429l7712,429e" filled="false" stroked="true" strokeweight=".09927pt" strokecolor="#ff0000">
                <v:path arrowok="t"/>
              </v:shape>
            </v:group>
            <v:group style="position:absolute;left:7700;top:417;width:2;height:24" coordorigin="7700,417" coordsize="2,24">
              <v:shape style="position:absolute;left:7700;top:417;width:2;height:24" coordorigin="7700,417" coordsize="0,24" path="m7700,417l7700,441e" filled="false" stroked="true" strokeweight=".098107pt" strokecolor="#ff0000">
                <v:path arrowok="t"/>
              </v:shape>
            </v:group>
            <v:group style="position:absolute;left:7689;top:428;width:24;height:2" coordorigin="7689,428" coordsize="24,2">
              <v:shape style="position:absolute;left:7689;top:428;width:24;height:2" coordorigin="7689,428" coordsize="24,0" path="m7689,428l7712,428e" filled="false" stroked="true" strokeweight=".09927pt" strokecolor="#ff0000">
                <v:path arrowok="t"/>
              </v:shape>
            </v:group>
            <v:group style="position:absolute;left:7700;top:416;width:2;height:24" coordorigin="7700,416" coordsize="2,24">
              <v:shape style="position:absolute;left:7700;top:416;width:2;height:24" coordorigin="7700,416" coordsize="0,24" path="m7700,416l7700,440e" filled="false" stroked="true" strokeweight=".098107pt" strokecolor="#ff0000">
                <v:path arrowok="t"/>
              </v:shape>
            </v:group>
            <v:group style="position:absolute;left:7689;top:428;width:24;height:2" coordorigin="7689,428" coordsize="24,2">
              <v:shape style="position:absolute;left:7689;top:428;width:24;height:2" coordorigin="7689,428" coordsize="24,0" path="m7689,428l7712,428e" filled="false" stroked="true" strokeweight=".09927pt" strokecolor="#ff0000">
                <v:path arrowok="t"/>
              </v:shape>
            </v:group>
            <v:group style="position:absolute;left:7700;top:416;width:2;height:24" coordorigin="7700,416" coordsize="2,24">
              <v:shape style="position:absolute;left:7700;top:416;width:2;height:24" coordorigin="7700,416" coordsize="0,24" path="m7700,416l7700,440e" filled="false" stroked="true" strokeweight=".098107pt" strokecolor="#ff0000">
                <v:path arrowok="t"/>
              </v:shape>
            </v:group>
            <v:group style="position:absolute;left:7689;top:427;width:24;height:2" coordorigin="7689,427" coordsize="24,2">
              <v:shape style="position:absolute;left:7689;top:427;width:24;height:2" coordorigin="7689,427" coordsize="24,0" path="m7689,427l7712,427e" filled="false" stroked="true" strokeweight=".09927pt" strokecolor="#ff0000">
                <v:path arrowok="t"/>
              </v:shape>
            </v:group>
            <v:group style="position:absolute;left:7700;top:415;width:2;height:24" coordorigin="7700,415" coordsize="2,24">
              <v:shape style="position:absolute;left:7700;top:415;width:2;height:24" coordorigin="7700,415" coordsize="0,24" path="m7700,415l7700,438e" filled="false" stroked="true" strokeweight=".098107pt" strokecolor="#ff0000">
                <v:path arrowok="t"/>
              </v:shape>
            </v:group>
            <v:group style="position:absolute;left:7689;top:426;width:24;height:2" coordorigin="7689,426" coordsize="24,2">
              <v:shape style="position:absolute;left:7689;top:426;width:24;height:2" coordorigin="7689,426" coordsize="24,0" path="m7689,426l7712,426e" filled="false" stroked="true" strokeweight=".09927pt" strokecolor="#ff0000">
                <v:path arrowok="t"/>
              </v:shape>
            </v:group>
            <v:group style="position:absolute;left:7700;top:414;width:2;height:24" coordorigin="7700,414" coordsize="2,24">
              <v:shape style="position:absolute;left:7700;top:414;width:2;height:24" coordorigin="7700,414" coordsize="0,24" path="m7700,414l7700,438e" filled="false" stroked="true" strokeweight=".098107pt" strokecolor="#ff0000">
                <v:path arrowok="t"/>
              </v:shape>
            </v:group>
            <v:group style="position:absolute;left:7689;top:426;width:24;height:2" coordorigin="7689,426" coordsize="24,2">
              <v:shape style="position:absolute;left:7689;top:426;width:24;height:2" coordorigin="7689,426" coordsize="24,0" path="m7689,426l7712,426e" filled="false" stroked="true" strokeweight=".09927pt" strokecolor="#ff0000">
                <v:path arrowok="t"/>
              </v:shape>
            </v:group>
            <v:group style="position:absolute;left:7700;top:414;width:2;height:24" coordorigin="7700,414" coordsize="2,24">
              <v:shape style="position:absolute;left:7700;top:414;width:2;height:24" coordorigin="7700,414" coordsize="0,24" path="m7700,414l7700,438e" filled="false" stroked="true" strokeweight=".098107pt" strokecolor="#ff0000">
                <v:path arrowok="t"/>
              </v:shape>
            </v:group>
            <v:group style="position:absolute;left:7689;top:426;width:24;height:2" coordorigin="7689,426" coordsize="24,2">
              <v:shape style="position:absolute;left:7689;top:426;width:24;height:2" coordorigin="7689,426" coordsize="24,0" path="m7689,426l7712,426e" filled="false" stroked="true" strokeweight=".09927pt" strokecolor="#ff0000">
                <v:path arrowok="t"/>
              </v:shape>
            </v:group>
            <v:group style="position:absolute;left:7700;top:414;width:2;height:24" coordorigin="7700,414" coordsize="2,24">
              <v:shape style="position:absolute;left:7700;top:414;width:2;height:24" coordorigin="7700,414" coordsize="0,24" path="m7700,414l7700,437e" filled="false" stroked="true" strokeweight=".098107pt" strokecolor="#ff0000">
                <v:path arrowok="t"/>
              </v:shape>
            </v:group>
            <v:group style="position:absolute;left:7689;top:425;width:24;height:2" coordorigin="7689,425" coordsize="24,2">
              <v:shape style="position:absolute;left:7689;top:425;width:24;height:2" coordorigin="7689,425" coordsize="24,0" path="m7689,425l7712,425e" filled="false" stroked="true" strokeweight=".09927pt" strokecolor="#ff0000">
                <v:path arrowok="t"/>
              </v:shape>
            </v:group>
            <v:group style="position:absolute;left:7700;top:413;width:2;height:24" coordorigin="7700,413" coordsize="2,24">
              <v:shape style="position:absolute;left:7700;top:413;width:2;height:24" coordorigin="7700,413" coordsize="0,24" path="m7700,413l7700,437e" filled="false" stroked="true" strokeweight=".098107pt" strokecolor="#ff0000">
                <v:path arrowok="t"/>
              </v:shape>
            </v:group>
            <v:group style="position:absolute;left:7689;top:425;width:24;height:2" coordorigin="7689,425" coordsize="24,2">
              <v:shape style="position:absolute;left:7689;top:425;width:24;height:2" coordorigin="7689,425" coordsize="24,0" path="m7689,425l7712,425e" filled="false" stroked="true" strokeweight=".09927pt" strokecolor="#ff0000">
                <v:path arrowok="t"/>
              </v:shape>
            </v:group>
            <v:group style="position:absolute;left:7700;top:413;width:2;height:24" coordorigin="7700,413" coordsize="2,24">
              <v:shape style="position:absolute;left:7700;top:413;width:2;height:24" coordorigin="7700,413" coordsize="0,24" path="m7700,413l7700,437e" filled="false" stroked="true" strokeweight=".098107pt" strokecolor="#ff0000">
                <v:path arrowok="t"/>
              </v:shape>
            </v:group>
            <v:group style="position:absolute;left:7689;top:425;width:24;height:2" coordorigin="7689,425" coordsize="24,2">
              <v:shape style="position:absolute;left:7689;top:425;width:24;height:2" coordorigin="7689,425" coordsize="24,0" path="m7689,425l7712,425e" filled="false" stroked="true" strokeweight=".09927pt" strokecolor="#ff0000">
                <v:path arrowok="t"/>
              </v:shape>
            </v:group>
            <v:group style="position:absolute;left:7700;top:413;width:2;height:24" coordorigin="7700,413" coordsize="2,24">
              <v:shape style="position:absolute;left:7700;top:413;width:2;height:24" coordorigin="7700,413" coordsize="0,24" path="m7700,413l7700,436e" filled="false" stroked="true" strokeweight=".098107pt" strokecolor="#ff0000">
                <v:path arrowok="t"/>
              </v:shape>
            </v:group>
            <v:group style="position:absolute;left:7689;top:424;width:24;height:2" coordorigin="7689,424" coordsize="24,2">
              <v:shape style="position:absolute;left:7689;top:424;width:24;height:2" coordorigin="7689,424" coordsize="24,0" path="m7689,424l7712,424e" filled="false" stroked="true" strokeweight=".09927pt" strokecolor="#ff0000">
                <v:path arrowok="t"/>
              </v:shape>
            </v:group>
            <v:group style="position:absolute;left:7700;top:412;width:2;height:24" coordorigin="7700,412" coordsize="2,24">
              <v:shape style="position:absolute;left:7700;top:412;width:2;height:24" coordorigin="7700,412" coordsize="0,24" path="m7700,412l7700,436e" filled="false" stroked="true" strokeweight=".098107pt" strokecolor="#ff0000">
                <v:path arrowok="t"/>
              </v:shape>
            </v:group>
            <v:group style="position:absolute;left:7689;top:424;width:24;height:2" coordorigin="7689,424" coordsize="24,2">
              <v:shape style="position:absolute;left:7689;top:424;width:24;height:2" coordorigin="7689,424" coordsize="24,0" path="m7689,424l7712,424e" filled="false" stroked="true" strokeweight=".09927pt" strokecolor="#ff0000">
                <v:path arrowok="t"/>
              </v:shape>
            </v:group>
            <v:group style="position:absolute;left:7700;top:412;width:2;height:24" coordorigin="7700,412" coordsize="2,24">
              <v:shape style="position:absolute;left:7700;top:412;width:2;height:24" coordorigin="7700,412" coordsize="0,24" path="m7700,412l7700,436e" filled="false" stroked="true" strokeweight=".098107pt" strokecolor="#ff0000">
                <v:path arrowok="t"/>
              </v:shape>
            </v:group>
            <v:group style="position:absolute;left:7689;top:424;width:24;height:2" coordorigin="7689,424" coordsize="24,2">
              <v:shape style="position:absolute;left:7689;top:424;width:24;height:2" coordorigin="7689,424" coordsize="24,0" path="m7689,424l7712,424e" filled="false" stroked="true" strokeweight=".09927pt" strokecolor="#ff0000">
                <v:path arrowok="t"/>
              </v:shape>
            </v:group>
            <v:group style="position:absolute;left:7700;top:412;width:2;height:24" coordorigin="7700,412" coordsize="2,24">
              <v:shape style="position:absolute;left:7700;top:412;width:2;height:24" coordorigin="7700,412" coordsize="0,24" path="m7700,412l7700,435e" filled="false" stroked="true" strokeweight=".098107pt" strokecolor="#ff0000">
                <v:path arrowok="t"/>
              </v:shape>
            </v:group>
            <v:group style="position:absolute;left:7689;top:423;width:24;height:2" coordorigin="7689,423" coordsize="24,2">
              <v:shape style="position:absolute;left:7689;top:423;width:24;height:2" coordorigin="7689,423" coordsize="24,0" path="m7689,423l7712,423e" filled="false" stroked="true" strokeweight=".09927pt" strokecolor="#ff0000">
                <v:path arrowok="t"/>
              </v:shape>
            </v:group>
            <v:group style="position:absolute;left:7700;top:411;width:2;height:24" coordorigin="7700,411" coordsize="2,24">
              <v:shape style="position:absolute;left:7700;top:411;width:2;height:24" coordorigin="7700,411" coordsize="0,24" path="m7700,411l7700,435e" filled="false" stroked="true" strokeweight=".098107pt" strokecolor="#ff0000">
                <v:path arrowok="t"/>
              </v:shape>
            </v:group>
            <v:group style="position:absolute;left:7689;top:423;width:24;height:2" coordorigin="7689,423" coordsize="24,2">
              <v:shape style="position:absolute;left:7689;top:423;width:24;height:2" coordorigin="7689,423" coordsize="24,0" path="m7689,423l7712,423e" filled="false" stroked="true" strokeweight=".09927pt" strokecolor="#ff0000">
                <v:path arrowok="t"/>
              </v:shape>
            </v:group>
            <v:group style="position:absolute;left:7700;top:411;width:2;height:24" coordorigin="7700,411" coordsize="2,24">
              <v:shape style="position:absolute;left:7700;top:411;width:2;height:24" coordorigin="7700,411" coordsize="0,24" path="m7700,411l7700,435e" filled="false" stroked="true" strokeweight=".098107pt" strokecolor="#ff0000">
                <v:path arrowok="t"/>
              </v:shape>
            </v:group>
            <v:group style="position:absolute;left:7689;top:423;width:24;height:2" coordorigin="7689,423" coordsize="24,2">
              <v:shape style="position:absolute;left:7689;top:423;width:24;height:2" coordorigin="7689,423" coordsize="24,0" path="m7689,423l7712,423e" filled="false" stroked="true" strokeweight=".09927pt" strokecolor="#ff0000">
                <v:path arrowok="t"/>
              </v:shape>
            </v:group>
            <v:group style="position:absolute;left:7700;top:411;width:2;height:24" coordorigin="7700,411" coordsize="2,24">
              <v:shape style="position:absolute;left:7700;top:411;width:2;height:24" coordorigin="7700,411" coordsize="0,24" path="m7700,411l7700,434e" filled="false" stroked="true" strokeweight=".098107pt" strokecolor="#ff0000">
                <v:path arrowok="t"/>
              </v:shape>
            </v:group>
            <v:group style="position:absolute;left:7689;top:422;width:24;height:2" coordorigin="7689,422" coordsize="24,2">
              <v:shape style="position:absolute;left:7689;top:422;width:24;height:2" coordorigin="7689,422" coordsize="24,0" path="m7689,422l7712,422e" filled="false" stroked="true" strokeweight=".09927pt" strokecolor="#ff0000">
                <v:path arrowok="t"/>
              </v:shape>
            </v:group>
            <v:group style="position:absolute;left:7700;top:410;width:2;height:24" coordorigin="7700,410" coordsize="2,24">
              <v:shape style="position:absolute;left:7700;top:410;width:2;height:24" coordorigin="7700,410" coordsize="0,24" path="m7700,410l7700,434e" filled="false" stroked="true" strokeweight=".098107pt" strokecolor="#ff0000">
                <v:path arrowok="t"/>
              </v:shape>
            </v:group>
            <v:group style="position:absolute;left:7689;top:422;width:24;height:2" coordorigin="7689,422" coordsize="24,2">
              <v:shape style="position:absolute;left:7689;top:422;width:24;height:2" coordorigin="7689,422" coordsize="24,0" path="m7689,422l7712,422e" filled="false" stroked="true" strokeweight=".09927pt" strokecolor="#ff0000">
                <v:path arrowok="t"/>
              </v:shape>
            </v:group>
            <v:group style="position:absolute;left:7700;top:410;width:2;height:24" coordorigin="7700,410" coordsize="2,24">
              <v:shape style="position:absolute;left:7700;top:410;width:2;height:24" coordorigin="7700,410" coordsize="0,24" path="m7700,410l7700,434e" filled="false" stroked="true" strokeweight=".098107pt" strokecolor="#ff0000">
                <v:path arrowok="t"/>
              </v:shape>
            </v:group>
            <v:group style="position:absolute;left:7689;top:421;width:24;height:2" coordorigin="7689,421" coordsize="24,2">
              <v:shape style="position:absolute;left:7689;top:421;width:24;height:2" coordorigin="7689,421" coordsize="24,0" path="m7689,421l7712,421e" filled="false" stroked="true" strokeweight=".09927pt" strokecolor="#ff0000">
                <v:path arrowok="t"/>
              </v:shape>
            </v:group>
            <v:group style="position:absolute;left:7700;top:409;width:2;height:24" coordorigin="7700,409" coordsize="2,24">
              <v:shape style="position:absolute;left:7700;top:409;width:2;height:24" coordorigin="7700,409" coordsize="0,24" path="m7700,409l7700,433e" filled="false" stroked="true" strokeweight=".098107pt" strokecolor="#ff0000">
                <v:path arrowok="t"/>
              </v:shape>
            </v:group>
            <v:group style="position:absolute;left:7689;top:420;width:24;height:2" coordorigin="7689,420" coordsize="24,2">
              <v:shape style="position:absolute;left:7689;top:420;width:24;height:2" coordorigin="7689,420" coordsize="24,0" path="m7689,420l7712,420e" filled="false" stroked="true" strokeweight=".09927pt" strokecolor="#ff0000">
                <v:path arrowok="t"/>
              </v:shape>
            </v:group>
            <v:group style="position:absolute;left:7700;top:408;width:2;height:24" coordorigin="7700,408" coordsize="2,24">
              <v:shape style="position:absolute;left:7700;top:408;width:2;height:24" coordorigin="7700,408" coordsize="0,24" path="m7700,408l7700,432e" filled="false" stroked="true" strokeweight=".098107pt" strokecolor="#ff0000">
                <v:path arrowok="t"/>
              </v:shape>
            </v:group>
            <v:group style="position:absolute;left:7689;top:419;width:24;height:2" coordorigin="7689,419" coordsize="24,2">
              <v:shape style="position:absolute;left:7689;top:419;width:24;height:2" coordorigin="7689,419" coordsize="24,0" path="m7689,419l7712,419e" filled="false" stroked="true" strokeweight=".09927pt" strokecolor="#ff0000">
                <v:path arrowok="t"/>
              </v:shape>
            </v:group>
            <v:group style="position:absolute;left:7700;top:407;width:2;height:24" coordorigin="7700,407" coordsize="2,24">
              <v:shape style="position:absolute;left:7700;top:407;width:2;height:24" coordorigin="7700,407" coordsize="0,24" path="m7700,407l7700,431e" filled="false" stroked="true" strokeweight=".098107pt" strokecolor="#ff0000">
                <v:path arrowok="t"/>
              </v:shape>
            </v:group>
            <v:group style="position:absolute;left:7689;top:419;width:24;height:2" coordorigin="7689,419" coordsize="24,2">
              <v:shape style="position:absolute;left:7689;top:419;width:24;height:2" coordorigin="7689,419" coordsize="24,0" path="m7689,419l7712,419e" filled="false" stroked="true" strokeweight=".09927pt" strokecolor="#ff0000">
                <v:path arrowok="t"/>
              </v:shape>
            </v:group>
            <v:group style="position:absolute;left:7700;top:407;width:2;height:24" coordorigin="7700,407" coordsize="2,24">
              <v:shape style="position:absolute;left:7700;top:407;width:2;height:24" coordorigin="7700,407" coordsize="0,24" path="m7700,407l7700,431e" filled="false" stroked="true" strokeweight=".098107pt" strokecolor="#ff0000">
                <v:path arrowok="t"/>
              </v:shape>
            </v:group>
            <v:group style="position:absolute;left:7689;top:418;width:24;height:2" coordorigin="7689,418" coordsize="24,2">
              <v:shape style="position:absolute;left:7689;top:418;width:24;height:2" coordorigin="7689,418" coordsize="24,0" path="m7689,418l7712,418e" filled="false" stroked="true" strokeweight=".09927pt" strokecolor="#ff0000">
                <v:path arrowok="t"/>
              </v:shape>
            </v:group>
            <v:group style="position:absolute;left:7700;top:406;width:2;height:24" coordorigin="7700,406" coordsize="2,24">
              <v:shape style="position:absolute;left:7700;top:406;width:2;height:24" coordorigin="7700,406" coordsize="0,24" path="m7700,406l7700,430e" filled="false" stroked="true" strokeweight=".098107pt" strokecolor="#ff0000">
                <v:path arrowok="t"/>
              </v:shape>
            </v:group>
            <v:group style="position:absolute;left:7689;top:418;width:24;height:2" coordorigin="7689,418" coordsize="24,2">
              <v:shape style="position:absolute;left:7689;top:418;width:24;height:2" coordorigin="7689,418" coordsize="24,0" path="m7689,418l7712,418e" filled="false" stroked="true" strokeweight=".09927pt" strokecolor="#ff0000">
                <v:path arrowok="t"/>
              </v:shape>
            </v:group>
            <v:group style="position:absolute;left:7700;top:406;width:2;height:24" coordorigin="7700,406" coordsize="2,24">
              <v:shape style="position:absolute;left:7700;top:406;width:2;height:24" coordorigin="7700,406" coordsize="0,24" path="m7700,406l7700,430e" filled="false" stroked="true" strokeweight=".098107pt" strokecolor="#ff0000">
                <v:path arrowok="t"/>
              </v:shape>
            </v:group>
            <v:group style="position:absolute;left:7689;top:417;width:24;height:2" coordorigin="7689,417" coordsize="24,2">
              <v:shape style="position:absolute;left:7689;top:417;width:24;height:2" coordorigin="7689,417" coordsize="24,0" path="m7689,417l7712,417e" filled="false" stroked="true" strokeweight=".09927pt" strokecolor="#ff0000">
                <v:path arrowok="t"/>
              </v:shape>
            </v:group>
            <v:group style="position:absolute;left:7700;top:405;width:2;height:24" coordorigin="7700,405" coordsize="2,24">
              <v:shape style="position:absolute;left:7700;top:405;width:2;height:24" coordorigin="7700,405" coordsize="0,24" path="m7700,405l7700,429e" filled="false" stroked="true" strokeweight=".098107pt" strokecolor="#ff0000">
                <v:path arrowok="t"/>
              </v:shape>
            </v:group>
            <v:group style="position:absolute;left:7689;top:417;width:24;height:2" coordorigin="7689,417" coordsize="24,2">
              <v:shape style="position:absolute;left:7689;top:417;width:24;height:2" coordorigin="7689,417" coordsize="24,0" path="m7689,417l7712,417e" filled="false" stroked="true" strokeweight=".09927pt" strokecolor="#ff0000">
                <v:path arrowok="t"/>
              </v:shape>
            </v:group>
            <v:group style="position:absolute;left:7700;top:405;width:2;height:24" coordorigin="7700,405" coordsize="2,24">
              <v:shape style="position:absolute;left:7700;top:405;width:2;height:24" coordorigin="7700,405" coordsize="0,24" path="m7700,405l7700,429e" filled="false" stroked="true" strokeweight=".098107pt" strokecolor="#ff0000">
                <v:path arrowok="t"/>
              </v:shape>
            </v:group>
            <v:group style="position:absolute;left:7689;top:416;width:24;height:2" coordorigin="7689,416" coordsize="24,2">
              <v:shape style="position:absolute;left:7689;top:416;width:24;height:2" coordorigin="7689,416" coordsize="24,0" path="m7689,416l7712,416e" filled="false" stroked="true" strokeweight=".09927pt" strokecolor="#ff0000">
                <v:path arrowok="t"/>
              </v:shape>
            </v:group>
            <v:group style="position:absolute;left:7700;top:404;width:2;height:24" coordorigin="7700,404" coordsize="2,24">
              <v:shape style="position:absolute;left:7700;top:404;width:2;height:24" coordorigin="7700,404" coordsize="0,24" path="m7700,404l7700,428e" filled="false" stroked="true" strokeweight=".098107pt" strokecolor="#ff0000">
                <v:path arrowok="t"/>
              </v:shape>
            </v:group>
            <v:group style="position:absolute;left:7689;top:416;width:24;height:2" coordorigin="7689,416" coordsize="24,2">
              <v:shape style="position:absolute;left:7689;top:416;width:24;height:2" coordorigin="7689,416" coordsize="24,0" path="m7689,416l7712,416e" filled="false" stroked="true" strokeweight=".09927pt" strokecolor="#ff0000">
                <v:path arrowok="t"/>
              </v:shape>
            </v:group>
            <v:group style="position:absolute;left:7700;top:404;width:2;height:24" coordorigin="7700,404" coordsize="2,24">
              <v:shape style="position:absolute;left:7700;top:404;width:2;height:24" coordorigin="7700,404" coordsize="0,24" path="m7700,404l7700,428e" filled="false" stroked="true" strokeweight=".098107pt" strokecolor="#ff0000">
                <v:path arrowok="t"/>
              </v:shape>
            </v:group>
            <v:group style="position:absolute;left:7689;top:415;width:24;height:2" coordorigin="7689,415" coordsize="24,2">
              <v:shape style="position:absolute;left:7689;top:415;width:24;height:2" coordorigin="7689,415" coordsize="24,0" path="m7689,415l7712,415e" filled="false" stroked="true" strokeweight=".09927pt" strokecolor="#ff0000">
                <v:path arrowok="t"/>
              </v:shape>
            </v:group>
            <v:group style="position:absolute;left:7700;top:403;width:2;height:24" coordorigin="7700,403" coordsize="2,24">
              <v:shape style="position:absolute;left:7700;top:403;width:2;height:24" coordorigin="7700,403" coordsize="0,24" path="m7700,403l7700,427e" filled="false" stroked="true" strokeweight=".098107pt" strokecolor="#ff0000">
                <v:path arrowok="t"/>
              </v:shape>
            </v:group>
            <v:group style="position:absolute;left:7689;top:414;width:24;height:2" coordorigin="7689,414" coordsize="24,2">
              <v:shape style="position:absolute;left:7689;top:414;width:24;height:2" coordorigin="7689,414" coordsize="24,0" path="m7689,414l7712,414e" filled="false" stroked="true" strokeweight=".09927pt" strokecolor="#ff0000">
                <v:path arrowok="t"/>
              </v:shape>
            </v:group>
            <v:group style="position:absolute;left:7700;top:402;width:2;height:24" coordorigin="7700,402" coordsize="2,24">
              <v:shape style="position:absolute;left:7700;top:402;width:2;height:24" coordorigin="7700,402" coordsize="0,24" path="m7700,402l7700,426e" filled="false" stroked="true" strokeweight=".098107pt" strokecolor="#ff0000">
                <v:path arrowok="t"/>
              </v:shape>
            </v:group>
            <v:group style="position:absolute;left:7689;top:414;width:24;height:2" coordorigin="7689,414" coordsize="24,2">
              <v:shape style="position:absolute;left:7689;top:414;width:24;height:2" coordorigin="7689,414" coordsize="24,0" path="m7689,414l7712,414e" filled="false" stroked="true" strokeweight=".09927pt" strokecolor="#ff0000">
                <v:path arrowok="t"/>
              </v:shape>
            </v:group>
            <v:group style="position:absolute;left:7700;top:402;width:2;height:24" coordorigin="7700,402" coordsize="2,24">
              <v:shape style="position:absolute;left:7700;top:402;width:2;height:24" coordorigin="7700,402" coordsize="0,24" path="m7700,402l7700,426e" filled="false" stroked="true" strokeweight=".098107pt" strokecolor="#ff0000">
                <v:path arrowok="t"/>
              </v:shape>
            </v:group>
            <v:group style="position:absolute;left:7689;top:414;width:24;height:2" coordorigin="7689,414" coordsize="24,2">
              <v:shape style="position:absolute;left:7689;top:414;width:24;height:2" coordorigin="7689,414" coordsize="24,0" path="m7689,414l7712,414e" filled="false" stroked="true" strokeweight=".09927pt" strokecolor="#ff0000">
                <v:path arrowok="t"/>
              </v:shape>
            </v:group>
            <v:group style="position:absolute;left:7700;top:402;width:2;height:24" coordorigin="7700,402" coordsize="2,24">
              <v:shape style="position:absolute;left:7700;top:402;width:2;height:24" coordorigin="7700,402" coordsize="0,24" path="m7700,402l7700,426e" filled="false" stroked="true" strokeweight=".098107pt" strokecolor="#ff0000">
                <v:path arrowok="t"/>
              </v:shape>
            </v:group>
            <v:group style="position:absolute;left:7689;top:413;width:24;height:2" coordorigin="7689,413" coordsize="24,2">
              <v:shape style="position:absolute;left:7689;top:413;width:24;height:2" coordorigin="7689,413" coordsize="24,0" path="m7689,413l7712,413e" filled="false" stroked="true" strokeweight=".09927pt" strokecolor="#ff0000">
                <v:path arrowok="t"/>
              </v:shape>
            </v:group>
            <v:group style="position:absolute;left:7700;top:401;width:2;height:24" coordorigin="7700,401" coordsize="2,24">
              <v:shape style="position:absolute;left:7700;top:401;width:2;height:24" coordorigin="7700,401" coordsize="0,24" path="m7700,401l7700,425e" filled="false" stroked="true" strokeweight=".098107pt" strokecolor="#ff0000">
                <v:path arrowok="t"/>
              </v:shape>
            </v:group>
            <v:group style="position:absolute;left:7689;top:413;width:24;height:2" coordorigin="7689,413" coordsize="24,2">
              <v:shape style="position:absolute;left:7689;top:413;width:24;height:2" coordorigin="7689,413" coordsize="24,0" path="m7689,413l7712,413e" filled="false" stroked="true" strokeweight=".09927pt" strokecolor="#ff0000">
                <v:path arrowok="t"/>
              </v:shape>
            </v:group>
            <v:group style="position:absolute;left:7700;top:401;width:2;height:24" coordorigin="7700,401" coordsize="2,24">
              <v:shape style="position:absolute;left:7700;top:401;width:2;height:24" coordorigin="7700,401" coordsize="0,24" path="m7700,401l7700,425e" filled="false" stroked="true" strokeweight=".098107pt" strokecolor="#ff0000">
                <v:path arrowok="t"/>
              </v:shape>
            </v:group>
            <v:group style="position:absolute;left:7689;top:412;width:24;height:2" coordorigin="7689,412" coordsize="24,2">
              <v:shape style="position:absolute;left:7689;top:412;width:24;height:2" coordorigin="7689,412" coordsize="24,0" path="m7689,412l7712,412e" filled="false" stroked="true" strokeweight=".09927pt" strokecolor="#ff0000">
                <v:path arrowok="t"/>
              </v:shape>
            </v:group>
            <v:group style="position:absolute;left:7700;top:400;width:2;height:24" coordorigin="7700,400" coordsize="2,24">
              <v:shape style="position:absolute;left:7700;top:400;width:2;height:24" coordorigin="7700,400" coordsize="0,24" path="m7700,400l7700,424e" filled="false" stroked="true" strokeweight=".098107pt" strokecolor="#ff0000">
                <v:path arrowok="t"/>
              </v:shape>
            </v:group>
            <v:group style="position:absolute;left:7689;top:412;width:24;height:2" coordorigin="7689,412" coordsize="24,2">
              <v:shape style="position:absolute;left:7689;top:412;width:24;height:2" coordorigin="7689,412" coordsize="24,0" path="m7689,412l7712,412e" filled="false" stroked="true" strokeweight=".09927pt" strokecolor="#ff0000">
                <v:path arrowok="t"/>
              </v:shape>
            </v:group>
            <v:group style="position:absolute;left:7700;top:400;width:2;height:24" coordorigin="7700,400" coordsize="2,24">
              <v:shape style="position:absolute;left:7700;top:400;width:2;height:24" coordorigin="7700,400" coordsize="0,24" path="m7700,400l7700,424e" filled="false" stroked="true" strokeweight=".098107pt" strokecolor="#ff0000">
                <v:path arrowok="t"/>
              </v:shape>
            </v:group>
            <v:group style="position:absolute;left:7689;top:411;width:24;height:2" coordorigin="7689,411" coordsize="24,2">
              <v:shape style="position:absolute;left:7689;top:411;width:24;height:2" coordorigin="7689,411" coordsize="24,0" path="m7689,411l7712,411e" filled="false" stroked="true" strokeweight=".09927pt" strokecolor="#ff0000">
                <v:path arrowok="t"/>
              </v:shape>
            </v:group>
            <v:group style="position:absolute;left:7700;top:399;width:2;height:24" coordorigin="7700,399" coordsize="2,24">
              <v:shape style="position:absolute;left:7700;top:399;width:2;height:24" coordorigin="7700,399" coordsize="0,24" path="m7700,399l7700,423e" filled="false" stroked="true" strokeweight=".098107pt" strokecolor="#ff0000">
                <v:path arrowok="t"/>
              </v:shape>
            </v:group>
            <v:group style="position:absolute;left:7689;top:410;width:24;height:2" coordorigin="7689,410" coordsize="24,2">
              <v:shape style="position:absolute;left:7689;top:410;width:24;height:2" coordorigin="7689,410" coordsize="24,0" path="m7689,410l7712,410e" filled="false" stroked="true" strokeweight=".09927pt" strokecolor="#ff0000">
                <v:path arrowok="t"/>
              </v:shape>
            </v:group>
            <v:group style="position:absolute;left:7700;top:398;width:2;height:24" coordorigin="7700,398" coordsize="2,24">
              <v:shape style="position:absolute;left:7700;top:398;width:2;height:24" coordorigin="7700,398" coordsize="0,24" path="m7700,398l7700,422e" filled="false" stroked="true" strokeweight=".098107pt" strokecolor="#ff0000">
                <v:path arrowok="t"/>
              </v:shape>
            </v:group>
            <v:group style="position:absolute;left:7689;top:409;width:24;height:2" coordorigin="7689,409" coordsize="24,2">
              <v:shape style="position:absolute;left:7689;top:409;width:24;height:2" coordorigin="7689,409" coordsize="24,0" path="m7689,409l7712,409e" filled="false" stroked="true" strokeweight=".09927pt" strokecolor="#ff0000">
                <v:path arrowok="t"/>
              </v:shape>
            </v:group>
            <v:group style="position:absolute;left:7700;top:398;width:2;height:24" coordorigin="7700,398" coordsize="2,24">
              <v:shape style="position:absolute;left:7700;top:398;width:2;height:24" coordorigin="7700,398" coordsize="0,24" path="m7700,398l7700,421e" filled="false" stroked="true" strokeweight=".098107pt" strokecolor="#ff0000">
                <v:path arrowok="t"/>
              </v:shape>
            </v:group>
            <v:group style="position:absolute;left:7689;top:409;width:24;height:2" coordorigin="7689,409" coordsize="24,2">
              <v:shape style="position:absolute;left:7689;top:409;width:24;height:2" coordorigin="7689,409" coordsize="24,0" path="m7689,409l7712,409e" filled="false" stroked="true" strokeweight=".09927pt" strokecolor="#ff0000">
                <v:path arrowok="t"/>
              </v:shape>
            </v:group>
            <v:group style="position:absolute;left:7700;top:397;width:2;height:24" coordorigin="7700,397" coordsize="2,24">
              <v:shape style="position:absolute;left:7700;top:397;width:2;height:24" coordorigin="7700,397" coordsize="0,24" path="m7700,397l7700,421e" filled="false" stroked="true" strokeweight=".098107pt" strokecolor="#ff0000">
                <v:path arrowok="t"/>
              </v:shape>
            </v:group>
            <v:group style="position:absolute;left:7689;top:408;width:24;height:2" coordorigin="7689,408" coordsize="24,2">
              <v:shape style="position:absolute;left:7689;top:408;width:24;height:2" coordorigin="7689,408" coordsize="24,0" path="m7689,408l7712,408e" filled="false" stroked="true" strokeweight=".09927pt" strokecolor="#ff0000">
                <v:path arrowok="t"/>
              </v:shape>
            </v:group>
            <v:group style="position:absolute;left:7700;top:396;width:2;height:24" coordorigin="7700,396" coordsize="2,24">
              <v:shape style="position:absolute;left:7700;top:396;width:2;height:24" coordorigin="7700,396" coordsize="0,24" path="m7700,396l7700,420e" filled="false" stroked="true" strokeweight=".098107pt" strokecolor="#ff0000">
                <v:path arrowok="t"/>
              </v:shape>
            </v:group>
            <v:group style="position:absolute;left:7689;top:408;width:24;height:2" coordorigin="7689,408" coordsize="24,2">
              <v:shape style="position:absolute;left:7689;top:408;width:24;height:2" coordorigin="7689,408" coordsize="24,0" path="m7689,408l7712,408e" filled="false" stroked="true" strokeweight=".09927pt" strokecolor="#ff0000">
                <v:path arrowok="t"/>
              </v:shape>
            </v:group>
            <v:group style="position:absolute;left:7700;top:396;width:2;height:24" coordorigin="7700,396" coordsize="2,24">
              <v:shape style="position:absolute;left:7700;top:396;width:2;height:24" coordorigin="7700,396" coordsize="0,24" path="m7700,396l7700,420e" filled="false" stroked="true" strokeweight=".098107pt" strokecolor="#ff0000">
                <v:path arrowok="t"/>
              </v:shape>
            </v:group>
            <v:group style="position:absolute;left:7689;top:407;width:24;height:2" coordorigin="7689,407" coordsize="24,2">
              <v:shape style="position:absolute;left:7689;top:407;width:24;height:2" coordorigin="7689,407" coordsize="24,0" path="m7689,407l7712,407e" filled="false" stroked="true" strokeweight=".09927pt" strokecolor="#ff0000">
                <v:path arrowok="t"/>
              </v:shape>
            </v:group>
            <v:group style="position:absolute;left:7700;top:395;width:2;height:24" coordorigin="7700,395" coordsize="2,24">
              <v:shape style="position:absolute;left:7700;top:395;width:2;height:24" coordorigin="7700,395" coordsize="0,24" path="m7700,395l7700,419e" filled="false" stroked="true" strokeweight=".098107pt" strokecolor="#ff0000">
                <v:path arrowok="t"/>
              </v:shape>
            </v:group>
            <v:group style="position:absolute;left:7689;top:406;width:24;height:2" coordorigin="7689,406" coordsize="24,2">
              <v:shape style="position:absolute;left:7689;top:406;width:24;height:2" coordorigin="7689,406" coordsize="24,0" path="m7689,406l7712,406e" filled="false" stroked="true" strokeweight=".09927pt" strokecolor="#ff0000">
                <v:path arrowok="t"/>
              </v:shape>
            </v:group>
            <v:group style="position:absolute;left:7700;top:394;width:2;height:24" coordorigin="7700,394" coordsize="2,24">
              <v:shape style="position:absolute;left:7700;top:394;width:2;height:24" coordorigin="7700,394" coordsize="0,24" path="m7700,394l7700,418e" filled="false" stroked="true" strokeweight=".098107pt" strokecolor="#ff0000">
                <v:path arrowok="t"/>
              </v:shape>
            </v:group>
            <v:group style="position:absolute;left:7689;top:405;width:24;height:2" coordorigin="7689,405" coordsize="24,2">
              <v:shape style="position:absolute;left:7689;top:405;width:24;height:2" coordorigin="7689,405" coordsize="24,0" path="m7689,405l7712,405e" filled="false" stroked="true" strokeweight=".09927pt" strokecolor="#ff0000">
                <v:path arrowok="t"/>
              </v:shape>
            </v:group>
            <v:group style="position:absolute;left:7700;top:394;width:2;height:24" coordorigin="7700,394" coordsize="2,24">
              <v:shape style="position:absolute;left:7700;top:394;width:2;height:24" coordorigin="7700,394" coordsize="0,24" path="m7700,394l7700,417e" filled="false" stroked="true" strokeweight=".098107pt" strokecolor="#ff0000">
                <v:path arrowok="t"/>
              </v:shape>
            </v:group>
            <v:group style="position:absolute;left:7689;top:405;width:24;height:2" coordorigin="7689,405" coordsize="24,2">
              <v:shape style="position:absolute;left:7689;top:405;width:24;height:2" coordorigin="7689,405" coordsize="24,0" path="m7689,405l7712,405e" filled="false" stroked="true" strokeweight=".09927pt" strokecolor="#ff0000">
                <v:path arrowok="t"/>
              </v:shape>
            </v:group>
            <v:group style="position:absolute;left:7700;top:393;width:2;height:24" coordorigin="7700,393" coordsize="2,24">
              <v:shape style="position:absolute;left:7700;top:393;width:2;height:24" coordorigin="7700,393" coordsize="0,24" path="m7700,393l7700,417e" filled="false" stroked="true" strokeweight=".098107pt" strokecolor="#ff0000">
                <v:path arrowok="t"/>
              </v:shape>
            </v:group>
            <v:group style="position:absolute;left:7689;top:404;width:24;height:2" coordorigin="7689,404" coordsize="24,2">
              <v:shape style="position:absolute;left:7689;top:404;width:24;height:2" coordorigin="7689,404" coordsize="24,0" path="m7689,404l7712,404e" filled="false" stroked="true" strokeweight=".09927pt" strokecolor="#ff0000">
                <v:path arrowok="t"/>
              </v:shape>
            </v:group>
            <v:group style="position:absolute;left:7700;top:393;width:2;height:24" coordorigin="7700,393" coordsize="2,24">
              <v:shape style="position:absolute;left:7700;top:393;width:2;height:24" coordorigin="7700,393" coordsize="0,24" path="m7700,393l7700,416e" filled="false" stroked="true" strokeweight=".098107pt" strokecolor="#ff0000">
                <v:path arrowok="t"/>
              </v:shape>
            </v:group>
            <v:group style="position:absolute;left:7689;top:404;width:24;height:2" coordorigin="7689,404" coordsize="24,2">
              <v:shape style="position:absolute;left:7689;top:404;width:24;height:2" coordorigin="7689,404" coordsize="24,0" path="m7689,404l7712,404e" filled="false" stroked="true" strokeweight=".09927pt" strokecolor="#ff0000">
                <v:path arrowok="t"/>
              </v:shape>
            </v:group>
            <v:group style="position:absolute;left:7700;top:392;width:2;height:24" coordorigin="7700,392" coordsize="2,24">
              <v:shape style="position:absolute;left:7700;top:392;width:2;height:24" coordorigin="7700,392" coordsize="0,24" path="m7700,392l7700,416e" filled="false" stroked="true" strokeweight=".098107pt" strokecolor="#ff0000">
                <v:path arrowok="t"/>
              </v:shape>
            </v:group>
            <v:group style="position:absolute;left:7689;top:404;width:24;height:2" coordorigin="7689,404" coordsize="24,2">
              <v:shape style="position:absolute;left:7689;top:404;width:24;height:2" coordorigin="7689,404" coordsize="24,0" path="m7689,404l7712,404e" filled="false" stroked="true" strokeweight=".09927pt" strokecolor="#ff0000">
                <v:path arrowok="t"/>
              </v:shape>
            </v:group>
            <v:group style="position:absolute;left:7700;top:392;width:2;height:24" coordorigin="7700,392" coordsize="2,24">
              <v:shape style="position:absolute;left:7700;top:392;width:2;height:24" coordorigin="7700,392" coordsize="0,24" path="m7700,392l7700,416e" filled="false" stroked="true" strokeweight=".098107pt" strokecolor="#ff0000">
                <v:path arrowok="t"/>
              </v:shape>
            </v:group>
            <v:group style="position:absolute;left:7689;top:402;width:24;height:2" coordorigin="7689,402" coordsize="24,2">
              <v:shape style="position:absolute;left:7689;top:402;width:24;height:2" coordorigin="7689,402" coordsize="24,0" path="m7689,402l7712,402e" filled="false" stroked="true" strokeweight=".09927pt" strokecolor="#ff0000">
                <v:path arrowok="t"/>
              </v:shape>
            </v:group>
            <v:group style="position:absolute;left:7700;top:390;width:2;height:24" coordorigin="7700,390" coordsize="2,24">
              <v:shape style="position:absolute;left:7700;top:390;width:2;height:24" coordorigin="7700,390" coordsize="0,24" path="m7700,390l7700,414e" filled="false" stroked="true" strokeweight=".098107pt" strokecolor="#ff0000">
                <v:path arrowok="t"/>
              </v:shape>
            </v:group>
            <v:group style="position:absolute;left:7689;top:401;width:24;height:2" coordorigin="7689,401" coordsize="24,2">
              <v:shape style="position:absolute;left:7689;top:401;width:24;height:2" coordorigin="7689,401" coordsize="24,0" path="m7689,401l7712,401e" filled="false" stroked="true" strokeweight=".09927pt" strokecolor="#ff0000">
                <v:path arrowok="t"/>
              </v:shape>
            </v:group>
            <v:group style="position:absolute;left:7700;top:389;width:2;height:24" coordorigin="7700,389" coordsize="2,24">
              <v:shape style="position:absolute;left:7700;top:389;width:2;height:24" coordorigin="7700,389" coordsize="0,24" path="m7700,389l7700,413e" filled="false" stroked="true" strokeweight=".098107pt" strokecolor="#ff0000">
                <v:path arrowok="t"/>
              </v:shape>
            </v:group>
            <v:group style="position:absolute;left:7689;top:401;width:24;height:2" coordorigin="7689,401" coordsize="24,2">
              <v:shape style="position:absolute;left:7689;top:401;width:24;height:2" coordorigin="7689,401" coordsize="24,0" path="m7689,401l7712,401e" filled="false" stroked="true" strokeweight=".09927pt" strokecolor="#ff0000">
                <v:path arrowok="t"/>
              </v:shape>
            </v:group>
            <v:group style="position:absolute;left:7700;top:389;width:2;height:24" coordorigin="7700,389" coordsize="2,24">
              <v:shape style="position:absolute;left:7700;top:389;width:2;height:24" coordorigin="7700,389" coordsize="0,24" path="m7700,389l7700,413e" filled="false" stroked="true" strokeweight=".098107pt" strokecolor="#ff0000">
                <v:path arrowok="t"/>
              </v:shape>
            </v:group>
            <v:group style="position:absolute;left:7689;top:400;width:24;height:2" coordorigin="7689,400" coordsize="24,2">
              <v:shape style="position:absolute;left:7689;top:400;width:24;height:2" coordorigin="7689,400" coordsize="24,0" path="m7689,400l7712,400e" filled="false" stroked="true" strokeweight=".09927pt" strokecolor="#ff0000">
                <v:path arrowok="t"/>
              </v:shape>
            </v:group>
            <v:group style="position:absolute;left:7700;top:389;width:2;height:24" coordorigin="7700,389" coordsize="2,24">
              <v:shape style="position:absolute;left:7700;top:389;width:2;height:24" coordorigin="7700,389" coordsize="0,24" path="m7700,389l7700,412e" filled="false" stroked="true" strokeweight=".098107pt" strokecolor="#ff0000">
                <v:path arrowok="t"/>
              </v:shape>
            </v:group>
            <v:group style="position:absolute;left:7689;top:400;width:24;height:2" coordorigin="7689,400" coordsize="24,2">
              <v:shape style="position:absolute;left:7689;top:400;width:24;height:2" coordorigin="7689,400" coordsize="24,0" path="m7689,400l7712,400e" filled="false" stroked="true" strokeweight=".09927pt" strokecolor="#ff0000">
                <v:path arrowok="t"/>
              </v:shape>
            </v:group>
            <v:group style="position:absolute;left:7700;top:388;width:2;height:24" coordorigin="7700,388" coordsize="2,24">
              <v:shape style="position:absolute;left:7700;top:388;width:2;height:24" coordorigin="7700,388" coordsize="0,24" path="m7700,388l7700,412e" filled="false" stroked="true" strokeweight=".098107pt" strokecolor="#ff0000">
                <v:path arrowok="t"/>
              </v:shape>
            </v:group>
            <v:group style="position:absolute;left:7689;top:399;width:24;height:2" coordorigin="7689,399" coordsize="24,2">
              <v:shape style="position:absolute;left:7689;top:399;width:24;height:2" coordorigin="7689,399" coordsize="24,0" path="m7689,399l7712,399e" filled="false" stroked="true" strokeweight=".09927pt" strokecolor="#ff0000">
                <v:path arrowok="t"/>
              </v:shape>
            </v:group>
            <v:group style="position:absolute;left:7700;top:388;width:2;height:24" coordorigin="7700,388" coordsize="2,24">
              <v:shape style="position:absolute;left:7700;top:388;width:2;height:24" coordorigin="7700,388" coordsize="0,24" path="m7700,388l7700,411e" filled="false" stroked="true" strokeweight=".098107pt" strokecolor="#ff0000">
                <v:path arrowok="t"/>
              </v:shape>
            </v:group>
            <v:group style="position:absolute;left:7689;top:399;width:24;height:2" coordorigin="7689,399" coordsize="24,2">
              <v:shape style="position:absolute;left:7689;top:399;width:24;height:2" coordorigin="7689,399" coordsize="24,0" path="m7689,399l7712,399e" filled="false" stroked="true" strokeweight=".09927pt" strokecolor="#ff0000">
                <v:path arrowok="t"/>
              </v:shape>
            </v:group>
            <v:group style="position:absolute;left:7700;top:387;width:2;height:24" coordorigin="7700,387" coordsize="2,24">
              <v:shape style="position:absolute;left:7700;top:387;width:2;height:24" coordorigin="7700,387" coordsize="0,24" path="m7700,387l7700,411e" filled="false" stroked="true" strokeweight=".098107pt" strokecolor="#ff0000">
                <v:path arrowok="t"/>
              </v:shape>
            </v:group>
            <v:group style="position:absolute;left:7689;top:399;width:24;height:2" coordorigin="7689,399" coordsize="24,2">
              <v:shape style="position:absolute;left:7689;top:399;width:24;height:2" coordorigin="7689,399" coordsize="24,0" path="m7689,399l7712,399e" filled="false" stroked="true" strokeweight=".09927pt" strokecolor="#ff0000">
                <v:path arrowok="t"/>
              </v:shape>
            </v:group>
            <v:group style="position:absolute;left:7700;top:387;width:2;height:24" coordorigin="7700,387" coordsize="2,24">
              <v:shape style="position:absolute;left:7700;top:387;width:2;height:24" coordorigin="7700,387" coordsize="0,24" path="m7700,387l7700,411e" filled="false" stroked="true" strokeweight=".098107pt" strokecolor="#ff0000">
                <v:path arrowok="t"/>
              </v:shape>
            </v:group>
            <v:group style="position:absolute;left:7689;top:399;width:24;height:2" coordorigin="7689,399" coordsize="24,2">
              <v:shape style="position:absolute;left:7689;top:399;width:24;height:2" coordorigin="7689,399" coordsize="24,0" path="m7689,399l7712,399e" filled="false" stroked="true" strokeweight=".09927pt" strokecolor="#ff0000">
                <v:path arrowok="t"/>
              </v:shape>
            </v:group>
            <v:group style="position:absolute;left:7700;top:387;width:2;height:24" coordorigin="7700,387" coordsize="2,24">
              <v:shape style="position:absolute;left:7700;top:387;width:2;height:24" coordorigin="7700,387" coordsize="0,24" path="m7700,387l7700,410e" filled="false" stroked="true" strokeweight=".098107pt" strokecolor="#ff0000">
                <v:path arrowok="t"/>
              </v:shape>
            </v:group>
            <v:group style="position:absolute;left:7689;top:398;width:24;height:2" coordorigin="7689,398" coordsize="24,2">
              <v:shape style="position:absolute;left:7689;top:398;width:24;height:2" coordorigin="7689,398" coordsize="24,0" path="m7689,398l7712,398e" filled="false" stroked="true" strokeweight=".09927pt" strokecolor="#ff0000">
                <v:path arrowok="t"/>
              </v:shape>
            </v:group>
            <v:group style="position:absolute;left:7700;top:386;width:2;height:24" coordorigin="7700,386" coordsize="2,24">
              <v:shape style="position:absolute;left:7700;top:386;width:2;height:24" coordorigin="7700,386" coordsize="0,24" path="m7700,386l7700,410e" filled="false" stroked="true" strokeweight=".098107pt" strokecolor="#ff0000">
                <v:path arrowok="t"/>
              </v:shape>
            </v:group>
            <v:group style="position:absolute;left:7689;top:398;width:24;height:2" coordorigin="7689,398" coordsize="24,2">
              <v:shape style="position:absolute;left:7689;top:398;width:24;height:2" coordorigin="7689,398" coordsize="24,0" path="m7689,398l7712,398e" filled="false" stroked="true" strokeweight=".09927pt" strokecolor="#ff0000">
                <v:path arrowok="t"/>
              </v:shape>
            </v:group>
            <v:group style="position:absolute;left:7700;top:386;width:2;height:24" coordorigin="7700,386" coordsize="2,24">
              <v:shape style="position:absolute;left:7700;top:386;width:2;height:24" coordorigin="7700,386" coordsize="0,24" path="m7700,386l7700,410e" filled="false" stroked="true" strokeweight=".098107pt" strokecolor="#ff0000">
                <v:path arrowok="t"/>
              </v:shape>
            </v:group>
            <v:group style="position:absolute;left:7689;top:397;width:24;height:2" coordorigin="7689,397" coordsize="24,2">
              <v:shape style="position:absolute;left:7689;top:397;width:24;height:2" coordorigin="7689,397" coordsize="24,0" path="m7689,397l7712,397e" filled="false" stroked="true" strokeweight=".09927pt" strokecolor="#ff0000">
                <v:path arrowok="t"/>
              </v:shape>
            </v:group>
            <v:group style="position:absolute;left:7700;top:385;width:2;height:24" coordorigin="7700,385" coordsize="2,24">
              <v:shape style="position:absolute;left:7700;top:385;width:2;height:24" coordorigin="7700,385" coordsize="0,24" path="m7700,385l7700,409e" filled="false" stroked="true" strokeweight=".098107pt" strokecolor="#ff0000">
                <v:path arrowok="t"/>
              </v:shape>
            </v:group>
            <v:group style="position:absolute;left:7689;top:397;width:24;height:2" coordorigin="7689,397" coordsize="24,2">
              <v:shape style="position:absolute;left:7689;top:397;width:24;height:2" coordorigin="7689,397" coordsize="24,0" path="m7689,397l7712,397e" filled="false" stroked="true" strokeweight=".09927pt" strokecolor="#ff0000">
                <v:path arrowok="t"/>
              </v:shape>
            </v:group>
            <v:group style="position:absolute;left:7700;top:385;width:2;height:24" coordorigin="7700,385" coordsize="2,24">
              <v:shape style="position:absolute;left:7700;top:385;width:2;height:24" coordorigin="7700,385" coordsize="0,24" path="m7700,385l7700,409e" filled="false" stroked="true" strokeweight=".098107pt" strokecolor="#ff0000">
                <v:path arrowok="t"/>
              </v:shape>
            </v:group>
            <v:group style="position:absolute;left:7689;top:397;width:24;height:2" coordorigin="7689,397" coordsize="24,2">
              <v:shape style="position:absolute;left:7689;top:397;width:24;height:2" coordorigin="7689,397" coordsize="24,0" path="m7689,397l7712,397e" filled="false" stroked="true" strokeweight=".09927pt" strokecolor="#ff0000">
                <v:path arrowok="t"/>
              </v:shape>
            </v:group>
            <v:group style="position:absolute;left:7700;top:385;width:2;height:24" coordorigin="7700,385" coordsize="2,24">
              <v:shape style="position:absolute;left:7700;top:385;width:2;height:24" coordorigin="7700,385" coordsize="0,24" path="m7700,385l7700,408e" filled="false" stroked="true" strokeweight=".098107pt" strokecolor="#ff0000">
                <v:path arrowok="t"/>
              </v:shape>
            </v:group>
            <v:group style="position:absolute;left:7689;top:396;width:24;height:2" coordorigin="7689,396" coordsize="24,2">
              <v:shape style="position:absolute;left:7689;top:396;width:24;height:2" coordorigin="7689,396" coordsize="24,0" path="m7689,396l7712,396e" filled="false" stroked="true" strokeweight=".09927pt" strokecolor="#ff0000">
                <v:path arrowok="t"/>
              </v:shape>
            </v:group>
            <v:group style="position:absolute;left:7700;top:384;width:2;height:24" coordorigin="7700,384" coordsize="2,24">
              <v:shape style="position:absolute;left:7700;top:384;width:2;height:24" coordorigin="7700,384" coordsize="0,24" path="m7700,384l7700,408e" filled="false" stroked="true" strokeweight=".098107pt" strokecolor="#ff0000">
                <v:path arrowok="t"/>
              </v:shape>
            </v:group>
            <v:group style="position:absolute;left:7689;top:396;width:24;height:2" coordorigin="7689,396" coordsize="24,2">
              <v:shape style="position:absolute;left:7689;top:396;width:24;height:2" coordorigin="7689,396" coordsize="24,0" path="m7689,396l7712,396e" filled="false" stroked="true" strokeweight=".09927pt" strokecolor="#ff0000">
                <v:path arrowok="t"/>
              </v:shape>
            </v:group>
            <v:group style="position:absolute;left:7700;top:384;width:2;height:24" coordorigin="7700,384" coordsize="2,24">
              <v:shape style="position:absolute;left:7700;top:384;width:2;height:24" coordorigin="7700,384" coordsize="0,24" path="m7700,384l7700,408e" filled="false" stroked="true" strokeweight=".098107pt" strokecolor="#ff0000">
                <v:path arrowok="t"/>
              </v:shape>
            </v:group>
            <v:group style="position:absolute;left:7689;top:395;width:24;height:2" coordorigin="7689,395" coordsize="24,2">
              <v:shape style="position:absolute;left:7689;top:395;width:24;height:2" coordorigin="7689,395" coordsize="24,0" path="m7689,395l7712,395e" filled="false" stroked="true" strokeweight=".09927pt" strokecolor="#ff0000">
                <v:path arrowok="t"/>
              </v:shape>
            </v:group>
            <v:group style="position:absolute;left:7700;top:383;width:2;height:24" coordorigin="7700,383" coordsize="2,24">
              <v:shape style="position:absolute;left:7700;top:383;width:2;height:24" coordorigin="7700,383" coordsize="0,24" path="m7700,383l7700,407e" filled="false" stroked="true" strokeweight=".098107pt" strokecolor="#ff0000">
                <v:path arrowok="t"/>
              </v:shape>
            </v:group>
            <v:group style="position:absolute;left:7689;top:395;width:24;height:2" coordorigin="7689,395" coordsize="24,2">
              <v:shape style="position:absolute;left:7689;top:395;width:24;height:2" coordorigin="7689,395" coordsize="24,0" path="m7689,395l7712,395e" filled="false" stroked="true" strokeweight=".09927pt" strokecolor="#ff0000">
                <v:path arrowok="t"/>
              </v:shape>
            </v:group>
            <v:group style="position:absolute;left:7700;top:383;width:2;height:24" coordorigin="7700,383" coordsize="2,24">
              <v:shape style="position:absolute;left:7700;top:383;width:2;height:24" coordorigin="7700,383" coordsize="0,24" path="m7700,383l7700,406e" filled="false" stroked="true" strokeweight=".098107pt" strokecolor="#ff0000">
                <v:path arrowok="t"/>
              </v:shape>
            </v:group>
            <v:group style="position:absolute;left:7689;top:394;width:24;height:2" coordorigin="7689,394" coordsize="24,2">
              <v:shape style="position:absolute;left:7689;top:394;width:24;height:2" coordorigin="7689,394" coordsize="24,0" path="m7689,394l7712,394e" filled="false" stroked="true" strokeweight=".09927pt" strokecolor="#ff0000">
                <v:path arrowok="t"/>
              </v:shape>
            </v:group>
            <v:group style="position:absolute;left:7700;top:382;width:2;height:24" coordorigin="7700,382" coordsize="2,24">
              <v:shape style="position:absolute;left:7700;top:382;width:2;height:24" coordorigin="7700,382" coordsize="0,24" path="m7700,382l7700,406e" filled="false" stroked="true" strokeweight=".098107pt" strokecolor="#ff0000">
                <v:path arrowok="t"/>
              </v:shape>
            </v:group>
            <v:group style="position:absolute;left:7689;top:394;width:24;height:2" coordorigin="7689,394" coordsize="24,2">
              <v:shape style="position:absolute;left:7689;top:394;width:24;height:2" coordorigin="7689,394" coordsize="24,0" path="m7689,394l7712,394e" filled="false" stroked="true" strokeweight=".09927pt" strokecolor="#ff0000">
                <v:path arrowok="t"/>
              </v:shape>
            </v:group>
            <v:group style="position:absolute;left:7700;top:382;width:2;height:24" coordorigin="7700,382" coordsize="2,24">
              <v:shape style="position:absolute;left:7700;top:382;width:2;height:24" coordorigin="7700,382" coordsize="0,24" path="m7700,382l7700,405e" filled="false" stroked="true" strokeweight=".098107pt" strokecolor="#ff0000">
                <v:path arrowok="t"/>
              </v:shape>
            </v:group>
            <v:group style="position:absolute;left:7689;top:393;width:24;height:2" coordorigin="7689,393" coordsize="24,2">
              <v:shape style="position:absolute;left:7689;top:393;width:24;height:2" coordorigin="7689,393" coordsize="24,0" path="m7689,393l7712,393e" filled="false" stroked="true" strokeweight=".09927pt" strokecolor="#ff0000">
                <v:path arrowok="t"/>
              </v:shape>
            </v:group>
            <v:group style="position:absolute;left:7700;top:381;width:2;height:24" coordorigin="7700,381" coordsize="2,24">
              <v:shape style="position:absolute;left:7700;top:381;width:2;height:24" coordorigin="7700,381" coordsize="0,24" path="m7700,381l7700,405e" filled="false" stroked="true" strokeweight=".098107pt" strokecolor="#ff0000">
                <v:path arrowok="t"/>
              </v:shape>
            </v:group>
            <v:group style="position:absolute;left:7689;top:393;width:24;height:2" coordorigin="7689,393" coordsize="24,2">
              <v:shape style="position:absolute;left:7689;top:393;width:24;height:2" coordorigin="7689,393" coordsize="24,0" path="m7689,393l7712,393e" filled="false" stroked="true" strokeweight=".09927pt" strokecolor="#ff0000">
                <v:path arrowok="t"/>
              </v:shape>
            </v:group>
            <v:group style="position:absolute;left:7700;top:381;width:2;height:24" coordorigin="7700,381" coordsize="2,24">
              <v:shape style="position:absolute;left:7700;top:381;width:2;height:24" coordorigin="7700,381" coordsize="0,24" path="m7700,381l7700,404e" filled="false" stroked="true" strokeweight=".098107pt" strokecolor="#ff0000">
                <v:path arrowok="t"/>
              </v:shape>
            </v:group>
            <v:group style="position:absolute;left:7689;top:392;width:24;height:2" coordorigin="7689,392" coordsize="24,2">
              <v:shape style="position:absolute;left:7689;top:392;width:24;height:2" coordorigin="7689,392" coordsize="24,0" path="m7689,392l7712,392e" filled="false" stroked="true" strokeweight=".09927pt" strokecolor="#ff0000">
                <v:path arrowok="t"/>
              </v:shape>
            </v:group>
            <v:group style="position:absolute;left:7700;top:380;width:2;height:24" coordorigin="7700,380" coordsize="2,24">
              <v:shape style="position:absolute;left:7700;top:380;width:2;height:24" coordorigin="7700,380" coordsize="0,24" path="m7700,380l7700,404e" filled="false" stroked="true" strokeweight=".098107pt" strokecolor="#ff0000">
                <v:path arrowok="t"/>
              </v:shape>
            </v:group>
            <v:group style="position:absolute;left:7689;top:392;width:24;height:2" coordorigin="7689,392" coordsize="24,2">
              <v:shape style="position:absolute;left:7689;top:392;width:24;height:2" coordorigin="7689,392" coordsize="24,0" path="m7689,392l7712,392e" filled="false" stroked="true" strokeweight=".09927pt" strokecolor="#ff0000">
                <v:path arrowok="t"/>
              </v:shape>
            </v:group>
            <v:group style="position:absolute;left:7700;top:380;width:2;height:24" coordorigin="7700,380" coordsize="2,24">
              <v:shape style="position:absolute;left:7700;top:380;width:2;height:24" coordorigin="7700,380" coordsize="0,24" path="m7700,380l7700,403e" filled="false" stroked="true" strokeweight=".098107pt" strokecolor="#ff0000">
                <v:path arrowok="t"/>
              </v:shape>
            </v:group>
            <v:group style="position:absolute;left:7689;top:391;width:24;height:2" coordorigin="7689,391" coordsize="24,2">
              <v:shape style="position:absolute;left:7689;top:391;width:24;height:2" coordorigin="7689,391" coordsize="24,0" path="m7689,391l7712,391e" filled="false" stroked="true" strokeweight=".09927pt" strokecolor="#ff0000">
                <v:path arrowok="t"/>
              </v:shape>
            </v:group>
            <v:group style="position:absolute;left:7700;top:379;width:2;height:24" coordorigin="7700,379" coordsize="2,24">
              <v:shape style="position:absolute;left:7700;top:379;width:2;height:24" coordorigin="7700,379" coordsize="0,24" path="m7700,379l7700,403e" filled="false" stroked="true" strokeweight=".098107pt" strokecolor="#ff0000">
                <v:path arrowok="t"/>
              </v:shape>
            </v:group>
            <v:group style="position:absolute;left:7689;top:391;width:24;height:2" coordorigin="7689,391" coordsize="24,2">
              <v:shape style="position:absolute;left:7689;top:391;width:24;height:2" coordorigin="7689,391" coordsize="24,0" path="m7689,391l7712,391e" filled="false" stroked="true" strokeweight=".09927pt" strokecolor="#ff0000">
                <v:path arrowok="t"/>
              </v:shape>
            </v:group>
            <v:group style="position:absolute;left:7700;top:379;width:2;height:24" coordorigin="7700,379" coordsize="2,24">
              <v:shape style="position:absolute;left:7700;top:379;width:2;height:24" coordorigin="7700,379" coordsize="0,24" path="m7700,379l7700,402e" filled="false" stroked="true" strokeweight=".098107pt" strokecolor="#ff0000">
                <v:path arrowok="t"/>
              </v:shape>
            </v:group>
            <v:group style="position:absolute;left:7689;top:390;width:24;height:2" coordorigin="7689,390" coordsize="24,2">
              <v:shape style="position:absolute;left:7689;top:390;width:24;height:2" coordorigin="7689,390" coordsize="24,0" path="m7689,390l7712,390e" filled="false" stroked="true" strokeweight=".09927pt" strokecolor="#ff0000">
                <v:path arrowok="t"/>
              </v:shape>
            </v:group>
            <v:group style="position:absolute;left:7700;top:378;width:2;height:24" coordorigin="7700,378" coordsize="2,24">
              <v:shape style="position:absolute;left:7700;top:378;width:2;height:24" coordorigin="7700,378" coordsize="0,24" path="m7700,378l7700,402e" filled="false" stroked="true" strokeweight=".098107pt" strokecolor="#ff0000">
                <v:path arrowok="t"/>
              </v:shape>
            </v:group>
            <v:group style="position:absolute;left:7689;top:390;width:24;height:2" coordorigin="7689,390" coordsize="24,2">
              <v:shape style="position:absolute;left:7689;top:390;width:24;height:2" coordorigin="7689,390" coordsize="24,0" path="m7689,390l7712,390e" filled="false" stroked="true" strokeweight=".09927pt" strokecolor="#ff0000">
                <v:path arrowok="t"/>
              </v:shape>
            </v:group>
            <v:group style="position:absolute;left:7700;top:378;width:2;height:24" coordorigin="7700,378" coordsize="2,24">
              <v:shape style="position:absolute;left:7700;top:378;width:2;height:24" coordorigin="7700,378" coordsize="0,24" path="m7700,378l7700,401e" filled="false" stroked="true" strokeweight=".098107pt" strokecolor="#ff0000">
                <v:path arrowok="t"/>
              </v:shape>
            </v:group>
            <v:group style="position:absolute;left:7689;top:389;width:24;height:2" coordorigin="7689,389" coordsize="24,2">
              <v:shape style="position:absolute;left:7689;top:389;width:24;height:2" coordorigin="7689,389" coordsize="24,0" path="m7689,389l7712,389e" filled="false" stroked="true" strokeweight=".09927pt" strokecolor="#ff0000">
                <v:path arrowok="t"/>
              </v:shape>
            </v:group>
            <v:group style="position:absolute;left:7700;top:377;width:2;height:24" coordorigin="7700,377" coordsize="2,24">
              <v:shape style="position:absolute;left:7700;top:377;width:2;height:24" coordorigin="7700,377" coordsize="0,24" path="m7700,377l7700,401e" filled="false" stroked="true" strokeweight=".098107pt" strokecolor="#ff0000">
                <v:path arrowok="t"/>
              </v:shape>
            </v:group>
            <v:group style="position:absolute;left:7689;top:389;width:24;height:2" coordorigin="7689,389" coordsize="24,2">
              <v:shape style="position:absolute;left:7689;top:389;width:24;height:2" coordorigin="7689,389" coordsize="24,0" path="m7689,389l7712,389e" filled="false" stroked="true" strokeweight=".09927pt" strokecolor="#ff0000">
                <v:path arrowok="t"/>
              </v:shape>
            </v:group>
            <v:group style="position:absolute;left:7700;top:377;width:2;height:24" coordorigin="7700,377" coordsize="2,24">
              <v:shape style="position:absolute;left:7700;top:377;width:2;height:24" coordorigin="7700,377" coordsize="0,24" path="m7700,377l7700,401e" filled="false" stroked="true" strokeweight=".098107pt" strokecolor="#ff0000">
                <v:path arrowok="t"/>
              </v:shape>
            </v:group>
            <v:group style="position:absolute;left:7689;top:389;width:24;height:2" coordorigin="7689,389" coordsize="24,2">
              <v:shape style="position:absolute;left:7689;top:389;width:24;height:2" coordorigin="7689,389" coordsize="24,0" path="m7689,389l7712,389e" filled="false" stroked="true" strokeweight=".09927pt" strokecolor="#ff0000">
                <v:path arrowok="t"/>
              </v:shape>
            </v:group>
            <v:group style="position:absolute;left:7700;top:377;width:2;height:24" coordorigin="7700,377" coordsize="2,24">
              <v:shape style="position:absolute;left:7700;top:377;width:2;height:24" coordorigin="7700,377" coordsize="0,24" path="m7700,377l7700,400e" filled="false" stroked="true" strokeweight=".098107pt" strokecolor="#ff0000">
                <v:path arrowok="t"/>
              </v:shape>
            </v:group>
            <v:group style="position:absolute;left:7689;top:388;width:24;height:2" coordorigin="7689,388" coordsize="24,2">
              <v:shape style="position:absolute;left:7689;top:388;width:24;height:2" coordorigin="7689,388" coordsize="24,0" path="m7689,388l7712,388e" filled="false" stroked="true" strokeweight=".09927pt" strokecolor="#ff0000">
                <v:path arrowok="t"/>
              </v:shape>
            </v:group>
            <v:group style="position:absolute;left:7700;top:376;width:2;height:24" coordorigin="7700,376" coordsize="2,24">
              <v:shape style="position:absolute;left:7700;top:376;width:2;height:24" coordorigin="7700,376" coordsize="0,24" path="m7700,376l7700,400e" filled="false" stroked="true" strokeweight=".098107pt" strokecolor="#ff0000">
                <v:path arrowok="t"/>
              </v:shape>
            </v:group>
            <v:group style="position:absolute;left:7689;top:388;width:24;height:2" coordorigin="7689,388" coordsize="24,2">
              <v:shape style="position:absolute;left:7689;top:388;width:24;height:2" coordorigin="7689,388" coordsize="24,0" path="m7689,388l7712,388e" filled="false" stroked="true" strokeweight=".09927pt" strokecolor="#ff0000">
                <v:path arrowok="t"/>
              </v:shape>
            </v:group>
            <v:group style="position:absolute;left:7700;top:376;width:2;height:24" coordorigin="7700,376" coordsize="2,24">
              <v:shape style="position:absolute;left:7700;top:376;width:2;height:24" coordorigin="7700,376" coordsize="0,24" path="m7700,376l7700,400e" filled="false" stroked="true" strokeweight=".098107pt" strokecolor="#ff0000">
                <v:path arrowok="t"/>
              </v:shape>
            </v:group>
            <v:group style="position:absolute;left:7689;top:388;width:24;height:2" coordorigin="7689,388" coordsize="24,2">
              <v:shape style="position:absolute;left:7689;top:388;width:24;height:2" coordorigin="7689,388" coordsize="24,0" path="m7689,388l7712,388e" filled="false" stroked="true" strokeweight=".09927pt" strokecolor="#ff0000">
                <v:path arrowok="t"/>
              </v:shape>
            </v:group>
            <v:group style="position:absolute;left:7700;top:376;width:2;height:24" coordorigin="7700,376" coordsize="2,24">
              <v:shape style="position:absolute;left:7700;top:376;width:2;height:24" coordorigin="7700,376" coordsize="0,24" path="m7700,376l7700,399e" filled="false" stroked="true" strokeweight=".098107pt" strokecolor="#ff0000">
                <v:path arrowok="t"/>
              </v:shape>
            </v:group>
            <v:group style="position:absolute;left:7689;top:387;width:24;height:2" coordorigin="7689,387" coordsize="24,2">
              <v:shape style="position:absolute;left:7689;top:387;width:24;height:2" coordorigin="7689,387" coordsize="24,0" path="m7689,387l7712,387e" filled="false" stroked="true" strokeweight=".09927pt" strokecolor="#ff0000">
                <v:path arrowok="t"/>
              </v:shape>
            </v:group>
            <v:group style="position:absolute;left:7700;top:375;width:2;height:24" coordorigin="7700,375" coordsize="2,24">
              <v:shape style="position:absolute;left:7700;top:375;width:2;height:24" coordorigin="7700,375" coordsize="0,24" path="m7700,375l7700,399e" filled="false" stroked="true" strokeweight=".098107pt" strokecolor="#ff0000">
                <v:path arrowok="t"/>
              </v:shape>
            </v:group>
            <v:group style="position:absolute;left:7689;top:387;width:24;height:2" coordorigin="7689,387" coordsize="24,2">
              <v:shape style="position:absolute;left:7689;top:387;width:24;height:2" coordorigin="7689,387" coordsize="24,0" path="m7689,387l7712,387e" filled="false" stroked="true" strokeweight=".09927pt" strokecolor="#ff0000">
                <v:path arrowok="t"/>
              </v:shape>
            </v:group>
            <v:group style="position:absolute;left:7700;top:375;width:2;height:24" coordorigin="7700,375" coordsize="2,24">
              <v:shape style="position:absolute;left:7700;top:375;width:2;height:24" coordorigin="7700,375" coordsize="0,24" path="m7700,375l7700,399e" filled="false" stroked="true" strokeweight=".098107pt" strokecolor="#ff0000">
                <v:path arrowok="t"/>
              </v:shape>
            </v:group>
            <v:group style="position:absolute;left:7689;top:387;width:24;height:2" coordorigin="7689,387" coordsize="24,2">
              <v:shape style="position:absolute;left:7689;top:387;width:24;height:2" coordorigin="7689,387" coordsize="24,0" path="m7689,387l7712,387e" filled="false" stroked="true" strokeweight=".09927pt" strokecolor="#ff0000">
                <v:path arrowok="t"/>
              </v:shape>
            </v:group>
            <v:group style="position:absolute;left:7700;top:375;width:2;height:24" coordorigin="7700,375" coordsize="2,24">
              <v:shape style="position:absolute;left:7700;top:375;width:2;height:24" coordorigin="7700,375" coordsize="0,24" path="m7700,375l7700,399e" filled="false" stroked="true" strokeweight=".098107pt" strokecolor="#ff0000">
                <v:path arrowok="t"/>
              </v:shape>
            </v:group>
            <v:group style="position:absolute;left:7689;top:386;width:24;height:2" coordorigin="7689,386" coordsize="24,2">
              <v:shape style="position:absolute;left:7689;top:386;width:24;height:2" coordorigin="7689,386" coordsize="24,0" path="m7689,386l7712,386e" filled="false" stroked="true" strokeweight=".09927pt" strokecolor="#ff0000">
                <v:path arrowok="t"/>
              </v:shape>
            </v:group>
            <v:group style="position:absolute;left:7700;top:374;width:2;height:24" coordorigin="7700,374" coordsize="2,24">
              <v:shape style="position:absolute;left:7700;top:374;width:2;height:24" coordorigin="7700,374" coordsize="0,24" path="m7700,374l7700,398e" filled="false" stroked="true" strokeweight=".098107pt" strokecolor="#ff0000">
                <v:path arrowok="t"/>
              </v:shape>
            </v:group>
            <v:group style="position:absolute;left:7689;top:385;width:24;height:2" coordorigin="7689,385" coordsize="24,2">
              <v:shape style="position:absolute;left:7689;top:385;width:24;height:2" coordorigin="7689,385" coordsize="24,0" path="m7689,385l7712,385e" filled="false" stroked="true" strokeweight=".09927pt" strokecolor="#ff0000">
                <v:path arrowok="t"/>
              </v:shape>
            </v:group>
            <v:group style="position:absolute;left:7700;top:373;width:2;height:24" coordorigin="7700,373" coordsize="2,24">
              <v:shape style="position:absolute;left:7700;top:373;width:2;height:24" coordorigin="7700,373" coordsize="0,24" path="m7700,373l7700,397e" filled="false" stroked="true" strokeweight=".098107pt" strokecolor="#ff0000">
                <v:path arrowok="t"/>
              </v:shape>
            </v:group>
            <v:group style="position:absolute;left:7689;top:385;width:24;height:2" coordorigin="7689,385" coordsize="24,2">
              <v:shape style="position:absolute;left:7689;top:385;width:24;height:2" coordorigin="7689,385" coordsize="24,0" path="m7689,385l7712,385e" filled="false" stroked="true" strokeweight=".09927pt" strokecolor="#ff0000">
                <v:path arrowok="t"/>
              </v:shape>
            </v:group>
            <v:group style="position:absolute;left:7700;top:373;width:2;height:24" coordorigin="7700,373" coordsize="2,24">
              <v:shape style="position:absolute;left:7700;top:373;width:2;height:24" coordorigin="7700,373" coordsize="0,24" path="m7700,373l7700,397e" filled="false" stroked="true" strokeweight=".098107pt" strokecolor="#ff0000">
                <v:path arrowok="t"/>
              </v:shape>
            </v:group>
            <v:group style="position:absolute;left:7689;top:384;width:24;height:2" coordorigin="7689,384" coordsize="24,2">
              <v:shape style="position:absolute;left:7689;top:384;width:24;height:2" coordorigin="7689,384" coordsize="24,0" path="m7689,384l7712,384e" filled="false" stroked="true" strokeweight=".09927pt" strokecolor="#ff0000">
                <v:path arrowok="t"/>
              </v:shape>
            </v:group>
            <v:group style="position:absolute;left:7700;top:372;width:2;height:24" coordorigin="7700,372" coordsize="2,24">
              <v:shape style="position:absolute;left:7700;top:372;width:2;height:24" coordorigin="7700,372" coordsize="0,24" path="m7700,372l7700,396e" filled="false" stroked="true" strokeweight=".098107pt" strokecolor="#ff0000">
                <v:path arrowok="t"/>
              </v:shape>
            </v:group>
            <v:group style="position:absolute;left:7689;top:383;width:24;height:2" coordorigin="7689,383" coordsize="24,2">
              <v:shape style="position:absolute;left:7689;top:383;width:24;height:2" coordorigin="7689,383" coordsize="24,0" path="m7689,383l7712,383e" filled="false" stroked="true" strokeweight=".09927pt" strokecolor="#ff0000">
                <v:path arrowok="t"/>
              </v:shape>
            </v:group>
            <v:group style="position:absolute;left:7700;top:371;width:2;height:24" coordorigin="7700,371" coordsize="2,24">
              <v:shape style="position:absolute;left:7700;top:371;width:2;height:24" coordorigin="7700,371" coordsize="0,24" path="m7700,371l7700,395e" filled="false" stroked="true" strokeweight=".098107pt" strokecolor="#ff0000">
                <v:path arrowok="t"/>
              </v:shape>
            </v:group>
            <v:group style="position:absolute;left:7689;top:383;width:24;height:2" coordorigin="7689,383" coordsize="24,2">
              <v:shape style="position:absolute;left:7689;top:383;width:24;height:2" coordorigin="7689,383" coordsize="24,0" path="m7689,383l7712,383e" filled="false" stroked="true" strokeweight=".09927pt" strokecolor="#ff0000">
                <v:path arrowok="t"/>
              </v:shape>
            </v:group>
            <v:group style="position:absolute;left:7700;top:371;width:2;height:24" coordorigin="7700,371" coordsize="2,24">
              <v:shape style="position:absolute;left:7700;top:371;width:2;height:24" coordorigin="7700,371" coordsize="0,24" path="m7700,371l7700,395e" filled="false" stroked="true" strokeweight=".098107pt" strokecolor="#ff0000">
                <v:path arrowok="t"/>
              </v:shape>
            </v:group>
            <v:group style="position:absolute;left:7689;top:382;width:24;height:2" coordorigin="7689,382" coordsize="24,2">
              <v:shape style="position:absolute;left:7689;top:382;width:24;height:2" coordorigin="7689,382" coordsize="24,0" path="m7689,382l7712,382e" filled="false" stroked="true" strokeweight=".09927pt" strokecolor="#ff0000">
                <v:path arrowok="t"/>
              </v:shape>
            </v:group>
            <v:group style="position:absolute;left:7700;top:370;width:2;height:24" coordorigin="7700,370" coordsize="2,24">
              <v:shape style="position:absolute;left:7700;top:370;width:2;height:24" coordorigin="7700,370" coordsize="0,24" path="m7700,370l7700,394e" filled="false" stroked="true" strokeweight=".098107pt" strokecolor="#ff0000">
                <v:path arrowok="t"/>
              </v:shape>
            </v:group>
            <v:group style="position:absolute;left:7689;top:381;width:24;height:2" coordorigin="7689,381" coordsize="24,2">
              <v:shape style="position:absolute;left:7689;top:381;width:24;height:2" coordorigin="7689,381" coordsize="24,0" path="m7689,381l7712,381e" filled="false" stroked="true" strokeweight=".09927pt" strokecolor="#ff0000">
                <v:path arrowok="t"/>
              </v:shape>
            </v:group>
            <v:group style="position:absolute;left:7700;top:369;width:2;height:24" coordorigin="7700,369" coordsize="2,24">
              <v:shape style="position:absolute;left:7700;top:369;width:2;height:24" coordorigin="7700,369" coordsize="0,24" path="m7700,369l7700,393e" filled="false" stroked="true" strokeweight=".098107pt" strokecolor="#ff0000">
                <v:path arrowok="t"/>
              </v:shape>
            </v:group>
            <v:group style="position:absolute;left:7689;top:381;width:24;height:2" coordorigin="7689,381" coordsize="24,2">
              <v:shape style="position:absolute;left:7689;top:381;width:24;height:2" coordorigin="7689,381" coordsize="24,0" path="m7689,381l7712,381e" filled="false" stroked="true" strokeweight=".09927pt" strokecolor="#ff0000">
                <v:path arrowok="t"/>
              </v:shape>
            </v:group>
            <v:group style="position:absolute;left:7700;top:369;width:2;height:24" coordorigin="7700,369" coordsize="2,24">
              <v:shape style="position:absolute;left:7700;top:369;width:2;height:24" coordorigin="7700,369" coordsize="0,24" path="m7700,369l7700,393e" filled="false" stroked="true" strokeweight=".098107pt" strokecolor="#ff0000">
                <v:path arrowok="t"/>
              </v:shape>
            </v:group>
            <v:group style="position:absolute;left:7689;top:380;width:24;height:2" coordorigin="7689,380" coordsize="24,2">
              <v:shape style="position:absolute;left:7689;top:380;width:24;height:2" coordorigin="7689,380" coordsize="24,0" path="m7689,380l7712,380e" filled="false" stroked="true" strokeweight=".09927pt" strokecolor="#ff0000">
                <v:path arrowok="t"/>
              </v:shape>
            </v:group>
            <v:group style="position:absolute;left:7700;top:368;width:2;height:24" coordorigin="7700,368" coordsize="2,24">
              <v:shape style="position:absolute;left:7700;top:368;width:2;height:24" coordorigin="7700,368" coordsize="0,24" path="m7700,368l7700,392e" filled="false" stroked="true" strokeweight=".098107pt" strokecolor="#ff0000">
                <v:path arrowok="t"/>
              </v:shape>
            </v:group>
            <v:group style="position:absolute;left:7689;top:379;width:24;height:2" coordorigin="7689,379" coordsize="24,2">
              <v:shape style="position:absolute;left:7689;top:379;width:24;height:2" coordorigin="7689,379" coordsize="24,0" path="m7689,379l7712,379e" filled="false" stroked="true" strokeweight=".09927pt" strokecolor="#ff0000">
                <v:path arrowok="t"/>
              </v:shape>
            </v:group>
            <v:group style="position:absolute;left:7700;top:367;width:2;height:24" coordorigin="7700,367" coordsize="2,24">
              <v:shape style="position:absolute;left:7700;top:367;width:2;height:24" coordorigin="7700,367" coordsize="0,24" path="m7700,367l7700,391e" filled="false" stroked="true" strokeweight=".098107pt" strokecolor="#ff0000">
                <v:path arrowok="t"/>
              </v:shape>
            </v:group>
            <v:group style="position:absolute;left:7689;top:379;width:24;height:2" coordorigin="7689,379" coordsize="24,2">
              <v:shape style="position:absolute;left:7689;top:379;width:24;height:2" coordorigin="7689,379" coordsize="24,0" path="m7689,379l7712,379e" filled="false" stroked="true" strokeweight=".09927pt" strokecolor="#ff0000">
                <v:path arrowok="t"/>
              </v:shape>
            </v:group>
            <v:group style="position:absolute;left:7700;top:367;width:2;height:24" coordorigin="7700,367" coordsize="2,24">
              <v:shape style="position:absolute;left:7700;top:367;width:2;height:24" coordorigin="7700,367" coordsize="0,24" path="m7700,367l7700,391e" filled="false" stroked="true" strokeweight=".098107pt" strokecolor="#ff0000">
                <v:path arrowok="t"/>
              </v:shape>
            </v:group>
            <v:group style="position:absolute;left:7689;top:379;width:24;height:2" coordorigin="7689,379" coordsize="24,2">
              <v:shape style="position:absolute;left:7689;top:379;width:24;height:2" coordorigin="7689,379" coordsize="24,0" path="m7689,379l7712,379e" filled="false" stroked="true" strokeweight=".09927pt" strokecolor="#ff0000">
                <v:path arrowok="t"/>
              </v:shape>
            </v:group>
            <v:group style="position:absolute;left:7700;top:367;width:2;height:24" coordorigin="7700,367" coordsize="2,24">
              <v:shape style="position:absolute;left:7700;top:367;width:2;height:24" coordorigin="7700,367" coordsize="0,24" path="m7700,367l7700,391e" filled="false" stroked="true" strokeweight=".098107pt" strokecolor="#ff0000">
                <v:path arrowok="t"/>
              </v:shape>
            </v:group>
            <v:group style="position:absolute;left:7689;top:378;width:24;height:2" coordorigin="7689,378" coordsize="24,2">
              <v:shape style="position:absolute;left:7689;top:378;width:24;height:2" coordorigin="7689,378" coordsize="24,0" path="m7689,378l7712,378e" filled="false" stroked="true" strokeweight=".09927pt" strokecolor="#ff0000">
                <v:path arrowok="t"/>
              </v:shape>
            </v:group>
            <v:group style="position:absolute;left:7700;top:366;width:2;height:24" coordorigin="7700,366" coordsize="2,24">
              <v:shape style="position:absolute;left:7700;top:366;width:2;height:24" coordorigin="7700,366" coordsize="0,24" path="m7700,366l7700,390e" filled="false" stroked="true" strokeweight=".098107pt" strokecolor="#ff0000">
                <v:path arrowok="t"/>
              </v:shape>
            </v:group>
            <v:group style="position:absolute;left:7689;top:377;width:24;height:2" coordorigin="7689,377" coordsize="24,2">
              <v:shape style="position:absolute;left:7689;top:377;width:24;height:2" coordorigin="7689,377" coordsize="24,0" path="m7689,377l7712,377e" filled="false" stroked="true" strokeweight=".09927pt" strokecolor="#ff0000">
                <v:path arrowok="t"/>
              </v:shape>
            </v:group>
            <v:group style="position:absolute;left:7700;top:365;width:2;height:24" coordorigin="7700,365" coordsize="2,24">
              <v:shape style="position:absolute;left:7700;top:365;width:2;height:24" coordorigin="7700,365" coordsize="0,24" path="m7700,365l7700,389e" filled="false" stroked="true" strokeweight=".098107pt" strokecolor="#ff0000">
                <v:path arrowok="t"/>
              </v:shape>
            </v:group>
            <v:group style="position:absolute;left:7689;top:377;width:24;height:2" coordorigin="7689,377" coordsize="24,2">
              <v:shape style="position:absolute;left:7689;top:377;width:24;height:2" coordorigin="7689,377" coordsize="24,0" path="m7689,377l7712,377e" filled="false" stroked="true" strokeweight=".09927pt" strokecolor="#ff0000">
                <v:path arrowok="t"/>
              </v:shape>
            </v:group>
            <v:group style="position:absolute;left:7700;top:365;width:2;height:24" coordorigin="7700,365" coordsize="2,24">
              <v:shape style="position:absolute;left:7700;top:365;width:2;height:24" coordorigin="7700,365" coordsize="0,24" path="m7700,365l7700,389e" filled="false" stroked="true" strokeweight=".098107pt" strokecolor="#ff0000">
                <v:path arrowok="t"/>
              </v:shape>
            </v:group>
            <v:group style="position:absolute;left:7689;top:376;width:24;height:2" coordorigin="7689,376" coordsize="24,2">
              <v:shape style="position:absolute;left:7689;top:376;width:24;height:2" coordorigin="7689,376" coordsize="24,0" path="m7689,376l7712,376e" filled="false" stroked="true" strokeweight=".09927pt" strokecolor="#ff0000">
                <v:path arrowok="t"/>
              </v:shape>
            </v:group>
            <v:group style="position:absolute;left:7700;top:365;width:2;height:24" coordorigin="7700,365" coordsize="2,24">
              <v:shape style="position:absolute;left:7700;top:365;width:2;height:24" coordorigin="7700,365" coordsize="0,24" path="m7700,365l7700,388e" filled="false" stroked="true" strokeweight=".098107pt" strokecolor="#ff0000">
                <v:path arrowok="t"/>
              </v:shape>
            </v:group>
            <v:group style="position:absolute;left:7689;top:376;width:24;height:2" coordorigin="7689,376" coordsize="24,2">
              <v:shape style="position:absolute;left:7689;top:376;width:24;height:2" coordorigin="7689,376" coordsize="24,0" path="m7689,376l7712,376e" filled="false" stroked="true" strokeweight=".09927pt" strokecolor="#ff0000">
                <v:path arrowok="t"/>
              </v:shape>
            </v:group>
            <v:group style="position:absolute;left:7700;top:364;width:2;height:24" coordorigin="7700,364" coordsize="2,24">
              <v:shape style="position:absolute;left:7700;top:364;width:2;height:24" coordorigin="7700,364" coordsize="0,24" path="m7700,364l7700,388e" filled="false" stroked="true" strokeweight=".098107pt" strokecolor="#ff0000">
                <v:path arrowok="t"/>
              </v:shape>
            </v:group>
            <v:group style="position:absolute;left:7689;top:376;width:24;height:2" coordorigin="7689,376" coordsize="24,2">
              <v:shape style="position:absolute;left:7689;top:376;width:24;height:2" coordorigin="7689,376" coordsize="24,0" path="m7689,376l7712,376e" filled="false" stroked="true" strokeweight=".09927pt" strokecolor="#ff0000">
                <v:path arrowok="t"/>
              </v:shape>
            </v:group>
            <v:group style="position:absolute;left:7700;top:364;width:2;height:24" coordorigin="7700,364" coordsize="2,24">
              <v:shape style="position:absolute;left:7700;top:364;width:2;height:24" coordorigin="7700,364" coordsize="0,24" path="m7700,364l7700,388e" filled="false" stroked="true" strokeweight=".098107pt" strokecolor="#ff0000">
                <v:path arrowok="t"/>
              </v:shape>
            </v:group>
            <v:group style="position:absolute;left:7689;top:375;width:24;height:2" coordorigin="7689,375" coordsize="24,2">
              <v:shape style="position:absolute;left:7689;top:375;width:24;height:2" coordorigin="7689,375" coordsize="24,0" path="m7689,375l7712,375e" filled="false" stroked="true" strokeweight=".09927pt" strokecolor="#ff0000">
                <v:path arrowok="t"/>
              </v:shape>
            </v:group>
            <v:group style="position:absolute;left:7700;top:364;width:2;height:24" coordorigin="7700,364" coordsize="2,24">
              <v:shape style="position:absolute;left:7700;top:364;width:2;height:24" coordorigin="7700,364" coordsize="0,24" path="m7700,364l7700,387e" filled="false" stroked="true" strokeweight=".098107pt" strokecolor="#ff0000">
                <v:path arrowok="t"/>
              </v:shape>
            </v:group>
            <v:group style="position:absolute;left:7689;top:375;width:24;height:2" coordorigin="7689,375" coordsize="24,2">
              <v:shape style="position:absolute;left:7689;top:375;width:24;height:2" coordorigin="7689,375" coordsize="24,0" path="m7689,375l7712,375e" filled="false" stroked="true" strokeweight=".09927pt" strokecolor="#ff0000">
                <v:path arrowok="t"/>
              </v:shape>
            </v:group>
            <v:group style="position:absolute;left:7700;top:363;width:2;height:24" coordorigin="7700,363" coordsize="2,24">
              <v:shape style="position:absolute;left:7700;top:363;width:2;height:24" coordorigin="7700,363" coordsize="0,24" path="m7700,363l7700,387e" filled="false" stroked="true" strokeweight=".098107pt" strokecolor="#ff0000">
                <v:path arrowok="t"/>
              </v:shape>
            </v:group>
            <v:group style="position:absolute;left:7689;top:375;width:24;height:2" coordorigin="7689,375" coordsize="24,2">
              <v:shape style="position:absolute;left:7689;top:375;width:24;height:2" coordorigin="7689,375" coordsize="24,0" path="m7689,375l7712,375e" filled="false" stroked="true" strokeweight=".09927pt" strokecolor="#ff0000">
                <v:path arrowok="t"/>
              </v:shape>
            </v:group>
            <v:group style="position:absolute;left:7700;top:363;width:2;height:24" coordorigin="7700,363" coordsize="2,24">
              <v:shape style="position:absolute;left:7700;top:363;width:2;height:24" coordorigin="7700,363" coordsize="0,24" path="m7700,363l7700,387e" filled="false" stroked="true" strokeweight=".098107pt" strokecolor="#ff0000">
                <v:path arrowok="t"/>
              </v:shape>
            </v:group>
            <v:group style="position:absolute;left:7689;top:374;width:24;height:2" coordorigin="7689,374" coordsize="24,2">
              <v:shape style="position:absolute;left:7689;top:374;width:24;height:2" coordorigin="7689,374" coordsize="24,0" path="m7689,374l7712,374e" filled="false" stroked="true" strokeweight=".09927pt" strokecolor="#ff0000">
                <v:path arrowok="t"/>
              </v:shape>
            </v:group>
            <v:group style="position:absolute;left:7700;top:362;width:2;height:24" coordorigin="7700,362" coordsize="2,24">
              <v:shape style="position:absolute;left:7700;top:362;width:2;height:24" coordorigin="7700,362" coordsize="0,24" path="m7700,362l7700,386e" filled="false" stroked="true" strokeweight=".098107pt" strokecolor="#ff0000">
                <v:path arrowok="t"/>
              </v:shape>
            </v:group>
            <v:group style="position:absolute;left:7689;top:373;width:24;height:2" coordorigin="7689,373" coordsize="24,2">
              <v:shape style="position:absolute;left:7689;top:373;width:24;height:2" coordorigin="7689,373" coordsize="24,0" path="m7689,373l7712,373e" filled="false" stroked="true" strokeweight=".09927pt" strokecolor="#ff0000">
                <v:path arrowok="t"/>
              </v:shape>
            </v:group>
            <v:group style="position:absolute;left:7700;top:362;width:2;height:24" coordorigin="7700,362" coordsize="2,24">
              <v:shape style="position:absolute;left:7700;top:362;width:2;height:24" coordorigin="7700,362" coordsize="0,24" path="m7700,362l7700,385e" filled="false" stroked="true" strokeweight=".098107pt" strokecolor="#ff0000">
                <v:path arrowok="t"/>
              </v:shape>
            </v:group>
            <v:group style="position:absolute;left:7689;top:373;width:24;height:2" coordorigin="7689,373" coordsize="24,2">
              <v:shape style="position:absolute;left:7689;top:373;width:24;height:2" coordorigin="7689,373" coordsize="24,0" path="m7689,373l7712,373e" filled="false" stroked="true" strokeweight=".09927pt" strokecolor="#ff0000">
                <v:path arrowok="t"/>
              </v:shape>
            </v:group>
            <v:group style="position:absolute;left:7700;top:361;width:2;height:24" coordorigin="7700,361" coordsize="2,24">
              <v:shape style="position:absolute;left:7700;top:361;width:2;height:24" coordorigin="7700,361" coordsize="0,24" path="m7700,361l7700,385e" filled="false" stroked="true" strokeweight=".098107pt" strokecolor="#ff0000">
                <v:path arrowok="t"/>
              </v:shape>
            </v:group>
            <v:group style="position:absolute;left:7689;top:372;width:24;height:2" coordorigin="7689,372" coordsize="24,2">
              <v:shape style="position:absolute;left:7689;top:372;width:24;height:2" coordorigin="7689,372" coordsize="24,0" path="m7689,372l7712,372e" filled="false" stroked="true" strokeweight=".09927pt" strokecolor="#ff0000">
                <v:path arrowok="t"/>
              </v:shape>
            </v:group>
            <v:group style="position:absolute;left:7700;top:361;width:2;height:24" coordorigin="7700,361" coordsize="2,24">
              <v:shape style="position:absolute;left:7700;top:361;width:2;height:24" coordorigin="7700,361" coordsize="0,24" path="m7700,361l7700,384e" filled="false" stroked="true" strokeweight=".098107pt" strokecolor="#ff0000">
                <v:path arrowok="t"/>
              </v:shape>
            </v:group>
            <v:group style="position:absolute;left:7689;top:372;width:24;height:2" coordorigin="7689,372" coordsize="24,2">
              <v:shape style="position:absolute;left:7689;top:372;width:24;height:2" coordorigin="7689,372" coordsize="24,0" path="m7689,372l7712,372e" filled="false" stroked="true" strokeweight=".09927pt" strokecolor="#ff0000">
                <v:path arrowok="t"/>
              </v:shape>
            </v:group>
            <v:group style="position:absolute;left:7700;top:360;width:2;height:24" coordorigin="7700,360" coordsize="2,24">
              <v:shape style="position:absolute;left:7700;top:360;width:2;height:24" coordorigin="7700,360" coordsize="0,24" path="m7700,360l7700,384e" filled="false" stroked="true" strokeweight=".098107pt" strokecolor="#ff0000">
                <v:path arrowok="t"/>
              </v:shape>
            </v:group>
            <v:group style="position:absolute;left:7689;top:372;width:24;height:2" coordorigin="7689,372" coordsize="24,2">
              <v:shape style="position:absolute;left:7689;top:372;width:24;height:2" coordorigin="7689,372" coordsize="24,0" path="m7689,372l7712,372e" filled="false" stroked="true" strokeweight=".09927pt" strokecolor="#ff0000">
                <v:path arrowok="t"/>
              </v:shape>
            </v:group>
            <v:group style="position:absolute;left:7700;top:360;width:2;height:24" coordorigin="7700,360" coordsize="2,24">
              <v:shape style="position:absolute;left:7700;top:360;width:2;height:24" coordorigin="7700,360" coordsize="0,24" path="m7700,360l7700,384e" filled="false" stroked="true" strokeweight=".098107pt" strokecolor="#ff0000">
                <v:path arrowok="t"/>
              </v:shape>
            </v:group>
            <v:group style="position:absolute;left:7689;top:370;width:24;height:2" coordorigin="7689,370" coordsize="24,2">
              <v:shape style="position:absolute;left:7689;top:370;width:24;height:2" coordorigin="7689,370" coordsize="24,0" path="m7689,370l7712,370e" filled="false" stroked="true" strokeweight=".09927pt" strokecolor="#ff0000">
                <v:path arrowok="t"/>
              </v:shape>
            </v:group>
            <v:group style="position:absolute;left:7700;top:359;width:2;height:24" coordorigin="7700,359" coordsize="2,24">
              <v:shape style="position:absolute;left:7700;top:359;width:2;height:24" coordorigin="7700,359" coordsize="0,24" path="m7700,359l7700,382e" filled="false" stroked="true" strokeweight=".098107pt" strokecolor="#ff0000">
                <v:path arrowok="t"/>
              </v:shape>
            </v:group>
            <v:group style="position:absolute;left:7689;top:369;width:24;height:2" coordorigin="7689,369" coordsize="24,2">
              <v:shape style="position:absolute;left:7689;top:369;width:24;height:2" coordorigin="7689,369" coordsize="24,0" path="m7689,369l7712,369e" filled="false" stroked="true" strokeweight=".09927pt" strokecolor="#ff0000">
                <v:path arrowok="t"/>
              </v:shape>
            </v:group>
            <v:group style="position:absolute;left:7700;top:358;width:2;height:24" coordorigin="7700,358" coordsize="2,24">
              <v:shape style="position:absolute;left:7700;top:358;width:2;height:24" coordorigin="7700,358" coordsize="0,24" path="m7700,358l7700,381e" filled="false" stroked="true" strokeweight=".098107pt" strokecolor="#ff0000">
                <v:path arrowok="t"/>
              </v:shape>
            </v:group>
            <v:group style="position:absolute;left:7689;top:367;width:24;height:2" coordorigin="7689,367" coordsize="24,2">
              <v:shape style="position:absolute;left:7689;top:367;width:24;height:2" coordorigin="7689,367" coordsize="24,0" path="m7689,367l7712,367e" filled="false" stroked="true" strokeweight=".09927pt" strokecolor="#ff0000">
                <v:path arrowok="t"/>
              </v:shape>
            </v:group>
            <v:group style="position:absolute;left:7700;top:355;width:2;height:24" coordorigin="7700,355" coordsize="2,24">
              <v:shape style="position:absolute;left:7700;top:355;width:2;height:24" coordorigin="7700,355" coordsize="0,24" path="m7700,355l7700,379e" filled="false" stroked="true" strokeweight=".098107pt" strokecolor="#ff0000">
                <v:path arrowok="t"/>
              </v:shape>
            </v:group>
            <v:group style="position:absolute;left:7689;top:367;width:24;height:2" coordorigin="7689,367" coordsize="24,2">
              <v:shape style="position:absolute;left:7689;top:367;width:24;height:2" coordorigin="7689,367" coordsize="24,0" path="m7689,367l7712,367e" filled="false" stroked="true" strokeweight=".09927pt" strokecolor="#ff0000">
                <v:path arrowok="t"/>
              </v:shape>
            </v:group>
            <v:group style="position:absolute;left:7700;top:355;width:2;height:24" coordorigin="7700,355" coordsize="2,24">
              <v:shape style="position:absolute;left:7700;top:355;width:2;height:24" coordorigin="7700,355" coordsize="0,24" path="m7700,355l7700,379e" filled="false" stroked="true" strokeweight=".098107pt" strokecolor="#ff0000">
                <v:path arrowok="t"/>
              </v:shape>
            </v:group>
            <v:group style="position:absolute;left:7689;top:366;width:24;height:2" coordorigin="7689,366" coordsize="24,2">
              <v:shape style="position:absolute;left:7689;top:366;width:24;height:2" coordorigin="7689,366" coordsize="24,0" path="m7689,366l7712,366e" filled="false" stroked="true" strokeweight=".09927pt" strokecolor="#ff0000">
                <v:path arrowok="t"/>
              </v:shape>
            </v:group>
            <v:group style="position:absolute;left:7700;top:355;width:2;height:24" coordorigin="7700,355" coordsize="2,24">
              <v:shape style="position:absolute;left:7700;top:355;width:2;height:24" coordorigin="7700,355" coordsize="0,24" path="m7700,355l7700,378e" filled="false" stroked="true" strokeweight=".098107pt" strokecolor="#ff0000">
                <v:path arrowok="t"/>
              </v:shape>
            </v:group>
            <v:group style="position:absolute;left:7689;top:366;width:24;height:2" coordorigin="7689,366" coordsize="24,2">
              <v:shape style="position:absolute;left:7689;top:366;width:24;height:2" coordorigin="7689,366" coordsize="24,0" path="m7689,366l7712,366e" filled="false" stroked="true" strokeweight=".09927pt" strokecolor="#ff0000">
                <v:path arrowok="t"/>
              </v:shape>
            </v:group>
            <v:group style="position:absolute;left:7700;top:354;width:2;height:24" coordorigin="7700,354" coordsize="2,24">
              <v:shape style="position:absolute;left:7700;top:354;width:2;height:24" coordorigin="7700,354" coordsize="0,24" path="m7700,354l7700,378e" filled="false" stroked="true" strokeweight=".098107pt" strokecolor="#ff0000">
                <v:path arrowok="t"/>
              </v:shape>
            </v:group>
            <v:group style="position:absolute;left:7689;top:365;width:24;height:2" coordorigin="7689,365" coordsize="24,2">
              <v:shape style="position:absolute;left:7689;top:365;width:24;height:2" coordorigin="7689,365" coordsize="24,0" path="m7689,365l7712,365e" filled="false" stroked="true" strokeweight=".09927pt" strokecolor="#ff0000">
                <v:path arrowok="t"/>
              </v:shape>
            </v:group>
            <v:group style="position:absolute;left:7700;top:353;width:2;height:24" coordorigin="7700,353" coordsize="2,24">
              <v:shape style="position:absolute;left:7700;top:353;width:2;height:24" coordorigin="7700,353" coordsize="0,24" path="m7700,353l7700,377e" filled="false" stroked="true" strokeweight=".098107pt" strokecolor="#ff0000">
                <v:path arrowok="t"/>
              </v:shape>
            </v:group>
            <v:group style="position:absolute;left:7689;top:364;width:24;height:2" coordorigin="7689,364" coordsize="24,2">
              <v:shape style="position:absolute;left:7689;top:364;width:24;height:2" coordorigin="7689,364" coordsize="24,0" path="m7689,364l7712,364e" filled="false" stroked="true" strokeweight=".09927pt" strokecolor="#ff0000">
                <v:path arrowok="t"/>
              </v:shape>
            </v:group>
            <v:group style="position:absolute;left:7700;top:352;width:2;height:24" coordorigin="7700,352" coordsize="2,24">
              <v:shape style="position:absolute;left:7700;top:352;width:2;height:24" coordorigin="7700,352" coordsize="0,24" path="m7700,352l7700,376e" filled="false" stroked="true" strokeweight=".098107pt" strokecolor="#ff0000">
                <v:path arrowok="t"/>
              </v:shape>
            </v:group>
            <v:group style="position:absolute;left:7689;top:364;width:24;height:2" coordorigin="7689,364" coordsize="24,2">
              <v:shape style="position:absolute;left:7689;top:364;width:24;height:2" coordorigin="7689,364" coordsize="24,0" path="m7689,364l7712,364e" filled="false" stroked="true" strokeweight=".09927pt" strokecolor="#ff0000">
                <v:path arrowok="t"/>
              </v:shape>
            </v:group>
            <v:group style="position:absolute;left:7700;top:352;width:2;height:24" coordorigin="7700,352" coordsize="2,24">
              <v:shape style="position:absolute;left:7700;top:352;width:2;height:24" coordorigin="7700,352" coordsize="0,24" path="m7700,352l7700,376e" filled="false" stroked="true" strokeweight=".098107pt" strokecolor="#ff0000">
                <v:path arrowok="t"/>
              </v:shape>
            </v:group>
            <v:group style="position:absolute;left:7689;top:364;width:24;height:2" coordorigin="7689,364" coordsize="24,2">
              <v:shape style="position:absolute;left:7689;top:364;width:24;height:2" coordorigin="7689,364" coordsize="24,0" path="m7689,364l7712,364e" filled="false" stroked="true" strokeweight=".09927pt" strokecolor="#ff0000">
                <v:path arrowok="t"/>
              </v:shape>
            </v:group>
            <v:group style="position:absolute;left:7700;top:352;width:2;height:24" coordorigin="7700,352" coordsize="2,24">
              <v:shape style="position:absolute;left:7700;top:352;width:2;height:24" coordorigin="7700,352" coordsize="0,24" path="m7700,352l7700,375e" filled="false" stroked="true" strokeweight=".098107pt" strokecolor="#ff0000">
                <v:path arrowok="t"/>
              </v:shape>
            </v:group>
            <v:group style="position:absolute;left:7689;top:363;width:24;height:2" coordorigin="7689,363" coordsize="24,2">
              <v:shape style="position:absolute;left:7689;top:363;width:24;height:2" coordorigin="7689,363" coordsize="24,0" path="m7689,363l7712,363e" filled="false" stroked="true" strokeweight=".09927pt" strokecolor="#ff0000">
                <v:path arrowok="t"/>
              </v:shape>
            </v:group>
            <v:group style="position:absolute;left:7700;top:351;width:2;height:24" coordorigin="7700,351" coordsize="2,24">
              <v:shape style="position:absolute;left:7700;top:351;width:2;height:24" coordorigin="7700,351" coordsize="0,24" path="m7700,351l7700,375e" filled="false" stroked="true" strokeweight=".098107pt" strokecolor="#ff0000">
                <v:path arrowok="t"/>
              </v:shape>
            </v:group>
            <v:group style="position:absolute;left:7689;top:363;width:24;height:2" coordorigin="7689,363" coordsize="24,2">
              <v:shape style="position:absolute;left:7689;top:363;width:24;height:2" coordorigin="7689,363" coordsize="24,0" path="m7689,363l7712,363e" filled="false" stroked="true" strokeweight=".09927pt" strokecolor="#ff0000">
                <v:path arrowok="t"/>
              </v:shape>
            </v:group>
            <v:group style="position:absolute;left:7700;top:351;width:2;height:24" coordorigin="7700,351" coordsize="2,24">
              <v:shape style="position:absolute;left:7700;top:351;width:2;height:24" coordorigin="7700,351" coordsize="0,24" path="m7700,351l7700,374e" filled="false" stroked="true" strokeweight=".098107pt" strokecolor="#ff0000">
                <v:path arrowok="t"/>
              </v:shape>
            </v:group>
            <v:group style="position:absolute;left:7689;top:362;width:24;height:2" coordorigin="7689,362" coordsize="24,2">
              <v:shape style="position:absolute;left:7689;top:362;width:24;height:2" coordorigin="7689,362" coordsize="24,0" path="m7689,362l7712,362e" filled="false" stroked="true" strokeweight=".09927pt" strokecolor="#ff0000">
                <v:path arrowok="t"/>
              </v:shape>
            </v:group>
            <v:group style="position:absolute;left:7700;top:350;width:2;height:24" coordorigin="7700,350" coordsize="2,24">
              <v:shape style="position:absolute;left:7700;top:350;width:2;height:24" coordorigin="7700,350" coordsize="0,24" path="m7700,350l7700,374e" filled="false" stroked="true" strokeweight=".098107pt" strokecolor="#ff0000">
                <v:path arrowok="t"/>
              </v:shape>
            </v:group>
            <v:group style="position:absolute;left:7689;top:362;width:24;height:2" coordorigin="7689,362" coordsize="24,2">
              <v:shape style="position:absolute;left:7689;top:362;width:24;height:2" coordorigin="7689,362" coordsize="24,0" path="m7689,362l7712,362e" filled="false" stroked="true" strokeweight=".09927pt" strokecolor="#ff0000">
                <v:path arrowok="t"/>
              </v:shape>
            </v:group>
            <v:group style="position:absolute;left:7700;top:350;width:2;height:24" coordorigin="7700,350" coordsize="2,24">
              <v:shape style="position:absolute;left:7700;top:350;width:2;height:24" coordorigin="7700,350" coordsize="0,24" path="m7700,350l7700,373e" filled="false" stroked="true" strokeweight=".098107pt" strokecolor="#ff0000">
                <v:path arrowok="t"/>
              </v:shape>
            </v:group>
            <v:group style="position:absolute;left:7689;top:361;width:24;height:2" coordorigin="7689,361" coordsize="24,2">
              <v:shape style="position:absolute;left:7689;top:361;width:24;height:2" coordorigin="7689,361" coordsize="24,0" path="m7689,361l7712,361e" filled="false" stroked="true" strokeweight=".09927pt" strokecolor="#ff0000">
                <v:path arrowok="t"/>
              </v:shape>
            </v:group>
            <v:group style="position:absolute;left:7700;top:349;width:2;height:24" coordorigin="7700,349" coordsize="2,24">
              <v:shape style="position:absolute;left:7700;top:349;width:2;height:24" coordorigin="7700,349" coordsize="0,24" path="m7700,349l7700,373e" filled="false" stroked="true" strokeweight=".098107pt" strokecolor="#ff0000">
                <v:path arrowok="t"/>
              </v:shape>
            </v:group>
            <v:group style="position:absolute;left:7689;top:361;width:24;height:2" coordorigin="7689,361" coordsize="24,2">
              <v:shape style="position:absolute;left:7689;top:361;width:24;height:2" coordorigin="7689,361" coordsize="24,0" path="m7689,361l7712,361e" filled="false" stroked="true" strokeweight=".09927pt" strokecolor="#ff0000">
                <v:path arrowok="t"/>
              </v:shape>
            </v:group>
            <v:group style="position:absolute;left:7700;top:349;width:2;height:24" coordorigin="7700,349" coordsize="2,24">
              <v:shape style="position:absolute;left:7700;top:349;width:2;height:24" coordorigin="7700,349" coordsize="0,24" path="m7700,349l7700,373e" filled="false" stroked="true" strokeweight=".098107pt" strokecolor="#ff0000">
                <v:path arrowok="t"/>
              </v:shape>
            </v:group>
            <v:group style="position:absolute;left:7689;top:361;width:24;height:2" coordorigin="7689,361" coordsize="24,2">
              <v:shape style="position:absolute;left:7689;top:361;width:24;height:2" coordorigin="7689,361" coordsize="24,0" path="m7689,361l7712,361e" filled="false" stroked="true" strokeweight=".09927pt" strokecolor="#ff0000">
                <v:path arrowok="t"/>
              </v:shape>
            </v:group>
            <v:group style="position:absolute;left:7700;top:349;width:2;height:24" coordorigin="7700,349" coordsize="2,24">
              <v:shape style="position:absolute;left:7700;top:349;width:2;height:24" coordorigin="7700,349" coordsize="0,24" path="m7700,349l7700,372e" filled="false" stroked="true" strokeweight=".098107pt" strokecolor="#ff0000">
                <v:path arrowok="t"/>
              </v:shape>
            </v:group>
            <v:group style="position:absolute;left:7689;top:359;width:24;height:2" coordorigin="7689,359" coordsize="24,2">
              <v:shape style="position:absolute;left:7689;top:359;width:24;height:2" coordorigin="7689,359" coordsize="24,0" path="m7689,359l7712,359e" filled="false" stroked="true" strokeweight=".09927pt" strokecolor="#ff0000">
                <v:path arrowok="t"/>
              </v:shape>
            </v:group>
            <v:group style="position:absolute;left:7700;top:347;width:2;height:24" coordorigin="7700,347" coordsize="2,24">
              <v:shape style="position:absolute;left:7700;top:347;width:2;height:24" coordorigin="7700,347" coordsize="0,24" path="m7700,347l7700,371e" filled="false" stroked="true" strokeweight=".098107pt" strokecolor="#ff0000">
                <v:path arrowok="t"/>
              </v:shape>
            </v:group>
            <v:group style="position:absolute;left:7689;top:359;width:24;height:2" coordorigin="7689,359" coordsize="24,2">
              <v:shape style="position:absolute;left:7689;top:359;width:24;height:2" coordorigin="7689,359" coordsize="24,0" path="m7689,359l7712,359e" filled="false" stroked="true" strokeweight=".09927pt" strokecolor="#ff0000">
                <v:path arrowok="t"/>
              </v:shape>
            </v:group>
            <v:group style="position:absolute;left:7700;top:347;width:2;height:24" coordorigin="7700,347" coordsize="2,24">
              <v:shape style="position:absolute;left:7700;top:347;width:2;height:24" coordorigin="7700,347" coordsize="0,24" path="m7700,347l7700,370e" filled="false" stroked="true" strokeweight=".098107pt" strokecolor="#ff0000">
                <v:path arrowok="t"/>
              </v:shape>
            </v:group>
            <v:group style="position:absolute;left:7689;top:358;width:24;height:2" coordorigin="7689,358" coordsize="24,2">
              <v:shape style="position:absolute;left:7689;top:358;width:24;height:2" coordorigin="7689,358" coordsize="24,0" path="m7689,358l7712,358e" filled="false" stroked="true" strokeweight=".09927pt" strokecolor="#ff0000">
                <v:path arrowok="t"/>
              </v:shape>
            </v:group>
            <v:group style="position:absolute;left:7700;top:346;width:2;height:24" coordorigin="7700,346" coordsize="2,24">
              <v:shape style="position:absolute;left:7700;top:346;width:2;height:24" coordorigin="7700,346" coordsize="0,24" path="m7700,346l7700,370e" filled="false" stroked="true" strokeweight=".098107pt" strokecolor="#ff0000">
                <v:path arrowok="t"/>
              </v:shape>
            </v:group>
            <v:group style="position:absolute;left:7689;top:358;width:24;height:2" coordorigin="7689,358" coordsize="24,2">
              <v:shape style="position:absolute;left:7689;top:358;width:24;height:2" coordorigin="7689,358" coordsize="24,0" path="m7689,358l7712,358e" filled="false" stroked="true" strokeweight=".09927pt" strokecolor="#ff0000">
                <v:path arrowok="t"/>
              </v:shape>
            </v:group>
            <v:group style="position:absolute;left:7700;top:346;width:2;height:24" coordorigin="7700,346" coordsize="2,24">
              <v:shape style="position:absolute;left:7700;top:346;width:2;height:24" coordorigin="7700,346" coordsize="0,24" path="m7700,346l7700,370e" filled="false" stroked="true" strokeweight=".098107pt" strokecolor="#ff0000">
                <v:path arrowok="t"/>
              </v:shape>
            </v:group>
            <v:group style="position:absolute;left:7689;top:358;width:24;height:2" coordorigin="7689,358" coordsize="24,2">
              <v:shape style="position:absolute;left:7689;top:358;width:24;height:2" coordorigin="7689,358" coordsize="24,0" path="m7689,358l7712,358e" filled="false" stroked="true" strokeweight=".09927pt" strokecolor="#ff0000">
                <v:path arrowok="t"/>
              </v:shape>
            </v:group>
            <v:group style="position:absolute;left:7700;top:346;width:2;height:24" coordorigin="7700,346" coordsize="2,24">
              <v:shape style="position:absolute;left:7700;top:346;width:2;height:24" coordorigin="7700,346" coordsize="0,24" path="m7700,346l7700,369e" filled="false" stroked="true" strokeweight=".098107pt" strokecolor="#ff0000">
                <v:path arrowok="t"/>
              </v:shape>
            </v:group>
            <v:group style="position:absolute;left:7689;top:357;width:24;height:2" coordorigin="7689,357" coordsize="24,2">
              <v:shape style="position:absolute;left:7689;top:357;width:24;height:2" coordorigin="7689,357" coordsize="24,0" path="m7689,357l7712,357e" filled="false" stroked="true" strokeweight=".09927pt" strokecolor="#ff0000">
                <v:path arrowok="t"/>
              </v:shape>
            </v:group>
            <v:group style="position:absolute;left:7700;top:345;width:2;height:24" coordorigin="7700,345" coordsize="2,24">
              <v:shape style="position:absolute;left:7700;top:345;width:2;height:24" coordorigin="7700,345" coordsize="0,24" path="m7700,345l7700,369e" filled="false" stroked="true" strokeweight=".098107pt" strokecolor="#ff0000">
                <v:path arrowok="t"/>
              </v:shape>
            </v:group>
            <v:group style="position:absolute;left:7689;top:357;width:24;height:2" coordorigin="7689,357" coordsize="24,2">
              <v:shape style="position:absolute;left:7689;top:357;width:24;height:2" coordorigin="7689,357" coordsize="24,0" path="m7689,357l7712,357e" filled="false" stroked="true" strokeweight=".09927pt" strokecolor="#ff0000">
                <v:path arrowok="t"/>
              </v:shape>
            </v:group>
            <v:group style="position:absolute;left:7700;top:345;width:2;height:24" coordorigin="7700,345" coordsize="2,24">
              <v:shape style="position:absolute;left:7700;top:345;width:2;height:24" coordorigin="7700,345" coordsize="0,24" path="m7700,345l7700,368e" filled="false" stroked="true" strokeweight=".098107pt" strokecolor="#ff0000">
                <v:path arrowok="t"/>
              </v:shape>
            </v:group>
            <v:group style="position:absolute;left:7689;top:356;width:24;height:2" coordorigin="7689,356" coordsize="24,2">
              <v:shape style="position:absolute;left:7689;top:356;width:24;height:2" coordorigin="7689,356" coordsize="24,0" path="m7689,356l7712,356e" filled="false" stroked="true" strokeweight=".09927pt" strokecolor="#ff0000">
                <v:path arrowok="t"/>
              </v:shape>
            </v:group>
            <v:group style="position:absolute;left:7700;top:344;width:2;height:24" coordorigin="7700,344" coordsize="2,24">
              <v:shape style="position:absolute;left:7700;top:344;width:2;height:24" coordorigin="7700,344" coordsize="0,24" path="m7700,344l7700,368e" filled="false" stroked="true" strokeweight=".098107pt" strokecolor="#ff0000">
                <v:path arrowok="t"/>
              </v:shape>
            </v:group>
            <v:group style="position:absolute;left:7689;top:356;width:24;height:2" coordorigin="7689,356" coordsize="24,2">
              <v:shape style="position:absolute;left:7689;top:356;width:24;height:2" coordorigin="7689,356" coordsize="24,0" path="m7689,356l7712,356e" filled="false" stroked="true" strokeweight=".09927pt" strokecolor="#ff0000">
                <v:path arrowok="t"/>
              </v:shape>
            </v:group>
            <v:group style="position:absolute;left:7700;top:344;width:2;height:24" coordorigin="7700,344" coordsize="2,24">
              <v:shape style="position:absolute;left:7700;top:344;width:2;height:24" coordorigin="7700,344" coordsize="0,24" path="m7700,344l7700,367e" filled="false" stroked="true" strokeweight=".098107pt" strokecolor="#ff0000">
                <v:path arrowok="t"/>
              </v:shape>
            </v:group>
            <v:group style="position:absolute;left:7689;top:355;width:24;height:2" coordorigin="7689,355" coordsize="24,2">
              <v:shape style="position:absolute;left:7689;top:355;width:24;height:2" coordorigin="7689,355" coordsize="24,0" path="m7689,355l7712,355e" filled="false" stroked="true" strokeweight=".09927pt" strokecolor="#ff0000">
                <v:path arrowok="t"/>
              </v:shape>
            </v:group>
            <v:group style="position:absolute;left:7700;top:343;width:2;height:24" coordorigin="7700,343" coordsize="2,24">
              <v:shape style="position:absolute;left:7700;top:343;width:2;height:24" coordorigin="7700,343" coordsize="0,24" path="m7700,343l7700,367e" filled="false" stroked="true" strokeweight=".098107pt" strokecolor="#ff0000">
                <v:path arrowok="t"/>
              </v:shape>
            </v:group>
            <v:group style="position:absolute;left:7689;top:355;width:24;height:2" coordorigin="7689,355" coordsize="24,2">
              <v:shape style="position:absolute;left:7689;top:355;width:24;height:2" coordorigin="7689,355" coordsize="24,0" path="m7689,355l7712,355e" filled="false" stroked="true" strokeweight=".09927pt" strokecolor="#ff0000">
                <v:path arrowok="t"/>
              </v:shape>
            </v:group>
            <v:group style="position:absolute;left:7700;top:343;width:2;height:24" coordorigin="7700,343" coordsize="2,24">
              <v:shape style="position:absolute;left:7700;top:343;width:2;height:24" coordorigin="7700,343" coordsize="0,24" path="m7700,343l7700,367e" filled="false" stroked="true" strokeweight=".098107pt" strokecolor="#ff0000">
                <v:path arrowok="t"/>
              </v:shape>
            </v:group>
            <v:group style="position:absolute;left:7689;top:355;width:24;height:2" coordorigin="7689,355" coordsize="24,2">
              <v:shape style="position:absolute;left:7689;top:355;width:24;height:2" coordorigin="7689,355" coordsize="24,0" path="m7689,355l7712,355e" filled="false" stroked="true" strokeweight=".09927pt" strokecolor="#ff0000">
                <v:path arrowok="t"/>
              </v:shape>
            </v:group>
            <v:group style="position:absolute;left:7700;top:343;width:2;height:24" coordorigin="7700,343" coordsize="2,24">
              <v:shape style="position:absolute;left:7700;top:343;width:2;height:24" coordorigin="7700,343" coordsize="0,24" path="m7700,343l7700,366e" filled="false" stroked="true" strokeweight=".098107pt" strokecolor="#ff0000">
                <v:path arrowok="t"/>
              </v:shape>
            </v:group>
            <v:group style="position:absolute;left:7689;top:354;width:24;height:2" coordorigin="7689,354" coordsize="24,2">
              <v:shape style="position:absolute;left:7689;top:354;width:24;height:2" coordorigin="7689,354" coordsize="24,0" path="m7689,354l7712,354e" filled="false" stroked="true" strokeweight=".09927pt" strokecolor="#ff0000">
                <v:path arrowok="t"/>
              </v:shape>
            </v:group>
            <v:group style="position:absolute;left:7700;top:342;width:2;height:24" coordorigin="7700,342" coordsize="2,24">
              <v:shape style="position:absolute;left:7700;top:342;width:2;height:24" coordorigin="7700,342" coordsize="0,24" path="m7700,342l7700,366e" filled="false" stroked="true" strokeweight=".098107pt" strokecolor="#ff0000">
                <v:path arrowok="t"/>
              </v:shape>
            </v:group>
            <v:group style="position:absolute;left:7689;top:354;width:24;height:2" coordorigin="7689,354" coordsize="24,2">
              <v:shape style="position:absolute;left:7689;top:354;width:24;height:2" coordorigin="7689,354" coordsize="24,0" path="m7689,354l7712,354e" filled="false" stroked="true" strokeweight=".09927pt" strokecolor="#ff0000">
                <v:path arrowok="t"/>
              </v:shape>
            </v:group>
            <v:group style="position:absolute;left:7700;top:342;width:2;height:24" coordorigin="7700,342" coordsize="2,24">
              <v:shape style="position:absolute;left:7700;top:342;width:2;height:24" coordorigin="7700,342" coordsize="0,24" path="m7700,342l7700,366e" filled="false" stroked="true" strokeweight=".098107pt" strokecolor="#ff0000">
                <v:path arrowok="t"/>
              </v:shape>
            </v:group>
            <v:group style="position:absolute;left:7689;top:353;width:24;height:2" coordorigin="7689,353" coordsize="24,2">
              <v:shape style="position:absolute;left:7689;top:353;width:24;height:2" coordorigin="7689,353" coordsize="24,0" path="m7689,353l7712,353e" filled="false" stroked="true" strokeweight=".09927pt" strokecolor="#ff0000">
                <v:path arrowok="t"/>
              </v:shape>
            </v:group>
            <v:group style="position:absolute;left:7700;top:341;width:2;height:24" coordorigin="7700,341" coordsize="2,24">
              <v:shape style="position:absolute;left:7700;top:341;width:2;height:24" coordorigin="7700,341" coordsize="0,24" path="m7700,341l7700,365e" filled="false" stroked="true" strokeweight=".098107pt" strokecolor="#ff0000">
                <v:path arrowok="t"/>
              </v:shape>
            </v:group>
            <v:group style="position:absolute;left:7689;top:351;width:24;height:2" coordorigin="7689,351" coordsize="24,2">
              <v:shape style="position:absolute;left:7689;top:351;width:24;height:2" coordorigin="7689,351" coordsize="24,0" path="m7689,351l7712,351e" filled="false" stroked="true" strokeweight=".09927pt" strokecolor="#ff0000">
                <v:path arrowok="t"/>
              </v:shape>
            </v:group>
            <v:group style="position:absolute;left:7700;top:339;width:2;height:24" coordorigin="7700,339" coordsize="2,24">
              <v:shape style="position:absolute;left:7700;top:339;width:2;height:24" coordorigin="7700,339" coordsize="0,24" path="m7700,339l7700,363e" filled="false" stroked="true" strokeweight=".098107pt" strokecolor="#ff0000">
                <v:path arrowok="t"/>
              </v:shape>
            </v:group>
            <v:group style="position:absolute;left:7689;top:351;width:24;height:2" coordorigin="7689,351" coordsize="24,2">
              <v:shape style="position:absolute;left:7689;top:351;width:24;height:2" coordorigin="7689,351" coordsize="24,0" path="m7689,351l7712,351e" filled="false" stroked="true" strokeweight=".09927pt" strokecolor="#ff0000">
                <v:path arrowok="t"/>
              </v:shape>
            </v:group>
            <v:group style="position:absolute;left:7700;top:339;width:2;height:24" coordorigin="7700,339" coordsize="2,24">
              <v:shape style="position:absolute;left:7700;top:339;width:2;height:24" coordorigin="7700,339" coordsize="0,24" path="m7700,339l7700,363e" filled="false" stroked="true" strokeweight=".098107pt" strokecolor="#ff0000">
                <v:path arrowok="t"/>
              </v:shape>
            </v:group>
            <v:group style="position:absolute;left:7689;top:351;width:24;height:2" coordorigin="7689,351" coordsize="24,2">
              <v:shape style="position:absolute;left:7689;top:351;width:24;height:2" coordorigin="7689,351" coordsize="24,0" path="m7689,351l7712,351e" filled="false" stroked="true" strokeweight=".09927pt" strokecolor="#ff0000">
                <v:path arrowok="t"/>
              </v:shape>
            </v:group>
            <v:group style="position:absolute;left:7700;top:339;width:2;height:24" coordorigin="7700,339" coordsize="2,24">
              <v:shape style="position:absolute;left:7700;top:339;width:2;height:24" coordorigin="7700,339" coordsize="0,24" path="m7700,339l7700,363e" filled="false" stroked="true" strokeweight=".098107pt" strokecolor="#ff0000">
                <v:path arrowok="t"/>
              </v:shape>
            </v:group>
            <v:group style="position:absolute;left:7689;top:350;width:24;height:2" coordorigin="7689,350" coordsize="24,2">
              <v:shape style="position:absolute;left:7689;top:350;width:24;height:2" coordorigin="7689,350" coordsize="24,0" path="m7689,350l7712,350e" filled="false" stroked="true" strokeweight=".09927pt" strokecolor="#ff0000">
                <v:path arrowok="t"/>
              </v:shape>
            </v:group>
            <v:group style="position:absolute;left:7700;top:338;width:2;height:24" coordorigin="7700,338" coordsize="2,24">
              <v:shape style="position:absolute;left:7700;top:338;width:2;height:24" coordorigin="7700,338" coordsize="0,24" path="m7700,338l7700,362e" filled="false" stroked="true" strokeweight=".098107pt" strokecolor="#ff0000">
                <v:path arrowok="t"/>
              </v:shape>
            </v:group>
            <v:group style="position:absolute;left:7689;top:350;width:24;height:2" coordorigin="7689,350" coordsize="24,2">
              <v:shape style="position:absolute;left:7689;top:350;width:24;height:2" coordorigin="7689,350" coordsize="24,0" path="m7689,350l7712,350e" filled="false" stroked="true" strokeweight=".09927pt" strokecolor="#ff0000">
                <v:path arrowok="t"/>
              </v:shape>
            </v:group>
            <v:group style="position:absolute;left:7700;top:338;width:2;height:24" coordorigin="7700,338" coordsize="2,24">
              <v:shape style="position:absolute;left:7700;top:338;width:2;height:24" coordorigin="7700,338" coordsize="0,24" path="m7700,338l7700,362e" filled="false" stroked="true" strokeweight=".098107pt" strokecolor="#ff0000">
                <v:path arrowok="t"/>
              </v:shape>
            </v:group>
            <v:group style="position:absolute;left:7689;top:350;width:24;height:2" coordorigin="7689,350" coordsize="24,2">
              <v:shape style="position:absolute;left:7689;top:350;width:24;height:2" coordorigin="7689,350" coordsize="24,0" path="m7689,350l7712,350e" filled="false" stroked="true" strokeweight=".09927pt" strokecolor="#ff0000">
                <v:path arrowok="t"/>
              </v:shape>
            </v:group>
            <v:group style="position:absolute;left:7700;top:338;width:2;height:24" coordorigin="7700,338" coordsize="2,24">
              <v:shape style="position:absolute;left:7700;top:338;width:2;height:24" coordorigin="7700,338" coordsize="0,24" path="m7700,338l7700,362e" filled="false" stroked="true" strokeweight=".098107pt" strokecolor="#ff0000">
                <v:path arrowok="t"/>
              </v:shape>
            </v:group>
            <v:group style="position:absolute;left:7689;top:349;width:24;height:2" coordorigin="7689,349" coordsize="24,2">
              <v:shape style="position:absolute;left:7689;top:349;width:24;height:2" coordorigin="7689,349" coordsize="24,0" path="m7689,349l7712,349e" filled="false" stroked="true" strokeweight=".09927pt" strokecolor="#ff0000">
                <v:path arrowok="t"/>
              </v:shape>
            </v:group>
            <v:group style="position:absolute;left:7700;top:337;width:2;height:24" coordorigin="7700,337" coordsize="2,24">
              <v:shape style="position:absolute;left:7700;top:337;width:2;height:24" coordorigin="7700,337" coordsize="0,24" path="m7700,337l7700,361e" filled="false" stroked="true" strokeweight=".098107pt" strokecolor="#ff0000">
                <v:path arrowok="t"/>
              </v:shape>
            </v:group>
            <v:group style="position:absolute;left:7689;top:349;width:24;height:2" coordorigin="7689,349" coordsize="24,2">
              <v:shape style="position:absolute;left:7689;top:349;width:24;height:2" coordorigin="7689,349" coordsize="24,0" path="m7689,349l7712,349e" filled="false" stroked="true" strokeweight=".09927pt" strokecolor="#ff0000">
                <v:path arrowok="t"/>
              </v:shape>
            </v:group>
            <v:group style="position:absolute;left:7700;top:337;width:2;height:24" coordorigin="7700,337" coordsize="2,24">
              <v:shape style="position:absolute;left:7700;top:337;width:2;height:24" coordorigin="7700,337" coordsize="0,24" path="m7700,337l7700,361e" filled="false" stroked="true" strokeweight=".098107pt" strokecolor="#ff0000">
                <v:path arrowok="t"/>
              </v:shape>
            </v:group>
            <v:group style="position:absolute;left:7689;top:348;width:24;height:2" coordorigin="7689,348" coordsize="24,2">
              <v:shape style="position:absolute;left:7689;top:348;width:24;height:2" coordorigin="7689,348" coordsize="24,0" path="m7689,348l7712,348e" filled="false" stroked="true" strokeweight=".09927pt" strokecolor="#ff0000">
                <v:path arrowok="t"/>
              </v:shape>
            </v:group>
            <v:group style="position:absolute;left:7700;top:336;width:2;height:24" coordorigin="7700,336" coordsize="2,24">
              <v:shape style="position:absolute;left:7700;top:336;width:2;height:24" coordorigin="7700,336" coordsize="0,24" path="m7700,336l7700,360e" filled="false" stroked="true" strokeweight=".098107pt" strokecolor="#ff0000">
                <v:path arrowok="t"/>
              </v:shape>
            </v:group>
            <v:group style="position:absolute;left:7689;top:348;width:24;height:2" coordorigin="7689,348" coordsize="24,2">
              <v:shape style="position:absolute;left:7689;top:348;width:24;height:2" coordorigin="7689,348" coordsize="24,0" path="m7689,348l7712,348e" filled="false" stroked="true" strokeweight=".09927pt" strokecolor="#ff0000">
                <v:path arrowok="t"/>
              </v:shape>
            </v:group>
            <v:group style="position:absolute;left:7700;top:336;width:2;height:24" coordorigin="7700,336" coordsize="2,24">
              <v:shape style="position:absolute;left:7700;top:336;width:2;height:24" coordorigin="7700,336" coordsize="0,24" path="m7700,336l7700,360e" filled="false" stroked="true" strokeweight=".098107pt" strokecolor="#ff0000">
                <v:path arrowok="t"/>
              </v:shape>
            </v:group>
            <v:group style="position:absolute;left:7689;top:347;width:24;height:2" coordorigin="7689,347" coordsize="24,2">
              <v:shape style="position:absolute;left:7689;top:347;width:24;height:2" coordorigin="7689,347" coordsize="24,0" path="m7689,347l7712,347e" filled="false" stroked="true" strokeweight=".09927pt" strokecolor="#ff0000">
                <v:path arrowok="t"/>
              </v:shape>
            </v:group>
            <v:group style="position:absolute;left:7700;top:335;width:2;height:24" coordorigin="7700,335" coordsize="2,24">
              <v:shape style="position:absolute;left:7700;top:335;width:2;height:24" coordorigin="7700,335" coordsize="0,24" path="m7700,335l7700,359e" filled="false" stroked="true" strokeweight=".098107pt" strokecolor="#ff0000">
                <v:path arrowok="t"/>
              </v:shape>
            </v:group>
            <v:group style="position:absolute;left:7689;top:347;width:24;height:2" coordorigin="7689,347" coordsize="24,2">
              <v:shape style="position:absolute;left:7689;top:347;width:24;height:2" coordorigin="7689,347" coordsize="24,0" path="m7689,347l7712,347e" filled="false" stroked="true" strokeweight=".09927pt" strokecolor="#ff0000">
                <v:path arrowok="t"/>
              </v:shape>
            </v:group>
            <v:group style="position:absolute;left:7700;top:335;width:2;height:24" coordorigin="7700,335" coordsize="2,24">
              <v:shape style="position:absolute;left:7700;top:335;width:2;height:24" coordorigin="7700,335" coordsize="0,24" path="m7700,335l7700,359e" filled="false" stroked="true" strokeweight=".098107pt" strokecolor="#ff0000">
                <v:path arrowok="t"/>
              </v:shape>
            </v:group>
            <v:group style="position:absolute;left:7689;top:346;width:24;height:2" coordorigin="7689,346" coordsize="24,2">
              <v:shape style="position:absolute;left:7689;top:346;width:24;height:2" coordorigin="7689,346" coordsize="24,0" path="m7689,346l7712,346e" filled="false" stroked="true" strokeweight=".09927pt" strokecolor="#ff0000">
                <v:path arrowok="t"/>
              </v:shape>
            </v:group>
            <v:group style="position:absolute;left:7700;top:334;width:2;height:24" coordorigin="7700,334" coordsize="2,24">
              <v:shape style="position:absolute;left:7700;top:334;width:2;height:24" coordorigin="7700,334" coordsize="0,24" path="m7700,334l7700,358e" filled="false" stroked="true" strokeweight=".098107pt" strokecolor="#ff0000">
                <v:path arrowok="t"/>
              </v:shape>
            </v:group>
            <v:group style="position:absolute;left:7689;top:346;width:24;height:2" coordorigin="7689,346" coordsize="24,2">
              <v:shape style="position:absolute;left:7689;top:346;width:24;height:2" coordorigin="7689,346" coordsize="24,0" path="m7689,346l7712,346e" filled="false" stroked="true" strokeweight=".09927pt" strokecolor="#ff0000">
                <v:path arrowok="t"/>
              </v:shape>
            </v:group>
            <v:group style="position:absolute;left:7700;top:334;width:2;height:24" coordorigin="7700,334" coordsize="2,24">
              <v:shape style="position:absolute;left:7700;top:334;width:2;height:24" coordorigin="7700,334" coordsize="0,24" path="m7700,334l7700,358e" filled="false" stroked="true" strokeweight=".098107pt" strokecolor="#ff0000">
                <v:path arrowok="t"/>
              </v:shape>
            </v:group>
            <v:group style="position:absolute;left:7689;top:346;width:24;height:2" coordorigin="7689,346" coordsize="24,2">
              <v:shape style="position:absolute;left:7689;top:346;width:24;height:2" coordorigin="7689,346" coordsize="24,0" path="m7689,346l7712,346e" filled="false" stroked="true" strokeweight=".09927pt" strokecolor="#ff0000">
                <v:path arrowok="t"/>
              </v:shape>
            </v:group>
            <v:group style="position:absolute;left:7700;top:334;width:2;height:24" coordorigin="7700,334" coordsize="2,24">
              <v:shape style="position:absolute;left:7700;top:334;width:2;height:24" coordorigin="7700,334" coordsize="0,24" path="m7700,334l7700,358e" filled="false" stroked="true" strokeweight=".098107pt" strokecolor="#ff0000">
                <v:path arrowok="t"/>
              </v:shape>
            </v:group>
            <v:group style="position:absolute;left:7689;top:345;width:24;height:2" coordorigin="7689,345" coordsize="24,2">
              <v:shape style="position:absolute;left:7689;top:345;width:24;height:2" coordorigin="7689,345" coordsize="24,0" path="m7689,345l7712,345e" filled="false" stroked="true" strokeweight=".09927pt" strokecolor="#ff0000">
                <v:path arrowok="t"/>
              </v:shape>
            </v:group>
            <v:group style="position:absolute;left:7700;top:333;width:2;height:24" coordorigin="7700,333" coordsize="2,24">
              <v:shape style="position:absolute;left:7700;top:333;width:2;height:24" coordorigin="7700,333" coordsize="0,24" path="m7700,333l7700,357e" filled="false" stroked="true" strokeweight=".098107pt" strokecolor="#ff0000">
                <v:path arrowok="t"/>
              </v:shape>
            </v:group>
            <v:group style="position:absolute;left:7689;top:345;width:24;height:2" coordorigin="7689,345" coordsize="24,2">
              <v:shape style="position:absolute;left:7689;top:345;width:24;height:2" coordorigin="7689,345" coordsize="24,0" path="m7689,345l7712,345e" filled="false" stroked="true" strokeweight=".09927pt" strokecolor="#ff0000">
                <v:path arrowok="t"/>
              </v:shape>
            </v:group>
            <v:group style="position:absolute;left:7700;top:333;width:2;height:24" coordorigin="7700,333" coordsize="2,24">
              <v:shape style="position:absolute;left:7700;top:333;width:2;height:24" coordorigin="7700,333" coordsize="0,24" path="m7700,333l7700,357e" filled="false" stroked="true" strokeweight=".098107pt" strokecolor="#ff0000">
                <v:path arrowok="t"/>
              </v:shape>
            </v:group>
            <v:group style="position:absolute;left:7689;top:345;width:24;height:2" coordorigin="7689,345" coordsize="24,2">
              <v:shape style="position:absolute;left:7689;top:345;width:24;height:2" coordorigin="7689,345" coordsize="24,0" path="m7689,345l7712,345e" filled="false" stroked="true" strokeweight=".09927pt" strokecolor="#ff0000">
                <v:path arrowok="t"/>
              </v:shape>
            </v:group>
            <v:group style="position:absolute;left:7700;top:333;width:2;height:24" coordorigin="7700,333" coordsize="2,24">
              <v:shape style="position:absolute;left:7700;top:333;width:2;height:24" coordorigin="7700,333" coordsize="0,24" path="m7700,333l7700,357e" filled="false" stroked="true" strokeweight=".098107pt" strokecolor="#ff0000">
                <v:path arrowok="t"/>
              </v:shape>
            </v:group>
            <v:group style="position:absolute;left:7689;top:344;width:24;height:2" coordorigin="7689,344" coordsize="24,2">
              <v:shape style="position:absolute;left:7689;top:344;width:24;height:2" coordorigin="7689,344" coordsize="24,0" path="m7689,344l7712,344e" filled="false" stroked="true" strokeweight=".09927pt" strokecolor="#ff0000">
                <v:path arrowok="t"/>
              </v:shape>
            </v:group>
            <v:group style="position:absolute;left:7700;top:332;width:2;height:24" coordorigin="7700,332" coordsize="2,24">
              <v:shape style="position:absolute;left:7700;top:332;width:2;height:24" coordorigin="7700,332" coordsize="0,24" path="m7700,332l7700,356e" filled="false" stroked="true" strokeweight=".098107pt" strokecolor="#ff0000">
                <v:path arrowok="t"/>
              </v:shape>
            </v:group>
            <v:group style="position:absolute;left:7689;top:343;width:24;height:2" coordorigin="7689,343" coordsize="24,2">
              <v:shape style="position:absolute;left:7689;top:343;width:24;height:2" coordorigin="7689,343" coordsize="24,0" path="m7689,343l7712,343e" filled="false" stroked="true" strokeweight=".09927pt" strokecolor="#ff0000">
                <v:path arrowok="t"/>
              </v:shape>
            </v:group>
            <v:group style="position:absolute;left:7700;top:331;width:2;height:24" coordorigin="7700,331" coordsize="2,24">
              <v:shape style="position:absolute;left:7700;top:331;width:2;height:24" coordorigin="7700,331" coordsize="0,24" path="m7700,331l7700,355e" filled="false" stroked="true" strokeweight=".098107pt" strokecolor="#ff0000">
                <v:path arrowok="t"/>
              </v:shape>
            </v:group>
            <v:group style="position:absolute;left:7689;top:343;width:24;height:2" coordorigin="7689,343" coordsize="24,2">
              <v:shape style="position:absolute;left:7689;top:343;width:24;height:2" coordorigin="7689,343" coordsize="24,0" path="m7689,343l7712,343e" filled="false" stroked="true" strokeweight=".09927pt" strokecolor="#ff0000">
                <v:path arrowok="t"/>
              </v:shape>
            </v:group>
            <v:group style="position:absolute;left:7700;top:331;width:2;height:24" coordorigin="7700,331" coordsize="2,24">
              <v:shape style="position:absolute;left:7700;top:331;width:2;height:24" coordorigin="7700,331" coordsize="0,24" path="m7700,331l7700,355e" filled="false" stroked="true" strokeweight=".098107pt" strokecolor="#ff0000">
                <v:path arrowok="t"/>
              </v:shape>
            </v:group>
            <v:group style="position:absolute;left:7689;top:342;width:24;height:2" coordorigin="7689,342" coordsize="24,2">
              <v:shape style="position:absolute;left:7689;top:342;width:24;height:2" coordorigin="7689,342" coordsize="24,0" path="m7689,342l7712,342e" filled="false" stroked="true" strokeweight=".09927pt" strokecolor="#ff0000">
                <v:path arrowok="t"/>
              </v:shape>
            </v:group>
            <v:group style="position:absolute;left:7700;top:330;width:2;height:24" coordorigin="7700,330" coordsize="2,24">
              <v:shape style="position:absolute;left:7700;top:330;width:2;height:24" coordorigin="7700,330" coordsize="0,24" path="m7700,330l7700,354e" filled="false" stroked="true" strokeweight=".098107pt" strokecolor="#ff0000">
                <v:path arrowok="t"/>
              </v:shape>
            </v:group>
            <v:group style="position:absolute;left:7689;top:341;width:24;height:2" coordorigin="7689,341" coordsize="24,2">
              <v:shape style="position:absolute;left:7689;top:341;width:24;height:2" coordorigin="7689,341" coordsize="24,0" path="m7689,341l7712,341e" filled="false" stroked="true" strokeweight=".09927pt" strokecolor="#ff0000">
                <v:path arrowok="t"/>
              </v:shape>
            </v:group>
            <v:group style="position:absolute;left:7700;top:330;width:2;height:24" coordorigin="7700,330" coordsize="2,24">
              <v:shape style="position:absolute;left:7700;top:330;width:2;height:24" coordorigin="7700,330" coordsize="0,24" path="m7700,330l7700,353e" filled="false" stroked="true" strokeweight=".098107pt" strokecolor="#ff0000">
                <v:path arrowok="t"/>
              </v:shape>
            </v:group>
            <v:group style="position:absolute;left:7689;top:341;width:24;height:2" coordorigin="7689,341" coordsize="24,2">
              <v:shape style="position:absolute;left:7689;top:341;width:24;height:2" coordorigin="7689,341" coordsize="24,0" path="m7689,341l7712,341e" filled="false" stroked="true" strokeweight=".09927pt" strokecolor="#ff0000">
                <v:path arrowok="t"/>
              </v:shape>
            </v:group>
            <v:group style="position:absolute;left:7700;top:329;width:2;height:24" coordorigin="7700,329" coordsize="2,24">
              <v:shape style="position:absolute;left:7700;top:329;width:2;height:24" coordorigin="7700,329" coordsize="0,24" path="m7700,329l7700,353e" filled="false" stroked="true" strokeweight=".098107pt" strokecolor="#ff0000">
                <v:path arrowok="t"/>
              </v:shape>
            </v:group>
            <v:group style="position:absolute;left:7689;top:340;width:24;height:2" coordorigin="7689,340" coordsize="24,2">
              <v:shape style="position:absolute;left:7689;top:340;width:24;height:2" coordorigin="7689,340" coordsize="24,0" path="m7689,340l7712,340e" filled="false" stroked="true" strokeweight=".09927pt" strokecolor="#ff0000">
                <v:path arrowok="t"/>
              </v:shape>
            </v:group>
            <v:group style="position:absolute;left:7700;top:329;width:2;height:24" coordorigin="7700,329" coordsize="2,24">
              <v:shape style="position:absolute;left:7700;top:329;width:2;height:24" coordorigin="7700,329" coordsize="0,24" path="m7700,329l7700,352e" filled="false" stroked="true" strokeweight=".098107pt" strokecolor="#ff0000">
                <v:path arrowok="t"/>
              </v:shape>
            </v:group>
            <v:group style="position:absolute;left:7689;top:340;width:24;height:2" coordorigin="7689,340" coordsize="24,2">
              <v:shape style="position:absolute;left:7689;top:340;width:24;height:2" coordorigin="7689,340" coordsize="24,0" path="m7689,340l7712,340e" filled="false" stroked="true" strokeweight=".09927pt" strokecolor="#ff0000">
                <v:path arrowok="t"/>
              </v:shape>
            </v:group>
            <v:group style="position:absolute;left:7700;top:328;width:2;height:24" coordorigin="7700,328" coordsize="2,24">
              <v:shape style="position:absolute;left:7700;top:328;width:2;height:24" coordorigin="7700,328" coordsize="0,24" path="m7700,328l7700,352e" filled="false" stroked="true" strokeweight=".098107pt" strokecolor="#ff0000">
                <v:path arrowok="t"/>
              </v:shape>
            </v:group>
            <v:group style="position:absolute;left:7689;top:339;width:24;height:2" coordorigin="7689,339" coordsize="24,2">
              <v:shape style="position:absolute;left:7689;top:339;width:24;height:2" coordorigin="7689,339" coordsize="24,0" path="m7689,339l7712,339e" filled="false" stroked="true" strokeweight=".09927pt" strokecolor="#ff0000">
                <v:path arrowok="t"/>
              </v:shape>
            </v:group>
            <v:group style="position:absolute;left:7700;top:328;width:2;height:24" coordorigin="7700,328" coordsize="2,24">
              <v:shape style="position:absolute;left:7700;top:328;width:2;height:24" coordorigin="7700,328" coordsize="0,24" path="m7700,328l7700,351e" filled="false" stroked="true" strokeweight=".098107pt" strokecolor="#ff0000">
                <v:path arrowok="t"/>
              </v:shape>
            </v:group>
            <v:group style="position:absolute;left:7689;top:339;width:24;height:2" coordorigin="7689,339" coordsize="24,2">
              <v:shape style="position:absolute;left:7689;top:339;width:24;height:2" coordorigin="7689,339" coordsize="24,0" path="m7689,339l7712,339e" filled="false" stroked="true" strokeweight=".09927pt" strokecolor="#ff0000">
                <v:path arrowok="t"/>
              </v:shape>
            </v:group>
            <v:group style="position:absolute;left:7700;top:327;width:2;height:24" coordorigin="7700,327" coordsize="2,24">
              <v:shape style="position:absolute;left:7700;top:327;width:2;height:24" coordorigin="7700,327" coordsize="0,24" path="m7700,327l7700,351e" filled="false" stroked="true" strokeweight=".098107pt" strokecolor="#ff0000">
                <v:path arrowok="t"/>
              </v:shape>
            </v:group>
            <v:group style="position:absolute;left:7689;top:339;width:24;height:2" coordorigin="7689,339" coordsize="24,2">
              <v:shape style="position:absolute;left:7689;top:339;width:24;height:2" coordorigin="7689,339" coordsize="24,0" path="m7689,339l7712,339e" filled="false" stroked="true" strokeweight=".09927pt" strokecolor="#ff0000">
                <v:path arrowok="t"/>
              </v:shape>
            </v:group>
            <v:group style="position:absolute;left:7700;top:327;width:2;height:24" coordorigin="7700,327" coordsize="2,24">
              <v:shape style="position:absolute;left:7700;top:327;width:2;height:24" coordorigin="7700,327" coordsize="0,24" path="m7700,327l7700,351e" filled="false" stroked="true" strokeweight=".098107pt" strokecolor="#ff0000">
                <v:path arrowok="t"/>
              </v:shape>
            </v:group>
            <v:group style="position:absolute;left:7689;top:338;width:24;height:2" coordorigin="7689,338" coordsize="24,2">
              <v:shape style="position:absolute;left:7689;top:338;width:24;height:2" coordorigin="7689,338" coordsize="24,0" path="m7689,338l7712,338e" filled="false" stroked="true" strokeweight=".09927pt" strokecolor="#ff0000">
                <v:path arrowok="t"/>
              </v:shape>
            </v:group>
            <v:group style="position:absolute;left:7700;top:327;width:2;height:24" coordorigin="7700,327" coordsize="2,24">
              <v:shape style="position:absolute;left:7700;top:327;width:2;height:24" coordorigin="7700,327" coordsize="0,24" path="m7700,327l7700,350e" filled="false" stroked="true" strokeweight=".098107pt" strokecolor="#ff0000">
                <v:path arrowok="t"/>
              </v:shape>
            </v:group>
            <v:group style="position:absolute;left:7689;top:338;width:24;height:2" coordorigin="7689,338" coordsize="24,2">
              <v:shape style="position:absolute;left:7689;top:338;width:24;height:2" coordorigin="7689,338" coordsize="24,0" path="m7689,338l7712,338e" filled="false" stroked="true" strokeweight=".09927pt" strokecolor="#ff0000">
                <v:path arrowok="t"/>
              </v:shape>
            </v:group>
            <v:group style="position:absolute;left:7700;top:326;width:2;height:24" coordorigin="7700,326" coordsize="2,24">
              <v:shape style="position:absolute;left:7700;top:326;width:2;height:24" coordorigin="7700,326" coordsize="0,24" path="m7700,326l7700,350e" filled="false" stroked="true" strokeweight=".098107pt" strokecolor="#ff0000">
                <v:path arrowok="t"/>
              </v:shape>
            </v:group>
            <v:group style="position:absolute;left:7689;top:338;width:24;height:2" coordorigin="7689,338" coordsize="24,2">
              <v:shape style="position:absolute;left:7689;top:338;width:24;height:2" coordorigin="7689,338" coordsize="24,0" path="m7689,338l7712,338e" filled="false" stroked="true" strokeweight=".09927pt" strokecolor="#ff0000">
                <v:path arrowok="t"/>
              </v:shape>
            </v:group>
            <v:group style="position:absolute;left:7700;top:326;width:2;height:24" coordorigin="7700,326" coordsize="2,24">
              <v:shape style="position:absolute;left:7700;top:326;width:2;height:24" coordorigin="7700,326" coordsize="0,24" path="m7700,326l7700,350e" filled="false" stroked="true" strokeweight=".098107pt" strokecolor="#ff0000">
                <v:path arrowok="t"/>
              </v:shape>
            </v:group>
            <v:group style="position:absolute;left:7689;top:337;width:24;height:2" coordorigin="7689,337" coordsize="24,2">
              <v:shape style="position:absolute;left:7689;top:337;width:24;height:2" coordorigin="7689,337" coordsize="24,0" path="m7689,337l7712,337e" filled="false" stroked="true" strokeweight=".09927pt" strokecolor="#ff0000">
                <v:path arrowok="t"/>
              </v:shape>
            </v:group>
            <v:group style="position:absolute;left:7700;top:326;width:2;height:24" coordorigin="7700,326" coordsize="2,24">
              <v:shape style="position:absolute;left:7700;top:326;width:2;height:24" coordorigin="7700,326" coordsize="0,24" path="m7700,326l7700,349e" filled="false" stroked="true" strokeweight=".098107pt" strokecolor="#ff0000">
                <v:path arrowok="t"/>
              </v:shape>
            </v:group>
            <v:group style="position:absolute;left:7689;top:337;width:24;height:2" coordorigin="7689,337" coordsize="24,2">
              <v:shape style="position:absolute;left:7689;top:337;width:24;height:2" coordorigin="7689,337" coordsize="24,0" path="m7689,337l7712,337e" filled="false" stroked="true" strokeweight=".09927pt" strokecolor="#ff0000">
                <v:path arrowok="t"/>
              </v:shape>
            </v:group>
            <v:group style="position:absolute;left:7700;top:325;width:2;height:24" coordorigin="7700,325" coordsize="2,24">
              <v:shape style="position:absolute;left:7700;top:325;width:2;height:24" coordorigin="7700,325" coordsize="0,24" path="m7700,325l7700,349e" filled="false" stroked="true" strokeweight=".098107pt" strokecolor="#ff0000">
                <v:path arrowok="t"/>
              </v:shape>
            </v:group>
            <v:group style="position:absolute;left:7689;top:337;width:24;height:2" coordorigin="7689,337" coordsize="24,2">
              <v:shape style="position:absolute;left:7689;top:337;width:24;height:2" coordorigin="7689,337" coordsize="24,0" path="m7689,337l7712,337e" filled="false" stroked="true" strokeweight=".09927pt" strokecolor="#ff0000">
                <v:path arrowok="t"/>
              </v:shape>
            </v:group>
            <v:group style="position:absolute;left:7700;top:325;width:2;height:24" coordorigin="7700,325" coordsize="2,24">
              <v:shape style="position:absolute;left:7700;top:325;width:2;height:24" coordorigin="7700,325" coordsize="0,24" path="m7700,325l7700,349e" filled="false" stroked="true" strokeweight=".098107pt" strokecolor="#ff0000">
                <v:path arrowok="t"/>
              </v:shape>
            </v:group>
            <v:group style="position:absolute;left:7689;top:336;width:24;height:2" coordorigin="7689,336" coordsize="24,2">
              <v:shape style="position:absolute;left:7689;top:336;width:24;height:2" coordorigin="7689,336" coordsize="24,0" path="m7689,336l7712,336e" filled="false" stroked="true" strokeweight=".09927pt" strokecolor="#ff0000">
                <v:path arrowok="t"/>
              </v:shape>
            </v:group>
            <v:group style="position:absolute;left:7700;top:325;width:2;height:24" coordorigin="7700,325" coordsize="2,24">
              <v:shape style="position:absolute;left:7700;top:325;width:2;height:24" coordorigin="7700,325" coordsize="0,24" path="m7700,325l7700,348e" filled="false" stroked="true" strokeweight=".098107pt" strokecolor="#ff0000">
                <v:path arrowok="t"/>
              </v:shape>
            </v:group>
            <v:group style="position:absolute;left:7689;top:335;width:24;height:2" coordorigin="7689,335" coordsize="24,2">
              <v:shape style="position:absolute;left:7689;top:335;width:24;height:2" coordorigin="7689,335" coordsize="24,0" path="m7689,335l7712,335e" filled="false" stroked="true" strokeweight=".09927pt" strokecolor="#ff0000">
                <v:path arrowok="t"/>
              </v:shape>
            </v:group>
            <v:group style="position:absolute;left:7700;top:323;width:2;height:24" coordorigin="7700,323" coordsize="2,24">
              <v:shape style="position:absolute;left:7700;top:323;width:2;height:24" coordorigin="7700,323" coordsize="0,24" path="m7700,323l7700,347e" filled="false" stroked="true" strokeweight=".098107pt" strokecolor="#ff0000">
                <v:path arrowok="t"/>
              </v:shape>
            </v:group>
            <v:group style="position:absolute;left:7689;top:335;width:24;height:2" coordorigin="7689,335" coordsize="24,2">
              <v:shape style="position:absolute;left:7689;top:335;width:24;height:2" coordorigin="7689,335" coordsize="24,0" path="m7689,335l7712,335e" filled="false" stroked="true" strokeweight=".09927pt" strokecolor="#ff0000">
                <v:path arrowok="t"/>
              </v:shape>
            </v:group>
            <v:group style="position:absolute;left:7700;top:323;width:2;height:24" coordorigin="7700,323" coordsize="2,24">
              <v:shape style="position:absolute;left:7700;top:323;width:2;height:24" coordorigin="7700,323" coordsize="0,24" path="m7700,323l7700,347e" filled="false" stroked="true" strokeweight=".098107pt" strokecolor="#ff0000">
                <v:path arrowok="t"/>
              </v:shape>
            </v:group>
            <v:group style="position:absolute;left:7689;top:334;width:24;height:2" coordorigin="7689,334" coordsize="24,2">
              <v:shape style="position:absolute;left:7689;top:334;width:24;height:2" coordorigin="7689,334" coordsize="24,0" path="m7689,334l7712,334e" filled="false" stroked="true" strokeweight=".09927pt" strokecolor="#ff0000">
                <v:path arrowok="t"/>
              </v:shape>
            </v:group>
            <v:group style="position:absolute;left:7700;top:323;width:2;height:24" coordorigin="7700,323" coordsize="2,24">
              <v:shape style="position:absolute;left:7700;top:323;width:2;height:24" coordorigin="7700,323" coordsize="0,24" path="m7700,323l7700,346e" filled="false" stroked="true" strokeweight=".098107pt" strokecolor="#ff0000">
                <v:path arrowok="t"/>
              </v:shape>
            </v:group>
            <v:group style="position:absolute;left:7689;top:334;width:24;height:2" coordorigin="7689,334" coordsize="24,2">
              <v:shape style="position:absolute;left:7689;top:334;width:24;height:2" coordorigin="7689,334" coordsize="24,0" path="m7689,334l7712,334e" filled="false" stroked="true" strokeweight=".09927pt" strokecolor="#ff0000">
                <v:path arrowok="t"/>
              </v:shape>
            </v:group>
            <v:group style="position:absolute;left:7700;top:322;width:2;height:24" coordorigin="7700,322" coordsize="2,24">
              <v:shape style="position:absolute;left:7700;top:322;width:2;height:24" coordorigin="7700,322" coordsize="0,24" path="m7700,322l7700,346e" filled="false" stroked="true" strokeweight=".098107pt" strokecolor="#ff0000">
                <v:path arrowok="t"/>
              </v:shape>
            </v:group>
            <v:group style="position:absolute;left:7689;top:334;width:24;height:2" coordorigin="7689,334" coordsize="24,2">
              <v:shape style="position:absolute;left:7689;top:334;width:24;height:2" coordorigin="7689,334" coordsize="24,0" path="m7689,334l7712,334e" filled="false" stroked="true" strokeweight=".09927pt" strokecolor="#ff0000">
                <v:path arrowok="t"/>
              </v:shape>
            </v:group>
            <v:group style="position:absolute;left:7700;top:322;width:2;height:24" coordorigin="7700,322" coordsize="2,24">
              <v:shape style="position:absolute;left:7700;top:322;width:2;height:24" coordorigin="7700,322" coordsize="0,24" path="m7700,322l7700,346e" filled="false" stroked="true" strokeweight=".098107pt" strokecolor="#ff0000">
                <v:path arrowok="t"/>
              </v:shape>
            </v:group>
            <v:group style="position:absolute;left:7689;top:333;width:24;height:2" coordorigin="7689,333" coordsize="24,2">
              <v:shape style="position:absolute;left:7689;top:333;width:24;height:2" coordorigin="7689,333" coordsize="24,0" path="m7689,333l7712,333e" filled="false" stroked="true" strokeweight=".09927pt" strokecolor="#ff0000">
                <v:path arrowok="t"/>
              </v:shape>
            </v:group>
            <v:group style="position:absolute;left:7700;top:322;width:2;height:24" coordorigin="7700,322" coordsize="2,24">
              <v:shape style="position:absolute;left:7700;top:322;width:2;height:24" coordorigin="7700,322" coordsize="0,24" path="m7700,322l7700,345e" filled="false" stroked="true" strokeweight=".098107pt" strokecolor="#ff0000">
                <v:path arrowok="t"/>
              </v:shape>
            </v:group>
            <v:group style="position:absolute;left:7689;top:332;width:24;height:2" coordorigin="7689,332" coordsize="24,2">
              <v:shape style="position:absolute;left:7689;top:332;width:24;height:2" coordorigin="7689,332" coordsize="24,0" path="m7689,332l7712,332e" filled="false" stroked="true" strokeweight=".09927pt" strokecolor="#ff0000">
                <v:path arrowok="t"/>
              </v:shape>
            </v:group>
            <v:group style="position:absolute;left:7700;top:321;width:2;height:24" coordorigin="7700,321" coordsize="2,24">
              <v:shape style="position:absolute;left:7700;top:321;width:2;height:24" coordorigin="7700,321" coordsize="0,24" path="m7700,321l7700,344e" filled="false" stroked="true" strokeweight=".098107pt" strokecolor="#ff0000">
                <v:path arrowok="t"/>
              </v:shape>
            </v:group>
            <v:group style="position:absolute;left:7689;top:332;width:24;height:2" coordorigin="7689,332" coordsize="24,2">
              <v:shape style="position:absolute;left:7689;top:332;width:24;height:2" coordorigin="7689,332" coordsize="24,0" path="m7689,332l7712,332e" filled="false" stroked="true" strokeweight=".09927pt" strokecolor="#ff0000">
                <v:path arrowok="t"/>
              </v:shape>
            </v:group>
            <v:group style="position:absolute;left:7700;top:320;width:2;height:24" coordorigin="7700,320" coordsize="2,24">
              <v:shape style="position:absolute;left:7700;top:320;width:2;height:24" coordorigin="7700,320" coordsize="0,24" path="m7700,320l7700,344e" filled="false" stroked="true" strokeweight=".098107pt" strokecolor="#ff0000">
                <v:path arrowok="t"/>
              </v:shape>
            </v:group>
            <v:group style="position:absolute;left:7689;top:332;width:24;height:2" coordorigin="7689,332" coordsize="24,2">
              <v:shape style="position:absolute;left:7689;top:332;width:24;height:2" coordorigin="7689,332" coordsize="24,0" path="m7689,332l7712,332e" filled="false" stroked="true" strokeweight=".09927pt" strokecolor="#ff0000">
                <v:path arrowok="t"/>
              </v:shape>
            </v:group>
            <v:group style="position:absolute;left:7700;top:320;width:2;height:24" coordorigin="7700,320" coordsize="2,24">
              <v:shape style="position:absolute;left:7700;top:320;width:2;height:24" coordorigin="7700,320" coordsize="0,24" path="m7700,320l7700,343e" filled="false" stroked="true" strokeweight=".098107pt" strokecolor="#ff0000">
                <v:path arrowok="t"/>
              </v:shape>
            </v:group>
            <v:group style="position:absolute;left:7689;top:331;width:24;height:2" coordorigin="7689,331" coordsize="24,2">
              <v:shape style="position:absolute;left:7689;top:331;width:24;height:2" coordorigin="7689,331" coordsize="24,0" path="m7689,331l7712,331e" filled="false" stroked="true" strokeweight=".09927pt" strokecolor="#ff0000">
                <v:path arrowok="t"/>
              </v:shape>
            </v:group>
            <v:group style="position:absolute;left:7700;top:319;width:2;height:24" coordorigin="7700,319" coordsize="2,24">
              <v:shape style="position:absolute;left:7700;top:319;width:2;height:24" coordorigin="7700,319" coordsize="0,24" path="m7700,319l7700,343e" filled="false" stroked="true" strokeweight=".098107pt" strokecolor="#ff0000">
                <v:path arrowok="t"/>
              </v:shape>
            </v:group>
            <v:group style="position:absolute;left:7689;top:331;width:24;height:2" coordorigin="7689,331" coordsize="24,2">
              <v:shape style="position:absolute;left:7689;top:331;width:24;height:2" coordorigin="7689,331" coordsize="24,0" path="m7689,331l7712,331e" filled="false" stroked="true" strokeweight=".09927pt" strokecolor="#ff0000">
                <v:path arrowok="t"/>
              </v:shape>
            </v:group>
            <v:group style="position:absolute;left:7700;top:319;width:2;height:24" coordorigin="7700,319" coordsize="2,24">
              <v:shape style="position:absolute;left:7700;top:319;width:2;height:24" coordorigin="7700,319" coordsize="0,24" path="m7700,319l7700,342e" filled="false" stroked="true" strokeweight=".098107pt" strokecolor="#ff0000">
                <v:path arrowok="t"/>
              </v:shape>
            </v:group>
            <v:group style="position:absolute;left:7689;top:330;width:24;height:2" coordorigin="7689,330" coordsize="24,2">
              <v:shape style="position:absolute;left:7689;top:330;width:24;height:2" coordorigin="7689,330" coordsize="24,0" path="m7689,330l7712,330e" filled="false" stroked="true" strokeweight=".09927pt" strokecolor="#ff0000">
                <v:path arrowok="t"/>
              </v:shape>
            </v:group>
            <v:group style="position:absolute;left:7700;top:318;width:2;height:24" coordorigin="7700,318" coordsize="2,24">
              <v:shape style="position:absolute;left:7700;top:318;width:2;height:24" coordorigin="7700,318" coordsize="0,24" path="m7700,318l7700,342e" filled="false" stroked="true" strokeweight=".098107pt" strokecolor="#ff0000">
                <v:path arrowok="t"/>
              </v:shape>
            </v:group>
            <v:group style="position:absolute;left:7689;top:329;width:24;height:2" coordorigin="7689,329" coordsize="24,2">
              <v:shape style="position:absolute;left:7689;top:329;width:24;height:2" coordorigin="7689,329" coordsize="24,0" path="m7689,329l7712,329e" filled="false" stroked="true" strokeweight=".09927pt" strokecolor="#ff0000">
                <v:path arrowok="t"/>
              </v:shape>
            </v:group>
            <v:group style="position:absolute;left:7700;top:317;width:2;height:24" coordorigin="7700,317" coordsize="2,24">
              <v:shape style="position:absolute;left:7700;top:317;width:2;height:24" coordorigin="7700,317" coordsize="0,24" path="m7700,317l7700,341e" filled="false" stroked="true" strokeweight=".098107pt" strokecolor="#ff0000">
                <v:path arrowok="t"/>
              </v:shape>
            </v:group>
            <v:group style="position:absolute;left:7689;top:329;width:24;height:2" coordorigin="7689,329" coordsize="24,2">
              <v:shape style="position:absolute;left:7689;top:329;width:24;height:2" coordorigin="7689,329" coordsize="24,0" path="m7689,329l7712,329e" filled="false" stroked="true" strokeweight=".09927pt" strokecolor="#ff0000">
                <v:path arrowok="t"/>
              </v:shape>
            </v:group>
            <v:group style="position:absolute;left:7700;top:317;width:2;height:24" coordorigin="7700,317" coordsize="2,24">
              <v:shape style="position:absolute;left:7700;top:317;width:2;height:24" coordorigin="7700,317" coordsize="0,24" path="m7700,317l7700,340e" filled="false" stroked="true" strokeweight=".098107pt" strokecolor="#ff0000">
                <v:path arrowok="t"/>
              </v:shape>
            </v:group>
            <v:group style="position:absolute;left:7689;top:328;width:24;height:2" coordorigin="7689,328" coordsize="24,2">
              <v:shape style="position:absolute;left:7689;top:328;width:24;height:2" coordorigin="7689,328" coordsize="24,0" path="m7689,328l7712,328e" filled="false" stroked="true" strokeweight=".09927pt" strokecolor="#ff0000">
                <v:path arrowok="t"/>
              </v:shape>
            </v:group>
            <v:group style="position:absolute;left:7700;top:316;width:2;height:24" coordorigin="7700,316" coordsize="2,24">
              <v:shape style="position:absolute;left:7700;top:316;width:2;height:24" coordorigin="7700,316" coordsize="0,24" path="m7700,316l7700,340e" filled="false" stroked="true" strokeweight=".098107pt" strokecolor="#ff0000">
                <v:path arrowok="t"/>
              </v:shape>
            </v:group>
            <v:group style="position:absolute;left:7689;top:328;width:24;height:2" coordorigin="7689,328" coordsize="24,2">
              <v:shape style="position:absolute;left:7689;top:328;width:24;height:2" coordorigin="7689,328" coordsize="24,0" path="m7689,328l7712,328e" filled="false" stroked="true" strokeweight=".09927pt" strokecolor="#ff0000">
                <v:path arrowok="t"/>
              </v:shape>
            </v:group>
            <v:group style="position:absolute;left:7700;top:316;width:2;height:24" coordorigin="7700,316" coordsize="2,24">
              <v:shape style="position:absolute;left:7700;top:316;width:2;height:24" coordorigin="7700,316" coordsize="0,24" path="m7700,316l7700,339e" filled="false" stroked="true" strokeweight=".098107pt" strokecolor="#ff0000">
                <v:path arrowok="t"/>
              </v:shape>
            </v:group>
            <v:group style="position:absolute;left:7689;top:326;width:24;height:2" coordorigin="7689,326" coordsize="24,2">
              <v:shape style="position:absolute;left:7689;top:326;width:24;height:2" coordorigin="7689,326" coordsize="24,0" path="m7689,326l7712,326e" filled="false" stroked="true" strokeweight=".09927pt" strokecolor="#ff0000">
                <v:path arrowok="t"/>
              </v:shape>
            </v:group>
            <v:group style="position:absolute;left:7700;top:314;width:2;height:24" coordorigin="7700,314" coordsize="2,24">
              <v:shape style="position:absolute;left:7700;top:314;width:2;height:24" coordorigin="7700,314" coordsize="0,24" path="m7700,314l7700,338e" filled="false" stroked="true" strokeweight=".098107pt" strokecolor="#ff0000">
                <v:path arrowok="t"/>
              </v:shape>
            </v:group>
            <v:group style="position:absolute;left:7689;top:326;width:24;height:2" coordorigin="7689,326" coordsize="24,2">
              <v:shape style="position:absolute;left:7689;top:326;width:24;height:2" coordorigin="7689,326" coordsize="24,0" path="m7689,326l7712,326e" filled="false" stroked="true" strokeweight=".09927pt" strokecolor="#ff0000">
                <v:path arrowok="t"/>
              </v:shape>
            </v:group>
            <v:group style="position:absolute;left:7700;top:314;width:2;height:24" coordorigin="7700,314" coordsize="2,24">
              <v:shape style="position:absolute;left:7700;top:314;width:2;height:24" coordorigin="7700,314" coordsize="0,24" path="m7700,314l7700,338e" filled="false" stroked="true" strokeweight=".098107pt" strokecolor="#ff0000">
                <v:path arrowok="t"/>
              </v:shape>
            </v:group>
            <v:group style="position:absolute;left:7689;top:325;width:24;height:2" coordorigin="7689,325" coordsize="24,2">
              <v:shape style="position:absolute;left:7689;top:325;width:24;height:2" coordorigin="7689,325" coordsize="24,0" path="m7689,325l7712,325e" filled="false" stroked="true" strokeweight=".09927pt" strokecolor="#ff0000">
                <v:path arrowok="t"/>
              </v:shape>
            </v:group>
            <v:group style="position:absolute;left:7700;top:313;width:2;height:24" coordorigin="7700,313" coordsize="2,24">
              <v:shape style="position:absolute;left:7700;top:313;width:2;height:24" coordorigin="7700,313" coordsize="0,24" path="m7700,313l7700,337e" filled="false" stroked="true" strokeweight=".098107pt" strokecolor="#ff0000">
                <v:path arrowok="t"/>
              </v:shape>
            </v:group>
            <v:group style="position:absolute;left:7689;top:325;width:24;height:2" coordorigin="7689,325" coordsize="24,2">
              <v:shape style="position:absolute;left:7689;top:325;width:24;height:2" coordorigin="7689,325" coordsize="24,0" path="m7689,325l7712,325e" filled="false" stroked="true" strokeweight=".09927pt" strokecolor="#ff0000">
                <v:path arrowok="t"/>
              </v:shape>
            </v:group>
            <v:group style="position:absolute;left:7700;top:313;width:2;height:24" coordorigin="7700,313" coordsize="2,24">
              <v:shape style="position:absolute;left:7700;top:313;width:2;height:24" coordorigin="7700,313" coordsize="0,24" path="m7700,313l7700,337e" filled="false" stroked="true" strokeweight=".098107pt" strokecolor="#ff0000">
                <v:path arrowok="t"/>
              </v:shape>
            </v:group>
            <v:group style="position:absolute;left:7689;top:325;width:24;height:2" coordorigin="7689,325" coordsize="24,2">
              <v:shape style="position:absolute;left:7689;top:325;width:24;height:2" coordorigin="7689,325" coordsize="24,0" path="m7689,325l7712,325e" filled="false" stroked="true" strokeweight=".09927pt" strokecolor="#ff0000">
                <v:path arrowok="t"/>
              </v:shape>
            </v:group>
            <v:group style="position:absolute;left:7700;top:313;width:2;height:24" coordorigin="7700,313" coordsize="2,24">
              <v:shape style="position:absolute;left:7700;top:313;width:2;height:24" coordorigin="7700,313" coordsize="0,24" path="m7700,313l7700,336e" filled="false" stroked="true" strokeweight=".098107pt" strokecolor="#ff0000">
                <v:path arrowok="t"/>
              </v:shape>
            </v:group>
            <v:group style="position:absolute;left:7689;top:324;width:24;height:2" coordorigin="7689,324" coordsize="24,2">
              <v:shape style="position:absolute;left:7689;top:324;width:24;height:2" coordorigin="7689,324" coordsize="24,0" path="m7689,324l7712,324e" filled="false" stroked="true" strokeweight=".09927pt" strokecolor="#ff0000">
                <v:path arrowok="t"/>
              </v:shape>
            </v:group>
            <v:group style="position:absolute;left:7700;top:312;width:2;height:24" coordorigin="7700,312" coordsize="2,24">
              <v:shape style="position:absolute;left:7700;top:312;width:2;height:24" coordorigin="7700,312" coordsize="0,24" path="m7700,312l7700,336e" filled="false" stroked="true" strokeweight=".098107pt" strokecolor="#ff0000">
                <v:path arrowok="t"/>
              </v:shape>
            </v:group>
            <v:group style="position:absolute;left:7689;top:324;width:24;height:2" coordorigin="7689,324" coordsize="24,2">
              <v:shape style="position:absolute;left:7689;top:324;width:24;height:2" coordorigin="7689,324" coordsize="24,0" path="m7689,324l7712,324e" filled="false" stroked="true" strokeweight=".09927pt" strokecolor="#ff0000">
                <v:path arrowok="t"/>
              </v:shape>
            </v:group>
            <v:group style="position:absolute;left:7700;top:312;width:2;height:24" coordorigin="7700,312" coordsize="2,24">
              <v:shape style="position:absolute;left:7700;top:312;width:2;height:24" coordorigin="7700,312" coordsize="0,24" path="m7700,312l7700,335e" filled="false" stroked="true" strokeweight=".098107pt" strokecolor="#ff0000">
                <v:path arrowok="t"/>
              </v:shape>
            </v:group>
            <v:group style="position:absolute;left:7689;top:323;width:24;height:2" coordorigin="7689,323" coordsize="24,2">
              <v:shape style="position:absolute;left:7689;top:323;width:24;height:2" coordorigin="7689,323" coordsize="24,0" path="m7689,323l7712,323e" filled="false" stroked="true" strokeweight=".09927pt" strokecolor="#ff0000">
                <v:path arrowok="t"/>
              </v:shape>
            </v:group>
            <v:group style="position:absolute;left:7700;top:311;width:2;height:24" coordorigin="7700,311" coordsize="2,24">
              <v:shape style="position:absolute;left:7700;top:311;width:2;height:24" coordorigin="7700,311" coordsize="0,24" path="m7700,311l7700,335e" filled="false" stroked="true" strokeweight=".098107pt" strokecolor="#ff0000">
                <v:path arrowok="t"/>
              </v:shape>
            </v:group>
            <v:group style="position:absolute;left:7689;top:323;width:24;height:2" coordorigin="7689,323" coordsize="24,2">
              <v:shape style="position:absolute;left:7689;top:323;width:24;height:2" coordorigin="7689,323" coordsize="24,0" path="m7689,323l7712,323e" filled="false" stroked="true" strokeweight=".09927pt" strokecolor="#ff0000">
                <v:path arrowok="t"/>
              </v:shape>
            </v:group>
            <v:group style="position:absolute;left:7700;top:311;width:2;height:24" coordorigin="7700,311" coordsize="2,24">
              <v:shape style="position:absolute;left:7700;top:311;width:2;height:24" coordorigin="7700,311" coordsize="0,24" path="m7700,311l7700,334e" filled="false" stroked="true" strokeweight=".098107pt" strokecolor="#ff0000">
                <v:path arrowok="t"/>
              </v:shape>
            </v:group>
            <v:group style="position:absolute;left:7689;top:322;width:24;height:2" coordorigin="7689,322" coordsize="24,2">
              <v:shape style="position:absolute;left:7689;top:322;width:24;height:2" coordorigin="7689,322" coordsize="24,0" path="m7689,322l7712,322e" filled="false" stroked="true" strokeweight=".09927pt" strokecolor="#ff0000">
                <v:path arrowok="t"/>
              </v:shape>
            </v:group>
            <v:group style="position:absolute;left:7700;top:310;width:2;height:24" coordorigin="7700,310" coordsize="2,24">
              <v:shape style="position:absolute;left:7700;top:310;width:2;height:24" coordorigin="7700,310" coordsize="0,24" path="m7700,310l7700,334e" filled="false" stroked="true" strokeweight=".098107pt" strokecolor="#ff0000">
                <v:path arrowok="t"/>
              </v:shape>
            </v:group>
            <v:group style="position:absolute;left:7689;top:321;width:24;height:2" coordorigin="7689,321" coordsize="24,2">
              <v:shape style="position:absolute;left:7689;top:321;width:24;height:2" coordorigin="7689,321" coordsize="24,0" path="m7689,321l7712,321e" filled="false" stroked="true" strokeweight=".09927pt" strokecolor="#ff0000">
                <v:path arrowok="t"/>
              </v:shape>
            </v:group>
            <v:group style="position:absolute;left:7700;top:309;width:2;height:24" coordorigin="7700,309" coordsize="2,24">
              <v:shape style="position:absolute;left:7700;top:309;width:2;height:24" coordorigin="7700,309" coordsize="0,24" path="m7700,309l7700,333e" filled="false" stroked="true" strokeweight=".098107pt" strokecolor="#ff0000">
                <v:path arrowok="t"/>
              </v:shape>
            </v:group>
            <v:group style="position:absolute;left:7689;top:321;width:24;height:2" coordorigin="7689,321" coordsize="24,2">
              <v:shape style="position:absolute;left:7689;top:321;width:24;height:2" coordorigin="7689,321" coordsize="24,0" path="m7689,321l7712,321e" filled="false" stroked="true" strokeweight=".09927pt" strokecolor="#ff0000">
                <v:path arrowok="t"/>
              </v:shape>
            </v:group>
            <v:group style="position:absolute;left:7700;top:309;width:2;height:24" coordorigin="7700,309" coordsize="2,24">
              <v:shape style="position:absolute;left:7700;top:309;width:2;height:24" coordorigin="7700,309" coordsize="0,24" path="m7700,309l7700,333e" filled="false" stroked="true" strokeweight=".098107pt" strokecolor="#ff0000">
                <v:path arrowok="t"/>
              </v:shape>
            </v:group>
            <v:group style="position:absolute;left:7689;top:320;width:24;height:2" coordorigin="7689,320" coordsize="24,2">
              <v:shape style="position:absolute;left:7689;top:320;width:24;height:2" coordorigin="7689,320" coordsize="24,0" path="m7689,320l7712,320e" filled="false" stroked="true" strokeweight=".09927pt" strokecolor="#ff0000">
                <v:path arrowok="t"/>
              </v:shape>
            </v:group>
            <v:group style="position:absolute;left:7700;top:308;width:2;height:24" coordorigin="7700,308" coordsize="2,24">
              <v:shape style="position:absolute;left:7700;top:308;width:2;height:24" coordorigin="7700,308" coordsize="0,24" path="m7700,308l7700,332e" filled="false" stroked="true" strokeweight=".098107pt" strokecolor="#ff0000">
                <v:path arrowok="t"/>
              </v:shape>
            </v:group>
            <v:group style="position:absolute;left:7689;top:319;width:24;height:2" coordorigin="7689,319" coordsize="24,2">
              <v:shape style="position:absolute;left:7689;top:319;width:24;height:2" coordorigin="7689,319" coordsize="24,0" path="m7689,319l7712,319e" filled="false" stroked="true" strokeweight=".09927pt" strokecolor="#ff0000">
                <v:path arrowok="t"/>
              </v:shape>
            </v:group>
            <v:group style="position:absolute;left:7700;top:307;width:2;height:24" coordorigin="7700,307" coordsize="2,24">
              <v:shape style="position:absolute;left:7700;top:307;width:2;height:24" coordorigin="7700,307" coordsize="0,24" path="m7700,307l7700,331e" filled="false" stroked="true" strokeweight=".098107pt" strokecolor="#ff0000">
                <v:path arrowok="t"/>
              </v:shape>
            </v:group>
            <v:group style="position:absolute;left:7689;top:319;width:24;height:2" coordorigin="7689,319" coordsize="24,2">
              <v:shape style="position:absolute;left:7689;top:319;width:24;height:2" coordorigin="7689,319" coordsize="24,0" path="m7689,319l7712,319e" filled="false" stroked="true" strokeweight=".09927pt" strokecolor="#ff0000">
                <v:path arrowok="t"/>
              </v:shape>
            </v:group>
            <v:group style="position:absolute;left:7700;top:307;width:2;height:24" coordorigin="7700,307" coordsize="2,24">
              <v:shape style="position:absolute;left:7700;top:307;width:2;height:24" coordorigin="7700,307" coordsize="0,24" path="m7700,307l7700,331e" filled="false" stroked="true" strokeweight=".098107pt" strokecolor="#ff0000">
                <v:path arrowok="t"/>
              </v:shape>
            </v:group>
            <v:group style="position:absolute;left:7689;top:318;width:24;height:2" coordorigin="7689,318" coordsize="24,2">
              <v:shape style="position:absolute;left:7689;top:318;width:24;height:2" coordorigin="7689,318" coordsize="24,0" path="m7689,318l7712,318e" filled="false" stroked="true" strokeweight=".09927pt" strokecolor="#ff0000">
                <v:path arrowok="t"/>
              </v:shape>
            </v:group>
            <v:group style="position:absolute;left:7700;top:306;width:2;height:24" coordorigin="7700,306" coordsize="2,24">
              <v:shape style="position:absolute;left:7700;top:306;width:2;height:24" coordorigin="7700,306" coordsize="0,24" path="m7700,306l7700,330e" filled="false" stroked="true" strokeweight=".098107pt" strokecolor="#ff0000">
                <v:path arrowok="t"/>
              </v:shape>
            </v:group>
            <v:group style="position:absolute;left:7689;top:318;width:24;height:2" coordorigin="7689,318" coordsize="24,2">
              <v:shape style="position:absolute;left:7689;top:318;width:24;height:2" coordorigin="7689,318" coordsize="24,0" path="m7689,318l7712,318e" filled="false" stroked="true" strokeweight=".09927pt" strokecolor="#ff0000">
                <v:path arrowok="t"/>
              </v:shape>
            </v:group>
            <v:group style="position:absolute;left:7700;top:306;width:2;height:24" coordorigin="7700,306" coordsize="2,24">
              <v:shape style="position:absolute;left:7700;top:306;width:2;height:24" coordorigin="7700,306" coordsize="0,24" path="m7700,306l7700,330e" filled="false" stroked="true" strokeweight=".098107pt" strokecolor="#ff0000">
                <v:path arrowok="t"/>
              </v:shape>
            </v:group>
            <v:group style="position:absolute;left:7689;top:318;width:24;height:2" coordorigin="7689,318" coordsize="24,2">
              <v:shape style="position:absolute;left:7689;top:318;width:24;height:2" coordorigin="7689,318" coordsize="24,0" path="m7689,318l7712,318e" filled="false" stroked="true" strokeweight=".09927pt" strokecolor="#ff0000">
                <v:path arrowok="t"/>
              </v:shape>
            </v:group>
            <v:group style="position:absolute;left:7700;top:306;width:2;height:24" coordorigin="7700,306" coordsize="2,24">
              <v:shape style="position:absolute;left:7700;top:306;width:2;height:24" coordorigin="7700,306" coordsize="0,24" path="m7700,306l7700,330e" filled="false" stroked="true" strokeweight=".098107pt" strokecolor="#ff0000">
                <v:path arrowok="t"/>
              </v:shape>
            </v:group>
            <v:group style="position:absolute;left:7689;top:317;width:24;height:2" coordorigin="7689,317" coordsize="24,2">
              <v:shape style="position:absolute;left:7689;top:317;width:24;height:2" coordorigin="7689,317" coordsize="24,0" path="m7689,317l7712,317e" filled="false" stroked="true" strokeweight=".09927pt" strokecolor="#ff0000">
                <v:path arrowok="t"/>
              </v:shape>
            </v:group>
            <v:group style="position:absolute;left:7700;top:305;width:2;height:24" coordorigin="7700,305" coordsize="2,24">
              <v:shape style="position:absolute;left:7700;top:305;width:2;height:24" coordorigin="7700,305" coordsize="0,24" path="m7700,305l7700,329e" filled="false" stroked="true" strokeweight=".098107pt" strokecolor="#ff0000">
                <v:path arrowok="t"/>
              </v:shape>
            </v:group>
            <v:group style="position:absolute;left:7689;top:317;width:24;height:2" coordorigin="7689,317" coordsize="24,2">
              <v:shape style="position:absolute;left:7689;top:317;width:24;height:2" coordorigin="7689,317" coordsize="24,0" path="m7689,317l7712,317e" filled="false" stroked="true" strokeweight=".09927pt" strokecolor="#ff0000">
                <v:path arrowok="t"/>
              </v:shape>
            </v:group>
            <v:group style="position:absolute;left:7700;top:305;width:2;height:24" coordorigin="7700,305" coordsize="2,24">
              <v:shape style="position:absolute;left:7700;top:305;width:2;height:24" coordorigin="7700,305" coordsize="0,24" path="m7700,305l7700,329e" filled="false" stroked="true" strokeweight=".098107pt" strokecolor="#ff0000">
                <v:path arrowok="t"/>
              </v:shape>
            </v:group>
            <v:group style="position:absolute;left:7689;top:316;width:24;height:2" coordorigin="7689,316" coordsize="24,2">
              <v:shape style="position:absolute;left:7689;top:316;width:24;height:2" coordorigin="7689,316" coordsize="24,0" path="m7689,316l7712,316e" filled="false" stroked="true" strokeweight=".09927pt" strokecolor="#ff0000">
                <v:path arrowok="t"/>
              </v:shape>
            </v:group>
            <v:group style="position:absolute;left:7700;top:304;width:2;height:24" coordorigin="7700,304" coordsize="2,24">
              <v:shape style="position:absolute;left:7700;top:304;width:2;height:24" coordorigin="7700,304" coordsize="0,24" path="m7700,304l7700,328e" filled="false" stroked="true" strokeweight=".098107pt" strokecolor="#ff0000">
                <v:path arrowok="t"/>
              </v:shape>
            </v:group>
            <v:group style="position:absolute;left:7689;top:316;width:24;height:2" coordorigin="7689,316" coordsize="24,2">
              <v:shape style="position:absolute;left:7689;top:316;width:24;height:2" coordorigin="7689,316" coordsize="24,0" path="m7689,316l7712,316e" filled="false" stroked="true" strokeweight=".09927pt" strokecolor="#ff0000">
                <v:path arrowok="t"/>
              </v:shape>
            </v:group>
            <v:group style="position:absolute;left:7700;top:304;width:2;height:24" coordorigin="7700,304" coordsize="2,24">
              <v:shape style="position:absolute;left:7700;top:304;width:2;height:24" coordorigin="7700,304" coordsize="0,24" path="m7700,304l7700,328e" filled="false" stroked="true" strokeweight=".098107pt" strokecolor="#ff0000">
                <v:path arrowok="t"/>
              </v:shape>
            </v:group>
            <v:group style="position:absolute;left:7689;top:315;width:24;height:2" coordorigin="7689,315" coordsize="24,2">
              <v:shape style="position:absolute;left:7689;top:315;width:24;height:2" coordorigin="7689,315" coordsize="24,0" path="m7689,315l7712,315e" filled="false" stroked="true" strokeweight=".09927pt" strokecolor="#ff0000">
                <v:path arrowok="t"/>
              </v:shape>
            </v:group>
            <v:group style="position:absolute;left:7700;top:303;width:2;height:24" coordorigin="7700,303" coordsize="2,24">
              <v:shape style="position:absolute;left:7700;top:303;width:2;height:24" coordorigin="7700,303" coordsize="0,24" path="m7700,303l7700,327e" filled="false" stroked="true" strokeweight=".098107pt" strokecolor="#ff0000">
                <v:path arrowok="t"/>
              </v:shape>
            </v:group>
            <v:group style="position:absolute;left:7689;top:314;width:24;height:2" coordorigin="7689,314" coordsize="24,2">
              <v:shape style="position:absolute;left:7689;top:314;width:24;height:2" coordorigin="7689,314" coordsize="24,0" path="m7689,314l7712,314e" filled="false" stroked="true" strokeweight=".09927pt" strokecolor="#ff0000">
                <v:path arrowok="t"/>
              </v:shape>
            </v:group>
            <v:group style="position:absolute;left:7700;top:302;width:2;height:24" coordorigin="7700,302" coordsize="2,24">
              <v:shape style="position:absolute;left:7700;top:302;width:2;height:24" coordorigin="7700,302" coordsize="0,24" path="m7700,302l7700,326e" filled="false" stroked="true" strokeweight=".098107pt" strokecolor="#ff0000">
                <v:path arrowok="t"/>
              </v:shape>
            </v:group>
            <v:group style="position:absolute;left:7689;top:314;width:24;height:2" coordorigin="7689,314" coordsize="24,2">
              <v:shape style="position:absolute;left:7689;top:314;width:24;height:2" coordorigin="7689,314" coordsize="24,0" path="m7689,314l7712,314e" filled="false" stroked="true" strokeweight=".09927pt" strokecolor="#ff0000">
                <v:path arrowok="t"/>
              </v:shape>
            </v:group>
            <v:group style="position:absolute;left:7700;top:302;width:2;height:24" coordorigin="7700,302" coordsize="2,24">
              <v:shape style="position:absolute;left:7700;top:302;width:2;height:24" coordorigin="7700,302" coordsize="0,24" path="m7700,302l7700,326e" filled="false" stroked="true" strokeweight=".098107pt" strokecolor="#ff0000">
                <v:path arrowok="t"/>
              </v:shape>
            </v:group>
            <v:group style="position:absolute;left:7689;top:314;width:24;height:2" coordorigin="7689,314" coordsize="24,2">
              <v:shape style="position:absolute;left:7689;top:314;width:24;height:2" coordorigin="7689,314" coordsize="24,0" path="m7689,314l7712,314e" filled="false" stroked="true" strokeweight=".09927pt" strokecolor="#ff0000">
                <v:path arrowok="t"/>
              </v:shape>
            </v:group>
            <v:group style="position:absolute;left:7700;top:302;width:2;height:24" coordorigin="7700,302" coordsize="2,24">
              <v:shape style="position:absolute;left:7700;top:302;width:2;height:24" coordorigin="7700,302" coordsize="0,24" path="m7700,302l7700,326e" filled="false" stroked="true" strokeweight=".098107pt" strokecolor="#ff0000">
                <v:path arrowok="t"/>
              </v:shape>
            </v:group>
            <v:group style="position:absolute;left:7689;top:313;width:24;height:2" coordorigin="7689,313" coordsize="24,2">
              <v:shape style="position:absolute;left:7689;top:313;width:24;height:2" coordorigin="7689,313" coordsize="24,0" path="m7689,313l7712,313e" filled="false" stroked="true" strokeweight=".09927pt" strokecolor="#ff0000">
                <v:path arrowok="t"/>
              </v:shape>
            </v:group>
            <v:group style="position:absolute;left:7700;top:301;width:2;height:24" coordorigin="7700,301" coordsize="2,24">
              <v:shape style="position:absolute;left:7700;top:301;width:2;height:24" coordorigin="7700,301" coordsize="0,24" path="m7700,301l7700,325e" filled="false" stroked="true" strokeweight=".098107pt" strokecolor="#ff0000">
                <v:path arrowok="t"/>
              </v:shape>
            </v:group>
            <v:group style="position:absolute;left:7689;top:313;width:24;height:2" coordorigin="7689,313" coordsize="24,2">
              <v:shape style="position:absolute;left:7689;top:313;width:24;height:2" coordorigin="7689,313" coordsize="24,0" path="m7689,313l7712,313e" filled="false" stroked="true" strokeweight=".09927pt" strokecolor="#ff0000">
                <v:path arrowok="t"/>
              </v:shape>
            </v:group>
            <v:group style="position:absolute;left:7700;top:301;width:2;height:24" coordorigin="7700,301" coordsize="2,24">
              <v:shape style="position:absolute;left:7700;top:301;width:2;height:24" coordorigin="7700,301" coordsize="0,24" path="m7700,301l7700,325e" filled="false" stroked="true" strokeweight=".098107pt" strokecolor="#ff0000">
                <v:path arrowok="t"/>
              </v:shape>
            </v:group>
            <v:group style="position:absolute;left:7689;top:313;width:24;height:2" coordorigin="7689,313" coordsize="24,2">
              <v:shape style="position:absolute;left:7689;top:313;width:24;height:2" coordorigin="7689,313" coordsize="24,0" path="m7689,313l7712,313e" filled="false" stroked="true" strokeweight=".09927pt" strokecolor="#ff0000">
                <v:path arrowok="t"/>
              </v:shape>
            </v:group>
            <v:group style="position:absolute;left:7700;top:301;width:2;height:24" coordorigin="7700,301" coordsize="2,24">
              <v:shape style="position:absolute;left:7700;top:301;width:2;height:24" coordorigin="7700,301" coordsize="0,24" path="m7700,301l7700,325e" filled="false" stroked="true" strokeweight=".098107pt" strokecolor="#ff0000">
                <v:path arrowok="t"/>
              </v:shape>
            </v:group>
            <v:group style="position:absolute;left:7689;top:311;width:24;height:2" coordorigin="7689,311" coordsize="24,2">
              <v:shape style="position:absolute;left:7689;top:311;width:24;height:2" coordorigin="7689,311" coordsize="24,0" path="m7689,311l7712,311e" filled="false" stroked="true" strokeweight=".09927pt" strokecolor="#ff0000">
                <v:path arrowok="t"/>
              </v:shape>
            </v:group>
            <v:group style="position:absolute;left:7700;top:299;width:2;height:24" coordorigin="7700,299" coordsize="2,24">
              <v:shape style="position:absolute;left:7700;top:299;width:2;height:24" coordorigin="7700,299" coordsize="0,24" path="m7700,299l7700,323e" filled="false" stroked="true" strokeweight=".098107pt" strokecolor="#ff0000">
                <v:path arrowok="t"/>
              </v:shape>
            </v:group>
            <v:group style="position:absolute;left:7689;top:310;width:24;height:2" coordorigin="7689,310" coordsize="24,2">
              <v:shape style="position:absolute;left:7689;top:310;width:24;height:2" coordorigin="7689,310" coordsize="24,0" path="m7689,310l7712,310e" filled="false" stroked="true" strokeweight=".09927pt" strokecolor="#ff0000">
                <v:path arrowok="t"/>
              </v:shape>
            </v:group>
            <v:group style="position:absolute;left:7700;top:299;width:2;height:24" coordorigin="7700,299" coordsize="2,24">
              <v:shape style="position:absolute;left:7700;top:299;width:2;height:24" coordorigin="7700,299" coordsize="0,24" path="m7700,299l7700,322e" filled="false" stroked="true" strokeweight=".098107pt" strokecolor="#ff0000">
                <v:path arrowok="t"/>
              </v:shape>
            </v:group>
            <v:group style="position:absolute;left:7689;top:309;width:24;height:2" coordorigin="7689,309" coordsize="24,2">
              <v:shape style="position:absolute;left:7689;top:309;width:24;height:2" coordorigin="7689,309" coordsize="24,0" path="m7689,309l7712,309e" filled="false" stroked="true" strokeweight=".09927pt" strokecolor="#ff0000">
                <v:path arrowok="t"/>
              </v:shape>
            </v:group>
            <v:group style="position:absolute;left:7700;top:298;width:2;height:24" coordorigin="7700,298" coordsize="2,24">
              <v:shape style="position:absolute;left:7700;top:298;width:2;height:24" coordorigin="7700,298" coordsize="0,24" path="m7700,298l7700,321e" filled="false" stroked="true" strokeweight=".098107pt" strokecolor="#ff0000">
                <v:path arrowok="t"/>
              </v:shape>
            </v:group>
            <v:group style="position:absolute;left:7689;top:309;width:24;height:2" coordorigin="7689,309" coordsize="24,2">
              <v:shape style="position:absolute;left:7689;top:309;width:24;height:2" coordorigin="7689,309" coordsize="24,0" path="m7689,309l7712,309e" filled="false" stroked="true" strokeweight=".09927pt" strokecolor="#ff0000">
                <v:path arrowok="t"/>
              </v:shape>
            </v:group>
            <v:group style="position:absolute;left:7700;top:297;width:2;height:24" coordorigin="7700,297" coordsize="2,24">
              <v:shape style="position:absolute;left:7700;top:297;width:2;height:24" coordorigin="7700,297" coordsize="0,24" path="m7700,297l7700,321e" filled="false" stroked="true" strokeweight=".098107pt" strokecolor="#ff0000">
                <v:path arrowok="t"/>
              </v:shape>
            </v:group>
            <v:group style="position:absolute;left:7689;top:308;width:24;height:2" coordorigin="7689,308" coordsize="24,2">
              <v:shape style="position:absolute;left:7689;top:308;width:24;height:2" coordorigin="7689,308" coordsize="24,0" path="m7689,308l7712,308e" filled="false" stroked="true" strokeweight=".09927pt" strokecolor="#ff0000">
                <v:path arrowok="t"/>
              </v:shape>
            </v:group>
            <v:group style="position:absolute;left:7700;top:297;width:2;height:24" coordorigin="7700,297" coordsize="2,24">
              <v:shape style="position:absolute;left:7700;top:297;width:2;height:24" coordorigin="7700,297" coordsize="0,24" path="m7700,297l7700,320e" filled="false" stroked="true" strokeweight=".098107pt" strokecolor="#ff0000">
                <v:path arrowok="t"/>
              </v:shape>
            </v:group>
            <v:group style="position:absolute;left:7689;top:308;width:24;height:2" coordorigin="7689,308" coordsize="24,2">
              <v:shape style="position:absolute;left:7689;top:308;width:24;height:2" coordorigin="7689,308" coordsize="24,0" path="m7689,308l7712,308e" filled="false" stroked="true" strokeweight=".09927pt" strokecolor="#ff0000">
                <v:path arrowok="t"/>
              </v:shape>
            </v:group>
            <v:group style="position:absolute;left:7700;top:296;width:2;height:24" coordorigin="7700,296" coordsize="2,24">
              <v:shape style="position:absolute;left:7700;top:296;width:2;height:24" coordorigin="7700,296" coordsize="0,24" path="m7700,296l7700,320e" filled="false" stroked="true" strokeweight=".098107pt" strokecolor="#ff0000">
                <v:path arrowok="t"/>
              </v:shape>
            </v:group>
            <v:group style="position:absolute;left:7689;top:308;width:24;height:2" coordorigin="7689,308" coordsize="24,2">
              <v:shape style="position:absolute;left:7689;top:308;width:24;height:2" coordorigin="7689,308" coordsize="24,0" path="m7689,308l7712,308e" filled="false" stroked="true" strokeweight=".09927pt" strokecolor="#ff0000">
                <v:path arrowok="t"/>
              </v:shape>
            </v:group>
            <v:group style="position:absolute;left:7700;top:296;width:2;height:24" coordorigin="7700,296" coordsize="2,24">
              <v:shape style="position:absolute;left:7700;top:296;width:2;height:24" coordorigin="7700,296" coordsize="0,24" path="m7700,296l7700,320e" filled="false" stroked="true" strokeweight=".098107pt" strokecolor="#ff0000">
                <v:path arrowok="t"/>
              </v:shape>
            </v:group>
            <v:group style="position:absolute;left:7689;top:307;width:24;height:2" coordorigin="7689,307" coordsize="24,2">
              <v:shape style="position:absolute;left:7689;top:307;width:24;height:2" coordorigin="7689,307" coordsize="24,0" path="m7689,307l7712,307e" filled="false" stroked="true" strokeweight=".09927pt" strokecolor="#ff0000">
                <v:path arrowok="t"/>
              </v:shape>
            </v:group>
            <v:group style="position:absolute;left:7700;top:296;width:2;height:24" coordorigin="7700,296" coordsize="2,24">
              <v:shape style="position:absolute;left:7700;top:296;width:2;height:24" coordorigin="7700,296" coordsize="0,24" path="m7700,296l7700,319e" filled="false" stroked="true" strokeweight=".098107pt" strokecolor="#ff0000">
                <v:path arrowok="t"/>
              </v:shape>
            </v:group>
            <v:group style="position:absolute;left:7689;top:307;width:24;height:2" coordorigin="7689,307" coordsize="24,2">
              <v:shape style="position:absolute;left:7689;top:307;width:24;height:2" coordorigin="7689,307" coordsize="24,0" path="m7689,307l7712,307e" filled="false" stroked="true" strokeweight=".09927pt" strokecolor="#ff0000">
                <v:path arrowok="t"/>
              </v:shape>
            </v:group>
            <v:group style="position:absolute;left:7700;top:295;width:2;height:24" coordorigin="7700,295" coordsize="2,24">
              <v:shape style="position:absolute;left:7700;top:295;width:2;height:24" coordorigin="7700,295" coordsize="0,24" path="m7700,295l7700,319e" filled="false" stroked="true" strokeweight=".098107pt" strokecolor="#ff0000">
                <v:path arrowok="t"/>
              </v:shape>
            </v:group>
            <v:group style="position:absolute;left:7689;top:307;width:24;height:2" coordorigin="7689,307" coordsize="24,2">
              <v:shape style="position:absolute;left:7689;top:307;width:24;height:2" coordorigin="7689,307" coordsize="24,0" path="m7689,307l7712,307e" filled="false" stroked="true" strokeweight=".09927pt" strokecolor="#ff0000">
                <v:path arrowok="t"/>
              </v:shape>
            </v:group>
            <v:group style="position:absolute;left:7700;top:295;width:2;height:24" coordorigin="7700,295" coordsize="2,24">
              <v:shape style="position:absolute;left:7700;top:295;width:2;height:24" coordorigin="7700,295" coordsize="0,24" path="m7700,295l7700,319e" filled="false" stroked="true" strokeweight=".098107pt" strokecolor="#ff0000">
                <v:path arrowok="t"/>
              </v:shape>
            </v:group>
            <v:group style="position:absolute;left:7689;top:306;width:24;height:2" coordorigin="7689,306" coordsize="24,2">
              <v:shape style="position:absolute;left:7689;top:306;width:24;height:2" coordorigin="7689,306" coordsize="24,0" path="m7689,306l7712,306e" filled="false" stroked="true" strokeweight=".09927pt" strokecolor="#ff0000">
                <v:path arrowok="t"/>
              </v:shape>
            </v:group>
            <v:group style="position:absolute;left:7700;top:295;width:2;height:24" coordorigin="7700,295" coordsize="2,24">
              <v:shape style="position:absolute;left:7700;top:295;width:2;height:24" coordorigin="7700,295" coordsize="0,24" path="m7700,295l7700,318e" filled="false" stroked="true" strokeweight=".098107pt" strokecolor="#ff0000">
                <v:path arrowok="t"/>
              </v:shape>
            </v:group>
            <v:group style="position:absolute;left:7689;top:306;width:24;height:2" coordorigin="7689,306" coordsize="24,2">
              <v:shape style="position:absolute;left:7689;top:306;width:24;height:2" coordorigin="7689,306" coordsize="24,0" path="m7689,306l7712,306e" filled="false" stroked="true" strokeweight=".09927pt" strokecolor="#ff0000">
                <v:path arrowok="t"/>
              </v:shape>
            </v:group>
            <v:group style="position:absolute;left:7700;top:294;width:2;height:24" coordorigin="7700,294" coordsize="2,24">
              <v:shape style="position:absolute;left:7700;top:294;width:2;height:24" coordorigin="7700,294" coordsize="0,24" path="m7700,294l7700,318e" filled="false" stroked="true" strokeweight=".098107pt" strokecolor="#ff0000">
                <v:path arrowok="t"/>
              </v:shape>
            </v:group>
            <v:group style="position:absolute;left:7689;top:305;width:24;height:2" coordorigin="7689,305" coordsize="24,2">
              <v:shape style="position:absolute;left:7689;top:305;width:24;height:2" coordorigin="7689,305" coordsize="24,0" path="m7689,305l7712,305e" filled="false" stroked="true" strokeweight=".09927pt" strokecolor="#ff0000">
                <v:path arrowok="t"/>
              </v:shape>
            </v:group>
            <v:group style="position:absolute;left:7700;top:293;width:2;height:24" coordorigin="7700,293" coordsize="2,24">
              <v:shape style="position:absolute;left:7700;top:293;width:2;height:24" coordorigin="7700,293" coordsize="0,24" path="m7700,293l7700,317e" filled="false" stroked="true" strokeweight=".098107pt" strokecolor="#ff0000">
                <v:path arrowok="t"/>
              </v:shape>
            </v:group>
            <v:group style="position:absolute;left:7689;top:305;width:24;height:2" coordorigin="7689,305" coordsize="24,2">
              <v:shape style="position:absolute;left:7689;top:305;width:24;height:2" coordorigin="7689,305" coordsize="24,0" path="m7689,305l7712,305e" filled="false" stroked="true" strokeweight=".09927pt" strokecolor="#ff0000">
                <v:path arrowok="t"/>
              </v:shape>
            </v:group>
            <v:group style="position:absolute;left:7700;top:293;width:2;height:24" coordorigin="7700,293" coordsize="2,24">
              <v:shape style="position:absolute;left:7700;top:293;width:2;height:24" coordorigin="7700,293" coordsize="0,24" path="m7700,293l7700,317e" filled="false" stroked="true" strokeweight=".098107pt" strokecolor="#ff0000">
                <v:path arrowok="t"/>
              </v:shape>
            </v:group>
            <v:group style="position:absolute;left:7689;top:303;width:24;height:2" coordorigin="7689,303" coordsize="24,2">
              <v:shape style="position:absolute;left:7689;top:303;width:24;height:2" coordorigin="7689,303" coordsize="24,0" path="m7689,303l7712,303e" filled="false" stroked="true" strokeweight=".09927pt" strokecolor="#ff0000">
                <v:path arrowok="t"/>
              </v:shape>
            </v:group>
            <v:group style="position:absolute;left:7700;top:291;width:2;height:24" coordorigin="7700,291" coordsize="2,24">
              <v:shape style="position:absolute;left:7700;top:291;width:2;height:24" coordorigin="7700,291" coordsize="0,24" path="m7700,291l7700,315e" filled="false" stroked="true" strokeweight=".098107pt" strokecolor="#ff0000">
                <v:path arrowok="t"/>
              </v:shape>
            </v:group>
            <v:group style="position:absolute;left:7689;top:302;width:24;height:2" coordorigin="7689,302" coordsize="24,2">
              <v:shape style="position:absolute;left:7689;top:302;width:24;height:2" coordorigin="7689,302" coordsize="24,0" path="m7689,302l7712,302e" filled="false" stroked="true" strokeweight=".09927pt" strokecolor="#ff0000">
                <v:path arrowok="t"/>
              </v:shape>
            </v:group>
            <v:group style="position:absolute;left:7700;top:291;width:2;height:24" coordorigin="7700,291" coordsize="2,24">
              <v:shape style="position:absolute;left:7700;top:291;width:2;height:24" coordorigin="7700,291" coordsize="0,24" path="m7700,291l7700,314e" filled="false" stroked="true" strokeweight=".098107pt" strokecolor="#ff0000">
                <v:path arrowok="t"/>
              </v:shape>
            </v:group>
            <v:group style="position:absolute;left:7689;top:302;width:24;height:2" coordorigin="7689,302" coordsize="24,2">
              <v:shape style="position:absolute;left:7689;top:302;width:24;height:2" coordorigin="7689,302" coordsize="24,0" path="m7689,302l7712,302e" filled="false" stroked="true" strokeweight=".09927pt" strokecolor="#ff0000">
                <v:path arrowok="t"/>
              </v:shape>
            </v:group>
            <v:group style="position:absolute;left:7700;top:290;width:2;height:24" coordorigin="7700,290" coordsize="2,24">
              <v:shape style="position:absolute;left:7700;top:290;width:2;height:24" coordorigin="7700,290" coordsize="0,24" path="m7700,290l7700,314e" filled="false" stroked="true" strokeweight=".098107pt" strokecolor="#ff0000">
                <v:path arrowok="t"/>
              </v:shape>
            </v:group>
            <v:group style="position:absolute;left:7689;top:301;width:24;height:2" coordorigin="7689,301" coordsize="24,2">
              <v:shape style="position:absolute;left:7689;top:301;width:24;height:2" coordorigin="7689,301" coordsize="24,0" path="m7689,301l7712,301e" filled="false" stroked="true" strokeweight=".09927pt" strokecolor="#ff0000">
                <v:path arrowok="t"/>
              </v:shape>
            </v:group>
            <v:group style="position:absolute;left:7700;top:289;width:2;height:24" coordorigin="7700,289" coordsize="2,24">
              <v:shape style="position:absolute;left:7700;top:289;width:2;height:24" coordorigin="7700,289" coordsize="0,24" path="m7700,289l7700,313e" filled="false" stroked="true" strokeweight=".098107pt" strokecolor="#ff0000">
                <v:path arrowok="t"/>
              </v:shape>
            </v:group>
            <v:group style="position:absolute;left:7689;top:301;width:24;height:2" coordorigin="7689,301" coordsize="24,2">
              <v:shape style="position:absolute;left:7689;top:301;width:24;height:2" coordorigin="7689,301" coordsize="24,0" path="m7689,301l7712,301e" filled="false" stroked="true" strokeweight=".09927pt" strokecolor="#ff0000">
                <v:path arrowok="t"/>
              </v:shape>
            </v:group>
            <v:group style="position:absolute;left:7700;top:289;width:2;height:24" coordorigin="7700,289" coordsize="2,24">
              <v:shape style="position:absolute;left:7700;top:289;width:2;height:24" coordorigin="7700,289" coordsize="0,24" path="m7700,289l7700,312e" filled="false" stroked="true" strokeweight=".098107pt" strokecolor="#ff0000">
                <v:path arrowok="t"/>
              </v:shape>
            </v:group>
            <v:group style="position:absolute;left:7689;top:300;width:24;height:2" coordorigin="7689,300" coordsize="24,2">
              <v:shape style="position:absolute;left:7689;top:300;width:24;height:2" coordorigin="7689,300" coordsize="24,0" path="m7689,300l7712,300e" filled="false" stroked="true" strokeweight=".09927pt" strokecolor="#ff0000">
                <v:path arrowok="t"/>
              </v:shape>
            </v:group>
            <v:group style="position:absolute;left:7700;top:288;width:2;height:24" coordorigin="7700,288" coordsize="2,24">
              <v:shape style="position:absolute;left:7700;top:288;width:2;height:24" coordorigin="7700,288" coordsize="0,24" path="m7700,288l7700,312e" filled="false" stroked="true" strokeweight=".098107pt" strokecolor="#ff0000">
                <v:path arrowok="t"/>
              </v:shape>
            </v:group>
            <v:group style="position:absolute;left:7689;top:300;width:24;height:2" coordorigin="7689,300" coordsize="24,2">
              <v:shape style="position:absolute;left:7689;top:300;width:24;height:2" coordorigin="7689,300" coordsize="24,0" path="m7689,300l7712,300e" filled="false" stroked="true" strokeweight=".09927pt" strokecolor="#ff0000">
                <v:path arrowok="t"/>
              </v:shape>
            </v:group>
            <v:group style="position:absolute;left:7700;top:288;width:2;height:24" coordorigin="7700,288" coordsize="2,24">
              <v:shape style="position:absolute;left:7700;top:288;width:2;height:24" coordorigin="7700,288" coordsize="0,24" path="m7700,288l7700,312e" filled="false" stroked="true" strokeweight=".098107pt" strokecolor="#ff0000">
                <v:path arrowok="t"/>
              </v:shape>
            </v:group>
            <v:group style="position:absolute;left:7689;top:298;width:24;height:2" coordorigin="7689,298" coordsize="24,2">
              <v:shape style="position:absolute;left:7689;top:298;width:24;height:2" coordorigin="7689,298" coordsize="24,0" path="m7689,298l7712,298e" filled="false" stroked="true" strokeweight=".09927pt" strokecolor="#ff0000">
                <v:path arrowok="t"/>
              </v:shape>
            </v:group>
            <v:group style="position:absolute;left:7700;top:286;width:2;height:24" coordorigin="7700,286" coordsize="2,24">
              <v:shape style="position:absolute;left:7700;top:286;width:2;height:24" coordorigin="7700,286" coordsize="0,24" path="m7700,286l7700,310e" filled="false" stroked="true" strokeweight=".098107pt" strokecolor="#ff0000">
                <v:path arrowok="t"/>
              </v:shape>
            </v:group>
            <v:group style="position:absolute;left:7689;top:298;width:24;height:2" coordorigin="7689,298" coordsize="24,2">
              <v:shape style="position:absolute;left:7689;top:298;width:24;height:2" coordorigin="7689,298" coordsize="24,0" path="m7689,298l7712,298e" filled="false" stroked="true" strokeweight=".09927pt" strokecolor="#ff0000">
                <v:path arrowok="t"/>
              </v:shape>
            </v:group>
            <v:group style="position:absolute;left:7700;top:286;width:2;height:24" coordorigin="7700,286" coordsize="2,24">
              <v:shape style="position:absolute;left:7700;top:286;width:2;height:24" coordorigin="7700,286" coordsize="0,24" path="m7700,286l7700,310e" filled="false" stroked="true" strokeweight=".098107pt" strokecolor="#ff0000">
                <v:path arrowok="t"/>
              </v:shape>
            </v:group>
            <v:group style="position:absolute;left:7689;top:298;width:24;height:2" coordorigin="7689,298" coordsize="24,2">
              <v:shape style="position:absolute;left:7689;top:298;width:24;height:2" coordorigin="7689,298" coordsize="24,0" path="m7689,298l7712,298e" filled="false" stroked="true" strokeweight=".09927pt" strokecolor="#ff0000">
                <v:path arrowok="t"/>
              </v:shape>
            </v:group>
            <v:group style="position:absolute;left:7700;top:286;width:2;height:24" coordorigin="7700,286" coordsize="2,24">
              <v:shape style="position:absolute;left:7700;top:286;width:2;height:24" coordorigin="7700,286" coordsize="0,24" path="m7700,286l7700,309e" filled="false" stroked="true" strokeweight=".098107pt" strokecolor="#ff0000">
                <v:path arrowok="t"/>
              </v:shape>
            </v:group>
            <v:group style="position:absolute;left:7689;top:297;width:24;height:2" coordorigin="7689,297" coordsize="24,2">
              <v:shape style="position:absolute;left:7689;top:297;width:24;height:2" coordorigin="7689,297" coordsize="24,0" path="m7689,297l7712,297e" filled="false" stroked="true" strokeweight=".09927pt" strokecolor="#ff0000">
                <v:path arrowok="t"/>
              </v:shape>
            </v:group>
            <v:group style="position:absolute;left:7700;top:285;width:2;height:24" coordorigin="7700,285" coordsize="2,24">
              <v:shape style="position:absolute;left:7700;top:285;width:2;height:24" coordorigin="7700,285" coordsize="0,24" path="m7700,285l7700,309e" filled="false" stroked="true" strokeweight=".098107pt" strokecolor="#ff0000">
                <v:path arrowok="t"/>
              </v:shape>
            </v:group>
            <v:group style="position:absolute;left:7689;top:296;width:24;height:2" coordorigin="7689,296" coordsize="24,2">
              <v:shape style="position:absolute;left:7689;top:296;width:24;height:2" coordorigin="7689,296" coordsize="24,0" path="m7689,296l7712,296e" filled="false" stroked="true" strokeweight=".09927pt" strokecolor="#ff0000">
                <v:path arrowok="t"/>
              </v:shape>
            </v:group>
            <v:group style="position:absolute;left:7700;top:284;width:2;height:24" coordorigin="7700,284" coordsize="2,24">
              <v:shape style="position:absolute;left:7700;top:284;width:2;height:24" coordorigin="7700,284" coordsize="0,24" path="m7700,284l7700,308e" filled="false" stroked="true" strokeweight=".098107pt" strokecolor="#ff0000">
                <v:path arrowok="t"/>
              </v:shape>
            </v:group>
            <v:group style="position:absolute;left:7689;top:295;width:24;height:2" coordorigin="7689,295" coordsize="24,2">
              <v:shape style="position:absolute;left:7689;top:295;width:24;height:2" coordorigin="7689,295" coordsize="24,0" path="m7689,295l7712,295e" filled="false" stroked="true" strokeweight=".09927pt" strokecolor="#ff0000">
                <v:path arrowok="t"/>
              </v:shape>
            </v:group>
            <v:group style="position:absolute;left:7700;top:283;width:2;height:24" coordorigin="7700,283" coordsize="2,24">
              <v:shape style="position:absolute;left:7700;top:283;width:2;height:24" coordorigin="7700,283" coordsize="0,24" path="m7700,283l7700,307e" filled="false" stroked="true" strokeweight=".098107pt" strokecolor="#ff0000">
                <v:path arrowok="t"/>
              </v:shape>
            </v:group>
            <v:group style="position:absolute;left:7689;top:295;width:24;height:2" coordorigin="7689,295" coordsize="24,2">
              <v:shape style="position:absolute;left:7689;top:295;width:24;height:2" coordorigin="7689,295" coordsize="24,0" path="m7689,295l7712,295e" filled="false" stroked="true" strokeweight=".09927pt" strokecolor="#ff0000">
                <v:path arrowok="t"/>
              </v:shape>
            </v:group>
            <v:group style="position:absolute;left:7700;top:283;width:2;height:24" coordorigin="7700,283" coordsize="2,24">
              <v:shape style="position:absolute;left:7700;top:283;width:2;height:24" coordorigin="7700,283" coordsize="0,24" path="m7700,283l7700,307e" filled="false" stroked="true" strokeweight=".098107pt" strokecolor="#ff0000">
                <v:path arrowok="t"/>
              </v:shape>
            </v:group>
            <v:group style="position:absolute;left:7689;top:294;width:24;height:2" coordorigin="7689,294" coordsize="24,2">
              <v:shape style="position:absolute;left:7689;top:294;width:24;height:2" coordorigin="7689,294" coordsize="24,0" path="m7689,294l7712,294e" filled="false" stroked="true" strokeweight=".09927pt" strokecolor="#ff0000">
                <v:path arrowok="t"/>
              </v:shape>
            </v:group>
            <v:group style="position:absolute;left:7700;top:282;width:2;height:24" coordorigin="7700,282" coordsize="2,24">
              <v:shape style="position:absolute;left:7700;top:282;width:2;height:24" coordorigin="7700,282" coordsize="0,24" path="m7700,282l7700,306e" filled="false" stroked="true" strokeweight=".098107pt" strokecolor="#ff0000">
                <v:path arrowok="t"/>
              </v:shape>
            </v:group>
            <v:group style="position:absolute;left:7689;top:293;width:24;height:2" coordorigin="7689,293" coordsize="24,2">
              <v:shape style="position:absolute;left:7689;top:293;width:24;height:2" coordorigin="7689,293" coordsize="24,0" path="m7689,293l7712,293e" filled="false" stroked="true" strokeweight=".09927pt" strokecolor="#ff0000">
                <v:path arrowok="t"/>
              </v:shape>
            </v:group>
            <v:group style="position:absolute;left:7700;top:281;width:2;height:24" coordorigin="7700,281" coordsize="2,24">
              <v:shape style="position:absolute;left:7700;top:281;width:2;height:24" coordorigin="7700,281" coordsize="0,24" path="m7700,281l7700,305e" filled="false" stroked="true" strokeweight=".098107pt" strokecolor="#ff0000">
                <v:path arrowok="t"/>
              </v:shape>
            </v:group>
            <v:group style="position:absolute;left:7689;top:292;width:24;height:2" coordorigin="7689,292" coordsize="24,2">
              <v:shape style="position:absolute;left:7689;top:292;width:24;height:2" coordorigin="7689,292" coordsize="24,0" path="m7689,292l7712,292e" filled="false" stroked="true" strokeweight=".09927pt" strokecolor="#ff0000">
                <v:path arrowok="t"/>
              </v:shape>
            </v:group>
            <v:group style="position:absolute;left:7700;top:280;width:2;height:24" coordorigin="7700,280" coordsize="2,24">
              <v:shape style="position:absolute;left:7700;top:280;width:2;height:24" coordorigin="7700,280" coordsize="0,24" path="m7700,280l7700,304e" filled="false" stroked="true" strokeweight=".098107pt" strokecolor="#ff0000">
                <v:path arrowok="t"/>
              </v:shape>
            </v:group>
            <v:group style="position:absolute;left:7689;top:292;width:24;height:2" coordorigin="7689,292" coordsize="24,2">
              <v:shape style="position:absolute;left:7689;top:292;width:24;height:2" coordorigin="7689,292" coordsize="24,0" path="m7689,292l7712,292e" filled="false" stroked="true" strokeweight=".09927pt" strokecolor="#ff0000">
                <v:path arrowok="t"/>
              </v:shape>
            </v:group>
            <v:group style="position:absolute;left:7700;top:280;width:2;height:24" coordorigin="7700,280" coordsize="2,24">
              <v:shape style="position:absolute;left:7700;top:280;width:2;height:24" coordorigin="7700,280" coordsize="0,24" path="m7700,280l7700,303e" filled="false" stroked="true" strokeweight=".098107pt" strokecolor="#ff0000">
                <v:path arrowok="t"/>
              </v:shape>
            </v:group>
            <v:group style="position:absolute;left:7689;top:290;width:24;height:2" coordorigin="7689,290" coordsize="24,2">
              <v:shape style="position:absolute;left:7689;top:290;width:24;height:2" coordorigin="7689,290" coordsize="24,0" path="m7689,290l7712,290e" filled="false" stroked="true" strokeweight=".09927pt" strokecolor="#ff0000">
                <v:path arrowok="t"/>
              </v:shape>
            </v:group>
            <v:group style="position:absolute;left:7700;top:278;width:2;height:24" coordorigin="7700,278" coordsize="2,24">
              <v:shape style="position:absolute;left:7700;top:278;width:2;height:24" coordorigin="7700,278" coordsize="0,24" path="m7700,278l7700,301e" filled="false" stroked="true" strokeweight=".098107pt" strokecolor="#ff0000">
                <v:path arrowok="t"/>
              </v:shape>
            </v:group>
            <v:group style="position:absolute;left:7689;top:289;width:24;height:2" coordorigin="7689,289" coordsize="24,2">
              <v:shape style="position:absolute;left:7689;top:289;width:24;height:2" coordorigin="7689,289" coordsize="24,0" path="m7689,289l7712,289e" filled="false" stroked="true" strokeweight=".09927pt" strokecolor="#ff0000">
                <v:path arrowok="t"/>
              </v:shape>
            </v:group>
            <v:group style="position:absolute;left:7700;top:277;width:2;height:24" coordorigin="7700,277" coordsize="2,24">
              <v:shape style="position:absolute;left:7700;top:277;width:2;height:24" coordorigin="7700,277" coordsize="0,24" path="m7700,277l7700,301e" filled="false" stroked="true" strokeweight=".098107pt" strokecolor="#ff0000">
                <v:path arrowok="t"/>
              </v:shape>
            </v:group>
            <v:group style="position:absolute;left:7689;top:288;width:24;height:2" coordorigin="7689,288" coordsize="24,2">
              <v:shape style="position:absolute;left:7689;top:288;width:24;height:2" coordorigin="7689,288" coordsize="24,0" path="m7689,288l7712,288e" filled="false" stroked="true" strokeweight=".09927pt" strokecolor="#ff0000">
                <v:path arrowok="t"/>
              </v:shape>
            </v:group>
            <v:group style="position:absolute;left:7700;top:276;width:2;height:24" coordorigin="7700,276" coordsize="2,24">
              <v:shape style="position:absolute;left:7700;top:276;width:2;height:24" coordorigin="7700,276" coordsize="0,24" path="m7700,276l7700,300e" filled="false" stroked="true" strokeweight=".098107pt" strokecolor="#ff0000">
                <v:path arrowok="t"/>
              </v:shape>
            </v:group>
            <v:group style="position:absolute;left:7689;top:288;width:24;height:2" coordorigin="7689,288" coordsize="24,2">
              <v:shape style="position:absolute;left:7689;top:288;width:24;height:2" coordorigin="7689,288" coordsize="24,0" path="m7689,288l7712,288e" filled="false" stroked="true" strokeweight=".09927pt" strokecolor="#ff0000">
                <v:path arrowok="t"/>
              </v:shape>
            </v:group>
            <v:group style="position:absolute;left:7700;top:276;width:2;height:24" coordorigin="7700,276" coordsize="2,24">
              <v:shape style="position:absolute;left:7700;top:276;width:2;height:24" coordorigin="7700,276" coordsize="0,24" path="m7700,276l7700,300e" filled="false" stroked="true" strokeweight=".098107pt" strokecolor="#ff0000">
                <v:path arrowok="t"/>
              </v:shape>
            </v:group>
            <v:group style="position:absolute;left:7689;top:288;width:24;height:2" coordorigin="7689,288" coordsize="24,2">
              <v:shape style="position:absolute;left:7689;top:288;width:24;height:2" coordorigin="7689,288" coordsize="24,0" path="m7689,288l7712,288e" filled="false" stroked="true" strokeweight=".09927pt" strokecolor="#ff0000">
                <v:path arrowok="t"/>
              </v:shape>
            </v:group>
            <v:group style="position:absolute;left:7700;top:276;width:2;height:24" coordorigin="7700,276" coordsize="2,24">
              <v:shape style="position:absolute;left:7700;top:276;width:2;height:24" coordorigin="7700,276" coordsize="0,24" path="m7700,276l7700,300e" filled="false" stroked="true" strokeweight=".098107pt" strokecolor="#ff0000">
                <v:path arrowok="t"/>
              </v:shape>
            </v:group>
            <v:group style="position:absolute;left:7689;top:287;width:24;height:2" coordorigin="7689,287" coordsize="24,2">
              <v:shape style="position:absolute;left:7689;top:287;width:24;height:2" coordorigin="7689,287" coordsize="24,0" path="m7689,287l7712,287e" filled="false" stroked="true" strokeweight=".09927pt" strokecolor="#ff0000">
                <v:path arrowok="t"/>
              </v:shape>
            </v:group>
            <v:group style="position:absolute;left:7700;top:275;width:2;height:24" coordorigin="7700,275" coordsize="2,24">
              <v:shape style="position:absolute;left:7700;top:275;width:2;height:24" coordorigin="7700,275" coordsize="0,24" path="m7700,275l7700,299e" filled="false" stroked="true" strokeweight=".098107pt" strokecolor="#ff0000">
                <v:path arrowok="t"/>
              </v:shape>
            </v:group>
            <v:group style="position:absolute;left:7689;top:286;width:24;height:2" coordorigin="7689,286" coordsize="24,2">
              <v:shape style="position:absolute;left:7689;top:286;width:24;height:2" coordorigin="7689,286" coordsize="24,0" path="m7689,286l7712,286e" filled="false" stroked="true" strokeweight=".09927pt" strokecolor="#ff0000">
                <v:path arrowok="t"/>
              </v:shape>
            </v:group>
            <v:group style="position:absolute;left:7700;top:274;width:2;height:24" coordorigin="7700,274" coordsize="2,24">
              <v:shape style="position:absolute;left:7700;top:274;width:2;height:24" coordorigin="7700,274" coordsize="0,24" path="m7700,274l7700,298e" filled="false" stroked="true" strokeweight=".098107pt" strokecolor="#ff0000">
                <v:path arrowok="t"/>
              </v:shape>
            </v:group>
            <v:group style="position:absolute;left:7689;top:286;width:24;height:2" coordorigin="7689,286" coordsize="24,2">
              <v:shape style="position:absolute;left:7689;top:286;width:24;height:2" coordorigin="7689,286" coordsize="24,0" path="m7689,286l7712,286e" filled="false" stroked="true" strokeweight=".09927pt" strokecolor="#ff0000">
                <v:path arrowok="t"/>
              </v:shape>
            </v:group>
            <v:group style="position:absolute;left:7700;top:274;width:2;height:24" coordorigin="7700,274" coordsize="2,24">
              <v:shape style="position:absolute;left:7700;top:274;width:2;height:24" coordorigin="7700,274" coordsize="0,24" path="m7700,274l7700,298e" filled="false" stroked="true" strokeweight=".098107pt" strokecolor="#ff0000">
                <v:path arrowok="t"/>
              </v:shape>
            </v:group>
            <v:group style="position:absolute;left:7689;top:285;width:24;height:2" coordorigin="7689,285" coordsize="24,2">
              <v:shape style="position:absolute;left:7689;top:285;width:24;height:2" coordorigin="7689,285" coordsize="24,0" path="m7689,285l7712,285e" filled="false" stroked="true" strokeweight=".09927pt" strokecolor="#ff0000">
                <v:path arrowok="t"/>
              </v:shape>
            </v:group>
            <v:group style="position:absolute;left:7700;top:273;width:2;height:24" coordorigin="7700,273" coordsize="2,24">
              <v:shape style="position:absolute;left:7700;top:273;width:2;height:24" coordorigin="7700,273" coordsize="0,24" path="m7700,273l7700,297e" filled="false" stroked="true" strokeweight=".098107pt" strokecolor="#ff0000">
                <v:path arrowok="t"/>
              </v:shape>
            </v:group>
            <v:group style="position:absolute;left:7689;top:285;width:24;height:2" coordorigin="7689,285" coordsize="24,2">
              <v:shape style="position:absolute;left:7689;top:285;width:24;height:2" coordorigin="7689,285" coordsize="24,0" path="m7689,285l7712,285e" filled="false" stroked="true" strokeweight=".09927pt" strokecolor="#ff0000">
                <v:path arrowok="t"/>
              </v:shape>
            </v:group>
            <v:group style="position:absolute;left:7700;top:273;width:2;height:24" coordorigin="7700,273" coordsize="2,24">
              <v:shape style="position:absolute;left:7700;top:273;width:2;height:24" coordorigin="7700,273" coordsize="0,24" path="m7700,273l7700,297e" filled="false" stroked="true" strokeweight=".098107pt" strokecolor="#ff0000">
                <v:path arrowok="t"/>
              </v:shape>
            </v:group>
            <v:group style="position:absolute;left:7689;top:284;width:24;height:2" coordorigin="7689,284" coordsize="24,2">
              <v:shape style="position:absolute;left:7689;top:284;width:24;height:2" coordorigin="7689,284" coordsize="24,0" path="m7689,284l7712,284e" filled="false" stroked="true" strokeweight=".09927pt" strokecolor="#ff0000">
                <v:path arrowok="t"/>
              </v:shape>
            </v:group>
            <v:group style="position:absolute;left:7700;top:272;width:2;height:24" coordorigin="7700,272" coordsize="2,24">
              <v:shape style="position:absolute;left:7700;top:272;width:2;height:24" coordorigin="7700,272" coordsize="0,24" path="m7700,272l7700,296e" filled="false" stroked="true" strokeweight=".098107pt" strokecolor="#ff0000">
                <v:path arrowok="t"/>
              </v:shape>
            </v:group>
            <v:group style="position:absolute;left:7689;top:284;width:24;height:2" coordorigin="7689,284" coordsize="24,2">
              <v:shape style="position:absolute;left:7689;top:284;width:24;height:2" coordorigin="7689,284" coordsize="24,0" path="m7689,284l7712,284e" filled="false" stroked="true" strokeweight=".09927pt" strokecolor="#ff0000">
                <v:path arrowok="t"/>
              </v:shape>
            </v:group>
            <v:group style="position:absolute;left:7700;top:272;width:2;height:24" coordorigin="7700,272" coordsize="2,24">
              <v:shape style="position:absolute;left:7700;top:272;width:2;height:24" coordorigin="7700,272" coordsize="0,24" path="m7700,272l7700,296e" filled="false" stroked="true" strokeweight=".098107pt" strokecolor="#ff0000">
                <v:path arrowok="t"/>
              </v:shape>
            </v:group>
            <v:group style="position:absolute;left:7689;top:284;width:24;height:2" coordorigin="7689,284" coordsize="24,2">
              <v:shape style="position:absolute;left:7689;top:284;width:24;height:2" coordorigin="7689,284" coordsize="24,0" path="m7689,284l7712,284e" filled="false" stroked="true" strokeweight=".09927pt" strokecolor="#ff0000">
                <v:path arrowok="t"/>
              </v:shape>
            </v:group>
            <v:group style="position:absolute;left:7700;top:272;width:2;height:24" coordorigin="7700,272" coordsize="2,24">
              <v:shape style="position:absolute;left:7700;top:272;width:2;height:24" coordorigin="7700,272" coordsize="0,24" path="m7700,272l7700,296e" filled="false" stroked="true" strokeweight=".098107pt" strokecolor="#ff0000">
                <v:path arrowok="t"/>
              </v:shape>
            </v:group>
            <v:group style="position:absolute;left:7689;top:283;width:24;height:2" coordorigin="7689,283" coordsize="24,2">
              <v:shape style="position:absolute;left:7689;top:283;width:24;height:2" coordorigin="7689,283" coordsize="24,0" path="m7689,283l7712,283e" filled="false" stroked="true" strokeweight=".09927pt" strokecolor="#ff0000">
                <v:path arrowok="t"/>
              </v:shape>
            </v:group>
            <v:group style="position:absolute;left:7700;top:271;width:2;height:24" coordorigin="7700,271" coordsize="2,24">
              <v:shape style="position:absolute;left:7700;top:271;width:2;height:24" coordorigin="7700,271" coordsize="0,24" path="m7700,271l7700,295e" filled="false" stroked="true" strokeweight=".098107pt" strokecolor="#ff0000">
                <v:path arrowok="t"/>
              </v:shape>
            </v:group>
            <v:group style="position:absolute;left:7689;top:283;width:24;height:2" coordorigin="7689,283" coordsize="24,2">
              <v:shape style="position:absolute;left:7689;top:283;width:24;height:2" coordorigin="7689,283" coordsize="24,0" path="m7689,283l7712,283e" filled="false" stroked="true" strokeweight=".09927pt" strokecolor="#ff0000">
                <v:path arrowok="t"/>
              </v:shape>
            </v:group>
            <v:group style="position:absolute;left:7700;top:271;width:2;height:24" coordorigin="7700,271" coordsize="2,24">
              <v:shape style="position:absolute;left:7700;top:271;width:2;height:24" coordorigin="7700,271" coordsize="0,24" path="m7700,271l7700,295e" filled="false" stroked="true" strokeweight=".098107pt" strokecolor="#ff0000">
                <v:path arrowok="t"/>
              </v:shape>
            </v:group>
            <v:group style="position:absolute;left:7689;top:282;width:24;height:2" coordorigin="7689,282" coordsize="24,2">
              <v:shape style="position:absolute;left:7689;top:282;width:24;height:2" coordorigin="7689,282" coordsize="24,0" path="m7689,282l7712,282e" filled="false" stroked="true" strokeweight=".09927pt" strokecolor="#ff0000">
                <v:path arrowok="t"/>
              </v:shape>
            </v:group>
            <v:group style="position:absolute;left:7700;top:270;width:2;height:24" coordorigin="7700,270" coordsize="2,24">
              <v:shape style="position:absolute;left:7700;top:270;width:2;height:24" coordorigin="7700,270" coordsize="0,24" path="m7700,270l7700,294e" filled="false" stroked="true" strokeweight=".098107pt" strokecolor="#ff0000">
                <v:path arrowok="t"/>
              </v:shape>
            </v:group>
            <v:group style="position:absolute;left:7689;top:281;width:24;height:2" coordorigin="7689,281" coordsize="24,2">
              <v:shape style="position:absolute;left:7689;top:281;width:24;height:2" coordorigin="7689,281" coordsize="24,0" path="m7689,281l7712,281e" filled="false" stroked="true" strokeweight=".09927pt" strokecolor="#ff0000">
                <v:path arrowok="t"/>
              </v:shape>
            </v:group>
            <v:group style="position:absolute;left:7700;top:269;width:2;height:24" coordorigin="7700,269" coordsize="2,24">
              <v:shape style="position:absolute;left:7700;top:269;width:2;height:24" coordorigin="7700,269" coordsize="0,24" path="m7700,269l7700,293e" filled="false" stroked="true" strokeweight=".098107pt" strokecolor="#ff0000">
                <v:path arrowok="t"/>
              </v:shape>
            </v:group>
            <v:group style="position:absolute;left:7689;top:280;width:24;height:2" coordorigin="7689,280" coordsize="24,2">
              <v:shape style="position:absolute;left:7689;top:280;width:24;height:2" coordorigin="7689,280" coordsize="24,0" path="m7689,280l7712,280e" filled="false" stroked="true" strokeweight=".09927pt" strokecolor="#ff0000">
                <v:path arrowok="t"/>
              </v:shape>
            </v:group>
            <v:group style="position:absolute;left:7700;top:268;width:2;height:24" coordorigin="7700,268" coordsize="2,24">
              <v:shape style="position:absolute;left:7700;top:268;width:2;height:24" coordorigin="7700,268" coordsize="0,24" path="m7700,268l7700,292e" filled="false" stroked="true" strokeweight=".098107pt" strokecolor="#ff0000">
                <v:path arrowok="t"/>
              </v:shape>
            </v:group>
            <v:group style="position:absolute;left:7689;top:279;width:24;height:2" coordorigin="7689,279" coordsize="24,2">
              <v:shape style="position:absolute;left:7689;top:279;width:24;height:2" coordorigin="7689,279" coordsize="24,0" path="m7689,279l7712,279e" filled="false" stroked="true" strokeweight=".09927pt" strokecolor="#ff0000">
                <v:path arrowok="t"/>
              </v:shape>
            </v:group>
            <v:group style="position:absolute;left:7700;top:268;width:2;height:24" coordorigin="7700,268" coordsize="2,24">
              <v:shape style="position:absolute;left:7700;top:268;width:2;height:24" coordorigin="7700,268" coordsize="0,24" path="m7700,268l7700,291e" filled="false" stroked="true" strokeweight=".098107pt" strokecolor="#ff0000">
                <v:path arrowok="t"/>
              </v:shape>
            </v:group>
            <v:group style="position:absolute;left:7689;top:279;width:24;height:2" coordorigin="7689,279" coordsize="24,2">
              <v:shape style="position:absolute;left:7689;top:279;width:24;height:2" coordorigin="7689,279" coordsize="24,0" path="m7689,279l7712,279e" filled="false" stroked="true" strokeweight=".09927pt" strokecolor="#ff0000">
                <v:path arrowok="t"/>
              </v:shape>
            </v:group>
            <v:group style="position:absolute;left:7700;top:267;width:2;height:24" coordorigin="7700,267" coordsize="2,24">
              <v:shape style="position:absolute;left:7700;top:267;width:2;height:24" coordorigin="7700,267" coordsize="0,24" path="m7700,267l7700,291e" filled="false" stroked="true" strokeweight=".098107pt" strokecolor="#ff0000">
                <v:path arrowok="t"/>
              </v:shape>
            </v:group>
            <v:group style="position:absolute;left:7689;top:278;width:24;height:2" coordorigin="7689,278" coordsize="24,2">
              <v:shape style="position:absolute;left:7689;top:278;width:24;height:2" coordorigin="7689,278" coordsize="24,0" path="m7689,278l7712,278e" filled="false" stroked="true" strokeweight=".09927pt" strokecolor="#ff0000">
                <v:path arrowok="t"/>
              </v:shape>
            </v:group>
            <v:group style="position:absolute;left:7700;top:266;width:2;height:24" coordorigin="7700,266" coordsize="2,24">
              <v:shape style="position:absolute;left:7700;top:266;width:2;height:24" coordorigin="7700,266" coordsize="0,24" path="m7700,266l7700,290e" filled="false" stroked="true" strokeweight=".098107pt" strokecolor="#ff0000">
                <v:path arrowok="t"/>
              </v:shape>
            </v:group>
            <v:group style="position:absolute;left:7689;top:277;width:24;height:2" coordorigin="7689,277" coordsize="24,2">
              <v:shape style="position:absolute;left:7689;top:277;width:24;height:2" coordorigin="7689,277" coordsize="24,0" path="m7689,277l7712,277e" filled="false" stroked="true" strokeweight=".09927pt" strokecolor="#ff0000">
                <v:path arrowok="t"/>
              </v:shape>
            </v:group>
            <v:group style="position:absolute;left:7700;top:266;width:2;height:24" coordorigin="7700,266" coordsize="2,24">
              <v:shape style="position:absolute;left:7700;top:266;width:2;height:24" coordorigin="7700,266" coordsize="0,24" path="m7700,266l7700,289e" filled="false" stroked="true" strokeweight=".098107pt" strokecolor="#ff0000">
                <v:path arrowok="t"/>
              </v:shape>
            </v:group>
            <v:group style="position:absolute;left:7689;top:277;width:24;height:2" coordorigin="7689,277" coordsize="24,2">
              <v:shape style="position:absolute;left:7689;top:277;width:24;height:2" coordorigin="7689,277" coordsize="24,0" path="m7689,277l7712,277e" filled="false" stroked="true" strokeweight=".09927pt" strokecolor="#ff0000">
                <v:path arrowok="t"/>
              </v:shape>
            </v:group>
            <v:group style="position:absolute;left:7700;top:265;width:2;height:24" coordorigin="7700,265" coordsize="2,24">
              <v:shape style="position:absolute;left:7700;top:265;width:2;height:24" coordorigin="7700,265" coordsize="0,24" path="m7700,265l7700,289e" filled="false" stroked="true" strokeweight=".098107pt" strokecolor="#ff0000">
                <v:path arrowok="t"/>
              </v:shape>
            </v:group>
            <v:group style="position:absolute;left:7689;top:276;width:24;height:2" coordorigin="7689,276" coordsize="24,2">
              <v:shape style="position:absolute;left:7689;top:276;width:24;height:2" coordorigin="7689,276" coordsize="24,0" path="m7689,276l7712,276e" filled="false" stroked="true" strokeweight=".09927pt" strokecolor="#ff0000">
                <v:path arrowok="t"/>
              </v:shape>
            </v:group>
            <v:group style="position:absolute;left:7700;top:265;width:2;height:24" coordorigin="7700,265" coordsize="2,24">
              <v:shape style="position:absolute;left:7700;top:265;width:2;height:24" coordorigin="7700,265" coordsize="0,24" path="m7700,265l7700,288e" filled="false" stroked="true" strokeweight=".098107pt" strokecolor="#ff0000">
                <v:path arrowok="t"/>
              </v:shape>
            </v:group>
            <v:group style="position:absolute;left:7689;top:276;width:24;height:2" coordorigin="7689,276" coordsize="24,2">
              <v:shape style="position:absolute;left:7689;top:276;width:24;height:2" coordorigin="7689,276" coordsize="24,0" path="m7689,276l7712,276e" filled="false" stroked="true" strokeweight=".09927pt" strokecolor="#ff0000">
                <v:path arrowok="t"/>
              </v:shape>
            </v:group>
            <v:group style="position:absolute;left:7700;top:264;width:2;height:24" coordorigin="7700,264" coordsize="2,24">
              <v:shape style="position:absolute;left:7700;top:264;width:2;height:24" coordorigin="7700,264" coordsize="0,24" path="m7700,264l7700,288e" filled="false" stroked="true" strokeweight=".098107pt" strokecolor="#ff0000">
                <v:path arrowok="t"/>
              </v:shape>
            </v:group>
            <v:group style="position:absolute;left:7689;top:276;width:24;height:2" coordorigin="7689,276" coordsize="24,2">
              <v:shape style="position:absolute;left:7689;top:276;width:24;height:2" coordorigin="7689,276" coordsize="24,0" path="m7689,276l7712,276e" filled="false" stroked="true" strokeweight=".09927pt" strokecolor="#ff0000">
                <v:path arrowok="t"/>
              </v:shape>
            </v:group>
            <v:group style="position:absolute;left:7700;top:264;width:2;height:24" coordorigin="7700,264" coordsize="2,24">
              <v:shape style="position:absolute;left:7700;top:264;width:2;height:24" coordorigin="7700,264" coordsize="0,24" path="m7700,264l7700,288e" filled="false" stroked="true" strokeweight=".098107pt" strokecolor="#ff0000">
                <v:path arrowok="t"/>
              </v:shape>
            </v:group>
            <v:group style="position:absolute;left:7689;top:275;width:24;height:2" coordorigin="7689,275" coordsize="24,2">
              <v:shape style="position:absolute;left:7689;top:275;width:24;height:2" coordorigin="7689,275" coordsize="24,0" path="m7689,275l7712,275e" filled="false" stroked="true" strokeweight=".09927pt" strokecolor="#ff0000">
                <v:path arrowok="t"/>
              </v:shape>
            </v:group>
            <v:group style="position:absolute;left:7700;top:263;width:2;height:24" coordorigin="7700,263" coordsize="2,24">
              <v:shape style="position:absolute;left:7700;top:263;width:2;height:24" coordorigin="7700,263" coordsize="0,24" path="m7700,263l7700,287e" filled="false" stroked="true" strokeweight=".098107pt" strokecolor="#ff0000">
                <v:path arrowok="t"/>
              </v:shape>
            </v:group>
            <v:group style="position:absolute;left:7689;top:275;width:24;height:2" coordorigin="7689,275" coordsize="24,2">
              <v:shape style="position:absolute;left:7689;top:275;width:24;height:2" coordorigin="7689,275" coordsize="24,0" path="m7689,275l7712,275e" filled="false" stroked="true" strokeweight=".09927pt" strokecolor="#ff0000">
                <v:path arrowok="t"/>
              </v:shape>
            </v:group>
            <v:group style="position:absolute;left:7700;top:263;width:2;height:24" coordorigin="7700,263" coordsize="2,24">
              <v:shape style="position:absolute;left:7700;top:263;width:2;height:24" coordorigin="7700,263" coordsize="0,24" path="m7700,263l7700,287e" filled="false" stroked="true" strokeweight=".098107pt" strokecolor="#ff0000">
                <v:path arrowok="t"/>
              </v:shape>
            </v:group>
            <v:group style="position:absolute;left:7689;top:273;width:24;height:2" coordorigin="7689,273" coordsize="24,2">
              <v:shape style="position:absolute;left:7689;top:273;width:24;height:2" coordorigin="7689,273" coordsize="24,0" path="m7689,273l7712,273e" filled="false" stroked="true" strokeweight=".09927pt" strokecolor="#ff0000">
                <v:path arrowok="t"/>
              </v:shape>
            </v:group>
            <v:group style="position:absolute;left:7700;top:262;width:2;height:24" coordorigin="7700,262" coordsize="2,24">
              <v:shape style="position:absolute;left:7700;top:262;width:2;height:24" coordorigin="7700,262" coordsize="0,24" path="m7700,262l7700,285e" filled="false" stroked="true" strokeweight=".098107pt" strokecolor="#ff0000">
                <v:path arrowok="t"/>
              </v:shape>
            </v:group>
            <v:group style="position:absolute;left:7689;top:273;width:24;height:2" coordorigin="7689,273" coordsize="24,2">
              <v:shape style="position:absolute;left:7689;top:273;width:24;height:2" coordorigin="7689,273" coordsize="24,0" path="m7689,273l7712,273e" filled="false" stroked="true" strokeweight=".09927pt" strokecolor="#ff0000">
                <v:path arrowok="t"/>
              </v:shape>
            </v:group>
            <v:group style="position:absolute;left:7700;top:261;width:2;height:24" coordorigin="7700,261" coordsize="2,24">
              <v:shape style="position:absolute;left:7700;top:261;width:2;height:24" coordorigin="7700,261" coordsize="0,24" path="m7700,261l7700,285e" filled="false" stroked="true" strokeweight=".098107pt" strokecolor="#ff0000">
                <v:path arrowok="t"/>
              </v:shape>
            </v:group>
            <v:group style="position:absolute;left:7689;top:272;width:24;height:2" coordorigin="7689,272" coordsize="24,2">
              <v:shape style="position:absolute;left:7689;top:272;width:24;height:2" coordorigin="7689,272" coordsize="24,0" path="m7689,272l7712,272e" filled="false" stroked="true" strokeweight=".09927pt" strokecolor="#ff0000">
                <v:path arrowok="t"/>
              </v:shape>
            </v:group>
            <v:group style="position:absolute;left:7700;top:261;width:2;height:24" coordorigin="7700,261" coordsize="2,24">
              <v:shape style="position:absolute;left:7700;top:261;width:2;height:24" coordorigin="7700,261" coordsize="0,24" path="m7700,261l7700,284e" filled="false" stroked="true" strokeweight=".098107pt" strokecolor="#ff0000">
                <v:path arrowok="t"/>
              </v:shape>
            </v:group>
            <v:group style="position:absolute;left:7689;top:272;width:24;height:2" coordorigin="7689,272" coordsize="24,2">
              <v:shape style="position:absolute;left:7689;top:272;width:24;height:2" coordorigin="7689,272" coordsize="24,0" path="m7689,272l7712,272e" filled="false" stroked="true" strokeweight=".09927pt" strokecolor="#ff0000">
                <v:path arrowok="t"/>
              </v:shape>
            </v:group>
            <v:group style="position:absolute;left:7700;top:260;width:2;height:24" coordorigin="7700,260" coordsize="2,24">
              <v:shape style="position:absolute;left:7700;top:260;width:2;height:24" coordorigin="7700,260" coordsize="0,24" path="m7700,260l7700,284e" filled="false" stroked="true" strokeweight=".098107pt" strokecolor="#ff0000">
                <v:path arrowok="t"/>
              </v:shape>
            </v:group>
            <v:group style="position:absolute;left:7689;top:271;width:24;height:2" coordorigin="7689,271" coordsize="24,2">
              <v:shape style="position:absolute;left:7689;top:271;width:24;height:2" coordorigin="7689,271" coordsize="24,0" path="m7689,271l7712,271e" filled="false" stroked="true" strokeweight=".09927pt" strokecolor="#ff0000">
                <v:path arrowok="t"/>
              </v:shape>
            </v:group>
            <v:group style="position:absolute;left:7700;top:260;width:2;height:24" coordorigin="7700,260" coordsize="2,24">
              <v:shape style="position:absolute;left:7700;top:260;width:2;height:24" coordorigin="7700,260" coordsize="0,24" path="m7700,260l7700,283e" filled="false" stroked="true" strokeweight=".098107pt" strokecolor="#ff0000">
                <v:path arrowok="t"/>
              </v:shape>
            </v:group>
            <v:group style="position:absolute;left:7689;top:271;width:24;height:2" coordorigin="7689,271" coordsize="24,2">
              <v:shape style="position:absolute;left:7689;top:271;width:24;height:2" coordorigin="7689,271" coordsize="24,0" path="m7689,271l7712,271e" filled="false" stroked="true" strokeweight=".09927pt" strokecolor="#ff0000">
                <v:path arrowok="t"/>
              </v:shape>
            </v:group>
            <v:group style="position:absolute;left:7700;top:259;width:2;height:24" coordorigin="7700,259" coordsize="2,24">
              <v:shape style="position:absolute;left:7700;top:259;width:2;height:24" coordorigin="7700,259" coordsize="0,24" path="m7700,259l7700,283e" filled="false" stroked="true" strokeweight=".098107pt" strokecolor="#ff0000">
                <v:path arrowok="t"/>
              </v:shape>
            </v:group>
            <v:group style="position:absolute;left:7689;top:270;width:24;height:2" coordorigin="7689,270" coordsize="24,2">
              <v:shape style="position:absolute;left:7689;top:270;width:24;height:2" coordorigin="7689,270" coordsize="24,0" path="m7689,270l7712,270e" filled="false" stroked="true" strokeweight=".09927pt" strokecolor="#ff0000">
                <v:path arrowok="t"/>
              </v:shape>
            </v:group>
            <v:group style="position:absolute;left:7700;top:259;width:2;height:24" coordorigin="7700,259" coordsize="2,24">
              <v:shape style="position:absolute;left:7700;top:259;width:2;height:24" coordorigin="7700,259" coordsize="0,24" path="m7700,259l7700,282e" filled="false" stroked="true" strokeweight=".098107pt" strokecolor="#ff0000">
                <v:path arrowok="t"/>
              </v:shape>
            </v:group>
            <v:group style="position:absolute;left:7689;top:268;width:24;height:2" coordorigin="7689,268" coordsize="24,2">
              <v:shape style="position:absolute;left:7689;top:268;width:24;height:2" coordorigin="7689,268" coordsize="24,0" path="m7689,268l7712,268e" filled="false" stroked="true" strokeweight=".09927pt" strokecolor="#ff0000">
                <v:path arrowok="t"/>
              </v:shape>
            </v:group>
            <v:group style="position:absolute;left:7700;top:256;width:2;height:24" coordorigin="7700,256" coordsize="2,24">
              <v:shape style="position:absolute;left:7700;top:256;width:2;height:24" coordorigin="7700,256" coordsize="0,24" path="m7700,256l7700,280e" filled="false" stroked="true" strokeweight=".098107pt" strokecolor="#ff0000">
                <v:path arrowok="t"/>
              </v:shape>
            </v:group>
            <v:group style="position:absolute;left:7689;top:268;width:24;height:2" coordorigin="7689,268" coordsize="24,2">
              <v:shape style="position:absolute;left:7689;top:268;width:24;height:2" coordorigin="7689,268" coordsize="24,0" path="m7689,268l7712,268e" filled="false" stroked="true" strokeweight=".09927pt" strokecolor="#ff0000">
                <v:path arrowok="t"/>
              </v:shape>
            </v:group>
            <v:group style="position:absolute;left:7700;top:256;width:2;height:24" coordorigin="7700,256" coordsize="2,24">
              <v:shape style="position:absolute;left:7700;top:256;width:2;height:24" coordorigin="7700,256" coordsize="0,24" path="m7700,256l7700,279e" filled="false" stroked="true" strokeweight=".098107pt" strokecolor="#ff0000">
                <v:path arrowok="t"/>
              </v:shape>
            </v:group>
            <v:group style="position:absolute;left:7689;top:267;width:24;height:2" coordorigin="7689,267" coordsize="24,2">
              <v:shape style="position:absolute;left:7689;top:267;width:24;height:2" coordorigin="7689,267" coordsize="24,0" path="m7689,267l7712,267e" filled="false" stroked="true" strokeweight=".09927pt" strokecolor="#ff0000">
                <v:path arrowok="t"/>
              </v:shape>
            </v:group>
            <v:group style="position:absolute;left:7700;top:255;width:2;height:24" coordorigin="7700,255" coordsize="2,24">
              <v:shape style="position:absolute;left:7700;top:255;width:2;height:24" coordorigin="7700,255" coordsize="0,24" path="m7700,255l7700,278e" filled="false" stroked="true" strokeweight=".098107pt" strokecolor="#ff0000">
                <v:path arrowok="t"/>
              </v:shape>
            </v:group>
            <v:group style="position:absolute;left:7689;top:266;width:24;height:2" coordorigin="7689,266" coordsize="24,2">
              <v:shape style="position:absolute;left:7689;top:266;width:24;height:2" coordorigin="7689,266" coordsize="24,0" path="m7689,266l7712,266e" filled="false" stroked="true" strokeweight=".09927pt" strokecolor="#ff0000">
                <v:path arrowok="t"/>
              </v:shape>
            </v:group>
            <v:group style="position:absolute;left:7700;top:254;width:2;height:24" coordorigin="7700,254" coordsize="2,24">
              <v:shape style="position:absolute;left:7700;top:254;width:2;height:24" coordorigin="7700,254" coordsize="0,24" path="m7700,254l7700,277e" filled="false" stroked="true" strokeweight=".098107pt" strokecolor="#ff0000">
                <v:path arrowok="t"/>
              </v:shape>
            </v:group>
            <v:group style="position:absolute;left:7689;top:265;width:24;height:2" coordorigin="7689,265" coordsize="24,2">
              <v:shape style="position:absolute;left:7689;top:265;width:24;height:2" coordorigin="7689,265" coordsize="24,0" path="m7689,265l7712,265e" filled="false" stroked="true" strokeweight=".09927pt" strokecolor="#ff0000">
                <v:path arrowok="t"/>
              </v:shape>
            </v:group>
            <v:group style="position:absolute;left:7700;top:253;width:2;height:24" coordorigin="7700,253" coordsize="2,24">
              <v:shape style="position:absolute;left:7700;top:253;width:2;height:24" coordorigin="7700,253" coordsize="0,24" path="m7700,253l7700,277e" filled="false" stroked="true" strokeweight=".098107pt" strokecolor="#ff0000">
                <v:path arrowok="t"/>
              </v:shape>
            </v:group>
            <v:group style="position:absolute;left:7689;top:265;width:24;height:2" coordorigin="7689,265" coordsize="24,2">
              <v:shape style="position:absolute;left:7689;top:265;width:24;height:2" coordorigin="7689,265" coordsize="24,0" path="m7689,265l7712,265e" filled="false" stroked="true" strokeweight=".09927pt" strokecolor="#ff0000">
                <v:path arrowok="t"/>
              </v:shape>
            </v:group>
            <v:group style="position:absolute;left:7700;top:253;width:2;height:24" coordorigin="7700,253" coordsize="2,24">
              <v:shape style="position:absolute;left:7700;top:253;width:2;height:24" coordorigin="7700,253" coordsize="0,24" path="m7700,253l7700,277e" filled="false" stroked="true" strokeweight=".098107pt" strokecolor="#ff0000">
                <v:path arrowok="t"/>
              </v:shape>
            </v:group>
            <v:group style="position:absolute;left:7689;top:265;width:24;height:2" coordorigin="7689,265" coordsize="24,2">
              <v:shape style="position:absolute;left:7689;top:265;width:24;height:2" coordorigin="7689,265" coordsize="24,0" path="m7689,265l7712,265e" filled="false" stroked="true" strokeweight=".09927pt" strokecolor="#ff0000">
                <v:path arrowok="t"/>
              </v:shape>
            </v:group>
            <v:group style="position:absolute;left:7700;top:253;width:2;height:24" coordorigin="7700,253" coordsize="2,24">
              <v:shape style="position:absolute;left:7700;top:253;width:2;height:24" coordorigin="7700,253" coordsize="0,24" path="m7700,253l7700,276e" filled="false" stroked="true" strokeweight=".098107pt" strokecolor="#ff0000">
                <v:path arrowok="t"/>
              </v:shape>
            </v:group>
            <v:group style="position:absolute;left:7689;top:264;width:24;height:2" coordorigin="7689,264" coordsize="24,2">
              <v:shape style="position:absolute;left:7689;top:264;width:24;height:2" coordorigin="7689,264" coordsize="24,0" path="m7689,264l7712,264e" filled="false" stroked="true" strokeweight=".09927pt" strokecolor="#ff0000">
                <v:path arrowok="t"/>
              </v:shape>
            </v:group>
            <v:group style="position:absolute;left:7700;top:252;width:2;height:24" coordorigin="7700,252" coordsize="2,24">
              <v:shape style="position:absolute;left:7700;top:252;width:2;height:24" coordorigin="7700,252" coordsize="0,24" path="m7700,252l7700,276e" filled="false" stroked="true" strokeweight=".098107pt" strokecolor="#ff0000">
                <v:path arrowok="t"/>
              </v:shape>
            </v:group>
            <v:group style="position:absolute;left:7689;top:264;width:24;height:2" coordorigin="7689,264" coordsize="24,2">
              <v:shape style="position:absolute;left:7689;top:264;width:24;height:2" coordorigin="7689,264" coordsize="24,0" path="m7689,264l7712,264e" filled="false" stroked="true" strokeweight=".09927pt" strokecolor="#ff0000">
                <v:path arrowok="t"/>
              </v:shape>
            </v:group>
            <v:group style="position:absolute;left:7700;top:252;width:2;height:24" coordorigin="7700,252" coordsize="2,24">
              <v:shape style="position:absolute;left:7700;top:252;width:2;height:24" coordorigin="7700,252" coordsize="0,24" path="m7700,252l7700,276e" filled="false" stroked="true" strokeweight=".098107pt" strokecolor="#ff0000">
                <v:path arrowok="t"/>
              </v:shape>
            </v:group>
            <v:group style="position:absolute;left:7689;top:264;width:24;height:2" coordorigin="7689,264" coordsize="24,2">
              <v:shape style="position:absolute;left:7689;top:264;width:24;height:2" coordorigin="7689,264" coordsize="24,0" path="m7689,264l7712,264e" filled="false" stroked="true" strokeweight=".09927pt" strokecolor="#ff0000">
                <v:path arrowok="t"/>
              </v:shape>
            </v:group>
            <v:group style="position:absolute;left:7700;top:252;width:2;height:24" coordorigin="7700,252" coordsize="2,24">
              <v:shape style="position:absolute;left:7700;top:252;width:2;height:24" coordorigin="7700,252" coordsize="0,24" path="m7700,252l7700,275e" filled="false" stroked="true" strokeweight=".098107pt" strokecolor="#ff0000">
                <v:path arrowok="t"/>
              </v:shape>
            </v:group>
            <v:group style="position:absolute;left:7689;top:263;width:24;height:2" coordorigin="7689,263" coordsize="24,2">
              <v:shape style="position:absolute;left:7689;top:263;width:24;height:2" coordorigin="7689,263" coordsize="24,0" path="m7689,263l7712,263e" filled="false" stroked="true" strokeweight=".09927pt" strokecolor="#ff0000">
                <v:path arrowok="t"/>
              </v:shape>
            </v:group>
            <v:group style="position:absolute;left:7700;top:251;width:2;height:24" coordorigin="7700,251" coordsize="2,24">
              <v:shape style="position:absolute;left:7700;top:251;width:2;height:24" coordorigin="7700,251" coordsize="0,24" path="m7700,251l7700,275e" filled="false" stroked="true" strokeweight=".098107pt" strokecolor="#ff0000">
                <v:path arrowok="t"/>
              </v:shape>
            </v:group>
            <v:group style="position:absolute;left:7689;top:263;width:24;height:2" coordorigin="7689,263" coordsize="24,2">
              <v:shape style="position:absolute;left:7689;top:263;width:24;height:2" coordorigin="7689,263" coordsize="24,0" path="m7689,263l7712,263e" filled="false" stroked="true" strokeweight=".09927pt" strokecolor="#ff0000">
                <v:path arrowok="t"/>
              </v:shape>
            </v:group>
            <v:group style="position:absolute;left:7700;top:251;width:2;height:24" coordorigin="7700,251" coordsize="2,24">
              <v:shape style="position:absolute;left:7700;top:251;width:2;height:24" coordorigin="7700,251" coordsize="0,24" path="m7700,251l7700,274e" filled="false" stroked="true" strokeweight=".098107pt" strokecolor="#ff0000">
                <v:path arrowok="t"/>
              </v:shape>
            </v:group>
            <v:group style="position:absolute;left:7689;top:262;width:24;height:2" coordorigin="7689,262" coordsize="24,2">
              <v:shape style="position:absolute;left:7689;top:262;width:24;height:2" coordorigin="7689,262" coordsize="24,0" path="m7689,262l7712,262e" filled="false" stroked="true" strokeweight=".09927pt" strokecolor="#ff0000">
                <v:path arrowok="t"/>
              </v:shape>
            </v:group>
            <v:group style="position:absolute;left:7700;top:250;width:2;height:24" coordorigin="7700,250" coordsize="2,24">
              <v:shape style="position:absolute;left:7700;top:250;width:2;height:24" coordorigin="7700,250" coordsize="0,24" path="m7700,250l7700,274e" filled="false" stroked="true" strokeweight=".098107pt" strokecolor="#ff0000">
                <v:path arrowok="t"/>
              </v:shape>
            </v:group>
            <v:group style="position:absolute;left:7689;top:262;width:24;height:2" coordorigin="7689,262" coordsize="24,2">
              <v:shape style="position:absolute;left:7689;top:262;width:24;height:2" coordorigin="7689,262" coordsize="24,0" path="m7689,262l7712,262e" filled="false" stroked="true" strokeweight=".09927pt" strokecolor="#ff0000">
                <v:path arrowok="t"/>
              </v:shape>
            </v:group>
            <v:group style="position:absolute;left:7700;top:250;width:2;height:24" coordorigin="7700,250" coordsize="2,24">
              <v:shape style="position:absolute;left:7700;top:250;width:2;height:24" coordorigin="7700,250" coordsize="0,24" path="m7700,250l7700,273e" filled="false" stroked="true" strokeweight=".098107pt" strokecolor="#ff0000">
                <v:path arrowok="t"/>
              </v:shape>
            </v:group>
            <v:group style="position:absolute;left:7689;top:261;width:24;height:2" coordorigin="7689,261" coordsize="24,2">
              <v:shape style="position:absolute;left:7689;top:261;width:24;height:2" coordorigin="7689,261" coordsize="24,0" path="m7689,261l7712,261e" filled="false" stroked="true" strokeweight=".09927pt" strokecolor="#ff0000">
                <v:path arrowok="t"/>
              </v:shape>
            </v:group>
            <v:group style="position:absolute;left:7700;top:249;width:2;height:24" coordorigin="7700,249" coordsize="2,24">
              <v:shape style="position:absolute;left:7700;top:249;width:2;height:24" coordorigin="7700,249" coordsize="0,24" path="m7700,249l7700,273e" filled="false" stroked="true" strokeweight=".098107pt" strokecolor="#ff0000">
                <v:path arrowok="t"/>
              </v:shape>
            </v:group>
            <v:group style="position:absolute;left:7689;top:261;width:24;height:2" coordorigin="7689,261" coordsize="24,2">
              <v:shape style="position:absolute;left:7689;top:261;width:24;height:2" coordorigin="7689,261" coordsize="24,0" path="m7689,261l7712,261e" filled="false" stroked="true" strokeweight=".09927pt" strokecolor="#ff0000">
                <v:path arrowok="t"/>
              </v:shape>
            </v:group>
            <v:group style="position:absolute;left:7700;top:249;width:2;height:24" coordorigin="7700,249" coordsize="2,24">
              <v:shape style="position:absolute;left:7700;top:249;width:2;height:24" coordorigin="7700,249" coordsize="0,24" path="m7700,249l7700,273e" filled="false" stroked="true" strokeweight=".098107pt" strokecolor="#ff0000">
                <v:path arrowok="t"/>
              </v:shape>
            </v:group>
            <v:group style="position:absolute;left:7689;top:260;width:24;height:2" coordorigin="7689,260" coordsize="24,2">
              <v:shape style="position:absolute;left:7689;top:260;width:24;height:2" coordorigin="7689,260" coordsize="24,0" path="m7689,260l7712,260e" filled="false" stroked="true" strokeweight=".09927pt" strokecolor="#ff0000">
                <v:path arrowok="t"/>
              </v:shape>
            </v:group>
            <v:group style="position:absolute;left:7700;top:248;width:2;height:24" coordorigin="7700,248" coordsize="2,24">
              <v:shape style="position:absolute;left:7700;top:248;width:2;height:24" coordorigin="7700,248" coordsize="0,24" path="m7700,248l7700,272e" filled="false" stroked="true" strokeweight=".098107pt" strokecolor="#ff0000">
                <v:path arrowok="t"/>
              </v:shape>
            </v:group>
            <v:group style="position:absolute;left:7689;top:259;width:24;height:2" coordorigin="7689,259" coordsize="24,2">
              <v:shape style="position:absolute;left:7689;top:259;width:24;height:2" coordorigin="7689,259" coordsize="24,0" path="m7689,259l7712,259e" filled="false" stroked="true" strokeweight=".09927pt" strokecolor="#ff0000">
                <v:path arrowok="t"/>
              </v:shape>
            </v:group>
            <v:group style="position:absolute;left:7700;top:247;width:2;height:24" coordorigin="7700,247" coordsize="2,24">
              <v:shape style="position:absolute;left:7700;top:247;width:2;height:24" coordorigin="7700,247" coordsize="0,24" path="m7700,247l7700,271e" filled="false" stroked="true" strokeweight=".098107pt" strokecolor="#ff0000">
                <v:path arrowok="t"/>
              </v:shape>
            </v:group>
            <v:group style="position:absolute;left:7689;top:259;width:24;height:2" coordorigin="7689,259" coordsize="24,2">
              <v:shape style="position:absolute;left:7689;top:259;width:24;height:2" coordorigin="7689,259" coordsize="24,0" path="m7689,259l7712,259e" filled="false" stroked="true" strokeweight=".09927pt" strokecolor="#ff0000">
                <v:path arrowok="t"/>
              </v:shape>
            </v:group>
            <v:group style="position:absolute;left:7700;top:247;width:2;height:24" coordorigin="7700,247" coordsize="2,24">
              <v:shape style="position:absolute;left:7700;top:247;width:2;height:24" coordorigin="7700,247" coordsize="0,24" path="m7700,247l7700,271e" filled="false" stroked="true" strokeweight=".098107pt" strokecolor="#ff0000">
                <v:path arrowok="t"/>
              </v:shape>
            </v:group>
            <v:group style="position:absolute;left:7689;top:259;width:24;height:2" coordorigin="7689,259" coordsize="24,2">
              <v:shape style="position:absolute;left:7689;top:259;width:24;height:2" coordorigin="7689,259" coordsize="24,0" path="m7689,259l7712,259e" filled="false" stroked="true" strokeweight=".09927pt" strokecolor="#ff0000">
                <v:path arrowok="t"/>
              </v:shape>
            </v:group>
            <v:group style="position:absolute;left:7700;top:247;width:2;height:24" coordorigin="7700,247" coordsize="2,24">
              <v:shape style="position:absolute;left:7700;top:247;width:2;height:24" coordorigin="7700,247" coordsize="0,24" path="m7700,247l7700,270e" filled="false" stroked="true" strokeweight=".098107pt" strokecolor="#ff0000">
                <v:path arrowok="t"/>
              </v:shape>
            </v:group>
            <v:group style="position:absolute;left:7689;top:258;width:24;height:2" coordorigin="7689,258" coordsize="24,2">
              <v:shape style="position:absolute;left:7689;top:258;width:24;height:2" coordorigin="7689,258" coordsize="24,0" path="m7689,258l7712,258e" filled="false" stroked="true" strokeweight=".09927pt" strokecolor="#ff0000">
                <v:path arrowok="t"/>
              </v:shape>
            </v:group>
            <v:group style="position:absolute;left:7700;top:246;width:2;height:24" coordorigin="7700,246" coordsize="2,24">
              <v:shape style="position:absolute;left:7700;top:246;width:2;height:24" coordorigin="7700,246" coordsize="0,24" path="m7700,246l7700,269e" filled="false" stroked="true" strokeweight=".098107pt" strokecolor="#ff0000">
                <v:path arrowok="t"/>
              </v:shape>
            </v:group>
            <v:group style="position:absolute;left:7689;top:257;width:24;height:2" coordorigin="7689,257" coordsize="24,2">
              <v:shape style="position:absolute;left:7689;top:257;width:24;height:2" coordorigin="7689,257" coordsize="24,0" path="m7689,257l7712,257e" filled="false" stroked="true" strokeweight=".09927pt" strokecolor="#ff0000">
                <v:path arrowok="t"/>
              </v:shape>
            </v:group>
            <v:group style="position:absolute;left:7700;top:245;width:2;height:24" coordorigin="7700,245" coordsize="2,24">
              <v:shape style="position:absolute;left:7700;top:245;width:2;height:24" coordorigin="7700,245" coordsize="0,24" path="m7700,245l7700,269e" filled="false" stroked="true" strokeweight=".098107pt" strokecolor="#ff0000">
                <v:path arrowok="t"/>
              </v:shape>
            </v:group>
            <v:group style="position:absolute;left:7689;top:257;width:24;height:2" coordorigin="7689,257" coordsize="24,2">
              <v:shape style="position:absolute;left:7689;top:257;width:24;height:2" coordorigin="7689,257" coordsize="24,0" path="m7689,257l7712,257e" filled="false" stroked="true" strokeweight=".09927pt" strokecolor="#ff0000">
                <v:path arrowok="t"/>
              </v:shape>
            </v:group>
            <v:group style="position:absolute;left:7700;top:245;width:2;height:24" coordorigin="7700,245" coordsize="2,24">
              <v:shape style="position:absolute;left:7700;top:245;width:2;height:24" coordorigin="7700,245" coordsize="0,24" path="m7700,245l7700,269e" filled="false" stroked="true" strokeweight=".098107pt" strokecolor="#ff0000">
                <v:path arrowok="t"/>
              </v:shape>
            </v:group>
            <v:group style="position:absolute;left:7689;top:256;width:24;height:2" coordorigin="7689,256" coordsize="24,2">
              <v:shape style="position:absolute;left:7689;top:256;width:24;height:2" coordorigin="7689,256" coordsize="24,0" path="m7689,256l7712,256e" filled="false" stroked="true" strokeweight=".09927pt" strokecolor="#ff0000">
                <v:path arrowok="t"/>
              </v:shape>
            </v:group>
            <v:group style="position:absolute;left:7700;top:244;width:2;height:24" coordorigin="7700,244" coordsize="2,24">
              <v:shape style="position:absolute;left:7700;top:244;width:2;height:24" coordorigin="7700,244" coordsize="0,24" path="m7700,244l7700,268e" filled="false" stroked="true" strokeweight=".098107pt" strokecolor="#ff0000">
                <v:path arrowok="t"/>
              </v:shape>
            </v:group>
            <v:group style="position:absolute;left:7689;top:255;width:24;height:2" coordorigin="7689,255" coordsize="24,2">
              <v:shape style="position:absolute;left:7689;top:255;width:24;height:2" coordorigin="7689,255" coordsize="24,0" path="m7689,255l7712,255e" filled="false" stroked="true" strokeweight=".09927pt" strokecolor="#ff0000">
                <v:path arrowok="t"/>
              </v:shape>
            </v:group>
            <v:group style="position:absolute;left:7700;top:243;width:2;height:24" coordorigin="7700,243" coordsize="2,24">
              <v:shape style="position:absolute;left:7700;top:243;width:2;height:24" coordorigin="7700,243" coordsize="0,24" path="m7700,243l7700,267e" filled="false" stroked="true" strokeweight=".098107pt" strokecolor="#ff0000">
                <v:path arrowok="t"/>
              </v:shape>
            </v:group>
            <v:group style="position:absolute;left:7689;top:255;width:24;height:2" coordorigin="7689,255" coordsize="24,2">
              <v:shape style="position:absolute;left:7689;top:255;width:24;height:2" coordorigin="7689,255" coordsize="24,0" path="m7689,255l7712,255e" filled="false" stroked="true" strokeweight=".09927pt" strokecolor="#ff0000">
                <v:path arrowok="t"/>
              </v:shape>
            </v:group>
            <v:group style="position:absolute;left:7700;top:243;width:2;height:24" coordorigin="7700,243" coordsize="2,24">
              <v:shape style="position:absolute;left:7700;top:243;width:2;height:24" coordorigin="7700,243" coordsize="0,24" path="m7700,243l7700,267e" filled="false" stroked="true" strokeweight=".098107pt" strokecolor="#ff0000">
                <v:path arrowok="t"/>
              </v:shape>
            </v:group>
            <v:group style="position:absolute;left:7689;top:254;width:24;height:2" coordorigin="7689,254" coordsize="24,2">
              <v:shape style="position:absolute;left:7689;top:254;width:24;height:2" coordorigin="7689,254" coordsize="24,0" path="m7689,254l7712,254e" filled="false" stroked="true" strokeweight=".09927pt" strokecolor="#ff0000">
                <v:path arrowok="t"/>
              </v:shape>
            </v:group>
            <v:group style="position:absolute;left:7700;top:242;width:2;height:24" coordorigin="7700,242" coordsize="2,24">
              <v:shape style="position:absolute;left:7700;top:242;width:2;height:24" coordorigin="7700,242" coordsize="0,24" path="m7700,242l7700,266e" filled="false" stroked="true" strokeweight=".098107pt" strokecolor="#ff0000">
                <v:path arrowok="t"/>
              </v:shape>
            </v:group>
            <v:group style="position:absolute;left:7689;top:254;width:24;height:2" coordorigin="7689,254" coordsize="24,2">
              <v:shape style="position:absolute;left:7689;top:254;width:24;height:2" coordorigin="7689,254" coordsize="24,0" path="m7689,254l7712,254e" filled="false" stroked="true" strokeweight=".09927pt" strokecolor="#ff0000">
                <v:path arrowok="t"/>
              </v:shape>
            </v:group>
            <v:group style="position:absolute;left:7700;top:242;width:2;height:24" coordorigin="7700,242" coordsize="2,24">
              <v:shape style="position:absolute;left:7700;top:242;width:2;height:24" coordorigin="7700,242" coordsize="0,24" path="m7700,242l7700,266e" filled="false" stroked="true" strokeweight=".098107pt" strokecolor="#ff0000">
                <v:path arrowok="t"/>
              </v:shape>
            </v:group>
            <v:group style="position:absolute;left:7689;top:253;width:24;height:2" coordorigin="7689,253" coordsize="24,2">
              <v:shape style="position:absolute;left:7689;top:253;width:24;height:2" coordorigin="7689,253" coordsize="24,0" path="m7689,253l7712,253e" filled="false" stroked="true" strokeweight=".09927pt" strokecolor="#ff0000">
                <v:path arrowok="t"/>
              </v:shape>
            </v:group>
            <v:group style="position:absolute;left:7700;top:241;width:2;height:24" coordorigin="7700,241" coordsize="2,24">
              <v:shape style="position:absolute;left:7700;top:241;width:2;height:24" coordorigin="7700,241" coordsize="0,24" path="m7700,241l7700,265e" filled="false" stroked="true" strokeweight=".098107pt" strokecolor="#ff0000">
                <v:path arrowok="t"/>
              </v:shape>
            </v:group>
            <v:group style="position:absolute;left:7689;top:252;width:24;height:2" coordorigin="7689,252" coordsize="24,2">
              <v:shape style="position:absolute;left:7689;top:252;width:24;height:2" coordorigin="7689,252" coordsize="24,0" path="m7689,252l7712,252e" filled="false" stroked="true" strokeweight=".09927pt" strokecolor="#ff0000">
                <v:path arrowok="t"/>
              </v:shape>
            </v:group>
            <v:group style="position:absolute;left:7700;top:240;width:2;height:24" coordorigin="7700,240" coordsize="2,24">
              <v:shape style="position:absolute;left:7700;top:240;width:2;height:24" coordorigin="7700,240" coordsize="0,24" path="m7700,240l7700,264e" filled="false" stroked="true" strokeweight=".098107pt" strokecolor="#ff0000">
                <v:path arrowok="t"/>
              </v:shape>
            </v:group>
            <v:group style="position:absolute;left:7689;top:251;width:24;height:2" coordorigin="7689,251" coordsize="24,2">
              <v:shape style="position:absolute;left:7689;top:251;width:24;height:2" coordorigin="7689,251" coordsize="24,0" path="m7689,251l7712,251e" filled="false" stroked="true" strokeweight=".09927pt" strokecolor="#ff0000">
                <v:path arrowok="t"/>
              </v:shape>
            </v:group>
            <v:group style="position:absolute;left:7700;top:239;width:2;height:24" coordorigin="7700,239" coordsize="2,24">
              <v:shape style="position:absolute;left:7700;top:239;width:2;height:24" coordorigin="7700,239" coordsize="0,24" path="m7700,239l7700,263e" filled="false" stroked="true" strokeweight=".098107pt" strokecolor="#ff0000">
                <v:path arrowok="t"/>
              </v:shape>
            </v:group>
            <v:group style="position:absolute;left:7689;top:251;width:24;height:2" coordorigin="7689,251" coordsize="24,2">
              <v:shape style="position:absolute;left:7689;top:251;width:24;height:2" coordorigin="7689,251" coordsize="24,0" path="m7689,251l7712,251e" filled="false" stroked="true" strokeweight=".09927pt" strokecolor="#ff0000">
                <v:path arrowok="t"/>
              </v:shape>
            </v:group>
            <v:group style="position:absolute;left:7700;top:239;width:2;height:24" coordorigin="7700,239" coordsize="2,24">
              <v:shape style="position:absolute;left:7700;top:239;width:2;height:24" coordorigin="7700,239" coordsize="0,24" path="m7700,239l7700,263e" filled="false" stroked="true" strokeweight=".098107pt" strokecolor="#ff0000">
                <v:path arrowok="t"/>
              </v:shape>
            </v:group>
            <v:group style="position:absolute;left:7689;top:250;width:24;height:2" coordorigin="7689,250" coordsize="24,2">
              <v:shape style="position:absolute;left:7689;top:250;width:24;height:2" coordorigin="7689,250" coordsize="24,0" path="m7689,250l7712,250e" filled="false" stroked="true" strokeweight=".09927pt" strokecolor="#ff0000">
                <v:path arrowok="t"/>
              </v:shape>
            </v:group>
            <v:group style="position:absolute;left:7700;top:238;width:2;height:24" coordorigin="7700,238" coordsize="2,24">
              <v:shape style="position:absolute;left:7700;top:238;width:2;height:24" coordorigin="7700,238" coordsize="0,24" path="m7700,238l7700,262e" filled="false" stroked="true" strokeweight=".098107pt" strokecolor="#ff0000">
                <v:path arrowok="t"/>
              </v:shape>
            </v:group>
            <v:group style="position:absolute;left:7689;top:250;width:24;height:2" coordorigin="7689,250" coordsize="24,2">
              <v:shape style="position:absolute;left:7689;top:250;width:24;height:2" coordorigin="7689,250" coordsize="24,0" path="m7689,250l7712,250e" filled="false" stroked="true" strokeweight=".09927pt" strokecolor="#ff0000">
                <v:path arrowok="t"/>
              </v:shape>
            </v:group>
            <v:group style="position:absolute;left:7700;top:238;width:2;height:24" coordorigin="7700,238" coordsize="2,24">
              <v:shape style="position:absolute;left:7700;top:238;width:2;height:24" coordorigin="7700,238" coordsize="0,24" path="m7700,238l7700,262e" filled="false" stroked="true" strokeweight=".098107pt" strokecolor="#ff0000">
                <v:path arrowok="t"/>
              </v:shape>
            </v:group>
            <v:group style="position:absolute;left:7689;top:249;width:24;height:2" coordorigin="7689,249" coordsize="24,2">
              <v:shape style="position:absolute;left:7689;top:249;width:24;height:2" coordorigin="7689,249" coordsize="24,0" path="m7689,249l7712,249e" filled="false" stroked="true" strokeweight=".09927pt" strokecolor="#ff0000">
                <v:path arrowok="t"/>
              </v:shape>
            </v:group>
            <v:group style="position:absolute;left:7700;top:237;width:2;height:24" coordorigin="7700,237" coordsize="2,24">
              <v:shape style="position:absolute;left:7700;top:237;width:2;height:24" coordorigin="7700,237" coordsize="0,24" path="m7700,237l7700,261e" filled="false" stroked="true" strokeweight=".098107pt" strokecolor="#ff0000">
                <v:path arrowok="t"/>
              </v:shape>
            </v:group>
            <v:group style="position:absolute;left:7689;top:249;width:24;height:2" coordorigin="7689,249" coordsize="24,2">
              <v:shape style="position:absolute;left:7689;top:249;width:24;height:2" coordorigin="7689,249" coordsize="24,0" path="m7689,249l7712,249e" filled="false" stroked="true" strokeweight=".09927pt" strokecolor="#ff0000">
                <v:path arrowok="t"/>
              </v:shape>
            </v:group>
            <v:group style="position:absolute;left:7700;top:237;width:2;height:24" coordorigin="7700,237" coordsize="2,24">
              <v:shape style="position:absolute;left:7700;top:237;width:2;height:24" coordorigin="7700,237" coordsize="0,24" path="m7700,237l7700,261e" filled="false" stroked="true" strokeweight=".098107pt" strokecolor="#ff0000">
                <v:path arrowok="t"/>
              </v:shape>
            </v:group>
            <v:group style="position:absolute;left:7689;top:248;width:24;height:2" coordorigin="7689,248" coordsize="24,2">
              <v:shape style="position:absolute;left:7689;top:248;width:24;height:2" coordorigin="7689,248" coordsize="24,0" path="m7689,248l7712,248e" filled="false" stroked="true" strokeweight=".09927pt" strokecolor="#ff0000">
                <v:path arrowok="t"/>
              </v:shape>
            </v:group>
            <v:group style="position:absolute;left:7700;top:236;width:2;height:24" coordorigin="7700,236" coordsize="2,24">
              <v:shape style="position:absolute;left:7700;top:236;width:2;height:24" coordorigin="7700,236" coordsize="0,24" path="m7700,236l7700,260e" filled="false" stroked="true" strokeweight=".098107pt" strokecolor="#ff0000">
                <v:path arrowok="t"/>
              </v:shape>
            </v:group>
            <v:group style="position:absolute;left:7689;top:247;width:24;height:2" coordorigin="7689,247" coordsize="24,2">
              <v:shape style="position:absolute;left:7689;top:247;width:24;height:2" coordorigin="7689,247" coordsize="24,0" path="m7689,247l7712,247e" filled="false" stroked="true" strokeweight=".09927pt" strokecolor="#ff0000">
                <v:path arrowok="t"/>
              </v:shape>
            </v:group>
            <v:group style="position:absolute;left:7700;top:235;width:2;height:24" coordorigin="7700,235" coordsize="2,24">
              <v:shape style="position:absolute;left:7700;top:235;width:2;height:24" coordorigin="7700,235" coordsize="0,24" path="m7700,235l7700,259e" filled="false" stroked="true" strokeweight=".098107pt" strokecolor="#ff0000">
                <v:path arrowok="t"/>
              </v:shape>
            </v:group>
            <v:group style="position:absolute;left:7689;top:246;width:24;height:2" coordorigin="7689,246" coordsize="24,2">
              <v:shape style="position:absolute;left:7689;top:246;width:24;height:2" coordorigin="7689,246" coordsize="24,0" path="m7689,246l7712,246e" filled="false" stroked="true" strokeweight=".09927pt" strokecolor="#ff0000">
                <v:path arrowok="t"/>
              </v:shape>
            </v:group>
            <v:group style="position:absolute;left:7700;top:235;width:2;height:24" coordorigin="7700,235" coordsize="2,24">
              <v:shape style="position:absolute;left:7700;top:235;width:2;height:24" coordorigin="7700,235" coordsize="0,24" path="m7700,235l7700,258e" filled="false" stroked="true" strokeweight=".098107pt" strokecolor="#ff0000">
                <v:path arrowok="t"/>
              </v:shape>
            </v:group>
            <v:group style="position:absolute;left:7689;top:245;width:24;height:2" coordorigin="7689,245" coordsize="24,2">
              <v:shape style="position:absolute;left:7689;top:245;width:24;height:2" coordorigin="7689,245" coordsize="24,0" path="m7689,245l7712,245e" filled="false" stroked="true" strokeweight=".09927pt" strokecolor="#ff0000">
                <v:path arrowok="t"/>
              </v:shape>
            </v:group>
            <v:group style="position:absolute;left:7700;top:234;width:2;height:24" coordorigin="7700,234" coordsize="2,24">
              <v:shape style="position:absolute;left:7700;top:234;width:2;height:24" coordorigin="7700,234" coordsize="0,24" path="m7700,234l7700,257e" filled="false" stroked="true" strokeweight=".098107pt" strokecolor="#ff0000">
                <v:path arrowok="t"/>
              </v:shape>
            </v:group>
            <v:group style="position:absolute;left:7689;top:245;width:24;height:2" coordorigin="7689,245" coordsize="24,2">
              <v:shape style="position:absolute;left:7689;top:245;width:24;height:2" coordorigin="7689,245" coordsize="24,0" path="m7689,245l7712,245e" filled="false" stroked="true" strokeweight=".09927pt" strokecolor="#ff0000">
                <v:path arrowok="t"/>
              </v:shape>
            </v:group>
            <v:group style="position:absolute;left:7700;top:233;width:2;height:24" coordorigin="7700,233" coordsize="2,24">
              <v:shape style="position:absolute;left:7700;top:233;width:2;height:24" coordorigin="7700,233" coordsize="0,24" path="m7700,233l7700,257e" filled="false" stroked="true" strokeweight=".098107pt" strokecolor="#ff0000">
                <v:path arrowok="t"/>
              </v:shape>
            </v:group>
            <v:group style="position:absolute;left:7689;top:244;width:24;height:2" coordorigin="7689,244" coordsize="24,2">
              <v:shape style="position:absolute;left:7689;top:244;width:24;height:2" coordorigin="7689,244" coordsize="24,0" path="m7689,244l7712,244e" filled="false" stroked="true" strokeweight=".09927pt" strokecolor="#ff0000">
                <v:path arrowok="t"/>
              </v:shape>
            </v:group>
            <v:group style="position:absolute;left:7700;top:232;width:2;height:24" coordorigin="7700,232" coordsize="2,24">
              <v:shape style="position:absolute;left:7700;top:232;width:2;height:24" coordorigin="7700,232" coordsize="0,24" path="m7700,232l7700,256e" filled="false" stroked="true" strokeweight=".098107pt" strokecolor="#ff0000">
                <v:path arrowok="t"/>
              </v:shape>
            </v:group>
            <v:group style="position:absolute;left:7689;top:242;width:24;height:2" coordorigin="7689,242" coordsize="24,2">
              <v:shape style="position:absolute;left:7689;top:242;width:24;height:2" coordorigin="7689,242" coordsize="24,0" path="m7689,242l7712,242e" filled="false" stroked="true" strokeweight=".09927pt" strokecolor="#ff0000">
                <v:path arrowok="t"/>
              </v:shape>
            </v:group>
            <v:group style="position:absolute;left:7700;top:230;width:2;height:24" coordorigin="7700,230" coordsize="2,24">
              <v:shape style="position:absolute;left:7700;top:230;width:2;height:24" coordorigin="7700,230" coordsize="0,24" path="m7700,230l7700,254e" filled="false" stroked="true" strokeweight=".098107pt" strokecolor="#ff0000">
                <v:path arrowok="t"/>
              </v:shape>
            </v:group>
            <v:group style="position:absolute;left:7689;top:241;width:24;height:2" coordorigin="7689,241" coordsize="24,2">
              <v:shape style="position:absolute;left:7689;top:241;width:24;height:2" coordorigin="7689,241" coordsize="24,0" path="m7689,241l7712,241e" filled="false" stroked="true" strokeweight=".09927pt" strokecolor="#ff0000">
                <v:path arrowok="t"/>
              </v:shape>
            </v:group>
            <v:group style="position:absolute;left:7700;top:230;width:2;height:24" coordorigin="7700,230" coordsize="2,24">
              <v:shape style="position:absolute;left:7700;top:230;width:2;height:24" coordorigin="7700,230" coordsize="0,24" path="m7700,230l7700,253e" filled="false" stroked="true" strokeweight=".098107pt" strokecolor="#ff0000">
                <v:path arrowok="t"/>
              </v:shape>
            </v:group>
            <v:group style="position:absolute;left:7689;top:241;width:24;height:2" coordorigin="7689,241" coordsize="24,2">
              <v:shape style="position:absolute;left:7689;top:241;width:24;height:2" coordorigin="7689,241" coordsize="24,0" path="m7689,241l7712,241e" filled="false" stroked="true" strokeweight=".09927pt" strokecolor="#ff0000">
                <v:path arrowok="t"/>
              </v:shape>
            </v:group>
            <v:group style="position:absolute;left:7700;top:229;width:2;height:24" coordorigin="7700,229" coordsize="2,24">
              <v:shape style="position:absolute;left:7700;top:229;width:2;height:24" coordorigin="7700,229" coordsize="0,24" path="m7700,229l7700,253e" filled="false" stroked="true" strokeweight=".098107pt" strokecolor="#ff0000">
                <v:path arrowok="t"/>
              </v:shape>
            </v:group>
            <v:group style="position:absolute;left:7689;top:238;width:24;height:2" coordorigin="7689,238" coordsize="24,2">
              <v:shape style="position:absolute;left:7689;top:238;width:24;height:2" coordorigin="7689,238" coordsize="24,0" path="m7689,238l7712,238e" filled="false" stroked="true" strokeweight=".09927pt" strokecolor="#ff0000">
                <v:path arrowok="t"/>
              </v:shape>
            </v:group>
            <v:group style="position:absolute;left:7700;top:227;width:2;height:24" coordorigin="7700,227" coordsize="2,24">
              <v:shape style="position:absolute;left:7700;top:227;width:2;height:24" coordorigin="7700,227" coordsize="0,24" path="m7700,227l7700,250e" filled="false" stroked="true" strokeweight=".098107pt" strokecolor="#ff0000">
                <v:path arrowok="t"/>
              </v:shape>
            </v:group>
            <v:group style="position:absolute;left:7689;top:238;width:24;height:2" coordorigin="7689,238" coordsize="24,2">
              <v:shape style="position:absolute;left:7689;top:238;width:24;height:2" coordorigin="7689,238" coordsize="24,0" path="m7689,238l7712,238e" filled="false" stroked="true" strokeweight=".09927pt" strokecolor="#ff0000">
                <v:path arrowok="t"/>
              </v:shape>
            </v:group>
            <v:group style="position:absolute;left:7700;top:226;width:2;height:24" coordorigin="7700,226" coordsize="2,24">
              <v:shape style="position:absolute;left:7700;top:226;width:2;height:24" coordorigin="7700,226" coordsize="0,24" path="m7700,226l7700,250e" filled="false" stroked="true" strokeweight=".098107pt" strokecolor="#ff0000">
                <v:path arrowok="t"/>
              </v:shape>
            </v:group>
            <v:group style="position:absolute;left:7689;top:237;width:24;height:2" coordorigin="7689,237" coordsize="24,2">
              <v:shape style="position:absolute;left:7689;top:237;width:24;height:2" coordorigin="7689,237" coordsize="24,0" path="m7689,237l7712,237e" filled="false" stroked="true" strokeweight=".09927pt" strokecolor="#ff0000">
                <v:path arrowok="t"/>
              </v:shape>
            </v:group>
            <v:group style="position:absolute;left:7700;top:226;width:2;height:24" coordorigin="7700,226" coordsize="2,24">
              <v:shape style="position:absolute;left:7700;top:226;width:2;height:24" coordorigin="7700,226" coordsize="0,24" path="m7700,226l7700,249e" filled="false" stroked="true" strokeweight=".098107pt" strokecolor="#ff0000">
                <v:path arrowok="t"/>
              </v:shape>
            </v:group>
            <v:group style="position:absolute;left:7689;top:236;width:24;height:2" coordorigin="7689,236" coordsize="24,2">
              <v:shape style="position:absolute;left:7689;top:236;width:24;height:2" coordorigin="7689,236" coordsize="24,0" path="m7689,236l7712,236e" filled="false" stroked="true" strokeweight=".09927pt" strokecolor="#ff0000">
                <v:path arrowok="t"/>
              </v:shape>
            </v:group>
            <v:group style="position:absolute;left:7700;top:224;width:2;height:24" coordorigin="7700,224" coordsize="2,24">
              <v:shape style="position:absolute;left:7700;top:224;width:2;height:24" coordorigin="7700,224" coordsize="0,24" path="m7700,224l7700,248e" filled="false" stroked="true" strokeweight=".098107pt" strokecolor="#ff0000">
                <v:path arrowok="t"/>
              </v:shape>
            </v:group>
            <v:group style="position:absolute;left:7689;top:235;width:24;height:2" coordorigin="7689,235" coordsize="24,2">
              <v:shape style="position:absolute;left:7689;top:235;width:24;height:2" coordorigin="7689,235" coordsize="24,0" path="m7689,235l7712,235e" filled="false" stroked="true" strokeweight=".09927pt" strokecolor="#ff0000">
                <v:path arrowok="t"/>
              </v:shape>
            </v:group>
            <v:group style="position:absolute;left:7700;top:224;width:2;height:24" coordorigin="7700,224" coordsize="2,24">
              <v:shape style="position:absolute;left:7700;top:224;width:2;height:24" coordorigin="7700,224" coordsize="0,24" path="m7700,224l7700,247e" filled="false" stroked="true" strokeweight=".098107pt" strokecolor="#ff0000">
                <v:path arrowok="t"/>
              </v:shape>
            </v:group>
            <v:group style="position:absolute;left:7689;top:234;width:24;height:2" coordorigin="7689,234" coordsize="24,2">
              <v:shape style="position:absolute;left:7689;top:234;width:24;height:2" coordorigin="7689,234" coordsize="24,0" path="m7689,234l7712,234e" filled="false" stroked="true" strokeweight=".09927pt" strokecolor="#ff0000">
                <v:path arrowok="t"/>
              </v:shape>
            </v:group>
            <v:group style="position:absolute;left:7700;top:222;width:2;height:24" coordorigin="7700,222" coordsize="2,24">
              <v:shape style="position:absolute;left:7700;top:222;width:2;height:24" coordorigin="7700,222" coordsize="0,24" path="m7700,222l7700,246e" filled="false" stroked="true" strokeweight=".098107pt" strokecolor="#ff0000">
                <v:path arrowok="t"/>
              </v:shape>
            </v:group>
            <v:group style="position:absolute;left:7689;top:234;width:24;height:2" coordorigin="7689,234" coordsize="24,2">
              <v:shape style="position:absolute;left:7689;top:234;width:24;height:2" coordorigin="7689,234" coordsize="24,0" path="m7689,234l7712,234e" filled="false" stroked="true" strokeweight=".09927pt" strokecolor="#ff0000">
                <v:path arrowok="t"/>
              </v:shape>
            </v:group>
            <v:group style="position:absolute;left:7700;top:222;width:2;height:24" coordorigin="7700,222" coordsize="2,24">
              <v:shape style="position:absolute;left:7700;top:222;width:2;height:24" coordorigin="7700,222" coordsize="0,24" path="m7700,222l7700,245e" filled="false" stroked="true" strokeweight=".098107pt" strokecolor="#ff0000">
                <v:path arrowok="t"/>
              </v:shape>
            </v:group>
            <v:group style="position:absolute;left:7689;top:233;width:24;height:2" coordorigin="7689,233" coordsize="24,2">
              <v:shape style="position:absolute;left:7689;top:233;width:24;height:2" coordorigin="7689,233" coordsize="24,0" path="m7689,233l7712,233e" filled="false" stroked="true" strokeweight=".09927pt" strokecolor="#ff0000">
                <v:path arrowok="t"/>
              </v:shape>
            </v:group>
            <v:group style="position:absolute;left:7700;top:221;width:2;height:24" coordorigin="7700,221" coordsize="2,24">
              <v:shape style="position:absolute;left:7700;top:221;width:2;height:24" coordorigin="7700,221" coordsize="0,24" path="m7700,221l7700,245e" filled="false" stroked="true" strokeweight=".098107pt" strokecolor="#ff0000">
                <v:path arrowok="t"/>
              </v:shape>
            </v:group>
            <v:group style="position:absolute;left:7689;top:233;width:24;height:2" coordorigin="7689,233" coordsize="24,2">
              <v:shape style="position:absolute;left:7689;top:233;width:24;height:2" coordorigin="7689,233" coordsize="24,0" path="m7689,233l7712,233e" filled="false" stroked="true" strokeweight=".09927pt" strokecolor="#ff0000">
                <v:path arrowok="t"/>
              </v:shape>
            </v:group>
            <v:group style="position:absolute;left:7700;top:221;width:2;height:24" coordorigin="7700,221" coordsize="2,24">
              <v:shape style="position:absolute;left:7700;top:221;width:2;height:24" coordorigin="7700,221" coordsize="0,24" path="m7700,221l7700,244e" filled="false" stroked="true" strokeweight=".098107pt" strokecolor="#ff0000">
                <v:path arrowok="t"/>
              </v:shape>
            </v:group>
            <v:group style="position:absolute;left:7689;top:232;width:24;height:2" coordorigin="7689,232" coordsize="24,2">
              <v:shape style="position:absolute;left:7689;top:232;width:24;height:2" coordorigin="7689,232" coordsize="24,0" path="m7689,232l7712,232e" filled="false" stroked="true" strokeweight=".09927pt" strokecolor="#ff0000">
                <v:path arrowok="t"/>
              </v:shape>
            </v:group>
            <v:group style="position:absolute;left:7700;top:220;width:2;height:24" coordorigin="7700,220" coordsize="2,24">
              <v:shape style="position:absolute;left:7700;top:220;width:2;height:24" coordorigin="7700,220" coordsize="0,24" path="m7700,220l7700,244e" filled="false" stroked="true" strokeweight=".098107pt" strokecolor="#ff0000">
                <v:path arrowok="t"/>
              </v:shape>
            </v:group>
            <v:group style="position:absolute;left:7689;top:232;width:24;height:2" coordorigin="7689,232" coordsize="24,2">
              <v:shape style="position:absolute;left:7689;top:232;width:24;height:2" coordorigin="7689,232" coordsize="24,0" path="m7689,232l7712,232e" filled="false" stroked="true" strokeweight=".09927pt" strokecolor="#ff0000">
                <v:path arrowok="t"/>
              </v:shape>
            </v:group>
            <v:group style="position:absolute;left:7700;top:220;width:2;height:24" coordorigin="7700,220" coordsize="2,24">
              <v:shape style="position:absolute;left:7700;top:220;width:2;height:24" coordorigin="7700,220" coordsize="0,24" path="m7700,220l7700,244e" filled="false" stroked="true" strokeweight=".098107pt" strokecolor="#ff0000">
                <v:path arrowok="t"/>
              </v:shape>
            </v:group>
            <v:group style="position:absolute;left:7689;top:231;width:24;height:2" coordorigin="7689,231" coordsize="24,2">
              <v:shape style="position:absolute;left:7689;top:231;width:24;height:2" coordorigin="7689,231" coordsize="24,0" path="m7689,231l7712,231e" filled="false" stroked="true" strokeweight=".09927pt" strokecolor="#ff0000">
                <v:path arrowok="t"/>
              </v:shape>
            </v:group>
            <v:group style="position:absolute;left:7700;top:219;width:2;height:24" coordorigin="7700,219" coordsize="2,24">
              <v:shape style="position:absolute;left:7700;top:219;width:2;height:24" coordorigin="7700,219" coordsize="0,24" path="m7700,219l7700,243e" filled="false" stroked="true" strokeweight=".098107pt" strokecolor="#ff0000">
                <v:path arrowok="t"/>
              </v:shape>
            </v:group>
            <v:group style="position:absolute;left:7689;top:231;width:24;height:2" coordorigin="7689,231" coordsize="24,2">
              <v:shape style="position:absolute;left:7689;top:231;width:24;height:2" coordorigin="7689,231" coordsize="24,0" path="m7689,231l7712,231e" filled="false" stroked="true" strokeweight=".09927pt" strokecolor="#ff0000">
                <v:path arrowok="t"/>
              </v:shape>
            </v:group>
            <v:group style="position:absolute;left:7700;top:219;width:2;height:24" coordorigin="7700,219" coordsize="2,24">
              <v:shape style="position:absolute;left:7700;top:219;width:2;height:24" coordorigin="7700,219" coordsize="0,24" path="m7700,219l7700,243e" filled="false" stroked="true" strokeweight=".098107pt" strokecolor="#ff0000">
                <v:path arrowok="t"/>
              </v:shape>
            </v:group>
            <v:group style="position:absolute;left:7689;top:230;width:24;height:2" coordorigin="7689,230" coordsize="24,2">
              <v:shape style="position:absolute;left:7689;top:230;width:24;height:2" coordorigin="7689,230" coordsize="24,0" path="m7689,230l7712,230e" filled="false" stroked="true" strokeweight=".09927pt" strokecolor="#ff0000">
                <v:path arrowok="t"/>
              </v:shape>
            </v:group>
            <v:group style="position:absolute;left:7700;top:218;width:2;height:24" coordorigin="7700,218" coordsize="2,24">
              <v:shape style="position:absolute;left:7700;top:218;width:2;height:24" coordorigin="7700,218" coordsize="0,24" path="m7700,218l7700,242e" filled="false" stroked="true" strokeweight=".098107pt" strokecolor="#ff0000">
                <v:path arrowok="t"/>
              </v:shape>
            </v:group>
            <v:group style="position:absolute;left:7689;top:229;width:24;height:2" coordorigin="7689,229" coordsize="24,2">
              <v:shape style="position:absolute;left:7689;top:229;width:24;height:2" coordorigin="7689,229" coordsize="24,0" path="m7689,229l7712,229e" filled="false" stroked="true" strokeweight=".09927pt" strokecolor="#ff0000">
                <v:path arrowok="t"/>
              </v:shape>
            </v:group>
            <v:group style="position:absolute;left:7700;top:217;width:2;height:24" coordorigin="7700,217" coordsize="2,24">
              <v:shape style="position:absolute;left:7700;top:217;width:2;height:24" coordorigin="7700,217" coordsize="0,24" path="m7700,217l7700,241e" filled="false" stroked="true" strokeweight=".098107pt" strokecolor="#ff0000">
                <v:path arrowok="t"/>
              </v:shape>
            </v:group>
            <v:group style="position:absolute;left:7689;top:229;width:24;height:2" coordorigin="7689,229" coordsize="24,2">
              <v:shape style="position:absolute;left:7689;top:229;width:24;height:2" coordorigin="7689,229" coordsize="24,0" path="m7689,229l7712,229e" filled="false" stroked="true" strokeweight=".09927pt" strokecolor="#ff0000">
                <v:path arrowok="t"/>
              </v:shape>
            </v:group>
            <v:group style="position:absolute;left:7700;top:217;width:2;height:24" coordorigin="7700,217" coordsize="2,24">
              <v:shape style="position:absolute;left:7700;top:217;width:2;height:24" coordorigin="7700,217" coordsize="0,24" path="m7700,217l7700,240e" filled="false" stroked="true" strokeweight=".098107pt" strokecolor="#ff0000">
                <v:path arrowok="t"/>
              </v:shape>
            </v:group>
            <v:group style="position:absolute;left:7689;top:228;width:24;height:2" coordorigin="7689,228" coordsize="24,2">
              <v:shape style="position:absolute;left:7689;top:228;width:24;height:2" coordorigin="7689,228" coordsize="24,0" path="m7689,228l7712,228e" filled="false" stroked="true" strokeweight=".09927pt" strokecolor="#ff0000">
                <v:path arrowok="t"/>
              </v:shape>
            </v:group>
            <v:group style="position:absolute;left:7700;top:216;width:2;height:24" coordorigin="7700,216" coordsize="2,24">
              <v:shape style="position:absolute;left:7700;top:216;width:2;height:24" coordorigin="7700,216" coordsize="0,24" path="m7700,216l7700,240e" filled="false" stroked="true" strokeweight=".098107pt" strokecolor="#ff0000">
                <v:path arrowok="t"/>
              </v:shape>
            </v:group>
            <v:group style="position:absolute;left:7689;top:228;width:24;height:2" coordorigin="7689,228" coordsize="24,2">
              <v:shape style="position:absolute;left:7689;top:228;width:24;height:2" coordorigin="7689,228" coordsize="24,0" path="m7689,228l7712,228e" filled="false" stroked="true" strokeweight=".09927pt" strokecolor="#ff0000">
                <v:path arrowok="t"/>
              </v:shape>
            </v:group>
            <v:group style="position:absolute;left:7700;top:216;width:2;height:24" coordorigin="7700,216" coordsize="2,24">
              <v:shape style="position:absolute;left:7700;top:216;width:2;height:24" coordorigin="7700,216" coordsize="0,24" path="m7700,216l7700,240e" filled="false" stroked="true" strokeweight=".098107pt" strokecolor="#ff0000">
                <v:path arrowok="t"/>
              </v:shape>
            </v:group>
            <v:group style="position:absolute;left:7689;top:228;width:24;height:2" coordorigin="7689,228" coordsize="24,2">
              <v:shape style="position:absolute;left:7689;top:228;width:24;height:2" coordorigin="7689,228" coordsize="24,0" path="m7689,228l7712,228e" filled="false" stroked="true" strokeweight=".09927pt" strokecolor="#ff0000">
                <v:path arrowok="t"/>
              </v:shape>
            </v:group>
            <v:group style="position:absolute;left:7700;top:216;width:2;height:24" coordorigin="7700,216" coordsize="2,24">
              <v:shape style="position:absolute;left:7700;top:216;width:2;height:24" coordorigin="7700,216" coordsize="0,24" path="m7700,216l7700,239e" filled="false" stroked="true" strokeweight=".098107pt" strokecolor="#ff0000">
                <v:path arrowok="t"/>
              </v:shape>
            </v:group>
            <v:group style="position:absolute;left:7689;top:227;width:24;height:2" coordorigin="7689,227" coordsize="24,2">
              <v:shape style="position:absolute;left:7689;top:227;width:24;height:2" coordorigin="7689,227" coordsize="24,0" path="m7689,227l7712,227e" filled="false" stroked="true" strokeweight=".09927pt" strokecolor="#ff0000">
                <v:path arrowok="t"/>
              </v:shape>
            </v:group>
            <v:group style="position:absolute;left:7700;top:215;width:2;height:24" coordorigin="7700,215" coordsize="2,24">
              <v:shape style="position:absolute;left:7700;top:215;width:2;height:24" coordorigin="7700,215" coordsize="0,24" path="m7700,215l7700,239e" filled="false" stroked="true" strokeweight=".098107pt" strokecolor="#ff0000">
                <v:path arrowok="t"/>
              </v:shape>
            </v:group>
            <v:group style="position:absolute;left:7689;top:227;width:24;height:2" coordorigin="7689,227" coordsize="24,2">
              <v:shape style="position:absolute;left:7689;top:227;width:24;height:2" coordorigin="7689,227" coordsize="24,0" path="m7689,227l7712,227e" filled="false" stroked="true" strokeweight=".09927pt" strokecolor="#ff0000">
                <v:path arrowok="t"/>
              </v:shape>
            </v:group>
            <v:group style="position:absolute;left:7700;top:215;width:2;height:24" coordorigin="7700,215" coordsize="2,24">
              <v:shape style="position:absolute;left:7700;top:215;width:2;height:24" coordorigin="7700,215" coordsize="0,24" path="m7700,215l7700,239e" filled="false" stroked="true" strokeweight=".098107pt" strokecolor="#ff0000">
                <v:path arrowok="t"/>
              </v:shape>
            </v:group>
            <v:group style="position:absolute;left:7689;top:226;width:24;height:2" coordorigin="7689,226" coordsize="24,2">
              <v:shape style="position:absolute;left:7689;top:226;width:24;height:2" coordorigin="7689,226" coordsize="24,0" path="m7689,226l7712,226e" filled="false" stroked="true" strokeweight=".09927pt" strokecolor="#ff0000">
                <v:path arrowok="t"/>
              </v:shape>
            </v:group>
            <v:group style="position:absolute;left:7700;top:214;width:2;height:24" coordorigin="7700,214" coordsize="2,24">
              <v:shape style="position:absolute;left:7700;top:214;width:2;height:24" coordorigin="7700,214" coordsize="0,24" path="m7700,214l7700,238e" filled="false" stroked="true" strokeweight=".098107pt" strokecolor="#ff0000">
                <v:path arrowok="t"/>
              </v:shape>
            </v:group>
            <v:group style="position:absolute;left:7689;top:226;width:24;height:2" coordorigin="7689,226" coordsize="24,2">
              <v:shape style="position:absolute;left:7689;top:226;width:24;height:2" coordorigin="7689,226" coordsize="24,0" path="m7689,226l7712,226e" filled="false" stroked="true" strokeweight=".09927pt" strokecolor="#ff0000">
                <v:path arrowok="t"/>
              </v:shape>
            </v:group>
            <v:group style="position:absolute;left:7700;top:214;width:2;height:24" coordorigin="7700,214" coordsize="2,24">
              <v:shape style="position:absolute;left:7700;top:214;width:2;height:24" coordorigin="7700,214" coordsize="0,24" path="m7700,214l7700,237e" filled="false" stroked="true" strokeweight=".098107pt" strokecolor="#ff0000">
                <v:path arrowok="t"/>
              </v:shape>
            </v:group>
            <v:group style="position:absolute;left:7689;top:225;width:24;height:2" coordorigin="7689,225" coordsize="24,2">
              <v:shape style="position:absolute;left:7689;top:225;width:24;height:2" coordorigin="7689,225" coordsize="24,0" path="m7689,225l7712,225e" filled="false" stroked="true" strokeweight=".09927pt" strokecolor="#ff0000">
                <v:path arrowok="t"/>
              </v:shape>
            </v:group>
            <v:group style="position:absolute;left:7700;top:213;width:2;height:24" coordorigin="7700,213" coordsize="2,24">
              <v:shape style="position:absolute;left:7700;top:213;width:2;height:24" coordorigin="7700,213" coordsize="0,24" path="m7700,213l7700,237e" filled="false" stroked="true" strokeweight=".098107pt" strokecolor="#ff0000">
                <v:path arrowok="t"/>
              </v:shape>
            </v:group>
            <v:group style="position:absolute;left:7689;top:225;width:24;height:2" coordorigin="7689,225" coordsize="24,2">
              <v:shape style="position:absolute;left:7689;top:225;width:24;height:2" coordorigin="7689,225" coordsize="24,0" path="m7689,225l7712,225e" filled="false" stroked="true" strokeweight=".09927pt" strokecolor="#ff0000">
                <v:path arrowok="t"/>
              </v:shape>
            </v:group>
            <v:group style="position:absolute;left:7700;top:213;width:2;height:24" coordorigin="7700,213" coordsize="2,24">
              <v:shape style="position:absolute;left:7700;top:213;width:2;height:24" coordorigin="7700,213" coordsize="0,24" path="m7700,213l7700,237e" filled="false" stroked="true" strokeweight=".098107pt" strokecolor="#ff0000">
                <v:path arrowok="t"/>
              </v:shape>
            </v:group>
            <v:group style="position:absolute;left:7689;top:225;width:24;height:2" coordorigin="7689,225" coordsize="24,2">
              <v:shape style="position:absolute;left:7689;top:225;width:24;height:2" coordorigin="7689,225" coordsize="24,0" path="m7689,225l7712,225e" filled="false" stroked="true" strokeweight=".09927pt" strokecolor="#ff0000">
                <v:path arrowok="t"/>
              </v:shape>
            </v:group>
            <v:group style="position:absolute;left:7700;top:213;width:2;height:24" coordorigin="7700,213" coordsize="2,24">
              <v:shape style="position:absolute;left:7700;top:213;width:2;height:24" coordorigin="7700,213" coordsize="0,24" path="m7700,213l7700,236e" filled="false" stroked="true" strokeweight=".098107pt" strokecolor="#ff0000">
                <v:path arrowok="t"/>
              </v:shape>
            </v:group>
            <v:group style="position:absolute;left:7689;top:224;width:24;height:2" coordorigin="7689,224" coordsize="24,2">
              <v:shape style="position:absolute;left:7689;top:224;width:24;height:2" coordorigin="7689,224" coordsize="24,0" path="m7689,224l7712,224e" filled="false" stroked="true" strokeweight=".09927pt" strokecolor="#ff0000">
                <v:path arrowok="t"/>
              </v:shape>
            </v:group>
            <v:group style="position:absolute;left:7700;top:212;width:2;height:24" coordorigin="7700,212" coordsize="2,24">
              <v:shape style="position:absolute;left:7700;top:212;width:2;height:24" coordorigin="7700,212" coordsize="0,24" path="m7700,212l7700,236e" filled="false" stroked="true" strokeweight=".098107pt" strokecolor="#ff0000">
                <v:path arrowok="t"/>
              </v:shape>
            </v:group>
            <v:group style="position:absolute;left:7689;top:224;width:24;height:2" coordorigin="7689,224" coordsize="24,2">
              <v:shape style="position:absolute;left:7689;top:224;width:24;height:2" coordorigin="7689,224" coordsize="24,0" path="m7689,224l7712,224e" filled="false" stroked="true" strokeweight=".09927pt" strokecolor="#ff0000">
                <v:path arrowok="t"/>
              </v:shape>
            </v:group>
            <v:group style="position:absolute;left:7700;top:212;width:2;height:24" coordorigin="7700,212" coordsize="2,24">
              <v:shape style="position:absolute;left:7700;top:212;width:2;height:24" coordorigin="7700,212" coordsize="0,24" path="m7700,212l7700,236e" filled="false" stroked="true" strokeweight=".098107pt" strokecolor="#ff0000">
                <v:path arrowok="t"/>
              </v:shape>
            </v:group>
            <v:group style="position:absolute;left:7689;top:222;width:24;height:2" coordorigin="7689,222" coordsize="24,2">
              <v:shape style="position:absolute;left:7689;top:222;width:24;height:2" coordorigin="7689,222" coordsize="24,0" path="m7689,222l7712,222e" filled="false" stroked="true" strokeweight=".09927pt" strokecolor="#ff0000">
                <v:path arrowok="t"/>
              </v:shape>
            </v:group>
            <v:group style="position:absolute;left:7700;top:210;width:2;height:24" coordorigin="7700,210" coordsize="2,24">
              <v:shape style="position:absolute;left:7700;top:210;width:2;height:24" coordorigin="7700,210" coordsize="0,24" path="m7700,210l7700,234e" filled="false" stroked="true" strokeweight=".098107pt" strokecolor="#ff0000">
                <v:path arrowok="t"/>
              </v:shape>
            </v:group>
            <v:group style="position:absolute;left:7689;top:222;width:24;height:2" coordorigin="7689,222" coordsize="24,2">
              <v:shape style="position:absolute;left:7689;top:222;width:24;height:2" coordorigin="7689,222" coordsize="24,0" path="m7689,222l7712,222e" filled="false" stroked="true" strokeweight=".09927pt" strokecolor="#ff0000">
                <v:path arrowok="t"/>
              </v:shape>
            </v:group>
            <v:group style="position:absolute;left:7700;top:210;width:2;height:24" coordorigin="7700,210" coordsize="2,24">
              <v:shape style="position:absolute;left:7700;top:210;width:2;height:24" coordorigin="7700,210" coordsize="0,24" path="m7700,210l7700,234e" filled="false" stroked="true" strokeweight=".098107pt" strokecolor="#ff0000">
                <v:path arrowok="t"/>
              </v:shape>
            </v:group>
            <v:group style="position:absolute;left:7689;top:221;width:24;height:2" coordorigin="7689,221" coordsize="24,2">
              <v:shape style="position:absolute;left:7689;top:221;width:24;height:2" coordorigin="7689,221" coordsize="24,0" path="m7689,221l7712,221e" filled="false" stroked="true" strokeweight=".09927pt" strokecolor="#ff0000">
                <v:path arrowok="t"/>
              </v:shape>
            </v:group>
            <v:group style="position:absolute;left:7700;top:209;width:2;height:24" coordorigin="7700,209" coordsize="2,24">
              <v:shape style="position:absolute;left:7700;top:209;width:2;height:24" coordorigin="7700,209" coordsize="0,24" path="m7700,209l7700,233e" filled="false" stroked="true" strokeweight=".098107pt" strokecolor="#ff0000">
                <v:path arrowok="t"/>
              </v:shape>
            </v:group>
            <v:group style="position:absolute;left:7689;top:220;width:24;height:2" coordorigin="7689,220" coordsize="24,2">
              <v:shape style="position:absolute;left:7689;top:220;width:24;height:2" coordorigin="7689,220" coordsize="24,0" path="m7689,220l7712,220e" filled="false" stroked="true" strokeweight=".09927pt" strokecolor="#ff0000">
                <v:path arrowok="t"/>
              </v:shape>
            </v:group>
            <v:group style="position:absolute;left:7700;top:208;width:2;height:24" coordorigin="7700,208" coordsize="2,24">
              <v:shape style="position:absolute;left:7700;top:208;width:2;height:24" coordorigin="7700,208" coordsize="0,24" path="m7700,208l7700,232e" filled="false" stroked="true" strokeweight=".098107pt" strokecolor="#ff0000">
                <v:path arrowok="t"/>
              </v:shape>
            </v:group>
            <v:group style="position:absolute;left:7689;top:219;width:24;height:2" coordorigin="7689,219" coordsize="24,2">
              <v:shape style="position:absolute;left:7689;top:219;width:24;height:2" coordorigin="7689,219" coordsize="24,0" path="m7689,219l7712,219e" filled="false" stroked="true" strokeweight=".09927pt" strokecolor="#ff0000">
                <v:path arrowok="t"/>
              </v:shape>
            </v:group>
            <v:group style="position:absolute;left:7700;top:207;width:2;height:24" coordorigin="7700,207" coordsize="2,24">
              <v:shape style="position:absolute;left:7700;top:207;width:2;height:24" coordorigin="7700,207" coordsize="0,24" path="m7700,207l7700,231e" filled="false" stroked="true" strokeweight=".098107pt" strokecolor="#ff0000">
                <v:path arrowok="t"/>
              </v:shape>
            </v:group>
            <v:group style="position:absolute;left:7689;top:219;width:24;height:2" coordorigin="7689,219" coordsize="24,2">
              <v:shape style="position:absolute;left:7689;top:219;width:24;height:2" coordorigin="7689,219" coordsize="24,0" path="m7689,219l7712,219e" filled="false" stroked="true" strokeweight=".09927pt" strokecolor="#ff0000">
                <v:path arrowok="t"/>
              </v:shape>
            </v:group>
            <v:group style="position:absolute;left:7700;top:207;width:2;height:24" coordorigin="7700,207" coordsize="2,24">
              <v:shape style="position:absolute;left:7700;top:207;width:2;height:24" coordorigin="7700,207" coordsize="0,24" path="m7700,207l7700,231e" filled="false" stroked="true" strokeweight=".098107pt" strokecolor="#ff0000">
                <v:path arrowok="t"/>
              </v:shape>
            </v:group>
            <v:group style="position:absolute;left:7689;top:219;width:24;height:2" coordorigin="7689,219" coordsize="24,2">
              <v:shape style="position:absolute;left:7689;top:219;width:24;height:2" coordorigin="7689,219" coordsize="24,0" path="m7689,219l7712,219e" filled="false" stroked="true" strokeweight=".09927pt" strokecolor="#ff0000">
                <v:path arrowok="t"/>
              </v:shape>
            </v:group>
            <v:group style="position:absolute;left:7700;top:207;width:2;height:24" coordorigin="7700,207" coordsize="2,24">
              <v:shape style="position:absolute;left:7700;top:207;width:2;height:24" coordorigin="7700,207" coordsize="0,24" path="m7700,207l7700,231e" filled="false" stroked="true" strokeweight=".098107pt" strokecolor="#ff0000">
                <v:path arrowok="t"/>
              </v:shape>
            </v:group>
            <v:group style="position:absolute;left:7689;top:218;width:24;height:2" coordorigin="7689,218" coordsize="24,2">
              <v:shape style="position:absolute;left:7689;top:218;width:24;height:2" coordorigin="7689,218" coordsize="24,0" path="m7689,218l7712,218e" filled="false" stroked="true" strokeweight=".09927pt" strokecolor="#ff0000">
                <v:path arrowok="t"/>
              </v:shape>
            </v:group>
            <v:group style="position:absolute;left:7700;top:206;width:2;height:24" coordorigin="7700,206" coordsize="2,24">
              <v:shape style="position:absolute;left:7700;top:206;width:2;height:24" coordorigin="7700,206" coordsize="0,24" path="m7700,206l7700,230e" filled="false" stroked="true" strokeweight=".098107pt" strokecolor="#ff0000">
                <v:path arrowok="t"/>
              </v:shape>
            </v:group>
            <v:group style="position:absolute;left:7689;top:217;width:24;height:2" coordorigin="7689,217" coordsize="24,2">
              <v:shape style="position:absolute;left:7689;top:217;width:24;height:2" coordorigin="7689,217" coordsize="24,0" path="m7689,217l7712,217e" filled="false" stroked="true" strokeweight=".09927pt" strokecolor="#ff0000">
                <v:path arrowok="t"/>
              </v:shape>
            </v:group>
            <v:group style="position:absolute;left:7700;top:205;width:2;height:24" coordorigin="7700,205" coordsize="2,24">
              <v:shape style="position:absolute;left:7700;top:205;width:2;height:24" coordorigin="7700,205" coordsize="0,24" path="m7700,205l7700,229e" filled="false" stroked="true" strokeweight=".098107pt" strokecolor="#ff0000">
                <v:path arrowok="t"/>
              </v:shape>
            </v:group>
            <v:group style="position:absolute;left:7689;top:217;width:24;height:2" coordorigin="7689,217" coordsize="24,2">
              <v:shape style="position:absolute;left:7689;top:217;width:24;height:2" coordorigin="7689,217" coordsize="24,0" path="m7689,217l7712,217e" filled="false" stroked="true" strokeweight=".09927pt" strokecolor="#ff0000">
                <v:path arrowok="t"/>
              </v:shape>
            </v:group>
            <v:group style="position:absolute;left:7700;top:205;width:2;height:24" coordorigin="7700,205" coordsize="2,24">
              <v:shape style="position:absolute;left:7700;top:205;width:2;height:24" coordorigin="7700,205" coordsize="0,24" path="m7700,205l7700,229e" filled="false" stroked="true" strokeweight=".098107pt" strokecolor="#ff0000">
                <v:path arrowok="t"/>
              </v:shape>
            </v:group>
            <v:group style="position:absolute;left:7689;top:216;width:24;height:2" coordorigin="7689,216" coordsize="24,2">
              <v:shape style="position:absolute;left:7689;top:216;width:24;height:2" coordorigin="7689,216" coordsize="24,0" path="m7689,216l7712,216e" filled="false" stroked="true" strokeweight=".09927pt" strokecolor="#ff0000">
                <v:path arrowok="t"/>
              </v:shape>
            </v:group>
            <v:group style="position:absolute;left:7700;top:204;width:2;height:24" coordorigin="7700,204" coordsize="2,24">
              <v:shape style="position:absolute;left:7700;top:204;width:2;height:24" coordorigin="7700,204" coordsize="0,24" path="m7700,204l7700,228e" filled="false" stroked="true" strokeweight=".098107pt" strokecolor="#ff0000">
                <v:path arrowok="t"/>
              </v:shape>
            </v:group>
            <v:group style="position:absolute;left:7689;top:215;width:24;height:2" coordorigin="7689,215" coordsize="24,2">
              <v:shape style="position:absolute;left:7689;top:215;width:24;height:2" coordorigin="7689,215" coordsize="24,0" path="m7689,215l7712,215e" filled="false" stroked="true" strokeweight=".09927pt" strokecolor="#ff0000">
                <v:path arrowok="t"/>
              </v:shape>
            </v:group>
            <v:group style="position:absolute;left:7700;top:203;width:2;height:24" coordorigin="7700,203" coordsize="2,24">
              <v:shape style="position:absolute;left:7700;top:203;width:2;height:24" coordorigin="7700,203" coordsize="0,24" path="m7700,203l7700,227e" filled="false" stroked="true" strokeweight=".098107pt" strokecolor="#ff0000">
                <v:path arrowok="t"/>
              </v:shape>
            </v:group>
            <v:group style="position:absolute;left:7689;top:214;width:24;height:2" coordorigin="7689,214" coordsize="24,2">
              <v:shape style="position:absolute;left:7689;top:214;width:24;height:2" coordorigin="7689,214" coordsize="24,0" path="m7689,214l7712,214e" filled="false" stroked="true" strokeweight=".09927pt" strokecolor="#ff0000">
                <v:path arrowok="t"/>
              </v:shape>
            </v:group>
            <v:group style="position:absolute;left:7700;top:202;width:2;height:24" coordorigin="7700,202" coordsize="2,24">
              <v:shape style="position:absolute;left:7700;top:202;width:2;height:24" coordorigin="7700,202" coordsize="0,24" path="m7700,202l7700,226e" filled="false" stroked="true" strokeweight=".098107pt" strokecolor="#ff0000">
                <v:path arrowok="t"/>
              </v:shape>
            </v:group>
            <v:group style="position:absolute;left:7689;top:213;width:24;height:2" coordorigin="7689,213" coordsize="24,2">
              <v:shape style="position:absolute;left:7689;top:213;width:24;height:2" coordorigin="7689,213" coordsize="24,0" path="m7689,213l7712,213e" filled="false" stroked="true" strokeweight=".09927pt" strokecolor="#ff0000">
                <v:path arrowok="t"/>
              </v:shape>
            </v:group>
            <v:group style="position:absolute;left:7700;top:202;width:2;height:24" coordorigin="7700,202" coordsize="2,24">
              <v:shape style="position:absolute;left:7700;top:202;width:2;height:24" coordorigin="7700,202" coordsize="0,24" path="m7700,202l7700,225e" filled="false" stroked="true" strokeweight=".098107pt" strokecolor="#ff0000">
                <v:path arrowok="t"/>
              </v:shape>
            </v:group>
            <v:group style="position:absolute;left:7689;top:213;width:24;height:2" coordorigin="7689,213" coordsize="24,2">
              <v:shape style="position:absolute;left:7689;top:213;width:24;height:2" coordorigin="7689,213" coordsize="24,0" path="m7689,213l7712,213e" filled="false" stroked="true" strokeweight=".09927pt" strokecolor="#ff0000">
                <v:path arrowok="t"/>
              </v:shape>
            </v:group>
            <v:group style="position:absolute;left:7700;top:201;width:2;height:24" coordorigin="7700,201" coordsize="2,24">
              <v:shape style="position:absolute;left:7700;top:201;width:2;height:24" coordorigin="7700,201" coordsize="0,24" path="m7700,201l7700,225e" filled="false" stroked="true" strokeweight=".098107pt" strokecolor="#ff0000">
                <v:path arrowok="t"/>
              </v:shape>
            </v:group>
            <v:group style="position:absolute;left:7689;top:212;width:24;height:2" coordorigin="7689,212" coordsize="24,2">
              <v:shape style="position:absolute;left:7689;top:212;width:24;height:2" coordorigin="7689,212" coordsize="24,0" path="m7689,212l7712,212e" filled="false" stroked="true" strokeweight=".09927pt" strokecolor="#ff0000">
                <v:path arrowok="t"/>
              </v:shape>
            </v:group>
            <v:group style="position:absolute;left:7700;top:200;width:2;height:24" coordorigin="7700,200" coordsize="2,24">
              <v:shape style="position:absolute;left:7700;top:200;width:2;height:24" coordorigin="7700,200" coordsize="0,24" path="m7700,200l7700,224e" filled="false" stroked="true" strokeweight=".098107pt" strokecolor="#ff0000">
                <v:path arrowok="t"/>
              </v:shape>
            </v:group>
            <v:group style="position:absolute;left:7689;top:211;width:24;height:2" coordorigin="7689,211" coordsize="24,2">
              <v:shape style="position:absolute;left:7689;top:211;width:24;height:2" coordorigin="7689,211" coordsize="24,0" path="m7689,211l7712,211e" filled="false" stroked="true" strokeweight=".09927pt" strokecolor="#ff0000">
                <v:path arrowok="t"/>
              </v:shape>
            </v:group>
            <v:group style="position:absolute;left:7700;top:200;width:2;height:24" coordorigin="7700,200" coordsize="2,24">
              <v:shape style="position:absolute;left:7700;top:200;width:2;height:24" coordorigin="7700,200" coordsize="0,24" path="m7700,200l7700,223e" filled="false" stroked="true" strokeweight=".098107pt" strokecolor="#ff0000">
                <v:path arrowok="t"/>
              </v:shape>
            </v:group>
            <v:group style="position:absolute;left:7689;top:210;width:24;height:2" coordorigin="7689,210" coordsize="24,2">
              <v:shape style="position:absolute;left:7689;top:210;width:24;height:2" coordorigin="7689,210" coordsize="24,0" path="m7689,210l7712,210e" filled="false" stroked="true" strokeweight=".09927pt" strokecolor="#ff0000">
                <v:path arrowok="t"/>
              </v:shape>
            </v:group>
            <v:group style="position:absolute;left:7700;top:198;width:2;height:24" coordorigin="7700,198" coordsize="2,24">
              <v:shape style="position:absolute;left:7700;top:198;width:2;height:24" coordorigin="7700,198" coordsize="0,24" path="m7700,198l7700,222e" filled="false" stroked="true" strokeweight=".098107pt" strokecolor="#ff0000">
                <v:path arrowok="t"/>
              </v:shape>
            </v:group>
            <v:group style="position:absolute;left:7689;top:209;width:24;height:2" coordorigin="7689,209" coordsize="24,2">
              <v:shape style="position:absolute;left:7689;top:209;width:24;height:2" coordorigin="7689,209" coordsize="24,0" path="m7689,209l7712,209e" filled="false" stroked="true" strokeweight=".09927pt" strokecolor="#ff0000">
                <v:path arrowok="t"/>
              </v:shape>
            </v:group>
            <v:group style="position:absolute;left:7700;top:198;width:2;height:24" coordorigin="7700,198" coordsize="2,24">
              <v:shape style="position:absolute;left:7700;top:198;width:2;height:24" coordorigin="7700,198" coordsize="0,24" path="m7700,198l7700,221e" filled="false" stroked="true" strokeweight=".098107pt" strokecolor="#ff0000">
                <v:path arrowok="t"/>
              </v:shape>
            </v:group>
            <v:group style="position:absolute;left:7689;top:209;width:24;height:2" coordorigin="7689,209" coordsize="24,2">
              <v:shape style="position:absolute;left:7689;top:209;width:24;height:2" coordorigin="7689,209" coordsize="24,0" path="m7689,209l7712,209e" filled="false" stroked="true" strokeweight=".09927pt" strokecolor="#ff0000">
                <v:path arrowok="t"/>
              </v:shape>
            </v:group>
            <v:group style="position:absolute;left:7700;top:197;width:2;height:24" coordorigin="7700,197" coordsize="2,24">
              <v:shape style="position:absolute;left:7700;top:197;width:2;height:24" coordorigin="7700,197" coordsize="0,24" path="m7700,197l7700,221e" filled="false" stroked="true" strokeweight=".098107pt" strokecolor="#ff0000">
                <v:path arrowok="t"/>
              </v:shape>
            </v:group>
            <v:group style="position:absolute;left:7689;top:208;width:24;height:2" coordorigin="7689,208" coordsize="24,2">
              <v:shape style="position:absolute;left:7689;top:208;width:24;height:2" coordorigin="7689,208" coordsize="24,0" path="m7689,208l7712,208e" filled="false" stroked="true" strokeweight=".09927pt" strokecolor="#ff0000">
                <v:path arrowok="t"/>
              </v:shape>
            </v:group>
            <v:group style="position:absolute;left:7700;top:196;width:2;height:24" coordorigin="7700,196" coordsize="2,24">
              <v:shape style="position:absolute;left:7700;top:196;width:2;height:24" coordorigin="7700,196" coordsize="0,24" path="m7700,196l7700,220e" filled="false" stroked="true" strokeweight=".098107pt" strokecolor="#ff0000">
                <v:path arrowok="t"/>
              </v:shape>
            </v:group>
            <v:group style="position:absolute;left:7689;top:207;width:24;height:2" coordorigin="7689,207" coordsize="24,2">
              <v:shape style="position:absolute;left:7689;top:207;width:24;height:2" coordorigin="7689,207" coordsize="24,0" path="m7689,207l7712,207e" filled="false" stroked="true" strokeweight=".09927pt" strokecolor="#ff0000">
                <v:path arrowok="t"/>
              </v:shape>
            </v:group>
            <v:group style="position:absolute;left:7700;top:196;width:2;height:24" coordorigin="7700,196" coordsize="2,24">
              <v:shape style="position:absolute;left:7700;top:196;width:2;height:24" coordorigin="7700,196" coordsize="0,24" path="m7700,196l7700,219e" filled="false" stroked="true" strokeweight=".098107pt" strokecolor="#ff0000">
                <v:path arrowok="t"/>
              </v:shape>
            </v:group>
            <v:group style="position:absolute;left:7689;top:206;width:24;height:2" coordorigin="7689,206" coordsize="24,2">
              <v:shape style="position:absolute;left:7689;top:206;width:24;height:2" coordorigin="7689,206" coordsize="24,0" path="m7689,206l7712,206e" filled="false" stroked="true" strokeweight=".09927pt" strokecolor="#ff0000">
                <v:path arrowok="t"/>
              </v:shape>
            </v:group>
            <v:group style="position:absolute;left:7700;top:194;width:2;height:24" coordorigin="7700,194" coordsize="2,24">
              <v:shape style="position:absolute;left:7700;top:194;width:2;height:24" coordorigin="7700,194" coordsize="0,24" path="m7700,194l7700,218e" filled="false" stroked="true" strokeweight=".098107pt" strokecolor="#ff0000">
                <v:path arrowok="t"/>
              </v:shape>
            </v:group>
            <v:group style="position:absolute;left:7689;top:206;width:24;height:2" coordorigin="7689,206" coordsize="24,2">
              <v:shape style="position:absolute;left:7689;top:206;width:24;height:2" coordorigin="7689,206" coordsize="24,0" path="m7689,206l7712,206e" filled="false" stroked="true" strokeweight=".09927pt" strokecolor="#ff0000">
                <v:path arrowok="t"/>
              </v:shape>
            </v:group>
            <v:group style="position:absolute;left:7700;top:194;width:2;height:24" coordorigin="7700,194" coordsize="2,24">
              <v:shape style="position:absolute;left:7700;top:194;width:2;height:24" coordorigin="7700,194" coordsize="0,24" path="m7700,194l7700,218e" filled="false" stroked="true" strokeweight=".098107pt" strokecolor="#ff0000">
                <v:path arrowok="t"/>
              </v:shape>
            </v:group>
            <v:group style="position:absolute;left:7689;top:205;width:24;height:2" coordorigin="7689,205" coordsize="24,2">
              <v:shape style="position:absolute;left:7689;top:205;width:24;height:2" coordorigin="7689,205" coordsize="24,0" path="m7689,205l7712,205e" filled="false" stroked="true" strokeweight=".09927pt" strokecolor="#ff0000">
                <v:path arrowok="t"/>
              </v:shape>
            </v:group>
            <v:group style="position:absolute;left:7700;top:194;width:2;height:24" coordorigin="7700,194" coordsize="2,24">
              <v:shape style="position:absolute;left:7700;top:194;width:2;height:24" coordorigin="7700,194" coordsize="0,24" path="m7700,194l7700,217e" filled="false" stroked="true" strokeweight=".098107pt" strokecolor="#ff0000">
                <v:path arrowok="t"/>
              </v:shape>
            </v:group>
            <v:group style="position:absolute;left:7689;top:205;width:24;height:2" coordorigin="7689,205" coordsize="24,2">
              <v:shape style="position:absolute;left:7689;top:205;width:24;height:2" coordorigin="7689,205" coordsize="24,0" path="m7689,205l7712,205e" filled="false" stroked="true" strokeweight=".09927pt" strokecolor="#ff0000">
                <v:path arrowok="t"/>
              </v:shape>
            </v:group>
            <v:group style="position:absolute;left:7700;top:193;width:2;height:24" coordorigin="7700,193" coordsize="2,24">
              <v:shape style="position:absolute;left:7700;top:193;width:2;height:24" coordorigin="7700,193" coordsize="0,24" path="m7700,193l7700,217e" filled="false" stroked="true" strokeweight=".098107pt" strokecolor="#ff0000">
                <v:path arrowok="t"/>
              </v:shape>
            </v:group>
            <v:group style="position:absolute;left:7689;top:205;width:24;height:2" coordorigin="7689,205" coordsize="24,2">
              <v:shape style="position:absolute;left:7689;top:205;width:24;height:2" coordorigin="7689,205" coordsize="24,0" path="m7689,205l7712,205e" filled="false" stroked="true" strokeweight=".09927pt" strokecolor="#ff0000">
                <v:path arrowok="t"/>
              </v:shape>
            </v:group>
            <v:group style="position:absolute;left:7700;top:193;width:2;height:24" coordorigin="7700,193" coordsize="2,24">
              <v:shape style="position:absolute;left:7700;top:193;width:2;height:24" coordorigin="7700,193" coordsize="0,24" path="m7700,193l7700,217e" filled="false" stroked="true" strokeweight=".098107pt" strokecolor="#ff0000">
                <v:path arrowok="t"/>
              </v:shape>
            </v:group>
            <v:group style="position:absolute;left:7689;top:204;width:24;height:2" coordorigin="7689,204" coordsize="24,2">
              <v:shape style="position:absolute;left:7689;top:204;width:24;height:2" coordorigin="7689,204" coordsize="24,0" path="m7689,204l7712,204e" filled="false" stroked="true" strokeweight=".09927pt" strokecolor="#ff0000">
                <v:path arrowok="t"/>
              </v:shape>
            </v:group>
            <v:group style="position:absolute;left:7700;top:193;width:2;height:24" coordorigin="7700,193" coordsize="2,24">
              <v:shape style="position:absolute;left:7700;top:193;width:2;height:24" coordorigin="7700,193" coordsize="0,24" path="m7700,193l7700,216e" filled="false" stroked="true" strokeweight=".098107pt" strokecolor="#ff0000">
                <v:path arrowok="t"/>
              </v:shape>
            </v:group>
            <v:group style="position:absolute;left:7689;top:203;width:24;height:2" coordorigin="7689,203" coordsize="24,2">
              <v:shape style="position:absolute;left:7689;top:203;width:24;height:2" coordorigin="7689,203" coordsize="24,0" path="m7689,203l7712,203e" filled="false" stroked="true" strokeweight=".09927pt" strokecolor="#ff0000">
                <v:path arrowok="t"/>
              </v:shape>
            </v:group>
            <v:group style="position:absolute;left:7700;top:192;width:2;height:24" coordorigin="7700,192" coordsize="2,24">
              <v:shape style="position:absolute;left:7700;top:192;width:2;height:24" coordorigin="7700,192" coordsize="0,24" path="m7700,192l7700,215e" filled="false" stroked="true" strokeweight=".098107pt" strokecolor="#ff0000">
                <v:path arrowok="t"/>
              </v:shape>
            </v:group>
            <v:group style="position:absolute;left:7689;top:203;width:24;height:2" coordorigin="7689,203" coordsize="24,2">
              <v:shape style="position:absolute;left:7689;top:203;width:24;height:2" coordorigin="7689,203" coordsize="24,0" path="m7689,203l7712,203e" filled="false" stroked="true" strokeweight=".09927pt" strokecolor="#ff0000">
                <v:path arrowok="t"/>
              </v:shape>
            </v:group>
            <v:group style="position:absolute;left:7700;top:191;width:2;height:24" coordorigin="7700,191" coordsize="2,24">
              <v:shape style="position:absolute;left:7700;top:191;width:2;height:24" coordorigin="7700,191" coordsize="0,24" path="m7700,191l7700,215e" filled="false" stroked="true" strokeweight=".098107pt" strokecolor="#ff0000">
                <v:path arrowok="t"/>
              </v:shape>
            </v:group>
            <v:group style="position:absolute;left:7689;top:203;width:24;height:2" coordorigin="7689,203" coordsize="24,2">
              <v:shape style="position:absolute;left:7689;top:203;width:24;height:2" coordorigin="7689,203" coordsize="24,0" path="m7689,203l7712,203e" filled="false" stroked="true" strokeweight=".09927pt" strokecolor="#ff0000">
                <v:path arrowok="t"/>
              </v:shape>
            </v:group>
            <v:group style="position:absolute;left:7700;top:191;width:2;height:24" coordorigin="7700,191" coordsize="2,24">
              <v:shape style="position:absolute;left:7700;top:191;width:2;height:24" coordorigin="7700,191" coordsize="0,24" path="m7700,191l7700,215e" filled="false" stroked="true" strokeweight=".098107pt" strokecolor="#ff0000">
                <v:path arrowok="t"/>
              </v:shape>
            </v:group>
            <v:group style="position:absolute;left:7689;top:202;width:24;height:2" coordorigin="7689,202" coordsize="24,2">
              <v:shape style="position:absolute;left:7689;top:202;width:24;height:2" coordorigin="7689,202" coordsize="24,0" path="m7689,202l7712,202e" filled="false" stroked="true" strokeweight=".09927pt" strokecolor="#ff0000">
                <v:path arrowok="t"/>
              </v:shape>
            </v:group>
            <v:group style="position:absolute;left:7700;top:191;width:2;height:24" coordorigin="7700,191" coordsize="2,24">
              <v:shape style="position:absolute;left:7700;top:191;width:2;height:24" coordorigin="7700,191" coordsize="0,24" path="m7700,191l7700,214e" filled="false" stroked="true" strokeweight=".098107pt" strokecolor="#ff0000">
                <v:path arrowok="t"/>
              </v:shape>
            </v:group>
            <v:group style="position:absolute;left:7689;top:202;width:24;height:2" coordorigin="7689,202" coordsize="24,2">
              <v:shape style="position:absolute;left:7689;top:202;width:24;height:2" coordorigin="7689,202" coordsize="24,0" path="m7689,202l7712,202e" filled="false" stroked="true" strokeweight=".09927pt" strokecolor="#ff0000">
                <v:path arrowok="t"/>
              </v:shape>
            </v:group>
            <v:group style="position:absolute;left:7700;top:190;width:2;height:24" coordorigin="7700,190" coordsize="2,24">
              <v:shape style="position:absolute;left:7700;top:190;width:2;height:24" coordorigin="7700,190" coordsize="0,24" path="m7700,190l7700,214e" filled="false" stroked="true" strokeweight=".098107pt" strokecolor="#ff0000">
                <v:path arrowok="t"/>
              </v:shape>
            </v:group>
            <v:group style="position:absolute;left:7689;top:202;width:24;height:2" coordorigin="7689,202" coordsize="24,2">
              <v:shape style="position:absolute;left:7689;top:202;width:24;height:2" coordorigin="7689,202" coordsize="24,0" path="m7689,202l7712,202e" filled="false" stroked="true" strokeweight=".09927pt" strokecolor="#ff0000">
                <v:path arrowok="t"/>
              </v:shape>
            </v:group>
            <v:group style="position:absolute;left:7700;top:190;width:2;height:24" coordorigin="7700,190" coordsize="2,24">
              <v:shape style="position:absolute;left:7700;top:190;width:2;height:24" coordorigin="7700,190" coordsize="0,24" path="m7700,190l7700,213e" filled="false" stroked="true" strokeweight=".098107pt" strokecolor="#ff0000">
                <v:path arrowok="t"/>
              </v:shape>
            </v:group>
            <v:group style="position:absolute;left:7689;top:201;width:24;height:2" coordorigin="7689,201" coordsize="24,2">
              <v:shape style="position:absolute;left:7689;top:201;width:24;height:2" coordorigin="7689,201" coordsize="24,0" path="m7689,201l7712,201e" filled="false" stroked="true" strokeweight=".09927pt" strokecolor="#ff0000">
                <v:path arrowok="t"/>
              </v:shape>
            </v:group>
            <v:group style="position:absolute;left:7700;top:189;width:2;height:24" coordorigin="7700,189" coordsize="2,24">
              <v:shape style="position:absolute;left:7700;top:189;width:2;height:24" coordorigin="7700,189" coordsize="0,24" path="m7700,189l7700,213e" filled="false" stroked="true" strokeweight=".098107pt" strokecolor="#ff0000">
                <v:path arrowok="t"/>
              </v:shape>
            </v:group>
            <v:group style="position:absolute;left:7689;top:201;width:24;height:2" coordorigin="7689,201" coordsize="24,2">
              <v:shape style="position:absolute;left:7689;top:201;width:24;height:2" coordorigin="7689,201" coordsize="24,0" path="m7689,201l7712,201e" filled="false" stroked="true" strokeweight=".09927pt" strokecolor="#ff0000">
                <v:path arrowok="t"/>
              </v:shape>
            </v:group>
            <v:group style="position:absolute;left:7700;top:189;width:2;height:24" coordorigin="7700,189" coordsize="2,24">
              <v:shape style="position:absolute;left:7700;top:189;width:2;height:24" coordorigin="7700,189" coordsize="0,24" path="m7700,189l7700,213e" filled="false" stroked="true" strokeweight=".098107pt" strokecolor="#ff0000">
                <v:path arrowok="t"/>
              </v:shape>
            </v:group>
            <v:group style="position:absolute;left:7689;top:201;width:24;height:2" coordorigin="7689,201" coordsize="24,2">
              <v:shape style="position:absolute;left:7689;top:201;width:24;height:2" coordorigin="7689,201" coordsize="24,0" path="m7689,201l7712,201e" filled="false" stroked="true" strokeweight=".09927pt" strokecolor="#ff0000">
                <v:path arrowok="t"/>
              </v:shape>
            </v:group>
            <v:group style="position:absolute;left:7700;top:189;width:2;height:24" coordorigin="7700,189" coordsize="2,24">
              <v:shape style="position:absolute;left:7700;top:189;width:2;height:24" coordorigin="7700,189" coordsize="0,24" path="m7700,189l7700,212e" filled="false" stroked="true" strokeweight=".098107pt" strokecolor="#ff0000">
                <v:path arrowok="t"/>
              </v:shape>
            </v:group>
            <v:group style="position:absolute;left:7689;top:200;width:24;height:2" coordorigin="7689,200" coordsize="24,2">
              <v:shape style="position:absolute;left:7689;top:200;width:24;height:2" coordorigin="7689,200" coordsize="24,0" path="m7689,200l7712,200e" filled="false" stroked="true" strokeweight=".09927pt" strokecolor="#ff0000">
                <v:path arrowok="t"/>
              </v:shape>
            </v:group>
            <v:group style="position:absolute;left:7700;top:188;width:2;height:24" coordorigin="7700,188" coordsize="2,24">
              <v:shape style="position:absolute;left:7700;top:188;width:2;height:24" coordorigin="7700,188" coordsize="0,24" path="m7700,188l7700,212e" filled="false" stroked="true" strokeweight=".098107pt" strokecolor="#ff0000">
                <v:path arrowok="t"/>
              </v:shape>
            </v:group>
            <v:group style="position:absolute;left:7689;top:200;width:24;height:2" coordorigin="7689,200" coordsize="24,2">
              <v:shape style="position:absolute;left:7689;top:200;width:24;height:2" coordorigin="7689,200" coordsize="24,0" path="m7689,200l7712,200e" filled="false" stroked="true" strokeweight=".09927pt" strokecolor="#ff0000">
                <v:path arrowok="t"/>
              </v:shape>
            </v:group>
            <v:group style="position:absolute;left:7700;top:188;width:2;height:24" coordorigin="7700,188" coordsize="2,24">
              <v:shape style="position:absolute;left:7700;top:188;width:2;height:24" coordorigin="7700,188" coordsize="0,24" path="m7700,188l7700,212e" filled="false" stroked="true" strokeweight=".098107pt" strokecolor="#ff0000">
                <v:path arrowok="t"/>
              </v:shape>
            </v:group>
            <v:group style="position:absolute;left:7689;top:200;width:24;height:2" coordorigin="7689,200" coordsize="24,2">
              <v:shape style="position:absolute;left:7689;top:200;width:24;height:2" coordorigin="7689,200" coordsize="24,0" path="m7689,200l7712,200e" filled="false" stroked="true" strokeweight=".09927pt" strokecolor="#ff0000">
                <v:path arrowok="t"/>
              </v:shape>
            </v:group>
            <v:group style="position:absolute;left:7700;top:188;width:2;height:24" coordorigin="7700,188" coordsize="2,24">
              <v:shape style="position:absolute;left:7700;top:188;width:2;height:24" coordorigin="7700,188" coordsize="0,24" path="m7700,188l7700,211e" filled="false" stroked="true" strokeweight=".098107pt" strokecolor="#ff0000">
                <v:path arrowok="t"/>
              </v:shape>
            </v:group>
            <v:group style="position:absolute;left:7689;top:199;width:24;height:2" coordorigin="7689,199" coordsize="24,2">
              <v:shape style="position:absolute;left:7689;top:199;width:24;height:2" coordorigin="7689,199" coordsize="24,0" path="m7689,199l7712,199e" filled="false" stroked="true" strokeweight=".09927pt" strokecolor="#ff0000">
                <v:path arrowok="t"/>
              </v:shape>
            </v:group>
            <v:group style="position:absolute;left:7700;top:187;width:2;height:24" coordorigin="7700,187" coordsize="2,24">
              <v:shape style="position:absolute;left:7700;top:187;width:2;height:24" coordorigin="7700,187" coordsize="0,24" path="m7700,187l7700,211e" filled="false" stroked="true" strokeweight=".098107pt" strokecolor="#ff0000">
                <v:path arrowok="t"/>
              </v:shape>
            </v:group>
            <v:group style="position:absolute;left:7689;top:198;width:24;height:2" coordorigin="7689,198" coordsize="24,2">
              <v:shape style="position:absolute;left:7689;top:198;width:24;height:2" coordorigin="7689,198" coordsize="24,0" path="m7689,198l7712,198e" filled="false" stroked="true" strokeweight=".09927pt" strokecolor="#ff0000">
                <v:path arrowok="t"/>
              </v:shape>
            </v:group>
            <v:group style="position:absolute;left:7700;top:186;width:2;height:24" coordorigin="7700,186" coordsize="2,24">
              <v:shape style="position:absolute;left:7700;top:186;width:2;height:24" coordorigin="7700,186" coordsize="0,24" path="m7700,186l7700,210e" filled="false" stroked="true" strokeweight=".098107pt" strokecolor="#ff0000">
                <v:path arrowok="t"/>
              </v:shape>
            </v:group>
            <v:group style="position:absolute;left:7689;top:198;width:24;height:2" coordorigin="7689,198" coordsize="24,2">
              <v:shape style="position:absolute;left:7689;top:198;width:24;height:2" coordorigin="7689,198" coordsize="24,0" path="m7689,198l7712,198e" filled="false" stroked="true" strokeweight=".09927pt" strokecolor="#ff0000">
                <v:path arrowok="t"/>
              </v:shape>
            </v:group>
            <v:group style="position:absolute;left:7700;top:186;width:2;height:24" coordorigin="7700,186" coordsize="2,24">
              <v:shape style="position:absolute;left:7700;top:186;width:2;height:24" coordorigin="7700,186" coordsize="0,24" path="m7700,186l7700,210e" filled="false" stroked="true" strokeweight=".098107pt" strokecolor="#ff0000">
                <v:path arrowok="t"/>
              </v:shape>
            </v:group>
            <v:group style="position:absolute;left:7689;top:198;width:24;height:2" coordorigin="7689,198" coordsize="24,2">
              <v:shape style="position:absolute;left:7689;top:198;width:24;height:2" coordorigin="7689,198" coordsize="24,0" path="m7689,198l7712,198e" filled="false" stroked="true" strokeweight=".09927pt" strokecolor="#ff0000">
                <v:path arrowok="t"/>
              </v:shape>
            </v:group>
            <v:group style="position:absolute;left:7700;top:186;width:2;height:24" coordorigin="7700,186" coordsize="2,24">
              <v:shape style="position:absolute;left:7700;top:186;width:2;height:24" coordorigin="7700,186" coordsize="0,24" path="m7700,186l7700,209e" filled="false" stroked="true" strokeweight=".098107pt" strokecolor="#ff0000">
                <v:path arrowok="t"/>
              </v:shape>
            </v:group>
            <v:group style="position:absolute;left:7689;top:197;width:24;height:2" coordorigin="7689,197" coordsize="24,2">
              <v:shape style="position:absolute;left:7689;top:197;width:24;height:2" coordorigin="7689,197" coordsize="24,0" path="m7689,197l7712,197e" filled="false" stroked="true" strokeweight=".09927pt" strokecolor="#ff0000">
                <v:path arrowok="t"/>
              </v:shape>
            </v:group>
            <v:group style="position:absolute;left:7700;top:185;width:2;height:24" coordorigin="7700,185" coordsize="2,24">
              <v:shape style="position:absolute;left:7700;top:185;width:2;height:24" coordorigin="7700,185" coordsize="0,24" path="m7700,185l7700,209e" filled="false" stroked="true" strokeweight=".098107pt" strokecolor="#ff0000">
                <v:path arrowok="t"/>
              </v:shape>
            </v:group>
            <v:group style="position:absolute;left:7689;top:197;width:24;height:2" coordorigin="7689,197" coordsize="24,2">
              <v:shape style="position:absolute;left:7689;top:197;width:24;height:2" coordorigin="7689,197" coordsize="24,0" path="m7689,197l7712,197e" filled="false" stroked="true" strokeweight=".09927pt" strokecolor="#ff0000">
                <v:path arrowok="t"/>
              </v:shape>
            </v:group>
            <v:group style="position:absolute;left:7700;top:185;width:2;height:24" coordorigin="7700,185" coordsize="2,24">
              <v:shape style="position:absolute;left:7700;top:185;width:2;height:24" coordorigin="7700,185" coordsize="0,24" path="m7700,185l7700,208e" filled="false" stroked="true" strokeweight=".098107pt" strokecolor="#ff0000">
                <v:path arrowok="t"/>
              </v:shape>
            </v:group>
            <v:group style="position:absolute;left:7689;top:196;width:24;height:2" coordorigin="7689,196" coordsize="24,2">
              <v:shape style="position:absolute;left:7689;top:196;width:24;height:2" coordorigin="7689,196" coordsize="24,0" path="m7689,196l7712,196e" filled="false" stroked="true" strokeweight=".09927pt" strokecolor="#ff0000">
                <v:path arrowok="t"/>
              </v:shape>
            </v:group>
            <v:group style="position:absolute;left:7700;top:184;width:2;height:24" coordorigin="7700,184" coordsize="2,24">
              <v:shape style="position:absolute;left:7700;top:184;width:2;height:24" coordorigin="7700,184" coordsize="0,24" path="m7700,184l7700,208e" filled="false" stroked="true" strokeweight=".098107pt" strokecolor="#ff0000">
                <v:path arrowok="t"/>
              </v:shape>
            </v:group>
            <v:group style="position:absolute;left:7689;top:196;width:24;height:2" coordorigin="7689,196" coordsize="24,2">
              <v:shape style="position:absolute;left:7689;top:196;width:24;height:2" coordorigin="7689,196" coordsize="24,0" path="m7689,196l7712,196e" filled="false" stroked="true" strokeweight=".09927pt" strokecolor="#ff0000">
                <v:path arrowok="t"/>
              </v:shape>
            </v:group>
            <v:group style="position:absolute;left:7700;top:184;width:2;height:24" coordorigin="7700,184" coordsize="2,24">
              <v:shape style="position:absolute;left:7700;top:184;width:2;height:24" coordorigin="7700,184" coordsize="0,24" path="m7700,184l7700,208e" filled="false" stroked="true" strokeweight=".098107pt" strokecolor="#ff0000">
                <v:path arrowok="t"/>
              </v:shape>
            </v:group>
            <v:group style="position:absolute;left:7689;top:196;width:24;height:2" coordorigin="7689,196" coordsize="24,2">
              <v:shape style="position:absolute;left:7689;top:196;width:24;height:2" coordorigin="7689,196" coordsize="24,0" path="m7689,196l7712,196e" filled="false" stroked="true" strokeweight=".09927pt" strokecolor="#ff0000">
                <v:path arrowok="t"/>
              </v:shape>
            </v:group>
            <v:group style="position:absolute;left:7700;top:184;width:2;height:24" coordorigin="7700,184" coordsize="2,24">
              <v:shape style="position:absolute;left:7700;top:184;width:2;height:24" coordorigin="7700,184" coordsize="0,24" path="m7700,184l7700,207e" filled="false" stroked="true" strokeweight=".098107pt" strokecolor="#ff0000">
                <v:path arrowok="t"/>
              </v:shape>
            </v:group>
            <v:group style="position:absolute;left:7689;top:195;width:24;height:2" coordorigin="7689,195" coordsize="24,2">
              <v:shape style="position:absolute;left:7689;top:195;width:24;height:2" coordorigin="7689,195" coordsize="24,0" path="m7689,195l7712,195e" filled="false" stroked="true" strokeweight=".09927pt" strokecolor="#ff0000">
                <v:path arrowok="t"/>
              </v:shape>
            </v:group>
            <v:group style="position:absolute;left:7700;top:183;width:2;height:24" coordorigin="7700,183" coordsize="2,24">
              <v:shape style="position:absolute;left:7700;top:183;width:2;height:24" coordorigin="7700,183" coordsize="0,24" path="m7700,183l7700,207e" filled="false" stroked="true" strokeweight=".098107pt" strokecolor="#ff0000">
                <v:path arrowok="t"/>
              </v:shape>
            </v:group>
            <v:group style="position:absolute;left:7689;top:195;width:24;height:2" coordorigin="7689,195" coordsize="24,2">
              <v:shape style="position:absolute;left:7689;top:195;width:24;height:2" coordorigin="7689,195" coordsize="24,0" path="m7689,195l7712,195e" filled="false" stroked="true" strokeweight=".09927pt" strokecolor="#ff0000">
                <v:path arrowok="t"/>
              </v:shape>
            </v:group>
            <v:group style="position:absolute;left:7700;top:183;width:2;height:24" coordorigin="7700,183" coordsize="2,24">
              <v:shape style="position:absolute;left:7700;top:183;width:2;height:24" coordorigin="7700,183" coordsize="0,24" path="m7700,183l7700,206e" filled="false" stroked="true" strokeweight=".098107pt" strokecolor="#ff0000">
                <v:path arrowok="t"/>
              </v:shape>
            </v:group>
            <v:group style="position:absolute;left:7689;top:193;width:24;height:2" coordorigin="7689,193" coordsize="24,2">
              <v:shape style="position:absolute;left:7689;top:193;width:24;height:2" coordorigin="7689,193" coordsize="24,0" path="m7689,193l7712,193e" filled="false" stroked="true" strokeweight=".09927pt" strokecolor="#ff0000">
                <v:path arrowok="t"/>
              </v:shape>
            </v:group>
            <v:group style="position:absolute;left:7700;top:181;width:2;height:24" coordorigin="7700,181" coordsize="2,24">
              <v:shape style="position:absolute;left:7700;top:181;width:2;height:24" coordorigin="7700,181" coordsize="0,24" path="m7700,181l7700,205e" filled="false" stroked="true" strokeweight=".098107pt" strokecolor="#ff0000">
                <v:path arrowok="t"/>
              </v:shape>
            </v:group>
            <v:group style="position:absolute;left:7689;top:193;width:24;height:2" coordorigin="7689,193" coordsize="24,2">
              <v:shape style="position:absolute;left:7689;top:193;width:24;height:2" coordorigin="7689,193" coordsize="24,0" path="m7689,193l7712,193e" filled="false" stroked="true" strokeweight=".09927pt" strokecolor="#ff0000">
                <v:path arrowok="t"/>
              </v:shape>
            </v:group>
            <v:group style="position:absolute;left:7700;top:181;width:2;height:24" coordorigin="7700,181" coordsize="2,24">
              <v:shape style="position:absolute;left:7700;top:181;width:2;height:24" coordorigin="7700,181" coordsize="0,24" path="m7700,181l7700,205e" filled="false" stroked="true" strokeweight=".098107pt" strokecolor="#ff0000">
                <v:path arrowok="t"/>
              </v:shape>
            </v:group>
            <v:group style="position:absolute;left:7689;top:193;width:24;height:2" coordorigin="7689,193" coordsize="24,2">
              <v:shape style="position:absolute;left:7689;top:193;width:24;height:2" coordorigin="7689,193" coordsize="24,0" path="m7689,193l7712,193e" filled="false" stroked="true" strokeweight=".09927pt" strokecolor="#ff0000">
                <v:path arrowok="t"/>
              </v:shape>
            </v:group>
            <v:group style="position:absolute;left:7700;top:181;width:2;height:24" coordorigin="7700,181" coordsize="2,24">
              <v:shape style="position:absolute;left:7700;top:181;width:2;height:24" coordorigin="7700,181" coordsize="0,24" path="m7700,181l7700,204e" filled="false" stroked="true" strokeweight=".098107pt" strokecolor="#ff0000">
                <v:path arrowok="t"/>
              </v:shape>
            </v:group>
            <v:group style="position:absolute;left:7689;top:192;width:24;height:2" coordorigin="7689,192" coordsize="24,2">
              <v:shape style="position:absolute;left:7689;top:192;width:24;height:2" coordorigin="7689,192" coordsize="24,0" path="m7689,192l7712,192e" filled="false" stroked="true" strokeweight=".09927pt" strokecolor="#ff0000">
                <v:path arrowok="t"/>
              </v:shape>
            </v:group>
            <v:group style="position:absolute;left:7700;top:180;width:2;height:24" coordorigin="7700,180" coordsize="2,24">
              <v:shape style="position:absolute;left:7700;top:180;width:2;height:24" coordorigin="7700,180" coordsize="0,24" path="m7700,180l7700,203e" filled="false" stroked="true" strokeweight=".098107pt" strokecolor="#ff0000">
                <v:path arrowok="t"/>
              </v:shape>
            </v:group>
            <v:group style="position:absolute;left:7689;top:191;width:24;height:2" coordorigin="7689,191" coordsize="24,2">
              <v:shape style="position:absolute;left:7689;top:191;width:24;height:2" coordorigin="7689,191" coordsize="24,0" path="m7689,191l7712,191e" filled="false" stroked="true" strokeweight=".09927pt" strokecolor="#ff0000">
                <v:path arrowok="t"/>
              </v:shape>
            </v:group>
            <v:group style="position:absolute;left:7700;top:179;width:2;height:24" coordorigin="7700,179" coordsize="2,24">
              <v:shape style="position:absolute;left:7700;top:179;width:2;height:24" coordorigin="7700,179" coordsize="0,24" path="m7700,179l7700,203e" filled="false" stroked="true" strokeweight=".098107pt" strokecolor="#ff0000">
                <v:path arrowok="t"/>
              </v:shape>
            </v:group>
            <v:group style="position:absolute;left:7689;top:191;width:24;height:2" coordorigin="7689,191" coordsize="24,2">
              <v:shape style="position:absolute;left:7689;top:191;width:24;height:2" coordorigin="7689,191" coordsize="24,0" path="m7689,191l7712,191e" filled="false" stroked="true" strokeweight=".09927pt" strokecolor="#ff0000">
                <v:path arrowok="t"/>
              </v:shape>
            </v:group>
            <v:group style="position:absolute;left:7700;top:179;width:2;height:24" coordorigin="7700,179" coordsize="2,24">
              <v:shape style="position:absolute;left:7700;top:179;width:2;height:24" coordorigin="7700,179" coordsize="0,24" path="m7700,179l7700,202e" filled="false" stroked="true" strokeweight=".098107pt" strokecolor="#ff0000">
                <v:path arrowok="t"/>
              </v:shape>
            </v:group>
            <v:group style="position:absolute;left:7689;top:189;width:24;height:2" coordorigin="7689,189" coordsize="24,2">
              <v:shape style="position:absolute;left:7689;top:189;width:24;height:2" coordorigin="7689,189" coordsize="24,0" path="m7689,189l7712,189e" filled="false" stroked="true" strokeweight=".09927pt" strokecolor="#ff0000">
                <v:path arrowok="t"/>
              </v:shape>
            </v:group>
            <v:group style="position:absolute;left:7700;top:177;width:2;height:24" coordorigin="7700,177" coordsize="2,24">
              <v:shape style="position:absolute;left:7700;top:177;width:2;height:24" coordorigin="7700,177" coordsize="0,24" path="m7700,177l7700,201e" filled="false" stroked="true" strokeweight=".098107pt" strokecolor="#ff0000">
                <v:path arrowok="t"/>
              </v:shape>
            </v:group>
            <v:group style="position:absolute;left:7689;top:188;width:24;height:2" coordorigin="7689,188" coordsize="24,2">
              <v:shape style="position:absolute;left:7689;top:188;width:24;height:2" coordorigin="7689,188" coordsize="24,0" path="m7689,188l7712,188e" filled="false" stroked="true" strokeweight=".09927pt" strokecolor="#ff0000">
                <v:path arrowok="t"/>
              </v:shape>
            </v:group>
            <v:group style="position:absolute;left:7700;top:176;width:2;height:24" coordorigin="7700,176" coordsize="2,24">
              <v:shape style="position:absolute;left:7700;top:176;width:2;height:24" coordorigin="7700,176" coordsize="0,24" path="m7700,176l7700,200e" filled="false" stroked="true" strokeweight=".098107pt" strokecolor="#ff0000">
                <v:path arrowok="t"/>
              </v:shape>
            </v:group>
            <v:group style="position:absolute;left:7689;top:187;width:24;height:2" coordorigin="7689,187" coordsize="24,2">
              <v:shape style="position:absolute;left:7689;top:187;width:24;height:2" coordorigin="7689,187" coordsize="24,0" path="m7689,187l7712,187e" filled="false" stroked="true" strokeweight=".09927pt" strokecolor="#ff0000">
                <v:path arrowok="t"/>
              </v:shape>
            </v:group>
            <v:group style="position:absolute;left:7700;top:175;width:2;height:24" coordorigin="7700,175" coordsize="2,24">
              <v:shape style="position:absolute;left:7700;top:175;width:2;height:24" coordorigin="7700,175" coordsize="0,24" path="m7700,175l7700,199e" filled="false" stroked="true" strokeweight=".098107pt" strokecolor="#ff0000">
                <v:path arrowok="t"/>
              </v:shape>
            </v:group>
            <v:group style="position:absolute;left:7689;top:186;width:24;height:2" coordorigin="7689,186" coordsize="24,2">
              <v:shape style="position:absolute;left:7689;top:186;width:24;height:2" coordorigin="7689,186" coordsize="24,0" path="m7689,186l7712,186e" filled="false" stroked="true" strokeweight=".09927pt" strokecolor="#ff0000">
                <v:path arrowok="t"/>
              </v:shape>
            </v:group>
            <v:group style="position:absolute;left:7700;top:174;width:2;height:24" coordorigin="7700,174" coordsize="2,24">
              <v:shape style="position:absolute;left:7700;top:174;width:2;height:24" coordorigin="7700,174" coordsize="0,24" path="m7700,174l7700,198e" filled="false" stroked="true" strokeweight=".098107pt" strokecolor="#ff0000">
                <v:path arrowok="t"/>
              </v:shape>
            </v:group>
            <v:group style="position:absolute;left:7689;top:185;width:24;height:2" coordorigin="7689,185" coordsize="24,2">
              <v:shape style="position:absolute;left:7689;top:185;width:24;height:2" coordorigin="7689,185" coordsize="24,0" path="m7689,185l7712,185e" filled="false" stroked="true" strokeweight=".09927pt" strokecolor="#ff0000">
                <v:path arrowok="t"/>
              </v:shape>
            </v:group>
            <v:group style="position:absolute;left:7700;top:173;width:2;height:24" coordorigin="7700,173" coordsize="2,24">
              <v:shape style="position:absolute;left:7700;top:173;width:2;height:24" coordorigin="7700,173" coordsize="0,24" path="m7700,173l7700,197e" filled="false" stroked="true" strokeweight=".098107pt" strokecolor="#ff0000">
                <v:path arrowok="t"/>
              </v:shape>
            </v:group>
            <v:group style="position:absolute;left:7689;top:184;width:24;height:2" coordorigin="7689,184" coordsize="24,2">
              <v:shape style="position:absolute;left:7689;top:184;width:24;height:2" coordorigin="7689,184" coordsize="24,0" path="m7689,184l7712,184e" filled="false" stroked="true" strokeweight=".09927pt" strokecolor="#ff0000">
                <v:path arrowok="t"/>
              </v:shape>
            </v:group>
            <v:group style="position:absolute;left:7700;top:172;width:2;height:24" coordorigin="7700,172" coordsize="2,24">
              <v:shape style="position:absolute;left:7700;top:172;width:2;height:24" coordorigin="7700,172" coordsize="0,24" path="m7700,172l7700,196e" filled="false" stroked="true" strokeweight=".098107pt" strokecolor="#ff0000">
                <v:path arrowok="t"/>
              </v:shape>
            </v:group>
            <v:group style="position:absolute;left:7689;top:183;width:24;height:2" coordorigin="7689,183" coordsize="24,2">
              <v:shape style="position:absolute;left:7689;top:183;width:24;height:2" coordorigin="7689,183" coordsize="24,0" path="m7689,183l7712,183e" filled="false" stroked="true" strokeweight=".09927pt" strokecolor="#ff0000">
                <v:path arrowok="t"/>
              </v:shape>
            </v:group>
            <v:group style="position:absolute;left:7700;top:171;width:2;height:24" coordorigin="7700,171" coordsize="2,24">
              <v:shape style="position:absolute;left:7700;top:171;width:2;height:24" coordorigin="7700,171" coordsize="0,24" path="m7700,171l7700,195e" filled="false" stroked="true" strokeweight=".098107pt" strokecolor="#ff0000">
                <v:path arrowok="t"/>
              </v:shape>
            </v:group>
            <v:group style="position:absolute;left:7689;top:181;width:24;height:2" coordorigin="7689,181" coordsize="24,2">
              <v:shape style="position:absolute;left:7689;top:181;width:24;height:2" coordorigin="7689,181" coordsize="24,0" path="m7689,181l7712,181e" filled="false" stroked="true" strokeweight=".09927pt" strokecolor="#ff0000">
                <v:path arrowok="t"/>
              </v:shape>
            </v:group>
            <v:group style="position:absolute;left:7700;top:169;width:2;height:24" coordorigin="7700,169" coordsize="2,24">
              <v:shape style="position:absolute;left:7700;top:169;width:2;height:24" coordorigin="7700,169" coordsize="0,24" path="m7700,169l7700,193e" filled="false" stroked="true" strokeweight=".098107pt" strokecolor="#ff0000">
                <v:path arrowok="t"/>
              </v:shape>
            </v:group>
            <v:group style="position:absolute;left:7689;top:180;width:24;height:2" coordorigin="7689,180" coordsize="24,2">
              <v:shape style="position:absolute;left:7689;top:180;width:24;height:2" coordorigin="7689,180" coordsize="24,0" path="m7689,180l7712,180e" filled="false" stroked="true" strokeweight=".09927pt" strokecolor="#ff0000">
                <v:path arrowok="t"/>
              </v:shape>
            </v:group>
            <v:group style="position:absolute;left:7700;top:168;width:2;height:24" coordorigin="7700,168" coordsize="2,24">
              <v:shape style="position:absolute;left:7700;top:168;width:2;height:24" coordorigin="7700,168" coordsize="0,24" path="m7700,168l7700,192e" filled="false" stroked="true" strokeweight=".098107pt" strokecolor="#ff0000">
                <v:path arrowok="t"/>
              </v:shape>
            </v:group>
            <v:group style="position:absolute;left:7689;top:179;width:24;height:2" coordorigin="7689,179" coordsize="24,2">
              <v:shape style="position:absolute;left:7689;top:179;width:24;height:2" coordorigin="7689,179" coordsize="24,0" path="m7689,179l7712,179e" filled="false" stroked="true" strokeweight=".09927pt" strokecolor="#ff0000">
                <v:path arrowok="t"/>
              </v:shape>
            </v:group>
            <v:group style="position:absolute;left:7700;top:167;width:2;height:24" coordorigin="7700,167" coordsize="2,24">
              <v:shape style="position:absolute;left:7700;top:167;width:2;height:24" coordorigin="7700,167" coordsize="0,24" path="m7700,167l7700,191e" filled="false" stroked="true" strokeweight=".098107pt" strokecolor="#ff0000">
                <v:path arrowok="t"/>
              </v:shape>
            </v:group>
            <v:group style="position:absolute;left:7689;top:178;width:24;height:2" coordorigin="7689,178" coordsize="24,2">
              <v:shape style="position:absolute;left:7689;top:178;width:24;height:2" coordorigin="7689,178" coordsize="24,0" path="m7689,178l7712,178e" filled="false" stroked="true" strokeweight=".09927pt" strokecolor="#ff0000">
                <v:path arrowok="t"/>
              </v:shape>
            </v:group>
            <v:group style="position:absolute;left:7700;top:166;width:2;height:24" coordorigin="7700,166" coordsize="2,24">
              <v:shape style="position:absolute;left:7700;top:166;width:2;height:24" coordorigin="7700,166" coordsize="0,24" path="m7700,166l7700,190e" filled="false" stroked="true" strokeweight=".098107pt" strokecolor="#ff0000">
                <v:path arrowok="t"/>
              </v:shape>
            </v:group>
            <v:group style="position:absolute;left:7689;top:177;width:24;height:2" coordorigin="7689,177" coordsize="24,2">
              <v:shape style="position:absolute;left:7689;top:177;width:24;height:2" coordorigin="7689,177" coordsize="24,0" path="m7689,177l7712,177e" filled="false" stroked="true" strokeweight=".09927pt" strokecolor="#ff0000">
                <v:path arrowok="t"/>
              </v:shape>
            </v:group>
            <v:group style="position:absolute;left:7700;top:165;width:2;height:24" coordorigin="7700,165" coordsize="2,24">
              <v:shape style="position:absolute;left:7700;top:165;width:2;height:24" coordorigin="7700,165" coordsize="0,24" path="m7700,165l7700,189e" filled="false" stroked="true" strokeweight=".098107pt" strokecolor="#ff0000">
                <v:path arrowok="t"/>
              </v:shape>
            </v:group>
            <v:group style="position:absolute;left:7689;top:177;width:24;height:2" coordorigin="7689,177" coordsize="24,2">
              <v:shape style="position:absolute;left:7689;top:177;width:24;height:2" coordorigin="7689,177" coordsize="24,0" path="m7689,177l7712,177e" filled="false" stroked="true" strokeweight=".09927pt" strokecolor="#ff0000">
                <v:path arrowok="t"/>
              </v:shape>
            </v:group>
            <v:group style="position:absolute;left:7700;top:165;width:2;height:24" coordorigin="7700,165" coordsize="2,24">
              <v:shape style="position:absolute;left:7700;top:165;width:2;height:24" coordorigin="7700,165" coordsize="0,24" path="m7700,165l7700,189e" filled="false" stroked="true" strokeweight=".098107pt" strokecolor="#ff0000">
                <v:path arrowok="t"/>
              </v:shape>
            </v:group>
            <v:group style="position:absolute;left:7689;top:175;width:24;height:2" coordorigin="7689,175" coordsize="24,2">
              <v:shape style="position:absolute;left:7689;top:175;width:24;height:2" coordorigin="7689,175" coordsize="24,0" path="m7689,175l7712,175e" filled="false" stroked="true" strokeweight=".09927pt" strokecolor="#ff0000">
                <v:path arrowok="t"/>
              </v:shape>
            </v:group>
            <v:group style="position:absolute;left:7700;top:164;width:2;height:24" coordorigin="7700,164" coordsize="2,24">
              <v:shape style="position:absolute;left:7700;top:164;width:2;height:24" coordorigin="7700,164" coordsize="0,24" path="m7700,164l7700,187e" filled="false" stroked="true" strokeweight=".098107pt" strokecolor="#ff0000">
                <v:path arrowok="t"/>
              </v:shape>
            </v:group>
            <v:group style="position:absolute;left:7689;top:175;width:24;height:2" coordorigin="7689,175" coordsize="24,2">
              <v:shape style="position:absolute;left:7689;top:175;width:24;height:2" coordorigin="7689,175" coordsize="24,0" path="m7689,175l7712,175e" filled="false" stroked="true" strokeweight=".09927pt" strokecolor="#ff0000">
                <v:path arrowok="t"/>
              </v:shape>
            </v:group>
            <v:group style="position:absolute;left:7700;top:163;width:2;height:24" coordorigin="7700,163" coordsize="2,24">
              <v:shape style="position:absolute;left:7700;top:163;width:2;height:24" coordorigin="7700,163" coordsize="0,24" path="m7700,163l7700,187e" filled="false" stroked="true" strokeweight=".098107pt" strokecolor="#ff0000">
                <v:path arrowok="t"/>
              </v:shape>
            </v:group>
            <v:group style="position:absolute;left:7689;top:174;width:24;height:2" coordorigin="7689,174" coordsize="24,2">
              <v:shape style="position:absolute;left:7689;top:174;width:24;height:2" coordorigin="7689,174" coordsize="24,0" path="m7689,174l7712,174e" filled="false" stroked="true" strokeweight=".09927pt" strokecolor="#ff0000">
                <v:path arrowok="t"/>
              </v:shape>
            </v:group>
            <v:group style="position:absolute;left:7700;top:163;width:2;height:24" coordorigin="7700,163" coordsize="2,24">
              <v:shape style="position:absolute;left:7700;top:163;width:2;height:24" coordorigin="7700,163" coordsize="0,24" path="m7700,163l7700,186e" filled="false" stroked="true" strokeweight=".098107pt" strokecolor="#ff0000">
                <v:path arrowok="t"/>
              </v:shape>
            </v:group>
            <v:group style="position:absolute;left:7689;top:174;width:24;height:2" coordorigin="7689,174" coordsize="24,2">
              <v:shape style="position:absolute;left:7689;top:174;width:24;height:2" coordorigin="7689,174" coordsize="24,0" path="m7689,174l7712,174e" filled="false" stroked="true" strokeweight=".09927pt" strokecolor="#ff0000">
                <v:path arrowok="t"/>
              </v:shape>
            </v:group>
            <v:group style="position:absolute;left:7700;top:162;width:2;height:24" coordorigin="7700,162" coordsize="2,24">
              <v:shape style="position:absolute;left:7700;top:162;width:2;height:24" coordorigin="7700,162" coordsize="0,24" path="m7700,162l7700,186e" filled="false" stroked="true" strokeweight=".098107pt" strokecolor="#ff0000">
                <v:path arrowok="t"/>
              </v:shape>
            </v:group>
            <v:group style="position:absolute;left:7689;top:173;width:24;height:2" coordorigin="7689,173" coordsize="24,2">
              <v:shape style="position:absolute;left:7689;top:173;width:24;height:2" coordorigin="7689,173" coordsize="24,0" path="m7689,173l7712,173e" filled="false" stroked="true" strokeweight=".09927pt" strokecolor="#ff0000">
                <v:path arrowok="t"/>
              </v:shape>
            </v:group>
            <v:group style="position:absolute;left:7700;top:161;width:2;height:24" coordorigin="7700,161" coordsize="2,24">
              <v:shape style="position:absolute;left:7700;top:161;width:2;height:24" coordorigin="7700,161" coordsize="0,24" path="m7700,161l7700,185e" filled="false" stroked="true" strokeweight=".098107pt" strokecolor="#ff0000">
                <v:path arrowok="t"/>
              </v:shape>
            </v:group>
            <v:group style="position:absolute;left:7689;top:173;width:24;height:2" coordorigin="7689,173" coordsize="24,2">
              <v:shape style="position:absolute;left:7689;top:173;width:24;height:2" coordorigin="7689,173" coordsize="24,0" path="m7689,173l7712,173e" filled="false" stroked="true" strokeweight=".09927pt" strokecolor="#ff0000">
                <v:path arrowok="t"/>
              </v:shape>
            </v:group>
            <v:group style="position:absolute;left:7700;top:161;width:2;height:24" coordorigin="7700,161" coordsize="2,24">
              <v:shape style="position:absolute;left:7700;top:161;width:2;height:24" coordorigin="7700,161" coordsize="0,24" path="m7700,161l7700,185e" filled="false" stroked="true" strokeweight=".098107pt" strokecolor="#ff0000">
                <v:path arrowok="t"/>
              </v:shape>
            </v:group>
            <v:group style="position:absolute;left:7689;top:172;width:24;height:2" coordorigin="7689,172" coordsize="24,2">
              <v:shape style="position:absolute;left:7689;top:172;width:24;height:2" coordorigin="7689,172" coordsize="24,0" path="m7689,172l7712,172e" filled="false" stroked="true" strokeweight=".09927pt" strokecolor="#ff0000">
                <v:path arrowok="t"/>
              </v:shape>
            </v:group>
            <v:group style="position:absolute;left:7700;top:161;width:2;height:24" coordorigin="7700,161" coordsize="2,24">
              <v:shape style="position:absolute;left:7700;top:161;width:2;height:24" coordorigin="7700,161" coordsize="0,24" path="m7700,161l7700,184e" filled="false" stroked="true" strokeweight=".098107pt" strokecolor="#ff0000">
                <v:path arrowok="t"/>
              </v:shape>
            </v:group>
            <v:group style="position:absolute;left:7689;top:172;width:24;height:2" coordorigin="7689,172" coordsize="24,2">
              <v:shape style="position:absolute;left:7689;top:172;width:24;height:2" coordorigin="7689,172" coordsize="24,0" path="m7689,172l7712,172e" filled="false" stroked="true" strokeweight=".09927pt" strokecolor="#ff0000">
                <v:path arrowok="t"/>
              </v:shape>
            </v:group>
            <v:group style="position:absolute;left:7700;top:160;width:2;height:24" coordorigin="7700,160" coordsize="2,24">
              <v:shape style="position:absolute;left:7700;top:160;width:2;height:24" coordorigin="7700,160" coordsize="0,24" path="m7700,160l7700,184e" filled="false" stroked="true" strokeweight=".098107pt" strokecolor="#ff0000">
                <v:path arrowok="t"/>
              </v:shape>
            </v:group>
            <v:group style="position:absolute;left:7689;top:171;width:24;height:2" coordorigin="7689,171" coordsize="24,2">
              <v:shape style="position:absolute;left:7689;top:171;width:24;height:2" coordorigin="7689,171" coordsize="24,0" path="m7689,171l7712,171e" filled="false" stroked="true" strokeweight=".09927pt" strokecolor="#ff0000">
                <v:path arrowok="t"/>
              </v:shape>
            </v:group>
            <v:group style="position:absolute;left:7700;top:160;width:2;height:24" coordorigin="7700,160" coordsize="2,24">
              <v:shape style="position:absolute;left:7700;top:160;width:2;height:24" coordorigin="7700,160" coordsize="0,24" path="m7700,160l7700,183e" filled="false" stroked="true" strokeweight=".098107pt" strokecolor="#ff0000">
                <v:path arrowok="t"/>
              </v:shape>
            </v:group>
            <v:group style="position:absolute;left:7689;top:171;width:24;height:2" coordorigin="7689,171" coordsize="24,2">
              <v:shape style="position:absolute;left:7689;top:171;width:24;height:2" coordorigin="7689,171" coordsize="24,0" path="m7689,171l7712,171e" filled="false" stroked="true" strokeweight=".09927pt" strokecolor="#ff0000">
                <v:path arrowok="t"/>
              </v:shape>
            </v:group>
            <v:group style="position:absolute;left:7700;top:159;width:2;height:24" coordorigin="7700,159" coordsize="2,24">
              <v:shape style="position:absolute;left:7700;top:159;width:2;height:24" coordorigin="7700,159" coordsize="0,24" path="m7700,159l7700,183e" filled="false" stroked="true" strokeweight=".098107pt" strokecolor="#ff0000">
                <v:path arrowok="t"/>
              </v:shape>
            </v:group>
            <v:group style="position:absolute;left:7689;top:170;width:24;height:2" coordorigin="7689,170" coordsize="24,2">
              <v:shape style="position:absolute;left:7689;top:170;width:24;height:2" coordorigin="7689,170" coordsize="24,0" path="m7689,170l7712,170e" filled="false" stroked="true" strokeweight=".09927pt" strokecolor="#ff0000">
                <v:path arrowok="t"/>
              </v:shape>
            </v:group>
            <v:group style="position:absolute;left:7700;top:159;width:2;height:24" coordorigin="7700,159" coordsize="2,24">
              <v:shape style="position:absolute;left:7700;top:159;width:2;height:24" coordorigin="7700,159" coordsize="0,24" path="m7700,159l7700,182e" filled="false" stroked="true" strokeweight=".098107pt" strokecolor="#ff0000">
                <v:path arrowok="t"/>
              </v:shape>
            </v:group>
            <v:group style="position:absolute;left:7689;top:170;width:24;height:2" coordorigin="7689,170" coordsize="24,2">
              <v:shape style="position:absolute;left:7689;top:170;width:24;height:2" coordorigin="7689,170" coordsize="24,0" path="m7689,170l7712,170e" filled="false" stroked="true" strokeweight=".09927pt" strokecolor="#ff0000">
                <v:path arrowok="t"/>
              </v:shape>
            </v:group>
            <v:group style="position:absolute;left:7700;top:158;width:2;height:24" coordorigin="7700,158" coordsize="2,24">
              <v:shape style="position:absolute;left:7700;top:158;width:2;height:24" coordorigin="7700,158" coordsize="0,24" path="m7700,158l7700,182e" filled="false" stroked="true" strokeweight=".098107pt" strokecolor="#ff0000">
                <v:path arrowok="t"/>
              </v:shape>
            </v:group>
            <v:group style="position:absolute;left:7689;top:169;width:24;height:2" coordorigin="7689,169" coordsize="24,2">
              <v:shape style="position:absolute;left:7689;top:169;width:24;height:2" coordorigin="7689,169" coordsize="24,0" path="m7689,169l7712,169e" filled="false" stroked="true" strokeweight=".09927pt" strokecolor="#ff0000">
                <v:path arrowok="t"/>
              </v:shape>
            </v:group>
            <v:group style="position:absolute;left:7700;top:157;width:2;height:24" coordorigin="7700,157" coordsize="2,24">
              <v:shape style="position:absolute;left:7700;top:157;width:2;height:24" coordorigin="7700,157" coordsize="0,24" path="m7700,157l7700,181e" filled="false" stroked="true" strokeweight=".098107pt" strokecolor="#ff0000">
                <v:path arrowok="t"/>
              </v:shape>
            </v:group>
            <v:group style="position:absolute;left:7689;top:169;width:24;height:2" coordorigin="7689,169" coordsize="24,2">
              <v:shape style="position:absolute;left:7689;top:169;width:24;height:2" coordorigin="7689,169" coordsize="24,0" path="m7689,169l7712,169e" filled="false" stroked="true" strokeweight=".09927pt" strokecolor="#ff0000">
                <v:path arrowok="t"/>
              </v:shape>
            </v:group>
            <v:group style="position:absolute;left:7700;top:157;width:2;height:24" coordorigin="7700,157" coordsize="2,24">
              <v:shape style="position:absolute;left:7700;top:157;width:2;height:24" coordorigin="7700,157" coordsize="0,24" path="m7700,157l7700,181e" filled="false" stroked="true" strokeweight=".098107pt" strokecolor="#ff0000">
                <v:path arrowok="t"/>
              </v:shape>
            </v:group>
            <v:group style="position:absolute;left:7689;top:169;width:24;height:2" coordorigin="7689,169" coordsize="24,2">
              <v:shape style="position:absolute;left:7689;top:169;width:24;height:2" coordorigin="7689,169" coordsize="24,0" path="m7689,169l7712,169e" filled="false" stroked="true" strokeweight=".09927pt" strokecolor="#ff0000">
                <v:path arrowok="t"/>
              </v:shape>
            </v:group>
            <v:group style="position:absolute;left:7700;top:157;width:2;height:24" coordorigin="7700,157" coordsize="2,24">
              <v:shape style="position:absolute;left:7700;top:157;width:2;height:24" coordorigin="7700,157" coordsize="0,24" path="m7700,157l7700,180e" filled="false" stroked="true" strokeweight=".098107pt" strokecolor="#ff0000">
                <v:path arrowok="t"/>
              </v:shape>
            </v:group>
            <v:group style="position:absolute;left:7689;top:168;width:24;height:2" coordorigin="7689,168" coordsize="24,2">
              <v:shape style="position:absolute;left:7689;top:168;width:24;height:2" coordorigin="7689,168" coordsize="24,0" path="m7689,168l7712,168e" filled="false" stroked="true" strokeweight=".09927pt" strokecolor="#ff0000">
                <v:path arrowok="t"/>
              </v:shape>
            </v:group>
            <v:group style="position:absolute;left:7700;top:156;width:2;height:24" coordorigin="7700,156" coordsize="2,24">
              <v:shape style="position:absolute;left:7700;top:156;width:2;height:24" coordorigin="7700,156" coordsize="0,24" path="m7700,156l7700,180e" filled="false" stroked="true" strokeweight=".098107pt" strokecolor="#ff0000">
                <v:path arrowok="t"/>
              </v:shape>
            </v:group>
            <v:group style="position:absolute;left:7689;top:168;width:24;height:2" coordorigin="7689,168" coordsize="24,2">
              <v:shape style="position:absolute;left:7689;top:168;width:24;height:2" coordorigin="7689,168" coordsize="24,0" path="m7689,168l7712,168e" filled="false" stroked="true" strokeweight=".09927pt" strokecolor="#ff0000">
                <v:path arrowok="t"/>
              </v:shape>
            </v:group>
            <v:group style="position:absolute;left:7700;top:156;width:2;height:24" coordorigin="7700,156" coordsize="2,24">
              <v:shape style="position:absolute;left:7700;top:156;width:2;height:24" coordorigin="7700,156" coordsize="0,24" path="m7700,156l7700,180e" filled="false" stroked="true" strokeweight=".098107pt" strokecolor="#ff0000">
                <v:path arrowok="t"/>
              </v:shape>
            </v:group>
            <v:group style="position:absolute;left:7689;top:167;width:24;height:2" coordorigin="7689,167" coordsize="24,2">
              <v:shape style="position:absolute;left:7689;top:167;width:24;height:2" coordorigin="7689,167" coordsize="24,0" path="m7689,167l7712,167e" filled="false" stroked="true" strokeweight=".09927pt" strokecolor="#ff0000">
                <v:path arrowok="t"/>
              </v:shape>
            </v:group>
            <v:group style="position:absolute;left:7700;top:155;width:2;height:24" coordorigin="7700,155" coordsize="2,24">
              <v:shape style="position:absolute;left:7700;top:155;width:2;height:24" coordorigin="7700,155" coordsize="0,24" path="m7700,155l7700,179e" filled="false" stroked="true" strokeweight=".098107pt" strokecolor="#ff0000">
                <v:path arrowok="t"/>
              </v:shape>
            </v:group>
            <v:group style="position:absolute;left:7689;top:167;width:24;height:2" coordorigin="7689,167" coordsize="24,2">
              <v:shape style="position:absolute;left:7689;top:167;width:24;height:2" coordorigin="7689,167" coordsize="24,0" path="m7689,167l7712,167e" filled="false" stroked="true" strokeweight=".09927pt" strokecolor="#ff0000">
                <v:path arrowok="t"/>
              </v:shape>
            </v:group>
            <v:group style="position:absolute;left:7700;top:155;width:2;height:24" coordorigin="7700,155" coordsize="2,24">
              <v:shape style="position:absolute;left:7700;top:155;width:2;height:24" coordorigin="7700,155" coordsize="0,24" path="m7700,155l7700,179e" filled="false" stroked="true" strokeweight=".098107pt" strokecolor="#ff0000">
                <v:path arrowok="t"/>
              </v:shape>
            </v:group>
            <v:group style="position:absolute;left:7689;top:166;width:24;height:2" coordorigin="7689,166" coordsize="24,2">
              <v:shape style="position:absolute;left:7689;top:166;width:24;height:2" coordorigin="7689,166" coordsize="24,0" path="m7689,166l7712,166e" filled="false" stroked="true" strokeweight=".09927pt" strokecolor="#ff0000">
                <v:path arrowok="t"/>
              </v:shape>
            </v:group>
            <v:group style="position:absolute;left:7700;top:154;width:2;height:24" coordorigin="7700,154" coordsize="2,24">
              <v:shape style="position:absolute;left:7700;top:154;width:2;height:24" coordorigin="7700,154" coordsize="0,24" path="m7700,154l7700,178e" filled="false" stroked="true" strokeweight=".098107pt" strokecolor="#ff0000">
                <v:path arrowok="t"/>
              </v:shape>
            </v:group>
            <v:group style="position:absolute;left:7689;top:166;width:24;height:2" coordorigin="7689,166" coordsize="24,2">
              <v:shape style="position:absolute;left:7689;top:166;width:24;height:2" coordorigin="7689,166" coordsize="24,0" path="m7689,166l7712,166e" filled="false" stroked="true" strokeweight=".09927pt" strokecolor="#ff0000">
                <v:path arrowok="t"/>
              </v:shape>
            </v:group>
            <v:group style="position:absolute;left:7700;top:154;width:2;height:24" coordorigin="7700,154" coordsize="2,24">
              <v:shape style="position:absolute;left:7700;top:154;width:2;height:24" coordorigin="7700,154" coordsize="0,24" path="m7700,154l7700,177e" filled="false" stroked="true" strokeweight=".098107pt" strokecolor="#ff0000">
                <v:path arrowok="t"/>
              </v:shape>
            </v:group>
            <v:group style="position:absolute;left:7689;top:165;width:24;height:2" coordorigin="7689,165" coordsize="24,2">
              <v:shape style="position:absolute;left:7689;top:165;width:24;height:2" coordorigin="7689,165" coordsize="24,0" path="m7689,165l7712,165e" filled="false" stroked="true" strokeweight=".09927pt" strokecolor="#ff0000">
                <v:path arrowok="t"/>
              </v:shape>
            </v:group>
            <v:group style="position:absolute;left:7700;top:153;width:2;height:24" coordorigin="7700,153" coordsize="2,24">
              <v:shape style="position:absolute;left:7700;top:153;width:2;height:24" coordorigin="7700,153" coordsize="0,24" path="m7700,153l7700,177e" filled="false" stroked="true" strokeweight=".098107pt" strokecolor="#ff0000">
                <v:path arrowok="t"/>
              </v:shape>
            </v:group>
            <v:group style="position:absolute;left:7689;top:165;width:24;height:2" coordorigin="7689,165" coordsize="24,2">
              <v:shape style="position:absolute;left:7689;top:165;width:24;height:2" coordorigin="7689,165" coordsize="24,0" path="m7689,165l7712,165e" filled="false" stroked="true" strokeweight=".09927pt" strokecolor="#ff0000">
                <v:path arrowok="t"/>
              </v:shape>
            </v:group>
            <v:group style="position:absolute;left:7700;top:153;width:2;height:24" coordorigin="7700,153" coordsize="2,24">
              <v:shape style="position:absolute;left:7700;top:153;width:2;height:24" coordorigin="7700,153" coordsize="0,24" path="m7700,153l7700,177e" filled="false" stroked="true" strokeweight=".098107pt" strokecolor="#ff0000">
                <v:path arrowok="t"/>
              </v:shape>
            </v:group>
            <v:group style="position:absolute;left:7689;top:164;width:24;height:2" coordorigin="7689,164" coordsize="24,2">
              <v:shape style="position:absolute;left:7689;top:164;width:24;height:2" coordorigin="7689,164" coordsize="24,0" path="m7689,164l7712,164e" filled="false" stroked="true" strokeweight=".09927pt" strokecolor="#ff0000">
                <v:path arrowok="t"/>
              </v:shape>
            </v:group>
            <v:group style="position:absolute;left:7700;top:152;width:2;height:24" coordorigin="7700,152" coordsize="2,24">
              <v:shape style="position:absolute;left:7700;top:152;width:2;height:24" coordorigin="7700,152" coordsize="0,24" path="m7700,152l7700,176e" filled="false" stroked="true" strokeweight=".098107pt" strokecolor="#ff0000">
                <v:path arrowok="t"/>
              </v:shape>
            </v:group>
            <v:group style="position:absolute;left:7689;top:163;width:24;height:2" coordorigin="7689,163" coordsize="24,2">
              <v:shape style="position:absolute;left:7689;top:163;width:24;height:2" coordorigin="7689,163" coordsize="24,0" path="m7689,163l7712,163e" filled="false" stroked="true" strokeweight=".09927pt" strokecolor="#ff0000">
                <v:path arrowok="t"/>
              </v:shape>
            </v:group>
            <v:group style="position:absolute;left:7700;top:151;width:2;height:24" coordorigin="7700,151" coordsize="2,24">
              <v:shape style="position:absolute;left:7700;top:151;width:2;height:24" coordorigin="7700,151" coordsize="0,24" path="m7700,151l7700,175e" filled="false" stroked="true" strokeweight=".098107pt" strokecolor="#ff0000">
                <v:path arrowok="t"/>
              </v:shape>
            </v:group>
            <v:group style="position:absolute;left:7689;top:160;width:24;height:2" coordorigin="7689,160" coordsize="24,2">
              <v:shape style="position:absolute;left:7689;top:160;width:24;height:2" coordorigin="7689,160" coordsize="24,0" path="m7689,160l7712,160e" filled="false" stroked="true" strokeweight=".09927pt" strokecolor="#ff0000">
                <v:path arrowok="t"/>
              </v:shape>
            </v:group>
            <v:group style="position:absolute;left:7700;top:148;width:2;height:24" coordorigin="7700,148" coordsize="2,24">
              <v:shape style="position:absolute;left:7700;top:148;width:2;height:24" coordorigin="7700,148" coordsize="0,24" path="m7700,148l7700,172e" filled="false" stroked="true" strokeweight=".098107pt" strokecolor="#ff0000">
                <v:path arrowok="t"/>
              </v:shape>
            </v:group>
            <v:group style="position:absolute;left:7689;top:159;width:24;height:2" coordorigin="7689,159" coordsize="24,2">
              <v:shape style="position:absolute;left:7689;top:159;width:24;height:2" coordorigin="7689,159" coordsize="24,0" path="m7689,159l7712,159e" filled="false" stroked="true" strokeweight=".09927pt" strokecolor="#ff0000">
                <v:path arrowok="t"/>
              </v:shape>
            </v:group>
            <v:group style="position:absolute;left:7700;top:147;width:2;height:24" coordorigin="7700,147" coordsize="2,24">
              <v:shape style="position:absolute;left:7700;top:147;width:2;height:24" coordorigin="7700,147" coordsize="0,24" path="m7700,147l7700,171e" filled="false" stroked="true" strokeweight=".098107pt" strokecolor="#ff0000">
                <v:path arrowok="t"/>
              </v:shape>
            </v:group>
            <v:group style="position:absolute;left:7689;top:158;width:24;height:2" coordorigin="7689,158" coordsize="24,2">
              <v:shape style="position:absolute;left:7689;top:158;width:24;height:2" coordorigin="7689,158" coordsize="24,0" path="m7689,158l7712,158e" filled="false" stroked="true" strokeweight=".09927pt" strokecolor="#ff0000">
                <v:path arrowok="t"/>
              </v:shape>
            </v:group>
            <v:group style="position:absolute;left:7700;top:146;width:2;height:24" coordorigin="7700,146" coordsize="2,24">
              <v:shape style="position:absolute;left:7700;top:146;width:2;height:24" coordorigin="7700,146" coordsize="0,24" path="m7700,146l7700,170e" filled="false" stroked="true" strokeweight=".098107pt" strokecolor="#ff0000">
                <v:path arrowok="t"/>
              </v:shape>
            </v:group>
            <v:group style="position:absolute;left:7689;top:158;width:24;height:2" coordorigin="7689,158" coordsize="24,2">
              <v:shape style="position:absolute;left:7689;top:158;width:24;height:2" coordorigin="7689,158" coordsize="24,0" path="m7689,158l7712,158e" filled="false" stroked="true" strokeweight=".09927pt" strokecolor="#ff0000">
                <v:path arrowok="t"/>
              </v:shape>
            </v:group>
            <v:group style="position:absolute;left:7700;top:146;width:2;height:24" coordorigin="7700,146" coordsize="2,24">
              <v:shape style="position:absolute;left:7700;top:146;width:2;height:24" coordorigin="7700,146" coordsize="0,24" path="m7700,146l7700,170e" filled="false" stroked="true" strokeweight=".098107pt" strokecolor="#ff0000">
                <v:path arrowok="t"/>
              </v:shape>
            </v:group>
            <v:group style="position:absolute;left:7689;top:158;width:24;height:2" coordorigin="7689,158" coordsize="24,2">
              <v:shape style="position:absolute;left:7689;top:158;width:24;height:2" coordorigin="7689,158" coordsize="24,0" path="m7689,158l7712,158e" filled="false" stroked="true" strokeweight=".09927pt" strokecolor="#ff0000">
                <v:path arrowok="t"/>
              </v:shape>
            </v:group>
            <v:group style="position:absolute;left:7700;top:146;width:2;height:24" coordorigin="7700,146" coordsize="2,24">
              <v:shape style="position:absolute;left:7700;top:146;width:2;height:24" coordorigin="7700,146" coordsize="0,24" path="m7700,146l7700,169e" filled="false" stroked="true" strokeweight=".098107pt" strokecolor="#ff0000">
                <v:path arrowok="t"/>
              </v:shape>
            </v:group>
            <v:group style="position:absolute;left:7689;top:157;width:24;height:2" coordorigin="7689,157" coordsize="24,2">
              <v:shape style="position:absolute;left:7689;top:157;width:24;height:2" coordorigin="7689,157" coordsize="24,0" path="m7689,157l7712,157e" filled="false" stroked="true" strokeweight=".09927pt" strokecolor="#ff0000">
                <v:path arrowok="t"/>
              </v:shape>
            </v:group>
            <v:group style="position:absolute;left:7700;top:145;width:2;height:24" coordorigin="7700,145" coordsize="2,24">
              <v:shape style="position:absolute;left:7700;top:145;width:2;height:24" coordorigin="7700,145" coordsize="0,24" path="m7700,145l7700,169e" filled="false" stroked="true" strokeweight=".098107pt" strokecolor="#ff0000">
                <v:path arrowok="t"/>
              </v:shape>
            </v:group>
            <v:group style="position:absolute;left:7689;top:157;width:24;height:2" coordorigin="7689,157" coordsize="24,2">
              <v:shape style="position:absolute;left:7689;top:157;width:24;height:2" coordorigin="7689,157" coordsize="24,0" path="m7689,157l7712,157e" filled="false" stroked="true" strokeweight=".09927pt" strokecolor="#ff0000">
                <v:path arrowok="t"/>
              </v:shape>
            </v:group>
            <v:group style="position:absolute;left:7700;top:145;width:2;height:24" coordorigin="7700,145" coordsize="2,24">
              <v:shape style="position:absolute;left:7700;top:145;width:2;height:24" coordorigin="7700,145" coordsize="0,24" path="m7700,145l7700,169e" filled="false" stroked="true" strokeweight=".098107pt" strokecolor="#ff0000">
                <v:path arrowok="t"/>
              </v:shape>
            </v:group>
            <v:group style="position:absolute;left:7689;top:156;width:24;height:2" coordorigin="7689,156" coordsize="24,2">
              <v:shape style="position:absolute;left:7689;top:156;width:24;height:2" coordorigin="7689,156" coordsize="24,0" path="m7689,156l7712,156e" filled="false" stroked="true" strokeweight=".09927pt" strokecolor="#ff0000">
                <v:path arrowok="t"/>
              </v:shape>
            </v:group>
            <v:group style="position:absolute;left:7700;top:144;width:2;height:24" coordorigin="7700,144" coordsize="2,24">
              <v:shape style="position:absolute;left:7700;top:144;width:2;height:24" coordorigin="7700,144" coordsize="0,24" path="m7700,144l7700,168e" filled="false" stroked="true" strokeweight=".098107pt" strokecolor="#ff0000">
                <v:path arrowok="t"/>
              </v:shape>
            </v:group>
            <v:group style="position:absolute;left:7689;top:156;width:24;height:2" coordorigin="7689,156" coordsize="24,2">
              <v:shape style="position:absolute;left:7689;top:156;width:24;height:2" coordorigin="7689,156" coordsize="24,0" path="m7689,156l7712,156e" filled="false" stroked="true" strokeweight=".09927pt" strokecolor="#ff0000">
                <v:path arrowok="t"/>
              </v:shape>
            </v:group>
            <v:group style="position:absolute;left:7700;top:144;width:2;height:24" coordorigin="7700,144" coordsize="2,24">
              <v:shape style="position:absolute;left:7700;top:144;width:2;height:24" coordorigin="7700,144" coordsize="0,24" path="m7700,144l7700,168e" filled="false" stroked="true" strokeweight=".098107pt" strokecolor="#ff0000">
                <v:path arrowok="t"/>
              </v:shape>
            </v:group>
            <v:group style="position:absolute;left:7689;top:155;width:24;height:2" coordorigin="7689,155" coordsize="24,2">
              <v:shape style="position:absolute;left:7689;top:155;width:24;height:2" coordorigin="7689,155" coordsize="24,0" path="m7689,155l7712,155e" filled="false" stroked="true" strokeweight=".09927pt" strokecolor="#ff0000">
                <v:path arrowok="t"/>
              </v:shape>
            </v:group>
            <v:group style="position:absolute;left:7700;top:143;width:2;height:24" coordorigin="7700,143" coordsize="2,24">
              <v:shape style="position:absolute;left:7700;top:143;width:2;height:24" coordorigin="7700,143" coordsize="0,24" path="m7700,143l7700,167e" filled="false" stroked="true" strokeweight=".098107pt" strokecolor="#ff0000">
                <v:path arrowok="t"/>
              </v:shape>
            </v:group>
            <v:group style="position:absolute;left:7689;top:155;width:24;height:2" coordorigin="7689,155" coordsize="24,2">
              <v:shape style="position:absolute;left:7689;top:155;width:24;height:2" coordorigin="7689,155" coordsize="24,0" path="m7689,155l7712,155e" filled="false" stroked="true" strokeweight=".09927pt" strokecolor="#ff0000">
                <v:path arrowok="t"/>
              </v:shape>
            </v:group>
            <v:group style="position:absolute;left:7700;top:143;width:2;height:24" coordorigin="7700,143" coordsize="2,24">
              <v:shape style="position:absolute;left:7700;top:143;width:2;height:24" coordorigin="7700,143" coordsize="0,24" path="m7700,143l7700,167e" filled="false" stroked="true" strokeweight=".098107pt" strokecolor="#ff0000">
                <v:path arrowok="t"/>
              </v:shape>
            </v:group>
            <v:group style="position:absolute;left:7689;top:154;width:24;height:2" coordorigin="7689,154" coordsize="24,2">
              <v:shape style="position:absolute;left:7689;top:154;width:24;height:2" coordorigin="7689,154" coordsize="24,0" path="m7689,154l7712,154e" filled="false" stroked="true" strokeweight=".09927pt" strokecolor="#ff0000">
                <v:path arrowok="t"/>
              </v:shape>
            </v:group>
            <v:group style="position:absolute;left:7700;top:142;width:2;height:24" coordorigin="7700,142" coordsize="2,24">
              <v:shape style="position:absolute;left:7700;top:142;width:2;height:24" coordorigin="7700,142" coordsize="0,24" path="m7700,142l7700,166e" filled="false" stroked="true" strokeweight=".098107pt" strokecolor="#ff0000">
                <v:path arrowok="t"/>
              </v:shape>
            </v:group>
            <v:group style="position:absolute;left:7689;top:154;width:24;height:2" coordorigin="7689,154" coordsize="24,2">
              <v:shape style="position:absolute;left:7689;top:154;width:24;height:2" coordorigin="7689,154" coordsize="24,0" path="m7689,154l7712,154e" filled="false" stroked="true" strokeweight=".09927pt" strokecolor="#ff0000">
                <v:path arrowok="t"/>
              </v:shape>
            </v:group>
            <v:group style="position:absolute;left:7700;top:142;width:2;height:24" coordorigin="7700,142" coordsize="2,24">
              <v:shape style="position:absolute;left:7700;top:142;width:2;height:24" coordorigin="7700,142" coordsize="0,24" path="m7700,142l7700,166e" filled="false" stroked="true" strokeweight=".098107pt" strokecolor="#ff0000">
                <v:path arrowok="t"/>
              </v:shape>
            </v:group>
            <v:group style="position:absolute;left:7689;top:153;width:24;height:2" coordorigin="7689,153" coordsize="24,2">
              <v:shape style="position:absolute;left:7689;top:153;width:24;height:2" coordorigin="7689,153" coordsize="24,0" path="m7689,153l7712,153e" filled="false" stroked="true" strokeweight=".09927pt" strokecolor="#ff0000">
                <v:path arrowok="t"/>
              </v:shape>
            </v:group>
            <v:group style="position:absolute;left:7700;top:141;width:2;height:24" coordorigin="7700,141" coordsize="2,24">
              <v:shape style="position:absolute;left:7700;top:141;width:2;height:24" coordorigin="7700,141" coordsize="0,24" path="m7700,141l7700,165e" filled="false" stroked="true" strokeweight=".098107pt" strokecolor="#ff0000">
                <v:path arrowok="t"/>
              </v:shape>
            </v:group>
            <v:group style="position:absolute;left:7689;top:153;width:24;height:2" coordorigin="7689,153" coordsize="24,2">
              <v:shape style="position:absolute;left:7689;top:153;width:24;height:2" coordorigin="7689,153" coordsize="24,0" path="m7689,153l7712,153e" filled="false" stroked="true" strokeweight=".09927pt" strokecolor="#ff0000">
                <v:path arrowok="t"/>
              </v:shape>
            </v:group>
            <v:group style="position:absolute;left:7700;top:141;width:2;height:24" coordorigin="7700,141" coordsize="2,24">
              <v:shape style="position:absolute;left:7700;top:141;width:2;height:24" coordorigin="7700,141" coordsize="0,24" path="m7700,141l7700,165e" filled="false" stroked="true" strokeweight=".098107pt" strokecolor="#ff0000">
                <v:path arrowok="t"/>
              </v:shape>
            </v:group>
            <v:group style="position:absolute;left:7689;top:153;width:24;height:2" coordorigin="7689,153" coordsize="24,2">
              <v:shape style="position:absolute;left:7689;top:153;width:24;height:2" coordorigin="7689,153" coordsize="24,0" path="m7689,153l7712,153e" filled="false" stroked="true" strokeweight=".09927pt" strokecolor="#ff0000">
                <v:path arrowok="t"/>
              </v:shape>
            </v:group>
            <v:group style="position:absolute;left:7700;top:141;width:2;height:24" coordorigin="7700,141" coordsize="2,24">
              <v:shape style="position:absolute;left:7700;top:141;width:2;height:24" coordorigin="7700,141" coordsize="0,24" path="m7700,141l7700,165e" filled="false" stroked="true" strokeweight=".098107pt" strokecolor="#ff0000">
                <v:path arrowok="t"/>
              </v:shape>
            </v:group>
            <v:group style="position:absolute;left:7689;top:152;width:24;height:2" coordorigin="7689,152" coordsize="24,2">
              <v:shape style="position:absolute;left:7689;top:152;width:24;height:2" coordorigin="7689,152" coordsize="24,0" path="m7689,152l7712,152e" filled="false" stroked="true" strokeweight=".09927pt" strokecolor="#ff0000">
                <v:path arrowok="t"/>
              </v:shape>
            </v:group>
            <v:group style="position:absolute;left:7700;top:140;width:2;height:24" coordorigin="7700,140" coordsize="2,24">
              <v:shape style="position:absolute;left:7700;top:140;width:2;height:24" coordorigin="7700,140" coordsize="0,24" path="m7700,140l7700,164e" filled="false" stroked="true" strokeweight=".098107pt" strokecolor="#ff0000">
                <v:path arrowok="t"/>
              </v:shape>
            </v:group>
            <v:group style="position:absolute;left:7689;top:152;width:24;height:2" coordorigin="7689,152" coordsize="24,2">
              <v:shape style="position:absolute;left:7689;top:152;width:24;height:2" coordorigin="7689,152" coordsize="24,0" path="m7689,152l7712,152e" filled="false" stroked="true" strokeweight=".09927pt" strokecolor="#ff0000">
                <v:path arrowok="t"/>
              </v:shape>
            </v:group>
            <v:group style="position:absolute;left:7700;top:140;width:2;height:24" coordorigin="7700,140" coordsize="2,24">
              <v:shape style="position:absolute;left:7700;top:140;width:2;height:24" coordorigin="7700,140" coordsize="0,24" path="m7700,140l7700,164e" filled="false" stroked="true" strokeweight=".098107pt" strokecolor="#ff0000">
                <v:path arrowok="t"/>
              </v:shape>
            </v:group>
            <v:group style="position:absolute;left:7689;top:151;width:24;height:2" coordorigin="7689,151" coordsize="24,2">
              <v:shape style="position:absolute;left:7689;top:151;width:24;height:2" coordorigin="7689,151" coordsize="24,0" path="m7689,151l7712,151e" filled="false" stroked="true" strokeweight=".09927pt" strokecolor="#ff0000">
                <v:path arrowok="t"/>
              </v:shape>
            </v:group>
            <v:group style="position:absolute;left:7700;top:139;width:2;height:24" coordorigin="7700,139" coordsize="2,24">
              <v:shape style="position:absolute;left:7700;top:139;width:2;height:24" coordorigin="7700,139" coordsize="0,24" path="m7700,139l7700,163e" filled="false" stroked="true" strokeweight=".098107pt" strokecolor="#ff0000">
                <v:path arrowok="t"/>
              </v:shape>
            </v:group>
            <v:group style="position:absolute;left:7689;top:151;width:24;height:2" coordorigin="7689,151" coordsize="24,2">
              <v:shape style="position:absolute;left:7689;top:151;width:24;height:2" coordorigin="7689,151" coordsize="24,0" path="m7689,151l7712,151e" filled="false" stroked="true" strokeweight=".09927pt" strokecolor="#ff0000">
                <v:path arrowok="t"/>
              </v:shape>
            </v:group>
            <v:group style="position:absolute;left:7700;top:139;width:2;height:24" coordorigin="7700,139" coordsize="2,24">
              <v:shape style="position:absolute;left:7700;top:139;width:2;height:24" coordorigin="7700,139" coordsize="0,24" path="m7700,139l7700,163e" filled="false" stroked="true" strokeweight=".098107pt" strokecolor="#ff0000">
                <v:path arrowok="t"/>
              </v:shape>
            </v:group>
            <v:group style="position:absolute;left:7689;top:149;width:24;height:2" coordorigin="7689,149" coordsize="24,2">
              <v:shape style="position:absolute;left:7689;top:149;width:24;height:2" coordorigin="7689,149" coordsize="24,0" path="m7689,149l7712,149e" filled="false" stroked="true" strokeweight=".09927pt" strokecolor="#ff0000">
                <v:path arrowok="t"/>
              </v:shape>
            </v:group>
            <v:group style="position:absolute;left:7700;top:138;width:2;height:24" coordorigin="7700,138" coordsize="2,24">
              <v:shape style="position:absolute;left:7700;top:138;width:2;height:24" coordorigin="7700,138" coordsize="0,24" path="m7700,138l7700,161e" filled="false" stroked="true" strokeweight=".098107pt" strokecolor="#ff0000">
                <v:path arrowok="t"/>
              </v:shape>
            </v:group>
            <v:group style="position:absolute;left:7689;top:148;width:24;height:2" coordorigin="7689,148" coordsize="24,2">
              <v:shape style="position:absolute;left:7689;top:148;width:24;height:2" coordorigin="7689,148" coordsize="24,0" path="m7689,148l7712,148e" filled="false" stroked="true" strokeweight=".09927pt" strokecolor="#ff0000">
                <v:path arrowok="t"/>
              </v:shape>
            </v:group>
            <v:group style="position:absolute;left:7700;top:137;width:2;height:24" coordorigin="7700,137" coordsize="2,24">
              <v:shape style="position:absolute;left:7700;top:137;width:2;height:24" coordorigin="7700,137" coordsize="0,24" path="m7700,137l7700,160e" filled="false" stroked="true" strokeweight=".098107pt" strokecolor="#ff0000">
                <v:path arrowok="t"/>
              </v:shape>
            </v:group>
            <v:group style="position:absolute;left:7689;top:147;width:24;height:2" coordorigin="7689,147" coordsize="24,2">
              <v:shape style="position:absolute;left:7689;top:147;width:24;height:2" coordorigin="7689,147" coordsize="24,0" path="m7689,147l7712,147e" filled="false" stroked="true" strokeweight=".09927pt" strokecolor="#ff0000">
                <v:path arrowok="t"/>
              </v:shape>
            </v:group>
            <v:group style="position:absolute;left:7700;top:135;width:2;height:24" coordorigin="7700,135" coordsize="2,24">
              <v:shape style="position:absolute;left:7700;top:135;width:2;height:24" coordorigin="7700,135" coordsize="0,24" path="m7700,135l7700,159e" filled="false" stroked="true" strokeweight=".098107pt" strokecolor="#ff0000">
                <v:path arrowok="t"/>
              </v:shape>
            </v:group>
            <v:group style="position:absolute;left:7689;top:146;width:24;height:2" coordorigin="7689,146" coordsize="24,2">
              <v:shape style="position:absolute;left:7689;top:146;width:24;height:2" coordorigin="7689,146" coordsize="24,0" path="m7689,146l7712,146e" filled="false" stroked="true" strokeweight=".09927pt" strokecolor="#ff0000">
                <v:path arrowok="t"/>
              </v:shape>
            </v:group>
            <v:group style="position:absolute;left:7700;top:135;width:2;height:24" coordorigin="7700,135" coordsize="2,24">
              <v:shape style="position:absolute;left:7700;top:135;width:2;height:24" coordorigin="7700,135" coordsize="0,24" path="m7700,135l7700,158e" filled="false" stroked="true" strokeweight=".098107pt" strokecolor="#ff0000">
                <v:path arrowok="t"/>
              </v:shape>
            </v:group>
            <v:group style="position:absolute;left:7689;top:146;width:24;height:2" coordorigin="7689,146" coordsize="24,2">
              <v:shape style="position:absolute;left:7689;top:146;width:24;height:2" coordorigin="7689,146" coordsize="24,0" path="m7689,146l7712,146e" filled="false" stroked="true" strokeweight=".09927pt" strokecolor="#ff0000">
                <v:path arrowok="t"/>
              </v:shape>
            </v:group>
            <v:group style="position:absolute;left:7700;top:134;width:2;height:24" coordorigin="7700,134" coordsize="2,24">
              <v:shape style="position:absolute;left:7700;top:134;width:2;height:24" coordorigin="7700,134" coordsize="0,24" path="m7700,134l7700,158e" filled="false" stroked="true" strokeweight=".098107pt" strokecolor="#ff0000">
                <v:path arrowok="t"/>
              </v:shape>
            </v:group>
            <v:group style="position:absolute;left:7689;top:145;width:24;height:2" coordorigin="7689,145" coordsize="24,2">
              <v:shape style="position:absolute;left:7689;top:145;width:24;height:2" coordorigin="7689,145" coordsize="24,0" path="m7689,145l7712,145e" filled="false" stroked="true" strokeweight=".09927pt" strokecolor="#ff0000">
                <v:path arrowok="t"/>
              </v:shape>
            </v:group>
            <v:group style="position:absolute;left:7700;top:134;width:2;height:24" coordorigin="7700,134" coordsize="2,24">
              <v:shape style="position:absolute;left:7700;top:134;width:2;height:24" coordorigin="7700,134" coordsize="0,24" path="m7700,134l7700,157e" filled="false" stroked="true" strokeweight=".098107pt" strokecolor="#ff0000">
                <v:path arrowok="t"/>
              </v:shape>
            </v:group>
            <v:group style="position:absolute;left:7689;top:144;width:24;height:2" coordorigin="7689,144" coordsize="24,2">
              <v:shape style="position:absolute;left:7689;top:144;width:24;height:2" coordorigin="7689,144" coordsize="24,0" path="m7689,144l7712,144e" filled="false" stroked="true" strokeweight=".09927pt" strokecolor="#ff0000">
                <v:path arrowok="t"/>
              </v:shape>
            </v:group>
            <v:group style="position:absolute;left:7700;top:132;width:2;height:24" coordorigin="7700,132" coordsize="2,24">
              <v:shape style="position:absolute;left:7700;top:132;width:2;height:24" coordorigin="7700,132" coordsize="0,24" path="m7700,132l7700,156e" filled="false" stroked="true" strokeweight=".098107pt" strokecolor="#ff0000">
                <v:path arrowok="t"/>
              </v:shape>
            </v:group>
            <v:group style="position:absolute;left:7689;top:143;width:24;height:2" coordorigin="7689,143" coordsize="24,2">
              <v:shape style="position:absolute;left:7689;top:143;width:24;height:2" coordorigin="7689,143" coordsize="24,0" path="m7689,143l7712,143e" filled="false" stroked="true" strokeweight=".09927pt" strokecolor="#ff0000">
                <v:path arrowok="t"/>
              </v:shape>
            </v:group>
            <v:group style="position:absolute;left:7700;top:132;width:2;height:24" coordorigin="7700,132" coordsize="2,24">
              <v:shape style="position:absolute;left:7700;top:132;width:2;height:24" coordorigin="7700,132" coordsize="0,24" path="m7700,132l7700,155e" filled="false" stroked="true" strokeweight=".098107pt" strokecolor="#ff0000">
                <v:path arrowok="t"/>
              </v:shape>
            </v:group>
            <v:group style="position:absolute;left:7689;top:142;width:24;height:2" coordorigin="7689,142" coordsize="24,2">
              <v:shape style="position:absolute;left:7689;top:142;width:24;height:2" coordorigin="7689,142" coordsize="24,0" path="m7689,142l7712,142e" filled="false" stroked="true" strokeweight=".09927pt" strokecolor="#ff0000">
                <v:path arrowok="t"/>
              </v:shape>
            </v:group>
            <v:group style="position:absolute;left:7700;top:130;width:2;height:24" coordorigin="7700,130" coordsize="2,24">
              <v:shape style="position:absolute;left:7700;top:130;width:2;height:24" coordorigin="7700,130" coordsize="0,24" path="m7700,130l7700,154e" filled="false" stroked="true" strokeweight=".098107pt" strokecolor="#ff0000">
                <v:path arrowok="t"/>
              </v:shape>
            </v:group>
            <v:group style="position:absolute;left:7689;top:141;width:24;height:2" coordorigin="7689,141" coordsize="24,2">
              <v:shape style="position:absolute;left:7689;top:141;width:24;height:2" coordorigin="7689,141" coordsize="24,0" path="m7689,141l7712,141e" filled="false" stroked="true" strokeweight=".09927pt" strokecolor="#ff0000">
                <v:path arrowok="t"/>
              </v:shape>
            </v:group>
            <v:group style="position:absolute;left:7700;top:130;width:2;height:24" coordorigin="7700,130" coordsize="2,24">
              <v:shape style="position:absolute;left:7700;top:130;width:2;height:24" coordorigin="7700,130" coordsize="0,24" path="m7700,130l7700,153e" filled="false" stroked="true" strokeweight=".098107pt" strokecolor="#ff0000">
                <v:path arrowok="t"/>
              </v:shape>
            </v:group>
            <v:group style="position:absolute;left:7689;top:141;width:24;height:2" coordorigin="7689,141" coordsize="24,2">
              <v:shape style="position:absolute;left:7689;top:141;width:24;height:2" coordorigin="7689,141" coordsize="24,0" path="m7689,141l7712,141e" filled="false" stroked="true" strokeweight=".09927pt" strokecolor="#ff0000">
                <v:path arrowok="t"/>
              </v:shape>
            </v:group>
            <v:group style="position:absolute;left:7700;top:129;width:2;height:24" coordorigin="7700,129" coordsize="2,24">
              <v:shape style="position:absolute;left:7700;top:129;width:2;height:24" coordorigin="7700,129" coordsize="0,24" path="m7700,129l7700,153e" filled="false" stroked="true" strokeweight=".098107pt" strokecolor="#ff0000">
                <v:path arrowok="t"/>
              </v:shape>
            </v:group>
            <v:group style="position:absolute;left:7689;top:141;width:24;height:2" coordorigin="7689,141" coordsize="24,2">
              <v:shape style="position:absolute;left:7689;top:141;width:24;height:2" coordorigin="7689,141" coordsize="24,0" path="m7689,141l7712,141e" filled="false" stroked="true" strokeweight=".09927pt" strokecolor="#ff0000">
                <v:path arrowok="t"/>
              </v:shape>
            </v:group>
            <v:group style="position:absolute;left:7700;top:129;width:2;height:24" coordorigin="7700,129" coordsize="2,24">
              <v:shape style="position:absolute;left:7700;top:129;width:2;height:24" coordorigin="7700,129" coordsize="0,24" path="m7700,129l7700,153e" filled="false" stroked="true" strokeweight=".098107pt" strokecolor="#ff0000">
                <v:path arrowok="t"/>
              </v:shape>
            </v:group>
            <v:group style="position:absolute;left:7689;top:140;width:24;height:2" coordorigin="7689,140" coordsize="24,2">
              <v:shape style="position:absolute;left:7689;top:140;width:24;height:2" coordorigin="7689,140" coordsize="24,0" path="m7689,140l7712,140e" filled="false" stroked="true" strokeweight=".09927pt" strokecolor="#ff0000">
                <v:path arrowok="t"/>
              </v:shape>
            </v:group>
            <v:group style="position:absolute;left:7700;top:128;width:2;height:24" coordorigin="7700,128" coordsize="2,24">
              <v:shape style="position:absolute;left:7700;top:128;width:2;height:24" coordorigin="7700,128" coordsize="0,24" path="m7700,128l7700,152e" filled="false" stroked="true" strokeweight=".098107pt" strokecolor="#ff0000">
                <v:path arrowok="t"/>
              </v:shape>
            </v:group>
            <v:group style="position:absolute;left:7689;top:139;width:24;height:2" coordorigin="7689,139" coordsize="24,2">
              <v:shape style="position:absolute;left:7689;top:139;width:24;height:2" coordorigin="7689,139" coordsize="24,0" path="m7689,139l7712,139e" filled="false" stroked="true" strokeweight=".09927pt" strokecolor="#ff0000">
                <v:path arrowok="t"/>
              </v:shape>
            </v:group>
            <v:group style="position:absolute;left:7700;top:127;width:2;height:24" coordorigin="7700,127" coordsize="2,24">
              <v:shape style="position:absolute;left:7700;top:127;width:2;height:24" coordorigin="7700,127" coordsize="0,24" path="m7700,127l7700,151e" filled="false" stroked="true" strokeweight=".098107pt" strokecolor="#ff0000">
                <v:path arrowok="t"/>
              </v:shape>
            </v:group>
            <v:group style="position:absolute;left:7689;top:138;width:24;height:2" coordorigin="7689,138" coordsize="24,2">
              <v:shape style="position:absolute;left:7689;top:138;width:24;height:2" coordorigin="7689,138" coordsize="24,0" path="m7689,138l7712,138e" filled="false" stroked="true" strokeweight=".09927pt" strokecolor="#ff0000">
                <v:path arrowok="t"/>
              </v:shape>
            </v:group>
            <v:group style="position:absolute;left:7700;top:126;width:2;height:24" coordorigin="7700,126" coordsize="2,24">
              <v:shape style="position:absolute;left:7700;top:126;width:2;height:24" coordorigin="7700,126" coordsize="0,24" path="m7700,126l7700,150e" filled="false" stroked="true" strokeweight=".098107pt" strokecolor="#ff0000">
                <v:path arrowok="t"/>
              </v:shape>
            </v:group>
            <v:group style="position:absolute;left:7689;top:138;width:24;height:2" coordorigin="7689,138" coordsize="24,2">
              <v:shape style="position:absolute;left:7689;top:138;width:24;height:2" coordorigin="7689,138" coordsize="24,0" path="m7689,138l7712,138e" filled="false" stroked="true" strokeweight=".09927pt" strokecolor="#ff0000">
                <v:path arrowok="t"/>
              </v:shape>
            </v:group>
            <v:group style="position:absolute;left:7700;top:126;width:2;height:24" coordorigin="7700,126" coordsize="2,24">
              <v:shape style="position:absolute;left:7700;top:126;width:2;height:24" coordorigin="7700,126" coordsize="0,24" path="m7700,126l7700,150e" filled="false" stroked="true" strokeweight=".098107pt" strokecolor="#ff0000">
                <v:path arrowok="t"/>
              </v:shape>
            </v:group>
            <v:group style="position:absolute;left:7689;top:138;width:24;height:2" coordorigin="7689,138" coordsize="24,2">
              <v:shape style="position:absolute;left:7689;top:138;width:24;height:2" coordorigin="7689,138" coordsize="24,0" path="m7689,138l7712,138e" filled="false" stroked="true" strokeweight=".09927pt" strokecolor="#ff0000">
                <v:path arrowok="t"/>
              </v:shape>
            </v:group>
            <v:group style="position:absolute;left:7700;top:126;width:2;height:24" coordorigin="7700,126" coordsize="2,24">
              <v:shape style="position:absolute;left:7700;top:126;width:2;height:24" coordorigin="7700,126" coordsize="0,24" path="m7700,126l7700,149e" filled="false" stroked="true" strokeweight=".098107pt" strokecolor="#ff0000">
                <v:path arrowok="t"/>
              </v:shape>
            </v:group>
            <v:group style="position:absolute;left:7689;top:137;width:24;height:2" coordorigin="7689,137" coordsize="24,2">
              <v:shape style="position:absolute;left:7689;top:137;width:24;height:2" coordorigin="7689,137" coordsize="24,0" path="m7689,137l7712,137e" filled="false" stroked="true" strokeweight=".09927pt" strokecolor="#ff0000">
                <v:path arrowok="t"/>
              </v:shape>
            </v:group>
            <v:group style="position:absolute;left:7700;top:125;width:2;height:24" coordorigin="7700,125" coordsize="2,24">
              <v:shape style="position:absolute;left:7700;top:125;width:2;height:24" coordorigin="7700,125" coordsize="0,24" path="m7700,125l7700,149e" filled="false" stroked="true" strokeweight=".098107pt" strokecolor="#ff0000">
                <v:path arrowok="t"/>
              </v:shape>
            </v:group>
            <v:group style="position:absolute;left:7689;top:137;width:24;height:2" coordorigin="7689,137" coordsize="24,2">
              <v:shape style="position:absolute;left:7689;top:137;width:24;height:2" coordorigin="7689,137" coordsize="24,0" path="m7689,137l7712,137e" filled="false" stroked="true" strokeweight=".09927pt" strokecolor="#ff0000">
                <v:path arrowok="t"/>
              </v:shape>
            </v:group>
            <v:group style="position:absolute;left:7700;top:125;width:2;height:24" coordorigin="7700,125" coordsize="2,24">
              <v:shape style="position:absolute;left:7700;top:125;width:2;height:24" coordorigin="7700,125" coordsize="0,24" path="m7700,125l7700,149e" filled="false" stroked="true" strokeweight=".098107pt" strokecolor="#ff0000">
                <v:path arrowok="t"/>
              </v:shape>
            </v:group>
            <v:group style="position:absolute;left:7689;top:136;width:24;height:2" coordorigin="7689,136" coordsize="24,2">
              <v:shape style="position:absolute;left:7689;top:136;width:24;height:2" coordorigin="7689,136" coordsize="24,0" path="m7689,136l7712,136e" filled="false" stroked="true" strokeweight=".09927pt" strokecolor="#ff0000">
                <v:path arrowok="t"/>
              </v:shape>
            </v:group>
            <v:group style="position:absolute;left:7700;top:124;width:2;height:24" coordorigin="7700,124" coordsize="2,24">
              <v:shape style="position:absolute;left:7700;top:124;width:2;height:24" coordorigin="7700,124" coordsize="0,24" path="m7700,124l7700,148e" filled="false" stroked="true" strokeweight=".098107pt" strokecolor="#ff0000">
                <v:path arrowok="t"/>
              </v:shape>
            </v:group>
            <v:group style="position:absolute;left:7689;top:135;width:24;height:2" coordorigin="7689,135" coordsize="24,2">
              <v:shape style="position:absolute;left:7689;top:135;width:24;height:2" coordorigin="7689,135" coordsize="24,0" path="m7689,135l7712,135e" filled="false" stroked="true" strokeweight=".09927pt" strokecolor="#ff0000">
                <v:path arrowok="t"/>
              </v:shape>
            </v:group>
            <v:group style="position:absolute;left:7700;top:123;width:2;height:24" coordorigin="7700,123" coordsize="2,24">
              <v:shape style="position:absolute;left:7700;top:123;width:2;height:24" coordorigin="7700,123" coordsize="0,24" path="m7700,123l7700,147e" filled="false" stroked="true" strokeweight=".098107pt" strokecolor="#ff0000">
                <v:path arrowok="t"/>
              </v:shape>
            </v:group>
            <v:group style="position:absolute;left:7689;top:134;width:24;height:2" coordorigin="7689,134" coordsize="24,2">
              <v:shape style="position:absolute;left:7689;top:134;width:24;height:2" coordorigin="7689,134" coordsize="24,0" path="m7689,134l7712,134e" filled="false" stroked="true" strokeweight=".09927pt" strokecolor="#ff0000">
                <v:path arrowok="t"/>
              </v:shape>
            </v:group>
            <v:group style="position:absolute;left:7700;top:122;width:2;height:24" coordorigin="7700,122" coordsize="2,24">
              <v:shape style="position:absolute;left:7700;top:122;width:2;height:24" coordorigin="7700,122" coordsize="0,24" path="m7700,122l7700,146e" filled="false" stroked="true" strokeweight=".098107pt" strokecolor="#ff0000">
                <v:path arrowok="t"/>
              </v:shape>
            </v:group>
            <v:group style="position:absolute;left:7689;top:133;width:24;height:2" coordorigin="7689,133" coordsize="24,2">
              <v:shape style="position:absolute;left:7689;top:133;width:24;height:2" coordorigin="7689,133" coordsize="24,0" path="m7689,133l7712,133e" filled="false" stroked="true" strokeweight=".09927pt" strokecolor="#ff0000">
                <v:path arrowok="t"/>
              </v:shape>
            </v:group>
            <v:group style="position:absolute;left:7700;top:121;width:2;height:24" coordorigin="7700,121" coordsize="2,24">
              <v:shape style="position:absolute;left:7700;top:121;width:2;height:24" coordorigin="7700,121" coordsize="0,24" path="m7700,121l7700,144e" filled="false" stroked="true" strokeweight=".098107pt" strokecolor="#ff0000">
                <v:path arrowok="t"/>
              </v:shape>
            </v:group>
            <v:group style="position:absolute;left:7689;top:132;width:24;height:2" coordorigin="7689,132" coordsize="24,2">
              <v:shape style="position:absolute;left:7689;top:132;width:24;height:2" coordorigin="7689,132" coordsize="24,0" path="m7689,132l7712,132e" filled="false" stroked="true" strokeweight=".09927pt" strokecolor="#ff0000">
                <v:path arrowok="t"/>
              </v:shape>
            </v:group>
            <v:group style="position:absolute;left:7700;top:120;width:2;height:24" coordorigin="7700,120" coordsize="2,24">
              <v:shape style="position:absolute;left:7700;top:120;width:2;height:24" coordorigin="7700,120" coordsize="0,24" path="m7700,120l7700,144e" filled="false" stroked="true" strokeweight=".098107pt" strokecolor="#ff0000">
                <v:path arrowok="t"/>
              </v:shape>
            </v:group>
            <v:group style="position:absolute;left:7689;top:131;width:24;height:2" coordorigin="7689,131" coordsize="24,2">
              <v:shape style="position:absolute;left:7689;top:131;width:24;height:2" coordorigin="7689,131" coordsize="24,0" path="m7689,131l7712,131e" filled="false" stroked="true" strokeweight=".09927pt" strokecolor="#ff0000">
                <v:path arrowok="t"/>
              </v:shape>
            </v:group>
            <v:group style="position:absolute;left:7700;top:119;width:2;height:24" coordorigin="7700,119" coordsize="2,24">
              <v:shape style="position:absolute;left:7700;top:119;width:2;height:24" coordorigin="7700,119" coordsize="0,24" path="m7700,119l7700,143e" filled="false" stroked="true" strokeweight=".098107pt" strokecolor="#ff0000">
                <v:path arrowok="t"/>
              </v:shape>
            </v:group>
            <v:group style="position:absolute;left:7689;top:130;width:24;height:2" coordorigin="7689,130" coordsize="24,2">
              <v:shape style="position:absolute;left:7689;top:130;width:24;height:2" coordorigin="7689,130" coordsize="24,0" path="m7689,130l7712,130e" filled="false" stroked="true" strokeweight=".09927pt" strokecolor="#ff0000">
                <v:path arrowok="t"/>
              </v:shape>
            </v:group>
            <v:group style="position:absolute;left:7700;top:118;width:2;height:24" coordorigin="7700,118" coordsize="2,24">
              <v:shape style="position:absolute;left:7700;top:118;width:2;height:24" coordorigin="7700,118" coordsize="0,24" path="m7700,118l7700,142e" filled="false" stroked="true" strokeweight=".098107pt" strokecolor="#ff0000">
                <v:path arrowok="t"/>
              </v:shape>
            </v:group>
            <v:group style="position:absolute;left:7689;top:130;width:24;height:2" coordorigin="7689,130" coordsize="24,2">
              <v:shape style="position:absolute;left:7689;top:130;width:24;height:2" coordorigin="7689,130" coordsize="24,0" path="m7689,130l7712,130e" filled="false" stroked="true" strokeweight=".09927pt" strokecolor="#ff0000">
                <v:path arrowok="t"/>
              </v:shape>
            </v:group>
            <v:group style="position:absolute;left:7700;top:118;width:2;height:24" coordorigin="7700,118" coordsize="2,24">
              <v:shape style="position:absolute;left:7700;top:118;width:2;height:24" coordorigin="7700,118" coordsize="0,24" path="m7700,118l7700,141e" filled="false" stroked="true" strokeweight=".098107pt" strokecolor="#ff0000">
                <v:path arrowok="t"/>
              </v:shape>
            </v:group>
            <v:group style="position:absolute;left:7689;top:129;width:24;height:2" coordorigin="7689,129" coordsize="24,2">
              <v:shape style="position:absolute;left:7689;top:129;width:24;height:2" coordorigin="7689,129" coordsize="24,0" path="m7689,129l7712,129e" filled="false" stroked="true" strokeweight=".09927pt" strokecolor="#ff0000">
                <v:path arrowok="t"/>
              </v:shape>
            </v:group>
            <v:group style="position:absolute;left:7700;top:117;width:2;height:24" coordorigin="7700,117" coordsize="2,24">
              <v:shape style="position:absolute;left:7700;top:117;width:2;height:24" coordorigin="7700,117" coordsize="0,24" path="m7700,117l7700,141e" filled="false" stroked="true" strokeweight=".098107pt" strokecolor="#ff0000">
                <v:path arrowok="t"/>
              </v:shape>
            </v:group>
            <v:group style="position:absolute;left:7689;top:129;width:24;height:2" coordorigin="7689,129" coordsize="24,2">
              <v:shape style="position:absolute;left:7689;top:129;width:24;height:2" coordorigin="7689,129" coordsize="24,0" path="m7689,129l7712,129e" filled="false" stroked="true" strokeweight=".09927pt" strokecolor="#ff0000">
                <v:path arrowok="t"/>
              </v:shape>
            </v:group>
            <v:group style="position:absolute;left:7700;top:117;width:2;height:24" coordorigin="7700,117" coordsize="2,24">
              <v:shape style="position:absolute;left:7700;top:117;width:2;height:24" coordorigin="7700,117" coordsize="0,24" path="m7700,117l7700,141e" filled="false" stroked="true" strokeweight=".098107pt" strokecolor="#ff0000">
                <v:path arrowok="t"/>
              </v:shape>
            </v:group>
            <v:group style="position:absolute;left:7689;top:128;width:24;height:2" coordorigin="7689,128" coordsize="24,2">
              <v:shape style="position:absolute;left:7689;top:128;width:24;height:2" coordorigin="7689,128" coordsize="24,0" path="m7689,128l7712,128e" filled="false" stroked="true" strokeweight=".09927pt" strokecolor="#ff0000">
                <v:path arrowok="t"/>
              </v:shape>
            </v:group>
            <v:group style="position:absolute;left:7700;top:116;width:2;height:24" coordorigin="7700,116" coordsize="2,24">
              <v:shape style="position:absolute;left:7700;top:116;width:2;height:24" coordorigin="7700,116" coordsize="0,24" path="m7700,116l7700,140e" filled="false" stroked="true" strokeweight=".098107pt" strokecolor="#ff0000">
                <v:path arrowok="t"/>
              </v:shape>
            </v:group>
            <v:group style="position:absolute;left:7689;top:128;width:24;height:2" coordorigin="7689,128" coordsize="24,2">
              <v:shape style="position:absolute;left:7689;top:128;width:24;height:2" coordorigin="7689,128" coordsize="24,0" path="m7689,128l7712,128e" filled="false" stroked="true" strokeweight=".09927pt" strokecolor="#ff0000">
                <v:path arrowok="t"/>
              </v:shape>
            </v:group>
            <v:group style="position:absolute;left:7700;top:116;width:2;height:24" coordorigin="7700,116" coordsize="2,24">
              <v:shape style="position:absolute;left:7700;top:116;width:2;height:24" coordorigin="7700,116" coordsize="0,24" path="m7700,116l7700,140e" filled="false" stroked="true" strokeweight=".098107pt" strokecolor="#ff0000">
                <v:path arrowok="t"/>
              </v:shape>
            </v:group>
            <v:group style="position:absolute;left:7689;top:127;width:24;height:2" coordorigin="7689,127" coordsize="24,2">
              <v:shape style="position:absolute;left:7689;top:127;width:24;height:2" coordorigin="7689,127" coordsize="24,0" path="m7689,127l7712,127e" filled="false" stroked="true" strokeweight=".09927pt" strokecolor="#ff0000">
                <v:path arrowok="t"/>
              </v:shape>
            </v:group>
            <v:group style="position:absolute;left:7700;top:115;width:2;height:24" coordorigin="7700,115" coordsize="2,24">
              <v:shape style="position:absolute;left:7700;top:115;width:2;height:24" coordorigin="7700,115" coordsize="0,24" path="m7700,115l7700,138e" filled="false" stroked="true" strokeweight=".098107pt" strokecolor="#ff0000">
                <v:path arrowok="t"/>
              </v:shape>
            </v:group>
            <v:group style="position:absolute;left:7689;top:126;width:24;height:2" coordorigin="7689,126" coordsize="24,2">
              <v:shape style="position:absolute;left:7689;top:126;width:24;height:2" coordorigin="7689,126" coordsize="24,0" path="m7689,126l7712,126e" filled="false" stroked="true" strokeweight=".09927pt" strokecolor="#ff0000">
                <v:path arrowok="t"/>
              </v:shape>
            </v:group>
            <v:group style="position:absolute;left:7700;top:114;width:2;height:24" coordorigin="7700,114" coordsize="2,24">
              <v:shape style="position:absolute;left:7700;top:114;width:2;height:24" coordorigin="7700,114" coordsize="0,24" path="m7700,114l7700,138e" filled="false" stroked="true" strokeweight=".098107pt" strokecolor="#ff0000">
                <v:path arrowok="t"/>
              </v:shape>
            </v:group>
            <v:group style="position:absolute;left:7689;top:124;width:24;height:2" coordorigin="7689,124" coordsize="24,2">
              <v:shape style="position:absolute;left:7689;top:124;width:24;height:2" coordorigin="7689,124" coordsize="24,0" path="m7689,124l7712,124e" filled="false" stroked="true" strokeweight=".09927pt" strokecolor="#ff0000">
                <v:path arrowok="t"/>
              </v:shape>
            </v:group>
            <v:group style="position:absolute;left:7700;top:112;width:2;height:24" coordorigin="7700,112" coordsize="2,24">
              <v:shape style="position:absolute;left:7700;top:112;width:2;height:24" coordorigin="7700,112" coordsize="0,24" path="m7700,112l7700,136e" filled="false" stroked="true" strokeweight=".098107pt" strokecolor="#ff0000">
                <v:path arrowok="t"/>
              </v:shape>
            </v:group>
            <v:group style="position:absolute;left:7689;top:124;width:24;height:2" coordorigin="7689,124" coordsize="24,2">
              <v:shape style="position:absolute;left:7689;top:124;width:24;height:2" coordorigin="7689,124" coordsize="24,0" path="m7689,124l7712,124e" filled="false" stroked="true" strokeweight=".09927pt" strokecolor="#ff0000">
                <v:path arrowok="t"/>
              </v:shape>
            </v:group>
            <v:group style="position:absolute;left:7700;top:112;width:2;height:24" coordorigin="7700,112" coordsize="2,24">
              <v:shape style="position:absolute;left:7700;top:112;width:2;height:24" coordorigin="7700,112" coordsize="0,24" path="m7700,112l7700,136e" filled="false" stroked="true" strokeweight=".098107pt" strokecolor="#ff0000">
                <v:path arrowok="t"/>
              </v:shape>
            </v:group>
            <v:group style="position:absolute;left:7689;top:123;width:24;height:2" coordorigin="7689,123" coordsize="24,2">
              <v:shape style="position:absolute;left:7689;top:123;width:24;height:2" coordorigin="7689,123" coordsize="24,0" path="m7689,123l7712,123e" filled="false" stroked="true" strokeweight=".09927pt" strokecolor="#ff0000">
                <v:path arrowok="t"/>
              </v:shape>
            </v:group>
            <v:group style="position:absolute;left:7700;top:111;width:2;height:24" coordorigin="7700,111" coordsize="2,24">
              <v:shape style="position:absolute;left:7700;top:111;width:2;height:24" coordorigin="7700,111" coordsize="0,24" path="m7700,111l7700,135e" filled="false" stroked="true" strokeweight=".098107pt" strokecolor="#ff0000">
                <v:path arrowok="t"/>
              </v:shape>
            </v:group>
            <v:group style="position:absolute;left:7689;top:121;width:24;height:2" coordorigin="7689,121" coordsize="24,2">
              <v:shape style="position:absolute;left:7689;top:121;width:24;height:2" coordorigin="7689,121" coordsize="24,0" path="m7689,121l7712,121e" filled="false" stroked="true" strokeweight=".09927pt" strokecolor="#ff0000">
                <v:path arrowok="t"/>
              </v:shape>
            </v:group>
            <v:group style="position:absolute;left:7700;top:109;width:2;height:24" coordorigin="7700,109" coordsize="2,24">
              <v:shape style="position:absolute;left:7700;top:109;width:2;height:24" coordorigin="7700,109" coordsize="0,24" path="m7700,109l7700,133e" filled="false" stroked="true" strokeweight=".098107pt" strokecolor="#ff0000">
                <v:path arrowok="t"/>
              </v:shape>
            </v:group>
            <v:group style="position:absolute;left:7689;top:121;width:24;height:2" coordorigin="7689,121" coordsize="24,2">
              <v:shape style="position:absolute;left:7689;top:121;width:24;height:2" coordorigin="7689,121" coordsize="24,0" path="m7689,121l7712,121e" filled="false" stroked="true" strokeweight=".09927pt" strokecolor="#ff0000">
                <v:path arrowok="t"/>
              </v:shape>
            </v:group>
            <v:group style="position:absolute;left:7700;top:109;width:2;height:24" coordorigin="7700,109" coordsize="2,24">
              <v:shape style="position:absolute;left:7700;top:109;width:2;height:24" coordorigin="7700,109" coordsize="0,24" path="m7700,109l7700,133e" filled="false" stroked="true" strokeweight=".098107pt" strokecolor="#ff0000">
                <v:path arrowok="t"/>
              </v:shape>
            </v:group>
            <v:group style="position:absolute;left:7689;top:120;width:24;height:2" coordorigin="7689,120" coordsize="24,2">
              <v:shape style="position:absolute;left:7689;top:120;width:24;height:2" coordorigin="7689,120" coordsize="24,0" path="m7689,120l7712,120e" filled="false" stroked="true" strokeweight=".09927pt" strokecolor="#ff0000">
                <v:path arrowok="t"/>
              </v:shape>
            </v:group>
            <v:group style="position:absolute;left:7700;top:108;width:2;height:24" coordorigin="7700,108" coordsize="2,24">
              <v:shape style="position:absolute;left:7700;top:108;width:2;height:24" coordorigin="7700,108" coordsize="0,24" path="m7700,108l7700,132e" filled="false" stroked="true" strokeweight=".098107pt" strokecolor="#ff0000">
                <v:path arrowok="t"/>
              </v:shape>
            </v:group>
            <v:group style="position:absolute;left:7689;top:119;width:24;height:2" coordorigin="7689,119" coordsize="24,2">
              <v:shape style="position:absolute;left:7689;top:119;width:24;height:2" coordorigin="7689,119" coordsize="24,0" path="m7689,119l7712,119e" filled="false" stroked="true" strokeweight=".09927pt" strokecolor="#ff0000">
                <v:path arrowok="t"/>
              </v:shape>
            </v:group>
            <v:group style="position:absolute;left:7700;top:107;width:2;height:24" coordorigin="7700,107" coordsize="2,24">
              <v:shape style="position:absolute;left:7700;top:107;width:2;height:24" coordorigin="7700,107" coordsize="0,24" path="m7700,107l7700,131e" filled="false" stroked="true" strokeweight=".098107pt" strokecolor="#ff0000">
                <v:path arrowok="t"/>
              </v:shape>
            </v:group>
            <v:group style="position:absolute;left:7689;top:118;width:24;height:2" coordorigin="7689,118" coordsize="24,2">
              <v:shape style="position:absolute;left:7689;top:118;width:24;height:2" coordorigin="7689,118" coordsize="24,0" path="m7689,118l7712,118e" filled="false" stroked="true" strokeweight=".09927pt" strokecolor="#ff0000">
                <v:path arrowok="t"/>
              </v:shape>
            </v:group>
            <v:group style="position:absolute;left:7700;top:106;width:2;height:24" coordorigin="7700,106" coordsize="2,24">
              <v:shape style="position:absolute;left:7700;top:106;width:2;height:24" coordorigin="7700,106" coordsize="0,24" path="m7700,106l7700,130e" filled="false" stroked="true" strokeweight=".098107pt" strokecolor="#ff0000">
                <v:path arrowok="t"/>
              </v:shape>
            </v:group>
            <v:group style="position:absolute;left:7689;top:117;width:24;height:2" coordorigin="7689,117" coordsize="24,2">
              <v:shape style="position:absolute;left:7689;top:117;width:24;height:2" coordorigin="7689,117" coordsize="24,0" path="m7689,117l7712,117e" filled="false" stroked="true" strokeweight=".09927pt" strokecolor="#ff0000">
                <v:path arrowok="t"/>
              </v:shape>
            </v:group>
            <v:group style="position:absolute;left:7700;top:105;width:2;height:24" coordorigin="7700,105" coordsize="2,24">
              <v:shape style="position:absolute;left:7700;top:105;width:2;height:24" coordorigin="7700,105" coordsize="0,24" path="m7700,105l7700,129e" filled="false" stroked="true" strokeweight=".098107pt" strokecolor="#ff0000">
                <v:path arrowok="t"/>
              </v:shape>
            </v:group>
            <v:group style="position:absolute;left:7689;top:117;width:24;height:2" coordorigin="7689,117" coordsize="24,2">
              <v:shape style="position:absolute;left:7689;top:117;width:24;height:2" coordorigin="7689,117" coordsize="24,0" path="m7689,117l7712,117e" filled="false" stroked="true" strokeweight=".09927pt" strokecolor="#ff0000">
                <v:path arrowok="t"/>
              </v:shape>
            </v:group>
            <v:group style="position:absolute;left:7700;top:105;width:2;height:24" coordorigin="7700,105" coordsize="2,24">
              <v:shape style="position:absolute;left:7700;top:105;width:2;height:24" coordorigin="7700,105" coordsize="0,24" path="m7700,105l7700,129e" filled="false" stroked="true" strokeweight=".098107pt" strokecolor="#ff0000">
                <v:path arrowok="t"/>
              </v:shape>
            </v:group>
            <v:group style="position:absolute;left:7689;top:116;width:24;height:2" coordorigin="7689,116" coordsize="24,2">
              <v:shape style="position:absolute;left:7689;top:116;width:24;height:2" coordorigin="7689,116" coordsize="24,0" path="m7689,116l7712,116e" filled="false" stroked="true" strokeweight=".09927pt" strokecolor="#ff0000">
                <v:path arrowok="t"/>
              </v:shape>
            </v:group>
            <v:group style="position:absolute;left:7700;top:105;width:2;height:24" coordorigin="7700,105" coordsize="2,24">
              <v:shape style="position:absolute;left:7700;top:105;width:2;height:24" coordorigin="7700,105" coordsize="0,24" path="m7700,105l7700,128e" filled="false" stroked="true" strokeweight=".098107pt" strokecolor="#ff0000">
                <v:path arrowok="t"/>
              </v:shape>
            </v:group>
            <v:group style="position:absolute;left:7689;top:115;width:24;height:2" coordorigin="7689,115" coordsize="24,2">
              <v:shape style="position:absolute;left:7689;top:115;width:24;height:2" coordorigin="7689,115" coordsize="24,0" path="m7689,115l7712,115e" filled="false" stroked="true" strokeweight=".09927pt" strokecolor="#ff0000">
                <v:path arrowok="t"/>
              </v:shape>
            </v:group>
            <v:group style="position:absolute;left:7700;top:103;width:2;height:24" coordorigin="7700,103" coordsize="2,24">
              <v:shape style="position:absolute;left:7700;top:103;width:2;height:24" coordorigin="7700,103" coordsize="0,24" path="m7700,103l7700,127e" filled="false" stroked="true" strokeweight=".098107pt" strokecolor="#ff0000">
                <v:path arrowok="t"/>
              </v:shape>
            </v:group>
            <v:group style="position:absolute;left:7689;top:114;width:24;height:2" coordorigin="7689,114" coordsize="24,2">
              <v:shape style="position:absolute;left:7689;top:114;width:24;height:2" coordorigin="7689,114" coordsize="24,0" path="m7689,114l7712,114e" filled="false" stroked="true" strokeweight=".09927pt" strokecolor="#ff0000">
                <v:path arrowok="t"/>
              </v:shape>
            </v:group>
            <v:group style="position:absolute;left:7700;top:103;width:2;height:24" coordorigin="7700,103" coordsize="2,24">
              <v:shape style="position:absolute;left:7700;top:103;width:2;height:24" coordorigin="7700,103" coordsize="0,24" path="m7700,103l7700,126e" filled="false" stroked="true" strokeweight=".098107pt" strokecolor="#ff0000">
                <v:path arrowok="t"/>
              </v:shape>
            </v:group>
            <v:group style="position:absolute;left:7689;top:114;width:24;height:2" coordorigin="7689,114" coordsize="24,2">
              <v:shape style="position:absolute;left:7689;top:114;width:24;height:2" coordorigin="7689,114" coordsize="24,0" path="m7689,114l7712,114e" filled="false" stroked="true" strokeweight=".09927pt" strokecolor="#ff0000">
                <v:path arrowok="t"/>
              </v:shape>
            </v:group>
            <v:group style="position:absolute;left:7700;top:102;width:2;height:24" coordorigin="7700,102" coordsize="2,24">
              <v:shape style="position:absolute;left:7700;top:102;width:2;height:24" coordorigin="7700,102" coordsize="0,24" path="m7700,102l7700,126e" filled="false" stroked="true" strokeweight=".098107pt" strokecolor="#ff0000">
                <v:path arrowok="t"/>
              </v:shape>
            </v:group>
            <v:group style="position:absolute;left:7689;top:114;width:24;height:2" coordorigin="7689,114" coordsize="24,2">
              <v:shape style="position:absolute;left:7689;top:114;width:24;height:2" coordorigin="7689,114" coordsize="24,0" path="m7689,114l7712,114e" filled="false" stroked="true" strokeweight=".09927pt" strokecolor="#ff0000">
                <v:path arrowok="t"/>
              </v:shape>
            </v:group>
            <v:group style="position:absolute;left:7700;top:102;width:2;height:24" coordorigin="7700,102" coordsize="2,24">
              <v:shape style="position:absolute;left:7700;top:102;width:2;height:24" coordorigin="7700,102" coordsize="0,24" path="m7700,102l7700,126e" filled="false" stroked="true" strokeweight=".098107pt" strokecolor="#ff0000">
                <v:path arrowok="t"/>
              </v:shape>
            </v:group>
            <v:group style="position:absolute;left:7689;top:113;width:24;height:2" coordorigin="7689,113" coordsize="24,2">
              <v:shape style="position:absolute;left:7689;top:113;width:24;height:2" coordorigin="7689,113" coordsize="24,0" path="m7689,113l7712,113e" filled="false" stroked="true" strokeweight=".09927pt" strokecolor="#ff0000">
                <v:path arrowok="t"/>
              </v:shape>
            </v:group>
            <v:group style="position:absolute;left:7700;top:101;width:2;height:24" coordorigin="7700,101" coordsize="2,24">
              <v:shape style="position:absolute;left:7700;top:101;width:2;height:24" coordorigin="7700,101" coordsize="0,24" path="m7700,101l7700,125e" filled="false" stroked="true" strokeweight=".098107pt" strokecolor="#ff0000">
                <v:path arrowok="t"/>
              </v:shape>
            </v:group>
            <v:group style="position:absolute;left:7689;top:111;width:24;height:2" coordorigin="7689,111" coordsize="24,2">
              <v:shape style="position:absolute;left:7689;top:111;width:24;height:2" coordorigin="7689,111" coordsize="24,0" path="m7689,111l7712,111e" filled="false" stroked="true" strokeweight=".09927pt" strokecolor="#ff0000">
                <v:path arrowok="t"/>
              </v:shape>
            </v:group>
            <v:group style="position:absolute;left:7700;top:99;width:2;height:24" coordorigin="7700,99" coordsize="2,24">
              <v:shape style="position:absolute;left:7700;top:99;width:2;height:24" coordorigin="7700,99" coordsize="0,24" path="m7700,99l7700,123e" filled="false" stroked="true" strokeweight=".098107pt" strokecolor="#ff0000">
                <v:path arrowok="t"/>
              </v:shape>
            </v:group>
            <v:group style="position:absolute;left:7689;top:110;width:24;height:2" coordorigin="7689,110" coordsize="24,2">
              <v:shape style="position:absolute;left:7689;top:110;width:24;height:2" coordorigin="7689,110" coordsize="24,0" path="m7689,110l7712,110e" filled="false" stroked="true" strokeweight=".09927pt" strokecolor="#ff0000">
                <v:path arrowok="t"/>
              </v:shape>
            </v:group>
            <v:group style="position:absolute;left:7700;top:99;width:2;height:24" coordorigin="7700,99" coordsize="2,24">
              <v:shape style="position:absolute;left:7700;top:99;width:2;height:24" coordorigin="7700,99" coordsize="0,24" path="m7700,99l7700,122e" filled="false" stroked="true" strokeweight=".098107pt" strokecolor="#ff0000">
                <v:path arrowok="t"/>
              </v:shape>
            </v:group>
            <v:group style="position:absolute;left:7689;top:109;width:24;height:2" coordorigin="7689,109" coordsize="24,2">
              <v:shape style="position:absolute;left:7689;top:109;width:24;height:2" coordorigin="7689,109" coordsize="24,0" path="m7689,109l7712,109e" filled="false" stroked="true" strokeweight=".09927pt" strokecolor="#ff0000">
                <v:path arrowok="t"/>
              </v:shape>
            </v:group>
            <v:group style="position:absolute;left:7700;top:98;width:2;height:24" coordorigin="7700,98" coordsize="2,24">
              <v:shape style="position:absolute;left:7700;top:98;width:2;height:24" coordorigin="7700,98" coordsize="0,24" path="m7700,98l7700,121e" filled="false" stroked="true" strokeweight=".098107pt" strokecolor="#ff0000">
                <v:path arrowok="t"/>
              </v:shape>
            </v:group>
            <v:group style="position:absolute;left:7689;top:109;width:24;height:2" coordorigin="7689,109" coordsize="24,2">
              <v:shape style="position:absolute;left:7689;top:109;width:24;height:2" coordorigin="7689,109" coordsize="24,0" path="m7689,109l7712,109e" filled="false" stroked="true" strokeweight=".09927pt" strokecolor="#ff0000">
                <v:path arrowok="t"/>
              </v:shape>
            </v:group>
            <v:group style="position:absolute;left:7700;top:97;width:2;height:24" coordorigin="7700,97" coordsize="2,24">
              <v:shape style="position:absolute;left:7700;top:97;width:2;height:24" coordorigin="7700,97" coordsize="0,24" path="m7700,97l7700,121e" filled="false" stroked="true" strokeweight=".098107pt" strokecolor="#ff0000">
                <v:path arrowok="t"/>
              </v:shape>
            </v:group>
            <v:group style="position:absolute;left:7689;top:108;width:24;height:2" coordorigin="7689,108" coordsize="24,2">
              <v:shape style="position:absolute;left:7689;top:108;width:24;height:2" coordorigin="7689,108" coordsize="24,0" path="m7689,108l7712,108e" filled="false" stroked="true" strokeweight=".09927pt" strokecolor="#ff0000">
                <v:path arrowok="t"/>
              </v:shape>
            </v:group>
            <v:group style="position:absolute;left:7700;top:97;width:2;height:24" coordorigin="7700,97" coordsize="2,24">
              <v:shape style="position:absolute;left:7700;top:97;width:2;height:24" coordorigin="7700,97" coordsize="0,24" path="m7700,97l7700,120e" filled="false" stroked="true" strokeweight=".098107pt" strokecolor="#ff0000">
                <v:path arrowok="t"/>
              </v:shape>
            </v:group>
            <v:group style="position:absolute;left:7689;top:108;width:24;height:2" coordorigin="7689,108" coordsize="24,2">
              <v:shape style="position:absolute;left:7689;top:108;width:24;height:2" coordorigin="7689,108" coordsize="24,0" path="m7689,108l7712,108e" filled="false" stroked="true" strokeweight=".09927pt" strokecolor="#ff0000">
                <v:path arrowok="t"/>
              </v:shape>
            </v:group>
            <v:group style="position:absolute;left:7700;top:96;width:2;height:24" coordorigin="7700,96" coordsize="2,24">
              <v:shape style="position:absolute;left:7700;top:96;width:2;height:24" coordorigin="7700,96" coordsize="0,24" path="m7700,96l7700,120e" filled="false" stroked="true" strokeweight=".098107pt" strokecolor="#ff0000">
                <v:path arrowok="t"/>
              </v:shape>
            </v:group>
            <v:group style="position:absolute;left:7689;top:107;width:24;height:2" coordorigin="7689,107" coordsize="24,2">
              <v:shape style="position:absolute;left:7689;top:107;width:24;height:2" coordorigin="7689,107" coordsize="24,0" path="m7689,107l7712,107e" filled="false" stroked="true" strokeweight=".09927pt" strokecolor="#ff0000">
                <v:path arrowok="t"/>
              </v:shape>
            </v:group>
            <v:group style="position:absolute;left:7700;top:95;width:2;height:24" coordorigin="7700,95" coordsize="2,24">
              <v:shape style="position:absolute;left:7700;top:95;width:2;height:24" coordorigin="7700,95" coordsize="0,24" path="m7700,95l7700,119e" filled="false" stroked="true" strokeweight=".098107pt" strokecolor="#ff0000">
                <v:path arrowok="t"/>
              </v:shape>
            </v:group>
            <v:group style="position:absolute;left:7689;top:106;width:24;height:2" coordorigin="7689,106" coordsize="24,2">
              <v:shape style="position:absolute;left:7689;top:106;width:24;height:2" coordorigin="7689,106" coordsize="24,0" path="m7689,106l7712,106e" filled="false" stroked="true" strokeweight=".09927pt" strokecolor="#ff0000">
                <v:path arrowok="t"/>
              </v:shape>
            </v:group>
            <v:group style="position:absolute;left:7700;top:95;width:2;height:24" coordorigin="7700,95" coordsize="2,24">
              <v:shape style="position:absolute;left:7700;top:95;width:2;height:24" coordorigin="7700,95" coordsize="0,24" path="m7700,95l7700,118e" filled="false" stroked="true" strokeweight=".098107pt" strokecolor="#ff0000">
                <v:path arrowok="t"/>
              </v:shape>
            </v:group>
            <v:group style="position:absolute;left:7689;top:106;width:24;height:2" coordorigin="7689,106" coordsize="24,2">
              <v:shape style="position:absolute;left:7689;top:106;width:24;height:2" coordorigin="7689,106" coordsize="24,0" path="m7689,106l7712,106e" filled="false" stroked="true" strokeweight=".09927pt" strokecolor="#ff0000">
                <v:path arrowok="t"/>
              </v:shape>
            </v:group>
            <v:group style="position:absolute;left:7700;top:94;width:2;height:24" coordorigin="7700,94" coordsize="2,24">
              <v:shape style="position:absolute;left:7700;top:94;width:2;height:24" coordorigin="7700,94" coordsize="0,24" path="m7700,94l7700,118e" filled="false" stroked="true" strokeweight=".098107pt" strokecolor="#ff0000">
                <v:path arrowok="t"/>
              </v:shape>
            </v:group>
            <v:group style="position:absolute;left:7689;top:105;width:24;height:2" coordorigin="7689,105" coordsize="24,2">
              <v:shape style="position:absolute;left:7689;top:105;width:24;height:2" coordorigin="7689,105" coordsize="24,0" path="m7689,105l7712,105e" filled="false" stroked="true" strokeweight=".09927pt" strokecolor="#ff0000">
                <v:path arrowok="t"/>
              </v:shape>
            </v:group>
            <v:group style="position:absolute;left:7700;top:94;width:2;height:24" coordorigin="7700,94" coordsize="2,24">
              <v:shape style="position:absolute;left:7700;top:94;width:2;height:24" coordorigin="7700,94" coordsize="0,24" path="m7700,94l7700,117e" filled="false" stroked="true" strokeweight=".098107pt" strokecolor="#ff0000">
                <v:path arrowok="t"/>
              </v:shape>
            </v:group>
            <v:group style="position:absolute;left:7689;top:105;width:24;height:2" coordorigin="7689,105" coordsize="24,2">
              <v:shape style="position:absolute;left:7689;top:105;width:24;height:2" coordorigin="7689,105" coordsize="24,0" path="m7689,105l7712,105e" filled="false" stroked="true" strokeweight=".09927pt" strokecolor="#ff0000">
                <v:path arrowok="t"/>
              </v:shape>
            </v:group>
            <v:group style="position:absolute;left:7700;top:93;width:2;height:24" coordorigin="7700,93" coordsize="2,24">
              <v:shape style="position:absolute;left:7700;top:93;width:2;height:24" coordorigin="7700,93" coordsize="0,24" path="m7700,93l7700,117e" filled="false" stroked="true" strokeweight=".098107pt" strokecolor="#ff0000">
                <v:path arrowok="t"/>
              </v:shape>
            </v:group>
            <v:group style="position:absolute;left:7689;top:105;width:24;height:2" coordorigin="7689,105" coordsize="24,2">
              <v:shape style="position:absolute;left:7689;top:105;width:24;height:2" coordorigin="7689,105" coordsize="24,0" path="m7689,105l7712,105e" filled="false" stroked="true" strokeweight=".09927pt" strokecolor="#ff0000">
                <v:path arrowok="t"/>
              </v:shape>
            </v:group>
            <v:group style="position:absolute;left:7700;top:93;width:2;height:24" coordorigin="7700,93" coordsize="2,24">
              <v:shape style="position:absolute;left:7700;top:93;width:2;height:24" coordorigin="7700,93" coordsize="0,24" path="m7700,93l7700,116e" filled="false" stroked="true" strokeweight=".098107pt" strokecolor="#ff0000">
                <v:path arrowok="t"/>
              </v:shape>
            </v:group>
            <v:group style="position:absolute;left:7689;top:104;width:24;height:2" coordorigin="7689,104" coordsize="24,2">
              <v:shape style="position:absolute;left:7689;top:104;width:24;height:2" coordorigin="7689,104" coordsize="24,0" path="m7689,104l7712,104e" filled="false" stroked="true" strokeweight=".09927pt" strokecolor="#ff0000">
                <v:path arrowok="t"/>
              </v:shape>
            </v:group>
            <v:group style="position:absolute;left:7700;top:92;width:2;height:24" coordorigin="7700,92" coordsize="2,24">
              <v:shape style="position:absolute;left:7700;top:92;width:2;height:24" coordorigin="7700,92" coordsize="0,24" path="m7700,92l7700,116e" filled="false" stroked="true" strokeweight=".098107pt" strokecolor="#ff0000">
                <v:path arrowok="t"/>
              </v:shape>
            </v:group>
            <v:group style="position:absolute;left:7689;top:104;width:24;height:2" coordorigin="7689,104" coordsize="24,2">
              <v:shape style="position:absolute;left:7689;top:104;width:24;height:2" coordorigin="7689,104" coordsize="24,0" path="m7689,104l7712,104e" filled="false" stroked="true" strokeweight=".09927pt" strokecolor="#ff0000">
                <v:path arrowok="t"/>
              </v:shape>
            </v:group>
            <v:group style="position:absolute;left:7700;top:92;width:2;height:24" coordorigin="7700,92" coordsize="2,24">
              <v:shape style="position:absolute;left:7700;top:92;width:2;height:24" coordorigin="7700,92" coordsize="0,24" path="m7700,92l7700,116e" filled="false" stroked="true" strokeweight=".098107pt" strokecolor="#ff0000">
                <v:path arrowok="t"/>
              </v:shape>
            </v:group>
            <v:group style="position:absolute;left:7689;top:104;width:24;height:2" coordorigin="7689,104" coordsize="24,2">
              <v:shape style="position:absolute;left:7689;top:104;width:24;height:2" coordorigin="7689,104" coordsize="24,0" path="m7689,104l7712,104e" filled="false" stroked="true" strokeweight=".09927pt" strokecolor="#ff0000">
                <v:path arrowok="t"/>
              </v:shape>
            </v:group>
            <v:group style="position:absolute;left:7700;top:92;width:2;height:24" coordorigin="7700,92" coordsize="2,24">
              <v:shape style="position:absolute;left:7700;top:92;width:2;height:24" coordorigin="7700,92" coordsize="0,24" path="m7700,92l7700,115e" filled="false" stroked="true" strokeweight=".098107pt" strokecolor="#ff0000">
                <v:path arrowok="t"/>
              </v:shape>
            </v:group>
            <v:group style="position:absolute;left:7689;top:102;width:24;height:2" coordorigin="7689,102" coordsize="24,2">
              <v:shape style="position:absolute;left:7689;top:102;width:24;height:2" coordorigin="7689,102" coordsize="24,0" path="m7689,102l7712,102e" filled="false" stroked="true" strokeweight=".09927pt" strokecolor="#ff0000">
                <v:path arrowok="t"/>
              </v:shape>
            </v:group>
            <v:group style="position:absolute;left:7700;top:90;width:2;height:24" coordorigin="7700,90" coordsize="2,24">
              <v:shape style="position:absolute;left:7700;top:90;width:2;height:24" coordorigin="7700,90" coordsize="0,24" path="m7700,90l7700,114e" filled="false" stroked="true" strokeweight=".098107pt" strokecolor="#ff0000">
                <v:path arrowok="t"/>
              </v:shape>
            </v:group>
            <v:group style="position:absolute;left:7689;top:102;width:24;height:2" coordorigin="7689,102" coordsize="24,2">
              <v:shape style="position:absolute;left:7689;top:102;width:24;height:2" coordorigin="7689,102" coordsize="24,0" path="m7689,102l7712,102e" filled="false" stroked="true" strokeweight=".09927pt" strokecolor="#ff0000">
                <v:path arrowok="t"/>
              </v:shape>
            </v:group>
            <v:group style="position:absolute;left:7700;top:90;width:2;height:24" coordorigin="7700,90" coordsize="2,24">
              <v:shape style="position:absolute;left:7700;top:90;width:2;height:24" coordorigin="7700,90" coordsize="0,24" path="m7700,90l7700,114e" filled="false" stroked="true" strokeweight=".098107pt" strokecolor="#ff0000">
                <v:path arrowok="t"/>
              </v:shape>
            </v:group>
            <v:group style="position:absolute;left:7689;top:102;width:24;height:2" coordorigin="7689,102" coordsize="24,2">
              <v:shape style="position:absolute;left:7689;top:102;width:24;height:2" coordorigin="7689,102" coordsize="24,0" path="m7689,102l7712,102e" filled="false" stroked="true" strokeweight=".09927pt" strokecolor="#ff0000">
                <v:path arrowok="t"/>
              </v:shape>
            </v:group>
            <v:group style="position:absolute;left:7700;top:90;width:2;height:24" coordorigin="7700,90" coordsize="2,24">
              <v:shape style="position:absolute;left:7700;top:90;width:2;height:24" coordorigin="7700,90" coordsize="0,24" path="m7700,90l7700,113e" filled="false" stroked="true" strokeweight=".098107pt" strokecolor="#ff0000">
                <v:path arrowok="t"/>
              </v:shape>
            </v:group>
            <v:group style="position:absolute;left:7689;top:101;width:24;height:2" coordorigin="7689,101" coordsize="24,2">
              <v:shape style="position:absolute;left:7689;top:101;width:24;height:2" coordorigin="7689,101" coordsize="24,0" path="m7689,101l7712,101e" filled="false" stroked="true" strokeweight=".09927pt" strokecolor="#ff0000">
                <v:path arrowok="t"/>
              </v:shape>
            </v:group>
            <v:group style="position:absolute;left:7700;top:89;width:2;height:24" coordorigin="7700,89" coordsize="2,24">
              <v:shape style="position:absolute;left:7700;top:89;width:2;height:24" coordorigin="7700,89" coordsize="0,24" path="m7700,89l7700,113e" filled="false" stroked="true" strokeweight=".098107pt" strokecolor="#ff0000">
                <v:path arrowok="t"/>
              </v:shape>
            </v:group>
            <v:group style="position:absolute;left:7689;top:101;width:24;height:2" coordorigin="7689,101" coordsize="24,2">
              <v:shape style="position:absolute;left:7689;top:101;width:24;height:2" coordorigin="7689,101" coordsize="24,0" path="m7689,101l7712,101e" filled="false" stroked="true" strokeweight=".09927pt" strokecolor="#ff0000">
                <v:path arrowok="t"/>
              </v:shape>
            </v:group>
            <v:group style="position:absolute;left:7700;top:89;width:2;height:24" coordorigin="7700,89" coordsize="2,24">
              <v:shape style="position:absolute;left:7700;top:89;width:2;height:24" coordorigin="7700,89" coordsize="0,24" path="m7700,89l7700,113e" filled="false" stroked="true" strokeweight=".098107pt" strokecolor="#ff0000">
                <v:path arrowok="t"/>
              </v:shape>
            </v:group>
            <v:group style="position:absolute;left:7689;top:101;width:24;height:2" coordorigin="7689,101" coordsize="24,2">
              <v:shape style="position:absolute;left:7689;top:101;width:24;height:2" coordorigin="7689,101" coordsize="24,0" path="m7689,101l7712,101e" filled="false" stroked="true" strokeweight=".09927pt" strokecolor="#ff0000">
                <v:path arrowok="t"/>
              </v:shape>
            </v:group>
            <v:group style="position:absolute;left:7700;top:89;width:2;height:24" coordorigin="7700,89" coordsize="2,24">
              <v:shape style="position:absolute;left:7700;top:89;width:2;height:24" coordorigin="7700,89" coordsize="0,24" path="m7700,89l7700,112e" filled="false" stroked="true" strokeweight=".098107pt" strokecolor="#ff0000">
                <v:path arrowok="t"/>
              </v:shape>
            </v:group>
            <v:group style="position:absolute;left:7689;top:100;width:24;height:2" coordorigin="7689,100" coordsize="24,2">
              <v:shape style="position:absolute;left:7689;top:100;width:24;height:2" coordorigin="7689,100" coordsize="24,0" path="m7689,100l7712,100e" filled="false" stroked="true" strokeweight=".09927pt" strokecolor="#ff0000">
                <v:path arrowok="t"/>
              </v:shape>
            </v:group>
            <v:group style="position:absolute;left:7700;top:88;width:2;height:24" coordorigin="7700,88" coordsize="2,24">
              <v:shape style="position:absolute;left:7700;top:88;width:2;height:24" coordorigin="7700,88" coordsize="0,24" path="m7700,88l7700,111e" filled="false" stroked="true" strokeweight=".098107pt" strokecolor="#ff0000">
                <v:path arrowok="t"/>
              </v:shape>
            </v:group>
            <v:group style="position:absolute;left:7689;top:99;width:24;height:2" coordorigin="7689,99" coordsize="24,2">
              <v:shape style="position:absolute;left:7689;top:99;width:24;height:2" coordorigin="7689,99" coordsize="24,0" path="m7689,99l7712,99e" filled="false" stroked="true" strokeweight=".09927pt" strokecolor="#ff0000">
                <v:path arrowok="t"/>
              </v:shape>
            </v:group>
            <v:group style="position:absolute;left:7700;top:87;width:2;height:24" coordorigin="7700,87" coordsize="2,24">
              <v:shape style="position:absolute;left:7700;top:87;width:2;height:24" coordorigin="7700,87" coordsize="0,24" path="m7700,87l7700,111e" filled="false" stroked="true" strokeweight=".098107pt" strokecolor="#ff0000">
                <v:path arrowok="t"/>
              </v:shape>
            </v:group>
            <v:group style="position:absolute;left:7689;top:99;width:24;height:2" coordorigin="7689,99" coordsize="24,2">
              <v:shape style="position:absolute;left:7689;top:99;width:24;height:2" coordorigin="7689,99" coordsize="24,0" path="m7689,99l7712,99e" filled="false" stroked="true" strokeweight=".09927pt" strokecolor="#ff0000">
                <v:path arrowok="t"/>
              </v:shape>
            </v:group>
            <v:group style="position:absolute;left:7700;top:87;width:2;height:24" coordorigin="7700,87" coordsize="2,24">
              <v:shape style="position:absolute;left:7700;top:87;width:2;height:24" coordorigin="7700,87" coordsize="0,24" path="m7700,87l7700,110e" filled="false" stroked="true" strokeweight=".098107pt" strokecolor="#ff0000">
                <v:path arrowok="t"/>
              </v:shape>
            </v:group>
            <v:group style="position:absolute;left:7689;top:98;width:24;height:2" coordorigin="7689,98" coordsize="24,2">
              <v:shape style="position:absolute;left:7689;top:98;width:24;height:2" coordorigin="7689,98" coordsize="24,0" path="m7689,98l7712,98e" filled="false" stroked="true" strokeweight=".09927pt" strokecolor="#ff0000">
                <v:path arrowok="t"/>
              </v:shape>
            </v:group>
            <v:group style="position:absolute;left:7700;top:86;width:2;height:24" coordorigin="7700,86" coordsize="2,24">
              <v:shape style="position:absolute;left:7700;top:86;width:2;height:24" coordorigin="7700,86" coordsize="0,24" path="m7700,86l7700,110e" filled="false" stroked="true" strokeweight=".098107pt" strokecolor="#ff0000">
                <v:path arrowok="t"/>
              </v:shape>
            </v:group>
            <v:group style="position:absolute;left:7689;top:97;width:24;height:2" coordorigin="7689,97" coordsize="24,2">
              <v:shape style="position:absolute;left:7689;top:97;width:24;height:2" coordorigin="7689,97" coordsize="24,0" path="m7689,97l7712,97e" filled="false" stroked="true" strokeweight=".09927pt" strokecolor="#ff0000">
                <v:path arrowok="t"/>
              </v:shape>
            </v:group>
            <v:group style="position:absolute;left:7700;top:85;width:2;height:24" coordorigin="7700,85" coordsize="2,24">
              <v:shape style="position:absolute;left:7700;top:85;width:2;height:24" coordorigin="7700,85" coordsize="0,24" path="m7700,85l7700,108e" filled="false" stroked="true" strokeweight=".098107pt" strokecolor="#ff0000">
                <v:path arrowok="t"/>
              </v:shape>
            </v:group>
            <v:group style="position:absolute;left:7689;top:96;width:24;height:2" coordorigin="7689,96" coordsize="24,2">
              <v:shape style="position:absolute;left:7689;top:96;width:24;height:2" coordorigin="7689,96" coordsize="24,0" path="m7689,96l7712,96e" filled="false" stroked="true" strokeweight=".09927pt" strokecolor="#ff0000">
                <v:path arrowok="t"/>
              </v:shape>
            </v:group>
            <v:group style="position:absolute;left:7700;top:84;width:2;height:24" coordorigin="7700,84" coordsize="2,24">
              <v:shape style="position:absolute;left:7700;top:84;width:2;height:24" coordorigin="7700,84" coordsize="0,24" path="m7700,84l7700,108e" filled="false" stroked="true" strokeweight=".098107pt" strokecolor="#ff0000">
                <v:path arrowok="t"/>
              </v:shape>
            </v:group>
            <v:group style="position:absolute;left:7689;top:96;width:24;height:2" coordorigin="7689,96" coordsize="24,2">
              <v:shape style="position:absolute;left:7689;top:96;width:24;height:2" coordorigin="7689,96" coordsize="24,0" path="m7689,96l7712,96e" filled="false" stroked="true" strokeweight=".09927pt" strokecolor="#ff0000">
                <v:path arrowok="t"/>
              </v:shape>
            </v:group>
            <v:group style="position:absolute;left:7700;top:84;width:2;height:24" coordorigin="7700,84" coordsize="2,24">
              <v:shape style="position:absolute;left:7700;top:84;width:2;height:24" coordorigin="7700,84" coordsize="0,24" path="m7700,84l7700,107e" filled="false" stroked="true" strokeweight=".098107pt" strokecolor="#ff0000">
                <v:path arrowok="t"/>
              </v:shape>
            </v:group>
            <v:group style="position:absolute;left:7689;top:95;width:24;height:2" coordorigin="7689,95" coordsize="24,2">
              <v:shape style="position:absolute;left:7689;top:95;width:24;height:2" coordorigin="7689,95" coordsize="24,0" path="m7689,95l7712,95e" filled="false" stroked="true" strokeweight=".09927pt" strokecolor="#ff0000">
                <v:path arrowok="t"/>
              </v:shape>
            </v:group>
            <v:group style="position:absolute;left:7700;top:83;width:2;height:24" coordorigin="7700,83" coordsize="2,24">
              <v:shape style="position:absolute;left:7700;top:83;width:2;height:24" coordorigin="7700,83" coordsize="0,24" path="m7700,83l7700,107e" filled="false" stroked="true" strokeweight=".098107pt" strokecolor="#ff0000">
                <v:path arrowok="t"/>
              </v:shape>
            </v:group>
            <v:group style="position:absolute;left:7689;top:94;width:24;height:2" coordorigin="7689,94" coordsize="24,2">
              <v:shape style="position:absolute;left:7689;top:94;width:24;height:2" coordorigin="7689,94" coordsize="24,0" path="m7689,94l7712,94e" filled="false" stroked="true" strokeweight=".09927pt" strokecolor="#ff0000">
                <v:path arrowok="t"/>
              </v:shape>
            </v:group>
            <v:group style="position:absolute;left:7700;top:82;width:2;height:24" coordorigin="7700,82" coordsize="2,24">
              <v:shape style="position:absolute;left:7700;top:82;width:2;height:24" coordorigin="7700,82" coordsize="0,24" path="m7700,82l7700,106e" filled="false" stroked="true" strokeweight=".098107pt" strokecolor="#ff0000">
                <v:path arrowok="t"/>
              </v:shape>
            </v:group>
            <v:group style="position:absolute;left:7689;top:93;width:24;height:2" coordorigin="7689,93" coordsize="24,2">
              <v:shape style="position:absolute;left:7689;top:93;width:24;height:2" coordorigin="7689,93" coordsize="24,0" path="m7689,93l7712,93e" filled="false" stroked="true" strokeweight=".09927pt" strokecolor="#ff0000">
                <v:path arrowok="t"/>
              </v:shape>
            </v:group>
            <v:group style="position:absolute;left:7700;top:81;width:2;height:24" coordorigin="7700,81" coordsize="2,24">
              <v:shape style="position:absolute;left:7700;top:81;width:2;height:24" coordorigin="7700,81" coordsize="0,24" path="m7700,81l7700,105e" filled="false" stroked="true" strokeweight=".098107pt" strokecolor="#ff0000">
                <v:path arrowok="t"/>
              </v:shape>
            </v:group>
            <v:group style="position:absolute;left:7689;top:93;width:24;height:2" coordorigin="7689,93" coordsize="24,2">
              <v:shape style="position:absolute;left:7689;top:93;width:24;height:2" coordorigin="7689,93" coordsize="24,0" path="m7689,93l7712,93e" filled="false" stroked="true" strokeweight=".09927pt" strokecolor="#ff0000">
                <v:path arrowok="t"/>
              </v:shape>
            </v:group>
            <v:group style="position:absolute;left:7700;top:81;width:2;height:24" coordorigin="7700,81" coordsize="2,24">
              <v:shape style="position:absolute;left:7700;top:81;width:2;height:24" coordorigin="7700,81" coordsize="0,24" path="m7700,81l7700,105e" filled="false" stroked="true" strokeweight=".098107pt" strokecolor="#ff0000">
                <v:path arrowok="t"/>
              </v:shape>
            </v:group>
            <v:group style="position:absolute;left:7689;top:93;width:24;height:2" coordorigin="7689,93" coordsize="24,2">
              <v:shape style="position:absolute;left:7689;top:93;width:24;height:2" coordorigin="7689,93" coordsize="24,0" path="m7689,93l7712,93e" filled="false" stroked="true" strokeweight=".09927pt" strokecolor="#ff0000">
                <v:path arrowok="t"/>
              </v:shape>
            </v:group>
            <v:group style="position:absolute;left:7700;top:81;width:2;height:24" coordorigin="7700,81" coordsize="2,24">
              <v:shape style="position:absolute;left:7700;top:81;width:2;height:24" coordorigin="7700,81" coordsize="0,24" path="m7700,81l7700,105e" filled="false" stroked="true" strokeweight=".098107pt" strokecolor="#ff0000">
                <v:path arrowok="t"/>
              </v:shape>
            </v:group>
            <v:group style="position:absolute;left:7689;top:92;width:24;height:2" coordorigin="7689,92" coordsize="24,2">
              <v:shape style="position:absolute;left:7689;top:92;width:24;height:2" coordorigin="7689,92" coordsize="24,0" path="m7689,92l7712,92e" filled="false" stroked="true" strokeweight=".09927pt" strokecolor="#ff0000">
                <v:path arrowok="t"/>
              </v:shape>
            </v:group>
            <v:group style="position:absolute;left:7700;top:80;width:2;height:24" coordorigin="7700,80" coordsize="2,24">
              <v:shape style="position:absolute;left:7700;top:80;width:2;height:24" coordorigin="7700,80" coordsize="0,24" path="m7700,80l7700,104e" filled="false" stroked="true" strokeweight=".098107pt" strokecolor="#ff0000">
                <v:path arrowok="t"/>
              </v:shape>
            </v:group>
            <v:group style="position:absolute;left:7689;top:91;width:24;height:2" coordorigin="7689,91" coordsize="24,2">
              <v:shape style="position:absolute;left:7689;top:91;width:24;height:2" coordorigin="7689,91" coordsize="24,0" path="m7689,91l7712,91e" filled="false" stroked="true" strokeweight=".09927pt" strokecolor="#ff0000">
                <v:path arrowok="t"/>
              </v:shape>
            </v:group>
            <v:group style="position:absolute;left:7700;top:79;width:2;height:24" coordorigin="7700,79" coordsize="2,24">
              <v:shape style="position:absolute;left:7700;top:79;width:2;height:24" coordorigin="7700,79" coordsize="0,24" path="m7700,79l7700,103e" filled="false" stroked="true" strokeweight=".098107pt" strokecolor="#ff0000">
                <v:path arrowok="t"/>
              </v:shape>
            </v:group>
            <v:group style="position:absolute;left:7689;top:91;width:24;height:2" coordorigin="7689,91" coordsize="24,2">
              <v:shape style="position:absolute;left:7689;top:91;width:24;height:2" coordorigin="7689,91" coordsize="24,0" path="m7689,91l7712,91e" filled="false" stroked="true" strokeweight=".09927pt" strokecolor="#ff0000">
                <v:path arrowok="t"/>
              </v:shape>
            </v:group>
            <v:group style="position:absolute;left:7700;top:79;width:2;height:24" coordorigin="7700,79" coordsize="2,24">
              <v:shape style="position:absolute;left:7700;top:79;width:2;height:24" coordorigin="7700,79" coordsize="0,24" path="m7700,79l7700,103e" filled="false" stroked="true" strokeweight=".098107pt" strokecolor="#ff0000">
                <v:path arrowok="t"/>
              </v:shape>
            </v:group>
            <v:group style="position:absolute;left:7689;top:91;width:24;height:2" coordorigin="7689,91" coordsize="24,2">
              <v:shape style="position:absolute;left:7689;top:91;width:24;height:2" coordorigin="7689,91" coordsize="24,0" path="m7689,91l7712,91e" filled="false" stroked="true" strokeweight=".09927pt" strokecolor="#ff0000">
                <v:path arrowok="t"/>
              </v:shape>
            </v:group>
            <v:group style="position:absolute;left:7700;top:79;width:2;height:24" coordorigin="7700,79" coordsize="2,24">
              <v:shape style="position:absolute;left:7700;top:79;width:2;height:24" coordorigin="7700,79" coordsize="0,24" path="m7700,79l7700,103e" filled="false" stroked="true" strokeweight=".098107pt" strokecolor="#ff0000">
                <v:path arrowok="t"/>
              </v:shape>
            </v:group>
            <v:group style="position:absolute;left:7689;top:90;width:24;height:2" coordorigin="7689,90" coordsize="24,2">
              <v:shape style="position:absolute;left:7689;top:90;width:24;height:2" coordorigin="7689,90" coordsize="24,0" path="m7689,90l7712,90e" filled="false" stroked="true" strokeweight=".09927pt" strokecolor="#ff0000">
                <v:path arrowok="t"/>
              </v:shape>
            </v:group>
            <v:group style="position:absolute;left:7700;top:78;width:2;height:24" coordorigin="7700,78" coordsize="2,24">
              <v:shape style="position:absolute;left:7700;top:78;width:2;height:24" coordorigin="7700,78" coordsize="0,24" path="m7700,78l7700,102e" filled="false" stroked="true" strokeweight=".098107pt" strokecolor="#ff0000">
                <v:path arrowok="t"/>
              </v:shape>
            </v:group>
            <v:group style="position:absolute;left:7689;top:89;width:24;height:2" coordorigin="7689,89" coordsize="24,2">
              <v:shape style="position:absolute;left:7689;top:89;width:24;height:2" coordorigin="7689,89" coordsize="24,0" path="m7689,89l7712,89e" filled="false" stroked="true" strokeweight=".09927pt" strokecolor="#ff0000">
                <v:path arrowok="t"/>
              </v:shape>
            </v:group>
            <v:group style="position:absolute;left:7700;top:77;width:2;height:24" coordorigin="7700,77" coordsize="2,24">
              <v:shape style="position:absolute;left:7700;top:77;width:2;height:24" coordorigin="7700,77" coordsize="0,24" path="m7700,77l7700,101e" filled="false" stroked="true" strokeweight=".098107pt" strokecolor="#ff0000">
                <v:path arrowok="t"/>
              </v:shape>
            </v:group>
            <v:group style="position:absolute;left:7689;top:88;width:24;height:2" coordorigin="7689,88" coordsize="24,2">
              <v:shape style="position:absolute;left:7689;top:88;width:24;height:2" coordorigin="7689,88" coordsize="24,0" path="m7689,88l7712,88e" filled="false" stroked="true" strokeweight=".09927pt" strokecolor="#ff0000">
                <v:path arrowok="t"/>
              </v:shape>
            </v:group>
            <v:group style="position:absolute;left:7700;top:76;width:2;height:24" coordorigin="7700,76" coordsize="2,24">
              <v:shape style="position:absolute;left:7700;top:76;width:2;height:24" coordorigin="7700,76" coordsize="0,24" path="m7700,76l7700,100e" filled="false" stroked="true" strokeweight=".098107pt" strokecolor="#ff0000">
                <v:path arrowok="t"/>
              </v:shape>
            </v:group>
            <v:group style="position:absolute;left:7689;top:87;width:24;height:2" coordorigin="7689,87" coordsize="24,2">
              <v:shape style="position:absolute;left:7689;top:87;width:24;height:2" coordorigin="7689,87" coordsize="24,0" path="m7689,87l7712,87e" filled="false" stroked="true" strokeweight=".09927pt" strokecolor="#ff0000">
                <v:path arrowok="t"/>
              </v:shape>
            </v:group>
            <v:group style="position:absolute;left:7700;top:75;width:2;height:24" coordorigin="7700,75" coordsize="2,24">
              <v:shape style="position:absolute;left:7700;top:75;width:2;height:24" coordorigin="7700,75" coordsize="0,24" path="m7700,75l7700,99e" filled="false" stroked="true" strokeweight=".098107pt" strokecolor="#ff0000">
                <v:path arrowok="t"/>
              </v:shape>
            </v:group>
            <v:group style="position:absolute;left:7689;top:87;width:24;height:2" coordorigin="7689,87" coordsize="24,2">
              <v:shape style="position:absolute;left:7689;top:87;width:24;height:2" coordorigin="7689,87" coordsize="24,0" path="m7689,87l7712,87e" filled="false" stroked="true" strokeweight=".09927pt" strokecolor="#ff0000">
                <v:path arrowok="t"/>
              </v:shape>
            </v:group>
            <v:group style="position:absolute;left:7700;top:75;width:2;height:24" coordorigin="7700,75" coordsize="2,24">
              <v:shape style="position:absolute;left:7700;top:75;width:2;height:24" coordorigin="7700,75" coordsize="0,24" path="m7700,75l7700,99e" filled="false" stroked="true" strokeweight=".098107pt" strokecolor="#ff0000">
                <v:path arrowok="t"/>
              </v:shape>
            </v:group>
            <v:group style="position:absolute;left:7689;top:86;width:24;height:2" coordorigin="7689,86" coordsize="24,2">
              <v:shape style="position:absolute;left:7689;top:86;width:24;height:2" coordorigin="7689,86" coordsize="24,0" path="m7689,86l7712,86e" filled="false" stroked="true" strokeweight=".09927pt" strokecolor="#ff0000">
                <v:path arrowok="t"/>
              </v:shape>
            </v:group>
            <v:group style="position:absolute;left:7700;top:74;width:2;height:24" coordorigin="7700,74" coordsize="2,24">
              <v:shape style="position:absolute;left:7700;top:74;width:2;height:24" coordorigin="7700,74" coordsize="0,24" path="m7700,74l7700,98e" filled="false" stroked="true" strokeweight=".098107pt" strokecolor="#ff0000">
                <v:path arrowok="t"/>
              </v:shape>
            </v:group>
            <v:group style="position:absolute;left:7689;top:86;width:24;height:2" coordorigin="7689,86" coordsize="24,2">
              <v:shape style="position:absolute;left:7689;top:86;width:24;height:2" coordorigin="7689,86" coordsize="24,0" path="m7689,86l7712,86e" filled="false" stroked="true" strokeweight=".09927pt" strokecolor="#ff0000">
                <v:path arrowok="t"/>
              </v:shape>
            </v:group>
            <v:group style="position:absolute;left:7700;top:74;width:2;height:24" coordorigin="7700,74" coordsize="2,24">
              <v:shape style="position:absolute;left:7700;top:74;width:2;height:24" coordorigin="7700,74" coordsize="0,24" path="m7700,74l7700,98e" filled="false" stroked="true" strokeweight=".098107pt" strokecolor="#ff0000">
                <v:path arrowok="t"/>
              </v:shape>
            </v:group>
            <v:group style="position:absolute;left:7689;top:85;width:24;height:2" coordorigin="7689,85" coordsize="24,2">
              <v:shape style="position:absolute;left:7689;top:85;width:24;height:2" coordorigin="7689,85" coordsize="24,0" path="m7689,85l7712,85e" filled="false" stroked="true" strokeweight=".09927pt" strokecolor="#ff0000">
                <v:path arrowok="t"/>
              </v:shape>
            </v:group>
            <v:group style="position:absolute;left:7700;top:73;width:2;height:24" coordorigin="7700,73" coordsize="2,24">
              <v:shape style="position:absolute;left:7700;top:73;width:2;height:24" coordorigin="7700,73" coordsize="0,24" path="m7700,73l7700,97e" filled="false" stroked="true" strokeweight=".098107pt" strokecolor="#ff0000">
                <v:path arrowok="t"/>
              </v:shape>
            </v:group>
            <v:group style="position:absolute;left:7689;top:84;width:24;height:2" coordorigin="7689,84" coordsize="24,2">
              <v:shape style="position:absolute;left:7689;top:84;width:24;height:2" coordorigin="7689,84" coordsize="24,0" path="m7689,84l7712,84e" filled="false" stroked="true" strokeweight=".09927pt" strokecolor="#ff0000">
                <v:path arrowok="t"/>
              </v:shape>
            </v:group>
            <v:group style="position:absolute;left:7700;top:72;width:2;height:24" coordorigin="7700,72" coordsize="2,24">
              <v:shape style="position:absolute;left:7700;top:72;width:2;height:24" coordorigin="7700,72" coordsize="0,24" path="m7700,72l7700,96e" filled="false" stroked="true" strokeweight=".098107pt" strokecolor="#ff0000">
                <v:path arrowok="t"/>
              </v:shape>
            </v:group>
            <v:group style="position:absolute;left:7689;top:83;width:24;height:2" coordorigin="7689,83" coordsize="24,2">
              <v:shape style="position:absolute;left:7689;top:83;width:24;height:2" coordorigin="7689,83" coordsize="24,0" path="m7689,83l7712,83e" filled="false" stroked="true" strokeweight=".09927pt" strokecolor="#ff0000">
                <v:path arrowok="t"/>
              </v:shape>
            </v:group>
            <v:group style="position:absolute;left:7700;top:71;width:2;height:24" coordorigin="7700,71" coordsize="2,24">
              <v:shape style="position:absolute;left:7700;top:71;width:2;height:24" coordorigin="7700,71" coordsize="0,24" path="m7700,71l7700,95e" filled="false" stroked="true" strokeweight=".098107pt" strokecolor="#ff0000">
                <v:path arrowok="t"/>
              </v:shape>
            </v:group>
            <v:group style="position:absolute;left:7689;top:83;width:24;height:2" coordorigin="7689,83" coordsize="24,2">
              <v:shape style="position:absolute;left:7689;top:83;width:24;height:2" coordorigin="7689,83" coordsize="24,0" path="m7689,83l7712,83e" filled="false" stroked="true" strokeweight=".09927pt" strokecolor="#ff0000">
                <v:path arrowok="t"/>
              </v:shape>
            </v:group>
            <v:group style="position:absolute;left:7700;top:71;width:2;height:24" coordorigin="7700,71" coordsize="2,24">
              <v:shape style="position:absolute;left:7700;top:71;width:2;height:24" coordorigin="7700,71" coordsize="0,24" path="m7700,71l7700,95e" filled="false" stroked="true" strokeweight=".098107pt" strokecolor="#ff0000">
                <v:path arrowok="t"/>
              </v:shape>
            </v:group>
            <v:group style="position:absolute;left:7689;top:82;width:24;height:2" coordorigin="7689,82" coordsize="24,2">
              <v:shape style="position:absolute;left:7689;top:82;width:24;height:2" coordorigin="7689,82" coordsize="24,0" path="m7689,82l7712,82e" filled="false" stroked="true" strokeweight=".09927pt" strokecolor="#ff0000">
                <v:path arrowok="t"/>
              </v:shape>
            </v:group>
            <v:group style="position:absolute;left:7700;top:71;width:2;height:24" coordorigin="7700,71" coordsize="2,24">
              <v:shape style="position:absolute;left:7700;top:71;width:2;height:24" coordorigin="7700,71" coordsize="0,24" path="m7700,71l7700,94e" filled="false" stroked="true" strokeweight=".098107pt" strokecolor="#ff0000">
                <v:path arrowok="t"/>
              </v:shape>
            </v:group>
            <v:group style="position:absolute;left:7689;top:82;width:24;height:2" coordorigin="7689,82" coordsize="24,2">
              <v:shape style="position:absolute;left:7689;top:82;width:24;height:2" coordorigin="7689,82" coordsize="24,0" path="m7689,82l7712,82e" filled="false" stroked="true" strokeweight=".09927pt" strokecolor="#ff0000">
                <v:path arrowok="t"/>
              </v:shape>
            </v:group>
            <v:group style="position:absolute;left:7700;top:70;width:2;height:24" coordorigin="7700,70" coordsize="2,24">
              <v:shape style="position:absolute;left:7700;top:70;width:2;height:24" coordorigin="7700,70" coordsize="0,24" path="m7700,70l7700,94e" filled="false" stroked="true" strokeweight=".098107pt" strokecolor="#ff0000">
                <v:path arrowok="t"/>
              </v:shape>
            </v:group>
            <v:group style="position:absolute;left:7689;top:82;width:24;height:2" coordorigin="7689,82" coordsize="24,2">
              <v:shape style="position:absolute;left:7689;top:82;width:24;height:2" coordorigin="7689,82" coordsize="24,0" path="m7689,82l7712,82e" filled="false" stroked="true" strokeweight=".09927pt" strokecolor="#ff0000">
                <v:path arrowok="t"/>
              </v:shape>
            </v:group>
            <v:group style="position:absolute;left:7700;top:70;width:2;height:24" coordorigin="7700,70" coordsize="2,24">
              <v:shape style="position:absolute;left:7700;top:70;width:2;height:24" coordorigin="7700,70" coordsize="0,24" path="m7700,70l7700,94e" filled="false" stroked="true" strokeweight=".098107pt" strokecolor="#ff0000">
                <v:path arrowok="t"/>
              </v:shape>
            </v:group>
            <v:group style="position:absolute;left:7689;top:81;width:24;height:2" coordorigin="7689,81" coordsize="24,2">
              <v:shape style="position:absolute;left:7689;top:81;width:24;height:2" coordorigin="7689,81" coordsize="24,0" path="m7689,81l7712,81e" filled="false" stroked="true" strokeweight=".09927pt" strokecolor="#ff0000">
                <v:path arrowok="t"/>
              </v:shape>
            </v:group>
            <v:group style="position:absolute;left:7700;top:69;width:2;height:24" coordorigin="7700,69" coordsize="2,24">
              <v:shape style="position:absolute;left:7700;top:69;width:2;height:24" coordorigin="7700,69" coordsize="0,24" path="m7700,69l7700,93e" filled="false" stroked="true" strokeweight=".098107pt" strokecolor="#ff0000">
                <v:path arrowok="t"/>
              </v:shape>
            </v:group>
            <v:group style="position:absolute;left:7689;top:81;width:24;height:2" coordorigin="7689,81" coordsize="24,2">
              <v:shape style="position:absolute;left:7689;top:81;width:24;height:2" coordorigin="7689,81" coordsize="24,0" path="m7689,81l7712,81e" filled="false" stroked="true" strokeweight=".09927pt" strokecolor="#ff0000">
                <v:path arrowok="t"/>
              </v:shape>
            </v:group>
            <v:group style="position:absolute;left:7700;top:69;width:2;height:24" coordorigin="7700,69" coordsize="2,24">
              <v:shape style="position:absolute;left:7700;top:69;width:2;height:24" coordorigin="7700,69" coordsize="0,24" path="m7700,69l7700,93e" filled="false" stroked="true" strokeweight=".098107pt" strokecolor="#ff0000">
                <v:path arrowok="t"/>
              </v:shape>
            </v:group>
            <v:group style="position:absolute;left:7689;top:80;width:24;height:2" coordorigin="7689,80" coordsize="24,2">
              <v:shape style="position:absolute;left:7689;top:80;width:24;height:2" coordorigin="7689,80" coordsize="24,0" path="m7689,80l7712,80e" filled="false" stroked="true" strokeweight=".09927pt" strokecolor="#ff0000">
                <v:path arrowok="t"/>
              </v:shape>
            </v:group>
            <v:group style="position:absolute;left:7700;top:69;width:2;height:24" coordorigin="7700,69" coordsize="2,24">
              <v:shape style="position:absolute;left:7700;top:69;width:2;height:24" coordorigin="7700,69" coordsize="0,24" path="m7700,69l7700,92e" filled="false" stroked="true" strokeweight=".098107pt" strokecolor="#ff0000">
                <v:path arrowok="t"/>
              </v:shape>
            </v:group>
            <v:group style="position:absolute;left:7689;top:79;width:24;height:2" coordorigin="7689,79" coordsize="24,2">
              <v:shape style="position:absolute;left:7689;top:79;width:24;height:2" coordorigin="7689,79" coordsize="24,0" path="m7689,79l7712,79e" filled="false" stroked="true" strokeweight=".09927pt" strokecolor="#ff0000">
                <v:path arrowok="t"/>
              </v:shape>
            </v:group>
            <v:group style="position:absolute;left:7700;top:67;width:2;height:24" coordorigin="7700,67" coordsize="2,24">
              <v:shape style="position:absolute;left:7700;top:67;width:2;height:24" coordorigin="7700,67" coordsize="0,24" path="m7700,67l7700,91e" filled="false" stroked="true" strokeweight=".098107pt" strokecolor="#ff0000">
                <v:path arrowok="t"/>
              </v:shape>
            </v:group>
            <v:group style="position:absolute;left:7689;top:78;width:24;height:2" coordorigin="7689,78" coordsize="24,2">
              <v:shape style="position:absolute;left:7689;top:78;width:24;height:2" coordorigin="7689,78" coordsize="24,0" path="m7689,78l7712,78e" filled="false" stroked="true" strokeweight=".09927pt" strokecolor="#ff0000">
                <v:path arrowok="t"/>
              </v:shape>
            </v:group>
            <v:group style="position:absolute;left:7700;top:67;width:2;height:24" coordorigin="7700,67" coordsize="2,24">
              <v:shape style="position:absolute;left:7700;top:67;width:2;height:24" coordorigin="7700,67" coordsize="0,24" path="m7700,67l7700,90e" filled="false" stroked="true" strokeweight=".098107pt" strokecolor="#ff0000">
                <v:path arrowok="t"/>
              </v:shape>
            </v:group>
            <v:group style="position:absolute;left:7689;top:78;width:24;height:2" coordorigin="7689,78" coordsize="24,2">
              <v:shape style="position:absolute;left:7689;top:78;width:24;height:2" coordorigin="7689,78" coordsize="24,0" path="m7689,78l7712,78e" filled="false" stroked="true" strokeweight=".09927pt" strokecolor="#ff0000">
                <v:path arrowok="t"/>
              </v:shape>
            </v:group>
            <v:group style="position:absolute;left:7700;top:66;width:2;height:24" coordorigin="7700,66" coordsize="2,24">
              <v:shape style="position:absolute;left:7700;top:66;width:2;height:24" coordorigin="7700,66" coordsize="0,24" path="m7700,66l7700,90e" filled="false" stroked="true" strokeweight=".098107pt" strokecolor="#ff0000">
                <v:path arrowok="t"/>
              </v:shape>
            </v:group>
            <v:group style="position:absolute;left:7689;top:77;width:24;height:2" coordorigin="7689,77" coordsize="24,2">
              <v:shape style="position:absolute;left:7689;top:77;width:24;height:2" coordorigin="7689,77" coordsize="24,0" path="m7689,77l7712,77e" filled="false" stroked="true" strokeweight=".09927pt" strokecolor="#ff0000">
                <v:path arrowok="t"/>
              </v:shape>
            </v:group>
            <v:group style="position:absolute;left:7700;top:66;width:2;height:24" coordorigin="7700,66" coordsize="2,24">
              <v:shape style="position:absolute;left:7700;top:66;width:2;height:24" coordorigin="7700,66" coordsize="0,24" path="m7700,66l7700,89e" filled="false" stroked="true" strokeweight=".098107pt" strokecolor="#ff0000">
                <v:path arrowok="t"/>
              </v:shape>
            </v:group>
            <v:group style="position:absolute;left:7689;top:77;width:24;height:2" coordorigin="7689,77" coordsize="24,2">
              <v:shape style="position:absolute;left:7689;top:77;width:24;height:2" coordorigin="7689,77" coordsize="24,0" path="m7689,77l7712,77e" filled="false" stroked="true" strokeweight=".09927pt" strokecolor="#ff0000">
                <v:path arrowok="t"/>
              </v:shape>
            </v:group>
            <v:group style="position:absolute;left:7700;top:65;width:2;height:24" coordorigin="7700,65" coordsize="2,24">
              <v:shape style="position:absolute;left:7700;top:65;width:2;height:24" coordorigin="7700,65" coordsize="0,24" path="m7700,65l7700,89e" filled="false" stroked="true" strokeweight=".098107pt" strokecolor="#ff0000">
                <v:path arrowok="t"/>
              </v:shape>
            </v:group>
            <v:group style="position:absolute;left:7689;top:77;width:24;height:2" coordorigin="7689,77" coordsize="24,2">
              <v:shape style="position:absolute;left:7689;top:77;width:24;height:2" coordorigin="7689,77" coordsize="24,0" path="m7689,77l7712,77e" filled="false" stroked="true" strokeweight=".09927pt" strokecolor="#ff0000">
                <v:path arrowok="t"/>
              </v:shape>
            </v:group>
            <v:group style="position:absolute;left:7700;top:65;width:2;height:24" coordorigin="7700,65" coordsize="2,24">
              <v:shape style="position:absolute;left:7700;top:65;width:2;height:24" coordorigin="7700,65" coordsize="0,24" path="m7700,65l7700,89e" filled="false" stroked="true" strokeweight=".098107pt" strokecolor="#ff0000">
                <v:path arrowok="t"/>
              </v:shape>
            </v:group>
            <v:group style="position:absolute;left:7689;top:75;width:24;height:2" coordorigin="7689,75" coordsize="24,2">
              <v:shape style="position:absolute;left:7689;top:75;width:24;height:2" coordorigin="7689,75" coordsize="24,0" path="m7689,75l7712,75e" filled="false" stroked="true" strokeweight=".09927pt" strokecolor="#ff0000">
                <v:path arrowok="t"/>
              </v:shape>
            </v:group>
            <v:group style="position:absolute;left:7700;top:63;width:2;height:24" coordorigin="7700,63" coordsize="2,24">
              <v:shape style="position:absolute;left:7700;top:63;width:2;height:24" coordorigin="7700,63" coordsize="0,24" path="m7700,63l7700,87e" filled="false" stroked="true" strokeweight=".098107pt" strokecolor="#ff0000">
                <v:path arrowok="t"/>
              </v:shape>
            </v:group>
            <v:group style="position:absolute;left:7689;top:74;width:24;height:2" coordorigin="7689,74" coordsize="24,2">
              <v:shape style="position:absolute;left:7689;top:74;width:24;height:2" coordorigin="7689,74" coordsize="24,0" path="m7689,74l7712,74e" filled="false" stroked="true" strokeweight=".09927pt" strokecolor="#ff0000">
                <v:path arrowok="t"/>
              </v:shape>
            </v:group>
            <v:group style="position:absolute;left:7700;top:62;width:2;height:24" coordorigin="7700,62" coordsize="2,24">
              <v:shape style="position:absolute;left:7700;top:62;width:2;height:24" coordorigin="7700,62" coordsize="0,24" path="m7700,62l7700,86e" filled="false" stroked="true" strokeweight=".098107pt" strokecolor="#ff0000">
                <v:path arrowok="t"/>
              </v:shape>
            </v:group>
            <v:group style="position:absolute;left:7689;top:73;width:24;height:2" coordorigin="7689,73" coordsize="24,2">
              <v:shape style="position:absolute;left:7689;top:73;width:24;height:2" coordorigin="7689,73" coordsize="24,0" path="m7689,73l7712,73e" filled="false" stroked="true" strokeweight=".09927pt" strokecolor="#ff0000">
                <v:path arrowok="t"/>
              </v:shape>
            </v:group>
            <v:group style="position:absolute;left:7700;top:61;width:2;height:24" coordorigin="7700,61" coordsize="2,24">
              <v:shape style="position:absolute;left:7700;top:61;width:2;height:24" coordorigin="7700,61" coordsize="0,24" path="m7700,61l7700,85e" filled="false" stroked="true" strokeweight=".098107pt" strokecolor="#ff0000">
                <v:path arrowok="t"/>
              </v:shape>
            </v:group>
            <v:group style="position:absolute;left:7689;top:72;width:24;height:2" coordorigin="7689,72" coordsize="24,2">
              <v:shape style="position:absolute;left:7689;top:72;width:24;height:2" coordorigin="7689,72" coordsize="24,0" path="m7689,72l7712,72e" filled="false" stroked="true" strokeweight=".09927pt" strokecolor="#ff0000">
                <v:path arrowok="t"/>
              </v:shape>
            </v:group>
            <v:group style="position:absolute;left:7700;top:61;width:2;height:24" coordorigin="7700,61" coordsize="2,24">
              <v:shape style="position:absolute;left:7700;top:61;width:2;height:24" coordorigin="7700,61" coordsize="0,24" path="m7700,61l7700,84e" filled="false" stroked="true" strokeweight=".098107pt" strokecolor="#ff0000">
                <v:path arrowok="t"/>
              </v:shape>
            </v:group>
            <v:group style="position:absolute;left:7689;top:72;width:24;height:2" coordorigin="7689,72" coordsize="24,2">
              <v:shape style="position:absolute;left:7689;top:72;width:24;height:2" coordorigin="7689,72" coordsize="24,0" path="m7689,72l7712,72e" filled="false" stroked="true" strokeweight=".09927pt" strokecolor="#ff0000">
                <v:path arrowok="t"/>
              </v:shape>
            </v:group>
            <v:group style="position:absolute;left:7700;top:60;width:2;height:24" coordorigin="7700,60" coordsize="2,24">
              <v:shape style="position:absolute;left:7700;top:60;width:2;height:24" coordorigin="7700,60" coordsize="0,24" path="m7700,60l7700,84e" filled="false" stroked="true" strokeweight=".098107pt" strokecolor="#ff0000">
                <v:path arrowok="t"/>
              </v:shape>
            </v:group>
            <v:group style="position:absolute;left:7689;top:71;width:24;height:2" coordorigin="7689,71" coordsize="24,2">
              <v:shape style="position:absolute;left:7689;top:71;width:24;height:2" coordorigin="7689,71" coordsize="24,0" path="m7689,71l7712,71e" filled="false" stroked="true" strokeweight=".09927pt" strokecolor="#ff0000">
                <v:path arrowok="t"/>
              </v:shape>
            </v:group>
            <v:group style="position:absolute;left:7700;top:59;width:2;height:24" coordorigin="7700,59" coordsize="2,24">
              <v:shape style="position:absolute;left:7700;top:59;width:2;height:24" coordorigin="7700,59" coordsize="0,24" path="m7700,59l7700,83e" filled="false" stroked="true" strokeweight=".098107pt" strokecolor="#ff0000">
                <v:path arrowok="t"/>
              </v:shape>
            </v:group>
            <v:group style="position:absolute;left:7689;top:71;width:24;height:2" coordorigin="7689,71" coordsize="24,2">
              <v:shape style="position:absolute;left:7689;top:71;width:24;height:2" coordorigin="7689,71" coordsize="24,0" path="m7689,71l7712,71e" filled="false" stroked="true" strokeweight=".09927pt" strokecolor="#ff0000">
                <v:path arrowok="t"/>
              </v:shape>
            </v:group>
            <v:group style="position:absolute;left:7700;top:59;width:2;height:24" coordorigin="7700,59" coordsize="2,24">
              <v:shape style="position:absolute;left:7700;top:59;width:2;height:24" coordorigin="7700,59" coordsize="0,24" path="m7700,59l7700,83e" filled="false" stroked="true" strokeweight=".098107pt" strokecolor="#ff0000">
                <v:path arrowok="t"/>
              </v:shape>
            </v:group>
            <v:group style="position:absolute;left:7689;top:71;width:24;height:2" coordorigin="7689,71" coordsize="24,2">
              <v:shape style="position:absolute;left:7689;top:71;width:24;height:2" coordorigin="7689,71" coordsize="24,0" path="m7689,71l7712,71e" filled="false" stroked="true" strokeweight=".09927pt" strokecolor="#ff0000">
                <v:path arrowok="t"/>
              </v:shape>
            </v:group>
            <v:group style="position:absolute;left:7700;top:59;width:2;height:24" coordorigin="7700,59" coordsize="2,24">
              <v:shape style="position:absolute;left:7700;top:59;width:2;height:24" coordorigin="7700,59" coordsize="0,24" path="m7700,59l7700,82e" filled="false" stroked="true" strokeweight=".098107pt" strokecolor="#ff0000">
                <v:path arrowok="t"/>
              </v:shape>
            </v:group>
            <v:group style="position:absolute;left:7689;top:70;width:24;height:2" coordorigin="7689,70" coordsize="24,2">
              <v:shape style="position:absolute;left:7689;top:70;width:24;height:2" coordorigin="7689,70" coordsize="24,0" path="m7689,70l7712,70e" filled="false" stroked="true" strokeweight=".09927pt" strokecolor="#ff0000">
                <v:path arrowok="t"/>
              </v:shape>
            </v:group>
            <v:group style="position:absolute;left:7700;top:58;width:2;height:24" coordorigin="7700,58" coordsize="2,24">
              <v:shape style="position:absolute;left:7700;top:58;width:2;height:24" coordorigin="7700,58" coordsize="0,24" path="m7700,58l7700,82e" filled="false" stroked="true" strokeweight=".098107pt" strokecolor="#ff0000">
                <v:path arrowok="t"/>
              </v:shape>
            </v:group>
            <v:group style="position:absolute;left:7689;top:69;width:24;height:2" coordorigin="7689,69" coordsize="24,2">
              <v:shape style="position:absolute;left:7689;top:69;width:24;height:2" coordorigin="7689,69" coordsize="24,0" path="m7689,69l7712,69e" filled="false" stroked="true" strokeweight=".09927pt" strokecolor="#ff0000">
                <v:path arrowok="t"/>
              </v:shape>
            </v:group>
            <v:group style="position:absolute;left:7700;top:57;width:2;height:24" coordorigin="7700,57" coordsize="2,24">
              <v:shape style="position:absolute;left:7700;top:57;width:2;height:24" coordorigin="7700,57" coordsize="0,24" path="m7700,57l7700,81e" filled="false" stroked="true" strokeweight=".098107pt" strokecolor="#ff0000">
                <v:path arrowok="t"/>
              </v:shape>
            </v:group>
            <v:group style="position:absolute;left:7689;top:69;width:24;height:2" coordorigin="7689,69" coordsize="24,2">
              <v:shape style="position:absolute;left:7689;top:69;width:24;height:2" coordorigin="7689,69" coordsize="24,0" path="m7689,69l7712,69e" filled="false" stroked="true" strokeweight=".09927pt" strokecolor="#ff0000">
                <v:path arrowok="t"/>
              </v:shape>
            </v:group>
            <v:group style="position:absolute;left:7700;top:57;width:2;height:24" coordorigin="7700,57" coordsize="2,24">
              <v:shape style="position:absolute;left:7700;top:57;width:2;height:24" coordorigin="7700,57" coordsize="0,24" path="m7700,57l7700,81e" filled="false" stroked="true" strokeweight=".098107pt" strokecolor="#ff0000">
                <v:path arrowok="t"/>
              </v:shape>
            </v:group>
            <v:group style="position:absolute;left:7689;top:69;width:24;height:2" coordorigin="7689,69" coordsize="24,2">
              <v:shape style="position:absolute;left:7689;top:69;width:24;height:2" coordorigin="7689,69" coordsize="24,0" path="m7689,69l7712,69e" filled="false" stroked="true" strokeweight=".09927pt" strokecolor="#ff0000">
                <v:path arrowok="t"/>
              </v:shape>
            </v:group>
            <v:group style="position:absolute;left:7700;top:57;width:2;height:24" coordorigin="7700,57" coordsize="2,24">
              <v:shape style="position:absolute;left:7700;top:57;width:2;height:24" coordorigin="7700,57" coordsize="0,24" path="m7700,57l7700,80e" filled="false" stroked="true" strokeweight=".098107pt" strokecolor="#ff0000">
                <v:path arrowok="t"/>
              </v:shape>
            </v:group>
            <v:group style="position:absolute;left:7689;top:68;width:24;height:2" coordorigin="7689,68" coordsize="24,2">
              <v:shape style="position:absolute;left:7689;top:68;width:24;height:2" coordorigin="7689,68" coordsize="24,0" path="m7689,68l7712,68e" filled="false" stroked="true" strokeweight=".09927pt" strokecolor="#ff0000">
                <v:path arrowok="t"/>
              </v:shape>
            </v:group>
            <v:group style="position:absolute;left:7700;top:56;width:2;height:24" coordorigin="7700,56" coordsize="2,24">
              <v:shape style="position:absolute;left:7700;top:56;width:2;height:24" coordorigin="7700,56" coordsize="0,24" path="m7700,56l7700,80e" filled="false" stroked="true" strokeweight=".098107pt" strokecolor="#ff0000">
                <v:path arrowok="t"/>
              </v:shape>
            </v:group>
            <v:group style="position:absolute;left:7689;top:68;width:24;height:2" coordorigin="7689,68" coordsize="24,2">
              <v:shape style="position:absolute;left:7689;top:68;width:24;height:2" coordorigin="7689,68" coordsize="24,0" path="m7689,68l7712,68e" filled="false" stroked="true" strokeweight=".09927pt" strokecolor="#ff0000">
                <v:path arrowok="t"/>
              </v:shape>
            </v:group>
            <v:group style="position:absolute;left:7700;top:56;width:2;height:24" coordorigin="7700,56" coordsize="2,24">
              <v:shape style="position:absolute;left:7700;top:56;width:2;height:24" coordorigin="7700,56" coordsize="0,24" path="m7700,56l7700,79e" filled="false" stroked="true" strokeweight=".098107pt" strokecolor="#ff0000">
                <v:path arrowok="t"/>
              </v:shape>
            </v:group>
            <v:group style="position:absolute;left:7689;top:67;width:24;height:2" coordorigin="7689,67" coordsize="24,2">
              <v:shape style="position:absolute;left:7689;top:67;width:24;height:2" coordorigin="7689,67" coordsize="24,0" path="m7689,67l7712,67e" filled="false" stroked="true" strokeweight=".09927pt" strokecolor="#ff0000">
                <v:path arrowok="t"/>
              </v:shape>
            </v:group>
            <v:group style="position:absolute;left:7700;top:55;width:2;height:24" coordorigin="7700,55" coordsize="2,24">
              <v:shape style="position:absolute;left:7700;top:55;width:2;height:24" coordorigin="7700,55" coordsize="0,24" path="m7700,55l7700,78e" filled="false" stroked="true" strokeweight=".098107pt" strokecolor="#ff0000">
                <v:path arrowok="t"/>
              </v:shape>
            </v:group>
            <v:group style="position:absolute;left:7689;top:65;width:24;height:2" coordorigin="7689,65" coordsize="24,2">
              <v:shape style="position:absolute;left:7689;top:65;width:24;height:2" coordorigin="7689,65" coordsize="24,0" path="m7689,65l7712,65e" filled="false" stroked="true" strokeweight=".09927pt" strokecolor="#ff0000">
                <v:path arrowok="t"/>
              </v:shape>
            </v:group>
            <v:group style="position:absolute;left:7700;top:53;width:2;height:24" coordorigin="7700,53" coordsize="2,24">
              <v:shape style="position:absolute;left:7700;top:53;width:2;height:24" coordorigin="7700,53" coordsize="0,24" path="m7700,53l7700,77e" filled="false" stroked="true" strokeweight=".098107pt" strokecolor="#ff0000">
                <v:path arrowok="t"/>
              </v:shape>
            </v:group>
            <v:group style="position:absolute;left:7689;top:65;width:24;height:2" coordorigin="7689,65" coordsize="24,2">
              <v:shape style="position:absolute;left:7689;top:65;width:24;height:2" coordorigin="7689,65" coordsize="24,0" path="m7689,65l7712,65e" filled="false" stroked="true" strokeweight=".09927pt" strokecolor="#ff0000">
                <v:path arrowok="t"/>
              </v:shape>
            </v:group>
            <v:group style="position:absolute;left:7700;top:53;width:2;height:24" coordorigin="7700,53" coordsize="2,24">
              <v:shape style="position:absolute;left:7700;top:53;width:2;height:24" coordorigin="7700,53" coordsize="0,24" path="m7700,53l7700,77e" filled="false" stroked="true" strokeweight=".098107pt" strokecolor="#ff0000">
                <v:path arrowok="t"/>
              </v:shape>
            </v:group>
            <v:group style="position:absolute;left:7689;top:64;width:24;height:2" coordorigin="7689,64" coordsize="24,2">
              <v:shape style="position:absolute;left:7689;top:64;width:24;height:2" coordorigin="7689,64" coordsize="24,0" path="m7689,64l7712,64e" filled="false" stroked="true" strokeweight=".09927pt" strokecolor="#ff0000">
                <v:path arrowok="t"/>
              </v:shape>
            </v:group>
            <v:group style="position:absolute;left:7700;top:52;width:2;height:24" coordorigin="7700,52" coordsize="2,24">
              <v:shape style="position:absolute;left:7700;top:52;width:2;height:24" coordorigin="7700,52" coordsize="0,24" path="m7700,52l7700,76e" filled="false" stroked="true" strokeweight=".098107pt" strokecolor="#ff0000">
                <v:path arrowok="t"/>
              </v:shape>
            </v:group>
            <v:group style="position:absolute;left:7689;top:64;width:24;height:2" coordorigin="7689,64" coordsize="24,2">
              <v:shape style="position:absolute;left:7689;top:64;width:24;height:2" coordorigin="7689,64" coordsize="24,0" path="m7689,64l7712,64e" filled="false" stroked="true" strokeweight=".09927pt" strokecolor="#ff0000">
                <v:path arrowok="t"/>
              </v:shape>
            </v:group>
            <v:group style="position:absolute;left:7700;top:52;width:2;height:24" coordorigin="7700,52" coordsize="2,24">
              <v:shape style="position:absolute;left:7700;top:52;width:2;height:24" coordorigin="7700,52" coordsize="0,24" path="m7700,52l7700,75e" filled="false" stroked="true" strokeweight=".098107pt" strokecolor="#ff0000">
                <v:path arrowok="t"/>
              </v:shape>
            </v:group>
            <v:group style="position:absolute;left:7689;top:63;width:24;height:2" coordorigin="7689,63" coordsize="24,2">
              <v:shape style="position:absolute;left:7689;top:63;width:24;height:2" coordorigin="7689,63" coordsize="24,0" path="m7689,63l7712,63e" filled="false" stroked="true" strokeweight=".09927pt" strokecolor="#ff0000">
                <v:path arrowok="t"/>
              </v:shape>
            </v:group>
            <v:group style="position:absolute;left:7700;top:51;width:2;height:24" coordorigin="7700,51" coordsize="2,24">
              <v:shape style="position:absolute;left:7700;top:51;width:2;height:24" coordorigin="7700,51" coordsize="0,24" path="m7700,51l7700,75e" filled="false" stroked="true" strokeweight=".098107pt" strokecolor="#ff0000">
                <v:path arrowok="t"/>
              </v:shape>
            </v:group>
            <v:group style="position:absolute;left:7689;top:63;width:24;height:2" coordorigin="7689,63" coordsize="24,2">
              <v:shape style="position:absolute;left:7689;top:63;width:24;height:2" coordorigin="7689,63" coordsize="24,0" path="m7689,63l7712,63e" filled="false" stroked="true" strokeweight=".09927pt" strokecolor="#ff0000">
                <v:path arrowok="t"/>
              </v:shape>
            </v:group>
            <v:group style="position:absolute;left:7700;top:51;width:2;height:24" coordorigin="7700,51" coordsize="2,24">
              <v:shape style="position:absolute;left:7700;top:51;width:2;height:24" coordorigin="7700,51" coordsize="0,24" path="m7700,51l7700,75e" filled="false" stroked="true" strokeweight=".098107pt" strokecolor="#ff0000">
                <v:path arrowok="t"/>
              </v:shape>
            </v:group>
            <v:group style="position:absolute;left:7689;top:63;width:24;height:2" coordorigin="7689,63" coordsize="24,2">
              <v:shape style="position:absolute;left:7689;top:63;width:24;height:2" coordorigin="7689,63" coordsize="24,0" path="m7689,63l7712,63e" filled="false" stroked="true" strokeweight=".09927pt" strokecolor="#ff0000">
                <v:path arrowok="t"/>
              </v:shape>
            </v:group>
            <v:group style="position:absolute;left:7700;top:51;width:2;height:24" coordorigin="7700,51" coordsize="2,24">
              <v:shape style="position:absolute;left:7700;top:51;width:2;height:24" coordorigin="7700,51" coordsize="0,24" path="m7700,51l7700,74e" filled="false" stroked="true" strokeweight=".098107pt" strokecolor="#ff0000">
                <v:path arrowok="t"/>
              </v:shape>
            </v:group>
            <v:group style="position:absolute;left:7689;top:62;width:24;height:2" coordorigin="7689,62" coordsize="24,2">
              <v:shape style="position:absolute;left:7689;top:62;width:24;height:2" coordorigin="7689,62" coordsize="24,0" path="m7689,62l7712,62e" filled="false" stroked="true" strokeweight=".09927pt" strokecolor="#ff0000">
                <v:path arrowok="t"/>
              </v:shape>
            </v:group>
            <v:group style="position:absolute;left:7700;top:50;width:2;height:24" coordorigin="7700,50" coordsize="2,24">
              <v:shape style="position:absolute;left:7700;top:50;width:2;height:24" coordorigin="7700,50" coordsize="0,24" path="m7700,50l7700,74e" filled="false" stroked="true" strokeweight=".098107pt" strokecolor="#ff0000">
                <v:path arrowok="t"/>
              </v:shape>
            </v:group>
            <v:group style="position:absolute;left:7689;top:62;width:24;height:2" coordorigin="7689,62" coordsize="24,2">
              <v:shape style="position:absolute;left:7689;top:62;width:24;height:2" coordorigin="7689,62" coordsize="24,0" path="m7689,62l7712,62e" filled="false" stroked="true" strokeweight=".09927pt" strokecolor="#ff0000">
                <v:path arrowok="t"/>
              </v:shape>
            </v:group>
            <v:group style="position:absolute;left:7700;top:50;width:2;height:24" coordorigin="7700,50" coordsize="2,24">
              <v:shape style="position:absolute;left:7700;top:50;width:2;height:24" coordorigin="7700,50" coordsize="0,24" path="m7700,50l7700,73e" filled="false" stroked="true" strokeweight=".098107pt" strokecolor="#ff0000">
                <v:path arrowok="t"/>
              </v:shape>
            </v:group>
            <v:group style="position:absolute;left:7689;top:61;width:24;height:2" coordorigin="7689,61" coordsize="24,2">
              <v:shape style="position:absolute;left:7689;top:61;width:24;height:2" coordorigin="7689,61" coordsize="24,0" path="m7689,61l7712,61e" filled="false" stroked="true" strokeweight=".09927pt" strokecolor="#ff0000">
                <v:path arrowok="t"/>
              </v:shape>
            </v:group>
            <v:group style="position:absolute;left:7700;top:49;width:2;height:24" coordorigin="7700,49" coordsize="2,24">
              <v:shape style="position:absolute;left:7700;top:49;width:2;height:24" coordorigin="7700,49" coordsize="0,24" path="m7700,49l7700,73e" filled="false" stroked="true" strokeweight=".098107pt" strokecolor="#ff0000">
                <v:path arrowok="t"/>
              </v:shape>
            </v:group>
            <v:group style="position:absolute;left:7689;top:61;width:24;height:2" coordorigin="7689,61" coordsize="24,2">
              <v:shape style="position:absolute;left:7689;top:61;width:24;height:2" coordorigin="7689,61" coordsize="24,0" path="m7689,61l7712,61e" filled="false" stroked="true" strokeweight=".09927pt" strokecolor="#ff0000">
                <v:path arrowok="t"/>
              </v:shape>
            </v:group>
            <v:group style="position:absolute;left:7700;top:49;width:2;height:24" coordorigin="7700,49" coordsize="2,24">
              <v:shape style="position:absolute;left:7700;top:49;width:2;height:24" coordorigin="7700,49" coordsize="0,24" path="m7700,49l7700,72e" filled="false" stroked="true" strokeweight=".098107pt" strokecolor="#ff0000">
                <v:path arrowok="t"/>
              </v:shape>
            </v:group>
            <v:group style="position:absolute;left:7689;top:60;width:24;height:2" coordorigin="7689,60" coordsize="24,2">
              <v:shape style="position:absolute;left:7689;top:60;width:24;height:2" coordorigin="7689,60" coordsize="24,0" path="m7689,60l7712,60e" filled="false" stroked="true" strokeweight=".09927pt" strokecolor="#ff0000">
                <v:path arrowok="t"/>
              </v:shape>
            </v:group>
            <v:group style="position:absolute;left:7700;top:48;width:2;height:24" coordorigin="7700,48" coordsize="2,24">
              <v:shape style="position:absolute;left:7700;top:48;width:2;height:24" coordorigin="7700,48" coordsize="0,24" path="m7700,48l7700,72e" filled="false" stroked="true" strokeweight=".098107pt" strokecolor="#ff0000">
                <v:path arrowok="t"/>
              </v:shape>
            </v:group>
            <v:group style="position:absolute;left:7689;top:60;width:24;height:2" coordorigin="7689,60" coordsize="24,2">
              <v:shape style="position:absolute;left:7689;top:60;width:24;height:2" coordorigin="7689,60" coordsize="24,0" path="m7689,60l7712,60e" filled="false" stroked="true" strokeweight=".09927pt" strokecolor="#ff0000">
                <v:path arrowok="t"/>
              </v:shape>
            </v:group>
            <v:group style="position:absolute;left:7700;top:48;width:2;height:24" coordorigin="7700,48" coordsize="2,24">
              <v:shape style="position:absolute;left:7700;top:48;width:2;height:24" coordorigin="7700,48" coordsize="0,24" path="m7700,48l7700,72e" filled="false" stroked="true" strokeweight=".098107pt" strokecolor="#ff0000">
                <v:path arrowok="t"/>
              </v:shape>
            </v:group>
            <v:group style="position:absolute;left:7689;top:60;width:24;height:2" coordorigin="7689,60" coordsize="24,2">
              <v:shape style="position:absolute;left:7689;top:60;width:24;height:2" coordorigin="7689,60" coordsize="24,0" path="m7689,60l7712,60e" filled="false" stroked="true" strokeweight=".09927pt" strokecolor="#ff0000">
                <v:path arrowok="t"/>
              </v:shape>
            </v:group>
            <v:group style="position:absolute;left:7700;top:48;width:2;height:24" coordorigin="7700,48" coordsize="2,24">
              <v:shape style="position:absolute;left:7700;top:48;width:2;height:24" coordorigin="7700,48" coordsize="0,24" path="m7700,48l7700,71e" filled="false" stroked="true" strokeweight=".098107pt" strokecolor="#ff0000">
                <v:path arrowok="t"/>
              </v:shape>
            </v:group>
            <v:group style="position:absolute;left:7689;top:59;width:24;height:2" coordorigin="7689,59" coordsize="24,2">
              <v:shape style="position:absolute;left:7689;top:59;width:24;height:2" coordorigin="7689,59" coordsize="24,0" path="m7689,59l7712,59e" filled="false" stroked="true" strokeweight=".09927pt" strokecolor="#ff0000">
                <v:path arrowok="t"/>
              </v:shape>
            </v:group>
            <v:group style="position:absolute;left:7700;top:47;width:2;height:24" coordorigin="7700,47" coordsize="2,24">
              <v:shape style="position:absolute;left:7700;top:47;width:2;height:24" coordorigin="7700,47" coordsize="0,24" path="m7700,47l7700,71e" filled="false" stroked="true" strokeweight=".098107pt" strokecolor="#ff0000">
                <v:path arrowok="t"/>
              </v:shape>
            </v:group>
            <v:group style="position:absolute;left:7689;top:59;width:24;height:2" coordorigin="7689,59" coordsize="24,2">
              <v:shape style="position:absolute;left:7689;top:59;width:24;height:2" coordorigin="7689,59" coordsize="24,0" path="m7689,59l7712,59e" filled="false" stroked="true" strokeweight=".09927pt" strokecolor="#ff0000">
                <v:path arrowok="t"/>
              </v:shape>
            </v:group>
            <v:group style="position:absolute;left:7700;top:47;width:2;height:24" coordorigin="7700,47" coordsize="2,24">
              <v:shape style="position:absolute;left:7700;top:47;width:2;height:24" coordorigin="7700,47" coordsize="0,24" path="m7700,47l7700,71e" filled="false" stroked="true" strokeweight=".098107pt" strokecolor="#ff0000">
                <v:path arrowok="t"/>
              </v:shape>
            </v:group>
            <v:group style="position:absolute;left:7689;top:59;width:24;height:2" coordorigin="7689,59" coordsize="24,2">
              <v:shape style="position:absolute;left:7689;top:59;width:24;height:2" coordorigin="7689,59" coordsize="24,0" path="m7689,59l7712,59e" filled="false" stroked="true" strokeweight=".09927pt" strokecolor="#ff0000">
                <v:path arrowok="t"/>
              </v:shape>
            </v:group>
            <v:group style="position:absolute;left:7700;top:47;width:2;height:24" coordorigin="7700,47" coordsize="2,24">
              <v:shape style="position:absolute;left:7700;top:47;width:2;height:24" coordorigin="7700,47" coordsize="0,24" path="m7700,47l7700,71e" filled="false" stroked="true" strokeweight=".098107pt" strokecolor="#ff0000">
                <v:path arrowok="t"/>
              </v:shape>
            </v:group>
            <v:group style="position:absolute;left:7689;top:58;width:24;height:2" coordorigin="7689,58" coordsize="24,2">
              <v:shape style="position:absolute;left:7689;top:58;width:24;height:2" coordorigin="7689,58" coordsize="24,0" path="m7689,58l7712,58e" filled="false" stroked="true" strokeweight=".09927pt" strokecolor="#ff0000">
                <v:path arrowok="t"/>
              </v:shape>
            </v:group>
            <v:group style="position:absolute;left:7700;top:46;width:2;height:24" coordorigin="7700,46" coordsize="2,24">
              <v:shape style="position:absolute;left:7700;top:46;width:2;height:24" coordorigin="7700,46" coordsize="0,24" path="m7700,46l7700,70e" filled="false" stroked="true" strokeweight=".098107pt" strokecolor="#ff0000">
                <v:path arrowok="t"/>
              </v:shape>
            </v:group>
            <v:group style="position:absolute;left:7689;top:58;width:24;height:2" coordorigin="7689,58" coordsize="24,2">
              <v:shape style="position:absolute;left:7689;top:58;width:24;height:2" coordorigin="7689,58" coordsize="24,0" path="m7689,58l7712,58e" filled="false" stroked="true" strokeweight=".09927pt" strokecolor="#ff0000">
                <v:path arrowok="t"/>
              </v:shape>
            </v:group>
            <v:group style="position:absolute;left:7700;top:46;width:2;height:24" coordorigin="7700,46" coordsize="2,24">
              <v:shape style="position:absolute;left:7700;top:46;width:2;height:24" coordorigin="7700,46" coordsize="0,24" path="m7700,46l7700,70e" filled="false" stroked="true" strokeweight=".098107pt" strokecolor="#ff0000">
                <v:path arrowok="t"/>
              </v:shape>
            </v:group>
            <v:group style="position:absolute;left:7689;top:57;width:24;height:2" coordorigin="7689,57" coordsize="24,2">
              <v:shape style="position:absolute;left:7689;top:57;width:24;height:2" coordorigin="7689,57" coordsize="24,0" path="m7689,57l7712,57e" filled="false" stroked="true" strokeweight=".09927pt" strokecolor="#ff0000">
                <v:path arrowok="t"/>
              </v:shape>
            </v:group>
            <v:group style="position:absolute;left:7700;top:45;width:2;height:24" coordorigin="7700,45" coordsize="2,24">
              <v:shape style="position:absolute;left:7700;top:45;width:2;height:24" coordorigin="7700,45" coordsize="0,24" path="m7700,45l7700,69e" filled="false" stroked="true" strokeweight=".098107pt" strokecolor="#ff0000">
                <v:path arrowok="t"/>
              </v:shape>
            </v:group>
            <v:group style="position:absolute;left:7689;top:57;width:24;height:2" coordorigin="7689,57" coordsize="24,2">
              <v:shape style="position:absolute;left:7689;top:57;width:24;height:2" coordorigin="7689,57" coordsize="24,0" path="m7689,57l7712,57e" filled="false" stroked="true" strokeweight=".09927pt" strokecolor="#ff0000">
                <v:path arrowok="t"/>
              </v:shape>
            </v:group>
            <v:group style="position:absolute;left:7700;top:45;width:2;height:24" coordorigin="7700,45" coordsize="2,24">
              <v:shape style="position:absolute;left:7700;top:45;width:2;height:24" coordorigin="7700,45" coordsize="0,24" path="m7700,45l7700,69e" filled="false" stroked="true" strokeweight=".098107pt" strokecolor="#ff0000">
                <v:path arrowok="t"/>
              </v:shape>
            </v:group>
            <v:group style="position:absolute;left:7689;top:56;width:24;height:2" coordorigin="7689,56" coordsize="24,2">
              <v:shape style="position:absolute;left:7689;top:56;width:24;height:2" coordorigin="7689,56" coordsize="24,0" path="m7689,56l7712,56e" filled="false" stroked="true" strokeweight=".09927pt" strokecolor="#ff0000">
                <v:path arrowok="t"/>
              </v:shape>
            </v:group>
            <v:group style="position:absolute;left:7700;top:44;width:2;height:24" coordorigin="7700,44" coordsize="2,24">
              <v:shape style="position:absolute;left:7700;top:44;width:2;height:24" coordorigin="7700,44" coordsize="0,24" path="m7700,44l7700,68e" filled="false" stroked="true" strokeweight=".098107pt" strokecolor="#ff0000">
                <v:path arrowok="t"/>
              </v:shape>
            </v:group>
            <v:group style="position:absolute;left:7689;top:55;width:24;height:2" coordorigin="7689,55" coordsize="24,2">
              <v:shape style="position:absolute;left:7689;top:55;width:24;height:2" coordorigin="7689,55" coordsize="24,0" path="m7689,55l7712,55e" filled="false" stroked="true" strokeweight=".09927pt" strokecolor="#ff0000">
                <v:path arrowok="t"/>
              </v:shape>
            </v:group>
            <v:group style="position:absolute;left:7700;top:43;width:2;height:24" coordorigin="7700,43" coordsize="2,24">
              <v:shape style="position:absolute;left:7700;top:43;width:2;height:24" coordorigin="7700,43" coordsize="0,24" path="m7700,43l7700,67e" filled="false" stroked="true" strokeweight=".098107pt" strokecolor="#ff0000">
                <v:path arrowok="t"/>
              </v:shape>
            </v:group>
            <v:group style="position:absolute;left:7689;top:55;width:24;height:2" coordorigin="7689,55" coordsize="24,2">
              <v:shape style="position:absolute;left:7689;top:55;width:24;height:2" coordorigin="7689,55" coordsize="24,0" path="m7689,55l7712,55e" filled="false" stroked="true" strokeweight=".09927pt" strokecolor="#ff0000">
                <v:path arrowok="t"/>
              </v:shape>
            </v:group>
            <v:group style="position:absolute;left:7700;top:43;width:2;height:24" coordorigin="7700,43" coordsize="2,24">
              <v:shape style="position:absolute;left:7700;top:43;width:2;height:24" coordorigin="7700,43" coordsize="0,24" path="m7700,43l7700,67e" filled="false" stroked="true" strokeweight=".098107pt" strokecolor="#ff0000">
                <v:path arrowok="t"/>
              </v:shape>
            </v:group>
            <v:group style="position:absolute;left:7689;top:55;width:24;height:2" coordorigin="7689,55" coordsize="24,2">
              <v:shape style="position:absolute;left:7689;top:55;width:24;height:2" coordorigin="7689,55" coordsize="24,0" path="m7689,55l7712,55e" filled="false" stroked="true" strokeweight=".09927pt" strokecolor="#ff0000">
                <v:path arrowok="t"/>
              </v:shape>
            </v:group>
            <v:group style="position:absolute;left:7700;top:43;width:2;height:24" coordorigin="7700,43" coordsize="2,24">
              <v:shape style="position:absolute;left:7700;top:43;width:2;height:24" coordorigin="7700,43" coordsize="0,24" path="m7700,43l7700,67e" filled="false" stroked="true" strokeweight=".098107pt" strokecolor="#ff0000">
                <v:path arrowok="t"/>
              </v:shape>
            </v:group>
            <v:group style="position:absolute;left:7689;top:54;width:24;height:2" coordorigin="7689,54" coordsize="24,2">
              <v:shape style="position:absolute;left:7689;top:54;width:24;height:2" coordorigin="7689,54" coordsize="24,0" path="m7689,54l7712,54e" filled="false" stroked="true" strokeweight=".09927pt" strokecolor="#ff0000">
                <v:path arrowok="t"/>
              </v:shape>
            </v:group>
            <v:group style="position:absolute;left:7700;top:42;width:2;height:24" coordorigin="7700,42" coordsize="2,24">
              <v:shape style="position:absolute;left:7700;top:42;width:2;height:24" coordorigin="7700,42" coordsize="0,24" path="m7700,42l7700,66e" filled="false" stroked="true" strokeweight=".098107pt" strokecolor="#ff0000">
                <v:path arrowok="t"/>
              </v:shape>
            </v:group>
            <v:group style="position:absolute;left:7689;top:54;width:24;height:2" coordorigin="7689,54" coordsize="24,2">
              <v:shape style="position:absolute;left:7689;top:54;width:24;height:2" coordorigin="7689,54" coordsize="24,0" path="m7689,54l7712,54e" filled="false" stroked="true" strokeweight=".09927pt" strokecolor="#ff0000">
                <v:path arrowok="t"/>
              </v:shape>
            </v:group>
            <v:group style="position:absolute;left:7700;top:42;width:2;height:24" coordorigin="7700,42" coordsize="2,24">
              <v:shape style="position:absolute;left:7700;top:42;width:2;height:24" coordorigin="7700,42" coordsize="0,24" path="m7700,42l7700,66e" filled="false" stroked="true" strokeweight=".098107pt" strokecolor="#ff0000">
                <v:path arrowok="t"/>
              </v:shape>
            </v:group>
            <v:group style="position:absolute;left:7689;top:54;width:24;height:2" coordorigin="7689,54" coordsize="24,2">
              <v:shape style="position:absolute;left:7689;top:54;width:24;height:2" coordorigin="7689,54" coordsize="24,0" path="m7689,54l7712,54e" filled="false" stroked="true" strokeweight=".09927pt" strokecolor="#ff0000">
                <v:path arrowok="t"/>
              </v:shape>
            </v:group>
            <v:group style="position:absolute;left:7700;top:42;width:2;height:24" coordorigin="7700,42" coordsize="2,24">
              <v:shape style="position:absolute;left:7700;top:42;width:2;height:24" coordorigin="7700,42" coordsize="0,24" path="m7700,42l7700,66e" filled="false" stroked="true" strokeweight=".098107pt" strokecolor="#ff0000">
                <v:path arrowok="t"/>
              </v:shape>
            </v:group>
            <v:group style="position:absolute;left:7689;top:53;width:24;height:2" coordorigin="7689,53" coordsize="24,2">
              <v:shape style="position:absolute;left:7689;top:53;width:24;height:2" coordorigin="7689,53" coordsize="24,0" path="m7689,53l7712,53e" filled="false" stroked="true" strokeweight=".09927pt" strokecolor="#ff0000">
                <v:path arrowok="t"/>
              </v:shape>
            </v:group>
            <v:group style="position:absolute;left:7700;top:41;width:2;height:24" coordorigin="7700,41" coordsize="2,24">
              <v:shape style="position:absolute;left:7700;top:41;width:2;height:24" coordorigin="7700,41" coordsize="0,24" path="m7700,41l7700,65e" filled="false" stroked="true" strokeweight=".098107pt" strokecolor="#ff0000">
                <v:path arrowok="t"/>
              </v:shape>
            </v:group>
            <v:group style="position:absolute;left:7689;top:53;width:24;height:2" coordorigin="7689,53" coordsize="24,2">
              <v:shape style="position:absolute;left:7689;top:53;width:24;height:2" coordorigin="7689,53" coordsize="24,0" path="m7689,53l7712,53e" filled="false" stroked="true" strokeweight=".09927pt" strokecolor="#ff0000">
                <v:path arrowok="t"/>
              </v:shape>
            </v:group>
            <v:group style="position:absolute;left:7700;top:41;width:2;height:24" coordorigin="7700,41" coordsize="2,24">
              <v:shape style="position:absolute;left:7700;top:41;width:2;height:24" coordorigin="7700,41" coordsize="0,24" path="m7700,41l7700,65e" filled="false" stroked="true" strokeweight=".098107pt" strokecolor="#ff0000">
                <v:path arrowok="t"/>
              </v:shape>
            </v:group>
            <v:group style="position:absolute;left:7689;top:53;width:24;height:2" coordorigin="7689,53" coordsize="24,2">
              <v:shape style="position:absolute;left:7689;top:53;width:24;height:2" coordorigin="7689,53" coordsize="24,0" path="m7689,53l7712,53e" filled="false" stroked="true" strokeweight=".09927pt" strokecolor="#ff0000">
                <v:path arrowok="t"/>
              </v:shape>
            </v:group>
            <v:group style="position:absolute;left:7700;top:41;width:2;height:24" coordorigin="7700,41" coordsize="2,24">
              <v:shape style="position:absolute;left:7700;top:41;width:2;height:24" coordorigin="7700,41" coordsize="0,24" path="m7700,41l7700,65e" filled="false" stroked="true" strokeweight=".098107pt" strokecolor="#ff0000">
                <v:path arrowok="t"/>
              </v:shape>
            </v:group>
            <v:group style="position:absolute;left:7689;top:52;width:24;height:2" coordorigin="7689,52" coordsize="24,2">
              <v:shape style="position:absolute;left:7689;top:52;width:24;height:2" coordorigin="7689,52" coordsize="24,0" path="m7689,52l7712,52e" filled="false" stroked="true" strokeweight=".09927pt" strokecolor="#ff0000">
                <v:path arrowok="t"/>
              </v:shape>
            </v:group>
            <v:group style="position:absolute;left:7700;top:40;width:2;height:24" coordorigin="7700,40" coordsize="2,24">
              <v:shape style="position:absolute;left:7700;top:40;width:2;height:24" coordorigin="7700,40" coordsize="0,24" path="m7700,40l7700,64e" filled="false" stroked="true" strokeweight=".098107pt" strokecolor="#ff0000">
                <v:path arrowok="t"/>
              </v:shape>
            </v:group>
            <v:group style="position:absolute;left:7689;top:51;width:24;height:2" coordorigin="7689,51" coordsize="24,2">
              <v:shape style="position:absolute;left:7689;top:51;width:24;height:2" coordorigin="7689,51" coordsize="24,0" path="m7689,51l7712,51e" filled="false" stroked="true" strokeweight=".09927pt" strokecolor="#ff0000">
                <v:path arrowok="t"/>
              </v:shape>
            </v:group>
            <v:group style="position:absolute;left:7700;top:39;width:2;height:24" coordorigin="7700,39" coordsize="2,24">
              <v:shape style="position:absolute;left:7700;top:39;width:2;height:24" coordorigin="7700,39" coordsize="0,24" path="m7700,39l7700,63e" filled="false" stroked="true" strokeweight=".098107pt" strokecolor="#ff0000">
                <v:path arrowok="t"/>
              </v:shape>
            </v:group>
            <v:group style="position:absolute;left:7689;top:51;width:24;height:2" coordorigin="7689,51" coordsize="24,2">
              <v:shape style="position:absolute;left:7689;top:51;width:24;height:2" coordorigin="7689,51" coordsize="24,0" path="m7689,51l7712,51e" filled="false" stroked="true" strokeweight=".09927pt" strokecolor="#ff0000">
                <v:path arrowok="t"/>
              </v:shape>
            </v:group>
            <v:group style="position:absolute;left:7700;top:39;width:2;height:24" coordorigin="7700,39" coordsize="2,24">
              <v:shape style="position:absolute;left:7700;top:39;width:2;height:24" coordorigin="7700,39" coordsize="0,24" path="m7700,39l7700,63e" filled="false" stroked="true" strokeweight=".098107pt" strokecolor="#ff0000">
                <v:path arrowok="t"/>
              </v:shape>
            </v:group>
            <v:group style="position:absolute;left:7689;top:51;width:24;height:2" coordorigin="7689,51" coordsize="24,2">
              <v:shape style="position:absolute;left:7689;top:51;width:24;height:2" coordorigin="7689,51" coordsize="24,0" path="m7689,51l7712,51e" filled="false" stroked="true" strokeweight=".09927pt" strokecolor="#ff0000">
                <v:path arrowok="t"/>
              </v:shape>
            </v:group>
            <v:group style="position:absolute;left:7700;top:39;width:2;height:24" coordorigin="7700,39" coordsize="2,24">
              <v:shape style="position:absolute;left:7700;top:39;width:2;height:24" coordorigin="7700,39" coordsize="0,24" path="m7700,39l7700,63e" filled="false" stroked="true" strokeweight=".098107pt" strokecolor="#ff0000">
                <v:path arrowok="t"/>
              </v:shape>
            </v:group>
            <v:group style="position:absolute;left:7689;top:50;width:24;height:2" coordorigin="7689,50" coordsize="24,2">
              <v:shape style="position:absolute;left:7689;top:50;width:24;height:2" coordorigin="7689,50" coordsize="24,0" path="m7689,50l7712,50e" filled="false" stroked="true" strokeweight=".09927pt" strokecolor="#ff0000">
                <v:path arrowok="t"/>
              </v:shape>
            </v:group>
            <v:group style="position:absolute;left:7700;top:38;width:2;height:24" coordorigin="7700,38" coordsize="2,24">
              <v:shape style="position:absolute;left:7700;top:38;width:2;height:24" coordorigin="7700,38" coordsize="0,24" path="m7700,38l7700,62e" filled="false" stroked="true" strokeweight=".098107pt" strokecolor="#ff0000">
                <v:path arrowok="t"/>
              </v:shape>
            </v:group>
            <v:group style="position:absolute;left:7689;top:50;width:24;height:2" coordorigin="7689,50" coordsize="24,2">
              <v:shape style="position:absolute;left:7689;top:50;width:24;height:2" coordorigin="7689,50" coordsize="24,0" path="m7689,50l7712,50e" filled="false" stroked="true" strokeweight=".09927pt" strokecolor="#ff0000">
                <v:path arrowok="t"/>
              </v:shape>
            </v:group>
            <v:group style="position:absolute;left:7700;top:38;width:2;height:24" coordorigin="7700,38" coordsize="2,24">
              <v:shape style="position:absolute;left:7700;top:38;width:2;height:24" coordorigin="7700,38" coordsize="0,24" path="m7700,38l7700,62e" filled="false" stroked="true" strokeweight=".098107pt" strokecolor="#ff0000">
                <v:path arrowok="t"/>
              </v:shape>
            </v:group>
            <v:group style="position:absolute;left:7689;top:50;width:24;height:2" coordorigin="7689,50" coordsize="24,2">
              <v:shape style="position:absolute;left:7689;top:50;width:24;height:2" coordorigin="7689,50" coordsize="24,0" path="m7689,50l7712,50e" filled="false" stroked="true" strokeweight=".09927pt" strokecolor="#ff0000">
                <v:path arrowok="t"/>
              </v:shape>
            </v:group>
            <v:group style="position:absolute;left:7700;top:38;width:2;height:24" coordorigin="7700,38" coordsize="2,24">
              <v:shape style="position:absolute;left:7700;top:38;width:2;height:24" coordorigin="7700,38" coordsize="0,24" path="m7700,38l7700,62e" filled="false" stroked="true" strokeweight=".098107pt" strokecolor="#ff0000">
                <v:path arrowok="t"/>
              </v:shape>
            </v:group>
            <v:group style="position:absolute;left:7689;top:49;width:24;height:2" coordorigin="7689,49" coordsize="24,2">
              <v:shape style="position:absolute;left:7689;top:49;width:24;height:2" coordorigin="7689,49" coordsize="24,0" path="m7689,49l7712,49e" filled="false" stroked="true" strokeweight=".09927pt" strokecolor="#ff0000">
                <v:path arrowok="t"/>
              </v:shape>
            </v:group>
            <v:group style="position:absolute;left:7700;top:38;width:2;height:24" coordorigin="7700,38" coordsize="2,24">
              <v:shape style="position:absolute;left:7700;top:38;width:2;height:24" coordorigin="7700,38" coordsize="0,24" path="m7700,38l7700,61e" filled="false" stroked="true" strokeweight=".098107pt" strokecolor="#ff0000">
                <v:path arrowok="t"/>
              </v:shape>
            </v:group>
            <v:group style="position:absolute;left:7689;top:49;width:24;height:2" coordorigin="7689,49" coordsize="24,2">
              <v:shape style="position:absolute;left:7689;top:49;width:24;height:2" coordorigin="7689,49" coordsize="24,0" path="m7689,49l7712,49e" filled="false" stroked="true" strokeweight=".09927pt" strokecolor="#ff0000">
                <v:path arrowok="t"/>
              </v:shape>
            </v:group>
            <v:group style="position:absolute;left:7700;top:37;width:2;height:24" coordorigin="7700,37" coordsize="2,24">
              <v:shape style="position:absolute;left:7700;top:37;width:2;height:24" coordorigin="7700,37" coordsize="0,24" path="m7700,37l7700,61e" filled="false" stroked="true" strokeweight=".098107pt" strokecolor="#ff0000">
                <v:path arrowok="t"/>
              </v:shape>
            </v:group>
            <v:group style="position:absolute;left:7689;top:48;width:24;height:2" coordorigin="7689,48" coordsize="24,2">
              <v:shape style="position:absolute;left:7689;top:48;width:24;height:2" coordorigin="7689,48" coordsize="24,0" path="m7689,48l7712,48e" filled="false" stroked="true" strokeweight=".09927pt" strokecolor="#ff0000">
                <v:path arrowok="t"/>
              </v:shape>
            </v:group>
            <v:group style="position:absolute;left:7700;top:37;width:2;height:24" coordorigin="7700,37" coordsize="2,24">
              <v:shape style="position:absolute;left:7700;top:37;width:2;height:24" coordorigin="7700,37" coordsize="0,24" path="m7700,37l7700,60e" filled="false" stroked="true" strokeweight=".098107pt" strokecolor="#ff0000">
                <v:path arrowok="t"/>
              </v:shape>
            </v:group>
            <v:group style="position:absolute;left:7689;top:47;width:24;height:2" coordorigin="7689,47" coordsize="24,2">
              <v:shape style="position:absolute;left:7689;top:47;width:24;height:2" coordorigin="7689,47" coordsize="24,0" path="m7689,47l7712,47e" filled="false" stroked="true" strokeweight=".09927pt" strokecolor="#ff0000">
                <v:path arrowok="t"/>
              </v:shape>
            </v:group>
            <v:group style="position:absolute;left:7700;top:36;width:2;height:24" coordorigin="7700,36" coordsize="2,24">
              <v:shape style="position:absolute;left:7700;top:36;width:2;height:24" coordorigin="7700,36" coordsize="0,24" path="m7700,36l7700,59e" filled="false" stroked="true" strokeweight=".098107pt" strokecolor="#ff0000">
                <v:path arrowok="t"/>
              </v:shape>
            </v:group>
            <v:group style="position:absolute;left:7689;top:46;width:24;height:2" coordorigin="7689,46" coordsize="24,2">
              <v:shape style="position:absolute;left:7689;top:46;width:24;height:2" coordorigin="7689,46" coordsize="24,0" path="m7689,46l7712,46e" filled="false" stroked="true" strokeweight=".09927pt" strokecolor="#ff0000">
                <v:path arrowok="t"/>
              </v:shape>
            </v:group>
            <v:group style="position:absolute;left:7700;top:35;width:2;height:24" coordorigin="7700,35" coordsize="2,24">
              <v:shape style="position:absolute;left:7700;top:35;width:2;height:24" coordorigin="7700,35" coordsize="0,24" path="m7700,35l7700,58e" filled="false" stroked="true" strokeweight=".098107pt" strokecolor="#ff0000">
                <v:path arrowok="t"/>
              </v:shape>
            </v:group>
            <v:group style="position:absolute;left:7689;top:46;width:24;height:2" coordorigin="7689,46" coordsize="24,2">
              <v:shape style="position:absolute;left:7689;top:46;width:24;height:2" coordorigin="7689,46" coordsize="24,0" path="m7689,46l7712,46e" filled="false" stroked="true" strokeweight=".09927pt" strokecolor="#ff0000">
                <v:path arrowok="t"/>
              </v:shape>
            </v:group>
            <v:group style="position:absolute;left:7700;top:34;width:2;height:24" coordorigin="7700,34" coordsize="2,24">
              <v:shape style="position:absolute;left:7700;top:34;width:2;height:24" coordorigin="7700,34" coordsize="0,24" path="m7700,34l7700,58e" filled="false" stroked="true" strokeweight=".098107pt" strokecolor="#ff0000">
                <v:path arrowok="t"/>
              </v:shape>
            </v:group>
            <v:group style="position:absolute;left:7689;top:46;width:24;height:2" coordorigin="7689,46" coordsize="24,2">
              <v:shape style="position:absolute;left:7689;top:46;width:24;height:2" coordorigin="7689,46" coordsize="24,0" path="m7689,46l7712,46e" filled="false" stroked="true" strokeweight=".09927pt" strokecolor="#ff0000">
                <v:path arrowok="t"/>
              </v:shape>
            </v:group>
            <v:group style="position:absolute;left:7700;top:34;width:2;height:24" coordorigin="7700,34" coordsize="2,24">
              <v:shape style="position:absolute;left:7700;top:34;width:2;height:24" coordorigin="7700,34" coordsize="0,24" path="m7700,34l7700,58e" filled="false" stroked="true" strokeweight=".098107pt" strokecolor="#ff0000">
                <v:path arrowok="t"/>
              </v:shape>
            </v:group>
            <v:group style="position:absolute;left:7689;top:45;width:24;height:2" coordorigin="7689,45" coordsize="24,2">
              <v:shape style="position:absolute;left:7689;top:45;width:24;height:2" coordorigin="7689,45" coordsize="24,0" path="m7689,45l7712,45e" filled="false" stroked="true" strokeweight=".09927pt" strokecolor="#ff0000">
                <v:path arrowok="t"/>
              </v:shape>
            </v:group>
            <v:group style="position:absolute;left:7700;top:33;width:2;height:24" coordorigin="7700,33" coordsize="2,24">
              <v:shape style="position:absolute;left:7700;top:33;width:2;height:24" coordorigin="7700,33" coordsize="0,24" path="m7700,33l7700,57e" filled="false" stroked="true" strokeweight=".098107pt" strokecolor="#ff0000">
                <v:path arrowok="t"/>
              </v:shape>
            </v:group>
            <v:group style="position:absolute;left:7689;top:45;width:24;height:2" coordorigin="7689,45" coordsize="24,2">
              <v:shape style="position:absolute;left:7689;top:45;width:24;height:2" coordorigin="7689,45" coordsize="24,0" path="m7689,45l7712,45e" filled="false" stroked="true" strokeweight=".09927pt" strokecolor="#ff0000">
                <v:path arrowok="t"/>
              </v:shape>
            </v:group>
            <v:group style="position:absolute;left:7700;top:33;width:2;height:24" coordorigin="7700,33" coordsize="2,24">
              <v:shape style="position:absolute;left:7700;top:33;width:2;height:24" coordorigin="7700,33" coordsize="0,24" path="m7700,33l7700,57e" filled="false" stroked="true" strokeweight=".098107pt" strokecolor="#ff0000">
                <v:path arrowok="t"/>
              </v:shape>
            </v:group>
            <v:group style="position:absolute;left:7689;top:44;width:24;height:2" coordorigin="7689,44" coordsize="24,2">
              <v:shape style="position:absolute;left:7689;top:44;width:24;height:2" coordorigin="7689,44" coordsize="24,0" path="m7689,44l7712,44e" filled="false" stroked="true" strokeweight=".09927pt" strokecolor="#ff0000">
                <v:path arrowok="t"/>
              </v:shape>
            </v:group>
            <v:group style="position:absolute;left:7700;top:32;width:2;height:24" coordorigin="7700,32" coordsize="2,24">
              <v:shape style="position:absolute;left:7700;top:32;width:2;height:24" coordorigin="7700,32" coordsize="0,24" path="m7700,32l7700,56e" filled="false" stroked="true" strokeweight=".098107pt" strokecolor="#ff0000">
                <v:path arrowok="t"/>
              </v:shape>
            </v:group>
            <v:group style="position:absolute;left:8026;top:555;width:24;height:2" coordorigin="8026,555" coordsize="24,2">
              <v:shape style="position:absolute;left:8026;top:555;width:24;height:2" coordorigin="8026,555" coordsize="24,0" path="m8026,555l8050,555e" filled="false" stroked="true" strokeweight=".09927pt" strokecolor="#ff0000">
                <v:path arrowok="t"/>
              </v:shape>
            </v:group>
            <v:group style="position:absolute;left:8038;top:543;width:2;height:24" coordorigin="8038,543" coordsize="2,24">
              <v:shape style="position:absolute;left:8038;top:543;width:2;height:24" coordorigin="8038,543" coordsize="0,24" path="m8038,543l8038,567e" filled="false" stroked="true" strokeweight=".098107pt" strokecolor="#ff0000">
                <v:path arrowok="t"/>
              </v:shape>
            </v:group>
            <v:group style="position:absolute;left:8026;top:496;width:24;height:2" coordorigin="8026,496" coordsize="24,2">
              <v:shape style="position:absolute;left:8026;top:496;width:24;height:2" coordorigin="8026,496" coordsize="24,0" path="m8026,496l8050,496e" filled="false" stroked="true" strokeweight=".09927pt" strokecolor="#ff0000">
                <v:path arrowok="t"/>
              </v:shape>
            </v:group>
            <v:group style="position:absolute;left:8038;top:484;width:2;height:24" coordorigin="8038,484" coordsize="2,24">
              <v:shape style="position:absolute;left:8038;top:484;width:2;height:24" coordorigin="8038,484" coordsize="0,24" path="m8038,484l8038,508e" filled="false" stroked="true" strokeweight=".098107pt" strokecolor="#ff0000">
                <v:path arrowok="t"/>
              </v:shape>
            </v:group>
            <v:group style="position:absolute;left:8026;top:474;width:24;height:2" coordorigin="8026,474" coordsize="24,2">
              <v:shape style="position:absolute;left:8026;top:474;width:24;height:2" coordorigin="8026,474" coordsize="24,0" path="m8026,474l8050,474e" filled="false" stroked="true" strokeweight=".09927pt" strokecolor="#ff0000">
                <v:path arrowok="t"/>
              </v:shape>
            </v:group>
            <v:group style="position:absolute;left:8038;top:462;width:2;height:24" coordorigin="8038,462" coordsize="2,24">
              <v:shape style="position:absolute;left:8038;top:462;width:2;height:24" coordorigin="8038,462" coordsize="0,24" path="m8038,462l8038,486e" filled="false" stroked="true" strokeweight=".098107pt" strokecolor="#ff0000">
                <v:path arrowok="t"/>
              </v:shape>
            </v:group>
            <v:group style="position:absolute;left:8026;top:436;width:24;height:2" coordorigin="8026,436" coordsize="24,2">
              <v:shape style="position:absolute;left:8026;top:436;width:24;height:2" coordorigin="8026,436" coordsize="24,0" path="m8026,436l8050,436e" filled="false" stroked="true" strokeweight=".09927pt" strokecolor="#ff0000">
                <v:path arrowok="t"/>
              </v:shape>
            </v:group>
            <v:group style="position:absolute;left:8038;top:424;width:2;height:24" coordorigin="8038,424" coordsize="2,24">
              <v:shape style="position:absolute;left:8038;top:424;width:2;height:24" coordorigin="8038,424" coordsize="0,24" path="m8038,424l8038,447e" filled="false" stroked="true" strokeweight=".098107pt" strokecolor="#ff0000">
                <v:path arrowok="t"/>
              </v:shape>
            </v:group>
            <v:group style="position:absolute;left:8026;top:239;width:24;height:2" coordorigin="8026,239" coordsize="24,2">
              <v:shape style="position:absolute;left:8026;top:239;width:24;height:2" coordorigin="8026,239" coordsize="24,0" path="m8026,239l8050,239e" filled="false" stroked="true" strokeweight=".09927pt" strokecolor="#ff0000">
                <v:path arrowok="t"/>
              </v:shape>
            </v:group>
            <v:group style="position:absolute;left:8038;top:227;width:2;height:24" coordorigin="8038,227" coordsize="2,24">
              <v:shape style="position:absolute;left:8038;top:227;width:2;height:24" coordorigin="8038,227" coordsize="0,24" path="m8038,227l8038,251e" filled="false" stroked="true" strokeweight=".098107pt" strokecolor="#ff0000">
                <v:path arrowok="t"/>
              </v:shape>
            </v:group>
            <v:group style="position:absolute;left:8364;top:982;width:24;height:2" coordorigin="8364,982" coordsize="24,2">
              <v:shape style="position:absolute;left:8364;top:982;width:24;height:2" coordorigin="8364,982" coordsize="24,0" path="m8364,982l8388,982e" filled="false" stroked="true" strokeweight=".09927pt" strokecolor="#ff0000">
                <v:path arrowok="t"/>
              </v:shape>
            </v:group>
            <v:group style="position:absolute;left:8376;top:970;width:2;height:24" coordorigin="8376,970" coordsize="2,24">
              <v:shape style="position:absolute;left:8376;top:970;width:2;height:24" coordorigin="8376,970" coordsize="0,24" path="m8376,970l8376,993e" filled="false" stroked="true" strokeweight=".098107pt" strokecolor="#ff0000">
                <v:path arrowok="t"/>
              </v:shape>
            </v:group>
            <v:group style="position:absolute;left:8364;top:977;width:24;height:2" coordorigin="8364,977" coordsize="24,2">
              <v:shape style="position:absolute;left:8364;top:977;width:24;height:2" coordorigin="8364,977" coordsize="24,0" path="m8364,977l8388,977e" filled="false" stroked="true" strokeweight=".09927pt" strokecolor="#ff0000">
                <v:path arrowok="t"/>
              </v:shape>
            </v:group>
            <v:group style="position:absolute;left:8376;top:965;width:2;height:24" coordorigin="8376,965" coordsize="2,24">
              <v:shape style="position:absolute;left:8376;top:965;width:2;height:24" coordorigin="8376,965" coordsize="0,24" path="m8376,965l8376,989e" filled="false" stroked="true" strokeweight=".098107pt" strokecolor="#ff0000">
                <v:path arrowok="t"/>
              </v:shape>
            </v:group>
            <v:group style="position:absolute;left:8364;top:976;width:24;height:2" coordorigin="8364,976" coordsize="24,2">
              <v:shape style="position:absolute;left:8364;top:976;width:24;height:2" coordorigin="8364,976" coordsize="24,0" path="m8364,976l8388,976e" filled="false" stroked="true" strokeweight=".09927pt" strokecolor="#ff0000">
                <v:path arrowok="t"/>
              </v:shape>
            </v:group>
            <v:group style="position:absolute;left:8376;top:964;width:2;height:24" coordorigin="8376,964" coordsize="2,24">
              <v:shape style="position:absolute;left:8376;top:964;width:2;height:24" coordorigin="8376,964" coordsize="0,24" path="m8376,964l8376,988e" filled="false" stroked="true" strokeweight=".098107pt" strokecolor="#ff0000">
                <v:path arrowok="t"/>
              </v:shape>
            </v:group>
            <v:group style="position:absolute;left:8364;top:976;width:24;height:2" coordorigin="8364,976" coordsize="24,2">
              <v:shape style="position:absolute;left:8364;top:976;width:24;height:2" coordorigin="8364,976" coordsize="24,0" path="m8364,976l8388,976e" filled="false" stroked="true" strokeweight=".09927pt" strokecolor="#ff0000">
                <v:path arrowok="t"/>
              </v:shape>
            </v:group>
            <v:group style="position:absolute;left:8376;top:964;width:2;height:24" coordorigin="8376,964" coordsize="2,24">
              <v:shape style="position:absolute;left:8376;top:964;width:2;height:24" coordorigin="8376,964" coordsize="0,24" path="m8376,964l8376,988e" filled="false" stroked="true" strokeweight=".098107pt" strokecolor="#ff0000">
                <v:path arrowok="t"/>
              </v:shape>
            </v:group>
            <v:group style="position:absolute;left:8364;top:974;width:24;height:2" coordorigin="8364,974" coordsize="24,2">
              <v:shape style="position:absolute;left:8364;top:974;width:24;height:2" coordorigin="8364,974" coordsize="24,0" path="m8364,974l8388,974e" filled="false" stroked="true" strokeweight=".09927pt" strokecolor="#ff0000">
                <v:path arrowok="t"/>
              </v:shape>
            </v:group>
            <v:group style="position:absolute;left:8376;top:962;width:2;height:24" coordorigin="8376,962" coordsize="2,24">
              <v:shape style="position:absolute;left:8376;top:962;width:2;height:24" coordorigin="8376,962" coordsize="0,24" path="m8376,962l8376,986e" filled="false" stroked="true" strokeweight=".098107pt" strokecolor="#ff0000">
                <v:path arrowok="t"/>
              </v:shape>
            </v:group>
            <v:group style="position:absolute;left:8364;top:965;width:24;height:2" coordorigin="8364,965" coordsize="24,2">
              <v:shape style="position:absolute;left:8364;top:965;width:24;height:2" coordorigin="8364,965" coordsize="24,0" path="m8364,965l8388,965e" filled="false" stroked="true" strokeweight=".09927pt" strokecolor="#ff0000">
                <v:path arrowok="t"/>
              </v:shape>
            </v:group>
            <v:group style="position:absolute;left:8376;top:954;width:2;height:24" coordorigin="8376,954" coordsize="2,24">
              <v:shape style="position:absolute;left:8376;top:954;width:2;height:24" coordorigin="8376,954" coordsize="0,24" path="m8376,954l8376,977e" filled="false" stroked="true" strokeweight=".098107pt" strokecolor="#ff0000">
                <v:path arrowok="t"/>
              </v:shape>
            </v:group>
            <v:group style="position:absolute;left:8364;top:941;width:24;height:2" coordorigin="8364,941" coordsize="24,2">
              <v:shape style="position:absolute;left:8364;top:941;width:24;height:2" coordorigin="8364,941" coordsize="24,0" path="m8364,941l8388,941e" filled="false" stroked="true" strokeweight=".09927pt" strokecolor="#ff0000">
                <v:path arrowok="t"/>
              </v:shape>
            </v:group>
            <v:group style="position:absolute;left:8376;top:929;width:2;height:24" coordorigin="8376,929" coordsize="2,24">
              <v:shape style="position:absolute;left:8376;top:929;width:2;height:24" coordorigin="8376,929" coordsize="0,24" path="m8376,929l8376,953e" filled="false" stroked="true" strokeweight=".098107pt" strokecolor="#ff0000">
                <v:path arrowok="t"/>
              </v:shape>
            </v:group>
            <v:group style="position:absolute;left:8364;top:939;width:24;height:2" coordorigin="8364,939" coordsize="24,2">
              <v:shape style="position:absolute;left:8364;top:939;width:24;height:2" coordorigin="8364,939" coordsize="24,0" path="m8364,939l8388,939e" filled="false" stroked="true" strokeweight=".09927pt" strokecolor="#ff0000">
                <v:path arrowok="t"/>
              </v:shape>
            </v:group>
            <v:group style="position:absolute;left:8376;top:927;width:2;height:24" coordorigin="8376,927" coordsize="2,24">
              <v:shape style="position:absolute;left:8376;top:927;width:2;height:24" coordorigin="8376,927" coordsize="0,24" path="m8376,927l8376,951e" filled="false" stroked="true" strokeweight=".098107pt" strokecolor="#ff0000">
                <v:path arrowok="t"/>
              </v:shape>
            </v:group>
            <v:group style="position:absolute;left:8364;top:935;width:24;height:2" coordorigin="8364,935" coordsize="24,2">
              <v:shape style="position:absolute;left:8364;top:935;width:24;height:2" coordorigin="8364,935" coordsize="24,0" path="m8364,935l8388,935e" filled="false" stroked="true" strokeweight=".09927pt" strokecolor="#ff0000">
                <v:path arrowok="t"/>
              </v:shape>
            </v:group>
            <v:group style="position:absolute;left:8376;top:923;width:2;height:24" coordorigin="8376,923" coordsize="2,24">
              <v:shape style="position:absolute;left:8376;top:923;width:2;height:24" coordorigin="8376,923" coordsize="0,24" path="m8376,923l8376,947e" filled="false" stroked="true" strokeweight=".098107pt" strokecolor="#ff0000">
                <v:path arrowok="t"/>
              </v:shape>
            </v:group>
            <v:group style="position:absolute;left:8364;top:934;width:24;height:2" coordorigin="8364,934" coordsize="24,2">
              <v:shape style="position:absolute;left:8364;top:934;width:24;height:2" coordorigin="8364,934" coordsize="24,0" path="m8364,934l8388,934e" filled="false" stroked="true" strokeweight=".09927pt" strokecolor="#ff0000">
                <v:path arrowok="t"/>
              </v:shape>
            </v:group>
            <v:group style="position:absolute;left:8376;top:923;width:2;height:24" coordorigin="8376,923" coordsize="2,24">
              <v:shape style="position:absolute;left:8376;top:923;width:2;height:24" coordorigin="8376,923" coordsize="0,24" path="m8376,923l8376,946e" filled="false" stroked="true" strokeweight=".098107pt" strokecolor="#ff0000">
                <v:path arrowok="t"/>
              </v:shape>
            </v:group>
            <v:group style="position:absolute;left:8364;top:898;width:24;height:2" coordorigin="8364,898" coordsize="24,2">
              <v:shape style="position:absolute;left:8364;top:898;width:24;height:2" coordorigin="8364,898" coordsize="24,0" path="m8364,898l8388,898e" filled="false" stroked="true" strokeweight=".09927pt" strokecolor="#ff0000">
                <v:path arrowok="t"/>
              </v:shape>
            </v:group>
            <v:group style="position:absolute;left:8376;top:887;width:2;height:24" coordorigin="8376,887" coordsize="2,24">
              <v:shape style="position:absolute;left:8376;top:887;width:2;height:24" coordorigin="8376,887" coordsize="0,24" path="m8376,887l8376,910e" filled="false" stroked="true" strokeweight=".098107pt" strokecolor="#ff0000">
                <v:path arrowok="t"/>
              </v:shape>
            </v:group>
            <v:group style="position:absolute;left:8364;top:893;width:24;height:2" coordorigin="8364,893" coordsize="24,2">
              <v:shape style="position:absolute;left:8364;top:893;width:24;height:2" coordorigin="8364,893" coordsize="24,0" path="m8364,893l8388,893e" filled="false" stroked="true" strokeweight=".09927pt" strokecolor="#ff0000">
                <v:path arrowok="t"/>
              </v:shape>
            </v:group>
            <v:group style="position:absolute;left:8376;top:881;width:2;height:24" coordorigin="8376,881" coordsize="2,24">
              <v:shape style="position:absolute;left:8376;top:881;width:2;height:24" coordorigin="8376,881" coordsize="0,24" path="m8376,881l8376,905e" filled="false" stroked="true" strokeweight=".098107pt" strokecolor="#ff0000">
                <v:path arrowok="t"/>
              </v:shape>
            </v:group>
            <v:group style="position:absolute;left:8364;top:888;width:24;height:2" coordorigin="8364,888" coordsize="24,2">
              <v:shape style="position:absolute;left:8364;top:888;width:24;height:2" coordorigin="8364,888" coordsize="24,0" path="m8364,888l8388,888e" filled="false" stroked="true" strokeweight=".09927pt" strokecolor="#ff0000">
                <v:path arrowok="t"/>
              </v:shape>
            </v:group>
            <v:group style="position:absolute;left:8376;top:876;width:2;height:24" coordorigin="8376,876" coordsize="2,24">
              <v:shape style="position:absolute;left:8376;top:876;width:2;height:24" coordorigin="8376,876" coordsize="0,24" path="m8376,876l8376,900e" filled="false" stroked="true" strokeweight=".098107pt" strokecolor="#ff0000">
                <v:path arrowok="t"/>
              </v:shape>
            </v:group>
            <v:group style="position:absolute;left:8364;top:862;width:24;height:2" coordorigin="8364,862" coordsize="24,2">
              <v:shape style="position:absolute;left:8364;top:862;width:24;height:2" coordorigin="8364,862" coordsize="24,0" path="m8364,862l8388,862e" filled="false" stroked="true" strokeweight=".09927pt" strokecolor="#ff0000">
                <v:path arrowok="t"/>
              </v:shape>
            </v:group>
            <v:group style="position:absolute;left:8376;top:850;width:2;height:24" coordorigin="8376,850" coordsize="2,24">
              <v:shape style="position:absolute;left:8376;top:850;width:2;height:24" coordorigin="8376,850" coordsize="0,24" path="m8376,850l8376,874e" filled="false" stroked="true" strokeweight=".098107pt" strokecolor="#ff0000">
                <v:path arrowok="t"/>
              </v:shape>
            </v:group>
            <v:group style="position:absolute;left:8364;top:862;width:24;height:2" coordorigin="8364,862" coordsize="24,2">
              <v:shape style="position:absolute;left:8364;top:862;width:24;height:2" coordorigin="8364,862" coordsize="24,0" path="m8364,862l8388,862e" filled="false" stroked="true" strokeweight=".09927pt" strokecolor="#ff0000">
                <v:path arrowok="t"/>
              </v:shape>
            </v:group>
            <v:group style="position:absolute;left:8376;top:850;width:2;height:24" coordorigin="8376,850" coordsize="2,24">
              <v:shape style="position:absolute;left:8376;top:850;width:2;height:24" coordorigin="8376,850" coordsize="0,24" path="m8376,850l8376,874e" filled="false" stroked="true" strokeweight=".098107pt" strokecolor="#ff0000">
                <v:path arrowok="t"/>
              </v:shape>
            </v:group>
            <v:group style="position:absolute;left:8364;top:851;width:24;height:2" coordorigin="8364,851" coordsize="24,2">
              <v:shape style="position:absolute;left:8364;top:851;width:24;height:2" coordorigin="8364,851" coordsize="24,0" path="m8364,851l8388,851e" filled="false" stroked="true" strokeweight=".09927pt" strokecolor="#ff0000">
                <v:path arrowok="t"/>
              </v:shape>
            </v:group>
            <v:group style="position:absolute;left:8376;top:839;width:2;height:24" coordorigin="8376,839" coordsize="2,24">
              <v:shape style="position:absolute;left:8376;top:839;width:2;height:24" coordorigin="8376,839" coordsize="0,24" path="m8376,839l8376,862e" filled="false" stroked="true" strokeweight=".098107pt" strokecolor="#ff0000">
                <v:path arrowok="t"/>
              </v:shape>
            </v:group>
            <v:group style="position:absolute;left:8364;top:846;width:24;height:2" coordorigin="8364,846" coordsize="24,2">
              <v:shape style="position:absolute;left:8364;top:846;width:24;height:2" coordorigin="8364,846" coordsize="24,0" path="m8364,846l8388,846e" filled="false" stroked="true" strokeweight=".09927pt" strokecolor="#ff0000">
                <v:path arrowok="t"/>
              </v:shape>
            </v:group>
            <v:group style="position:absolute;left:8376;top:834;width:2;height:24" coordorigin="8376,834" coordsize="2,24">
              <v:shape style="position:absolute;left:8376;top:834;width:2;height:24" coordorigin="8376,834" coordsize="0,24" path="m8376,834l8376,858e" filled="false" stroked="true" strokeweight=".098107pt" strokecolor="#ff0000">
                <v:path arrowok="t"/>
              </v:shape>
            </v:group>
            <v:group style="position:absolute;left:8364;top:841;width:24;height:2" coordorigin="8364,841" coordsize="24,2">
              <v:shape style="position:absolute;left:8364;top:841;width:24;height:2" coordorigin="8364,841" coordsize="24,0" path="m8364,841l8388,841e" filled="false" stroked="true" strokeweight=".09927pt" strokecolor="#ff0000">
                <v:path arrowok="t"/>
              </v:shape>
            </v:group>
            <v:group style="position:absolute;left:8376;top:829;width:2;height:24" coordorigin="8376,829" coordsize="2,24">
              <v:shape style="position:absolute;left:8376;top:829;width:2;height:24" coordorigin="8376,829" coordsize="0,24" path="m8376,829l8376,853e" filled="false" stroked="true" strokeweight=".098107pt" strokecolor="#ff0000">
                <v:path arrowok="t"/>
              </v:shape>
            </v:group>
            <v:group style="position:absolute;left:8364;top:823;width:24;height:2" coordorigin="8364,823" coordsize="24,2">
              <v:shape style="position:absolute;left:8364;top:823;width:24;height:2" coordorigin="8364,823" coordsize="24,0" path="m8364,823l8388,823e" filled="false" stroked="true" strokeweight=".09927pt" strokecolor="#ff0000">
                <v:path arrowok="t"/>
              </v:shape>
            </v:group>
            <v:group style="position:absolute;left:8376;top:811;width:2;height:24" coordorigin="8376,811" coordsize="2,24">
              <v:shape style="position:absolute;left:8376;top:811;width:2;height:24" coordorigin="8376,811" coordsize="0,24" path="m8376,811l8376,835e" filled="false" stroked="true" strokeweight=".098107pt" strokecolor="#ff0000">
                <v:path arrowok="t"/>
              </v:shape>
            </v:group>
            <v:group style="position:absolute;left:8364;top:819;width:24;height:2" coordorigin="8364,819" coordsize="24,2">
              <v:shape style="position:absolute;left:8364;top:819;width:24;height:2" coordorigin="8364,819" coordsize="24,0" path="m8364,819l8388,819e" filled="false" stroked="true" strokeweight=".09927pt" strokecolor="#ff0000">
                <v:path arrowok="t"/>
              </v:shape>
            </v:group>
            <v:group style="position:absolute;left:8376;top:807;width:2;height:24" coordorigin="8376,807" coordsize="2,24">
              <v:shape style="position:absolute;left:8376;top:807;width:2;height:24" coordorigin="8376,807" coordsize="0,24" path="m8376,807l8376,830e" filled="false" stroked="true" strokeweight=".098107pt" strokecolor="#ff0000">
                <v:path arrowok="t"/>
              </v:shape>
            </v:group>
            <v:group style="position:absolute;left:8364;top:806;width:24;height:2" coordorigin="8364,806" coordsize="24,2">
              <v:shape style="position:absolute;left:8364;top:806;width:24;height:2" coordorigin="8364,806" coordsize="24,0" path="m8364,806l8388,806e" filled="false" stroked="true" strokeweight=".09927pt" strokecolor="#ff0000">
                <v:path arrowok="t"/>
              </v:shape>
            </v:group>
            <v:group style="position:absolute;left:8376;top:794;width:2;height:24" coordorigin="8376,794" coordsize="2,24">
              <v:shape style="position:absolute;left:8376;top:794;width:2;height:24" coordorigin="8376,794" coordsize="0,24" path="m8376,794l8376,818e" filled="false" stroked="true" strokeweight=".098107pt" strokecolor="#ff0000">
                <v:path arrowok="t"/>
              </v:shape>
            </v:group>
            <v:group style="position:absolute;left:8364;top:798;width:24;height:2" coordorigin="8364,798" coordsize="24,2">
              <v:shape style="position:absolute;left:8364;top:798;width:24;height:2" coordorigin="8364,798" coordsize="24,0" path="m8364,798l8388,798e" filled="false" stroked="true" strokeweight=".09927pt" strokecolor="#ff0000">
                <v:path arrowok="t"/>
              </v:shape>
            </v:group>
            <v:group style="position:absolute;left:8376;top:787;width:2;height:24" coordorigin="8376,787" coordsize="2,24">
              <v:shape style="position:absolute;left:8376;top:787;width:2;height:24" coordorigin="8376,787" coordsize="0,24" path="m8376,787l8376,810e" filled="false" stroked="true" strokeweight=".098107pt" strokecolor="#ff0000">
                <v:path arrowok="t"/>
              </v:shape>
            </v:group>
            <v:group style="position:absolute;left:8364;top:794;width:24;height:2" coordorigin="8364,794" coordsize="24,2">
              <v:shape style="position:absolute;left:8364;top:794;width:24;height:2" coordorigin="8364,794" coordsize="24,0" path="m8364,794l8388,794e" filled="false" stroked="true" strokeweight=".09927pt" strokecolor="#ff0000">
                <v:path arrowok="t"/>
              </v:shape>
            </v:group>
            <v:group style="position:absolute;left:8376;top:782;width:2;height:24" coordorigin="8376,782" coordsize="2,24">
              <v:shape style="position:absolute;left:8376;top:782;width:2;height:24" coordorigin="8376,782" coordsize="0,24" path="m8376,782l8376,806e" filled="false" stroked="true" strokeweight=".098107pt" strokecolor="#ff0000">
                <v:path arrowok="t"/>
              </v:shape>
            </v:group>
            <v:group style="position:absolute;left:8364;top:790;width:24;height:2" coordorigin="8364,790" coordsize="24,2">
              <v:shape style="position:absolute;left:8364;top:790;width:24;height:2" coordorigin="8364,790" coordsize="24,0" path="m8364,790l8388,790e" filled="false" stroked="true" strokeweight=".09927pt" strokecolor="#ff0000">
                <v:path arrowok="t"/>
              </v:shape>
            </v:group>
            <v:group style="position:absolute;left:8376;top:778;width:2;height:24" coordorigin="8376,778" coordsize="2,24">
              <v:shape style="position:absolute;left:8376;top:778;width:2;height:24" coordorigin="8376,778" coordsize="0,24" path="m8376,778l8376,802e" filled="false" stroked="true" strokeweight=".098107pt" strokecolor="#ff0000">
                <v:path arrowok="t"/>
              </v:shape>
            </v:group>
            <v:group style="position:absolute;left:8364;top:781;width:24;height:2" coordorigin="8364,781" coordsize="24,2">
              <v:shape style="position:absolute;left:8364;top:781;width:24;height:2" coordorigin="8364,781" coordsize="24,0" path="m8364,781l8388,781e" filled="false" stroked="true" strokeweight=".09927pt" strokecolor="#ff0000">
                <v:path arrowok="t"/>
              </v:shape>
            </v:group>
            <v:group style="position:absolute;left:8376;top:769;width:2;height:24" coordorigin="8376,769" coordsize="2,24">
              <v:shape style="position:absolute;left:8376;top:769;width:2;height:24" coordorigin="8376,769" coordsize="0,24" path="m8376,769l8376,793e" filled="false" stroked="true" strokeweight=".098107pt" strokecolor="#ff0000">
                <v:path arrowok="t"/>
              </v:shape>
            </v:group>
            <v:group style="position:absolute;left:8364;top:749;width:24;height:2" coordorigin="8364,749" coordsize="24,2">
              <v:shape style="position:absolute;left:8364;top:749;width:24;height:2" coordorigin="8364,749" coordsize="24,0" path="m8364,749l8388,749e" filled="false" stroked="true" strokeweight=".09927pt" strokecolor="#ff0000">
                <v:path arrowok="t"/>
              </v:shape>
            </v:group>
            <v:group style="position:absolute;left:8376;top:737;width:2;height:24" coordorigin="8376,737" coordsize="2,24">
              <v:shape style="position:absolute;left:8376;top:737;width:2;height:24" coordorigin="8376,737" coordsize="0,24" path="m8376,737l8376,761e" filled="false" stroked="true" strokeweight=".098107pt" strokecolor="#ff0000">
                <v:path arrowok="t"/>
              </v:shape>
            </v:group>
            <v:group style="position:absolute;left:8364;top:731;width:24;height:2" coordorigin="8364,731" coordsize="24,2">
              <v:shape style="position:absolute;left:8364;top:731;width:24;height:2" coordorigin="8364,731" coordsize="24,0" path="m8364,731l8388,731e" filled="false" stroked="true" strokeweight=".09927pt" strokecolor="#ff0000">
                <v:path arrowok="t"/>
              </v:shape>
            </v:group>
            <v:group style="position:absolute;left:8376;top:719;width:2;height:24" coordorigin="8376,719" coordsize="2,24">
              <v:shape style="position:absolute;left:8376;top:719;width:2;height:24" coordorigin="8376,719" coordsize="0,24" path="m8376,719l8376,743e" filled="false" stroked="true" strokeweight=".098107pt" strokecolor="#ff0000">
                <v:path arrowok="t"/>
              </v:shape>
            </v:group>
            <v:group style="position:absolute;left:8364;top:716;width:24;height:2" coordorigin="8364,716" coordsize="24,2">
              <v:shape style="position:absolute;left:8364;top:716;width:24;height:2" coordorigin="8364,716" coordsize="24,0" path="m8364,716l8388,716e" filled="false" stroked="true" strokeweight=".09927pt" strokecolor="#ff0000">
                <v:path arrowok="t"/>
              </v:shape>
            </v:group>
            <v:group style="position:absolute;left:8376;top:704;width:2;height:24" coordorigin="8376,704" coordsize="2,24">
              <v:shape style="position:absolute;left:8376;top:704;width:2;height:24" coordorigin="8376,704" coordsize="0,24" path="m8376,704l8376,728e" filled="false" stroked="true" strokeweight=".098107pt" strokecolor="#ff0000">
                <v:path arrowok="t"/>
              </v:shape>
            </v:group>
            <v:group style="position:absolute;left:8364;top:700;width:24;height:2" coordorigin="8364,700" coordsize="24,2">
              <v:shape style="position:absolute;left:8364;top:700;width:24;height:2" coordorigin="8364,700" coordsize="24,0" path="m8364,700l8388,700e" filled="false" stroked="true" strokeweight=".09927pt" strokecolor="#ff0000">
                <v:path arrowok="t"/>
              </v:shape>
            </v:group>
            <v:group style="position:absolute;left:8376;top:688;width:2;height:24" coordorigin="8376,688" coordsize="2,24">
              <v:shape style="position:absolute;left:8376;top:688;width:2;height:24" coordorigin="8376,688" coordsize="0,24" path="m8376,688l8376,712e" filled="false" stroked="true" strokeweight=".098107pt" strokecolor="#ff0000">
                <v:path arrowok="t"/>
              </v:shape>
            </v:group>
            <v:group style="position:absolute;left:8364;top:693;width:24;height:2" coordorigin="8364,693" coordsize="24,2">
              <v:shape style="position:absolute;left:8364;top:693;width:24;height:2" coordorigin="8364,693" coordsize="24,0" path="m8364,693l8388,693e" filled="false" stroked="true" strokeweight=".09927pt" strokecolor="#ff0000">
                <v:path arrowok="t"/>
              </v:shape>
            </v:group>
            <v:group style="position:absolute;left:8376;top:681;width:2;height:24" coordorigin="8376,681" coordsize="2,24">
              <v:shape style="position:absolute;left:8376;top:681;width:2;height:24" coordorigin="8376,681" coordsize="0,24" path="m8376,681l8376,705e" filled="false" stroked="true" strokeweight=".098107pt" strokecolor="#ff0000">
                <v:path arrowok="t"/>
              </v:shape>
            </v:group>
            <v:group style="position:absolute;left:8364;top:668;width:24;height:2" coordorigin="8364,668" coordsize="24,2">
              <v:shape style="position:absolute;left:8364;top:668;width:24;height:2" coordorigin="8364,668" coordsize="24,0" path="m8364,668l8388,668e" filled="false" stroked="true" strokeweight=".09927pt" strokecolor="#ff0000">
                <v:path arrowok="t"/>
              </v:shape>
            </v:group>
            <v:group style="position:absolute;left:8376;top:656;width:2;height:24" coordorigin="8376,656" coordsize="2,24">
              <v:shape style="position:absolute;left:8376;top:656;width:2;height:24" coordorigin="8376,656" coordsize="0,24" path="m8376,656l8376,680e" filled="false" stroked="true" strokeweight=".098107pt" strokecolor="#ff0000">
                <v:path arrowok="t"/>
              </v:shape>
            </v:group>
            <v:group style="position:absolute;left:8364;top:422;width:24;height:2" coordorigin="8364,422" coordsize="24,2">
              <v:shape style="position:absolute;left:8364;top:422;width:24;height:2" coordorigin="8364,422" coordsize="24,0" path="m8364,422l8388,422e" filled="false" stroked="true" strokeweight=".09927pt" strokecolor="#ff0000">
                <v:path arrowok="t"/>
              </v:shape>
            </v:group>
            <v:group style="position:absolute;left:8376;top:410;width:2;height:24" coordorigin="8376,410" coordsize="2,24">
              <v:shape style="position:absolute;left:8376;top:410;width:2;height:24" coordorigin="8376,410" coordsize="0,24" path="m8376,410l8376,434e" filled="false" stroked="true" strokeweight=".098107pt" strokecolor="#ff0000">
                <v:path arrowok="t"/>
              </v:shape>
            </v:group>
            <v:group style="position:absolute;left:8364;top:412;width:24;height:2" coordorigin="8364,412" coordsize="24,2">
              <v:shape style="position:absolute;left:8364;top:412;width:24;height:2" coordorigin="8364,412" coordsize="24,0" path="m8364,412l8388,412e" filled="false" stroked="true" strokeweight=".09927pt" strokecolor="#ff0000">
                <v:path arrowok="t"/>
              </v:shape>
            </v:group>
            <v:group style="position:absolute;left:8376;top:401;width:2;height:24" coordorigin="8376,401" coordsize="2,24">
              <v:shape style="position:absolute;left:8376;top:401;width:2;height:24" coordorigin="8376,401" coordsize="0,24" path="m8376,401l8376,424e" filled="false" stroked="true" strokeweight=".098107pt" strokecolor="#ff0000">
                <v:path arrowok="t"/>
              </v:shape>
            </v:group>
            <v:group style="position:absolute;left:8364;top:402;width:24;height:2" coordorigin="8364,402" coordsize="24,2">
              <v:shape style="position:absolute;left:8364;top:402;width:24;height:2" coordorigin="8364,402" coordsize="24,0" path="m8364,402l8388,402e" filled="false" stroked="true" strokeweight=".09927pt" strokecolor="#ff0000">
                <v:path arrowok="t"/>
              </v:shape>
            </v:group>
            <v:group style="position:absolute;left:8376;top:390;width:2;height:24" coordorigin="8376,390" coordsize="2,24">
              <v:shape style="position:absolute;left:8376;top:390;width:2;height:24" coordorigin="8376,390" coordsize="0,24" path="m8376,390l8376,414e" filled="false" stroked="true" strokeweight=".098107pt" strokecolor="#ff0000">
                <v:path arrowok="t"/>
              </v:shape>
            </v:group>
            <v:group style="position:absolute;left:8364;top:396;width:24;height:2" coordorigin="8364,396" coordsize="24,2">
              <v:shape style="position:absolute;left:8364;top:396;width:24;height:2" coordorigin="8364,396" coordsize="24,0" path="m8364,396l8388,396e" filled="false" stroked="true" strokeweight=".09927pt" strokecolor="#ff0000">
                <v:path arrowok="t"/>
              </v:shape>
            </v:group>
            <v:group style="position:absolute;left:8376;top:384;width:2;height:24" coordorigin="8376,384" coordsize="2,24">
              <v:shape style="position:absolute;left:8376;top:384;width:2;height:24" coordorigin="8376,384" coordsize="0,24" path="m8376,384l8376,408e" filled="false" stroked="true" strokeweight=".098107pt" strokecolor="#ff0000">
                <v:path arrowok="t"/>
              </v:shape>
            </v:group>
            <v:group style="position:absolute;left:8364;top:395;width:24;height:2" coordorigin="8364,395" coordsize="24,2">
              <v:shape style="position:absolute;left:8364;top:395;width:24;height:2" coordorigin="8364,395" coordsize="24,0" path="m8364,395l8388,395e" filled="false" stroked="true" strokeweight=".09927pt" strokecolor="#ff0000">
                <v:path arrowok="t"/>
              </v:shape>
            </v:group>
            <v:group style="position:absolute;left:8376;top:383;width:2;height:24" coordorigin="8376,383" coordsize="2,24">
              <v:shape style="position:absolute;left:8376;top:383;width:2;height:24" coordorigin="8376,383" coordsize="0,24" path="m8376,383l8376,407e" filled="false" stroked="true" strokeweight=".098107pt" strokecolor="#ff0000">
                <v:path arrowok="t"/>
              </v:shape>
            </v:group>
            <v:group style="position:absolute;left:8364;top:350;width:24;height:2" coordorigin="8364,350" coordsize="24,2">
              <v:shape style="position:absolute;left:8364;top:350;width:24;height:2" coordorigin="8364,350" coordsize="24,0" path="m8364,350l8388,350e" filled="false" stroked="true" strokeweight=".09927pt" strokecolor="#ff0000">
                <v:path arrowok="t"/>
              </v:shape>
            </v:group>
            <v:group style="position:absolute;left:8376;top:338;width:2;height:24" coordorigin="8376,338" coordsize="2,24">
              <v:shape style="position:absolute;left:8376;top:338;width:2;height:24" coordorigin="8376,338" coordsize="0,24" path="m8376,338l8376,362e" filled="false" stroked="true" strokeweight=".098107pt" strokecolor="#ff0000">
                <v:path arrowok="t"/>
              </v:shape>
            </v:group>
            <v:group style="position:absolute;left:8364;top:336;width:24;height:2" coordorigin="8364,336" coordsize="24,2">
              <v:shape style="position:absolute;left:8364;top:336;width:24;height:2" coordorigin="8364,336" coordsize="24,0" path="m8364,336l8388,336e" filled="false" stroked="true" strokeweight=".09927pt" strokecolor="#ff0000">
                <v:path arrowok="t"/>
              </v:shape>
            </v:group>
            <v:group style="position:absolute;left:8376;top:324;width:2;height:24" coordorigin="8376,324" coordsize="2,24">
              <v:shape style="position:absolute;left:8376;top:324;width:2;height:24" coordorigin="8376,324" coordsize="0,24" path="m8376,324l8376,348e" filled="false" stroked="true" strokeweight=".098107pt" strokecolor="#ff0000">
                <v:path arrowok="t"/>
              </v:shape>
            </v:group>
            <v:group style="position:absolute;left:8364;top:320;width:24;height:2" coordorigin="8364,320" coordsize="24,2">
              <v:shape style="position:absolute;left:8364;top:320;width:24;height:2" coordorigin="8364,320" coordsize="24,0" path="m8364,320l8388,320e" filled="false" stroked="true" strokeweight=".09927pt" strokecolor="#ff0000">
                <v:path arrowok="t"/>
              </v:shape>
            </v:group>
            <v:group style="position:absolute;left:8376;top:308;width:2;height:24" coordorigin="8376,308" coordsize="2,24">
              <v:shape style="position:absolute;left:8376;top:308;width:2;height:24" coordorigin="8376,308" coordsize="0,24" path="m8376,308l8376,332e" filled="false" stroked="true" strokeweight=".098107pt" strokecolor="#ff0000">
                <v:path arrowok="t"/>
              </v:shape>
            </v:group>
            <v:group style="position:absolute;left:8364;top:267;width:24;height:2" coordorigin="8364,267" coordsize="24,2">
              <v:shape style="position:absolute;left:8364;top:267;width:24;height:2" coordorigin="8364,267" coordsize="24,0" path="m8364,267l8388,267e" filled="false" stroked="true" strokeweight=".09927pt" strokecolor="#ff0000">
                <v:path arrowok="t"/>
              </v:shape>
            </v:group>
            <v:group style="position:absolute;left:8376;top:255;width:2;height:24" coordorigin="8376,255" coordsize="2,24">
              <v:shape style="position:absolute;left:8376;top:255;width:2;height:24" coordorigin="8376,255" coordsize="0,24" path="m8376,255l8376,279e" filled="false" stroked="true" strokeweight=".098107pt" strokecolor="#ff0000">
                <v:path arrowok="t"/>
              </v:shape>
            </v:group>
            <v:group style="position:absolute;left:8364;top:230;width:24;height:2" coordorigin="8364,230" coordsize="24,2">
              <v:shape style="position:absolute;left:8364;top:230;width:24;height:2" coordorigin="8364,230" coordsize="24,0" path="m8364,230l8388,230e" filled="false" stroked="true" strokeweight=".09927pt" strokecolor="#ff0000">
                <v:path arrowok="t"/>
              </v:shape>
            </v:group>
            <v:group style="position:absolute;left:8376;top:218;width:2;height:24" coordorigin="8376,218" coordsize="2,24">
              <v:shape style="position:absolute;left:8376;top:218;width:2;height:24" coordorigin="8376,218" coordsize="0,24" path="m8376,218l8376,242e" filled="false" stroked="true" strokeweight=".098107pt" strokecolor="#ff0000">
                <v:path arrowok="t"/>
              </v:shape>
            </v:group>
            <v:group style="position:absolute;left:8364;top:221;width:24;height:2" coordorigin="8364,221" coordsize="24,2">
              <v:shape style="position:absolute;left:8364;top:221;width:24;height:2" coordorigin="8364,221" coordsize="24,0" path="m8364,221l8388,221e" filled="false" stroked="true" strokeweight=".09927pt" strokecolor="#ff0000">
                <v:path arrowok="t"/>
              </v:shape>
            </v:group>
            <v:group style="position:absolute;left:8376;top:210;width:2;height:24" coordorigin="8376,210" coordsize="2,24">
              <v:shape style="position:absolute;left:8376;top:210;width:2;height:24" coordorigin="8376,210" coordsize="0,24" path="m8376,210l8376,233e" filled="false" stroked="true" strokeweight=".098107pt" strokecolor="#ff0000">
                <v:path arrowok="t"/>
              </v:shape>
            </v:group>
            <v:group style="position:absolute;left:8364;top:165;width:24;height:2" coordorigin="8364,165" coordsize="24,2">
              <v:shape style="position:absolute;left:8364;top:165;width:24;height:2" coordorigin="8364,165" coordsize="24,0" path="m8364,165l8388,165e" filled="false" stroked="true" strokeweight=".09927pt" strokecolor="#ff0000">
                <v:path arrowok="t"/>
              </v:shape>
            </v:group>
            <v:group style="position:absolute;left:8376;top:153;width:2;height:24" coordorigin="8376,153" coordsize="2,24">
              <v:shape style="position:absolute;left:8376;top:153;width:2;height:24" coordorigin="8376,153" coordsize="0,24" path="m8376,153l8376,177e" filled="false" stroked="true" strokeweight=".098107pt" strokecolor="#ff0000">
                <v:path arrowok="t"/>
              </v:shape>
            </v:group>
            <v:group style="position:absolute;left:8364;top:159;width:24;height:2" coordorigin="8364,159" coordsize="24,2">
              <v:shape style="position:absolute;left:8364;top:159;width:24;height:2" coordorigin="8364,159" coordsize="24,0" path="m8364,159l8388,159e" filled="false" stroked="true" strokeweight=".09927pt" strokecolor="#ff0000">
                <v:path arrowok="t"/>
              </v:shape>
            </v:group>
            <v:group style="position:absolute;left:8376;top:148;width:2;height:24" coordorigin="8376,148" coordsize="2,24">
              <v:shape style="position:absolute;left:8376;top:148;width:2;height:24" coordorigin="8376,148" coordsize="0,24" path="m8376,148l8376,171e" filled="false" stroked="true" strokeweight=".098107pt" strokecolor="#ff0000">
                <v:path arrowok="t"/>
              </v:shape>
            </v:group>
            <v:group style="position:absolute;left:8364;top:104;width:24;height:2" coordorigin="8364,104" coordsize="24,2">
              <v:shape style="position:absolute;left:8364;top:104;width:24;height:2" coordorigin="8364,104" coordsize="24,0" path="m8364,104l8388,104e" filled="false" stroked="true" strokeweight=".09927pt" strokecolor="#ff0000">
                <v:path arrowok="t"/>
              </v:shape>
            </v:group>
            <v:group style="position:absolute;left:8376;top:92;width:2;height:24" coordorigin="8376,92" coordsize="2,24">
              <v:shape style="position:absolute;left:8376;top:92;width:2;height:24" coordorigin="8376,92" coordsize="0,24" path="m8376,92l8376,116e" filled="false" stroked="true" strokeweight=".098107pt" strokecolor="#ff0000">
                <v:path arrowok="t"/>
              </v:shape>
            </v:group>
            <v:group style="position:absolute;left:8364;top:63;width:24;height:2" coordorigin="8364,63" coordsize="24,2">
              <v:shape style="position:absolute;left:8364;top:63;width:24;height:2" coordorigin="8364,63" coordsize="24,0" path="m8364,63l8388,63e" filled="false" stroked="true" strokeweight=".09927pt" strokecolor="#ff0000">
                <v:path arrowok="t"/>
              </v:shape>
            </v:group>
            <v:group style="position:absolute;left:8376;top:51;width:2;height:24" coordorigin="8376,51" coordsize="2,24">
              <v:shape style="position:absolute;left:8376;top:51;width:2;height:24" coordorigin="8376,51" coordsize="0,24" path="m8376,51l8376,75e" filled="false" stroked="true" strokeweight=".098107pt" strokecolor="#ff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367.259705pt;margin-top:5.883094pt;width:7.3pt;height:56.35pt;mso-position-horizontal-relative:page;mso-position-vertical-relative:paragraph;z-index:3136" type="#_x0000_t202" filled="false" stroked="false">
            <v:textbox inset="0,0,0,0" style="layout-flow:vertical;mso-layout-flow-alt:bottom-to-top">
              <w:txbxContent>
                <w:p>
                  <w:pPr>
                    <w:spacing w:before="8"/>
                    <w:ind w:left="20" w:right="0" w:firstLine="0"/>
                    <w:jc w:val="left"/>
                    <w:rPr>
                      <w:rFonts w:ascii="Arial" w:hAnsi="Arial" w:cs="Arial" w:eastAsia="Arial"/>
                      <w:sz w:val="10"/>
                      <w:szCs w:val="10"/>
                    </w:rPr>
                  </w:pPr>
                  <w:r>
                    <w:rPr>
                      <w:rFonts w:ascii="Arial"/>
                      <w:w w:val="106"/>
                      <w:sz w:val="10"/>
                    </w:rPr>
                    <w:t>HDFS</w:t>
                  </w:r>
                  <w:r>
                    <w:rPr>
                      <w:rFonts w:ascii="Arial"/>
                      <w:spacing w:val="1"/>
                      <w:sz w:val="10"/>
                    </w:rPr>
                    <w:t> </w:t>
                  </w:r>
                  <w:r>
                    <w:rPr>
                      <w:rFonts w:ascii="Arial"/>
                      <w:w w:val="106"/>
                      <w:sz w:val="10"/>
                    </w:rPr>
                    <w:t>Writes</w:t>
                  </w:r>
                  <w:r>
                    <w:rPr>
                      <w:rFonts w:ascii="Arial"/>
                      <w:spacing w:val="1"/>
                      <w:sz w:val="10"/>
                    </w:rPr>
                    <w:t> </w:t>
                  </w:r>
                  <w:r>
                    <w:rPr>
                      <w:rFonts w:ascii="Arial"/>
                      <w:w w:val="106"/>
                      <w:sz w:val="10"/>
                    </w:rPr>
                    <w:t>(MB/min)</w:t>
                  </w:r>
                  <w:r>
                    <w:rPr>
                      <w:rFonts w:ascii="Arial"/>
                      <w:sz w:val="1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8.192413pt;margin-top:3.659347pt;width:192.15pt;height:62.65pt;mso-position-horizontal-relative:page;mso-position-vertical-relative:paragraph;z-index:33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5"/>
                    <w:gridCol w:w="152"/>
                    <w:gridCol w:w="248"/>
                    <w:gridCol w:w="108"/>
                    <w:gridCol w:w="212"/>
                    <w:gridCol w:w="152"/>
                    <w:gridCol w:w="289"/>
                    <w:gridCol w:w="140"/>
                    <w:gridCol w:w="300"/>
                    <w:gridCol w:w="114"/>
                    <w:gridCol w:w="262"/>
                    <w:gridCol w:w="169"/>
                    <w:gridCol w:w="288"/>
                    <w:gridCol w:w="153"/>
                    <w:gridCol w:w="285"/>
                    <w:gridCol w:w="321"/>
                    <w:gridCol w:w="161"/>
                    <w:gridCol w:w="253"/>
                  </w:tblGrid>
                  <w:tr>
                    <w:trPr>
                      <w:trHeight w:val="159" w:hRule="exact"/>
                    </w:trPr>
                    <w:tc>
                      <w:tcPr>
                        <w:tcW w:w="2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dotted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7"/>
                            <w:szCs w:val="7"/>
                          </w:rPr>
                        </w:pPr>
                        <w:r>
                          <w:rPr>
                            <w:rFonts w:ascii="Arial"/>
                            <w:w w:val="106"/>
                            <w:sz w:val="7"/>
                          </w:rPr>
                          <w:t>350</w:t>
                        </w:r>
                        <w:r>
                          <w:rPr>
                            <w:rFonts w:ascii="Arial"/>
                            <w:sz w:val="7"/>
                          </w:rPr>
                        </w:r>
                      </w:p>
                    </w:tc>
                    <w:tc>
                      <w:tcPr>
                        <w:tcW w:w="152" w:type="dxa"/>
                        <w:tcBorders>
                          <w:top w:val="nil" w:sz="6" w:space="0" w:color="auto"/>
                          <w:left w:val="dotted" w:sz="1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6"/>
                            <w:szCs w:val="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7"/>
                          <w:jc w:val="right"/>
                          <w:rPr>
                            <w:rFonts w:ascii="Arial" w:hAnsi="Arial" w:cs="Arial" w:eastAsia="Arial"/>
                            <w:sz w:val="7"/>
                            <w:szCs w:val="7"/>
                          </w:rPr>
                        </w:pPr>
                        <w:r>
                          <w:rPr>
                            <w:rFonts w:ascii="Arial"/>
                            <w:w w:val="106"/>
                            <w:sz w:val="7"/>
                          </w:rPr>
                          <w:t>7</w:t>
                        </w:r>
                        <w:r>
                          <w:rPr>
                            <w:rFonts w:ascii="Arial"/>
                            <w:sz w:val="7"/>
                          </w:rPr>
                        </w:r>
                      </w:p>
                    </w:tc>
                    <w:tc>
                      <w:tcPr>
                        <w:tcW w:w="2445" w:type="dxa"/>
                        <w:gridSpan w:val="11"/>
                        <w:tcBorders>
                          <w:top w:val="nil" w:sz="6" w:space="0" w:color="auto"/>
                          <w:left w:val="single" w:sz="1" w:space="0" w:color="000000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51" w:hRule="exact"/>
                    </w:trPr>
                    <w:tc>
                      <w:tcPr>
                        <w:tcW w:w="2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dotted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5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7"/>
                            <w:szCs w:val="7"/>
                          </w:rPr>
                        </w:pPr>
                        <w:r>
                          <w:rPr>
                            <w:rFonts w:ascii="Arial"/>
                            <w:w w:val="106"/>
                            <w:sz w:val="7"/>
                          </w:rPr>
                          <w:t>300</w:t>
                        </w:r>
                        <w:r>
                          <w:rPr>
                            <w:rFonts w:ascii="Arial"/>
                            <w:sz w:val="7"/>
                          </w:rPr>
                        </w:r>
                      </w:p>
                    </w:tc>
                    <w:tc>
                      <w:tcPr>
                        <w:tcW w:w="152" w:type="dxa"/>
                        <w:tcBorders>
                          <w:top w:val="nil" w:sz="6" w:space="0" w:color="auto"/>
                          <w:left w:val="dotted" w:sz="1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right="37"/>
                          <w:jc w:val="right"/>
                          <w:rPr>
                            <w:rFonts w:ascii="Arial" w:hAnsi="Arial" w:cs="Arial" w:eastAsia="Arial"/>
                            <w:sz w:val="7"/>
                            <w:szCs w:val="7"/>
                          </w:rPr>
                        </w:pPr>
                        <w:r>
                          <w:rPr>
                            <w:rFonts w:ascii="Arial"/>
                            <w:w w:val="106"/>
                            <w:sz w:val="7"/>
                          </w:rPr>
                          <w:t>6</w:t>
                        </w:r>
                        <w:r>
                          <w:rPr>
                            <w:rFonts w:ascii="Arial"/>
                            <w:sz w:val="7"/>
                          </w:rPr>
                        </w:r>
                      </w:p>
                    </w:tc>
                    <w:tc>
                      <w:tcPr>
                        <w:tcW w:w="140" w:type="dxa"/>
                        <w:tcBorders>
                          <w:top w:val="nil" w:sz="6" w:space="0" w:color="auto"/>
                          <w:left w:val="single" w:sz="1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43" w:lineRule="exact"/>
                          <w:ind w:left="150" w:right="0"/>
                          <w:jc w:val="left"/>
                          <w:rPr>
                            <w:rFonts w:ascii="Arial" w:hAnsi="Arial" w:cs="Arial" w:eastAsia="Arial"/>
                            <w:sz w:val="7"/>
                            <w:szCs w:val="7"/>
                          </w:rPr>
                        </w:pPr>
                        <w:r>
                          <w:rPr>
                            <w:rFonts w:ascii="Arial"/>
                            <w:w w:val="106"/>
                            <w:sz w:val="7"/>
                          </w:rPr>
                          <w:t>50</w:t>
                        </w:r>
                        <w:r>
                          <w:rPr>
                            <w:rFonts w:ascii="Arial"/>
                            <w:sz w:val="7"/>
                          </w:rPr>
                        </w:r>
                      </w:p>
                    </w:tc>
                    <w:tc>
                      <w:tcPr>
                        <w:tcW w:w="153" w:type="dxa"/>
                        <w:tcBorders>
                          <w:top w:val="nil" w:sz="6" w:space="0" w:color="auto"/>
                          <w:left w:val="single" w:sz="1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5" w:type="dxa"/>
                        <w:tcBorders>
                          <w:top w:val="dotted" w:sz="1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1" w:type="dxa"/>
                        <w:tcBorders>
                          <w:top w:val="dotted" w:sz="1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1" w:type="dxa"/>
                        <w:tcBorders>
                          <w:top w:val="dotted" w:sz="1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left="117" w:right="0"/>
                          <w:jc w:val="left"/>
                          <w:rPr>
                            <w:rFonts w:ascii="Arial" w:hAnsi="Arial" w:cs="Arial" w:eastAsia="Arial"/>
                            <w:sz w:val="7"/>
                            <w:szCs w:val="7"/>
                          </w:rPr>
                        </w:pPr>
                        <w:r>
                          <w:rPr>
                            <w:rFonts w:ascii="Arial"/>
                            <w:w w:val="106"/>
                            <w:sz w:val="7"/>
                          </w:rPr>
                          <w:t>200</w:t>
                        </w:r>
                        <w:r>
                          <w:rPr>
                            <w:rFonts w:ascii="Arial"/>
                            <w:sz w:val="7"/>
                          </w:rPr>
                        </w:r>
                      </w:p>
                    </w:tc>
                  </w:tr>
                  <w:tr>
                    <w:trPr>
                      <w:trHeight w:val="304" w:hRule="exact"/>
                    </w:trPr>
                    <w:tc>
                      <w:tcPr>
                        <w:tcW w:w="2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1" w:space="0" w:color="FF0000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7"/>
                            <w:szCs w:val="7"/>
                          </w:rPr>
                        </w:pPr>
                        <w:r>
                          <w:rPr>
                            <w:rFonts w:ascii="Arial"/>
                            <w:w w:val="106"/>
                            <w:sz w:val="7"/>
                          </w:rPr>
                          <w:t>250</w:t>
                        </w:r>
                        <w:r>
                          <w:rPr>
                            <w:rFonts w:ascii="Arial"/>
                            <w:sz w:val="7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61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7"/>
                            <w:szCs w:val="7"/>
                          </w:rPr>
                        </w:pPr>
                        <w:r>
                          <w:rPr>
                            <w:rFonts w:ascii="Arial"/>
                            <w:w w:val="106"/>
                            <w:sz w:val="7"/>
                          </w:rPr>
                          <w:t>200</w:t>
                        </w:r>
                        <w:r>
                          <w:rPr>
                            <w:rFonts w:ascii="Arial"/>
                            <w:sz w:val="7"/>
                          </w:rPr>
                        </w:r>
                      </w:p>
                    </w:tc>
                    <w:tc>
                      <w:tcPr>
                        <w:tcW w:w="152" w:type="dxa"/>
                        <w:tcBorders>
                          <w:top w:val="nil" w:sz="6" w:space="0" w:color="auto"/>
                          <w:left w:val="single" w:sz="1" w:space="0" w:color="FF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5"/>
                          <w:ind w:right="37"/>
                          <w:jc w:val="right"/>
                          <w:rPr>
                            <w:rFonts w:ascii="Arial" w:hAnsi="Arial" w:cs="Arial" w:eastAsia="Arial"/>
                            <w:sz w:val="7"/>
                            <w:szCs w:val="7"/>
                          </w:rPr>
                        </w:pPr>
                        <w:r>
                          <w:rPr>
                            <w:rFonts w:ascii="Arial"/>
                            <w:w w:val="106"/>
                            <w:sz w:val="7"/>
                          </w:rPr>
                          <w:t>5</w:t>
                        </w:r>
                        <w:r>
                          <w:rPr>
                            <w:rFonts w:ascii="Arial"/>
                            <w:sz w:val="7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60"/>
                          <w:ind w:right="37"/>
                          <w:jc w:val="right"/>
                          <w:rPr>
                            <w:rFonts w:ascii="Arial" w:hAnsi="Arial" w:cs="Arial" w:eastAsia="Arial"/>
                            <w:sz w:val="7"/>
                            <w:szCs w:val="7"/>
                          </w:rPr>
                        </w:pPr>
                        <w:r>
                          <w:rPr>
                            <w:rFonts w:ascii="Arial"/>
                            <w:w w:val="106"/>
                            <w:sz w:val="7"/>
                          </w:rPr>
                          <w:t>4</w:t>
                        </w:r>
                        <w:r>
                          <w:rPr>
                            <w:rFonts w:ascii="Arial"/>
                            <w:sz w:val="7"/>
                          </w:rPr>
                        </w:r>
                      </w:p>
                    </w:tc>
                    <w:tc>
                      <w:tcPr>
                        <w:tcW w:w="140" w:type="dxa"/>
                        <w:tcBorders>
                          <w:top w:val="nil" w:sz="6" w:space="0" w:color="auto"/>
                          <w:left w:val="single" w:sz="1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left="150" w:right="0"/>
                          <w:jc w:val="left"/>
                          <w:rPr>
                            <w:rFonts w:ascii="Arial" w:hAnsi="Arial" w:cs="Arial" w:eastAsia="Arial"/>
                            <w:sz w:val="7"/>
                            <w:szCs w:val="7"/>
                          </w:rPr>
                        </w:pPr>
                        <w:r>
                          <w:rPr>
                            <w:rFonts w:ascii="Arial"/>
                            <w:w w:val="106"/>
                            <w:sz w:val="7"/>
                          </w:rPr>
                          <w:t>40</w:t>
                        </w:r>
                        <w:r>
                          <w:rPr>
                            <w:rFonts w:ascii="Arial"/>
                            <w:sz w:val="7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9"/>
                            <w:szCs w:val="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50" w:right="0"/>
                          <w:jc w:val="left"/>
                          <w:rPr>
                            <w:rFonts w:ascii="Arial" w:hAnsi="Arial" w:cs="Arial" w:eastAsia="Arial"/>
                            <w:sz w:val="7"/>
                            <w:szCs w:val="7"/>
                          </w:rPr>
                        </w:pPr>
                        <w:r>
                          <w:rPr>
                            <w:rFonts w:ascii="Arial"/>
                            <w:w w:val="106"/>
                            <w:sz w:val="7"/>
                          </w:rPr>
                          <w:t>30</w:t>
                        </w:r>
                        <w:r>
                          <w:rPr>
                            <w:rFonts w:ascii="Arial"/>
                            <w:sz w:val="7"/>
                          </w:rPr>
                        </w:r>
                      </w:p>
                    </w:tc>
                    <w:tc>
                      <w:tcPr>
                        <w:tcW w:w="153" w:type="dxa"/>
                        <w:tcBorders>
                          <w:top w:val="nil" w:sz="6" w:space="0" w:color="auto"/>
                          <w:left w:val="single" w:sz="1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9"/>
                            <w:szCs w:val="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17" w:right="0"/>
                          <w:jc w:val="left"/>
                          <w:rPr>
                            <w:rFonts w:ascii="Arial" w:hAnsi="Arial" w:cs="Arial" w:eastAsia="Arial"/>
                            <w:sz w:val="7"/>
                            <w:szCs w:val="7"/>
                          </w:rPr>
                        </w:pPr>
                        <w:r>
                          <w:rPr>
                            <w:rFonts w:ascii="Arial"/>
                            <w:w w:val="106"/>
                            <w:sz w:val="7"/>
                          </w:rPr>
                          <w:t>150</w:t>
                        </w:r>
                        <w:r>
                          <w:rPr>
                            <w:rFonts w:ascii="Arial"/>
                            <w:sz w:val="7"/>
                          </w:rPr>
                        </w:r>
                      </w:p>
                    </w:tc>
                  </w:tr>
                  <w:tr>
                    <w:trPr>
                      <w:trHeight w:val="168" w:hRule="exact"/>
                    </w:trPr>
                    <w:tc>
                      <w:tcPr>
                        <w:tcW w:w="2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dotted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7"/>
                            <w:szCs w:val="7"/>
                          </w:rPr>
                        </w:pPr>
                        <w:r>
                          <w:rPr>
                            <w:rFonts w:ascii="Arial"/>
                            <w:w w:val="106"/>
                            <w:sz w:val="7"/>
                          </w:rPr>
                          <w:t>150</w:t>
                        </w:r>
                        <w:r>
                          <w:rPr>
                            <w:rFonts w:ascii="Arial"/>
                            <w:sz w:val="7"/>
                          </w:rPr>
                        </w:r>
                      </w:p>
                    </w:tc>
                    <w:tc>
                      <w:tcPr>
                        <w:tcW w:w="152" w:type="dxa"/>
                        <w:tcBorders>
                          <w:top w:val="nil" w:sz="6" w:space="0" w:color="auto"/>
                          <w:left w:val="dotted" w:sz="1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3"/>
                          <w:ind w:right="37"/>
                          <w:jc w:val="right"/>
                          <w:rPr>
                            <w:rFonts w:ascii="Arial" w:hAnsi="Arial" w:cs="Arial" w:eastAsia="Arial"/>
                            <w:sz w:val="7"/>
                            <w:szCs w:val="7"/>
                          </w:rPr>
                        </w:pPr>
                        <w:r>
                          <w:rPr>
                            <w:rFonts w:ascii="Arial"/>
                            <w:w w:val="106"/>
                            <w:sz w:val="7"/>
                          </w:rPr>
                          <w:t>3</w:t>
                        </w:r>
                        <w:r>
                          <w:rPr>
                            <w:rFonts w:ascii="Arial"/>
                            <w:sz w:val="7"/>
                          </w:rPr>
                        </w:r>
                      </w:p>
                    </w:tc>
                    <w:tc>
                      <w:tcPr>
                        <w:tcW w:w="140" w:type="dxa"/>
                        <w:tcBorders>
                          <w:top w:val="nil" w:sz="6" w:space="0" w:color="auto"/>
                          <w:left w:val="single" w:sz="1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7"/>
                            <w:szCs w:val="7"/>
                          </w:rPr>
                        </w:pPr>
                      </w:p>
                      <w:p>
                        <w:pPr>
                          <w:pStyle w:val="TableParagraph"/>
                          <w:spacing w:line="78" w:lineRule="exact"/>
                          <w:ind w:left="150" w:right="0"/>
                          <w:jc w:val="left"/>
                          <w:rPr>
                            <w:rFonts w:ascii="Arial" w:hAnsi="Arial" w:cs="Arial" w:eastAsia="Arial"/>
                            <w:sz w:val="7"/>
                            <w:szCs w:val="7"/>
                          </w:rPr>
                        </w:pPr>
                        <w:r>
                          <w:rPr>
                            <w:rFonts w:ascii="Arial"/>
                            <w:w w:val="106"/>
                            <w:sz w:val="7"/>
                          </w:rPr>
                          <w:t>20</w:t>
                        </w:r>
                        <w:r>
                          <w:rPr>
                            <w:rFonts w:ascii="Arial"/>
                            <w:sz w:val="7"/>
                          </w:rPr>
                        </w:r>
                      </w:p>
                    </w:tc>
                    <w:tc>
                      <w:tcPr>
                        <w:tcW w:w="153" w:type="dxa"/>
                        <w:tcBorders>
                          <w:top w:val="nil" w:sz="6" w:space="0" w:color="auto"/>
                          <w:left w:val="single" w:sz="1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left="117" w:right="0"/>
                          <w:jc w:val="left"/>
                          <w:rPr>
                            <w:rFonts w:ascii="Arial" w:hAnsi="Arial" w:cs="Arial" w:eastAsia="Arial"/>
                            <w:sz w:val="7"/>
                            <w:szCs w:val="7"/>
                          </w:rPr>
                        </w:pPr>
                        <w:r>
                          <w:rPr>
                            <w:rFonts w:ascii="Arial"/>
                            <w:w w:val="106"/>
                            <w:sz w:val="7"/>
                          </w:rPr>
                          <w:t>100</w:t>
                        </w:r>
                        <w:r>
                          <w:rPr>
                            <w:rFonts w:ascii="Arial"/>
                            <w:sz w:val="7"/>
                          </w:rPr>
                        </w:r>
                      </w:p>
                    </w:tc>
                  </w:tr>
                  <w:tr>
                    <w:trPr>
                      <w:trHeight w:val="102" w:hRule="exact"/>
                    </w:trPr>
                    <w:tc>
                      <w:tcPr>
                        <w:tcW w:w="2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1" w:space="0" w:color="FF0000"/>
                        </w:tcBorders>
                      </w:tcPr>
                      <w:p>
                        <w:pPr>
                          <w:pStyle w:val="TableParagraph"/>
                          <w:spacing w:line="68" w:lineRule="exact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7"/>
                            <w:szCs w:val="7"/>
                          </w:rPr>
                        </w:pPr>
                        <w:r>
                          <w:rPr>
                            <w:rFonts w:ascii="Arial"/>
                            <w:w w:val="106"/>
                            <w:sz w:val="7"/>
                          </w:rPr>
                          <w:t>100</w:t>
                        </w:r>
                        <w:r>
                          <w:rPr>
                            <w:rFonts w:ascii="Arial"/>
                            <w:sz w:val="7"/>
                          </w:rPr>
                        </w:r>
                      </w:p>
                    </w:tc>
                    <w:tc>
                      <w:tcPr>
                        <w:tcW w:w="152" w:type="dxa"/>
                        <w:tcBorders>
                          <w:top w:val="nil" w:sz="6" w:space="0" w:color="auto"/>
                          <w:left w:val="single" w:sz="1" w:space="0" w:color="FF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77" w:lineRule="exact"/>
                          <w:ind w:right="37"/>
                          <w:jc w:val="right"/>
                          <w:rPr>
                            <w:rFonts w:ascii="Arial" w:hAnsi="Arial" w:cs="Arial" w:eastAsia="Arial"/>
                            <w:sz w:val="7"/>
                            <w:szCs w:val="7"/>
                          </w:rPr>
                        </w:pPr>
                        <w:r>
                          <w:rPr>
                            <w:rFonts w:ascii="Arial"/>
                            <w:w w:val="106"/>
                            <w:sz w:val="7"/>
                          </w:rPr>
                          <w:t>2</w:t>
                        </w:r>
                        <w:r>
                          <w:rPr>
                            <w:rFonts w:ascii="Arial"/>
                            <w:sz w:val="7"/>
                          </w:rPr>
                        </w:r>
                      </w:p>
                    </w:tc>
                    <w:tc>
                      <w:tcPr>
                        <w:tcW w:w="140" w:type="dxa"/>
                        <w:tcBorders>
                          <w:top w:val="nil" w:sz="6" w:space="0" w:color="auto"/>
                          <w:left w:val="single" w:sz="1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3" w:type="dxa"/>
                        <w:tcBorders>
                          <w:top w:val="nil" w:sz="6" w:space="0" w:color="auto"/>
                          <w:left w:val="single" w:sz="1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58" w:hRule="exact"/>
                    </w:trPr>
                    <w:tc>
                      <w:tcPr>
                        <w:tcW w:w="2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1" w:space="0" w:color="FF0000"/>
                        </w:tcBorders>
                      </w:tcPr>
                      <w:p>
                        <w:pPr>
                          <w:pStyle w:val="TableParagraph"/>
                          <w:spacing w:line="240" w:lineRule="auto" w:before="27"/>
                          <w:ind w:left="97" w:right="0"/>
                          <w:jc w:val="left"/>
                          <w:rPr>
                            <w:rFonts w:ascii="Arial" w:hAnsi="Arial" w:cs="Arial" w:eastAsia="Arial"/>
                            <w:sz w:val="7"/>
                            <w:szCs w:val="7"/>
                          </w:rPr>
                        </w:pPr>
                        <w:r>
                          <w:rPr>
                            <w:rFonts w:ascii="Arial"/>
                            <w:w w:val="106"/>
                            <w:sz w:val="7"/>
                          </w:rPr>
                          <w:t>50</w:t>
                        </w:r>
                        <w:r>
                          <w:rPr>
                            <w:rFonts w:ascii="Arial"/>
                            <w:sz w:val="7"/>
                          </w:rPr>
                        </w:r>
                      </w:p>
                    </w:tc>
                    <w:tc>
                      <w:tcPr>
                        <w:tcW w:w="152" w:type="dxa"/>
                        <w:tcBorders>
                          <w:top w:val="nil" w:sz="6" w:space="0" w:color="auto"/>
                          <w:left w:val="single" w:sz="1" w:space="0" w:color="FF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right="37"/>
                          <w:jc w:val="right"/>
                          <w:rPr>
                            <w:rFonts w:ascii="Arial" w:hAnsi="Arial" w:cs="Arial" w:eastAsia="Arial"/>
                            <w:sz w:val="7"/>
                            <w:szCs w:val="7"/>
                          </w:rPr>
                        </w:pPr>
                        <w:r>
                          <w:rPr>
                            <w:rFonts w:ascii="Arial"/>
                            <w:w w:val="106"/>
                            <w:sz w:val="7"/>
                          </w:rPr>
                          <w:t>1</w:t>
                        </w:r>
                        <w:r>
                          <w:rPr>
                            <w:rFonts w:ascii="Arial"/>
                            <w:sz w:val="7"/>
                          </w:rPr>
                        </w:r>
                      </w:p>
                    </w:tc>
                    <w:tc>
                      <w:tcPr>
                        <w:tcW w:w="140" w:type="dxa"/>
                        <w:tcBorders>
                          <w:top w:val="nil" w:sz="6" w:space="0" w:color="auto"/>
                          <w:left w:val="single" w:sz="1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left="150" w:right="0"/>
                          <w:jc w:val="left"/>
                          <w:rPr>
                            <w:rFonts w:ascii="Arial" w:hAnsi="Arial" w:cs="Arial" w:eastAsia="Arial"/>
                            <w:sz w:val="7"/>
                            <w:szCs w:val="7"/>
                          </w:rPr>
                        </w:pPr>
                        <w:r>
                          <w:rPr>
                            <w:rFonts w:ascii="Arial"/>
                            <w:w w:val="106"/>
                            <w:sz w:val="7"/>
                          </w:rPr>
                          <w:t>10</w:t>
                        </w:r>
                        <w:r>
                          <w:rPr>
                            <w:rFonts w:ascii="Arial"/>
                            <w:sz w:val="7"/>
                          </w:rPr>
                        </w:r>
                      </w:p>
                    </w:tc>
                    <w:tc>
                      <w:tcPr>
                        <w:tcW w:w="153" w:type="dxa"/>
                        <w:tcBorders>
                          <w:top w:val="nil" w:sz="6" w:space="0" w:color="auto"/>
                          <w:left w:val="single" w:sz="1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159" w:right="0"/>
                          <w:jc w:val="left"/>
                          <w:rPr>
                            <w:rFonts w:ascii="Arial" w:hAnsi="Arial" w:cs="Arial" w:eastAsia="Arial"/>
                            <w:sz w:val="7"/>
                            <w:szCs w:val="7"/>
                          </w:rPr>
                        </w:pPr>
                        <w:r>
                          <w:rPr>
                            <w:rFonts w:ascii="Arial"/>
                            <w:w w:val="106"/>
                            <w:sz w:val="7"/>
                          </w:rPr>
                          <w:t>50</w:t>
                        </w:r>
                        <w:r>
                          <w:rPr>
                            <w:rFonts w:ascii="Arial"/>
                            <w:sz w:val="7"/>
                          </w:rPr>
                        </w:r>
                      </w:p>
                    </w:tc>
                  </w:tr>
                  <w:tr>
                    <w:trPr>
                      <w:trHeight w:val="135" w:hRule="exact"/>
                    </w:trPr>
                    <w:tc>
                      <w:tcPr>
                        <w:tcW w:w="2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dotted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left="138" w:right="0"/>
                          <w:jc w:val="left"/>
                          <w:rPr>
                            <w:rFonts w:ascii="Arial" w:hAnsi="Arial" w:cs="Arial" w:eastAsia="Arial"/>
                            <w:sz w:val="7"/>
                            <w:szCs w:val="7"/>
                          </w:rPr>
                        </w:pPr>
                        <w:r>
                          <w:rPr>
                            <w:rFonts w:ascii="Arial"/>
                            <w:w w:val="106"/>
                            <w:sz w:val="7"/>
                          </w:rPr>
                          <w:t>0</w:t>
                        </w:r>
                        <w:r>
                          <w:rPr>
                            <w:rFonts w:ascii="Arial"/>
                            <w:sz w:val="7"/>
                          </w:rPr>
                        </w:r>
                      </w:p>
                    </w:tc>
                    <w:tc>
                      <w:tcPr>
                        <w:tcW w:w="152" w:type="dxa"/>
                        <w:tcBorders>
                          <w:top w:val="nil" w:sz="6" w:space="0" w:color="auto"/>
                          <w:left w:val="dotted" w:sz="1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right="37"/>
                          <w:jc w:val="right"/>
                          <w:rPr>
                            <w:rFonts w:ascii="Arial" w:hAnsi="Arial" w:cs="Arial" w:eastAsia="Arial"/>
                            <w:sz w:val="7"/>
                            <w:szCs w:val="7"/>
                          </w:rPr>
                        </w:pPr>
                        <w:r>
                          <w:rPr>
                            <w:rFonts w:ascii="Arial"/>
                            <w:w w:val="106"/>
                            <w:sz w:val="7"/>
                          </w:rPr>
                          <w:t>0</w:t>
                        </w:r>
                        <w:r>
                          <w:rPr>
                            <w:rFonts w:ascii="Arial"/>
                            <w:sz w:val="7"/>
                          </w:rPr>
                        </w:r>
                      </w:p>
                    </w:tc>
                    <w:tc>
                      <w:tcPr>
                        <w:tcW w:w="140" w:type="dxa"/>
                        <w:tcBorders>
                          <w:top w:val="nil" w:sz="6" w:space="0" w:color="auto"/>
                          <w:left w:val="single" w:sz="1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right="51"/>
                          <w:jc w:val="right"/>
                          <w:rPr>
                            <w:rFonts w:ascii="Arial" w:hAnsi="Arial" w:cs="Arial" w:eastAsia="Arial"/>
                            <w:sz w:val="7"/>
                            <w:szCs w:val="7"/>
                          </w:rPr>
                        </w:pPr>
                        <w:r>
                          <w:rPr>
                            <w:rFonts w:ascii="Arial"/>
                            <w:w w:val="106"/>
                            <w:sz w:val="7"/>
                          </w:rPr>
                          <w:t>0</w:t>
                        </w:r>
                        <w:r>
                          <w:rPr>
                            <w:rFonts w:ascii="Arial"/>
                            <w:sz w:val="7"/>
                          </w:rPr>
                        </w:r>
                      </w:p>
                    </w:tc>
                    <w:tc>
                      <w:tcPr>
                        <w:tcW w:w="153" w:type="dxa"/>
                        <w:tcBorders>
                          <w:top w:val="nil" w:sz="6" w:space="0" w:color="auto"/>
                          <w:left w:val="single" w:sz="1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6" w:hRule="exact"/>
                    </w:trPr>
                    <w:tc>
                      <w:tcPr>
                        <w:tcW w:w="2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2" w:type="dxa"/>
                        <w:tcBorders>
                          <w:top w:val="nil" w:sz="6" w:space="0" w:color="auto"/>
                          <w:left w:val="single" w:sz="1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0" w:type="dxa"/>
                        <w:tcBorders>
                          <w:top w:val="nil" w:sz="6" w:space="0" w:color="auto"/>
                          <w:left w:val="single" w:sz="1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3" w:type="dxa"/>
                        <w:tcBorders>
                          <w:top w:val="nil" w:sz="6" w:space="0" w:color="auto"/>
                          <w:left w:val="single" w:sz="1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/>
          <w:w w:val="106"/>
          <w:sz w:val="7"/>
        </w:rPr>
        <w:t>8</w:t>
      </w:r>
      <w:r>
        <w:rPr>
          <w:rFonts w:ascii="Arial"/>
          <w:sz w:val="7"/>
        </w:rPr>
      </w:r>
    </w:p>
    <w:p>
      <w:pPr>
        <w:spacing w:line="240" w:lineRule="auto" w:before="7"/>
        <w:rPr>
          <w:rFonts w:ascii="Arial" w:hAnsi="Arial" w:cs="Arial" w:eastAsia="Arial"/>
          <w:sz w:val="11"/>
          <w:szCs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spacing w:before="0"/>
        <w:ind w:left="448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>
          <w:rFonts w:ascii="Arial"/>
          <w:sz w:val="10"/>
        </w:rPr>
        <w:t>CMU</w:t>
      </w:r>
      <w:r>
        <w:rPr>
          <w:rFonts w:ascii="Arial"/>
          <w:spacing w:val="-17"/>
          <w:sz w:val="10"/>
        </w:rPr>
        <w:t> </w:t>
      </w:r>
      <w:r>
        <w:rPr>
          <w:rFonts w:ascii="Arial"/>
          <w:sz w:val="10"/>
        </w:rPr>
        <w:t>OpenCloud</w:t>
      </w:r>
    </w:p>
    <w:p>
      <w:pPr>
        <w:spacing w:before="6"/>
        <w:ind w:left="244" w:right="0" w:firstLine="0"/>
        <w:jc w:val="left"/>
        <w:rPr>
          <w:rFonts w:ascii="Arial" w:hAnsi="Arial" w:cs="Arial" w:eastAsia="Arial"/>
          <w:sz w:val="7"/>
          <w:szCs w:val="7"/>
        </w:rPr>
      </w:pPr>
      <w:r>
        <w:rPr/>
        <w:pict>
          <v:group style="position:absolute;margin-left:439.417969pt;margin-top:1.566884pt;width:48.3pt;height:63.9pt;mso-position-horizontal-relative:page;mso-position-vertical-relative:paragraph;z-index:2824" coordorigin="8788,31" coordsize="966,1278">
            <v:group style="position:absolute;left:8950;top:44;width:2;height:1265" coordorigin="8950,44" coordsize="2,1265">
              <v:shape style="position:absolute;left:8950;top:44;width:2;height:1265" coordorigin="8950,44" coordsize="0,1265" path="m8950,1308l8950,44e" filled="false" stroked="true" strokeweight=".064788pt" strokecolor="#000000">
                <v:path arrowok="t"/>
                <v:stroke dashstyle="dash"/>
              </v:shape>
            </v:group>
            <v:group style="position:absolute;left:8950;top:35;width:2;height:2" coordorigin="8950,35" coordsize="2,2">
              <v:shape style="position:absolute;left:8950;top:35;width:2;height:2" coordorigin="8950,35" coordsize="0,0" path="m8950,35l8950,35e" filled="false" stroked="true" strokeweight=".065556pt" strokecolor="#000000">
                <v:path arrowok="t"/>
                <v:stroke dashstyle="dash"/>
              </v:shape>
            </v:group>
            <v:group style="position:absolute;left:9271;top:44;width:2;height:1265" coordorigin="9271,44" coordsize="2,1265">
              <v:shape style="position:absolute;left:9271;top:44;width:2;height:1265" coordorigin="9271,44" coordsize="0,1265" path="m9271,1308l9271,44e" filled="false" stroked="true" strokeweight=".064788pt" strokecolor="#000000">
                <v:path arrowok="t"/>
                <v:stroke dashstyle="dash"/>
              </v:shape>
            </v:group>
            <v:group style="position:absolute;left:9271;top:35;width:2;height:2" coordorigin="9271,35" coordsize="2,2">
              <v:shape style="position:absolute;left:9271;top:35;width:2;height:2" coordorigin="9271,35" coordsize="0,0" path="m9271,35l9271,35e" filled="false" stroked="true" strokeweight=".065556pt" strokecolor="#000000">
                <v:path arrowok="t"/>
                <v:stroke dashstyle="dash"/>
              </v:shape>
            </v:group>
            <v:group style="position:absolute;left:9592;top:44;width:2;height:1265" coordorigin="9592,44" coordsize="2,1265">
              <v:shape style="position:absolute;left:9592;top:44;width:2;height:1265" coordorigin="9592,44" coordsize="0,1265" path="m9592,1308l9592,44e" filled="false" stroked="true" strokeweight=".064788pt" strokecolor="#000000">
                <v:path arrowok="t"/>
                <v:stroke dashstyle="dash"/>
              </v:shape>
            </v:group>
            <v:group style="position:absolute;left:9592;top:35;width:2;height:2" coordorigin="9592,35" coordsize="2,2">
              <v:shape style="position:absolute;left:9592;top:35;width:2;height:2" coordorigin="9592,35" coordsize="0,0" path="m9592,35l9592,35e" filled="false" stroked="true" strokeweight=".065556pt" strokecolor="#000000">
                <v:path arrowok="t"/>
                <v:stroke dashstyle="dash"/>
              </v:shape>
            </v:group>
            <v:group style="position:absolute;left:8789;top:1211;width:964;height:2" coordorigin="8789,1211" coordsize="964,2">
              <v:shape style="position:absolute;left:8789;top:1211;width:964;height:2" coordorigin="8789,1211" coordsize="964,0" path="m8789,1211l9753,1211,9753,1211e" filled="false" stroked="true" strokeweight=".065556pt" strokecolor="#000000">
                <v:path arrowok="t"/>
                <v:stroke dashstyle="dash"/>
              </v:shape>
            </v:group>
            <v:group style="position:absolute;left:8789;top:1016;width:964;height:2" coordorigin="8789,1016" coordsize="964,2">
              <v:shape style="position:absolute;left:8789;top:1016;width:964;height:2" coordorigin="8789,1016" coordsize="964,0" path="m8789,1016l9753,1016,9753,1016e" filled="false" stroked="true" strokeweight=".065556pt" strokecolor="#000000">
                <v:path arrowok="t"/>
                <v:stroke dashstyle="dash"/>
              </v:shape>
            </v:group>
            <v:group style="position:absolute;left:8789;top:822;width:964;height:2" coordorigin="8789,822" coordsize="964,2">
              <v:shape style="position:absolute;left:8789;top:822;width:964;height:2" coordorigin="8789,822" coordsize="964,0" path="m8789,822l9753,822,9753,822e" filled="false" stroked="true" strokeweight=".065556pt" strokecolor="#000000">
                <v:path arrowok="t"/>
                <v:stroke dashstyle="dash"/>
              </v:shape>
            </v:group>
            <v:group style="position:absolute;left:8789;top:627;width:964;height:2" coordorigin="8789,627" coordsize="964,2">
              <v:shape style="position:absolute;left:8789;top:627;width:964;height:2" coordorigin="8789,627" coordsize="964,0" path="m8789,627l9753,627,9753,627e" filled="false" stroked="true" strokeweight=".065556pt" strokecolor="#000000">
                <v:path arrowok="t"/>
                <v:stroke dashstyle="dash"/>
              </v:shape>
            </v:group>
            <v:group style="position:absolute;left:8789;top:433;width:964;height:2" coordorigin="8789,433" coordsize="964,2">
              <v:shape style="position:absolute;left:8789;top:433;width:964;height:2" coordorigin="8789,433" coordsize="964,0" path="m8789,433l9753,433,9753,433e" filled="false" stroked="true" strokeweight=".065556pt" strokecolor="#000000">
                <v:path arrowok="t"/>
                <v:stroke dashstyle="dash"/>
              </v:shape>
            </v:group>
            <v:group style="position:absolute;left:8789;top:44;width:964;height:2" coordorigin="8789,44" coordsize="964,2">
              <v:shape style="position:absolute;left:8789;top:44;width:964;height:2" coordorigin="8789,44" coordsize="964,0" path="m8789,44l9753,44,9753,44e" filled="false" stroked="true" strokeweight=".065556pt" strokecolor="#000000">
                <v:path arrowok="t"/>
                <v:stroke dashstyle="dash"/>
              </v:shape>
            </v:group>
            <v:group style="position:absolute;left:8789;top:1308;width:964;height:2" coordorigin="8789,1308" coordsize="964,2">
              <v:shape style="position:absolute;left:8789;top:1308;width:964;height:2" coordorigin="8789,1308" coordsize="964,0" path="m8789,1308l9753,1308e" filled="false" stroked="true" strokeweight=".09927pt" strokecolor="#000000">
                <v:path arrowok="t"/>
              </v:shape>
            </v:group>
            <v:group style="position:absolute;left:8789;top:44;width:964;height:2" coordorigin="8789,44" coordsize="964,2">
              <v:shape style="position:absolute;left:8789;top:44;width:964;height:2" coordorigin="8789,44" coordsize="964,0" path="m8789,44l9753,44e" filled="false" stroked="true" strokeweight=".09927pt" strokecolor="#000000">
                <v:path arrowok="t"/>
              </v:shape>
            </v:group>
            <v:group style="position:absolute;left:8789;top:44;width:2;height:1265" coordorigin="8789,44" coordsize="2,1265">
              <v:shape style="position:absolute;left:8789;top:44;width:2;height:1265" coordorigin="8789,44" coordsize="0,1265" path="m8789,1308l8789,44e" filled="false" stroked="true" strokeweight=".098107pt" strokecolor="#000000">
                <v:path arrowok="t"/>
              </v:shape>
            </v:group>
            <v:group style="position:absolute;left:8789;top:1308;width:964;height:2" coordorigin="8789,1308" coordsize="964,2">
              <v:shape style="position:absolute;left:8789;top:1308;width:964;height:2" coordorigin="8789,1308" coordsize="964,0" path="m8789,1308l9753,1308e" filled="false" stroked="true" strokeweight=".09927pt" strokecolor="#000000">
                <v:path arrowok="t"/>
              </v:shape>
            </v:group>
            <v:group style="position:absolute;left:8789;top:44;width:2;height:1265" coordorigin="8789,44" coordsize="2,1265">
              <v:shape style="position:absolute;left:8789;top:44;width:2;height:1265" coordorigin="8789,44" coordsize="0,1265" path="m8789,1308l8789,44e" filled="false" stroked="true" strokeweight=".098107pt" strokecolor="#000000">
                <v:path arrowok="t"/>
              </v:shape>
            </v:group>
            <v:group style="position:absolute;left:8950;top:1295;width:2;height:13" coordorigin="8950,1295" coordsize="2,13">
              <v:shape style="position:absolute;left:8950;top:1295;width:2;height:13" coordorigin="8950,1295" coordsize="0,13" path="m8950,1308l8950,1295e" filled="false" stroked="true" strokeweight=".098107pt" strokecolor="#000000">
                <v:path arrowok="t"/>
              </v:shape>
            </v:group>
            <v:group style="position:absolute;left:8950;top:44;width:2;height:13" coordorigin="8950,44" coordsize="2,13">
              <v:shape style="position:absolute;left:8950;top:44;width:2;height:13" coordorigin="8950,44" coordsize="0,13" path="m8950,44l8950,56e" filled="false" stroked="true" strokeweight=".098107pt" strokecolor="#000000">
                <v:path arrowok="t"/>
              </v:shape>
            </v:group>
            <v:group style="position:absolute;left:9271;top:1295;width:2;height:13" coordorigin="9271,1295" coordsize="2,13">
              <v:shape style="position:absolute;left:9271;top:1295;width:2;height:13" coordorigin="9271,1295" coordsize="0,13" path="m9271,1308l9271,1295e" filled="false" stroked="true" strokeweight=".098107pt" strokecolor="#000000">
                <v:path arrowok="t"/>
              </v:shape>
            </v:group>
            <v:group style="position:absolute;left:9271;top:44;width:2;height:13" coordorigin="9271,44" coordsize="2,13">
              <v:shape style="position:absolute;left:9271;top:44;width:2;height:13" coordorigin="9271,44" coordsize="0,13" path="m9271,44l9271,56e" filled="false" stroked="true" strokeweight=".098107pt" strokecolor="#000000">
                <v:path arrowok="t"/>
              </v:shape>
            </v:group>
            <v:group style="position:absolute;left:9592;top:1295;width:2;height:13" coordorigin="9592,1295" coordsize="2,13">
              <v:shape style="position:absolute;left:9592;top:1295;width:2;height:13" coordorigin="9592,1295" coordsize="0,13" path="m9592,1308l9592,1295e" filled="false" stroked="true" strokeweight=".098107pt" strokecolor="#000000">
                <v:path arrowok="t"/>
              </v:shape>
            </v:group>
            <v:group style="position:absolute;left:9592;top:44;width:2;height:13" coordorigin="9592,44" coordsize="2,13">
              <v:shape style="position:absolute;left:9592;top:44;width:2;height:13" coordorigin="9592,44" coordsize="0,13" path="m9592,44l9592,56e" filled="false" stroked="true" strokeweight=".098107pt" strokecolor="#000000">
                <v:path arrowok="t"/>
              </v:shape>
            </v:group>
            <v:group style="position:absolute;left:8789;top:1211;width:13;height:2" coordorigin="8789,1211" coordsize="13,2">
              <v:shape style="position:absolute;left:8789;top:1211;width:13;height:2" coordorigin="8789,1211" coordsize="13,0" path="m8789,1211l8802,1211e" filled="false" stroked="true" strokeweight=".09927pt" strokecolor="#000000">
                <v:path arrowok="t"/>
              </v:shape>
            </v:group>
            <v:group style="position:absolute;left:9740;top:1211;width:13;height:2" coordorigin="9740,1211" coordsize="13,2">
              <v:shape style="position:absolute;left:9740;top:1211;width:13;height:2" coordorigin="9740,1211" coordsize="13,0" path="m9753,1211l9740,1211e" filled="false" stroked="true" strokeweight=".09927pt" strokecolor="#000000">
                <v:path arrowok="t"/>
              </v:shape>
            </v:group>
            <v:group style="position:absolute;left:8789;top:1016;width:13;height:2" coordorigin="8789,1016" coordsize="13,2">
              <v:shape style="position:absolute;left:8789;top:1016;width:13;height:2" coordorigin="8789,1016" coordsize="13,0" path="m8789,1016l8802,1016e" filled="false" stroked="true" strokeweight=".09927pt" strokecolor="#000000">
                <v:path arrowok="t"/>
              </v:shape>
            </v:group>
            <v:group style="position:absolute;left:9740;top:1016;width:13;height:2" coordorigin="9740,1016" coordsize="13,2">
              <v:shape style="position:absolute;left:9740;top:1016;width:13;height:2" coordorigin="9740,1016" coordsize="13,0" path="m9753,1016l9740,1016e" filled="false" stroked="true" strokeweight=".09927pt" strokecolor="#000000">
                <v:path arrowok="t"/>
              </v:shape>
            </v:group>
            <v:group style="position:absolute;left:8789;top:822;width:13;height:2" coordorigin="8789,822" coordsize="13,2">
              <v:shape style="position:absolute;left:8789;top:822;width:13;height:2" coordorigin="8789,822" coordsize="13,0" path="m8789,822l8802,822e" filled="false" stroked="true" strokeweight=".09927pt" strokecolor="#000000">
                <v:path arrowok="t"/>
              </v:shape>
            </v:group>
            <v:group style="position:absolute;left:9740;top:822;width:13;height:2" coordorigin="9740,822" coordsize="13,2">
              <v:shape style="position:absolute;left:9740;top:822;width:13;height:2" coordorigin="9740,822" coordsize="13,0" path="m9753,822l9740,822e" filled="false" stroked="true" strokeweight=".09927pt" strokecolor="#000000">
                <v:path arrowok="t"/>
              </v:shape>
            </v:group>
            <v:group style="position:absolute;left:8789;top:627;width:13;height:2" coordorigin="8789,627" coordsize="13,2">
              <v:shape style="position:absolute;left:8789;top:627;width:13;height:2" coordorigin="8789,627" coordsize="13,0" path="m8789,627l8802,627e" filled="false" stroked="true" strokeweight=".09927pt" strokecolor="#000000">
                <v:path arrowok="t"/>
              </v:shape>
            </v:group>
            <v:group style="position:absolute;left:9740;top:627;width:13;height:2" coordorigin="9740,627" coordsize="13,2">
              <v:shape style="position:absolute;left:9740;top:627;width:13;height:2" coordorigin="9740,627" coordsize="13,0" path="m9753,627l9740,627e" filled="false" stroked="true" strokeweight=".09927pt" strokecolor="#000000">
                <v:path arrowok="t"/>
              </v:shape>
            </v:group>
            <v:group style="position:absolute;left:8789;top:433;width:13;height:2" coordorigin="8789,433" coordsize="13,2">
              <v:shape style="position:absolute;left:8789;top:433;width:13;height:2" coordorigin="8789,433" coordsize="13,0" path="m8789,433l8802,433e" filled="false" stroked="true" strokeweight=".09927pt" strokecolor="#000000">
                <v:path arrowok="t"/>
              </v:shape>
            </v:group>
            <v:group style="position:absolute;left:9740;top:433;width:13;height:2" coordorigin="9740,433" coordsize="13,2">
              <v:shape style="position:absolute;left:9740;top:433;width:13;height:2" coordorigin="9740,433" coordsize="13,0" path="m9753,433l9740,433e" filled="false" stroked="true" strokeweight=".09927pt" strokecolor="#000000">
                <v:path arrowok="t"/>
              </v:shape>
            </v:group>
            <v:group style="position:absolute;left:8789;top:44;width:13;height:2" coordorigin="8789,44" coordsize="13,2">
              <v:shape style="position:absolute;left:8789;top:44;width:13;height:2" coordorigin="8789,44" coordsize="13,0" path="m8789,44l8802,44e" filled="false" stroked="true" strokeweight=".09927pt" strokecolor="#000000">
                <v:path arrowok="t"/>
              </v:shape>
            </v:group>
            <v:group style="position:absolute;left:9740;top:44;width:13;height:2" coordorigin="9740,44" coordsize="13,2">
              <v:shape style="position:absolute;left:9740;top:44;width:13;height:2" coordorigin="9740,44" coordsize="13,0" path="m9753,44l9740,44e" filled="false" stroked="true" strokeweight=".09927pt" strokecolor="#000000">
                <v:path arrowok="t"/>
              </v:shape>
            </v:group>
            <v:group style="position:absolute;left:8789;top:1308;width:964;height:2" coordorigin="8789,1308" coordsize="964,2">
              <v:shape style="position:absolute;left:8789;top:1308;width:964;height:2" coordorigin="8789,1308" coordsize="964,0" path="m8789,1308l9753,1308e" filled="false" stroked="true" strokeweight=".09927pt" strokecolor="#000000">
                <v:path arrowok="t"/>
              </v:shape>
            </v:group>
            <v:group style="position:absolute;left:8789;top:44;width:964;height:2" coordorigin="8789,44" coordsize="964,2">
              <v:shape style="position:absolute;left:8789;top:44;width:964;height:2" coordorigin="8789,44" coordsize="964,0" path="m8789,44l9753,44e" filled="false" stroked="true" strokeweight=".09927pt" strokecolor="#000000">
                <v:path arrowok="t"/>
              </v:shape>
            </v:group>
            <v:group style="position:absolute;left:8789;top:44;width:2;height:1265" coordorigin="8789,44" coordsize="2,1265">
              <v:shape style="position:absolute;left:8789;top:44;width:2;height:1265" coordorigin="8789,44" coordsize="0,1265" path="m8789,1308l8789,44e" filled="false" stroked="true" strokeweight=".098107pt" strokecolor="#000000">
                <v:path arrowok="t"/>
              </v:shape>
            </v:group>
            <v:group style="position:absolute;left:8950;top:404;width:2;height:479" coordorigin="8950,404" coordsize="2,479">
              <v:shape style="position:absolute;left:8950;top:404;width:2;height:479" coordorigin="8950,404" coordsize="0,479" path="m8950,883l8950,404e" filled="false" stroked="true" strokeweight=".098107pt" strokecolor="#000000">
                <v:path arrowok="t"/>
                <v:stroke dashstyle="dash"/>
              </v:shape>
            </v:group>
            <v:group style="position:absolute;left:9271;top:816;width:2;height:223" coordorigin="9271,816" coordsize="2,223">
              <v:shape style="position:absolute;left:9271;top:816;width:2;height:223" coordorigin="9271,816" coordsize="0,223" path="m9271,1038l9271,816e" filled="false" stroked="true" strokeweight=".098107pt" strokecolor="#000000">
                <v:path arrowok="t"/>
                <v:stroke dashstyle="dash"/>
              </v:shape>
            </v:group>
            <v:group style="position:absolute;left:9592;top:1183;width:2;height:17" coordorigin="9592,1183" coordsize="2,17">
              <v:shape style="position:absolute;left:9592;top:1183;width:2;height:17" coordorigin="9592,1183" coordsize="0,17" path="m9592,1200l9592,1183e" filled="false" stroked="true" strokeweight=".098107pt" strokecolor="#000000">
                <v:path arrowok="t"/>
                <v:stroke dashstyle="dash"/>
              </v:shape>
            </v:group>
            <v:group style="position:absolute;left:8950;top:1202;width:2;height:9" coordorigin="8950,1202" coordsize="2,9">
              <v:shape style="position:absolute;left:8950;top:1202;width:2;height:9" coordorigin="8950,1202" coordsize="0,9" path="m8950,1211l8950,1202e" filled="false" stroked="true" strokeweight=".098107pt" strokecolor="#000000">
                <v:path arrowok="t"/>
                <v:stroke dashstyle="dash"/>
              </v:shape>
            </v:group>
            <v:group style="position:absolute;left:9271;top:1209;width:2;height:2" coordorigin="9271,1209" coordsize="2,2">
              <v:shape style="position:absolute;left:9271;top:1209;width:2;height:2" coordorigin="9271,1209" coordsize="2,2" path="m9273,1209l9272,1209,9271,1210,9271,1211,9272,1211,9273,1211,9273,1211,9273,1210,9273,1209xe" filled="true" fillcolor="#000000" stroked="false">
                <v:path arrowok="t"/>
                <v:fill type="solid"/>
              </v:shape>
            </v:group>
            <v:group style="position:absolute;left:9592;top:1209;width:2;height:2" coordorigin="9592,1209" coordsize="2,2">
              <v:shape style="position:absolute;left:9592;top:1209;width:2;height:2" coordorigin="9592,1209" coordsize="2,2" path="m9594,1209l9593,1209,9592,1210,9592,1211,9593,1211,9594,1211,9594,1211,9594,1210,9594,1209xe" filled="true" fillcolor="#000000" stroked="false">
                <v:path arrowok="t"/>
                <v:fill type="solid"/>
              </v:shape>
            </v:group>
            <v:group style="position:absolute;left:8914;top:404;width:73;height:2" coordorigin="8914,404" coordsize="73,2">
              <v:shape style="position:absolute;left:8914;top:404;width:73;height:2" coordorigin="8914,404" coordsize="73,0" path="m8914,404l8986,404e" filled="false" stroked="true" strokeweight=".09927pt" strokecolor="#000000">
                <v:path arrowok="t"/>
              </v:shape>
            </v:group>
            <v:group style="position:absolute;left:9235;top:816;width:73;height:2" coordorigin="9235,816" coordsize="73,2">
              <v:shape style="position:absolute;left:9235;top:816;width:73;height:2" coordorigin="9235,816" coordsize="73,0" path="m9235,816l9307,816e" filled="false" stroked="true" strokeweight=".09927pt" strokecolor="#000000">
                <v:path arrowok="t"/>
              </v:shape>
            </v:group>
            <v:group style="position:absolute;left:9556;top:1183;width:73;height:2" coordorigin="9556,1183" coordsize="73,2">
              <v:shape style="position:absolute;left:9556;top:1183;width:73;height:2" coordorigin="9556,1183" coordsize="73,0" path="m9556,1183l9629,1183e" filled="false" stroked="true" strokeweight=".09927pt" strokecolor="#000000">
                <v:path arrowok="t"/>
              </v:shape>
            </v:group>
            <v:group style="position:absolute;left:8914;top:1211;width:73;height:2" coordorigin="8914,1211" coordsize="73,2">
              <v:shape style="position:absolute;left:8914;top:1211;width:73;height:2" coordorigin="8914,1211" coordsize="73,0" path="m8914,1211l8986,1211e" filled="false" stroked="true" strokeweight=".09927pt" strokecolor="#000000">
                <v:path arrowok="t"/>
              </v:shape>
            </v:group>
            <v:group style="position:absolute;left:9235;top:1211;width:73;height:2" coordorigin="9235,1211" coordsize="73,2">
              <v:shape style="position:absolute;left:9235;top:1211;width:73;height:2" coordorigin="9235,1211" coordsize="73,0" path="m9235,1211l9307,1211e" filled="false" stroked="true" strokeweight=".09927pt" strokecolor="#000000">
                <v:path arrowok="t"/>
              </v:shape>
            </v:group>
            <v:group style="position:absolute;left:9556;top:1211;width:73;height:2" coordorigin="9556,1211" coordsize="73,2">
              <v:shape style="position:absolute;left:9556;top:1211;width:73;height:2" coordorigin="9556,1211" coordsize="73,0" path="m9556,1211l9629,1211e" filled="false" stroked="true" strokeweight=".09927pt" strokecolor="#000000">
                <v:path arrowok="t"/>
              </v:shape>
            </v:group>
            <v:group style="position:absolute;left:8877;top:883;width:145;height:320" coordorigin="8877,883" coordsize="145,320">
              <v:shape style="position:absolute;left:8877;top:883;width:145;height:320" coordorigin="8877,883" coordsize="145,320" path="m8877,1202l8877,883,9022,883,9022,1202,8877,1202e" filled="false" stroked="true" strokeweight=".098306pt" strokecolor="#0000ff">
                <v:path arrowok="t"/>
              </v:shape>
            </v:group>
            <v:group style="position:absolute;left:9199;top:1038;width:145;height:173" coordorigin="9199,1038" coordsize="145,173">
              <v:shape style="position:absolute;left:9199;top:1038;width:145;height:173" coordorigin="9199,1038" coordsize="145,173" path="m9199,1211l9199,1038,9343,1038,9343,1211,9199,1211e" filled="false" stroked="true" strokeweight=".098586pt" strokecolor="#0000ff">
                <v:path arrowok="t"/>
              </v:shape>
            </v:group>
            <v:group style="position:absolute;left:9519;top:1205;width:147;height:2" coordorigin="9519,1205" coordsize="147,2">
              <v:shape style="position:absolute;left:9519;top:1205;width:147;height:2" coordorigin="9519,1205" coordsize="147,0" path="m9519,1205l9666,1205e" filled="false" stroked="true" strokeweight=".643382pt" strokecolor="#0000ff">
                <v:path arrowok="t"/>
              </v:shape>
            </v:group>
            <v:group style="position:absolute;left:8877;top:1114;width:145;height:2" coordorigin="8877,1114" coordsize="145,2">
              <v:shape style="position:absolute;left:8877;top:1114;width:145;height:2" coordorigin="8877,1114" coordsize="145,0" path="m8877,1114l9022,1114e" filled="false" stroked="true" strokeweight=".09927pt" strokecolor="#ff0000">
                <v:path arrowok="t"/>
              </v:shape>
            </v:group>
            <v:group style="position:absolute;left:9199;top:1201;width:145;height:2" coordorigin="9199,1201" coordsize="145,2">
              <v:shape style="position:absolute;left:9199;top:1201;width:145;height:2" coordorigin="9199,1201" coordsize="145,0" path="m9199,1201l9343,1201e" filled="false" stroked="true" strokeweight=".09927pt" strokecolor="#ff0000">
                <v:path arrowok="t"/>
              </v:shape>
            </v:group>
            <v:group style="position:absolute;left:9520;top:1211;width:145;height:2" coordorigin="9520,1211" coordsize="145,2">
              <v:shape style="position:absolute;left:9520;top:1211;width:145;height:2" coordorigin="9520,1211" coordsize="145,0" path="m9520,1211l9665,1211e" filled="false" stroked="true" strokeweight=".09927pt" strokecolor="#ff0000">
                <v:path arrowok="t"/>
              </v:shape>
            </v:group>
            <v:group style="position:absolute;left:8938;top:404;width:24;height:2" coordorigin="8938,404" coordsize="24,2">
              <v:shape style="position:absolute;left:8938;top:404;width:24;height:2" coordorigin="8938,404" coordsize="24,0" path="m8938,404l8962,404e" filled="false" stroked="true" strokeweight=".09927pt" strokecolor="#ff0000">
                <v:path arrowok="t"/>
              </v:shape>
            </v:group>
            <v:group style="position:absolute;left:8950;top:392;width:2;height:24" coordorigin="8950,392" coordsize="2,24">
              <v:shape style="position:absolute;left:8950;top:392;width:2;height:24" coordorigin="8950,392" coordsize="0,24" path="m8950,392l8950,416e" filled="false" stroked="true" strokeweight=".098107pt" strokecolor="#ff0000">
                <v:path arrowok="t"/>
              </v:shape>
            </v:group>
            <v:group style="position:absolute;left:8938;top:404;width:24;height:2" coordorigin="8938,404" coordsize="24,2">
              <v:shape style="position:absolute;left:8938;top:404;width:24;height:2" coordorigin="8938,404" coordsize="24,0" path="m8938,404l8962,404e" filled="false" stroked="true" strokeweight=".09927pt" strokecolor="#ff0000">
                <v:path arrowok="t"/>
              </v:shape>
            </v:group>
            <v:group style="position:absolute;left:8950;top:392;width:2;height:24" coordorigin="8950,392" coordsize="2,24">
              <v:shape style="position:absolute;left:8950;top:392;width:2;height:24" coordorigin="8950,392" coordsize="0,24" path="m8950,392l8950,415e" filled="false" stroked="true" strokeweight=".098107pt" strokecolor="#ff0000">
                <v:path arrowok="t"/>
              </v:shape>
            </v:group>
            <v:group style="position:absolute;left:8938;top:403;width:24;height:2" coordorigin="8938,403" coordsize="24,2">
              <v:shape style="position:absolute;left:8938;top:403;width:24;height:2" coordorigin="8938,403" coordsize="24,0" path="m8938,403l8962,403e" filled="false" stroked="true" strokeweight=".09927pt" strokecolor="#ff0000">
                <v:path arrowok="t"/>
              </v:shape>
            </v:group>
            <v:group style="position:absolute;left:8950;top:391;width:2;height:24" coordorigin="8950,391" coordsize="2,24">
              <v:shape style="position:absolute;left:8950;top:391;width:2;height:24" coordorigin="8950,391" coordsize="0,24" path="m8950,391l8950,415e" filled="false" stroked="true" strokeweight=".098107pt" strokecolor="#ff0000">
                <v:path arrowok="t"/>
              </v:shape>
            </v:group>
            <v:group style="position:absolute;left:8938;top:403;width:24;height:2" coordorigin="8938,403" coordsize="24,2">
              <v:shape style="position:absolute;left:8938;top:403;width:24;height:2" coordorigin="8938,403" coordsize="24,0" path="m8938,403l8962,403e" filled="false" stroked="true" strokeweight=".09927pt" strokecolor="#ff0000">
                <v:path arrowok="t"/>
              </v:shape>
            </v:group>
            <v:group style="position:absolute;left:8950;top:391;width:2;height:24" coordorigin="8950,391" coordsize="2,24">
              <v:shape style="position:absolute;left:8950;top:391;width:2;height:24" coordorigin="8950,391" coordsize="0,24" path="m8950,391l8950,415e" filled="false" stroked="true" strokeweight=".098107pt" strokecolor="#ff0000">
                <v:path arrowok="t"/>
              </v:shape>
            </v:group>
            <v:group style="position:absolute;left:8938;top:403;width:24;height:2" coordorigin="8938,403" coordsize="24,2">
              <v:shape style="position:absolute;left:8938;top:403;width:24;height:2" coordorigin="8938,403" coordsize="24,0" path="m8938,403l8962,403e" filled="false" stroked="true" strokeweight=".09927pt" strokecolor="#ff0000">
                <v:path arrowok="t"/>
              </v:shape>
            </v:group>
            <v:group style="position:absolute;left:8950;top:391;width:2;height:24" coordorigin="8950,391" coordsize="2,24">
              <v:shape style="position:absolute;left:8950;top:391;width:2;height:24" coordorigin="8950,391" coordsize="0,24" path="m8950,391l8950,414e" filled="false" stroked="true" strokeweight=".098107pt" strokecolor="#ff0000">
                <v:path arrowok="t"/>
              </v:shape>
            </v:group>
            <v:group style="position:absolute;left:8938;top:402;width:24;height:2" coordorigin="8938,402" coordsize="24,2">
              <v:shape style="position:absolute;left:8938;top:402;width:24;height:2" coordorigin="8938,402" coordsize="24,0" path="m8938,402l8962,402e" filled="false" stroked="true" strokeweight=".09927pt" strokecolor="#ff0000">
                <v:path arrowok="t"/>
              </v:shape>
            </v:group>
            <v:group style="position:absolute;left:8950;top:390;width:2;height:24" coordorigin="8950,390" coordsize="2,24">
              <v:shape style="position:absolute;left:8950;top:390;width:2;height:24" coordorigin="8950,390" coordsize="0,24" path="m8950,390l8950,414e" filled="false" stroked="true" strokeweight=".098107pt" strokecolor="#ff0000">
                <v:path arrowok="t"/>
              </v:shape>
            </v:group>
            <v:group style="position:absolute;left:8938;top:402;width:24;height:2" coordorigin="8938,402" coordsize="24,2">
              <v:shape style="position:absolute;left:8938;top:402;width:24;height:2" coordorigin="8938,402" coordsize="24,0" path="m8938,402l8962,402e" filled="false" stroked="true" strokeweight=".09927pt" strokecolor="#ff0000">
                <v:path arrowok="t"/>
              </v:shape>
            </v:group>
            <v:group style="position:absolute;left:8950;top:390;width:2;height:24" coordorigin="8950,390" coordsize="2,24">
              <v:shape style="position:absolute;left:8950;top:390;width:2;height:24" coordorigin="8950,390" coordsize="0,24" path="m8950,390l8950,414e" filled="false" stroked="true" strokeweight=".098107pt" strokecolor="#ff0000">
                <v:path arrowok="t"/>
              </v:shape>
            </v:group>
            <v:group style="position:absolute;left:8938;top:402;width:24;height:2" coordorigin="8938,402" coordsize="24,2">
              <v:shape style="position:absolute;left:8938;top:402;width:24;height:2" coordorigin="8938,402" coordsize="24,0" path="m8938,402l8962,402e" filled="false" stroked="true" strokeweight=".09927pt" strokecolor="#ff0000">
                <v:path arrowok="t"/>
              </v:shape>
            </v:group>
            <v:group style="position:absolute;left:8950;top:390;width:2;height:24" coordorigin="8950,390" coordsize="2,24">
              <v:shape style="position:absolute;left:8950;top:390;width:2;height:24" coordorigin="8950,390" coordsize="0,24" path="m8950,390l8950,413e" filled="false" stroked="true" strokeweight=".098107pt" strokecolor="#ff0000">
                <v:path arrowok="t"/>
              </v:shape>
            </v:group>
            <v:group style="position:absolute;left:8938;top:401;width:24;height:2" coordorigin="8938,401" coordsize="24,2">
              <v:shape style="position:absolute;left:8938;top:401;width:24;height:2" coordorigin="8938,401" coordsize="24,0" path="m8938,401l8962,401e" filled="false" stroked="true" strokeweight=".09927pt" strokecolor="#ff0000">
                <v:path arrowok="t"/>
              </v:shape>
            </v:group>
            <v:group style="position:absolute;left:8950;top:389;width:2;height:24" coordorigin="8950,389" coordsize="2,24">
              <v:shape style="position:absolute;left:8950;top:389;width:2;height:24" coordorigin="8950,389" coordsize="0,24" path="m8950,389l8950,413e" filled="false" stroked="true" strokeweight=".098107pt" strokecolor="#ff0000">
                <v:path arrowok="t"/>
              </v:shape>
            </v:group>
            <v:group style="position:absolute;left:8938;top:401;width:24;height:2" coordorigin="8938,401" coordsize="24,2">
              <v:shape style="position:absolute;left:8938;top:401;width:24;height:2" coordorigin="8938,401" coordsize="24,0" path="m8938,401l8962,401e" filled="false" stroked="true" strokeweight=".09927pt" strokecolor="#ff0000">
                <v:path arrowok="t"/>
              </v:shape>
            </v:group>
            <v:group style="position:absolute;left:8950;top:389;width:2;height:24" coordorigin="8950,389" coordsize="2,24">
              <v:shape style="position:absolute;left:8950;top:389;width:2;height:24" coordorigin="8950,389" coordsize="0,24" path="m8950,389l8950,413e" filled="false" stroked="true" strokeweight=".098107pt" strokecolor="#ff0000">
                <v:path arrowok="t"/>
              </v:shape>
            </v:group>
            <v:group style="position:absolute;left:8938;top:401;width:24;height:2" coordorigin="8938,401" coordsize="24,2">
              <v:shape style="position:absolute;left:8938;top:401;width:24;height:2" coordorigin="8938,401" coordsize="24,0" path="m8938,401l8962,401e" filled="false" stroked="true" strokeweight=".09927pt" strokecolor="#ff0000">
                <v:path arrowok="t"/>
              </v:shape>
            </v:group>
            <v:group style="position:absolute;left:8950;top:389;width:2;height:24" coordorigin="8950,389" coordsize="2,24">
              <v:shape style="position:absolute;left:8950;top:389;width:2;height:24" coordorigin="8950,389" coordsize="0,24" path="m8950,389l8950,412e" filled="false" stroked="true" strokeweight=".098107pt" strokecolor="#ff0000">
                <v:path arrowok="t"/>
              </v:shape>
            </v:group>
            <v:group style="position:absolute;left:8938;top:400;width:24;height:2" coordorigin="8938,400" coordsize="24,2">
              <v:shape style="position:absolute;left:8938;top:400;width:24;height:2" coordorigin="8938,400" coordsize="24,0" path="m8938,400l8962,400e" filled="false" stroked="true" strokeweight=".09927pt" strokecolor="#ff0000">
                <v:path arrowok="t"/>
              </v:shape>
            </v:group>
            <v:group style="position:absolute;left:8950;top:388;width:2;height:24" coordorigin="8950,388" coordsize="2,24">
              <v:shape style="position:absolute;left:8950;top:388;width:2;height:24" coordorigin="8950,388" coordsize="0,24" path="m8950,388l8950,412e" filled="false" stroked="true" strokeweight=".098107pt" strokecolor="#ff0000">
                <v:path arrowok="t"/>
              </v:shape>
            </v:group>
            <v:group style="position:absolute;left:8938;top:400;width:24;height:2" coordorigin="8938,400" coordsize="24,2">
              <v:shape style="position:absolute;left:8938;top:400;width:24;height:2" coordorigin="8938,400" coordsize="24,0" path="m8938,400l8962,400e" filled="false" stroked="true" strokeweight=".09927pt" strokecolor="#ff0000">
                <v:path arrowok="t"/>
              </v:shape>
            </v:group>
            <v:group style="position:absolute;left:8950;top:388;width:2;height:24" coordorigin="8950,388" coordsize="2,24">
              <v:shape style="position:absolute;left:8950;top:388;width:2;height:24" coordorigin="8950,388" coordsize="0,24" path="m8950,388l8950,411e" filled="false" stroked="true" strokeweight=".098107pt" strokecolor="#ff0000">
                <v:path arrowok="t"/>
              </v:shape>
            </v:group>
            <v:group style="position:absolute;left:8938;top:399;width:24;height:2" coordorigin="8938,399" coordsize="24,2">
              <v:shape style="position:absolute;left:8938;top:399;width:24;height:2" coordorigin="8938,399" coordsize="24,0" path="m8938,399l8962,399e" filled="false" stroked="true" strokeweight=".09927pt" strokecolor="#ff0000">
                <v:path arrowok="t"/>
              </v:shape>
            </v:group>
            <v:group style="position:absolute;left:8950;top:387;width:2;height:24" coordorigin="8950,387" coordsize="2,24">
              <v:shape style="position:absolute;left:8950;top:387;width:2;height:24" coordorigin="8950,387" coordsize="0,24" path="m8950,387l8950,411e" filled="false" stroked="true" strokeweight=".098107pt" strokecolor="#ff0000">
                <v:path arrowok="t"/>
              </v:shape>
            </v:group>
            <v:group style="position:absolute;left:8938;top:399;width:24;height:2" coordorigin="8938,399" coordsize="24,2">
              <v:shape style="position:absolute;left:8938;top:399;width:24;height:2" coordorigin="8938,399" coordsize="24,0" path="m8938,399l8962,399e" filled="false" stroked="true" strokeweight=".09927pt" strokecolor="#ff0000">
                <v:path arrowok="t"/>
              </v:shape>
            </v:group>
            <v:group style="position:absolute;left:8950;top:387;width:2;height:24" coordorigin="8950,387" coordsize="2,24">
              <v:shape style="position:absolute;left:8950;top:387;width:2;height:24" coordorigin="8950,387" coordsize="0,24" path="m8950,387l8950,411e" filled="false" stroked="true" strokeweight=".098107pt" strokecolor="#ff0000">
                <v:path arrowok="t"/>
              </v:shape>
            </v:group>
            <v:group style="position:absolute;left:8938;top:399;width:24;height:2" coordorigin="8938,399" coordsize="24,2">
              <v:shape style="position:absolute;left:8938;top:399;width:24;height:2" coordorigin="8938,399" coordsize="24,0" path="m8938,399l8962,399e" filled="false" stroked="true" strokeweight=".09927pt" strokecolor="#ff0000">
                <v:path arrowok="t"/>
              </v:shape>
            </v:group>
            <v:group style="position:absolute;left:8950;top:387;width:2;height:24" coordorigin="8950,387" coordsize="2,24">
              <v:shape style="position:absolute;left:8950;top:387;width:2;height:24" coordorigin="8950,387" coordsize="0,24" path="m8950,387l8950,410e" filled="false" stroked="true" strokeweight=".098107pt" strokecolor="#ff0000">
                <v:path arrowok="t"/>
              </v:shape>
            </v:group>
            <v:group style="position:absolute;left:8938;top:398;width:24;height:2" coordorigin="8938,398" coordsize="24,2">
              <v:shape style="position:absolute;left:8938;top:398;width:24;height:2" coordorigin="8938,398" coordsize="24,0" path="m8938,398l8962,398e" filled="false" stroked="true" strokeweight=".09927pt" strokecolor="#ff0000">
                <v:path arrowok="t"/>
              </v:shape>
            </v:group>
            <v:group style="position:absolute;left:8950;top:386;width:2;height:24" coordorigin="8950,386" coordsize="2,24">
              <v:shape style="position:absolute;left:8950;top:386;width:2;height:24" coordorigin="8950,386" coordsize="0,24" path="m8950,386l8950,410e" filled="false" stroked="true" strokeweight=".098107pt" strokecolor="#ff0000">
                <v:path arrowok="t"/>
              </v:shape>
            </v:group>
            <v:group style="position:absolute;left:8938;top:398;width:24;height:2" coordorigin="8938,398" coordsize="24,2">
              <v:shape style="position:absolute;left:8938;top:398;width:24;height:2" coordorigin="8938,398" coordsize="24,0" path="m8938,398l8962,398e" filled="false" stroked="true" strokeweight=".09927pt" strokecolor="#ff0000">
                <v:path arrowok="t"/>
              </v:shape>
            </v:group>
            <v:group style="position:absolute;left:8950;top:386;width:2;height:24" coordorigin="8950,386" coordsize="2,24">
              <v:shape style="position:absolute;left:8950;top:386;width:2;height:24" coordorigin="8950,386" coordsize="0,24" path="m8950,386l8950,410e" filled="false" stroked="true" strokeweight=".098107pt" strokecolor="#ff0000">
                <v:path arrowok="t"/>
              </v:shape>
            </v:group>
            <v:group style="position:absolute;left:8938;top:398;width:24;height:2" coordorigin="8938,398" coordsize="24,2">
              <v:shape style="position:absolute;left:8938;top:398;width:24;height:2" coordorigin="8938,398" coordsize="24,0" path="m8938,398l8962,398e" filled="false" stroked="true" strokeweight=".09927pt" strokecolor="#ff0000">
                <v:path arrowok="t"/>
              </v:shape>
            </v:group>
            <v:group style="position:absolute;left:8950;top:386;width:2;height:24" coordorigin="8950,386" coordsize="2,24">
              <v:shape style="position:absolute;left:8950;top:386;width:2;height:24" coordorigin="8950,386" coordsize="0,24" path="m8950,386l8950,410e" filled="false" stroked="true" strokeweight=".098107pt" strokecolor="#ff0000">
                <v:path arrowok="t"/>
              </v:shape>
            </v:group>
            <v:group style="position:absolute;left:8938;top:397;width:24;height:2" coordorigin="8938,397" coordsize="24,2">
              <v:shape style="position:absolute;left:8938;top:397;width:24;height:2" coordorigin="8938,397" coordsize="24,0" path="m8938,397l8962,397e" filled="false" stroked="true" strokeweight=".09927pt" strokecolor="#ff0000">
                <v:path arrowok="t"/>
              </v:shape>
            </v:group>
            <v:group style="position:absolute;left:8950;top:385;width:2;height:24" coordorigin="8950,385" coordsize="2,24">
              <v:shape style="position:absolute;left:8950;top:385;width:2;height:24" coordorigin="8950,385" coordsize="0,24" path="m8950,385l8950,409e" filled="false" stroked="true" strokeweight=".098107pt" strokecolor="#ff0000">
                <v:path arrowok="t"/>
              </v:shape>
            </v:group>
            <v:group style="position:absolute;left:8938;top:397;width:24;height:2" coordorigin="8938,397" coordsize="24,2">
              <v:shape style="position:absolute;left:8938;top:397;width:24;height:2" coordorigin="8938,397" coordsize="24,0" path="m8938,397l8962,397e" filled="false" stroked="true" strokeweight=".09927pt" strokecolor="#ff0000">
                <v:path arrowok="t"/>
              </v:shape>
            </v:group>
            <v:group style="position:absolute;left:8950;top:385;width:2;height:24" coordorigin="8950,385" coordsize="2,24">
              <v:shape style="position:absolute;left:8950;top:385;width:2;height:24" coordorigin="8950,385" coordsize="0,24" path="m8950,385l8950,409e" filled="false" stroked="true" strokeweight=".098107pt" strokecolor="#ff0000">
                <v:path arrowok="t"/>
              </v:shape>
            </v:group>
            <v:group style="position:absolute;left:8938;top:396;width:24;height:2" coordorigin="8938,396" coordsize="24,2">
              <v:shape style="position:absolute;left:8938;top:396;width:24;height:2" coordorigin="8938,396" coordsize="24,0" path="m8938,396l8962,396e" filled="false" stroked="true" strokeweight=".09927pt" strokecolor="#ff0000">
                <v:path arrowok="t"/>
              </v:shape>
            </v:group>
            <v:group style="position:absolute;left:8950;top:384;width:2;height:24" coordorigin="8950,384" coordsize="2,24">
              <v:shape style="position:absolute;left:8950;top:384;width:2;height:24" coordorigin="8950,384" coordsize="0,24" path="m8950,384l8950,408e" filled="false" stroked="true" strokeweight=".098107pt" strokecolor="#ff0000">
                <v:path arrowok="t"/>
              </v:shape>
            </v:group>
            <v:group style="position:absolute;left:8938;top:396;width:24;height:2" coordorigin="8938,396" coordsize="24,2">
              <v:shape style="position:absolute;left:8938;top:396;width:24;height:2" coordorigin="8938,396" coordsize="24,0" path="m8938,396l8962,396e" filled="false" stroked="true" strokeweight=".09927pt" strokecolor="#ff0000">
                <v:path arrowok="t"/>
              </v:shape>
            </v:group>
            <v:group style="position:absolute;left:8950;top:384;width:2;height:24" coordorigin="8950,384" coordsize="2,24">
              <v:shape style="position:absolute;left:8950;top:384;width:2;height:24" coordorigin="8950,384" coordsize="0,24" path="m8950,384l8950,408e" filled="false" stroked="true" strokeweight=".098107pt" strokecolor="#ff0000">
                <v:path arrowok="t"/>
              </v:shape>
            </v:group>
            <v:group style="position:absolute;left:8938;top:396;width:24;height:2" coordorigin="8938,396" coordsize="24,2">
              <v:shape style="position:absolute;left:8938;top:396;width:24;height:2" coordorigin="8938,396" coordsize="24,0" path="m8938,396l8962,396e" filled="false" stroked="true" strokeweight=".09927pt" strokecolor="#ff0000">
                <v:path arrowok="t"/>
              </v:shape>
            </v:group>
            <v:group style="position:absolute;left:8950;top:384;width:2;height:24" coordorigin="8950,384" coordsize="2,24">
              <v:shape style="position:absolute;left:8950;top:384;width:2;height:24" coordorigin="8950,384" coordsize="0,24" path="m8950,384l8950,408e" filled="false" stroked="true" strokeweight=".098107pt" strokecolor="#ff0000">
                <v:path arrowok="t"/>
              </v:shape>
            </v:group>
            <v:group style="position:absolute;left:8938;top:395;width:24;height:2" coordorigin="8938,395" coordsize="24,2">
              <v:shape style="position:absolute;left:8938;top:395;width:24;height:2" coordorigin="8938,395" coordsize="24,0" path="m8938,395l8962,395e" filled="false" stroked="true" strokeweight=".09927pt" strokecolor="#ff0000">
                <v:path arrowok="t"/>
              </v:shape>
            </v:group>
            <v:group style="position:absolute;left:8950;top:383;width:2;height:24" coordorigin="8950,383" coordsize="2,24">
              <v:shape style="position:absolute;left:8950;top:383;width:2;height:24" coordorigin="8950,383" coordsize="0,24" path="m8950,383l8950,407e" filled="false" stroked="true" strokeweight=".098107pt" strokecolor="#ff0000">
                <v:path arrowok="t"/>
              </v:shape>
            </v:group>
            <v:group style="position:absolute;left:8938;top:395;width:24;height:2" coordorigin="8938,395" coordsize="24,2">
              <v:shape style="position:absolute;left:8938;top:395;width:24;height:2" coordorigin="8938,395" coordsize="24,0" path="m8938,395l8962,395e" filled="false" stroked="true" strokeweight=".09927pt" strokecolor="#ff0000">
                <v:path arrowok="t"/>
              </v:shape>
            </v:group>
            <v:group style="position:absolute;left:8950;top:383;width:2;height:24" coordorigin="8950,383" coordsize="2,24">
              <v:shape style="position:absolute;left:8950;top:383;width:2;height:24" coordorigin="8950,383" coordsize="0,24" path="m8950,383l8950,407e" filled="false" stroked="true" strokeweight=".098107pt" strokecolor="#ff0000">
                <v:path arrowok="t"/>
              </v:shape>
            </v:group>
            <v:group style="position:absolute;left:8938;top:395;width:24;height:2" coordorigin="8938,395" coordsize="24,2">
              <v:shape style="position:absolute;left:8938;top:395;width:24;height:2" coordorigin="8938,395" coordsize="24,0" path="m8938,395l8962,395e" filled="false" stroked="true" strokeweight=".09927pt" strokecolor="#ff0000">
                <v:path arrowok="t"/>
              </v:shape>
            </v:group>
            <v:group style="position:absolute;left:8950;top:383;width:2;height:24" coordorigin="8950,383" coordsize="2,24">
              <v:shape style="position:absolute;left:8950;top:383;width:2;height:24" coordorigin="8950,383" coordsize="0,24" path="m8950,383l8950,407e" filled="false" stroked="true" strokeweight=".098107pt" strokecolor="#ff0000">
                <v:path arrowok="t"/>
              </v:shape>
            </v:group>
            <v:group style="position:absolute;left:8938;top:394;width:24;height:2" coordorigin="8938,394" coordsize="24,2">
              <v:shape style="position:absolute;left:8938;top:394;width:24;height:2" coordorigin="8938,394" coordsize="24,0" path="m8938,394l8962,394e" filled="false" stroked="true" strokeweight=".09927pt" strokecolor="#ff0000">
                <v:path arrowok="t"/>
              </v:shape>
            </v:group>
            <v:group style="position:absolute;left:8950;top:382;width:2;height:24" coordorigin="8950,382" coordsize="2,24">
              <v:shape style="position:absolute;left:8950;top:382;width:2;height:24" coordorigin="8950,382" coordsize="0,24" path="m8950,382l8950,406e" filled="false" stroked="true" strokeweight=".098107pt" strokecolor="#ff0000">
                <v:path arrowok="t"/>
              </v:shape>
            </v:group>
            <v:group style="position:absolute;left:8938;top:394;width:24;height:2" coordorigin="8938,394" coordsize="24,2">
              <v:shape style="position:absolute;left:8938;top:394;width:24;height:2" coordorigin="8938,394" coordsize="24,0" path="m8938,394l8962,394e" filled="false" stroked="true" strokeweight=".09927pt" strokecolor="#ff0000">
                <v:path arrowok="t"/>
              </v:shape>
            </v:group>
            <v:group style="position:absolute;left:8950;top:382;width:2;height:24" coordorigin="8950,382" coordsize="2,24">
              <v:shape style="position:absolute;left:8950;top:382;width:2;height:24" coordorigin="8950,382" coordsize="0,24" path="m8950,382l8950,406e" filled="false" stroked="true" strokeweight=".098107pt" strokecolor="#ff0000">
                <v:path arrowok="t"/>
              </v:shape>
            </v:group>
            <v:group style="position:absolute;left:8938;top:394;width:24;height:2" coordorigin="8938,394" coordsize="24,2">
              <v:shape style="position:absolute;left:8938;top:394;width:24;height:2" coordorigin="8938,394" coordsize="24,0" path="m8938,394l8962,394e" filled="false" stroked="true" strokeweight=".09927pt" strokecolor="#ff0000">
                <v:path arrowok="t"/>
              </v:shape>
            </v:group>
            <v:group style="position:absolute;left:8950;top:382;width:2;height:24" coordorigin="8950,382" coordsize="2,24">
              <v:shape style="position:absolute;left:8950;top:382;width:2;height:24" coordorigin="8950,382" coordsize="0,24" path="m8950,382l8950,406e" filled="false" stroked="true" strokeweight=".098107pt" strokecolor="#ff0000">
                <v:path arrowok="t"/>
              </v:shape>
            </v:group>
            <v:group style="position:absolute;left:8938;top:393;width:24;height:2" coordorigin="8938,393" coordsize="24,2">
              <v:shape style="position:absolute;left:8938;top:393;width:24;height:2" coordorigin="8938,393" coordsize="24,0" path="m8938,393l8962,393e" filled="false" stroked="true" strokeweight=".09927pt" strokecolor="#ff0000">
                <v:path arrowok="t"/>
              </v:shape>
            </v:group>
            <v:group style="position:absolute;left:8950;top:381;width:2;height:24" coordorigin="8950,381" coordsize="2,24">
              <v:shape style="position:absolute;left:8950;top:381;width:2;height:24" coordorigin="8950,381" coordsize="0,24" path="m8950,381l8950,405e" filled="false" stroked="true" strokeweight=".098107pt" strokecolor="#ff0000">
                <v:path arrowok="t"/>
              </v:shape>
            </v:group>
            <v:group style="position:absolute;left:8938;top:393;width:24;height:2" coordorigin="8938,393" coordsize="24,2">
              <v:shape style="position:absolute;left:8938;top:393;width:24;height:2" coordorigin="8938,393" coordsize="24,0" path="m8938,393l8962,393e" filled="false" stroked="true" strokeweight=".09927pt" strokecolor="#ff0000">
                <v:path arrowok="t"/>
              </v:shape>
            </v:group>
            <v:group style="position:absolute;left:8950;top:381;width:2;height:24" coordorigin="8950,381" coordsize="2,24">
              <v:shape style="position:absolute;left:8950;top:381;width:2;height:24" coordorigin="8950,381" coordsize="0,24" path="m8950,381l8950,405e" filled="false" stroked="true" strokeweight=".098107pt" strokecolor="#ff0000">
                <v:path arrowok="t"/>
              </v:shape>
            </v:group>
            <v:group style="position:absolute;left:8938;top:393;width:24;height:2" coordorigin="8938,393" coordsize="24,2">
              <v:shape style="position:absolute;left:8938;top:393;width:24;height:2" coordorigin="8938,393" coordsize="24,0" path="m8938,393l8962,393e" filled="false" stroked="true" strokeweight=".09927pt" strokecolor="#ff0000">
                <v:path arrowok="t"/>
              </v:shape>
            </v:group>
            <v:group style="position:absolute;left:8950;top:381;width:2;height:24" coordorigin="8950,381" coordsize="2,24">
              <v:shape style="position:absolute;left:8950;top:381;width:2;height:24" coordorigin="8950,381" coordsize="0,24" path="m8950,381l8950,405e" filled="false" stroked="true" strokeweight=".098107pt" strokecolor="#ff0000">
                <v:path arrowok="t"/>
              </v:shape>
            </v:group>
            <v:group style="position:absolute;left:8938;top:392;width:24;height:2" coordorigin="8938,392" coordsize="24,2">
              <v:shape style="position:absolute;left:8938;top:392;width:24;height:2" coordorigin="8938,392" coordsize="24,0" path="m8938,392l8962,392e" filled="false" stroked="true" strokeweight=".09927pt" strokecolor="#ff0000">
                <v:path arrowok="t"/>
              </v:shape>
            </v:group>
            <v:group style="position:absolute;left:8950;top:380;width:2;height:24" coordorigin="8950,380" coordsize="2,24">
              <v:shape style="position:absolute;left:8950;top:380;width:2;height:24" coordorigin="8950,380" coordsize="0,24" path="m8950,380l8950,404e" filled="false" stroked="true" strokeweight=".098107pt" strokecolor="#ff0000">
                <v:path arrowok="t"/>
              </v:shape>
            </v:group>
            <v:group style="position:absolute;left:8938;top:392;width:24;height:2" coordorigin="8938,392" coordsize="24,2">
              <v:shape style="position:absolute;left:8938;top:392;width:24;height:2" coordorigin="8938,392" coordsize="24,0" path="m8938,392l8962,392e" filled="false" stroked="true" strokeweight=".09927pt" strokecolor="#ff0000">
                <v:path arrowok="t"/>
              </v:shape>
            </v:group>
            <v:group style="position:absolute;left:8950;top:380;width:2;height:24" coordorigin="8950,380" coordsize="2,24">
              <v:shape style="position:absolute;left:8950;top:380;width:2;height:24" coordorigin="8950,380" coordsize="0,24" path="m8950,380l8950,404e" filled="false" stroked="true" strokeweight=".098107pt" strokecolor="#ff0000">
                <v:path arrowok="t"/>
              </v:shape>
            </v:group>
            <v:group style="position:absolute;left:8938;top:391;width:24;height:2" coordorigin="8938,391" coordsize="24,2">
              <v:shape style="position:absolute;left:8938;top:391;width:24;height:2" coordorigin="8938,391" coordsize="24,0" path="m8938,391l8962,391e" filled="false" stroked="true" strokeweight=".09927pt" strokecolor="#ff0000">
                <v:path arrowok="t"/>
              </v:shape>
            </v:group>
            <v:group style="position:absolute;left:8950;top:379;width:2;height:24" coordorigin="8950,379" coordsize="2,24">
              <v:shape style="position:absolute;left:8950;top:379;width:2;height:24" coordorigin="8950,379" coordsize="0,24" path="m8950,379l8950,403e" filled="false" stroked="true" strokeweight=".098107pt" strokecolor="#ff0000">
                <v:path arrowok="t"/>
              </v:shape>
            </v:group>
            <v:group style="position:absolute;left:8938;top:391;width:24;height:2" coordorigin="8938,391" coordsize="24,2">
              <v:shape style="position:absolute;left:8938;top:391;width:24;height:2" coordorigin="8938,391" coordsize="24,0" path="m8938,391l8962,391e" filled="false" stroked="true" strokeweight=".09927pt" strokecolor="#ff0000">
                <v:path arrowok="t"/>
              </v:shape>
            </v:group>
            <v:group style="position:absolute;left:8950;top:379;width:2;height:24" coordorigin="8950,379" coordsize="2,24">
              <v:shape style="position:absolute;left:8950;top:379;width:2;height:24" coordorigin="8950,379" coordsize="0,24" path="m8950,379l8950,403e" filled="false" stroked="true" strokeweight=".098107pt" strokecolor="#ff0000">
                <v:path arrowok="t"/>
              </v:shape>
            </v:group>
            <v:group style="position:absolute;left:8938;top:391;width:24;height:2" coordorigin="8938,391" coordsize="24,2">
              <v:shape style="position:absolute;left:8938;top:391;width:24;height:2" coordorigin="8938,391" coordsize="24,0" path="m8938,391l8962,391e" filled="false" stroked="true" strokeweight=".09927pt" strokecolor="#ff0000">
                <v:path arrowok="t"/>
              </v:shape>
            </v:group>
            <v:group style="position:absolute;left:8950;top:379;width:2;height:24" coordorigin="8950,379" coordsize="2,24">
              <v:shape style="position:absolute;left:8950;top:379;width:2;height:24" coordorigin="8950,379" coordsize="0,24" path="m8950,379l8950,403e" filled="false" stroked="true" strokeweight=".098107pt" strokecolor="#ff0000">
                <v:path arrowok="t"/>
              </v:shape>
            </v:group>
            <v:group style="position:absolute;left:8938;top:390;width:24;height:2" coordorigin="8938,390" coordsize="24,2">
              <v:shape style="position:absolute;left:8938;top:390;width:24;height:2" coordorigin="8938,390" coordsize="24,0" path="m8938,390l8962,390e" filled="false" stroked="true" strokeweight=".09927pt" strokecolor="#ff0000">
                <v:path arrowok="t"/>
              </v:shape>
            </v:group>
            <v:group style="position:absolute;left:8950;top:378;width:2;height:24" coordorigin="8950,378" coordsize="2,24">
              <v:shape style="position:absolute;left:8950;top:378;width:2;height:24" coordorigin="8950,378" coordsize="0,24" path="m8950,378l8950,402e" filled="false" stroked="true" strokeweight=".098107pt" strokecolor="#ff0000">
                <v:path arrowok="t"/>
              </v:shape>
            </v:group>
            <v:group style="position:absolute;left:8938;top:390;width:24;height:2" coordorigin="8938,390" coordsize="24,2">
              <v:shape style="position:absolute;left:8938;top:390;width:24;height:2" coordorigin="8938,390" coordsize="24,0" path="m8938,390l8962,390e" filled="false" stroked="true" strokeweight=".09927pt" strokecolor="#ff0000">
                <v:path arrowok="t"/>
              </v:shape>
            </v:group>
            <v:group style="position:absolute;left:8950;top:378;width:2;height:24" coordorigin="8950,378" coordsize="2,24">
              <v:shape style="position:absolute;left:8950;top:378;width:2;height:24" coordorigin="8950,378" coordsize="0,24" path="m8950,378l8950,402e" filled="false" stroked="true" strokeweight=".098107pt" strokecolor="#ff0000">
                <v:path arrowok="t"/>
              </v:shape>
            </v:group>
            <v:group style="position:absolute;left:8938;top:390;width:24;height:2" coordorigin="8938,390" coordsize="24,2">
              <v:shape style="position:absolute;left:8938;top:390;width:24;height:2" coordorigin="8938,390" coordsize="24,0" path="m8938,390l8962,390e" filled="false" stroked="true" strokeweight=".09927pt" strokecolor="#ff0000">
                <v:path arrowok="t"/>
              </v:shape>
            </v:group>
            <v:group style="position:absolute;left:8950;top:378;width:2;height:24" coordorigin="8950,378" coordsize="2,24">
              <v:shape style="position:absolute;left:8950;top:378;width:2;height:24" coordorigin="8950,378" coordsize="0,24" path="m8950,378l8950,402e" filled="false" stroked="true" strokeweight=".098107pt" strokecolor="#ff0000">
                <v:path arrowok="t"/>
              </v:shape>
            </v:group>
            <v:group style="position:absolute;left:8938;top:389;width:24;height:2" coordorigin="8938,389" coordsize="24,2">
              <v:shape style="position:absolute;left:8938;top:389;width:24;height:2" coordorigin="8938,389" coordsize="24,0" path="m8938,389l8962,389e" filled="false" stroked="true" strokeweight=".09927pt" strokecolor="#ff0000">
                <v:path arrowok="t"/>
              </v:shape>
            </v:group>
            <v:group style="position:absolute;left:8950;top:377;width:2;height:24" coordorigin="8950,377" coordsize="2,24">
              <v:shape style="position:absolute;left:8950;top:377;width:2;height:24" coordorigin="8950,377" coordsize="0,24" path="m8950,377l8950,401e" filled="false" stroked="true" strokeweight=".098107pt" strokecolor="#ff0000">
                <v:path arrowok="t"/>
              </v:shape>
            </v:group>
            <v:group style="position:absolute;left:8938;top:389;width:24;height:2" coordorigin="8938,389" coordsize="24,2">
              <v:shape style="position:absolute;left:8938;top:389;width:24;height:2" coordorigin="8938,389" coordsize="24,0" path="m8938,389l8962,389e" filled="false" stroked="true" strokeweight=".09927pt" strokecolor="#ff0000">
                <v:path arrowok="t"/>
              </v:shape>
            </v:group>
            <v:group style="position:absolute;left:8950;top:377;width:2;height:24" coordorigin="8950,377" coordsize="2,24">
              <v:shape style="position:absolute;left:8950;top:377;width:2;height:24" coordorigin="8950,377" coordsize="0,24" path="m8950,377l8950,401e" filled="false" stroked="true" strokeweight=".098107pt" strokecolor="#ff0000">
                <v:path arrowok="t"/>
              </v:shape>
            </v:group>
            <v:group style="position:absolute;left:8938;top:389;width:24;height:2" coordorigin="8938,389" coordsize="24,2">
              <v:shape style="position:absolute;left:8938;top:389;width:24;height:2" coordorigin="8938,389" coordsize="24,0" path="m8938,389l8962,389e" filled="false" stroked="true" strokeweight=".09927pt" strokecolor="#ff0000">
                <v:path arrowok="t"/>
              </v:shape>
            </v:group>
            <v:group style="position:absolute;left:8950;top:377;width:2;height:24" coordorigin="8950,377" coordsize="2,24">
              <v:shape style="position:absolute;left:8950;top:377;width:2;height:24" coordorigin="8950,377" coordsize="0,24" path="m8950,377l8950,401e" filled="false" stroked="true" strokeweight=".098107pt" strokecolor="#ff0000">
                <v:path arrowok="t"/>
              </v:shape>
            </v:group>
            <v:group style="position:absolute;left:8938;top:388;width:24;height:2" coordorigin="8938,388" coordsize="24,2">
              <v:shape style="position:absolute;left:8938;top:388;width:24;height:2" coordorigin="8938,388" coordsize="24,0" path="m8938,388l8962,388e" filled="false" stroked="true" strokeweight=".09927pt" strokecolor="#ff0000">
                <v:path arrowok="t"/>
              </v:shape>
            </v:group>
            <v:group style="position:absolute;left:8950;top:376;width:2;height:24" coordorigin="8950,376" coordsize="2,24">
              <v:shape style="position:absolute;left:8950;top:376;width:2;height:24" coordorigin="8950,376" coordsize="0,24" path="m8950,376l8950,400e" filled="false" stroked="true" strokeweight=".098107pt" strokecolor="#ff0000">
                <v:path arrowok="t"/>
              </v:shape>
            </v:group>
            <v:group style="position:absolute;left:8938;top:388;width:24;height:2" coordorigin="8938,388" coordsize="24,2">
              <v:shape style="position:absolute;left:8938;top:388;width:24;height:2" coordorigin="8938,388" coordsize="24,0" path="m8938,388l8962,388e" filled="false" stroked="true" strokeweight=".09927pt" strokecolor="#ff0000">
                <v:path arrowok="t"/>
              </v:shape>
            </v:group>
            <v:group style="position:absolute;left:8950;top:376;width:2;height:24" coordorigin="8950,376" coordsize="2,24">
              <v:shape style="position:absolute;left:8950;top:376;width:2;height:24" coordorigin="8950,376" coordsize="0,24" path="m8950,376l8950,400e" filled="false" stroked="true" strokeweight=".098107pt" strokecolor="#ff0000">
                <v:path arrowok="t"/>
              </v:shape>
            </v:group>
            <v:group style="position:absolute;left:8938;top:388;width:24;height:2" coordorigin="8938,388" coordsize="24,2">
              <v:shape style="position:absolute;left:8938;top:388;width:24;height:2" coordorigin="8938,388" coordsize="24,0" path="m8938,388l8962,388e" filled="false" stroked="true" strokeweight=".09927pt" strokecolor="#ff0000">
                <v:path arrowok="t"/>
              </v:shape>
            </v:group>
            <v:group style="position:absolute;left:8950;top:376;width:2;height:24" coordorigin="8950,376" coordsize="2,24">
              <v:shape style="position:absolute;left:8950;top:376;width:2;height:24" coordorigin="8950,376" coordsize="0,24" path="m8950,376l8950,400e" filled="false" stroked="true" strokeweight=".098107pt" strokecolor="#ff0000">
                <v:path arrowok="t"/>
              </v:shape>
            </v:group>
            <v:group style="position:absolute;left:8938;top:387;width:24;height:2" coordorigin="8938,387" coordsize="24,2">
              <v:shape style="position:absolute;left:8938;top:387;width:24;height:2" coordorigin="8938,387" coordsize="24,0" path="m8938,387l8962,387e" filled="false" stroked="true" strokeweight=".09927pt" strokecolor="#ff0000">
                <v:path arrowok="t"/>
              </v:shape>
            </v:group>
            <v:group style="position:absolute;left:8950;top:376;width:2;height:24" coordorigin="8950,376" coordsize="2,24">
              <v:shape style="position:absolute;left:8950;top:376;width:2;height:24" coordorigin="8950,376" coordsize="0,24" path="m8950,376l8950,399e" filled="false" stroked="true" strokeweight=".098107pt" strokecolor="#ff0000">
                <v:path arrowok="t"/>
              </v:shape>
            </v:group>
            <v:group style="position:absolute;left:8938;top:387;width:24;height:2" coordorigin="8938,387" coordsize="24,2">
              <v:shape style="position:absolute;left:8938;top:387;width:24;height:2" coordorigin="8938,387" coordsize="24,0" path="m8938,387l8962,387e" filled="false" stroked="true" strokeweight=".09927pt" strokecolor="#ff0000">
                <v:path arrowok="t"/>
              </v:shape>
            </v:group>
            <v:group style="position:absolute;left:8950;top:375;width:2;height:24" coordorigin="8950,375" coordsize="2,24">
              <v:shape style="position:absolute;left:8950;top:375;width:2;height:24" coordorigin="8950,375" coordsize="0,24" path="m8950,375l8950,399e" filled="false" stroked="true" strokeweight=".098107pt" strokecolor="#ff0000">
                <v:path arrowok="t"/>
              </v:shape>
            </v:group>
            <v:group style="position:absolute;left:8938;top:387;width:24;height:2" coordorigin="8938,387" coordsize="24,2">
              <v:shape style="position:absolute;left:8938;top:387;width:24;height:2" coordorigin="8938,387" coordsize="24,0" path="m8938,387l8962,387e" filled="false" stroked="true" strokeweight=".09927pt" strokecolor="#ff0000">
                <v:path arrowok="t"/>
              </v:shape>
            </v:group>
            <v:group style="position:absolute;left:8950;top:375;width:2;height:24" coordorigin="8950,375" coordsize="2,24">
              <v:shape style="position:absolute;left:8950;top:375;width:2;height:24" coordorigin="8950,375" coordsize="0,24" path="m8950,375l8950,399e" filled="false" stroked="true" strokeweight=".098107pt" strokecolor="#ff0000">
                <v:path arrowok="t"/>
              </v:shape>
            </v:group>
            <v:group style="position:absolute;left:8938;top:386;width:24;height:2" coordorigin="8938,386" coordsize="24,2">
              <v:shape style="position:absolute;left:8938;top:386;width:24;height:2" coordorigin="8938,386" coordsize="24,0" path="m8938,386l8962,386e" filled="false" stroked="true" strokeweight=".09927pt" strokecolor="#ff0000">
                <v:path arrowok="t"/>
              </v:shape>
            </v:group>
            <v:group style="position:absolute;left:8950;top:375;width:2;height:24" coordorigin="8950,375" coordsize="2,24">
              <v:shape style="position:absolute;left:8950;top:375;width:2;height:24" coordorigin="8950,375" coordsize="0,24" path="m8950,375l8950,398e" filled="false" stroked="true" strokeweight=".098107pt" strokecolor="#ff0000">
                <v:path arrowok="t"/>
              </v:shape>
            </v:group>
            <v:group style="position:absolute;left:8938;top:386;width:24;height:2" coordorigin="8938,386" coordsize="24,2">
              <v:shape style="position:absolute;left:8938;top:386;width:24;height:2" coordorigin="8938,386" coordsize="24,0" path="m8938,386l8962,386e" filled="false" stroked="true" strokeweight=".09927pt" strokecolor="#ff0000">
                <v:path arrowok="t"/>
              </v:shape>
            </v:group>
            <v:group style="position:absolute;left:8950;top:374;width:2;height:24" coordorigin="8950,374" coordsize="2,24">
              <v:shape style="position:absolute;left:8950;top:374;width:2;height:24" coordorigin="8950,374" coordsize="0,24" path="m8950,374l8950,398e" filled="false" stroked="true" strokeweight=".098107pt" strokecolor="#ff0000">
                <v:path arrowok="t"/>
              </v:shape>
            </v:group>
            <v:group style="position:absolute;left:8938;top:386;width:24;height:2" coordorigin="8938,386" coordsize="24,2">
              <v:shape style="position:absolute;left:8938;top:386;width:24;height:2" coordorigin="8938,386" coordsize="24,0" path="m8938,386l8962,386e" filled="false" stroked="true" strokeweight=".09927pt" strokecolor="#ff0000">
                <v:path arrowok="t"/>
              </v:shape>
            </v:group>
            <v:group style="position:absolute;left:8950;top:374;width:2;height:24" coordorigin="8950,374" coordsize="2,24">
              <v:shape style="position:absolute;left:8950;top:374;width:2;height:24" coordorigin="8950,374" coordsize="0,24" path="m8950,374l8950,398e" filled="false" stroked="true" strokeweight=".098107pt" strokecolor="#ff0000">
                <v:path arrowok="t"/>
              </v:shape>
            </v:group>
            <v:group style="position:absolute;left:8938;top:385;width:24;height:2" coordorigin="8938,385" coordsize="24,2">
              <v:shape style="position:absolute;left:8938;top:385;width:24;height:2" coordorigin="8938,385" coordsize="24,0" path="m8938,385l8962,385e" filled="false" stroked="true" strokeweight=".09927pt" strokecolor="#ff0000">
                <v:path arrowok="t"/>
              </v:shape>
            </v:group>
            <v:group style="position:absolute;left:8950;top:374;width:2;height:24" coordorigin="8950,374" coordsize="2,24">
              <v:shape style="position:absolute;left:8950;top:374;width:2;height:24" coordorigin="8950,374" coordsize="0,24" path="m8950,374l8950,397e" filled="false" stroked="true" strokeweight=".098107pt" strokecolor="#ff0000">
                <v:path arrowok="t"/>
              </v:shape>
            </v:group>
            <v:group style="position:absolute;left:8938;top:385;width:24;height:2" coordorigin="8938,385" coordsize="24,2">
              <v:shape style="position:absolute;left:8938;top:385;width:24;height:2" coordorigin="8938,385" coordsize="24,0" path="m8938,385l8962,385e" filled="false" stroked="true" strokeweight=".09927pt" strokecolor="#ff0000">
                <v:path arrowok="t"/>
              </v:shape>
            </v:group>
            <v:group style="position:absolute;left:8950;top:373;width:2;height:24" coordorigin="8950,373" coordsize="2,24">
              <v:shape style="position:absolute;left:8950;top:373;width:2;height:24" coordorigin="8950,373" coordsize="0,24" path="m8950,373l8950,397e" filled="false" stroked="true" strokeweight=".098107pt" strokecolor="#ff0000">
                <v:path arrowok="t"/>
              </v:shape>
            </v:group>
            <v:group style="position:absolute;left:8938;top:385;width:24;height:2" coordorigin="8938,385" coordsize="24,2">
              <v:shape style="position:absolute;left:8938;top:385;width:24;height:2" coordorigin="8938,385" coordsize="24,0" path="m8938,385l8962,385e" filled="false" stroked="true" strokeweight=".09927pt" strokecolor="#ff0000">
                <v:path arrowok="t"/>
              </v:shape>
            </v:group>
            <v:group style="position:absolute;left:8950;top:373;width:2;height:24" coordorigin="8950,373" coordsize="2,24">
              <v:shape style="position:absolute;left:8950;top:373;width:2;height:24" coordorigin="8950,373" coordsize="0,24" path="m8950,373l8950,397e" filled="false" stroked="true" strokeweight=".098107pt" strokecolor="#ff0000">
                <v:path arrowok="t"/>
              </v:shape>
            </v:group>
            <v:group style="position:absolute;left:8938;top:384;width:24;height:2" coordorigin="8938,384" coordsize="24,2">
              <v:shape style="position:absolute;left:8938;top:384;width:24;height:2" coordorigin="8938,384" coordsize="24,0" path="m8938,384l8962,384e" filled="false" stroked="true" strokeweight=".09927pt" strokecolor="#ff0000">
                <v:path arrowok="t"/>
              </v:shape>
            </v:group>
            <v:group style="position:absolute;left:8950;top:373;width:2;height:24" coordorigin="8950,373" coordsize="2,24">
              <v:shape style="position:absolute;left:8950;top:373;width:2;height:24" coordorigin="8950,373" coordsize="0,24" path="m8950,373l8950,396e" filled="false" stroked="true" strokeweight=".098107pt" strokecolor="#ff0000">
                <v:path arrowok="t"/>
              </v:shape>
            </v:group>
            <v:group style="position:absolute;left:8938;top:384;width:24;height:2" coordorigin="8938,384" coordsize="24,2">
              <v:shape style="position:absolute;left:8938;top:384;width:24;height:2" coordorigin="8938,384" coordsize="24,0" path="m8938,384l8962,384e" filled="false" stroked="true" strokeweight=".09927pt" strokecolor="#ff0000">
                <v:path arrowok="t"/>
              </v:shape>
            </v:group>
            <v:group style="position:absolute;left:8950;top:372;width:2;height:24" coordorigin="8950,372" coordsize="2,24">
              <v:shape style="position:absolute;left:8950;top:372;width:2;height:24" coordorigin="8950,372" coordsize="0,24" path="m8950,372l8950,396e" filled="false" stroked="true" strokeweight=".098107pt" strokecolor="#ff0000">
                <v:path arrowok="t"/>
              </v:shape>
            </v:group>
            <v:group style="position:absolute;left:8938;top:384;width:24;height:2" coordorigin="8938,384" coordsize="24,2">
              <v:shape style="position:absolute;left:8938;top:384;width:24;height:2" coordorigin="8938,384" coordsize="24,0" path="m8938,384l8962,384e" filled="false" stroked="true" strokeweight=".09927pt" strokecolor="#ff0000">
                <v:path arrowok="t"/>
              </v:shape>
            </v:group>
            <v:group style="position:absolute;left:8950;top:372;width:2;height:24" coordorigin="8950,372" coordsize="2,24">
              <v:shape style="position:absolute;left:8950;top:372;width:2;height:24" coordorigin="8950,372" coordsize="0,24" path="m8950,372l8950,396e" filled="false" stroked="true" strokeweight=".098107pt" strokecolor="#ff0000">
                <v:path arrowok="t"/>
              </v:shape>
            </v:group>
            <v:group style="position:absolute;left:8938;top:383;width:24;height:2" coordorigin="8938,383" coordsize="24,2">
              <v:shape style="position:absolute;left:8938;top:383;width:24;height:2" coordorigin="8938,383" coordsize="24,0" path="m8938,383l8962,383e" filled="false" stroked="true" strokeweight=".09927pt" strokecolor="#ff0000">
                <v:path arrowok="t"/>
              </v:shape>
            </v:group>
            <v:group style="position:absolute;left:8950;top:372;width:2;height:24" coordorigin="8950,372" coordsize="2,24">
              <v:shape style="position:absolute;left:8950;top:372;width:2;height:24" coordorigin="8950,372" coordsize="0,24" path="m8950,372l8950,395e" filled="false" stroked="true" strokeweight=".098107pt" strokecolor="#ff0000">
                <v:path arrowok="t"/>
              </v:shape>
            </v:group>
            <v:group style="position:absolute;left:8938;top:383;width:24;height:2" coordorigin="8938,383" coordsize="24,2">
              <v:shape style="position:absolute;left:8938;top:383;width:24;height:2" coordorigin="8938,383" coordsize="24,0" path="m8938,383l8962,383e" filled="false" stroked="true" strokeweight=".09927pt" strokecolor="#ff0000">
                <v:path arrowok="t"/>
              </v:shape>
            </v:group>
            <v:group style="position:absolute;left:8950;top:371;width:2;height:24" coordorigin="8950,371" coordsize="2,24">
              <v:shape style="position:absolute;left:8950;top:371;width:2;height:24" coordorigin="8950,371" coordsize="0,24" path="m8950,371l8950,395e" filled="false" stroked="true" strokeweight=".098107pt" strokecolor="#ff0000">
                <v:path arrowok="t"/>
              </v:shape>
            </v:group>
            <v:group style="position:absolute;left:8938;top:383;width:24;height:2" coordorigin="8938,383" coordsize="24,2">
              <v:shape style="position:absolute;left:8938;top:383;width:24;height:2" coordorigin="8938,383" coordsize="24,0" path="m8938,383l8962,383e" filled="false" stroked="true" strokeweight=".09927pt" strokecolor="#ff0000">
                <v:path arrowok="t"/>
              </v:shape>
            </v:group>
            <v:group style="position:absolute;left:8950;top:371;width:2;height:24" coordorigin="8950,371" coordsize="2,24">
              <v:shape style="position:absolute;left:8950;top:371;width:2;height:24" coordorigin="8950,371" coordsize="0,24" path="m8950,371l8950,395e" filled="false" stroked="true" strokeweight=".098107pt" strokecolor="#ff0000">
                <v:path arrowok="t"/>
              </v:shape>
            </v:group>
            <v:group style="position:absolute;left:8938;top:382;width:24;height:2" coordorigin="8938,382" coordsize="24,2">
              <v:shape style="position:absolute;left:8938;top:382;width:24;height:2" coordorigin="8938,382" coordsize="24,0" path="m8938,382l8962,382e" filled="false" stroked="true" strokeweight=".09927pt" strokecolor="#ff0000">
                <v:path arrowok="t"/>
              </v:shape>
            </v:group>
            <v:group style="position:absolute;left:8950;top:371;width:2;height:24" coordorigin="8950,371" coordsize="2,24">
              <v:shape style="position:absolute;left:8950;top:371;width:2;height:24" coordorigin="8950,371" coordsize="0,24" path="m8950,371l8950,394e" filled="false" stroked="true" strokeweight=".098107pt" strokecolor="#ff0000">
                <v:path arrowok="t"/>
              </v:shape>
            </v:group>
            <v:group style="position:absolute;left:8938;top:382;width:24;height:2" coordorigin="8938,382" coordsize="24,2">
              <v:shape style="position:absolute;left:8938;top:382;width:24;height:2" coordorigin="8938,382" coordsize="24,0" path="m8938,382l8962,382e" filled="false" stroked="true" strokeweight=".09927pt" strokecolor="#ff0000">
                <v:path arrowok="t"/>
              </v:shape>
            </v:group>
            <v:group style="position:absolute;left:8950;top:370;width:2;height:24" coordorigin="8950,370" coordsize="2,24">
              <v:shape style="position:absolute;left:8950;top:370;width:2;height:24" coordorigin="8950,370" coordsize="0,24" path="m8950,370l8950,394e" filled="false" stroked="true" strokeweight=".098107pt" strokecolor="#ff0000">
                <v:path arrowok="t"/>
              </v:shape>
            </v:group>
            <v:group style="position:absolute;left:8938;top:382;width:24;height:2" coordorigin="8938,382" coordsize="24,2">
              <v:shape style="position:absolute;left:8938;top:382;width:24;height:2" coordorigin="8938,382" coordsize="24,0" path="m8938,382l8962,382e" filled="false" stroked="true" strokeweight=".09927pt" strokecolor="#ff0000">
                <v:path arrowok="t"/>
              </v:shape>
            </v:group>
            <v:group style="position:absolute;left:8950;top:370;width:2;height:24" coordorigin="8950,370" coordsize="2,24">
              <v:shape style="position:absolute;left:8950;top:370;width:2;height:24" coordorigin="8950,370" coordsize="0,24" path="m8950,370l8950,394e" filled="false" stroked="true" strokeweight=".098107pt" strokecolor="#ff0000">
                <v:path arrowok="t"/>
              </v:shape>
            </v:group>
            <v:group style="position:absolute;left:8938;top:381;width:24;height:2" coordorigin="8938,381" coordsize="24,2">
              <v:shape style="position:absolute;left:8938;top:381;width:24;height:2" coordorigin="8938,381" coordsize="24,0" path="m8938,381l8962,381e" filled="false" stroked="true" strokeweight=".09927pt" strokecolor="#ff0000">
                <v:path arrowok="t"/>
              </v:shape>
            </v:group>
            <v:group style="position:absolute;left:8950;top:370;width:2;height:24" coordorigin="8950,370" coordsize="2,24">
              <v:shape style="position:absolute;left:8950;top:370;width:2;height:24" coordorigin="8950,370" coordsize="0,24" path="m8950,370l8950,393e" filled="false" stroked="true" strokeweight=".098107pt" strokecolor="#ff0000">
                <v:path arrowok="t"/>
              </v:shape>
            </v:group>
            <v:group style="position:absolute;left:8938;top:381;width:24;height:2" coordorigin="8938,381" coordsize="24,2">
              <v:shape style="position:absolute;left:8938;top:381;width:24;height:2" coordorigin="8938,381" coordsize="24,0" path="m8938,381l8962,381e" filled="false" stroked="true" strokeweight=".09927pt" strokecolor="#ff0000">
                <v:path arrowok="t"/>
              </v:shape>
            </v:group>
            <v:group style="position:absolute;left:8950;top:369;width:2;height:24" coordorigin="8950,369" coordsize="2,24">
              <v:shape style="position:absolute;left:8950;top:369;width:2;height:24" coordorigin="8950,369" coordsize="0,24" path="m8950,369l8950,393e" filled="false" stroked="true" strokeweight=".098107pt" strokecolor="#ff0000">
                <v:path arrowok="t"/>
              </v:shape>
            </v:group>
            <v:group style="position:absolute;left:8938;top:380;width:24;height:2" coordorigin="8938,380" coordsize="24,2">
              <v:shape style="position:absolute;left:8938;top:380;width:24;height:2" coordorigin="8938,380" coordsize="24,0" path="m8938,380l8962,380e" filled="false" stroked="true" strokeweight=".09927pt" strokecolor="#ff0000">
                <v:path arrowok="t"/>
              </v:shape>
            </v:group>
            <v:group style="position:absolute;left:8950;top:369;width:2;height:24" coordorigin="8950,369" coordsize="2,24">
              <v:shape style="position:absolute;left:8950;top:369;width:2;height:24" coordorigin="8950,369" coordsize="0,24" path="m8950,369l8950,392e" filled="false" stroked="true" strokeweight=".098107pt" strokecolor="#ff0000">
                <v:path arrowok="t"/>
              </v:shape>
            </v:group>
            <v:group style="position:absolute;left:8938;top:380;width:24;height:2" coordorigin="8938,380" coordsize="24,2">
              <v:shape style="position:absolute;left:8938;top:380;width:24;height:2" coordorigin="8938,380" coordsize="24,0" path="m8938,380l8962,380e" filled="false" stroked="true" strokeweight=".09927pt" strokecolor="#ff0000">
                <v:path arrowok="t"/>
              </v:shape>
            </v:group>
            <v:group style="position:absolute;left:8950;top:368;width:2;height:24" coordorigin="8950,368" coordsize="2,24">
              <v:shape style="position:absolute;left:8950;top:368;width:2;height:24" coordorigin="8950,368" coordsize="0,24" path="m8950,368l8950,392e" filled="false" stroked="true" strokeweight=".098107pt" strokecolor="#ff0000">
                <v:path arrowok="t"/>
              </v:shape>
            </v:group>
            <v:group style="position:absolute;left:8938;top:380;width:24;height:2" coordorigin="8938,380" coordsize="24,2">
              <v:shape style="position:absolute;left:8938;top:380;width:24;height:2" coordorigin="8938,380" coordsize="24,0" path="m8938,380l8962,380e" filled="false" stroked="true" strokeweight=".09927pt" strokecolor="#ff0000">
                <v:path arrowok="t"/>
              </v:shape>
            </v:group>
            <v:group style="position:absolute;left:8950;top:368;width:2;height:24" coordorigin="8950,368" coordsize="2,24">
              <v:shape style="position:absolute;left:8950;top:368;width:2;height:24" coordorigin="8950,368" coordsize="0,24" path="m8950,368l8950,392e" filled="false" stroked="true" strokeweight=".098107pt" strokecolor="#ff0000">
                <v:path arrowok="t"/>
              </v:shape>
            </v:group>
            <v:group style="position:absolute;left:8938;top:379;width:24;height:2" coordorigin="8938,379" coordsize="24,2">
              <v:shape style="position:absolute;left:8938;top:379;width:24;height:2" coordorigin="8938,379" coordsize="24,0" path="m8938,379l8962,379e" filled="false" stroked="true" strokeweight=".09927pt" strokecolor="#ff0000">
                <v:path arrowok="t"/>
              </v:shape>
            </v:group>
            <v:group style="position:absolute;left:8950;top:368;width:2;height:24" coordorigin="8950,368" coordsize="2,24">
              <v:shape style="position:absolute;left:8950;top:368;width:2;height:24" coordorigin="8950,368" coordsize="0,24" path="m8950,368l8950,391e" filled="false" stroked="true" strokeweight=".098107pt" strokecolor="#ff0000">
                <v:path arrowok="t"/>
              </v:shape>
            </v:group>
            <v:group style="position:absolute;left:8938;top:379;width:24;height:2" coordorigin="8938,379" coordsize="24,2">
              <v:shape style="position:absolute;left:8938;top:379;width:24;height:2" coordorigin="8938,379" coordsize="24,0" path="m8938,379l8962,379e" filled="false" stroked="true" strokeweight=".09927pt" strokecolor="#ff0000">
                <v:path arrowok="t"/>
              </v:shape>
            </v:group>
            <v:group style="position:absolute;left:8950;top:367;width:2;height:24" coordorigin="8950,367" coordsize="2,24">
              <v:shape style="position:absolute;left:8950;top:367;width:2;height:24" coordorigin="8950,367" coordsize="0,24" path="m8950,367l8950,391e" filled="false" stroked="true" strokeweight=".098107pt" strokecolor="#ff0000">
                <v:path arrowok="t"/>
              </v:shape>
            </v:group>
            <v:group style="position:absolute;left:8938;top:379;width:24;height:2" coordorigin="8938,379" coordsize="24,2">
              <v:shape style="position:absolute;left:8938;top:379;width:24;height:2" coordorigin="8938,379" coordsize="24,0" path="m8938,379l8962,379e" filled="false" stroked="true" strokeweight=".09927pt" strokecolor="#ff0000">
                <v:path arrowok="t"/>
              </v:shape>
            </v:group>
            <v:group style="position:absolute;left:8950;top:367;width:2;height:24" coordorigin="8950,367" coordsize="2,24">
              <v:shape style="position:absolute;left:8950;top:367;width:2;height:24" coordorigin="8950,367" coordsize="0,24" path="m8950,367l8950,391e" filled="false" stroked="true" strokeweight=".098107pt" strokecolor="#ff0000">
                <v:path arrowok="t"/>
              </v:shape>
            </v:group>
            <v:group style="position:absolute;left:8938;top:378;width:24;height:2" coordorigin="8938,378" coordsize="24,2">
              <v:shape style="position:absolute;left:8938;top:378;width:24;height:2" coordorigin="8938,378" coordsize="24,0" path="m8938,378l8962,378e" filled="false" stroked="true" strokeweight=".09927pt" strokecolor="#ff0000">
                <v:path arrowok="t"/>
              </v:shape>
            </v:group>
            <v:group style="position:absolute;left:8950;top:366;width:2;height:24" coordorigin="8950,366" coordsize="2,24">
              <v:shape style="position:absolute;left:8950;top:366;width:2;height:24" coordorigin="8950,366" coordsize="0,24" path="m8950,366l8950,390e" filled="false" stroked="true" strokeweight=".098107pt" strokecolor="#ff0000">
                <v:path arrowok="t"/>
              </v:shape>
            </v:group>
            <v:group style="position:absolute;left:8938;top:377;width:24;height:2" coordorigin="8938,377" coordsize="24,2">
              <v:shape style="position:absolute;left:8938;top:377;width:24;height:2" coordorigin="8938,377" coordsize="24,0" path="m8938,377l8962,377e" filled="false" stroked="true" strokeweight=".09927pt" strokecolor="#ff0000">
                <v:path arrowok="t"/>
              </v:shape>
            </v:group>
            <v:group style="position:absolute;left:8950;top:366;width:2;height:24" coordorigin="8950,366" coordsize="2,24">
              <v:shape style="position:absolute;left:8950;top:366;width:2;height:24" coordorigin="8950,366" coordsize="0,24" path="m8950,366l8950,389e" filled="false" stroked="true" strokeweight=".098107pt" strokecolor="#ff0000">
                <v:path arrowok="t"/>
              </v:shape>
            </v:group>
            <v:group style="position:absolute;left:8938;top:377;width:24;height:2" coordorigin="8938,377" coordsize="24,2">
              <v:shape style="position:absolute;left:8938;top:377;width:24;height:2" coordorigin="8938,377" coordsize="24,0" path="m8938,377l8962,377e" filled="false" stroked="true" strokeweight=".09927pt" strokecolor="#ff0000">
                <v:path arrowok="t"/>
              </v:shape>
            </v:group>
            <v:group style="position:absolute;left:8950;top:365;width:2;height:24" coordorigin="8950,365" coordsize="2,24">
              <v:shape style="position:absolute;left:8950;top:365;width:2;height:24" coordorigin="8950,365" coordsize="0,24" path="m8950,365l8950,389e" filled="false" stroked="true" strokeweight=".098107pt" strokecolor="#ff0000">
                <v:path arrowok="t"/>
              </v:shape>
            </v:group>
            <v:group style="position:absolute;left:8938;top:377;width:24;height:2" coordorigin="8938,377" coordsize="24,2">
              <v:shape style="position:absolute;left:8938;top:377;width:24;height:2" coordorigin="8938,377" coordsize="24,0" path="m8938,377l8962,377e" filled="false" stroked="true" strokeweight=".09927pt" strokecolor="#ff0000">
                <v:path arrowok="t"/>
              </v:shape>
            </v:group>
            <v:group style="position:absolute;left:8950;top:365;width:2;height:24" coordorigin="8950,365" coordsize="2,24">
              <v:shape style="position:absolute;left:8950;top:365;width:2;height:24" coordorigin="8950,365" coordsize="0,24" path="m8950,365l8950,389e" filled="false" stroked="true" strokeweight=".098107pt" strokecolor="#ff0000">
                <v:path arrowok="t"/>
              </v:shape>
            </v:group>
            <v:group style="position:absolute;left:8938;top:376;width:24;height:2" coordorigin="8938,376" coordsize="24,2">
              <v:shape style="position:absolute;left:8938;top:376;width:24;height:2" coordorigin="8938,376" coordsize="24,0" path="m8938,376l8962,376e" filled="false" stroked="true" strokeweight=".09927pt" strokecolor="#ff0000">
                <v:path arrowok="t"/>
              </v:shape>
            </v:group>
            <v:group style="position:absolute;left:8950;top:365;width:2;height:24" coordorigin="8950,365" coordsize="2,24">
              <v:shape style="position:absolute;left:8950;top:365;width:2;height:24" coordorigin="8950,365" coordsize="0,24" path="m8950,365l8950,388e" filled="false" stroked="true" strokeweight=".098107pt" strokecolor="#ff0000">
                <v:path arrowok="t"/>
              </v:shape>
            </v:group>
            <v:group style="position:absolute;left:8938;top:376;width:24;height:2" coordorigin="8938,376" coordsize="24,2">
              <v:shape style="position:absolute;left:8938;top:376;width:24;height:2" coordorigin="8938,376" coordsize="24,0" path="m8938,376l8962,376e" filled="false" stroked="true" strokeweight=".09927pt" strokecolor="#ff0000">
                <v:path arrowok="t"/>
              </v:shape>
            </v:group>
            <v:group style="position:absolute;left:8950;top:364;width:2;height:24" coordorigin="8950,364" coordsize="2,24">
              <v:shape style="position:absolute;left:8950;top:364;width:2;height:24" coordorigin="8950,364" coordsize="0,24" path="m8950,364l8950,388e" filled="false" stroked="true" strokeweight=".098107pt" strokecolor="#ff0000">
                <v:path arrowok="t"/>
              </v:shape>
            </v:group>
            <v:group style="position:absolute;left:8938;top:376;width:24;height:2" coordorigin="8938,376" coordsize="24,2">
              <v:shape style="position:absolute;left:8938;top:376;width:24;height:2" coordorigin="8938,376" coordsize="24,0" path="m8938,376l8962,376e" filled="false" stroked="true" strokeweight=".09927pt" strokecolor="#ff0000">
                <v:path arrowok="t"/>
              </v:shape>
            </v:group>
            <v:group style="position:absolute;left:8950;top:364;width:2;height:24" coordorigin="8950,364" coordsize="2,24">
              <v:shape style="position:absolute;left:8950;top:364;width:2;height:24" coordorigin="8950,364" coordsize="0,24" path="m8950,364l8950,388e" filled="false" stroked="true" strokeweight=".098107pt" strokecolor="#ff0000">
                <v:path arrowok="t"/>
              </v:shape>
            </v:group>
            <v:group style="position:absolute;left:8938;top:376;width:24;height:2" coordorigin="8938,376" coordsize="24,2">
              <v:shape style="position:absolute;left:8938;top:376;width:24;height:2" coordorigin="8938,376" coordsize="24,0" path="m8938,376l8962,376e" filled="false" stroked="true" strokeweight=".09927pt" strokecolor="#ff0000">
                <v:path arrowok="t"/>
              </v:shape>
            </v:group>
            <v:group style="position:absolute;left:8950;top:364;width:2;height:24" coordorigin="8950,364" coordsize="2,24">
              <v:shape style="position:absolute;left:8950;top:364;width:2;height:24" coordorigin="8950,364" coordsize="0,24" path="m8950,364l8950,387e" filled="false" stroked="true" strokeweight=".098107pt" strokecolor="#ff0000">
                <v:path arrowok="t"/>
              </v:shape>
            </v:group>
            <v:group style="position:absolute;left:8938;top:375;width:24;height:2" coordorigin="8938,375" coordsize="24,2">
              <v:shape style="position:absolute;left:8938;top:375;width:24;height:2" coordorigin="8938,375" coordsize="24,0" path="m8938,375l8962,375e" filled="false" stroked="true" strokeweight=".09927pt" strokecolor="#ff0000">
                <v:path arrowok="t"/>
              </v:shape>
            </v:group>
            <v:group style="position:absolute;left:8950;top:363;width:2;height:24" coordorigin="8950,363" coordsize="2,24">
              <v:shape style="position:absolute;left:8950;top:363;width:2;height:24" coordorigin="8950,363" coordsize="0,24" path="m8950,363l8950,387e" filled="false" stroked="true" strokeweight=".098107pt" strokecolor="#ff0000">
                <v:path arrowok="t"/>
              </v:shape>
            </v:group>
            <v:group style="position:absolute;left:8938;top:375;width:24;height:2" coordorigin="8938,375" coordsize="24,2">
              <v:shape style="position:absolute;left:8938;top:375;width:24;height:2" coordorigin="8938,375" coordsize="24,0" path="m8938,375l8962,375e" filled="false" stroked="true" strokeweight=".09927pt" strokecolor="#ff0000">
                <v:path arrowok="t"/>
              </v:shape>
            </v:group>
            <v:group style="position:absolute;left:8950;top:363;width:2;height:24" coordorigin="8950,363" coordsize="2,24">
              <v:shape style="position:absolute;left:8950;top:363;width:2;height:24" coordorigin="8950,363" coordsize="0,24" path="m8950,363l8950,387e" filled="false" stroked="true" strokeweight=".098107pt" strokecolor="#ff0000">
                <v:path arrowok="t"/>
              </v:shape>
            </v:group>
            <v:group style="position:absolute;left:8938;top:375;width:24;height:2" coordorigin="8938,375" coordsize="24,2">
              <v:shape style="position:absolute;left:8938;top:375;width:24;height:2" coordorigin="8938,375" coordsize="24,0" path="m8938,375l8962,375e" filled="false" stroked="true" strokeweight=".09927pt" strokecolor="#ff0000">
                <v:path arrowok="t"/>
              </v:shape>
            </v:group>
            <v:group style="position:absolute;left:8950;top:363;width:2;height:24" coordorigin="8950,363" coordsize="2,24">
              <v:shape style="position:absolute;left:8950;top:363;width:2;height:24" coordorigin="8950,363" coordsize="0,24" path="m8950,363l8950,386e" filled="false" stroked="true" strokeweight=".098107pt" strokecolor="#ff0000">
                <v:path arrowok="t"/>
              </v:shape>
            </v:group>
            <v:group style="position:absolute;left:8938;top:374;width:24;height:2" coordorigin="8938,374" coordsize="24,2">
              <v:shape style="position:absolute;left:8938;top:374;width:24;height:2" coordorigin="8938,374" coordsize="24,0" path="m8938,374l8962,374e" filled="false" stroked="true" strokeweight=".09927pt" strokecolor="#ff0000">
                <v:path arrowok="t"/>
              </v:shape>
            </v:group>
            <v:group style="position:absolute;left:8950;top:362;width:2;height:24" coordorigin="8950,362" coordsize="2,24">
              <v:shape style="position:absolute;left:8950;top:362;width:2;height:24" coordorigin="8950,362" coordsize="0,24" path="m8950,362l8950,386e" filled="false" stroked="true" strokeweight=".098107pt" strokecolor="#ff0000">
                <v:path arrowok="t"/>
              </v:shape>
            </v:group>
            <v:group style="position:absolute;left:8938;top:374;width:24;height:2" coordorigin="8938,374" coordsize="24,2">
              <v:shape style="position:absolute;left:8938;top:374;width:24;height:2" coordorigin="8938,374" coordsize="24,0" path="m8938,374l8962,374e" filled="false" stroked="true" strokeweight=".09927pt" strokecolor="#ff0000">
                <v:path arrowok="t"/>
              </v:shape>
            </v:group>
            <v:group style="position:absolute;left:8950;top:362;width:2;height:24" coordorigin="8950,362" coordsize="2,24">
              <v:shape style="position:absolute;left:8950;top:362;width:2;height:24" coordorigin="8950,362" coordsize="0,24" path="m8950,362l8950,386e" filled="false" stroked="true" strokeweight=".098107pt" strokecolor="#ff0000">
                <v:path arrowok="t"/>
              </v:shape>
            </v:group>
            <v:group style="position:absolute;left:8938;top:374;width:24;height:2" coordorigin="8938,374" coordsize="24,2">
              <v:shape style="position:absolute;left:8938;top:374;width:24;height:2" coordorigin="8938,374" coordsize="24,0" path="m8938,374l8962,374e" filled="false" stroked="true" strokeweight=".09927pt" strokecolor="#ff0000">
                <v:path arrowok="t"/>
              </v:shape>
            </v:group>
            <v:group style="position:absolute;left:8950;top:362;width:2;height:24" coordorigin="8950,362" coordsize="2,24">
              <v:shape style="position:absolute;left:8950;top:362;width:2;height:24" coordorigin="8950,362" coordsize="0,24" path="m8950,362l8950,385e" filled="false" stroked="true" strokeweight=".098107pt" strokecolor="#ff0000">
                <v:path arrowok="t"/>
              </v:shape>
            </v:group>
            <v:group style="position:absolute;left:8938;top:372;width:24;height:2" coordorigin="8938,372" coordsize="24,2">
              <v:shape style="position:absolute;left:8938;top:372;width:24;height:2" coordorigin="8938,372" coordsize="24,0" path="m8938,372l8962,372e" filled="false" stroked="true" strokeweight=".09927pt" strokecolor="#ff0000">
                <v:path arrowok="t"/>
              </v:shape>
            </v:group>
            <v:group style="position:absolute;left:8950;top:360;width:2;height:24" coordorigin="8950,360" coordsize="2,24">
              <v:shape style="position:absolute;left:8950;top:360;width:2;height:24" coordorigin="8950,360" coordsize="0,24" path="m8950,360l8950,383e" filled="false" stroked="true" strokeweight=".098107pt" strokecolor="#ff0000">
                <v:path arrowok="t"/>
              </v:shape>
            </v:group>
            <v:group style="position:absolute;left:8938;top:371;width:24;height:2" coordorigin="8938,371" coordsize="24,2">
              <v:shape style="position:absolute;left:8938;top:371;width:24;height:2" coordorigin="8938,371" coordsize="24,0" path="m8938,371l8962,371e" filled="false" stroked="true" strokeweight=".09927pt" strokecolor="#ff0000">
                <v:path arrowok="t"/>
              </v:shape>
            </v:group>
            <v:group style="position:absolute;left:8950;top:359;width:2;height:24" coordorigin="8950,359" coordsize="2,24">
              <v:shape style="position:absolute;left:8950;top:359;width:2;height:24" coordorigin="8950,359" coordsize="0,24" path="m8950,359l8950,383e" filled="false" stroked="true" strokeweight=".098107pt" strokecolor="#ff0000">
                <v:path arrowok="t"/>
              </v:shape>
            </v:group>
            <v:group style="position:absolute;left:8938;top:371;width:24;height:2" coordorigin="8938,371" coordsize="24,2">
              <v:shape style="position:absolute;left:8938;top:371;width:24;height:2" coordorigin="8938,371" coordsize="24,0" path="m8938,371l8962,371e" filled="false" stroked="true" strokeweight=".09927pt" strokecolor="#ff0000">
                <v:path arrowok="t"/>
              </v:shape>
            </v:group>
            <v:group style="position:absolute;left:8950;top:359;width:2;height:24" coordorigin="8950,359" coordsize="2,24">
              <v:shape style="position:absolute;left:8950;top:359;width:2;height:24" coordorigin="8950,359" coordsize="0,24" path="m8950,359l8950,383e" filled="false" stroked="true" strokeweight=".098107pt" strokecolor="#ff0000">
                <v:path arrowok="t"/>
              </v:shape>
            </v:group>
            <v:group style="position:absolute;left:8938;top:371;width:24;height:2" coordorigin="8938,371" coordsize="24,2">
              <v:shape style="position:absolute;left:8938;top:371;width:24;height:2" coordorigin="8938,371" coordsize="24,0" path="m8938,371l8962,371e" filled="false" stroked="true" strokeweight=".09927pt" strokecolor="#ff0000">
                <v:path arrowok="t"/>
              </v:shape>
            </v:group>
            <v:group style="position:absolute;left:8950;top:359;width:2;height:24" coordorigin="8950,359" coordsize="2,24">
              <v:shape style="position:absolute;left:8950;top:359;width:2;height:24" coordorigin="8950,359" coordsize="0,24" path="m8950,359l8950,382e" filled="false" stroked="true" strokeweight=".098107pt" strokecolor="#ff0000">
                <v:path arrowok="t"/>
              </v:shape>
            </v:group>
            <v:group style="position:absolute;left:8938;top:370;width:24;height:2" coordorigin="8938,370" coordsize="24,2">
              <v:shape style="position:absolute;left:8938;top:370;width:24;height:2" coordorigin="8938,370" coordsize="24,0" path="m8938,370l8962,370e" filled="false" stroked="true" strokeweight=".09927pt" strokecolor="#ff0000">
                <v:path arrowok="t"/>
              </v:shape>
            </v:group>
            <v:group style="position:absolute;left:8950;top:358;width:2;height:24" coordorigin="8950,358" coordsize="2,24">
              <v:shape style="position:absolute;left:8950;top:358;width:2;height:24" coordorigin="8950,358" coordsize="0,24" path="m8950,358l8950,382e" filled="false" stroked="true" strokeweight=".098107pt" strokecolor="#ff0000">
                <v:path arrowok="t"/>
              </v:shape>
            </v:group>
            <v:group style="position:absolute;left:8938;top:370;width:24;height:2" coordorigin="8938,370" coordsize="24,2">
              <v:shape style="position:absolute;left:8938;top:370;width:24;height:2" coordorigin="8938,370" coordsize="24,0" path="m8938,370l8962,370e" filled="false" stroked="true" strokeweight=".09927pt" strokecolor="#ff0000">
                <v:path arrowok="t"/>
              </v:shape>
            </v:group>
            <v:group style="position:absolute;left:8950;top:358;width:2;height:24" coordorigin="8950,358" coordsize="2,24">
              <v:shape style="position:absolute;left:8950;top:358;width:2;height:24" coordorigin="8950,358" coordsize="0,24" path="m8950,358l8950,381e" filled="false" stroked="true" strokeweight=".098107pt" strokecolor="#ff0000">
                <v:path arrowok="t"/>
              </v:shape>
            </v:group>
            <v:group style="position:absolute;left:8938;top:369;width:24;height:2" coordorigin="8938,369" coordsize="24,2">
              <v:shape style="position:absolute;left:8938;top:369;width:24;height:2" coordorigin="8938,369" coordsize="24,0" path="m8938,369l8962,369e" filled="false" stroked="true" strokeweight=".09927pt" strokecolor="#ff0000">
                <v:path arrowok="t"/>
              </v:shape>
            </v:group>
            <v:group style="position:absolute;left:8950;top:357;width:2;height:24" coordorigin="8950,357" coordsize="2,24">
              <v:shape style="position:absolute;left:8950;top:357;width:2;height:24" coordorigin="8950,357" coordsize="0,24" path="m8950,357l8950,381e" filled="false" stroked="true" strokeweight=".098107pt" strokecolor="#ff0000">
                <v:path arrowok="t"/>
              </v:shape>
            </v:group>
            <v:group style="position:absolute;left:8938;top:369;width:24;height:2" coordorigin="8938,369" coordsize="24,2">
              <v:shape style="position:absolute;left:8938;top:369;width:24;height:2" coordorigin="8938,369" coordsize="24,0" path="m8938,369l8962,369e" filled="false" stroked="true" strokeweight=".09927pt" strokecolor="#ff0000">
                <v:path arrowok="t"/>
              </v:shape>
            </v:group>
            <v:group style="position:absolute;left:8950;top:357;width:2;height:24" coordorigin="8950,357" coordsize="2,24">
              <v:shape style="position:absolute;left:8950;top:357;width:2;height:24" coordorigin="8950,357" coordsize="0,24" path="m8950,357l8950,381e" filled="false" stroked="true" strokeweight=".098107pt" strokecolor="#ff0000">
                <v:path arrowok="t"/>
              </v:shape>
            </v:group>
            <v:group style="position:absolute;left:8938;top:369;width:24;height:2" coordorigin="8938,369" coordsize="24,2">
              <v:shape style="position:absolute;left:8938;top:369;width:24;height:2" coordorigin="8938,369" coordsize="24,0" path="m8938,369l8962,369e" filled="false" stroked="true" strokeweight=".09927pt" strokecolor="#ff0000">
                <v:path arrowok="t"/>
              </v:shape>
            </v:group>
            <v:group style="position:absolute;left:8950;top:357;width:2;height:24" coordorigin="8950,357" coordsize="2,24">
              <v:shape style="position:absolute;left:8950;top:357;width:2;height:24" coordorigin="8950,357" coordsize="0,24" path="m8950,357l8950,380e" filled="false" stroked="true" strokeweight=".098107pt" strokecolor="#ff0000">
                <v:path arrowok="t"/>
              </v:shape>
            </v:group>
            <v:group style="position:absolute;left:8938;top:368;width:24;height:2" coordorigin="8938,368" coordsize="24,2">
              <v:shape style="position:absolute;left:8938;top:368;width:24;height:2" coordorigin="8938,368" coordsize="24,0" path="m8938,368l8962,368e" filled="false" stroked="true" strokeweight=".09927pt" strokecolor="#ff0000">
                <v:path arrowok="t"/>
              </v:shape>
            </v:group>
            <v:group style="position:absolute;left:8950;top:356;width:2;height:24" coordorigin="8950,356" coordsize="2,24">
              <v:shape style="position:absolute;left:8950;top:356;width:2;height:24" coordorigin="8950,356" coordsize="0,24" path="m8950,356l8950,380e" filled="false" stroked="true" strokeweight=".098107pt" strokecolor="#ff0000">
                <v:path arrowok="t"/>
              </v:shape>
            </v:group>
            <v:group style="position:absolute;left:8938;top:368;width:24;height:2" coordorigin="8938,368" coordsize="24,2">
              <v:shape style="position:absolute;left:8938;top:368;width:24;height:2" coordorigin="8938,368" coordsize="24,0" path="m8938,368l8962,368e" filled="false" stroked="true" strokeweight=".09927pt" strokecolor="#ff0000">
                <v:path arrowok="t"/>
              </v:shape>
            </v:group>
            <v:group style="position:absolute;left:8950;top:356;width:2;height:24" coordorigin="8950,356" coordsize="2,24">
              <v:shape style="position:absolute;left:8950;top:356;width:2;height:24" coordorigin="8950,356" coordsize="0,24" path="m8950,356l8950,380e" filled="false" stroked="true" strokeweight=".098107pt" strokecolor="#ff0000">
                <v:path arrowok="t"/>
              </v:shape>
            </v:group>
            <v:group style="position:absolute;left:8938;top:368;width:24;height:2" coordorigin="8938,368" coordsize="24,2">
              <v:shape style="position:absolute;left:8938;top:368;width:24;height:2" coordorigin="8938,368" coordsize="24,0" path="m8938,368l8962,368e" filled="false" stroked="true" strokeweight=".09927pt" strokecolor="#ff0000">
                <v:path arrowok="t"/>
              </v:shape>
            </v:group>
            <v:group style="position:absolute;left:8950;top:356;width:2;height:24" coordorigin="8950,356" coordsize="2,24">
              <v:shape style="position:absolute;left:8950;top:356;width:2;height:24" coordorigin="8950,356" coordsize="0,24" path="m8950,356l8950,379e" filled="false" stroked="true" strokeweight=".098107pt" strokecolor="#ff0000">
                <v:path arrowok="t"/>
              </v:shape>
            </v:group>
            <v:group style="position:absolute;left:8938;top:367;width:24;height:2" coordorigin="8938,367" coordsize="24,2">
              <v:shape style="position:absolute;left:8938;top:367;width:24;height:2" coordorigin="8938,367" coordsize="24,0" path="m8938,367l8962,367e" filled="false" stroked="true" strokeweight=".09927pt" strokecolor="#ff0000">
                <v:path arrowok="t"/>
              </v:shape>
            </v:group>
            <v:group style="position:absolute;left:8950;top:355;width:2;height:24" coordorigin="8950,355" coordsize="2,24">
              <v:shape style="position:absolute;left:8950;top:355;width:2;height:24" coordorigin="8950,355" coordsize="0,24" path="m8950,355l8950,379e" filled="false" stroked="true" strokeweight=".098107pt" strokecolor="#ff0000">
                <v:path arrowok="t"/>
              </v:shape>
            </v:group>
            <v:group style="position:absolute;left:8938;top:367;width:24;height:2" coordorigin="8938,367" coordsize="24,2">
              <v:shape style="position:absolute;left:8938;top:367;width:24;height:2" coordorigin="8938,367" coordsize="24,0" path="m8938,367l8962,367e" filled="false" stroked="true" strokeweight=".09927pt" strokecolor="#ff0000">
                <v:path arrowok="t"/>
              </v:shape>
            </v:group>
            <v:group style="position:absolute;left:8950;top:355;width:2;height:24" coordorigin="8950,355" coordsize="2,24">
              <v:shape style="position:absolute;left:8950;top:355;width:2;height:24" coordorigin="8950,355" coordsize="0,24" path="m8950,355l8950,378e" filled="false" stroked="true" strokeweight=".098107pt" strokecolor="#ff0000">
                <v:path arrowok="t"/>
              </v:shape>
            </v:group>
            <v:group style="position:absolute;left:8938;top:366;width:24;height:2" coordorigin="8938,366" coordsize="24,2">
              <v:shape style="position:absolute;left:8938;top:366;width:24;height:2" coordorigin="8938,366" coordsize="24,0" path="m8938,366l8962,366e" filled="false" stroked="true" strokeweight=".09927pt" strokecolor="#ff0000">
                <v:path arrowok="t"/>
              </v:shape>
            </v:group>
            <v:group style="position:absolute;left:8950;top:354;width:2;height:24" coordorigin="8950,354" coordsize="2,24">
              <v:shape style="position:absolute;left:8950;top:354;width:2;height:24" coordorigin="8950,354" coordsize="0,24" path="m8950,354l8950,378e" filled="false" stroked="true" strokeweight=".098107pt" strokecolor="#ff0000">
                <v:path arrowok="t"/>
              </v:shape>
            </v:group>
            <v:group style="position:absolute;left:8938;top:366;width:24;height:2" coordorigin="8938,366" coordsize="24,2">
              <v:shape style="position:absolute;left:8938;top:366;width:24;height:2" coordorigin="8938,366" coordsize="24,0" path="m8938,366l8962,366e" filled="false" stroked="true" strokeweight=".09927pt" strokecolor="#ff0000">
                <v:path arrowok="t"/>
              </v:shape>
            </v:group>
            <v:group style="position:absolute;left:8950;top:354;width:2;height:24" coordorigin="8950,354" coordsize="2,24">
              <v:shape style="position:absolute;left:8950;top:354;width:2;height:24" coordorigin="8950,354" coordsize="0,24" path="m8950,354l8950,378e" filled="false" stroked="true" strokeweight=".098107pt" strokecolor="#ff0000">
                <v:path arrowok="t"/>
              </v:shape>
            </v:group>
            <v:group style="position:absolute;left:8938;top:366;width:24;height:2" coordorigin="8938,366" coordsize="24,2">
              <v:shape style="position:absolute;left:8938;top:366;width:24;height:2" coordorigin="8938,366" coordsize="24,0" path="m8938,366l8962,366e" filled="false" stroked="true" strokeweight=".09927pt" strokecolor="#ff0000">
                <v:path arrowok="t"/>
              </v:shape>
            </v:group>
            <v:group style="position:absolute;left:8950;top:354;width:2;height:24" coordorigin="8950,354" coordsize="2,24">
              <v:shape style="position:absolute;left:8950;top:354;width:2;height:24" coordorigin="8950,354" coordsize="0,24" path="m8950,354l8950,377e" filled="false" stroked="true" strokeweight=".098107pt" strokecolor="#ff0000">
                <v:path arrowok="t"/>
              </v:shape>
            </v:group>
            <v:group style="position:absolute;left:8938;top:365;width:24;height:2" coordorigin="8938,365" coordsize="24,2">
              <v:shape style="position:absolute;left:8938;top:365;width:24;height:2" coordorigin="8938,365" coordsize="24,0" path="m8938,365l8962,365e" filled="false" stroked="true" strokeweight=".09927pt" strokecolor="#ff0000">
                <v:path arrowok="t"/>
              </v:shape>
            </v:group>
            <v:group style="position:absolute;left:8950;top:353;width:2;height:24" coordorigin="8950,353" coordsize="2,24">
              <v:shape style="position:absolute;left:8950;top:353;width:2;height:24" coordorigin="8950,353" coordsize="0,24" path="m8950,353l8950,376e" filled="false" stroked="true" strokeweight=".098107pt" strokecolor="#ff0000">
                <v:path arrowok="t"/>
              </v:shape>
            </v:group>
            <v:group style="position:absolute;left:8938;top:364;width:24;height:2" coordorigin="8938,364" coordsize="24,2">
              <v:shape style="position:absolute;left:8938;top:364;width:24;height:2" coordorigin="8938,364" coordsize="24,0" path="m8938,364l8962,364e" filled="false" stroked="true" strokeweight=".09927pt" strokecolor="#ff0000">
                <v:path arrowok="t"/>
              </v:shape>
            </v:group>
            <v:group style="position:absolute;left:8950;top:352;width:2;height:24" coordorigin="8950,352" coordsize="2,24">
              <v:shape style="position:absolute;left:8950;top:352;width:2;height:24" coordorigin="8950,352" coordsize="0,24" path="m8950,352l8950,376e" filled="false" stroked="true" strokeweight=".098107pt" strokecolor="#ff0000">
                <v:path arrowok="t"/>
              </v:shape>
            </v:group>
            <v:group style="position:absolute;left:8938;top:364;width:24;height:2" coordorigin="8938,364" coordsize="24,2">
              <v:shape style="position:absolute;left:8938;top:364;width:24;height:2" coordorigin="8938,364" coordsize="24,0" path="m8938,364l8962,364e" filled="false" stroked="true" strokeweight=".09927pt" strokecolor="#ff0000">
                <v:path arrowok="t"/>
              </v:shape>
            </v:group>
            <v:group style="position:absolute;left:8950;top:352;width:2;height:24" coordorigin="8950,352" coordsize="2,24">
              <v:shape style="position:absolute;left:8950;top:352;width:2;height:24" coordorigin="8950,352" coordsize="0,24" path="m8950,352l8950,376e" filled="false" stroked="true" strokeweight=".098107pt" strokecolor="#ff0000">
                <v:path arrowok="t"/>
              </v:shape>
            </v:group>
            <v:group style="position:absolute;left:8938;top:364;width:24;height:2" coordorigin="8938,364" coordsize="24,2">
              <v:shape style="position:absolute;left:8938;top:364;width:24;height:2" coordorigin="8938,364" coordsize="24,0" path="m8938,364l8962,364e" filled="false" stroked="true" strokeweight=".09927pt" strokecolor="#ff0000">
                <v:path arrowok="t"/>
              </v:shape>
            </v:group>
            <v:group style="position:absolute;left:8950;top:352;width:2;height:24" coordorigin="8950,352" coordsize="2,24">
              <v:shape style="position:absolute;left:8950;top:352;width:2;height:24" coordorigin="8950,352" coordsize="0,24" path="m8950,352l8950,375e" filled="false" stroked="true" strokeweight=".098107pt" strokecolor="#ff0000">
                <v:path arrowok="t"/>
              </v:shape>
            </v:group>
            <v:group style="position:absolute;left:8938;top:363;width:24;height:2" coordorigin="8938,363" coordsize="24,2">
              <v:shape style="position:absolute;left:8938;top:363;width:24;height:2" coordorigin="8938,363" coordsize="24,0" path="m8938,363l8962,363e" filled="false" stroked="true" strokeweight=".09927pt" strokecolor="#ff0000">
                <v:path arrowok="t"/>
              </v:shape>
            </v:group>
            <v:group style="position:absolute;left:8950;top:351;width:2;height:24" coordorigin="8950,351" coordsize="2,24">
              <v:shape style="position:absolute;left:8950;top:351;width:2;height:24" coordorigin="8950,351" coordsize="0,24" path="m8950,351l8950,375e" filled="false" stroked="true" strokeweight=".098107pt" strokecolor="#ff0000">
                <v:path arrowok="t"/>
              </v:shape>
            </v:group>
            <v:group style="position:absolute;left:8938;top:363;width:24;height:2" coordorigin="8938,363" coordsize="24,2">
              <v:shape style="position:absolute;left:8938;top:363;width:24;height:2" coordorigin="8938,363" coordsize="24,0" path="m8938,363l8962,363e" filled="false" stroked="true" strokeweight=".09927pt" strokecolor="#ff0000">
                <v:path arrowok="t"/>
              </v:shape>
            </v:group>
            <v:group style="position:absolute;left:8950;top:351;width:2;height:24" coordorigin="8950,351" coordsize="2,24">
              <v:shape style="position:absolute;left:8950;top:351;width:2;height:24" coordorigin="8950,351" coordsize="0,24" path="m8950,351l8950,375e" filled="false" stroked="true" strokeweight=".098107pt" strokecolor="#ff0000">
                <v:path arrowok="t"/>
              </v:shape>
            </v:group>
            <v:group style="position:absolute;left:8938;top:363;width:24;height:2" coordorigin="8938,363" coordsize="24,2">
              <v:shape style="position:absolute;left:8938;top:363;width:24;height:2" coordorigin="8938,363" coordsize="24,0" path="m8938,363l8962,363e" filled="false" stroked="true" strokeweight=".09927pt" strokecolor="#ff0000">
                <v:path arrowok="t"/>
              </v:shape>
            </v:group>
            <v:group style="position:absolute;left:8950;top:351;width:2;height:24" coordorigin="8950,351" coordsize="2,24">
              <v:shape style="position:absolute;left:8950;top:351;width:2;height:24" coordorigin="8950,351" coordsize="0,24" path="m8950,351l8950,374e" filled="false" stroked="true" strokeweight=".098107pt" strokecolor="#ff0000">
                <v:path arrowok="t"/>
              </v:shape>
            </v:group>
            <v:group style="position:absolute;left:8938;top:362;width:24;height:2" coordorigin="8938,362" coordsize="24,2">
              <v:shape style="position:absolute;left:8938;top:362;width:24;height:2" coordorigin="8938,362" coordsize="24,0" path="m8938,362l8962,362e" filled="false" stroked="true" strokeweight=".09927pt" strokecolor="#ff0000">
                <v:path arrowok="t"/>
              </v:shape>
            </v:group>
            <v:group style="position:absolute;left:8950;top:350;width:2;height:24" coordorigin="8950,350" coordsize="2,24">
              <v:shape style="position:absolute;left:8950;top:350;width:2;height:24" coordorigin="8950,350" coordsize="0,24" path="m8950,350l8950,374e" filled="false" stroked="true" strokeweight=".098107pt" strokecolor="#ff0000">
                <v:path arrowok="t"/>
              </v:shape>
            </v:group>
            <v:group style="position:absolute;left:8938;top:362;width:24;height:2" coordorigin="8938,362" coordsize="24,2">
              <v:shape style="position:absolute;left:8938;top:362;width:24;height:2" coordorigin="8938,362" coordsize="24,0" path="m8938,362l8962,362e" filled="false" stroked="true" strokeweight=".09927pt" strokecolor="#ff0000">
                <v:path arrowok="t"/>
              </v:shape>
            </v:group>
            <v:group style="position:absolute;left:8950;top:350;width:2;height:24" coordorigin="8950,350" coordsize="2,24">
              <v:shape style="position:absolute;left:8950;top:350;width:2;height:24" coordorigin="8950,350" coordsize="0,24" path="m8950,350l8950,374e" filled="false" stroked="true" strokeweight=".098107pt" strokecolor="#ff0000">
                <v:path arrowok="t"/>
              </v:shape>
            </v:group>
            <v:group style="position:absolute;left:8938;top:362;width:24;height:2" coordorigin="8938,362" coordsize="24,2">
              <v:shape style="position:absolute;left:8938;top:362;width:24;height:2" coordorigin="8938,362" coordsize="24,0" path="m8938,362l8962,362e" filled="false" stroked="true" strokeweight=".09927pt" strokecolor="#ff0000">
                <v:path arrowok="t"/>
              </v:shape>
            </v:group>
            <v:group style="position:absolute;left:8950;top:350;width:2;height:24" coordorigin="8950,350" coordsize="2,24">
              <v:shape style="position:absolute;left:8950;top:350;width:2;height:24" coordorigin="8950,350" coordsize="0,24" path="m8950,350l8950,374e" filled="false" stroked="true" strokeweight=".098107pt" strokecolor="#ff0000">
                <v:path arrowok="t"/>
              </v:shape>
            </v:group>
            <v:group style="position:absolute;left:8938;top:361;width:24;height:2" coordorigin="8938,361" coordsize="24,2">
              <v:shape style="position:absolute;left:8938;top:361;width:24;height:2" coordorigin="8938,361" coordsize="24,0" path="m8938,361l8962,361e" filled="false" stroked="true" strokeweight=".09927pt" strokecolor="#ff0000">
                <v:path arrowok="t"/>
              </v:shape>
            </v:group>
            <v:group style="position:absolute;left:8950;top:349;width:2;height:24" coordorigin="8950,349" coordsize="2,24">
              <v:shape style="position:absolute;left:8950;top:349;width:2;height:24" coordorigin="8950,349" coordsize="0,24" path="m8950,349l8950,373e" filled="false" stroked="true" strokeweight=".098107pt" strokecolor="#ff0000">
                <v:path arrowok="t"/>
              </v:shape>
            </v:group>
            <v:group style="position:absolute;left:8938;top:361;width:24;height:2" coordorigin="8938,361" coordsize="24,2">
              <v:shape style="position:absolute;left:8938;top:361;width:24;height:2" coordorigin="8938,361" coordsize="24,0" path="m8938,361l8962,361e" filled="false" stroked="true" strokeweight=".09927pt" strokecolor="#ff0000">
                <v:path arrowok="t"/>
              </v:shape>
            </v:group>
            <v:group style="position:absolute;left:8950;top:349;width:2;height:24" coordorigin="8950,349" coordsize="2,24">
              <v:shape style="position:absolute;left:8950;top:349;width:2;height:24" coordorigin="8950,349" coordsize="0,24" path="m8950,349l8950,373e" filled="false" stroked="true" strokeweight=".098107pt" strokecolor="#ff0000">
                <v:path arrowok="t"/>
              </v:shape>
            </v:group>
            <v:group style="position:absolute;left:8938;top:361;width:24;height:2" coordorigin="8938,361" coordsize="24,2">
              <v:shape style="position:absolute;left:8938;top:361;width:24;height:2" coordorigin="8938,361" coordsize="24,0" path="m8938,361l8962,361e" filled="false" stroked="true" strokeweight=".09927pt" strokecolor="#ff0000">
                <v:path arrowok="t"/>
              </v:shape>
            </v:group>
            <v:group style="position:absolute;left:8950;top:349;width:2;height:24" coordorigin="8950,349" coordsize="2,24">
              <v:shape style="position:absolute;left:8950;top:349;width:2;height:24" coordorigin="8950,349" coordsize="0,24" path="m8950,349l8950,373e" filled="false" stroked="true" strokeweight=".098107pt" strokecolor="#ff0000">
                <v:path arrowok="t"/>
              </v:shape>
            </v:group>
            <v:group style="position:absolute;left:8938;top:360;width:24;height:2" coordorigin="8938,360" coordsize="24,2">
              <v:shape style="position:absolute;left:8938;top:360;width:24;height:2" coordorigin="8938,360" coordsize="24,0" path="m8938,360l8962,360e" filled="false" stroked="true" strokeweight=".09927pt" strokecolor="#ff0000">
                <v:path arrowok="t"/>
              </v:shape>
            </v:group>
            <v:group style="position:absolute;left:8950;top:348;width:2;height:24" coordorigin="8950,348" coordsize="2,24">
              <v:shape style="position:absolute;left:8950;top:348;width:2;height:24" coordorigin="8950,348" coordsize="0,24" path="m8950,348l8950,372e" filled="false" stroked="true" strokeweight=".098107pt" strokecolor="#ff0000">
                <v:path arrowok="t"/>
              </v:shape>
            </v:group>
            <v:group style="position:absolute;left:8938;top:359;width:24;height:2" coordorigin="8938,359" coordsize="24,2">
              <v:shape style="position:absolute;left:8938;top:359;width:24;height:2" coordorigin="8938,359" coordsize="24,0" path="m8938,359l8962,359e" filled="false" stroked="true" strokeweight=".09927pt" strokecolor="#ff0000">
                <v:path arrowok="t"/>
              </v:shape>
            </v:group>
            <v:group style="position:absolute;left:8950;top:347;width:2;height:24" coordorigin="8950,347" coordsize="2,24">
              <v:shape style="position:absolute;left:8950;top:347;width:2;height:24" coordorigin="8950,347" coordsize="0,24" path="m8950,347l8950,371e" filled="false" stroked="true" strokeweight=".098107pt" strokecolor="#ff0000">
                <v:path arrowok="t"/>
              </v:shape>
            </v:group>
            <v:group style="position:absolute;left:8938;top:359;width:24;height:2" coordorigin="8938,359" coordsize="24,2">
              <v:shape style="position:absolute;left:8938;top:359;width:24;height:2" coordorigin="8938,359" coordsize="24,0" path="m8938,359l8962,359e" filled="false" stroked="true" strokeweight=".09927pt" strokecolor="#ff0000">
                <v:path arrowok="t"/>
              </v:shape>
            </v:group>
            <v:group style="position:absolute;left:8950;top:347;width:2;height:24" coordorigin="8950,347" coordsize="2,24">
              <v:shape style="position:absolute;left:8950;top:347;width:2;height:24" coordorigin="8950,347" coordsize="0,24" path="m8950,347l8950,371e" filled="false" stroked="true" strokeweight=".098107pt" strokecolor="#ff0000">
                <v:path arrowok="t"/>
              </v:shape>
            </v:group>
            <v:group style="position:absolute;left:8938;top:358;width:24;height:2" coordorigin="8938,358" coordsize="24,2">
              <v:shape style="position:absolute;left:8938;top:358;width:24;height:2" coordorigin="8938,358" coordsize="24,0" path="m8938,358l8962,358e" filled="false" stroked="true" strokeweight=".09927pt" strokecolor="#ff0000">
                <v:path arrowok="t"/>
              </v:shape>
            </v:group>
            <v:group style="position:absolute;left:8950;top:346;width:2;height:24" coordorigin="8950,346" coordsize="2,24">
              <v:shape style="position:absolute;left:8950;top:346;width:2;height:24" coordorigin="8950,346" coordsize="0,24" path="m8950,346l8950,370e" filled="false" stroked="true" strokeweight=".098107pt" strokecolor="#ff0000">
                <v:path arrowok="t"/>
              </v:shape>
            </v:group>
            <v:group style="position:absolute;left:8938;top:358;width:24;height:2" coordorigin="8938,358" coordsize="24,2">
              <v:shape style="position:absolute;left:8938;top:358;width:24;height:2" coordorigin="8938,358" coordsize="24,0" path="m8938,358l8962,358e" filled="false" stroked="true" strokeweight=".09927pt" strokecolor="#ff0000">
                <v:path arrowok="t"/>
              </v:shape>
            </v:group>
            <v:group style="position:absolute;left:8950;top:346;width:2;height:24" coordorigin="8950,346" coordsize="2,24">
              <v:shape style="position:absolute;left:8950;top:346;width:2;height:24" coordorigin="8950,346" coordsize="0,24" path="m8950,346l8950,370e" filled="false" stroked="true" strokeweight=".098107pt" strokecolor="#ff0000">
                <v:path arrowok="t"/>
              </v:shape>
            </v:group>
            <v:group style="position:absolute;left:8938;top:358;width:24;height:2" coordorigin="8938,358" coordsize="24,2">
              <v:shape style="position:absolute;left:8938;top:358;width:24;height:2" coordorigin="8938,358" coordsize="24,0" path="m8938,358l8962,358e" filled="false" stroked="true" strokeweight=".09927pt" strokecolor="#ff0000">
                <v:path arrowok="t"/>
              </v:shape>
            </v:group>
            <v:group style="position:absolute;left:8950;top:346;width:2;height:24" coordorigin="8950,346" coordsize="2,24">
              <v:shape style="position:absolute;left:8950;top:346;width:2;height:24" coordorigin="8950,346" coordsize="0,24" path="m8950,346l8950,370e" filled="false" stroked="true" strokeweight=".098107pt" strokecolor="#ff0000">
                <v:path arrowok="t"/>
              </v:shape>
            </v:group>
            <v:group style="position:absolute;left:8938;top:357;width:24;height:2" coordorigin="8938,357" coordsize="24,2">
              <v:shape style="position:absolute;left:8938;top:357;width:24;height:2" coordorigin="8938,357" coordsize="24,0" path="m8938,357l8962,357e" filled="false" stroked="true" strokeweight=".09927pt" strokecolor="#ff0000">
                <v:path arrowok="t"/>
              </v:shape>
            </v:group>
            <v:group style="position:absolute;left:8950;top:345;width:2;height:24" coordorigin="8950,345" coordsize="2,24">
              <v:shape style="position:absolute;left:8950;top:345;width:2;height:24" coordorigin="8950,345" coordsize="0,24" path="m8950,345l8950,369e" filled="false" stroked="true" strokeweight=".098107pt" strokecolor="#ff0000">
                <v:path arrowok="t"/>
              </v:shape>
            </v:group>
            <v:group style="position:absolute;left:8938;top:357;width:24;height:2" coordorigin="8938,357" coordsize="24,2">
              <v:shape style="position:absolute;left:8938;top:357;width:24;height:2" coordorigin="8938,357" coordsize="24,0" path="m8938,357l8962,357e" filled="false" stroked="true" strokeweight=".09927pt" strokecolor="#ff0000">
                <v:path arrowok="t"/>
              </v:shape>
            </v:group>
            <v:group style="position:absolute;left:8950;top:345;width:2;height:24" coordorigin="8950,345" coordsize="2,24">
              <v:shape style="position:absolute;left:8950;top:345;width:2;height:24" coordorigin="8950,345" coordsize="0,24" path="m8950,345l8950,369e" filled="false" stroked="true" strokeweight=".098107pt" strokecolor="#ff0000">
                <v:path arrowok="t"/>
              </v:shape>
            </v:group>
            <v:group style="position:absolute;left:8938;top:356;width:24;height:2" coordorigin="8938,356" coordsize="24,2">
              <v:shape style="position:absolute;left:8938;top:356;width:24;height:2" coordorigin="8938,356" coordsize="24,0" path="m8938,356l8962,356e" filled="false" stroked="true" strokeweight=".09927pt" strokecolor="#ff0000">
                <v:path arrowok="t"/>
              </v:shape>
            </v:group>
            <v:group style="position:absolute;left:8950;top:344;width:2;height:24" coordorigin="8950,344" coordsize="2,24">
              <v:shape style="position:absolute;left:8950;top:344;width:2;height:24" coordorigin="8950,344" coordsize="0,24" path="m8950,344l8950,368e" filled="false" stroked="true" strokeweight=".098107pt" strokecolor="#ff0000">
                <v:path arrowok="t"/>
              </v:shape>
            </v:group>
            <v:group style="position:absolute;left:8938;top:356;width:24;height:2" coordorigin="8938,356" coordsize="24,2">
              <v:shape style="position:absolute;left:8938;top:356;width:24;height:2" coordorigin="8938,356" coordsize="24,0" path="m8938,356l8962,356e" filled="false" stroked="true" strokeweight=".09927pt" strokecolor="#ff0000">
                <v:path arrowok="t"/>
              </v:shape>
            </v:group>
            <v:group style="position:absolute;left:8950;top:344;width:2;height:24" coordorigin="8950,344" coordsize="2,24">
              <v:shape style="position:absolute;left:8950;top:344;width:2;height:24" coordorigin="8950,344" coordsize="0,24" path="m8950,344l8950,368e" filled="false" stroked="true" strokeweight=".098107pt" strokecolor="#ff0000">
                <v:path arrowok="t"/>
              </v:shape>
            </v:group>
            <v:group style="position:absolute;left:8938;top:356;width:24;height:2" coordorigin="8938,356" coordsize="24,2">
              <v:shape style="position:absolute;left:8938;top:356;width:24;height:2" coordorigin="8938,356" coordsize="24,0" path="m8938,356l8962,356e" filled="false" stroked="true" strokeweight=".09927pt" strokecolor="#ff0000">
                <v:path arrowok="t"/>
              </v:shape>
            </v:group>
            <v:group style="position:absolute;left:8950;top:344;width:2;height:24" coordorigin="8950,344" coordsize="2,24">
              <v:shape style="position:absolute;left:8950;top:344;width:2;height:24" coordorigin="8950,344" coordsize="0,24" path="m8950,344l8950,368e" filled="false" stroked="true" strokeweight=".098107pt" strokecolor="#ff0000">
                <v:path arrowok="t"/>
              </v:shape>
            </v:group>
            <v:group style="position:absolute;left:8938;top:355;width:24;height:2" coordorigin="8938,355" coordsize="24,2">
              <v:shape style="position:absolute;left:8938;top:355;width:24;height:2" coordorigin="8938,355" coordsize="24,0" path="m8938,355l8962,355e" filled="false" stroked="true" strokeweight=".09927pt" strokecolor="#ff0000">
                <v:path arrowok="t"/>
              </v:shape>
            </v:group>
            <v:group style="position:absolute;left:8950;top:343;width:2;height:24" coordorigin="8950,343" coordsize="2,24">
              <v:shape style="position:absolute;left:8950;top:343;width:2;height:24" coordorigin="8950,343" coordsize="0,24" path="m8950,343l8950,367e" filled="false" stroked="true" strokeweight=".098107pt" strokecolor="#ff0000">
                <v:path arrowok="t"/>
              </v:shape>
            </v:group>
            <v:group style="position:absolute;left:8938;top:355;width:24;height:2" coordorigin="8938,355" coordsize="24,2">
              <v:shape style="position:absolute;left:8938;top:355;width:24;height:2" coordorigin="8938,355" coordsize="24,0" path="m8938,355l8962,355e" filled="false" stroked="true" strokeweight=".09927pt" strokecolor="#ff0000">
                <v:path arrowok="t"/>
              </v:shape>
            </v:group>
            <v:group style="position:absolute;left:8950;top:343;width:2;height:24" coordorigin="8950,343" coordsize="2,24">
              <v:shape style="position:absolute;left:8950;top:343;width:2;height:24" coordorigin="8950,343" coordsize="0,24" path="m8950,343l8950,367e" filled="false" stroked="true" strokeweight=".098107pt" strokecolor="#ff0000">
                <v:path arrowok="t"/>
              </v:shape>
            </v:group>
            <v:group style="position:absolute;left:8938;top:355;width:24;height:2" coordorigin="8938,355" coordsize="24,2">
              <v:shape style="position:absolute;left:8938;top:355;width:24;height:2" coordorigin="8938,355" coordsize="24,0" path="m8938,355l8962,355e" filled="false" stroked="true" strokeweight=".09927pt" strokecolor="#ff0000">
                <v:path arrowok="t"/>
              </v:shape>
            </v:group>
            <v:group style="position:absolute;left:8950;top:343;width:2;height:24" coordorigin="8950,343" coordsize="2,24">
              <v:shape style="position:absolute;left:8950;top:343;width:2;height:24" coordorigin="8950,343" coordsize="0,24" path="m8950,343l8950,367e" filled="false" stroked="true" strokeweight=".098107pt" strokecolor="#ff0000">
                <v:path arrowok="t"/>
              </v:shape>
            </v:group>
            <v:group style="position:absolute;left:8938;top:354;width:24;height:2" coordorigin="8938,354" coordsize="24,2">
              <v:shape style="position:absolute;left:8938;top:354;width:24;height:2" coordorigin="8938,354" coordsize="24,0" path="m8938,354l8962,354e" filled="false" stroked="true" strokeweight=".09927pt" strokecolor="#ff0000">
                <v:path arrowok="t"/>
              </v:shape>
            </v:group>
            <v:group style="position:absolute;left:8950;top:343;width:2;height:24" coordorigin="8950,343" coordsize="2,24">
              <v:shape style="position:absolute;left:8950;top:343;width:2;height:24" coordorigin="8950,343" coordsize="0,24" path="m8950,343l8950,366e" filled="false" stroked="true" strokeweight=".098107pt" strokecolor="#ff0000">
                <v:path arrowok="t"/>
              </v:shape>
            </v:group>
            <v:group style="position:absolute;left:8938;top:354;width:24;height:2" coordorigin="8938,354" coordsize="24,2">
              <v:shape style="position:absolute;left:8938;top:354;width:24;height:2" coordorigin="8938,354" coordsize="24,0" path="m8938,354l8962,354e" filled="false" stroked="true" strokeweight=".09927pt" strokecolor="#ff0000">
                <v:path arrowok="t"/>
              </v:shape>
            </v:group>
            <v:group style="position:absolute;left:8950;top:342;width:2;height:24" coordorigin="8950,342" coordsize="2,24">
              <v:shape style="position:absolute;left:8950;top:342;width:2;height:24" coordorigin="8950,342" coordsize="0,24" path="m8950,342l8950,366e" filled="false" stroked="true" strokeweight=".098107pt" strokecolor="#ff0000">
                <v:path arrowok="t"/>
              </v:shape>
            </v:group>
            <v:group style="position:absolute;left:8938;top:354;width:24;height:2" coordorigin="8938,354" coordsize="24,2">
              <v:shape style="position:absolute;left:8938;top:354;width:24;height:2" coordorigin="8938,354" coordsize="24,0" path="m8938,354l8962,354e" filled="false" stroked="true" strokeweight=".09927pt" strokecolor="#ff0000">
                <v:path arrowok="t"/>
              </v:shape>
            </v:group>
            <v:group style="position:absolute;left:8950;top:342;width:2;height:24" coordorigin="8950,342" coordsize="2,24">
              <v:shape style="position:absolute;left:8950;top:342;width:2;height:24" coordorigin="8950,342" coordsize="0,24" path="m8950,342l8950,366e" filled="false" stroked="true" strokeweight=".098107pt" strokecolor="#ff0000">
                <v:path arrowok="t"/>
              </v:shape>
            </v:group>
            <v:group style="position:absolute;left:8938;top:353;width:24;height:2" coordorigin="8938,353" coordsize="24,2">
              <v:shape style="position:absolute;left:8938;top:353;width:24;height:2" coordorigin="8938,353" coordsize="24,0" path="m8938,353l8962,353e" filled="false" stroked="true" strokeweight=".09927pt" strokecolor="#ff0000">
                <v:path arrowok="t"/>
              </v:shape>
            </v:group>
            <v:group style="position:absolute;left:8950;top:342;width:2;height:24" coordorigin="8950,342" coordsize="2,24">
              <v:shape style="position:absolute;left:8950;top:342;width:2;height:24" coordorigin="8950,342" coordsize="0,24" path="m8950,342l8950,365e" filled="false" stroked="true" strokeweight=".098107pt" strokecolor="#ff0000">
                <v:path arrowok="t"/>
              </v:shape>
            </v:group>
            <v:group style="position:absolute;left:8938;top:353;width:24;height:2" coordorigin="8938,353" coordsize="24,2">
              <v:shape style="position:absolute;left:8938;top:353;width:24;height:2" coordorigin="8938,353" coordsize="24,0" path="m8938,353l8962,353e" filled="false" stroked="true" strokeweight=".09927pt" strokecolor="#ff0000">
                <v:path arrowok="t"/>
              </v:shape>
            </v:group>
            <v:group style="position:absolute;left:8950;top:341;width:2;height:24" coordorigin="8950,341" coordsize="2,24">
              <v:shape style="position:absolute;left:8950;top:341;width:2;height:24" coordorigin="8950,341" coordsize="0,24" path="m8950,341l8950,365e" filled="false" stroked="true" strokeweight=".098107pt" strokecolor="#ff0000">
                <v:path arrowok="t"/>
              </v:shape>
            </v:group>
            <v:group style="position:absolute;left:8938;top:352;width:24;height:2" coordorigin="8938,352" coordsize="24,2">
              <v:shape style="position:absolute;left:8938;top:352;width:24;height:2" coordorigin="8938,352" coordsize="24,0" path="m8938,352l8962,352e" filled="false" stroked="true" strokeweight=".09927pt" strokecolor="#ff0000">
                <v:path arrowok="t"/>
              </v:shape>
            </v:group>
            <v:group style="position:absolute;left:8950;top:341;width:2;height:24" coordorigin="8950,341" coordsize="2,24">
              <v:shape style="position:absolute;left:8950;top:341;width:2;height:24" coordorigin="8950,341" coordsize="0,24" path="m8950,341l8950,364e" filled="false" stroked="true" strokeweight=".098107pt" strokecolor="#ff0000">
                <v:path arrowok="t"/>
              </v:shape>
            </v:group>
            <v:group style="position:absolute;left:8938;top:352;width:24;height:2" coordorigin="8938,352" coordsize="24,2">
              <v:shape style="position:absolute;left:8938;top:352;width:24;height:2" coordorigin="8938,352" coordsize="24,0" path="m8938,352l8962,352e" filled="false" stroked="true" strokeweight=".09927pt" strokecolor="#ff0000">
                <v:path arrowok="t"/>
              </v:shape>
            </v:group>
            <v:group style="position:absolute;left:8950;top:340;width:2;height:24" coordorigin="8950,340" coordsize="2,24">
              <v:shape style="position:absolute;left:8950;top:340;width:2;height:24" coordorigin="8950,340" coordsize="0,24" path="m8950,340l8950,364e" filled="false" stroked="true" strokeweight=".098107pt" strokecolor="#ff0000">
                <v:path arrowok="t"/>
              </v:shape>
            </v:group>
            <v:group style="position:absolute;left:8938;top:351;width:24;height:2" coordorigin="8938,351" coordsize="24,2">
              <v:shape style="position:absolute;left:8938;top:351;width:24;height:2" coordorigin="8938,351" coordsize="24,0" path="m8938,351l8962,351e" filled="false" stroked="true" strokeweight=".09927pt" strokecolor="#ff0000">
                <v:path arrowok="t"/>
              </v:shape>
            </v:group>
            <v:group style="position:absolute;left:8950;top:340;width:2;height:24" coordorigin="8950,340" coordsize="2,24">
              <v:shape style="position:absolute;left:8950;top:340;width:2;height:24" coordorigin="8950,340" coordsize="0,24" path="m8950,340l8950,363e" filled="false" stroked="true" strokeweight=".098107pt" strokecolor="#ff0000">
                <v:path arrowok="t"/>
              </v:shape>
            </v:group>
            <v:group style="position:absolute;left:8938;top:351;width:24;height:2" coordorigin="8938,351" coordsize="24,2">
              <v:shape style="position:absolute;left:8938;top:351;width:24;height:2" coordorigin="8938,351" coordsize="24,0" path="m8938,351l8962,351e" filled="false" stroked="true" strokeweight=".09927pt" strokecolor="#ff0000">
                <v:path arrowok="t"/>
              </v:shape>
            </v:group>
            <v:group style="position:absolute;left:8950;top:339;width:2;height:24" coordorigin="8950,339" coordsize="2,24">
              <v:shape style="position:absolute;left:8950;top:339;width:2;height:24" coordorigin="8950,339" coordsize="0,24" path="m8950,339l8950,363e" filled="false" stroked="true" strokeweight=".098107pt" strokecolor="#ff0000">
                <v:path arrowok="t"/>
              </v:shape>
            </v:group>
            <v:group style="position:absolute;left:8938;top:350;width:24;height:2" coordorigin="8938,350" coordsize="24,2">
              <v:shape style="position:absolute;left:8938;top:350;width:24;height:2" coordorigin="8938,350" coordsize="24,0" path="m8938,350l8962,350e" filled="false" stroked="true" strokeweight=".09927pt" strokecolor="#ff0000">
                <v:path arrowok="t"/>
              </v:shape>
            </v:group>
            <v:group style="position:absolute;left:8950;top:339;width:2;height:24" coordorigin="8950,339" coordsize="2,24">
              <v:shape style="position:absolute;left:8950;top:339;width:2;height:24" coordorigin="8950,339" coordsize="0,24" path="m8950,339l8950,362e" filled="false" stroked="true" strokeweight=".098107pt" strokecolor="#ff0000">
                <v:path arrowok="t"/>
              </v:shape>
            </v:group>
            <v:group style="position:absolute;left:8938;top:350;width:24;height:2" coordorigin="8938,350" coordsize="24,2">
              <v:shape style="position:absolute;left:8938;top:350;width:24;height:2" coordorigin="8938,350" coordsize="24,0" path="m8938,350l8962,350e" filled="false" stroked="true" strokeweight=".09927pt" strokecolor="#ff0000">
                <v:path arrowok="t"/>
              </v:shape>
            </v:group>
            <v:group style="position:absolute;left:8950;top:338;width:2;height:24" coordorigin="8950,338" coordsize="2,24">
              <v:shape style="position:absolute;left:8950;top:338;width:2;height:24" coordorigin="8950,338" coordsize="0,24" path="m8950,338l8950,362e" filled="false" stroked="true" strokeweight=".098107pt" strokecolor="#ff0000">
                <v:path arrowok="t"/>
              </v:shape>
            </v:group>
            <v:group style="position:absolute;left:8938;top:350;width:24;height:2" coordorigin="8938,350" coordsize="24,2">
              <v:shape style="position:absolute;left:8938;top:350;width:24;height:2" coordorigin="8938,350" coordsize="24,0" path="m8938,350l8962,350e" filled="false" stroked="true" strokeweight=".09927pt" strokecolor="#ff0000">
                <v:path arrowok="t"/>
              </v:shape>
            </v:group>
            <v:group style="position:absolute;left:8950;top:338;width:2;height:24" coordorigin="8950,338" coordsize="2,24">
              <v:shape style="position:absolute;left:8950;top:338;width:2;height:24" coordorigin="8950,338" coordsize="0,24" path="m8950,338l8950,362e" filled="false" stroked="true" strokeweight=".098107pt" strokecolor="#ff0000">
                <v:path arrowok="t"/>
              </v:shape>
            </v:group>
            <v:group style="position:absolute;left:8938;top:349;width:24;height:2" coordorigin="8938,349" coordsize="24,2">
              <v:shape style="position:absolute;left:8938;top:349;width:24;height:2" coordorigin="8938,349" coordsize="24,0" path="m8938,349l8962,349e" filled="false" stroked="true" strokeweight=".09927pt" strokecolor="#ff0000">
                <v:path arrowok="t"/>
              </v:shape>
            </v:group>
            <v:group style="position:absolute;left:8950;top:338;width:2;height:24" coordorigin="8950,338" coordsize="2,24">
              <v:shape style="position:absolute;left:8950;top:338;width:2;height:24" coordorigin="8950,338" coordsize="0,24" path="m8950,338l8950,361e" filled="false" stroked="true" strokeweight=".098107pt" strokecolor="#ff0000">
                <v:path arrowok="t"/>
              </v:shape>
            </v:group>
            <v:group style="position:absolute;left:8938;top:349;width:24;height:2" coordorigin="8938,349" coordsize="24,2">
              <v:shape style="position:absolute;left:8938;top:349;width:24;height:2" coordorigin="8938,349" coordsize="24,0" path="m8938,349l8962,349e" filled="false" stroked="true" strokeweight=".09927pt" strokecolor="#ff0000">
                <v:path arrowok="t"/>
              </v:shape>
            </v:group>
            <v:group style="position:absolute;left:8950;top:337;width:2;height:24" coordorigin="8950,337" coordsize="2,24">
              <v:shape style="position:absolute;left:8950;top:337;width:2;height:24" coordorigin="8950,337" coordsize="0,24" path="m8950,337l8950,361e" filled="false" stroked="true" strokeweight=".098107pt" strokecolor="#ff0000">
                <v:path arrowok="t"/>
              </v:shape>
            </v:group>
            <v:group style="position:absolute;left:8938;top:348;width:24;height:2" coordorigin="8938,348" coordsize="24,2">
              <v:shape style="position:absolute;left:8938;top:348;width:24;height:2" coordorigin="8938,348" coordsize="24,0" path="m8938,348l8962,348e" filled="false" stroked="true" strokeweight=".09927pt" strokecolor="#ff0000">
                <v:path arrowok="t"/>
              </v:shape>
            </v:group>
            <v:group style="position:absolute;left:8950;top:337;width:2;height:24" coordorigin="8950,337" coordsize="2,24">
              <v:shape style="position:absolute;left:8950;top:337;width:2;height:24" coordorigin="8950,337" coordsize="0,24" path="m8950,337l8950,360e" filled="false" stroked="true" strokeweight=".098107pt" strokecolor="#ff0000">
                <v:path arrowok="t"/>
              </v:shape>
            </v:group>
            <v:group style="position:absolute;left:8938;top:348;width:24;height:2" coordorigin="8938,348" coordsize="24,2">
              <v:shape style="position:absolute;left:8938;top:348;width:24;height:2" coordorigin="8938,348" coordsize="24,0" path="m8938,348l8962,348e" filled="false" stroked="true" strokeweight=".09927pt" strokecolor="#ff0000">
                <v:path arrowok="t"/>
              </v:shape>
            </v:group>
            <v:group style="position:absolute;left:8950;top:336;width:2;height:24" coordorigin="8950,336" coordsize="2,24">
              <v:shape style="position:absolute;left:8950;top:336;width:2;height:24" coordorigin="8950,336" coordsize="0,24" path="m8950,336l8950,360e" filled="false" stroked="true" strokeweight=".098107pt" strokecolor="#ff0000">
                <v:path arrowok="t"/>
              </v:shape>
            </v:group>
            <v:group style="position:absolute;left:8938;top:348;width:24;height:2" coordorigin="8938,348" coordsize="24,2">
              <v:shape style="position:absolute;left:8938;top:348;width:24;height:2" coordorigin="8938,348" coordsize="24,0" path="m8938,348l8962,348e" filled="false" stroked="true" strokeweight=".09927pt" strokecolor="#ff0000">
                <v:path arrowok="t"/>
              </v:shape>
            </v:group>
            <v:group style="position:absolute;left:8950;top:336;width:2;height:24" coordorigin="8950,336" coordsize="2,24">
              <v:shape style="position:absolute;left:8950;top:336;width:2;height:24" coordorigin="8950,336" coordsize="0,24" path="m8950,336l8950,360e" filled="false" stroked="true" strokeweight=".098107pt" strokecolor="#ff0000">
                <v:path arrowok="t"/>
              </v:shape>
            </v:group>
            <v:group style="position:absolute;left:8938;top:347;width:24;height:2" coordorigin="8938,347" coordsize="24,2">
              <v:shape style="position:absolute;left:8938;top:347;width:24;height:2" coordorigin="8938,347" coordsize="24,0" path="m8938,347l8962,347e" filled="false" stroked="true" strokeweight=".09927pt" strokecolor="#ff0000">
                <v:path arrowok="t"/>
              </v:shape>
            </v:group>
            <v:group style="position:absolute;left:8950;top:336;width:2;height:24" coordorigin="8950,336" coordsize="2,24">
              <v:shape style="position:absolute;left:8950;top:336;width:2;height:24" coordorigin="8950,336" coordsize="0,24" path="m8950,336l8950,359e" filled="false" stroked="true" strokeweight=".098107pt" strokecolor="#ff0000">
                <v:path arrowok="t"/>
              </v:shape>
            </v:group>
            <v:group style="position:absolute;left:8938;top:347;width:24;height:2" coordorigin="8938,347" coordsize="24,2">
              <v:shape style="position:absolute;left:8938;top:347;width:24;height:2" coordorigin="8938,347" coordsize="24,0" path="m8938,347l8962,347e" filled="false" stroked="true" strokeweight=".09927pt" strokecolor="#ff0000">
                <v:path arrowok="t"/>
              </v:shape>
            </v:group>
            <v:group style="position:absolute;left:8950;top:335;width:2;height:24" coordorigin="8950,335" coordsize="2,24">
              <v:shape style="position:absolute;left:8950;top:335;width:2;height:24" coordorigin="8950,335" coordsize="0,24" path="m8950,335l8950,359e" filled="false" stroked="true" strokeweight=".098107pt" strokecolor="#ff0000">
                <v:path arrowok="t"/>
              </v:shape>
            </v:group>
            <v:group style="position:absolute;left:8938;top:347;width:24;height:2" coordorigin="8938,347" coordsize="24,2">
              <v:shape style="position:absolute;left:8938;top:347;width:24;height:2" coordorigin="8938,347" coordsize="24,0" path="m8938,347l8962,347e" filled="false" stroked="true" strokeweight=".09927pt" strokecolor="#ff0000">
                <v:path arrowok="t"/>
              </v:shape>
            </v:group>
            <v:group style="position:absolute;left:8950;top:335;width:2;height:24" coordorigin="8950,335" coordsize="2,24">
              <v:shape style="position:absolute;left:8950;top:335;width:2;height:24" coordorigin="8950,335" coordsize="0,24" path="m8950,335l8950,359e" filled="false" stroked="true" strokeweight=".098107pt" strokecolor="#ff0000">
                <v:path arrowok="t"/>
              </v:shape>
            </v:group>
            <v:group style="position:absolute;left:8938;top:346;width:24;height:2" coordorigin="8938,346" coordsize="24,2">
              <v:shape style="position:absolute;left:8938;top:346;width:24;height:2" coordorigin="8938,346" coordsize="24,0" path="m8938,346l8962,346e" filled="false" stroked="true" strokeweight=".09927pt" strokecolor="#ff0000">
                <v:path arrowok="t"/>
              </v:shape>
            </v:group>
            <v:group style="position:absolute;left:8950;top:335;width:2;height:24" coordorigin="8950,335" coordsize="2,24">
              <v:shape style="position:absolute;left:8950;top:335;width:2;height:24" coordorigin="8950,335" coordsize="0,24" path="m8950,335l8950,358e" filled="false" stroked="true" strokeweight=".098107pt" strokecolor="#ff0000">
                <v:path arrowok="t"/>
              </v:shape>
            </v:group>
            <v:group style="position:absolute;left:8938;top:346;width:24;height:2" coordorigin="8938,346" coordsize="24,2">
              <v:shape style="position:absolute;left:8938;top:346;width:24;height:2" coordorigin="8938,346" coordsize="24,0" path="m8938,346l8962,346e" filled="false" stroked="true" strokeweight=".09927pt" strokecolor="#ff0000">
                <v:path arrowok="t"/>
              </v:shape>
            </v:group>
            <v:group style="position:absolute;left:8950;top:334;width:2;height:24" coordorigin="8950,334" coordsize="2,24">
              <v:shape style="position:absolute;left:8950;top:334;width:2;height:24" coordorigin="8950,334" coordsize="0,24" path="m8950,334l8950,358e" filled="false" stroked="true" strokeweight=".098107pt" strokecolor="#ff0000">
                <v:path arrowok="t"/>
              </v:shape>
            </v:group>
            <v:group style="position:absolute;left:8938;top:346;width:24;height:2" coordorigin="8938,346" coordsize="24,2">
              <v:shape style="position:absolute;left:8938;top:346;width:24;height:2" coordorigin="8938,346" coordsize="24,0" path="m8938,346l8962,346e" filled="false" stroked="true" strokeweight=".09927pt" strokecolor="#ff0000">
                <v:path arrowok="t"/>
              </v:shape>
            </v:group>
            <v:group style="position:absolute;left:8950;top:334;width:2;height:24" coordorigin="8950,334" coordsize="2,24">
              <v:shape style="position:absolute;left:8950;top:334;width:2;height:24" coordorigin="8950,334" coordsize="0,24" path="m8950,334l8950,358e" filled="false" stroked="true" strokeweight=".098107pt" strokecolor="#ff0000">
                <v:path arrowok="t"/>
              </v:shape>
            </v:group>
            <v:group style="position:absolute;left:8938;top:345;width:24;height:2" coordorigin="8938,345" coordsize="24,2">
              <v:shape style="position:absolute;left:8938;top:345;width:24;height:2" coordorigin="8938,345" coordsize="24,0" path="m8938,345l8962,345e" filled="false" stroked="true" strokeweight=".09927pt" strokecolor="#ff0000">
                <v:path arrowok="t"/>
              </v:shape>
            </v:group>
            <v:group style="position:absolute;left:8950;top:334;width:2;height:24" coordorigin="8950,334" coordsize="2,24">
              <v:shape style="position:absolute;left:8950;top:334;width:2;height:24" coordorigin="8950,334" coordsize="0,24" path="m8950,334l8950,357e" filled="false" stroked="true" strokeweight=".098107pt" strokecolor="#ff0000">
                <v:path arrowok="t"/>
              </v:shape>
            </v:group>
            <v:group style="position:absolute;left:8938;top:345;width:24;height:2" coordorigin="8938,345" coordsize="24,2">
              <v:shape style="position:absolute;left:8938;top:345;width:24;height:2" coordorigin="8938,345" coordsize="24,0" path="m8938,345l8962,345e" filled="false" stroked="true" strokeweight=".09927pt" strokecolor="#ff0000">
                <v:path arrowok="t"/>
              </v:shape>
            </v:group>
            <v:group style="position:absolute;left:8950;top:333;width:2;height:24" coordorigin="8950,333" coordsize="2,24">
              <v:shape style="position:absolute;left:8950;top:333;width:2;height:24" coordorigin="8950,333" coordsize="0,24" path="m8950,333l8950,357e" filled="false" stroked="true" strokeweight=".098107pt" strokecolor="#ff0000">
                <v:path arrowok="t"/>
              </v:shape>
            </v:group>
            <v:group style="position:absolute;left:8938;top:344;width:24;height:2" coordorigin="8938,344" coordsize="24,2">
              <v:shape style="position:absolute;left:8938;top:344;width:24;height:2" coordorigin="8938,344" coordsize="24,0" path="m8938,344l8962,344e" filled="false" stroked="true" strokeweight=".09927pt" strokecolor="#ff0000">
                <v:path arrowok="t"/>
              </v:shape>
            </v:group>
            <v:group style="position:absolute;left:8950;top:333;width:2;height:24" coordorigin="8950,333" coordsize="2,24">
              <v:shape style="position:absolute;left:8950;top:333;width:2;height:24" coordorigin="8950,333" coordsize="0,24" path="m8950,333l8950,356e" filled="false" stroked="true" strokeweight=".098107pt" strokecolor="#ff0000">
                <v:path arrowok="t"/>
              </v:shape>
            </v:group>
            <v:group style="position:absolute;left:8938;top:344;width:24;height:2" coordorigin="8938,344" coordsize="24,2">
              <v:shape style="position:absolute;left:8938;top:344;width:24;height:2" coordorigin="8938,344" coordsize="24,0" path="m8938,344l8962,344e" filled="false" stroked="true" strokeweight=".09927pt" strokecolor="#ff0000">
                <v:path arrowok="t"/>
              </v:shape>
            </v:group>
            <v:group style="position:absolute;left:8950;top:332;width:2;height:24" coordorigin="8950,332" coordsize="2,24">
              <v:shape style="position:absolute;left:8950;top:332;width:2;height:24" coordorigin="8950,332" coordsize="0,24" path="m8950,332l8950,356e" filled="false" stroked="true" strokeweight=".098107pt" strokecolor="#ff0000">
                <v:path arrowok="t"/>
              </v:shape>
            </v:group>
            <v:group style="position:absolute;left:8938;top:344;width:24;height:2" coordorigin="8938,344" coordsize="24,2">
              <v:shape style="position:absolute;left:8938;top:344;width:24;height:2" coordorigin="8938,344" coordsize="24,0" path="m8938,344l8962,344e" filled="false" stroked="true" strokeweight=".09927pt" strokecolor="#ff0000">
                <v:path arrowok="t"/>
              </v:shape>
            </v:group>
            <v:group style="position:absolute;left:8950;top:332;width:2;height:24" coordorigin="8950,332" coordsize="2,24">
              <v:shape style="position:absolute;left:8950;top:332;width:2;height:24" coordorigin="8950,332" coordsize="0,24" path="m8950,332l8950,356e" filled="false" stroked="true" strokeweight=".098107pt" strokecolor="#ff0000">
                <v:path arrowok="t"/>
              </v:shape>
            </v:group>
            <v:group style="position:absolute;left:8938;top:343;width:24;height:2" coordorigin="8938,343" coordsize="24,2">
              <v:shape style="position:absolute;left:8938;top:343;width:24;height:2" coordorigin="8938,343" coordsize="24,0" path="m8938,343l8962,343e" filled="false" stroked="true" strokeweight=".09927pt" strokecolor="#ff0000">
                <v:path arrowok="t"/>
              </v:shape>
            </v:group>
            <v:group style="position:absolute;left:8950;top:332;width:2;height:24" coordorigin="8950,332" coordsize="2,24">
              <v:shape style="position:absolute;left:8950;top:332;width:2;height:24" coordorigin="8950,332" coordsize="0,24" path="m8950,332l8950,355e" filled="false" stroked="true" strokeweight=".098107pt" strokecolor="#ff0000">
                <v:path arrowok="t"/>
              </v:shape>
            </v:group>
            <v:group style="position:absolute;left:8938;top:343;width:24;height:2" coordorigin="8938,343" coordsize="24,2">
              <v:shape style="position:absolute;left:8938;top:343;width:24;height:2" coordorigin="8938,343" coordsize="24,0" path="m8938,343l8962,343e" filled="false" stroked="true" strokeweight=".09927pt" strokecolor="#ff0000">
                <v:path arrowok="t"/>
              </v:shape>
            </v:group>
            <v:group style="position:absolute;left:8950;top:331;width:2;height:24" coordorigin="8950,331" coordsize="2,24">
              <v:shape style="position:absolute;left:8950;top:331;width:2;height:24" coordorigin="8950,331" coordsize="0,24" path="m8950,331l8950,355e" filled="false" stroked="true" strokeweight=".098107pt" strokecolor="#ff0000">
                <v:path arrowok="t"/>
              </v:shape>
            </v:group>
            <v:group style="position:absolute;left:8938;top:343;width:24;height:2" coordorigin="8938,343" coordsize="24,2">
              <v:shape style="position:absolute;left:8938;top:343;width:24;height:2" coordorigin="8938,343" coordsize="24,0" path="m8938,343l8962,343e" filled="false" stroked="true" strokeweight=".09927pt" strokecolor="#ff0000">
                <v:path arrowok="t"/>
              </v:shape>
            </v:group>
            <v:group style="position:absolute;left:8950;top:331;width:2;height:24" coordorigin="8950,331" coordsize="2,24">
              <v:shape style="position:absolute;left:8950;top:331;width:2;height:24" coordorigin="8950,331" coordsize="0,24" path="m8950,331l8950,355e" filled="false" stroked="true" strokeweight=".098107pt" strokecolor="#ff0000">
                <v:path arrowok="t"/>
              </v:shape>
            </v:group>
            <v:group style="position:absolute;left:8938;top:343;width:24;height:2" coordorigin="8938,343" coordsize="24,2">
              <v:shape style="position:absolute;left:8938;top:343;width:24;height:2" coordorigin="8938,343" coordsize="24,0" path="m8938,343l8962,343e" filled="false" stroked="true" strokeweight=".09927pt" strokecolor="#ff0000">
                <v:path arrowok="t"/>
              </v:shape>
            </v:group>
            <v:group style="position:absolute;left:8950;top:331;width:2;height:24" coordorigin="8950,331" coordsize="2,24">
              <v:shape style="position:absolute;left:8950;top:331;width:2;height:24" coordorigin="8950,331" coordsize="0,24" path="m8950,331l8950,354e" filled="false" stroked="true" strokeweight=".098107pt" strokecolor="#ff0000">
                <v:path arrowok="t"/>
              </v:shape>
            </v:group>
            <v:group style="position:absolute;left:8938;top:342;width:24;height:2" coordorigin="8938,342" coordsize="24,2">
              <v:shape style="position:absolute;left:8938;top:342;width:24;height:2" coordorigin="8938,342" coordsize="24,0" path="m8938,342l8962,342e" filled="false" stroked="true" strokeweight=".09927pt" strokecolor="#ff0000">
                <v:path arrowok="t"/>
              </v:shape>
            </v:group>
            <v:group style="position:absolute;left:8950;top:330;width:2;height:24" coordorigin="8950,330" coordsize="2,24">
              <v:shape style="position:absolute;left:8950;top:330;width:2;height:24" coordorigin="8950,330" coordsize="0,24" path="m8950,330l8950,354e" filled="false" stroked="true" strokeweight=".098107pt" strokecolor="#ff0000">
                <v:path arrowok="t"/>
              </v:shape>
            </v:group>
            <v:group style="position:absolute;left:8938;top:342;width:24;height:2" coordorigin="8938,342" coordsize="24,2">
              <v:shape style="position:absolute;left:8938;top:342;width:24;height:2" coordorigin="8938,342" coordsize="24,0" path="m8938,342l8962,342e" filled="false" stroked="true" strokeweight=".09927pt" strokecolor="#ff0000">
                <v:path arrowok="t"/>
              </v:shape>
            </v:group>
            <v:group style="position:absolute;left:8950;top:330;width:2;height:24" coordorigin="8950,330" coordsize="2,24">
              <v:shape style="position:absolute;left:8950;top:330;width:2;height:24" coordorigin="8950,330" coordsize="0,24" path="m8950,330l8950,354e" filled="false" stroked="true" strokeweight=".098107pt" strokecolor="#ff0000">
                <v:path arrowok="t"/>
              </v:shape>
            </v:group>
            <v:group style="position:absolute;left:8938;top:341;width:24;height:2" coordorigin="8938,341" coordsize="24,2">
              <v:shape style="position:absolute;left:8938;top:341;width:24;height:2" coordorigin="8938,341" coordsize="24,0" path="m8938,341l8962,341e" filled="false" stroked="true" strokeweight=".09927pt" strokecolor="#ff0000">
                <v:path arrowok="t"/>
              </v:shape>
            </v:group>
            <v:group style="position:absolute;left:8950;top:329;width:2;height:24" coordorigin="8950,329" coordsize="2,24">
              <v:shape style="position:absolute;left:8950;top:329;width:2;height:24" coordorigin="8950,329" coordsize="0,24" path="m8950,329l8950,353e" filled="false" stroked="true" strokeweight=".098107pt" strokecolor="#ff0000">
                <v:path arrowok="t"/>
              </v:shape>
            </v:group>
            <v:group style="position:absolute;left:8938;top:341;width:24;height:2" coordorigin="8938,341" coordsize="24,2">
              <v:shape style="position:absolute;left:8938;top:341;width:24;height:2" coordorigin="8938,341" coordsize="24,0" path="m8938,341l8962,341e" filled="false" stroked="true" strokeweight=".09927pt" strokecolor="#ff0000">
                <v:path arrowok="t"/>
              </v:shape>
            </v:group>
            <v:group style="position:absolute;left:8950;top:329;width:2;height:24" coordorigin="8950,329" coordsize="2,24">
              <v:shape style="position:absolute;left:8950;top:329;width:2;height:24" coordorigin="8950,329" coordsize="0,24" path="m8950,329l8950,353e" filled="false" stroked="true" strokeweight=".098107pt" strokecolor="#ff0000">
                <v:path arrowok="t"/>
              </v:shape>
            </v:group>
            <v:group style="position:absolute;left:8938;top:341;width:24;height:2" coordorigin="8938,341" coordsize="24,2">
              <v:shape style="position:absolute;left:8938;top:341;width:24;height:2" coordorigin="8938,341" coordsize="24,0" path="m8938,341l8962,341e" filled="false" stroked="true" strokeweight=".09927pt" strokecolor="#ff0000">
                <v:path arrowok="t"/>
              </v:shape>
            </v:group>
            <v:group style="position:absolute;left:8950;top:329;width:2;height:24" coordorigin="8950,329" coordsize="2,24">
              <v:shape style="position:absolute;left:8950;top:329;width:2;height:24" coordorigin="8950,329" coordsize="0,24" path="m8950,329l8950,352e" filled="false" stroked="true" strokeweight=".098107pt" strokecolor="#ff0000">
                <v:path arrowok="t"/>
              </v:shape>
            </v:group>
            <v:group style="position:absolute;left:8938;top:340;width:24;height:2" coordorigin="8938,340" coordsize="24,2">
              <v:shape style="position:absolute;left:8938;top:340;width:24;height:2" coordorigin="8938,340" coordsize="24,0" path="m8938,340l8962,340e" filled="false" stroked="true" strokeweight=".09927pt" strokecolor="#ff0000">
                <v:path arrowok="t"/>
              </v:shape>
            </v:group>
            <v:group style="position:absolute;left:8950;top:328;width:2;height:24" coordorigin="8950,328" coordsize="2,24">
              <v:shape style="position:absolute;left:8950;top:328;width:2;height:24" coordorigin="8950,328" coordsize="0,24" path="m8950,328l8950,352e" filled="false" stroked="true" strokeweight=".098107pt" strokecolor="#ff0000">
                <v:path arrowok="t"/>
              </v:shape>
            </v:group>
            <v:group style="position:absolute;left:8938;top:340;width:24;height:2" coordorigin="8938,340" coordsize="24,2">
              <v:shape style="position:absolute;left:8938;top:340;width:24;height:2" coordorigin="8938,340" coordsize="24,0" path="m8938,340l8962,340e" filled="false" stroked="true" strokeweight=".09927pt" strokecolor="#ff0000">
                <v:path arrowok="t"/>
              </v:shape>
            </v:group>
            <v:group style="position:absolute;left:8950;top:328;width:2;height:24" coordorigin="8950,328" coordsize="2,24">
              <v:shape style="position:absolute;left:8950;top:328;width:2;height:24" coordorigin="8950,328" coordsize="0,24" path="m8950,328l8950,351e" filled="false" stroked="true" strokeweight=".098107pt" strokecolor="#ff0000">
                <v:path arrowok="t"/>
              </v:shape>
            </v:group>
            <v:group style="position:absolute;left:8938;top:339;width:24;height:2" coordorigin="8938,339" coordsize="24,2">
              <v:shape style="position:absolute;left:8938;top:339;width:24;height:2" coordorigin="8938,339" coordsize="24,0" path="m8938,339l8962,339e" filled="false" stroked="true" strokeweight=".09927pt" strokecolor="#ff0000">
                <v:path arrowok="t"/>
              </v:shape>
            </v:group>
            <v:group style="position:absolute;left:8950;top:327;width:2;height:24" coordorigin="8950,327" coordsize="2,24">
              <v:shape style="position:absolute;left:8950;top:327;width:2;height:24" coordorigin="8950,327" coordsize="0,24" path="m8950,327l8950,350e" filled="false" stroked="true" strokeweight=".098107pt" strokecolor="#ff0000">
                <v:path arrowok="t"/>
              </v:shape>
            </v:group>
            <v:group style="position:absolute;left:8938;top:338;width:24;height:2" coordorigin="8938,338" coordsize="24,2">
              <v:shape style="position:absolute;left:8938;top:338;width:24;height:2" coordorigin="8938,338" coordsize="24,0" path="m8938,338l8962,338e" filled="false" stroked="true" strokeweight=".09927pt" strokecolor="#ff0000">
                <v:path arrowok="t"/>
              </v:shape>
            </v:group>
            <v:group style="position:absolute;left:8950;top:326;width:2;height:24" coordorigin="8950,326" coordsize="2,24">
              <v:shape style="position:absolute;left:8950;top:326;width:2;height:24" coordorigin="8950,326" coordsize="0,24" path="m8950,326l8950,350e" filled="false" stroked="true" strokeweight=".098107pt" strokecolor="#ff0000">
                <v:path arrowok="t"/>
              </v:shape>
            </v:group>
            <v:group style="position:absolute;left:8938;top:338;width:24;height:2" coordorigin="8938,338" coordsize="24,2">
              <v:shape style="position:absolute;left:8938;top:338;width:24;height:2" coordorigin="8938,338" coordsize="24,0" path="m8938,338l8962,338e" filled="false" stroked="true" strokeweight=".09927pt" strokecolor="#ff0000">
                <v:path arrowok="t"/>
              </v:shape>
            </v:group>
            <v:group style="position:absolute;left:8950;top:326;width:2;height:24" coordorigin="8950,326" coordsize="2,24">
              <v:shape style="position:absolute;left:8950;top:326;width:2;height:24" coordorigin="8950,326" coordsize="0,24" path="m8950,326l8950,350e" filled="false" stroked="true" strokeweight=".098107pt" strokecolor="#ff0000">
                <v:path arrowok="t"/>
              </v:shape>
            </v:group>
            <v:group style="position:absolute;left:8938;top:338;width:24;height:2" coordorigin="8938,338" coordsize="24,2">
              <v:shape style="position:absolute;left:8938;top:338;width:24;height:2" coordorigin="8938,338" coordsize="24,0" path="m8938,338l8962,338e" filled="false" stroked="true" strokeweight=".09927pt" strokecolor="#ff0000">
                <v:path arrowok="t"/>
              </v:shape>
            </v:group>
            <v:group style="position:absolute;left:8950;top:326;width:2;height:24" coordorigin="8950,326" coordsize="2,24">
              <v:shape style="position:absolute;left:8950;top:326;width:2;height:24" coordorigin="8950,326" coordsize="0,24" path="m8950,326l8950,349e" filled="false" stroked="true" strokeweight=".098107pt" strokecolor="#ff0000">
                <v:path arrowok="t"/>
              </v:shape>
            </v:group>
            <v:group style="position:absolute;left:8938;top:337;width:24;height:2" coordorigin="8938,337" coordsize="24,2">
              <v:shape style="position:absolute;left:8938;top:337;width:24;height:2" coordorigin="8938,337" coordsize="24,0" path="m8938,337l8962,337e" filled="false" stroked="true" strokeweight=".09927pt" strokecolor="#ff0000">
                <v:path arrowok="t"/>
              </v:shape>
            </v:group>
            <v:group style="position:absolute;left:8950;top:325;width:2;height:24" coordorigin="8950,325" coordsize="2,24">
              <v:shape style="position:absolute;left:8950;top:325;width:2;height:24" coordorigin="8950,325" coordsize="0,24" path="m8950,325l8950,349e" filled="false" stroked="true" strokeweight=".098107pt" strokecolor="#ff0000">
                <v:path arrowok="t"/>
              </v:shape>
            </v:group>
            <v:group style="position:absolute;left:8938;top:337;width:24;height:2" coordorigin="8938,337" coordsize="24,2">
              <v:shape style="position:absolute;left:8938;top:337;width:24;height:2" coordorigin="8938,337" coordsize="24,0" path="m8938,337l8962,337e" filled="false" stroked="true" strokeweight=".09927pt" strokecolor="#ff0000">
                <v:path arrowok="t"/>
              </v:shape>
            </v:group>
            <v:group style="position:absolute;left:8950;top:325;width:2;height:24" coordorigin="8950,325" coordsize="2,24">
              <v:shape style="position:absolute;left:8950;top:325;width:2;height:24" coordorigin="8950,325" coordsize="0,24" path="m8950,325l8950,349e" filled="false" stroked="true" strokeweight=".098107pt" strokecolor="#ff0000">
                <v:path arrowok="t"/>
              </v:shape>
            </v:group>
            <v:group style="position:absolute;left:8938;top:337;width:24;height:2" coordorigin="8938,337" coordsize="24,2">
              <v:shape style="position:absolute;left:8938;top:337;width:24;height:2" coordorigin="8938,337" coordsize="24,0" path="m8938,337l8962,337e" filled="false" stroked="true" strokeweight=".09927pt" strokecolor="#ff0000">
                <v:path arrowok="t"/>
              </v:shape>
            </v:group>
            <v:group style="position:absolute;left:8950;top:325;width:2;height:24" coordorigin="8950,325" coordsize="2,24">
              <v:shape style="position:absolute;left:8950;top:325;width:2;height:24" coordorigin="8950,325" coordsize="0,24" path="m8950,325l8950,348e" filled="false" stroked="true" strokeweight=".098107pt" strokecolor="#ff0000">
                <v:path arrowok="t"/>
              </v:shape>
            </v:group>
            <v:group style="position:absolute;left:8938;top:336;width:24;height:2" coordorigin="8938,336" coordsize="24,2">
              <v:shape style="position:absolute;left:8938;top:336;width:24;height:2" coordorigin="8938,336" coordsize="24,0" path="m8938,336l8962,336e" filled="false" stroked="true" strokeweight=".09927pt" strokecolor="#ff0000">
                <v:path arrowok="t"/>
              </v:shape>
            </v:group>
            <v:group style="position:absolute;left:8950;top:324;width:2;height:24" coordorigin="8950,324" coordsize="2,24">
              <v:shape style="position:absolute;left:8950;top:324;width:2;height:24" coordorigin="8950,324" coordsize="0,24" path="m8950,324l8950,348e" filled="false" stroked="true" strokeweight=".098107pt" strokecolor="#ff0000">
                <v:path arrowok="t"/>
              </v:shape>
            </v:group>
            <v:group style="position:absolute;left:8938;top:336;width:24;height:2" coordorigin="8938,336" coordsize="24,2">
              <v:shape style="position:absolute;left:8938;top:336;width:24;height:2" coordorigin="8938,336" coordsize="24,0" path="m8938,336l8962,336e" filled="false" stroked="true" strokeweight=".09927pt" strokecolor="#ff0000">
                <v:path arrowok="t"/>
              </v:shape>
            </v:group>
            <v:group style="position:absolute;left:8950;top:324;width:2;height:24" coordorigin="8950,324" coordsize="2,24">
              <v:shape style="position:absolute;left:8950;top:324;width:2;height:24" coordorigin="8950,324" coordsize="0,24" path="m8950,324l8950,347e" filled="false" stroked="true" strokeweight=".098107pt" strokecolor="#ff0000">
                <v:path arrowok="t"/>
              </v:shape>
            </v:group>
            <v:group style="position:absolute;left:8938;top:335;width:24;height:2" coordorigin="8938,335" coordsize="24,2">
              <v:shape style="position:absolute;left:8938;top:335;width:24;height:2" coordorigin="8938,335" coordsize="24,0" path="m8938,335l8962,335e" filled="false" stroked="true" strokeweight=".09927pt" strokecolor="#ff0000">
                <v:path arrowok="t"/>
              </v:shape>
            </v:group>
            <v:group style="position:absolute;left:8950;top:323;width:2;height:24" coordorigin="8950,323" coordsize="2,24">
              <v:shape style="position:absolute;left:8950;top:323;width:2;height:24" coordorigin="8950,323" coordsize="0,24" path="m8950,323l8950,347e" filled="false" stroked="true" strokeweight=".098107pt" strokecolor="#ff0000">
                <v:path arrowok="t"/>
              </v:shape>
            </v:group>
            <v:group style="position:absolute;left:8938;top:335;width:24;height:2" coordorigin="8938,335" coordsize="24,2">
              <v:shape style="position:absolute;left:8938;top:335;width:24;height:2" coordorigin="8938,335" coordsize="24,0" path="m8938,335l8962,335e" filled="false" stroked="true" strokeweight=".09927pt" strokecolor="#ff0000">
                <v:path arrowok="t"/>
              </v:shape>
            </v:group>
            <v:group style="position:absolute;left:8950;top:323;width:2;height:24" coordorigin="8950,323" coordsize="2,24">
              <v:shape style="position:absolute;left:8950;top:323;width:2;height:24" coordorigin="8950,323" coordsize="0,24" path="m8950,323l8950,347e" filled="false" stroked="true" strokeweight=".098107pt" strokecolor="#ff0000">
                <v:path arrowok="t"/>
              </v:shape>
            </v:group>
            <v:group style="position:absolute;left:8938;top:335;width:24;height:2" coordorigin="8938,335" coordsize="24,2">
              <v:shape style="position:absolute;left:8938;top:335;width:24;height:2" coordorigin="8938,335" coordsize="24,0" path="m8938,335l8962,335e" filled="false" stroked="true" strokeweight=".09927pt" strokecolor="#ff0000">
                <v:path arrowok="t"/>
              </v:shape>
            </v:group>
            <v:group style="position:absolute;left:8950;top:323;width:2;height:24" coordorigin="8950,323" coordsize="2,24">
              <v:shape style="position:absolute;left:8950;top:323;width:2;height:24" coordorigin="8950,323" coordsize="0,24" path="m8950,323l8950,346e" filled="false" stroked="true" strokeweight=".098107pt" strokecolor="#ff0000">
                <v:path arrowok="t"/>
              </v:shape>
            </v:group>
            <v:group style="position:absolute;left:8938;top:334;width:24;height:2" coordorigin="8938,334" coordsize="24,2">
              <v:shape style="position:absolute;left:8938;top:334;width:24;height:2" coordorigin="8938,334" coordsize="24,0" path="m8938,334l8962,334e" filled="false" stroked="true" strokeweight=".09927pt" strokecolor="#ff0000">
                <v:path arrowok="t"/>
              </v:shape>
            </v:group>
            <v:group style="position:absolute;left:8950;top:322;width:2;height:24" coordorigin="8950,322" coordsize="2,24">
              <v:shape style="position:absolute;left:8950;top:322;width:2;height:24" coordorigin="8950,322" coordsize="0,24" path="m8950,322l8950,346e" filled="false" stroked="true" strokeweight=".098107pt" strokecolor="#ff0000">
                <v:path arrowok="t"/>
              </v:shape>
            </v:group>
            <v:group style="position:absolute;left:8938;top:334;width:24;height:2" coordorigin="8938,334" coordsize="24,2">
              <v:shape style="position:absolute;left:8938;top:334;width:24;height:2" coordorigin="8938,334" coordsize="24,0" path="m8938,334l8962,334e" filled="false" stroked="true" strokeweight=".09927pt" strokecolor="#ff0000">
                <v:path arrowok="t"/>
              </v:shape>
            </v:group>
            <v:group style="position:absolute;left:8950;top:322;width:2;height:24" coordorigin="8950,322" coordsize="2,24">
              <v:shape style="position:absolute;left:8950;top:322;width:2;height:24" coordorigin="8950,322" coordsize="0,24" path="m8950,322l8950,346e" filled="false" stroked="true" strokeweight=".098107pt" strokecolor="#ff0000">
                <v:path arrowok="t"/>
              </v:shape>
            </v:group>
            <v:group style="position:absolute;left:8938;top:334;width:24;height:2" coordorigin="8938,334" coordsize="24,2">
              <v:shape style="position:absolute;left:8938;top:334;width:24;height:2" coordorigin="8938,334" coordsize="24,0" path="m8938,334l8962,334e" filled="false" stroked="true" strokeweight=".09927pt" strokecolor="#ff0000">
                <v:path arrowok="t"/>
              </v:shape>
            </v:group>
            <v:group style="position:absolute;left:8950;top:322;width:2;height:24" coordorigin="8950,322" coordsize="2,24">
              <v:shape style="position:absolute;left:8950;top:322;width:2;height:24" coordorigin="8950,322" coordsize="0,24" path="m8950,322l8950,345e" filled="false" stroked="true" strokeweight=".098107pt" strokecolor="#ff0000">
                <v:path arrowok="t"/>
              </v:shape>
            </v:group>
            <v:group style="position:absolute;left:8938;top:333;width:24;height:2" coordorigin="8938,333" coordsize="24,2">
              <v:shape style="position:absolute;left:8938;top:333;width:24;height:2" coordorigin="8938,333" coordsize="24,0" path="m8938,333l8962,333e" filled="false" stroked="true" strokeweight=".09927pt" strokecolor="#ff0000">
                <v:path arrowok="t"/>
              </v:shape>
            </v:group>
            <v:group style="position:absolute;left:8950;top:321;width:2;height:24" coordorigin="8950,321" coordsize="2,24">
              <v:shape style="position:absolute;left:8950;top:321;width:2;height:24" coordorigin="8950,321" coordsize="0,24" path="m8950,321l8950,345e" filled="false" stroked="true" strokeweight=".098107pt" strokecolor="#ff0000">
                <v:path arrowok="t"/>
              </v:shape>
            </v:group>
            <v:group style="position:absolute;left:8938;top:333;width:24;height:2" coordorigin="8938,333" coordsize="24,2">
              <v:shape style="position:absolute;left:8938;top:333;width:24;height:2" coordorigin="8938,333" coordsize="24,0" path="m8938,333l8962,333e" filled="false" stroked="true" strokeweight=".09927pt" strokecolor="#ff0000">
                <v:path arrowok="t"/>
              </v:shape>
            </v:group>
            <v:group style="position:absolute;left:8950;top:321;width:2;height:24" coordorigin="8950,321" coordsize="2,24">
              <v:shape style="position:absolute;left:8950;top:321;width:2;height:24" coordorigin="8950,321" coordsize="0,24" path="m8950,321l8950,344e" filled="false" stroked="true" strokeweight=".098107pt" strokecolor="#ff0000">
                <v:path arrowok="t"/>
              </v:shape>
            </v:group>
            <v:group style="position:absolute;left:8938;top:332;width:24;height:2" coordorigin="8938,332" coordsize="24,2">
              <v:shape style="position:absolute;left:8938;top:332;width:24;height:2" coordorigin="8938,332" coordsize="24,0" path="m8938,332l8962,332e" filled="false" stroked="true" strokeweight=".09927pt" strokecolor="#ff0000">
                <v:path arrowok="t"/>
              </v:shape>
            </v:group>
            <v:group style="position:absolute;left:8950;top:320;width:2;height:24" coordorigin="8950,320" coordsize="2,24">
              <v:shape style="position:absolute;left:8950;top:320;width:2;height:24" coordorigin="8950,320" coordsize="0,24" path="m8950,320l8950,344e" filled="false" stroked="true" strokeweight=".098107pt" strokecolor="#ff0000">
                <v:path arrowok="t"/>
              </v:shape>
            </v:group>
            <v:group style="position:absolute;left:8938;top:332;width:24;height:2" coordorigin="8938,332" coordsize="24,2">
              <v:shape style="position:absolute;left:8938;top:332;width:24;height:2" coordorigin="8938,332" coordsize="24,0" path="m8938,332l8962,332e" filled="false" stroked="true" strokeweight=".09927pt" strokecolor="#ff0000">
                <v:path arrowok="t"/>
              </v:shape>
            </v:group>
            <v:group style="position:absolute;left:8950;top:320;width:2;height:24" coordorigin="8950,320" coordsize="2,24">
              <v:shape style="position:absolute;left:8950;top:320;width:2;height:24" coordorigin="8950,320" coordsize="0,24" path="m8950,320l8950,344e" filled="false" stroked="true" strokeweight=".098107pt" strokecolor="#ff0000">
                <v:path arrowok="t"/>
              </v:shape>
            </v:group>
            <v:group style="position:absolute;left:8938;top:330;width:24;height:2" coordorigin="8938,330" coordsize="24,2">
              <v:shape style="position:absolute;left:8938;top:330;width:24;height:2" coordorigin="8938,330" coordsize="24,0" path="m8938,330l8962,330e" filled="false" stroked="true" strokeweight=".09927pt" strokecolor="#ff0000">
                <v:path arrowok="t"/>
              </v:shape>
            </v:group>
            <v:group style="position:absolute;left:8950;top:318;width:2;height:24" coordorigin="8950,318" coordsize="2,24">
              <v:shape style="position:absolute;left:8950;top:318;width:2;height:24" coordorigin="8950,318" coordsize="0,24" path="m8950,318l8950,342e" filled="false" stroked="true" strokeweight=".098107pt" strokecolor="#ff0000">
                <v:path arrowok="t"/>
              </v:shape>
            </v:group>
            <v:group style="position:absolute;left:8938;top:330;width:24;height:2" coordorigin="8938,330" coordsize="24,2">
              <v:shape style="position:absolute;left:8938;top:330;width:24;height:2" coordorigin="8938,330" coordsize="24,0" path="m8938,330l8962,330e" filled="false" stroked="true" strokeweight=".09927pt" strokecolor="#ff0000">
                <v:path arrowok="t"/>
              </v:shape>
            </v:group>
            <v:group style="position:absolute;left:8950;top:318;width:2;height:24" coordorigin="8950,318" coordsize="2,24">
              <v:shape style="position:absolute;left:8950;top:318;width:2;height:24" coordorigin="8950,318" coordsize="0,24" path="m8950,318l8950,342e" filled="false" stroked="true" strokeweight=".098107pt" strokecolor="#ff0000">
                <v:path arrowok="t"/>
              </v:shape>
            </v:group>
            <v:group style="position:absolute;left:8938;top:329;width:24;height:2" coordorigin="8938,329" coordsize="24,2">
              <v:shape style="position:absolute;left:8938;top:329;width:24;height:2" coordorigin="8938,329" coordsize="24,0" path="m8938,329l8962,329e" filled="false" stroked="true" strokeweight=".09927pt" strokecolor="#ff0000">
                <v:path arrowok="t"/>
              </v:shape>
            </v:group>
            <v:group style="position:absolute;left:8950;top:317;width:2;height:24" coordorigin="8950,317" coordsize="2,24">
              <v:shape style="position:absolute;left:8950;top:317;width:2;height:24" coordorigin="8950,317" coordsize="0,24" path="m8950,317l8950,341e" filled="false" stroked="true" strokeweight=".098107pt" strokecolor="#ff0000">
                <v:path arrowok="t"/>
              </v:shape>
            </v:group>
            <v:group style="position:absolute;left:8938;top:329;width:24;height:2" coordorigin="8938,329" coordsize="24,2">
              <v:shape style="position:absolute;left:8938;top:329;width:24;height:2" coordorigin="8938,329" coordsize="24,0" path="m8938,329l8962,329e" filled="false" stroked="true" strokeweight=".09927pt" strokecolor="#ff0000">
                <v:path arrowok="t"/>
              </v:shape>
            </v:group>
            <v:group style="position:absolute;left:8950;top:317;width:2;height:24" coordorigin="8950,317" coordsize="2,24">
              <v:shape style="position:absolute;left:8950;top:317;width:2;height:24" coordorigin="8950,317" coordsize="0,24" path="m8950,317l8950,341e" filled="false" stroked="true" strokeweight=".098107pt" strokecolor="#ff0000">
                <v:path arrowok="t"/>
              </v:shape>
            </v:group>
            <v:group style="position:absolute;left:8938;top:329;width:24;height:2" coordorigin="8938,329" coordsize="24,2">
              <v:shape style="position:absolute;left:8938;top:329;width:24;height:2" coordorigin="8938,329" coordsize="24,0" path="m8938,329l8962,329e" filled="false" stroked="true" strokeweight=".09927pt" strokecolor="#ff0000">
                <v:path arrowok="t"/>
              </v:shape>
            </v:group>
            <v:group style="position:absolute;left:8950;top:317;width:2;height:24" coordorigin="8950,317" coordsize="2,24">
              <v:shape style="position:absolute;left:8950;top:317;width:2;height:24" coordorigin="8950,317" coordsize="0,24" path="m8950,317l8950,341e" filled="false" stroked="true" strokeweight=".098107pt" strokecolor="#ff0000">
                <v:path arrowok="t"/>
              </v:shape>
            </v:group>
            <v:group style="position:absolute;left:8938;top:327;width:24;height:2" coordorigin="8938,327" coordsize="24,2">
              <v:shape style="position:absolute;left:8938;top:327;width:24;height:2" coordorigin="8938,327" coordsize="24,0" path="m8938,327l8962,327e" filled="false" stroked="true" strokeweight=".09927pt" strokecolor="#ff0000">
                <v:path arrowok="t"/>
              </v:shape>
            </v:group>
            <v:group style="position:absolute;left:8950;top:315;width:2;height:24" coordorigin="8950,315" coordsize="2,24">
              <v:shape style="position:absolute;left:8950;top:315;width:2;height:24" coordorigin="8950,315" coordsize="0,24" path="m8950,315l8950,339e" filled="false" stroked="true" strokeweight=".098107pt" strokecolor="#ff0000">
                <v:path arrowok="t"/>
              </v:shape>
            </v:group>
            <v:group style="position:absolute;left:8938;top:326;width:24;height:2" coordorigin="8938,326" coordsize="24,2">
              <v:shape style="position:absolute;left:8938;top:326;width:24;height:2" coordorigin="8938,326" coordsize="24,0" path="m8938,326l8962,326e" filled="false" stroked="true" strokeweight=".09927pt" strokecolor="#ff0000">
                <v:path arrowok="t"/>
              </v:shape>
            </v:group>
            <v:group style="position:absolute;left:8950;top:314;width:2;height:24" coordorigin="8950,314" coordsize="2,24">
              <v:shape style="position:absolute;left:8950;top:314;width:2;height:24" coordorigin="8950,314" coordsize="0,24" path="m8950,314l8950,338e" filled="false" stroked="true" strokeweight=".098107pt" strokecolor="#ff0000">
                <v:path arrowok="t"/>
              </v:shape>
            </v:group>
            <v:group style="position:absolute;left:8938;top:325;width:24;height:2" coordorigin="8938,325" coordsize="24,2">
              <v:shape style="position:absolute;left:8938;top:325;width:24;height:2" coordorigin="8938,325" coordsize="24,0" path="m8938,325l8962,325e" filled="false" stroked="true" strokeweight=".09927pt" strokecolor="#ff0000">
                <v:path arrowok="t"/>
              </v:shape>
            </v:group>
            <v:group style="position:absolute;left:8950;top:313;width:2;height:24" coordorigin="8950,313" coordsize="2,24">
              <v:shape style="position:absolute;left:8950;top:313;width:2;height:24" coordorigin="8950,313" coordsize="0,24" path="m8950,313l8950,337e" filled="false" stroked="true" strokeweight=".098107pt" strokecolor="#ff0000">
                <v:path arrowok="t"/>
              </v:shape>
            </v:group>
            <v:group style="position:absolute;left:8938;top:325;width:24;height:2" coordorigin="8938,325" coordsize="24,2">
              <v:shape style="position:absolute;left:8938;top:325;width:24;height:2" coordorigin="8938,325" coordsize="24,0" path="m8938,325l8962,325e" filled="false" stroked="true" strokeweight=".09927pt" strokecolor="#ff0000">
                <v:path arrowok="t"/>
              </v:shape>
            </v:group>
            <v:group style="position:absolute;left:8950;top:313;width:2;height:24" coordorigin="8950,313" coordsize="2,24">
              <v:shape style="position:absolute;left:8950;top:313;width:2;height:24" coordorigin="8950,313" coordsize="0,24" path="m8950,313l8950,337e" filled="false" stroked="true" strokeweight=".098107pt" strokecolor="#ff0000">
                <v:path arrowok="t"/>
              </v:shape>
            </v:group>
            <v:group style="position:absolute;left:8938;top:324;width:24;height:2" coordorigin="8938,324" coordsize="24,2">
              <v:shape style="position:absolute;left:8938;top:324;width:24;height:2" coordorigin="8938,324" coordsize="24,0" path="m8938,324l8962,324e" filled="false" stroked="true" strokeweight=".09927pt" strokecolor="#ff0000">
                <v:path arrowok="t"/>
              </v:shape>
            </v:group>
            <v:group style="position:absolute;left:8950;top:312;width:2;height:24" coordorigin="8950,312" coordsize="2,24">
              <v:shape style="position:absolute;left:8950;top:312;width:2;height:24" coordorigin="8950,312" coordsize="0,24" path="m8950,312l8950,336e" filled="false" stroked="true" strokeweight=".098107pt" strokecolor="#ff0000">
                <v:path arrowok="t"/>
              </v:shape>
            </v:group>
            <v:group style="position:absolute;left:8938;top:323;width:24;height:2" coordorigin="8938,323" coordsize="24,2">
              <v:shape style="position:absolute;left:8938;top:323;width:24;height:2" coordorigin="8938,323" coordsize="24,0" path="m8938,323l8962,323e" filled="false" stroked="true" strokeweight=".09927pt" strokecolor="#ff0000">
                <v:path arrowok="t"/>
              </v:shape>
            </v:group>
            <v:group style="position:absolute;left:8950;top:311;width:2;height:24" coordorigin="8950,311" coordsize="2,24">
              <v:shape style="position:absolute;left:8950;top:311;width:2;height:24" coordorigin="8950,311" coordsize="0,24" path="m8950,311l8950,335e" filled="false" stroked="true" strokeweight=".098107pt" strokecolor="#ff0000">
                <v:path arrowok="t"/>
              </v:shape>
            </v:group>
            <v:group style="position:absolute;left:8938;top:323;width:24;height:2" coordorigin="8938,323" coordsize="24,2">
              <v:shape style="position:absolute;left:8938;top:323;width:24;height:2" coordorigin="8938,323" coordsize="24,0" path="m8938,323l8962,323e" filled="false" stroked="true" strokeweight=".09927pt" strokecolor="#ff0000">
                <v:path arrowok="t"/>
              </v:shape>
            </v:group>
            <v:group style="position:absolute;left:8950;top:311;width:2;height:24" coordorigin="8950,311" coordsize="2,24">
              <v:shape style="position:absolute;left:8950;top:311;width:2;height:24" coordorigin="8950,311" coordsize="0,24" path="m8950,311l8950,335e" filled="false" stroked="true" strokeweight=".098107pt" strokecolor="#ff0000">
                <v:path arrowok="t"/>
              </v:shape>
            </v:group>
            <v:group style="position:absolute;left:8938;top:322;width:24;height:2" coordorigin="8938,322" coordsize="24,2">
              <v:shape style="position:absolute;left:8938;top:322;width:24;height:2" coordorigin="8938,322" coordsize="24,0" path="m8938,322l8962,322e" filled="false" stroked="true" strokeweight=".09927pt" strokecolor="#ff0000">
                <v:path arrowok="t"/>
              </v:shape>
            </v:group>
            <v:group style="position:absolute;left:8950;top:310;width:2;height:24" coordorigin="8950,310" coordsize="2,24">
              <v:shape style="position:absolute;left:8950;top:310;width:2;height:24" coordorigin="8950,310" coordsize="0,24" path="m8950,310l8950,334e" filled="false" stroked="true" strokeweight=".098107pt" strokecolor="#ff0000">
                <v:path arrowok="t"/>
              </v:shape>
            </v:group>
            <v:group style="position:absolute;left:8938;top:322;width:24;height:2" coordorigin="8938,322" coordsize="24,2">
              <v:shape style="position:absolute;left:8938;top:322;width:24;height:2" coordorigin="8938,322" coordsize="24,0" path="m8938,322l8962,322e" filled="false" stroked="true" strokeweight=".09927pt" strokecolor="#ff0000">
                <v:path arrowok="t"/>
              </v:shape>
            </v:group>
            <v:group style="position:absolute;left:8950;top:310;width:2;height:24" coordorigin="8950,310" coordsize="2,24">
              <v:shape style="position:absolute;left:8950;top:310;width:2;height:24" coordorigin="8950,310" coordsize="0,24" path="m8950,310l8950,334e" filled="false" stroked="true" strokeweight=".098107pt" strokecolor="#ff0000">
                <v:path arrowok="t"/>
              </v:shape>
            </v:group>
            <v:group style="position:absolute;left:8938;top:321;width:24;height:2" coordorigin="8938,321" coordsize="24,2">
              <v:shape style="position:absolute;left:8938;top:321;width:24;height:2" coordorigin="8938,321" coordsize="24,0" path="m8938,321l8962,321e" filled="false" stroked="true" strokeweight=".09927pt" strokecolor="#ff0000">
                <v:path arrowok="t"/>
              </v:shape>
            </v:group>
            <v:group style="position:absolute;left:8950;top:310;width:2;height:24" coordorigin="8950,310" coordsize="2,24">
              <v:shape style="position:absolute;left:8950;top:310;width:2;height:24" coordorigin="8950,310" coordsize="0,24" path="m8950,310l8950,333e" filled="false" stroked="true" strokeweight=".098107pt" strokecolor="#ff0000">
                <v:path arrowok="t"/>
              </v:shape>
            </v:group>
            <v:group style="position:absolute;left:8938;top:321;width:24;height:2" coordorigin="8938,321" coordsize="24,2">
              <v:shape style="position:absolute;left:8938;top:321;width:24;height:2" coordorigin="8938,321" coordsize="24,0" path="m8938,321l8962,321e" filled="false" stroked="true" strokeweight=".09927pt" strokecolor="#ff0000">
                <v:path arrowok="t"/>
              </v:shape>
            </v:group>
            <v:group style="position:absolute;left:8950;top:309;width:2;height:24" coordorigin="8950,309" coordsize="2,24">
              <v:shape style="position:absolute;left:8950;top:309;width:2;height:24" coordorigin="8950,309" coordsize="0,24" path="m8950,309l8950,333e" filled="false" stroked="true" strokeweight=".098107pt" strokecolor="#ff0000">
                <v:path arrowok="t"/>
              </v:shape>
            </v:group>
            <v:group style="position:absolute;left:8938;top:321;width:24;height:2" coordorigin="8938,321" coordsize="24,2">
              <v:shape style="position:absolute;left:8938;top:321;width:24;height:2" coordorigin="8938,321" coordsize="24,0" path="m8938,321l8962,321e" filled="false" stroked="true" strokeweight=".09927pt" strokecolor="#ff0000">
                <v:path arrowok="t"/>
              </v:shape>
            </v:group>
            <v:group style="position:absolute;left:8950;top:309;width:2;height:24" coordorigin="8950,309" coordsize="2,24">
              <v:shape style="position:absolute;left:8950;top:309;width:2;height:24" coordorigin="8950,309" coordsize="0,24" path="m8950,309l8950,333e" filled="false" stroked="true" strokeweight=".098107pt" strokecolor="#ff0000">
                <v:path arrowok="t"/>
              </v:shape>
            </v:group>
            <v:group style="position:absolute;left:8938;top:320;width:24;height:2" coordorigin="8938,320" coordsize="24,2">
              <v:shape style="position:absolute;left:8938;top:320;width:24;height:2" coordorigin="8938,320" coordsize="24,0" path="m8938,320l8962,320e" filled="false" stroked="true" strokeweight=".09927pt" strokecolor="#ff0000">
                <v:path arrowok="t"/>
              </v:shape>
            </v:group>
            <v:group style="position:absolute;left:8950;top:309;width:2;height:24" coordorigin="8950,309" coordsize="2,24">
              <v:shape style="position:absolute;left:8950;top:309;width:2;height:24" coordorigin="8950,309" coordsize="0,24" path="m8950,309l8950,332e" filled="false" stroked="true" strokeweight=".098107pt" strokecolor="#ff0000">
                <v:path arrowok="t"/>
              </v:shape>
            </v:group>
            <v:group style="position:absolute;left:8938;top:320;width:24;height:2" coordorigin="8938,320" coordsize="24,2">
              <v:shape style="position:absolute;left:8938;top:320;width:24;height:2" coordorigin="8938,320" coordsize="24,0" path="m8938,320l8962,320e" filled="false" stroked="true" strokeweight=".09927pt" strokecolor="#ff0000">
                <v:path arrowok="t"/>
              </v:shape>
            </v:group>
            <v:group style="position:absolute;left:8950;top:308;width:2;height:24" coordorigin="8950,308" coordsize="2,24">
              <v:shape style="position:absolute;left:8950;top:308;width:2;height:24" coordorigin="8950,308" coordsize="0,24" path="m8950,308l8950,332e" filled="false" stroked="true" strokeweight=".098107pt" strokecolor="#ff0000">
                <v:path arrowok="t"/>
              </v:shape>
            </v:group>
            <v:group style="position:absolute;left:8938;top:319;width:24;height:2" coordorigin="8938,319" coordsize="24,2">
              <v:shape style="position:absolute;left:8938;top:319;width:24;height:2" coordorigin="8938,319" coordsize="24,0" path="m8938,319l8962,319e" filled="false" stroked="true" strokeweight=".09927pt" strokecolor="#ff0000">
                <v:path arrowok="t"/>
              </v:shape>
            </v:group>
            <v:group style="position:absolute;left:8950;top:307;width:2;height:24" coordorigin="8950,307" coordsize="2,24">
              <v:shape style="position:absolute;left:8950;top:307;width:2;height:24" coordorigin="8950,307" coordsize="0,24" path="m8950,307l8950,331e" filled="false" stroked="true" strokeweight=".098107pt" strokecolor="#ff0000">
                <v:path arrowok="t"/>
              </v:shape>
            </v:group>
            <v:group style="position:absolute;left:8938;top:318;width:24;height:2" coordorigin="8938,318" coordsize="24,2">
              <v:shape style="position:absolute;left:8938;top:318;width:24;height:2" coordorigin="8938,318" coordsize="24,0" path="m8938,318l8962,318e" filled="false" stroked="true" strokeweight=".09927pt" strokecolor="#ff0000">
                <v:path arrowok="t"/>
              </v:shape>
            </v:group>
            <v:group style="position:absolute;left:8950;top:307;width:2;height:24" coordorigin="8950,307" coordsize="2,24">
              <v:shape style="position:absolute;left:8950;top:307;width:2;height:24" coordorigin="8950,307" coordsize="0,24" path="m8950,307l8950,330e" filled="false" stroked="true" strokeweight=".098107pt" strokecolor="#ff0000">
                <v:path arrowok="t"/>
              </v:shape>
            </v:group>
            <v:group style="position:absolute;left:8938;top:318;width:24;height:2" coordorigin="8938,318" coordsize="24,2">
              <v:shape style="position:absolute;left:8938;top:318;width:24;height:2" coordorigin="8938,318" coordsize="24,0" path="m8938,318l8962,318e" filled="false" stroked="true" strokeweight=".09927pt" strokecolor="#ff0000">
                <v:path arrowok="t"/>
              </v:shape>
            </v:group>
            <v:group style="position:absolute;left:8950;top:306;width:2;height:24" coordorigin="8950,306" coordsize="2,24">
              <v:shape style="position:absolute;left:8950;top:306;width:2;height:24" coordorigin="8950,306" coordsize="0,24" path="m8950,306l8950,330e" filled="false" stroked="true" strokeweight=".098107pt" strokecolor="#ff0000">
                <v:path arrowok="t"/>
              </v:shape>
            </v:group>
            <v:group style="position:absolute;left:8938;top:318;width:24;height:2" coordorigin="8938,318" coordsize="24,2">
              <v:shape style="position:absolute;left:8938;top:318;width:24;height:2" coordorigin="8938,318" coordsize="24,0" path="m8938,318l8962,318e" filled="false" stroked="true" strokeweight=".09927pt" strokecolor="#ff0000">
                <v:path arrowok="t"/>
              </v:shape>
            </v:group>
            <v:group style="position:absolute;left:8950;top:306;width:2;height:24" coordorigin="8950,306" coordsize="2,24">
              <v:shape style="position:absolute;left:8950;top:306;width:2;height:24" coordorigin="8950,306" coordsize="0,24" path="m8950,306l8950,330e" filled="false" stroked="true" strokeweight=".098107pt" strokecolor="#ff0000">
                <v:path arrowok="t"/>
              </v:shape>
            </v:group>
            <v:group style="position:absolute;left:8938;top:317;width:24;height:2" coordorigin="8938,317" coordsize="24,2">
              <v:shape style="position:absolute;left:8938;top:317;width:24;height:2" coordorigin="8938,317" coordsize="24,0" path="m8938,317l8962,317e" filled="false" stroked="true" strokeweight=".09927pt" strokecolor="#ff0000">
                <v:path arrowok="t"/>
              </v:shape>
            </v:group>
            <v:group style="position:absolute;left:8950;top:306;width:2;height:24" coordorigin="8950,306" coordsize="2,24">
              <v:shape style="position:absolute;left:8950;top:306;width:2;height:24" coordorigin="8950,306" coordsize="0,24" path="m8950,306l8950,329e" filled="false" stroked="true" strokeweight=".098107pt" strokecolor="#ff0000">
                <v:path arrowok="t"/>
              </v:shape>
            </v:group>
            <v:group style="position:absolute;left:8938;top:317;width:24;height:2" coordorigin="8938,317" coordsize="24,2">
              <v:shape style="position:absolute;left:8938;top:317;width:24;height:2" coordorigin="8938,317" coordsize="24,0" path="m8938,317l8962,317e" filled="false" stroked="true" strokeweight=".09927pt" strokecolor="#ff0000">
                <v:path arrowok="t"/>
              </v:shape>
            </v:group>
            <v:group style="position:absolute;left:8950;top:305;width:2;height:24" coordorigin="8950,305" coordsize="2,24">
              <v:shape style="position:absolute;left:8950;top:305;width:2;height:24" coordorigin="8950,305" coordsize="0,24" path="m8950,305l8950,329e" filled="false" stroked="true" strokeweight=".098107pt" strokecolor="#ff0000">
                <v:path arrowok="t"/>
              </v:shape>
            </v:group>
            <v:group style="position:absolute;left:8938;top:317;width:24;height:2" coordorigin="8938,317" coordsize="24,2">
              <v:shape style="position:absolute;left:8938;top:317;width:24;height:2" coordorigin="8938,317" coordsize="24,0" path="m8938,317l8962,317e" filled="false" stroked="true" strokeweight=".09927pt" strokecolor="#ff0000">
                <v:path arrowok="t"/>
              </v:shape>
            </v:group>
            <v:group style="position:absolute;left:8950;top:305;width:2;height:24" coordorigin="8950,305" coordsize="2,24">
              <v:shape style="position:absolute;left:8950;top:305;width:2;height:24" coordorigin="8950,305" coordsize="0,24" path="m8950,305l8950,329e" filled="false" stroked="true" strokeweight=".098107pt" strokecolor="#ff0000">
                <v:path arrowok="t"/>
              </v:shape>
            </v:group>
            <v:group style="position:absolute;left:8938;top:316;width:24;height:2" coordorigin="8938,316" coordsize="24,2">
              <v:shape style="position:absolute;left:8938;top:316;width:24;height:2" coordorigin="8938,316" coordsize="24,0" path="m8938,316l8962,316e" filled="false" stroked="true" strokeweight=".09927pt" strokecolor="#ff0000">
                <v:path arrowok="t"/>
              </v:shape>
            </v:group>
            <v:group style="position:absolute;left:8950;top:304;width:2;height:24" coordorigin="8950,304" coordsize="2,24">
              <v:shape style="position:absolute;left:8950;top:304;width:2;height:24" coordorigin="8950,304" coordsize="0,24" path="m8950,304l8950,328e" filled="false" stroked="true" strokeweight=".098107pt" strokecolor="#ff0000">
                <v:path arrowok="t"/>
              </v:shape>
            </v:group>
            <v:group style="position:absolute;left:8938;top:316;width:24;height:2" coordorigin="8938,316" coordsize="24,2">
              <v:shape style="position:absolute;left:8938;top:316;width:24;height:2" coordorigin="8938,316" coordsize="24,0" path="m8938,316l8962,316e" filled="false" stroked="true" strokeweight=".09927pt" strokecolor="#ff0000">
                <v:path arrowok="t"/>
              </v:shape>
            </v:group>
            <v:group style="position:absolute;left:8950;top:304;width:2;height:24" coordorigin="8950,304" coordsize="2,24">
              <v:shape style="position:absolute;left:8950;top:304;width:2;height:24" coordorigin="8950,304" coordsize="0,24" path="m8950,304l8950,328e" filled="false" stroked="true" strokeweight=".098107pt" strokecolor="#ff0000">
                <v:path arrowok="t"/>
              </v:shape>
            </v:group>
            <v:group style="position:absolute;left:8938;top:315;width:24;height:2" coordorigin="8938,315" coordsize="24,2">
              <v:shape style="position:absolute;left:8938;top:315;width:24;height:2" coordorigin="8938,315" coordsize="24,0" path="m8938,315l8962,315e" filled="false" stroked="true" strokeweight=".09927pt" strokecolor="#ff0000">
                <v:path arrowok="t"/>
              </v:shape>
            </v:group>
            <v:group style="position:absolute;left:8950;top:304;width:2;height:24" coordorigin="8950,304" coordsize="2,24">
              <v:shape style="position:absolute;left:8950;top:304;width:2;height:24" coordorigin="8950,304" coordsize="0,24" path="m8950,304l8950,327e" filled="false" stroked="true" strokeweight=".098107pt" strokecolor="#ff0000">
                <v:path arrowok="t"/>
              </v:shape>
            </v:group>
            <v:group style="position:absolute;left:8938;top:315;width:24;height:2" coordorigin="8938,315" coordsize="24,2">
              <v:shape style="position:absolute;left:8938;top:315;width:24;height:2" coordorigin="8938,315" coordsize="24,0" path="m8938,315l8962,315e" filled="false" stroked="true" strokeweight=".09927pt" strokecolor="#ff0000">
                <v:path arrowok="t"/>
              </v:shape>
            </v:group>
            <v:group style="position:absolute;left:8950;top:303;width:2;height:24" coordorigin="8950,303" coordsize="2,24">
              <v:shape style="position:absolute;left:8950;top:303;width:2;height:24" coordorigin="8950,303" coordsize="0,24" path="m8950,303l8950,327e" filled="false" stroked="true" strokeweight=".098107pt" strokecolor="#ff0000">
                <v:path arrowok="t"/>
              </v:shape>
            </v:group>
            <v:group style="position:absolute;left:8938;top:315;width:24;height:2" coordorigin="8938,315" coordsize="24,2">
              <v:shape style="position:absolute;left:8938;top:315;width:24;height:2" coordorigin="8938,315" coordsize="24,0" path="m8938,315l8962,315e" filled="false" stroked="true" strokeweight=".09927pt" strokecolor="#ff0000">
                <v:path arrowok="t"/>
              </v:shape>
            </v:group>
            <v:group style="position:absolute;left:8950;top:303;width:2;height:24" coordorigin="8950,303" coordsize="2,24">
              <v:shape style="position:absolute;left:8950;top:303;width:2;height:24" coordorigin="8950,303" coordsize="0,24" path="m8950,303l8950,327e" filled="false" stroked="true" strokeweight=".098107pt" strokecolor="#ff0000">
                <v:path arrowok="t"/>
              </v:shape>
            </v:group>
            <v:group style="position:absolute;left:8938;top:314;width:24;height:2" coordorigin="8938,314" coordsize="24,2">
              <v:shape style="position:absolute;left:8938;top:314;width:24;height:2" coordorigin="8938,314" coordsize="24,0" path="m8938,314l8962,314e" filled="false" stroked="true" strokeweight=".09927pt" strokecolor="#ff0000">
                <v:path arrowok="t"/>
              </v:shape>
            </v:group>
            <v:group style="position:absolute;left:8950;top:302;width:2;height:24" coordorigin="8950,302" coordsize="2,24">
              <v:shape style="position:absolute;left:8950;top:302;width:2;height:24" coordorigin="8950,302" coordsize="0,24" path="m8950,302l8950,326e" filled="false" stroked="true" strokeweight=".098107pt" strokecolor="#ff0000">
                <v:path arrowok="t"/>
              </v:shape>
            </v:group>
            <v:group style="position:absolute;left:8938;top:314;width:24;height:2" coordorigin="8938,314" coordsize="24,2">
              <v:shape style="position:absolute;left:8938;top:314;width:24;height:2" coordorigin="8938,314" coordsize="24,0" path="m8938,314l8962,314e" filled="false" stroked="true" strokeweight=".09927pt" strokecolor="#ff0000">
                <v:path arrowok="t"/>
              </v:shape>
            </v:group>
            <v:group style="position:absolute;left:8950;top:302;width:2;height:24" coordorigin="8950,302" coordsize="2,24">
              <v:shape style="position:absolute;left:8950;top:302;width:2;height:24" coordorigin="8950,302" coordsize="0,24" path="m8950,302l8950,326e" filled="false" stroked="true" strokeweight=".098107pt" strokecolor="#ff0000">
                <v:path arrowok="t"/>
              </v:shape>
            </v:group>
            <v:group style="position:absolute;left:8938;top:313;width:24;height:2" coordorigin="8938,313" coordsize="24,2">
              <v:shape style="position:absolute;left:8938;top:313;width:24;height:2" coordorigin="8938,313" coordsize="24,0" path="m8938,313l8962,313e" filled="false" stroked="true" strokeweight=".09927pt" strokecolor="#ff0000">
                <v:path arrowok="t"/>
              </v:shape>
            </v:group>
            <v:group style="position:absolute;left:8950;top:302;width:2;height:24" coordorigin="8950,302" coordsize="2,24">
              <v:shape style="position:absolute;left:8950;top:302;width:2;height:24" coordorigin="8950,302" coordsize="0,24" path="m8950,302l8950,325e" filled="false" stroked="true" strokeweight=".098107pt" strokecolor="#ff0000">
                <v:path arrowok="t"/>
              </v:shape>
            </v:group>
            <v:group style="position:absolute;left:8938;top:313;width:24;height:2" coordorigin="8938,313" coordsize="24,2">
              <v:shape style="position:absolute;left:8938;top:313;width:24;height:2" coordorigin="8938,313" coordsize="24,0" path="m8938,313l8962,313e" filled="false" stroked="true" strokeweight=".09927pt" strokecolor="#ff0000">
                <v:path arrowok="t"/>
              </v:shape>
            </v:group>
            <v:group style="position:absolute;left:8950;top:301;width:2;height:24" coordorigin="8950,301" coordsize="2,24">
              <v:shape style="position:absolute;left:8950;top:301;width:2;height:24" coordorigin="8950,301" coordsize="0,24" path="m8950,301l8950,325e" filled="false" stroked="true" strokeweight=".098107pt" strokecolor="#ff0000">
                <v:path arrowok="t"/>
              </v:shape>
            </v:group>
            <v:group style="position:absolute;left:8938;top:312;width:24;height:2" coordorigin="8938,312" coordsize="24,2">
              <v:shape style="position:absolute;left:8938;top:312;width:24;height:2" coordorigin="8938,312" coordsize="24,0" path="m8938,312l8962,312e" filled="false" stroked="true" strokeweight=".09927pt" strokecolor="#ff0000">
                <v:path arrowok="t"/>
              </v:shape>
            </v:group>
            <v:group style="position:absolute;left:8950;top:300;width:2;height:24" coordorigin="8950,300" coordsize="2,24">
              <v:shape style="position:absolute;left:8950;top:300;width:2;height:24" coordorigin="8950,300" coordsize="0,24" path="m8950,300l8950,324e" filled="false" stroked="true" strokeweight=".098107pt" strokecolor="#ff0000">
                <v:path arrowok="t"/>
              </v:shape>
            </v:group>
            <v:group style="position:absolute;left:8938;top:312;width:24;height:2" coordorigin="8938,312" coordsize="24,2">
              <v:shape style="position:absolute;left:8938;top:312;width:24;height:2" coordorigin="8938,312" coordsize="24,0" path="m8938,312l8962,312e" filled="false" stroked="true" strokeweight=".09927pt" strokecolor="#ff0000">
                <v:path arrowok="t"/>
              </v:shape>
            </v:group>
            <v:group style="position:absolute;left:8950;top:300;width:2;height:24" coordorigin="8950,300" coordsize="2,24">
              <v:shape style="position:absolute;left:8950;top:300;width:2;height:24" coordorigin="8950,300" coordsize="0,24" path="m8950,300l8950,324e" filled="false" stroked="true" strokeweight=".098107pt" strokecolor="#ff0000">
                <v:path arrowok="t"/>
              </v:shape>
            </v:group>
            <v:group style="position:absolute;left:8938;top:311;width:24;height:2" coordorigin="8938,311" coordsize="24,2">
              <v:shape style="position:absolute;left:8938;top:311;width:24;height:2" coordorigin="8938,311" coordsize="24,0" path="m8938,311l8962,311e" filled="false" stroked="true" strokeweight=".09927pt" strokecolor="#ff0000">
                <v:path arrowok="t"/>
              </v:shape>
            </v:group>
            <v:group style="position:absolute;left:8950;top:300;width:2;height:24" coordorigin="8950,300" coordsize="2,24">
              <v:shape style="position:absolute;left:8950;top:300;width:2;height:24" coordorigin="8950,300" coordsize="0,24" path="m8950,300l8950,323e" filled="false" stroked="true" strokeweight=".098107pt" strokecolor="#ff0000">
                <v:path arrowok="t"/>
              </v:shape>
            </v:group>
            <v:group style="position:absolute;left:8938;top:311;width:24;height:2" coordorigin="8938,311" coordsize="24,2">
              <v:shape style="position:absolute;left:8938;top:311;width:24;height:2" coordorigin="8938,311" coordsize="24,0" path="m8938,311l8962,311e" filled="false" stroked="true" strokeweight=".09927pt" strokecolor="#ff0000">
                <v:path arrowok="t"/>
              </v:shape>
            </v:group>
            <v:group style="position:absolute;left:8950;top:299;width:2;height:24" coordorigin="8950,299" coordsize="2,24">
              <v:shape style="position:absolute;left:8950;top:299;width:2;height:24" coordorigin="8950,299" coordsize="0,24" path="m8950,299l8950,323e" filled="false" stroked="true" strokeweight=".098107pt" strokecolor="#ff0000">
                <v:path arrowok="t"/>
              </v:shape>
            </v:group>
            <v:group style="position:absolute;left:8938;top:310;width:24;height:2" coordorigin="8938,310" coordsize="24,2">
              <v:shape style="position:absolute;left:8938;top:310;width:24;height:2" coordorigin="8938,310" coordsize="24,0" path="m8938,310l8962,310e" filled="false" stroked="true" strokeweight=".09927pt" strokecolor="#ff0000">
                <v:path arrowok="t"/>
              </v:shape>
            </v:group>
            <v:group style="position:absolute;left:8950;top:299;width:2;height:24" coordorigin="8950,299" coordsize="2,24">
              <v:shape style="position:absolute;left:8950;top:299;width:2;height:24" coordorigin="8950,299" coordsize="0,24" path="m8950,299l8950,322e" filled="false" stroked="true" strokeweight=".098107pt" strokecolor="#ff0000">
                <v:path arrowok="t"/>
              </v:shape>
            </v:group>
            <v:group style="position:absolute;left:8938;top:309;width:24;height:2" coordorigin="8938,309" coordsize="24,2">
              <v:shape style="position:absolute;left:8938;top:309;width:24;height:2" coordorigin="8938,309" coordsize="24,0" path="m8938,309l8962,309e" filled="false" stroked="true" strokeweight=".09927pt" strokecolor="#ff0000">
                <v:path arrowok="t"/>
              </v:shape>
            </v:group>
            <v:group style="position:absolute;left:8950;top:297;width:2;height:24" coordorigin="8950,297" coordsize="2,24">
              <v:shape style="position:absolute;left:8950;top:297;width:2;height:24" coordorigin="8950,297" coordsize="0,24" path="m8950,297l8950,321e" filled="false" stroked="true" strokeweight=".098107pt" strokecolor="#ff0000">
                <v:path arrowok="t"/>
              </v:shape>
            </v:group>
            <v:group style="position:absolute;left:8938;top:309;width:24;height:2" coordorigin="8938,309" coordsize="24,2">
              <v:shape style="position:absolute;left:8938;top:309;width:24;height:2" coordorigin="8938,309" coordsize="24,0" path="m8938,309l8962,309e" filled="false" stroked="true" strokeweight=".09927pt" strokecolor="#ff0000">
                <v:path arrowok="t"/>
              </v:shape>
            </v:group>
            <v:group style="position:absolute;left:8950;top:297;width:2;height:24" coordorigin="8950,297" coordsize="2,24">
              <v:shape style="position:absolute;left:8950;top:297;width:2;height:24" coordorigin="8950,297" coordsize="0,24" path="m8950,297l8950,321e" filled="false" stroked="true" strokeweight=".098107pt" strokecolor="#ff0000">
                <v:path arrowok="t"/>
              </v:shape>
            </v:group>
            <v:group style="position:absolute;left:8938;top:309;width:24;height:2" coordorigin="8938,309" coordsize="24,2">
              <v:shape style="position:absolute;left:8938;top:309;width:24;height:2" coordorigin="8938,309" coordsize="24,0" path="m8938,309l8962,309e" filled="false" stroked="true" strokeweight=".09927pt" strokecolor="#ff0000">
                <v:path arrowok="t"/>
              </v:shape>
            </v:group>
            <v:group style="position:absolute;left:8950;top:297;width:2;height:24" coordorigin="8950,297" coordsize="2,24">
              <v:shape style="position:absolute;left:8950;top:297;width:2;height:24" coordorigin="8950,297" coordsize="0,24" path="m8950,297l8950,320e" filled="false" stroked="true" strokeweight=".098107pt" strokecolor="#ff0000">
                <v:path arrowok="t"/>
              </v:shape>
            </v:group>
            <v:group style="position:absolute;left:8938;top:308;width:24;height:2" coordorigin="8938,308" coordsize="24,2">
              <v:shape style="position:absolute;left:8938;top:308;width:24;height:2" coordorigin="8938,308" coordsize="24,0" path="m8938,308l8962,308e" filled="false" stroked="true" strokeweight=".09927pt" strokecolor="#ff0000">
                <v:path arrowok="t"/>
              </v:shape>
            </v:group>
            <v:group style="position:absolute;left:8950;top:296;width:2;height:24" coordorigin="8950,296" coordsize="2,24">
              <v:shape style="position:absolute;left:8950;top:296;width:2;height:24" coordorigin="8950,296" coordsize="0,24" path="m8950,296l8950,320e" filled="false" stroked="true" strokeweight=".098107pt" strokecolor="#ff0000">
                <v:path arrowok="t"/>
              </v:shape>
            </v:group>
            <v:group style="position:absolute;left:8938;top:308;width:24;height:2" coordorigin="8938,308" coordsize="24,2">
              <v:shape style="position:absolute;left:8938;top:308;width:24;height:2" coordorigin="8938,308" coordsize="24,0" path="m8938,308l8962,308e" filled="false" stroked="true" strokeweight=".09927pt" strokecolor="#ff0000">
                <v:path arrowok="t"/>
              </v:shape>
            </v:group>
            <v:group style="position:absolute;left:8950;top:296;width:2;height:24" coordorigin="8950,296" coordsize="2,24">
              <v:shape style="position:absolute;left:8950;top:296;width:2;height:24" coordorigin="8950,296" coordsize="0,24" path="m8950,296l8950,320e" filled="false" stroked="true" strokeweight=".098107pt" strokecolor="#ff0000">
                <v:path arrowok="t"/>
              </v:shape>
            </v:group>
            <v:group style="position:absolute;left:8938;top:308;width:24;height:2" coordorigin="8938,308" coordsize="24,2">
              <v:shape style="position:absolute;left:8938;top:308;width:24;height:2" coordorigin="8938,308" coordsize="24,0" path="m8938,308l8962,308e" filled="false" stroked="true" strokeweight=".09927pt" strokecolor="#ff0000">
                <v:path arrowok="t"/>
              </v:shape>
            </v:group>
            <v:group style="position:absolute;left:8950;top:296;width:2;height:24" coordorigin="8950,296" coordsize="2,24">
              <v:shape style="position:absolute;left:8950;top:296;width:2;height:24" coordorigin="8950,296" coordsize="0,24" path="m8950,296l8950,319e" filled="false" stroked="true" strokeweight=".098107pt" strokecolor="#ff0000">
                <v:path arrowok="t"/>
              </v:shape>
            </v:group>
            <v:group style="position:absolute;left:8938;top:307;width:24;height:2" coordorigin="8938,307" coordsize="24,2">
              <v:shape style="position:absolute;left:8938;top:307;width:24;height:2" coordorigin="8938,307" coordsize="24,0" path="m8938,307l8962,307e" filled="false" stroked="true" strokeweight=".09927pt" strokecolor="#ff0000">
                <v:path arrowok="t"/>
              </v:shape>
            </v:group>
            <v:group style="position:absolute;left:8950;top:295;width:2;height:24" coordorigin="8950,295" coordsize="2,24">
              <v:shape style="position:absolute;left:8950;top:295;width:2;height:24" coordorigin="8950,295" coordsize="0,24" path="m8950,295l8950,319e" filled="false" stroked="true" strokeweight=".098107pt" strokecolor="#ff0000">
                <v:path arrowok="t"/>
              </v:shape>
            </v:group>
            <v:group style="position:absolute;left:8938;top:306;width:24;height:2" coordorigin="8938,306" coordsize="24,2">
              <v:shape style="position:absolute;left:8938;top:306;width:24;height:2" coordorigin="8938,306" coordsize="24,0" path="m8938,306l8962,306e" filled="false" stroked="true" strokeweight=".09927pt" strokecolor="#ff0000">
                <v:path arrowok="t"/>
              </v:shape>
            </v:group>
            <v:group style="position:absolute;left:8950;top:294;width:2;height:24" coordorigin="8950,294" coordsize="2,24">
              <v:shape style="position:absolute;left:8950;top:294;width:2;height:24" coordorigin="8950,294" coordsize="0,24" path="m8950,294l8950,318e" filled="false" stroked="true" strokeweight=".098107pt" strokecolor="#ff0000">
                <v:path arrowok="t"/>
              </v:shape>
            </v:group>
            <v:group style="position:absolute;left:8938;top:306;width:24;height:2" coordorigin="8938,306" coordsize="24,2">
              <v:shape style="position:absolute;left:8938;top:306;width:24;height:2" coordorigin="8938,306" coordsize="24,0" path="m8938,306l8962,306e" filled="false" stroked="true" strokeweight=".09927pt" strokecolor="#ff0000">
                <v:path arrowok="t"/>
              </v:shape>
            </v:group>
            <v:group style="position:absolute;left:8950;top:294;width:2;height:24" coordorigin="8950,294" coordsize="2,24">
              <v:shape style="position:absolute;left:8950;top:294;width:2;height:24" coordorigin="8950,294" coordsize="0,24" path="m8950,294l8950,318e" filled="false" stroked="true" strokeweight=".098107pt" strokecolor="#ff0000">
                <v:path arrowok="t"/>
              </v:shape>
            </v:group>
            <v:group style="position:absolute;left:8938;top:306;width:24;height:2" coordorigin="8938,306" coordsize="24,2">
              <v:shape style="position:absolute;left:8938;top:306;width:24;height:2" coordorigin="8938,306" coordsize="24,0" path="m8938,306l8962,306e" filled="false" stroked="true" strokeweight=".09927pt" strokecolor="#ff0000">
                <v:path arrowok="t"/>
              </v:shape>
            </v:group>
            <v:group style="position:absolute;left:8950;top:294;width:2;height:24" coordorigin="8950,294" coordsize="2,24">
              <v:shape style="position:absolute;left:8950;top:294;width:2;height:24" coordorigin="8950,294" coordsize="0,24" path="m8950,294l8950,317e" filled="false" stroked="true" strokeweight=".098107pt" strokecolor="#ff0000">
                <v:path arrowok="t"/>
              </v:shape>
            </v:group>
            <v:group style="position:absolute;left:8938;top:305;width:24;height:2" coordorigin="8938,305" coordsize="24,2">
              <v:shape style="position:absolute;left:8938;top:305;width:24;height:2" coordorigin="8938,305" coordsize="24,0" path="m8938,305l8962,305e" filled="false" stroked="true" strokeweight=".09927pt" strokecolor="#ff0000">
                <v:path arrowok="t"/>
              </v:shape>
            </v:group>
            <v:group style="position:absolute;left:8950;top:293;width:2;height:24" coordorigin="8950,293" coordsize="2,24">
              <v:shape style="position:absolute;left:8950;top:293;width:2;height:24" coordorigin="8950,293" coordsize="0,24" path="m8950,293l8950,317e" filled="false" stroked="true" strokeweight=".098107pt" strokecolor="#ff0000">
                <v:path arrowok="t"/>
              </v:shape>
            </v:group>
            <v:group style="position:absolute;left:8938;top:305;width:24;height:2" coordorigin="8938,305" coordsize="24,2">
              <v:shape style="position:absolute;left:8938;top:305;width:24;height:2" coordorigin="8938,305" coordsize="24,0" path="m8938,305l8962,305e" filled="false" stroked="true" strokeweight=".09927pt" strokecolor="#ff0000">
                <v:path arrowok="t"/>
              </v:shape>
            </v:group>
            <v:group style="position:absolute;left:8950;top:293;width:2;height:24" coordorigin="8950,293" coordsize="2,24">
              <v:shape style="position:absolute;left:8950;top:293;width:2;height:24" coordorigin="8950,293" coordsize="0,24" path="m8950,293l8950,316e" filled="false" stroked="true" strokeweight=".098107pt" strokecolor="#ff0000">
                <v:path arrowok="t"/>
              </v:shape>
            </v:group>
            <v:group style="position:absolute;left:8938;top:304;width:24;height:2" coordorigin="8938,304" coordsize="24,2">
              <v:shape style="position:absolute;left:8938;top:304;width:24;height:2" coordorigin="8938,304" coordsize="24,0" path="m8938,304l8962,304e" filled="false" stroked="true" strokeweight=".09927pt" strokecolor="#ff0000">
                <v:path arrowok="t"/>
              </v:shape>
            </v:group>
            <v:group style="position:absolute;left:8950;top:292;width:2;height:24" coordorigin="8950,292" coordsize="2,24">
              <v:shape style="position:absolute;left:8950;top:292;width:2;height:24" coordorigin="8950,292" coordsize="0,24" path="m8950,292l8950,316e" filled="false" stroked="true" strokeweight=".098107pt" strokecolor="#ff0000">
                <v:path arrowok="t"/>
              </v:shape>
            </v:group>
            <v:group style="position:absolute;left:8938;top:303;width:24;height:2" coordorigin="8938,303" coordsize="24,2">
              <v:shape style="position:absolute;left:8938;top:303;width:24;height:2" coordorigin="8938,303" coordsize="24,0" path="m8938,303l8962,303e" filled="false" stroked="true" strokeweight=".09927pt" strokecolor="#ff0000">
                <v:path arrowok="t"/>
              </v:shape>
            </v:group>
            <v:group style="position:absolute;left:8950;top:291;width:2;height:24" coordorigin="8950,291" coordsize="2,24">
              <v:shape style="position:absolute;left:8950;top:291;width:2;height:24" coordorigin="8950,291" coordsize="0,24" path="m8950,291l8950,315e" filled="false" stroked="true" strokeweight=".098107pt" strokecolor="#ff0000">
                <v:path arrowok="t"/>
              </v:shape>
            </v:group>
            <v:group style="position:absolute;left:8938;top:303;width:24;height:2" coordorigin="8938,303" coordsize="24,2">
              <v:shape style="position:absolute;left:8938;top:303;width:24;height:2" coordorigin="8938,303" coordsize="24,0" path="m8938,303l8962,303e" filled="false" stroked="true" strokeweight=".09927pt" strokecolor="#ff0000">
                <v:path arrowok="t"/>
              </v:shape>
            </v:group>
            <v:group style="position:absolute;left:8950;top:291;width:2;height:24" coordorigin="8950,291" coordsize="2,24">
              <v:shape style="position:absolute;left:8950;top:291;width:2;height:24" coordorigin="8950,291" coordsize="0,24" path="m8950,291l8950,315e" filled="false" stroked="true" strokeweight=".098107pt" strokecolor="#ff0000">
                <v:path arrowok="t"/>
              </v:shape>
            </v:group>
            <v:group style="position:absolute;left:8938;top:302;width:24;height:2" coordorigin="8938,302" coordsize="24,2">
              <v:shape style="position:absolute;left:8938;top:302;width:24;height:2" coordorigin="8938,302" coordsize="24,0" path="m8938,302l8962,302e" filled="false" stroked="true" strokeweight=".09927pt" strokecolor="#ff0000">
                <v:path arrowok="t"/>
              </v:shape>
            </v:group>
            <v:group style="position:absolute;left:8950;top:290;width:2;height:24" coordorigin="8950,290" coordsize="2,24">
              <v:shape style="position:absolute;left:8950;top:290;width:2;height:24" coordorigin="8950,290" coordsize="0,24" path="m8950,290l8950,314e" filled="false" stroked="true" strokeweight=".098107pt" strokecolor="#ff0000">
                <v:path arrowok="t"/>
              </v:shape>
            </v:group>
            <v:group style="position:absolute;left:8938;top:302;width:24;height:2" coordorigin="8938,302" coordsize="24,2">
              <v:shape style="position:absolute;left:8938;top:302;width:24;height:2" coordorigin="8938,302" coordsize="24,0" path="m8938,302l8962,302e" filled="false" stroked="true" strokeweight=".09927pt" strokecolor="#ff0000">
                <v:path arrowok="t"/>
              </v:shape>
            </v:group>
            <v:group style="position:absolute;left:8950;top:290;width:2;height:24" coordorigin="8950,290" coordsize="2,24">
              <v:shape style="position:absolute;left:8950;top:290;width:2;height:24" coordorigin="8950,290" coordsize="0,24" path="m8950,290l8950,314e" filled="false" stroked="true" strokeweight=".098107pt" strokecolor="#ff0000">
                <v:path arrowok="t"/>
              </v:shape>
            </v:group>
            <v:group style="position:absolute;left:8938;top:302;width:24;height:2" coordorigin="8938,302" coordsize="24,2">
              <v:shape style="position:absolute;left:8938;top:302;width:24;height:2" coordorigin="8938,302" coordsize="24,0" path="m8938,302l8962,302e" filled="false" stroked="true" strokeweight=".09927pt" strokecolor="#ff0000">
                <v:path arrowok="t"/>
              </v:shape>
            </v:group>
            <v:group style="position:absolute;left:8950;top:290;width:2;height:24" coordorigin="8950,290" coordsize="2,24">
              <v:shape style="position:absolute;left:8950;top:290;width:2;height:24" coordorigin="8950,290" coordsize="0,24" path="m8950,290l8950,313e" filled="false" stroked="true" strokeweight=".098107pt" strokecolor="#ff0000">
                <v:path arrowok="t"/>
              </v:shape>
            </v:group>
            <v:group style="position:absolute;left:8938;top:301;width:24;height:2" coordorigin="8938,301" coordsize="24,2">
              <v:shape style="position:absolute;left:8938;top:301;width:24;height:2" coordorigin="8938,301" coordsize="24,0" path="m8938,301l8962,301e" filled="false" stroked="true" strokeweight=".09927pt" strokecolor="#ff0000">
                <v:path arrowok="t"/>
              </v:shape>
            </v:group>
            <v:group style="position:absolute;left:8950;top:289;width:2;height:24" coordorigin="8950,289" coordsize="2,24">
              <v:shape style="position:absolute;left:8950;top:289;width:2;height:24" coordorigin="8950,289" coordsize="0,24" path="m8950,289l8950,313e" filled="false" stroked="true" strokeweight=".098107pt" strokecolor="#ff0000">
                <v:path arrowok="t"/>
              </v:shape>
            </v:group>
            <v:group style="position:absolute;left:8938;top:301;width:24;height:2" coordorigin="8938,301" coordsize="24,2">
              <v:shape style="position:absolute;left:8938;top:301;width:24;height:2" coordorigin="8938,301" coordsize="24,0" path="m8938,301l8962,301e" filled="false" stroked="true" strokeweight=".09927pt" strokecolor="#ff0000">
                <v:path arrowok="t"/>
              </v:shape>
            </v:group>
            <v:group style="position:absolute;left:8950;top:289;width:2;height:24" coordorigin="8950,289" coordsize="2,24">
              <v:shape style="position:absolute;left:8950;top:289;width:2;height:24" coordorigin="8950,289" coordsize="0,24" path="m8950,289l8950,312e" filled="false" stroked="true" strokeweight=".098107pt" strokecolor="#ff0000">
                <v:path arrowok="t"/>
              </v:shape>
            </v:group>
            <v:group style="position:absolute;left:8938;top:300;width:24;height:2" coordorigin="8938,300" coordsize="24,2">
              <v:shape style="position:absolute;left:8938;top:300;width:24;height:2" coordorigin="8938,300" coordsize="24,0" path="m8938,300l8962,300e" filled="false" stroked="true" strokeweight=".09927pt" strokecolor="#ff0000">
                <v:path arrowok="t"/>
              </v:shape>
            </v:group>
            <v:group style="position:absolute;left:8950;top:288;width:2;height:24" coordorigin="8950,288" coordsize="2,24">
              <v:shape style="position:absolute;left:8950;top:288;width:2;height:24" coordorigin="8950,288" coordsize="0,24" path="m8950,288l8950,312e" filled="false" stroked="true" strokeweight=".098107pt" strokecolor="#ff0000">
                <v:path arrowok="t"/>
              </v:shape>
            </v:group>
            <v:group style="position:absolute;left:8938;top:300;width:24;height:2" coordorigin="8938,300" coordsize="24,2">
              <v:shape style="position:absolute;left:8938;top:300;width:24;height:2" coordorigin="8938,300" coordsize="24,0" path="m8938,300l8962,300e" filled="false" stroked="true" strokeweight=".09927pt" strokecolor="#ff0000">
                <v:path arrowok="t"/>
              </v:shape>
            </v:group>
            <v:group style="position:absolute;left:8950;top:288;width:2;height:24" coordorigin="8950,288" coordsize="2,24">
              <v:shape style="position:absolute;left:8950;top:288;width:2;height:24" coordorigin="8950,288" coordsize="0,24" path="m8950,288l8950,311e" filled="false" stroked="true" strokeweight=".098107pt" strokecolor="#ff0000">
                <v:path arrowok="t"/>
              </v:shape>
            </v:group>
            <v:group style="position:absolute;left:8938;top:299;width:24;height:2" coordorigin="8938,299" coordsize="24,2">
              <v:shape style="position:absolute;left:8938;top:299;width:24;height:2" coordorigin="8938,299" coordsize="24,0" path="m8938,299l8962,299e" filled="false" stroked="true" strokeweight=".09927pt" strokecolor="#ff0000">
                <v:path arrowok="t"/>
              </v:shape>
            </v:group>
            <v:group style="position:absolute;left:8950;top:287;width:2;height:24" coordorigin="8950,287" coordsize="2,24">
              <v:shape style="position:absolute;left:8950;top:287;width:2;height:24" coordorigin="8950,287" coordsize="0,24" path="m8950,287l8950,311e" filled="false" stroked="true" strokeweight=".098107pt" strokecolor="#ff0000">
                <v:path arrowok="t"/>
              </v:shape>
            </v:group>
            <v:group style="position:absolute;left:8938;top:299;width:24;height:2" coordorigin="8938,299" coordsize="24,2">
              <v:shape style="position:absolute;left:8938;top:299;width:24;height:2" coordorigin="8938,299" coordsize="24,0" path="m8938,299l8962,299e" filled="false" stroked="true" strokeweight=".09927pt" strokecolor="#ff0000">
                <v:path arrowok="t"/>
              </v:shape>
            </v:group>
            <v:group style="position:absolute;left:8950;top:287;width:2;height:24" coordorigin="8950,287" coordsize="2,24">
              <v:shape style="position:absolute;left:8950;top:287;width:2;height:24" coordorigin="8950,287" coordsize="0,24" path="m8950,287l8950,310e" filled="false" stroked="true" strokeweight=".098107pt" strokecolor="#ff0000">
                <v:path arrowok="t"/>
              </v:shape>
            </v:group>
            <v:group style="position:absolute;left:8938;top:298;width:24;height:2" coordorigin="8938,298" coordsize="24,2">
              <v:shape style="position:absolute;left:8938;top:298;width:24;height:2" coordorigin="8938,298" coordsize="24,0" path="m8938,298l8962,298e" filled="false" stroked="true" strokeweight=".09927pt" strokecolor="#ff0000">
                <v:path arrowok="t"/>
              </v:shape>
            </v:group>
            <v:group style="position:absolute;left:8950;top:286;width:2;height:24" coordorigin="8950,286" coordsize="2,24">
              <v:shape style="position:absolute;left:8950;top:286;width:2;height:24" coordorigin="8950,286" coordsize="0,24" path="m8950,286l8950,310e" filled="false" stroked="true" strokeweight=".098107pt" strokecolor="#ff0000">
                <v:path arrowok="t"/>
              </v:shape>
            </v:group>
            <v:group style="position:absolute;left:8938;top:298;width:24;height:2" coordorigin="8938,298" coordsize="24,2">
              <v:shape style="position:absolute;left:8938;top:298;width:24;height:2" coordorigin="8938,298" coordsize="24,0" path="m8938,298l8962,298e" filled="false" stroked="true" strokeweight=".09927pt" strokecolor="#ff0000">
                <v:path arrowok="t"/>
              </v:shape>
            </v:group>
            <v:group style="position:absolute;left:8950;top:286;width:2;height:24" coordorigin="8950,286" coordsize="2,24">
              <v:shape style="position:absolute;left:8950;top:286;width:2;height:24" coordorigin="8950,286" coordsize="0,24" path="m8950,286l8950,310e" filled="false" stroked="true" strokeweight=".098107pt" strokecolor="#ff0000">
                <v:path arrowok="t"/>
              </v:shape>
            </v:group>
            <v:group style="position:absolute;left:8938;top:298;width:24;height:2" coordorigin="8938,298" coordsize="24,2">
              <v:shape style="position:absolute;left:8938;top:298;width:24;height:2" coordorigin="8938,298" coordsize="24,0" path="m8938,298l8962,298e" filled="false" stroked="true" strokeweight=".09927pt" strokecolor="#ff0000">
                <v:path arrowok="t"/>
              </v:shape>
            </v:group>
            <v:group style="position:absolute;left:8950;top:286;width:2;height:24" coordorigin="8950,286" coordsize="2,24">
              <v:shape style="position:absolute;left:8950;top:286;width:2;height:24" coordorigin="8950,286" coordsize="0,24" path="m8950,286l8950,310e" filled="false" stroked="true" strokeweight=".098107pt" strokecolor="#ff0000">
                <v:path arrowok="t"/>
              </v:shape>
            </v:group>
            <v:group style="position:absolute;left:8938;top:297;width:24;height:2" coordorigin="8938,297" coordsize="24,2">
              <v:shape style="position:absolute;left:8938;top:297;width:24;height:2" coordorigin="8938,297" coordsize="24,0" path="m8938,297l8962,297e" filled="false" stroked="true" strokeweight=".09927pt" strokecolor="#ff0000">
                <v:path arrowok="t"/>
              </v:shape>
            </v:group>
            <v:group style="position:absolute;left:8950;top:285;width:2;height:24" coordorigin="8950,285" coordsize="2,24">
              <v:shape style="position:absolute;left:8950;top:285;width:2;height:24" coordorigin="8950,285" coordsize="0,24" path="m8950,285l8950,309e" filled="false" stroked="true" strokeweight=".098107pt" strokecolor="#ff0000">
                <v:path arrowok="t"/>
              </v:shape>
            </v:group>
            <v:group style="position:absolute;left:8938;top:297;width:24;height:2" coordorigin="8938,297" coordsize="24,2">
              <v:shape style="position:absolute;left:8938;top:297;width:24;height:2" coordorigin="8938,297" coordsize="24,0" path="m8938,297l8962,297e" filled="false" stroked="true" strokeweight=".09927pt" strokecolor="#ff0000">
                <v:path arrowok="t"/>
              </v:shape>
            </v:group>
            <v:group style="position:absolute;left:8950;top:285;width:2;height:24" coordorigin="8950,285" coordsize="2,24">
              <v:shape style="position:absolute;left:8950;top:285;width:2;height:24" coordorigin="8950,285" coordsize="0,24" path="m8950,285l8950,309e" filled="false" stroked="true" strokeweight=".098107pt" strokecolor="#ff0000">
                <v:path arrowok="t"/>
              </v:shape>
            </v:group>
            <v:group style="position:absolute;left:8938;top:297;width:24;height:2" coordorigin="8938,297" coordsize="24,2">
              <v:shape style="position:absolute;left:8938;top:297;width:24;height:2" coordorigin="8938,297" coordsize="24,0" path="m8938,297l8962,297e" filled="false" stroked="true" strokeweight=".09927pt" strokecolor="#ff0000">
                <v:path arrowok="t"/>
              </v:shape>
            </v:group>
            <v:group style="position:absolute;left:8950;top:285;width:2;height:24" coordorigin="8950,285" coordsize="2,24">
              <v:shape style="position:absolute;left:8950;top:285;width:2;height:24" coordorigin="8950,285" coordsize="0,24" path="m8950,285l8950,309e" filled="false" stroked="true" strokeweight=".098107pt" strokecolor="#ff0000">
                <v:path arrowok="t"/>
              </v:shape>
            </v:group>
            <v:group style="position:absolute;left:8938;top:296;width:24;height:2" coordorigin="8938,296" coordsize="24,2">
              <v:shape style="position:absolute;left:8938;top:296;width:24;height:2" coordorigin="8938,296" coordsize="24,0" path="m8938,296l8962,296e" filled="false" stroked="true" strokeweight=".09927pt" strokecolor="#ff0000">
                <v:path arrowok="t"/>
              </v:shape>
            </v:group>
            <v:group style="position:absolute;left:8950;top:284;width:2;height:24" coordorigin="8950,284" coordsize="2,24">
              <v:shape style="position:absolute;left:8950;top:284;width:2;height:24" coordorigin="8950,284" coordsize="0,24" path="m8950,284l8950,308e" filled="false" stroked="true" strokeweight=".098107pt" strokecolor="#ff0000">
                <v:path arrowok="t"/>
              </v:shape>
            </v:group>
            <v:group style="position:absolute;left:8938;top:296;width:24;height:2" coordorigin="8938,296" coordsize="24,2">
              <v:shape style="position:absolute;left:8938;top:296;width:24;height:2" coordorigin="8938,296" coordsize="24,0" path="m8938,296l8962,296e" filled="false" stroked="true" strokeweight=".09927pt" strokecolor="#ff0000">
                <v:path arrowok="t"/>
              </v:shape>
            </v:group>
            <v:group style="position:absolute;left:8950;top:284;width:2;height:24" coordorigin="8950,284" coordsize="2,24">
              <v:shape style="position:absolute;left:8950;top:284;width:2;height:24" coordorigin="8950,284" coordsize="0,24" path="m8950,284l8950,308e" filled="false" stroked="true" strokeweight=".098107pt" strokecolor="#ff0000">
                <v:path arrowok="t"/>
              </v:shape>
            </v:group>
            <v:group style="position:absolute;left:8938;top:296;width:24;height:2" coordorigin="8938,296" coordsize="24,2">
              <v:shape style="position:absolute;left:8938;top:296;width:24;height:2" coordorigin="8938,296" coordsize="24,0" path="m8938,296l8962,296e" filled="false" stroked="true" strokeweight=".09927pt" strokecolor="#ff0000">
                <v:path arrowok="t"/>
              </v:shape>
            </v:group>
            <v:group style="position:absolute;left:8950;top:284;width:2;height:24" coordorigin="8950,284" coordsize="2,24">
              <v:shape style="position:absolute;left:8950;top:284;width:2;height:24" coordorigin="8950,284" coordsize="0,24" path="m8950,284l8950,308e" filled="false" stroked="true" strokeweight=".098107pt" strokecolor="#ff0000">
                <v:path arrowok="t"/>
              </v:shape>
            </v:group>
            <v:group style="position:absolute;left:8938;top:295;width:24;height:2" coordorigin="8938,295" coordsize="24,2">
              <v:shape style="position:absolute;left:8938;top:295;width:24;height:2" coordorigin="8938,295" coordsize="24,0" path="m8938,295l8962,295e" filled="false" stroked="true" strokeweight=".09927pt" strokecolor="#ff0000">
                <v:path arrowok="t"/>
              </v:shape>
            </v:group>
            <v:group style="position:absolute;left:8950;top:283;width:2;height:24" coordorigin="8950,283" coordsize="2,24">
              <v:shape style="position:absolute;left:8950;top:283;width:2;height:24" coordorigin="8950,283" coordsize="0,24" path="m8950,283l8950,307e" filled="false" stroked="true" strokeweight=".098107pt" strokecolor="#ff0000">
                <v:path arrowok="t"/>
              </v:shape>
            </v:group>
            <v:group style="position:absolute;left:8938;top:294;width:24;height:2" coordorigin="8938,294" coordsize="24,2">
              <v:shape style="position:absolute;left:8938;top:294;width:24;height:2" coordorigin="8938,294" coordsize="24,0" path="m8938,294l8962,294e" filled="false" stroked="true" strokeweight=".09927pt" strokecolor="#ff0000">
                <v:path arrowok="t"/>
              </v:shape>
            </v:group>
            <v:group style="position:absolute;left:8950;top:282;width:2;height:24" coordorigin="8950,282" coordsize="2,24">
              <v:shape style="position:absolute;left:8950;top:282;width:2;height:24" coordorigin="8950,282" coordsize="0,24" path="m8950,282l8950,306e" filled="false" stroked="true" strokeweight=".098107pt" strokecolor="#ff0000">
                <v:path arrowok="t"/>
              </v:shape>
            </v:group>
            <v:group style="position:absolute;left:8938;top:293;width:24;height:2" coordorigin="8938,293" coordsize="24,2">
              <v:shape style="position:absolute;left:8938;top:293;width:24;height:2" coordorigin="8938,293" coordsize="24,0" path="m8938,293l8962,293e" filled="false" stroked="true" strokeweight=".09927pt" strokecolor="#ff0000">
                <v:path arrowok="t"/>
              </v:shape>
            </v:group>
            <v:group style="position:absolute;left:8950;top:281;width:2;height:24" coordorigin="8950,281" coordsize="2,24">
              <v:shape style="position:absolute;left:8950;top:281;width:2;height:24" coordorigin="8950,281" coordsize="0,24" path="m8950,281l8950,305e" filled="false" stroked="true" strokeweight=".098107pt" strokecolor="#ff0000">
                <v:path arrowok="t"/>
              </v:shape>
            </v:group>
            <v:group style="position:absolute;left:8938;top:293;width:24;height:2" coordorigin="8938,293" coordsize="24,2">
              <v:shape style="position:absolute;left:8938;top:293;width:24;height:2" coordorigin="8938,293" coordsize="24,0" path="m8938,293l8962,293e" filled="false" stroked="true" strokeweight=".09927pt" strokecolor="#ff0000">
                <v:path arrowok="t"/>
              </v:shape>
            </v:group>
            <v:group style="position:absolute;left:8950;top:281;width:2;height:24" coordorigin="8950,281" coordsize="2,24">
              <v:shape style="position:absolute;left:8950;top:281;width:2;height:24" coordorigin="8950,281" coordsize="0,24" path="m8950,281l8950,305e" filled="false" stroked="true" strokeweight=".098107pt" strokecolor="#ff0000">
                <v:path arrowok="t"/>
              </v:shape>
            </v:group>
            <v:group style="position:absolute;left:8938;top:293;width:24;height:2" coordorigin="8938,293" coordsize="24,2">
              <v:shape style="position:absolute;left:8938;top:293;width:24;height:2" coordorigin="8938,293" coordsize="24,0" path="m8938,293l8962,293e" filled="false" stroked="true" strokeweight=".09927pt" strokecolor="#ff0000">
                <v:path arrowok="t"/>
              </v:shape>
            </v:group>
            <v:group style="position:absolute;left:8950;top:281;width:2;height:24" coordorigin="8950,281" coordsize="2,24">
              <v:shape style="position:absolute;left:8950;top:281;width:2;height:24" coordorigin="8950,281" coordsize="0,24" path="m8950,281l8950,305e" filled="false" stroked="true" strokeweight=".098107pt" strokecolor="#ff0000">
                <v:path arrowok="t"/>
              </v:shape>
            </v:group>
            <v:group style="position:absolute;left:8938;top:292;width:24;height:2" coordorigin="8938,292" coordsize="24,2">
              <v:shape style="position:absolute;left:8938;top:292;width:24;height:2" coordorigin="8938,292" coordsize="24,0" path="m8938,292l8962,292e" filled="false" stroked="true" strokeweight=".09927pt" strokecolor="#ff0000">
                <v:path arrowok="t"/>
              </v:shape>
            </v:group>
            <v:group style="position:absolute;left:8950;top:280;width:2;height:24" coordorigin="8950,280" coordsize="2,24">
              <v:shape style="position:absolute;left:8950;top:280;width:2;height:24" coordorigin="8950,280" coordsize="0,24" path="m8950,280l8950,304e" filled="false" stroked="true" strokeweight=".098107pt" strokecolor="#ff0000">
                <v:path arrowok="t"/>
              </v:shape>
            </v:group>
            <v:group style="position:absolute;left:8938;top:292;width:24;height:2" coordorigin="8938,292" coordsize="24,2">
              <v:shape style="position:absolute;left:8938;top:292;width:24;height:2" coordorigin="8938,292" coordsize="24,0" path="m8938,292l8962,292e" filled="false" stroked="true" strokeweight=".09927pt" strokecolor="#ff0000">
                <v:path arrowok="t"/>
              </v:shape>
            </v:group>
            <v:group style="position:absolute;left:8950;top:280;width:2;height:24" coordorigin="8950,280" coordsize="2,24">
              <v:shape style="position:absolute;left:8950;top:280;width:2;height:24" coordorigin="8950,280" coordsize="0,24" path="m8950,280l8950,304e" filled="false" stroked="true" strokeweight=".098107pt" strokecolor="#ff0000">
                <v:path arrowok="t"/>
              </v:shape>
            </v:group>
            <v:group style="position:absolute;left:8938;top:291;width:24;height:2" coordorigin="8938,291" coordsize="24,2">
              <v:shape style="position:absolute;left:8938;top:291;width:24;height:2" coordorigin="8938,291" coordsize="24,0" path="m8938,291l8962,291e" filled="false" stroked="true" strokeweight=".09927pt" strokecolor="#ff0000">
                <v:path arrowok="t"/>
              </v:shape>
            </v:group>
            <v:group style="position:absolute;left:8950;top:279;width:2;height:24" coordorigin="8950,279" coordsize="2,24">
              <v:shape style="position:absolute;left:8950;top:279;width:2;height:24" coordorigin="8950,279" coordsize="0,24" path="m8950,279l8950,303e" filled="false" stroked="true" strokeweight=".098107pt" strokecolor="#ff0000">
                <v:path arrowok="t"/>
              </v:shape>
            </v:group>
            <v:group style="position:absolute;left:8938;top:291;width:24;height:2" coordorigin="8938,291" coordsize="24,2">
              <v:shape style="position:absolute;left:8938;top:291;width:24;height:2" coordorigin="8938,291" coordsize="24,0" path="m8938,291l8962,291e" filled="false" stroked="true" strokeweight=".09927pt" strokecolor="#ff0000">
                <v:path arrowok="t"/>
              </v:shape>
            </v:group>
            <v:group style="position:absolute;left:8950;top:279;width:2;height:24" coordorigin="8950,279" coordsize="2,24">
              <v:shape style="position:absolute;left:8950;top:279;width:2;height:24" coordorigin="8950,279" coordsize="0,24" path="m8950,279l8950,303e" filled="false" stroked="true" strokeweight=".098107pt" strokecolor="#ff0000">
                <v:path arrowok="t"/>
              </v:shape>
            </v:group>
            <v:group style="position:absolute;left:8938;top:291;width:24;height:2" coordorigin="8938,291" coordsize="24,2">
              <v:shape style="position:absolute;left:8938;top:291;width:24;height:2" coordorigin="8938,291" coordsize="24,0" path="m8938,291l8962,291e" filled="false" stroked="true" strokeweight=".09927pt" strokecolor="#ff0000">
                <v:path arrowok="t"/>
              </v:shape>
            </v:group>
            <v:group style="position:absolute;left:8950;top:279;width:2;height:24" coordorigin="8950,279" coordsize="2,24">
              <v:shape style="position:absolute;left:8950;top:279;width:2;height:24" coordorigin="8950,279" coordsize="0,24" path="m8950,279l8950,303e" filled="false" stroked="true" strokeweight=".098107pt" strokecolor="#ff0000">
                <v:path arrowok="t"/>
              </v:shape>
            </v:group>
            <v:group style="position:absolute;left:8938;top:290;width:24;height:2" coordorigin="8938,290" coordsize="24,2">
              <v:shape style="position:absolute;left:8938;top:290;width:24;height:2" coordorigin="8938,290" coordsize="24,0" path="m8938,290l8962,290e" filled="false" stroked="true" strokeweight=".09927pt" strokecolor="#ff0000">
                <v:path arrowok="t"/>
              </v:shape>
            </v:group>
            <v:group style="position:absolute;left:8950;top:278;width:2;height:24" coordorigin="8950,278" coordsize="2,24">
              <v:shape style="position:absolute;left:8950;top:278;width:2;height:24" coordorigin="8950,278" coordsize="0,24" path="m8950,278l8950,302e" filled="false" stroked="true" strokeweight=".098107pt" strokecolor="#ff0000">
                <v:path arrowok="t"/>
              </v:shape>
            </v:group>
            <v:group style="position:absolute;left:8938;top:290;width:24;height:2" coordorigin="8938,290" coordsize="24,2">
              <v:shape style="position:absolute;left:8938;top:290;width:24;height:2" coordorigin="8938,290" coordsize="24,0" path="m8938,290l8962,290e" filled="false" stroked="true" strokeweight=".09927pt" strokecolor="#ff0000">
                <v:path arrowok="t"/>
              </v:shape>
            </v:group>
            <v:group style="position:absolute;left:8950;top:278;width:2;height:24" coordorigin="8950,278" coordsize="2,24">
              <v:shape style="position:absolute;left:8950;top:278;width:2;height:24" coordorigin="8950,278" coordsize="0,24" path="m8950,278l8950,302e" filled="false" stroked="true" strokeweight=".098107pt" strokecolor="#ff0000">
                <v:path arrowok="t"/>
              </v:shape>
            </v:group>
            <v:group style="position:absolute;left:8938;top:289;width:24;height:2" coordorigin="8938,289" coordsize="24,2">
              <v:shape style="position:absolute;left:8938;top:289;width:24;height:2" coordorigin="8938,289" coordsize="24,0" path="m8938,289l8962,289e" filled="false" stroked="true" strokeweight=".09927pt" strokecolor="#ff0000">
                <v:path arrowok="t"/>
              </v:shape>
            </v:group>
            <v:group style="position:absolute;left:8950;top:277;width:2;height:24" coordorigin="8950,277" coordsize="2,24">
              <v:shape style="position:absolute;left:8950;top:277;width:2;height:24" coordorigin="8950,277" coordsize="0,24" path="m8950,277l8950,301e" filled="false" stroked="true" strokeweight=".098107pt" strokecolor="#ff0000">
                <v:path arrowok="t"/>
              </v:shape>
            </v:group>
            <v:group style="position:absolute;left:8938;top:289;width:24;height:2" coordorigin="8938,289" coordsize="24,2">
              <v:shape style="position:absolute;left:8938;top:289;width:24;height:2" coordorigin="8938,289" coordsize="24,0" path="m8938,289l8962,289e" filled="false" stroked="true" strokeweight=".09927pt" strokecolor="#ff0000">
                <v:path arrowok="t"/>
              </v:shape>
            </v:group>
            <v:group style="position:absolute;left:8950;top:277;width:2;height:24" coordorigin="8950,277" coordsize="2,24">
              <v:shape style="position:absolute;left:8950;top:277;width:2;height:24" coordorigin="8950,277" coordsize="0,24" path="m8950,277l8950,301e" filled="false" stroked="true" strokeweight=".098107pt" strokecolor="#ff0000">
                <v:path arrowok="t"/>
              </v:shape>
            </v:group>
            <v:group style="position:absolute;left:8938;top:289;width:24;height:2" coordorigin="8938,289" coordsize="24,2">
              <v:shape style="position:absolute;left:8938;top:289;width:24;height:2" coordorigin="8938,289" coordsize="24,0" path="m8938,289l8962,289e" filled="false" stroked="true" strokeweight=".09927pt" strokecolor="#ff0000">
                <v:path arrowok="t"/>
              </v:shape>
            </v:group>
            <v:group style="position:absolute;left:8950;top:277;width:2;height:24" coordorigin="8950,277" coordsize="2,24">
              <v:shape style="position:absolute;left:8950;top:277;width:2;height:24" coordorigin="8950,277" coordsize="0,24" path="m8950,277l8950,301e" filled="false" stroked="true" strokeweight=".098107pt" strokecolor="#ff0000">
                <v:path arrowok="t"/>
              </v:shape>
            </v:group>
            <v:group style="position:absolute;left:8938;top:288;width:24;height:2" coordorigin="8938,288" coordsize="24,2">
              <v:shape style="position:absolute;left:8938;top:288;width:24;height:2" coordorigin="8938,288" coordsize="24,0" path="m8938,288l8962,288e" filled="false" stroked="true" strokeweight=".09927pt" strokecolor="#ff0000">
                <v:path arrowok="t"/>
              </v:shape>
            </v:group>
            <v:group style="position:absolute;left:8950;top:276;width:2;height:24" coordorigin="8950,276" coordsize="2,24">
              <v:shape style="position:absolute;left:8950;top:276;width:2;height:24" coordorigin="8950,276" coordsize="0,24" path="m8950,276l8950,300e" filled="false" stroked="true" strokeweight=".098107pt" strokecolor="#ff0000">
                <v:path arrowok="t"/>
              </v:shape>
            </v:group>
            <v:group style="position:absolute;left:8938;top:287;width:24;height:2" coordorigin="8938,287" coordsize="24,2">
              <v:shape style="position:absolute;left:8938;top:287;width:24;height:2" coordorigin="8938,287" coordsize="24,0" path="m8938,287l8962,287e" filled="false" stroked="true" strokeweight=".09927pt" strokecolor="#ff0000">
                <v:path arrowok="t"/>
              </v:shape>
            </v:group>
            <v:group style="position:absolute;left:8950;top:276;width:2;height:24" coordorigin="8950,276" coordsize="2,24">
              <v:shape style="position:absolute;left:8950;top:276;width:2;height:24" coordorigin="8950,276" coordsize="0,24" path="m8950,276l8950,299e" filled="false" stroked="true" strokeweight=".098107pt" strokecolor="#ff0000">
                <v:path arrowok="t"/>
              </v:shape>
            </v:group>
            <v:group style="position:absolute;left:8938;top:287;width:24;height:2" coordorigin="8938,287" coordsize="24,2">
              <v:shape style="position:absolute;left:8938;top:287;width:24;height:2" coordorigin="8938,287" coordsize="24,0" path="m8938,287l8962,287e" filled="false" stroked="true" strokeweight=".09927pt" strokecolor="#ff0000">
                <v:path arrowok="t"/>
              </v:shape>
            </v:group>
            <v:group style="position:absolute;left:8950;top:275;width:2;height:24" coordorigin="8950,275" coordsize="2,24">
              <v:shape style="position:absolute;left:8950;top:275;width:2;height:24" coordorigin="8950,275" coordsize="0,24" path="m8950,275l8950,299e" filled="false" stroked="true" strokeweight=".098107pt" strokecolor="#ff0000">
                <v:path arrowok="t"/>
              </v:shape>
            </v:group>
            <v:group style="position:absolute;left:8938;top:287;width:24;height:2" coordorigin="8938,287" coordsize="24,2">
              <v:shape style="position:absolute;left:8938;top:287;width:24;height:2" coordorigin="8938,287" coordsize="24,0" path="m8938,287l8962,287e" filled="false" stroked="true" strokeweight=".09927pt" strokecolor="#ff0000">
                <v:path arrowok="t"/>
              </v:shape>
            </v:group>
            <v:group style="position:absolute;left:8950;top:275;width:2;height:24" coordorigin="8950,275" coordsize="2,24">
              <v:shape style="position:absolute;left:8950;top:275;width:2;height:24" coordorigin="8950,275" coordsize="0,24" path="m8950,275l8950,299e" filled="false" stroked="true" strokeweight=".098107pt" strokecolor="#ff0000">
                <v:path arrowok="t"/>
              </v:shape>
            </v:group>
            <v:group style="position:absolute;left:8938;top:286;width:24;height:2" coordorigin="8938,286" coordsize="24,2">
              <v:shape style="position:absolute;left:8938;top:286;width:24;height:2" coordorigin="8938,286" coordsize="24,0" path="m8938,286l8962,286e" filled="false" stroked="true" strokeweight=".09927pt" strokecolor="#ff0000">
                <v:path arrowok="t"/>
              </v:shape>
            </v:group>
            <v:group style="position:absolute;left:8950;top:275;width:2;height:24" coordorigin="8950,275" coordsize="2,24">
              <v:shape style="position:absolute;left:8950;top:275;width:2;height:24" coordorigin="8950,275" coordsize="0,24" path="m8950,275l8950,298e" filled="false" stroked="true" strokeweight=".098107pt" strokecolor="#ff0000">
                <v:path arrowok="t"/>
              </v:shape>
            </v:group>
            <v:group style="position:absolute;left:8938;top:286;width:24;height:2" coordorigin="8938,286" coordsize="24,2">
              <v:shape style="position:absolute;left:8938;top:286;width:24;height:2" coordorigin="8938,286" coordsize="24,0" path="m8938,286l8962,286e" filled="false" stroked="true" strokeweight=".09927pt" strokecolor="#ff0000">
                <v:path arrowok="t"/>
              </v:shape>
            </v:group>
            <v:group style="position:absolute;left:8950;top:274;width:2;height:24" coordorigin="8950,274" coordsize="2,24">
              <v:shape style="position:absolute;left:8950;top:274;width:2;height:24" coordorigin="8950,274" coordsize="0,24" path="m8950,274l8950,298e" filled="false" stroked="true" strokeweight=".098107pt" strokecolor="#ff0000">
                <v:path arrowok="t"/>
              </v:shape>
            </v:group>
            <v:group style="position:absolute;left:8938;top:286;width:24;height:2" coordorigin="8938,286" coordsize="24,2">
              <v:shape style="position:absolute;left:8938;top:286;width:24;height:2" coordorigin="8938,286" coordsize="24,0" path="m8938,286l8962,286e" filled="false" stroked="true" strokeweight=".09927pt" strokecolor="#ff0000">
                <v:path arrowok="t"/>
              </v:shape>
            </v:group>
            <v:group style="position:absolute;left:8950;top:274;width:2;height:24" coordorigin="8950,274" coordsize="2,24">
              <v:shape style="position:absolute;left:8950;top:274;width:2;height:24" coordorigin="8950,274" coordsize="0,24" path="m8950,274l8950,298e" filled="false" stroked="true" strokeweight=".098107pt" strokecolor="#ff0000">
                <v:path arrowok="t"/>
              </v:shape>
            </v:group>
            <v:group style="position:absolute;left:8938;top:285;width:24;height:2" coordorigin="8938,285" coordsize="24,2">
              <v:shape style="position:absolute;left:8938;top:285;width:24;height:2" coordorigin="8938,285" coordsize="24,0" path="m8938,285l8962,285e" filled="false" stroked="true" strokeweight=".09927pt" strokecolor="#ff0000">
                <v:path arrowok="t"/>
              </v:shape>
            </v:group>
            <v:group style="position:absolute;left:8950;top:274;width:2;height:24" coordorigin="8950,274" coordsize="2,24">
              <v:shape style="position:absolute;left:8950;top:274;width:2;height:24" coordorigin="8950,274" coordsize="0,24" path="m8950,274l8950,297e" filled="false" stroked="true" strokeweight=".098107pt" strokecolor="#ff0000">
                <v:path arrowok="t"/>
              </v:shape>
            </v:group>
            <v:group style="position:absolute;left:8938;top:285;width:24;height:2" coordorigin="8938,285" coordsize="24,2">
              <v:shape style="position:absolute;left:8938;top:285;width:24;height:2" coordorigin="8938,285" coordsize="24,0" path="m8938,285l8962,285e" filled="false" stroked="true" strokeweight=".09927pt" strokecolor="#ff0000">
                <v:path arrowok="t"/>
              </v:shape>
            </v:group>
            <v:group style="position:absolute;left:8950;top:273;width:2;height:24" coordorigin="8950,273" coordsize="2,24">
              <v:shape style="position:absolute;left:8950;top:273;width:2;height:24" coordorigin="8950,273" coordsize="0,24" path="m8950,273l8950,297e" filled="false" stroked="true" strokeweight=".098107pt" strokecolor="#ff0000">
                <v:path arrowok="t"/>
              </v:shape>
            </v:group>
            <v:group style="position:absolute;left:8938;top:284;width:24;height:2" coordorigin="8938,284" coordsize="24,2">
              <v:shape style="position:absolute;left:8938;top:284;width:24;height:2" coordorigin="8938,284" coordsize="24,0" path="m8938,284l8962,284e" filled="false" stroked="true" strokeweight=".09927pt" strokecolor="#ff0000">
                <v:path arrowok="t"/>
              </v:shape>
            </v:group>
            <v:group style="position:absolute;left:8950;top:273;width:2;height:24" coordorigin="8950,273" coordsize="2,24">
              <v:shape style="position:absolute;left:8950;top:273;width:2;height:24" coordorigin="8950,273" coordsize="0,24" path="m8950,273l8950,296e" filled="false" stroked="true" strokeweight=".098107pt" strokecolor="#ff0000">
                <v:path arrowok="t"/>
              </v:shape>
            </v:group>
            <v:group style="position:absolute;left:8938;top:284;width:24;height:2" coordorigin="8938,284" coordsize="24,2">
              <v:shape style="position:absolute;left:8938;top:284;width:24;height:2" coordorigin="8938,284" coordsize="24,0" path="m8938,284l8962,284e" filled="false" stroked="true" strokeweight=".09927pt" strokecolor="#ff0000">
                <v:path arrowok="t"/>
              </v:shape>
            </v:group>
            <v:group style="position:absolute;left:8950;top:272;width:2;height:24" coordorigin="8950,272" coordsize="2,24">
              <v:shape style="position:absolute;left:8950;top:272;width:2;height:24" coordorigin="8950,272" coordsize="0,24" path="m8950,272l8950,296e" filled="false" stroked="true" strokeweight=".098107pt" strokecolor="#ff0000">
                <v:path arrowok="t"/>
              </v:shape>
            </v:group>
            <v:group style="position:absolute;left:8938;top:284;width:24;height:2" coordorigin="8938,284" coordsize="24,2">
              <v:shape style="position:absolute;left:8938;top:284;width:24;height:2" coordorigin="8938,284" coordsize="24,0" path="m8938,284l8962,284e" filled="false" stroked="true" strokeweight=".09927pt" strokecolor="#ff0000">
                <v:path arrowok="t"/>
              </v:shape>
            </v:group>
            <v:group style="position:absolute;left:8950;top:272;width:2;height:24" coordorigin="8950,272" coordsize="2,24">
              <v:shape style="position:absolute;left:8950;top:272;width:2;height:24" coordorigin="8950,272" coordsize="0,24" path="m8950,272l8950,296e" filled="false" stroked="true" strokeweight=".098107pt" strokecolor="#ff0000">
                <v:path arrowok="t"/>
              </v:shape>
            </v:group>
            <v:group style="position:absolute;left:8938;top:283;width:24;height:2" coordorigin="8938,283" coordsize="24,2">
              <v:shape style="position:absolute;left:8938;top:283;width:24;height:2" coordorigin="8938,283" coordsize="24,0" path="m8938,283l8962,283e" filled="false" stroked="true" strokeweight=".09927pt" strokecolor="#ff0000">
                <v:path arrowok="t"/>
              </v:shape>
            </v:group>
            <v:group style="position:absolute;left:8950;top:271;width:2;height:24" coordorigin="8950,271" coordsize="2,24">
              <v:shape style="position:absolute;left:8950;top:271;width:2;height:24" coordorigin="8950,271" coordsize="0,24" path="m8950,271l8950,295e" filled="false" stroked="true" strokeweight=".098107pt" strokecolor="#ff0000">
                <v:path arrowok="t"/>
              </v:shape>
            </v:group>
            <v:group style="position:absolute;left:8938;top:283;width:24;height:2" coordorigin="8938,283" coordsize="24,2">
              <v:shape style="position:absolute;left:8938;top:283;width:24;height:2" coordorigin="8938,283" coordsize="24,0" path="m8938,283l8962,283e" filled="false" stroked="true" strokeweight=".09927pt" strokecolor="#ff0000">
                <v:path arrowok="t"/>
              </v:shape>
            </v:group>
            <v:group style="position:absolute;left:8950;top:271;width:2;height:24" coordorigin="8950,271" coordsize="2,24">
              <v:shape style="position:absolute;left:8950;top:271;width:2;height:24" coordorigin="8950,271" coordsize="0,24" path="m8950,271l8950,295e" filled="false" stroked="true" strokeweight=".098107pt" strokecolor="#ff0000">
                <v:path arrowok="t"/>
              </v:shape>
            </v:group>
            <v:group style="position:absolute;left:8938;top:282;width:24;height:2" coordorigin="8938,282" coordsize="24,2">
              <v:shape style="position:absolute;left:8938;top:282;width:24;height:2" coordorigin="8938,282" coordsize="24,0" path="m8938,282l8962,282e" filled="false" stroked="true" strokeweight=".09927pt" strokecolor="#ff0000">
                <v:path arrowok="t"/>
              </v:shape>
            </v:group>
            <v:group style="position:absolute;left:8950;top:270;width:2;height:24" coordorigin="8950,270" coordsize="2,24">
              <v:shape style="position:absolute;left:8950;top:270;width:2;height:24" coordorigin="8950,270" coordsize="0,24" path="m8950,270l8950,294e" filled="false" stroked="true" strokeweight=".098107pt" strokecolor="#ff0000">
                <v:path arrowok="t"/>
              </v:shape>
            </v:group>
            <v:group style="position:absolute;left:8938;top:282;width:24;height:2" coordorigin="8938,282" coordsize="24,2">
              <v:shape style="position:absolute;left:8938;top:282;width:24;height:2" coordorigin="8938,282" coordsize="24,0" path="m8938,282l8962,282e" filled="false" stroked="true" strokeweight=".09927pt" strokecolor="#ff0000">
                <v:path arrowok="t"/>
              </v:shape>
            </v:group>
            <v:group style="position:absolute;left:8950;top:270;width:2;height:24" coordorigin="8950,270" coordsize="2,24">
              <v:shape style="position:absolute;left:8950;top:270;width:2;height:24" coordorigin="8950,270" coordsize="0,24" path="m8950,270l8950,294e" filled="false" stroked="true" strokeweight=".098107pt" strokecolor="#ff0000">
                <v:path arrowok="t"/>
              </v:shape>
            </v:group>
            <v:group style="position:absolute;left:8938;top:281;width:24;height:2" coordorigin="8938,281" coordsize="24,2">
              <v:shape style="position:absolute;left:8938;top:281;width:24;height:2" coordorigin="8938,281" coordsize="24,0" path="m8938,281l8962,281e" filled="false" stroked="true" strokeweight=".09927pt" strokecolor="#ff0000">
                <v:path arrowok="t"/>
              </v:shape>
            </v:group>
            <v:group style="position:absolute;left:8950;top:269;width:2;height:24" coordorigin="8950,269" coordsize="2,24">
              <v:shape style="position:absolute;left:8950;top:269;width:2;height:24" coordorigin="8950,269" coordsize="0,24" path="m8950,269l8950,293e" filled="false" stroked="true" strokeweight=".098107pt" strokecolor="#ff0000">
                <v:path arrowok="t"/>
              </v:shape>
            </v:group>
            <v:group style="position:absolute;left:8938;top:281;width:24;height:2" coordorigin="8938,281" coordsize="24,2">
              <v:shape style="position:absolute;left:8938;top:281;width:24;height:2" coordorigin="8938,281" coordsize="24,0" path="m8938,281l8962,281e" filled="false" stroked="true" strokeweight=".09927pt" strokecolor="#ff0000">
                <v:path arrowok="t"/>
              </v:shape>
            </v:group>
            <v:group style="position:absolute;left:8950;top:269;width:2;height:24" coordorigin="8950,269" coordsize="2,24">
              <v:shape style="position:absolute;left:8950;top:269;width:2;height:24" coordorigin="8950,269" coordsize="0,24" path="m8950,269l8950,293e" filled="false" stroked="true" strokeweight=".098107pt" strokecolor="#ff0000">
                <v:path arrowok="t"/>
              </v:shape>
            </v:group>
            <v:group style="position:absolute;left:8938;top:280;width:24;height:2" coordorigin="8938,280" coordsize="24,2">
              <v:shape style="position:absolute;left:8938;top:280;width:24;height:2" coordorigin="8938,280" coordsize="24,0" path="m8938,280l8962,280e" filled="false" stroked="true" strokeweight=".09927pt" strokecolor="#ff0000">
                <v:path arrowok="t"/>
              </v:shape>
            </v:group>
            <v:group style="position:absolute;left:8950;top:269;width:2;height:24" coordorigin="8950,269" coordsize="2,24">
              <v:shape style="position:absolute;left:8950;top:269;width:2;height:24" coordorigin="8950,269" coordsize="0,24" path="m8950,269l8950,292e" filled="false" stroked="true" strokeweight=".098107pt" strokecolor="#ff0000">
                <v:path arrowok="t"/>
              </v:shape>
            </v:group>
            <v:group style="position:absolute;left:8938;top:279;width:24;height:2" coordorigin="8938,279" coordsize="24,2">
              <v:shape style="position:absolute;left:8938;top:279;width:24;height:2" coordorigin="8938,279" coordsize="24,0" path="m8938,279l8962,279e" filled="false" stroked="true" strokeweight=".09927pt" strokecolor="#ff0000">
                <v:path arrowok="t"/>
              </v:shape>
            </v:group>
            <v:group style="position:absolute;left:8950;top:268;width:2;height:24" coordorigin="8950,268" coordsize="2,24">
              <v:shape style="position:absolute;left:8950;top:268;width:2;height:24" coordorigin="8950,268" coordsize="0,24" path="m8950,268l8950,291e" filled="false" stroked="true" strokeweight=".098107pt" strokecolor="#ff0000">
                <v:path arrowok="t"/>
              </v:shape>
            </v:group>
            <v:group style="position:absolute;left:8938;top:279;width:24;height:2" coordorigin="8938,279" coordsize="24,2">
              <v:shape style="position:absolute;left:8938;top:279;width:24;height:2" coordorigin="8938,279" coordsize="24,0" path="m8938,279l8962,279e" filled="false" stroked="true" strokeweight=".09927pt" strokecolor="#ff0000">
                <v:path arrowok="t"/>
              </v:shape>
            </v:group>
            <v:group style="position:absolute;left:8950;top:267;width:2;height:24" coordorigin="8950,267" coordsize="2,24">
              <v:shape style="position:absolute;left:8950;top:267;width:2;height:24" coordorigin="8950,267" coordsize="0,24" path="m8950,267l8950,291e" filled="false" stroked="true" strokeweight=".098107pt" strokecolor="#ff0000">
                <v:path arrowok="t"/>
              </v:shape>
            </v:group>
            <v:group style="position:absolute;left:8938;top:279;width:24;height:2" coordorigin="8938,279" coordsize="24,2">
              <v:shape style="position:absolute;left:8938;top:279;width:24;height:2" coordorigin="8938,279" coordsize="24,0" path="m8938,279l8962,279e" filled="false" stroked="true" strokeweight=".09927pt" strokecolor="#ff0000">
                <v:path arrowok="t"/>
              </v:shape>
            </v:group>
            <v:group style="position:absolute;left:8950;top:267;width:2;height:24" coordorigin="8950,267" coordsize="2,24">
              <v:shape style="position:absolute;left:8950;top:267;width:2;height:24" coordorigin="8950,267" coordsize="0,24" path="m8950,267l8950,291e" filled="false" stroked="true" strokeweight=".098107pt" strokecolor="#ff0000">
                <v:path arrowok="t"/>
              </v:shape>
            </v:group>
            <v:group style="position:absolute;left:8938;top:278;width:24;height:2" coordorigin="8938,278" coordsize="24,2">
              <v:shape style="position:absolute;left:8938;top:278;width:24;height:2" coordorigin="8938,278" coordsize="24,0" path="m8938,278l8962,278e" filled="false" stroked="true" strokeweight=".09927pt" strokecolor="#ff0000">
                <v:path arrowok="t"/>
              </v:shape>
            </v:group>
            <v:group style="position:absolute;left:8950;top:267;width:2;height:24" coordorigin="8950,267" coordsize="2,24">
              <v:shape style="position:absolute;left:8950;top:267;width:2;height:24" coordorigin="8950,267" coordsize="0,24" path="m8950,267l8950,290e" filled="false" stroked="true" strokeweight=".098107pt" strokecolor="#ff0000">
                <v:path arrowok="t"/>
              </v:shape>
            </v:group>
            <v:group style="position:absolute;left:8938;top:278;width:24;height:2" coordorigin="8938,278" coordsize="24,2">
              <v:shape style="position:absolute;left:8938;top:278;width:24;height:2" coordorigin="8938,278" coordsize="24,0" path="m8938,278l8962,278e" filled="false" stroked="true" strokeweight=".09927pt" strokecolor="#ff0000">
                <v:path arrowok="t"/>
              </v:shape>
            </v:group>
            <v:group style="position:absolute;left:8950;top:266;width:2;height:24" coordorigin="8950,266" coordsize="2,24">
              <v:shape style="position:absolute;left:8950;top:266;width:2;height:24" coordorigin="8950,266" coordsize="0,24" path="m8950,266l8950,290e" filled="false" stroked="true" strokeweight=".098107pt" strokecolor="#ff0000">
                <v:path arrowok="t"/>
              </v:shape>
            </v:group>
            <v:group style="position:absolute;left:8938;top:278;width:24;height:2" coordorigin="8938,278" coordsize="24,2">
              <v:shape style="position:absolute;left:8938;top:278;width:24;height:2" coordorigin="8938,278" coordsize="24,0" path="m8938,278l8962,278e" filled="false" stroked="true" strokeweight=".09927pt" strokecolor="#ff0000">
                <v:path arrowok="t"/>
              </v:shape>
            </v:group>
            <v:group style="position:absolute;left:8950;top:266;width:2;height:24" coordorigin="8950,266" coordsize="2,24">
              <v:shape style="position:absolute;left:8950;top:266;width:2;height:24" coordorigin="8950,266" coordsize="0,24" path="m8950,266l8950,290e" filled="false" stroked="true" strokeweight=".098107pt" strokecolor="#ff0000">
                <v:path arrowok="t"/>
              </v:shape>
            </v:group>
            <v:group style="position:absolute;left:8938;top:277;width:24;height:2" coordorigin="8938,277" coordsize="24,2">
              <v:shape style="position:absolute;left:8938;top:277;width:24;height:2" coordorigin="8938,277" coordsize="24,0" path="m8938,277l8962,277e" filled="false" stroked="true" strokeweight=".09927pt" strokecolor="#ff0000">
                <v:path arrowok="t"/>
              </v:shape>
            </v:group>
            <v:group style="position:absolute;left:8950;top:266;width:2;height:24" coordorigin="8950,266" coordsize="2,24">
              <v:shape style="position:absolute;left:8950;top:266;width:2;height:24" coordorigin="8950,266" coordsize="0,24" path="m8950,266l8950,289e" filled="false" stroked="true" strokeweight=".098107pt" strokecolor="#ff0000">
                <v:path arrowok="t"/>
              </v:shape>
            </v:group>
            <v:group style="position:absolute;left:8938;top:277;width:24;height:2" coordorigin="8938,277" coordsize="24,2">
              <v:shape style="position:absolute;left:8938;top:277;width:24;height:2" coordorigin="8938,277" coordsize="24,0" path="m8938,277l8962,277e" filled="false" stroked="true" strokeweight=".09927pt" strokecolor="#ff0000">
                <v:path arrowok="t"/>
              </v:shape>
            </v:group>
            <v:group style="position:absolute;left:8950;top:265;width:2;height:24" coordorigin="8950,265" coordsize="2,24">
              <v:shape style="position:absolute;left:8950;top:265;width:2;height:24" coordorigin="8950,265" coordsize="0,24" path="m8950,265l8950,289e" filled="false" stroked="true" strokeweight=".098107pt" strokecolor="#ff0000">
                <v:path arrowok="t"/>
              </v:shape>
            </v:group>
            <v:group style="position:absolute;left:8938;top:277;width:24;height:2" coordorigin="8938,277" coordsize="24,2">
              <v:shape style="position:absolute;left:8938;top:277;width:24;height:2" coordorigin="8938,277" coordsize="24,0" path="m8938,277l8962,277e" filled="false" stroked="true" strokeweight=".09927pt" strokecolor="#ff0000">
                <v:path arrowok="t"/>
              </v:shape>
            </v:group>
            <v:group style="position:absolute;left:8950;top:265;width:2;height:24" coordorigin="8950,265" coordsize="2,24">
              <v:shape style="position:absolute;left:8950;top:265;width:2;height:24" coordorigin="8950,265" coordsize="0,24" path="m8950,265l8950,289e" filled="false" stroked="true" strokeweight=".098107pt" strokecolor="#ff0000">
                <v:path arrowok="t"/>
              </v:shape>
            </v:group>
            <v:group style="position:absolute;left:8938;top:277;width:24;height:2" coordorigin="8938,277" coordsize="24,2">
              <v:shape style="position:absolute;left:8938;top:277;width:24;height:2" coordorigin="8938,277" coordsize="24,0" path="m8938,277l8962,277e" filled="false" stroked="true" strokeweight=".09927pt" strokecolor="#ff0000">
                <v:path arrowok="t"/>
              </v:shape>
            </v:group>
            <v:group style="position:absolute;left:8950;top:265;width:2;height:24" coordorigin="8950,265" coordsize="2,24">
              <v:shape style="position:absolute;left:8950;top:265;width:2;height:24" coordorigin="8950,265" coordsize="0,24" path="m8950,265l8950,288e" filled="false" stroked="true" strokeweight=".098107pt" strokecolor="#ff0000">
                <v:path arrowok="t"/>
              </v:shape>
            </v:group>
            <v:group style="position:absolute;left:8938;top:276;width:24;height:2" coordorigin="8938,276" coordsize="24,2">
              <v:shape style="position:absolute;left:8938;top:276;width:24;height:2" coordorigin="8938,276" coordsize="24,0" path="m8938,276l8962,276e" filled="false" stroked="true" strokeweight=".09927pt" strokecolor="#ff0000">
                <v:path arrowok="t"/>
              </v:shape>
            </v:group>
            <v:group style="position:absolute;left:8950;top:264;width:2;height:24" coordorigin="8950,264" coordsize="2,24">
              <v:shape style="position:absolute;left:8950;top:264;width:2;height:24" coordorigin="8950,264" coordsize="0,24" path="m8950,264l8950,288e" filled="false" stroked="true" strokeweight=".098107pt" strokecolor="#ff0000">
                <v:path arrowok="t"/>
              </v:shape>
            </v:group>
            <v:group style="position:absolute;left:8938;top:276;width:24;height:2" coordorigin="8938,276" coordsize="24,2">
              <v:shape style="position:absolute;left:8938;top:276;width:24;height:2" coordorigin="8938,276" coordsize="24,0" path="m8938,276l8962,276e" filled="false" stroked="true" strokeweight=".09927pt" strokecolor="#ff0000">
                <v:path arrowok="t"/>
              </v:shape>
            </v:group>
            <v:group style="position:absolute;left:8950;top:264;width:2;height:24" coordorigin="8950,264" coordsize="2,24">
              <v:shape style="position:absolute;left:8950;top:264;width:2;height:24" coordorigin="8950,264" coordsize="0,24" path="m8950,264l8950,288e" filled="false" stroked="true" strokeweight=".098107pt" strokecolor="#ff0000">
                <v:path arrowok="t"/>
              </v:shape>
            </v:group>
            <v:group style="position:absolute;left:8938;top:275;width:24;height:2" coordorigin="8938,275" coordsize="24,2">
              <v:shape style="position:absolute;left:8938;top:275;width:24;height:2" coordorigin="8938,275" coordsize="24,0" path="m8938,275l8962,275e" filled="false" stroked="true" strokeweight=".09927pt" strokecolor="#ff0000">
                <v:path arrowok="t"/>
              </v:shape>
            </v:group>
            <v:group style="position:absolute;left:8950;top:263;width:2;height:24" coordorigin="8950,263" coordsize="2,24">
              <v:shape style="position:absolute;left:8950;top:263;width:2;height:24" coordorigin="8950,263" coordsize="0,24" path="m8950,263l8950,286e" filled="false" stroked="true" strokeweight=".098107pt" strokecolor="#ff0000">
                <v:path arrowok="t"/>
              </v:shape>
            </v:group>
            <v:group style="position:absolute;left:8938;top:274;width:24;height:2" coordorigin="8938,274" coordsize="24,2">
              <v:shape style="position:absolute;left:8938;top:274;width:24;height:2" coordorigin="8938,274" coordsize="24,0" path="m8938,274l8962,274e" filled="false" stroked="true" strokeweight=".09927pt" strokecolor="#ff0000">
                <v:path arrowok="t"/>
              </v:shape>
            </v:group>
            <v:group style="position:absolute;left:8950;top:262;width:2;height:24" coordorigin="8950,262" coordsize="2,24">
              <v:shape style="position:absolute;left:8950;top:262;width:2;height:24" coordorigin="8950,262" coordsize="0,24" path="m8950,262l8950,286e" filled="false" stroked="true" strokeweight=".098107pt" strokecolor="#ff0000">
                <v:path arrowok="t"/>
              </v:shape>
            </v:group>
            <v:group style="position:absolute;left:8938;top:274;width:24;height:2" coordorigin="8938,274" coordsize="24,2">
              <v:shape style="position:absolute;left:8938;top:274;width:24;height:2" coordorigin="8938,274" coordsize="24,0" path="m8938,274l8962,274e" filled="false" stroked="true" strokeweight=".09927pt" strokecolor="#ff0000">
                <v:path arrowok="t"/>
              </v:shape>
            </v:group>
            <v:group style="position:absolute;left:8950;top:262;width:2;height:24" coordorigin="8950,262" coordsize="2,24">
              <v:shape style="position:absolute;left:8950;top:262;width:2;height:24" coordorigin="8950,262" coordsize="0,24" path="m8950,262l8950,286e" filled="false" stroked="true" strokeweight=".098107pt" strokecolor="#ff0000">
                <v:path arrowok="t"/>
              </v:shape>
            </v:group>
            <v:group style="position:absolute;left:8938;top:274;width:24;height:2" coordorigin="8938,274" coordsize="24,2">
              <v:shape style="position:absolute;left:8938;top:274;width:24;height:2" coordorigin="8938,274" coordsize="24,0" path="m8938,274l8962,274e" filled="false" stroked="true" strokeweight=".09927pt" strokecolor="#ff0000">
                <v:path arrowok="t"/>
              </v:shape>
            </v:group>
            <v:group style="position:absolute;left:8950;top:262;width:2;height:24" coordorigin="8950,262" coordsize="2,24">
              <v:shape style="position:absolute;left:8950;top:262;width:2;height:24" coordorigin="8950,262" coordsize="0,24" path="m8950,262l8950,285e" filled="false" stroked="true" strokeweight=".098107pt" strokecolor="#ff0000">
                <v:path arrowok="t"/>
              </v:shape>
            </v:group>
            <v:group style="position:absolute;left:8938;top:273;width:24;height:2" coordorigin="8938,273" coordsize="24,2">
              <v:shape style="position:absolute;left:8938;top:273;width:24;height:2" coordorigin="8938,273" coordsize="24,0" path="m8938,273l8962,273e" filled="false" stroked="true" strokeweight=".09927pt" strokecolor="#ff0000">
                <v:path arrowok="t"/>
              </v:shape>
            </v:group>
            <v:group style="position:absolute;left:8950;top:261;width:2;height:24" coordorigin="8950,261" coordsize="2,24">
              <v:shape style="position:absolute;left:8950;top:261;width:2;height:24" coordorigin="8950,261" coordsize="0,24" path="m8950,261l8950,285e" filled="false" stroked="true" strokeweight=".098107pt" strokecolor="#ff0000">
                <v:path arrowok="t"/>
              </v:shape>
            </v:group>
            <v:group style="position:absolute;left:8938;top:273;width:24;height:2" coordorigin="8938,273" coordsize="24,2">
              <v:shape style="position:absolute;left:8938;top:273;width:24;height:2" coordorigin="8938,273" coordsize="24,0" path="m8938,273l8962,273e" filled="false" stroked="true" strokeweight=".09927pt" strokecolor="#ff0000">
                <v:path arrowok="t"/>
              </v:shape>
            </v:group>
            <v:group style="position:absolute;left:8950;top:261;width:2;height:24" coordorigin="8950,261" coordsize="2,24">
              <v:shape style="position:absolute;left:8950;top:261;width:2;height:24" coordorigin="8950,261" coordsize="0,24" path="m8950,261l8950,285e" filled="false" stroked="true" strokeweight=".098107pt" strokecolor="#ff0000">
                <v:path arrowok="t"/>
              </v:shape>
            </v:group>
            <v:group style="position:absolute;left:8938;top:272;width:24;height:2" coordorigin="8938,272" coordsize="24,2">
              <v:shape style="position:absolute;left:8938;top:272;width:24;height:2" coordorigin="8938,272" coordsize="24,0" path="m8938,272l8962,272e" filled="false" stroked="true" strokeweight=".09927pt" strokecolor="#ff0000">
                <v:path arrowok="t"/>
              </v:shape>
            </v:group>
            <v:group style="position:absolute;left:8950;top:260;width:2;height:24" coordorigin="8950,260" coordsize="2,24">
              <v:shape style="position:absolute;left:8950;top:260;width:2;height:24" coordorigin="8950,260" coordsize="0,24" path="m8950,260l8950,284e" filled="false" stroked="true" strokeweight=".098107pt" strokecolor="#ff0000">
                <v:path arrowok="t"/>
              </v:shape>
            </v:group>
            <v:group style="position:absolute;left:8938;top:272;width:24;height:2" coordorigin="8938,272" coordsize="24,2">
              <v:shape style="position:absolute;left:8938;top:272;width:24;height:2" coordorigin="8938,272" coordsize="24,0" path="m8938,272l8962,272e" filled="false" stroked="true" strokeweight=".09927pt" strokecolor="#ff0000">
                <v:path arrowok="t"/>
              </v:shape>
            </v:group>
            <v:group style="position:absolute;left:8950;top:260;width:2;height:24" coordorigin="8950,260" coordsize="2,24">
              <v:shape style="position:absolute;left:8950;top:260;width:2;height:24" coordorigin="8950,260" coordsize="0,24" path="m8950,260l8950,284e" filled="false" stroked="true" strokeweight=".098107pt" strokecolor="#ff0000">
                <v:path arrowok="t"/>
              </v:shape>
            </v:group>
            <v:group style="position:absolute;left:8938;top:272;width:24;height:2" coordorigin="8938,272" coordsize="24,2">
              <v:shape style="position:absolute;left:8938;top:272;width:24;height:2" coordorigin="8938,272" coordsize="24,0" path="m8938,272l8962,272e" filled="false" stroked="true" strokeweight=".09927pt" strokecolor="#ff0000">
                <v:path arrowok="t"/>
              </v:shape>
            </v:group>
            <v:group style="position:absolute;left:8950;top:260;width:2;height:24" coordorigin="8950,260" coordsize="2,24">
              <v:shape style="position:absolute;left:8950;top:260;width:2;height:24" coordorigin="8950,260" coordsize="0,24" path="m8950,260l8950,283e" filled="false" stroked="true" strokeweight=".098107pt" strokecolor="#ff0000">
                <v:path arrowok="t"/>
              </v:shape>
            </v:group>
            <v:group style="position:absolute;left:8938;top:271;width:24;height:2" coordorigin="8938,271" coordsize="24,2">
              <v:shape style="position:absolute;left:8938;top:271;width:24;height:2" coordorigin="8938,271" coordsize="24,0" path="m8938,271l8962,271e" filled="false" stroked="true" strokeweight=".09927pt" strokecolor="#ff0000">
                <v:path arrowok="t"/>
              </v:shape>
            </v:group>
            <v:group style="position:absolute;left:8950;top:259;width:2;height:24" coordorigin="8950,259" coordsize="2,24">
              <v:shape style="position:absolute;left:8950;top:259;width:2;height:24" coordorigin="8950,259" coordsize="0,24" path="m8950,259l8950,283e" filled="false" stroked="true" strokeweight=".098107pt" strokecolor="#ff0000">
                <v:path arrowok="t"/>
              </v:shape>
            </v:group>
            <v:group style="position:absolute;left:8938;top:271;width:24;height:2" coordorigin="8938,271" coordsize="24,2">
              <v:shape style="position:absolute;left:8938;top:271;width:24;height:2" coordorigin="8938,271" coordsize="24,0" path="m8938,271l8962,271e" filled="false" stroked="true" strokeweight=".09927pt" strokecolor="#ff0000">
                <v:path arrowok="t"/>
              </v:shape>
            </v:group>
            <v:group style="position:absolute;left:8950;top:259;width:2;height:24" coordorigin="8950,259" coordsize="2,24">
              <v:shape style="position:absolute;left:8950;top:259;width:2;height:24" coordorigin="8950,259" coordsize="0,24" path="m8950,259l8950,283e" filled="false" stroked="true" strokeweight=".098107pt" strokecolor="#ff0000">
                <v:path arrowok="t"/>
              </v:shape>
            </v:group>
            <v:group style="position:absolute;left:8938;top:271;width:24;height:2" coordorigin="8938,271" coordsize="24,2">
              <v:shape style="position:absolute;left:8938;top:271;width:24;height:2" coordorigin="8938,271" coordsize="24,0" path="m8938,271l8962,271e" filled="false" stroked="true" strokeweight=".09927pt" strokecolor="#ff0000">
                <v:path arrowok="t"/>
              </v:shape>
            </v:group>
            <v:group style="position:absolute;left:8950;top:259;width:2;height:24" coordorigin="8950,259" coordsize="2,24">
              <v:shape style="position:absolute;left:8950;top:259;width:2;height:24" coordorigin="8950,259" coordsize="0,24" path="m8950,259l8950,282e" filled="false" stroked="true" strokeweight=".098107pt" strokecolor="#ff0000">
                <v:path arrowok="t"/>
              </v:shape>
            </v:group>
            <v:group style="position:absolute;left:8938;top:270;width:24;height:2" coordorigin="8938,270" coordsize="24,2">
              <v:shape style="position:absolute;left:8938;top:270;width:24;height:2" coordorigin="8938,270" coordsize="24,0" path="m8938,270l8962,270e" filled="false" stroked="true" strokeweight=".09927pt" strokecolor="#ff0000">
                <v:path arrowok="t"/>
              </v:shape>
            </v:group>
            <v:group style="position:absolute;left:8950;top:258;width:2;height:24" coordorigin="8950,258" coordsize="2,24">
              <v:shape style="position:absolute;left:8950;top:258;width:2;height:24" coordorigin="8950,258" coordsize="0,24" path="m8950,258l8950,282e" filled="false" stroked="true" strokeweight=".098107pt" strokecolor="#ff0000">
                <v:path arrowok="t"/>
              </v:shape>
            </v:group>
            <v:group style="position:absolute;left:8938;top:269;width:24;height:2" coordorigin="8938,269" coordsize="24,2">
              <v:shape style="position:absolute;left:8938;top:269;width:24;height:2" coordorigin="8938,269" coordsize="24,0" path="m8938,269l8962,269e" filled="false" stroked="true" strokeweight=".09927pt" strokecolor="#ff0000">
                <v:path arrowok="t"/>
              </v:shape>
            </v:group>
            <v:group style="position:absolute;left:8950;top:257;width:2;height:24" coordorigin="8950,257" coordsize="2,24">
              <v:shape style="position:absolute;left:8950;top:257;width:2;height:24" coordorigin="8950,257" coordsize="0,24" path="m8950,257l8950,281e" filled="false" stroked="true" strokeweight=".098107pt" strokecolor="#ff0000">
                <v:path arrowok="t"/>
              </v:shape>
            </v:group>
            <v:group style="position:absolute;left:8938;top:268;width:24;height:2" coordorigin="8938,268" coordsize="24,2">
              <v:shape style="position:absolute;left:8938;top:268;width:24;height:2" coordorigin="8938,268" coordsize="24,0" path="m8938,268l8962,268e" filled="false" stroked="true" strokeweight=".09927pt" strokecolor="#ff0000">
                <v:path arrowok="t"/>
              </v:shape>
            </v:group>
            <v:group style="position:absolute;left:8950;top:256;width:2;height:24" coordorigin="8950,256" coordsize="2,24">
              <v:shape style="position:absolute;left:8950;top:256;width:2;height:24" coordorigin="8950,256" coordsize="0,24" path="m8950,256l8950,280e" filled="false" stroked="true" strokeweight=".098107pt" strokecolor="#ff0000">
                <v:path arrowok="t"/>
              </v:shape>
            </v:group>
            <v:group style="position:absolute;left:8938;top:268;width:24;height:2" coordorigin="8938,268" coordsize="24,2">
              <v:shape style="position:absolute;left:8938;top:268;width:24;height:2" coordorigin="8938,268" coordsize="24,0" path="m8938,268l8962,268e" filled="false" stroked="true" strokeweight=".09927pt" strokecolor="#ff0000">
                <v:path arrowok="t"/>
              </v:shape>
            </v:group>
            <v:group style="position:absolute;left:8950;top:256;width:2;height:24" coordorigin="8950,256" coordsize="2,24">
              <v:shape style="position:absolute;left:8950;top:256;width:2;height:24" coordorigin="8950,256" coordsize="0,24" path="m8950,256l8950,280e" filled="false" stroked="true" strokeweight=".098107pt" strokecolor="#ff0000">
                <v:path arrowok="t"/>
              </v:shape>
            </v:group>
            <v:group style="position:absolute;left:8938;top:268;width:24;height:2" coordorigin="8938,268" coordsize="24,2">
              <v:shape style="position:absolute;left:8938;top:268;width:24;height:2" coordorigin="8938,268" coordsize="24,0" path="m8938,268l8962,268e" filled="false" stroked="true" strokeweight=".09927pt" strokecolor="#ff0000">
                <v:path arrowok="t"/>
              </v:shape>
            </v:group>
            <v:group style="position:absolute;left:8950;top:256;width:2;height:24" coordorigin="8950,256" coordsize="2,24">
              <v:shape style="position:absolute;left:8950;top:256;width:2;height:24" coordorigin="8950,256" coordsize="0,24" path="m8950,256l8950,279e" filled="false" stroked="true" strokeweight=".098107pt" strokecolor="#ff0000">
                <v:path arrowok="t"/>
              </v:shape>
            </v:group>
            <v:group style="position:absolute;left:8938;top:267;width:24;height:2" coordorigin="8938,267" coordsize="24,2">
              <v:shape style="position:absolute;left:8938;top:267;width:24;height:2" coordorigin="8938,267" coordsize="24,0" path="m8938,267l8962,267e" filled="false" stroked="true" strokeweight=".09927pt" strokecolor="#ff0000">
                <v:path arrowok="t"/>
              </v:shape>
            </v:group>
            <v:group style="position:absolute;left:8950;top:255;width:2;height:24" coordorigin="8950,255" coordsize="2,24">
              <v:shape style="position:absolute;left:8950;top:255;width:2;height:24" coordorigin="8950,255" coordsize="0,24" path="m8950,255l8950,278e" filled="false" stroked="true" strokeweight=".098107pt" strokecolor="#ff0000">
                <v:path arrowok="t"/>
              </v:shape>
            </v:group>
            <v:group style="position:absolute;left:8938;top:266;width:24;height:2" coordorigin="8938,266" coordsize="24,2">
              <v:shape style="position:absolute;left:8938;top:266;width:24;height:2" coordorigin="8938,266" coordsize="24,0" path="m8938,266l8962,266e" filled="false" stroked="true" strokeweight=".09927pt" strokecolor="#ff0000">
                <v:path arrowok="t"/>
              </v:shape>
            </v:group>
            <v:group style="position:absolute;left:8950;top:254;width:2;height:24" coordorigin="8950,254" coordsize="2,24">
              <v:shape style="position:absolute;left:8950;top:254;width:2;height:24" coordorigin="8950,254" coordsize="0,24" path="m8950,254l8950,278e" filled="false" stroked="true" strokeweight=".098107pt" strokecolor="#ff0000">
                <v:path arrowok="t"/>
              </v:shape>
            </v:group>
            <v:group style="position:absolute;left:8938;top:266;width:24;height:2" coordorigin="8938,266" coordsize="24,2">
              <v:shape style="position:absolute;left:8938;top:266;width:24;height:2" coordorigin="8938,266" coordsize="24,0" path="m8938,266l8962,266e" filled="false" stroked="true" strokeweight=".09927pt" strokecolor="#ff0000">
                <v:path arrowok="t"/>
              </v:shape>
            </v:group>
            <v:group style="position:absolute;left:8950;top:254;width:2;height:24" coordorigin="8950,254" coordsize="2,24">
              <v:shape style="position:absolute;left:8950;top:254;width:2;height:24" coordorigin="8950,254" coordsize="0,24" path="m8950,254l8950,277e" filled="false" stroked="true" strokeweight=".098107pt" strokecolor="#ff0000">
                <v:path arrowok="t"/>
              </v:shape>
            </v:group>
            <v:group style="position:absolute;left:8938;top:265;width:24;height:2" coordorigin="8938,265" coordsize="24,2">
              <v:shape style="position:absolute;left:8938;top:265;width:24;height:2" coordorigin="8938,265" coordsize="24,0" path="m8938,265l8962,265e" filled="false" stroked="true" strokeweight=".09927pt" strokecolor="#ff0000">
                <v:path arrowok="t"/>
              </v:shape>
            </v:group>
            <v:group style="position:absolute;left:8950;top:253;width:2;height:24" coordorigin="8950,253" coordsize="2,24">
              <v:shape style="position:absolute;left:8950;top:253;width:2;height:24" coordorigin="8950,253" coordsize="0,24" path="m8950,253l8950,277e" filled="false" stroked="true" strokeweight=".098107pt" strokecolor="#ff0000">
                <v:path arrowok="t"/>
              </v:shape>
            </v:group>
            <v:group style="position:absolute;left:8938;top:265;width:24;height:2" coordorigin="8938,265" coordsize="24,2">
              <v:shape style="position:absolute;left:8938;top:265;width:24;height:2" coordorigin="8938,265" coordsize="24,0" path="m8938,265l8962,265e" filled="false" stroked="true" strokeweight=".09927pt" strokecolor="#ff0000">
                <v:path arrowok="t"/>
              </v:shape>
            </v:group>
            <v:group style="position:absolute;left:8950;top:253;width:2;height:24" coordorigin="8950,253" coordsize="2,24">
              <v:shape style="position:absolute;left:8950;top:253;width:2;height:24" coordorigin="8950,253" coordsize="0,24" path="m8950,253l8950,277e" filled="false" stroked="true" strokeweight=".098107pt" strokecolor="#ff0000">
                <v:path arrowok="t"/>
              </v:shape>
            </v:group>
            <v:group style="position:absolute;left:8938;top:262;width:24;height:2" coordorigin="8938,262" coordsize="24,2">
              <v:shape style="position:absolute;left:8938;top:262;width:24;height:2" coordorigin="8938,262" coordsize="24,0" path="m8938,262l8962,262e" filled="false" stroked="true" strokeweight=".09927pt" strokecolor="#ff0000">
                <v:path arrowok="t"/>
              </v:shape>
            </v:group>
            <v:group style="position:absolute;left:8950;top:250;width:2;height:24" coordorigin="8950,250" coordsize="2,24">
              <v:shape style="position:absolute;left:8950;top:250;width:2;height:24" coordorigin="8950,250" coordsize="0,24" path="m8950,250l8950,274e" filled="false" stroked="true" strokeweight=".098107pt" strokecolor="#ff0000">
                <v:path arrowok="t"/>
              </v:shape>
            </v:group>
            <v:group style="position:absolute;left:8938;top:261;width:24;height:2" coordorigin="8938,261" coordsize="24,2">
              <v:shape style="position:absolute;left:8938;top:261;width:24;height:2" coordorigin="8938,261" coordsize="24,0" path="m8938,261l8962,261e" filled="false" stroked="true" strokeweight=".09927pt" strokecolor="#ff0000">
                <v:path arrowok="t"/>
              </v:shape>
            </v:group>
            <v:group style="position:absolute;left:8950;top:249;width:2;height:24" coordorigin="8950,249" coordsize="2,24">
              <v:shape style="position:absolute;left:8950;top:249;width:2;height:24" coordorigin="8950,249" coordsize="0,24" path="m8950,249l8950,273e" filled="false" stroked="true" strokeweight=".098107pt" strokecolor="#ff0000">
                <v:path arrowok="t"/>
              </v:shape>
            </v:group>
            <v:group style="position:absolute;left:8938;top:259;width:24;height:2" coordorigin="8938,259" coordsize="24,2">
              <v:shape style="position:absolute;left:8938;top:259;width:24;height:2" coordorigin="8938,259" coordsize="24,0" path="m8938,259l8962,259e" filled="false" stroked="true" strokeweight=".09927pt" strokecolor="#ff0000">
                <v:path arrowok="t"/>
              </v:shape>
            </v:group>
            <v:group style="position:absolute;left:8950;top:247;width:2;height:24" coordorigin="8950,247" coordsize="2,24">
              <v:shape style="position:absolute;left:8950;top:247;width:2;height:24" coordorigin="8950,247" coordsize="0,24" path="m8950,247l8950,271e" filled="false" stroked="true" strokeweight=".098107pt" strokecolor="#ff0000">
                <v:path arrowok="t"/>
              </v:shape>
            </v:group>
            <v:group style="position:absolute;left:8938;top:259;width:24;height:2" coordorigin="8938,259" coordsize="24,2">
              <v:shape style="position:absolute;left:8938;top:259;width:24;height:2" coordorigin="8938,259" coordsize="24,0" path="m8938,259l8962,259e" filled="false" stroked="true" strokeweight=".09927pt" strokecolor="#ff0000">
                <v:path arrowok="t"/>
              </v:shape>
            </v:group>
            <v:group style="position:absolute;left:8950;top:247;width:2;height:24" coordorigin="8950,247" coordsize="2,24">
              <v:shape style="position:absolute;left:8950;top:247;width:2;height:24" coordorigin="8950,247" coordsize="0,24" path="m8950,247l8950,271e" filled="false" stroked="true" strokeweight=".098107pt" strokecolor="#ff0000">
                <v:path arrowok="t"/>
              </v:shape>
            </v:group>
            <v:group style="position:absolute;left:8938;top:258;width:24;height:2" coordorigin="8938,258" coordsize="24,2">
              <v:shape style="position:absolute;left:8938;top:258;width:24;height:2" coordorigin="8938,258" coordsize="24,0" path="m8938,258l8962,258e" filled="false" stroked="true" strokeweight=".09927pt" strokecolor="#ff0000">
                <v:path arrowok="t"/>
              </v:shape>
            </v:group>
            <v:group style="position:absolute;left:8950;top:246;width:2;height:24" coordorigin="8950,246" coordsize="2,24">
              <v:shape style="position:absolute;left:8950;top:246;width:2;height:24" coordorigin="8950,246" coordsize="0,24" path="m8950,246l8950,270e" filled="false" stroked="true" strokeweight=".098107pt" strokecolor="#ff0000">
                <v:path arrowok="t"/>
              </v:shape>
            </v:group>
            <v:group style="position:absolute;left:8938;top:257;width:24;height:2" coordorigin="8938,257" coordsize="24,2">
              <v:shape style="position:absolute;left:8938;top:257;width:24;height:2" coordorigin="8938,257" coordsize="24,0" path="m8938,257l8962,257e" filled="false" stroked="true" strokeweight=".09927pt" strokecolor="#ff0000">
                <v:path arrowok="t"/>
              </v:shape>
            </v:group>
            <v:group style="position:absolute;left:8950;top:246;width:2;height:24" coordorigin="8950,246" coordsize="2,24">
              <v:shape style="position:absolute;left:8950;top:246;width:2;height:24" coordorigin="8950,246" coordsize="0,24" path="m8950,246l8950,269e" filled="false" stroked="true" strokeweight=".098107pt" strokecolor="#ff0000">
                <v:path arrowok="t"/>
              </v:shape>
            </v:group>
            <v:group style="position:absolute;left:8938;top:257;width:24;height:2" coordorigin="8938,257" coordsize="24,2">
              <v:shape style="position:absolute;left:8938;top:257;width:24;height:2" coordorigin="8938,257" coordsize="24,0" path="m8938,257l8962,257e" filled="false" stroked="true" strokeweight=".09927pt" strokecolor="#ff0000">
                <v:path arrowok="t"/>
              </v:shape>
            </v:group>
            <v:group style="position:absolute;left:8950;top:245;width:2;height:24" coordorigin="8950,245" coordsize="2,24">
              <v:shape style="position:absolute;left:8950;top:245;width:2;height:24" coordorigin="8950,245" coordsize="0,24" path="m8950,245l8950,269e" filled="false" stroked="true" strokeweight=".098107pt" strokecolor="#ff0000">
                <v:path arrowok="t"/>
              </v:shape>
            </v:group>
            <v:group style="position:absolute;left:8938;top:256;width:24;height:2" coordorigin="8938,256" coordsize="24,2">
              <v:shape style="position:absolute;left:8938;top:256;width:24;height:2" coordorigin="8938,256" coordsize="24,0" path="m8938,256l8962,256e" filled="false" stroked="true" strokeweight=".09927pt" strokecolor="#ff0000">
                <v:path arrowok="t"/>
              </v:shape>
            </v:group>
            <v:group style="position:absolute;left:8950;top:244;width:2;height:24" coordorigin="8950,244" coordsize="2,24">
              <v:shape style="position:absolute;left:8950;top:244;width:2;height:24" coordorigin="8950,244" coordsize="0,24" path="m8950,244l8950,268e" filled="false" stroked="true" strokeweight=".098107pt" strokecolor="#ff0000">
                <v:path arrowok="t"/>
              </v:shape>
            </v:group>
            <v:group style="position:absolute;left:8938;top:255;width:24;height:2" coordorigin="8938,255" coordsize="24,2">
              <v:shape style="position:absolute;left:8938;top:255;width:24;height:2" coordorigin="8938,255" coordsize="24,0" path="m8938,255l8962,255e" filled="false" stroked="true" strokeweight=".09927pt" strokecolor="#ff0000">
                <v:path arrowok="t"/>
              </v:shape>
            </v:group>
            <v:group style="position:absolute;left:8950;top:244;width:2;height:24" coordorigin="8950,244" coordsize="2,24">
              <v:shape style="position:absolute;left:8950;top:244;width:2;height:24" coordorigin="8950,244" coordsize="0,24" path="m8950,244l8950,267e" filled="false" stroked="true" strokeweight=".098107pt" strokecolor="#ff0000">
                <v:path arrowok="t"/>
              </v:shape>
            </v:group>
            <v:group style="position:absolute;left:8938;top:255;width:24;height:2" coordorigin="8938,255" coordsize="24,2">
              <v:shape style="position:absolute;left:8938;top:255;width:24;height:2" coordorigin="8938,255" coordsize="24,0" path="m8938,255l8962,255e" filled="false" stroked="true" strokeweight=".09927pt" strokecolor="#ff0000">
                <v:path arrowok="t"/>
              </v:shape>
            </v:group>
            <v:group style="position:absolute;left:8950;top:243;width:2;height:24" coordorigin="8950,243" coordsize="2,24">
              <v:shape style="position:absolute;left:8950;top:243;width:2;height:24" coordorigin="8950,243" coordsize="0,24" path="m8950,243l8950,267e" filled="false" stroked="true" strokeweight=".098107pt" strokecolor="#ff0000">
                <v:path arrowok="t"/>
              </v:shape>
            </v:group>
            <v:group style="position:absolute;left:8938;top:254;width:24;height:2" coordorigin="8938,254" coordsize="24,2">
              <v:shape style="position:absolute;left:8938;top:254;width:24;height:2" coordorigin="8938,254" coordsize="24,0" path="m8938,254l8962,254e" filled="false" stroked="true" strokeweight=".09927pt" strokecolor="#ff0000">
                <v:path arrowok="t"/>
              </v:shape>
            </v:group>
            <v:group style="position:absolute;left:8950;top:243;width:2;height:24" coordorigin="8950,243" coordsize="2,24">
              <v:shape style="position:absolute;left:8950;top:243;width:2;height:24" coordorigin="8950,243" coordsize="0,24" path="m8950,243l8950,266e" filled="false" stroked="true" strokeweight=".098107pt" strokecolor="#ff0000">
                <v:path arrowok="t"/>
              </v:shape>
            </v:group>
            <v:group style="position:absolute;left:8938;top:254;width:24;height:2" coordorigin="8938,254" coordsize="24,2">
              <v:shape style="position:absolute;left:8938;top:254;width:24;height:2" coordorigin="8938,254" coordsize="24,0" path="m8938,254l8962,254e" filled="false" stroked="true" strokeweight=".09927pt" strokecolor="#ff0000">
                <v:path arrowok="t"/>
              </v:shape>
            </v:group>
            <v:group style="position:absolute;left:8950;top:242;width:2;height:24" coordorigin="8950,242" coordsize="2,24">
              <v:shape style="position:absolute;left:8950;top:242;width:2;height:24" coordorigin="8950,242" coordsize="0,24" path="m8950,242l8950,266e" filled="false" stroked="true" strokeweight=".098107pt" strokecolor="#ff0000">
                <v:path arrowok="t"/>
              </v:shape>
            </v:group>
            <v:group style="position:absolute;left:8938;top:253;width:24;height:2" coordorigin="8938,253" coordsize="24,2">
              <v:shape style="position:absolute;left:8938;top:253;width:24;height:2" coordorigin="8938,253" coordsize="24,0" path="m8938,253l8962,253e" filled="false" stroked="true" strokeweight=".09927pt" strokecolor="#ff0000">
                <v:path arrowok="t"/>
              </v:shape>
            </v:group>
            <v:group style="position:absolute;left:8950;top:241;width:2;height:24" coordorigin="8950,241" coordsize="2,24">
              <v:shape style="position:absolute;left:8950;top:241;width:2;height:24" coordorigin="8950,241" coordsize="0,24" path="m8950,241l8950,265e" filled="false" stroked="true" strokeweight=".098107pt" strokecolor="#ff0000">
                <v:path arrowok="t"/>
              </v:shape>
            </v:group>
            <v:group style="position:absolute;left:8938;top:253;width:24;height:2" coordorigin="8938,253" coordsize="24,2">
              <v:shape style="position:absolute;left:8938;top:253;width:24;height:2" coordorigin="8938,253" coordsize="24,0" path="m8938,253l8962,253e" filled="false" stroked="true" strokeweight=".09927pt" strokecolor="#ff0000">
                <v:path arrowok="t"/>
              </v:shape>
            </v:group>
            <v:group style="position:absolute;left:8950;top:241;width:2;height:24" coordorigin="8950,241" coordsize="2,24">
              <v:shape style="position:absolute;left:8950;top:241;width:2;height:24" coordorigin="8950,241" coordsize="0,24" path="m8950,241l8950,265e" filled="false" stroked="true" strokeweight=".098107pt" strokecolor="#ff0000">
                <v:path arrowok="t"/>
              </v:shape>
            </v:group>
            <v:group style="position:absolute;left:8938;top:252;width:24;height:2" coordorigin="8938,252" coordsize="24,2">
              <v:shape style="position:absolute;left:8938;top:252;width:24;height:2" coordorigin="8938,252" coordsize="24,0" path="m8938,252l8962,252e" filled="false" stroked="true" strokeweight=".09927pt" strokecolor="#ff0000">
                <v:path arrowok="t"/>
              </v:shape>
            </v:group>
            <v:group style="position:absolute;left:8950;top:240;width:2;height:24" coordorigin="8950,240" coordsize="2,24">
              <v:shape style="position:absolute;left:8950;top:240;width:2;height:24" coordorigin="8950,240" coordsize="0,24" path="m8950,240l8950,264e" filled="false" stroked="true" strokeweight=".098107pt" strokecolor="#ff0000">
                <v:path arrowok="t"/>
              </v:shape>
            </v:group>
            <v:group style="position:absolute;left:8938;top:252;width:24;height:2" coordorigin="8938,252" coordsize="24,2">
              <v:shape style="position:absolute;left:8938;top:252;width:24;height:2" coordorigin="8938,252" coordsize="24,0" path="m8938,252l8962,252e" filled="false" stroked="true" strokeweight=".09927pt" strokecolor="#ff0000">
                <v:path arrowok="t"/>
              </v:shape>
            </v:group>
            <v:group style="position:absolute;left:8950;top:240;width:2;height:24" coordorigin="8950,240" coordsize="2,24">
              <v:shape style="position:absolute;left:8950;top:240;width:2;height:24" coordorigin="8950,240" coordsize="0,24" path="m8950,240l8950,264e" filled="false" stroked="true" strokeweight=".098107pt" strokecolor="#ff0000">
                <v:path arrowok="t"/>
              </v:shape>
            </v:group>
            <v:group style="position:absolute;left:8938;top:251;width:24;height:2" coordorigin="8938,251" coordsize="24,2">
              <v:shape style="position:absolute;left:8938;top:251;width:24;height:2" coordorigin="8938,251" coordsize="24,0" path="m8938,251l8962,251e" filled="false" stroked="true" strokeweight=".09927pt" strokecolor="#ff0000">
                <v:path arrowok="t"/>
              </v:shape>
            </v:group>
            <v:group style="position:absolute;left:8950;top:240;width:2;height:24" coordorigin="8950,240" coordsize="2,24">
              <v:shape style="position:absolute;left:8950;top:240;width:2;height:24" coordorigin="8950,240" coordsize="0,24" path="m8950,240l8950,263e" filled="false" stroked="true" strokeweight=".098107pt" strokecolor="#ff0000">
                <v:path arrowok="t"/>
              </v:shape>
            </v:group>
            <v:group style="position:absolute;left:8938;top:250;width:24;height:2" coordorigin="8938,250" coordsize="24,2">
              <v:shape style="position:absolute;left:8938;top:250;width:24;height:2" coordorigin="8938,250" coordsize="24,0" path="m8938,250l8962,250e" filled="false" stroked="true" strokeweight=".09927pt" strokecolor="#ff0000">
                <v:path arrowok="t"/>
              </v:shape>
            </v:group>
            <v:group style="position:absolute;left:8950;top:239;width:2;height:24" coordorigin="8950,239" coordsize="2,24">
              <v:shape style="position:absolute;left:8950;top:239;width:2;height:24" coordorigin="8950,239" coordsize="0,24" path="m8950,239l8950,262e" filled="false" stroked="true" strokeweight=".098107pt" strokecolor="#ff0000">
                <v:path arrowok="t"/>
              </v:shape>
            </v:group>
            <v:group style="position:absolute;left:8938;top:250;width:24;height:2" coordorigin="8938,250" coordsize="24,2">
              <v:shape style="position:absolute;left:8938;top:250;width:24;height:2" coordorigin="8938,250" coordsize="24,0" path="m8938,250l8962,250e" filled="false" stroked="true" strokeweight=".09927pt" strokecolor="#ff0000">
                <v:path arrowok="t"/>
              </v:shape>
            </v:group>
            <v:group style="position:absolute;left:8950;top:238;width:2;height:24" coordorigin="8950,238" coordsize="2,24">
              <v:shape style="position:absolute;left:8950;top:238;width:2;height:24" coordorigin="8950,238" coordsize="0,24" path="m8950,238l8950,262e" filled="false" stroked="true" strokeweight=".098107pt" strokecolor="#ff0000">
                <v:path arrowok="t"/>
              </v:shape>
            </v:group>
            <v:group style="position:absolute;left:8938;top:249;width:24;height:2" coordorigin="8938,249" coordsize="24,2">
              <v:shape style="position:absolute;left:8938;top:249;width:24;height:2" coordorigin="8938,249" coordsize="24,0" path="m8938,249l8962,249e" filled="false" stroked="true" strokeweight=".09927pt" strokecolor="#ff0000">
                <v:path arrowok="t"/>
              </v:shape>
            </v:group>
            <v:group style="position:absolute;left:8950;top:237;width:2;height:24" coordorigin="8950,237" coordsize="2,24">
              <v:shape style="position:absolute;left:8950;top:237;width:2;height:24" coordorigin="8950,237" coordsize="0,24" path="m8950,237l8950,261e" filled="false" stroked="true" strokeweight=".098107pt" strokecolor="#ff0000">
                <v:path arrowok="t"/>
              </v:shape>
            </v:group>
            <v:group style="position:absolute;left:8950;top:236;width:2;height:24" coordorigin="8950,236" coordsize="2,24">
              <v:shape style="position:absolute;left:8950;top:236;width:2;height:24" coordorigin="8950,236" coordsize="0,24" path="m8950,236l8950,260e" filled="false" stroked="true" strokeweight=".098107pt" strokecolor="#ff0000">
                <v:path arrowok="t"/>
              </v:shape>
            </v:group>
            <v:group style="position:absolute;left:8950;top:236;width:2;height:24" coordorigin="8950,236" coordsize="2,24">
              <v:shape style="position:absolute;left:8950;top:236;width:2;height:24" coordorigin="8950,236" coordsize="0,24" path="m8950,236l8950,260e" filled="false" stroked="true" strokeweight=".098107pt" strokecolor="#ff0000">
                <v:path arrowok="t"/>
              </v:shape>
            </v:group>
            <v:group style="position:absolute;left:8950;top:235;width:2;height:24" coordorigin="8950,235" coordsize="2,24">
              <v:shape style="position:absolute;left:8950;top:235;width:2;height:24" coordorigin="8950,235" coordsize="0,24" path="m8950,235l8950,259e" filled="false" stroked="true" strokeweight=".098107pt" strokecolor="#ff0000">
                <v:path arrowok="t"/>
              </v:shape>
            </v:group>
            <v:group style="position:absolute;left:8950;top:235;width:2;height:24" coordorigin="8950,235" coordsize="2,24">
              <v:shape style="position:absolute;left:8950;top:235;width:2;height:24" coordorigin="8950,235" coordsize="0,24" path="m8950,235l8950,259e" filled="false" stroked="true" strokeweight=".098107pt" strokecolor="#ff0000">
                <v:path arrowok="t"/>
              </v:shape>
            </v:group>
            <v:group style="position:absolute;left:8950;top:235;width:2;height:24" coordorigin="8950,235" coordsize="2,24">
              <v:shape style="position:absolute;left:8950;top:235;width:2;height:24" coordorigin="8950,235" coordsize="0,24" path="m8950,235l8950,258e" filled="false" stroked="true" strokeweight=".098107pt" strokecolor="#ff0000">
                <v:path arrowok="t"/>
              </v:shape>
            </v:group>
            <v:group style="position:absolute;left:8950;top:233;width:2;height:24" coordorigin="8950,233" coordsize="2,24">
              <v:shape style="position:absolute;left:8950;top:233;width:2;height:24" coordorigin="8950,233" coordsize="0,24" path="m8950,233l8950,257e" filled="false" stroked="true" strokeweight=".098107pt" strokecolor="#ff0000">
                <v:path arrowok="t"/>
              </v:shape>
            </v:group>
            <v:group style="position:absolute;left:8950;top:232;width:2;height:24" coordorigin="8950,232" coordsize="2,24">
              <v:shape style="position:absolute;left:8950;top:232;width:2;height:24" coordorigin="8950,232" coordsize="0,24" path="m8950,232l8950,256e" filled="false" stroked="true" strokeweight=".098107pt" strokecolor="#ff0000">
                <v:path arrowok="t"/>
              </v:shape>
            </v:group>
            <v:group style="position:absolute;left:8950;top:232;width:2;height:24" coordorigin="8950,232" coordsize="2,24">
              <v:shape style="position:absolute;left:8950;top:232;width:2;height:24" coordorigin="8950,232" coordsize="0,24" path="m8950,232l8950,256e" filled="false" stroked="true" strokeweight=".098107pt" strokecolor="#ff0000">
                <v:path arrowok="t"/>
              </v:shape>
            </v:group>
            <v:group style="position:absolute;left:8950;top:232;width:2;height:24" coordorigin="8950,232" coordsize="2,24">
              <v:shape style="position:absolute;left:8950;top:232;width:2;height:24" coordorigin="8950,232" coordsize="0,24" path="m8950,232l8950,255e" filled="false" stroked="true" strokeweight=".098107pt" strokecolor="#ff0000">
                <v:path arrowok="t"/>
              </v:shape>
            </v:group>
            <v:group style="position:absolute;left:8950;top:231;width:2;height:24" coordorigin="8950,231" coordsize="2,24">
              <v:shape style="position:absolute;left:8950;top:231;width:2;height:24" coordorigin="8950,231" coordsize="0,24" path="m8950,231l8950,254e" filled="false" stroked="true" strokeweight=".098107pt" strokecolor="#ff0000">
                <v:path arrowok="t"/>
              </v:shape>
            </v:group>
            <v:group style="position:absolute;left:8950;top:230;width:2;height:24" coordorigin="8950,230" coordsize="2,24">
              <v:shape style="position:absolute;left:8950;top:230;width:2;height:24" coordorigin="8950,230" coordsize="0,24" path="m8950,230l8950,254e" filled="false" stroked="true" strokeweight=".098107pt" strokecolor="#ff0000">
                <v:path arrowok="t"/>
              </v:shape>
            </v:group>
            <v:group style="position:absolute;left:8950;top:230;width:2;height:24" coordorigin="8950,230" coordsize="2,24">
              <v:shape style="position:absolute;left:8950;top:230;width:2;height:24" coordorigin="8950,230" coordsize="0,24" path="m8950,230l8950,254e" filled="false" stroked="true" strokeweight=".098107pt" strokecolor="#ff0000">
                <v:path arrowok="t"/>
              </v:shape>
            </v:group>
            <v:group style="position:absolute;left:8950;top:229;width:2;height:24" coordorigin="8950,229" coordsize="2,24">
              <v:shape style="position:absolute;left:8950;top:229;width:2;height:24" coordorigin="8950,229" coordsize="0,24" path="m8950,229l8950,253e" filled="false" stroked="true" strokeweight=".098107pt" strokecolor="#ff0000">
                <v:path arrowok="t"/>
              </v:shape>
            </v:group>
            <v:group style="position:absolute;left:8950;top:228;width:2;height:24" coordorigin="8950,228" coordsize="2,24">
              <v:shape style="position:absolute;left:8950;top:228;width:2;height:24" coordorigin="8950,228" coordsize="0,24" path="m8950,228l8950,251e" filled="false" stroked="true" strokeweight=".098107pt" strokecolor="#ff0000">
                <v:path arrowok="t"/>
              </v:shape>
            </v:group>
            <v:group style="position:absolute;left:8950;top:227;width:2;height:24" coordorigin="8950,227" coordsize="2,24">
              <v:shape style="position:absolute;left:8950;top:227;width:2;height:24" coordorigin="8950,227" coordsize="0,24" path="m8950,227l8950,251e" filled="false" stroked="true" strokeweight=".098107pt" strokecolor="#ff0000">
                <v:path arrowok="t"/>
              </v:shape>
            </v:group>
            <v:group style="position:absolute;left:8950;top:227;width:2;height:24" coordorigin="8950,227" coordsize="2,24">
              <v:shape style="position:absolute;left:8950;top:227;width:2;height:24" coordorigin="8950,227" coordsize="0,24" path="m8950,227l8950,251e" filled="false" stroked="true" strokeweight=".098107pt" strokecolor="#ff0000">
                <v:path arrowok="t"/>
              </v:shape>
            </v:group>
            <v:group style="position:absolute;left:8950;top:227;width:2;height:24" coordorigin="8950,227" coordsize="2,24">
              <v:shape style="position:absolute;left:8950;top:227;width:2;height:24" coordorigin="8950,227" coordsize="0,24" path="m8950,227l8950,250e" filled="false" stroked="true" strokeweight=".098107pt" strokecolor="#ff0000">
                <v:path arrowok="t"/>
              </v:shape>
            </v:group>
            <v:group style="position:absolute;left:8950;top:226;width:2;height:24" coordorigin="8950,226" coordsize="2,24">
              <v:shape style="position:absolute;left:8950;top:226;width:2;height:24" coordorigin="8950,226" coordsize="0,24" path="m8950,226l8950,249e" filled="false" stroked="true" strokeweight=".098107pt" strokecolor="#ff0000">
                <v:path arrowok="t"/>
              </v:shape>
            </v:group>
            <v:group style="position:absolute;left:8950;top:225;width:2;height:24" coordorigin="8950,225" coordsize="2,24">
              <v:shape style="position:absolute;left:8950;top:225;width:2;height:24" coordorigin="8950,225" coordsize="0,24" path="m8950,225l8950,249e" filled="false" stroked="true" strokeweight=".098107pt" strokecolor="#ff0000">
                <v:path arrowok="t"/>
              </v:shape>
            </v:group>
            <v:group style="position:absolute;left:8950;top:225;width:2;height:24" coordorigin="8950,225" coordsize="2,24">
              <v:shape style="position:absolute;left:8950;top:225;width:2;height:24" coordorigin="8950,225" coordsize="0,24" path="m8950,225l8950,248e" filled="false" stroked="true" strokeweight=".098107pt" strokecolor="#ff0000">
                <v:path arrowok="t"/>
              </v:shape>
            </v:group>
            <v:group style="position:absolute;left:8950;top:224;width:2;height:24" coordorigin="8950,224" coordsize="2,24">
              <v:shape style="position:absolute;left:8950;top:224;width:2;height:24" coordorigin="8950,224" coordsize="0,24" path="m8950,224l8950,248e" filled="false" stroked="true" strokeweight=".098107pt" strokecolor="#ff0000">
                <v:path arrowok="t"/>
              </v:shape>
            </v:group>
            <v:group style="position:absolute;left:8950;top:224;width:2;height:24" coordorigin="8950,224" coordsize="2,24">
              <v:shape style="position:absolute;left:8950;top:224;width:2;height:24" coordorigin="8950,224" coordsize="0,24" path="m8950,224l8950,247e" filled="false" stroked="true" strokeweight=".098107pt" strokecolor="#ff0000">
                <v:path arrowok="t"/>
              </v:shape>
            </v:group>
            <v:group style="position:absolute;left:8950;top:223;width:2;height:24" coordorigin="8950,223" coordsize="2,24">
              <v:shape style="position:absolute;left:8950;top:223;width:2;height:24" coordorigin="8950,223" coordsize="0,24" path="m8950,223l8950,247e" filled="false" stroked="true" strokeweight=".098107pt" strokecolor="#ff0000">
                <v:path arrowok="t"/>
              </v:shape>
            </v:group>
            <v:group style="position:absolute;left:8950;top:222;width:2;height:24" coordorigin="8950,222" coordsize="2,24">
              <v:shape style="position:absolute;left:8950;top:222;width:2;height:24" coordorigin="8950,222" coordsize="0,24" path="m8950,222l8950,246e" filled="false" stroked="true" strokeweight=".098107pt" strokecolor="#ff0000">
                <v:path arrowok="t"/>
              </v:shape>
            </v:group>
            <v:group style="position:absolute;left:8950;top:220;width:2;height:24" coordorigin="8950,220" coordsize="2,24">
              <v:shape style="position:absolute;left:8950;top:220;width:2;height:24" coordorigin="8950,220" coordsize="0,24" path="m8950,220l8950,244e" filled="false" stroked="true" strokeweight=".098107pt" strokecolor="#ff0000">
                <v:path arrowok="t"/>
              </v:shape>
            </v:group>
            <v:group style="position:absolute;left:8950;top:220;width:2;height:24" coordorigin="8950,220" coordsize="2,24">
              <v:shape style="position:absolute;left:8950;top:220;width:2;height:24" coordorigin="8950,220" coordsize="0,24" path="m8950,220l8950,244e" filled="false" stroked="true" strokeweight=".098107pt" strokecolor="#ff0000">
                <v:path arrowok="t"/>
              </v:shape>
            </v:group>
            <v:group style="position:absolute;left:8950;top:219;width:2;height:24" coordorigin="8950,219" coordsize="2,24">
              <v:shape style="position:absolute;left:8950;top:219;width:2;height:24" coordorigin="8950,219" coordsize="0,24" path="m8950,219l8950,243e" filled="false" stroked="true" strokeweight=".098107pt" strokecolor="#ff0000">
                <v:path arrowok="t"/>
              </v:shape>
            </v:group>
            <v:group style="position:absolute;left:8950;top:218;width:2;height:24" coordorigin="8950,218" coordsize="2,24">
              <v:shape style="position:absolute;left:8950;top:218;width:2;height:24" coordorigin="8950,218" coordsize="0,24" path="m8950,218l8950,242e" filled="false" stroked="true" strokeweight=".098107pt" strokecolor="#ff0000">
                <v:path arrowok="t"/>
              </v:shape>
            </v:group>
            <v:group style="position:absolute;left:8950;top:218;width:2;height:24" coordorigin="8950,218" coordsize="2,24">
              <v:shape style="position:absolute;left:8950;top:218;width:2;height:24" coordorigin="8950,218" coordsize="0,24" path="m8950,218l8950,242e" filled="false" stroked="true" strokeweight=".098107pt" strokecolor="#ff0000">
                <v:path arrowok="t"/>
              </v:shape>
            </v:group>
            <v:group style="position:absolute;left:8950;top:218;width:2;height:24" coordorigin="8950,218" coordsize="2,24">
              <v:shape style="position:absolute;left:8950;top:218;width:2;height:24" coordorigin="8950,218" coordsize="0,24" path="m8950,218l8950,242e" filled="false" stroked="true" strokeweight=".098107pt" strokecolor="#ff0000">
                <v:path arrowok="t"/>
              </v:shape>
            </v:group>
            <v:group style="position:absolute;left:8950;top:217;width:2;height:24" coordorigin="8950,217" coordsize="2,24">
              <v:shape style="position:absolute;left:8950;top:217;width:2;height:24" coordorigin="8950,217" coordsize="0,24" path="m8950,217l8950,241e" filled="false" stroked="true" strokeweight=".098107pt" strokecolor="#ff0000">
                <v:path arrowok="t"/>
              </v:shape>
            </v:group>
            <v:group style="position:absolute;left:8950;top:217;width:2;height:24" coordorigin="8950,217" coordsize="2,24">
              <v:shape style="position:absolute;left:8950;top:217;width:2;height:24" coordorigin="8950,217" coordsize="0,24" path="m8950,217l8950,241e" filled="false" stroked="true" strokeweight=".098107pt" strokecolor="#ff0000">
                <v:path arrowok="t"/>
              </v:shape>
            </v:group>
            <v:group style="position:absolute;left:8950;top:216;width:2;height:24" coordorigin="8950,216" coordsize="2,24">
              <v:shape style="position:absolute;left:8950;top:216;width:2;height:24" coordorigin="8950,216" coordsize="0,24" path="m8950,216l8950,240e" filled="false" stroked="true" strokeweight=".098107pt" strokecolor="#ff0000">
                <v:path arrowok="t"/>
              </v:shape>
            </v:group>
            <v:group style="position:absolute;left:8938;top:228;width:24;height:2" coordorigin="8938,228" coordsize="24,2">
              <v:shape style="position:absolute;left:8938;top:228;width:24;height:2" coordorigin="8938,228" coordsize="24,0" path="m8938,228l8962,228e" filled="false" stroked="true" strokeweight=".09927pt" strokecolor="#ff0000">
                <v:path arrowok="t"/>
              </v:shape>
            </v:group>
            <v:group style="position:absolute;left:8950;top:216;width:2;height:24" coordorigin="8950,216" coordsize="2,24">
              <v:shape style="position:absolute;left:8950;top:216;width:2;height:24" coordorigin="8950,216" coordsize="0,24" path="m8950,216l8950,240e" filled="false" stroked="true" strokeweight=".098107pt" strokecolor="#ff0000">
                <v:path arrowok="t"/>
              </v:shape>
            </v:group>
            <v:group style="position:absolute;left:8938;top:227;width:24;height:2" coordorigin="8938,227" coordsize="24,2">
              <v:shape style="position:absolute;left:8938;top:227;width:24;height:2" coordorigin="8938,227" coordsize="24,0" path="m8938,227l8962,227e" filled="false" stroked="true" strokeweight=".09927pt" strokecolor="#ff0000">
                <v:path arrowok="t"/>
              </v:shape>
            </v:group>
            <v:group style="position:absolute;left:8950;top:215;width:2;height:24" coordorigin="8950,215" coordsize="2,24">
              <v:shape style="position:absolute;left:8950;top:215;width:2;height:24" coordorigin="8950,215" coordsize="0,24" path="m8950,215l8950,239e" filled="false" stroked="true" strokeweight=".098107pt" strokecolor="#ff0000">
                <v:path arrowok="t"/>
              </v:shape>
            </v:group>
            <v:group style="position:absolute;left:8938;top:227;width:24;height:2" coordorigin="8938,227" coordsize="24,2">
              <v:shape style="position:absolute;left:8938;top:227;width:24;height:2" coordorigin="8938,227" coordsize="24,0" path="m8938,227l8962,227e" filled="false" stroked="true" strokeweight=".09927pt" strokecolor="#ff0000">
                <v:path arrowok="t"/>
              </v:shape>
            </v:group>
            <v:group style="position:absolute;left:8950;top:215;width:2;height:24" coordorigin="8950,215" coordsize="2,24">
              <v:shape style="position:absolute;left:8950;top:215;width:2;height:24" coordorigin="8950,215" coordsize="0,24" path="m8950,215l8950,239e" filled="false" stroked="true" strokeweight=".098107pt" strokecolor="#ff0000">
                <v:path arrowok="t"/>
              </v:shape>
            </v:group>
            <v:group style="position:absolute;left:8938;top:227;width:24;height:2" coordorigin="8938,227" coordsize="24,2">
              <v:shape style="position:absolute;left:8938;top:227;width:24;height:2" coordorigin="8938,227" coordsize="24,0" path="m8938,227l8962,227e" filled="false" stroked="true" strokeweight=".09927pt" strokecolor="#ff0000">
                <v:path arrowok="t"/>
              </v:shape>
            </v:group>
            <v:group style="position:absolute;left:8950;top:215;width:2;height:24" coordorigin="8950,215" coordsize="2,24">
              <v:shape style="position:absolute;left:8950;top:215;width:2;height:24" coordorigin="8950,215" coordsize="0,24" path="m8950,215l8950,239e" filled="false" stroked="true" strokeweight=".098107pt" strokecolor="#ff0000">
                <v:path arrowok="t"/>
              </v:shape>
            </v:group>
            <v:group style="position:absolute;left:8938;top:226;width:24;height:2" coordorigin="8938,226" coordsize="24,2">
              <v:shape style="position:absolute;left:8938;top:226;width:24;height:2" coordorigin="8938,226" coordsize="24,0" path="m8938,226l8962,226e" filled="false" stroked="true" strokeweight=".09927pt" strokecolor="#ff0000">
                <v:path arrowok="t"/>
              </v:shape>
            </v:group>
            <v:group style="position:absolute;left:8950;top:214;width:2;height:24" coordorigin="8950,214" coordsize="2,24">
              <v:shape style="position:absolute;left:8950;top:214;width:2;height:24" coordorigin="8950,214" coordsize="0,24" path="m8950,214l8950,238e" filled="false" stroked="true" strokeweight=".098107pt" strokecolor="#ff0000">
                <v:path arrowok="t"/>
              </v:shape>
            </v:group>
            <v:group style="position:absolute;left:8938;top:226;width:24;height:2" coordorigin="8938,226" coordsize="24,2">
              <v:shape style="position:absolute;left:8938;top:226;width:24;height:2" coordorigin="8938,226" coordsize="24,0" path="m8938,226l8962,226e" filled="false" stroked="true" strokeweight=".09927pt" strokecolor="#ff0000">
                <v:path arrowok="t"/>
              </v:shape>
            </v:group>
            <v:group style="position:absolute;left:8950;top:214;width:2;height:24" coordorigin="8950,214" coordsize="2,24">
              <v:shape style="position:absolute;left:8950;top:214;width:2;height:24" coordorigin="8950,214" coordsize="0,24" path="m8950,214l8950,238e" filled="false" stroked="true" strokeweight=".098107pt" strokecolor="#ff0000">
                <v:path arrowok="t"/>
              </v:shape>
            </v:group>
            <v:group style="position:absolute;left:8938;top:225;width:24;height:2" coordorigin="8938,225" coordsize="24,2">
              <v:shape style="position:absolute;left:8938;top:225;width:24;height:2" coordorigin="8938,225" coordsize="24,0" path="m8938,225l8962,225e" filled="false" stroked="true" strokeweight=".09927pt" strokecolor="#ff0000">
                <v:path arrowok="t"/>
              </v:shape>
            </v:group>
            <v:group style="position:absolute;left:8950;top:213;width:2;height:24" coordorigin="8950,213" coordsize="2,24">
              <v:shape style="position:absolute;left:8950;top:213;width:2;height:24" coordorigin="8950,213" coordsize="0,24" path="m8950,213l8950,237e" filled="false" stroked="true" strokeweight=".098107pt" strokecolor="#ff0000">
                <v:path arrowok="t"/>
              </v:shape>
            </v:group>
            <v:group style="position:absolute;left:8938;top:225;width:24;height:2" coordorigin="8938,225" coordsize="24,2">
              <v:shape style="position:absolute;left:8938;top:225;width:24;height:2" coordorigin="8938,225" coordsize="24,0" path="m8938,225l8962,225e" filled="false" stroked="true" strokeweight=".09927pt" strokecolor="#ff0000">
                <v:path arrowok="t"/>
              </v:shape>
            </v:group>
            <v:group style="position:absolute;left:8950;top:213;width:2;height:24" coordorigin="8950,213" coordsize="2,24">
              <v:shape style="position:absolute;left:8950;top:213;width:2;height:24" coordorigin="8950,213" coordsize="0,24" path="m8950,213l8950,237e" filled="false" stroked="true" strokeweight=".098107pt" strokecolor="#ff0000">
                <v:path arrowok="t"/>
              </v:shape>
            </v:group>
            <v:group style="position:absolute;left:8938;top:224;width:24;height:2" coordorigin="8938,224" coordsize="24,2">
              <v:shape style="position:absolute;left:8938;top:224;width:24;height:2" coordorigin="8938,224" coordsize="24,0" path="m8938,224l8962,224e" filled="false" stroked="true" strokeweight=".09927pt" strokecolor="#ff0000">
                <v:path arrowok="t"/>
              </v:shape>
            </v:group>
            <v:group style="position:absolute;left:8950;top:212;width:2;height:24" coordorigin="8950,212" coordsize="2,24">
              <v:shape style="position:absolute;left:8950;top:212;width:2;height:24" coordorigin="8950,212" coordsize="0,24" path="m8950,212l8950,236e" filled="false" stroked="true" strokeweight=".098107pt" strokecolor="#ff0000">
                <v:path arrowok="t"/>
              </v:shape>
            </v:group>
            <v:group style="position:absolute;left:8938;top:224;width:24;height:2" coordorigin="8938,224" coordsize="24,2">
              <v:shape style="position:absolute;left:8938;top:224;width:24;height:2" coordorigin="8938,224" coordsize="24,0" path="m8938,224l8962,224e" filled="false" stroked="true" strokeweight=".09927pt" strokecolor="#ff0000">
                <v:path arrowok="t"/>
              </v:shape>
            </v:group>
            <v:group style="position:absolute;left:8950;top:212;width:2;height:24" coordorigin="8950,212" coordsize="2,24">
              <v:shape style="position:absolute;left:8950;top:212;width:2;height:24" coordorigin="8950,212" coordsize="0,24" path="m8950,212l8950,236e" filled="false" stroked="true" strokeweight=".098107pt" strokecolor="#ff0000">
                <v:path arrowok="t"/>
              </v:shape>
            </v:group>
            <v:group style="position:absolute;left:8938;top:223;width:24;height:2" coordorigin="8938,223" coordsize="24,2">
              <v:shape style="position:absolute;left:8938;top:223;width:24;height:2" coordorigin="8938,223" coordsize="24,0" path="m8938,223l8962,223e" filled="false" stroked="true" strokeweight=".09927pt" strokecolor="#ff0000">
                <v:path arrowok="t"/>
              </v:shape>
            </v:group>
            <v:group style="position:absolute;left:8950;top:212;width:2;height:24" coordorigin="8950,212" coordsize="2,24">
              <v:shape style="position:absolute;left:8950;top:212;width:2;height:24" coordorigin="8950,212" coordsize="0,24" path="m8950,212l8950,235e" filled="false" stroked="true" strokeweight=".098107pt" strokecolor="#ff0000">
                <v:path arrowok="t"/>
              </v:shape>
            </v:group>
            <v:group style="position:absolute;left:8938;top:223;width:24;height:2" coordorigin="8938,223" coordsize="24,2">
              <v:shape style="position:absolute;left:8938;top:223;width:24;height:2" coordorigin="8938,223" coordsize="24,0" path="m8938,223l8962,223e" filled="false" stroked="true" strokeweight=".09927pt" strokecolor="#ff0000">
                <v:path arrowok="t"/>
              </v:shape>
            </v:group>
            <v:group style="position:absolute;left:8950;top:211;width:2;height:24" coordorigin="8950,211" coordsize="2,24">
              <v:shape style="position:absolute;left:8950;top:211;width:2;height:24" coordorigin="8950,211" coordsize="0,24" path="m8950,211l8950,235e" filled="false" stroked="true" strokeweight=".098107pt" strokecolor="#ff0000">
                <v:path arrowok="t"/>
              </v:shape>
            </v:group>
            <v:group style="position:absolute;left:8938;top:222;width:24;height:2" coordorigin="8938,222" coordsize="24,2">
              <v:shape style="position:absolute;left:8938;top:222;width:24;height:2" coordorigin="8938,222" coordsize="24,0" path="m8938,222l8962,222e" filled="false" stroked="true" strokeweight=".09927pt" strokecolor="#ff0000">
                <v:path arrowok="t"/>
              </v:shape>
            </v:group>
            <v:group style="position:absolute;left:8950;top:210;width:2;height:24" coordorigin="8950,210" coordsize="2,24">
              <v:shape style="position:absolute;left:8950;top:210;width:2;height:24" coordorigin="8950,210" coordsize="0,24" path="m8950,210l8950,234e" filled="false" stroked="true" strokeweight=".098107pt" strokecolor="#ff0000">
                <v:path arrowok="t"/>
              </v:shape>
            </v:group>
            <v:group style="position:absolute;left:8938;top:221;width:24;height:2" coordorigin="8938,221" coordsize="24,2">
              <v:shape style="position:absolute;left:8938;top:221;width:24;height:2" coordorigin="8938,221" coordsize="24,0" path="m8938,221l8962,221e" filled="false" stroked="true" strokeweight=".09927pt" strokecolor="#ff0000">
                <v:path arrowok="t"/>
              </v:shape>
            </v:group>
            <v:group style="position:absolute;left:8950;top:209;width:2;height:24" coordorigin="8950,209" coordsize="2,24">
              <v:shape style="position:absolute;left:8950;top:209;width:2;height:24" coordorigin="8950,209" coordsize="0,24" path="m8950,209l8950,233e" filled="false" stroked="true" strokeweight=".098107pt" strokecolor="#ff0000">
                <v:path arrowok="t"/>
              </v:shape>
            </v:group>
            <v:group style="position:absolute;left:8938;top:220;width:24;height:2" coordorigin="8938,220" coordsize="24,2">
              <v:shape style="position:absolute;left:8938;top:220;width:24;height:2" coordorigin="8938,220" coordsize="24,0" path="m8938,220l8962,220e" filled="false" stroked="true" strokeweight=".09927pt" strokecolor="#ff0000">
                <v:path arrowok="t"/>
              </v:shape>
            </v:group>
            <v:group style="position:absolute;left:8950;top:209;width:2;height:24" coordorigin="8950,209" coordsize="2,24">
              <v:shape style="position:absolute;left:8950;top:209;width:2;height:24" coordorigin="8950,209" coordsize="0,24" path="m8950,209l8950,232e" filled="false" stroked="true" strokeweight=".098107pt" strokecolor="#ff0000">
                <v:path arrowok="t"/>
              </v:shape>
            </v:group>
            <v:group style="position:absolute;left:8938;top:219;width:24;height:2" coordorigin="8938,219" coordsize="24,2">
              <v:shape style="position:absolute;left:8938;top:219;width:24;height:2" coordorigin="8938,219" coordsize="24,0" path="m8938,219l8962,219e" filled="false" stroked="true" strokeweight=".09927pt" strokecolor="#ff0000">
                <v:path arrowok="t"/>
              </v:shape>
            </v:group>
            <v:group style="position:absolute;left:8950;top:207;width:2;height:24" coordorigin="8950,207" coordsize="2,24">
              <v:shape style="position:absolute;left:8950;top:207;width:2;height:24" coordorigin="8950,207" coordsize="0,24" path="m8950,207l8950,231e" filled="false" stroked="true" strokeweight=".098107pt" strokecolor="#ff0000">
                <v:path arrowok="t"/>
              </v:shape>
            </v:group>
            <v:group style="position:absolute;left:8938;top:218;width:24;height:2" coordorigin="8938,218" coordsize="24,2">
              <v:shape style="position:absolute;left:8938;top:218;width:24;height:2" coordorigin="8938,218" coordsize="24,0" path="m8938,218l8962,218e" filled="false" stroked="true" strokeweight=".09927pt" strokecolor="#ff0000">
                <v:path arrowok="t"/>
              </v:shape>
            </v:group>
            <v:group style="position:absolute;left:8950;top:206;width:2;height:24" coordorigin="8950,206" coordsize="2,24">
              <v:shape style="position:absolute;left:8950;top:206;width:2;height:24" coordorigin="8950,206" coordsize="0,24" path="m8950,206l8950,230e" filled="false" stroked="true" strokeweight=".098107pt" strokecolor="#ff0000">
                <v:path arrowok="t"/>
              </v:shape>
            </v:group>
            <v:group style="position:absolute;left:8938;top:218;width:24;height:2" coordorigin="8938,218" coordsize="24,2">
              <v:shape style="position:absolute;left:8938;top:218;width:24;height:2" coordorigin="8938,218" coordsize="24,0" path="m8938,218l8962,218e" filled="false" stroked="true" strokeweight=".09927pt" strokecolor="#ff0000">
                <v:path arrowok="t"/>
              </v:shape>
            </v:group>
            <v:group style="position:absolute;left:8950;top:206;width:2;height:24" coordorigin="8950,206" coordsize="2,24">
              <v:shape style="position:absolute;left:8950;top:206;width:2;height:24" coordorigin="8950,206" coordsize="0,24" path="m8950,206l8950,230e" filled="false" stroked="true" strokeweight=".098107pt" strokecolor="#ff0000">
                <v:path arrowok="t"/>
              </v:shape>
            </v:group>
            <v:group style="position:absolute;left:8938;top:217;width:24;height:2" coordorigin="8938,217" coordsize="24,2">
              <v:shape style="position:absolute;left:8938;top:217;width:24;height:2" coordorigin="8938,217" coordsize="24,0" path="m8938,217l8962,217e" filled="false" stroked="true" strokeweight=".09927pt" strokecolor="#ff0000">
                <v:path arrowok="t"/>
              </v:shape>
            </v:group>
            <v:group style="position:absolute;left:8950;top:205;width:2;height:24" coordorigin="8950,205" coordsize="2,24">
              <v:shape style="position:absolute;left:8950;top:205;width:2;height:24" coordorigin="8950,205" coordsize="0,24" path="m8950,205l8950,229e" filled="false" stroked="true" strokeweight=".098107pt" strokecolor="#ff0000">
                <v:path arrowok="t"/>
              </v:shape>
            </v:group>
            <v:group style="position:absolute;left:8938;top:216;width:24;height:2" coordorigin="8938,216" coordsize="24,2">
              <v:shape style="position:absolute;left:8938;top:216;width:24;height:2" coordorigin="8938,216" coordsize="24,0" path="m8938,216l8962,216e" filled="false" stroked="true" strokeweight=".09927pt" strokecolor="#ff0000">
                <v:path arrowok="t"/>
              </v:shape>
            </v:group>
            <v:group style="position:absolute;left:8950;top:205;width:2;height:24" coordorigin="8950,205" coordsize="2,24">
              <v:shape style="position:absolute;left:8950;top:205;width:2;height:24" coordorigin="8950,205" coordsize="0,24" path="m8950,205l8950,228e" filled="false" stroked="true" strokeweight=".098107pt" strokecolor="#ff0000">
                <v:path arrowok="t"/>
              </v:shape>
            </v:group>
            <v:group style="position:absolute;left:8938;top:216;width:24;height:2" coordorigin="8938,216" coordsize="24,2">
              <v:shape style="position:absolute;left:8938;top:216;width:24;height:2" coordorigin="8938,216" coordsize="24,0" path="m8938,216l8962,216e" filled="false" stroked="true" strokeweight=".09927pt" strokecolor="#ff0000">
                <v:path arrowok="t"/>
              </v:shape>
            </v:group>
            <v:group style="position:absolute;left:8950;top:204;width:2;height:24" coordorigin="8950,204" coordsize="2,24">
              <v:shape style="position:absolute;left:8950;top:204;width:2;height:24" coordorigin="8950,204" coordsize="0,24" path="m8950,204l8950,228e" filled="false" stroked="true" strokeweight=".098107pt" strokecolor="#ff0000">
                <v:path arrowok="t"/>
              </v:shape>
            </v:group>
            <v:group style="position:absolute;left:8938;top:215;width:24;height:2" coordorigin="8938,215" coordsize="24,2">
              <v:shape style="position:absolute;left:8938;top:215;width:24;height:2" coordorigin="8938,215" coordsize="24,0" path="m8938,215l8962,215e" filled="false" stroked="true" strokeweight=".09927pt" strokecolor="#ff0000">
                <v:path arrowok="t"/>
              </v:shape>
            </v:group>
            <v:group style="position:absolute;left:8950;top:203;width:2;height:24" coordorigin="8950,203" coordsize="2,24">
              <v:shape style="position:absolute;left:8950;top:203;width:2;height:24" coordorigin="8950,203" coordsize="0,24" path="m8950,203l8950,227e" filled="false" stroked="true" strokeweight=".098107pt" strokecolor="#ff0000">
                <v:path arrowok="t"/>
              </v:shape>
            </v:group>
            <v:group style="position:absolute;left:8938;top:214;width:24;height:2" coordorigin="8938,214" coordsize="24,2">
              <v:shape style="position:absolute;left:8938;top:214;width:24;height:2" coordorigin="8938,214" coordsize="24,0" path="m8938,214l8962,214e" filled="false" stroked="true" strokeweight=".09927pt" strokecolor="#ff0000">
                <v:path arrowok="t"/>
              </v:shape>
            </v:group>
            <v:group style="position:absolute;left:8950;top:203;width:2;height:24" coordorigin="8950,203" coordsize="2,24">
              <v:shape style="position:absolute;left:8950;top:203;width:2;height:24" coordorigin="8950,203" coordsize="0,24" path="m8950,203l8950,226e" filled="false" stroked="true" strokeweight=".098107pt" strokecolor="#ff0000">
                <v:path arrowok="t"/>
              </v:shape>
            </v:group>
            <v:group style="position:absolute;left:8938;top:214;width:24;height:2" coordorigin="8938,214" coordsize="24,2">
              <v:shape style="position:absolute;left:8938;top:214;width:24;height:2" coordorigin="8938,214" coordsize="24,0" path="m8938,214l8962,214e" filled="false" stroked="true" strokeweight=".09927pt" strokecolor="#ff0000">
                <v:path arrowok="t"/>
              </v:shape>
            </v:group>
            <v:group style="position:absolute;left:8950;top:202;width:2;height:24" coordorigin="8950,202" coordsize="2,24">
              <v:shape style="position:absolute;left:8950;top:202;width:2;height:24" coordorigin="8950,202" coordsize="0,24" path="m8950,202l8950,226e" filled="false" stroked="true" strokeweight=".098107pt" strokecolor="#ff0000">
                <v:path arrowok="t"/>
              </v:shape>
            </v:group>
            <v:group style="position:absolute;left:8938;top:214;width:24;height:2" coordorigin="8938,214" coordsize="24,2">
              <v:shape style="position:absolute;left:8938;top:214;width:24;height:2" coordorigin="8938,214" coordsize="24,0" path="m8938,214l8962,214e" filled="false" stroked="true" strokeweight=".09927pt" strokecolor="#ff0000">
                <v:path arrowok="t"/>
              </v:shape>
            </v:group>
            <v:group style="position:absolute;left:8950;top:202;width:2;height:24" coordorigin="8950,202" coordsize="2,24">
              <v:shape style="position:absolute;left:8950;top:202;width:2;height:24" coordorigin="8950,202" coordsize="0,24" path="m8950,202l8950,226e" filled="false" stroked="true" strokeweight=".098107pt" strokecolor="#ff0000">
                <v:path arrowok="t"/>
              </v:shape>
            </v:group>
            <v:group style="position:absolute;left:8938;top:213;width:24;height:2" coordorigin="8938,213" coordsize="24,2">
              <v:shape style="position:absolute;left:8938;top:213;width:24;height:2" coordorigin="8938,213" coordsize="24,0" path="m8938,213l8962,213e" filled="false" stroked="true" strokeweight=".09927pt" strokecolor="#ff0000">
                <v:path arrowok="t"/>
              </v:shape>
            </v:group>
            <v:group style="position:absolute;left:8950;top:201;width:2;height:24" coordorigin="8950,201" coordsize="2,24">
              <v:shape style="position:absolute;left:8950;top:201;width:2;height:24" coordorigin="8950,201" coordsize="0,24" path="m8950,201l8950,225e" filled="false" stroked="true" strokeweight=".098107pt" strokecolor="#ff0000">
                <v:path arrowok="t"/>
              </v:shape>
            </v:group>
            <v:group style="position:absolute;left:8938;top:212;width:24;height:2" coordorigin="8938,212" coordsize="24,2">
              <v:shape style="position:absolute;left:8938;top:212;width:24;height:2" coordorigin="8938,212" coordsize="24,0" path="m8938,212l8962,212e" filled="false" stroked="true" strokeweight=".09927pt" strokecolor="#ff0000">
                <v:path arrowok="t"/>
              </v:shape>
            </v:group>
            <v:group style="position:absolute;left:8950;top:200;width:2;height:24" coordorigin="8950,200" coordsize="2,24">
              <v:shape style="position:absolute;left:8950;top:200;width:2;height:24" coordorigin="8950,200" coordsize="0,24" path="m8950,200l8950,224e" filled="false" stroked="true" strokeweight=".098107pt" strokecolor="#ff0000">
                <v:path arrowok="t"/>
              </v:shape>
            </v:group>
            <v:group style="position:absolute;left:8938;top:212;width:24;height:2" coordorigin="8938,212" coordsize="24,2">
              <v:shape style="position:absolute;left:8938;top:212;width:24;height:2" coordorigin="8938,212" coordsize="24,0" path="m8938,212l8962,212e" filled="false" stroked="true" strokeweight=".09927pt" strokecolor="#ff0000">
                <v:path arrowok="t"/>
              </v:shape>
            </v:group>
            <v:group style="position:absolute;left:8950;top:200;width:2;height:24" coordorigin="8950,200" coordsize="2,24">
              <v:shape style="position:absolute;left:8950;top:200;width:2;height:24" coordorigin="8950,200" coordsize="0,24" path="m8950,200l8950,224e" filled="false" stroked="true" strokeweight=".098107pt" strokecolor="#ff0000">
                <v:path arrowok="t"/>
              </v:shape>
            </v:group>
            <v:group style="position:absolute;left:8938;top:211;width:24;height:2" coordorigin="8938,211" coordsize="24,2">
              <v:shape style="position:absolute;left:8938;top:211;width:24;height:2" coordorigin="8938,211" coordsize="24,0" path="m8938,211l8962,211e" filled="false" stroked="true" strokeweight=".09927pt" strokecolor="#ff0000">
                <v:path arrowok="t"/>
              </v:shape>
            </v:group>
            <v:group style="position:absolute;left:8950;top:200;width:2;height:24" coordorigin="8950,200" coordsize="2,24">
              <v:shape style="position:absolute;left:8950;top:200;width:2;height:24" coordorigin="8950,200" coordsize="0,24" path="m8950,200l8950,223e" filled="false" stroked="true" strokeweight=".098107pt" strokecolor="#ff0000">
                <v:path arrowok="t"/>
              </v:shape>
            </v:group>
            <v:group style="position:absolute;left:8938;top:211;width:24;height:2" coordorigin="8938,211" coordsize="24,2">
              <v:shape style="position:absolute;left:8938;top:211;width:24;height:2" coordorigin="8938,211" coordsize="24,0" path="m8938,211l8962,211e" filled="false" stroked="true" strokeweight=".09927pt" strokecolor="#ff0000">
                <v:path arrowok="t"/>
              </v:shape>
            </v:group>
            <v:group style="position:absolute;left:8950;top:199;width:2;height:24" coordorigin="8950,199" coordsize="2,24">
              <v:shape style="position:absolute;left:8950;top:199;width:2;height:24" coordorigin="8950,199" coordsize="0,24" path="m8950,199l8950,223e" filled="false" stroked="true" strokeweight=".098107pt" strokecolor="#ff0000">
                <v:path arrowok="t"/>
              </v:shape>
            </v:group>
            <v:group style="position:absolute;left:8938;top:210;width:24;height:2" coordorigin="8938,210" coordsize="24,2">
              <v:shape style="position:absolute;left:8938;top:210;width:24;height:2" coordorigin="8938,210" coordsize="24,0" path="m8938,210l8962,210e" filled="false" stroked="true" strokeweight=".09927pt" strokecolor="#ff0000">
                <v:path arrowok="t"/>
              </v:shape>
            </v:group>
            <v:group style="position:absolute;left:8950;top:199;width:2;height:24" coordorigin="8950,199" coordsize="2,24">
              <v:shape style="position:absolute;left:8950;top:199;width:2;height:24" coordorigin="8950,199" coordsize="0,24" path="m8950,199l8950,222e" filled="false" stroked="true" strokeweight=".098107pt" strokecolor="#ff0000">
                <v:path arrowok="t"/>
              </v:shape>
            </v:group>
            <v:group style="position:absolute;left:8938;top:210;width:24;height:2" coordorigin="8938,210" coordsize="24,2">
              <v:shape style="position:absolute;left:8938;top:210;width:24;height:2" coordorigin="8938,210" coordsize="24,0" path="m8938,210l8962,210e" filled="false" stroked="true" strokeweight=".09927pt" strokecolor="#ff0000">
                <v:path arrowok="t"/>
              </v:shape>
            </v:group>
            <v:group style="position:absolute;left:8950;top:198;width:2;height:24" coordorigin="8950,198" coordsize="2,24">
              <v:shape style="position:absolute;left:8950;top:198;width:2;height:24" coordorigin="8950,198" coordsize="0,24" path="m8950,198l8950,222e" filled="false" stroked="true" strokeweight=".098107pt" strokecolor="#ff0000">
                <v:path arrowok="t"/>
              </v:shape>
            </v:group>
            <v:group style="position:absolute;left:8938;top:210;width:24;height:2" coordorigin="8938,210" coordsize="24,2">
              <v:shape style="position:absolute;left:8938;top:210;width:24;height:2" coordorigin="8938,210" coordsize="24,0" path="m8938,210l8962,210e" filled="false" stroked="true" strokeweight=".09927pt" strokecolor="#ff0000">
                <v:path arrowok="t"/>
              </v:shape>
            </v:group>
            <v:group style="position:absolute;left:8950;top:198;width:2;height:24" coordorigin="8950,198" coordsize="2,24">
              <v:shape style="position:absolute;left:8950;top:198;width:2;height:24" coordorigin="8950,198" coordsize="0,24" path="m8950,198l8950,222e" filled="false" stroked="true" strokeweight=".098107pt" strokecolor="#ff0000">
                <v:path arrowok="t"/>
              </v:shape>
            </v:group>
            <v:group style="position:absolute;left:8938;top:210;width:24;height:2" coordorigin="8938,210" coordsize="24,2">
              <v:shape style="position:absolute;left:8938;top:210;width:24;height:2" coordorigin="8938,210" coordsize="24,0" path="m8938,210l8962,210e" filled="false" stroked="true" strokeweight=".09927pt" strokecolor="#ff0000">
                <v:path arrowok="t"/>
              </v:shape>
            </v:group>
            <v:group style="position:absolute;left:8950;top:198;width:2;height:24" coordorigin="8950,198" coordsize="2,24">
              <v:shape style="position:absolute;left:8950;top:198;width:2;height:24" coordorigin="8950,198" coordsize="0,24" path="m8950,198l8950,221e" filled="false" stroked="true" strokeweight=".098107pt" strokecolor="#ff0000">
                <v:path arrowok="t"/>
              </v:shape>
            </v:group>
            <v:group style="position:absolute;left:8938;top:209;width:24;height:2" coordorigin="8938,209" coordsize="24,2">
              <v:shape style="position:absolute;left:8938;top:209;width:24;height:2" coordorigin="8938,209" coordsize="24,0" path="m8938,209l8962,209e" filled="false" stroked="true" strokeweight=".09927pt" strokecolor="#ff0000">
                <v:path arrowok="t"/>
              </v:shape>
            </v:group>
            <v:group style="position:absolute;left:8950;top:197;width:2;height:24" coordorigin="8950,197" coordsize="2,24">
              <v:shape style="position:absolute;left:8950;top:197;width:2;height:24" coordorigin="8950,197" coordsize="0,24" path="m8950,197l8950,221e" filled="false" stroked="true" strokeweight=".098107pt" strokecolor="#ff0000">
                <v:path arrowok="t"/>
              </v:shape>
            </v:group>
            <v:group style="position:absolute;left:8938;top:208;width:24;height:2" coordorigin="8938,208" coordsize="24,2">
              <v:shape style="position:absolute;left:8938;top:208;width:24;height:2" coordorigin="8938,208" coordsize="24,0" path="m8938,208l8962,208e" filled="false" stroked="true" strokeweight=".09927pt" strokecolor="#ff0000">
                <v:path arrowok="t"/>
              </v:shape>
            </v:group>
            <v:group style="position:absolute;left:8950;top:196;width:2;height:24" coordorigin="8950,196" coordsize="2,24">
              <v:shape style="position:absolute;left:8950;top:196;width:2;height:24" coordorigin="8950,196" coordsize="0,24" path="m8950,196l8950,220e" filled="false" stroked="true" strokeweight=".098107pt" strokecolor="#ff0000">
                <v:path arrowok="t"/>
              </v:shape>
            </v:group>
            <v:group style="position:absolute;left:8938;top:208;width:24;height:2" coordorigin="8938,208" coordsize="24,2">
              <v:shape style="position:absolute;left:8938;top:208;width:24;height:2" coordorigin="8938,208" coordsize="24,0" path="m8938,208l8962,208e" filled="false" stroked="true" strokeweight=".09927pt" strokecolor="#ff0000">
                <v:path arrowok="t"/>
              </v:shape>
            </v:group>
            <v:group style="position:absolute;left:8950;top:196;width:2;height:24" coordorigin="8950,196" coordsize="2,24">
              <v:shape style="position:absolute;left:8950;top:196;width:2;height:24" coordorigin="8950,196" coordsize="0,24" path="m8950,196l8950,220e" filled="false" stroked="true" strokeweight=".098107pt" strokecolor="#ff0000">
                <v:path arrowok="t"/>
              </v:shape>
            </v:group>
            <v:group style="position:absolute;left:8938;top:207;width:24;height:2" coordorigin="8938,207" coordsize="24,2">
              <v:shape style="position:absolute;left:8938;top:207;width:24;height:2" coordorigin="8938,207" coordsize="24,0" path="m8938,207l8962,207e" filled="false" stroked="true" strokeweight=".09927pt" strokecolor="#ff0000">
                <v:path arrowok="t"/>
              </v:shape>
            </v:group>
            <v:group style="position:absolute;left:8950;top:195;width:2;height:24" coordorigin="8950,195" coordsize="2,24">
              <v:shape style="position:absolute;left:8950;top:195;width:2;height:24" coordorigin="8950,195" coordsize="0,24" path="m8950,195l8950,219e" filled="false" stroked="true" strokeweight=".098107pt" strokecolor="#ff0000">
                <v:path arrowok="t"/>
              </v:shape>
            </v:group>
            <v:group style="position:absolute;left:8938;top:206;width:24;height:2" coordorigin="8938,206" coordsize="24,2">
              <v:shape style="position:absolute;left:8938;top:206;width:24;height:2" coordorigin="8938,206" coordsize="24,0" path="m8938,206l8962,206e" filled="false" stroked="true" strokeweight=".09927pt" strokecolor="#ff0000">
                <v:path arrowok="t"/>
              </v:shape>
            </v:group>
            <v:group style="position:absolute;left:8950;top:194;width:2;height:24" coordorigin="8950,194" coordsize="2,24">
              <v:shape style="position:absolute;left:8950;top:194;width:2;height:24" coordorigin="8950,194" coordsize="0,24" path="m8950,194l8950,218e" filled="false" stroked="true" strokeweight=".098107pt" strokecolor="#ff0000">
                <v:path arrowok="t"/>
              </v:shape>
            </v:group>
            <v:group style="position:absolute;left:8938;top:206;width:24;height:2" coordorigin="8938,206" coordsize="24,2">
              <v:shape style="position:absolute;left:8938;top:206;width:24;height:2" coordorigin="8938,206" coordsize="24,0" path="m8938,206l8962,206e" filled="false" stroked="true" strokeweight=".09927pt" strokecolor="#ff0000">
                <v:path arrowok="t"/>
              </v:shape>
            </v:group>
            <v:group style="position:absolute;left:8950;top:194;width:2;height:24" coordorigin="8950,194" coordsize="2,24">
              <v:shape style="position:absolute;left:8950;top:194;width:2;height:24" coordorigin="8950,194" coordsize="0,24" path="m8950,194l8950,218e" filled="false" stroked="true" strokeweight=".098107pt" strokecolor="#ff0000">
                <v:path arrowok="t"/>
              </v:shape>
            </v:group>
            <v:group style="position:absolute;left:8938;top:204;width:24;height:2" coordorigin="8938,204" coordsize="24,2">
              <v:shape style="position:absolute;left:8938;top:204;width:24;height:2" coordorigin="8938,204" coordsize="24,0" path="m8938,204l8962,204e" filled="false" stroked="true" strokeweight=".09927pt" strokecolor="#ff0000">
                <v:path arrowok="t"/>
              </v:shape>
            </v:group>
            <v:group style="position:absolute;left:8950;top:192;width:2;height:24" coordorigin="8950,192" coordsize="2,24">
              <v:shape style="position:absolute;left:8950;top:192;width:2;height:24" coordorigin="8950,192" coordsize="0,24" path="m8950,192l8950,216e" filled="false" stroked="true" strokeweight=".098107pt" strokecolor="#ff0000">
                <v:path arrowok="t"/>
              </v:shape>
            </v:group>
            <v:group style="position:absolute;left:8938;top:204;width:24;height:2" coordorigin="8938,204" coordsize="24,2">
              <v:shape style="position:absolute;left:8938;top:204;width:24;height:2" coordorigin="8938,204" coordsize="24,0" path="m8938,204l8962,204e" filled="false" stroked="true" strokeweight=".09927pt" strokecolor="#ff0000">
                <v:path arrowok="t"/>
              </v:shape>
            </v:group>
            <v:group style="position:absolute;left:8950;top:192;width:2;height:24" coordorigin="8950,192" coordsize="2,24">
              <v:shape style="position:absolute;left:8950;top:192;width:2;height:24" coordorigin="8950,192" coordsize="0,24" path="m8950,192l8950,215e" filled="false" stroked="true" strokeweight=".098107pt" strokecolor="#ff0000">
                <v:path arrowok="t"/>
              </v:shape>
            </v:group>
            <v:group style="position:absolute;left:8938;top:203;width:24;height:2" coordorigin="8938,203" coordsize="24,2">
              <v:shape style="position:absolute;left:8938;top:203;width:24;height:2" coordorigin="8938,203" coordsize="24,0" path="m8938,203l8962,203e" filled="false" stroked="true" strokeweight=".09927pt" strokecolor="#ff0000">
                <v:path arrowok="t"/>
              </v:shape>
            </v:group>
            <v:group style="position:absolute;left:8950;top:191;width:2;height:24" coordorigin="8950,191" coordsize="2,24">
              <v:shape style="position:absolute;left:8950;top:191;width:2;height:24" coordorigin="8950,191" coordsize="0,24" path="m8950,191l8950,215e" filled="false" stroked="true" strokeweight=".098107pt" strokecolor="#ff0000">
                <v:path arrowok="t"/>
              </v:shape>
            </v:group>
            <v:group style="position:absolute;left:8938;top:202;width:24;height:2" coordorigin="8938,202" coordsize="24,2">
              <v:shape style="position:absolute;left:8938;top:202;width:24;height:2" coordorigin="8938,202" coordsize="24,0" path="m8938,202l8962,202e" filled="false" stroked="true" strokeweight=".09927pt" strokecolor="#ff0000">
                <v:path arrowok="t"/>
              </v:shape>
            </v:group>
            <v:group style="position:absolute;left:8950;top:190;width:2;height:24" coordorigin="8950,190" coordsize="2,24">
              <v:shape style="position:absolute;left:8950;top:190;width:2;height:24" coordorigin="8950,190" coordsize="0,24" path="m8950,190l8950,214e" filled="false" stroked="true" strokeweight=".098107pt" strokecolor="#ff0000">
                <v:path arrowok="t"/>
              </v:shape>
            </v:group>
            <v:group style="position:absolute;left:8938;top:201;width:24;height:2" coordorigin="8938,201" coordsize="24,2">
              <v:shape style="position:absolute;left:8938;top:201;width:24;height:2" coordorigin="8938,201" coordsize="24,0" path="m8938,201l8962,201e" filled="false" stroked="true" strokeweight=".09927pt" strokecolor="#ff0000">
                <v:path arrowok="t"/>
              </v:shape>
            </v:group>
            <v:group style="position:absolute;left:8950;top:189;width:2;height:24" coordorigin="8950,189" coordsize="2,24">
              <v:shape style="position:absolute;left:8950;top:189;width:2;height:24" coordorigin="8950,189" coordsize="0,24" path="m8950,189l8950,213e" filled="false" stroked="true" strokeweight=".098107pt" strokecolor="#ff0000">
                <v:path arrowok="t"/>
              </v:shape>
            </v:group>
            <v:group style="position:absolute;left:8938;top:197;width:24;height:2" coordorigin="8938,197" coordsize="24,2">
              <v:shape style="position:absolute;left:8938;top:197;width:24;height:2" coordorigin="8938,197" coordsize="24,0" path="m8938,197l8962,197e" filled="false" stroked="true" strokeweight=".09927pt" strokecolor="#ff0000">
                <v:path arrowok="t"/>
              </v:shape>
            </v:group>
            <v:group style="position:absolute;left:8950;top:185;width:2;height:24" coordorigin="8950,185" coordsize="2,24">
              <v:shape style="position:absolute;left:8950;top:185;width:2;height:24" coordorigin="8950,185" coordsize="0,24" path="m8950,185l8950,209e" filled="false" stroked="true" strokeweight=".098107pt" strokecolor="#ff0000">
                <v:path arrowok="t"/>
              </v:shape>
            </v:group>
            <v:group style="position:absolute;left:8938;top:196;width:24;height:2" coordorigin="8938,196" coordsize="24,2">
              <v:shape style="position:absolute;left:8938;top:196;width:24;height:2" coordorigin="8938,196" coordsize="24,0" path="m8938,196l8962,196e" filled="false" stroked="true" strokeweight=".09927pt" strokecolor="#ff0000">
                <v:path arrowok="t"/>
              </v:shape>
            </v:group>
            <v:group style="position:absolute;left:8950;top:184;width:2;height:24" coordorigin="8950,184" coordsize="2,24">
              <v:shape style="position:absolute;left:8950;top:184;width:2;height:24" coordorigin="8950,184" coordsize="0,24" path="m8950,184l8950,208e" filled="false" stroked="true" strokeweight=".098107pt" strokecolor="#ff0000">
                <v:path arrowok="t"/>
              </v:shape>
            </v:group>
            <v:group style="position:absolute;left:8938;top:196;width:24;height:2" coordorigin="8938,196" coordsize="24,2">
              <v:shape style="position:absolute;left:8938;top:196;width:24;height:2" coordorigin="8938,196" coordsize="24,0" path="m8938,196l8962,196e" filled="false" stroked="true" strokeweight=".09927pt" strokecolor="#ff0000">
                <v:path arrowok="t"/>
              </v:shape>
            </v:group>
            <v:group style="position:absolute;left:8950;top:184;width:2;height:24" coordorigin="8950,184" coordsize="2,24">
              <v:shape style="position:absolute;left:8950;top:184;width:2;height:24" coordorigin="8950,184" coordsize="0,24" path="m8950,184l8950,208e" filled="false" stroked="true" strokeweight=".098107pt" strokecolor="#ff0000">
                <v:path arrowok="t"/>
              </v:shape>
            </v:group>
            <v:group style="position:absolute;left:8938;top:195;width:24;height:2" coordorigin="8938,195" coordsize="24,2">
              <v:shape style="position:absolute;left:8938;top:195;width:24;height:2" coordorigin="8938,195" coordsize="24,0" path="m8938,195l8962,195e" filled="false" stroked="true" strokeweight=".09927pt" strokecolor="#ff0000">
                <v:path arrowok="t"/>
              </v:shape>
            </v:group>
            <v:group style="position:absolute;left:8950;top:183;width:2;height:24" coordorigin="8950,183" coordsize="2,24">
              <v:shape style="position:absolute;left:8950;top:183;width:2;height:24" coordorigin="8950,183" coordsize="0,24" path="m8950,183l8950,207e" filled="false" stroked="true" strokeweight=".098107pt" strokecolor="#ff0000">
                <v:path arrowok="t"/>
              </v:shape>
            </v:group>
            <v:group style="position:absolute;left:8938;top:195;width:24;height:2" coordorigin="8938,195" coordsize="24,2">
              <v:shape style="position:absolute;left:8938;top:195;width:24;height:2" coordorigin="8938,195" coordsize="24,0" path="m8938,195l8962,195e" filled="false" stroked="true" strokeweight=".09927pt" strokecolor="#ff0000">
                <v:path arrowok="t"/>
              </v:shape>
            </v:group>
            <v:group style="position:absolute;left:8950;top:183;width:2;height:24" coordorigin="8950,183" coordsize="2,24">
              <v:shape style="position:absolute;left:8950;top:183;width:2;height:24" coordorigin="8950,183" coordsize="0,24" path="m8950,183l8950,207e" filled="false" stroked="true" strokeweight=".098107pt" strokecolor="#ff0000">
                <v:path arrowok="t"/>
              </v:shape>
            </v:group>
            <v:group style="position:absolute;left:8938;top:194;width:24;height:2" coordorigin="8938,194" coordsize="24,2">
              <v:shape style="position:absolute;left:8938;top:194;width:24;height:2" coordorigin="8938,194" coordsize="24,0" path="m8938,194l8962,194e" filled="false" stroked="true" strokeweight=".09927pt" strokecolor="#ff0000">
                <v:path arrowok="t"/>
              </v:shape>
            </v:group>
            <v:group style="position:absolute;left:8950;top:182;width:2;height:24" coordorigin="8950,182" coordsize="2,24">
              <v:shape style="position:absolute;left:8950;top:182;width:2;height:24" coordorigin="8950,182" coordsize="0,24" path="m8950,182l8950,206e" filled="false" stroked="true" strokeweight=".098107pt" strokecolor="#ff0000">
                <v:path arrowok="t"/>
              </v:shape>
            </v:group>
            <v:group style="position:absolute;left:8938;top:194;width:24;height:2" coordorigin="8938,194" coordsize="24,2">
              <v:shape style="position:absolute;left:8938;top:194;width:24;height:2" coordorigin="8938,194" coordsize="24,0" path="m8938,194l8962,194e" filled="false" stroked="true" strokeweight=".09927pt" strokecolor="#ff0000">
                <v:path arrowok="t"/>
              </v:shape>
            </v:group>
            <v:group style="position:absolute;left:8950;top:182;width:2;height:24" coordorigin="8950,182" coordsize="2,24">
              <v:shape style="position:absolute;left:8950;top:182;width:2;height:24" coordorigin="8950,182" coordsize="0,24" path="m8950,182l8950,206e" filled="false" stroked="true" strokeweight=".098107pt" strokecolor="#ff0000">
                <v:path arrowok="t"/>
              </v:shape>
            </v:group>
            <v:group style="position:absolute;left:8938;top:193;width:24;height:2" coordorigin="8938,193" coordsize="24,2">
              <v:shape style="position:absolute;left:8938;top:193;width:24;height:2" coordorigin="8938,193" coordsize="24,0" path="m8938,193l8962,193e" filled="false" stroked="true" strokeweight=".09927pt" strokecolor="#ff0000">
                <v:path arrowok="t"/>
              </v:shape>
            </v:group>
            <v:group style="position:absolute;left:8950;top:181;width:2;height:24" coordorigin="8950,181" coordsize="2,24">
              <v:shape style="position:absolute;left:8950;top:181;width:2;height:24" coordorigin="8950,181" coordsize="0,24" path="m8950,181l8950,205e" filled="false" stroked="true" strokeweight=".098107pt" strokecolor="#ff0000">
                <v:path arrowok="t"/>
              </v:shape>
            </v:group>
            <v:group style="position:absolute;left:8938;top:192;width:24;height:2" coordorigin="8938,192" coordsize="24,2">
              <v:shape style="position:absolute;left:8938;top:192;width:24;height:2" coordorigin="8938,192" coordsize="24,0" path="m8938,192l8962,192e" filled="false" stroked="true" strokeweight=".09927pt" strokecolor="#ff0000">
                <v:path arrowok="t"/>
              </v:shape>
            </v:group>
            <v:group style="position:absolute;left:8950;top:180;width:2;height:24" coordorigin="8950,180" coordsize="2,24">
              <v:shape style="position:absolute;left:8950;top:180;width:2;height:24" coordorigin="8950,180" coordsize="0,24" path="m8950,180l8950,204e" filled="false" stroked="true" strokeweight=".098107pt" strokecolor="#ff0000">
                <v:path arrowok="t"/>
              </v:shape>
            </v:group>
            <v:group style="position:absolute;left:8938;top:191;width:24;height:2" coordorigin="8938,191" coordsize="24,2">
              <v:shape style="position:absolute;left:8938;top:191;width:24;height:2" coordorigin="8938,191" coordsize="24,0" path="m8938,191l8962,191e" filled="false" stroked="true" strokeweight=".09927pt" strokecolor="#ff0000">
                <v:path arrowok="t"/>
              </v:shape>
            </v:group>
            <v:group style="position:absolute;left:8950;top:179;width:2;height:24" coordorigin="8950,179" coordsize="2,24">
              <v:shape style="position:absolute;left:8950;top:179;width:2;height:24" coordorigin="8950,179" coordsize="0,24" path="m8950,179l8950,203e" filled="false" stroked="true" strokeweight=".098107pt" strokecolor="#ff0000">
                <v:path arrowok="t"/>
              </v:shape>
            </v:group>
            <v:group style="position:absolute;left:8938;top:190;width:24;height:2" coordorigin="8938,190" coordsize="24,2">
              <v:shape style="position:absolute;left:8938;top:190;width:24;height:2" coordorigin="8938,190" coordsize="24,0" path="m8938,190l8962,190e" filled="false" stroked="true" strokeweight=".09927pt" strokecolor="#ff0000">
                <v:path arrowok="t"/>
              </v:shape>
            </v:group>
            <v:group style="position:absolute;left:8950;top:178;width:2;height:24" coordorigin="8950,178" coordsize="2,24">
              <v:shape style="position:absolute;left:8950;top:178;width:2;height:24" coordorigin="8950,178" coordsize="0,24" path="m8950,178l8950,202e" filled="false" stroked="true" strokeweight=".098107pt" strokecolor="#ff0000">
                <v:path arrowok="t"/>
              </v:shape>
            </v:group>
            <v:group style="position:absolute;left:8938;top:190;width:24;height:2" coordorigin="8938,190" coordsize="24,2">
              <v:shape style="position:absolute;left:8938;top:190;width:24;height:2" coordorigin="8938,190" coordsize="24,0" path="m8938,190l8962,190e" filled="false" stroked="true" strokeweight=".09927pt" strokecolor="#ff0000">
                <v:path arrowok="t"/>
              </v:shape>
            </v:group>
            <v:group style="position:absolute;left:8950;top:178;width:2;height:24" coordorigin="8950,178" coordsize="2,24">
              <v:shape style="position:absolute;left:8950;top:178;width:2;height:24" coordorigin="8950,178" coordsize="0,24" path="m8950,178l8950,202e" filled="false" stroked="true" strokeweight=".098107pt" strokecolor="#ff0000">
                <v:path arrowok="t"/>
              </v:shape>
            </v:group>
            <v:group style="position:absolute;left:8938;top:188;width:24;height:2" coordorigin="8938,188" coordsize="24,2">
              <v:shape style="position:absolute;left:8938;top:188;width:24;height:2" coordorigin="8938,188" coordsize="24,0" path="m8938,188l8962,188e" filled="false" stroked="true" strokeweight=".09927pt" strokecolor="#ff0000">
                <v:path arrowok="t"/>
              </v:shape>
            </v:group>
            <v:group style="position:absolute;left:8950;top:177;width:2;height:24" coordorigin="8950,177" coordsize="2,24">
              <v:shape style="position:absolute;left:8950;top:177;width:2;height:24" coordorigin="8950,177" coordsize="0,24" path="m8950,177l8950,200e" filled="false" stroked="true" strokeweight=".098107pt" strokecolor="#ff0000">
                <v:path arrowok="t"/>
              </v:shape>
            </v:group>
            <v:group style="position:absolute;left:8938;top:188;width:24;height:2" coordorigin="8938,188" coordsize="24,2">
              <v:shape style="position:absolute;left:8938;top:188;width:24;height:2" coordorigin="8938,188" coordsize="24,0" path="m8938,188l8962,188e" filled="false" stroked="true" strokeweight=".09927pt" strokecolor="#ff0000">
                <v:path arrowok="t"/>
              </v:shape>
            </v:group>
            <v:group style="position:absolute;left:8950;top:176;width:2;height:24" coordorigin="8950,176" coordsize="2,24">
              <v:shape style="position:absolute;left:8950;top:176;width:2;height:24" coordorigin="8950,176" coordsize="0,24" path="m8950,176l8950,200e" filled="false" stroked="true" strokeweight=".098107pt" strokecolor="#ff0000">
                <v:path arrowok="t"/>
              </v:shape>
            </v:group>
            <v:group style="position:absolute;left:8938;top:188;width:24;height:2" coordorigin="8938,188" coordsize="24,2">
              <v:shape style="position:absolute;left:8938;top:188;width:24;height:2" coordorigin="8938,188" coordsize="24,0" path="m8938,188l8962,188e" filled="false" stroked="true" strokeweight=".09927pt" strokecolor="#ff0000">
                <v:path arrowok="t"/>
              </v:shape>
            </v:group>
            <v:group style="position:absolute;left:8950;top:176;width:2;height:24" coordorigin="8950,176" coordsize="2,24">
              <v:shape style="position:absolute;left:8950;top:176;width:2;height:24" coordorigin="8950,176" coordsize="0,24" path="m8950,176l8950,200e" filled="false" stroked="true" strokeweight=".098107pt" strokecolor="#ff0000">
                <v:path arrowok="t"/>
              </v:shape>
            </v:group>
            <v:group style="position:absolute;left:8938;top:187;width:24;height:2" coordorigin="8938,187" coordsize="24,2">
              <v:shape style="position:absolute;left:8938;top:187;width:24;height:2" coordorigin="8938,187" coordsize="24,0" path="m8938,187l8962,187e" filled="false" stroked="true" strokeweight=".09927pt" strokecolor="#ff0000">
                <v:path arrowok="t"/>
              </v:shape>
            </v:group>
            <v:group style="position:absolute;left:8950;top:176;width:2;height:24" coordorigin="8950,176" coordsize="2,24">
              <v:shape style="position:absolute;left:8950;top:176;width:2;height:24" coordorigin="8950,176" coordsize="0,24" path="m8950,176l8950,199e" filled="false" stroked="true" strokeweight=".098107pt" strokecolor="#ff0000">
                <v:path arrowok="t"/>
              </v:shape>
            </v:group>
            <v:group style="position:absolute;left:8938;top:187;width:24;height:2" coordorigin="8938,187" coordsize="24,2">
              <v:shape style="position:absolute;left:8938;top:187;width:24;height:2" coordorigin="8938,187" coordsize="24,0" path="m8938,187l8962,187e" filled="false" stroked="true" strokeweight=".09927pt" strokecolor="#ff0000">
                <v:path arrowok="t"/>
              </v:shape>
            </v:group>
            <v:group style="position:absolute;left:8950;top:175;width:2;height:24" coordorigin="8950,175" coordsize="2,24">
              <v:shape style="position:absolute;left:8950;top:175;width:2;height:24" coordorigin="8950,175" coordsize="0,24" path="m8950,175l8950,199e" filled="false" stroked="true" strokeweight=".098107pt" strokecolor="#ff0000">
                <v:path arrowok="t"/>
              </v:shape>
            </v:group>
            <v:group style="position:absolute;left:8938;top:186;width:24;height:2" coordorigin="8938,186" coordsize="24,2">
              <v:shape style="position:absolute;left:8938;top:186;width:24;height:2" coordorigin="8938,186" coordsize="24,0" path="m8938,186l8962,186e" filled="false" stroked="true" strokeweight=".09927pt" strokecolor="#ff0000">
                <v:path arrowok="t"/>
              </v:shape>
            </v:group>
            <v:group style="position:absolute;left:8950;top:175;width:2;height:24" coordorigin="8950,175" coordsize="2,24">
              <v:shape style="position:absolute;left:8950;top:175;width:2;height:24" coordorigin="8950,175" coordsize="0,24" path="m8950,175l8950,198e" filled="false" stroked="true" strokeweight=".098107pt" strokecolor="#ff0000">
                <v:path arrowok="t"/>
              </v:shape>
            </v:group>
            <v:group style="position:absolute;left:8938;top:186;width:24;height:2" coordorigin="8938,186" coordsize="24,2">
              <v:shape style="position:absolute;left:8938;top:186;width:24;height:2" coordorigin="8938,186" coordsize="24,0" path="m8938,186l8962,186e" filled="false" stroked="true" strokeweight=".09927pt" strokecolor="#ff0000">
                <v:path arrowok="t"/>
              </v:shape>
            </v:group>
            <v:group style="position:absolute;left:8950;top:174;width:2;height:24" coordorigin="8950,174" coordsize="2,24">
              <v:shape style="position:absolute;left:8950;top:174;width:2;height:24" coordorigin="8950,174" coordsize="0,24" path="m8950,174l8950,198e" filled="false" stroked="true" strokeweight=".098107pt" strokecolor="#ff0000">
                <v:path arrowok="t"/>
              </v:shape>
            </v:group>
            <v:group style="position:absolute;left:8938;top:186;width:24;height:2" coordorigin="8938,186" coordsize="24,2">
              <v:shape style="position:absolute;left:8938;top:186;width:24;height:2" coordorigin="8938,186" coordsize="24,0" path="m8938,186l8962,186e" filled="false" stroked="true" strokeweight=".09927pt" strokecolor="#ff0000">
                <v:path arrowok="t"/>
              </v:shape>
            </v:group>
            <v:group style="position:absolute;left:8950;top:174;width:2;height:24" coordorigin="8950,174" coordsize="2,24">
              <v:shape style="position:absolute;left:8950;top:174;width:2;height:24" coordorigin="8950,174" coordsize="0,24" path="m8950,174l8950,198e" filled="false" stroked="true" strokeweight=".098107pt" strokecolor="#ff0000">
                <v:path arrowok="t"/>
              </v:shape>
            </v:group>
            <v:group style="position:absolute;left:8938;top:185;width:24;height:2" coordorigin="8938,185" coordsize="24,2">
              <v:shape style="position:absolute;left:8938;top:185;width:24;height:2" coordorigin="8938,185" coordsize="24,0" path="m8938,185l8962,185e" filled="false" stroked="true" strokeweight=".09927pt" strokecolor="#ff0000">
                <v:path arrowok="t"/>
              </v:shape>
            </v:group>
            <v:group style="position:absolute;left:8950;top:174;width:2;height:24" coordorigin="8950,174" coordsize="2,24">
              <v:shape style="position:absolute;left:8950;top:174;width:2;height:24" coordorigin="8950,174" coordsize="0,24" path="m8950,174l8950,197e" filled="false" stroked="true" strokeweight=".098107pt" strokecolor="#ff0000">
                <v:path arrowok="t"/>
              </v:shape>
            </v:group>
            <v:group style="position:absolute;left:8938;top:185;width:24;height:2" coordorigin="8938,185" coordsize="24,2">
              <v:shape style="position:absolute;left:8938;top:185;width:24;height:2" coordorigin="8938,185" coordsize="24,0" path="m8938,185l8962,185e" filled="false" stroked="true" strokeweight=".09927pt" strokecolor="#ff0000">
                <v:path arrowok="t"/>
              </v:shape>
            </v:group>
            <v:group style="position:absolute;left:8950;top:173;width:2;height:24" coordorigin="8950,173" coordsize="2,24">
              <v:shape style="position:absolute;left:8950;top:173;width:2;height:24" coordorigin="8950,173" coordsize="0,24" path="m8950,173l8950,197e" filled="false" stroked="true" strokeweight=".098107pt" strokecolor="#ff0000">
                <v:path arrowok="t"/>
              </v:shape>
            </v:group>
            <v:group style="position:absolute;left:8938;top:184;width:24;height:2" coordorigin="8938,184" coordsize="24,2">
              <v:shape style="position:absolute;left:8938;top:184;width:24;height:2" coordorigin="8938,184" coordsize="24,0" path="m8938,184l8962,184e" filled="false" stroked="true" strokeweight=".09927pt" strokecolor="#ff0000">
                <v:path arrowok="t"/>
              </v:shape>
            </v:group>
            <v:group style="position:absolute;left:8950;top:172;width:2;height:24" coordorigin="8950,172" coordsize="2,24">
              <v:shape style="position:absolute;left:8950;top:172;width:2;height:24" coordorigin="8950,172" coordsize="0,24" path="m8950,172l8950,196e" filled="false" stroked="true" strokeweight=".098107pt" strokecolor="#ff0000">
                <v:path arrowok="t"/>
              </v:shape>
            </v:group>
            <v:group style="position:absolute;left:8938;top:184;width:24;height:2" coordorigin="8938,184" coordsize="24,2">
              <v:shape style="position:absolute;left:8938;top:184;width:24;height:2" coordorigin="8938,184" coordsize="24,0" path="m8938,184l8962,184e" filled="false" stroked="true" strokeweight=".09927pt" strokecolor="#ff0000">
                <v:path arrowok="t"/>
              </v:shape>
            </v:group>
            <v:group style="position:absolute;left:8950;top:172;width:2;height:24" coordorigin="8950,172" coordsize="2,24">
              <v:shape style="position:absolute;left:8950;top:172;width:2;height:24" coordorigin="8950,172" coordsize="0,24" path="m8950,172l8950,196e" filled="false" stroked="true" strokeweight=".098107pt" strokecolor="#ff0000">
                <v:path arrowok="t"/>
              </v:shape>
            </v:group>
            <v:group style="position:absolute;left:8938;top:183;width:24;height:2" coordorigin="8938,183" coordsize="24,2">
              <v:shape style="position:absolute;left:8938;top:183;width:24;height:2" coordorigin="8938,183" coordsize="24,0" path="m8938,183l8962,183e" filled="false" stroked="true" strokeweight=".09927pt" strokecolor="#ff0000">
                <v:path arrowok="t"/>
              </v:shape>
            </v:group>
            <v:group style="position:absolute;left:8950;top:171;width:2;height:24" coordorigin="8950,171" coordsize="2,24">
              <v:shape style="position:absolute;left:8950;top:171;width:2;height:24" coordorigin="8950,171" coordsize="0,24" path="m8950,171l8950,195e" filled="false" stroked="true" strokeweight=".098107pt" strokecolor="#ff0000">
                <v:path arrowok="t"/>
              </v:shape>
            </v:group>
            <v:group style="position:absolute;left:8938;top:183;width:24;height:2" coordorigin="8938,183" coordsize="24,2">
              <v:shape style="position:absolute;left:8938;top:183;width:24;height:2" coordorigin="8938,183" coordsize="24,0" path="m8938,183l8962,183e" filled="false" stroked="true" strokeweight=".09927pt" strokecolor="#ff0000">
                <v:path arrowok="t"/>
              </v:shape>
            </v:group>
            <v:group style="position:absolute;left:8950;top:171;width:2;height:24" coordorigin="8950,171" coordsize="2,24">
              <v:shape style="position:absolute;left:8950;top:171;width:2;height:24" coordorigin="8950,171" coordsize="0,24" path="m8950,171l8950,195e" filled="false" stroked="true" strokeweight=".098107pt" strokecolor="#ff0000">
                <v:path arrowok="t"/>
              </v:shape>
            </v:group>
            <v:group style="position:absolute;left:8938;top:181;width:24;height:2" coordorigin="8938,181" coordsize="24,2">
              <v:shape style="position:absolute;left:8938;top:181;width:24;height:2" coordorigin="8938,181" coordsize="24,0" path="m8938,181l8962,181e" filled="false" stroked="true" strokeweight=".09927pt" strokecolor="#ff0000">
                <v:path arrowok="t"/>
              </v:shape>
            </v:group>
            <v:group style="position:absolute;left:8950;top:169;width:2;height:24" coordorigin="8950,169" coordsize="2,24">
              <v:shape style="position:absolute;left:8950;top:169;width:2;height:24" coordorigin="8950,169" coordsize="0,24" path="m8950,169l8950,193e" filled="false" stroked="true" strokeweight=".098107pt" strokecolor="#ff0000">
                <v:path arrowok="t"/>
              </v:shape>
            </v:group>
            <v:group style="position:absolute;left:8938;top:180;width:24;height:2" coordorigin="8938,180" coordsize="24,2">
              <v:shape style="position:absolute;left:8938;top:180;width:24;height:2" coordorigin="8938,180" coordsize="24,0" path="m8938,180l8962,180e" filled="false" stroked="true" strokeweight=".09927pt" strokecolor="#ff0000">
                <v:path arrowok="t"/>
              </v:shape>
            </v:group>
            <v:group style="position:absolute;left:8950;top:169;width:2;height:24" coordorigin="8950,169" coordsize="2,24">
              <v:shape style="position:absolute;left:8950;top:169;width:2;height:24" coordorigin="8950,169" coordsize="0,24" path="m8950,169l8950,192e" filled="false" stroked="true" strokeweight=".098107pt" strokecolor="#ff0000">
                <v:path arrowok="t"/>
              </v:shape>
            </v:group>
            <v:group style="position:absolute;left:8938;top:179;width:24;height:2" coordorigin="8938,179" coordsize="24,2">
              <v:shape style="position:absolute;left:8938;top:179;width:24;height:2" coordorigin="8938,179" coordsize="24,0" path="m8938,179l8962,179e" filled="false" stroked="true" strokeweight=".09927pt" strokecolor="#ff0000">
                <v:path arrowok="t"/>
              </v:shape>
            </v:group>
            <v:group style="position:absolute;left:8950;top:167;width:2;height:24" coordorigin="8950,167" coordsize="2,24">
              <v:shape style="position:absolute;left:8950;top:167;width:2;height:24" coordorigin="8950,167" coordsize="0,24" path="m8950,167l8950,191e" filled="false" stroked="true" strokeweight=".098107pt" strokecolor="#ff0000">
                <v:path arrowok="t"/>
              </v:shape>
            </v:group>
            <v:group style="position:absolute;left:8938;top:179;width:24;height:2" coordorigin="8938,179" coordsize="24,2">
              <v:shape style="position:absolute;left:8938;top:179;width:24;height:2" coordorigin="8938,179" coordsize="24,0" path="m8938,179l8962,179e" filled="false" stroked="true" strokeweight=".09927pt" strokecolor="#ff0000">
                <v:path arrowok="t"/>
              </v:shape>
            </v:group>
            <v:group style="position:absolute;left:8950;top:167;width:2;height:24" coordorigin="8950,167" coordsize="2,24">
              <v:shape style="position:absolute;left:8950;top:167;width:2;height:24" coordorigin="8950,167" coordsize="0,24" path="m8950,167l8950,191e" filled="false" stroked="true" strokeweight=".098107pt" strokecolor="#ff0000">
                <v:path arrowok="t"/>
              </v:shape>
            </v:group>
            <v:group style="position:absolute;left:8938;top:179;width:24;height:2" coordorigin="8938,179" coordsize="24,2">
              <v:shape style="position:absolute;left:8938;top:179;width:24;height:2" coordorigin="8938,179" coordsize="24,0" path="m8938,179l8962,179e" filled="false" stroked="true" strokeweight=".09927pt" strokecolor="#ff0000">
                <v:path arrowok="t"/>
              </v:shape>
            </v:group>
            <v:group style="position:absolute;left:8950;top:167;width:2;height:24" coordorigin="8950,167" coordsize="2,24">
              <v:shape style="position:absolute;left:8950;top:167;width:2;height:24" coordorigin="8950,167" coordsize="0,24" path="m8950,167l8950,190e" filled="false" stroked="true" strokeweight=".098107pt" strokecolor="#ff0000">
                <v:path arrowok="t"/>
              </v:shape>
            </v:group>
            <v:group style="position:absolute;left:8938;top:178;width:24;height:2" coordorigin="8938,178" coordsize="24,2">
              <v:shape style="position:absolute;left:8938;top:178;width:24;height:2" coordorigin="8938,178" coordsize="24,0" path="m8938,178l8962,178e" filled="false" stroked="true" strokeweight=".09927pt" strokecolor="#ff0000">
                <v:path arrowok="t"/>
              </v:shape>
            </v:group>
            <v:group style="position:absolute;left:8950;top:166;width:2;height:24" coordorigin="8950,166" coordsize="2,24">
              <v:shape style="position:absolute;left:8950;top:166;width:2;height:24" coordorigin="8950,166" coordsize="0,24" path="m8950,166l8950,190e" filled="false" stroked="true" strokeweight=".098107pt" strokecolor="#ff0000">
                <v:path arrowok="t"/>
              </v:shape>
            </v:group>
            <v:group style="position:absolute;left:8938;top:177;width:24;height:2" coordorigin="8938,177" coordsize="24,2">
              <v:shape style="position:absolute;left:8938;top:177;width:24;height:2" coordorigin="8938,177" coordsize="24,0" path="m8938,177l8962,177e" filled="false" stroked="true" strokeweight=".09927pt" strokecolor="#ff0000">
                <v:path arrowok="t"/>
              </v:shape>
            </v:group>
            <v:group style="position:absolute;left:8950;top:165;width:2;height:24" coordorigin="8950,165" coordsize="2,24">
              <v:shape style="position:absolute;left:8950;top:165;width:2;height:24" coordorigin="8950,165" coordsize="0,24" path="m8950,165l8950,189e" filled="false" stroked="true" strokeweight=".098107pt" strokecolor="#ff0000">
                <v:path arrowok="t"/>
              </v:shape>
            </v:group>
            <v:group style="position:absolute;left:8938;top:177;width:24;height:2" coordorigin="8938,177" coordsize="24,2">
              <v:shape style="position:absolute;left:8938;top:177;width:24;height:2" coordorigin="8938,177" coordsize="24,0" path="m8938,177l8962,177e" filled="false" stroked="true" strokeweight=".09927pt" strokecolor="#ff0000">
                <v:path arrowok="t"/>
              </v:shape>
            </v:group>
            <v:group style="position:absolute;left:8950;top:165;width:2;height:24" coordorigin="8950,165" coordsize="2,24">
              <v:shape style="position:absolute;left:8950;top:165;width:2;height:24" coordorigin="8950,165" coordsize="0,24" path="m8950,165l8950,189e" filled="false" stroked="true" strokeweight=".098107pt" strokecolor="#ff0000">
                <v:path arrowok="t"/>
              </v:shape>
            </v:group>
            <v:group style="position:absolute;left:8938;top:177;width:24;height:2" coordorigin="8938,177" coordsize="24,2">
              <v:shape style="position:absolute;left:8938;top:177;width:24;height:2" coordorigin="8938,177" coordsize="24,0" path="m8938,177l8962,177e" filled="false" stroked="true" strokeweight=".09927pt" strokecolor="#ff0000">
                <v:path arrowok="t"/>
              </v:shape>
            </v:group>
            <v:group style="position:absolute;left:8950;top:165;width:2;height:24" coordorigin="8950,165" coordsize="2,24">
              <v:shape style="position:absolute;left:8950;top:165;width:2;height:24" coordorigin="8950,165" coordsize="0,24" path="m8950,165l8950,188e" filled="false" stroked="true" strokeweight=".098107pt" strokecolor="#ff0000">
                <v:path arrowok="t"/>
              </v:shape>
            </v:group>
            <v:group style="position:absolute;left:8938;top:176;width:24;height:2" coordorigin="8938,176" coordsize="24,2">
              <v:shape style="position:absolute;left:8938;top:176;width:24;height:2" coordorigin="8938,176" coordsize="24,0" path="m8938,176l8962,176e" filled="false" stroked="true" strokeweight=".09927pt" strokecolor="#ff0000">
                <v:path arrowok="t"/>
              </v:shape>
            </v:group>
            <v:group style="position:absolute;left:8950;top:164;width:2;height:24" coordorigin="8950,164" coordsize="2,24">
              <v:shape style="position:absolute;left:8950;top:164;width:2;height:24" coordorigin="8950,164" coordsize="0,24" path="m8950,164l8950,187e" filled="false" stroked="true" strokeweight=".098107pt" strokecolor="#ff0000">
                <v:path arrowok="t"/>
              </v:shape>
            </v:group>
            <v:group style="position:absolute;left:8938;top:175;width:24;height:2" coordorigin="8938,175" coordsize="24,2">
              <v:shape style="position:absolute;left:8938;top:175;width:24;height:2" coordorigin="8938,175" coordsize="24,0" path="m8938,175l8962,175e" filled="false" stroked="true" strokeweight=".09927pt" strokecolor="#ff0000">
                <v:path arrowok="t"/>
              </v:shape>
            </v:group>
            <v:group style="position:absolute;left:8950;top:163;width:2;height:24" coordorigin="8950,163" coordsize="2,24">
              <v:shape style="position:absolute;left:8950;top:163;width:2;height:24" coordorigin="8950,163" coordsize="0,24" path="m8950,163l8950,187e" filled="false" stroked="true" strokeweight=".098107pt" strokecolor="#ff0000">
                <v:path arrowok="t"/>
              </v:shape>
            </v:group>
            <v:group style="position:absolute;left:8938;top:173;width:24;height:2" coordorigin="8938,173" coordsize="24,2">
              <v:shape style="position:absolute;left:8938;top:173;width:24;height:2" coordorigin="8938,173" coordsize="24,0" path="m8938,173l8962,173e" filled="false" stroked="true" strokeweight=".09927pt" strokecolor="#ff0000">
                <v:path arrowok="t"/>
              </v:shape>
            </v:group>
            <v:group style="position:absolute;left:8950;top:161;width:2;height:24" coordorigin="8950,161" coordsize="2,24">
              <v:shape style="position:absolute;left:8950;top:161;width:2;height:24" coordorigin="8950,161" coordsize="0,24" path="m8950,161l8950,185e" filled="false" stroked="true" strokeweight=".098107pt" strokecolor="#ff0000">
                <v:path arrowok="t"/>
              </v:shape>
            </v:group>
            <v:group style="position:absolute;left:8938;top:173;width:24;height:2" coordorigin="8938,173" coordsize="24,2">
              <v:shape style="position:absolute;left:8938;top:173;width:24;height:2" coordorigin="8938,173" coordsize="24,0" path="m8938,173l8962,173e" filled="false" stroked="true" strokeweight=".09927pt" strokecolor="#ff0000">
                <v:path arrowok="t"/>
              </v:shape>
            </v:group>
            <v:group style="position:absolute;left:8950;top:161;width:2;height:24" coordorigin="8950,161" coordsize="2,24">
              <v:shape style="position:absolute;left:8950;top:161;width:2;height:24" coordorigin="8950,161" coordsize="0,24" path="m8950,161l8950,184e" filled="false" stroked="true" strokeweight=".098107pt" strokecolor="#ff0000">
                <v:path arrowok="t"/>
              </v:shape>
            </v:group>
            <v:group style="position:absolute;left:8938;top:172;width:24;height:2" coordorigin="8938,172" coordsize="24,2">
              <v:shape style="position:absolute;left:8938;top:172;width:24;height:2" coordorigin="8938,172" coordsize="24,0" path="m8938,172l8962,172e" filled="false" stroked="true" strokeweight=".09927pt" strokecolor="#ff0000">
                <v:path arrowok="t"/>
              </v:shape>
            </v:group>
            <v:group style="position:absolute;left:8950;top:160;width:2;height:24" coordorigin="8950,160" coordsize="2,24">
              <v:shape style="position:absolute;left:8950;top:160;width:2;height:24" coordorigin="8950,160" coordsize="0,24" path="m8950,160l8950,184e" filled="false" stroked="true" strokeweight=".098107pt" strokecolor="#ff0000">
                <v:path arrowok="t"/>
              </v:shape>
            </v:group>
            <v:group style="position:absolute;left:8938;top:171;width:24;height:2" coordorigin="8938,171" coordsize="24,2">
              <v:shape style="position:absolute;left:8938;top:171;width:24;height:2" coordorigin="8938,171" coordsize="24,0" path="m8938,171l8962,171e" filled="false" stroked="true" strokeweight=".09927pt" strokecolor="#ff0000">
                <v:path arrowok="t"/>
              </v:shape>
            </v:group>
            <v:group style="position:absolute;left:8950;top:159;width:2;height:24" coordorigin="8950,159" coordsize="2,24">
              <v:shape style="position:absolute;left:8950;top:159;width:2;height:24" coordorigin="8950,159" coordsize="0,24" path="m8950,159l8950,183e" filled="false" stroked="true" strokeweight=".098107pt" strokecolor="#ff0000">
                <v:path arrowok="t"/>
              </v:shape>
            </v:group>
            <v:group style="position:absolute;left:8938;top:171;width:24;height:2" coordorigin="8938,171" coordsize="24,2">
              <v:shape style="position:absolute;left:8938;top:171;width:24;height:2" coordorigin="8938,171" coordsize="24,0" path="m8938,171l8962,171e" filled="false" stroked="true" strokeweight=".09927pt" strokecolor="#ff0000">
                <v:path arrowok="t"/>
              </v:shape>
            </v:group>
            <v:group style="position:absolute;left:8950;top:159;width:2;height:24" coordorigin="8950,159" coordsize="2,24">
              <v:shape style="position:absolute;left:8950;top:159;width:2;height:24" coordorigin="8950,159" coordsize="0,24" path="m8950,159l8950,182e" filled="false" stroked="true" strokeweight=".098107pt" strokecolor="#ff0000">
                <v:path arrowok="t"/>
              </v:shape>
            </v:group>
            <v:group style="position:absolute;left:8938;top:170;width:24;height:2" coordorigin="8938,170" coordsize="24,2">
              <v:shape style="position:absolute;left:8938;top:170;width:24;height:2" coordorigin="8938,170" coordsize="24,0" path="m8938,170l8962,170e" filled="false" stroked="true" strokeweight=".09927pt" strokecolor="#ff0000">
                <v:path arrowok="t"/>
              </v:shape>
            </v:group>
            <v:group style="position:absolute;left:8950;top:158;width:2;height:24" coordorigin="8950,158" coordsize="2,24">
              <v:shape style="position:absolute;left:8950;top:158;width:2;height:24" coordorigin="8950,158" coordsize="0,24" path="m8950,158l8950,182e" filled="false" stroked="true" strokeweight=".098107pt" strokecolor="#ff0000">
                <v:path arrowok="t"/>
              </v:shape>
            </v:group>
            <v:group style="position:absolute;left:8938;top:170;width:24;height:2" coordorigin="8938,170" coordsize="24,2">
              <v:shape style="position:absolute;left:8938;top:170;width:24;height:2" coordorigin="8938,170" coordsize="24,0" path="m8938,170l8962,170e" filled="false" stroked="true" strokeweight=".09927pt" strokecolor="#ff0000">
                <v:path arrowok="t"/>
              </v:shape>
            </v:group>
            <v:group style="position:absolute;left:8950;top:158;width:2;height:24" coordorigin="8950,158" coordsize="2,24">
              <v:shape style="position:absolute;left:8950;top:158;width:2;height:24" coordorigin="8950,158" coordsize="0,24" path="m8950,158l8950,182e" filled="false" stroked="true" strokeweight=".098107pt" strokecolor="#ff0000">
                <v:path arrowok="t"/>
              </v:shape>
            </v:group>
            <v:group style="position:absolute;left:8938;top:170;width:24;height:2" coordorigin="8938,170" coordsize="24,2">
              <v:shape style="position:absolute;left:8938;top:170;width:24;height:2" coordorigin="8938,170" coordsize="24,0" path="m8938,170l8962,170e" filled="false" stroked="true" strokeweight=".09927pt" strokecolor="#ff0000">
                <v:path arrowok="t"/>
              </v:shape>
            </v:group>
            <v:group style="position:absolute;left:8950;top:158;width:2;height:24" coordorigin="8950,158" coordsize="2,24">
              <v:shape style="position:absolute;left:8950;top:158;width:2;height:24" coordorigin="8950,158" coordsize="0,24" path="m8950,158l8950,181e" filled="false" stroked="true" strokeweight=".098107pt" strokecolor="#ff0000">
                <v:path arrowok="t"/>
              </v:shape>
            </v:group>
            <v:group style="position:absolute;left:8938;top:169;width:24;height:2" coordorigin="8938,169" coordsize="24,2">
              <v:shape style="position:absolute;left:8938;top:169;width:24;height:2" coordorigin="8938,169" coordsize="24,0" path="m8938,169l8962,169e" filled="false" stroked="true" strokeweight=".09927pt" strokecolor="#ff0000">
                <v:path arrowok="t"/>
              </v:shape>
            </v:group>
            <v:group style="position:absolute;left:8950;top:157;width:2;height:24" coordorigin="8950,157" coordsize="2,24">
              <v:shape style="position:absolute;left:8950;top:157;width:2;height:24" coordorigin="8950,157" coordsize="0,24" path="m8950,157l8950,180e" filled="false" stroked="true" strokeweight=".098107pt" strokecolor="#ff0000">
                <v:path arrowok="t"/>
              </v:shape>
            </v:group>
            <v:group style="position:absolute;left:8938;top:168;width:24;height:2" coordorigin="8938,168" coordsize="24,2">
              <v:shape style="position:absolute;left:8938;top:168;width:24;height:2" coordorigin="8938,168" coordsize="24,0" path="m8938,168l8962,168e" filled="false" stroked="true" strokeweight=".09927pt" strokecolor="#ff0000">
                <v:path arrowok="t"/>
              </v:shape>
            </v:group>
            <v:group style="position:absolute;left:8950;top:156;width:2;height:24" coordorigin="8950,156" coordsize="2,24">
              <v:shape style="position:absolute;left:8950;top:156;width:2;height:24" coordorigin="8950,156" coordsize="0,24" path="m8950,156l8950,180e" filled="false" stroked="true" strokeweight=".098107pt" strokecolor="#ff0000">
                <v:path arrowok="t"/>
              </v:shape>
            </v:group>
            <v:group style="position:absolute;left:8938;top:168;width:24;height:2" coordorigin="8938,168" coordsize="24,2">
              <v:shape style="position:absolute;left:8938;top:168;width:24;height:2" coordorigin="8938,168" coordsize="24,0" path="m8938,168l8962,168e" filled="false" stroked="true" strokeweight=".09927pt" strokecolor="#ff0000">
                <v:path arrowok="t"/>
              </v:shape>
            </v:group>
            <v:group style="position:absolute;left:8950;top:156;width:2;height:24" coordorigin="8950,156" coordsize="2,24">
              <v:shape style="position:absolute;left:8950;top:156;width:2;height:24" coordorigin="8950,156" coordsize="0,24" path="m8950,156l8950,180e" filled="false" stroked="true" strokeweight=".098107pt" strokecolor="#ff0000">
                <v:path arrowok="t"/>
              </v:shape>
            </v:group>
            <v:group style="position:absolute;left:8938;top:168;width:24;height:2" coordorigin="8938,168" coordsize="24,2">
              <v:shape style="position:absolute;left:8938;top:168;width:24;height:2" coordorigin="8938,168" coordsize="24,0" path="m8938,168l8962,168e" filled="false" stroked="true" strokeweight=".09927pt" strokecolor="#ff0000">
                <v:path arrowok="t"/>
              </v:shape>
            </v:group>
            <v:group style="position:absolute;left:8950;top:156;width:2;height:24" coordorigin="8950,156" coordsize="2,24">
              <v:shape style="position:absolute;left:8950;top:156;width:2;height:24" coordorigin="8950,156" coordsize="0,24" path="m8950,156l8950,179e" filled="false" stroked="true" strokeweight=".098107pt" strokecolor="#ff0000">
                <v:path arrowok="t"/>
              </v:shape>
            </v:group>
            <v:group style="position:absolute;left:8938;top:166;width:24;height:2" coordorigin="8938,166" coordsize="24,2">
              <v:shape style="position:absolute;left:8938;top:166;width:24;height:2" coordorigin="8938,166" coordsize="24,0" path="m8938,166l8962,166e" filled="false" stroked="true" strokeweight=".09927pt" strokecolor="#ff0000">
                <v:path arrowok="t"/>
              </v:shape>
            </v:group>
            <v:group style="position:absolute;left:8950;top:154;width:2;height:24" coordorigin="8950,154" coordsize="2,24">
              <v:shape style="position:absolute;left:8950;top:154;width:2;height:24" coordorigin="8950,154" coordsize="0,24" path="m8950,154l8950,178e" filled="false" stroked="true" strokeweight=".098107pt" strokecolor="#ff0000">
                <v:path arrowok="t"/>
              </v:shape>
            </v:group>
            <v:group style="position:absolute;left:8938;top:166;width:24;height:2" coordorigin="8938,166" coordsize="24,2">
              <v:shape style="position:absolute;left:8938;top:166;width:24;height:2" coordorigin="8938,166" coordsize="24,0" path="m8938,166l8962,166e" filled="false" stroked="true" strokeweight=".09927pt" strokecolor="#ff0000">
                <v:path arrowok="t"/>
              </v:shape>
            </v:group>
            <v:group style="position:absolute;left:8950;top:154;width:2;height:24" coordorigin="8950,154" coordsize="2,24">
              <v:shape style="position:absolute;left:8950;top:154;width:2;height:24" coordorigin="8950,154" coordsize="0,24" path="m8950,154l8950,178e" filled="false" stroked="true" strokeweight=".098107pt" strokecolor="#ff0000">
                <v:path arrowok="t"/>
              </v:shape>
            </v:group>
            <v:group style="position:absolute;left:8938;top:166;width:24;height:2" coordorigin="8938,166" coordsize="24,2">
              <v:shape style="position:absolute;left:8938;top:166;width:24;height:2" coordorigin="8938,166" coordsize="24,0" path="m8938,166l8962,166e" filled="false" stroked="true" strokeweight=".09927pt" strokecolor="#ff0000">
                <v:path arrowok="t"/>
              </v:shape>
            </v:group>
            <v:group style="position:absolute;left:8950;top:154;width:2;height:24" coordorigin="8950,154" coordsize="2,24">
              <v:shape style="position:absolute;left:8950;top:154;width:2;height:24" coordorigin="8950,154" coordsize="0,24" path="m8950,154l8950,178e" filled="false" stroked="true" strokeweight=".098107pt" strokecolor="#ff0000">
                <v:path arrowok="t"/>
              </v:shape>
            </v:group>
            <v:group style="position:absolute;left:8938;top:165;width:24;height:2" coordorigin="8938,165" coordsize="24,2">
              <v:shape style="position:absolute;left:8938;top:165;width:24;height:2" coordorigin="8938,165" coordsize="24,0" path="m8938,165l8962,165e" filled="false" stroked="true" strokeweight=".09927pt" strokecolor="#ff0000">
                <v:path arrowok="t"/>
              </v:shape>
            </v:group>
            <v:group style="position:absolute;left:8950;top:153;width:2;height:24" coordorigin="8950,153" coordsize="2,24">
              <v:shape style="position:absolute;left:8950;top:153;width:2;height:24" coordorigin="8950,153" coordsize="0,24" path="m8950,153l8950,177e" filled="false" stroked="true" strokeweight=".098107pt" strokecolor="#ff0000">
                <v:path arrowok="t"/>
              </v:shape>
            </v:group>
            <v:group style="position:absolute;left:8938;top:164;width:24;height:2" coordorigin="8938,164" coordsize="24,2">
              <v:shape style="position:absolute;left:8938;top:164;width:24;height:2" coordorigin="8938,164" coordsize="24,0" path="m8938,164l8962,164e" filled="false" stroked="true" strokeweight=".09927pt" strokecolor="#ff0000">
                <v:path arrowok="t"/>
              </v:shape>
            </v:group>
            <v:group style="position:absolute;left:8950;top:152;width:2;height:24" coordorigin="8950,152" coordsize="2,24">
              <v:shape style="position:absolute;left:8950;top:152;width:2;height:24" coordorigin="8950,152" coordsize="0,24" path="m8950,152l8950,176e" filled="false" stroked="true" strokeweight=".098107pt" strokecolor="#ff0000">
                <v:path arrowok="t"/>
              </v:shape>
            </v:group>
            <v:group style="position:absolute;left:8938;top:163;width:24;height:2" coordorigin="8938,163" coordsize="24,2">
              <v:shape style="position:absolute;left:8938;top:163;width:24;height:2" coordorigin="8938,163" coordsize="24,0" path="m8938,163l8962,163e" filled="false" stroked="true" strokeweight=".09927pt" strokecolor="#ff0000">
                <v:path arrowok="t"/>
              </v:shape>
            </v:group>
            <v:group style="position:absolute;left:8950;top:151;width:2;height:24" coordorigin="8950,151" coordsize="2,24">
              <v:shape style="position:absolute;left:8950;top:151;width:2;height:24" coordorigin="8950,151" coordsize="0,24" path="m8950,151l8950,175e" filled="false" stroked="true" strokeweight=".098107pt" strokecolor="#ff0000">
                <v:path arrowok="t"/>
              </v:shape>
            </v:group>
            <v:group style="position:absolute;left:8938;top:160;width:24;height:2" coordorigin="8938,160" coordsize="24,2">
              <v:shape style="position:absolute;left:8938;top:160;width:24;height:2" coordorigin="8938,160" coordsize="24,0" path="m8938,160l8962,160e" filled="false" stroked="true" strokeweight=".09927pt" strokecolor="#ff0000">
                <v:path arrowok="t"/>
              </v:shape>
            </v:group>
            <v:group style="position:absolute;left:8950;top:148;width:2;height:24" coordorigin="8950,148" coordsize="2,24">
              <v:shape style="position:absolute;left:8950;top:148;width:2;height:24" coordorigin="8950,148" coordsize="0,24" path="m8950,148l8950,172e" filled="false" stroked="true" strokeweight=".098107pt" strokecolor="#ff0000">
                <v:path arrowok="t"/>
              </v:shape>
            </v:group>
            <v:group style="position:absolute;left:8938;top:159;width:24;height:2" coordorigin="8938,159" coordsize="24,2">
              <v:shape style="position:absolute;left:8938;top:159;width:24;height:2" coordorigin="8938,159" coordsize="24,0" path="m8938,159l8962,159e" filled="false" stroked="true" strokeweight=".09927pt" strokecolor="#ff0000">
                <v:path arrowok="t"/>
              </v:shape>
            </v:group>
            <v:group style="position:absolute;left:8950;top:147;width:2;height:24" coordorigin="8950,147" coordsize="2,24">
              <v:shape style="position:absolute;left:8950;top:147;width:2;height:24" coordorigin="8950,147" coordsize="0,24" path="m8950,147l8950,171e" filled="false" stroked="true" strokeweight=".098107pt" strokecolor="#ff0000">
                <v:path arrowok="t"/>
              </v:shape>
            </v:group>
            <v:group style="position:absolute;left:8938;top:158;width:24;height:2" coordorigin="8938,158" coordsize="24,2">
              <v:shape style="position:absolute;left:8938;top:158;width:24;height:2" coordorigin="8938,158" coordsize="24,0" path="m8938,158l8962,158e" filled="false" stroked="true" strokeweight=".09927pt" strokecolor="#ff0000">
                <v:path arrowok="t"/>
              </v:shape>
            </v:group>
            <v:group style="position:absolute;left:8950;top:146;width:2;height:24" coordorigin="8950,146" coordsize="2,24">
              <v:shape style="position:absolute;left:8950;top:146;width:2;height:24" coordorigin="8950,146" coordsize="0,24" path="m8950,146l8950,170e" filled="false" stroked="true" strokeweight=".098107pt" strokecolor="#ff0000">
                <v:path arrowok="t"/>
              </v:shape>
            </v:group>
            <v:group style="position:absolute;left:8938;top:157;width:24;height:2" coordorigin="8938,157" coordsize="24,2">
              <v:shape style="position:absolute;left:8938;top:157;width:24;height:2" coordorigin="8938,157" coordsize="24,0" path="m8938,157l8962,157e" filled="false" stroked="true" strokeweight=".09927pt" strokecolor="#ff0000">
                <v:path arrowok="t"/>
              </v:shape>
            </v:group>
            <v:group style="position:absolute;left:8950;top:146;width:2;height:24" coordorigin="8950,146" coordsize="2,24">
              <v:shape style="position:absolute;left:8950;top:146;width:2;height:24" coordorigin="8950,146" coordsize="0,24" path="m8950,146l8950,169e" filled="false" stroked="true" strokeweight=".098107pt" strokecolor="#ff0000">
                <v:path arrowok="t"/>
              </v:shape>
            </v:group>
            <v:group style="position:absolute;left:8938;top:157;width:24;height:2" coordorigin="8938,157" coordsize="24,2">
              <v:shape style="position:absolute;left:8938;top:157;width:24;height:2" coordorigin="8938,157" coordsize="24,0" path="m8938,157l8962,157e" filled="false" stroked="true" strokeweight=".09927pt" strokecolor="#ff0000">
                <v:path arrowok="t"/>
              </v:shape>
            </v:group>
            <v:group style="position:absolute;left:8950;top:145;width:2;height:24" coordorigin="8950,145" coordsize="2,24">
              <v:shape style="position:absolute;left:8950;top:145;width:2;height:24" coordorigin="8950,145" coordsize="0,24" path="m8950,145l8950,169e" filled="false" stroked="true" strokeweight=".098107pt" strokecolor="#ff0000">
                <v:path arrowok="t"/>
              </v:shape>
            </v:group>
            <v:group style="position:absolute;left:8938;top:156;width:24;height:2" coordorigin="8938,156" coordsize="24,2">
              <v:shape style="position:absolute;left:8938;top:156;width:24;height:2" coordorigin="8938,156" coordsize="24,0" path="m8938,156l8962,156e" filled="false" stroked="true" strokeweight=".09927pt" strokecolor="#ff0000">
                <v:path arrowok="t"/>
              </v:shape>
            </v:group>
            <v:group style="position:absolute;left:8950;top:145;width:2;height:24" coordorigin="8950,145" coordsize="2,24">
              <v:shape style="position:absolute;left:8950;top:145;width:2;height:24" coordorigin="8950,145" coordsize="0,24" path="m8950,145l8950,168e" filled="false" stroked="true" strokeweight=".098107pt" strokecolor="#ff0000">
                <v:path arrowok="t"/>
              </v:shape>
            </v:group>
            <v:group style="position:absolute;left:8938;top:155;width:24;height:2" coordorigin="8938,155" coordsize="24,2">
              <v:shape style="position:absolute;left:8938;top:155;width:24;height:2" coordorigin="8938,155" coordsize="24,0" path="m8938,155l8962,155e" filled="false" stroked="true" strokeweight=".09927pt" strokecolor="#ff0000">
                <v:path arrowok="t"/>
              </v:shape>
            </v:group>
            <v:group style="position:absolute;left:8950;top:143;width:2;height:24" coordorigin="8950,143" coordsize="2,24">
              <v:shape style="position:absolute;left:8950;top:143;width:2;height:24" coordorigin="8950,143" coordsize="0,24" path="m8950,143l8950,167e" filled="false" stroked="true" strokeweight=".098107pt" strokecolor="#ff0000">
                <v:path arrowok="t"/>
              </v:shape>
            </v:group>
            <v:group style="position:absolute;left:8938;top:153;width:24;height:2" coordorigin="8938,153" coordsize="24,2">
              <v:shape style="position:absolute;left:8938;top:153;width:24;height:2" coordorigin="8938,153" coordsize="24,0" path="m8938,153l8962,153e" filled="false" stroked="true" strokeweight=".09927pt" strokecolor="#ff0000">
                <v:path arrowok="t"/>
              </v:shape>
            </v:group>
            <v:group style="position:absolute;left:8950;top:141;width:2;height:24" coordorigin="8950,141" coordsize="2,24">
              <v:shape style="position:absolute;left:8950;top:141;width:2;height:24" coordorigin="8950,141" coordsize="0,24" path="m8950,141l8950,165e" filled="false" stroked="true" strokeweight=".098107pt" strokecolor="#ff0000">
                <v:path arrowok="t"/>
              </v:shape>
            </v:group>
            <v:group style="position:absolute;left:8938;top:152;width:24;height:2" coordorigin="8938,152" coordsize="24,2">
              <v:shape style="position:absolute;left:8938;top:152;width:24;height:2" coordorigin="8938,152" coordsize="24,0" path="m8938,152l8962,152e" filled="false" stroked="true" strokeweight=".09927pt" strokecolor="#ff0000">
                <v:path arrowok="t"/>
              </v:shape>
            </v:group>
            <v:group style="position:absolute;left:8950;top:140;width:2;height:24" coordorigin="8950,140" coordsize="2,24">
              <v:shape style="position:absolute;left:8950;top:140;width:2;height:24" coordorigin="8950,140" coordsize="0,24" path="m8950,140l8950,164e" filled="false" stroked="true" strokeweight=".098107pt" strokecolor="#ff0000">
                <v:path arrowok="t"/>
              </v:shape>
            </v:group>
            <v:group style="position:absolute;left:8938;top:151;width:24;height:2" coordorigin="8938,151" coordsize="24,2">
              <v:shape style="position:absolute;left:8938;top:151;width:24;height:2" coordorigin="8938,151" coordsize="24,0" path="m8938,151l8962,151e" filled="false" stroked="true" strokeweight=".09927pt" strokecolor="#ff0000">
                <v:path arrowok="t"/>
              </v:shape>
            </v:group>
            <v:group style="position:absolute;left:8950;top:140;width:2;height:24" coordorigin="8950,140" coordsize="2,24">
              <v:shape style="position:absolute;left:8950;top:140;width:2;height:24" coordorigin="8950,140" coordsize="0,24" path="m8950,140l8950,163e" filled="false" stroked="true" strokeweight=".098107pt" strokecolor="#ff0000">
                <v:path arrowok="t"/>
              </v:shape>
            </v:group>
            <v:group style="position:absolute;left:8938;top:151;width:24;height:2" coordorigin="8938,151" coordsize="24,2">
              <v:shape style="position:absolute;left:8938;top:151;width:24;height:2" coordorigin="8938,151" coordsize="24,0" path="m8938,151l8962,151e" filled="false" stroked="true" strokeweight=".09927pt" strokecolor="#ff0000">
                <v:path arrowok="t"/>
              </v:shape>
            </v:group>
            <v:group style="position:absolute;left:8950;top:139;width:2;height:24" coordorigin="8950,139" coordsize="2,24">
              <v:shape style="position:absolute;left:8950;top:139;width:2;height:24" coordorigin="8950,139" coordsize="0,24" path="m8950,139l8950,163e" filled="false" stroked="true" strokeweight=".098107pt" strokecolor="#ff0000">
                <v:path arrowok="t"/>
              </v:shape>
            </v:group>
            <v:group style="position:absolute;left:8938;top:150;width:24;height:2" coordorigin="8938,150" coordsize="24,2">
              <v:shape style="position:absolute;left:8938;top:150;width:24;height:2" coordorigin="8938,150" coordsize="24,0" path="m8938,150l8962,150e" filled="false" stroked="true" strokeweight=".09927pt" strokecolor="#ff0000">
                <v:path arrowok="t"/>
              </v:shape>
            </v:group>
            <v:group style="position:absolute;left:8950;top:138;width:2;height:24" coordorigin="8950,138" coordsize="2,24">
              <v:shape style="position:absolute;left:8950;top:138;width:2;height:24" coordorigin="8950,138" coordsize="0,24" path="m8950,138l8950,162e" filled="false" stroked="true" strokeweight=".098107pt" strokecolor="#ff0000">
                <v:path arrowok="t"/>
              </v:shape>
            </v:group>
            <v:group style="position:absolute;left:8938;top:149;width:24;height:2" coordorigin="8938,149" coordsize="24,2">
              <v:shape style="position:absolute;left:8938;top:149;width:24;height:2" coordorigin="8938,149" coordsize="24,0" path="m8938,149l8962,149e" filled="false" stroked="true" strokeweight=".09927pt" strokecolor="#ff0000">
                <v:path arrowok="t"/>
              </v:shape>
            </v:group>
            <v:group style="position:absolute;left:8950;top:138;width:2;height:24" coordorigin="8950,138" coordsize="2,24">
              <v:shape style="position:absolute;left:8950;top:138;width:2;height:24" coordorigin="8950,138" coordsize="0,24" path="m8950,138l8950,161e" filled="false" stroked="true" strokeweight=".098107pt" strokecolor="#ff0000">
                <v:path arrowok="t"/>
              </v:shape>
            </v:group>
            <v:group style="position:absolute;left:8938;top:149;width:24;height:2" coordorigin="8938,149" coordsize="24,2">
              <v:shape style="position:absolute;left:8938;top:149;width:24;height:2" coordorigin="8938,149" coordsize="24,0" path="m8938,149l8962,149e" filled="false" stroked="true" strokeweight=".09927pt" strokecolor="#ff0000">
                <v:path arrowok="t"/>
              </v:shape>
            </v:group>
            <v:group style="position:absolute;left:8950;top:137;width:2;height:24" coordorigin="8950,137" coordsize="2,24">
              <v:shape style="position:absolute;left:8950;top:137;width:2;height:24" coordorigin="8950,137" coordsize="0,24" path="m8950,137l8950,161e" filled="false" stroked="true" strokeweight=".098107pt" strokecolor="#ff0000">
                <v:path arrowok="t"/>
              </v:shape>
            </v:group>
            <v:group style="position:absolute;left:8938;top:149;width:24;height:2" coordorigin="8938,149" coordsize="24,2">
              <v:shape style="position:absolute;left:8938;top:149;width:24;height:2" coordorigin="8938,149" coordsize="24,0" path="m8938,149l8962,149e" filled="false" stroked="true" strokeweight=".09927pt" strokecolor="#ff0000">
                <v:path arrowok="t"/>
              </v:shape>
            </v:group>
            <v:group style="position:absolute;left:8950;top:137;width:2;height:24" coordorigin="8950,137" coordsize="2,24">
              <v:shape style="position:absolute;left:8950;top:137;width:2;height:24" coordorigin="8950,137" coordsize="0,24" path="m8950,137l8950,161e" filled="false" stroked="true" strokeweight=".098107pt" strokecolor="#ff0000">
                <v:path arrowok="t"/>
              </v:shape>
            </v:group>
            <v:group style="position:absolute;left:8938;top:146;width:24;height:2" coordorigin="8938,146" coordsize="24,2">
              <v:shape style="position:absolute;left:8938;top:146;width:24;height:2" coordorigin="8938,146" coordsize="24,0" path="m8938,146l8962,146e" filled="false" stroked="true" strokeweight=".09927pt" strokecolor="#ff0000">
                <v:path arrowok="t"/>
              </v:shape>
            </v:group>
            <v:group style="position:absolute;left:8950;top:134;width:2;height:24" coordorigin="8950,134" coordsize="2,24">
              <v:shape style="position:absolute;left:8950;top:134;width:2;height:24" coordorigin="8950,134" coordsize="0,24" path="m8950,134l8950,158e" filled="false" stroked="true" strokeweight=".098107pt" strokecolor="#ff0000">
                <v:path arrowok="t"/>
              </v:shape>
            </v:group>
            <v:group style="position:absolute;left:8938;top:146;width:24;height:2" coordorigin="8938,146" coordsize="24,2">
              <v:shape style="position:absolute;left:8938;top:146;width:24;height:2" coordorigin="8938,146" coordsize="24,0" path="m8938,146l8962,146e" filled="false" stroked="true" strokeweight=".09927pt" strokecolor="#ff0000">
                <v:path arrowok="t"/>
              </v:shape>
            </v:group>
            <v:group style="position:absolute;left:8950;top:134;width:2;height:24" coordorigin="8950,134" coordsize="2,24">
              <v:shape style="position:absolute;left:8950;top:134;width:2;height:24" coordorigin="8950,134" coordsize="0,24" path="m8950,134l8950,158e" filled="false" stroked="true" strokeweight=".098107pt" strokecolor="#ff0000">
                <v:path arrowok="t"/>
              </v:shape>
            </v:group>
            <v:group style="position:absolute;left:8938;top:145;width:24;height:2" coordorigin="8938,145" coordsize="24,2">
              <v:shape style="position:absolute;left:8938;top:145;width:24;height:2" coordorigin="8938,145" coordsize="24,0" path="m8938,145l8962,145e" filled="false" stroked="true" strokeweight=".09927pt" strokecolor="#ff0000">
                <v:path arrowok="t"/>
              </v:shape>
            </v:group>
            <v:group style="position:absolute;left:8950;top:134;width:2;height:24" coordorigin="8950,134" coordsize="2,24">
              <v:shape style="position:absolute;left:8950;top:134;width:2;height:24" coordorigin="8950,134" coordsize="0,24" path="m8950,134l8950,157e" filled="false" stroked="true" strokeweight=".098107pt" strokecolor="#ff0000">
                <v:path arrowok="t"/>
              </v:shape>
            </v:group>
            <v:group style="position:absolute;left:8938;top:145;width:24;height:2" coordorigin="8938,145" coordsize="24,2">
              <v:shape style="position:absolute;left:8938;top:145;width:24;height:2" coordorigin="8938,145" coordsize="24,0" path="m8938,145l8962,145e" filled="false" stroked="true" strokeweight=".09927pt" strokecolor="#ff0000">
                <v:path arrowok="t"/>
              </v:shape>
            </v:group>
            <v:group style="position:absolute;left:8950;top:133;width:2;height:24" coordorigin="8950,133" coordsize="2,24">
              <v:shape style="position:absolute;left:8950;top:133;width:2;height:24" coordorigin="8950,133" coordsize="0,24" path="m8950,133l8950,157e" filled="false" stroked="true" strokeweight=".098107pt" strokecolor="#ff0000">
                <v:path arrowok="t"/>
              </v:shape>
            </v:group>
            <v:group style="position:absolute;left:8938;top:145;width:24;height:2" coordorigin="8938,145" coordsize="24,2">
              <v:shape style="position:absolute;left:8938;top:145;width:24;height:2" coordorigin="8938,145" coordsize="24,0" path="m8938,145l8962,145e" filled="false" stroked="true" strokeweight=".09927pt" strokecolor="#ff0000">
                <v:path arrowok="t"/>
              </v:shape>
            </v:group>
            <v:group style="position:absolute;left:8950;top:133;width:2;height:24" coordorigin="8950,133" coordsize="2,24">
              <v:shape style="position:absolute;left:8950;top:133;width:2;height:24" coordorigin="8950,133" coordsize="0,24" path="m8950,133l8950,157e" filled="false" stroked="true" strokeweight=".098107pt" strokecolor="#ff0000">
                <v:path arrowok="t"/>
              </v:shape>
            </v:group>
            <v:group style="position:absolute;left:8938;top:144;width:24;height:2" coordorigin="8938,144" coordsize="24,2">
              <v:shape style="position:absolute;left:8938;top:144;width:24;height:2" coordorigin="8938,144" coordsize="24,0" path="m8938,144l8962,144e" filled="false" stroked="true" strokeweight=".09927pt" strokecolor="#ff0000">
                <v:path arrowok="t"/>
              </v:shape>
            </v:group>
            <v:group style="position:absolute;left:8950;top:132;width:2;height:24" coordorigin="8950,132" coordsize="2,24">
              <v:shape style="position:absolute;left:8950;top:132;width:2;height:24" coordorigin="8950,132" coordsize="0,24" path="m8950,132l8950,156e" filled="false" stroked="true" strokeweight=".098107pt" strokecolor="#ff0000">
                <v:path arrowok="t"/>
              </v:shape>
            </v:group>
            <v:group style="position:absolute;left:8938;top:144;width:24;height:2" coordorigin="8938,144" coordsize="24,2">
              <v:shape style="position:absolute;left:8938;top:144;width:24;height:2" coordorigin="8938,144" coordsize="24,0" path="m8938,144l8962,144e" filled="false" stroked="true" strokeweight=".09927pt" strokecolor="#ff0000">
                <v:path arrowok="t"/>
              </v:shape>
            </v:group>
            <v:group style="position:absolute;left:8950;top:132;width:2;height:24" coordorigin="8950,132" coordsize="2,24">
              <v:shape style="position:absolute;left:8950;top:132;width:2;height:24" coordorigin="8950,132" coordsize="0,24" path="m8950,132l8950,155e" filled="false" stroked="true" strokeweight=".098107pt" strokecolor="#ff0000">
                <v:path arrowok="t"/>
              </v:shape>
            </v:group>
            <v:group style="position:absolute;left:8938;top:143;width:24;height:2" coordorigin="8938,143" coordsize="24,2">
              <v:shape style="position:absolute;left:8938;top:143;width:24;height:2" coordorigin="8938,143" coordsize="24,0" path="m8938,143l8962,143e" filled="false" stroked="true" strokeweight=".09927pt" strokecolor="#ff0000">
                <v:path arrowok="t"/>
              </v:shape>
            </v:group>
            <v:group style="position:absolute;left:8950;top:131;width:2;height:24" coordorigin="8950,131" coordsize="2,24">
              <v:shape style="position:absolute;left:8950;top:131;width:2;height:24" coordorigin="8950,131" coordsize="0,24" path="m8950,131l8950,155e" filled="false" stroked="true" strokeweight=".098107pt" strokecolor="#ff0000">
                <v:path arrowok="t"/>
              </v:shape>
            </v:group>
            <v:group style="position:absolute;left:8938;top:143;width:24;height:2" coordorigin="8938,143" coordsize="24,2">
              <v:shape style="position:absolute;left:8938;top:143;width:24;height:2" coordorigin="8938,143" coordsize="24,0" path="m8938,143l8962,143e" filled="false" stroked="true" strokeweight=".09927pt" strokecolor="#ff0000">
                <v:path arrowok="t"/>
              </v:shape>
            </v:group>
            <v:group style="position:absolute;left:8950;top:131;width:2;height:24" coordorigin="8950,131" coordsize="2,24">
              <v:shape style="position:absolute;left:8950;top:131;width:2;height:24" coordorigin="8950,131" coordsize="0,24" path="m8950,131l8950,154e" filled="false" stroked="true" strokeweight=".098107pt" strokecolor="#ff0000">
                <v:path arrowok="t"/>
              </v:shape>
            </v:group>
            <v:group style="position:absolute;left:8938;top:142;width:24;height:2" coordorigin="8938,142" coordsize="24,2">
              <v:shape style="position:absolute;left:8938;top:142;width:24;height:2" coordorigin="8938,142" coordsize="24,0" path="m8938,142l8962,142e" filled="false" stroked="true" strokeweight=".09927pt" strokecolor="#ff0000">
                <v:path arrowok="t"/>
              </v:shape>
            </v:group>
            <v:group style="position:absolute;left:8950;top:130;width:2;height:24" coordorigin="8950,130" coordsize="2,24">
              <v:shape style="position:absolute;left:8950;top:130;width:2;height:24" coordorigin="8950,130" coordsize="0,24" path="m8950,130l8950,154e" filled="false" stroked="true" strokeweight=".098107pt" strokecolor="#ff0000">
                <v:path arrowok="t"/>
              </v:shape>
            </v:group>
            <v:group style="position:absolute;left:8938;top:141;width:24;height:2" coordorigin="8938,141" coordsize="24,2">
              <v:shape style="position:absolute;left:8938;top:141;width:24;height:2" coordorigin="8938,141" coordsize="24,0" path="m8938,141l8962,141e" filled="false" stroked="true" strokeweight=".09927pt" strokecolor="#ff0000">
                <v:path arrowok="t"/>
              </v:shape>
            </v:group>
            <v:group style="position:absolute;left:8950;top:129;width:2;height:24" coordorigin="8950,129" coordsize="2,24">
              <v:shape style="position:absolute;left:8950;top:129;width:2;height:24" coordorigin="8950,129" coordsize="0,24" path="m8950,129l8950,152e" filled="false" stroked="true" strokeweight=".098107pt" strokecolor="#ff0000">
                <v:path arrowok="t"/>
              </v:shape>
            </v:group>
            <v:group style="position:absolute;left:8938;top:140;width:24;height:2" coordorigin="8938,140" coordsize="24,2">
              <v:shape style="position:absolute;left:8938;top:140;width:24;height:2" coordorigin="8938,140" coordsize="24,0" path="m8938,140l8962,140e" filled="false" stroked="true" strokeweight=".09927pt" strokecolor="#ff0000">
                <v:path arrowok="t"/>
              </v:shape>
            </v:group>
            <v:group style="position:absolute;left:8950;top:128;width:2;height:24" coordorigin="8950,128" coordsize="2,24">
              <v:shape style="position:absolute;left:8950;top:128;width:2;height:24" coordorigin="8950,128" coordsize="0,24" path="m8950,128l8950,152e" filled="false" stroked="true" strokeweight=".098107pt" strokecolor="#ff0000">
                <v:path arrowok="t"/>
              </v:shape>
            </v:group>
            <v:group style="position:absolute;left:8938;top:140;width:24;height:2" coordorigin="8938,140" coordsize="24,2">
              <v:shape style="position:absolute;left:8938;top:140;width:24;height:2" coordorigin="8938,140" coordsize="24,0" path="m8938,140l8962,140e" filled="false" stroked="true" strokeweight=".09927pt" strokecolor="#ff0000">
                <v:path arrowok="t"/>
              </v:shape>
            </v:group>
            <v:group style="position:absolute;left:8950;top:128;width:2;height:24" coordorigin="8950,128" coordsize="2,24">
              <v:shape style="position:absolute;left:8950;top:128;width:2;height:24" coordorigin="8950,128" coordsize="0,24" path="m8950,128l8950,151e" filled="false" stroked="true" strokeweight=".098107pt" strokecolor="#ff0000">
                <v:path arrowok="t"/>
              </v:shape>
            </v:group>
            <v:group style="position:absolute;left:8938;top:139;width:24;height:2" coordorigin="8938,139" coordsize="24,2">
              <v:shape style="position:absolute;left:8938;top:139;width:24;height:2" coordorigin="8938,139" coordsize="24,0" path="m8938,139l8962,139e" filled="false" stroked="true" strokeweight=".09927pt" strokecolor="#ff0000">
                <v:path arrowok="t"/>
              </v:shape>
            </v:group>
            <v:group style="position:absolute;left:8950;top:127;width:2;height:24" coordorigin="8950,127" coordsize="2,24">
              <v:shape style="position:absolute;left:8950;top:127;width:2;height:24" coordorigin="8950,127" coordsize="0,24" path="m8950,127l8950,150e" filled="false" stroked="true" strokeweight=".098107pt" strokecolor="#ff0000">
                <v:path arrowok="t"/>
              </v:shape>
            </v:group>
            <v:group style="position:absolute;left:8938;top:138;width:24;height:2" coordorigin="8938,138" coordsize="24,2">
              <v:shape style="position:absolute;left:8938;top:138;width:24;height:2" coordorigin="8938,138" coordsize="24,0" path="m8938,138l8962,138e" filled="false" stroked="true" strokeweight=".09927pt" strokecolor="#ff0000">
                <v:path arrowok="t"/>
              </v:shape>
            </v:group>
            <v:group style="position:absolute;left:8950;top:126;width:2;height:24" coordorigin="8950,126" coordsize="2,24">
              <v:shape style="position:absolute;left:8950;top:126;width:2;height:24" coordorigin="8950,126" coordsize="0,24" path="m8950,126l8950,150e" filled="false" stroked="true" strokeweight=".098107pt" strokecolor="#ff0000">
                <v:path arrowok="t"/>
              </v:shape>
            </v:group>
            <v:group style="position:absolute;left:8938;top:138;width:24;height:2" coordorigin="8938,138" coordsize="24,2">
              <v:shape style="position:absolute;left:8938;top:138;width:24;height:2" coordorigin="8938,138" coordsize="24,0" path="m8938,138l8962,138e" filled="false" stroked="true" strokeweight=".09927pt" strokecolor="#ff0000">
                <v:path arrowok="t"/>
              </v:shape>
            </v:group>
            <v:group style="position:absolute;left:8950;top:126;width:2;height:24" coordorigin="8950,126" coordsize="2,24">
              <v:shape style="position:absolute;left:8950;top:126;width:2;height:24" coordorigin="8950,126" coordsize="0,24" path="m8950,126l8950,150e" filled="false" stroked="true" strokeweight=".098107pt" strokecolor="#ff0000">
                <v:path arrowok="t"/>
              </v:shape>
            </v:group>
            <v:group style="position:absolute;left:8938;top:138;width:24;height:2" coordorigin="8938,138" coordsize="24,2">
              <v:shape style="position:absolute;left:8938;top:138;width:24;height:2" coordorigin="8938,138" coordsize="24,0" path="m8938,138l8962,138e" filled="false" stroked="true" strokeweight=".09927pt" strokecolor="#ff0000">
                <v:path arrowok="t"/>
              </v:shape>
            </v:group>
            <v:group style="position:absolute;left:8950;top:126;width:2;height:24" coordorigin="8950,126" coordsize="2,24">
              <v:shape style="position:absolute;left:8950;top:126;width:2;height:24" coordorigin="8950,126" coordsize="0,24" path="m8950,126l8950,149e" filled="false" stroked="true" strokeweight=".098107pt" strokecolor="#ff0000">
                <v:path arrowok="t"/>
              </v:shape>
            </v:group>
            <v:group style="position:absolute;left:8938;top:137;width:24;height:2" coordorigin="8938,137" coordsize="24,2">
              <v:shape style="position:absolute;left:8938;top:137;width:24;height:2" coordorigin="8938,137" coordsize="24,0" path="m8938,137l8962,137e" filled="false" stroked="true" strokeweight=".09927pt" strokecolor="#ff0000">
                <v:path arrowok="t"/>
              </v:shape>
            </v:group>
            <v:group style="position:absolute;left:8950;top:125;width:2;height:24" coordorigin="8950,125" coordsize="2,24">
              <v:shape style="position:absolute;left:8950;top:125;width:2;height:24" coordorigin="8950,125" coordsize="0,24" path="m8950,125l8950,149e" filled="false" stroked="true" strokeweight=".098107pt" strokecolor="#ff0000">
                <v:path arrowok="t"/>
              </v:shape>
            </v:group>
            <v:group style="position:absolute;left:8938;top:137;width:24;height:2" coordorigin="8938,137" coordsize="24,2">
              <v:shape style="position:absolute;left:8938;top:137;width:24;height:2" coordorigin="8938,137" coordsize="24,0" path="m8938,137l8962,137e" filled="false" stroked="true" strokeweight=".09927pt" strokecolor="#ff0000">
                <v:path arrowok="t"/>
              </v:shape>
            </v:group>
            <v:group style="position:absolute;left:8950;top:125;width:2;height:24" coordorigin="8950,125" coordsize="2,24">
              <v:shape style="position:absolute;left:8950;top:125;width:2;height:24" coordorigin="8950,125" coordsize="0,24" path="m8950,125l8950,149e" filled="false" stroked="true" strokeweight=".098107pt" strokecolor="#ff0000">
                <v:path arrowok="t"/>
              </v:shape>
            </v:group>
            <v:group style="position:absolute;left:8938;top:136;width:24;height:2" coordorigin="8938,136" coordsize="24,2">
              <v:shape style="position:absolute;left:8938;top:136;width:24;height:2" coordorigin="8938,136" coordsize="24,0" path="m8938,136l8962,136e" filled="false" stroked="true" strokeweight=".09927pt" strokecolor="#ff0000">
                <v:path arrowok="t"/>
              </v:shape>
            </v:group>
            <v:group style="position:absolute;left:8950;top:124;width:2;height:24" coordorigin="8950,124" coordsize="2,24">
              <v:shape style="position:absolute;left:8950;top:124;width:2;height:24" coordorigin="8950,124" coordsize="0,24" path="m8950,124l8950,148e" filled="false" stroked="true" strokeweight=".098107pt" strokecolor="#ff0000">
                <v:path arrowok="t"/>
              </v:shape>
            </v:group>
            <v:group style="position:absolute;left:8938;top:135;width:24;height:2" coordorigin="8938,135" coordsize="24,2">
              <v:shape style="position:absolute;left:8938;top:135;width:24;height:2" coordorigin="8938,135" coordsize="24,0" path="m8938,135l8962,135e" filled="false" stroked="true" strokeweight=".09927pt" strokecolor="#ff0000">
                <v:path arrowok="t"/>
              </v:shape>
            </v:group>
            <v:group style="position:absolute;left:8950;top:123;width:2;height:24" coordorigin="8950,123" coordsize="2,24">
              <v:shape style="position:absolute;left:8950;top:123;width:2;height:24" coordorigin="8950,123" coordsize="0,24" path="m8950,123l8950,147e" filled="false" stroked="true" strokeweight=".098107pt" strokecolor="#ff0000">
                <v:path arrowok="t"/>
              </v:shape>
            </v:group>
            <v:group style="position:absolute;left:8938;top:135;width:24;height:2" coordorigin="8938,135" coordsize="24,2">
              <v:shape style="position:absolute;left:8938;top:135;width:24;height:2" coordorigin="8938,135" coordsize="24,0" path="m8938,135l8962,135e" filled="false" stroked="true" strokeweight=".09927pt" strokecolor="#ff0000">
                <v:path arrowok="t"/>
              </v:shape>
            </v:group>
            <v:group style="position:absolute;left:8950;top:123;width:2;height:24" coordorigin="8950,123" coordsize="2,24">
              <v:shape style="position:absolute;left:8950;top:123;width:2;height:24" coordorigin="8950,123" coordsize="0,24" path="m8950,123l8950,146e" filled="false" stroked="true" strokeweight=".098107pt" strokecolor="#ff0000">
                <v:path arrowok="t"/>
              </v:shape>
            </v:group>
            <v:group style="position:absolute;left:8938;top:133;width:24;height:2" coordorigin="8938,133" coordsize="24,2">
              <v:shape style="position:absolute;left:8938;top:133;width:24;height:2" coordorigin="8938,133" coordsize="24,0" path="m8938,133l8962,133e" filled="false" stroked="true" strokeweight=".09927pt" strokecolor="#ff0000">
                <v:path arrowok="t"/>
              </v:shape>
            </v:group>
            <v:group style="position:absolute;left:8950;top:121;width:2;height:24" coordorigin="8950,121" coordsize="2,24">
              <v:shape style="position:absolute;left:8950;top:121;width:2;height:24" coordorigin="8950,121" coordsize="0,24" path="m8950,121l8950,145e" filled="false" stroked="true" strokeweight=".098107pt" strokecolor="#ff0000">
                <v:path arrowok="t"/>
              </v:shape>
            </v:group>
            <v:group style="position:absolute;left:8938;top:132;width:24;height:2" coordorigin="8938,132" coordsize="24,2">
              <v:shape style="position:absolute;left:8938;top:132;width:24;height:2" coordorigin="8938,132" coordsize="24,0" path="m8938,132l8962,132e" filled="false" stroked="true" strokeweight=".09927pt" strokecolor="#ff0000">
                <v:path arrowok="t"/>
              </v:shape>
            </v:group>
            <v:group style="position:absolute;left:8950;top:120;width:2;height:24" coordorigin="8950,120" coordsize="2,24">
              <v:shape style="position:absolute;left:8950;top:120;width:2;height:24" coordorigin="8950,120" coordsize="0,24" path="m8950,120l8950,144e" filled="false" stroked="true" strokeweight=".098107pt" strokecolor="#ff0000">
                <v:path arrowok="t"/>
              </v:shape>
            </v:group>
            <v:group style="position:absolute;left:8938;top:130;width:24;height:2" coordorigin="8938,130" coordsize="24,2">
              <v:shape style="position:absolute;left:8938;top:130;width:24;height:2" coordorigin="8938,130" coordsize="24,0" path="m8938,130l8962,130e" filled="false" stroked="true" strokeweight=".09927pt" strokecolor="#ff0000">
                <v:path arrowok="t"/>
              </v:shape>
            </v:group>
            <v:group style="position:absolute;left:8950;top:118;width:2;height:24" coordorigin="8950,118" coordsize="2,24">
              <v:shape style="position:absolute;left:8950;top:118;width:2;height:24" coordorigin="8950,118" coordsize="0,24" path="m8950,118l8950,142e" filled="false" stroked="true" strokeweight=".098107pt" strokecolor="#ff0000">
                <v:path arrowok="t"/>
              </v:shape>
            </v:group>
            <v:group style="position:absolute;left:8938;top:130;width:24;height:2" coordorigin="8938,130" coordsize="24,2">
              <v:shape style="position:absolute;left:8938;top:130;width:24;height:2" coordorigin="8938,130" coordsize="24,0" path="m8938,130l8962,130e" filled="false" stroked="true" strokeweight=".09927pt" strokecolor="#ff0000">
                <v:path arrowok="t"/>
              </v:shape>
            </v:group>
            <v:group style="position:absolute;left:8950;top:118;width:2;height:24" coordorigin="8950,118" coordsize="2,24">
              <v:shape style="position:absolute;left:8950;top:118;width:2;height:24" coordorigin="8950,118" coordsize="0,24" path="m8950,118l8950,142e" filled="false" stroked="true" strokeweight=".098107pt" strokecolor="#ff0000">
                <v:path arrowok="t"/>
              </v:shape>
            </v:group>
            <v:group style="position:absolute;left:8938;top:130;width:24;height:2" coordorigin="8938,130" coordsize="24,2">
              <v:shape style="position:absolute;left:8938;top:130;width:24;height:2" coordorigin="8938,130" coordsize="24,0" path="m8938,130l8962,130e" filled="false" stroked="true" strokeweight=".09927pt" strokecolor="#ff0000">
                <v:path arrowok="t"/>
              </v:shape>
            </v:group>
            <v:group style="position:absolute;left:8950;top:118;width:2;height:24" coordorigin="8950,118" coordsize="2,24">
              <v:shape style="position:absolute;left:8950;top:118;width:2;height:24" coordorigin="8950,118" coordsize="0,24" path="m8950,118l8950,142e" filled="false" stroked="true" strokeweight=".098107pt" strokecolor="#ff0000">
                <v:path arrowok="t"/>
              </v:shape>
            </v:group>
            <v:group style="position:absolute;left:8938;top:129;width:24;height:2" coordorigin="8938,129" coordsize="24,2">
              <v:shape style="position:absolute;left:8938;top:129;width:24;height:2" coordorigin="8938,129" coordsize="24,0" path="m8938,129l8962,129e" filled="false" stroked="true" strokeweight=".09927pt" strokecolor="#ff0000">
                <v:path arrowok="t"/>
              </v:shape>
            </v:group>
            <v:group style="position:absolute;left:8950;top:117;width:2;height:24" coordorigin="8950,117" coordsize="2,24">
              <v:shape style="position:absolute;left:8950;top:117;width:2;height:24" coordorigin="8950,117" coordsize="0,24" path="m8950,117l8950,141e" filled="false" stroked="true" strokeweight=".098107pt" strokecolor="#ff0000">
                <v:path arrowok="t"/>
              </v:shape>
            </v:group>
            <v:group style="position:absolute;left:8938;top:128;width:24;height:2" coordorigin="8938,128" coordsize="24,2">
              <v:shape style="position:absolute;left:8938;top:128;width:24;height:2" coordorigin="8938,128" coordsize="24,0" path="m8938,128l8962,128e" filled="false" stroked="true" strokeweight=".09927pt" strokecolor="#ff0000">
                <v:path arrowok="t"/>
              </v:shape>
            </v:group>
            <v:group style="position:absolute;left:8950;top:116;width:2;height:24" coordorigin="8950,116" coordsize="2,24">
              <v:shape style="position:absolute;left:8950;top:116;width:2;height:24" coordorigin="8950,116" coordsize="0,24" path="m8950,116l8950,140e" filled="false" stroked="true" strokeweight=".098107pt" strokecolor="#ff0000">
                <v:path arrowok="t"/>
              </v:shape>
            </v:group>
            <v:group style="position:absolute;left:8938;top:128;width:24;height:2" coordorigin="8938,128" coordsize="24,2">
              <v:shape style="position:absolute;left:8938;top:128;width:24;height:2" coordorigin="8938,128" coordsize="24,0" path="m8938,128l8962,128e" filled="false" stroked="true" strokeweight=".09927pt" strokecolor="#ff0000">
                <v:path arrowok="t"/>
              </v:shape>
            </v:group>
            <v:group style="position:absolute;left:8950;top:116;width:2;height:24" coordorigin="8950,116" coordsize="2,24">
              <v:shape style="position:absolute;left:8950;top:116;width:2;height:24" coordorigin="8950,116" coordsize="0,24" path="m8950,116l8950,140e" filled="false" stroked="true" strokeweight=".098107pt" strokecolor="#ff0000">
                <v:path arrowok="t"/>
              </v:shape>
            </v:group>
            <v:group style="position:absolute;left:8938;top:128;width:24;height:2" coordorigin="8938,128" coordsize="24,2">
              <v:shape style="position:absolute;left:8938;top:128;width:24;height:2" coordorigin="8938,128" coordsize="24,0" path="m8938,128l8962,128e" filled="false" stroked="true" strokeweight=".09927pt" strokecolor="#ff0000">
                <v:path arrowok="t"/>
              </v:shape>
            </v:group>
            <v:group style="position:absolute;left:8950;top:116;width:2;height:24" coordorigin="8950,116" coordsize="2,24">
              <v:shape style="position:absolute;left:8950;top:116;width:2;height:24" coordorigin="8950,116" coordsize="0,24" path="m8950,116l8950,140e" filled="false" stroked="true" strokeweight=".098107pt" strokecolor="#ff0000">
                <v:path arrowok="t"/>
              </v:shape>
            </v:group>
            <v:group style="position:absolute;left:8938;top:127;width:24;height:2" coordorigin="8938,127" coordsize="24,2">
              <v:shape style="position:absolute;left:8938;top:127;width:24;height:2" coordorigin="8938,127" coordsize="24,0" path="m8938,127l8962,127e" filled="false" stroked="true" strokeweight=".09927pt" strokecolor="#ff0000">
                <v:path arrowok="t"/>
              </v:shape>
            </v:group>
            <v:group style="position:absolute;left:8950;top:115;width:2;height:24" coordorigin="8950,115" coordsize="2,24">
              <v:shape style="position:absolute;left:8950;top:115;width:2;height:24" coordorigin="8950,115" coordsize="0,24" path="m8950,115l8950,139e" filled="false" stroked="true" strokeweight=".098107pt" strokecolor="#ff0000">
                <v:path arrowok="t"/>
              </v:shape>
            </v:group>
            <v:group style="position:absolute;left:8938;top:125;width:24;height:2" coordorigin="8938,125" coordsize="24,2">
              <v:shape style="position:absolute;left:8938;top:125;width:24;height:2" coordorigin="8938,125" coordsize="24,0" path="m8938,125l8962,125e" filled="false" stroked="true" strokeweight=".09927pt" strokecolor="#ff0000">
                <v:path arrowok="t"/>
              </v:shape>
            </v:group>
            <v:group style="position:absolute;left:8950;top:113;width:2;height:24" coordorigin="8950,113" coordsize="2,24">
              <v:shape style="position:absolute;left:8950;top:113;width:2;height:24" coordorigin="8950,113" coordsize="0,24" path="m8950,113l8950,137e" filled="false" stroked="true" strokeweight=".098107pt" strokecolor="#ff0000">
                <v:path arrowok="t"/>
              </v:shape>
            </v:group>
            <v:group style="position:absolute;left:8938;top:125;width:24;height:2" coordorigin="8938,125" coordsize="24,2">
              <v:shape style="position:absolute;left:8938;top:125;width:24;height:2" coordorigin="8938,125" coordsize="24,0" path="m8938,125l8962,125e" filled="false" stroked="true" strokeweight=".09927pt" strokecolor="#ff0000">
                <v:path arrowok="t"/>
              </v:shape>
            </v:group>
            <v:group style="position:absolute;left:8950;top:113;width:2;height:24" coordorigin="8950,113" coordsize="2,24">
              <v:shape style="position:absolute;left:8950;top:113;width:2;height:24" coordorigin="8950,113" coordsize="0,24" path="m8950,113l8950,137e" filled="false" stroked="true" strokeweight=".098107pt" strokecolor="#ff0000">
                <v:path arrowok="t"/>
              </v:shape>
            </v:group>
            <v:group style="position:absolute;left:8938;top:124;width:24;height:2" coordorigin="8938,124" coordsize="24,2">
              <v:shape style="position:absolute;left:8938;top:124;width:24;height:2" coordorigin="8938,124" coordsize="24,0" path="m8938,124l8962,124e" filled="false" stroked="true" strokeweight=".09927pt" strokecolor="#ff0000">
                <v:path arrowok="t"/>
              </v:shape>
            </v:group>
            <v:group style="position:absolute;left:8950;top:113;width:2;height:24" coordorigin="8950,113" coordsize="2,24">
              <v:shape style="position:absolute;left:8950;top:113;width:2;height:24" coordorigin="8950,113" coordsize="0,24" path="m8950,113l8950,136e" filled="false" stroked="true" strokeweight=".098107pt" strokecolor="#ff0000">
                <v:path arrowok="t"/>
              </v:shape>
            </v:group>
            <v:group style="position:absolute;left:8938;top:123;width:24;height:2" coordorigin="8938,123" coordsize="24,2">
              <v:shape style="position:absolute;left:8938;top:123;width:24;height:2" coordorigin="8938,123" coordsize="24,0" path="m8938,123l8962,123e" filled="false" stroked="true" strokeweight=".09927pt" strokecolor="#ff0000">
                <v:path arrowok="t"/>
              </v:shape>
            </v:group>
            <v:group style="position:absolute;left:8950;top:111;width:2;height:24" coordorigin="8950,111" coordsize="2,24">
              <v:shape style="position:absolute;left:8950;top:111;width:2;height:24" coordorigin="8950,111" coordsize="0,24" path="m8950,111l8950,135e" filled="false" stroked="true" strokeweight=".098107pt" strokecolor="#ff0000">
                <v:path arrowok="t"/>
              </v:shape>
            </v:group>
            <v:group style="position:absolute;left:8938;top:123;width:24;height:2" coordorigin="8938,123" coordsize="24,2">
              <v:shape style="position:absolute;left:8938;top:123;width:24;height:2" coordorigin="8938,123" coordsize="24,0" path="m8938,123l8962,123e" filled="false" stroked="true" strokeweight=".09927pt" strokecolor="#ff0000">
                <v:path arrowok="t"/>
              </v:shape>
            </v:group>
            <v:group style="position:absolute;left:8950;top:111;width:2;height:24" coordorigin="8950,111" coordsize="2,24">
              <v:shape style="position:absolute;left:8950;top:111;width:2;height:24" coordorigin="8950,111" coordsize="0,24" path="m8950,111l8950,135e" filled="false" stroked="true" strokeweight=".098107pt" strokecolor="#ff0000">
                <v:path arrowok="t"/>
              </v:shape>
            </v:group>
            <v:group style="position:absolute;left:8938;top:122;width:24;height:2" coordorigin="8938,122" coordsize="24,2">
              <v:shape style="position:absolute;left:8938;top:122;width:24;height:2" coordorigin="8938,122" coordsize="24,0" path="m8938,122l8962,122e" filled="false" stroked="true" strokeweight=".09927pt" strokecolor="#ff0000">
                <v:path arrowok="t"/>
              </v:shape>
            </v:group>
            <v:group style="position:absolute;left:8950;top:111;width:2;height:24" coordorigin="8950,111" coordsize="2,24">
              <v:shape style="position:absolute;left:8950;top:111;width:2;height:24" coordorigin="8950,111" coordsize="0,24" path="m8950,111l8950,134e" filled="false" stroked="true" strokeweight=".098107pt" strokecolor="#ff0000">
                <v:path arrowok="t"/>
              </v:shape>
            </v:group>
            <v:group style="position:absolute;left:8938;top:122;width:24;height:2" coordorigin="8938,122" coordsize="24,2">
              <v:shape style="position:absolute;left:8938;top:122;width:24;height:2" coordorigin="8938,122" coordsize="24,0" path="m8938,122l8962,122e" filled="false" stroked="true" strokeweight=".09927pt" strokecolor="#ff0000">
                <v:path arrowok="t"/>
              </v:shape>
            </v:group>
            <v:group style="position:absolute;left:8950;top:110;width:2;height:24" coordorigin="8950,110" coordsize="2,24">
              <v:shape style="position:absolute;left:8950;top:110;width:2;height:24" coordorigin="8950,110" coordsize="0,24" path="m8950,110l8950,134e" filled="false" stroked="true" strokeweight=".098107pt" strokecolor="#ff0000">
                <v:path arrowok="t"/>
              </v:shape>
            </v:group>
            <v:group style="position:absolute;left:8938;top:121;width:24;height:2" coordorigin="8938,121" coordsize="24,2">
              <v:shape style="position:absolute;left:8938;top:121;width:24;height:2" coordorigin="8938,121" coordsize="24,0" path="m8938,121l8962,121e" filled="false" stroked="true" strokeweight=".09927pt" strokecolor="#ff0000">
                <v:path arrowok="t"/>
              </v:shape>
            </v:group>
            <v:group style="position:absolute;left:8950;top:109;width:2;height:24" coordorigin="8950,109" coordsize="2,24">
              <v:shape style="position:absolute;left:8950;top:109;width:2;height:24" coordorigin="8950,109" coordsize="0,24" path="m8950,109l8950,133e" filled="false" stroked="true" strokeweight=".098107pt" strokecolor="#ff0000">
                <v:path arrowok="t"/>
              </v:shape>
            </v:group>
            <v:group style="position:absolute;left:8938;top:120;width:24;height:2" coordorigin="8938,120" coordsize="24,2">
              <v:shape style="position:absolute;left:8938;top:120;width:24;height:2" coordorigin="8938,120" coordsize="24,0" path="m8938,120l8962,120e" filled="false" stroked="true" strokeweight=".09927pt" strokecolor="#ff0000">
                <v:path arrowok="t"/>
              </v:shape>
            </v:group>
            <v:group style="position:absolute;left:8950;top:109;width:2;height:24" coordorigin="8950,109" coordsize="2,24">
              <v:shape style="position:absolute;left:8950;top:109;width:2;height:24" coordorigin="8950,109" coordsize="0,24" path="m8950,109l8950,132e" filled="false" stroked="true" strokeweight=".098107pt" strokecolor="#ff0000">
                <v:path arrowok="t"/>
              </v:shape>
            </v:group>
            <v:group style="position:absolute;left:8938;top:119;width:24;height:2" coordorigin="8938,119" coordsize="24,2">
              <v:shape style="position:absolute;left:8938;top:119;width:24;height:2" coordorigin="8938,119" coordsize="24,0" path="m8938,119l8962,119e" filled="false" stroked="true" strokeweight=".09927pt" strokecolor="#ff0000">
                <v:path arrowok="t"/>
              </v:shape>
            </v:group>
            <v:group style="position:absolute;left:8950;top:107;width:2;height:24" coordorigin="8950,107" coordsize="2,24">
              <v:shape style="position:absolute;left:8950;top:107;width:2;height:24" coordorigin="8950,107" coordsize="0,24" path="m8950,107l8950,131e" filled="false" stroked="true" strokeweight=".098107pt" strokecolor="#ff0000">
                <v:path arrowok="t"/>
              </v:shape>
            </v:group>
            <v:group style="position:absolute;left:8938;top:118;width:24;height:2" coordorigin="8938,118" coordsize="24,2">
              <v:shape style="position:absolute;left:8938;top:118;width:24;height:2" coordorigin="8938,118" coordsize="24,0" path="m8938,118l8962,118e" filled="false" stroked="true" strokeweight=".09927pt" strokecolor="#ff0000">
                <v:path arrowok="t"/>
              </v:shape>
            </v:group>
            <v:group style="position:absolute;left:8950;top:107;width:2;height:24" coordorigin="8950,107" coordsize="2,24">
              <v:shape style="position:absolute;left:8950;top:107;width:2;height:24" coordorigin="8950,107" coordsize="0,24" path="m8950,107l8950,130e" filled="false" stroked="true" strokeweight=".098107pt" strokecolor="#ff0000">
                <v:path arrowok="t"/>
              </v:shape>
            </v:group>
            <v:group style="position:absolute;left:8938;top:117;width:24;height:2" coordorigin="8938,117" coordsize="24,2">
              <v:shape style="position:absolute;left:8938;top:117;width:24;height:2" coordorigin="8938,117" coordsize="24,0" path="m8938,117l8962,117e" filled="false" stroked="true" strokeweight=".09927pt" strokecolor="#ff0000">
                <v:path arrowok="t"/>
              </v:shape>
            </v:group>
            <v:group style="position:absolute;left:8950;top:105;width:2;height:24" coordorigin="8950,105" coordsize="2,24">
              <v:shape style="position:absolute;left:8950;top:105;width:2;height:24" coordorigin="8950,105" coordsize="0,24" path="m8950,105l8950,129e" filled="false" stroked="true" strokeweight=".098107pt" strokecolor="#ff0000">
                <v:path arrowok="t"/>
              </v:shape>
            </v:group>
            <v:group style="position:absolute;left:8938;top:117;width:24;height:2" coordorigin="8938,117" coordsize="24,2">
              <v:shape style="position:absolute;left:8938;top:117;width:24;height:2" coordorigin="8938,117" coordsize="24,0" path="m8938,117l8962,117e" filled="false" stroked="true" strokeweight=".09927pt" strokecolor="#ff0000">
                <v:path arrowok="t"/>
              </v:shape>
            </v:group>
            <v:group style="position:absolute;left:8950;top:105;width:2;height:24" coordorigin="8950,105" coordsize="2,24">
              <v:shape style="position:absolute;left:8950;top:105;width:2;height:24" coordorigin="8950,105" coordsize="0,24" path="m8950,105l8950,129e" filled="false" stroked="true" strokeweight=".098107pt" strokecolor="#ff0000">
                <v:path arrowok="t"/>
              </v:shape>
            </v:group>
            <v:group style="position:absolute;left:8938;top:115;width:24;height:2" coordorigin="8938,115" coordsize="24,2">
              <v:shape style="position:absolute;left:8938;top:115;width:24;height:2" coordorigin="8938,115" coordsize="24,0" path="m8938,115l8962,115e" filled="false" stroked="true" strokeweight=".09927pt" strokecolor="#ff0000">
                <v:path arrowok="t"/>
              </v:shape>
            </v:group>
            <v:group style="position:absolute;left:8950;top:104;width:2;height:24" coordorigin="8950,104" coordsize="2,24">
              <v:shape style="position:absolute;left:8950;top:104;width:2;height:24" coordorigin="8950,104" coordsize="0,24" path="m8950,104l8950,127e" filled="false" stroked="true" strokeweight=".098107pt" strokecolor="#ff0000">
                <v:path arrowok="t"/>
              </v:shape>
            </v:group>
            <v:group style="position:absolute;left:8938;top:115;width:24;height:2" coordorigin="8938,115" coordsize="24,2">
              <v:shape style="position:absolute;left:8938;top:115;width:24;height:2" coordorigin="8938,115" coordsize="24,0" path="m8938,115l8962,115e" filled="false" stroked="true" strokeweight=".09927pt" strokecolor="#ff0000">
                <v:path arrowok="t"/>
              </v:shape>
            </v:group>
            <v:group style="position:absolute;left:8950;top:103;width:2;height:24" coordorigin="8950,103" coordsize="2,24">
              <v:shape style="position:absolute;left:8950;top:103;width:2;height:24" coordorigin="8950,103" coordsize="0,24" path="m8950,103l8950,127e" filled="false" stroked="true" strokeweight=".098107pt" strokecolor="#ff0000">
                <v:path arrowok="t"/>
              </v:shape>
            </v:group>
            <v:group style="position:absolute;left:8938;top:114;width:24;height:2" coordorigin="8938,114" coordsize="24,2">
              <v:shape style="position:absolute;left:8938;top:114;width:24;height:2" coordorigin="8938,114" coordsize="24,0" path="m8938,114l8962,114e" filled="false" stroked="true" strokeweight=".09927pt" strokecolor="#ff0000">
                <v:path arrowok="t"/>
              </v:shape>
            </v:group>
            <v:group style="position:absolute;left:8950;top:102;width:2;height:24" coordorigin="8950,102" coordsize="2,24">
              <v:shape style="position:absolute;left:8950;top:102;width:2;height:24" coordorigin="8950,102" coordsize="0,24" path="m8950,102l8950,126e" filled="false" stroked="true" strokeweight=".098107pt" strokecolor="#ff0000">
                <v:path arrowok="t"/>
              </v:shape>
            </v:group>
            <v:group style="position:absolute;left:8938;top:113;width:24;height:2" coordorigin="8938,113" coordsize="24,2">
              <v:shape style="position:absolute;left:8938;top:113;width:24;height:2" coordorigin="8938,113" coordsize="24,0" path="m8938,113l8962,113e" filled="false" stroked="true" strokeweight=".09927pt" strokecolor="#ff0000">
                <v:path arrowok="t"/>
              </v:shape>
            </v:group>
            <v:group style="position:absolute;left:8950;top:102;width:2;height:24" coordorigin="8950,102" coordsize="2,24">
              <v:shape style="position:absolute;left:8950;top:102;width:2;height:24" coordorigin="8950,102" coordsize="0,24" path="m8950,102l8950,125e" filled="false" stroked="true" strokeweight=".098107pt" strokecolor="#ff0000">
                <v:path arrowok="t"/>
              </v:shape>
            </v:group>
            <v:group style="position:absolute;left:8938;top:113;width:24;height:2" coordorigin="8938,113" coordsize="24,2">
              <v:shape style="position:absolute;left:8938;top:113;width:24;height:2" coordorigin="8938,113" coordsize="24,0" path="m8938,113l8962,113e" filled="false" stroked="true" strokeweight=".09927pt" strokecolor="#ff0000">
                <v:path arrowok="t"/>
              </v:shape>
            </v:group>
            <v:group style="position:absolute;left:8950;top:101;width:2;height:24" coordorigin="8950,101" coordsize="2,24">
              <v:shape style="position:absolute;left:8950;top:101;width:2;height:24" coordorigin="8950,101" coordsize="0,24" path="m8950,101l8950,125e" filled="false" stroked="true" strokeweight=".098107pt" strokecolor="#ff0000">
                <v:path arrowok="t"/>
              </v:shape>
            </v:group>
            <v:group style="position:absolute;left:8938;top:112;width:24;height:2" coordorigin="8938,112" coordsize="24,2">
              <v:shape style="position:absolute;left:8938;top:112;width:24;height:2" coordorigin="8938,112" coordsize="24,0" path="m8938,112l8962,112e" filled="false" stroked="true" strokeweight=".09927pt" strokecolor="#ff0000">
                <v:path arrowok="t"/>
              </v:shape>
            </v:group>
            <v:group style="position:absolute;left:8950;top:100;width:2;height:24" coordorigin="8950,100" coordsize="2,24">
              <v:shape style="position:absolute;left:8950;top:100;width:2;height:24" coordorigin="8950,100" coordsize="0,24" path="m8950,100l8950,123e" filled="false" stroked="true" strokeweight=".098107pt" strokecolor="#ff0000">
                <v:path arrowok="t"/>
              </v:shape>
            </v:group>
            <v:group style="position:absolute;left:8938;top:111;width:24;height:2" coordorigin="8938,111" coordsize="24,2">
              <v:shape style="position:absolute;left:8938;top:111;width:24;height:2" coordorigin="8938,111" coordsize="24,0" path="m8938,111l8962,111e" filled="false" stroked="true" strokeweight=".09927pt" strokecolor="#ff0000">
                <v:path arrowok="t"/>
              </v:shape>
            </v:group>
            <v:group style="position:absolute;left:8950;top:99;width:2;height:24" coordorigin="8950,99" coordsize="2,24">
              <v:shape style="position:absolute;left:8950;top:99;width:2;height:24" coordorigin="8950,99" coordsize="0,24" path="m8950,99l8950,123e" filled="false" stroked="true" strokeweight=".098107pt" strokecolor="#ff0000">
                <v:path arrowok="t"/>
              </v:shape>
            </v:group>
            <v:group style="position:absolute;left:8938;top:110;width:24;height:2" coordorigin="8938,110" coordsize="24,2">
              <v:shape style="position:absolute;left:8938;top:110;width:24;height:2" coordorigin="8938,110" coordsize="24,0" path="m8938,110l8962,110e" filled="false" stroked="true" strokeweight=".09927pt" strokecolor="#ff0000">
                <v:path arrowok="t"/>
              </v:shape>
            </v:group>
            <v:group style="position:absolute;left:8950;top:98;width:2;height:24" coordorigin="8950,98" coordsize="2,24">
              <v:shape style="position:absolute;left:8950;top:98;width:2;height:24" coordorigin="8950,98" coordsize="0,24" path="m8950,98l8950,122e" filled="false" stroked="true" strokeweight=".098107pt" strokecolor="#ff0000">
                <v:path arrowok="t"/>
              </v:shape>
            </v:group>
            <v:group style="position:absolute;left:8938;top:109;width:24;height:2" coordorigin="8938,109" coordsize="24,2">
              <v:shape style="position:absolute;left:8938;top:109;width:24;height:2" coordorigin="8938,109" coordsize="24,0" path="m8938,109l8962,109e" filled="false" stroked="true" strokeweight=".09927pt" strokecolor="#ff0000">
                <v:path arrowok="t"/>
              </v:shape>
            </v:group>
            <v:group style="position:absolute;left:8950;top:97;width:2;height:24" coordorigin="8950,97" coordsize="2,24">
              <v:shape style="position:absolute;left:8950;top:97;width:2;height:24" coordorigin="8950,97" coordsize="0,24" path="m8950,97l8950,121e" filled="false" stroked="true" strokeweight=".098107pt" strokecolor="#ff0000">
                <v:path arrowok="t"/>
              </v:shape>
            </v:group>
            <v:group style="position:absolute;left:8938;top:109;width:24;height:2" coordorigin="8938,109" coordsize="24,2">
              <v:shape style="position:absolute;left:8938;top:109;width:24;height:2" coordorigin="8938,109" coordsize="24,0" path="m8938,109l8962,109e" filled="false" stroked="true" strokeweight=".09927pt" strokecolor="#ff0000">
                <v:path arrowok="t"/>
              </v:shape>
            </v:group>
            <v:group style="position:absolute;left:8950;top:97;width:2;height:24" coordorigin="8950,97" coordsize="2,24">
              <v:shape style="position:absolute;left:8950;top:97;width:2;height:24" coordorigin="8950,97" coordsize="0,24" path="m8950,97l8950,121e" filled="false" stroked="true" strokeweight=".098107pt" strokecolor="#ff0000">
                <v:path arrowok="t"/>
              </v:shape>
            </v:group>
            <v:group style="position:absolute;left:8938;top:109;width:24;height:2" coordorigin="8938,109" coordsize="24,2">
              <v:shape style="position:absolute;left:8938;top:109;width:24;height:2" coordorigin="8938,109" coordsize="24,0" path="m8938,109l8962,109e" filled="false" stroked="true" strokeweight=".09927pt" strokecolor="#ff0000">
                <v:path arrowok="t"/>
              </v:shape>
            </v:group>
            <v:group style="position:absolute;left:8950;top:97;width:2;height:24" coordorigin="8950,97" coordsize="2,24">
              <v:shape style="position:absolute;left:8950;top:97;width:2;height:24" coordorigin="8950,97" coordsize="0,24" path="m8950,97l8950,120e" filled="false" stroked="true" strokeweight=".098107pt" strokecolor="#ff0000">
                <v:path arrowok="t"/>
              </v:shape>
            </v:group>
            <v:group style="position:absolute;left:8938;top:108;width:24;height:2" coordorigin="8938,108" coordsize="24,2">
              <v:shape style="position:absolute;left:8938;top:108;width:24;height:2" coordorigin="8938,108" coordsize="24,0" path="m8938,108l8962,108e" filled="false" stroked="true" strokeweight=".09927pt" strokecolor="#ff0000">
                <v:path arrowok="t"/>
              </v:shape>
            </v:group>
            <v:group style="position:absolute;left:8950;top:96;width:2;height:24" coordorigin="8950,96" coordsize="2,24">
              <v:shape style="position:absolute;left:8950;top:96;width:2;height:24" coordorigin="8950,96" coordsize="0,24" path="m8950,96l8950,120e" filled="false" stroked="true" strokeweight=".098107pt" strokecolor="#ff0000">
                <v:path arrowok="t"/>
              </v:shape>
            </v:group>
            <v:group style="position:absolute;left:8938;top:108;width:24;height:2" coordorigin="8938,108" coordsize="24,2">
              <v:shape style="position:absolute;left:8938;top:108;width:24;height:2" coordorigin="8938,108" coordsize="24,0" path="m8938,108l8962,108e" filled="false" stroked="true" strokeweight=".09927pt" strokecolor="#ff0000">
                <v:path arrowok="t"/>
              </v:shape>
            </v:group>
            <v:group style="position:absolute;left:8950;top:96;width:2;height:24" coordorigin="8950,96" coordsize="2,24">
              <v:shape style="position:absolute;left:8950;top:96;width:2;height:24" coordorigin="8950,96" coordsize="0,24" path="m8950,96l8950,119e" filled="false" stroked="true" strokeweight=".098107pt" strokecolor="#ff0000">
                <v:path arrowok="t"/>
              </v:shape>
            </v:group>
            <v:group style="position:absolute;left:8938;top:107;width:24;height:2" coordorigin="8938,107" coordsize="24,2">
              <v:shape style="position:absolute;left:8938;top:107;width:24;height:2" coordorigin="8938,107" coordsize="24,0" path="m8938,107l8962,107e" filled="false" stroked="true" strokeweight=".09927pt" strokecolor="#ff0000">
                <v:path arrowok="t"/>
              </v:shape>
            </v:group>
            <v:group style="position:absolute;left:8950;top:95;width:2;height:24" coordorigin="8950,95" coordsize="2,24">
              <v:shape style="position:absolute;left:8950;top:95;width:2;height:24" coordorigin="8950,95" coordsize="0,24" path="m8950,95l8950,119e" filled="false" stroked="true" strokeweight=".098107pt" strokecolor="#ff0000">
                <v:path arrowok="t"/>
              </v:shape>
            </v:group>
            <v:group style="position:absolute;left:8938;top:107;width:24;height:2" coordorigin="8938,107" coordsize="24,2">
              <v:shape style="position:absolute;left:8938;top:107;width:24;height:2" coordorigin="8938,107" coordsize="24,0" path="m8938,107l8962,107e" filled="false" stroked="true" strokeweight=".09927pt" strokecolor="#ff0000">
                <v:path arrowok="t"/>
              </v:shape>
            </v:group>
            <v:group style="position:absolute;left:8950;top:95;width:2;height:24" coordorigin="8950,95" coordsize="2,24">
              <v:shape style="position:absolute;left:8950;top:95;width:2;height:24" coordorigin="8950,95" coordsize="0,24" path="m8950,95l8950,119e" filled="false" stroked="true" strokeweight=".098107pt" strokecolor="#ff0000">
                <v:path arrowok="t"/>
              </v:shape>
            </v:group>
            <v:group style="position:absolute;left:8938;top:107;width:24;height:2" coordorigin="8938,107" coordsize="24,2">
              <v:shape style="position:absolute;left:8938;top:107;width:24;height:2" coordorigin="8938,107" coordsize="24,0" path="m8938,107l8962,107e" filled="false" stroked="true" strokeweight=".09927pt" strokecolor="#ff0000">
                <v:path arrowok="t"/>
              </v:shape>
            </v:group>
            <v:group style="position:absolute;left:8950;top:95;width:2;height:24" coordorigin="8950,95" coordsize="2,24">
              <v:shape style="position:absolute;left:8950;top:95;width:2;height:24" coordorigin="8950,95" coordsize="0,24" path="m8950,95l8950,118e" filled="false" stroked="true" strokeweight=".098107pt" strokecolor="#ff0000">
                <v:path arrowok="t"/>
              </v:shape>
            </v:group>
            <v:group style="position:absolute;left:8938;top:106;width:24;height:2" coordorigin="8938,106" coordsize="24,2">
              <v:shape style="position:absolute;left:8938;top:106;width:24;height:2" coordorigin="8938,106" coordsize="24,0" path="m8938,106l8962,106e" filled="false" stroked="true" strokeweight=".09927pt" strokecolor="#ff0000">
                <v:path arrowok="t"/>
              </v:shape>
            </v:group>
            <v:group style="position:absolute;left:8950;top:94;width:2;height:24" coordorigin="8950,94" coordsize="2,24">
              <v:shape style="position:absolute;left:8950;top:94;width:2;height:24" coordorigin="8950,94" coordsize="0,24" path="m8950,94l8950,118e" filled="false" stroked="true" strokeweight=".098107pt" strokecolor="#ff0000">
                <v:path arrowok="t"/>
              </v:shape>
            </v:group>
            <v:group style="position:absolute;left:8938;top:106;width:24;height:2" coordorigin="8938,106" coordsize="24,2">
              <v:shape style="position:absolute;left:8938;top:106;width:24;height:2" coordorigin="8938,106" coordsize="24,0" path="m8938,106l8962,106e" filled="false" stroked="true" strokeweight=".09927pt" strokecolor="#ff0000">
                <v:path arrowok="t"/>
              </v:shape>
            </v:group>
            <v:group style="position:absolute;left:8950;top:94;width:2;height:24" coordorigin="8950,94" coordsize="2,24">
              <v:shape style="position:absolute;left:8950;top:94;width:2;height:24" coordorigin="8950,94" coordsize="0,24" path="m8950,94l8950,117e" filled="false" stroked="true" strokeweight=".098107pt" strokecolor="#ff0000">
                <v:path arrowok="t"/>
              </v:shape>
            </v:group>
            <v:group style="position:absolute;left:8938;top:105;width:24;height:2" coordorigin="8938,105" coordsize="24,2">
              <v:shape style="position:absolute;left:8938;top:105;width:24;height:2" coordorigin="8938,105" coordsize="24,0" path="m8938,105l8962,105e" filled="false" stroked="true" strokeweight=".09927pt" strokecolor="#ff0000">
                <v:path arrowok="t"/>
              </v:shape>
            </v:group>
            <v:group style="position:absolute;left:8950;top:93;width:2;height:24" coordorigin="8950,93" coordsize="2,24">
              <v:shape style="position:absolute;left:8950;top:93;width:2;height:24" coordorigin="8950,93" coordsize="0,24" path="m8950,93l8950,117e" filled="false" stroked="true" strokeweight=".098107pt" strokecolor="#ff0000">
                <v:path arrowok="t"/>
              </v:shape>
            </v:group>
            <v:group style="position:absolute;left:8938;top:105;width:24;height:2" coordorigin="8938,105" coordsize="24,2">
              <v:shape style="position:absolute;left:8938;top:105;width:24;height:2" coordorigin="8938,105" coordsize="24,0" path="m8938,105l8962,105e" filled="false" stroked="true" strokeweight=".09927pt" strokecolor="#ff0000">
                <v:path arrowok="t"/>
              </v:shape>
            </v:group>
            <v:group style="position:absolute;left:8950;top:93;width:2;height:24" coordorigin="8950,93" coordsize="2,24">
              <v:shape style="position:absolute;left:8950;top:93;width:2;height:24" coordorigin="8950,93" coordsize="0,24" path="m8950,93l8950,117e" filled="false" stroked="true" strokeweight=".098107pt" strokecolor="#ff0000">
                <v:path arrowok="t"/>
              </v:shape>
            </v:group>
            <v:group style="position:absolute;left:8938;top:104;width:24;height:2" coordorigin="8938,104" coordsize="24,2">
              <v:shape style="position:absolute;left:8938;top:104;width:24;height:2" coordorigin="8938,104" coordsize="24,0" path="m8938,104l8962,104e" filled="false" stroked="true" strokeweight=".09927pt" strokecolor="#ff0000">
                <v:path arrowok="t"/>
              </v:shape>
            </v:group>
            <v:group style="position:absolute;left:8950;top:92;width:2;height:24" coordorigin="8950,92" coordsize="2,24">
              <v:shape style="position:absolute;left:8950;top:92;width:2;height:24" coordorigin="8950,92" coordsize="0,24" path="m8950,92l8950,116e" filled="false" stroked="true" strokeweight=".098107pt" strokecolor="#ff0000">
                <v:path arrowok="t"/>
              </v:shape>
            </v:group>
            <v:group style="position:absolute;left:8938;top:104;width:24;height:2" coordorigin="8938,104" coordsize="24,2">
              <v:shape style="position:absolute;left:8938;top:104;width:24;height:2" coordorigin="8938,104" coordsize="24,0" path="m8938,104l8962,104e" filled="false" stroked="true" strokeweight=".09927pt" strokecolor="#ff0000">
                <v:path arrowok="t"/>
              </v:shape>
            </v:group>
            <v:group style="position:absolute;left:8950;top:92;width:2;height:24" coordorigin="8950,92" coordsize="2,24">
              <v:shape style="position:absolute;left:8950;top:92;width:2;height:24" coordorigin="8950,92" coordsize="0,24" path="m8950,92l8950,115e" filled="false" stroked="true" strokeweight=".098107pt" strokecolor="#ff0000">
                <v:path arrowok="t"/>
              </v:shape>
            </v:group>
            <v:group style="position:absolute;left:8938;top:101;width:24;height:2" coordorigin="8938,101" coordsize="24,2">
              <v:shape style="position:absolute;left:8938;top:101;width:24;height:2" coordorigin="8938,101" coordsize="24,0" path="m8938,101l8962,101e" filled="false" stroked="true" strokeweight=".09927pt" strokecolor="#ff0000">
                <v:path arrowok="t"/>
              </v:shape>
            </v:group>
            <v:group style="position:absolute;left:8950;top:89;width:2;height:24" coordorigin="8950,89" coordsize="2,24">
              <v:shape style="position:absolute;left:8950;top:89;width:2;height:24" coordorigin="8950,89" coordsize="0,24" path="m8950,89l8950,113e" filled="false" stroked="true" strokeweight=".098107pt" strokecolor="#ff0000">
                <v:path arrowok="t"/>
              </v:shape>
            </v:group>
            <v:group style="position:absolute;left:8938;top:99;width:24;height:2" coordorigin="8938,99" coordsize="24,2">
              <v:shape style="position:absolute;left:8938;top:99;width:24;height:2" coordorigin="8938,99" coordsize="24,0" path="m8938,99l8962,99e" filled="false" stroked="true" strokeweight=".09927pt" strokecolor="#ff0000">
                <v:path arrowok="t"/>
              </v:shape>
            </v:group>
            <v:group style="position:absolute;left:8950;top:87;width:2;height:24" coordorigin="8950,87" coordsize="2,24">
              <v:shape style="position:absolute;left:8950;top:87;width:2;height:24" coordorigin="8950,87" coordsize="0,24" path="m8950,87l8950,111e" filled="false" stroked="true" strokeweight=".098107pt" strokecolor="#ff0000">
                <v:path arrowok="t"/>
              </v:shape>
            </v:group>
            <v:group style="position:absolute;left:8938;top:99;width:24;height:2" coordorigin="8938,99" coordsize="24,2">
              <v:shape style="position:absolute;left:8938;top:99;width:24;height:2" coordorigin="8938,99" coordsize="24,0" path="m8938,99l8962,99e" filled="false" stroked="true" strokeweight=".09927pt" strokecolor="#ff0000">
                <v:path arrowok="t"/>
              </v:shape>
            </v:group>
            <v:group style="position:absolute;left:8950;top:87;width:2;height:24" coordorigin="8950,87" coordsize="2,24">
              <v:shape style="position:absolute;left:8950;top:87;width:2;height:24" coordorigin="8950,87" coordsize="0,24" path="m8950,87l8950,111e" filled="false" stroked="true" strokeweight=".098107pt" strokecolor="#ff0000">
                <v:path arrowok="t"/>
              </v:shape>
            </v:group>
            <v:group style="position:absolute;left:8938;top:97;width:24;height:2" coordorigin="8938,97" coordsize="24,2">
              <v:shape style="position:absolute;left:8938;top:97;width:24;height:2" coordorigin="8938,97" coordsize="24,0" path="m8938,97l8962,97e" filled="false" stroked="true" strokeweight=".09927pt" strokecolor="#ff0000">
                <v:path arrowok="t"/>
              </v:shape>
            </v:group>
            <v:group style="position:absolute;left:8950;top:85;width:2;height:24" coordorigin="8950,85" coordsize="2,24">
              <v:shape style="position:absolute;left:8950;top:85;width:2;height:24" coordorigin="8950,85" coordsize="0,24" path="m8950,85l8950,109e" filled="false" stroked="true" strokeweight=".098107pt" strokecolor="#ff0000">
                <v:path arrowok="t"/>
              </v:shape>
            </v:group>
            <v:group style="position:absolute;left:8938;top:97;width:24;height:2" coordorigin="8938,97" coordsize="24,2">
              <v:shape style="position:absolute;left:8938;top:97;width:24;height:2" coordorigin="8938,97" coordsize="24,0" path="m8938,97l8962,97e" filled="false" stroked="true" strokeweight=".09927pt" strokecolor="#ff0000">
                <v:path arrowok="t"/>
              </v:shape>
            </v:group>
            <v:group style="position:absolute;left:8950;top:85;width:2;height:24" coordorigin="8950,85" coordsize="2,24">
              <v:shape style="position:absolute;left:8950;top:85;width:2;height:24" coordorigin="8950,85" coordsize="0,24" path="m8950,85l8950,109e" filled="false" stroked="true" strokeweight=".098107pt" strokecolor="#ff0000">
                <v:path arrowok="t"/>
              </v:shape>
            </v:group>
            <v:group style="position:absolute;left:8938;top:96;width:24;height:2" coordorigin="8938,96" coordsize="24,2">
              <v:shape style="position:absolute;left:8938;top:96;width:24;height:2" coordorigin="8938,96" coordsize="24,0" path="m8938,96l8962,96e" filled="false" stroked="true" strokeweight=".09927pt" strokecolor="#ff0000">
                <v:path arrowok="t"/>
              </v:shape>
            </v:group>
            <v:group style="position:absolute;left:8950;top:84;width:2;height:24" coordorigin="8950,84" coordsize="2,24">
              <v:shape style="position:absolute;left:8950;top:84;width:2;height:24" coordorigin="8950,84" coordsize="0,24" path="m8950,84l8950,108e" filled="false" stroked="true" strokeweight=".098107pt" strokecolor="#ff0000">
                <v:path arrowok="t"/>
              </v:shape>
            </v:group>
            <v:group style="position:absolute;left:8938;top:95;width:24;height:2" coordorigin="8938,95" coordsize="24,2">
              <v:shape style="position:absolute;left:8938;top:95;width:24;height:2" coordorigin="8938,95" coordsize="24,0" path="m8938,95l8962,95e" filled="false" stroked="true" strokeweight=".09927pt" strokecolor="#ff0000">
                <v:path arrowok="t"/>
              </v:shape>
            </v:group>
            <v:group style="position:absolute;left:8950;top:83;width:2;height:24" coordorigin="8950,83" coordsize="2,24">
              <v:shape style="position:absolute;left:8950;top:83;width:2;height:24" coordorigin="8950,83" coordsize="0,24" path="m8950,83l8950,107e" filled="false" stroked="true" strokeweight=".098107pt" strokecolor="#ff0000">
                <v:path arrowok="t"/>
              </v:shape>
            </v:group>
            <v:group style="position:absolute;left:8938;top:93;width:24;height:2" coordorigin="8938,93" coordsize="24,2">
              <v:shape style="position:absolute;left:8938;top:93;width:24;height:2" coordorigin="8938,93" coordsize="24,0" path="m8938,93l8962,93e" filled="false" stroked="true" strokeweight=".09927pt" strokecolor="#ff0000">
                <v:path arrowok="t"/>
              </v:shape>
            </v:group>
            <v:group style="position:absolute;left:8950;top:81;width:2;height:24" coordorigin="8950,81" coordsize="2,24">
              <v:shape style="position:absolute;left:8950;top:81;width:2;height:24" coordorigin="8950,81" coordsize="0,24" path="m8950,81l8950,105e" filled="false" stroked="true" strokeweight=".098107pt" strokecolor="#ff0000">
                <v:path arrowok="t"/>
              </v:shape>
            </v:group>
            <v:group style="position:absolute;left:8938;top:93;width:24;height:2" coordorigin="8938,93" coordsize="24,2">
              <v:shape style="position:absolute;left:8938;top:93;width:24;height:2" coordorigin="8938,93" coordsize="24,0" path="m8938,93l8962,93e" filled="false" stroked="true" strokeweight=".09927pt" strokecolor="#ff0000">
                <v:path arrowok="t"/>
              </v:shape>
            </v:group>
            <v:group style="position:absolute;left:8950;top:81;width:2;height:24" coordorigin="8950,81" coordsize="2,24">
              <v:shape style="position:absolute;left:8950;top:81;width:2;height:24" coordorigin="8950,81" coordsize="0,24" path="m8950,81l8950,105e" filled="false" stroked="true" strokeweight=".098107pt" strokecolor="#ff0000">
                <v:path arrowok="t"/>
              </v:shape>
            </v:group>
            <v:group style="position:absolute;left:8938;top:92;width:24;height:2" coordorigin="8938,92" coordsize="24,2">
              <v:shape style="position:absolute;left:8938;top:92;width:24;height:2" coordorigin="8938,92" coordsize="24,0" path="m8938,92l8962,92e" filled="false" stroked="true" strokeweight=".09927pt" strokecolor="#ff0000">
                <v:path arrowok="t"/>
              </v:shape>
            </v:group>
            <v:group style="position:absolute;left:8950;top:80;width:2;height:24" coordorigin="8950,80" coordsize="2,24">
              <v:shape style="position:absolute;left:8950;top:80;width:2;height:24" coordorigin="8950,80" coordsize="0,24" path="m8950,80l8950,104e" filled="false" stroked="true" strokeweight=".098107pt" strokecolor="#ff0000">
                <v:path arrowok="t"/>
              </v:shape>
            </v:group>
            <v:group style="position:absolute;left:8938;top:91;width:24;height:2" coordorigin="8938,91" coordsize="24,2">
              <v:shape style="position:absolute;left:8938;top:91;width:24;height:2" coordorigin="8938,91" coordsize="24,0" path="m8938,91l8962,91e" filled="false" stroked="true" strokeweight=".09927pt" strokecolor="#ff0000">
                <v:path arrowok="t"/>
              </v:shape>
            </v:group>
            <v:group style="position:absolute;left:8950;top:79;width:2;height:24" coordorigin="8950,79" coordsize="2,24">
              <v:shape style="position:absolute;left:8950;top:79;width:2;height:24" coordorigin="8950,79" coordsize="0,24" path="m8950,79l8950,103e" filled="false" stroked="true" strokeweight=".098107pt" strokecolor="#ff0000">
                <v:path arrowok="t"/>
              </v:shape>
            </v:group>
            <v:group style="position:absolute;left:8938;top:91;width:24;height:2" coordorigin="8938,91" coordsize="24,2">
              <v:shape style="position:absolute;left:8938;top:91;width:24;height:2" coordorigin="8938,91" coordsize="24,0" path="m8938,91l8962,91e" filled="false" stroked="true" strokeweight=".09927pt" strokecolor="#ff0000">
                <v:path arrowok="t"/>
              </v:shape>
            </v:group>
            <v:group style="position:absolute;left:8950;top:79;width:2;height:24" coordorigin="8950,79" coordsize="2,24">
              <v:shape style="position:absolute;left:8950;top:79;width:2;height:24" coordorigin="8950,79" coordsize="0,24" path="m8950,79l8950,103e" filled="false" stroked="true" strokeweight=".098107pt" strokecolor="#ff0000">
                <v:path arrowok="t"/>
              </v:shape>
            </v:group>
            <v:group style="position:absolute;left:8938;top:90;width:24;height:2" coordorigin="8938,90" coordsize="24,2">
              <v:shape style="position:absolute;left:8938;top:90;width:24;height:2" coordorigin="8938,90" coordsize="24,0" path="m8938,90l8962,90e" filled="false" stroked="true" strokeweight=".09927pt" strokecolor="#ff0000">
                <v:path arrowok="t"/>
              </v:shape>
            </v:group>
            <v:group style="position:absolute;left:8950;top:79;width:2;height:24" coordorigin="8950,79" coordsize="2,24">
              <v:shape style="position:absolute;left:8950;top:79;width:2;height:24" coordorigin="8950,79" coordsize="0,24" path="m8950,79l8950,102e" filled="false" stroked="true" strokeweight=".098107pt" strokecolor="#ff0000">
                <v:path arrowok="t"/>
              </v:shape>
            </v:group>
            <v:group style="position:absolute;left:8938;top:90;width:24;height:2" coordorigin="8938,90" coordsize="24,2">
              <v:shape style="position:absolute;left:8938;top:90;width:24;height:2" coordorigin="8938,90" coordsize="24,0" path="m8938,90l8962,90e" filled="false" stroked="true" strokeweight=".09927pt" strokecolor="#ff0000">
                <v:path arrowok="t"/>
              </v:shape>
            </v:group>
            <v:group style="position:absolute;left:8950;top:78;width:2;height:24" coordorigin="8950,78" coordsize="2,24">
              <v:shape style="position:absolute;left:8950;top:78;width:2;height:24" coordorigin="8950,78" coordsize="0,24" path="m8950,78l8950,102e" filled="false" stroked="true" strokeweight=".098107pt" strokecolor="#ff0000">
                <v:path arrowok="t"/>
              </v:shape>
            </v:group>
            <v:group style="position:absolute;left:8938;top:90;width:24;height:2" coordorigin="8938,90" coordsize="24,2">
              <v:shape style="position:absolute;left:8938;top:90;width:24;height:2" coordorigin="8938,90" coordsize="24,0" path="m8938,90l8962,90e" filled="false" stroked="true" strokeweight=".09927pt" strokecolor="#ff0000">
                <v:path arrowok="t"/>
              </v:shape>
            </v:group>
            <v:group style="position:absolute;left:8950;top:78;width:2;height:24" coordorigin="8950,78" coordsize="2,24">
              <v:shape style="position:absolute;left:8950;top:78;width:2;height:24" coordorigin="8950,78" coordsize="0,24" path="m8950,78l8950,102e" filled="false" stroked="true" strokeweight=".098107pt" strokecolor="#ff0000">
                <v:path arrowok="t"/>
              </v:shape>
            </v:group>
            <v:group style="position:absolute;left:8938;top:88;width:24;height:2" coordorigin="8938,88" coordsize="24,2">
              <v:shape style="position:absolute;left:8938;top:88;width:24;height:2" coordorigin="8938,88" coordsize="24,0" path="m8938,88l8962,88e" filled="false" stroked="true" strokeweight=".09927pt" strokecolor="#ff0000">
                <v:path arrowok="t"/>
              </v:shape>
            </v:group>
            <v:group style="position:absolute;left:8950;top:76;width:2;height:24" coordorigin="8950,76" coordsize="2,24">
              <v:shape style="position:absolute;left:8950;top:76;width:2;height:24" coordorigin="8950,76" coordsize="0,24" path="m8950,76l8950,100e" filled="false" stroked="true" strokeweight=".098107pt" strokecolor="#ff0000">
                <v:path arrowok="t"/>
              </v:shape>
            </v:group>
            <v:group style="position:absolute;left:8938;top:87;width:24;height:2" coordorigin="8938,87" coordsize="24,2">
              <v:shape style="position:absolute;left:8938;top:87;width:24;height:2" coordorigin="8938,87" coordsize="24,0" path="m8938,87l8962,87e" filled="false" stroked="true" strokeweight=".09927pt" strokecolor="#ff0000">
                <v:path arrowok="t"/>
              </v:shape>
            </v:group>
            <v:group style="position:absolute;left:8950;top:76;width:2;height:24" coordorigin="8950,76" coordsize="2,24">
              <v:shape style="position:absolute;left:8950;top:76;width:2;height:24" coordorigin="8950,76" coordsize="0,24" path="m8950,76l8950,99e" filled="false" stroked="true" strokeweight=".098107pt" strokecolor="#ff0000">
                <v:path arrowok="t"/>
              </v:shape>
            </v:group>
            <v:group style="position:absolute;left:8938;top:87;width:24;height:2" coordorigin="8938,87" coordsize="24,2">
              <v:shape style="position:absolute;left:8938;top:87;width:24;height:2" coordorigin="8938,87" coordsize="24,0" path="m8938,87l8962,87e" filled="false" stroked="true" strokeweight=".09927pt" strokecolor="#ff0000">
                <v:path arrowok="t"/>
              </v:shape>
            </v:group>
            <v:group style="position:absolute;left:8950;top:75;width:2;height:24" coordorigin="8950,75" coordsize="2,24">
              <v:shape style="position:absolute;left:8950;top:75;width:2;height:24" coordorigin="8950,75" coordsize="0,24" path="m8950,75l8950,99e" filled="false" stroked="true" strokeweight=".098107pt" strokecolor="#ff0000">
                <v:path arrowok="t"/>
              </v:shape>
            </v:group>
            <v:group style="position:absolute;left:8938;top:86;width:24;height:2" coordorigin="8938,86" coordsize="24,2">
              <v:shape style="position:absolute;left:8938;top:86;width:24;height:2" coordorigin="8938,86" coordsize="24,0" path="m8938,86l8962,86e" filled="false" stroked="true" strokeweight=".09927pt" strokecolor="#ff0000">
                <v:path arrowok="t"/>
              </v:shape>
            </v:group>
            <v:group style="position:absolute;left:8950;top:74;width:2;height:24" coordorigin="8950,74" coordsize="2,24">
              <v:shape style="position:absolute;left:8950;top:74;width:2;height:24" coordorigin="8950,74" coordsize="0,24" path="m8950,74l8950,98e" filled="false" stroked="true" strokeweight=".098107pt" strokecolor="#ff0000">
                <v:path arrowok="t"/>
              </v:shape>
            </v:group>
            <v:group style="position:absolute;left:8938;top:86;width:24;height:2" coordorigin="8938,86" coordsize="24,2">
              <v:shape style="position:absolute;left:8938;top:86;width:24;height:2" coordorigin="8938,86" coordsize="24,0" path="m8938,86l8962,86e" filled="false" stroked="true" strokeweight=".09927pt" strokecolor="#ff0000">
                <v:path arrowok="t"/>
              </v:shape>
            </v:group>
            <v:group style="position:absolute;left:8950;top:74;width:2;height:24" coordorigin="8950,74" coordsize="2,24">
              <v:shape style="position:absolute;left:8950;top:74;width:2;height:24" coordorigin="8950,74" coordsize="0,24" path="m8950,74l8950,98e" filled="false" stroked="true" strokeweight=".098107pt" strokecolor="#ff0000">
                <v:path arrowok="t"/>
              </v:shape>
            </v:group>
            <v:group style="position:absolute;left:8938;top:85;width:24;height:2" coordorigin="8938,85" coordsize="24,2">
              <v:shape style="position:absolute;left:8938;top:85;width:24;height:2" coordorigin="8938,85" coordsize="24,0" path="m8938,85l8962,85e" filled="false" stroked="true" strokeweight=".09927pt" strokecolor="#ff0000">
                <v:path arrowok="t"/>
              </v:shape>
            </v:group>
            <v:group style="position:absolute;left:8950;top:73;width:2;height:24" coordorigin="8950,73" coordsize="2,24">
              <v:shape style="position:absolute;left:8950;top:73;width:2;height:24" coordorigin="8950,73" coordsize="0,24" path="m8950,73l8950,97e" filled="false" stroked="true" strokeweight=".098107pt" strokecolor="#ff0000">
                <v:path arrowok="t"/>
              </v:shape>
            </v:group>
            <v:group style="position:absolute;left:8938;top:84;width:24;height:2" coordorigin="8938,84" coordsize="24,2">
              <v:shape style="position:absolute;left:8938;top:84;width:24;height:2" coordorigin="8938,84" coordsize="24,0" path="m8938,84l8962,84e" filled="false" stroked="true" strokeweight=".09927pt" strokecolor="#ff0000">
                <v:path arrowok="t"/>
              </v:shape>
            </v:group>
            <v:group style="position:absolute;left:8950;top:72;width:2;height:24" coordorigin="8950,72" coordsize="2,24">
              <v:shape style="position:absolute;left:8950;top:72;width:2;height:24" coordorigin="8950,72" coordsize="0,24" path="m8950,72l8950,96e" filled="false" stroked="true" strokeweight=".098107pt" strokecolor="#ff0000">
                <v:path arrowok="t"/>
              </v:shape>
            </v:group>
            <v:group style="position:absolute;left:8938;top:84;width:24;height:2" coordorigin="8938,84" coordsize="24,2">
              <v:shape style="position:absolute;left:8938;top:84;width:24;height:2" coordorigin="8938,84" coordsize="24,0" path="m8938,84l8962,84e" filled="false" stroked="true" strokeweight=".09927pt" strokecolor="#ff0000">
                <v:path arrowok="t"/>
              </v:shape>
            </v:group>
            <v:group style="position:absolute;left:8950;top:72;width:2;height:24" coordorigin="8950,72" coordsize="2,24">
              <v:shape style="position:absolute;left:8950;top:72;width:2;height:24" coordorigin="8950,72" coordsize="0,24" path="m8950,72l8950,96e" filled="false" stroked="true" strokeweight=".098107pt" strokecolor="#ff0000">
                <v:path arrowok="t"/>
              </v:shape>
            </v:group>
            <v:group style="position:absolute;left:8938;top:83;width:24;height:2" coordorigin="8938,83" coordsize="24,2">
              <v:shape style="position:absolute;left:8938;top:83;width:24;height:2" coordorigin="8938,83" coordsize="24,0" path="m8938,83l8962,83e" filled="false" stroked="true" strokeweight=".09927pt" strokecolor="#ff0000">
                <v:path arrowok="t"/>
              </v:shape>
            </v:group>
            <v:group style="position:absolute;left:8950;top:72;width:2;height:24" coordorigin="8950,72" coordsize="2,24">
              <v:shape style="position:absolute;left:8950;top:72;width:2;height:24" coordorigin="8950,72" coordsize="0,24" path="m8950,72l8950,95e" filled="false" stroked="true" strokeweight=".098107pt" strokecolor="#ff0000">
                <v:path arrowok="t"/>
              </v:shape>
            </v:group>
            <v:group style="position:absolute;left:8938;top:81;width:24;height:2" coordorigin="8938,81" coordsize="24,2">
              <v:shape style="position:absolute;left:8938;top:81;width:24;height:2" coordorigin="8938,81" coordsize="24,0" path="m8938,81l8962,81e" filled="false" stroked="true" strokeweight=".09927pt" strokecolor="#ff0000">
                <v:path arrowok="t"/>
              </v:shape>
            </v:group>
            <v:group style="position:absolute;left:8950;top:69;width:2;height:24" coordorigin="8950,69" coordsize="2,24">
              <v:shape style="position:absolute;left:8950;top:69;width:2;height:24" coordorigin="8950,69" coordsize="0,24" path="m8950,69l8950,93e" filled="false" stroked="true" strokeweight=".098107pt" strokecolor="#ff0000">
                <v:path arrowok="t"/>
              </v:shape>
            </v:group>
            <v:group style="position:absolute;left:8938;top:81;width:24;height:2" coordorigin="8938,81" coordsize="24,2">
              <v:shape style="position:absolute;left:8938;top:81;width:24;height:2" coordorigin="8938,81" coordsize="24,0" path="m8938,81l8962,81e" filled="false" stroked="true" strokeweight=".09927pt" strokecolor="#ff0000">
                <v:path arrowok="t"/>
              </v:shape>
            </v:group>
            <v:group style="position:absolute;left:8950;top:69;width:2;height:24" coordorigin="8950,69" coordsize="2,24">
              <v:shape style="position:absolute;left:8950;top:69;width:2;height:24" coordorigin="8950,69" coordsize="0,24" path="m8950,69l8950,93e" filled="false" stroked="true" strokeweight=".098107pt" strokecolor="#ff0000">
                <v:path arrowok="t"/>
              </v:shape>
            </v:group>
            <v:group style="position:absolute;left:8938;top:79;width:24;height:2" coordorigin="8938,79" coordsize="24,2">
              <v:shape style="position:absolute;left:8938;top:79;width:24;height:2" coordorigin="8938,79" coordsize="24,0" path="m8938,79l8962,79e" filled="false" stroked="true" strokeweight=".09927pt" strokecolor="#ff0000">
                <v:path arrowok="t"/>
              </v:shape>
            </v:group>
            <v:group style="position:absolute;left:8950;top:68;width:2;height:24" coordorigin="8950,68" coordsize="2,24">
              <v:shape style="position:absolute;left:8950;top:68;width:2;height:24" coordorigin="8950,68" coordsize="0,24" path="m8950,68l8950,91e" filled="false" stroked="true" strokeweight=".098107pt" strokecolor="#ff0000">
                <v:path arrowok="t"/>
              </v:shape>
            </v:group>
            <v:group style="position:absolute;left:8938;top:79;width:24;height:2" coordorigin="8938,79" coordsize="24,2">
              <v:shape style="position:absolute;left:8938;top:79;width:24;height:2" coordorigin="8938,79" coordsize="24,0" path="m8938,79l8962,79e" filled="false" stroked="true" strokeweight=".09927pt" strokecolor="#ff0000">
                <v:path arrowok="t"/>
              </v:shape>
            </v:group>
            <v:group style="position:absolute;left:8950;top:67;width:2;height:24" coordorigin="8950,67" coordsize="2,24">
              <v:shape style="position:absolute;left:8950;top:67;width:2;height:24" coordorigin="8950,67" coordsize="0,24" path="m8950,67l8950,91e" filled="false" stroked="true" strokeweight=".098107pt" strokecolor="#ff0000">
                <v:path arrowok="t"/>
              </v:shape>
            </v:group>
            <v:group style="position:absolute;left:8938;top:78;width:24;height:2" coordorigin="8938,78" coordsize="24,2">
              <v:shape style="position:absolute;left:8938;top:78;width:24;height:2" coordorigin="8938,78" coordsize="24,0" path="m8938,78l8962,78e" filled="false" stroked="true" strokeweight=".09927pt" strokecolor="#ff0000">
                <v:path arrowok="t"/>
              </v:shape>
            </v:group>
            <v:group style="position:absolute;left:8950;top:66;width:2;height:24" coordorigin="8950,66" coordsize="2,24">
              <v:shape style="position:absolute;left:8950;top:66;width:2;height:24" coordorigin="8950,66" coordsize="0,24" path="m8950,66l8950,90e" filled="false" stroked="true" strokeweight=".098107pt" strokecolor="#ff0000">
                <v:path arrowok="t"/>
              </v:shape>
            </v:group>
            <v:group style="position:absolute;left:8938;top:78;width:24;height:2" coordorigin="8938,78" coordsize="24,2">
              <v:shape style="position:absolute;left:8938;top:78;width:24;height:2" coordorigin="8938,78" coordsize="24,0" path="m8938,78l8962,78e" filled="false" stroked="true" strokeweight=".09927pt" strokecolor="#ff0000">
                <v:path arrowok="t"/>
              </v:shape>
            </v:group>
            <v:group style="position:absolute;left:8950;top:66;width:2;height:24" coordorigin="8950,66" coordsize="2,24">
              <v:shape style="position:absolute;left:8950;top:66;width:2;height:24" coordorigin="8950,66" coordsize="0,24" path="m8950,66l8950,90e" filled="false" stroked="true" strokeweight=".098107pt" strokecolor="#ff0000">
                <v:path arrowok="t"/>
              </v:shape>
            </v:group>
            <v:group style="position:absolute;left:8938;top:77;width:24;height:2" coordorigin="8938,77" coordsize="24,2">
              <v:shape style="position:absolute;left:8938;top:77;width:24;height:2" coordorigin="8938,77" coordsize="24,0" path="m8938,77l8962,77e" filled="false" stroked="true" strokeweight=".09927pt" strokecolor="#ff0000">
                <v:path arrowok="t"/>
              </v:shape>
            </v:group>
            <v:group style="position:absolute;left:8950;top:65;width:2;height:24" coordorigin="8950,65" coordsize="2,24">
              <v:shape style="position:absolute;left:8950;top:65;width:2;height:24" coordorigin="8950,65" coordsize="0,24" path="m8950,65l8950,88e" filled="false" stroked="true" strokeweight=".098107pt" strokecolor="#ff0000">
                <v:path arrowok="t"/>
              </v:shape>
            </v:group>
            <v:group style="position:absolute;left:8938;top:76;width:24;height:2" coordorigin="8938,76" coordsize="24,2">
              <v:shape style="position:absolute;left:8938;top:76;width:24;height:2" coordorigin="8938,76" coordsize="24,0" path="m8938,76l8962,76e" filled="false" stroked="true" strokeweight=".09927pt" strokecolor="#ff0000">
                <v:path arrowok="t"/>
              </v:shape>
            </v:group>
            <v:group style="position:absolute;left:8950;top:64;width:2;height:24" coordorigin="8950,64" coordsize="2,24">
              <v:shape style="position:absolute;left:8950;top:64;width:2;height:24" coordorigin="8950,64" coordsize="0,24" path="m8950,64l8950,88e" filled="false" stroked="true" strokeweight=".098107pt" strokecolor="#ff0000">
                <v:path arrowok="t"/>
              </v:shape>
            </v:group>
            <v:group style="position:absolute;left:8938;top:75;width:24;height:2" coordorigin="8938,75" coordsize="24,2">
              <v:shape style="position:absolute;left:8938;top:75;width:24;height:2" coordorigin="8938,75" coordsize="24,0" path="m8938,75l8962,75e" filled="false" stroked="true" strokeweight=".09927pt" strokecolor="#ff0000">
                <v:path arrowok="t"/>
              </v:shape>
            </v:group>
            <v:group style="position:absolute;left:8950;top:63;width:2;height:24" coordorigin="8950,63" coordsize="2,24">
              <v:shape style="position:absolute;left:8950;top:63;width:2;height:24" coordorigin="8950,63" coordsize="0,24" path="m8950,63l8950,87e" filled="false" stroked="true" strokeweight=".098107pt" strokecolor="#ff0000">
                <v:path arrowok="t"/>
              </v:shape>
            </v:group>
            <v:group style="position:absolute;left:8938;top:74;width:24;height:2" coordorigin="8938,74" coordsize="24,2">
              <v:shape style="position:absolute;left:8938;top:74;width:24;height:2" coordorigin="8938,74" coordsize="24,0" path="m8938,74l8962,74e" filled="false" stroked="true" strokeweight=".09927pt" strokecolor="#ff0000">
                <v:path arrowok="t"/>
              </v:shape>
            </v:group>
            <v:group style="position:absolute;left:8950;top:62;width:2;height:24" coordorigin="8950,62" coordsize="2,24">
              <v:shape style="position:absolute;left:8950;top:62;width:2;height:24" coordorigin="8950,62" coordsize="0,24" path="m8950,62l8950,86e" filled="false" stroked="true" strokeweight=".098107pt" strokecolor="#ff0000">
                <v:path arrowok="t"/>
              </v:shape>
            </v:group>
            <v:group style="position:absolute;left:8938;top:74;width:24;height:2" coordorigin="8938,74" coordsize="24,2">
              <v:shape style="position:absolute;left:8938;top:74;width:24;height:2" coordorigin="8938,74" coordsize="24,0" path="m8938,74l8962,74e" filled="false" stroked="true" strokeweight=".09927pt" strokecolor="#ff0000">
                <v:path arrowok="t"/>
              </v:shape>
            </v:group>
            <v:group style="position:absolute;left:8950;top:62;width:2;height:24" coordorigin="8950,62" coordsize="2,24">
              <v:shape style="position:absolute;left:8950;top:62;width:2;height:24" coordorigin="8950,62" coordsize="0,24" path="m8950,62l8950,86e" filled="false" stroked="true" strokeweight=".098107pt" strokecolor="#ff0000">
                <v:path arrowok="t"/>
              </v:shape>
            </v:group>
            <v:group style="position:absolute;left:8938;top:70;width:24;height:2" coordorigin="8938,70" coordsize="24,2">
              <v:shape style="position:absolute;left:8938;top:70;width:24;height:2" coordorigin="8938,70" coordsize="24,0" path="m8938,70l8962,70e" filled="false" stroked="true" strokeweight=".09927pt" strokecolor="#ff0000">
                <v:path arrowok="t"/>
              </v:shape>
            </v:group>
            <v:group style="position:absolute;left:8950;top:58;width:2;height:24" coordorigin="8950,58" coordsize="2,24">
              <v:shape style="position:absolute;left:8950;top:58;width:2;height:24" coordorigin="8950,58" coordsize="0,24" path="m8950,58l8950,82e" filled="false" stroked="true" strokeweight=".098107pt" strokecolor="#ff0000">
                <v:path arrowok="t"/>
              </v:shape>
            </v:group>
            <v:group style="position:absolute;left:8938;top:69;width:24;height:2" coordorigin="8938,69" coordsize="24,2">
              <v:shape style="position:absolute;left:8938;top:69;width:24;height:2" coordorigin="8938,69" coordsize="24,0" path="m8938,69l8962,69e" filled="false" stroked="true" strokeweight=".09927pt" strokecolor="#ff0000">
                <v:path arrowok="t"/>
              </v:shape>
            </v:group>
            <v:group style="position:absolute;left:8950;top:57;width:2;height:24" coordorigin="8950,57" coordsize="2,24">
              <v:shape style="position:absolute;left:8950;top:57;width:2;height:24" coordorigin="8950,57" coordsize="0,24" path="m8950,57l8950,81e" filled="false" stroked="true" strokeweight=".098107pt" strokecolor="#ff0000">
                <v:path arrowok="t"/>
              </v:shape>
            </v:group>
            <v:group style="position:absolute;left:8938;top:68;width:24;height:2" coordorigin="8938,68" coordsize="24,2">
              <v:shape style="position:absolute;left:8938;top:68;width:24;height:2" coordorigin="8938,68" coordsize="24,0" path="m8938,68l8962,68e" filled="false" stroked="true" strokeweight=".09927pt" strokecolor="#ff0000">
                <v:path arrowok="t"/>
              </v:shape>
            </v:group>
            <v:group style="position:absolute;left:8950;top:56;width:2;height:24" coordorigin="8950,56" coordsize="2,24">
              <v:shape style="position:absolute;left:8950;top:56;width:2;height:24" coordorigin="8950,56" coordsize="0,24" path="m8950,56l8950,80e" filled="false" stroked="true" strokeweight=".098107pt" strokecolor="#ff0000">
                <v:path arrowok="t"/>
              </v:shape>
            </v:group>
            <v:group style="position:absolute;left:8938;top:68;width:24;height:2" coordorigin="8938,68" coordsize="24,2">
              <v:shape style="position:absolute;left:8938;top:68;width:24;height:2" coordorigin="8938,68" coordsize="24,0" path="m8938,68l8962,68e" filled="false" stroked="true" strokeweight=".09927pt" strokecolor="#ff0000">
                <v:path arrowok="t"/>
              </v:shape>
            </v:group>
            <v:group style="position:absolute;left:8950;top:56;width:2;height:24" coordorigin="8950,56" coordsize="2,24">
              <v:shape style="position:absolute;left:8950;top:56;width:2;height:24" coordorigin="8950,56" coordsize="0,24" path="m8950,56l8950,80e" filled="false" stroked="true" strokeweight=".098107pt" strokecolor="#ff0000">
                <v:path arrowok="t"/>
              </v:shape>
            </v:group>
            <v:group style="position:absolute;left:8938;top:67;width:24;height:2" coordorigin="8938,67" coordsize="24,2">
              <v:shape style="position:absolute;left:8938;top:67;width:24;height:2" coordorigin="8938,67" coordsize="24,0" path="m8938,67l8962,67e" filled="false" stroked="true" strokeweight=".09927pt" strokecolor="#ff0000">
                <v:path arrowok="t"/>
              </v:shape>
            </v:group>
            <v:group style="position:absolute;left:8950;top:55;width:2;height:24" coordorigin="8950,55" coordsize="2,24">
              <v:shape style="position:absolute;left:8950;top:55;width:2;height:24" coordorigin="8950,55" coordsize="0,24" path="m8950,55l8950,79e" filled="false" stroked="true" strokeweight=".098107pt" strokecolor="#ff0000">
                <v:path arrowok="t"/>
              </v:shape>
            </v:group>
            <v:group style="position:absolute;left:8938;top:63;width:24;height:2" coordorigin="8938,63" coordsize="24,2">
              <v:shape style="position:absolute;left:8938;top:63;width:24;height:2" coordorigin="8938,63" coordsize="24,0" path="m8938,63l8962,63e" filled="false" stroked="true" strokeweight=".09927pt" strokecolor="#ff0000">
                <v:path arrowok="t"/>
              </v:shape>
            </v:group>
            <v:group style="position:absolute;left:8950;top:51;width:2;height:24" coordorigin="8950,51" coordsize="2,24">
              <v:shape style="position:absolute;left:8950;top:51;width:2;height:24" coordorigin="8950,51" coordsize="0,24" path="m8950,51l8950,75e" filled="false" stroked="true" strokeweight=".098107pt" strokecolor="#ff0000">
                <v:path arrowok="t"/>
              </v:shape>
            </v:group>
            <v:group style="position:absolute;left:8938;top:62;width:24;height:2" coordorigin="8938,62" coordsize="24,2">
              <v:shape style="position:absolute;left:8938;top:62;width:24;height:2" coordorigin="8938,62" coordsize="24,0" path="m8938,62l8962,62e" filled="false" stroked="true" strokeweight=".09927pt" strokecolor="#ff0000">
                <v:path arrowok="t"/>
              </v:shape>
            </v:group>
            <v:group style="position:absolute;left:8950;top:50;width:2;height:24" coordorigin="8950,50" coordsize="2,24">
              <v:shape style="position:absolute;left:8950;top:50;width:2;height:24" coordorigin="8950,50" coordsize="0,24" path="m8950,50l8950,74e" filled="false" stroked="true" strokeweight=".098107pt" strokecolor="#ff0000">
                <v:path arrowok="t"/>
              </v:shape>
            </v:group>
            <v:group style="position:absolute;left:8938;top:61;width:24;height:2" coordorigin="8938,61" coordsize="24,2">
              <v:shape style="position:absolute;left:8938;top:61;width:24;height:2" coordorigin="8938,61" coordsize="24,0" path="m8938,61l8962,61e" filled="false" stroked="true" strokeweight=".09927pt" strokecolor="#ff0000">
                <v:path arrowok="t"/>
              </v:shape>
            </v:group>
            <v:group style="position:absolute;left:8950;top:49;width:2;height:24" coordorigin="8950,49" coordsize="2,24">
              <v:shape style="position:absolute;left:8950;top:49;width:2;height:24" coordorigin="8950,49" coordsize="0,24" path="m8950,49l8950,73e" filled="false" stroked="true" strokeweight=".098107pt" strokecolor="#ff0000">
                <v:path arrowok="t"/>
              </v:shape>
            </v:group>
            <v:group style="position:absolute;left:8938;top:60;width:24;height:2" coordorigin="8938,60" coordsize="24,2">
              <v:shape style="position:absolute;left:8938;top:60;width:24;height:2" coordorigin="8938,60" coordsize="24,0" path="m8938,60l8962,60e" filled="false" stroked="true" strokeweight=".09927pt" strokecolor="#ff0000">
                <v:path arrowok="t"/>
              </v:shape>
            </v:group>
            <v:group style="position:absolute;left:8950;top:48;width:2;height:24" coordorigin="8950,48" coordsize="2,24">
              <v:shape style="position:absolute;left:8950;top:48;width:2;height:24" coordorigin="8950,48" coordsize="0,24" path="m8950,48l8950,72e" filled="false" stroked="true" strokeweight=".098107pt" strokecolor="#ff0000">
                <v:path arrowok="t"/>
              </v:shape>
            </v:group>
            <v:group style="position:absolute;left:8938;top:59;width:24;height:2" coordorigin="8938,59" coordsize="24,2">
              <v:shape style="position:absolute;left:8938;top:59;width:24;height:2" coordorigin="8938,59" coordsize="24,0" path="m8938,59l8962,59e" filled="false" stroked="true" strokeweight=".09927pt" strokecolor="#ff0000">
                <v:path arrowok="t"/>
              </v:shape>
            </v:group>
            <v:group style="position:absolute;left:8950;top:48;width:2;height:24" coordorigin="8950,48" coordsize="2,24">
              <v:shape style="position:absolute;left:8950;top:48;width:2;height:24" coordorigin="8950,48" coordsize="0,24" path="m8950,48l8950,71e" filled="false" stroked="true" strokeweight=".098107pt" strokecolor="#ff0000">
                <v:path arrowok="t"/>
              </v:shape>
            </v:group>
            <v:group style="position:absolute;left:8938;top:58;width:24;height:2" coordorigin="8938,58" coordsize="24,2">
              <v:shape style="position:absolute;left:8938;top:58;width:24;height:2" coordorigin="8938,58" coordsize="24,0" path="m8938,58l8962,58e" filled="false" stroked="true" strokeweight=".09927pt" strokecolor="#ff0000">
                <v:path arrowok="t"/>
              </v:shape>
            </v:group>
            <v:group style="position:absolute;left:8950;top:46;width:2;height:24" coordorigin="8950,46" coordsize="2,24">
              <v:shape style="position:absolute;left:8950;top:46;width:2;height:24" coordorigin="8950,46" coordsize="0,24" path="m8950,46l8950,70e" filled="false" stroked="true" strokeweight=".098107pt" strokecolor="#ff0000">
                <v:path arrowok="t"/>
              </v:shape>
            </v:group>
            <v:group style="position:absolute;left:8938;top:57;width:24;height:2" coordorigin="8938,57" coordsize="24,2">
              <v:shape style="position:absolute;left:8938;top:57;width:24;height:2" coordorigin="8938,57" coordsize="24,0" path="m8938,57l8962,57e" filled="false" stroked="true" strokeweight=".09927pt" strokecolor="#ff0000">
                <v:path arrowok="t"/>
              </v:shape>
            </v:group>
            <v:group style="position:absolute;left:8950;top:45;width:2;height:24" coordorigin="8950,45" coordsize="2,24">
              <v:shape style="position:absolute;left:8950;top:45;width:2;height:24" coordorigin="8950,45" coordsize="0,24" path="m8950,45l8950,69e" filled="false" stroked="true" strokeweight=".098107pt" strokecolor="#ff0000">
                <v:path arrowok="t"/>
              </v:shape>
            </v:group>
            <v:group style="position:absolute;left:8938;top:56;width:24;height:2" coordorigin="8938,56" coordsize="24,2">
              <v:shape style="position:absolute;left:8938;top:56;width:24;height:2" coordorigin="8938,56" coordsize="24,0" path="m8938,56l8962,56e" filled="false" stroked="true" strokeweight=".09927pt" strokecolor="#ff0000">
                <v:path arrowok="t"/>
              </v:shape>
            </v:group>
            <v:group style="position:absolute;left:8950;top:45;width:2;height:24" coordorigin="8950,45" coordsize="2,24">
              <v:shape style="position:absolute;left:8950;top:45;width:2;height:24" coordorigin="8950,45" coordsize="0,24" path="m8950,45l8950,68e" filled="false" stroked="true" strokeweight=".098107pt" strokecolor="#ff0000">
                <v:path arrowok="t"/>
              </v:shape>
            </v:group>
            <v:group style="position:absolute;left:8938;top:56;width:24;height:2" coordorigin="8938,56" coordsize="24,2">
              <v:shape style="position:absolute;left:8938;top:56;width:24;height:2" coordorigin="8938,56" coordsize="24,0" path="m8938,56l8962,56e" filled="false" stroked="true" strokeweight=".09927pt" strokecolor="#ff0000">
                <v:path arrowok="t"/>
              </v:shape>
            </v:group>
            <v:group style="position:absolute;left:8950;top:44;width:2;height:24" coordorigin="8950,44" coordsize="2,24">
              <v:shape style="position:absolute;left:8950;top:44;width:2;height:24" coordorigin="8950,44" coordsize="0,24" path="m8950,44l8950,68e" filled="false" stroked="true" strokeweight=".098107pt" strokecolor="#ff0000">
                <v:path arrowok="t"/>
              </v:shape>
            </v:group>
            <v:group style="position:absolute;left:8938;top:56;width:24;height:2" coordorigin="8938,56" coordsize="24,2">
              <v:shape style="position:absolute;left:8938;top:56;width:24;height:2" coordorigin="8938,56" coordsize="24,0" path="m8938,56l8962,56e" filled="false" stroked="true" strokeweight=".09927pt" strokecolor="#ff0000">
                <v:path arrowok="t"/>
              </v:shape>
            </v:group>
            <v:group style="position:absolute;left:8950;top:44;width:2;height:24" coordorigin="8950,44" coordsize="2,24">
              <v:shape style="position:absolute;left:8950;top:44;width:2;height:24" coordorigin="8950,44" coordsize="0,24" path="m8950,44l8950,68e" filled="false" stroked="true" strokeweight=".098107pt" strokecolor="#ff0000">
                <v:path arrowok="t"/>
              </v:shape>
            </v:group>
            <v:group style="position:absolute;left:8938;top:55;width:24;height:2" coordorigin="8938,55" coordsize="24,2">
              <v:shape style="position:absolute;left:8938;top:55;width:24;height:2" coordorigin="8938,55" coordsize="24,0" path="m8938,55l8962,55e" filled="false" stroked="true" strokeweight=".09927pt" strokecolor="#ff0000">
                <v:path arrowok="t"/>
              </v:shape>
            </v:group>
            <v:group style="position:absolute;left:8950;top:44;width:2;height:24" coordorigin="8950,44" coordsize="2,24">
              <v:shape style="position:absolute;left:8950;top:44;width:2;height:24" coordorigin="8950,44" coordsize="0,24" path="m8950,44l8950,67e" filled="false" stroked="true" strokeweight=".098107pt" strokecolor="#ff0000">
                <v:path arrowok="t"/>
              </v:shape>
            </v:group>
            <v:group style="position:absolute;left:8938;top:55;width:24;height:2" coordorigin="8938,55" coordsize="24,2">
              <v:shape style="position:absolute;left:8938;top:55;width:24;height:2" coordorigin="8938,55" coordsize="24,0" path="m8938,55l8962,55e" filled="false" stroked="true" strokeweight=".09927pt" strokecolor="#ff0000">
                <v:path arrowok="t"/>
              </v:shape>
            </v:group>
            <v:group style="position:absolute;left:8950;top:43;width:2;height:24" coordorigin="8950,43" coordsize="2,24">
              <v:shape style="position:absolute;left:8950;top:43;width:2;height:24" coordorigin="8950,43" coordsize="0,24" path="m8950,43l8950,67e" filled="false" stroked="true" strokeweight=".098107pt" strokecolor="#ff0000">
                <v:path arrowok="t"/>
              </v:shape>
            </v:group>
            <v:group style="position:absolute;left:8938;top:54;width:24;height:2" coordorigin="8938,54" coordsize="24,2">
              <v:shape style="position:absolute;left:8938;top:54;width:24;height:2" coordorigin="8938,54" coordsize="24,0" path="m8938,54l8962,54e" filled="false" stroked="true" strokeweight=".09927pt" strokecolor="#ff0000">
                <v:path arrowok="t"/>
              </v:shape>
            </v:group>
            <v:group style="position:absolute;left:8950;top:42;width:2;height:24" coordorigin="8950,42" coordsize="2,24">
              <v:shape style="position:absolute;left:8950;top:42;width:2;height:24" coordorigin="8950,42" coordsize="0,24" path="m8950,42l8950,66e" filled="false" stroked="true" strokeweight=".098107pt" strokecolor="#ff0000">
                <v:path arrowok="t"/>
              </v:shape>
            </v:group>
            <v:group style="position:absolute;left:8938;top:51;width:24;height:2" coordorigin="8938,51" coordsize="24,2">
              <v:shape style="position:absolute;left:8938;top:51;width:24;height:2" coordorigin="8938,51" coordsize="24,0" path="m8938,51l8962,51e" filled="false" stroked="true" strokeweight=".09927pt" strokecolor="#ff0000">
                <v:path arrowok="t"/>
              </v:shape>
            </v:group>
            <v:group style="position:absolute;left:8950;top:40;width:2;height:24" coordorigin="8950,40" coordsize="2,24">
              <v:shape style="position:absolute;left:8950;top:40;width:2;height:24" coordorigin="8950,40" coordsize="0,24" path="m8950,40l8950,63e" filled="false" stroked="true" strokeweight=".098107pt" strokecolor="#ff0000">
                <v:path arrowok="t"/>
              </v:shape>
            </v:group>
            <v:group style="position:absolute;left:8938;top:51;width:24;height:2" coordorigin="8938,51" coordsize="24,2">
              <v:shape style="position:absolute;left:8938;top:51;width:24;height:2" coordorigin="8938,51" coordsize="24,0" path="m8938,51l8962,51e" filled="false" stroked="true" strokeweight=".09927pt" strokecolor="#ff0000">
                <v:path arrowok="t"/>
              </v:shape>
            </v:group>
            <v:group style="position:absolute;left:8950;top:39;width:2;height:24" coordorigin="8950,39" coordsize="2,24">
              <v:shape style="position:absolute;left:8950;top:39;width:2;height:24" coordorigin="8950,39" coordsize="0,24" path="m8950,39l8950,63e" filled="false" stroked="true" strokeweight=".098107pt" strokecolor="#ff0000">
                <v:path arrowok="t"/>
              </v:shape>
            </v:group>
            <v:group style="position:absolute;left:8938;top:50;width:24;height:2" coordorigin="8938,50" coordsize="24,2">
              <v:shape style="position:absolute;left:8938;top:50;width:24;height:2" coordorigin="8938,50" coordsize="24,0" path="m8938,50l8962,50e" filled="false" stroked="true" strokeweight=".09927pt" strokecolor="#ff0000">
                <v:path arrowok="t"/>
              </v:shape>
            </v:group>
            <v:group style="position:absolute;left:8950;top:38;width:2;height:24" coordorigin="8950,38" coordsize="2,24">
              <v:shape style="position:absolute;left:8950;top:38;width:2;height:24" coordorigin="8950,38" coordsize="0,24" path="m8950,38l8950,62e" filled="false" stroked="true" strokeweight=".098107pt" strokecolor="#ff0000">
                <v:path arrowok="t"/>
              </v:shape>
            </v:group>
            <v:group style="position:absolute;left:8938;top:49;width:24;height:2" coordorigin="8938,49" coordsize="24,2">
              <v:shape style="position:absolute;left:8938;top:49;width:24;height:2" coordorigin="8938,49" coordsize="24,0" path="m8938,49l8962,49e" filled="false" stroked="true" strokeweight=".09927pt" strokecolor="#ff0000">
                <v:path arrowok="t"/>
              </v:shape>
            </v:group>
            <v:group style="position:absolute;left:8950;top:38;width:2;height:24" coordorigin="8950,38" coordsize="2,24">
              <v:shape style="position:absolute;left:8950;top:38;width:2;height:24" coordorigin="8950,38" coordsize="0,24" path="m8950,38l8950,61e" filled="false" stroked="true" strokeweight=".098107pt" strokecolor="#ff0000">
                <v:path arrowok="t"/>
              </v:shape>
            </v:group>
            <v:group style="position:absolute;left:8938;top:49;width:24;height:2" coordorigin="8938,49" coordsize="24,2">
              <v:shape style="position:absolute;left:8938;top:49;width:24;height:2" coordorigin="8938,49" coordsize="24,0" path="m8938,49l8962,49e" filled="false" stroked="true" strokeweight=".09927pt" strokecolor="#ff0000">
                <v:path arrowok="t"/>
              </v:shape>
            </v:group>
            <v:group style="position:absolute;left:8950;top:37;width:2;height:24" coordorigin="8950,37" coordsize="2,24">
              <v:shape style="position:absolute;left:8950;top:37;width:2;height:24" coordorigin="8950,37" coordsize="0,24" path="m8950,37l8950,61e" filled="false" stroked="true" strokeweight=".098107pt" strokecolor="#ff0000">
                <v:path arrowok="t"/>
              </v:shape>
            </v:group>
            <v:group style="position:absolute;left:8938;top:48;width:24;height:2" coordorigin="8938,48" coordsize="24,2">
              <v:shape style="position:absolute;left:8938;top:48;width:24;height:2" coordorigin="8938,48" coordsize="24,0" path="m8938,48l8962,48e" filled="false" stroked="true" strokeweight=".09927pt" strokecolor="#ff0000">
                <v:path arrowok="t"/>
              </v:shape>
            </v:group>
            <v:group style="position:absolute;left:8950;top:36;width:2;height:24" coordorigin="8950,36" coordsize="2,24">
              <v:shape style="position:absolute;left:8950;top:36;width:2;height:24" coordorigin="8950,36" coordsize="0,24" path="m8950,36l8950,60e" filled="false" stroked="true" strokeweight=".098107pt" strokecolor="#ff0000">
                <v:path arrowok="t"/>
              </v:shape>
            </v:group>
            <v:group style="position:absolute;left:8938;top:47;width:24;height:2" coordorigin="8938,47" coordsize="24,2">
              <v:shape style="position:absolute;left:8938;top:47;width:24;height:2" coordorigin="8938,47" coordsize="24,0" path="m8938,47l8962,47e" filled="false" stroked="true" strokeweight=".09927pt" strokecolor="#ff0000">
                <v:path arrowok="t"/>
              </v:shape>
            </v:group>
            <v:group style="position:absolute;left:8950;top:35;width:2;height:24" coordorigin="8950,35" coordsize="2,24">
              <v:shape style="position:absolute;left:8950;top:35;width:2;height:24" coordorigin="8950,35" coordsize="0,24" path="m8950,35l8950,59e" filled="false" stroked="true" strokeweight=".098107pt" strokecolor="#ff0000">
                <v:path arrowok="t"/>
              </v:shape>
            </v:group>
            <v:group style="position:absolute;left:8938;top:47;width:24;height:2" coordorigin="8938,47" coordsize="24,2">
              <v:shape style="position:absolute;left:8938;top:47;width:24;height:2" coordorigin="8938,47" coordsize="24,0" path="m8938,47l8962,47e" filled="false" stroked="true" strokeweight=".09927pt" strokecolor="#ff0000">
                <v:path arrowok="t"/>
              </v:shape>
            </v:group>
            <v:group style="position:absolute;left:8950;top:35;width:2;height:24" coordorigin="8950,35" coordsize="2,24">
              <v:shape style="position:absolute;left:8950;top:35;width:2;height:24" coordorigin="8950,35" coordsize="0,24" path="m8950,35l8950,58e" filled="false" stroked="true" strokeweight=".098107pt" strokecolor="#ff0000">
                <v:path arrowok="t"/>
              </v:shape>
            </v:group>
            <v:group style="position:absolute;left:8938;top:44;width:24;height:2" coordorigin="8938,44" coordsize="24,2">
              <v:shape style="position:absolute;left:8938;top:44;width:24;height:2" coordorigin="8938,44" coordsize="24,0" path="m8938,44l8962,44e" filled="false" stroked="true" strokeweight=".09927pt" strokecolor="#ff0000">
                <v:path arrowok="t"/>
              </v:shape>
            </v:group>
            <v:group style="position:absolute;left:8950;top:32;width:2;height:24" coordorigin="8950,32" coordsize="2,24">
              <v:shape style="position:absolute;left:8950;top:32;width:2;height:24" coordorigin="8950,32" coordsize="0,24" path="m8950,32l8950,56e" filled="false" stroked="true" strokeweight=".098107pt" strokecolor="#ff0000">
                <v:path arrowok="t"/>
              </v:shape>
            </v:group>
            <v:group style="position:absolute;left:9260;top:745;width:24;height:2" coordorigin="9260,745" coordsize="24,2">
              <v:shape style="position:absolute;left:9260;top:745;width:24;height:2" coordorigin="9260,745" coordsize="24,0" path="m9260,745l9283,745e" filled="false" stroked="true" strokeweight=".09927pt" strokecolor="#ff0000">
                <v:path arrowok="t"/>
              </v:shape>
            </v:group>
            <v:group style="position:absolute;left:9271;top:733;width:2;height:24" coordorigin="9271,733" coordsize="2,24">
              <v:shape style="position:absolute;left:9271;top:733;width:2;height:24" coordorigin="9271,733" coordsize="0,24" path="m9271,733l9271,757e" filled="false" stroked="true" strokeweight=".098107pt" strokecolor="#ff0000">
                <v:path arrowok="t"/>
              </v:shape>
            </v:group>
            <v:group style="position:absolute;left:9260;top:664;width:24;height:2" coordorigin="9260,664" coordsize="24,2">
              <v:shape style="position:absolute;left:9260;top:664;width:24;height:2" coordorigin="9260,664" coordsize="24,0" path="m9260,664l9283,664e" filled="false" stroked="true" strokeweight=".09927pt" strokecolor="#ff0000">
                <v:path arrowok="t"/>
              </v:shape>
            </v:group>
            <v:group style="position:absolute;left:9271;top:652;width:2;height:24" coordorigin="9271,652" coordsize="2,24">
              <v:shape style="position:absolute;left:9271;top:652;width:2;height:24" coordorigin="9271,652" coordsize="0,24" path="m9271,652l9271,675e" filled="false" stroked="true" strokeweight=".098107pt" strokecolor="#ff0000">
                <v:path arrowok="t"/>
              </v:shape>
            </v:group>
            <v:group style="position:absolute;left:9260;top:466;width:24;height:2" coordorigin="9260,466" coordsize="24,2">
              <v:shape style="position:absolute;left:9260;top:466;width:24;height:2" coordorigin="9260,466" coordsize="24,0" path="m9260,466l9283,466e" filled="false" stroked="true" strokeweight=".09927pt" strokecolor="#ff0000">
                <v:path arrowok="t"/>
              </v:shape>
            </v:group>
            <v:group style="position:absolute;left:9271;top:454;width:2;height:24" coordorigin="9271,454" coordsize="2,24">
              <v:shape style="position:absolute;left:9271;top:454;width:2;height:24" coordorigin="9271,454" coordsize="0,24" path="m9271,454l9271,477e" filled="false" stroked="true" strokeweight=".098107pt" strokecolor="#ff0000">
                <v:path arrowok="t"/>
              </v:shape>
            </v:group>
            <v:group style="position:absolute;left:9260;top:440;width:24;height:2" coordorigin="9260,440" coordsize="24,2">
              <v:shape style="position:absolute;left:9260;top:440;width:24;height:2" coordorigin="9260,440" coordsize="24,0" path="m9260,440l9283,440e" filled="false" stroked="true" strokeweight=".09927pt" strokecolor="#ff0000">
                <v:path arrowok="t"/>
              </v:shape>
            </v:group>
            <v:group style="position:absolute;left:9271;top:428;width:2;height:24" coordorigin="9271,428" coordsize="2,24">
              <v:shape style="position:absolute;left:9271;top:428;width:2;height:24" coordorigin="9271,428" coordsize="0,24" path="m9271,428l9271,451e" filled="false" stroked="true" strokeweight=".098107pt" strokecolor="#ff0000">
                <v:path arrowok="t"/>
              </v:shape>
            </v:group>
            <v:group style="position:absolute;left:9260;top:111;width:24;height:2" coordorigin="9260,111" coordsize="24,2">
              <v:shape style="position:absolute;left:9260;top:111;width:24;height:2" coordorigin="9260,111" coordsize="24,0" path="m9260,111l9283,111e" filled="false" stroked="true" strokeweight=".09927pt" strokecolor="#ff0000">
                <v:path arrowok="t"/>
              </v:shape>
            </v:group>
            <v:group style="position:absolute;left:9271;top:99;width:2;height:24" coordorigin="9271,99" coordsize="2,24">
              <v:shape style="position:absolute;left:9271;top:99;width:2;height:24" coordorigin="9271,99" coordsize="0,24" path="m9271,99l9271,123e" filled="false" stroked="true" strokeweight=".098107pt" strokecolor="#ff0000">
                <v:path arrowok="t"/>
              </v:shape>
            </v:group>
            <v:group style="position:absolute;left:9581;top:1182;width:24;height:2" coordorigin="9581,1182" coordsize="24,2">
              <v:shape style="position:absolute;left:9581;top:1182;width:24;height:2" coordorigin="9581,1182" coordsize="24,0" path="m9581,1182l9604,1182e" filled="false" stroked="true" strokeweight=".09927pt" strokecolor="#ff0000">
                <v:path arrowok="t"/>
              </v:shape>
            </v:group>
            <v:group style="position:absolute;left:9592;top:1170;width:2;height:24" coordorigin="9592,1170" coordsize="2,24">
              <v:shape style="position:absolute;left:9592;top:1170;width:2;height:24" coordorigin="9592,1170" coordsize="0,24" path="m9592,1170l9592,1194e" filled="false" stroked="true" strokeweight=".098107pt" strokecolor="#ff0000">
                <v:path arrowok="t"/>
              </v:shape>
            </v:group>
            <v:group style="position:absolute;left:9581;top:1182;width:24;height:2" coordorigin="9581,1182" coordsize="24,2">
              <v:shape style="position:absolute;left:9581;top:1182;width:24;height:2" coordorigin="9581,1182" coordsize="24,0" path="m9581,1182l9604,1182e" filled="false" stroked="true" strokeweight=".09927pt" strokecolor="#ff0000">
                <v:path arrowok="t"/>
              </v:shape>
            </v:group>
            <v:group style="position:absolute;left:9592;top:1170;width:2;height:24" coordorigin="9592,1170" coordsize="2,24">
              <v:shape style="position:absolute;left:9592;top:1170;width:2;height:24" coordorigin="9592,1170" coordsize="0,24" path="m9592,1170l9592,1193e" filled="false" stroked="true" strokeweight=".098107pt" strokecolor="#ff0000">
                <v:path arrowok="t"/>
              </v:shape>
            </v:group>
            <v:group style="position:absolute;left:9581;top:1179;width:24;height:2" coordorigin="9581,1179" coordsize="24,2">
              <v:shape style="position:absolute;left:9581;top:1179;width:24;height:2" coordorigin="9581,1179" coordsize="24,0" path="m9581,1179l9604,1179e" filled="false" stroked="true" strokeweight=".09927pt" strokecolor="#ff0000">
                <v:path arrowok="t"/>
              </v:shape>
            </v:group>
            <v:group style="position:absolute;left:9592;top:1167;width:2;height:24" coordorigin="9592,1167" coordsize="2,24">
              <v:shape style="position:absolute;left:9592;top:1167;width:2;height:24" coordorigin="9592,1167" coordsize="0,24" path="m9592,1167l9592,1191e" filled="false" stroked="true" strokeweight=".098107pt" strokecolor="#ff0000">
                <v:path arrowok="t"/>
              </v:shape>
            </v:group>
            <v:group style="position:absolute;left:9581;top:1179;width:24;height:2" coordorigin="9581,1179" coordsize="24,2">
              <v:shape style="position:absolute;left:9581;top:1179;width:24;height:2" coordorigin="9581,1179" coordsize="24,0" path="m9581,1179l9604,1179e" filled="false" stroked="true" strokeweight=".09927pt" strokecolor="#ff0000">
                <v:path arrowok="t"/>
              </v:shape>
            </v:group>
            <v:group style="position:absolute;left:9592;top:1167;width:2;height:24" coordorigin="9592,1167" coordsize="2,24">
              <v:shape style="position:absolute;left:9592;top:1167;width:2;height:24" coordorigin="9592,1167" coordsize="0,24" path="m9592,1167l9592,1190e" filled="false" stroked="true" strokeweight=".098107pt" strokecolor="#ff0000">
                <v:path arrowok="t"/>
              </v:shape>
            </v:group>
            <v:group style="position:absolute;left:9581;top:1178;width:24;height:2" coordorigin="9581,1178" coordsize="24,2">
              <v:shape style="position:absolute;left:9581;top:1178;width:24;height:2" coordorigin="9581,1178" coordsize="24,0" path="m9581,1178l9604,1178e" filled="false" stroked="true" strokeweight=".09927pt" strokecolor="#ff0000">
                <v:path arrowok="t"/>
              </v:shape>
            </v:group>
            <v:group style="position:absolute;left:9592;top:1166;width:2;height:24" coordorigin="9592,1166" coordsize="2,24">
              <v:shape style="position:absolute;left:9592;top:1166;width:2;height:24" coordorigin="9592,1166" coordsize="0,24" path="m9592,1166l9592,1190e" filled="false" stroked="true" strokeweight=".098107pt" strokecolor="#ff0000">
                <v:path arrowok="t"/>
              </v:shape>
            </v:group>
            <v:group style="position:absolute;left:9581;top:1178;width:24;height:2" coordorigin="9581,1178" coordsize="24,2">
              <v:shape style="position:absolute;left:9581;top:1178;width:24;height:2" coordorigin="9581,1178" coordsize="24,0" path="m9581,1178l9604,1178e" filled="false" stroked="true" strokeweight=".09927pt" strokecolor="#ff0000">
                <v:path arrowok="t"/>
              </v:shape>
            </v:group>
            <v:group style="position:absolute;left:9592;top:1166;width:2;height:24" coordorigin="9592,1166" coordsize="2,24">
              <v:shape style="position:absolute;left:9592;top:1166;width:2;height:24" coordorigin="9592,1166" coordsize="0,24" path="m9592,1166l9592,1190e" filled="false" stroked="true" strokeweight=".098107pt" strokecolor="#ff0000">
                <v:path arrowok="t"/>
              </v:shape>
            </v:group>
            <v:group style="position:absolute;left:9581;top:1175;width:24;height:2" coordorigin="9581,1175" coordsize="24,2">
              <v:shape style="position:absolute;left:9581;top:1175;width:24;height:2" coordorigin="9581,1175" coordsize="24,0" path="m9581,1175l9604,1175e" filled="false" stroked="true" strokeweight=".09927pt" strokecolor="#ff0000">
                <v:path arrowok="t"/>
              </v:shape>
            </v:group>
            <v:group style="position:absolute;left:9592;top:1163;width:2;height:24" coordorigin="9592,1163" coordsize="2,24">
              <v:shape style="position:absolute;left:9592;top:1163;width:2;height:24" coordorigin="9592,1163" coordsize="0,24" path="m9592,1163l9592,1186e" filled="false" stroked="true" strokeweight=".098107pt" strokecolor="#ff0000">
                <v:path arrowok="t"/>
              </v:shape>
            </v:group>
            <v:group style="position:absolute;left:9581;top:1173;width:24;height:2" coordorigin="9581,1173" coordsize="24,2">
              <v:shape style="position:absolute;left:9581;top:1173;width:24;height:2" coordorigin="9581,1173" coordsize="24,0" path="m9581,1173l9604,1173e" filled="false" stroked="true" strokeweight=".09927pt" strokecolor="#ff0000">
                <v:path arrowok="t"/>
              </v:shape>
            </v:group>
            <v:group style="position:absolute;left:9592;top:1161;width:2;height:24" coordorigin="9592,1161" coordsize="2,24">
              <v:shape style="position:absolute;left:9592;top:1161;width:2;height:24" coordorigin="9592,1161" coordsize="0,24" path="m9592,1161l9592,1185e" filled="false" stroked="true" strokeweight=".098107pt" strokecolor="#ff0000">
                <v:path arrowok="t"/>
              </v:shape>
            </v:group>
            <v:group style="position:absolute;left:9581;top:1172;width:24;height:2" coordorigin="9581,1172" coordsize="24,2">
              <v:shape style="position:absolute;left:9581;top:1172;width:24;height:2" coordorigin="9581,1172" coordsize="24,0" path="m9581,1172l9604,1172e" filled="false" stroked="true" strokeweight=".09927pt" strokecolor="#ff0000">
                <v:path arrowok="t"/>
              </v:shape>
            </v:group>
            <v:group style="position:absolute;left:9592;top:1160;width:2;height:24" coordorigin="9592,1160" coordsize="2,24">
              <v:shape style="position:absolute;left:9592;top:1160;width:2;height:24" coordorigin="9592,1160" coordsize="0,24" path="m9592,1160l9592,1184e" filled="false" stroked="true" strokeweight=".098107pt" strokecolor="#ff0000">
                <v:path arrowok="t"/>
              </v:shape>
            </v:group>
            <v:group style="position:absolute;left:9581;top:1168;width:24;height:2" coordorigin="9581,1168" coordsize="24,2">
              <v:shape style="position:absolute;left:9581;top:1168;width:24;height:2" coordorigin="9581,1168" coordsize="24,0" path="m9581,1168l9604,1168e" filled="false" stroked="true" strokeweight=".09927pt" strokecolor="#ff0000">
                <v:path arrowok="t"/>
              </v:shape>
            </v:group>
            <v:group style="position:absolute;left:9592;top:1156;width:2;height:24" coordorigin="9592,1156" coordsize="2,24">
              <v:shape style="position:absolute;left:9592;top:1156;width:2;height:24" coordorigin="9592,1156" coordsize="0,24" path="m9592,1156l9592,1180e" filled="false" stroked="true" strokeweight=".098107pt" strokecolor="#ff0000">
                <v:path arrowok="t"/>
              </v:shape>
            </v:group>
            <v:group style="position:absolute;left:9581;top:1166;width:24;height:2" coordorigin="9581,1166" coordsize="24,2">
              <v:shape style="position:absolute;left:9581;top:1166;width:24;height:2" coordorigin="9581,1166" coordsize="24,0" path="m9581,1166l9604,1166e" filled="false" stroked="true" strokeweight=".09927pt" strokecolor="#ff0000">
                <v:path arrowok="t"/>
              </v:shape>
            </v:group>
            <v:group style="position:absolute;left:9592;top:1154;width:2;height:24" coordorigin="9592,1154" coordsize="2,24">
              <v:shape style="position:absolute;left:9592;top:1154;width:2;height:24" coordorigin="9592,1154" coordsize="0,24" path="m9592,1154l9592,1178e" filled="false" stroked="true" strokeweight=".098107pt" strokecolor="#ff0000">
                <v:path arrowok="t"/>
              </v:shape>
            </v:group>
            <v:group style="position:absolute;left:9581;top:1165;width:24;height:2" coordorigin="9581,1165" coordsize="24,2">
              <v:shape style="position:absolute;left:9581;top:1165;width:24;height:2" coordorigin="9581,1165" coordsize="24,0" path="m9581,1165l9604,1165e" filled="false" stroked="true" strokeweight=".09927pt" strokecolor="#ff0000">
                <v:path arrowok="t"/>
              </v:shape>
            </v:group>
            <v:group style="position:absolute;left:9592;top:1153;width:2;height:24" coordorigin="9592,1153" coordsize="2,24">
              <v:shape style="position:absolute;left:9592;top:1153;width:2;height:24" coordorigin="9592,1153" coordsize="0,24" path="m9592,1153l9592,1177e" filled="false" stroked="true" strokeweight=".098107pt" strokecolor="#ff0000">
                <v:path arrowok="t"/>
              </v:shape>
            </v:group>
            <v:group style="position:absolute;left:9581;top:1163;width:24;height:2" coordorigin="9581,1163" coordsize="24,2">
              <v:shape style="position:absolute;left:9581;top:1163;width:24;height:2" coordorigin="9581,1163" coordsize="24,0" path="m9581,1163l9604,1163e" filled="false" stroked="true" strokeweight=".09927pt" strokecolor="#ff0000">
                <v:path arrowok="t"/>
              </v:shape>
            </v:group>
            <v:group style="position:absolute;left:9592;top:1151;width:2;height:24" coordorigin="9592,1151" coordsize="2,24">
              <v:shape style="position:absolute;left:9592;top:1151;width:2;height:24" coordorigin="9592,1151" coordsize="0,24" path="m9592,1151l9592,1175e" filled="false" stroked="true" strokeweight=".098107pt" strokecolor="#ff0000">
                <v:path arrowok="t"/>
              </v:shape>
            </v:group>
            <v:group style="position:absolute;left:9581;top:1162;width:24;height:2" coordorigin="9581,1162" coordsize="24,2">
              <v:shape style="position:absolute;left:9581;top:1162;width:24;height:2" coordorigin="9581,1162" coordsize="24,0" path="m9581,1162l9604,1162e" filled="false" stroked="true" strokeweight=".09927pt" strokecolor="#ff0000">
                <v:path arrowok="t"/>
              </v:shape>
            </v:group>
            <v:group style="position:absolute;left:9592;top:1150;width:2;height:24" coordorigin="9592,1150" coordsize="2,24">
              <v:shape style="position:absolute;left:9592;top:1150;width:2;height:24" coordorigin="9592,1150" coordsize="0,24" path="m9592,1150l9592,1174e" filled="false" stroked="true" strokeweight=".098107pt" strokecolor="#ff0000">
                <v:path arrowok="t"/>
              </v:shape>
            </v:group>
            <v:group style="position:absolute;left:9581;top:1160;width:24;height:2" coordorigin="9581,1160" coordsize="24,2">
              <v:shape style="position:absolute;left:9581;top:1160;width:24;height:2" coordorigin="9581,1160" coordsize="24,0" path="m9581,1160l9604,1160e" filled="false" stroked="true" strokeweight=".09927pt" strokecolor="#ff0000">
                <v:path arrowok="t"/>
              </v:shape>
            </v:group>
            <v:group style="position:absolute;left:9592;top:1149;width:2;height:24" coordorigin="9592,1149" coordsize="2,24">
              <v:shape style="position:absolute;left:9592;top:1149;width:2;height:24" coordorigin="9592,1149" coordsize="0,24" path="m9592,1149l9592,1172e" filled="false" stroked="true" strokeweight=".098107pt" strokecolor="#ff0000">
                <v:path arrowok="t"/>
              </v:shape>
            </v:group>
            <v:group style="position:absolute;left:9581;top:1159;width:24;height:2" coordorigin="9581,1159" coordsize="24,2">
              <v:shape style="position:absolute;left:9581;top:1159;width:24;height:2" coordorigin="9581,1159" coordsize="24,0" path="m9581,1159l9604,1159e" filled="false" stroked="true" strokeweight=".09927pt" strokecolor="#ff0000">
                <v:path arrowok="t"/>
              </v:shape>
            </v:group>
            <v:group style="position:absolute;left:9592;top:1148;width:2;height:24" coordorigin="9592,1148" coordsize="2,24">
              <v:shape style="position:absolute;left:9592;top:1148;width:2;height:24" coordorigin="9592,1148" coordsize="0,24" path="m9592,1148l9592,1171e" filled="false" stroked="true" strokeweight=".098107pt" strokecolor="#ff0000">
                <v:path arrowok="t"/>
              </v:shape>
            </v:group>
            <v:group style="position:absolute;left:9581;top:1158;width:24;height:2" coordorigin="9581,1158" coordsize="24,2">
              <v:shape style="position:absolute;left:9581;top:1158;width:24;height:2" coordorigin="9581,1158" coordsize="24,0" path="m9581,1158l9604,1158e" filled="false" stroked="true" strokeweight=".09927pt" strokecolor="#ff0000">
                <v:path arrowok="t"/>
              </v:shape>
            </v:group>
            <v:group style="position:absolute;left:9592;top:1146;width:2;height:24" coordorigin="9592,1146" coordsize="2,24">
              <v:shape style="position:absolute;left:9592;top:1146;width:2;height:24" coordorigin="9592,1146" coordsize="0,24" path="m9592,1146l9592,1170e" filled="false" stroked="true" strokeweight=".098107pt" strokecolor="#ff0000">
                <v:path arrowok="t"/>
              </v:shape>
            </v:group>
            <v:group style="position:absolute;left:9581;top:1157;width:24;height:2" coordorigin="9581,1157" coordsize="24,2">
              <v:shape style="position:absolute;left:9581;top:1157;width:24;height:2" coordorigin="9581,1157" coordsize="24,0" path="m9581,1157l9604,1157e" filled="false" stroked="true" strokeweight=".09927pt" strokecolor="#ff0000">
                <v:path arrowok="t"/>
              </v:shape>
            </v:group>
            <v:group style="position:absolute;left:9592;top:1145;width:2;height:24" coordorigin="9592,1145" coordsize="2,24">
              <v:shape style="position:absolute;left:9592;top:1145;width:2;height:24" coordorigin="9592,1145" coordsize="0,24" path="m9592,1145l9592,1169e" filled="false" stroked="true" strokeweight=".098107pt" strokecolor="#ff0000">
                <v:path arrowok="t"/>
              </v:shape>
            </v:group>
            <v:group style="position:absolute;left:9581;top:1152;width:24;height:2" coordorigin="9581,1152" coordsize="24,2">
              <v:shape style="position:absolute;left:9581;top:1152;width:24;height:2" coordorigin="9581,1152" coordsize="24,0" path="m9581,1152l9604,1152e" filled="false" stroked="true" strokeweight=".09927pt" strokecolor="#ff0000">
                <v:path arrowok="t"/>
              </v:shape>
            </v:group>
            <v:group style="position:absolute;left:9592;top:1141;width:2;height:24" coordorigin="9592,1141" coordsize="2,24">
              <v:shape style="position:absolute;left:9592;top:1141;width:2;height:24" coordorigin="9592,1141" coordsize="0,24" path="m9592,1141l9592,1164e" filled="false" stroked="true" strokeweight=".098107pt" strokecolor="#ff0000">
                <v:path arrowok="t"/>
              </v:shape>
            </v:group>
            <v:group style="position:absolute;left:9581;top:1150;width:24;height:2" coordorigin="9581,1150" coordsize="24,2">
              <v:shape style="position:absolute;left:9581;top:1150;width:24;height:2" coordorigin="9581,1150" coordsize="24,0" path="m9581,1150l9604,1150e" filled="false" stroked="true" strokeweight=".09927pt" strokecolor="#ff0000">
                <v:path arrowok="t"/>
              </v:shape>
            </v:group>
            <v:group style="position:absolute;left:9592;top:1138;width:2;height:24" coordorigin="9592,1138" coordsize="2,24">
              <v:shape style="position:absolute;left:9592;top:1138;width:2;height:24" coordorigin="9592,1138" coordsize="0,24" path="m9592,1138l9592,1162e" filled="false" stroked="true" strokeweight=".098107pt" strokecolor="#ff0000">
                <v:path arrowok="t"/>
              </v:shape>
            </v:group>
            <v:group style="position:absolute;left:9581;top:1148;width:24;height:2" coordorigin="9581,1148" coordsize="24,2">
              <v:shape style="position:absolute;left:9581;top:1148;width:24;height:2" coordorigin="9581,1148" coordsize="24,0" path="m9581,1148l9604,1148e" filled="false" stroked="true" strokeweight=".09927pt" strokecolor="#ff0000">
                <v:path arrowok="t"/>
              </v:shape>
            </v:group>
            <v:group style="position:absolute;left:9592;top:1136;width:2;height:24" coordorigin="9592,1136" coordsize="2,24">
              <v:shape style="position:absolute;left:9592;top:1136;width:2;height:24" coordorigin="9592,1136" coordsize="0,24" path="m9592,1136l9592,1160e" filled="false" stroked="true" strokeweight=".098107pt" strokecolor="#ff0000">
                <v:path arrowok="t"/>
              </v:shape>
            </v:group>
            <v:group style="position:absolute;left:9581;top:1146;width:24;height:2" coordorigin="9581,1146" coordsize="24,2">
              <v:shape style="position:absolute;left:9581;top:1146;width:24;height:2" coordorigin="9581,1146" coordsize="24,0" path="m9581,1146l9604,1146e" filled="false" stroked="true" strokeweight=".09927pt" strokecolor="#ff0000">
                <v:path arrowok="t"/>
              </v:shape>
            </v:group>
            <v:group style="position:absolute;left:9592;top:1134;width:2;height:24" coordorigin="9592,1134" coordsize="2,24">
              <v:shape style="position:absolute;left:9592;top:1134;width:2;height:24" coordorigin="9592,1134" coordsize="0,24" path="m9592,1134l9592,1157e" filled="false" stroked="true" strokeweight=".098107pt" strokecolor="#ff0000">
                <v:path arrowok="t"/>
              </v:shape>
            </v:group>
            <v:group style="position:absolute;left:9581;top:1145;width:24;height:2" coordorigin="9581,1145" coordsize="24,2">
              <v:shape style="position:absolute;left:9581;top:1145;width:24;height:2" coordorigin="9581,1145" coordsize="24,0" path="m9581,1145l9604,1145e" filled="false" stroked="true" strokeweight=".09927pt" strokecolor="#ff0000">
                <v:path arrowok="t"/>
              </v:shape>
            </v:group>
            <v:group style="position:absolute;left:9592;top:1133;width:2;height:24" coordorigin="9592,1133" coordsize="2,24">
              <v:shape style="position:absolute;left:9592;top:1133;width:2;height:24" coordorigin="9592,1133" coordsize="0,24" path="m9592,1133l9592,1156e" filled="false" stroked="true" strokeweight=".098107pt" strokecolor="#ff0000">
                <v:path arrowok="t"/>
              </v:shape>
            </v:group>
            <v:group style="position:absolute;left:9581;top:1130;width:24;height:2" coordorigin="9581,1130" coordsize="24,2">
              <v:shape style="position:absolute;left:9581;top:1130;width:24;height:2" coordorigin="9581,1130" coordsize="24,0" path="m9581,1130l9604,1130e" filled="false" stroked="true" strokeweight=".09927pt" strokecolor="#ff0000">
                <v:path arrowok="t"/>
              </v:shape>
            </v:group>
            <v:group style="position:absolute;left:9592;top:1118;width:2;height:24" coordorigin="9592,1118" coordsize="2,24">
              <v:shape style="position:absolute;left:9592;top:1118;width:2;height:24" coordorigin="9592,1118" coordsize="0,24" path="m9592,1118l9592,1142e" filled="false" stroked="true" strokeweight=".098107pt" strokecolor="#ff0000">
                <v:path arrowok="t"/>
              </v:shape>
            </v:group>
            <v:group style="position:absolute;left:9581;top:1116;width:24;height:2" coordorigin="9581,1116" coordsize="24,2">
              <v:shape style="position:absolute;left:9581;top:1116;width:24;height:2" coordorigin="9581,1116" coordsize="24,0" path="m9581,1116l9604,1116e" filled="false" stroked="true" strokeweight=".09927pt" strokecolor="#ff0000">
                <v:path arrowok="t"/>
              </v:shape>
            </v:group>
            <v:group style="position:absolute;left:9592;top:1105;width:2;height:24" coordorigin="9592,1105" coordsize="2,24">
              <v:shape style="position:absolute;left:9592;top:1105;width:2;height:24" coordorigin="9592,1105" coordsize="0,24" path="m9592,1105l9592,1128e" filled="false" stroked="true" strokeweight=".098107pt" strokecolor="#ff0000">
                <v:path arrowok="t"/>
              </v:shape>
            </v:group>
            <v:group style="position:absolute;left:9581;top:1115;width:24;height:2" coordorigin="9581,1115" coordsize="24,2">
              <v:shape style="position:absolute;left:9581;top:1115;width:24;height:2" coordorigin="9581,1115" coordsize="24,0" path="m9581,1115l9604,1115e" filled="false" stroked="true" strokeweight=".09927pt" strokecolor="#ff0000">
                <v:path arrowok="t"/>
              </v:shape>
            </v:group>
            <v:group style="position:absolute;left:9592;top:1103;width:2;height:24" coordorigin="9592,1103" coordsize="2,24">
              <v:shape style="position:absolute;left:9592;top:1103;width:2;height:24" coordorigin="9592,1103" coordsize="0,24" path="m9592,1103l9592,1127e" filled="false" stroked="true" strokeweight=".098107pt" strokecolor="#ff0000">
                <v:path arrowok="t"/>
              </v:shape>
            </v:group>
            <v:group style="position:absolute;left:9581;top:1107;width:24;height:2" coordorigin="9581,1107" coordsize="24,2">
              <v:shape style="position:absolute;left:9581;top:1107;width:24;height:2" coordorigin="9581,1107" coordsize="24,0" path="m9581,1107l9604,1107e" filled="false" stroked="true" strokeweight=".09927pt" strokecolor="#ff0000">
                <v:path arrowok="t"/>
              </v:shape>
            </v:group>
            <v:group style="position:absolute;left:9592;top:1095;width:2;height:24" coordorigin="9592,1095" coordsize="2,24">
              <v:shape style="position:absolute;left:9592;top:1095;width:2;height:24" coordorigin="9592,1095" coordsize="0,24" path="m9592,1095l9592,1119e" filled="false" stroked="true" strokeweight=".098107pt" strokecolor="#ff0000">
                <v:path arrowok="t"/>
              </v:shape>
            </v:group>
            <v:group style="position:absolute;left:9581;top:1097;width:24;height:2" coordorigin="9581,1097" coordsize="24,2">
              <v:shape style="position:absolute;left:9581;top:1097;width:24;height:2" coordorigin="9581,1097" coordsize="24,0" path="m9581,1097l9604,1097e" filled="false" stroked="true" strokeweight=".09927pt" strokecolor="#ff0000">
                <v:path arrowok="t"/>
              </v:shape>
            </v:group>
            <v:group style="position:absolute;left:9592;top:1085;width:2;height:24" coordorigin="9592,1085" coordsize="2,24">
              <v:shape style="position:absolute;left:9592;top:1085;width:2;height:24" coordorigin="9592,1085" coordsize="0,24" path="m9592,1085l9592,1109e" filled="false" stroked="true" strokeweight=".098107pt" strokecolor="#ff0000">
                <v:path arrowok="t"/>
              </v:shape>
            </v:group>
            <v:group style="position:absolute;left:9581;top:1093;width:24;height:2" coordorigin="9581,1093" coordsize="24,2">
              <v:shape style="position:absolute;left:9581;top:1093;width:24;height:2" coordorigin="9581,1093" coordsize="24,0" path="m9581,1093l9604,1093e" filled="false" stroked="true" strokeweight=".09927pt" strokecolor="#ff0000">
                <v:path arrowok="t"/>
              </v:shape>
            </v:group>
            <v:group style="position:absolute;left:9592;top:1081;width:2;height:24" coordorigin="9592,1081" coordsize="2,24">
              <v:shape style="position:absolute;left:9592;top:1081;width:2;height:24" coordorigin="9592,1081" coordsize="0,24" path="m9592,1081l9592,1105e" filled="false" stroked="true" strokeweight=".098107pt" strokecolor="#ff0000">
                <v:path arrowok="t"/>
              </v:shape>
            </v:group>
            <v:group style="position:absolute;left:9581;top:1089;width:24;height:2" coordorigin="9581,1089" coordsize="24,2">
              <v:shape style="position:absolute;left:9581;top:1089;width:24;height:2" coordorigin="9581,1089" coordsize="24,0" path="m9581,1089l9604,1089e" filled="false" stroked="true" strokeweight=".09927pt" strokecolor="#ff0000">
                <v:path arrowok="t"/>
              </v:shape>
            </v:group>
            <v:group style="position:absolute;left:9592;top:1078;width:2;height:24" coordorigin="9592,1078" coordsize="2,24">
              <v:shape style="position:absolute;left:9592;top:1078;width:2;height:24" coordorigin="9592,1078" coordsize="0,24" path="m9592,1078l9592,1101e" filled="false" stroked="true" strokeweight=".098107pt" strokecolor="#ff0000">
                <v:path arrowok="t"/>
              </v:shape>
            </v:group>
            <v:group style="position:absolute;left:9581;top:1080;width:24;height:2" coordorigin="9581,1080" coordsize="24,2">
              <v:shape style="position:absolute;left:9581;top:1080;width:24;height:2" coordorigin="9581,1080" coordsize="24,0" path="m9581,1080l9604,1080e" filled="false" stroked="true" strokeweight=".09927pt" strokecolor="#ff0000">
                <v:path arrowok="t"/>
              </v:shape>
            </v:group>
            <v:group style="position:absolute;left:9592;top:1068;width:2;height:24" coordorigin="9592,1068" coordsize="2,24">
              <v:shape style="position:absolute;left:9592;top:1068;width:2;height:24" coordorigin="9592,1068" coordsize="0,24" path="m9592,1068l9592,1091e" filled="false" stroked="true" strokeweight=".098107pt" strokecolor="#ff0000">
                <v:path arrowok="t"/>
              </v:shape>
            </v:group>
            <v:group style="position:absolute;left:9581;top:1075;width:24;height:2" coordorigin="9581,1075" coordsize="24,2">
              <v:shape style="position:absolute;left:9581;top:1075;width:24;height:2" coordorigin="9581,1075" coordsize="24,0" path="m9581,1075l9604,1075e" filled="false" stroked="true" strokeweight=".09927pt" strokecolor="#ff0000">
                <v:path arrowok="t"/>
              </v:shape>
            </v:group>
            <v:group style="position:absolute;left:9592;top:1063;width:2;height:24" coordorigin="9592,1063" coordsize="2,24">
              <v:shape style="position:absolute;left:9592;top:1063;width:2;height:24" coordorigin="9592,1063" coordsize="0,24" path="m9592,1063l9592,1087e" filled="false" stroked="true" strokeweight=".098107pt" strokecolor="#ff0000">
                <v:path arrowok="t"/>
              </v:shape>
            </v:group>
            <v:group style="position:absolute;left:9581;top:1073;width:24;height:2" coordorigin="9581,1073" coordsize="24,2">
              <v:shape style="position:absolute;left:9581;top:1073;width:24;height:2" coordorigin="9581,1073" coordsize="24,0" path="m9581,1073l9604,1073e" filled="false" stroked="true" strokeweight=".09927pt" strokecolor="#ff0000">
                <v:path arrowok="t"/>
              </v:shape>
            </v:group>
            <v:group style="position:absolute;left:9592;top:1061;width:2;height:24" coordorigin="9592,1061" coordsize="2,24">
              <v:shape style="position:absolute;left:9592;top:1061;width:2;height:24" coordorigin="9592,1061" coordsize="0,24" path="m9592,1061l9592,1085e" filled="false" stroked="true" strokeweight=".098107pt" strokecolor="#ff0000">
                <v:path arrowok="t"/>
              </v:shape>
            </v:group>
            <v:group style="position:absolute;left:9581;top:1071;width:24;height:2" coordorigin="9581,1071" coordsize="24,2">
              <v:shape style="position:absolute;left:9581;top:1071;width:24;height:2" coordorigin="9581,1071" coordsize="24,0" path="m9581,1071l9604,1071e" filled="false" stroked="true" strokeweight=".09927pt" strokecolor="#ff0000">
                <v:path arrowok="t"/>
              </v:shape>
            </v:group>
            <v:group style="position:absolute;left:9592;top:1059;width:2;height:24" coordorigin="9592,1059" coordsize="2,24">
              <v:shape style="position:absolute;left:9592;top:1059;width:2;height:24" coordorigin="9592,1059" coordsize="0,24" path="m9592,1059l9592,1083e" filled="false" stroked="true" strokeweight=".098107pt" strokecolor="#ff0000">
                <v:path arrowok="t"/>
              </v:shape>
            </v:group>
            <v:group style="position:absolute;left:9581;top:1061;width:24;height:2" coordorigin="9581,1061" coordsize="24,2">
              <v:shape style="position:absolute;left:9581;top:1061;width:24;height:2" coordorigin="9581,1061" coordsize="24,0" path="m9581,1061l9604,1061e" filled="false" stroked="true" strokeweight=".09927pt" strokecolor="#ff0000">
                <v:path arrowok="t"/>
              </v:shape>
            </v:group>
            <v:group style="position:absolute;left:9592;top:1049;width:2;height:24" coordorigin="9592,1049" coordsize="2,24">
              <v:shape style="position:absolute;left:9592;top:1049;width:2;height:24" coordorigin="9592,1049" coordsize="0,24" path="m9592,1049l9592,1073e" filled="false" stroked="true" strokeweight=".098107pt" strokecolor="#ff0000">
                <v:path arrowok="t"/>
              </v:shape>
            </v:group>
            <v:group style="position:absolute;left:9581;top:1053;width:24;height:2" coordorigin="9581,1053" coordsize="24,2">
              <v:shape style="position:absolute;left:9581;top:1053;width:24;height:2" coordorigin="9581,1053" coordsize="24,0" path="m9581,1053l9604,1053e" filled="false" stroked="true" strokeweight=".09927pt" strokecolor="#ff0000">
                <v:path arrowok="t"/>
              </v:shape>
            </v:group>
            <v:group style="position:absolute;left:9592;top:1042;width:2;height:24" coordorigin="9592,1042" coordsize="2,24">
              <v:shape style="position:absolute;left:9592;top:1042;width:2;height:24" coordorigin="9592,1042" coordsize="0,24" path="m9592,1042l9592,1065e" filled="false" stroked="true" strokeweight=".098107pt" strokecolor="#ff0000">
                <v:path arrowok="t"/>
              </v:shape>
            </v:group>
            <v:group style="position:absolute;left:9581;top:1050;width:24;height:2" coordorigin="9581,1050" coordsize="24,2">
              <v:shape style="position:absolute;left:9581;top:1050;width:24;height:2" coordorigin="9581,1050" coordsize="24,0" path="m9581,1050l9604,1050e" filled="false" stroked="true" strokeweight=".09927pt" strokecolor="#ff0000">
                <v:path arrowok="t"/>
              </v:shape>
            </v:group>
            <v:group style="position:absolute;left:9592;top:1038;width:2;height:24" coordorigin="9592,1038" coordsize="2,24">
              <v:shape style="position:absolute;left:9592;top:1038;width:2;height:24" coordorigin="9592,1038" coordsize="0,24" path="m9592,1038l9592,1061e" filled="false" stroked="true" strokeweight=".098107pt" strokecolor="#ff0000">
                <v:path arrowok="t"/>
              </v:shape>
            </v:group>
            <v:group style="position:absolute;left:9581;top:1048;width:24;height:2" coordorigin="9581,1048" coordsize="24,2">
              <v:shape style="position:absolute;left:9581;top:1048;width:24;height:2" coordorigin="9581,1048" coordsize="24,0" path="m9581,1048l9604,1048e" filled="false" stroked="true" strokeweight=".09927pt" strokecolor="#ff0000">
                <v:path arrowok="t"/>
              </v:shape>
            </v:group>
            <v:group style="position:absolute;left:9592;top:1036;width:2;height:24" coordorigin="9592,1036" coordsize="2,24">
              <v:shape style="position:absolute;left:9592;top:1036;width:2;height:24" coordorigin="9592,1036" coordsize="0,24" path="m9592,1036l9592,1060e" filled="false" stroked="true" strokeweight=".098107pt" strokecolor="#ff0000">
                <v:path arrowok="t"/>
              </v:shape>
            </v:group>
            <v:group style="position:absolute;left:9581;top:1047;width:24;height:2" coordorigin="9581,1047" coordsize="24,2">
              <v:shape style="position:absolute;left:9581;top:1047;width:24;height:2" coordorigin="9581,1047" coordsize="24,0" path="m9581,1047l9604,1047e" filled="false" stroked="true" strokeweight=".09927pt" strokecolor="#ff0000">
                <v:path arrowok="t"/>
              </v:shape>
            </v:group>
            <v:group style="position:absolute;left:9592;top:1035;width:2;height:24" coordorigin="9592,1035" coordsize="2,24">
              <v:shape style="position:absolute;left:9592;top:1035;width:2;height:24" coordorigin="9592,1035" coordsize="0,24" path="m9592,1035l9592,1058e" filled="false" stroked="true" strokeweight=".098107pt" strokecolor="#ff0000">
                <v:path arrowok="t"/>
              </v:shape>
            </v:group>
            <v:group style="position:absolute;left:9581;top:1046;width:24;height:2" coordorigin="9581,1046" coordsize="24,2">
              <v:shape style="position:absolute;left:9581;top:1046;width:24;height:2" coordorigin="9581,1046" coordsize="24,0" path="m9581,1046l9604,1046e" filled="false" stroked="true" strokeweight=".09927pt" strokecolor="#ff0000">
                <v:path arrowok="t"/>
              </v:shape>
            </v:group>
            <v:group style="position:absolute;left:9592;top:1034;width:2;height:24" coordorigin="9592,1034" coordsize="2,24">
              <v:shape style="position:absolute;left:9592;top:1034;width:2;height:24" coordorigin="9592,1034" coordsize="0,24" path="m9592,1034l9592,1058e" filled="false" stroked="true" strokeweight=".098107pt" strokecolor="#ff0000">
                <v:path arrowok="t"/>
              </v:shape>
            </v:group>
            <v:group style="position:absolute;left:9581;top:1041;width:24;height:2" coordorigin="9581,1041" coordsize="24,2">
              <v:shape style="position:absolute;left:9581;top:1041;width:24;height:2" coordorigin="9581,1041" coordsize="24,0" path="m9581,1041l9604,1041e" filled="false" stroked="true" strokeweight=".09927pt" strokecolor="#ff0000">
                <v:path arrowok="t"/>
              </v:shape>
            </v:group>
            <v:group style="position:absolute;left:9592;top:1029;width:2;height:24" coordorigin="9592,1029" coordsize="2,24">
              <v:shape style="position:absolute;left:9592;top:1029;width:2;height:24" coordorigin="9592,1029" coordsize="0,24" path="m9592,1029l9592,1052e" filled="false" stroked="true" strokeweight=".098107pt" strokecolor="#ff0000">
                <v:path arrowok="t"/>
              </v:shape>
            </v:group>
            <v:group style="position:absolute;left:9581;top:1014;width:24;height:2" coordorigin="9581,1014" coordsize="24,2">
              <v:shape style="position:absolute;left:9581;top:1014;width:24;height:2" coordorigin="9581,1014" coordsize="24,0" path="m9581,1014l9604,1014e" filled="false" stroked="true" strokeweight=".09927pt" strokecolor="#ff0000">
                <v:path arrowok="t"/>
              </v:shape>
            </v:group>
            <v:group style="position:absolute;left:9592;top:1002;width:2;height:24" coordorigin="9592,1002" coordsize="2,24">
              <v:shape style="position:absolute;left:9592;top:1002;width:2;height:24" coordorigin="9592,1002" coordsize="0,24" path="m9592,1002l9592,1025e" filled="false" stroked="true" strokeweight=".098107pt" strokecolor="#ff0000">
                <v:path arrowok="t"/>
              </v:shape>
            </v:group>
            <v:group style="position:absolute;left:9581;top:1002;width:24;height:2" coordorigin="9581,1002" coordsize="24,2">
              <v:shape style="position:absolute;left:9581;top:1002;width:24;height:2" coordorigin="9581,1002" coordsize="24,0" path="m9581,1002l9604,1002e" filled="false" stroked="true" strokeweight=".09927pt" strokecolor="#ff0000">
                <v:path arrowok="t"/>
              </v:shape>
            </v:group>
            <v:group style="position:absolute;left:9592;top:990;width:2;height:24" coordorigin="9592,990" coordsize="2,24">
              <v:shape style="position:absolute;left:9592;top:990;width:2;height:24" coordorigin="9592,990" coordsize="0,24" path="m9592,990l9592,1014e" filled="false" stroked="true" strokeweight=".098107pt" strokecolor="#ff0000">
                <v:path arrowok="t"/>
              </v:shape>
            </v:group>
            <v:group style="position:absolute;left:9581;top:997;width:24;height:2" coordorigin="9581,997" coordsize="24,2">
              <v:shape style="position:absolute;left:9581;top:997;width:24;height:2" coordorigin="9581,997" coordsize="24,0" path="m9581,997l9604,997e" filled="false" stroked="true" strokeweight=".09927pt" strokecolor="#ff0000">
                <v:path arrowok="t"/>
              </v:shape>
            </v:group>
            <v:group style="position:absolute;left:9592;top:985;width:2;height:24" coordorigin="9592,985" coordsize="2,24">
              <v:shape style="position:absolute;left:9592;top:985;width:2;height:24" coordorigin="9592,985" coordsize="0,24" path="m9592,985l9592,1009e" filled="false" stroked="true" strokeweight=".098107pt" strokecolor="#ff0000">
                <v:path arrowok="t"/>
              </v:shape>
            </v:group>
            <v:group style="position:absolute;left:9581;top:997;width:24;height:2" coordorigin="9581,997" coordsize="24,2">
              <v:shape style="position:absolute;left:9581;top:997;width:24;height:2" coordorigin="9581,997" coordsize="24,0" path="m9581,997l9604,997e" filled="false" stroked="true" strokeweight=".09927pt" strokecolor="#ff0000">
                <v:path arrowok="t"/>
              </v:shape>
            </v:group>
            <v:group style="position:absolute;left:9592;top:985;width:2;height:24" coordorigin="9592,985" coordsize="2,24">
              <v:shape style="position:absolute;left:9592;top:985;width:2;height:24" coordorigin="9592,985" coordsize="0,24" path="m9592,985l9592,1009e" filled="false" stroked="true" strokeweight=".098107pt" strokecolor="#ff0000">
                <v:path arrowok="t"/>
              </v:shape>
            </v:group>
            <v:group style="position:absolute;left:9581;top:995;width:24;height:2" coordorigin="9581,995" coordsize="24,2">
              <v:shape style="position:absolute;left:9581;top:995;width:24;height:2" coordorigin="9581,995" coordsize="24,0" path="m9581,995l9604,995e" filled="false" stroked="true" strokeweight=".09927pt" strokecolor="#ff0000">
                <v:path arrowok="t"/>
              </v:shape>
            </v:group>
            <v:group style="position:absolute;left:9592;top:984;width:2;height:24" coordorigin="9592,984" coordsize="2,24">
              <v:shape style="position:absolute;left:9592;top:984;width:2;height:24" coordorigin="9592,984" coordsize="0,24" path="m9592,984l9592,1007e" filled="false" stroked="true" strokeweight=".098107pt" strokecolor="#ff0000">
                <v:path arrowok="t"/>
              </v:shape>
            </v:group>
            <v:group style="position:absolute;left:9581;top:990;width:24;height:2" coordorigin="9581,990" coordsize="24,2">
              <v:shape style="position:absolute;left:9581;top:990;width:24;height:2" coordorigin="9581,990" coordsize="24,0" path="m9581,990l9604,990e" filled="false" stroked="true" strokeweight=".09927pt" strokecolor="#ff0000">
                <v:path arrowok="t"/>
              </v:shape>
            </v:group>
            <v:group style="position:absolute;left:9592;top:978;width:2;height:24" coordorigin="9592,978" coordsize="2,24">
              <v:shape style="position:absolute;left:9592;top:978;width:2;height:24" coordorigin="9592,978" coordsize="0,24" path="m9592,978l9592,1002e" filled="false" stroked="true" strokeweight=".098107pt" strokecolor="#ff0000">
                <v:path arrowok="t"/>
              </v:shape>
            </v:group>
            <v:group style="position:absolute;left:9581;top:988;width:24;height:2" coordorigin="9581,988" coordsize="24,2">
              <v:shape style="position:absolute;left:9581;top:988;width:24;height:2" coordorigin="9581,988" coordsize="24,0" path="m9581,988l9604,988e" filled="false" stroked="true" strokeweight=".09927pt" strokecolor="#ff0000">
                <v:path arrowok="t"/>
              </v:shape>
            </v:group>
            <v:group style="position:absolute;left:9592;top:976;width:2;height:24" coordorigin="9592,976" coordsize="2,24">
              <v:shape style="position:absolute;left:9592;top:976;width:2;height:24" coordorigin="9592,976" coordsize="0,24" path="m9592,976l9592,1000e" filled="false" stroked="true" strokeweight=".098107pt" strokecolor="#ff0000">
                <v:path arrowok="t"/>
              </v:shape>
            </v:group>
            <v:group style="position:absolute;left:9581;top:980;width:24;height:2" coordorigin="9581,980" coordsize="24,2">
              <v:shape style="position:absolute;left:9581;top:980;width:24;height:2" coordorigin="9581,980" coordsize="24,0" path="m9581,980l9604,980e" filled="false" stroked="true" strokeweight=".09927pt" strokecolor="#ff0000">
                <v:path arrowok="t"/>
              </v:shape>
            </v:group>
            <v:group style="position:absolute;left:9592;top:968;width:2;height:24" coordorigin="9592,968" coordsize="2,24">
              <v:shape style="position:absolute;left:9592;top:968;width:2;height:24" coordorigin="9592,968" coordsize="0,24" path="m9592,968l9592,991e" filled="false" stroked="true" strokeweight=".098107pt" strokecolor="#ff0000">
                <v:path arrowok="t"/>
              </v:shape>
            </v:group>
            <v:group style="position:absolute;left:9581;top:953;width:24;height:2" coordorigin="9581,953" coordsize="24,2">
              <v:shape style="position:absolute;left:9581;top:953;width:24;height:2" coordorigin="9581,953" coordsize="24,0" path="m9581,953l9604,953e" filled="false" stroked="true" strokeweight=".09927pt" strokecolor="#ff0000">
                <v:path arrowok="t"/>
              </v:shape>
            </v:group>
            <v:group style="position:absolute;left:9592;top:941;width:2;height:24" coordorigin="9592,941" coordsize="2,24">
              <v:shape style="position:absolute;left:9592;top:941;width:2;height:24" coordorigin="9592,941" coordsize="0,24" path="m9592,941l9592,965e" filled="false" stroked="true" strokeweight=".098107pt" strokecolor="#ff0000">
                <v:path arrowok="t"/>
              </v:shape>
            </v:group>
            <v:group style="position:absolute;left:9581;top:920;width:24;height:2" coordorigin="9581,920" coordsize="24,2">
              <v:shape style="position:absolute;left:9581;top:920;width:24;height:2" coordorigin="9581,920" coordsize="24,0" path="m9581,920l9604,920e" filled="false" stroked="true" strokeweight=".09927pt" strokecolor="#ff0000">
                <v:path arrowok="t"/>
              </v:shape>
            </v:group>
            <v:group style="position:absolute;left:9592;top:908;width:2;height:24" coordorigin="9592,908" coordsize="2,24">
              <v:shape style="position:absolute;left:9592;top:908;width:2;height:24" coordorigin="9592,908" coordsize="0,24" path="m9592,908l9592,932e" filled="false" stroked="true" strokeweight=".098107pt" strokecolor="#ff0000">
                <v:path arrowok="t"/>
              </v:shape>
            </v:group>
            <v:group style="position:absolute;left:9581;top:918;width:24;height:2" coordorigin="9581,918" coordsize="24,2">
              <v:shape style="position:absolute;left:9581;top:918;width:24;height:2" coordorigin="9581,918" coordsize="24,0" path="m9581,918l9604,918e" filled="false" stroked="true" strokeweight=".09927pt" strokecolor="#ff0000">
                <v:path arrowok="t"/>
              </v:shape>
            </v:group>
            <v:group style="position:absolute;left:9592;top:906;width:2;height:24" coordorigin="9592,906" coordsize="2,24">
              <v:shape style="position:absolute;left:9592;top:906;width:2;height:24" coordorigin="9592,906" coordsize="0,24" path="m9592,906l9592,930e" filled="false" stroked="true" strokeweight=".098107pt" strokecolor="#ff0000">
                <v:path arrowok="t"/>
              </v:shape>
            </v:group>
            <v:group style="position:absolute;left:9581;top:898;width:24;height:2" coordorigin="9581,898" coordsize="24,2">
              <v:shape style="position:absolute;left:9581;top:898;width:24;height:2" coordorigin="9581,898" coordsize="24,0" path="m9581,898l9604,898e" filled="false" stroked="true" strokeweight=".09927pt" strokecolor="#ff0000">
                <v:path arrowok="t"/>
              </v:shape>
            </v:group>
            <v:group style="position:absolute;left:9592;top:886;width:2;height:24" coordorigin="9592,886" coordsize="2,24">
              <v:shape style="position:absolute;left:9592;top:886;width:2;height:24" coordorigin="9592,886" coordsize="0,24" path="m9592,886l9592,910e" filled="false" stroked="true" strokeweight=".098107pt" strokecolor="#ff0000">
                <v:path arrowok="t"/>
              </v:shape>
            </v:group>
            <v:group style="position:absolute;left:9581;top:897;width:24;height:2" coordorigin="9581,897" coordsize="24,2">
              <v:shape style="position:absolute;left:9581;top:897;width:24;height:2" coordorigin="9581,897" coordsize="24,0" path="m9581,897l9604,897e" filled="false" stroked="true" strokeweight=".09927pt" strokecolor="#ff0000">
                <v:path arrowok="t"/>
              </v:shape>
            </v:group>
            <v:group style="position:absolute;left:9592;top:885;width:2;height:24" coordorigin="9592,885" coordsize="2,24">
              <v:shape style="position:absolute;left:9592;top:885;width:2;height:24" coordorigin="9592,885" coordsize="0,24" path="m9592,885l9592,909e" filled="false" stroked="true" strokeweight=".098107pt" strokecolor="#ff0000">
                <v:path arrowok="t"/>
              </v:shape>
            </v:group>
            <v:group style="position:absolute;left:9581;top:884;width:24;height:2" coordorigin="9581,884" coordsize="24,2">
              <v:shape style="position:absolute;left:9581;top:884;width:24;height:2" coordorigin="9581,884" coordsize="24,0" path="m9581,884l9604,884e" filled="false" stroked="true" strokeweight=".09927pt" strokecolor="#ff0000">
                <v:path arrowok="t"/>
              </v:shape>
            </v:group>
            <v:group style="position:absolute;left:9592;top:872;width:2;height:24" coordorigin="9592,872" coordsize="2,24">
              <v:shape style="position:absolute;left:9592;top:872;width:2;height:24" coordorigin="9592,872" coordsize="0,24" path="m9592,872l9592,896e" filled="false" stroked="true" strokeweight=".098107pt" strokecolor="#ff0000">
                <v:path arrowok="t"/>
              </v:shape>
            </v:group>
            <v:group style="position:absolute;left:9581;top:860;width:24;height:2" coordorigin="9581,860" coordsize="24,2">
              <v:shape style="position:absolute;left:9581;top:860;width:24;height:2" coordorigin="9581,860" coordsize="24,0" path="m9581,860l9604,860e" filled="false" stroked="true" strokeweight=".09927pt" strokecolor="#ff0000">
                <v:path arrowok="t"/>
              </v:shape>
            </v:group>
            <v:group style="position:absolute;left:9592;top:849;width:2;height:24" coordorigin="9592,849" coordsize="2,24">
              <v:shape style="position:absolute;left:9592;top:849;width:2;height:24" coordorigin="9592,849" coordsize="0,24" path="m9592,849l9592,872e" filled="false" stroked="true" strokeweight=".098107pt" strokecolor="#ff0000">
                <v:path arrowok="t"/>
              </v:shape>
            </v:group>
            <v:group style="position:absolute;left:9581;top:792;width:24;height:2" coordorigin="9581,792" coordsize="24,2">
              <v:shape style="position:absolute;left:9581;top:792;width:24;height:2" coordorigin="9581,792" coordsize="24,0" path="m9581,792l9604,792e" filled="false" stroked="true" strokeweight=".09927pt" strokecolor="#ff0000">
                <v:path arrowok="t"/>
              </v:shape>
            </v:group>
            <v:group style="position:absolute;left:9592;top:780;width:2;height:24" coordorigin="9592,780" coordsize="2,24">
              <v:shape style="position:absolute;left:9592;top:780;width:2;height:24" coordorigin="9592,780" coordsize="0,24" path="m9592,780l9592,804e" filled="false" stroked="true" strokeweight=".098107pt" strokecolor="#ff0000">
                <v:path arrowok="t"/>
              </v:shape>
            </v:group>
            <v:group style="position:absolute;left:9581;top:781;width:24;height:2" coordorigin="9581,781" coordsize="24,2">
              <v:shape style="position:absolute;left:9581;top:781;width:24;height:2" coordorigin="9581,781" coordsize="24,0" path="m9581,781l9604,781e" filled="false" stroked="true" strokeweight=".09927pt" strokecolor="#ff0000">
                <v:path arrowok="t"/>
              </v:shape>
            </v:group>
            <v:group style="position:absolute;left:9592;top:769;width:2;height:24" coordorigin="9592,769" coordsize="2,24">
              <v:shape style="position:absolute;left:9592;top:769;width:2;height:24" coordorigin="9592,769" coordsize="0,24" path="m9592,769l9592,793e" filled="false" stroked="true" strokeweight=".098107pt" strokecolor="#ff0000">
                <v:path arrowok="t"/>
              </v:shape>
            </v:group>
            <v:group style="position:absolute;left:9581;top:764;width:24;height:2" coordorigin="9581,764" coordsize="24,2">
              <v:shape style="position:absolute;left:9581;top:764;width:24;height:2" coordorigin="9581,764" coordsize="24,0" path="m9581,764l9604,764e" filled="false" stroked="true" strokeweight=".09927pt" strokecolor="#ff0000">
                <v:path arrowok="t"/>
              </v:shape>
            </v:group>
            <v:group style="position:absolute;left:9592;top:752;width:2;height:24" coordorigin="9592,752" coordsize="2,24">
              <v:shape style="position:absolute;left:9592;top:752;width:2;height:24" coordorigin="9592,752" coordsize="0,24" path="m9592,752l9592,776e" filled="false" stroked="true" strokeweight=".098107pt" strokecolor="#ff0000">
                <v:path arrowok="t"/>
              </v:shape>
            </v:group>
            <v:group style="position:absolute;left:9581;top:746;width:24;height:2" coordorigin="9581,746" coordsize="24,2">
              <v:shape style="position:absolute;left:9581;top:746;width:24;height:2" coordorigin="9581,746" coordsize="24,0" path="m9581,746l9604,746e" filled="false" stroked="true" strokeweight=".09927pt" strokecolor="#ff0000">
                <v:path arrowok="t"/>
              </v:shape>
            </v:group>
            <v:group style="position:absolute;left:9592;top:734;width:2;height:24" coordorigin="9592,734" coordsize="2,24">
              <v:shape style="position:absolute;left:9592;top:734;width:2;height:24" coordorigin="9592,734" coordsize="0,24" path="m9592,734l9592,758e" filled="false" stroked="true" strokeweight=".098107pt" strokecolor="#ff0000">
                <v:path arrowok="t"/>
              </v:shape>
            </v:group>
            <v:group style="position:absolute;left:9581;top:615;width:24;height:2" coordorigin="9581,615" coordsize="24,2">
              <v:shape style="position:absolute;left:9581;top:615;width:24;height:2" coordorigin="9581,615" coordsize="24,0" path="m9581,615l9604,615e" filled="false" stroked="true" strokeweight=".09927pt" strokecolor="#ff0000">
                <v:path arrowok="t"/>
              </v:shape>
            </v:group>
            <v:group style="position:absolute;left:9592;top:603;width:2;height:24" coordorigin="9592,603" coordsize="2,24">
              <v:shape style="position:absolute;left:9592;top:603;width:2;height:24" coordorigin="9592,603" coordsize="0,24" path="m9592,603l9592,627e" filled="false" stroked="true" strokeweight=".098107pt" strokecolor="#ff0000">
                <v:path arrowok="t"/>
              </v:shape>
            </v:group>
            <v:group style="position:absolute;left:9581;top:601;width:24;height:2" coordorigin="9581,601" coordsize="24,2">
              <v:shape style="position:absolute;left:9581;top:601;width:24;height:2" coordorigin="9581,601" coordsize="24,0" path="m9581,601l9604,601e" filled="false" stroked="true" strokeweight=".09927pt" strokecolor="#ff0000">
                <v:path arrowok="t"/>
              </v:shape>
            </v:group>
            <v:group style="position:absolute;left:9592;top:589;width:2;height:24" coordorigin="9592,589" coordsize="2,24">
              <v:shape style="position:absolute;left:9592;top:589;width:2;height:24" coordorigin="9592,589" coordsize="0,24" path="m9592,589l9592,612e" filled="false" stroked="true" strokeweight=".098107pt" strokecolor="#ff0000">
                <v:path arrowok="t"/>
              </v:shape>
            </v:group>
            <v:group style="position:absolute;left:9581;top:593;width:24;height:2" coordorigin="9581,593" coordsize="24,2">
              <v:shape style="position:absolute;left:9581;top:593;width:24;height:2" coordorigin="9581,593" coordsize="24,0" path="m9581,593l9604,593e" filled="false" stroked="true" strokeweight=".09927pt" strokecolor="#ff0000">
                <v:path arrowok="t"/>
              </v:shape>
            </v:group>
            <v:group style="position:absolute;left:9592;top:581;width:2;height:24" coordorigin="9592,581" coordsize="2,24">
              <v:shape style="position:absolute;left:9592;top:581;width:2;height:24" coordorigin="9592,581" coordsize="0,24" path="m9592,581l9592,605e" filled="false" stroked="true" strokeweight=".098107pt" strokecolor="#ff0000">
                <v:path arrowok="t"/>
              </v:shape>
            </v:group>
            <v:group style="position:absolute;left:9581;top:544;width:24;height:2" coordorigin="9581,544" coordsize="24,2">
              <v:shape style="position:absolute;left:9581;top:544;width:24;height:2" coordorigin="9581,544" coordsize="24,0" path="m9581,544l9604,544e" filled="false" stroked="true" strokeweight=".09927pt" strokecolor="#ff0000">
                <v:path arrowok="t"/>
              </v:shape>
            </v:group>
            <v:group style="position:absolute;left:9592;top:533;width:2;height:24" coordorigin="9592,533" coordsize="2,24">
              <v:shape style="position:absolute;left:9592;top:533;width:2;height:24" coordorigin="9592,533" coordsize="0,24" path="m9592,533l9592,556e" filled="false" stroked="true" strokeweight=".098107pt" strokecolor="#ff0000">
                <v:path arrowok="t"/>
              </v:shape>
            </v:group>
            <v:group style="position:absolute;left:9581;top:467;width:24;height:2" coordorigin="9581,467" coordsize="24,2">
              <v:shape style="position:absolute;left:9581;top:467;width:24;height:2" coordorigin="9581,467" coordsize="24,0" path="m9581,467l9604,467e" filled="false" stroked="true" strokeweight=".09927pt" strokecolor="#ff0000">
                <v:path arrowok="t"/>
              </v:shape>
            </v:group>
            <v:group style="position:absolute;left:9592;top:455;width:2;height:24" coordorigin="9592,455" coordsize="2,24">
              <v:shape style="position:absolute;left:9592;top:455;width:2;height:24" coordorigin="9592,455" coordsize="0,24" path="m9592,455l9592,479e" filled="false" stroked="true" strokeweight=".098107pt" strokecolor="#ff0000">
                <v:path arrowok="t"/>
              </v:shape>
            </v:group>
            <v:group style="position:absolute;left:9581;top:424;width:24;height:2" coordorigin="9581,424" coordsize="24,2">
              <v:shape style="position:absolute;left:9581;top:424;width:24;height:2" coordorigin="9581,424" coordsize="24,0" path="m9581,424l9604,424e" filled="false" stroked="true" strokeweight=".09927pt" strokecolor="#ff0000">
                <v:path arrowok="t"/>
              </v:shape>
            </v:group>
            <v:group style="position:absolute;left:9592;top:412;width:2;height:24" coordorigin="9592,412" coordsize="2,24">
              <v:shape style="position:absolute;left:9592;top:412;width:2;height:24" coordorigin="9592,412" coordsize="0,24" path="m9592,412l9592,436e" filled="false" stroked="true" strokeweight=".098107pt" strokecolor="#ff0000">
                <v:path arrowok="t"/>
              </v:shape>
            </v:group>
            <v:group style="position:absolute;left:9581;top:373;width:24;height:2" coordorigin="9581,373" coordsize="24,2">
              <v:shape style="position:absolute;left:9581;top:373;width:24;height:2" coordorigin="9581,373" coordsize="24,0" path="m9581,373l9604,373e" filled="false" stroked="true" strokeweight=".09927pt" strokecolor="#ff0000">
                <v:path arrowok="t"/>
              </v:shape>
            </v:group>
            <v:group style="position:absolute;left:9592;top:361;width:2;height:24" coordorigin="9592,361" coordsize="2,24">
              <v:shape style="position:absolute;left:9592;top:361;width:2;height:24" coordorigin="9592,361" coordsize="0,24" path="m9592,361l9592,384e" filled="false" stroked="true" strokeweight=".098107pt" strokecolor="#ff0000">
                <v:path arrowok="t"/>
              </v:shape>
            </v:group>
            <v:group style="position:absolute;left:9581;top:332;width:24;height:2" coordorigin="9581,332" coordsize="24,2">
              <v:shape style="position:absolute;left:9581;top:332;width:24;height:2" coordorigin="9581,332" coordsize="24,0" path="m9581,332l9604,332e" filled="false" stroked="true" strokeweight=".09927pt" strokecolor="#ff0000">
                <v:path arrowok="t"/>
              </v:shape>
            </v:group>
            <v:group style="position:absolute;left:9592;top:320;width:2;height:24" coordorigin="9592,320" coordsize="2,24">
              <v:shape style="position:absolute;left:9592;top:320;width:2;height:24" coordorigin="9592,320" coordsize="0,24" path="m9592,320l9592,344e" filled="false" stroked="true" strokeweight=".098107pt" strokecolor="#ff0000">
                <v:path arrowok="t"/>
              </v:shape>
            </v:group>
            <v:group style="position:absolute;left:9581;top:328;width:24;height:2" coordorigin="9581,328" coordsize="24,2">
              <v:shape style="position:absolute;left:9581;top:328;width:24;height:2" coordorigin="9581,328" coordsize="24,0" path="m9581,328l9604,328e" filled="false" stroked="true" strokeweight=".09927pt" strokecolor="#ff0000">
                <v:path arrowok="t"/>
              </v:shape>
            </v:group>
            <v:group style="position:absolute;left:9592;top:316;width:2;height:24" coordorigin="9592,316" coordsize="2,24">
              <v:shape style="position:absolute;left:9592;top:316;width:2;height:24" coordorigin="9592,316" coordsize="0,24" path="m9592,316l9592,340e" filled="false" stroked="true" strokeweight=".098107pt" strokecolor="#ff0000">
                <v:path arrowok="t"/>
              </v:shape>
            </v:group>
            <v:group style="position:absolute;left:9581;top:320;width:24;height:2" coordorigin="9581,320" coordsize="24,2">
              <v:shape style="position:absolute;left:9581;top:320;width:24;height:2" coordorigin="9581,320" coordsize="24,0" path="m9581,320l9604,320e" filled="false" stroked="true" strokeweight=".09927pt" strokecolor="#ff0000">
                <v:path arrowok="t"/>
              </v:shape>
            </v:group>
            <v:group style="position:absolute;left:9592;top:308;width:2;height:24" coordorigin="9592,308" coordsize="2,24">
              <v:shape style="position:absolute;left:9592;top:308;width:2;height:24" coordorigin="9592,308" coordsize="0,24" path="m9592,308l9592,332e" filled="false" stroked="true" strokeweight=".098107pt" strokecolor="#ff0000">
                <v:path arrowok="t"/>
              </v:shape>
            </v:group>
            <v:group style="position:absolute;left:9581;top:306;width:24;height:2" coordorigin="9581,306" coordsize="24,2">
              <v:shape style="position:absolute;left:9581;top:306;width:24;height:2" coordorigin="9581,306" coordsize="24,0" path="m9581,306l9604,306e" filled="false" stroked="true" strokeweight=".09927pt" strokecolor="#ff0000">
                <v:path arrowok="t"/>
              </v:shape>
            </v:group>
            <v:group style="position:absolute;left:9592;top:294;width:2;height:24" coordorigin="9592,294" coordsize="2,24">
              <v:shape style="position:absolute;left:9592;top:294;width:2;height:24" coordorigin="9592,294" coordsize="0,24" path="m9592,294l9592,318e" filled="false" stroked="true" strokeweight=".098107pt" strokecolor="#ff0000">
                <v:path arrowok="t"/>
              </v:shape>
            </v:group>
            <v:group style="position:absolute;left:9581;top:250;width:24;height:2" coordorigin="9581,250" coordsize="24,2">
              <v:shape style="position:absolute;left:9581;top:250;width:24;height:2" coordorigin="9581,250" coordsize="24,0" path="m9581,250l9604,250e" filled="false" stroked="true" strokeweight=".09927pt" strokecolor="#ff0000">
                <v:path arrowok="t"/>
              </v:shape>
            </v:group>
            <v:group style="position:absolute;left:9592;top:239;width:2;height:24" coordorigin="9592,239" coordsize="2,24">
              <v:shape style="position:absolute;left:9592;top:239;width:2;height:24" coordorigin="9592,239" coordsize="0,24" path="m9592,239l9592,262e" filled="false" stroked="true" strokeweight=".098107pt" strokecolor="#ff0000">
                <v:path arrowok="t"/>
              </v:shape>
            </v:group>
            <v:group style="position:absolute;left:9592;top:212;width:2;height:24" coordorigin="9592,212" coordsize="2,24">
              <v:shape style="position:absolute;left:9592;top:212;width:2;height:24" coordorigin="9592,212" coordsize="0,24" path="m9592,212l9592,236e" filled="false" stroked="true" strokeweight=".098107pt" strokecolor="#ff0000">
                <v:path arrowok="t"/>
              </v:shape>
            </v:group>
            <v:group style="position:absolute;left:9581;top:191;width:24;height:2" coordorigin="9581,191" coordsize="24,2">
              <v:shape style="position:absolute;left:9581;top:191;width:24;height:2" coordorigin="9581,191" coordsize="24,0" path="m9581,191l9604,191e" filled="false" stroked="true" strokeweight=".09927pt" strokecolor="#ff0000">
                <v:path arrowok="t"/>
              </v:shape>
            </v:group>
            <v:group style="position:absolute;left:9592;top:180;width:2;height:24" coordorigin="9592,180" coordsize="2,24">
              <v:shape style="position:absolute;left:9592;top:180;width:2;height:24" coordorigin="9592,180" coordsize="0,24" path="m9592,180l9592,203e" filled="false" stroked="true" strokeweight=".098107pt" strokecolor="#ff0000">
                <v:path arrowok="t"/>
              </v:shape>
            </v:group>
            <v:group style="position:absolute;left:9581;top:185;width:24;height:2" coordorigin="9581,185" coordsize="24,2">
              <v:shape style="position:absolute;left:9581;top:185;width:24;height:2" coordorigin="9581,185" coordsize="24,0" path="m9581,185l9604,185e" filled="false" stroked="true" strokeweight=".09927pt" strokecolor="#ff0000">
                <v:path arrowok="t"/>
              </v:shape>
            </v:group>
            <v:group style="position:absolute;left:9592;top:174;width:2;height:24" coordorigin="9592,174" coordsize="2,24">
              <v:shape style="position:absolute;left:9592;top:174;width:2;height:24" coordorigin="9592,174" coordsize="0,24" path="m9592,174l9592,197e" filled="false" stroked="true" strokeweight=".098107pt" strokecolor="#ff0000">
                <v:path arrowok="t"/>
              </v:shape>
            </v:group>
            <v:group style="position:absolute;left:9581;top:108;width:24;height:2" coordorigin="9581,108" coordsize="24,2">
              <v:shape style="position:absolute;left:9581;top:108;width:24;height:2" coordorigin="9581,108" coordsize="24,0" path="m9581,108l9604,108e" filled="false" stroked="true" strokeweight=".09927pt" strokecolor="#ff0000">
                <v:path arrowok="t"/>
              </v:shape>
            </v:group>
            <v:group style="position:absolute;left:9592;top:96;width:2;height:24" coordorigin="9592,96" coordsize="2,24">
              <v:shape style="position:absolute;left:9592;top:96;width:2;height:24" coordorigin="9592,96" coordsize="0,24" path="m9592,96l9592,120e" filled="false" stroked="true" strokeweight=".098107pt" strokecolor="#ff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427.826813pt;margin-top:6.363239pt;width:7.3pt;height:54.9pt;mso-position-horizontal-relative:page;mso-position-vertical-relative:paragraph;z-index:3184" type="#_x0000_t202" filled="false" stroked="false">
            <v:textbox inset="0,0,0,0" style="layout-flow:vertical;mso-layout-flow-alt:bottom-to-top">
              <w:txbxContent>
                <w:p>
                  <w:pPr>
                    <w:spacing w:before="8"/>
                    <w:ind w:left="20" w:right="0" w:firstLine="0"/>
                    <w:jc w:val="left"/>
                    <w:rPr>
                      <w:rFonts w:ascii="Arial" w:hAnsi="Arial" w:cs="Arial" w:eastAsia="Arial"/>
                      <w:sz w:val="10"/>
                      <w:szCs w:val="10"/>
                    </w:rPr>
                  </w:pPr>
                  <w:r>
                    <w:rPr>
                      <w:rFonts w:ascii="Arial"/>
                      <w:w w:val="106"/>
                      <w:sz w:val="10"/>
                    </w:rPr>
                    <w:t>Local</w:t>
                  </w:r>
                  <w:r>
                    <w:rPr>
                      <w:rFonts w:ascii="Arial"/>
                      <w:spacing w:val="1"/>
                      <w:sz w:val="10"/>
                    </w:rPr>
                    <w:t> </w:t>
                  </w:r>
                  <w:r>
                    <w:rPr>
                      <w:rFonts w:ascii="Arial"/>
                      <w:w w:val="106"/>
                      <w:sz w:val="10"/>
                    </w:rPr>
                    <w:t>Reads</w:t>
                  </w:r>
                  <w:r>
                    <w:rPr>
                      <w:rFonts w:ascii="Arial"/>
                      <w:spacing w:val="1"/>
                      <w:sz w:val="10"/>
                    </w:rPr>
                    <w:t> </w:t>
                  </w:r>
                  <w:r>
                    <w:rPr>
                      <w:rFonts w:ascii="Arial"/>
                      <w:w w:val="106"/>
                      <w:sz w:val="10"/>
                    </w:rPr>
                    <w:t>(MB/min)</w:t>
                  </w:r>
                  <w:r>
                    <w:rPr>
                      <w:rFonts w:ascii="Arial"/>
                      <w:sz w:val="1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05"/>
          <w:sz w:val="7"/>
        </w:rPr>
        <w:t>60</w:t>
      </w:r>
      <w:r>
        <w:rPr>
          <w:rFonts w:ascii="Arial"/>
          <w:sz w:val="7"/>
        </w:rPr>
      </w: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  <w:r>
        <w:rPr/>
        <w:br w:type="column"/>
      </w:r>
      <w:r>
        <w:rPr>
          <w:rFonts w:ascii="Arial"/>
          <w:sz w:val="8"/>
        </w:rPr>
      </w: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before="64"/>
        <w:ind w:left="187" w:right="0" w:firstLine="0"/>
        <w:jc w:val="left"/>
        <w:rPr>
          <w:rFonts w:ascii="Arial" w:hAnsi="Arial" w:cs="Arial" w:eastAsia="Arial"/>
          <w:sz w:val="7"/>
          <w:szCs w:val="7"/>
        </w:rPr>
      </w:pPr>
      <w:r>
        <w:rPr/>
        <w:pict>
          <v:shape style="position:absolute;margin-left:487.497406pt;margin-top:9.666611pt;width:7.3pt;height:54.6pt;mso-position-horizontal-relative:page;mso-position-vertical-relative:paragraph;z-index:3208" type="#_x0000_t202" filled="false" stroked="false">
            <v:textbox inset="0,0,0,0" style="layout-flow:vertical;mso-layout-flow-alt:bottom-to-top">
              <w:txbxContent>
                <w:p>
                  <w:pPr>
                    <w:spacing w:before="8"/>
                    <w:ind w:left="20" w:right="0" w:firstLine="0"/>
                    <w:jc w:val="left"/>
                    <w:rPr>
                      <w:rFonts w:ascii="Arial" w:hAnsi="Arial" w:cs="Arial" w:eastAsia="Arial"/>
                      <w:sz w:val="10"/>
                      <w:szCs w:val="10"/>
                    </w:rPr>
                  </w:pPr>
                  <w:r>
                    <w:rPr>
                      <w:rFonts w:ascii="Arial"/>
                      <w:w w:val="106"/>
                      <w:sz w:val="10"/>
                    </w:rPr>
                    <w:t>Local</w:t>
                  </w:r>
                  <w:r>
                    <w:rPr>
                      <w:rFonts w:ascii="Arial"/>
                      <w:spacing w:val="1"/>
                      <w:sz w:val="10"/>
                    </w:rPr>
                    <w:t> </w:t>
                  </w:r>
                  <w:r>
                    <w:rPr>
                      <w:rFonts w:ascii="Arial"/>
                      <w:w w:val="106"/>
                      <w:sz w:val="10"/>
                    </w:rPr>
                    <w:t>Writes</w:t>
                  </w:r>
                  <w:r>
                    <w:rPr>
                      <w:rFonts w:ascii="Arial"/>
                      <w:spacing w:val="1"/>
                      <w:sz w:val="10"/>
                    </w:rPr>
                    <w:t> </w:t>
                  </w:r>
                  <w:r>
                    <w:rPr>
                      <w:rFonts w:ascii="Arial"/>
                      <w:w w:val="106"/>
                      <w:sz w:val="10"/>
                    </w:rPr>
                    <w:t>(MB/min)</w:t>
                  </w:r>
                  <w:r>
                    <w:rPr>
                      <w:rFonts w:ascii="Arial"/>
                      <w:sz w:val="1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05"/>
          <w:sz w:val="7"/>
        </w:rPr>
        <w:t>250</w:t>
      </w:r>
      <w:r>
        <w:rPr>
          <w:rFonts w:ascii="Arial"/>
          <w:sz w:val="7"/>
        </w:rPr>
      </w:r>
    </w:p>
    <w:p>
      <w:pPr>
        <w:spacing w:line="240" w:lineRule="auto" w:before="1"/>
        <w:rPr>
          <w:rFonts w:ascii="Arial" w:hAnsi="Arial" w:cs="Arial" w:eastAsia="Arial"/>
          <w:sz w:val="11"/>
          <w:szCs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spacing w:before="0"/>
        <w:ind w:left="110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>
          <w:rFonts w:ascii="Arial"/>
          <w:sz w:val="10"/>
        </w:rPr>
        <w:t>CMU</w:t>
      </w:r>
      <w:r>
        <w:rPr>
          <w:rFonts w:ascii="Arial"/>
          <w:spacing w:val="-17"/>
          <w:sz w:val="10"/>
        </w:rPr>
        <w:t> </w:t>
      </w:r>
      <w:r>
        <w:rPr>
          <w:rFonts w:ascii="Arial"/>
          <w:sz w:val="10"/>
        </w:rPr>
        <w:t>OpenCloud</w:t>
      </w:r>
    </w:p>
    <w:p>
      <w:pPr>
        <w:spacing w:after="0"/>
        <w:jc w:val="left"/>
        <w:rPr>
          <w:rFonts w:ascii="Arial" w:hAnsi="Arial" w:cs="Arial" w:eastAsia="Arial"/>
          <w:sz w:val="10"/>
          <w:szCs w:val="10"/>
        </w:rPr>
        <w:sectPr>
          <w:type w:val="continuous"/>
          <w:pgSz w:w="12240" w:h="15840"/>
          <w:pgMar w:top="460" w:bottom="280" w:left="1060" w:right="0"/>
          <w:cols w:num="10" w:equalWidth="0">
            <w:col w:w="1789" w:space="40"/>
            <w:col w:w="663" w:space="40"/>
            <w:col w:w="862" w:space="40"/>
            <w:col w:w="1483" w:space="40"/>
            <w:col w:w="328" w:space="40"/>
            <w:col w:w="824" w:space="40"/>
            <w:col w:w="1163" w:space="40"/>
            <w:col w:w="1193" w:space="40"/>
            <w:col w:w="312" w:space="40"/>
            <w:col w:w="2203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/>
          <w:sz w:val="28"/>
          <w:szCs w:val="28"/>
        </w:rPr>
      </w:pPr>
    </w:p>
    <w:p>
      <w:pPr>
        <w:spacing w:after="0" w:line="240" w:lineRule="auto"/>
        <w:rPr>
          <w:rFonts w:ascii="Arial" w:hAnsi="Arial" w:cs="Arial" w:eastAsia="Arial"/>
          <w:sz w:val="28"/>
          <w:szCs w:val="28"/>
        </w:rPr>
        <w:sectPr>
          <w:type w:val="continuous"/>
          <w:pgSz w:w="12240" w:h="15840"/>
          <w:pgMar w:top="460" w:bottom="280" w:left="1060" w:right="0"/>
        </w:sectPr>
      </w:pP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line="240" w:lineRule="auto" w:before="7"/>
        <w:rPr>
          <w:rFonts w:ascii="Arial" w:hAnsi="Arial" w:cs="Arial" w:eastAsia="Arial"/>
          <w:sz w:val="7"/>
          <w:szCs w:val="7"/>
        </w:rPr>
      </w:pPr>
    </w:p>
    <w:p>
      <w:pPr>
        <w:spacing w:before="0"/>
        <w:ind w:left="684" w:right="0" w:firstLine="0"/>
        <w:jc w:val="left"/>
        <w:rPr>
          <w:rFonts w:ascii="Arial" w:hAnsi="Arial" w:cs="Arial" w:eastAsia="Arial"/>
          <w:sz w:val="8"/>
          <w:szCs w:val="8"/>
        </w:rPr>
      </w:pPr>
      <w:r>
        <w:rPr/>
        <w:pict>
          <v:shape style="position:absolute;margin-left:75.036598pt;margin-top:-52.125195pt;width:165.55pt;height:53.3pt;mso-position-horizontal-relative:page;mso-position-vertical-relative:paragraph;z-index:33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1"/>
                    <w:gridCol w:w="231"/>
                    <w:gridCol w:w="320"/>
                    <w:gridCol w:w="139"/>
                    <w:gridCol w:w="367"/>
                    <w:gridCol w:w="160"/>
                    <w:gridCol w:w="368"/>
                    <w:gridCol w:w="179"/>
                    <w:gridCol w:w="356"/>
                    <w:gridCol w:w="135"/>
                    <w:gridCol w:w="266"/>
                    <w:gridCol w:w="135"/>
                    <w:gridCol w:w="111"/>
                    <w:gridCol w:w="329"/>
                  </w:tblGrid>
                  <w:tr>
                    <w:trPr>
                      <w:trHeight w:val="222" w:hRule="exact"/>
                    </w:trPr>
                    <w:tc>
                      <w:tcPr>
                        <w:tcW w:w="2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134" w:lineRule="exact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80"/>
                            <w:sz w:val="13"/>
                          </w:rPr>
                          <w:t>15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231" w:type="dxa"/>
                        <w:tcBorders>
                          <w:top w:val="nil" w:sz="6" w:space="0" w:color="auto"/>
                          <w:left w:val="single" w:sz="1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right="36"/>
                          <w:jc w:val="right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80"/>
                            <w:sz w:val="13"/>
                          </w:rPr>
                          <w:t>3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single" w:sz="1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139" w:lineRule="exact"/>
                          <w:ind w:right="15"/>
                          <w:jc w:val="right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80"/>
                            <w:sz w:val="13"/>
                          </w:rPr>
                          <w:t>6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62" w:hRule="exact"/>
                    </w:trPr>
                    <w:tc>
                      <w:tcPr>
                        <w:tcW w:w="2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80"/>
                            <w:sz w:val="13"/>
                          </w:rPr>
                          <w:t>10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231" w:type="dxa"/>
                        <w:tcBorders>
                          <w:top w:val="nil" w:sz="6" w:space="0" w:color="auto"/>
                          <w:left w:val="single" w:sz="1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" w:space="0" w:color="0000FF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5"/>
                          <w:ind w:right="36"/>
                          <w:jc w:val="right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80"/>
                            <w:sz w:val="13"/>
                          </w:rPr>
                          <w:t>2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single" w:sz="1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" w:space="0" w:color="0000FF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right="15"/>
                          <w:jc w:val="right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80"/>
                            <w:sz w:val="13"/>
                          </w:rPr>
                          <w:t>4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397" w:hRule="exact"/>
                    </w:trPr>
                    <w:tc>
                      <w:tcPr>
                        <w:tcW w:w="2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left="113" w:right="0"/>
                          <w:jc w:val="left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80"/>
                            <w:sz w:val="13"/>
                          </w:rPr>
                          <w:t>5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231" w:type="dxa"/>
                        <w:tcBorders>
                          <w:top w:val="nil" w:sz="6" w:space="0" w:color="auto"/>
                          <w:left w:val="single" w:sz="1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9" w:type="dxa"/>
                        <w:tcBorders>
                          <w:top w:val="single" w:sz="1" w:space="0" w:color="0000FF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2"/>
                          <w:ind w:right="36"/>
                          <w:jc w:val="right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80"/>
                            <w:sz w:val="13"/>
                          </w:rPr>
                          <w:t>1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single" w:sz="1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5" w:type="dxa"/>
                        <w:tcBorders>
                          <w:top w:val="single" w:sz="1" w:space="0" w:color="0000FF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0"/>
                          <w:ind w:right="15"/>
                          <w:jc w:val="right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80"/>
                            <w:sz w:val="13"/>
                          </w:rPr>
                          <w:t>2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184" w:hRule="exact"/>
                    </w:trPr>
                    <w:tc>
                      <w:tcPr>
                        <w:tcW w:w="2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left="113" w:right="0"/>
                          <w:jc w:val="left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80"/>
                            <w:sz w:val="13"/>
                          </w:rPr>
                          <w:t>0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231" w:type="dxa"/>
                        <w:tcBorders>
                          <w:top w:val="nil" w:sz="6" w:space="0" w:color="auto"/>
                          <w:left w:val="single" w:sz="1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6"/>
                          <w:ind w:right="36"/>
                          <w:jc w:val="right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80"/>
                            <w:sz w:val="13"/>
                          </w:rPr>
                          <w:t>0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single" w:sz="1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0"/>
                          <w:ind w:right="15"/>
                          <w:jc w:val="right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w w:val="80"/>
                            <w:sz w:val="13"/>
                          </w:rPr>
                          <w:t>0</w:t>
                        </w:r>
                        <w:r>
                          <w:rPr>
                            <w:rFonts w:ascii="Arial"/>
                            <w:sz w:val="13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/>
          <w:w w:val="90"/>
          <w:sz w:val="8"/>
        </w:rPr>
        <w:t>FINISHED      KILLED     </w:t>
      </w:r>
      <w:r>
        <w:rPr>
          <w:rFonts w:ascii="Arial"/>
          <w:spacing w:val="16"/>
          <w:w w:val="90"/>
          <w:sz w:val="8"/>
        </w:rPr>
        <w:t> </w:t>
      </w:r>
      <w:r>
        <w:rPr>
          <w:rFonts w:ascii="Arial"/>
          <w:w w:val="90"/>
          <w:sz w:val="8"/>
        </w:rPr>
        <w:t>FAILED</w:t>
      </w:r>
      <w:r>
        <w:rPr>
          <w:rFonts w:ascii="Arial"/>
          <w:sz w:val="8"/>
        </w:rPr>
      </w: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  <w:r>
        <w:rPr/>
        <w:br w:type="column"/>
      </w:r>
      <w:r>
        <w:rPr>
          <w:rFonts w:ascii="Arial"/>
          <w:sz w:val="8"/>
        </w:rPr>
      </w:r>
    </w:p>
    <w:p>
      <w:pPr>
        <w:spacing w:line="240" w:lineRule="auto" w:before="7"/>
        <w:rPr>
          <w:rFonts w:ascii="Arial" w:hAnsi="Arial" w:cs="Arial" w:eastAsia="Arial"/>
          <w:sz w:val="7"/>
          <w:szCs w:val="7"/>
        </w:rPr>
      </w:pPr>
    </w:p>
    <w:p>
      <w:pPr>
        <w:spacing w:before="0"/>
        <w:ind w:left="446" w:right="0" w:firstLine="0"/>
        <w:jc w:val="left"/>
        <w:rPr>
          <w:rFonts w:ascii="Arial" w:hAnsi="Arial" w:cs="Arial" w:eastAsia="Arial"/>
          <w:sz w:val="8"/>
          <w:szCs w:val="8"/>
        </w:rPr>
      </w:pPr>
      <w:r>
        <w:rPr>
          <w:rFonts w:ascii="Arial"/>
          <w:w w:val="90"/>
          <w:sz w:val="8"/>
        </w:rPr>
        <w:t>FINISHED     KILLED     </w:t>
      </w:r>
      <w:r>
        <w:rPr>
          <w:rFonts w:ascii="Arial"/>
          <w:spacing w:val="13"/>
          <w:w w:val="90"/>
          <w:sz w:val="8"/>
        </w:rPr>
        <w:t> </w:t>
      </w:r>
      <w:r>
        <w:rPr>
          <w:rFonts w:ascii="Arial"/>
          <w:w w:val="90"/>
          <w:sz w:val="8"/>
        </w:rPr>
        <w:t>FAILED</w:t>
      </w:r>
      <w:r>
        <w:rPr>
          <w:rFonts w:ascii="Arial"/>
          <w:sz w:val="8"/>
        </w:rPr>
      </w: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  <w:r>
        <w:rPr/>
        <w:br w:type="column"/>
      </w:r>
      <w:r>
        <w:rPr>
          <w:rFonts w:ascii="Arial"/>
          <w:sz w:val="8"/>
        </w:rPr>
      </w:r>
    </w:p>
    <w:p>
      <w:pPr>
        <w:spacing w:line="240" w:lineRule="auto" w:before="7"/>
        <w:rPr>
          <w:rFonts w:ascii="Arial" w:hAnsi="Arial" w:cs="Arial" w:eastAsia="Arial"/>
          <w:sz w:val="7"/>
          <w:szCs w:val="7"/>
        </w:rPr>
      </w:pPr>
    </w:p>
    <w:p>
      <w:pPr>
        <w:spacing w:before="0"/>
        <w:ind w:left="417" w:right="0" w:firstLine="0"/>
        <w:jc w:val="left"/>
        <w:rPr>
          <w:rFonts w:ascii="Arial" w:hAnsi="Arial" w:cs="Arial" w:eastAsia="Arial"/>
          <w:sz w:val="8"/>
          <w:szCs w:val="8"/>
        </w:rPr>
      </w:pPr>
      <w:r>
        <w:rPr>
          <w:rFonts w:ascii="Arial"/>
          <w:w w:val="90"/>
          <w:sz w:val="8"/>
        </w:rPr>
        <w:t>FINISHED     KILLED    </w:t>
      </w:r>
      <w:r>
        <w:rPr>
          <w:rFonts w:ascii="Arial"/>
          <w:spacing w:val="14"/>
          <w:w w:val="90"/>
          <w:sz w:val="8"/>
        </w:rPr>
        <w:t> </w:t>
      </w:r>
      <w:r>
        <w:rPr>
          <w:rFonts w:ascii="Arial"/>
          <w:w w:val="90"/>
          <w:sz w:val="8"/>
        </w:rPr>
        <w:t>FAILED</w:t>
      </w:r>
      <w:r>
        <w:rPr>
          <w:rFonts w:ascii="Arial"/>
          <w:sz w:val="8"/>
        </w:rPr>
      </w:r>
    </w:p>
    <w:p>
      <w:pPr>
        <w:spacing w:line="240" w:lineRule="auto" w:before="3"/>
        <w:rPr>
          <w:rFonts w:ascii="Arial" w:hAnsi="Arial" w:cs="Arial" w:eastAsia="Arial"/>
          <w:sz w:val="10"/>
          <w:szCs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spacing w:line="67" w:lineRule="exact" w:before="0"/>
        <w:ind w:left="273" w:right="0" w:firstLine="0"/>
        <w:jc w:val="left"/>
        <w:rPr>
          <w:rFonts w:ascii="Arial" w:hAnsi="Arial" w:cs="Arial" w:eastAsia="Arial"/>
          <w:sz w:val="7"/>
          <w:szCs w:val="7"/>
        </w:rPr>
      </w:pPr>
      <w:r>
        <w:rPr/>
        <w:pict>
          <v:shape style="position:absolute;margin-left:304.947906pt;margin-top:-55.805447pt;width:7.3pt;height:56.65pt;mso-position-horizontal-relative:page;mso-position-vertical-relative:paragraph;z-index:-692680" type="#_x0000_t202" filled="false" stroked="false">
            <v:textbox inset="0,0,0,0" style="layout-flow:vertical;mso-layout-flow-alt:bottom-to-top">
              <w:txbxContent>
                <w:p>
                  <w:pPr>
                    <w:spacing w:before="8"/>
                    <w:ind w:left="20" w:right="0" w:firstLine="0"/>
                    <w:jc w:val="left"/>
                    <w:rPr>
                      <w:rFonts w:ascii="Arial" w:hAnsi="Arial" w:cs="Arial" w:eastAsia="Arial"/>
                      <w:sz w:val="10"/>
                      <w:szCs w:val="10"/>
                    </w:rPr>
                  </w:pPr>
                  <w:r>
                    <w:rPr>
                      <w:rFonts w:ascii="Arial"/>
                      <w:w w:val="106"/>
                      <w:sz w:val="10"/>
                    </w:rPr>
                    <w:t>HDFS</w:t>
                  </w:r>
                  <w:r>
                    <w:rPr>
                      <w:rFonts w:ascii="Arial"/>
                      <w:spacing w:val="1"/>
                      <w:sz w:val="10"/>
                    </w:rPr>
                    <w:t> </w:t>
                  </w:r>
                  <w:r>
                    <w:rPr>
                      <w:rFonts w:ascii="Arial"/>
                      <w:w w:val="106"/>
                      <w:sz w:val="10"/>
                    </w:rPr>
                    <w:t>Reads</w:t>
                  </w:r>
                  <w:r>
                    <w:rPr>
                      <w:rFonts w:ascii="Arial"/>
                      <w:spacing w:val="1"/>
                      <w:sz w:val="10"/>
                    </w:rPr>
                    <w:t> </w:t>
                  </w:r>
                  <w:r>
                    <w:rPr>
                      <w:rFonts w:ascii="Arial"/>
                      <w:w w:val="106"/>
                      <w:sz w:val="10"/>
                    </w:rPr>
                    <w:t>(MB/min)</w:t>
                  </w:r>
                  <w:r>
                    <w:rPr>
                      <w:rFonts w:ascii="Arial"/>
                      <w:sz w:val="1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w w:val="105"/>
          <w:sz w:val="7"/>
          <w:szCs w:val="7"/>
        </w:rPr>
        <w:t>−50</w:t>
      </w:r>
      <w:r>
        <w:rPr>
          <w:rFonts w:ascii="Arial" w:hAnsi="Arial" w:cs="Arial" w:eastAsia="Arial"/>
          <w:sz w:val="7"/>
          <w:szCs w:val="7"/>
        </w:rPr>
      </w:r>
    </w:p>
    <w:p>
      <w:pPr>
        <w:spacing w:line="67" w:lineRule="exact" w:before="0"/>
        <w:ind w:left="397" w:right="0" w:firstLine="0"/>
        <w:jc w:val="left"/>
        <w:rPr>
          <w:rFonts w:ascii="Arial" w:hAnsi="Arial" w:cs="Arial" w:eastAsia="Arial"/>
          <w:sz w:val="7"/>
          <w:szCs w:val="7"/>
        </w:rPr>
      </w:pPr>
      <w:r>
        <w:rPr>
          <w:rFonts w:ascii="Arial"/>
          <w:w w:val="105"/>
          <w:sz w:val="7"/>
        </w:rPr>
        <w:t>FINISHED KILLED  </w:t>
      </w:r>
      <w:r>
        <w:rPr>
          <w:rFonts w:ascii="Arial"/>
          <w:spacing w:val="10"/>
          <w:w w:val="105"/>
          <w:sz w:val="7"/>
        </w:rPr>
        <w:t> </w:t>
      </w:r>
      <w:r>
        <w:rPr>
          <w:rFonts w:ascii="Arial"/>
          <w:w w:val="105"/>
          <w:sz w:val="7"/>
        </w:rPr>
        <w:t>FAILED</w:t>
      </w:r>
      <w:r>
        <w:rPr>
          <w:rFonts w:ascii="Arial"/>
          <w:sz w:val="7"/>
        </w:rPr>
      </w:r>
    </w:p>
    <w:p>
      <w:pPr>
        <w:spacing w:line="240" w:lineRule="auto" w:before="10"/>
        <w:rPr>
          <w:rFonts w:ascii="Arial" w:hAnsi="Arial" w:cs="Arial" w:eastAsia="Arial"/>
          <w:sz w:val="10"/>
          <w:szCs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spacing w:line="67" w:lineRule="exact" w:before="0"/>
        <w:ind w:left="106" w:right="0" w:firstLine="0"/>
        <w:jc w:val="left"/>
        <w:rPr>
          <w:rFonts w:ascii="Arial" w:hAnsi="Arial" w:cs="Arial" w:eastAsia="Arial"/>
          <w:sz w:val="7"/>
          <w:szCs w:val="7"/>
        </w:rPr>
      </w:pPr>
      <w:r>
        <w:rPr>
          <w:rFonts w:ascii="Arial" w:hAnsi="Arial" w:cs="Arial" w:eastAsia="Arial"/>
          <w:w w:val="105"/>
          <w:sz w:val="7"/>
          <w:szCs w:val="7"/>
        </w:rPr>
        <w:t>−1</w:t>
      </w:r>
      <w:r>
        <w:rPr>
          <w:rFonts w:ascii="Arial" w:hAnsi="Arial" w:cs="Arial" w:eastAsia="Arial"/>
          <w:sz w:val="7"/>
          <w:szCs w:val="7"/>
        </w:rPr>
      </w:r>
    </w:p>
    <w:p>
      <w:pPr>
        <w:spacing w:line="67" w:lineRule="exact" w:before="0"/>
        <w:ind w:left="197" w:right="0" w:firstLine="0"/>
        <w:jc w:val="left"/>
        <w:rPr>
          <w:rFonts w:ascii="Arial" w:hAnsi="Arial" w:cs="Arial" w:eastAsia="Arial"/>
          <w:sz w:val="7"/>
          <w:szCs w:val="7"/>
        </w:rPr>
      </w:pPr>
      <w:r>
        <w:rPr>
          <w:rFonts w:ascii="Arial"/>
          <w:w w:val="105"/>
          <w:sz w:val="7"/>
        </w:rPr>
        <w:t>FINISHED  KILLED   </w:t>
      </w:r>
      <w:r>
        <w:rPr>
          <w:rFonts w:ascii="Arial"/>
          <w:spacing w:val="4"/>
          <w:w w:val="105"/>
          <w:sz w:val="7"/>
        </w:rPr>
        <w:t> </w:t>
      </w:r>
      <w:r>
        <w:rPr>
          <w:rFonts w:ascii="Arial"/>
          <w:w w:val="105"/>
          <w:sz w:val="7"/>
        </w:rPr>
        <w:t>FAILED</w:t>
      </w:r>
      <w:r>
        <w:rPr>
          <w:rFonts w:ascii="Arial"/>
          <w:sz w:val="7"/>
        </w:rPr>
      </w: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  <w:r>
        <w:rPr/>
        <w:br w:type="column"/>
      </w:r>
      <w:r>
        <w:rPr>
          <w:rFonts w:ascii="Arial"/>
          <w:sz w:val="8"/>
        </w:rPr>
      </w:r>
    </w:p>
    <w:p>
      <w:pPr>
        <w:spacing w:line="240" w:lineRule="auto" w:before="6"/>
        <w:rPr>
          <w:rFonts w:ascii="Arial" w:hAnsi="Arial" w:cs="Arial" w:eastAsia="Arial"/>
          <w:sz w:val="6"/>
          <w:szCs w:val="6"/>
        </w:rPr>
      </w:pPr>
    </w:p>
    <w:p>
      <w:pPr>
        <w:spacing w:before="0"/>
        <w:ind w:left="226" w:right="0" w:firstLine="0"/>
        <w:jc w:val="left"/>
        <w:rPr>
          <w:rFonts w:ascii="Arial" w:hAnsi="Arial" w:cs="Arial" w:eastAsia="Arial"/>
          <w:sz w:val="7"/>
          <w:szCs w:val="7"/>
        </w:rPr>
      </w:pPr>
      <w:r>
        <w:rPr>
          <w:rFonts w:ascii="Arial"/>
          <w:w w:val="105"/>
          <w:sz w:val="7"/>
        </w:rPr>
        <w:t>FINISHED KILLED  </w:t>
      </w:r>
      <w:r>
        <w:rPr>
          <w:rFonts w:ascii="Arial"/>
          <w:spacing w:val="12"/>
          <w:w w:val="105"/>
          <w:sz w:val="7"/>
        </w:rPr>
        <w:t> </w:t>
      </w:r>
      <w:r>
        <w:rPr>
          <w:rFonts w:ascii="Arial"/>
          <w:w w:val="105"/>
          <w:sz w:val="7"/>
        </w:rPr>
        <w:t>FAILED</w:t>
      </w:r>
      <w:r>
        <w:rPr>
          <w:rFonts w:ascii="Arial"/>
          <w:sz w:val="7"/>
        </w:rPr>
      </w: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  <w:r>
        <w:rPr/>
        <w:br w:type="column"/>
      </w:r>
      <w:r>
        <w:rPr>
          <w:rFonts w:ascii="Arial"/>
          <w:sz w:val="8"/>
        </w:rPr>
      </w:r>
    </w:p>
    <w:p>
      <w:pPr>
        <w:spacing w:line="80" w:lineRule="exact" w:before="0"/>
        <w:ind w:left="187" w:right="0" w:firstLine="0"/>
        <w:jc w:val="left"/>
        <w:rPr>
          <w:rFonts w:ascii="Arial" w:hAnsi="Arial" w:cs="Arial" w:eastAsia="Arial"/>
          <w:sz w:val="7"/>
          <w:szCs w:val="7"/>
        </w:rPr>
      </w:pPr>
      <w:r>
        <w:rPr/>
        <w:pict>
          <v:group style="position:absolute;margin-left:500.24472pt;margin-top:-61.177132pt;width:51.35pt;height:64.4pt;mso-position-horizontal-relative:page;mso-position-vertical-relative:paragraph;z-index:2848" coordorigin="10005,-1224" coordsize="1027,1288">
            <v:group style="position:absolute;left:10176;top:-1219;width:2;height:2" coordorigin="10176,-1219" coordsize="2,2">
              <v:shape style="position:absolute;left:10176;top:-1219;width:2;height:2" coordorigin="10176,-1219" coordsize="0,0" path="m10176,-1219l10176,-1219e" filled="false" stroked="true" strokeweight=".065556pt" strokecolor="#000000">
                <v:path arrowok="t"/>
                <v:stroke dashstyle="dash"/>
              </v:shape>
            </v:group>
            <v:group style="position:absolute;left:10518;top:-1211;width:2;height:1274" coordorigin="10518,-1211" coordsize="2,1274">
              <v:shape style="position:absolute;left:10518;top:-1211;width:2;height:1274" coordorigin="10518,-1211" coordsize="0,1274" path="m10518,63l10518,-1211e" filled="false" stroked="true" strokeweight=".064788pt" strokecolor="#000000">
                <v:path arrowok="t"/>
                <v:stroke dashstyle="dash"/>
              </v:shape>
            </v:group>
            <v:group style="position:absolute;left:10518;top:-1219;width:2;height:2" coordorigin="10518,-1219" coordsize="2,2">
              <v:shape style="position:absolute;left:10518;top:-1219;width:2;height:2" coordorigin="10518,-1219" coordsize="0,0" path="m10518,-1219l10518,-1219e" filled="false" stroked="true" strokeweight=".065556pt" strokecolor="#000000">
                <v:path arrowok="t"/>
                <v:stroke dashstyle="dash"/>
              </v:shape>
            </v:group>
            <v:group style="position:absolute;left:10859;top:-1211;width:2;height:1274" coordorigin="10859,-1211" coordsize="2,1274">
              <v:shape style="position:absolute;left:10859;top:-1211;width:2;height:1274" coordorigin="10859,-1211" coordsize="0,1274" path="m10859,63l10859,-1211e" filled="false" stroked="true" strokeweight=".064788pt" strokecolor="#000000">
                <v:path arrowok="t"/>
                <v:stroke dashstyle="dash"/>
              </v:shape>
            </v:group>
            <v:group style="position:absolute;left:10859;top:-1219;width:2;height:2" coordorigin="10859,-1219" coordsize="2,2">
              <v:shape style="position:absolute;left:10859;top:-1219;width:2;height:2" coordorigin="10859,-1219" coordsize="0,0" path="m10859,-1219l10859,-1219e" filled="false" stroked="true" strokeweight=".065556pt" strokecolor="#000000">
                <v:path arrowok="t"/>
                <v:stroke dashstyle="dash"/>
              </v:shape>
            </v:group>
            <v:group style="position:absolute;left:10006;top:38;width:1025;height:2" coordorigin="10006,38" coordsize="1025,2">
              <v:shape style="position:absolute;left:10006;top:38;width:1025;height:2" coordorigin="10006,38" coordsize="1025,0" path="m10006,38l11030,38,11030,38e" filled="false" stroked="true" strokeweight=".065556pt" strokecolor="#000000">
                <v:path arrowok="t"/>
                <v:stroke dashstyle="dash"/>
              </v:shape>
            </v:group>
            <v:group style="position:absolute;left:10006;top:-212;width:1025;height:2" coordorigin="10006,-212" coordsize="1025,2">
              <v:shape style="position:absolute;left:10006;top:-212;width:1025;height:2" coordorigin="10006,-212" coordsize="1025,0" path="m10006,-212l11030,-212,11030,-212e" filled="false" stroked="true" strokeweight=".065556pt" strokecolor="#000000">
                <v:path arrowok="t"/>
                <v:stroke dashstyle="dash"/>
              </v:shape>
            </v:group>
            <v:group style="position:absolute;left:10006;top:-462;width:1025;height:2" coordorigin="10006,-462" coordsize="1025,2">
              <v:shape style="position:absolute;left:10006;top:-462;width:1025;height:2" coordorigin="10006,-462" coordsize="1025,0" path="m10006,-462l11030,-462,11030,-462e" filled="false" stroked="true" strokeweight=".065556pt" strokecolor="#000000">
                <v:path arrowok="t"/>
                <v:stroke dashstyle="dash"/>
              </v:shape>
            </v:group>
            <v:group style="position:absolute;left:10006;top:-711;width:1025;height:2" coordorigin="10006,-711" coordsize="1025,2">
              <v:shape style="position:absolute;left:10006;top:-711;width:1025;height:2" coordorigin="10006,-711" coordsize="1025,0" path="m10006,-711l11030,-711,11030,-711e" filled="false" stroked="true" strokeweight=".065556pt" strokecolor="#000000">
                <v:path arrowok="t"/>
                <v:stroke dashstyle="dash"/>
              </v:shape>
            </v:group>
            <v:group style="position:absolute;left:10006;top:-961;width:1025;height:2" coordorigin="10006,-961" coordsize="1025,2">
              <v:shape style="position:absolute;left:10006;top:-961;width:1025;height:2" coordorigin="10006,-961" coordsize="1025,0" path="m10006,-961l11030,-961,11030,-961e" filled="false" stroked="true" strokeweight=".065556pt" strokecolor="#000000">
                <v:path arrowok="t"/>
                <v:stroke dashstyle="dash"/>
              </v:shape>
            </v:group>
            <v:group style="position:absolute;left:10006;top:-1210;width:1025;height:2" coordorigin="10006,-1210" coordsize="1025,2">
              <v:shape style="position:absolute;left:10006;top:-1210;width:1025;height:2" coordorigin="10006,-1210" coordsize="1025,0" path="m10006,-1210l11030,-1210,11030,-1210e" filled="false" stroked="true" strokeweight=".065556pt" strokecolor="#000000">
                <v:path arrowok="t"/>
                <v:stroke dashstyle="dash"/>
              </v:shape>
            </v:group>
            <v:group style="position:absolute;left:10006;top:63;width:1025;height:2" coordorigin="10006,63" coordsize="1025,2">
              <v:shape style="position:absolute;left:10006;top:63;width:1025;height:2" coordorigin="10006,63" coordsize="1025,0" path="m10006,63l11030,63e" filled="false" stroked="true" strokeweight=".09927pt" strokecolor="#000000">
                <v:path arrowok="t"/>
              </v:shape>
            </v:group>
            <v:group style="position:absolute;left:10006;top:-1210;width:1025;height:2" coordorigin="10006,-1210" coordsize="1025,2">
              <v:shape style="position:absolute;left:10006;top:-1210;width:1025;height:2" coordorigin="10006,-1210" coordsize="1025,0" path="m10006,-1210l11030,-1210e" filled="false" stroked="true" strokeweight=".09927pt" strokecolor="#000000">
                <v:path arrowok="t"/>
              </v:shape>
            </v:group>
            <v:group style="position:absolute;left:11030;top:-1211;width:2;height:1274" coordorigin="11030,-1211" coordsize="2,1274">
              <v:shape style="position:absolute;left:11030;top:-1211;width:2;height:1274" coordorigin="11030,-1211" coordsize="0,1274" path="m11030,63l11030,-1211e" filled="false" stroked="true" strokeweight=".098107pt" strokecolor="#000000">
                <v:path arrowok="t"/>
              </v:shape>
            </v:group>
            <v:group style="position:absolute;left:10006;top:63;width:1025;height:2" coordorigin="10006,63" coordsize="1025,2">
              <v:shape style="position:absolute;left:10006;top:63;width:1025;height:2" coordorigin="10006,63" coordsize="1025,0" path="m10006,63l11030,63e" filled="false" stroked="true" strokeweight=".09927pt" strokecolor="#000000">
                <v:path arrowok="t"/>
              </v:shape>
            </v:group>
            <v:group style="position:absolute;left:10176;top:-1211;width:2;height:1274" coordorigin="10176,-1211" coordsize="2,1274">
              <v:shape style="position:absolute;left:10176;top:-1211;width:2;height:1274" coordorigin="10176,-1211" coordsize="0,1274" path="m10176,63l10176,-1211e" filled="false" stroked="true" strokeweight=".098107pt" strokecolor="#000000">
                <v:path arrowok="t"/>
              </v:shape>
            </v:group>
            <v:group style="position:absolute;left:10518;top:50;width:2;height:13" coordorigin="10518,50" coordsize="2,13">
              <v:shape style="position:absolute;left:10518;top:50;width:2;height:13" coordorigin="10518,50" coordsize="0,13" path="m10518,63l10518,50e" filled="false" stroked="true" strokeweight=".098107pt" strokecolor="#000000">
                <v:path arrowok="t"/>
              </v:shape>
            </v:group>
            <v:group style="position:absolute;left:10518;top:-1210;width:2;height:13" coordorigin="10518,-1210" coordsize="2,13">
              <v:shape style="position:absolute;left:10518;top:-1210;width:2;height:13" coordorigin="10518,-1210" coordsize="0,13" path="m10518,-1210l10518,-1198e" filled="false" stroked="true" strokeweight=".098107pt" strokecolor="#000000">
                <v:path arrowok="t"/>
              </v:shape>
            </v:group>
            <v:group style="position:absolute;left:10860;top:50;width:2;height:13" coordorigin="10860,50" coordsize="2,13">
              <v:shape style="position:absolute;left:10860;top:50;width:2;height:13" coordorigin="10860,50" coordsize="0,13" path="m10860,63l10860,50e" filled="false" stroked="true" strokeweight=".098107pt" strokecolor="#000000">
                <v:path arrowok="t"/>
              </v:shape>
            </v:group>
            <v:group style="position:absolute;left:10860;top:-1210;width:2;height:13" coordorigin="10860,-1210" coordsize="2,13">
              <v:shape style="position:absolute;left:10860;top:-1210;width:2;height:13" coordorigin="10860,-1210" coordsize="0,13" path="m10860,-1210l10860,-1198e" filled="false" stroked="true" strokeweight=".098107pt" strokecolor="#000000">
                <v:path arrowok="t"/>
              </v:shape>
            </v:group>
            <v:group style="position:absolute;left:10006;top:38;width:13;height:2" coordorigin="10006,38" coordsize="13,2">
              <v:shape style="position:absolute;left:10006;top:38;width:13;height:2" coordorigin="10006,38" coordsize="13,0" path="m10006,38l10018,38e" filled="false" stroked="true" strokeweight=".09927pt" strokecolor="#000000">
                <v:path arrowok="t"/>
              </v:shape>
            </v:group>
            <v:group style="position:absolute;left:11018;top:38;width:13;height:2" coordorigin="11018,38" coordsize="13,2">
              <v:shape style="position:absolute;left:11018;top:38;width:13;height:2" coordorigin="11018,38" coordsize="13,0" path="m11030,38l11018,38e" filled="false" stroked="true" strokeweight=".09927pt" strokecolor="#000000">
                <v:path arrowok="t"/>
              </v:shape>
            </v:group>
            <v:group style="position:absolute;left:10006;top:-212;width:13;height:2" coordorigin="10006,-212" coordsize="13,2">
              <v:shape style="position:absolute;left:10006;top:-212;width:13;height:2" coordorigin="10006,-212" coordsize="13,0" path="m10006,-212l10018,-212e" filled="false" stroked="true" strokeweight=".09927pt" strokecolor="#000000">
                <v:path arrowok="t"/>
              </v:shape>
            </v:group>
            <v:group style="position:absolute;left:11018;top:-212;width:13;height:2" coordorigin="11018,-212" coordsize="13,2">
              <v:shape style="position:absolute;left:11018;top:-212;width:13;height:2" coordorigin="11018,-212" coordsize="13,0" path="m11030,-212l11018,-212e" filled="false" stroked="true" strokeweight=".09927pt" strokecolor="#000000">
                <v:path arrowok="t"/>
              </v:shape>
            </v:group>
            <v:group style="position:absolute;left:10006;top:-462;width:13;height:2" coordorigin="10006,-462" coordsize="13,2">
              <v:shape style="position:absolute;left:10006;top:-462;width:13;height:2" coordorigin="10006,-462" coordsize="13,0" path="m10006,-462l10018,-462e" filled="false" stroked="true" strokeweight=".09927pt" strokecolor="#000000">
                <v:path arrowok="t"/>
              </v:shape>
            </v:group>
            <v:group style="position:absolute;left:11018;top:-462;width:13;height:2" coordorigin="11018,-462" coordsize="13,2">
              <v:shape style="position:absolute;left:11018;top:-462;width:13;height:2" coordorigin="11018,-462" coordsize="13,0" path="m11030,-462l11018,-462e" filled="false" stroked="true" strokeweight=".09927pt" strokecolor="#000000">
                <v:path arrowok="t"/>
              </v:shape>
            </v:group>
            <v:group style="position:absolute;left:10006;top:-711;width:13;height:2" coordorigin="10006,-711" coordsize="13,2">
              <v:shape style="position:absolute;left:10006;top:-711;width:13;height:2" coordorigin="10006,-711" coordsize="13,0" path="m10006,-711l10018,-711e" filled="false" stroked="true" strokeweight=".09927pt" strokecolor="#000000">
                <v:path arrowok="t"/>
              </v:shape>
            </v:group>
            <v:group style="position:absolute;left:11018;top:-711;width:13;height:2" coordorigin="11018,-711" coordsize="13,2">
              <v:shape style="position:absolute;left:11018;top:-711;width:13;height:2" coordorigin="11018,-711" coordsize="13,0" path="m11030,-711l11018,-711e" filled="false" stroked="true" strokeweight=".09927pt" strokecolor="#000000">
                <v:path arrowok="t"/>
              </v:shape>
            </v:group>
            <v:group style="position:absolute;left:10006;top:-961;width:13;height:2" coordorigin="10006,-961" coordsize="13,2">
              <v:shape style="position:absolute;left:10006;top:-961;width:13;height:2" coordorigin="10006,-961" coordsize="13,0" path="m10006,-961l10018,-961e" filled="false" stroked="true" strokeweight=".09927pt" strokecolor="#000000">
                <v:path arrowok="t"/>
              </v:shape>
            </v:group>
            <v:group style="position:absolute;left:11018;top:-961;width:13;height:2" coordorigin="11018,-961" coordsize="13,2">
              <v:shape style="position:absolute;left:11018;top:-961;width:13;height:2" coordorigin="11018,-961" coordsize="13,0" path="m11030,-961l11018,-961e" filled="false" stroked="true" strokeweight=".09927pt" strokecolor="#000000">
                <v:path arrowok="t"/>
              </v:shape>
            </v:group>
            <v:group style="position:absolute;left:10006;top:-1210;width:13;height:2" coordorigin="10006,-1210" coordsize="13,2">
              <v:shape style="position:absolute;left:10006;top:-1210;width:13;height:2" coordorigin="10006,-1210" coordsize="13,0" path="m10006,-1210l10018,-1210e" filled="false" stroked="true" strokeweight=".09927pt" strokecolor="#000000">
                <v:path arrowok="t"/>
              </v:shape>
            </v:group>
            <v:group style="position:absolute;left:11018;top:-1210;width:13;height:2" coordorigin="11018,-1210" coordsize="13,2">
              <v:shape style="position:absolute;left:11018;top:-1210;width:13;height:2" coordorigin="11018,-1210" coordsize="13,0" path="m11030,-1210l11018,-1210e" filled="false" stroked="true" strokeweight=".09927pt" strokecolor="#000000">
                <v:path arrowok="t"/>
              </v:shape>
            </v:group>
            <v:group style="position:absolute;left:10006;top:63;width:1025;height:2" coordorigin="10006,63" coordsize="1025,2">
              <v:shape style="position:absolute;left:10006;top:63;width:1025;height:2" coordorigin="10006,63" coordsize="1025,0" path="m10006,63l11030,63e" filled="false" stroked="true" strokeweight=".09927pt" strokecolor="#000000">
                <v:path arrowok="t"/>
              </v:shape>
            </v:group>
            <v:group style="position:absolute;left:10006;top:-1210;width:1025;height:2" coordorigin="10006,-1210" coordsize="1025,2">
              <v:shape style="position:absolute;left:10006;top:-1210;width:1025;height:2" coordorigin="10006,-1210" coordsize="1025,0" path="m10006,-1210l11030,-1210e" filled="false" stroked="true" strokeweight=".09927pt" strokecolor="#000000">
                <v:path arrowok="t"/>
              </v:shape>
            </v:group>
            <v:group style="position:absolute;left:11030;top:-1211;width:2;height:1274" coordorigin="11030,-1211" coordsize="2,1274">
              <v:shape style="position:absolute;left:11030;top:-1211;width:2;height:1274" coordorigin="11030,-1211" coordsize="0,1274" path="m11030,63l11030,-1211e" filled="false" stroked="true" strokeweight=".098107pt" strokecolor="#000000">
                <v:path arrowok="t"/>
              </v:shape>
            </v:group>
            <v:group style="position:absolute;left:10518;top:-87;width:2;height:54" coordorigin="10518,-87" coordsize="2,54">
              <v:shape style="position:absolute;left:10518;top:-87;width:2;height:54" coordorigin="10518,-87" coordsize="0,54" path="m10518,-34l10518,-87e" filled="false" stroked="true" strokeweight=".098107pt" strokecolor="#000000">
                <v:path arrowok="t"/>
                <v:stroke dashstyle="dash"/>
              </v:shape>
            </v:group>
            <v:group style="position:absolute;left:10859;top:-956;width:2;height:595" coordorigin="10859,-956" coordsize="2,595">
              <v:shape style="position:absolute;left:10859;top:-956;width:2;height:595" coordorigin="10859,-956" coordsize="0,595" path="m10859,-362l10859,-956e" filled="false" stroked="true" strokeweight=".098107pt" strokecolor="#000000">
                <v:path arrowok="t"/>
                <v:stroke dashstyle="dash"/>
              </v:shape>
            </v:group>
            <v:group style="position:absolute;left:10518;top:36;width:2;height:2" coordorigin="10518,36" coordsize="2,2">
              <v:shape style="position:absolute;left:10518;top:36;width:2;height:2" coordorigin="10518,36" coordsize="2,2" path="m10520,36l10518,36,10518,37,10518,38,10518,38,10520,38,10520,38,10520,37,10520,36xe" filled="true" fillcolor="#000000" stroked="false">
                <v:path arrowok="t"/>
                <v:fill type="solid"/>
              </v:shape>
            </v:group>
            <v:group style="position:absolute;left:10859;top:36;width:2;height:2" coordorigin="10859,36" coordsize="2,2">
              <v:shape style="position:absolute;left:10859;top:36;width:2;height:2" coordorigin="10859,36" coordsize="2,2" path="m10861,36l10860,36,10859,37,10859,38,10860,38,10861,38,10861,38,10861,37,10861,36xe" filled="true" fillcolor="#000000" stroked="false">
                <v:path arrowok="t"/>
                <v:fill type="solid"/>
              </v:shape>
            </v:group>
            <v:group style="position:absolute;left:10138;top:-252;width:77;height:2" coordorigin="10138,-252" coordsize="77,2">
              <v:shape style="position:absolute;left:10138;top:-252;width:77;height:2" coordorigin="10138,-252" coordsize="77,0" path="m10138,-252l10215,-252e" filled="false" stroked="true" strokeweight=".09927pt" strokecolor="#000000">
                <v:path arrowok="t"/>
              </v:shape>
            </v:group>
            <v:group style="position:absolute;left:10480;top:-87;width:77;height:2" coordorigin="10480,-87" coordsize="77,2">
              <v:shape style="position:absolute;left:10480;top:-87;width:77;height:2" coordorigin="10480,-87" coordsize="77,0" path="m10480,-87l10556,-87e" filled="false" stroked="true" strokeweight=".09927pt" strokecolor="#000000">
                <v:path arrowok="t"/>
              </v:shape>
            </v:group>
            <v:group style="position:absolute;left:10821;top:-956;width:77;height:2" coordorigin="10821,-956" coordsize="77,2">
              <v:shape style="position:absolute;left:10821;top:-956;width:77;height:2" coordorigin="10821,-956" coordsize="77,0" path="m10821,-956l10898,-956e" filled="false" stroked="true" strokeweight=".09927pt" strokecolor="#000000">
                <v:path arrowok="t"/>
              </v:shape>
            </v:group>
            <v:group style="position:absolute;left:10138;top:38;width:77;height:2" coordorigin="10138,38" coordsize="77,2">
              <v:shape style="position:absolute;left:10138;top:38;width:77;height:2" coordorigin="10138,38" coordsize="77,0" path="m10138,38l10215,38e" filled="false" stroked="true" strokeweight=".09927pt" strokecolor="#000000">
                <v:path arrowok="t"/>
              </v:shape>
            </v:group>
            <v:group style="position:absolute;left:10480;top:38;width:77;height:2" coordorigin="10480,38" coordsize="77,2">
              <v:shape style="position:absolute;left:10480;top:38;width:77;height:2" coordorigin="10480,38" coordsize="77,0" path="m10480,38l10556,38e" filled="false" stroked="true" strokeweight=".09927pt" strokecolor="#000000">
                <v:path arrowok="t"/>
              </v:shape>
            </v:group>
            <v:group style="position:absolute;left:10821;top:38;width:77;height:2" coordorigin="10821,38" coordsize="77,2">
              <v:shape style="position:absolute;left:10821;top:38;width:77;height:2" coordorigin="10821,38" coordsize="77,0" path="m10821,38l10898,38e" filled="false" stroked="true" strokeweight=".09927pt" strokecolor="#000000">
                <v:path arrowok="t"/>
              </v:shape>
            </v:group>
            <v:group style="position:absolute;left:10100;top:-78;width:154;height:116" coordorigin="10100,-78" coordsize="154,116">
              <v:shape style="position:absolute;left:10100;top:-78;width:154;height:116" coordorigin="10100,-78" coordsize="154,116" path="m10100,38l10100,-78,10253,-78,10253,38,10100,38e" filled="false" stroked="true" strokeweight=".098849pt" strokecolor="#0000ff">
                <v:path arrowok="t"/>
              </v:shape>
            </v:group>
            <v:group style="position:absolute;left:10441;top:-34;width:154;height:72" coordorigin="10441,-34" coordsize="154,72">
              <v:shape style="position:absolute;left:10441;top:-34;width:154;height:72" coordorigin="10441,-34" coordsize="154,72" path="m10441,38l10441,-34,10595,-34,10595,38,10441,38e" filled="false" stroked="true" strokeweight=".099063pt" strokecolor="#0000ff">
                <v:path arrowok="t"/>
              </v:shape>
            </v:group>
            <v:group style="position:absolute;left:10783;top:-362;width:154;height:401" coordorigin="10783,-362" coordsize="154,401">
              <v:shape style="position:absolute;left:10783;top:-362;width:154;height:401" coordorigin="10783,-362" coordsize="154,401" path="m10783,38l10783,-362,10936,-362,10936,38,10783,38e" filled="false" stroked="true" strokeweight=".098257pt" strokecolor="#0000ff">
                <v:path arrowok="t"/>
              </v:shape>
            </v:group>
            <v:group style="position:absolute;left:10100;top:12;width:154;height:2" coordorigin="10100,12" coordsize="154,2">
              <v:shape style="position:absolute;left:10100;top:12;width:154;height:2" coordorigin="10100,12" coordsize="154,0" path="m10100,12l10253,12e" filled="false" stroked="true" strokeweight=".09927pt" strokecolor="#ff0000">
                <v:path arrowok="t"/>
              </v:shape>
            </v:group>
            <v:group style="position:absolute;left:10441;top:35;width:154;height:2" coordorigin="10441,35" coordsize="154,2">
              <v:shape style="position:absolute;left:10441;top:35;width:154;height:2" coordorigin="10441,35" coordsize="154,0" path="m10441,35l10595,35e" filled="false" stroked="true" strokeweight=".09927pt" strokecolor="#ff0000">
                <v:path arrowok="t"/>
              </v:shape>
            </v:group>
            <v:group style="position:absolute;left:10783;top:38;width:154;height:2" coordorigin="10783,38" coordsize="154,2">
              <v:shape style="position:absolute;left:10783;top:38;width:154;height:2" coordorigin="10783,38" coordsize="154,0" path="m10783,38l10936,38e" filled="false" stroked="true" strokeweight=".09927pt" strokecolor="#ff0000">
                <v:path arrowok="t"/>
              </v:shape>
            </v:group>
            <v:group style="position:absolute;left:10165;top:-252;width:24;height:2" coordorigin="10165,-252" coordsize="24,2">
              <v:shape style="position:absolute;left:10165;top:-252;width:24;height:2" coordorigin="10165,-252" coordsize="24,0" path="m10165,-252l10188,-252e" filled="false" stroked="true" strokeweight=".09927pt" strokecolor="#ff0000">
                <v:path arrowok="t"/>
              </v:shape>
            </v:group>
            <v:group style="position:absolute;left:10176;top:-264;width:2;height:24" coordorigin="10176,-264" coordsize="2,24">
              <v:shape style="position:absolute;left:10176;top:-264;width:2;height:24" coordorigin="10176,-264" coordsize="0,24" path="m10176,-264l10176,-240e" filled="false" stroked="true" strokeweight=".098107pt" strokecolor="#ff0000">
                <v:path arrowok="t"/>
              </v:shape>
            </v:group>
            <v:group style="position:absolute;left:10165;top:-252;width:24;height:2" coordorigin="10165,-252" coordsize="24,2">
              <v:shape style="position:absolute;left:10165;top:-252;width:24;height:2" coordorigin="10165,-252" coordsize="24,0" path="m10165,-252l10188,-252e" filled="false" stroked="true" strokeweight=".09927pt" strokecolor="#ff0000">
                <v:path arrowok="t"/>
              </v:shape>
            </v:group>
            <v:group style="position:absolute;left:10176;top:-264;width:2;height:24" coordorigin="10176,-264" coordsize="2,24">
              <v:shape style="position:absolute;left:10176;top:-264;width:2;height:24" coordorigin="10176,-264" coordsize="0,24" path="m10176,-264l10176,-241e" filled="false" stroked="true" strokeweight=".098107pt" strokecolor="#ff0000">
                <v:path arrowok="t"/>
              </v:shape>
            </v:group>
            <v:group style="position:absolute;left:10165;top:-253;width:24;height:2" coordorigin="10165,-253" coordsize="24,2">
              <v:shape style="position:absolute;left:10165;top:-253;width:24;height:2" coordorigin="10165,-253" coordsize="24,0" path="m10165,-253l10188,-253e" filled="false" stroked="true" strokeweight=".09927pt" strokecolor="#ff0000">
                <v:path arrowok="t"/>
              </v:shape>
            </v:group>
            <v:group style="position:absolute;left:10176;top:-265;width:2;height:24" coordorigin="10176,-265" coordsize="2,24">
              <v:shape style="position:absolute;left:10176;top:-265;width:2;height:24" coordorigin="10176,-265" coordsize="0,24" path="m10176,-265l10176,-241e" filled="false" stroked="true" strokeweight=".098107pt" strokecolor="#ff0000">
                <v:path arrowok="t"/>
              </v:shape>
            </v:group>
            <v:group style="position:absolute;left:10165;top:-253;width:24;height:2" coordorigin="10165,-253" coordsize="24,2">
              <v:shape style="position:absolute;left:10165;top:-253;width:24;height:2" coordorigin="10165,-253" coordsize="24,0" path="m10165,-253l10188,-253e" filled="false" stroked="true" strokeweight=".09927pt" strokecolor="#ff0000">
                <v:path arrowok="t"/>
              </v:shape>
            </v:group>
            <v:group style="position:absolute;left:10176;top:-265;width:2;height:24" coordorigin="10176,-265" coordsize="2,24">
              <v:shape style="position:absolute;left:10176;top:-265;width:2;height:24" coordorigin="10176,-265" coordsize="0,24" path="m10176,-265l10176,-241e" filled="false" stroked="true" strokeweight=".098107pt" strokecolor="#ff0000">
                <v:path arrowok="t"/>
              </v:shape>
            </v:group>
            <v:group style="position:absolute;left:10165;top:-253;width:24;height:2" coordorigin="10165,-253" coordsize="24,2">
              <v:shape style="position:absolute;left:10165;top:-253;width:24;height:2" coordorigin="10165,-253" coordsize="24,0" path="m10165,-253l10188,-253e" filled="false" stroked="true" strokeweight=".09927pt" strokecolor="#ff0000">
                <v:path arrowok="t"/>
              </v:shape>
            </v:group>
            <v:group style="position:absolute;left:10176;top:-265;width:2;height:24" coordorigin="10176,-265" coordsize="2,24">
              <v:shape style="position:absolute;left:10176;top:-265;width:2;height:24" coordorigin="10176,-265" coordsize="0,24" path="m10176,-265l10176,-242e" filled="false" stroked="true" strokeweight=".098107pt" strokecolor="#ff0000">
                <v:path arrowok="t"/>
              </v:shape>
            </v:group>
            <v:group style="position:absolute;left:10165;top:-254;width:24;height:2" coordorigin="10165,-254" coordsize="24,2">
              <v:shape style="position:absolute;left:10165;top:-254;width:24;height:2" coordorigin="10165,-254" coordsize="24,0" path="m10165,-254l10188,-254e" filled="false" stroked="true" strokeweight=".09927pt" strokecolor="#ff0000">
                <v:path arrowok="t"/>
              </v:shape>
            </v:group>
            <v:group style="position:absolute;left:10176;top:-266;width:2;height:24" coordorigin="10176,-266" coordsize="2,24">
              <v:shape style="position:absolute;left:10176;top:-266;width:2;height:24" coordorigin="10176,-266" coordsize="0,24" path="m10176,-266l10176,-242e" filled="false" stroked="true" strokeweight=".098107pt" strokecolor="#ff0000">
                <v:path arrowok="t"/>
              </v:shape>
            </v:group>
            <v:group style="position:absolute;left:10165;top:-254;width:24;height:2" coordorigin="10165,-254" coordsize="24,2">
              <v:shape style="position:absolute;left:10165;top:-254;width:24;height:2" coordorigin="10165,-254" coordsize="24,0" path="m10165,-254l10188,-254e" filled="false" stroked="true" strokeweight=".09927pt" strokecolor="#ff0000">
                <v:path arrowok="t"/>
              </v:shape>
            </v:group>
            <v:group style="position:absolute;left:10176;top:-266;width:2;height:24" coordorigin="10176,-266" coordsize="2,24">
              <v:shape style="position:absolute;left:10176;top:-266;width:2;height:24" coordorigin="10176,-266" coordsize="0,24" path="m10176,-266l10176,-242e" filled="false" stroked="true" strokeweight=".098107pt" strokecolor="#ff0000">
                <v:path arrowok="t"/>
              </v:shape>
            </v:group>
            <v:group style="position:absolute;left:10165;top:-254;width:24;height:2" coordorigin="10165,-254" coordsize="24,2">
              <v:shape style="position:absolute;left:10165;top:-254;width:24;height:2" coordorigin="10165,-254" coordsize="24,0" path="m10165,-254l10188,-254e" filled="false" stroked="true" strokeweight=".09927pt" strokecolor="#ff0000">
                <v:path arrowok="t"/>
              </v:shape>
            </v:group>
            <v:group style="position:absolute;left:10176;top:-266;width:2;height:24" coordorigin="10176,-266" coordsize="2,24">
              <v:shape style="position:absolute;left:10176;top:-266;width:2;height:24" coordorigin="10176,-266" coordsize="0,24" path="m10176,-266l10176,-243e" filled="false" stroked="true" strokeweight=".098107pt" strokecolor="#ff0000">
                <v:path arrowok="t"/>
              </v:shape>
            </v:group>
            <v:group style="position:absolute;left:10165;top:-255;width:24;height:2" coordorigin="10165,-255" coordsize="24,2">
              <v:shape style="position:absolute;left:10165;top:-255;width:24;height:2" coordorigin="10165,-255" coordsize="24,0" path="m10165,-255l10188,-255e" filled="false" stroked="true" strokeweight=".09927pt" strokecolor="#ff0000">
                <v:path arrowok="t"/>
              </v:shape>
            </v:group>
            <v:group style="position:absolute;left:10176;top:-267;width:2;height:24" coordorigin="10176,-267" coordsize="2,24">
              <v:shape style="position:absolute;left:10176;top:-267;width:2;height:24" coordorigin="10176,-267" coordsize="0,24" path="m10176,-267l10176,-243e" filled="false" stroked="true" strokeweight=".098107pt" strokecolor="#ff0000">
                <v:path arrowok="t"/>
              </v:shape>
            </v:group>
            <v:group style="position:absolute;left:10165;top:-255;width:24;height:2" coordorigin="10165,-255" coordsize="24,2">
              <v:shape style="position:absolute;left:10165;top:-255;width:24;height:2" coordorigin="10165,-255" coordsize="24,0" path="m10165,-255l10188,-255e" filled="false" stroked="true" strokeweight=".09927pt" strokecolor="#ff0000">
                <v:path arrowok="t"/>
              </v:shape>
            </v:group>
            <v:group style="position:absolute;left:10176;top:-267;width:2;height:24" coordorigin="10176,-267" coordsize="2,24">
              <v:shape style="position:absolute;left:10176;top:-267;width:2;height:24" coordorigin="10176,-267" coordsize="0,24" path="m10176,-267l10176,-243e" filled="false" stroked="true" strokeweight=".098107pt" strokecolor="#ff0000">
                <v:path arrowok="t"/>
              </v:shape>
            </v:group>
            <v:group style="position:absolute;left:10165;top:-255;width:24;height:2" coordorigin="10165,-255" coordsize="24,2">
              <v:shape style="position:absolute;left:10165;top:-255;width:24;height:2" coordorigin="10165,-255" coordsize="24,0" path="m10165,-255l10188,-255e" filled="false" stroked="true" strokeweight=".09927pt" strokecolor="#ff0000">
                <v:path arrowok="t"/>
              </v:shape>
            </v:group>
            <v:group style="position:absolute;left:10176;top:-267;width:2;height:24" coordorigin="10176,-267" coordsize="2,24">
              <v:shape style="position:absolute;left:10176;top:-267;width:2;height:24" coordorigin="10176,-267" coordsize="0,24" path="m10176,-267l10176,-243e" filled="false" stroked="true" strokeweight=".098107pt" strokecolor="#ff0000">
                <v:path arrowok="t"/>
              </v:shape>
            </v:group>
            <v:group style="position:absolute;left:10165;top:-256;width:24;height:2" coordorigin="10165,-256" coordsize="24,2">
              <v:shape style="position:absolute;left:10165;top:-256;width:24;height:2" coordorigin="10165,-256" coordsize="24,0" path="m10165,-256l10188,-256e" filled="false" stroked="true" strokeweight=".09927pt" strokecolor="#ff0000">
                <v:path arrowok="t"/>
              </v:shape>
            </v:group>
            <v:group style="position:absolute;left:10176;top:-268;width:2;height:24" coordorigin="10176,-268" coordsize="2,24">
              <v:shape style="position:absolute;left:10176;top:-268;width:2;height:24" coordorigin="10176,-268" coordsize="0,24" path="m10176,-268l10176,-244e" filled="false" stroked="true" strokeweight=".098107pt" strokecolor="#ff0000">
                <v:path arrowok="t"/>
              </v:shape>
            </v:group>
            <v:group style="position:absolute;left:10165;top:-256;width:24;height:2" coordorigin="10165,-256" coordsize="24,2">
              <v:shape style="position:absolute;left:10165;top:-256;width:24;height:2" coordorigin="10165,-256" coordsize="24,0" path="m10165,-256l10188,-256e" filled="false" stroked="true" strokeweight=".09927pt" strokecolor="#ff0000">
                <v:path arrowok="t"/>
              </v:shape>
            </v:group>
            <v:group style="position:absolute;left:10176;top:-268;width:2;height:24" coordorigin="10176,-268" coordsize="2,24">
              <v:shape style="position:absolute;left:10176;top:-268;width:2;height:24" coordorigin="10176,-268" coordsize="0,24" path="m10176,-268l10176,-244e" filled="false" stroked="true" strokeweight=".098107pt" strokecolor="#ff0000">
                <v:path arrowok="t"/>
              </v:shape>
            </v:group>
            <v:group style="position:absolute;left:10165;top:-256;width:24;height:2" coordorigin="10165,-256" coordsize="24,2">
              <v:shape style="position:absolute;left:10165;top:-256;width:24;height:2" coordorigin="10165,-256" coordsize="24,0" path="m10165,-256l10188,-256e" filled="false" stroked="true" strokeweight=".09927pt" strokecolor="#ff0000">
                <v:path arrowok="t"/>
              </v:shape>
            </v:group>
            <v:group style="position:absolute;left:10176;top:-268;width:2;height:24" coordorigin="10176,-268" coordsize="2,24">
              <v:shape style="position:absolute;left:10176;top:-268;width:2;height:24" coordorigin="10176,-268" coordsize="0,24" path="m10176,-268l10176,-244e" filled="false" stroked="true" strokeweight=".098107pt" strokecolor="#ff0000">
                <v:path arrowok="t"/>
              </v:shape>
            </v:group>
            <v:group style="position:absolute;left:10165;top:-257;width:24;height:2" coordorigin="10165,-257" coordsize="24,2">
              <v:shape style="position:absolute;left:10165;top:-257;width:24;height:2" coordorigin="10165,-257" coordsize="24,0" path="m10165,-257l10188,-257e" filled="false" stroked="true" strokeweight=".09927pt" strokecolor="#ff0000">
                <v:path arrowok="t"/>
              </v:shape>
            </v:group>
            <v:group style="position:absolute;left:10176;top:-269;width:2;height:24" coordorigin="10176,-269" coordsize="2,24">
              <v:shape style="position:absolute;left:10176;top:-269;width:2;height:24" coordorigin="10176,-269" coordsize="0,24" path="m10176,-269l10176,-245e" filled="false" stroked="true" strokeweight=".098107pt" strokecolor="#ff0000">
                <v:path arrowok="t"/>
              </v:shape>
            </v:group>
            <v:group style="position:absolute;left:10165;top:-257;width:24;height:2" coordorigin="10165,-257" coordsize="24,2">
              <v:shape style="position:absolute;left:10165;top:-257;width:24;height:2" coordorigin="10165,-257" coordsize="24,0" path="m10165,-257l10188,-257e" filled="false" stroked="true" strokeweight=".09927pt" strokecolor="#ff0000">
                <v:path arrowok="t"/>
              </v:shape>
            </v:group>
            <v:group style="position:absolute;left:10176;top:-269;width:2;height:24" coordorigin="10176,-269" coordsize="2,24">
              <v:shape style="position:absolute;left:10176;top:-269;width:2;height:24" coordorigin="10176,-269" coordsize="0,24" path="m10176,-269l10176,-245e" filled="false" stroked="true" strokeweight=".098107pt" strokecolor="#ff0000">
                <v:path arrowok="t"/>
              </v:shape>
            </v:group>
            <v:group style="position:absolute;left:10165;top:-257;width:24;height:2" coordorigin="10165,-257" coordsize="24,2">
              <v:shape style="position:absolute;left:10165;top:-257;width:24;height:2" coordorigin="10165,-257" coordsize="24,0" path="m10165,-257l10188,-257e" filled="false" stroked="true" strokeweight=".09927pt" strokecolor="#ff0000">
                <v:path arrowok="t"/>
              </v:shape>
            </v:group>
            <v:group style="position:absolute;left:10176;top:-269;width:2;height:24" coordorigin="10176,-269" coordsize="2,24">
              <v:shape style="position:absolute;left:10176;top:-269;width:2;height:24" coordorigin="10176,-269" coordsize="0,24" path="m10176,-269l10176,-245e" filled="false" stroked="true" strokeweight=".098107pt" strokecolor="#ff0000">
                <v:path arrowok="t"/>
              </v:shape>
            </v:group>
            <v:group style="position:absolute;left:10165;top:-258;width:24;height:2" coordorigin="10165,-258" coordsize="24,2">
              <v:shape style="position:absolute;left:10165;top:-258;width:24;height:2" coordorigin="10165,-258" coordsize="24,0" path="m10165,-258l10188,-258e" filled="false" stroked="true" strokeweight=".09927pt" strokecolor="#ff0000">
                <v:path arrowok="t"/>
              </v:shape>
            </v:group>
            <v:group style="position:absolute;left:10176;top:-270;width:2;height:24" coordorigin="10176,-270" coordsize="2,24">
              <v:shape style="position:absolute;left:10176;top:-270;width:2;height:24" coordorigin="10176,-270" coordsize="0,24" path="m10176,-270l10176,-246e" filled="false" stroked="true" strokeweight=".098107pt" strokecolor="#ff0000">
                <v:path arrowok="t"/>
              </v:shape>
            </v:group>
            <v:group style="position:absolute;left:10165;top:-258;width:24;height:2" coordorigin="10165,-258" coordsize="24,2">
              <v:shape style="position:absolute;left:10165;top:-258;width:24;height:2" coordorigin="10165,-258" coordsize="24,0" path="m10165,-258l10188,-258e" filled="false" stroked="true" strokeweight=".09927pt" strokecolor="#ff0000">
                <v:path arrowok="t"/>
              </v:shape>
            </v:group>
            <v:group style="position:absolute;left:10176;top:-270;width:2;height:24" coordorigin="10176,-270" coordsize="2,24">
              <v:shape style="position:absolute;left:10176;top:-270;width:2;height:24" coordorigin="10176,-270" coordsize="0,24" path="m10176,-270l10176,-246e" filled="false" stroked="true" strokeweight=".098107pt" strokecolor="#ff0000">
                <v:path arrowok="t"/>
              </v:shape>
            </v:group>
            <v:group style="position:absolute;left:10165;top:-258;width:24;height:2" coordorigin="10165,-258" coordsize="24,2">
              <v:shape style="position:absolute;left:10165;top:-258;width:24;height:2" coordorigin="10165,-258" coordsize="24,0" path="m10165,-258l10188,-258e" filled="false" stroked="true" strokeweight=".09927pt" strokecolor="#ff0000">
                <v:path arrowok="t"/>
              </v:shape>
            </v:group>
            <v:group style="position:absolute;left:10176;top:-270;width:2;height:24" coordorigin="10176,-270" coordsize="2,24">
              <v:shape style="position:absolute;left:10176;top:-270;width:2;height:24" coordorigin="10176,-270" coordsize="0,24" path="m10176,-270l10176,-246e" filled="false" stroked="true" strokeweight=".098107pt" strokecolor="#ff0000">
                <v:path arrowok="t"/>
              </v:shape>
            </v:group>
            <v:group style="position:absolute;left:10165;top:-259;width:24;height:2" coordorigin="10165,-259" coordsize="24,2">
              <v:shape style="position:absolute;left:10165;top:-259;width:24;height:2" coordorigin="10165,-259" coordsize="24,0" path="m10165,-259l10188,-259e" filled="false" stroked="true" strokeweight=".09927pt" strokecolor="#ff0000">
                <v:path arrowok="t"/>
              </v:shape>
            </v:group>
            <v:group style="position:absolute;left:10176;top:-271;width:2;height:24" coordorigin="10176,-271" coordsize="2,24">
              <v:shape style="position:absolute;left:10176;top:-271;width:2;height:24" coordorigin="10176,-271" coordsize="0,24" path="m10176,-271l10176,-247e" filled="false" stroked="true" strokeweight=".098107pt" strokecolor="#ff0000">
                <v:path arrowok="t"/>
              </v:shape>
            </v:group>
            <v:group style="position:absolute;left:10165;top:-259;width:24;height:2" coordorigin="10165,-259" coordsize="24,2">
              <v:shape style="position:absolute;left:10165;top:-259;width:24;height:2" coordorigin="10165,-259" coordsize="24,0" path="m10165,-259l10188,-259e" filled="false" stroked="true" strokeweight=".09927pt" strokecolor="#ff0000">
                <v:path arrowok="t"/>
              </v:shape>
            </v:group>
            <v:group style="position:absolute;left:10176;top:-271;width:2;height:24" coordorigin="10176,-271" coordsize="2,24">
              <v:shape style="position:absolute;left:10176;top:-271;width:2;height:24" coordorigin="10176,-271" coordsize="0,24" path="m10176,-271l10176,-247e" filled="false" stroked="true" strokeweight=".098107pt" strokecolor="#ff0000">
                <v:path arrowok="t"/>
              </v:shape>
            </v:group>
            <v:group style="position:absolute;left:10165;top:-259;width:24;height:2" coordorigin="10165,-259" coordsize="24,2">
              <v:shape style="position:absolute;left:10165;top:-259;width:24;height:2" coordorigin="10165,-259" coordsize="24,0" path="m10165,-259l10188,-259e" filled="false" stroked="true" strokeweight=".09927pt" strokecolor="#ff0000">
                <v:path arrowok="t"/>
              </v:shape>
            </v:group>
            <v:group style="position:absolute;left:10176;top:-271;width:2;height:24" coordorigin="10176,-271" coordsize="2,24">
              <v:shape style="position:absolute;left:10176;top:-271;width:2;height:24" coordorigin="10176,-271" coordsize="0,24" path="m10176,-271l10176,-247e" filled="false" stroked="true" strokeweight=".098107pt" strokecolor="#ff0000">
                <v:path arrowok="t"/>
              </v:shape>
            </v:group>
            <v:group style="position:absolute;left:10165;top:-260;width:24;height:2" coordorigin="10165,-260" coordsize="24,2">
              <v:shape style="position:absolute;left:10165;top:-260;width:24;height:2" coordorigin="10165,-260" coordsize="24,0" path="m10165,-260l10188,-260e" filled="false" stroked="true" strokeweight=".09927pt" strokecolor="#ff0000">
                <v:path arrowok="t"/>
              </v:shape>
            </v:group>
            <v:group style="position:absolute;left:10176;top:-272;width:2;height:24" coordorigin="10176,-272" coordsize="2,24">
              <v:shape style="position:absolute;left:10176;top:-272;width:2;height:24" coordorigin="10176,-272" coordsize="0,24" path="m10176,-272l10176,-248e" filled="false" stroked="true" strokeweight=".098107pt" strokecolor="#ff0000">
                <v:path arrowok="t"/>
              </v:shape>
            </v:group>
            <v:group style="position:absolute;left:10165;top:-260;width:24;height:2" coordorigin="10165,-260" coordsize="24,2">
              <v:shape style="position:absolute;left:10165;top:-260;width:24;height:2" coordorigin="10165,-260" coordsize="24,0" path="m10165,-260l10188,-260e" filled="false" stroked="true" strokeweight=".09927pt" strokecolor="#ff0000">
                <v:path arrowok="t"/>
              </v:shape>
            </v:group>
            <v:group style="position:absolute;left:10176;top:-272;width:2;height:24" coordorigin="10176,-272" coordsize="2,24">
              <v:shape style="position:absolute;left:10176;top:-272;width:2;height:24" coordorigin="10176,-272" coordsize="0,24" path="m10176,-272l10176,-248e" filled="false" stroked="true" strokeweight=".098107pt" strokecolor="#ff0000">
                <v:path arrowok="t"/>
              </v:shape>
            </v:group>
            <v:group style="position:absolute;left:10165;top:-260;width:24;height:2" coordorigin="10165,-260" coordsize="24,2">
              <v:shape style="position:absolute;left:10165;top:-260;width:24;height:2" coordorigin="10165,-260" coordsize="24,0" path="m10165,-260l10188,-260e" filled="false" stroked="true" strokeweight=".09927pt" strokecolor="#ff0000">
                <v:path arrowok="t"/>
              </v:shape>
            </v:group>
            <v:group style="position:absolute;left:10176;top:-272;width:2;height:24" coordorigin="10176,-272" coordsize="2,24">
              <v:shape style="position:absolute;left:10176;top:-272;width:2;height:24" coordorigin="10176,-272" coordsize="0,24" path="m10176,-272l10176,-248e" filled="false" stroked="true" strokeweight=".098107pt" strokecolor="#ff0000">
                <v:path arrowok="t"/>
              </v:shape>
            </v:group>
            <v:group style="position:absolute;left:10165;top:-261;width:24;height:2" coordorigin="10165,-261" coordsize="24,2">
              <v:shape style="position:absolute;left:10165;top:-261;width:24;height:2" coordorigin="10165,-261" coordsize="24,0" path="m10165,-261l10188,-261e" filled="false" stroked="true" strokeweight=".09927pt" strokecolor="#ff0000">
                <v:path arrowok="t"/>
              </v:shape>
            </v:group>
            <v:group style="position:absolute;left:10176;top:-273;width:2;height:24" coordorigin="10176,-273" coordsize="2,24">
              <v:shape style="position:absolute;left:10176;top:-273;width:2;height:24" coordorigin="10176,-273" coordsize="0,24" path="m10176,-273l10176,-249e" filled="false" stroked="true" strokeweight=".098107pt" strokecolor="#ff0000">
                <v:path arrowok="t"/>
              </v:shape>
            </v:group>
            <v:group style="position:absolute;left:10165;top:-261;width:24;height:2" coordorigin="10165,-261" coordsize="24,2">
              <v:shape style="position:absolute;left:10165;top:-261;width:24;height:2" coordorigin="10165,-261" coordsize="24,0" path="m10165,-261l10188,-261e" filled="false" stroked="true" strokeweight=".09927pt" strokecolor="#ff0000">
                <v:path arrowok="t"/>
              </v:shape>
            </v:group>
            <v:group style="position:absolute;left:10176;top:-273;width:2;height:24" coordorigin="10176,-273" coordsize="2,24">
              <v:shape style="position:absolute;left:10176;top:-273;width:2;height:24" coordorigin="10176,-273" coordsize="0,24" path="m10176,-273l10176,-249e" filled="false" stroked="true" strokeweight=".098107pt" strokecolor="#ff0000">
                <v:path arrowok="t"/>
              </v:shape>
            </v:group>
            <v:group style="position:absolute;left:10165;top:-261;width:24;height:2" coordorigin="10165,-261" coordsize="24,2">
              <v:shape style="position:absolute;left:10165;top:-261;width:24;height:2" coordorigin="10165,-261" coordsize="24,0" path="m10165,-261l10188,-261e" filled="false" stroked="true" strokeweight=".09927pt" strokecolor="#ff0000">
                <v:path arrowok="t"/>
              </v:shape>
            </v:group>
            <v:group style="position:absolute;left:10176;top:-273;width:2;height:24" coordorigin="10176,-273" coordsize="2,24">
              <v:shape style="position:absolute;left:10176;top:-273;width:2;height:24" coordorigin="10176,-273" coordsize="0,24" path="m10176,-273l10176,-249e" filled="false" stroked="true" strokeweight=".098107pt" strokecolor="#ff0000">
                <v:path arrowok="t"/>
              </v:shape>
            </v:group>
            <v:group style="position:absolute;left:10165;top:-262;width:24;height:2" coordorigin="10165,-262" coordsize="24,2">
              <v:shape style="position:absolute;left:10165;top:-262;width:24;height:2" coordorigin="10165,-262" coordsize="24,0" path="m10165,-262l10188,-262e" filled="false" stroked="true" strokeweight=".09927pt" strokecolor="#ff0000">
                <v:path arrowok="t"/>
              </v:shape>
            </v:group>
            <v:group style="position:absolute;left:10176;top:-274;width:2;height:24" coordorigin="10176,-274" coordsize="2,24">
              <v:shape style="position:absolute;left:10176;top:-274;width:2;height:24" coordorigin="10176,-274" coordsize="0,24" path="m10176,-274l10176,-250e" filled="false" stroked="true" strokeweight=".098107pt" strokecolor="#ff0000">
                <v:path arrowok="t"/>
              </v:shape>
            </v:group>
            <v:group style="position:absolute;left:10165;top:-262;width:24;height:2" coordorigin="10165,-262" coordsize="24,2">
              <v:shape style="position:absolute;left:10165;top:-262;width:24;height:2" coordorigin="10165,-262" coordsize="24,0" path="m10165,-262l10188,-262e" filled="false" stroked="true" strokeweight=".09927pt" strokecolor="#ff0000">
                <v:path arrowok="t"/>
              </v:shape>
            </v:group>
            <v:group style="position:absolute;left:10176;top:-274;width:2;height:24" coordorigin="10176,-274" coordsize="2,24">
              <v:shape style="position:absolute;left:10176;top:-274;width:2;height:24" coordorigin="10176,-274" coordsize="0,24" path="m10176,-274l10176,-250e" filled="false" stroked="true" strokeweight=".098107pt" strokecolor="#ff0000">
                <v:path arrowok="t"/>
              </v:shape>
            </v:group>
            <v:group style="position:absolute;left:10165;top:-262;width:24;height:2" coordorigin="10165,-262" coordsize="24,2">
              <v:shape style="position:absolute;left:10165;top:-262;width:24;height:2" coordorigin="10165,-262" coordsize="24,0" path="m10165,-262l10188,-262e" filled="false" stroked="true" strokeweight=".09927pt" strokecolor="#ff0000">
                <v:path arrowok="t"/>
              </v:shape>
            </v:group>
            <v:group style="position:absolute;left:10176;top:-274;width:2;height:24" coordorigin="10176,-274" coordsize="2,24">
              <v:shape style="position:absolute;left:10176;top:-274;width:2;height:24" coordorigin="10176,-274" coordsize="0,24" path="m10176,-274l10176,-250e" filled="false" stroked="true" strokeweight=".098107pt" strokecolor="#ff0000">
                <v:path arrowok="t"/>
              </v:shape>
            </v:group>
            <v:group style="position:absolute;left:10165;top:-263;width:24;height:2" coordorigin="10165,-263" coordsize="24,2">
              <v:shape style="position:absolute;left:10165;top:-263;width:24;height:2" coordorigin="10165,-263" coordsize="24,0" path="m10165,-263l10188,-263e" filled="false" stroked="true" strokeweight=".09927pt" strokecolor="#ff0000">
                <v:path arrowok="t"/>
              </v:shape>
            </v:group>
            <v:group style="position:absolute;left:10176;top:-274;width:2;height:24" coordorigin="10176,-274" coordsize="2,24">
              <v:shape style="position:absolute;left:10176;top:-274;width:2;height:24" coordorigin="10176,-274" coordsize="0,24" path="m10176,-274l10176,-251e" filled="false" stroked="true" strokeweight=".098107pt" strokecolor="#ff0000">
                <v:path arrowok="t"/>
              </v:shape>
            </v:group>
            <v:group style="position:absolute;left:10165;top:-263;width:24;height:2" coordorigin="10165,-263" coordsize="24,2">
              <v:shape style="position:absolute;left:10165;top:-263;width:24;height:2" coordorigin="10165,-263" coordsize="24,0" path="m10165,-263l10188,-263e" filled="false" stroked="true" strokeweight=".09927pt" strokecolor="#ff0000">
                <v:path arrowok="t"/>
              </v:shape>
            </v:group>
            <v:group style="position:absolute;left:10176;top:-275;width:2;height:24" coordorigin="10176,-275" coordsize="2,24">
              <v:shape style="position:absolute;left:10176;top:-275;width:2;height:24" coordorigin="10176,-275" coordsize="0,24" path="m10176,-275l10176,-251e" filled="false" stroked="true" strokeweight=".098107pt" strokecolor="#ff0000">
                <v:path arrowok="t"/>
              </v:shape>
            </v:group>
            <v:group style="position:absolute;left:10165;top:-263;width:24;height:2" coordorigin="10165,-263" coordsize="24,2">
              <v:shape style="position:absolute;left:10165;top:-263;width:24;height:2" coordorigin="10165,-263" coordsize="24,0" path="m10165,-263l10188,-263e" filled="false" stroked="true" strokeweight=".09927pt" strokecolor="#ff0000">
                <v:path arrowok="t"/>
              </v:shape>
            </v:group>
            <v:group style="position:absolute;left:10176;top:-275;width:2;height:24" coordorigin="10176,-275" coordsize="2,24">
              <v:shape style="position:absolute;left:10176;top:-275;width:2;height:24" coordorigin="10176,-275" coordsize="0,24" path="m10176,-275l10176,-251e" filled="false" stroked="true" strokeweight=".098107pt" strokecolor="#ff0000">
                <v:path arrowok="t"/>
              </v:shape>
            </v:group>
            <v:group style="position:absolute;left:10165;top:-264;width:24;height:2" coordorigin="10165,-264" coordsize="24,2">
              <v:shape style="position:absolute;left:10165;top:-264;width:24;height:2" coordorigin="10165,-264" coordsize="24,0" path="m10165,-264l10188,-264e" filled="false" stroked="true" strokeweight=".09927pt" strokecolor="#ff0000">
                <v:path arrowok="t"/>
              </v:shape>
            </v:group>
            <v:group style="position:absolute;left:10176;top:-275;width:2;height:24" coordorigin="10176,-275" coordsize="2,24">
              <v:shape style="position:absolute;left:10176;top:-275;width:2;height:24" coordorigin="10176,-275" coordsize="0,24" path="m10176,-275l10176,-252e" filled="false" stroked="true" strokeweight=".098107pt" strokecolor="#ff0000">
                <v:path arrowok="t"/>
              </v:shape>
            </v:group>
            <v:group style="position:absolute;left:10165;top:-264;width:24;height:2" coordorigin="10165,-264" coordsize="24,2">
              <v:shape style="position:absolute;left:10165;top:-264;width:24;height:2" coordorigin="10165,-264" coordsize="24,0" path="m10165,-264l10188,-264e" filled="false" stroked="true" strokeweight=".09927pt" strokecolor="#ff0000">
                <v:path arrowok="t"/>
              </v:shape>
            </v:group>
            <v:group style="position:absolute;left:10176;top:-276;width:2;height:24" coordorigin="10176,-276" coordsize="2,24">
              <v:shape style="position:absolute;left:10176;top:-276;width:2;height:24" coordorigin="10176,-276" coordsize="0,24" path="m10176,-276l10176,-252e" filled="false" stroked="true" strokeweight=".098107pt" strokecolor="#ff0000">
                <v:path arrowok="t"/>
              </v:shape>
            </v:group>
            <v:group style="position:absolute;left:10165;top:-264;width:24;height:2" coordorigin="10165,-264" coordsize="24,2">
              <v:shape style="position:absolute;left:10165;top:-264;width:24;height:2" coordorigin="10165,-264" coordsize="24,0" path="m10165,-264l10188,-264e" filled="false" stroked="true" strokeweight=".09927pt" strokecolor="#ff0000">
                <v:path arrowok="t"/>
              </v:shape>
            </v:group>
            <v:group style="position:absolute;left:10176;top:-276;width:2;height:24" coordorigin="10176,-276" coordsize="2,24">
              <v:shape style="position:absolute;left:10176;top:-276;width:2;height:24" coordorigin="10176,-276" coordsize="0,24" path="m10176,-276l10176,-252e" filled="false" stroked="true" strokeweight=".098107pt" strokecolor="#ff0000">
                <v:path arrowok="t"/>
              </v:shape>
            </v:group>
            <v:group style="position:absolute;left:10165;top:-265;width:24;height:2" coordorigin="10165,-265" coordsize="24,2">
              <v:shape style="position:absolute;left:10165;top:-265;width:24;height:2" coordorigin="10165,-265" coordsize="24,0" path="m10165,-265l10188,-265e" filled="false" stroked="true" strokeweight=".09927pt" strokecolor="#ff0000">
                <v:path arrowok="t"/>
              </v:shape>
            </v:group>
            <v:group style="position:absolute;left:10176;top:-276;width:2;height:24" coordorigin="10176,-276" coordsize="2,24">
              <v:shape style="position:absolute;left:10176;top:-276;width:2;height:24" coordorigin="10176,-276" coordsize="0,24" path="m10176,-276l10176,-253e" filled="false" stroked="true" strokeweight=".098107pt" strokecolor="#ff0000">
                <v:path arrowok="t"/>
              </v:shape>
            </v:group>
            <v:group style="position:absolute;left:10165;top:-265;width:24;height:2" coordorigin="10165,-265" coordsize="24,2">
              <v:shape style="position:absolute;left:10165;top:-265;width:24;height:2" coordorigin="10165,-265" coordsize="24,0" path="m10165,-265l10188,-265e" filled="false" stroked="true" strokeweight=".09927pt" strokecolor="#ff0000">
                <v:path arrowok="t"/>
              </v:shape>
            </v:group>
            <v:group style="position:absolute;left:10176;top:-277;width:2;height:24" coordorigin="10176,-277" coordsize="2,24">
              <v:shape style="position:absolute;left:10176;top:-277;width:2;height:24" coordorigin="10176,-277" coordsize="0,24" path="m10176,-277l10176,-253e" filled="false" stroked="true" strokeweight=".098107pt" strokecolor="#ff0000">
                <v:path arrowok="t"/>
              </v:shape>
            </v:group>
            <v:group style="position:absolute;left:10165;top:-265;width:24;height:2" coordorigin="10165,-265" coordsize="24,2">
              <v:shape style="position:absolute;left:10165;top:-265;width:24;height:2" coordorigin="10165,-265" coordsize="24,0" path="m10165,-265l10188,-265e" filled="false" stroked="true" strokeweight=".09927pt" strokecolor="#ff0000">
                <v:path arrowok="t"/>
              </v:shape>
            </v:group>
            <v:group style="position:absolute;left:10176;top:-277;width:2;height:24" coordorigin="10176,-277" coordsize="2,24">
              <v:shape style="position:absolute;left:10176;top:-277;width:2;height:24" coordorigin="10176,-277" coordsize="0,24" path="m10176,-277l10176,-253e" filled="false" stroked="true" strokeweight=".098107pt" strokecolor="#ff0000">
                <v:path arrowok="t"/>
              </v:shape>
            </v:group>
            <v:group style="position:absolute;left:10165;top:-266;width:24;height:2" coordorigin="10165,-266" coordsize="24,2">
              <v:shape style="position:absolute;left:10165;top:-266;width:24;height:2" coordorigin="10165,-266" coordsize="24,0" path="m10165,-266l10188,-266e" filled="false" stroked="true" strokeweight=".09927pt" strokecolor="#ff0000">
                <v:path arrowok="t"/>
              </v:shape>
            </v:group>
            <v:group style="position:absolute;left:10176;top:-277;width:2;height:24" coordorigin="10176,-277" coordsize="2,24">
              <v:shape style="position:absolute;left:10176;top:-277;width:2;height:24" coordorigin="10176,-277" coordsize="0,24" path="m10176,-277l10176,-254e" filled="false" stroked="true" strokeweight=".098107pt" strokecolor="#ff0000">
                <v:path arrowok="t"/>
              </v:shape>
            </v:group>
            <v:group style="position:absolute;left:10165;top:-266;width:24;height:2" coordorigin="10165,-266" coordsize="24,2">
              <v:shape style="position:absolute;left:10165;top:-266;width:24;height:2" coordorigin="10165,-266" coordsize="24,0" path="m10165,-266l10188,-266e" filled="false" stroked="true" strokeweight=".09927pt" strokecolor="#ff0000">
                <v:path arrowok="t"/>
              </v:shape>
            </v:group>
            <v:group style="position:absolute;left:10176;top:-278;width:2;height:24" coordorigin="10176,-278" coordsize="2,24">
              <v:shape style="position:absolute;left:10176;top:-278;width:2;height:24" coordorigin="10176,-278" coordsize="0,24" path="m10176,-278l10176,-254e" filled="false" stroked="true" strokeweight=".098107pt" strokecolor="#ff0000">
                <v:path arrowok="t"/>
              </v:shape>
            </v:group>
            <v:group style="position:absolute;left:10165;top:-266;width:24;height:2" coordorigin="10165,-266" coordsize="24,2">
              <v:shape style="position:absolute;left:10165;top:-266;width:24;height:2" coordorigin="10165,-266" coordsize="24,0" path="m10165,-266l10188,-266e" filled="false" stroked="true" strokeweight=".09927pt" strokecolor="#ff0000">
                <v:path arrowok="t"/>
              </v:shape>
            </v:group>
            <v:group style="position:absolute;left:10176;top:-278;width:2;height:24" coordorigin="10176,-278" coordsize="2,24">
              <v:shape style="position:absolute;left:10176;top:-278;width:2;height:24" coordorigin="10176,-278" coordsize="0,24" path="m10176,-278l10176,-254e" filled="false" stroked="true" strokeweight=".098107pt" strokecolor="#ff0000">
                <v:path arrowok="t"/>
              </v:shape>
            </v:group>
            <v:group style="position:absolute;left:10165;top:-267;width:24;height:2" coordorigin="10165,-267" coordsize="24,2">
              <v:shape style="position:absolute;left:10165;top:-267;width:24;height:2" coordorigin="10165,-267" coordsize="24,0" path="m10165,-267l10188,-267e" filled="false" stroked="true" strokeweight=".09927pt" strokecolor="#ff0000">
                <v:path arrowok="t"/>
              </v:shape>
            </v:group>
            <v:group style="position:absolute;left:10176;top:-278;width:2;height:24" coordorigin="10176,-278" coordsize="2,24">
              <v:shape style="position:absolute;left:10176;top:-278;width:2;height:24" coordorigin="10176,-278" coordsize="0,24" path="m10176,-278l10176,-255e" filled="false" stroked="true" strokeweight=".098107pt" strokecolor="#ff0000">
                <v:path arrowok="t"/>
              </v:shape>
            </v:group>
            <v:group style="position:absolute;left:10165;top:-267;width:24;height:2" coordorigin="10165,-267" coordsize="24,2">
              <v:shape style="position:absolute;left:10165;top:-267;width:24;height:2" coordorigin="10165,-267" coordsize="24,0" path="m10165,-267l10188,-267e" filled="false" stroked="true" strokeweight=".09927pt" strokecolor="#ff0000">
                <v:path arrowok="t"/>
              </v:shape>
            </v:group>
            <v:group style="position:absolute;left:10176;top:-279;width:2;height:24" coordorigin="10176,-279" coordsize="2,24">
              <v:shape style="position:absolute;left:10176;top:-279;width:2;height:24" coordorigin="10176,-279" coordsize="0,24" path="m10176,-279l10176,-255e" filled="false" stroked="true" strokeweight=".098107pt" strokecolor="#ff0000">
                <v:path arrowok="t"/>
              </v:shape>
            </v:group>
            <v:group style="position:absolute;left:10165;top:-267;width:24;height:2" coordorigin="10165,-267" coordsize="24,2">
              <v:shape style="position:absolute;left:10165;top:-267;width:24;height:2" coordorigin="10165,-267" coordsize="24,0" path="m10165,-267l10188,-267e" filled="false" stroked="true" strokeweight=".09927pt" strokecolor="#ff0000">
                <v:path arrowok="t"/>
              </v:shape>
            </v:group>
            <v:group style="position:absolute;left:10176;top:-279;width:2;height:24" coordorigin="10176,-279" coordsize="2,24">
              <v:shape style="position:absolute;left:10176;top:-279;width:2;height:24" coordorigin="10176,-279" coordsize="0,24" path="m10176,-279l10176,-255e" filled="false" stroked="true" strokeweight=".098107pt" strokecolor="#ff0000">
                <v:path arrowok="t"/>
              </v:shape>
            </v:group>
            <v:group style="position:absolute;left:10165;top:-268;width:24;height:2" coordorigin="10165,-268" coordsize="24,2">
              <v:shape style="position:absolute;left:10165;top:-268;width:24;height:2" coordorigin="10165,-268" coordsize="24,0" path="m10165,-268l10188,-268e" filled="false" stroked="true" strokeweight=".09927pt" strokecolor="#ff0000">
                <v:path arrowok="t"/>
              </v:shape>
            </v:group>
            <v:group style="position:absolute;left:10176;top:-279;width:2;height:24" coordorigin="10176,-279" coordsize="2,24">
              <v:shape style="position:absolute;left:10176;top:-279;width:2;height:24" coordorigin="10176,-279" coordsize="0,24" path="m10176,-279l10176,-256e" filled="false" stroked="true" strokeweight=".098107pt" strokecolor="#ff0000">
                <v:path arrowok="t"/>
              </v:shape>
            </v:group>
            <v:group style="position:absolute;left:10165;top:-268;width:24;height:2" coordorigin="10165,-268" coordsize="24,2">
              <v:shape style="position:absolute;left:10165;top:-268;width:24;height:2" coordorigin="10165,-268" coordsize="24,0" path="m10165,-268l10188,-268e" filled="false" stroked="true" strokeweight=".09927pt" strokecolor="#ff0000">
                <v:path arrowok="t"/>
              </v:shape>
            </v:group>
            <v:group style="position:absolute;left:10176;top:-280;width:2;height:24" coordorigin="10176,-280" coordsize="2,24">
              <v:shape style="position:absolute;left:10176;top:-280;width:2;height:24" coordorigin="10176,-280" coordsize="0,24" path="m10176,-280l10176,-256e" filled="false" stroked="true" strokeweight=".098107pt" strokecolor="#ff0000">
                <v:path arrowok="t"/>
              </v:shape>
            </v:group>
            <v:group style="position:absolute;left:10165;top:-268;width:24;height:2" coordorigin="10165,-268" coordsize="24,2">
              <v:shape style="position:absolute;left:10165;top:-268;width:24;height:2" coordorigin="10165,-268" coordsize="24,0" path="m10165,-268l10188,-268e" filled="false" stroked="true" strokeweight=".09927pt" strokecolor="#ff0000">
                <v:path arrowok="t"/>
              </v:shape>
            </v:group>
            <v:group style="position:absolute;left:10176;top:-280;width:2;height:24" coordorigin="10176,-280" coordsize="2,24">
              <v:shape style="position:absolute;left:10176;top:-280;width:2;height:24" coordorigin="10176,-280" coordsize="0,24" path="m10176,-280l10176,-256e" filled="false" stroked="true" strokeweight=".098107pt" strokecolor="#ff0000">
                <v:path arrowok="t"/>
              </v:shape>
            </v:group>
            <v:group style="position:absolute;left:10165;top:-269;width:24;height:2" coordorigin="10165,-269" coordsize="24,2">
              <v:shape style="position:absolute;left:10165;top:-269;width:24;height:2" coordorigin="10165,-269" coordsize="24,0" path="m10165,-269l10188,-269e" filled="false" stroked="true" strokeweight=".09927pt" strokecolor="#ff0000">
                <v:path arrowok="t"/>
              </v:shape>
            </v:group>
            <v:group style="position:absolute;left:10176;top:-280;width:2;height:24" coordorigin="10176,-280" coordsize="2,24">
              <v:shape style="position:absolute;left:10176;top:-280;width:2;height:24" coordorigin="10176,-280" coordsize="0,24" path="m10176,-280l10176,-257e" filled="false" stroked="true" strokeweight=".098107pt" strokecolor="#ff0000">
                <v:path arrowok="t"/>
              </v:shape>
            </v:group>
            <v:group style="position:absolute;left:10165;top:-269;width:24;height:2" coordorigin="10165,-269" coordsize="24,2">
              <v:shape style="position:absolute;left:10165;top:-269;width:24;height:2" coordorigin="10165,-269" coordsize="24,0" path="m10165,-269l10188,-269e" filled="false" stroked="true" strokeweight=".09927pt" strokecolor="#ff0000">
                <v:path arrowok="t"/>
              </v:shape>
            </v:group>
            <v:group style="position:absolute;left:10176;top:-281;width:2;height:24" coordorigin="10176,-281" coordsize="2,24">
              <v:shape style="position:absolute;left:10176;top:-281;width:2;height:24" coordorigin="10176,-281" coordsize="0,24" path="m10176,-281l10176,-257e" filled="false" stroked="true" strokeweight=".098107pt" strokecolor="#ff0000">
                <v:path arrowok="t"/>
              </v:shape>
            </v:group>
            <v:group style="position:absolute;left:10165;top:-269;width:24;height:2" coordorigin="10165,-269" coordsize="24,2">
              <v:shape style="position:absolute;left:10165;top:-269;width:24;height:2" coordorigin="10165,-269" coordsize="24,0" path="m10165,-269l10188,-269e" filled="false" stroked="true" strokeweight=".09927pt" strokecolor="#ff0000">
                <v:path arrowok="t"/>
              </v:shape>
            </v:group>
            <v:group style="position:absolute;left:10176;top:-281;width:2;height:24" coordorigin="10176,-281" coordsize="2,24">
              <v:shape style="position:absolute;left:10176;top:-281;width:2;height:24" coordorigin="10176,-281" coordsize="0,24" path="m10176,-281l10176,-257e" filled="false" stroked="true" strokeweight=".098107pt" strokecolor="#ff0000">
                <v:path arrowok="t"/>
              </v:shape>
            </v:group>
            <v:group style="position:absolute;left:10165;top:-270;width:24;height:2" coordorigin="10165,-270" coordsize="24,2">
              <v:shape style="position:absolute;left:10165;top:-270;width:24;height:2" coordorigin="10165,-270" coordsize="24,0" path="m10165,-270l10188,-270e" filled="false" stroked="true" strokeweight=".09927pt" strokecolor="#ff0000">
                <v:path arrowok="t"/>
              </v:shape>
            </v:group>
            <v:group style="position:absolute;left:10176;top:-281;width:2;height:24" coordorigin="10176,-281" coordsize="2,24">
              <v:shape style="position:absolute;left:10176;top:-281;width:2;height:24" coordorigin="10176,-281" coordsize="0,24" path="m10176,-281l10176,-258e" filled="false" stroked="true" strokeweight=".098107pt" strokecolor="#ff0000">
                <v:path arrowok="t"/>
              </v:shape>
            </v:group>
            <v:group style="position:absolute;left:10165;top:-270;width:24;height:2" coordorigin="10165,-270" coordsize="24,2">
              <v:shape style="position:absolute;left:10165;top:-270;width:24;height:2" coordorigin="10165,-270" coordsize="24,0" path="m10165,-270l10188,-270e" filled="false" stroked="true" strokeweight=".09927pt" strokecolor="#ff0000">
                <v:path arrowok="t"/>
              </v:shape>
            </v:group>
            <v:group style="position:absolute;left:10176;top:-282;width:2;height:24" coordorigin="10176,-282" coordsize="2,24">
              <v:shape style="position:absolute;left:10176;top:-282;width:2;height:24" coordorigin="10176,-282" coordsize="0,24" path="m10176,-282l10176,-258e" filled="false" stroked="true" strokeweight=".098107pt" strokecolor="#ff0000">
                <v:path arrowok="t"/>
              </v:shape>
            </v:group>
            <v:group style="position:absolute;left:10165;top:-270;width:24;height:2" coordorigin="10165,-270" coordsize="24,2">
              <v:shape style="position:absolute;left:10165;top:-270;width:24;height:2" coordorigin="10165,-270" coordsize="24,0" path="m10165,-270l10188,-270e" filled="false" stroked="true" strokeweight=".09927pt" strokecolor="#ff0000">
                <v:path arrowok="t"/>
              </v:shape>
            </v:group>
            <v:group style="position:absolute;left:10176;top:-282;width:2;height:24" coordorigin="10176,-282" coordsize="2,24">
              <v:shape style="position:absolute;left:10176;top:-282;width:2;height:24" coordorigin="10176,-282" coordsize="0,24" path="m10176,-282l10176,-258e" filled="false" stroked="true" strokeweight=".098107pt" strokecolor="#ff0000">
                <v:path arrowok="t"/>
              </v:shape>
            </v:group>
            <v:group style="position:absolute;left:10165;top:-271;width:24;height:2" coordorigin="10165,-271" coordsize="24,2">
              <v:shape style="position:absolute;left:10165;top:-271;width:24;height:2" coordorigin="10165,-271" coordsize="24,0" path="m10165,-271l10188,-271e" filled="false" stroked="true" strokeweight=".09927pt" strokecolor="#ff0000">
                <v:path arrowok="t"/>
              </v:shape>
            </v:group>
            <v:group style="position:absolute;left:10176;top:-282;width:2;height:24" coordorigin="10176,-282" coordsize="2,24">
              <v:shape style="position:absolute;left:10176;top:-282;width:2;height:24" coordorigin="10176,-282" coordsize="0,24" path="m10176,-282l10176,-259e" filled="false" stroked="true" strokeweight=".098107pt" strokecolor="#ff0000">
                <v:path arrowok="t"/>
              </v:shape>
            </v:group>
            <v:group style="position:absolute;left:10165;top:-271;width:24;height:2" coordorigin="10165,-271" coordsize="24,2">
              <v:shape style="position:absolute;left:10165;top:-271;width:24;height:2" coordorigin="10165,-271" coordsize="24,0" path="m10165,-271l10188,-271e" filled="false" stroked="true" strokeweight=".09927pt" strokecolor="#ff0000">
                <v:path arrowok="t"/>
              </v:shape>
            </v:group>
            <v:group style="position:absolute;left:10176;top:-283;width:2;height:24" coordorigin="10176,-283" coordsize="2,24">
              <v:shape style="position:absolute;left:10176;top:-283;width:2;height:24" coordorigin="10176,-283" coordsize="0,24" path="m10176,-283l10176,-259e" filled="false" stroked="true" strokeweight=".098107pt" strokecolor="#ff0000">
                <v:path arrowok="t"/>
              </v:shape>
            </v:group>
            <v:group style="position:absolute;left:10165;top:-271;width:24;height:2" coordorigin="10165,-271" coordsize="24,2">
              <v:shape style="position:absolute;left:10165;top:-271;width:24;height:2" coordorigin="10165,-271" coordsize="24,0" path="m10165,-271l10188,-271e" filled="false" stroked="true" strokeweight=".09927pt" strokecolor="#ff0000">
                <v:path arrowok="t"/>
              </v:shape>
            </v:group>
            <v:group style="position:absolute;left:10176;top:-283;width:2;height:24" coordorigin="10176,-283" coordsize="2,24">
              <v:shape style="position:absolute;left:10176;top:-283;width:2;height:24" coordorigin="10176,-283" coordsize="0,24" path="m10176,-283l10176,-259e" filled="false" stroked="true" strokeweight=".098107pt" strokecolor="#ff0000">
                <v:path arrowok="t"/>
              </v:shape>
            </v:group>
            <v:group style="position:absolute;left:10165;top:-272;width:24;height:2" coordorigin="10165,-272" coordsize="24,2">
              <v:shape style="position:absolute;left:10165;top:-272;width:24;height:2" coordorigin="10165,-272" coordsize="24,0" path="m10165,-272l10188,-272e" filled="false" stroked="true" strokeweight=".09927pt" strokecolor="#ff0000">
                <v:path arrowok="t"/>
              </v:shape>
            </v:group>
            <v:group style="position:absolute;left:10176;top:-283;width:2;height:24" coordorigin="10176,-283" coordsize="2,24">
              <v:shape style="position:absolute;left:10176;top:-283;width:2;height:24" coordorigin="10176,-283" coordsize="0,24" path="m10176,-283l10176,-260e" filled="false" stroked="true" strokeweight=".098107pt" strokecolor="#ff0000">
                <v:path arrowok="t"/>
              </v:shape>
            </v:group>
            <v:group style="position:absolute;left:10165;top:-272;width:24;height:2" coordorigin="10165,-272" coordsize="24,2">
              <v:shape style="position:absolute;left:10165;top:-272;width:24;height:2" coordorigin="10165,-272" coordsize="24,0" path="m10165,-272l10188,-272e" filled="false" stroked="true" strokeweight=".09927pt" strokecolor="#ff0000">
                <v:path arrowok="t"/>
              </v:shape>
            </v:group>
            <v:group style="position:absolute;left:10176;top:-284;width:2;height:24" coordorigin="10176,-284" coordsize="2,24">
              <v:shape style="position:absolute;left:10176;top:-284;width:2;height:24" coordorigin="10176,-284" coordsize="0,24" path="m10176,-284l10176,-260e" filled="false" stroked="true" strokeweight=".098107pt" strokecolor="#ff0000">
                <v:path arrowok="t"/>
              </v:shape>
            </v:group>
            <v:group style="position:absolute;left:10165;top:-272;width:24;height:2" coordorigin="10165,-272" coordsize="24,2">
              <v:shape style="position:absolute;left:10165;top:-272;width:24;height:2" coordorigin="10165,-272" coordsize="24,0" path="m10165,-272l10188,-272e" filled="false" stroked="true" strokeweight=".09927pt" strokecolor="#ff0000">
                <v:path arrowok="t"/>
              </v:shape>
            </v:group>
            <v:group style="position:absolute;left:10176;top:-284;width:2;height:24" coordorigin="10176,-284" coordsize="2,24">
              <v:shape style="position:absolute;left:10176;top:-284;width:2;height:24" coordorigin="10176,-284" coordsize="0,24" path="m10176,-284l10176,-260e" filled="false" stroked="true" strokeweight=".098107pt" strokecolor="#ff0000">
                <v:path arrowok="t"/>
              </v:shape>
            </v:group>
            <v:group style="position:absolute;left:10165;top:-273;width:24;height:2" coordorigin="10165,-273" coordsize="24,2">
              <v:shape style="position:absolute;left:10165;top:-273;width:24;height:2" coordorigin="10165,-273" coordsize="24,0" path="m10165,-273l10188,-273e" filled="false" stroked="true" strokeweight=".09927pt" strokecolor="#ff0000">
                <v:path arrowok="t"/>
              </v:shape>
            </v:group>
            <v:group style="position:absolute;left:10176;top:-284;width:2;height:24" coordorigin="10176,-284" coordsize="2,24">
              <v:shape style="position:absolute;left:10176;top:-284;width:2;height:24" coordorigin="10176,-284" coordsize="0,24" path="m10176,-284l10176,-261e" filled="false" stroked="true" strokeweight=".098107pt" strokecolor="#ff0000">
                <v:path arrowok="t"/>
              </v:shape>
            </v:group>
            <v:group style="position:absolute;left:10165;top:-273;width:24;height:2" coordorigin="10165,-273" coordsize="24,2">
              <v:shape style="position:absolute;left:10165;top:-273;width:24;height:2" coordorigin="10165,-273" coordsize="24,0" path="m10165,-273l10188,-273e" filled="false" stroked="true" strokeweight=".09927pt" strokecolor="#ff0000">
                <v:path arrowok="t"/>
              </v:shape>
            </v:group>
            <v:group style="position:absolute;left:10176;top:-285;width:2;height:24" coordorigin="10176,-285" coordsize="2,24">
              <v:shape style="position:absolute;left:10176;top:-285;width:2;height:24" coordorigin="10176,-285" coordsize="0,24" path="m10176,-285l10176,-261e" filled="false" stroked="true" strokeweight=".098107pt" strokecolor="#ff0000">
                <v:path arrowok="t"/>
              </v:shape>
            </v:group>
            <v:group style="position:absolute;left:10165;top:-273;width:24;height:2" coordorigin="10165,-273" coordsize="24,2">
              <v:shape style="position:absolute;left:10165;top:-273;width:24;height:2" coordorigin="10165,-273" coordsize="24,0" path="m10165,-273l10188,-273e" filled="false" stroked="true" strokeweight=".09927pt" strokecolor="#ff0000">
                <v:path arrowok="t"/>
              </v:shape>
            </v:group>
            <v:group style="position:absolute;left:10176;top:-285;width:2;height:24" coordorigin="10176,-285" coordsize="2,24">
              <v:shape style="position:absolute;left:10176;top:-285;width:2;height:24" coordorigin="10176,-285" coordsize="0,24" path="m10176,-285l10176,-261e" filled="false" stroked="true" strokeweight=".098107pt" strokecolor="#ff0000">
                <v:path arrowok="t"/>
              </v:shape>
            </v:group>
            <v:group style="position:absolute;left:10165;top:-274;width:24;height:2" coordorigin="10165,-274" coordsize="24,2">
              <v:shape style="position:absolute;left:10165;top:-274;width:24;height:2" coordorigin="10165,-274" coordsize="24,0" path="m10165,-274l10188,-274e" filled="false" stroked="true" strokeweight=".09927pt" strokecolor="#ff0000">
                <v:path arrowok="t"/>
              </v:shape>
            </v:group>
            <v:group style="position:absolute;left:10176;top:-285;width:2;height:24" coordorigin="10176,-285" coordsize="2,24">
              <v:shape style="position:absolute;left:10176;top:-285;width:2;height:24" coordorigin="10176,-285" coordsize="0,24" path="m10176,-285l10176,-262e" filled="false" stroked="true" strokeweight=".098107pt" strokecolor="#ff0000">
                <v:path arrowok="t"/>
              </v:shape>
            </v:group>
            <v:group style="position:absolute;left:10165;top:-274;width:24;height:2" coordorigin="10165,-274" coordsize="24,2">
              <v:shape style="position:absolute;left:10165;top:-274;width:24;height:2" coordorigin="10165,-274" coordsize="24,0" path="m10165,-274l10188,-274e" filled="false" stroked="true" strokeweight=".09927pt" strokecolor="#ff0000">
                <v:path arrowok="t"/>
              </v:shape>
            </v:group>
            <v:group style="position:absolute;left:10176;top:-286;width:2;height:24" coordorigin="10176,-286" coordsize="2,24">
              <v:shape style="position:absolute;left:10176;top:-286;width:2;height:24" coordorigin="10176,-286" coordsize="0,24" path="m10176,-286l10176,-262e" filled="false" stroked="true" strokeweight=".098107pt" strokecolor="#ff0000">
                <v:path arrowok="t"/>
              </v:shape>
            </v:group>
            <v:group style="position:absolute;left:10165;top:-274;width:24;height:2" coordorigin="10165,-274" coordsize="24,2">
              <v:shape style="position:absolute;left:10165;top:-274;width:24;height:2" coordorigin="10165,-274" coordsize="24,0" path="m10165,-274l10188,-274e" filled="false" stroked="true" strokeweight=".09927pt" strokecolor="#ff0000">
                <v:path arrowok="t"/>
              </v:shape>
            </v:group>
            <v:group style="position:absolute;left:10176;top:-286;width:2;height:24" coordorigin="10176,-286" coordsize="2,24">
              <v:shape style="position:absolute;left:10176;top:-286;width:2;height:24" coordorigin="10176,-286" coordsize="0,24" path="m10176,-286l10176,-262e" filled="false" stroked="true" strokeweight=".098107pt" strokecolor="#ff0000">
                <v:path arrowok="t"/>
              </v:shape>
            </v:group>
            <v:group style="position:absolute;left:10165;top:-274;width:24;height:2" coordorigin="10165,-274" coordsize="24,2">
              <v:shape style="position:absolute;left:10165;top:-274;width:24;height:2" coordorigin="10165,-274" coordsize="24,0" path="m10165,-274l10188,-274e" filled="false" stroked="true" strokeweight=".09927pt" strokecolor="#ff0000">
                <v:path arrowok="t"/>
              </v:shape>
            </v:group>
            <v:group style="position:absolute;left:10176;top:-286;width:2;height:24" coordorigin="10176,-286" coordsize="2,24">
              <v:shape style="position:absolute;left:10176;top:-286;width:2;height:24" coordorigin="10176,-286" coordsize="0,24" path="m10176,-286l10176,-263e" filled="false" stroked="true" strokeweight=".098107pt" strokecolor="#ff0000">
                <v:path arrowok="t"/>
              </v:shape>
            </v:group>
            <v:group style="position:absolute;left:10165;top:-275;width:24;height:2" coordorigin="10165,-275" coordsize="24,2">
              <v:shape style="position:absolute;left:10165;top:-275;width:24;height:2" coordorigin="10165,-275" coordsize="24,0" path="m10165,-275l10188,-275e" filled="false" stroked="true" strokeweight=".09927pt" strokecolor="#ff0000">
                <v:path arrowok="t"/>
              </v:shape>
            </v:group>
            <v:group style="position:absolute;left:10176;top:-287;width:2;height:24" coordorigin="10176,-287" coordsize="2,24">
              <v:shape style="position:absolute;left:10176;top:-287;width:2;height:24" coordorigin="10176,-287" coordsize="0,24" path="m10176,-287l10176,-263e" filled="false" stroked="true" strokeweight=".098107pt" strokecolor="#ff0000">
                <v:path arrowok="t"/>
              </v:shape>
            </v:group>
            <v:group style="position:absolute;left:10165;top:-275;width:24;height:2" coordorigin="10165,-275" coordsize="24,2">
              <v:shape style="position:absolute;left:10165;top:-275;width:24;height:2" coordorigin="10165,-275" coordsize="24,0" path="m10165,-275l10188,-275e" filled="false" stroked="true" strokeweight=".09927pt" strokecolor="#ff0000">
                <v:path arrowok="t"/>
              </v:shape>
            </v:group>
            <v:group style="position:absolute;left:10176;top:-287;width:2;height:24" coordorigin="10176,-287" coordsize="2,24">
              <v:shape style="position:absolute;left:10176;top:-287;width:2;height:24" coordorigin="10176,-287" coordsize="0,24" path="m10176,-287l10176,-263e" filled="false" stroked="true" strokeweight=".098107pt" strokecolor="#ff0000">
                <v:path arrowok="t"/>
              </v:shape>
            </v:group>
            <v:group style="position:absolute;left:10165;top:-275;width:24;height:2" coordorigin="10165,-275" coordsize="24,2">
              <v:shape style="position:absolute;left:10165;top:-275;width:24;height:2" coordorigin="10165,-275" coordsize="24,0" path="m10165,-275l10188,-275e" filled="false" stroked="true" strokeweight=".09927pt" strokecolor="#ff0000">
                <v:path arrowok="t"/>
              </v:shape>
            </v:group>
            <v:group style="position:absolute;left:10176;top:-287;width:2;height:24" coordorigin="10176,-287" coordsize="2,24">
              <v:shape style="position:absolute;left:10176;top:-287;width:2;height:24" coordorigin="10176,-287" coordsize="0,24" path="m10176,-287l10176,-264e" filled="false" stroked="true" strokeweight=".098107pt" strokecolor="#ff0000">
                <v:path arrowok="t"/>
              </v:shape>
            </v:group>
            <v:group style="position:absolute;left:10165;top:-276;width:24;height:2" coordorigin="10165,-276" coordsize="24,2">
              <v:shape style="position:absolute;left:10165;top:-276;width:24;height:2" coordorigin="10165,-276" coordsize="24,0" path="m10165,-276l10188,-276e" filled="false" stroked="true" strokeweight=".09927pt" strokecolor="#ff0000">
                <v:path arrowok="t"/>
              </v:shape>
            </v:group>
            <v:group style="position:absolute;left:10176;top:-288;width:2;height:24" coordorigin="10176,-288" coordsize="2,24">
              <v:shape style="position:absolute;left:10176;top:-288;width:2;height:24" coordorigin="10176,-288" coordsize="0,24" path="m10176,-288l10176,-264e" filled="false" stroked="true" strokeweight=".098107pt" strokecolor="#ff0000">
                <v:path arrowok="t"/>
              </v:shape>
            </v:group>
            <v:group style="position:absolute;left:10165;top:-276;width:24;height:2" coordorigin="10165,-276" coordsize="24,2">
              <v:shape style="position:absolute;left:10165;top:-276;width:24;height:2" coordorigin="10165,-276" coordsize="24,0" path="m10165,-276l10188,-276e" filled="false" stroked="true" strokeweight=".09927pt" strokecolor="#ff0000">
                <v:path arrowok="t"/>
              </v:shape>
            </v:group>
            <v:group style="position:absolute;left:10176;top:-288;width:2;height:24" coordorigin="10176,-288" coordsize="2,24">
              <v:shape style="position:absolute;left:10176;top:-288;width:2;height:24" coordorigin="10176,-288" coordsize="0,24" path="m10176,-288l10176,-264e" filled="false" stroked="true" strokeweight=".098107pt" strokecolor="#ff0000">
                <v:path arrowok="t"/>
              </v:shape>
            </v:group>
            <v:group style="position:absolute;left:10165;top:-276;width:24;height:2" coordorigin="10165,-276" coordsize="24,2">
              <v:shape style="position:absolute;left:10165;top:-276;width:24;height:2" coordorigin="10165,-276" coordsize="24,0" path="m10165,-276l10188,-276e" filled="false" stroked="true" strokeweight=".09927pt" strokecolor="#ff0000">
                <v:path arrowok="t"/>
              </v:shape>
            </v:group>
            <v:group style="position:absolute;left:10176;top:-288;width:2;height:24" coordorigin="10176,-288" coordsize="2,24">
              <v:shape style="position:absolute;left:10176;top:-288;width:2;height:24" coordorigin="10176,-288" coordsize="0,24" path="m10176,-288l10176,-265e" filled="false" stroked="true" strokeweight=".098107pt" strokecolor="#ff0000">
                <v:path arrowok="t"/>
              </v:shape>
            </v:group>
            <v:group style="position:absolute;left:10165;top:-277;width:24;height:2" coordorigin="10165,-277" coordsize="24,2">
              <v:shape style="position:absolute;left:10165;top:-277;width:24;height:2" coordorigin="10165,-277" coordsize="24,0" path="m10165,-277l10188,-277e" filled="false" stroked="true" strokeweight=".09927pt" strokecolor="#ff0000">
                <v:path arrowok="t"/>
              </v:shape>
            </v:group>
            <v:group style="position:absolute;left:10176;top:-289;width:2;height:24" coordorigin="10176,-289" coordsize="2,24">
              <v:shape style="position:absolute;left:10176;top:-289;width:2;height:24" coordorigin="10176,-289" coordsize="0,24" path="m10176,-289l10176,-265e" filled="false" stroked="true" strokeweight=".098107pt" strokecolor="#ff0000">
                <v:path arrowok="t"/>
              </v:shape>
            </v:group>
            <v:group style="position:absolute;left:10165;top:-277;width:24;height:2" coordorigin="10165,-277" coordsize="24,2">
              <v:shape style="position:absolute;left:10165;top:-277;width:24;height:2" coordorigin="10165,-277" coordsize="24,0" path="m10165,-277l10188,-277e" filled="false" stroked="true" strokeweight=".09927pt" strokecolor="#ff0000">
                <v:path arrowok="t"/>
              </v:shape>
            </v:group>
            <v:group style="position:absolute;left:10176;top:-289;width:2;height:24" coordorigin="10176,-289" coordsize="2,24">
              <v:shape style="position:absolute;left:10176;top:-289;width:2;height:24" coordorigin="10176,-289" coordsize="0,24" path="m10176,-289l10176,-265e" filled="false" stroked="true" strokeweight=".098107pt" strokecolor="#ff0000">
                <v:path arrowok="t"/>
              </v:shape>
            </v:group>
            <v:group style="position:absolute;left:10165;top:-277;width:24;height:2" coordorigin="10165,-277" coordsize="24,2">
              <v:shape style="position:absolute;left:10165;top:-277;width:24;height:2" coordorigin="10165,-277" coordsize="24,0" path="m10165,-277l10188,-277e" filled="false" stroked="true" strokeweight=".09927pt" strokecolor="#ff0000">
                <v:path arrowok="t"/>
              </v:shape>
            </v:group>
            <v:group style="position:absolute;left:10176;top:-289;width:2;height:24" coordorigin="10176,-289" coordsize="2,24">
              <v:shape style="position:absolute;left:10176;top:-289;width:2;height:24" coordorigin="10176,-289" coordsize="0,24" path="m10176,-289l10176,-266e" filled="false" stroked="true" strokeweight=".098107pt" strokecolor="#ff0000">
                <v:path arrowok="t"/>
              </v:shape>
            </v:group>
            <v:group style="position:absolute;left:10165;top:-278;width:24;height:2" coordorigin="10165,-278" coordsize="24,2">
              <v:shape style="position:absolute;left:10165;top:-278;width:24;height:2" coordorigin="10165,-278" coordsize="24,0" path="m10165,-278l10188,-278e" filled="false" stroked="true" strokeweight=".09927pt" strokecolor="#ff0000">
                <v:path arrowok="t"/>
              </v:shape>
            </v:group>
            <v:group style="position:absolute;left:10176;top:-290;width:2;height:24" coordorigin="10176,-290" coordsize="2,24">
              <v:shape style="position:absolute;left:10176;top:-290;width:2;height:24" coordorigin="10176,-290" coordsize="0,24" path="m10176,-290l10176,-266e" filled="false" stroked="true" strokeweight=".098107pt" strokecolor="#ff0000">
                <v:path arrowok="t"/>
              </v:shape>
            </v:group>
            <v:group style="position:absolute;left:10165;top:-278;width:24;height:2" coordorigin="10165,-278" coordsize="24,2">
              <v:shape style="position:absolute;left:10165;top:-278;width:24;height:2" coordorigin="10165,-278" coordsize="24,0" path="m10165,-278l10188,-278e" filled="false" stroked="true" strokeweight=".09927pt" strokecolor="#ff0000">
                <v:path arrowok="t"/>
              </v:shape>
            </v:group>
            <v:group style="position:absolute;left:10176;top:-290;width:2;height:24" coordorigin="10176,-290" coordsize="2,24">
              <v:shape style="position:absolute;left:10176;top:-290;width:2;height:24" coordorigin="10176,-290" coordsize="0,24" path="m10176,-290l10176,-267e" filled="false" stroked="true" strokeweight=".098107pt" strokecolor="#ff0000">
                <v:path arrowok="t"/>
              </v:shape>
            </v:group>
            <v:group style="position:absolute;left:10165;top:-279;width:24;height:2" coordorigin="10165,-279" coordsize="24,2">
              <v:shape style="position:absolute;left:10165;top:-279;width:24;height:2" coordorigin="10165,-279" coordsize="24,0" path="m10165,-279l10188,-279e" filled="false" stroked="true" strokeweight=".09927pt" strokecolor="#ff0000">
                <v:path arrowok="t"/>
              </v:shape>
            </v:group>
            <v:group style="position:absolute;left:10176;top:-291;width:2;height:24" coordorigin="10176,-291" coordsize="2,24">
              <v:shape style="position:absolute;left:10176;top:-291;width:2;height:24" coordorigin="10176,-291" coordsize="0,24" path="m10176,-291l10176,-267e" filled="false" stroked="true" strokeweight=".098107pt" strokecolor="#ff0000">
                <v:path arrowok="t"/>
              </v:shape>
            </v:group>
            <v:group style="position:absolute;left:10165;top:-279;width:24;height:2" coordorigin="10165,-279" coordsize="24,2">
              <v:shape style="position:absolute;left:10165;top:-279;width:24;height:2" coordorigin="10165,-279" coordsize="24,0" path="m10165,-279l10188,-279e" filled="false" stroked="true" strokeweight=".09927pt" strokecolor="#ff0000">
                <v:path arrowok="t"/>
              </v:shape>
            </v:group>
            <v:group style="position:absolute;left:10176;top:-291;width:2;height:24" coordorigin="10176,-291" coordsize="2,24">
              <v:shape style="position:absolute;left:10176;top:-291;width:2;height:24" coordorigin="10176,-291" coordsize="0,24" path="m10176,-291l10176,-267e" filled="false" stroked="true" strokeweight=".098107pt" strokecolor="#ff0000">
                <v:path arrowok="t"/>
              </v:shape>
            </v:group>
            <v:group style="position:absolute;left:10165;top:-280;width:24;height:2" coordorigin="10165,-280" coordsize="24,2">
              <v:shape style="position:absolute;left:10165;top:-280;width:24;height:2" coordorigin="10165,-280" coordsize="24,0" path="m10165,-280l10188,-280e" filled="false" stroked="true" strokeweight=".09927pt" strokecolor="#ff0000">
                <v:path arrowok="t"/>
              </v:shape>
            </v:group>
            <v:group style="position:absolute;left:10176;top:-292;width:2;height:24" coordorigin="10176,-292" coordsize="2,24">
              <v:shape style="position:absolute;left:10176;top:-292;width:2;height:24" coordorigin="10176,-292" coordsize="0,24" path="m10176,-292l10176,-268e" filled="false" stroked="true" strokeweight=".098107pt" strokecolor="#ff0000">
                <v:path arrowok="t"/>
              </v:shape>
            </v:group>
            <v:group style="position:absolute;left:10165;top:-280;width:24;height:2" coordorigin="10165,-280" coordsize="24,2">
              <v:shape style="position:absolute;left:10165;top:-280;width:24;height:2" coordorigin="10165,-280" coordsize="24,0" path="m10165,-280l10188,-280e" filled="false" stroked="true" strokeweight=".09927pt" strokecolor="#ff0000">
                <v:path arrowok="t"/>
              </v:shape>
            </v:group>
            <v:group style="position:absolute;left:10176;top:-292;width:2;height:24" coordorigin="10176,-292" coordsize="2,24">
              <v:shape style="position:absolute;left:10176;top:-292;width:2;height:24" coordorigin="10176,-292" coordsize="0,24" path="m10176,-292l10176,-268e" filled="false" stroked="true" strokeweight=".098107pt" strokecolor="#ff0000">
                <v:path arrowok="t"/>
              </v:shape>
            </v:group>
            <v:group style="position:absolute;left:10165;top:-280;width:24;height:2" coordorigin="10165,-280" coordsize="24,2">
              <v:shape style="position:absolute;left:10165;top:-280;width:24;height:2" coordorigin="10165,-280" coordsize="24,0" path="m10165,-280l10188,-280e" filled="false" stroked="true" strokeweight=".09927pt" strokecolor="#ff0000">
                <v:path arrowok="t"/>
              </v:shape>
            </v:group>
            <v:group style="position:absolute;left:10176;top:-292;width:2;height:24" coordorigin="10176,-292" coordsize="2,24">
              <v:shape style="position:absolute;left:10176;top:-292;width:2;height:24" coordorigin="10176,-292" coordsize="0,24" path="m10176,-292l10176,-269e" filled="false" stroked="true" strokeweight=".098107pt" strokecolor="#ff0000">
                <v:path arrowok="t"/>
              </v:shape>
            </v:group>
            <v:group style="position:absolute;left:10165;top:-281;width:24;height:2" coordorigin="10165,-281" coordsize="24,2">
              <v:shape style="position:absolute;left:10165;top:-281;width:24;height:2" coordorigin="10165,-281" coordsize="24,0" path="m10165,-281l10188,-281e" filled="false" stroked="true" strokeweight=".09927pt" strokecolor="#ff0000">
                <v:path arrowok="t"/>
              </v:shape>
            </v:group>
            <v:group style="position:absolute;left:10176;top:-293;width:2;height:24" coordorigin="10176,-293" coordsize="2,24">
              <v:shape style="position:absolute;left:10176;top:-293;width:2;height:24" coordorigin="10176,-293" coordsize="0,24" path="m10176,-293l10176,-269e" filled="false" stroked="true" strokeweight=".098107pt" strokecolor="#ff0000">
                <v:path arrowok="t"/>
              </v:shape>
            </v:group>
            <v:group style="position:absolute;left:10165;top:-281;width:24;height:2" coordorigin="10165,-281" coordsize="24,2">
              <v:shape style="position:absolute;left:10165;top:-281;width:24;height:2" coordorigin="10165,-281" coordsize="24,0" path="m10165,-281l10188,-281e" filled="false" stroked="true" strokeweight=".09927pt" strokecolor="#ff0000">
                <v:path arrowok="t"/>
              </v:shape>
            </v:group>
            <v:group style="position:absolute;left:10176;top:-293;width:2;height:24" coordorigin="10176,-293" coordsize="2,24">
              <v:shape style="position:absolute;left:10176;top:-293;width:2;height:24" coordorigin="10176,-293" coordsize="0,24" path="m10176,-293l10176,-270e" filled="false" stroked="true" strokeweight=".098107pt" strokecolor="#ff0000">
                <v:path arrowok="t"/>
              </v:shape>
            </v:group>
            <v:group style="position:absolute;left:10165;top:-282;width:24;height:2" coordorigin="10165,-282" coordsize="24,2">
              <v:shape style="position:absolute;left:10165;top:-282;width:24;height:2" coordorigin="10165,-282" coordsize="24,0" path="m10165,-282l10188,-282e" filled="false" stroked="true" strokeweight=".09927pt" strokecolor="#ff0000">
                <v:path arrowok="t"/>
              </v:shape>
            </v:group>
            <v:group style="position:absolute;left:10176;top:-294;width:2;height:24" coordorigin="10176,-294" coordsize="2,24">
              <v:shape style="position:absolute;left:10176;top:-294;width:2;height:24" coordorigin="10176,-294" coordsize="0,24" path="m10176,-294l10176,-270e" filled="false" stroked="true" strokeweight=".098107pt" strokecolor="#ff0000">
                <v:path arrowok="t"/>
              </v:shape>
            </v:group>
            <v:group style="position:absolute;left:10165;top:-282;width:24;height:2" coordorigin="10165,-282" coordsize="24,2">
              <v:shape style="position:absolute;left:10165;top:-282;width:24;height:2" coordorigin="10165,-282" coordsize="24,0" path="m10165,-282l10188,-282e" filled="false" stroked="true" strokeweight=".09927pt" strokecolor="#ff0000">
                <v:path arrowok="t"/>
              </v:shape>
            </v:group>
            <v:group style="position:absolute;left:10176;top:-294;width:2;height:24" coordorigin="10176,-294" coordsize="2,24">
              <v:shape style="position:absolute;left:10176;top:-294;width:2;height:24" coordorigin="10176,-294" coordsize="0,24" path="m10176,-294l10176,-270e" filled="false" stroked="true" strokeweight=".098107pt" strokecolor="#ff0000">
                <v:path arrowok="t"/>
              </v:shape>
            </v:group>
            <v:group style="position:absolute;left:10165;top:-282;width:24;height:2" coordorigin="10165,-282" coordsize="24,2">
              <v:shape style="position:absolute;left:10165;top:-282;width:24;height:2" coordorigin="10165,-282" coordsize="24,0" path="m10165,-282l10188,-282e" filled="false" stroked="true" strokeweight=".09927pt" strokecolor="#ff0000">
                <v:path arrowok="t"/>
              </v:shape>
            </v:group>
            <v:group style="position:absolute;left:10176;top:-294;width:2;height:24" coordorigin="10176,-294" coordsize="2,24">
              <v:shape style="position:absolute;left:10176;top:-294;width:2;height:24" coordorigin="10176,-294" coordsize="0,24" path="m10176,-294l10176,-271e" filled="false" stroked="true" strokeweight=".098107pt" strokecolor="#ff0000">
                <v:path arrowok="t"/>
              </v:shape>
            </v:group>
            <v:group style="position:absolute;left:10165;top:-283;width:24;height:2" coordorigin="10165,-283" coordsize="24,2">
              <v:shape style="position:absolute;left:10165;top:-283;width:24;height:2" coordorigin="10165,-283" coordsize="24,0" path="m10165,-283l10188,-283e" filled="false" stroked="true" strokeweight=".09927pt" strokecolor="#ff0000">
                <v:path arrowok="t"/>
              </v:shape>
            </v:group>
            <v:group style="position:absolute;left:10176;top:-295;width:2;height:24" coordorigin="10176,-295" coordsize="2,24">
              <v:shape style="position:absolute;left:10176;top:-295;width:2;height:24" coordorigin="10176,-295" coordsize="0,24" path="m10176,-295l10176,-271e" filled="false" stroked="true" strokeweight=".098107pt" strokecolor="#ff0000">
                <v:path arrowok="t"/>
              </v:shape>
            </v:group>
            <v:group style="position:absolute;left:10165;top:-283;width:24;height:2" coordorigin="10165,-283" coordsize="24,2">
              <v:shape style="position:absolute;left:10165;top:-283;width:24;height:2" coordorigin="10165,-283" coordsize="24,0" path="m10165,-283l10188,-283e" filled="false" stroked="true" strokeweight=".09927pt" strokecolor="#ff0000">
                <v:path arrowok="t"/>
              </v:shape>
            </v:group>
            <v:group style="position:absolute;left:10176;top:-295;width:2;height:24" coordorigin="10176,-295" coordsize="2,24">
              <v:shape style="position:absolute;left:10176;top:-295;width:2;height:24" coordorigin="10176,-295" coordsize="0,24" path="m10176,-295l10176,-271e" filled="false" stroked="true" strokeweight=".098107pt" strokecolor="#ff0000">
                <v:path arrowok="t"/>
              </v:shape>
            </v:group>
            <v:group style="position:absolute;left:10165;top:-284;width:24;height:2" coordorigin="10165,-284" coordsize="24,2">
              <v:shape style="position:absolute;left:10165;top:-284;width:24;height:2" coordorigin="10165,-284" coordsize="24,0" path="m10165,-284l10188,-284e" filled="false" stroked="true" strokeweight=".09927pt" strokecolor="#ff0000">
                <v:path arrowok="t"/>
              </v:shape>
            </v:group>
            <v:group style="position:absolute;left:10176;top:-296;width:2;height:24" coordorigin="10176,-296" coordsize="2,24">
              <v:shape style="position:absolute;left:10176;top:-296;width:2;height:24" coordorigin="10176,-296" coordsize="0,24" path="m10176,-296l10176,-272e" filled="false" stroked="true" strokeweight=".098107pt" strokecolor="#ff0000">
                <v:path arrowok="t"/>
              </v:shape>
            </v:group>
            <v:group style="position:absolute;left:10165;top:-284;width:24;height:2" coordorigin="10165,-284" coordsize="24,2">
              <v:shape style="position:absolute;left:10165;top:-284;width:24;height:2" coordorigin="10165,-284" coordsize="24,0" path="m10165,-284l10188,-284e" filled="false" stroked="true" strokeweight=".09927pt" strokecolor="#ff0000">
                <v:path arrowok="t"/>
              </v:shape>
            </v:group>
            <v:group style="position:absolute;left:10176;top:-296;width:2;height:24" coordorigin="10176,-296" coordsize="2,24">
              <v:shape style="position:absolute;left:10176;top:-296;width:2;height:24" coordorigin="10176,-296" coordsize="0,24" path="m10176,-296l10176,-272e" filled="false" stroked="true" strokeweight=".098107pt" strokecolor="#ff0000">
                <v:path arrowok="t"/>
              </v:shape>
            </v:group>
            <v:group style="position:absolute;left:10165;top:-284;width:24;height:2" coordorigin="10165,-284" coordsize="24,2">
              <v:shape style="position:absolute;left:10165;top:-284;width:24;height:2" coordorigin="10165,-284" coordsize="24,0" path="m10165,-284l10188,-284e" filled="false" stroked="true" strokeweight=".09927pt" strokecolor="#ff0000">
                <v:path arrowok="t"/>
              </v:shape>
            </v:group>
            <v:group style="position:absolute;left:10176;top:-296;width:2;height:24" coordorigin="10176,-296" coordsize="2,24">
              <v:shape style="position:absolute;left:10176;top:-296;width:2;height:24" coordorigin="10176,-296" coordsize="0,24" path="m10176,-296l10176,-273e" filled="false" stroked="true" strokeweight=".098107pt" strokecolor="#ff0000">
                <v:path arrowok="t"/>
              </v:shape>
            </v:group>
            <v:group style="position:absolute;left:10165;top:-285;width:24;height:2" coordorigin="10165,-285" coordsize="24,2">
              <v:shape style="position:absolute;left:10165;top:-285;width:24;height:2" coordorigin="10165,-285" coordsize="24,0" path="m10165,-285l10188,-285e" filled="false" stroked="true" strokeweight=".09927pt" strokecolor="#ff0000">
                <v:path arrowok="t"/>
              </v:shape>
            </v:group>
            <v:group style="position:absolute;left:10176;top:-297;width:2;height:24" coordorigin="10176,-297" coordsize="2,24">
              <v:shape style="position:absolute;left:10176;top:-297;width:2;height:24" coordorigin="10176,-297" coordsize="0,24" path="m10176,-297l10176,-273e" filled="false" stroked="true" strokeweight=".098107pt" strokecolor="#ff0000">
                <v:path arrowok="t"/>
              </v:shape>
            </v:group>
            <v:group style="position:absolute;left:10165;top:-285;width:24;height:2" coordorigin="10165,-285" coordsize="24,2">
              <v:shape style="position:absolute;left:10165;top:-285;width:24;height:2" coordorigin="10165,-285" coordsize="24,0" path="m10165,-285l10188,-285e" filled="false" stroked="true" strokeweight=".09927pt" strokecolor="#ff0000">
                <v:path arrowok="t"/>
              </v:shape>
            </v:group>
            <v:group style="position:absolute;left:10176;top:-297;width:2;height:24" coordorigin="10176,-297" coordsize="2,24">
              <v:shape style="position:absolute;left:10176;top:-297;width:2;height:24" coordorigin="10176,-297" coordsize="0,24" path="m10176,-297l10176,-273e" filled="false" stroked="true" strokeweight=".098107pt" strokecolor="#ff0000">
                <v:path arrowok="t"/>
              </v:shape>
            </v:group>
            <v:group style="position:absolute;left:10165;top:-285;width:24;height:2" coordorigin="10165,-285" coordsize="24,2">
              <v:shape style="position:absolute;left:10165;top:-285;width:24;height:2" coordorigin="10165,-285" coordsize="24,0" path="m10165,-285l10188,-285e" filled="false" stroked="true" strokeweight=".09927pt" strokecolor="#ff0000">
                <v:path arrowok="t"/>
              </v:shape>
            </v:group>
            <v:group style="position:absolute;left:10176;top:-297;width:2;height:24" coordorigin="10176,-297" coordsize="2,24">
              <v:shape style="position:absolute;left:10176;top:-297;width:2;height:24" coordorigin="10176,-297" coordsize="0,24" path="m10176,-297l10176,-274e" filled="false" stroked="true" strokeweight=".098107pt" strokecolor="#ff0000">
                <v:path arrowok="t"/>
              </v:shape>
            </v:group>
            <v:group style="position:absolute;left:10165;top:-286;width:24;height:2" coordorigin="10165,-286" coordsize="24,2">
              <v:shape style="position:absolute;left:10165;top:-286;width:24;height:2" coordorigin="10165,-286" coordsize="24,0" path="m10165,-286l10188,-286e" filled="false" stroked="true" strokeweight=".09927pt" strokecolor="#ff0000">
                <v:path arrowok="t"/>
              </v:shape>
            </v:group>
            <v:group style="position:absolute;left:10176;top:-298;width:2;height:24" coordorigin="10176,-298" coordsize="2,24">
              <v:shape style="position:absolute;left:10176;top:-298;width:2;height:24" coordorigin="10176,-298" coordsize="0,24" path="m10176,-298l10176,-274e" filled="false" stroked="true" strokeweight=".098107pt" strokecolor="#ff0000">
                <v:path arrowok="t"/>
              </v:shape>
            </v:group>
            <v:group style="position:absolute;left:10165;top:-286;width:24;height:2" coordorigin="10165,-286" coordsize="24,2">
              <v:shape style="position:absolute;left:10165;top:-286;width:24;height:2" coordorigin="10165,-286" coordsize="24,0" path="m10165,-286l10188,-286e" filled="false" stroked="true" strokeweight=".09927pt" strokecolor="#ff0000">
                <v:path arrowok="t"/>
              </v:shape>
            </v:group>
            <v:group style="position:absolute;left:10176;top:-298;width:2;height:24" coordorigin="10176,-298" coordsize="2,24">
              <v:shape style="position:absolute;left:10176;top:-298;width:2;height:24" coordorigin="10176,-298" coordsize="0,24" path="m10176,-298l10176,-274e" filled="false" stroked="true" strokeweight=".098107pt" strokecolor="#ff0000">
                <v:path arrowok="t"/>
              </v:shape>
            </v:group>
            <v:group style="position:absolute;left:10165;top:-286;width:24;height:2" coordorigin="10165,-286" coordsize="24,2">
              <v:shape style="position:absolute;left:10165;top:-286;width:24;height:2" coordorigin="10165,-286" coordsize="24,0" path="m10165,-286l10188,-286e" filled="false" stroked="true" strokeweight=".09927pt" strokecolor="#ff0000">
                <v:path arrowok="t"/>
              </v:shape>
            </v:group>
            <v:group style="position:absolute;left:10176;top:-298;width:2;height:24" coordorigin="10176,-298" coordsize="2,24">
              <v:shape style="position:absolute;left:10176;top:-298;width:2;height:24" coordorigin="10176,-298" coordsize="0,24" path="m10176,-298l10176,-274e" filled="false" stroked="true" strokeweight=".098107pt" strokecolor="#ff0000">
                <v:path arrowok="t"/>
              </v:shape>
            </v:group>
            <v:group style="position:absolute;left:10165;top:-287;width:24;height:2" coordorigin="10165,-287" coordsize="24,2">
              <v:shape style="position:absolute;left:10165;top:-287;width:24;height:2" coordorigin="10165,-287" coordsize="24,0" path="m10165,-287l10188,-287e" filled="false" stroked="true" strokeweight=".09927pt" strokecolor="#ff0000">
                <v:path arrowok="t"/>
              </v:shape>
            </v:group>
            <v:group style="position:absolute;left:10176;top:-299;width:2;height:24" coordorigin="10176,-299" coordsize="2,24">
              <v:shape style="position:absolute;left:10176;top:-299;width:2;height:24" coordorigin="10176,-299" coordsize="0,24" path="m10176,-299l10176,-275e" filled="false" stroked="true" strokeweight=".098107pt" strokecolor="#ff0000">
                <v:path arrowok="t"/>
              </v:shape>
            </v:group>
            <v:group style="position:absolute;left:10165;top:-287;width:24;height:2" coordorigin="10165,-287" coordsize="24,2">
              <v:shape style="position:absolute;left:10165;top:-287;width:24;height:2" coordorigin="10165,-287" coordsize="24,0" path="m10165,-287l10188,-287e" filled="false" stroked="true" strokeweight=".09927pt" strokecolor="#ff0000">
                <v:path arrowok="t"/>
              </v:shape>
            </v:group>
            <v:group style="position:absolute;left:10176;top:-299;width:2;height:24" coordorigin="10176,-299" coordsize="2,24">
              <v:shape style="position:absolute;left:10176;top:-299;width:2;height:24" coordorigin="10176,-299" coordsize="0,24" path="m10176,-299l10176,-275e" filled="false" stroked="true" strokeweight=".098107pt" strokecolor="#ff0000">
                <v:path arrowok="t"/>
              </v:shape>
            </v:group>
            <v:group style="position:absolute;left:10165;top:-287;width:24;height:2" coordorigin="10165,-287" coordsize="24,2">
              <v:shape style="position:absolute;left:10165;top:-287;width:24;height:2" coordorigin="10165,-287" coordsize="24,0" path="m10165,-287l10188,-287e" filled="false" stroked="true" strokeweight=".09927pt" strokecolor="#ff0000">
                <v:path arrowok="t"/>
              </v:shape>
            </v:group>
            <v:group style="position:absolute;left:10176;top:-299;width:2;height:24" coordorigin="10176,-299" coordsize="2,24">
              <v:shape style="position:absolute;left:10176;top:-299;width:2;height:24" coordorigin="10176,-299" coordsize="0,24" path="m10176,-299l10176,-275e" filled="false" stroked="true" strokeweight=".098107pt" strokecolor="#ff0000">
                <v:path arrowok="t"/>
              </v:shape>
            </v:group>
            <v:group style="position:absolute;left:10165;top:-288;width:24;height:2" coordorigin="10165,-288" coordsize="24,2">
              <v:shape style="position:absolute;left:10165;top:-288;width:24;height:2" coordorigin="10165,-288" coordsize="24,0" path="m10165,-288l10188,-288e" filled="false" stroked="true" strokeweight=".09927pt" strokecolor="#ff0000">
                <v:path arrowok="t"/>
              </v:shape>
            </v:group>
            <v:group style="position:absolute;left:10176;top:-300;width:2;height:24" coordorigin="10176,-300" coordsize="2,24">
              <v:shape style="position:absolute;left:10176;top:-300;width:2;height:24" coordorigin="10176,-300" coordsize="0,24" path="m10176,-300l10176,-276e" filled="false" stroked="true" strokeweight=".098107pt" strokecolor="#ff0000">
                <v:path arrowok="t"/>
              </v:shape>
            </v:group>
            <v:group style="position:absolute;left:10165;top:-288;width:24;height:2" coordorigin="10165,-288" coordsize="24,2">
              <v:shape style="position:absolute;left:10165;top:-288;width:24;height:2" coordorigin="10165,-288" coordsize="24,0" path="m10165,-288l10188,-288e" filled="false" stroked="true" strokeweight=".09927pt" strokecolor="#ff0000">
                <v:path arrowok="t"/>
              </v:shape>
            </v:group>
            <v:group style="position:absolute;left:10176;top:-300;width:2;height:24" coordorigin="10176,-300" coordsize="2,24">
              <v:shape style="position:absolute;left:10176;top:-300;width:2;height:24" coordorigin="10176,-300" coordsize="0,24" path="m10176,-300l10176,-276e" filled="false" stroked="true" strokeweight=".098107pt" strokecolor="#ff0000">
                <v:path arrowok="t"/>
              </v:shape>
            </v:group>
            <v:group style="position:absolute;left:10165;top:-288;width:24;height:2" coordorigin="10165,-288" coordsize="24,2">
              <v:shape style="position:absolute;left:10165;top:-288;width:24;height:2" coordorigin="10165,-288" coordsize="24,0" path="m10165,-288l10188,-288e" filled="false" stroked="true" strokeweight=".09927pt" strokecolor="#ff0000">
                <v:path arrowok="t"/>
              </v:shape>
            </v:group>
            <v:group style="position:absolute;left:10176;top:-300;width:2;height:24" coordorigin="10176,-300" coordsize="2,24">
              <v:shape style="position:absolute;left:10176;top:-300;width:2;height:24" coordorigin="10176,-300" coordsize="0,24" path="m10176,-300l10176,-276e" filled="false" stroked="true" strokeweight=".098107pt" strokecolor="#ff0000">
                <v:path arrowok="t"/>
              </v:shape>
            </v:group>
            <v:group style="position:absolute;left:10165;top:-289;width:24;height:2" coordorigin="10165,-289" coordsize="24,2">
              <v:shape style="position:absolute;left:10165;top:-289;width:24;height:2" coordorigin="10165,-289" coordsize="24,0" path="m10165,-289l10188,-289e" filled="false" stroked="true" strokeweight=".09927pt" strokecolor="#ff0000">
                <v:path arrowok="t"/>
              </v:shape>
            </v:group>
            <v:group style="position:absolute;left:10176;top:-301;width:2;height:24" coordorigin="10176,-301" coordsize="2,24">
              <v:shape style="position:absolute;left:10176;top:-301;width:2;height:24" coordorigin="10176,-301" coordsize="0,24" path="m10176,-301l10176,-277e" filled="false" stroked="true" strokeweight=".098107pt" strokecolor="#ff0000">
                <v:path arrowok="t"/>
              </v:shape>
            </v:group>
            <v:group style="position:absolute;left:10165;top:-289;width:24;height:2" coordorigin="10165,-289" coordsize="24,2">
              <v:shape style="position:absolute;left:10165;top:-289;width:24;height:2" coordorigin="10165,-289" coordsize="24,0" path="m10165,-289l10188,-289e" filled="false" stroked="true" strokeweight=".09927pt" strokecolor="#ff0000">
                <v:path arrowok="t"/>
              </v:shape>
            </v:group>
            <v:group style="position:absolute;left:10176;top:-301;width:2;height:24" coordorigin="10176,-301" coordsize="2,24">
              <v:shape style="position:absolute;left:10176;top:-301;width:2;height:24" coordorigin="10176,-301" coordsize="0,24" path="m10176,-301l10176,-277e" filled="false" stroked="true" strokeweight=".098107pt" strokecolor="#ff0000">
                <v:path arrowok="t"/>
              </v:shape>
            </v:group>
            <v:group style="position:absolute;left:10165;top:-289;width:24;height:2" coordorigin="10165,-289" coordsize="24,2">
              <v:shape style="position:absolute;left:10165;top:-289;width:24;height:2" coordorigin="10165,-289" coordsize="24,0" path="m10165,-289l10188,-289e" filled="false" stroked="true" strokeweight=".09927pt" strokecolor="#ff0000">
                <v:path arrowok="t"/>
              </v:shape>
            </v:group>
            <v:group style="position:absolute;left:10176;top:-301;width:2;height:24" coordorigin="10176,-301" coordsize="2,24">
              <v:shape style="position:absolute;left:10176;top:-301;width:2;height:24" coordorigin="10176,-301" coordsize="0,24" path="m10176,-301l10176,-277e" filled="false" stroked="true" strokeweight=".098107pt" strokecolor="#ff0000">
                <v:path arrowok="t"/>
              </v:shape>
            </v:group>
            <v:group style="position:absolute;left:10165;top:-290;width:24;height:2" coordorigin="10165,-290" coordsize="24,2">
              <v:shape style="position:absolute;left:10165;top:-290;width:24;height:2" coordorigin="10165,-290" coordsize="24,0" path="m10165,-290l10188,-290e" filled="false" stroked="true" strokeweight=".09927pt" strokecolor="#ff0000">
                <v:path arrowok="t"/>
              </v:shape>
            </v:group>
            <v:group style="position:absolute;left:10176;top:-302;width:2;height:24" coordorigin="10176,-302" coordsize="2,24">
              <v:shape style="position:absolute;left:10176;top:-302;width:2;height:24" coordorigin="10176,-302" coordsize="0,24" path="m10176,-302l10176,-278e" filled="false" stroked="true" strokeweight=".098107pt" strokecolor="#ff0000">
                <v:path arrowok="t"/>
              </v:shape>
            </v:group>
            <v:group style="position:absolute;left:10165;top:-290;width:24;height:2" coordorigin="10165,-290" coordsize="24,2">
              <v:shape style="position:absolute;left:10165;top:-290;width:24;height:2" coordorigin="10165,-290" coordsize="24,0" path="m10165,-290l10188,-290e" filled="false" stroked="true" strokeweight=".09927pt" strokecolor="#ff0000">
                <v:path arrowok="t"/>
              </v:shape>
            </v:group>
            <v:group style="position:absolute;left:10176;top:-302;width:2;height:24" coordorigin="10176,-302" coordsize="2,24">
              <v:shape style="position:absolute;left:10176;top:-302;width:2;height:24" coordorigin="10176,-302" coordsize="0,24" path="m10176,-302l10176,-278e" filled="false" stroked="true" strokeweight=".098107pt" strokecolor="#ff0000">
                <v:path arrowok="t"/>
              </v:shape>
            </v:group>
            <v:group style="position:absolute;left:10165;top:-290;width:24;height:2" coordorigin="10165,-290" coordsize="24,2">
              <v:shape style="position:absolute;left:10165;top:-290;width:24;height:2" coordorigin="10165,-290" coordsize="24,0" path="m10165,-290l10188,-290e" filled="false" stroked="true" strokeweight=".09927pt" strokecolor="#ff0000">
                <v:path arrowok="t"/>
              </v:shape>
            </v:group>
            <v:group style="position:absolute;left:10176;top:-302;width:2;height:24" coordorigin="10176,-302" coordsize="2,24">
              <v:shape style="position:absolute;left:10176;top:-302;width:2;height:24" coordorigin="10176,-302" coordsize="0,24" path="m10176,-302l10176,-278e" filled="false" stroked="true" strokeweight=".098107pt" strokecolor="#ff0000">
                <v:path arrowok="t"/>
              </v:shape>
            </v:group>
            <v:group style="position:absolute;left:10165;top:-291;width:24;height:2" coordorigin="10165,-291" coordsize="24,2">
              <v:shape style="position:absolute;left:10165;top:-291;width:24;height:2" coordorigin="10165,-291" coordsize="24,0" path="m10165,-291l10188,-291e" filled="false" stroked="true" strokeweight=".09927pt" strokecolor="#ff0000">
                <v:path arrowok="t"/>
              </v:shape>
            </v:group>
            <v:group style="position:absolute;left:10176;top:-303;width:2;height:24" coordorigin="10176,-303" coordsize="2,24">
              <v:shape style="position:absolute;left:10176;top:-303;width:2;height:24" coordorigin="10176,-303" coordsize="0,24" path="m10176,-303l10176,-279e" filled="false" stroked="true" strokeweight=".098107pt" strokecolor="#ff0000">
                <v:path arrowok="t"/>
              </v:shape>
            </v:group>
            <v:group style="position:absolute;left:10165;top:-291;width:24;height:2" coordorigin="10165,-291" coordsize="24,2">
              <v:shape style="position:absolute;left:10165;top:-291;width:24;height:2" coordorigin="10165,-291" coordsize="24,0" path="m10165,-291l10188,-291e" filled="false" stroked="true" strokeweight=".09927pt" strokecolor="#ff0000">
                <v:path arrowok="t"/>
              </v:shape>
            </v:group>
            <v:group style="position:absolute;left:10176;top:-303;width:2;height:24" coordorigin="10176,-303" coordsize="2,24">
              <v:shape style="position:absolute;left:10176;top:-303;width:2;height:24" coordorigin="10176,-303" coordsize="0,24" path="m10176,-303l10176,-279e" filled="false" stroked="true" strokeweight=".098107pt" strokecolor="#ff0000">
                <v:path arrowok="t"/>
              </v:shape>
            </v:group>
            <v:group style="position:absolute;left:10165;top:-291;width:24;height:2" coordorigin="10165,-291" coordsize="24,2">
              <v:shape style="position:absolute;left:10165;top:-291;width:24;height:2" coordorigin="10165,-291" coordsize="24,0" path="m10165,-291l10188,-291e" filled="false" stroked="true" strokeweight=".09927pt" strokecolor="#ff0000">
                <v:path arrowok="t"/>
              </v:shape>
            </v:group>
            <v:group style="position:absolute;left:10176;top:-303;width:2;height:24" coordorigin="10176,-303" coordsize="2,24">
              <v:shape style="position:absolute;left:10176;top:-303;width:2;height:24" coordorigin="10176,-303" coordsize="0,24" path="m10176,-303l10176,-279e" filled="false" stroked="true" strokeweight=".098107pt" strokecolor="#ff0000">
                <v:path arrowok="t"/>
              </v:shape>
            </v:group>
            <v:group style="position:absolute;left:10165;top:-292;width:24;height:2" coordorigin="10165,-292" coordsize="24,2">
              <v:shape style="position:absolute;left:10165;top:-292;width:24;height:2" coordorigin="10165,-292" coordsize="24,0" path="m10165,-292l10188,-292e" filled="false" stroked="true" strokeweight=".09927pt" strokecolor="#ff0000">
                <v:path arrowok="t"/>
              </v:shape>
            </v:group>
            <v:group style="position:absolute;left:10176;top:-304;width:2;height:24" coordorigin="10176,-304" coordsize="2,24">
              <v:shape style="position:absolute;left:10176;top:-304;width:2;height:24" coordorigin="10176,-304" coordsize="0,24" path="m10176,-304l10176,-280e" filled="false" stroked="true" strokeweight=".098107pt" strokecolor="#ff0000">
                <v:path arrowok="t"/>
              </v:shape>
            </v:group>
            <v:group style="position:absolute;left:10165;top:-292;width:24;height:2" coordorigin="10165,-292" coordsize="24,2">
              <v:shape style="position:absolute;left:10165;top:-292;width:24;height:2" coordorigin="10165,-292" coordsize="24,0" path="m10165,-292l10188,-292e" filled="false" stroked="true" strokeweight=".09927pt" strokecolor="#ff0000">
                <v:path arrowok="t"/>
              </v:shape>
            </v:group>
            <v:group style="position:absolute;left:10176;top:-304;width:2;height:24" coordorigin="10176,-304" coordsize="2,24">
              <v:shape style="position:absolute;left:10176;top:-304;width:2;height:24" coordorigin="10176,-304" coordsize="0,24" path="m10176,-304l10176,-280e" filled="false" stroked="true" strokeweight=".098107pt" strokecolor="#ff0000">
                <v:path arrowok="t"/>
              </v:shape>
            </v:group>
            <v:group style="position:absolute;left:10165;top:-292;width:24;height:2" coordorigin="10165,-292" coordsize="24,2">
              <v:shape style="position:absolute;left:10165;top:-292;width:24;height:2" coordorigin="10165,-292" coordsize="24,0" path="m10165,-292l10188,-292e" filled="false" stroked="true" strokeweight=".09927pt" strokecolor="#ff0000">
                <v:path arrowok="t"/>
              </v:shape>
            </v:group>
            <v:group style="position:absolute;left:10176;top:-304;width:2;height:24" coordorigin="10176,-304" coordsize="2,24">
              <v:shape style="position:absolute;left:10176;top:-304;width:2;height:24" coordorigin="10176,-304" coordsize="0,24" path="m10176,-304l10176,-280e" filled="false" stroked="true" strokeweight=".098107pt" strokecolor="#ff0000">
                <v:path arrowok="t"/>
              </v:shape>
            </v:group>
            <v:group style="position:absolute;left:10165;top:-293;width:24;height:2" coordorigin="10165,-293" coordsize="24,2">
              <v:shape style="position:absolute;left:10165;top:-293;width:24;height:2" coordorigin="10165,-293" coordsize="24,0" path="m10165,-293l10188,-293e" filled="false" stroked="true" strokeweight=".09927pt" strokecolor="#ff0000">
                <v:path arrowok="t"/>
              </v:shape>
            </v:group>
            <v:group style="position:absolute;left:10176;top:-305;width:2;height:24" coordorigin="10176,-305" coordsize="2,24">
              <v:shape style="position:absolute;left:10176;top:-305;width:2;height:24" coordorigin="10176,-305" coordsize="0,24" path="m10176,-305l10176,-281e" filled="false" stroked="true" strokeweight=".098107pt" strokecolor="#ff0000">
                <v:path arrowok="t"/>
              </v:shape>
            </v:group>
            <v:group style="position:absolute;left:10165;top:-293;width:24;height:2" coordorigin="10165,-293" coordsize="24,2">
              <v:shape style="position:absolute;left:10165;top:-293;width:24;height:2" coordorigin="10165,-293" coordsize="24,0" path="m10165,-293l10188,-293e" filled="false" stroked="true" strokeweight=".09927pt" strokecolor="#ff0000">
                <v:path arrowok="t"/>
              </v:shape>
            </v:group>
            <v:group style="position:absolute;left:10176;top:-305;width:2;height:24" coordorigin="10176,-305" coordsize="2,24">
              <v:shape style="position:absolute;left:10176;top:-305;width:2;height:24" coordorigin="10176,-305" coordsize="0,24" path="m10176,-305l10176,-281e" filled="false" stroked="true" strokeweight=".098107pt" strokecolor="#ff0000">
                <v:path arrowok="t"/>
              </v:shape>
            </v:group>
            <v:group style="position:absolute;left:10165;top:-294;width:24;height:2" coordorigin="10165,-294" coordsize="24,2">
              <v:shape style="position:absolute;left:10165;top:-294;width:24;height:2" coordorigin="10165,-294" coordsize="24,0" path="m10165,-294l10188,-294e" filled="false" stroked="true" strokeweight=".09927pt" strokecolor="#ff0000">
                <v:path arrowok="t"/>
              </v:shape>
            </v:group>
            <v:group style="position:absolute;left:10176;top:-306;width:2;height:24" coordorigin="10176,-306" coordsize="2,24">
              <v:shape style="position:absolute;left:10176;top:-306;width:2;height:24" coordorigin="10176,-306" coordsize="0,24" path="m10176,-306l10176,-282e" filled="false" stroked="true" strokeweight=".098107pt" strokecolor="#ff0000">
                <v:path arrowok="t"/>
              </v:shape>
            </v:group>
            <v:group style="position:absolute;left:10165;top:-294;width:24;height:2" coordorigin="10165,-294" coordsize="24,2">
              <v:shape style="position:absolute;left:10165;top:-294;width:24;height:2" coordorigin="10165,-294" coordsize="24,0" path="m10165,-294l10188,-294e" filled="false" stroked="true" strokeweight=".09927pt" strokecolor="#ff0000">
                <v:path arrowok="t"/>
              </v:shape>
            </v:group>
            <v:group style="position:absolute;left:10176;top:-306;width:2;height:24" coordorigin="10176,-306" coordsize="2,24">
              <v:shape style="position:absolute;left:10176;top:-306;width:2;height:24" coordorigin="10176,-306" coordsize="0,24" path="m10176,-306l10176,-282e" filled="false" stroked="true" strokeweight=".098107pt" strokecolor="#ff0000">
                <v:path arrowok="t"/>
              </v:shape>
            </v:group>
            <v:group style="position:absolute;left:10165;top:-294;width:24;height:2" coordorigin="10165,-294" coordsize="24,2">
              <v:shape style="position:absolute;left:10165;top:-294;width:24;height:2" coordorigin="10165,-294" coordsize="24,0" path="m10165,-294l10188,-294e" filled="false" stroked="true" strokeweight=".09927pt" strokecolor="#ff0000">
                <v:path arrowok="t"/>
              </v:shape>
            </v:group>
            <v:group style="position:absolute;left:10176;top:-306;width:2;height:24" coordorigin="10176,-306" coordsize="2,24">
              <v:shape style="position:absolute;left:10176;top:-306;width:2;height:24" coordorigin="10176,-306" coordsize="0,24" path="m10176,-306l10176,-282e" filled="false" stroked="true" strokeweight=".098107pt" strokecolor="#ff0000">
                <v:path arrowok="t"/>
              </v:shape>
            </v:group>
            <v:group style="position:absolute;left:10165;top:-295;width:24;height:2" coordorigin="10165,-295" coordsize="24,2">
              <v:shape style="position:absolute;left:10165;top:-295;width:24;height:2" coordorigin="10165,-295" coordsize="24,0" path="m10165,-295l10188,-295e" filled="false" stroked="true" strokeweight=".09927pt" strokecolor="#ff0000">
                <v:path arrowok="t"/>
              </v:shape>
            </v:group>
            <v:group style="position:absolute;left:10176;top:-307;width:2;height:24" coordorigin="10176,-307" coordsize="2,24">
              <v:shape style="position:absolute;left:10176;top:-307;width:2;height:24" coordorigin="10176,-307" coordsize="0,24" path="m10176,-307l10176,-283e" filled="false" stroked="true" strokeweight=".098107pt" strokecolor="#ff0000">
                <v:path arrowok="t"/>
              </v:shape>
            </v:group>
            <v:group style="position:absolute;left:10165;top:-295;width:24;height:2" coordorigin="10165,-295" coordsize="24,2">
              <v:shape style="position:absolute;left:10165;top:-295;width:24;height:2" coordorigin="10165,-295" coordsize="24,0" path="m10165,-295l10188,-295e" filled="false" stroked="true" strokeweight=".09927pt" strokecolor="#ff0000">
                <v:path arrowok="t"/>
              </v:shape>
            </v:group>
            <v:group style="position:absolute;left:10176;top:-307;width:2;height:24" coordorigin="10176,-307" coordsize="2,24">
              <v:shape style="position:absolute;left:10176;top:-307;width:2;height:24" coordorigin="10176,-307" coordsize="0,24" path="m10176,-307l10176,-283e" filled="false" stroked="true" strokeweight=".098107pt" strokecolor="#ff0000">
                <v:path arrowok="t"/>
              </v:shape>
            </v:group>
            <v:group style="position:absolute;left:10165;top:-295;width:24;height:2" coordorigin="10165,-295" coordsize="24,2">
              <v:shape style="position:absolute;left:10165;top:-295;width:24;height:2" coordorigin="10165,-295" coordsize="24,0" path="m10165,-295l10188,-295e" filled="false" stroked="true" strokeweight=".09927pt" strokecolor="#ff0000">
                <v:path arrowok="t"/>
              </v:shape>
            </v:group>
            <v:group style="position:absolute;left:10176;top:-307;width:2;height:24" coordorigin="10176,-307" coordsize="2,24">
              <v:shape style="position:absolute;left:10176;top:-307;width:2;height:24" coordorigin="10176,-307" coordsize="0,24" path="m10176,-307l10176,-283e" filled="false" stroked="true" strokeweight=".098107pt" strokecolor="#ff0000">
                <v:path arrowok="t"/>
              </v:shape>
            </v:group>
            <v:group style="position:absolute;left:10165;top:-296;width:24;height:2" coordorigin="10165,-296" coordsize="24,2">
              <v:shape style="position:absolute;left:10165;top:-296;width:24;height:2" coordorigin="10165,-296" coordsize="24,0" path="m10165,-296l10188,-296e" filled="false" stroked="true" strokeweight=".09927pt" strokecolor="#ff0000">
                <v:path arrowok="t"/>
              </v:shape>
            </v:group>
            <v:group style="position:absolute;left:10176;top:-307;width:2;height:24" coordorigin="10176,-307" coordsize="2,24">
              <v:shape style="position:absolute;left:10176;top:-307;width:2;height:24" coordorigin="10176,-307" coordsize="0,24" path="m10176,-307l10176,-284e" filled="false" stroked="true" strokeweight=".098107pt" strokecolor="#ff0000">
                <v:path arrowok="t"/>
              </v:shape>
            </v:group>
            <v:group style="position:absolute;left:10165;top:-296;width:24;height:2" coordorigin="10165,-296" coordsize="24,2">
              <v:shape style="position:absolute;left:10165;top:-296;width:24;height:2" coordorigin="10165,-296" coordsize="24,0" path="m10165,-296l10188,-296e" filled="false" stroked="true" strokeweight=".09927pt" strokecolor="#ff0000">
                <v:path arrowok="t"/>
              </v:shape>
            </v:group>
            <v:group style="position:absolute;left:10176;top:-308;width:2;height:24" coordorigin="10176,-308" coordsize="2,24">
              <v:shape style="position:absolute;left:10176;top:-308;width:2;height:24" coordorigin="10176,-308" coordsize="0,24" path="m10176,-308l10176,-284e" filled="false" stroked="true" strokeweight=".098107pt" strokecolor="#ff0000">
                <v:path arrowok="t"/>
              </v:shape>
            </v:group>
            <v:group style="position:absolute;left:10165;top:-297;width:24;height:2" coordorigin="10165,-297" coordsize="24,2">
              <v:shape style="position:absolute;left:10165;top:-297;width:24;height:2" coordorigin="10165,-297" coordsize="24,0" path="m10165,-297l10188,-297e" filled="false" stroked="true" strokeweight=".09927pt" strokecolor="#ff0000">
                <v:path arrowok="t"/>
              </v:shape>
            </v:group>
            <v:group style="position:absolute;left:10176;top:-308;width:2;height:24" coordorigin="10176,-308" coordsize="2,24">
              <v:shape style="position:absolute;left:10176;top:-308;width:2;height:24" coordorigin="10176,-308" coordsize="0,24" path="m10176,-308l10176,-285e" filled="false" stroked="true" strokeweight=".098107pt" strokecolor="#ff0000">
                <v:path arrowok="t"/>
              </v:shape>
            </v:group>
            <v:group style="position:absolute;left:10165;top:-297;width:24;height:2" coordorigin="10165,-297" coordsize="24,2">
              <v:shape style="position:absolute;left:10165;top:-297;width:24;height:2" coordorigin="10165,-297" coordsize="24,0" path="m10165,-297l10188,-297e" filled="false" stroked="true" strokeweight=".09927pt" strokecolor="#ff0000">
                <v:path arrowok="t"/>
              </v:shape>
            </v:group>
            <v:group style="position:absolute;left:10176;top:-309;width:2;height:24" coordorigin="10176,-309" coordsize="2,24">
              <v:shape style="position:absolute;left:10176;top:-309;width:2;height:24" coordorigin="10176,-309" coordsize="0,24" path="m10176,-309l10176,-285e" filled="false" stroked="true" strokeweight=".098107pt" strokecolor="#ff0000">
                <v:path arrowok="t"/>
              </v:shape>
            </v:group>
            <v:group style="position:absolute;left:10165;top:-297;width:24;height:2" coordorigin="10165,-297" coordsize="24,2">
              <v:shape style="position:absolute;left:10165;top:-297;width:24;height:2" coordorigin="10165,-297" coordsize="24,0" path="m10165,-297l10188,-297e" filled="false" stroked="true" strokeweight=".09927pt" strokecolor="#ff0000">
                <v:path arrowok="t"/>
              </v:shape>
            </v:group>
            <v:group style="position:absolute;left:10176;top:-309;width:2;height:24" coordorigin="10176,-309" coordsize="2,24">
              <v:shape style="position:absolute;left:10176;top:-309;width:2;height:24" coordorigin="10176,-309" coordsize="0,24" path="m10176,-309l10176,-285e" filled="false" stroked="true" strokeweight=".098107pt" strokecolor="#ff0000">
                <v:path arrowok="t"/>
              </v:shape>
            </v:group>
            <v:group style="position:absolute;left:10165;top:-298;width:24;height:2" coordorigin="10165,-298" coordsize="24,2">
              <v:shape style="position:absolute;left:10165;top:-298;width:24;height:2" coordorigin="10165,-298" coordsize="24,0" path="m10165,-298l10188,-298e" filled="false" stroked="true" strokeweight=".09927pt" strokecolor="#ff0000">
                <v:path arrowok="t"/>
              </v:shape>
            </v:group>
            <v:group style="position:absolute;left:10176;top:-309;width:2;height:24" coordorigin="10176,-309" coordsize="2,24">
              <v:shape style="position:absolute;left:10176;top:-309;width:2;height:24" coordorigin="10176,-309" coordsize="0,24" path="m10176,-309l10176,-286e" filled="false" stroked="true" strokeweight=".098107pt" strokecolor="#ff0000">
                <v:path arrowok="t"/>
              </v:shape>
            </v:group>
            <v:group style="position:absolute;left:10165;top:-298;width:24;height:2" coordorigin="10165,-298" coordsize="24,2">
              <v:shape style="position:absolute;left:10165;top:-298;width:24;height:2" coordorigin="10165,-298" coordsize="24,0" path="m10165,-298l10188,-298e" filled="false" stroked="true" strokeweight=".09927pt" strokecolor="#ff0000">
                <v:path arrowok="t"/>
              </v:shape>
            </v:group>
            <v:group style="position:absolute;left:10176;top:-310;width:2;height:24" coordorigin="10176,-310" coordsize="2,24">
              <v:shape style="position:absolute;left:10176;top:-310;width:2;height:24" coordorigin="10176,-310" coordsize="0,24" path="m10176,-310l10176,-286e" filled="false" stroked="true" strokeweight=".098107pt" strokecolor="#ff0000">
                <v:path arrowok="t"/>
              </v:shape>
            </v:group>
            <v:group style="position:absolute;left:10165;top:-298;width:24;height:2" coordorigin="10165,-298" coordsize="24,2">
              <v:shape style="position:absolute;left:10165;top:-298;width:24;height:2" coordorigin="10165,-298" coordsize="24,0" path="m10165,-298l10188,-298e" filled="false" stroked="true" strokeweight=".09927pt" strokecolor="#ff0000">
                <v:path arrowok="t"/>
              </v:shape>
            </v:group>
            <v:group style="position:absolute;left:10176;top:-310;width:2;height:24" coordorigin="10176,-310" coordsize="2,24">
              <v:shape style="position:absolute;left:10176;top:-310;width:2;height:24" coordorigin="10176,-310" coordsize="0,24" path="m10176,-310l10176,-286e" filled="false" stroked="true" strokeweight=".098107pt" strokecolor="#ff0000">
                <v:path arrowok="t"/>
              </v:shape>
            </v:group>
            <v:group style="position:absolute;left:10165;top:-299;width:24;height:2" coordorigin="10165,-299" coordsize="24,2">
              <v:shape style="position:absolute;left:10165;top:-299;width:24;height:2" coordorigin="10165,-299" coordsize="24,0" path="m10165,-299l10188,-299e" filled="false" stroked="true" strokeweight=".09927pt" strokecolor="#ff0000">
                <v:path arrowok="t"/>
              </v:shape>
            </v:group>
            <v:group style="position:absolute;left:10176;top:-310;width:2;height:24" coordorigin="10176,-310" coordsize="2,24">
              <v:shape style="position:absolute;left:10176;top:-310;width:2;height:24" coordorigin="10176,-310" coordsize="0,24" path="m10176,-310l10176,-287e" filled="false" stroked="true" strokeweight=".098107pt" strokecolor="#ff0000">
                <v:path arrowok="t"/>
              </v:shape>
            </v:group>
            <v:group style="position:absolute;left:10165;top:-299;width:24;height:2" coordorigin="10165,-299" coordsize="24,2">
              <v:shape style="position:absolute;left:10165;top:-299;width:24;height:2" coordorigin="10165,-299" coordsize="24,0" path="m10165,-299l10188,-299e" filled="false" stroked="true" strokeweight=".09927pt" strokecolor="#ff0000">
                <v:path arrowok="t"/>
              </v:shape>
            </v:group>
            <v:group style="position:absolute;left:10176;top:-311;width:2;height:24" coordorigin="10176,-311" coordsize="2,24">
              <v:shape style="position:absolute;left:10176;top:-311;width:2;height:24" coordorigin="10176,-311" coordsize="0,24" path="m10176,-311l10176,-287e" filled="false" stroked="true" strokeweight=".098107pt" strokecolor="#ff0000">
                <v:path arrowok="t"/>
              </v:shape>
            </v:group>
            <v:group style="position:absolute;left:10165;top:-299;width:24;height:2" coordorigin="10165,-299" coordsize="24,2">
              <v:shape style="position:absolute;left:10165;top:-299;width:24;height:2" coordorigin="10165,-299" coordsize="24,0" path="m10165,-299l10188,-299e" filled="false" stroked="true" strokeweight=".09927pt" strokecolor="#ff0000">
                <v:path arrowok="t"/>
              </v:shape>
            </v:group>
            <v:group style="position:absolute;left:10176;top:-311;width:2;height:24" coordorigin="10176,-311" coordsize="2,24">
              <v:shape style="position:absolute;left:10176;top:-311;width:2;height:24" coordorigin="10176,-311" coordsize="0,24" path="m10176,-311l10176,-287e" filled="false" stroked="true" strokeweight=".098107pt" strokecolor="#ff0000">
                <v:path arrowok="t"/>
              </v:shape>
            </v:group>
            <v:group style="position:absolute;left:10165;top:-300;width:24;height:2" coordorigin="10165,-300" coordsize="24,2">
              <v:shape style="position:absolute;left:10165;top:-300;width:24;height:2" coordorigin="10165,-300" coordsize="24,0" path="m10165,-300l10188,-300e" filled="false" stroked="true" strokeweight=".09927pt" strokecolor="#ff0000">
                <v:path arrowok="t"/>
              </v:shape>
            </v:group>
            <v:group style="position:absolute;left:10176;top:-311;width:2;height:24" coordorigin="10176,-311" coordsize="2,24">
              <v:shape style="position:absolute;left:10176;top:-311;width:2;height:24" coordorigin="10176,-311" coordsize="0,24" path="m10176,-311l10176,-288e" filled="false" stroked="true" strokeweight=".098107pt" strokecolor="#ff0000">
                <v:path arrowok="t"/>
              </v:shape>
            </v:group>
            <v:group style="position:absolute;left:10165;top:-300;width:24;height:2" coordorigin="10165,-300" coordsize="24,2">
              <v:shape style="position:absolute;left:10165;top:-300;width:24;height:2" coordorigin="10165,-300" coordsize="24,0" path="m10165,-300l10188,-300e" filled="false" stroked="true" strokeweight=".09927pt" strokecolor="#ff0000">
                <v:path arrowok="t"/>
              </v:shape>
            </v:group>
            <v:group style="position:absolute;left:10176;top:-312;width:2;height:24" coordorigin="10176,-312" coordsize="2,24">
              <v:shape style="position:absolute;left:10176;top:-312;width:2;height:24" coordorigin="10176,-312" coordsize="0,24" path="m10176,-312l10176,-288e" filled="false" stroked="true" strokeweight=".098107pt" strokecolor="#ff0000">
                <v:path arrowok="t"/>
              </v:shape>
            </v:group>
            <v:group style="position:absolute;left:10165;top:-300;width:24;height:2" coordorigin="10165,-300" coordsize="24,2">
              <v:shape style="position:absolute;left:10165;top:-300;width:24;height:2" coordorigin="10165,-300" coordsize="24,0" path="m10165,-300l10188,-300e" filled="false" stroked="true" strokeweight=".09927pt" strokecolor="#ff0000">
                <v:path arrowok="t"/>
              </v:shape>
            </v:group>
            <v:group style="position:absolute;left:10176;top:-312;width:2;height:24" coordorigin="10176,-312" coordsize="2,24">
              <v:shape style="position:absolute;left:10176;top:-312;width:2;height:24" coordorigin="10176,-312" coordsize="0,24" path="m10176,-312l10176,-288e" filled="false" stroked="true" strokeweight=".098107pt" strokecolor="#ff0000">
                <v:path arrowok="t"/>
              </v:shape>
            </v:group>
            <v:group style="position:absolute;left:10165;top:-301;width:24;height:2" coordorigin="10165,-301" coordsize="24,2">
              <v:shape style="position:absolute;left:10165;top:-301;width:24;height:2" coordorigin="10165,-301" coordsize="24,0" path="m10165,-301l10188,-301e" filled="false" stroked="true" strokeweight=".09927pt" strokecolor="#ff0000">
                <v:path arrowok="t"/>
              </v:shape>
            </v:group>
            <v:group style="position:absolute;left:10176;top:-312;width:2;height:24" coordorigin="10176,-312" coordsize="2,24">
              <v:shape style="position:absolute;left:10176;top:-312;width:2;height:24" coordorigin="10176,-312" coordsize="0,24" path="m10176,-312l10176,-289e" filled="false" stroked="true" strokeweight=".098107pt" strokecolor="#ff0000">
                <v:path arrowok="t"/>
              </v:shape>
            </v:group>
            <v:group style="position:absolute;left:10165;top:-301;width:24;height:2" coordorigin="10165,-301" coordsize="24,2">
              <v:shape style="position:absolute;left:10165;top:-301;width:24;height:2" coordorigin="10165,-301" coordsize="24,0" path="m10165,-301l10188,-301e" filled="false" stroked="true" strokeweight=".09927pt" strokecolor="#ff0000">
                <v:path arrowok="t"/>
              </v:shape>
            </v:group>
            <v:group style="position:absolute;left:10176;top:-313;width:2;height:24" coordorigin="10176,-313" coordsize="2,24">
              <v:shape style="position:absolute;left:10176;top:-313;width:2;height:24" coordorigin="10176,-313" coordsize="0,24" path="m10176,-313l10176,-289e" filled="false" stroked="true" strokeweight=".098107pt" strokecolor="#ff0000">
                <v:path arrowok="t"/>
              </v:shape>
            </v:group>
            <v:group style="position:absolute;left:10165;top:-302;width:24;height:2" coordorigin="10165,-302" coordsize="24,2">
              <v:shape style="position:absolute;left:10165;top:-302;width:24;height:2" coordorigin="10165,-302" coordsize="24,0" path="m10165,-302l10188,-302e" filled="false" stroked="true" strokeweight=".09927pt" strokecolor="#ff0000">
                <v:path arrowok="t"/>
              </v:shape>
            </v:group>
            <v:group style="position:absolute;left:10176;top:-313;width:2;height:24" coordorigin="10176,-313" coordsize="2,24">
              <v:shape style="position:absolute;left:10176;top:-313;width:2;height:24" coordorigin="10176,-313" coordsize="0,24" path="m10176,-313l10176,-290e" filled="false" stroked="true" strokeweight=".098107pt" strokecolor="#ff0000">
                <v:path arrowok="t"/>
              </v:shape>
            </v:group>
            <v:group style="position:absolute;left:10165;top:-302;width:24;height:2" coordorigin="10165,-302" coordsize="24,2">
              <v:shape style="position:absolute;left:10165;top:-302;width:24;height:2" coordorigin="10165,-302" coordsize="24,0" path="m10165,-302l10188,-302e" filled="false" stroked="true" strokeweight=".09927pt" strokecolor="#ff0000">
                <v:path arrowok="t"/>
              </v:shape>
            </v:group>
            <v:group style="position:absolute;left:10176;top:-314;width:2;height:24" coordorigin="10176,-314" coordsize="2,24">
              <v:shape style="position:absolute;left:10176;top:-314;width:2;height:24" coordorigin="10176,-314" coordsize="0,24" path="m10176,-314l10176,-290e" filled="false" stroked="true" strokeweight=".098107pt" strokecolor="#ff0000">
                <v:path arrowok="t"/>
              </v:shape>
            </v:group>
            <v:group style="position:absolute;left:10165;top:-302;width:24;height:2" coordorigin="10165,-302" coordsize="24,2">
              <v:shape style="position:absolute;left:10165;top:-302;width:24;height:2" coordorigin="10165,-302" coordsize="24,0" path="m10165,-302l10188,-302e" filled="false" stroked="true" strokeweight=".09927pt" strokecolor="#ff0000">
                <v:path arrowok="t"/>
              </v:shape>
            </v:group>
            <v:group style="position:absolute;left:10176;top:-314;width:2;height:24" coordorigin="10176,-314" coordsize="2,24">
              <v:shape style="position:absolute;left:10176;top:-314;width:2;height:24" coordorigin="10176,-314" coordsize="0,24" path="m10176,-314l10176,-290e" filled="false" stroked="true" strokeweight=".098107pt" strokecolor="#ff0000">
                <v:path arrowok="t"/>
              </v:shape>
            </v:group>
            <v:group style="position:absolute;left:10165;top:-303;width:24;height:2" coordorigin="10165,-303" coordsize="24,2">
              <v:shape style="position:absolute;left:10165;top:-303;width:24;height:2" coordorigin="10165,-303" coordsize="24,0" path="m10165,-303l10188,-303e" filled="false" stroked="true" strokeweight=".09927pt" strokecolor="#ff0000">
                <v:path arrowok="t"/>
              </v:shape>
            </v:group>
            <v:group style="position:absolute;left:10176;top:-314;width:2;height:24" coordorigin="10176,-314" coordsize="2,24">
              <v:shape style="position:absolute;left:10176;top:-314;width:2;height:24" coordorigin="10176,-314" coordsize="0,24" path="m10176,-314l10176,-291e" filled="false" stroked="true" strokeweight=".098107pt" strokecolor="#ff0000">
                <v:path arrowok="t"/>
              </v:shape>
            </v:group>
            <v:group style="position:absolute;left:10165;top:-303;width:24;height:2" coordorigin="10165,-303" coordsize="24,2">
              <v:shape style="position:absolute;left:10165;top:-303;width:24;height:2" coordorigin="10165,-303" coordsize="24,0" path="m10165,-303l10188,-303e" filled="false" stroked="true" strokeweight=".09927pt" strokecolor="#ff0000">
                <v:path arrowok="t"/>
              </v:shape>
            </v:group>
            <v:group style="position:absolute;left:10176;top:-315;width:2;height:24" coordorigin="10176,-315" coordsize="2,24">
              <v:shape style="position:absolute;left:10176;top:-315;width:2;height:24" coordorigin="10176,-315" coordsize="0,24" path="m10176,-315l10176,-291e" filled="false" stroked="true" strokeweight=".098107pt" strokecolor="#ff0000">
                <v:path arrowok="t"/>
              </v:shape>
            </v:group>
            <v:group style="position:absolute;left:10165;top:-304;width:24;height:2" coordorigin="10165,-304" coordsize="24,2">
              <v:shape style="position:absolute;left:10165;top:-304;width:24;height:2" coordorigin="10165,-304" coordsize="24,0" path="m10165,-304l10188,-304e" filled="false" stroked="true" strokeweight=".09927pt" strokecolor="#ff0000">
                <v:path arrowok="t"/>
              </v:shape>
            </v:group>
            <v:group style="position:absolute;left:10176;top:-315;width:2;height:24" coordorigin="10176,-315" coordsize="2,24">
              <v:shape style="position:absolute;left:10176;top:-315;width:2;height:24" coordorigin="10176,-315" coordsize="0,24" path="m10176,-315l10176,-292e" filled="false" stroked="true" strokeweight=".098107pt" strokecolor="#ff0000">
                <v:path arrowok="t"/>
              </v:shape>
            </v:group>
            <v:group style="position:absolute;left:10165;top:-304;width:24;height:2" coordorigin="10165,-304" coordsize="24,2">
              <v:shape style="position:absolute;left:10165;top:-304;width:24;height:2" coordorigin="10165,-304" coordsize="24,0" path="m10165,-304l10188,-304e" filled="false" stroked="true" strokeweight=".09927pt" strokecolor="#ff0000">
                <v:path arrowok="t"/>
              </v:shape>
            </v:group>
            <v:group style="position:absolute;left:10176;top:-316;width:2;height:24" coordorigin="10176,-316" coordsize="2,24">
              <v:shape style="position:absolute;left:10176;top:-316;width:2;height:24" coordorigin="10176,-316" coordsize="0,24" path="m10176,-316l10176,-292e" filled="false" stroked="true" strokeweight=".098107pt" strokecolor="#ff0000">
                <v:path arrowok="t"/>
              </v:shape>
            </v:group>
            <v:group style="position:absolute;left:10165;top:-304;width:24;height:2" coordorigin="10165,-304" coordsize="24,2">
              <v:shape style="position:absolute;left:10165;top:-304;width:24;height:2" coordorigin="10165,-304" coordsize="24,0" path="m10165,-304l10188,-304e" filled="false" stroked="true" strokeweight=".09927pt" strokecolor="#ff0000">
                <v:path arrowok="t"/>
              </v:shape>
            </v:group>
            <v:group style="position:absolute;left:10176;top:-316;width:2;height:24" coordorigin="10176,-316" coordsize="2,24">
              <v:shape style="position:absolute;left:10176;top:-316;width:2;height:24" coordorigin="10176,-316" coordsize="0,24" path="m10176,-316l10176,-292e" filled="false" stroked="true" strokeweight=".098107pt" strokecolor="#ff0000">
                <v:path arrowok="t"/>
              </v:shape>
            </v:group>
            <v:group style="position:absolute;left:10165;top:-305;width:24;height:2" coordorigin="10165,-305" coordsize="24,2">
              <v:shape style="position:absolute;left:10165;top:-305;width:24;height:2" coordorigin="10165,-305" coordsize="24,0" path="m10165,-305l10188,-305e" filled="false" stroked="true" strokeweight=".09927pt" strokecolor="#ff0000">
                <v:path arrowok="t"/>
              </v:shape>
            </v:group>
            <v:group style="position:absolute;left:10176;top:-316;width:2;height:24" coordorigin="10176,-316" coordsize="2,24">
              <v:shape style="position:absolute;left:10176;top:-316;width:2;height:24" coordorigin="10176,-316" coordsize="0,24" path="m10176,-316l10176,-293e" filled="false" stroked="true" strokeweight=".098107pt" strokecolor="#ff0000">
                <v:path arrowok="t"/>
              </v:shape>
            </v:group>
            <v:group style="position:absolute;left:10165;top:-305;width:24;height:2" coordorigin="10165,-305" coordsize="24,2">
              <v:shape style="position:absolute;left:10165;top:-305;width:24;height:2" coordorigin="10165,-305" coordsize="24,0" path="m10165,-305l10188,-305e" filled="false" stroked="true" strokeweight=".09927pt" strokecolor="#ff0000">
                <v:path arrowok="t"/>
              </v:shape>
            </v:group>
            <v:group style="position:absolute;left:10176;top:-317;width:2;height:24" coordorigin="10176,-317" coordsize="2,24">
              <v:shape style="position:absolute;left:10176;top:-317;width:2;height:24" coordorigin="10176,-317" coordsize="0,24" path="m10176,-317l10176,-293e" filled="false" stroked="true" strokeweight=".098107pt" strokecolor="#ff0000">
                <v:path arrowok="t"/>
              </v:shape>
            </v:group>
            <v:group style="position:absolute;left:10165;top:-305;width:24;height:2" coordorigin="10165,-305" coordsize="24,2">
              <v:shape style="position:absolute;left:10165;top:-305;width:24;height:2" coordorigin="10165,-305" coordsize="24,0" path="m10165,-305l10188,-305e" filled="false" stroked="true" strokeweight=".09927pt" strokecolor="#ff0000">
                <v:path arrowok="t"/>
              </v:shape>
            </v:group>
            <v:group style="position:absolute;left:10176;top:-317;width:2;height:24" coordorigin="10176,-317" coordsize="2,24">
              <v:shape style="position:absolute;left:10176;top:-317;width:2;height:24" coordorigin="10176,-317" coordsize="0,24" path="m10176,-317l10176,-293e" filled="false" stroked="true" strokeweight=".098107pt" strokecolor="#ff0000">
                <v:path arrowok="t"/>
              </v:shape>
            </v:group>
            <v:group style="position:absolute;left:10165;top:-306;width:24;height:2" coordorigin="10165,-306" coordsize="24,2">
              <v:shape style="position:absolute;left:10165;top:-306;width:24;height:2" coordorigin="10165,-306" coordsize="24,0" path="m10165,-306l10188,-306e" filled="false" stroked="true" strokeweight=".09927pt" strokecolor="#ff0000">
                <v:path arrowok="t"/>
              </v:shape>
            </v:group>
            <v:group style="position:absolute;left:10176;top:-317;width:2;height:24" coordorigin="10176,-317" coordsize="2,24">
              <v:shape style="position:absolute;left:10176;top:-317;width:2;height:24" coordorigin="10176,-317" coordsize="0,24" path="m10176,-317l10176,-294e" filled="false" stroked="true" strokeweight=".098107pt" strokecolor="#ff0000">
                <v:path arrowok="t"/>
              </v:shape>
            </v:group>
            <v:group style="position:absolute;left:10165;top:-306;width:24;height:2" coordorigin="10165,-306" coordsize="24,2">
              <v:shape style="position:absolute;left:10165;top:-306;width:24;height:2" coordorigin="10165,-306" coordsize="24,0" path="m10165,-306l10188,-306e" filled="false" stroked="true" strokeweight=".09927pt" strokecolor="#ff0000">
                <v:path arrowok="t"/>
              </v:shape>
            </v:group>
            <v:group style="position:absolute;left:10176;top:-318;width:2;height:24" coordorigin="10176,-318" coordsize="2,24">
              <v:shape style="position:absolute;left:10176;top:-318;width:2;height:24" coordorigin="10176,-318" coordsize="0,24" path="m10176,-318l10176,-294e" filled="false" stroked="true" strokeweight=".098107pt" strokecolor="#ff0000">
                <v:path arrowok="t"/>
              </v:shape>
            </v:group>
            <v:group style="position:absolute;left:10165;top:-306;width:24;height:2" coordorigin="10165,-306" coordsize="24,2">
              <v:shape style="position:absolute;left:10165;top:-306;width:24;height:2" coordorigin="10165,-306" coordsize="24,0" path="m10165,-306l10188,-306e" filled="false" stroked="true" strokeweight=".09927pt" strokecolor="#ff0000">
                <v:path arrowok="t"/>
              </v:shape>
            </v:group>
            <v:group style="position:absolute;left:10176;top:-318;width:2;height:24" coordorigin="10176,-318" coordsize="2,24">
              <v:shape style="position:absolute;left:10176;top:-318;width:2;height:24" coordorigin="10176,-318" coordsize="0,24" path="m10176,-318l10176,-294e" filled="false" stroked="true" strokeweight=".098107pt" strokecolor="#ff0000">
                <v:path arrowok="t"/>
              </v:shape>
            </v:group>
            <v:group style="position:absolute;left:10165;top:-307;width:24;height:2" coordorigin="10165,-307" coordsize="24,2">
              <v:shape style="position:absolute;left:10165;top:-307;width:24;height:2" coordorigin="10165,-307" coordsize="24,0" path="m10165,-307l10188,-307e" filled="false" stroked="true" strokeweight=".09927pt" strokecolor="#ff0000">
                <v:path arrowok="t"/>
              </v:shape>
            </v:group>
            <v:group style="position:absolute;left:10176;top:-319;width:2;height:24" coordorigin="10176,-319" coordsize="2,24">
              <v:shape style="position:absolute;left:10176;top:-319;width:2;height:24" coordorigin="10176,-319" coordsize="0,24" path="m10176,-319l10176,-295e" filled="false" stroked="true" strokeweight=".098107pt" strokecolor="#ff0000">
                <v:path arrowok="t"/>
              </v:shape>
            </v:group>
            <v:group style="position:absolute;left:10165;top:-307;width:24;height:2" coordorigin="10165,-307" coordsize="24,2">
              <v:shape style="position:absolute;left:10165;top:-307;width:24;height:2" coordorigin="10165,-307" coordsize="24,0" path="m10165,-307l10188,-307e" filled="false" stroked="true" strokeweight=".09927pt" strokecolor="#ff0000">
                <v:path arrowok="t"/>
              </v:shape>
            </v:group>
            <v:group style="position:absolute;left:10176;top:-319;width:2;height:24" coordorigin="10176,-319" coordsize="2,24">
              <v:shape style="position:absolute;left:10176;top:-319;width:2;height:24" coordorigin="10176,-319" coordsize="0,24" path="m10176,-319l10176,-295e" filled="false" stroked="true" strokeweight=".098107pt" strokecolor="#ff0000">
                <v:path arrowok="t"/>
              </v:shape>
            </v:group>
            <v:group style="position:absolute;left:10165;top:-307;width:24;height:2" coordorigin="10165,-307" coordsize="24,2">
              <v:shape style="position:absolute;left:10165;top:-307;width:24;height:2" coordorigin="10165,-307" coordsize="24,0" path="m10165,-307l10188,-307e" filled="false" stroked="true" strokeweight=".09927pt" strokecolor="#ff0000">
                <v:path arrowok="t"/>
              </v:shape>
            </v:group>
            <v:group style="position:absolute;left:10176;top:-319;width:2;height:24" coordorigin="10176,-319" coordsize="2,24">
              <v:shape style="position:absolute;left:10176;top:-319;width:2;height:24" coordorigin="10176,-319" coordsize="0,24" path="m10176,-319l10176,-296e" filled="false" stroked="true" strokeweight=".098107pt" strokecolor="#ff0000">
                <v:path arrowok="t"/>
              </v:shape>
            </v:group>
            <v:group style="position:absolute;left:10165;top:-308;width:24;height:2" coordorigin="10165,-308" coordsize="24,2">
              <v:shape style="position:absolute;left:10165;top:-308;width:24;height:2" coordorigin="10165,-308" coordsize="24,0" path="m10165,-308l10188,-308e" filled="false" stroked="true" strokeweight=".09927pt" strokecolor="#ff0000">
                <v:path arrowok="t"/>
              </v:shape>
            </v:group>
            <v:group style="position:absolute;left:10176;top:-320;width:2;height:24" coordorigin="10176,-320" coordsize="2,24">
              <v:shape style="position:absolute;left:10176;top:-320;width:2;height:24" coordorigin="10176,-320" coordsize="0,24" path="m10176,-320l10176,-296e" filled="false" stroked="true" strokeweight=".098107pt" strokecolor="#ff0000">
                <v:path arrowok="t"/>
              </v:shape>
            </v:group>
            <v:group style="position:absolute;left:10165;top:-308;width:24;height:2" coordorigin="10165,-308" coordsize="24,2">
              <v:shape style="position:absolute;left:10165;top:-308;width:24;height:2" coordorigin="10165,-308" coordsize="24,0" path="m10165,-308l10188,-308e" filled="false" stroked="true" strokeweight=".09927pt" strokecolor="#ff0000">
                <v:path arrowok="t"/>
              </v:shape>
            </v:group>
            <v:group style="position:absolute;left:10176;top:-320;width:2;height:24" coordorigin="10176,-320" coordsize="2,24">
              <v:shape style="position:absolute;left:10176;top:-320;width:2;height:24" coordorigin="10176,-320" coordsize="0,24" path="m10176,-320l10176,-296e" filled="false" stroked="true" strokeweight=".098107pt" strokecolor="#ff0000">
                <v:path arrowok="t"/>
              </v:shape>
            </v:group>
            <v:group style="position:absolute;left:10165;top:-308;width:24;height:2" coordorigin="10165,-308" coordsize="24,2">
              <v:shape style="position:absolute;left:10165;top:-308;width:24;height:2" coordorigin="10165,-308" coordsize="24,0" path="m10165,-308l10188,-308e" filled="false" stroked="true" strokeweight=".09927pt" strokecolor="#ff0000">
                <v:path arrowok="t"/>
              </v:shape>
            </v:group>
            <v:group style="position:absolute;left:10176;top:-320;width:2;height:24" coordorigin="10176,-320" coordsize="2,24">
              <v:shape style="position:absolute;left:10176;top:-320;width:2;height:24" coordorigin="10176,-320" coordsize="0,24" path="m10176,-320l10176,-297e" filled="false" stroked="true" strokeweight=".098107pt" strokecolor="#ff0000">
                <v:path arrowok="t"/>
              </v:shape>
            </v:group>
            <v:group style="position:absolute;left:10165;top:-309;width:24;height:2" coordorigin="10165,-309" coordsize="24,2">
              <v:shape style="position:absolute;left:10165;top:-309;width:24;height:2" coordorigin="10165,-309" coordsize="24,0" path="m10165,-309l10188,-309e" filled="false" stroked="true" strokeweight=".09927pt" strokecolor="#ff0000">
                <v:path arrowok="t"/>
              </v:shape>
            </v:group>
            <v:group style="position:absolute;left:10176;top:-321;width:2;height:24" coordorigin="10176,-321" coordsize="2,24">
              <v:shape style="position:absolute;left:10176;top:-321;width:2;height:24" coordorigin="10176,-321" coordsize="0,24" path="m10176,-321l10176,-297e" filled="false" stroked="true" strokeweight=".098107pt" strokecolor="#ff0000">
                <v:path arrowok="t"/>
              </v:shape>
            </v:group>
            <v:group style="position:absolute;left:10165;top:-309;width:24;height:2" coordorigin="10165,-309" coordsize="24,2">
              <v:shape style="position:absolute;left:10165;top:-309;width:24;height:2" coordorigin="10165,-309" coordsize="24,0" path="m10165,-309l10188,-309e" filled="false" stroked="true" strokeweight=".09927pt" strokecolor="#ff0000">
                <v:path arrowok="t"/>
              </v:shape>
            </v:group>
            <v:group style="position:absolute;left:10176;top:-321;width:2;height:24" coordorigin="10176,-321" coordsize="2,24">
              <v:shape style="position:absolute;left:10176;top:-321;width:2;height:24" coordorigin="10176,-321" coordsize="0,24" path="m10176,-321l10176,-298e" filled="false" stroked="true" strokeweight=".098107pt" strokecolor="#ff0000">
                <v:path arrowok="t"/>
              </v:shape>
            </v:group>
            <v:group style="position:absolute;left:10165;top:-310;width:24;height:2" coordorigin="10165,-310" coordsize="24,2">
              <v:shape style="position:absolute;left:10165;top:-310;width:24;height:2" coordorigin="10165,-310" coordsize="24,0" path="m10165,-310l10188,-310e" filled="false" stroked="true" strokeweight=".09927pt" strokecolor="#ff0000">
                <v:path arrowok="t"/>
              </v:shape>
            </v:group>
            <v:group style="position:absolute;left:10176;top:-322;width:2;height:24" coordorigin="10176,-322" coordsize="2,24">
              <v:shape style="position:absolute;left:10176;top:-322;width:2;height:24" coordorigin="10176,-322" coordsize="0,24" path="m10176,-322l10176,-298e" filled="false" stroked="true" strokeweight=".098107pt" strokecolor="#ff0000">
                <v:path arrowok="t"/>
              </v:shape>
            </v:group>
            <v:group style="position:absolute;left:10165;top:-310;width:24;height:2" coordorigin="10165,-310" coordsize="24,2">
              <v:shape style="position:absolute;left:10165;top:-310;width:24;height:2" coordorigin="10165,-310" coordsize="24,0" path="m10165,-310l10188,-310e" filled="false" stroked="true" strokeweight=".09927pt" strokecolor="#ff0000">
                <v:path arrowok="t"/>
              </v:shape>
            </v:group>
            <v:group style="position:absolute;left:10176;top:-322;width:2;height:24" coordorigin="10176,-322" coordsize="2,24">
              <v:shape style="position:absolute;left:10176;top:-322;width:2;height:24" coordorigin="10176,-322" coordsize="0,24" path="m10176,-322l10176,-298e" filled="false" stroked="true" strokeweight=".098107pt" strokecolor="#ff0000">
                <v:path arrowok="t"/>
              </v:shape>
            </v:group>
            <v:group style="position:absolute;left:10165;top:-310;width:24;height:2" coordorigin="10165,-310" coordsize="24,2">
              <v:shape style="position:absolute;left:10165;top:-310;width:24;height:2" coordorigin="10165,-310" coordsize="24,0" path="m10165,-310l10188,-310e" filled="false" stroked="true" strokeweight=".09927pt" strokecolor="#ff0000">
                <v:path arrowok="t"/>
              </v:shape>
            </v:group>
            <v:group style="position:absolute;left:10176;top:-322;width:2;height:24" coordorigin="10176,-322" coordsize="2,24">
              <v:shape style="position:absolute;left:10176;top:-322;width:2;height:24" coordorigin="10176,-322" coordsize="0,24" path="m10176,-322l10176,-299e" filled="false" stroked="true" strokeweight=".098107pt" strokecolor="#ff0000">
                <v:path arrowok="t"/>
              </v:shape>
            </v:group>
            <v:group style="position:absolute;left:10165;top:-311;width:24;height:2" coordorigin="10165,-311" coordsize="24,2">
              <v:shape style="position:absolute;left:10165;top:-311;width:24;height:2" coordorigin="10165,-311" coordsize="24,0" path="m10165,-311l10188,-311e" filled="false" stroked="true" strokeweight=".09927pt" strokecolor="#ff0000">
                <v:path arrowok="t"/>
              </v:shape>
            </v:group>
            <v:group style="position:absolute;left:10176;top:-323;width:2;height:24" coordorigin="10176,-323" coordsize="2,24">
              <v:shape style="position:absolute;left:10176;top:-323;width:2;height:24" coordorigin="10176,-323" coordsize="0,24" path="m10176,-323l10176,-299e" filled="false" stroked="true" strokeweight=".098107pt" strokecolor="#ff0000">
                <v:path arrowok="t"/>
              </v:shape>
            </v:group>
            <v:group style="position:absolute;left:10165;top:-311;width:24;height:2" coordorigin="10165,-311" coordsize="24,2">
              <v:shape style="position:absolute;left:10165;top:-311;width:24;height:2" coordorigin="10165,-311" coordsize="24,0" path="m10165,-311l10188,-311e" filled="false" stroked="true" strokeweight=".09927pt" strokecolor="#ff0000">
                <v:path arrowok="t"/>
              </v:shape>
            </v:group>
            <v:group style="position:absolute;left:10176;top:-323;width:2;height:24" coordorigin="10176,-323" coordsize="2,24">
              <v:shape style="position:absolute;left:10176;top:-323;width:2;height:24" coordorigin="10176,-323" coordsize="0,24" path="m10176,-323l10176,-299e" filled="false" stroked="true" strokeweight=".098107pt" strokecolor="#ff0000">
                <v:path arrowok="t"/>
              </v:shape>
            </v:group>
            <v:group style="position:absolute;left:10165;top:-311;width:24;height:2" coordorigin="10165,-311" coordsize="24,2">
              <v:shape style="position:absolute;left:10165;top:-311;width:24;height:2" coordorigin="10165,-311" coordsize="24,0" path="m10165,-311l10188,-311e" filled="false" stroked="true" strokeweight=".09927pt" strokecolor="#ff0000">
                <v:path arrowok="t"/>
              </v:shape>
            </v:group>
            <v:group style="position:absolute;left:10176;top:-323;width:2;height:24" coordorigin="10176,-323" coordsize="2,24">
              <v:shape style="position:absolute;left:10176;top:-323;width:2;height:24" coordorigin="10176,-323" coordsize="0,24" path="m10176,-323l10176,-300e" filled="false" stroked="true" strokeweight=".098107pt" strokecolor="#ff0000">
                <v:path arrowok="t"/>
              </v:shape>
            </v:group>
            <v:group style="position:absolute;left:10165;top:-312;width:24;height:2" coordorigin="10165,-312" coordsize="24,2">
              <v:shape style="position:absolute;left:10165;top:-312;width:24;height:2" coordorigin="10165,-312" coordsize="24,0" path="m10165,-312l10188,-312e" filled="false" stroked="true" strokeweight=".09927pt" strokecolor="#ff0000">
                <v:path arrowok="t"/>
              </v:shape>
            </v:group>
            <v:group style="position:absolute;left:10176;top:-324;width:2;height:24" coordorigin="10176,-324" coordsize="2,24">
              <v:shape style="position:absolute;left:10176;top:-324;width:2;height:24" coordorigin="10176,-324" coordsize="0,24" path="m10176,-324l10176,-300e" filled="false" stroked="true" strokeweight=".098107pt" strokecolor="#ff0000">
                <v:path arrowok="t"/>
              </v:shape>
            </v:group>
            <v:group style="position:absolute;left:10165;top:-312;width:24;height:2" coordorigin="10165,-312" coordsize="24,2">
              <v:shape style="position:absolute;left:10165;top:-312;width:24;height:2" coordorigin="10165,-312" coordsize="24,0" path="m10165,-312l10188,-312e" filled="false" stroked="true" strokeweight=".09927pt" strokecolor="#ff0000">
                <v:path arrowok="t"/>
              </v:shape>
            </v:group>
            <v:group style="position:absolute;left:10176;top:-324;width:2;height:24" coordorigin="10176,-324" coordsize="2,24">
              <v:shape style="position:absolute;left:10176;top:-324;width:2;height:24" coordorigin="10176,-324" coordsize="0,24" path="m10176,-324l10176,-301e" filled="false" stroked="true" strokeweight=".098107pt" strokecolor="#ff0000">
                <v:path arrowok="t"/>
              </v:shape>
            </v:group>
            <v:group style="position:absolute;left:10165;top:-313;width:24;height:2" coordorigin="10165,-313" coordsize="24,2">
              <v:shape style="position:absolute;left:10165;top:-313;width:24;height:2" coordorigin="10165,-313" coordsize="24,0" path="m10165,-313l10188,-313e" filled="false" stroked="true" strokeweight=".09927pt" strokecolor="#ff0000">
                <v:path arrowok="t"/>
              </v:shape>
            </v:group>
            <v:group style="position:absolute;left:10176;top:-325;width:2;height:24" coordorigin="10176,-325" coordsize="2,24">
              <v:shape style="position:absolute;left:10176;top:-325;width:2;height:24" coordorigin="10176,-325" coordsize="0,24" path="m10176,-325l10176,-301e" filled="false" stroked="true" strokeweight=".098107pt" strokecolor="#ff0000">
                <v:path arrowok="t"/>
              </v:shape>
            </v:group>
            <v:group style="position:absolute;left:10165;top:-313;width:24;height:2" coordorigin="10165,-313" coordsize="24,2">
              <v:shape style="position:absolute;left:10165;top:-313;width:24;height:2" coordorigin="10165,-313" coordsize="24,0" path="m10165,-313l10188,-313e" filled="false" stroked="true" strokeweight=".09927pt" strokecolor="#ff0000">
                <v:path arrowok="t"/>
              </v:shape>
            </v:group>
            <v:group style="position:absolute;left:10176;top:-325;width:2;height:24" coordorigin="10176,-325" coordsize="2,24">
              <v:shape style="position:absolute;left:10176;top:-325;width:2;height:24" coordorigin="10176,-325" coordsize="0,24" path="m10176,-325l10176,-301e" filled="false" stroked="true" strokeweight=".098107pt" strokecolor="#ff0000">
                <v:path arrowok="t"/>
              </v:shape>
            </v:group>
            <v:group style="position:absolute;left:10165;top:-313;width:24;height:2" coordorigin="10165,-313" coordsize="24,2">
              <v:shape style="position:absolute;left:10165;top:-313;width:24;height:2" coordorigin="10165,-313" coordsize="24,0" path="m10165,-313l10188,-313e" filled="false" stroked="true" strokeweight=".09927pt" strokecolor="#ff0000">
                <v:path arrowok="t"/>
              </v:shape>
            </v:group>
            <v:group style="position:absolute;left:10176;top:-325;width:2;height:24" coordorigin="10176,-325" coordsize="2,24">
              <v:shape style="position:absolute;left:10176;top:-325;width:2;height:24" coordorigin="10176,-325" coordsize="0,24" path="m10176,-325l10176,-302e" filled="false" stroked="true" strokeweight=".098107pt" strokecolor="#ff0000">
                <v:path arrowok="t"/>
              </v:shape>
            </v:group>
            <v:group style="position:absolute;left:10165;top:-314;width:24;height:2" coordorigin="10165,-314" coordsize="24,2">
              <v:shape style="position:absolute;left:10165;top:-314;width:24;height:2" coordorigin="10165,-314" coordsize="24,0" path="m10165,-314l10188,-314e" filled="false" stroked="true" strokeweight=".09927pt" strokecolor="#ff0000">
                <v:path arrowok="t"/>
              </v:shape>
            </v:group>
            <v:group style="position:absolute;left:10176;top:-326;width:2;height:24" coordorigin="10176,-326" coordsize="2,24">
              <v:shape style="position:absolute;left:10176;top:-326;width:2;height:24" coordorigin="10176,-326" coordsize="0,24" path="m10176,-326l10176,-302e" filled="false" stroked="true" strokeweight=".098107pt" strokecolor="#ff0000">
                <v:path arrowok="t"/>
              </v:shape>
            </v:group>
            <v:group style="position:absolute;left:10165;top:-314;width:24;height:2" coordorigin="10165,-314" coordsize="24,2">
              <v:shape style="position:absolute;left:10165;top:-314;width:24;height:2" coordorigin="10165,-314" coordsize="24,0" path="m10165,-314l10188,-314e" filled="false" stroked="true" strokeweight=".09927pt" strokecolor="#ff0000">
                <v:path arrowok="t"/>
              </v:shape>
            </v:group>
            <v:group style="position:absolute;left:10176;top:-326;width:2;height:24" coordorigin="10176,-326" coordsize="2,24">
              <v:shape style="position:absolute;left:10176;top:-326;width:2;height:24" coordorigin="10176,-326" coordsize="0,24" path="m10176,-326l10176,-302e" filled="false" stroked="true" strokeweight=".098107pt" strokecolor="#ff0000">
                <v:path arrowok="t"/>
              </v:shape>
            </v:group>
            <v:group style="position:absolute;left:10165;top:-314;width:24;height:2" coordorigin="10165,-314" coordsize="24,2">
              <v:shape style="position:absolute;left:10165;top:-314;width:24;height:2" coordorigin="10165,-314" coordsize="24,0" path="m10165,-314l10188,-314e" filled="false" stroked="true" strokeweight=".09927pt" strokecolor="#ff0000">
                <v:path arrowok="t"/>
              </v:shape>
            </v:group>
            <v:group style="position:absolute;left:10176;top:-326;width:2;height:24" coordorigin="10176,-326" coordsize="2,24">
              <v:shape style="position:absolute;left:10176;top:-326;width:2;height:24" coordorigin="10176,-326" coordsize="0,24" path="m10176,-326l10176,-303e" filled="false" stroked="true" strokeweight=".098107pt" strokecolor="#ff0000">
                <v:path arrowok="t"/>
              </v:shape>
            </v:group>
            <v:group style="position:absolute;left:10165;top:-315;width:24;height:2" coordorigin="10165,-315" coordsize="24,2">
              <v:shape style="position:absolute;left:10165;top:-315;width:24;height:2" coordorigin="10165,-315" coordsize="24,0" path="m10165,-315l10188,-315e" filled="false" stroked="true" strokeweight=".09927pt" strokecolor="#ff0000">
                <v:path arrowok="t"/>
              </v:shape>
            </v:group>
            <v:group style="position:absolute;left:10176;top:-327;width:2;height:24" coordorigin="10176,-327" coordsize="2,24">
              <v:shape style="position:absolute;left:10176;top:-327;width:2;height:24" coordorigin="10176,-327" coordsize="0,24" path="m10176,-327l10176,-303e" filled="false" stroked="true" strokeweight=".098107pt" strokecolor="#ff0000">
                <v:path arrowok="t"/>
              </v:shape>
            </v:group>
            <v:group style="position:absolute;left:10165;top:-315;width:24;height:2" coordorigin="10165,-315" coordsize="24,2">
              <v:shape style="position:absolute;left:10165;top:-315;width:24;height:2" coordorigin="10165,-315" coordsize="24,0" path="m10165,-315l10188,-315e" filled="false" stroked="true" strokeweight=".09927pt" strokecolor="#ff0000">
                <v:path arrowok="t"/>
              </v:shape>
            </v:group>
            <v:group style="position:absolute;left:10176;top:-327;width:2;height:24" coordorigin="10176,-327" coordsize="2,24">
              <v:shape style="position:absolute;left:10176;top:-327;width:2;height:24" coordorigin="10176,-327" coordsize="0,24" path="m10176,-327l10176,-303e" filled="false" stroked="true" strokeweight=".098107pt" strokecolor="#ff0000">
                <v:path arrowok="t"/>
              </v:shape>
            </v:group>
            <v:group style="position:absolute;left:10165;top:-315;width:24;height:2" coordorigin="10165,-315" coordsize="24,2">
              <v:shape style="position:absolute;left:10165;top:-315;width:24;height:2" coordorigin="10165,-315" coordsize="24,0" path="m10165,-315l10188,-315e" filled="false" stroked="true" strokeweight=".09927pt" strokecolor="#ff0000">
                <v:path arrowok="t"/>
              </v:shape>
            </v:group>
            <v:group style="position:absolute;left:10176;top:-327;width:2;height:24" coordorigin="10176,-327" coordsize="2,24">
              <v:shape style="position:absolute;left:10176;top:-327;width:2;height:24" coordorigin="10176,-327" coordsize="0,24" path="m10176,-327l10176,-304e" filled="false" stroked="true" strokeweight=".098107pt" strokecolor="#ff0000">
                <v:path arrowok="t"/>
              </v:shape>
            </v:group>
            <v:group style="position:absolute;left:10165;top:-316;width:24;height:2" coordorigin="10165,-316" coordsize="24,2">
              <v:shape style="position:absolute;left:10165;top:-316;width:24;height:2" coordorigin="10165,-316" coordsize="24,0" path="m10165,-316l10188,-316e" filled="false" stroked="true" strokeweight=".09927pt" strokecolor="#ff0000">
                <v:path arrowok="t"/>
              </v:shape>
            </v:group>
            <v:group style="position:absolute;left:10176;top:-328;width:2;height:24" coordorigin="10176,-328" coordsize="2,24">
              <v:shape style="position:absolute;left:10176;top:-328;width:2;height:24" coordorigin="10176,-328" coordsize="0,24" path="m10176,-328l10176,-304e" filled="false" stroked="true" strokeweight=".098107pt" strokecolor="#ff0000">
                <v:path arrowok="t"/>
              </v:shape>
            </v:group>
            <v:group style="position:absolute;left:10165;top:-316;width:24;height:2" coordorigin="10165,-316" coordsize="24,2">
              <v:shape style="position:absolute;left:10165;top:-316;width:24;height:2" coordorigin="10165,-316" coordsize="24,0" path="m10165,-316l10188,-316e" filled="false" stroked="true" strokeweight=".09927pt" strokecolor="#ff0000">
                <v:path arrowok="t"/>
              </v:shape>
            </v:group>
            <v:group style="position:absolute;left:10176;top:-328;width:2;height:24" coordorigin="10176,-328" coordsize="2,24">
              <v:shape style="position:absolute;left:10176;top:-328;width:2;height:24" coordorigin="10176,-328" coordsize="0,24" path="m10176,-328l10176,-304e" filled="false" stroked="true" strokeweight=".098107pt" strokecolor="#ff0000">
                <v:path arrowok="t"/>
              </v:shape>
            </v:group>
            <v:group style="position:absolute;left:10165;top:-316;width:24;height:2" coordorigin="10165,-316" coordsize="24,2">
              <v:shape style="position:absolute;left:10165;top:-316;width:24;height:2" coordorigin="10165,-316" coordsize="24,0" path="m10165,-316l10188,-316e" filled="false" stroked="true" strokeweight=".09927pt" strokecolor="#ff0000">
                <v:path arrowok="t"/>
              </v:shape>
            </v:group>
            <v:group style="position:absolute;left:10176;top:-328;width:2;height:24" coordorigin="10176,-328" coordsize="2,24">
              <v:shape style="position:absolute;left:10176;top:-328;width:2;height:24" coordorigin="10176,-328" coordsize="0,24" path="m10176,-328l10176,-305e" filled="false" stroked="true" strokeweight=".098107pt" strokecolor="#ff0000">
                <v:path arrowok="t"/>
              </v:shape>
            </v:group>
            <v:group style="position:absolute;left:10165;top:-317;width:24;height:2" coordorigin="10165,-317" coordsize="24,2">
              <v:shape style="position:absolute;left:10165;top:-317;width:24;height:2" coordorigin="10165,-317" coordsize="24,0" path="m10165,-317l10188,-317e" filled="false" stroked="true" strokeweight=".09927pt" strokecolor="#ff0000">
                <v:path arrowok="t"/>
              </v:shape>
            </v:group>
            <v:group style="position:absolute;left:10176;top:-329;width:2;height:24" coordorigin="10176,-329" coordsize="2,24">
              <v:shape style="position:absolute;left:10176;top:-329;width:2;height:24" coordorigin="10176,-329" coordsize="0,24" path="m10176,-329l10176,-305e" filled="false" stroked="true" strokeweight=".098107pt" strokecolor="#ff0000">
                <v:path arrowok="t"/>
              </v:shape>
            </v:group>
            <v:group style="position:absolute;left:10165;top:-317;width:24;height:2" coordorigin="10165,-317" coordsize="24,2">
              <v:shape style="position:absolute;left:10165;top:-317;width:24;height:2" coordorigin="10165,-317" coordsize="24,0" path="m10165,-317l10188,-317e" filled="false" stroked="true" strokeweight=".09927pt" strokecolor="#ff0000">
                <v:path arrowok="t"/>
              </v:shape>
            </v:group>
            <v:group style="position:absolute;left:10176;top:-329;width:2;height:24" coordorigin="10176,-329" coordsize="2,24">
              <v:shape style="position:absolute;left:10176;top:-329;width:2;height:24" coordorigin="10176,-329" coordsize="0,24" path="m10176,-329l10176,-305e" filled="false" stroked="true" strokeweight=".098107pt" strokecolor="#ff0000">
                <v:path arrowok="t"/>
              </v:shape>
            </v:group>
            <v:group style="position:absolute;left:10165;top:-317;width:24;height:2" coordorigin="10165,-317" coordsize="24,2">
              <v:shape style="position:absolute;left:10165;top:-317;width:24;height:2" coordorigin="10165,-317" coordsize="24,0" path="m10165,-317l10188,-317e" filled="false" stroked="true" strokeweight=".09927pt" strokecolor="#ff0000">
                <v:path arrowok="t"/>
              </v:shape>
            </v:group>
            <v:group style="position:absolute;left:10176;top:-329;width:2;height:24" coordorigin="10176,-329" coordsize="2,24">
              <v:shape style="position:absolute;left:10176;top:-329;width:2;height:24" coordorigin="10176,-329" coordsize="0,24" path="m10176,-329l10176,-306e" filled="false" stroked="true" strokeweight=".098107pt" strokecolor="#ff0000">
                <v:path arrowok="t"/>
              </v:shape>
            </v:group>
            <v:group style="position:absolute;left:10165;top:-318;width:24;height:2" coordorigin="10165,-318" coordsize="24,2">
              <v:shape style="position:absolute;left:10165;top:-318;width:24;height:2" coordorigin="10165,-318" coordsize="24,0" path="m10165,-318l10188,-318e" filled="false" stroked="true" strokeweight=".09927pt" strokecolor="#ff0000">
                <v:path arrowok="t"/>
              </v:shape>
            </v:group>
            <v:group style="position:absolute;left:10176;top:-330;width:2;height:24" coordorigin="10176,-330" coordsize="2,24">
              <v:shape style="position:absolute;left:10176;top:-330;width:2;height:24" coordorigin="10176,-330" coordsize="0,24" path="m10176,-330l10176,-306e" filled="false" stroked="true" strokeweight=".098107pt" strokecolor="#ff0000">
                <v:path arrowok="t"/>
              </v:shape>
            </v:group>
            <v:group style="position:absolute;left:10165;top:-318;width:24;height:2" coordorigin="10165,-318" coordsize="24,2">
              <v:shape style="position:absolute;left:10165;top:-318;width:24;height:2" coordorigin="10165,-318" coordsize="24,0" path="m10165,-318l10188,-318e" filled="false" stroked="true" strokeweight=".09927pt" strokecolor="#ff0000">
                <v:path arrowok="t"/>
              </v:shape>
            </v:group>
            <v:group style="position:absolute;left:10176;top:-330;width:2;height:24" coordorigin="10176,-330" coordsize="2,24">
              <v:shape style="position:absolute;left:10176;top:-330;width:2;height:24" coordorigin="10176,-330" coordsize="0,24" path="m10176,-330l10176,-306e" filled="false" stroked="true" strokeweight=".098107pt" strokecolor="#ff0000">
                <v:path arrowok="t"/>
              </v:shape>
            </v:group>
            <v:group style="position:absolute;left:10165;top:-318;width:24;height:2" coordorigin="10165,-318" coordsize="24,2">
              <v:shape style="position:absolute;left:10165;top:-318;width:24;height:2" coordorigin="10165,-318" coordsize="24,0" path="m10165,-318l10188,-318e" filled="false" stroked="true" strokeweight=".09927pt" strokecolor="#ff0000">
                <v:path arrowok="t"/>
              </v:shape>
            </v:group>
            <v:group style="position:absolute;left:10176;top:-330;width:2;height:24" coordorigin="10176,-330" coordsize="2,24">
              <v:shape style="position:absolute;left:10176;top:-330;width:2;height:24" coordorigin="10176,-330" coordsize="0,24" path="m10176,-330l10176,-307e" filled="false" stroked="true" strokeweight=".098107pt" strokecolor="#ff0000">
                <v:path arrowok="t"/>
              </v:shape>
            </v:group>
            <v:group style="position:absolute;left:10165;top:-319;width:24;height:2" coordorigin="10165,-319" coordsize="24,2">
              <v:shape style="position:absolute;left:10165;top:-319;width:24;height:2" coordorigin="10165,-319" coordsize="24,0" path="m10165,-319l10188,-319e" filled="false" stroked="true" strokeweight=".09927pt" strokecolor="#ff0000">
                <v:path arrowok="t"/>
              </v:shape>
            </v:group>
            <v:group style="position:absolute;left:10176;top:-331;width:2;height:24" coordorigin="10176,-331" coordsize="2,24">
              <v:shape style="position:absolute;left:10176;top:-331;width:2;height:24" coordorigin="10176,-331" coordsize="0,24" path="m10176,-331l10176,-307e" filled="false" stroked="true" strokeweight=".098107pt" strokecolor="#ff0000">
                <v:path arrowok="t"/>
              </v:shape>
            </v:group>
            <v:group style="position:absolute;left:10165;top:-319;width:24;height:2" coordorigin="10165,-319" coordsize="24,2">
              <v:shape style="position:absolute;left:10165;top:-319;width:24;height:2" coordorigin="10165,-319" coordsize="24,0" path="m10165,-319l10188,-319e" filled="false" stroked="true" strokeweight=".09927pt" strokecolor="#ff0000">
                <v:path arrowok="t"/>
              </v:shape>
            </v:group>
            <v:group style="position:absolute;left:10176;top:-331;width:2;height:24" coordorigin="10176,-331" coordsize="2,24">
              <v:shape style="position:absolute;left:10176;top:-331;width:2;height:24" coordorigin="10176,-331" coordsize="0,24" path="m10176,-331l10176,-307e" filled="false" stroked="true" strokeweight=".098107pt" strokecolor="#ff0000">
                <v:path arrowok="t"/>
              </v:shape>
            </v:group>
            <v:group style="position:absolute;left:10165;top:-319;width:24;height:2" coordorigin="10165,-319" coordsize="24,2">
              <v:shape style="position:absolute;left:10165;top:-319;width:24;height:2" coordorigin="10165,-319" coordsize="24,0" path="m10165,-319l10188,-319e" filled="false" stroked="true" strokeweight=".09927pt" strokecolor="#ff0000">
                <v:path arrowok="t"/>
              </v:shape>
            </v:group>
            <v:group style="position:absolute;left:10176;top:-331;width:2;height:24" coordorigin="10176,-331" coordsize="2,24">
              <v:shape style="position:absolute;left:10176;top:-331;width:2;height:24" coordorigin="10176,-331" coordsize="0,24" path="m10176,-331l10176,-307e" filled="false" stroked="true" strokeweight=".098107pt" strokecolor="#ff0000">
                <v:path arrowok="t"/>
              </v:shape>
            </v:group>
            <v:group style="position:absolute;left:10165;top:-320;width:24;height:2" coordorigin="10165,-320" coordsize="24,2">
              <v:shape style="position:absolute;left:10165;top:-320;width:24;height:2" coordorigin="10165,-320" coordsize="24,0" path="m10165,-320l10188,-320e" filled="false" stroked="true" strokeweight=".09927pt" strokecolor="#ff0000">
                <v:path arrowok="t"/>
              </v:shape>
            </v:group>
            <v:group style="position:absolute;left:10176;top:-332;width:2;height:24" coordorigin="10176,-332" coordsize="2,24">
              <v:shape style="position:absolute;left:10176;top:-332;width:2;height:24" coordorigin="10176,-332" coordsize="0,24" path="m10176,-332l10176,-308e" filled="false" stroked="true" strokeweight=".098107pt" strokecolor="#ff0000">
                <v:path arrowok="t"/>
              </v:shape>
            </v:group>
            <v:group style="position:absolute;left:10165;top:-320;width:24;height:2" coordorigin="10165,-320" coordsize="24,2">
              <v:shape style="position:absolute;left:10165;top:-320;width:24;height:2" coordorigin="10165,-320" coordsize="24,0" path="m10165,-320l10188,-320e" filled="false" stroked="true" strokeweight=".09927pt" strokecolor="#ff0000">
                <v:path arrowok="t"/>
              </v:shape>
            </v:group>
            <v:group style="position:absolute;left:10176;top:-332;width:2;height:24" coordorigin="10176,-332" coordsize="2,24">
              <v:shape style="position:absolute;left:10176;top:-332;width:2;height:24" coordorigin="10176,-332" coordsize="0,24" path="m10176,-332l10176,-308e" filled="false" stroked="true" strokeweight=".098107pt" strokecolor="#ff0000">
                <v:path arrowok="t"/>
              </v:shape>
            </v:group>
            <v:group style="position:absolute;left:10165;top:-320;width:24;height:2" coordorigin="10165,-320" coordsize="24,2">
              <v:shape style="position:absolute;left:10165;top:-320;width:24;height:2" coordorigin="10165,-320" coordsize="24,0" path="m10165,-320l10188,-320e" filled="false" stroked="true" strokeweight=".09927pt" strokecolor="#ff0000">
                <v:path arrowok="t"/>
              </v:shape>
            </v:group>
            <v:group style="position:absolute;left:10176;top:-332;width:2;height:24" coordorigin="10176,-332" coordsize="2,24">
              <v:shape style="position:absolute;left:10176;top:-332;width:2;height:24" coordorigin="10176,-332" coordsize="0,24" path="m10176,-332l10176,-308e" filled="false" stroked="true" strokeweight=".098107pt" strokecolor="#ff0000">
                <v:path arrowok="t"/>
              </v:shape>
            </v:group>
            <v:group style="position:absolute;left:10165;top:-321;width:24;height:2" coordorigin="10165,-321" coordsize="24,2">
              <v:shape style="position:absolute;left:10165;top:-321;width:24;height:2" coordorigin="10165,-321" coordsize="24,0" path="m10165,-321l10188,-321e" filled="false" stroked="true" strokeweight=".09927pt" strokecolor="#ff0000">
                <v:path arrowok="t"/>
              </v:shape>
            </v:group>
            <v:group style="position:absolute;left:10176;top:-333;width:2;height:24" coordorigin="10176,-333" coordsize="2,24">
              <v:shape style="position:absolute;left:10176;top:-333;width:2;height:24" coordorigin="10176,-333" coordsize="0,24" path="m10176,-333l10176,-309e" filled="false" stroked="true" strokeweight=".098107pt" strokecolor="#ff0000">
                <v:path arrowok="t"/>
              </v:shape>
            </v:group>
            <v:group style="position:absolute;left:10165;top:-321;width:24;height:2" coordorigin="10165,-321" coordsize="24,2">
              <v:shape style="position:absolute;left:10165;top:-321;width:24;height:2" coordorigin="10165,-321" coordsize="24,0" path="m10165,-321l10188,-321e" filled="false" stroked="true" strokeweight=".09927pt" strokecolor="#ff0000">
                <v:path arrowok="t"/>
              </v:shape>
            </v:group>
            <v:group style="position:absolute;left:10176;top:-333;width:2;height:24" coordorigin="10176,-333" coordsize="2,24">
              <v:shape style="position:absolute;left:10176;top:-333;width:2;height:24" coordorigin="10176,-333" coordsize="0,24" path="m10176,-333l10176,-309e" filled="false" stroked="true" strokeweight=".098107pt" strokecolor="#ff0000">
                <v:path arrowok="t"/>
              </v:shape>
            </v:group>
            <v:group style="position:absolute;left:10165;top:-321;width:24;height:2" coordorigin="10165,-321" coordsize="24,2">
              <v:shape style="position:absolute;left:10165;top:-321;width:24;height:2" coordorigin="10165,-321" coordsize="24,0" path="m10165,-321l10188,-321e" filled="false" stroked="true" strokeweight=".09927pt" strokecolor="#ff0000">
                <v:path arrowok="t"/>
              </v:shape>
            </v:group>
            <v:group style="position:absolute;left:10176;top:-333;width:2;height:24" coordorigin="10176,-333" coordsize="2,24">
              <v:shape style="position:absolute;left:10176;top:-333;width:2;height:24" coordorigin="10176,-333" coordsize="0,24" path="m10176,-333l10176,-309e" filled="false" stroked="true" strokeweight=".098107pt" strokecolor="#ff0000">
                <v:path arrowok="t"/>
              </v:shape>
            </v:group>
            <v:group style="position:absolute;left:10165;top:-322;width:24;height:2" coordorigin="10165,-322" coordsize="24,2">
              <v:shape style="position:absolute;left:10165;top:-322;width:24;height:2" coordorigin="10165,-322" coordsize="24,0" path="m10165,-322l10188,-322e" filled="false" stroked="true" strokeweight=".09927pt" strokecolor="#ff0000">
                <v:path arrowok="t"/>
              </v:shape>
            </v:group>
            <v:group style="position:absolute;left:10176;top:-334;width:2;height:24" coordorigin="10176,-334" coordsize="2,24">
              <v:shape style="position:absolute;left:10176;top:-334;width:2;height:24" coordorigin="10176,-334" coordsize="0,24" path="m10176,-334l10176,-310e" filled="false" stroked="true" strokeweight=".098107pt" strokecolor="#ff0000">
                <v:path arrowok="t"/>
              </v:shape>
            </v:group>
            <v:group style="position:absolute;left:10165;top:-322;width:24;height:2" coordorigin="10165,-322" coordsize="24,2">
              <v:shape style="position:absolute;left:10165;top:-322;width:24;height:2" coordorigin="10165,-322" coordsize="24,0" path="m10165,-322l10188,-322e" filled="false" stroked="true" strokeweight=".09927pt" strokecolor="#ff0000">
                <v:path arrowok="t"/>
              </v:shape>
            </v:group>
            <v:group style="position:absolute;left:10176;top:-334;width:2;height:24" coordorigin="10176,-334" coordsize="2,24">
              <v:shape style="position:absolute;left:10176;top:-334;width:2;height:24" coordorigin="10176,-334" coordsize="0,24" path="m10176,-334l10176,-310e" filled="false" stroked="true" strokeweight=".098107pt" strokecolor="#ff0000">
                <v:path arrowok="t"/>
              </v:shape>
            </v:group>
            <v:group style="position:absolute;left:10165;top:-322;width:24;height:2" coordorigin="10165,-322" coordsize="24,2">
              <v:shape style="position:absolute;left:10165;top:-322;width:24;height:2" coordorigin="10165,-322" coordsize="24,0" path="m10165,-322l10188,-322e" filled="false" stroked="true" strokeweight=".09927pt" strokecolor="#ff0000">
                <v:path arrowok="t"/>
              </v:shape>
            </v:group>
            <v:group style="position:absolute;left:10176;top:-334;width:2;height:24" coordorigin="10176,-334" coordsize="2,24">
              <v:shape style="position:absolute;left:10176;top:-334;width:2;height:24" coordorigin="10176,-334" coordsize="0,24" path="m10176,-334l10176,-310e" filled="false" stroked="true" strokeweight=".098107pt" strokecolor="#ff0000">
                <v:path arrowok="t"/>
              </v:shape>
            </v:group>
            <v:group style="position:absolute;left:10165;top:-323;width:24;height:2" coordorigin="10165,-323" coordsize="24,2">
              <v:shape style="position:absolute;left:10165;top:-323;width:24;height:2" coordorigin="10165,-323" coordsize="24,0" path="m10165,-323l10188,-323e" filled="false" stroked="true" strokeweight=".09927pt" strokecolor="#ff0000">
                <v:path arrowok="t"/>
              </v:shape>
            </v:group>
            <v:group style="position:absolute;left:10176;top:-335;width:2;height:24" coordorigin="10176,-335" coordsize="2,24">
              <v:shape style="position:absolute;left:10176;top:-335;width:2;height:24" coordorigin="10176,-335" coordsize="0,24" path="m10176,-335l10176,-311e" filled="false" stroked="true" strokeweight=".098107pt" strokecolor="#ff0000">
                <v:path arrowok="t"/>
              </v:shape>
            </v:group>
            <v:group style="position:absolute;left:10165;top:-323;width:24;height:2" coordorigin="10165,-323" coordsize="24,2">
              <v:shape style="position:absolute;left:10165;top:-323;width:24;height:2" coordorigin="10165,-323" coordsize="24,0" path="m10165,-323l10188,-323e" filled="false" stroked="true" strokeweight=".09927pt" strokecolor="#ff0000">
                <v:path arrowok="t"/>
              </v:shape>
            </v:group>
            <v:group style="position:absolute;left:10176;top:-335;width:2;height:24" coordorigin="10176,-335" coordsize="2,24">
              <v:shape style="position:absolute;left:10176;top:-335;width:2;height:24" coordorigin="10176,-335" coordsize="0,24" path="m10176,-335l10176,-311e" filled="false" stroked="true" strokeweight=".098107pt" strokecolor="#ff0000">
                <v:path arrowok="t"/>
              </v:shape>
            </v:group>
            <v:group style="position:absolute;left:10165;top:-323;width:24;height:2" coordorigin="10165,-323" coordsize="24,2">
              <v:shape style="position:absolute;left:10165;top:-323;width:24;height:2" coordorigin="10165,-323" coordsize="24,0" path="m10165,-323l10188,-323e" filled="false" stroked="true" strokeweight=".09927pt" strokecolor="#ff0000">
                <v:path arrowok="t"/>
              </v:shape>
            </v:group>
            <v:group style="position:absolute;left:10176;top:-335;width:2;height:24" coordorigin="10176,-335" coordsize="2,24">
              <v:shape style="position:absolute;left:10176;top:-335;width:2;height:24" coordorigin="10176,-335" coordsize="0,24" path="m10176,-335l10176,-311e" filled="false" stroked="true" strokeweight=".098107pt" strokecolor="#ff0000">
                <v:path arrowok="t"/>
              </v:shape>
            </v:group>
            <v:group style="position:absolute;left:10165;top:-324;width:24;height:2" coordorigin="10165,-324" coordsize="24,2">
              <v:shape style="position:absolute;left:10165;top:-324;width:24;height:2" coordorigin="10165,-324" coordsize="24,0" path="m10165,-324l10188,-324e" filled="false" stroked="true" strokeweight=".09927pt" strokecolor="#ff0000">
                <v:path arrowok="t"/>
              </v:shape>
            </v:group>
            <v:group style="position:absolute;left:10176;top:-336;width:2;height:24" coordorigin="10176,-336" coordsize="2,24">
              <v:shape style="position:absolute;left:10176;top:-336;width:2;height:24" coordorigin="10176,-336" coordsize="0,24" path="m10176,-336l10176,-312e" filled="false" stroked="true" strokeweight=".098107pt" strokecolor="#ff0000">
                <v:path arrowok="t"/>
              </v:shape>
            </v:group>
            <v:group style="position:absolute;left:10165;top:-324;width:24;height:2" coordorigin="10165,-324" coordsize="24,2">
              <v:shape style="position:absolute;left:10165;top:-324;width:24;height:2" coordorigin="10165,-324" coordsize="24,0" path="m10165,-324l10188,-324e" filled="false" stroked="true" strokeweight=".09927pt" strokecolor="#ff0000">
                <v:path arrowok="t"/>
              </v:shape>
            </v:group>
            <v:group style="position:absolute;left:10176;top:-336;width:2;height:24" coordorigin="10176,-336" coordsize="2,24">
              <v:shape style="position:absolute;left:10176;top:-336;width:2;height:24" coordorigin="10176,-336" coordsize="0,24" path="m10176,-336l10176,-312e" filled="false" stroked="true" strokeweight=".098107pt" strokecolor="#ff0000">
                <v:path arrowok="t"/>
              </v:shape>
            </v:group>
            <v:group style="position:absolute;left:10165;top:-324;width:24;height:2" coordorigin="10165,-324" coordsize="24,2">
              <v:shape style="position:absolute;left:10165;top:-324;width:24;height:2" coordorigin="10165,-324" coordsize="24,0" path="m10165,-324l10188,-324e" filled="false" stroked="true" strokeweight=".09927pt" strokecolor="#ff0000">
                <v:path arrowok="t"/>
              </v:shape>
            </v:group>
            <v:group style="position:absolute;left:10176;top:-336;width:2;height:24" coordorigin="10176,-336" coordsize="2,24">
              <v:shape style="position:absolute;left:10176;top:-336;width:2;height:24" coordorigin="10176,-336" coordsize="0,24" path="m10176,-336l10176,-312e" filled="false" stroked="true" strokeweight=".098107pt" strokecolor="#ff0000">
                <v:path arrowok="t"/>
              </v:shape>
            </v:group>
            <v:group style="position:absolute;left:10165;top:-325;width:24;height:2" coordorigin="10165,-325" coordsize="24,2">
              <v:shape style="position:absolute;left:10165;top:-325;width:24;height:2" coordorigin="10165,-325" coordsize="24,0" path="m10165,-325l10188,-325e" filled="false" stroked="true" strokeweight=".09927pt" strokecolor="#ff0000">
                <v:path arrowok="t"/>
              </v:shape>
            </v:group>
            <v:group style="position:absolute;left:10176;top:-337;width:2;height:24" coordorigin="10176,-337" coordsize="2,24">
              <v:shape style="position:absolute;left:10176;top:-337;width:2;height:24" coordorigin="10176,-337" coordsize="0,24" path="m10176,-337l10176,-313e" filled="false" stroked="true" strokeweight=".098107pt" strokecolor="#ff0000">
                <v:path arrowok="t"/>
              </v:shape>
            </v:group>
            <v:group style="position:absolute;left:10165;top:-325;width:24;height:2" coordorigin="10165,-325" coordsize="24,2">
              <v:shape style="position:absolute;left:10165;top:-325;width:24;height:2" coordorigin="10165,-325" coordsize="24,0" path="m10165,-325l10188,-325e" filled="false" stroked="true" strokeweight=".09927pt" strokecolor="#ff0000">
                <v:path arrowok="t"/>
              </v:shape>
            </v:group>
            <v:group style="position:absolute;left:10176;top:-337;width:2;height:24" coordorigin="10176,-337" coordsize="2,24">
              <v:shape style="position:absolute;left:10176;top:-337;width:2;height:24" coordorigin="10176,-337" coordsize="0,24" path="m10176,-337l10176,-313e" filled="false" stroked="true" strokeweight=".098107pt" strokecolor="#ff0000">
                <v:path arrowok="t"/>
              </v:shape>
            </v:group>
            <v:group style="position:absolute;left:10165;top:-325;width:24;height:2" coordorigin="10165,-325" coordsize="24,2">
              <v:shape style="position:absolute;left:10165;top:-325;width:24;height:2" coordorigin="10165,-325" coordsize="24,0" path="m10165,-325l10188,-325e" filled="false" stroked="true" strokeweight=".09927pt" strokecolor="#ff0000">
                <v:path arrowok="t"/>
              </v:shape>
            </v:group>
            <v:group style="position:absolute;left:10176;top:-337;width:2;height:24" coordorigin="10176,-337" coordsize="2,24">
              <v:shape style="position:absolute;left:10176;top:-337;width:2;height:24" coordorigin="10176,-337" coordsize="0,24" path="m10176,-337l10176,-313e" filled="false" stroked="true" strokeweight=".098107pt" strokecolor="#ff0000">
                <v:path arrowok="t"/>
              </v:shape>
            </v:group>
            <v:group style="position:absolute;left:10165;top:-326;width:24;height:2" coordorigin="10165,-326" coordsize="24,2">
              <v:shape style="position:absolute;left:10165;top:-326;width:24;height:2" coordorigin="10165,-326" coordsize="24,0" path="m10165,-326l10188,-326e" filled="false" stroked="true" strokeweight=".09927pt" strokecolor="#ff0000">
                <v:path arrowok="t"/>
              </v:shape>
            </v:group>
            <v:group style="position:absolute;left:10176;top:-338;width:2;height:24" coordorigin="10176,-338" coordsize="2,24">
              <v:shape style="position:absolute;left:10176;top:-338;width:2;height:24" coordorigin="10176,-338" coordsize="0,24" path="m10176,-338l10176,-314e" filled="false" stroked="true" strokeweight=".098107pt" strokecolor="#ff0000">
                <v:path arrowok="t"/>
              </v:shape>
            </v:group>
            <v:group style="position:absolute;left:10165;top:-326;width:24;height:2" coordorigin="10165,-326" coordsize="24,2">
              <v:shape style="position:absolute;left:10165;top:-326;width:24;height:2" coordorigin="10165,-326" coordsize="24,0" path="m10165,-326l10188,-326e" filled="false" stroked="true" strokeweight=".09927pt" strokecolor="#ff0000">
                <v:path arrowok="t"/>
              </v:shape>
            </v:group>
            <v:group style="position:absolute;left:10176;top:-338;width:2;height:24" coordorigin="10176,-338" coordsize="2,24">
              <v:shape style="position:absolute;left:10176;top:-338;width:2;height:24" coordorigin="10176,-338" coordsize="0,24" path="m10176,-338l10176,-314e" filled="false" stroked="true" strokeweight=".098107pt" strokecolor="#ff0000">
                <v:path arrowok="t"/>
              </v:shape>
            </v:group>
            <v:group style="position:absolute;left:10165;top:-326;width:24;height:2" coordorigin="10165,-326" coordsize="24,2">
              <v:shape style="position:absolute;left:10165;top:-326;width:24;height:2" coordorigin="10165,-326" coordsize="24,0" path="m10165,-326l10188,-326e" filled="false" stroked="true" strokeweight=".09927pt" strokecolor="#ff0000">
                <v:path arrowok="t"/>
              </v:shape>
            </v:group>
            <v:group style="position:absolute;left:10176;top:-338;width:2;height:24" coordorigin="10176,-338" coordsize="2,24">
              <v:shape style="position:absolute;left:10176;top:-338;width:2;height:24" coordorigin="10176,-338" coordsize="0,24" path="m10176,-338l10176,-314e" filled="false" stroked="true" strokeweight=".098107pt" strokecolor="#ff0000">
                <v:path arrowok="t"/>
              </v:shape>
            </v:group>
            <v:group style="position:absolute;left:10165;top:-327;width:24;height:2" coordorigin="10165,-327" coordsize="24,2">
              <v:shape style="position:absolute;left:10165;top:-327;width:24;height:2" coordorigin="10165,-327" coordsize="24,0" path="m10165,-327l10188,-327e" filled="false" stroked="true" strokeweight=".09927pt" strokecolor="#ff0000">
                <v:path arrowok="t"/>
              </v:shape>
            </v:group>
            <v:group style="position:absolute;left:10176;top:-339;width:2;height:24" coordorigin="10176,-339" coordsize="2,24">
              <v:shape style="position:absolute;left:10176;top:-339;width:2;height:24" coordorigin="10176,-339" coordsize="0,24" path="m10176,-339l10176,-315e" filled="false" stroked="true" strokeweight=".098107pt" strokecolor="#ff0000">
                <v:path arrowok="t"/>
              </v:shape>
            </v:group>
            <v:group style="position:absolute;left:10165;top:-327;width:24;height:2" coordorigin="10165,-327" coordsize="24,2">
              <v:shape style="position:absolute;left:10165;top:-327;width:24;height:2" coordorigin="10165,-327" coordsize="24,0" path="m10165,-327l10188,-327e" filled="false" stroked="true" strokeweight=".09927pt" strokecolor="#ff0000">
                <v:path arrowok="t"/>
              </v:shape>
            </v:group>
            <v:group style="position:absolute;left:10176;top:-339;width:2;height:24" coordorigin="10176,-339" coordsize="2,24">
              <v:shape style="position:absolute;left:10176;top:-339;width:2;height:24" coordorigin="10176,-339" coordsize="0,24" path="m10176,-339l10176,-315e" filled="false" stroked="true" strokeweight=".098107pt" strokecolor="#ff0000">
                <v:path arrowok="t"/>
              </v:shape>
            </v:group>
            <v:group style="position:absolute;left:10165;top:-327;width:24;height:2" coordorigin="10165,-327" coordsize="24,2">
              <v:shape style="position:absolute;left:10165;top:-327;width:24;height:2" coordorigin="10165,-327" coordsize="24,0" path="m10165,-327l10188,-327e" filled="false" stroked="true" strokeweight=".09927pt" strokecolor="#ff0000">
                <v:path arrowok="t"/>
              </v:shape>
            </v:group>
            <v:group style="position:absolute;left:10176;top:-339;width:2;height:24" coordorigin="10176,-339" coordsize="2,24">
              <v:shape style="position:absolute;left:10176;top:-339;width:2;height:24" coordorigin="10176,-339" coordsize="0,24" path="m10176,-339l10176,-315e" filled="false" stroked="true" strokeweight=".098107pt" strokecolor="#ff0000">
                <v:path arrowok="t"/>
              </v:shape>
            </v:group>
            <v:group style="position:absolute;left:10165;top:-328;width:24;height:2" coordorigin="10165,-328" coordsize="24,2">
              <v:shape style="position:absolute;left:10165;top:-328;width:24;height:2" coordorigin="10165,-328" coordsize="24,0" path="m10165,-328l10188,-328e" filled="false" stroked="true" strokeweight=".09927pt" strokecolor="#ff0000">
                <v:path arrowok="t"/>
              </v:shape>
            </v:group>
            <v:group style="position:absolute;left:10176;top:-340;width:2;height:24" coordorigin="10176,-340" coordsize="2,24">
              <v:shape style="position:absolute;left:10176;top:-340;width:2;height:24" coordorigin="10176,-340" coordsize="0,24" path="m10176,-340l10176,-316e" filled="false" stroked="true" strokeweight=".098107pt" strokecolor="#ff0000">
                <v:path arrowok="t"/>
              </v:shape>
            </v:group>
            <v:group style="position:absolute;left:10165;top:-328;width:24;height:2" coordorigin="10165,-328" coordsize="24,2">
              <v:shape style="position:absolute;left:10165;top:-328;width:24;height:2" coordorigin="10165,-328" coordsize="24,0" path="m10165,-328l10188,-328e" filled="false" stroked="true" strokeweight=".09927pt" strokecolor="#ff0000">
                <v:path arrowok="t"/>
              </v:shape>
            </v:group>
            <v:group style="position:absolute;left:10176;top:-340;width:2;height:24" coordorigin="10176,-340" coordsize="2,24">
              <v:shape style="position:absolute;left:10176;top:-340;width:2;height:24" coordorigin="10176,-340" coordsize="0,24" path="m10176,-340l10176,-316e" filled="false" stroked="true" strokeweight=".098107pt" strokecolor="#ff0000">
                <v:path arrowok="t"/>
              </v:shape>
            </v:group>
            <v:group style="position:absolute;left:10165;top:-328;width:24;height:2" coordorigin="10165,-328" coordsize="24,2">
              <v:shape style="position:absolute;left:10165;top:-328;width:24;height:2" coordorigin="10165,-328" coordsize="24,0" path="m10165,-328l10188,-328e" filled="false" stroked="true" strokeweight=".09927pt" strokecolor="#ff0000">
                <v:path arrowok="t"/>
              </v:shape>
            </v:group>
            <v:group style="position:absolute;left:10176;top:-340;width:2;height:24" coordorigin="10176,-340" coordsize="2,24">
              <v:shape style="position:absolute;left:10176;top:-340;width:2;height:24" coordorigin="10176,-340" coordsize="0,24" path="m10176,-340l10176,-316e" filled="false" stroked="true" strokeweight=".098107pt" strokecolor="#ff0000">
                <v:path arrowok="t"/>
              </v:shape>
            </v:group>
            <v:group style="position:absolute;left:10165;top:-329;width:24;height:2" coordorigin="10165,-329" coordsize="24,2">
              <v:shape style="position:absolute;left:10165;top:-329;width:24;height:2" coordorigin="10165,-329" coordsize="24,0" path="m10165,-329l10188,-329e" filled="false" stroked="true" strokeweight=".09927pt" strokecolor="#ff0000">
                <v:path arrowok="t"/>
              </v:shape>
            </v:group>
            <v:group style="position:absolute;left:10176;top:-340;width:2;height:24" coordorigin="10176,-340" coordsize="2,24">
              <v:shape style="position:absolute;left:10176;top:-340;width:2;height:24" coordorigin="10176,-340" coordsize="0,24" path="m10176,-340l10176,-317e" filled="false" stroked="true" strokeweight=".098107pt" strokecolor="#ff0000">
                <v:path arrowok="t"/>
              </v:shape>
            </v:group>
            <v:group style="position:absolute;left:10165;top:-329;width:24;height:2" coordorigin="10165,-329" coordsize="24,2">
              <v:shape style="position:absolute;left:10165;top:-329;width:24;height:2" coordorigin="10165,-329" coordsize="24,0" path="m10165,-329l10188,-329e" filled="false" stroked="true" strokeweight=".09927pt" strokecolor="#ff0000">
                <v:path arrowok="t"/>
              </v:shape>
            </v:group>
            <v:group style="position:absolute;left:10176;top:-341;width:2;height:24" coordorigin="10176,-341" coordsize="2,24">
              <v:shape style="position:absolute;left:10176;top:-341;width:2;height:24" coordorigin="10176,-341" coordsize="0,24" path="m10176,-341l10176,-317e" filled="false" stroked="true" strokeweight=".098107pt" strokecolor="#ff0000">
                <v:path arrowok="t"/>
              </v:shape>
            </v:group>
            <v:group style="position:absolute;left:10165;top:-329;width:24;height:2" coordorigin="10165,-329" coordsize="24,2">
              <v:shape style="position:absolute;left:10165;top:-329;width:24;height:2" coordorigin="10165,-329" coordsize="24,0" path="m10165,-329l10188,-329e" filled="false" stroked="true" strokeweight=".09927pt" strokecolor="#ff0000">
                <v:path arrowok="t"/>
              </v:shape>
            </v:group>
            <v:group style="position:absolute;left:10176;top:-341;width:2;height:24" coordorigin="10176,-341" coordsize="2,24">
              <v:shape style="position:absolute;left:10176;top:-341;width:2;height:24" coordorigin="10176,-341" coordsize="0,24" path="m10176,-341l10176,-317e" filled="false" stroked="true" strokeweight=".098107pt" strokecolor="#ff0000">
                <v:path arrowok="t"/>
              </v:shape>
            </v:group>
            <v:group style="position:absolute;left:10165;top:-330;width:24;height:2" coordorigin="10165,-330" coordsize="24,2">
              <v:shape style="position:absolute;left:10165;top:-330;width:24;height:2" coordorigin="10165,-330" coordsize="24,0" path="m10165,-330l10188,-330e" filled="false" stroked="true" strokeweight=".09927pt" strokecolor="#ff0000">
                <v:path arrowok="t"/>
              </v:shape>
            </v:group>
            <v:group style="position:absolute;left:10176;top:-341;width:2;height:24" coordorigin="10176,-341" coordsize="2,24">
              <v:shape style="position:absolute;left:10176;top:-341;width:2;height:24" coordorigin="10176,-341" coordsize="0,24" path="m10176,-341l10176,-318e" filled="false" stroked="true" strokeweight=".098107pt" strokecolor="#ff0000">
                <v:path arrowok="t"/>
              </v:shape>
            </v:group>
            <v:group style="position:absolute;left:10165;top:-330;width:24;height:2" coordorigin="10165,-330" coordsize="24,2">
              <v:shape style="position:absolute;left:10165;top:-330;width:24;height:2" coordorigin="10165,-330" coordsize="24,0" path="m10165,-330l10188,-330e" filled="false" stroked="true" strokeweight=".09927pt" strokecolor="#ff0000">
                <v:path arrowok="t"/>
              </v:shape>
            </v:group>
            <v:group style="position:absolute;left:10176;top:-342;width:2;height:24" coordorigin="10176,-342" coordsize="2,24">
              <v:shape style="position:absolute;left:10176;top:-342;width:2;height:24" coordorigin="10176,-342" coordsize="0,24" path="m10176,-342l10176,-318e" filled="false" stroked="true" strokeweight=".098107pt" strokecolor="#ff0000">
                <v:path arrowok="t"/>
              </v:shape>
            </v:group>
            <v:group style="position:absolute;left:10165;top:-330;width:24;height:2" coordorigin="10165,-330" coordsize="24,2">
              <v:shape style="position:absolute;left:10165;top:-330;width:24;height:2" coordorigin="10165,-330" coordsize="24,0" path="m10165,-330l10188,-330e" filled="false" stroked="true" strokeweight=".09927pt" strokecolor="#ff0000">
                <v:path arrowok="t"/>
              </v:shape>
            </v:group>
            <v:group style="position:absolute;left:10176;top:-342;width:2;height:24" coordorigin="10176,-342" coordsize="2,24">
              <v:shape style="position:absolute;left:10176;top:-342;width:2;height:24" coordorigin="10176,-342" coordsize="0,24" path="m10176,-342l10176,-318e" filled="false" stroked="true" strokeweight=".098107pt" strokecolor="#ff0000">
                <v:path arrowok="t"/>
              </v:shape>
            </v:group>
            <v:group style="position:absolute;left:10165;top:-331;width:24;height:2" coordorigin="10165,-331" coordsize="24,2">
              <v:shape style="position:absolute;left:10165;top:-331;width:24;height:2" coordorigin="10165,-331" coordsize="24,0" path="m10165,-331l10188,-331e" filled="false" stroked="true" strokeweight=".09927pt" strokecolor="#ff0000">
                <v:path arrowok="t"/>
              </v:shape>
            </v:group>
            <v:group style="position:absolute;left:10176;top:-342;width:2;height:24" coordorigin="10176,-342" coordsize="2,24">
              <v:shape style="position:absolute;left:10176;top:-342;width:2;height:24" coordorigin="10176,-342" coordsize="0,24" path="m10176,-342l10176,-319e" filled="false" stroked="true" strokeweight=".098107pt" strokecolor="#ff0000">
                <v:path arrowok="t"/>
              </v:shape>
            </v:group>
            <v:group style="position:absolute;left:10165;top:-331;width:24;height:2" coordorigin="10165,-331" coordsize="24,2">
              <v:shape style="position:absolute;left:10165;top:-331;width:24;height:2" coordorigin="10165,-331" coordsize="24,0" path="m10165,-331l10188,-331e" filled="false" stroked="true" strokeweight=".09927pt" strokecolor="#ff0000">
                <v:path arrowok="t"/>
              </v:shape>
            </v:group>
            <v:group style="position:absolute;left:10176;top:-343;width:2;height:24" coordorigin="10176,-343" coordsize="2,24">
              <v:shape style="position:absolute;left:10176;top:-343;width:2;height:24" coordorigin="10176,-343" coordsize="0,24" path="m10176,-343l10176,-319e" filled="false" stroked="true" strokeweight=".098107pt" strokecolor="#ff0000">
                <v:path arrowok="t"/>
              </v:shape>
            </v:group>
            <v:group style="position:absolute;left:10165;top:-331;width:24;height:2" coordorigin="10165,-331" coordsize="24,2">
              <v:shape style="position:absolute;left:10165;top:-331;width:24;height:2" coordorigin="10165,-331" coordsize="24,0" path="m10165,-331l10188,-331e" filled="false" stroked="true" strokeweight=".09927pt" strokecolor="#ff0000">
                <v:path arrowok="t"/>
              </v:shape>
            </v:group>
            <v:group style="position:absolute;left:10176;top:-343;width:2;height:24" coordorigin="10176,-343" coordsize="2,24">
              <v:shape style="position:absolute;left:10176;top:-343;width:2;height:24" coordorigin="10176,-343" coordsize="0,24" path="m10176,-343l10176,-319e" filled="false" stroked="true" strokeweight=".098107pt" strokecolor="#ff0000">
                <v:path arrowok="t"/>
              </v:shape>
            </v:group>
            <v:group style="position:absolute;left:10165;top:-332;width:24;height:2" coordorigin="10165,-332" coordsize="24,2">
              <v:shape style="position:absolute;left:10165;top:-332;width:24;height:2" coordorigin="10165,-332" coordsize="24,0" path="m10165,-332l10188,-332e" filled="false" stroked="true" strokeweight=".09927pt" strokecolor="#ff0000">
                <v:path arrowok="t"/>
              </v:shape>
            </v:group>
            <v:group style="position:absolute;left:10176;top:-343;width:2;height:24" coordorigin="10176,-343" coordsize="2,24">
              <v:shape style="position:absolute;left:10176;top:-343;width:2;height:24" coordorigin="10176,-343" coordsize="0,24" path="m10176,-343l10176,-320e" filled="false" stroked="true" strokeweight=".098107pt" strokecolor="#ff0000">
                <v:path arrowok="t"/>
              </v:shape>
            </v:group>
            <v:group style="position:absolute;left:10165;top:-332;width:24;height:2" coordorigin="10165,-332" coordsize="24,2">
              <v:shape style="position:absolute;left:10165;top:-332;width:24;height:2" coordorigin="10165,-332" coordsize="24,0" path="m10165,-332l10188,-332e" filled="false" stroked="true" strokeweight=".09927pt" strokecolor="#ff0000">
                <v:path arrowok="t"/>
              </v:shape>
            </v:group>
            <v:group style="position:absolute;left:10176;top:-344;width:2;height:24" coordorigin="10176,-344" coordsize="2,24">
              <v:shape style="position:absolute;left:10176;top:-344;width:2;height:24" coordorigin="10176,-344" coordsize="0,24" path="m10176,-344l10176,-320e" filled="false" stroked="true" strokeweight=".098107pt" strokecolor="#ff0000">
                <v:path arrowok="t"/>
              </v:shape>
            </v:group>
            <v:group style="position:absolute;left:10165;top:-332;width:24;height:2" coordorigin="10165,-332" coordsize="24,2">
              <v:shape style="position:absolute;left:10165;top:-332;width:24;height:2" coordorigin="10165,-332" coordsize="24,0" path="m10165,-332l10188,-332e" filled="false" stroked="true" strokeweight=".09927pt" strokecolor="#ff0000">
                <v:path arrowok="t"/>
              </v:shape>
            </v:group>
            <v:group style="position:absolute;left:10176;top:-344;width:2;height:24" coordorigin="10176,-344" coordsize="2,24">
              <v:shape style="position:absolute;left:10176;top:-344;width:2;height:24" coordorigin="10176,-344" coordsize="0,24" path="m10176,-344l10176,-320e" filled="false" stroked="true" strokeweight=".098107pt" strokecolor="#ff0000">
                <v:path arrowok="t"/>
              </v:shape>
            </v:group>
            <v:group style="position:absolute;left:10165;top:-333;width:24;height:2" coordorigin="10165,-333" coordsize="24,2">
              <v:shape style="position:absolute;left:10165;top:-333;width:24;height:2" coordorigin="10165,-333" coordsize="24,0" path="m10165,-333l10188,-333e" filled="false" stroked="true" strokeweight=".09927pt" strokecolor="#ff0000">
                <v:path arrowok="t"/>
              </v:shape>
            </v:group>
            <v:group style="position:absolute;left:10176;top:-344;width:2;height:24" coordorigin="10176,-344" coordsize="2,24">
              <v:shape style="position:absolute;left:10176;top:-344;width:2;height:24" coordorigin="10176,-344" coordsize="0,24" path="m10176,-344l10176,-321e" filled="false" stroked="true" strokeweight=".098107pt" strokecolor="#ff0000">
                <v:path arrowok="t"/>
              </v:shape>
            </v:group>
            <v:group style="position:absolute;left:10165;top:-333;width:24;height:2" coordorigin="10165,-333" coordsize="24,2">
              <v:shape style="position:absolute;left:10165;top:-333;width:24;height:2" coordorigin="10165,-333" coordsize="24,0" path="m10165,-333l10188,-333e" filled="false" stroked="true" strokeweight=".09927pt" strokecolor="#ff0000">
                <v:path arrowok="t"/>
              </v:shape>
            </v:group>
            <v:group style="position:absolute;left:10176;top:-345;width:2;height:24" coordorigin="10176,-345" coordsize="2,24">
              <v:shape style="position:absolute;left:10176;top:-345;width:2;height:24" coordorigin="10176,-345" coordsize="0,24" path="m10176,-345l10176,-321e" filled="false" stroked="true" strokeweight=".098107pt" strokecolor="#ff0000">
                <v:path arrowok="t"/>
              </v:shape>
            </v:group>
            <v:group style="position:absolute;left:10165;top:-334;width:24;height:2" coordorigin="10165,-334" coordsize="24,2">
              <v:shape style="position:absolute;left:10165;top:-334;width:24;height:2" coordorigin="10165,-334" coordsize="24,0" path="m10165,-334l10188,-334e" filled="false" stroked="true" strokeweight=".09927pt" strokecolor="#ff0000">
                <v:path arrowok="t"/>
              </v:shape>
            </v:group>
            <v:group style="position:absolute;left:10176;top:-345;width:2;height:24" coordorigin="10176,-345" coordsize="2,24">
              <v:shape style="position:absolute;left:10176;top:-345;width:2;height:24" coordorigin="10176,-345" coordsize="0,24" path="m10176,-345l10176,-322e" filled="false" stroked="true" strokeweight=".098107pt" strokecolor="#ff0000">
                <v:path arrowok="t"/>
              </v:shape>
            </v:group>
            <v:group style="position:absolute;left:10165;top:-334;width:24;height:2" coordorigin="10165,-334" coordsize="24,2">
              <v:shape style="position:absolute;left:10165;top:-334;width:24;height:2" coordorigin="10165,-334" coordsize="24,0" path="m10165,-334l10188,-334e" filled="false" stroked="true" strokeweight=".09927pt" strokecolor="#ff0000">
                <v:path arrowok="t"/>
              </v:shape>
            </v:group>
            <v:group style="position:absolute;left:10176;top:-346;width:2;height:24" coordorigin="10176,-346" coordsize="2,24">
              <v:shape style="position:absolute;left:10176;top:-346;width:2;height:24" coordorigin="10176,-346" coordsize="0,24" path="m10176,-346l10176,-322e" filled="false" stroked="true" strokeweight=".098107pt" strokecolor="#ff0000">
                <v:path arrowok="t"/>
              </v:shape>
            </v:group>
            <v:group style="position:absolute;left:10165;top:-334;width:24;height:2" coordorigin="10165,-334" coordsize="24,2">
              <v:shape style="position:absolute;left:10165;top:-334;width:24;height:2" coordorigin="10165,-334" coordsize="24,0" path="m10165,-334l10188,-334e" filled="false" stroked="true" strokeweight=".09927pt" strokecolor="#ff0000">
                <v:path arrowok="t"/>
              </v:shape>
            </v:group>
            <v:group style="position:absolute;left:10176;top:-346;width:2;height:24" coordorigin="10176,-346" coordsize="2,24">
              <v:shape style="position:absolute;left:10176;top:-346;width:2;height:24" coordorigin="10176,-346" coordsize="0,24" path="m10176,-346l10176,-322e" filled="false" stroked="true" strokeweight=".098107pt" strokecolor="#ff0000">
                <v:path arrowok="t"/>
              </v:shape>
            </v:group>
            <v:group style="position:absolute;left:10165;top:-335;width:24;height:2" coordorigin="10165,-335" coordsize="24,2">
              <v:shape style="position:absolute;left:10165;top:-335;width:24;height:2" coordorigin="10165,-335" coordsize="24,0" path="m10165,-335l10188,-335e" filled="false" stroked="true" strokeweight=".09927pt" strokecolor="#ff0000">
                <v:path arrowok="t"/>
              </v:shape>
            </v:group>
            <v:group style="position:absolute;left:10176;top:-346;width:2;height:24" coordorigin="10176,-346" coordsize="2,24">
              <v:shape style="position:absolute;left:10176;top:-346;width:2;height:24" coordorigin="10176,-346" coordsize="0,24" path="m10176,-346l10176,-323e" filled="false" stroked="true" strokeweight=".098107pt" strokecolor="#ff0000">
                <v:path arrowok="t"/>
              </v:shape>
            </v:group>
            <v:group style="position:absolute;left:10165;top:-335;width:24;height:2" coordorigin="10165,-335" coordsize="24,2">
              <v:shape style="position:absolute;left:10165;top:-335;width:24;height:2" coordorigin="10165,-335" coordsize="24,0" path="m10165,-335l10188,-335e" filled="false" stroked="true" strokeweight=".09927pt" strokecolor="#ff0000">
                <v:path arrowok="t"/>
              </v:shape>
            </v:group>
            <v:group style="position:absolute;left:10176;top:-347;width:2;height:24" coordorigin="10176,-347" coordsize="2,24">
              <v:shape style="position:absolute;left:10176;top:-347;width:2;height:24" coordorigin="10176,-347" coordsize="0,24" path="m10176,-347l10176,-323e" filled="false" stroked="true" strokeweight=".098107pt" strokecolor="#ff0000">
                <v:path arrowok="t"/>
              </v:shape>
            </v:group>
            <v:group style="position:absolute;left:10165;top:-335;width:24;height:2" coordorigin="10165,-335" coordsize="24,2">
              <v:shape style="position:absolute;left:10165;top:-335;width:24;height:2" coordorigin="10165,-335" coordsize="24,0" path="m10165,-335l10188,-335e" filled="false" stroked="true" strokeweight=".09927pt" strokecolor="#ff0000">
                <v:path arrowok="t"/>
              </v:shape>
            </v:group>
            <v:group style="position:absolute;left:10176;top:-347;width:2;height:24" coordorigin="10176,-347" coordsize="2,24">
              <v:shape style="position:absolute;left:10176;top:-347;width:2;height:24" coordorigin="10176,-347" coordsize="0,24" path="m10176,-347l10176,-323e" filled="false" stroked="true" strokeweight=".098107pt" strokecolor="#ff0000">
                <v:path arrowok="t"/>
              </v:shape>
            </v:group>
            <v:group style="position:absolute;left:10165;top:-336;width:24;height:2" coordorigin="10165,-336" coordsize="24,2">
              <v:shape style="position:absolute;left:10165;top:-336;width:24;height:2" coordorigin="10165,-336" coordsize="24,0" path="m10165,-336l10188,-336e" filled="false" stroked="true" strokeweight=".09927pt" strokecolor="#ff0000">
                <v:path arrowok="t"/>
              </v:shape>
            </v:group>
            <v:group style="position:absolute;left:10176;top:-347;width:2;height:24" coordorigin="10176,-347" coordsize="2,24">
              <v:shape style="position:absolute;left:10176;top:-347;width:2;height:24" coordorigin="10176,-347" coordsize="0,24" path="m10176,-347l10176,-324e" filled="false" stroked="true" strokeweight=".098107pt" strokecolor="#ff0000">
                <v:path arrowok="t"/>
              </v:shape>
            </v:group>
            <v:group style="position:absolute;left:10165;top:-336;width:24;height:2" coordorigin="10165,-336" coordsize="24,2">
              <v:shape style="position:absolute;left:10165;top:-336;width:24;height:2" coordorigin="10165,-336" coordsize="24,0" path="m10165,-336l10188,-336e" filled="false" stroked="true" strokeweight=".09927pt" strokecolor="#ff0000">
                <v:path arrowok="t"/>
              </v:shape>
            </v:group>
            <v:group style="position:absolute;left:10176;top:-348;width:2;height:24" coordorigin="10176,-348" coordsize="2,24">
              <v:shape style="position:absolute;left:10176;top:-348;width:2;height:24" coordorigin="10176,-348" coordsize="0,24" path="m10176,-348l10176,-324e" filled="false" stroked="true" strokeweight=".098107pt" strokecolor="#ff0000">
                <v:path arrowok="t"/>
              </v:shape>
            </v:group>
            <v:group style="position:absolute;left:10165;top:-337;width:24;height:2" coordorigin="10165,-337" coordsize="24,2">
              <v:shape style="position:absolute;left:10165;top:-337;width:24;height:2" coordorigin="10165,-337" coordsize="24,0" path="m10165,-337l10188,-337e" filled="false" stroked="true" strokeweight=".09927pt" strokecolor="#ff0000">
                <v:path arrowok="t"/>
              </v:shape>
            </v:group>
            <v:group style="position:absolute;left:10176;top:-348;width:2;height:24" coordorigin="10176,-348" coordsize="2,24">
              <v:shape style="position:absolute;left:10176;top:-348;width:2;height:24" coordorigin="10176,-348" coordsize="0,24" path="m10176,-348l10176,-325e" filled="false" stroked="true" strokeweight=".098107pt" strokecolor="#ff0000">
                <v:path arrowok="t"/>
              </v:shape>
            </v:group>
            <v:group style="position:absolute;left:10165;top:-337;width:24;height:2" coordorigin="10165,-337" coordsize="24,2">
              <v:shape style="position:absolute;left:10165;top:-337;width:24;height:2" coordorigin="10165,-337" coordsize="24,0" path="m10165,-337l10188,-337e" filled="false" stroked="true" strokeweight=".09927pt" strokecolor="#ff0000">
                <v:path arrowok="t"/>
              </v:shape>
            </v:group>
            <v:group style="position:absolute;left:10176;top:-349;width:2;height:24" coordorigin="10176,-349" coordsize="2,24">
              <v:shape style="position:absolute;left:10176;top:-349;width:2;height:24" coordorigin="10176,-349" coordsize="0,24" path="m10176,-349l10176,-325e" filled="false" stroked="true" strokeweight=".098107pt" strokecolor="#ff0000">
                <v:path arrowok="t"/>
              </v:shape>
            </v:group>
            <v:group style="position:absolute;left:10165;top:-337;width:24;height:2" coordorigin="10165,-337" coordsize="24,2">
              <v:shape style="position:absolute;left:10165;top:-337;width:24;height:2" coordorigin="10165,-337" coordsize="24,0" path="m10165,-337l10188,-337e" filled="false" stroked="true" strokeweight=".09927pt" strokecolor="#ff0000">
                <v:path arrowok="t"/>
              </v:shape>
            </v:group>
            <v:group style="position:absolute;left:10176;top:-349;width:2;height:24" coordorigin="10176,-349" coordsize="2,24">
              <v:shape style="position:absolute;left:10176;top:-349;width:2;height:24" coordorigin="10176,-349" coordsize="0,24" path="m10176,-349l10176,-325e" filled="false" stroked="true" strokeweight=".098107pt" strokecolor="#ff0000">
                <v:path arrowok="t"/>
              </v:shape>
            </v:group>
            <v:group style="position:absolute;left:10165;top:-338;width:24;height:2" coordorigin="10165,-338" coordsize="24,2">
              <v:shape style="position:absolute;left:10165;top:-338;width:24;height:2" coordorigin="10165,-338" coordsize="24,0" path="m10165,-338l10188,-338e" filled="false" stroked="true" strokeweight=".09927pt" strokecolor="#ff0000">
                <v:path arrowok="t"/>
              </v:shape>
            </v:group>
            <v:group style="position:absolute;left:10176;top:-349;width:2;height:24" coordorigin="10176,-349" coordsize="2,24">
              <v:shape style="position:absolute;left:10176;top:-349;width:2;height:24" coordorigin="10176,-349" coordsize="0,24" path="m10176,-349l10176,-326e" filled="false" stroked="true" strokeweight=".098107pt" strokecolor="#ff0000">
                <v:path arrowok="t"/>
              </v:shape>
            </v:group>
            <v:group style="position:absolute;left:10165;top:-338;width:24;height:2" coordorigin="10165,-338" coordsize="24,2">
              <v:shape style="position:absolute;left:10165;top:-338;width:24;height:2" coordorigin="10165,-338" coordsize="24,0" path="m10165,-338l10188,-338e" filled="false" stroked="true" strokeweight=".09927pt" strokecolor="#ff0000">
                <v:path arrowok="t"/>
              </v:shape>
            </v:group>
            <v:group style="position:absolute;left:10176;top:-350;width:2;height:24" coordorigin="10176,-350" coordsize="2,24">
              <v:shape style="position:absolute;left:10176;top:-350;width:2;height:24" coordorigin="10176,-350" coordsize="0,24" path="m10176,-350l10176,-326e" filled="false" stroked="true" strokeweight=".098107pt" strokecolor="#ff0000">
                <v:path arrowok="t"/>
              </v:shape>
            </v:group>
            <v:group style="position:absolute;left:10165;top:-338;width:24;height:2" coordorigin="10165,-338" coordsize="24,2">
              <v:shape style="position:absolute;left:10165;top:-338;width:24;height:2" coordorigin="10165,-338" coordsize="24,0" path="m10165,-338l10188,-338e" filled="false" stroked="true" strokeweight=".09927pt" strokecolor="#ff0000">
                <v:path arrowok="t"/>
              </v:shape>
            </v:group>
            <v:group style="position:absolute;left:10176;top:-350;width:2;height:24" coordorigin="10176,-350" coordsize="2,24">
              <v:shape style="position:absolute;left:10176;top:-350;width:2;height:24" coordorigin="10176,-350" coordsize="0,24" path="m10176,-350l10176,-326e" filled="false" stroked="true" strokeweight=".098107pt" strokecolor="#ff0000">
                <v:path arrowok="t"/>
              </v:shape>
            </v:group>
            <v:group style="position:absolute;left:10165;top:-339;width:24;height:2" coordorigin="10165,-339" coordsize="24,2">
              <v:shape style="position:absolute;left:10165;top:-339;width:24;height:2" coordorigin="10165,-339" coordsize="24,0" path="m10165,-339l10188,-339e" filled="false" stroked="true" strokeweight=".09927pt" strokecolor="#ff0000">
                <v:path arrowok="t"/>
              </v:shape>
            </v:group>
            <v:group style="position:absolute;left:10176;top:-350;width:2;height:24" coordorigin="10176,-350" coordsize="2,24">
              <v:shape style="position:absolute;left:10176;top:-350;width:2;height:24" coordorigin="10176,-350" coordsize="0,24" path="m10176,-350l10176,-327e" filled="false" stroked="true" strokeweight=".098107pt" strokecolor="#ff0000">
                <v:path arrowok="t"/>
              </v:shape>
            </v:group>
            <v:group style="position:absolute;left:10165;top:-339;width:24;height:2" coordorigin="10165,-339" coordsize="24,2">
              <v:shape style="position:absolute;left:10165;top:-339;width:24;height:2" coordorigin="10165,-339" coordsize="24,0" path="m10165,-339l10188,-339e" filled="false" stroked="true" strokeweight=".09927pt" strokecolor="#ff0000">
                <v:path arrowok="t"/>
              </v:shape>
            </v:group>
            <v:group style="position:absolute;left:10176;top:-351;width:2;height:24" coordorigin="10176,-351" coordsize="2,24">
              <v:shape style="position:absolute;left:10176;top:-351;width:2;height:24" coordorigin="10176,-351" coordsize="0,24" path="m10176,-351l10176,-327e" filled="false" stroked="true" strokeweight=".098107pt" strokecolor="#ff0000">
                <v:path arrowok="t"/>
              </v:shape>
            </v:group>
            <v:group style="position:absolute;left:10165;top:-339;width:24;height:2" coordorigin="10165,-339" coordsize="24,2">
              <v:shape style="position:absolute;left:10165;top:-339;width:24;height:2" coordorigin="10165,-339" coordsize="24,0" path="m10165,-339l10188,-339e" filled="false" stroked="true" strokeweight=".09927pt" strokecolor="#ff0000">
                <v:path arrowok="t"/>
              </v:shape>
            </v:group>
            <v:group style="position:absolute;left:10176;top:-351;width:2;height:24" coordorigin="10176,-351" coordsize="2,24">
              <v:shape style="position:absolute;left:10176;top:-351;width:2;height:24" coordorigin="10176,-351" coordsize="0,24" path="m10176,-351l10176,-327e" filled="false" stroked="true" strokeweight=".098107pt" strokecolor="#ff0000">
                <v:path arrowok="t"/>
              </v:shape>
            </v:group>
            <v:group style="position:absolute;left:10165;top:-340;width:24;height:2" coordorigin="10165,-340" coordsize="24,2">
              <v:shape style="position:absolute;left:10165;top:-340;width:24;height:2" coordorigin="10165,-340" coordsize="24,0" path="m10165,-340l10188,-340e" filled="false" stroked="true" strokeweight=".09927pt" strokecolor="#ff0000">
                <v:path arrowok="t"/>
              </v:shape>
            </v:group>
            <v:group style="position:absolute;left:10176;top:-351;width:2;height:24" coordorigin="10176,-351" coordsize="2,24">
              <v:shape style="position:absolute;left:10176;top:-351;width:2;height:24" coordorigin="10176,-351" coordsize="0,24" path="m10176,-351l10176,-328e" filled="false" stroked="true" strokeweight=".098107pt" strokecolor="#ff0000">
                <v:path arrowok="t"/>
              </v:shape>
            </v:group>
            <v:group style="position:absolute;left:10165;top:-340;width:24;height:2" coordorigin="10165,-340" coordsize="24,2">
              <v:shape style="position:absolute;left:10165;top:-340;width:24;height:2" coordorigin="10165,-340" coordsize="24,0" path="m10165,-340l10188,-340e" filled="false" stroked="true" strokeweight=".09927pt" strokecolor="#ff0000">
                <v:path arrowok="t"/>
              </v:shape>
            </v:group>
            <v:group style="position:absolute;left:10176;top:-352;width:2;height:24" coordorigin="10176,-352" coordsize="2,24">
              <v:shape style="position:absolute;left:10176;top:-352;width:2;height:24" coordorigin="10176,-352" coordsize="0,24" path="m10176,-352l10176,-328e" filled="false" stroked="true" strokeweight=".098107pt" strokecolor="#ff0000">
                <v:path arrowok="t"/>
              </v:shape>
            </v:group>
            <v:group style="position:absolute;left:10165;top:-340;width:24;height:2" coordorigin="10165,-340" coordsize="24,2">
              <v:shape style="position:absolute;left:10165;top:-340;width:24;height:2" coordorigin="10165,-340" coordsize="24,0" path="m10165,-340l10188,-340e" filled="false" stroked="true" strokeweight=".09927pt" strokecolor="#ff0000">
                <v:path arrowok="t"/>
              </v:shape>
            </v:group>
            <v:group style="position:absolute;left:10176;top:-352;width:2;height:24" coordorigin="10176,-352" coordsize="2,24">
              <v:shape style="position:absolute;left:10176;top:-352;width:2;height:24" coordorigin="10176,-352" coordsize="0,24" path="m10176,-352l10176,-328e" filled="false" stroked="true" strokeweight=".098107pt" strokecolor="#ff0000">
                <v:path arrowok="t"/>
              </v:shape>
            </v:group>
            <v:group style="position:absolute;left:10165;top:-340;width:24;height:2" coordorigin="10165,-340" coordsize="24,2">
              <v:shape style="position:absolute;left:10165;top:-340;width:24;height:2" coordorigin="10165,-340" coordsize="24,0" path="m10165,-340l10188,-340e" filled="false" stroked="true" strokeweight=".09927pt" strokecolor="#ff0000">
                <v:path arrowok="t"/>
              </v:shape>
            </v:group>
            <v:group style="position:absolute;left:10176;top:-352;width:2;height:24" coordorigin="10176,-352" coordsize="2,24">
              <v:shape style="position:absolute;left:10176;top:-352;width:2;height:24" coordorigin="10176,-352" coordsize="0,24" path="m10176,-352l10176,-329e" filled="false" stroked="true" strokeweight=".098107pt" strokecolor="#ff0000">
                <v:path arrowok="t"/>
              </v:shape>
            </v:group>
            <v:group style="position:absolute;left:10165;top:-341;width:24;height:2" coordorigin="10165,-341" coordsize="24,2">
              <v:shape style="position:absolute;left:10165;top:-341;width:24;height:2" coordorigin="10165,-341" coordsize="24,0" path="m10165,-341l10188,-341e" filled="false" stroked="true" strokeweight=".09927pt" strokecolor="#ff0000">
                <v:path arrowok="t"/>
              </v:shape>
            </v:group>
            <v:group style="position:absolute;left:10176;top:-353;width:2;height:24" coordorigin="10176,-353" coordsize="2,24">
              <v:shape style="position:absolute;left:10176;top:-353;width:2;height:24" coordorigin="10176,-353" coordsize="0,24" path="m10176,-353l10176,-329e" filled="false" stroked="true" strokeweight=".098107pt" strokecolor="#ff0000">
                <v:path arrowok="t"/>
              </v:shape>
            </v:group>
            <v:group style="position:absolute;left:10165;top:-341;width:24;height:2" coordorigin="10165,-341" coordsize="24,2">
              <v:shape style="position:absolute;left:10165;top:-341;width:24;height:2" coordorigin="10165,-341" coordsize="24,0" path="m10165,-341l10188,-341e" filled="false" stroked="true" strokeweight=".09927pt" strokecolor="#ff0000">
                <v:path arrowok="t"/>
              </v:shape>
            </v:group>
            <v:group style="position:absolute;left:10176;top:-353;width:2;height:24" coordorigin="10176,-353" coordsize="2,24">
              <v:shape style="position:absolute;left:10176;top:-353;width:2;height:24" coordorigin="10176,-353" coordsize="0,24" path="m10176,-353l10176,-330e" filled="false" stroked="true" strokeweight=".098107pt" strokecolor="#ff0000">
                <v:path arrowok="t"/>
              </v:shape>
            </v:group>
            <v:group style="position:absolute;left:10165;top:-342;width:24;height:2" coordorigin="10165,-342" coordsize="24,2">
              <v:shape style="position:absolute;left:10165;top:-342;width:24;height:2" coordorigin="10165,-342" coordsize="24,0" path="m10165,-342l10188,-342e" filled="false" stroked="true" strokeweight=".09927pt" strokecolor="#ff0000">
                <v:path arrowok="t"/>
              </v:shape>
            </v:group>
            <v:group style="position:absolute;left:10176;top:-354;width:2;height:24" coordorigin="10176,-354" coordsize="2,24">
              <v:shape style="position:absolute;left:10176;top:-354;width:2;height:24" coordorigin="10176,-354" coordsize="0,24" path="m10176,-354l10176,-330e" filled="false" stroked="true" strokeweight=".098107pt" strokecolor="#ff0000">
                <v:path arrowok="t"/>
              </v:shape>
            </v:group>
            <v:group style="position:absolute;left:10165;top:-342;width:24;height:2" coordorigin="10165,-342" coordsize="24,2">
              <v:shape style="position:absolute;left:10165;top:-342;width:24;height:2" coordorigin="10165,-342" coordsize="24,0" path="m10165,-342l10188,-342e" filled="false" stroked="true" strokeweight=".09927pt" strokecolor="#ff0000">
                <v:path arrowok="t"/>
              </v:shape>
            </v:group>
            <v:group style="position:absolute;left:10176;top:-354;width:2;height:24" coordorigin="10176,-354" coordsize="2,24">
              <v:shape style="position:absolute;left:10176;top:-354;width:2;height:24" coordorigin="10176,-354" coordsize="0,24" path="m10176,-354l10176,-331e" filled="false" stroked="true" strokeweight=".098107pt" strokecolor="#ff0000">
                <v:path arrowok="t"/>
              </v:shape>
            </v:group>
            <v:group style="position:absolute;left:10165;top:-343;width:24;height:2" coordorigin="10165,-343" coordsize="24,2">
              <v:shape style="position:absolute;left:10165;top:-343;width:24;height:2" coordorigin="10165,-343" coordsize="24,0" path="m10165,-343l10188,-343e" filled="false" stroked="true" strokeweight=".09927pt" strokecolor="#ff0000">
                <v:path arrowok="t"/>
              </v:shape>
            </v:group>
            <v:group style="position:absolute;left:10176;top:-355;width:2;height:24" coordorigin="10176,-355" coordsize="2,24">
              <v:shape style="position:absolute;left:10176;top:-355;width:2;height:24" coordorigin="10176,-355" coordsize="0,24" path="m10176,-355l10176,-331e" filled="false" stroked="true" strokeweight=".098107pt" strokecolor="#ff0000">
                <v:path arrowok="t"/>
              </v:shape>
            </v:group>
            <v:group style="position:absolute;left:10165;top:-343;width:24;height:2" coordorigin="10165,-343" coordsize="24,2">
              <v:shape style="position:absolute;left:10165;top:-343;width:24;height:2" coordorigin="10165,-343" coordsize="24,0" path="m10165,-343l10188,-343e" filled="false" stroked="true" strokeweight=".09927pt" strokecolor="#ff0000">
                <v:path arrowok="t"/>
              </v:shape>
            </v:group>
            <v:group style="position:absolute;left:10176;top:-355;width:2;height:24" coordorigin="10176,-355" coordsize="2,24">
              <v:shape style="position:absolute;left:10176;top:-355;width:2;height:24" coordorigin="10176,-355" coordsize="0,24" path="m10176,-355l10176,-331e" filled="false" stroked="true" strokeweight=".098107pt" strokecolor="#ff0000">
                <v:path arrowok="t"/>
              </v:shape>
            </v:group>
            <v:group style="position:absolute;left:10165;top:-343;width:24;height:2" coordorigin="10165,-343" coordsize="24,2">
              <v:shape style="position:absolute;left:10165;top:-343;width:24;height:2" coordorigin="10165,-343" coordsize="24,0" path="m10165,-343l10188,-343e" filled="false" stroked="true" strokeweight=".09927pt" strokecolor="#ff0000">
                <v:path arrowok="t"/>
              </v:shape>
            </v:group>
            <v:group style="position:absolute;left:10176;top:-355;width:2;height:24" coordorigin="10176,-355" coordsize="2,24">
              <v:shape style="position:absolute;left:10176;top:-355;width:2;height:24" coordorigin="10176,-355" coordsize="0,24" path="m10176,-355l10176,-332e" filled="false" stroked="true" strokeweight=".098107pt" strokecolor="#ff0000">
                <v:path arrowok="t"/>
              </v:shape>
            </v:group>
            <v:group style="position:absolute;left:10165;top:-344;width:24;height:2" coordorigin="10165,-344" coordsize="24,2">
              <v:shape style="position:absolute;left:10165;top:-344;width:24;height:2" coordorigin="10165,-344" coordsize="24,0" path="m10165,-344l10188,-344e" filled="false" stroked="true" strokeweight=".09927pt" strokecolor="#ff0000">
                <v:path arrowok="t"/>
              </v:shape>
            </v:group>
            <v:group style="position:absolute;left:10176;top:-356;width:2;height:24" coordorigin="10176,-356" coordsize="2,24">
              <v:shape style="position:absolute;left:10176;top:-356;width:2;height:24" coordorigin="10176,-356" coordsize="0,24" path="m10176,-356l10176,-332e" filled="false" stroked="true" strokeweight=".098107pt" strokecolor="#ff0000">
                <v:path arrowok="t"/>
              </v:shape>
            </v:group>
            <v:group style="position:absolute;left:10165;top:-344;width:24;height:2" coordorigin="10165,-344" coordsize="24,2">
              <v:shape style="position:absolute;left:10165;top:-344;width:24;height:2" coordorigin="10165,-344" coordsize="24,0" path="m10165,-344l10188,-344e" filled="false" stroked="true" strokeweight=".09927pt" strokecolor="#ff0000">
                <v:path arrowok="t"/>
              </v:shape>
            </v:group>
            <v:group style="position:absolute;left:10176;top:-356;width:2;height:24" coordorigin="10176,-356" coordsize="2,24">
              <v:shape style="position:absolute;left:10176;top:-356;width:2;height:24" coordorigin="10176,-356" coordsize="0,24" path="m10176,-356l10176,-333e" filled="false" stroked="true" strokeweight=".098107pt" strokecolor="#ff0000">
                <v:path arrowok="t"/>
              </v:shape>
            </v:group>
            <v:group style="position:absolute;left:10165;top:-345;width:24;height:2" coordorigin="10165,-345" coordsize="24,2">
              <v:shape style="position:absolute;left:10165;top:-345;width:24;height:2" coordorigin="10165,-345" coordsize="24,0" path="m10165,-345l10188,-345e" filled="false" stroked="true" strokeweight=".09927pt" strokecolor="#ff0000">
                <v:path arrowok="t"/>
              </v:shape>
            </v:group>
            <v:group style="position:absolute;left:10176;top:-357;width:2;height:24" coordorigin="10176,-357" coordsize="2,24">
              <v:shape style="position:absolute;left:10176;top:-357;width:2;height:24" coordorigin="10176,-357" coordsize="0,24" path="m10176,-357l10176,-333e" filled="false" stroked="true" strokeweight=".098107pt" strokecolor="#ff0000">
                <v:path arrowok="t"/>
              </v:shape>
            </v:group>
            <v:group style="position:absolute;left:10165;top:-345;width:24;height:2" coordorigin="10165,-345" coordsize="24,2">
              <v:shape style="position:absolute;left:10165;top:-345;width:24;height:2" coordorigin="10165,-345" coordsize="24,0" path="m10165,-345l10188,-345e" filled="false" stroked="true" strokeweight=".09927pt" strokecolor="#ff0000">
                <v:path arrowok="t"/>
              </v:shape>
            </v:group>
            <v:group style="position:absolute;left:10176;top:-357;width:2;height:24" coordorigin="10176,-357" coordsize="2,24">
              <v:shape style="position:absolute;left:10176;top:-357;width:2;height:24" coordorigin="10176,-357" coordsize="0,24" path="m10176,-357l10176,-334e" filled="false" stroked="true" strokeweight=".098107pt" strokecolor="#ff0000">
                <v:path arrowok="t"/>
              </v:shape>
            </v:group>
            <v:group style="position:absolute;left:10165;top:-346;width:24;height:2" coordorigin="10165,-346" coordsize="24,2">
              <v:shape style="position:absolute;left:10165;top:-346;width:24;height:2" coordorigin="10165,-346" coordsize="24,0" path="m10165,-346l10188,-346e" filled="false" stroked="true" strokeweight=".09927pt" strokecolor="#ff0000">
                <v:path arrowok="t"/>
              </v:shape>
            </v:group>
            <v:group style="position:absolute;left:10176;top:-358;width:2;height:24" coordorigin="10176,-358" coordsize="2,24">
              <v:shape style="position:absolute;left:10176;top:-358;width:2;height:24" coordorigin="10176,-358" coordsize="0,24" path="m10176,-358l10176,-334e" filled="false" stroked="true" strokeweight=".098107pt" strokecolor="#ff0000">
                <v:path arrowok="t"/>
              </v:shape>
            </v:group>
            <v:group style="position:absolute;left:10165;top:-346;width:24;height:2" coordorigin="10165,-346" coordsize="24,2">
              <v:shape style="position:absolute;left:10165;top:-346;width:24;height:2" coordorigin="10165,-346" coordsize="24,0" path="m10165,-346l10188,-346e" filled="false" stroked="true" strokeweight=".09927pt" strokecolor="#ff0000">
                <v:path arrowok="t"/>
              </v:shape>
            </v:group>
            <v:group style="position:absolute;left:10176;top:-358;width:2;height:24" coordorigin="10176,-358" coordsize="2,24">
              <v:shape style="position:absolute;left:10176;top:-358;width:2;height:24" coordorigin="10176,-358" coordsize="0,24" path="m10176,-358l10176,-335e" filled="false" stroked="true" strokeweight=".098107pt" strokecolor="#ff0000">
                <v:path arrowok="t"/>
              </v:shape>
            </v:group>
            <v:group style="position:absolute;left:10165;top:-347;width:24;height:2" coordorigin="10165,-347" coordsize="24,2">
              <v:shape style="position:absolute;left:10165;top:-347;width:24;height:2" coordorigin="10165,-347" coordsize="24,0" path="m10165,-347l10188,-347e" filled="false" stroked="true" strokeweight=".09927pt" strokecolor="#ff0000">
                <v:path arrowok="t"/>
              </v:shape>
            </v:group>
            <v:group style="position:absolute;left:10176;top:-359;width:2;height:24" coordorigin="10176,-359" coordsize="2,24">
              <v:shape style="position:absolute;left:10176;top:-359;width:2;height:24" coordorigin="10176,-359" coordsize="0,24" path="m10176,-359l10176,-335e" filled="false" stroked="true" strokeweight=".098107pt" strokecolor="#ff0000">
                <v:path arrowok="t"/>
              </v:shape>
            </v:group>
            <v:group style="position:absolute;left:10165;top:-347;width:24;height:2" coordorigin="10165,-347" coordsize="24,2">
              <v:shape style="position:absolute;left:10165;top:-347;width:24;height:2" coordorigin="10165,-347" coordsize="24,0" path="m10165,-347l10188,-347e" filled="false" stroked="true" strokeweight=".09927pt" strokecolor="#ff0000">
                <v:path arrowok="t"/>
              </v:shape>
            </v:group>
            <v:group style="position:absolute;left:10176;top:-359;width:2;height:24" coordorigin="10176,-359" coordsize="2,24">
              <v:shape style="position:absolute;left:10176;top:-359;width:2;height:24" coordorigin="10176,-359" coordsize="0,24" path="m10176,-359l10176,-335e" filled="false" stroked="true" strokeweight=".098107pt" strokecolor="#ff0000">
                <v:path arrowok="t"/>
              </v:shape>
            </v:group>
            <v:group style="position:absolute;left:10165;top:-347;width:24;height:2" coordorigin="10165,-347" coordsize="24,2">
              <v:shape style="position:absolute;left:10165;top:-347;width:24;height:2" coordorigin="10165,-347" coordsize="24,0" path="m10165,-347l10188,-347e" filled="false" stroked="true" strokeweight=".09927pt" strokecolor="#ff0000">
                <v:path arrowok="t"/>
              </v:shape>
            </v:group>
            <v:group style="position:absolute;left:10176;top:-359;width:2;height:24" coordorigin="10176,-359" coordsize="2,24">
              <v:shape style="position:absolute;left:10176;top:-359;width:2;height:24" coordorigin="10176,-359" coordsize="0,24" path="m10176,-359l10176,-336e" filled="false" stroked="true" strokeweight=".098107pt" strokecolor="#ff0000">
                <v:path arrowok="t"/>
              </v:shape>
            </v:group>
            <v:group style="position:absolute;left:10165;top:-348;width:24;height:2" coordorigin="10165,-348" coordsize="24,2">
              <v:shape style="position:absolute;left:10165;top:-348;width:24;height:2" coordorigin="10165,-348" coordsize="24,0" path="m10165,-348l10188,-348e" filled="false" stroked="true" strokeweight=".09927pt" strokecolor="#ff0000">
                <v:path arrowok="t"/>
              </v:shape>
            </v:group>
            <v:group style="position:absolute;left:10176;top:-360;width:2;height:24" coordorigin="10176,-360" coordsize="2,24">
              <v:shape style="position:absolute;left:10176;top:-360;width:2;height:24" coordorigin="10176,-360" coordsize="0,24" path="m10176,-360l10176,-336e" filled="false" stroked="true" strokeweight=".098107pt" strokecolor="#ff0000">
                <v:path arrowok="t"/>
              </v:shape>
            </v:group>
            <v:group style="position:absolute;left:10165;top:-348;width:24;height:2" coordorigin="10165,-348" coordsize="24,2">
              <v:shape style="position:absolute;left:10165;top:-348;width:24;height:2" coordorigin="10165,-348" coordsize="24,0" path="m10165,-348l10188,-348e" filled="false" stroked="true" strokeweight=".09927pt" strokecolor="#ff0000">
                <v:path arrowok="t"/>
              </v:shape>
            </v:group>
            <v:group style="position:absolute;left:10176;top:-360;width:2;height:24" coordorigin="10176,-360" coordsize="2,24">
              <v:shape style="position:absolute;left:10176;top:-360;width:2;height:24" coordorigin="10176,-360" coordsize="0,24" path="m10176,-360l10176,-336e" filled="false" stroked="true" strokeweight=".098107pt" strokecolor="#ff0000">
                <v:path arrowok="t"/>
              </v:shape>
            </v:group>
            <v:group style="position:absolute;left:10165;top:-348;width:24;height:2" coordorigin="10165,-348" coordsize="24,2">
              <v:shape style="position:absolute;left:10165;top:-348;width:24;height:2" coordorigin="10165,-348" coordsize="24,0" path="m10165,-348l10188,-348e" filled="false" stroked="true" strokeweight=".09927pt" strokecolor="#ff0000">
                <v:path arrowok="t"/>
              </v:shape>
            </v:group>
            <v:group style="position:absolute;left:10176;top:-360;width:2;height:24" coordorigin="10176,-360" coordsize="2,24">
              <v:shape style="position:absolute;left:10176;top:-360;width:2;height:24" coordorigin="10176,-360" coordsize="0,24" path="m10176,-360l10176,-337e" filled="false" stroked="true" strokeweight=".098107pt" strokecolor="#ff0000">
                <v:path arrowok="t"/>
              </v:shape>
            </v:group>
            <v:group style="position:absolute;left:10165;top:-349;width:24;height:2" coordorigin="10165,-349" coordsize="24,2">
              <v:shape style="position:absolute;left:10165;top:-349;width:24;height:2" coordorigin="10165,-349" coordsize="24,0" path="m10165,-349l10188,-349e" filled="false" stroked="true" strokeweight=".09927pt" strokecolor="#ff0000">
                <v:path arrowok="t"/>
              </v:shape>
            </v:group>
            <v:group style="position:absolute;left:10176;top:-361;width:2;height:24" coordorigin="10176,-361" coordsize="2,24">
              <v:shape style="position:absolute;left:10176;top:-361;width:2;height:24" coordorigin="10176,-361" coordsize="0,24" path="m10176,-361l10176,-337e" filled="false" stroked="true" strokeweight=".098107pt" strokecolor="#ff0000">
                <v:path arrowok="t"/>
              </v:shape>
            </v:group>
            <v:group style="position:absolute;left:10165;top:-349;width:24;height:2" coordorigin="10165,-349" coordsize="24,2">
              <v:shape style="position:absolute;left:10165;top:-349;width:24;height:2" coordorigin="10165,-349" coordsize="24,0" path="m10165,-349l10188,-349e" filled="false" stroked="true" strokeweight=".09927pt" strokecolor="#ff0000">
                <v:path arrowok="t"/>
              </v:shape>
            </v:group>
            <v:group style="position:absolute;left:10176;top:-361;width:2;height:24" coordorigin="10176,-361" coordsize="2,24">
              <v:shape style="position:absolute;left:10176;top:-361;width:2;height:24" coordorigin="10176,-361" coordsize="0,24" path="m10176,-361l10176,-337e" filled="false" stroked="true" strokeweight=".098107pt" strokecolor="#ff0000">
                <v:path arrowok="t"/>
              </v:shape>
            </v:group>
            <v:group style="position:absolute;left:10165;top:-349;width:24;height:2" coordorigin="10165,-349" coordsize="24,2">
              <v:shape style="position:absolute;left:10165;top:-349;width:24;height:2" coordorigin="10165,-349" coordsize="24,0" path="m10165,-349l10188,-349e" filled="false" stroked="true" strokeweight=".09927pt" strokecolor="#ff0000">
                <v:path arrowok="t"/>
              </v:shape>
            </v:group>
            <v:group style="position:absolute;left:10176;top:-361;width:2;height:24" coordorigin="10176,-361" coordsize="2,24">
              <v:shape style="position:absolute;left:10176;top:-361;width:2;height:24" coordorigin="10176,-361" coordsize="0,24" path="m10176,-361l10176,-338e" filled="false" stroked="true" strokeweight=".098107pt" strokecolor="#ff0000">
                <v:path arrowok="t"/>
              </v:shape>
            </v:group>
            <v:group style="position:absolute;left:10165;top:-350;width:24;height:2" coordorigin="10165,-350" coordsize="24,2">
              <v:shape style="position:absolute;left:10165;top:-350;width:24;height:2" coordorigin="10165,-350" coordsize="24,0" path="m10165,-350l10188,-350e" filled="false" stroked="true" strokeweight=".09927pt" strokecolor="#ff0000">
                <v:path arrowok="t"/>
              </v:shape>
            </v:group>
            <v:group style="position:absolute;left:10176;top:-362;width:2;height:24" coordorigin="10176,-362" coordsize="2,24">
              <v:shape style="position:absolute;left:10176;top:-362;width:2;height:24" coordorigin="10176,-362" coordsize="0,24" path="m10176,-362l10176,-338e" filled="false" stroked="true" strokeweight=".098107pt" strokecolor="#ff0000">
                <v:path arrowok="t"/>
              </v:shape>
            </v:group>
            <v:group style="position:absolute;left:10165;top:-350;width:24;height:2" coordorigin="10165,-350" coordsize="24,2">
              <v:shape style="position:absolute;left:10165;top:-350;width:24;height:2" coordorigin="10165,-350" coordsize="24,0" path="m10165,-350l10188,-350e" filled="false" stroked="true" strokeweight=".09927pt" strokecolor="#ff0000">
                <v:path arrowok="t"/>
              </v:shape>
            </v:group>
            <v:group style="position:absolute;left:10176;top:-362;width:2;height:24" coordorigin="10176,-362" coordsize="2,24">
              <v:shape style="position:absolute;left:10176;top:-362;width:2;height:24" coordorigin="10176,-362" coordsize="0,24" path="m10176,-362l10176,-338e" filled="false" stroked="true" strokeweight=".098107pt" strokecolor="#ff0000">
                <v:path arrowok="t"/>
              </v:shape>
            </v:group>
            <v:group style="position:absolute;left:10165;top:-350;width:24;height:2" coordorigin="10165,-350" coordsize="24,2">
              <v:shape style="position:absolute;left:10165;top:-350;width:24;height:2" coordorigin="10165,-350" coordsize="24,0" path="m10165,-350l10188,-350e" filled="false" stroked="true" strokeweight=".09927pt" strokecolor="#ff0000">
                <v:path arrowok="t"/>
              </v:shape>
            </v:group>
            <v:group style="position:absolute;left:10176;top:-362;width:2;height:24" coordorigin="10176,-362" coordsize="2,24">
              <v:shape style="position:absolute;left:10176;top:-362;width:2;height:24" coordorigin="10176,-362" coordsize="0,24" path="m10176,-362l10176,-339e" filled="false" stroked="true" strokeweight=".098107pt" strokecolor="#ff0000">
                <v:path arrowok="t"/>
              </v:shape>
            </v:group>
            <v:group style="position:absolute;left:10165;top:-351;width:24;height:2" coordorigin="10165,-351" coordsize="24,2">
              <v:shape style="position:absolute;left:10165;top:-351;width:24;height:2" coordorigin="10165,-351" coordsize="24,0" path="m10165,-351l10188,-351e" filled="false" stroked="true" strokeweight=".09927pt" strokecolor="#ff0000">
                <v:path arrowok="t"/>
              </v:shape>
            </v:group>
            <v:group style="position:absolute;left:10176;top:-363;width:2;height:24" coordorigin="10176,-363" coordsize="2,24">
              <v:shape style="position:absolute;left:10176;top:-363;width:2;height:24" coordorigin="10176,-363" coordsize="0,24" path="m10176,-363l10176,-339e" filled="false" stroked="true" strokeweight=".098107pt" strokecolor="#ff0000">
                <v:path arrowok="t"/>
              </v:shape>
            </v:group>
            <v:group style="position:absolute;left:10165;top:-351;width:24;height:2" coordorigin="10165,-351" coordsize="24,2">
              <v:shape style="position:absolute;left:10165;top:-351;width:24;height:2" coordorigin="10165,-351" coordsize="24,0" path="m10165,-351l10188,-351e" filled="false" stroked="true" strokeweight=".09927pt" strokecolor="#ff0000">
                <v:path arrowok="t"/>
              </v:shape>
            </v:group>
            <v:group style="position:absolute;left:10176;top:-363;width:2;height:24" coordorigin="10176,-363" coordsize="2,24">
              <v:shape style="position:absolute;left:10176;top:-363;width:2;height:24" coordorigin="10176,-363" coordsize="0,24" path="m10176,-363l10176,-339e" filled="false" stroked="true" strokeweight=".098107pt" strokecolor="#ff0000">
                <v:path arrowok="t"/>
              </v:shape>
            </v:group>
            <v:group style="position:absolute;left:10165;top:-351;width:24;height:2" coordorigin="10165,-351" coordsize="24,2">
              <v:shape style="position:absolute;left:10165;top:-351;width:24;height:2" coordorigin="10165,-351" coordsize="24,0" path="m10165,-351l10188,-351e" filled="false" stroked="true" strokeweight=".09927pt" strokecolor="#ff0000">
                <v:path arrowok="t"/>
              </v:shape>
            </v:group>
            <v:group style="position:absolute;left:10176;top:-363;width:2;height:24" coordorigin="10176,-363" coordsize="2,24">
              <v:shape style="position:absolute;left:10176;top:-363;width:2;height:24" coordorigin="10176,-363" coordsize="0,24" path="m10176,-363l10176,-340e" filled="false" stroked="true" strokeweight=".098107pt" strokecolor="#ff0000">
                <v:path arrowok="t"/>
              </v:shape>
            </v:group>
            <v:group style="position:absolute;left:10165;top:-352;width:24;height:2" coordorigin="10165,-352" coordsize="24,2">
              <v:shape style="position:absolute;left:10165;top:-352;width:24;height:2" coordorigin="10165,-352" coordsize="24,0" path="m10165,-352l10188,-352e" filled="false" stroked="true" strokeweight=".09927pt" strokecolor="#ff0000">
                <v:path arrowok="t"/>
              </v:shape>
            </v:group>
            <v:group style="position:absolute;left:10176;top:-364;width:2;height:24" coordorigin="10176,-364" coordsize="2,24">
              <v:shape style="position:absolute;left:10176;top:-364;width:2;height:24" coordorigin="10176,-364" coordsize="0,24" path="m10176,-364l10176,-340e" filled="false" stroked="true" strokeweight=".098107pt" strokecolor="#ff0000">
                <v:path arrowok="t"/>
              </v:shape>
            </v:group>
            <v:group style="position:absolute;left:10165;top:-352;width:24;height:2" coordorigin="10165,-352" coordsize="24,2">
              <v:shape style="position:absolute;left:10165;top:-352;width:24;height:2" coordorigin="10165,-352" coordsize="24,0" path="m10165,-352l10188,-352e" filled="false" stroked="true" strokeweight=".09927pt" strokecolor="#ff0000">
                <v:path arrowok="t"/>
              </v:shape>
            </v:group>
            <v:group style="position:absolute;left:10176;top:-364;width:2;height:24" coordorigin="10176,-364" coordsize="2,24">
              <v:shape style="position:absolute;left:10176;top:-364;width:2;height:24" coordorigin="10176,-364" coordsize="0,24" path="m10176,-364l10176,-340e" filled="false" stroked="true" strokeweight=".098107pt" strokecolor="#ff0000">
                <v:path arrowok="t"/>
              </v:shape>
            </v:group>
            <v:group style="position:absolute;left:10165;top:-353;width:24;height:2" coordorigin="10165,-353" coordsize="24,2">
              <v:shape style="position:absolute;left:10165;top:-353;width:24;height:2" coordorigin="10165,-353" coordsize="24,0" path="m10165,-353l10188,-353e" filled="false" stroked="true" strokeweight=".09927pt" strokecolor="#ff0000">
                <v:path arrowok="t"/>
              </v:shape>
            </v:group>
            <v:group style="position:absolute;left:10176;top:-365;width:2;height:24" coordorigin="10176,-365" coordsize="2,24">
              <v:shape style="position:absolute;left:10176;top:-365;width:2;height:24" coordorigin="10176,-365" coordsize="0,24" path="m10176,-365l10176,-341e" filled="false" stroked="true" strokeweight=".098107pt" strokecolor="#ff0000">
                <v:path arrowok="t"/>
              </v:shape>
            </v:group>
            <v:group style="position:absolute;left:10165;top:-353;width:24;height:2" coordorigin="10165,-353" coordsize="24,2">
              <v:shape style="position:absolute;left:10165;top:-353;width:24;height:2" coordorigin="10165,-353" coordsize="24,0" path="m10165,-353l10188,-353e" filled="false" stroked="true" strokeweight=".09927pt" strokecolor="#ff0000">
                <v:path arrowok="t"/>
              </v:shape>
            </v:group>
            <v:group style="position:absolute;left:10176;top:-365;width:2;height:24" coordorigin="10176,-365" coordsize="2,24">
              <v:shape style="position:absolute;left:10176;top:-365;width:2;height:24" coordorigin="10176,-365" coordsize="0,24" path="m10176,-365l10176,-341e" filled="false" stroked="true" strokeweight=".098107pt" strokecolor="#ff0000">
                <v:path arrowok="t"/>
              </v:shape>
            </v:group>
            <v:group style="position:absolute;left:10165;top:-353;width:24;height:2" coordorigin="10165,-353" coordsize="24,2">
              <v:shape style="position:absolute;left:10165;top:-353;width:24;height:2" coordorigin="10165,-353" coordsize="24,0" path="m10165,-353l10188,-353e" filled="false" stroked="true" strokeweight=".09927pt" strokecolor="#ff0000">
                <v:path arrowok="t"/>
              </v:shape>
            </v:group>
            <v:group style="position:absolute;left:10176;top:-365;width:2;height:24" coordorigin="10176,-365" coordsize="2,24">
              <v:shape style="position:absolute;left:10176;top:-365;width:2;height:24" coordorigin="10176,-365" coordsize="0,24" path="m10176,-365l10176,-341e" filled="false" stroked="true" strokeweight=".098107pt" strokecolor="#ff0000">
                <v:path arrowok="t"/>
              </v:shape>
            </v:group>
            <v:group style="position:absolute;left:10165;top:-354;width:24;height:2" coordorigin="10165,-354" coordsize="24,2">
              <v:shape style="position:absolute;left:10165;top:-354;width:24;height:2" coordorigin="10165,-354" coordsize="24,0" path="m10165,-354l10188,-354e" filled="false" stroked="true" strokeweight=".09927pt" strokecolor="#ff0000">
                <v:path arrowok="t"/>
              </v:shape>
            </v:group>
            <v:group style="position:absolute;left:10176;top:-366;width:2;height:24" coordorigin="10176,-366" coordsize="2,24">
              <v:shape style="position:absolute;left:10176;top:-366;width:2;height:24" coordorigin="10176,-366" coordsize="0,24" path="m10176,-366l10176,-342e" filled="false" stroked="true" strokeweight=".098107pt" strokecolor="#ff0000">
                <v:path arrowok="t"/>
              </v:shape>
            </v:group>
            <v:group style="position:absolute;left:10165;top:-354;width:24;height:2" coordorigin="10165,-354" coordsize="24,2">
              <v:shape style="position:absolute;left:10165;top:-354;width:24;height:2" coordorigin="10165,-354" coordsize="24,0" path="m10165,-354l10188,-354e" filled="false" stroked="true" strokeweight=".09927pt" strokecolor="#ff0000">
                <v:path arrowok="t"/>
              </v:shape>
            </v:group>
            <v:group style="position:absolute;left:10176;top:-366;width:2;height:24" coordorigin="10176,-366" coordsize="2,24">
              <v:shape style="position:absolute;left:10176;top:-366;width:2;height:24" coordorigin="10176,-366" coordsize="0,24" path="m10176,-366l10176,-342e" filled="false" stroked="true" strokeweight=".098107pt" strokecolor="#ff0000">
                <v:path arrowok="t"/>
              </v:shape>
            </v:group>
            <v:group style="position:absolute;left:10165;top:-354;width:24;height:2" coordorigin="10165,-354" coordsize="24,2">
              <v:shape style="position:absolute;left:10165;top:-354;width:24;height:2" coordorigin="10165,-354" coordsize="24,0" path="m10165,-354l10188,-354e" filled="false" stroked="true" strokeweight=".09927pt" strokecolor="#ff0000">
                <v:path arrowok="t"/>
              </v:shape>
            </v:group>
            <v:group style="position:absolute;left:10176;top:-366;width:2;height:24" coordorigin="10176,-366" coordsize="2,24">
              <v:shape style="position:absolute;left:10176;top:-366;width:2;height:24" coordorigin="10176,-366" coordsize="0,24" path="m10176,-366l10176,-342e" filled="false" stroked="true" strokeweight=".098107pt" strokecolor="#ff0000">
                <v:path arrowok="t"/>
              </v:shape>
            </v:group>
            <v:group style="position:absolute;left:10165;top:-355;width:24;height:2" coordorigin="10165,-355" coordsize="24,2">
              <v:shape style="position:absolute;left:10165;top:-355;width:24;height:2" coordorigin="10165,-355" coordsize="24,0" path="m10165,-355l10188,-355e" filled="false" stroked="true" strokeweight=".09927pt" strokecolor="#ff0000">
                <v:path arrowok="t"/>
              </v:shape>
            </v:group>
            <v:group style="position:absolute;left:10176;top:-367;width:2;height:24" coordorigin="10176,-367" coordsize="2,24">
              <v:shape style="position:absolute;left:10176;top:-367;width:2;height:24" coordorigin="10176,-367" coordsize="0,24" path="m10176,-367l10176,-343e" filled="false" stroked="true" strokeweight=".098107pt" strokecolor="#ff0000">
                <v:path arrowok="t"/>
              </v:shape>
            </v:group>
            <v:group style="position:absolute;left:10165;top:-355;width:24;height:2" coordorigin="10165,-355" coordsize="24,2">
              <v:shape style="position:absolute;left:10165;top:-355;width:24;height:2" coordorigin="10165,-355" coordsize="24,0" path="m10165,-355l10188,-355e" filled="false" stroked="true" strokeweight=".09927pt" strokecolor="#ff0000">
                <v:path arrowok="t"/>
              </v:shape>
            </v:group>
            <v:group style="position:absolute;left:10176;top:-367;width:2;height:24" coordorigin="10176,-367" coordsize="2,24">
              <v:shape style="position:absolute;left:10176;top:-367;width:2;height:24" coordorigin="10176,-367" coordsize="0,24" path="m10176,-367l10176,-343e" filled="false" stroked="true" strokeweight=".098107pt" strokecolor="#ff0000">
                <v:path arrowok="t"/>
              </v:shape>
            </v:group>
            <v:group style="position:absolute;left:10165;top:-355;width:24;height:2" coordorigin="10165,-355" coordsize="24,2">
              <v:shape style="position:absolute;left:10165;top:-355;width:24;height:2" coordorigin="10165,-355" coordsize="24,0" path="m10165,-355l10188,-355e" filled="false" stroked="true" strokeweight=".09927pt" strokecolor="#ff0000">
                <v:path arrowok="t"/>
              </v:shape>
            </v:group>
            <v:group style="position:absolute;left:10176;top:-367;width:2;height:24" coordorigin="10176,-367" coordsize="2,24">
              <v:shape style="position:absolute;left:10176;top:-367;width:2;height:24" coordorigin="10176,-367" coordsize="0,24" path="m10176,-367l10176,-343e" filled="false" stroked="true" strokeweight=".098107pt" strokecolor="#ff0000">
                <v:path arrowok="t"/>
              </v:shape>
            </v:group>
            <v:group style="position:absolute;left:10165;top:-356;width:24;height:2" coordorigin="10165,-356" coordsize="24,2">
              <v:shape style="position:absolute;left:10165;top:-356;width:24;height:2" coordorigin="10165,-356" coordsize="24,0" path="m10165,-356l10188,-356e" filled="false" stroked="true" strokeweight=".09927pt" strokecolor="#ff0000">
                <v:path arrowok="t"/>
              </v:shape>
            </v:group>
            <v:group style="position:absolute;left:10176;top:-368;width:2;height:24" coordorigin="10176,-368" coordsize="2,24">
              <v:shape style="position:absolute;left:10176;top:-368;width:2;height:24" coordorigin="10176,-368" coordsize="0,24" path="m10176,-368l10176,-344e" filled="false" stroked="true" strokeweight=".098107pt" strokecolor="#ff0000">
                <v:path arrowok="t"/>
              </v:shape>
            </v:group>
            <v:group style="position:absolute;left:10165;top:-356;width:24;height:2" coordorigin="10165,-356" coordsize="24,2">
              <v:shape style="position:absolute;left:10165;top:-356;width:24;height:2" coordorigin="10165,-356" coordsize="24,0" path="m10165,-356l10188,-356e" filled="false" stroked="true" strokeweight=".09927pt" strokecolor="#ff0000">
                <v:path arrowok="t"/>
              </v:shape>
            </v:group>
            <v:group style="position:absolute;left:10176;top:-368;width:2;height:24" coordorigin="10176,-368" coordsize="2,24">
              <v:shape style="position:absolute;left:10176;top:-368;width:2;height:24" coordorigin="10176,-368" coordsize="0,24" path="m10176,-368l10176,-344e" filled="false" stroked="true" strokeweight=".098107pt" strokecolor="#ff0000">
                <v:path arrowok="t"/>
              </v:shape>
            </v:group>
            <v:group style="position:absolute;left:10165;top:-356;width:24;height:2" coordorigin="10165,-356" coordsize="24,2">
              <v:shape style="position:absolute;left:10165;top:-356;width:24;height:2" coordorigin="10165,-356" coordsize="24,0" path="m10165,-356l10188,-356e" filled="false" stroked="true" strokeweight=".09927pt" strokecolor="#ff0000">
                <v:path arrowok="t"/>
              </v:shape>
            </v:group>
            <v:group style="position:absolute;left:10176;top:-368;width:2;height:24" coordorigin="10176,-368" coordsize="2,24">
              <v:shape style="position:absolute;left:10176;top:-368;width:2;height:24" coordorigin="10176,-368" coordsize="0,24" path="m10176,-368l10176,-344e" filled="false" stroked="true" strokeweight=".098107pt" strokecolor="#ff0000">
                <v:path arrowok="t"/>
              </v:shape>
            </v:group>
            <v:group style="position:absolute;left:10165;top:-357;width:24;height:2" coordorigin="10165,-357" coordsize="24,2">
              <v:shape style="position:absolute;left:10165;top:-357;width:24;height:2" coordorigin="10165,-357" coordsize="24,0" path="m10165,-357l10188,-357e" filled="false" stroked="true" strokeweight=".09927pt" strokecolor="#ff0000">
                <v:path arrowok="t"/>
              </v:shape>
            </v:group>
            <v:group style="position:absolute;left:10176;top:-369;width:2;height:24" coordorigin="10176,-369" coordsize="2,24">
              <v:shape style="position:absolute;left:10176;top:-369;width:2;height:24" coordorigin="10176,-369" coordsize="0,24" path="m10176,-369l10176,-345e" filled="false" stroked="true" strokeweight=".098107pt" strokecolor="#ff0000">
                <v:path arrowok="t"/>
              </v:shape>
            </v:group>
            <v:group style="position:absolute;left:10165;top:-357;width:24;height:2" coordorigin="10165,-357" coordsize="24,2">
              <v:shape style="position:absolute;left:10165;top:-357;width:24;height:2" coordorigin="10165,-357" coordsize="24,0" path="m10165,-357l10188,-357e" filled="false" stroked="true" strokeweight=".09927pt" strokecolor="#ff0000">
                <v:path arrowok="t"/>
              </v:shape>
            </v:group>
            <v:group style="position:absolute;left:10176;top:-369;width:2;height:24" coordorigin="10176,-369" coordsize="2,24">
              <v:shape style="position:absolute;left:10176;top:-369;width:2;height:24" coordorigin="10176,-369" coordsize="0,24" path="m10176,-369l10176,-345e" filled="false" stroked="true" strokeweight=".098107pt" strokecolor="#ff0000">
                <v:path arrowok="t"/>
              </v:shape>
            </v:group>
            <v:group style="position:absolute;left:10165;top:-357;width:24;height:2" coordorigin="10165,-357" coordsize="24,2">
              <v:shape style="position:absolute;left:10165;top:-357;width:24;height:2" coordorigin="10165,-357" coordsize="24,0" path="m10165,-357l10188,-357e" filled="false" stroked="true" strokeweight=".09927pt" strokecolor="#ff0000">
                <v:path arrowok="t"/>
              </v:shape>
            </v:group>
            <v:group style="position:absolute;left:10176;top:-369;width:2;height:24" coordorigin="10176,-369" coordsize="2,24">
              <v:shape style="position:absolute;left:10176;top:-369;width:2;height:24" coordorigin="10176,-369" coordsize="0,24" path="m10176,-369l10176,-345e" filled="false" stroked="true" strokeweight=".098107pt" strokecolor="#ff0000">
                <v:path arrowok="t"/>
              </v:shape>
            </v:group>
            <v:group style="position:absolute;left:10165;top:-358;width:24;height:2" coordorigin="10165,-358" coordsize="24,2">
              <v:shape style="position:absolute;left:10165;top:-358;width:24;height:2" coordorigin="10165,-358" coordsize="24,0" path="m10165,-358l10188,-358e" filled="false" stroked="true" strokeweight=".09927pt" strokecolor="#ff0000">
                <v:path arrowok="t"/>
              </v:shape>
            </v:group>
            <v:group style="position:absolute;left:10176;top:-370;width:2;height:24" coordorigin="10176,-370" coordsize="2,24">
              <v:shape style="position:absolute;left:10176;top:-370;width:2;height:24" coordorigin="10176,-370" coordsize="0,24" path="m10176,-370l10176,-346e" filled="false" stroked="true" strokeweight=".098107pt" strokecolor="#ff0000">
                <v:path arrowok="t"/>
              </v:shape>
            </v:group>
            <v:group style="position:absolute;left:10165;top:-358;width:24;height:2" coordorigin="10165,-358" coordsize="24,2">
              <v:shape style="position:absolute;left:10165;top:-358;width:24;height:2" coordorigin="10165,-358" coordsize="24,0" path="m10165,-358l10188,-358e" filled="false" stroked="true" strokeweight=".09927pt" strokecolor="#ff0000">
                <v:path arrowok="t"/>
              </v:shape>
            </v:group>
            <v:group style="position:absolute;left:10176;top:-370;width:2;height:24" coordorigin="10176,-370" coordsize="2,24">
              <v:shape style="position:absolute;left:10176;top:-370;width:2;height:24" coordorigin="10176,-370" coordsize="0,24" path="m10176,-370l10176,-346e" filled="false" stroked="true" strokeweight=".098107pt" strokecolor="#ff0000">
                <v:path arrowok="t"/>
              </v:shape>
            </v:group>
            <v:group style="position:absolute;left:10165;top:-358;width:24;height:2" coordorigin="10165,-358" coordsize="24,2">
              <v:shape style="position:absolute;left:10165;top:-358;width:24;height:2" coordorigin="10165,-358" coordsize="24,0" path="m10165,-358l10188,-358e" filled="false" stroked="true" strokeweight=".09927pt" strokecolor="#ff0000">
                <v:path arrowok="t"/>
              </v:shape>
            </v:group>
            <v:group style="position:absolute;left:10176;top:-370;width:2;height:24" coordorigin="10176,-370" coordsize="2,24">
              <v:shape style="position:absolute;left:10176;top:-370;width:2;height:24" coordorigin="10176,-370" coordsize="0,24" path="m10176,-370l10176,-346e" filled="false" stroked="true" strokeweight=".098107pt" strokecolor="#ff0000">
                <v:path arrowok="t"/>
              </v:shape>
            </v:group>
            <v:group style="position:absolute;left:10165;top:-359;width:24;height:2" coordorigin="10165,-359" coordsize="24,2">
              <v:shape style="position:absolute;left:10165;top:-359;width:24;height:2" coordorigin="10165,-359" coordsize="24,0" path="m10165,-359l10188,-359e" filled="false" stroked="true" strokeweight=".09927pt" strokecolor="#ff0000">
                <v:path arrowok="t"/>
              </v:shape>
            </v:group>
            <v:group style="position:absolute;left:10176;top:-371;width:2;height:24" coordorigin="10176,-371" coordsize="2,24">
              <v:shape style="position:absolute;left:10176;top:-371;width:2;height:24" coordorigin="10176,-371" coordsize="0,24" path="m10176,-371l10176,-347e" filled="false" stroked="true" strokeweight=".098107pt" strokecolor="#ff0000">
                <v:path arrowok="t"/>
              </v:shape>
            </v:group>
            <v:group style="position:absolute;left:10165;top:-359;width:24;height:2" coordorigin="10165,-359" coordsize="24,2">
              <v:shape style="position:absolute;left:10165;top:-359;width:24;height:2" coordorigin="10165,-359" coordsize="24,0" path="m10165,-359l10188,-359e" filled="false" stroked="true" strokeweight=".09927pt" strokecolor="#ff0000">
                <v:path arrowok="t"/>
              </v:shape>
            </v:group>
            <v:group style="position:absolute;left:10176;top:-371;width:2;height:24" coordorigin="10176,-371" coordsize="2,24">
              <v:shape style="position:absolute;left:10176;top:-371;width:2;height:24" coordorigin="10176,-371" coordsize="0,24" path="m10176,-371l10176,-347e" filled="false" stroked="true" strokeweight=".098107pt" strokecolor="#ff0000">
                <v:path arrowok="t"/>
              </v:shape>
            </v:group>
            <v:group style="position:absolute;left:10165;top:-359;width:24;height:2" coordorigin="10165,-359" coordsize="24,2">
              <v:shape style="position:absolute;left:10165;top:-359;width:24;height:2" coordorigin="10165,-359" coordsize="24,0" path="m10165,-359l10188,-359e" filled="false" stroked="true" strokeweight=".09927pt" strokecolor="#ff0000">
                <v:path arrowok="t"/>
              </v:shape>
            </v:group>
            <v:group style="position:absolute;left:10176;top:-371;width:2;height:24" coordorigin="10176,-371" coordsize="2,24">
              <v:shape style="position:absolute;left:10176;top:-371;width:2;height:24" coordorigin="10176,-371" coordsize="0,24" path="m10176,-371l10176,-347e" filled="false" stroked="true" strokeweight=".098107pt" strokecolor="#ff0000">
                <v:path arrowok="t"/>
              </v:shape>
            </v:group>
            <v:group style="position:absolute;left:10165;top:-360;width:24;height:2" coordorigin="10165,-360" coordsize="24,2">
              <v:shape style="position:absolute;left:10165;top:-360;width:24;height:2" coordorigin="10165,-360" coordsize="24,0" path="m10165,-360l10188,-360e" filled="false" stroked="true" strokeweight=".09927pt" strokecolor="#ff0000">
                <v:path arrowok="t"/>
              </v:shape>
            </v:group>
            <v:group style="position:absolute;left:10176;top:-372;width:2;height:24" coordorigin="10176,-372" coordsize="2,24">
              <v:shape style="position:absolute;left:10176;top:-372;width:2;height:24" coordorigin="10176,-372" coordsize="0,24" path="m10176,-372l10176,-348e" filled="false" stroked="true" strokeweight=".098107pt" strokecolor="#ff0000">
                <v:path arrowok="t"/>
              </v:shape>
            </v:group>
            <v:group style="position:absolute;left:10165;top:-360;width:24;height:2" coordorigin="10165,-360" coordsize="24,2">
              <v:shape style="position:absolute;left:10165;top:-360;width:24;height:2" coordorigin="10165,-360" coordsize="24,0" path="m10165,-360l10188,-360e" filled="false" stroked="true" strokeweight=".09927pt" strokecolor="#ff0000">
                <v:path arrowok="t"/>
              </v:shape>
            </v:group>
            <v:group style="position:absolute;left:10176;top:-372;width:2;height:24" coordorigin="10176,-372" coordsize="2,24">
              <v:shape style="position:absolute;left:10176;top:-372;width:2;height:24" coordorigin="10176,-372" coordsize="0,24" path="m10176,-372l10176,-348e" filled="false" stroked="true" strokeweight=".098107pt" strokecolor="#ff0000">
                <v:path arrowok="t"/>
              </v:shape>
            </v:group>
            <v:group style="position:absolute;left:10165;top:-360;width:24;height:2" coordorigin="10165,-360" coordsize="24,2">
              <v:shape style="position:absolute;left:10165;top:-360;width:24;height:2" coordorigin="10165,-360" coordsize="24,0" path="m10165,-360l10188,-360e" filled="false" stroked="true" strokeweight=".09927pt" strokecolor="#ff0000">
                <v:path arrowok="t"/>
              </v:shape>
            </v:group>
            <v:group style="position:absolute;left:10176;top:-372;width:2;height:24" coordorigin="10176,-372" coordsize="2,24">
              <v:shape style="position:absolute;left:10176;top:-372;width:2;height:24" coordorigin="10176,-372" coordsize="0,24" path="m10176,-372l10176,-348e" filled="false" stroked="true" strokeweight=".098107pt" strokecolor="#ff0000">
                <v:path arrowok="t"/>
              </v:shape>
            </v:group>
            <v:group style="position:absolute;left:10165;top:-361;width:24;height:2" coordorigin="10165,-361" coordsize="24,2">
              <v:shape style="position:absolute;left:10165;top:-361;width:24;height:2" coordorigin="10165,-361" coordsize="24,0" path="m10165,-361l10188,-361e" filled="false" stroked="true" strokeweight=".09927pt" strokecolor="#ff0000">
                <v:path arrowok="t"/>
              </v:shape>
            </v:group>
            <v:group style="position:absolute;left:10176;top:-373;width:2;height:24" coordorigin="10176,-373" coordsize="2,24">
              <v:shape style="position:absolute;left:10176;top:-373;width:2;height:24" coordorigin="10176,-373" coordsize="0,24" path="m10176,-373l10176,-349e" filled="false" stroked="true" strokeweight=".098107pt" strokecolor="#ff0000">
                <v:path arrowok="t"/>
              </v:shape>
            </v:group>
            <v:group style="position:absolute;left:10165;top:-361;width:24;height:2" coordorigin="10165,-361" coordsize="24,2">
              <v:shape style="position:absolute;left:10165;top:-361;width:24;height:2" coordorigin="10165,-361" coordsize="24,0" path="m10165,-361l10188,-361e" filled="false" stroked="true" strokeweight=".09927pt" strokecolor="#ff0000">
                <v:path arrowok="t"/>
              </v:shape>
            </v:group>
            <v:group style="position:absolute;left:10176;top:-373;width:2;height:24" coordorigin="10176,-373" coordsize="2,24">
              <v:shape style="position:absolute;left:10176;top:-373;width:2;height:24" coordorigin="10176,-373" coordsize="0,24" path="m10176,-373l10176,-349e" filled="false" stroked="true" strokeweight=".098107pt" strokecolor="#ff0000">
                <v:path arrowok="t"/>
              </v:shape>
            </v:group>
            <v:group style="position:absolute;left:10165;top:-361;width:24;height:2" coordorigin="10165,-361" coordsize="24,2">
              <v:shape style="position:absolute;left:10165;top:-361;width:24;height:2" coordorigin="10165,-361" coordsize="24,0" path="m10165,-361l10188,-361e" filled="false" stroked="true" strokeweight=".09927pt" strokecolor="#ff0000">
                <v:path arrowok="t"/>
              </v:shape>
            </v:group>
            <v:group style="position:absolute;left:10176;top:-373;width:2;height:24" coordorigin="10176,-373" coordsize="2,24">
              <v:shape style="position:absolute;left:10176;top:-373;width:2;height:24" coordorigin="10176,-373" coordsize="0,24" path="m10176,-373l10176,-349e" filled="false" stroked="true" strokeweight=".098107pt" strokecolor="#ff0000">
                <v:path arrowok="t"/>
              </v:shape>
            </v:group>
            <v:group style="position:absolute;left:10165;top:-362;width:24;height:2" coordorigin="10165,-362" coordsize="24,2">
              <v:shape style="position:absolute;left:10165;top:-362;width:24;height:2" coordorigin="10165,-362" coordsize="24,0" path="m10165,-362l10188,-362e" filled="false" stroked="true" strokeweight=".09927pt" strokecolor="#ff0000">
                <v:path arrowok="t"/>
              </v:shape>
            </v:group>
            <v:group style="position:absolute;left:10176;top:-374;width:2;height:24" coordorigin="10176,-374" coordsize="2,24">
              <v:shape style="position:absolute;left:10176;top:-374;width:2;height:24" coordorigin="10176,-374" coordsize="0,24" path="m10176,-374l10176,-350e" filled="false" stroked="true" strokeweight=".098107pt" strokecolor="#ff0000">
                <v:path arrowok="t"/>
              </v:shape>
            </v:group>
            <v:group style="position:absolute;left:10165;top:-362;width:24;height:2" coordorigin="10165,-362" coordsize="24,2">
              <v:shape style="position:absolute;left:10165;top:-362;width:24;height:2" coordorigin="10165,-362" coordsize="24,0" path="m10165,-362l10188,-362e" filled="false" stroked="true" strokeweight=".09927pt" strokecolor="#ff0000">
                <v:path arrowok="t"/>
              </v:shape>
            </v:group>
            <v:group style="position:absolute;left:10176;top:-374;width:2;height:24" coordorigin="10176,-374" coordsize="2,24">
              <v:shape style="position:absolute;left:10176;top:-374;width:2;height:24" coordorigin="10176,-374" coordsize="0,24" path="m10176,-374l10176,-350e" filled="false" stroked="true" strokeweight=".098107pt" strokecolor="#ff0000">
                <v:path arrowok="t"/>
              </v:shape>
            </v:group>
            <v:group style="position:absolute;left:10165;top:-363;width:24;height:2" coordorigin="10165,-363" coordsize="24,2">
              <v:shape style="position:absolute;left:10165;top:-363;width:24;height:2" coordorigin="10165,-363" coordsize="24,0" path="m10165,-363l10188,-363e" filled="false" stroked="true" strokeweight=".09927pt" strokecolor="#ff0000">
                <v:path arrowok="t"/>
              </v:shape>
            </v:group>
            <v:group style="position:absolute;left:10176;top:-374;width:2;height:24" coordorigin="10176,-374" coordsize="2,24">
              <v:shape style="position:absolute;left:10176;top:-374;width:2;height:24" coordorigin="10176,-374" coordsize="0,24" path="m10176,-374l10176,-351e" filled="false" stroked="true" strokeweight=".098107pt" strokecolor="#ff0000">
                <v:path arrowok="t"/>
              </v:shape>
            </v:group>
            <v:group style="position:absolute;left:10165;top:-363;width:24;height:2" coordorigin="10165,-363" coordsize="24,2">
              <v:shape style="position:absolute;left:10165;top:-363;width:24;height:2" coordorigin="10165,-363" coordsize="24,0" path="m10165,-363l10188,-363e" filled="false" stroked="true" strokeweight=".09927pt" strokecolor="#ff0000">
                <v:path arrowok="t"/>
              </v:shape>
            </v:group>
            <v:group style="position:absolute;left:10176;top:-375;width:2;height:24" coordorigin="10176,-375" coordsize="2,24">
              <v:shape style="position:absolute;left:10176;top:-375;width:2;height:24" coordorigin="10176,-375" coordsize="0,24" path="m10176,-375l10176,-351e" filled="false" stroked="true" strokeweight=".098107pt" strokecolor="#ff0000">
                <v:path arrowok="t"/>
              </v:shape>
            </v:group>
            <v:group style="position:absolute;left:10165;top:-363;width:24;height:2" coordorigin="10165,-363" coordsize="24,2">
              <v:shape style="position:absolute;left:10165;top:-363;width:24;height:2" coordorigin="10165,-363" coordsize="24,0" path="m10165,-363l10188,-363e" filled="false" stroked="true" strokeweight=".09927pt" strokecolor="#ff0000">
                <v:path arrowok="t"/>
              </v:shape>
            </v:group>
            <v:group style="position:absolute;left:10176;top:-375;width:2;height:24" coordorigin="10176,-375" coordsize="2,24">
              <v:shape style="position:absolute;left:10176;top:-375;width:2;height:24" coordorigin="10176,-375" coordsize="0,24" path="m10176,-375l10176,-351e" filled="false" stroked="true" strokeweight=".098107pt" strokecolor="#ff0000">
                <v:path arrowok="t"/>
              </v:shape>
            </v:group>
            <v:group style="position:absolute;left:10165;top:-364;width:24;height:2" coordorigin="10165,-364" coordsize="24,2">
              <v:shape style="position:absolute;left:10165;top:-364;width:24;height:2" coordorigin="10165,-364" coordsize="24,0" path="m10165,-364l10188,-364e" filled="false" stroked="true" strokeweight=".09927pt" strokecolor="#ff0000">
                <v:path arrowok="t"/>
              </v:shape>
            </v:group>
            <v:group style="position:absolute;left:10176;top:-375;width:2;height:24" coordorigin="10176,-375" coordsize="2,24">
              <v:shape style="position:absolute;left:10176;top:-375;width:2;height:24" coordorigin="10176,-375" coordsize="0,24" path="m10176,-375l10176,-352e" filled="false" stroked="true" strokeweight=".098107pt" strokecolor="#ff0000">
                <v:path arrowok="t"/>
              </v:shape>
            </v:group>
            <v:group style="position:absolute;left:10165;top:-364;width:24;height:2" coordorigin="10165,-364" coordsize="24,2">
              <v:shape style="position:absolute;left:10165;top:-364;width:24;height:2" coordorigin="10165,-364" coordsize="24,0" path="m10165,-364l10188,-364e" filled="false" stroked="true" strokeweight=".09927pt" strokecolor="#ff0000">
                <v:path arrowok="t"/>
              </v:shape>
            </v:group>
            <v:group style="position:absolute;left:10176;top:-376;width:2;height:24" coordorigin="10176,-376" coordsize="2,24">
              <v:shape style="position:absolute;left:10176;top:-376;width:2;height:24" coordorigin="10176,-376" coordsize="0,24" path="m10176,-376l10176,-352e" filled="false" stroked="true" strokeweight=".098107pt" strokecolor="#ff0000">
                <v:path arrowok="t"/>
              </v:shape>
            </v:group>
            <v:group style="position:absolute;left:10165;top:-364;width:24;height:2" coordorigin="10165,-364" coordsize="24,2">
              <v:shape style="position:absolute;left:10165;top:-364;width:24;height:2" coordorigin="10165,-364" coordsize="24,0" path="m10165,-364l10188,-364e" filled="false" stroked="true" strokeweight=".09927pt" strokecolor="#ff0000">
                <v:path arrowok="t"/>
              </v:shape>
            </v:group>
            <v:group style="position:absolute;left:10176;top:-376;width:2;height:24" coordorigin="10176,-376" coordsize="2,24">
              <v:shape style="position:absolute;left:10176;top:-376;width:2;height:24" coordorigin="10176,-376" coordsize="0,24" path="m10176,-376l10176,-352e" filled="false" stroked="true" strokeweight=".098107pt" strokecolor="#ff0000">
                <v:path arrowok="t"/>
              </v:shape>
            </v:group>
            <v:group style="position:absolute;left:10165;top:-365;width:24;height:2" coordorigin="10165,-365" coordsize="24,2">
              <v:shape style="position:absolute;left:10165;top:-365;width:24;height:2" coordorigin="10165,-365" coordsize="24,0" path="m10165,-365l10188,-365e" filled="false" stroked="true" strokeweight=".09927pt" strokecolor="#ff0000">
                <v:path arrowok="t"/>
              </v:shape>
            </v:group>
            <v:group style="position:absolute;left:10176;top:-376;width:2;height:24" coordorigin="10176,-376" coordsize="2,24">
              <v:shape style="position:absolute;left:10176;top:-376;width:2;height:24" coordorigin="10176,-376" coordsize="0,24" path="m10176,-376l10176,-353e" filled="false" stroked="true" strokeweight=".098107pt" strokecolor="#ff0000">
                <v:path arrowok="t"/>
              </v:shape>
            </v:group>
            <v:group style="position:absolute;left:10165;top:-365;width:24;height:2" coordorigin="10165,-365" coordsize="24,2">
              <v:shape style="position:absolute;left:10165;top:-365;width:24;height:2" coordorigin="10165,-365" coordsize="24,0" path="m10165,-365l10188,-365e" filled="false" stroked="true" strokeweight=".09927pt" strokecolor="#ff0000">
                <v:path arrowok="t"/>
              </v:shape>
            </v:group>
            <v:group style="position:absolute;left:10176;top:-377;width:2;height:24" coordorigin="10176,-377" coordsize="2,24">
              <v:shape style="position:absolute;left:10176;top:-377;width:2;height:24" coordorigin="10176,-377" coordsize="0,24" path="m10176,-377l10176,-353e" filled="false" stroked="true" strokeweight=".098107pt" strokecolor="#ff0000">
                <v:path arrowok="t"/>
              </v:shape>
            </v:group>
            <v:group style="position:absolute;left:10165;top:-365;width:24;height:2" coordorigin="10165,-365" coordsize="24,2">
              <v:shape style="position:absolute;left:10165;top:-365;width:24;height:2" coordorigin="10165,-365" coordsize="24,0" path="m10165,-365l10188,-365e" filled="false" stroked="true" strokeweight=".09927pt" strokecolor="#ff0000">
                <v:path arrowok="t"/>
              </v:shape>
            </v:group>
            <v:group style="position:absolute;left:10176;top:-377;width:2;height:24" coordorigin="10176,-377" coordsize="2,24">
              <v:shape style="position:absolute;left:10176;top:-377;width:2;height:24" coordorigin="10176,-377" coordsize="0,24" path="m10176,-377l10176,-353e" filled="false" stroked="true" strokeweight=".098107pt" strokecolor="#ff0000">
                <v:path arrowok="t"/>
              </v:shape>
            </v:group>
            <v:group style="position:absolute;left:10165;top:-366;width:24;height:2" coordorigin="10165,-366" coordsize="24,2">
              <v:shape style="position:absolute;left:10165;top:-366;width:24;height:2" coordorigin="10165,-366" coordsize="24,0" path="m10165,-366l10188,-366e" filled="false" stroked="true" strokeweight=".09927pt" strokecolor="#ff0000">
                <v:path arrowok="t"/>
              </v:shape>
            </v:group>
            <v:group style="position:absolute;left:10176;top:-378;width:2;height:24" coordorigin="10176,-378" coordsize="2,24">
              <v:shape style="position:absolute;left:10176;top:-378;width:2;height:24" coordorigin="10176,-378" coordsize="0,24" path="m10176,-378l10176,-354e" filled="false" stroked="true" strokeweight=".098107pt" strokecolor="#ff0000">
                <v:path arrowok="t"/>
              </v:shape>
            </v:group>
            <v:group style="position:absolute;left:10165;top:-366;width:24;height:2" coordorigin="10165,-366" coordsize="24,2">
              <v:shape style="position:absolute;left:10165;top:-366;width:24;height:2" coordorigin="10165,-366" coordsize="24,0" path="m10165,-366l10188,-366e" filled="false" stroked="true" strokeweight=".09927pt" strokecolor="#ff0000">
                <v:path arrowok="t"/>
              </v:shape>
            </v:group>
            <v:group style="position:absolute;left:10176;top:-378;width:2;height:24" coordorigin="10176,-378" coordsize="2,24">
              <v:shape style="position:absolute;left:10176;top:-378;width:2;height:24" coordorigin="10176,-378" coordsize="0,24" path="m10176,-378l10176,-354e" filled="false" stroked="true" strokeweight=".098107pt" strokecolor="#ff0000">
                <v:path arrowok="t"/>
              </v:shape>
            </v:group>
            <v:group style="position:absolute;left:10165;top:-367;width:24;height:2" coordorigin="10165,-367" coordsize="24,2">
              <v:shape style="position:absolute;left:10165;top:-367;width:24;height:2" coordorigin="10165,-367" coordsize="24,0" path="m10165,-367l10188,-367e" filled="false" stroked="true" strokeweight=".09927pt" strokecolor="#ff0000">
                <v:path arrowok="t"/>
              </v:shape>
            </v:group>
            <v:group style="position:absolute;left:10176;top:-378;width:2;height:24" coordorigin="10176,-378" coordsize="2,24">
              <v:shape style="position:absolute;left:10176;top:-378;width:2;height:24" coordorigin="10176,-378" coordsize="0,24" path="m10176,-378l10176,-355e" filled="false" stroked="true" strokeweight=".098107pt" strokecolor="#ff0000">
                <v:path arrowok="t"/>
              </v:shape>
            </v:group>
            <v:group style="position:absolute;left:10165;top:-367;width:24;height:2" coordorigin="10165,-367" coordsize="24,2">
              <v:shape style="position:absolute;left:10165;top:-367;width:24;height:2" coordorigin="10165,-367" coordsize="24,0" path="m10165,-367l10188,-367e" filled="false" stroked="true" strokeweight=".09927pt" strokecolor="#ff0000">
                <v:path arrowok="t"/>
              </v:shape>
            </v:group>
            <v:group style="position:absolute;left:10176;top:-379;width:2;height:24" coordorigin="10176,-379" coordsize="2,24">
              <v:shape style="position:absolute;left:10176;top:-379;width:2;height:24" coordorigin="10176,-379" coordsize="0,24" path="m10176,-379l10176,-355e" filled="false" stroked="true" strokeweight=".098107pt" strokecolor="#ff0000">
                <v:path arrowok="t"/>
              </v:shape>
            </v:group>
            <v:group style="position:absolute;left:10165;top:-367;width:24;height:2" coordorigin="10165,-367" coordsize="24,2">
              <v:shape style="position:absolute;left:10165;top:-367;width:24;height:2" coordorigin="10165,-367" coordsize="24,0" path="m10165,-367l10188,-367e" filled="false" stroked="true" strokeweight=".09927pt" strokecolor="#ff0000">
                <v:path arrowok="t"/>
              </v:shape>
            </v:group>
            <v:group style="position:absolute;left:10176;top:-379;width:2;height:24" coordorigin="10176,-379" coordsize="2,24">
              <v:shape style="position:absolute;left:10176;top:-379;width:2;height:24" coordorigin="10176,-379" coordsize="0,24" path="m10176,-379l10176,-355e" filled="false" stroked="true" strokeweight=".098107pt" strokecolor="#ff0000">
                <v:path arrowok="t"/>
              </v:shape>
            </v:group>
            <v:group style="position:absolute;left:10165;top:-368;width:24;height:2" coordorigin="10165,-368" coordsize="24,2">
              <v:shape style="position:absolute;left:10165;top:-368;width:24;height:2" coordorigin="10165,-368" coordsize="24,0" path="m10165,-368l10188,-368e" filled="false" stroked="true" strokeweight=".09927pt" strokecolor="#ff0000">
                <v:path arrowok="t"/>
              </v:shape>
            </v:group>
            <v:group style="position:absolute;left:10176;top:-379;width:2;height:24" coordorigin="10176,-379" coordsize="2,24">
              <v:shape style="position:absolute;left:10176;top:-379;width:2;height:24" coordorigin="10176,-379" coordsize="0,24" path="m10176,-379l10176,-356e" filled="false" stroked="true" strokeweight=".098107pt" strokecolor="#ff0000">
                <v:path arrowok="t"/>
              </v:shape>
            </v:group>
            <v:group style="position:absolute;left:10165;top:-368;width:24;height:2" coordorigin="10165,-368" coordsize="24,2">
              <v:shape style="position:absolute;left:10165;top:-368;width:24;height:2" coordorigin="10165,-368" coordsize="24,0" path="m10165,-368l10188,-368e" filled="false" stroked="true" strokeweight=".09927pt" strokecolor="#ff0000">
                <v:path arrowok="t"/>
              </v:shape>
            </v:group>
            <v:group style="position:absolute;left:10176;top:-380;width:2;height:24" coordorigin="10176,-380" coordsize="2,24">
              <v:shape style="position:absolute;left:10176;top:-380;width:2;height:24" coordorigin="10176,-380" coordsize="0,24" path="m10176,-380l10176,-356e" filled="false" stroked="true" strokeweight=".098107pt" strokecolor="#ff0000">
                <v:path arrowok="t"/>
              </v:shape>
            </v:group>
            <v:group style="position:absolute;left:10165;top:-368;width:24;height:2" coordorigin="10165,-368" coordsize="24,2">
              <v:shape style="position:absolute;left:10165;top:-368;width:24;height:2" coordorigin="10165,-368" coordsize="24,0" path="m10165,-368l10188,-368e" filled="false" stroked="true" strokeweight=".09927pt" strokecolor="#ff0000">
                <v:path arrowok="t"/>
              </v:shape>
            </v:group>
            <v:group style="position:absolute;left:10176;top:-380;width:2;height:24" coordorigin="10176,-380" coordsize="2,24">
              <v:shape style="position:absolute;left:10176;top:-380;width:2;height:24" coordorigin="10176,-380" coordsize="0,24" path="m10176,-380l10176,-356e" filled="false" stroked="true" strokeweight=".098107pt" strokecolor="#ff0000">
                <v:path arrowok="t"/>
              </v:shape>
            </v:group>
            <v:group style="position:absolute;left:10165;top:-369;width:24;height:2" coordorigin="10165,-369" coordsize="24,2">
              <v:shape style="position:absolute;left:10165;top:-369;width:24;height:2" coordorigin="10165,-369" coordsize="24,0" path="m10165,-369l10188,-369e" filled="false" stroked="true" strokeweight=".09927pt" strokecolor="#ff0000">
                <v:path arrowok="t"/>
              </v:shape>
            </v:group>
            <v:group style="position:absolute;left:10176;top:-380;width:2;height:24" coordorigin="10176,-380" coordsize="2,24">
              <v:shape style="position:absolute;left:10176;top:-380;width:2;height:24" coordorigin="10176,-380" coordsize="0,24" path="m10176,-380l10176,-357e" filled="false" stroked="true" strokeweight=".098107pt" strokecolor="#ff0000">
                <v:path arrowok="t"/>
              </v:shape>
            </v:group>
            <v:group style="position:absolute;left:10165;top:-369;width:24;height:2" coordorigin="10165,-369" coordsize="24,2">
              <v:shape style="position:absolute;left:10165;top:-369;width:24;height:2" coordorigin="10165,-369" coordsize="24,0" path="m10165,-369l10188,-369e" filled="false" stroked="true" strokeweight=".09927pt" strokecolor="#ff0000">
                <v:path arrowok="t"/>
              </v:shape>
            </v:group>
            <v:group style="position:absolute;left:10176;top:-381;width:2;height:24" coordorigin="10176,-381" coordsize="2,24">
              <v:shape style="position:absolute;left:10176;top:-381;width:2;height:24" coordorigin="10176,-381" coordsize="0,24" path="m10176,-381l10176,-357e" filled="false" stroked="true" strokeweight=".098107pt" strokecolor="#ff0000">
                <v:path arrowok="t"/>
              </v:shape>
            </v:group>
            <v:group style="position:absolute;left:10165;top:-369;width:24;height:2" coordorigin="10165,-369" coordsize="24,2">
              <v:shape style="position:absolute;left:10165;top:-369;width:24;height:2" coordorigin="10165,-369" coordsize="24,0" path="m10165,-369l10188,-369e" filled="false" stroked="true" strokeweight=".09927pt" strokecolor="#ff0000">
                <v:path arrowok="t"/>
              </v:shape>
            </v:group>
            <v:group style="position:absolute;left:10176;top:-381;width:2;height:24" coordorigin="10176,-381" coordsize="2,24">
              <v:shape style="position:absolute;left:10176;top:-381;width:2;height:24" coordorigin="10176,-381" coordsize="0,24" path="m10176,-381l10176,-357e" filled="false" stroked="true" strokeweight=".098107pt" strokecolor="#ff0000">
                <v:path arrowok="t"/>
              </v:shape>
            </v:group>
            <v:group style="position:absolute;left:10165;top:-370;width:24;height:2" coordorigin="10165,-370" coordsize="24,2">
              <v:shape style="position:absolute;left:10165;top:-370;width:24;height:2" coordorigin="10165,-370" coordsize="24,0" path="m10165,-370l10188,-370e" filled="false" stroked="true" strokeweight=".09927pt" strokecolor="#ff0000">
                <v:path arrowok="t"/>
              </v:shape>
            </v:group>
            <v:group style="position:absolute;left:10176;top:-381;width:2;height:24" coordorigin="10176,-381" coordsize="2,24">
              <v:shape style="position:absolute;left:10176;top:-381;width:2;height:24" coordorigin="10176,-381" coordsize="0,24" path="m10176,-381l10176,-358e" filled="false" stroked="true" strokeweight=".098107pt" strokecolor="#ff0000">
                <v:path arrowok="t"/>
              </v:shape>
            </v:group>
            <v:group style="position:absolute;left:10165;top:-370;width:24;height:2" coordorigin="10165,-370" coordsize="24,2">
              <v:shape style="position:absolute;left:10165;top:-370;width:24;height:2" coordorigin="10165,-370" coordsize="24,0" path="m10165,-370l10188,-370e" filled="false" stroked="true" strokeweight=".09927pt" strokecolor="#ff0000">
                <v:path arrowok="t"/>
              </v:shape>
            </v:group>
            <v:group style="position:absolute;left:10176;top:-382;width:2;height:24" coordorigin="10176,-382" coordsize="2,24">
              <v:shape style="position:absolute;left:10176;top:-382;width:2;height:24" coordorigin="10176,-382" coordsize="0,24" path="m10176,-382l10176,-358e" filled="false" stroked="true" strokeweight=".098107pt" strokecolor="#ff0000">
                <v:path arrowok="t"/>
              </v:shape>
            </v:group>
            <v:group style="position:absolute;left:10165;top:-370;width:24;height:2" coordorigin="10165,-370" coordsize="24,2">
              <v:shape style="position:absolute;left:10165;top:-370;width:24;height:2" coordorigin="10165,-370" coordsize="24,0" path="m10165,-370l10188,-370e" filled="false" stroked="true" strokeweight=".09927pt" strokecolor="#ff0000">
                <v:path arrowok="t"/>
              </v:shape>
            </v:group>
            <v:group style="position:absolute;left:10176;top:-382;width:2;height:24" coordorigin="10176,-382" coordsize="2,24">
              <v:shape style="position:absolute;left:10176;top:-382;width:2;height:24" coordorigin="10176,-382" coordsize="0,24" path="m10176,-382l10176,-358e" filled="false" stroked="true" strokeweight=".098107pt" strokecolor="#ff0000">
                <v:path arrowok="t"/>
              </v:shape>
            </v:group>
            <v:group style="position:absolute;left:10165;top:-371;width:24;height:2" coordorigin="10165,-371" coordsize="24,2">
              <v:shape style="position:absolute;left:10165;top:-371;width:24;height:2" coordorigin="10165,-371" coordsize="24,0" path="m10165,-371l10188,-371e" filled="false" stroked="true" strokeweight=".09927pt" strokecolor="#ff0000">
                <v:path arrowok="t"/>
              </v:shape>
            </v:group>
            <v:group style="position:absolute;left:10176;top:-382;width:2;height:24" coordorigin="10176,-382" coordsize="2,24">
              <v:shape style="position:absolute;left:10176;top:-382;width:2;height:24" coordorigin="10176,-382" coordsize="0,24" path="m10176,-382l10176,-359e" filled="false" stroked="true" strokeweight=".098107pt" strokecolor="#ff0000">
                <v:path arrowok="t"/>
              </v:shape>
            </v:group>
            <v:group style="position:absolute;left:10165;top:-371;width:24;height:2" coordorigin="10165,-371" coordsize="24,2">
              <v:shape style="position:absolute;left:10165;top:-371;width:24;height:2" coordorigin="10165,-371" coordsize="24,0" path="m10165,-371l10188,-371e" filled="false" stroked="true" strokeweight=".09927pt" strokecolor="#ff0000">
                <v:path arrowok="t"/>
              </v:shape>
            </v:group>
            <v:group style="position:absolute;left:10176;top:-383;width:2;height:24" coordorigin="10176,-383" coordsize="2,24">
              <v:shape style="position:absolute;left:10176;top:-383;width:2;height:24" coordorigin="10176,-383" coordsize="0,24" path="m10176,-383l10176,-359e" filled="false" stroked="true" strokeweight=".098107pt" strokecolor="#ff0000">
                <v:path arrowok="t"/>
              </v:shape>
            </v:group>
            <v:group style="position:absolute;left:10165;top:-372;width:24;height:2" coordorigin="10165,-372" coordsize="24,2">
              <v:shape style="position:absolute;left:10165;top:-372;width:24;height:2" coordorigin="10165,-372" coordsize="24,0" path="m10165,-372l10188,-372e" filled="false" stroked="true" strokeweight=".09927pt" strokecolor="#ff0000">
                <v:path arrowok="t"/>
              </v:shape>
            </v:group>
            <v:group style="position:absolute;left:10176;top:-383;width:2;height:24" coordorigin="10176,-383" coordsize="2,24">
              <v:shape style="position:absolute;left:10176;top:-383;width:2;height:24" coordorigin="10176,-383" coordsize="0,24" path="m10176,-383l10176,-360e" filled="false" stroked="true" strokeweight=".098107pt" strokecolor="#ff0000">
                <v:path arrowok="t"/>
              </v:shape>
            </v:group>
            <v:group style="position:absolute;left:10165;top:-372;width:24;height:2" coordorigin="10165,-372" coordsize="24,2">
              <v:shape style="position:absolute;left:10165;top:-372;width:24;height:2" coordorigin="10165,-372" coordsize="24,0" path="m10165,-372l10188,-372e" filled="false" stroked="true" strokeweight=".09927pt" strokecolor="#ff0000">
                <v:path arrowok="t"/>
              </v:shape>
            </v:group>
            <v:group style="position:absolute;left:10176;top:-384;width:2;height:24" coordorigin="10176,-384" coordsize="2,24">
              <v:shape style="position:absolute;left:10176;top:-384;width:2;height:24" coordorigin="10176,-384" coordsize="0,24" path="m10176,-384l10176,-360e" filled="false" stroked="true" strokeweight=".098107pt" strokecolor="#ff0000">
                <v:path arrowok="t"/>
              </v:shape>
            </v:group>
            <v:group style="position:absolute;left:10165;top:-372;width:24;height:2" coordorigin="10165,-372" coordsize="24,2">
              <v:shape style="position:absolute;left:10165;top:-372;width:24;height:2" coordorigin="10165,-372" coordsize="24,0" path="m10165,-372l10188,-372e" filled="false" stroked="true" strokeweight=".09927pt" strokecolor="#ff0000">
                <v:path arrowok="t"/>
              </v:shape>
            </v:group>
            <v:group style="position:absolute;left:10176;top:-384;width:2;height:24" coordorigin="10176,-384" coordsize="2,24">
              <v:shape style="position:absolute;left:10176;top:-384;width:2;height:24" coordorigin="10176,-384" coordsize="0,24" path="m10176,-384l10176,-360e" filled="false" stroked="true" strokeweight=".098107pt" strokecolor="#ff0000">
                <v:path arrowok="t"/>
              </v:shape>
            </v:group>
            <v:group style="position:absolute;left:10165;top:-373;width:24;height:2" coordorigin="10165,-373" coordsize="24,2">
              <v:shape style="position:absolute;left:10165;top:-373;width:24;height:2" coordorigin="10165,-373" coordsize="24,0" path="m10165,-373l10188,-373e" filled="false" stroked="true" strokeweight=".09927pt" strokecolor="#ff0000">
                <v:path arrowok="t"/>
              </v:shape>
            </v:group>
            <v:group style="position:absolute;left:10176;top:-384;width:2;height:24" coordorigin="10176,-384" coordsize="2,24">
              <v:shape style="position:absolute;left:10176;top:-384;width:2;height:24" coordorigin="10176,-384" coordsize="0,24" path="m10176,-384l10176,-361e" filled="false" stroked="true" strokeweight=".098107pt" strokecolor="#ff0000">
                <v:path arrowok="t"/>
              </v:shape>
            </v:group>
            <v:group style="position:absolute;left:10165;top:-373;width:24;height:2" coordorigin="10165,-373" coordsize="24,2">
              <v:shape style="position:absolute;left:10165;top:-373;width:24;height:2" coordorigin="10165,-373" coordsize="24,0" path="m10165,-373l10188,-373e" filled="false" stroked="true" strokeweight=".09927pt" strokecolor="#ff0000">
                <v:path arrowok="t"/>
              </v:shape>
            </v:group>
            <v:group style="position:absolute;left:10176;top:-385;width:2;height:24" coordorigin="10176,-385" coordsize="2,24">
              <v:shape style="position:absolute;left:10176;top:-385;width:2;height:24" coordorigin="10176,-385" coordsize="0,24" path="m10176,-385l10176,-361e" filled="false" stroked="true" strokeweight=".098107pt" strokecolor="#ff0000">
                <v:path arrowok="t"/>
              </v:shape>
            </v:group>
            <v:group style="position:absolute;left:10165;top:-373;width:24;height:2" coordorigin="10165,-373" coordsize="24,2">
              <v:shape style="position:absolute;left:10165;top:-373;width:24;height:2" coordorigin="10165,-373" coordsize="24,0" path="m10165,-373l10188,-373e" filled="false" stroked="true" strokeweight=".09927pt" strokecolor="#ff0000">
                <v:path arrowok="t"/>
              </v:shape>
            </v:group>
            <v:group style="position:absolute;left:10176;top:-385;width:2;height:24" coordorigin="10176,-385" coordsize="2,24">
              <v:shape style="position:absolute;left:10176;top:-385;width:2;height:24" coordorigin="10176,-385" coordsize="0,24" path="m10176,-385l10176,-361e" filled="false" stroked="true" strokeweight=".098107pt" strokecolor="#ff0000">
                <v:path arrowok="t"/>
              </v:shape>
            </v:group>
            <v:group style="position:absolute;left:10165;top:-373;width:24;height:2" coordorigin="10165,-373" coordsize="24,2">
              <v:shape style="position:absolute;left:10165;top:-373;width:24;height:2" coordorigin="10165,-373" coordsize="24,0" path="m10165,-373l10188,-373e" filled="false" stroked="true" strokeweight=".09927pt" strokecolor="#ff0000">
                <v:path arrowok="t"/>
              </v:shape>
            </v:group>
            <v:group style="position:absolute;left:10176;top:-385;width:2;height:24" coordorigin="10176,-385" coordsize="2,24">
              <v:shape style="position:absolute;left:10176;top:-385;width:2;height:24" coordorigin="10176,-385" coordsize="0,24" path="m10176,-385l10176,-362e" filled="false" stroked="true" strokeweight=".098107pt" strokecolor="#ff0000">
                <v:path arrowok="t"/>
              </v:shape>
            </v:group>
            <v:group style="position:absolute;left:10165;top:-374;width:24;height:2" coordorigin="10165,-374" coordsize="24,2">
              <v:shape style="position:absolute;left:10165;top:-374;width:24;height:2" coordorigin="10165,-374" coordsize="24,0" path="m10165,-374l10188,-374e" filled="false" stroked="true" strokeweight=".09927pt" strokecolor="#ff0000">
                <v:path arrowok="t"/>
              </v:shape>
            </v:group>
            <v:group style="position:absolute;left:10176;top:-386;width:2;height:24" coordorigin="10176,-386" coordsize="2,24">
              <v:shape style="position:absolute;left:10176;top:-386;width:2;height:24" coordorigin="10176,-386" coordsize="0,24" path="m10176,-386l10176,-362e" filled="false" stroked="true" strokeweight=".098107pt" strokecolor="#ff0000">
                <v:path arrowok="t"/>
              </v:shape>
            </v:group>
            <v:group style="position:absolute;left:10165;top:-374;width:24;height:2" coordorigin="10165,-374" coordsize="24,2">
              <v:shape style="position:absolute;left:10165;top:-374;width:24;height:2" coordorigin="10165,-374" coordsize="24,0" path="m10165,-374l10188,-374e" filled="false" stroked="true" strokeweight=".09927pt" strokecolor="#ff0000">
                <v:path arrowok="t"/>
              </v:shape>
            </v:group>
            <v:group style="position:absolute;left:10176;top:-386;width:2;height:24" coordorigin="10176,-386" coordsize="2,24">
              <v:shape style="position:absolute;left:10176;top:-386;width:2;height:24" coordorigin="10176,-386" coordsize="0,24" path="m10176,-386l10176,-362e" filled="false" stroked="true" strokeweight=".098107pt" strokecolor="#ff0000">
                <v:path arrowok="t"/>
              </v:shape>
            </v:group>
            <v:group style="position:absolute;left:10165;top:-375;width:24;height:2" coordorigin="10165,-375" coordsize="24,2">
              <v:shape style="position:absolute;left:10165;top:-375;width:24;height:2" coordorigin="10165,-375" coordsize="24,0" path="m10165,-375l10188,-375e" filled="false" stroked="true" strokeweight=".09927pt" strokecolor="#ff0000">
                <v:path arrowok="t"/>
              </v:shape>
            </v:group>
            <v:group style="position:absolute;left:10176;top:-387;width:2;height:24" coordorigin="10176,-387" coordsize="2,24">
              <v:shape style="position:absolute;left:10176;top:-387;width:2;height:24" coordorigin="10176,-387" coordsize="0,24" path="m10176,-387l10176,-363e" filled="false" stroked="true" strokeweight=".098107pt" strokecolor="#ff0000">
                <v:path arrowok="t"/>
              </v:shape>
            </v:group>
            <v:group style="position:absolute;left:10165;top:-375;width:24;height:2" coordorigin="10165,-375" coordsize="24,2">
              <v:shape style="position:absolute;left:10165;top:-375;width:24;height:2" coordorigin="10165,-375" coordsize="24,0" path="m10165,-375l10188,-375e" filled="false" stroked="true" strokeweight=".09927pt" strokecolor="#ff0000">
                <v:path arrowok="t"/>
              </v:shape>
            </v:group>
            <v:group style="position:absolute;left:10176;top:-387;width:2;height:24" coordorigin="10176,-387" coordsize="2,24">
              <v:shape style="position:absolute;left:10176;top:-387;width:2;height:24" coordorigin="10176,-387" coordsize="0,24" path="m10176,-387l10176,-364e" filled="false" stroked="true" strokeweight=".098107pt" strokecolor="#ff0000">
                <v:path arrowok="t"/>
              </v:shape>
            </v:group>
            <v:group style="position:absolute;left:10165;top:-376;width:24;height:2" coordorigin="10165,-376" coordsize="24,2">
              <v:shape style="position:absolute;left:10165;top:-376;width:24;height:2" coordorigin="10165,-376" coordsize="24,0" path="m10165,-376l10188,-376e" filled="false" stroked="true" strokeweight=".09927pt" strokecolor="#ff0000">
                <v:path arrowok="t"/>
              </v:shape>
            </v:group>
            <v:group style="position:absolute;left:10176;top:-388;width:2;height:24" coordorigin="10176,-388" coordsize="2,24">
              <v:shape style="position:absolute;left:10176;top:-388;width:2;height:24" coordorigin="10176,-388" coordsize="0,24" path="m10176,-388l10176,-364e" filled="false" stroked="true" strokeweight=".098107pt" strokecolor="#ff0000">
                <v:path arrowok="t"/>
              </v:shape>
            </v:group>
            <v:group style="position:absolute;left:10165;top:-376;width:24;height:2" coordorigin="10165,-376" coordsize="24,2">
              <v:shape style="position:absolute;left:10165;top:-376;width:24;height:2" coordorigin="10165,-376" coordsize="24,0" path="m10165,-376l10188,-376e" filled="false" stroked="true" strokeweight=".09927pt" strokecolor="#ff0000">
                <v:path arrowok="t"/>
              </v:shape>
            </v:group>
            <v:group style="position:absolute;left:10176;top:-388;width:2;height:24" coordorigin="10176,-388" coordsize="2,24">
              <v:shape style="position:absolute;left:10176;top:-388;width:2;height:24" coordorigin="10176,-388" coordsize="0,24" path="m10176,-388l10176,-364e" filled="false" stroked="true" strokeweight=".098107pt" strokecolor="#ff0000">
                <v:path arrowok="t"/>
              </v:shape>
            </v:group>
            <v:group style="position:absolute;left:10165;top:-376;width:24;height:2" coordorigin="10165,-376" coordsize="24,2">
              <v:shape style="position:absolute;left:10165;top:-376;width:24;height:2" coordorigin="10165,-376" coordsize="24,0" path="m10165,-376l10188,-376e" filled="false" stroked="true" strokeweight=".09927pt" strokecolor="#ff0000">
                <v:path arrowok="t"/>
              </v:shape>
            </v:group>
            <v:group style="position:absolute;left:10176;top:-388;width:2;height:24" coordorigin="10176,-388" coordsize="2,24">
              <v:shape style="position:absolute;left:10176;top:-388;width:2;height:24" coordorigin="10176,-388" coordsize="0,24" path="m10176,-388l10176,-365e" filled="false" stroked="true" strokeweight=".098107pt" strokecolor="#ff0000">
                <v:path arrowok="t"/>
              </v:shape>
            </v:group>
            <v:group style="position:absolute;left:10165;top:-377;width:24;height:2" coordorigin="10165,-377" coordsize="24,2">
              <v:shape style="position:absolute;left:10165;top:-377;width:24;height:2" coordorigin="10165,-377" coordsize="24,0" path="m10165,-377l10188,-377e" filled="false" stroked="true" strokeweight=".09927pt" strokecolor="#ff0000">
                <v:path arrowok="t"/>
              </v:shape>
            </v:group>
            <v:group style="position:absolute;left:10176;top:-389;width:2;height:24" coordorigin="10176,-389" coordsize="2,24">
              <v:shape style="position:absolute;left:10176;top:-389;width:2;height:24" coordorigin="10176,-389" coordsize="0,24" path="m10176,-389l10176,-365e" filled="false" stroked="true" strokeweight=".098107pt" strokecolor="#ff0000">
                <v:path arrowok="t"/>
              </v:shape>
            </v:group>
            <v:group style="position:absolute;left:10165;top:-377;width:24;height:2" coordorigin="10165,-377" coordsize="24,2">
              <v:shape style="position:absolute;left:10165;top:-377;width:24;height:2" coordorigin="10165,-377" coordsize="24,0" path="m10165,-377l10188,-377e" filled="false" stroked="true" strokeweight=".09927pt" strokecolor="#ff0000">
                <v:path arrowok="t"/>
              </v:shape>
            </v:group>
            <v:group style="position:absolute;left:10176;top:-389;width:2;height:24" coordorigin="10176,-389" coordsize="2,24">
              <v:shape style="position:absolute;left:10176;top:-389;width:2;height:24" coordorigin="10176,-389" coordsize="0,24" path="m10176,-389l10176,-365e" filled="false" stroked="true" strokeweight=".098107pt" strokecolor="#ff0000">
                <v:path arrowok="t"/>
              </v:shape>
            </v:group>
            <v:group style="position:absolute;left:10165;top:-377;width:24;height:2" coordorigin="10165,-377" coordsize="24,2">
              <v:shape style="position:absolute;left:10165;top:-377;width:24;height:2" coordorigin="10165,-377" coordsize="24,0" path="m10165,-377l10188,-377e" filled="false" stroked="true" strokeweight=".09927pt" strokecolor="#ff0000">
                <v:path arrowok="t"/>
              </v:shape>
            </v:group>
            <v:group style="position:absolute;left:10176;top:-389;width:2;height:24" coordorigin="10176,-389" coordsize="2,24">
              <v:shape style="position:absolute;left:10176;top:-389;width:2;height:24" coordorigin="10176,-389" coordsize="0,24" path="m10176,-389l10176,-366e" filled="false" stroked="true" strokeweight=".098107pt" strokecolor="#ff0000">
                <v:path arrowok="t"/>
              </v:shape>
            </v:group>
            <v:group style="position:absolute;left:10165;top:-378;width:24;height:2" coordorigin="10165,-378" coordsize="24,2">
              <v:shape style="position:absolute;left:10165;top:-378;width:24;height:2" coordorigin="10165,-378" coordsize="24,0" path="m10165,-378l10188,-378e" filled="false" stroked="true" strokeweight=".09927pt" strokecolor="#ff0000">
                <v:path arrowok="t"/>
              </v:shape>
            </v:group>
            <v:group style="position:absolute;left:10176;top:-390;width:2;height:24" coordorigin="10176,-390" coordsize="2,24">
              <v:shape style="position:absolute;left:10176;top:-390;width:2;height:24" coordorigin="10176,-390" coordsize="0,24" path="m10176,-390l10176,-366e" filled="false" stroked="true" strokeweight=".098107pt" strokecolor="#ff0000">
                <v:path arrowok="t"/>
              </v:shape>
            </v:group>
            <v:group style="position:absolute;left:10165;top:-378;width:24;height:2" coordorigin="10165,-378" coordsize="24,2">
              <v:shape style="position:absolute;left:10165;top:-378;width:24;height:2" coordorigin="10165,-378" coordsize="24,0" path="m10165,-378l10188,-378e" filled="false" stroked="true" strokeweight=".09927pt" strokecolor="#ff0000">
                <v:path arrowok="t"/>
              </v:shape>
            </v:group>
            <v:group style="position:absolute;left:10176;top:-390;width:2;height:24" coordorigin="10176,-390" coordsize="2,24">
              <v:shape style="position:absolute;left:10176;top:-390;width:2;height:24" coordorigin="10176,-390" coordsize="0,24" path="m10176,-390l10176,-367e" filled="false" stroked="true" strokeweight=".098107pt" strokecolor="#ff0000">
                <v:path arrowok="t"/>
              </v:shape>
            </v:group>
            <v:group style="position:absolute;left:10165;top:-379;width:24;height:2" coordorigin="10165,-379" coordsize="24,2">
              <v:shape style="position:absolute;left:10165;top:-379;width:24;height:2" coordorigin="10165,-379" coordsize="24,0" path="m10165,-379l10188,-379e" filled="false" stroked="true" strokeweight=".09927pt" strokecolor="#ff0000">
                <v:path arrowok="t"/>
              </v:shape>
            </v:group>
            <v:group style="position:absolute;left:10176;top:-391;width:2;height:24" coordorigin="10176,-391" coordsize="2,24">
              <v:shape style="position:absolute;left:10176;top:-391;width:2;height:24" coordorigin="10176,-391" coordsize="0,24" path="m10176,-391l10176,-367e" filled="false" stroked="true" strokeweight=".098107pt" strokecolor="#ff0000">
                <v:path arrowok="t"/>
              </v:shape>
            </v:group>
            <v:group style="position:absolute;left:10165;top:-379;width:24;height:2" coordorigin="10165,-379" coordsize="24,2">
              <v:shape style="position:absolute;left:10165;top:-379;width:24;height:2" coordorigin="10165,-379" coordsize="24,0" path="m10165,-379l10188,-379e" filled="false" stroked="true" strokeweight=".09927pt" strokecolor="#ff0000">
                <v:path arrowok="t"/>
              </v:shape>
            </v:group>
            <v:group style="position:absolute;left:10176;top:-391;width:2;height:24" coordorigin="10176,-391" coordsize="2,24">
              <v:shape style="position:absolute;left:10176;top:-391;width:2;height:24" coordorigin="10176,-391" coordsize="0,24" path="m10176,-391l10176,-367e" filled="false" stroked="true" strokeweight=".098107pt" strokecolor="#ff0000">
                <v:path arrowok="t"/>
              </v:shape>
            </v:group>
            <v:group style="position:absolute;left:10165;top:-379;width:24;height:2" coordorigin="10165,-379" coordsize="24,2">
              <v:shape style="position:absolute;left:10165;top:-379;width:24;height:2" coordorigin="10165,-379" coordsize="24,0" path="m10165,-379l10188,-379e" filled="false" stroked="true" strokeweight=".09927pt" strokecolor="#ff0000">
                <v:path arrowok="t"/>
              </v:shape>
            </v:group>
            <v:group style="position:absolute;left:10176;top:-391;width:2;height:24" coordorigin="10176,-391" coordsize="2,24">
              <v:shape style="position:absolute;left:10176;top:-391;width:2;height:24" coordorigin="10176,-391" coordsize="0,24" path="m10176,-391l10176,-368e" filled="false" stroked="true" strokeweight=".098107pt" strokecolor="#ff0000">
                <v:path arrowok="t"/>
              </v:shape>
            </v:group>
            <v:group style="position:absolute;left:10165;top:-380;width:24;height:2" coordorigin="10165,-380" coordsize="24,2">
              <v:shape style="position:absolute;left:10165;top:-380;width:24;height:2" coordorigin="10165,-380" coordsize="24,0" path="m10165,-380l10188,-380e" filled="false" stroked="true" strokeweight=".09927pt" strokecolor="#ff0000">
                <v:path arrowok="t"/>
              </v:shape>
            </v:group>
            <v:group style="position:absolute;left:10176;top:-392;width:2;height:24" coordorigin="10176,-392" coordsize="2,24">
              <v:shape style="position:absolute;left:10176;top:-392;width:2;height:24" coordorigin="10176,-392" coordsize="0,24" path="m10176,-392l10176,-368e" filled="false" stroked="true" strokeweight=".098107pt" strokecolor="#ff0000">
                <v:path arrowok="t"/>
              </v:shape>
            </v:group>
            <v:group style="position:absolute;left:10165;top:-380;width:24;height:2" coordorigin="10165,-380" coordsize="24,2">
              <v:shape style="position:absolute;left:10165;top:-380;width:24;height:2" coordorigin="10165,-380" coordsize="24,0" path="m10165,-380l10188,-380e" filled="false" stroked="true" strokeweight=".09927pt" strokecolor="#ff0000">
                <v:path arrowok="t"/>
              </v:shape>
            </v:group>
            <v:group style="position:absolute;left:10176;top:-392;width:2;height:24" coordorigin="10176,-392" coordsize="2,24">
              <v:shape style="position:absolute;left:10176;top:-392;width:2;height:24" coordorigin="10176,-392" coordsize="0,24" path="m10176,-392l10176,-368e" filled="false" stroked="true" strokeweight=".098107pt" strokecolor="#ff0000">
                <v:path arrowok="t"/>
              </v:shape>
            </v:group>
            <v:group style="position:absolute;left:10165;top:-380;width:24;height:2" coordorigin="10165,-380" coordsize="24,2">
              <v:shape style="position:absolute;left:10165;top:-380;width:24;height:2" coordorigin="10165,-380" coordsize="24,0" path="m10165,-380l10188,-380e" filled="false" stroked="true" strokeweight=".09927pt" strokecolor="#ff0000">
                <v:path arrowok="t"/>
              </v:shape>
            </v:group>
            <v:group style="position:absolute;left:10176;top:-392;width:2;height:24" coordorigin="10176,-392" coordsize="2,24">
              <v:shape style="position:absolute;left:10176;top:-392;width:2;height:24" coordorigin="10176,-392" coordsize="0,24" path="m10176,-392l10176,-369e" filled="false" stroked="true" strokeweight=".098107pt" strokecolor="#ff0000">
                <v:path arrowok="t"/>
              </v:shape>
            </v:group>
            <v:group style="position:absolute;left:10165;top:-381;width:24;height:2" coordorigin="10165,-381" coordsize="24,2">
              <v:shape style="position:absolute;left:10165;top:-381;width:24;height:2" coordorigin="10165,-381" coordsize="24,0" path="m10165,-381l10188,-381e" filled="false" stroked="true" strokeweight=".09927pt" strokecolor="#ff0000">
                <v:path arrowok="t"/>
              </v:shape>
            </v:group>
            <v:group style="position:absolute;left:10176;top:-393;width:2;height:24" coordorigin="10176,-393" coordsize="2,24">
              <v:shape style="position:absolute;left:10176;top:-393;width:2;height:24" coordorigin="10176,-393" coordsize="0,24" path="m10176,-393l10176,-369e" filled="false" stroked="true" strokeweight=".098107pt" strokecolor="#ff0000">
                <v:path arrowok="t"/>
              </v:shape>
            </v:group>
            <v:group style="position:absolute;left:10165;top:-381;width:24;height:2" coordorigin="10165,-381" coordsize="24,2">
              <v:shape style="position:absolute;left:10165;top:-381;width:24;height:2" coordorigin="10165,-381" coordsize="24,0" path="m10165,-381l10188,-381e" filled="false" stroked="true" strokeweight=".09927pt" strokecolor="#ff0000">
                <v:path arrowok="t"/>
              </v:shape>
            </v:group>
            <v:group style="position:absolute;left:10176;top:-393;width:2;height:24" coordorigin="10176,-393" coordsize="2,24">
              <v:shape style="position:absolute;left:10176;top:-393;width:2;height:24" coordorigin="10176,-393" coordsize="0,24" path="m10176,-393l10176,-369e" filled="false" stroked="true" strokeweight=".098107pt" strokecolor="#ff0000">
                <v:path arrowok="t"/>
              </v:shape>
            </v:group>
            <v:group style="position:absolute;left:10165;top:-381;width:24;height:2" coordorigin="10165,-381" coordsize="24,2">
              <v:shape style="position:absolute;left:10165;top:-381;width:24;height:2" coordorigin="10165,-381" coordsize="24,0" path="m10165,-381l10188,-381e" filled="false" stroked="true" strokeweight=".09927pt" strokecolor="#ff0000">
                <v:path arrowok="t"/>
              </v:shape>
            </v:group>
            <v:group style="position:absolute;left:10176;top:-393;width:2;height:24" coordorigin="10176,-393" coordsize="2,24">
              <v:shape style="position:absolute;left:10176;top:-393;width:2;height:24" coordorigin="10176,-393" coordsize="0,24" path="m10176,-393l10176,-370e" filled="false" stroked="true" strokeweight=".098107pt" strokecolor="#ff0000">
                <v:path arrowok="t"/>
              </v:shape>
            </v:group>
            <v:group style="position:absolute;left:10165;top:-382;width:24;height:2" coordorigin="10165,-382" coordsize="24,2">
              <v:shape style="position:absolute;left:10165;top:-382;width:24;height:2" coordorigin="10165,-382" coordsize="24,0" path="m10165,-382l10188,-382e" filled="false" stroked="true" strokeweight=".09927pt" strokecolor="#ff0000">
                <v:path arrowok="t"/>
              </v:shape>
            </v:group>
            <v:group style="position:absolute;left:10176;top:-394;width:2;height:24" coordorigin="10176,-394" coordsize="2,24">
              <v:shape style="position:absolute;left:10176;top:-394;width:2;height:24" coordorigin="10176,-394" coordsize="0,24" path="m10176,-394l10176,-370e" filled="false" stroked="true" strokeweight=".098107pt" strokecolor="#ff0000">
                <v:path arrowok="t"/>
              </v:shape>
            </v:group>
            <v:group style="position:absolute;left:10165;top:-382;width:24;height:2" coordorigin="10165,-382" coordsize="24,2">
              <v:shape style="position:absolute;left:10165;top:-382;width:24;height:2" coordorigin="10165,-382" coordsize="24,0" path="m10165,-382l10188,-382e" filled="false" stroked="true" strokeweight=".09927pt" strokecolor="#ff0000">
                <v:path arrowok="t"/>
              </v:shape>
            </v:group>
            <v:group style="position:absolute;left:10176;top:-394;width:2;height:24" coordorigin="10176,-394" coordsize="2,24">
              <v:shape style="position:absolute;left:10176;top:-394;width:2;height:24" coordorigin="10176,-394" coordsize="0,24" path="m10176,-394l10176,-370e" filled="false" stroked="true" strokeweight=".098107pt" strokecolor="#ff0000">
                <v:path arrowok="t"/>
              </v:shape>
            </v:group>
            <v:group style="position:absolute;left:10165;top:-382;width:24;height:2" coordorigin="10165,-382" coordsize="24,2">
              <v:shape style="position:absolute;left:10165;top:-382;width:24;height:2" coordorigin="10165,-382" coordsize="24,0" path="m10165,-382l10188,-382e" filled="false" stroked="true" strokeweight=".09927pt" strokecolor="#ff0000">
                <v:path arrowok="t"/>
              </v:shape>
            </v:group>
            <v:group style="position:absolute;left:10176;top:-394;width:2;height:24" coordorigin="10176,-394" coordsize="2,24">
              <v:shape style="position:absolute;left:10176;top:-394;width:2;height:24" coordorigin="10176,-394" coordsize="0,24" path="m10176,-394l10176,-371e" filled="false" stroked="true" strokeweight=".098107pt" strokecolor="#ff0000">
                <v:path arrowok="t"/>
              </v:shape>
            </v:group>
            <v:group style="position:absolute;left:10165;top:-383;width:24;height:2" coordorigin="10165,-383" coordsize="24,2">
              <v:shape style="position:absolute;left:10165;top:-383;width:24;height:2" coordorigin="10165,-383" coordsize="24,0" path="m10165,-383l10188,-383e" filled="false" stroked="true" strokeweight=".09927pt" strokecolor="#ff0000">
                <v:path arrowok="t"/>
              </v:shape>
            </v:group>
            <v:group style="position:absolute;left:10176;top:-395;width:2;height:24" coordorigin="10176,-395" coordsize="2,24">
              <v:shape style="position:absolute;left:10176;top:-395;width:2;height:24" coordorigin="10176,-395" coordsize="0,24" path="m10176,-395l10176,-371e" filled="false" stroked="true" strokeweight=".098107pt" strokecolor="#ff0000">
                <v:path arrowok="t"/>
              </v:shape>
            </v:group>
            <v:group style="position:absolute;left:10165;top:-383;width:24;height:2" coordorigin="10165,-383" coordsize="24,2">
              <v:shape style="position:absolute;left:10165;top:-383;width:24;height:2" coordorigin="10165,-383" coordsize="24,0" path="m10165,-383l10188,-383e" filled="false" stroked="true" strokeweight=".09927pt" strokecolor="#ff0000">
                <v:path arrowok="t"/>
              </v:shape>
            </v:group>
            <v:group style="position:absolute;left:10176;top:-395;width:2;height:24" coordorigin="10176,-395" coordsize="2,24">
              <v:shape style="position:absolute;left:10176;top:-395;width:2;height:24" coordorigin="10176,-395" coordsize="0,24" path="m10176,-395l10176,-371e" filled="false" stroked="true" strokeweight=".098107pt" strokecolor="#ff0000">
                <v:path arrowok="t"/>
              </v:shape>
            </v:group>
            <v:group style="position:absolute;left:10165;top:-383;width:24;height:2" coordorigin="10165,-383" coordsize="24,2">
              <v:shape style="position:absolute;left:10165;top:-383;width:24;height:2" coordorigin="10165,-383" coordsize="24,0" path="m10165,-383l10188,-383e" filled="false" stroked="true" strokeweight=".09927pt" strokecolor="#ff0000">
                <v:path arrowok="t"/>
              </v:shape>
            </v:group>
            <v:group style="position:absolute;left:10176;top:-395;width:2;height:24" coordorigin="10176,-395" coordsize="2,24">
              <v:shape style="position:absolute;left:10176;top:-395;width:2;height:24" coordorigin="10176,-395" coordsize="0,24" path="m10176,-395l10176,-372e" filled="false" stroked="true" strokeweight=".098107pt" strokecolor="#ff0000">
                <v:path arrowok="t"/>
              </v:shape>
            </v:group>
            <v:group style="position:absolute;left:10165;top:-384;width:24;height:2" coordorigin="10165,-384" coordsize="24,2">
              <v:shape style="position:absolute;left:10165;top:-384;width:24;height:2" coordorigin="10165,-384" coordsize="24,0" path="m10165,-384l10188,-384e" filled="false" stroked="true" strokeweight=".09927pt" strokecolor="#ff0000">
                <v:path arrowok="t"/>
              </v:shape>
            </v:group>
            <v:group style="position:absolute;left:10176;top:-396;width:2;height:24" coordorigin="10176,-396" coordsize="2,24">
              <v:shape style="position:absolute;left:10176;top:-396;width:2;height:24" coordorigin="10176,-396" coordsize="0,24" path="m10176,-396l10176,-372e" filled="false" stroked="true" strokeweight=".098107pt" strokecolor="#ff0000">
                <v:path arrowok="t"/>
              </v:shape>
            </v:group>
            <v:group style="position:absolute;left:10165;top:-384;width:24;height:2" coordorigin="10165,-384" coordsize="24,2">
              <v:shape style="position:absolute;left:10165;top:-384;width:24;height:2" coordorigin="10165,-384" coordsize="24,0" path="m10165,-384l10188,-384e" filled="false" stroked="true" strokeweight=".09927pt" strokecolor="#ff0000">
                <v:path arrowok="t"/>
              </v:shape>
            </v:group>
            <v:group style="position:absolute;left:10176;top:-396;width:2;height:24" coordorigin="10176,-396" coordsize="2,24">
              <v:shape style="position:absolute;left:10176;top:-396;width:2;height:24" coordorigin="10176,-396" coordsize="0,24" path="m10176,-396l10176,-372e" filled="false" stroked="true" strokeweight=".098107pt" strokecolor="#ff0000">
                <v:path arrowok="t"/>
              </v:shape>
            </v:group>
            <v:group style="position:absolute;left:10165;top:-384;width:24;height:2" coordorigin="10165,-384" coordsize="24,2">
              <v:shape style="position:absolute;left:10165;top:-384;width:24;height:2" coordorigin="10165,-384" coordsize="24,0" path="m10165,-384l10188,-384e" filled="false" stroked="true" strokeweight=".09927pt" strokecolor="#ff0000">
                <v:path arrowok="t"/>
              </v:shape>
            </v:group>
            <v:group style="position:absolute;left:10176;top:-396;width:2;height:24" coordorigin="10176,-396" coordsize="2,24">
              <v:shape style="position:absolute;left:10176;top:-396;width:2;height:24" coordorigin="10176,-396" coordsize="0,24" path="m10176,-396l10176,-373e" filled="false" stroked="true" strokeweight=".098107pt" strokecolor="#ff0000">
                <v:path arrowok="t"/>
              </v:shape>
            </v:group>
            <v:group style="position:absolute;left:10165;top:-385;width:24;height:2" coordorigin="10165,-385" coordsize="24,2">
              <v:shape style="position:absolute;left:10165;top:-385;width:24;height:2" coordorigin="10165,-385" coordsize="24,0" path="m10165,-385l10188,-385e" filled="false" stroked="true" strokeweight=".09927pt" strokecolor="#ff0000">
                <v:path arrowok="t"/>
              </v:shape>
            </v:group>
            <v:group style="position:absolute;left:10176;top:-397;width:2;height:24" coordorigin="10176,-397" coordsize="2,24">
              <v:shape style="position:absolute;left:10176;top:-397;width:2;height:24" coordorigin="10176,-397" coordsize="0,24" path="m10176,-397l10176,-373e" filled="false" stroked="true" strokeweight=".098107pt" strokecolor="#ff0000">
                <v:path arrowok="t"/>
              </v:shape>
            </v:group>
            <v:group style="position:absolute;left:10165;top:-385;width:24;height:2" coordorigin="10165,-385" coordsize="24,2">
              <v:shape style="position:absolute;left:10165;top:-385;width:24;height:2" coordorigin="10165,-385" coordsize="24,0" path="m10165,-385l10188,-385e" filled="false" stroked="true" strokeweight=".09927pt" strokecolor="#ff0000">
                <v:path arrowok="t"/>
              </v:shape>
            </v:group>
            <v:group style="position:absolute;left:10176;top:-397;width:2;height:24" coordorigin="10176,-397" coordsize="2,24">
              <v:shape style="position:absolute;left:10176;top:-397;width:2;height:24" coordorigin="10176,-397" coordsize="0,24" path="m10176,-397l10176,-373e" filled="false" stroked="true" strokeweight=".098107pt" strokecolor="#ff0000">
                <v:path arrowok="t"/>
              </v:shape>
            </v:group>
            <v:group style="position:absolute;left:10165;top:-385;width:24;height:2" coordorigin="10165,-385" coordsize="24,2">
              <v:shape style="position:absolute;left:10165;top:-385;width:24;height:2" coordorigin="10165,-385" coordsize="24,0" path="m10165,-385l10188,-385e" filled="false" stroked="true" strokeweight=".09927pt" strokecolor="#ff0000">
                <v:path arrowok="t"/>
              </v:shape>
            </v:group>
            <v:group style="position:absolute;left:10176;top:-397;width:2;height:24" coordorigin="10176,-397" coordsize="2,24">
              <v:shape style="position:absolute;left:10176;top:-397;width:2;height:24" coordorigin="10176,-397" coordsize="0,24" path="m10176,-397l10176,-373e" filled="false" stroked="true" strokeweight=".098107pt" strokecolor="#ff0000">
                <v:path arrowok="t"/>
              </v:shape>
            </v:group>
            <v:group style="position:absolute;left:10165;top:-386;width:24;height:2" coordorigin="10165,-386" coordsize="24,2">
              <v:shape style="position:absolute;left:10165;top:-386;width:24;height:2" coordorigin="10165,-386" coordsize="24,0" path="m10165,-386l10188,-386e" filled="false" stroked="true" strokeweight=".09927pt" strokecolor="#ff0000">
                <v:path arrowok="t"/>
              </v:shape>
            </v:group>
            <v:group style="position:absolute;left:10176;top:-398;width:2;height:24" coordorigin="10176,-398" coordsize="2,24">
              <v:shape style="position:absolute;left:10176;top:-398;width:2;height:24" coordorigin="10176,-398" coordsize="0,24" path="m10176,-398l10176,-374e" filled="false" stroked="true" strokeweight=".098107pt" strokecolor="#ff0000">
                <v:path arrowok="t"/>
              </v:shape>
            </v:group>
            <v:group style="position:absolute;left:10165;top:-386;width:24;height:2" coordorigin="10165,-386" coordsize="24,2">
              <v:shape style="position:absolute;left:10165;top:-386;width:24;height:2" coordorigin="10165,-386" coordsize="24,0" path="m10165,-386l10188,-386e" filled="false" stroked="true" strokeweight=".09927pt" strokecolor="#ff0000">
                <v:path arrowok="t"/>
              </v:shape>
            </v:group>
            <v:group style="position:absolute;left:10176;top:-398;width:2;height:24" coordorigin="10176,-398" coordsize="2,24">
              <v:shape style="position:absolute;left:10176;top:-398;width:2;height:24" coordorigin="10176,-398" coordsize="0,24" path="m10176,-398l10176,-374e" filled="false" stroked="true" strokeweight=".098107pt" strokecolor="#ff0000">
                <v:path arrowok="t"/>
              </v:shape>
            </v:group>
            <v:group style="position:absolute;left:10165;top:-387;width:24;height:2" coordorigin="10165,-387" coordsize="24,2">
              <v:shape style="position:absolute;left:10165;top:-387;width:24;height:2" coordorigin="10165,-387" coordsize="24,0" path="m10165,-387l10188,-387e" filled="false" stroked="true" strokeweight=".09927pt" strokecolor="#ff0000">
                <v:path arrowok="t"/>
              </v:shape>
            </v:group>
            <v:group style="position:absolute;left:10176;top:-399;width:2;height:24" coordorigin="10176,-399" coordsize="2,24">
              <v:shape style="position:absolute;left:10176;top:-399;width:2;height:24" coordorigin="10176,-399" coordsize="0,24" path="m10176,-399l10176,-375e" filled="false" stroked="true" strokeweight=".098107pt" strokecolor="#ff0000">
                <v:path arrowok="t"/>
              </v:shape>
            </v:group>
            <v:group style="position:absolute;left:10165;top:-387;width:24;height:2" coordorigin="10165,-387" coordsize="24,2">
              <v:shape style="position:absolute;left:10165;top:-387;width:24;height:2" coordorigin="10165,-387" coordsize="24,0" path="m10165,-387l10188,-387e" filled="false" stroked="true" strokeweight=".09927pt" strokecolor="#ff0000">
                <v:path arrowok="t"/>
              </v:shape>
            </v:group>
            <v:group style="position:absolute;left:10176;top:-399;width:2;height:24" coordorigin="10176,-399" coordsize="2,24">
              <v:shape style="position:absolute;left:10176;top:-399;width:2;height:24" coordorigin="10176,-399" coordsize="0,24" path="m10176,-399l10176,-375e" filled="false" stroked="true" strokeweight=".098107pt" strokecolor="#ff0000">
                <v:path arrowok="t"/>
              </v:shape>
            </v:group>
            <v:group style="position:absolute;left:10165;top:-387;width:24;height:2" coordorigin="10165,-387" coordsize="24,2">
              <v:shape style="position:absolute;left:10165;top:-387;width:24;height:2" coordorigin="10165,-387" coordsize="24,0" path="m10165,-387l10188,-387e" filled="false" stroked="true" strokeweight=".09927pt" strokecolor="#ff0000">
                <v:path arrowok="t"/>
              </v:shape>
            </v:group>
            <v:group style="position:absolute;left:10176;top:-399;width:2;height:24" coordorigin="10176,-399" coordsize="2,24">
              <v:shape style="position:absolute;left:10176;top:-399;width:2;height:24" coordorigin="10176,-399" coordsize="0,24" path="m10176,-399l10176,-375e" filled="false" stroked="true" strokeweight=".098107pt" strokecolor="#ff0000">
                <v:path arrowok="t"/>
              </v:shape>
            </v:group>
            <v:group style="position:absolute;left:10165;top:-388;width:24;height:2" coordorigin="10165,-388" coordsize="24,2">
              <v:shape style="position:absolute;left:10165;top:-388;width:24;height:2" coordorigin="10165,-388" coordsize="24,0" path="m10165,-388l10188,-388e" filled="false" stroked="true" strokeweight=".09927pt" strokecolor="#ff0000">
                <v:path arrowok="t"/>
              </v:shape>
            </v:group>
            <v:group style="position:absolute;left:10176;top:-400;width:2;height:24" coordorigin="10176,-400" coordsize="2,24">
              <v:shape style="position:absolute;left:10176;top:-400;width:2;height:24" coordorigin="10176,-400" coordsize="0,24" path="m10176,-400l10176,-376e" filled="false" stroked="true" strokeweight=".098107pt" strokecolor="#ff0000">
                <v:path arrowok="t"/>
              </v:shape>
            </v:group>
            <v:group style="position:absolute;left:10165;top:-388;width:24;height:2" coordorigin="10165,-388" coordsize="24,2">
              <v:shape style="position:absolute;left:10165;top:-388;width:24;height:2" coordorigin="10165,-388" coordsize="24,0" path="m10165,-388l10188,-388e" filled="false" stroked="true" strokeweight=".09927pt" strokecolor="#ff0000">
                <v:path arrowok="t"/>
              </v:shape>
            </v:group>
            <v:group style="position:absolute;left:10176;top:-400;width:2;height:24" coordorigin="10176,-400" coordsize="2,24">
              <v:shape style="position:absolute;left:10176;top:-400;width:2;height:24" coordorigin="10176,-400" coordsize="0,24" path="m10176,-400l10176,-376e" filled="false" stroked="true" strokeweight=".098107pt" strokecolor="#ff0000">
                <v:path arrowok="t"/>
              </v:shape>
            </v:group>
            <v:group style="position:absolute;left:10165;top:-388;width:24;height:2" coordorigin="10165,-388" coordsize="24,2">
              <v:shape style="position:absolute;left:10165;top:-388;width:24;height:2" coordorigin="10165,-388" coordsize="24,0" path="m10165,-388l10188,-388e" filled="false" stroked="true" strokeweight=".09927pt" strokecolor="#ff0000">
                <v:path arrowok="t"/>
              </v:shape>
            </v:group>
            <v:group style="position:absolute;left:10176;top:-400;width:2;height:24" coordorigin="10176,-400" coordsize="2,24">
              <v:shape style="position:absolute;left:10176;top:-400;width:2;height:24" coordorigin="10176,-400" coordsize="0,24" path="m10176,-400l10176,-376e" filled="false" stroked="true" strokeweight=".098107pt" strokecolor="#ff0000">
                <v:path arrowok="t"/>
              </v:shape>
            </v:group>
            <v:group style="position:absolute;left:10165;top:-389;width:24;height:2" coordorigin="10165,-389" coordsize="24,2">
              <v:shape style="position:absolute;left:10165;top:-389;width:24;height:2" coordorigin="10165,-389" coordsize="24,0" path="m10165,-389l10188,-389e" filled="false" stroked="true" strokeweight=".09927pt" strokecolor="#ff0000">
                <v:path arrowok="t"/>
              </v:shape>
            </v:group>
            <v:group style="position:absolute;left:10176;top:-401;width:2;height:24" coordorigin="10176,-401" coordsize="2,24">
              <v:shape style="position:absolute;left:10176;top:-401;width:2;height:24" coordorigin="10176,-401" coordsize="0,24" path="m10176,-401l10176,-377e" filled="false" stroked="true" strokeweight=".098107pt" strokecolor="#ff0000">
                <v:path arrowok="t"/>
              </v:shape>
            </v:group>
            <v:group style="position:absolute;left:10165;top:-389;width:24;height:2" coordorigin="10165,-389" coordsize="24,2">
              <v:shape style="position:absolute;left:10165;top:-389;width:24;height:2" coordorigin="10165,-389" coordsize="24,0" path="m10165,-389l10188,-389e" filled="false" stroked="true" strokeweight=".09927pt" strokecolor="#ff0000">
                <v:path arrowok="t"/>
              </v:shape>
            </v:group>
            <v:group style="position:absolute;left:10176;top:-401;width:2;height:24" coordorigin="10176,-401" coordsize="2,24">
              <v:shape style="position:absolute;left:10176;top:-401;width:2;height:24" coordorigin="10176,-401" coordsize="0,24" path="m10176,-401l10176,-377e" filled="false" stroked="true" strokeweight=".098107pt" strokecolor="#ff0000">
                <v:path arrowok="t"/>
              </v:shape>
            </v:group>
            <v:group style="position:absolute;left:10165;top:-389;width:24;height:2" coordorigin="10165,-389" coordsize="24,2">
              <v:shape style="position:absolute;left:10165;top:-389;width:24;height:2" coordorigin="10165,-389" coordsize="24,0" path="m10165,-389l10188,-389e" filled="false" stroked="true" strokeweight=".09927pt" strokecolor="#ff0000">
                <v:path arrowok="t"/>
              </v:shape>
            </v:group>
            <v:group style="position:absolute;left:10176;top:-401;width:2;height:24" coordorigin="10176,-401" coordsize="2,24">
              <v:shape style="position:absolute;left:10176;top:-401;width:2;height:24" coordorigin="10176,-401" coordsize="0,24" path="m10176,-401l10176,-377e" filled="false" stroked="true" strokeweight=".098107pt" strokecolor="#ff0000">
                <v:path arrowok="t"/>
              </v:shape>
            </v:group>
            <v:group style="position:absolute;left:10165;top:-390;width:24;height:2" coordorigin="10165,-390" coordsize="24,2">
              <v:shape style="position:absolute;left:10165;top:-390;width:24;height:2" coordorigin="10165,-390" coordsize="24,0" path="m10165,-390l10188,-390e" filled="false" stroked="true" strokeweight=".09927pt" strokecolor="#ff0000">
                <v:path arrowok="t"/>
              </v:shape>
            </v:group>
            <v:group style="position:absolute;left:10176;top:-402;width:2;height:24" coordorigin="10176,-402" coordsize="2,24">
              <v:shape style="position:absolute;left:10176;top:-402;width:2;height:24" coordorigin="10176,-402" coordsize="0,24" path="m10176,-402l10176,-378e" filled="false" stroked="true" strokeweight=".098107pt" strokecolor="#ff0000">
                <v:path arrowok="t"/>
              </v:shape>
            </v:group>
            <v:group style="position:absolute;left:10165;top:-390;width:24;height:2" coordorigin="10165,-390" coordsize="24,2">
              <v:shape style="position:absolute;left:10165;top:-390;width:24;height:2" coordorigin="10165,-390" coordsize="24,0" path="m10165,-390l10188,-390e" filled="false" stroked="true" strokeweight=".09927pt" strokecolor="#ff0000">
                <v:path arrowok="t"/>
              </v:shape>
            </v:group>
            <v:group style="position:absolute;left:10176;top:-402;width:2;height:24" coordorigin="10176,-402" coordsize="2,24">
              <v:shape style="position:absolute;left:10176;top:-402;width:2;height:24" coordorigin="10176,-402" coordsize="0,24" path="m10176,-402l10176,-378e" filled="false" stroked="true" strokeweight=".098107pt" strokecolor="#ff0000">
                <v:path arrowok="t"/>
              </v:shape>
            </v:group>
            <v:group style="position:absolute;left:10165;top:-390;width:24;height:2" coordorigin="10165,-390" coordsize="24,2">
              <v:shape style="position:absolute;left:10165;top:-390;width:24;height:2" coordorigin="10165,-390" coordsize="24,0" path="m10165,-390l10188,-390e" filled="false" stroked="true" strokeweight=".09927pt" strokecolor="#ff0000">
                <v:path arrowok="t"/>
              </v:shape>
            </v:group>
            <v:group style="position:absolute;left:10176;top:-402;width:2;height:24" coordorigin="10176,-402" coordsize="2,24">
              <v:shape style="position:absolute;left:10176;top:-402;width:2;height:24" coordorigin="10176,-402" coordsize="0,24" path="m10176,-402l10176,-378e" filled="false" stroked="true" strokeweight=".098107pt" strokecolor="#ff0000">
                <v:path arrowok="t"/>
              </v:shape>
            </v:group>
            <v:group style="position:absolute;left:10165;top:-391;width:24;height:2" coordorigin="10165,-391" coordsize="24,2">
              <v:shape style="position:absolute;left:10165;top:-391;width:24;height:2" coordorigin="10165,-391" coordsize="24,0" path="m10165,-391l10188,-391e" filled="false" stroked="true" strokeweight=".09927pt" strokecolor="#ff0000">
                <v:path arrowok="t"/>
              </v:shape>
            </v:group>
            <v:group style="position:absolute;left:10176;top:-403;width:2;height:24" coordorigin="10176,-403" coordsize="2,24">
              <v:shape style="position:absolute;left:10176;top:-403;width:2;height:24" coordorigin="10176,-403" coordsize="0,24" path="m10176,-403l10176,-379e" filled="false" stroked="true" strokeweight=".098107pt" strokecolor="#ff0000">
                <v:path arrowok="t"/>
              </v:shape>
            </v:group>
            <v:group style="position:absolute;left:10165;top:-391;width:24;height:2" coordorigin="10165,-391" coordsize="24,2">
              <v:shape style="position:absolute;left:10165;top:-391;width:24;height:2" coordorigin="10165,-391" coordsize="24,0" path="m10165,-391l10188,-391e" filled="false" stroked="true" strokeweight=".09927pt" strokecolor="#ff0000">
                <v:path arrowok="t"/>
              </v:shape>
            </v:group>
            <v:group style="position:absolute;left:10176;top:-403;width:2;height:24" coordorigin="10176,-403" coordsize="2,24">
              <v:shape style="position:absolute;left:10176;top:-403;width:2;height:24" coordorigin="10176,-403" coordsize="0,24" path="m10176,-403l10176,-379e" filled="false" stroked="true" strokeweight=".098107pt" strokecolor="#ff0000">
                <v:path arrowok="t"/>
              </v:shape>
            </v:group>
            <v:group style="position:absolute;left:10165;top:-391;width:24;height:2" coordorigin="10165,-391" coordsize="24,2">
              <v:shape style="position:absolute;left:10165;top:-391;width:24;height:2" coordorigin="10165,-391" coordsize="24,0" path="m10165,-391l10188,-391e" filled="false" stroked="true" strokeweight=".09927pt" strokecolor="#ff0000">
                <v:path arrowok="t"/>
              </v:shape>
            </v:group>
            <v:group style="position:absolute;left:10176;top:-403;width:2;height:24" coordorigin="10176,-403" coordsize="2,24">
              <v:shape style="position:absolute;left:10176;top:-403;width:2;height:24" coordorigin="10176,-403" coordsize="0,24" path="m10176,-403l10176,-379e" filled="false" stroked="true" strokeweight=".098107pt" strokecolor="#ff0000">
                <v:path arrowok="t"/>
              </v:shape>
            </v:group>
            <v:group style="position:absolute;left:10165;top:-392;width:24;height:2" coordorigin="10165,-392" coordsize="24,2">
              <v:shape style="position:absolute;left:10165;top:-392;width:24;height:2" coordorigin="10165,-392" coordsize="24,0" path="m10165,-392l10188,-392e" filled="false" stroked="true" strokeweight=".09927pt" strokecolor="#ff0000">
                <v:path arrowok="t"/>
              </v:shape>
            </v:group>
            <v:group style="position:absolute;left:10176;top:-404;width:2;height:24" coordorigin="10176,-404" coordsize="2,24">
              <v:shape style="position:absolute;left:10176;top:-404;width:2;height:24" coordorigin="10176,-404" coordsize="0,24" path="m10176,-404l10176,-380e" filled="false" stroked="true" strokeweight=".098107pt" strokecolor="#ff0000">
                <v:path arrowok="t"/>
              </v:shape>
            </v:group>
            <v:group style="position:absolute;left:10165;top:-392;width:24;height:2" coordorigin="10165,-392" coordsize="24,2">
              <v:shape style="position:absolute;left:10165;top:-392;width:24;height:2" coordorigin="10165,-392" coordsize="24,0" path="m10165,-392l10188,-392e" filled="false" stroked="true" strokeweight=".09927pt" strokecolor="#ff0000">
                <v:path arrowok="t"/>
              </v:shape>
            </v:group>
            <v:group style="position:absolute;left:10176;top:-404;width:2;height:24" coordorigin="10176,-404" coordsize="2,24">
              <v:shape style="position:absolute;left:10176;top:-404;width:2;height:24" coordorigin="10176,-404" coordsize="0,24" path="m10176,-404l10176,-380e" filled="false" stroked="true" strokeweight=".098107pt" strokecolor="#ff0000">
                <v:path arrowok="t"/>
              </v:shape>
            </v:group>
            <v:group style="position:absolute;left:10165;top:-392;width:24;height:2" coordorigin="10165,-392" coordsize="24,2">
              <v:shape style="position:absolute;left:10165;top:-392;width:24;height:2" coordorigin="10165,-392" coordsize="24,0" path="m10165,-392l10188,-392e" filled="false" stroked="true" strokeweight=".09927pt" strokecolor="#ff0000">
                <v:path arrowok="t"/>
              </v:shape>
            </v:group>
            <v:group style="position:absolute;left:10176;top:-404;width:2;height:24" coordorigin="10176,-404" coordsize="2,24">
              <v:shape style="position:absolute;left:10176;top:-404;width:2;height:24" coordorigin="10176,-404" coordsize="0,24" path="m10176,-404l10176,-380e" filled="false" stroked="true" strokeweight=".098107pt" strokecolor="#ff0000">
                <v:path arrowok="t"/>
              </v:shape>
            </v:group>
            <v:group style="position:absolute;left:10165;top:-393;width:24;height:2" coordorigin="10165,-393" coordsize="24,2">
              <v:shape style="position:absolute;left:10165;top:-393;width:24;height:2" coordorigin="10165,-393" coordsize="24,0" path="m10165,-393l10188,-393e" filled="false" stroked="true" strokeweight=".09927pt" strokecolor="#ff0000">
                <v:path arrowok="t"/>
              </v:shape>
            </v:group>
            <v:group style="position:absolute;left:10176;top:-405;width:2;height:24" coordorigin="10176,-405" coordsize="2,24">
              <v:shape style="position:absolute;left:10176;top:-405;width:2;height:24" coordorigin="10176,-405" coordsize="0,24" path="m10176,-405l10176,-381e" filled="false" stroked="true" strokeweight=".098107pt" strokecolor="#ff0000">
                <v:path arrowok="t"/>
              </v:shape>
            </v:group>
            <v:group style="position:absolute;left:10165;top:-393;width:24;height:2" coordorigin="10165,-393" coordsize="24,2">
              <v:shape style="position:absolute;left:10165;top:-393;width:24;height:2" coordorigin="10165,-393" coordsize="24,0" path="m10165,-393l10188,-393e" filled="false" stroked="true" strokeweight=".09927pt" strokecolor="#ff0000">
                <v:path arrowok="t"/>
              </v:shape>
            </v:group>
            <v:group style="position:absolute;left:10176;top:-405;width:2;height:24" coordorigin="10176,-405" coordsize="2,24">
              <v:shape style="position:absolute;left:10176;top:-405;width:2;height:24" coordorigin="10176,-405" coordsize="0,24" path="m10176,-405l10176,-381e" filled="false" stroked="true" strokeweight=".098107pt" strokecolor="#ff0000">
                <v:path arrowok="t"/>
              </v:shape>
            </v:group>
            <v:group style="position:absolute;left:10165;top:-393;width:24;height:2" coordorigin="10165,-393" coordsize="24,2">
              <v:shape style="position:absolute;left:10165;top:-393;width:24;height:2" coordorigin="10165,-393" coordsize="24,0" path="m10165,-393l10188,-393e" filled="false" stroked="true" strokeweight=".09927pt" strokecolor="#ff0000">
                <v:path arrowok="t"/>
              </v:shape>
            </v:group>
            <v:group style="position:absolute;left:10176;top:-405;width:2;height:24" coordorigin="10176,-405" coordsize="2,24">
              <v:shape style="position:absolute;left:10176;top:-405;width:2;height:24" coordorigin="10176,-405" coordsize="0,24" path="m10176,-405l10176,-381e" filled="false" stroked="true" strokeweight=".098107pt" strokecolor="#ff0000">
                <v:path arrowok="t"/>
              </v:shape>
            </v:group>
            <v:group style="position:absolute;left:10165;top:-394;width:24;height:2" coordorigin="10165,-394" coordsize="24,2">
              <v:shape style="position:absolute;left:10165;top:-394;width:24;height:2" coordorigin="10165,-394" coordsize="24,0" path="m10165,-394l10188,-394e" filled="false" stroked="true" strokeweight=".09927pt" strokecolor="#ff0000">
                <v:path arrowok="t"/>
              </v:shape>
            </v:group>
            <v:group style="position:absolute;left:10176;top:-406;width:2;height:24" coordorigin="10176,-406" coordsize="2,24">
              <v:shape style="position:absolute;left:10176;top:-406;width:2;height:24" coordorigin="10176,-406" coordsize="0,24" path="m10176,-406l10176,-382e" filled="false" stroked="true" strokeweight=".098107pt" strokecolor="#ff0000">
                <v:path arrowok="t"/>
              </v:shape>
            </v:group>
            <v:group style="position:absolute;left:10165;top:-394;width:24;height:2" coordorigin="10165,-394" coordsize="24,2">
              <v:shape style="position:absolute;left:10165;top:-394;width:24;height:2" coordorigin="10165,-394" coordsize="24,0" path="m10165,-394l10188,-394e" filled="false" stroked="true" strokeweight=".09927pt" strokecolor="#ff0000">
                <v:path arrowok="t"/>
              </v:shape>
            </v:group>
            <v:group style="position:absolute;left:10176;top:-406;width:2;height:24" coordorigin="10176,-406" coordsize="2,24">
              <v:shape style="position:absolute;left:10176;top:-406;width:2;height:24" coordorigin="10176,-406" coordsize="0,24" path="m10176,-406l10176,-382e" filled="false" stroked="true" strokeweight=".098107pt" strokecolor="#ff0000">
                <v:path arrowok="t"/>
              </v:shape>
            </v:group>
            <v:group style="position:absolute;left:10165;top:-394;width:24;height:2" coordorigin="10165,-394" coordsize="24,2">
              <v:shape style="position:absolute;left:10165;top:-394;width:24;height:2" coordorigin="10165,-394" coordsize="24,0" path="m10165,-394l10188,-394e" filled="false" stroked="true" strokeweight=".09927pt" strokecolor="#ff0000">
                <v:path arrowok="t"/>
              </v:shape>
            </v:group>
            <v:group style="position:absolute;left:10176;top:-406;width:2;height:24" coordorigin="10176,-406" coordsize="2,24">
              <v:shape style="position:absolute;left:10176;top:-406;width:2;height:24" coordorigin="10176,-406" coordsize="0,24" path="m10176,-406l10176,-382e" filled="false" stroked="true" strokeweight=".098107pt" strokecolor="#ff0000">
                <v:path arrowok="t"/>
              </v:shape>
            </v:group>
            <v:group style="position:absolute;left:10165;top:-395;width:24;height:2" coordorigin="10165,-395" coordsize="24,2">
              <v:shape style="position:absolute;left:10165;top:-395;width:24;height:2" coordorigin="10165,-395" coordsize="24,0" path="m10165,-395l10188,-395e" filled="false" stroked="true" strokeweight=".09927pt" strokecolor="#ff0000">
                <v:path arrowok="t"/>
              </v:shape>
            </v:group>
            <v:group style="position:absolute;left:10176;top:-407;width:2;height:24" coordorigin="10176,-407" coordsize="2,24">
              <v:shape style="position:absolute;left:10176;top:-407;width:2;height:24" coordorigin="10176,-407" coordsize="0,24" path="m10176,-407l10176,-383e" filled="false" stroked="true" strokeweight=".098107pt" strokecolor="#ff0000">
                <v:path arrowok="t"/>
              </v:shape>
            </v:group>
            <v:group style="position:absolute;left:10165;top:-395;width:24;height:2" coordorigin="10165,-395" coordsize="24,2">
              <v:shape style="position:absolute;left:10165;top:-395;width:24;height:2" coordorigin="10165,-395" coordsize="24,0" path="m10165,-395l10188,-395e" filled="false" stroked="true" strokeweight=".09927pt" strokecolor="#ff0000">
                <v:path arrowok="t"/>
              </v:shape>
            </v:group>
            <v:group style="position:absolute;left:10176;top:-407;width:2;height:24" coordorigin="10176,-407" coordsize="2,24">
              <v:shape style="position:absolute;left:10176;top:-407;width:2;height:24" coordorigin="10176,-407" coordsize="0,24" path="m10176,-407l10176,-383e" filled="false" stroked="true" strokeweight=".098107pt" strokecolor="#ff0000">
                <v:path arrowok="t"/>
              </v:shape>
            </v:group>
            <v:group style="position:absolute;left:10165;top:-395;width:24;height:2" coordorigin="10165,-395" coordsize="24,2">
              <v:shape style="position:absolute;left:10165;top:-395;width:24;height:2" coordorigin="10165,-395" coordsize="24,0" path="m10165,-395l10188,-395e" filled="false" stroked="true" strokeweight=".09927pt" strokecolor="#ff0000">
                <v:path arrowok="t"/>
              </v:shape>
            </v:group>
            <v:group style="position:absolute;left:10176;top:-407;width:2;height:24" coordorigin="10176,-407" coordsize="2,24">
              <v:shape style="position:absolute;left:10176;top:-407;width:2;height:24" coordorigin="10176,-407" coordsize="0,24" path="m10176,-407l10176,-383e" filled="false" stroked="true" strokeweight=".098107pt" strokecolor="#ff0000">
                <v:path arrowok="t"/>
              </v:shape>
            </v:group>
            <v:group style="position:absolute;left:10165;top:-396;width:24;height:2" coordorigin="10165,-396" coordsize="24,2">
              <v:shape style="position:absolute;left:10165;top:-396;width:24;height:2" coordorigin="10165,-396" coordsize="24,0" path="m10165,-396l10188,-396e" filled="false" stroked="true" strokeweight=".09927pt" strokecolor="#ff0000">
                <v:path arrowok="t"/>
              </v:shape>
            </v:group>
            <v:group style="position:absolute;left:10176;top:-407;width:2;height:24" coordorigin="10176,-407" coordsize="2,24">
              <v:shape style="position:absolute;left:10176;top:-407;width:2;height:24" coordorigin="10176,-407" coordsize="0,24" path="m10176,-407l10176,-384e" filled="false" stroked="true" strokeweight=".098107pt" strokecolor="#ff0000">
                <v:path arrowok="t"/>
              </v:shape>
            </v:group>
            <v:group style="position:absolute;left:10165;top:-396;width:24;height:2" coordorigin="10165,-396" coordsize="24,2">
              <v:shape style="position:absolute;left:10165;top:-396;width:24;height:2" coordorigin="10165,-396" coordsize="24,0" path="m10165,-396l10188,-396e" filled="false" stroked="true" strokeweight=".09927pt" strokecolor="#ff0000">
                <v:path arrowok="t"/>
              </v:shape>
            </v:group>
            <v:group style="position:absolute;left:10176;top:-408;width:2;height:24" coordorigin="10176,-408" coordsize="2,24">
              <v:shape style="position:absolute;left:10176;top:-408;width:2;height:24" coordorigin="10176,-408" coordsize="0,24" path="m10176,-408l10176,-384e" filled="false" stroked="true" strokeweight=".098107pt" strokecolor="#ff0000">
                <v:path arrowok="t"/>
              </v:shape>
            </v:group>
            <v:group style="position:absolute;left:10165;top:-396;width:24;height:2" coordorigin="10165,-396" coordsize="24,2">
              <v:shape style="position:absolute;left:10165;top:-396;width:24;height:2" coordorigin="10165,-396" coordsize="24,0" path="m10165,-396l10188,-396e" filled="false" stroked="true" strokeweight=".09927pt" strokecolor="#ff0000">
                <v:path arrowok="t"/>
              </v:shape>
            </v:group>
            <v:group style="position:absolute;left:10176;top:-408;width:2;height:24" coordorigin="10176,-408" coordsize="2,24">
              <v:shape style="position:absolute;left:10176;top:-408;width:2;height:24" coordorigin="10176,-408" coordsize="0,24" path="m10176,-408l10176,-384e" filled="false" stroked="true" strokeweight=".098107pt" strokecolor="#ff0000">
                <v:path arrowok="t"/>
              </v:shape>
            </v:group>
            <v:group style="position:absolute;left:10165;top:-397;width:24;height:2" coordorigin="10165,-397" coordsize="24,2">
              <v:shape style="position:absolute;left:10165;top:-397;width:24;height:2" coordorigin="10165,-397" coordsize="24,0" path="m10165,-397l10188,-397e" filled="false" stroked="true" strokeweight=".09927pt" strokecolor="#ff0000">
                <v:path arrowok="t"/>
              </v:shape>
            </v:group>
            <v:group style="position:absolute;left:10176;top:-408;width:2;height:24" coordorigin="10176,-408" coordsize="2,24">
              <v:shape style="position:absolute;left:10176;top:-408;width:2;height:24" coordorigin="10176,-408" coordsize="0,24" path="m10176,-408l10176,-385e" filled="false" stroked="true" strokeweight=".098107pt" strokecolor="#ff0000">
                <v:path arrowok="t"/>
              </v:shape>
            </v:group>
            <v:group style="position:absolute;left:10165;top:-397;width:24;height:2" coordorigin="10165,-397" coordsize="24,2">
              <v:shape style="position:absolute;left:10165;top:-397;width:24;height:2" coordorigin="10165,-397" coordsize="24,0" path="m10165,-397l10188,-397e" filled="false" stroked="true" strokeweight=".09927pt" strokecolor="#ff0000">
                <v:path arrowok="t"/>
              </v:shape>
            </v:group>
            <v:group style="position:absolute;left:10176;top:-409;width:2;height:24" coordorigin="10176,-409" coordsize="2,24">
              <v:shape style="position:absolute;left:10176;top:-409;width:2;height:24" coordorigin="10176,-409" coordsize="0,24" path="m10176,-409l10176,-385e" filled="false" stroked="true" strokeweight=".098107pt" strokecolor="#ff0000">
                <v:path arrowok="t"/>
              </v:shape>
            </v:group>
            <v:group style="position:absolute;left:10165;top:-397;width:24;height:2" coordorigin="10165,-397" coordsize="24,2">
              <v:shape style="position:absolute;left:10165;top:-397;width:24;height:2" coordorigin="10165,-397" coordsize="24,0" path="m10165,-397l10188,-397e" filled="false" stroked="true" strokeweight=".09927pt" strokecolor="#ff0000">
                <v:path arrowok="t"/>
              </v:shape>
            </v:group>
            <v:group style="position:absolute;left:10176;top:-409;width:2;height:24" coordorigin="10176,-409" coordsize="2,24">
              <v:shape style="position:absolute;left:10176;top:-409;width:2;height:24" coordorigin="10176,-409" coordsize="0,24" path="m10176,-409l10176,-385e" filled="false" stroked="true" strokeweight=".098107pt" strokecolor="#ff0000">
                <v:path arrowok="t"/>
              </v:shape>
            </v:group>
            <v:group style="position:absolute;left:10165;top:-398;width:24;height:2" coordorigin="10165,-398" coordsize="24,2">
              <v:shape style="position:absolute;left:10165;top:-398;width:24;height:2" coordorigin="10165,-398" coordsize="24,0" path="m10165,-398l10188,-398e" filled="false" stroked="true" strokeweight=".09927pt" strokecolor="#ff0000">
                <v:path arrowok="t"/>
              </v:shape>
            </v:group>
            <v:group style="position:absolute;left:10176;top:-409;width:2;height:24" coordorigin="10176,-409" coordsize="2,24">
              <v:shape style="position:absolute;left:10176;top:-409;width:2;height:24" coordorigin="10176,-409" coordsize="0,24" path="m10176,-409l10176,-386e" filled="false" stroked="true" strokeweight=".098107pt" strokecolor="#ff0000">
                <v:path arrowok="t"/>
              </v:shape>
            </v:group>
            <v:group style="position:absolute;left:10165;top:-398;width:24;height:2" coordorigin="10165,-398" coordsize="24,2">
              <v:shape style="position:absolute;left:10165;top:-398;width:24;height:2" coordorigin="10165,-398" coordsize="24,0" path="m10165,-398l10188,-398e" filled="false" stroked="true" strokeweight=".09927pt" strokecolor="#ff0000">
                <v:path arrowok="t"/>
              </v:shape>
            </v:group>
            <v:group style="position:absolute;left:10176;top:-410;width:2;height:24" coordorigin="10176,-410" coordsize="2,24">
              <v:shape style="position:absolute;left:10176;top:-410;width:2;height:24" coordorigin="10176,-410" coordsize="0,24" path="m10176,-410l10176,-386e" filled="false" stroked="true" strokeweight=".098107pt" strokecolor="#ff0000">
                <v:path arrowok="t"/>
              </v:shape>
            </v:group>
            <v:group style="position:absolute;left:10165;top:-398;width:24;height:2" coordorigin="10165,-398" coordsize="24,2">
              <v:shape style="position:absolute;left:10165;top:-398;width:24;height:2" coordorigin="10165,-398" coordsize="24,0" path="m10165,-398l10188,-398e" filled="false" stroked="true" strokeweight=".09927pt" strokecolor="#ff0000">
                <v:path arrowok="t"/>
              </v:shape>
            </v:group>
            <v:group style="position:absolute;left:10176;top:-410;width:2;height:24" coordorigin="10176,-410" coordsize="2,24">
              <v:shape style="position:absolute;left:10176;top:-410;width:2;height:24" coordorigin="10176,-410" coordsize="0,24" path="m10176,-410l10176,-386e" filled="false" stroked="true" strokeweight=".098107pt" strokecolor="#ff0000">
                <v:path arrowok="t"/>
              </v:shape>
            </v:group>
            <v:group style="position:absolute;left:10165;top:-399;width:24;height:2" coordorigin="10165,-399" coordsize="24,2">
              <v:shape style="position:absolute;left:10165;top:-399;width:24;height:2" coordorigin="10165,-399" coordsize="24,0" path="m10165,-399l10188,-399e" filled="false" stroked="true" strokeweight=".09927pt" strokecolor="#ff0000">
                <v:path arrowok="t"/>
              </v:shape>
            </v:group>
            <v:group style="position:absolute;left:10176;top:-410;width:2;height:24" coordorigin="10176,-410" coordsize="2,24">
              <v:shape style="position:absolute;left:10176;top:-410;width:2;height:24" coordorigin="10176,-410" coordsize="0,24" path="m10176,-410l10176,-387e" filled="false" stroked="true" strokeweight=".098107pt" strokecolor="#ff0000">
                <v:path arrowok="t"/>
              </v:shape>
            </v:group>
            <v:group style="position:absolute;left:10165;top:-399;width:24;height:2" coordorigin="10165,-399" coordsize="24,2">
              <v:shape style="position:absolute;left:10165;top:-399;width:24;height:2" coordorigin="10165,-399" coordsize="24,0" path="m10165,-399l10188,-399e" filled="false" stroked="true" strokeweight=".09927pt" strokecolor="#ff0000">
                <v:path arrowok="t"/>
              </v:shape>
            </v:group>
            <v:group style="position:absolute;left:10176;top:-411;width:2;height:24" coordorigin="10176,-411" coordsize="2,24">
              <v:shape style="position:absolute;left:10176;top:-411;width:2;height:24" coordorigin="10176,-411" coordsize="0,24" path="m10176,-411l10176,-387e" filled="false" stroked="true" strokeweight=".098107pt" strokecolor="#ff0000">
                <v:path arrowok="t"/>
              </v:shape>
            </v:group>
            <v:group style="position:absolute;left:10165;top:-399;width:24;height:2" coordorigin="10165,-399" coordsize="24,2">
              <v:shape style="position:absolute;left:10165;top:-399;width:24;height:2" coordorigin="10165,-399" coordsize="24,0" path="m10165,-399l10188,-399e" filled="false" stroked="true" strokeweight=".09927pt" strokecolor="#ff0000">
                <v:path arrowok="t"/>
              </v:shape>
            </v:group>
            <v:group style="position:absolute;left:10176;top:-411;width:2;height:24" coordorigin="10176,-411" coordsize="2,24">
              <v:shape style="position:absolute;left:10176;top:-411;width:2;height:24" coordorigin="10176,-411" coordsize="0,24" path="m10176,-411l10176,-387e" filled="false" stroked="true" strokeweight=".098107pt" strokecolor="#ff0000">
                <v:path arrowok="t"/>
              </v:shape>
            </v:group>
            <v:group style="position:absolute;left:10165;top:-400;width:24;height:2" coordorigin="10165,-400" coordsize="24,2">
              <v:shape style="position:absolute;left:10165;top:-400;width:24;height:2" coordorigin="10165,-400" coordsize="24,0" path="m10165,-400l10188,-400e" filled="false" stroked="true" strokeweight=".09927pt" strokecolor="#ff0000">
                <v:path arrowok="t"/>
              </v:shape>
            </v:group>
            <v:group style="position:absolute;left:10176;top:-411;width:2;height:24" coordorigin="10176,-411" coordsize="2,24">
              <v:shape style="position:absolute;left:10176;top:-411;width:2;height:24" coordorigin="10176,-411" coordsize="0,24" path="m10176,-411l10176,-388e" filled="false" stroked="true" strokeweight=".098107pt" strokecolor="#ff0000">
                <v:path arrowok="t"/>
              </v:shape>
            </v:group>
            <v:group style="position:absolute;left:10165;top:-400;width:24;height:2" coordorigin="10165,-400" coordsize="24,2">
              <v:shape style="position:absolute;left:10165;top:-400;width:24;height:2" coordorigin="10165,-400" coordsize="24,0" path="m10165,-400l10188,-400e" filled="false" stroked="true" strokeweight=".09927pt" strokecolor="#ff0000">
                <v:path arrowok="t"/>
              </v:shape>
            </v:group>
            <v:group style="position:absolute;left:10176;top:-412;width:2;height:24" coordorigin="10176,-412" coordsize="2,24">
              <v:shape style="position:absolute;left:10176;top:-412;width:2;height:24" coordorigin="10176,-412" coordsize="0,24" path="m10176,-412l10176,-388e" filled="false" stroked="true" strokeweight=".098107pt" strokecolor="#ff0000">
                <v:path arrowok="t"/>
              </v:shape>
            </v:group>
            <v:group style="position:absolute;left:10165;top:-400;width:24;height:2" coordorigin="10165,-400" coordsize="24,2">
              <v:shape style="position:absolute;left:10165;top:-400;width:24;height:2" coordorigin="10165,-400" coordsize="24,0" path="m10165,-400l10188,-400e" filled="false" stroked="true" strokeweight=".09927pt" strokecolor="#ff0000">
                <v:path arrowok="t"/>
              </v:shape>
            </v:group>
            <v:group style="position:absolute;left:10176;top:-412;width:2;height:24" coordorigin="10176,-412" coordsize="2,24">
              <v:shape style="position:absolute;left:10176;top:-412;width:2;height:24" coordorigin="10176,-412" coordsize="0,24" path="m10176,-412l10176,-388e" filled="false" stroked="true" strokeweight=".098107pt" strokecolor="#ff0000">
                <v:path arrowok="t"/>
              </v:shape>
            </v:group>
            <v:group style="position:absolute;left:10165;top:-401;width:24;height:2" coordorigin="10165,-401" coordsize="24,2">
              <v:shape style="position:absolute;left:10165;top:-401;width:24;height:2" coordorigin="10165,-401" coordsize="24,0" path="m10165,-401l10188,-401e" filled="false" stroked="true" strokeweight=".09927pt" strokecolor="#ff0000">
                <v:path arrowok="t"/>
              </v:shape>
            </v:group>
            <v:group style="position:absolute;left:10176;top:-412;width:2;height:24" coordorigin="10176,-412" coordsize="2,24">
              <v:shape style="position:absolute;left:10176;top:-412;width:2;height:24" coordorigin="10176,-412" coordsize="0,24" path="m10176,-412l10176,-389e" filled="false" stroked="true" strokeweight=".098107pt" strokecolor="#ff0000">
                <v:path arrowok="t"/>
              </v:shape>
            </v:group>
            <v:group style="position:absolute;left:10165;top:-401;width:24;height:2" coordorigin="10165,-401" coordsize="24,2">
              <v:shape style="position:absolute;left:10165;top:-401;width:24;height:2" coordorigin="10165,-401" coordsize="24,0" path="m10165,-401l10188,-401e" filled="false" stroked="true" strokeweight=".09927pt" strokecolor="#ff0000">
                <v:path arrowok="t"/>
              </v:shape>
            </v:group>
            <v:group style="position:absolute;left:10176;top:-413;width:2;height:24" coordorigin="10176,-413" coordsize="2,24">
              <v:shape style="position:absolute;left:10176;top:-413;width:2;height:24" coordorigin="10176,-413" coordsize="0,24" path="m10176,-413l10176,-389e" filled="false" stroked="true" strokeweight=".098107pt" strokecolor="#ff0000">
                <v:path arrowok="t"/>
              </v:shape>
            </v:group>
            <v:group style="position:absolute;left:10165;top:-401;width:24;height:2" coordorigin="10165,-401" coordsize="24,2">
              <v:shape style="position:absolute;left:10165;top:-401;width:24;height:2" coordorigin="10165,-401" coordsize="24,0" path="m10165,-401l10188,-401e" filled="false" stroked="true" strokeweight=".09927pt" strokecolor="#ff0000">
                <v:path arrowok="t"/>
              </v:shape>
            </v:group>
            <v:group style="position:absolute;left:10176;top:-413;width:2;height:24" coordorigin="10176,-413" coordsize="2,24">
              <v:shape style="position:absolute;left:10176;top:-413;width:2;height:24" coordorigin="10176,-413" coordsize="0,24" path="m10176,-413l10176,-389e" filled="false" stroked="true" strokeweight=".098107pt" strokecolor="#ff0000">
                <v:path arrowok="t"/>
              </v:shape>
            </v:group>
            <v:group style="position:absolute;left:10165;top:-402;width:24;height:2" coordorigin="10165,-402" coordsize="24,2">
              <v:shape style="position:absolute;left:10165;top:-402;width:24;height:2" coordorigin="10165,-402" coordsize="24,0" path="m10165,-402l10188,-402e" filled="false" stroked="true" strokeweight=".09927pt" strokecolor="#ff0000">
                <v:path arrowok="t"/>
              </v:shape>
            </v:group>
            <v:group style="position:absolute;left:10176;top:-413;width:2;height:24" coordorigin="10176,-413" coordsize="2,24">
              <v:shape style="position:absolute;left:10176;top:-413;width:2;height:24" coordorigin="10176,-413" coordsize="0,24" path="m10176,-413l10176,-390e" filled="false" stroked="true" strokeweight=".098107pt" strokecolor="#ff0000">
                <v:path arrowok="t"/>
              </v:shape>
            </v:group>
            <v:group style="position:absolute;left:10165;top:-402;width:24;height:2" coordorigin="10165,-402" coordsize="24,2">
              <v:shape style="position:absolute;left:10165;top:-402;width:24;height:2" coordorigin="10165,-402" coordsize="24,0" path="m10165,-402l10188,-402e" filled="false" stroked="true" strokeweight=".09927pt" strokecolor="#ff0000">
                <v:path arrowok="t"/>
              </v:shape>
            </v:group>
            <v:group style="position:absolute;left:10176;top:-414;width:2;height:24" coordorigin="10176,-414" coordsize="2,24">
              <v:shape style="position:absolute;left:10176;top:-414;width:2;height:24" coordorigin="10176,-414" coordsize="0,24" path="m10176,-414l10176,-390e" filled="false" stroked="true" strokeweight=".098107pt" strokecolor="#ff0000">
                <v:path arrowok="t"/>
              </v:shape>
            </v:group>
            <v:group style="position:absolute;left:10165;top:-402;width:24;height:2" coordorigin="10165,-402" coordsize="24,2">
              <v:shape style="position:absolute;left:10165;top:-402;width:24;height:2" coordorigin="10165,-402" coordsize="24,0" path="m10165,-402l10188,-402e" filled="false" stroked="true" strokeweight=".09927pt" strokecolor="#ff0000">
                <v:path arrowok="t"/>
              </v:shape>
            </v:group>
            <v:group style="position:absolute;left:10176;top:-414;width:2;height:24" coordorigin="10176,-414" coordsize="2,24">
              <v:shape style="position:absolute;left:10176;top:-414;width:2;height:24" coordorigin="10176,-414" coordsize="0,24" path="m10176,-414l10176,-390e" filled="false" stroked="true" strokeweight=".098107pt" strokecolor="#ff0000">
                <v:path arrowok="t"/>
              </v:shape>
            </v:group>
            <v:group style="position:absolute;left:10165;top:-403;width:24;height:2" coordorigin="10165,-403" coordsize="24,2">
              <v:shape style="position:absolute;left:10165;top:-403;width:24;height:2" coordorigin="10165,-403" coordsize="24,0" path="m10165,-403l10188,-403e" filled="false" stroked="true" strokeweight=".09927pt" strokecolor="#ff0000">
                <v:path arrowok="t"/>
              </v:shape>
            </v:group>
            <v:group style="position:absolute;left:10176;top:-414;width:2;height:24" coordorigin="10176,-414" coordsize="2,24">
              <v:shape style="position:absolute;left:10176;top:-414;width:2;height:24" coordorigin="10176,-414" coordsize="0,24" path="m10176,-414l10176,-391e" filled="false" stroked="true" strokeweight=".098107pt" strokecolor="#ff0000">
                <v:path arrowok="t"/>
              </v:shape>
            </v:group>
            <v:group style="position:absolute;left:10165;top:-403;width:24;height:2" coordorigin="10165,-403" coordsize="24,2">
              <v:shape style="position:absolute;left:10165;top:-403;width:24;height:2" coordorigin="10165,-403" coordsize="24,0" path="m10165,-403l10188,-403e" filled="false" stroked="true" strokeweight=".09927pt" strokecolor="#ff0000">
                <v:path arrowok="t"/>
              </v:shape>
            </v:group>
            <v:group style="position:absolute;left:10176;top:-415;width:2;height:24" coordorigin="10176,-415" coordsize="2,24">
              <v:shape style="position:absolute;left:10176;top:-415;width:2;height:24" coordorigin="10176,-415" coordsize="0,24" path="m10176,-415l10176,-391e" filled="false" stroked="true" strokeweight=".098107pt" strokecolor="#ff0000">
                <v:path arrowok="t"/>
              </v:shape>
            </v:group>
            <v:group style="position:absolute;left:10165;top:-403;width:24;height:2" coordorigin="10165,-403" coordsize="24,2">
              <v:shape style="position:absolute;left:10165;top:-403;width:24;height:2" coordorigin="10165,-403" coordsize="24,0" path="m10165,-403l10188,-403e" filled="false" stroked="true" strokeweight=".09927pt" strokecolor="#ff0000">
                <v:path arrowok="t"/>
              </v:shape>
            </v:group>
            <v:group style="position:absolute;left:10176;top:-415;width:2;height:24" coordorigin="10176,-415" coordsize="2,24">
              <v:shape style="position:absolute;left:10176;top:-415;width:2;height:24" coordorigin="10176,-415" coordsize="0,24" path="m10176,-415l10176,-391e" filled="false" stroked="true" strokeweight=".098107pt" strokecolor="#ff0000">
                <v:path arrowok="t"/>
              </v:shape>
            </v:group>
            <v:group style="position:absolute;left:10165;top:-404;width:24;height:2" coordorigin="10165,-404" coordsize="24,2">
              <v:shape style="position:absolute;left:10165;top:-404;width:24;height:2" coordorigin="10165,-404" coordsize="24,0" path="m10165,-404l10188,-404e" filled="false" stroked="true" strokeweight=".09927pt" strokecolor="#ff0000">
                <v:path arrowok="t"/>
              </v:shape>
            </v:group>
            <v:group style="position:absolute;left:10176;top:-416;width:2;height:24" coordorigin="10176,-416" coordsize="2,24">
              <v:shape style="position:absolute;left:10176;top:-416;width:2;height:24" coordorigin="10176,-416" coordsize="0,24" path="m10176,-416l10176,-392e" filled="false" stroked="true" strokeweight=".098107pt" strokecolor="#ff0000">
                <v:path arrowok="t"/>
              </v:shape>
            </v:group>
            <v:group style="position:absolute;left:10165;top:-404;width:24;height:2" coordorigin="10165,-404" coordsize="24,2">
              <v:shape style="position:absolute;left:10165;top:-404;width:24;height:2" coordorigin="10165,-404" coordsize="24,0" path="m10165,-404l10188,-404e" filled="false" stroked="true" strokeweight=".09927pt" strokecolor="#ff0000">
                <v:path arrowok="t"/>
              </v:shape>
            </v:group>
            <v:group style="position:absolute;left:10176;top:-416;width:2;height:24" coordorigin="10176,-416" coordsize="2,24">
              <v:shape style="position:absolute;left:10176;top:-416;width:2;height:24" coordorigin="10176,-416" coordsize="0,24" path="m10176,-416l10176,-392e" filled="false" stroked="true" strokeweight=".098107pt" strokecolor="#ff0000">
                <v:path arrowok="t"/>
              </v:shape>
            </v:group>
            <v:group style="position:absolute;left:10165;top:-405;width:24;height:2" coordorigin="10165,-405" coordsize="24,2">
              <v:shape style="position:absolute;left:10165;top:-405;width:24;height:2" coordorigin="10165,-405" coordsize="24,0" path="m10165,-405l10188,-405e" filled="false" stroked="true" strokeweight=".09927pt" strokecolor="#ff0000">
                <v:path arrowok="t"/>
              </v:shape>
            </v:group>
            <v:group style="position:absolute;left:10176;top:-416;width:2;height:24" coordorigin="10176,-416" coordsize="2,24">
              <v:shape style="position:absolute;left:10176;top:-416;width:2;height:24" coordorigin="10176,-416" coordsize="0,24" path="m10176,-416l10176,-393e" filled="false" stroked="true" strokeweight=".098107pt" strokecolor="#ff0000">
                <v:path arrowok="t"/>
              </v:shape>
            </v:group>
            <v:group style="position:absolute;left:10165;top:-405;width:24;height:2" coordorigin="10165,-405" coordsize="24,2">
              <v:shape style="position:absolute;left:10165;top:-405;width:24;height:2" coordorigin="10165,-405" coordsize="24,0" path="m10165,-405l10188,-405e" filled="false" stroked="true" strokeweight=".09927pt" strokecolor="#ff0000">
                <v:path arrowok="t"/>
              </v:shape>
            </v:group>
            <v:group style="position:absolute;left:10176;top:-417;width:2;height:24" coordorigin="10176,-417" coordsize="2,24">
              <v:shape style="position:absolute;left:10176;top:-417;width:2;height:24" coordorigin="10176,-417" coordsize="0,24" path="m10176,-417l10176,-393e" filled="false" stroked="true" strokeweight=".098107pt" strokecolor="#ff0000">
                <v:path arrowok="t"/>
              </v:shape>
            </v:group>
            <v:group style="position:absolute;left:10165;top:-405;width:24;height:2" coordorigin="10165,-405" coordsize="24,2">
              <v:shape style="position:absolute;left:10165;top:-405;width:24;height:2" coordorigin="10165,-405" coordsize="24,0" path="m10165,-405l10188,-405e" filled="false" stroked="true" strokeweight=".09927pt" strokecolor="#ff0000">
                <v:path arrowok="t"/>
              </v:shape>
            </v:group>
            <v:group style="position:absolute;left:10176;top:-417;width:2;height:24" coordorigin="10176,-417" coordsize="2,24">
              <v:shape style="position:absolute;left:10176;top:-417;width:2;height:24" coordorigin="10176,-417" coordsize="0,24" path="m10176,-417l10176,-393e" filled="false" stroked="true" strokeweight=".098107pt" strokecolor="#ff0000">
                <v:path arrowok="t"/>
              </v:shape>
            </v:group>
            <v:group style="position:absolute;left:10165;top:-406;width:24;height:2" coordorigin="10165,-406" coordsize="24,2">
              <v:shape style="position:absolute;left:10165;top:-406;width:24;height:2" coordorigin="10165,-406" coordsize="24,0" path="m10165,-406l10188,-406e" filled="false" stroked="true" strokeweight=".09927pt" strokecolor="#ff0000">
                <v:path arrowok="t"/>
              </v:shape>
            </v:group>
            <v:group style="position:absolute;left:10176;top:-417;width:2;height:24" coordorigin="10176,-417" coordsize="2,24">
              <v:shape style="position:absolute;left:10176;top:-417;width:2;height:24" coordorigin="10176,-417" coordsize="0,24" path="m10176,-417l10176,-394e" filled="false" stroked="true" strokeweight=".098107pt" strokecolor="#ff0000">
                <v:path arrowok="t"/>
              </v:shape>
            </v:group>
            <v:group style="position:absolute;left:10165;top:-406;width:24;height:2" coordorigin="10165,-406" coordsize="24,2">
              <v:shape style="position:absolute;left:10165;top:-406;width:24;height:2" coordorigin="10165,-406" coordsize="24,0" path="m10165,-406l10188,-406e" filled="false" stroked="true" strokeweight=".09927pt" strokecolor="#ff0000">
                <v:path arrowok="t"/>
              </v:shape>
            </v:group>
            <v:group style="position:absolute;left:10176;top:-418;width:2;height:24" coordorigin="10176,-418" coordsize="2,24">
              <v:shape style="position:absolute;left:10176;top:-418;width:2;height:24" coordorigin="10176,-418" coordsize="0,24" path="m10176,-418l10176,-394e" filled="false" stroked="true" strokeweight=".098107pt" strokecolor="#ff0000">
                <v:path arrowok="t"/>
              </v:shape>
            </v:group>
            <v:group style="position:absolute;left:10165;top:-407;width:24;height:2" coordorigin="10165,-407" coordsize="24,2">
              <v:shape style="position:absolute;left:10165;top:-407;width:24;height:2" coordorigin="10165,-407" coordsize="24,0" path="m10165,-407l10188,-407e" filled="false" stroked="true" strokeweight=".09927pt" strokecolor="#ff0000">
                <v:path arrowok="t"/>
              </v:shape>
            </v:group>
            <v:group style="position:absolute;left:10176;top:-418;width:2;height:24" coordorigin="10176,-418" coordsize="2,24">
              <v:shape style="position:absolute;left:10176;top:-418;width:2;height:24" coordorigin="10176,-418" coordsize="0,24" path="m10176,-418l10176,-395e" filled="false" stroked="true" strokeweight=".098107pt" strokecolor="#ff0000">
                <v:path arrowok="t"/>
              </v:shape>
            </v:group>
            <v:group style="position:absolute;left:10165;top:-407;width:24;height:2" coordorigin="10165,-407" coordsize="24,2">
              <v:shape style="position:absolute;left:10165;top:-407;width:24;height:2" coordorigin="10165,-407" coordsize="24,0" path="m10165,-407l10188,-407e" filled="false" stroked="true" strokeweight=".09927pt" strokecolor="#ff0000">
                <v:path arrowok="t"/>
              </v:shape>
            </v:group>
            <v:group style="position:absolute;left:10176;top:-419;width:2;height:24" coordorigin="10176,-419" coordsize="2,24">
              <v:shape style="position:absolute;left:10176;top:-419;width:2;height:24" coordorigin="10176,-419" coordsize="0,24" path="m10176,-419l10176,-395e" filled="false" stroked="true" strokeweight=".098107pt" strokecolor="#ff0000">
                <v:path arrowok="t"/>
              </v:shape>
            </v:group>
            <v:group style="position:absolute;left:10165;top:-407;width:24;height:2" coordorigin="10165,-407" coordsize="24,2">
              <v:shape style="position:absolute;left:10165;top:-407;width:24;height:2" coordorigin="10165,-407" coordsize="24,0" path="m10165,-407l10188,-407e" filled="false" stroked="true" strokeweight=".09927pt" strokecolor="#ff0000">
                <v:path arrowok="t"/>
              </v:shape>
            </v:group>
            <v:group style="position:absolute;left:10176;top:-419;width:2;height:24" coordorigin="10176,-419" coordsize="2,24">
              <v:shape style="position:absolute;left:10176;top:-419;width:2;height:24" coordorigin="10176,-419" coordsize="0,24" path="m10176,-419l10176,-395e" filled="false" stroked="true" strokeweight=".098107pt" strokecolor="#ff0000">
                <v:path arrowok="t"/>
              </v:shape>
            </v:group>
            <v:group style="position:absolute;left:10165;top:-407;width:24;height:2" coordorigin="10165,-407" coordsize="24,2">
              <v:shape style="position:absolute;left:10165;top:-407;width:24;height:2" coordorigin="10165,-407" coordsize="24,0" path="m10165,-407l10188,-407e" filled="false" stroked="true" strokeweight=".09927pt" strokecolor="#ff0000">
                <v:path arrowok="t"/>
              </v:shape>
            </v:group>
            <v:group style="position:absolute;left:10176;top:-419;width:2;height:24" coordorigin="10176,-419" coordsize="2,24">
              <v:shape style="position:absolute;left:10176;top:-419;width:2;height:24" coordorigin="10176,-419" coordsize="0,24" path="m10176,-419l10176,-396e" filled="false" stroked="true" strokeweight=".098107pt" strokecolor="#ff0000">
                <v:path arrowok="t"/>
              </v:shape>
            </v:group>
            <v:group style="position:absolute;left:10165;top:-408;width:24;height:2" coordorigin="10165,-408" coordsize="24,2">
              <v:shape style="position:absolute;left:10165;top:-408;width:24;height:2" coordorigin="10165,-408" coordsize="24,0" path="m10165,-408l10188,-408e" filled="false" stroked="true" strokeweight=".09927pt" strokecolor="#ff0000">
                <v:path arrowok="t"/>
              </v:shape>
            </v:group>
            <v:group style="position:absolute;left:10176;top:-420;width:2;height:24" coordorigin="10176,-420" coordsize="2,24">
              <v:shape style="position:absolute;left:10176;top:-420;width:2;height:24" coordorigin="10176,-420" coordsize="0,24" path="m10176,-420l10176,-396e" filled="false" stroked="true" strokeweight=".098107pt" strokecolor="#ff0000">
                <v:path arrowok="t"/>
              </v:shape>
            </v:group>
            <v:group style="position:absolute;left:10165;top:-408;width:24;height:2" coordorigin="10165,-408" coordsize="24,2">
              <v:shape style="position:absolute;left:10165;top:-408;width:24;height:2" coordorigin="10165,-408" coordsize="24,0" path="m10165,-408l10188,-408e" filled="false" stroked="true" strokeweight=".09927pt" strokecolor="#ff0000">
                <v:path arrowok="t"/>
              </v:shape>
            </v:group>
            <v:group style="position:absolute;left:10176;top:-420;width:2;height:24" coordorigin="10176,-420" coordsize="2,24">
              <v:shape style="position:absolute;left:10176;top:-420;width:2;height:24" coordorigin="10176,-420" coordsize="0,24" path="m10176,-420l10176,-396e" filled="false" stroked="true" strokeweight=".098107pt" strokecolor="#ff0000">
                <v:path arrowok="t"/>
              </v:shape>
            </v:group>
            <v:group style="position:absolute;left:10165;top:-408;width:24;height:2" coordorigin="10165,-408" coordsize="24,2">
              <v:shape style="position:absolute;left:10165;top:-408;width:24;height:2" coordorigin="10165,-408" coordsize="24,0" path="m10165,-408l10188,-408e" filled="false" stroked="true" strokeweight=".09927pt" strokecolor="#ff0000">
                <v:path arrowok="t"/>
              </v:shape>
            </v:group>
            <v:group style="position:absolute;left:10176;top:-420;width:2;height:24" coordorigin="10176,-420" coordsize="2,24">
              <v:shape style="position:absolute;left:10176;top:-420;width:2;height:24" coordorigin="10176,-420" coordsize="0,24" path="m10176,-420l10176,-397e" filled="false" stroked="true" strokeweight=".098107pt" strokecolor="#ff0000">
                <v:path arrowok="t"/>
              </v:shape>
            </v:group>
            <v:group style="position:absolute;left:10165;top:-409;width:24;height:2" coordorigin="10165,-409" coordsize="24,2">
              <v:shape style="position:absolute;left:10165;top:-409;width:24;height:2" coordorigin="10165,-409" coordsize="24,0" path="m10165,-409l10188,-409e" filled="false" stroked="true" strokeweight=".09927pt" strokecolor="#ff0000">
                <v:path arrowok="t"/>
              </v:shape>
            </v:group>
            <v:group style="position:absolute;left:10176;top:-421;width:2;height:24" coordorigin="10176,-421" coordsize="2,24">
              <v:shape style="position:absolute;left:10176;top:-421;width:2;height:24" coordorigin="10176,-421" coordsize="0,24" path="m10176,-421l10176,-397e" filled="false" stroked="true" strokeweight=".098107pt" strokecolor="#ff0000">
                <v:path arrowok="t"/>
              </v:shape>
            </v:group>
            <v:group style="position:absolute;left:10165;top:-409;width:24;height:2" coordorigin="10165,-409" coordsize="24,2">
              <v:shape style="position:absolute;left:10165;top:-409;width:24;height:2" coordorigin="10165,-409" coordsize="24,0" path="m10165,-409l10188,-409e" filled="false" stroked="true" strokeweight=".09927pt" strokecolor="#ff0000">
                <v:path arrowok="t"/>
              </v:shape>
            </v:group>
            <v:group style="position:absolute;left:10176;top:-421;width:2;height:24" coordorigin="10176,-421" coordsize="2,24">
              <v:shape style="position:absolute;left:10176;top:-421;width:2;height:24" coordorigin="10176,-421" coordsize="0,24" path="m10176,-421l10176,-397e" filled="false" stroked="true" strokeweight=".098107pt" strokecolor="#ff0000">
                <v:path arrowok="t"/>
              </v:shape>
            </v:group>
            <v:group style="position:absolute;left:10165;top:-409;width:24;height:2" coordorigin="10165,-409" coordsize="24,2">
              <v:shape style="position:absolute;left:10165;top:-409;width:24;height:2" coordorigin="10165,-409" coordsize="24,0" path="m10165,-409l10188,-409e" filled="false" stroked="true" strokeweight=".09927pt" strokecolor="#ff0000">
                <v:path arrowok="t"/>
              </v:shape>
            </v:group>
            <v:group style="position:absolute;left:10176;top:-421;width:2;height:24" coordorigin="10176,-421" coordsize="2,24">
              <v:shape style="position:absolute;left:10176;top:-421;width:2;height:24" coordorigin="10176,-421" coordsize="0,24" path="m10176,-421l10176,-398e" filled="false" stroked="true" strokeweight=".098107pt" strokecolor="#ff0000">
                <v:path arrowok="t"/>
              </v:shape>
            </v:group>
            <v:group style="position:absolute;left:10165;top:-410;width:24;height:2" coordorigin="10165,-410" coordsize="24,2">
              <v:shape style="position:absolute;left:10165;top:-410;width:24;height:2" coordorigin="10165,-410" coordsize="24,0" path="m10165,-410l10188,-410e" filled="false" stroked="true" strokeweight=".09927pt" strokecolor="#ff0000">
                <v:path arrowok="t"/>
              </v:shape>
            </v:group>
            <v:group style="position:absolute;left:10176;top:-422;width:2;height:24" coordorigin="10176,-422" coordsize="2,24">
              <v:shape style="position:absolute;left:10176;top:-422;width:2;height:24" coordorigin="10176,-422" coordsize="0,24" path="m10176,-422l10176,-398e" filled="false" stroked="true" strokeweight=".098107pt" strokecolor="#ff0000">
                <v:path arrowok="t"/>
              </v:shape>
            </v:group>
            <v:group style="position:absolute;left:10165;top:-410;width:24;height:2" coordorigin="10165,-410" coordsize="24,2">
              <v:shape style="position:absolute;left:10165;top:-410;width:24;height:2" coordorigin="10165,-410" coordsize="24,0" path="m10165,-410l10188,-410e" filled="false" stroked="true" strokeweight=".09927pt" strokecolor="#ff0000">
                <v:path arrowok="t"/>
              </v:shape>
            </v:group>
            <v:group style="position:absolute;left:10176;top:-422;width:2;height:24" coordorigin="10176,-422" coordsize="2,24">
              <v:shape style="position:absolute;left:10176;top:-422;width:2;height:24" coordorigin="10176,-422" coordsize="0,24" path="m10176,-422l10176,-399e" filled="false" stroked="true" strokeweight=".098107pt" strokecolor="#ff0000">
                <v:path arrowok="t"/>
              </v:shape>
            </v:group>
            <v:group style="position:absolute;left:10165;top:-411;width:24;height:2" coordorigin="10165,-411" coordsize="24,2">
              <v:shape style="position:absolute;left:10165;top:-411;width:24;height:2" coordorigin="10165,-411" coordsize="24,0" path="m10165,-411l10188,-411e" filled="false" stroked="true" strokeweight=".09927pt" strokecolor="#ff0000">
                <v:path arrowok="t"/>
              </v:shape>
            </v:group>
            <v:group style="position:absolute;left:10176;top:-423;width:2;height:24" coordorigin="10176,-423" coordsize="2,24">
              <v:shape style="position:absolute;left:10176;top:-423;width:2;height:24" coordorigin="10176,-423" coordsize="0,24" path="m10176,-423l10176,-399e" filled="false" stroked="true" strokeweight=".098107pt" strokecolor="#ff0000">
                <v:path arrowok="t"/>
              </v:shape>
            </v:group>
            <v:group style="position:absolute;left:10165;top:-412;width:24;height:2" coordorigin="10165,-412" coordsize="24,2">
              <v:shape style="position:absolute;left:10165;top:-412;width:24;height:2" coordorigin="10165,-412" coordsize="24,0" path="m10165,-412l10188,-412e" filled="false" stroked="true" strokeweight=".09927pt" strokecolor="#ff0000">
                <v:path arrowok="t"/>
              </v:shape>
            </v:group>
            <v:group style="position:absolute;left:10176;top:-424;width:2;height:24" coordorigin="10176,-424" coordsize="2,24">
              <v:shape style="position:absolute;left:10176;top:-424;width:2;height:24" coordorigin="10176,-424" coordsize="0,24" path="m10176,-424l10176,-400e" filled="false" stroked="true" strokeweight=".098107pt" strokecolor="#ff0000">
                <v:path arrowok="t"/>
              </v:shape>
            </v:group>
            <v:group style="position:absolute;left:10165;top:-412;width:24;height:2" coordorigin="10165,-412" coordsize="24,2">
              <v:shape style="position:absolute;left:10165;top:-412;width:24;height:2" coordorigin="10165,-412" coordsize="24,0" path="m10165,-412l10188,-412e" filled="false" stroked="true" strokeweight=".09927pt" strokecolor="#ff0000">
                <v:path arrowok="t"/>
              </v:shape>
            </v:group>
            <v:group style="position:absolute;left:10176;top:-424;width:2;height:24" coordorigin="10176,-424" coordsize="2,24">
              <v:shape style="position:absolute;left:10176;top:-424;width:2;height:24" coordorigin="10176,-424" coordsize="0,24" path="m10176,-424l10176,-400e" filled="false" stroked="true" strokeweight=".098107pt" strokecolor="#ff0000">
                <v:path arrowok="t"/>
              </v:shape>
            </v:group>
            <v:group style="position:absolute;left:10165;top:-412;width:24;height:2" coordorigin="10165,-412" coordsize="24,2">
              <v:shape style="position:absolute;left:10165;top:-412;width:24;height:2" coordorigin="10165,-412" coordsize="24,0" path="m10165,-412l10188,-412e" filled="false" stroked="true" strokeweight=".09927pt" strokecolor="#ff0000">
                <v:path arrowok="t"/>
              </v:shape>
            </v:group>
            <v:group style="position:absolute;left:10176;top:-424;width:2;height:24" coordorigin="10176,-424" coordsize="2,24">
              <v:shape style="position:absolute;left:10176;top:-424;width:2;height:24" coordorigin="10176,-424" coordsize="0,24" path="m10176,-424l10176,-401e" filled="false" stroked="true" strokeweight=".098107pt" strokecolor="#ff0000">
                <v:path arrowok="t"/>
              </v:shape>
            </v:group>
            <v:group style="position:absolute;left:10165;top:-413;width:24;height:2" coordorigin="10165,-413" coordsize="24,2">
              <v:shape style="position:absolute;left:10165;top:-413;width:24;height:2" coordorigin="10165,-413" coordsize="24,0" path="m10165,-413l10188,-413e" filled="false" stroked="true" strokeweight=".09927pt" strokecolor="#ff0000">
                <v:path arrowok="t"/>
              </v:shape>
            </v:group>
            <v:group style="position:absolute;left:10176;top:-425;width:2;height:24" coordorigin="10176,-425" coordsize="2,24">
              <v:shape style="position:absolute;left:10176;top:-425;width:2;height:24" coordorigin="10176,-425" coordsize="0,24" path="m10176,-425l10176,-401e" filled="false" stroked="true" strokeweight=".098107pt" strokecolor="#ff0000">
                <v:path arrowok="t"/>
              </v:shape>
            </v:group>
            <v:group style="position:absolute;left:10165;top:-413;width:24;height:2" coordorigin="10165,-413" coordsize="24,2">
              <v:shape style="position:absolute;left:10165;top:-413;width:24;height:2" coordorigin="10165,-413" coordsize="24,0" path="m10165,-413l10188,-413e" filled="false" stroked="true" strokeweight=".09927pt" strokecolor="#ff0000">
                <v:path arrowok="t"/>
              </v:shape>
            </v:group>
            <v:group style="position:absolute;left:10176;top:-425;width:2;height:24" coordorigin="10176,-425" coordsize="2,24">
              <v:shape style="position:absolute;left:10176;top:-425;width:2;height:24" coordorigin="10176,-425" coordsize="0,24" path="m10176,-425l10176,-401e" filled="false" stroked="true" strokeweight=".098107pt" strokecolor="#ff0000">
                <v:path arrowok="t"/>
              </v:shape>
            </v:group>
            <v:group style="position:absolute;left:10165;top:-413;width:24;height:2" coordorigin="10165,-413" coordsize="24,2">
              <v:shape style="position:absolute;left:10165;top:-413;width:24;height:2" coordorigin="10165,-413" coordsize="24,0" path="m10165,-413l10188,-413e" filled="false" stroked="true" strokeweight=".09927pt" strokecolor="#ff0000">
                <v:path arrowok="t"/>
              </v:shape>
            </v:group>
            <v:group style="position:absolute;left:10176;top:-425;width:2;height:24" coordorigin="10176,-425" coordsize="2,24">
              <v:shape style="position:absolute;left:10176;top:-425;width:2;height:24" coordorigin="10176,-425" coordsize="0,24" path="m10176,-425l10176,-402e" filled="false" stroked="true" strokeweight=".098107pt" strokecolor="#ff0000">
                <v:path arrowok="t"/>
              </v:shape>
            </v:group>
            <v:group style="position:absolute;left:10165;top:-414;width:24;height:2" coordorigin="10165,-414" coordsize="24,2">
              <v:shape style="position:absolute;left:10165;top:-414;width:24;height:2" coordorigin="10165,-414" coordsize="24,0" path="m10165,-414l10188,-414e" filled="false" stroked="true" strokeweight=".09927pt" strokecolor="#ff0000">
                <v:path arrowok="t"/>
              </v:shape>
            </v:group>
            <v:group style="position:absolute;left:10176;top:-426;width:2;height:24" coordorigin="10176,-426" coordsize="2,24">
              <v:shape style="position:absolute;left:10176;top:-426;width:2;height:24" coordorigin="10176,-426" coordsize="0,24" path="m10176,-426l10176,-402e" filled="false" stroked="true" strokeweight=".098107pt" strokecolor="#ff0000">
                <v:path arrowok="t"/>
              </v:shape>
            </v:group>
            <v:group style="position:absolute;left:10165;top:-415;width:24;height:2" coordorigin="10165,-415" coordsize="24,2">
              <v:shape style="position:absolute;left:10165;top:-415;width:24;height:2" coordorigin="10165,-415" coordsize="24,0" path="m10165,-415l10188,-415e" filled="false" stroked="true" strokeweight=".09927pt" strokecolor="#ff0000">
                <v:path arrowok="t"/>
              </v:shape>
            </v:group>
            <v:group style="position:absolute;left:10176;top:-427;width:2;height:24" coordorigin="10176,-427" coordsize="2,24">
              <v:shape style="position:absolute;left:10176;top:-427;width:2;height:24" coordorigin="10176,-427" coordsize="0,24" path="m10176,-427l10176,-403e" filled="false" stroked="true" strokeweight=".098107pt" strokecolor="#ff0000">
                <v:path arrowok="t"/>
              </v:shape>
            </v:group>
            <v:group style="position:absolute;left:10165;top:-415;width:24;height:2" coordorigin="10165,-415" coordsize="24,2">
              <v:shape style="position:absolute;left:10165;top:-415;width:24;height:2" coordorigin="10165,-415" coordsize="24,0" path="m10165,-415l10188,-415e" filled="false" stroked="true" strokeweight=".09927pt" strokecolor="#ff0000">
                <v:path arrowok="t"/>
              </v:shape>
            </v:group>
            <v:group style="position:absolute;left:10176;top:-427;width:2;height:24" coordorigin="10176,-427" coordsize="2,24">
              <v:shape style="position:absolute;left:10176;top:-427;width:2;height:24" coordorigin="10176,-427" coordsize="0,24" path="m10176,-427l10176,-404e" filled="false" stroked="true" strokeweight=".098107pt" strokecolor="#ff0000">
                <v:path arrowok="t"/>
              </v:shape>
            </v:group>
            <v:group style="position:absolute;left:10165;top:-416;width:24;height:2" coordorigin="10165,-416" coordsize="24,2">
              <v:shape style="position:absolute;left:10165;top:-416;width:24;height:2" coordorigin="10165,-416" coordsize="24,0" path="m10165,-416l10188,-416e" filled="false" stroked="true" strokeweight=".09927pt" strokecolor="#ff0000">
                <v:path arrowok="t"/>
              </v:shape>
            </v:group>
            <v:group style="position:absolute;left:10176;top:-428;width:2;height:24" coordorigin="10176,-428" coordsize="2,24">
              <v:shape style="position:absolute;left:10176;top:-428;width:2;height:24" coordorigin="10176,-428" coordsize="0,24" path="m10176,-428l10176,-404e" filled="false" stroked="true" strokeweight=".098107pt" strokecolor="#ff0000">
                <v:path arrowok="t"/>
              </v:shape>
            </v:group>
            <v:group style="position:absolute;left:10165;top:-416;width:24;height:2" coordorigin="10165,-416" coordsize="24,2">
              <v:shape style="position:absolute;left:10165;top:-416;width:24;height:2" coordorigin="10165,-416" coordsize="24,0" path="m10165,-416l10188,-416e" filled="false" stroked="true" strokeweight=".09927pt" strokecolor="#ff0000">
                <v:path arrowok="t"/>
              </v:shape>
            </v:group>
            <v:group style="position:absolute;left:10176;top:-428;width:2;height:24" coordorigin="10176,-428" coordsize="2,24">
              <v:shape style="position:absolute;left:10176;top:-428;width:2;height:24" coordorigin="10176,-428" coordsize="0,24" path="m10176,-428l10176,-404e" filled="false" stroked="true" strokeweight=".098107pt" strokecolor="#ff0000">
                <v:path arrowok="t"/>
              </v:shape>
            </v:group>
            <v:group style="position:absolute;left:10165;top:-416;width:24;height:2" coordorigin="10165,-416" coordsize="24,2">
              <v:shape style="position:absolute;left:10165;top:-416;width:24;height:2" coordorigin="10165,-416" coordsize="24,0" path="m10165,-416l10188,-416e" filled="false" stroked="true" strokeweight=".09927pt" strokecolor="#ff0000">
                <v:path arrowok="t"/>
              </v:shape>
            </v:group>
            <v:group style="position:absolute;left:10176;top:-428;width:2;height:24" coordorigin="10176,-428" coordsize="2,24">
              <v:shape style="position:absolute;left:10176;top:-428;width:2;height:24" coordorigin="10176,-428" coordsize="0,24" path="m10176,-428l10176,-405e" filled="false" stroked="true" strokeweight=".098107pt" strokecolor="#ff0000">
                <v:path arrowok="t"/>
              </v:shape>
            </v:group>
            <v:group style="position:absolute;left:10165;top:-417;width:24;height:2" coordorigin="10165,-417" coordsize="24,2">
              <v:shape style="position:absolute;left:10165;top:-417;width:24;height:2" coordorigin="10165,-417" coordsize="24,0" path="m10165,-417l10188,-417e" filled="false" stroked="true" strokeweight=".09927pt" strokecolor="#ff0000">
                <v:path arrowok="t"/>
              </v:shape>
            </v:group>
            <v:group style="position:absolute;left:10176;top:-429;width:2;height:24" coordorigin="10176,-429" coordsize="2,24">
              <v:shape style="position:absolute;left:10176;top:-429;width:2;height:24" coordorigin="10176,-429" coordsize="0,24" path="m10176,-429l10176,-405e" filled="false" stroked="true" strokeweight=".098107pt" strokecolor="#ff0000">
                <v:path arrowok="t"/>
              </v:shape>
            </v:group>
            <v:group style="position:absolute;left:10165;top:-417;width:24;height:2" coordorigin="10165,-417" coordsize="24,2">
              <v:shape style="position:absolute;left:10165;top:-417;width:24;height:2" coordorigin="10165,-417" coordsize="24,0" path="m10165,-417l10188,-417e" filled="false" stroked="true" strokeweight=".09927pt" strokecolor="#ff0000">
                <v:path arrowok="t"/>
              </v:shape>
            </v:group>
            <v:group style="position:absolute;left:10176;top:-429;width:2;height:24" coordorigin="10176,-429" coordsize="2,24">
              <v:shape style="position:absolute;left:10176;top:-429;width:2;height:24" coordorigin="10176,-429" coordsize="0,24" path="m10176,-429l10176,-406e" filled="false" stroked="true" strokeweight=".098107pt" strokecolor="#ff0000">
                <v:path arrowok="t"/>
              </v:shape>
            </v:group>
            <v:group style="position:absolute;left:10165;top:-418;width:24;height:2" coordorigin="10165,-418" coordsize="24,2">
              <v:shape style="position:absolute;left:10165;top:-418;width:24;height:2" coordorigin="10165,-418" coordsize="24,0" path="m10165,-418l10188,-418e" filled="false" stroked="true" strokeweight=".09927pt" strokecolor="#ff0000">
                <v:path arrowok="t"/>
              </v:shape>
            </v:group>
            <v:group style="position:absolute;left:10176;top:-430;width:2;height:24" coordorigin="10176,-430" coordsize="2,24">
              <v:shape style="position:absolute;left:10176;top:-430;width:2;height:24" coordorigin="10176,-430" coordsize="0,24" path="m10176,-430l10176,-406e" filled="false" stroked="true" strokeweight=".098107pt" strokecolor="#ff0000">
                <v:path arrowok="t"/>
              </v:shape>
            </v:group>
            <v:group style="position:absolute;left:10165;top:-418;width:24;height:2" coordorigin="10165,-418" coordsize="24,2">
              <v:shape style="position:absolute;left:10165;top:-418;width:24;height:2" coordorigin="10165,-418" coordsize="24,0" path="m10165,-418l10188,-418e" filled="false" stroked="true" strokeweight=".09927pt" strokecolor="#ff0000">
                <v:path arrowok="t"/>
              </v:shape>
            </v:group>
            <v:group style="position:absolute;left:10176;top:-430;width:2;height:24" coordorigin="10176,-430" coordsize="2,24">
              <v:shape style="position:absolute;left:10176;top:-430;width:2;height:24" coordorigin="10176,-430" coordsize="0,24" path="m10176,-430l10176,-407e" filled="false" stroked="true" strokeweight=".098107pt" strokecolor="#ff0000">
                <v:path arrowok="t"/>
              </v:shape>
            </v:group>
            <v:group style="position:absolute;left:10165;top:-419;width:24;height:2" coordorigin="10165,-419" coordsize="24,2">
              <v:shape style="position:absolute;left:10165;top:-419;width:24;height:2" coordorigin="10165,-419" coordsize="24,0" path="m10165,-419l10188,-419e" filled="false" stroked="true" strokeweight=".09927pt" strokecolor="#ff0000">
                <v:path arrowok="t"/>
              </v:shape>
            </v:group>
            <v:group style="position:absolute;left:10176;top:-431;width:2;height:24" coordorigin="10176,-431" coordsize="2,24">
              <v:shape style="position:absolute;left:10176;top:-431;width:2;height:24" coordorigin="10176,-431" coordsize="0,24" path="m10176,-431l10176,-407e" filled="false" stroked="true" strokeweight=".098107pt" strokecolor="#ff0000">
                <v:path arrowok="t"/>
              </v:shape>
            </v:group>
            <v:group style="position:absolute;left:10165;top:-419;width:24;height:2" coordorigin="10165,-419" coordsize="24,2">
              <v:shape style="position:absolute;left:10165;top:-419;width:24;height:2" coordorigin="10165,-419" coordsize="24,0" path="m10165,-419l10188,-419e" filled="false" stroked="true" strokeweight=".09927pt" strokecolor="#ff0000">
                <v:path arrowok="t"/>
              </v:shape>
            </v:group>
            <v:group style="position:absolute;left:10176;top:-431;width:2;height:24" coordorigin="10176,-431" coordsize="2,24">
              <v:shape style="position:absolute;left:10176;top:-431;width:2;height:24" coordorigin="10176,-431" coordsize="0,24" path="m10176,-431l10176,-407e" filled="false" stroked="true" strokeweight=".098107pt" strokecolor="#ff0000">
                <v:path arrowok="t"/>
              </v:shape>
            </v:group>
            <v:group style="position:absolute;left:10165;top:-420;width:24;height:2" coordorigin="10165,-420" coordsize="24,2">
              <v:shape style="position:absolute;left:10165;top:-420;width:24;height:2" coordorigin="10165,-420" coordsize="24,0" path="m10165,-420l10188,-420e" filled="false" stroked="true" strokeweight=".09927pt" strokecolor="#ff0000">
                <v:path arrowok="t"/>
              </v:shape>
            </v:group>
            <v:group style="position:absolute;left:10176;top:-432;width:2;height:24" coordorigin="10176,-432" coordsize="2,24">
              <v:shape style="position:absolute;left:10176;top:-432;width:2;height:24" coordorigin="10176,-432" coordsize="0,24" path="m10176,-432l10176,-408e" filled="false" stroked="true" strokeweight=".098107pt" strokecolor="#ff0000">
                <v:path arrowok="t"/>
              </v:shape>
            </v:group>
            <v:group style="position:absolute;left:10165;top:-420;width:24;height:2" coordorigin="10165,-420" coordsize="24,2">
              <v:shape style="position:absolute;left:10165;top:-420;width:24;height:2" coordorigin="10165,-420" coordsize="24,0" path="m10165,-420l10188,-420e" filled="false" stroked="true" strokeweight=".09927pt" strokecolor="#ff0000">
                <v:path arrowok="t"/>
              </v:shape>
            </v:group>
            <v:group style="position:absolute;left:10176;top:-432;width:2;height:24" coordorigin="10176,-432" coordsize="2,24">
              <v:shape style="position:absolute;left:10176;top:-432;width:2;height:24" coordorigin="10176,-432" coordsize="0,24" path="m10176,-432l10176,-408e" filled="false" stroked="true" strokeweight=".098107pt" strokecolor="#ff0000">
                <v:path arrowok="t"/>
              </v:shape>
            </v:group>
            <v:group style="position:absolute;left:10165;top:-420;width:24;height:2" coordorigin="10165,-420" coordsize="24,2">
              <v:shape style="position:absolute;left:10165;top:-420;width:24;height:2" coordorigin="10165,-420" coordsize="24,0" path="m10165,-420l10188,-420e" filled="false" stroked="true" strokeweight=".09927pt" strokecolor="#ff0000">
                <v:path arrowok="t"/>
              </v:shape>
            </v:group>
            <v:group style="position:absolute;left:10176;top:-432;width:2;height:24" coordorigin="10176,-432" coordsize="2,24">
              <v:shape style="position:absolute;left:10176;top:-432;width:2;height:24" coordorigin="10176,-432" coordsize="0,24" path="m10176,-432l10176,-408e" filled="false" stroked="true" strokeweight=".098107pt" strokecolor="#ff0000">
                <v:path arrowok="t"/>
              </v:shape>
            </v:group>
            <v:group style="position:absolute;left:10165;top:-421;width:24;height:2" coordorigin="10165,-421" coordsize="24,2">
              <v:shape style="position:absolute;left:10165;top:-421;width:24;height:2" coordorigin="10165,-421" coordsize="24,0" path="m10165,-421l10188,-421e" filled="false" stroked="true" strokeweight=".09927pt" strokecolor="#ff0000">
                <v:path arrowok="t"/>
              </v:shape>
            </v:group>
            <v:group style="position:absolute;left:10176;top:-433;width:2;height:24" coordorigin="10176,-433" coordsize="2,24">
              <v:shape style="position:absolute;left:10176;top:-433;width:2;height:24" coordorigin="10176,-433" coordsize="0,24" path="m10176,-433l10176,-409e" filled="false" stroked="true" strokeweight=".098107pt" strokecolor="#ff0000">
                <v:path arrowok="t"/>
              </v:shape>
            </v:group>
            <v:group style="position:absolute;left:10165;top:-421;width:24;height:2" coordorigin="10165,-421" coordsize="24,2">
              <v:shape style="position:absolute;left:10165;top:-421;width:24;height:2" coordorigin="10165,-421" coordsize="24,0" path="m10165,-421l10188,-421e" filled="false" stroked="true" strokeweight=".09927pt" strokecolor="#ff0000">
                <v:path arrowok="t"/>
              </v:shape>
            </v:group>
            <v:group style="position:absolute;left:10176;top:-433;width:2;height:24" coordorigin="10176,-433" coordsize="2,24">
              <v:shape style="position:absolute;left:10176;top:-433;width:2;height:24" coordorigin="10176,-433" coordsize="0,24" path="m10176,-433l10176,-409e" filled="false" stroked="true" strokeweight=".098107pt" strokecolor="#ff0000">
                <v:path arrowok="t"/>
              </v:shape>
            </v:group>
            <v:group style="position:absolute;left:10165;top:-421;width:24;height:2" coordorigin="10165,-421" coordsize="24,2">
              <v:shape style="position:absolute;left:10165;top:-421;width:24;height:2" coordorigin="10165,-421" coordsize="24,0" path="m10165,-421l10188,-421e" filled="false" stroked="true" strokeweight=".09927pt" strokecolor="#ff0000">
                <v:path arrowok="t"/>
              </v:shape>
            </v:group>
            <v:group style="position:absolute;left:10176;top:-433;width:2;height:24" coordorigin="10176,-433" coordsize="2,24">
              <v:shape style="position:absolute;left:10176;top:-433;width:2;height:24" coordorigin="10176,-433" coordsize="0,24" path="m10176,-433l10176,-409e" filled="false" stroked="true" strokeweight=".098107pt" strokecolor="#ff0000">
                <v:path arrowok="t"/>
              </v:shape>
            </v:group>
            <v:group style="position:absolute;left:10165;top:-422;width:24;height:2" coordorigin="10165,-422" coordsize="24,2">
              <v:shape style="position:absolute;left:10165;top:-422;width:24;height:2" coordorigin="10165,-422" coordsize="24,0" path="m10165,-422l10188,-422e" filled="false" stroked="true" strokeweight=".09927pt" strokecolor="#ff0000">
                <v:path arrowok="t"/>
              </v:shape>
            </v:group>
            <v:group style="position:absolute;left:10176;top:-434;width:2;height:24" coordorigin="10176,-434" coordsize="2,24">
              <v:shape style="position:absolute;left:10176;top:-434;width:2;height:24" coordorigin="10176,-434" coordsize="0,24" path="m10176,-434l10176,-410e" filled="false" stroked="true" strokeweight=".098107pt" strokecolor="#ff0000">
                <v:path arrowok="t"/>
              </v:shape>
            </v:group>
            <v:group style="position:absolute;left:10165;top:-422;width:24;height:2" coordorigin="10165,-422" coordsize="24,2">
              <v:shape style="position:absolute;left:10165;top:-422;width:24;height:2" coordorigin="10165,-422" coordsize="24,0" path="m10165,-422l10188,-422e" filled="false" stroked="true" strokeweight=".09927pt" strokecolor="#ff0000">
                <v:path arrowok="t"/>
              </v:shape>
            </v:group>
            <v:group style="position:absolute;left:10176;top:-434;width:2;height:24" coordorigin="10176,-434" coordsize="2,24">
              <v:shape style="position:absolute;left:10176;top:-434;width:2;height:24" coordorigin="10176,-434" coordsize="0,24" path="m10176,-434l10176,-410e" filled="false" stroked="true" strokeweight=".098107pt" strokecolor="#ff0000">
                <v:path arrowok="t"/>
              </v:shape>
            </v:group>
            <v:group style="position:absolute;left:10165;top:-423;width:24;height:2" coordorigin="10165,-423" coordsize="24,2">
              <v:shape style="position:absolute;left:10165;top:-423;width:24;height:2" coordorigin="10165,-423" coordsize="24,0" path="m10165,-423l10188,-423e" filled="false" stroked="true" strokeweight=".09927pt" strokecolor="#ff0000">
                <v:path arrowok="t"/>
              </v:shape>
            </v:group>
            <v:group style="position:absolute;left:10176;top:-435;width:2;height:24" coordorigin="10176,-435" coordsize="2,24">
              <v:shape style="position:absolute;left:10176;top:-435;width:2;height:24" coordorigin="10176,-435" coordsize="0,24" path="m10176,-435l10176,-411e" filled="false" stroked="true" strokeweight=".098107pt" strokecolor="#ff0000">
                <v:path arrowok="t"/>
              </v:shape>
            </v:group>
            <v:group style="position:absolute;left:10165;top:-423;width:24;height:2" coordorigin="10165,-423" coordsize="24,2">
              <v:shape style="position:absolute;left:10165;top:-423;width:24;height:2" coordorigin="10165,-423" coordsize="24,0" path="m10165,-423l10188,-423e" filled="false" stroked="true" strokeweight=".09927pt" strokecolor="#ff0000">
                <v:path arrowok="t"/>
              </v:shape>
            </v:group>
            <v:group style="position:absolute;left:10176;top:-435;width:2;height:24" coordorigin="10176,-435" coordsize="2,24">
              <v:shape style="position:absolute;left:10176;top:-435;width:2;height:24" coordorigin="10176,-435" coordsize="0,24" path="m10176,-435l10176,-411e" filled="false" stroked="true" strokeweight=".098107pt" strokecolor="#ff0000">
                <v:path arrowok="t"/>
              </v:shape>
            </v:group>
            <v:group style="position:absolute;left:10165;top:-424;width:24;height:2" coordorigin="10165,-424" coordsize="24,2">
              <v:shape style="position:absolute;left:10165;top:-424;width:24;height:2" coordorigin="10165,-424" coordsize="24,0" path="m10165,-424l10188,-424e" filled="false" stroked="true" strokeweight=".09927pt" strokecolor="#ff0000">
                <v:path arrowok="t"/>
              </v:shape>
            </v:group>
            <v:group style="position:absolute;left:10176;top:-436;width:2;height:24" coordorigin="10176,-436" coordsize="2,24">
              <v:shape style="position:absolute;left:10176;top:-436;width:2;height:24" coordorigin="10176,-436" coordsize="0,24" path="m10176,-436l10176,-412e" filled="false" stroked="true" strokeweight=".098107pt" strokecolor="#ff0000">
                <v:path arrowok="t"/>
              </v:shape>
            </v:group>
            <v:group style="position:absolute;left:10165;top:-424;width:24;height:2" coordorigin="10165,-424" coordsize="24,2">
              <v:shape style="position:absolute;left:10165;top:-424;width:24;height:2" coordorigin="10165,-424" coordsize="24,0" path="m10165,-424l10188,-424e" filled="false" stroked="true" strokeweight=".09927pt" strokecolor="#ff0000">
                <v:path arrowok="t"/>
              </v:shape>
            </v:group>
            <v:group style="position:absolute;left:10176;top:-436;width:2;height:24" coordorigin="10176,-436" coordsize="2,24">
              <v:shape style="position:absolute;left:10176;top:-436;width:2;height:24" coordorigin="10176,-436" coordsize="0,24" path="m10176,-436l10176,-412e" filled="false" stroked="true" strokeweight=".098107pt" strokecolor="#ff0000">
                <v:path arrowok="t"/>
              </v:shape>
            </v:group>
            <v:group style="position:absolute;left:10165;top:-426;width:24;height:2" coordorigin="10165,-426" coordsize="24,2">
              <v:shape style="position:absolute;left:10165;top:-426;width:24;height:2" coordorigin="10165,-426" coordsize="24,0" path="m10165,-426l10188,-426e" filled="false" stroked="true" strokeweight=".09927pt" strokecolor="#ff0000">
                <v:path arrowok="t"/>
              </v:shape>
            </v:group>
            <v:group style="position:absolute;left:10176;top:-438;width:2;height:24" coordorigin="10176,-438" coordsize="2,24">
              <v:shape style="position:absolute;left:10176;top:-438;width:2;height:24" coordorigin="10176,-438" coordsize="0,24" path="m10176,-438l10176,-414e" filled="false" stroked="true" strokeweight=".098107pt" strokecolor="#ff0000">
                <v:path arrowok="t"/>
              </v:shape>
            </v:group>
            <v:group style="position:absolute;left:10165;top:-426;width:24;height:2" coordorigin="10165,-426" coordsize="24,2">
              <v:shape style="position:absolute;left:10165;top:-426;width:24;height:2" coordorigin="10165,-426" coordsize="24,0" path="m10165,-426l10188,-426e" filled="false" stroked="true" strokeweight=".09927pt" strokecolor="#ff0000">
                <v:path arrowok="t"/>
              </v:shape>
            </v:group>
            <v:group style="position:absolute;left:10176;top:-438;width:2;height:24" coordorigin="10176,-438" coordsize="2,24">
              <v:shape style="position:absolute;left:10176;top:-438;width:2;height:24" coordorigin="10176,-438" coordsize="0,24" path="m10176,-438l10176,-414e" filled="false" stroked="true" strokeweight=".098107pt" strokecolor="#ff0000">
                <v:path arrowok="t"/>
              </v:shape>
            </v:group>
            <v:group style="position:absolute;left:10165;top:-427;width:24;height:2" coordorigin="10165,-427" coordsize="24,2">
              <v:shape style="position:absolute;left:10165;top:-427;width:24;height:2" coordorigin="10165,-427" coordsize="24,0" path="m10165,-427l10188,-427e" filled="false" stroked="true" strokeweight=".09927pt" strokecolor="#ff0000">
                <v:path arrowok="t"/>
              </v:shape>
            </v:group>
            <v:group style="position:absolute;left:10176;top:-439;width:2;height:24" coordorigin="10176,-439" coordsize="2,24">
              <v:shape style="position:absolute;left:10176;top:-439;width:2;height:24" coordorigin="10176,-439" coordsize="0,24" path="m10176,-439l10176,-415e" filled="false" stroked="true" strokeweight=".098107pt" strokecolor="#ff0000">
                <v:path arrowok="t"/>
              </v:shape>
            </v:group>
            <v:group style="position:absolute;left:10165;top:-427;width:24;height:2" coordorigin="10165,-427" coordsize="24,2">
              <v:shape style="position:absolute;left:10165;top:-427;width:24;height:2" coordorigin="10165,-427" coordsize="24,0" path="m10165,-427l10188,-427e" filled="false" stroked="true" strokeweight=".09927pt" strokecolor="#ff0000">
                <v:path arrowok="t"/>
              </v:shape>
            </v:group>
            <v:group style="position:absolute;left:10176;top:-439;width:2;height:24" coordorigin="10176,-439" coordsize="2,24">
              <v:shape style="position:absolute;left:10176;top:-439;width:2;height:24" coordorigin="10176,-439" coordsize="0,24" path="m10176,-439l10176,-415e" filled="false" stroked="true" strokeweight=".098107pt" strokecolor="#ff0000">
                <v:path arrowok="t"/>
              </v:shape>
            </v:group>
            <v:group style="position:absolute;left:10165;top:-427;width:24;height:2" coordorigin="10165,-427" coordsize="24,2">
              <v:shape style="position:absolute;left:10165;top:-427;width:24;height:2" coordorigin="10165,-427" coordsize="24,0" path="m10165,-427l10188,-427e" filled="false" stroked="true" strokeweight=".09927pt" strokecolor="#ff0000">
                <v:path arrowok="t"/>
              </v:shape>
            </v:group>
            <v:group style="position:absolute;left:10176;top:-439;width:2;height:24" coordorigin="10176,-439" coordsize="2,24">
              <v:shape style="position:absolute;left:10176;top:-439;width:2;height:24" coordorigin="10176,-439" coordsize="0,24" path="m10176,-439l10176,-415e" filled="false" stroked="true" strokeweight=".098107pt" strokecolor="#ff0000">
                <v:path arrowok="t"/>
              </v:shape>
            </v:group>
            <v:group style="position:absolute;left:10165;top:-428;width:24;height:2" coordorigin="10165,-428" coordsize="24,2">
              <v:shape style="position:absolute;left:10165;top:-428;width:24;height:2" coordorigin="10165,-428" coordsize="24,0" path="m10165,-428l10188,-428e" filled="false" stroked="true" strokeweight=".09927pt" strokecolor="#ff0000">
                <v:path arrowok="t"/>
              </v:shape>
            </v:group>
            <v:group style="position:absolute;left:10176;top:-440;width:2;height:24" coordorigin="10176,-440" coordsize="2,24">
              <v:shape style="position:absolute;left:10176;top:-440;width:2;height:24" coordorigin="10176,-440" coordsize="0,24" path="m10176,-440l10176,-416e" filled="false" stroked="true" strokeweight=".098107pt" strokecolor="#ff0000">
                <v:path arrowok="t"/>
              </v:shape>
            </v:group>
            <v:group style="position:absolute;left:10165;top:-429;width:24;height:2" coordorigin="10165,-429" coordsize="24,2">
              <v:shape style="position:absolute;left:10165;top:-429;width:24;height:2" coordorigin="10165,-429" coordsize="24,0" path="m10165,-429l10188,-429e" filled="false" stroked="true" strokeweight=".09927pt" strokecolor="#ff0000">
                <v:path arrowok="t"/>
              </v:shape>
            </v:group>
            <v:group style="position:absolute;left:10176;top:-440;width:2;height:24" coordorigin="10176,-440" coordsize="2,24">
              <v:shape style="position:absolute;left:10176;top:-440;width:2;height:24" coordorigin="10176,-440" coordsize="0,24" path="m10176,-440l10176,-417e" filled="false" stroked="true" strokeweight=".098107pt" strokecolor="#ff0000">
                <v:path arrowok="t"/>
              </v:shape>
            </v:group>
            <v:group style="position:absolute;left:10165;top:-429;width:24;height:2" coordorigin="10165,-429" coordsize="24,2">
              <v:shape style="position:absolute;left:10165;top:-429;width:24;height:2" coordorigin="10165,-429" coordsize="24,0" path="m10165,-429l10188,-429e" filled="false" stroked="true" strokeweight=".09927pt" strokecolor="#ff0000">
                <v:path arrowok="t"/>
              </v:shape>
            </v:group>
            <v:group style="position:absolute;left:10176;top:-441;width:2;height:24" coordorigin="10176,-441" coordsize="2,24">
              <v:shape style="position:absolute;left:10176;top:-441;width:2;height:24" coordorigin="10176,-441" coordsize="0,24" path="m10176,-441l10176,-417e" filled="false" stroked="true" strokeweight=".098107pt" strokecolor="#ff0000">
                <v:path arrowok="t"/>
              </v:shape>
            </v:group>
            <v:group style="position:absolute;left:10165;top:-429;width:24;height:2" coordorigin="10165,-429" coordsize="24,2">
              <v:shape style="position:absolute;left:10165;top:-429;width:24;height:2" coordorigin="10165,-429" coordsize="24,0" path="m10165,-429l10188,-429e" filled="false" stroked="true" strokeweight=".09927pt" strokecolor="#ff0000">
                <v:path arrowok="t"/>
              </v:shape>
            </v:group>
            <v:group style="position:absolute;left:10176;top:-441;width:2;height:24" coordorigin="10176,-441" coordsize="2,24">
              <v:shape style="position:absolute;left:10176;top:-441;width:2;height:24" coordorigin="10176,-441" coordsize="0,24" path="m10176,-441l10176,-417e" filled="false" stroked="true" strokeweight=".098107pt" strokecolor="#ff0000">
                <v:path arrowok="t"/>
              </v:shape>
            </v:group>
            <v:group style="position:absolute;left:10165;top:-430;width:24;height:2" coordorigin="10165,-430" coordsize="24,2">
              <v:shape style="position:absolute;left:10165;top:-430;width:24;height:2" coordorigin="10165,-430" coordsize="24,0" path="m10165,-430l10188,-430e" filled="false" stroked="true" strokeweight=".09927pt" strokecolor="#ff0000">
                <v:path arrowok="t"/>
              </v:shape>
            </v:group>
            <v:group style="position:absolute;left:10176;top:-441;width:2;height:24" coordorigin="10176,-441" coordsize="2,24">
              <v:shape style="position:absolute;left:10176;top:-441;width:2;height:24" coordorigin="10176,-441" coordsize="0,24" path="m10176,-441l10176,-418e" filled="false" stroked="true" strokeweight=".098107pt" strokecolor="#ff0000">
                <v:path arrowok="t"/>
              </v:shape>
            </v:group>
            <v:group style="position:absolute;left:10165;top:-430;width:24;height:2" coordorigin="10165,-430" coordsize="24,2">
              <v:shape style="position:absolute;left:10165;top:-430;width:24;height:2" coordorigin="10165,-430" coordsize="24,0" path="m10165,-430l10188,-430e" filled="false" stroked="true" strokeweight=".09927pt" strokecolor="#ff0000">
                <v:path arrowok="t"/>
              </v:shape>
            </v:group>
            <v:group style="position:absolute;left:10176;top:-442;width:2;height:24" coordorigin="10176,-442" coordsize="2,24">
              <v:shape style="position:absolute;left:10176;top:-442;width:2;height:24" coordorigin="10176,-442" coordsize="0,24" path="m10176,-442l10176,-418e" filled="false" stroked="true" strokeweight=".098107pt" strokecolor="#ff0000">
                <v:path arrowok="t"/>
              </v:shape>
            </v:group>
            <v:group style="position:absolute;left:10165;top:-430;width:24;height:2" coordorigin="10165,-430" coordsize="24,2">
              <v:shape style="position:absolute;left:10165;top:-430;width:24;height:2" coordorigin="10165,-430" coordsize="24,0" path="m10165,-430l10188,-430e" filled="false" stroked="true" strokeweight=".09927pt" strokecolor="#ff0000">
                <v:path arrowok="t"/>
              </v:shape>
            </v:group>
            <v:group style="position:absolute;left:10176;top:-442;width:2;height:24" coordorigin="10176,-442" coordsize="2,24">
              <v:shape style="position:absolute;left:10176;top:-442;width:2;height:24" coordorigin="10176,-442" coordsize="0,24" path="m10176,-442l10176,-418e" filled="false" stroked="true" strokeweight=".098107pt" strokecolor="#ff0000">
                <v:path arrowok="t"/>
              </v:shape>
            </v:group>
            <v:group style="position:absolute;left:10165;top:-431;width:24;height:2" coordorigin="10165,-431" coordsize="24,2">
              <v:shape style="position:absolute;left:10165;top:-431;width:24;height:2" coordorigin="10165,-431" coordsize="24,0" path="m10165,-431l10188,-431e" filled="false" stroked="true" strokeweight=".09927pt" strokecolor="#ff0000">
                <v:path arrowok="t"/>
              </v:shape>
            </v:group>
            <v:group style="position:absolute;left:10176;top:-443;width:2;height:24" coordorigin="10176,-443" coordsize="2,24">
              <v:shape style="position:absolute;left:10176;top:-443;width:2;height:24" coordorigin="10176,-443" coordsize="0,24" path="m10176,-443l10176,-419e" filled="false" stroked="true" strokeweight=".098107pt" strokecolor="#ff0000">
                <v:path arrowok="t"/>
              </v:shape>
            </v:group>
            <v:group style="position:absolute;left:10165;top:-431;width:24;height:2" coordorigin="10165,-431" coordsize="24,2">
              <v:shape style="position:absolute;left:10165;top:-431;width:24;height:2" coordorigin="10165,-431" coordsize="24,0" path="m10165,-431l10188,-431e" filled="false" stroked="true" strokeweight=".09927pt" strokecolor="#ff0000">
                <v:path arrowok="t"/>
              </v:shape>
            </v:group>
            <v:group style="position:absolute;left:10176;top:-443;width:2;height:24" coordorigin="10176,-443" coordsize="2,24">
              <v:shape style="position:absolute;left:10176;top:-443;width:2;height:24" coordorigin="10176,-443" coordsize="0,24" path="m10176,-443l10176,-419e" filled="false" stroked="true" strokeweight=".098107pt" strokecolor="#ff0000">
                <v:path arrowok="t"/>
              </v:shape>
            </v:group>
            <v:group style="position:absolute;left:10165;top:-432;width:24;height:2" coordorigin="10165,-432" coordsize="24,2">
              <v:shape style="position:absolute;left:10165;top:-432;width:24;height:2" coordorigin="10165,-432" coordsize="24,0" path="m10165,-432l10188,-432e" filled="false" stroked="true" strokeweight=".09927pt" strokecolor="#ff0000">
                <v:path arrowok="t"/>
              </v:shape>
            </v:group>
            <v:group style="position:absolute;left:10176;top:-443;width:2;height:24" coordorigin="10176,-443" coordsize="2,24">
              <v:shape style="position:absolute;left:10176;top:-443;width:2;height:24" coordorigin="10176,-443" coordsize="0,24" path="m10176,-443l10176,-420e" filled="false" stroked="true" strokeweight=".098107pt" strokecolor="#ff0000">
                <v:path arrowok="t"/>
              </v:shape>
            </v:group>
            <v:group style="position:absolute;left:10165;top:-432;width:24;height:2" coordorigin="10165,-432" coordsize="24,2">
              <v:shape style="position:absolute;left:10165;top:-432;width:24;height:2" coordorigin="10165,-432" coordsize="24,0" path="m10165,-432l10188,-432e" filled="false" stroked="true" strokeweight=".09927pt" strokecolor="#ff0000">
                <v:path arrowok="t"/>
              </v:shape>
            </v:group>
            <v:group style="position:absolute;left:10176;top:-444;width:2;height:24" coordorigin="10176,-444" coordsize="2,24">
              <v:shape style="position:absolute;left:10176;top:-444;width:2;height:24" coordorigin="10176,-444" coordsize="0,24" path="m10176,-444l10176,-420e" filled="false" stroked="true" strokeweight=".098107pt" strokecolor="#ff0000">
                <v:path arrowok="t"/>
              </v:shape>
            </v:group>
            <v:group style="position:absolute;left:10165;top:-433;width:24;height:2" coordorigin="10165,-433" coordsize="24,2">
              <v:shape style="position:absolute;left:10165;top:-433;width:24;height:2" coordorigin="10165,-433" coordsize="24,0" path="m10165,-433l10188,-433e" filled="false" stroked="true" strokeweight=".09927pt" strokecolor="#ff0000">
                <v:path arrowok="t"/>
              </v:shape>
            </v:group>
            <v:group style="position:absolute;left:10176;top:-445;width:2;height:24" coordorigin="10176,-445" coordsize="2,24">
              <v:shape style="position:absolute;left:10176;top:-445;width:2;height:24" coordorigin="10176,-445" coordsize="0,24" path="m10176,-445l10176,-421e" filled="false" stroked="true" strokeweight=".098107pt" strokecolor="#ff0000">
                <v:path arrowok="t"/>
              </v:shape>
            </v:group>
            <v:group style="position:absolute;left:10165;top:-433;width:24;height:2" coordorigin="10165,-433" coordsize="24,2">
              <v:shape style="position:absolute;left:10165;top:-433;width:24;height:2" coordorigin="10165,-433" coordsize="24,0" path="m10165,-433l10188,-433e" filled="false" stroked="true" strokeweight=".09927pt" strokecolor="#ff0000">
                <v:path arrowok="t"/>
              </v:shape>
            </v:group>
            <v:group style="position:absolute;left:10176;top:-445;width:2;height:24" coordorigin="10176,-445" coordsize="2,24">
              <v:shape style="position:absolute;left:10176;top:-445;width:2;height:24" coordorigin="10176,-445" coordsize="0,24" path="m10176,-445l10176,-421e" filled="false" stroked="true" strokeweight=".098107pt" strokecolor="#ff0000">
                <v:path arrowok="t"/>
              </v:shape>
            </v:group>
            <v:group style="position:absolute;left:10165;top:-434;width:24;height:2" coordorigin="10165,-434" coordsize="24,2">
              <v:shape style="position:absolute;left:10165;top:-434;width:24;height:2" coordorigin="10165,-434" coordsize="24,0" path="m10165,-434l10188,-434e" filled="false" stroked="true" strokeweight=".09927pt" strokecolor="#ff0000">
                <v:path arrowok="t"/>
              </v:shape>
            </v:group>
            <v:group style="position:absolute;left:10176;top:-445;width:2;height:24" coordorigin="10176,-445" coordsize="2,24">
              <v:shape style="position:absolute;left:10176;top:-445;width:2;height:24" coordorigin="10176,-445" coordsize="0,24" path="m10176,-445l10176,-422e" filled="false" stroked="true" strokeweight=".098107pt" strokecolor="#ff0000">
                <v:path arrowok="t"/>
              </v:shape>
            </v:group>
            <v:group style="position:absolute;left:10165;top:-434;width:24;height:2" coordorigin="10165,-434" coordsize="24,2">
              <v:shape style="position:absolute;left:10165;top:-434;width:24;height:2" coordorigin="10165,-434" coordsize="24,0" path="m10165,-434l10188,-434e" filled="false" stroked="true" strokeweight=".09927pt" strokecolor="#ff0000">
                <v:path arrowok="t"/>
              </v:shape>
            </v:group>
            <v:group style="position:absolute;left:10176;top:-446;width:2;height:24" coordorigin="10176,-446" coordsize="2,24">
              <v:shape style="position:absolute;left:10176;top:-446;width:2;height:24" coordorigin="10176,-446" coordsize="0,24" path="m10176,-446l10176,-422e" filled="false" stroked="true" strokeweight=".098107pt" strokecolor="#ff0000">
                <v:path arrowok="t"/>
              </v:shape>
            </v:group>
            <v:group style="position:absolute;left:10165;top:-434;width:24;height:2" coordorigin="10165,-434" coordsize="24,2">
              <v:shape style="position:absolute;left:10165;top:-434;width:24;height:2" coordorigin="10165,-434" coordsize="24,0" path="m10165,-434l10188,-434e" filled="false" stroked="true" strokeweight=".09927pt" strokecolor="#ff0000">
                <v:path arrowok="t"/>
              </v:shape>
            </v:group>
            <v:group style="position:absolute;left:10176;top:-446;width:2;height:24" coordorigin="10176,-446" coordsize="2,24">
              <v:shape style="position:absolute;left:10176;top:-446;width:2;height:24" coordorigin="10176,-446" coordsize="0,24" path="m10176,-446l10176,-422e" filled="false" stroked="true" strokeweight=".098107pt" strokecolor="#ff0000">
                <v:path arrowok="t"/>
              </v:shape>
            </v:group>
            <v:group style="position:absolute;left:10165;top:-435;width:24;height:2" coordorigin="10165,-435" coordsize="24,2">
              <v:shape style="position:absolute;left:10165;top:-435;width:24;height:2" coordorigin="10165,-435" coordsize="24,0" path="m10165,-435l10188,-435e" filled="false" stroked="true" strokeweight=".09927pt" strokecolor="#ff0000">
                <v:path arrowok="t"/>
              </v:shape>
            </v:group>
            <v:group style="position:absolute;left:10176;top:-446;width:2;height:24" coordorigin="10176,-446" coordsize="2,24">
              <v:shape style="position:absolute;left:10176;top:-446;width:2;height:24" coordorigin="10176,-446" coordsize="0,24" path="m10176,-446l10176,-423e" filled="false" stroked="true" strokeweight=".098107pt" strokecolor="#ff0000">
                <v:path arrowok="t"/>
              </v:shape>
            </v:group>
            <v:group style="position:absolute;left:10165;top:-435;width:24;height:2" coordorigin="10165,-435" coordsize="24,2">
              <v:shape style="position:absolute;left:10165;top:-435;width:24;height:2" coordorigin="10165,-435" coordsize="24,0" path="m10165,-435l10188,-435e" filled="false" stroked="true" strokeweight=".09927pt" strokecolor="#ff0000">
                <v:path arrowok="t"/>
              </v:shape>
            </v:group>
            <v:group style="position:absolute;left:10176;top:-447;width:2;height:24" coordorigin="10176,-447" coordsize="2,24">
              <v:shape style="position:absolute;left:10176;top:-447;width:2;height:24" coordorigin="10176,-447" coordsize="0,24" path="m10176,-447l10176,-423e" filled="false" stroked="true" strokeweight=".098107pt" strokecolor="#ff0000">
                <v:path arrowok="t"/>
              </v:shape>
            </v:group>
            <v:group style="position:absolute;left:10165;top:-435;width:24;height:2" coordorigin="10165,-435" coordsize="24,2">
              <v:shape style="position:absolute;left:10165;top:-435;width:24;height:2" coordorigin="10165,-435" coordsize="24,0" path="m10165,-435l10188,-435e" filled="false" stroked="true" strokeweight=".09927pt" strokecolor="#ff0000">
                <v:path arrowok="t"/>
              </v:shape>
            </v:group>
            <v:group style="position:absolute;left:10176;top:-447;width:2;height:24" coordorigin="10176,-447" coordsize="2,24">
              <v:shape style="position:absolute;left:10176;top:-447;width:2;height:24" coordorigin="10176,-447" coordsize="0,24" path="m10176,-447l10176,-423e" filled="false" stroked="true" strokeweight=".098107pt" strokecolor="#ff0000">
                <v:path arrowok="t"/>
              </v:shape>
            </v:group>
            <v:group style="position:absolute;left:10165;top:-436;width:24;height:2" coordorigin="10165,-436" coordsize="24,2">
              <v:shape style="position:absolute;left:10165;top:-436;width:24;height:2" coordorigin="10165,-436" coordsize="24,0" path="m10165,-436l10188,-436e" filled="false" stroked="true" strokeweight=".09927pt" strokecolor="#ff0000">
                <v:path arrowok="t"/>
              </v:shape>
            </v:group>
            <v:group style="position:absolute;left:10176;top:-447;width:2;height:24" coordorigin="10176,-447" coordsize="2,24">
              <v:shape style="position:absolute;left:10176;top:-447;width:2;height:24" coordorigin="10176,-447" coordsize="0,24" path="m10176,-447l10176,-424e" filled="false" stroked="true" strokeweight=".098107pt" strokecolor="#ff0000">
                <v:path arrowok="t"/>
              </v:shape>
            </v:group>
            <v:group style="position:absolute;left:10165;top:-436;width:24;height:2" coordorigin="10165,-436" coordsize="24,2">
              <v:shape style="position:absolute;left:10165;top:-436;width:24;height:2" coordorigin="10165,-436" coordsize="24,0" path="m10165,-436l10188,-436e" filled="false" stroked="true" strokeweight=".09927pt" strokecolor="#ff0000">
                <v:path arrowok="t"/>
              </v:shape>
            </v:group>
            <v:group style="position:absolute;left:10176;top:-448;width:2;height:24" coordorigin="10176,-448" coordsize="2,24">
              <v:shape style="position:absolute;left:10176;top:-448;width:2;height:24" coordorigin="10176,-448" coordsize="0,24" path="m10176,-448l10176,-424e" filled="false" stroked="true" strokeweight=".098107pt" strokecolor="#ff0000">
                <v:path arrowok="t"/>
              </v:shape>
            </v:group>
            <v:group style="position:absolute;left:10165;top:-436;width:24;height:2" coordorigin="10165,-436" coordsize="24,2">
              <v:shape style="position:absolute;left:10165;top:-436;width:24;height:2" coordorigin="10165,-436" coordsize="24,0" path="m10165,-436l10188,-436e" filled="false" stroked="true" strokeweight=".09927pt" strokecolor="#ff0000">
                <v:path arrowok="t"/>
              </v:shape>
            </v:group>
            <v:group style="position:absolute;left:10176;top:-448;width:2;height:24" coordorigin="10176,-448" coordsize="2,24">
              <v:shape style="position:absolute;left:10176;top:-448;width:2;height:24" coordorigin="10176,-448" coordsize="0,24" path="m10176,-448l10176,-424e" filled="false" stroked="true" strokeweight=".098107pt" strokecolor="#ff0000">
                <v:path arrowok="t"/>
              </v:shape>
            </v:group>
            <v:group style="position:absolute;left:10165;top:-437;width:24;height:2" coordorigin="10165,-437" coordsize="24,2">
              <v:shape style="position:absolute;left:10165;top:-437;width:24;height:2" coordorigin="10165,-437" coordsize="24,0" path="m10165,-437l10188,-437e" filled="false" stroked="true" strokeweight=".09927pt" strokecolor="#ff0000">
                <v:path arrowok="t"/>
              </v:shape>
            </v:group>
            <v:group style="position:absolute;left:10176;top:-448;width:2;height:24" coordorigin="10176,-448" coordsize="2,24">
              <v:shape style="position:absolute;left:10176;top:-448;width:2;height:24" coordorigin="10176,-448" coordsize="0,24" path="m10176,-448l10176,-425e" filled="false" stroked="true" strokeweight=".098107pt" strokecolor="#ff0000">
                <v:path arrowok="t"/>
              </v:shape>
            </v:group>
            <v:group style="position:absolute;left:10165;top:-437;width:24;height:2" coordorigin="10165,-437" coordsize="24,2">
              <v:shape style="position:absolute;left:10165;top:-437;width:24;height:2" coordorigin="10165,-437" coordsize="24,0" path="m10165,-437l10188,-437e" filled="false" stroked="true" strokeweight=".09927pt" strokecolor="#ff0000">
                <v:path arrowok="t"/>
              </v:shape>
            </v:group>
            <v:group style="position:absolute;left:10176;top:-449;width:2;height:24" coordorigin="10176,-449" coordsize="2,24">
              <v:shape style="position:absolute;left:10176;top:-449;width:2;height:24" coordorigin="10176,-449" coordsize="0,24" path="m10176,-449l10176,-425e" filled="false" stroked="true" strokeweight=".098107pt" strokecolor="#ff0000">
                <v:path arrowok="t"/>
              </v:shape>
            </v:group>
            <v:group style="position:absolute;left:10165;top:-438;width:24;height:2" coordorigin="10165,-438" coordsize="24,2">
              <v:shape style="position:absolute;left:10165;top:-438;width:24;height:2" coordorigin="10165,-438" coordsize="24,0" path="m10165,-438l10188,-438e" filled="false" stroked="true" strokeweight=".09927pt" strokecolor="#ff0000">
                <v:path arrowok="t"/>
              </v:shape>
            </v:group>
            <v:group style="position:absolute;left:10176;top:-449;width:2;height:24" coordorigin="10176,-449" coordsize="2,24">
              <v:shape style="position:absolute;left:10176;top:-449;width:2;height:24" coordorigin="10176,-449" coordsize="0,24" path="m10176,-449l10176,-426e" filled="false" stroked="true" strokeweight=".098107pt" strokecolor="#ff0000">
                <v:path arrowok="t"/>
              </v:shape>
            </v:group>
            <v:group style="position:absolute;left:10165;top:-438;width:24;height:2" coordorigin="10165,-438" coordsize="24,2">
              <v:shape style="position:absolute;left:10165;top:-438;width:24;height:2" coordorigin="10165,-438" coordsize="24,0" path="m10165,-438l10188,-438e" filled="false" stroked="true" strokeweight=".09927pt" strokecolor="#ff0000">
                <v:path arrowok="t"/>
              </v:shape>
            </v:group>
            <v:group style="position:absolute;left:10176;top:-450;width:2;height:24" coordorigin="10176,-450" coordsize="2,24">
              <v:shape style="position:absolute;left:10176;top:-450;width:2;height:24" coordorigin="10176,-450" coordsize="0,24" path="m10176,-450l10176,-426e" filled="false" stroked="true" strokeweight=".098107pt" strokecolor="#ff0000">
                <v:path arrowok="t"/>
              </v:shape>
            </v:group>
            <v:group style="position:absolute;left:10165;top:-439;width:24;height:2" coordorigin="10165,-439" coordsize="24,2">
              <v:shape style="position:absolute;left:10165;top:-439;width:24;height:2" coordorigin="10165,-439" coordsize="24,0" path="m10165,-439l10188,-439e" filled="false" stroked="true" strokeweight=".09927pt" strokecolor="#ff0000">
                <v:path arrowok="t"/>
              </v:shape>
            </v:group>
            <v:group style="position:absolute;left:10176;top:-450;width:2;height:24" coordorigin="10176,-450" coordsize="2,24">
              <v:shape style="position:absolute;left:10176;top:-450;width:2;height:24" coordorigin="10176,-450" coordsize="0,24" path="m10176,-450l10176,-427e" filled="false" stroked="true" strokeweight=".098107pt" strokecolor="#ff0000">
                <v:path arrowok="t"/>
              </v:shape>
            </v:group>
            <v:group style="position:absolute;left:10165;top:-439;width:24;height:2" coordorigin="10165,-439" coordsize="24,2">
              <v:shape style="position:absolute;left:10165;top:-439;width:24;height:2" coordorigin="10165,-439" coordsize="24,0" path="m10165,-439l10188,-439e" filled="false" stroked="true" strokeweight=".09927pt" strokecolor="#ff0000">
                <v:path arrowok="t"/>
              </v:shape>
            </v:group>
            <v:group style="position:absolute;left:10176;top:-451;width:2;height:24" coordorigin="10176,-451" coordsize="2,24">
              <v:shape style="position:absolute;left:10176;top:-451;width:2;height:24" coordorigin="10176,-451" coordsize="0,24" path="m10176,-451l10176,-427e" filled="false" stroked="true" strokeweight=".098107pt" strokecolor="#ff0000">
                <v:path arrowok="t"/>
              </v:shape>
            </v:group>
            <v:group style="position:absolute;left:10165;top:-440;width:24;height:2" coordorigin="10165,-440" coordsize="24,2">
              <v:shape style="position:absolute;left:10165;top:-440;width:24;height:2" coordorigin="10165,-440" coordsize="24,0" path="m10165,-440l10188,-440e" filled="false" stroked="true" strokeweight=".09927pt" strokecolor="#ff0000">
                <v:path arrowok="t"/>
              </v:shape>
            </v:group>
            <v:group style="position:absolute;left:10176;top:-452;width:2;height:24" coordorigin="10176,-452" coordsize="2,24">
              <v:shape style="position:absolute;left:10176;top:-452;width:2;height:24" coordorigin="10176,-452" coordsize="0,24" path="m10176,-452l10176,-428e" filled="false" stroked="true" strokeweight=".098107pt" strokecolor="#ff0000">
                <v:path arrowok="t"/>
              </v:shape>
            </v:group>
            <v:group style="position:absolute;left:10165;top:-440;width:24;height:2" coordorigin="10165,-440" coordsize="24,2">
              <v:shape style="position:absolute;left:10165;top:-440;width:24;height:2" coordorigin="10165,-440" coordsize="24,0" path="m10165,-440l10188,-440e" filled="false" stroked="true" strokeweight=".09927pt" strokecolor="#ff0000">
                <v:path arrowok="t"/>
              </v:shape>
            </v:group>
            <v:group style="position:absolute;left:10176;top:-452;width:2;height:24" coordorigin="10176,-452" coordsize="2,24">
              <v:shape style="position:absolute;left:10176;top:-452;width:2;height:24" coordorigin="10176,-452" coordsize="0,24" path="m10176,-452l10176,-429e" filled="false" stroked="true" strokeweight=".098107pt" strokecolor="#ff0000">
                <v:path arrowok="t"/>
              </v:shape>
            </v:group>
            <v:group style="position:absolute;left:10165;top:-441;width:24;height:2" coordorigin="10165,-441" coordsize="24,2">
              <v:shape style="position:absolute;left:10165;top:-441;width:24;height:2" coordorigin="10165,-441" coordsize="24,0" path="m10165,-441l10188,-441e" filled="false" stroked="true" strokeweight=".09927pt" strokecolor="#ff0000">
                <v:path arrowok="t"/>
              </v:shape>
            </v:group>
            <v:group style="position:absolute;left:10176;top:-453;width:2;height:24" coordorigin="10176,-453" coordsize="2,24">
              <v:shape style="position:absolute;left:10176;top:-453;width:2;height:24" coordorigin="10176,-453" coordsize="0,24" path="m10176,-453l10176,-429e" filled="false" stroked="true" strokeweight=".098107pt" strokecolor="#ff0000">
                <v:path arrowok="t"/>
              </v:shape>
            </v:group>
            <v:group style="position:absolute;left:10165;top:-441;width:24;height:2" coordorigin="10165,-441" coordsize="24,2">
              <v:shape style="position:absolute;left:10165;top:-441;width:24;height:2" coordorigin="10165,-441" coordsize="24,0" path="m10165,-441l10188,-441e" filled="false" stroked="true" strokeweight=".09927pt" strokecolor="#ff0000">
                <v:path arrowok="t"/>
              </v:shape>
            </v:group>
            <v:group style="position:absolute;left:10176;top:-453;width:2;height:24" coordorigin="10176,-453" coordsize="2,24">
              <v:shape style="position:absolute;left:10176;top:-453;width:2;height:24" coordorigin="10176,-453" coordsize="0,24" path="m10176,-453l10176,-430e" filled="false" stroked="true" strokeweight=".098107pt" strokecolor="#ff0000">
                <v:path arrowok="t"/>
              </v:shape>
            </v:group>
            <v:group style="position:absolute;left:10165;top:-442;width:24;height:2" coordorigin="10165,-442" coordsize="24,2">
              <v:shape style="position:absolute;left:10165;top:-442;width:24;height:2" coordorigin="10165,-442" coordsize="24,0" path="m10165,-442l10188,-442e" filled="false" stroked="true" strokeweight=".09927pt" strokecolor="#ff0000">
                <v:path arrowok="t"/>
              </v:shape>
            </v:group>
            <v:group style="position:absolute;left:10176;top:-454;width:2;height:24" coordorigin="10176,-454" coordsize="2,24">
              <v:shape style="position:absolute;left:10176;top:-454;width:2;height:24" coordorigin="10176,-454" coordsize="0,24" path="m10176,-454l10176,-430e" filled="false" stroked="true" strokeweight=".098107pt" strokecolor="#ff0000">
                <v:path arrowok="t"/>
              </v:shape>
            </v:group>
            <v:group style="position:absolute;left:10165;top:-442;width:24;height:2" coordorigin="10165,-442" coordsize="24,2">
              <v:shape style="position:absolute;left:10165;top:-442;width:24;height:2" coordorigin="10165,-442" coordsize="24,0" path="m10165,-442l10188,-442e" filled="false" stroked="true" strokeweight=".09927pt" strokecolor="#ff0000">
                <v:path arrowok="t"/>
              </v:shape>
            </v:group>
            <v:group style="position:absolute;left:10176;top:-454;width:2;height:24" coordorigin="10176,-454" coordsize="2,24">
              <v:shape style="position:absolute;left:10176;top:-454;width:2;height:24" coordorigin="10176,-454" coordsize="0,24" path="m10176,-454l10176,-430e" filled="false" stroked="true" strokeweight=".098107pt" strokecolor="#ff0000">
                <v:path arrowok="t"/>
              </v:shape>
            </v:group>
            <v:group style="position:absolute;left:10165;top:-442;width:24;height:2" coordorigin="10165,-442" coordsize="24,2">
              <v:shape style="position:absolute;left:10165;top:-442;width:24;height:2" coordorigin="10165,-442" coordsize="24,0" path="m10165,-442l10188,-442e" filled="false" stroked="true" strokeweight=".09927pt" strokecolor="#ff0000">
                <v:path arrowok="t"/>
              </v:shape>
            </v:group>
            <v:group style="position:absolute;left:10176;top:-454;width:2;height:24" coordorigin="10176,-454" coordsize="2,24">
              <v:shape style="position:absolute;left:10176;top:-454;width:2;height:24" coordorigin="10176,-454" coordsize="0,24" path="m10176,-454l10176,-431e" filled="false" stroked="true" strokeweight=".098107pt" strokecolor="#ff0000">
                <v:path arrowok="t"/>
              </v:shape>
            </v:group>
            <v:group style="position:absolute;left:10165;top:-443;width:24;height:2" coordorigin="10165,-443" coordsize="24,2">
              <v:shape style="position:absolute;left:10165;top:-443;width:24;height:2" coordorigin="10165,-443" coordsize="24,0" path="m10165,-443l10188,-443e" filled="false" stroked="true" strokeweight=".09927pt" strokecolor="#ff0000">
                <v:path arrowok="t"/>
              </v:shape>
            </v:group>
            <v:group style="position:absolute;left:10176;top:-455;width:2;height:24" coordorigin="10176,-455" coordsize="2,24">
              <v:shape style="position:absolute;left:10176;top:-455;width:2;height:24" coordorigin="10176,-455" coordsize="0,24" path="m10176,-455l10176,-432e" filled="false" stroked="true" strokeweight=".098107pt" strokecolor="#ff0000">
                <v:path arrowok="t"/>
              </v:shape>
            </v:group>
            <v:group style="position:absolute;left:10165;top:-444;width:24;height:2" coordorigin="10165,-444" coordsize="24,2">
              <v:shape style="position:absolute;left:10165;top:-444;width:24;height:2" coordorigin="10165,-444" coordsize="24,0" path="m10165,-444l10188,-444e" filled="false" stroked="true" strokeweight=".09927pt" strokecolor="#ff0000">
                <v:path arrowok="t"/>
              </v:shape>
            </v:group>
            <v:group style="position:absolute;left:10176;top:-456;width:2;height:24" coordorigin="10176,-456" coordsize="2,24">
              <v:shape style="position:absolute;left:10176;top:-456;width:2;height:24" coordorigin="10176,-456" coordsize="0,24" path="m10176,-456l10176,-432e" filled="false" stroked="true" strokeweight=".098107pt" strokecolor="#ff0000">
                <v:path arrowok="t"/>
              </v:shape>
            </v:group>
            <v:group style="position:absolute;left:10165;top:-446;width:24;height:2" coordorigin="10165,-446" coordsize="24,2">
              <v:shape style="position:absolute;left:10165;top:-446;width:24;height:2" coordorigin="10165,-446" coordsize="24,0" path="m10165,-446l10188,-446e" filled="false" stroked="true" strokeweight=".09927pt" strokecolor="#ff0000">
                <v:path arrowok="t"/>
              </v:shape>
            </v:group>
            <v:group style="position:absolute;left:10176;top:-458;width:2;height:24" coordorigin="10176,-458" coordsize="2,24">
              <v:shape style="position:absolute;left:10176;top:-458;width:2;height:24" coordorigin="10176,-458" coordsize="0,24" path="m10176,-458l10176,-434e" filled="false" stroked="true" strokeweight=".098107pt" strokecolor="#ff0000">
                <v:path arrowok="t"/>
              </v:shape>
            </v:group>
            <v:group style="position:absolute;left:10165;top:-446;width:24;height:2" coordorigin="10165,-446" coordsize="24,2">
              <v:shape style="position:absolute;left:10165;top:-446;width:24;height:2" coordorigin="10165,-446" coordsize="24,0" path="m10165,-446l10188,-446e" filled="false" stroked="true" strokeweight=".09927pt" strokecolor="#ff0000">
                <v:path arrowok="t"/>
              </v:shape>
            </v:group>
            <v:group style="position:absolute;left:10176;top:-458;width:2;height:24" coordorigin="10176,-458" coordsize="2,24">
              <v:shape style="position:absolute;left:10176;top:-458;width:2;height:24" coordorigin="10176,-458" coordsize="0,24" path="m10176,-458l10176,-434e" filled="false" stroked="true" strokeweight=".098107pt" strokecolor="#ff0000">
                <v:path arrowok="t"/>
              </v:shape>
            </v:group>
            <v:group style="position:absolute;left:10165;top:-446;width:24;height:2" coordorigin="10165,-446" coordsize="24,2">
              <v:shape style="position:absolute;left:10165;top:-446;width:24;height:2" coordorigin="10165,-446" coordsize="24,0" path="m10165,-446l10188,-446e" filled="false" stroked="true" strokeweight=".09927pt" strokecolor="#ff0000">
                <v:path arrowok="t"/>
              </v:shape>
            </v:group>
            <v:group style="position:absolute;left:10176;top:-458;width:2;height:24" coordorigin="10176,-458" coordsize="2,24">
              <v:shape style="position:absolute;left:10176;top:-458;width:2;height:24" coordorigin="10176,-458" coordsize="0,24" path="m10176,-458l10176,-435e" filled="false" stroked="true" strokeweight=".098107pt" strokecolor="#ff0000">
                <v:path arrowok="t"/>
              </v:shape>
            </v:group>
            <v:group style="position:absolute;left:10165;top:-447;width:24;height:2" coordorigin="10165,-447" coordsize="24,2">
              <v:shape style="position:absolute;left:10165;top:-447;width:24;height:2" coordorigin="10165,-447" coordsize="24,0" path="m10165,-447l10188,-447e" filled="false" stroked="true" strokeweight=".09927pt" strokecolor="#ff0000">
                <v:path arrowok="t"/>
              </v:shape>
            </v:group>
            <v:group style="position:absolute;left:10176;top:-459;width:2;height:24" coordorigin="10176,-459" coordsize="2,24">
              <v:shape style="position:absolute;left:10176;top:-459;width:2;height:24" coordorigin="10176,-459" coordsize="0,24" path="m10176,-459l10176,-435e" filled="false" stroked="true" strokeweight=".098107pt" strokecolor="#ff0000">
                <v:path arrowok="t"/>
              </v:shape>
            </v:group>
            <v:group style="position:absolute;left:10165;top:-447;width:24;height:2" coordorigin="10165,-447" coordsize="24,2">
              <v:shape style="position:absolute;left:10165;top:-447;width:24;height:2" coordorigin="10165,-447" coordsize="24,0" path="m10165,-447l10188,-447e" filled="false" stroked="true" strokeweight=".09927pt" strokecolor="#ff0000">
                <v:path arrowok="t"/>
              </v:shape>
            </v:group>
            <v:group style="position:absolute;left:10176;top:-459;width:2;height:24" coordorigin="10176,-459" coordsize="2,24">
              <v:shape style="position:absolute;left:10176;top:-459;width:2;height:24" coordorigin="10176,-459" coordsize="0,24" path="m10176,-459l10176,-435e" filled="false" stroked="true" strokeweight=".098107pt" strokecolor="#ff0000">
                <v:path arrowok="t"/>
              </v:shape>
            </v:group>
            <v:group style="position:absolute;left:10165;top:-447;width:24;height:2" coordorigin="10165,-447" coordsize="24,2">
              <v:shape style="position:absolute;left:10165;top:-447;width:24;height:2" coordorigin="10165,-447" coordsize="24,0" path="m10165,-447l10188,-447e" filled="false" stroked="true" strokeweight=".09927pt" strokecolor="#ff0000">
                <v:path arrowok="t"/>
              </v:shape>
            </v:group>
            <v:group style="position:absolute;left:10176;top:-459;width:2;height:24" coordorigin="10176,-459" coordsize="2,24">
              <v:shape style="position:absolute;left:10176;top:-459;width:2;height:24" coordorigin="10176,-459" coordsize="0,24" path="m10176,-459l10176,-436e" filled="false" stroked="true" strokeweight=".098107pt" strokecolor="#ff0000">
                <v:path arrowok="t"/>
              </v:shape>
            </v:group>
            <v:group style="position:absolute;left:10165;top:-448;width:24;height:2" coordorigin="10165,-448" coordsize="24,2">
              <v:shape style="position:absolute;left:10165;top:-448;width:24;height:2" coordorigin="10165,-448" coordsize="24,0" path="m10165,-448l10188,-448e" filled="false" stroked="true" strokeweight=".09927pt" strokecolor="#ff0000">
                <v:path arrowok="t"/>
              </v:shape>
            </v:group>
            <v:group style="position:absolute;left:10176;top:-460;width:2;height:24" coordorigin="10176,-460" coordsize="2,24">
              <v:shape style="position:absolute;left:10176;top:-460;width:2;height:24" coordorigin="10176,-460" coordsize="0,24" path="m10176,-460l10176,-436e" filled="false" stroked="true" strokeweight=".098107pt" strokecolor="#ff0000">
                <v:path arrowok="t"/>
              </v:shape>
            </v:group>
            <v:group style="position:absolute;left:10165;top:-448;width:24;height:2" coordorigin="10165,-448" coordsize="24,2">
              <v:shape style="position:absolute;left:10165;top:-448;width:24;height:2" coordorigin="10165,-448" coordsize="24,0" path="m10165,-448l10188,-448e" filled="false" stroked="true" strokeweight=".09927pt" strokecolor="#ff0000">
                <v:path arrowok="t"/>
              </v:shape>
            </v:group>
            <v:group style="position:absolute;left:10176;top:-460;width:2;height:24" coordorigin="10176,-460" coordsize="2,24">
              <v:shape style="position:absolute;left:10176;top:-460;width:2;height:24" coordorigin="10176,-460" coordsize="0,24" path="m10176,-460l10176,-436e" filled="false" stroked="true" strokeweight=".098107pt" strokecolor="#ff0000">
                <v:path arrowok="t"/>
              </v:shape>
            </v:group>
            <v:group style="position:absolute;left:10165;top:-448;width:24;height:2" coordorigin="10165,-448" coordsize="24,2">
              <v:shape style="position:absolute;left:10165;top:-448;width:24;height:2" coordorigin="10165,-448" coordsize="24,0" path="m10165,-448l10188,-448e" filled="false" stroked="true" strokeweight=".09927pt" strokecolor="#ff0000">
                <v:path arrowok="t"/>
              </v:shape>
            </v:group>
            <v:group style="position:absolute;left:10176;top:-460;width:2;height:24" coordorigin="10176,-460" coordsize="2,24">
              <v:shape style="position:absolute;left:10176;top:-460;width:2;height:24" coordorigin="10176,-460" coordsize="0,24" path="m10176,-460l10176,-437e" filled="false" stroked="true" strokeweight=".098107pt" strokecolor="#ff0000">
                <v:path arrowok="t"/>
              </v:shape>
            </v:group>
            <v:group style="position:absolute;left:10165;top:-449;width:24;height:2" coordorigin="10165,-449" coordsize="24,2">
              <v:shape style="position:absolute;left:10165;top:-449;width:24;height:2" coordorigin="10165,-449" coordsize="24,0" path="m10165,-449l10188,-449e" filled="false" stroked="true" strokeweight=".09927pt" strokecolor="#ff0000">
                <v:path arrowok="t"/>
              </v:shape>
            </v:group>
            <v:group style="position:absolute;left:10176;top:-461;width:2;height:24" coordorigin="10176,-461" coordsize="2,24">
              <v:shape style="position:absolute;left:10176;top:-461;width:2;height:24" coordorigin="10176,-461" coordsize="0,24" path="m10176,-461l10176,-437e" filled="false" stroked="true" strokeweight=".098107pt" strokecolor="#ff0000">
                <v:path arrowok="t"/>
              </v:shape>
            </v:group>
            <v:group style="position:absolute;left:10165;top:-449;width:24;height:2" coordorigin="10165,-449" coordsize="24,2">
              <v:shape style="position:absolute;left:10165;top:-449;width:24;height:2" coordorigin="10165,-449" coordsize="24,0" path="m10165,-449l10188,-449e" filled="false" stroked="true" strokeweight=".09927pt" strokecolor="#ff0000">
                <v:path arrowok="t"/>
              </v:shape>
            </v:group>
            <v:group style="position:absolute;left:10176;top:-461;width:2;height:24" coordorigin="10176,-461" coordsize="2,24">
              <v:shape style="position:absolute;left:10176;top:-461;width:2;height:24" coordorigin="10176,-461" coordsize="0,24" path="m10176,-461l10176,-438e" filled="false" stroked="true" strokeweight=".098107pt" strokecolor="#ff0000">
                <v:path arrowok="t"/>
              </v:shape>
            </v:group>
            <v:group style="position:absolute;left:10165;top:-450;width:24;height:2" coordorigin="10165,-450" coordsize="24,2">
              <v:shape style="position:absolute;left:10165;top:-450;width:24;height:2" coordorigin="10165,-450" coordsize="24,0" path="m10165,-450l10188,-450e" filled="false" stroked="true" strokeweight=".09927pt" strokecolor="#ff0000">
                <v:path arrowok="t"/>
              </v:shape>
            </v:group>
            <v:group style="position:absolute;left:10176;top:-462;width:2;height:24" coordorigin="10176,-462" coordsize="2,24">
              <v:shape style="position:absolute;left:10176;top:-462;width:2;height:24" coordorigin="10176,-462" coordsize="0,24" path="m10176,-462l10176,-438e" filled="false" stroked="true" strokeweight=".098107pt" strokecolor="#ff0000">
                <v:path arrowok="t"/>
              </v:shape>
            </v:group>
            <v:group style="position:absolute;left:10165;top:-450;width:24;height:2" coordorigin="10165,-450" coordsize="24,2">
              <v:shape style="position:absolute;left:10165;top:-450;width:24;height:2" coordorigin="10165,-450" coordsize="24,0" path="m10165,-450l10188,-450e" filled="false" stroked="true" strokeweight=".09927pt" strokecolor="#ff0000">
                <v:path arrowok="t"/>
              </v:shape>
            </v:group>
            <v:group style="position:absolute;left:10176;top:-462;width:2;height:24" coordorigin="10176,-462" coordsize="2,24">
              <v:shape style="position:absolute;left:10176;top:-462;width:2;height:24" coordorigin="10176,-462" coordsize="0,24" path="m10176,-462l10176,-439e" filled="false" stroked="true" strokeweight=".098107pt" strokecolor="#ff0000">
                <v:path arrowok="t"/>
              </v:shape>
            </v:group>
            <v:group style="position:absolute;left:10165;top:-451;width:24;height:2" coordorigin="10165,-451" coordsize="24,2">
              <v:shape style="position:absolute;left:10165;top:-451;width:24;height:2" coordorigin="10165,-451" coordsize="24,0" path="m10165,-451l10188,-451e" filled="false" stroked="true" strokeweight=".09927pt" strokecolor="#ff0000">
                <v:path arrowok="t"/>
              </v:shape>
            </v:group>
            <v:group style="position:absolute;left:10176;top:-463;width:2;height:24" coordorigin="10176,-463" coordsize="2,24">
              <v:shape style="position:absolute;left:10176;top:-463;width:2;height:24" coordorigin="10176,-463" coordsize="0,24" path="m10176,-463l10176,-439e" filled="false" stroked="true" strokeweight=".098107pt" strokecolor="#ff0000">
                <v:path arrowok="t"/>
              </v:shape>
            </v:group>
            <v:group style="position:absolute;left:10165;top:-451;width:24;height:2" coordorigin="10165,-451" coordsize="24,2">
              <v:shape style="position:absolute;left:10165;top:-451;width:24;height:2" coordorigin="10165,-451" coordsize="24,0" path="m10165,-451l10188,-451e" filled="false" stroked="true" strokeweight=".09927pt" strokecolor="#ff0000">
                <v:path arrowok="t"/>
              </v:shape>
            </v:group>
            <v:group style="position:absolute;left:10176;top:-463;width:2;height:24" coordorigin="10176,-463" coordsize="2,24">
              <v:shape style="position:absolute;left:10176;top:-463;width:2;height:24" coordorigin="10176,-463" coordsize="0,24" path="m10176,-463l10176,-440e" filled="false" stroked="true" strokeweight=".098107pt" strokecolor="#ff0000">
                <v:path arrowok="t"/>
              </v:shape>
            </v:group>
            <v:group style="position:absolute;left:10165;top:-452;width:24;height:2" coordorigin="10165,-452" coordsize="24,2">
              <v:shape style="position:absolute;left:10165;top:-452;width:24;height:2" coordorigin="10165,-452" coordsize="24,0" path="m10165,-452l10188,-452e" filled="false" stroked="true" strokeweight=".09927pt" strokecolor="#ff0000">
                <v:path arrowok="t"/>
              </v:shape>
            </v:group>
            <v:group style="position:absolute;left:10176;top:-464;width:2;height:24" coordorigin="10176,-464" coordsize="2,24">
              <v:shape style="position:absolute;left:10176;top:-464;width:2;height:24" coordorigin="10176,-464" coordsize="0,24" path="m10176,-464l10176,-440e" filled="false" stroked="true" strokeweight=".098107pt" strokecolor="#ff0000">
                <v:path arrowok="t"/>
              </v:shape>
            </v:group>
            <v:group style="position:absolute;left:10165;top:-452;width:24;height:2" coordorigin="10165,-452" coordsize="24,2">
              <v:shape style="position:absolute;left:10165;top:-452;width:24;height:2" coordorigin="10165,-452" coordsize="24,0" path="m10165,-452l10188,-452e" filled="false" stroked="true" strokeweight=".09927pt" strokecolor="#ff0000">
                <v:path arrowok="t"/>
              </v:shape>
            </v:group>
            <v:group style="position:absolute;left:10176;top:-464;width:2;height:24" coordorigin="10176,-464" coordsize="2,24">
              <v:shape style="position:absolute;left:10176;top:-464;width:2;height:24" coordorigin="10176,-464" coordsize="0,24" path="m10176,-464l10176,-440e" filled="false" stroked="true" strokeweight=".098107pt" strokecolor="#ff0000">
                <v:path arrowok="t"/>
              </v:shape>
            </v:group>
            <v:group style="position:absolute;left:10165;top:-453;width:24;height:2" coordorigin="10165,-453" coordsize="24,2">
              <v:shape style="position:absolute;left:10165;top:-453;width:24;height:2" coordorigin="10165,-453" coordsize="24,0" path="m10165,-453l10188,-453e" filled="false" stroked="true" strokeweight=".09927pt" strokecolor="#ff0000">
                <v:path arrowok="t"/>
              </v:shape>
            </v:group>
            <v:group style="position:absolute;left:10176;top:-465;width:2;height:24" coordorigin="10176,-465" coordsize="2,24">
              <v:shape style="position:absolute;left:10176;top:-465;width:2;height:24" coordorigin="10176,-465" coordsize="0,24" path="m10176,-465l10176,-441e" filled="false" stroked="true" strokeweight=".098107pt" strokecolor="#ff0000">
                <v:path arrowok="t"/>
              </v:shape>
            </v:group>
            <v:group style="position:absolute;left:10165;top:-453;width:24;height:2" coordorigin="10165,-453" coordsize="24,2">
              <v:shape style="position:absolute;left:10165;top:-453;width:24;height:2" coordorigin="10165,-453" coordsize="24,0" path="m10165,-453l10188,-453e" filled="false" stroked="true" strokeweight=".09927pt" strokecolor="#ff0000">
                <v:path arrowok="t"/>
              </v:shape>
            </v:group>
            <v:group style="position:absolute;left:10176;top:-465;width:2;height:24" coordorigin="10176,-465" coordsize="2,24">
              <v:shape style="position:absolute;left:10176;top:-465;width:2;height:24" coordorigin="10176,-465" coordsize="0,24" path="m10176,-465l10176,-441e" filled="false" stroked="true" strokeweight=".098107pt" strokecolor="#ff0000">
                <v:path arrowok="t"/>
              </v:shape>
            </v:group>
            <v:group style="position:absolute;left:10165;top:-454;width:24;height:2" coordorigin="10165,-454" coordsize="24,2">
              <v:shape style="position:absolute;left:10165;top:-454;width:24;height:2" coordorigin="10165,-454" coordsize="24,0" path="m10165,-454l10188,-454e" filled="false" stroked="true" strokeweight=".09927pt" strokecolor="#ff0000">
                <v:path arrowok="t"/>
              </v:shape>
            </v:group>
            <v:group style="position:absolute;left:10176;top:-466;width:2;height:24" coordorigin="10176,-466" coordsize="2,24">
              <v:shape style="position:absolute;left:10176;top:-466;width:2;height:24" coordorigin="10176,-466" coordsize="0,24" path="m10176,-466l10176,-442e" filled="false" stroked="true" strokeweight=".098107pt" strokecolor="#ff0000">
                <v:path arrowok="t"/>
              </v:shape>
            </v:group>
            <v:group style="position:absolute;left:10165;top:-454;width:24;height:2" coordorigin="10165,-454" coordsize="24,2">
              <v:shape style="position:absolute;left:10165;top:-454;width:24;height:2" coordorigin="10165,-454" coordsize="24,0" path="m10165,-454l10188,-454e" filled="false" stroked="true" strokeweight=".09927pt" strokecolor="#ff0000">
                <v:path arrowok="t"/>
              </v:shape>
            </v:group>
            <v:group style="position:absolute;left:10176;top:-466;width:2;height:24" coordorigin="10176,-466" coordsize="2,24">
              <v:shape style="position:absolute;left:10176;top:-466;width:2;height:24" coordorigin="10176,-466" coordsize="0,24" path="m10176,-466l10176,-442e" filled="false" stroked="true" strokeweight=".098107pt" strokecolor="#ff0000">
                <v:path arrowok="t"/>
              </v:shape>
            </v:group>
            <v:group style="position:absolute;left:10165;top:-455;width:24;height:2" coordorigin="10165,-455" coordsize="24,2">
              <v:shape style="position:absolute;left:10165;top:-455;width:24;height:2" coordorigin="10165,-455" coordsize="24,0" path="m10165,-455l10188,-455e" filled="false" stroked="true" strokeweight=".09927pt" strokecolor="#ff0000">
                <v:path arrowok="t"/>
              </v:shape>
            </v:group>
            <v:group style="position:absolute;left:10176;top:-467;width:2;height:24" coordorigin="10176,-467" coordsize="2,24">
              <v:shape style="position:absolute;left:10176;top:-467;width:2;height:24" coordorigin="10176,-467" coordsize="0,24" path="m10176,-467l10176,-443e" filled="false" stroked="true" strokeweight=".098107pt" strokecolor="#ff0000">
                <v:path arrowok="t"/>
              </v:shape>
            </v:group>
            <v:group style="position:absolute;left:10165;top:-456;width:24;height:2" coordorigin="10165,-456" coordsize="24,2">
              <v:shape style="position:absolute;left:10165;top:-456;width:24;height:2" coordorigin="10165,-456" coordsize="24,0" path="m10165,-456l10188,-456e" filled="false" stroked="true" strokeweight=".09927pt" strokecolor="#ff0000">
                <v:path arrowok="t"/>
              </v:shape>
            </v:group>
            <v:group style="position:absolute;left:10176;top:-468;width:2;height:24" coordorigin="10176,-468" coordsize="2,24">
              <v:shape style="position:absolute;left:10176;top:-468;width:2;height:24" coordorigin="10176,-468" coordsize="0,24" path="m10176,-468l10176,-444e" filled="false" stroked="true" strokeweight=".098107pt" strokecolor="#ff0000">
                <v:path arrowok="t"/>
              </v:shape>
            </v:group>
            <v:group style="position:absolute;left:10165;top:-456;width:24;height:2" coordorigin="10165,-456" coordsize="24,2">
              <v:shape style="position:absolute;left:10165;top:-456;width:24;height:2" coordorigin="10165,-456" coordsize="24,0" path="m10165,-456l10188,-456e" filled="false" stroked="true" strokeweight=".09927pt" strokecolor="#ff0000">
                <v:path arrowok="t"/>
              </v:shape>
            </v:group>
            <v:group style="position:absolute;left:10176;top:-468;width:2;height:24" coordorigin="10176,-468" coordsize="2,24">
              <v:shape style="position:absolute;left:10176;top:-468;width:2;height:24" coordorigin="10176,-468" coordsize="0,24" path="m10176,-468l10176,-444e" filled="false" stroked="true" strokeweight=".098107pt" strokecolor="#ff0000">
                <v:path arrowok="t"/>
              </v:shape>
            </v:group>
            <v:group style="position:absolute;left:10165;top:-456;width:24;height:2" coordorigin="10165,-456" coordsize="24,2">
              <v:shape style="position:absolute;left:10165;top:-456;width:24;height:2" coordorigin="10165,-456" coordsize="24,0" path="m10165,-456l10188,-456e" filled="false" stroked="true" strokeweight=".09927pt" strokecolor="#ff0000">
                <v:path arrowok="t"/>
              </v:shape>
            </v:group>
            <v:group style="position:absolute;left:10176;top:-468;width:2;height:24" coordorigin="10176,-468" coordsize="2,24">
              <v:shape style="position:absolute;left:10176;top:-468;width:2;height:24" coordorigin="10176,-468" coordsize="0,24" path="m10176,-468l10176,-444e" filled="false" stroked="true" strokeweight=".098107pt" strokecolor="#ff0000">
                <v:path arrowok="t"/>
              </v:shape>
            </v:group>
            <v:group style="position:absolute;left:10165;top:-457;width:24;height:2" coordorigin="10165,-457" coordsize="24,2">
              <v:shape style="position:absolute;left:10165;top:-457;width:24;height:2" coordorigin="10165,-457" coordsize="24,0" path="m10165,-457l10188,-457e" filled="false" stroked="true" strokeweight=".09927pt" strokecolor="#ff0000">
                <v:path arrowok="t"/>
              </v:shape>
            </v:group>
            <v:group style="position:absolute;left:10176;top:-469;width:2;height:24" coordorigin="10176,-469" coordsize="2,24">
              <v:shape style="position:absolute;left:10176;top:-469;width:2;height:24" coordorigin="10176,-469" coordsize="0,24" path="m10176,-469l10176,-445e" filled="false" stroked="true" strokeweight=".098107pt" strokecolor="#ff0000">
                <v:path arrowok="t"/>
              </v:shape>
            </v:group>
            <v:group style="position:absolute;left:10165;top:-457;width:24;height:2" coordorigin="10165,-457" coordsize="24,2">
              <v:shape style="position:absolute;left:10165;top:-457;width:24;height:2" coordorigin="10165,-457" coordsize="24,0" path="m10165,-457l10188,-457e" filled="false" stroked="true" strokeweight=".09927pt" strokecolor="#ff0000">
                <v:path arrowok="t"/>
              </v:shape>
            </v:group>
            <v:group style="position:absolute;left:10176;top:-469;width:2;height:24" coordorigin="10176,-469" coordsize="2,24">
              <v:shape style="position:absolute;left:10176;top:-469;width:2;height:24" coordorigin="10176,-469" coordsize="0,24" path="m10176,-469l10176,-445e" filled="false" stroked="true" strokeweight=".098107pt" strokecolor="#ff0000">
                <v:path arrowok="t"/>
              </v:shape>
            </v:group>
            <v:group style="position:absolute;left:10165;top:-458;width:24;height:2" coordorigin="10165,-458" coordsize="24,2">
              <v:shape style="position:absolute;left:10165;top:-458;width:24;height:2" coordorigin="10165,-458" coordsize="24,0" path="m10165,-458l10188,-458e" filled="false" stroked="true" strokeweight=".09927pt" strokecolor="#ff0000">
                <v:path arrowok="t"/>
              </v:shape>
            </v:group>
            <v:group style="position:absolute;left:10176;top:-470;width:2;height:24" coordorigin="10176,-470" coordsize="2,24">
              <v:shape style="position:absolute;left:10176;top:-470;width:2;height:24" coordorigin="10176,-470" coordsize="0,24" path="m10176,-470l10176,-446e" filled="false" stroked="true" strokeweight=".098107pt" strokecolor="#ff0000">
                <v:path arrowok="t"/>
              </v:shape>
            </v:group>
            <v:group style="position:absolute;left:10165;top:-458;width:24;height:2" coordorigin="10165,-458" coordsize="24,2">
              <v:shape style="position:absolute;left:10165;top:-458;width:24;height:2" coordorigin="10165,-458" coordsize="24,0" path="m10165,-458l10188,-458e" filled="false" stroked="true" strokeweight=".09927pt" strokecolor="#ff0000">
                <v:path arrowok="t"/>
              </v:shape>
            </v:group>
            <v:group style="position:absolute;left:10176;top:-470;width:2;height:24" coordorigin="10176,-470" coordsize="2,24">
              <v:shape style="position:absolute;left:10176;top:-470;width:2;height:24" coordorigin="10176,-470" coordsize="0,24" path="m10176,-470l10176,-446e" filled="false" stroked="true" strokeweight=".098107pt" strokecolor="#ff0000">
                <v:path arrowok="t"/>
              </v:shape>
            </v:group>
            <v:group style="position:absolute;left:10165;top:-459;width:24;height:2" coordorigin="10165,-459" coordsize="24,2">
              <v:shape style="position:absolute;left:10165;top:-459;width:24;height:2" coordorigin="10165,-459" coordsize="24,0" path="m10165,-459l10188,-459e" filled="false" stroked="true" strokeweight=".09927pt" strokecolor="#ff0000">
                <v:path arrowok="t"/>
              </v:shape>
            </v:group>
            <v:group style="position:absolute;left:10176;top:-471;width:2;height:24" coordorigin="10176,-471" coordsize="2,24">
              <v:shape style="position:absolute;left:10176;top:-471;width:2;height:24" coordorigin="10176,-471" coordsize="0,24" path="m10176,-471l10176,-447e" filled="false" stroked="true" strokeweight=".098107pt" strokecolor="#ff0000">
                <v:path arrowok="t"/>
              </v:shape>
            </v:group>
            <v:group style="position:absolute;left:10165;top:-459;width:24;height:2" coordorigin="10165,-459" coordsize="24,2">
              <v:shape style="position:absolute;left:10165;top:-459;width:24;height:2" coordorigin="10165,-459" coordsize="24,0" path="m10165,-459l10188,-459e" filled="false" stroked="true" strokeweight=".09927pt" strokecolor="#ff0000">
                <v:path arrowok="t"/>
              </v:shape>
            </v:group>
            <v:group style="position:absolute;left:10176;top:-471;width:2;height:24" coordorigin="10176,-471" coordsize="2,24">
              <v:shape style="position:absolute;left:10176;top:-471;width:2;height:24" coordorigin="10176,-471" coordsize="0,24" path="m10176,-471l10176,-447e" filled="false" stroked="true" strokeweight=".098107pt" strokecolor="#ff0000">
                <v:path arrowok="t"/>
              </v:shape>
            </v:group>
            <v:group style="position:absolute;left:10165;top:-460;width:24;height:2" coordorigin="10165,-460" coordsize="24,2">
              <v:shape style="position:absolute;left:10165;top:-460;width:24;height:2" coordorigin="10165,-460" coordsize="24,0" path="m10165,-460l10188,-460e" filled="false" stroked="true" strokeweight=".09927pt" strokecolor="#ff0000">
                <v:path arrowok="t"/>
              </v:shape>
            </v:group>
            <v:group style="position:absolute;left:10176;top:-472;width:2;height:24" coordorigin="10176,-472" coordsize="2,24">
              <v:shape style="position:absolute;left:10176;top:-472;width:2;height:24" coordorigin="10176,-472" coordsize="0,24" path="m10176,-472l10176,-448e" filled="false" stroked="true" strokeweight=".098107pt" strokecolor="#ff0000">
                <v:path arrowok="t"/>
              </v:shape>
            </v:group>
            <v:group style="position:absolute;left:10165;top:-460;width:24;height:2" coordorigin="10165,-460" coordsize="24,2">
              <v:shape style="position:absolute;left:10165;top:-460;width:24;height:2" coordorigin="10165,-460" coordsize="24,0" path="m10165,-460l10188,-460e" filled="false" stroked="true" strokeweight=".09927pt" strokecolor="#ff0000">
                <v:path arrowok="t"/>
              </v:shape>
            </v:group>
            <v:group style="position:absolute;left:10176;top:-472;width:2;height:24" coordorigin="10176,-472" coordsize="2,24">
              <v:shape style="position:absolute;left:10176;top:-472;width:2;height:24" coordorigin="10176,-472" coordsize="0,24" path="m10176,-472l10176,-448e" filled="false" stroked="true" strokeweight=".098107pt" strokecolor="#ff0000">
                <v:path arrowok="t"/>
              </v:shape>
            </v:group>
            <v:group style="position:absolute;left:10165;top:-461;width:24;height:2" coordorigin="10165,-461" coordsize="24,2">
              <v:shape style="position:absolute;left:10165;top:-461;width:24;height:2" coordorigin="10165,-461" coordsize="24,0" path="m10165,-461l10188,-461e" filled="false" stroked="true" strokeweight=".09927pt" strokecolor="#ff0000">
                <v:path arrowok="t"/>
              </v:shape>
            </v:group>
            <v:group style="position:absolute;left:10176;top:-473;width:2;height:24" coordorigin="10176,-473" coordsize="2,24">
              <v:shape style="position:absolute;left:10176;top:-473;width:2;height:24" coordorigin="10176,-473" coordsize="0,24" path="m10176,-473l10176,-449e" filled="false" stroked="true" strokeweight=".098107pt" strokecolor="#ff0000">
                <v:path arrowok="t"/>
              </v:shape>
            </v:group>
            <v:group style="position:absolute;left:10165;top:-462;width:24;height:2" coordorigin="10165,-462" coordsize="24,2">
              <v:shape style="position:absolute;left:10165;top:-462;width:24;height:2" coordorigin="10165,-462" coordsize="24,0" path="m10165,-462l10188,-462e" filled="false" stroked="true" strokeweight=".09927pt" strokecolor="#ff0000">
                <v:path arrowok="t"/>
              </v:shape>
            </v:group>
            <v:group style="position:absolute;left:10176;top:-474;width:2;height:24" coordorigin="10176,-474" coordsize="2,24">
              <v:shape style="position:absolute;left:10176;top:-474;width:2;height:24" coordorigin="10176,-474" coordsize="0,24" path="m10176,-474l10176,-450e" filled="false" stroked="true" strokeweight=".098107pt" strokecolor="#ff0000">
                <v:path arrowok="t"/>
              </v:shape>
            </v:group>
            <v:group style="position:absolute;left:10165;top:-462;width:24;height:2" coordorigin="10165,-462" coordsize="24,2">
              <v:shape style="position:absolute;left:10165;top:-462;width:24;height:2" coordorigin="10165,-462" coordsize="24,0" path="m10165,-462l10188,-462e" filled="false" stroked="true" strokeweight=".09927pt" strokecolor="#ff0000">
                <v:path arrowok="t"/>
              </v:shape>
            </v:group>
            <v:group style="position:absolute;left:10176;top:-474;width:2;height:24" coordorigin="10176,-474" coordsize="2,24">
              <v:shape style="position:absolute;left:10176;top:-474;width:2;height:24" coordorigin="10176,-474" coordsize="0,24" path="m10176,-474l10176,-450e" filled="false" stroked="true" strokeweight=".098107pt" strokecolor="#ff0000">
                <v:path arrowok="t"/>
              </v:shape>
            </v:group>
            <v:group style="position:absolute;left:10165;top:-463;width:24;height:2" coordorigin="10165,-463" coordsize="24,2">
              <v:shape style="position:absolute;left:10165;top:-463;width:24;height:2" coordorigin="10165,-463" coordsize="24,0" path="m10165,-463l10188,-463e" filled="false" stroked="true" strokeweight=".09927pt" strokecolor="#ff0000">
                <v:path arrowok="t"/>
              </v:shape>
            </v:group>
            <v:group style="position:absolute;left:10176;top:-475;width:2;height:24" coordorigin="10176,-475" coordsize="2,24">
              <v:shape style="position:absolute;left:10176;top:-475;width:2;height:24" coordorigin="10176,-475" coordsize="0,24" path="m10176,-475l10176,-451e" filled="false" stroked="true" strokeweight=".098107pt" strokecolor="#ff0000">
                <v:path arrowok="t"/>
              </v:shape>
            </v:group>
            <v:group style="position:absolute;left:10165;top:-464;width:24;height:2" coordorigin="10165,-464" coordsize="24,2">
              <v:shape style="position:absolute;left:10165;top:-464;width:24;height:2" coordorigin="10165,-464" coordsize="24,0" path="m10165,-464l10188,-464e" filled="false" stroked="true" strokeweight=".09927pt" strokecolor="#ff0000">
                <v:path arrowok="t"/>
              </v:shape>
            </v:group>
            <v:group style="position:absolute;left:10176;top:-475;width:2;height:24" coordorigin="10176,-475" coordsize="2,24">
              <v:shape style="position:absolute;left:10176;top:-475;width:2;height:24" coordorigin="10176,-475" coordsize="0,24" path="m10176,-475l10176,-452e" filled="false" stroked="true" strokeweight=".098107pt" strokecolor="#ff0000">
                <v:path arrowok="t"/>
              </v:shape>
            </v:group>
            <v:group style="position:absolute;left:10165;top:-464;width:24;height:2" coordorigin="10165,-464" coordsize="24,2">
              <v:shape style="position:absolute;left:10165;top:-464;width:24;height:2" coordorigin="10165,-464" coordsize="24,0" path="m10165,-464l10188,-464e" filled="false" stroked="true" strokeweight=".09927pt" strokecolor="#ff0000">
                <v:path arrowok="t"/>
              </v:shape>
            </v:group>
            <v:group style="position:absolute;left:10176;top:-476;width:2;height:24" coordorigin="10176,-476" coordsize="2,24">
              <v:shape style="position:absolute;left:10176;top:-476;width:2;height:24" coordorigin="10176,-476" coordsize="0,24" path="m10176,-476l10176,-452e" filled="false" stroked="true" strokeweight=".098107pt" strokecolor="#ff0000">
                <v:path arrowok="t"/>
              </v:shape>
            </v:group>
            <v:group style="position:absolute;left:10165;top:-464;width:24;height:2" coordorigin="10165,-464" coordsize="24,2">
              <v:shape style="position:absolute;left:10165;top:-464;width:24;height:2" coordorigin="10165,-464" coordsize="24,0" path="m10165,-464l10188,-464e" filled="false" stroked="true" strokeweight=".09927pt" strokecolor="#ff0000">
                <v:path arrowok="t"/>
              </v:shape>
            </v:group>
            <v:group style="position:absolute;left:10176;top:-476;width:2;height:24" coordorigin="10176,-476" coordsize="2,24">
              <v:shape style="position:absolute;left:10176;top:-476;width:2;height:24" coordorigin="10176,-476" coordsize="0,24" path="m10176,-476l10176,-452e" filled="false" stroked="true" strokeweight=".098107pt" strokecolor="#ff0000">
                <v:path arrowok="t"/>
              </v:shape>
            </v:group>
            <v:group style="position:absolute;left:10165;top:-465;width:24;height:2" coordorigin="10165,-465" coordsize="24,2">
              <v:shape style="position:absolute;left:10165;top:-465;width:24;height:2" coordorigin="10165,-465" coordsize="24,0" path="m10165,-465l10188,-465e" filled="false" stroked="true" strokeweight=".09927pt" strokecolor="#ff0000">
                <v:path arrowok="t"/>
              </v:shape>
            </v:group>
            <v:group style="position:absolute;left:10176;top:-476;width:2;height:24" coordorigin="10176,-476" coordsize="2,24">
              <v:shape style="position:absolute;left:10176;top:-476;width:2;height:24" coordorigin="10176,-476" coordsize="0,24" path="m10176,-476l10176,-453e" filled="false" stroked="true" strokeweight=".098107pt" strokecolor="#ff0000">
                <v:path arrowok="t"/>
              </v:shape>
            </v:group>
            <v:group style="position:absolute;left:10165;top:-465;width:24;height:2" coordorigin="10165,-465" coordsize="24,2">
              <v:shape style="position:absolute;left:10165;top:-465;width:24;height:2" coordorigin="10165,-465" coordsize="24,0" path="m10165,-465l10188,-465e" filled="false" stroked="true" strokeweight=".09927pt" strokecolor="#ff0000">
                <v:path arrowok="t"/>
              </v:shape>
            </v:group>
            <v:group style="position:absolute;left:10176;top:-477;width:2;height:24" coordorigin="10176,-477" coordsize="2,24">
              <v:shape style="position:absolute;left:10176;top:-477;width:2;height:24" coordorigin="10176,-477" coordsize="0,24" path="m10176,-477l10176,-453e" filled="false" stroked="true" strokeweight=".098107pt" strokecolor="#ff0000">
                <v:path arrowok="t"/>
              </v:shape>
            </v:group>
            <v:group style="position:absolute;left:10165;top:-466;width:24;height:2" coordorigin="10165,-466" coordsize="24,2">
              <v:shape style="position:absolute;left:10165;top:-466;width:24;height:2" coordorigin="10165,-466" coordsize="24,0" path="m10165,-466l10188,-466e" filled="false" stroked="true" strokeweight=".09927pt" strokecolor="#ff0000">
                <v:path arrowok="t"/>
              </v:shape>
            </v:group>
            <v:group style="position:absolute;left:10176;top:-477;width:2;height:24" coordorigin="10176,-477" coordsize="2,24">
              <v:shape style="position:absolute;left:10176;top:-477;width:2;height:24" coordorigin="10176,-477" coordsize="0,24" path="m10176,-477l10176,-454e" filled="false" stroked="true" strokeweight=".098107pt" strokecolor="#ff0000">
                <v:path arrowok="t"/>
              </v:shape>
            </v:group>
            <v:group style="position:absolute;left:10165;top:-467;width:24;height:2" coordorigin="10165,-467" coordsize="24,2">
              <v:shape style="position:absolute;left:10165;top:-467;width:24;height:2" coordorigin="10165,-467" coordsize="24,0" path="m10165,-467l10188,-467e" filled="false" stroked="true" strokeweight=".09927pt" strokecolor="#ff0000">
                <v:path arrowok="t"/>
              </v:shape>
            </v:group>
            <v:group style="position:absolute;left:10176;top:-478;width:2;height:24" coordorigin="10176,-478" coordsize="2,24">
              <v:shape style="position:absolute;left:10176;top:-478;width:2;height:24" coordorigin="10176,-478" coordsize="0,24" path="m10176,-478l10176,-455e" filled="false" stroked="true" strokeweight=".098107pt" strokecolor="#ff0000">
                <v:path arrowok="t"/>
              </v:shape>
            </v:group>
            <v:group style="position:absolute;left:10165;top:-467;width:24;height:2" coordorigin="10165,-467" coordsize="24,2">
              <v:shape style="position:absolute;left:10165;top:-467;width:24;height:2" coordorigin="10165,-467" coordsize="24,0" path="m10165,-467l10188,-467e" filled="false" stroked="true" strokeweight=".09927pt" strokecolor="#ff0000">
                <v:path arrowok="t"/>
              </v:shape>
            </v:group>
            <v:group style="position:absolute;left:10176;top:-479;width:2;height:24" coordorigin="10176,-479" coordsize="2,24">
              <v:shape style="position:absolute;left:10176;top:-479;width:2;height:24" coordorigin="10176,-479" coordsize="0,24" path="m10176,-479l10176,-455e" filled="false" stroked="true" strokeweight=".098107pt" strokecolor="#ff0000">
                <v:path arrowok="t"/>
              </v:shape>
            </v:group>
            <v:group style="position:absolute;left:10165;top:-468;width:24;height:2" coordorigin="10165,-468" coordsize="24,2">
              <v:shape style="position:absolute;left:10165;top:-468;width:24;height:2" coordorigin="10165,-468" coordsize="24,0" path="m10165,-468l10188,-468e" filled="false" stroked="true" strokeweight=".09927pt" strokecolor="#ff0000">
                <v:path arrowok="t"/>
              </v:shape>
            </v:group>
            <v:group style="position:absolute;left:10176;top:-480;width:2;height:24" coordorigin="10176,-480" coordsize="2,24">
              <v:shape style="position:absolute;left:10176;top:-480;width:2;height:24" coordorigin="10176,-480" coordsize="0,24" path="m10176,-480l10176,-456e" filled="false" stroked="true" strokeweight=".098107pt" strokecolor="#ff0000">
                <v:path arrowok="t"/>
              </v:shape>
            </v:group>
            <v:group style="position:absolute;left:10165;top:-468;width:24;height:2" coordorigin="10165,-468" coordsize="24,2">
              <v:shape style="position:absolute;left:10165;top:-468;width:24;height:2" coordorigin="10165,-468" coordsize="24,0" path="m10165,-468l10188,-468e" filled="false" stroked="true" strokeweight=".09927pt" strokecolor="#ff0000">
                <v:path arrowok="t"/>
              </v:shape>
            </v:group>
            <v:group style="position:absolute;left:10176;top:-480;width:2;height:24" coordorigin="10176,-480" coordsize="2,24">
              <v:shape style="position:absolute;left:10176;top:-480;width:2;height:24" coordorigin="10176,-480" coordsize="0,24" path="m10176,-480l10176,-456e" filled="false" stroked="true" strokeweight=".098107pt" strokecolor="#ff0000">
                <v:path arrowok="t"/>
              </v:shape>
            </v:group>
            <v:group style="position:absolute;left:10165;top:-469;width:24;height:2" coordorigin="10165,-469" coordsize="24,2">
              <v:shape style="position:absolute;left:10165;top:-469;width:24;height:2" coordorigin="10165,-469" coordsize="24,0" path="m10165,-469l10188,-469e" filled="false" stroked="true" strokeweight=".09927pt" strokecolor="#ff0000">
                <v:path arrowok="t"/>
              </v:shape>
            </v:group>
            <v:group style="position:absolute;left:10176;top:-480;width:2;height:24" coordorigin="10176,-480" coordsize="2,24">
              <v:shape style="position:absolute;left:10176;top:-480;width:2;height:24" coordorigin="10176,-480" coordsize="0,24" path="m10176,-480l10176,-457e" filled="false" stroked="true" strokeweight=".098107pt" strokecolor="#ff0000">
                <v:path arrowok="t"/>
              </v:shape>
            </v:group>
            <v:group style="position:absolute;left:10165;top:-469;width:24;height:2" coordorigin="10165,-469" coordsize="24,2">
              <v:shape style="position:absolute;left:10165;top:-469;width:24;height:2" coordorigin="10165,-469" coordsize="24,0" path="m10165,-469l10188,-469e" filled="false" stroked="true" strokeweight=".09927pt" strokecolor="#ff0000">
                <v:path arrowok="t"/>
              </v:shape>
            </v:group>
            <v:group style="position:absolute;left:10176;top:-481;width:2;height:24" coordorigin="10176,-481" coordsize="2,24">
              <v:shape style="position:absolute;left:10176;top:-481;width:2;height:24" coordorigin="10176,-481" coordsize="0,24" path="m10176,-481l10176,-457e" filled="false" stroked="true" strokeweight=".098107pt" strokecolor="#ff0000">
                <v:path arrowok="t"/>
              </v:shape>
            </v:group>
            <v:group style="position:absolute;left:10165;top:-470;width:24;height:2" coordorigin="10165,-470" coordsize="24,2">
              <v:shape style="position:absolute;left:10165;top:-470;width:24;height:2" coordorigin="10165,-470" coordsize="24,0" path="m10165,-470l10188,-470e" filled="false" stroked="true" strokeweight=".09927pt" strokecolor="#ff0000">
                <v:path arrowok="t"/>
              </v:shape>
            </v:group>
            <v:group style="position:absolute;left:10176;top:-481;width:2;height:24" coordorigin="10176,-481" coordsize="2,24">
              <v:shape style="position:absolute;left:10176;top:-481;width:2;height:24" coordorigin="10176,-481" coordsize="0,24" path="m10176,-481l10176,-458e" filled="false" stroked="true" strokeweight=".098107pt" strokecolor="#ff0000">
                <v:path arrowok="t"/>
              </v:shape>
            </v:group>
            <v:group style="position:absolute;left:10165;top:-470;width:24;height:2" coordorigin="10165,-470" coordsize="24,2">
              <v:shape style="position:absolute;left:10165;top:-470;width:24;height:2" coordorigin="10165,-470" coordsize="24,0" path="m10165,-470l10188,-470e" filled="false" stroked="true" strokeweight=".09927pt" strokecolor="#ff0000">
                <v:path arrowok="t"/>
              </v:shape>
            </v:group>
            <v:group style="position:absolute;left:10176;top:-482;width:2;height:24" coordorigin="10176,-482" coordsize="2,24">
              <v:shape style="position:absolute;left:10176;top:-482;width:2;height:24" coordorigin="10176,-482" coordsize="0,24" path="m10176,-482l10176,-458e" filled="false" stroked="true" strokeweight=".098107pt" strokecolor="#ff0000">
                <v:path arrowok="t"/>
              </v:shape>
            </v:group>
            <v:group style="position:absolute;left:10165;top:-471;width:24;height:2" coordorigin="10165,-471" coordsize="24,2">
              <v:shape style="position:absolute;left:10165;top:-471;width:24;height:2" coordorigin="10165,-471" coordsize="24,0" path="m10165,-471l10188,-471e" filled="false" stroked="true" strokeweight=".09927pt" strokecolor="#ff0000">
                <v:path arrowok="t"/>
              </v:shape>
            </v:group>
            <v:group style="position:absolute;left:10176;top:-482;width:2;height:24" coordorigin="10176,-482" coordsize="2,24">
              <v:shape style="position:absolute;left:10176;top:-482;width:2;height:24" coordorigin="10176,-482" coordsize="0,24" path="m10176,-482l10176,-459e" filled="false" stroked="true" strokeweight=".098107pt" strokecolor="#ff0000">
                <v:path arrowok="t"/>
              </v:shape>
            </v:group>
            <v:group style="position:absolute;left:10165;top:-471;width:24;height:2" coordorigin="10165,-471" coordsize="24,2">
              <v:shape style="position:absolute;left:10165;top:-471;width:24;height:2" coordorigin="10165,-471" coordsize="24,0" path="m10165,-471l10188,-471e" filled="false" stroked="true" strokeweight=".09927pt" strokecolor="#ff0000">
                <v:path arrowok="t"/>
              </v:shape>
            </v:group>
            <v:group style="position:absolute;left:10176;top:-483;width:2;height:24" coordorigin="10176,-483" coordsize="2,24">
              <v:shape style="position:absolute;left:10176;top:-483;width:2;height:24" coordorigin="10176,-483" coordsize="0,24" path="m10176,-483l10176,-459e" filled="false" stroked="true" strokeweight=".098107pt" strokecolor="#ff0000">
                <v:path arrowok="t"/>
              </v:shape>
            </v:group>
            <v:group style="position:absolute;left:10165;top:-472;width:24;height:2" coordorigin="10165,-472" coordsize="24,2">
              <v:shape style="position:absolute;left:10165;top:-472;width:24;height:2" coordorigin="10165,-472" coordsize="24,0" path="m10165,-472l10188,-472e" filled="false" stroked="true" strokeweight=".09927pt" strokecolor="#ff0000">
                <v:path arrowok="t"/>
              </v:shape>
            </v:group>
            <v:group style="position:absolute;left:10176;top:-483;width:2;height:24" coordorigin="10176,-483" coordsize="2,24">
              <v:shape style="position:absolute;left:10176;top:-483;width:2;height:24" coordorigin="10176,-483" coordsize="0,24" path="m10176,-483l10176,-460e" filled="false" stroked="true" strokeweight=".098107pt" strokecolor="#ff0000">
                <v:path arrowok="t"/>
              </v:shape>
            </v:group>
            <v:group style="position:absolute;left:10165;top:-472;width:24;height:2" coordorigin="10165,-472" coordsize="24,2">
              <v:shape style="position:absolute;left:10165;top:-472;width:24;height:2" coordorigin="10165,-472" coordsize="24,0" path="m10165,-472l10188,-472e" filled="false" stroked="true" strokeweight=".09927pt" strokecolor="#ff0000">
                <v:path arrowok="t"/>
              </v:shape>
            </v:group>
            <v:group style="position:absolute;left:10176;top:-484;width:2;height:24" coordorigin="10176,-484" coordsize="2,24">
              <v:shape style="position:absolute;left:10176;top:-484;width:2;height:24" coordorigin="10176,-484" coordsize="0,24" path="m10176,-484l10176,-460e" filled="false" stroked="true" strokeweight=".098107pt" strokecolor="#ff0000">
                <v:path arrowok="t"/>
              </v:shape>
            </v:group>
            <v:group style="position:absolute;left:10165;top:-472;width:24;height:2" coordorigin="10165,-472" coordsize="24,2">
              <v:shape style="position:absolute;left:10165;top:-472;width:24;height:2" coordorigin="10165,-472" coordsize="24,0" path="m10165,-472l10188,-472e" filled="false" stroked="true" strokeweight=".09927pt" strokecolor="#ff0000">
                <v:path arrowok="t"/>
              </v:shape>
            </v:group>
            <v:group style="position:absolute;left:10176;top:-484;width:2;height:24" coordorigin="10176,-484" coordsize="2,24">
              <v:shape style="position:absolute;left:10176;top:-484;width:2;height:24" coordorigin="10176,-484" coordsize="0,24" path="m10176,-484l10176,-460e" filled="false" stroked="true" strokeweight=".098107pt" strokecolor="#ff0000">
                <v:path arrowok="t"/>
              </v:shape>
            </v:group>
            <v:group style="position:absolute;left:10165;top:-473;width:24;height:2" coordorigin="10165,-473" coordsize="24,2">
              <v:shape style="position:absolute;left:10165;top:-473;width:24;height:2" coordorigin="10165,-473" coordsize="24,0" path="m10165,-473l10188,-473e" filled="false" stroked="true" strokeweight=".09927pt" strokecolor="#ff0000">
                <v:path arrowok="t"/>
              </v:shape>
            </v:group>
            <v:group style="position:absolute;left:10176;top:-484;width:2;height:24" coordorigin="10176,-484" coordsize="2,24">
              <v:shape style="position:absolute;left:10176;top:-484;width:2;height:24" coordorigin="10176,-484" coordsize="0,24" path="m10176,-484l10176,-461e" filled="false" stroked="true" strokeweight=".098107pt" strokecolor="#ff0000">
                <v:path arrowok="t"/>
              </v:shape>
            </v:group>
            <v:group style="position:absolute;left:10165;top:-473;width:24;height:2" coordorigin="10165,-473" coordsize="24,2">
              <v:shape style="position:absolute;left:10165;top:-473;width:24;height:2" coordorigin="10165,-473" coordsize="24,0" path="m10165,-473l10188,-473e" filled="false" stroked="true" strokeweight=".09927pt" strokecolor="#ff0000">
                <v:path arrowok="t"/>
              </v:shape>
            </v:group>
            <v:group style="position:absolute;left:10176;top:-485;width:2;height:24" coordorigin="10176,-485" coordsize="2,24">
              <v:shape style="position:absolute;left:10176;top:-485;width:2;height:24" coordorigin="10176,-485" coordsize="0,24" path="m10176,-485l10176,-461e" filled="false" stroked="true" strokeweight=".098107pt" strokecolor="#ff0000">
                <v:path arrowok="t"/>
              </v:shape>
            </v:group>
            <v:group style="position:absolute;left:10165;top:-473;width:24;height:2" coordorigin="10165,-473" coordsize="24,2">
              <v:shape style="position:absolute;left:10165;top:-473;width:24;height:2" coordorigin="10165,-473" coordsize="24,0" path="m10165,-473l10188,-473e" filled="false" stroked="true" strokeweight=".09927pt" strokecolor="#ff0000">
                <v:path arrowok="t"/>
              </v:shape>
            </v:group>
            <v:group style="position:absolute;left:10176;top:-485;width:2;height:24" coordorigin="10176,-485" coordsize="2,24">
              <v:shape style="position:absolute;left:10176;top:-485;width:2;height:24" coordorigin="10176,-485" coordsize="0,24" path="m10176,-485l10176,-462e" filled="false" stroked="true" strokeweight=".098107pt" strokecolor="#ff0000">
                <v:path arrowok="t"/>
              </v:shape>
            </v:group>
            <v:group style="position:absolute;left:10165;top:-474;width:24;height:2" coordorigin="10165,-474" coordsize="24,2">
              <v:shape style="position:absolute;left:10165;top:-474;width:24;height:2" coordorigin="10165,-474" coordsize="24,0" path="m10165,-474l10188,-474e" filled="false" stroked="true" strokeweight=".09927pt" strokecolor="#ff0000">
                <v:path arrowok="t"/>
              </v:shape>
            </v:group>
            <v:group style="position:absolute;left:10176;top:-486;width:2;height:24" coordorigin="10176,-486" coordsize="2,24">
              <v:shape style="position:absolute;left:10176;top:-486;width:2;height:24" coordorigin="10176,-486" coordsize="0,24" path="m10176,-486l10176,-462e" filled="false" stroked="true" strokeweight=".098107pt" strokecolor="#ff0000">
                <v:path arrowok="t"/>
              </v:shape>
            </v:group>
            <v:group style="position:absolute;left:10165;top:-474;width:24;height:2" coordorigin="10165,-474" coordsize="24,2">
              <v:shape style="position:absolute;left:10165;top:-474;width:24;height:2" coordorigin="10165,-474" coordsize="24,0" path="m10165,-474l10188,-474e" filled="false" stroked="true" strokeweight=".09927pt" strokecolor="#ff0000">
                <v:path arrowok="t"/>
              </v:shape>
            </v:group>
            <v:group style="position:absolute;left:10176;top:-486;width:2;height:24" coordorigin="10176,-486" coordsize="2,24">
              <v:shape style="position:absolute;left:10176;top:-486;width:2;height:24" coordorigin="10176,-486" coordsize="0,24" path="m10176,-486l10176,-463e" filled="false" stroked="true" strokeweight=".098107pt" strokecolor="#ff0000">
                <v:path arrowok="t"/>
              </v:shape>
            </v:group>
            <v:group style="position:absolute;left:10165;top:-475;width:24;height:2" coordorigin="10165,-475" coordsize="24,2">
              <v:shape style="position:absolute;left:10165;top:-475;width:24;height:2" coordorigin="10165,-475" coordsize="24,0" path="m10165,-475l10188,-475e" filled="false" stroked="true" strokeweight=".09927pt" strokecolor="#ff0000">
                <v:path arrowok="t"/>
              </v:shape>
            </v:group>
            <v:group style="position:absolute;left:10176;top:-487;width:2;height:24" coordorigin="10176,-487" coordsize="2,24">
              <v:shape style="position:absolute;left:10176;top:-487;width:2;height:24" coordorigin="10176,-487" coordsize="0,24" path="m10176,-487l10176,-463e" filled="false" stroked="true" strokeweight=".098107pt" strokecolor="#ff0000">
                <v:path arrowok="t"/>
              </v:shape>
            </v:group>
            <v:group style="position:absolute;left:10165;top:-475;width:24;height:2" coordorigin="10165,-475" coordsize="24,2">
              <v:shape style="position:absolute;left:10165;top:-475;width:24;height:2" coordorigin="10165,-475" coordsize="24,0" path="m10165,-475l10188,-475e" filled="false" stroked="true" strokeweight=".09927pt" strokecolor="#ff0000">
                <v:path arrowok="t"/>
              </v:shape>
            </v:group>
            <v:group style="position:absolute;left:10176;top:-487;width:2;height:24" coordorigin="10176,-487" coordsize="2,24">
              <v:shape style="position:absolute;left:10176;top:-487;width:2;height:24" coordorigin="10176,-487" coordsize="0,24" path="m10176,-487l10176,-463e" filled="false" stroked="true" strokeweight=".098107pt" strokecolor="#ff0000">
                <v:path arrowok="t"/>
              </v:shape>
            </v:group>
            <v:group style="position:absolute;left:10165;top:-476;width:24;height:2" coordorigin="10165,-476" coordsize="24,2">
              <v:shape style="position:absolute;left:10165;top:-476;width:24;height:2" coordorigin="10165,-476" coordsize="24,0" path="m10165,-476l10188,-476e" filled="false" stroked="true" strokeweight=".09927pt" strokecolor="#ff0000">
                <v:path arrowok="t"/>
              </v:shape>
            </v:group>
            <v:group style="position:absolute;left:10176;top:-488;width:2;height:24" coordorigin="10176,-488" coordsize="2,24">
              <v:shape style="position:absolute;left:10176;top:-488;width:2;height:24" coordorigin="10176,-488" coordsize="0,24" path="m10176,-488l10176,-464e" filled="false" stroked="true" strokeweight=".098107pt" strokecolor="#ff0000">
                <v:path arrowok="t"/>
              </v:shape>
            </v:group>
            <v:group style="position:absolute;left:10165;top:-477;width:24;height:2" coordorigin="10165,-477" coordsize="24,2">
              <v:shape style="position:absolute;left:10165;top:-477;width:24;height:2" coordorigin="10165,-477" coordsize="24,0" path="m10165,-477l10188,-477e" filled="false" stroked="true" strokeweight=".09927pt" strokecolor="#ff0000">
                <v:path arrowok="t"/>
              </v:shape>
            </v:group>
            <v:group style="position:absolute;left:10176;top:-489;width:2;height:24" coordorigin="10176,-489" coordsize="2,24">
              <v:shape style="position:absolute;left:10176;top:-489;width:2;height:24" coordorigin="10176,-489" coordsize="0,24" path="m10176,-489l10176,-465e" filled="false" stroked="true" strokeweight=".098107pt" strokecolor="#ff0000">
                <v:path arrowok="t"/>
              </v:shape>
            </v:group>
            <v:group style="position:absolute;left:10165;top:-478;width:24;height:2" coordorigin="10165,-478" coordsize="24,2">
              <v:shape style="position:absolute;left:10165;top:-478;width:24;height:2" coordorigin="10165,-478" coordsize="24,0" path="m10165,-478l10188,-478e" filled="false" stroked="true" strokeweight=".09927pt" strokecolor="#ff0000">
                <v:path arrowok="t"/>
              </v:shape>
            </v:group>
            <v:group style="position:absolute;left:10176;top:-490;width:2;height:24" coordorigin="10176,-490" coordsize="2,24">
              <v:shape style="position:absolute;left:10176;top:-490;width:2;height:24" coordorigin="10176,-490" coordsize="0,24" path="m10176,-490l10176,-466e" filled="false" stroked="true" strokeweight=".098107pt" strokecolor="#ff0000">
                <v:path arrowok="t"/>
              </v:shape>
            </v:group>
            <v:group style="position:absolute;left:10165;top:-478;width:24;height:2" coordorigin="10165,-478" coordsize="24,2">
              <v:shape style="position:absolute;left:10165;top:-478;width:24;height:2" coordorigin="10165,-478" coordsize="24,0" path="m10165,-478l10188,-478e" filled="false" stroked="true" strokeweight=".09927pt" strokecolor="#ff0000">
                <v:path arrowok="t"/>
              </v:shape>
            </v:group>
            <v:group style="position:absolute;left:10176;top:-490;width:2;height:24" coordorigin="10176,-490" coordsize="2,24">
              <v:shape style="position:absolute;left:10176;top:-490;width:2;height:24" coordorigin="10176,-490" coordsize="0,24" path="m10176,-490l10176,-466e" filled="false" stroked="true" strokeweight=".098107pt" strokecolor="#ff0000">
                <v:path arrowok="t"/>
              </v:shape>
            </v:group>
            <v:group style="position:absolute;left:10165;top:-478;width:24;height:2" coordorigin="10165,-478" coordsize="24,2">
              <v:shape style="position:absolute;left:10165;top:-478;width:24;height:2" coordorigin="10165,-478" coordsize="24,0" path="m10165,-478l10188,-478e" filled="false" stroked="true" strokeweight=".09927pt" strokecolor="#ff0000">
                <v:path arrowok="t"/>
              </v:shape>
            </v:group>
            <v:group style="position:absolute;left:10176;top:-490;width:2;height:24" coordorigin="10176,-490" coordsize="2,24">
              <v:shape style="position:absolute;left:10176;top:-490;width:2;height:24" coordorigin="10176,-490" coordsize="0,24" path="m10176,-490l10176,-467e" filled="false" stroked="true" strokeweight=".098107pt" strokecolor="#ff0000">
                <v:path arrowok="t"/>
              </v:shape>
            </v:group>
            <v:group style="position:absolute;left:10165;top:-479;width:24;height:2" coordorigin="10165,-479" coordsize="24,2">
              <v:shape style="position:absolute;left:10165;top:-479;width:24;height:2" coordorigin="10165,-479" coordsize="24,0" path="m10165,-479l10188,-479e" filled="false" stroked="true" strokeweight=".09927pt" strokecolor="#ff0000">
                <v:path arrowok="t"/>
              </v:shape>
            </v:group>
            <v:group style="position:absolute;left:10176;top:-491;width:2;height:24" coordorigin="10176,-491" coordsize="2,24">
              <v:shape style="position:absolute;left:10176;top:-491;width:2;height:24" coordorigin="10176,-491" coordsize="0,24" path="m10176,-491l10176,-467e" filled="false" stroked="true" strokeweight=".098107pt" strokecolor="#ff0000">
                <v:path arrowok="t"/>
              </v:shape>
            </v:group>
            <v:group style="position:absolute;left:10165;top:-479;width:24;height:2" coordorigin="10165,-479" coordsize="24,2">
              <v:shape style="position:absolute;left:10165;top:-479;width:24;height:2" coordorigin="10165,-479" coordsize="24,0" path="m10165,-479l10188,-479e" filled="false" stroked="true" strokeweight=".09927pt" strokecolor="#ff0000">
                <v:path arrowok="t"/>
              </v:shape>
            </v:group>
            <v:group style="position:absolute;left:10176;top:-491;width:2;height:24" coordorigin="10176,-491" coordsize="2,24">
              <v:shape style="position:absolute;left:10176;top:-491;width:2;height:24" coordorigin="10176,-491" coordsize="0,24" path="m10176,-491l10176,-468e" filled="false" stroked="true" strokeweight=".098107pt" strokecolor="#ff0000">
                <v:path arrowok="t"/>
              </v:shape>
            </v:group>
            <v:group style="position:absolute;left:10165;top:-480;width:24;height:2" coordorigin="10165,-480" coordsize="24,2">
              <v:shape style="position:absolute;left:10165;top:-480;width:24;height:2" coordorigin="10165,-480" coordsize="24,0" path="m10165,-480l10188,-480e" filled="false" stroked="true" strokeweight=".09927pt" strokecolor="#ff0000">
                <v:path arrowok="t"/>
              </v:shape>
            </v:group>
            <v:group style="position:absolute;left:10176;top:-492;width:2;height:24" coordorigin="10176,-492" coordsize="2,24">
              <v:shape style="position:absolute;left:10176;top:-492;width:2;height:24" coordorigin="10176,-492" coordsize="0,24" path="m10176,-492l10176,-468e" filled="false" stroked="true" strokeweight=".098107pt" strokecolor="#ff0000">
                <v:path arrowok="t"/>
              </v:shape>
            </v:group>
            <v:group style="position:absolute;left:10165;top:-480;width:24;height:2" coordorigin="10165,-480" coordsize="24,2">
              <v:shape style="position:absolute;left:10165;top:-480;width:24;height:2" coordorigin="10165,-480" coordsize="24,0" path="m10165,-480l10188,-480e" filled="false" stroked="true" strokeweight=".09927pt" strokecolor="#ff0000">
                <v:path arrowok="t"/>
              </v:shape>
            </v:group>
            <v:group style="position:absolute;left:10176;top:-492;width:2;height:24" coordorigin="10176,-492" coordsize="2,24">
              <v:shape style="position:absolute;left:10176;top:-492;width:2;height:24" coordorigin="10176,-492" coordsize="0,24" path="m10176,-492l10176,-469e" filled="false" stroked="true" strokeweight=".098107pt" strokecolor="#ff0000">
                <v:path arrowok="t"/>
              </v:shape>
            </v:group>
            <v:group style="position:absolute;left:10165;top:-481;width:24;height:2" coordorigin="10165,-481" coordsize="24,2">
              <v:shape style="position:absolute;left:10165;top:-481;width:24;height:2" coordorigin="10165,-481" coordsize="24,0" path="m10165,-481l10188,-481e" filled="false" stroked="true" strokeweight=".09927pt" strokecolor="#ff0000">
                <v:path arrowok="t"/>
              </v:shape>
            </v:group>
            <v:group style="position:absolute;left:10176;top:-493;width:2;height:24" coordorigin="10176,-493" coordsize="2,24">
              <v:shape style="position:absolute;left:10176;top:-493;width:2;height:24" coordorigin="10176,-493" coordsize="0,24" path="m10176,-493l10176,-469e" filled="false" stroked="true" strokeweight=".098107pt" strokecolor="#ff0000">
                <v:path arrowok="t"/>
              </v:shape>
            </v:group>
            <v:group style="position:absolute;left:10165;top:-481;width:24;height:2" coordorigin="10165,-481" coordsize="24,2">
              <v:shape style="position:absolute;left:10165;top:-481;width:24;height:2" coordorigin="10165,-481" coordsize="24,0" path="m10165,-481l10188,-481e" filled="false" stroked="true" strokeweight=".09927pt" strokecolor="#ff0000">
                <v:path arrowok="t"/>
              </v:shape>
            </v:group>
            <v:group style="position:absolute;left:10176;top:-493;width:2;height:24" coordorigin="10176,-493" coordsize="2,24">
              <v:shape style="position:absolute;left:10176;top:-493;width:2;height:24" coordorigin="10176,-493" coordsize="0,24" path="m10176,-493l10176,-470e" filled="false" stroked="true" strokeweight=".098107pt" strokecolor="#ff0000">
                <v:path arrowok="t"/>
              </v:shape>
            </v:group>
            <v:group style="position:absolute;left:10165;top:-482;width:24;height:2" coordorigin="10165,-482" coordsize="24,2">
              <v:shape style="position:absolute;left:10165;top:-482;width:24;height:2" coordorigin="10165,-482" coordsize="24,0" path="m10165,-482l10188,-482e" filled="false" stroked="true" strokeweight=".09927pt" strokecolor="#ff0000">
                <v:path arrowok="t"/>
              </v:shape>
            </v:group>
            <v:group style="position:absolute;left:10176;top:-494;width:2;height:24" coordorigin="10176,-494" coordsize="2,24">
              <v:shape style="position:absolute;left:10176;top:-494;width:2;height:24" coordorigin="10176,-494" coordsize="0,24" path="m10176,-494l10176,-470e" filled="false" stroked="true" strokeweight=".098107pt" strokecolor="#ff0000">
                <v:path arrowok="t"/>
              </v:shape>
            </v:group>
            <v:group style="position:absolute;left:10165;top:-483;width:24;height:2" coordorigin="10165,-483" coordsize="24,2">
              <v:shape style="position:absolute;left:10165;top:-483;width:24;height:2" coordorigin="10165,-483" coordsize="24,0" path="m10165,-483l10188,-483e" filled="false" stroked="true" strokeweight=".09927pt" strokecolor="#ff0000">
                <v:path arrowok="t"/>
              </v:shape>
            </v:group>
            <v:group style="position:absolute;left:10176;top:-495;width:2;height:24" coordorigin="10176,-495" coordsize="2,24">
              <v:shape style="position:absolute;left:10176;top:-495;width:2;height:24" coordorigin="10176,-495" coordsize="0,24" path="m10176,-495l10176,-471e" filled="false" stroked="true" strokeweight=".098107pt" strokecolor="#ff0000">
                <v:path arrowok="t"/>
              </v:shape>
            </v:group>
            <v:group style="position:absolute;left:10165;top:-483;width:24;height:2" coordorigin="10165,-483" coordsize="24,2">
              <v:shape style="position:absolute;left:10165;top:-483;width:24;height:2" coordorigin="10165,-483" coordsize="24,0" path="m10165,-483l10188,-483e" filled="false" stroked="true" strokeweight=".09927pt" strokecolor="#ff0000">
                <v:path arrowok="t"/>
              </v:shape>
            </v:group>
            <v:group style="position:absolute;left:10176;top:-495;width:2;height:24" coordorigin="10176,-495" coordsize="2,24">
              <v:shape style="position:absolute;left:10176;top:-495;width:2;height:24" coordorigin="10176,-495" coordsize="0,24" path="m10176,-495l10176,-471e" filled="false" stroked="true" strokeweight=".098107pt" strokecolor="#ff0000">
                <v:path arrowok="t"/>
              </v:shape>
            </v:group>
            <v:group style="position:absolute;left:10165;top:-483;width:24;height:2" coordorigin="10165,-483" coordsize="24,2">
              <v:shape style="position:absolute;left:10165;top:-483;width:24;height:2" coordorigin="10165,-483" coordsize="24,0" path="m10165,-483l10188,-483e" filled="false" stroked="true" strokeweight=".09927pt" strokecolor="#ff0000">
                <v:path arrowok="t"/>
              </v:shape>
            </v:group>
            <v:group style="position:absolute;left:10176;top:-495;width:2;height:24" coordorigin="10176,-495" coordsize="2,24">
              <v:shape style="position:absolute;left:10176;top:-495;width:2;height:24" coordorigin="10176,-495" coordsize="0,24" path="m10176,-495l10176,-472e" filled="false" stroked="true" strokeweight=".098107pt" strokecolor="#ff0000">
                <v:path arrowok="t"/>
              </v:shape>
            </v:group>
            <v:group style="position:absolute;left:10165;top:-484;width:24;height:2" coordorigin="10165,-484" coordsize="24,2">
              <v:shape style="position:absolute;left:10165;top:-484;width:24;height:2" coordorigin="10165,-484" coordsize="24,0" path="m10165,-484l10188,-484e" filled="false" stroked="true" strokeweight=".09927pt" strokecolor="#ff0000">
                <v:path arrowok="t"/>
              </v:shape>
            </v:group>
            <v:group style="position:absolute;left:10176;top:-496;width:2;height:24" coordorigin="10176,-496" coordsize="2,24">
              <v:shape style="position:absolute;left:10176;top:-496;width:2;height:24" coordorigin="10176,-496" coordsize="0,24" path="m10176,-496l10176,-472e" filled="false" stroked="true" strokeweight=".098107pt" strokecolor="#ff0000">
                <v:path arrowok="t"/>
              </v:shape>
            </v:group>
            <v:group style="position:absolute;left:10165;top:-484;width:24;height:2" coordorigin="10165,-484" coordsize="24,2">
              <v:shape style="position:absolute;left:10165;top:-484;width:24;height:2" coordorigin="10165,-484" coordsize="24,0" path="m10165,-484l10188,-484e" filled="false" stroked="true" strokeweight=".09927pt" strokecolor="#ff0000">
                <v:path arrowok="t"/>
              </v:shape>
            </v:group>
            <v:group style="position:absolute;left:10176;top:-496;width:2;height:24" coordorigin="10176,-496" coordsize="2,24">
              <v:shape style="position:absolute;left:10176;top:-496;width:2;height:24" coordorigin="10176,-496" coordsize="0,24" path="m10176,-496l10176,-472e" filled="false" stroked="true" strokeweight=".098107pt" strokecolor="#ff0000">
                <v:path arrowok="t"/>
              </v:shape>
            </v:group>
            <v:group style="position:absolute;left:10165;top:-484;width:24;height:2" coordorigin="10165,-484" coordsize="24,2">
              <v:shape style="position:absolute;left:10165;top:-484;width:24;height:2" coordorigin="10165,-484" coordsize="24,0" path="m10165,-484l10188,-484e" filled="false" stroked="true" strokeweight=".09927pt" strokecolor="#ff0000">
                <v:path arrowok="t"/>
              </v:shape>
            </v:group>
            <v:group style="position:absolute;left:10176;top:-496;width:2;height:24" coordorigin="10176,-496" coordsize="2,24">
              <v:shape style="position:absolute;left:10176;top:-496;width:2;height:24" coordorigin="10176,-496" coordsize="0,24" path="m10176,-496l10176,-473e" filled="false" stroked="true" strokeweight=".098107pt" strokecolor="#ff0000">
                <v:path arrowok="t"/>
              </v:shape>
            </v:group>
            <v:group style="position:absolute;left:10165;top:-485;width:24;height:2" coordorigin="10165,-485" coordsize="24,2">
              <v:shape style="position:absolute;left:10165;top:-485;width:24;height:2" coordorigin="10165,-485" coordsize="24,0" path="m10165,-485l10188,-485e" filled="false" stroked="true" strokeweight=".09927pt" strokecolor="#ff0000">
                <v:path arrowok="t"/>
              </v:shape>
            </v:group>
            <v:group style="position:absolute;left:10176;top:-497;width:2;height:24" coordorigin="10176,-497" coordsize="2,24">
              <v:shape style="position:absolute;left:10176;top:-497;width:2;height:24" coordorigin="10176,-497" coordsize="0,24" path="m10176,-497l10176,-473e" filled="false" stroked="true" strokeweight=".098107pt" strokecolor="#ff0000">
                <v:path arrowok="t"/>
              </v:shape>
            </v:group>
            <v:group style="position:absolute;left:10165;top:-485;width:24;height:2" coordorigin="10165,-485" coordsize="24,2">
              <v:shape style="position:absolute;left:10165;top:-485;width:24;height:2" coordorigin="10165,-485" coordsize="24,0" path="m10165,-485l10188,-485e" filled="false" stroked="true" strokeweight=".09927pt" strokecolor="#ff0000">
                <v:path arrowok="t"/>
              </v:shape>
            </v:group>
            <v:group style="position:absolute;left:10176;top:-497;width:2;height:24" coordorigin="10176,-497" coordsize="2,24">
              <v:shape style="position:absolute;left:10176;top:-497;width:2;height:24" coordorigin="10176,-497" coordsize="0,24" path="m10176,-497l10176,-473e" filled="false" stroked="true" strokeweight=".098107pt" strokecolor="#ff0000">
                <v:path arrowok="t"/>
              </v:shape>
            </v:group>
            <v:group style="position:absolute;left:10165;top:-486;width:24;height:2" coordorigin="10165,-486" coordsize="24,2">
              <v:shape style="position:absolute;left:10165;top:-486;width:24;height:2" coordorigin="10165,-486" coordsize="24,0" path="m10165,-486l10188,-486e" filled="false" stroked="true" strokeweight=".09927pt" strokecolor="#ff0000">
                <v:path arrowok="t"/>
              </v:shape>
            </v:group>
            <v:group style="position:absolute;left:10176;top:-498;width:2;height:24" coordorigin="10176,-498" coordsize="2,24">
              <v:shape style="position:absolute;left:10176;top:-498;width:2;height:24" coordorigin="10176,-498" coordsize="0,24" path="m10176,-498l10176,-474e" filled="false" stroked="true" strokeweight=".098107pt" strokecolor="#ff0000">
                <v:path arrowok="t"/>
              </v:shape>
            </v:group>
            <v:group style="position:absolute;left:10165;top:-487;width:24;height:2" coordorigin="10165,-487" coordsize="24,2">
              <v:shape style="position:absolute;left:10165;top:-487;width:24;height:2" coordorigin="10165,-487" coordsize="24,0" path="m10165,-487l10188,-487e" filled="false" stroked="true" strokeweight=".09927pt" strokecolor="#ff0000">
                <v:path arrowok="t"/>
              </v:shape>
            </v:group>
            <v:group style="position:absolute;left:10176;top:-499;width:2;height:24" coordorigin="10176,-499" coordsize="2,24">
              <v:shape style="position:absolute;left:10176;top:-499;width:2;height:24" coordorigin="10176,-499" coordsize="0,24" path="m10176,-499l10176,-475e" filled="false" stroked="true" strokeweight=".098107pt" strokecolor="#ff0000">
                <v:path arrowok="t"/>
              </v:shape>
            </v:group>
            <v:group style="position:absolute;left:10165;top:-487;width:24;height:2" coordorigin="10165,-487" coordsize="24,2">
              <v:shape style="position:absolute;left:10165;top:-487;width:24;height:2" coordorigin="10165,-487" coordsize="24,0" path="m10165,-487l10188,-487e" filled="false" stroked="true" strokeweight=".09927pt" strokecolor="#ff0000">
                <v:path arrowok="t"/>
              </v:shape>
            </v:group>
            <v:group style="position:absolute;left:10176;top:-499;width:2;height:24" coordorigin="10176,-499" coordsize="2,24">
              <v:shape style="position:absolute;left:10176;top:-499;width:2;height:24" coordorigin="10176,-499" coordsize="0,24" path="m10176,-499l10176,-475e" filled="false" stroked="true" strokeweight=".098107pt" strokecolor="#ff0000">
                <v:path arrowok="t"/>
              </v:shape>
            </v:group>
            <v:group style="position:absolute;left:10165;top:-488;width:24;height:2" coordorigin="10165,-488" coordsize="24,2">
              <v:shape style="position:absolute;left:10165;top:-488;width:24;height:2" coordorigin="10165,-488" coordsize="24,0" path="m10165,-488l10188,-488e" filled="false" stroked="true" strokeweight=".09927pt" strokecolor="#ff0000">
                <v:path arrowok="t"/>
              </v:shape>
            </v:group>
            <v:group style="position:absolute;left:10176;top:-500;width:2;height:24" coordorigin="10176,-500" coordsize="2,24">
              <v:shape style="position:absolute;left:10176;top:-500;width:2;height:24" coordorigin="10176,-500" coordsize="0,24" path="m10176,-500l10176,-476e" filled="false" stroked="true" strokeweight=".098107pt" strokecolor="#ff0000">
                <v:path arrowok="t"/>
              </v:shape>
            </v:group>
            <v:group style="position:absolute;left:10165;top:-489;width:24;height:2" coordorigin="10165,-489" coordsize="24,2">
              <v:shape style="position:absolute;left:10165;top:-489;width:24;height:2" coordorigin="10165,-489" coordsize="24,0" path="m10165,-489l10188,-489e" filled="false" stroked="true" strokeweight=".09927pt" strokecolor="#ff0000">
                <v:path arrowok="t"/>
              </v:shape>
            </v:group>
            <v:group style="position:absolute;left:10176;top:-501;width:2;height:24" coordorigin="10176,-501" coordsize="2,24">
              <v:shape style="position:absolute;left:10176;top:-501;width:2;height:24" coordorigin="10176,-501" coordsize="0,24" path="m10176,-501l10176,-477e" filled="false" stroked="true" strokeweight=".098107pt" strokecolor="#ff0000">
                <v:path arrowok="t"/>
              </v:shape>
            </v:group>
            <v:group style="position:absolute;left:10165;top:-489;width:24;height:2" coordorigin="10165,-489" coordsize="24,2">
              <v:shape style="position:absolute;left:10165;top:-489;width:24;height:2" coordorigin="10165,-489" coordsize="24,0" path="m10165,-489l10188,-489e" filled="false" stroked="true" strokeweight=".09927pt" strokecolor="#ff0000">
                <v:path arrowok="t"/>
              </v:shape>
            </v:group>
            <v:group style="position:absolute;left:10176;top:-501;width:2;height:24" coordorigin="10176,-501" coordsize="2,24">
              <v:shape style="position:absolute;left:10176;top:-501;width:2;height:24" coordorigin="10176,-501" coordsize="0,24" path="m10176,-501l10176,-477e" filled="false" stroked="true" strokeweight=".098107pt" strokecolor="#ff0000">
                <v:path arrowok="t"/>
              </v:shape>
            </v:group>
            <v:group style="position:absolute;left:10165;top:-490;width:24;height:2" coordorigin="10165,-490" coordsize="24,2">
              <v:shape style="position:absolute;left:10165;top:-490;width:24;height:2" coordorigin="10165,-490" coordsize="24,0" path="m10165,-490l10188,-490e" filled="false" stroked="true" strokeweight=".09927pt" strokecolor="#ff0000">
                <v:path arrowok="t"/>
              </v:shape>
            </v:group>
            <v:group style="position:absolute;left:10176;top:-502;width:2;height:24" coordorigin="10176,-502" coordsize="2,24">
              <v:shape style="position:absolute;left:10176;top:-502;width:2;height:24" coordorigin="10176,-502" coordsize="0,24" path="m10176,-502l10176,-478e" filled="false" stroked="true" strokeweight=".098107pt" strokecolor="#ff0000">
                <v:path arrowok="t"/>
              </v:shape>
            </v:group>
            <v:group style="position:absolute;left:10165;top:-490;width:24;height:2" coordorigin="10165,-490" coordsize="24,2">
              <v:shape style="position:absolute;left:10165;top:-490;width:24;height:2" coordorigin="10165,-490" coordsize="24,0" path="m10165,-490l10188,-490e" filled="false" stroked="true" strokeweight=".09927pt" strokecolor="#ff0000">
                <v:path arrowok="t"/>
              </v:shape>
            </v:group>
            <v:group style="position:absolute;left:10176;top:-502;width:2;height:24" coordorigin="10176,-502" coordsize="2,24">
              <v:shape style="position:absolute;left:10176;top:-502;width:2;height:24" coordorigin="10176,-502" coordsize="0,24" path="m10176,-502l10176,-478e" filled="false" stroked="true" strokeweight=".098107pt" strokecolor="#ff0000">
                <v:path arrowok="t"/>
              </v:shape>
            </v:group>
            <v:group style="position:absolute;left:10165;top:-491;width:24;height:2" coordorigin="10165,-491" coordsize="24,2">
              <v:shape style="position:absolute;left:10165;top:-491;width:24;height:2" coordorigin="10165,-491" coordsize="24,0" path="m10165,-491l10188,-491e" filled="false" stroked="true" strokeweight=".09927pt" strokecolor="#ff0000">
                <v:path arrowok="t"/>
              </v:shape>
            </v:group>
            <v:group style="position:absolute;left:10176;top:-503;width:2;height:24" coordorigin="10176,-503" coordsize="2,24">
              <v:shape style="position:absolute;left:10176;top:-503;width:2;height:24" coordorigin="10176,-503" coordsize="0,24" path="m10176,-503l10176,-479e" filled="false" stroked="true" strokeweight=".098107pt" strokecolor="#ff0000">
                <v:path arrowok="t"/>
              </v:shape>
            </v:group>
            <v:group style="position:absolute;left:10165;top:-491;width:24;height:2" coordorigin="10165,-491" coordsize="24,2">
              <v:shape style="position:absolute;left:10165;top:-491;width:24;height:2" coordorigin="10165,-491" coordsize="24,0" path="m10165,-491l10188,-491e" filled="false" stroked="true" strokeweight=".09927pt" strokecolor="#ff0000">
                <v:path arrowok="t"/>
              </v:shape>
            </v:group>
            <v:group style="position:absolute;left:10176;top:-503;width:2;height:24" coordorigin="10176,-503" coordsize="2,24">
              <v:shape style="position:absolute;left:10176;top:-503;width:2;height:24" coordorigin="10176,-503" coordsize="0,24" path="m10176,-503l10176,-479e" filled="false" stroked="true" strokeweight=".098107pt" strokecolor="#ff0000">
                <v:path arrowok="t"/>
              </v:shape>
            </v:group>
            <v:group style="position:absolute;left:10165;top:-492;width:24;height:2" coordorigin="10165,-492" coordsize="24,2">
              <v:shape style="position:absolute;left:10165;top:-492;width:24;height:2" coordorigin="10165,-492" coordsize="24,0" path="m10165,-492l10188,-492e" filled="false" stroked="true" strokeweight=".09927pt" strokecolor="#ff0000">
                <v:path arrowok="t"/>
              </v:shape>
            </v:group>
            <v:group style="position:absolute;left:10176;top:-504;width:2;height:24" coordorigin="10176,-504" coordsize="2,24">
              <v:shape style="position:absolute;left:10176;top:-504;width:2;height:24" coordorigin="10176,-504" coordsize="0,24" path="m10176,-504l10176,-480e" filled="false" stroked="true" strokeweight=".098107pt" strokecolor="#ff0000">
                <v:path arrowok="t"/>
              </v:shape>
            </v:group>
            <v:group style="position:absolute;left:10165;top:-493;width:24;height:2" coordorigin="10165,-493" coordsize="24,2">
              <v:shape style="position:absolute;left:10165;top:-493;width:24;height:2" coordorigin="10165,-493" coordsize="24,0" path="m10165,-493l10188,-493e" filled="false" stroked="true" strokeweight=".09927pt" strokecolor="#ff0000">
                <v:path arrowok="t"/>
              </v:shape>
            </v:group>
            <v:group style="position:absolute;left:10176;top:-505;width:2;height:24" coordorigin="10176,-505" coordsize="2,24">
              <v:shape style="position:absolute;left:10176;top:-505;width:2;height:24" coordorigin="10176,-505" coordsize="0,24" path="m10176,-505l10176,-481e" filled="false" stroked="true" strokeweight=".098107pt" strokecolor="#ff0000">
                <v:path arrowok="t"/>
              </v:shape>
            </v:group>
            <v:group style="position:absolute;left:10165;top:-493;width:24;height:2" coordorigin="10165,-493" coordsize="24,2">
              <v:shape style="position:absolute;left:10165;top:-493;width:24;height:2" coordorigin="10165,-493" coordsize="24,0" path="m10165,-493l10188,-493e" filled="false" stroked="true" strokeweight=".09927pt" strokecolor="#ff0000">
                <v:path arrowok="t"/>
              </v:shape>
            </v:group>
            <v:group style="position:absolute;left:10176;top:-505;width:2;height:24" coordorigin="10176,-505" coordsize="2,24">
              <v:shape style="position:absolute;left:10176;top:-505;width:2;height:24" coordorigin="10176,-505" coordsize="0,24" path="m10176,-505l10176,-481e" filled="false" stroked="true" strokeweight=".098107pt" strokecolor="#ff0000">
                <v:path arrowok="t"/>
              </v:shape>
            </v:group>
            <v:group style="position:absolute;left:10165;top:-494;width:24;height:2" coordorigin="10165,-494" coordsize="24,2">
              <v:shape style="position:absolute;left:10165;top:-494;width:24;height:2" coordorigin="10165,-494" coordsize="24,0" path="m10165,-494l10188,-494e" filled="false" stroked="true" strokeweight=".09927pt" strokecolor="#ff0000">
                <v:path arrowok="t"/>
              </v:shape>
            </v:group>
            <v:group style="position:absolute;left:10176;top:-506;width:2;height:24" coordorigin="10176,-506" coordsize="2,24">
              <v:shape style="position:absolute;left:10176;top:-506;width:2;height:24" coordorigin="10176,-506" coordsize="0,24" path="m10176,-506l10176,-482e" filled="false" stroked="true" strokeweight=".098107pt" strokecolor="#ff0000">
                <v:path arrowok="t"/>
              </v:shape>
            </v:group>
            <v:group style="position:absolute;left:10165;top:-494;width:24;height:2" coordorigin="10165,-494" coordsize="24,2">
              <v:shape style="position:absolute;left:10165;top:-494;width:24;height:2" coordorigin="10165,-494" coordsize="24,0" path="m10165,-494l10188,-494e" filled="false" stroked="true" strokeweight=".09927pt" strokecolor="#ff0000">
                <v:path arrowok="t"/>
              </v:shape>
            </v:group>
            <v:group style="position:absolute;left:10176;top:-506;width:2;height:24" coordorigin="10176,-506" coordsize="2,24">
              <v:shape style="position:absolute;left:10176;top:-506;width:2;height:24" coordorigin="10176,-506" coordsize="0,24" path="m10176,-506l10176,-482e" filled="false" stroked="true" strokeweight=".098107pt" strokecolor="#ff0000">
                <v:path arrowok="t"/>
              </v:shape>
            </v:group>
            <v:group style="position:absolute;left:10165;top:-495;width:24;height:2" coordorigin="10165,-495" coordsize="24,2">
              <v:shape style="position:absolute;left:10165;top:-495;width:24;height:2" coordorigin="10165,-495" coordsize="24,0" path="m10165,-495l10188,-495e" filled="false" stroked="true" strokeweight=".09927pt" strokecolor="#ff0000">
                <v:path arrowok="t"/>
              </v:shape>
            </v:group>
            <v:group style="position:absolute;left:10176;top:-507;width:2;height:24" coordorigin="10176,-507" coordsize="2,24">
              <v:shape style="position:absolute;left:10176;top:-507;width:2;height:24" coordorigin="10176,-507" coordsize="0,24" path="m10176,-507l10176,-483e" filled="false" stroked="true" strokeweight=".098107pt" strokecolor="#ff0000">
                <v:path arrowok="t"/>
              </v:shape>
            </v:group>
            <v:group style="position:absolute;left:10165;top:-495;width:24;height:2" coordorigin="10165,-495" coordsize="24,2">
              <v:shape style="position:absolute;left:10165;top:-495;width:24;height:2" coordorigin="10165,-495" coordsize="24,0" path="m10165,-495l10188,-495e" filled="false" stroked="true" strokeweight=".09927pt" strokecolor="#ff0000">
                <v:path arrowok="t"/>
              </v:shape>
            </v:group>
            <v:group style="position:absolute;left:10176;top:-507;width:2;height:24" coordorigin="10176,-507" coordsize="2,24">
              <v:shape style="position:absolute;left:10176;top:-507;width:2;height:24" coordorigin="10176,-507" coordsize="0,24" path="m10176,-507l10176,-483e" filled="false" stroked="true" strokeweight=".098107pt" strokecolor="#ff0000">
                <v:path arrowok="t"/>
              </v:shape>
            </v:group>
            <v:group style="position:absolute;left:10165;top:-495;width:24;height:2" coordorigin="10165,-495" coordsize="24,2">
              <v:shape style="position:absolute;left:10165;top:-495;width:24;height:2" coordorigin="10165,-495" coordsize="24,0" path="m10165,-495l10188,-495e" filled="false" stroked="true" strokeweight=".09927pt" strokecolor="#ff0000">
                <v:path arrowok="t"/>
              </v:shape>
            </v:group>
            <v:group style="position:absolute;left:10176;top:-507;width:2;height:24" coordorigin="10176,-507" coordsize="2,24">
              <v:shape style="position:absolute;left:10176;top:-507;width:2;height:24" coordorigin="10176,-507" coordsize="0,24" path="m10176,-507l10176,-483e" filled="false" stroked="true" strokeweight=".098107pt" strokecolor="#ff0000">
                <v:path arrowok="t"/>
              </v:shape>
            </v:group>
            <v:group style="position:absolute;left:10165;top:-496;width:24;height:2" coordorigin="10165,-496" coordsize="24,2">
              <v:shape style="position:absolute;left:10165;top:-496;width:24;height:2" coordorigin="10165,-496" coordsize="24,0" path="m10165,-496l10188,-496e" filled="false" stroked="true" strokeweight=".09927pt" strokecolor="#ff0000">
                <v:path arrowok="t"/>
              </v:shape>
            </v:group>
            <v:group style="position:absolute;left:10176;top:-507;width:2;height:24" coordorigin="10176,-507" coordsize="2,24">
              <v:shape style="position:absolute;left:10176;top:-507;width:2;height:24" coordorigin="10176,-507" coordsize="0,24" path="m10176,-507l10176,-484e" filled="false" stroked="true" strokeweight=".098107pt" strokecolor="#ff0000">
                <v:path arrowok="t"/>
              </v:shape>
            </v:group>
            <v:group style="position:absolute;left:10165;top:-496;width:24;height:2" coordorigin="10165,-496" coordsize="24,2">
              <v:shape style="position:absolute;left:10165;top:-496;width:24;height:2" coordorigin="10165,-496" coordsize="24,0" path="m10165,-496l10188,-496e" filled="false" stroked="true" strokeweight=".09927pt" strokecolor="#ff0000">
                <v:path arrowok="t"/>
              </v:shape>
            </v:group>
            <v:group style="position:absolute;left:10176;top:-508;width:2;height:24" coordorigin="10176,-508" coordsize="2,24">
              <v:shape style="position:absolute;left:10176;top:-508;width:2;height:24" coordorigin="10176,-508" coordsize="0,24" path="m10176,-508l10176,-484e" filled="false" stroked="true" strokeweight=".098107pt" strokecolor="#ff0000">
                <v:path arrowok="t"/>
              </v:shape>
            </v:group>
            <v:group style="position:absolute;left:10165;top:-496;width:24;height:2" coordorigin="10165,-496" coordsize="24,2">
              <v:shape style="position:absolute;left:10165;top:-496;width:24;height:2" coordorigin="10165,-496" coordsize="24,0" path="m10165,-496l10188,-496e" filled="false" stroked="true" strokeweight=".09927pt" strokecolor="#ff0000">
                <v:path arrowok="t"/>
              </v:shape>
            </v:group>
            <v:group style="position:absolute;left:10176;top:-508;width:2;height:24" coordorigin="10176,-508" coordsize="2,24">
              <v:shape style="position:absolute;left:10176;top:-508;width:2;height:24" coordorigin="10176,-508" coordsize="0,24" path="m10176,-508l10176,-484e" filled="false" stroked="true" strokeweight=".098107pt" strokecolor="#ff0000">
                <v:path arrowok="t"/>
              </v:shape>
            </v:group>
            <v:group style="position:absolute;left:10165;top:-498;width:24;height:2" coordorigin="10165,-498" coordsize="24,2">
              <v:shape style="position:absolute;left:10165;top:-498;width:24;height:2" coordorigin="10165,-498" coordsize="24,0" path="m10165,-498l10188,-498e" filled="false" stroked="true" strokeweight=".09927pt" strokecolor="#ff0000">
                <v:path arrowok="t"/>
              </v:shape>
            </v:group>
            <v:group style="position:absolute;left:10176;top:-509;width:2;height:24" coordorigin="10176,-509" coordsize="2,24">
              <v:shape style="position:absolute;left:10176;top:-509;width:2;height:24" coordorigin="10176,-509" coordsize="0,24" path="m10176,-509l10176,-486e" filled="false" stroked="true" strokeweight=".098107pt" strokecolor="#ff0000">
                <v:path arrowok="t"/>
              </v:shape>
            </v:group>
            <v:group style="position:absolute;left:10165;top:-498;width:24;height:2" coordorigin="10165,-498" coordsize="24,2">
              <v:shape style="position:absolute;left:10165;top:-498;width:24;height:2" coordorigin="10165,-498" coordsize="24,0" path="m10165,-498l10188,-498e" filled="false" stroked="true" strokeweight=".09927pt" strokecolor="#ff0000">
                <v:path arrowok="t"/>
              </v:shape>
            </v:group>
            <v:group style="position:absolute;left:10176;top:-510;width:2;height:24" coordorigin="10176,-510" coordsize="2,24">
              <v:shape style="position:absolute;left:10176;top:-510;width:2;height:24" coordorigin="10176,-510" coordsize="0,24" path="m10176,-510l10176,-486e" filled="false" stroked="true" strokeweight=".098107pt" strokecolor="#ff0000">
                <v:path arrowok="t"/>
              </v:shape>
            </v:group>
            <v:group style="position:absolute;left:10165;top:-498;width:24;height:2" coordorigin="10165,-498" coordsize="24,2">
              <v:shape style="position:absolute;left:10165;top:-498;width:24;height:2" coordorigin="10165,-498" coordsize="24,0" path="m10165,-498l10188,-498e" filled="false" stroked="true" strokeweight=".09927pt" strokecolor="#ff0000">
                <v:path arrowok="t"/>
              </v:shape>
            </v:group>
            <v:group style="position:absolute;left:10176;top:-510;width:2;height:24" coordorigin="10176,-510" coordsize="2,24">
              <v:shape style="position:absolute;left:10176;top:-510;width:2;height:24" coordorigin="10176,-510" coordsize="0,24" path="m10176,-510l10176,-486e" filled="false" stroked="true" strokeweight=".098107pt" strokecolor="#ff0000">
                <v:path arrowok="t"/>
              </v:shape>
            </v:group>
            <v:group style="position:absolute;left:10165;top:-499;width:24;height:2" coordorigin="10165,-499" coordsize="24,2">
              <v:shape style="position:absolute;left:10165;top:-499;width:24;height:2" coordorigin="10165,-499" coordsize="24,0" path="m10165,-499l10188,-499e" filled="false" stroked="true" strokeweight=".09927pt" strokecolor="#ff0000">
                <v:path arrowok="t"/>
              </v:shape>
            </v:group>
            <v:group style="position:absolute;left:10176;top:-510;width:2;height:24" coordorigin="10176,-510" coordsize="2,24">
              <v:shape style="position:absolute;left:10176;top:-510;width:2;height:24" coordorigin="10176,-510" coordsize="0,24" path="m10176,-510l10176,-487e" filled="false" stroked="true" strokeweight=".098107pt" strokecolor="#ff0000">
                <v:path arrowok="t"/>
              </v:shape>
            </v:group>
            <v:group style="position:absolute;left:10165;top:-499;width:24;height:2" coordorigin="10165,-499" coordsize="24,2">
              <v:shape style="position:absolute;left:10165;top:-499;width:24;height:2" coordorigin="10165,-499" coordsize="24,0" path="m10165,-499l10188,-499e" filled="false" stroked="true" strokeweight=".09927pt" strokecolor="#ff0000">
                <v:path arrowok="t"/>
              </v:shape>
            </v:group>
            <v:group style="position:absolute;left:10176;top:-511;width:2;height:24" coordorigin="10176,-511" coordsize="2,24">
              <v:shape style="position:absolute;left:10176;top:-511;width:2;height:24" coordorigin="10176,-511" coordsize="0,24" path="m10176,-511l10176,-487e" filled="false" stroked="true" strokeweight=".098107pt" strokecolor="#ff0000">
                <v:path arrowok="t"/>
              </v:shape>
            </v:group>
            <v:group style="position:absolute;left:10165;top:-501;width:24;height:2" coordorigin="10165,-501" coordsize="24,2">
              <v:shape style="position:absolute;left:10165;top:-501;width:24;height:2" coordorigin="10165,-501" coordsize="24,0" path="m10165,-501l10188,-501e" filled="false" stroked="true" strokeweight=".09927pt" strokecolor="#ff0000">
                <v:path arrowok="t"/>
              </v:shape>
            </v:group>
            <v:group style="position:absolute;left:10176;top:-512;width:2;height:24" coordorigin="10176,-512" coordsize="2,24">
              <v:shape style="position:absolute;left:10176;top:-512;width:2;height:24" coordorigin="10176,-512" coordsize="0,24" path="m10176,-512l10176,-489e" filled="false" stroked="true" strokeweight=".098107pt" strokecolor="#ff0000">
                <v:path arrowok="t"/>
              </v:shape>
            </v:group>
            <v:group style="position:absolute;left:10165;top:-503;width:24;height:2" coordorigin="10165,-503" coordsize="24,2">
              <v:shape style="position:absolute;left:10165;top:-503;width:24;height:2" coordorigin="10165,-503" coordsize="24,0" path="m10165,-503l10188,-503e" filled="false" stroked="true" strokeweight=".09927pt" strokecolor="#ff0000">
                <v:path arrowok="t"/>
              </v:shape>
            </v:group>
            <v:group style="position:absolute;left:10176;top:-515;width:2;height:24" coordorigin="10176,-515" coordsize="2,24">
              <v:shape style="position:absolute;left:10176;top:-515;width:2;height:24" coordorigin="10176,-515" coordsize="0,24" path="m10176,-515l10176,-491e" filled="false" stroked="true" strokeweight=".098107pt" strokecolor="#ff0000">
                <v:path arrowok="t"/>
              </v:shape>
            </v:group>
            <v:group style="position:absolute;left:10165;top:-503;width:24;height:2" coordorigin="10165,-503" coordsize="24,2">
              <v:shape style="position:absolute;left:10165;top:-503;width:24;height:2" coordorigin="10165,-503" coordsize="24,0" path="m10165,-503l10188,-503e" filled="false" stroked="true" strokeweight=".09927pt" strokecolor="#ff0000">
                <v:path arrowok="t"/>
              </v:shape>
            </v:group>
            <v:group style="position:absolute;left:10176;top:-515;width:2;height:24" coordorigin="10176,-515" coordsize="2,24">
              <v:shape style="position:absolute;left:10176;top:-515;width:2;height:24" coordorigin="10176,-515" coordsize="0,24" path="m10176,-515l10176,-491e" filled="false" stroked="true" strokeweight=".098107pt" strokecolor="#ff0000">
                <v:path arrowok="t"/>
              </v:shape>
            </v:group>
            <v:group style="position:absolute;left:10165;top:-504;width:24;height:2" coordorigin="10165,-504" coordsize="24,2">
              <v:shape style="position:absolute;left:10165;top:-504;width:24;height:2" coordorigin="10165,-504" coordsize="24,0" path="m10165,-504l10188,-504e" filled="false" stroked="true" strokeweight=".09927pt" strokecolor="#ff0000">
                <v:path arrowok="t"/>
              </v:shape>
            </v:group>
            <v:group style="position:absolute;left:10176;top:-515;width:2;height:24" coordorigin="10176,-515" coordsize="2,24">
              <v:shape style="position:absolute;left:10176;top:-515;width:2;height:24" coordorigin="10176,-515" coordsize="0,24" path="m10176,-515l10176,-492e" filled="false" stroked="true" strokeweight=".098107pt" strokecolor="#ff0000">
                <v:path arrowok="t"/>
              </v:shape>
            </v:group>
            <v:group style="position:absolute;left:10165;top:-504;width:24;height:2" coordorigin="10165,-504" coordsize="24,2">
              <v:shape style="position:absolute;left:10165;top:-504;width:24;height:2" coordorigin="10165,-504" coordsize="24,0" path="m10165,-504l10188,-504e" filled="false" stroked="true" strokeweight=".09927pt" strokecolor="#ff0000">
                <v:path arrowok="t"/>
              </v:shape>
            </v:group>
            <v:group style="position:absolute;left:10176;top:-516;width:2;height:24" coordorigin="10176,-516" coordsize="2,24">
              <v:shape style="position:absolute;left:10176;top:-516;width:2;height:24" coordorigin="10176,-516" coordsize="0,24" path="m10176,-516l10176,-492e" filled="false" stroked="true" strokeweight=".098107pt" strokecolor="#ff0000">
                <v:path arrowok="t"/>
              </v:shape>
            </v:group>
            <v:group style="position:absolute;left:10165;top:-505;width:24;height:2" coordorigin="10165,-505" coordsize="24,2">
              <v:shape style="position:absolute;left:10165;top:-505;width:24;height:2" coordorigin="10165,-505" coordsize="24,0" path="m10165,-505l10188,-505e" filled="false" stroked="true" strokeweight=".09927pt" strokecolor="#ff0000">
                <v:path arrowok="t"/>
              </v:shape>
            </v:group>
            <v:group style="position:absolute;left:10176;top:-516;width:2;height:24" coordorigin="10176,-516" coordsize="2,24">
              <v:shape style="position:absolute;left:10176;top:-516;width:2;height:24" coordorigin="10176,-516" coordsize="0,24" path="m10176,-516l10176,-493e" filled="false" stroked="true" strokeweight=".098107pt" strokecolor="#ff0000">
                <v:path arrowok="t"/>
              </v:shape>
            </v:group>
            <v:group style="position:absolute;left:10165;top:-505;width:24;height:2" coordorigin="10165,-505" coordsize="24,2">
              <v:shape style="position:absolute;left:10165;top:-505;width:24;height:2" coordorigin="10165,-505" coordsize="24,0" path="m10165,-505l10188,-505e" filled="false" stroked="true" strokeweight=".09927pt" strokecolor="#ff0000">
                <v:path arrowok="t"/>
              </v:shape>
            </v:group>
            <v:group style="position:absolute;left:10176;top:-517;width:2;height:24" coordorigin="10176,-517" coordsize="2,24">
              <v:shape style="position:absolute;left:10176;top:-517;width:2;height:24" coordorigin="10176,-517" coordsize="0,24" path="m10176,-517l10176,-493e" filled="false" stroked="true" strokeweight=".098107pt" strokecolor="#ff0000">
                <v:path arrowok="t"/>
              </v:shape>
            </v:group>
            <v:group style="position:absolute;left:10165;top:-506;width:24;height:2" coordorigin="10165,-506" coordsize="24,2">
              <v:shape style="position:absolute;left:10165;top:-506;width:24;height:2" coordorigin="10165,-506" coordsize="24,0" path="m10165,-506l10188,-506e" filled="false" stroked="true" strokeweight=".09927pt" strokecolor="#ff0000">
                <v:path arrowok="t"/>
              </v:shape>
            </v:group>
            <v:group style="position:absolute;left:10176;top:-518;width:2;height:24" coordorigin="10176,-518" coordsize="2,24">
              <v:shape style="position:absolute;left:10176;top:-518;width:2;height:24" coordorigin="10176,-518" coordsize="0,24" path="m10176,-518l10176,-494e" filled="false" stroked="true" strokeweight=".098107pt" strokecolor="#ff0000">
                <v:path arrowok="t"/>
              </v:shape>
            </v:group>
            <v:group style="position:absolute;left:10165;top:-506;width:24;height:2" coordorigin="10165,-506" coordsize="24,2">
              <v:shape style="position:absolute;left:10165;top:-506;width:24;height:2" coordorigin="10165,-506" coordsize="24,0" path="m10165,-506l10188,-506e" filled="false" stroked="true" strokeweight=".09927pt" strokecolor="#ff0000">
                <v:path arrowok="t"/>
              </v:shape>
            </v:group>
            <v:group style="position:absolute;left:10176;top:-518;width:2;height:24" coordorigin="10176,-518" coordsize="2,24">
              <v:shape style="position:absolute;left:10176;top:-518;width:2;height:24" coordorigin="10176,-518" coordsize="0,24" path="m10176,-518l10176,-494e" filled="false" stroked="true" strokeweight=".098107pt" strokecolor="#ff0000">
                <v:path arrowok="t"/>
              </v:shape>
            </v:group>
            <v:group style="position:absolute;left:10165;top:-507;width:24;height:2" coordorigin="10165,-507" coordsize="24,2">
              <v:shape style="position:absolute;left:10165;top:-507;width:24;height:2" coordorigin="10165,-507" coordsize="24,0" path="m10165,-507l10188,-507e" filled="false" stroked="true" strokeweight=".09927pt" strokecolor="#ff0000">
                <v:path arrowok="t"/>
              </v:shape>
            </v:group>
            <v:group style="position:absolute;left:10176;top:-519;width:2;height:24" coordorigin="10176,-519" coordsize="2,24">
              <v:shape style="position:absolute;left:10176;top:-519;width:2;height:24" coordorigin="10176,-519" coordsize="0,24" path="m10176,-519l10176,-495e" filled="false" stroked="true" strokeweight=".098107pt" strokecolor="#ff0000">
                <v:path arrowok="t"/>
              </v:shape>
            </v:group>
            <v:group style="position:absolute;left:10165;top:-508;width:24;height:2" coordorigin="10165,-508" coordsize="24,2">
              <v:shape style="position:absolute;left:10165;top:-508;width:24;height:2" coordorigin="10165,-508" coordsize="24,0" path="m10165,-508l10188,-508e" filled="false" stroked="true" strokeweight=".09927pt" strokecolor="#ff0000">
                <v:path arrowok="t"/>
              </v:shape>
            </v:group>
            <v:group style="position:absolute;left:10176;top:-520;width:2;height:24" coordorigin="10176,-520" coordsize="2,24">
              <v:shape style="position:absolute;left:10176;top:-520;width:2;height:24" coordorigin="10176,-520" coordsize="0,24" path="m10176,-520l10176,-496e" filled="false" stroked="true" strokeweight=".098107pt" strokecolor="#ff0000">
                <v:path arrowok="t"/>
              </v:shape>
            </v:group>
            <v:group style="position:absolute;left:10165;top:-508;width:24;height:2" coordorigin="10165,-508" coordsize="24,2">
              <v:shape style="position:absolute;left:10165;top:-508;width:24;height:2" coordorigin="10165,-508" coordsize="24,0" path="m10165,-508l10188,-508e" filled="false" stroked="true" strokeweight=".09927pt" strokecolor="#ff0000">
                <v:path arrowok="t"/>
              </v:shape>
            </v:group>
            <v:group style="position:absolute;left:10176;top:-520;width:2;height:24" coordorigin="10176,-520" coordsize="2,24">
              <v:shape style="position:absolute;left:10176;top:-520;width:2;height:24" coordorigin="10176,-520" coordsize="0,24" path="m10176,-520l10176,-497e" filled="false" stroked="true" strokeweight=".098107pt" strokecolor="#ff0000">
                <v:path arrowok="t"/>
              </v:shape>
            </v:group>
            <v:group style="position:absolute;left:10165;top:-509;width:24;height:2" coordorigin="10165,-509" coordsize="24,2">
              <v:shape style="position:absolute;left:10165;top:-509;width:24;height:2" coordorigin="10165,-509" coordsize="24,0" path="m10165,-509l10188,-509e" filled="false" stroked="true" strokeweight=".09927pt" strokecolor="#ff0000">
                <v:path arrowok="t"/>
              </v:shape>
            </v:group>
            <v:group style="position:absolute;left:10176;top:-521;width:2;height:24" coordorigin="10176,-521" coordsize="2,24">
              <v:shape style="position:absolute;left:10176;top:-521;width:2;height:24" coordorigin="10176,-521" coordsize="0,24" path="m10176,-521l10176,-497e" filled="false" stroked="true" strokeweight=".098107pt" strokecolor="#ff0000">
                <v:path arrowok="t"/>
              </v:shape>
            </v:group>
            <v:group style="position:absolute;left:10165;top:-509;width:24;height:2" coordorigin="10165,-509" coordsize="24,2">
              <v:shape style="position:absolute;left:10165;top:-509;width:24;height:2" coordorigin="10165,-509" coordsize="24,0" path="m10165,-509l10188,-509e" filled="false" stroked="true" strokeweight=".09927pt" strokecolor="#ff0000">
                <v:path arrowok="t"/>
              </v:shape>
            </v:group>
            <v:group style="position:absolute;left:10176;top:-521;width:2;height:24" coordorigin="10176,-521" coordsize="2,24">
              <v:shape style="position:absolute;left:10176;top:-521;width:2;height:24" coordorigin="10176,-521" coordsize="0,24" path="m10176,-521l10176,-497e" filled="false" stroked="true" strokeweight=".098107pt" strokecolor="#ff0000">
                <v:path arrowok="t"/>
              </v:shape>
            </v:group>
            <v:group style="position:absolute;left:10165;top:-509;width:24;height:2" coordorigin="10165,-509" coordsize="24,2">
              <v:shape style="position:absolute;left:10165;top:-509;width:24;height:2" coordorigin="10165,-509" coordsize="24,0" path="m10165,-509l10188,-509e" filled="false" stroked="true" strokeweight=".09927pt" strokecolor="#ff0000">
                <v:path arrowok="t"/>
              </v:shape>
            </v:group>
            <v:group style="position:absolute;left:10176;top:-521;width:2;height:24" coordorigin="10176,-521" coordsize="2,24">
              <v:shape style="position:absolute;left:10176;top:-521;width:2;height:24" coordorigin="10176,-521" coordsize="0,24" path="m10176,-521l10176,-498e" filled="false" stroked="true" strokeweight=".098107pt" strokecolor="#ff0000">
                <v:path arrowok="t"/>
              </v:shape>
            </v:group>
            <v:group style="position:absolute;left:10165;top:-510;width:24;height:2" coordorigin="10165,-510" coordsize="24,2">
              <v:shape style="position:absolute;left:10165;top:-510;width:24;height:2" coordorigin="10165,-510" coordsize="24,0" path="m10165,-510l10188,-510e" filled="false" stroked="true" strokeweight=".09927pt" strokecolor="#ff0000">
                <v:path arrowok="t"/>
              </v:shape>
            </v:group>
            <v:group style="position:absolute;left:10176;top:-522;width:2;height:24" coordorigin="10176,-522" coordsize="2,24">
              <v:shape style="position:absolute;left:10176;top:-522;width:2;height:24" coordorigin="10176,-522" coordsize="0,24" path="m10176,-522l10176,-498e" filled="false" stroked="true" strokeweight=".098107pt" strokecolor="#ff0000">
                <v:path arrowok="t"/>
              </v:shape>
            </v:group>
            <v:group style="position:absolute;left:10165;top:-511;width:24;height:2" coordorigin="10165,-511" coordsize="24,2">
              <v:shape style="position:absolute;left:10165;top:-511;width:24;height:2" coordorigin="10165,-511" coordsize="24,0" path="m10165,-511l10188,-511e" filled="false" stroked="true" strokeweight=".09927pt" strokecolor="#ff0000">
                <v:path arrowok="t"/>
              </v:shape>
            </v:group>
            <v:group style="position:absolute;left:10176;top:-523;width:2;height:24" coordorigin="10176,-523" coordsize="2,24">
              <v:shape style="position:absolute;left:10176;top:-523;width:2;height:24" coordorigin="10176,-523" coordsize="0,24" path="m10176,-523l10176,-499e" filled="false" stroked="true" strokeweight=".098107pt" strokecolor="#ff0000">
                <v:path arrowok="t"/>
              </v:shape>
            </v:group>
            <v:group style="position:absolute;left:10165;top:-511;width:24;height:2" coordorigin="10165,-511" coordsize="24,2">
              <v:shape style="position:absolute;left:10165;top:-511;width:24;height:2" coordorigin="10165,-511" coordsize="24,0" path="m10165,-511l10188,-511e" filled="false" stroked="true" strokeweight=".09927pt" strokecolor="#ff0000">
                <v:path arrowok="t"/>
              </v:shape>
            </v:group>
            <v:group style="position:absolute;left:10176;top:-523;width:2;height:24" coordorigin="10176,-523" coordsize="2,24">
              <v:shape style="position:absolute;left:10176;top:-523;width:2;height:24" coordorigin="10176,-523" coordsize="0,24" path="m10176,-523l10176,-500e" filled="false" stroked="true" strokeweight=".098107pt" strokecolor="#ff0000">
                <v:path arrowok="t"/>
              </v:shape>
            </v:group>
            <v:group style="position:absolute;left:10165;top:-512;width:24;height:2" coordorigin="10165,-512" coordsize="24,2">
              <v:shape style="position:absolute;left:10165;top:-512;width:24;height:2" coordorigin="10165,-512" coordsize="24,0" path="m10165,-512l10188,-512e" filled="false" stroked="true" strokeweight=".09927pt" strokecolor="#ff0000">
                <v:path arrowok="t"/>
              </v:shape>
            </v:group>
            <v:group style="position:absolute;left:10176;top:-524;width:2;height:24" coordorigin="10176,-524" coordsize="2,24">
              <v:shape style="position:absolute;left:10176;top:-524;width:2;height:24" coordorigin="10176,-524" coordsize="0,24" path="m10176,-524l10176,-500e" filled="false" stroked="true" strokeweight=".098107pt" strokecolor="#ff0000">
                <v:path arrowok="t"/>
              </v:shape>
            </v:group>
            <v:group style="position:absolute;left:10165;top:-512;width:24;height:2" coordorigin="10165,-512" coordsize="24,2">
              <v:shape style="position:absolute;left:10165;top:-512;width:24;height:2" coordorigin="10165,-512" coordsize="24,0" path="m10165,-512l10188,-512e" filled="false" stroked="true" strokeweight=".09927pt" strokecolor="#ff0000">
                <v:path arrowok="t"/>
              </v:shape>
            </v:group>
            <v:group style="position:absolute;left:10176;top:-524;width:2;height:24" coordorigin="10176,-524" coordsize="2,24">
              <v:shape style="position:absolute;left:10176;top:-524;width:2;height:24" coordorigin="10176,-524" coordsize="0,24" path="m10176,-524l10176,-500e" filled="false" stroked="true" strokeweight=".098107pt" strokecolor="#ff0000">
                <v:path arrowok="t"/>
              </v:shape>
            </v:group>
            <v:group style="position:absolute;left:10165;top:-512;width:24;height:2" coordorigin="10165,-512" coordsize="24,2">
              <v:shape style="position:absolute;left:10165;top:-512;width:24;height:2" coordorigin="10165,-512" coordsize="24,0" path="m10165,-512l10188,-512e" filled="false" stroked="true" strokeweight=".09927pt" strokecolor="#ff0000">
                <v:path arrowok="t"/>
              </v:shape>
            </v:group>
            <v:group style="position:absolute;left:10176;top:-524;width:2;height:24" coordorigin="10176,-524" coordsize="2,24">
              <v:shape style="position:absolute;left:10176;top:-524;width:2;height:24" coordorigin="10176,-524" coordsize="0,24" path="m10176,-524l10176,-501e" filled="false" stroked="true" strokeweight=".098107pt" strokecolor="#ff0000">
                <v:path arrowok="t"/>
              </v:shape>
            </v:group>
            <v:group style="position:absolute;left:10165;top:-513;width:24;height:2" coordorigin="10165,-513" coordsize="24,2">
              <v:shape style="position:absolute;left:10165;top:-513;width:24;height:2" coordorigin="10165,-513" coordsize="24,0" path="m10165,-513l10188,-513e" filled="false" stroked="true" strokeweight=".09927pt" strokecolor="#ff0000">
                <v:path arrowok="t"/>
              </v:shape>
            </v:group>
            <v:group style="position:absolute;left:10176;top:-525;width:2;height:24" coordorigin="10176,-525" coordsize="2,24">
              <v:shape style="position:absolute;left:10176;top:-525;width:2;height:24" coordorigin="10176,-525" coordsize="0,24" path="m10176,-525l10176,-501e" filled="false" stroked="true" strokeweight=".098107pt" strokecolor="#ff0000">
                <v:path arrowok="t"/>
              </v:shape>
            </v:group>
            <v:group style="position:absolute;left:10165;top:-513;width:24;height:2" coordorigin="10165,-513" coordsize="24,2">
              <v:shape style="position:absolute;left:10165;top:-513;width:24;height:2" coordorigin="10165,-513" coordsize="24,0" path="m10165,-513l10188,-513e" filled="false" stroked="true" strokeweight=".09927pt" strokecolor="#ff0000">
                <v:path arrowok="t"/>
              </v:shape>
            </v:group>
            <v:group style="position:absolute;left:10176;top:-525;width:2;height:24" coordorigin="10176,-525" coordsize="2,24">
              <v:shape style="position:absolute;left:10176;top:-525;width:2;height:24" coordorigin="10176,-525" coordsize="0,24" path="m10176,-525l10176,-502e" filled="false" stroked="true" strokeweight=".098107pt" strokecolor="#ff0000">
                <v:path arrowok="t"/>
              </v:shape>
            </v:group>
            <v:group style="position:absolute;left:10165;top:-514;width:24;height:2" coordorigin="10165,-514" coordsize="24,2">
              <v:shape style="position:absolute;left:10165;top:-514;width:24;height:2" coordorigin="10165,-514" coordsize="24,0" path="m10165,-514l10188,-514e" filled="false" stroked="true" strokeweight=".09927pt" strokecolor="#ff0000">
                <v:path arrowok="t"/>
              </v:shape>
            </v:group>
            <v:group style="position:absolute;left:10176;top:-526;width:2;height:24" coordorigin="10176,-526" coordsize="2,24">
              <v:shape style="position:absolute;left:10176;top:-526;width:2;height:24" coordorigin="10176,-526" coordsize="0,24" path="m10176,-526l10176,-503e" filled="false" stroked="true" strokeweight=".098107pt" strokecolor="#ff0000">
                <v:path arrowok="t"/>
              </v:shape>
            </v:group>
            <v:group style="position:absolute;left:10165;top:-515;width:24;height:2" coordorigin="10165,-515" coordsize="24,2">
              <v:shape style="position:absolute;left:10165;top:-515;width:24;height:2" coordorigin="10165,-515" coordsize="24,0" path="m10165,-515l10188,-515e" filled="false" stroked="true" strokeweight=".09927pt" strokecolor="#ff0000">
                <v:path arrowok="t"/>
              </v:shape>
            </v:group>
            <v:group style="position:absolute;left:10176;top:-527;width:2;height:24" coordorigin="10176,-527" coordsize="2,24">
              <v:shape style="position:absolute;left:10176;top:-527;width:2;height:24" coordorigin="10176,-527" coordsize="0,24" path="m10176,-527l10176,-503e" filled="false" stroked="true" strokeweight=".098107pt" strokecolor="#ff0000">
                <v:path arrowok="t"/>
              </v:shape>
            </v:group>
            <v:group style="position:absolute;left:10165;top:-515;width:24;height:2" coordorigin="10165,-515" coordsize="24,2">
              <v:shape style="position:absolute;left:10165;top:-515;width:24;height:2" coordorigin="10165,-515" coordsize="24,0" path="m10165,-515l10188,-515e" filled="false" stroked="true" strokeweight=".09927pt" strokecolor="#ff0000">
                <v:path arrowok="t"/>
              </v:shape>
            </v:group>
            <v:group style="position:absolute;left:10176;top:-527;width:2;height:24" coordorigin="10176,-527" coordsize="2,24">
              <v:shape style="position:absolute;left:10176;top:-527;width:2;height:24" coordorigin="10176,-527" coordsize="0,24" path="m10176,-527l10176,-503e" filled="false" stroked="true" strokeweight=".098107pt" strokecolor="#ff0000">
                <v:path arrowok="t"/>
              </v:shape>
            </v:group>
            <v:group style="position:absolute;left:10165;top:-516;width:24;height:2" coordorigin="10165,-516" coordsize="24,2">
              <v:shape style="position:absolute;left:10165;top:-516;width:24;height:2" coordorigin="10165,-516" coordsize="24,0" path="m10165,-516l10188,-516e" filled="false" stroked="true" strokeweight=".09927pt" strokecolor="#ff0000">
                <v:path arrowok="t"/>
              </v:shape>
            </v:group>
            <v:group style="position:absolute;left:10176;top:-528;width:2;height:24" coordorigin="10176,-528" coordsize="2,24">
              <v:shape style="position:absolute;left:10176;top:-528;width:2;height:24" coordorigin="10176,-528" coordsize="0,24" path="m10176,-528l10176,-504e" filled="false" stroked="true" strokeweight=".098107pt" strokecolor="#ff0000">
                <v:path arrowok="t"/>
              </v:shape>
            </v:group>
            <v:group style="position:absolute;left:10165;top:-516;width:24;height:2" coordorigin="10165,-516" coordsize="24,2">
              <v:shape style="position:absolute;left:10165;top:-516;width:24;height:2" coordorigin="10165,-516" coordsize="24,0" path="m10165,-516l10188,-516e" filled="false" stroked="true" strokeweight=".09927pt" strokecolor="#ff0000">
                <v:path arrowok="t"/>
              </v:shape>
            </v:group>
            <v:group style="position:absolute;left:10176;top:-528;width:2;height:24" coordorigin="10176,-528" coordsize="2,24">
              <v:shape style="position:absolute;left:10176;top:-528;width:2;height:24" coordorigin="10176,-528" coordsize="0,24" path="m10176,-528l10176,-504e" filled="false" stroked="true" strokeweight=".098107pt" strokecolor="#ff0000">
                <v:path arrowok="t"/>
              </v:shape>
            </v:group>
            <v:group style="position:absolute;left:10165;top:-516;width:24;height:2" coordorigin="10165,-516" coordsize="24,2">
              <v:shape style="position:absolute;left:10165;top:-516;width:24;height:2" coordorigin="10165,-516" coordsize="24,0" path="m10165,-516l10188,-516e" filled="false" stroked="true" strokeweight=".09927pt" strokecolor="#ff0000">
                <v:path arrowok="t"/>
              </v:shape>
            </v:group>
            <v:group style="position:absolute;left:10176;top:-528;width:2;height:24" coordorigin="10176,-528" coordsize="2,24">
              <v:shape style="position:absolute;left:10176;top:-528;width:2;height:24" coordorigin="10176,-528" coordsize="0,24" path="m10176,-528l10176,-505e" filled="false" stroked="true" strokeweight=".098107pt" strokecolor="#ff0000">
                <v:path arrowok="t"/>
              </v:shape>
            </v:group>
            <v:group style="position:absolute;left:10165;top:-517;width:24;height:2" coordorigin="10165,-517" coordsize="24,2">
              <v:shape style="position:absolute;left:10165;top:-517;width:24;height:2" coordorigin="10165,-517" coordsize="24,0" path="m10165,-517l10188,-517e" filled="false" stroked="true" strokeweight=".09927pt" strokecolor="#ff0000">
                <v:path arrowok="t"/>
              </v:shape>
            </v:group>
            <v:group style="position:absolute;left:10176;top:-529;width:2;height:24" coordorigin="10176,-529" coordsize="2,24">
              <v:shape style="position:absolute;left:10176;top:-529;width:2;height:24" coordorigin="10176,-529" coordsize="0,24" path="m10176,-529l10176,-505e" filled="false" stroked="true" strokeweight=".098107pt" strokecolor="#ff0000">
                <v:path arrowok="t"/>
              </v:shape>
            </v:group>
            <v:group style="position:absolute;left:10165;top:-517;width:24;height:2" coordorigin="10165,-517" coordsize="24,2">
              <v:shape style="position:absolute;left:10165;top:-517;width:24;height:2" coordorigin="10165,-517" coordsize="24,0" path="m10165,-517l10188,-517e" filled="false" stroked="true" strokeweight=".09927pt" strokecolor="#ff0000">
                <v:path arrowok="t"/>
              </v:shape>
            </v:group>
            <v:group style="position:absolute;left:10176;top:-529;width:2;height:24" coordorigin="10176,-529" coordsize="2,24">
              <v:shape style="position:absolute;left:10176;top:-529;width:2;height:24" coordorigin="10176,-529" coordsize="0,24" path="m10176,-529l10176,-506e" filled="false" stroked="true" strokeweight=".098107pt" strokecolor="#ff0000">
                <v:path arrowok="t"/>
              </v:shape>
            </v:group>
            <v:group style="position:absolute;left:10165;top:-518;width:24;height:2" coordorigin="10165,-518" coordsize="24,2">
              <v:shape style="position:absolute;left:10165;top:-518;width:24;height:2" coordorigin="10165,-518" coordsize="24,0" path="m10165,-518l10188,-518e" filled="false" stroked="true" strokeweight=".09927pt" strokecolor="#ff0000">
                <v:path arrowok="t"/>
              </v:shape>
            </v:group>
            <v:group style="position:absolute;left:10176;top:-530;width:2;height:24" coordorigin="10176,-530" coordsize="2,24">
              <v:shape style="position:absolute;left:10176;top:-530;width:2;height:24" coordorigin="10176,-530" coordsize="0,24" path="m10176,-530l10176,-506e" filled="false" stroked="true" strokeweight=".098107pt" strokecolor="#ff0000">
                <v:path arrowok="t"/>
              </v:shape>
            </v:group>
            <v:group style="position:absolute;left:10165;top:-518;width:24;height:2" coordorigin="10165,-518" coordsize="24,2">
              <v:shape style="position:absolute;left:10165;top:-518;width:24;height:2" coordorigin="10165,-518" coordsize="24,0" path="m10165,-518l10188,-518e" filled="false" stroked="true" strokeweight=".09927pt" strokecolor="#ff0000">
                <v:path arrowok="t"/>
              </v:shape>
            </v:group>
            <v:group style="position:absolute;left:10176;top:-530;width:2;height:24" coordorigin="10176,-530" coordsize="2,24">
              <v:shape style="position:absolute;left:10176;top:-530;width:2;height:24" coordorigin="10176,-530" coordsize="0,24" path="m10176,-530l10176,-506e" filled="false" stroked="true" strokeweight=".098107pt" strokecolor="#ff0000">
                <v:path arrowok="t"/>
              </v:shape>
            </v:group>
            <v:group style="position:absolute;left:10165;top:-519;width:24;height:2" coordorigin="10165,-519" coordsize="24,2">
              <v:shape style="position:absolute;left:10165;top:-519;width:24;height:2" coordorigin="10165,-519" coordsize="24,0" path="m10165,-519l10188,-519e" filled="false" stroked="true" strokeweight=".09927pt" strokecolor="#ff0000">
                <v:path arrowok="t"/>
              </v:shape>
            </v:group>
            <v:group style="position:absolute;left:10176;top:-531;width:2;height:24" coordorigin="10176,-531" coordsize="2,24">
              <v:shape style="position:absolute;left:10176;top:-531;width:2;height:24" coordorigin="10176,-531" coordsize="0,24" path="m10176,-531l10176,-507e" filled="false" stroked="true" strokeweight=".098107pt" strokecolor="#ff0000">
                <v:path arrowok="t"/>
              </v:shape>
            </v:group>
            <v:group style="position:absolute;left:10165;top:-519;width:24;height:2" coordorigin="10165,-519" coordsize="24,2">
              <v:shape style="position:absolute;left:10165;top:-519;width:24;height:2" coordorigin="10165,-519" coordsize="24,0" path="m10165,-519l10188,-519e" filled="false" stroked="true" strokeweight=".09927pt" strokecolor="#ff0000">
                <v:path arrowok="t"/>
              </v:shape>
            </v:group>
            <v:group style="position:absolute;left:10176;top:-531;width:2;height:24" coordorigin="10176,-531" coordsize="2,24">
              <v:shape style="position:absolute;left:10176;top:-531;width:2;height:24" coordorigin="10176,-531" coordsize="0,24" path="m10176,-531l10176,-507e" filled="false" stroked="true" strokeweight=".098107pt" strokecolor="#ff0000">
                <v:path arrowok="t"/>
              </v:shape>
            </v:group>
            <v:group style="position:absolute;left:10165;top:-520;width:24;height:2" coordorigin="10165,-520" coordsize="24,2">
              <v:shape style="position:absolute;left:10165;top:-520;width:24;height:2" coordorigin="10165,-520" coordsize="24,0" path="m10165,-520l10188,-520e" filled="false" stroked="true" strokeweight=".09927pt" strokecolor="#ff0000">
                <v:path arrowok="t"/>
              </v:shape>
            </v:group>
            <v:group style="position:absolute;left:10176;top:-532;width:2;height:24" coordorigin="10176,-532" coordsize="2,24">
              <v:shape style="position:absolute;left:10176;top:-532;width:2;height:24" coordorigin="10176,-532" coordsize="0,24" path="m10176,-532l10176,-508e" filled="false" stroked="true" strokeweight=".098107pt" strokecolor="#ff0000">
                <v:path arrowok="t"/>
              </v:shape>
            </v:group>
            <v:group style="position:absolute;left:10165;top:-520;width:24;height:2" coordorigin="10165,-520" coordsize="24,2">
              <v:shape style="position:absolute;left:10165;top:-520;width:24;height:2" coordorigin="10165,-520" coordsize="24,0" path="m10165,-520l10188,-520e" filled="false" stroked="true" strokeweight=".09927pt" strokecolor="#ff0000">
                <v:path arrowok="t"/>
              </v:shape>
            </v:group>
            <v:group style="position:absolute;left:10176;top:-532;width:2;height:24" coordorigin="10176,-532" coordsize="2,24">
              <v:shape style="position:absolute;left:10176;top:-532;width:2;height:24" coordorigin="10176,-532" coordsize="0,24" path="m10176,-532l10176,-508e" filled="false" stroked="true" strokeweight=".098107pt" strokecolor="#ff0000">
                <v:path arrowok="t"/>
              </v:shape>
            </v:group>
            <v:group style="position:absolute;left:10165;top:-521;width:24;height:2" coordorigin="10165,-521" coordsize="24,2">
              <v:shape style="position:absolute;left:10165;top:-521;width:24;height:2" coordorigin="10165,-521" coordsize="24,0" path="m10165,-521l10188,-521e" filled="false" stroked="true" strokeweight=".09927pt" strokecolor="#ff0000">
                <v:path arrowok="t"/>
              </v:shape>
            </v:group>
            <v:group style="position:absolute;left:10176;top:-533;width:2;height:24" coordorigin="10176,-533" coordsize="2,24">
              <v:shape style="position:absolute;left:10176;top:-533;width:2;height:24" coordorigin="10176,-533" coordsize="0,24" path="m10176,-533l10176,-509e" filled="false" stroked="true" strokeweight=".098107pt" strokecolor="#ff0000">
                <v:path arrowok="t"/>
              </v:shape>
            </v:group>
            <v:group style="position:absolute;left:10165;top:-522;width:24;height:2" coordorigin="10165,-522" coordsize="24,2">
              <v:shape style="position:absolute;left:10165;top:-522;width:24;height:2" coordorigin="10165,-522" coordsize="24,0" path="m10165,-522l10188,-522e" filled="false" stroked="true" strokeweight=".09927pt" strokecolor="#ff0000">
                <v:path arrowok="t"/>
              </v:shape>
            </v:group>
            <v:group style="position:absolute;left:10176;top:-534;width:2;height:24" coordorigin="10176,-534" coordsize="2,24">
              <v:shape style="position:absolute;left:10176;top:-534;width:2;height:24" coordorigin="10176,-534" coordsize="0,24" path="m10176,-534l10176,-510e" filled="false" stroked="true" strokeweight=".098107pt" strokecolor="#ff0000">
                <v:path arrowok="t"/>
              </v:shape>
            </v:group>
            <v:group style="position:absolute;left:10165;top:-522;width:24;height:2" coordorigin="10165,-522" coordsize="24,2">
              <v:shape style="position:absolute;left:10165;top:-522;width:24;height:2" coordorigin="10165,-522" coordsize="24,0" path="m10165,-522l10188,-522e" filled="false" stroked="true" strokeweight=".09927pt" strokecolor="#ff0000">
                <v:path arrowok="t"/>
              </v:shape>
            </v:group>
            <v:group style="position:absolute;left:10176;top:-534;width:2;height:24" coordorigin="10176,-534" coordsize="2,24">
              <v:shape style="position:absolute;left:10176;top:-534;width:2;height:24" coordorigin="10176,-534" coordsize="0,24" path="m10176,-534l10176,-510e" filled="false" stroked="true" strokeweight=".098107pt" strokecolor="#ff0000">
                <v:path arrowok="t"/>
              </v:shape>
            </v:group>
            <v:group style="position:absolute;left:10165;top:-522;width:24;height:2" coordorigin="10165,-522" coordsize="24,2">
              <v:shape style="position:absolute;left:10165;top:-522;width:24;height:2" coordorigin="10165,-522" coordsize="24,0" path="m10165,-522l10188,-522e" filled="false" stroked="true" strokeweight=".09927pt" strokecolor="#ff0000">
                <v:path arrowok="t"/>
              </v:shape>
            </v:group>
            <v:group style="position:absolute;left:10176;top:-534;width:2;height:24" coordorigin="10176,-534" coordsize="2,24">
              <v:shape style="position:absolute;left:10176;top:-534;width:2;height:24" coordorigin="10176,-534" coordsize="0,24" path="m10176,-534l10176,-510e" filled="false" stroked="true" strokeweight=".098107pt" strokecolor="#ff0000">
                <v:path arrowok="t"/>
              </v:shape>
            </v:group>
            <v:group style="position:absolute;left:10165;top:-523;width:24;height:2" coordorigin="10165,-523" coordsize="24,2">
              <v:shape style="position:absolute;left:10165;top:-523;width:24;height:2" coordorigin="10165,-523" coordsize="24,0" path="m10165,-523l10188,-523e" filled="false" stroked="true" strokeweight=".09927pt" strokecolor="#ff0000">
                <v:path arrowok="t"/>
              </v:shape>
            </v:group>
            <v:group style="position:absolute;left:10176;top:-535;width:2;height:24" coordorigin="10176,-535" coordsize="2,24">
              <v:shape style="position:absolute;left:10176;top:-535;width:2;height:24" coordorigin="10176,-535" coordsize="0,24" path="m10176,-535l10176,-511e" filled="false" stroked="true" strokeweight=".098107pt" strokecolor="#ff0000">
                <v:path arrowok="t"/>
              </v:shape>
            </v:group>
            <v:group style="position:absolute;left:10165;top:-524;width:24;height:2" coordorigin="10165,-524" coordsize="24,2">
              <v:shape style="position:absolute;left:10165;top:-524;width:24;height:2" coordorigin="10165,-524" coordsize="24,0" path="m10165,-524l10188,-524e" filled="false" stroked="true" strokeweight=".09927pt" strokecolor="#ff0000">
                <v:path arrowok="t"/>
              </v:shape>
            </v:group>
            <v:group style="position:absolute;left:10176;top:-536;width:2;height:24" coordorigin="10176,-536" coordsize="2,24">
              <v:shape style="position:absolute;left:10176;top:-536;width:2;height:24" coordorigin="10176,-536" coordsize="0,24" path="m10176,-536l10176,-512e" filled="false" stroked="true" strokeweight=".098107pt" strokecolor="#ff0000">
                <v:path arrowok="t"/>
              </v:shape>
            </v:group>
            <v:group style="position:absolute;left:10165;top:-524;width:24;height:2" coordorigin="10165,-524" coordsize="24,2">
              <v:shape style="position:absolute;left:10165;top:-524;width:24;height:2" coordorigin="10165,-524" coordsize="24,0" path="m10165,-524l10188,-524e" filled="false" stroked="true" strokeweight=".09927pt" strokecolor="#ff0000">
                <v:path arrowok="t"/>
              </v:shape>
            </v:group>
            <v:group style="position:absolute;left:10176;top:-536;width:2;height:24" coordorigin="10176,-536" coordsize="2,24">
              <v:shape style="position:absolute;left:10176;top:-536;width:2;height:24" coordorigin="10176,-536" coordsize="0,24" path="m10176,-536l10176,-512e" filled="false" stroked="true" strokeweight=".098107pt" strokecolor="#ff0000">
                <v:path arrowok="t"/>
              </v:shape>
            </v:group>
            <v:group style="position:absolute;left:10165;top:-525;width:24;height:2" coordorigin="10165,-525" coordsize="24,2">
              <v:shape style="position:absolute;left:10165;top:-525;width:24;height:2" coordorigin="10165,-525" coordsize="24,0" path="m10165,-525l10188,-525e" filled="false" stroked="true" strokeweight=".09927pt" strokecolor="#ff0000">
                <v:path arrowok="t"/>
              </v:shape>
            </v:group>
            <v:group style="position:absolute;left:10176;top:-537;width:2;height:24" coordorigin="10176,-537" coordsize="2,24">
              <v:shape style="position:absolute;left:10176;top:-537;width:2;height:24" coordorigin="10176,-537" coordsize="0,24" path="m10176,-537l10176,-513e" filled="false" stroked="true" strokeweight=".098107pt" strokecolor="#ff0000">
                <v:path arrowok="t"/>
              </v:shape>
            </v:group>
            <v:group style="position:absolute;left:10165;top:-525;width:24;height:2" coordorigin="10165,-525" coordsize="24,2">
              <v:shape style="position:absolute;left:10165;top:-525;width:24;height:2" coordorigin="10165,-525" coordsize="24,0" path="m10165,-525l10188,-525e" filled="false" stroked="true" strokeweight=".09927pt" strokecolor="#ff0000">
                <v:path arrowok="t"/>
              </v:shape>
            </v:group>
            <v:group style="position:absolute;left:10176;top:-537;width:2;height:24" coordorigin="10176,-537" coordsize="2,24">
              <v:shape style="position:absolute;left:10176;top:-537;width:2;height:24" coordorigin="10176,-537" coordsize="0,24" path="m10176,-537l10176,-513e" filled="false" stroked="true" strokeweight=".098107pt" strokecolor="#ff0000">
                <v:path arrowok="t"/>
              </v:shape>
            </v:group>
            <v:group style="position:absolute;left:10165;top:-525;width:24;height:2" coordorigin="10165,-525" coordsize="24,2">
              <v:shape style="position:absolute;left:10165;top:-525;width:24;height:2" coordorigin="10165,-525" coordsize="24,0" path="m10165,-525l10188,-525e" filled="false" stroked="true" strokeweight=".09927pt" strokecolor="#ff0000">
                <v:path arrowok="t"/>
              </v:shape>
            </v:group>
            <v:group style="position:absolute;left:10176;top:-537;width:2;height:24" coordorigin="10176,-537" coordsize="2,24">
              <v:shape style="position:absolute;left:10176;top:-537;width:2;height:24" coordorigin="10176,-537" coordsize="0,24" path="m10176,-537l10176,-513e" filled="false" stroked="true" strokeweight=".098107pt" strokecolor="#ff0000">
                <v:path arrowok="t"/>
              </v:shape>
            </v:group>
            <v:group style="position:absolute;left:10165;top:-526;width:24;height:2" coordorigin="10165,-526" coordsize="24,2">
              <v:shape style="position:absolute;left:10165;top:-526;width:24;height:2" coordorigin="10165,-526" coordsize="24,0" path="m10165,-526l10188,-526e" filled="false" stroked="true" strokeweight=".09927pt" strokecolor="#ff0000">
                <v:path arrowok="t"/>
              </v:shape>
            </v:group>
            <v:group style="position:absolute;left:10176;top:-538;width:2;height:24" coordorigin="10176,-538" coordsize="2,24">
              <v:shape style="position:absolute;left:10176;top:-538;width:2;height:24" coordorigin="10176,-538" coordsize="0,24" path="m10176,-538l10176,-514e" filled="false" stroked="true" strokeweight=".098107pt" strokecolor="#ff0000">
                <v:path arrowok="t"/>
              </v:shape>
            </v:group>
            <v:group style="position:absolute;left:10165;top:-526;width:24;height:2" coordorigin="10165,-526" coordsize="24,2">
              <v:shape style="position:absolute;left:10165;top:-526;width:24;height:2" coordorigin="10165,-526" coordsize="24,0" path="m10165,-526l10188,-526e" filled="false" stroked="true" strokeweight=".09927pt" strokecolor="#ff0000">
                <v:path arrowok="t"/>
              </v:shape>
            </v:group>
            <v:group style="position:absolute;left:10176;top:-538;width:2;height:24" coordorigin="10176,-538" coordsize="2,24">
              <v:shape style="position:absolute;left:10176;top:-538;width:2;height:24" coordorigin="10176,-538" coordsize="0,24" path="m10176,-538l10176,-514e" filled="false" stroked="true" strokeweight=".098107pt" strokecolor="#ff0000">
                <v:path arrowok="t"/>
              </v:shape>
            </v:group>
            <v:group style="position:absolute;left:10165;top:-527;width:24;height:2" coordorigin="10165,-527" coordsize="24,2">
              <v:shape style="position:absolute;left:10165;top:-527;width:24;height:2" coordorigin="10165,-527" coordsize="24,0" path="m10165,-527l10188,-527e" filled="false" stroked="true" strokeweight=".09927pt" strokecolor="#ff0000">
                <v:path arrowok="t"/>
              </v:shape>
            </v:group>
            <v:group style="position:absolute;left:10176;top:-539;width:2;height:24" coordorigin="10176,-539" coordsize="2,24">
              <v:shape style="position:absolute;left:10176;top:-539;width:2;height:24" coordorigin="10176,-539" coordsize="0,24" path="m10176,-539l10176,-515e" filled="false" stroked="true" strokeweight=".098107pt" strokecolor="#ff0000">
                <v:path arrowok="t"/>
              </v:shape>
            </v:group>
            <v:group style="position:absolute;left:10165;top:-527;width:24;height:2" coordorigin="10165,-527" coordsize="24,2">
              <v:shape style="position:absolute;left:10165;top:-527;width:24;height:2" coordorigin="10165,-527" coordsize="24,0" path="m10165,-527l10188,-527e" filled="false" stroked="true" strokeweight=".09927pt" strokecolor="#ff0000">
                <v:path arrowok="t"/>
              </v:shape>
            </v:group>
            <v:group style="position:absolute;left:10176;top:-539;width:2;height:24" coordorigin="10176,-539" coordsize="2,24">
              <v:shape style="position:absolute;left:10176;top:-539;width:2;height:24" coordorigin="10176,-539" coordsize="0,24" path="m10176,-539l10176,-515e" filled="false" stroked="true" strokeweight=".098107pt" strokecolor="#ff0000">
                <v:path arrowok="t"/>
              </v:shape>
            </v:group>
            <v:group style="position:absolute;left:10165;top:-527;width:24;height:2" coordorigin="10165,-527" coordsize="24,2">
              <v:shape style="position:absolute;left:10165;top:-527;width:24;height:2" coordorigin="10165,-527" coordsize="24,0" path="m10165,-527l10188,-527e" filled="false" stroked="true" strokeweight=".09927pt" strokecolor="#ff0000">
                <v:path arrowok="t"/>
              </v:shape>
            </v:group>
            <v:group style="position:absolute;left:10176;top:-539;width:2;height:24" coordorigin="10176,-539" coordsize="2,24">
              <v:shape style="position:absolute;left:10176;top:-539;width:2;height:24" coordorigin="10176,-539" coordsize="0,24" path="m10176,-539l10176,-515e" filled="false" stroked="true" strokeweight=".098107pt" strokecolor="#ff0000">
                <v:path arrowok="t"/>
              </v:shape>
            </v:group>
            <v:group style="position:absolute;left:10165;top:-528;width:24;height:2" coordorigin="10165,-528" coordsize="24,2">
              <v:shape style="position:absolute;left:10165;top:-528;width:24;height:2" coordorigin="10165,-528" coordsize="24,0" path="m10165,-528l10188,-528e" filled="false" stroked="true" strokeweight=".09927pt" strokecolor="#ff0000">
                <v:path arrowok="t"/>
              </v:shape>
            </v:group>
            <v:group style="position:absolute;left:10176;top:-540;width:2;height:24" coordorigin="10176,-540" coordsize="2,24">
              <v:shape style="position:absolute;left:10176;top:-540;width:2;height:24" coordorigin="10176,-540" coordsize="0,24" path="m10176,-540l10176,-516e" filled="false" stroked="true" strokeweight=".098107pt" strokecolor="#ff0000">
                <v:path arrowok="t"/>
              </v:shape>
            </v:group>
            <v:group style="position:absolute;left:10165;top:-528;width:24;height:2" coordorigin="10165,-528" coordsize="24,2">
              <v:shape style="position:absolute;left:10165;top:-528;width:24;height:2" coordorigin="10165,-528" coordsize="24,0" path="m10165,-528l10188,-528e" filled="false" stroked="true" strokeweight=".09927pt" strokecolor="#ff0000">
                <v:path arrowok="t"/>
              </v:shape>
            </v:group>
            <v:group style="position:absolute;left:10176;top:-540;width:2;height:24" coordorigin="10176,-540" coordsize="2,24">
              <v:shape style="position:absolute;left:10176;top:-540;width:2;height:24" coordorigin="10176,-540" coordsize="0,24" path="m10176,-540l10176,-516e" filled="false" stroked="true" strokeweight=".098107pt" strokecolor="#ff0000">
                <v:path arrowok="t"/>
              </v:shape>
            </v:group>
            <v:group style="position:absolute;left:10165;top:-528;width:24;height:2" coordorigin="10165,-528" coordsize="24,2">
              <v:shape style="position:absolute;left:10165;top:-528;width:24;height:2" coordorigin="10165,-528" coordsize="24,0" path="m10165,-528l10188,-528e" filled="false" stroked="true" strokeweight=".09927pt" strokecolor="#ff0000">
                <v:path arrowok="t"/>
              </v:shape>
            </v:group>
            <v:group style="position:absolute;left:10176;top:-540;width:2;height:24" coordorigin="10176,-540" coordsize="2,24">
              <v:shape style="position:absolute;left:10176;top:-540;width:2;height:24" coordorigin="10176,-540" coordsize="0,24" path="m10176,-540l10176,-516e" filled="false" stroked="true" strokeweight=".098107pt" strokecolor="#ff0000">
                <v:path arrowok="t"/>
              </v:shape>
            </v:group>
            <v:group style="position:absolute;left:10165;top:-529;width:24;height:2" coordorigin="10165,-529" coordsize="24,2">
              <v:shape style="position:absolute;left:10165;top:-529;width:24;height:2" coordorigin="10165,-529" coordsize="24,0" path="m10165,-529l10188,-529e" filled="false" stroked="true" strokeweight=".09927pt" strokecolor="#ff0000">
                <v:path arrowok="t"/>
              </v:shape>
            </v:group>
            <v:group style="position:absolute;left:10176;top:-540;width:2;height:24" coordorigin="10176,-540" coordsize="2,24">
              <v:shape style="position:absolute;left:10176;top:-540;width:2;height:24" coordorigin="10176,-540" coordsize="0,24" path="m10176,-540l10176,-517e" filled="false" stroked="true" strokeweight=".098107pt" strokecolor="#ff0000">
                <v:path arrowok="t"/>
              </v:shape>
            </v:group>
            <v:group style="position:absolute;left:10165;top:-529;width:24;height:2" coordorigin="10165,-529" coordsize="24,2">
              <v:shape style="position:absolute;left:10165;top:-529;width:24;height:2" coordorigin="10165,-529" coordsize="24,0" path="m10165,-529l10188,-529e" filled="false" stroked="true" strokeweight=".09927pt" strokecolor="#ff0000">
                <v:path arrowok="t"/>
              </v:shape>
            </v:group>
            <v:group style="position:absolute;left:10176;top:-541;width:2;height:24" coordorigin="10176,-541" coordsize="2,24">
              <v:shape style="position:absolute;left:10176;top:-541;width:2;height:24" coordorigin="10176,-541" coordsize="0,24" path="m10176,-541l10176,-517e" filled="false" stroked="true" strokeweight=".098107pt" strokecolor="#ff0000">
                <v:path arrowok="t"/>
              </v:shape>
            </v:group>
            <v:group style="position:absolute;left:10165;top:-529;width:24;height:2" coordorigin="10165,-529" coordsize="24,2">
              <v:shape style="position:absolute;left:10165;top:-529;width:24;height:2" coordorigin="10165,-529" coordsize="24,0" path="m10165,-529l10188,-529e" filled="false" stroked="true" strokeweight=".09927pt" strokecolor="#ff0000">
                <v:path arrowok="t"/>
              </v:shape>
            </v:group>
            <v:group style="position:absolute;left:10176;top:-541;width:2;height:24" coordorigin="10176,-541" coordsize="2,24">
              <v:shape style="position:absolute;left:10176;top:-541;width:2;height:24" coordorigin="10176,-541" coordsize="0,24" path="m10176,-541l10176,-517e" filled="false" stroked="true" strokeweight=".098107pt" strokecolor="#ff0000">
                <v:path arrowok="t"/>
              </v:shape>
            </v:group>
            <v:group style="position:absolute;left:10165;top:-530;width:24;height:2" coordorigin="10165,-530" coordsize="24,2">
              <v:shape style="position:absolute;left:10165;top:-530;width:24;height:2" coordorigin="10165,-530" coordsize="24,0" path="m10165,-530l10188,-530e" filled="false" stroked="true" strokeweight=".09927pt" strokecolor="#ff0000">
                <v:path arrowok="t"/>
              </v:shape>
            </v:group>
            <v:group style="position:absolute;left:10176;top:-541;width:2;height:24" coordorigin="10176,-541" coordsize="2,24">
              <v:shape style="position:absolute;left:10176;top:-541;width:2;height:24" coordorigin="10176,-541" coordsize="0,24" path="m10176,-541l10176,-518e" filled="false" stroked="true" strokeweight=".098107pt" strokecolor="#ff0000">
                <v:path arrowok="t"/>
              </v:shape>
            </v:group>
            <v:group style="position:absolute;left:10165;top:-530;width:24;height:2" coordorigin="10165,-530" coordsize="24,2">
              <v:shape style="position:absolute;left:10165;top:-530;width:24;height:2" coordorigin="10165,-530" coordsize="24,0" path="m10165,-530l10188,-530e" filled="false" stroked="true" strokeweight=".09927pt" strokecolor="#ff0000">
                <v:path arrowok="t"/>
              </v:shape>
            </v:group>
            <v:group style="position:absolute;left:10176;top:-542;width:2;height:24" coordorigin="10176,-542" coordsize="2,24">
              <v:shape style="position:absolute;left:10176;top:-542;width:2;height:24" coordorigin="10176,-542" coordsize="0,24" path="m10176,-542l10176,-518e" filled="false" stroked="true" strokeweight=".098107pt" strokecolor="#ff0000">
                <v:path arrowok="t"/>
              </v:shape>
            </v:group>
            <v:group style="position:absolute;left:10165;top:-531;width:24;height:2" coordorigin="10165,-531" coordsize="24,2">
              <v:shape style="position:absolute;left:10165;top:-531;width:24;height:2" coordorigin="10165,-531" coordsize="24,0" path="m10165,-531l10188,-531e" filled="false" stroked="true" strokeweight=".09927pt" strokecolor="#ff0000">
                <v:path arrowok="t"/>
              </v:shape>
            </v:group>
            <v:group style="position:absolute;left:10176;top:-542;width:2;height:24" coordorigin="10176,-542" coordsize="2,24">
              <v:shape style="position:absolute;left:10176;top:-542;width:2;height:24" coordorigin="10176,-542" coordsize="0,24" path="m10176,-542l10176,-519e" filled="false" stroked="true" strokeweight=".098107pt" strokecolor="#ff0000">
                <v:path arrowok="t"/>
              </v:shape>
            </v:group>
            <v:group style="position:absolute;left:10165;top:-531;width:24;height:2" coordorigin="10165,-531" coordsize="24,2">
              <v:shape style="position:absolute;left:10165;top:-531;width:24;height:2" coordorigin="10165,-531" coordsize="24,0" path="m10165,-531l10188,-531e" filled="false" stroked="true" strokeweight=".09927pt" strokecolor="#ff0000">
                <v:path arrowok="t"/>
              </v:shape>
            </v:group>
            <v:group style="position:absolute;left:10176;top:-543;width:2;height:24" coordorigin="10176,-543" coordsize="2,24">
              <v:shape style="position:absolute;left:10176;top:-543;width:2;height:24" coordorigin="10176,-543" coordsize="0,24" path="m10176,-543l10176,-519e" filled="false" stroked="true" strokeweight=".098107pt" strokecolor="#ff0000">
                <v:path arrowok="t"/>
              </v:shape>
            </v:group>
            <v:group style="position:absolute;left:10165;top:-531;width:24;height:2" coordorigin="10165,-531" coordsize="24,2">
              <v:shape style="position:absolute;left:10165;top:-531;width:24;height:2" coordorigin="10165,-531" coordsize="24,0" path="m10165,-531l10188,-531e" filled="false" stroked="true" strokeweight=".09927pt" strokecolor="#ff0000">
                <v:path arrowok="t"/>
              </v:shape>
            </v:group>
            <v:group style="position:absolute;left:10176;top:-543;width:2;height:24" coordorigin="10176,-543" coordsize="2,24">
              <v:shape style="position:absolute;left:10176;top:-543;width:2;height:24" coordorigin="10176,-543" coordsize="0,24" path="m10176,-543l10176,-519e" filled="false" stroked="true" strokeweight=".098107pt" strokecolor="#ff0000">
                <v:path arrowok="t"/>
              </v:shape>
            </v:group>
            <v:group style="position:absolute;left:10165;top:-532;width:24;height:2" coordorigin="10165,-532" coordsize="24,2">
              <v:shape style="position:absolute;left:10165;top:-532;width:24;height:2" coordorigin="10165,-532" coordsize="24,0" path="m10165,-532l10188,-532e" filled="false" stroked="true" strokeweight=".09927pt" strokecolor="#ff0000">
                <v:path arrowok="t"/>
              </v:shape>
            </v:group>
            <v:group style="position:absolute;left:10176;top:-543;width:2;height:24" coordorigin="10176,-543" coordsize="2,24">
              <v:shape style="position:absolute;left:10176;top:-543;width:2;height:24" coordorigin="10176,-543" coordsize="0,24" path="m10176,-543l10176,-520e" filled="false" stroked="true" strokeweight=".098107pt" strokecolor="#ff0000">
                <v:path arrowok="t"/>
              </v:shape>
            </v:group>
            <v:group style="position:absolute;left:10165;top:-532;width:24;height:2" coordorigin="10165,-532" coordsize="24,2">
              <v:shape style="position:absolute;left:10165;top:-532;width:24;height:2" coordorigin="10165,-532" coordsize="24,0" path="m10165,-532l10188,-532e" filled="false" stroked="true" strokeweight=".09927pt" strokecolor="#ff0000">
                <v:path arrowok="t"/>
              </v:shape>
            </v:group>
            <v:group style="position:absolute;left:10176;top:-544;width:2;height:24" coordorigin="10176,-544" coordsize="2,24">
              <v:shape style="position:absolute;left:10176;top:-544;width:2;height:24" coordorigin="10176,-544" coordsize="0,24" path="m10176,-544l10176,-520e" filled="false" stroked="true" strokeweight=".098107pt" strokecolor="#ff0000">
                <v:path arrowok="t"/>
              </v:shape>
            </v:group>
            <v:group style="position:absolute;left:10165;top:-533;width:24;height:2" coordorigin="10165,-533" coordsize="24,2">
              <v:shape style="position:absolute;left:10165;top:-533;width:24;height:2" coordorigin="10165,-533" coordsize="24,0" path="m10165,-533l10188,-533e" filled="false" stroked="true" strokeweight=".09927pt" strokecolor="#ff0000">
                <v:path arrowok="t"/>
              </v:shape>
            </v:group>
            <v:group style="position:absolute;left:10176;top:-545;width:2;height:24" coordorigin="10176,-545" coordsize="2,24">
              <v:shape style="position:absolute;left:10176;top:-545;width:2;height:24" coordorigin="10176,-545" coordsize="0,24" path="m10176,-545l10176,-521e" filled="false" stroked="true" strokeweight=".098107pt" strokecolor="#ff0000">
                <v:path arrowok="t"/>
              </v:shape>
            </v:group>
            <v:group style="position:absolute;left:10165;top:-533;width:24;height:2" coordorigin="10165,-533" coordsize="24,2">
              <v:shape style="position:absolute;left:10165;top:-533;width:24;height:2" coordorigin="10165,-533" coordsize="24,0" path="m10165,-533l10188,-533e" filled="false" stroked="true" strokeweight=".09927pt" strokecolor="#ff0000">
                <v:path arrowok="t"/>
              </v:shape>
            </v:group>
            <v:group style="position:absolute;left:10176;top:-545;width:2;height:24" coordorigin="10176,-545" coordsize="2,24">
              <v:shape style="position:absolute;left:10176;top:-545;width:2;height:24" coordorigin="10176,-545" coordsize="0,24" path="m10176,-545l10176,-521e" filled="false" stroked="true" strokeweight=".098107pt" strokecolor="#ff0000">
                <v:path arrowok="t"/>
              </v:shape>
            </v:group>
            <v:group style="position:absolute;left:10165;top:-534;width:24;height:2" coordorigin="10165,-534" coordsize="24,2">
              <v:shape style="position:absolute;left:10165;top:-534;width:24;height:2" coordorigin="10165,-534" coordsize="24,0" path="m10165,-534l10188,-534e" filled="false" stroked="true" strokeweight=".09927pt" strokecolor="#ff0000">
                <v:path arrowok="t"/>
              </v:shape>
            </v:group>
            <v:group style="position:absolute;left:10176;top:-545;width:2;height:24" coordorigin="10176,-545" coordsize="2,24">
              <v:shape style="position:absolute;left:10176;top:-545;width:2;height:24" coordorigin="10176,-545" coordsize="0,24" path="m10176,-545l10176,-522e" filled="false" stroked="true" strokeweight=".098107pt" strokecolor="#ff0000">
                <v:path arrowok="t"/>
              </v:shape>
            </v:group>
            <v:group style="position:absolute;left:10165;top:-534;width:24;height:2" coordorigin="10165,-534" coordsize="24,2">
              <v:shape style="position:absolute;left:10165;top:-534;width:24;height:2" coordorigin="10165,-534" coordsize="24,0" path="m10165,-534l10188,-534e" filled="false" stroked="true" strokeweight=".09927pt" strokecolor="#ff0000">
                <v:path arrowok="t"/>
              </v:shape>
            </v:group>
            <v:group style="position:absolute;left:10176;top:-546;width:2;height:24" coordorigin="10176,-546" coordsize="2,24">
              <v:shape style="position:absolute;left:10176;top:-546;width:2;height:24" coordorigin="10176,-546" coordsize="0,24" path="m10176,-546l10176,-522e" filled="false" stroked="true" strokeweight=".098107pt" strokecolor="#ff0000">
                <v:path arrowok="t"/>
              </v:shape>
            </v:group>
            <v:group style="position:absolute;left:10165;top:-535;width:24;height:2" coordorigin="10165,-535" coordsize="24,2">
              <v:shape style="position:absolute;left:10165;top:-535;width:24;height:2" coordorigin="10165,-535" coordsize="24,0" path="m10165,-535l10188,-535e" filled="false" stroked="true" strokeweight=".09927pt" strokecolor="#ff0000">
                <v:path arrowok="t"/>
              </v:shape>
            </v:group>
            <v:group style="position:absolute;left:10176;top:-546;width:2;height:24" coordorigin="10176,-546" coordsize="2,24">
              <v:shape style="position:absolute;left:10176;top:-546;width:2;height:24" coordorigin="10176,-546" coordsize="0,24" path="m10176,-546l10176,-523e" filled="false" stroked="true" strokeweight=".098107pt" strokecolor="#ff0000">
                <v:path arrowok="t"/>
              </v:shape>
            </v:group>
            <v:group style="position:absolute;left:10165;top:-535;width:24;height:2" coordorigin="10165,-535" coordsize="24,2">
              <v:shape style="position:absolute;left:10165;top:-535;width:24;height:2" coordorigin="10165,-535" coordsize="24,0" path="m10165,-535l10188,-535e" filled="false" stroked="true" strokeweight=".09927pt" strokecolor="#ff0000">
                <v:path arrowok="t"/>
              </v:shape>
            </v:group>
            <v:group style="position:absolute;left:10176;top:-547;width:2;height:24" coordorigin="10176,-547" coordsize="2,24">
              <v:shape style="position:absolute;left:10176;top:-547;width:2;height:24" coordorigin="10176,-547" coordsize="0,24" path="m10176,-547l10176,-523e" filled="false" stroked="true" strokeweight=".098107pt" strokecolor="#ff0000">
                <v:path arrowok="t"/>
              </v:shape>
            </v:group>
            <v:group style="position:absolute;left:10165;top:-535;width:24;height:2" coordorigin="10165,-535" coordsize="24,2">
              <v:shape style="position:absolute;left:10165;top:-535;width:24;height:2" coordorigin="10165,-535" coordsize="24,0" path="m10165,-535l10188,-535e" filled="false" stroked="true" strokeweight=".09927pt" strokecolor="#ff0000">
                <v:path arrowok="t"/>
              </v:shape>
            </v:group>
            <v:group style="position:absolute;left:10176;top:-547;width:2;height:24" coordorigin="10176,-547" coordsize="2,24">
              <v:shape style="position:absolute;left:10176;top:-547;width:2;height:24" coordorigin="10176,-547" coordsize="0,24" path="m10176,-547l10176,-523e" filled="false" stroked="true" strokeweight=".098107pt" strokecolor="#ff0000">
                <v:path arrowok="t"/>
              </v:shape>
            </v:group>
            <v:group style="position:absolute;left:10165;top:-536;width:24;height:2" coordorigin="10165,-536" coordsize="24,2">
              <v:shape style="position:absolute;left:10165;top:-536;width:24;height:2" coordorigin="10165,-536" coordsize="24,0" path="m10165,-536l10188,-536e" filled="false" stroked="true" strokeweight=".09927pt" strokecolor="#ff0000">
                <v:path arrowok="t"/>
              </v:shape>
            </v:group>
            <v:group style="position:absolute;left:10176;top:-547;width:2;height:24" coordorigin="10176,-547" coordsize="2,24">
              <v:shape style="position:absolute;left:10176;top:-547;width:2;height:24" coordorigin="10176,-547" coordsize="0,24" path="m10176,-547l10176,-524e" filled="false" stroked="true" strokeweight=".098107pt" strokecolor="#ff0000">
                <v:path arrowok="t"/>
              </v:shape>
            </v:group>
            <v:group style="position:absolute;left:10165;top:-536;width:24;height:2" coordorigin="10165,-536" coordsize="24,2">
              <v:shape style="position:absolute;left:10165;top:-536;width:24;height:2" coordorigin="10165,-536" coordsize="24,0" path="m10165,-536l10188,-536e" filled="false" stroked="true" strokeweight=".09927pt" strokecolor="#ff0000">
                <v:path arrowok="t"/>
              </v:shape>
            </v:group>
            <v:group style="position:absolute;left:10176;top:-548;width:2;height:24" coordorigin="10176,-548" coordsize="2,24">
              <v:shape style="position:absolute;left:10176;top:-548;width:2;height:24" coordorigin="10176,-548" coordsize="0,24" path="m10176,-548l10176,-524e" filled="false" stroked="true" strokeweight=".098107pt" strokecolor="#ff0000">
                <v:path arrowok="t"/>
              </v:shape>
            </v:group>
            <v:group style="position:absolute;left:10165;top:-536;width:24;height:2" coordorigin="10165,-536" coordsize="24,2">
              <v:shape style="position:absolute;left:10165;top:-536;width:24;height:2" coordorigin="10165,-536" coordsize="24,0" path="m10165,-536l10188,-536e" filled="false" stroked="true" strokeweight=".09927pt" strokecolor="#ff0000">
                <v:path arrowok="t"/>
              </v:shape>
            </v:group>
            <v:group style="position:absolute;left:10176;top:-548;width:2;height:24" coordorigin="10176,-548" coordsize="2,24">
              <v:shape style="position:absolute;left:10176;top:-548;width:2;height:24" coordorigin="10176,-548" coordsize="0,24" path="m10176,-548l10176,-524e" filled="false" stroked="true" strokeweight=".098107pt" strokecolor="#ff0000">
                <v:path arrowok="t"/>
              </v:shape>
            </v:group>
            <v:group style="position:absolute;left:10165;top:-537;width:24;height:2" coordorigin="10165,-537" coordsize="24,2">
              <v:shape style="position:absolute;left:10165;top:-537;width:24;height:2" coordorigin="10165,-537" coordsize="24,0" path="m10165,-537l10188,-537e" filled="false" stroked="true" strokeweight=".09927pt" strokecolor="#ff0000">
                <v:path arrowok="t"/>
              </v:shape>
            </v:group>
            <v:group style="position:absolute;left:10176;top:-548;width:2;height:24" coordorigin="10176,-548" coordsize="2,24">
              <v:shape style="position:absolute;left:10176;top:-548;width:2;height:24" coordorigin="10176,-548" coordsize="0,24" path="m10176,-548l10176,-525e" filled="false" stroked="true" strokeweight=".098107pt" strokecolor="#ff0000">
                <v:path arrowok="t"/>
              </v:shape>
            </v:group>
            <v:group style="position:absolute;left:10165;top:-537;width:24;height:2" coordorigin="10165,-537" coordsize="24,2">
              <v:shape style="position:absolute;left:10165;top:-537;width:24;height:2" coordorigin="10165,-537" coordsize="24,0" path="m10165,-537l10188,-537e" filled="false" stroked="true" strokeweight=".09927pt" strokecolor="#ff0000">
                <v:path arrowok="t"/>
              </v:shape>
            </v:group>
            <v:group style="position:absolute;left:10176;top:-549;width:2;height:24" coordorigin="10176,-549" coordsize="2,24">
              <v:shape style="position:absolute;left:10176;top:-549;width:2;height:24" coordorigin="10176,-549" coordsize="0,24" path="m10176,-549l10176,-525e" filled="false" stroked="true" strokeweight=".098107pt" strokecolor="#ff0000">
                <v:path arrowok="t"/>
              </v:shape>
            </v:group>
            <v:group style="position:absolute;left:10165;top:-538;width:24;height:2" coordorigin="10165,-538" coordsize="24,2">
              <v:shape style="position:absolute;left:10165;top:-538;width:24;height:2" coordorigin="10165,-538" coordsize="24,0" path="m10165,-538l10188,-538e" filled="false" stroked="true" strokeweight=".09927pt" strokecolor="#ff0000">
                <v:path arrowok="t"/>
              </v:shape>
            </v:group>
            <v:group style="position:absolute;left:10176;top:-549;width:2;height:24" coordorigin="10176,-549" coordsize="2,24">
              <v:shape style="position:absolute;left:10176;top:-549;width:2;height:24" coordorigin="10176,-549" coordsize="0,24" path="m10176,-549l10176,-526e" filled="false" stroked="true" strokeweight=".098107pt" strokecolor="#ff0000">
                <v:path arrowok="t"/>
              </v:shape>
            </v:group>
            <v:group style="position:absolute;left:10165;top:-539;width:24;height:2" coordorigin="10165,-539" coordsize="24,2">
              <v:shape style="position:absolute;left:10165;top:-539;width:24;height:2" coordorigin="10165,-539" coordsize="24,0" path="m10165,-539l10188,-539e" filled="false" stroked="true" strokeweight=".09927pt" strokecolor="#ff0000">
                <v:path arrowok="t"/>
              </v:shape>
            </v:group>
            <v:group style="position:absolute;left:10176;top:-550;width:2;height:24" coordorigin="10176,-550" coordsize="2,24">
              <v:shape style="position:absolute;left:10176;top:-550;width:2;height:24" coordorigin="10176,-550" coordsize="0,24" path="m10176,-550l10176,-527e" filled="false" stroked="true" strokeweight=".098107pt" strokecolor="#ff0000">
                <v:path arrowok="t"/>
              </v:shape>
            </v:group>
            <v:group style="position:absolute;left:10165;top:-539;width:24;height:2" coordorigin="10165,-539" coordsize="24,2">
              <v:shape style="position:absolute;left:10165;top:-539;width:24;height:2" coordorigin="10165,-539" coordsize="24,0" path="m10165,-539l10188,-539e" filled="false" stroked="true" strokeweight=".09927pt" strokecolor="#ff0000">
                <v:path arrowok="t"/>
              </v:shape>
            </v:group>
            <v:group style="position:absolute;left:10176;top:-551;width:2;height:24" coordorigin="10176,-551" coordsize="2,24">
              <v:shape style="position:absolute;left:10176;top:-551;width:2;height:24" coordorigin="10176,-551" coordsize="0,24" path="m10176,-551l10176,-527e" filled="false" stroked="true" strokeweight=".098107pt" strokecolor="#ff0000">
                <v:path arrowok="t"/>
              </v:shape>
            </v:group>
            <v:group style="position:absolute;left:10165;top:-539;width:24;height:2" coordorigin="10165,-539" coordsize="24,2">
              <v:shape style="position:absolute;left:10165;top:-539;width:24;height:2" coordorigin="10165,-539" coordsize="24,0" path="m10165,-539l10188,-539e" filled="false" stroked="true" strokeweight=".09927pt" strokecolor="#ff0000">
                <v:path arrowok="t"/>
              </v:shape>
            </v:group>
            <v:group style="position:absolute;left:10176;top:-551;width:2;height:24" coordorigin="10176,-551" coordsize="2,24">
              <v:shape style="position:absolute;left:10176;top:-551;width:2;height:24" coordorigin="10176,-551" coordsize="0,24" path="m10176,-551l10176,-527e" filled="false" stroked="true" strokeweight=".098107pt" strokecolor="#ff0000">
                <v:path arrowok="t"/>
              </v:shape>
            </v:group>
            <v:group style="position:absolute;left:10165;top:-540;width:24;height:2" coordorigin="10165,-540" coordsize="24,2">
              <v:shape style="position:absolute;left:10165;top:-540;width:24;height:2" coordorigin="10165,-540" coordsize="24,0" path="m10165,-540l10188,-540e" filled="false" stroked="true" strokeweight=".09927pt" strokecolor="#ff0000">
                <v:path arrowok="t"/>
              </v:shape>
            </v:group>
            <v:group style="position:absolute;left:10176;top:-551;width:2;height:24" coordorigin="10176,-551" coordsize="2,24">
              <v:shape style="position:absolute;left:10176;top:-551;width:2;height:24" coordorigin="10176,-551" coordsize="0,24" path="m10176,-551l10176,-528e" filled="false" stroked="true" strokeweight=".098107pt" strokecolor="#ff0000">
                <v:path arrowok="t"/>
              </v:shape>
            </v:group>
            <v:group style="position:absolute;left:10165;top:-540;width:24;height:2" coordorigin="10165,-540" coordsize="24,2">
              <v:shape style="position:absolute;left:10165;top:-540;width:24;height:2" coordorigin="10165,-540" coordsize="24,0" path="m10165,-540l10188,-540e" filled="false" stroked="true" strokeweight=".09927pt" strokecolor="#ff0000">
                <v:path arrowok="t"/>
              </v:shape>
            </v:group>
            <v:group style="position:absolute;left:10176;top:-552;width:2;height:24" coordorigin="10176,-552" coordsize="2,24">
              <v:shape style="position:absolute;left:10176;top:-552;width:2;height:24" coordorigin="10176,-552" coordsize="0,24" path="m10176,-552l10176,-528e" filled="false" stroked="true" strokeweight=".098107pt" strokecolor="#ff0000">
                <v:path arrowok="t"/>
              </v:shape>
            </v:group>
            <v:group style="position:absolute;left:10165;top:-540;width:24;height:2" coordorigin="10165,-540" coordsize="24,2">
              <v:shape style="position:absolute;left:10165;top:-540;width:24;height:2" coordorigin="10165,-540" coordsize="24,0" path="m10165,-540l10188,-540e" filled="false" stroked="true" strokeweight=".09927pt" strokecolor="#ff0000">
                <v:path arrowok="t"/>
              </v:shape>
            </v:group>
            <v:group style="position:absolute;left:10176;top:-552;width:2;height:24" coordorigin="10176,-552" coordsize="2,24">
              <v:shape style="position:absolute;left:10176;top:-552;width:2;height:24" coordorigin="10176,-552" coordsize="0,24" path="m10176,-552l10176,-528e" filled="false" stroked="true" strokeweight=".098107pt" strokecolor="#ff0000">
                <v:path arrowok="t"/>
              </v:shape>
            </v:group>
            <v:group style="position:absolute;left:10165;top:-540;width:24;height:2" coordorigin="10165,-540" coordsize="24,2">
              <v:shape style="position:absolute;left:10165;top:-540;width:24;height:2" coordorigin="10165,-540" coordsize="24,0" path="m10165,-540l10188,-540e" filled="false" stroked="true" strokeweight=".09927pt" strokecolor="#ff0000">
                <v:path arrowok="t"/>
              </v:shape>
            </v:group>
            <v:group style="position:absolute;left:10176;top:-552;width:2;height:24" coordorigin="10176,-552" coordsize="2,24">
              <v:shape style="position:absolute;left:10176;top:-552;width:2;height:24" coordorigin="10176,-552" coordsize="0,24" path="m10176,-552l10176,-529e" filled="false" stroked="true" strokeweight=".098107pt" strokecolor="#ff0000">
                <v:path arrowok="t"/>
              </v:shape>
            </v:group>
            <v:group style="position:absolute;left:10165;top:-541;width:24;height:2" coordorigin="10165,-541" coordsize="24,2">
              <v:shape style="position:absolute;left:10165;top:-541;width:24;height:2" coordorigin="10165,-541" coordsize="24,0" path="m10165,-541l10188,-541e" filled="false" stroked="true" strokeweight=".09927pt" strokecolor="#ff0000">
                <v:path arrowok="t"/>
              </v:shape>
            </v:group>
            <v:group style="position:absolute;left:10176;top:-553;width:2;height:24" coordorigin="10176,-553" coordsize="2,24">
              <v:shape style="position:absolute;left:10176;top:-553;width:2;height:24" coordorigin="10176,-553" coordsize="0,24" path="m10176,-553l10176,-529e" filled="false" stroked="true" strokeweight=".098107pt" strokecolor="#ff0000">
                <v:path arrowok="t"/>
              </v:shape>
            </v:group>
            <v:group style="position:absolute;left:10165;top:-541;width:24;height:2" coordorigin="10165,-541" coordsize="24,2">
              <v:shape style="position:absolute;left:10165;top:-541;width:24;height:2" coordorigin="10165,-541" coordsize="24,0" path="m10165,-541l10188,-541e" filled="false" stroked="true" strokeweight=".09927pt" strokecolor="#ff0000">
                <v:path arrowok="t"/>
              </v:shape>
            </v:group>
            <v:group style="position:absolute;left:10176;top:-553;width:2;height:24" coordorigin="10176,-553" coordsize="2,24">
              <v:shape style="position:absolute;left:10176;top:-553;width:2;height:24" coordorigin="10176,-553" coordsize="0,24" path="m10176,-553l10176,-529e" filled="false" stroked="true" strokeweight=".098107pt" strokecolor="#ff0000">
                <v:path arrowok="t"/>
              </v:shape>
            </v:group>
            <v:group style="position:absolute;left:10165;top:-541;width:24;height:2" coordorigin="10165,-541" coordsize="24,2">
              <v:shape style="position:absolute;left:10165;top:-541;width:24;height:2" coordorigin="10165,-541" coordsize="24,0" path="m10165,-541l10188,-541e" filled="false" stroked="true" strokeweight=".09927pt" strokecolor="#ff0000">
                <v:path arrowok="t"/>
              </v:shape>
            </v:group>
            <v:group style="position:absolute;left:10176;top:-553;width:2;height:24" coordorigin="10176,-553" coordsize="2,24">
              <v:shape style="position:absolute;left:10176;top:-553;width:2;height:24" coordorigin="10176,-553" coordsize="0,24" path="m10176,-553l10176,-530e" filled="false" stroked="true" strokeweight=".098107pt" strokecolor="#ff0000">
                <v:path arrowok="t"/>
              </v:shape>
            </v:group>
            <v:group style="position:absolute;left:10165;top:-542;width:24;height:2" coordorigin="10165,-542" coordsize="24,2">
              <v:shape style="position:absolute;left:10165;top:-542;width:24;height:2" coordorigin="10165,-542" coordsize="24,0" path="m10165,-542l10188,-542e" filled="false" stroked="true" strokeweight=".09927pt" strokecolor="#ff0000">
                <v:path arrowok="t"/>
              </v:shape>
            </v:group>
            <v:group style="position:absolute;left:10176;top:-554;width:2;height:24" coordorigin="10176,-554" coordsize="2,24">
              <v:shape style="position:absolute;left:10176;top:-554;width:2;height:24" coordorigin="10176,-554" coordsize="0,24" path="m10176,-554l10176,-530e" filled="false" stroked="true" strokeweight=".098107pt" strokecolor="#ff0000">
                <v:path arrowok="t"/>
              </v:shape>
            </v:group>
            <v:group style="position:absolute;left:10165;top:-542;width:24;height:2" coordorigin="10165,-542" coordsize="24,2">
              <v:shape style="position:absolute;left:10165;top:-542;width:24;height:2" coordorigin="10165,-542" coordsize="24,0" path="m10165,-542l10188,-542e" filled="false" stroked="true" strokeweight=".09927pt" strokecolor="#ff0000">
                <v:path arrowok="t"/>
              </v:shape>
            </v:group>
            <v:group style="position:absolute;left:10176;top:-554;width:2;height:24" coordorigin="10176,-554" coordsize="2,24">
              <v:shape style="position:absolute;left:10176;top:-554;width:2;height:24" coordorigin="10176,-554" coordsize="0,24" path="m10176,-554l10176,-531e" filled="false" stroked="true" strokeweight=".098107pt" strokecolor="#ff0000">
                <v:path arrowok="t"/>
              </v:shape>
            </v:group>
            <v:group style="position:absolute;left:10165;top:-543;width:24;height:2" coordorigin="10165,-543" coordsize="24,2">
              <v:shape style="position:absolute;left:10165;top:-543;width:24;height:2" coordorigin="10165,-543" coordsize="24,0" path="m10165,-543l10188,-543e" filled="false" stroked="true" strokeweight=".09927pt" strokecolor="#ff0000">
                <v:path arrowok="t"/>
              </v:shape>
            </v:group>
            <v:group style="position:absolute;left:10176;top:-555;width:2;height:24" coordorigin="10176,-555" coordsize="2,24">
              <v:shape style="position:absolute;left:10176;top:-555;width:2;height:24" coordorigin="10176,-555" coordsize="0,24" path="m10176,-555l10176,-531e" filled="false" stroked="true" strokeweight=".098107pt" strokecolor="#ff0000">
                <v:path arrowok="t"/>
              </v:shape>
            </v:group>
            <v:group style="position:absolute;left:10165;top:-543;width:24;height:2" coordorigin="10165,-543" coordsize="24,2">
              <v:shape style="position:absolute;left:10165;top:-543;width:24;height:2" coordorigin="10165,-543" coordsize="24,0" path="m10165,-543l10188,-543e" filled="false" stroked="true" strokeweight=".09927pt" strokecolor="#ff0000">
                <v:path arrowok="t"/>
              </v:shape>
            </v:group>
            <v:group style="position:absolute;left:10176;top:-555;width:2;height:24" coordorigin="10176,-555" coordsize="2,24">
              <v:shape style="position:absolute;left:10176;top:-555;width:2;height:24" coordorigin="10176,-555" coordsize="0,24" path="m10176,-555l10176,-532e" filled="false" stroked="true" strokeweight=".098107pt" strokecolor="#ff0000">
                <v:path arrowok="t"/>
              </v:shape>
            </v:group>
            <v:group style="position:absolute;left:10165;top:-544;width:24;height:2" coordorigin="10165,-544" coordsize="24,2">
              <v:shape style="position:absolute;left:10165;top:-544;width:24;height:2" coordorigin="10165,-544" coordsize="24,0" path="m10165,-544l10188,-544e" filled="false" stroked="true" strokeweight=".09927pt" strokecolor="#ff0000">
                <v:path arrowok="t"/>
              </v:shape>
            </v:group>
            <v:group style="position:absolute;left:10176;top:-556;width:2;height:24" coordorigin="10176,-556" coordsize="2,24">
              <v:shape style="position:absolute;left:10176;top:-556;width:2;height:24" coordorigin="10176,-556" coordsize="0,24" path="m10176,-556l10176,-532e" filled="false" stroked="true" strokeweight=".098107pt" strokecolor="#ff0000">
                <v:path arrowok="t"/>
              </v:shape>
            </v:group>
            <v:group style="position:absolute;left:10165;top:-544;width:24;height:2" coordorigin="10165,-544" coordsize="24,2">
              <v:shape style="position:absolute;left:10165;top:-544;width:24;height:2" coordorigin="10165,-544" coordsize="24,0" path="m10165,-544l10188,-544e" filled="false" stroked="true" strokeweight=".09927pt" strokecolor="#ff0000">
                <v:path arrowok="t"/>
              </v:shape>
            </v:group>
            <v:group style="position:absolute;left:10176;top:-556;width:2;height:24" coordorigin="10176,-556" coordsize="2,24">
              <v:shape style="position:absolute;left:10176;top:-556;width:2;height:24" coordorigin="10176,-556" coordsize="0,24" path="m10176,-556l10176,-532e" filled="false" stroked="true" strokeweight=".098107pt" strokecolor="#ff0000">
                <v:path arrowok="t"/>
              </v:shape>
            </v:group>
            <v:group style="position:absolute;left:10165;top:-544;width:24;height:2" coordorigin="10165,-544" coordsize="24,2">
              <v:shape style="position:absolute;left:10165;top:-544;width:24;height:2" coordorigin="10165,-544" coordsize="24,0" path="m10165,-544l10188,-544e" filled="false" stroked="true" strokeweight=".09927pt" strokecolor="#ff0000">
                <v:path arrowok="t"/>
              </v:shape>
            </v:group>
            <v:group style="position:absolute;left:10176;top:-556;width:2;height:24" coordorigin="10176,-556" coordsize="2,24">
              <v:shape style="position:absolute;left:10176;top:-556;width:2;height:24" coordorigin="10176,-556" coordsize="0,24" path="m10176,-556l10176,-533e" filled="false" stroked="true" strokeweight=".098107pt" strokecolor="#ff0000">
                <v:path arrowok="t"/>
              </v:shape>
            </v:group>
            <v:group style="position:absolute;left:10165;top:-545;width:24;height:2" coordorigin="10165,-545" coordsize="24,2">
              <v:shape style="position:absolute;left:10165;top:-545;width:24;height:2" coordorigin="10165,-545" coordsize="24,0" path="m10165,-545l10188,-545e" filled="false" stroked="true" strokeweight=".09927pt" strokecolor="#ff0000">
                <v:path arrowok="t"/>
              </v:shape>
            </v:group>
            <v:group style="position:absolute;left:10176;top:-557;width:2;height:24" coordorigin="10176,-557" coordsize="2,24">
              <v:shape style="position:absolute;left:10176;top:-557;width:2;height:24" coordorigin="10176,-557" coordsize="0,24" path="m10176,-557l10176,-533e" filled="false" stroked="true" strokeweight=".098107pt" strokecolor="#ff0000">
                <v:path arrowok="t"/>
              </v:shape>
            </v:group>
            <v:group style="position:absolute;left:10165;top:-545;width:24;height:2" coordorigin="10165,-545" coordsize="24,2">
              <v:shape style="position:absolute;left:10165;top:-545;width:24;height:2" coordorigin="10165,-545" coordsize="24,0" path="m10165,-545l10188,-545e" filled="false" stroked="true" strokeweight=".09927pt" strokecolor="#ff0000">
                <v:path arrowok="t"/>
              </v:shape>
            </v:group>
            <v:group style="position:absolute;left:10176;top:-557;width:2;height:24" coordorigin="10176,-557" coordsize="2,24">
              <v:shape style="position:absolute;left:10176;top:-557;width:2;height:24" coordorigin="10176,-557" coordsize="0,24" path="m10176,-557l10176,-533e" filled="false" stroked="true" strokeweight=".098107pt" strokecolor="#ff0000">
                <v:path arrowok="t"/>
              </v:shape>
            </v:group>
            <v:group style="position:absolute;left:10165;top:-545;width:24;height:2" coordorigin="10165,-545" coordsize="24,2">
              <v:shape style="position:absolute;left:10165;top:-545;width:24;height:2" coordorigin="10165,-545" coordsize="24,0" path="m10165,-545l10188,-545e" filled="false" stroked="true" strokeweight=".09927pt" strokecolor="#ff0000">
                <v:path arrowok="t"/>
              </v:shape>
            </v:group>
            <v:group style="position:absolute;left:10176;top:-557;width:2;height:24" coordorigin="10176,-557" coordsize="2,24">
              <v:shape style="position:absolute;left:10176;top:-557;width:2;height:24" coordorigin="10176,-557" coordsize="0,24" path="m10176,-557l10176,-534e" filled="false" stroked="true" strokeweight=".098107pt" strokecolor="#ff0000">
                <v:path arrowok="t"/>
              </v:shape>
            </v:group>
            <v:group style="position:absolute;left:10165;top:-546;width:24;height:2" coordorigin="10165,-546" coordsize="24,2">
              <v:shape style="position:absolute;left:10165;top:-546;width:24;height:2" coordorigin="10165,-546" coordsize="24,0" path="m10165,-546l10188,-546e" filled="false" stroked="true" strokeweight=".09927pt" strokecolor="#ff0000">
                <v:path arrowok="t"/>
              </v:shape>
            </v:group>
            <v:group style="position:absolute;left:10176;top:-558;width:2;height:24" coordorigin="10176,-558" coordsize="2,24">
              <v:shape style="position:absolute;left:10176;top:-558;width:2;height:24" coordorigin="10176,-558" coordsize="0,24" path="m10176,-558l10176,-534e" filled="false" stroked="true" strokeweight=".098107pt" strokecolor="#ff0000">
                <v:path arrowok="t"/>
              </v:shape>
            </v:group>
            <v:group style="position:absolute;left:10165;top:-546;width:24;height:2" coordorigin="10165,-546" coordsize="24,2">
              <v:shape style="position:absolute;left:10165;top:-546;width:24;height:2" coordorigin="10165,-546" coordsize="24,0" path="m10165,-546l10188,-546e" filled="false" stroked="true" strokeweight=".09927pt" strokecolor="#ff0000">
                <v:path arrowok="t"/>
              </v:shape>
            </v:group>
            <v:group style="position:absolute;left:10176;top:-558;width:2;height:24" coordorigin="10176,-558" coordsize="2,24">
              <v:shape style="position:absolute;left:10176;top:-558;width:2;height:24" coordorigin="10176,-558" coordsize="0,24" path="m10176,-558l10176,-534e" filled="false" stroked="true" strokeweight=".098107pt" strokecolor="#ff0000">
                <v:path arrowok="t"/>
              </v:shape>
            </v:group>
            <v:group style="position:absolute;left:10165;top:-546;width:24;height:2" coordorigin="10165,-546" coordsize="24,2">
              <v:shape style="position:absolute;left:10165;top:-546;width:24;height:2" coordorigin="10165,-546" coordsize="24,0" path="m10165,-546l10188,-546e" filled="false" stroked="true" strokeweight=".09927pt" strokecolor="#ff0000">
                <v:path arrowok="t"/>
              </v:shape>
            </v:group>
            <v:group style="position:absolute;left:10176;top:-558;width:2;height:24" coordorigin="10176,-558" coordsize="2,24">
              <v:shape style="position:absolute;left:10176;top:-558;width:2;height:24" coordorigin="10176,-558" coordsize="0,24" path="m10176,-558l10176,-535e" filled="false" stroked="true" strokeweight=".098107pt" strokecolor="#ff0000">
                <v:path arrowok="t"/>
              </v:shape>
            </v:group>
            <v:group style="position:absolute;left:10165;top:-547;width:24;height:2" coordorigin="10165,-547" coordsize="24,2">
              <v:shape style="position:absolute;left:10165;top:-547;width:24;height:2" coordorigin="10165,-547" coordsize="24,0" path="m10165,-547l10188,-547e" filled="false" stroked="true" strokeweight=".09927pt" strokecolor="#ff0000">
                <v:path arrowok="t"/>
              </v:shape>
            </v:group>
            <v:group style="position:absolute;left:10176;top:-559;width:2;height:24" coordorigin="10176,-559" coordsize="2,24">
              <v:shape style="position:absolute;left:10176;top:-559;width:2;height:24" coordorigin="10176,-559" coordsize="0,24" path="m10176,-559l10176,-535e" filled="false" stroked="true" strokeweight=".098107pt" strokecolor="#ff0000">
                <v:path arrowok="t"/>
              </v:shape>
            </v:group>
            <v:group style="position:absolute;left:10165;top:-547;width:24;height:2" coordorigin="10165,-547" coordsize="24,2">
              <v:shape style="position:absolute;left:10165;top:-547;width:24;height:2" coordorigin="10165,-547" coordsize="24,0" path="m10165,-547l10188,-547e" filled="false" stroked="true" strokeweight=".09927pt" strokecolor="#ff0000">
                <v:path arrowok="t"/>
              </v:shape>
            </v:group>
            <v:group style="position:absolute;left:10176;top:-559;width:2;height:24" coordorigin="10176,-559" coordsize="2,24">
              <v:shape style="position:absolute;left:10176;top:-559;width:2;height:24" coordorigin="10176,-559" coordsize="0,24" path="m10176,-559l10176,-535e" filled="false" stroked="true" strokeweight=".098107pt" strokecolor="#ff0000">
                <v:path arrowok="t"/>
              </v:shape>
            </v:group>
            <v:group style="position:absolute;left:10165;top:-547;width:24;height:2" coordorigin="10165,-547" coordsize="24,2">
              <v:shape style="position:absolute;left:10165;top:-547;width:24;height:2" coordorigin="10165,-547" coordsize="24,0" path="m10165,-547l10188,-547e" filled="false" stroked="true" strokeweight=".09927pt" strokecolor="#ff0000">
                <v:path arrowok="t"/>
              </v:shape>
            </v:group>
            <v:group style="position:absolute;left:10176;top:-559;width:2;height:24" coordorigin="10176,-559" coordsize="2,24">
              <v:shape style="position:absolute;left:10176;top:-559;width:2;height:24" coordorigin="10176,-559" coordsize="0,24" path="m10176,-559l10176,-536e" filled="false" stroked="true" strokeweight=".098107pt" strokecolor="#ff0000">
                <v:path arrowok="t"/>
              </v:shape>
            </v:group>
            <v:group style="position:absolute;left:10165;top:-548;width:24;height:2" coordorigin="10165,-548" coordsize="24,2">
              <v:shape style="position:absolute;left:10165;top:-548;width:24;height:2" coordorigin="10165,-548" coordsize="24,0" path="m10165,-548l10188,-548e" filled="false" stroked="true" strokeweight=".09927pt" strokecolor="#ff0000">
                <v:path arrowok="t"/>
              </v:shape>
            </v:group>
            <v:group style="position:absolute;left:10176;top:-560;width:2;height:24" coordorigin="10176,-560" coordsize="2,24">
              <v:shape style="position:absolute;left:10176;top:-560;width:2;height:24" coordorigin="10176,-560" coordsize="0,24" path="m10176,-560l10176,-536e" filled="false" stroked="true" strokeweight=".098107pt" strokecolor="#ff0000">
                <v:path arrowok="t"/>
              </v:shape>
            </v:group>
            <v:group style="position:absolute;left:10165;top:-548;width:24;height:2" coordorigin="10165,-548" coordsize="24,2">
              <v:shape style="position:absolute;left:10165;top:-548;width:24;height:2" coordorigin="10165,-548" coordsize="24,0" path="m10165,-548l10188,-548e" filled="false" stroked="true" strokeweight=".09927pt" strokecolor="#ff0000">
                <v:path arrowok="t"/>
              </v:shape>
            </v:group>
            <v:group style="position:absolute;left:10176;top:-560;width:2;height:24" coordorigin="10176,-560" coordsize="2,24">
              <v:shape style="position:absolute;left:10176;top:-560;width:2;height:24" coordorigin="10176,-560" coordsize="0,24" path="m10176,-560l10176,-536e" filled="false" stroked="true" strokeweight=".098107pt" strokecolor="#ff0000">
                <v:path arrowok="t"/>
              </v:shape>
            </v:group>
            <v:group style="position:absolute;left:10165;top:-548;width:24;height:2" coordorigin="10165,-548" coordsize="24,2">
              <v:shape style="position:absolute;left:10165;top:-548;width:24;height:2" coordorigin="10165,-548" coordsize="24,0" path="m10165,-548l10188,-548e" filled="false" stroked="true" strokeweight=".09927pt" strokecolor="#ff0000">
                <v:path arrowok="t"/>
              </v:shape>
            </v:group>
            <v:group style="position:absolute;left:10176;top:-560;width:2;height:24" coordorigin="10176,-560" coordsize="2,24">
              <v:shape style="position:absolute;left:10176;top:-560;width:2;height:24" coordorigin="10176,-560" coordsize="0,24" path="m10176,-560l10176,-537e" filled="false" stroked="true" strokeweight=".098107pt" strokecolor="#ff0000">
                <v:path arrowok="t"/>
              </v:shape>
            </v:group>
            <v:group style="position:absolute;left:10165;top:-549;width:24;height:2" coordorigin="10165,-549" coordsize="24,2">
              <v:shape style="position:absolute;left:10165;top:-549;width:24;height:2" coordorigin="10165,-549" coordsize="24,0" path="m10165,-549l10188,-549e" filled="false" stroked="true" strokeweight=".09927pt" strokecolor="#ff0000">
                <v:path arrowok="t"/>
              </v:shape>
            </v:group>
            <v:group style="position:absolute;left:10176;top:-561;width:2;height:24" coordorigin="10176,-561" coordsize="2,24">
              <v:shape style="position:absolute;left:10176;top:-561;width:2;height:24" coordorigin="10176,-561" coordsize="0,24" path="m10176,-561l10176,-537e" filled="false" stroked="true" strokeweight=".098107pt" strokecolor="#ff0000">
                <v:path arrowok="t"/>
              </v:shape>
            </v:group>
            <v:group style="position:absolute;left:10165;top:-549;width:24;height:2" coordorigin="10165,-549" coordsize="24,2">
              <v:shape style="position:absolute;left:10165;top:-549;width:24;height:2" coordorigin="10165,-549" coordsize="24,0" path="m10165,-549l10188,-549e" filled="false" stroked="true" strokeweight=".09927pt" strokecolor="#ff0000">
                <v:path arrowok="t"/>
              </v:shape>
            </v:group>
            <v:group style="position:absolute;left:10176;top:-561;width:2;height:24" coordorigin="10176,-561" coordsize="2,24">
              <v:shape style="position:absolute;left:10176;top:-561;width:2;height:24" coordorigin="10176,-561" coordsize="0,24" path="m10176,-561l10176,-538e" filled="false" stroked="true" strokeweight=".098107pt" strokecolor="#ff0000">
                <v:path arrowok="t"/>
              </v:shape>
            </v:group>
            <v:group style="position:absolute;left:10165;top:-550;width:24;height:2" coordorigin="10165,-550" coordsize="24,2">
              <v:shape style="position:absolute;left:10165;top:-550;width:24;height:2" coordorigin="10165,-550" coordsize="24,0" path="m10165,-550l10188,-550e" filled="false" stroked="true" strokeweight=".09927pt" strokecolor="#ff0000">
                <v:path arrowok="t"/>
              </v:shape>
            </v:group>
            <v:group style="position:absolute;left:10176;top:-562;width:2;height:24" coordorigin="10176,-562" coordsize="2,24">
              <v:shape style="position:absolute;left:10176;top:-562;width:2;height:24" coordorigin="10176,-562" coordsize="0,24" path="m10176,-562l10176,-538e" filled="false" stroked="true" strokeweight=".098107pt" strokecolor="#ff0000">
                <v:path arrowok="t"/>
              </v:shape>
            </v:group>
            <v:group style="position:absolute;left:10165;top:-550;width:24;height:2" coordorigin="10165,-550" coordsize="24,2">
              <v:shape style="position:absolute;left:10165;top:-550;width:24;height:2" coordorigin="10165,-550" coordsize="24,0" path="m10165,-550l10188,-550e" filled="false" stroked="true" strokeweight=".09927pt" strokecolor="#ff0000">
                <v:path arrowok="t"/>
              </v:shape>
            </v:group>
            <v:group style="position:absolute;left:10176;top:-562;width:2;height:24" coordorigin="10176,-562" coordsize="2,24">
              <v:shape style="position:absolute;left:10176;top:-562;width:2;height:24" coordorigin="10176,-562" coordsize="0,24" path="m10176,-562l10176,-539e" filled="false" stroked="true" strokeweight=".098107pt" strokecolor="#ff0000">
                <v:path arrowok="t"/>
              </v:shape>
            </v:group>
            <v:group style="position:absolute;left:10165;top:-551;width:24;height:2" coordorigin="10165,-551" coordsize="24,2">
              <v:shape style="position:absolute;left:10165;top:-551;width:24;height:2" coordorigin="10165,-551" coordsize="24,0" path="m10165,-551l10188,-551e" filled="false" stroked="true" strokeweight=".09927pt" strokecolor="#ff0000">
                <v:path arrowok="t"/>
              </v:shape>
            </v:group>
            <v:group style="position:absolute;left:10176;top:-563;width:2;height:24" coordorigin="10176,-563" coordsize="2,24">
              <v:shape style="position:absolute;left:10176;top:-563;width:2;height:24" coordorigin="10176,-563" coordsize="0,24" path="m10176,-563l10176,-539e" filled="false" stroked="true" strokeweight=".098107pt" strokecolor="#ff0000">
                <v:path arrowok="t"/>
              </v:shape>
            </v:group>
            <v:group style="position:absolute;left:10165;top:-551;width:24;height:2" coordorigin="10165,-551" coordsize="24,2">
              <v:shape style="position:absolute;left:10165;top:-551;width:24;height:2" coordorigin="10165,-551" coordsize="24,0" path="m10165,-551l10188,-551e" filled="false" stroked="true" strokeweight=".09927pt" strokecolor="#ff0000">
                <v:path arrowok="t"/>
              </v:shape>
            </v:group>
            <v:group style="position:absolute;left:10176;top:-563;width:2;height:24" coordorigin="10176,-563" coordsize="2,24">
              <v:shape style="position:absolute;left:10176;top:-563;width:2;height:24" coordorigin="10176,-563" coordsize="0,24" path="m10176,-563l10176,-539e" filled="false" stroked="true" strokeweight=".098107pt" strokecolor="#ff0000">
                <v:path arrowok="t"/>
              </v:shape>
            </v:group>
            <v:group style="position:absolute;left:10165;top:-552;width:24;height:2" coordorigin="10165,-552" coordsize="24,2">
              <v:shape style="position:absolute;left:10165;top:-552;width:24;height:2" coordorigin="10165,-552" coordsize="24,0" path="m10165,-552l10188,-552e" filled="false" stroked="true" strokeweight=".09927pt" strokecolor="#ff0000">
                <v:path arrowok="t"/>
              </v:shape>
            </v:group>
            <v:group style="position:absolute;left:10176;top:-564;width:2;height:24" coordorigin="10176,-564" coordsize="2,24">
              <v:shape style="position:absolute;left:10176;top:-564;width:2;height:24" coordorigin="10176,-564" coordsize="0,24" path="m10176,-564l10176,-540e" filled="false" stroked="true" strokeweight=".098107pt" strokecolor="#ff0000">
                <v:path arrowok="t"/>
              </v:shape>
            </v:group>
            <v:group style="position:absolute;left:10165;top:-552;width:24;height:2" coordorigin="10165,-552" coordsize="24,2">
              <v:shape style="position:absolute;left:10165;top:-552;width:24;height:2" coordorigin="10165,-552" coordsize="24,0" path="m10165,-552l10188,-552e" filled="false" stroked="true" strokeweight=".09927pt" strokecolor="#ff0000">
                <v:path arrowok="t"/>
              </v:shape>
            </v:group>
            <v:group style="position:absolute;left:10176;top:-564;width:2;height:24" coordorigin="10176,-564" coordsize="2,24">
              <v:shape style="position:absolute;left:10176;top:-564;width:2;height:24" coordorigin="10176,-564" coordsize="0,24" path="m10176,-564l10176,-540e" filled="false" stroked="true" strokeweight=".098107pt" strokecolor="#ff0000">
                <v:path arrowok="t"/>
              </v:shape>
            </v:group>
            <v:group style="position:absolute;left:10165;top:-552;width:24;height:2" coordorigin="10165,-552" coordsize="24,2">
              <v:shape style="position:absolute;left:10165;top:-552;width:24;height:2" coordorigin="10165,-552" coordsize="24,0" path="m10165,-552l10188,-552e" filled="false" stroked="true" strokeweight=".09927pt" strokecolor="#ff0000">
                <v:path arrowok="t"/>
              </v:shape>
            </v:group>
            <v:group style="position:absolute;left:10176;top:-564;width:2;height:24" coordorigin="10176,-564" coordsize="2,24">
              <v:shape style="position:absolute;left:10176;top:-564;width:2;height:24" coordorigin="10176,-564" coordsize="0,24" path="m10176,-564l10176,-540e" filled="false" stroked="true" strokeweight=".098107pt" strokecolor="#ff0000">
                <v:path arrowok="t"/>
              </v:shape>
            </v:group>
            <v:group style="position:absolute;left:10165;top:-553;width:24;height:2" coordorigin="10165,-553" coordsize="24,2">
              <v:shape style="position:absolute;left:10165;top:-553;width:24;height:2" coordorigin="10165,-553" coordsize="24,0" path="m10165,-553l10188,-553e" filled="false" stroked="true" strokeweight=".09927pt" strokecolor="#ff0000">
                <v:path arrowok="t"/>
              </v:shape>
            </v:group>
            <v:group style="position:absolute;left:10176;top:-565;width:2;height:24" coordorigin="10176,-565" coordsize="2,24">
              <v:shape style="position:absolute;left:10176;top:-565;width:2;height:24" coordorigin="10176,-565" coordsize="0,24" path="m10176,-565l10176,-541e" filled="false" stroked="true" strokeweight=".098107pt" strokecolor="#ff0000">
                <v:path arrowok="t"/>
              </v:shape>
            </v:group>
            <v:group style="position:absolute;left:10165;top:-553;width:24;height:2" coordorigin="10165,-553" coordsize="24,2">
              <v:shape style="position:absolute;left:10165;top:-553;width:24;height:2" coordorigin="10165,-553" coordsize="24,0" path="m10165,-553l10188,-553e" filled="false" stroked="true" strokeweight=".09927pt" strokecolor="#ff0000">
                <v:path arrowok="t"/>
              </v:shape>
            </v:group>
            <v:group style="position:absolute;left:10176;top:-565;width:2;height:24" coordorigin="10176,-565" coordsize="2,24">
              <v:shape style="position:absolute;left:10176;top:-565;width:2;height:24" coordorigin="10176,-565" coordsize="0,24" path="m10176,-565l10176,-541e" filled="false" stroked="true" strokeweight=".098107pt" strokecolor="#ff0000">
                <v:path arrowok="t"/>
              </v:shape>
            </v:group>
            <v:group style="position:absolute;left:10165;top:-553;width:24;height:2" coordorigin="10165,-553" coordsize="24,2">
              <v:shape style="position:absolute;left:10165;top:-553;width:24;height:2" coordorigin="10165,-553" coordsize="24,0" path="m10165,-553l10188,-553e" filled="false" stroked="true" strokeweight=".09927pt" strokecolor="#ff0000">
                <v:path arrowok="t"/>
              </v:shape>
            </v:group>
            <v:group style="position:absolute;left:10176;top:-565;width:2;height:24" coordorigin="10176,-565" coordsize="2,24">
              <v:shape style="position:absolute;left:10176;top:-565;width:2;height:24" coordorigin="10176,-565" coordsize="0,24" path="m10176,-565l10176,-541e" filled="false" stroked="true" strokeweight=".098107pt" strokecolor="#ff0000">
                <v:path arrowok="t"/>
              </v:shape>
            </v:group>
            <v:group style="position:absolute;left:10165;top:-554;width:24;height:2" coordorigin="10165,-554" coordsize="24,2">
              <v:shape style="position:absolute;left:10165;top:-554;width:24;height:2" coordorigin="10165,-554" coordsize="24,0" path="m10165,-554l10188,-554e" filled="false" stroked="true" strokeweight=".09927pt" strokecolor="#ff0000">
                <v:path arrowok="t"/>
              </v:shape>
            </v:group>
            <v:group style="position:absolute;left:10176;top:-566;width:2;height:24" coordorigin="10176,-566" coordsize="2,24">
              <v:shape style="position:absolute;left:10176;top:-566;width:2;height:24" coordorigin="10176,-566" coordsize="0,24" path="m10176,-566l10176,-542e" filled="false" stroked="true" strokeweight=".098107pt" strokecolor="#ff0000">
                <v:path arrowok="t"/>
              </v:shape>
            </v:group>
            <v:group style="position:absolute;left:10165;top:-554;width:24;height:2" coordorigin="10165,-554" coordsize="24,2">
              <v:shape style="position:absolute;left:10165;top:-554;width:24;height:2" coordorigin="10165,-554" coordsize="24,0" path="m10165,-554l10188,-554e" filled="false" stroked="true" strokeweight=".09927pt" strokecolor="#ff0000">
                <v:path arrowok="t"/>
              </v:shape>
            </v:group>
            <v:group style="position:absolute;left:10176;top:-566;width:2;height:24" coordorigin="10176,-566" coordsize="2,24">
              <v:shape style="position:absolute;left:10176;top:-566;width:2;height:24" coordorigin="10176,-566" coordsize="0,24" path="m10176,-566l10176,-542e" filled="false" stroked="true" strokeweight=".098107pt" strokecolor="#ff0000">
                <v:path arrowok="t"/>
              </v:shape>
            </v:group>
            <v:group style="position:absolute;left:10165;top:-554;width:24;height:2" coordorigin="10165,-554" coordsize="24,2">
              <v:shape style="position:absolute;left:10165;top:-554;width:24;height:2" coordorigin="10165,-554" coordsize="24,0" path="m10165,-554l10188,-554e" filled="false" stroked="true" strokeweight=".09927pt" strokecolor="#ff0000">
                <v:path arrowok="t"/>
              </v:shape>
            </v:group>
            <v:group style="position:absolute;left:10176;top:-566;width:2;height:24" coordorigin="10176,-566" coordsize="2,24">
              <v:shape style="position:absolute;left:10176;top:-566;width:2;height:24" coordorigin="10176,-566" coordsize="0,24" path="m10176,-566l10176,-542e" filled="false" stroked="true" strokeweight=".098107pt" strokecolor="#ff0000">
                <v:path arrowok="t"/>
              </v:shape>
            </v:group>
            <v:group style="position:absolute;left:10165;top:-555;width:24;height:2" coordorigin="10165,-555" coordsize="24,2">
              <v:shape style="position:absolute;left:10165;top:-555;width:24;height:2" coordorigin="10165,-555" coordsize="24,0" path="m10165,-555l10188,-555e" filled="false" stroked="true" strokeweight=".09927pt" strokecolor="#ff0000">
                <v:path arrowok="t"/>
              </v:shape>
            </v:group>
            <v:group style="position:absolute;left:10176;top:-567;width:2;height:24" coordorigin="10176,-567" coordsize="2,24">
              <v:shape style="position:absolute;left:10176;top:-567;width:2;height:24" coordorigin="10176,-567" coordsize="0,24" path="m10176,-567l10176,-543e" filled="false" stroked="true" strokeweight=".098107pt" strokecolor="#ff0000">
                <v:path arrowok="t"/>
              </v:shape>
            </v:group>
            <v:group style="position:absolute;left:10165;top:-555;width:24;height:2" coordorigin="10165,-555" coordsize="24,2">
              <v:shape style="position:absolute;left:10165;top:-555;width:24;height:2" coordorigin="10165,-555" coordsize="24,0" path="m10165,-555l10188,-555e" filled="false" stroked="true" strokeweight=".09927pt" strokecolor="#ff0000">
                <v:path arrowok="t"/>
              </v:shape>
            </v:group>
            <v:group style="position:absolute;left:10176;top:-567;width:2;height:24" coordorigin="10176,-567" coordsize="2,24">
              <v:shape style="position:absolute;left:10176;top:-567;width:2;height:24" coordorigin="10176,-567" coordsize="0,24" path="m10176,-567l10176,-543e" filled="false" stroked="true" strokeweight=".098107pt" strokecolor="#ff0000">
                <v:path arrowok="t"/>
              </v:shape>
            </v:group>
            <v:group style="position:absolute;left:10165;top:-555;width:24;height:2" coordorigin="10165,-555" coordsize="24,2">
              <v:shape style="position:absolute;left:10165;top:-555;width:24;height:2" coordorigin="10165,-555" coordsize="24,0" path="m10165,-555l10188,-555e" filled="false" stroked="true" strokeweight=".09927pt" strokecolor="#ff0000">
                <v:path arrowok="t"/>
              </v:shape>
            </v:group>
            <v:group style="position:absolute;left:10176;top:-567;width:2;height:24" coordorigin="10176,-567" coordsize="2,24">
              <v:shape style="position:absolute;left:10176;top:-567;width:2;height:24" coordorigin="10176,-567" coordsize="0,24" path="m10176,-567l10176,-543e" filled="false" stroked="true" strokeweight=".098107pt" strokecolor="#ff0000">
                <v:path arrowok="t"/>
              </v:shape>
            </v:group>
            <v:group style="position:absolute;left:10165;top:-556;width:24;height:2" coordorigin="10165,-556" coordsize="24,2">
              <v:shape style="position:absolute;left:10165;top:-556;width:24;height:2" coordorigin="10165,-556" coordsize="24,0" path="m10165,-556l10188,-556e" filled="false" stroked="true" strokeweight=".09927pt" strokecolor="#ff0000">
                <v:path arrowok="t"/>
              </v:shape>
            </v:group>
            <v:group style="position:absolute;left:10176;top:-568;width:2;height:24" coordorigin="10176,-568" coordsize="2,24">
              <v:shape style="position:absolute;left:10176;top:-568;width:2;height:24" coordorigin="10176,-568" coordsize="0,24" path="m10176,-568l10176,-544e" filled="false" stroked="true" strokeweight=".098107pt" strokecolor="#ff0000">
                <v:path arrowok="t"/>
              </v:shape>
            </v:group>
            <v:group style="position:absolute;left:10165;top:-556;width:24;height:2" coordorigin="10165,-556" coordsize="24,2">
              <v:shape style="position:absolute;left:10165;top:-556;width:24;height:2" coordorigin="10165,-556" coordsize="24,0" path="m10165,-556l10188,-556e" filled="false" stroked="true" strokeweight=".09927pt" strokecolor="#ff0000">
                <v:path arrowok="t"/>
              </v:shape>
            </v:group>
            <v:group style="position:absolute;left:10176;top:-568;width:2;height:24" coordorigin="10176,-568" coordsize="2,24">
              <v:shape style="position:absolute;left:10176;top:-568;width:2;height:24" coordorigin="10176,-568" coordsize="0,24" path="m10176,-568l10176,-544e" filled="false" stroked="true" strokeweight=".098107pt" strokecolor="#ff0000">
                <v:path arrowok="t"/>
              </v:shape>
            </v:group>
            <v:group style="position:absolute;left:10165;top:-556;width:24;height:2" coordorigin="10165,-556" coordsize="24,2">
              <v:shape style="position:absolute;left:10165;top:-556;width:24;height:2" coordorigin="10165,-556" coordsize="24,0" path="m10165,-556l10188,-556e" filled="false" stroked="true" strokeweight=".09927pt" strokecolor="#ff0000">
                <v:path arrowok="t"/>
              </v:shape>
            </v:group>
            <v:group style="position:absolute;left:10176;top:-568;width:2;height:24" coordorigin="10176,-568" coordsize="2,24">
              <v:shape style="position:absolute;left:10176;top:-568;width:2;height:24" coordorigin="10176,-568" coordsize="0,24" path="m10176,-568l10176,-544e" filled="false" stroked="true" strokeweight=".098107pt" strokecolor="#ff0000">
                <v:path arrowok="t"/>
              </v:shape>
            </v:group>
            <v:group style="position:absolute;left:10165;top:-557;width:24;height:2" coordorigin="10165,-557" coordsize="24,2">
              <v:shape style="position:absolute;left:10165;top:-557;width:24;height:2" coordorigin="10165,-557" coordsize="24,0" path="m10165,-557l10188,-557e" filled="false" stroked="true" strokeweight=".09927pt" strokecolor="#ff0000">
                <v:path arrowok="t"/>
              </v:shape>
            </v:group>
            <v:group style="position:absolute;left:10176;top:-569;width:2;height:24" coordorigin="10176,-569" coordsize="2,24">
              <v:shape style="position:absolute;left:10176;top:-569;width:2;height:24" coordorigin="10176,-569" coordsize="0,24" path="m10176,-569l10176,-545e" filled="false" stroked="true" strokeweight=".098107pt" strokecolor="#ff0000">
                <v:path arrowok="t"/>
              </v:shape>
            </v:group>
            <v:group style="position:absolute;left:10165;top:-557;width:24;height:2" coordorigin="10165,-557" coordsize="24,2">
              <v:shape style="position:absolute;left:10165;top:-557;width:24;height:2" coordorigin="10165,-557" coordsize="24,0" path="m10165,-557l10188,-557e" filled="false" stroked="true" strokeweight=".09927pt" strokecolor="#ff0000">
                <v:path arrowok="t"/>
              </v:shape>
            </v:group>
            <v:group style="position:absolute;left:10176;top:-569;width:2;height:24" coordorigin="10176,-569" coordsize="2,24">
              <v:shape style="position:absolute;left:10176;top:-569;width:2;height:24" coordorigin="10176,-569" coordsize="0,24" path="m10176,-569l10176,-545e" filled="false" stroked="true" strokeweight=".098107pt" strokecolor="#ff0000">
                <v:path arrowok="t"/>
              </v:shape>
            </v:group>
            <v:group style="position:absolute;left:10165;top:-558;width:24;height:2" coordorigin="10165,-558" coordsize="24,2">
              <v:shape style="position:absolute;left:10165;top:-558;width:24;height:2" coordorigin="10165,-558" coordsize="24,0" path="m10165,-558l10188,-558e" filled="false" stroked="true" strokeweight=".09927pt" strokecolor="#ff0000">
                <v:path arrowok="t"/>
              </v:shape>
            </v:group>
            <v:group style="position:absolute;left:10176;top:-570;width:2;height:24" coordorigin="10176,-570" coordsize="2,24">
              <v:shape style="position:absolute;left:10176;top:-570;width:2;height:24" coordorigin="10176,-570" coordsize="0,24" path="m10176,-570l10176,-546e" filled="false" stroked="true" strokeweight=".098107pt" strokecolor="#ff0000">
                <v:path arrowok="t"/>
              </v:shape>
            </v:group>
            <v:group style="position:absolute;left:10165;top:-558;width:24;height:2" coordorigin="10165,-558" coordsize="24,2">
              <v:shape style="position:absolute;left:10165;top:-558;width:24;height:2" coordorigin="10165,-558" coordsize="24,0" path="m10165,-558l10188,-558e" filled="false" stroked="true" strokeweight=".09927pt" strokecolor="#ff0000">
                <v:path arrowok="t"/>
              </v:shape>
            </v:group>
            <v:group style="position:absolute;left:10176;top:-570;width:2;height:24" coordorigin="10176,-570" coordsize="2,24">
              <v:shape style="position:absolute;left:10176;top:-570;width:2;height:24" coordorigin="10176,-570" coordsize="0,24" path="m10176,-570l10176,-546e" filled="false" stroked="true" strokeweight=".098107pt" strokecolor="#ff0000">
                <v:path arrowok="t"/>
              </v:shape>
            </v:group>
            <v:group style="position:absolute;left:10165;top:-558;width:24;height:2" coordorigin="10165,-558" coordsize="24,2">
              <v:shape style="position:absolute;left:10165;top:-558;width:24;height:2" coordorigin="10165,-558" coordsize="24,0" path="m10165,-558l10188,-558e" filled="false" stroked="true" strokeweight=".09927pt" strokecolor="#ff0000">
                <v:path arrowok="t"/>
              </v:shape>
            </v:group>
            <v:group style="position:absolute;left:10176;top:-570;width:2;height:24" coordorigin="10176,-570" coordsize="2,24">
              <v:shape style="position:absolute;left:10176;top:-570;width:2;height:24" coordorigin="10176,-570" coordsize="0,24" path="m10176,-570l10176,-546e" filled="false" stroked="true" strokeweight=".098107pt" strokecolor="#ff0000">
                <v:path arrowok="t"/>
              </v:shape>
            </v:group>
            <v:group style="position:absolute;left:10165;top:-559;width:24;height:2" coordorigin="10165,-559" coordsize="24,2">
              <v:shape style="position:absolute;left:10165;top:-559;width:24;height:2" coordorigin="10165,-559" coordsize="24,0" path="m10165,-559l10188,-559e" filled="false" stroked="true" strokeweight=".09927pt" strokecolor="#ff0000">
                <v:path arrowok="t"/>
              </v:shape>
            </v:group>
            <v:group style="position:absolute;left:10176;top:-571;width:2;height:24" coordorigin="10176,-571" coordsize="2,24">
              <v:shape style="position:absolute;left:10176;top:-571;width:2;height:24" coordorigin="10176,-571" coordsize="0,24" path="m10176,-571l10176,-547e" filled="false" stroked="true" strokeweight=".098107pt" strokecolor="#ff0000">
                <v:path arrowok="t"/>
              </v:shape>
            </v:group>
            <v:group style="position:absolute;left:10165;top:-560;width:24;height:2" coordorigin="10165,-560" coordsize="24,2">
              <v:shape style="position:absolute;left:10165;top:-560;width:24;height:2" coordorigin="10165,-560" coordsize="24,0" path="m10165,-560l10188,-560e" filled="false" stroked="true" strokeweight=".09927pt" strokecolor="#ff0000">
                <v:path arrowok="t"/>
              </v:shape>
            </v:group>
            <v:group style="position:absolute;left:10176;top:-571;width:2;height:24" coordorigin="10176,-571" coordsize="2,24">
              <v:shape style="position:absolute;left:10176;top:-571;width:2;height:24" coordorigin="10176,-571" coordsize="0,24" path="m10176,-571l10176,-548e" filled="false" stroked="true" strokeweight=".098107pt" strokecolor="#ff0000">
                <v:path arrowok="t"/>
              </v:shape>
            </v:group>
            <v:group style="position:absolute;left:10165;top:-560;width:24;height:2" coordorigin="10165,-560" coordsize="24,2">
              <v:shape style="position:absolute;left:10165;top:-560;width:24;height:2" coordorigin="10165,-560" coordsize="24,0" path="m10165,-560l10188,-560e" filled="false" stroked="true" strokeweight=".09927pt" strokecolor="#ff0000">
                <v:path arrowok="t"/>
              </v:shape>
            </v:group>
            <v:group style="position:absolute;left:10176;top:-572;width:2;height:24" coordorigin="10176,-572" coordsize="2,24">
              <v:shape style="position:absolute;left:10176;top:-572;width:2;height:24" coordorigin="10176,-572" coordsize="0,24" path="m10176,-572l10176,-548e" filled="false" stroked="true" strokeweight=".098107pt" strokecolor="#ff0000">
                <v:path arrowok="t"/>
              </v:shape>
            </v:group>
            <v:group style="position:absolute;left:10165;top:-561;width:24;height:2" coordorigin="10165,-561" coordsize="24,2">
              <v:shape style="position:absolute;left:10165;top:-561;width:24;height:2" coordorigin="10165,-561" coordsize="24,0" path="m10165,-561l10188,-561e" filled="false" stroked="true" strokeweight=".09927pt" strokecolor="#ff0000">
                <v:path arrowok="t"/>
              </v:shape>
            </v:group>
            <v:group style="position:absolute;left:10176;top:-572;width:2;height:24" coordorigin="10176,-572" coordsize="2,24">
              <v:shape style="position:absolute;left:10176;top:-572;width:2;height:24" coordorigin="10176,-572" coordsize="0,24" path="m10176,-572l10176,-549e" filled="false" stroked="true" strokeweight=".098107pt" strokecolor="#ff0000">
                <v:path arrowok="t"/>
              </v:shape>
            </v:group>
            <v:group style="position:absolute;left:10165;top:-561;width:24;height:2" coordorigin="10165,-561" coordsize="24,2">
              <v:shape style="position:absolute;left:10165;top:-561;width:24;height:2" coordorigin="10165,-561" coordsize="24,0" path="m10165,-561l10188,-561e" filled="false" stroked="true" strokeweight=".09927pt" strokecolor="#ff0000">
                <v:path arrowok="t"/>
              </v:shape>
            </v:group>
            <v:group style="position:absolute;left:10176;top:-573;width:2;height:24" coordorigin="10176,-573" coordsize="2,24">
              <v:shape style="position:absolute;left:10176;top:-573;width:2;height:24" coordorigin="10176,-573" coordsize="0,24" path="m10176,-573l10176,-549e" filled="false" stroked="true" strokeweight=".098107pt" strokecolor="#ff0000">
                <v:path arrowok="t"/>
              </v:shape>
            </v:group>
            <v:group style="position:absolute;left:10165;top:-561;width:24;height:2" coordorigin="10165,-561" coordsize="24,2">
              <v:shape style="position:absolute;left:10165;top:-561;width:24;height:2" coordorigin="10165,-561" coordsize="24,0" path="m10165,-561l10188,-561e" filled="false" stroked="true" strokeweight=".09927pt" strokecolor="#ff0000">
                <v:path arrowok="t"/>
              </v:shape>
            </v:group>
            <v:group style="position:absolute;left:10176;top:-573;width:2;height:24" coordorigin="10176,-573" coordsize="2,24">
              <v:shape style="position:absolute;left:10176;top:-573;width:2;height:24" coordorigin="10176,-573" coordsize="0,24" path="m10176,-573l10176,-549e" filled="false" stroked="true" strokeweight=".098107pt" strokecolor="#ff0000">
                <v:path arrowok="t"/>
              </v:shape>
            </v:group>
            <v:group style="position:absolute;left:10165;top:-562;width:24;height:2" coordorigin="10165,-562" coordsize="24,2">
              <v:shape style="position:absolute;left:10165;top:-562;width:24;height:2" coordorigin="10165,-562" coordsize="24,0" path="m10165,-562l10188,-562e" filled="false" stroked="true" strokeweight=".09927pt" strokecolor="#ff0000">
                <v:path arrowok="t"/>
              </v:shape>
            </v:group>
            <v:group style="position:absolute;left:10176;top:-573;width:2;height:24" coordorigin="10176,-573" coordsize="2,24">
              <v:shape style="position:absolute;left:10176;top:-573;width:2;height:24" coordorigin="10176,-573" coordsize="0,24" path="m10176,-573l10176,-550e" filled="false" stroked="true" strokeweight=".098107pt" strokecolor="#ff0000">
                <v:path arrowok="t"/>
              </v:shape>
            </v:group>
            <v:group style="position:absolute;left:10165;top:-562;width:24;height:2" coordorigin="10165,-562" coordsize="24,2">
              <v:shape style="position:absolute;left:10165;top:-562;width:24;height:2" coordorigin="10165,-562" coordsize="24,0" path="m10165,-562l10188,-562e" filled="false" stroked="true" strokeweight=".09927pt" strokecolor="#ff0000">
                <v:path arrowok="t"/>
              </v:shape>
            </v:group>
            <v:group style="position:absolute;left:10176;top:-574;width:2;height:24" coordorigin="10176,-574" coordsize="2,24">
              <v:shape style="position:absolute;left:10176;top:-574;width:2;height:24" coordorigin="10176,-574" coordsize="0,24" path="m10176,-574l10176,-550e" filled="false" stroked="true" strokeweight=".098107pt" strokecolor="#ff0000">
                <v:path arrowok="t"/>
              </v:shape>
            </v:group>
            <v:group style="position:absolute;left:10165;top:-562;width:24;height:2" coordorigin="10165,-562" coordsize="24,2">
              <v:shape style="position:absolute;left:10165;top:-562;width:24;height:2" coordorigin="10165,-562" coordsize="24,0" path="m10165,-562l10188,-562e" filled="false" stroked="true" strokeweight=".09927pt" strokecolor="#ff0000">
                <v:path arrowok="t"/>
              </v:shape>
            </v:group>
            <v:group style="position:absolute;left:10176;top:-574;width:2;height:24" coordorigin="10176,-574" coordsize="2,24">
              <v:shape style="position:absolute;left:10176;top:-574;width:2;height:24" coordorigin="10176,-574" coordsize="0,24" path="m10176,-574l10176,-550e" filled="false" stroked="true" strokeweight=".098107pt" strokecolor="#ff0000">
                <v:path arrowok="t"/>
              </v:shape>
            </v:group>
            <v:group style="position:absolute;left:10165;top:-563;width:24;height:2" coordorigin="10165,-563" coordsize="24,2">
              <v:shape style="position:absolute;left:10165;top:-563;width:24;height:2" coordorigin="10165,-563" coordsize="24,0" path="m10165,-563l10188,-563e" filled="false" stroked="true" strokeweight=".09927pt" strokecolor="#ff0000">
                <v:path arrowok="t"/>
              </v:shape>
            </v:group>
            <v:group style="position:absolute;left:10176;top:-574;width:2;height:24" coordorigin="10176,-574" coordsize="2,24">
              <v:shape style="position:absolute;left:10176;top:-574;width:2;height:24" coordorigin="10176,-574" coordsize="0,24" path="m10176,-574l10176,-551e" filled="false" stroked="true" strokeweight=".098107pt" strokecolor="#ff0000">
                <v:path arrowok="t"/>
              </v:shape>
            </v:group>
            <v:group style="position:absolute;left:10165;top:-563;width:24;height:2" coordorigin="10165,-563" coordsize="24,2">
              <v:shape style="position:absolute;left:10165;top:-563;width:24;height:2" coordorigin="10165,-563" coordsize="24,0" path="m10165,-563l10188,-563e" filled="false" stroked="true" strokeweight=".09927pt" strokecolor="#ff0000">
                <v:path arrowok="t"/>
              </v:shape>
            </v:group>
            <v:group style="position:absolute;left:10176;top:-575;width:2;height:24" coordorigin="10176,-575" coordsize="2,24">
              <v:shape style="position:absolute;left:10176;top:-575;width:2;height:24" coordorigin="10176,-575" coordsize="0,24" path="m10176,-575l10176,-551e" filled="false" stroked="true" strokeweight=".098107pt" strokecolor="#ff0000">
                <v:path arrowok="t"/>
              </v:shape>
            </v:group>
            <v:group style="position:absolute;left:10165;top:-564;width:24;height:2" coordorigin="10165,-564" coordsize="24,2">
              <v:shape style="position:absolute;left:10165;top:-564;width:24;height:2" coordorigin="10165,-564" coordsize="24,0" path="m10165,-564l10188,-564e" filled="false" stroked="true" strokeweight=".09927pt" strokecolor="#ff0000">
                <v:path arrowok="t"/>
              </v:shape>
            </v:group>
            <v:group style="position:absolute;left:10176;top:-575;width:2;height:24" coordorigin="10176,-575" coordsize="2,24">
              <v:shape style="position:absolute;left:10176;top:-575;width:2;height:24" coordorigin="10176,-575" coordsize="0,24" path="m10176,-575l10176,-552e" filled="false" stroked="true" strokeweight=".098107pt" strokecolor="#ff0000">
                <v:path arrowok="t"/>
              </v:shape>
            </v:group>
            <v:group style="position:absolute;left:10165;top:-564;width:24;height:2" coordorigin="10165,-564" coordsize="24,2">
              <v:shape style="position:absolute;left:10165;top:-564;width:24;height:2" coordorigin="10165,-564" coordsize="24,0" path="m10165,-564l10188,-564e" filled="false" stroked="true" strokeweight=".09927pt" strokecolor="#ff0000">
                <v:path arrowok="t"/>
              </v:shape>
            </v:group>
            <v:group style="position:absolute;left:10176;top:-576;width:2;height:24" coordorigin="10176,-576" coordsize="2,24">
              <v:shape style="position:absolute;left:10176;top:-576;width:2;height:24" coordorigin="10176,-576" coordsize="0,24" path="m10176,-576l10176,-552e" filled="false" stroked="true" strokeweight=".098107pt" strokecolor="#ff0000">
                <v:path arrowok="t"/>
              </v:shape>
            </v:group>
            <v:group style="position:absolute;left:10165;top:-565;width:24;height:2" coordorigin="10165,-565" coordsize="24,2">
              <v:shape style="position:absolute;left:10165;top:-565;width:24;height:2" coordorigin="10165,-565" coordsize="24,0" path="m10165,-565l10188,-565e" filled="false" stroked="true" strokeweight=".09927pt" strokecolor="#ff0000">
                <v:path arrowok="t"/>
              </v:shape>
            </v:group>
            <v:group style="position:absolute;left:10176;top:-576;width:2;height:24" coordorigin="10176,-576" coordsize="2,24">
              <v:shape style="position:absolute;left:10176;top:-576;width:2;height:24" coordorigin="10176,-576" coordsize="0,24" path="m10176,-576l10176,-553e" filled="false" stroked="true" strokeweight=".098107pt" strokecolor="#ff0000">
                <v:path arrowok="t"/>
              </v:shape>
            </v:group>
            <v:group style="position:absolute;left:10165;top:-565;width:24;height:2" coordorigin="10165,-565" coordsize="24,2">
              <v:shape style="position:absolute;left:10165;top:-565;width:24;height:2" coordorigin="10165,-565" coordsize="24,0" path="m10165,-565l10188,-565e" filled="false" stroked="true" strokeweight=".09927pt" strokecolor="#ff0000">
                <v:path arrowok="t"/>
              </v:shape>
            </v:group>
            <v:group style="position:absolute;left:10176;top:-577;width:2;height:24" coordorigin="10176,-577" coordsize="2,24">
              <v:shape style="position:absolute;left:10176;top:-577;width:2;height:24" coordorigin="10176,-577" coordsize="0,24" path="m10176,-577l10176,-553e" filled="false" stroked="true" strokeweight=".098107pt" strokecolor="#ff0000">
                <v:path arrowok="t"/>
              </v:shape>
            </v:group>
            <v:group style="position:absolute;left:10165;top:-565;width:24;height:2" coordorigin="10165,-565" coordsize="24,2">
              <v:shape style="position:absolute;left:10165;top:-565;width:24;height:2" coordorigin="10165,-565" coordsize="24,0" path="m10165,-565l10188,-565e" filled="false" stroked="true" strokeweight=".09927pt" strokecolor="#ff0000">
                <v:path arrowok="t"/>
              </v:shape>
            </v:group>
            <v:group style="position:absolute;left:10176;top:-577;width:2;height:24" coordorigin="10176,-577" coordsize="2,24">
              <v:shape style="position:absolute;left:10176;top:-577;width:2;height:24" coordorigin="10176,-577" coordsize="0,24" path="m10176,-577l10176,-553e" filled="false" stroked="true" strokeweight=".098107pt" strokecolor="#ff0000">
                <v:path arrowok="t"/>
              </v:shape>
            </v:group>
            <v:group style="position:absolute;left:10165;top:-566;width:24;height:2" coordorigin="10165,-566" coordsize="24,2">
              <v:shape style="position:absolute;left:10165;top:-566;width:24;height:2" coordorigin="10165,-566" coordsize="24,0" path="m10165,-566l10188,-566e" filled="false" stroked="true" strokeweight=".09927pt" strokecolor="#ff0000">
                <v:path arrowok="t"/>
              </v:shape>
            </v:group>
            <v:group style="position:absolute;left:10176;top:-577;width:2;height:24" coordorigin="10176,-577" coordsize="2,24">
              <v:shape style="position:absolute;left:10176;top:-577;width:2;height:24" coordorigin="10176,-577" coordsize="0,24" path="m10176,-577l10176,-554e" filled="false" stroked="true" strokeweight=".098107pt" strokecolor="#ff0000">
                <v:path arrowok="t"/>
              </v:shape>
            </v:group>
            <v:group style="position:absolute;left:10165;top:-566;width:24;height:2" coordorigin="10165,-566" coordsize="24,2">
              <v:shape style="position:absolute;left:10165;top:-566;width:24;height:2" coordorigin="10165,-566" coordsize="24,0" path="m10165,-566l10188,-566e" filled="false" stroked="true" strokeweight=".09927pt" strokecolor="#ff0000">
                <v:path arrowok="t"/>
              </v:shape>
            </v:group>
            <v:group style="position:absolute;left:10176;top:-578;width:2;height:24" coordorigin="10176,-578" coordsize="2,24">
              <v:shape style="position:absolute;left:10176;top:-578;width:2;height:24" coordorigin="10176,-578" coordsize="0,24" path="m10176,-578l10176,-554e" filled="false" stroked="true" strokeweight=".098107pt" strokecolor="#ff0000">
                <v:path arrowok="t"/>
              </v:shape>
            </v:group>
            <v:group style="position:absolute;left:10165;top:-567;width:24;height:2" coordorigin="10165,-567" coordsize="24,2">
              <v:shape style="position:absolute;left:10165;top:-567;width:24;height:2" coordorigin="10165,-567" coordsize="24,0" path="m10165,-567l10188,-567e" filled="false" stroked="true" strokeweight=".09927pt" strokecolor="#ff0000">
                <v:path arrowok="t"/>
              </v:shape>
            </v:group>
            <v:group style="position:absolute;left:10176;top:-578;width:2;height:24" coordorigin="10176,-578" coordsize="2,24">
              <v:shape style="position:absolute;left:10176;top:-578;width:2;height:24" coordorigin="10176,-578" coordsize="0,24" path="m10176,-578l10176,-555e" filled="false" stroked="true" strokeweight=".098107pt" strokecolor="#ff0000">
                <v:path arrowok="t"/>
              </v:shape>
            </v:group>
            <v:group style="position:absolute;left:10165;top:-567;width:24;height:2" coordorigin="10165,-567" coordsize="24,2">
              <v:shape style="position:absolute;left:10165;top:-567;width:24;height:2" coordorigin="10165,-567" coordsize="24,0" path="m10165,-567l10188,-567e" filled="false" stroked="true" strokeweight=".09927pt" strokecolor="#ff0000">
                <v:path arrowok="t"/>
              </v:shape>
            </v:group>
            <v:group style="position:absolute;left:10176;top:-579;width:2;height:24" coordorigin="10176,-579" coordsize="2,24">
              <v:shape style="position:absolute;left:10176;top:-579;width:2;height:24" coordorigin="10176,-579" coordsize="0,24" path="m10176,-579l10176,-555e" filled="false" stroked="true" strokeweight=".098107pt" strokecolor="#ff0000">
                <v:path arrowok="t"/>
              </v:shape>
            </v:group>
            <v:group style="position:absolute;left:10165;top:-567;width:24;height:2" coordorigin="10165,-567" coordsize="24,2">
              <v:shape style="position:absolute;left:10165;top:-567;width:24;height:2" coordorigin="10165,-567" coordsize="24,0" path="m10165,-567l10188,-567e" filled="false" stroked="true" strokeweight=".09927pt" strokecolor="#ff0000">
                <v:path arrowok="t"/>
              </v:shape>
            </v:group>
            <v:group style="position:absolute;left:10176;top:-579;width:2;height:24" coordorigin="10176,-579" coordsize="2,24">
              <v:shape style="position:absolute;left:10176;top:-579;width:2;height:24" coordorigin="10176,-579" coordsize="0,24" path="m10176,-579l10176,-555e" filled="false" stroked="true" strokeweight=".098107pt" strokecolor="#ff0000">
                <v:path arrowok="t"/>
              </v:shape>
            </v:group>
            <v:group style="position:absolute;left:10165;top:-568;width:24;height:2" coordorigin="10165,-568" coordsize="24,2">
              <v:shape style="position:absolute;left:10165;top:-568;width:24;height:2" coordorigin="10165,-568" coordsize="24,0" path="m10165,-568l10188,-568e" filled="false" stroked="true" strokeweight=".09927pt" strokecolor="#ff0000">
                <v:path arrowok="t"/>
              </v:shape>
            </v:group>
            <v:group style="position:absolute;left:10176;top:-579;width:2;height:24" coordorigin="10176,-579" coordsize="2,24">
              <v:shape style="position:absolute;left:10176;top:-579;width:2;height:24" coordorigin="10176,-579" coordsize="0,24" path="m10176,-579l10176,-556e" filled="false" stroked="true" strokeweight=".098107pt" strokecolor="#ff0000">
                <v:path arrowok="t"/>
              </v:shape>
            </v:group>
            <v:group style="position:absolute;left:10165;top:-568;width:24;height:2" coordorigin="10165,-568" coordsize="24,2">
              <v:shape style="position:absolute;left:10165;top:-568;width:24;height:2" coordorigin="10165,-568" coordsize="24,0" path="m10165,-568l10188,-568e" filled="false" stroked="true" strokeweight=".09927pt" strokecolor="#ff0000">
                <v:path arrowok="t"/>
              </v:shape>
            </v:group>
            <v:group style="position:absolute;left:10176;top:-580;width:2;height:24" coordorigin="10176,-580" coordsize="2,24">
              <v:shape style="position:absolute;left:10176;top:-580;width:2;height:24" coordorigin="10176,-580" coordsize="0,24" path="m10176,-580l10176,-556e" filled="false" stroked="true" strokeweight=".098107pt" strokecolor="#ff0000">
                <v:path arrowok="t"/>
              </v:shape>
            </v:group>
            <v:group style="position:absolute;left:10165;top:-568;width:24;height:2" coordorigin="10165,-568" coordsize="24,2">
              <v:shape style="position:absolute;left:10165;top:-568;width:24;height:2" coordorigin="10165,-568" coordsize="24,0" path="m10165,-568l10188,-568e" filled="false" stroked="true" strokeweight=".09927pt" strokecolor="#ff0000">
                <v:path arrowok="t"/>
              </v:shape>
            </v:group>
            <v:group style="position:absolute;left:10176;top:-580;width:2;height:24" coordorigin="10176,-580" coordsize="2,24">
              <v:shape style="position:absolute;left:10176;top:-580;width:2;height:24" coordorigin="10176,-580" coordsize="0,24" path="m10176,-580l10176,-556e" filled="false" stroked="true" strokeweight=".098107pt" strokecolor="#ff0000">
                <v:path arrowok="t"/>
              </v:shape>
            </v:group>
            <v:group style="position:absolute;left:10165;top:-569;width:24;height:2" coordorigin="10165,-569" coordsize="24,2">
              <v:shape style="position:absolute;left:10165;top:-569;width:24;height:2" coordorigin="10165,-569" coordsize="24,0" path="m10165,-569l10188,-569e" filled="false" stroked="true" strokeweight=".09927pt" strokecolor="#ff0000">
                <v:path arrowok="t"/>
              </v:shape>
            </v:group>
            <v:group style="position:absolute;left:10176;top:-580;width:2;height:24" coordorigin="10176,-580" coordsize="2,24">
              <v:shape style="position:absolute;left:10176;top:-580;width:2;height:24" coordorigin="10176,-580" coordsize="0,24" path="m10176,-580l10176,-557e" filled="false" stroked="true" strokeweight=".098107pt" strokecolor="#ff0000">
                <v:path arrowok="t"/>
              </v:shape>
            </v:group>
            <v:group style="position:absolute;left:10165;top:-569;width:24;height:2" coordorigin="10165,-569" coordsize="24,2">
              <v:shape style="position:absolute;left:10165;top:-569;width:24;height:2" coordorigin="10165,-569" coordsize="24,0" path="m10165,-569l10188,-569e" filled="false" stroked="true" strokeweight=".09927pt" strokecolor="#ff0000">
                <v:path arrowok="t"/>
              </v:shape>
            </v:group>
            <v:group style="position:absolute;left:10176;top:-581;width:2;height:24" coordorigin="10176,-581" coordsize="2,24">
              <v:shape style="position:absolute;left:10176;top:-581;width:2;height:24" coordorigin="10176,-581" coordsize="0,24" path="m10176,-581l10176,-557e" filled="false" stroked="true" strokeweight=".098107pt" strokecolor="#ff0000">
                <v:path arrowok="t"/>
              </v:shape>
            </v:group>
            <v:group style="position:absolute;left:10165;top:-569;width:24;height:2" coordorigin="10165,-569" coordsize="24,2">
              <v:shape style="position:absolute;left:10165;top:-569;width:24;height:2" coordorigin="10165,-569" coordsize="24,0" path="m10165,-569l10188,-569e" filled="false" stroked="true" strokeweight=".09927pt" strokecolor="#ff0000">
                <v:path arrowok="t"/>
              </v:shape>
            </v:group>
            <v:group style="position:absolute;left:10176;top:-581;width:2;height:24" coordorigin="10176,-581" coordsize="2,24">
              <v:shape style="position:absolute;left:10176;top:-581;width:2;height:24" coordorigin="10176,-581" coordsize="0,24" path="m10176,-581l10176,-557e" filled="false" stroked="true" strokeweight=".098107pt" strokecolor="#ff0000">
                <v:path arrowok="t"/>
              </v:shape>
            </v:group>
            <v:group style="position:absolute;left:10165;top:-570;width:24;height:2" coordorigin="10165,-570" coordsize="24,2">
              <v:shape style="position:absolute;left:10165;top:-570;width:24;height:2" coordorigin="10165,-570" coordsize="24,0" path="m10165,-570l10188,-570e" filled="false" stroked="true" strokeweight=".09927pt" strokecolor="#ff0000">
                <v:path arrowok="t"/>
              </v:shape>
            </v:group>
            <v:group style="position:absolute;left:10176;top:-582;width:2;height:24" coordorigin="10176,-582" coordsize="2,24">
              <v:shape style="position:absolute;left:10176;top:-582;width:2;height:24" coordorigin="10176,-582" coordsize="0,24" path="m10176,-582l10176,-558e" filled="false" stroked="true" strokeweight=".098107pt" strokecolor="#ff0000">
                <v:path arrowok="t"/>
              </v:shape>
            </v:group>
            <v:group style="position:absolute;left:10165;top:-571;width:24;height:2" coordorigin="10165,-571" coordsize="24,2">
              <v:shape style="position:absolute;left:10165;top:-571;width:24;height:2" coordorigin="10165,-571" coordsize="24,0" path="m10165,-571l10188,-571e" filled="false" stroked="true" strokeweight=".09927pt" strokecolor="#ff0000">
                <v:path arrowok="t"/>
              </v:shape>
            </v:group>
            <v:group style="position:absolute;left:10176;top:-582;width:2;height:24" coordorigin="10176,-582" coordsize="2,24">
              <v:shape style="position:absolute;left:10176;top:-582;width:2;height:24" coordorigin="10176,-582" coordsize="0,24" path="m10176,-582l10176,-559e" filled="false" stroked="true" strokeweight=".098107pt" strokecolor="#ff0000">
                <v:path arrowok="t"/>
              </v:shape>
            </v:group>
            <v:group style="position:absolute;left:10165;top:-571;width:24;height:2" coordorigin="10165,-571" coordsize="24,2">
              <v:shape style="position:absolute;left:10165;top:-571;width:24;height:2" coordorigin="10165,-571" coordsize="24,0" path="m10165,-571l10188,-571e" filled="false" stroked="true" strokeweight=".09927pt" strokecolor="#ff0000">
                <v:path arrowok="t"/>
              </v:shape>
            </v:group>
            <v:group style="position:absolute;left:10176;top:-583;width:2;height:24" coordorigin="10176,-583" coordsize="2,24">
              <v:shape style="position:absolute;left:10176;top:-583;width:2;height:24" coordorigin="10176,-583" coordsize="0,24" path="m10176,-583l10176,-559e" filled="false" stroked="true" strokeweight=".098107pt" strokecolor="#ff0000">
                <v:path arrowok="t"/>
              </v:shape>
            </v:group>
            <v:group style="position:absolute;left:10165;top:-571;width:24;height:2" coordorigin="10165,-571" coordsize="24,2">
              <v:shape style="position:absolute;left:10165;top:-571;width:24;height:2" coordorigin="10165,-571" coordsize="24,0" path="m10165,-571l10188,-571e" filled="false" stroked="true" strokeweight=".09927pt" strokecolor="#ff0000">
                <v:path arrowok="t"/>
              </v:shape>
            </v:group>
            <v:group style="position:absolute;left:10176;top:-583;width:2;height:24" coordorigin="10176,-583" coordsize="2,24">
              <v:shape style="position:absolute;left:10176;top:-583;width:2;height:24" coordorigin="10176,-583" coordsize="0,24" path="m10176,-583l10176,-560e" filled="false" stroked="true" strokeweight=".098107pt" strokecolor="#ff0000">
                <v:path arrowok="t"/>
              </v:shape>
            </v:group>
            <v:group style="position:absolute;left:10165;top:-572;width:24;height:2" coordorigin="10165,-572" coordsize="24,2">
              <v:shape style="position:absolute;left:10165;top:-572;width:24;height:2" coordorigin="10165,-572" coordsize="24,0" path="m10165,-572l10188,-572e" filled="false" stroked="true" strokeweight=".09927pt" strokecolor="#ff0000">
                <v:path arrowok="t"/>
              </v:shape>
            </v:group>
            <v:group style="position:absolute;left:10176;top:-584;width:2;height:24" coordorigin="10176,-584" coordsize="2,24">
              <v:shape style="position:absolute;left:10176;top:-584;width:2;height:24" coordorigin="10176,-584" coordsize="0,24" path="m10176,-584l10176,-560e" filled="false" stroked="true" strokeweight=".098107pt" strokecolor="#ff0000">
                <v:path arrowok="t"/>
              </v:shape>
            </v:group>
            <v:group style="position:absolute;left:10165;top:-572;width:24;height:2" coordorigin="10165,-572" coordsize="24,2">
              <v:shape style="position:absolute;left:10165;top:-572;width:24;height:2" coordorigin="10165,-572" coordsize="24,0" path="m10165,-572l10188,-572e" filled="false" stroked="true" strokeweight=".09927pt" strokecolor="#ff0000">
                <v:path arrowok="t"/>
              </v:shape>
            </v:group>
            <v:group style="position:absolute;left:10176;top:-584;width:2;height:24" coordorigin="10176,-584" coordsize="2,24">
              <v:shape style="position:absolute;left:10176;top:-584;width:2;height:24" coordorigin="10176,-584" coordsize="0,24" path="m10176,-584l10176,-560e" filled="false" stroked="true" strokeweight=".098107pt" strokecolor="#ff0000">
                <v:path arrowok="t"/>
              </v:shape>
            </v:group>
            <v:group style="position:absolute;left:10165;top:-573;width:24;height:2" coordorigin="10165,-573" coordsize="24,2">
              <v:shape style="position:absolute;left:10165;top:-573;width:24;height:2" coordorigin="10165,-573" coordsize="24,0" path="m10165,-573l10188,-573e" filled="false" stroked="true" strokeweight=".09927pt" strokecolor="#ff0000">
                <v:path arrowok="t"/>
              </v:shape>
            </v:group>
            <v:group style="position:absolute;left:10176;top:-584;width:2;height:24" coordorigin="10176,-584" coordsize="2,24">
              <v:shape style="position:absolute;left:10176;top:-584;width:2;height:24" coordorigin="10176,-584" coordsize="0,24" path="m10176,-584l10176,-561e" filled="false" stroked="true" strokeweight=".098107pt" strokecolor="#ff0000">
                <v:path arrowok="t"/>
              </v:shape>
            </v:group>
            <v:group style="position:absolute;left:10165;top:-573;width:24;height:2" coordorigin="10165,-573" coordsize="24,2">
              <v:shape style="position:absolute;left:10165;top:-573;width:24;height:2" coordorigin="10165,-573" coordsize="24,0" path="m10165,-573l10188,-573e" filled="false" stroked="true" strokeweight=".09927pt" strokecolor="#ff0000">
                <v:path arrowok="t"/>
              </v:shape>
            </v:group>
            <v:group style="position:absolute;left:10176;top:-585;width:2;height:24" coordorigin="10176,-585" coordsize="2,24">
              <v:shape style="position:absolute;left:10176;top:-585;width:2;height:24" coordorigin="10176,-585" coordsize="0,24" path="m10176,-585l10176,-561e" filled="false" stroked="true" strokeweight=".098107pt" strokecolor="#ff0000">
                <v:path arrowok="t"/>
              </v:shape>
            </v:group>
            <v:group style="position:absolute;left:10165;top:-573;width:24;height:2" coordorigin="10165,-573" coordsize="24,2">
              <v:shape style="position:absolute;left:10165;top:-573;width:24;height:2" coordorigin="10165,-573" coordsize="24,0" path="m10165,-573l10188,-573e" filled="false" stroked="true" strokeweight=".09927pt" strokecolor="#ff0000">
                <v:path arrowok="t"/>
              </v:shape>
            </v:group>
            <v:group style="position:absolute;left:10176;top:-585;width:2;height:24" coordorigin="10176,-585" coordsize="2,24">
              <v:shape style="position:absolute;left:10176;top:-585;width:2;height:24" coordorigin="10176,-585" coordsize="0,24" path="m10176,-585l10176,-562e" filled="false" stroked="true" strokeweight=".098107pt" strokecolor="#ff0000">
                <v:path arrowok="t"/>
              </v:shape>
            </v:group>
            <v:group style="position:absolute;left:10165;top:-574;width:24;height:2" coordorigin="10165,-574" coordsize="24,2">
              <v:shape style="position:absolute;left:10165;top:-574;width:24;height:2" coordorigin="10165,-574" coordsize="24,0" path="m10165,-574l10188,-574e" filled="false" stroked="true" strokeweight=".09927pt" strokecolor="#ff0000">
                <v:path arrowok="t"/>
              </v:shape>
            </v:group>
            <v:group style="position:absolute;left:10176;top:-586;width:2;height:24" coordorigin="10176,-586" coordsize="2,24">
              <v:shape style="position:absolute;left:10176;top:-586;width:2;height:24" coordorigin="10176,-586" coordsize="0,24" path="m10176,-586l10176,-563e" filled="false" stroked="true" strokeweight=".098107pt" strokecolor="#ff0000">
                <v:path arrowok="t"/>
              </v:shape>
            </v:group>
            <v:group style="position:absolute;left:10165;top:-575;width:24;height:2" coordorigin="10165,-575" coordsize="24,2">
              <v:shape style="position:absolute;left:10165;top:-575;width:24;height:2" coordorigin="10165,-575" coordsize="24,0" path="m10165,-575l10188,-575e" filled="false" stroked="true" strokeweight=".09927pt" strokecolor="#ff0000">
                <v:path arrowok="t"/>
              </v:shape>
            </v:group>
            <v:group style="position:absolute;left:10176;top:-587;width:2;height:24" coordorigin="10176,-587" coordsize="2,24">
              <v:shape style="position:absolute;left:10176;top:-587;width:2;height:24" coordorigin="10176,-587" coordsize="0,24" path="m10176,-587l10176,-563e" filled="false" stroked="true" strokeweight=".098107pt" strokecolor="#ff0000">
                <v:path arrowok="t"/>
              </v:shape>
            </v:group>
            <v:group style="position:absolute;left:10165;top:-575;width:24;height:2" coordorigin="10165,-575" coordsize="24,2">
              <v:shape style="position:absolute;left:10165;top:-575;width:24;height:2" coordorigin="10165,-575" coordsize="24,0" path="m10165,-575l10188,-575e" filled="false" stroked="true" strokeweight=".09927pt" strokecolor="#ff0000">
                <v:path arrowok="t"/>
              </v:shape>
            </v:group>
            <v:group style="position:absolute;left:10176;top:-587;width:2;height:24" coordorigin="10176,-587" coordsize="2,24">
              <v:shape style="position:absolute;left:10176;top:-587;width:2;height:24" coordorigin="10176,-587" coordsize="0,24" path="m10176,-587l10176,-563e" filled="false" stroked="true" strokeweight=".098107pt" strokecolor="#ff0000">
                <v:path arrowok="t"/>
              </v:shape>
            </v:group>
            <v:group style="position:absolute;left:10165;top:-575;width:24;height:2" coordorigin="10165,-575" coordsize="24,2">
              <v:shape style="position:absolute;left:10165;top:-575;width:24;height:2" coordorigin="10165,-575" coordsize="24,0" path="m10165,-575l10188,-575e" filled="false" stroked="true" strokeweight=".09927pt" strokecolor="#ff0000">
                <v:path arrowok="t"/>
              </v:shape>
            </v:group>
            <v:group style="position:absolute;left:10176;top:-587;width:2;height:24" coordorigin="10176,-587" coordsize="2,24">
              <v:shape style="position:absolute;left:10176;top:-587;width:2;height:24" coordorigin="10176,-587" coordsize="0,24" path="m10176,-587l10176,-564e" filled="false" stroked="true" strokeweight=".098107pt" strokecolor="#ff0000">
                <v:path arrowok="t"/>
              </v:shape>
            </v:group>
            <v:group style="position:absolute;left:10165;top:-576;width:24;height:2" coordorigin="10165,-576" coordsize="24,2">
              <v:shape style="position:absolute;left:10165;top:-576;width:24;height:2" coordorigin="10165,-576" coordsize="24,0" path="m10165,-576l10188,-576e" filled="false" stroked="true" strokeweight=".09927pt" strokecolor="#ff0000">
                <v:path arrowok="t"/>
              </v:shape>
            </v:group>
            <v:group style="position:absolute;left:10176;top:-588;width:2;height:24" coordorigin="10176,-588" coordsize="2,24">
              <v:shape style="position:absolute;left:10176;top:-588;width:2;height:24" coordorigin="10176,-588" coordsize="0,24" path="m10176,-588l10176,-564e" filled="false" stroked="true" strokeweight=".098107pt" strokecolor="#ff0000">
                <v:path arrowok="t"/>
              </v:shape>
            </v:group>
            <v:group style="position:absolute;left:10165;top:-576;width:24;height:2" coordorigin="10165,-576" coordsize="24,2">
              <v:shape style="position:absolute;left:10165;top:-576;width:24;height:2" coordorigin="10165,-576" coordsize="24,0" path="m10165,-576l10188,-576e" filled="false" stroked="true" strokeweight=".09927pt" strokecolor="#ff0000">
                <v:path arrowok="t"/>
              </v:shape>
            </v:group>
            <v:group style="position:absolute;left:10176;top:-588;width:2;height:24" coordorigin="10176,-588" coordsize="2,24">
              <v:shape style="position:absolute;left:10176;top:-588;width:2;height:24" coordorigin="10176,-588" coordsize="0,24" path="m10176,-588l10176,-564e" filled="false" stroked="true" strokeweight=".098107pt" strokecolor="#ff0000">
                <v:path arrowok="t"/>
              </v:shape>
            </v:group>
            <v:group style="position:absolute;left:10165;top:-577;width:24;height:2" coordorigin="10165,-577" coordsize="24,2">
              <v:shape style="position:absolute;left:10165;top:-577;width:24;height:2" coordorigin="10165,-577" coordsize="24,0" path="m10165,-577l10188,-577e" filled="false" stroked="true" strokeweight=".09927pt" strokecolor="#ff0000">
                <v:path arrowok="t"/>
              </v:shape>
            </v:group>
            <v:group style="position:absolute;left:10176;top:-589;width:2;height:24" coordorigin="10176,-589" coordsize="2,24">
              <v:shape style="position:absolute;left:10176;top:-589;width:2;height:24" coordorigin="10176,-589" coordsize="0,24" path="m10176,-589l10176,-565e" filled="false" stroked="true" strokeweight=".098107pt" strokecolor="#ff0000">
                <v:path arrowok="t"/>
              </v:shape>
            </v:group>
            <v:group style="position:absolute;left:10165;top:-577;width:24;height:2" coordorigin="10165,-577" coordsize="24,2">
              <v:shape style="position:absolute;left:10165;top:-577;width:24;height:2" coordorigin="10165,-577" coordsize="24,0" path="m10165,-577l10188,-577e" filled="false" stroked="true" strokeweight=".09927pt" strokecolor="#ff0000">
                <v:path arrowok="t"/>
              </v:shape>
            </v:group>
            <v:group style="position:absolute;left:10176;top:-589;width:2;height:24" coordorigin="10176,-589" coordsize="2,24">
              <v:shape style="position:absolute;left:10176;top:-589;width:2;height:24" coordorigin="10176,-589" coordsize="0,24" path="m10176,-589l10176,-565e" filled="false" stroked="true" strokeweight=".098107pt" strokecolor="#ff0000">
                <v:path arrowok="t"/>
              </v:shape>
            </v:group>
            <v:group style="position:absolute;left:10165;top:-578;width:24;height:2" coordorigin="10165,-578" coordsize="24,2">
              <v:shape style="position:absolute;left:10165;top:-578;width:24;height:2" coordorigin="10165,-578" coordsize="24,0" path="m10165,-578l10188,-578e" filled="false" stroked="true" strokeweight=".09927pt" strokecolor="#ff0000">
                <v:path arrowok="t"/>
              </v:shape>
            </v:group>
            <v:group style="position:absolute;left:10176;top:-590;width:2;height:24" coordorigin="10176,-590" coordsize="2,24">
              <v:shape style="position:absolute;left:10176;top:-590;width:2;height:24" coordorigin="10176,-590" coordsize="0,24" path="m10176,-590l10176,-566e" filled="false" stroked="true" strokeweight=".098107pt" strokecolor="#ff0000">
                <v:path arrowok="t"/>
              </v:shape>
            </v:group>
            <v:group style="position:absolute;left:10165;top:-578;width:24;height:2" coordorigin="10165,-578" coordsize="24,2">
              <v:shape style="position:absolute;left:10165;top:-578;width:24;height:2" coordorigin="10165,-578" coordsize="24,0" path="m10165,-578l10188,-578e" filled="false" stroked="true" strokeweight=".09927pt" strokecolor="#ff0000">
                <v:path arrowok="t"/>
              </v:shape>
            </v:group>
            <v:group style="position:absolute;left:10176;top:-590;width:2;height:24" coordorigin="10176,-590" coordsize="2,24">
              <v:shape style="position:absolute;left:10176;top:-590;width:2;height:24" coordorigin="10176,-590" coordsize="0,24" path="m10176,-590l10176,-566e" filled="false" stroked="true" strokeweight=".098107pt" strokecolor="#ff0000">
                <v:path arrowok="t"/>
              </v:shape>
            </v:group>
            <v:group style="position:absolute;left:10165;top:-578;width:24;height:2" coordorigin="10165,-578" coordsize="24,2">
              <v:shape style="position:absolute;left:10165;top:-578;width:24;height:2" coordorigin="10165,-578" coordsize="24,0" path="m10165,-578l10188,-578e" filled="false" stroked="true" strokeweight=".09927pt" strokecolor="#ff0000">
                <v:path arrowok="t"/>
              </v:shape>
            </v:group>
            <v:group style="position:absolute;left:10176;top:-590;width:2;height:24" coordorigin="10176,-590" coordsize="2,24">
              <v:shape style="position:absolute;left:10176;top:-590;width:2;height:24" coordorigin="10176,-590" coordsize="0,24" path="m10176,-590l10176,-567e" filled="false" stroked="true" strokeweight=".098107pt" strokecolor="#ff0000">
                <v:path arrowok="t"/>
              </v:shape>
            </v:group>
            <v:group style="position:absolute;left:10165;top:-579;width:24;height:2" coordorigin="10165,-579" coordsize="24,2">
              <v:shape style="position:absolute;left:10165;top:-579;width:24;height:2" coordorigin="10165,-579" coordsize="24,0" path="m10165,-579l10188,-579e" filled="false" stroked="true" strokeweight=".09927pt" strokecolor="#ff0000">
                <v:path arrowok="t"/>
              </v:shape>
            </v:group>
            <v:group style="position:absolute;left:10176;top:-591;width:2;height:24" coordorigin="10176,-591" coordsize="2,24">
              <v:shape style="position:absolute;left:10176;top:-591;width:2;height:24" coordorigin="10176,-591" coordsize="0,24" path="m10176,-591l10176,-567e" filled="false" stroked="true" strokeweight=".098107pt" strokecolor="#ff0000">
                <v:path arrowok="t"/>
              </v:shape>
            </v:group>
            <v:group style="position:absolute;left:10165;top:-579;width:24;height:2" coordorigin="10165,-579" coordsize="24,2">
              <v:shape style="position:absolute;left:10165;top:-579;width:24;height:2" coordorigin="10165,-579" coordsize="24,0" path="m10165,-579l10188,-579e" filled="false" stroked="true" strokeweight=".09927pt" strokecolor="#ff0000">
                <v:path arrowok="t"/>
              </v:shape>
            </v:group>
            <v:group style="position:absolute;left:10176;top:-591;width:2;height:24" coordorigin="10176,-591" coordsize="2,24">
              <v:shape style="position:absolute;left:10176;top:-591;width:2;height:24" coordorigin="10176,-591" coordsize="0,24" path="m10176,-591l10176,-567e" filled="false" stroked="true" strokeweight=".098107pt" strokecolor="#ff0000">
                <v:path arrowok="t"/>
              </v:shape>
            </v:group>
            <v:group style="position:absolute;left:10165;top:-580;width:24;height:2" coordorigin="10165,-580" coordsize="24,2">
              <v:shape style="position:absolute;left:10165;top:-580;width:24;height:2" coordorigin="10165,-580" coordsize="24,0" path="m10165,-580l10188,-580e" filled="false" stroked="true" strokeweight=".09927pt" strokecolor="#ff0000">
                <v:path arrowok="t"/>
              </v:shape>
            </v:group>
            <v:group style="position:absolute;left:10176;top:-592;width:2;height:24" coordorigin="10176,-592" coordsize="2,24">
              <v:shape style="position:absolute;left:10176;top:-592;width:2;height:24" coordorigin="10176,-592" coordsize="0,24" path="m10176,-592l10176,-568e" filled="false" stroked="true" strokeweight=".098107pt" strokecolor="#ff0000">
                <v:path arrowok="t"/>
              </v:shape>
            </v:group>
            <v:group style="position:absolute;left:10165;top:-580;width:24;height:2" coordorigin="10165,-580" coordsize="24,2">
              <v:shape style="position:absolute;left:10165;top:-580;width:24;height:2" coordorigin="10165,-580" coordsize="24,0" path="m10165,-580l10188,-580e" filled="false" stroked="true" strokeweight=".09927pt" strokecolor="#ff0000">
                <v:path arrowok="t"/>
              </v:shape>
            </v:group>
            <v:group style="position:absolute;left:10176;top:-592;width:2;height:24" coordorigin="10176,-592" coordsize="2,24">
              <v:shape style="position:absolute;left:10176;top:-592;width:2;height:24" coordorigin="10176,-592" coordsize="0,24" path="m10176,-592l10176,-568e" filled="false" stroked="true" strokeweight=".098107pt" strokecolor="#ff0000">
                <v:path arrowok="t"/>
              </v:shape>
            </v:group>
            <v:group style="position:absolute;left:10165;top:-580;width:24;height:2" coordorigin="10165,-580" coordsize="24,2">
              <v:shape style="position:absolute;left:10165;top:-580;width:24;height:2" coordorigin="10165,-580" coordsize="24,0" path="m10165,-580l10188,-580e" filled="false" stroked="true" strokeweight=".09927pt" strokecolor="#ff0000">
                <v:path arrowok="t"/>
              </v:shape>
            </v:group>
            <v:group style="position:absolute;left:10176;top:-592;width:2;height:24" coordorigin="10176,-592" coordsize="2,24">
              <v:shape style="position:absolute;left:10176;top:-592;width:2;height:24" coordorigin="10176,-592" coordsize="0,24" path="m10176,-592l10176,-569e" filled="false" stroked="true" strokeweight=".098107pt" strokecolor="#ff0000">
                <v:path arrowok="t"/>
              </v:shape>
            </v:group>
            <v:group style="position:absolute;left:10165;top:-581;width:24;height:2" coordorigin="10165,-581" coordsize="24,2">
              <v:shape style="position:absolute;left:10165;top:-581;width:24;height:2" coordorigin="10165,-581" coordsize="24,0" path="m10165,-581l10188,-581e" filled="false" stroked="true" strokeweight=".09927pt" strokecolor="#ff0000">
                <v:path arrowok="t"/>
              </v:shape>
            </v:group>
            <v:group style="position:absolute;left:10176;top:-593;width:2;height:24" coordorigin="10176,-593" coordsize="2,24">
              <v:shape style="position:absolute;left:10176;top:-593;width:2;height:24" coordorigin="10176,-593" coordsize="0,24" path="m10176,-593l10176,-569e" filled="false" stroked="true" strokeweight=".098107pt" strokecolor="#ff0000">
                <v:path arrowok="t"/>
              </v:shape>
            </v:group>
            <v:group style="position:absolute;left:10165;top:-581;width:24;height:2" coordorigin="10165,-581" coordsize="24,2">
              <v:shape style="position:absolute;left:10165;top:-581;width:24;height:2" coordorigin="10165,-581" coordsize="24,0" path="m10165,-581l10188,-581e" filled="false" stroked="true" strokeweight=".09927pt" strokecolor="#ff0000">
                <v:path arrowok="t"/>
              </v:shape>
            </v:group>
            <v:group style="position:absolute;left:10176;top:-593;width:2;height:24" coordorigin="10176,-593" coordsize="2,24">
              <v:shape style="position:absolute;left:10176;top:-593;width:2;height:24" coordorigin="10176,-593" coordsize="0,24" path="m10176,-593l10176,-569e" filled="false" stroked="true" strokeweight=".098107pt" strokecolor="#ff0000">
                <v:path arrowok="t"/>
              </v:shape>
            </v:group>
            <v:group style="position:absolute;left:10165;top:-581;width:24;height:2" coordorigin="10165,-581" coordsize="24,2">
              <v:shape style="position:absolute;left:10165;top:-581;width:24;height:2" coordorigin="10165,-581" coordsize="24,0" path="m10165,-581l10188,-581e" filled="false" stroked="true" strokeweight=".09927pt" strokecolor="#ff0000">
                <v:path arrowok="t"/>
              </v:shape>
            </v:group>
            <v:group style="position:absolute;left:10176;top:-593;width:2;height:24" coordorigin="10176,-593" coordsize="2,24">
              <v:shape style="position:absolute;left:10176;top:-593;width:2;height:24" coordorigin="10176,-593" coordsize="0,24" path="m10176,-593l10176,-570e" filled="false" stroked="true" strokeweight=".098107pt" strokecolor="#ff0000">
                <v:path arrowok="t"/>
              </v:shape>
            </v:group>
            <v:group style="position:absolute;left:10165;top:-582;width:24;height:2" coordorigin="10165,-582" coordsize="24,2">
              <v:shape style="position:absolute;left:10165;top:-582;width:24;height:2" coordorigin="10165,-582" coordsize="24,0" path="m10165,-582l10188,-582e" filled="false" stroked="true" strokeweight=".09927pt" strokecolor="#ff0000">
                <v:path arrowok="t"/>
              </v:shape>
            </v:group>
            <v:group style="position:absolute;left:10176;top:-594;width:2;height:24" coordorigin="10176,-594" coordsize="2,24">
              <v:shape style="position:absolute;left:10176;top:-594;width:2;height:24" coordorigin="10176,-594" coordsize="0,24" path="m10176,-594l10176,-570e" filled="false" stroked="true" strokeweight=".098107pt" strokecolor="#ff0000">
                <v:path arrowok="t"/>
              </v:shape>
            </v:group>
            <v:group style="position:absolute;left:10165;top:-582;width:24;height:2" coordorigin="10165,-582" coordsize="24,2">
              <v:shape style="position:absolute;left:10165;top:-582;width:24;height:2" coordorigin="10165,-582" coordsize="24,0" path="m10165,-582l10188,-582e" filled="false" stroked="true" strokeweight=".09927pt" strokecolor="#ff0000">
                <v:path arrowok="t"/>
              </v:shape>
            </v:group>
            <v:group style="position:absolute;left:10176;top:-594;width:2;height:24" coordorigin="10176,-594" coordsize="2,24">
              <v:shape style="position:absolute;left:10176;top:-594;width:2;height:24" coordorigin="10176,-594" coordsize="0,24" path="m10176,-594l10176,-571e" filled="false" stroked="true" strokeweight=".098107pt" strokecolor="#ff0000">
                <v:path arrowok="t"/>
              </v:shape>
            </v:group>
            <v:group style="position:absolute;left:10165;top:-583;width:24;height:2" coordorigin="10165,-583" coordsize="24,2">
              <v:shape style="position:absolute;left:10165;top:-583;width:24;height:2" coordorigin="10165,-583" coordsize="24,0" path="m10165,-583l10188,-583e" filled="false" stroked="true" strokeweight=".09927pt" strokecolor="#ff0000">
                <v:path arrowok="t"/>
              </v:shape>
            </v:group>
            <v:group style="position:absolute;left:10176;top:-595;width:2;height:24" coordorigin="10176,-595" coordsize="2,24">
              <v:shape style="position:absolute;left:10176;top:-595;width:2;height:24" coordorigin="10176,-595" coordsize="0,24" path="m10176,-595l10176,-571e" filled="false" stroked="true" strokeweight=".098107pt" strokecolor="#ff0000">
                <v:path arrowok="t"/>
              </v:shape>
            </v:group>
            <v:group style="position:absolute;left:10165;top:-583;width:24;height:2" coordorigin="10165,-583" coordsize="24,2">
              <v:shape style="position:absolute;left:10165;top:-583;width:24;height:2" coordorigin="10165,-583" coordsize="24,0" path="m10165,-583l10188,-583e" filled="false" stroked="true" strokeweight=".09927pt" strokecolor="#ff0000">
                <v:path arrowok="t"/>
              </v:shape>
            </v:group>
            <v:group style="position:absolute;left:10176;top:-595;width:2;height:24" coordorigin="10176,-595" coordsize="2,24">
              <v:shape style="position:absolute;left:10176;top:-595;width:2;height:24" coordorigin="10176,-595" coordsize="0,24" path="m10176,-595l10176,-571e" filled="false" stroked="true" strokeweight=".098107pt" strokecolor="#ff0000">
                <v:path arrowok="t"/>
              </v:shape>
            </v:group>
            <v:group style="position:absolute;left:10165;top:-584;width:24;height:2" coordorigin="10165,-584" coordsize="24,2">
              <v:shape style="position:absolute;left:10165;top:-584;width:24;height:2" coordorigin="10165,-584" coordsize="24,0" path="m10165,-584l10188,-584e" filled="false" stroked="true" strokeweight=".09927pt" strokecolor="#ff0000">
                <v:path arrowok="t"/>
              </v:shape>
            </v:group>
            <v:group style="position:absolute;left:10176;top:-596;width:2;height:24" coordorigin="10176,-596" coordsize="2,24">
              <v:shape style="position:absolute;left:10176;top:-596;width:2;height:24" coordorigin="10176,-596" coordsize="0,24" path="m10176,-596l10176,-572e" filled="false" stroked="true" strokeweight=".098107pt" strokecolor="#ff0000">
                <v:path arrowok="t"/>
              </v:shape>
            </v:group>
            <v:group style="position:absolute;left:10165;top:-584;width:24;height:2" coordorigin="10165,-584" coordsize="24,2">
              <v:shape style="position:absolute;left:10165;top:-584;width:24;height:2" coordorigin="10165,-584" coordsize="24,0" path="m10165,-584l10188,-584e" filled="false" stroked="true" strokeweight=".09927pt" strokecolor="#ff0000">
                <v:path arrowok="t"/>
              </v:shape>
            </v:group>
            <v:group style="position:absolute;left:10176;top:-596;width:2;height:24" coordorigin="10176,-596" coordsize="2,24">
              <v:shape style="position:absolute;left:10176;top:-596;width:2;height:24" coordorigin="10176,-596" coordsize="0,24" path="m10176,-596l10176,-572e" filled="false" stroked="true" strokeweight=".098107pt" strokecolor="#ff0000">
                <v:path arrowok="t"/>
              </v:shape>
            </v:group>
            <v:group style="position:absolute;left:10165;top:-584;width:24;height:2" coordorigin="10165,-584" coordsize="24,2">
              <v:shape style="position:absolute;left:10165;top:-584;width:24;height:2" coordorigin="10165,-584" coordsize="24,0" path="m10165,-584l10188,-584e" filled="false" stroked="true" strokeweight=".09927pt" strokecolor="#ff0000">
                <v:path arrowok="t"/>
              </v:shape>
            </v:group>
            <v:group style="position:absolute;left:10176;top:-596;width:2;height:24" coordorigin="10176,-596" coordsize="2,24">
              <v:shape style="position:absolute;left:10176;top:-596;width:2;height:24" coordorigin="10176,-596" coordsize="0,24" path="m10176,-596l10176,-573e" filled="false" stroked="true" strokeweight=".098107pt" strokecolor="#ff0000">
                <v:path arrowok="t"/>
              </v:shape>
            </v:group>
            <v:group style="position:absolute;left:10165;top:-585;width:24;height:2" coordorigin="10165,-585" coordsize="24,2">
              <v:shape style="position:absolute;left:10165;top:-585;width:24;height:2" coordorigin="10165,-585" coordsize="24,0" path="m10165,-585l10188,-585e" filled="false" stroked="true" strokeweight=".09927pt" strokecolor="#ff0000">
                <v:path arrowok="t"/>
              </v:shape>
            </v:group>
            <v:group style="position:absolute;left:10176;top:-597;width:2;height:24" coordorigin="10176,-597" coordsize="2,24">
              <v:shape style="position:absolute;left:10176;top:-597;width:2;height:24" coordorigin="10176,-597" coordsize="0,24" path="m10176,-597l10176,-573e" filled="false" stroked="true" strokeweight=".098107pt" strokecolor="#ff0000">
                <v:path arrowok="t"/>
              </v:shape>
            </v:group>
            <v:group style="position:absolute;left:10165;top:-585;width:24;height:2" coordorigin="10165,-585" coordsize="24,2">
              <v:shape style="position:absolute;left:10165;top:-585;width:24;height:2" coordorigin="10165,-585" coordsize="24,0" path="m10165,-585l10188,-585e" filled="false" stroked="true" strokeweight=".09927pt" strokecolor="#ff0000">
                <v:path arrowok="t"/>
              </v:shape>
            </v:group>
            <v:group style="position:absolute;left:10176;top:-597;width:2;height:24" coordorigin="10176,-597" coordsize="2,24">
              <v:shape style="position:absolute;left:10176;top:-597;width:2;height:24" coordorigin="10176,-597" coordsize="0,24" path="m10176,-597l10176,-573e" filled="false" stroked="true" strokeweight=".098107pt" strokecolor="#ff0000">
                <v:path arrowok="t"/>
              </v:shape>
            </v:group>
            <v:group style="position:absolute;left:10165;top:-585;width:24;height:2" coordorigin="10165,-585" coordsize="24,2">
              <v:shape style="position:absolute;left:10165;top:-585;width:24;height:2" coordorigin="10165,-585" coordsize="24,0" path="m10165,-585l10188,-585e" filled="false" stroked="true" strokeweight=".09927pt" strokecolor="#ff0000">
                <v:path arrowok="t"/>
              </v:shape>
            </v:group>
            <v:group style="position:absolute;left:10176;top:-597;width:2;height:24" coordorigin="10176,-597" coordsize="2,24">
              <v:shape style="position:absolute;left:10176;top:-597;width:2;height:24" coordorigin="10176,-597" coordsize="0,24" path="m10176,-597l10176,-573e" filled="false" stroked="true" strokeweight=".098107pt" strokecolor="#ff0000">
                <v:path arrowok="t"/>
              </v:shape>
            </v:group>
            <v:group style="position:absolute;left:10165;top:-586;width:24;height:2" coordorigin="10165,-586" coordsize="24,2">
              <v:shape style="position:absolute;left:10165;top:-586;width:24;height:2" coordorigin="10165,-586" coordsize="24,0" path="m10165,-586l10188,-586e" filled="false" stroked="true" strokeweight=".09927pt" strokecolor="#ff0000">
                <v:path arrowok="t"/>
              </v:shape>
            </v:group>
            <v:group style="position:absolute;left:10176;top:-598;width:2;height:24" coordorigin="10176,-598" coordsize="2,24">
              <v:shape style="position:absolute;left:10176;top:-598;width:2;height:24" coordorigin="10176,-598" coordsize="0,24" path="m10176,-598l10176,-574e" filled="false" stroked="true" strokeweight=".098107pt" strokecolor="#ff0000">
                <v:path arrowok="t"/>
              </v:shape>
            </v:group>
            <v:group style="position:absolute;left:10165;top:-587;width:24;height:2" coordorigin="10165,-587" coordsize="24,2">
              <v:shape style="position:absolute;left:10165;top:-587;width:24;height:2" coordorigin="10165,-587" coordsize="24,0" path="m10165,-587l10188,-587e" filled="false" stroked="true" strokeweight=".09927pt" strokecolor="#ff0000">
                <v:path arrowok="t"/>
              </v:shape>
            </v:group>
            <v:group style="position:absolute;left:10176;top:-599;width:2;height:24" coordorigin="10176,-599" coordsize="2,24">
              <v:shape style="position:absolute;left:10176;top:-599;width:2;height:24" coordorigin="10176,-599" coordsize="0,24" path="m10176,-599l10176,-575e" filled="false" stroked="true" strokeweight=".098107pt" strokecolor="#ff0000">
                <v:path arrowok="t"/>
              </v:shape>
            </v:group>
            <v:group style="position:absolute;left:10165;top:-587;width:24;height:2" coordorigin="10165,-587" coordsize="24,2">
              <v:shape style="position:absolute;left:10165;top:-587;width:24;height:2" coordorigin="10165,-587" coordsize="24,0" path="m10165,-587l10188,-587e" filled="false" stroked="true" strokeweight=".09927pt" strokecolor="#ff0000">
                <v:path arrowok="t"/>
              </v:shape>
            </v:group>
            <v:group style="position:absolute;left:10176;top:-599;width:2;height:24" coordorigin="10176,-599" coordsize="2,24">
              <v:shape style="position:absolute;left:10176;top:-599;width:2;height:24" coordorigin="10176,-599" coordsize="0,24" path="m10176,-599l10176,-575e" filled="false" stroked="true" strokeweight=".098107pt" strokecolor="#ff0000">
                <v:path arrowok="t"/>
              </v:shape>
            </v:group>
            <v:group style="position:absolute;left:10165;top:-588;width:24;height:2" coordorigin="10165,-588" coordsize="24,2">
              <v:shape style="position:absolute;left:10165;top:-588;width:24;height:2" coordorigin="10165,-588" coordsize="24,0" path="m10165,-588l10188,-588e" filled="false" stroked="true" strokeweight=".09927pt" strokecolor="#ff0000">
                <v:path arrowok="t"/>
              </v:shape>
            </v:group>
            <v:group style="position:absolute;left:10176;top:-600;width:2;height:24" coordorigin="10176,-600" coordsize="2,24">
              <v:shape style="position:absolute;left:10176;top:-600;width:2;height:24" coordorigin="10176,-600" coordsize="0,24" path="m10176,-600l10176,-576e" filled="false" stroked="true" strokeweight=".098107pt" strokecolor="#ff0000">
                <v:path arrowok="t"/>
              </v:shape>
            </v:group>
            <v:group style="position:absolute;left:10165;top:-588;width:24;height:2" coordorigin="10165,-588" coordsize="24,2">
              <v:shape style="position:absolute;left:10165;top:-588;width:24;height:2" coordorigin="10165,-588" coordsize="24,0" path="m10165,-588l10188,-588e" filled="false" stroked="true" strokeweight=".09927pt" strokecolor="#ff0000">
                <v:path arrowok="t"/>
              </v:shape>
            </v:group>
            <v:group style="position:absolute;left:10176;top:-600;width:2;height:24" coordorigin="10176,-600" coordsize="2,24">
              <v:shape style="position:absolute;left:10176;top:-600;width:2;height:24" coordorigin="10176,-600" coordsize="0,24" path="m10176,-600l10176,-576e" filled="false" stroked="true" strokeweight=".098107pt" strokecolor="#ff0000">
                <v:path arrowok="t"/>
              </v:shape>
            </v:group>
            <v:group style="position:absolute;left:10165;top:-588;width:24;height:2" coordorigin="10165,-588" coordsize="24,2">
              <v:shape style="position:absolute;left:10165;top:-588;width:24;height:2" coordorigin="10165,-588" coordsize="24,0" path="m10165,-588l10188,-588e" filled="false" stroked="true" strokeweight=".09927pt" strokecolor="#ff0000">
                <v:path arrowok="t"/>
              </v:shape>
            </v:group>
            <v:group style="position:absolute;left:10176;top:-600;width:2;height:24" coordorigin="10176,-600" coordsize="2,24">
              <v:shape style="position:absolute;left:10176;top:-600;width:2;height:24" coordorigin="10176,-600" coordsize="0,24" path="m10176,-600l10176,-576e" filled="false" stroked="true" strokeweight=".098107pt" strokecolor="#ff0000">
                <v:path arrowok="t"/>
              </v:shape>
            </v:group>
            <v:group style="position:absolute;left:10165;top:-589;width:24;height:2" coordorigin="10165,-589" coordsize="24,2">
              <v:shape style="position:absolute;left:10165;top:-589;width:24;height:2" coordorigin="10165,-589" coordsize="24,0" path="m10165,-589l10188,-589e" filled="false" stroked="true" strokeweight=".09927pt" strokecolor="#ff0000">
                <v:path arrowok="t"/>
              </v:shape>
            </v:group>
            <v:group style="position:absolute;left:10176;top:-601;width:2;height:24" coordorigin="10176,-601" coordsize="2,24">
              <v:shape style="position:absolute;left:10176;top:-601;width:2;height:24" coordorigin="10176,-601" coordsize="0,24" path="m10176,-601l10176,-577e" filled="false" stroked="true" strokeweight=".098107pt" strokecolor="#ff0000">
                <v:path arrowok="t"/>
              </v:shape>
            </v:group>
            <v:group style="position:absolute;left:10165;top:-589;width:24;height:2" coordorigin="10165,-589" coordsize="24,2">
              <v:shape style="position:absolute;left:10165;top:-589;width:24;height:2" coordorigin="10165,-589" coordsize="24,0" path="m10165,-589l10188,-589e" filled="false" stroked="true" strokeweight=".09927pt" strokecolor="#ff0000">
                <v:path arrowok="t"/>
              </v:shape>
            </v:group>
            <v:group style="position:absolute;left:10176;top:-601;width:2;height:24" coordorigin="10176,-601" coordsize="2,24">
              <v:shape style="position:absolute;left:10176;top:-601;width:2;height:24" coordorigin="10176,-601" coordsize="0,24" path="m10176,-601l10176,-577e" filled="false" stroked="true" strokeweight=".098107pt" strokecolor="#ff0000">
                <v:path arrowok="t"/>
              </v:shape>
            </v:group>
            <v:group style="position:absolute;left:10165;top:-590;width:24;height:2" coordorigin="10165,-590" coordsize="24,2">
              <v:shape style="position:absolute;left:10165;top:-590;width:24;height:2" coordorigin="10165,-590" coordsize="24,0" path="m10165,-590l10188,-590e" filled="false" stroked="true" strokeweight=".09927pt" strokecolor="#ff0000">
                <v:path arrowok="t"/>
              </v:shape>
            </v:group>
            <v:group style="position:absolute;left:10176;top:-602;width:2;height:24" coordorigin="10176,-602" coordsize="2,24">
              <v:shape style="position:absolute;left:10176;top:-602;width:2;height:24" coordorigin="10176,-602" coordsize="0,24" path="m10176,-602l10176,-578e" filled="false" stroked="true" strokeweight=".098107pt" strokecolor="#ff0000">
                <v:path arrowok="t"/>
              </v:shape>
            </v:group>
            <v:group style="position:absolute;left:10165;top:-590;width:24;height:2" coordorigin="10165,-590" coordsize="24,2">
              <v:shape style="position:absolute;left:10165;top:-590;width:24;height:2" coordorigin="10165,-590" coordsize="24,0" path="m10165,-590l10188,-590e" filled="false" stroked="true" strokeweight=".09927pt" strokecolor="#ff0000">
                <v:path arrowok="t"/>
              </v:shape>
            </v:group>
            <v:group style="position:absolute;left:10176;top:-602;width:2;height:24" coordorigin="10176,-602" coordsize="2,24">
              <v:shape style="position:absolute;left:10176;top:-602;width:2;height:24" coordorigin="10176,-602" coordsize="0,24" path="m10176,-602l10176,-578e" filled="false" stroked="true" strokeweight=".098107pt" strokecolor="#ff0000">
                <v:path arrowok="t"/>
              </v:shape>
            </v:group>
            <v:group style="position:absolute;left:10165;top:-590;width:24;height:2" coordorigin="10165,-590" coordsize="24,2">
              <v:shape style="position:absolute;left:10165;top:-590;width:24;height:2" coordorigin="10165,-590" coordsize="24,0" path="m10165,-590l10188,-590e" filled="false" stroked="true" strokeweight=".09927pt" strokecolor="#ff0000">
                <v:path arrowok="t"/>
              </v:shape>
            </v:group>
            <v:group style="position:absolute;left:10176;top:-602;width:2;height:24" coordorigin="10176,-602" coordsize="2,24">
              <v:shape style="position:absolute;left:10176;top:-602;width:2;height:24" coordorigin="10176,-602" coordsize="0,24" path="m10176,-602l10176,-578e" filled="false" stroked="true" strokeweight=".098107pt" strokecolor="#ff0000">
                <v:path arrowok="t"/>
              </v:shape>
            </v:group>
            <v:group style="position:absolute;left:10165;top:-591;width:24;height:2" coordorigin="10165,-591" coordsize="24,2">
              <v:shape style="position:absolute;left:10165;top:-591;width:24;height:2" coordorigin="10165,-591" coordsize="24,0" path="m10165,-591l10188,-591e" filled="false" stroked="true" strokeweight=".09927pt" strokecolor="#ff0000">
                <v:path arrowok="t"/>
              </v:shape>
            </v:group>
            <v:group style="position:absolute;left:10176;top:-603;width:2;height:24" coordorigin="10176,-603" coordsize="2,24">
              <v:shape style="position:absolute;left:10176;top:-603;width:2;height:24" coordorigin="10176,-603" coordsize="0,24" path="m10176,-603l10176,-579e" filled="false" stroked="true" strokeweight=".098107pt" strokecolor="#ff0000">
                <v:path arrowok="t"/>
              </v:shape>
            </v:group>
            <v:group style="position:absolute;left:10165;top:-591;width:24;height:2" coordorigin="10165,-591" coordsize="24,2">
              <v:shape style="position:absolute;left:10165;top:-591;width:24;height:2" coordorigin="10165,-591" coordsize="24,0" path="m10165,-591l10188,-591e" filled="false" stroked="true" strokeweight=".09927pt" strokecolor="#ff0000">
                <v:path arrowok="t"/>
              </v:shape>
            </v:group>
            <v:group style="position:absolute;left:10176;top:-603;width:2;height:24" coordorigin="10176,-603" coordsize="2,24">
              <v:shape style="position:absolute;left:10176;top:-603;width:2;height:24" coordorigin="10176,-603" coordsize="0,24" path="m10176,-603l10176,-579e" filled="false" stroked="true" strokeweight=".098107pt" strokecolor="#ff0000">
                <v:path arrowok="t"/>
              </v:shape>
            </v:group>
            <v:group style="position:absolute;left:10165;top:-592;width:24;height:2" coordorigin="10165,-592" coordsize="24,2">
              <v:shape style="position:absolute;left:10165;top:-592;width:24;height:2" coordorigin="10165,-592" coordsize="24,0" path="m10165,-592l10188,-592e" filled="false" stroked="true" strokeweight=".09927pt" strokecolor="#ff0000">
                <v:path arrowok="t"/>
              </v:shape>
            </v:group>
            <v:group style="position:absolute;left:10176;top:-604;width:2;height:24" coordorigin="10176,-604" coordsize="2,24">
              <v:shape style="position:absolute;left:10176;top:-604;width:2;height:24" coordorigin="10176,-604" coordsize="0,24" path="m10176,-604l10176,-580e" filled="false" stroked="true" strokeweight=".098107pt" strokecolor="#ff0000">
                <v:path arrowok="t"/>
              </v:shape>
            </v:group>
            <v:group style="position:absolute;left:10165;top:-592;width:24;height:2" coordorigin="10165,-592" coordsize="24,2">
              <v:shape style="position:absolute;left:10165;top:-592;width:24;height:2" coordorigin="10165,-592" coordsize="24,0" path="m10165,-592l10188,-592e" filled="false" stroked="true" strokeweight=".09927pt" strokecolor="#ff0000">
                <v:path arrowok="t"/>
              </v:shape>
            </v:group>
            <v:group style="position:absolute;left:10176;top:-604;width:2;height:24" coordorigin="10176,-604" coordsize="2,24">
              <v:shape style="position:absolute;left:10176;top:-604;width:2;height:24" coordorigin="10176,-604" coordsize="0,24" path="m10176,-604l10176,-580e" filled="false" stroked="true" strokeweight=".098107pt" strokecolor="#ff0000">
                <v:path arrowok="t"/>
              </v:shape>
            </v:group>
            <v:group style="position:absolute;left:10165;top:-592;width:24;height:2" coordorigin="10165,-592" coordsize="24,2">
              <v:shape style="position:absolute;left:10165;top:-592;width:24;height:2" coordorigin="10165,-592" coordsize="24,0" path="m10165,-592l10188,-592e" filled="false" stroked="true" strokeweight=".09927pt" strokecolor="#ff0000">
                <v:path arrowok="t"/>
              </v:shape>
            </v:group>
            <v:group style="position:absolute;left:10176;top:-604;width:2;height:24" coordorigin="10176,-604" coordsize="2,24">
              <v:shape style="position:absolute;left:10176;top:-604;width:2;height:24" coordorigin="10176,-604" coordsize="0,24" path="m10176,-604l10176,-580e" filled="false" stroked="true" strokeweight=".098107pt" strokecolor="#ff0000">
                <v:path arrowok="t"/>
              </v:shape>
            </v:group>
            <v:group style="position:absolute;left:10165;top:-593;width:24;height:2" coordorigin="10165,-593" coordsize="24,2">
              <v:shape style="position:absolute;left:10165;top:-593;width:24;height:2" coordorigin="10165,-593" coordsize="24,0" path="m10165,-593l10188,-593e" filled="false" stroked="true" strokeweight=".09927pt" strokecolor="#ff0000">
                <v:path arrowok="t"/>
              </v:shape>
            </v:group>
            <v:group style="position:absolute;left:10176;top:-605;width:2;height:24" coordorigin="10176,-605" coordsize="2,24">
              <v:shape style="position:absolute;left:10176;top:-605;width:2;height:24" coordorigin="10176,-605" coordsize="0,24" path="m10176,-605l10176,-581e" filled="false" stroked="true" strokeweight=".098107pt" strokecolor="#ff0000">
                <v:path arrowok="t"/>
              </v:shape>
            </v:group>
            <v:group style="position:absolute;left:10165;top:-594;width:24;height:2" coordorigin="10165,-594" coordsize="24,2">
              <v:shape style="position:absolute;left:10165;top:-594;width:24;height:2" coordorigin="10165,-594" coordsize="24,0" path="m10165,-594l10188,-594e" filled="false" stroked="true" strokeweight=".09927pt" strokecolor="#ff0000">
                <v:path arrowok="t"/>
              </v:shape>
            </v:group>
            <v:group style="position:absolute;left:10176;top:-606;width:2;height:24" coordorigin="10176,-606" coordsize="2,24">
              <v:shape style="position:absolute;left:10176;top:-606;width:2;height:24" coordorigin="10176,-606" coordsize="0,24" path="m10176,-606l10176,-582e" filled="false" stroked="true" strokeweight=".098107pt" strokecolor="#ff0000">
                <v:path arrowok="t"/>
              </v:shape>
            </v:group>
            <v:group style="position:absolute;left:10165;top:-594;width:24;height:2" coordorigin="10165,-594" coordsize="24,2">
              <v:shape style="position:absolute;left:10165;top:-594;width:24;height:2" coordorigin="10165,-594" coordsize="24,0" path="m10165,-594l10188,-594e" filled="false" stroked="true" strokeweight=".09927pt" strokecolor="#ff0000">
                <v:path arrowok="t"/>
              </v:shape>
            </v:group>
            <v:group style="position:absolute;left:10176;top:-606;width:2;height:24" coordorigin="10176,-606" coordsize="2,24">
              <v:shape style="position:absolute;left:10176;top:-606;width:2;height:24" coordorigin="10176,-606" coordsize="0,24" path="m10176,-606l10176,-582e" filled="false" stroked="true" strokeweight=".098107pt" strokecolor="#ff0000">
                <v:path arrowok="t"/>
              </v:shape>
            </v:group>
            <v:group style="position:absolute;left:10165;top:-594;width:24;height:2" coordorigin="10165,-594" coordsize="24,2">
              <v:shape style="position:absolute;left:10165;top:-594;width:24;height:2" coordorigin="10165,-594" coordsize="24,0" path="m10165,-594l10188,-594e" filled="false" stroked="true" strokeweight=".09927pt" strokecolor="#ff0000">
                <v:path arrowok="t"/>
              </v:shape>
            </v:group>
            <v:group style="position:absolute;left:10176;top:-606;width:2;height:24" coordorigin="10176,-606" coordsize="2,24">
              <v:shape style="position:absolute;left:10176;top:-606;width:2;height:24" coordorigin="10176,-606" coordsize="0,24" path="m10176,-606l10176,-582e" filled="false" stroked="true" strokeweight=".098107pt" strokecolor="#ff0000">
                <v:path arrowok="t"/>
              </v:shape>
            </v:group>
            <v:group style="position:absolute;left:10165;top:-595;width:24;height:2" coordorigin="10165,-595" coordsize="24,2">
              <v:shape style="position:absolute;left:10165;top:-595;width:24;height:2" coordorigin="10165,-595" coordsize="24,0" path="m10165,-595l10188,-595e" filled="false" stroked="true" strokeweight=".09927pt" strokecolor="#ff0000">
                <v:path arrowok="t"/>
              </v:shape>
            </v:group>
            <v:group style="position:absolute;left:10176;top:-606;width:2;height:24" coordorigin="10176,-606" coordsize="2,24">
              <v:shape style="position:absolute;left:10176;top:-606;width:2;height:24" coordorigin="10176,-606" coordsize="0,24" path="m10176,-606l10176,-583e" filled="false" stroked="true" strokeweight=".098107pt" strokecolor="#ff0000">
                <v:path arrowok="t"/>
              </v:shape>
            </v:group>
            <v:group style="position:absolute;left:10165;top:-595;width:24;height:2" coordorigin="10165,-595" coordsize="24,2">
              <v:shape style="position:absolute;left:10165;top:-595;width:24;height:2" coordorigin="10165,-595" coordsize="24,0" path="m10165,-595l10188,-595e" filled="false" stroked="true" strokeweight=".09927pt" strokecolor="#ff0000">
                <v:path arrowok="t"/>
              </v:shape>
            </v:group>
            <v:group style="position:absolute;left:10176;top:-607;width:2;height:24" coordorigin="10176,-607" coordsize="2,24">
              <v:shape style="position:absolute;left:10176;top:-607;width:2;height:24" coordorigin="10176,-607" coordsize="0,24" path="m10176,-607l10176,-583e" filled="false" stroked="true" strokeweight=".098107pt" strokecolor="#ff0000">
                <v:path arrowok="t"/>
              </v:shape>
            </v:group>
            <v:group style="position:absolute;left:10165;top:-595;width:24;height:2" coordorigin="10165,-595" coordsize="24,2">
              <v:shape style="position:absolute;left:10165;top:-595;width:24;height:2" coordorigin="10165,-595" coordsize="24,0" path="m10165,-595l10188,-595e" filled="false" stroked="true" strokeweight=".09927pt" strokecolor="#ff0000">
                <v:path arrowok="t"/>
              </v:shape>
            </v:group>
            <v:group style="position:absolute;left:10176;top:-607;width:2;height:24" coordorigin="10176,-607" coordsize="2,24">
              <v:shape style="position:absolute;left:10176;top:-607;width:2;height:24" coordorigin="10176,-607" coordsize="0,24" path="m10176,-607l10176,-583e" filled="false" stroked="true" strokeweight=".098107pt" strokecolor="#ff0000">
                <v:path arrowok="t"/>
              </v:shape>
            </v:group>
            <v:group style="position:absolute;left:10165;top:-596;width:24;height:2" coordorigin="10165,-596" coordsize="24,2">
              <v:shape style="position:absolute;left:10165;top:-596;width:24;height:2" coordorigin="10165,-596" coordsize="24,0" path="m10165,-596l10188,-596e" filled="false" stroked="true" strokeweight=".09927pt" strokecolor="#ff0000">
                <v:path arrowok="t"/>
              </v:shape>
            </v:group>
            <v:group style="position:absolute;left:10176;top:-607;width:2;height:24" coordorigin="10176,-607" coordsize="2,24">
              <v:shape style="position:absolute;left:10176;top:-607;width:2;height:24" coordorigin="10176,-607" coordsize="0,24" path="m10176,-607l10176,-584e" filled="false" stroked="true" strokeweight=".098107pt" strokecolor="#ff0000">
                <v:path arrowok="t"/>
              </v:shape>
            </v:group>
            <v:group style="position:absolute;left:10165;top:-596;width:24;height:2" coordorigin="10165,-596" coordsize="24,2">
              <v:shape style="position:absolute;left:10165;top:-596;width:24;height:2" coordorigin="10165,-596" coordsize="24,0" path="m10165,-596l10188,-596e" filled="false" stroked="true" strokeweight=".09927pt" strokecolor="#ff0000">
                <v:path arrowok="t"/>
              </v:shape>
            </v:group>
            <v:group style="position:absolute;left:10176;top:-608;width:2;height:24" coordorigin="10176,-608" coordsize="2,24">
              <v:shape style="position:absolute;left:10176;top:-608;width:2;height:24" coordorigin="10176,-608" coordsize="0,24" path="m10176,-608l10176,-584e" filled="false" stroked="true" strokeweight=".098107pt" strokecolor="#ff0000">
                <v:path arrowok="t"/>
              </v:shape>
            </v:group>
            <v:group style="position:absolute;left:10165;top:-596;width:24;height:2" coordorigin="10165,-596" coordsize="24,2">
              <v:shape style="position:absolute;left:10165;top:-596;width:24;height:2" coordorigin="10165,-596" coordsize="24,0" path="m10165,-596l10188,-596e" filled="false" stroked="true" strokeweight=".09927pt" strokecolor="#ff0000">
                <v:path arrowok="t"/>
              </v:shape>
            </v:group>
            <v:group style="position:absolute;left:10176;top:-608;width:2;height:24" coordorigin="10176,-608" coordsize="2,24">
              <v:shape style="position:absolute;left:10176;top:-608;width:2;height:24" coordorigin="10176,-608" coordsize="0,24" path="m10176,-608l10176,-584e" filled="false" stroked="true" strokeweight=".098107pt" strokecolor="#ff0000">
                <v:path arrowok="t"/>
              </v:shape>
            </v:group>
            <v:group style="position:absolute;left:10165;top:-597;width:24;height:2" coordorigin="10165,-597" coordsize="24,2">
              <v:shape style="position:absolute;left:10165;top:-597;width:24;height:2" coordorigin="10165,-597" coordsize="24,0" path="m10165,-597l10188,-597e" filled="false" stroked="true" strokeweight=".09927pt" strokecolor="#ff0000">
                <v:path arrowok="t"/>
              </v:shape>
            </v:group>
            <v:group style="position:absolute;left:10176;top:-608;width:2;height:24" coordorigin="10176,-608" coordsize="2,24">
              <v:shape style="position:absolute;left:10176;top:-608;width:2;height:24" coordorigin="10176,-608" coordsize="0,24" path="m10176,-608l10176,-585e" filled="false" stroked="true" strokeweight=".098107pt" strokecolor="#ff0000">
                <v:path arrowok="t"/>
              </v:shape>
            </v:group>
            <v:group style="position:absolute;left:10165;top:-597;width:24;height:2" coordorigin="10165,-597" coordsize="24,2">
              <v:shape style="position:absolute;left:10165;top:-597;width:24;height:2" coordorigin="10165,-597" coordsize="24,0" path="m10165,-597l10188,-597e" filled="false" stroked="true" strokeweight=".09927pt" strokecolor="#ff0000">
                <v:path arrowok="t"/>
              </v:shape>
            </v:group>
            <v:group style="position:absolute;left:10176;top:-609;width:2;height:24" coordorigin="10176,-609" coordsize="2,24">
              <v:shape style="position:absolute;left:10176;top:-609;width:2;height:24" coordorigin="10176,-609" coordsize="0,24" path="m10176,-609l10176,-585e" filled="false" stroked="true" strokeweight=".098107pt" strokecolor="#ff0000">
                <v:path arrowok="t"/>
              </v:shape>
            </v:group>
            <v:group style="position:absolute;left:10165;top:-597;width:24;height:2" coordorigin="10165,-597" coordsize="24,2">
              <v:shape style="position:absolute;left:10165;top:-597;width:24;height:2" coordorigin="10165,-597" coordsize="24,0" path="m10165,-597l10188,-597e" filled="false" stroked="true" strokeweight=".09927pt" strokecolor="#ff0000">
                <v:path arrowok="t"/>
              </v:shape>
            </v:group>
            <v:group style="position:absolute;left:10176;top:-609;width:2;height:24" coordorigin="10176,-609" coordsize="2,24">
              <v:shape style="position:absolute;left:10176;top:-609;width:2;height:24" coordorigin="10176,-609" coordsize="0,24" path="m10176,-609l10176,-585e" filled="false" stroked="true" strokeweight=".098107pt" strokecolor="#ff0000">
                <v:path arrowok="t"/>
              </v:shape>
            </v:group>
            <v:group style="position:absolute;left:10165;top:-598;width:24;height:2" coordorigin="10165,-598" coordsize="24,2">
              <v:shape style="position:absolute;left:10165;top:-598;width:24;height:2" coordorigin="10165,-598" coordsize="24,0" path="m10165,-598l10188,-598e" filled="false" stroked="true" strokeweight=".09927pt" strokecolor="#ff0000">
                <v:path arrowok="t"/>
              </v:shape>
            </v:group>
            <v:group style="position:absolute;left:10176;top:-609;width:2;height:24" coordorigin="10176,-609" coordsize="2,24">
              <v:shape style="position:absolute;left:10176;top:-609;width:2;height:24" coordorigin="10176,-609" coordsize="0,24" path="m10176,-609l10176,-586e" filled="false" stroked="true" strokeweight=".098107pt" strokecolor="#ff0000">
                <v:path arrowok="t"/>
              </v:shape>
            </v:group>
            <v:group style="position:absolute;left:10165;top:-598;width:24;height:2" coordorigin="10165,-598" coordsize="24,2">
              <v:shape style="position:absolute;left:10165;top:-598;width:24;height:2" coordorigin="10165,-598" coordsize="24,0" path="m10165,-598l10188,-598e" filled="false" stroked="true" strokeweight=".09927pt" strokecolor="#ff0000">
                <v:path arrowok="t"/>
              </v:shape>
            </v:group>
            <v:group style="position:absolute;left:10176;top:-610;width:2;height:24" coordorigin="10176,-610" coordsize="2,24">
              <v:shape style="position:absolute;left:10176;top:-610;width:2;height:24" coordorigin="10176,-610" coordsize="0,24" path="m10176,-610l10176,-586e" filled="false" stroked="true" strokeweight=".098107pt" strokecolor="#ff0000">
                <v:path arrowok="t"/>
              </v:shape>
            </v:group>
            <v:group style="position:absolute;left:10165;top:-598;width:24;height:2" coordorigin="10165,-598" coordsize="24,2">
              <v:shape style="position:absolute;left:10165;top:-598;width:24;height:2" coordorigin="10165,-598" coordsize="24,0" path="m10165,-598l10188,-598e" filled="false" stroked="true" strokeweight=".09927pt" strokecolor="#ff0000">
                <v:path arrowok="t"/>
              </v:shape>
            </v:group>
            <v:group style="position:absolute;left:10176;top:-610;width:2;height:24" coordorigin="10176,-610" coordsize="2,24">
              <v:shape style="position:absolute;left:10176;top:-610;width:2;height:24" coordorigin="10176,-610" coordsize="0,24" path="m10176,-610l10176,-586e" filled="false" stroked="true" strokeweight=".098107pt" strokecolor="#ff0000">
                <v:path arrowok="t"/>
              </v:shape>
            </v:group>
            <v:group style="position:absolute;left:10165;top:-599;width:24;height:2" coordorigin="10165,-599" coordsize="24,2">
              <v:shape style="position:absolute;left:10165;top:-599;width:24;height:2" coordorigin="10165,-599" coordsize="24,0" path="m10165,-599l10188,-599e" filled="false" stroked="true" strokeweight=".09927pt" strokecolor="#ff0000">
                <v:path arrowok="t"/>
              </v:shape>
            </v:group>
            <v:group style="position:absolute;left:10176;top:-610;width:2;height:24" coordorigin="10176,-610" coordsize="2,24">
              <v:shape style="position:absolute;left:10176;top:-610;width:2;height:24" coordorigin="10176,-610" coordsize="0,24" path="m10176,-610l10176,-587e" filled="false" stroked="true" strokeweight=".098107pt" strokecolor="#ff0000">
                <v:path arrowok="t"/>
              </v:shape>
            </v:group>
            <v:group style="position:absolute;left:10165;top:-599;width:24;height:2" coordorigin="10165,-599" coordsize="24,2">
              <v:shape style="position:absolute;left:10165;top:-599;width:24;height:2" coordorigin="10165,-599" coordsize="24,0" path="m10165,-599l10188,-599e" filled="false" stroked="true" strokeweight=".09927pt" strokecolor="#ff0000">
                <v:path arrowok="t"/>
              </v:shape>
            </v:group>
            <v:group style="position:absolute;left:10176;top:-611;width:2;height:24" coordorigin="10176,-611" coordsize="2,24">
              <v:shape style="position:absolute;left:10176;top:-611;width:2;height:24" coordorigin="10176,-611" coordsize="0,24" path="m10176,-611l10176,-587e" filled="false" stroked="true" strokeweight=".098107pt" strokecolor="#ff0000">
                <v:path arrowok="t"/>
              </v:shape>
            </v:group>
            <v:group style="position:absolute;left:10165;top:-599;width:24;height:2" coordorigin="10165,-599" coordsize="24,2">
              <v:shape style="position:absolute;left:10165;top:-599;width:24;height:2" coordorigin="10165,-599" coordsize="24,0" path="m10165,-599l10188,-599e" filled="false" stroked="true" strokeweight=".09927pt" strokecolor="#ff0000">
                <v:path arrowok="t"/>
              </v:shape>
            </v:group>
            <v:group style="position:absolute;left:10176;top:-611;width:2;height:24" coordorigin="10176,-611" coordsize="2,24">
              <v:shape style="position:absolute;left:10176;top:-611;width:2;height:24" coordorigin="10176,-611" coordsize="0,24" path="m10176,-611l10176,-587e" filled="false" stroked="true" strokeweight=".098107pt" strokecolor="#ff0000">
                <v:path arrowok="t"/>
              </v:shape>
            </v:group>
            <v:group style="position:absolute;left:10165;top:-600;width:24;height:2" coordorigin="10165,-600" coordsize="24,2">
              <v:shape style="position:absolute;left:10165;top:-600;width:24;height:2" coordorigin="10165,-600" coordsize="24,0" path="m10165,-600l10188,-600e" filled="false" stroked="true" strokeweight=".09927pt" strokecolor="#ff0000">
                <v:path arrowok="t"/>
              </v:shape>
            </v:group>
            <v:group style="position:absolute;left:10176;top:-612;width:2;height:24" coordorigin="10176,-612" coordsize="2,24">
              <v:shape style="position:absolute;left:10176;top:-612;width:2;height:24" coordorigin="10176,-612" coordsize="0,24" path="m10176,-612l10176,-588e" filled="false" stroked="true" strokeweight=".098107pt" strokecolor="#ff0000">
                <v:path arrowok="t"/>
              </v:shape>
            </v:group>
            <v:group style="position:absolute;left:10165;top:-600;width:24;height:2" coordorigin="10165,-600" coordsize="24,2">
              <v:shape style="position:absolute;left:10165;top:-600;width:24;height:2" coordorigin="10165,-600" coordsize="24,0" path="m10165,-600l10188,-600e" filled="false" stroked="true" strokeweight=".09927pt" strokecolor="#ff0000">
                <v:path arrowok="t"/>
              </v:shape>
            </v:group>
            <v:group style="position:absolute;left:10176;top:-612;width:2;height:24" coordorigin="10176,-612" coordsize="2,24">
              <v:shape style="position:absolute;left:10176;top:-612;width:2;height:24" coordorigin="10176,-612" coordsize="0,24" path="m10176,-612l10176,-588e" filled="false" stroked="true" strokeweight=".098107pt" strokecolor="#ff0000">
                <v:path arrowok="t"/>
              </v:shape>
            </v:group>
            <v:group style="position:absolute;left:10165;top:-601;width:24;height:2" coordorigin="10165,-601" coordsize="24,2">
              <v:shape style="position:absolute;left:10165;top:-601;width:24;height:2" coordorigin="10165,-601" coordsize="24,0" path="m10165,-601l10188,-601e" filled="false" stroked="true" strokeweight=".09927pt" strokecolor="#ff0000">
                <v:path arrowok="t"/>
              </v:shape>
            </v:group>
            <v:group style="position:absolute;left:10176;top:-612;width:2;height:24" coordorigin="10176,-612" coordsize="2,24">
              <v:shape style="position:absolute;left:10176;top:-612;width:2;height:24" coordorigin="10176,-612" coordsize="0,24" path="m10176,-612l10176,-589e" filled="false" stroked="true" strokeweight=".098107pt" strokecolor="#ff0000">
                <v:path arrowok="t"/>
              </v:shape>
            </v:group>
            <v:group style="position:absolute;left:10165;top:-601;width:24;height:2" coordorigin="10165,-601" coordsize="24,2">
              <v:shape style="position:absolute;left:10165;top:-601;width:24;height:2" coordorigin="10165,-601" coordsize="24,0" path="m10165,-601l10188,-601e" filled="false" stroked="true" strokeweight=".09927pt" strokecolor="#ff0000">
                <v:path arrowok="t"/>
              </v:shape>
            </v:group>
            <v:group style="position:absolute;left:10176;top:-613;width:2;height:24" coordorigin="10176,-613" coordsize="2,24">
              <v:shape style="position:absolute;left:10176;top:-613;width:2;height:24" coordorigin="10176,-613" coordsize="0,24" path="m10176,-613l10176,-589e" filled="false" stroked="true" strokeweight=".098107pt" strokecolor="#ff0000">
                <v:path arrowok="t"/>
              </v:shape>
            </v:group>
            <v:group style="position:absolute;left:10165;top:-602;width:24;height:2" coordorigin="10165,-602" coordsize="24,2">
              <v:shape style="position:absolute;left:10165;top:-602;width:24;height:2" coordorigin="10165,-602" coordsize="24,0" path="m10165,-602l10188,-602e" filled="false" stroked="true" strokeweight=".09927pt" strokecolor="#ff0000">
                <v:path arrowok="t"/>
              </v:shape>
            </v:group>
            <v:group style="position:absolute;left:10176;top:-613;width:2;height:24" coordorigin="10176,-613" coordsize="2,24">
              <v:shape style="position:absolute;left:10176;top:-613;width:2;height:24" coordorigin="10176,-613" coordsize="0,24" path="m10176,-613l10176,-590e" filled="false" stroked="true" strokeweight=".098107pt" strokecolor="#ff0000">
                <v:path arrowok="t"/>
              </v:shape>
            </v:group>
            <v:group style="position:absolute;left:10165;top:-602;width:24;height:2" coordorigin="10165,-602" coordsize="24,2">
              <v:shape style="position:absolute;left:10165;top:-602;width:24;height:2" coordorigin="10165,-602" coordsize="24,0" path="m10165,-602l10188,-602e" filled="false" stroked="true" strokeweight=".09927pt" strokecolor="#ff0000">
                <v:path arrowok="t"/>
              </v:shape>
            </v:group>
            <v:group style="position:absolute;left:10176;top:-614;width:2;height:24" coordorigin="10176,-614" coordsize="2,24">
              <v:shape style="position:absolute;left:10176;top:-614;width:2;height:24" coordorigin="10176,-614" coordsize="0,24" path="m10176,-614l10176,-590e" filled="false" stroked="true" strokeweight=".098107pt" strokecolor="#ff0000">
                <v:path arrowok="t"/>
              </v:shape>
            </v:group>
            <v:group style="position:absolute;left:10165;top:-602;width:24;height:2" coordorigin="10165,-602" coordsize="24,2">
              <v:shape style="position:absolute;left:10165;top:-602;width:24;height:2" coordorigin="10165,-602" coordsize="24,0" path="m10165,-602l10188,-602e" filled="false" stroked="true" strokeweight=".09927pt" strokecolor="#ff0000">
                <v:path arrowok="t"/>
              </v:shape>
            </v:group>
            <v:group style="position:absolute;left:10176;top:-614;width:2;height:24" coordorigin="10176,-614" coordsize="2,24">
              <v:shape style="position:absolute;left:10176;top:-614;width:2;height:24" coordorigin="10176,-614" coordsize="0,24" path="m10176,-614l10176,-590e" filled="false" stroked="true" strokeweight=".098107pt" strokecolor="#ff0000">
                <v:path arrowok="t"/>
              </v:shape>
            </v:group>
            <v:group style="position:absolute;left:10165;top:-603;width:24;height:2" coordorigin="10165,-603" coordsize="24,2">
              <v:shape style="position:absolute;left:10165;top:-603;width:24;height:2" coordorigin="10165,-603" coordsize="24,0" path="m10165,-603l10188,-603e" filled="false" stroked="true" strokeweight=".09927pt" strokecolor="#ff0000">
                <v:path arrowok="t"/>
              </v:shape>
            </v:group>
            <v:group style="position:absolute;left:10176;top:-614;width:2;height:24" coordorigin="10176,-614" coordsize="2,24">
              <v:shape style="position:absolute;left:10176;top:-614;width:2;height:24" coordorigin="10176,-614" coordsize="0,24" path="m10176,-614l10176,-591e" filled="false" stroked="true" strokeweight=".098107pt" strokecolor="#ff0000">
                <v:path arrowok="t"/>
              </v:shape>
            </v:group>
            <v:group style="position:absolute;left:10165;top:-604;width:24;height:2" coordorigin="10165,-604" coordsize="24,2">
              <v:shape style="position:absolute;left:10165;top:-604;width:24;height:2" coordorigin="10165,-604" coordsize="24,0" path="m10165,-604l10188,-604e" filled="false" stroked="true" strokeweight=".09927pt" strokecolor="#ff0000">
                <v:path arrowok="t"/>
              </v:shape>
            </v:group>
            <v:group style="position:absolute;left:10176;top:-615;width:2;height:24" coordorigin="10176,-615" coordsize="2,24">
              <v:shape style="position:absolute;left:10176;top:-615;width:2;height:24" coordorigin="10176,-615" coordsize="0,24" path="m10176,-615l10176,-592e" filled="false" stroked="true" strokeweight=".098107pt" strokecolor="#ff0000">
                <v:path arrowok="t"/>
              </v:shape>
            </v:group>
            <v:group style="position:absolute;left:10165;top:-604;width:24;height:2" coordorigin="10165,-604" coordsize="24,2">
              <v:shape style="position:absolute;left:10165;top:-604;width:24;height:2" coordorigin="10165,-604" coordsize="24,0" path="m10165,-604l10188,-604e" filled="false" stroked="true" strokeweight=".09927pt" strokecolor="#ff0000">
                <v:path arrowok="t"/>
              </v:shape>
            </v:group>
            <v:group style="position:absolute;left:10176;top:-616;width:2;height:24" coordorigin="10176,-616" coordsize="2,24">
              <v:shape style="position:absolute;left:10176;top:-616;width:2;height:24" coordorigin="10176,-616" coordsize="0,24" path="m10176,-616l10176,-592e" filled="false" stroked="true" strokeweight=".098107pt" strokecolor="#ff0000">
                <v:path arrowok="t"/>
              </v:shape>
            </v:group>
            <v:group style="position:absolute;left:10165;top:-605;width:24;height:2" coordorigin="10165,-605" coordsize="24,2">
              <v:shape style="position:absolute;left:10165;top:-605;width:24;height:2" coordorigin="10165,-605" coordsize="24,0" path="m10165,-605l10188,-605e" filled="false" stroked="true" strokeweight=".09927pt" strokecolor="#ff0000">
                <v:path arrowok="t"/>
              </v:shape>
            </v:group>
            <v:group style="position:absolute;left:10176;top:-617;width:2;height:24" coordorigin="10176,-617" coordsize="2,24">
              <v:shape style="position:absolute;left:10176;top:-617;width:2;height:24" coordorigin="10176,-617" coordsize="0,24" path="m10176,-617l10176,-593e" filled="false" stroked="true" strokeweight=".098107pt" strokecolor="#ff0000">
                <v:path arrowok="t"/>
              </v:shape>
            </v:group>
            <v:group style="position:absolute;left:10165;top:-606;width:24;height:2" coordorigin="10165,-606" coordsize="24,2">
              <v:shape style="position:absolute;left:10165;top:-606;width:24;height:2" coordorigin="10165,-606" coordsize="24,0" path="m10165,-606l10188,-606e" filled="false" stroked="true" strokeweight=".09927pt" strokecolor="#ff0000">
                <v:path arrowok="t"/>
              </v:shape>
            </v:group>
            <v:group style="position:absolute;left:10176;top:-617;width:2;height:24" coordorigin="10176,-617" coordsize="2,24">
              <v:shape style="position:absolute;left:10176;top:-617;width:2;height:24" coordorigin="10176,-617" coordsize="0,24" path="m10176,-617l10176,-594e" filled="false" stroked="true" strokeweight=".098107pt" strokecolor="#ff0000">
                <v:path arrowok="t"/>
              </v:shape>
            </v:group>
            <v:group style="position:absolute;left:10165;top:-606;width:24;height:2" coordorigin="10165,-606" coordsize="24,2">
              <v:shape style="position:absolute;left:10165;top:-606;width:24;height:2" coordorigin="10165,-606" coordsize="24,0" path="m10165,-606l10188,-606e" filled="false" stroked="true" strokeweight=".09927pt" strokecolor="#ff0000">
                <v:path arrowok="t"/>
              </v:shape>
            </v:group>
            <v:group style="position:absolute;left:10176;top:-618;width:2;height:24" coordorigin="10176,-618" coordsize="2,24">
              <v:shape style="position:absolute;left:10176;top:-618;width:2;height:24" coordorigin="10176,-618" coordsize="0,24" path="m10176,-618l10176,-594e" filled="false" stroked="true" strokeweight=".098107pt" strokecolor="#ff0000">
                <v:path arrowok="t"/>
              </v:shape>
            </v:group>
            <v:group style="position:absolute;left:10165;top:-606;width:24;height:2" coordorigin="10165,-606" coordsize="24,2">
              <v:shape style="position:absolute;left:10165;top:-606;width:24;height:2" coordorigin="10165,-606" coordsize="24,0" path="m10165,-606l10188,-606e" filled="false" stroked="true" strokeweight=".09927pt" strokecolor="#ff0000">
                <v:path arrowok="t"/>
              </v:shape>
            </v:group>
            <v:group style="position:absolute;left:10176;top:-618;width:2;height:24" coordorigin="10176,-618" coordsize="2,24">
              <v:shape style="position:absolute;left:10176;top:-618;width:2;height:24" coordorigin="10176,-618" coordsize="0,24" path="m10176,-618l10176,-594e" filled="false" stroked="true" strokeweight=".098107pt" strokecolor="#ff0000">
                <v:path arrowok="t"/>
              </v:shape>
            </v:group>
            <v:group style="position:absolute;left:10165;top:-606;width:24;height:2" coordorigin="10165,-606" coordsize="24,2">
              <v:shape style="position:absolute;left:10165;top:-606;width:24;height:2" coordorigin="10165,-606" coordsize="24,0" path="m10165,-606l10188,-606e" filled="false" stroked="true" strokeweight=".09927pt" strokecolor="#ff0000">
                <v:path arrowok="t"/>
              </v:shape>
            </v:group>
            <v:group style="position:absolute;left:10176;top:-618;width:2;height:24" coordorigin="10176,-618" coordsize="2,24">
              <v:shape style="position:absolute;left:10176;top:-618;width:2;height:24" coordorigin="10176,-618" coordsize="0,24" path="m10176,-618l10176,-595e" filled="false" stroked="true" strokeweight=".098107pt" strokecolor="#ff0000">
                <v:path arrowok="t"/>
              </v:shape>
            </v:group>
            <v:group style="position:absolute;left:10165;top:-607;width:24;height:2" coordorigin="10165,-607" coordsize="24,2">
              <v:shape style="position:absolute;left:10165;top:-607;width:24;height:2" coordorigin="10165,-607" coordsize="24,0" path="m10165,-607l10188,-607e" filled="false" stroked="true" strokeweight=".09927pt" strokecolor="#ff0000">
                <v:path arrowok="t"/>
              </v:shape>
            </v:group>
            <v:group style="position:absolute;left:10176;top:-619;width:2;height:24" coordorigin="10176,-619" coordsize="2,24">
              <v:shape style="position:absolute;left:10176;top:-619;width:2;height:24" coordorigin="10176,-619" coordsize="0,24" path="m10176,-619l10176,-595e" filled="false" stroked="true" strokeweight=".098107pt" strokecolor="#ff0000">
                <v:path arrowok="t"/>
              </v:shape>
            </v:group>
            <v:group style="position:absolute;left:10165;top:-607;width:24;height:2" coordorigin="10165,-607" coordsize="24,2">
              <v:shape style="position:absolute;left:10165;top:-607;width:24;height:2" coordorigin="10165,-607" coordsize="24,0" path="m10165,-607l10188,-607e" filled="false" stroked="true" strokeweight=".09927pt" strokecolor="#ff0000">
                <v:path arrowok="t"/>
              </v:shape>
            </v:group>
            <v:group style="position:absolute;left:10176;top:-619;width:2;height:24" coordorigin="10176,-619" coordsize="2,24">
              <v:shape style="position:absolute;left:10176;top:-619;width:2;height:24" coordorigin="10176,-619" coordsize="0,24" path="m10176,-619l10176,-595e" filled="false" stroked="true" strokeweight=".098107pt" strokecolor="#ff0000">
                <v:path arrowok="t"/>
              </v:shape>
            </v:group>
            <v:group style="position:absolute;left:10165;top:-607;width:24;height:2" coordorigin="10165,-607" coordsize="24,2">
              <v:shape style="position:absolute;left:10165;top:-607;width:24;height:2" coordorigin="10165,-607" coordsize="24,0" path="m10165,-607l10188,-607e" filled="false" stroked="true" strokeweight=".09927pt" strokecolor="#ff0000">
                <v:path arrowok="t"/>
              </v:shape>
            </v:group>
            <v:group style="position:absolute;left:10176;top:-619;width:2;height:24" coordorigin="10176,-619" coordsize="2,24">
              <v:shape style="position:absolute;left:10176;top:-619;width:2;height:24" coordorigin="10176,-619" coordsize="0,24" path="m10176,-619l10176,-596e" filled="false" stroked="true" strokeweight=".098107pt" strokecolor="#ff0000">
                <v:path arrowok="t"/>
              </v:shape>
            </v:group>
            <v:group style="position:absolute;left:10165;top:-608;width:24;height:2" coordorigin="10165,-608" coordsize="24,2">
              <v:shape style="position:absolute;left:10165;top:-608;width:24;height:2" coordorigin="10165,-608" coordsize="24,0" path="m10165,-608l10188,-608e" filled="false" stroked="true" strokeweight=".09927pt" strokecolor="#ff0000">
                <v:path arrowok="t"/>
              </v:shape>
            </v:group>
            <v:group style="position:absolute;left:10176;top:-620;width:2;height:24" coordorigin="10176,-620" coordsize="2,24">
              <v:shape style="position:absolute;left:10176;top:-620;width:2;height:24" coordorigin="10176,-620" coordsize="0,24" path="m10176,-620l10176,-596e" filled="false" stroked="true" strokeweight=".098107pt" strokecolor="#ff0000">
                <v:path arrowok="t"/>
              </v:shape>
            </v:group>
            <v:group style="position:absolute;left:10165;top:-608;width:24;height:2" coordorigin="10165,-608" coordsize="24,2">
              <v:shape style="position:absolute;left:10165;top:-608;width:24;height:2" coordorigin="10165,-608" coordsize="24,0" path="m10165,-608l10188,-608e" filled="false" stroked="true" strokeweight=".09927pt" strokecolor="#ff0000">
                <v:path arrowok="t"/>
              </v:shape>
            </v:group>
            <v:group style="position:absolute;left:10176;top:-620;width:2;height:24" coordorigin="10176,-620" coordsize="2,24">
              <v:shape style="position:absolute;left:10176;top:-620;width:2;height:24" coordorigin="10176,-620" coordsize="0,24" path="m10176,-620l10176,-596e" filled="false" stroked="true" strokeweight=".098107pt" strokecolor="#ff0000">
                <v:path arrowok="t"/>
              </v:shape>
            </v:group>
            <v:group style="position:absolute;left:10165;top:-608;width:24;height:2" coordorigin="10165,-608" coordsize="24,2">
              <v:shape style="position:absolute;left:10165;top:-608;width:24;height:2" coordorigin="10165,-608" coordsize="24,0" path="m10165,-608l10188,-608e" filled="false" stroked="true" strokeweight=".09927pt" strokecolor="#ff0000">
                <v:path arrowok="t"/>
              </v:shape>
            </v:group>
            <v:group style="position:absolute;left:10176;top:-620;width:2;height:24" coordorigin="10176,-620" coordsize="2,24">
              <v:shape style="position:absolute;left:10176;top:-620;width:2;height:24" coordorigin="10176,-620" coordsize="0,24" path="m10176,-620l10176,-597e" filled="false" stroked="true" strokeweight=".098107pt" strokecolor="#ff0000">
                <v:path arrowok="t"/>
              </v:shape>
            </v:group>
            <v:group style="position:absolute;left:10165;top:-609;width:24;height:2" coordorigin="10165,-609" coordsize="24,2">
              <v:shape style="position:absolute;left:10165;top:-609;width:24;height:2" coordorigin="10165,-609" coordsize="24,0" path="m10165,-609l10188,-609e" filled="false" stroked="true" strokeweight=".09927pt" strokecolor="#ff0000">
                <v:path arrowok="t"/>
              </v:shape>
            </v:group>
            <v:group style="position:absolute;left:10176;top:-621;width:2;height:24" coordorigin="10176,-621" coordsize="2,24">
              <v:shape style="position:absolute;left:10176;top:-621;width:2;height:24" coordorigin="10176,-621" coordsize="0,24" path="m10176,-621l10176,-597e" filled="false" stroked="true" strokeweight=".098107pt" strokecolor="#ff0000">
                <v:path arrowok="t"/>
              </v:shape>
            </v:group>
            <v:group style="position:absolute;left:10165;top:-609;width:24;height:2" coordorigin="10165,-609" coordsize="24,2">
              <v:shape style="position:absolute;left:10165;top:-609;width:24;height:2" coordorigin="10165,-609" coordsize="24,0" path="m10165,-609l10188,-609e" filled="false" stroked="true" strokeweight=".09927pt" strokecolor="#ff0000">
                <v:path arrowok="t"/>
              </v:shape>
            </v:group>
            <v:group style="position:absolute;left:10176;top:-621;width:2;height:24" coordorigin="10176,-621" coordsize="2,24">
              <v:shape style="position:absolute;left:10176;top:-621;width:2;height:24" coordorigin="10176,-621" coordsize="0,24" path="m10176,-621l10176,-597e" filled="false" stroked="true" strokeweight=".098107pt" strokecolor="#ff0000">
                <v:path arrowok="t"/>
              </v:shape>
            </v:group>
            <v:group style="position:absolute;left:10165;top:-609;width:24;height:2" coordorigin="10165,-609" coordsize="24,2">
              <v:shape style="position:absolute;left:10165;top:-609;width:24;height:2" coordorigin="10165,-609" coordsize="24,0" path="m10165,-609l10188,-609e" filled="false" stroked="true" strokeweight=".09927pt" strokecolor="#ff0000">
                <v:path arrowok="t"/>
              </v:shape>
            </v:group>
            <v:group style="position:absolute;left:10176;top:-621;width:2;height:24" coordorigin="10176,-621" coordsize="2,24">
              <v:shape style="position:absolute;left:10176;top:-621;width:2;height:24" coordorigin="10176,-621" coordsize="0,24" path="m10176,-621l10176,-598e" filled="false" stroked="true" strokeweight=".098107pt" strokecolor="#ff0000">
                <v:path arrowok="t"/>
              </v:shape>
            </v:group>
            <v:group style="position:absolute;left:10165;top:-610;width:24;height:2" coordorigin="10165,-610" coordsize="24,2">
              <v:shape style="position:absolute;left:10165;top:-610;width:24;height:2" coordorigin="10165,-610" coordsize="24,0" path="m10165,-610l10188,-610e" filled="false" stroked="true" strokeweight=".09927pt" strokecolor="#ff0000">
                <v:path arrowok="t"/>
              </v:shape>
            </v:group>
            <v:group style="position:absolute;left:10176;top:-622;width:2;height:24" coordorigin="10176,-622" coordsize="2,24">
              <v:shape style="position:absolute;left:10176;top:-622;width:2;height:24" coordorigin="10176,-622" coordsize="0,24" path="m10176,-622l10176,-598e" filled="false" stroked="true" strokeweight=".098107pt" strokecolor="#ff0000">
                <v:path arrowok="t"/>
              </v:shape>
            </v:group>
            <v:group style="position:absolute;left:10165;top:-610;width:24;height:2" coordorigin="10165,-610" coordsize="24,2">
              <v:shape style="position:absolute;left:10165;top:-610;width:24;height:2" coordorigin="10165,-610" coordsize="24,0" path="m10165,-610l10188,-610e" filled="false" stroked="true" strokeweight=".09927pt" strokecolor="#ff0000">
                <v:path arrowok="t"/>
              </v:shape>
            </v:group>
            <v:group style="position:absolute;left:10176;top:-622;width:2;height:24" coordorigin="10176,-622" coordsize="2,24">
              <v:shape style="position:absolute;left:10176;top:-622;width:2;height:24" coordorigin="10176,-622" coordsize="0,24" path="m10176,-622l10176,-598e" filled="false" stroked="true" strokeweight=".098107pt" strokecolor="#ff0000">
                <v:path arrowok="t"/>
              </v:shape>
            </v:group>
            <v:group style="position:absolute;left:10165;top:-610;width:24;height:2" coordorigin="10165,-610" coordsize="24,2">
              <v:shape style="position:absolute;left:10165;top:-610;width:24;height:2" coordorigin="10165,-610" coordsize="24,0" path="m10165,-610l10188,-610e" filled="false" stroked="true" strokeweight=".09927pt" strokecolor="#ff0000">
                <v:path arrowok="t"/>
              </v:shape>
            </v:group>
            <v:group style="position:absolute;left:10176;top:-622;width:2;height:24" coordorigin="10176,-622" coordsize="2,24">
              <v:shape style="position:absolute;left:10176;top:-622;width:2;height:24" coordorigin="10176,-622" coordsize="0,24" path="m10176,-622l10176,-599e" filled="false" stroked="true" strokeweight=".098107pt" strokecolor="#ff0000">
                <v:path arrowok="t"/>
              </v:shape>
            </v:group>
            <v:group style="position:absolute;left:10165;top:-611;width:24;height:2" coordorigin="10165,-611" coordsize="24,2">
              <v:shape style="position:absolute;left:10165;top:-611;width:24;height:2" coordorigin="10165,-611" coordsize="24,0" path="m10165,-611l10188,-611e" filled="false" stroked="true" strokeweight=".09927pt" strokecolor="#ff0000">
                <v:path arrowok="t"/>
              </v:shape>
            </v:group>
            <v:group style="position:absolute;left:10176;top:-623;width:2;height:24" coordorigin="10176,-623" coordsize="2,24">
              <v:shape style="position:absolute;left:10176;top:-623;width:2;height:24" coordorigin="10176,-623" coordsize="0,24" path="m10176,-623l10176,-599e" filled="false" stroked="true" strokeweight=".098107pt" strokecolor="#ff0000">
                <v:path arrowok="t"/>
              </v:shape>
            </v:group>
            <v:group style="position:absolute;left:10165;top:-611;width:24;height:2" coordorigin="10165,-611" coordsize="24,2">
              <v:shape style="position:absolute;left:10165;top:-611;width:24;height:2" coordorigin="10165,-611" coordsize="24,0" path="m10165,-611l10188,-611e" filled="false" stroked="true" strokeweight=".09927pt" strokecolor="#ff0000">
                <v:path arrowok="t"/>
              </v:shape>
            </v:group>
            <v:group style="position:absolute;left:10176;top:-623;width:2;height:24" coordorigin="10176,-623" coordsize="2,24">
              <v:shape style="position:absolute;left:10176;top:-623;width:2;height:24" coordorigin="10176,-623" coordsize="0,24" path="m10176,-623l10176,-600e" filled="false" stroked="true" strokeweight=".098107pt" strokecolor="#ff0000">
                <v:path arrowok="t"/>
              </v:shape>
            </v:group>
            <v:group style="position:absolute;left:10165;top:-612;width:24;height:2" coordorigin="10165,-612" coordsize="24,2">
              <v:shape style="position:absolute;left:10165;top:-612;width:24;height:2" coordorigin="10165,-612" coordsize="24,0" path="m10165,-612l10188,-612e" filled="false" stroked="true" strokeweight=".09927pt" strokecolor="#ff0000">
                <v:path arrowok="t"/>
              </v:shape>
            </v:group>
            <v:group style="position:absolute;left:10176;top:-624;width:2;height:24" coordorigin="10176,-624" coordsize="2,24">
              <v:shape style="position:absolute;left:10176;top:-624;width:2;height:24" coordorigin="10176,-624" coordsize="0,24" path="m10176,-624l10176,-600e" filled="false" stroked="true" strokeweight=".098107pt" strokecolor="#ff0000">
                <v:path arrowok="t"/>
              </v:shape>
            </v:group>
            <v:group style="position:absolute;left:10165;top:-612;width:24;height:2" coordorigin="10165,-612" coordsize="24,2">
              <v:shape style="position:absolute;left:10165;top:-612;width:24;height:2" coordorigin="10165,-612" coordsize="24,0" path="m10165,-612l10188,-612e" filled="false" stroked="true" strokeweight=".09927pt" strokecolor="#ff0000">
                <v:path arrowok="t"/>
              </v:shape>
            </v:group>
            <v:group style="position:absolute;left:10176;top:-624;width:2;height:24" coordorigin="10176,-624" coordsize="2,24">
              <v:shape style="position:absolute;left:10176;top:-624;width:2;height:24" coordorigin="10176,-624" coordsize="0,24" path="m10176,-624l10176,-600e" filled="false" stroked="true" strokeweight=".098107pt" strokecolor="#ff0000">
                <v:path arrowok="t"/>
              </v:shape>
            </v:group>
            <v:group style="position:absolute;left:10165;top:-612;width:24;height:2" coordorigin="10165,-612" coordsize="24,2">
              <v:shape style="position:absolute;left:10165;top:-612;width:24;height:2" coordorigin="10165,-612" coordsize="24,0" path="m10165,-612l10188,-612e" filled="false" stroked="true" strokeweight=".09927pt" strokecolor="#ff0000">
                <v:path arrowok="t"/>
              </v:shape>
            </v:group>
            <v:group style="position:absolute;left:10176;top:-624;width:2;height:24" coordorigin="10176,-624" coordsize="2,24">
              <v:shape style="position:absolute;left:10176;top:-624;width:2;height:24" coordorigin="10176,-624" coordsize="0,24" path="m10176,-624l10176,-601e" filled="false" stroked="true" strokeweight=".098107pt" strokecolor="#ff0000">
                <v:path arrowok="t"/>
              </v:shape>
            </v:group>
            <v:group style="position:absolute;left:10165;top:-613;width:24;height:2" coordorigin="10165,-613" coordsize="24,2">
              <v:shape style="position:absolute;left:10165;top:-613;width:24;height:2" coordorigin="10165,-613" coordsize="24,0" path="m10165,-613l10188,-613e" filled="false" stroked="true" strokeweight=".09927pt" strokecolor="#ff0000">
                <v:path arrowok="t"/>
              </v:shape>
            </v:group>
            <v:group style="position:absolute;left:10176;top:-625;width:2;height:24" coordorigin="10176,-625" coordsize="2,24">
              <v:shape style="position:absolute;left:10176;top:-625;width:2;height:24" coordorigin="10176,-625" coordsize="0,24" path="m10176,-625l10176,-601e" filled="false" stroked="true" strokeweight=".098107pt" strokecolor="#ff0000">
                <v:path arrowok="t"/>
              </v:shape>
            </v:group>
            <v:group style="position:absolute;left:10165;top:-613;width:24;height:2" coordorigin="10165,-613" coordsize="24,2">
              <v:shape style="position:absolute;left:10165;top:-613;width:24;height:2" coordorigin="10165,-613" coordsize="24,0" path="m10165,-613l10188,-613e" filled="false" stroked="true" strokeweight=".09927pt" strokecolor="#ff0000">
                <v:path arrowok="t"/>
              </v:shape>
            </v:group>
            <v:group style="position:absolute;left:10176;top:-625;width:2;height:24" coordorigin="10176,-625" coordsize="2,24">
              <v:shape style="position:absolute;left:10176;top:-625;width:2;height:24" coordorigin="10176,-625" coordsize="0,24" path="m10176,-625l10176,-601e" filled="false" stroked="true" strokeweight=".098107pt" strokecolor="#ff0000">
                <v:path arrowok="t"/>
              </v:shape>
            </v:group>
            <v:group style="position:absolute;left:10165;top:-614;width:24;height:2" coordorigin="10165,-614" coordsize="24,2">
              <v:shape style="position:absolute;left:10165;top:-614;width:24;height:2" coordorigin="10165,-614" coordsize="24,0" path="m10165,-614l10188,-614e" filled="false" stroked="true" strokeweight=".09927pt" strokecolor="#ff0000">
                <v:path arrowok="t"/>
              </v:shape>
            </v:group>
            <v:group style="position:absolute;left:10176;top:-626;width:2;height:24" coordorigin="10176,-626" coordsize="2,24">
              <v:shape style="position:absolute;left:10176;top:-626;width:2;height:24" coordorigin="10176,-626" coordsize="0,24" path="m10176,-626l10176,-602e" filled="false" stroked="true" strokeweight=".098107pt" strokecolor="#ff0000">
                <v:path arrowok="t"/>
              </v:shape>
            </v:group>
            <v:group style="position:absolute;left:10165;top:-614;width:24;height:2" coordorigin="10165,-614" coordsize="24,2">
              <v:shape style="position:absolute;left:10165;top:-614;width:24;height:2" coordorigin="10165,-614" coordsize="24,0" path="m10165,-614l10188,-614e" filled="false" stroked="true" strokeweight=".09927pt" strokecolor="#ff0000">
                <v:path arrowok="t"/>
              </v:shape>
            </v:group>
            <v:group style="position:absolute;left:10176;top:-626;width:2;height:24" coordorigin="10176,-626" coordsize="2,24">
              <v:shape style="position:absolute;left:10176;top:-626;width:2;height:24" coordorigin="10176,-626" coordsize="0,24" path="m10176,-626l10176,-603e" filled="false" stroked="true" strokeweight=".098107pt" strokecolor="#ff0000">
                <v:path arrowok="t"/>
              </v:shape>
            </v:group>
            <v:group style="position:absolute;left:10165;top:-615;width:24;height:2" coordorigin="10165,-615" coordsize="24,2">
              <v:shape style="position:absolute;left:10165;top:-615;width:24;height:2" coordorigin="10165,-615" coordsize="24,0" path="m10165,-615l10188,-615e" filled="false" stroked="true" strokeweight=".09927pt" strokecolor="#ff0000">
                <v:path arrowok="t"/>
              </v:shape>
            </v:group>
            <v:group style="position:absolute;left:10176;top:-627;width:2;height:24" coordorigin="10176,-627" coordsize="2,24">
              <v:shape style="position:absolute;left:10176;top:-627;width:2;height:24" coordorigin="10176,-627" coordsize="0,24" path="m10176,-627l10176,-603e" filled="false" stroked="true" strokeweight=".098107pt" strokecolor="#ff0000">
                <v:path arrowok="t"/>
              </v:shape>
            </v:group>
            <v:group style="position:absolute;left:10165;top:-615;width:24;height:2" coordorigin="10165,-615" coordsize="24,2">
              <v:shape style="position:absolute;left:10165;top:-615;width:24;height:2" coordorigin="10165,-615" coordsize="24,0" path="m10165,-615l10188,-615e" filled="false" stroked="true" strokeweight=".09927pt" strokecolor="#ff0000">
                <v:path arrowok="t"/>
              </v:shape>
            </v:group>
            <v:group style="position:absolute;left:10176;top:-627;width:2;height:24" coordorigin="10176,-627" coordsize="2,24">
              <v:shape style="position:absolute;left:10176;top:-627;width:2;height:24" coordorigin="10176,-627" coordsize="0,24" path="m10176,-627l10176,-603e" filled="false" stroked="true" strokeweight=".098107pt" strokecolor="#ff0000">
                <v:path arrowok="t"/>
              </v:shape>
            </v:group>
            <v:group style="position:absolute;left:10165;top:-615;width:24;height:2" coordorigin="10165,-615" coordsize="24,2">
              <v:shape style="position:absolute;left:10165;top:-615;width:24;height:2" coordorigin="10165,-615" coordsize="24,0" path="m10165,-615l10188,-615e" filled="false" stroked="true" strokeweight=".09927pt" strokecolor="#ff0000">
                <v:path arrowok="t"/>
              </v:shape>
            </v:group>
            <v:group style="position:absolute;left:10176;top:-627;width:2;height:24" coordorigin="10176,-627" coordsize="2,24">
              <v:shape style="position:absolute;left:10176;top:-627;width:2;height:24" coordorigin="10176,-627" coordsize="0,24" path="m10176,-627l10176,-604e" filled="false" stroked="true" strokeweight=".098107pt" strokecolor="#ff0000">
                <v:path arrowok="t"/>
              </v:shape>
            </v:group>
            <v:group style="position:absolute;left:10165;top:-616;width:24;height:2" coordorigin="10165,-616" coordsize="24,2">
              <v:shape style="position:absolute;left:10165;top:-616;width:24;height:2" coordorigin="10165,-616" coordsize="24,0" path="m10165,-616l10188,-616e" filled="false" stroked="true" strokeweight=".09927pt" strokecolor="#ff0000">
                <v:path arrowok="t"/>
              </v:shape>
            </v:group>
            <v:group style="position:absolute;left:10176;top:-628;width:2;height:24" coordorigin="10176,-628" coordsize="2,24">
              <v:shape style="position:absolute;left:10176;top:-628;width:2;height:24" coordorigin="10176,-628" coordsize="0,24" path="m10176,-628l10176,-604e" filled="false" stroked="true" strokeweight=".098107pt" strokecolor="#ff0000">
                <v:path arrowok="t"/>
              </v:shape>
            </v:group>
            <v:group style="position:absolute;left:10165;top:-616;width:24;height:2" coordorigin="10165,-616" coordsize="24,2">
              <v:shape style="position:absolute;left:10165;top:-616;width:24;height:2" coordorigin="10165,-616" coordsize="24,0" path="m10165,-616l10188,-616e" filled="false" stroked="true" strokeweight=".09927pt" strokecolor="#ff0000">
                <v:path arrowok="t"/>
              </v:shape>
            </v:group>
            <v:group style="position:absolute;left:10176;top:-628;width:2;height:24" coordorigin="10176,-628" coordsize="2,24">
              <v:shape style="position:absolute;left:10176;top:-628;width:2;height:24" coordorigin="10176,-628" coordsize="0,24" path="m10176,-628l10176,-605e" filled="false" stroked="true" strokeweight=".098107pt" strokecolor="#ff0000">
                <v:path arrowok="t"/>
              </v:shape>
            </v:group>
            <v:group style="position:absolute;left:10165;top:-617;width:24;height:2" coordorigin="10165,-617" coordsize="24,2">
              <v:shape style="position:absolute;left:10165;top:-617;width:24;height:2" coordorigin="10165,-617" coordsize="24,0" path="m10165,-617l10188,-617e" filled="false" stroked="true" strokeweight=".09927pt" strokecolor="#ff0000">
                <v:path arrowok="t"/>
              </v:shape>
            </v:group>
            <v:group style="position:absolute;left:10176;top:-629;width:2;height:24" coordorigin="10176,-629" coordsize="2,24">
              <v:shape style="position:absolute;left:10176;top:-629;width:2;height:24" coordorigin="10176,-629" coordsize="0,24" path="m10176,-629l10176,-605e" filled="false" stroked="true" strokeweight=".098107pt" strokecolor="#ff0000">
                <v:path arrowok="t"/>
              </v:shape>
            </v:group>
            <v:group style="position:absolute;left:10165;top:-617;width:24;height:2" coordorigin="10165,-617" coordsize="24,2">
              <v:shape style="position:absolute;left:10165;top:-617;width:24;height:2" coordorigin="10165,-617" coordsize="24,0" path="m10165,-617l10188,-617e" filled="false" stroked="true" strokeweight=".09927pt" strokecolor="#ff0000">
                <v:path arrowok="t"/>
              </v:shape>
            </v:group>
            <v:group style="position:absolute;left:10176;top:-629;width:2;height:24" coordorigin="10176,-629" coordsize="2,24">
              <v:shape style="position:absolute;left:10176;top:-629;width:2;height:24" coordorigin="10176,-629" coordsize="0,24" path="m10176,-629l10176,-605e" filled="false" stroked="true" strokeweight=".098107pt" strokecolor="#ff0000">
                <v:path arrowok="t"/>
              </v:shape>
            </v:group>
            <v:group style="position:absolute;left:10165;top:-617;width:24;height:2" coordorigin="10165,-617" coordsize="24,2">
              <v:shape style="position:absolute;left:10165;top:-617;width:24;height:2" coordorigin="10165,-617" coordsize="24,0" path="m10165,-617l10188,-617e" filled="false" stroked="true" strokeweight=".09927pt" strokecolor="#ff0000">
                <v:path arrowok="t"/>
              </v:shape>
            </v:group>
            <v:group style="position:absolute;left:10176;top:-629;width:2;height:24" coordorigin="10176,-629" coordsize="2,24">
              <v:shape style="position:absolute;left:10176;top:-629;width:2;height:24" coordorigin="10176,-629" coordsize="0,24" path="m10176,-629l10176,-606e" filled="false" stroked="true" strokeweight=".098107pt" strokecolor="#ff0000">
                <v:path arrowok="t"/>
              </v:shape>
            </v:group>
            <v:group style="position:absolute;left:10165;top:-618;width:24;height:2" coordorigin="10165,-618" coordsize="24,2">
              <v:shape style="position:absolute;left:10165;top:-618;width:24;height:2" coordorigin="10165,-618" coordsize="24,0" path="m10165,-618l10188,-618e" filled="false" stroked="true" strokeweight=".09927pt" strokecolor="#ff0000">
                <v:path arrowok="t"/>
              </v:shape>
            </v:group>
            <v:group style="position:absolute;left:10176;top:-630;width:2;height:24" coordorigin="10176,-630" coordsize="2,24">
              <v:shape style="position:absolute;left:10176;top:-630;width:2;height:24" coordorigin="10176,-630" coordsize="0,24" path="m10176,-630l10176,-606e" filled="false" stroked="true" strokeweight=".098107pt" strokecolor="#ff0000">
                <v:path arrowok="t"/>
              </v:shape>
            </v:group>
            <v:group style="position:absolute;left:10165;top:-618;width:24;height:2" coordorigin="10165,-618" coordsize="24,2">
              <v:shape style="position:absolute;left:10165;top:-618;width:24;height:2" coordorigin="10165,-618" coordsize="24,0" path="m10165,-618l10188,-618e" filled="false" stroked="true" strokeweight=".09927pt" strokecolor="#ff0000">
                <v:path arrowok="t"/>
              </v:shape>
            </v:group>
            <v:group style="position:absolute;left:10176;top:-630;width:2;height:24" coordorigin="10176,-630" coordsize="2,24">
              <v:shape style="position:absolute;left:10176;top:-630;width:2;height:24" coordorigin="10176,-630" coordsize="0,24" path="m10176,-630l10176,-606e" filled="false" stroked="true" strokeweight=".098107pt" strokecolor="#ff0000">
                <v:path arrowok="t"/>
              </v:shape>
            </v:group>
            <v:group style="position:absolute;left:10165;top:-618;width:24;height:2" coordorigin="10165,-618" coordsize="24,2">
              <v:shape style="position:absolute;left:10165;top:-618;width:24;height:2" coordorigin="10165,-618" coordsize="24,0" path="m10165,-618l10188,-618e" filled="false" stroked="true" strokeweight=".09927pt" strokecolor="#ff0000">
                <v:path arrowok="t"/>
              </v:shape>
            </v:group>
            <v:group style="position:absolute;left:10176;top:-630;width:2;height:24" coordorigin="10176,-630" coordsize="2,24">
              <v:shape style="position:absolute;left:10176;top:-630;width:2;height:24" coordorigin="10176,-630" coordsize="0,24" path="m10176,-630l10176,-606e" filled="false" stroked="true" strokeweight=".098107pt" strokecolor="#ff0000">
                <v:path arrowok="t"/>
              </v:shape>
            </v:group>
            <v:group style="position:absolute;left:10165;top:-619;width:24;height:2" coordorigin="10165,-619" coordsize="24,2">
              <v:shape style="position:absolute;left:10165;top:-619;width:24;height:2" coordorigin="10165,-619" coordsize="24,0" path="m10165,-619l10188,-619e" filled="false" stroked="true" strokeweight=".09927pt" strokecolor="#ff0000">
                <v:path arrowok="t"/>
              </v:shape>
            </v:group>
            <v:group style="position:absolute;left:10176;top:-631;width:2;height:24" coordorigin="10176,-631" coordsize="2,24">
              <v:shape style="position:absolute;left:10176;top:-631;width:2;height:24" coordorigin="10176,-631" coordsize="0,24" path="m10176,-631l10176,-607e" filled="false" stroked="true" strokeweight=".098107pt" strokecolor="#ff0000">
                <v:path arrowok="t"/>
              </v:shape>
            </v:group>
            <v:group style="position:absolute;left:10165;top:-619;width:24;height:2" coordorigin="10165,-619" coordsize="24,2">
              <v:shape style="position:absolute;left:10165;top:-619;width:24;height:2" coordorigin="10165,-619" coordsize="24,0" path="m10165,-619l10188,-619e" filled="false" stroked="true" strokeweight=".09927pt" strokecolor="#ff0000">
                <v:path arrowok="t"/>
              </v:shape>
            </v:group>
            <v:group style="position:absolute;left:10176;top:-631;width:2;height:24" coordorigin="10176,-631" coordsize="2,24">
              <v:shape style="position:absolute;left:10176;top:-631;width:2;height:24" coordorigin="10176,-631" coordsize="0,24" path="m10176,-631l10176,-607e" filled="false" stroked="true" strokeweight=".098107pt" strokecolor="#ff0000">
                <v:path arrowok="t"/>
              </v:shape>
            </v:group>
            <v:group style="position:absolute;left:10165;top:-620;width:24;height:2" coordorigin="10165,-620" coordsize="24,2">
              <v:shape style="position:absolute;left:10165;top:-620;width:24;height:2" coordorigin="10165,-620" coordsize="24,0" path="m10165,-620l10188,-620e" filled="false" stroked="true" strokeweight=".09927pt" strokecolor="#ff0000">
                <v:path arrowok="t"/>
              </v:shape>
            </v:group>
            <v:group style="position:absolute;left:10176;top:-632;width:2;height:24" coordorigin="10176,-632" coordsize="2,24">
              <v:shape style="position:absolute;left:10176;top:-632;width:2;height:24" coordorigin="10176,-632" coordsize="0,24" path="m10176,-632l10176,-608e" filled="false" stroked="true" strokeweight=".098107pt" strokecolor="#ff0000">
                <v:path arrowok="t"/>
              </v:shape>
            </v:group>
            <v:group style="position:absolute;left:10165;top:-620;width:24;height:2" coordorigin="10165,-620" coordsize="24,2">
              <v:shape style="position:absolute;left:10165;top:-620;width:24;height:2" coordorigin="10165,-620" coordsize="24,0" path="m10165,-620l10188,-620e" filled="false" stroked="true" strokeweight=".09927pt" strokecolor="#ff0000">
                <v:path arrowok="t"/>
              </v:shape>
            </v:group>
            <v:group style="position:absolute;left:10176;top:-632;width:2;height:24" coordorigin="10176,-632" coordsize="2,24">
              <v:shape style="position:absolute;left:10176;top:-632;width:2;height:24" coordorigin="10176,-632" coordsize="0,24" path="m10176,-632l10176,-608e" filled="false" stroked="true" strokeweight=".098107pt" strokecolor="#ff0000">
                <v:path arrowok="t"/>
              </v:shape>
            </v:group>
            <v:group style="position:absolute;left:10165;top:-621;width:24;height:2" coordorigin="10165,-621" coordsize="24,2">
              <v:shape style="position:absolute;left:10165;top:-621;width:24;height:2" coordorigin="10165,-621" coordsize="24,0" path="m10165,-621l10188,-621e" filled="false" stroked="true" strokeweight=".09927pt" strokecolor="#ff0000">
                <v:path arrowok="t"/>
              </v:shape>
            </v:group>
            <v:group style="position:absolute;left:10176;top:-633;width:2;height:24" coordorigin="10176,-633" coordsize="2,24">
              <v:shape style="position:absolute;left:10176;top:-633;width:2;height:24" coordorigin="10176,-633" coordsize="0,24" path="m10176,-633l10176,-609e" filled="false" stroked="true" strokeweight=".098107pt" strokecolor="#ff0000">
                <v:path arrowok="t"/>
              </v:shape>
            </v:group>
            <v:group style="position:absolute;left:10165;top:-621;width:24;height:2" coordorigin="10165,-621" coordsize="24,2">
              <v:shape style="position:absolute;left:10165;top:-621;width:24;height:2" coordorigin="10165,-621" coordsize="24,0" path="m10165,-621l10188,-621e" filled="false" stroked="true" strokeweight=".09927pt" strokecolor="#ff0000">
                <v:path arrowok="t"/>
              </v:shape>
            </v:group>
            <v:group style="position:absolute;left:10176;top:-633;width:2;height:24" coordorigin="10176,-633" coordsize="2,24">
              <v:shape style="position:absolute;left:10176;top:-633;width:2;height:24" coordorigin="10176,-633" coordsize="0,24" path="m10176,-633l10176,-609e" filled="false" stroked="true" strokeweight=".098107pt" strokecolor="#ff0000">
                <v:path arrowok="t"/>
              </v:shape>
            </v:group>
            <v:group style="position:absolute;left:10165;top:-622;width:24;height:2" coordorigin="10165,-622" coordsize="24,2">
              <v:shape style="position:absolute;left:10165;top:-622;width:24;height:2" coordorigin="10165,-622" coordsize="24,0" path="m10165,-622l10188,-622e" filled="false" stroked="true" strokeweight=".09927pt" strokecolor="#ff0000">
                <v:path arrowok="t"/>
              </v:shape>
            </v:group>
            <v:group style="position:absolute;left:10176;top:-634;width:2;height:24" coordorigin="10176,-634" coordsize="2,24">
              <v:shape style="position:absolute;left:10176;top:-634;width:2;height:24" coordorigin="10176,-634" coordsize="0,24" path="m10176,-634l10176,-610e" filled="false" stroked="true" strokeweight=".098107pt" strokecolor="#ff0000">
                <v:path arrowok="t"/>
              </v:shape>
            </v:group>
            <v:group style="position:absolute;left:10165;top:-622;width:24;height:2" coordorigin="10165,-622" coordsize="24,2">
              <v:shape style="position:absolute;left:10165;top:-622;width:24;height:2" coordorigin="10165,-622" coordsize="24,0" path="m10165,-622l10188,-622e" filled="false" stroked="true" strokeweight=".09927pt" strokecolor="#ff0000">
                <v:path arrowok="t"/>
              </v:shape>
            </v:group>
            <v:group style="position:absolute;left:10176;top:-634;width:2;height:24" coordorigin="10176,-634" coordsize="2,24">
              <v:shape style="position:absolute;left:10176;top:-634;width:2;height:24" coordorigin="10176,-634" coordsize="0,24" path="m10176,-634l10176,-610e" filled="false" stroked="true" strokeweight=".098107pt" strokecolor="#ff0000">
                <v:path arrowok="t"/>
              </v:shape>
            </v:group>
            <v:group style="position:absolute;left:10165;top:-622;width:24;height:2" coordorigin="10165,-622" coordsize="24,2">
              <v:shape style="position:absolute;left:10165;top:-622;width:24;height:2" coordorigin="10165,-622" coordsize="24,0" path="m10165,-622l10188,-622e" filled="false" stroked="true" strokeweight=".09927pt" strokecolor="#ff0000">
                <v:path arrowok="t"/>
              </v:shape>
            </v:group>
            <v:group style="position:absolute;left:10176;top:-634;width:2;height:24" coordorigin="10176,-634" coordsize="2,24">
              <v:shape style="position:absolute;left:10176;top:-634;width:2;height:24" coordorigin="10176,-634" coordsize="0,24" path="m10176,-634l10176,-610e" filled="false" stroked="true" strokeweight=".098107pt" strokecolor="#ff0000">
                <v:path arrowok="t"/>
              </v:shape>
            </v:group>
            <v:group style="position:absolute;left:10165;top:-623;width:24;height:2" coordorigin="10165,-623" coordsize="24,2">
              <v:shape style="position:absolute;left:10165;top:-623;width:24;height:2" coordorigin="10165,-623" coordsize="24,0" path="m10165,-623l10188,-623e" filled="false" stroked="true" strokeweight=".09927pt" strokecolor="#ff0000">
                <v:path arrowok="t"/>
              </v:shape>
            </v:group>
            <v:group style="position:absolute;left:10176;top:-635;width:2;height:24" coordorigin="10176,-635" coordsize="2,24">
              <v:shape style="position:absolute;left:10176;top:-635;width:2;height:24" coordorigin="10176,-635" coordsize="0,24" path="m10176,-635l10176,-611e" filled="false" stroked="true" strokeweight=".098107pt" strokecolor="#ff0000">
                <v:path arrowok="t"/>
              </v:shape>
            </v:group>
            <v:group style="position:absolute;left:10165;top:-623;width:24;height:2" coordorigin="10165,-623" coordsize="24,2">
              <v:shape style="position:absolute;left:10165;top:-623;width:24;height:2" coordorigin="10165,-623" coordsize="24,0" path="m10165,-623l10188,-623e" filled="false" stroked="true" strokeweight=".09927pt" strokecolor="#ff0000">
                <v:path arrowok="t"/>
              </v:shape>
            </v:group>
            <v:group style="position:absolute;left:10176;top:-635;width:2;height:24" coordorigin="10176,-635" coordsize="2,24">
              <v:shape style="position:absolute;left:10176;top:-635;width:2;height:24" coordorigin="10176,-635" coordsize="0,24" path="m10176,-635l10176,-611e" filled="false" stroked="true" strokeweight=".098107pt" strokecolor="#ff0000">
                <v:path arrowok="t"/>
              </v:shape>
            </v:group>
            <v:group style="position:absolute;left:10165;top:-623;width:24;height:2" coordorigin="10165,-623" coordsize="24,2">
              <v:shape style="position:absolute;left:10165;top:-623;width:24;height:2" coordorigin="10165,-623" coordsize="24,0" path="m10165,-623l10188,-623e" filled="false" stroked="true" strokeweight=".09927pt" strokecolor="#ff0000">
                <v:path arrowok="t"/>
              </v:shape>
            </v:group>
            <v:group style="position:absolute;left:10176;top:-635;width:2;height:24" coordorigin="10176,-635" coordsize="2,24">
              <v:shape style="position:absolute;left:10176;top:-635;width:2;height:24" coordorigin="10176,-635" coordsize="0,24" path="m10176,-635l10176,-611e" filled="false" stroked="true" strokeweight=".098107pt" strokecolor="#ff0000">
                <v:path arrowok="t"/>
              </v:shape>
            </v:group>
            <v:group style="position:absolute;left:10165;top:-624;width:24;height:2" coordorigin="10165,-624" coordsize="24,2">
              <v:shape style="position:absolute;left:10165;top:-624;width:24;height:2" coordorigin="10165,-624" coordsize="24,0" path="m10165,-624l10188,-624e" filled="false" stroked="true" strokeweight=".09927pt" strokecolor="#ff0000">
                <v:path arrowok="t"/>
              </v:shape>
            </v:group>
            <v:group style="position:absolute;left:10176;top:-636;width:2;height:24" coordorigin="10176,-636" coordsize="2,24">
              <v:shape style="position:absolute;left:10176;top:-636;width:2;height:24" coordorigin="10176,-636" coordsize="0,24" path="m10176,-636l10176,-612e" filled="false" stroked="true" strokeweight=".098107pt" strokecolor="#ff0000">
                <v:path arrowok="t"/>
              </v:shape>
            </v:group>
            <v:group style="position:absolute;left:10165;top:-624;width:24;height:2" coordorigin="10165,-624" coordsize="24,2">
              <v:shape style="position:absolute;left:10165;top:-624;width:24;height:2" coordorigin="10165,-624" coordsize="24,0" path="m10165,-624l10188,-624e" filled="false" stroked="true" strokeweight=".09927pt" strokecolor="#ff0000">
                <v:path arrowok="t"/>
              </v:shape>
            </v:group>
            <v:group style="position:absolute;left:10176;top:-636;width:2;height:24" coordorigin="10176,-636" coordsize="2,24">
              <v:shape style="position:absolute;left:10176;top:-636;width:2;height:24" coordorigin="10176,-636" coordsize="0,24" path="m10176,-636l10176,-612e" filled="false" stroked="true" strokeweight=".098107pt" strokecolor="#ff0000">
                <v:path arrowok="t"/>
              </v:shape>
            </v:group>
            <v:group style="position:absolute;left:10165;top:-624;width:24;height:2" coordorigin="10165,-624" coordsize="24,2">
              <v:shape style="position:absolute;left:10165;top:-624;width:24;height:2" coordorigin="10165,-624" coordsize="24,0" path="m10165,-624l10188,-624e" filled="false" stroked="true" strokeweight=".09927pt" strokecolor="#ff0000">
                <v:path arrowok="t"/>
              </v:shape>
            </v:group>
            <v:group style="position:absolute;left:10176;top:-636;width:2;height:24" coordorigin="10176,-636" coordsize="2,24">
              <v:shape style="position:absolute;left:10176;top:-636;width:2;height:24" coordorigin="10176,-636" coordsize="0,24" path="m10176,-636l10176,-612e" filled="false" stroked="true" strokeweight=".098107pt" strokecolor="#ff0000">
                <v:path arrowok="t"/>
              </v:shape>
            </v:group>
            <v:group style="position:absolute;left:10165;top:-625;width:24;height:2" coordorigin="10165,-625" coordsize="24,2">
              <v:shape style="position:absolute;left:10165;top:-625;width:24;height:2" coordorigin="10165,-625" coordsize="24,0" path="m10165,-625l10188,-625e" filled="false" stroked="true" strokeweight=".09927pt" strokecolor="#ff0000">
                <v:path arrowok="t"/>
              </v:shape>
            </v:group>
            <v:group style="position:absolute;left:10176;top:-637;width:2;height:24" coordorigin="10176,-637" coordsize="2,24">
              <v:shape style="position:absolute;left:10176;top:-637;width:2;height:24" coordorigin="10176,-637" coordsize="0,24" path="m10176,-637l10176,-613e" filled="false" stroked="true" strokeweight=".098107pt" strokecolor="#ff0000">
                <v:path arrowok="t"/>
              </v:shape>
            </v:group>
            <v:group style="position:absolute;left:10165;top:-625;width:24;height:2" coordorigin="10165,-625" coordsize="24,2">
              <v:shape style="position:absolute;left:10165;top:-625;width:24;height:2" coordorigin="10165,-625" coordsize="24,0" path="m10165,-625l10188,-625e" filled="false" stroked="true" strokeweight=".09927pt" strokecolor="#ff0000">
                <v:path arrowok="t"/>
              </v:shape>
            </v:group>
            <v:group style="position:absolute;left:10176;top:-637;width:2;height:24" coordorigin="10176,-637" coordsize="2,24">
              <v:shape style="position:absolute;left:10176;top:-637;width:2;height:24" coordorigin="10176,-637" coordsize="0,24" path="m10176,-637l10176,-613e" filled="false" stroked="true" strokeweight=".098107pt" strokecolor="#ff0000">
                <v:path arrowok="t"/>
              </v:shape>
            </v:group>
            <v:group style="position:absolute;left:10165;top:-625;width:24;height:2" coordorigin="10165,-625" coordsize="24,2">
              <v:shape style="position:absolute;left:10165;top:-625;width:24;height:2" coordorigin="10165,-625" coordsize="24,0" path="m10165,-625l10188,-625e" filled="false" stroked="true" strokeweight=".09927pt" strokecolor="#ff0000">
                <v:path arrowok="t"/>
              </v:shape>
            </v:group>
            <v:group style="position:absolute;left:10176;top:-637;width:2;height:24" coordorigin="10176,-637" coordsize="2,24">
              <v:shape style="position:absolute;left:10176;top:-637;width:2;height:24" coordorigin="10176,-637" coordsize="0,24" path="m10176,-637l10176,-613e" filled="false" stroked="true" strokeweight=".098107pt" strokecolor="#ff0000">
                <v:path arrowok="t"/>
              </v:shape>
            </v:group>
            <v:group style="position:absolute;left:10165;top:-626;width:24;height:2" coordorigin="10165,-626" coordsize="24,2">
              <v:shape style="position:absolute;left:10165;top:-626;width:24;height:2" coordorigin="10165,-626" coordsize="24,0" path="m10165,-626l10188,-626e" filled="false" stroked="true" strokeweight=".09927pt" strokecolor="#ff0000">
                <v:path arrowok="t"/>
              </v:shape>
            </v:group>
            <v:group style="position:absolute;left:10176;top:-637;width:2;height:24" coordorigin="10176,-637" coordsize="2,24">
              <v:shape style="position:absolute;left:10176;top:-637;width:2;height:24" coordorigin="10176,-637" coordsize="0,24" path="m10176,-637l10176,-614e" filled="false" stroked="true" strokeweight=".098107pt" strokecolor="#ff0000">
                <v:path arrowok="t"/>
              </v:shape>
            </v:group>
            <v:group style="position:absolute;left:10165;top:-626;width:24;height:2" coordorigin="10165,-626" coordsize="24,2">
              <v:shape style="position:absolute;left:10165;top:-626;width:24;height:2" coordorigin="10165,-626" coordsize="24,0" path="m10165,-626l10188,-626e" filled="false" stroked="true" strokeweight=".09927pt" strokecolor="#ff0000">
                <v:path arrowok="t"/>
              </v:shape>
            </v:group>
            <v:group style="position:absolute;left:10176;top:-638;width:2;height:24" coordorigin="10176,-638" coordsize="2,24">
              <v:shape style="position:absolute;left:10176;top:-638;width:2;height:24" coordorigin="10176,-638" coordsize="0,24" path="m10176,-638l10176,-614e" filled="false" stroked="true" strokeweight=".098107pt" strokecolor="#ff0000">
                <v:path arrowok="t"/>
              </v:shape>
            </v:group>
            <v:group style="position:absolute;left:10165;top:-626;width:24;height:2" coordorigin="10165,-626" coordsize="24,2">
              <v:shape style="position:absolute;left:10165;top:-626;width:24;height:2" coordorigin="10165,-626" coordsize="24,0" path="m10165,-626l10188,-626e" filled="false" stroked="true" strokeweight=".09927pt" strokecolor="#ff0000">
                <v:path arrowok="t"/>
              </v:shape>
            </v:group>
            <v:group style="position:absolute;left:10176;top:-638;width:2;height:24" coordorigin="10176,-638" coordsize="2,24">
              <v:shape style="position:absolute;left:10176;top:-638;width:2;height:24" coordorigin="10176,-638" coordsize="0,24" path="m10176,-638l10176,-614e" filled="false" stroked="true" strokeweight=".098107pt" strokecolor="#ff0000">
                <v:path arrowok="t"/>
              </v:shape>
            </v:group>
            <v:group style="position:absolute;left:10165;top:-627;width:24;height:2" coordorigin="10165,-627" coordsize="24,2">
              <v:shape style="position:absolute;left:10165;top:-627;width:24;height:2" coordorigin="10165,-627" coordsize="24,0" path="m10165,-627l10188,-627e" filled="false" stroked="true" strokeweight=".09927pt" strokecolor="#ff0000">
                <v:path arrowok="t"/>
              </v:shape>
            </v:group>
            <v:group style="position:absolute;left:10176;top:-639;width:2;height:24" coordorigin="10176,-639" coordsize="2,24">
              <v:shape style="position:absolute;left:10176;top:-639;width:2;height:24" coordorigin="10176,-639" coordsize="0,24" path="m10176,-639l10176,-615e" filled="false" stroked="true" strokeweight=".098107pt" strokecolor="#ff0000">
                <v:path arrowok="t"/>
              </v:shape>
            </v:group>
            <v:group style="position:absolute;left:10165;top:-627;width:24;height:2" coordorigin="10165,-627" coordsize="24,2">
              <v:shape style="position:absolute;left:10165;top:-627;width:24;height:2" coordorigin="10165,-627" coordsize="24,0" path="m10165,-627l10188,-627e" filled="false" stroked="true" strokeweight=".09927pt" strokecolor="#ff0000">
                <v:path arrowok="t"/>
              </v:shape>
            </v:group>
            <v:group style="position:absolute;left:10176;top:-639;width:2;height:24" coordorigin="10176,-639" coordsize="2,24">
              <v:shape style="position:absolute;left:10176;top:-639;width:2;height:24" coordorigin="10176,-639" coordsize="0,24" path="m10176,-639l10176,-615e" filled="false" stroked="true" strokeweight=".098107pt" strokecolor="#ff0000">
                <v:path arrowok="t"/>
              </v:shape>
            </v:group>
            <v:group style="position:absolute;left:10165;top:-628;width:24;height:2" coordorigin="10165,-628" coordsize="24,2">
              <v:shape style="position:absolute;left:10165;top:-628;width:24;height:2" coordorigin="10165,-628" coordsize="24,0" path="m10165,-628l10188,-628e" filled="false" stroked="true" strokeweight=".09927pt" strokecolor="#ff0000">
                <v:path arrowok="t"/>
              </v:shape>
            </v:group>
            <v:group style="position:absolute;left:10176;top:-640;width:2;height:24" coordorigin="10176,-640" coordsize="2,24">
              <v:shape style="position:absolute;left:10176;top:-640;width:2;height:24" coordorigin="10176,-640" coordsize="0,24" path="m10176,-640l10176,-616e" filled="false" stroked="true" strokeweight=".098107pt" strokecolor="#ff0000">
                <v:path arrowok="t"/>
              </v:shape>
            </v:group>
            <v:group style="position:absolute;left:10165;top:-628;width:24;height:2" coordorigin="10165,-628" coordsize="24,2">
              <v:shape style="position:absolute;left:10165;top:-628;width:24;height:2" coordorigin="10165,-628" coordsize="24,0" path="m10165,-628l10188,-628e" filled="false" stroked="true" strokeweight=".09927pt" strokecolor="#ff0000">
                <v:path arrowok="t"/>
              </v:shape>
            </v:group>
            <v:group style="position:absolute;left:10176;top:-640;width:2;height:24" coordorigin="10176,-640" coordsize="2,24">
              <v:shape style="position:absolute;left:10176;top:-640;width:2;height:24" coordorigin="10176,-640" coordsize="0,24" path="m10176,-640l10176,-616e" filled="false" stroked="true" strokeweight=".098107pt" strokecolor="#ff0000">
                <v:path arrowok="t"/>
              </v:shape>
            </v:group>
            <v:group style="position:absolute;left:10165;top:-629;width:24;height:2" coordorigin="10165,-629" coordsize="24,2">
              <v:shape style="position:absolute;left:10165;top:-629;width:24;height:2" coordorigin="10165,-629" coordsize="24,0" path="m10165,-629l10188,-629e" filled="false" stroked="true" strokeweight=".09927pt" strokecolor="#ff0000">
                <v:path arrowok="t"/>
              </v:shape>
            </v:group>
            <v:group style="position:absolute;left:10176;top:-641;width:2;height:24" coordorigin="10176,-641" coordsize="2,24">
              <v:shape style="position:absolute;left:10176;top:-641;width:2;height:24" coordorigin="10176,-641" coordsize="0,24" path="m10176,-641l10176,-617e" filled="false" stroked="true" strokeweight=".098107pt" strokecolor="#ff0000">
                <v:path arrowok="t"/>
              </v:shape>
            </v:group>
            <v:group style="position:absolute;left:10165;top:-630;width:24;height:2" coordorigin="10165,-630" coordsize="24,2">
              <v:shape style="position:absolute;left:10165;top:-630;width:24;height:2" coordorigin="10165,-630" coordsize="24,0" path="m10165,-630l10188,-630e" filled="false" stroked="true" strokeweight=".09927pt" strokecolor="#ff0000">
                <v:path arrowok="t"/>
              </v:shape>
            </v:group>
            <v:group style="position:absolute;left:10176;top:-641;width:2;height:24" coordorigin="10176,-641" coordsize="2,24">
              <v:shape style="position:absolute;left:10176;top:-641;width:2;height:24" coordorigin="10176,-641" coordsize="0,24" path="m10176,-641l10176,-618e" filled="false" stroked="true" strokeweight=".098107pt" strokecolor="#ff0000">
                <v:path arrowok="t"/>
              </v:shape>
            </v:group>
            <v:group style="position:absolute;left:10165;top:-630;width:24;height:2" coordorigin="10165,-630" coordsize="24,2">
              <v:shape style="position:absolute;left:10165;top:-630;width:24;height:2" coordorigin="10165,-630" coordsize="24,0" path="m10165,-630l10188,-630e" filled="false" stroked="true" strokeweight=".09927pt" strokecolor="#ff0000">
                <v:path arrowok="t"/>
              </v:shape>
            </v:group>
            <v:group style="position:absolute;left:10176;top:-642;width:2;height:24" coordorigin="10176,-642" coordsize="2,24">
              <v:shape style="position:absolute;left:10176;top:-642;width:2;height:24" coordorigin="10176,-642" coordsize="0,24" path="m10176,-642l10176,-618e" filled="false" stroked="true" strokeweight=".098107pt" strokecolor="#ff0000">
                <v:path arrowok="t"/>
              </v:shape>
            </v:group>
            <v:group style="position:absolute;left:10165;top:-631;width:24;height:2" coordorigin="10165,-631" coordsize="24,2">
              <v:shape style="position:absolute;left:10165;top:-631;width:24;height:2" coordorigin="10165,-631" coordsize="24,0" path="m10165,-631l10188,-631e" filled="false" stroked="true" strokeweight=".09927pt" strokecolor="#ff0000">
                <v:path arrowok="t"/>
              </v:shape>
            </v:group>
            <v:group style="position:absolute;left:10176;top:-642;width:2;height:24" coordorigin="10176,-642" coordsize="2,24">
              <v:shape style="position:absolute;left:10176;top:-642;width:2;height:24" coordorigin="10176,-642" coordsize="0,24" path="m10176,-642l10176,-619e" filled="false" stroked="true" strokeweight=".098107pt" strokecolor="#ff0000">
                <v:path arrowok="t"/>
              </v:shape>
            </v:group>
            <v:group style="position:absolute;left:10165;top:-631;width:24;height:2" coordorigin="10165,-631" coordsize="24,2">
              <v:shape style="position:absolute;left:10165;top:-631;width:24;height:2" coordorigin="10165,-631" coordsize="24,0" path="m10165,-631l10188,-631e" filled="false" stroked="true" strokeweight=".09927pt" strokecolor="#ff0000">
                <v:path arrowok="t"/>
              </v:shape>
            </v:group>
            <v:group style="position:absolute;left:10176;top:-643;width:2;height:24" coordorigin="10176,-643" coordsize="2,24">
              <v:shape style="position:absolute;left:10176;top:-643;width:2;height:24" coordorigin="10176,-643" coordsize="0,24" path="m10176,-643l10176,-619e" filled="false" stroked="true" strokeweight=".098107pt" strokecolor="#ff0000">
                <v:path arrowok="t"/>
              </v:shape>
            </v:group>
            <v:group style="position:absolute;left:10165;top:-631;width:24;height:2" coordorigin="10165,-631" coordsize="24,2">
              <v:shape style="position:absolute;left:10165;top:-631;width:24;height:2" coordorigin="10165,-631" coordsize="24,0" path="m10165,-631l10188,-631e" filled="false" stroked="true" strokeweight=".09927pt" strokecolor="#ff0000">
                <v:path arrowok="t"/>
              </v:shape>
            </v:group>
            <v:group style="position:absolute;left:10176;top:-643;width:2;height:24" coordorigin="10176,-643" coordsize="2,24">
              <v:shape style="position:absolute;left:10176;top:-643;width:2;height:24" coordorigin="10176,-643" coordsize="0,24" path="m10176,-643l10176,-619e" filled="false" stroked="true" strokeweight=".098107pt" strokecolor="#ff0000">
                <v:path arrowok="t"/>
              </v:shape>
            </v:group>
            <v:group style="position:absolute;left:10165;top:-632;width:24;height:2" coordorigin="10165,-632" coordsize="24,2">
              <v:shape style="position:absolute;left:10165;top:-632;width:24;height:2" coordorigin="10165,-632" coordsize="24,0" path="m10165,-632l10188,-632e" filled="false" stroked="true" strokeweight=".09927pt" strokecolor="#ff0000">
                <v:path arrowok="t"/>
              </v:shape>
            </v:group>
            <v:group style="position:absolute;left:10176;top:-643;width:2;height:24" coordorigin="10176,-643" coordsize="2,24">
              <v:shape style="position:absolute;left:10176;top:-643;width:2;height:24" coordorigin="10176,-643" coordsize="0,24" path="m10176,-643l10176,-620e" filled="false" stroked="true" strokeweight=".098107pt" strokecolor="#ff0000">
                <v:path arrowok="t"/>
              </v:shape>
            </v:group>
            <v:group style="position:absolute;left:10165;top:-632;width:24;height:2" coordorigin="10165,-632" coordsize="24,2">
              <v:shape style="position:absolute;left:10165;top:-632;width:24;height:2" coordorigin="10165,-632" coordsize="24,0" path="m10165,-632l10188,-632e" filled="false" stroked="true" strokeweight=".09927pt" strokecolor="#ff0000">
                <v:path arrowok="t"/>
              </v:shape>
            </v:group>
            <v:group style="position:absolute;left:10176;top:-644;width:2;height:24" coordorigin="10176,-644" coordsize="2,24">
              <v:shape style="position:absolute;left:10176;top:-644;width:2;height:24" coordorigin="10176,-644" coordsize="0,24" path="m10176,-644l10176,-620e" filled="false" stroked="true" strokeweight=".098107pt" strokecolor="#ff0000">
                <v:path arrowok="t"/>
              </v:shape>
            </v:group>
            <v:group style="position:absolute;left:10165;top:-632;width:24;height:2" coordorigin="10165,-632" coordsize="24,2">
              <v:shape style="position:absolute;left:10165;top:-632;width:24;height:2" coordorigin="10165,-632" coordsize="24,0" path="m10165,-632l10188,-632e" filled="false" stroked="true" strokeweight=".09927pt" strokecolor="#ff0000">
                <v:path arrowok="t"/>
              </v:shape>
            </v:group>
            <v:group style="position:absolute;left:10176;top:-644;width:2;height:24" coordorigin="10176,-644" coordsize="2,24">
              <v:shape style="position:absolute;left:10176;top:-644;width:2;height:24" coordorigin="10176,-644" coordsize="0,24" path="m10176,-644l10176,-620e" filled="false" stroked="true" strokeweight=".098107pt" strokecolor="#ff0000">
                <v:path arrowok="t"/>
              </v:shape>
            </v:group>
            <v:group style="position:absolute;left:10165;top:-633;width:24;height:2" coordorigin="10165,-633" coordsize="24,2">
              <v:shape style="position:absolute;left:10165;top:-633;width:24;height:2" coordorigin="10165,-633" coordsize="24,0" path="m10165,-633l10188,-633e" filled="false" stroked="true" strokeweight=".09927pt" strokecolor="#ff0000">
                <v:path arrowok="t"/>
              </v:shape>
            </v:group>
            <v:group style="position:absolute;left:10176;top:-644;width:2;height:24" coordorigin="10176,-644" coordsize="2,24">
              <v:shape style="position:absolute;left:10176;top:-644;width:2;height:24" coordorigin="10176,-644" coordsize="0,24" path="m10176,-644l10176,-621e" filled="false" stroked="true" strokeweight=".098107pt" strokecolor="#ff0000">
                <v:path arrowok="t"/>
              </v:shape>
            </v:group>
            <v:group style="position:absolute;left:10165;top:-633;width:24;height:2" coordorigin="10165,-633" coordsize="24,2">
              <v:shape style="position:absolute;left:10165;top:-633;width:24;height:2" coordorigin="10165,-633" coordsize="24,0" path="m10165,-633l10188,-633e" filled="false" stroked="true" strokeweight=".09927pt" strokecolor="#ff0000">
                <v:path arrowok="t"/>
              </v:shape>
            </v:group>
            <v:group style="position:absolute;left:10176;top:-645;width:2;height:24" coordorigin="10176,-645" coordsize="2,24">
              <v:shape style="position:absolute;left:10176;top:-645;width:2;height:24" coordorigin="10176,-645" coordsize="0,24" path="m10176,-645l10176,-621e" filled="false" stroked="true" strokeweight=".098107pt" strokecolor="#ff0000">
                <v:path arrowok="t"/>
              </v:shape>
            </v:group>
            <v:group style="position:absolute;left:10165;top:-634;width:24;height:2" coordorigin="10165,-634" coordsize="24,2">
              <v:shape style="position:absolute;left:10165;top:-634;width:24;height:2" coordorigin="10165,-634" coordsize="24,0" path="m10165,-634l10188,-634e" filled="false" stroked="true" strokeweight=".09927pt" strokecolor="#ff0000">
                <v:path arrowok="t"/>
              </v:shape>
            </v:group>
            <v:group style="position:absolute;left:10176;top:-645;width:2;height:24" coordorigin="10176,-645" coordsize="2,24">
              <v:shape style="position:absolute;left:10176;top:-645;width:2;height:24" coordorigin="10176,-645" coordsize="0,24" path="m10176,-645l10176,-622e" filled="false" stroked="true" strokeweight=".098107pt" strokecolor="#ff0000">
                <v:path arrowok="t"/>
              </v:shape>
            </v:group>
            <v:group style="position:absolute;left:10165;top:-634;width:24;height:2" coordorigin="10165,-634" coordsize="24,2">
              <v:shape style="position:absolute;left:10165;top:-634;width:24;height:2" coordorigin="10165,-634" coordsize="24,0" path="m10165,-634l10188,-634e" filled="false" stroked="true" strokeweight=".09927pt" strokecolor="#ff0000">
                <v:path arrowok="t"/>
              </v:shape>
            </v:group>
            <v:group style="position:absolute;left:10176;top:-646;width:2;height:24" coordorigin="10176,-646" coordsize="2,24">
              <v:shape style="position:absolute;left:10176;top:-646;width:2;height:24" coordorigin="10176,-646" coordsize="0,24" path="m10176,-646l10176,-622e" filled="false" stroked="true" strokeweight=".098107pt" strokecolor="#ff0000">
                <v:path arrowok="t"/>
              </v:shape>
            </v:group>
            <v:group style="position:absolute;left:10165;top:-634;width:24;height:2" coordorigin="10165,-634" coordsize="24,2">
              <v:shape style="position:absolute;left:10165;top:-634;width:24;height:2" coordorigin="10165,-634" coordsize="24,0" path="m10165,-634l10188,-634e" filled="false" stroked="true" strokeweight=".09927pt" strokecolor="#ff0000">
                <v:path arrowok="t"/>
              </v:shape>
            </v:group>
            <v:group style="position:absolute;left:10176;top:-646;width:2;height:24" coordorigin="10176,-646" coordsize="2,24">
              <v:shape style="position:absolute;left:10176;top:-646;width:2;height:24" coordorigin="10176,-646" coordsize="0,24" path="m10176,-646l10176,-622e" filled="false" stroked="true" strokeweight=".098107pt" strokecolor="#ff0000">
                <v:path arrowok="t"/>
              </v:shape>
            </v:group>
            <v:group style="position:absolute;left:10165;top:-635;width:24;height:2" coordorigin="10165,-635" coordsize="24,2">
              <v:shape style="position:absolute;left:10165;top:-635;width:24;height:2" coordorigin="10165,-635" coordsize="24,0" path="m10165,-635l10188,-635e" filled="false" stroked="true" strokeweight=".09927pt" strokecolor="#ff0000">
                <v:path arrowok="t"/>
              </v:shape>
            </v:group>
            <v:group style="position:absolute;left:10176;top:-646;width:2;height:24" coordorigin="10176,-646" coordsize="2,24">
              <v:shape style="position:absolute;left:10176;top:-646;width:2;height:24" coordorigin="10176,-646" coordsize="0,24" path="m10176,-646l10176,-623e" filled="false" stroked="true" strokeweight=".098107pt" strokecolor="#ff0000">
                <v:path arrowok="t"/>
              </v:shape>
            </v:group>
            <v:group style="position:absolute;left:10165;top:-635;width:24;height:2" coordorigin="10165,-635" coordsize="24,2">
              <v:shape style="position:absolute;left:10165;top:-635;width:24;height:2" coordorigin="10165,-635" coordsize="24,0" path="m10165,-635l10188,-635e" filled="false" stroked="true" strokeweight=".09927pt" strokecolor="#ff0000">
                <v:path arrowok="t"/>
              </v:shape>
            </v:group>
            <v:group style="position:absolute;left:10176;top:-647;width:2;height:24" coordorigin="10176,-647" coordsize="2,24">
              <v:shape style="position:absolute;left:10176;top:-647;width:2;height:24" coordorigin="10176,-647" coordsize="0,24" path="m10176,-647l10176,-623e" filled="false" stroked="true" strokeweight=".098107pt" strokecolor="#ff0000">
                <v:path arrowok="t"/>
              </v:shape>
            </v:group>
            <v:group style="position:absolute;left:10165;top:-635;width:24;height:2" coordorigin="10165,-635" coordsize="24,2">
              <v:shape style="position:absolute;left:10165;top:-635;width:24;height:2" coordorigin="10165,-635" coordsize="24,0" path="m10165,-635l10188,-635e" filled="false" stroked="true" strokeweight=".09927pt" strokecolor="#ff0000">
                <v:path arrowok="t"/>
              </v:shape>
            </v:group>
            <v:group style="position:absolute;left:10176;top:-647;width:2;height:24" coordorigin="10176,-647" coordsize="2,24">
              <v:shape style="position:absolute;left:10176;top:-647;width:2;height:24" coordorigin="10176,-647" coordsize="0,24" path="m10176,-647l10176,-623e" filled="false" stroked="true" strokeweight=".098107pt" strokecolor="#ff0000">
                <v:path arrowok="t"/>
              </v:shape>
            </v:group>
            <v:group style="position:absolute;left:10165;top:-636;width:24;height:2" coordorigin="10165,-636" coordsize="24,2">
              <v:shape style="position:absolute;left:10165;top:-636;width:24;height:2" coordorigin="10165,-636" coordsize="24,0" path="m10165,-636l10188,-636e" filled="false" stroked="true" strokeweight=".09927pt" strokecolor="#ff0000">
                <v:path arrowok="t"/>
              </v:shape>
            </v:group>
            <v:group style="position:absolute;left:10176;top:-647;width:2;height:24" coordorigin="10176,-647" coordsize="2,24">
              <v:shape style="position:absolute;left:10176;top:-647;width:2;height:24" coordorigin="10176,-647" coordsize="0,24" path="m10176,-647l10176,-624e" filled="false" stroked="true" strokeweight=".098107pt" strokecolor="#ff0000">
                <v:path arrowok="t"/>
              </v:shape>
            </v:group>
            <v:group style="position:absolute;left:10165;top:-636;width:24;height:2" coordorigin="10165,-636" coordsize="24,2">
              <v:shape style="position:absolute;left:10165;top:-636;width:24;height:2" coordorigin="10165,-636" coordsize="24,0" path="m10165,-636l10188,-636e" filled="false" stroked="true" strokeweight=".09927pt" strokecolor="#ff0000">
                <v:path arrowok="t"/>
              </v:shape>
            </v:group>
            <v:group style="position:absolute;left:10176;top:-648;width:2;height:24" coordorigin="10176,-648" coordsize="2,24">
              <v:shape style="position:absolute;left:10176;top:-648;width:2;height:24" coordorigin="10176,-648" coordsize="0,24" path="m10176,-648l10176,-624e" filled="false" stroked="true" strokeweight=".098107pt" strokecolor="#ff0000">
                <v:path arrowok="t"/>
              </v:shape>
            </v:group>
            <v:group style="position:absolute;left:10165;top:-636;width:24;height:2" coordorigin="10165,-636" coordsize="24,2">
              <v:shape style="position:absolute;left:10165;top:-636;width:24;height:2" coordorigin="10165,-636" coordsize="24,0" path="m10165,-636l10188,-636e" filled="false" stroked="true" strokeweight=".09927pt" strokecolor="#ff0000">
                <v:path arrowok="t"/>
              </v:shape>
            </v:group>
            <v:group style="position:absolute;left:10176;top:-648;width:2;height:24" coordorigin="10176,-648" coordsize="2,24">
              <v:shape style="position:absolute;left:10176;top:-648;width:2;height:24" coordorigin="10176,-648" coordsize="0,24" path="m10176,-648l10176,-624e" filled="false" stroked="true" strokeweight=".098107pt" strokecolor="#ff0000">
                <v:path arrowok="t"/>
              </v:shape>
            </v:group>
            <v:group style="position:absolute;left:10165;top:-637;width:24;height:2" coordorigin="10165,-637" coordsize="24,2">
              <v:shape style="position:absolute;left:10165;top:-637;width:24;height:2" coordorigin="10165,-637" coordsize="24,0" path="m10165,-637l10188,-637e" filled="false" stroked="true" strokeweight=".09927pt" strokecolor="#ff0000">
                <v:path arrowok="t"/>
              </v:shape>
            </v:group>
            <v:group style="position:absolute;left:10176;top:-648;width:2;height:24" coordorigin="10176,-648" coordsize="2,24">
              <v:shape style="position:absolute;left:10176;top:-648;width:2;height:24" coordorigin="10176,-648" coordsize="0,24" path="m10176,-648l10176,-625e" filled="false" stroked="true" strokeweight=".098107pt" strokecolor="#ff0000">
                <v:path arrowok="t"/>
              </v:shape>
            </v:group>
            <v:group style="position:absolute;left:10165;top:-637;width:24;height:2" coordorigin="10165,-637" coordsize="24,2">
              <v:shape style="position:absolute;left:10165;top:-637;width:24;height:2" coordorigin="10165,-637" coordsize="24,0" path="m10165,-637l10188,-637e" filled="false" stroked="true" strokeweight=".09927pt" strokecolor="#ff0000">
                <v:path arrowok="t"/>
              </v:shape>
            </v:group>
            <v:group style="position:absolute;left:10176;top:-649;width:2;height:24" coordorigin="10176,-649" coordsize="2,24">
              <v:shape style="position:absolute;left:10176;top:-649;width:2;height:24" coordorigin="10176,-649" coordsize="0,24" path="m10176,-649l10176,-625e" filled="false" stroked="true" strokeweight=".098107pt" strokecolor="#ff0000">
                <v:path arrowok="t"/>
              </v:shape>
            </v:group>
            <v:group style="position:absolute;left:10165;top:-637;width:24;height:2" coordorigin="10165,-637" coordsize="24,2">
              <v:shape style="position:absolute;left:10165;top:-637;width:24;height:2" coordorigin="10165,-637" coordsize="24,0" path="m10165,-637l10188,-637e" filled="false" stroked="true" strokeweight=".09927pt" strokecolor="#ff0000">
                <v:path arrowok="t"/>
              </v:shape>
            </v:group>
            <v:group style="position:absolute;left:10176;top:-649;width:2;height:24" coordorigin="10176,-649" coordsize="2,24">
              <v:shape style="position:absolute;left:10176;top:-649;width:2;height:24" coordorigin="10176,-649" coordsize="0,24" path="m10176,-649l10176,-625e" filled="false" stroked="true" strokeweight=".098107pt" strokecolor="#ff0000">
                <v:path arrowok="t"/>
              </v:shape>
            </v:group>
            <v:group style="position:absolute;left:10165;top:-637;width:24;height:2" coordorigin="10165,-637" coordsize="24,2">
              <v:shape style="position:absolute;left:10165;top:-637;width:24;height:2" coordorigin="10165,-637" coordsize="24,0" path="m10165,-637l10188,-637e" filled="false" stroked="true" strokeweight=".09927pt" strokecolor="#ff0000">
                <v:path arrowok="t"/>
              </v:shape>
            </v:group>
            <v:group style="position:absolute;left:10176;top:-649;width:2;height:24" coordorigin="10176,-649" coordsize="2,24">
              <v:shape style="position:absolute;left:10176;top:-649;width:2;height:24" coordorigin="10176,-649" coordsize="0,24" path="m10176,-649l10176,-626e" filled="false" stroked="true" strokeweight=".098107pt" strokecolor="#ff0000">
                <v:path arrowok="t"/>
              </v:shape>
            </v:group>
            <v:group style="position:absolute;left:10165;top:-638;width:24;height:2" coordorigin="10165,-638" coordsize="24,2">
              <v:shape style="position:absolute;left:10165;top:-638;width:24;height:2" coordorigin="10165,-638" coordsize="24,0" path="m10165,-638l10188,-638e" filled="false" stroked="true" strokeweight=".09927pt" strokecolor="#ff0000">
                <v:path arrowok="t"/>
              </v:shape>
            </v:group>
            <v:group style="position:absolute;left:10176;top:-650;width:2;height:24" coordorigin="10176,-650" coordsize="2,24">
              <v:shape style="position:absolute;left:10176;top:-650;width:2;height:24" coordorigin="10176,-650" coordsize="0,24" path="m10176,-650l10176,-626e" filled="false" stroked="true" strokeweight=".098107pt" strokecolor="#ff0000">
                <v:path arrowok="t"/>
              </v:shape>
            </v:group>
            <v:group style="position:absolute;left:10165;top:-638;width:24;height:2" coordorigin="10165,-638" coordsize="24,2">
              <v:shape style="position:absolute;left:10165;top:-638;width:24;height:2" coordorigin="10165,-638" coordsize="24,0" path="m10165,-638l10188,-638e" filled="false" stroked="true" strokeweight=".09927pt" strokecolor="#ff0000">
                <v:path arrowok="t"/>
              </v:shape>
            </v:group>
            <v:group style="position:absolute;left:10176;top:-650;width:2;height:24" coordorigin="10176,-650" coordsize="2,24">
              <v:shape style="position:absolute;left:10176;top:-650;width:2;height:24" coordorigin="10176,-650" coordsize="0,24" path="m10176,-650l10176,-626e" filled="false" stroked="true" strokeweight=".098107pt" strokecolor="#ff0000">
                <v:path arrowok="t"/>
              </v:shape>
            </v:group>
            <v:group style="position:absolute;left:10165;top:-638;width:24;height:2" coordorigin="10165,-638" coordsize="24,2">
              <v:shape style="position:absolute;left:10165;top:-638;width:24;height:2" coordorigin="10165,-638" coordsize="24,0" path="m10165,-638l10188,-638e" filled="false" stroked="true" strokeweight=".09927pt" strokecolor="#ff0000">
                <v:path arrowok="t"/>
              </v:shape>
            </v:group>
            <v:group style="position:absolute;left:10176;top:-650;width:2;height:24" coordorigin="10176,-650" coordsize="2,24">
              <v:shape style="position:absolute;left:10176;top:-650;width:2;height:24" coordorigin="10176,-650" coordsize="0,24" path="m10176,-650l10176,-627e" filled="false" stroked="true" strokeweight=".098107pt" strokecolor="#ff0000">
                <v:path arrowok="t"/>
              </v:shape>
            </v:group>
            <v:group style="position:absolute;left:10165;top:-639;width:24;height:2" coordorigin="10165,-639" coordsize="24,2">
              <v:shape style="position:absolute;left:10165;top:-639;width:24;height:2" coordorigin="10165,-639" coordsize="24,0" path="m10165,-639l10188,-639e" filled="false" stroked="true" strokeweight=".09927pt" strokecolor="#ff0000">
                <v:path arrowok="t"/>
              </v:shape>
            </v:group>
            <v:group style="position:absolute;left:10176;top:-651;width:2;height:24" coordorigin="10176,-651" coordsize="2,24">
              <v:shape style="position:absolute;left:10176;top:-651;width:2;height:24" coordorigin="10176,-651" coordsize="0,24" path="m10176,-651l10176,-627e" filled="false" stroked="true" strokeweight=".098107pt" strokecolor="#ff0000">
                <v:path arrowok="t"/>
              </v:shape>
            </v:group>
            <v:group style="position:absolute;left:10165;top:-639;width:24;height:2" coordorigin="10165,-639" coordsize="24,2">
              <v:shape style="position:absolute;left:10165;top:-639;width:24;height:2" coordorigin="10165,-639" coordsize="24,0" path="m10165,-639l10188,-639e" filled="false" stroked="true" strokeweight=".09927pt" strokecolor="#ff0000">
                <v:path arrowok="t"/>
              </v:shape>
            </v:group>
            <v:group style="position:absolute;left:10176;top:-651;width:2;height:24" coordorigin="10176,-651" coordsize="2,24">
              <v:shape style="position:absolute;left:10176;top:-651;width:2;height:24" coordorigin="10176,-651" coordsize="0,24" path="m10176,-651l10176,-627e" filled="false" stroked="true" strokeweight=".098107pt" strokecolor="#ff0000">
                <v:path arrowok="t"/>
              </v:shape>
            </v:group>
            <v:group style="position:absolute;left:10165;top:-639;width:24;height:2" coordorigin="10165,-639" coordsize="24,2">
              <v:shape style="position:absolute;left:10165;top:-639;width:24;height:2" coordorigin="10165,-639" coordsize="24,0" path="m10165,-639l10188,-639e" filled="false" stroked="true" strokeweight=".09927pt" strokecolor="#ff0000">
                <v:path arrowok="t"/>
              </v:shape>
            </v:group>
            <v:group style="position:absolute;left:10176;top:-651;width:2;height:24" coordorigin="10176,-651" coordsize="2,24">
              <v:shape style="position:absolute;left:10176;top:-651;width:2;height:24" coordorigin="10176,-651" coordsize="0,24" path="m10176,-651l10176,-628e" filled="false" stroked="true" strokeweight=".098107pt" strokecolor="#ff0000">
                <v:path arrowok="t"/>
              </v:shape>
            </v:group>
            <v:group style="position:absolute;left:10165;top:-640;width:24;height:2" coordorigin="10165,-640" coordsize="24,2">
              <v:shape style="position:absolute;left:10165;top:-640;width:24;height:2" coordorigin="10165,-640" coordsize="24,0" path="m10165,-640l10188,-640e" filled="false" stroked="true" strokeweight=".09927pt" strokecolor="#ff0000">
                <v:path arrowok="t"/>
              </v:shape>
            </v:group>
            <v:group style="position:absolute;left:10176;top:-652;width:2;height:24" coordorigin="10176,-652" coordsize="2,24">
              <v:shape style="position:absolute;left:10176;top:-652;width:2;height:24" coordorigin="10176,-652" coordsize="0,24" path="m10176,-652l10176,-628e" filled="false" stroked="true" strokeweight=".098107pt" strokecolor="#ff0000">
                <v:path arrowok="t"/>
              </v:shape>
            </v:group>
            <v:group style="position:absolute;left:10165;top:-640;width:24;height:2" coordorigin="10165,-640" coordsize="24,2">
              <v:shape style="position:absolute;left:10165;top:-640;width:24;height:2" coordorigin="10165,-640" coordsize="24,0" path="m10165,-640l10188,-640e" filled="false" stroked="true" strokeweight=".09927pt" strokecolor="#ff0000">
                <v:path arrowok="t"/>
              </v:shape>
            </v:group>
            <v:group style="position:absolute;left:10176;top:-652;width:2;height:24" coordorigin="10176,-652" coordsize="2,24">
              <v:shape style="position:absolute;left:10176;top:-652;width:2;height:24" coordorigin="10176,-652" coordsize="0,24" path="m10176,-652l10176,-628e" filled="false" stroked="true" strokeweight=".098107pt" strokecolor="#ff0000">
                <v:path arrowok="t"/>
              </v:shape>
            </v:group>
            <v:group style="position:absolute;left:10165;top:-640;width:24;height:2" coordorigin="10165,-640" coordsize="24,2">
              <v:shape style="position:absolute;left:10165;top:-640;width:24;height:2" coordorigin="10165,-640" coordsize="24,0" path="m10165,-640l10188,-640e" filled="false" stroked="true" strokeweight=".09927pt" strokecolor="#ff0000">
                <v:path arrowok="t"/>
              </v:shape>
            </v:group>
            <v:group style="position:absolute;left:10176;top:-652;width:2;height:24" coordorigin="10176,-652" coordsize="2,24">
              <v:shape style="position:absolute;left:10176;top:-652;width:2;height:24" coordorigin="10176,-652" coordsize="0,24" path="m10176,-652l10176,-629e" filled="false" stroked="true" strokeweight=".098107pt" strokecolor="#ff0000">
                <v:path arrowok="t"/>
              </v:shape>
            </v:group>
            <v:group style="position:absolute;left:10165;top:-641;width:24;height:2" coordorigin="10165,-641" coordsize="24,2">
              <v:shape style="position:absolute;left:10165;top:-641;width:24;height:2" coordorigin="10165,-641" coordsize="24,0" path="m10165,-641l10188,-641e" filled="false" stroked="true" strokeweight=".09927pt" strokecolor="#ff0000">
                <v:path arrowok="t"/>
              </v:shape>
            </v:group>
            <v:group style="position:absolute;left:10176;top:-653;width:2;height:24" coordorigin="10176,-653" coordsize="2,24">
              <v:shape style="position:absolute;left:10176;top:-653;width:2;height:24" coordorigin="10176,-653" coordsize="0,24" path="m10176,-653l10176,-629e" filled="false" stroked="true" strokeweight=".098107pt" strokecolor="#ff0000">
                <v:path arrowok="t"/>
              </v:shape>
            </v:group>
            <v:group style="position:absolute;left:10165;top:-641;width:24;height:2" coordorigin="10165,-641" coordsize="24,2">
              <v:shape style="position:absolute;left:10165;top:-641;width:24;height:2" coordorigin="10165,-641" coordsize="24,0" path="m10165,-641l10188,-641e" filled="false" stroked="true" strokeweight=".09927pt" strokecolor="#ff0000">
                <v:path arrowok="t"/>
              </v:shape>
            </v:group>
            <v:group style="position:absolute;left:10176;top:-653;width:2;height:24" coordorigin="10176,-653" coordsize="2,24">
              <v:shape style="position:absolute;left:10176;top:-653;width:2;height:24" coordorigin="10176,-653" coordsize="0,24" path="m10176,-653l10176,-629e" filled="false" stroked="true" strokeweight=".098107pt" strokecolor="#ff0000">
                <v:path arrowok="t"/>
              </v:shape>
            </v:group>
            <v:group style="position:absolute;left:10165;top:-641;width:24;height:2" coordorigin="10165,-641" coordsize="24,2">
              <v:shape style="position:absolute;left:10165;top:-641;width:24;height:2" coordorigin="10165,-641" coordsize="24,0" path="m10165,-641l10188,-641e" filled="false" stroked="true" strokeweight=".09927pt" strokecolor="#ff0000">
                <v:path arrowok="t"/>
              </v:shape>
            </v:group>
            <v:group style="position:absolute;left:10176;top:-653;width:2;height:24" coordorigin="10176,-653" coordsize="2,24">
              <v:shape style="position:absolute;left:10176;top:-653;width:2;height:24" coordorigin="10176,-653" coordsize="0,24" path="m10176,-653l10176,-630e" filled="false" stroked="true" strokeweight=".098107pt" strokecolor="#ff0000">
                <v:path arrowok="t"/>
              </v:shape>
            </v:group>
            <v:group style="position:absolute;left:10165;top:-642;width:24;height:2" coordorigin="10165,-642" coordsize="24,2">
              <v:shape style="position:absolute;left:10165;top:-642;width:24;height:2" coordorigin="10165,-642" coordsize="24,0" path="m10165,-642l10188,-642e" filled="false" stroked="true" strokeweight=".09927pt" strokecolor="#ff0000">
                <v:path arrowok="t"/>
              </v:shape>
            </v:group>
            <v:group style="position:absolute;left:10176;top:-654;width:2;height:24" coordorigin="10176,-654" coordsize="2,24">
              <v:shape style="position:absolute;left:10176;top:-654;width:2;height:24" coordorigin="10176,-654" coordsize="0,24" path="m10176,-654l10176,-630e" filled="false" stroked="true" strokeweight=".098107pt" strokecolor="#ff0000">
                <v:path arrowok="t"/>
              </v:shape>
            </v:group>
            <v:group style="position:absolute;left:10165;top:-642;width:24;height:2" coordorigin="10165,-642" coordsize="24,2">
              <v:shape style="position:absolute;left:10165;top:-642;width:24;height:2" coordorigin="10165,-642" coordsize="24,0" path="m10165,-642l10188,-642e" filled="false" stroked="true" strokeweight=".09927pt" strokecolor="#ff0000">
                <v:path arrowok="t"/>
              </v:shape>
            </v:group>
            <v:group style="position:absolute;left:10176;top:-654;width:2;height:24" coordorigin="10176,-654" coordsize="2,24">
              <v:shape style="position:absolute;left:10176;top:-654;width:2;height:24" coordorigin="10176,-654" coordsize="0,24" path="m10176,-654l10176,-631e" filled="false" stroked="true" strokeweight=".098107pt" strokecolor="#ff0000">
                <v:path arrowok="t"/>
              </v:shape>
            </v:group>
            <v:group style="position:absolute;left:10165;top:-643;width:24;height:2" coordorigin="10165,-643" coordsize="24,2">
              <v:shape style="position:absolute;left:10165;top:-643;width:24;height:2" coordorigin="10165,-643" coordsize="24,0" path="m10165,-643l10188,-643e" filled="false" stroked="true" strokeweight=".09927pt" strokecolor="#ff0000">
                <v:path arrowok="t"/>
              </v:shape>
            </v:group>
            <v:group style="position:absolute;left:10176;top:-655;width:2;height:24" coordorigin="10176,-655" coordsize="2,24">
              <v:shape style="position:absolute;left:10176;top:-655;width:2;height:24" coordorigin="10176,-655" coordsize="0,24" path="m10176,-655l10176,-632e" filled="false" stroked="true" strokeweight=".098107pt" strokecolor="#ff0000">
                <v:path arrowok="t"/>
              </v:shape>
            </v:group>
            <v:group style="position:absolute;left:10165;top:-644;width:24;height:2" coordorigin="10165,-644" coordsize="24,2">
              <v:shape style="position:absolute;left:10165;top:-644;width:24;height:2" coordorigin="10165,-644" coordsize="24,0" path="m10165,-644l10188,-644e" filled="false" stroked="true" strokeweight=".09927pt" strokecolor="#ff0000">
                <v:path arrowok="t"/>
              </v:shape>
            </v:group>
            <v:group style="position:absolute;left:10176;top:-656;width:2;height:24" coordorigin="10176,-656" coordsize="2,24">
              <v:shape style="position:absolute;left:10176;top:-656;width:2;height:24" coordorigin="10176,-656" coordsize="0,24" path="m10176,-656l10176,-632e" filled="false" stroked="true" strokeweight=".098107pt" strokecolor="#ff0000">
                <v:path arrowok="t"/>
              </v:shape>
            </v:group>
            <v:group style="position:absolute;left:10165;top:-644;width:24;height:2" coordorigin="10165,-644" coordsize="24,2">
              <v:shape style="position:absolute;left:10165;top:-644;width:24;height:2" coordorigin="10165,-644" coordsize="24,0" path="m10165,-644l10188,-644e" filled="false" stroked="true" strokeweight=".09927pt" strokecolor="#ff0000">
                <v:path arrowok="t"/>
              </v:shape>
            </v:group>
            <v:group style="position:absolute;left:10176;top:-656;width:2;height:24" coordorigin="10176,-656" coordsize="2,24">
              <v:shape style="position:absolute;left:10176;top:-656;width:2;height:24" coordorigin="10176,-656" coordsize="0,24" path="m10176,-656l10176,-632e" filled="false" stroked="true" strokeweight=".098107pt" strokecolor="#ff0000">
                <v:path arrowok="t"/>
              </v:shape>
            </v:group>
            <v:group style="position:absolute;left:10165;top:-645;width:24;height:2" coordorigin="10165,-645" coordsize="24,2">
              <v:shape style="position:absolute;left:10165;top:-645;width:24;height:2" coordorigin="10165,-645" coordsize="24,0" path="m10165,-645l10188,-645e" filled="false" stroked="true" strokeweight=".09927pt" strokecolor="#ff0000">
                <v:path arrowok="t"/>
              </v:shape>
            </v:group>
            <v:group style="position:absolute;left:10176;top:-657;width:2;height:24" coordorigin="10176,-657" coordsize="2,24">
              <v:shape style="position:absolute;left:10176;top:-657;width:2;height:24" coordorigin="10176,-657" coordsize="0,24" path="m10176,-657l10176,-633e" filled="false" stroked="true" strokeweight=".098107pt" strokecolor="#ff0000">
                <v:path arrowok="t"/>
              </v:shape>
            </v:group>
            <v:group style="position:absolute;left:10165;top:-645;width:24;height:2" coordorigin="10165,-645" coordsize="24,2">
              <v:shape style="position:absolute;left:10165;top:-645;width:24;height:2" coordorigin="10165,-645" coordsize="24,0" path="m10165,-645l10188,-645e" filled="false" stroked="true" strokeweight=".09927pt" strokecolor="#ff0000">
                <v:path arrowok="t"/>
              </v:shape>
            </v:group>
            <v:group style="position:absolute;left:10176;top:-657;width:2;height:24" coordorigin="10176,-657" coordsize="2,24">
              <v:shape style="position:absolute;left:10176;top:-657;width:2;height:24" coordorigin="10176,-657" coordsize="0,24" path="m10176,-657l10176,-633e" filled="false" stroked="true" strokeweight=".098107pt" strokecolor="#ff0000">
                <v:path arrowok="t"/>
              </v:shape>
            </v:group>
            <v:group style="position:absolute;left:10165;top:-645;width:24;height:2" coordorigin="10165,-645" coordsize="24,2">
              <v:shape style="position:absolute;left:10165;top:-645;width:24;height:2" coordorigin="10165,-645" coordsize="24,0" path="m10165,-645l10188,-645e" filled="false" stroked="true" strokeweight=".09927pt" strokecolor="#ff0000">
                <v:path arrowok="t"/>
              </v:shape>
            </v:group>
            <v:group style="position:absolute;left:10176;top:-657;width:2;height:24" coordorigin="10176,-657" coordsize="2,24">
              <v:shape style="position:absolute;left:10176;top:-657;width:2;height:24" coordorigin="10176,-657" coordsize="0,24" path="m10176,-657l10176,-634e" filled="false" stroked="true" strokeweight=".098107pt" strokecolor="#ff0000">
                <v:path arrowok="t"/>
              </v:shape>
            </v:group>
            <v:group style="position:absolute;left:10165;top:-646;width:24;height:2" coordorigin="10165,-646" coordsize="24,2">
              <v:shape style="position:absolute;left:10165;top:-646;width:24;height:2" coordorigin="10165,-646" coordsize="24,0" path="m10165,-646l10188,-646e" filled="false" stroked="true" strokeweight=".09927pt" strokecolor="#ff0000">
                <v:path arrowok="t"/>
              </v:shape>
            </v:group>
            <v:group style="position:absolute;left:10176;top:-658;width:2;height:24" coordorigin="10176,-658" coordsize="2,24">
              <v:shape style="position:absolute;left:10176;top:-658;width:2;height:24" coordorigin="10176,-658" coordsize="0,24" path="m10176,-658l10176,-635e" filled="false" stroked="true" strokeweight=".098107pt" strokecolor="#ff0000">
                <v:path arrowok="t"/>
              </v:shape>
            </v:group>
            <v:group style="position:absolute;left:10165;top:-647;width:24;height:2" coordorigin="10165,-647" coordsize="24,2">
              <v:shape style="position:absolute;left:10165;top:-647;width:24;height:2" coordorigin="10165,-647" coordsize="24,0" path="m10165,-647l10188,-647e" filled="false" stroked="true" strokeweight=".09927pt" strokecolor="#ff0000">
                <v:path arrowok="t"/>
              </v:shape>
            </v:group>
            <v:group style="position:absolute;left:10176;top:-659;width:2;height:24" coordorigin="10176,-659" coordsize="2,24">
              <v:shape style="position:absolute;left:10176;top:-659;width:2;height:24" coordorigin="10176,-659" coordsize="0,24" path="m10176,-659l10176,-635e" filled="false" stroked="true" strokeweight=".098107pt" strokecolor="#ff0000">
                <v:path arrowok="t"/>
              </v:shape>
            </v:group>
            <v:group style="position:absolute;left:10165;top:-647;width:24;height:2" coordorigin="10165,-647" coordsize="24,2">
              <v:shape style="position:absolute;left:10165;top:-647;width:24;height:2" coordorigin="10165,-647" coordsize="24,0" path="m10165,-647l10188,-647e" filled="false" stroked="true" strokeweight=".09927pt" strokecolor="#ff0000">
                <v:path arrowok="t"/>
              </v:shape>
            </v:group>
            <v:group style="position:absolute;left:10176;top:-659;width:2;height:24" coordorigin="10176,-659" coordsize="2,24">
              <v:shape style="position:absolute;left:10176;top:-659;width:2;height:24" coordorigin="10176,-659" coordsize="0,24" path="m10176,-659l10176,-636e" filled="false" stroked="true" strokeweight=".098107pt" strokecolor="#ff0000">
                <v:path arrowok="t"/>
              </v:shape>
            </v:group>
            <v:group style="position:absolute;left:10165;top:-648;width:24;height:2" coordorigin="10165,-648" coordsize="24,2">
              <v:shape style="position:absolute;left:10165;top:-648;width:24;height:2" coordorigin="10165,-648" coordsize="24,0" path="m10165,-648l10188,-648e" filled="false" stroked="true" strokeweight=".09927pt" strokecolor="#ff0000">
                <v:path arrowok="t"/>
              </v:shape>
            </v:group>
            <v:group style="position:absolute;left:10176;top:-660;width:2;height:24" coordorigin="10176,-660" coordsize="2,24">
              <v:shape style="position:absolute;left:10176;top:-660;width:2;height:24" coordorigin="10176,-660" coordsize="0,24" path="m10176,-660l10176,-636e" filled="false" stroked="true" strokeweight=".098107pt" strokecolor="#ff0000">
                <v:path arrowok="t"/>
              </v:shape>
            </v:group>
            <v:group style="position:absolute;left:10165;top:-648;width:24;height:2" coordorigin="10165,-648" coordsize="24,2">
              <v:shape style="position:absolute;left:10165;top:-648;width:24;height:2" coordorigin="10165,-648" coordsize="24,0" path="m10165,-648l10188,-648e" filled="false" stroked="true" strokeweight=".09927pt" strokecolor="#ff0000">
                <v:path arrowok="t"/>
              </v:shape>
            </v:group>
            <v:group style="position:absolute;left:10176;top:-660;width:2;height:24" coordorigin="10176,-660" coordsize="2,24">
              <v:shape style="position:absolute;left:10176;top:-660;width:2;height:24" coordorigin="10176,-660" coordsize="0,24" path="m10176,-660l10176,-637e" filled="false" stroked="true" strokeweight=".098107pt" strokecolor="#ff0000">
                <v:path arrowok="t"/>
              </v:shape>
            </v:group>
            <v:group style="position:absolute;left:10165;top:-649;width:24;height:2" coordorigin="10165,-649" coordsize="24,2">
              <v:shape style="position:absolute;left:10165;top:-649;width:24;height:2" coordorigin="10165,-649" coordsize="24,0" path="m10165,-649l10188,-649e" filled="false" stroked="true" strokeweight=".09927pt" strokecolor="#ff0000">
                <v:path arrowok="t"/>
              </v:shape>
            </v:group>
            <v:group style="position:absolute;left:10176;top:-661;width:2;height:24" coordorigin="10176,-661" coordsize="2,24">
              <v:shape style="position:absolute;left:10176;top:-661;width:2;height:24" coordorigin="10176,-661" coordsize="0,24" path="m10176,-661l10176,-637e" filled="false" stroked="true" strokeweight=".098107pt" strokecolor="#ff0000">
                <v:path arrowok="t"/>
              </v:shape>
            </v:group>
            <v:group style="position:absolute;left:10165;top:-649;width:24;height:2" coordorigin="10165,-649" coordsize="24,2">
              <v:shape style="position:absolute;left:10165;top:-649;width:24;height:2" coordorigin="10165,-649" coordsize="24,0" path="m10165,-649l10188,-649e" filled="false" stroked="true" strokeweight=".09927pt" strokecolor="#ff0000">
                <v:path arrowok="t"/>
              </v:shape>
            </v:group>
            <v:group style="position:absolute;left:10176;top:-661;width:2;height:24" coordorigin="10176,-661" coordsize="2,24">
              <v:shape style="position:absolute;left:10176;top:-661;width:2;height:24" coordorigin="10176,-661" coordsize="0,24" path="m10176,-661l10176,-637e" filled="false" stroked="true" strokeweight=".098107pt" strokecolor="#ff0000">
                <v:path arrowok="t"/>
              </v:shape>
            </v:group>
            <v:group style="position:absolute;left:10165;top:-649;width:24;height:2" coordorigin="10165,-649" coordsize="24,2">
              <v:shape style="position:absolute;left:10165;top:-649;width:24;height:2" coordorigin="10165,-649" coordsize="24,0" path="m10165,-649l10188,-649e" filled="false" stroked="true" strokeweight=".09927pt" strokecolor="#ff0000">
                <v:path arrowok="t"/>
              </v:shape>
            </v:group>
            <v:group style="position:absolute;left:10176;top:-661;width:2;height:24" coordorigin="10176,-661" coordsize="2,24">
              <v:shape style="position:absolute;left:10176;top:-661;width:2;height:24" coordorigin="10176,-661" coordsize="0,24" path="m10176,-661l10176,-637e" filled="false" stroked="true" strokeweight=".098107pt" strokecolor="#ff0000">
                <v:path arrowok="t"/>
              </v:shape>
            </v:group>
            <v:group style="position:absolute;left:10165;top:-650;width:24;height:2" coordorigin="10165,-650" coordsize="24,2">
              <v:shape style="position:absolute;left:10165;top:-650;width:24;height:2" coordorigin="10165,-650" coordsize="24,0" path="m10165,-650l10188,-650e" filled="false" stroked="true" strokeweight=".09927pt" strokecolor="#ff0000">
                <v:path arrowok="t"/>
              </v:shape>
            </v:group>
            <v:group style="position:absolute;left:10176;top:-662;width:2;height:24" coordorigin="10176,-662" coordsize="2,24">
              <v:shape style="position:absolute;left:10176;top:-662;width:2;height:24" coordorigin="10176,-662" coordsize="0,24" path="m10176,-662l10176,-638e" filled="false" stroked="true" strokeweight=".098107pt" strokecolor="#ff0000">
                <v:path arrowok="t"/>
              </v:shape>
            </v:group>
            <v:group style="position:absolute;left:10165;top:-650;width:24;height:2" coordorigin="10165,-650" coordsize="24,2">
              <v:shape style="position:absolute;left:10165;top:-650;width:24;height:2" coordorigin="10165,-650" coordsize="24,0" path="m10165,-650l10188,-650e" filled="false" stroked="true" strokeweight=".09927pt" strokecolor="#ff0000">
                <v:path arrowok="t"/>
              </v:shape>
            </v:group>
            <v:group style="position:absolute;left:10176;top:-662;width:2;height:24" coordorigin="10176,-662" coordsize="2,24">
              <v:shape style="position:absolute;left:10176;top:-662;width:2;height:24" coordorigin="10176,-662" coordsize="0,24" path="m10176,-662l10176,-638e" filled="false" stroked="true" strokeweight=".098107pt" strokecolor="#ff0000">
                <v:path arrowok="t"/>
              </v:shape>
            </v:group>
            <v:group style="position:absolute;left:10165;top:-650;width:24;height:2" coordorigin="10165,-650" coordsize="24,2">
              <v:shape style="position:absolute;left:10165;top:-650;width:24;height:2" coordorigin="10165,-650" coordsize="24,0" path="m10165,-650l10188,-650e" filled="false" stroked="true" strokeweight=".09927pt" strokecolor="#ff0000">
                <v:path arrowok="t"/>
              </v:shape>
            </v:group>
            <v:group style="position:absolute;left:10176;top:-662;width:2;height:24" coordorigin="10176,-662" coordsize="2,24">
              <v:shape style="position:absolute;left:10176;top:-662;width:2;height:24" coordorigin="10176,-662" coordsize="0,24" path="m10176,-662l10176,-638e" filled="false" stroked="true" strokeweight=".098107pt" strokecolor="#ff0000">
                <v:path arrowok="t"/>
              </v:shape>
            </v:group>
            <v:group style="position:absolute;left:10165;top:-651;width:24;height:2" coordorigin="10165,-651" coordsize="24,2">
              <v:shape style="position:absolute;left:10165;top:-651;width:24;height:2" coordorigin="10165,-651" coordsize="24,0" path="m10165,-651l10188,-651e" filled="false" stroked="true" strokeweight=".09927pt" strokecolor="#ff0000">
                <v:path arrowok="t"/>
              </v:shape>
            </v:group>
            <v:group style="position:absolute;left:10176;top:-663;width:2;height:24" coordorigin="10176,-663" coordsize="2,24">
              <v:shape style="position:absolute;left:10176;top:-663;width:2;height:24" coordorigin="10176,-663" coordsize="0,24" path="m10176,-663l10176,-639e" filled="false" stroked="true" strokeweight=".098107pt" strokecolor="#ff0000">
                <v:path arrowok="t"/>
              </v:shape>
            </v:group>
            <v:group style="position:absolute;left:10165;top:-651;width:24;height:2" coordorigin="10165,-651" coordsize="24,2">
              <v:shape style="position:absolute;left:10165;top:-651;width:24;height:2" coordorigin="10165,-651" coordsize="24,0" path="m10165,-651l10188,-651e" filled="false" stroked="true" strokeweight=".09927pt" strokecolor="#ff0000">
                <v:path arrowok="t"/>
              </v:shape>
            </v:group>
            <v:group style="position:absolute;left:10176;top:-663;width:2;height:24" coordorigin="10176,-663" coordsize="2,24">
              <v:shape style="position:absolute;left:10176;top:-663;width:2;height:24" coordorigin="10176,-663" coordsize="0,24" path="m10176,-663l10176,-639e" filled="false" stroked="true" strokeweight=".098107pt" strokecolor="#ff0000">
                <v:path arrowok="t"/>
              </v:shape>
            </v:group>
            <v:group style="position:absolute;left:10165;top:-651;width:24;height:2" coordorigin="10165,-651" coordsize="24,2">
              <v:shape style="position:absolute;left:10165;top:-651;width:24;height:2" coordorigin="10165,-651" coordsize="24,0" path="m10165,-651l10188,-651e" filled="false" stroked="true" strokeweight=".09927pt" strokecolor="#ff0000">
                <v:path arrowok="t"/>
              </v:shape>
            </v:group>
            <v:group style="position:absolute;left:10176;top:-663;width:2;height:24" coordorigin="10176,-663" coordsize="2,24">
              <v:shape style="position:absolute;left:10176;top:-663;width:2;height:24" coordorigin="10176,-663" coordsize="0,24" path="m10176,-663l10176,-639e" filled="false" stroked="true" strokeweight=".098107pt" strokecolor="#ff0000">
                <v:path arrowok="t"/>
              </v:shape>
            </v:group>
            <v:group style="position:absolute;left:10165;top:-652;width:24;height:2" coordorigin="10165,-652" coordsize="24,2">
              <v:shape style="position:absolute;left:10165;top:-652;width:24;height:2" coordorigin="10165,-652" coordsize="24,0" path="m10165,-652l10188,-652e" filled="false" stroked="true" strokeweight=".09927pt" strokecolor="#ff0000">
                <v:path arrowok="t"/>
              </v:shape>
            </v:group>
            <v:group style="position:absolute;left:10176;top:-664;width:2;height:24" coordorigin="10176,-664" coordsize="2,24">
              <v:shape style="position:absolute;left:10176;top:-664;width:2;height:24" coordorigin="10176,-664" coordsize="0,24" path="m10176,-664l10176,-640e" filled="false" stroked="true" strokeweight=".098107pt" strokecolor="#ff0000">
                <v:path arrowok="t"/>
              </v:shape>
            </v:group>
            <v:group style="position:absolute;left:10165;top:-652;width:24;height:2" coordorigin="10165,-652" coordsize="24,2">
              <v:shape style="position:absolute;left:10165;top:-652;width:24;height:2" coordorigin="10165,-652" coordsize="24,0" path="m10165,-652l10188,-652e" filled="false" stroked="true" strokeweight=".09927pt" strokecolor="#ff0000">
                <v:path arrowok="t"/>
              </v:shape>
            </v:group>
            <v:group style="position:absolute;left:10176;top:-664;width:2;height:24" coordorigin="10176,-664" coordsize="2,24">
              <v:shape style="position:absolute;left:10176;top:-664;width:2;height:24" coordorigin="10176,-664" coordsize="0,24" path="m10176,-664l10176,-640e" filled="false" stroked="true" strokeweight=".098107pt" strokecolor="#ff0000">
                <v:path arrowok="t"/>
              </v:shape>
            </v:group>
            <v:group style="position:absolute;left:10165;top:-653;width:24;height:2" coordorigin="10165,-653" coordsize="24,2">
              <v:shape style="position:absolute;left:10165;top:-653;width:24;height:2" coordorigin="10165,-653" coordsize="24,0" path="m10165,-653l10188,-653e" filled="false" stroked="true" strokeweight=".09927pt" strokecolor="#ff0000">
                <v:path arrowok="t"/>
              </v:shape>
            </v:group>
            <v:group style="position:absolute;left:10176;top:-665;width:2;height:24" coordorigin="10176,-665" coordsize="2,24">
              <v:shape style="position:absolute;left:10176;top:-665;width:2;height:24" coordorigin="10176,-665" coordsize="0,24" path="m10176,-665l10176,-641e" filled="false" stroked="true" strokeweight=".098107pt" strokecolor="#ff0000">
                <v:path arrowok="t"/>
              </v:shape>
            </v:group>
            <v:group style="position:absolute;left:10165;top:-653;width:24;height:2" coordorigin="10165,-653" coordsize="24,2">
              <v:shape style="position:absolute;left:10165;top:-653;width:24;height:2" coordorigin="10165,-653" coordsize="24,0" path="m10165,-653l10188,-653e" filled="false" stroked="true" strokeweight=".09927pt" strokecolor="#ff0000">
                <v:path arrowok="t"/>
              </v:shape>
            </v:group>
            <v:group style="position:absolute;left:10176;top:-665;width:2;height:24" coordorigin="10176,-665" coordsize="2,24">
              <v:shape style="position:absolute;left:10176;top:-665;width:2;height:24" coordorigin="10176,-665" coordsize="0,24" path="m10176,-665l10176,-641e" filled="false" stroked="true" strokeweight=".098107pt" strokecolor="#ff0000">
                <v:path arrowok="t"/>
              </v:shape>
            </v:group>
            <v:group style="position:absolute;left:10165;top:-653;width:24;height:2" coordorigin="10165,-653" coordsize="24,2">
              <v:shape style="position:absolute;left:10165;top:-653;width:24;height:2" coordorigin="10165,-653" coordsize="24,0" path="m10165,-653l10188,-653e" filled="false" stroked="true" strokeweight=".09927pt" strokecolor="#ff0000">
                <v:path arrowok="t"/>
              </v:shape>
            </v:group>
            <v:group style="position:absolute;left:10176;top:-665;width:2;height:24" coordorigin="10176,-665" coordsize="2,24">
              <v:shape style="position:absolute;left:10176;top:-665;width:2;height:24" coordorigin="10176,-665" coordsize="0,24" path="m10176,-665l10176,-641e" filled="false" stroked="true" strokeweight=".098107pt" strokecolor="#ff0000">
                <v:path arrowok="t"/>
              </v:shape>
            </v:group>
            <v:group style="position:absolute;left:10165;top:-654;width:24;height:2" coordorigin="10165,-654" coordsize="24,2">
              <v:shape style="position:absolute;left:10165;top:-654;width:24;height:2" coordorigin="10165,-654" coordsize="24,0" path="m10165,-654l10188,-654e" filled="false" stroked="true" strokeweight=".09927pt" strokecolor="#ff0000">
                <v:path arrowok="t"/>
              </v:shape>
            </v:group>
            <v:group style="position:absolute;left:10176;top:-666;width:2;height:24" coordorigin="10176,-666" coordsize="2,24">
              <v:shape style="position:absolute;left:10176;top:-666;width:2;height:24" coordorigin="10176,-666" coordsize="0,24" path="m10176,-666l10176,-642e" filled="false" stroked="true" strokeweight=".098107pt" strokecolor="#ff0000">
                <v:path arrowok="t"/>
              </v:shape>
            </v:group>
            <v:group style="position:absolute;left:10165;top:-654;width:24;height:2" coordorigin="10165,-654" coordsize="24,2">
              <v:shape style="position:absolute;left:10165;top:-654;width:24;height:2" coordorigin="10165,-654" coordsize="24,0" path="m10165,-654l10188,-654e" filled="false" stroked="true" strokeweight=".09927pt" strokecolor="#ff0000">
                <v:path arrowok="t"/>
              </v:shape>
            </v:group>
            <v:group style="position:absolute;left:10176;top:-666;width:2;height:24" coordorigin="10176,-666" coordsize="2,24">
              <v:shape style="position:absolute;left:10176;top:-666;width:2;height:24" coordorigin="10176,-666" coordsize="0,24" path="m10176,-666l10176,-642e" filled="false" stroked="true" strokeweight=".098107pt" strokecolor="#ff0000">
                <v:path arrowok="t"/>
              </v:shape>
            </v:group>
            <v:group style="position:absolute;left:10165;top:-654;width:24;height:2" coordorigin="10165,-654" coordsize="24,2">
              <v:shape style="position:absolute;left:10165;top:-654;width:24;height:2" coordorigin="10165,-654" coordsize="24,0" path="m10165,-654l10188,-654e" filled="false" stroked="true" strokeweight=".09927pt" strokecolor="#ff0000">
                <v:path arrowok="t"/>
              </v:shape>
            </v:group>
            <v:group style="position:absolute;left:10176;top:-666;width:2;height:24" coordorigin="10176,-666" coordsize="2,24">
              <v:shape style="position:absolute;left:10176;top:-666;width:2;height:24" coordorigin="10176,-666" coordsize="0,24" path="m10176,-666l10176,-642e" filled="false" stroked="true" strokeweight=".098107pt" strokecolor="#ff0000">
                <v:path arrowok="t"/>
              </v:shape>
            </v:group>
            <v:group style="position:absolute;left:10165;top:-655;width:24;height:2" coordorigin="10165,-655" coordsize="24,2">
              <v:shape style="position:absolute;left:10165;top:-655;width:24;height:2" coordorigin="10165,-655" coordsize="24,0" path="m10165,-655l10188,-655e" filled="false" stroked="true" strokeweight=".09927pt" strokecolor="#ff0000">
                <v:path arrowok="t"/>
              </v:shape>
            </v:group>
            <v:group style="position:absolute;left:10176;top:-667;width:2;height:24" coordorigin="10176,-667" coordsize="2,24">
              <v:shape style="position:absolute;left:10176;top:-667;width:2;height:24" coordorigin="10176,-667" coordsize="0,24" path="m10176,-667l10176,-643e" filled="false" stroked="true" strokeweight=".098107pt" strokecolor="#ff0000">
                <v:path arrowok="t"/>
              </v:shape>
            </v:group>
            <v:group style="position:absolute;left:10165;top:-655;width:24;height:2" coordorigin="10165,-655" coordsize="24,2">
              <v:shape style="position:absolute;left:10165;top:-655;width:24;height:2" coordorigin="10165,-655" coordsize="24,0" path="m10165,-655l10188,-655e" filled="false" stroked="true" strokeweight=".09927pt" strokecolor="#ff0000">
                <v:path arrowok="t"/>
              </v:shape>
            </v:group>
            <v:group style="position:absolute;left:10176;top:-667;width:2;height:24" coordorigin="10176,-667" coordsize="2,24">
              <v:shape style="position:absolute;left:10176;top:-667;width:2;height:24" coordorigin="10176,-667" coordsize="0,24" path="m10176,-667l10176,-643e" filled="false" stroked="true" strokeweight=".098107pt" strokecolor="#ff0000">
                <v:path arrowok="t"/>
              </v:shape>
            </v:group>
            <v:group style="position:absolute;left:10165;top:-656;width:24;height:2" coordorigin="10165,-656" coordsize="24,2">
              <v:shape style="position:absolute;left:10165;top:-656;width:24;height:2" coordorigin="10165,-656" coordsize="24,0" path="m10165,-656l10188,-656e" filled="false" stroked="true" strokeweight=".09927pt" strokecolor="#ff0000">
                <v:path arrowok="t"/>
              </v:shape>
            </v:group>
            <v:group style="position:absolute;left:10176;top:-668;width:2;height:24" coordorigin="10176,-668" coordsize="2,24">
              <v:shape style="position:absolute;left:10176;top:-668;width:2;height:24" coordorigin="10176,-668" coordsize="0,24" path="m10176,-668l10176,-644e" filled="false" stroked="true" strokeweight=".098107pt" strokecolor="#ff0000">
                <v:path arrowok="t"/>
              </v:shape>
            </v:group>
            <v:group style="position:absolute;left:10165;top:-656;width:24;height:2" coordorigin="10165,-656" coordsize="24,2">
              <v:shape style="position:absolute;left:10165;top:-656;width:24;height:2" coordorigin="10165,-656" coordsize="24,0" path="m10165,-656l10188,-656e" filled="false" stroked="true" strokeweight=".09927pt" strokecolor="#ff0000">
                <v:path arrowok="t"/>
              </v:shape>
            </v:group>
            <v:group style="position:absolute;left:10176;top:-668;width:2;height:24" coordorigin="10176,-668" coordsize="2,24">
              <v:shape style="position:absolute;left:10176;top:-668;width:2;height:24" coordorigin="10176,-668" coordsize="0,24" path="m10176,-668l10176,-644e" filled="false" stroked="true" strokeweight=".098107pt" strokecolor="#ff0000">
                <v:path arrowok="t"/>
              </v:shape>
            </v:group>
            <v:group style="position:absolute;left:10165;top:-656;width:24;height:2" coordorigin="10165,-656" coordsize="24,2">
              <v:shape style="position:absolute;left:10165;top:-656;width:24;height:2" coordorigin="10165,-656" coordsize="24,0" path="m10165,-656l10188,-656e" filled="false" stroked="true" strokeweight=".09927pt" strokecolor="#ff0000">
                <v:path arrowok="t"/>
              </v:shape>
            </v:group>
            <v:group style="position:absolute;left:10176;top:-668;width:2;height:24" coordorigin="10176,-668" coordsize="2,24">
              <v:shape style="position:absolute;left:10176;top:-668;width:2;height:24" coordorigin="10176,-668" coordsize="0,24" path="m10176,-668l10176,-644e" filled="false" stroked="true" strokeweight=".098107pt" strokecolor="#ff0000">
                <v:path arrowok="t"/>
              </v:shape>
            </v:group>
            <v:group style="position:absolute;left:10165;top:-657;width:24;height:2" coordorigin="10165,-657" coordsize="24,2">
              <v:shape style="position:absolute;left:10165;top:-657;width:24;height:2" coordorigin="10165,-657" coordsize="24,0" path="m10165,-657l10188,-657e" filled="false" stroked="true" strokeweight=".09927pt" strokecolor="#ff0000">
                <v:path arrowok="t"/>
              </v:shape>
            </v:group>
            <v:group style="position:absolute;left:10176;top:-669;width:2;height:24" coordorigin="10176,-669" coordsize="2,24">
              <v:shape style="position:absolute;left:10176;top:-669;width:2;height:24" coordorigin="10176,-669" coordsize="0,24" path="m10176,-669l10176,-645e" filled="false" stroked="true" strokeweight=".098107pt" strokecolor="#ff0000">
                <v:path arrowok="t"/>
              </v:shape>
            </v:group>
            <v:group style="position:absolute;left:10165;top:-657;width:24;height:2" coordorigin="10165,-657" coordsize="24,2">
              <v:shape style="position:absolute;left:10165;top:-657;width:24;height:2" coordorigin="10165,-657" coordsize="24,0" path="m10165,-657l10188,-657e" filled="false" stroked="true" strokeweight=".09927pt" strokecolor="#ff0000">
                <v:path arrowok="t"/>
              </v:shape>
            </v:group>
            <v:group style="position:absolute;left:10176;top:-669;width:2;height:24" coordorigin="10176,-669" coordsize="2,24">
              <v:shape style="position:absolute;left:10176;top:-669;width:2;height:24" coordorigin="10176,-669" coordsize="0,24" path="m10176,-669l10176,-645e" filled="false" stroked="true" strokeweight=".098107pt" strokecolor="#ff0000">
                <v:path arrowok="t"/>
              </v:shape>
            </v:group>
            <v:group style="position:absolute;left:10165;top:-658;width:24;height:2" coordorigin="10165,-658" coordsize="24,2">
              <v:shape style="position:absolute;left:10165;top:-658;width:24;height:2" coordorigin="10165,-658" coordsize="24,0" path="m10165,-658l10188,-658e" filled="false" stroked="true" strokeweight=".09927pt" strokecolor="#ff0000">
                <v:path arrowok="t"/>
              </v:shape>
            </v:group>
            <v:group style="position:absolute;left:10176;top:-670;width:2;height:24" coordorigin="10176,-670" coordsize="2,24">
              <v:shape style="position:absolute;left:10176;top:-670;width:2;height:24" coordorigin="10176,-670" coordsize="0,24" path="m10176,-670l10176,-646e" filled="false" stroked="true" strokeweight=".098107pt" strokecolor="#ff0000">
                <v:path arrowok="t"/>
              </v:shape>
            </v:group>
            <v:group style="position:absolute;left:10165;top:-658;width:24;height:2" coordorigin="10165,-658" coordsize="24,2">
              <v:shape style="position:absolute;left:10165;top:-658;width:24;height:2" coordorigin="10165,-658" coordsize="24,0" path="m10165,-658l10188,-658e" filled="false" stroked="true" strokeweight=".09927pt" strokecolor="#ff0000">
                <v:path arrowok="t"/>
              </v:shape>
            </v:group>
            <v:group style="position:absolute;left:10176;top:-670;width:2;height:24" coordorigin="10176,-670" coordsize="2,24">
              <v:shape style="position:absolute;left:10176;top:-670;width:2;height:24" coordorigin="10176,-670" coordsize="0,24" path="m10176,-670l10176,-646e" filled="false" stroked="true" strokeweight=".098107pt" strokecolor="#ff0000">
                <v:path arrowok="t"/>
              </v:shape>
            </v:group>
            <v:group style="position:absolute;left:10165;top:-659;width:24;height:2" coordorigin="10165,-659" coordsize="24,2">
              <v:shape style="position:absolute;left:10165;top:-659;width:24;height:2" coordorigin="10165,-659" coordsize="24,0" path="m10165,-659l10188,-659e" filled="false" stroked="true" strokeweight=".09927pt" strokecolor="#ff0000">
                <v:path arrowok="t"/>
              </v:shape>
            </v:group>
            <v:group style="position:absolute;left:10176;top:-671;width:2;height:24" coordorigin="10176,-671" coordsize="2,24">
              <v:shape style="position:absolute;left:10176;top:-671;width:2;height:24" coordorigin="10176,-671" coordsize="0,24" path="m10176,-671l10176,-647e" filled="false" stroked="true" strokeweight=".098107pt" strokecolor="#ff0000">
                <v:path arrowok="t"/>
              </v:shape>
            </v:group>
            <v:group style="position:absolute;left:10165;top:-659;width:24;height:2" coordorigin="10165,-659" coordsize="24,2">
              <v:shape style="position:absolute;left:10165;top:-659;width:24;height:2" coordorigin="10165,-659" coordsize="24,0" path="m10165,-659l10188,-659e" filled="false" stroked="true" strokeweight=".09927pt" strokecolor="#ff0000">
                <v:path arrowok="t"/>
              </v:shape>
            </v:group>
            <v:group style="position:absolute;left:10176;top:-671;width:2;height:24" coordorigin="10176,-671" coordsize="2,24">
              <v:shape style="position:absolute;left:10176;top:-671;width:2;height:24" coordorigin="10176,-671" coordsize="0,24" path="m10176,-671l10176,-647e" filled="false" stroked="true" strokeweight=".098107pt" strokecolor="#ff0000">
                <v:path arrowok="t"/>
              </v:shape>
            </v:group>
            <v:group style="position:absolute;left:10165;top:-659;width:24;height:2" coordorigin="10165,-659" coordsize="24,2">
              <v:shape style="position:absolute;left:10165;top:-659;width:24;height:2" coordorigin="10165,-659" coordsize="24,0" path="m10165,-659l10188,-659e" filled="false" stroked="true" strokeweight=".09927pt" strokecolor="#ff0000">
                <v:path arrowok="t"/>
              </v:shape>
            </v:group>
            <v:group style="position:absolute;left:10176;top:-671;width:2;height:24" coordorigin="10176,-671" coordsize="2,24">
              <v:shape style="position:absolute;left:10176;top:-671;width:2;height:24" coordorigin="10176,-671" coordsize="0,24" path="m10176,-671l10176,-647e" filled="false" stroked="true" strokeweight=".098107pt" strokecolor="#ff0000">
                <v:path arrowok="t"/>
              </v:shape>
            </v:group>
            <v:group style="position:absolute;left:10165;top:-660;width:24;height:2" coordorigin="10165,-660" coordsize="24,2">
              <v:shape style="position:absolute;left:10165;top:-660;width:24;height:2" coordorigin="10165,-660" coordsize="24,0" path="m10165,-660l10188,-660e" filled="false" stroked="true" strokeweight=".09927pt" strokecolor="#ff0000">
                <v:path arrowok="t"/>
              </v:shape>
            </v:group>
            <v:group style="position:absolute;left:10176;top:-671;width:2;height:24" coordorigin="10176,-671" coordsize="2,24">
              <v:shape style="position:absolute;left:10176;top:-671;width:2;height:24" coordorigin="10176,-671" coordsize="0,24" path="m10176,-671l10176,-648e" filled="false" stroked="true" strokeweight=".098107pt" strokecolor="#ff0000">
                <v:path arrowok="t"/>
              </v:shape>
            </v:group>
            <v:group style="position:absolute;left:10165;top:-660;width:24;height:2" coordorigin="10165,-660" coordsize="24,2">
              <v:shape style="position:absolute;left:10165;top:-660;width:24;height:2" coordorigin="10165,-660" coordsize="24,0" path="m10165,-660l10188,-660e" filled="false" stroked="true" strokeweight=".09927pt" strokecolor="#ff0000">
                <v:path arrowok="t"/>
              </v:shape>
            </v:group>
            <v:group style="position:absolute;left:10176;top:-672;width:2;height:24" coordorigin="10176,-672" coordsize="2,24">
              <v:shape style="position:absolute;left:10176;top:-672;width:2;height:24" coordorigin="10176,-672" coordsize="0,24" path="m10176,-672l10176,-648e" filled="false" stroked="true" strokeweight=".098107pt" strokecolor="#ff0000">
                <v:path arrowok="t"/>
              </v:shape>
            </v:group>
            <v:group style="position:absolute;left:10165;top:-660;width:24;height:2" coordorigin="10165,-660" coordsize="24,2">
              <v:shape style="position:absolute;left:10165;top:-660;width:24;height:2" coordorigin="10165,-660" coordsize="24,0" path="m10165,-660l10188,-660e" filled="false" stroked="true" strokeweight=".09927pt" strokecolor="#ff0000">
                <v:path arrowok="t"/>
              </v:shape>
            </v:group>
            <v:group style="position:absolute;left:10176;top:-672;width:2;height:24" coordorigin="10176,-672" coordsize="2,24">
              <v:shape style="position:absolute;left:10176;top:-672;width:2;height:24" coordorigin="10176,-672" coordsize="0,24" path="m10176,-672l10176,-648e" filled="false" stroked="true" strokeweight=".098107pt" strokecolor="#ff0000">
                <v:path arrowok="t"/>
              </v:shape>
            </v:group>
            <v:group style="position:absolute;left:10165;top:-661;width:24;height:2" coordorigin="10165,-661" coordsize="24,2">
              <v:shape style="position:absolute;left:10165;top:-661;width:24;height:2" coordorigin="10165,-661" coordsize="24,0" path="m10165,-661l10188,-661e" filled="false" stroked="true" strokeweight=".09927pt" strokecolor="#ff0000">
                <v:path arrowok="t"/>
              </v:shape>
            </v:group>
            <v:group style="position:absolute;left:10176;top:-673;width:2;height:24" coordorigin="10176,-673" coordsize="2,24">
              <v:shape style="position:absolute;left:10176;top:-673;width:2;height:24" coordorigin="10176,-673" coordsize="0,24" path="m10176,-673l10176,-649e" filled="false" stroked="true" strokeweight=".098107pt" strokecolor="#ff0000">
                <v:path arrowok="t"/>
              </v:shape>
            </v:group>
            <v:group style="position:absolute;left:10165;top:-661;width:24;height:2" coordorigin="10165,-661" coordsize="24,2">
              <v:shape style="position:absolute;left:10165;top:-661;width:24;height:2" coordorigin="10165,-661" coordsize="24,0" path="m10165,-661l10188,-661e" filled="false" stroked="true" strokeweight=".09927pt" strokecolor="#ff0000">
                <v:path arrowok="t"/>
              </v:shape>
            </v:group>
            <v:group style="position:absolute;left:10176;top:-673;width:2;height:24" coordorigin="10176,-673" coordsize="2,24">
              <v:shape style="position:absolute;left:10176;top:-673;width:2;height:24" coordorigin="10176,-673" coordsize="0,24" path="m10176,-673l10176,-649e" filled="false" stroked="true" strokeweight=".098107pt" strokecolor="#ff0000">
                <v:path arrowok="t"/>
              </v:shape>
            </v:group>
            <v:group style="position:absolute;left:10165;top:-661;width:24;height:2" coordorigin="10165,-661" coordsize="24,2">
              <v:shape style="position:absolute;left:10165;top:-661;width:24;height:2" coordorigin="10165,-661" coordsize="24,0" path="m10165,-661l10188,-661e" filled="false" stroked="true" strokeweight=".09927pt" strokecolor="#ff0000">
                <v:path arrowok="t"/>
              </v:shape>
            </v:group>
            <v:group style="position:absolute;left:10176;top:-673;width:2;height:24" coordorigin="10176,-673" coordsize="2,24">
              <v:shape style="position:absolute;left:10176;top:-673;width:2;height:24" coordorigin="10176,-673" coordsize="0,24" path="m10176,-673l10176,-649e" filled="false" stroked="true" strokeweight=".098107pt" strokecolor="#ff0000">
                <v:path arrowok="t"/>
              </v:shape>
            </v:group>
            <v:group style="position:absolute;left:10165;top:-662;width:24;height:2" coordorigin="10165,-662" coordsize="24,2">
              <v:shape style="position:absolute;left:10165;top:-662;width:24;height:2" coordorigin="10165,-662" coordsize="24,0" path="m10165,-662l10188,-662e" filled="false" stroked="true" strokeweight=".09927pt" strokecolor="#ff0000">
                <v:path arrowok="t"/>
              </v:shape>
            </v:group>
            <v:group style="position:absolute;left:10176;top:-673;width:2;height:24" coordorigin="10176,-673" coordsize="2,24">
              <v:shape style="position:absolute;left:10176;top:-673;width:2;height:24" coordorigin="10176,-673" coordsize="0,24" path="m10176,-673l10176,-650e" filled="false" stroked="true" strokeweight=".098107pt" strokecolor="#ff0000">
                <v:path arrowok="t"/>
              </v:shape>
            </v:group>
            <v:group style="position:absolute;left:10165;top:-662;width:24;height:2" coordorigin="10165,-662" coordsize="24,2">
              <v:shape style="position:absolute;left:10165;top:-662;width:24;height:2" coordorigin="10165,-662" coordsize="24,0" path="m10165,-662l10188,-662e" filled="false" stroked="true" strokeweight=".09927pt" strokecolor="#ff0000">
                <v:path arrowok="t"/>
              </v:shape>
            </v:group>
            <v:group style="position:absolute;left:10176;top:-674;width:2;height:24" coordorigin="10176,-674" coordsize="2,24">
              <v:shape style="position:absolute;left:10176;top:-674;width:2;height:24" coordorigin="10176,-674" coordsize="0,24" path="m10176,-674l10176,-650e" filled="false" stroked="true" strokeweight=".098107pt" strokecolor="#ff0000">
                <v:path arrowok="t"/>
              </v:shape>
            </v:group>
            <v:group style="position:absolute;left:10165;top:-662;width:24;height:2" coordorigin="10165,-662" coordsize="24,2">
              <v:shape style="position:absolute;left:10165;top:-662;width:24;height:2" coordorigin="10165,-662" coordsize="24,0" path="m10165,-662l10188,-662e" filled="false" stroked="true" strokeweight=".09927pt" strokecolor="#ff0000">
                <v:path arrowok="t"/>
              </v:shape>
            </v:group>
            <v:group style="position:absolute;left:10176;top:-674;width:2;height:24" coordorigin="10176,-674" coordsize="2,24">
              <v:shape style="position:absolute;left:10176;top:-674;width:2;height:24" coordorigin="10176,-674" coordsize="0,24" path="m10176,-674l10176,-650e" filled="false" stroked="true" strokeweight=".098107pt" strokecolor="#ff0000">
                <v:path arrowok="t"/>
              </v:shape>
            </v:group>
            <v:group style="position:absolute;left:10165;top:-663;width:24;height:2" coordorigin="10165,-663" coordsize="24,2">
              <v:shape style="position:absolute;left:10165;top:-663;width:24;height:2" coordorigin="10165,-663" coordsize="24,0" path="m10165,-663l10188,-663e" filled="false" stroked="true" strokeweight=".09927pt" strokecolor="#ff0000">
                <v:path arrowok="t"/>
              </v:shape>
            </v:group>
            <v:group style="position:absolute;left:10176;top:-674;width:2;height:24" coordorigin="10176,-674" coordsize="2,24">
              <v:shape style="position:absolute;left:10176;top:-674;width:2;height:24" coordorigin="10176,-674" coordsize="0,24" path="m10176,-674l10176,-651e" filled="false" stroked="true" strokeweight=".098107pt" strokecolor="#ff0000">
                <v:path arrowok="t"/>
              </v:shape>
            </v:group>
            <v:group style="position:absolute;left:10165;top:-663;width:24;height:2" coordorigin="10165,-663" coordsize="24,2">
              <v:shape style="position:absolute;left:10165;top:-663;width:24;height:2" coordorigin="10165,-663" coordsize="24,0" path="m10165,-663l10188,-663e" filled="false" stroked="true" strokeweight=".09927pt" strokecolor="#ff0000">
                <v:path arrowok="t"/>
              </v:shape>
            </v:group>
            <v:group style="position:absolute;left:10176;top:-675;width:2;height:24" coordorigin="10176,-675" coordsize="2,24">
              <v:shape style="position:absolute;left:10176;top:-675;width:2;height:24" coordorigin="10176,-675" coordsize="0,24" path="m10176,-675l10176,-651e" filled="false" stroked="true" strokeweight=".098107pt" strokecolor="#ff0000">
                <v:path arrowok="t"/>
              </v:shape>
            </v:group>
            <v:group style="position:absolute;left:10165;top:-664;width:24;height:2" coordorigin="10165,-664" coordsize="24,2">
              <v:shape style="position:absolute;left:10165;top:-664;width:24;height:2" coordorigin="10165,-664" coordsize="24,0" path="m10165,-664l10188,-664e" filled="false" stroked="true" strokeweight=".09927pt" strokecolor="#ff0000">
                <v:path arrowok="t"/>
              </v:shape>
            </v:group>
            <v:group style="position:absolute;left:10176;top:-675;width:2;height:24" coordorigin="10176,-675" coordsize="2,24">
              <v:shape style="position:absolute;left:10176;top:-675;width:2;height:24" coordorigin="10176,-675" coordsize="0,24" path="m10176,-675l10176,-652e" filled="false" stroked="true" strokeweight=".098107pt" strokecolor="#ff0000">
                <v:path arrowok="t"/>
              </v:shape>
            </v:group>
            <v:group style="position:absolute;left:10165;top:-664;width:24;height:2" coordorigin="10165,-664" coordsize="24,2">
              <v:shape style="position:absolute;left:10165;top:-664;width:24;height:2" coordorigin="10165,-664" coordsize="24,0" path="m10165,-664l10188,-664e" filled="false" stroked="true" strokeweight=".09927pt" strokecolor="#ff0000">
                <v:path arrowok="t"/>
              </v:shape>
            </v:group>
            <v:group style="position:absolute;left:10176;top:-676;width:2;height:24" coordorigin="10176,-676" coordsize="2,24">
              <v:shape style="position:absolute;left:10176;top:-676;width:2;height:24" coordorigin="10176,-676" coordsize="0,24" path="m10176,-676l10176,-652e" filled="false" stroked="true" strokeweight=".098107pt" strokecolor="#ff0000">
                <v:path arrowok="t"/>
              </v:shape>
            </v:group>
            <v:group style="position:absolute;left:10165;top:-665;width:24;height:2" coordorigin="10165,-665" coordsize="24,2">
              <v:shape style="position:absolute;left:10165;top:-665;width:24;height:2" coordorigin="10165,-665" coordsize="24,0" path="m10165,-665l10188,-665e" filled="false" stroked="true" strokeweight=".09927pt" strokecolor="#ff0000">
                <v:path arrowok="t"/>
              </v:shape>
            </v:group>
            <v:group style="position:absolute;left:10176;top:-677;width:2;height:24" coordorigin="10176,-677" coordsize="2,24">
              <v:shape style="position:absolute;left:10176;top:-677;width:2;height:24" coordorigin="10176,-677" coordsize="0,24" path="m10176,-677l10176,-653e" filled="false" stroked="true" strokeweight=".098107pt" strokecolor="#ff0000">
                <v:path arrowok="t"/>
              </v:shape>
            </v:group>
            <v:group style="position:absolute;left:10165;top:-665;width:24;height:2" coordorigin="10165,-665" coordsize="24,2">
              <v:shape style="position:absolute;left:10165;top:-665;width:24;height:2" coordorigin="10165,-665" coordsize="24,0" path="m10165,-665l10188,-665e" filled="false" stroked="true" strokeweight=".09927pt" strokecolor="#ff0000">
                <v:path arrowok="t"/>
              </v:shape>
            </v:group>
            <v:group style="position:absolute;left:10176;top:-677;width:2;height:24" coordorigin="10176,-677" coordsize="2,24">
              <v:shape style="position:absolute;left:10176;top:-677;width:2;height:24" coordorigin="10176,-677" coordsize="0,24" path="m10176,-677l10176,-653e" filled="false" stroked="true" strokeweight=".098107pt" strokecolor="#ff0000">
                <v:path arrowok="t"/>
              </v:shape>
            </v:group>
            <v:group style="position:absolute;left:10165;top:-667;width:24;height:2" coordorigin="10165,-667" coordsize="24,2">
              <v:shape style="position:absolute;left:10165;top:-667;width:24;height:2" coordorigin="10165,-667" coordsize="24,0" path="m10165,-667l10188,-667e" filled="false" stroked="true" strokeweight=".09927pt" strokecolor="#ff0000">
                <v:path arrowok="t"/>
              </v:shape>
            </v:group>
            <v:group style="position:absolute;left:10176;top:-679;width:2;height:24" coordorigin="10176,-679" coordsize="2,24">
              <v:shape style="position:absolute;left:10176;top:-679;width:2;height:24" coordorigin="10176,-679" coordsize="0,24" path="m10176,-679l10176,-655e" filled="false" stroked="true" strokeweight=".098107pt" strokecolor="#ff0000">
                <v:path arrowok="t"/>
              </v:shape>
            </v:group>
            <v:group style="position:absolute;left:10165;top:-667;width:24;height:2" coordorigin="10165,-667" coordsize="24,2">
              <v:shape style="position:absolute;left:10165;top:-667;width:24;height:2" coordorigin="10165,-667" coordsize="24,0" path="m10165,-667l10188,-667e" filled="false" stroked="true" strokeweight=".09927pt" strokecolor="#ff0000">
                <v:path arrowok="t"/>
              </v:shape>
            </v:group>
            <v:group style="position:absolute;left:10176;top:-679;width:2;height:24" coordorigin="10176,-679" coordsize="2,24">
              <v:shape style="position:absolute;left:10176;top:-679;width:2;height:24" coordorigin="10176,-679" coordsize="0,24" path="m10176,-679l10176,-655e" filled="false" stroked="true" strokeweight=".098107pt" strokecolor="#ff0000">
                <v:path arrowok="t"/>
              </v:shape>
            </v:group>
            <v:group style="position:absolute;left:10165;top:-668;width:24;height:2" coordorigin="10165,-668" coordsize="24,2">
              <v:shape style="position:absolute;left:10165;top:-668;width:24;height:2" coordorigin="10165,-668" coordsize="24,0" path="m10165,-668l10188,-668e" filled="false" stroked="true" strokeweight=".09927pt" strokecolor="#ff0000">
                <v:path arrowok="t"/>
              </v:shape>
            </v:group>
            <v:group style="position:absolute;left:10176;top:-679;width:2;height:24" coordorigin="10176,-679" coordsize="2,24">
              <v:shape style="position:absolute;left:10176;top:-679;width:2;height:24" coordorigin="10176,-679" coordsize="0,24" path="m10176,-679l10176,-656e" filled="false" stroked="true" strokeweight=".098107pt" strokecolor="#ff0000">
                <v:path arrowok="t"/>
              </v:shape>
            </v:group>
            <v:group style="position:absolute;left:10165;top:-668;width:24;height:2" coordorigin="10165,-668" coordsize="24,2">
              <v:shape style="position:absolute;left:10165;top:-668;width:24;height:2" coordorigin="10165,-668" coordsize="24,0" path="m10165,-668l10188,-668e" filled="false" stroked="true" strokeweight=".09927pt" strokecolor="#ff0000">
                <v:path arrowok="t"/>
              </v:shape>
            </v:group>
            <v:group style="position:absolute;left:10176;top:-680;width:2;height:24" coordorigin="10176,-680" coordsize="2,24">
              <v:shape style="position:absolute;left:10176;top:-680;width:2;height:24" coordorigin="10176,-680" coordsize="0,24" path="m10176,-680l10176,-656e" filled="false" stroked="true" strokeweight=".098107pt" strokecolor="#ff0000">
                <v:path arrowok="t"/>
              </v:shape>
            </v:group>
            <v:group style="position:absolute;left:10165;top:-668;width:24;height:2" coordorigin="10165,-668" coordsize="24,2">
              <v:shape style="position:absolute;left:10165;top:-668;width:24;height:2" coordorigin="10165,-668" coordsize="24,0" path="m10165,-668l10188,-668e" filled="false" stroked="true" strokeweight=".09927pt" strokecolor="#ff0000">
                <v:path arrowok="t"/>
              </v:shape>
            </v:group>
            <v:group style="position:absolute;left:10176;top:-680;width:2;height:24" coordorigin="10176,-680" coordsize="2,24">
              <v:shape style="position:absolute;left:10176;top:-680;width:2;height:24" coordorigin="10176,-680" coordsize="0,24" path="m10176,-680l10176,-656e" filled="false" stroked="true" strokeweight=".098107pt" strokecolor="#ff0000">
                <v:path arrowok="t"/>
              </v:shape>
            </v:group>
            <v:group style="position:absolute;left:10165;top:-669;width:24;height:2" coordorigin="10165,-669" coordsize="24,2">
              <v:shape style="position:absolute;left:10165;top:-669;width:24;height:2" coordorigin="10165,-669" coordsize="24,0" path="m10165,-669l10188,-669e" filled="false" stroked="true" strokeweight=".09927pt" strokecolor="#ff0000">
                <v:path arrowok="t"/>
              </v:shape>
            </v:group>
            <v:group style="position:absolute;left:10176;top:-680;width:2;height:24" coordorigin="10176,-680" coordsize="2,24">
              <v:shape style="position:absolute;left:10176;top:-680;width:2;height:24" coordorigin="10176,-680" coordsize="0,24" path="m10176,-680l10176,-657e" filled="false" stroked="true" strokeweight=".098107pt" strokecolor="#ff0000">
                <v:path arrowok="t"/>
              </v:shape>
            </v:group>
            <v:group style="position:absolute;left:10165;top:-669;width:24;height:2" coordorigin="10165,-669" coordsize="24,2">
              <v:shape style="position:absolute;left:10165;top:-669;width:24;height:2" coordorigin="10165,-669" coordsize="24,0" path="m10165,-669l10188,-669e" filled="false" stroked="true" strokeweight=".09927pt" strokecolor="#ff0000">
                <v:path arrowok="t"/>
              </v:shape>
            </v:group>
            <v:group style="position:absolute;left:10176;top:-681;width:2;height:24" coordorigin="10176,-681" coordsize="2,24">
              <v:shape style="position:absolute;left:10176;top:-681;width:2;height:24" coordorigin="10176,-681" coordsize="0,24" path="m10176,-681l10176,-657e" filled="false" stroked="true" strokeweight=".098107pt" strokecolor="#ff0000">
                <v:path arrowok="t"/>
              </v:shape>
            </v:group>
            <v:group style="position:absolute;left:10165;top:-669;width:24;height:2" coordorigin="10165,-669" coordsize="24,2">
              <v:shape style="position:absolute;left:10165;top:-669;width:24;height:2" coordorigin="10165,-669" coordsize="24,0" path="m10165,-669l10188,-669e" filled="false" stroked="true" strokeweight=".09927pt" strokecolor="#ff0000">
                <v:path arrowok="t"/>
              </v:shape>
            </v:group>
            <v:group style="position:absolute;left:10176;top:-681;width:2;height:24" coordorigin="10176,-681" coordsize="2,24">
              <v:shape style="position:absolute;left:10176;top:-681;width:2;height:24" coordorigin="10176,-681" coordsize="0,24" path="m10176,-681l10176,-657e" filled="false" stroked="true" strokeweight=".098107pt" strokecolor="#ff0000">
                <v:path arrowok="t"/>
              </v:shape>
            </v:group>
            <v:group style="position:absolute;left:10165;top:-670;width:24;height:2" coordorigin="10165,-670" coordsize="24,2">
              <v:shape style="position:absolute;left:10165;top:-670;width:24;height:2" coordorigin="10165,-670" coordsize="24,0" path="m10165,-670l10188,-670e" filled="false" stroked="true" strokeweight=".09927pt" strokecolor="#ff0000">
                <v:path arrowok="t"/>
              </v:shape>
            </v:group>
            <v:group style="position:absolute;left:10176;top:-681;width:2;height:24" coordorigin="10176,-681" coordsize="2,24">
              <v:shape style="position:absolute;left:10176;top:-681;width:2;height:24" coordorigin="10176,-681" coordsize="0,24" path="m10176,-681l10176,-658e" filled="false" stroked="true" strokeweight=".098107pt" strokecolor="#ff0000">
                <v:path arrowok="t"/>
              </v:shape>
            </v:group>
            <v:group style="position:absolute;left:10165;top:-670;width:24;height:2" coordorigin="10165,-670" coordsize="24,2">
              <v:shape style="position:absolute;left:10165;top:-670;width:24;height:2" coordorigin="10165,-670" coordsize="24,0" path="m10165,-670l10188,-670e" filled="false" stroked="true" strokeweight=".09927pt" strokecolor="#ff0000">
                <v:path arrowok="t"/>
              </v:shape>
            </v:group>
            <v:group style="position:absolute;left:10176;top:-682;width:2;height:24" coordorigin="10176,-682" coordsize="2,24">
              <v:shape style="position:absolute;left:10176;top:-682;width:2;height:24" coordorigin="10176,-682" coordsize="0,24" path="m10176,-682l10176,-658e" filled="false" stroked="true" strokeweight=".098107pt" strokecolor="#ff0000">
                <v:path arrowok="t"/>
              </v:shape>
            </v:group>
            <v:group style="position:absolute;left:10165;top:-670;width:24;height:2" coordorigin="10165,-670" coordsize="24,2">
              <v:shape style="position:absolute;left:10165;top:-670;width:24;height:2" coordorigin="10165,-670" coordsize="24,0" path="m10165,-670l10188,-670e" filled="false" stroked="true" strokeweight=".09927pt" strokecolor="#ff0000">
                <v:path arrowok="t"/>
              </v:shape>
            </v:group>
            <v:group style="position:absolute;left:10176;top:-682;width:2;height:24" coordorigin="10176,-682" coordsize="2,24">
              <v:shape style="position:absolute;left:10176;top:-682;width:2;height:24" coordorigin="10176,-682" coordsize="0,24" path="m10176,-682l10176,-658e" filled="false" stroked="true" strokeweight=".098107pt" strokecolor="#ff0000">
                <v:path arrowok="t"/>
              </v:shape>
            </v:group>
            <v:group style="position:absolute;left:10165;top:-671;width:24;height:2" coordorigin="10165,-671" coordsize="24,2">
              <v:shape style="position:absolute;left:10165;top:-671;width:24;height:2" coordorigin="10165,-671" coordsize="24,0" path="m10165,-671l10188,-671e" filled="false" stroked="true" strokeweight=".09927pt" strokecolor="#ff0000">
                <v:path arrowok="t"/>
              </v:shape>
            </v:group>
            <v:group style="position:absolute;left:10176;top:-682;width:2;height:24" coordorigin="10176,-682" coordsize="2,24">
              <v:shape style="position:absolute;left:10176;top:-682;width:2;height:24" coordorigin="10176,-682" coordsize="0,24" path="m10176,-682l10176,-659e" filled="false" stroked="true" strokeweight=".098107pt" strokecolor="#ff0000">
                <v:path arrowok="t"/>
              </v:shape>
            </v:group>
            <v:group style="position:absolute;left:10165;top:-671;width:24;height:2" coordorigin="10165,-671" coordsize="24,2">
              <v:shape style="position:absolute;left:10165;top:-671;width:24;height:2" coordorigin="10165,-671" coordsize="24,0" path="m10165,-671l10188,-671e" filled="false" stroked="true" strokeweight=".09927pt" strokecolor="#ff0000">
                <v:path arrowok="t"/>
              </v:shape>
            </v:group>
            <v:group style="position:absolute;left:10176;top:-683;width:2;height:24" coordorigin="10176,-683" coordsize="2,24">
              <v:shape style="position:absolute;left:10176;top:-683;width:2;height:24" coordorigin="10176,-683" coordsize="0,24" path="m10176,-683l10176,-659e" filled="false" stroked="true" strokeweight=".098107pt" strokecolor="#ff0000">
                <v:path arrowok="t"/>
              </v:shape>
            </v:group>
            <v:group style="position:absolute;left:10165;top:-671;width:24;height:2" coordorigin="10165,-671" coordsize="24,2">
              <v:shape style="position:absolute;left:10165;top:-671;width:24;height:2" coordorigin="10165,-671" coordsize="24,0" path="m10165,-671l10188,-671e" filled="false" stroked="true" strokeweight=".09927pt" strokecolor="#ff0000">
                <v:path arrowok="t"/>
              </v:shape>
            </v:group>
            <v:group style="position:absolute;left:10176;top:-683;width:2;height:24" coordorigin="10176,-683" coordsize="2,24">
              <v:shape style="position:absolute;left:10176;top:-683;width:2;height:24" coordorigin="10176,-683" coordsize="0,24" path="m10176,-683l10176,-659e" filled="false" stroked="true" strokeweight=".098107pt" strokecolor="#ff0000">
                <v:path arrowok="t"/>
              </v:shape>
            </v:group>
            <v:group style="position:absolute;left:10165;top:-671;width:24;height:2" coordorigin="10165,-671" coordsize="24,2">
              <v:shape style="position:absolute;left:10165;top:-671;width:24;height:2" coordorigin="10165,-671" coordsize="24,0" path="m10165,-671l10188,-671e" filled="false" stroked="true" strokeweight=".09927pt" strokecolor="#ff0000">
                <v:path arrowok="t"/>
              </v:shape>
            </v:group>
            <v:group style="position:absolute;left:10176;top:-683;width:2;height:24" coordorigin="10176,-683" coordsize="2,24">
              <v:shape style="position:absolute;left:10176;top:-683;width:2;height:24" coordorigin="10176,-683" coordsize="0,24" path="m10176,-683l10176,-660e" filled="false" stroked="true" strokeweight=".098107pt" strokecolor="#ff0000">
                <v:path arrowok="t"/>
              </v:shape>
            </v:group>
            <v:group style="position:absolute;left:10165;top:-672;width:24;height:2" coordorigin="10165,-672" coordsize="24,2">
              <v:shape style="position:absolute;left:10165;top:-672;width:24;height:2" coordorigin="10165,-672" coordsize="24,0" path="m10165,-672l10188,-672e" filled="false" stroked="true" strokeweight=".09927pt" strokecolor="#ff0000">
                <v:path arrowok="t"/>
              </v:shape>
            </v:group>
            <v:group style="position:absolute;left:10176;top:-684;width:2;height:24" coordorigin="10176,-684" coordsize="2,24">
              <v:shape style="position:absolute;left:10176;top:-684;width:2;height:24" coordorigin="10176,-684" coordsize="0,24" path="m10176,-684l10176,-660e" filled="false" stroked="true" strokeweight=".098107pt" strokecolor="#ff0000">
                <v:path arrowok="t"/>
              </v:shape>
            </v:group>
            <v:group style="position:absolute;left:10165;top:-672;width:24;height:2" coordorigin="10165,-672" coordsize="24,2">
              <v:shape style="position:absolute;left:10165;top:-672;width:24;height:2" coordorigin="10165,-672" coordsize="24,0" path="m10165,-672l10188,-672e" filled="false" stroked="true" strokeweight=".09927pt" strokecolor="#ff0000">
                <v:path arrowok="t"/>
              </v:shape>
            </v:group>
            <v:group style="position:absolute;left:10176;top:-684;width:2;height:24" coordorigin="10176,-684" coordsize="2,24">
              <v:shape style="position:absolute;left:10176;top:-684;width:2;height:24" coordorigin="10176,-684" coordsize="0,24" path="m10176,-684l10176,-660e" filled="false" stroked="true" strokeweight=".098107pt" strokecolor="#ff0000">
                <v:path arrowok="t"/>
              </v:shape>
            </v:group>
            <v:group style="position:absolute;left:10165;top:-673;width:24;height:2" coordorigin="10165,-673" coordsize="24,2">
              <v:shape style="position:absolute;left:10165;top:-673;width:24;height:2" coordorigin="10165,-673" coordsize="24,0" path="m10165,-673l10188,-673e" filled="false" stroked="true" strokeweight=".09927pt" strokecolor="#ff0000">
                <v:path arrowok="t"/>
              </v:shape>
            </v:group>
            <v:group style="position:absolute;left:10176;top:-684;width:2;height:24" coordorigin="10176,-684" coordsize="2,24">
              <v:shape style="position:absolute;left:10176;top:-684;width:2;height:24" coordorigin="10176,-684" coordsize="0,24" path="m10176,-684l10176,-661e" filled="false" stroked="true" strokeweight=".098107pt" strokecolor="#ff0000">
                <v:path arrowok="t"/>
              </v:shape>
            </v:group>
            <v:group style="position:absolute;left:10165;top:-673;width:24;height:2" coordorigin="10165,-673" coordsize="24,2">
              <v:shape style="position:absolute;left:10165;top:-673;width:24;height:2" coordorigin="10165,-673" coordsize="24,0" path="m10165,-673l10188,-673e" filled="false" stroked="true" strokeweight=".09927pt" strokecolor="#ff0000">
                <v:path arrowok="t"/>
              </v:shape>
            </v:group>
            <v:group style="position:absolute;left:10176;top:-685;width:2;height:24" coordorigin="10176,-685" coordsize="2,24">
              <v:shape style="position:absolute;left:10176;top:-685;width:2;height:24" coordorigin="10176,-685" coordsize="0,24" path="m10176,-685l10176,-661e" filled="false" stroked="true" strokeweight=".098107pt" strokecolor="#ff0000">
                <v:path arrowok="t"/>
              </v:shape>
            </v:group>
            <v:group style="position:absolute;left:10165;top:-673;width:24;height:2" coordorigin="10165,-673" coordsize="24,2">
              <v:shape style="position:absolute;left:10165;top:-673;width:24;height:2" coordorigin="10165,-673" coordsize="24,0" path="m10165,-673l10188,-673e" filled="false" stroked="true" strokeweight=".09927pt" strokecolor="#ff0000">
                <v:path arrowok="t"/>
              </v:shape>
            </v:group>
            <v:group style="position:absolute;left:10176;top:-685;width:2;height:24" coordorigin="10176,-685" coordsize="2,24">
              <v:shape style="position:absolute;left:10176;top:-685;width:2;height:24" coordorigin="10176,-685" coordsize="0,24" path="m10176,-685l10176,-661e" filled="false" stroked="true" strokeweight=".098107pt" strokecolor="#ff0000">
                <v:path arrowok="t"/>
              </v:shape>
            </v:group>
            <v:group style="position:absolute;left:10165;top:-673;width:24;height:2" coordorigin="10165,-673" coordsize="24,2">
              <v:shape style="position:absolute;left:10165;top:-673;width:24;height:2" coordorigin="10165,-673" coordsize="24,0" path="m10165,-673l10188,-673e" filled="false" stroked="true" strokeweight=".09927pt" strokecolor="#ff0000">
                <v:path arrowok="t"/>
              </v:shape>
            </v:group>
            <v:group style="position:absolute;left:10176;top:-685;width:2;height:24" coordorigin="10176,-685" coordsize="2,24">
              <v:shape style="position:absolute;left:10176;top:-685;width:2;height:24" coordorigin="10176,-685" coordsize="0,24" path="m10176,-685l10176,-662e" filled="false" stroked="true" strokeweight=".098107pt" strokecolor="#ff0000">
                <v:path arrowok="t"/>
              </v:shape>
            </v:group>
            <v:group style="position:absolute;left:10165;top:-674;width:24;height:2" coordorigin="10165,-674" coordsize="24,2">
              <v:shape style="position:absolute;left:10165;top:-674;width:24;height:2" coordorigin="10165,-674" coordsize="24,0" path="m10165,-674l10188,-674e" filled="false" stroked="true" strokeweight=".09927pt" strokecolor="#ff0000">
                <v:path arrowok="t"/>
              </v:shape>
            </v:group>
            <v:group style="position:absolute;left:10176;top:-686;width:2;height:24" coordorigin="10176,-686" coordsize="2,24">
              <v:shape style="position:absolute;left:10176;top:-686;width:2;height:24" coordorigin="10176,-686" coordsize="0,24" path="m10176,-686l10176,-662e" filled="false" stroked="true" strokeweight=".098107pt" strokecolor="#ff0000">
                <v:path arrowok="t"/>
              </v:shape>
            </v:group>
            <v:group style="position:absolute;left:10165;top:-674;width:24;height:2" coordorigin="10165,-674" coordsize="24,2">
              <v:shape style="position:absolute;left:10165;top:-674;width:24;height:2" coordorigin="10165,-674" coordsize="24,0" path="m10165,-674l10188,-674e" filled="false" stroked="true" strokeweight=".09927pt" strokecolor="#ff0000">
                <v:path arrowok="t"/>
              </v:shape>
            </v:group>
            <v:group style="position:absolute;left:10176;top:-686;width:2;height:24" coordorigin="10176,-686" coordsize="2,24">
              <v:shape style="position:absolute;left:10176;top:-686;width:2;height:24" coordorigin="10176,-686" coordsize="0,24" path="m10176,-686l10176,-662e" filled="false" stroked="true" strokeweight=".098107pt" strokecolor="#ff0000">
                <v:path arrowok="t"/>
              </v:shape>
            </v:group>
            <v:group style="position:absolute;left:10165;top:-674;width:24;height:2" coordorigin="10165,-674" coordsize="24,2">
              <v:shape style="position:absolute;left:10165;top:-674;width:24;height:2" coordorigin="10165,-674" coordsize="24,0" path="m10165,-674l10188,-674e" filled="false" stroked="true" strokeweight=".09927pt" strokecolor="#ff0000">
                <v:path arrowok="t"/>
              </v:shape>
            </v:group>
            <v:group style="position:absolute;left:10176;top:-686;width:2;height:24" coordorigin="10176,-686" coordsize="2,24">
              <v:shape style="position:absolute;left:10176;top:-686;width:2;height:24" coordorigin="10176,-686" coordsize="0,24" path="m10176,-686l10176,-663e" filled="false" stroked="true" strokeweight=".098107pt" strokecolor="#ff0000">
                <v:path arrowok="t"/>
              </v:shape>
            </v:group>
            <v:group style="position:absolute;left:10165;top:-675;width:24;height:2" coordorigin="10165,-675" coordsize="24,2">
              <v:shape style="position:absolute;left:10165;top:-675;width:24;height:2" coordorigin="10165,-675" coordsize="24,0" path="m10165,-675l10188,-675e" filled="false" stroked="true" strokeweight=".09927pt" strokecolor="#ff0000">
                <v:path arrowok="t"/>
              </v:shape>
            </v:group>
            <v:group style="position:absolute;left:10176;top:-687;width:2;height:24" coordorigin="10176,-687" coordsize="2,24">
              <v:shape style="position:absolute;left:10176;top:-687;width:2;height:24" coordorigin="10176,-687" coordsize="0,24" path="m10176,-687l10176,-663e" filled="false" stroked="true" strokeweight=".098107pt" strokecolor="#ff0000">
                <v:path arrowok="t"/>
              </v:shape>
            </v:group>
            <v:group style="position:absolute;left:10165;top:-675;width:24;height:2" coordorigin="10165,-675" coordsize="24,2">
              <v:shape style="position:absolute;left:10165;top:-675;width:24;height:2" coordorigin="10165,-675" coordsize="24,0" path="m10165,-675l10188,-675e" filled="false" stroked="true" strokeweight=".09927pt" strokecolor="#ff0000">
                <v:path arrowok="t"/>
              </v:shape>
            </v:group>
            <v:group style="position:absolute;left:10176;top:-687;width:2;height:24" coordorigin="10176,-687" coordsize="2,24">
              <v:shape style="position:absolute;left:10176;top:-687;width:2;height:24" coordorigin="10176,-687" coordsize="0,24" path="m10176,-687l10176,-663e" filled="false" stroked="true" strokeweight=".098107pt" strokecolor="#ff0000">
                <v:path arrowok="t"/>
              </v:shape>
            </v:group>
            <v:group style="position:absolute;left:10165;top:-675;width:24;height:2" coordorigin="10165,-675" coordsize="24,2">
              <v:shape style="position:absolute;left:10165;top:-675;width:24;height:2" coordorigin="10165,-675" coordsize="24,0" path="m10165,-675l10188,-675e" filled="false" stroked="true" strokeweight=".09927pt" strokecolor="#ff0000">
                <v:path arrowok="t"/>
              </v:shape>
            </v:group>
            <v:group style="position:absolute;left:10176;top:-687;width:2;height:24" coordorigin="10176,-687" coordsize="2,24">
              <v:shape style="position:absolute;left:10176;top:-687;width:2;height:24" coordorigin="10176,-687" coordsize="0,24" path="m10176,-687l10176,-664e" filled="false" stroked="true" strokeweight=".098107pt" strokecolor="#ff0000">
                <v:path arrowok="t"/>
              </v:shape>
            </v:group>
            <v:group style="position:absolute;left:10165;top:-676;width:24;height:2" coordorigin="10165,-676" coordsize="24,2">
              <v:shape style="position:absolute;left:10165;top:-676;width:24;height:2" coordorigin="10165,-676" coordsize="24,0" path="m10165,-676l10188,-676e" filled="false" stroked="true" strokeweight=".09927pt" strokecolor="#ff0000">
                <v:path arrowok="t"/>
              </v:shape>
            </v:group>
            <v:group style="position:absolute;left:10176;top:-688;width:2;height:24" coordorigin="10176,-688" coordsize="2,24">
              <v:shape style="position:absolute;left:10176;top:-688;width:2;height:24" coordorigin="10176,-688" coordsize="0,24" path="m10176,-688l10176,-664e" filled="false" stroked="true" strokeweight=".098107pt" strokecolor="#ff0000">
                <v:path arrowok="t"/>
              </v:shape>
            </v:group>
            <v:group style="position:absolute;left:10165;top:-676;width:24;height:2" coordorigin="10165,-676" coordsize="24,2">
              <v:shape style="position:absolute;left:10165;top:-676;width:24;height:2" coordorigin="10165,-676" coordsize="24,0" path="m10165,-676l10188,-676e" filled="false" stroked="true" strokeweight=".09927pt" strokecolor="#ff0000">
                <v:path arrowok="t"/>
              </v:shape>
            </v:group>
            <v:group style="position:absolute;left:10176;top:-688;width:2;height:24" coordorigin="10176,-688" coordsize="2,24">
              <v:shape style="position:absolute;left:10176;top:-688;width:2;height:24" coordorigin="10176,-688" coordsize="0,24" path="m10176,-688l10176,-664e" filled="false" stroked="true" strokeweight=".098107pt" strokecolor="#ff0000">
                <v:path arrowok="t"/>
              </v:shape>
            </v:group>
            <v:group style="position:absolute;left:10165;top:-676;width:24;height:2" coordorigin="10165,-676" coordsize="24,2">
              <v:shape style="position:absolute;left:10165;top:-676;width:24;height:2" coordorigin="10165,-676" coordsize="24,0" path="m10165,-676l10188,-676e" filled="false" stroked="true" strokeweight=".09927pt" strokecolor="#ff0000">
                <v:path arrowok="t"/>
              </v:shape>
            </v:group>
            <v:group style="position:absolute;left:10176;top:-688;width:2;height:24" coordorigin="10176,-688" coordsize="2,24">
              <v:shape style="position:absolute;left:10176;top:-688;width:2;height:24" coordorigin="10176,-688" coordsize="0,24" path="m10176,-688l10176,-665e" filled="false" stroked="true" strokeweight=".098107pt" strokecolor="#ff0000">
                <v:path arrowok="t"/>
              </v:shape>
            </v:group>
            <v:group style="position:absolute;left:10165;top:-677;width:24;height:2" coordorigin="10165,-677" coordsize="24,2">
              <v:shape style="position:absolute;left:10165;top:-677;width:24;height:2" coordorigin="10165,-677" coordsize="24,0" path="m10165,-677l10188,-677e" filled="false" stroked="true" strokeweight=".09927pt" strokecolor="#ff0000">
                <v:path arrowok="t"/>
              </v:shape>
            </v:group>
            <v:group style="position:absolute;left:10176;top:-689;width:2;height:24" coordorigin="10176,-689" coordsize="2,24">
              <v:shape style="position:absolute;left:10176;top:-689;width:2;height:24" coordorigin="10176,-689" coordsize="0,24" path="m10176,-689l10176,-665e" filled="false" stroked="true" strokeweight=".098107pt" strokecolor="#ff0000">
                <v:path arrowok="t"/>
              </v:shape>
            </v:group>
            <v:group style="position:absolute;left:10165;top:-677;width:24;height:2" coordorigin="10165,-677" coordsize="24,2">
              <v:shape style="position:absolute;left:10165;top:-677;width:24;height:2" coordorigin="10165,-677" coordsize="24,0" path="m10165,-677l10188,-677e" filled="false" stroked="true" strokeweight=".09927pt" strokecolor="#ff0000">
                <v:path arrowok="t"/>
              </v:shape>
            </v:group>
            <v:group style="position:absolute;left:10176;top:-689;width:2;height:24" coordorigin="10176,-689" coordsize="2,24">
              <v:shape style="position:absolute;left:10176;top:-689;width:2;height:24" coordorigin="10176,-689" coordsize="0,24" path="m10176,-689l10176,-665e" filled="false" stroked="true" strokeweight=".098107pt" strokecolor="#ff0000">
                <v:path arrowok="t"/>
              </v:shape>
            </v:group>
            <v:group style="position:absolute;left:10165;top:-678;width:24;height:2" coordorigin="10165,-678" coordsize="24,2">
              <v:shape style="position:absolute;left:10165;top:-678;width:24;height:2" coordorigin="10165,-678" coordsize="24,0" path="m10165,-678l10188,-678e" filled="false" stroked="true" strokeweight=".09927pt" strokecolor="#ff0000">
                <v:path arrowok="t"/>
              </v:shape>
            </v:group>
            <v:group style="position:absolute;left:10176;top:-690;width:2;height:24" coordorigin="10176,-690" coordsize="2,24">
              <v:shape style="position:absolute;left:10176;top:-690;width:2;height:24" coordorigin="10176,-690" coordsize="0,24" path="m10176,-690l10176,-666e" filled="false" stroked="true" strokeweight=".098107pt" strokecolor="#ff0000">
                <v:path arrowok="t"/>
              </v:shape>
            </v:group>
            <v:group style="position:absolute;left:10165;top:-678;width:24;height:2" coordorigin="10165,-678" coordsize="24,2">
              <v:shape style="position:absolute;left:10165;top:-678;width:24;height:2" coordorigin="10165,-678" coordsize="24,0" path="m10165,-678l10188,-678e" filled="false" stroked="true" strokeweight=".09927pt" strokecolor="#ff0000">
                <v:path arrowok="t"/>
              </v:shape>
            </v:group>
            <v:group style="position:absolute;left:10176;top:-690;width:2;height:24" coordorigin="10176,-690" coordsize="2,24">
              <v:shape style="position:absolute;left:10176;top:-690;width:2;height:24" coordorigin="10176,-690" coordsize="0,24" path="m10176,-690l10176,-667e" filled="false" stroked="true" strokeweight=".098107pt" strokecolor="#ff0000">
                <v:path arrowok="t"/>
              </v:shape>
            </v:group>
            <v:group style="position:absolute;left:10165;top:-679;width:24;height:2" coordorigin="10165,-679" coordsize="24,2">
              <v:shape style="position:absolute;left:10165;top:-679;width:24;height:2" coordorigin="10165,-679" coordsize="24,0" path="m10165,-679l10188,-679e" filled="false" stroked="true" strokeweight=".09927pt" strokecolor="#ff0000">
                <v:path arrowok="t"/>
              </v:shape>
            </v:group>
            <v:group style="position:absolute;left:10176;top:-691;width:2;height:24" coordorigin="10176,-691" coordsize="2,24">
              <v:shape style="position:absolute;left:10176;top:-691;width:2;height:24" coordorigin="10176,-691" coordsize="0,24" path="m10176,-691l10176,-667e" filled="false" stroked="true" strokeweight=".098107pt" strokecolor="#ff0000">
                <v:path arrowok="t"/>
              </v:shape>
            </v:group>
            <v:group style="position:absolute;left:10165;top:-679;width:24;height:2" coordorigin="10165,-679" coordsize="24,2">
              <v:shape style="position:absolute;left:10165;top:-679;width:24;height:2" coordorigin="10165,-679" coordsize="24,0" path="m10165,-679l10188,-679e" filled="false" stroked="true" strokeweight=".09927pt" strokecolor="#ff0000">
                <v:path arrowok="t"/>
              </v:shape>
            </v:group>
            <v:group style="position:absolute;left:10176;top:-691;width:2;height:24" coordorigin="10176,-691" coordsize="2,24">
              <v:shape style="position:absolute;left:10176;top:-691;width:2;height:24" coordorigin="10176,-691" coordsize="0,24" path="m10176,-691l10176,-668e" filled="false" stroked="true" strokeweight=".098107pt" strokecolor="#ff0000">
                <v:path arrowok="t"/>
              </v:shape>
            </v:group>
            <v:group style="position:absolute;left:10165;top:-680;width:24;height:2" coordorigin="10165,-680" coordsize="24,2">
              <v:shape style="position:absolute;left:10165;top:-680;width:24;height:2" coordorigin="10165,-680" coordsize="24,0" path="m10165,-680l10188,-680e" filled="false" stroked="true" strokeweight=".09927pt" strokecolor="#ff0000">
                <v:path arrowok="t"/>
              </v:shape>
            </v:group>
            <v:group style="position:absolute;left:10176;top:-692;width:2;height:24" coordorigin="10176,-692" coordsize="2,24">
              <v:shape style="position:absolute;left:10176;top:-692;width:2;height:24" coordorigin="10176,-692" coordsize="0,24" path="m10176,-692l10176,-668e" filled="false" stroked="true" strokeweight=".098107pt" strokecolor="#ff0000">
                <v:path arrowok="t"/>
              </v:shape>
            </v:group>
            <v:group style="position:absolute;left:10165;top:-681;width:24;height:2" coordorigin="10165,-681" coordsize="24,2">
              <v:shape style="position:absolute;left:10165;top:-681;width:24;height:2" coordorigin="10165,-681" coordsize="24,0" path="m10165,-681l10188,-681e" filled="false" stroked="true" strokeweight=".09927pt" strokecolor="#ff0000">
                <v:path arrowok="t"/>
              </v:shape>
            </v:group>
            <v:group style="position:absolute;left:10176;top:-693;width:2;height:24" coordorigin="10176,-693" coordsize="2,24">
              <v:shape style="position:absolute;left:10176;top:-693;width:2;height:24" coordorigin="10176,-693" coordsize="0,24" path="m10176,-693l10176,-669e" filled="false" stroked="true" strokeweight=".098107pt" strokecolor="#ff0000">
                <v:path arrowok="t"/>
              </v:shape>
            </v:group>
            <v:group style="position:absolute;left:10165;top:-681;width:24;height:2" coordorigin="10165,-681" coordsize="24,2">
              <v:shape style="position:absolute;left:10165;top:-681;width:24;height:2" coordorigin="10165,-681" coordsize="24,0" path="m10165,-681l10188,-681e" filled="false" stroked="true" strokeweight=".09927pt" strokecolor="#ff0000">
                <v:path arrowok="t"/>
              </v:shape>
            </v:group>
            <v:group style="position:absolute;left:10176;top:-693;width:2;height:24" coordorigin="10176,-693" coordsize="2,24">
              <v:shape style="position:absolute;left:10176;top:-693;width:2;height:24" coordorigin="10176,-693" coordsize="0,24" path="m10176,-693l10176,-669e" filled="false" stroked="true" strokeweight=".098107pt" strokecolor="#ff0000">
                <v:path arrowok="t"/>
              </v:shape>
            </v:group>
            <v:group style="position:absolute;left:10165;top:-681;width:24;height:2" coordorigin="10165,-681" coordsize="24,2">
              <v:shape style="position:absolute;left:10165;top:-681;width:24;height:2" coordorigin="10165,-681" coordsize="24,0" path="m10165,-681l10188,-681e" filled="false" stroked="true" strokeweight=".09927pt" strokecolor="#ff0000">
                <v:path arrowok="t"/>
              </v:shape>
            </v:group>
            <v:group style="position:absolute;left:10176;top:-693;width:2;height:24" coordorigin="10176,-693" coordsize="2,24">
              <v:shape style="position:absolute;left:10176;top:-693;width:2;height:24" coordorigin="10176,-693" coordsize="0,24" path="m10176,-693l10176,-670e" filled="false" stroked="true" strokeweight=".098107pt" strokecolor="#ff0000">
                <v:path arrowok="t"/>
              </v:shape>
            </v:group>
            <v:group style="position:absolute;left:10165;top:-682;width:24;height:2" coordorigin="10165,-682" coordsize="24,2">
              <v:shape style="position:absolute;left:10165;top:-682;width:24;height:2" coordorigin="10165,-682" coordsize="24,0" path="m10165,-682l10188,-682e" filled="false" stroked="true" strokeweight=".09927pt" strokecolor="#ff0000">
                <v:path arrowok="t"/>
              </v:shape>
            </v:group>
            <v:group style="position:absolute;left:10176;top:-694;width:2;height:24" coordorigin="10176,-694" coordsize="2,24">
              <v:shape style="position:absolute;left:10176;top:-694;width:2;height:24" coordorigin="10176,-694" coordsize="0,24" path="m10176,-694l10176,-670e" filled="false" stroked="true" strokeweight=".098107pt" strokecolor="#ff0000">
                <v:path arrowok="t"/>
              </v:shape>
            </v:group>
            <v:group style="position:absolute;left:10165;top:-682;width:24;height:2" coordorigin="10165,-682" coordsize="24,2">
              <v:shape style="position:absolute;left:10165;top:-682;width:24;height:2" coordorigin="10165,-682" coordsize="24,0" path="m10165,-682l10188,-682e" filled="false" stroked="true" strokeweight=".09927pt" strokecolor="#ff0000">
                <v:path arrowok="t"/>
              </v:shape>
            </v:group>
            <v:group style="position:absolute;left:10176;top:-694;width:2;height:24" coordorigin="10176,-694" coordsize="2,24">
              <v:shape style="position:absolute;left:10176;top:-694;width:2;height:24" coordorigin="10176,-694" coordsize="0,24" path="m10176,-694l10176,-670e" filled="false" stroked="true" strokeweight=".098107pt" strokecolor="#ff0000">
                <v:path arrowok="t"/>
              </v:shape>
            </v:group>
            <v:group style="position:absolute;left:10165;top:-683;width:24;height:2" coordorigin="10165,-683" coordsize="24,2">
              <v:shape style="position:absolute;left:10165;top:-683;width:24;height:2" coordorigin="10165,-683" coordsize="24,0" path="m10165,-683l10188,-683e" filled="false" stroked="true" strokeweight=".09927pt" strokecolor="#ff0000">
                <v:path arrowok="t"/>
              </v:shape>
            </v:group>
            <v:group style="position:absolute;left:10176;top:-695;width:2;height:24" coordorigin="10176,-695" coordsize="2,24">
              <v:shape style="position:absolute;left:10176;top:-695;width:2;height:24" coordorigin="10176,-695" coordsize="0,24" path="m10176,-695l10176,-671e" filled="false" stroked="true" strokeweight=".098107pt" strokecolor="#ff0000">
                <v:path arrowok="t"/>
              </v:shape>
            </v:group>
            <v:group style="position:absolute;left:10165;top:-683;width:24;height:2" coordorigin="10165,-683" coordsize="24,2">
              <v:shape style="position:absolute;left:10165;top:-683;width:24;height:2" coordorigin="10165,-683" coordsize="24,0" path="m10165,-683l10188,-683e" filled="false" stroked="true" strokeweight=".09927pt" strokecolor="#ff0000">
                <v:path arrowok="t"/>
              </v:shape>
            </v:group>
            <v:group style="position:absolute;left:10176;top:-695;width:2;height:24" coordorigin="10176,-695" coordsize="2,24">
              <v:shape style="position:absolute;left:10176;top:-695;width:2;height:24" coordorigin="10176,-695" coordsize="0,24" path="m10176,-695l10176,-671e" filled="false" stroked="true" strokeweight=".098107pt" strokecolor="#ff0000">
                <v:path arrowok="t"/>
              </v:shape>
            </v:group>
            <v:group style="position:absolute;left:10165;top:-683;width:24;height:2" coordorigin="10165,-683" coordsize="24,2">
              <v:shape style="position:absolute;left:10165;top:-683;width:24;height:2" coordorigin="10165,-683" coordsize="24,0" path="m10165,-683l10188,-683e" filled="false" stroked="true" strokeweight=".09927pt" strokecolor="#ff0000">
                <v:path arrowok="t"/>
              </v:shape>
            </v:group>
            <v:group style="position:absolute;left:10176;top:-695;width:2;height:24" coordorigin="10176,-695" coordsize="2,24">
              <v:shape style="position:absolute;left:10176;top:-695;width:2;height:24" coordorigin="10176,-695" coordsize="0,24" path="m10176,-695l10176,-671e" filled="false" stroked="true" strokeweight=".098107pt" strokecolor="#ff0000">
                <v:path arrowok="t"/>
              </v:shape>
            </v:group>
            <v:group style="position:absolute;left:10165;top:-684;width:24;height:2" coordorigin="10165,-684" coordsize="24,2">
              <v:shape style="position:absolute;left:10165;top:-684;width:24;height:2" coordorigin="10165,-684" coordsize="24,0" path="m10165,-684l10188,-684e" filled="false" stroked="true" strokeweight=".09927pt" strokecolor="#ff0000">
                <v:path arrowok="t"/>
              </v:shape>
            </v:group>
            <v:group style="position:absolute;left:10176;top:-696;width:2;height:24" coordorigin="10176,-696" coordsize="2,24">
              <v:shape style="position:absolute;left:10176;top:-696;width:2;height:24" coordorigin="10176,-696" coordsize="0,24" path="m10176,-696l10176,-672e" filled="false" stroked="true" strokeweight=".098107pt" strokecolor="#ff0000">
                <v:path arrowok="t"/>
              </v:shape>
            </v:group>
            <v:group style="position:absolute;left:10165;top:-684;width:24;height:2" coordorigin="10165,-684" coordsize="24,2">
              <v:shape style="position:absolute;left:10165;top:-684;width:24;height:2" coordorigin="10165,-684" coordsize="24,0" path="m10165,-684l10188,-684e" filled="false" stroked="true" strokeweight=".09927pt" strokecolor="#ff0000">
                <v:path arrowok="t"/>
              </v:shape>
            </v:group>
            <v:group style="position:absolute;left:10176;top:-696;width:2;height:24" coordorigin="10176,-696" coordsize="2,24">
              <v:shape style="position:absolute;left:10176;top:-696;width:2;height:24" coordorigin="10176,-696" coordsize="0,24" path="m10176,-696l10176,-672e" filled="false" stroked="true" strokeweight=".098107pt" strokecolor="#ff0000">
                <v:path arrowok="t"/>
              </v:shape>
            </v:group>
            <v:group style="position:absolute;left:10165;top:-684;width:24;height:2" coordorigin="10165,-684" coordsize="24,2">
              <v:shape style="position:absolute;left:10165;top:-684;width:24;height:2" coordorigin="10165,-684" coordsize="24,0" path="m10165,-684l10188,-684e" filled="false" stroked="true" strokeweight=".09927pt" strokecolor="#ff0000">
                <v:path arrowok="t"/>
              </v:shape>
            </v:group>
            <v:group style="position:absolute;left:10176;top:-696;width:2;height:24" coordorigin="10176,-696" coordsize="2,24">
              <v:shape style="position:absolute;left:10176;top:-696;width:2;height:24" coordorigin="10176,-696" coordsize="0,24" path="m10176,-696l10176,-673e" filled="false" stroked="true" strokeweight=".098107pt" strokecolor="#ff0000">
                <v:path arrowok="t"/>
              </v:shape>
            </v:group>
            <v:group style="position:absolute;left:10165;top:-685;width:24;height:2" coordorigin="10165,-685" coordsize="24,2">
              <v:shape style="position:absolute;left:10165;top:-685;width:24;height:2" coordorigin="10165,-685" coordsize="24,0" path="m10165,-685l10188,-685e" filled="false" stroked="true" strokeweight=".09927pt" strokecolor="#ff0000">
                <v:path arrowok="t"/>
              </v:shape>
            </v:group>
            <v:group style="position:absolute;left:10176;top:-697;width:2;height:24" coordorigin="10176,-697" coordsize="2,24">
              <v:shape style="position:absolute;left:10176;top:-697;width:2;height:24" coordorigin="10176,-697" coordsize="0,24" path="m10176,-697l10176,-673e" filled="false" stroked="true" strokeweight=".098107pt" strokecolor="#ff0000">
                <v:path arrowok="t"/>
              </v:shape>
            </v:group>
            <v:group style="position:absolute;left:10165;top:-685;width:24;height:2" coordorigin="10165,-685" coordsize="24,2">
              <v:shape style="position:absolute;left:10165;top:-685;width:24;height:2" coordorigin="10165,-685" coordsize="24,0" path="m10165,-685l10188,-685e" filled="false" stroked="true" strokeweight=".09927pt" strokecolor="#ff0000">
                <v:path arrowok="t"/>
              </v:shape>
            </v:group>
            <v:group style="position:absolute;left:10176;top:-697;width:2;height:24" coordorigin="10176,-697" coordsize="2,24">
              <v:shape style="position:absolute;left:10176;top:-697;width:2;height:24" coordorigin="10176,-697" coordsize="0,24" path="m10176,-697l10176,-673e" filled="false" stroked="true" strokeweight=".098107pt" strokecolor="#ff0000">
                <v:path arrowok="t"/>
              </v:shape>
            </v:group>
            <v:group style="position:absolute;left:10165;top:-685;width:24;height:2" coordorigin="10165,-685" coordsize="24,2">
              <v:shape style="position:absolute;left:10165;top:-685;width:24;height:2" coordorigin="10165,-685" coordsize="24,0" path="m10165,-685l10188,-685e" filled="false" stroked="true" strokeweight=".09927pt" strokecolor="#ff0000">
                <v:path arrowok="t"/>
              </v:shape>
            </v:group>
            <v:group style="position:absolute;left:10176;top:-697;width:2;height:24" coordorigin="10176,-697" coordsize="2,24">
              <v:shape style="position:absolute;left:10176;top:-697;width:2;height:24" coordorigin="10176,-697" coordsize="0,24" path="m10176,-697l10176,-673e" filled="false" stroked="true" strokeweight=".098107pt" strokecolor="#ff0000">
                <v:path arrowok="t"/>
              </v:shape>
            </v:group>
            <v:group style="position:absolute;left:10165;top:-686;width:24;height:2" coordorigin="10165,-686" coordsize="24,2">
              <v:shape style="position:absolute;left:10165;top:-686;width:24;height:2" coordorigin="10165,-686" coordsize="24,0" path="m10165,-686l10188,-686e" filled="false" stroked="true" strokeweight=".09927pt" strokecolor="#ff0000">
                <v:path arrowok="t"/>
              </v:shape>
            </v:group>
            <v:group style="position:absolute;left:10176;top:-698;width:2;height:24" coordorigin="10176,-698" coordsize="2,24">
              <v:shape style="position:absolute;left:10176;top:-698;width:2;height:24" coordorigin="10176,-698" coordsize="0,24" path="m10176,-698l10176,-674e" filled="false" stroked="true" strokeweight=".098107pt" strokecolor="#ff0000">
                <v:path arrowok="t"/>
              </v:shape>
            </v:group>
            <v:group style="position:absolute;left:10165;top:-686;width:24;height:2" coordorigin="10165,-686" coordsize="24,2">
              <v:shape style="position:absolute;left:10165;top:-686;width:24;height:2" coordorigin="10165,-686" coordsize="24,0" path="m10165,-686l10188,-686e" filled="false" stroked="true" strokeweight=".09927pt" strokecolor="#ff0000">
                <v:path arrowok="t"/>
              </v:shape>
            </v:group>
            <v:group style="position:absolute;left:10176;top:-698;width:2;height:24" coordorigin="10176,-698" coordsize="2,24">
              <v:shape style="position:absolute;left:10176;top:-698;width:2;height:24" coordorigin="10176,-698" coordsize="0,24" path="m10176,-698l10176,-674e" filled="false" stroked="true" strokeweight=".098107pt" strokecolor="#ff0000">
                <v:path arrowok="t"/>
              </v:shape>
            </v:group>
            <v:group style="position:absolute;left:10165;top:-686;width:24;height:2" coordorigin="10165,-686" coordsize="24,2">
              <v:shape style="position:absolute;left:10165;top:-686;width:24;height:2" coordorigin="10165,-686" coordsize="24,0" path="m10165,-686l10188,-686e" filled="false" stroked="true" strokeweight=".09927pt" strokecolor="#ff0000">
                <v:path arrowok="t"/>
              </v:shape>
            </v:group>
            <v:group style="position:absolute;left:10176;top:-698;width:2;height:24" coordorigin="10176,-698" coordsize="2,24">
              <v:shape style="position:absolute;left:10176;top:-698;width:2;height:24" coordorigin="10176,-698" coordsize="0,24" path="m10176,-698l10176,-674e" filled="false" stroked="true" strokeweight=".098107pt" strokecolor="#ff0000">
                <v:path arrowok="t"/>
              </v:shape>
            </v:group>
            <v:group style="position:absolute;left:10165;top:-687;width:24;height:2" coordorigin="10165,-687" coordsize="24,2">
              <v:shape style="position:absolute;left:10165;top:-687;width:24;height:2" coordorigin="10165,-687" coordsize="24,0" path="m10165,-687l10188,-687e" filled="false" stroked="true" strokeweight=".09927pt" strokecolor="#ff0000">
                <v:path arrowok="t"/>
              </v:shape>
            </v:group>
            <v:group style="position:absolute;left:10176;top:-699;width:2;height:24" coordorigin="10176,-699" coordsize="2,24">
              <v:shape style="position:absolute;left:10176;top:-699;width:2;height:24" coordorigin="10176,-699" coordsize="0,24" path="m10176,-699l10176,-675e" filled="false" stroked="true" strokeweight=".098107pt" strokecolor="#ff0000">
                <v:path arrowok="t"/>
              </v:shape>
            </v:group>
            <v:group style="position:absolute;left:10165;top:-687;width:24;height:2" coordorigin="10165,-687" coordsize="24,2">
              <v:shape style="position:absolute;left:10165;top:-687;width:24;height:2" coordorigin="10165,-687" coordsize="24,0" path="m10165,-687l10188,-687e" filled="false" stroked="true" strokeweight=".09927pt" strokecolor="#ff0000">
                <v:path arrowok="t"/>
              </v:shape>
            </v:group>
            <v:group style="position:absolute;left:10176;top:-699;width:2;height:24" coordorigin="10176,-699" coordsize="2,24">
              <v:shape style="position:absolute;left:10176;top:-699;width:2;height:24" coordorigin="10176,-699" coordsize="0,24" path="m10176,-699l10176,-675e" filled="false" stroked="true" strokeweight=".098107pt" strokecolor="#ff0000">
                <v:path arrowok="t"/>
              </v:shape>
            </v:group>
            <v:group style="position:absolute;left:10165;top:-687;width:24;height:2" coordorigin="10165,-687" coordsize="24,2">
              <v:shape style="position:absolute;left:10165;top:-687;width:24;height:2" coordorigin="10165,-687" coordsize="24,0" path="m10165,-687l10188,-687e" filled="false" stroked="true" strokeweight=".09927pt" strokecolor="#ff0000">
                <v:path arrowok="t"/>
              </v:shape>
            </v:group>
            <v:group style="position:absolute;left:10176;top:-699;width:2;height:24" coordorigin="10176,-699" coordsize="2,24">
              <v:shape style="position:absolute;left:10176;top:-699;width:2;height:24" coordorigin="10176,-699" coordsize="0,24" path="m10176,-699l10176,-675e" filled="false" stroked="true" strokeweight=".098107pt" strokecolor="#ff0000">
                <v:path arrowok="t"/>
              </v:shape>
            </v:group>
            <v:group style="position:absolute;left:10165;top:-688;width:24;height:2" coordorigin="10165,-688" coordsize="24,2">
              <v:shape style="position:absolute;left:10165;top:-688;width:24;height:2" coordorigin="10165,-688" coordsize="24,0" path="m10165,-688l10188,-688e" filled="false" stroked="true" strokeweight=".09927pt" strokecolor="#ff0000">
                <v:path arrowok="t"/>
              </v:shape>
            </v:group>
            <v:group style="position:absolute;left:10176;top:-700;width:2;height:24" coordorigin="10176,-700" coordsize="2,24">
              <v:shape style="position:absolute;left:10176;top:-700;width:2;height:24" coordorigin="10176,-700" coordsize="0,24" path="m10176,-700l10176,-676e" filled="false" stroked="true" strokeweight=".098107pt" strokecolor="#ff0000">
                <v:path arrowok="t"/>
              </v:shape>
            </v:group>
            <v:group style="position:absolute;left:10165;top:-688;width:24;height:2" coordorigin="10165,-688" coordsize="24,2">
              <v:shape style="position:absolute;left:10165;top:-688;width:24;height:2" coordorigin="10165,-688" coordsize="24,0" path="m10165,-688l10188,-688e" filled="false" stroked="true" strokeweight=".09927pt" strokecolor="#ff0000">
                <v:path arrowok="t"/>
              </v:shape>
            </v:group>
            <v:group style="position:absolute;left:10176;top:-700;width:2;height:24" coordorigin="10176,-700" coordsize="2,24">
              <v:shape style="position:absolute;left:10176;top:-700;width:2;height:24" coordorigin="10176,-700" coordsize="0,24" path="m10176,-700l10176,-676e" filled="false" stroked="true" strokeweight=".098107pt" strokecolor="#ff0000">
                <v:path arrowok="t"/>
              </v:shape>
            </v:group>
            <v:group style="position:absolute;left:10165;top:-688;width:24;height:2" coordorigin="10165,-688" coordsize="24,2">
              <v:shape style="position:absolute;left:10165;top:-688;width:24;height:2" coordorigin="10165,-688" coordsize="24,0" path="m10165,-688l10188,-688e" filled="false" stroked="true" strokeweight=".09927pt" strokecolor="#ff0000">
                <v:path arrowok="t"/>
              </v:shape>
            </v:group>
            <v:group style="position:absolute;left:10176;top:-700;width:2;height:24" coordorigin="10176,-700" coordsize="2,24">
              <v:shape style="position:absolute;left:10176;top:-700;width:2;height:24" coordorigin="10176,-700" coordsize="0,24" path="m10176,-700l10176,-676e" filled="false" stroked="true" strokeweight=".098107pt" strokecolor="#ff0000">
                <v:path arrowok="t"/>
              </v:shape>
            </v:group>
            <v:group style="position:absolute;left:10165;top:-689;width:24;height:2" coordorigin="10165,-689" coordsize="24,2">
              <v:shape style="position:absolute;left:10165;top:-689;width:24;height:2" coordorigin="10165,-689" coordsize="24,0" path="m10165,-689l10188,-689e" filled="false" stroked="true" strokeweight=".09927pt" strokecolor="#ff0000">
                <v:path arrowok="t"/>
              </v:shape>
            </v:group>
            <v:group style="position:absolute;left:10176;top:-701;width:2;height:24" coordorigin="10176,-701" coordsize="2,24">
              <v:shape style="position:absolute;left:10176;top:-701;width:2;height:24" coordorigin="10176,-701" coordsize="0,24" path="m10176,-701l10176,-677e" filled="false" stroked="true" strokeweight=".098107pt" strokecolor="#ff0000">
                <v:path arrowok="t"/>
              </v:shape>
            </v:group>
            <v:group style="position:absolute;left:10165;top:-689;width:24;height:2" coordorigin="10165,-689" coordsize="24,2">
              <v:shape style="position:absolute;left:10165;top:-689;width:24;height:2" coordorigin="10165,-689" coordsize="24,0" path="m10165,-689l10188,-689e" filled="false" stroked="true" strokeweight=".09927pt" strokecolor="#ff0000">
                <v:path arrowok="t"/>
              </v:shape>
            </v:group>
            <v:group style="position:absolute;left:10176;top:-701;width:2;height:24" coordorigin="10176,-701" coordsize="2,24">
              <v:shape style="position:absolute;left:10176;top:-701;width:2;height:24" coordorigin="10176,-701" coordsize="0,24" path="m10176,-701l10176,-677e" filled="false" stroked="true" strokeweight=".098107pt" strokecolor="#ff0000">
                <v:path arrowok="t"/>
              </v:shape>
            </v:group>
            <v:group style="position:absolute;left:10165;top:-690;width:24;height:2" coordorigin="10165,-690" coordsize="24,2">
              <v:shape style="position:absolute;left:10165;top:-690;width:24;height:2" coordorigin="10165,-690" coordsize="24,0" path="m10165,-690l10188,-690e" filled="false" stroked="true" strokeweight=".09927pt" strokecolor="#ff0000">
                <v:path arrowok="t"/>
              </v:shape>
            </v:group>
            <v:group style="position:absolute;left:10176;top:-702;width:2;height:24" coordorigin="10176,-702" coordsize="2,24">
              <v:shape style="position:absolute;left:10176;top:-702;width:2;height:24" coordorigin="10176,-702" coordsize="0,24" path="m10176,-702l10176,-678e" filled="false" stroked="true" strokeweight=".098107pt" strokecolor="#ff0000">
                <v:path arrowok="t"/>
              </v:shape>
            </v:group>
            <v:group style="position:absolute;left:10165;top:-690;width:24;height:2" coordorigin="10165,-690" coordsize="24,2">
              <v:shape style="position:absolute;left:10165;top:-690;width:24;height:2" coordorigin="10165,-690" coordsize="24,0" path="m10165,-690l10188,-690e" filled="false" stroked="true" strokeweight=".09927pt" strokecolor="#ff0000">
                <v:path arrowok="t"/>
              </v:shape>
            </v:group>
            <v:group style="position:absolute;left:10176;top:-702;width:2;height:24" coordorigin="10176,-702" coordsize="2,24">
              <v:shape style="position:absolute;left:10176;top:-702;width:2;height:24" coordorigin="10176,-702" coordsize="0,24" path="m10176,-702l10176,-678e" filled="false" stroked="true" strokeweight=".098107pt" strokecolor="#ff0000">
                <v:path arrowok="t"/>
              </v:shape>
            </v:group>
            <v:group style="position:absolute;left:10165;top:-691;width:24;height:2" coordorigin="10165,-691" coordsize="24,2">
              <v:shape style="position:absolute;left:10165;top:-691;width:24;height:2" coordorigin="10165,-691" coordsize="24,0" path="m10165,-691l10188,-691e" filled="false" stroked="true" strokeweight=".09927pt" strokecolor="#ff0000">
                <v:path arrowok="t"/>
              </v:shape>
            </v:group>
            <v:group style="position:absolute;left:10176;top:-703;width:2;height:24" coordorigin="10176,-703" coordsize="2,24">
              <v:shape style="position:absolute;left:10176;top:-703;width:2;height:24" coordorigin="10176,-703" coordsize="0,24" path="m10176,-703l10176,-679e" filled="false" stroked="true" strokeweight=".098107pt" strokecolor="#ff0000">
                <v:path arrowok="t"/>
              </v:shape>
            </v:group>
            <v:group style="position:absolute;left:10165;top:-691;width:24;height:2" coordorigin="10165,-691" coordsize="24,2">
              <v:shape style="position:absolute;left:10165;top:-691;width:24;height:2" coordorigin="10165,-691" coordsize="24,0" path="m10165,-691l10188,-691e" filled="false" stroked="true" strokeweight=".09927pt" strokecolor="#ff0000">
                <v:path arrowok="t"/>
              </v:shape>
            </v:group>
            <v:group style="position:absolute;left:10176;top:-703;width:2;height:24" coordorigin="10176,-703" coordsize="2,24">
              <v:shape style="position:absolute;left:10176;top:-703;width:2;height:24" coordorigin="10176,-703" coordsize="0,24" path="m10176,-703l10176,-679e" filled="false" stroked="true" strokeweight=".098107pt" strokecolor="#ff0000">
                <v:path arrowok="t"/>
              </v:shape>
            </v:group>
            <v:group style="position:absolute;left:10165;top:-691;width:24;height:2" coordorigin="10165,-691" coordsize="24,2">
              <v:shape style="position:absolute;left:10165;top:-691;width:24;height:2" coordorigin="10165,-691" coordsize="24,0" path="m10165,-691l10188,-691e" filled="false" stroked="true" strokeweight=".09927pt" strokecolor="#ff0000">
                <v:path arrowok="t"/>
              </v:shape>
            </v:group>
            <v:group style="position:absolute;left:10176;top:-703;width:2;height:24" coordorigin="10176,-703" coordsize="2,24">
              <v:shape style="position:absolute;left:10176;top:-703;width:2;height:24" coordorigin="10176,-703" coordsize="0,24" path="m10176,-703l10176,-679e" filled="false" stroked="true" strokeweight=".098107pt" strokecolor="#ff0000">
                <v:path arrowok="t"/>
              </v:shape>
            </v:group>
            <v:group style="position:absolute;left:10165;top:-692;width:24;height:2" coordorigin="10165,-692" coordsize="24,2">
              <v:shape style="position:absolute;left:10165;top:-692;width:24;height:2" coordorigin="10165,-692" coordsize="24,0" path="m10165,-692l10188,-692e" filled="false" stroked="true" strokeweight=".09927pt" strokecolor="#ff0000">
                <v:path arrowok="t"/>
              </v:shape>
            </v:group>
            <v:group style="position:absolute;left:10176;top:-704;width:2;height:24" coordorigin="10176,-704" coordsize="2,24">
              <v:shape style="position:absolute;left:10176;top:-704;width:2;height:24" coordorigin="10176,-704" coordsize="0,24" path="m10176,-704l10176,-680e" filled="false" stroked="true" strokeweight=".098107pt" strokecolor="#ff0000">
                <v:path arrowok="t"/>
              </v:shape>
            </v:group>
            <v:group style="position:absolute;left:10165;top:-692;width:24;height:2" coordorigin="10165,-692" coordsize="24,2">
              <v:shape style="position:absolute;left:10165;top:-692;width:24;height:2" coordorigin="10165,-692" coordsize="24,0" path="m10165,-692l10188,-692e" filled="false" stroked="true" strokeweight=".09927pt" strokecolor="#ff0000">
                <v:path arrowok="t"/>
              </v:shape>
            </v:group>
            <v:group style="position:absolute;left:10176;top:-704;width:2;height:24" coordorigin="10176,-704" coordsize="2,24">
              <v:shape style="position:absolute;left:10176;top:-704;width:2;height:24" coordorigin="10176,-704" coordsize="0,24" path="m10176,-704l10176,-680e" filled="false" stroked="true" strokeweight=".098107pt" strokecolor="#ff0000">
                <v:path arrowok="t"/>
              </v:shape>
            </v:group>
            <v:group style="position:absolute;left:10165;top:-693;width:24;height:2" coordorigin="10165,-693" coordsize="24,2">
              <v:shape style="position:absolute;left:10165;top:-693;width:24;height:2" coordorigin="10165,-693" coordsize="24,0" path="m10165,-693l10188,-693e" filled="false" stroked="true" strokeweight=".09927pt" strokecolor="#ff0000">
                <v:path arrowok="t"/>
              </v:shape>
            </v:group>
            <v:group style="position:absolute;left:10176;top:-704;width:2;height:24" coordorigin="10176,-704" coordsize="2,24">
              <v:shape style="position:absolute;left:10176;top:-704;width:2;height:24" coordorigin="10176,-704" coordsize="0,24" path="m10176,-704l10176,-681e" filled="false" stroked="true" strokeweight=".098107pt" strokecolor="#ff0000">
                <v:path arrowok="t"/>
              </v:shape>
            </v:group>
            <v:group style="position:absolute;left:10165;top:-693;width:24;height:2" coordorigin="10165,-693" coordsize="24,2">
              <v:shape style="position:absolute;left:10165;top:-693;width:24;height:2" coordorigin="10165,-693" coordsize="24,0" path="m10165,-693l10188,-693e" filled="false" stroked="true" strokeweight=".09927pt" strokecolor="#ff0000">
                <v:path arrowok="t"/>
              </v:shape>
            </v:group>
            <v:group style="position:absolute;left:10176;top:-705;width:2;height:24" coordorigin="10176,-705" coordsize="2,24">
              <v:shape style="position:absolute;left:10176;top:-705;width:2;height:24" coordorigin="10176,-705" coordsize="0,24" path="m10176,-705l10176,-681e" filled="false" stroked="true" strokeweight=".098107pt" strokecolor="#ff0000">
                <v:path arrowok="t"/>
              </v:shape>
            </v:group>
            <v:group style="position:absolute;left:10165;top:-694;width:24;height:2" coordorigin="10165,-694" coordsize="24,2">
              <v:shape style="position:absolute;left:10165;top:-694;width:24;height:2" coordorigin="10165,-694" coordsize="24,0" path="m10165,-694l10188,-694e" filled="false" stroked="true" strokeweight=".09927pt" strokecolor="#ff0000">
                <v:path arrowok="t"/>
              </v:shape>
            </v:group>
            <v:group style="position:absolute;left:10176;top:-705;width:2;height:24" coordorigin="10176,-705" coordsize="2,24">
              <v:shape style="position:absolute;left:10176;top:-705;width:2;height:24" coordorigin="10176,-705" coordsize="0,24" path="m10176,-705l10176,-682e" filled="false" stroked="true" strokeweight=".098107pt" strokecolor="#ff0000">
                <v:path arrowok="t"/>
              </v:shape>
            </v:group>
            <v:group style="position:absolute;left:10165;top:-694;width:24;height:2" coordorigin="10165,-694" coordsize="24,2">
              <v:shape style="position:absolute;left:10165;top:-694;width:24;height:2" coordorigin="10165,-694" coordsize="24,0" path="m10165,-694l10188,-694e" filled="false" stroked="true" strokeweight=".09927pt" strokecolor="#ff0000">
                <v:path arrowok="t"/>
              </v:shape>
            </v:group>
            <v:group style="position:absolute;left:10176;top:-706;width:2;height:24" coordorigin="10176,-706" coordsize="2,24">
              <v:shape style="position:absolute;left:10176;top:-706;width:2;height:24" coordorigin="10176,-706" coordsize="0,24" path="m10176,-706l10176,-682e" filled="false" stroked="true" strokeweight=".098107pt" strokecolor="#ff0000">
                <v:path arrowok="t"/>
              </v:shape>
            </v:group>
            <v:group style="position:absolute;left:10165;top:-695;width:24;height:2" coordorigin="10165,-695" coordsize="24,2">
              <v:shape style="position:absolute;left:10165;top:-695;width:24;height:2" coordorigin="10165,-695" coordsize="24,0" path="m10165,-695l10188,-695e" filled="false" stroked="true" strokeweight=".09927pt" strokecolor="#ff0000">
                <v:path arrowok="t"/>
              </v:shape>
            </v:group>
            <v:group style="position:absolute;left:10176;top:-707;width:2;height:24" coordorigin="10176,-707" coordsize="2,24">
              <v:shape style="position:absolute;left:10176;top:-707;width:2;height:24" coordorigin="10176,-707" coordsize="0,24" path="m10176,-707l10176,-683e" filled="false" stroked="true" strokeweight=".098107pt" strokecolor="#ff0000">
                <v:path arrowok="t"/>
              </v:shape>
            </v:group>
            <v:group style="position:absolute;left:10165;top:-696;width:24;height:2" coordorigin="10165,-696" coordsize="24,2">
              <v:shape style="position:absolute;left:10165;top:-696;width:24;height:2" coordorigin="10165,-696" coordsize="24,0" path="m10165,-696l10188,-696e" filled="false" stroked="true" strokeweight=".09927pt" strokecolor="#ff0000">
                <v:path arrowok="t"/>
              </v:shape>
            </v:group>
            <v:group style="position:absolute;left:10176;top:-707;width:2;height:24" coordorigin="10176,-707" coordsize="2,24">
              <v:shape style="position:absolute;left:10176;top:-707;width:2;height:24" coordorigin="10176,-707" coordsize="0,24" path="m10176,-707l10176,-684e" filled="false" stroked="true" strokeweight=".098107pt" strokecolor="#ff0000">
                <v:path arrowok="t"/>
              </v:shape>
            </v:group>
            <v:group style="position:absolute;left:10165;top:-696;width:24;height:2" coordorigin="10165,-696" coordsize="24,2">
              <v:shape style="position:absolute;left:10165;top:-696;width:24;height:2" coordorigin="10165,-696" coordsize="24,0" path="m10165,-696l10188,-696e" filled="false" stroked="true" strokeweight=".09927pt" strokecolor="#ff0000">
                <v:path arrowok="t"/>
              </v:shape>
            </v:group>
            <v:group style="position:absolute;left:10176;top:-708;width:2;height:24" coordorigin="10176,-708" coordsize="2,24">
              <v:shape style="position:absolute;left:10176;top:-708;width:2;height:24" coordorigin="10176,-708" coordsize="0,24" path="m10176,-708l10176,-684e" filled="false" stroked="true" strokeweight=".098107pt" strokecolor="#ff0000">
                <v:path arrowok="t"/>
              </v:shape>
            </v:group>
            <v:group style="position:absolute;left:10165;top:-696;width:24;height:2" coordorigin="10165,-696" coordsize="24,2">
              <v:shape style="position:absolute;left:10165;top:-696;width:24;height:2" coordorigin="10165,-696" coordsize="24,0" path="m10165,-696l10188,-696e" filled="false" stroked="true" strokeweight=".09927pt" strokecolor="#ff0000">
                <v:path arrowok="t"/>
              </v:shape>
            </v:group>
            <v:group style="position:absolute;left:10176;top:-708;width:2;height:24" coordorigin="10176,-708" coordsize="2,24">
              <v:shape style="position:absolute;left:10176;top:-708;width:2;height:24" coordorigin="10176,-708" coordsize="0,24" path="m10176,-708l10176,-684e" filled="false" stroked="true" strokeweight=".098107pt" strokecolor="#ff0000">
                <v:path arrowok="t"/>
              </v:shape>
            </v:group>
            <v:group style="position:absolute;left:10165;top:-697;width:24;height:2" coordorigin="10165,-697" coordsize="24,2">
              <v:shape style="position:absolute;left:10165;top:-697;width:24;height:2" coordorigin="10165,-697" coordsize="24,0" path="m10165,-697l10188,-697e" filled="false" stroked="true" strokeweight=".09927pt" strokecolor="#ff0000">
                <v:path arrowok="t"/>
              </v:shape>
            </v:group>
            <v:group style="position:absolute;left:10176;top:-709;width:2;height:24" coordorigin="10176,-709" coordsize="2,24">
              <v:shape style="position:absolute;left:10176;top:-709;width:2;height:24" coordorigin="10176,-709" coordsize="0,24" path="m10176,-709l10176,-685e" filled="false" stroked="true" strokeweight=".098107pt" strokecolor="#ff0000">
                <v:path arrowok="t"/>
              </v:shape>
            </v:group>
            <v:group style="position:absolute;left:10165;top:-697;width:24;height:2" coordorigin="10165,-697" coordsize="24,2">
              <v:shape style="position:absolute;left:10165;top:-697;width:24;height:2" coordorigin="10165,-697" coordsize="24,0" path="m10165,-697l10188,-697e" filled="false" stroked="true" strokeweight=".09927pt" strokecolor="#ff0000">
                <v:path arrowok="t"/>
              </v:shape>
            </v:group>
            <v:group style="position:absolute;left:10176;top:-709;width:2;height:24" coordorigin="10176,-709" coordsize="2,24">
              <v:shape style="position:absolute;left:10176;top:-709;width:2;height:24" coordorigin="10176,-709" coordsize="0,24" path="m10176,-709l10176,-685e" filled="false" stroked="true" strokeweight=".098107pt" strokecolor="#ff0000">
                <v:path arrowok="t"/>
              </v:shape>
            </v:group>
            <v:group style="position:absolute;left:10165;top:-698;width:24;height:2" coordorigin="10165,-698" coordsize="24,2">
              <v:shape style="position:absolute;left:10165;top:-698;width:24;height:2" coordorigin="10165,-698" coordsize="24,0" path="m10165,-698l10188,-698e" filled="false" stroked="true" strokeweight=".09927pt" strokecolor="#ff0000">
                <v:path arrowok="t"/>
              </v:shape>
            </v:group>
            <v:group style="position:absolute;left:10176;top:-709;width:2;height:24" coordorigin="10176,-709" coordsize="2,24">
              <v:shape style="position:absolute;left:10176;top:-709;width:2;height:24" coordorigin="10176,-709" coordsize="0,24" path="m10176,-709l10176,-686e" filled="false" stroked="true" strokeweight=".098107pt" strokecolor="#ff0000">
                <v:path arrowok="t"/>
              </v:shape>
            </v:group>
            <v:group style="position:absolute;left:10165;top:-698;width:24;height:2" coordorigin="10165,-698" coordsize="24,2">
              <v:shape style="position:absolute;left:10165;top:-698;width:24;height:2" coordorigin="10165,-698" coordsize="24,0" path="m10165,-698l10188,-698e" filled="false" stroked="true" strokeweight=".09927pt" strokecolor="#ff0000">
                <v:path arrowok="t"/>
              </v:shape>
            </v:group>
            <v:group style="position:absolute;left:10176;top:-710;width:2;height:24" coordorigin="10176,-710" coordsize="2,24">
              <v:shape style="position:absolute;left:10176;top:-710;width:2;height:24" coordorigin="10176,-710" coordsize="0,24" path="m10176,-710l10176,-686e" filled="false" stroked="true" strokeweight=".098107pt" strokecolor="#ff0000">
                <v:path arrowok="t"/>
              </v:shape>
            </v:group>
            <v:group style="position:absolute;left:10165;top:-699;width:24;height:2" coordorigin="10165,-699" coordsize="24,2">
              <v:shape style="position:absolute;left:10165;top:-699;width:24;height:2" coordorigin="10165,-699" coordsize="24,0" path="m10165,-699l10188,-699e" filled="false" stroked="true" strokeweight=".09927pt" strokecolor="#ff0000">
                <v:path arrowok="t"/>
              </v:shape>
            </v:group>
            <v:group style="position:absolute;left:10176;top:-711;width:2;height:24" coordorigin="10176,-711" coordsize="2,24">
              <v:shape style="position:absolute;left:10176;top:-711;width:2;height:24" coordorigin="10176,-711" coordsize="0,24" path="m10176,-711l10176,-687e" filled="false" stroked="true" strokeweight=".098107pt" strokecolor="#ff0000">
                <v:path arrowok="t"/>
              </v:shape>
            </v:group>
            <v:group style="position:absolute;left:10165;top:-700;width:24;height:2" coordorigin="10165,-700" coordsize="24,2">
              <v:shape style="position:absolute;left:10165;top:-700;width:24;height:2" coordorigin="10165,-700" coordsize="24,0" path="m10165,-700l10188,-700e" filled="false" stroked="true" strokeweight=".09927pt" strokecolor="#ff0000">
                <v:path arrowok="t"/>
              </v:shape>
            </v:group>
            <v:group style="position:absolute;left:10176;top:-711;width:2;height:24" coordorigin="10176,-711" coordsize="2,24">
              <v:shape style="position:absolute;left:10176;top:-711;width:2;height:24" coordorigin="10176,-711" coordsize="0,24" path="m10176,-711l10176,-688e" filled="false" stroked="true" strokeweight=".098107pt" strokecolor="#ff0000">
                <v:path arrowok="t"/>
              </v:shape>
            </v:group>
            <v:group style="position:absolute;left:10165;top:-700;width:24;height:2" coordorigin="10165,-700" coordsize="24,2">
              <v:shape style="position:absolute;left:10165;top:-700;width:24;height:2" coordorigin="10165,-700" coordsize="24,0" path="m10165,-700l10188,-700e" filled="false" stroked="true" strokeweight=".09927pt" strokecolor="#ff0000">
                <v:path arrowok="t"/>
              </v:shape>
            </v:group>
            <v:group style="position:absolute;left:10176;top:-712;width:2;height:24" coordorigin="10176,-712" coordsize="2,24">
              <v:shape style="position:absolute;left:10176;top:-712;width:2;height:24" coordorigin="10176,-712" coordsize="0,24" path="m10176,-712l10176,-688e" filled="false" stroked="true" strokeweight=".098107pt" strokecolor="#ff0000">
                <v:path arrowok="t"/>
              </v:shape>
            </v:group>
            <v:group style="position:absolute;left:10165;top:-701;width:24;height:2" coordorigin="10165,-701" coordsize="24,2">
              <v:shape style="position:absolute;left:10165;top:-701;width:24;height:2" coordorigin="10165,-701" coordsize="24,0" path="m10165,-701l10188,-701e" filled="false" stroked="true" strokeweight=".09927pt" strokecolor="#ff0000">
                <v:path arrowok="t"/>
              </v:shape>
            </v:group>
            <v:group style="position:absolute;left:10176;top:-712;width:2;height:24" coordorigin="10176,-712" coordsize="2,24">
              <v:shape style="position:absolute;left:10176;top:-712;width:2;height:24" coordorigin="10176,-712" coordsize="0,24" path="m10176,-712l10176,-689e" filled="false" stroked="true" strokeweight=".098107pt" strokecolor="#ff0000">
                <v:path arrowok="t"/>
              </v:shape>
            </v:group>
            <v:group style="position:absolute;left:10165;top:-701;width:24;height:2" coordorigin="10165,-701" coordsize="24,2">
              <v:shape style="position:absolute;left:10165;top:-701;width:24;height:2" coordorigin="10165,-701" coordsize="24,0" path="m10165,-701l10188,-701e" filled="false" stroked="true" strokeweight=".09927pt" strokecolor="#ff0000">
                <v:path arrowok="t"/>
              </v:shape>
            </v:group>
            <v:group style="position:absolute;left:10176;top:-713;width:2;height:24" coordorigin="10176,-713" coordsize="2,24">
              <v:shape style="position:absolute;left:10176;top:-713;width:2;height:24" coordorigin="10176,-713" coordsize="0,24" path="m10176,-713l10176,-689e" filled="false" stroked="true" strokeweight=".098107pt" strokecolor="#ff0000">
                <v:path arrowok="t"/>
              </v:shape>
            </v:group>
            <v:group style="position:absolute;left:10165;top:-701;width:24;height:2" coordorigin="10165,-701" coordsize="24,2">
              <v:shape style="position:absolute;left:10165;top:-701;width:24;height:2" coordorigin="10165,-701" coordsize="24,0" path="m10165,-701l10188,-701e" filled="false" stroked="true" strokeweight=".09927pt" strokecolor="#ff0000">
                <v:path arrowok="t"/>
              </v:shape>
            </v:group>
            <v:group style="position:absolute;left:10176;top:-713;width:2;height:24" coordorigin="10176,-713" coordsize="2,24">
              <v:shape style="position:absolute;left:10176;top:-713;width:2;height:24" coordorigin="10176,-713" coordsize="0,24" path="m10176,-713l10176,-689e" filled="false" stroked="true" strokeweight=".098107pt" strokecolor="#ff0000">
                <v:path arrowok="t"/>
              </v:shape>
            </v:group>
            <v:group style="position:absolute;left:10165;top:-702;width:24;height:2" coordorigin="10165,-702" coordsize="24,2">
              <v:shape style="position:absolute;left:10165;top:-702;width:24;height:2" coordorigin="10165,-702" coordsize="24,0" path="m10165,-702l10188,-702e" filled="false" stroked="true" strokeweight=".09927pt" strokecolor="#ff0000">
                <v:path arrowok="t"/>
              </v:shape>
            </v:group>
            <v:group style="position:absolute;left:10176;top:-713;width:2;height:24" coordorigin="10176,-713" coordsize="2,24">
              <v:shape style="position:absolute;left:10176;top:-713;width:2;height:24" coordorigin="10176,-713" coordsize="0,24" path="m10176,-713l10176,-690e" filled="false" stroked="true" strokeweight=".098107pt" strokecolor="#ff0000">
                <v:path arrowok="t"/>
              </v:shape>
            </v:group>
            <v:group style="position:absolute;left:10165;top:-702;width:24;height:2" coordorigin="10165,-702" coordsize="24,2">
              <v:shape style="position:absolute;left:10165;top:-702;width:24;height:2" coordorigin="10165,-702" coordsize="24,0" path="m10165,-702l10188,-702e" filled="false" stroked="true" strokeweight=".09927pt" strokecolor="#ff0000">
                <v:path arrowok="t"/>
              </v:shape>
            </v:group>
            <v:group style="position:absolute;left:10176;top:-714;width:2;height:24" coordorigin="10176,-714" coordsize="2,24">
              <v:shape style="position:absolute;left:10176;top:-714;width:2;height:24" coordorigin="10176,-714" coordsize="0,24" path="m10176,-714l10176,-690e" filled="false" stroked="true" strokeweight=".098107pt" strokecolor="#ff0000">
                <v:path arrowok="t"/>
              </v:shape>
            </v:group>
            <v:group style="position:absolute;left:10165;top:-702;width:24;height:2" coordorigin="10165,-702" coordsize="24,2">
              <v:shape style="position:absolute;left:10165;top:-702;width:24;height:2" coordorigin="10165,-702" coordsize="24,0" path="m10165,-702l10188,-702e" filled="false" stroked="true" strokeweight=".09927pt" strokecolor="#ff0000">
                <v:path arrowok="t"/>
              </v:shape>
            </v:group>
            <v:group style="position:absolute;left:10176;top:-714;width:2;height:24" coordorigin="10176,-714" coordsize="2,24">
              <v:shape style="position:absolute;left:10176;top:-714;width:2;height:24" coordorigin="10176,-714" coordsize="0,24" path="m10176,-714l10176,-690e" filled="false" stroked="true" strokeweight=".098107pt" strokecolor="#ff0000">
                <v:path arrowok="t"/>
              </v:shape>
            </v:group>
            <v:group style="position:absolute;left:10165;top:-703;width:24;height:2" coordorigin="10165,-703" coordsize="24,2">
              <v:shape style="position:absolute;left:10165;top:-703;width:24;height:2" coordorigin="10165,-703" coordsize="24,0" path="m10165,-703l10188,-703e" filled="false" stroked="true" strokeweight=".09927pt" strokecolor="#ff0000">
                <v:path arrowok="t"/>
              </v:shape>
            </v:group>
            <v:group style="position:absolute;left:10176;top:-714;width:2;height:24" coordorigin="10176,-714" coordsize="2,24">
              <v:shape style="position:absolute;left:10176;top:-714;width:2;height:24" coordorigin="10176,-714" coordsize="0,24" path="m10176,-714l10176,-691e" filled="false" stroked="true" strokeweight=".098107pt" strokecolor="#ff0000">
                <v:path arrowok="t"/>
              </v:shape>
            </v:group>
            <v:group style="position:absolute;left:10165;top:-703;width:24;height:2" coordorigin="10165,-703" coordsize="24,2">
              <v:shape style="position:absolute;left:10165;top:-703;width:24;height:2" coordorigin="10165,-703" coordsize="24,0" path="m10165,-703l10188,-703e" filled="false" stroked="true" strokeweight=".09927pt" strokecolor="#ff0000">
                <v:path arrowok="t"/>
              </v:shape>
            </v:group>
            <v:group style="position:absolute;left:10176;top:-715;width:2;height:24" coordorigin="10176,-715" coordsize="2,24">
              <v:shape style="position:absolute;left:10176;top:-715;width:2;height:24" coordorigin="10176,-715" coordsize="0,24" path="m10176,-715l10176,-691e" filled="false" stroked="true" strokeweight=".098107pt" strokecolor="#ff0000">
                <v:path arrowok="t"/>
              </v:shape>
            </v:group>
            <v:group style="position:absolute;left:10165;top:-703;width:24;height:2" coordorigin="10165,-703" coordsize="24,2">
              <v:shape style="position:absolute;left:10165;top:-703;width:24;height:2" coordorigin="10165,-703" coordsize="24,0" path="m10165,-703l10188,-703e" filled="false" stroked="true" strokeweight=".09927pt" strokecolor="#ff0000">
                <v:path arrowok="t"/>
              </v:shape>
            </v:group>
            <v:group style="position:absolute;left:10176;top:-715;width:2;height:24" coordorigin="10176,-715" coordsize="2,24">
              <v:shape style="position:absolute;left:10176;top:-715;width:2;height:24" coordorigin="10176,-715" coordsize="0,24" path="m10176,-715l10176,-691e" filled="false" stroked="true" strokeweight=".098107pt" strokecolor="#ff0000">
                <v:path arrowok="t"/>
              </v:shape>
            </v:group>
            <v:group style="position:absolute;left:10165;top:-704;width:24;height:2" coordorigin="10165,-704" coordsize="24,2">
              <v:shape style="position:absolute;left:10165;top:-704;width:24;height:2" coordorigin="10165,-704" coordsize="24,0" path="m10165,-704l10188,-704e" filled="false" stroked="true" strokeweight=".09927pt" strokecolor="#ff0000">
                <v:path arrowok="t"/>
              </v:shape>
            </v:group>
            <v:group style="position:absolute;left:10176;top:-716;width:2;height:24" coordorigin="10176,-716" coordsize="2,24">
              <v:shape style="position:absolute;left:10176;top:-716;width:2;height:24" coordorigin="10176,-716" coordsize="0,24" path="m10176,-716l10176,-692e" filled="false" stroked="true" strokeweight=".098107pt" strokecolor="#ff0000">
                <v:path arrowok="t"/>
              </v:shape>
            </v:group>
            <v:group style="position:absolute;left:10165;top:-704;width:24;height:2" coordorigin="10165,-704" coordsize="24,2">
              <v:shape style="position:absolute;left:10165;top:-704;width:24;height:2" coordorigin="10165,-704" coordsize="24,0" path="m10165,-704l10188,-704e" filled="false" stroked="true" strokeweight=".09927pt" strokecolor="#ff0000">
                <v:path arrowok="t"/>
              </v:shape>
            </v:group>
            <v:group style="position:absolute;left:10176;top:-716;width:2;height:24" coordorigin="10176,-716" coordsize="2,24">
              <v:shape style="position:absolute;left:10176;top:-716;width:2;height:24" coordorigin="10176,-716" coordsize="0,24" path="m10176,-716l10176,-692e" filled="false" stroked="true" strokeweight=".098107pt" strokecolor="#ff0000">
                <v:path arrowok="t"/>
              </v:shape>
            </v:group>
            <v:group style="position:absolute;left:10165;top:-704;width:24;height:2" coordorigin="10165,-704" coordsize="24,2">
              <v:shape style="position:absolute;left:10165;top:-704;width:24;height:2" coordorigin="10165,-704" coordsize="24,0" path="m10165,-704l10188,-704e" filled="false" stroked="true" strokeweight=".09927pt" strokecolor="#ff0000">
                <v:path arrowok="t"/>
              </v:shape>
            </v:group>
            <v:group style="position:absolute;left:10176;top:-716;width:2;height:24" coordorigin="10176,-716" coordsize="2,24">
              <v:shape style="position:absolute;left:10176;top:-716;width:2;height:24" coordorigin="10176,-716" coordsize="0,24" path="m10176,-716l10176,-693e" filled="false" stroked="true" strokeweight=".098107pt" strokecolor="#ff0000">
                <v:path arrowok="t"/>
              </v:shape>
            </v:group>
            <v:group style="position:absolute;left:10165;top:-705;width:24;height:2" coordorigin="10165,-705" coordsize="24,2">
              <v:shape style="position:absolute;left:10165;top:-705;width:24;height:2" coordorigin="10165,-705" coordsize="24,0" path="m10165,-705l10188,-705e" filled="false" stroked="true" strokeweight=".09927pt" strokecolor="#ff0000">
                <v:path arrowok="t"/>
              </v:shape>
            </v:group>
            <v:group style="position:absolute;left:10176;top:-717;width:2;height:24" coordorigin="10176,-717" coordsize="2,24">
              <v:shape style="position:absolute;left:10176;top:-717;width:2;height:24" coordorigin="10176,-717" coordsize="0,24" path="m10176,-717l10176,-693e" filled="false" stroked="true" strokeweight=".098107pt" strokecolor="#ff0000">
                <v:path arrowok="t"/>
              </v:shape>
            </v:group>
            <v:group style="position:absolute;left:10165;top:-705;width:24;height:2" coordorigin="10165,-705" coordsize="24,2">
              <v:shape style="position:absolute;left:10165;top:-705;width:24;height:2" coordorigin="10165,-705" coordsize="24,0" path="m10165,-705l10188,-705e" filled="false" stroked="true" strokeweight=".09927pt" strokecolor="#ff0000">
                <v:path arrowok="t"/>
              </v:shape>
            </v:group>
            <v:group style="position:absolute;left:10176;top:-717;width:2;height:24" coordorigin="10176,-717" coordsize="2,24">
              <v:shape style="position:absolute;left:10176;top:-717;width:2;height:24" coordorigin="10176,-717" coordsize="0,24" path="m10176,-717l10176,-693e" filled="false" stroked="true" strokeweight=".098107pt" strokecolor="#ff0000">
                <v:path arrowok="t"/>
              </v:shape>
            </v:group>
            <v:group style="position:absolute;left:10165;top:-705;width:24;height:2" coordorigin="10165,-705" coordsize="24,2">
              <v:shape style="position:absolute;left:10165;top:-705;width:24;height:2" coordorigin="10165,-705" coordsize="24,0" path="m10165,-705l10188,-705e" filled="false" stroked="true" strokeweight=".09927pt" strokecolor="#ff0000">
                <v:path arrowok="t"/>
              </v:shape>
            </v:group>
            <v:group style="position:absolute;left:10176;top:-717;width:2;height:24" coordorigin="10176,-717" coordsize="2,24">
              <v:shape style="position:absolute;left:10176;top:-717;width:2;height:24" coordorigin="10176,-717" coordsize="0,24" path="m10176,-717l10176,-694e" filled="false" stroked="true" strokeweight=".098107pt" strokecolor="#ff0000">
                <v:path arrowok="t"/>
              </v:shape>
            </v:group>
            <v:group style="position:absolute;left:10165;top:-706;width:24;height:2" coordorigin="10165,-706" coordsize="24,2">
              <v:shape style="position:absolute;left:10165;top:-706;width:24;height:2" coordorigin="10165,-706" coordsize="24,0" path="m10165,-706l10188,-706e" filled="false" stroked="true" strokeweight=".09927pt" strokecolor="#ff0000">
                <v:path arrowok="t"/>
              </v:shape>
            </v:group>
            <v:group style="position:absolute;left:10176;top:-718;width:2;height:24" coordorigin="10176,-718" coordsize="2,24">
              <v:shape style="position:absolute;left:10176;top:-718;width:2;height:24" coordorigin="10176,-718" coordsize="0,24" path="m10176,-718l10176,-695e" filled="false" stroked="true" strokeweight=".098107pt" strokecolor="#ff0000">
                <v:path arrowok="t"/>
              </v:shape>
            </v:group>
            <v:group style="position:absolute;left:10165;top:-707;width:24;height:2" coordorigin="10165,-707" coordsize="24,2">
              <v:shape style="position:absolute;left:10165;top:-707;width:24;height:2" coordorigin="10165,-707" coordsize="24,0" path="m10165,-707l10188,-707e" filled="false" stroked="true" strokeweight=".09927pt" strokecolor="#ff0000">
                <v:path arrowok="t"/>
              </v:shape>
            </v:group>
            <v:group style="position:absolute;left:10176;top:-719;width:2;height:24" coordorigin="10176,-719" coordsize="2,24">
              <v:shape style="position:absolute;left:10176;top:-719;width:2;height:24" coordorigin="10176,-719" coordsize="0,24" path="m10176,-719l10176,-695e" filled="false" stroked="true" strokeweight=".098107pt" strokecolor="#ff0000">
                <v:path arrowok="t"/>
              </v:shape>
            </v:group>
            <v:group style="position:absolute;left:10165;top:-707;width:24;height:2" coordorigin="10165,-707" coordsize="24,2">
              <v:shape style="position:absolute;left:10165;top:-707;width:24;height:2" coordorigin="10165,-707" coordsize="24,0" path="m10165,-707l10188,-707e" filled="false" stroked="true" strokeweight=".09927pt" strokecolor="#ff0000">
                <v:path arrowok="t"/>
              </v:shape>
            </v:group>
            <v:group style="position:absolute;left:10176;top:-719;width:2;height:24" coordorigin="10176,-719" coordsize="2,24">
              <v:shape style="position:absolute;left:10176;top:-719;width:2;height:24" coordorigin="10176,-719" coordsize="0,24" path="m10176,-719l10176,-696e" filled="false" stroked="true" strokeweight=".098107pt" strokecolor="#ff0000">
                <v:path arrowok="t"/>
              </v:shape>
            </v:group>
            <v:group style="position:absolute;left:10165;top:-708;width:24;height:2" coordorigin="10165,-708" coordsize="24,2">
              <v:shape style="position:absolute;left:10165;top:-708;width:24;height:2" coordorigin="10165,-708" coordsize="24,0" path="m10165,-708l10188,-708e" filled="false" stroked="true" strokeweight=".09927pt" strokecolor="#ff0000">
                <v:path arrowok="t"/>
              </v:shape>
            </v:group>
            <v:group style="position:absolute;left:10176;top:-720;width:2;height:24" coordorigin="10176,-720" coordsize="2,24">
              <v:shape style="position:absolute;left:10176;top:-720;width:2;height:24" coordorigin="10176,-720" coordsize="0,24" path="m10176,-720l10176,-696e" filled="false" stroked="true" strokeweight=".098107pt" strokecolor="#ff0000">
                <v:path arrowok="t"/>
              </v:shape>
            </v:group>
            <v:group style="position:absolute;left:10165;top:-708;width:24;height:2" coordorigin="10165,-708" coordsize="24,2">
              <v:shape style="position:absolute;left:10165;top:-708;width:24;height:2" coordorigin="10165,-708" coordsize="24,0" path="m10165,-708l10188,-708e" filled="false" stroked="true" strokeweight=".09927pt" strokecolor="#ff0000">
                <v:path arrowok="t"/>
              </v:shape>
            </v:group>
            <v:group style="position:absolute;left:10176;top:-720;width:2;height:24" coordorigin="10176,-720" coordsize="2,24">
              <v:shape style="position:absolute;left:10176;top:-720;width:2;height:24" coordorigin="10176,-720" coordsize="0,24" path="m10176,-720l10176,-696e" filled="false" stroked="true" strokeweight=".098107pt" strokecolor="#ff0000">
                <v:path arrowok="t"/>
              </v:shape>
            </v:group>
            <v:group style="position:absolute;left:10165;top:-708;width:24;height:2" coordorigin="10165,-708" coordsize="24,2">
              <v:shape style="position:absolute;left:10165;top:-708;width:24;height:2" coordorigin="10165,-708" coordsize="24,0" path="m10165,-708l10188,-708e" filled="false" stroked="true" strokeweight=".09927pt" strokecolor="#ff0000">
                <v:path arrowok="t"/>
              </v:shape>
            </v:group>
            <v:group style="position:absolute;left:10176;top:-720;width:2;height:24" coordorigin="10176,-720" coordsize="2,24">
              <v:shape style="position:absolute;left:10176;top:-720;width:2;height:24" coordorigin="10176,-720" coordsize="0,24" path="m10176,-720l10176,-697e" filled="false" stroked="true" strokeweight=".098107pt" strokecolor="#ff0000">
                <v:path arrowok="t"/>
              </v:shape>
            </v:group>
            <v:group style="position:absolute;left:10165;top:-709;width:24;height:2" coordorigin="10165,-709" coordsize="24,2">
              <v:shape style="position:absolute;left:10165;top:-709;width:24;height:2" coordorigin="10165,-709" coordsize="24,0" path="m10165,-709l10188,-709e" filled="false" stroked="true" strokeweight=".09927pt" strokecolor="#ff0000">
                <v:path arrowok="t"/>
              </v:shape>
            </v:group>
            <v:group style="position:absolute;left:10176;top:-721;width:2;height:24" coordorigin="10176,-721" coordsize="2,24">
              <v:shape style="position:absolute;left:10176;top:-721;width:2;height:24" coordorigin="10176,-721" coordsize="0,24" path="m10176,-721l10176,-697e" filled="false" stroked="true" strokeweight=".098107pt" strokecolor="#ff0000">
                <v:path arrowok="t"/>
              </v:shape>
            </v:group>
            <v:group style="position:absolute;left:10165;top:-709;width:24;height:2" coordorigin="10165,-709" coordsize="24,2">
              <v:shape style="position:absolute;left:10165;top:-709;width:24;height:2" coordorigin="10165,-709" coordsize="24,0" path="m10165,-709l10188,-709e" filled="false" stroked="true" strokeweight=".09927pt" strokecolor="#ff0000">
                <v:path arrowok="t"/>
              </v:shape>
            </v:group>
            <v:group style="position:absolute;left:10176;top:-721;width:2;height:24" coordorigin="10176,-721" coordsize="2,24">
              <v:shape style="position:absolute;left:10176;top:-721;width:2;height:24" coordorigin="10176,-721" coordsize="0,24" path="m10176,-721l10176,-698e" filled="false" stroked="true" strokeweight=".098107pt" strokecolor="#ff0000">
                <v:path arrowok="t"/>
              </v:shape>
            </v:group>
            <v:group style="position:absolute;left:10165;top:-710;width:24;height:2" coordorigin="10165,-710" coordsize="24,2">
              <v:shape style="position:absolute;left:10165;top:-710;width:24;height:2" coordorigin="10165,-710" coordsize="24,0" path="m10165,-710l10188,-710e" filled="false" stroked="true" strokeweight=".09927pt" strokecolor="#ff0000">
                <v:path arrowok="t"/>
              </v:shape>
            </v:group>
            <v:group style="position:absolute;left:10176;top:-722;width:2;height:24" coordorigin="10176,-722" coordsize="2,24">
              <v:shape style="position:absolute;left:10176;top:-722;width:2;height:24" coordorigin="10176,-722" coordsize="0,24" path="m10176,-722l10176,-698e" filled="false" stroked="true" strokeweight=".098107pt" strokecolor="#ff0000">
                <v:path arrowok="t"/>
              </v:shape>
            </v:group>
            <v:group style="position:absolute;left:10165;top:-710;width:24;height:2" coordorigin="10165,-710" coordsize="24,2">
              <v:shape style="position:absolute;left:10165;top:-710;width:24;height:2" coordorigin="10165,-710" coordsize="24,0" path="m10165,-710l10188,-710e" filled="false" stroked="true" strokeweight=".09927pt" strokecolor="#ff0000">
                <v:path arrowok="t"/>
              </v:shape>
            </v:group>
            <v:group style="position:absolute;left:10176;top:-722;width:2;height:24" coordorigin="10176,-722" coordsize="2,24">
              <v:shape style="position:absolute;left:10176;top:-722;width:2;height:24" coordorigin="10176,-722" coordsize="0,24" path="m10176,-722l10176,-699e" filled="false" stroked="true" strokeweight=".098107pt" strokecolor="#ff0000">
                <v:path arrowok="t"/>
              </v:shape>
            </v:group>
            <v:group style="position:absolute;left:10165;top:-711;width:24;height:2" coordorigin="10165,-711" coordsize="24,2">
              <v:shape style="position:absolute;left:10165;top:-711;width:24;height:2" coordorigin="10165,-711" coordsize="24,0" path="m10165,-711l10188,-711e" filled="false" stroked="true" strokeweight=".09927pt" strokecolor="#ff0000">
                <v:path arrowok="t"/>
              </v:shape>
            </v:group>
            <v:group style="position:absolute;left:10176;top:-723;width:2;height:24" coordorigin="10176,-723" coordsize="2,24">
              <v:shape style="position:absolute;left:10176;top:-723;width:2;height:24" coordorigin="10176,-723" coordsize="0,24" path="m10176,-723l10176,-699e" filled="false" stroked="true" strokeweight=".098107pt" strokecolor="#ff0000">
                <v:path arrowok="t"/>
              </v:shape>
            </v:group>
            <v:group style="position:absolute;left:10165;top:-711;width:24;height:2" coordorigin="10165,-711" coordsize="24,2">
              <v:shape style="position:absolute;left:10165;top:-711;width:24;height:2" coordorigin="10165,-711" coordsize="24,0" path="m10165,-711l10188,-711e" filled="false" stroked="true" strokeweight=".09927pt" strokecolor="#ff0000">
                <v:path arrowok="t"/>
              </v:shape>
            </v:group>
            <v:group style="position:absolute;left:10176;top:-723;width:2;height:24" coordorigin="10176,-723" coordsize="2,24">
              <v:shape style="position:absolute;left:10176;top:-723;width:2;height:24" coordorigin="10176,-723" coordsize="0,24" path="m10176,-723l10176,-699e" filled="false" stroked="true" strokeweight=".098107pt" strokecolor="#ff0000">
                <v:path arrowok="t"/>
              </v:shape>
            </v:group>
            <v:group style="position:absolute;left:10165;top:-711;width:24;height:2" coordorigin="10165,-711" coordsize="24,2">
              <v:shape style="position:absolute;left:10165;top:-711;width:24;height:2" coordorigin="10165,-711" coordsize="24,0" path="m10165,-711l10188,-711e" filled="false" stroked="true" strokeweight=".09927pt" strokecolor="#ff0000">
                <v:path arrowok="t"/>
              </v:shape>
            </v:group>
            <v:group style="position:absolute;left:10176;top:-723;width:2;height:24" coordorigin="10176,-723" coordsize="2,24">
              <v:shape style="position:absolute;left:10176;top:-723;width:2;height:24" coordorigin="10176,-723" coordsize="0,24" path="m10176,-723l10176,-700e" filled="false" stroked="true" strokeweight=".098107pt" strokecolor="#ff0000">
                <v:path arrowok="t"/>
              </v:shape>
            </v:group>
            <v:group style="position:absolute;left:10165;top:-712;width:24;height:2" coordorigin="10165,-712" coordsize="24,2">
              <v:shape style="position:absolute;left:10165;top:-712;width:24;height:2" coordorigin="10165,-712" coordsize="24,0" path="m10165,-712l10188,-712e" filled="false" stroked="true" strokeweight=".09927pt" strokecolor="#ff0000">
                <v:path arrowok="t"/>
              </v:shape>
            </v:group>
            <v:group style="position:absolute;left:10176;top:-724;width:2;height:24" coordorigin="10176,-724" coordsize="2,24">
              <v:shape style="position:absolute;left:10176;top:-724;width:2;height:24" coordorigin="10176,-724" coordsize="0,24" path="m10176,-724l10176,-700e" filled="false" stroked="true" strokeweight=".098107pt" strokecolor="#ff0000">
                <v:path arrowok="t"/>
              </v:shape>
            </v:group>
            <v:group style="position:absolute;left:10165;top:-712;width:24;height:2" coordorigin="10165,-712" coordsize="24,2">
              <v:shape style="position:absolute;left:10165;top:-712;width:24;height:2" coordorigin="10165,-712" coordsize="24,0" path="m10165,-712l10188,-712e" filled="false" stroked="true" strokeweight=".09927pt" strokecolor="#ff0000">
                <v:path arrowok="t"/>
              </v:shape>
            </v:group>
            <v:group style="position:absolute;left:10176;top:-724;width:2;height:24" coordorigin="10176,-724" coordsize="2,24">
              <v:shape style="position:absolute;left:10176;top:-724;width:2;height:24" coordorigin="10176,-724" coordsize="0,24" path="m10176,-724l10176,-701e" filled="false" stroked="true" strokeweight=".098107pt" strokecolor="#ff0000">
                <v:path arrowok="t"/>
              </v:shape>
            </v:group>
            <v:group style="position:absolute;left:10165;top:-713;width:24;height:2" coordorigin="10165,-713" coordsize="24,2">
              <v:shape style="position:absolute;left:10165;top:-713;width:24;height:2" coordorigin="10165,-713" coordsize="24,0" path="m10165,-713l10188,-713e" filled="false" stroked="true" strokeweight=".09927pt" strokecolor="#ff0000">
                <v:path arrowok="t"/>
              </v:shape>
            </v:group>
            <v:group style="position:absolute;left:10176;top:-725;width:2;height:24" coordorigin="10176,-725" coordsize="2,24">
              <v:shape style="position:absolute;left:10176;top:-725;width:2;height:24" coordorigin="10176,-725" coordsize="0,24" path="m10176,-725l10176,-701e" filled="false" stroked="true" strokeweight=".098107pt" strokecolor="#ff0000">
                <v:path arrowok="t"/>
              </v:shape>
            </v:group>
            <v:group style="position:absolute;left:10165;top:-713;width:24;height:2" coordorigin="10165,-713" coordsize="24,2">
              <v:shape style="position:absolute;left:10165;top:-713;width:24;height:2" coordorigin="10165,-713" coordsize="24,0" path="m10165,-713l10188,-713e" filled="false" stroked="true" strokeweight=".09927pt" strokecolor="#ff0000">
                <v:path arrowok="t"/>
              </v:shape>
            </v:group>
            <v:group style="position:absolute;left:10176;top:-725;width:2;height:24" coordorigin="10176,-725" coordsize="2,24">
              <v:shape style="position:absolute;left:10176;top:-725;width:2;height:24" coordorigin="10176,-725" coordsize="0,24" path="m10176,-725l10176,-702e" filled="false" stroked="true" strokeweight=".098107pt" strokecolor="#ff0000">
                <v:path arrowok="t"/>
              </v:shape>
            </v:group>
            <v:group style="position:absolute;left:10165;top:-714;width:24;height:2" coordorigin="10165,-714" coordsize="24,2">
              <v:shape style="position:absolute;left:10165;top:-714;width:24;height:2" coordorigin="10165,-714" coordsize="24,0" path="m10165,-714l10188,-714e" filled="false" stroked="true" strokeweight=".09927pt" strokecolor="#ff0000">
                <v:path arrowok="t"/>
              </v:shape>
            </v:group>
            <v:group style="position:absolute;left:10176;top:-726;width:2;height:24" coordorigin="10176,-726" coordsize="2,24">
              <v:shape style="position:absolute;left:10176;top:-726;width:2;height:24" coordorigin="10176,-726" coordsize="0,24" path="m10176,-726l10176,-702e" filled="false" stroked="true" strokeweight=".098107pt" strokecolor="#ff0000">
                <v:path arrowok="t"/>
              </v:shape>
            </v:group>
            <v:group style="position:absolute;left:10165;top:-714;width:24;height:2" coordorigin="10165,-714" coordsize="24,2">
              <v:shape style="position:absolute;left:10165;top:-714;width:24;height:2" coordorigin="10165,-714" coordsize="24,0" path="m10165,-714l10188,-714e" filled="false" stroked="true" strokeweight=".09927pt" strokecolor="#ff0000">
                <v:path arrowok="t"/>
              </v:shape>
            </v:group>
            <v:group style="position:absolute;left:10176;top:-726;width:2;height:24" coordorigin="10176,-726" coordsize="2,24">
              <v:shape style="position:absolute;left:10176;top:-726;width:2;height:24" coordorigin="10176,-726" coordsize="0,24" path="m10176,-726l10176,-702e" filled="false" stroked="true" strokeweight=".098107pt" strokecolor="#ff0000">
                <v:path arrowok="t"/>
              </v:shape>
            </v:group>
            <v:group style="position:absolute;left:10165;top:-714;width:24;height:2" coordorigin="10165,-714" coordsize="24,2">
              <v:shape style="position:absolute;left:10165;top:-714;width:24;height:2" coordorigin="10165,-714" coordsize="24,0" path="m10165,-714l10188,-714e" filled="false" stroked="true" strokeweight=".09927pt" strokecolor="#ff0000">
                <v:path arrowok="t"/>
              </v:shape>
            </v:group>
            <v:group style="position:absolute;left:10176;top:-726;width:2;height:24" coordorigin="10176,-726" coordsize="2,24">
              <v:shape style="position:absolute;left:10176;top:-726;width:2;height:24" coordorigin="10176,-726" coordsize="0,24" path="m10176,-726l10176,-703e" filled="false" stroked="true" strokeweight=".098107pt" strokecolor="#ff0000">
                <v:path arrowok="t"/>
              </v:shape>
            </v:group>
            <v:group style="position:absolute;left:10165;top:-715;width:24;height:2" coordorigin="10165,-715" coordsize="24,2">
              <v:shape style="position:absolute;left:10165;top:-715;width:24;height:2" coordorigin="10165,-715" coordsize="24,0" path="m10165,-715l10188,-715e" filled="false" stroked="true" strokeweight=".09927pt" strokecolor="#ff0000">
                <v:path arrowok="t"/>
              </v:shape>
            </v:group>
            <v:group style="position:absolute;left:10176;top:-727;width:2;height:24" coordorigin="10176,-727" coordsize="2,24">
              <v:shape style="position:absolute;left:10176;top:-727;width:2;height:24" coordorigin="10176,-727" coordsize="0,24" path="m10176,-727l10176,-703e" filled="false" stroked="true" strokeweight=".098107pt" strokecolor="#ff0000">
                <v:path arrowok="t"/>
              </v:shape>
            </v:group>
            <v:group style="position:absolute;left:10165;top:-715;width:24;height:2" coordorigin="10165,-715" coordsize="24,2">
              <v:shape style="position:absolute;left:10165;top:-715;width:24;height:2" coordorigin="10165,-715" coordsize="24,0" path="m10165,-715l10188,-715e" filled="false" stroked="true" strokeweight=".09927pt" strokecolor="#ff0000">
                <v:path arrowok="t"/>
              </v:shape>
            </v:group>
            <v:group style="position:absolute;left:10176;top:-727;width:2;height:24" coordorigin="10176,-727" coordsize="2,24">
              <v:shape style="position:absolute;left:10176;top:-727;width:2;height:24" coordorigin="10176,-727" coordsize="0,24" path="m10176,-727l10176,-703e" filled="false" stroked="true" strokeweight=".098107pt" strokecolor="#ff0000">
                <v:path arrowok="t"/>
              </v:shape>
            </v:group>
            <v:group style="position:absolute;left:10165;top:-715;width:24;height:2" coordorigin="10165,-715" coordsize="24,2">
              <v:shape style="position:absolute;left:10165;top:-715;width:24;height:2" coordorigin="10165,-715" coordsize="24,0" path="m10165,-715l10188,-715e" filled="false" stroked="true" strokeweight=".09927pt" strokecolor="#ff0000">
                <v:path arrowok="t"/>
              </v:shape>
            </v:group>
            <v:group style="position:absolute;left:10176;top:-727;width:2;height:24" coordorigin="10176,-727" coordsize="2,24">
              <v:shape style="position:absolute;left:10176;top:-727;width:2;height:24" coordorigin="10176,-727" coordsize="0,24" path="m10176,-727l10176,-704e" filled="false" stroked="true" strokeweight=".098107pt" strokecolor="#ff0000">
                <v:path arrowok="t"/>
              </v:shape>
            </v:group>
            <v:group style="position:absolute;left:10165;top:-716;width:24;height:2" coordorigin="10165,-716" coordsize="24,2">
              <v:shape style="position:absolute;left:10165;top:-716;width:24;height:2" coordorigin="10165,-716" coordsize="24,0" path="m10165,-716l10188,-716e" filled="false" stroked="true" strokeweight=".09927pt" strokecolor="#ff0000">
                <v:path arrowok="t"/>
              </v:shape>
            </v:group>
            <v:group style="position:absolute;left:10176;top:-728;width:2;height:24" coordorigin="10176,-728" coordsize="2,24">
              <v:shape style="position:absolute;left:10176;top:-728;width:2;height:24" coordorigin="10176,-728" coordsize="0,24" path="m10176,-728l10176,-704e" filled="false" stroked="true" strokeweight=".098107pt" strokecolor="#ff0000">
                <v:path arrowok="t"/>
              </v:shape>
            </v:group>
            <v:group style="position:absolute;left:10165;top:-716;width:24;height:2" coordorigin="10165,-716" coordsize="24,2">
              <v:shape style="position:absolute;left:10165;top:-716;width:24;height:2" coordorigin="10165,-716" coordsize="24,0" path="m10165,-716l10188,-716e" filled="false" stroked="true" strokeweight=".09927pt" strokecolor="#ff0000">
                <v:path arrowok="t"/>
              </v:shape>
            </v:group>
            <v:group style="position:absolute;left:10176;top:-728;width:2;height:24" coordorigin="10176,-728" coordsize="2,24">
              <v:shape style="position:absolute;left:10176;top:-728;width:2;height:24" coordorigin="10176,-728" coordsize="0,24" path="m10176,-728l10176,-704e" filled="false" stroked="true" strokeweight=".098107pt" strokecolor="#ff0000">
                <v:path arrowok="t"/>
              </v:shape>
            </v:group>
            <v:group style="position:absolute;left:10165;top:-716;width:24;height:2" coordorigin="10165,-716" coordsize="24,2">
              <v:shape style="position:absolute;left:10165;top:-716;width:24;height:2" coordorigin="10165,-716" coordsize="24,0" path="m10165,-716l10188,-716e" filled="false" stroked="true" strokeweight=".09927pt" strokecolor="#ff0000">
                <v:path arrowok="t"/>
              </v:shape>
            </v:group>
            <v:group style="position:absolute;left:10176;top:-728;width:2;height:24" coordorigin="10176,-728" coordsize="2,24">
              <v:shape style="position:absolute;left:10176;top:-728;width:2;height:24" coordorigin="10176,-728" coordsize="0,24" path="m10176,-728l10176,-704e" filled="false" stroked="true" strokeweight=".098107pt" strokecolor="#ff0000">
                <v:path arrowok="t"/>
              </v:shape>
            </v:group>
            <v:group style="position:absolute;left:10165;top:-717;width:24;height:2" coordorigin="10165,-717" coordsize="24,2">
              <v:shape style="position:absolute;left:10165;top:-717;width:24;height:2" coordorigin="10165,-717" coordsize="24,0" path="m10165,-717l10188,-717e" filled="false" stroked="true" strokeweight=".09927pt" strokecolor="#ff0000">
                <v:path arrowok="t"/>
              </v:shape>
            </v:group>
            <v:group style="position:absolute;left:10176;top:-729;width:2;height:24" coordorigin="10176,-729" coordsize="2,24">
              <v:shape style="position:absolute;left:10176;top:-729;width:2;height:24" coordorigin="10176,-729" coordsize="0,24" path="m10176,-729l10176,-705e" filled="false" stroked="true" strokeweight=".098107pt" strokecolor="#ff0000">
                <v:path arrowok="t"/>
              </v:shape>
            </v:group>
            <v:group style="position:absolute;left:10165;top:-717;width:24;height:2" coordorigin="10165,-717" coordsize="24,2">
              <v:shape style="position:absolute;left:10165;top:-717;width:24;height:2" coordorigin="10165,-717" coordsize="24,0" path="m10165,-717l10188,-717e" filled="false" stroked="true" strokeweight=".09927pt" strokecolor="#ff0000">
                <v:path arrowok="t"/>
              </v:shape>
            </v:group>
            <v:group style="position:absolute;left:10176;top:-729;width:2;height:24" coordorigin="10176,-729" coordsize="2,24">
              <v:shape style="position:absolute;left:10176;top:-729;width:2;height:24" coordorigin="10176,-729" coordsize="0,24" path="m10176,-729l10176,-705e" filled="false" stroked="true" strokeweight=".098107pt" strokecolor="#ff0000">
                <v:path arrowok="t"/>
              </v:shape>
            </v:group>
            <v:group style="position:absolute;left:10165;top:-717;width:24;height:2" coordorigin="10165,-717" coordsize="24,2">
              <v:shape style="position:absolute;left:10165;top:-717;width:24;height:2" coordorigin="10165,-717" coordsize="24,0" path="m10165,-717l10188,-717e" filled="false" stroked="true" strokeweight=".09927pt" strokecolor="#ff0000">
                <v:path arrowok="t"/>
              </v:shape>
            </v:group>
            <v:group style="position:absolute;left:10176;top:-729;width:2;height:24" coordorigin="10176,-729" coordsize="2,24">
              <v:shape style="position:absolute;left:10176;top:-729;width:2;height:24" coordorigin="10176,-729" coordsize="0,24" path="m10176,-729l10176,-705e" filled="false" stroked="true" strokeweight=".098107pt" strokecolor="#ff0000">
                <v:path arrowok="t"/>
              </v:shape>
            </v:group>
            <v:group style="position:absolute;left:10165;top:-718;width:24;height:2" coordorigin="10165,-718" coordsize="24,2">
              <v:shape style="position:absolute;left:10165;top:-718;width:24;height:2" coordorigin="10165,-718" coordsize="24,0" path="m10165,-718l10188,-718e" filled="false" stroked="true" strokeweight=".09927pt" strokecolor="#ff0000">
                <v:path arrowok="t"/>
              </v:shape>
            </v:group>
            <v:group style="position:absolute;left:10176;top:-730;width:2;height:24" coordorigin="10176,-730" coordsize="2,24">
              <v:shape style="position:absolute;left:10176;top:-730;width:2;height:24" coordorigin="10176,-730" coordsize="0,24" path="m10176,-730l10176,-706e" filled="false" stroked="true" strokeweight=".098107pt" strokecolor="#ff0000">
                <v:path arrowok="t"/>
              </v:shape>
            </v:group>
            <v:group style="position:absolute;left:10165;top:-718;width:24;height:2" coordorigin="10165,-718" coordsize="24,2">
              <v:shape style="position:absolute;left:10165;top:-718;width:24;height:2" coordorigin="10165,-718" coordsize="24,0" path="m10165,-718l10188,-718e" filled="false" stroked="true" strokeweight=".09927pt" strokecolor="#ff0000">
                <v:path arrowok="t"/>
              </v:shape>
            </v:group>
            <v:group style="position:absolute;left:10176;top:-730;width:2;height:24" coordorigin="10176,-730" coordsize="2,24">
              <v:shape style="position:absolute;left:10176;top:-730;width:2;height:24" coordorigin="10176,-730" coordsize="0,24" path="m10176,-730l10176,-706e" filled="false" stroked="true" strokeweight=".098107pt" strokecolor="#ff0000">
                <v:path arrowok="t"/>
              </v:shape>
            </v:group>
            <v:group style="position:absolute;left:10165;top:-718;width:24;height:2" coordorigin="10165,-718" coordsize="24,2">
              <v:shape style="position:absolute;left:10165;top:-718;width:24;height:2" coordorigin="10165,-718" coordsize="24,0" path="m10165,-718l10188,-718e" filled="false" stroked="true" strokeweight=".09927pt" strokecolor="#ff0000">
                <v:path arrowok="t"/>
              </v:shape>
            </v:group>
            <v:group style="position:absolute;left:10176;top:-730;width:2;height:24" coordorigin="10176,-730" coordsize="2,24">
              <v:shape style="position:absolute;left:10176;top:-730;width:2;height:24" coordorigin="10176,-730" coordsize="0,24" path="m10176,-730l10176,-706e" filled="false" stroked="true" strokeweight=".098107pt" strokecolor="#ff0000">
                <v:path arrowok="t"/>
              </v:shape>
            </v:group>
            <v:group style="position:absolute;left:10165;top:-719;width:24;height:2" coordorigin="10165,-719" coordsize="24,2">
              <v:shape style="position:absolute;left:10165;top:-719;width:24;height:2" coordorigin="10165,-719" coordsize="24,0" path="m10165,-719l10188,-719e" filled="false" stroked="true" strokeweight=".09927pt" strokecolor="#ff0000">
                <v:path arrowok="t"/>
              </v:shape>
            </v:group>
            <v:group style="position:absolute;left:10176;top:-731;width:2;height:24" coordorigin="10176,-731" coordsize="2,24">
              <v:shape style="position:absolute;left:10176;top:-731;width:2;height:24" coordorigin="10176,-731" coordsize="0,24" path="m10176,-731l10176,-707e" filled="false" stroked="true" strokeweight=".098107pt" strokecolor="#ff0000">
                <v:path arrowok="t"/>
              </v:shape>
            </v:group>
            <v:group style="position:absolute;left:10165;top:-719;width:24;height:2" coordorigin="10165,-719" coordsize="24,2">
              <v:shape style="position:absolute;left:10165;top:-719;width:24;height:2" coordorigin="10165,-719" coordsize="24,0" path="m10165,-719l10188,-719e" filled="false" stroked="true" strokeweight=".09927pt" strokecolor="#ff0000">
                <v:path arrowok="t"/>
              </v:shape>
            </v:group>
            <v:group style="position:absolute;left:10176;top:-731;width:2;height:24" coordorigin="10176,-731" coordsize="2,24">
              <v:shape style="position:absolute;left:10176;top:-731;width:2;height:24" coordorigin="10176,-731" coordsize="0,24" path="m10176,-731l10176,-707e" filled="false" stroked="true" strokeweight=".098107pt" strokecolor="#ff0000">
                <v:path arrowok="t"/>
              </v:shape>
            </v:group>
            <v:group style="position:absolute;left:10165;top:-719;width:24;height:2" coordorigin="10165,-719" coordsize="24,2">
              <v:shape style="position:absolute;left:10165;top:-719;width:24;height:2" coordorigin="10165,-719" coordsize="24,0" path="m10165,-719l10188,-719e" filled="false" stroked="true" strokeweight=".09927pt" strokecolor="#ff0000">
                <v:path arrowok="t"/>
              </v:shape>
            </v:group>
            <v:group style="position:absolute;left:10176;top:-731;width:2;height:24" coordorigin="10176,-731" coordsize="2,24">
              <v:shape style="position:absolute;left:10176;top:-731;width:2;height:24" coordorigin="10176,-731" coordsize="0,24" path="m10176,-731l10176,-707e" filled="false" stroked="true" strokeweight=".098107pt" strokecolor="#ff0000">
                <v:path arrowok="t"/>
              </v:shape>
            </v:group>
            <v:group style="position:absolute;left:10165;top:-720;width:24;height:2" coordorigin="10165,-720" coordsize="24,2">
              <v:shape style="position:absolute;left:10165;top:-720;width:24;height:2" coordorigin="10165,-720" coordsize="24,0" path="m10165,-720l10188,-720e" filled="false" stroked="true" strokeweight=".09927pt" strokecolor="#ff0000">
                <v:path arrowok="t"/>
              </v:shape>
            </v:group>
            <v:group style="position:absolute;left:10176;top:-732;width:2;height:24" coordorigin="10176,-732" coordsize="2,24">
              <v:shape style="position:absolute;left:10176;top:-732;width:2;height:24" coordorigin="10176,-732" coordsize="0,24" path="m10176,-732l10176,-708e" filled="false" stroked="true" strokeweight=".098107pt" strokecolor="#ff0000">
                <v:path arrowok="t"/>
              </v:shape>
            </v:group>
            <v:group style="position:absolute;left:10165;top:-720;width:24;height:2" coordorigin="10165,-720" coordsize="24,2">
              <v:shape style="position:absolute;left:10165;top:-720;width:24;height:2" coordorigin="10165,-720" coordsize="24,0" path="m10165,-720l10188,-720e" filled="false" stroked="true" strokeweight=".09927pt" strokecolor="#ff0000">
                <v:path arrowok="t"/>
              </v:shape>
            </v:group>
            <v:group style="position:absolute;left:10176;top:-732;width:2;height:24" coordorigin="10176,-732" coordsize="2,24">
              <v:shape style="position:absolute;left:10176;top:-732;width:2;height:24" coordorigin="10176,-732" coordsize="0,24" path="m10176,-732l10176,-708e" filled="false" stroked="true" strokeweight=".098107pt" strokecolor="#ff0000">
                <v:path arrowok="t"/>
              </v:shape>
            </v:group>
            <v:group style="position:absolute;left:10165;top:-720;width:24;height:2" coordorigin="10165,-720" coordsize="24,2">
              <v:shape style="position:absolute;left:10165;top:-720;width:24;height:2" coordorigin="10165,-720" coordsize="24,0" path="m10165,-720l10188,-720e" filled="false" stroked="true" strokeweight=".09927pt" strokecolor="#ff0000">
                <v:path arrowok="t"/>
              </v:shape>
            </v:group>
            <v:group style="position:absolute;left:10176;top:-732;width:2;height:24" coordorigin="10176,-732" coordsize="2,24">
              <v:shape style="position:absolute;left:10176;top:-732;width:2;height:24" coordorigin="10176,-732" coordsize="0,24" path="m10176,-732l10176,-708e" filled="false" stroked="true" strokeweight=".098107pt" strokecolor="#ff0000">
                <v:path arrowok="t"/>
              </v:shape>
            </v:group>
            <v:group style="position:absolute;left:10165;top:-721;width:24;height:2" coordorigin="10165,-721" coordsize="24,2">
              <v:shape style="position:absolute;left:10165;top:-721;width:24;height:2" coordorigin="10165,-721" coordsize="24,0" path="m10165,-721l10188,-721e" filled="false" stroked="true" strokeweight=".09927pt" strokecolor="#ff0000">
                <v:path arrowok="t"/>
              </v:shape>
            </v:group>
            <v:group style="position:absolute;left:10176;top:-733;width:2;height:24" coordorigin="10176,-733" coordsize="2,24">
              <v:shape style="position:absolute;left:10176;top:-733;width:2;height:24" coordorigin="10176,-733" coordsize="0,24" path="m10176,-733l10176,-709e" filled="false" stroked="true" strokeweight=".098107pt" strokecolor="#ff0000">
                <v:path arrowok="t"/>
              </v:shape>
            </v:group>
            <v:group style="position:absolute;left:10165;top:-721;width:24;height:2" coordorigin="10165,-721" coordsize="24,2">
              <v:shape style="position:absolute;left:10165;top:-721;width:24;height:2" coordorigin="10165,-721" coordsize="24,0" path="m10165,-721l10188,-721e" filled="false" stroked="true" strokeweight=".09927pt" strokecolor="#ff0000">
                <v:path arrowok="t"/>
              </v:shape>
            </v:group>
            <v:group style="position:absolute;left:10176;top:-733;width:2;height:24" coordorigin="10176,-733" coordsize="2,24">
              <v:shape style="position:absolute;left:10176;top:-733;width:2;height:24" coordorigin="10176,-733" coordsize="0,24" path="m10176,-733l10176,-709e" filled="false" stroked="true" strokeweight=".098107pt" strokecolor="#ff0000">
                <v:path arrowok="t"/>
              </v:shape>
            </v:group>
            <v:group style="position:absolute;left:10165;top:-721;width:24;height:2" coordorigin="10165,-721" coordsize="24,2">
              <v:shape style="position:absolute;left:10165;top:-721;width:24;height:2" coordorigin="10165,-721" coordsize="24,0" path="m10165,-721l10188,-721e" filled="false" stroked="true" strokeweight=".09927pt" strokecolor="#ff0000">
                <v:path arrowok="t"/>
              </v:shape>
            </v:group>
            <v:group style="position:absolute;left:10176;top:-733;width:2;height:24" coordorigin="10176,-733" coordsize="2,24">
              <v:shape style="position:absolute;left:10176;top:-733;width:2;height:24" coordorigin="10176,-733" coordsize="0,24" path="m10176,-733l10176,-709e" filled="false" stroked="true" strokeweight=".098107pt" strokecolor="#ff0000">
                <v:path arrowok="t"/>
              </v:shape>
            </v:group>
            <v:group style="position:absolute;left:10165;top:-722;width:24;height:2" coordorigin="10165,-722" coordsize="24,2">
              <v:shape style="position:absolute;left:10165;top:-722;width:24;height:2" coordorigin="10165,-722" coordsize="24,0" path="m10165,-722l10188,-722e" filled="false" stroked="true" strokeweight=".09927pt" strokecolor="#ff0000">
                <v:path arrowok="t"/>
              </v:shape>
            </v:group>
            <v:group style="position:absolute;left:10176;top:-734;width:2;height:24" coordorigin="10176,-734" coordsize="2,24">
              <v:shape style="position:absolute;left:10176;top:-734;width:2;height:24" coordorigin="10176,-734" coordsize="0,24" path="m10176,-734l10176,-710e" filled="false" stroked="true" strokeweight=".098107pt" strokecolor="#ff0000">
                <v:path arrowok="t"/>
              </v:shape>
            </v:group>
            <v:group style="position:absolute;left:10165;top:-722;width:24;height:2" coordorigin="10165,-722" coordsize="24,2">
              <v:shape style="position:absolute;left:10165;top:-722;width:24;height:2" coordorigin="10165,-722" coordsize="24,0" path="m10165,-722l10188,-722e" filled="false" stroked="true" strokeweight=".09927pt" strokecolor="#ff0000">
                <v:path arrowok="t"/>
              </v:shape>
            </v:group>
            <v:group style="position:absolute;left:10176;top:-734;width:2;height:24" coordorigin="10176,-734" coordsize="2,24">
              <v:shape style="position:absolute;left:10176;top:-734;width:2;height:24" coordorigin="10176,-734" coordsize="0,24" path="m10176,-734l10176,-710e" filled="false" stroked="true" strokeweight=".098107pt" strokecolor="#ff0000">
                <v:path arrowok="t"/>
              </v:shape>
            </v:group>
            <v:group style="position:absolute;left:10165;top:-722;width:24;height:2" coordorigin="10165,-722" coordsize="24,2">
              <v:shape style="position:absolute;left:10165;top:-722;width:24;height:2" coordorigin="10165,-722" coordsize="24,0" path="m10165,-722l10188,-722e" filled="false" stroked="true" strokeweight=".09927pt" strokecolor="#ff0000">
                <v:path arrowok="t"/>
              </v:shape>
            </v:group>
            <v:group style="position:absolute;left:10176;top:-734;width:2;height:24" coordorigin="10176,-734" coordsize="2,24">
              <v:shape style="position:absolute;left:10176;top:-734;width:2;height:24" coordorigin="10176,-734" coordsize="0,24" path="m10176,-734l10176,-710e" filled="false" stroked="true" strokeweight=".098107pt" strokecolor="#ff0000">
                <v:path arrowok="t"/>
              </v:shape>
            </v:group>
            <v:group style="position:absolute;left:10165;top:-723;width:24;height:2" coordorigin="10165,-723" coordsize="24,2">
              <v:shape style="position:absolute;left:10165;top:-723;width:24;height:2" coordorigin="10165,-723" coordsize="24,0" path="m10165,-723l10188,-723e" filled="false" stroked="true" strokeweight=".09927pt" strokecolor="#ff0000">
                <v:path arrowok="t"/>
              </v:shape>
            </v:group>
            <v:group style="position:absolute;left:10176;top:-735;width:2;height:24" coordorigin="10176,-735" coordsize="2,24">
              <v:shape style="position:absolute;left:10176;top:-735;width:2;height:24" coordorigin="10176,-735" coordsize="0,24" path="m10176,-735l10176,-711e" filled="false" stroked="true" strokeweight=".098107pt" strokecolor="#ff0000">
                <v:path arrowok="t"/>
              </v:shape>
            </v:group>
            <v:group style="position:absolute;left:10165;top:-723;width:24;height:2" coordorigin="10165,-723" coordsize="24,2">
              <v:shape style="position:absolute;left:10165;top:-723;width:24;height:2" coordorigin="10165,-723" coordsize="24,0" path="m10165,-723l10188,-723e" filled="false" stroked="true" strokeweight=".09927pt" strokecolor="#ff0000">
                <v:path arrowok="t"/>
              </v:shape>
            </v:group>
            <v:group style="position:absolute;left:10176;top:-735;width:2;height:24" coordorigin="10176,-735" coordsize="2,24">
              <v:shape style="position:absolute;left:10176;top:-735;width:2;height:24" coordorigin="10176,-735" coordsize="0,24" path="m10176,-735l10176,-711e" filled="false" stroked="true" strokeweight=".098107pt" strokecolor="#ff0000">
                <v:path arrowok="t"/>
              </v:shape>
            </v:group>
            <v:group style="position:absolute;left:10165;top:-723;width:24;height:2" coordorigin="10165,-723" coordsize="24,2">
              <v:shape style="position:absolute;left:10165;top:-723;width:24;height:2" coordorigin="10165,-723" coordsize="24,0" path="m10165,-723l10188,-723e" filled="false" stroked="true" strokeweight=".09927pt" strokecolor="#ff0000">
                <v:path arrowok="t"/>
              </v:shape>
            </v:group>
            <v:group style="position:absolute;left:10176;top:-735;width:2;height:24" coordorigin="10176,-735" coordsize="2,24">
              <v:shape style="position:absolute;left:10176;top:-735;width:2;height:24" coordorigin="10176,-735" coordsize="0,24" path="m10176,-735l10176,-711e" filled="false" stroked="true" strokeweight=".098107pt" strokecolor="#ff0000">
                <v:path arrowok="t"/>
              </v:shape>
            </v:group>
            <v:group style="position:absolute;left:10165;top:-724;width:24;height:2" coordorigin="10165,-724" coordsize="24,2">
              <v:shape style="position:absolute;left:10165;top:-724;width:24;height:2" coordorigin="10165,-724" coordsize="24,0" path="m10165,-724l10188,-724e" filled="false" stroked="true" strokeweight=".09927pt" strokecolor="#ff0000">
                <v:path arrowok="t"/>
              </v:shape>
            </v:group>
            <v:group style="position:absolute;left:10176;top:-736;width:2;height:24" coordorigin="10176,-736" coordsize="2,24">
              <v:shape style="position:absolute;left:10176;top:-736;width:2;height:24" coordorigin="10176,-736" coordsize="0,24" path="m10176,-736l10176,-712e" filled="false" stroked="true" strokeweight=".098107pt" strokecolor="#ff0000">
                <v:path arrowok="t"/>
              </v:shape>
            </v:group>
            <v:group style="position:absolute;left:10165;top:-724;width:24;height:2" coordorigin="10165,-724" coordsize="24,2">
              <v:shape style="position:absolute;left:10165;top:-724;width:24;height:2" coordorigin="10165,-724" coordsize="24,0" path="m10165,-724l10188,-724e" filled="false" stroked="true" strokeweight=".09927pt" strokecolor="#ff0000">
                <v:path arrowok="t"/>
              </v:shape>
            </v:group>
            <v:group style="position:absolute;left:10176;top:-736;width:2;height:24" coordorigin="10176,-736" coordsize="2,24">
              <v:shape style="position:absolute;left:10176;top:-736;width:2;height:24" coordorigin="10176,-736" coordsize="0,24" path="m10176,-736l10176,-712e" filled="false" stroked="true" strokeweight=".098107pt" strokecolor="#ff0000">
                <v:path arrowok="t"/>
              </v:shape>
            </v:group>
            <v:group style="position:absolute;left:10165;top:-724;width:24;height:2" coordorigin="10165,-724" coordsize="24,2">
              <v:shape style="position:absolute;left:10165;top:-724;width:24;height:2" coordorigin="10165,-724" coordsize="24,0" path="m10165,-724l10188,-724e" filled="false" stroked="true" strokeweight=".09927pt" strokecolor="#ff0000">
                <v:path arrowok="t"/>
              </v:shape>
            </v:group>
            <v:group style="position:absolute;left:10176;top:-736;width:2;height:24" coordorigin="10176,-736" coordsize="2,24">
              <v:shape style="position:absolute;left:10176;top:-736;width:2;height:24" coordorigin="10176,-736" coordsize="0,24" path="m10176,-736l10176,-712e" filled="false" stroked="true" strokeweight=".098107pt" strokecolor="#ff0000">
                <v:path arrowok="t"/>
              </v:shape>
            </v:group>
            <v:group style="position:absolute;left:10165;top:-725;width:24;height:2" coordorigin="10165,-725" coordsize="24,2">
              <v:shape style="position:absolute;left:10165;top:-725;width:24;height:2" coordorigin="10165,-725" coordsize="24,0" path="m10165,-725l10188,-725e" filled="false" stroked="true" strokeweight=".09927pt" strokecolor="#ff0000">
                <v:path arrowok="t"/>
              </v:shape>
            </v:group>
            <v:group style="position:absolute;left:10176;top:-737;width:2;height:24" coordorigin="10176,-737" coordsize="2,24">
              <v:shape style="position:absolute;left:10176;top:-737;width:2;height:24" coordorigin="10176,-737" coordsize="0,24" path="m10176,-737l10176,-713e" filled="false" stroked="true" strokeweight=".098107pt" strokecolor="#ff0000">
                <v:path arrowok="t"/>
              </v:shape>
            </v:group>
            <v:group style="position:absolute;left:10165;top:-725;width:24;height:2" coordorigin="10165,-725" coordsize="24,2">
              <v:shape style="position:absolute;left:10165;top:-725;width:24;height:2" coordorigin="10165,-725" coordsize="24,0" path="m10165,-725l10188,-725e" filled="false" stroked="true" strokeweight=".09927pt" strokecolor="#ff0000">
                <v:path arrowok="t"/>
              </v:shape>
            </v:group>
            <v:group style="position:absolute;left:10176;top:-737;width:2;height:24" coordorigin="10176,-737" coordsize="2,24">
              <v:shape style="position:absolute;left:10176;top:-737;width:2;height:24" coordorigin="10176,-737" coordsize="0,24" path="m10176,-737l10176,-713e" filled="false" stroked="true" strokeweight=".098107pt" strokecolor="#ff0000">
                <v:path arrowok="t"/>
              </v:shape>
            </v:group>
            <v:group style="position:absolute;left:10165;top:-725;width:24;height:2" coordorigin="10165,-725" coordsize="24,2">
              <v:shape style="position:absolute;left:10165;top:-725;width:24;height:2" coordorigin="10165,-725" coordsize="24,0" path="m10165,-725l10188,-725e" filled="false" stroked="true" strokeweight=".09927pt" strokecolor="#ff0000">
                <v:path arrowok="t"/>
              </v:shape>
            </v:group>
            <v:group style="position:absolute;left:10176;top:-737;width:2;height:24" coordorigin="10176,-737" coordsize="2,24">
              <v:shape style="position:absolute;left:10176;top:-737;width:2;height:24" coordorigin="10176,-737" coordsize="0,24" path="m10176,-737l10176,-713e" filled="false" stroked="true" strokeweight=".098107pt" strokecolor="#ff0000">
                <v:path arrowok="t"/>
              </v:shape>
            </v:group>
            <v:group style="position:absolute;left:10165;top:-726;width:24;height:2" coordorigin="10165,-726" coordsize="24,2">
              <v:shape style="position:absolute;left:10165;top:-726;width:24;height:2" coordorigin="10165,-726" coordsize="24,0" path="m10165,-726l10188,-726e" filled="false" stroked="true" strokeweight=".09927pt" strokecolor="#ff0000">
                <v:path arrowok="t"/>
              </v:shape>
            </v:group>
            <v:group style="position:absolute;left:10176;top:-737;width:2;height:24" coordorigin="10176,-737" coordsize="2,24">
              <v:shape style="position:absolute;left:10176;top:-737;width:2;height:24" coordorigin="10176,-737" coordsize="0,24" path="m10176,-737l10176,-714e" filled="false" stroked="true" strokeweight=".098107pt" strokecolor="#ff0000">
                <v:path arrowok="t"/>
              </v:shape>
            </v:group>
            <v:group style="position:absolute;left:10165;top:-726;width:24;height:2" coordorigin="10165,-726" coordsize="24,2">
              <v:shape style="position:absolute;left:10165;top:-726;width:24;height:2" coordorigin="10165,-726" coordsize="24,0" path="m10165,-726l10188,-726e" filled="false" stroked="true" strokeweight=".09927pt" strokecolor="#ff0000">
                <v:path arrowok="t"/>
              </v:shape>
            </v:group>
            <v:group style="position:absolute;left:10176;top:-738;width:2;height:24" coordorigin="10176,-738" coordsize="2,24">
              <v:shape style="position:absolute;left:10176;top:-738;width:2;height:24" coordorigin="10176,-738" coordsize="0,24" path="m10176,-738l10176,-714e" filled="false" stroked="true" strokeweight=".098107pt" strokecolor="#ff0000">
                <v:path arrowok="t"/>
              </v:shape>
            </v:group>
            <v:group style="position:absolute;left:10165;top:-726;width:24;height:2" coordorigin="10165,-726" coordsize="24,2">
              <v:shape style="position:absolute;left:10165;top:-726;width:24;height:2" coordorigin="10165,-726" coordsize="24,0" path="m10165,-726l10188,-726e" filled="false" stroked="true" strokeweight=".09927pt" strokecolor="#ff0000">
                <v:path arrowok="t"/>
              </v:shape>
            </v:group>
            <v:group style="position:absolute;left:10176;top:-738;width:2;height:24" coordorigin="10176,-738" coordsize="2,24">
              <v:shape style="position:absolute;left:10176;top:-738;width:2;height:24" coordorigin="10176,-738" coordsize="0,24" path="m10176,-738l10176,-714e" filled="false" stroked="true" strokeweight=".098107pt" strokecolor="#ff0000">
                <v:path arrowok="t"/>
              </v:shape>
            </v:group>
            <v:group style="position:absolute;left:10165;top:-727;width:24;height:2" coordorigin="10165,-727" coordsize="24,2">
              <v:shape style="position:absolute;left:10165;top:-727;width:24;height:2" coordorigin="10165,-727" coordsize="24,0" path="m10165,-727l10188,-727e" filled="false" stroked="true" strokeweight=".09927pt" strokecolor="#ff0000">
                <v:path arrowok="t"/>
              </v:shape>
            </v:group>
            <v:group style="position:absolute;left:10176;top:-738;width:2;height:24" coordorigin="10176,-738" coordsize="2,24">
              <v:shape style="position:absolute;left:10176;top:-738;width:2;height:24" coordorigin="10176,-738" coordsize="0,24" path="m10176,-738l10176,-715e" filled="false" stroked="true" strokeweight=".098107pt" strokecolor="#ff0000">
                <v:path arrowok="t"/>
              </v:shape>
            </v:group>
            <v:group style="position:absolute;left:10165;top:-727;width:24;height:2" coordorigin="10165,-727" coordsize="24,2">
              <v:shape style="position:absolute;left:10165;top:-727;width:24;height:2" coordorigin="10165,-727" coordsize="24,0" path="m10165,-727l10188,-727e" filled="false" stroked="true" strokeweight=".09927pt" strokecolor="#ff0000">
                <v:path arrowok="t"/>
              </v:shape>
            </v:group>
            <v:group style="position:absolute;left:10176;top:-739;width:2;height:24" coordorigin="10176,-739" coordsize="2,24">
              <v:shape style="position:absolute;left:10176;top:-739;width:2;height:24" coordorigin="10176,-739" coordsize="0,24" path="m10176,-739l10176,-715e" filled="false" stroked="true" strokeweight=".098107pt" strokecolor="#ff0000">
                <v:path arrowok="t"/>
              </v:shape>
            </v:group>
            <v:group style="position:absolute;left:10165;top:-728;width:24;height:2" coordorigin="10165,-728" coordsize="24,2">
              <v:shape style="position:absolute;left:10165;top:-728;width:24;height:2" coordorigin="10165,-728" coordsize="24,0" path="m10165,-728l10188,-728e" filled="false" stroked="true" strokeweight=".09927pt" strokecolor="#ff0000">
                <v:path arrowok="t"/>
              </v:shape>
            </v:group>
            <v:group style="position:absolute;left:10176;top:-739;width:2;height:24" coordorigin="10176,-739" coordsize="2,24">
              <v:shape style="position:absolute;left:10176;top:-739;width:2;height:24" coordorigin="10176,-739" coordsize="0,24" path="m10176,-739l10176,-716e" filled="false" stroked="true" strokeweight=".098107pt" strokecolor="#ff0000">
                <v:path arrowok="t"/>
              </v:shape>
            </v:group>
            <v:group style="position:absolute;left:10165;top:-728;width:24;height:2" coordorigin="10165,-728" coordsize="24,2">
              <v:shape style="position:absolute;left:10165;top:-728;width:24;height:2" coordorigin="10165,-728" coordsize="24,0" path="m10165,-728l10188,-728e" filled="false" stroked="true" strokeweight=".09927pt" strokecolor="#ff0000">
                <v:path arrowok="t"/>
              </v:shape>
            </v:group>
            <v:group style="position:absolute;left:10176;top:-740;width:2;height:24" coordorigin="10176,-740" coordsize="2,24">
              <v:shape style="position:absolute;left:10176;top:-740;width:2;height:24" coordorigin="10176,-740" coordsize="0,24" path="m10176,-740l10176,-716e" filled="false" stroked="true" strokeweight=".098107pt" strokecolor="#ff0000">
                <v:path arrowok="t"/>
              </v:shape>
            </v:group>
            <v:group style="position:absolute;left:10165;top:-729;width:24;height:2" coordorigin="10165,-729" coordsize="24,2">
              <v:shape style="position:absolute;left:10165;top:-729;width:24;height:2" coordorigin="10165,-729" coordsize="24,0" path="m10165,-729l10188,-729e" filled="false" stroked="true" strokeweight=".09927pt" strokecolor="#ff0000">
                <v:path arrowok="t"/>
              </v:shape>
            </v:group>
            <v:group style="position:absolute;left:10176;top:-741;width:2;height:24" coordorigin="10176,-741" coordsize="2,24">
              <v:shape style="position:absolute;left:10176;top:-741;width:2;height:24" coordorigin="10176,-741" coordsize="0,24" path="m10176,-741l10176,-717e" filled="false" stroked="true" strokeweight=".098107pt" strokecolor="#ff0000">
                <v:path arrowok="t"/>
              </v:shape>
            </v:group>
            <v:group style="position:absolute;left:10165;top:-729;width:24;height:2" coordorigin="10165,-729" coordsize="24,2">
              <v:shape style="position:absolute;left:10165;top:-729;width:24;height:2" coordorigin="10165,-729" coordsize="24,0" path="m10165,-729l10188,-729e" filled="false" stroked="true" strokeweight=".09927pt" strokecolor="#ff0000">
                <v:path arrowok="t"/>
              </v:shape>
            </v:group>
            <v:group style="position:absolute;left:10176;top:-741;width:2;height:24" coordorigin="10176,-741" coordsize="2,24">
              <v:shape style="position:absolute;left:10176;top:-741;width:2;height:24" coordorigin="10176,-741" coordsize="0,24" path="m10176,-741l10176,-717e" filled="false" stroked="true" strokeweight=".098107pt" strokecolor="#ff0000">
                <v:path arrowok="t"/>
              </v:shape>
            </v:group>
            <v:group style="position:absolute;left:10165;top:-730;width:24;height:2" coordorigin="10165,-730" coordsize="24,2">
              <v:shape style="position:absolute;left:10165;top:-730;width:24;height:2" coordorigin="10165,-730" coordsize="24,0" path="m10165,-730l10188,-730e" filled="false" stroked="true" strokeweight=".09927pt" strokecolor="#ff0000">
                <v:path arrowok="t"/>
              </v:shape>
            </v:group>
            <v:group style="position:absolute;left:10176;top:-741;width:2;height:24" coordorigin="10176,-741" coordsize="2,24">
              <v:shape style="position:absolute;left:10176;top:-741;width:2;height:24" coordorigin="10176,-741" coordsize="0,24" path="m10176,-741l10176,-718e" filled="false" stroked="true" strokeweight=".098107pt" strokecolor="#ff0000">
                <v:path arrowok="t"/>
              </v:shape>
            </v:group>
            <v:group style="position:absolute;left:10165;top:-730;width:24;height:2" coordorigin="10165,-730" coordsize="24,2">
              <v:shape style="position:absolute;left:10165;top:-730;width:24;height:2" coordorigin="10165,-730" coordsize="24,0" path="m10165,-730l10188,-730e" filled="false" stroked="true" strokeweight=".09927pt" strokecolor="#ff0000">
                <v:path arrowok="t"/>
              </v:shape>
            </v:group>
            <v:group style="position:absolute;left:10176;top:-742;width:2;height:24" coordorigin="10176,-742" coordsize="2,24">
              <v:shape style="position:absolute;left:10176;top:-742;width:2;height:24" coordorigin="10176,-742" coordsize="0,24" path="m10176,-742l10176,-718e" filled="false" stroked="true" strokeweight=".098107pt" strokecolor="#ff0000">
                <v:path arrowok="t"/>
              </v:shape>
            </v:group>
            <v:group style="position:absolute;left:10165;top:-730;width:24;height:2" coordorigin="10165,-730" coordsize="24,2">
              <v:shape style="position:absolute;left:10165;top:-730;width:24;height:2" coordorigin="10165,-730" coordsize="24,0" path="m10165,-730l10188,-730e" filled="false" stroked="true" strokeweight=".09927pt" strokecolor="#ff0000">
                <v:path arrowok="t"/>
              </v:shape>
            </v:group>
            <v:group style="position:absolute;left:10176;top:-742;width:2;height:24" coordorigin="10176,-742" coordsize="2,24">
              <v:shape style="position:absolute;left:10176;top:-742;width:2;height:24" coordorigin="10176,-742" coordsize="0,24" path="m10176,-742l10176,-718e" filled="false" stroked="true" strokeweight=".098107pt" strokecolor="#ff0000">
                <v:path arrowok="t"/>
              </v:shape>
            </v:group>
            <v:group style="position:absolute;left:10165;top:-731;width:24;height:2" coordorigin="10165,-731" coordsize="24,2">
              <v:shape style="position:absolute;left:10165;top:-731;width:24;height:2" coordorigin="10165,-731" coordsize="24,0" path="m10165,-731l10188,-731e" filled="false" stroked="true" strokeweight=".09927pt" strokecolor="#ff0000">
                <v:path arrowok="t"/>
              </v:shape>
            </v:group>
            <v:group style="position:absolute;left:10176;top:-742;width:2;height:24" coordorigin="10176,-742" coordsize="2,24">
              <v:shape style="position:absolute;left:10176;top:-742;width:2;height:24" coordorigin="10176,-742" coordsize="0,24" path="m10176,-742l10176,-719e" filled="false" stroked="true" strokeweight=".098107pt" strokecolor="#ff0000">
                <v:path arrowok="t"/>
              </v:shape>
            </v:group>
            <v:group style="position:absolute;left:10165;top:-731;width:24;height:2" coordorigin="10165,-731" coordsize="24,2">
              <v:shape style="position:absolute;left:10165;top:-731;width:24;height:2" coordorigin="10165,-731" coordsize="24,0" path="m10165,-731l10188,-731e" filled="false" stroked="true" strokeweight=".09927pt" strokecolor="#ff0000">
                <v:path arrowok="t"/>
              </v:shape>
            </v:group>
            <v:group style="position:absolute;left:10176;top:-743;width:2;height:24" coordorigin="10176,-743" coordsize="2,24">
              <v:shape style="position:absolute;left:10176;top:-743;width:2;height:24" coordorigin="10176,-743" coordsize="0,24" path="m10176,-743l10176,-719e" filled="false" stroked="true" strokeweight=".098107pt" strokecolor="#ff0000">
                <v:path arrowok="t"/>
              </v:shape>
            </v:group>
            <v:group style="position:absolute;left:10165;top:-731;width:24;height:2" coordorigin="10165,-731" coordsize="24,2">
              <v:shape style="position:absolute;left:10165;top:-731;width:24;height:2" coordorigin="10165,-731" coordsize="24,0" path="m10165,-731l10188,-731e" filled="false" stroked="true" strokeweight=".09927pt" strokecolor="#ff0000">
                <v:path arrowok="t"/>
              </v:shape>
            </v:group>
            <v:group style="position:absolute;left:10176;top:-743;width:2;height:24" coordorigin="10176,-743" coordsize="2,24">
              <v:shape style="position:absolute;left:10176;top:-743;width:2;height:24" coordorigin="10176,-743" coordsize="0,24" path="m10176,-743l10176,-719e" filled="false" stroked="true" strokeweight=".098107pt" strokecolor="#ff0000">
                <v:path arrowok="t"/>
              </v:shape>
            </v:group>
            <v:group style="position:absolute;left:10165;top:-732;width:24;height:2" coordorigin="10165,-732" coordsize="24,2">
              <v:shape style="position:absolute;left:10165;top:-732;width:24;height:2" coordorigin="10165,-732" coordsize="24,0" path="m10165,-732l10188,-732e" filled="false" stroked="true" strokeweight=".09927pt" strokecolor="#ff0000">
                <v:path arrowok="t"/>
              </v:shape>
            </v:group>
            <v:group style="position:absolute;left:10176;top:-743;width:2;height:24" coordorigin="10176,-743" coordsize="2,24">
              <v:shape style="position:absolute;left:10176;top:-743;width:2;height:24" coordorigin="10176,-743" coordsize="0,24" path="m10176,-743l10176,-720e" filled="false" stroked="true" strokeweight=".098107pt" strokecolor="#ff0000">
                <v:path arrowok="t"/>
              </v:shape>
            </v:group>
            <v:group style="position:absolute;left:10165;top:-732;width:24;height:2" coordorigin="10165,-732" coordsize="24,2">
              <v:shape style="position:absolute;left:10165;top:-732;width:24;height:2" coordorigin="10165,-732" coordsize="24,0" path="m10165,-732l10188,-732e" filled="false" stroked="true" strokeweight=".09927pt" strokecolor="#ff0000">
                <v:path arrowok="t"/>
              </v:shape>
            </v:group>
            <v:group style="position:absolute;left:10176;top:-744;width:2;height:24" coordorigin="10176,-744" coordsize="2,24">
              <v:shape style="position:absolute;left:10176;top:-744;width:2;height:24" coordorigin="10176,-744" coordsize="0,24" path="m10176,-744l10176,-720e" filled="false" stroked="true" strokeweight=".098107pt" strokecolor="#ff0000">
                <v:path arrowok="t"/>
              </v:shape>
            </v:group>
            <v:group style="position:absolute;left:10165;top:-732;width:24;height:2" coordorigin="10165,-732" coordsize="24,2">
              <v:shape style="position:absolute;left:10165;top:-732;width:24;height:2" coordorigin="10165,-732" coordsize="24,0" path="m10165,-732l10188,-732e" filled="false" stroked="true" strokeweight=".09927pt" strokecolor="#ff0000">
                <v:path arrowok="t"/>
              </v:shape>
            </v:group>
            <v:group style="position:absolute;left:10176;top:-744;width:2;height:24" coordorigin="10176,-744" coordsize="2,24">
              <v:shape style="position:absolute;left:10176;top:-744;width:2;height:24" coordorigin="10176,-744" coordsize="0,24" path="m10176,-744l10176,-720e" filled="false" stroked="true" strokeweight=".098107pt" strokecolor="#ff0000">
                <v:path arrowok="t"/>
              </v:shape>
            </v:group>
            <v:group style="position:absolute;left:10165;top:-733;width:24;height:2" coordorigin="10165,-733" coordsize="24,2">
              <v:shape style="position:absolute;left:10165;top:-733;width:24;height:2" coordorigin="10165,-733" coordsize="24,0" path="m10165,-733l10188,-733e" filled="false" stroked="true" strokeweight=".09927pt" strokecolor="#ff0000">
                <v:path arrowok="t"/>
              </v:shape>
            </v:group>
            <v:group style="position:absolute;left:10176;top:-744;width:2;height:24" coordorigin="10176,-744" coordsize="2,24">
              <v:shape style="position:absolute;left:10176;top:-744;width:2;height:24" coordorigin="10176,-744" coordsize="0,24" path="m10176,-744l10176,-721e" filled="false" stroked="true" strokeweight=".098107pt" strokecolor="#ff0000">
                <v:path arrowok="t"/>
              </v:shape>
            </v:group>
            <v:group style="position:absolute;left:10165;top:-733;width:24;height:2" coordorigin="10165,-733" coordsize="24,2">
              <v:shape style="position:absolute;left:10165;top:-733;width:24;height:2" coordorigin="10165,-733" coordsize="24,0" path="m10165,-733l10188,-733e" filled="false" stroked="true" strokeweight=".09927pt" strokecolor="#ff0000">
                <v:path arrowok="t"/>
              </v:shape>
            </v:group>
            <v:group style="position:absolute;left:10176;top:-745;width:2;height:24" coordorigin="10176,-745" coordsize="2,24">
              <v:shape style="position:absolute;left:10176;top:-745;width:2;height:24" coordorigin="10176,-745" coordsize="0,24" path="m10176,-745l10176,-721e" filled="false" stroked="true" strokeweight=".098107pt" strokecolor="#ff0000">
                <v:path arrowok="t"/>
              </v:shape>
            </v:group>
            <v:group style="position:absolute;left:10165;top:-733;width:24;height:2" coordorigin="10165,-733" coordsize="24,2">
              <v:shape style="position:absolute;left:10165;top:-733;width:24;height:2" coordorigin="10165,-733" coordsize="24,0" path="m10165,-733l10188,-733e" filled="false" stroked="true" strokeweight=".09927pt" strokecolor="#ff0000">
                <v:path arrowok="t"/>
              </v:shape>
            </v:group>
            <v:group style="position:absolute;left:10176;top:-745;width:2;height:24" coordorigin="10176,-745" coordsize="2,24">
              <v:shape style="position:absolute;left:10176;top:-745;width:2;height:24" coordorigin="10176,-745" coordsize="0,24" path="m10176,-745l10176,-721e" filled="false" stroked="true" strokeweight=".098107pt" strokecolor="#ff0000">
                <v:path arrowok="t"/>
              </v:shape>
            </v:group>
            <v:group style="position:absolute;left:10165;top:-734;width:24;height:2" coordorigin="10165,-734" coordsize="24,2">
              <v:shape style="position:absolute;left:10165;top:-734;width:24;height:2" coordorigin="10165,-734" coordsize="24,0" path="m10165,-734l10188,-734e" filled="false" stroked="true" strokeweight=".09927pt" strokecolor="#ff0000">
                <v:path arrowok="t"/>
              </v:shape>
            </v:group>
            <v:group style="position:absolute;left:10176;top:-745;width:2;height:24" coordorigin="10176,-745" coordsize="2,24">
              <v:shape style="position:absolute;left:10176;top:-745;width:2;height:24" coordorigin="10176,-745" coordsize="0,24" path="m10176,-745l10176,-722e" filled="false" stroked="true" strokeweight=".098107pt" strokecolor="#ff0000">
                <v:path arrowok="t"/>
              </v:shape>
            </v:group>
            <v:group style="position:absolute;left:10165;top:-734;width:24;height:2" coordorigin="10165,-734" coordsize="24,2">
              <v:shape style="position:absolute;left:10165;top:-734;width:24;height:2" coordorigin="10165,-734" coordsize="24,0" path="m10165,-734l10188,-734e" filled="false" stroked="true" strokeweight=".09927pt" strokecolor="#ff0000">
                <v:path arrowok="t"/>
              </v:shape>
            </v:group>
            <v:group style="position:absolute;left:10176;top:-746;width:2;height:24" coordorigin="10176,-746" coordsize="2,24">
              <v:shape style="position:absolute;left:10176;top:-746;width:2;height:24" coordorigin="10176,-746" coordsize="0,24" path="m10176,-746l10176,-722e" filled="false" stroked="true" strokeweight=".098107pt" strokecolor="#ff0000">
                <v:path arrowok="t"/>
              </v:shape>
            </v:group>
            <v:group style="position:absolute;left:10165;top:-734;width:24;height:2" coordorigin="10165,-734" coordsize="24,2">
              <v:shape style="position:absolute;left:10165;top:-734;width:24;height:2" coordorigin="10165,-734" coordsize="24,0" path="m10165,-734l10188,-734e" filled="false" stroked="true" strokeweight=".09927pt" strokecolor="#ff0000">
                <v:path arrowok="t"/>
              </v:shape>
            </v:group>
            <v:group style="position:absolute;left:10176;top:-746;width:2;height:24" coordorigin="10176,-746" coordsize="2,24">
              <v:shape style="position:absolute;left:10176;top:-746;width:2;height:24" coordorigin="10176,-746" coordsize="0,24" path="m10176,-746l10176,-722e" filled="false" stroked="true" strokeweight=".098107pt" strokecolor="#ff0000">
                <v:path arrowok="t"/>
              </v:shape>
            </v:group>
            <v:group style="position:absolute;left:10165;top:-735;width:24;height:2" coordorigin="10165,-735" coordsize="24,2">
              <v:shape style="position:absolute;left:10165;top:-735;width:24;height:2" coordorigin="10165,-735" coordsize="24,0" path="m10165,-735l10188,-735e" filled="false" stroked="true" strokeweight=".09927pt" strokecolor="#ff0000">
                <v:path arrowok="t"/>
              </v:shape>
            </v:group>
            <v:group style="position:absolute;left:10176;top:-746;width:2;height:24" coordorigin="10176,-746" coordsize="2,24">
              <v:shape style="position:absolute;left:10176;top:-746;width:2;height:24" coordorigin="10176,-746" coordsize="0,24" path="m10176,-746l10176,-723e" filled="false" stroked="true" strokeweight=".098107pt" strokecolor="#ff0000">
                <v:path arrowok="t"/>
              </v:shape>
            </v:group>
            <v:group style="position:absolute;left:10165;top:-735;width:24;height:2" coordorigin="10165,-735" coordsize="24,2">
              <v:shape style="position:absolute;left:10165;top:-735;width:24;height:2" coordorigin="10165,-735" coordsize="24,0" path="m10165,-735l10188,-735e" filled="false" stroked="true" strokeweight=".09927pt" strokecolor="#ff0000">
                <v:path arrowok="t"/>
              </v:shape>
            </v:group>
            <v:group style="position:absolute;left:10176;top:-747;width:2;height:24" coordorigin="10176,-747" coordsize="2,24">
              <v:shape style="position:absolute;left:10176;top:-747;width:2;height:24" coordorigin="10176,-747" coordsize="0,24" path="m10176,-747l10176,-723e" filled="false" stroked="true" strokeweight=".098107pt" strokecolor="#ff0000">
                <v:path arrowok="t"/>
              </v:shape>
            </v:group>
            <v:group style="position:absolute;left:10165;top:-736;width:24;height:2" coordorigin="10165,-736" coordsize="24,2">
              <v:shape style="position:absolute;left:10165;top:-736;width:24;height:2" coordorigin="10165,-736" coordsize="24,0" path="m10165,-736l10188,-736e" filled="false" stroked="true" strokeweight=".09927pt" strokecolor="#ff0000">
                <v:path arrowok="t"/>
              </v:shape>
            </v:group>
            <v:group style="position:absolute;left:10176;top:-747;width:2;height:24" coordorigin="10176,-747" coordsize="2,24">
              <v:shape style="position:absolute;left:10176;top:-747;width:2;height:24" coordorigin="10176,-747" coordsize="0,24" path="m10176,-747l10176,-724e" filled="false" stroked="true" strokeweight=".098107pt" strokecolor="#ff0000">
                <v:path arrowok="t"/>
              </v:shape>
            </v:group>
            <v:group style="position:absolute;left:10165;top:-736;width:24;height:2" coordorigin="10165,-736" coordsize="24,2">
              <v:shape style="position:absolute;left:10165;top:-736;width:24;height:2" coordorigin="10165,-736" coordsize="24,0" path="m10165,-736l10188,-736e" filled="false" stroked="true" strokeweight=".09927pt" strokecolor="#ff0000">
                <v:path arrowok="t"/>
              </v:shape>
            </v:group>
            <v:group style="position:absolute;left:10176;top:-748;width:2;height:24" coordorigin="10176,-748" coordsize="2,24">
              <v:shape style="position:absolute;left:10176;top:-748;width:2;height:24" coordorigin="10176,-748" coordsize="0,24" path="m10176,-748l10176,-724e" filled="false" stroked="true" strokeweight=".098107pt" strokecolor="#ff0000">
                <v:path arrowok="t"/>
              </v:shape>
            </v:group>
            <v:group style="position:absolute;left:10165;top:-736;width:24;height:2" coordorigin="10165,-736" coordsize="24,2">
              <v:shape style="position:absolute;left:10165;top:-736;width:24;height:2" coordorigin="10165,-736" coordsize="24,0" path="m10165,-736l10188,-736e" filled="false" stroked="true" strokeweight=".09927pt" strokecolor="#ff0000">
                <v:path arrowok="t"/>
              </v:shape>
            </v:group>
            <v:group style="position:absolute;left:10176;top:-748;width:2;height:24" coordorigin="10176,-748" coordsize="2,24">
              <v:shape style="position:absolute;left:10176;top:-748;width:2;height:24" coordorigin="10176,-748" coordsize="0,24" path="m10176,-748l10176,-724e" filled="false" stroked="true" strokeweight=".098107pt" strokecolor="#ff0000">
                <v:path arrowok="t"/>
              </v:shape>
            </v:group>
            <v:group style="position:absolute;left:10165;top:-737;width:24;height:2" coordorigin="10165,-737" coordsize="24,2">
              <v:shape style="position:absolute;left:10165;top:-737;width:24;height:2" coordorigin="10165,-737" coordsize="24,0" path="m10165,-737l10188,-737e" filled="false" stroked="true" strokeweight=".09927pt" strokecolor="#ff0000">
                <v:path arrowok="t"/>
              </v:shape>
            </v:group>
            <v:group style="position:absolute;left:10176;top:-749;width:2;height:24" coordorigin="10176,-749" coordsize="2,24">
              <v:shape style="position:absolute;left:10176;top:-749;width:2;height:24" coordorigin="10176,-749" coordsize="0,24" path="m10176,-749l10176,-725e" filled="false" stroked="true" strokeweight=".098107pt" strokecolor="#ff0000">
                <v:path arrowok="t"/>
              </v:shape>
            </v:group>
            <v:group style="position:absolute;left:10165;top:-737;width:24;height:2" coordorigin="10165,-737" coordsize="24,2">
              <v:shape style="position:absolute;left:10165;top:-737;width:24;height:2" coordorigin="10165,-737" coordsize="24,0" path="m10165,-737l10188,-737e" filled="false" stroked="true" strokeweight=".09927pt" strokecolor="#ff0000">
                <v:path arrowok="t"/>
              </v:shape>
            </v:group>
            <v:group style="position:absolute;left:10176;top:-749;width:2;height:24" coordorigin="10176,-749" coordsize="2,24">
              <v:shape style="position:absolute;left:10176;top:-749;width:2;height:24" coordorigin="10176,-749" coordsize="0,24" path="m10176,-749l10176,-725e" filled="false" stroked="true" strokeweight=".098107pt" strokecolor="#ff0000">
                <v:path arrowok="t"/>
              </v:shape>
            </v:group>
            <v:group style="position:absolute;left:10165;top:-737;width:24;height:2" coordorigin="10165,-737" coordsize="24,2">
              <v:shape style="position:absolute;left:10165;top:-737;width:24;height:2" coordorigin="10165,-737" coordsize="24,0" path="m10165,-737l10188,-737e" filled="false" stroked="true" strokeweight=".09927pt" strokecolor="#ff0000">
                <v:path arrowok="t"/>
              </v:shape>
            </v:group>
            <v:group style="position:absolute;left:10176;top:-749;width:2;height:24" coordorigin="10176,-749" coordsize="2,24">
              <v:shape style="position:absolute;left:10176;top:-749;width:2;height:24" coordorigin="10176,-749" coordsize="0,24" path="m10176,-749l10176,-726e" filled="false" stroked="true" strokeweight=".098107pt" strokecolor="#ff0000">
                <v:path arrowok="t"/>
              </v:shape>
            </v:group>
            <v:group style="position:absolute;left:10165;top:-738;width:24;height:2" coordorigin="10165,-738" coordsize="24,2">
              <v:shape style="position:absolute;left:10165;top:-738;width:24;height:2" coordorigin="10165,-738" coordsize="24,0" path="m10165,-738l10188,-738e" filled="false" stroked="true" strokeweight=".09927pt" strokecolor="#ff0000">
                <v:path arrowok="t"/>
              </v:shape>
            </v:group>
            <v:group style="position:absolute;left:10176;top:-750;width:2;height:24" coordorigin="10176,-750" coordsize="2,24">
              <v:shape style="position:absolute;left:10176;top:-750;width:2;height:24" coordorigin="10176,-750" coordsize="0,24" path="m10176,-750l10176,-726e" filled="false" stroked="true" strokeweight=".098107pt" strokecolor="#ff0000">
                <v:path arrowok="t"/>
              </v:shape>
            </v:group>
            <v:group style="position:absolute;left:10165;top:-738;width:24;height:2" coordorigin="10165,-738" coordsize="24,2">
              <v:shape style="position:absolute;left:10165;top:-738;width:24;height:2" coordorigin="10165,-738" coordsize="24,0" path="m10165,-738l10188,-738e" filled="false" stroked="true" strokeweight=".09927pt" strokecolor="#ff0000">
                <v:path arrowok="t"/>
              </v:shape>
            </v:group>
            <v:group style="position:absolute;left:10176;top:-750;width:2;height:24" coordorigin="10176,-750" coordsize="2,24">
              <v:shape style="position:absolute;left:10176;top:-750;width:2;height:24" coordorigin="10176,-750" coordsize="0,24" path="m10176,-750l10176,-726e" filled="false" stroked="true" strokeweight=".098107pt" strokecolor="#ff0000">
                <v:path arrowok="t"/>
              </v:shape>
            </v:group>
            <v:group style="position:absolute;left:10165;top:-738;width:24;height:2" coordorigin="10165,-738" coordsize="24,2">
              <v:shape style="position:absolute;left:10165;top:-738;width:24;height:2" coordorigin="10165,-738" coordsize="24,0" path="m10165,-738l10188,-738e" filled="false" stroked="true" strokeweight=".09927pt" strokecolor="#ff0000">
                <v:path arrowok="t"/>
              </v:shape>
            </v:group>
            <v:group style="position:absolute;left:10176;top:-750;width:2;height:24" coordorigin="10176,-750" coordsize="2,24">
              <v:shape style="position:absolute;left:10176;top:-750;width:2;height:24" coordorigin="10176,-750" coordsize="0,24" path="m10176,-750l10176,-727e" filled="false" stroked="true" strokeweight=".098107pt" strokecolor="#ff0000">
                <v:path arrowok="t"/>
              </v:shape>
            </v:group>
            <v:group style="position:absolute;left:10165;top:-739;width:24;height:2" coordorigin="10165,-739" coordsize="24,2">
              <v:shape style="position:absolute;left:10165;top:-739;width:24;height:2" coordorigin="10165,-739" coordsize="24,0" path="m10165,-739l10188,-739e" filled="false" stroked="true" strokeweight=".09927pt" strokecolor="#ff0000">
                <v:path arrowok="t"/>
              </v:shape>
            </v:group>
            <v:group style="position:absolute;left:10176;top:-751;width:2;height:24" coordorigin="10176,-751" coordsize="2,24">
              <v:shape style="position:absolute;left:10176;top:-751;width:2;height:24" coordorigin="10176,-751" coordsize="0,24" path="m10176,-751l10176,-727e" filled="false" stroked="true" strokeweight=".098107pt" strokecolor="#ff0000">
                <v:path arrowok="t"/>
              </v:shape>
            </v:group>
            <v:group style="position:absolute;left:10165;top:-739;width:24;height:2" coordorigin="10165,-739" coordsize="24,2">
              <v:shape style="position:absolute;left:10165;top:-739;width:24;height:2" coordorigin="10165,-739" coordsize="24,0" path="m10165,-739l10188,-739e" filled="false" stroked="true" strokeweight=".09927pt" strokecolor="#ff0000">
                <v:path arrowok="t"/>
              </v:shape>
            </v:group>
            <v:group style="position:absolute;left:10176;top:-751;width:2;height:24" coordorigin="10176,-751" coordsize="2,24">
              <v:shape style="position:absolute;left:10176;top:-751;width:2;height:24" coordorigin="10176,-751" coordsize="0,24" path="m10176,-751l10176,-727e" filled="false" stroked="true" strokeweight=".098107pt" strokecolor="#ff0000">
                <v:path arrowok="t"/>
              </v:shape>
            </v:group>
            <v:group style="position:absolute;left:10165;top:-739;width:24;height:2" coordorigin="10165,-739" coordsize="24,2">
              <v:shape style="position:absolute;left:10165;top:-739;width:24;height:2" coordorigin="10165,-739" coordsize="24,0" path="m10165,-739l10188,-739e" filled="false" stroked="true" strokeweight=".09927pt" strokecolor="#ff0000">
                <v:path arrowok="t"/>
              </v:shape>
            </v:group>
            <v:group style="position:absolute;left:10176;top:-751;width:2;height:24" coordorigin="10176,-751" coordsize="2,24">
              <v:shape style="position:absolute;left:10176;top:-751;width:2;height:24" coordorigin="10176,-751" coordsize="0,24" path="m10176,-751l10176,-728e" filled="false" stroked="true" strokeweight=".098107pt" strokecolor="#ff0000">
                <v:path arrowok="t"/>
              </v:shape>
            </v:group>
            <v:group style="position:absolute;left:10165;top:-740;width:24;height:2" coordorigin="10165,-740" coordsize="24,2">
              <v:shape style="position:absolute;left:10165;top:-740;width:24;height:2" coordorigin="10165,-740" coordsize="24,0" path="m10165,-740l10188,-740e" filled="false" stroked="true" strokeweight=".09927pt" strokecolor="#ff0000">
                <v:path arrowok="t"/>
              </v:shape>
            </v:group>
            <v:group style="position:absolute;left:10176;top:-752;width:2;height:24" coordorigin="10176,-752" coordsize="2,24">
              <v:shape style="position:absolute;left:10176;top:-752;width:2;height:24" coordorigin="10176,-752" coordsize="0,24" path="m10176,-752l10176,-728e" filled="false" stroked="true" strokeweight=".098107pt" strokecolor="#ff0000">
                <v:path arrowok="t"/>
              </v:shape>
            </v:group>
            <v:group style="position:absolute;left:10165;top:-740;width:24;height:2" coordorigin="10165,-740" coordsize="24,2">
              <v:shape style="position:absolute;left:10165;top:-740;width:24;height:2" coordorigin="10165,-740" coordsize="24,0" path="m10165,-740l10188,-740e" filled="false" stroked="true" strokeweight=".09927pt" strokecolor="#ff0000">
                <v:path arrowok="t"/>
              </v:shape>
            </v:group>
            <v:group style="position:absolute;left:10176;top:-752;width:2;height:24" coordorigin="10176,-752" coordsize="2,24">
              <v:shape style="position:absolute;left:10176;top:-752;width:2;height:24" coordorigin="10176,-752" coordsize="0,24" path="m10176,-752l10176,-728e" filled="false" stroked="true" strokeweight=".098107pt" strokecolor="#ff0000">
                <v:path arrowok="t"/>
              </v:shape>
            </v:group>
            <v:group style="position:absolute;left:10165;top:-740;width:24;height:2" coordorigin="10165,-740" coordsize="24,2">
              <v:shape style="position:absolute;left:10165;top:-740;width:24;height:2" coordorigin="10165,-740" coordsize="24,0" path="m10165,-740l10188,-740e" filled="false" stroked="true" strokeweight=".09927pt" strokecolor="#ff0000">
                <v:path arrowok="t"/>
              </v:shape>
            </v:group>
            <v:group style="position:absolute;left:10176;top:-752;width:2;height:24" coordorigin="10176,-752" coordsize="2,24">
              <v:shape style="position:absolute;left:10176;top:-752;width:2;height:24" coordorigin="10176,-752" coordsize="0,24" path="m10176,-752l10176,-729e" filled="false" stroked="true" strokeweight=".098107pt" strokecolor="#ff0000">
                <v:path arrowok="t"/>
              </v:shape>
            </v:group>
            <v:group style="position:absolute;left:10165;top:-741;width:24;height:2" coordorigin="10165,-741" coordsize="24,2">
              <v:shape style="position:absolute;left:10165;top:-741;width:24;height:2" coordorigin="10165,-741" coordsize="24,0" path="m10165,-741l10188,-741e" filled="false" stroked="true" strokeweight=".09927pt" strokecolor="#ff0000">
                <v:path arrowok="t"/>
              </v:shape>
            </v:group>
            <v:group style="position:absolute;left:10176;top:-753;width:2;height:24" coordorigin="10176,-753" coordsize="2,24">
              <v:shape style="position:absolute;left:10176;top:-753;width:2;height:24" coordorigin="10176,-753" coordsize="0,24" path="m10176,-753l10176,-729e" filled="false" stroked="true" strokeweight=".098107pt" strokecolor="#ff0000">
                <v:path arrowok="t"/>
              </v:shape>
            </v:group>
            <v:group style="position:absolute;left:10165;top:-741;width:24;height:2" coordorigin="10165,-741" coordsize="24,2">
              <v:shape style="position:absolute;left:10165;top:-741;width:24;height:2" coordorigin="10165,-741" coordsize="24,0" path="m10165,-741l10188,-741e" filled="false" stroked="true" strokeweight=".09927pt" strokecolor="#ff0000">
                <v:path arrowok="t"/>
              </v:shape>
            </v:group>
            <v:group style="position:absolute;left:10176;top:-753;width:2;height:24" coordorigin="10176,-753" coordsize="2,24">
              <v:shape style="position:absolute;left:10176;top:-753;width:2;height:24" coordorigin="10176,-753" coordsize="0,24" path="m10176,-753l10176,-729e" filled="false" stroked="true" strokeweight=".098107pt" strokecolor="#ff0000">
                <v:path arrowok="t"/>
              </v:shape>
            </v:group>
            <v:group style="position:absolute;left:10165;top:-741;width:24;height:2" coordorigin="10165,-741" coordsize="24,2">
              <v:shape style="position:absolute;left:10165;top:-741;width:24;height:2" coordorigin="10165,-741" coordsize="24,0" path="m10165,-741l10188,-741e" filled="false" stroked="true" strokeweight=".09927pt" strokecolor="#ff0000">
                <v:path arrowok="t"/>
              </v:shape>
            </v:group>
            <v:group style="position:absolute;left:10176;top:-753;width:2;height:24" coordorigin="10176,-753" coordsize="2,24">
              <v:shape style="position:absolute;left:10176;top:-753;width:2;height:24" coordorigin="10176,-753" coordsize="0,24" path="m10176,-753l10176,-730e" filled="false" stroked="true" strokeweight=".098107pt" strokecolor="#ff0000">
                <v:path arrowok="t"/>
              </v:shape>
            </v:group>
            <v:group style="position:absolute;left:10165;top:-742;width:24;height:2" coordorigin="10165,-742" coordsize="24,2">
              <v:shape style="position:absolute;left:10165;top:-742;width:24;height:2" coordorigin="10165,-742" coordsize="24,0" path="m10165,-742l10188,-742e" filled="false" stroked="true" strokeweight=".09927pt" strokecolor="#ff0000">
                <v:path arrowok="t"/>
              </v:shape>
            </v:group>
            <v:group style="position:absolute;left:10176;top:-754;width:2;height:24" coordorigin="10176,-754" coordsize="2,24">
              <v:shape style="position:absolute;left:10176;top:-754;width:2;height:24" coordorigin="10176,-754" coordsize="0,24" path="m10176,-754l10176,-730e" filled="false" stroked="true" strokeweight=".098107pt" strokecolor="#ff0000">
                <v:path arrowok="t"/>
              </v:shape>
            </v:group>
            <v:group style="position:absolute;left:10165;top:-742;width:24;height:2" coordorigin="10165,-742" coordsize="24,2">
              <v:shape style="position:absolute;left:10165;top:-742;width:24;height:2" coordorigin="10165,-742" coordsize="24,0" path="m10165,-742l10188,-742e" filled="false" stroked="true" strokeweight=".09927pt" strokecolor="#ff0000">
                <v:path arrowok="t"/>
              </v:shape>
            </v:group>
            <v:group style="position:absolute;left:10176;top:-754;width:2;height:24" coordorigin="10176,-754" coordsize="2,24">
              <v:shape style="position:absolute;left:10176;top:-754;width:2;height:24" coordorigin="10176,-754" coordsize="0,24" path="m10176,-754l10176,-730e" filled="false" stroked="true" strokeweight=".098107pt" strokecolor="#ff0000">
                <v:path arrowok="t"/>
              </v:shape>
            </v:group>
            <v:group style="position:absolute;left:10165;top:-742;width:24;height:2" coordorigin="10165,-742" coordsize="24,2">
              <v:shape style="position:absolute;left:10165;top:-742;width:24;height:2" coordorigin="10165,-742" coordsize="24,0" path="m10165,-742l10188,-742e" filled="false" stroked="true" strokeweight=".09927pt" strokecolor="#ff0000">
                <v:path arrowok="t"/>
              </v:shape>
            </v:group>
            <v:group style="position:absolute;left:10176;top:-754;width:2;height:24" coordorigin="10176,-754" coordsize="2,24">
              <v:shape style="position:absolute;left:10176;top:-754;width:2;height:24" coordorigin="10176,-754" coordsize="0,24" path="m10176,-754l10176,-731e" filled="false" stroked="true" strokeweight=".098107pt" strokecolor="#ff0000">
                <v:path arrowok="t"/>
              </v:shape>
            </v:group>
            <v:group style="position:absolute;left:10165;top:-743;width:24;height:2" coordorigin="10165,-743" coordsize="24,2">
              <v:shape style="position:absolute;left:10165;top:-743;width:24;height:2" coordorigin="10165,-743" coordsize="24,0" path="m10165,-743l10188,-743e" filled="false" stroked="true" strokeweight=".09927pt" strokecolor="#ff0000">
                <v:path arrowok="t"/>
              </v:shape>
            </v:group>
            <v:group style="position:absolute;left:10176;top:-755;width:2;height:24" coordorigin="10176,-755" coordsize="2,24">
              <v:shape style="position:absolute;left:10176;top:-755;width:2;height:24" coordorigin="10176,-755" coordsize="0,24" path="m10176,-755l10176,-731e" filled="false" stroked="true" strokeweight=".098107pt" strokecolor="#ff0000">
                <v:path arrowok="t"/>
              </v:shape>
            </v:group>
            <v:group style="position:absolute;left:10165;top:-743;width:24;height:2" coordorigin="10165,-743" coordsize="24,2">
              <v:shape style="position:absolute;left:10165;top:-743;width:24;height:2" coordorigin="10165,-743" coordsize="24,0" path="m10165,-743l10188,-743e" filled="false" stroked="true" strokeweight=".09927pt" strokecolor="#ff0000">
                <v:path arrowok="t"/>
              </v:shape>
            </v:group>
            <v:group style="position:absolute;left:10176;top:-755;width:2;height:24" coordorigin="10176,-755" coordsize="2,24">
              <v:shape style="position:absolute;left:10176;top:-755;width:2;height:24" coordorigin="10176,-755" coordsize="0,24" path="m10176,-755l10176,-731e" filled="false" stroked="true" strokeweight=".098107pt" strokecolor="#ff0000">
                <v:path arrowok="t"/>
              </v:shape>
            </v:group>
            <v:group style="position:absolute;left:10165;top:-743;width:24;height:2" coordorigin="10165,-743" coordsize="24,2">
              <v:shape style="position:absolute;left:10165;top:-743;width:24;height:2" coordorigin="10165,-743" coordsize="24,0" path="m10165,-743l10188,-743e" filled="false" stroked="true" strokeweight=".09927pt" strokecolor="#ff0000">
                <v:path arrowok="t"/>
              </v:shape>
            </v:group>
            <v:group style="position:absolute;left:10176;top:-755;width:2;height:24" coordorigin="10176,-755" coordsize="2,24">
              <v:shape style="position:absolute;left:10176;top:-755;width:2;height:24" coordorigin="10176,-755" coordsize="0,24" path="m10176,-755l10176,-732e" filled="false" stroked="true" strokeweight=".098107pt" strokecolor="#ff0000">
                <v:path arrowok="t"/>
              </v:shape>
            </v:group>
            <v:group style="position:absolute;left:10165;top:-744;width:24;height:2" coordorigin="10165,-744" coordsize="24,2">
              <v:shape style="position:absolute;left:10165;top:-744;width:24;height:2" coordorigin="10165,-744" coordsize="24,0" path="m10165,-744l10188,-744e" filled="false" stroked="true" strokeweight=".09927pt" strokecolor="#ff0000">
                <v:path arrowok="t"/>
              </v:shape>
            </v:group>
            <v:group style="position:absolute;left:10176;top:-756;width:2;height:24" coordorigin="10176,-756" coordsize="2,24">
              <v:shape style="position:absolute;left:10176;top:-756;width:2;height:24" coordorigin="10176,-756" coordsize="0,24" path="m10176,-756l10176,-732e" filled="false" stroked="true" strokeweight=".098107pt" strokecolor="#ff0000">
                <v:path arrowok="t"/>
              </v:shape>
            </v:group>
            <v:group style="position:absolute;left:10165;top:-744;width:24;height:2" coordorigin="10165,-744" coordsize="24,2">
              <v:shape style="position:absolute;left:10165;top:-744;width:24;height:2" coordorigin="10165,-744" coordsize="24,0" path="m10165,-744l10188,-744e" filled="false" stroked="true" strokeweight=".09927pt" strokecolor="#ff0000">
                <v:path arrowok="t"/>
              </v:shape>
            </v:group>
            <v:group style="position:absolute;left:10176;top:-756;width:2;height:24" coordorigin="10176,-756" coordsize="2,24">
              <v:shape style="position:absolute;left:10176;top:-756;width:2;height:24" coordorigin="10176,-756" coordsize="0,24" path="m10176,-756l10176,-732e" filled="false" stroked="true" strokeweight=".098107pt" strokecolor="#ff0000">
                <v:path arrowok="t"/>
              </v:shape>
            </v:group>
            <v:group style="position:absolute;left:10165;top:-744;width:24;height:2" coordorigin="10165,-744" coordsize="24,2">
              <v:shape style="position:absolute;left:10165;top:-744;width:24;height:2" coordorigin="10165,-744" coordsize="24,0" path="m10165,-744l10188,-744e" filled="false" stroked="true" strokeweight=".09927pt" strokecolor="#ff0000">
                <v:path arrowok="t"/>
              </v:shape>
            </v:group>
            <v:group style="position:absolute;left:10176;top:-756;width:2;height:24" coordorigin="10176,-756" coordsize="2,24">
              <v:shape style="position:absolute;left:10176;top:-756;width:2;height:24" coordorigin="10176,-756" coordsize="0,24" path="m10176,-756l10176,-733e" filled="false" stroked="true" strokeweight=".098107pt" strokecolor="#ff0000">
                <v:path arrowok="t"/>
              </v:shape>
            </v:group>
            <v:group style="position:absolute;left:10165;top:-745;width:24;height:2" coordorigin="10165,-745" coordsize="24,2">
              <v:shape style="position:absolute;left:10165;top:-745;width:24;height:2" coordorigin="10165,-745" coordsize="24,0" path="m10165,-745l10188,-745e" filled="false" stroked="true" strokeweight=".09927pt" strokecolor="#ff0000">
                <v:path arrowok="t"/>
              </v:shape>
            </v:group>
            <v:group style="position:absolute;left:10176;top:-757;width:2;height:24" coordorigin="10176,-757" coordsize="2,24">
              <v:shape style="position:absolute;left:10176;top:-757;width:2;height:24" coordorigin="10176,-757" coordsize="0,24" path="m10176,-757l10176,-733e" filled="false" stroked="true" strokeweight=".098107pt" strokecolor="#ff0000">
                <v:path arrowok="t"/>
              </v:shape>
            </v:group>
            <v:group style="position:absolute;left:10165;top:-745;width:24;height:2" coordorigin="10165,-745" coordsize="24,2">
              <v:shape style="position:absolute;left:10165;top:-745;width:24;height:2" coordorigin="10165,-745" coordsize="24,0" path="m10165,-745l10188,-745e" filled="false" stroked="true" strokeweight=".09927pt" strokecolor="#ff0000">
                <v:path arrowok="t"/>
              </v:shape>
            </v:group>
            <v:group style="position:absolute;left:10176;top:-757;width:2;height:24" coordorigin="10176,-757" coordsize="2,24">
              <v:shape style="position:absolute;left:10176;top:-757;width:2;height:24" coordorigin="10176,-757" coordsize="0,24" path="m10176,-757l10176,-733e" filled="false" stroked="true" strokeweight=".098107pt" strokecolor="#ff0000">
                <v:path arrowok="t"/>
              </v:shape>
            </v:group>
            <v:group style="position:absolute;left:10165;top:-745;width:24;height:2" coordorigin="10165,-745" coordsize="24,2">
              <v:shape style="position:absolute;left:10165;top:-745;width:24;height:2" coordorigin="10165,-745" coordsize="24,0" path="m10165,-745l10188,-745e" filled="false" stroked="true" strokeweight=".09927pt" strokecolor="#ff0000">
                <v:path arrowok="t"/>
              </v:shape>
            </v:group>
            <v:group style="position:absolute;left:10176;top:-757;width:2;height:24" coordorigin="10176,-757" coordsize="2,24">
              <v:shape style="position:absolute;left:10176;top:-757;width:2;height:24" coordorigin="10176,-757" coordsize="0,24" path="m10176,-757l10176,-734e" filled="false" stroked="true" strokeweight=".098107pt" strokecolor="#ff0000">
                <v:path arrowok="t"/>
              </v:shape>
            </v:group>
            <v:group style="position:absolute;left:10165;top:-746;width:24;height:2" coordorigin="10165,-746" coordsize="24,2">
              <v:shape style="position:absolute;left:10165;top:-746;width:24;height:2" coordorigin="10165,-746" coordsize="24,0" path="m10165,-746l10188,-746e" filled="false" stroked="true" strokeweight=".09927pt" strokecolor="#ff0000">
                <v:path arrowok="t"/>
              </v:shape>
            </v:group>
            <v:group style="position:absolute;left:10176;top:-758;width:2;height:24" coordorigin="10176,-758" coordsize="2,24">
              <v:shape style="position:absolute;left:10176;top:-758;width:2;height:24" coordorigin="10176,-758" coordsize="0,24" path="m10176,-758l10176,-734e" filled="false" stroked="true" strokeweight=".098107pt" strokecolor="#ff0000">
                <v:path arrowok="t"/>
              </v:shape>
            </v:group>
            <v:group style="position:absolute;left:10165;top:-746;width:24;height:2" coordorigin="10165,-746" coordsize="24,2">
              <v:shape style="position:absolute;left:10165;top:-746;width:24;height:2" coordorigin="10165,-746" coordsize="24,0" path="m10165,-746l10188,-746e" filled="false" stroked="true" strokeweight=".09927pt" strokecolor="#ff0000">
                <v:path arrowok="t"/>
              </v:shape>
            </v:group>
            <v:group style="position:absolute;left:10176;top:-758;width:2;height:24" coordorigin="10176,-758" coordsize="2,24">
              <v:shape style="position:absolute;left:10176;top:-758;width:2;height:24" coordorigin="10176,-758" coordsize="0,24" path="m10176,-758l10176,-734e" filled="false" stroked="true" strokeweight=".098107pt" strokecolor="#ff0000">
                <v:path arrowok="t"/>
              </v:shape>
            </v:group>
            <v:group style="position:absolute;left:10165;top:-746;width:24;height:2" coordorigin="10165,-746" coordsize="24,2">
              <v:shape style="position:absolute;left:10165;top:-746;width:24;height:2" coordorigin="10165,-746" coordsize="24,0" path="m10165,-746l10188,-746e" filled="false" stroked="true" strokeweight=".09927pt" strokecolor="#ff0000">
                <v:path arrowok="t"/>
              </v:shape>
            </v:group>
            <v:group style="position:absolute;left:10176;top:-758;width:2;height:24" coordorigin="10176,-758" coordsize="2,24">
              <v:shape style="position:absolute;left:10176;top:-758;width:2;height:24" coordorigin="10176,-758" coordsize="0,24" path="m10176,-758l10176,-735e" filled="false" stroked="true" strokeweight=".098107pt" strokecolor="#ff0000">
                <v:path arrowok="t"/>
              </v:shape>
            </v:group>
            <v:group style="position:absolute;left:10165;top:-747;width:24;height:2" coordorigin="10165,-747" coordsize="24,2">
              <v:shape style="position:absolute;left:10165;top:-747;width:24;height:2" coordorigin="10165,-747" coordsize="24,0" path="m10165,-747l10188,-747e" filled="false" stroked="true" strokeweight=".09927pt" strokecolor="#ff0000">
                <v:path arrowok="t"/>
              </v:shape>
            </v:group>
            <v:group style="position:absolute;left:10176;top:-759;width:2;height:24" coordorigin="10176,-759" coordsize="2,24">
              <v:shape style="position:absolute;left:10176;top:-759;width:2;height:24" coordorigin="10176,-759" coordsize="0,24" path="m10176,-759l10176,-735e" filled="false" stroked="true" strokeweight=".098107pt" strokecolor="#ff0000">
                <v:path arrowok="t"/>
              </v:shape>
            </v:group>
            <v:group style="position:absolute;left:10165;top:-747;width:24;height:2" coordorigin="10165,-747" coordsize="24,2">
              <v:shape style="position:absolute;left:10165;top:-747;width:24;height:2" coordorigin="10165,-747" coordsize="24,0" path="m10165,-747l10188,-747e" filled="false" stroked="true" strokeweight=".09927pt" strokecolor="#ff0000">
                <v:path arrowok="t"/>
              </v:shape>
            </v:group>
            <v:group style="position:absolute;left:10176;top:-759;width:2;height:24" coordorigin="10176,-759" coordsize="2,24">
              <v:shape style="position:absolute;left:10176;top:-759;width:2;height:24" coordorigin="10176,-759" coordsize="0,24" path="m10176,-759l10176,-735e" filled="false" stroked="true" strokeweight=".098107pt" strokecolor="#ff0000">
                <v:path arrowok="t"/>
              </v:shape>
            </v:group>
            <v:group style="position:absolute;left:10165;top:-747;width:24;height:2" coordorigin="10165,-747" coordsize="24,2">
              <v:shape style="position:absolute;left:10165;top:-747;width:24;height:2" coordorigin="10165,-747" coordsize="24,0" path="m10165,-747l10188,-747e" filled="false" stroked="true" strokeweight=".09927pt" strokecolor="#ff0000">
                <v:path arrowok="t"/>
              </v:shape>
            </v:group>
            <v:group style="position:absolute;left:10176;top:-759;width:2;height:24" coordorigin="10176,-759" coordsize="2,24">
              <v:shape style="position:absolute;left:10176;top:-759;width:2;height:24" coordorigin="10176,-759" coordsize="0,24" path="m10176,-759l10176,-736e" filled="false" stroked="true" strokeweight=".098107pt" strokecolor="#ff0000">
                <v:path arrowok="t"/>
              </v:shape>
            </v:group>
            <v:group style="position:absolute;left:10165;top:-748;width:24;height:2" coordorigin="10165,-748" coordsize="24,2">
              <v:shape style="position:absolute;left:10165;top:-748;width:24;height:2" coordorigin="10165,-748" coordsize="24,0" path="m10165,-748l10188,-748e" filled="false" stroked="true" strokeweight=".09927pt" strokecolor="#ff0000">
                <v:path arrowok="t"/>
              </v:shape>
            </v:group>
            <v:group style="position:absolute;left:10176;top:-760;width:2;height:24" coordorigin="10176,-760" coordsize="2,24">
              <v:shape style="position:absolute;left:10176;top:-760;width:2;height:24" coordorigin="10176,-760" coordsize="0,24" path="m10176,-760l10176,-736e" filled="false" stroked="true" strokeweight=".098107pt" strokecolor="#ff0000">
                <v:path arrowok="t"/>
              </v:shape>
            </v:group>
            <v:group style="position:absolute;left:10165;top:-748;width:24;height:2" coordorigin="10165,-748" coordsize="24,2">
              <v:shape style="position:absolute;left:10165;top:-748;width:24;height:2" coordorigin="10165,-748" coordsize="24,0" path="m10165,-748l10188,-748e" filled="false" stroked="true" strokeweight=".09927pt" strokecolor="#ff0000">
                <v:path arrowok="t"/>
              </v:shape>
            </v:group>
            <v:group style="position:absolute;left:10176;top:-760;width:2;height:24" coordorigin="10176,-760" coordsize="2,24">
              <v:shape style="position:absolute;left:10176;top:-760;width:2;height:24" coordorigin="10176,-760" coordsize="0,24" path="m10176,-760l10176,-736e" filled="false" stroked="true" strokeweight=".098107pt" strokecolor="#ff0000">
                <v:path arrowok="t"/>
              </v:shape>
            </v:group>
            <v:group style="position:absolute;left:10165;top:-748;width:24;height:2" coordorigin="10165,-748" coordsize="24,2">
              <v:shape style="position:absolute;left:10165;top:-748;width:24;height:2" coordorigin="10165,-748" coordsize="24,0" path="m10165,-748l10188,-748e" filled="false" stroked="true" strokeweight=".09927pt" strokecolor="#ff0000">
                <v:path arrowok="t"/>
              </v:shape>
            </v:group>
            <v:group style="position:absolute;left:10176;top:-760;width:2;height:24" coordorigin="10176,-760" coordsize="2,24">
              <v:shape style="position:absolute;left:10176;top:-760;width:2;height:24" coordorigin="10176,-760" coordsize="0,24" path="m10176,-760l10176,-737e" filled="false" stroked="true" strokeweight=".098107pt" strokecolor="#ff0000">
                <v:path arrowok="t"/>
              </v:shape>
            </v:group>
            <v:group style="position:absolute;left:10165;top:-749;width:24;height:2" coordorigin="10165,-749" coordsize="24,2">
              <v:shape style="position:absolute;left:10165;top:-749;width:24;height:2" coordorigin="10165,-749" coordsize="24,0" path="m10165,-749l10188,-749e" filled="false" stroked="true" strokeweight=".09927pt" strokecolor="#ff0000">
                <v:path arrowok="t"/>
              </v:shape>
            </v:group>
            <v:group style="position:absolute;left:10176;top:-761;width:2;height:24" coordorigin="10176,-761" coordsize="2,24">
              <v:shape style="position:absolute;left:10176;top:-761;width:2;height:24" coordorigin="10176,-761" coordsize="0,24" path="m10176,-761l10176,-737e" filled="false" stroked="true" strokeweight=".098107pt" strokecolor="#ff0000">
                <v:path arrowok="t"/>
              </v:shape>
            </v:group>
            <v:group style="position:absolute;left:10165;top:-750;width:24;height:2" coordorigin="10165,-750" coordsize="24,2">
              <v:shape style="position:absolute;left:10165;top:-750;width:24;height:2" coordorigin="10165,-750" coordsize="24,0" path="m10165,-750l10188,-750e" filled="false" stroked="true" strokeweight=".09927pt" strokecolor="#ff0000">
                <v:path arrowok="t"/>
              </v:shape>
            </v:group>
            <v:group style="position:absolute;left:10176;top:-762;width:2;height:24" coordorigin="10176,-762" coordsize="2,24">
              <v:shape style="position:absolute;left:10176;top:-762;width:2;height:24" coordorigin="10176,-762" coordsize="0,24" path="m10176,-762l10176,-738e" filled="false" stroked="true" strokeweight=".098107pt" strokecolor="#ff0000">
                <v:path arrowok="t"/>
              </v:shape>
            </v:group>
            <v:group style="position:absolute;left:10165;top:-750;width:24;height:2" coordorigin="10165,-750" coordsize="24,2">
              <v:shape style="position:absolute;left:10165;top:-750;width:24;height:2" coordorigin="10165,-750" coordsize="24,0" path="m10165,-750l10188,-750e" filled="false" stroked="true" strokeweight=".09927pt" strokecolor="#ff0000">
                <v:path arrowok="t"/>
              </v:shape>
            </v:group>
            <v:group style="position:absolute;left:10176;top:-762;width:2;height:24" coordorigin="10176,-762" coordsize="2,24">
              <v:shape style="position:absolute;left:10176;top:-762;width:2;height:24" coordorigin="10176,-762" coordsize="0,24" path="m10176,-762l10176,-738e" filled="false" stroked="true" strokeweight=".098107pt" strokecolor="#ff0000">
                <v:path arrowok="t"/>
              </v:shape>
            </v:group>
            <v:group style="position:absolute;left:10165;top:-750;width:24;height:2" coordorigin="10165,-750" coordsize="24,2">
              <v:shape style="position:absolute;left:10165;top:-750;width:24;height:2" coordorigin="10165,-750" coordsize="24,0" path="m10165,-750l10188,-750e" filled="false" stroked="true" strokeweight=".09927pt" strokecolor="#ff0000">
                <v:path arrowok="t"/>
              </v:shape>
            </v:group>
            <v:group style="position:absolute;left:10176;top:-762;width:2;height:24" coordorigin="10176,-762" coordsize="2,24">
              <v:shape style="position:absolute;left:10176;top:-762;width:2;height:24" coordorigin="10176,-762" coordsize="0,24" path="m10176,-762l10176,-738e" filled="false" stroked="true" strokeweight=".098107pt" strokecolor="#ff0000">
                <v:path arrowok="t"/>
              </v:shape>
            </v:group>
            <v:group style="position:absolute;left:10165;top:-751;width:24;height:2" coordorigin="10165,-751" coordsize="24,2">
              <v:shape style="position:absolute;left:10165;top:-751;width:24;height:2" coordorigin="10165,-751" coordsize="24,0" path="m10165,-751l10188,-751e" filled="false" stroked="true" strokeweight=".09927pt" strokecolor="#ff0000">
                <v:path arrowok="t"/>
              </v:shape>
            </v:group>
            <v:group style="position:absolute;left:10176;top:-763;width:2;height:24" coordorigin="10176,-763" coordsize="2,24">
              <v:shape style="position:absolute;left:10176;top:-763;width:2;height:24" coordorigin="10176,-763" coordsize="0,24" path="m10176,-763l10176,-739e" filled="false" stroked="true" strokeweight=".098107pt" strokecolor="#ff0000">
                <v:path arrowok="t"/>
              </v:shape>
            </v:group>
            <v:group style="position:absolute;left:10165;top:-751;width:24;height:2" coordorigin="10165,-751" coordsize="24,2">
              <v:shape style="position:absolute;left:10165;top:-751;width:24;height:2" coordorigin="10165,-751" coordsize="24,0" path="m10165,-751l10188,-751e" filled="false" stroked="true" strokeweight=".09927pt" strokecolor="#ff0000">
                <v:path arrowok="t"/>
              </v:shape>
            </v:group>
            <v:group style="position:absolute;left:10176;top:-763;width:2;height:24" coordorigin="10176,-763" coordsize="2,24">
              <v:shape style="position:absolute;left:10176;top:-763;width:2;height:24" coordorigin="10176,-763" coordsize="0,24" path="m10176,-763l10176,-739e" filled="false" stroked="true" strokeweight=".098107pt" strokecolor="#ff0000">
                <v:path arrowok="t"/>
              </v:shape>
            </v:group>
            <v:group style="position:absolute;left:10165;top:-752;width:24;height:2" coordorigin="10165,-752" coordsize="24,2">
              <v:shape style="position:absolute;left:10165;top:-752;width:24;height:2" coordorigin="10165,-752" coordsize="24,0" path="m10165,-752l10188,-752e" filled="false" stroked="true" strokeweight=".09927pt" strokecolor="#ff0000">
                <v:path arrowok="t"/>
              </v:shape>
            </v:group>
            <v:group style="position:absolute;left:10176;top:-764;width:2;height:24" coordorigin="10176,-764" coordsize="2,24">
              <v:shape style="position:absolute;left:10176;top:-764;width:2;height:24" coordorigin="10176,-764" coordsize="0,24" path="m10176,-764l10176,-740e" filled="false" stroked="true" strokeweight=".098107pt" strokecolor="#ff0000">
                <v:path arrowok="t"/>
              </v:shape>
            </v:group>
            <v:group style="position:absolute;left:10165;top:-752;width:24;height:2" coordorigin="10165,-752" coordsize="24,2">
              <v:shape style="position:absolute;left:10165;top:-752;width:24;height:2" coordorigin="10165,-752" coordsize="24,0" path="m10165,-752l10188,-752e" filled="false" stroked="true" strokeweight=".09927pt" strokecolor="#ff0000">
                <v:path arrowok="t"/>
              </v:shape>
            </v:group>
            <v:group style="position:absolute;left:10176;top:-764;width:2;height:24" coordorigin="10176,-764" coordsize="2,24">
              <v:shape style="position:absolute;left:10176;top:-764;width:2;height:24" coordorigin="10176,-764" coordsize="0,24" path="m10176,-764l10176,-740e" filled="false" stroked="true" strokeweight=".098107pt" strokecolor="#ff0000">
                <v:path arrowok="t"/>
              </v:shape>
            </v:group>
            <v:group style="position:absolute;left:10165;top:-752;width:24;height:2" coordorigin="10165,-752" coordsize="24,2">
              <v:shape style="position:absolute;left:10165;top:-752;width:24;height:2" coordorigin="10165,-752" coordsize="24,0" path="m10165,-752l10188,-752e" filled="false" stroked="true" strokeweight=".09927pt" strokecolor="#ff0000">
                <v:path arrowok="t"/>
              </v:shape>
            </v:group>
            <v:group style="position:absolute;left:10176;top:-764;width:2;height:24" coordorigin="10176,-764" coordsize="2,24">
              <v:shape style="position:absolute;left:10176;top:-764;width:2;height:24" coordorigin="10176,-764" coordsize="0,24" path="m10176,-764l10176,-740e" filled="false" stroked="true" strokeweight=".098107pt" strokecolor="#ff0000">
                <v:path arrowok="t"/>
              </v:shape>
            </v:group>
            <v:group style="position:absolute;left:10165;top:-753;width:24;height:2" coordorigin="10165,-753" coordsize="24,2">
              <v:shape style="position:absolute;left:10165;top:-753;width:24;height:2" coordorigin="10165,-753" coordsize="24,0" path="m10165,-753l10188,-753e" filled="false" stroked="true" strokeweight=".09927pt" strokecolor="#ff0000">
                <v:path arrowok="t"/>
              </v:shape>
            </v:group>
            <v:group style="position:absolute;left:10176;top:-765;width:2;height:24" coordorigin="10176,-765" coordsize="2,24">
              <v:shape style="position:absolute;left:10176;top:-765;width:2;height:24" coordorigin="10176,-765" coordsize="0,24" path="m10176,-765l10176,-741e" filled="false" stroked="true" strokeweight=".098107pt" strokecolor="#ff0000">
                <v:path arrowok="t"/>
              </v:shape>
            </v:group>
            <v:group style="position:absolute;left:10165;top:-753;width:24;height:2" coordorigin="10165,-753" coordsize="24,2">
              <v:shape style="position:absolute;left:10165;top:-753;width:24;height:2" coordorigin="10165,-753" coordsize="24,0" path="m10165,-753l10188,-753e" filled="false" stroked="true" strokeweight=".09927pt" strokecolor="#ff0000">
                <v:path arrowok="t"/>
              </v:shape>
            </v:group>
            <v:group style="position:absolute;left:10176;top:-765;width:2;height:24" coordorigin="10176,-765" coordsize="2,24">
              <v:shape style="position:absolute;left:10176;top:-765;width:2;height:24" coordorigin="10176,-765" coordsize="0,24" path="m10176,-765l10176,-741e" filled="false" stroked="true" strokeweight=".098107pt" strokecolor="#ff0000">
                <v:path arrowok="t"/>
              </v:shape>
            </v:group>
            <v:group style="position:absolute;left:10165;top:-754;width:24;height:2" coordorigin="10165,-754" coordsize="24,2">
              <v:shape style="position:absolute;left:10165;top:-754;width:24;height:2" coordorigin="10165,-754" coordsize="24,0" path="m10165,-754l10188,-754e" filled="false" stroked="true" strokeweight=".09927pt" strokecolor="#ff0000">
                <v:path arrowok="t"/>
              </v:shape>
            </v:group>
            <v:group style="position:absolute;left:10176;top:-766;width:2;height:24" coordorigin="10176,-766" coordsize="2,24">
              <v:shape style="position:absolute;left:10176;top:-766;width:2;height:24" coordorigin="10176,-766" coordsize="0,24" path="m10176,-766l10176,-742e" filled="false" stroked="true" strokeweight=".098107pt" strokecolor="#ff0000">
                <v:path arrowok="t"/>
              </v:shape>
            </v:group>
            <v:group style="position:absolute;left:10165;top:-754;width:24;height:2" coordorigin="10165,-754" coordsize="24,2">
              <v:shape style="position:absolute;left:10165;top:-754;width:24;height:2" coordorigin="10165,-754" coordsize="24,0" path="m10165,-754l10188,-754e" filled="false" stroked="true" strokeweight=".09927pt" strokecolor="#ff0000">
                <v:path arrowok="t"/>
              </v:shape>
            </v:group>
            <v:group style="position:absolute;left:10176;top:-766;width:2;height:24" coordorigin="10176,-766" coordsize="2,24">
              <v:shape style="position:absolute;left:10176;top:-766;width:2;height:24" coordorigin="10176,-766" coordsize="0,24" path="m10176,-766l10176,-742e" filled="false" stroked="true" strokeweight=".098107pt" strokecolor="#ff0000">
                <v:path arrowok="t"/>
              </v:shape>
            </v:group>
            <v:group style="position:absolute;left:10165;top:-754;width:24;height:2" coordorigin="10165,-754" coordsize="24,2">
              <v:shape style="position:absolute;left:10165;top:-754;width:24;height:2" coordorigin="10165,-754" coordsize="24,0" path="m10165,-754l10188,-754e" filled="false" stroked="true" strokeweight=".09927pt" strokecolor="#ff0000">
                <v:path arrowok="t"/>
              </v:shape>
            </v:group>
            <v:group style="position:absolute;left:10176;top:-766;width:2;height:24" coordorigin="10176,-766" coordsize="2,24">
              <v:shape style="position:absolute;left:10176;top:-766;width:2;height:24" coordorigin="10176,-766" coordsize="0,24" path="m10176,-766l10176,-742e" filled="false" stroked="true" strokeweight=".098107pt" strokecolor="#ff0000">
                <v:path arrowok="t"/>
              </v:shape>
            </v:group>
            <v:group style="position:absolute;left:10165;top:-755;width:24;height:2" coordorigin="10165,-755" coordsize="24,2">
              <v:shape style="position:absolute;left:10165;top:-755;width:24;height:2" coordorigin="10165,-755" coordsize="24,0" path="m10165,-755l10188,-755e" filled="false" stroked="true" strokeweight=".09927pt" strokecolor="#ff0000">
                <v:path arrowok="t"/>
              </v:shape>
            </v:group>
            <v:group style="position:absolute;left:10176;top:-767;width:2;height:24" coordorigin="10176,-767" coordsize="2,24">
              <v:shape style="position:absolute;left:10176;top:-767;width:2;height:24" coordorigin="10176,-767" coordsize="0,24" path="m10176,-767l10176,-743e" filled="false" stroked="true" strokeweight=".098107pt" strokecolor="#ff0000">
                <v:path arrowok="t"/>
              </v:shape>
            </v:group>
            <v:group style="position:absolute;left:10165;top:-756;width:24;height:2" coordorigin="10165,-756" coordsize="24,2">
              <v:shape style="position:absolute;left:10165;top:-756;width:24;height:2" coordorigin="10165,-756" coordsize="24,0" path="m10165,-756l10188,-756e" filled="false" stroked="true" strokeweight=".09927pt" strokecolor="#ff0000">
                <v:path arrowok="t"/>
              </v:shape>
            </v:group>
            <v:group style="position:absolute;left:10176;top:-768;width:2;height:24" coordorigin="10176,-768" coordsize="2,24">
              <v:shape style="position:absolute;left:10176;top:-768;width:2;height:24" coordorigin="10176,-768" coordsize="0,24" path="m10176,-768l10176,-744e" filled="false" stroked="true" strokeweight=".098107pt" strokecolor="#ff0000">
                <v:path arrowok="t"/>
              </v:shape>
            </v:group>
            <v:group style="position:absolute;left:10165;top:-756;width:24;height:2" coordorigin="10165,-756" coordsize="24,2">
              <v:shape style="position:absolute;left:10165;top:-756;width:24;height:2" coordorigin="10165,-756" coordsize="24,0" path="m10165,-756l10188,-756e" filled="false" stroked="true" strokeweight=".09927pt" strokecolor="#ff0000">
                <v:path arrowok="t"/>
              </v:shape>
            </v:group>
            <v:group style="position:absolute;left:10176;top:-768;width:2;height:24" coordorigin="10176,-768" coordsize="2,24">
              <v:shape style="position:absolute;left:10176;top:-768;width:2;height:24" coordorigin="10176,-768" coordsize="0,24" path="m10176,-768l10176,-744e" filled="false" stroked="true" strokeweight=".098107pt" strokecolor="#ff0000">
                <v:path arrowok="t"/>
              </v:shape>
            </v:group>
            <v:group style="position:absolute;left:10165;top:-756;width:24;height:2" coordorigin="10165,-756" coordsize="24,2">
              <v:shape style="position:absolute;left:10165;top:-756;width:24;height:2" coordorigin="10165,-756" coordsize="24,0" path="m10165,-756l10188,-756e" filled="false" stroked="true" strokeweight=".09927pt" strokecolor="#ff0000">
                <v:path arrowok="t"/>
              </v:shape>
            </v:group>
            <v:group style="position:absolute;left:10176;top:-768;width:2;height:24" coordorigin="10176,-768" coordsize="2,24">
              <v:shape style="position:absolute;left:10176;top:-768;width:2;height:24" coordorigin="10176,-768" coordsize="0,24" path="m10176,-768l10176,-744e" filled="false" stroked="true" strokeweight=".098107pt" strokecolor="#ff0000">
                <v:path arrowok="t"/>
              </v:shape>
            </v:group>
            <v:group style="position:absolute;left:10165;top:-757;width:24;height:2" coordorigin="10165,-757" coordsize="24,2">
              <v:shape style="position:absolute;left:10165;top:-757;width:24;height:2" coordorigin="10165,-757" coordsize="24,0" path="m10165,-757l10188,-757e" filled="false" stroked="true" strokeweight=".09927pt" strokecolor="#ff0000">
                <v:path arrowok="t"/>
              </v:shape>
            </v:group>
            <v:group style="position:absolute;left:10176;top:-768;width:2;height:24" coordorigin="10176,-768" coordsize="2,24">
              <v:shape style="position:absolute;left:10176;top:-768;width:2;height:24" coordorigin="10176,-768" coordsize="0,24" path="m10176,-768l10176,-745e" filled="false" stroked="true" strokeweight=".098107pt" strokecolor="#ff0000">
                <v:path arrowok="t"/>
              </v:shape>
            </v:group>
            <v:group style="position:absolute;left:10165;top:-757;width:24;height:2" coordorigin="10165,-757" coordsize="24,2">
              <v:shape style="position:absolute;left:10165;top:-757;width:24;height:2" coordorigin="10165,-757" coordsize="24,0" path="m10165,-757l10188,-757e" filled="false" stroked="true" strokeweight=".09927pt" strokecolor="#ff0000">
                <v:path arrowok="t"/>
              </v:shape>
            </v:group>
            <v:group style="position:absolute;left:10176;top:-769;width:2;height:24" coordorigin="10176,-769" coordsize="2,24">
              <v:shape style="position:absolute;left:10176;top:-769;width:2;height:24" coordorigin="10176,-769" coordsize="0,24" path="m10176,-769l10176,-745e" filled="false" stroked="true" strokeweight=".098107pt" strokecolor="#ff0000">
                <v:path arrowok="t"/>
              </v:shape>
            </v:group>
            <v:group style="position:absolute;left:10165;top:-758;width:24;height:2" coordorigin="10165,-758" coordsize="24,2">
              <v:shape style="position:absolute;left:10165;top:-758;width:24;height:2" coordorigin="10165,-758" coordsize="24,0" path="m10165,-758l10188,-758e" filled="false" stroked="true" strokeweight=".09927pt" strokecolor="#ff0000">
                <v:path arrowok="t"/>
              </v:shape>
            </v:group>
            <v:group style="position:absolute;left:10176;top:-769;width:2;height:24" coordorigin="10176,-769" coordsize="2,24">
              <v:shape style="position:absolute;left:10176;top:-769;width:2;height:24" coordorigin="10176,-769" coordsize="0,24" path="m10176,-769l10176,-746e" filled="false" stroked="true" strokeweight=".098107pt" strokecolor="#ff0000">
                <v:path arrowok="t"/>
              </v:shape>
            </v:group>
            <v:group style="position:absolute;left:10165;top:-758;width:24;height:2" coordorigin="10165,-758" coordsize="24,2">
              <v:shape style="position:absolute;left:10165;top:-758;width:24;height:2" coordorigin="10165,-758" coordsize="24,0" path="m10165,-758l10188,-758e" filled="false" stroked="true" strokeweight=".09927pt" strokecolor="#ff0000">
                <v:path arrowok="t"/>
              </v:shape>
            </v:group>
            <v:group style="position:absolute;left:10176;top:-770;width:2;height:24" coordorigin="10176,-770" coordsize="2,24">
              <v:shape style="position:absolute;left:10176;top:-770;width:2;height:24" coordorigin="10176,-770" coordsize="0,24" path="m10176,-770l10176,-746e" filled="false" stroked="true" strokeweight=".098107pt" strokecolor="#ff0000">
                <v:path arrowok="t"/>
              </v:shape>
            </v:group>
            <v:group style="position:absolute;left:10165;top:-758;width:24;height:2" coordorigin="10165,-758" coordsize="24,2">
              <v:shape style="position:absolute;left:10165;top:-758;width:24;height:2" coordorigin="10165,-758" coordsize="24,0" path="m10165,-758l10188,-758e" filled="false" stroked="true" strokeweight=".09927pt" strokecolor="#ff0000">
                <v:path arrowok="t"/>
              </v:shape>
            </v:group>
            <v:group style="position:absolute;left:10176;top:-770;width:2;height:24" coordorigin="10176,-770" coordsize="2,24">
              <v:shape style="position:absolute;left:10176;top:-770;width:2;height:24" coordorigin="10176,-770" coordsize="0,24" path="m10176,-770l10176,-746e" filled="false" stroked="true" strokeweight=".098107pt" strokecolor="#ff0000">
                <v:path arrowok="t"/>
              </v:shape>
            </v:group>
            <v:group style="position:absolute;left:10165;top:-759;width:24;height:2" coordorigin="10165,-759" coordsize="24,2">
              <v:shape style="position:absolute;left:10165;top:-759;width:24;height:2" coordorigin="10165,-759" coordsize="24,0" path="m10165,-759l10188,-759e" filled="false" stroked="true" strokeweight=".09927pt" strokecolor="#ff0000">
                <v:path arrowok="t"/>
              </v:shape>
            </v:group>
            <v:group style="position:absolute;left:10176;top:-770;width:2;height:24" coordorigin="10176,-770" coordsize="2,24">
              <v:shape style="position:absolute;left:10176;top:-770;width:2;height:24" coordorigin="10176,-770" coordsize="0,24" path="m10176,-770l10176,-747e" filled="false" stroked="true" strokeweight=".098107pt" strokecolor="#ff0000">
                <v:path arrowok="t"/>
              </v:shape>
            </v:group>
            <v:group style="position:absolute;left:10165;top:-759;width:24;height:2" coordorigin="10165,-759" coordsize="24,2">
              <v:shape style="position:absolute;left:10165;top:-759;width:24;height:2" coordorigin="10165,-759" coordsize="24,0" path="m10165,-759l10188,-759e" filled="false" stroked="true" strokeweight=".09927pt" strokecolor="#ff0000">
                <v:path arrowok="t"/>
              </v:shape>
            </v:group>
            <v:group style="position:absolute;left:10176;top:-771;width:2;height:24" coordorigin="10176,-771" coordsize="2,24">
              <v:shape style="position:absolute;left:10176;top:-771;width:2;height:24" coordorigin="10176,-771" coordsize="0,24" path="m10176,-771l10176,-747e" filled="false" stroked="true" strokeweight=".098107pt" strokecolor="#ff0000">
                <v:path arrowok="t"/>
              </v:shape>
            </v:group>
            <v:group style="position:absolute;left:10165;top:-759;width:24;height:2" coordorigin="10165,-759" coordsize="24,2">
              <v:shape style="position:absolute;left:10165;top:-759;width:24;height:2" coordorigin="10165,-759" coordsize="24,0" path="m10165,-759l10188,-759e" filled="false" stroked="true" strokeweight=".09927pt" strokecolor="#ff0000">
                <v:path arrowok="t"/>
              </v:shape>
            </v:group>
            <v:group style="position:absolute;left:10176;top:-771;width:2;height:24" coordorigin="10176,-771" coordsize="2,24">
              <v:shape style="position:absolute;left:10176;top:-771;width:2;height:24" coordorigin="10176,-771" coordsize="0,24" path="m10176,-771l10176,-747e" filled="false" stroked="true" strokeweight=".098107pt" strokecolor="#ff0000">
                <v:path arrowok="t"/>
              </v:shape>
            </v:group>
            <v:group style="position:absolute;left:10165;top:-760;width:24;height:2" coordorigin="10165,-760" coordsize="24,2">
              <v:shape style="position:absolute;left:10165;top:-760;width:24;height:2" coordorigin="10165,-760" coordsize="24,0" path="m10165,-760l10188,-760e" filled="false" stroked="true" strokeweight=".09927pt" strokecolor="#ff0000">
                <v:path arrowok="t"/>
              </v:shape>
            </v:group>
            <v:group style="position:absolute;left:10176;top:-771;width:2;height:24" coordorigin="10176,-771" coordsize="2,24">
              <v:shape style="position:absolute;left:10176;top:-771;width:2;height:24" coordorigin="10176,-771" coordsize="0,24" path="m10176,-771l10176,-748e" filled="false" stroked="true" strokeweight=".098107pt" strokecolor="#ff0000">
                <v:path arrowok="t"/>
              </v:shape>
            </v:group>
            <v:group style="position:absolute;left:10165;top:-760;width:24;height:2" coordorigin="10165,-760" coordsize="24,2">
              <v:shape style="position:absolute;left:10165;top:-760;width:24;height:2" coordorigin="10165,-760" coordsize="24,0" path="m10165,-760l10188,-760e" filled="false" stroked="true" strokeweight=".09927pt" strokecolor="#ff0000">
                <v:path arrowok="t"/>
              </v:shape>
            </v:group>
            <v:group style="position:absolute;left:10176;top:-772;width:2;height:24" coordorigin="10176,-772" coordsize="2,24">
              <v:shape style="position:absolute;left:10176;top:-772;width:2;height:24" coordorigin="10176,-772" coordsize="0,24" path="m10176,-772l10176,-748e" filled="false" stroked="true" strokeweight=".098107pt" strokecolor="#ff0000">
                <v:path arrowok="t"/>
              </v:shape>
            </v:group>
            <v:group style="position:absolute;left:10165;top:-762;width:24;height:2" coordorigin="10165,-762" coordsize="24,2">
              <v:shape style="position:absolute;left:10165;top:-762;width:24;height:2" coordorigin="10165,-762" coordsize="24,0" path="m10165,-762l10188,-762e" filled="false" stroked="true" strokeweight=".09927pt" strokecolor="#ff0000">
                <v:path arrowok="t"/>
              </v:shape>
            </v:group>
            <v:group style="position:absolute;left:10176;top:-774;width:2;height:24" coordorigin="10176,-774" coordsize="2,24">
              <v:shape style="position:absolute;left:10176;top:-774;width:2;height:24" coordorigin="10176,-774" coordsize="0,24" path="m10176,-774l10176,-750e" filled="false" stroked="true" strokeweight=".098107pt" strokecolor="#ff0000">
                <v:path arrowok="t"/>
              </v:shape>
            </v:group>
            <v:group style="position:absolute;left:10165;top:-763;width:24;height:2" coordorigin="10165,-763" coordsize="24,2">
              <v:shape style="position:absolute;left:10165;top:-763;width:24;height:2" coordorigin="10165,-763" coordsize="24,0" path="m10165,-763l10188,-763e" filled="false" stroked="true" strokeweight=".09927pt" strokecolor="#ff0000">
                <v:path arrowok="t"/>
              </v:shape>
            </v:group>
            <v:group style="position:absolute;left:10176;top:-774;width:2;height:24" coordorigin="10176,-774" coordsize="2,24">
              <v:shape style="position:absolute;left:10176;top:-774;width:2;height:24" coordorigin="10176,-774" coordsize="0,24" path="m10176,-774l10176,-751e" filled="false" stroked="true" strokeweight=".098107pt" strokecolor="#ff0000">
                <v:path arrowok="t"/>
              </v:shape>
            </v:group>
            <v:group style="position:absolute;left:10165;top:-763;width:24;height:2" coordorigin="10165,-763" coordsize="24,2">
              <v:shape style="position:absolute;left:10165;top:-763;width:24;height:2" coordorigin="10165,-763" coordsize="24,0" path="m10165,-763l10188,-763e" filled="false" stroked="true" strokeweight=".09927pt" strokecolor="#ff0000">
                <v:path arrowok="t"/>
              </v:shape>
            </v:group>
            <v:group style="position:absolute;left:10176;top:-775;width:2;height:24" coordorigin="10176,-775" coordsize="2,24">
              <v:shape style="position:absolute;left:10176;top:-775;width:2;height:24" coordorigin="10176,-775" coordsize="0,24" path="m10176,-775l10176,-751e" filled="false" stroked="true" strokeweight=".098107pt" strokecolor="#ff0000">
                <v:path arrowok="t"/>
              </v:shape>
            </v:group>
            <v:group style="position:absolute;left:10165;top:-763;width:24;height:2" coordorigin="10165,-763" coordsize="24,2">
              <v:shape style="position:absolute;left:10165;top:-763;width:24;height:2" coordorigin="10165,-763" coordsize="24,0" path="m10165,-763l10188,-763e" filled="false" stroked="true" strokeweight=".09927pt" strokecolor="#ff0000">
                <v:path arrowok="t"/>
              </v:shape>
            </v:group>
            <v:group style="position:absolute;left:10176;top:-775;width:2;height:24" coordorigin="10176,-775" coordsize="2,24">
              <v:shape style="position:absolute;left:10176;top:-775;width:2;height:24" coordorigin="10176,-775" coordsize="0,24" path="m10176,-775l10176,-751e" filled="false" stroked="true" strokeweight=".098107pt" strokecolor="#ff0000">
                <v:path arrowok="t"/>
              </v:shape>
            </v:group>
            <v:group style="position:absolute;left:10165;top:-764;width:24;height:2" coordorigin="10165,-764" coordsize="24,2">
              <v:shape style="position:absolute;left:10165;top:-764;width:24;height:2" coordorigin="10165,-764" coordsize="24,0" path="m10165,-764l10188,-764e" filled="false" stroked="true" strokeweight=".09927pt" strokecolor="#ff0000">
                <v:path arrowok="t"/>
              </v:shape>
            </v:group>
            <v:group style="position:absolute;left:10176;top:-775;width:2;height:24" coordorigin="10176,-775" coordsize="2,24">
              <v:shape style="position:absolute;left:10176;top:-775;width:2;height:24" coordorigin="10176,-775" coordsize="0,24" path="m10176,-775l10176,-752e" filled="false" stroked="true" strokeweight=".098107pt" strokecolor="#ff0000">
                <v:path arrowok="t"/>
              </v:shape>
            </v:group>
            <v:group style="position:absolute;left:10165;top:-764;width:24;height:2" coordorigin="10165,-764" coordsize="24,2">
              <v:shape style="position:absolute;left:10165;top:-764;width:24;height:2" coordorigin="10165,-764" coordsize="24,0" path="m10165,-764l10188,-764e" filled="false" stroked="true" strokeweight=".09927pt" strokecolor="#ff0000">
                <v:path arrowok="t"/>
              </v:shape>
            </v:group>
            <v:group style="position:absolute;left:10176;top:-776;width:2;height:24" coordorigin="10176,-776" coordsize="2,24">
              <v:shape style="position:absolute;left:10176;top:-776;width:2;height:24" coordorigin="10176,-776" coordsize="0,24" path="m10176,-776l10176,-752e" filled="false" stroked="true" strokeweight=".098107pt" strokecolor="#ff0000">
                <v:path arrowok="t"/>
              </v:shape>
            </v:group>
            <v:group style="position:absolute;left:10165;top:-764;width:24;height:2" coordorigin="10165,-764" coordsize="24,2">
              <v:shape style="position:absolute;left:10165;top:-764;width:24;height:2" coordorigin="10165,-764" coordsize="24,0" path="m10165,-764l10188,-764e" filled="false" stroked="true" strokeweight=".09927pt" strokecolor="#ff0000">
                <v:path arrowok="t"/>
              </v:shape>
            </v:group>
            <v:group style="position:absolute;left:10176;top:-776;width:2;height:24" coordorigin="10176,-776" coordsize="2,24">
              <v:shape style="position:absolute;left:10176;top:-776;width:2;height:24" coordorigin="10176,-776" coordsize="0,24" path="m10176,-776l10176,-752e" filled="false" stroked="true" strokeweight=".098107pt" strokecolor="#ff0000">
                <v:path arrowok="t"/>
              </v:shape>
            </v:group>
            <v:group style="position:absolute;left:10165;top:-765;width:24;height:2" coordorigin="10165,-765" coordsize="24,2">
              <v:shape style="position:absolute;left:10165;top:-765;width:24;height:2" coordorigin="10165,-765" coordsize="24,0" path="m10165,-765l10188,-765e" filled="false" stroked="true" strokeweight=".09927pt" strokecolor="#ff0000">
                <v:path arrowok="t"/>
              </v:shape>
            </v:group>
            <v:group style="position:absolute;left:10176;top:-776;width:2;height:24" coordorigin="10176,-776" coordsize="2,24">
              <v:shape style="position:absolute;left:10176;top:-776;width:2;height:24" coordorigin="10176,-776" coordsize="0,24" path="m10176,-776l10176,-753e" filled="false" stroked="true" strokeweight=".098107pt" strokecolor="#ff0000">
                <v:path arrowok="t"/>
              </v:shape>
            </v:group>
            <v:group style="position:absolute;left:10165;top:-765;width:24;height:2" coordorigin="10165,-765" coordsize="24,2">
              <v:shape style="position:absolute;left:10165;top:-765;width:24;height:2" coordorigin="10165,-765" coordsize="24,0" path="m10165,-765l10188,-765e" filled="false" stroked="true" strokeweight=".09927pt" strokecolor="#ff0000">
                <v:path arrowok="t"/>
              </v:shape>
            </v:group>
            <v:group style="position:absolute;left:10176;top:-777;width:2;height:24" coordorigin="10176,-777" coordsize="2,24">
              <v:shape style="position:absolute;left:10176;top:-777;width:2;height:24" coordorigin="10176,-777" coordsize="0,24" path="m10176,-777l10176,-753e" filled="false" stroked="true" strokeweight=".098107pt" strokecolor="#ff0000">
                <v:path arrowok="t"/>
              </v:shape>
            </v:group>
            <v:group style="position:absolute;left:10165;top:-765;width:24;height:2" coordorigin="10165,-765" coordsize="24,2">
              <v:shape style="position:absolute;left:10165;top:-765;width:24;height:2" coordorigin="10165,-765" coordsize="24,0" path="m10165,-765l10188,-765e" filled="false" stroked="true" strokeweight=".09927pt" strokecolor="#ff0000">
                <v:path arrowok="t"/>
              </v:shape>
            </v:group>
            <v:group style="position:absolute;left:10176;top:-777;width:2;height:24" coordorigin="10176,-777" coordsize="2,24">
              <v:shape style="position:absolute;left:10176;top:-777;width:2;height:24" coordorigin="10176,-777" coordsize="0,24" path="m10176,-777l10176,-753e" filled="false" stroked="true" strokeweight=".098107pt" strokecolor="#ff0000">
                <v:path arrowok="t"/>
              </v:shape>
            </v:group>
            <v:group style="position:absolute;left:10165;top:-766;width:24;height:2" coordorigin="10165,-766" coordsize="24,2">
              <v:shape style="position:absolute;left:10165;top:-766;width:24;height:2" coordorigin="10165,-766" coordsize="24,0" path="m10165,-766l10188,-766e" filled="false" stroked="true" strokeweight=".09927pt" strokecolor="#ff0000">
                <v:path arrowok="t"/>
              </v:shape>
            </v:group>
            <v:group style="position:absolute;left:10176;top:-778;width:2;height:24" coordorigin="10176,-778" coordsize="2,24">
              <v:shape style="position:absolute;left:10176;top:-778;width:2;height:24" coordorigin="10176,-778" coordsize="0,24" path="m10176,-778l10176,-754e" filled="false" stroked="true" strokeweight=".098107pt" strokecolor="#ff0000">
                <v:path arrowok="t"/>
              </v:shape>
            </v:group>
            <v:group style="position:absolute;left:10165;top:-766;width:24;height:2" coordorigin="10165,-766" coordsize="24,2">
              <v:shape style="position:absolute;left:10165;top:-766;width:24;height:2" coordorigin="10165,-766" coordsize="24,0" path="m10165,-766l10188,-766e" filled="false" stroked="true" strokeweight=".09927pt" strokecolor="#ff0000">
                <v:path arrowok="t"/>
              </v:shape>
            </v:group>
            <v:group style="position:absolute;left:10176;top:-778;width:2;height:24" coordorigin="10176,-778" coordsize="2,24">
              <v:shape style="position:absolute;left:10176;top:-778;width:2;height:24" coordorigin="10176,-778" coordsize="0,24" path="m10176,-778l10176,-754e" filled="false" stroked="true" strokeweight=".098107pt" strokecolor="#ff0000">
                <v:path arrowok="t"/>
              </v:shape>
            </v:group>
            <v:group style="position:absolute;left:10165;top:-767;width:24;height:2" coordorigin="10165,-767" coordsize="24,2">
              <v:shape style="position:absolute;left:10165;top:-767;width:24;height:2" coordorigin="10165,-767" coordsize="24,0" path="m10165,-767l10188,-767e" filled="false" stroked="true" strokeweight=".09927pt" strokecolor="#ff0000">
                <v:path arrowok="t"/>
              </v:shape>
            </v:group>
            <v:group style="position:absolute;left:10176;top:-778;width:2;height:24" coordorigin="10176,-778" coordsize="2,24">
              <v:shape style="position:absolute;left:10176;top:-778;width:2;height:24" coordorigin="10176,-778" coordsize="0,24" path="m10176,-778l10176,-755e" filled="false" stroked="true" strokeweight=".098107pt" strokecolor="#ff0000">
                <v:path arrowok="t"/>
              </v:shape>
            </v:group>
            <v:group style="position:absolute;left:10165;top:-767;width:24;height:2" coordorigin="10165,-767" coordsize="24,2">
              <v:shape style="position:absolute;left:10165;top:-767;width:24;height:2" coordorigin="10165,-767" coordsize="24,0" path="m10165,-767l10188,-767e" filled="false" stroked="true" strokeweight=".09927pt" strokecolor="#ff0000">
                <v:path arrowok="t"/>
              </v:shape>
            </v:group>
            <v:group style="position:absolute;left:10176;top:-779;width:2;height:24" coordorigin="10176,-779" coordsize="2,24">
              <v:shape style="position:absolute;left:10176;top:-779;width:2;height:24" coordorigin="10176,-779" coordsize="0,24" path="m10176,-779l10176,-755e" filled="false" stroked="true" strokeweight=".098107pt" strokecolor="#ff0000">
                <v:path arrowok="t"/>
              </v:shape>
            </v:group>
            <v:group style="position:absolute;left:10165;top:-768;width:24;height:2" coordorigin="10165,-768" coordsize="24,2">
              <v:shape style="position:absolute;left:10165;top:-768;width:24;height:2" coordorigin="10165,-768" coordsize="24,0" path="m10165,-768l10188,-768e" filled="false" stroked="true" strokeweight=".09927pt" strokecolor="#ff0000">
                <v:path arrowok="t"/>
              </v:shape>
            </v:group>
            <v:group style="position:absolute;left:10176;top:-779;width:2;height:24" coordorigin="10176,-779" coordsize="2,24">
              <v:shape style="position:absolute;left:10176;top:-779;width:2;height:24" coordorigin="10176,-779" coordsize="0,24" path="m10176,-779l10176,-756e" filled="false" stroked="true" strokeweight=".098107pt" strokecolor="#ff0000">
                <v:path arrowok="t"/>
              </v:shape>
            </v:group>
            <v:group style="position:absolute;left:10165;top:-768;width:24;height:2" coordorigin="10165,-768" coordsize="24,2">
              <v:shape style="position:absolute;left:10165;top:-768;width:24;height:2" coordorigin="10165,-768" coordsize="24,0" path="m10165,-768l10188,-768e" filled="false" stroked="true" strokeweight=".09927pt" strokecolor="#ff0000">
                <v:path arrowok="t"/>
              </v:shape>
            </v:group>
            <v:group style="position:absolute;left:10176;top:-780;width:2;height:24" coordorigin="10176,-780" coordsize="2,24">
              <v:shape style="position:absolute;left:10176;top:-780;width:2;height:24" coordorigin="10176,-780" coordsize="0,24" path="m10176,-780l10176,-756e" filled="false" stroked="true" strokeweight=".098107pt" strokecolor="#ff0000">
                <v:path arrowok="t"/>
              </v:shape>
            </v:group>
            <v:group style="position:absolute;left:10165;top:-768;width:24;height:2" coordorigin="10165,-768" coordsize="24,2">
              <v:shape style="position:absolute;left:10165;top:-768;width:24;height:2" coordorigin="10165,-768" coordsize="24,0" path="m10165,-768l10188,-768e" filled="false" stroked="true" strokeweight=".09927pt" strokecolor="#ff0000">
                <v:path arrowok="t"/>
              </v:shape>
            </v:group>
            <v:group style="position:absolute;left:10176;top:-780;width:2;height:24" coordorigin="10176,-780" coordsize="2,24">
              <v:shape style="position:absolute;left:10176;top:-780;width:2;height:24" coordorigin="10176,-780" coordsize="0,24" path="m10176,-780l10176,-756e" filled="false" stroked="true" strokeweight=".098107pt" strokecolor="#ff0000">
                <v:path arrowok="t"/>
              </v:shape>
            </v:group>
            <v:group style="position:absolute;left:10165;top:-768;width:24;height:2" coordorigin="10165,-768" coordsize="24,2">
              <v:shape style="position:absolute;left:10165;top:-768;width:24;height:2" coordorigin="10165,-768" coordsize="24,0" path="m10165,-768l10188,-768e" filled="false" stroked="true" strokeweight=".09927pt" strokecolor="#ff0000">
                <v:path arrowok="t"/>
              </v:shape>
            </v:group>
            <v:group style="position:absolute;left:10176;top:-780;width:2;height:24" coordorigin="10176,-780" coordsize="2,24">
              <v:shape style="position:absolute;left:10176;top:-780;width:2;height:24" coordorigin="10176,-780" coordsize="0,24" path="m10176,-780l10176,-757e" filled="false" stroked="true" strokeweight=".098107pt" strokecolor="#ff0000">
                <v:path arrowok="t"/>
              </v:shape>
            </v:group>
            <v:group style="position:absolute;left:10165;top:-769;width:24;height:2" coordorigin="10165,-769" coordsize="24,2">
              <v:shape style="position:absolute;left:10165;top:-769;width:24;height:2" coordorigin="10165,-769" coordsize="24,0" path="m10165,-769l10188,-769e" filled="false" stroked="true" strokeweight=".09927pt" strokecolor="#ff0000">
                <v:path arrowok="t"/>
              </v:shape>
            </v:group>
            <v:group style="position:absolute;left:10176;top:-781;width:2;height:24" coordorigin="10176,-781" coordsize="2,24">
              <v:shape style="position:absolute;left:10176;top:-781;width:2;height:24" coordorigin="10176,-781" coordsize="0,24" path="m10176,-781l10176,-757e" filled="false" stroked="true" strokeweight=".098107pt" strokecolor="#ff0000">
                <v:path arrowok="t"/>
              </v:shape>
            </v:group>
            <v:group style="position:absolute;left:10165;top:-769;width:24;height:2" coordorigin="10165,-769" coordsize="24,2">
              <v:shape style="position:absolute;left:10165;top:-769;width:24;height:2" coordorigin="10165,-769" coordsize="24,0" path="m10165,-769l10188,-769e" filled="false" stroked="true" strokeweight=".09927pt" strokecolor="#ff0000">
                <v:path arrowok="t"/>
              </v:shape>
            </v:group>
            <v:group style="position:absolute;left:10176;top:-781;width:2;height:24" coordorigin="10176,-781" coordsize="2,24">
              <v:shape style="position:absolute;left:10176;top:-781;width:2;height:24" coordorigin="10176,-781" coordsize="0,24" path="m10176,-781l10176,-757e" filled="false" stroked="true" strokeweight=".098107pt" strokecolor="#ff0000">
                <v:path arrowok="t"/>
              </v:shape>
            </v:group>
            <v:group style="position:absolute;left:10165;top:-769;width:24;height:2" coordorigin="10165,-769" coordsize="24,2">
              <v:shape style="position:absolute;left:10165;top:-769;width:24;height:2" coordorigin="10165,-769" coordsize="24,0" path="m10165,-769l10188,-769e" filled="false" stroked="true" strokeweight=".09927pt" strokecolor="#ff0000">
                <v:path arrowok="t"/>
              </v:shape>
            </v:group>
            <v:group style="position:absolute;left:10176;top:-781;width:2;height:24" coordorigin="10176,-781" coordsize="2,24">
              <v:shape style="position:absolute;left:10176;top:-781;width:2;height:24" coordorigin="10176,-781" coordsize="0,24" path="m10176,-781l10176,-758e" filled="false" stroked="true" strokeweight=".098107pt" strokecolor="#ff0000">
                <v:path arrowok="t"/>
              </v:shape>
            </v:group>
            <v:group style="position:absolute;left:10165;top:-770;width:24;height:2" coordorigin="10165,-770" coordsize="24,2">
              <v:shape style="position:absolute;left:10165;top:-770;width:24;height:2" coordorigin="10165,-770" coordsize="24,0" path="m10165,-770l10188,-770e" filled="false" stroked="true" strokeweight=".09927pt" strokecolor="#ff0000">
                <v:path arrowok="t"/>
              </v:shape>
            </v:group>
            <v:group style="position:absolute;left:10176;top:-782;width:2;height:24" coordorigin="10176,-782" coordsize="2,24">
              <v:shape style="position:absolute;left:10176;top:-782;width:2;height:24" coordorigin="10176,-782" coordsize="0,24" path="m10176,-782l10176,-758e" filled="false" stroked="true" strokeweight=".098107pt" strokecolor="#ff0000">
                <v:path arrowok="t"/>
              </v:shape>
            </v:group>
            <v:group style="position:absolute;left:10165;top:-772;width:24;height:2" coordorigin="10165,-772" coordsize="24,2">
              <v:shape style="position:absolute;left:10165;top:-772;width:24;height:2" coordorigin="10165,-772" coordsize="24,0" path="m10165,-772l10188,-772e" filled="false" stroked="true" strokeweight=".09927pt" strokecolor="#ff0000">
                <v:path arrowok="t"/>
              </v:shape>
            </v:group>
            <v:group style="position:absolute;left:10176;top:-784;width:2;height:24" coordorigin="10176,-784" coordsize="2,24">
              <v:shape style="position:absolute;left:10176;top:-784;width:2;height:24" coordorigin="10176,-784" coordsize="0,24" path="m10176,-784l10176,-760e" filled="false" stroked="true" strokeweight=".098107pt" strokecolor="#ff0000">
                <v:path arrowok="t"/>
              </v:shape>
            </v:group>
            <v:group style="position:absolute;left:10165;top:-772;width:24;height:2" coordorigin="10165,-772" coordsize="24,2">
              <v:shape style="position:absolute;left:10165;top:-772;width:24;height:2" coordorigin="10165,-772" coordsize="24,0" path="m10165,-772l10188,-772e" filled="false" stroked="true" strokeweight=".09927pt" strokecolor="#ff0000">
                <v:path arrowok="t"/>
              </v:shape>
            </v:group>
            <v:group style="position:absolute;left:10176;top:-784;width:2;height:24" coordorigin="10176,-784" coordsize="2,24">
              <v:shape style="position:absolute;left:10176;top:-784;width:2;height:24" coordorigin="10176,-784" coordsize="0,24" path="m10176,-784l10176,-760e" filled="false" stroked="true" strokeweight=".098107pt" strokecolor="#ff0000">
                <v:path arrowok="t"/>
              </v:shape>
            </v:group>
            <v:group style="position:absolute;left:10165;top:-773;width:24;height:2" coordorigin="10165,-773" coordsize="24,2">
              <v:shape style="position:absolute;left:10165;top:-773;width:24;height:2" coordorigin="10165,-773" coordsize="24,0" path="m10165,-773l10188,-773e" filled="false" stroked="true" strokeweight=".09927pt" strokecolor="#ff0000">
                <v:path arrowok="t"/>
              </v:shape>
            </v:group>
            <v:group style="position:absolute;left:10176;top:-785;width:2;height:24" coordorigin="10176,-785" coordsize="2,24">
              <v:shape style="position:absolute;left:10176;top:-785;width:2;height:24" coordorigin="10176,-785" coordsize="0,24" path="m10176,-785l10176,-761e" filled="false" stroked="true" strokeweight=".098107pt" strokecolor="#ff0000">
                <v:path arrowok="t"/>
              </v:shape>
            </v:group>
            <v:group style="position:absolute;left:10165;top:-773;width:24;height:2" coordorigin="10165,-773" coordsize="24,2">
              <v:shape style="position:absolute;left:10165;top:-773;width:24;height:2" coordorigin="10165,-773" coordsize="24,0" path="m10165,-773l10188,-773e" filled="false" stroked="true" strokeweight=".09927pt" strokecolor="#ff0000">
                <v:path arrowok="t"/>
              </v:shape>
            </v:group>
            <v:group style="position:absolute;left:10176;top:-785;width:2;height:24" coordorigin="10176,-785" coordsize="2,24">
              <v:shape style="position:absolute;left:10176;top:-785;width:2;height:24" coordorigin="10176,-785" coordsize="0,24" path="m10176,-785l10176,-761e" filled="false" stroked="true" strokeweight=".098107pt" strokecolor="#ff0000">
                <v:path arrowok="t"/>
              </v:shape>
            </v:group>
            <v:group style="position:absolute;left:10165;top:-773;width:24;height:2" coordorigin="10165,-773" coordsize="24,2">
              <v:shape style="position:absolute;left:10165;top:-773;width:24;height:2" coordorigin="10165,-773" coordsize="24,0" path="m10165,-773l10188,-773e" filled="false" stroked="true" strokeweight=".09927pt" strokecolor="#ff0000">
                <v:path arrowok="t"/>
              </v:shape>
            </v:group>
            <v:group style="position:absolute;left:10176;top:-785;width:2;height:24" coordorigin="10176,-785" coordsize="2,24">
              <v:shape style="position:absolute;left:10176;top:-785;width:2;height:24" coordorigin="10176,-785" coordsize="0,24" path="m10176,-785l10176,-762e" filled="false" stroked="true" strokeweight=".098107pt" strokecolor="#ff0000">
                <v:path arrowok="t"/>
              </v:shape>
            </v:group>
            <v:group style="position:absolute;left:10165;top:-774;width:24;height:2" coordorigin="10165,-774" coordsize="24,2">
              <v:shape style="position:absolute;left:10165;top:-774;width:24;height:2" coordorigin="10165,-774" coordsize="24,0" path="m10165,-774l10188,-774e" filled="false" stroked="true" strokeweight=".09927pt" strokecolor="#ff0000">
                <v:path arrowok="t"/>
              </v:shape>
            </v:group>
            <v:group style="position:absolute;left:10176;top:-786;width:2;height:24" coordorigin="10176,-786" coordsize="2,24">
              <v:shape style="position:absolute;left:10176;top:-786;width:2;height:24" coordorigin="10176,-786" coordsize="0,24" path="m10176,-786l10176,-762e" filled="false" stroked="true" strokeweight=".098107pt" strokecolor="#ff0000">
                <v:path arrowok="t"/>
              </v:shape>
            </v:group>
            <v:group style="position:absolute;left:10165;top:-774;width:24;height:2" coordorigin="10165,-774" coordsize="24,2">
              <v:shape style="position:absolute;left:10165;top:-774;width:24;height:2" coordorigin="10165,-774" coordsize="24,0" path="m10165,-774l10188,-774e" filled="false" stroked="true" strokeweight=".09927pt" strokecolor="#ff0000">
                <v:path arrowok="t"/>
              </v:shape>
            </v:group>
            <v:group style="position:absolute;left:10176;top:-786;width:2;height:24" coordorigin="10176,-786" coordsize="2,24">
              <v:shape style="position:absolute;left:10176;top:-786;width:2;height:24" coordorigin="10176,-786" coordsize="0,24" path="m10176,-786l10176,-763e" filled="false" stroked="true" strokeweight=".098107pt" strokecolor="#ff0000">
                <v:path arrowok="t"/>
              </v:shape>
            </v:group>
            <v:group style="position:absolute;left:10165;top:-775;width:24;height:2" coordorigin="10165,-775" coordsize="24,2">
              <v:shape style="position:absolute;left:10165;top:-775;width:24;height:2" coordorigin="10165,-775" coordsize="24,0" path="m10165,-775l10188,-775e" filled="false" stroked="true" strokeweight=".09927pt" strokecolor="#ff0000">
                <v:path arrowok="t"/>
              </v:shape>
            </v:group>
            <v:group style="position:absolute;left:10176;top:-787;width:2;height:24" coordorigin="10176,-787" coordsize="2,24">
              <v:shape style="position:absolute;left:10176;top:-787;width:2;height:24" coordorigin="10176,-787" coordsize="0,24" path="m10176,-787l10176,-763e" filled="false" stroked="true" strokeweight=".098107pt" strokecolor="#ff0000">
                <v:path arrowok="t"/>
              </v:shape>
            </v:group>
            <v:group style="position:absolute;left:10165;top:-775;width:24;height:2" coordorigin="10165,-775" coordsize="24,2">
              <v:shape style="position:absolute;left:10165;top:-775;width:24;height:2" coordorigin="10165,-775" coordsize="24,0" path="m10165,-775l10188,-775e" filled="false" stroked="true" strokeweight=".09927pt" strokecolor="#ff0000">
                <v:path arrowok="t"/>
              </v:shape>
            </v:group>
            <v:group style="position:absolute;left:10176;top:-787;width:2;height:24" coordorigin="10176,-787" coordsize="2,24">
              <v:shape style="position:absolute;left:10176;top:-787;width:2;height:24" coordorigin="10176,-787" coordsize="0,24" path="m10176,-787l10176,-763e" filled="false" stroked="true" strokeweight=".098107pt" strokecolor="#ff0000">
                <v:path arrowok="t"/>
              </v:shape>
            </v:group>
            <v:group style="position:absolute;left:10165;top:-775;width:24;height:2" coordorigin="10165,-775" coordsize="24,2">
              <v:shape style="position:absolute;left:10165;top:-775;width:24;height:2" coordorigin="10165,-775" coordsize="24,0" path="m10165,-775l10188,-775e" filled="false" stroked="true" strokeweight=".09927pt" strokecolor="#ff0000">
                <v:path arrowok="t"/>
              </v:shape>
            </v:group>
            <v:group style="position:absolute;left:10176;top:-787;width:2;height:24" coordorigin="10176,-787" coordsize="2,24">
              <v:shape style="position:absolute;left:10176;top:-787;width:2;height:24" coordorigin="10176,-787" coordsize="0,24" path="m10176,-787l10176,-764e" filled="false" stroked="true" strokeweight=".098107pt" strokecolor="#ff0000">
                <v:path arrowok="t"/>
              </v:shape>
            </v:group>
            <v:group style="position:absolute;left:10165;top:-776;width:24;height:2" coordorigin="10165,-776" coordsize="24,2">
              <v:shape style="position:absolute;left:10165;top:-776;width:24;height:2" coordorigin="10165,-776" coordsize="24,0" path="m10165,-776l10188,-776e" filled="false" stroked="true" strokeweight=".09927pt" strokecolor="#ff0000">
                <v:path arrowok="t"/>
              </v:shape>
            </v:group>
            <v:group style="position:absolute;left:10176;top:-788;width:2;height:24" coordorigin="10176,-788" coordsize="2,24">
              <v:shape style="position:absolute;left:10176;top:-788;width:2;height:24" coordorigin="10176,-788" coordsize="0,24" path="m10176,-788l10176,-764e" filled="false" stroked="true" strokeweight=".098107pt" strokecolor="#ff0000">
                <v:path arrowok="t"/>
              </v:shape>
            </v:group>
            <v:group style="position:absolute;left:10165;top:-776;width:24;height:2" coordorigin="10165,-776" coordsize="24,2">
              <v:shape style="position:absolute;left:10165;top:-776;width:24;height:2" coordorigin="10165,-776" coordsize="24,0" path="m10165,-776l10188,-776e" filled="false" stroked="true" strokeweight=".09927pt" strokecolor="#ff0000">
                <v:path arrowok="t"/>
              </v:shape>
            </v:group>
            <v:group style="position:absolute;left:10176;top:-788;width:2;height:24" coordorigin="10176,-788" coordsize="2,24">
              <v:shape style="position:absolute;left:10176;top:-788;width:2;height:24" coordorigin="10176,-788" coordsize="0,24" path="m10176,-788l10176,-764e" filled="false" stroked="true" strokeweight=".098107pt" strokecolor="#ff0000">
                <v:path arrowok="t"/>
              </v:shape>
            </v:group>
            <v:group style="position:absolute;left:10165;top:-776;width:24;height:2" coordorigin="10165,-776" coordsize="24,2">
              <v:shape style="position:absolute;left:10165;top:-776;width:24;height:2" coordorigin="10165,-776" coordsize="24,0" path="m10165,-776l10188,-776e" filled="false" stroked="true" strokeweight=".09927pt" strokecolor="#ff0000">
                <v:path arrowok="t"/>
              </v:shape>
            </v:group>
            <v:group style="position:absolute;left:10176;top:-788;width:2;height:24" coordorigin="10176,-788" coordsize="2,24">
              <v:shape style="position:absolute;left:10176;top:-788;width:2;height:24" coordorigin="10176,-788" coordsize="0,24" path="m10176,-788l10176,-765e" filled="false" stroked="true" strokeweight=".098107pt" strokecolor="#ff0000">
                <v:path arrowok="t"/>
              </v:shape>
            </v:group>
            <v:group style="position:absolute;left:10165;top:-777;width:24;height:2" coordorigin="10165,-777" coordsize="24,2">
              <v:shape style="position:absolute;left:10165;top:-777;width:24;height:2" coordorigin="10165,-777" coordsize="24,0" path="m10165,-777l10188,-777e" filled="false" stroked="true" strokeweight=".09927pt" strokecolor="#ff0000">
                <v:path arrowok="t"/>
              </v:shape>
            </v:group>
            <v:group style="position:absolute;left:10176;top:-789;width:2;height:24" coordorigin="10176,-789" coordsize="2,24">
              <v:shape style="position:absolute;left:10176;top:-789;width:2;height:24" coordorigin="10176,-789" coordsize="0,24" path="m10176,-789l10176,-765e" filled="false" stroked="true" strokeweight=".098107pt" strokecolor="#ff0000">
                <v:path arrowok="t"/>
              </v:shape>
            </v:group>
            <v:group style="position:absolute;left:10165;top:-777;width:24;height:2" coordorigin="10165,-777" coordsize="24,2">
              <v:shape style="position:absolute;left:10165;top:-777;width:24;height:2" coordorigin="10165,-777" coordsize="24,0" path="m10165,-777l10188,-777e" filled="false" stroked="true" strokeweight=".09927pt" strokecolor="#ff0000">
                <v:path arrowok="t"/>
              </v:shape>
            </v:group>
            <v:group style="position:absolute;left:10176;top:-789;width:2;height:24" coordorigin="10176,-789" coordsize="2,24">
              <v:shape style="position:absolute;left:10176;top:-789;width:2;height:24" coordorigin="10176,-789" coordsize="0,24" path="m10176,-789l10176,-766e" filled="false" stroked="true" strokeweight=".098107pt" strokecolor="#ff0000">
                <v:path arrowok="t"/>
              </v:shape>
            </v:group>
            <v:group style="position:absolute;left:10165;top:-778;width:24;height:2" coordorigin="10165,-778" coordsize="24,2">
              <v:shape style="position:absolute;left:10165;top:-778;width:24;height:2" coordorigin="10165,-778" coordsize="24,0" path="m10165,-778l10188,-778e" filled="false" stroked="true" strokeweight=".09927pt" strokecolor="#ff0000">
                <v:path arrowok="t"/>
              </v:shape>
            </v:group>
            <v:group style="position:absolute;left:10176;top:-790;width:2;height:24" coordorigin="10176,-790" coordsize="2,24">
              <v:shape style="position:absolute;left:10176;top:-790;width:2;height:24" coordorigin="10176,-790" coordsize="0,24" path="m10176,-790l10176,-766e" filled="false" stroked="true" strokeweight=".098107pt" strokecolor="#ff0000">
                <v:path arrowok="t"/>
              </v:shape>
            </v:group>
            <v:group style="position:absolute;left:10165;top:-779;width:24;height:2" coordorigin="10165,-779" coordsize="24,2">
              <v:shape style="position:absolute;left:10165;top:-779;width:24;height:2" coordorigin="10165,-779" coordsize="24,0" path="m10165,-779l10188,-779e" filled="false" stroked="true" strokeweight=".09927pt" strokecolor="#ff0000">
                <v:path arrowok="t"/>
              </v:shape>
            </v:group>
            <v:group style="position:absolute;left:10176;top:-791;width:2;height:24" coordorigin="10176,-791" coordsize="2,24">
              <v:shape style="position:absolute;left:10176;top:-791;width:2;height:24" coordorigin="10176,-791" coordsize="0,24" path="m10176,-791l10176,-767e" filled="false" stroked="true" strokeweight=".098107pt" strokecolor="#ff0000">
                <v:path arrowok="t"/>
              </v:shape>
            </v:group>
            <v:group style="position:absolute;left:10165;top:-779;width:24;height:2" coordorigin="10165,-779" coordsize="24,2">
              <v:shape style="position:absolute;left:10165;top:-779;width:24;height:2" coordorigin="10165,-779" coordsize="24,0" path="m10165,-779l10188,-779e" filled="false" stroked="true" strokeweight=".09927pt" strokecolor="#ff0000">
                <v:path arrowok="t"/>
              </v:shape>
            </v:group>
            <v:group style="position:absolute;left:10176;top:-791;width:2;height:24" coordorigin="10176,-791" coordsize="2,24">
              <v:shape style="position:absolute;left:10176;top:-791;width:2;height:24" coordorigin="10176,-791" coordsize="0,24" path="m10176,-791l10176,-767e" filled="false" stroked="true" strokeweight=".098107pt" strokecolor="#ff0000">
                <v:path arrowok="t"/>
              </v:shape>
            </v:group>
            <v:group style="position:absolute;left:10165;top:-779;width:24;height:2" coordorigin="10165,-779" coordsize="24,2">
              <v:shape style="position:absolute;left:10165;top:-779;width:24;height:2" coordorigin="10165,-779" coordsize="24,0" path="m10165,-779l10188,-779e" filled="false" stroked="true" strokeweight=".09927pt" strokecolor="#ff0000">
                <v:path arrowok="t"/>
              </v:shape>
            </v:group>
            <v:group style="position:absolute;left:10176;top:-791;width:2;height:24" coordorigin="10176,-791" coordsize="2,24">
              <v:shape style="position:absolute;left:10176;top:-791;width:2;height:24" coordorigin="10176,-791" coordsize="0,24" path="m10176,-791l10176,-768e" filled="false" stroked="true" strokeweight=".098107pt" strokecolor="#ff0000">
                <v:path arrowok="t"/>
              </v:shape>
            </v:group>
            <v:group style="position:absolute;left:10165;top:-780;width:24;height:2" coordorigin="10165,-780" coordsize="24,2">
              <v:shape style="position:absolute;left:10165;top:-780;width:24;height:2" coordorigin="10165,-780" coordsize="24,0" path="m10165,-780l10188,-780e" filled="false" stroked="true" strokeweight=".09927pt" strokecolor="#ff0000">
                <v:path arrowok="t"/>
              </v:shape>
            </v:group>
            <v:group style="position:absolute;left:10176;top:-792;width:2;height:24" coordorigin="10176,-792" coordsize="2,24">
              <v:shape style="position:absolute;left:10176;top:-792;width:2;height:24" coordorigin="10176,-792" coordsize="0,24" path="m10176,-792l10176,-768e" filled="false" stroked="true" strokeweight=".098107pt" strokecolor="#ff0000">
                <v:path arrowok="t"/>
              </v:shape>
            </v:group>
            <v:group style="position:absolute;left:10165;top:-780;width:24;height:2" coordorigin="10165,-780" coordsize="24,2">
              <v:shape style="position:absolute;left:10165;top:-780;width:24;height:2" coordorigin="10165,-780" coordsize="24,0" path="m10165,-780l10188,-780e" filled="false" stroked="true" strokeweight=".09927pt" strokecolor="#ff0000">
                <v:path arrowok="t"/>
              </v:shape>
            </v:group>
            <v:group style="position:absolute;left:10176;top:-792;width:2;height:24" coordorigin="10176,-792" coordsize="2,24">
              <v:shape style="position:absolute;left:10176;top:-792;width:2;height:24" coordorigin="10176,-792" coordsize="0,24" path="m10176,-792l10176,-768e" filled="false" stroked="true" strokeweight=".098107pt" strokecolor="#ff0000">
                <v:path arrowok="t"/>
              </v:shape>
            </v:group>
            <v:group style="position:absolute;left:10165;top:-781;width:24;height:2" coordorigin="10165,-781" coordsize="24,2">
              <v:shape style="position:absolute;left:10165;top:-781;width:24;height:2" coordorigin="10165,-781" coordsize="24,0" path="m10165,-781l10188,-781e" filled="false" stroked="true" strokeweight=".09927pt" strokecolor="#ff0000">
                <v:path arrowok="t"/>
              </v:shape>
            </v:group>
            <v:group style="position:absolute;left:10176;top:-793;width:2;height:24" coordorigin="10176,-793" coordsize="2,24">
              <v:shape style="position:absolute;left:10176;top:-793;width:2;height:24" coordorigin="10176,-793" coordsize="0,24" path="m10176,-793l10176,-769e" filled="false" stroked="true" strokeweight=".098107pt" strokecolor="#ff0000">
                <v:path arrowok="t"/>
              </v:shape>
            </v:group>
            <v:group style="position:absolute;left:10165;top:-781;width:24;height:2" coordorigin="10165,-781" coordsize="24,2">
              <v:shape style="position:absolute;left:10165;top:-781;width:24;height:2" coordorigin="10165,-781" coordsize="24,0" path="m10165,-781l10188,-781e" filled="false" stroked="true" strokeweight=".09927pt" strokecolor="#ff0000">
                <v:path arrowok="t"/>
              </v:shape>
            </v:group>
            <v:group style="position:absolute;left:10176;top:-793;width:2;height:24" coordorigin="10176,-793" coordsize="2,24">
              <v:shape style="position:absolute;left:10176;top:-793;width:2;height:24" coordorigin="10176,-793" coordsize="0,24" path="m10176,-793l10176,-769e" filled="false" stroked="true" strokeweight=".098107pt" strokecolor="#ff0000">
                <v:path arrowok="t"/>
              </v:shape>
            </v:group>
            <v:group style="position:absolute;left:10165;top:-782;width:24;height:2" coordorigin="10165,-782" coordsize="24,2">
              <v:shape style="position:absolute;left:10165;top:-782;width:24;height:2" coordorigin="10165,-782" coordsize="24,0" path="m10165,-782l10188,-782e" filled="false" stroked="true" strokeweight=".09927pt" strokecolor="#ff0000">
                <v:path arrowok="t"/>
              </v:shape>
            </v:group>
            <v:group style="position:absolute;left:10176;top:-794;width:2;height:24" coordorigin="10176,-794" coordsize="2,24">
              <v:shape style="position:absolute;left:10176;top:-794;width:2;height:24" coordorigin="10176,-794" coordsize="0,24" path="m10176,-794l10176,-770e" filled="false" stroked="true" strokeweight=".098107pt" strokecolor="#ff0000">
                <v:path arrowok="t"/>
              </v:shape>
            </v:group>
            <v:group style="position:absolute;left:10165;top:-782;width:24;height:2" coordorigin="10165,-782" coordsize="24,2">
              <v:shape style="position:absolute;left:10165;top:-782;width:24;height:2" coordorigin="10165,-782" coordsize="24,0" path="m10165,-782l10188,-782e" filled="false" stroked="true" strokeweight=".09927pt" strokecolor="#ff0000">
                <v:path arrowok="t"/>
              </v:shape>
            </v:group>
            <v:group style="position:absolute;left:10176;top:-794;width:2;height:24" coordorigin="10176,-794" coordsize="2,24">
              <v:shape style="position:absolute;left:10176;top:-794;width:2;height:24" coordorigin="10176,-794" coordsize="0,24" path="m10176,-794l10176,-770e" filled="false" stroked="true" strokeweight=".098107pt" strokecolor="#ff0000">
                <v:path arrowok="t"/>
              </v:shape>
            </v:group>
            <v:group style="position:absolute;left:10165;top:-783;width:24;height:2" coordorigin="10165,-783" coordsize="24,2">
              <v:shape style="position:absolute;left:10165;top:-783;width:24;height:2" coordorigin="10165,-783" coordsize="24,0" path="m10165,-783l10188,-783e" filled="false" stroked="true" strokeweight=".09927pt" strokecolor="#ff0000">
                <v:path arrowok="t"/>
              </v:shape>
            </v:group>
            <v:group style="position:absolute;left:10176;top:-795;width:2;height:24" coordorigin="10176,-795" coordsize="2,24">
              <v:shape style="position:absolute;left:10176;top:-795;width:2;height:24" coordorigin="10176,-795" coordsize="0,24" path="m10176,-795l10176,-771e" filled="false" stroked="true" strokeweight=".098107pt" strokecolor="#ff0000">
                <v:path arrowok="t"/>
              </v:shape>
            </v:group>
            <v:group style="position:absolute;left:10165;top:-783;width:24;height:2" coordorigin="10165,-783" coordsize="24,2">
              <v:shape style="position:absolute;left:10165;top:-783;width:24;height:2" coordorigin="10165,-783" coordsize="24,0" path="m10165,-783l10188,-783e" filled="false" stroked="true" strokeweight=".09927pt" strokecolor="#ff0000">
                <v:path arrowok="t"/>
              </v:shape>
            </v:group>
            <v:group style="position:absolute;left:10176;top:-795;width:2;height:24" coordorigin="10176,-795" coordsize="2,24">
              <v:shape style="position:absolute;left:10176;top:-795;width:2;height:24" coordorigin="10176,-795" coordsize="0,24" path="m10176,-795l10176,-771e" filled="false" stroked="true" strokeweight=".098107pt" strokecolor="#ff0000">
                <v:path arrowok="t"/>
              </v:shape>
            </v:group>
            <v:group style="position:absolute;left:10165;top:-783;width:24;height:2" coordorigin="10165,-783" coordsize="24,2">
              <v:shape style="position:absolute;left:10165;top:-783;width:24;height:2" coordorigin="10165,-783" coordsize="24,0" path="m10165,-783l10188,-783e" filled="false" stroked="true" strokeweight=".09927pt" strokecolor="#ff0000">
                <v:path arrowok="t"/>
              </v:shape>
            </v:group>
            <v:group style="position:absolute;left:10176;top:-795;width:2;height:24" coordorigin="10176,-795" coordsize="2,24">
              <v:shape style="position:absolute;left:10176;top:-795;width:2;height:24" coordorigin="10176,-795" coordsize="0,24" path="m10176,-795l10176,-771e" filled="false" stroked="true" strokeweight=".098107pt" strokecolor="#ff0000">
                <v:path arrowok="t"/>
              </v:shape>
            </v:group>
            <v:group style="position:absolute;left:10165;top:-784;width:24;height:2" coordorigin="10165,-784" coordsize="24,2">
              <v:shape style="position:absolute;left:10165;top:-784;width:24;height:2" coordorigin="10165,-784" coordsize="24,0" path="m10165,-784l10188,-784e" filled="false" stroked="true" strokeweight=".09927pt" strokecolor="#ff0000">
                <v:path arrowok="t"/>
              </v:shape>
            </v:group>
            <v:group style="position:absolute;left:10176;top:-796;width:2;height:24" coordorigin="10176,-796" coordsize="2,24">
              <v:shape style="position:absolute;left:10176;top:-796;width:2;height:24" coordorigin="10176,-796" coordsize="0,24" path="m10176,-796l10176,-772e" filled="false" stroked="true" strokeweight=".098107pt" strokecolor="#ff0000">
                <v:path arrowok="t"/>
              </v:shape>
            </v:group>
            <v:group style="position:absolute;left:10165;top:-785;width:24;height:2" coordorigin="10165,-785" coordsize="24,2">
              <v:shape style="position:absolute;left:10165;top:-785;width:24;height:2" coordorigin="10165,-785" coordsize="24,0" path="m10165,-785l10188,-785e" filled="false" stroked="true" strokeweight=".09927pt" strokecolor="#ff0000">
                <v:path arrowok="t"/>
              </v:shape>
            </v:group>
            <v:group style="position:absolute;left:10176;top:-797;width:2;height:24" coordorigin="10176,-797" coordsize="2,24">
              <v:shape style="position:absolute;left:10176;top:-797;width:2;height:24" coordorigin="10176,-797" coordsize="0,24" path="m10176,-797l10176,-773e" filled="false" stroked="true" strokeweight=".098107pt" strokecolor="#ff0000">
                <v:path arrowok="t"/>
              </v:shape>
            </v:group>
            <v:group style="position:absolute;left:10165;top:-785;width:24;height:2" coordorigin="10165,-785" coordsize="24,2">
              <v:shape style="position:absolute;left:10165;top:-785;width:24;height:2" coordorigin="10165,-785" coordsize="24,0" path="m10165,-785l10188,-785e" filled="false" stroked="true" strokeweight=".09927pt" strokecolor="#ff0000">
                <v:path arrowok="t"/>
              </v:shape>
            </v:group>
            <v:group style="position:absolute;left:10176;top:-797;width:2;height:24" coordorigin="10176,-797" coordsize="2,24">
              <v:shape style="position:absolute;left:10176;top:-797;width:2;height:24" coordorigin="10176,-797" coordsize="0,24" path="m10176,-797l10176,-773e" filled="false" stroked="true" strokeweight=".098107pt" strokecolor="#ff0000">
                <v:path arrowok="t"/>
              </v:shape>
            </v:group>
            <v:group style="position:absolute;left:10165;top:-786;width:24;height:2" coordorigin="10165,-786" coordsize="24,2">
              <v:shape style="position:absolute;left:10165;top:-786;width:24;height:2" coordorigin="10165,-786" coordsize="24,0" path="m10165,-786l10188,-786e" filled="false" stroked="true" strokeweight=".09927pt" strokecolor="#ff0000">
                <v:path arrowok="t"/>
              </v:shape>
            </v:group>
            <v:group style="position:absolute;left:10176;top:-798;width:2;height:24" coordorigin="10176,-798" coordsize="2,24">
              <v:shape style="position:absolute;left:10176;top:-798;width:2;height:24" coordorigin="10176,-798" coordsize="0,24" path="m10176,-798l10176,-774e" filled="false" stroked="true" strokeweight=".098107pt" strokecolor="#ff0000">
                <v:path arrowok="t"/>
              </v:shape>
            </v:group>
            <v:group style="position:absolute;left:10165;top:-786;width:24;height:2" coordorigin="10165,-786" coordsize="24,2">
              <v:shape style="position:absolute;left:10165;top:-786;width:24;height:2" coordorigin="10165,-786" coordsize="24,0" path="m10165,-786l10188,-786e" filled="false" stroked="true" strokeweight=".09927pt" strokecolor="#ff0000">
                <v:path arrowok="t"/>
              </v:shape>
            </v:group>
            <v:group style="position:absolute;left:10176;top:-798;width:2;height:24" coordorigin="10176,-798" coordsize="2,24">
              <v:shape style="position:absolute;left:10176;top:-798;width:2;height:24" coordorigin="10176,-798" coordsize="0,24" path="m10176,-798l10176,-774e" filled="false" stroked="true" strokeweight=".098107pt" strokecolor="#ff0000">
                <v:path arrowok="t"/>
              </v:shape>
            </v:group>
            <v:group style="position:absolute;left:10165;top:-786;width:24;height:2" coordorigin="10165,-786" coordsize="24,2">
              <v:shape style="position:absolute;left:10165;top:-786;width:24;height:2" coordorigin="10165,-786" coordsize="24,0" path="m10165,-786l10188,-786e" filled="false" stroked="true" strokeweight=".09927pt" strokecolor="#ff0000">
                <v:path arrowok="t"/>
              </v:shape>
            </v:group>
            <v:group style="position:absolute;left:10176;top:-798;width:2;height:24" coordorigin="10176,-798" coordsize="2,24">
              <v:shape style="position:absolute;left:10176;top:-798;width:2;height:24" coordorigin="10176,-798" coordsize="0,24" path="m10176,-798l10176,-774e" filled="false" stroked="true" strokeweight=".098107pt" strokecolor="#ff0000">
                <v:path arrowok="t"/>
              </v:shape>
            </v:group>
            <v:group style="position:absolute;left:10165;top:-787;width:24;height:2" coordorigin="10165,-787" coordsize="24,2">
              <v:shape style="position:absolute;left:10165;top:-787;width:24;height:2" coordorigin="10165,-787" coordsize="24,0" path="m10165,-787l10188,-787e" filled="false" stroked="true" strokeweight=".09927pt" strokecolor="#ff0000">
                <v:path arrowok="t"/>
              </v:shape>
            </v:group>
            <v:group style="position:absolute;left:10176;top:-799;width:2;height:24" coordorigin="10176,-799" coordsize="2,24">
              <v:shape style="position:absolute;left:10176;top:-799;width:2;height:24" coordorigin="10176,-799" coordsize="0,24" path="m10176,-799l10176,-775e" filled="false" stroked="true" strokeweight=".098107pt" strokecolor="#ff0000">
                <v:path arrowok="t"/>
              </v:shape>
            </v:group>
            <v:group style="position:absolute;left:10165;top:-787;width:24;height:2" coordorigin="10165,-787" coordsize="24,2">
              <v:shape style="position:absolute;left:10165;top:-787;width:24;height:2" coordorigin="10165,-787" coordsize="24,0" path="m10165,-787l10188,-787e" filled="false" stroked="true" strokeweight=".09927pt" strokecolor="#ff0000">
                <v:path arrowok="t"/>
              </v:shape>
            </v:group>
            <v:group style="position:absolute;left:10176;top:-799;width:2;height:24" coordorigin="10176,-799" coordsize="2,24">
              <v:shape style="position:absolute;left:10176;top:-799;width:2;height:24" coordorigin="10176,-799" coordsize="0,24" path="m10176,-799l10176,-775e" filled="false" stroked="true" strokeweight=".098107pt" strokecolor="#ff0000">
                <v:path arrowok="t"/>
              </v:shape>
            </v:group>
            <v:group style="position:absolute;left:10165;top:-787;width:24;height:2" coordorigin="10165,-787" coordsize="24,2">
              <v:shape style="position:absolute;left:10165;top:-787;width:24;height:2" coordorigin="10165,-787" coordsize="24,0" path="m10165,-787l10188,-787e" filled="false" stroked="true" strokeweight=".09927pt" strokecolor="#ff0000">
                <v:path arrowok="t"/>
              </v:shape>
            </v:group>
            <v:group style="position:absolute;left:10176;top:-799;width:2;height:24" coordorigin="10176,-799" coordsize="2,24">
              <v:shape style="position:absolute;left:10176;top:-799;width:2;height:24" coordorigin="10176,-799" coordsize="0,24" path="m10176,-799l10176,-775e" filled="false" stroked="true" strokeweight=".098107pt" strokecolor="#ff0000">
                <v:path arrowok="t"/>
              </v:shape>
            </v:group>
            <v:group style="position:absolute;left:10165;top:-788;width:24;height:2" coordorigin="10165,-788" coordsize="24,2">
              <v:shape style="position:absolute;left:10165;top:-788;width:24;height:2" coordorigin="10165,-788" coordsize="24,0" path="m10165,-788l10188,-788e" filled="false" stroked="true" strokeweight=".09927pt" strokecolor="#ff0000">
                <v:path arrowok="t"/>
              </v:shape>
            </v:group>
            <v:group style="position:absolute;left:10176;top:-800;width:2;height:24" coordorigin="10176,-800" coordsize="2,24">
              <v:shape style="position:absolute;left:10176;top:-800;width:2;height:24" coordorigin="10176,-800" coordsize="0,24" path="m10176,-800l10176,-776e" filled="false" stroked="true" strokeweight=".098107pt" strokecolor="#ff0000">
                <v:path arrowok="t"/>
              </v:shape>
            </v:group>
            <v:group style="position:absolute;left:10165;top:-788;width:24;height:2" coordorigin="10165,-788" coordsize="24,2">
              <v:shape style="position:absolute;left:10165;top:-788;width:24;height:2" coordorigin="10165,-788" coordsize="24,0" path="m10165,-788l10188,-788e" filled="false" stroked="true" strokeweight=".09927pt" strokecolor="#ff0000">
                <v:path arrowok="t"/>
              </v:shape>
            </v:group>
            <v:group style="position:absolute;left:10176;top:-800;width:2;height:24" coordorigin="10176,-800" coordsize="2,24">
              <v:shape style="position:absolute;left:10176;top:-800;width:2;height:24" coordorigin="10176,-800" coordsize="0,24" path="m10176,-800l10176,-776e" filled="false" stroked="true" strokeweight=".098107pt" strokecolor="#ff0000">
                <v:path arrowok="t"/>
              </v:shape>
            </v:group>
            <v:group style="position:absolute;left:10165;top:-788;width:24;height:2" coordorigin="10165,-788" coordsize="24,2">
              <v:shape style="position:absolute;left:10165;top:-788;width:24;height:2" coordorigin="10165,-788" coordsize="24,0" path="m10165,-788l10188,-788e" filled="false" stroked="true" strokeweight=".09927pt" strokecolor="#ff0000">
                <v:path arrowok="t"/>
              </v:shape>
            </v:group>
            <v:group style="position:absolute;left:10176;top:-800;width:2;height:24" coordorigin="10176,-800" coordsize="2,24">
              <v:shape style="position:absolute;left:10176;top:-800;width:2;height:24" coordorigin="10176,-800" coordsize="0,24" path="m10176,-800l10176,-776e" filled="false" stroked="true" strokeweight=".098107pt" strokecolor="#ff0000">
                <v:path arrowok="t"/>
              </v:shape>
            </v:group>
            <v:group style="position:absolute;left:10165;top:-789;width:24;height:2" coordorigin="10165,-789" coordsize="24,2">
              <v:shape style="position:absolute;left:10165;top:-789;width:24;height:2" coordorigin="10165,-789" coordsize="24,0" path="m10165,-789l10188,-789e" filled="false" stroked="true" strokeweight=".09927pt" strokecolor="#ff0000">
                <v:path arrowok="t"/>
              </v:shape>
            </v:group>
            <v:group style="position:absolute;left:10176;top:-801;width:2;height:24" coordorigin="10176,-801" coordsize="2,24">
              <v:shape style="position:absolute;left:10176;top:-801;width:2;height:24" coordorigin="10176,-801" coordsize="0,24" path="m10176,-801l10176,-777e" filled="false" stroked="true" strokeweight=".098107pt" strokecolor="#ff0000">
                <v:path arrowok="t"/>
              </v:shape>
            </v:group>
            <v:group style="position:absolute;left:10165;top:-789;width:24;height:2" coordorigin="10165,-789" coordsize="24,2">
              <v:shape style="position:absolute;left:10165;top:-789;width:24;height:2" coordorigin="10165,-789" coordsize="24,0" path="m10165,-789l10188,-789e" filled="false" stroked="true" strokeweight=".09927pt" strokecolor="#ff0000">
                <v:path arrowok="t"/>
              </v:shape>
            </v:group>
            <v:group style="position:absolute;left:10176;top:-801;width:2;height:24" coordorigin="10176,-801" coordsize="2,24">
              <v:shape style="position:absolute;left:10176;top:-801;width:2;height:24" coordorigin="10176,-801" coordsize="0,24" path="m10176,-801l10176,-777e" filled="false" stroked="true" strokeweight=".098107pt" strokecolor="#ff0000">
                <v:path arrowok="t"/>
              </v:shape>
            </v:group>
            <v:group style="position:absolute;left:10165;top:-790;width:24;height:2" coordorigin="10165,-790" coordsize="24,2">
              <v:shape style="position:absolute;left:10165;top:-790;width:24;height:2" coordorigin="10165,-790" coordsize="24,0" path="m10165,-790l10188,-790e" filled="false" stroked="true" strokeweight=".09927pt" strokecolor="#ff0000">
                <v:path arrowok="t"/>
              </v:shape>
            </v:group>
            <v:group style="position:absolute;left:10176;top:-801;width:2;height:24" coordorigin="10176,-801" coordsize="2,24">
              <v:shape style="position:absolute;left:10176;top:-801;width:2;height:24" coordorigin="10176,-801" coordsize="0,24" path="m10176,-801l10176,-778e" filled="false" stroked="true" strokeweight=".098107pt" strokecolor="#ff0000">
                <v:path arrowok="t"/>
              </v:shape>
            </v:group>
            <v:group style="position:absolute;left:10165;top:-790;width:24;height:2" coordorigin="10165,-790" coordsize="24,2">
              <v:shape style="position:absolute;left:10165;top:-790;width:24;height:2" coordorigin="10165,-790" coordsize="24,0" path="m10165,-790l10188,-790e" filled="false" stroked="true" strokeweight=".09927pt" strokecolor="#ff0000">
                <v:path arrowok="t"/>
              </v:shape>
            </v:group>
            <v:group style="position:absolute;left:10176;top:-802;width:2;height:24" coordorigin="10176,-802" coordsize="2,24">
              <v:shape style="position:absolute;left:10176;top:-802;width:2;height:24" coordorigin="10176,-802" coordsize="0,24" path="m10176,-802l10176,-778e" filled="false" stroked="true" strokeweight=".098107pt" strokecolor="#ff0000">
                <v:path arrowok="t"/>
              </v:shape>
            </v:group>
            <v:group style="position:absolute;left:10165;top:-790;width:24;height:2" coordorigin="10165,-790" coordsize="24,2">
              <v:shape style="position:absolute;left:10165;top:-790;width:24;height:2" coordorigin="10165,-790" coordsize="24,0" path="m10165,-790l10188,-790e" filled="false" stroked="true" strokeweight=".09927pt" strokecolor="#ff0000">
                <v:path arrowok="t"/>
              </v:shape>
            </v:group>
            <v:group style="position:absolute;left:10176;top:-802;width:2;height:24" coordorigin="10176,-802" coordsize="2,24">
              <v:shape style="position:absolute;left:10176;top:-802;width:2;height:24" coordorigin="10176,-802" coordsize="0,24" path="m10176,-802l10176,-778e" filled="false" stroked="true" strokeweight=".098107pt" strokecolor="#ff0000">
                <v:path arrowok="t"/>
              </v:shape>
            </v:group>
            <v:group style="position:absolute;left:10165;top:-791;width:24;height:2" coordorigin="10165,-791" coordsize="24,2">
              <v:shape style="position:absolute;left:10165;top:-791;width:24;height:2" coordorigin="10165,-791" coordsize="24,0" path="m10165,-791l10188,-791e" filled="false" stroked="true" strokeweight=".09927pt" strokecolor="#ff0000">
                <v:path arrowok="t"/>
              </v:shape>
            </v:group>
            <v:group style="position:absolute;left:10176;top:-803;width:2;height:24" coordorigin="10176,-803" coordsize="2,24">
              <v:shape style="position:absolute;left:10176;top:-803;width:2;height:24" coordorigin="10176,-803" coordsize="0,24" path="m10176,-803l10176,-779e" filled="false" stroked="true" strokeweight=".098107pt" strokecolor="#ff0000">
                <v:path arrowok="t"/>
              </v:shape>
            </v:group>
            <v:group style="position:absolute;left:10165;top:-792;width:24;height:2" coordorigin="10165,-792" coordsize="24,2">
              <v:shape style="position:absolute;left:10165;top:-792;width:24;height:2" coordorigin="10165,-792" coordsize="24,0" path="m10165,-792l10188,-792e" filled="false" stroked="true" strokeweight=".09927pt" strokecolor="#ff0000">
                <v:path arrowok="t"/>
              </v:shape>
            </v:group>
            <v:group style="position:absolute;left:10176;top:-803;width:2;height:24" coordorigin="10176,-803" coordsize="2,24">
              <v:shape style="position:absolute;left:10176;top:-803;width:2;height:24" coordorigin="10176,-803" coordsize="0,24" path="m10176,-803l10176,-780e" filled="false" stroked="true" strokeweight=".098107pt" strokecolor="#ff0000">
                <v:path arrowok="t"/>
              </v:shape>
            </v:group>
            <v:group style="position:absolute;left:10165;top:-792;width:24;height:2" coordorigin="10165,-792" coordsize="24,2">
              <v:shape style="position:absolute;left:10165;top:-792;width:24;height:2" coordorigin="10165,-792" coordsize="24,0" path="m10165,-792l10188,-792e" filled="false" stroked="true" strokeweight=".09927pt" strokecolor="#ff0000">
                <v:path arrowok="t"/>
              </v:shape>
            </v:group>
            <v:group style="position:absolute;left:10176;top:-804;width:2;height:24" coordorigin="10176,-804" coordsize="2,24">
              <v:shape style="position:absolute;left:10176;top:-804;width:2;height:24" coordorigin="10176,-804" coordsize="0,24" path="m10176,-804l10176,-780e" filled="false" stroked="true" strokeweight=".098107pt" strokecolor="#ff0000">
                <v:path arrowok="t"/>
              </v:shape>
            </v:group>
            <v:group style="position:absolute;left:10165;top:-792;width:24;height:2" coordorigin="10165,-792" coordsize="24,2">
              <v:shape style="position:absolute;left:10165;top:-792;width:24;height:2" coordorigin="10165,-792" coordsize="24,0" path="m10165,-792l10188,-792e" filled="false" stroked="true" strokeweight=".09927pt" strokecolor="#ff0000">
                <v:path arrowok="t"/>
              </v:shape>
            </v:group>
            <v:group style="position:absolute;left:10176;top:-804;width:2;height:24" coordorigin="10176,-804" coordsize="2,24">
              <v:shape style="position:absolute;left:10176;top:-804;width:2;height:24" coordorigin="10176,-804" coordsize="0,24" path="m10176,-804l10176,-780e" filled="false" stroked="true" strokeweight=".098107pt" strokecolor="#ff0000">
                <v:path arrowok="t"/>
              </v:shape>
            </v:group>
            <v:group style="position:absolute;left:10165;top:-793;width:24;height:2" coordorigin="10165,-793" coordsize="24,2">
              <v:shape style="position:absolute;left:10165;top:-793;width:24;height:2" coordorigin="10165,-793" coordsize="24,0" path="m10165,-793l10188,-793e" filled="false" stroked="true" strokeweight=".09927pt" strokecolor="#ff0000">
                <v:path arrowok="t"/>
              </v:shape>
            </v:group>
            <v:group style="position:absolute;left:10176;top:-804;width:2;height:24" coordorigin="10176,-804" coordsize="2,24">
              <v:shape style="position:absolute;left:10176;top:-804;width:2;height:24" coordorigin="10176,-804" coordsize="0,24" path="m10176,-804l10176,-781e" filled="false" stroked="true" strokeweight=".098107pt" strokecolor="#ff0000">
                <v:path arrowok="t"/>
              </v:shape>
            </v:group>
            <v:group style="position:absolute;left:10165;top:-793;width:24;height:2" coordorigin="10165,-793" coordsize="24,2">
              <v:shape style="position:absolute;left:10165;top:-793;width:24;height:2" coordorigin="10165,-793" coordsize="24,0" path="m10165,-793l10188,-793e" filled="false" stroked="true" strokeweight=".09927pt" strokecolor="#ff0000">
                <v:path arrowok="t"/>
              </v:shape>
            </v:group>
            <v:group style="position:absolute;left:10176;top:-805;width:2;height:24" coordorigin="10176,-805" coordsize="2,24">
              <v:shape style="position:absolute;left:10176;top:-805;width:2;height:24" coordorigin="10176,-805" coordsize="0,24" path="m10176,-805l10176,-781e" filled="false" stroked="true" strokeweight=".098107pt" strokecolor="#ff0000">
                <v:path arrowok="t"/>
              </v:shape>
            </v:group>
            <v:group style="position:absolute;left:10165;top:-794;width:24;height:2" coordorigin="10165,-794" coordsize="24,2">
              <v:shape style="position:absolute;left:10165;top:-794;width:24;height:2" coordorigin="10165,-794" coordsize="24,0" path="m10165,-794l10188,-794e" filled="false" stroked="true" strokeweight=".09927pt" strokecolor="#ff0000">
                <v:path arrowok="t"/>
              </v:shape>
            </v:group>
            <v:group style="position:absolute;left:10176;top:-805;width:2;height:24" coordorigin="10176,-805" coordsize="2,24">
              <v:shape style="position:absolute;left:10176;top:-805;width:2;height:24" coordorigin="10176,-805" coordsize="0,24" path="m10176,-805l10176,-782e" filled="false" stroked="true" strokeweight=".098107pt" strokecolor="#ff0000">
                <v:path arrowok="t"/>
              </v:shape>
            </v:group>
            <v:group style="position:absolute;left:10165;top:-794;width:24;height:2" coordorigin="10165,-794" coordsize="24,2">
              <v:shape style="position:absolute;left:10165;top:-794;width:24;height:2" coordorigin="10165,-794" coordsize="24,0" path="m10165,-794l10188,-794e" filled="false" stroked="true" strokeweight=".09927pt" strokecolor="#ff0000">
                <v:path arrowok="t"/>
              </v:shape>
            </v:group>
            <v:group style="position:absolute;left:10176;top:-806;width:2;height:24" coordorigin="10176,-806" coordsize="2,24">
              <v:shape style="position:absolute;left:10176;top:-806;width:2;height:24" coordorigin="10176,-806" coordsize="0,24" path="m10176,-806l10176,-782e" filled="false" stroked="true" strokeweight=".098107pt" strokecolor="#ff0000">
                <v:path arrowok="t"/>
              </v:shape>
            </v:group>
            <v:group style="position:absolute;left:10165;top:-794;width:24;height:2" coordorigin="10165,-794" coordsize="24,2">
              <v:shape style="position:absolute;left:10165;top:-794;width:24;height:2" coordorigin="10165,-794" coordsize="24,0" path="m10165,-794l10188,-794e" filled="false" stroked="true" strokeweight=".09927pt" strokecolor="#ff0000">
                <v:path arrowok="t"/>
              </v:shape>
            </v:group>
            <v:group style="position:absolute;left:10176;top:-806;width:2;height:24" coordorigin="10176,-806" coordsize="2,24">
              <v:shape style="position:absolute;left:10176;top:-806;width:2;height:24" coordorigin="10176,-806" coordsize="0,24" path="m10176,-806l10176,-782e" filled="false" stroked="true" strokeweight=".098107pt" strokecolor="#ff0000">
                <v:path arrowok="t"/>
              </v:shape>
            </v:group>
            <v:group style="position:absolute;left:10165;top:-795;width:24;height:2" coordorigin="10165,-795" coordsize="24,2">
              <v:shape style="position:absolute;left:10165;top:-795;width:24;height:2" coordorigin="10165,-795" coordsize="24,0" path="m10165,-795l10188,-795e" filled="false" stroked="true" strokeweight=".09927pt" strokecolor="#ff0000">
                <v:path arrowok="t"/>
              </v:shape>
            </v:group>
            <v:group style="position:absolute;left:10176;top:-806;width:2;height:24" coordorigin="10176,-806" coordsize="2,24">
              <v:shape style="position:absolute;left:10176;top:-806;width:2;height:24" coordorigin="10176,-806" coordsize="0,24" path="m10176,-806l10176,-783e" filled="false" stroked="true" strokeweight=".098107pt" strokecolor="#ff0000">
                <v:path arrowok="t"/>
              </v:shape>
            </v:group>
            <v:group style="position:absolute;left:10165;top:-795;width:24;height:2" coordorigin="10165,-795" coordsize="24,2">
              <v:shape style="position:absolute;left:10165;top:-795;width:24;height:2" coordorigin="10165,-795" coordsize="24,0" path="m10165,-795l10188,-795e" filled="false" stroked="true" strokeweight=".09927pt" strokecolor="#ff0000">
                <v:path arrowok="t"/>
              </v:shape>
            </v:group>
            <v:group style="position:absolute;left:10176;top:-807;width:2;height:24" coordorigin="10176,-807" coordsize="2,24">
              <v:shape style="position:absolute;left:10176;top:-807;width:2;height:24" coordorigin="10176,-807" coordsize="0,24" path="m10176,-807l10176,-783e" filled="false" stroked="true" strokeweight=".098107pt" strokecolor="#ff0000">
                <v:path arrowok="t"/>
              </v:shape>
            </v:group>
            <v:group style="position:absolute;left:10165;top:-795;width:24;height:2" coordorigin="10165,-795" coordsize="24,2">
              <v:shape style="position:absolute;left:10165;top:-795;width:24;height:2" coordorigin="10165,-795" coordsize="24,0" path="m10165,-795l10188,-795e" filled="false" stroked="true" strokeweight=".09927pt" strokecolor="#ff0000">
                <v:path arrowok="t"/>
              </v:shape>
            </v:group>
            <v:group style="position:absolute;left:10176;top:-807;width:2;height:24" coordorigin="10176,-807" coordsize="2,24">
              <v:shape style="position:absolute;left:10176;top:-807;width:2;height:24" coordorigin="10176,-807" coordsize="0,24" path="m10176,-807l10176,-783e" filled="false" stroked="true" strokeweight=".098107pt" strokecolor="#ff0000">
                <v:path arrowok="t"/>
              </v:shape>
            </v:group>
            <v:group style="position:absolute;left:10165;top:-796;width:24;height:2" coordorigin="10165,-796" coordsize="24,2">
              <v:shape style="position:absolute;left:10165;top:-796;width:24;height:2" coordorigin="10165,-796" coordsize="24,0" path="m10165,-796l10188,-796e" filled="false" stroked="true" strokeweight=".09927pt" strokecolor="#ff0000">
                <v:path arrowok="t"/>
              </v:shape>
            </v:group>
            <v:group style="position:absolute;left:10176;top:-808;width:2;height:24" coordorigin="10176,-808" coordsize="2,24">
              <v:shape style="position:absolute;left:10176;top:-808;width:2;height:24" coordorigin="10176,-808" coordsize="0,24" path="m10176,-808l10176,-784e" filled="false" stroked="true" strokeweight=".098107pt" strokecolor="#ff0000">
                <v:path arrowok="t"/>
              </v:shape>
            </v:group>
            <v:group style="position:absolute;left:10165;top:-797;width:24;height:2" coordorigin="10165,-797" coordsize="24,2">
              <v:shape style="position:absolute;left:10165;top:-797;width:24;height:2" coordorigin="10165,-797" coordsize="24,0" path="m10165,-797l10188,-797e" filled="false" stroked="true" strokeweight=".09927pt" strokecolor="#ff0000">
                <v:path arrowok="t"/>
              </v:shape>
            </v:group>
            <v:group style="position:absolute;left:10176;top:-808;width:2;height:24" coordorigin="10176,-808" coordsize="2,24">
              <v:shape style="position:absolute;left:10176;top:-808;width:2;height:24" coordorigin="10176,-808" coordsize="0,24" path="m10176,-808l10176,-785e" filled="false" stroked="true" strokeweight=".098107pt" strokecolor="#ff0000">
                <v:path arrowok="t"/>
              </v:shape>
            </v:group>
            <v:group style="position:absolute;left:10165;top:-797;width:24;height:2" coordorigin="10165,-797" coordsize="24,2">
              <v:shape style="position:absolute;left:10165;top:-797;width:24;height:2" coordorigin="10165,-797" coordsize="24,0" path="m10165,-797l10188,-797e" filled="false" stroked="true" strokeweight=".09927pt" strokecolor="#ff0000">
                <v:path arrowok="t"/>
              </v:shape>
            </v:group>
            <v:group style="position:absolute;left:10176;top:-809;width:2;height:24" coordorigin="10176,-809" coordsize="2,24">
              <v:shape style="position:absolute;left:10176;top:-809;width:2;height:24" coordorigin="10176,-809" coordsize="0,24" path="m10176,-809l10176,-785e" filled="false" stroked="true" strokeweight=".098107pt" strokecolor="#ff0000">
                <v:path arrowok="t"/>
              </v:shape>
            </v:group>
            <v:group style="position:absolute;left:10165;top:-797;width:24;height:2" coordorigin="10165,-797" coordsize="24,2">
              <v:shape style="position:absolute;left:10165;top:-797;width:24;height:2" coordorigin="10165,-797" coordsize="24,0" path="m10165,-797l10188,-797e" filled="false" stroked="true" strokeweight=".09927pt" strokecolor="#ff0000">
                <v:path arrowok="t"/>
              </v:shape>
            </v:group>
            <v:group style="position:absolute;left:10176;top:-809;width:2;height:24" coordorigin="10176,-809" coordsize="2,24">
              <v:shape style="position:absolute;left:10176;top:-809;width:2;height:24" coordorigin="10176,-809" coordsize="0,24" path="m10176,-809l10176,-785e" filled="false" stroked="true" strokeweight=".098107pt" strokecolor="#ff0000">
                <v:path arrowok="t"/>
              </v:shape>
            </v:group>
            <v:group style="position:absolute;left:10165;top:-798;width:24;height:2" coordorigin="10165,-798" coordsize="24,2">
              <v:shape style="position:absolute;left:10165;top:-798;width:24;height:2" coordorigin="10165,-798" coordsize="24,0" path="m10165,-798l10188,-798e" filled="false" stroked="true" strokeweight=".09927pt" strokecolor="#ff0000">
                <v:path arrowok="t"/>
              </v:shape>
            </v:group>
            <v:group style="position:absolute;left:10176;top:-810;width:2;height:24" coordorigin="10176,-810" coordsize="2,24">
              <v:shape style="position:absolute;left:10176;top:-810;width:2;height:24" coordorigin="10176,-810" coordsize="0,24" path="m10176,-810l10176,-786e" filled="false" stroked="true" strokeweight=".098107pt" strokecolor="#ff0000">
                <v:path arrowok="t"/>
              </v:shape>
            </v:group>
            <v:group style="position:absolute;left:10165;top:-799;width:24;height:2" coordorigin="10165,-799" coordsize="24,2">
              <v:shape style="position:absolute;left:10165;top:-799;width:24;height:2" coordorigin="10165,-799" coordsize="24,0" path="m10165,-799l10188,-799e" filled="false" stroked="true" strokeweight=".09927pt" strokecolor="#ff0000">
                <v:path arrowok="t"/>
              </v:shape>
            </v:group>
            <v:group style="position:absolute;left:10176;top:-810;width:2;height:24" coordorigin="10176,-810" coordsize="2,24">
              <v:shape style="position:absolute;left:10176;top:-810;width:2;height:24" coordorigin="10176,-810" coordsize="0,24" path="m10176,-810l10176,-787e" filled="false" stroked="true" strokeweight=".098107pt" strokecolor="#ff0000">
                <v:path arrowok="t"/>
              </v:shape>
            </v:group>
            <v:group style="position:absolute;left:10165;top:-799;width:24;height:2" coordorigin="10165,-799" coordsize="24,2">
              <v:shape style="position:absolute;left:10165;top:-799;width:24;height:2" coordorigin="10165,-799" coordsize="24,0" path="m10165,-799l10188,-799e" filled="false" stroked="true" strokeweight=".09927pt" strokecolor="#ff0000">
                <v:path arrowok="t"/>
              </v:shape>
            </v:group>
            <v:group style="position:absolute;left:10176;top:-811;width:2;height:24" coordorigin="10176,-811" coordsize="2,24">
              <v:shape style="position:absolute;left:10176;top:-811;width:2;height:24" coordorigin="10176,-811" coordsize="0,24" path="m10176,-811l10176,-787e" filled="false" stroked="true" strokeweight=".098107pt" strokecolor="#ff0000">
                <v:path arrowok="t"/>
              </v:shape>
            </v:group>
            <v:group style="position:absolute;left:10165;top:-799;width:24;height:2" coordorigin="10165,-799" coordsize="24,2">
              <v:shape style="position:absolute;left:10165;top:-799;width:24;height:2" coordorigin="10165,-799" coordsize="24,0" path="m10165,-799l10188,-799e" filled="false" stroked="true" strokeweight=".09927pt" strokecolor="#ff0000">
                <v:path arrowok="t"/>
              </v:shape>
            </v:group>
            <v:group style="position:absolute;left:10176;top:-811;width:2;height:24" coordorigin="10176,-811" coordsize="2,24">
              <v:shape style="position:absolute;left:10176;top:-811;width:2;height:24" coordorigin="10176,-811" coordsize="0,24" path="m10176,-811l10176,-787e" filled="false" stroked="true" strokeweight=".098107pt" strokecolor="#ff0000">
                <v:path arrowok="t"/>
              </v:shape>
            </v:group>
            <v:group style="position:absolute;left:10165;top:-800;width:24;height:2" coordorigin="10165,-800" coordsize="24,2">
              <v:shape style="position:absolute;left:10165;top:-800;width:24;height:2" coordorigin="10165,-800" coordsize="24,0" path="m10165,-800l10188,-800e" filled="false" stroked="true" strokeweight=".09927pt" strokecolor="#ff0000">
                <v:path arrowok="t"/>
              </v:shape>
            </v:group>
            <v:group style="position:absolute;left:10176;top:-811;width:2;height:24" coordorigin="10176,-811" coordsize="2,24">
              <v:shape style="position:absolute;left:10176;top:-811;width:2;height:24" coordorigin="10176,-811" coordsize="0,24" path="m10176,-811l10176,-788e" filled="false" stroked="true" strokeweight=".098107pt" strokecolor="#ff0000">
                <v:path arrowok="t"/>
              </v:shape>
            </v:group>
            <v:group style="position:absolute;left:10165;top:-800;width:24;height:2" coordorigin="10165,-800" coordsize="24,2">
              <v:shape style="position:absolute;left:10165;top:-800;width:24;height:2" coordorigin="10165,-800" coordsize="24,0" path="m10165,-800l10188,-800e" filled="false" stroked="true" strokeweight=".09927pt" strokecolor="#ff0000">
                <v:path arrowok="t"/>
              </v:shape>
            </v:group>
            <v:group style="position:absolute;left:10176;top:-812;width:2;height:24" coordorigin="10176,-812" coordsize="2,24">
              <v:shape style="position:absolute;left:10176;top:-812;width:2;height:24" coordorigin="10176,-812" coordsize="0,24" path="m10176,-812l10176,-788e" filled="false" stroked="true" strokeweight=".098107pt" strokecolor="#ff0000">
                <v:path arrowok="t"/>
              </v:shape>
            </v:group>
            <v:group style="position:absolute;left:10165;top:-800;width:24;height:2" coordorigin="10165,-800" coordsize="24,2">
              <v:shape style="position:absolute;left:10165;top:-800;width:24;height:2" coordorigin="10165,-800" coordsize="24,0" path="m10165,-800l10188,-800e" filled="false" stroked="true" strokeweight=".09927pt" strokecolor="#ff0000">
                <v:path arrowok="t"/>
              </v:shape>
            </v:group>
            <v:group style="position:absolute;left:10176;top:-812;width:2;height:24" coordorigin="10176,-812" coordsize="2,24">
              <v:shape style="position:absolute;left:10176;top:-812;width:2;height:24" coordorigin="10176,-812" coordsize="0,24" path="m10176,-812l10176,-788e" filled="false" stroked="true" strokeweight=".098107pt" strokecolor="#ff0000">
                <v:path arrowok="t"/>
              </v:shape>
            </v:group>
            <v:group style="position:absolute;left:10165;top:-801;width:24;height:2" coordorigin="10165,-801" coordsize="24,2">
              <v:shape style="position:absolute;left:10165;top:-801;width:24;height:2" coordorigin="10165,-801" coordsize="24,0" path="m10165,-801l10188,-801e" filled="false" stroked="true" strokeweight=".09927pt" strokecolor="#ff0000">
                <v:path arrowok="t"/>
              </v:shape>
            </v:group>
            <v:group style="position:absolute;left:10176;top:-812;width:2;height:24" coordorigin="10176,-812" coordsize="2,24">
              <v:shape style="position:absolute;left:10176;top:-812;width:2;height:24" coordorigin="10176,-812" coordsize="0,24" path="m10176,-812l10176,-789e" filled="false" stroked="true" strokeweight=".098107pt" strokecolor="#ff0000">
                <v:path arrowok="t"/>
              </v:shape>
            </v:group>
            <v:group style="position:absolute;left:10165;top:-801;width:24;height:2" coordorigin="10165,-801" coordsize="24,2">
              <v:shape style="position:absolute;left:10165;top:-801;width:24;height:2" coordorigin="10165,-801" coordsize="24,0" path="m10165,-801l10188,-801e" filled="false" stroked="true" strokeweight=".09927pt" strokecolor="#ff0000">
                <v:path arrowok="t"/>
              </v:shape>
            </v:group>
            <v:group style="position:absolute;left:10176;top:-813;width:2;height:24" coordorigin="10176,-813" coordsize="2,24">
              <v:shape style="position:absolute;left:10176;top:-813;width:2;height:24" coordorigin="10176,-813" coordsize="0,24" path="m10176,-813l10176,-789e" filled="false" stroked="true" strokeweight=".098107pt" strokecolor="#ff0000">
                <v:path arrowok="t"/>
              </v:shape>
            </v:group>
            <v:group style="position:absolute;left:10165;top:-801;width:24;height:2" coordorigin="10165,-801" coordsize="24,2">
              <v:shape style="position:absolute;left:10165;top:-801;width:24;height:2" coordorigin="10165,-801" coordsize="24,0" path="m10165,-801l10188,-801e" filled="false" stroked="true" strokeweight=".09927pt" strokecolor="#ff0000">
                <v:path arrowok="t"/>
              </v:shape>
            </v:group>
            <v:group style="position:absolute;left:10176;top:-813;width:2;height:24" coordorigin="10176,-813" coordsize="2,24">
              <v:shape style="position:absolute;left:10176;top:-813;width:2;height:24" coordorigin="10176,-813" coordsize="0,24" path="m10176,-813l10176,-789e" filled="false" stroked="true" strokeweight=".098107pt" strokecolor="#ff0000">
                <v:path arrowok="t"/>
              </v:shape>
            </v:group>
            <v:group style="position:absolute;left:10165;top:-801;width:24;height:2" coordorigin="10165,-801" coordsize="24,2">
              <v:shape style="position:absolute;left:10165;top:-801;width:24;height:2" coordorigin="10165,-801" coordsize="24,0" path="m10165,-801l10188,-801e" filled="false" stroked="true" strokeweight=".09927pt" strokecolor="#ff0000">
                <v:path arrowok="t"/>
              </v:shape>
            </v:group>
            <v:group style="position:absolute;left:10176;top:-813;width:2;height:24" coordorigin="10176,-813" coordsize="2,24">
              <v:shape style="position:absolute;left:10176;top:-813;width:2;height:24" coordorigin="10176,-813" coordsize="0,24" path="m10176,-813l10176,-790e" filled="false" stroked="true" strokeweight=".098107pt" strokecolor="#ff0000">
                <v:path arrowok="t"/>
              </v:shape>
            </v:group>
            <v:group style="position:absolute;left:10165;top:-802;width:24;height:2" coordorigin="10165,-802" coordsize="24,2">
              <v:shape style="position:absolute;left:10165;top:-802;width:24;height:2" coordorigin="10165,-802" coordsize="24,0" path="m10165,-802l10188,-802e" filled="false" stroked="true" strokeweight=".09927pt" strokecolor="#ff0000">
                <v:path arrowok="t"/>
              </v:shape>
            </v:group>
            <v:group style="position:absolute;left:10176;top:-814;width:2;height:24" coordorigin="10176,-814" coordsize="2,24">
              <v:shape style="position:absolute;left:10176;top:-814;width:2;height:24" coordorigin="10176,-814" coordsize="0,24" path="m10176,-814l10176,-790e" filled="false" stroked="true" strokeweight=".098107pt" strokecolor="#ff0000">
                <v:path arrowok="t"/>
              </v:shape>
            </v:group>
            <v:group style="position:absolute;left:10165;top:-802;width:24;height:2" coordorigin="10165,-802" coordsize="24,2">
              <v:shape style="position:absolute;left:10165;top:-802;width:24;height:2" coordorigin="10165,-802" coordsize="24,0" path="m10165,-802l10188,-802e" filled="false" stroked="true" strokeweight=".09927pt" strokecolor="#ff0000">
                <v:path arrowok="t"/>
              </v:shape>
            </v:group>
            <v:group style="position:absolute;left:10176;top:-814;width:2;height:24" coordorigin="10176,-814" coordsize="2,24">
              <v:shape style="position:absolute;left:10176;top:-814;width:2;height:24" coordorigin="10176,-814" coordsize="0,24" path="m10176,-814l10176,-791e" filled="false" stroked="true" strokeweight=".098107pt" strokecolor="#ff0000">
                <v:path arrowok="t"/>
              </v:shape>
            </v:group>
            <v:group style="position:absolute;left:10165;top:-803;width:24;height:2" coordorigin="10165,-803" coordsize="24,2">
              <v:shape style="position:absolute;left:10165;top:-803;width:24;height:2" coordorigin="10165,-803" coordsize="24,0" path="m10165,-803l10188,-803e" filled="false" stroked="true" strokeweight=".09927pt" strokecolor="#ff0000">
                <v:path arrowok="t"/>
              </v:shape>
            </v:group>
            <v:group style="position:absolute;left:10176;top:-815;width:2;height:24" coordorigin="10176,-815" coordsize="2,24">
              <v:shape style="position:absolute;left:10176;top:-815;width:2;height:24" coordorigin="10176,-815" coordsize="0,24" path="m10176,-815l10176,-791e" filled="false" stroked="true" strokeweight=".098107pt" strokecolor="#ff0000">
                <v:path arrowok="t"/>
              </v:shape>
            </v:group>
            <v:group style="position:absolute;left:10165;top:-803;width:24;height:2" coordorigin="10165,-803" coordsize="24,2">
              <v:shape style="position:absolute;left:10165;top:-803;width:24;height:2" coordorigin="10165,-803" coordsize="24,0" path="m10165,-803l10188,-803e" filled="false" stroked="true" strokeweight=".09927pt" strokecolor="#ff0000">
                <v:path arrowok="t"/>
              </v:shape>
            </v:group>
            <v:group style="position:absolute;left:10176;top:-815;width:2;height:24" coordorigin="10176,-815" coordsize="2,24">
              <v:shape style="position:absolute;left:10176;top:-815;width:2;height:24" coordorigin="10176,-815" coordsize="0,24" path="m10176,-815l10176,-791e" filled="false" stroked="true" strokeweight=".098107pt" strokecolor="#ff0000">
                <v:path arrowok="t"/>
              </v:shape>
            </v:group>
            <v:group style="position:absolute;left:10165;top:-803;width:24;height:2" coordorigin="10165,-803" coordsize="24,2">
              <v:shape style="position:absolute;left:10165;top:-803;width:24;height:2" coordorigin="10165,-803" coordsize="24,0" path="m10165,-803l10188,-803e" filled="false" stroked="true" strokeweight=".09927pt" strokecolor="#ff0000">
                <v:path arrowok="t"/>
              </v:shape>
            </v:group>
            <v:group style="position:absolute;left:10176;top:-815;width:2;height:24" coordorigin="10176,-815" coordsize="2,24">
              <v:shape style="position:absolute;left:10176;top:-815;width:2;height:24" coordorigin="10176,-815" coordsize="0,24" path="m10176,-815l10176,-792e" filled="false" stroked="true" strokeweight=".098107pt" strokecolor="#ff0000">
                <v:path arrowok="t"/>
              </v:shape>
            </v:group>
            <v:group style="position:absolute;left:10165;top:-804;width:24;height:2" coordorigin="10165,-804" coordsize="24,2">
              <v:shape style="position:absolute;left:10165;top:-804;width:24;height:2" coordorigin="10165,-804" coordsize="24,0" path="m10165,-804l10188,-804e" filled="false" stroked="true" strokeweight=".09927pt" strokecolor="#ff0000">
                <v:path arrowok="t"/>
              </v:shape>
            </v:group>
            <v:group style="position:absolute;left:10176;top:-816;width:2;height:24" coordorigin="10176,-816" coordsize="2,24">
              <v:shape style="position:absolute;left:10176;top:-816;width:2;height:24" coordorigin="10176,-816" coordsize="0,24" path="m10176,-816l10176,-792e" filled="false" stroked="true" strokeweight=".098107pt" strokecolor="#ff0000">
                <v:path arrowok="t"/>
              </v:shape>
            </v:group>
            <v:group style="position:absolute;left:10165;top:-804;width:24;height:2" coordorigin="10165,-804" coordsize="24,2">
              <v:shape style="position:absolute;left:10165;top:-804;width:24;height:2" coordorigin="10165,-804" coordsize="24,0" path="m10165,-804l10188,-804e" filled="false" stroked="true" strokeweight=".09927pt" strokecolor="#ff0000">
                <v:path arrowok="t"/>
              </v:shape>
            </v:group>
            <v:group style="position:absolute;left:10176;top:-816;width:2;height:24" coordorigin="10176,-816" coordsize="2,24">
              <v:shape style="position:absolute;left:10176;top:-816;width:2;height:24" coordorigin="10176,-816" coordsize="0,24" path="m10176,-816l10176,-792e" filled="false" stroked="true" strokeweight=".098107pt" strokecolor="#ff0000">
                <v:path arrowok="t"/>
              </v:shape>
            </v:group>
            <v:group style="position:absolute;left:10165;top:-804;width:24;height:2" coordorigin="10165,-804" coordsize="24,2">
              <v:shape style="position:absolute;left:10165;top:-804;width:24;height:2" coordorigin="10165,-804" coordsize="24,0" path="m10165,-804l10188,-804e" filled="false" stroked="true" strokeweight=".09927pt" strokecolor="#ff0000">
                <v:path arrowok="t"/>
              </v:shape>
            </v:group>
            <v:group style="position:absolute;left:10176;top:-816;width:2;height:24" coordorigin="10176,-816" coordsize="2,24">
              <v:shape style="position:absolute;left:10176;top:-816;width:2;height:24" coordorigin="10176,-816" coordsize="0,24" path="m10176,-816l10176,-793e" filled="false" stroked="true" strokeweight=".098107pt" strokecolor="#ff0000">
                <v:path arrowok="t"/>
              </v:shape>
            </v:group>
            <v:group style="position:absolute;left:10165;top:-805;width:24;height:2" coordorigin="10165,-805" coordsize="24,2">
              <v:shape style="position:absolute;left:10165;top:-805;width:24;height:2" coordorigin="10165,-805" coordsize="24,0" path="m10165,-805l10188,-805e" filled="false" stroked="true" strokeweight=".09927pt" strokecolor="#ff0000">
                <v:path arrowok="t"/>
              </v:shape>
            </v:group>
            <v:group style="position:absolute;left:10176;top:-817;width:2;height:24" coordorigin="10176,-817" coordsize="2,24">
              <v:shape style="position:absolute;left:10176;top:-817;width:2;height:24" coordorigin="10176,-817" coordsize="0,24" path="m10176,-817l10176,-793e" filled="false" stroked="true" strokeweight=".098107pt" strokecolor="#ff0000">
                <v:path arrowok="t"/>
              </v:shape>
            </v:group>
            <v:group style="position:absolute;left:10165;top:-805;width:24;height:2" coordorigin="10165,-805" coordsize="24,2">
              <v:shape style="position:absolute;left:10165;top:-805;width:24;height:2" coordorigin="10165,-805" coordsize="24,0" path="m10165,-805l10188,-805e" filled="false" stroked="true" strokeweight=".09927pt" strokecolor="#ff0000">
                <v:path arrowok="t"/>
              </v:shape>
            </v:group>
            <v:group style="position:absolute;left:10176;top:-817;width:2;height:24" coordorigin="10176,-817" coordsize="2,24">
              <v:shape style="position:absolute;left:10176;top:-817;width:2;height:24" coordorigin="10176,-817" coordsize="0,24" path="m10176,-817l10176,-794e" filled="false" stroked="true" strokeweight=".098107pt" strokecolor="#ff0000">
                <v:path arrowok="t"/>
              </v:shape>
            </v:group>
            <v:group style="position:absolute;left:10165;top:-806;width:24;height:2" coordorigin="10165,-806" coordsize="24,2">
              <v:shape style="position:absolute;left:10165;top:-806;width:24;height:2" coordorigin="10165,-806" coordsize="24,0" path="m10165,-806l10188,-806e" filled="false" stroked="true" strokeweight=".09927pt" strokecolor="#ff0000">
                <v:path arrowok="t"/>
              </v:shape>
            </v:group>
            <v:group style="position:absolute;left:10176;top:-818;width:2;height:24" coordorigin="10176,-818" coordsize="2,24">
              <v:shape style="position:absolute;left:10176;top:-818;width:2;height:24" coordorigin="10176,-818" coordsize="0,24" path="m10176,-818l10176,-794e" filled="false" stroked="true" strokeweight=".098107pt" strokecolor="#ff0000">
                <v:path arrowok="t"/>
              </v:shape>
            </v:group>
            <v:group style="position:absolute;left:10165;top:-806;width:24;height:2" coordorigin="10165,-806" coordsize="24,2">
              <v:shape style="position:absolute;left:10165;top:-806;width:24;height:2" coordorigin="10165,-806" coordsize="24,0" path="m10165,-806l10188,-806e" filled="false" stroked="true" strokeweight=".09927pt" strokecolor="#ff0000">
                <v:path arrowok="t"/>
              </v:shape>
            </v:group>
            <v:group style="position:absolute;left:10176;top:-818;width:2;height:24" coordorigin="10176,-818" coordsize="2,24">
              <v:shape style="position:absolute;left:10176;top:-818;width:2;height:24" coordorigin="10176,-818" coordsize="0,24" path="m10176,-818l10176,-794e" filled="false" stroked="true" strokeweight=".098107pt" strokecolor="#ff0000">
                <v:path arrowok="t"/>
              </v:shape>
            </v:group>
            <v:group style="position:absolute;left:10165;top:-807;width:24;height:2" coordorigin="10165,-807" coordsize="24,2">
              <v:shape style="position:absolute;left:10165;top:-807;width:24;height:2" coordorigin="10165,-807" coordsize="24,0" path="m10165,-807l10188,-807e" filled="false" stroked="true" strokeweight=".09927pt" strokecolor="#ff0000">
                <v:path arrowok="t"/>
              </v:shape>
            </v:group>
            <v:group style="position:absolute;left:10176;top:-819;width:2;height:24" coordorigin="10176,-819" coordsize="2,24">
              <v:shape style="position:absolute;left:10176;top:-819;width:2;height:24" coordorigin="10176,-819" coordsize="0,24" path="m10176,-819l10176,-795e" filled="false" stroked="true" strokeweight=".098107pt" strokecolor="#ff0000">
                <v:path arrowok="t"/>
              </v:shape>
            </v:group>
            <v:group style="position:absolute;left:10165;top:-807;width:24;height:2" coordorigin="10165,-807" coordsize="24,2">
              <v:shape style="position:absolute;left:10165;top:-807;width:24;height:2" coordorigin="10165,-807" coordsize="24,0" path="m10165,-807l10188,-807e" filled="false" stroked="true" strokeweight=".09927pt" strokecolor="#ff0000">
                <v:path arrowok="t"/>
              </v:shape>
            </v:group>
            <v:group style="position:absolute;left:10176;top:-819;width:2;height:24" coordorigin="10176,-819" coordsize="2,24">
              <v:shape style="position:absolute;left:10176;top:-819;width:2;height:24" coordorigin="10176,-819" coordsize="0,24" path="m10176,-819l10176,-796e" filled="false" stroked="true" strokeweight=".098107pt" strokecolor="#ff0000">
                <v:path arrowok="t"/>
              </v:shape>
            </v:group>
            <v:group style="position:absolute;left:10165;top:-808;width:24;height:2" coordorigin="10165,-808" coordsize="24,2">
              <v:shape style="position:absolute;left:10165;top:-808;width:24;height:2" coordorigin="10165,-808" coordsize="24,0" path="m10165,-808l10188,-808e" filled="false" stroked="true" strokeweight=".09927pt" strokecolor="#ff0000">
                <v:path arrowok="t"/>
              </v:shape>
            </v:group>
            <v:group style="position:absolute;left:10176;top:-820;width:2;height:24" coordorigin="10176,-820" coordsize="2,24">
              <v:shape style="position:absolute;left:10176;top:-820;width:2;height:24" coordorigin="10176,-820" coordsize="0,24" path="m10176,-820l10176,-796e" filled="false" stroked="true" strokeweight=".098107pt" strokecolor="#ff0000">
                <v:path arrowok="t"/>
              </v:shape>
            </v:group>
            <v:group style="position:absolute;left:10165;top:-808;width:24;height:2" coordorigin="10165,-808" coordsize="24,2">
              <v:shape style="position:absolute;left:10165;top:-808;width:24;height:2" coordorigin="10165,-808" coordsize="24,0" path="m10165,-808l10188,-808e" filled="false" stroked="true" strokeweight=".09927pt" strokecolor="#ff0000">
                <v:path arrowok="t"/>
              </v:shape>
            </v:group>
            <v:group style="position:absolute;left:10176;top:-820;width:2;height:24" coordorigin="10176,-820" coordsize="2,24">
              <v:shape style="position:absolute;left:10176;top:-820;width:2;height:24" coordorigin="10176,-820" coordsize="0,24" path="m10176,-820l10176,-796e" filled="false" stroked="true" strokeweight=".098107pt" strokecolor="#ff0000">
                <v:path arrowok="t"/>
              </v:shape>
            </v:group>
            <v:group style="position:absolute;left:10165;top:-808;width:24;height:2" coordorigin="10165,-808" coordsize="24,2">
              <v:shape style="position:absolute;left:10165;top:-808;width:24;height:2" coordorigin="10165,-808" coordsize="24,0" path="m10165,-808l10188,-808e" filled="false" stroked="true" strokeweight=".09927pt" strokecolor="#ff0000">
                <v:path arrowok="t"/>
              </v:shape>
            </v:group>
            <v:group style="position:absolute;left:10176;top:-820;width:2;height:24" coordorigin="10176,-820" coordsize="2,24">
              <v:shape style="position:absolute;left:10176;top:-820;width:2;height:24" coordorigin="10176,-820" coordsize="0,24" path="m10176,-820l10176,-797e" filled="false" stroked="true" strokeweight=".098107pt" strokecolor="#ff0000">
                <v:path arrowok="t"/>
              </v:shape>
            </v:group>
            <v:group style="position:absolute;left:10165;top:-809;width:24;height:2" coordorigin="10165,-809" coordsize="24,2">
              <v:shape style="position:absolute;left:10165;top:-809;width:24;height:2" coordorigin="10165,-809" coordsize="24,0" path="m10165,-809l10188,-809e" filled="false" stroked="true" strokeweight=".09927pt" strokecolor="#ff0000">
                <v:path arrowok="t"/>
              </v:shape>
            </v:group>
            <v:group style="position:absolute;left:10176;top:-821;width:2;height:24" coordorigin="10176,-821" coordsize="2,24">
              <v:shape style="position:absolute;left:10176;top:-821;width:2;height:24" coordorigin="10176,-821" coordsize="0,24" path="m10176,-821l10176,-797e" filled="false" stroked="true" strokeweight=".098107pt" strokecolor="#ff0000">
                <v:path arrowok="t"/>
              </v:shape>
            </v:group>
            <v:group style="position:absolute;left:10165;top:-809;width:24;height:2" coordorigin="10165,-809" coordsize="24,2">
              <v:shape style="position:absolute;left:10165;top:-809;width:24;height:2" coordorigin="10165,-809" coordsize="24,0" path="m10165,-809l10188,-809e" filled="false" stroked="true" strokeweight=".09927pt" strokecolor="#ff0000">
                <v:path arrowok="t"/>
              </v:shape>
            </v:group>
            <v:group style="position:absolute;left:10176;top:-821;width:2;height:24" coordorigin="10176,-821" coordsize="2,24">
              <v:shape style="position:absolute;left:10176;top:-821;width:2;height:24" coordorigin="10176,-821" coordsize="0,24" path="m10176,-821l10176,-797e" filled="false" stroked="true" strokeweight=".098107pt" strokecolor="#ff0000">
                <v:path arrowok="t"/>
              </v:shape>
            </v:group>
            <v:group style="position:absolute;left:10165;top:-810;width:24;height:2" coordorigin="10165,-810" coordsize="24,2">
              <v:shape style="position:absolute;left:10165;top:-810;width:24;height:2" coordorigin="10165,-810" coordsize="24,0" path="m10165,-810l10188,-810e" filled="false" stroked="true" strokeweight=".09927pt" strokecolor="#ff0000">
                <v:path arrowok="t"/>
              </v:shape>
            </v:group>
            <v:group style="position:absolute;left:10176;top:-822;width:2;height:24" coordorigin="10176,-822" coordsize="2,24">
              <v:shape style="position:absolute;left:10176;top:-822;width:2;height:24" coordorigin="10176,-822" coordsize="0,24" path="m10176,-822l10176,-798e" filled="false" stroked="true" strokeweight=".098107pt" strokecolor="#ff0000">
                <v:path arrowok="t"/>
              </v:shape>
            </v:group>
            <v:group style="position:absolute;left:10165;top:-810;width:24;height:2" coordorigin="10165,-810" coordsize="24,2">
              <v:shape style="position:absolute;left:10165;top:-810;width:24;height:2" coordorigin="10165,-810" coordsize="24,0" path="m10165,-810l10188,-810e" filled="false" stroked="true" strokeweight=".09927pt" strokecolor="#ff0000">
                <v:path arrowok="t"/>
              </v:shape>
            </v:group>
            <v:group style="position:absolute;left:10176;top:-822;width:2;height:24" coordorigin="10176,-822" coordsize="2,24">
              <v:shape style="position:absolute;left:10176;top:-822;width:2;height:24" coordorigin="10176,-822" coordsize="0,24" path="m10176,-822l10176,-798e" filled="false" stroked="true" strokeweight=".098107pt" strokecolor="#ff0000">
                <v:path arrowok="t"/>
              </v:shape>
            </v:group>
            <v:group style="position:absolute;left:10165;top:-810;width:24;height:2" coordorigin="10165,-810" coordsize="24,2">
              <v:shape style="position:absolute;left:10165;top:-810;width:24;height:2" coordorigin="10165,-810" coordsize="24,0" path="m10165,-810l10188,-810e" filled="false" stroked="true" strokeweight=".09927pt" strokecolor="#ff0000">
                <v:path arrowok="t"/>
              </v:shape>
            </v:group>
            <v:group style="position:absolute;left:10176;top:-822;width:2;height:24" coordorigin="10176,-822" coordsize="2,24">
              <v:shape style="position:absolute;left:10176;top:-822;width:2;height:24" coordorigin="10176,-822" coordsize="0,24" path="m10176,-822l10176,-799e" filled="false" stroked="true" strokeweight=".098107pt" strokecolor="#ff0000">
                <v:path arrowok="t"/>
              </v:shape>
            </v:group>
            <v:group style="position:absolute;left:10165;top:-811;width:24;height:2" coordorigin="10165,-811" coordsize="24,2">
              <v:shape style="position:absolute;left:10165;top:-811;width:24;height:2" coordorigin="10165,-811" coordsize="24,0" path="m10165,-811l10188,-811e" filled="false" stroked="true" strokeweight=".09927pt" strokecolor="#ff0000">
                <v:path arrowok="t"/>
              </v:shape>
            </v:group>
            <v:group style="position:absolute;left:10176;top:-823;width:2;height:24" coordorigin="10176,-823" coordsize="2,24">
              <v:shape style="position:absolute;left:10176;top:-823;width:2;height:24" coordorigin="10176,-823" coordsize="0,24" path="m10176,-823l10176,-799e" filled="false" stroked="true" strokeweight=".098107pt" strokecolor="#ff0000">
                <v:path arrowok="t"/>
              </v:shape>
            </v:group>
            <v:group style="position:absolute;left:10165;top:-811;width:24;height:2" coordorigin="10165,-811" coordsize="24,2">
              <v:shape style="position:absolute;left:10165;top:-811;width:24;height:2" coordorigin="10165,-811" coordsize="24,0" path="m10165,-811l10188,-811e" filled="false" stroked="true" strokeweight=".09927pt" strokecolor="#ff0000">
                <v:path arrowok="t"/>
              </v:shape>
            </v:group>
            <v:group style="position:absolute;left:10176;top:-823;width:2;height:24" coordorigin="10176,-823" coordsize="2,24">
              <v:shape style="position:absolute;left:10176;top:-823;width:2;height:24" coordorigin="10176,-823" coordsize="0,24" path="m10176,-823l10176,-799e" filled="false" stroked="true" strokeweight=".098107pt" strokecolor="#ff0000">
                <v:path arrowok="t"/>
              </v:shape>
            </v:group>
            <v:group style="position:absolute;left:10165;top:-811;width:24;height:2" coordorigin="10165,-811" coordsize="24,2">
              <v:shape style="position:absolute;left:10165;top:-811;width:24;height:2" coordorigin="10165,-811" coordsize="24,0" path="m10165,-811l10188,-811e" filled="false" stroked="true" strokeweight=".09927pt" strokecolor="#ff0000">
                <v:path arrowok="t"/>
              </v:shape>
            </v:group>
            <v:group style="position:absolute;left:10176;top:-823;width:2;height:24" coordorigin="10176,-823" coordsize="2,24">
              <v:shape style="position:absolute;left:10176;top:-823;width:2;height:24" coordorigin="10176,-823" coordsize="0,24" path="m10176,-823l10176,-800e" filled="false" stroked="true" strokeweight=".098107pt" strokecolor="#ff0000">
                <v:path arrowok="t"/>
              </v:shape>
            </v:group>
            <v:group style="position:absolute;left:10165;top:-812;width:24;height:2" coordorigin="10165,-812" coordsize="24,2">
              <v:shape style="position:absolute;left:10165;top:-812;width:24;height:2" coordorigin="10165,-812" coordsize="24,0" path="m10165,-812l10188,-812e" filled="false" stroked="true" strokeweight=".09927pt" strokecolor="#ff0000">
                <v:path arrowok="t"/>
              </v:shape>
            </v:group>
            <v:group style="position:absolute;left:10176;top:-824;width:2;height:24" coordorigin="10176,-824" coordsize="2,24">
              <v:shape style="position:absolute;left:10176;top:-824;width:2;height:24" coordorigin="10176,-824" coordsize="0,24" path="m10176,-824l10176,-800e" filled="false" stroked="true" strokeweight=".098107pt" strokecolor="#ff0000">
                <v:path arrowok="t"/>
              </v:shape>
            </v:group>
            <v:group style="position:absolute;left:10165;top:-812;width:24;height:2" coordorigin="10165,-812" coordsize="24,2">
              <v:shape style="position:absolute;left:10165;top:-812;width:24;height:2" coordorigin="10165,-812" coordsize="24,0" path="m10165,-812l10188,-812e" filled="false" stroked="true" strokeweight=".09927pt" strokecolor="#ff0000">
                <v:path arrowok="t"/>
              </v:shape>
            </v:group>
            <v:group style="position:absolute;left:10176;top:-824;width:2;height:24" coordorigin="10176,-824" coordsize="2,24">
              <v:shape style="position:absolute;left:10176;top:-824;width:2;height:24" coordorigin="10176,-824" coordsize="0,24" path="m10176,-824l10176,-800e" filled="false" stroked="true" strokeweight=".098107pt" strokecolor="#ff0000">
                <v:path arrowok="t"/>
              </v:shape>
            </v:group>
            <v:group style="position:absolute;left:10165;top:-813;width:24;height:2" coordorigin="10165,-813" coordsize="24,2">
              <v:shape style="position:absolute;left:10165;top:-813;width:24;height:2" coordorigin="10165,-813" coordsize="24,0" path="m10165,-813l10188,-813e" filled="false" stroked="true" strokeweight=".09927pt" strokecolor="#ff0000">
                <v:path arrowok="t"/>
              </v:shape>
            </v:group>
            <v:group style="position:absolute;left:10176;top:-825;width:2;height:24" coordorigin="10176,-825" coordsize="2,24">
              <v:shape style="position:absolute;left:10176;top:-825;width:2;height:24" coordorigin="10176,-825" coordsize="0,24" path="m10176,-825l10176,-801e" filled="false" stroked="true" strokeweight=".098107pt" strokecolor="#ff0000">
                <v:path arrowok="t"/>
              </v:shape>
            </v:group>
            <v:group style="position:absolute;left:10165;top:-813;width:24;height:2" coordorigin="10165,-813" coordsize="24,2">
              <v:shape style="position:absolute;left:10165;top:-813;width:24;height:2" coordorigin="10165,-813" coordsize="24,0" path="m10165,-813l10188,-813e" filled="false" stroked="true" strokeweight=".09927pt" strokecolor="#ff0000">
                <v:path arrowok="t"/>
              </v:shape>
            </v:group>
            <v:group style="position:absolute;left:10176;top:-825;width:2;height:24" coordorigin="10176,-825" coordsize="2,24">
              <v:shape style="position:absolute;left:10176;top:-825;width:2;height:24" coordorigin="10176,-825" coordsize="0,24" path="m10176,-825l10176,-801e" filled="false" stroked="true" strokeweight=".098107pt" strokecolor="#ff0000">
                <v:path arrowok="t"/>
              </v:shape>
            </v:group>
            <v:group style="position:absolute;left:10165;top:-813;width:24;height:2" coordorigin="10165,-813" coordsize="24,2">
              <v:shape style="position:absolute;left:10165;top:-813;width:24;height:2" coordorigin="10165,-813" coordsize="24,0" path="m10165,-813l10188,-813e" filled="false" stroked="true" strokeweight=".09927pt" strokecolor="#ff0000">
                <v:path arrowok="t"/>
              </v:shape>
            </v:group>
            <v:group style="position:absolute;left:10176;top:-825;width:2;height:24" coordorigin="10176,-825" coordsize="2,24">
              <v:shape style="position:absolute;left:10176;top:-825;width:2;height:24" coordorigin="10176,-825" coordsize="0,24" path="m10176,-825l10176,-802e" filled="false" stroked="true" strokeweight=".098107pt" strokecolor="#ff0000">
                <v:path arrowok="t"/>
              </v:shape>
            </v:group>
            <v:group style="position:absolute;left:10165;top:-814;width:24;height:2" coordorigin="10165,-814" coordsize="24,2">
              <v:shape style="position:absolute;left:10165;top:-814;width:24;height:2" coordorigin="10165,-814" coordsize="24,0" path="m10165,-814l10188,-814e" filled="false" stroked="true" strokeweight=".09927pt" strokecolor="#ff0000">
                <v:path arrowok="t"/>
              </v:shape>
            </v:group>
            <v:group style="position:absolute;left:10176;top:-826;width:2;height:24" coordorigin="10176,-826" coordsize="2,24">
              <v:shape style="position:absolute;left:10176;top:-826;width:2;height:24" coordorigin="10176,-826" coordsize="0,24" path="m10176,-826l10176,-802e" filled="false" stroked="true" strokeweight=".098107pt" strokecolor="#ff0000">
                <v:path arrowok="t"/>
              </v:shape>
            </v:group>
            <v:group style="position:absolute;left:10165;top:-815;width:24;height:2" coordorigin="10165,-815" coordsize="24,2">
              <v:shape style="position:absolute;left:10165;top:-815;width:24;height:2" coordorigin="10165,-815" coordsize="24,0" path="m10165,-815l10188,-815e" filled="false" stroked="true" strokeweight=".09927pt" strokecolor="#ff0000">
                <v:path arrowok="t"/>
              </v:shape>
            </v:group>
            <v:group style="position:absolute;left:10176;top:-827;width:2;height:24" coordorigin="10176,-827" coordsize="2,24">
              <v:shape style="position:absolute;left:10176;top:-827;width:2;height:24" coordorigin="10176,-827" coordsize="0,24" path="m10176,-827l10176,-803e" filled="false" stroked="true" strokeweight=".098107pt" strokecolor="#ff0000">
                <v:path arrowok="t"/>
              </v:shape>
            </v:group>
            <v:group style="position:absolute;left:10165;top:-815;width:24;height:2" coordorigin="10165,-815" coordsize="24,2">
              <v:shape style="position:absolute;left:10165;top:-815;width:24;height:2" coordorigin="10165,-815" coordsize="24,0" path="m10165,-815l10188,-815e" filled="false" stroked="true" strokeweight=".09927pt" strokecolor="#ff0000">
                <v:path arrowok="t"/>
              </v:shape>
            </v:group>
            <v:group style="position:absolute;left:10176;top:-827;width:2;height:24" coordorigin="10176,-827" coordsize="2,24">
              <v:shape style="position:absolute;left:10176;top:-827;width:2;height:24" coordorigin="10176,-827" coordsize="0,24" path="m10176,-827l10176,-803e" filled="false" stroked="true" strokeweight=".098107pt" strokecolor="#ff0000">
                <v:path arrowok="t"/>
              </v:shape>
            </v:group>
            <v:group style="position:absolute;left:10165;top:-816;width:24;height:2" coordorigin="10165,-816" coordsize="24,2">
              <v:shape style="position:absolute;left:10165;top:-816;width:24;height:2" coordorigin="10165,-816" coordsize="24,0" path="m10165,-816l10188,-816e" filled="false" stroked="true" strokeweight=".09927pt" strokecolor="#ff0000">
                <v:path arrowok="t"/>
              </v:shape>
            </v:group>
            <v:group style="position:absolute;left:10176;top:-828;width:2;height:24" coordorigin="10176,-828" coordsize="2,24">
              <v:shape style="position:absolute;left:10176;top:-828;width:2;height:24" coordorigin="10176,-828" coordsize="0,24" path="m10176,-828l10176,-804e" filled="false" stroked="true" strokeweight=".098107pt" strokecolor="#ff0000">
                <v:path arrowok="t"/>
              </v:shape>
            </v:group>
            <v:group style="position:absolute;left:10165;top:-816;width:24;height:2" coordorigin="10165,-816" coordsize="24,2">
              <v:shape style="position:absolute;left:10165;top:-816;width:24;height:2" coordorigin="10165,-816" coordsize="24,0" path="m10165,-816l10188,-816e" filled="false" stroked="true" strokeweight=".09927pt" strokecolor="#ff0000">
                <v:path arrowok="t"/>
              </v:shape>
            </v:group>
            <v:group style="position:absolute;left:10176;top:-828;width:2;height:24" coordorigin="10176,-828" coordsize="2,24">
              <v:shape style="position:absolute;left:10176;top:-828;width:2;height:24" coordorigin="10176,-828" coordsize="0,24" path="m10176,-828l10176,-804e" filled="false" stroked="true" strokeweight=".098107pt" strokecolor="#ff0000">
                <v:path arrowok="t"/>
              </v:shape>
            </v:group>
            <v:group style="position:absolute;left:10165;top:-817;width:24;height:2" coordorigin="10165,-817" coordsize="24,2">
              <v:shape style="position:absolute;left:10165;top:-817;width:24;height:2" coordorigin="10165,-817" coordsize="24,0" path="m10165,-817l10188,-817e" filled="false" stroked="true" strokeweight=".09927pt" strokecolor="#ff0000">
                <v:path arrowok="t"/>
              </v:shape>
            </v:group>
            <v:group style="position:absolute;left:10176;top:-829;width:2;height:24" coordorigin="10176,-829" coordsize="2,24">
              <v:shape style="position:absolute;left:10176;top:-829;width:2;height:24" coordorigin="10176,-829" coordsize="0,24" path="m10176,-829l10176,-805e" filled="false" stroked="true" strokeweight=".098107pt" strokecolor="#ff0000">
                <v:path arrowok="t"/>
              </v:shape>
            </v:group>
            <v:group style="position:absolute;left:10165;top:-818;width:24;height:2" coordorigin="10165,-818" coordsize="24,2">
              <v:shape style="position:absolute;left:10165;top:-818;width:24;height:2" coordorigin="10165,-818" coordsize="24,0" path="m10165,-818l10188,-818e" filled="false" stroked="true" strokeweight=".09927pt" strokecolor="#ff0000">
                <v:path arrowok="t"/>
              </v:shape>
            </v:group>
            <v:group style="position:absolute;left:10176;top:-830;width:2;height:24" coordorigin="10176,-830" coordsize="2,24">
              <v:shape style="position:absolute;left:10176;top:-830;width:2;height:24" coordorigin="10176,-830" coordsize="0,24" path="m10176,-830l10176,-806e" filled="false" stroked="true" strokeweight=".098107pt" strokecolor="#ff0000">
                <v:path arrowok="t"/>
              </v:shape>
            </v:group>
            <v:group style="position:absolute;left:10165;top:-818;width:24;height:2" coordorigin="10165,-818" coordsize="24,2">
              <v:shape style="position:absolute;left:10165;top:-818;width:24;height:2" coordorigin="10165,-818" coordsize="24,0" path="m10165,-818l10188,-818e" filled="false" stroked="true" strokeweight=".09927pt" strokecolor="#ff0000">
                <v:path arrowok="t"/>
              </v:shape>
            </v:group>
            <v:group style="position:absolute;left:10176;top:-830;width:2;height:24" coordorigin="10176,-830" coordsize="2,24">
              <v:shape style="position:absolute;left:10176;top:-830;width:2;height:24" coordorigin="10176,-830" coordsize="0,24" path="m10176,-830l10176,-806e" filled="false" stroked="true" strokeweight=".098107pt" strokecolor="#ff0000">
                <v:path arrowok="t"/>
              </v:shape>
            </v:group>
            <v:group style="position:absolute;left:10165;top:-819;width:24;height:2" coordorigin="10165,-819" coordsize="24,2">
              <v:shape style="position:absolute;left:10165;top:-819;width:24;height:2" coordorigin="10165,-819" coordsize="24,0" path="m10165,-819l10188,-819e" filled="false" stroked="true" strokeweight=".09927pt" strokecolor="#ff0000">
                <v:path arrowok="t"/>
              </v:shape>
            </v:group>
            <v:group style="position:absolute;left:10176;top:-831;width:2;height:24" coordorigin="10176,-831" coordsize="2,24">
              <v:shape style="position:absolute;left:10176;top:-831;width:2;height:24" coordorigin="10176,-831" coordsize="0,24" path="m10176,-831l10176,-807e" filled="false" stroked="true" strokeweight=".098107pt" strokecolor="#ff0000">
                <v:path arrowok="t"/>
              </v:shape>
            </v:group>
            <v:group style="position:absolute;left:10165;top:-819;width:24;height:2" coordorigin="10165,-819" coordsize="24,2">
              <v:shape style="position:absolute;left:10165;top:-819;width:24;height:2" coordorigin="10165,-819" coordsize="24,0" path="m10165,-819l10188,-819e" filled="false" stroked="true" strokeweight=".09927pt" strokecolor="#ff0000">
                <v:path arrowok="t"/>
              </v:shape>
            </v:group>
            <v:group style="position:absolute;left:10176;top:-831;width:2;height:24" coordorigin="10176,-831" coordsize="2,24">
              <v:shape style="position:absolute;left:10176;top:-831;width:2;height:24" coordorigin="10176,-831" coordsize="0,24" path="m10176,-831l10176,-807e" filled="false" stroked="true" strokeweight=".098107pt" strokecolor="#ff0000">
                <v:path arrowok="t"/>
              </v:shape>
            </v:group>
            <v:group style="position:absolute;left:10165;top:-820;width:24;height:2" coordorigin="10165,-820" coordsize="24,2">
              <v:shape style="position:absolute;left:10165;top:-820;width:24;height:2" coordorigin="10165,-820" coordsize="24,0" path="m10165,-820l10188,-820e" filled="false" stroked="true" strokeweight=".09927pt" strokecolor="#ff0000">
                <v:path arrowok="t"/>
              </v:shape>
            </v:group>
            <v:group style="position:absolute;left:10176;top:-832;width:2;height:24" coordorigin="10176,-832" coordsize="2,24">
              <v:shape style="position:absolute;left:10176;top:-832;width:2;height:24" coordorigin="10176,-832" coordsize="0,24" path="m10176,-832l10176,-808e" filled="false" stroked="true" strokeweight=".098107pt" strokecolor="#ff0000">
                <v:path arrowok="t"/>
              </v:shape>
            </v:group>
            <v:group style="position:absolute;left:10165;top:-820;width:24;height:2" coordorigin="10165,-820" coordsize="24,2">
              <v:shape style="position:absolute;left:10165;top:-820;width:24;height:2" coordorigin="10165,-820" coordsize="24,0" path="m10165,-820l10188,-820e" filled="false" stroked="true" strokeweight=".09927pt" strokecolor="#ff0000">
                <v:path arrowok="t"/>
              </v:shape>
            </v:group>
            <v:group style="position:absolute;left:10176;top:-832;width:2;height:24" coordorigin="10176,-832" coordsize="2,24">
              <v:shape style="position:absolute;left:10176;top:-832;width:2;height:24" coordorigin="10176,-832" coordsize="0,24" path="m10176,-832l10176,-808e" filled="false" stroked="true" strokeweight=".098107pt" strokecolor="#ff0000">
                <v:path arrowok="t"/>
              </v:shape>
            </v:group>
            <v:group style="position:absolute;left:10165;top:-820;width:24;height:2" coordorigin="10165,-820" coordsize="24,2">
              <v:shape style="position:absolute;left:10165;top:-820;width:24;height:2" coordorigin="10165,-820" coordsize="24,0" path="m10165,-820l10188,-820e" filled="false" stroked="true" strokeweight=".09927pt" strokecolor="#ff0000">
                <v:path arrowok="t"/>
              </v:shape>
            </v:group>
            <v:group style="position:absolute;left:10176;top:-832;width:2;height:24" coordorigin="10176,-832" coordsize="2,24">
              <v:shape style="position:absolute;left:10176;top:-832;width:2;height:24" coordorigin="10176,-832" coordsize="0,24" path="m10176,-832l10176,-808e" filled="false" stroked="true" strokeweight=".098107pt" strokecolor="#ff0000">
                <v:path arrowok="t"/>
              </v:shape>
            </v:group>
            <v:group style="position:absolute;left:10165;top:-821;width:24;height:2" coordorigin="10165,-821" coordsize="24,2">
              <v:shape style="position:absolute;left:10165;top:-821;width:24;height:2" coordorigin="10165,-821" coordsize="24,0" path="m10165,-821l10188,-821e" filled="false" stroked="true" strokeweight=".09927pt" strokecolor="#ff0000">
                <v:path arrowok="t"/>
              </v:shape>
            </v:group>
            <v:group style="position:absolute;left:10176;top:-833;width:2;height:24" coordorigin="10176,-833" coordsize="2,24">
              <v:shape style="position:absolute;left:10176;top:-833;width:2;height:24" coordorigin="10176,-833" coordsize="0,24" path="m10176,-833l10176,-809e" filled="false" stroked="true" strokeweight=".098107pt" strokecolor="#ff0000">
                <v:path arrowok="t"/>
              </v:shape>
            </v:group>
            <v:group style="position:absolute;left:10165;top:-821;width:24;height:2" coordorigin="10165,-821" coordsize="24,2">
              <v:shape style="position:absolute;left:10165;top:-821;width:24;height:2" coordorigin="10165,-821" coordsize="24,0" path="m10165,-821l10188,-821e" filled="false" stroked="true" strokeweight=".09927pt" strokecolor="#ff0000">
                <v:path arrowok="t"/>
              </v:shape>
            </v:group>
            <v:group style="position:absolute;left:10176;top:-833;width:2;height:24" coordorigin="10176,-833" coordsize="2,24">
              <v:shape style="position:absolute;left:10176;top:-833;width:2;height:24" coordorigin="10176,-833" coordsize="0,24" path="m10176,-833l10176,-809e" filled="false" stroked="true" strokeweight=".098107pt" strokecolor="#ff0000">
                <v:path arrowok="t"/>
              </v:shape>
            </v:group>
            <v:group style="position:absolute;left:10165;top:-822;width:24;height:2" coordorigin="10165,-822" coordsize="24,2">
              <v:shape style="position:absolute;left:10165;top:-822;width:24;height:2" coordorigin="10165,-822" coordsize="24,0" path="m10165,-822l10188,-822e" filled="false" stroked="true" strokeweight=".09927pt" strokecolor="#ff0000">
                <v:path arrowok="t"/>
              </v:shape>
            </v:group>
            <v:group style="position:absolute;left:10176;top:-834;width:2;height:24" coordorigin="10176,-834" coordsize="2,24">
              <v:shape style="position:absolute;left:10176;top:-834;width:2;height:24" coordorigin="10176,-834" coordsize="0,24" path="m10176,-834l10176,-810e" filled="false" stroked="true" strokeweight=".098107pt" strokecolor="#ff0000">
                <v:path arrowok="t"/>
              </v:shape>
            </v:group>
            <v:group style="position:absolute;left:10165;top:-822;width:24;height:2" coordorigin="10165,-822" coordsize="24,2">
              <v:shape style="position:absolute;left:10165;top:-822;width:24;height:2" coordorigin="10165,-822" coordsize="24,0" path="m10165,-822l10188,-822e" filled="false" stroked="true" strokeweight=".09927pt" strokecolor="#ff0000">
                <v:path arrowok="t"/>
              </v:shape>
            </v:group>
            <v:group style="position:absolute;left:10176;top:-834;width:2;height:24" coordorigin="10176,-834" coordsize="2,24">
              <v:shape style="position:absolute;left:10176;top:-834;width:2;height:24" coordorigin="10176,-834" coordsize="0,24" path="m10176,-834l10176,-810e" filled="false" stroked="true" strokeweight=".098107pt" strokecolor="#ff0000">
                <v:path arrowok="t"/>
              </v:shape>
            </v:group>
            <v:group style="position:absolute;left:10165;top:-823;width:24;height:2" coordorigin="10165,-823" coordsize="24,2">
              <v:shape style="position:absolute;left:10165;top:-823;width:24;height:2" coordorigin="10165,-823" coordsize="24,0" path="m10165,-823l10188,-823e" filled="false" stroked="true" strokeweight=".09927pt" strokecolor="#ff0000">
                <v:path arrowok="t"/>
              </v:shape>
            </v:group>
            <v:group style="position:absolute;left:10176;top:-835;width:2;height:24" coordorigin="10176,-835" coordsize="2,24">
              <v:shape style="position:absolute;left:10176;top:-835;width:2;height:24" coordorigin="10176,-835" coordsize="0,24" path="m10176,-835l10176,-811e" filled="false" stroked="true" strokeweight=".098107pt" strokecolor="#ff0000">
                <v:path arrowok="t"/>
              </v:shape>
            </v:group>
            <v:group style="position:absolute;left:10165;top:-824;width:24;height:2" coordorigin="10165,-824" coordsize="24,2">
              <v:shape style="position:absolute;left:10165;top:-824;width:24;height:2" coordorigin="10165,-824" coordsize="24,0" path="m10165,-824l10188,-824e" filled="false" stroked="true" strokeweight=".09927pt" strokecolor="#ff0000">
                <v:path arrowok="t"/>
              </v:shape>
            </v:group>
            <v:group style="position:absolute;left:10176;top:-835;width:2;height:24" coordorigin="10176,-835" coordsize="2,24">
              <v:shape style="position:absolute;left:10176;top:-835;width:2;height:24" coordorigin="10176,-835" coordsize="0,24" path="m10176,-835l10176,-812e" filled="false" stroked="true" strokeweight=".098107pt" strokecolor="#ff0000">
                <v:path arrowok="t"/>
              </v:shape>
            </v:group>
            <v:group style="position:absolute;left:10165;top:-824;width:24;height:2" coordorigin="10165,-824" coordsize="24,2">
              <v:shape style="position:absolute;left:10165;top:-824;width:24;height:2" coordorigin="10165,-824" coordsize="24,0" path="m10165,-824l10188,-824e" filled="false" stroked="true" strokeweight=".09927pt" strokecolor="#ff0000">
                <v:path arrowok="t"/>
              </v:shape>
            </v:group>
            <v:group style="position:absolute;left:10176;top:-836;width:2;height:24" coordorigin="10176,-836" coordsize="2,24">
              <v:shape style="position:absolute;left:10176;top:-836;width:2;height:24" coordorigin="10176,-836" coordsize="0,24" path="m10176,-836l10176,-812e" filled="false" stroked="true" strokeweight=".098107pt" strokecolor="#ff0000">
                <v:path arrowok="t"/>
              </v:shape>
            </v:group>
            <v:group style="position:absolute;left:10165;top:-824;width:24;height:2" coordorigin="10165,-824" coordsize="24,2">
              <v:shape style="position:absolute;left:10165;top:-824;width:24;height:2" coordorigin="10165,-824" coordsize="24,0" path="m10165,-824l10188,-824e" filled="false" stroked="true" strokeweight=".09927pt" strokecolor="#ff0000">
                <v:path arrowok="t"/>
              </v:shape>
            </v:group>
            <v:group style="position:absolute;left:10176;top:-836;width:2;height:24" coordorigin="10176,-836" coordsize="2,24">
              <v:shape style="position:absolute;left:10176;top:-836;width:2;height:24" coordorigin="10176,-836" coordsize="0,24" path="m10176,-836l10176,-812e" filled="false" stroked="true" strokeweight=".098107pt" strokecolor="#ff0000">
                <v:path arrowok="t"/>
              </v:shape>
            </v:group>
            <v:group style="position:absolute;left:10165;top:-825;width:24;height:2" coordorigin="10165,-825" coordsize="24,2">
              <v:shape style="position:absolute;left:10165;top:-825;width:24;height:2" coordorigin="10165,-825" coordsize="24,0" path="m10165,-825l10188,-825e" filled="false" stroked="true" strokeweight=".09927pt" strokecolor="#ff0000">
                <v:path arrowok="t"/>
              </v:shape>
            </v:group>
            <v:group style="position:absolute;left:10176;top:-836;width:2;height:24" coordorigin="10176,-836" coordsize="2,24">
              <v:shape style="position:absolute;left:10176;top:-836;width:2;height:24" coordorigin="10176,-836" coordsize="0,24" path="m10176,-836l10176,-813e" filled="false" stroked="true" strokeweight=".098107pt" strokecolor="#ff0000">
                <v:path arrowok="t"/>
              </v:shape>
            </v:group>
            <v:group style="position:absolute;left:10165;top:-825;width:24;height:2" coordorigin="10165,-825" coordsize="24,2">
              <v:shape style="position:absolute;left:10165;top:-825;width:24;height:2" coordorigin="10165,-825" coordsize="24,0" path="m10165,-825l10188,-825e" filled="false" stroked="true" strokeweight=".09927pt" strokecolor="#ff0000">
                <v:path arrowok="t"/>
              </v:shape>
            </v:group>
            <v:group style="position:absolute;left:10176;top:-837;width:2;height:24" coordorigin="10176,-837" coordsize="2,24">
              <v:shape style="position:absolute;left:10176;top:-837;width:2;height:24" coordorigin="10176,-837" coordsize="0,24" path="m10176,-837l10176,-813e" filled="false" stroked="true" strokeweight=".098107pt" strokecolor="#ff0000">
                <v:path arrowok="t"/>
              </v:shape>
            </v:group>
            <v:group style="position:absolute;left:10165;top:-825;width:24;height:2" coordorigin="10165,-825" coordsize="24,2">
              <v:shape style="position:absolute;left:10165;top:-825;width:24;height:2" coordorigin="10165,-825" coordsize="24,0" path="m10165,-825l10188,-825e" filled="false" stroked="true" strokeweight=".09927pt" strokecolor="#ff0000">
                <v:path arrowok="t"/>
              </v:shape>
            </v:group>
            <v:group style="position:absolute;left:10176;top:-837;width:2;height:24" coordorigin="10176,-837" coordsize="2,24">
              <v:shape style="position:absolute;left:10176;top:-837;width:2;height:24" coordorigin="10176,-837" coordsize="0,24" path="m10176,-837l10176,-813e" filled="false" stroked="true" strokeweight=".098107pt" strokecolor="#ff0000">
                <v:path arrowok="t"/>
              </v:shape>
            </v:group>
            <v:group style="position:absolute;left:10165;top:-826;width:24;height:2" coordorigin="10165,-826" coordsize="24,2">
              <v:shape style="position:absolute;left:10165;top:-826;width:24;height:2" coordorigin="10165,-826" coordsize="24,0" path="m10165,-826l10188,-826e" filled="false" stroked="true" strokeweight=".09927pt" strokecolor="#ff0000">
                <v:path arrowok="t"/>
              </v:shape>
            </v:group>
            <v:group style="position:absolute;left:10176;top:-837;width:2;height:24" coordorigin="10176,-837" coordsize="2,24">
              <v:shape style="position:absolute;left:10176;top:-837;width:2;height:24" coordorigin="10176,-837" coordsize="0,24" path="m10176,-837l10176,-814e" filled="false" stroked="true" strokeweight=".098107pt" strokecolor="#ff0000">
                <v:path arrowok="t"/>
              </v:shape>
            </v:group>
            <v:group style="position:absolute;left:10165;top:-826;width:24;height:2" coordorigin="10165,-826" coordsize="24,2">
              <v:shape style="position:absolute;left:10165;top:-826;width:24;height:2" coordorigin="10165,-826" coordsize="24,0" path="m10165,-826l10188,-826e" filled="false" stroked="true" strokeweight=".09927pt" strokecolor="#ff0000">
                <v:path arrowok="t"/>
              </v:shape>
            </v:group>
            <v:group style="position:absolute;left:10176;top:-838;width:2;height:24" coordorigin="10176,-838" coordsize="2,24">
              <v:shape style="position:absolute;left:10176;top:-838;width:2;height:24" coordorigin="10176,-838" coordsize="0,24" path="m10176,-838l10176,-814e" filled="false" stroked="true" strokeweight=".098107pt" strokecolor="#ff0000">
                <v:path arrowok="t"/>
              </v:shape>
            </v:group>
            <v:group style="position:absolute;left:10165;top:-827;width:24;height:2" coordorigin="10165,-827" coordsize="24,2">
              <v:shape style="position:absolute;left:10165;top:-827;width:24;height:2" coordorigin="10165,-827" coordsize="24,0" path="m10165,-827l10188,-827e" filled="false" stroked="true" strokeweight=".09927pt" strokecolor="#ff0000">
                <v:path arrowok="t"/>
              </v:shape>
            </v:group>
            <v:group style="position:absolute;left:10176;top:-839;width:2;height:24" coordorigin="10176,-839" coordsize="2,24">
              <v:shape style="position:absolute;left:10176;top:-839;width:2;height:24" coordorigin="10176,-839" coordsize="0,24" path="m10176,-839l10176,-815e" filled="false" stroked="true" strokeweight=".098107pt" strokecolor="#ff0000">
                <v:path arrowok="t"/>
              </v:shape>
            </v:group>
            <v:group style="position:absolute;left:10165;top:-828;width:24;height:2" coordorigin="10165,-828" coordsize="24,2">
              <v:shape style="position:absolute;left:10165;top:-828;width:24;height:2" coordorigin="10165,-828" coordsize="24,0" path="m10165,-828l10188,-828e" filled="false" stroked="true" strokeweight=".09927pt" strokecolor="#ff0000">
                <v:path arrowok="t"/>
              </v:shape>
            </v:group>
            <v:group style="position:absolute;left:10176;top:-839;width:2;height:24" coordorigin="10176,-839" coordsize="2,24">
              <v:shape style="position:absolute;left:10176;top:-839;width:2;height:24" coordorigin="10176,-839" coordsize="0,24" path="m10176,-839l10176,-816e" filled="false" stroked="true" strokeweight=".098107pt" strokecolor="#ff0000">
                <v:path arrowok="t"/>
              </v:shape>
            </v:group>
            <v:group style="position:absolute;left:10165;top:-828;width:24;height:2" coordorigin="10165,-828" coordsize="24,2">
              <v:shape style="position:absolute;left:10165;top:-828;width:24;height:2" coordorigin="10165,-828" coordsize="24,0" path="m10165,-828l10188,-828e" filled="false" stroked="true" strokeweight=".09927pt" strokecolor="#ff0000">
                <v:path arrowok="t"/>
              </v:shape>
            </v:group>
            <v:group style="position:absolute;left:10176;top:-840;width:2;height:24" coordorigin="10176,-840" coordsize="2,24">
              <v:shape style="position:absolute;left:10176;top:-840;width:2;height:24" coordorigin="10176,-840" coordsize="0,24" path="m10176,-840l10176,-816e" filled="false" stroked="true" strokeweight=".098107pt" strokecolor="#ff0000">
                <v:path arrowok="t"/>
              </v:shape>
            </v:group>
            <v:group style="position:absolute;left:10165;top:-828;width:24;height:2" coordorigin="10165,-828" coordsize="24,2">
              <v:shape style="position:absolute;left:10165;top:-828;width:24;height:2" coordorigin="10165,-828" coordsize="24,0" path="m10165,-828l10188,-828e" filled="false" stroked="true" strokeweight=".09927pt" strokecolor="#ff0000">
                <v:path arrowok="t"/>
              </v:shape>
            </v:group>
            <v:group style="position:absolute;left:10176;top:-840;width:2;height:24" coordorigin="10176,-840" coordsize="2,24">
              <v:shape style="position:absolute;left:10176;top:-840;width:2;height:24" coordorigin="10176,-840" coordsize="0,24" path="m10176,-840l10176,-816e" filled="false" stroked="true" strokeweight=".098107pt" strokecolor="#ff0000">
                <v:path arrowok="t"/>
              </v:shape>
            </v:group>
            <v:group style="position:absolute;left:10165;top:-829;width:24;height:2" coordorigin="10165,-829" coordsize="24,2">
              <v:shape style="position:absolute;left:10165;top:-829;width:24;height:2" coordorigin="10165,-829" coordsize="24,0" path="m10165,-829l10188,-829e" filled="false" stroked="true" strokeweight=".09927pt" strokecolor="#ff0000">
                <v:path arrowok="t"/>
              </v:shape>
            </v:group>
            <v:group style="position:absolute;left:10176;top:-841;width:2;height:24" coordorigin="10176,-841" coordsize="2,24">
              <v:shape style="position:absolute;left:10176;top:-841;width:2;height:24" coordorigin="10176,-841" coordsize="0,24" path="m10176,-841l10176,-817e" filled="false" stroked="true" strokeweight=".098107pt" strokecolor="#ff0000">
                <v:path arrowok="t"/>
              </v:shape>
            </v:group>
            <v:group style="position:absolute;left:10165;top:-830;width:24;height:2" coordorigin="10165,-830" coordsize="24,2">
              <v:shape style="position:absolute;left:10165;top:-830;width:24;height:2" coordorigin="10165,-830" coordsize="24,0" path="m10165,-830l10188,-830e" filled="false" stroked="true" strokeweight=".09927pt" strokecolor="#ff0000">
                <v:path arrowok="t"/>
              </v:shape>
            </v:group>
            <v:group style="position:absolute;left:10176;top:-841;width:2;height:24" coordorigin="10176,-841" coordsize="2,24">
              <v:shape style="position:absolute;left:10176;top:-841;width:2;height:24" coordorigin="10176,-841" coordsize="0,24" path="m10176,-841l10176,-818e" filled="false" stroked="true" strokeweight=".098107pt" strokecolor="#ff0000">
                <v:path arrowok="t"/>
              </v:shape>
            </v:group>
            <v:group style="position:absolute;left:10165;top:-830;width:24;height:2" coordorigin="10165,-830" coordsize="24,2">
              <v:shape style="position:absolute;left:10165;top:-830;width:24;height:2" coordorigin="10165,-830" coordsize="24,0" path="m10165,-830l10188,-830e" filled="false" stroked="true" strokeweight=".09927pt" strokecolor="#ff0000">
                <v:path arrowok="t"/>
              </v:shape>
            </v:group>
            <v:group style="position:absolute;left:10176;top:-842;width:2;height:24" coordorigin="10176,-842" coordsize="2,24">
              <v:shape style="position:absolute;left:10176;top:-842;width:2;height:24" coordorigin="10176,-842" coordsize="0,24" path="m10176,-842l10176,-818e" filled="false" stroked="true" strokeweight=".098107pt" strokecolor="#ff0000">
                <v:path arrowok="t"/>
              </v:shape>
            </v:group>
            <v:group style="position:absolute;left:10165;top:-830;width:24;height:2" coordorigin="10165,-830" coordsize="24,2">
              <v:shape style="position:absolute;left:10165;top:-830;width:24;height:2" coordorigin="10165,-830" coordsize="24,0" path="m10165,-830l10188,-830e" filled="false" stroked="true" strokeweight=".09927pt" strokecolor="#ff0000">
                <v:path arrowok="t"/>
              </v:shape>
            </v:group>
            <v:group style="position:absolute;left:10176;top:-842;width:2;height:24" coordorigin="10176,-842" coordsize="2,24">
              <v:shape style="position:absolute;left:10176;top:-842;width:2;height:24" coordorigin="10176,-842" coordsize="0,24" path="m10176,-842l10176,-818e" filled="false" stroked="true" strokeweight=".098107pt" strokecolor="#ff0000">
                <v:path arrowok="t"/>
              </v:shape>
            </v:group>
            <v:group style="position:absolute;left:10165;top:-831;width:24;height:2" coordorigin="10165,-831" coordsize="24,2">
              <v:shape style="position:absolute;left:10165;top:-831;width:24;height:2" coordorigin="10165,-831" coordsize="24,0" path="m10165,-831l10188,-831e" filled="false" stroked="true" strokeweight=".09927pt" strokecolor="#ff0000">
                <v:path arrowok="t"/>
              </v:shape>
            </v:group>
            <v:group style="position:absolute;left:10176;top:-842;width:2;height:24" coordorigin="10176,-842" coordsize="2,24">
              <v:shape style="position:absolute;left:10176;top:-842;width:2;height:24" coordorigin="10176,-842" coordsize="0,24" path="m10176,-842l10176,-819e" filled="false" stroked="true" strokeweight=".098107pt" strokecolor="#ff0000">
                <v:path arrowok="t"/>
              </v:shape>
            </v:group>
            <v:group style="position:absolute;left:10165;top:-831;width:24;height:2" coordorigin="10165,-831" coordsize="24,2">
              <v:shape style="position:absolute;left:10165;top:-831;width:24;height:2" coordorigin="10165,-831" coordsize="24,0" path="m10165,-831l10188,-831e" filled="false" stroked="true" strokeweight=".09927pt" strokecolor="#ff0000">
                <v:path arrowok="t"/>
              </v:shape>
            </v:group>
            <v:group style="position:absolute;left:10176;top:-843;width:2;height:24" coordorigin="10176,-843" coordsize="2,24">
              <v:shape style="position:absolute;left:10176;top:-843;width:2;height:24" coordorigin="10176,-843" coordsize="0,24" path="m10176,-843l10176,-819e" filled="false" stroked="true" strokeweight=".098107pt" strokecolor="#ff0000">
                <v:path arrowok="t"/>
              </v:shape>
            </v:group>
            <v:group style="position:absolute;left:10165;top:-832;width:24;height:2" coordorigin="10165,-832" coordsize="24,2">
              <v:shape style="position:absolute;left:10165;top:-832;width:24;height:2" coordorigin="10165,-832" coordsize="24,0" path="m10165,-832l10188,-832e" filled="false" stroked="true" strokeweight=".09927pt" strokecolor="#ff0000">
                <v:path arrowok="t"/>
              </v:shape>
            </v:group>
            <v:group style="position:absolute;left:10176;top:-844;width:2;height:24" coordorigin="10176,-844" coordsize="2,24">
              <v:shape style="position:absolute;left:10176;top:-844;width:2;height:24" coordorigin="10176,-844" coordsize="0,24" path="m10176,-844l10176,-820e" filled="false" stroked="true" strokeweight=".098107pt" strokecolor="#ff0000">
                <v:path arrowok="t"/>
              </v:shape>
            </v:group>
            <v:group style="position:absolute;left:10165;top:-832;width:24;height:2" coordorigin="10165,-832" coordsize="24,2">
              <v:shape style="position:absolute;left:10165;top:-832;width:24;height:2" coordorigin="10165,-832" coordsize="24,0" path="m10165,-832l10188,-832e" filled="false" stroked="true" strokeweight=".09927pt" strokecolor="#ff0000">
                <v:path arrowok="t"/>
              </v:shape>
            </v:group>
            <v:group style="position:absolute;left:10176;top:-844;width:2;height:24" coordorigin="10176,-844" coordsize="2,24">
              <v:shape style="position:absolute;left:10176;top:-844;width:2;height:24" coordorigin="10176,-844" coordsize="0,24" path="m10176,-844l10176,-820e" filled="false" stroked="true" strokeweight=".098107pt" strokecolor="#ff0000">
                <v:path arrowok="t"/>
              </v:shape>
            </v:group>
            <v:group style="position:absolute;left:10165;top:-833;width:24;height:2" coordorigin="10165,-833" coordsize="24,2">
              <v:shape style="position:absolute;left:10165;top:-833;width:24;height:2" coordorigin="10165,-833" coordsize="24,0" path="m10165,-833l10188,-833e" filled="false" stroked="true" strokeweight=".09927pt" strokecolor="#ff0000">
                <v:path arrowok="t"/>
              </v:shape>
            </v:group>
            <v:group style="position:absolute;left:10176;top:-844;width:2;height:24" coordorigin="10176,-844" coordsize="2,24">
              <v:shape style="position:absolute;left:10176;top:-844;width:2;height:24" coordorigin="10176,-844" coordsize="0,24" path="m10176,-844l10176,-821e" filled="false" stroked="true" strokeweight=".098107pt" strokecolor="#ff0000">
                <v:path arrowok="t"/>
              </v:shape>
            </v:group>
            <v:group style="position:absolute;left:10165;top:-833;width:24;height:2" coordorigin="10165,-833" coordsize="24,2">
              <v:shape style="position:absolute;left:10165;top:-833;width:24;height:2" coordorigin="10165,-833" coordsize="24,0" path="m10165,-833l10188,-833e" filled="false" stroked="true" strokeweight=".09927pt" strokecolor="#ff0000">
                <v:path arrowok="t"/>
              </v:shape>
            </v:group>
            <v:group style="position:absolute;left:10176;top:-845;width:2;height:24" coordorigin="10176,-845" coordsize="2,24">
              <v:shape style="position:absolute;left:10176;top:-845;width:2;height:24" coordorigin="10176,-845" coordsize="0,24" path="m10176,-845l10176,-821e" filled="false" stroked="true" strokeweight=".098107pt" strokecolor="#ff0000">
                <v:path arrowok="t"/>
              </v:shape>
            </v:group>
            <v:group style="position:absolute;left:10165;top:-833;width:24;height:2" coordorigin="10165,-833" coordsize="24,2">
              <v:shape style="position:absolute;left:10165;top:-833;width:24;height:2" coordorigin="10165,-833" coordsize="24,0" path="m10165,-833l10188,-833e" filled="false" stroked="true" strokeweight=".09927pt" strokecolor="#ff0000">
                <v:path arrowok="t"/>
              </v:shape>
            </v:group>
            <v:group style="position:absolute;left:10176;top:-845;width:2;height:24" coordorigin="10176,-845" coordsize="2,24">
              <v:shape style="position:absolute;left:10176;top:-845;width:2;height:24" coordorigin="10176,-845" coordsize="0,24" path="m10176,-845l10176,-821e" filled="false" stroked="true" strokeweight=".098107pt" strokecolor="#ff0000">
                <v:path arrowok="t"/>
              </v:shape>
            </v:group>
            <v:group style="position:absolute;left:10165;top:-834;width:24;height:2" coordorigin="10165,-834" coordsize="24,2">
              <v:shape style="position:absolute;left:10165;top:-834;width:24;height:2" coordorigin="10165,-834" coordsize="24,0" path="m10165,-834l10188,-834e" filled="false" stroked="true" strokeweight=".09927pt" strokecolor="#ff0000">
                <v:path arrowok="t"/>
              </v:shape>
            </v:group>
            <v:group style="position:absolute;left:10176;top:-845;width:2;height:24" coordorigin="10176,-845" coordsize="2,24">
              <v:shape style="position:absolute;left:10176;top:-845;width:2;height:24" coordorigin="10176,-845" coordsize="0,24" path="m10176,-845l10176,-822e" filled="false" stroked="true" strokeweight=".098107pt" strokecolor="#ff0000">
                <v:path arrowok="t"/>
              </v:shape>
            </v:group>
            <v:group style="position:absolute;left:10165;top:-834;width:24;height:2" coordorigin="10165,-834" coordsize="24,2">
              <v:shape style="position:absolute;left:10165;top:-834;width:24;height:2" coordorigin="10165,-834" coordsize="24,0" path="m10165,-834l10188,-834e" filled="false" stroked="true" strokeweight=".09927pt" strokecolor="#ff0000">
                <v:path arrowok="t"/>
              </v:shape>
            </v:group>
            <v:group style="position:absolute;left:10176;top:-846;width:2;height:24" coordorigin="10176,-846" coordsize="2,24">
              <v:shape style="position:absolute;left:10176;top:-846;width:2;height:24" coordorigin="10176,-846" coordsize="0,24" path="m10176,-846l10176,-822e" filled="false" stroked="true" strokeweight=".098107pt" strokecolor="#ff0000">
                <v:path arrowok="t"/>
              </v:shape>
            </v:group>
            <v:group style="position:absolute;left:10165;top:-834;width:24;height:2" coordorigin="10165,-834" coordsize="24,2">
              <v:shape style="position:absolute;left:10165;top:-834;width:24;height:2" coordorigin="10165,-834" coordsize="24,0" path="m10165,-834l10188,-834e" filled="false" stroked="true" strokeweight=".09927pt" strokecolor="#ff0000">
                <v:path arrowok="t"/>
              </v:shape>
            </v:group>
            <v:group style="position:absolute;left:10176;top:-846;width:2;height:24" coordorigin="10176,-846" coordsize="2,24">
              <v:shape style="position:absolute;left:10176;top:-846;width:2;height:24" coordorigin="10176,-846" coordsize="0,24" path="m10176,-846l10176,-823e" filled="false" stroked="true" strokeweight=".098107pt" strokecolor="#ff0000">
                <v:path arrowok="t"/>
              </v:shape>
            </v:group>
            <v:group style="position:absolute;left:10165;top:-835;width:24;height:2" coordorigin="10165,-835" coordsize="24,2">
              <v:shape style="position:absolute;left:10165;top:-835;width:24;height:2" coordorigin="10165,-835" coordsize="24,0" path="m10165,-835l10188,-835e" filled="false" stroked="true" strokeweight=".09927pt" strokecolor="#ff0000">
                <v:path arrowok="t"/>
              </v:shape>
            </v:group>
            <v:group style="position:absolute;left:10176;top:-847;width:2;height:24" coordorigin="10176,-847" coordsize="2,24">
              <v:shape style="position:absolute;left:10176;top:-847;width:2;height:24" coordorigin="10176,-847" coordsize="0,24" path="m10176,-847l10176,-823e" filled="false" stroked="true" strokeweight=".098107pt" strokecolor="#ff0000">
                <v:path arrowok="t"/>
              </v:shape>
            </v:group>
            <v:group style="position:absolute;left:10165;top:-835;width:24;height:2" coordorigin="10165,-835" coordsize="24,2">
              <v:shape style="position:absolute;left:10165;top:-835;width:24;height:2" coordorigin="10165,-835" coordsize="24,0" path="m10165,-835l10188,-835e" filled="false" stroked="true" strokeweight=".09927pt" strokecolor="#ff0000">
                <v:path arrowok="t"/>
              </v:shape>
            </v:group>
            <v:group style="position:absolute;left:10176;top:-847;width:2;height:24" coordorigin="10176,-847" coordsize="2,24">
              <v:shape style="position:absolute;left:10176;top:-847;width:2;height:24" coordorigin="10176,-847" coordsize="0,24" path="m10176,-847l10176,-823e" filled="false" stroked="true" strokeweight=".098107pt" strokecolor="#ff0000">
                <v:path arrowok="t"/>
              </v:shape>
            </v:group>
            <v:group style="position:absolute;left:10165;top:-835;width:24;height:2" coordorigin="10165,-835" coordsize="24,2">
              <v:shape style="position:absolute;left:10165;top:-835;width:24;height:2" coordorigin="10165,-835" coordsize="24,0" path="m10165,-835l10188,-835e" filled="false" stroked="true" strokeweight=".09927pt" strokecolor="#ff0000">
                <v:path arrowok="t"/>
              </v:shape>
            </v:group>
            <v:group style="position:absolute;left:10176;top:-847;width:2;height:24" coordorigin="10176,-847" coordsize="2,24">
              <v:shape style="position:absolute;left:10176;top:-847;width:2;height:24" coordorigin="10176,-847" coordsize="0,24" path="m10176,-847l10176,-824e" filled="false" stroked="true" strokeweight=".098107pt" strokecolor="#ff0000">
                <v:path arrowok="t"/>
              </v:shape>
            </v:group>
            <v:group style="position:absolute;left:10165;top:-836;width:24;height:2" coordorigin="10165,-836" coordsize="24,2">
              <v:shape style="position:absolute;left:10165;top:-836;width:24;height:2" coordorigin="10165,-836" coordsize="24,0" path="m10165,-836l10188,-836e" filled="false" stroked="true" strokeweight=".09927pt" strokecolor="#ff0000">
                <v:path arrowok="t"/>
              </v:shape>
            </v:group>
            <v:group style="position:absolute;left:10176;top:-848;width:2;height:24" coordorigin="10176,-848" coordsize="2,24">
              <v:shape style="position:absolute;left:10176;top:-848;width:2;height:24" coordorigin="10176,-848" coordsize="0,24" path="m10176,-848l10176,-824e" filled="false" stroked="true" strokeweight=".098107pt" strokecolor="#ff0000">
                <v:path arrowok="t"/>
              </v:shape>
            </v:group>
            <v:group style="position:absolute;left:10165;top:-836;width:24;height:2" coordorigin="10165,-836" coordsize="24,2">
              <v:shape style="position:absolute;left:10165;top:-836;width:24;height:2" coordorigin="10165,-836" coordsize="24,0" path="m10165,-836l10188,-836e" filled="false" stroked="true" strokeweight=".09927pt" strokecolor="#ff0000">
                <v:path arrowok="t"/>
              </v:shape>
            </v:group>
            <v:group style="position:absolute;left:10176;top:-848;width:2;height:24" coordorigin="10176,-848" coordsize="2,24">
              <v:shape style="position:absolute;left:10176;top:-848;width:2;height:24" coordorigin="10176,-848" coordsize="0,24" path="m10176,-848l10176,-825e" filled="false" stroked="true" strokeweight=".098107pt" strokecolor="#ff0000">
                <v:path arrowok="t"/>
              </v:shape>
            </v:group>
            <v:group style="position:absolute;left:10165;top:-837;width:24;height:2" coordorigin="10165,-837" coordsize="24,2">
              <v:shape style="position:absolute;left:10165;top:-837;width:24;height:2" coordorigin="10165,-837" coordsize="24,0" path="m10165,-837l10188,-837e" filled="false" stroked="true" strokeweight=".09927pt" strokecolor="#ff0000">
                <v:path arrowok="t"/>
              </v:shape>
            </v:group>
            <v:group style="position:absolute;left:10176;top:-849;width:2;height:24" coordorigin="10176,-849" coordsize="2,24">
              <v:shape style="position:absolute;left:10176;top:-849;width:2;height:24" coordorigin="10176,-849" coordsize="0,24" path="m10176,-849l10176,-825e" filled="false" stroked="true" strokeweight=".098107pt" strokecolor="#ff0000">
                <v:path arrowok="t"/>
              </v:shape>
            </v:group>
            <v:group style="position:absolute;left:10165;top:-837;width:24;height:2" coordorigin="10165,-837" coordsize="24,2">
              <v:shape style="position:absolute;left:10165;top:-837;width:24;height:2" coordorigin="10165,-837" coordsize="24,0" path="m10165,-837l10188,-837e" filled="false" stroked="true" strokeweight=".09927pt" strokecolor="#ff0000">
                <v:path arrowok="t"/>
              </v:shape>
            </v:group>
            <v:group style="position:absolute;left:10176;top:-849;width:2;height:24" coordorigin="10176,-849" coordsize="2,24">
              <v:shape style="position:absolute;left:10176;top:-849;width:2;height:24" coordorigin="10176,-849" coordsize="0,24" path="m10176,-849l10176,-825e" filled="false" stroked="true" strokeweight=".098107pt" strokecolor="#ff0000">
                <v:path arrowok="t"/>
              </v:shape>
            </v:group>
            <v:group style="position:absolute;left:10165;top:-837;width:24;height:2" coordorigin="10165,-837" coordsize="24,2">
              <v:shape style="position:absolute;left:10165;top:-837;width:24;height:2" coordorigin="10165,-837" coordsize="24,0" path="m10165,-837l10188,-837e" filled="false" stroked="true" strokeweight=".09927pt" strokecolor="#ff0000">
                <v:path arrowok="t"/>
              </v:shape>
            </v:group>
            <v:group style="position:absolute;left:10176;top:-849;width:2;height:24" coordorigin="10176,-849" coordsize="2,24">
              <v:shape style="position:absolute;left:10176;top:-849;width:2;height:24" coordorigin="10176,-849" coordsize="0,24" path="m10176,-849l10176,-826e" filled="false" stroked="true" strokeweight=".098107pt" strokecolor="#ff0000">
                <v:path arrowok="t"/>
              </v:shape>
            </v:group>
            <v:group style="position:absolute;left:10165;top:-838;width:24;height:2" coordorigin="10165,-838" coordsize="24,2">
              <v:shape style="position:absolute;left:10165;top:-838;width:24;height:2" coordorigin="10165,-838" coordsize="24,0" path="m10165,-838l10188,-838e" filled="false" stroked="true" strokeweight=".09927pt" strokecolor="#ff0000">
                <v:path arrowok="t"/>
              </v:shape>
            </v:group>
            <v:group style="position:absolute;left:10176;top:-850;width:2;height:24" coordorigin="10176,-850" coordsize="2,24">
              <v:shape style="position:absolute;left:10176;top:-850;width:2;height:24" coordorigin="10176,-850" coordsize="0,24" path="m10176,-850l10176,-826e" filled="false" stroked="true" strokeweight=".098107pt" strokecolor="#ff0000">
                <v:path arrowok="t"/>
              </v:shape>
            </v:group>
            <v:group style="position:absolute;left:10165;top:-838;width:24;height:2" coordorigin="10165,-838" coordsize="24,2">
              <v:shape style="position:absolute;left:10165;top:-838;width:24;height:2" coordorigin="10165,-838" coordsize="24,0" path="m10165,-838l10188,-838e" filled="false" stroked="true" strokeweight=".09927pt" strokecolor="#ff0000">
                <v:path arrowok="t"/>
              </v:shape>
            </v:group>
            <v:group style="position:absolute;left:10176;top:-850;width:2;height:24" coordorigin="10176,-850" coordsize="2,24">
              <v:shape style="position:absolute;left:10176;top:-850;width:2;height:24" coordorigin="10176,-850" coordsize="0,24" path="m10176,-850l10176,-826e" filled="false" stroked="true" strokeweight=".098107pt" strokecolor="#ff0000">
                <v:path arrowok="t"/>
              </v:shape>
            </v:group>
            <v:group style="position:absolute;left:10165;top:-838;width:24;height:2" coordorigin="10165,-838" coordsize="24,2">
              <v:shape style="position:absolute;left:10165;top:-838;width:24;height:2" coordorigin="10165,-838" coordsize="24,0" path="m10165,-838l10188,-838e" filled="false" stroked="true" strokeweight=".09927pt" strokecolor="#ff0000">
                <v:path arrowok="t"/>
              </v:shape>
            </v:group>
            <v:group style="position:absolute;left:10176;top:-850;width:2;height:24" coordorigin="10176,-850" coordsize="2,24">
              <v:shape style="position:absolute;left:10176;top:-850;width:2;height:24" coordorigin="10176,-850" coordsize="0,24" path="m10176,-850l10176,-827e" filled="false" stroked="true" strokeweight=".098107pt" strokecolor="#ff0000">
                <v:path arrowok="t"/>
              </v:shape>
            </v:group>
            <v:group style="position:absolute;left:10165;top:-839;width:24;height:2" coordorigin="10165,-839" coordsize="24,2">
              <v:shape style="position:absolute;left:10165;top:-839;width:24;height:2" coordorigin="10165,-839" coordsize="24,0" path="m10165,-839l10188,-839e" filled="false" stroked="true" strokeweight=".09927pt" strokecolor="#ff0000">
                <v:path arrowok="t"/>
              </v:shape>
            </v:group>
            <v:group style="position:absolute;left:10176;top:-851;width:2;height:24" coordorigin="10176,-851" coordsize="2,24">
              <v:shape style="position:absolute;left:10176;top:-851;width:2;height:24" coordorigin="10176,-851" coordsize="0,24" path="m10176,-851l10176,-827e" filled="false" stroked="true" strokeweight=".098107pt" strokecolor="#ff0000">
                <v:path arrowok="t"/>
              </v:shape>
            </v:group>
            <v:group style="position:absolute;left:10165;top:-839;width:24;height:2" coordorigin="10165,-839" coordsize="24,2">
              <v:shape style="position:absolute;left:10165;top:-839;width:24;height:2" coordorigin="10165,-839" coordsize="24,0" path="m10165,-839l10188,-839e" filled="false" stroked="true" strokeweight=".09927pt" strokecolor="#ff0000">
                <v:path arrowok="t"/>
              </v:shape>
            </v:group>
            <v:group style="position:absolute;left:10176;top:-851;width:2;height:24" coordorigin="10176,-851" coordsize="2,24">
              <v:shape style="position:absolute;left:10176;top:-851;width:2;height:24" coordorigin="10176,-851" coordsize="0,24" path="m10176,-851l10176,-827e" filled="false" stroked="true" strokeweight=".098107pt" strokecolor="#ff0000">
                <v:path arrowok="t"/>
              </v:shape>
            </v:group>
            <v:group style="position:absolute;left:10165;top:-839;width:24;height:2" coordorigin="10165,-839" coordsize="24,2">
              <v:shape style="position:absolute;left:10165;top:-839;width:24;height:2" coordorigin="10165,-839" coordsize="24,0" path="m10165,-839l10188,-839e" filled="false" stroked="true" strokeweight=".09927pt" strokecolor="#ff0000">
                <v:path arrowok="t"/>
              </v:shape>
            </v:group>
            <v:group style="position:absolute;left:10176;top:-851;width:2;height:24" coordorigin="10176,-851" coordsize="2,24">
              <v:shape style="position:absolute;left:10176;top:-851;width:2;height:24" coordorigin="10176,-851" coordsize="0,24" path="m10176,-851l10176,-828e" filled="false" stroked="true" strokeweight=".098107pt" strokecolor="#ff0000">
                <v:path arrowok="t"/>
              </v:shape>
            </v:group>
            <v:group style="position:absolute;left:10165;top:-840;width:24;height:2" coordorigin="10165,-840" coordsize="24,2">
              <v:shape style="position:absolute;left:10165;top:-840;width:24;height:2" coordorigin="10165,-840" coordsize="24,0" path="m10165,-840l10188,-840e" filled="false" stroked="true" strokeweight=".09927pt" strokecolor="#ff0000">
                <v:path arrowok="t"/>
              </v:shape>
            </v:group>
            <v:group style="position:absolute;left:10176;top:-852;width:2;height:24" coordorigin="10176,-852" coordsize="2,24">
              <v:shape style="position:absolute;left:10176;top:-852;width:2;height:24" coordorigin="10176,-852" coordsize="0,24" path="m10176,-852l10176,-828e" filled="false" stroked="true" strokeweight=".098107pt" strokecolor="#ff0000">
                <v:path arrowok="t"/>
              </v:shape>
            </v:group>
            <v:group style="position:absolute;left:10165;top:-840;width:24;height:2" coordorigin="10165,-840" coordsize="24,2">
              <v:shape style="position:absolute;left:10165;top:-840;width:24;height:2" coordorigin="10165,-840" coordsize="24,0" path="m10165,-840l10188,-840e" filled="false" stroked="true" strokeweight=".09927pt" strokecolor="#ff0000">
                <v:path arrowok="t"/>
              </v:shape>
            </v:group>
            <v:group style="position:absolute;left:10176;top:-852;width:2;height:24" coordorigin="10176,-852" coordsize="2,24">
              <v:shape style="position:absolute;left:10176;top:-852;width:2;height:24" coordorigin="10176,-852" coordsize="0,24" path="m10176,-852l10176,-829e" filled="false" stroked="true" strokeweight=".098107pt" strokecolor="#ff0000">
                <v:path arrowok="t"/>
              </v:shape>
            </v:group>
            <v:group style="position:absolute;left:10165;top:-841;width:24;height:2" coordorigin="10165,-841" coordsize="24,2">
              <v:shape style="position:absolute;left:10165;top:-841;width:24;height:2" coordorigin="10165,-841" coordsize="24,0" path="m10165,-841l10188,-841e" filled="false" stroked="true" strokeweight=".09927pt" strokecolor="#ff0000">
                <v:path arrowok="t"/>
              </v:shape>
            </v:group>
            <v:group style="position:absolute;left:10176;top:-853;width:2;height:24" coordorigin="10176,-853" coordsize="2,24">
              <v:shape style="position:absolute;left:10176;top:-853;width:2;height:24" coordorigin="10176,-853" coordsize="0,24" path="m10176,-853l10176,-829e" filled="false" stroked="true" strokeweight=".098107pt" strokecolor="#ff0000">
                <v:path arrowok="t"/>
              </v:shape>
            </v:group>
            <v:group style="position:absolute;left:10165;top:-841;width:24;height:2" coordorigin="10165,-841" coordsize="24,2">
              <v:shape style="position:absolute;left:10165;top:-841;width:24;height:2" coordorigin="10165,-841" coordsize="24,0" path="m10165,-841l10188,-841e" filled="false" stroked="true" strokeweight=".09927pt" strokecolor="#ff0000">
                <v:path arrowok="t"/>
              </v:shape>
            </v:group>
            <v:group style="position:absolute;left:10176;top:-853;width:2;height:24" coordorigin="10176,-853" coordsize="2,24">
              <v:shape style="position:absolute;left:10176;top:-853;width:2;height:24" coordorigin="10176,-853" coordsize="0,24" path="m10176,-853l10176,-829e" filled="false" stroked="true" strokeweight=".098107pt" strokecolor="#ff0000">
                <v:path arrowok="t"/>
              </v:shape>
            </v:group>
            <v:group style="position:absolute;left:10165;top:-841;width:24;height:2" coordorigin="10165,-841" coordsize="24,2">
              <v:shape style="position:absolute;left:10165;top:-841;width:24;height:2" coordorigin="10165,-841" coordsize="24,0" path="m10165,-841l10188,-841e" filled="false" stroked="true" strokeweight=".09927pt" strokecolor="#ff0000">
                <v:path arrowok="t"/>
              </v:shape>
            </v:group>
            <v:group style="position:absolute;left:10176;top:-853;width:2;height:24" coordorigin="10176,-853" coordsize="2,24">
              <v:shape style="position:absolute;left:10176;top:-853;width:2;height:24" coordorigin="10176,-853" coordsize="0,24" path="m10176,-853l10176,-830e" filled="false" stroked="true" strokeweight=".098107pt" strokecolor="#ff0000">
                <v:path arrowok="t"/>
              </v:shape>
            </v:group>
            <v:group style="position:absolute;left:10165;top:-842;width:24;height:2" coordorigin="10165,-842" coordsize="24,2">
              <v:shape style="position:absolute;left:10165;top:-842;width:24;height:2" coordorigin="10165,-842" coordsize="24,0" path="m10165,-842l10188,-842e" filled="false" stroked="true" strokeweight=".09927pt" strokecolor="#ff0000">
                <v:path arrowok="t"/>
              </v:shape>
            </v:group>
            <v:group style="position:absolute;left:10176;top:-854;width:2;height:24" coordorigin="10176,-854" coordsize="2,24">
              <v:shape style="position:absolute;left:10176;top:-854;width:2;height:24" coordorigin="10176,-854" coordsize="0,24" path="m10176,-854l10176,-830e" filled="false" stroked="true" strokeweight=".098107pt" strokecolor="#ff0000">
                <v:path arrowok="t"/>
              </v:shape>
            </v:group>
            <v:group style="position:absolute;left:10165;top:-842;width:24;height:2" coordorigin="10165,-842" coordsize="24,2">
              <v:shape style="position:absolute;left:10165;top:-842;width:24;height:2" coordorigin="10165,-842" coordsize="24,0" path="m10165,-842l10188,-842e" filled="false" stroked="true" strokeweight=".09927pt" strokecolor="#ff0000">
                <v:path arrowok="t"/>
              </v:shape>
            </v:group>
            <v:group style="position:absolute;left:10176;top:-854;width:2;height:24" coordorigin="10176,-854" coordsize="2,24">
              <v:shape style="position:absolute;left:10176;top:-854;width:2;height:24" coordorigin="10176,-854" coordsize="0,24" path="m10176,-854l10176,-830e" filled="false" stroked="true" strokeweight=".098107pt" strokecolor="#ff0000">
                <v:path arrowok="t"/>
              </v:shape>
            </v:group>
            <v:group style="position:absolute;left:10165;top:-842;width:24;height:2" coordorigin="10165,-842" coordsize="24,2">
              <v:shape style="position:absolute;left:10165;top:-842;width:24;height:2" coordorigin="10165,-842" coordsize="24,0" path="m10165,-842l10188,-842e" filled="false" stroked="true" strokeweight=".09927pt" strokecolor="#ff0000">
                <v:path arrowok="t"/>
              </v:shape>
            </v:group>
            <v:group style="position:absolute;left:10176;top:-854;width:2;height:24" coordorigin="10176,-854" coordsize="2,24">
              <v:shape style="position:absolute;left:10176;top:-854;width:2;height:24" coordorigin="10176,-854" coordsize="0,24" path="m10176,-854l10176,-831e" filled="false" stroked="true" strokeweight=".098107pt" strokecolor="#ff0000">
                <v:path arrowok="t"/>
              </v:shape>
            </v:group>
            <v:group style="position:absolute;left:10165;top:-843;width:24;height:2" coordorigin="10165,-843" coordsize="24,2">
              <v:shape style="position:absolute;left:10165;top:-843;width:24;height:2" coordorigin="10165,-843" coordsize="24,0" path="m10165,-843l10188,-843e" filled="false" stroked="true" strokeweight=".09927pt" strokecolor="#ff0000">
                <v:path arrowok="t"/>
              </v:shape>
            </v:group>
            <v:group style="position:absolute;left:10176;top:-855;width:2;height:24" coordorigin="10176,-855" coordsize="2,24">
              <v:shape style="position:absolute;left:10176;top:-855;width:2;height:24" coordorigin="10176,-855" coordsize="0,24" path="m10176,-855l10176,-831e" filled="false" stroked="true" strokeweight=".098107pt" strokecolor="#ff0000">
                <v:path arrowok="t"/>
              </v:shape>
            </v:group>
            <v:group style="position:absolute;left:10165;top:-843;width:24;height:2" coordorigin="10165,-843" coordsize="24,2">
              <v:shape style="position:absolute;left:10165;top:-843;width:24;height:2" coordorigin="10165,-843" coordsize="24,0" path="m10165,-843l10188,-843e" filled="false" stroked="true" strokeweight=".09927pt" strokecolor="#ff0000">
                <v:path arrowok="t"/>
              </v:shape>
            </v:group>
            <v:group style="position:absolute;left:10176;top:-855;width:2;height:24" coordorigin="10176,-855" coordsize="2,24">
              <v:shape style="position:absolute;left:10176;top:-855;width:2;height:24" coordorigin="10176,-855" coordsize="0,24" path="m10176,-855l10176,-831e" filled="false" stroked="true" strokeweight=".098107pt" strokecolor="#ff0000">
                <v:path arrowok="t"/>
              </v:shape>
            </v:group>
            <v:group style="position:absolute;left:10165;top:-843;width:24;height:2" coordorigin="10165,-843" coordsize="24,2">
              <v:shape style="position:absolute;left:10165;top:-843;width:24;height:2" coordorigin="10165,-843" coordsize="24,0" path="m10165,-843l10188,-843e" filled="false" stroked="true" strokeweight=".09927pt" strokecolor="#ff0000">
                <v:path arrowok="t"/>
              </v:shape>
            </v:group>
            <v:group style="position:absolute;left:10176;top:-855;width:2;height:24" coordorigin="10176,-855" coordsize="2,24">
              <v:shape style="position:absolute;left:10176;top:-855;width:2;height:24" coordorigin="10176,-855" coordsize="0,24" path="m10176,-855l10176,-832e" filled="false" stroked="true" strokeweight=".098107pt" strokecolor="#ff0000">
                <v:path arrowok="t"/>
              </v:shape>
            </v:group>
            <v:group style="position:absolute;left:10165;top:-844;width:24;height:2" coordorigin="10165,-844" coordsize="24,2">
              <v:shape style="position:absolute;left:10165;top:-844;width:24;height:2" coordorigin="10165,-844" coordsize="24,0" path="m10165,-844l10188,-844e" filled="false" stroked="true" strokeweight=".09927pt" strokecolor="#ff0000">
                <v:path arrowok="t"/>
              </v:shape>
            </v:group>
            <v:group style="position:absolute;left:10176;top:-856;width:2;height:24" coordorigin="10176,-856" coordsize="2,24">
              <v:shape style="position:absolute;left:10176;top:-856;width:2;height:24" coordorigin="10176,-856" coordsize="0,24" path="m10176,-856l10176,-832e" filled="false" stroked="true" strokeweight=".098107pt" strokecolor="#ff0000">
                <v:path arrowok="t"/>
              </v:shape>
            </v:group>
            <v:group style="position:absolute;left:10165;top:-845;width:24;height:2" coordorigin="10165,-845" coordsize="24,2">
              <v:shape style="position:absolute;left:10165;top:-845;width:24;height:2" coordorigin="10165,-845" coordsize="24,0" path="m10165,-845l10188,-845e" filled="false" stroked="true" strokeweight=".09927pt" strokecolor="#ff0000">
                <v:path arrowok="t"/>
              </v:shape>
            </v:group>
            <v:group style="position:absolute;left:10176;top:-857;width:2;height:24" coordorigin="10176,-857" coordsize="2,24">
              <v:shape style="position:absolute;left:10176;top:-857;width:2;height:24" coordorigin="10176,-857" coordsize="0,24" path="m10176,-857l10176,-833e" filled="false" stroked="true" strokeweight=".098107pt" strokecolor="#ff0000">
                <v:path arrowok="t"/>
              </v:shape>
            </v:group>
            <v:group style="position:absolute;left:10165;top:-845;width:24;height:2" coordorigin="10165,-845" coordsize="24,2">
              <v:shape style="position:absolute;left:10165;top:-845;width:24;height:2" coordorigin="10165,-845" coordsize="24,0" path="m10165,-845l10188,-845e" filled="false" stroked="true" strokeweight=".09927pt" strokecolor="#ff0000">
                <v:path arrowok="t"/>
              </v:shape>
            </v:group>
            <v:group style="position:absolute;left:10176;top:-857;width:2;height:24" coordorigin="10176,-857" coordsize="2,24">
              <v:shape style="position:absolute;left:10176;top:-857;width:2;height:24" coordorigin="10176,-857" coordsize="0,24" path="m10176,-857l10176,-833e" filled="false" stroked="true" strokeweight=".098107pt" strokecolor="#ff0000">
                <v:path arrowok="t"/>
              </v:shape>
            </v:group>
            <v:group style="position:absolute;left:10165;top:-845;width:24;height:2" coordorigin="10165,-845" coordsize="24,2">
              <v:shape style="position:absolute;left:10165;top:-845;width:24;height:2" coordorigin="10165,-845" coordsize="24,0" path="m10165,-845l10188,-845e" filled="false" stroked="true" strokeweight=".09927pt" strokecolor="#ff0000">
                <v:path arrowok="t"/>
              </v:shape>
            </v:group>
            <v:group style="position:absolute;left:10176;top:-857;width:2;height:24" coordorigin="10176,-857" coordsize="2,24">
              <v:shape style="position:absolute;left:10176;top:-857;width:2;height:24" coordorigin="10176,-857" coordsize="0,24" path="m10176,-857l10176,-834e" filled="false" stroked="true" strokeweight=".098107pt" strokecolor="#ff0000">
                <v:path arrowok="t"/>
              </v:shape>
            </v:group>
            <v:group style="position:absolute;left:10165;top:-846;width:24;height:2" coordorigin="10165,-846" coordsize="24,2">
              <v:shape style="position:absolute;left:10165;top:-846;width:24;height:2" coordorigin="10165,-846" coordsize="24,0" path="m10165,-846l10188,-846e" filled="false" stroked="true" strokeweight=".09927pt" strokecolor="#ff0000">
                <v:path arrowok="t"/>
              </v:shape>
            </v:group>
            <v:group style="position:absolute;left:10176;top:-858;width:2;height:24" coordorigin="10176,-858" coordsize="2,24">
              <v:shape style="position:absolute;left:10176;top:-858;width:2;height:24" coordorigin="10176,-858" coordsize="0,24" path="m10176,-858l10176,-834e" filled="false" stroked="true" strokeweight=".098107pt" strokecolor="#ff0000">
                <v:path arrowok="t"/>
              </v:shape>
            </v:group>
            <v:group style="position:absolute;left:10165;top:-846;width:24;height:2" coordorigin="10165,-846" coordsize="24,2">
              <v:shape style="position:absolute;left:10165;top:-846;width:24;height:2" coordorigin="10165,-846" coordsize="24,0" path="m10165,-846l10188,-846e" filled="false" stroked="true" strokeweight=".09927pt" strokecolor="#ff0000">
                <v:path arrowok="t"/>
              </v:shape>
            </v:group>
            <v:group style="position:absolute;left:10176;top:-858;width:2;height:24" coordorigin="10176,-858" coordsize="2,24">
              <v:shape style="position:absolute;left:10176;top:-858;width:2;height:24" coordorigin="10176,-858" coordsize="0,24" path="m10176,-858l10176,-834e" filled="false" stroked="true" strokeweight=".098107pt" strokecolor="#ff0000">
                <v:path arrowok="t"/>
              </v:shape>
            </v:group>
            <v:group style="position:absolute;left:10165;top:-846;width:24;height:2" coordorigin="10165,-846" coordsize="24,2">
              <v:shape style="position:absolute;left:10165;top:-846;width:24;height:2" coordorigin="10165,-846" coordsize="24,0" path="m10165,-846l10188,-846e" filled="false" stroked="true" strokeweight=".09927pt" strokecolor="#ff0000">
                <v:path arrowok="t"/>
              </v:shape>
            </v:group>
            <v:group style="position:absolute;left:10176;top:-858;width:2;height:24" coordorigin="10176,-858" coordsize="2,24">
              <v:shape style="position:absolute;left:10176;top:-858;width:2;height:24" coordorigin="10176,-858" coordsize="0,24" path="m10176,-858l10176,-834e" filled="false" stroked="true" strokeweight=".098107pt" strokecolor="#ff0000">
                <v:path arrowok="t"/>
              </v:shape>
            </v:group>
            <v:group style="position:absolute;left:10165;top:-847;width:24;height:2" coordorigin="10165,-847" coordsize="24,2">
              <v:shape style="position:absolute;left:10165;top:-847;width:24;height:2" coordorigin="10165,-847" coordsize="24,0" path="m10165,-847l10188,-847e" filled="false" stroked="true" strokeweight=".09927pt" strokecolor="#ff0000">
                <v:path arrowok="t"/>
              </v:shape>
            </v:group>
            <v:group style="position:absolute;left:10176;top:-859;width:2;height:24" coordorigin="10176,-859" coordsize="2,24">
              <v:shape style="position:absolute;left:10176;top:-859;width:2;height:24" coordorigin="10176,-859" coordsize="0,24" path="m10176,-859l10176,-835e" filled="false" stroked="true" strokeweight=".098107pt" strokecolor="#ff0000">
                <v:path arrowok="t"/>
              </v:shape>
            </v:group>
            <v:group style="position:absolute;left:10165;top:-847;width:24;height:2" coordorigin="10165,-847" coordsize="24,2">
              <v:shape style="position:absolute;left:10165;top:-847;width:24;height:2" coordorigin="10165,-847" coordsize="24,0" path="m10165,-847l10188,-847e" filled="false" stroked="true" strokeweight=".09927pt" strokecolor="#ff0000">
                <v:path arrowok="t"/>
              </v:shape>
            </v:group>
            <v:group style="position:absolute;left:10176;top:-859;width:2;height:24" coordorigin="10176,-859" coordsize="2,24">
              <v:shape style="position:absolute;left:10176;top:-859;width:2;height:24" coordorigin="10176,-859" coordsize="0,24" path="m10176,-859l10176,-835e" filled="false" stroked="true" strokeweight=".098107pt" strokecolor="#ff0000">
                <v:path arrowok="t"/>
              </v:shape>
            </v:group>
            <v:group style="position:absolute;left:10165;top:-848;width:24;height:2" coordorigin="10165,-848" coordsize="24,2">
              <v:shape style="position:absolute;left:10165;top:-848;width:24;height:2" coordorigin="10165,-848" coordsize="24,0" path="m10165,-848l10188,-848e" filled="false" stroked="true" strokeweight=".09927pt" strokecolor="#ff0000">
                <v:path arrowok="t"/>
              </v:shape>
            </v:group>
            <v:group style="position:absolute;left:10176;top:-860;width:2;height:24" coordorigin="10176,-860" coordsize="2,24">
              <v:shape style="position:absolute;left:10176;top:-860;width:2;height:24" coordorigin="10176,-860" coordsize="0,24" path="m10176,-860l10176,-836e" filled="false" stroked="true" strokeweight=".098107pt" strokecolor="#ff0000">
                <v:path arrowok="t"/>
              </v:shape>
            </v:group>
            <v:group style="position:absolute;left:10165;top:-848;width:24;height:2" coordorigin="10165,-848" coordsize="24,2">
              <v:shape style="position:absolute;left:10165;top:-848;width:24;height:2" coordorigin="10165,-848" coordsize="24,0" path="m10165,-848l10188,-848e" filled="false" stroked="true" strokeweight=".09927pt" strokecolor="#ff0000">
                <v:path arrowok="t"/>
              </v:shape>
            </v:group>
            <v:group style="position:absolute;left:10176;top:-860;width:2;height:24" coordorigin="10176,-860" coordsize="2,24">
              <v:shape style="position:absolute;left:10176;top:-860;width:2;height:24" coordorigin="10176,-860" coordsize="0,24" path="m10176,-860l10176,-836e" filled="false" stroked="true" strokeweight=".098107pt" strokecolor="#ff0000">
                <v:path arrowok="t"/>
              </v:shape>
            </v:group>
            <v:group style="position:absolute;left:10165;top:-848;width:24;height:2" coordorigin="10165,-848" coordsize="24,2">
              <v:shape style="position:absolute;left:10165;top:-848;width:24;height:2" coordorigin="10165,-848" coordsize="24,0" path="m10165,-848l10188,-848e" filled="false" stroked="true" strokeweight=".09927pt" strokecolor="#ff0000">
                <v:path arrowok="t"/>
              </v:shape>
            </v:group>
            <v:group style="position:absolute;left:10176;top:-860;width:2;height:24" coordorigin="10176,-860" coordsize="2,24">
              <v:shape style="position:absolute;left:10176;top:-860;width:2;height:24" coordorigin="10176,-860" coordsize="0,24" path="m10176,-860l10176,-836e" filled="false" stroked="true" strokeweight=".098107pt" strokecolor="#ff0000">
                <v:path arrowok="t"/>
              </v:shape>
            </v:group>
            <v:group style="position:absolute;left:10165;top:-849;width:24;height:2" coordorigin="10165,-849" coordsize="24,2">
              <v:shape style="position:absolute;left:10165;top:-849;width:24;height:2" coordorigin="10165,-849" coordsize="24,0" path="m10165,-849l10188,-849e" filled="false" stroked="true" strokeweight=".09927pt" strokecolor="#ff0000">
                <v:path arrowok="t"/>
              </v:shape>
            </v:group>
            <v:group style="position:absolute;left:10176;top:-861;width:2;height:24" coordorigin="10176,-861" coordsize="2,24">
              <v:shape style="position:absolute;left:10176;top:-861;width:2;height:24" coordorigin="10176,-861" coordsize="0,24" path="m10176,-861l10176,-837e" filled="false" stroked="true" strokeweight=".098107pt" strokecolor="#ff0000">
                <v:path arrowok="t"/>
              </v:shape>
            </v:group>
            <v:group style="position:absolute;left:10165;top:-849;width:24;height:2" coordorigin="10165,-849" coordsize="24,2">
              <v:shape style="position:absolute;left:10165;top:-849;width:24;height:2" coordorigin="10165,-849" coordsize="24,0" path="m10165,-849l10188,-849e" filled="false" stroked="true" strokeweight=".09927pt" strokecolor="#ff0000">
                <v:path arrowok="t"/>
              </v:shape>
            </v:group>
            <v:group style="position:absolute;left:10176;top:-861;width:2;height:24" coordorigin="10176,-861" coordsize="2,24">
              <v:shape style="position:absolute;left:10176;top:-861;width:2;height:24" coordorigin="10176,-861" coordsize="0,24" path="m10176,-861l10176,-837e" filled="false" stroked="true" strokeweight=".098107pt" strokecolor="#ff0000">
                <v:path arrowok="t"/>
              </v:shape>
            </v:group>
            <v:group style="position:absolute;left:10165;top:-849;width:24;height:2" coordorigin="10165,-849" coordsize="24,2">
              <v:shape style="position:absolute;left:10165;top:-849;width:24;height:2" coordorigin="10165,-849" coordsize="24,0" path="m10165,-849l10188,-849e" filled="false" stroked="true" strokeweight=".09927pt" strokecolor="#ff0000">
                <v:path arrowok="t"/>
              </v:shape>
            </v:group>
            <v:group style="position:absolute;left:10176;top:-861;width:2;height:24" coordorigin="10176,-861" coordsize="2,24">
              <v:shape style="position:absolute;left:10176;top:-861;width:2;height:24" coordorigin="10176,-861" coordsize="0,24" path="m10176,-861l10176,-837e" filled="false" stroked="true" strokeweight=".098107pt" strokecolor="#ff0000">
                <v:path arrowok="t"/>
              </v:shape>
            </v:group>
            <v:group style="position:absolute;left:10165;top:-850;width:24;height:2" coordorigin="10165,-850" coordsize="24,2">
              <v:shape style="position:absolute;left:10165;top:-850;width:24;height:2" coordorigin="10165,-850" coordsize="24,0" path="m10165,-850l10188,-850e" filled="false" stroked="true" strokeweight=".09927pt" strokecolor="#ff0000">
                <v:path arrowok="t"/>
              </v:shape>
            </v:group>
            <v:group style="position:absolute;left:10176;top:-862;width:2;height:24" coordorigin="10176,-862" coordsize="2,24">
              <v:shape style="position:absolute;left:10176;top:-862;width:2;height:24" coordorigin="10176,-862" coordsize="0,24" path="m10176,-862l10176,-838e" filled="false" stroked="true" strokeweight=".098107pt" strokecolor="#ff0000">
                <v:path arrowok="t"/>
              </v:shape>
            </v:group>
            <v:group style="position:absolute;left:10165;top:-850;width:24;height:2" coordorigin="10165,-850" coordsize="24,2">
              <v:shape style="position:absolute;left:10165;top:-850;width:24;height:2" coordorigin="10165,-850" coordsize="24,0" path="m10165,-850l10188,-850e" filled="false" stroked="true" strokeweight=".09927pt" strokecolor="#ff0000">
                <v:path arrowok="t"/>
              </v:shape>
            </v:group>
            <v:group style="position:absolute;left:10176;top:-862;width:2;height:24" coordorigin="10176,-862" coordsize="2,24">
              <v:shape style="position:absolute;left:10176;top:-862;width:2;height:24" coordorigin="10176,-862" coordsize="0,24" path="m10176,-862l10176,-838e" filled="false" stroked="true" strokeweight=".098107pt" strokecolor="#ff0000">
                <v:path arrowok="t"/>
              </v:shape>
            </v:group>
            <v:group style="position:absolute;left:10165;top:-850;width:24;height:2" coordorigin="10165,-850" coordsize="24,2">
              <v:shape style="position:absolute;left:10165;top:-850;width:24;height:2" coordorigin="10165,-850" coordsize="24,0" path="m10165,-850l10188,-850e" filled="false" stroked="true" strokeweight=".09927pt" strokecolor="#ff0000">
                <v:path arrowok="t"/>
              </v:shape>
            </v:group>
            <v:group style="position:absolute;left:10176;top:-862;width:2;height:24" coordorigin="10176,-862" coordsize="2,24">
              <v:shape style="position:absolute;left:10176;top:-862;width:2;height:24" coordorigin="10176,-862" coordsize="0,24" path="m10176,-862l10176,-838e" filled="false" stroked="true" strokeweight=".098107pt" strokecolor="#ff0000">
                <v:path arrowok="t"/>
              </v:shape>
            </v:group>
            <v:group style="position:absolute;left:10165;top:-851;width:24;height:2" coordorigin="10165,-851" coordsize="24,2">
              <v:shape style="position:absolute;left:10165;top:-851;width:24;height:2" coordorigin="10165,-851" coordsize="24,0" path="m10165,-851l10188,-851e" filled="false" stroked="true" strokeweight=".09927pt" strokecolor="#ff0000">
                <v:path arrowok="t"/>
              </v:shape>
            </v:group>
            <v:group style="position:absolute;left:10176;top:-863;width:2;height:24" coordorigin="10176,-863" coordsize="2,24">
              <v:shape style="position:absolute;left:10176;top:-863;width:2;height:24" coordorigin="10176,-863" coordsize="0,24" path="m10176,-863l10176,-839e" filled="false" stroked="true" strokeweight=".098107pt" strokecolor="#ff0000">
                <v:path arrowok="t"/>
              </v:shape>
            </v:group>
            <v:group style="position:absolute;left:10165;top:-851;width:24;height:2" coordorigin="10165,-851" coordsize="24,2">
              <v:shape style="position:absolute;left:10165;top:-851;width:24;height:2" coordorigin="10165,-851" coordsize="24,0" path="m10165,-851l10188,-851e" filled="false" stroked="true" strokeweight=".09927pt" strokecolor="#ff0000">
                <v:path arrowok="t"/>
              </v:shape>
            </v:group>
            <v:group style="position:absolute;left:10176;top:-863;width:2;height:24" coordorigin="10176,-863" coordsize="2,24">
              <v:shape style="position:absolute;left:10176;top:-863;width:2;height:24" coordorigin="10176,-863" coordsize="0,24" path="m10176,-863l10176,-839e" filled="false" stroked="true" strokeweight=".098107pt" strokecolor="#ff0000">
                <v:path arrowok="t"/>
              </v:shape>
            </v:group>
            <v:group style="position:absolute;left:10165;top:-852;width:24;height:2" coordorigin="10165,-852" coordsize="24,2">
              <v:shape style="position:absolute;left:10165;top:-852;width:24;height:2" coordorigin="10165,-852" coordsize="24,0" path="m10165,-852l10188,-852e" filled="false" stroked="true" strokeweight=".09927pt" strokecolor="#ff0000">
                <v:path arrowok="t"/>
              </v:shape>
            </v:group>
            <v:group style="position:absolute;left:10176;top:-864;width:2;height:24" coordorigin="10176,-864" coordsize="2,24">
              <v:shape style="position:absolute;left:10176;top:-864;width:2;height:24" coordorigin="10176,-864" coordsize="0,24" path="m10176,-864l10176,-840e" filled="false" stroked="true" strokeweight=".098107pt" strokecolor="#ff0000">
                <v:path arrowok="t"/>
              </v:shape>
            </v:group>
            <v:group style="position:absolute;left:10165;top:-852;width:24;height:2" coordorigin="10165,-852" coordsize="24,2">
              <v:shape style="position:absolute;left:10165;top:-852;width:24;height:2" coordorigin="10165,-852" coordsize="24,0" path="m10165,-852l10188,-852e" filled="false" stroked="true" strokeweight=".09927pt" strokecolor="#ff0000">
                <v:path arrowok="t"/>
              </v:shape>
            </v:group>
            <v:group style="position:absolute;left:10176;top:-864;width:2;height:24" coordorigin="10176,-864" coordsize="2,24">
              <v:shape style="position:absolute;left:10176;top:-864;width:2;height:24" coordorigin="10176,-864" coordsize="0,24" path="m10176,-864l10176,-840e" filled="false" stroked="true" strokeweight=".098107pt" strokecolor="#ff0000">
                <v:path arrowok="t"/>
              </v:shape>
            </v:group>
            <v:group style="position:absolute;left:10165;top:-853;width:24;height:2" coordorigin="10165,-853" coordsize="24,2">
              <v:shape style="position:absolute;left:10165;top:-853;width:24;height:2" coordorigin="10165,-853" coordsize="24,0" path="m10165,-853l10188,-853e" filled="false" stroked="true" strokeweight=".09927pt" strokecolor="#ff0000">
                <v:path arrowok="t"/>
              </v:shape>
            </v:group>
            <v:group style="position:absolute;left:10176;top:-865;width:2;height:24" coordorigin="10176,-865" coordsize="2,24">
              <v:shape style="position:absolute;left:10176;top:-865;width:2;height:24" coordorigin="10176,-865" coordsize="0,24" path="m10176,-865l10176,-841e" filled="false" stroked="true" strokeweight=".098107pt" strokecolor="#ff0000">
                <v:path arrowok="t"/>
              </v:shape>
            </v:group>
            <v:group style="position:absolute;left:10165;top:-853;width:24;height:2" coordorigin="10165,-853" coordsize="24,2">
              <v:shape style="position:absolute;left:10165;top:-853;width:24;height:2" coordorigin="10165,-853" coordsize="24,0" path="m10165,-853l10188,-853e" filled="false" stroked="true" strokeweight=".09927pt" strokecolor="#ff0000">
                <v:path arrowok="t"/>
              </v:shape>
            </v:group>
            <v:group style="position:absolute;left:10176;top:-865;width:2;height:24" coordorigin="10176,-865" coordsize="2,24">
              <v:shape style="position:absolute;left:10176;top:-865;width:2;height:24" coordorigin="10176,-865" coordsize="0,24" path="m10176,-865l10176,-841e" filled="false" stroked="true" strokeweight=".098107pt" strokecolor="#ff0000">
                <v:path arrowok="t"/>
              </v:shape>
            </v:group>
            <v:group style="position:absolute;left:10165;top:-854;width:24;height:2" coordorigin="10165,-854" coordsize="24,2">
              <v:shape style="position:absolute;left:10165;top:-854;width:24;height:2" coordorigin="10165,-854" coordsize="24,0" path="m10165,-854l10188,-854e" filled="false" stroked="true" strokeweight=".09927pt" strokecolor="#ff0000">
                <v:path arrowok="t"/>
              </v:shape>
            </v:group>
            <v:group style="position:absolute;left:10176;top:-866;width:2;height:24" coordorigin="10176,-866" coordsize="2,24">
              <v:shape style="position:absolute;left:10176;top:-866;width:2;height:24" coordorigin="10176,-866" coordsize="0,24" path="m10176,-866l10176,-842e" filled="false" stroked="true" strokeweight=".098107pt" strokecolor="#ff0000">
                <v:path arrowok="t"/>
              </v:shape>
            </v:group>
            <v:group style="position:absolute;left:10165;top:-854;width:24;height:2" coordorigin="10165,-854" coordsize="24,2">
              <v:shape style="position:absolute;left:10165;top:-854;width:24;height:2" coordorigin="10165,-854" coordsize="24,0" path="m10165,-854l10188,-854e" filled="false" stroked="true" strokeweight=".09927pt" strokecolor="#ff0000">
                <v:path arrowok="t"/>
              </v:shape>
            </v:group>
            <v:group style="position:absolute;left:10176;top:-866;width:2;height:24" coordorigin="10176,-866" coordsize="2,24">
              <v:shape style="position:absolute;left:10176;top:-866;width:2;height:24" coordorigin="10176,-866" coordsize="0,24" path="m10176,-866l10176,-842e" filled="false" stroked="true" strokeweight=".098107pt" strokecolor="#ff0000">
                <v:path arrowok="t"/>
              </v:shape>
            </v:group>
            <v:group style="position:absolute;left:10165;top:-855;width:24;height:2" coordorigin="10165,-855" coordsize="24,2">
              <v:shape style="position:absolute;left:10165;top:-855;width:24;height:2" coordorigin="10165,-855" coordsize="24,0" path="m10165,-855l10188,-855e" filled="false" stroked="true" strokeweight=".09927pt" strokecolor="#ff0000">
                <v:path arrowok="t"/>
              </v:shape>
            </v:group>
            <v:group style="position:absolute;left:10176;top:-867;width:2;height:24" coordorigin="10176,-867" coordsize="2,24">
              <v:shape style="position:absolute;left:10176;top:-867;width:2;height:24" coordorigin="10176,-867" coordsize="0,24" path="m10176,-867l10176,-843e" filled="false" stroked="true" strokeweight=".098107pt" strokecolor="#ff0000">
                <v:path arrowok="t"/>
              </v:shape>
            </v:group>
            <v:group style="position:absolute;left:10165;top:-855;width:24;height:2" coordorigin="10165,-855" coordsize="24,2">
              <v:shape style="position:absolute;left:10165;top:-855;width:24;height:2" coordorigin="10165,-855" coordsize="24,0" path="m10165,-855l10188,-855e" filled="false" stroked="true" strokeweight=".09927pt" strokecolor="#ff0000">
                <v:path arrowok="t"/>
              </v:shape>
            </v:group>
            <v:group style="position:absolute;left:10176;top:-867;width:2;height:24" coordorigin="10176,-867" coordsize="2,24">
              <v:shape style="position:absolute;left:10176;top:-867;width:2;height:24" coordorigin="10176,-867" coordsize="0,24" path="m10176,-867l10176,-843e" filled="false" stroked="true" strokeweight=".098107pt" strokecolor="#ff0000">
                <v:path arrowok="t"/>
              </v:shape>
            </v:group>
            <v:group style="position:absolute;left:10165;top:-856;width:24;height:2" coordorigin="10165,-856" coordsize="24,2">
              <v:shape style="position:absolute;left:10165;top:-856;width:24;height:2" coordorigin="10165,-856" coordsize="24,0" path="m10165,-856l10188,-856e" filled="false" stroked="true" strokeweight=".09927pt" strokecolor="#ff0000">
                <v:path arrowok="t"/>
              </v:shape>
            </v:group>
            <v:group style="position:absolute;left:10176;top:-867;width:2;height:24" coordorigin="10176,-867" coordsize="2,24">
              <v:shape style="position:absolute;left:10176;top:-867;width:2;height:24" coordorigin="10176,-867" coordsize="0,24" path="m10176,-867l10176,-844e" filled="false" stroked="true" strokeweight=".098107pt" strokecolor="#ff0000">
                <v:path arrowok="t"/>
              </v:shape>
            </v:group>
            <v:group style="position:absolute;left:10165;top:-856;width:24;height:2" coordorigin="10165,-856" coordsize="24,2">
              <v:shape style="position:absolute;left:10165;top:-856;width:24;height:2" coordorigin="10165,-856" coordsize="24,0" path="m10165,-856l10188,-856e" filled="false" stroked="true" strokeweight=".09927pt" strokecolor="#ff0000">
                <v:path arrowok="t"/>
              </v:shape>
            </v:group>
            <v:group style="position:absolute;left:10176;top:-868;width:2;height:24" coordorigin="10176,-868" coordsize="2,24">
              <v:shape style="position:absolute;left:10176;top:-868;width:2;height:24" coordorigin="10176,-868" coordsize="0,24" path="m10176,-868l10176,-844e" filled="false" stroked="true" strokeweight=".098107pt" strokecolor="#ff0000">
                <v:path arrowok="t"/>
              </v:shape>
            </v:group>
            <v:group style="position:absolute;left:10165;top:-856;width:24;height:2" coordorigin="10165,-856" coordsize="24,2">
              <v:shape style="position:absolute;left:10165;top:-856;width:24;height:2" coordorigin="10165,-856" coordsize="24,0" path="m10165,-856l10188,-856e" filled="false" stroked="true" strokeweight=".09927pt" strokecolor="#ff0000">
                <v:path arrowok="t"/>
              </v:shape>
            </v:group>
            <v:group style="position:absolute;left:10176;top:-868;width:2;height:24" coordorigin="10176,-868" coordsize="2,24">
              <v:shape style="position:absolute;left:10176;top:-868;width:2;height:24" coordorigin="10176,-868" coordsize="0,24" path="m10176,-868l10176,-844e" filled="false" stroked="true" strokeweight=".098107pt" strokecolor="#ff0000">
                <v:path arrowok="t"/>
              </v:shape>
            </v:group>
            <v:group style="position:absolute;left:10165;top:-857;width:24;height:2" coordorigin="10165,-857" coordsize="24,2">
              <v:shape style="position:absolute;left:10165;top:-857;width:24;height:2" coordorigin="10165,-857" coordsize="24,0" path="m10165,-857l10188,-857e" filled="false" stroked="true" strokeweight=".09927pt" strokecolor="#ff0000">
                <v:path arrowok="t"/>
              </v:shape>
            </v:group>
            <v:group style="position:absolute;left:10176;top:-868;width:2;height:24" coordorigin="10176,-868" coordsize="2,24">
              <v:shape style="position:absolute;left:10176;top:-868;width:2;height:24" coordorigin="10176,-868" coordsize="0,24" path="m10176,-868l10176,-845e" filled="false" stroked="true" strokeweight=".098107pt" strokecolor="#ff0000">
                <v:path arrowok="t"/>
              </v:shape>
            </v:group>
            <v:group style="position:absolute;left:10165;top:-857;width:24;height:2" coordorigin="10165,-857" coordsize="24,2">
              <v:shape style="position:absolute;left:10165;top:-857;width:24;height:2" coordorigin="10165,-857" coordsize="24,0" path="m10165,-857l10188,-857e" filled="false" stroked="true" strokeweight=".09927pt" strokecolor="#ff0000">
                <v:path arrowok="t"/>
              </v:shape>
            </v:group>
            <v:group style="position:absolute;left:10176;top:-869;width:2;height:24" coordorigin="10176,-869" coordsize="2,24">
              <v:shape style="position:absolute;left:10176;top:-869;width:2;height:24" coordorigin="10176,-869" coordsize="0,24" path="m10176,-869l10176,-845e" filled="false" stroked="true" strokeweight=".098107pt" strokecolor="#ff0000">
                <v:path arrowok="t"/>
              </v:shape>
            </v:group>
            <v:group style="position:absolute;left:10165;top:-857;width:24;height:2" coordorigin="10165,-857" coordsize="24,2">
              <v:shape style="position:absolute;left:10165;top:-857;width:24;height:2" coordorigin="10165,-857" coordsize="24,0" path="m10165,-857l10188,-857e" filled="false" stroked="true" strokeweight=".09927pt" strokecolor="#ff0000">
                <v:path arrowok="t"/>
              </v:shape>
            </v:group>
            <v:group style="position:absolute;left:10176;top:-869;width:2;height:24" coordorigin="10176,-869" coordsize="2,24">
              <v:shape style="position:absolute;left:10176;top:-869;width:2;height:24" coordorigin="10176,-869" coordsize="0,24" path="m10176,-869l10176,-845e" filled="false" stroked="true" strokeweight=".098107pt" strokecolor="#ff0000">
                <v:path arrowok="t"/>
              </v:shape>
            </v:group>
            <v:group style="position:absolute;left:10165;top:-858;width:24;height:2" coordorigin="10165,-858" coordsize="24,2">
              <v:shape style="position:absolute;left:10165;top:-858;width:24;height:2" coordorigin="10165,-858" coordsize="24,0" path="m10165,-858l10188,-858e" filled="false" stroked="true" strokeweight=".09927pt" strokecolor="#ff0000">
                <v:path arrowok="t"/>
              </v:shape>
            </v:group>
            <v:group style="position:absolute;left:10176;top:-870;width:2;height:24" coordorigin="10176,-870" coordsize="2,24">
              <v:shape style="position:absolute;left:10176;top:-870;width:2;height:24" coordorigin="10176,-870" coordsize="0,24" path="m10176,-870l10176,-846e" filled="false" stroked="true" strokeweight=".098107pt" strokecolor="#ff0000">
                <v:path arrowok="t"/>
              </v:shape>
            </v:group>
            <v:group style="position:absolute;left:10165;top:-859;width:24;height:2" coordorigin="10165,-859" coordsize="24,2">
              <v:shape style="position:absolute;left:10165;top:-859;width:24;height:2" coordorigin="10165,-859" coordsize="24,0" path="m10165,-859l10188,-859e" filled="false" stroked="true" strokeweight=".09927pt" strokecolor="#ff0000">
                <v:path arrowok="t"/>
              </v:shape>
            </v:group>
            <v:group style="position:absolute;left:10176;top:-870;width:2;height:24" coordorigin="10176,-870" coordsize="2,24">
              <v:shape style="position:absolute;left:10176;top:-870;width:2;height:24" coordorigin="10176,-870" coordsize="0,24" path="m10176,-870l10176,-847e" filled="false" stroked="true" strokeweight=".098107pt" strokecolor="#ff0000">
                <v:path arrowok="t"/>
              </v:shape>
            </v:group>
            <v:group style="position:absolute;left:10165;top:-859;width:24;height:2" coordorigin="10165,-859" coordsize="24,2">
              <v:shape style="position:absolute;left:10165;top:-859;width:24;height:2" coordorigin="10165,-859" coordsize="24,0" path="m10165,-859l10188,-859e" filled="false" stroked="true" strokeweight=".09927pt" strokecolor="#ff0000">
                <v:path arrowok="t"/>
              </v:shape>
            </v:group>
            <v:group style="position:absolute;left:10176;top:-871;width:2;height:24" coordorigin="10176,-871" coordsize="2,24">
              <v:shape style="position:absolute;left:10176;top:-871;width:2;height:24" coordorigin="10176,-871" coordsize="0,24" path="m10176,-871l10176,-847e" filled="false" stroked="true" strokeweight=".098107pt" strokecolor="#ff0000">
                <v:path arrowok="t"/>
              </v:shape>
            </v:group>
            <v:group style="position:absolute;left:10165;top:-860;width:24;height:2" coordorigin="10165,-860" coordsize="24,2">
              <v:shape style="position:absolute;left:10165;top:-860;width:24;height:2" coordorigin="10165,-860" coordsize="24,0" path="m10165,-860l10188,-860e" filled="false" stroked="true" strokeweight=".09927pt" strokecolor="#ff0000">
                <v:path arrowok="t"/>
              </v:shape>
            </v:group>
            <v:group style="position:absolute;left:10176;top:-871;width:2;height:24" coordorigin="10176,-871" coordsize="2,24">
              <v:shape style="position:absolute;left:10176;top:-871;width:2;height:24" coordorigin="10176,-871" coordsize="0,24" path="m10176,-871l10176,-848e" filled="false" stroked="true" strokeweight=".098107pt" strokecolor="#ff0000">
                <v:path arrowok="t"/>
              </v:shape>
            </v:group>
            <v:group style="position:absolute;left:10165;top:-860;width:24;height:2" coordorigin="10165,-860" coordsize="24,2">
              <v:shape style="position:absolute;left:10165;top:-860;width:24;height:2" coordorigin="10165,-860" coordsize="24,0" path="m10165,-860l10188,-860e" filled="false" stroked="true" strokeweight=".09927pt" strokecolor="#ff0000">
                <v:path arrowok="t"/>
              </v:shape>
            </v:group>
            <v:group style="position:absolute;left:10176;top:-872;width:2;height:24" coordorigin="10176,-872" coordsize="2,24">
              <v:shape style="position:absolute;left:10176;top:-872;width:2;height:24" coordorigin="10176,-872" coordsize="0,24" path="m10176,-872l10176,-848e" filled="false" stroked="true" strokeweight=".098107pt" strokecolor="#ff0000">
                <v:path arrowok="t"/>
              </v:shape>
            </v:group>
            <v:group style="position:absolute;left:10165;top:-860;width:24;height:2" coordorigin="10165,-860" coordsize="24,2">
              <v:shape style="position:absolute;left:10165;top:-860;width:24;height:2" coordorigin="10165,-860" coordsize="24,0" path="m10165,-860l10188,-860e" filled="false" stroked="true" strokeweight=".09927pt" strokecolor="#ff0000">
                <v:path arrowok="t"/>
              </v:shape>
            </v:group>
            <v:group style="position:absolute;left:10176;top:-872;width:2;height:24" coordorigin="10176,-872" coordsize="2,24">
              <v:shape style="position:absolute;left:10176;top:-872;width:2;height:24" coordorigin="10176,-872" coordsize="0,24" path="m10176,-872l10176,-848e" filled="false" stroked="true" strokeweight=".098107pt" strokecolor="#ff0000">
                <v:path arrowok="t"/>
              </v:shape>
            </v:group>
            <v:group style="position:absolute;left:10165;top:-861;width:24;height:2" coordorigin="10165,-861" coordsize="24,2">
              <v:shape style="position:absolute;left:10165;top:-861;width:24;height:2" coordorigin="10165,-861" coordsize="24,0" path="m10165,-861l10188,-861e" filled="false" stroked="true" strokeweight=".09927pt" strokecolor="#ff0000">
                <v:path arrowok="t"/>
              </v:shape>
            </v:group>
            <v:group style="position:absolute;left:10176;top:-872;width:2;height:24" coordorigin="10176,-872" coordsize="2,24">
              <v:shape style="position:absolute;left:10176;top:-872;width:2;height:24" coordorigin="10176,-872" coordsize="0,24" path="m10176,-872l10176,-849e" filled="false" stroked="true" strokeweight=".098107pt" strokecolor="#ff0000">
                <v:path arrowok="t"/>
              </v:shape>
            </v:group>
            <v:group style="position:absolute;left:10165;top:-861;width:24;height:2" coordorigin="10165,-861" coordsize="24,2">
              <v:shape style="position:absolute;left:10165;top:-861;width:24;height:2" coordorigin="10165,-861" coordsize="24,0" path="m10165,-861l10188,-861e" filled="false" stroked="true" strokeweight=".09927pt" strokecolor="#ff0000">
                <v:path arrowok="t"/>
              </v:shape>
            </v:group>
            <v:group style="position:absolute;left:10176;top:-873;width:2;height:24" coordorigin="10176,-873" coordsize="2,24">
              <v:shape style="position:absolute;left:10176;top:-873;width:2;height:24" coordorigin="10176,-873" coordsize="0,24" path="m10176,-873l10176,-849e" filled="false" stroked="true" strokeweight=".098107pt" strokecolor="#ff0000">
                <v:path arrowok="t"/>
              </v:shape>
            </v:group>
            <v:group style="position:absolute;left:10165;top:-861;width:24;height:2" coordorigin="10165,-861" coordsize="24,2">
              <v:shape style="position:absolute;left:10165;top:-861;width:24;height:2" coordorigin="10165,-861" coordsize="24,0" path="m10165,-861l10188,-861e" filled="false" stroked="true" strokeweight=".09927pt" strokecolor="#ff0000">
                <v:path arrowok="t"/>
              </v:shape>
            </v:group>
            <v:group style="position:absolute;left:10176;top:-873;width:2;height:24" coordorigin="10176,-873" coordsize="2,24">
              <v:shape style="position:absolute;left:10176;top:-873;width:2;height:24" coordorigin="10176,-873" coordsize="0,24" path="m10176,-873l10176,-849e" filled="false" stroked="true" strokeweight=".098107pt" strokecolor="#ff0000">
                <v:path arrowok="t"/>
              </v:shape>
            </v:group>
            <v:group style="position:absolute;left:10165;top:-862;width:24;height:2" coordorigin="10165,-862" coordsize="24,2">
              <v:shape style="position:absolute;left:10165;top:-862;width:24;height:2" coordorigin="10165,-862" coordsize="24,0" path="m10165,-862l10188,-862e" filled="false" stroked="true" strokeweight=".09927pt" strokecolor="#ff0000">
                <v:path arrowok="t"/>
              </v:shape>
            </v:group>
            <v:group style="position:absolute;left:10176;top:-873;width:2;height:24" coordorigin="10176,-873" coordsize="2,24">
              <v:shape style="position:absolute;left:10176;top:-873;width:2;height:24" coordorigin="10176,-873" coordsize="0,24" path="m10176,-873l10176,-850e" filled="false" stroked="true" strokeweight=".098107pt" strokecolor="#ff0000">
                <v:path arrowok="t"/>
              </v:shape>
            </v:group>
            <v:group style="position:absolute;left:10165;top:-862;width:24;height:2" coordorigin="10165,-862" coordsize="24,2">
              <v:shape style="position:absolute;left:10165;top:-862;width:24;height:2" coordorigin="10165,-862" coordsize="24,0" path="m10165,-862l10188,-862e" filled="false" stroked="true" strokeweight=".09927pt" strokecolor="#ff0000">
                <v:path arrowok="t"/>
              </v:shape>
            </v:group>
            <v:group style="position:absolute;left:10176;top:-874;width:2;height:24" coordorigin="10176,-874" coordsize="2,24">
              <v:shape style="position:absolute;left:10176;top:-874;width:2;height:24" coordorigin="10176,-874" coordsize="0,24" path="m10176,-874l10176,-850e" filled="false" stroked="true" strokeweight=".098107pt" strokecolor="#ff0000">
                <v:path arrowok="t"/>
              </v:shape>
            </v:group>
            <v:group style="position:absolute;left:10165;top:-862;width:24;height:2" coordorigin="10165,-862" coordsize="24,2">
              <v:shape style="position:absolute;left:10165;top:-862;width:24;height:2" coordorigin="10165,-862" coordsize="24,0" path="m10165,-862l10188,-862e" filled="false" stroked="true" strokeweight=".09927pt" strokecolor="#ff0000">
                <v:path arrowok="t"/>
              </v:shape>
            </v:group>
            <v:group style="position:absolute;left:10176;top:-874;width:2;height:24" coordorigin="10176,-874" coordsize="2,24">
              <v:shape style="position:absolute;left:10176;top:-874;width:2;height:24" coordorigin="10176,-874" coordsize="0,24" path="m10176,-874l10176,-850e" filled="false" stroked="true" strokeweight=".098107pt" strokecolor="#ff0000">
                <v:path arrowok="t"/>
              </v:shape>
            </v:group>
            <v:group style="position:absolute;left:10165;top:-863;width:24;height:2" coordorigin="10165,-863" coordsize="24,2">
              <v:shape style="position:absolute;left:10165;top:-863;width:24;height:2" coordorigin="10165,-863" coordsize="24,0" path="m10165,-863l10188,-863e" filled="false" stroked="true" strokeweight=".09927pt" strokecolor="#ff0000">
                <v:path arrowok="t"/>
              </v:shape>
            </v:group>
            <v:group style="position:absolute;left:10176;top:-874;width:2;height:24" coordorigin="10176,-874" coordsize="2,24">
              <v:shape style="position:absolute;left:10176;top:-874;width:2;height:24" coordorigin="10176,-874" coordsize="0,24" path="m10176,-874l10176,-851e" filled="false" stroked="true" strokeweight=".098107pt" strokecolor="#ff0000">
                <v:path arrowok="t"/>
              </v:shape>
            </v:group>
            <v:group style="position:absolute;left:10165;top:-863;width:24;height:2" coordorigin="10165,-863" coordsize="24,2">
              <v:shape style="position:absolute;left:10165;top:-863;width:24;height:2" coordorigin="10165,-863" coordsize="24,0" path="m10165,-863l10188,-863e" filled="false" stroked="true" strokeweight=".09927pt" strokecolor="#ff0000">
                <v:path arrowok="t"/>
              </v:shape>
            </v:group>
            <v:group style="position:absolute;left:10176;top:-875;width:2;height:24" coordorigin="10176,-875" coordsize="2,24">
              <v:shape style="position:absolute;left:10176;top:-875;width:2;height:24" coordorigin="10176,-875" coordsize="0,24" path="m10176,-875l10176,-851e" filled="false" stroked="true" strokeweight=".098107pt" strokecolor="#ff0000">
                <v:path arrowok="t"/>
              </v:shape>
            </v:group>
            <v:group style="position:absolute;left:10165;top:-864;width:24;height:2" coordorigin="10165,-864" coordsize="24,2">
              <v:shape style="position:absolute;left:10165;top:-864;width:24;height:2" coordorigin="10165,-864" coordsize="24,0" path="m10165,-864l10188,-864e" filled="false" stroked="true" strokeweight=".09927pt" strokecolor="#ff0000">
                <v:path arrowok="t"/>
              </v:shape>
            </v:group>
            <v:group style="position:absolute;left:10176;top:-875;width:2;height:24" coordorigin="10176,-875" coordsize="2,24">
              <v:shape style="position:absolute;left:10176;top:-875;width:2;height:24" coordorigin="10176,-875" coordsize="0,24" path="m10176,-875l10176,-852e" filled="false" stroked="true" strokeweight=".098107pt" strokecolor="#ff0000">
                <v:path arrowok="t"/>
              </v:shape>
            </v:group>
            <v:group style="position:absolute;left:10165;top:-864;width:24;height:2" coordorigin="10165,-864" coordsize="24,2">
              <v:shape style="position:absolute;left:10165;top:-864;width:24;height:2" coordorigin="10165,-864" coordsize="24,0" path="m10165,-864l10188,-864e" filled="false" stroked="true" strokeweight=".09927pt" strokecolor="#ff0000">
                <v:path arrowok="t"/>
              </v:shape>
            </v:group>
            <v:group style="position:absolute;left:10176;top:-876;width:2;height:24" coordorigin="10176,-876" coordsize="2,24">
              <v:shape style="position:absolute;left:10176;top:-876;width:2;height:24" coordorigin="10176,-876" coordsize="0,24" path="m10176,-876l10176,-852e" filled="false" stroked="true" strokeweight=".098107pt" strokecolor="#ff0000">
                <v:path arrowok="t"/>
              </v:shape>
            </v:group>
            <v:group style="position:absolute;left:10165;top:-864;width:24;height:2" coordorigin="10165,-864" coordsize="24,2">
              <v:shape style="position:absolute;left:10165;top:-864;width:24;height:2" coordorigin="10165,-864" coordsize="24,0" path="m10165,-864l10188,-864e" filled="false" stroked="true" strokeweight=".09927pt" strokecolor="#ff0000">
                <v:path arrowok="t"/>
              </v:shape>
            </v:group>
            <v:group style="position:absolute;left:10176;top:-876;width:2;height:24" coordorigin="10176,-876" coordsize="2,24">
              <v:shape style="position:absolute;left:10176;top:-876;width:2;height:24" coordorigin="10176,-876" coordsize="0,24" path="m10176,-876l10176,-852e" filled="false" stroked="true" strokeweight=".098107pt" strokecolor="#ff0000">
                <v:path arrowok="t"/>
              </v:shape>
            </v:group>
            <v:group style="position:absolute;left:10165;top:-865;width:24;height:2" coordorigin="10165,-865" coordsize="24,2">
              <v:shape style="position:absolute;left:10165;top:-865;width:24;height:2" coordorigin="10165,-865" coordsize="24,0" path="m10165,-865l10188,-865e" filled="false" stroked="true" strokeweight=".09927pt" strokecolor="#ff0000">
                <v:path arrowok="t"/>
              </v:shape>
            </v:group>
            <v:group style="position:absolute;left:10176;top:-876;width:2;height:24" coordorigin="10176,-876" coordsize="2,24">
              <v:shape style="position:absolute;left:10176;top:-876;width:2;height:24" coordorigin="10176,-876" coordsize="0,24" path="m10176,-876l10176,-853e" filled="false" stroked="true" strokeweight=".098107pt" strokecolor="#ff0000">
                <v:path arrowok="t"/>
              </v:shape>
            </v:group>
            <v:group style="position:absolute;left:10165;top:-865;width:24;height:2" coordorigin="10165,-865" coordsize="24,2">
              <v:shape style="position:absolute;left:10165;top:-865;width:24;height:2" coordorigin="10165,-865" coordsize="24,0" path="m10165,-865l10188,-865e" filled="false" stroked="true" strokeweight=".09927pt" strokecolor="#ff0000">
                <v:path arrowok="t"/>
              </v:shape>
            </v:group>
            <v:group style="position:absolute;left:10176;top:-877;width:2;height:24" coordorigin="10176,-877" coordsize="2,24">
              <v:shape style="position:absolute;left:10176;top:-877;width:2;height:24" coordorigin="10176,-877" coordsize="0,24" path="m10176,-877l10176,-853e" filled="false" stroked="true" strokeweight=".098107pt" strokecolor="#ff0000">
                <v:path arrowok="t"/>
              </v:shape>
            </v:group>
            <v:group style="position:absolute;left:10165;top:-865;width:24;height:2" coordorigin="10165,-865" coordsize="24,2">
              <v:shape style="position:absolute;left:10165;top:-865;width:24;height:2" coordorigin="10165,-865" coordsize="24,0" path="m10165,-865l10188,-865e" filled="false" stroked="true" strokeweight=".09927pt" strokecolor="#ff0000">
                <v:path arrowok="t"/>
              </v:shape>
            </v:group>
            <v:group style="position:absolute;left:10176;top:-877;width:2;height:24" coordorigin="10176,-877" coordsize="2,24">
              <v:shape style="position:absolute;left:10176;top:-877;width:2;height:24" coordorigin="10176,-877" coordsize="0,24" path="m10176,-877l10176,-853e" filled="false" stroked="true" strokeweight=".098107pt" strokecolor="#ff0000">
                <v:path arrowok="t"/>
              </v:shape>
            </v:group>
            <v:group style="position:absolute;left:10165;top:-866;width:24;height:2" coordorigin="10165,-866" coordsize="24,2">
              <v:shape style="position:absolute;left:10165;top:-866;width:24;height:2" coordorigin="10165,-866" coordsize="24,0" path="m10165,-866l10188,-866e" filled="false" stroked="true" strokeweight=".09927pt" strokecolor="#ff0000">
                <v:path arrowok="t"/>
              </v:shape>
            </v:group>
            <v:group style="position:absolute;left:10176;top:-878;width:2;height:24" coordorigin="10176,-878" coordsize="2,24">
              <v:shape style="position:absolute;left:10176;top:-878;width:2;height:24" coordorigin="10176,-878" coordsize="0,24" path="m10176,-878l10176,-854e" filled="false" stroked="true" strokeweight=".098107pt" strokecolor="#ff0000">
                <v:path arrowok="t"/>
              </v:shape>
            </v:group>
            <v:group style="position:absolute;left:10165;top:-866;width:24;height:2" coordorigin="10165,-866" coordsize="24,2">
              <v:shape style="position:absolute;left:10165;top:-866;width:24;height:2" coordorigin="10165,-866" coordsize="24,0" path="m10165,-866l10188,-866e" filled="false" stroked="true" strokeweight=".09927pt" strokecolor="#ff0000">
                <v:path arrowok="t"/>
              </v:shape>
            </v:group>
            <v:group style="position:absolute;left:10176;top:-878;width:2;height:24" coordorigin="10176,-878" coordsize="2,24">
              <v:shape style="position:absolute;left:10176;top:-878;width:2;height:24" coordorigin="10176,-878" coordsize="0,24" path="m10176,-878l10176,-854e" filled="false" stroked="true" strokeweight=".098107pt" strokecolor="#ff0000">
                <v:path arrowok="t"/>
              </v:shape>
            </v:group>
            <v:group style="position:absolute;left:10165;top:-867;width:24;height:2" coordorigin="10165,-867" coordsize="24,2">
              <v:shape style="position:absolute;left:10165;top:-867;width:24;height:2" coordorigin="10165,-867" coordsize="24,0" path="m10165,-867l10188,-867e" filled="false" stroked="true" strokeweight=".09927pt" strokecolor="#ff0000">
                <v:path arrowok="t"/>
              </v:shape>
            </v:group>
            <v:group style="position:absolute;left:10176;top:-878;width:2;height:24" coordorigin="10176,-878" coordsize="2,24">
              <v:shape style="position:absolute;left:10176;top:-878;width:2;height:24" coordorigin="10176,-878" coordsize="0,24" path="m10176,-878l10176,-855e" filled="false" stroked="true" strokeweight=".098107pt" strokecolor="#ff0000">
                <v:path arrowok="t"/>
              </v:shape>
            </v:group>
            <v:group style="position:absolute;left:10165;top:-867;width:24;height:2" coordorigin="10165,-867" coordsize="24,2">
              <v:shape style="position:absolute;left:10165;top:-867;width:24;height:2" coordorigin="10165,-867" coordsize="24,0" path="m10165,-867l10188,-867e" filled="false" stroked="true" strokeweight=".09927pt" strokecolor="#ff0000">
                <v:path arrowok="t"/>
              </v:shape>
            </v:group>
            <v:group style="position:absolute;left:10176;top:-879;width:2;height:24" coordorigin="10176,-879" coordsize="2,24">
              <v:shape style="position:absolute;left:10176;top:-879;width:2;height:24" coordorigin="10176,-879" coordsize="0,24" path="m10176,-879l10176,-855e" filled="false" stroked="true" strokeweight=".098107pt" strokecolor="#ff0000">
                <v:path arrowok="t"/>
              </v:shape>
            </v:group>
            <v:group style="position:absolute;left:10165;top:-867;width:24;height:2" coordorigin="10165,-867" coordsize="24,2">
              <v:shape style="position:absolute;left:10165;top:-867;width:24;height:2" coordorigin="10165,-867" coordsize="24,0" path="m10165,-867l10188,-867e" filled="false" stroked="true" strokeweight=".09927pt" strokecolor="#ff0000">
                <v:path arrowok="t"/>
              </v:shape>
            </v:group>
            <v:group style="position:absolute;left:10176;top:-879;width:2;height:24" coordorigin="10176,-879" coordsize="2,24">
              <v:shape style="position:absolute;left:10176;top:-879;width:2;height:24" coordorigin="10176,-879" coordsize="0,24" path="m10176,-879l10176,-855e" filled="false" stroked="true" strokeweight=".098107pt" strokecolor="#ff0000">
                <v:path arrowok="t"/>
              </v:shape>
            </v:group>
            <v:group style="position:absolute;left:10165;top:-867;width:24;height:2" coordorigin="10165,-867" coordsize="24,2">
              <v:shape style="position:absolute;left:10165;top:-867;width:24;height:2" coordorigin="10165,-867" coordsize="24,0" path="m10165,-867l10188,-867e" filled="false" stroked="true" strokeweight=".09927pt" strokecolor="#ff0000">
                <v:path arrowok="t"/>
              </v:shape>
            </v:group>
            <v:group style="position:absolute;left:10176;top:-879;width:2;height:24" coordorigin="10176,-879" coordsize="2,24">
              <v:shape style="position:absolute;left:10176;top:-879;width:2;height:24" coordorigin="10176,-879" coordsize="0,24" path="m10176,-879l10176,-856e" filled="false" stroked="true" strokeweight=".098107pt" strokecolor="#ff0000">
                <v:path arrowok="t"/>
              </v:shape>
            </v:group>
            <v:group style="position:absolute;left:10165;top:-868;width:24;height:2" coordorigin="10165,-868" coordsize="24,2">
              <v:shape style="position:absolute;left:10165;top:-868;width:24;height:2" coordorigin="10165,-868" coordsize="24,0" path="m10165,-868l10188,-868e" filled="false" stroked="true" strokeweight=".09927pt" strokecolor="#ff0000">
                <v:path arrowok="t"/>
              </v:shape>
            </v:group>
            <v:group style="position:absolute;left:10176;top:-880;width:2;height:24" coordorigin="10176,-880" coordsize="2,24">
              <v:shape style="position:absolute;left:10176;top:-880;width:2;height:24" coordorigin="10176,-880" coordsize="0,24" path="m10176,-880l10176,-856e" filled="false" stroked="true" strokeweight=".098107pt" strokecolor="#ff0000">
                <v:path arrowok="t"/>
              </v:shape>
            </v:group>
            <v:group style="position:absolute;left:10165;top:-868;width:24;height:2" coordorigin="10165,-868" coordsize="24,2">
              <v:shape style="position:absolute;left:10165;top:-868;width:24;height:2" coordorigin="10165,-868" coordsize="24,0" path="m10165,-868l10188,-868e" filled="false" stroked="true" strokeweight=".09927pt" strokecolor="#ff0000">
                <v:path arrowok="t"/>
              </v:shape>
            </v:group>
            <v:group style="position:absolute;left:10176;top:-880;width:2;height:24" coordorigin="10176,-880" coordsize="2,24">
              <v:shape style="position:absolute;left:10176;top:-880;width:2;height:24" coordorigin="10176,-880" coordsize="0,24" path="m10176,-880l10176,-856e" filled="false" stroked="true" strokeweight=".098107pt" strokecolor="#ff0000">
                <v:path arrowok="t"/>
              </v:shape>
            </v:group>
            <v:group style="position:absolute;left:10165;top:-868;width:24;height:2" coordorigin="10165,-868" coordsize="24,2">
              <v:shape style="position:absolute;left:10165;top:-868;width:24;height:2" coordorigin="10165,-868" coordsize="24,0" path="m10165,-868l10188,-868e" filled="false" stroked="true" strokeweight=".09927pt" strokecolor="#ff0000">
                <v:path arrowok="t"/>
              </v:shape>
            </v:group>
            <v:group style="position:absolute;left:10176;top:-880;width:2;height:24" coordorigin="10176,-880" coordsize="2,24">
              <v:shape style="position:absolute;left:10176;top:-880;width:2;height:24" coordorigin="10176,-880" coordsize="0,24" path="m10176,-880l10176,-857e" filled="false" stroked="true" strokeweight=".098107pt" strokecolor="#ff0000">
                <v:path arrowok="t"/>
              </v:shape>
            </v:group>
            <v:group style="position:absolute;left:10165;top:-869;width:24;height:2" coordorigin="10165,-869" coordsize="24,2">
              <v:shape style="position:absolute;left:10165;top:-869;width:24;height:2" coordorigin="10165,-869" coordsize="24,0" path="m10165,-869l10188,-869e" filled="false" stroked="true" strokeweight=".09927pt" strokecolor="#ff0000">
                <v:path arrowok="t"/>
              </v:shape>
            </v:group>
            <v:group style="position:absolute;left:10176;top:-881;width:2;height:24" coordorigin="10176,-881" coordsize="2,24">
              <v:shape style="position:absolute;left:10176;top:-881;width:2;height:24" coordorigin="10176,-881" coordsize="0,24" path="m10176,-881l10176,-857e" filled="false" stroked="true" strokeweight=".098107pt" strokecolor="#ff0000">
                <v:path arrowok="t"/>
              </v:shape>
            </v:group>
            <v:group style="position:absolute;left:10165;top:-869;width:24;height:2" coordorigin="10165,-869" coordsize="24,2">
              <v:shape style="position:absolute;left:10165;top:-869;width:24;height:2" coordorigin="10165,-869" coordsize="24,0" path="m10165,-869l10188,-869e" filled="false" stroked="true" strokeweight=".09927pt" strokecolor="#ff0000">
                <v:path arrowok="t"/>
              </v:shape>
            </v:group>
            <v:group style="position:absolute;left:10176;top:-881;width:2;height:24" coordorigin="10176,-881" coordsize="2,24">
              <v:shape style="position:absolute;left:10176;top:-881;width:2;height:24" coordorigin="10176,-881" coordsize="0,24" path="m10176,-881l10176,-857e" filled="false" stroked="true" strokeweight=".098107pt" strokecolor="#ff0000">
                <v:path arrowok="t"/>
              </v:shape>
            </v:group>
            <v:group style="position:absolute;left:10165;top:-870;width:24;height:2" coordorigin="10165,-870" coordsize="24,2">
              <v:shape style="position:absolute;left:10165;top:-870;width:24;height:2" coordorigin="10165,-870" coordsize="24,0" path="m10165,-870l10188,-870e" filled="false" stroked="true" strokeweight=".09927pt" strokecolor="#ff0000">
                <v:path arrowok="t"/>
              </v:shape>
            </v:group>
            <v:group style="position:absolute;left:10176;top:-882;width:2;height:24" coordorigin="10176,-882" coordsize="2,24">
              <v:shape style="position:absolute;left:10176;top:-882;width:2;height:24" coordorigin="10176,-882" coordsize="0,24" path="m10176,-882l10176,-858e" filled="false" stroked="true" strokeweight=".098107pt" strokecolor="#ff0000">
                <v:path arrowok="t"/>
              </v:shape>
            </v:group>
            <v:group style="position:absolute;left:10165;top:-870;width:24;height:2" coordorigin="10165,-870" coordsize="24,2">
              <v:shape style="position:absolute;left:10165;top:-870;width:24;height:2" coordorigin="10165,-870" coordsize="24,0" path="m10165,-870l10188,-870e" filled="false" stroked="true" strokeweight=".09927pt" strokecolor="#ff0000">
                <v:path arrowok="t"/>
              </v:shape>
            </v:group>
            <v:group style="position:absolute;left:10176;top:-882;width:2;height:24" coordorigin="10176,-882" coordsize="2,24">
              <v:shape style="position:absolute;left:10176;top:-882;width:2;height:24" coordorigin="10176,-882" coordsize="0,24" path="m10176,-882l10176,-858e" filled="false" stroked="true" strokeweight=".098107pt" strokecolor="#ff0000">
                <v:path arrowok="t"/>
              </v:shape>
            </v:group>
            <v:group style="position:absolute;left:10165;top:-870;width:24;height:2" coordorigin="10165,-870" coordsize="24,2">
              <v:shape style="position:absolute;left:10165;top:-870;width:24;height:2" coordorigin="10165,-870" coordsize="24,0" path="m10165,-870l10188,-870e" filled="false" stroked="true" strokeweight=".09927pt" strokecolor="#ff0000">
                <v:path arrowok="t"/>
              </v:shape>
            </v:group>
            <v:group style="position:absolute;left:10176;top:-882;width:2;height:24" coordorigin="10176,-882" coordsize="2,24">
              <v:shape style="position:absolute;left:10176;top:-882;width:2;height:24" coordorigin="10176,-882" coordsize="0,24" path="m10176,-882l10176,-859e" filled="false" stroked="true" strokeweight=".098107pt" strokecolor="#ff0000">
                <v:path arrowok="t"/>
              </v:shape>
            </v:group>
            <v:group style="position:absolute;left:10165;top:-871;width:24;height:2" coordorigin="10165,-871" coordsize="24,2">
              <v:shape style="position:absolute;left:10165;top:-871;width:24;height:2" coordorigin="10165,-871" coordsize="24,0" path="m10165,-871l10188,-871e" filled="false" stroked="true" strokeweight=".09927pt" strokecolor="#ff0000">
                <v:path arrowok="t"/>
              </v:shape>
            </v:group>
            <v:group style="position:absolute;left:10176;top:-883;width:2;height:24" coordorigin="10176,-883" coordsize="2,24">
              <v:shape style="position:absolute;left:10176;top:-883;width:2;height:24" coordorigin="10176,-883" coordsize="0,24" path="m10176,-883l10176,-859e" filled="false" stroked="true" strokeweight=".098107pt" strokecolor="#ff0000">
                <v:path arrowok="t"/>
              </v:shape>
            </v:group>
            <v:group style="position:absolute;left:10165;top:-871;width:24;height:2" coordorigin="10165,-871" coordsize="24,2">
              <v:shape style="position:absolute;left:10165;top:-871;width:24;height:2" coordorigin="10165,-871" coordsize="24,0" path="m10165,-871l10188,-871e" filled="false" stroked="true" strokeweight=".09927pt" strokecolor="#ff0000">
                <v:path arrowok="t"/>
              </v:shape>
            </v:group>
            <v:group style="position:absolute;left:10176;top:-883;width:2;height:24" coordorigin="10176,-883" coordsize="2,24">
              <v:shape style="position:absolute;left:10176;top:-883;width:2;height:24" coordorigin="10176,-883" coordsize="0,24" path="m10176,-883l10176,-859e" filled="false" stroked="true" strokeweight=".098107pt" strokecolor="#ff0000">
                <v:path arrowok="t"/>
              </v:shape>
            </v:group>
            <v:group style="position:absolute;left:10165;top:-871;width:24;height:2" coordorigin="10165,-871" coordsize="24,2">
              <v:shape style="position:absolute;left:10165;top:-871;width:24;height:2" coordorigin="10165,-871" coordsize="24,0" path="m10165,-871l10188,-871e" filled="false" stroked="true" strokeweight=".09927pt" strokecolor="#ff0000">
                <v:path arrowok="t"/>
              </v:shape>
            </v:group>
            <v:group style="position:absolute;left:10176;top:-883;width:2;height:24" coordorigin="10176,-883" coordsize="2,24">
              <v:shape style="position:absolute;left:10176;top:-883;width:2;height:24" coordorigin="10176,-883" coordsize="0,24" path="m10176,-883l10176,-860e" filled="false" stroked="true" strokeweight=".098107pt" strokecolor="#ff0000">
                <v:path arrowok="t"/>
              </v:shape>
            </v:group>
            <v:group style="position:absolute;left:10165;top:-872;width:24;height:2" coordorigin="10165,-872" coordsize="24,2">
              <v:shape style="position:absolute;left:10165;top:-872;width:24;height:2" coordorigin="10165,-872" coordsize="24,0" path="m10165,-872l10188,-872e" filled="false" stroked="true" strokeweight=".09927pt" strokecolor="#ff0000">
                <v:path arrowok="t"/>
              </v:shape>
            </v:group>
            <v:group style="position:absolute;left:10176;top:-884;width:2;height:24" coordorigin="10176,-884" coordsize="2,24">
              <v:shape style="position:absolute;left:10176;top:-884;width:2;height:24" coordorigin="10176,-884" coordsize="0,24" path="m10176,-884l10176,-860e" filled="false" stroked="true" strokeweight=".098107pt" strokecolor="#ff0000">
                <v:path arrowok="t"/>
              </v:shape>
            </v:group>
            <v:group style="position:absolute;left:10165;top:-872;width:24;height:2" coordorigin="10165,-872" coordsize="24,2">
              <v:shape style="position:absolute;left:10165;top:-872;width:24;height:2" coordorigin="10165,-872" coordsize="24,0" path="m10165,-872l10188,-872e" filled="false" stroked="true" strokeweight=".09927pt" strokecolor="#ff0000">
                <v:path arrowok="t"/>
              </v:shape>
            </v:group>
            <v:group style="position:absolute;left:10176;top:-884;width:2;height:24" coordorigin="10176,-884" coordsize="2,24">
              <v:shape style="position:absolute;left:10176;top:-884;width:2;height:24" coordorigin="10176,-884" coordsize="0,24" path="m10176,-884l10176,-860e" filled="false" stroked="true" strokeweight=".098107pt" strokecolor="#ff0000">
                <v:path arrowok="t"/>
              </v:shape>
            </v:group>
            <v:group style="position:absolute;left:10165;top:-873;width:24;height:2" coordorigin="10165,-873" coordsize="24,2">
              <v:shape style="position:absolute;left:10165;top:-873;width:24;height:2" coordorigin="10165,-873" coordsize="24,0" path="m10165,-873l10188,-873e" filled="false" stroked="true" strokeweight=".09927pt" strokecolor="#ff0000">
                <v:path arrowok="t"/>
              </v:shape>
            </v:group>
            <v:group style="position:absolute;left:10176;top:-885;width:2;height:24" coordorigin="10176,-885" coordsize="2,24">
              <v:shape style="position:absolute;left:10176;top:-885;width:2;height:24" coordorigin="10176,-885" coordsize="0,24" path="m10176,-885l10176,-862e" filled="false" stroked="true" strokeweight=".098107pt" strokecolor="#ff0000">
                <v:path arrowok="t"/>
              </v:shape>
            </v:group>
            <v:group style="position:absolute;left:10165;top:-874;width:24;height:2" coordorigin="10165,-874" coordsize="24,2">
              <v:shape style="position:absolute;left:10165;top:-874;width:24;height:2" coordorigin="10165,-874" coordsize="24,0" path="m10165,-874l10188,-874e" filled="false" stroked="true" strokeweight=".09927pt" strokecolor="#ff0000">
                <v:path arrowok="t"/>
              </v:shape>
            </v:group>
            <v:group style="position:absolute;left:10176;top:-886;width:2;height:24" coordorigin="10176,-886" coordsize="2,24">
              <v:shape style="position:absolute;left:10176;top:-886;width:2;height:24" coordorigin="10176,-886" coordsize="0,24" path="m10176,-886l10176,-862e" filled="false" stroked="true" strokeweight=".098107pt" strokecolor="#ff0000">
                <v:path arrowok="t"/>
              </v:shape>
            </v:group>
            <v:group style="position:absolute;left:10165;top:-874;width:24;height:2" coordorigin="10165,-874" coordsize="24,2">
              <v:shape style="position:absolute;left:10165;top:-874;width:24;height:2" coordorigin="10165,-874" coordsize="24,0" path="m10165,-874l10188,-874e" filled="false" stroked="true" strokeweight=".09927pt" strokecolor="#ff0000">
                <v:path arrowok="t"/>
              </v:shape>
            </v:group>
            <v:group style="position:absolute;left:10176;top:-886;width:2;height:24" coordorigin="10176,-886" coordsize="2,24">
              <v:shape style="position:absolute;left:10176;top:-886;width:2;height:24" coordorigin="10176,-886" coordsize="0,24" path="m10176,-886l10176,-862e" filled="false" stroked="true" strokeweight=".098107pt" strokecolor="#ff0000">
                <v:path arrowok="t"/>
              </v:shape>
            </v:group>
            <v:group style="position:absolute;left:10165;top:-874;width:24;height:2" coordorigin="10165,-874" coordsize="24,2">
              <v:shape style="position:absolute;left:10165;top:-874;width:24;height:2" coordorigin="10165,-874" coordsize="24,0" path="m10165,-874l10188,-874e" filled="false" stroked="true" strokeweight=".09927pt" strokecolor="#ff0000">
                <v:path arrowok="t"/>
              </v:shape>
            </v:group>
            <v:group style="position:absolute;left:10176;top:-886;width:2;height:24" coordorigin="10176,-886" coordsize="2,24">
              <v:shape style="position:absolute;left:10176;top:-886;width:2;height:24" coordorigin="10176,-886" coordsize="0,24" path="m10176,-886l10176,-863e" filled="false" stroked="true" strokeweight=".098107pt" strokecolor="#ff0000">
                <v:path arrowok="t"/>
              </v:shape>
            </v:group>
            <v:group style="position:absolute;left:10165;top:-875;width:24;height:2" coordorigin="10165,-875" coordsize="24,2">
              <v:shape style="position:absolute;left:10165;top:-875;width:24;height:2" coordorigin="10165,-875" coordsize="24,0" path="m10165,-875l10188,-875e" filled="false" stroked="true" strokeweight=".09927pt" strokecolor="#ff0000">
                <v:path arrowok="t"/>
              </v:shape>
            </v:group>
            <v:group style="position:absolute;left:10176;top:-887;width:2;height:24" coordorigin="10176,-887" coordsize="2,24">
              <v:shape style="position:absolute;left:10176;top:-887;width:2;height:24" coordorigin="10176,-887" coordsize="0,24" path="m10176,-887l10176,-863e" filled="false" stroked="true" strokeweight=".098107pt" strokecolor="#ff0000">
                <v:path arrowok="t"/>
              </v:shape>
            </v:group>
            <v:group style="position:absolute;left:10165;top:-875;width:24;height:2" coordorigin="10165,-875" coordsize="24,2">
              <v:shape style="position:absolute;left:10165;top:-875;width:24;height:2" coordorigin="10165,-875" coordsize="24,0" path="m10165,-875l10188,-875e" filled="false" stroked="true" strokeweight=".09927pt" strokecolor="#ff0000">
                <v:path arrowok="t"/>
              </v:shape>
            </v:group>
            <v:group style="position:absolute;left:10176;top:-887;width:2;height:24" coordorigin="10176,-887" coordsize="2,24">
              <v:shape style="position:absolute;left:10176;top:-887;width:2;height:24" coordorigin="10176,-887" coordsize="0,24" path="m10176,-887l10176,-863e" filled="false" stroked="true" strokeweight=".098107pt" strokecolor="#ff0000">
                <v:path arrowok="t"/>
              </v:shape>
            </v:group>
            <v:group style="position:absolute;left:10165;top:-875;width:24;height:2" coordorigin="10165,-875" coordsize="24,2">
              <v:shape style="position:absolute;left:10165;top:-875;width:24;height:2" coordorigin="10165,-875" coordsize="24,0" path="m10165,-875l10188,-875e" filled="false" stroked="true" strokeweight=".09927pt" strokecolor="#ff0000">
                <v:path arrowok="t"/>
              </v:shape>
            </v:group>
            <v:group style="position:absolute;left:10176;top:-887;width:2;height:24" coordorigin="10176,-887" coordsize="2,24">
              <v:shape style="position:absolute;left:10176;top:-887;width:2;height:24" coordorigin="10176,-887" coordsize="0,24" path="m10176,-887l10176,-864e" filled="false" stroked="true" strokeweight=".098107pt" strokecolor="#ff0000">
                <v:path arrowok="t"/>
              </v:shape>
            </v:group>
            <v:group style="position:absolute;left:10165;top:-876;width:24;height:2" coordorigin="10165,-876" coordsize="24,2">
              <v:shape style="position:absolute;left:10165;top:-876;width:24;height:2" coordorigin="10165,-876" coordsize="24,0" path="m10165,-876l10188,-876e" filled="false" stroked="true" strokeweight=".09927pt" strokecolor="#ff0000">
                <v:path arrowok="t"/>
              </v:shape>
            </v:group>
            <v:group style="position:absolute;left:10176;top:-888;width:2;height:24" coordorigin="10176,-888" coordsize="2,24">
              <v:shape style="position:absolute;left:10176;top:-888;width:2;height:24" coordorigin="10176,-888" coordsize="0,24" path="m10176,-888l10176,-864e" filled="false" stroked="true" strokeweight=".098107pt" strokecolor="#ff0000">
                <v:path arrowok="t"/>
              </v:shape>
            </v:group>
            <v:group style="position:absolute;left:10165;top:-876;width:24;height:2" coordorigin="10165,-876" coordsize="24,2">
              <v:shape style="position:absolute;left:10165;top:-876;width:24;height:2" coordorigin="10165,-876" coordsize="24,0" path="m10165,-876l10188,-876e" filled="false" stroked="true" strokeweight=".09927pt" strokecolor="#ff0000">
                <v:path arrowok="t"/>
              </v:shape>
            </v:group>
            <v:group style="position:absolute;left:10176;top:-888;width:2;height:24" coordorigin="10176,-888" coordsize="2,24">
              <v:shape style="position:absolute;left:10176;top:-888;width:2;height:24" coordorigin="10176,-888" coordsize="0,24" path="m10176,-888l10176,-864e" filled="false" stroked="true" strokeweight=".098107pt" strokecolor="#ff0000">
                <v:path arrowok="t"/>
              </v:shape>
            </v:group>
            <v:group style="position:absolute;left:10165;top:-876;width:24;height:2" coordorigin="10165,-876" coordsize="24,2">
              <v:shape style="position:absolute;left:10165;top:-876;width:24;height:2" coordorigin="10165,-876" coordsize="24,0" path="m10165,-876l10188,-876e" filled="false" stroked="true" strokeweight=".09927pt" strokecolor="#ff0000">
                <v:path arrowok="t"/>
              </v:shape>
            </v:group>
            <v:group style="position:absolute;left:10176;top:-888;width:2;height:24" coordorigin="10176,-888" coordsize="2,24">
              <v:shape style="position:absolute;left:10176;top:-888;width:2;height:24" coordorigin="10176,-888" coordsize="0,24" path="m10176,-888l10176,-865e" filled="false" stroked="true" strokeweight=".098107pt" strokecolor="#ff0000">
                <v:path arrowok="t"/>
              </v:shape>
            </v:group>
            <v:group style="position:absolute;left:10165;top:-877;width:24;height:2" coordorigin="10165,-877" coordsize="24,2">
              <v:shape style="position:absolute;left:10165;top:-877;width:24;height:2" coordorigin="10165,-877" coordsize="24,0" path="m10165,-877l10188,-877e" filled="false" stroked="true" strokeweight=".09927pt" strokecolor="#ff0000">
                <v:path arrowok="t"/>
              </v:shape>
            </v:group>
            <v:group style="position:absolute;left:10176;top:-889;width:2;height:24" coordorigin="10176,-889" coordsize="2,24">
              <v:shape style="position:absolute;left:10176;top:-889;width:2;height:24" coordorigin="10176,-889" coordsize="0,24" path="m10176,-889l10176,-865e" filled="false" stroked="true" strokeweight=".098107pt" strokecolor="#ff0000">
                <v:path arrowok="t"/>
              </v:shape>
            </v:group>
            <v:group style="position:absolute;left:10165;top:-877;width:24;height:2" coordorigin="10165,-877" coordsize="24,2">
              <v:shape style="position:absolute;left:10165;top:-877;width:24;height:2" coordorigin="10165,-877" coordsize="24,0" path="m10165,-877l10188,-877e" filled="false" stroked="true" strokeweight=".09927pt" strokecolor="#ff0000">
                <v:path arrowok="t"/>
              </v:shape>
            </v:group>
            <v:group style="position:absolute;left:10176;top:-889;width:2;height:24" coordorigin="10176,-889" coordsize="2,24">
              <v:shape style="position:absolute;left:10176;top:-889;width:2;height:24" coordorigin="10176,-889" coordsize="0,24" path="m10176,-889l10176,-865e" filled="false" stroked="true" strokeweight=".098107pt" strokecolor="#ff0000">
                <v:path arrowok="t"/>
              </v:shape>
            </v:group>
            <v:group style="position:absolute;left:10165;top:-877;width:24;height:2" coordorigin="10165,-877" coordsize="24,2">
              <v:shape style="position:absolute;left:10165;top:-877;width:24;height:2" coordorigin="10165,-877" coordsize="24,0" path="m10165,-877l10188,-877e" filled="false" stroked="true" strokeweight=".09927pt" strokecolor="#ff0000">
                <v:path arrowok="t"/>
              </v:shape>
            </v:group>
            <v:group style="position:absolute;left:10176;top:-889;width:2;height:24" coordorigin="10176,-889" coordsize="2,24">
              <v:shape style="position:absolute;left:10176;top:-889;width:2;height:24" coordorigin="10176,-889" coordsize="0,24" path="m10176,-889l10176,-866e" filled="false" stroked="true" strokeweight=".098107pt" strokecolor="#ff0000">
                <v:path arrowok="t"/>
              </v:shape>
            </v:group>
            <v:group style="position:absolute;left:10165;top:-878;width:24;height:2" coordorigin="10165,-878" coordsize="24,2">
              <v:shape style="position:absolute;left:10165;top:-878;width:24;height:2" coordorigin="10165,-878" coordsize="24,0" path="m10165,-878l10188,-878e" filled="false" stroked="true" strokeweight=".09927pt" strokecolor="#ff0000">
                <v:path arrowok="t"/>
              </v:shape>
            </v:group>
            <v:group style="position:absolute;left:10176;top:-890;width:2;height:24" coordorigin="10176,-890" coordsize="2,24">
              <v:shape style="position:absolute;left:10176;top:-890;width:2;height:24" coordorigin="10176,-890" coordsize="0,24" path="m10176,-890l10176,-866e" filled="false" stroked="true" strokeweight=".098107pt" strokecolor="#ff0000">
                <v:path arrowok="t"/>
              </v:shape>
            </v:group>
            <v:group style="position:absolute;left:10165;top:-878;width:24;height:2" coordorigin="10165,-878" coordsize="24,2">
              <v:shape style="position:absolute;left:10165;top:-878;width:24;height:2" coordorigin="10165,-878" coordsize="24,0" path="m10165,-878l10188,-878e" filled="false" stroked="true" strokeweight=".09927pt" strokecolor="#ff0000">
                <v:path arrowok="t"/>
              </v:shape>
            </v:group>
            <v:group style="position:absolute;left:10176;top:-890;width:2;height:24" coordorigin="10176,-890" coordsize="2,24">
              <v:shape style="position:absolute;left:10176;top:-890;width:2;height:24" coordorigin="10176,-890" coordsize="0,24" path="m10176,-890l10176,-866e" filled="false" stroked="true" strokeweight=".098107pt" strokecolor="#ff0000">
                <v:path arrowok="t"/>
              </v:shape>
            </v:group>
            <v:group style="position:absolute;left:10165;top:-878;width:24;height:2" coordorigin="10165,-878" coordsize="24,2">
              <v:shape style="position:absolute;left:10165;top:-878;width:24;height:2" coordorigin="10165,-878" coordsize="24,0" path="m10165,-878l10188,-878e" filled="false" stroked="true" strokeweight=".09927pt" strokecolor="#ff0000">
                <v:path arrowok="t"/>
              </v:shape>
            </v:group>
            <v:group style="position:absolute;left:10176;top:-890;width:2;height:24" coordorigin="10176,-890" coordsize="2,24">
              <v:shape style="position:absolute;left:10176;top:-890;width:2;height:24" coordorigin="10176,-890" coordsize="0,24" path="m10176,-890l10176,-867e" filled="false" stroked="true" strokeweight=".098107pt" strokecolor="#ff0000">
                <v:path arrowok="t"/>
              </v:shape>
            </v:group>
            <v:group style="position:absolute;left:10165;top:-879;width:24;height:2" coordorigin="10165,-879" coordsize="24,2">
              <v:shape style="position:absolute;left:10165;top:-879;width:24;height:2" coordorigin="10165,-879" coordsize="24,0" path="m10165,-879l10188,-879e" filled="false" stroked="true" strokeweight=".09927pt" strokecolor="#ff0000">
                <v:path arrowok="t"/>
              </v:shape>
            </v:group>
            <v:group style="position:absolute;left:10176;top:-891;width:2;height:24" coordorigin="10176,-891" coordsize="2,24">
              <v:shape style="position:absolute;left:10176;top:-891;width:2;height:24" coordorigin="10176,-891" coordsize="0,24" path="m10176,-891l10176,-867e" filled="false" stroked="true" strokeweight=".098107pt" strokecolor="#ff0000">
                <v:path arrowok="t"/>
              </v:shape>
            </v:group>
            <v:group style="position:absolute;left:10165;top:-879;width:24;height:2" coordorigin="10165,-879" coordsize="24,2">
              <v:shape style="position:absolute;left:10165;top:-879;width:24;height:2" coordorigin="10165,-879" coordsize="24,0" path="m10165,-879l10188,-879e" filled="false" stroked="true" strokeweight=".09927pt" strokecolor="#ff0000">
                <v:path arrowok="t"/>
              </v:shape>
            </v:group>
            <v:group style="position:absolute;left:10176;top:-891;width:2;height:24" coordorigin="10176,-891" coordsize="2,24">
              <v:shape style="position:absolute;left:10176;top:-891;width:2;height:24" coordorigin="10176,-891" coordsize="0,24" path="m10176,-891l10176,-867e" filled="false" stroked="true" strokeweight=".098107pt" strokecolor="#ff0000">
                <v:path arrowok="t"/>
              </v:shape>
            </v:group>
            <v:group style="position:absolute;left:10165;top:-879;width:24;height:2" coordorigin="10165,-879" coordsize="24,2">
              <v:shape style="position:absolute;left:10165;top:-879;width:24;height:2" coordorigin="10165,-879" coordsize="24,0" path="m10165,-879l10188,-879e" filled="false" stroked="true" strokeweight=".09927pt" strokecolor="#ff0000">
                <v:path arrowok="t"/>
              </v:shape>
            </v:group>
            <v:group style="position:absolute;left:10176;top:-891;width:2;height:24" coordorigin="10176,-891" coordsize="2,24">
              <v:shape style="position:absolute;left:10176;top:-891;width:2;height:24" coordorigin="10176,-891" coordsize="0,24" path="m10176,-891l10176,-867e" filled="false" stroked="true" strokeweight=".098107pt" strokecolor="#ff0000">
                <v:path arrowok="t"/>
              </v:shape>
            </v:group>
            <v:group style="position:absolute;left:10165;top:-880;width:24;height:2" coordorigin="10165,-880" coordsize="24,2">
              <v:shape style="position:absolute;left:10165;top:-880;width:24;height:2" coordorigin="10165,-880" coordsize="24,0" path="m10165,-880l10188,-880e" filled="false" stroked="true" strokeweight=".09927pt" strokecolor="#ff0000">
                <v:path arrowok="t"/>
              </v:shape>
            </v:group>
            <v:group style="position:absolute;left:10176;top:-892;width:2;height:24" coordorigin="10176,-892" coordsize="2,24">
              <v:shape style="position:absolute;left:10176;top:-892;width:2;height:24" coordorigin="10176,-892" coordsize="0,24" path="m10176,-892l10176,-868e" filled="false" stroked="true" strokeweight=".098107pt" strokecolor="#ff0000">
                <v:path arrowok="t"/>
              </v:shape>
            </v:group>
            <v:group style="position:absolute;left:10165;top:-880;width:24;height:2" coordorigin="10165,-880" coordsize="24,2">
              <v:shape style="position:absolute;left:10165;top:-880;width:24;height:2" coordorigin="10165,-880" coordsize="24,0" path="m10165,-880l10188,-880e" filled="false" stroked="true" strokeweight=".09927pt" strokecolor="#ff0000">
                <v:path arrowok="t"/>
              </v:shape>
            </v:group>
            <v:group style="position:absolute;left:10176;top:-892;width:2;height:24" coordorigin="10176,-892" coordsize="2,24">
              <v:shape style="position:absolute;left:10176;top:-892;width:2;height:24" coordorigin="10176,-892" coordsize="0,24" path="m10176,-892l10176,-868e" filled="false" stroked="true" strokeweight=".098107pt" strokecolor="#ff0000">
                <v:path arrowok="t"/>
              </v:shape>
            </v:group>
            <v:group style="position:absolute;left:10165;top:-880;width:24;height:2" coordorigin="10165,-880" coordsize="24,2">
              <v:shape style="position:absolute;left:10165;top:-880;width:24;height:2" coordorigin="10165,-880" coordsize="24,0" path="m10165,-880l10188,-880e" filled="false" stroked="true" strokeweight=".09927pt" strokecolor="#ff0000">
                <v:path arrowok="t"/>
              </v:shape>
            </v:group>
            <v:group style="position:absolute;left:10176;top:-892;width:2;height:24" coordorigin="10176,-892" coordsize="2,24">
              <v:shape style="position:absolute;left:10176;top:-892;width:2;height:24" coordorigin="10176,-892" coordsize="0,24" path="m10176,-892l10176,-868e" filled="false" stroked="true" strokeweight=".098107pt" strokecolor="#ff0000">
                <v:path arrowok="t"/>
              </v:shape>
            </v:group>
            <v:group style="position:absolute;left:10165;top:-881;width:24;height:2" coordorigin="10165,-881" coordsize="24,2">
              <v:shape style="position:absolute;left:10165;top:-881;width:24;height:2" coordorigin="10165,-881" coordsize="24,0" path="m10165,-881l10188,-881e" filled="false" stroked="true" strokeweight=".09927pt" strokecolor="#ff0000">
                <v:path arrowok="t"/>
              </v:shape>
            </v:group>
            <v:group style="position:absolute;left:10176;top:-893;width:2;height:24" coordorigin="10176,-893" coordsize="2,24">
              <v:shape style="position:absolute;left:10176;top:-893;width:2;height:24" coordorigin="10176,-893" coordsize="0,24" path="m10176,-893l10176,-869e" filled="false" stroked="true" strokeweight=".098107pt" strokecolor="#ff0000">
                <v:path arrowok="t"/>
              </v:shape>
            </v:group>
            <v:group style="position:absolute;left:10165;top:-881;width:24;height:2" coordorigin="10165,-881" coordsize="24,2">
              <v:shape style="position:absolute;left:10165;top:-881;width:24;height:2" coordorigin="10165,-881" coordsize="24,0" path="m10165,-881l10188,-881e" filled="false" stroked="true" strokeweight=".09927pt" strokecolor="#ff0000">
                <v:path arrowok="t"/>
              </v:shape>
            </v:group>
            <v:group style="position:absolute;left:10176;top:-893;width:2;height:24" coordorigin="10176,-893" coordsize="2,24">
              <v:shape style="position:absolute;left:10176;top:-893;width:2;height:24" coordorigin="10176,-893" coordsize="0,24" path="m10176,-893l10176,-869e" filled="false" stroked="true" strokeweight=".098107pt" strokecolor="#ff0000">
                <v:path arrowok="t"/>
              </v:shape>
            </v:group>
            <v:group style="position:absolute;left:10165;top:-881;width:24;height:2" coordorigin="10165,-881" coordsize="24,2">
              <v:shape style="position:absolute;left:10165;top:-881;width:24;height:2" coordorigin="10165,-881" coordsize="24,0" path="m10165,-881l10188,-881e" filled="false" stroked="true" strokeweight=".09927pt" strokecolor="#ff0000">
                <v:path arrowok="t"/>
              </v:shape>
            </v:group>
            <v:group style="position:absolute;left:10176;top:-893;width:2;height:24" coordorigin="10176,-893" coordsize="2,24">
              <v:shape style="position:absolute;left:10176;top:-893;width:2;height:24" coordorigin="10176,-893" coordsize="0,24" path="m10176,-893l10176,-869e" filled="false" stroked="true" strokeweight=".098107pt" strokecolor="#ff0000">
                <v:path arrowok="t"/>
              </v:shape>
            </v:group>
            <v:group style="position:absolute;left:10165;top:-882;width:24;height:2" coordorigin="10165,-882" coordsize="24,2">
              <v:shape style="position:absolute;left:10165;top:-882;width:24;height:2" coordorigin="10165,-882" coordsize="24,0" path="m10165,-882l10188,-882e" filled="false" stroked="true" strokeweight=".09927pt" strokecolor="#ff0000">
                <v:path arrowok="t"/>
              </v:shape>
            </v:group>
            <v:group style="position:absolute;left:10176;top:-894;width:2;height:24" coordorigin="10176,-894" coordsize="2,24">
              <v:shape style="position:absolute;left:10176;top:-894;width:2;height:24" coordorigin="10176,-894" coordsize="0,24" path="m10176,-894l10176,-870e" filled="false" stroked="true" strokeweight=".098107pt" strokecolor="#ff0000">
                <v:path arrowok="t"/>
              </v:shape>
            </v:group>
            <v:group style="position:absolute;left:10165;top:-882;width:24;height:2" coordorigin="10165,-882" coordsize="24,2">
              <v:shape style="position:absolute;left:10165;top:-882;width:24;height:2" coordorigin="10165,-882" coordsize="24,0" path="m10165,-882l10188,-882e" filled="false" stroked="true" strokeweight=".09927pt" strokecolor="#ff0000">
                <v:path arrowok="t"/>
              </v:shape>
            </v:group>
            <v:group style="position:absolute;left:10176;top:-894;width:2;height:24" coordorigin="10176,-894" coordsize="2,24">
              <v:shape style="position:absolute;left:10176;top:-894;width:2;height:24" coordorigin="10176,-894" coordsize="0,24" path="m10176,-894l10176,-870e" filled="false" stroked="true" strokeweight=".098107pt" strokecolor="#ff0000">
                <v:path arrowok="t"/>
              </v:shape>
            </v:group>
            <v:group style="position:absolute;left:10165;top:-882;width:24;height:2" coordorigin="10165,-882" coordsize="24,2">
              <v:shape style="position:absolute;left:10165;top:-882;width:24;height:2" coordorigin="10165,-882" coordsize="24,0" path="m10165,-882l10188,-882e" filled="false" stroked="true" strokeweight=".09927pt" strokecolor="#ff0000">
                <v:path arrowok="t"/>
              </v:shape>
            </v:group>
            <v:group style="position:absolute;left:10176;top:-894;width:2;height:24" coordorigin="10176,-894" coordsize="2,24">
              <v:shape style="position:absolute;left:10176;top:-894;width:2;height:24" coordorigin="10176,-894" coordsize="0,24" path="m10176,-894l10176,-870e" filled="false" stroked="true" strokeweight=".098107pt" strokecolor="#ff0000">
                <v:path arrowok="t"/>
              </v:shape>
            </v:group>
            <v:group style="position:absolute;left:10165;top:-883;width:24;height:2" coordorigin="10165,-883" coordsize="24,2">
              <v:shape style="position:absolute;left:10165;top:-883;width:24;height:2" coordorigin="10165,-883" coordsize="24,0" path="m10165,-883l10188,-883e" filled="false" stroked="true" strokeweight=".09927pt" strokecolor="#ff0000">
                <v:path arrowok="t"/>
              </v:shape>
            </v:group>
            <v:group style="position:absolute;left:10176;top:-895;width:2;height:24" coordorigin="10176,-895" coordsize="2,24">
              <v:shape style="position:absolute;left:10176;top:-895;width:2;height:24" coordorigin="10176,-895" coordsize="0,24" path="m10176,-895l10176,-871e" filled="false" stroked="true" strokeweight=".098107pt" strokecolor="#ff0000">
                <v:path arrowok="t"/>
              </v:shape>
            </v:group>
            <v:group style="position:absolute;left:10165;top:-884;width:24;height:2" coordorigin="10165,-884" coordsize="24,2">
              <v:shape style="position:absolute;left:10165;top:-884;width:24;height:2" coordorigin="10165,-884" coordsize="24,0" path="m10165,-884l10188,-884e" filled="false" stroked="true" strokeweight=".09927pt" strokecolor="#ff0000">
                <v:path arrowok="t"/>
              </v:shape>
            </v:group>
            <v:group style="position:absolute;left:10176;top:-896;width:2;height:24" coordorigin="10176,-896" coordsize="2,24">
              <v:shape style="position:absolute;left:10176;top:-896;width:2;height:24" coordorigin="10176,-896" coordsize="0,24" path="m10176,-896l10176,-872e" filled="false" stroked="true" strokeweight=".098107pt" strokecolor="#ff0000">
                <v:path arrowok="t"/>
              </v:shape>
            </v:group>
            <v:group style="position:absolute;left:10165;top:-884;width:24;height:2" coordorigin="10165,-884" coordsize="24,2">
              <v:shape style="position:absolute;left:10165;top:-884;width:24;height:2" coordorigin="10165,-884" coordsize="24,0" path="m10165,-884l10188,-884e" filled="false" stroked="true" strokeweight=".09927pt" strokecolor="#ff0000">
                <v:path arrowok="t"/>
              </v:shape>
            </v:group>
            <v:group style="position:absolute;left:10176;top:-896;width:2;height:24" coordorigin="10176,-896" coordsize="2,24">
              <v:shape style="position:absolute;left:10176;top:-896;width:2;height:24" coordorigin="10176,-896" coordsize="0,24" path="m10176,-896l10176,-872e" filled="false" stroked="true" strokeweight=".098107pt" strokecolor="#ff0000">
                <v:path arrowok="t"/>
              </v:shape>
            </v:group>
            <v:group style="position:absolute;left:10165;top:-884;width:24;height:2" coordorigin="10165,-884" coordsize="24,2">
              <v:shape style="position:absolute;left:10165;top:-884;width:24;height:2" coordorigin="10165,-884" coordsize="24,0" path="m10165,-884l10188,-884e" filled="false" stroked="true" strokeweight=".09927pt" strokecolor="#ff0000">
                <v:path arrowok="t"/>
              </v:shape>
            </v:group>
            <v:group style="position:absolute;left:10176;top:-896;width:2;height:24" coordorigin="10176,-896" coordsize="2,24">
              <v:shape style="position:absolute;left:10176;top:-896;width:2;height:24" coordorigin="10176,-896" coordsize="0,24" path="m10176,-896l10176,-872e" filled="false" stroked="true" strokeweight=".098107pt" strokecolor="#ff0000">
                <v:path arrowok="t"/>
              </v:shape>
            </v:group>
            <v:group style="position:absolute;left:10165;top:-885;width:24;height:2" coordorigin="10165,-885" coordsize="24,2">
              <v:shape style="position:absolute;left:10165;top:-885;width:24;height:2" coordorigin="10165,-885" coordsize="24,0" path="m10165,-885l10188,-885e" filled="false" stroked="true" strokeweight=".09927pt" strokecolor="#ff0000">
                <v:path arrowok="t"/>
              </v:shape>
            </v:group>
            <v:group style="position:absolute;left:10176;top:-897;width:2;height:24" coordorigin="10176,-897" coordsize="2,24">
              <v:shape style="position:absolute;left:10176;top:-897;width:2;height:24" coordorigin="10176,-897" coordsize="0,24" path="m10176,-897l10176,-873e" filled="false" stroked="true" strokeweight=".098107pt" strokecolor="#ff0000">
                <v:path arrowok="t"/>
              </v:shape>
            </v:group>
            <v:group style="position:absolute;left:10165;top:-885;width:24;height:2" coordorigin="10165,-885" coordsize="24,2">
              <v:shape style="position:absolute;left:10165;top:-885;width:24;height:2" coordorigin="10165,-885" coordsize="24,0" path="m10165,-885l10188,-885e" filled="false" stroked="true" strokeweight=".09927pt" strokecolor="#ff0000">
                <v:path arrowok="t"/>
              </v:shape>
            </v:group>
            <v:group style="position:absolute;left:10176;top:-897;width:2;height:24" coordorigin="10176,-897" coordsize="2,24">
              <v:shape style="position:absolute;left:10176;top:-897;width:2;height:24" coordorigin="10176,-897" coordsize="0,24" path="m10176,-897l10176,-873e" filled="false" stroked="true" strokeweight=".098107pt" strokecolor="#ff0000">
                <v:path arrowok="t"/>
              </v:shape>
            </v:group>
            <v:group style="position:absolute;left:10165;top:-885;width:24;height:2" coordorigin="10165,-885" coordsize="24,2">
              <v:shape style="position:absolute;left:10165;top:-885;width:24;height:2" coordorigin="10165,-885" coordsize="24,0" path="m10165,-885l10188,-885e" filled="false" stroked="true" strokeweight=".09927pt" strokecolor="#ff0000">
                <v:path arrowok="t"/>
              </v:shape>
            </v:group>
            <v:group style="position:absolute;left:10176;top:-897;width:2;height:24" coordorigin="10176,-897" coordsize="2,24">
              <v:shape style="position:absolute;left:10176;top:-897;width:2;height:24" coordorigin="10176,-897" coordsize="0,24" path="m10176,-897l10176,-873e" filled="false" stroked="true" strokeweight=".098107pt" strokecolor="#ff0000">
                <v:path arrowok="t"/>
              </v:shape>
            </v:group>
            <v:group style="position:absolute;left:10165;top:-886;width:24;height:2" coordorigin="10165,-886" coordsize="24,2">
              <v:shape style="position:absolute;left:10165;top:-886;width:24;height:2" coordorigin="10165,-886" coordsize="24,0" path="m10165,-886l10188,-886e" filled="false" stroked="true" strokeweight=".09927pt" strokecolor="#ff0000">
                <v:path arrowok="t"/>
              </v:shape>
            </v:group>
            <v:group style="position:absolute;left:10176;top:-898;width:2;height:24" coordorigin="10176,-898" coordsize="2,24">
              <v:shape style="position:absolute;left:10176;top:-898;width:2;height:24" coordorigin="10176,-898" coordsize="0,24" path="m10176,-898l10176,-874e" filled="false" stroked="true" strokeweight=".098107pt" strokecolor="#ff0000">
                <v:path arrowok="t"/>
              </v:shape>
            </v:group>
            <v:group style="position:absolute;left:10165;top:-886;width:24;height:2" coordorigin="10165,-886" coordsize="24,2">
              <v:shape style="position:absolute;left:10165;top:-886;width:24;height:2" coordorigin="10165,-886" coordsize="24,0" path="m10165,-886l10188,-886e" filled="false" stroked="true" strokeweight=".09927pt" strokecolor="#ff0000">
                <v:path arrowok="t"/>
              </v:shape>
            </v:group>
            <v:group style="position:absolute;left:10176;top:-898;width:2;height:24" coordorigin="10176,-898" coordsize="2,24">
              <v:shape style="position:absolute;left:10176;top:-898;width:2;height:24" coordorigin="10176,-898" coordsize="0,24" path="m10176,-898l10176,-874e" filled="false" stroked="true" strokeweight=".098107pt" strokecolor="#ff0000">
                <v:path arrowok="t"/>
              </v:shape>
            </v:group>
            <v:group style="position:absolute;left:10165;top:-887;width:24;height:2" coordorigin="10165,-887" coordsize="24,2">
              <v:shape style="position:absolute;left:10165;top:-887;width:24;height:2" coordorigin="10165,-887" coordsize="24,0" path="m10165,-887l10188,-887e" filled="false" stroked="true" strokeweight=".09927pt" strokecolor="#ff0000">
                <v:path arrowok="t"/>
              </v:shape>
            </v:group>
            <v:group style="position:absolute;left:10176;top:-899;width:2;height:24" coordorigin="10176,-899" coordsize="2,24">
              <v:shape style="position:absolute;left:10176;top:-899;width:2;height:24" coordorigin="10176,-899" coordsize="0,24" path="m10176,-899l10176,-875e" filled="false" stroked="true" strokeweight=".098107pt" strokecolor="#ff0000">
                <v:path arrowok="t"/>
              </v:shape>
            </v:group>
            <v:group style="position:absolute;left:10165;top:-887;width:24;height:2" coordorigin="10165,-887" coordsize="24,2">
              <v:shape style="position:absolute;left:10165;top:-887;width:24;height:2" coordorigin="10165,-887" coordsize="24,0" path="m10165,-887l10188,-887e" filled="false" stroked="true" strokeweight=".09927pt" strokecolor="#ff0000">
                <v:path arrowok="t"/>
              </v:shape>
            </v:group>
            <v:group style="position:absolute;left:10176;top:-899;width:2;height:24" coordorigin="10176,-899" coordsize="2,24">
              <v:shape style="position:absolute;left:10176;top:-899;width:2;height:24" coordorigin="10176,-899" coordsize="0,24" path="m10176,-899l10176,-875e" filled="false" stroked="true" strokeweight=".098107pt" strokecolor="#ff0000">
                <v:path arrowok="t"/>
              </v:shape>
            </v:group>
            <v:group style="position:absolute;left:10165;top:-887;width:24;height:2" coordorigin="10165,-887" coordsize="24,2">
              <v:shape style="position:absolute;left:10165;top:-887;width:24;height:2" coordorigin="10165,-887" coordsize="24,0" path="m10165,-887l10188,-887e" filled="false" stroked="true" strokeweight=".09927pt" strokecolor="#ff0000">
                <v:path arrowok="t"/>
              </v:shape>
            </v:group>
            <v:group style="position:absolute;left:10176;top:-899;width:2;height:24" coordorigin="10176,-899" coordsize="2,24">
              <v:shape style="position:absolute;left:10176;top:-899;width:2;height:24" coordorigin="10176,-899" coordsize="0,24" path="m10176,-899l10176,-875e" filled="false" stroked="true" strokeweight=".098107pt" strokecolor="#ff0000">
                <v:path arrowok="t"/>
              </v:shape>
            </v:group>
            <v:group style="position:absolute;left:10165;top:-888;width:24;height:2" coordorigin="10165,-888" coordsize="24,2">
              <v:shape style="position:absolute;left:10165;top:-888;width:24;height:2" coordorigin="10165,-888" coordsize="24,0" path="m10165,-888l10188,-888e" filled="false" stroked="true" strokeweight=".09927pt" strokecolor="#ff0000">
                <v:path arrowok="t"/>
              </v:shape>
            </v:group>
            <v:group style="position:absolute;left:10176;top:-900;width:2;height:24" coordorigin="10176,-900" coordsize="2,24">
              <v:shape style="position:absolute;left:10176;top:-900;width:2;height:24" coordorigin="10176,-900" coordsize="0,24" path="m10176,-900l10176,-876e" filled="false" stroked="true" strokeweight=".098107pt" strokecolor="#ff0000">
                <v:path arrowok="t"/>
              </v:shape>
            </v:group>
            <v:group style="position:absolute;left:10165;top:-888;width:24;height:2" coordorigin="10165,-888" coordsize="24,2">
              <v:shape style="position:absolute;left:10165;top:-888;width:24;height:2" coordorigin="10165,-888" coordsize="24,0" path="m10165,-888l10188,-888e" filled="false" stroked="true" strokeweight=".09927pt" strokecolor="#ff0000">
                <v:path arrowok="t"/>
              </v:shape>
            </v:group>
            <v:group style="position:absolute;left:10176;top:-900;width:2;height:24" coordorigin="10176,-900" coordsize="2,24">
              <v:shape style="position:absolute;left:10176;top:-900;width:2;height:24" coordorigin="10176,-900" coordsize="0,24" path="m10176,-900l10176,-876e" filled="false" stroked="true" strokeweight=".098107pt" strokecolor="#ff0000">
                <v:path arrowok="t"/>
              </v:shape>
            </v:group>
            <v:group style="position:absolute;left:10165;top:-888;width:24;height:2" coordorigin="10165,-888" coordsize="24,2">
              <v:shape style="position:absolute;left:10165;top:-888;width:24;height:2" coordorigin="10165,-888" coordsize="24,0" path="m10165,-888l10188,-888e" filled="false" stroked="true" strokeweight=".09927pt" strokecolor="#ff0000">
                <v:path arrowok="t"/>
              </v:shape>
            </v:group>
            <v:group style="position:absolute;left:10176;top:-900;width:2;height:24" coordorigin="10176,-900" coordsize="2,24">
              <v:shape style="position:absolute;left:10176;top:-900;width:2;height:24" coordorigin="10176,-900" coordsize="0,24" path="m10176,-900l10176,-876e" filled="false" stroked="true" strokeweight=".098107pt" strokecolor="#ff0000">
                <v:path arrowok="t"/>
              </v:shape>
            </v:group>
            <v:group style="position:absolute;left:10165;top:-889;width:24;height:2" coordorigin="10165,-889" coordsize="24,2">
              <v:shape style="position:absolute;left:10165;top:-889;width:24;height:2" coordorigin="10165,-889" coordsize="24,0" path="m10165,-889l10188,-889e" filled="false" stroked="true" strokeweight=".09927pt" strokecolor="#ff0000">
                <v:path arrowok="t"/>
              </v:shape>
            </v:group>
            <v:group style="position:absolute;left:10176;top:-901;width:2;height:24" coordorigin="10176,-901" coordsize="2,24">
              <v:shape style="position:absolute;left:10176;top:-901;width:2;height:24" coordorigin="10176,-901" coordsize="0,24" path="m10176,-901l10176,-877e" filled="false" stroked="true" strokeweight=".098107pt" strokecolor="#ff0000">
                <v:path arrowok="t"/>
              </v:shape>
            </v:group>
            <v:group style="position:absolute;left:10165;top:-889;width:24;height:2" coordorigin="10165,-889" coordsize="24,2">
              <v:shape style="position:absolute;left:10165;top:-889;width:24;height:2" coordorigin="10165,-889" coordsize="24,0" path="m10165,-889l10188,-889e" filled="false" stroked="true" strokeweight=".09927pt" strokecolor="#ff0000">
                <v:path arrowok="t"/>
              </v:shape>
            </v:group>
            <v:group style="position:absolute;left:10176;top:-901;width:2;height:24" coordorigin="10176,-901" coordsize="2,24">
              <v:shape style="position:absolute;left:10176;top:-901;width:2;height:24" coordorigin="10176,-901" coordsize="0,24" path="m10176,-901l10176,-877e" filled="false" stroked="true" strokeweight=".098107pt" strokecolor="#ff0000">
                <v:path arrowok="t"/>
              </v:shape>
            </v:group>
            <v:group style="position:absolute;left:10165;top:-889;width:24;height:2" coordorigin="10165,-889" coordsize="24,2">
              <v:shape style="position:absolute;left:10165;top:-889;width:24;height:2" coordorigin="10165,-889" coordsize="24,0" path="m10165,-889l10188,-889e" filled="false" stroked="true" strokeweight=".09927pt" strokecolor="#ff0000">
                <v:path arrowok="t"/>
              </v:shape>
            </v:group>
            <v:group style="position:absolute;left:10176;top:-901;width:2;height:24" coordorigin="10176,-901" coordsize="2,24">
              <v:shape style="position:absolute;left:10176;top:-901;width:2;height:24" coordorigin="10176,-901" coordsize="0,24" path="m10176,-901l10176,-877e" filled="false" stroked="true" strokeweight=".098107pt" strokecolor="#ff0000">
                <v:path arrowok="t"/>
              </v:shape>
            </v:group>
            <v:group style="position:absolute;left:10165;top:-890;width:24;height:2" coordorigin="10165,-890" coordsize="24,2">
              <v:shape style="position:absolute;left:10165;top:-890;width:24;height:2" coordorigin="10165,-890" coordsize="24,0" path="m10165,-890l10188,-890e" filled="false" stroked="true" strokeweight=".09927pt" strokecolor="#ff0000">
                <v:path arrowok="t"/>
              </v:shape>
            </v:group>
            <v:group style="position:absolute;left:10176;top:-901;width:2;height:24" coordorigin="10176,-901" coordsize="2,24">
              <v:shape style="position:absolute;left:10176;top:-901;width:2;height:24" coordorigin="10176,-901" coordsize="0,24" path="m10176,-901l10176,-878e" filled="false" stroked="true" strokeweight=".098107pt" strokecolor="#ff0000">
                <v:path arrowok="t"/>
              </v:shape>
            </v:group>
            <v:group style="position:absolute;left:10165;top:-890;width:24;height:2" coordorigin="10165,-890" coordsize="24,2">
              <v:shape style="position:absolute;left:10165;top:-890;width:24;height:2" coordorigin="10165,-890" coordsize="24,0" path="m10165,-890l10188,-890e" filled="false" stroked="true" strokeweight=".09927pt" strokecolor="#ff0000">
                <v:path arrowok="t"/>
              </v:shape>
            </v:group>
            <v:group style="position:absolute;left:10176;top:-902;width:2;height:24" coordorigin="10176,-902" coordsize="2,24">
              <v:shape style="position:absolute;left:10176;top:-902;width:2;height:24" coordorigin="10176,-902" coordsize="0,24" path="m10176,-902l10176,-878e" filled="false" stroked="true" strokeweight=".098107pt" strokecolor="#ff0000">
                <v:path arrowok="t"/>
              </v:shape>
            </v:group>
            <v:group style="position:absolute;left:10165;top:-890;width:24;height:2" coordorigin="10165,-890" coordsize="24,2">
              <v:shape style="position:absolute;left:10165;top:-890;width:24;height:2" coordorigin="10165,-890" coordsize="24,0" path="m10165,-890l10188,-890e" filled="false" stroked="true" strokeweight=".09927pt" strokecolor="#ff0000">
                <v:path arrowok="t"/>
              </v:shape>
            </v:group>
            <v:group style="position:absolute;left:10176;top:-902;width:2;height:24" coordorigin="10176,-902" coordsize="2,24">
              <v:shape style="position:absolute;left:10176;top:-902;width:2;height:24" coordorigin="10176,-902" coordsize="0,24" path="m10176,-902l10176,-878e" filled="false" stroked="true" strokeweight=".098107pt" strokecolor="#ff0000">
                <v:path arrowok="t"/>
              </v:shape>
            </v:group>
            <v:group style="position:absolute;left:10165;top:-891;width:24;height:2" coordorigin="10165,-891" coordsize="24,2">
              <v:shape style="position:absolute;left:10165;top:-891;width:24;height:2" coordorigin="10165,-891" coordsize="24,0" path="m10165,-891l10188,-891e" filled="false" stroked="true" strokeweight=".09927pt" strokecolor="#ff0000">
                <v:path arrowok="t"/>
              </v:shape>
            </v:group>
            <v:group style="position:absolute;left:10176;top:-902;width:2;height:24" coordorigin="10176,-902" coordsize="2,24">
              <v:shape style="position:absolute;left:10176;top:-902;width:2;height:24" coordorigin="10176,-902" coordsize="0,24" path="m10176,-902l10176,-879e" filled="false" stroked="true" strokeweight=".098107pt" strokecolor="#ff0000">
                <v:path arrowok="t"/>
              </v:shape>
            </v:group>
            <v:group style="position:absolute;left:10165;top:-891;width:24;height:2" coordorigin="10165,-891" coordsize="24,2">
              <v:shape style="position:absolute;left:10165;top:-891;width:24;height:2" coordorigin="10165,-891" coordsize="24,0" path="m10165,-891l10188,-891e" filled="false" stroked="true" strokeweight=".09927pt" strokecolor="#ff0000">
                <v:path arrowok="t"/>
              </v:shape>
            </v:group>
            <v:group style="position:absolute;left:10176;top:-903;width:2;height:24" coordorigin="10176,-903" coordsize="2,24">
              <v:shape style="position:absolute;left:10176;top:-903;width:2;height:24" coordorigin="10176,-903" coordsize="0,24" path="m10176,-903l10176,-879e" filled="false" stroked="true" strokeweight=".098107pt" strokecolor="#ff0000">
                <v:path arrowok="t"/>
              </v:shape>
            </v:group>
            <v:group style="position:absolute;left:10165;top:-891;width:24;height:2" coordorigin="10165,-891" coordsize="24,2">
              <v:shape style="position:absolute;left:10165;top:-891;width:24;height:2" coordorigin="10165,-891" coordsize="24,0" path="m10165,-891l10188,-891e" filled="false" stroked="true" strokeweight=".09927pt" strokecolor="#ff0000">
                <v:path arrowok="t"/>
              </v:shape>
            </v:group>
            <v:group style="position:absolute;left:10176;top:-903;width:2;height:24" coordorigin="10176,-903" coordsize="2,24">
              <v:shape style="position:absolute;left:10176;top:-903;width:2;height:24" coordorigin="10176,-903" coordsize="0,24" path="m10176,-903l10176,-879e" filled="false" stroked="true" strokeweight=".098107pt" strokecolor="#ff0000">
                <v:path arrowok="t"/>
              </v:shape>
            </v:group>
            <v:group style="position:absolute;left:10165;top:-892;width:24;height:2" coordorigin="10165,-892" coordsize="24,2">
              <v:shape style="position:absolute;left:10165;top:-892;width:24;height:2" coordorigin="10165,-892" coordsize="24,0" path="m10165,-892l10188,-892e" filled="false" stroked="true" strokeweight=".09927pt" strokecolor="#ff0000">
                <v:path arrowok="t"/>
              </v:shape>
            </v:group>
            <v:group style="position:absolute;left:10176;top:-903;width:2;height:24" coordorigin="10176,-903" coordsize="2,24">
              <v:shape style="position:absolute;left:10176;top:-903;width:2;height:24" coordorigin="10176,-903" coordsize="0,24" path="m10176,-903l10176,-880e" filled="false" stroked="true" strokeweight=".098107pt" strokecolor="#ff0000">
                <v:path arrowok="t"/>
              </v:shape>
            </v:group>
            <v:group style="position:absolute;left:10165;top:-892;width:24;height:2" coordorigin="10165,-892" coordsize="24,2">
              <v:shape style="position:absolute;left:10165;top:-892;width:24;height:2" coordorigin="10165,-892" coordsize="24,0" path="m10165,-892l10188,-892e" filled="false" stroked="true" strokeweight=".09927pt" strokecolor="#ff0000">
                <v:path arrowok="t"/>
              </v:shape>
            </v:group>
            <v:group style="position:absolute;left:10176;top:-904;width:2;height:24" coordorigin="10176,-904" coordsize="2,24">
              <v:shape style="position:absolute;left:10176;top:-904;width:2;height:24" coordorigin="10176,-904" coordsize="0,24" path="m10176,-904l10176,-880e" filled="false" stroked="true" strokeweight=".098107pt" strokecolor="#ff0000">
                <v:path arrowok="t"/>
              </v:shape>
            </v:group>
            <v:group style="position:absolute;left:10165;top:-893;width:24;height:2" coordorigin="10165,-893" coordsize="24,2">
              <v:shape style="position:absolute;left:10165;top:-893;width:24;height:2" coordorigin="10165,-893" coordsize="24,0" path="m10165,-893l10188,-893e" filled="false" stroked="true" strokeweight=".09927pt" strokecolor="#ff0000">
                <v:path arrowok="t"/>
              </v:shape>
            </v:group>
            <v:group style="position:absolute;left:10176;top:-904;width:2;height:24" coordorigin="10176,-904" coordsize="2,24">
              <v:shape style="position:absolute;left:10176;top:-904;width:2;height:24" coordorigin="10176,-904" coordsize="0,24" path="m10176,-904l10176,-881e" filled="false" stroked="true" strokeweight=".098107pt" strokecolor="#ff0000">
                <v:path arrowok="t"/>
              </v:shape>
            </v:group>
            <v:group style="position:absolute;left:10165;top:-893;width:24;height:2" coordorigin="10165,-893" coordsize="24,2">
              <v:shape style="position:absolute;left:10165;top:-893;width:24;height:2" coordorigin="10165,-893" coordsize="24,0" path="m10165,-893l10188,-893e" filled="false" stroked="true" strokeweight=".09927pt" strokecolor="#ff0000">
                <v:path arrowok="t"/>
              </v:shape>
            </v:group>
            <v:group style="position:absolute;left:10176;top:-905;width:2;height:24" coordorigin="10176,-905" coordsize="2,24">
              <v:shape style="position:absolute;left:10176;top:-905;width:2;height:24" coordorigin="10176,-905" coordsize="0,24" path="m10176,-905l10176,-881e" filled="false" stroked="true" strokeweight=".098107pt" strokecolor="#ff0000">
                <v:path arrowok="t"/>
              </v:shape>
            </v:group>
            <v:group style="position:absolute;left:10165;top:-894;width:24;height:2" coordorigin="10165,-894" coordsize="24,2">
              <v:shape style="position:absolute;left:10165;top:-894;width:24;height:2" coordorigin="10165,-894" coordsize="24,0" path="m10165,-894l10188,-894e" filled="false" stroked="true" strokeweight=".09927pt" strokecolor="#ff0000">
                <v:path arrowok="t"/>
              </v:shape>
            </v:group>
            <v:group style="position:absolute;left:10176;top:-905;width:2;height:24" coordorigin="10176,-905" coordsize="2,24">
              <v:shape style="position:absolute;left:10176;top:-905;width:2;height:24" coordorigin="10176,-905" coordsize="0,24" path="m10176,-905l10176,-882e" filled="false" stroked="true" strokeweight=".098107pt" strokecolor="#ff0000">
                <v:path arrowok="t"/>
              </v:shape>
            </v:group>
            <v:group style="position:absolute;left:10165;top:-894;width:24;height:2" coordorigin="10165,-894" coordsize="24,2">
              <v:shape style="position:absolute;left:10165;top:-894;width:24;height:2" coordorigin="10165,-894" coordsize="24,0" path="m10165,-894l10188,-894e" filled="false" stroked="true" strokeweight=".09927pt" strokecolor="#ff0000">
                <v:path arrowok="t"/>
              </v:shape>
            </v:group>
            <v:group style="position:absolute;left:10176;top:-906;width:2;height:24" coordorigin="10176,-906" coordsize="2,24">
              <v:shape style="position:absolute;left:10176;top:-906;width:2;height:24" coordorigin="10176,-906" coordsize="0,24" path="m10176,-906l10176,-882e" filled="false" stroked="true" strokeweight=".098107pt" strokecolor="#ff0000">
                <v:path arrowok="t"/>
              </v:shape>
            </v:group>
            <v:group style="position:absolute;left:10165;top:-895;width:24;height:2" coordorigin="10165,-895" coordsize="24,2">
              <v:shape style="position:absolute;left:10165;top:-895;width:24;height:2" coordorigin="10165,-895" coordsize="24,0" path="m10165,-895l10188,-895e" filled="false" stroked="true" strokeweight=".09927pt" strokecolor="#ff0000">
                <v:path arrowok="t"/>
              </v:shape>
            </v:group>
            <v:group style="position:absolute;left:10176;top:-907;width:2;height:24" coordorigin="10176,-907" coordsize="2,24">
              <v:shape style="position:absolute;left:10176;top:-907;width:2;height:24" coordorigin="10176,-907" coordsize="0,24" path="m10176,-907l10176,-883e" filled="false" stroked="true" strokeweight=".098107pt" strokecolor="#ff0000">
                <v:path arrowok="t"/>
              </v:shape>
            </v:group>
            <v:group style="position:absolute;left:10165;top:-895;width:24;height:2" coordorigin="10165,-895" coordsize="24,2">
              <v:shape style="position:absolute;left:10165;top:-895;width:24;height:2" coordorigin="10165,-895" coordsize="24,0" path="m10165,-895l10188,-895e" filled="false" stroked="true" strokeweight=".09927pt" strokecolor="#ff0000">
                <v:path arrowok="t"/>
              </v:shape>
            </v:group>
            <v:group style="position:absolute;left:10176;top:-907;width:2;height:24" coordorigin="10176,-907" coordsize="2,24">
              <v:shape style="position:absolute;left:10176;top:-907;width:2;height:24" coordorigin="10176,-907" coordsize="0,24" path="m10176,-907l10176,-883e" filled="false" stroked="true" strokeweight=".098107pt" strokecolor="#ff0000">
                <v:path arrowok="t"/>
              </v:shape>
            </v:group>
            <v:group style="position:absolute;left:10165;top:-896;width:24;height:2" coordorigin="10165,-896" coordsize="24,2">
              <v:shape style="position:absolute;left:10165;top:-896;width:24;height:2" coordorigin="10165,-896" coordsize="24,0" path="m10165,-896l10188,-896e" filled="false" stroked="true" strokeweight=".09927pt" strokecolor="#ff0000">
                <v:path arrowok="t"/>
              </v:shape>
            </v:group>
            <v:group style="position:absolute;left:10176;top:-907;width:2;height:24" coordorigin="10176,-907" coordsize="2,24">
              <v:shape style="position:absolute;left:10176;top:-907;width:2;height:24" coordorigin="10176,-907" coordsize="0,24" path="m10176,-907l10176,-884e" filled="false" stroked="true" strokeweight=".098107pt" strokecolor="#ff0000">
                <v:path arrowok="t"/>
              </v:shape>
            </v:group>
            <v:group style="position:absolute;left:10165;top:-896;width:24;height:2" coordorigin="10165,-896" coordsize="24,2">
              <v:shape style="position:absolute;left:10165;top:-896;width:24;height:2" coordorigin="10165,-896" coordsize="24,0" path="m10165,-896l10188,-896e" filled="false" stroked="true" strokeweight=".09927pt" strokecolor="#ff0000">
                <v:path arrowok="t"/>
              </v:shape>
            </v:group>
            <v:group style="position:absolute;left:10176;top:-908;width:2;height:24" coordorigin="10176,-908" coordsize="2,24">
              <v:shape style="position:absolute;left:10176;top:-908;width:2;height:24" coordorigin="10176,-908" coordsize="0,24" path="m10176,-908l10176,-884e" filled="false" stroked="true" strokeweight=".098107pt" strokecolor="#ff0000">
                <v:path arrowok="t"/>
              </v:shape>
            </v:group>
            <v:group style="position:absolute;left:10165;top:-896;width:24;height:2" coordorigin="10165,-896" coordsize="24,2">
              <v:shape style="position:absolute;left:10165;top:-896;width:24;height:2" coordorigin="10165,-896" coordsize="24,0" path="m10165,-896l10188,-896e" filled="false" stroked="true" strokeweight=".09927pt" strokecolor="#ff0000">
                <v:path arrowok="t"/>
              </v:shape>
            </v:group>
            <v:group style="position:absolute;left:10176;top:-908;width:2;height:24" coordorigin="10176,-908" coordsize="2,24">
              <v:shape style="position:absolute;left:10176;top:-908;width:2;height:24" coordorigin="10176,-908" coordsize="0,24" path="m10176,-908l10176,-884e" filled="false" stroked="true" strokeweight=".098107pt" strokecolor="#ff0000">
                <v:path arrowok="t"/>
              </v:shape>
            </v:group>
            <v:group style="position:absolute;left:10165;top:-897;width:24;height:2" coordorigin="10165,-897" coordsize="24,2">
              <v:shape style="position:absolute;left:10165;top:-897;width:24;height:2" coordorigin="10165,-897" coordsize="24,0" path="m10165,-897l10188,-897e" filled="false" stroked="true" strokeweight=".09927pt" strokecolor="#ff0000">
                <v:path arrowok="t"/>
              </v:shape>
            </v:group>
            <v:group style="position:absolute;left:10176;top:-908;width:2;height:24" coordorigin="10176,-908" coordsize="2,24">
              <v:shape style="position:absolute;left:10176;top:-908;width:2;height:24" coordorigin="10176,-908" coordsize="0,24" path="m10176,-908l10176,-885e" filled="false" stroked="true" strokeweight=".098107pt" strokecolor="#ff0000">
                <v:path arrowok="t"/>
              </v:shape>
            </v:group>
            <v:group style="position:absolute;left:10165;top:-897;width:24;height:2" coordorigin="10165,-897" coordsize="24,2">
              <v:shape style="position:absolute;left:10165;top:-897;width:24;height:2" coordorigin="10165,-897" coordsize="24,0" path="m10165,-897l10188,-897e" filled="false" stroked="true" strokeweight=".09927pt" strokecolor="#ff0000">
                <v:path arrowok="t"/>
              </v:shape>
            </v:group>
            <v:group style="position:absolute;left:10176;top:-909;width:2;height:24" coordorigin="10176,-909" coordsize="2,24">
              <v:shape style="position:absolute;left:10176;top:-909;width:2;height:24" coordorigin="10176,-909" coordsize="0,24" path="m10176,-909l10176,-885e" filled="false" stroked="true" strokeweight=".098107pt" strokecolor="#ff0000">
                <v:path arrowok="t"/>
              </v:shape>
            </v:group>
            <v:group style="position:absolute;left:10165;top:-897;width:24;height:2" coordorigin="10165,-897" coordsize="24,2">
              <v:shape style="position:absolute;left:10165;top:-897;width:24;height:2" coordorigin="10165,-897" coordsize="24,0" path="m10165,-897l10188,-897e" filled="false" stroked="true" strokeweight=".09927pt" strokecolor="#ff0000">
                <v:path arrowok="t"/>
              </v:shape>
            </v:group>
            <v:group style="position:absolute;left:10176;top:-909;width:2;height:24" coordorigin="10176,-909" coordsize="2,24">
              <v:shape style="position:absolute;left:10176;top:-909;width:2;height:24" coordorigin="10176,-909" coordsize="0,24" path="m10176,-909l10176,-885e" filled="false" stroked="true" strokeweight=".098107pt" strokecolor="#ff0000">
                <v:path arrowok="t"/>
              </v:shape>
            </v:group>
            <v:group style="position:absolute;left:10165;top:-898;width:24;height:2" coordorigin="10165,-898" coordsize="24,2">
              <v:shape style="position:absolute;left:10165;top:-898;width:24;height:2" coordorigin="10165,-898" coordsize="24,0" path="m10165,-898l10188,-898e" filled="false" stroked="true" strokeweight=".09927pt" strokecolor="#ff0000">
                <v:path arrowok="t"/>
              </v:shape>
            </v:group>
            <v:group style="position:absolute;left:10176;top:-909;width:2;height:24" coordorigin="10176,-909" coordsize="2,24">
              <v:shape style="position:absolute;left:10176;top:-909;width:2;height:24" coordorigin="10176,-909" coordsize="0,24" path="m10176,-909l10176,-886e" filled="false" stroked="true" strokeweight=".098107pt" strokecolor="#ff0000">
                <v:path arrowok="t"/>
              </v:shape>
            </v:group>
            <v:group style="position:absolute;left:10165;top:-898;width:24;height:2" coordorigin="10165,-898" coordsize="24,2">
              <v:shape style="position:absolute;left:10165;top:-898;width:24;height:2" coordorigin="10165,-898" coordsize="24,0" path="m10165,-898l10188,-898e" filled="false" stroked="true" strokeweight=".09927pt" strokecolor="#ff0000">
                <v:path arrowok="t"/>
              </v:shape>
            </v:group>
            <v:group style="position:absolute;left:10176;top:-910;width:2;height:24" coordorigin="10176,-910" coordsize="2,24">
              <v:shape style="position:absolute;left:10176;top:-910;width:2;height:24" coordorigin="10176,-910" coordsize="0,24" path="m10176,-910l10176,-886e" filled="false" stroked="true" strokeweight=".098107pt" strokecolor="#ff0000">
                <v:path arrowok="t"/>
              </v:shape>
            </v:group>
            <v:group style="position:absolute;left:10165;top:-899;width:24;height:2" coordorigin="10165,-899" coordsize="24,2">
              <v:shape style="position:absolute;left:10165;top:-899;width:24;height:2" coordorigin="10165,-899" coordsize="24,0" path="m10165,-899l10188,-899e" filled="false" stroked="true" strokeweight=".09927pt" strokecolor="#ff0000">
                <v:path arrowok="t"/>
              </v:shape>
            </v:group>
            <v:group style="position:absolute;left:10176;top:-910;width:2;height:24" coordorigin="10176,-910" coordsize="2,24">
              <v:shape style="position:absolute;left:10176;top:-910;width:2;height:24" coordorigin="10176,-910" coordsize="0,24" path="m10176,-910l10176,-887e" filled="false" stroked="true" strokeweight=".098107pt" strokecolor="#ff0000">
                <v:path arrowok="t"/>
              </v:shape>
            </v:group>
            <v:group style="position:absolute;left:10165;top:-899;width:24;height:2" coordorigin="10165,-899" coordsize="24,2">
              <v:shape style="position:absolute;left:10165;top:-899;width:24;height:2" coordorigin="10165,-899" coordsize="24,0" path="m10165,-899l10188,-899e" filled="false" stroked="true" strokeweight=".09927pt" strokecolor="#ff0000">
                <v:path arrowok="t"/>
              </v:shape>
            </v:group>
            <v:group style="position:absolute;left:10176;top:-911;width:2;height:24" coordorigin="10176,-911" coordsize="2,24">
              <v:shape style="position:absolute;left:10176;top:-911;width:2;height:24" coordorigin="10176,-911" coordsize="0,24" path="m10176,-911l10176,-887e" filled="false" stroked="true" strokeweight=".098107pt" strokecolor="#ff0000">
                <v:path arrowok="t"/>
              </v:shape>
            </v:group>
            <v:group style="position:absolute;left:10165;top:-899;width:24;height:2" coordorigin="10165,-899" coordsize="24,2">
              <v:shape style="position:absolute;left:10165;top:-899;width:24;height:2" coordorigin="10165,-899" coordsize="24,0" path="m10165,-899l10188,-899e" filled="false" stroked="true" strokeweight=".09927pt" strokecolor="#ff0000">
                <v:path arrowok="t"/>
              </v:shape>
            </v:group>
            <v:group style="position:absolute;left:10176;top:-911;width:2;height:24" coordorigin="10176,-911" coordsize="2,24">
              <v:shape style="position:absolute;left:10176;top:-911;width:2;height:24" coordorigin="10176,-911" coordsize="0,24" path="m10176,-911l10176,-887e" filled="false" stroked="true" strokeweight=".098107pt" strokecolor="#ff0000">
                <v:path arrowok="t"/>
              </v:shape>
            </v:group>
            <v:group style="position:absolute;left:10165;top:-900;width:24;height:2" coordorigin="10165,-900" coordsize="24,2">
              <v:shape style="position:absolute;left:10165;top:-900;width:24;height:2" coordorigin="10165,-900" coordsize="24,0" path="m10165,-900l10188,-900e" filled="false" stroked="true" strokeweight=".09927pt" strokecolor="#ff0000">
                <v:path arrowok="t"/>
              </v:shape>
            </v:group>
            <v:group style="position:absolute;left:10176;top:-911;width:2;height:24" coordorigin="10176,-911" coordsize="2,24">
              <v:shape style="position:absolute;left:10176;top:-911;width:2;height:24" coordorigin="10176,-911" coordsize="0,24" path="m10176,-911l10176,-888e" filled="false" stroked="true" strokeweight=".098107pt" strokecolor="#ff0000">
                <v:path arrowok="t"/>
              </v:shape>
            </v:group>
            <v:group style="position:absolute;left:10165;top:-900;width:24;height:2" coordorigin="10165,-900" coordsize="24,2">
              <v:shape style="position:absolute;left:10165;top:-900;width:24;height:2" coordorigin="10165,-900" coordsize="24,0" path="m10165,-900l10188,-900e" filled="false" stroked="true" strokeweight=".09927pt" strokecolor="#ff0000">
                <v:path arrowok="t"/>
              </v:shape>
            </v:group>
            <v:group style="position:absolute;left:10176;top:-912;width:2;height:24" coordorigin="10176,-912" coordsize="2,24">
              <v:shape style="position:absolute;left:10176;top:-912;width:2;height:24" coordorigin="10176,-912" coordsize="0,24" path="m10176,-912l10176,-888e" filled="false" stroked="true" strokeweight=".098107pt" strokecolor="#ff0000">
                <v:path arrowok="t"/>
              </v:shape>
            </v:group>
            <v:group style="position:absolute;left:10165;top:-900;width:24;height:2" coordorigin="10165,-900" coordsize="24,2">
              <v:shape style="position:absolute;left:10165;top:-900;width:24;height:2" coordorigin="10165,-900" coordsize="24,0" path="m10165,-900l10188,-900e" filled="false" stroked="true" strokeweight=".09927pt" strokecolor="#ff0000">
                <v:path arrowok="t"/>
              </v:shape>
            </v:group>
            <v:group style="position:absolute;left:10176;top:-912;width:2;height:24" coordorigin="10176,-912" coordsize="2,24">
              <v:shape style="position:absolute;left:10176;top:-912;width:2;height:24" coordorigin="10176,-912" coordsize="0,24" path="m10176,-912l10176,-888e" filled="false" stroked="true" strokeweight=".098107pt" strokecolor="#ff0000">
                <v:path arrowok="t"/>
              </v:shape>
            </v:group>
            <v:group style="position:absolute;left:10165;top:-901;width:24;height:2" coordorigin="10165,-901" coordsize="24,2">
              <v:shape style="position:absolute;left:10165;top:-901;width:24;height:2" coordorigin="10165,-901" coordsize="24,0" path="m10165,-901l10188,-901e" filled="false" stroked="true" strokeweight=".09927pt" strokecolor="#ff0000">
                <v:path arrowok="t"/>
              </v:shape>
            </v:group>
            <v:group style="position:absolute;left:10176;top:-912;width:2;height:24" coordorigin="10176,-912" coordsize="2,24">
              <v:shape style="position:absolute;left:10176;top:-912;width:2;height:24" coordorigin="10176,-912" coordsize="0,24" path="m10176,-912l10176,-889e" filled="false" stroked="true" strokeweight=".098107pt" strokecolor="#ff0000">
                <v:path arrowok="t"/>
              </v:shape>
            </v:group>
            <v:group style="position:absolute;left:10165;top:-901;width:24;height:2" coordorigin="10165,-901" coordsize="24,2">
              <v:shape style="position:absolute;left:10165;top:-901;width:24;height:2" coordorigin="10165,-901" coordsize="24,0" path="m10165,-901l10188,-901e" filled="false" stroked="true" strokeweight=".09927pt" strokecolor="#ff0000">
                <v:path arrowok="t"/>
              </v:shape>
            </v:group>
            <v:group style="position:absolute;left:10176;top:-913;width:2;height:24" coordorigin="10176,-913" coordsize="2,24">
              <v:shape style="position:absolute;left:10176;top:-913;width:2;height:24" coordorigin="10176,-913" coordsize="0,24" path="m10176,-913l10176,-889e" filled="false" stroked="true" strokeweight=".098107pt" strokecolor="#ff0000">
                <v:path arrowok="t"/>
              </v:shape>
            </v:group>
            <v:group style="position:absolute;left:10165;top:-901;width:24;height:2" coordorigin="10165,-901" coordsize="24,2">
              <v:shape style="position:absolute;left:10165;top:-901;width:24;height:2" coordorigin="10165,-901" coordsize="24,0" path="m10165,-901l10188,-901e" filled="false" stroked="true" strokeweight=".09927pt" strokecolor="#ff0000">
                <v:path arrowok="t"/>
              </v:shape>
            </v:group>
            <v:group style="position:absolute;left:10176;top:-913;width:2;height:24" coordorigin="10176,-913" coordsize="2,24">
              <v:shape style="position:absolute;left:10176;top:-913;width:2;height:24" coordorigin="10176,-913" coordsize="0,24" path="m10176,-913l10176,-889e" filled="false" stroked="true" strokeweight=".098107pt" strokecolor="#ff0000">
                <v:path arrowok="t"/>
              </v:shape>
            </v:group>
            <v:group style="position:absolute;left:10165;top:-901;width:24;height:2" coordorigin="10165,-901" coordsize="24,2">
              <v:shape style="position:absolute;left:10165;top:-901;width:24;height:2" coordorigin="10165,-901" coordsize="24,0" path="m10165,-901l10188,-901e" filled="false" stroked="true" strokeweight=".09927pt" strokecolor="#ff0000">
                <v:path arrowok="t"/>
              </v:shape>
            </v:group>
            <v:group style="position:absolute;left:10176;top:-913;width:2;height:24" coordorigin="10176,-913" coordsize="2,24">
              <v:shape style="position:absolute;left:10176;top:-913;width:2;height:24" coordorigin="10176,-913" coordsize="0,24" path="m10176,-913l10176,-890e" filled="false" stroked="true" strokeweight=".098107pt" strokecolor="#ff0000">
                <v:path arrowok="t"/>
              </v:shape>
            </v:group>
            <v:group style="position:absolute;left:10165;top:-902;width:24;height:2" coordorigin="10165,-902" coordsize="24,2">
              <v:shape style="position:absolute;left:10165;top:-902;width:24;height:2" coordorigin="10165,-902" coordsize="24,0" path="m10165,-902l10188,-902e" filled="false" stroked="true" strokeweight=".09927pt" strokecolor="#ff0000">
                <v:path arrowok="t"/>
              </v:shape>
            </v:group>
            <v:group style="position:absolute;left:10176;top:-914;width:2;height:24" coordorigin="10176,-914" coordsize="2,24">
              <v:shape style="position:absolute;left:10176;top:-914;width:2;height:24" coordorigin="10176,-914" coordsize="0,24" path="m10176,-914l10176,-890e" filled="false" stroked="true" strokeweight=".098107pt" strokecolor="#ff0000">
                <v:path arrowok="t"/>
              </v:shape>
            </v:group>
            <v:group style="position:absolute;left:10165;top:-902;width:24;height:2" coordorigin="10165,-902" coordsize="24,2">
              <v:shape style="position:absolute;left:10165;top:-902;width:24;height:2" coordorigin="10165,-902" coordsize="24,0" path="m10165,-902l10188,-902e" filled="false" stroked="true" strokeweight=".09927pt" strokecolor="#ff0000">
                <v:path arrowok="t"/>
              </v:shape>
            </v:group>
            <v:group style="position:absolute;left:10176;top:-914;width:2;height:24" coordorigin="10176,-914" coordsize="2,24">
              <v:shape style="position:absolute;left:10176;top:-914;width:2;height:24" coordorigin="10176,-914" coordsize="0,24" path="m10176,-914l10176,-890e" filled="false" stroked="true" strokeweight=".098107pt" strokecolor="#ff0000">
                <v:path arrowok="t"/>
              </v:shape>
            </v:group>
            <v:group style="position:absolute;left:10165;top:-902;width:24;height:2" coordorigin="10165,-902" coordsize="24,2">
              <v:shape style="position:absolute;left:10165;top:-902;width:24;height:2" coordorigin="10165,-902" coordsize="24,0" path="m10165,-902l10188,-902e" filled="false" stroked="true" strokeweight=".09927pt" strokecolor="#ff0000">
                <v:path arrowok="t"/>
              </v:shape>
            </v:group>
            <v:group style="position:absolute;left:10176;top:-914;width:2;height:24" coordorigin="10176,-914" coordsize="2,24">
              <v:shape style="position:absolute;left:10176;top:-914;width:2;height:24" coordorigin="10176,-914" coordsize="0,24" path="m10176,-914l10176,-891e" filled="false" stroked="true" strokeweight=".098107pt" strokecolor="#ff0000">
                <v:path arrowok="t"/>
              </v:shape>
            </v:group>
            <v:group style="position:absolute;left:10165;top:-903;width:24;height:2" coordorigin="10165,-903" coordsize="24,2">
              <v:shape style="position:absolute;left:10165;top:-903;width:24;height:2" coordorigin="10165,-903" coordsize="24,0" path="m10165,-903l10188,-903e" filled="false" stroked="true" strokeweight=".09927pt" strokecolor="#ff0000">
                <v:path arrowok="t"/>
              </v:shape>
            </v:group>
            <v:group style="position:absolute;left:10176;top:-915;width:2;height:24" coordorigin="10176,-915" coordsize="2,24">
              <v:shape style="position:absolute;left:10176;top:-915;width:2;height:24" coordorigin="10176,-915" coordsize="0,24" path="m10176,-915l10176,-891e" filled="false" stroked="true" strokeweight=".098107pt" strokecolor="#ff0000">
                <v:path arrowok="t"/>
              </v:shape>
            </v:group>
            <v:group style="position:absolute;left:10165;top:-903;width:24;height:2" coordorigin="10165,-903" coordsize="24,2">
              <v:shape style="position:absolute;left:10165;top:-903;width:24;height:2" coordorigin="10165,-903" coordsize="24,0" path="m10165,-903l10188,-903e" filled="false" stroked="true" strokeweight=".09927pt" strokecolor="#ff0000">
                <v:path arrowok="t"/>
              </v:shape>
            </v:group>
            <v:group style="position:absolute;left:10176;top:-915;width:2;height:24" coordorigin="10176,-915" coordsize="2,24">
              <v:shape style="position:absolute;left:10176;top:-915;width:2;height:24" coordorigin="10176,-915" coordsize="0,24" path="m10176,-915l10176,-891e" filled="false" stroked="true" strokeweight=".098107pt" strokecolor="#ff0000">
                <v:path arrowok="t"/>
              </v:shape>
            </v:group>
            <v:group style="position:absolute;left:10165;top:-903;width:24;height:2" coordorigin="10165,-903" coordsize="24,2">
              <v:shape style="position:absolute;left:10165;top:-903;width:24;height:2" coordorigin="10165,-903" coordsize="24,0" path="m10165,-903l10188,-903e" filled="false" stroked="true" strokeweight=".09927pt" strokecolor="#ff0000">
                <v:path arrowok="t"/>
              </v:shape>
            </v:group>
            <v:group style="position:absolute;left:10176;top:-915;width:2;height:24" coordorigin="10176,-915" coordsize="2,24">
              <v:shape style="position:absolute;left:10176;top:-915;width:2;height:24" coordorigin="10176,-915" coordsize="0,24" path="m10176,-915l10176,-892e" filled="false" stroked="true" strokeweight=".098107pt" strokecolor="#ff0000">
                <v:path arrowok="t"/>
              </v:shape>
            </v:group>
            <v:group style="position:absolute;left:10165;top:-904;width:24;height:2" coordorigin="10165,-904" coordsize="24,2">
              <v:shape style="position:absolute;left:10165;top:-904;width:24;height:2" coordorigin="10165,-904" coordsize="24,0" path="m10165,-904l10188,-904e" filled="false" stroked="true" strokeweight=".09927pt" strokecolor="#ff0000">
                <v:path arrowok="t"/>
              </v:shape>
            </v:group>
            <v:group style="position:absolute;left:10176;top:-916;width:2;height:24" coordorigin="10176,-916" coordsize="2,24">
              <v:shape style="position:absolute;left:10176;top:-916;width:2;height:24" coordorigin="10176,-916" coordsize="0,24" path="m10176,-916l10176,-892e" filled="false" stroked="true" strokeweight=".098107pt" strokecolor="#ff0000">
                <v:path arrowok="t"/>
              </v:shape>
            </v:group>
            <v:group style="position:absolute;left:10165;top:-904;width:24;height:2" coordorigin="10165,-904" coordsize="24,2">
              <v:shape style="position:absolute;left:10165;top:-904;width:24;height:2" coordorigin="10165,-904" coordsize="24,0" path="m10165,-904l10188,-904e" filled="false" stroked="true" strokeweight=".09927pt" strokecolor="#ff0000">
                <v:path arrowok="t"/>
              </v:shape>
            </v:group>
            <v:group style="position:absolute;left:10176;top:-916;width:2;height:24" coordorigin="10176,-916" coordsize="2,24">
              <v:shape style="position:absolute;left:10176;top:-916;width:2;height:24" coordorigin="10176,-916" coordsize="0,24" path="m10176,-916l10176,-892e" filled="false" stroked="true" strokeweight=".098107pt" strokecolor="#ff0000">
                <v:path arrowok="t"/>
              </v:shape>
            </v:group>
            <v:group style="position:absolute;left:10165;top:-904;width:24;height:2" coordorigin="10165,-904" coordsize="24,2">
              <v:shape style="position:absolute;left:10165;top:-904;width:24;height:2" coordorigin="10165,-904" coordsize="24,0" path="m10165,-904l10188,-904e" filled="false" stroked="true" strokeweight=".09927pt" strokecolor="#ff0000">
                <v:path arrowok="t"/>
              </v:shape>
            </v:group>
            <v:group style="position:absolute;left:10176;top:-916;width:2;height:24" coordorigin="10176,-916" coordsize="2,24">
              <v:shape style="position:absolute;left:10176;top:-916;width:2;height:24" coordorigin="10176,-916" coordsize="0,24" path="m10176,-916l10176,-893e" filled="false" stroked="true" strokeweight=".098107pt" strokecolor="#ff0000">
                <v:path arrowok="t"/>
              </v:shape>
            </v:group>
            <v:group style="position:absolute;left:10165;top:-905;width:24;height:2" coordorigin="10165,-905" coordsize="24,2">
              <v:shape style="position:absolute;left:10165;top:-905;width:24;height:2" coordorigin="10165,-905" coordsize="24,0" path="m10165,-905l10188,-905e" filled="false" stroked="true" strokeweight=".09927pt" strokecolor="#ff0000">
                <v:path arrowok="t"/>
              </v:shape>
            </v:group>
            <v:group style="position:absolute;left:10176;top:-917;width:2;height:24" coordorigin="10176,-917" coordsize="2,24">
              <v:shape style="position:absolute;left:10176;top:-917;width:2;height:24" coordorigin="10176,-917" coordsize="0,24" path="m10176,-917l10176,-893e" filled="false" stroked="true" strokeweight=".098107pt" strokecolor="#ff0000">
                <v:path arrowok="t"/>
              </v:shape>
            </v:group>
            <v:group style="position:absolute;left:10165;top:-905;width:24;height:2" coordorigin="10165,-905" coordsize="24,2">
              <v:shape style="position:absolute;left:10165;top:-905;width:24;height:2" coordorigin="10165,-905" coordsize="24,0" path="m10165,-905l10188,-905e" filled="false" stroked="true" strokeweight=".09927pt" strokecolor="#ff0000">
                <v:path arrowok="t"/>
              </v:shape>
            </v:group>
            <v:group style="position:absolute;left:10176;top:-917;width:2;height:24" coordorigin="10176,-917" coordsize="2,24">
              <v:shape style="position:absolute;left:10176;top:-917;width:2;height:24" coordorigin="10176,-917" coordsize="0,24" path="m10176,-917l10176,-893e" filled="false" stroked="true" strokeweight=".098107pt" strokecolor="#ff0000">
                <v:path arrowok="t"/>
              </v:shape>
            </v:group>
            <v:group style="position:absolute;left:10165;top:-905;width:24;height:2" coordorigin="10165,-905" coordsize="24,2">
              <v:shape style="position:absolute;left:10165;top:-905;width:24;height:2" coordorigin="10165,-905" coordsize="24,0" path="m10165,-905l10188,-905e" filled="false" stroked="true" strokeweight=".09927pt" strokecolor="#ff0000">
                <v:path arrowok="t"/>
              </v:shape>
            </v:group>
            <v:group style="position:absolute;left:10176;top:-917;width:2;height:24" coordorigin="10176,-917" coordsize="2,24">
              <v:shape style="position:absolute;left:10176;top:-917;width:2;height:24" coordorigin="10176,-917" coordsize="0,24" path="m10176,-917l10176,-894e" filled="false" stroked="true" strokeweight=".098107pt" strokecolor="#ff0000">
                <v:path arrowok="t"/>
              </v:shape>
            </v:group>
            <v:group style="position:absolute;left:10165;top:-906;width:24;height:2" coordorigin="10165,-906" coordsize="24,2">
              <v:shape style="position:absolute;left:10165;top:-906;width:24;height:2" coordorigin="10165,-906" coordsize="24,0" path="m10165,-906l10188,-906e" filled="false" stroked="true" strokeweight=".09927pt" strokecolor="#ff0000">
                <v:path arrowok="t"/>
              </v:shape>
            </v:group>
            <v:group style="position:absolute;left:10176;top:-918;width:2;height:24" coordorigin="10176,-918" coordsize="2,24">
              <v:shape style="position:absolute;left:10176;top:-918;width:2;height:24" coordorigin="10176,-918" coordsize="0,24" path="m10176,-918l10176,-894e" filled="false" stroked="true" strokeweight=".098107pt" strokecolor="#ff0000">
                <v:path arrowok="t"/>
              </v:shape>
            </v:group>
            <v:group style="position:absolute;left:10165;top:-906;width:24;height:2" coordorigin="10165,-906" coordsize="24,2">
              <v:shape style="position:absolute;left:10165;top:-906;width:24;height:2" coordorigin="10165,-906" coordsize="24,0" path="m10165,-906l10188,-906e" filled="false" stroked="true" strokeweight=".09927pt" strokecolor="#ff0000">
                <v:path arrowok="t"/>
              </v:shape>
            </v:group>
            <v:group style="position:absolute;left:10176;top:-918;width:2;height:24" coordorigin="10176,-918" coordsize="2,24">
              <v:shape style="position:absolute;left:10176;top:-918;width:2;height:24" coordorigin="10176,-918" coordsize="0,24" path="m10176,-918l10176,-894e" filled="false" stroked="true" strokeweight=".098107pt" strokecolor="#ff0000">
                <v:path arrowok="t"/>
              </v:shape>
            </v:group>
            <v:group style="position:absolute;left:10165;top:-906;width:24;height:2" coordorigin="10165,-906" coordsize="24,2">
              <v:shape style="position:absolute;left:10165;top:-906;width:24;height:2" coordorigin="10165,-906" coordsize="24,0" path="m10165,-906l10188,-906e" filled="false" stroked="true" strokeweight=".09927pt" strokecolor="#ff0000">
                <v:path arrowok="t"/>
              </v:shape>
            </v:group>
            <v:group style="position:absolute;left:10176;top:-918;width:2;height:24" coordorigin="10176,-918" coordsize="2,24">
              <v:shape style="position:absolute;left:10176;top:-918;width:2;height:24" coordorigin="10176,-918" coordsize="0,24" path="m10176,-918l10176,-895e" filled="false" stroked="true" strokeweight=".098107pt" strokecolor="#ff0000">
                <v:path arrowok="t"/>
              </v:shape>
            </v:group>
            <v:group style="position:absolute;left:10165;top:-907;width:24;height:2" coordorigin="10165,-907" coordsize="24,2">
              <v:shape style="position:absolute;left:10165;top:-907;width:24;height:2" coordorigin="10165,-907" coordsize="24,0" path="m10165,-907l10188,-907e" filled="false" stroked="true" strokeweight=".09927pt" strokecolor="#ff0000">
                <v:path arrowok="t"/>
              </v:shape>
            </v:group>
            <v:group style="position:absolute;left:10176;top:-919;width:2;height:24" coordorigin="10176,-919" coordsize="2,24">
              <v:shape style="position:absolute;left:10176;top:-919;width:2;height:24" coordorigin="10176,-919" coordsize="0,24" path="m10176,-919l10176,-895e" filled="false" stroked="true" strokeweight=".098107pt" strokecolor="#ff0000">
                <v:path arrowok="t"/>
              </v:shape>
            </v:group>
            <v:group style="position:absolute;left:10165;top:-907;width:24;height:2" coordorigin="10165,-907" coordsize="24,2">
              <v:shape style="position:absolute;left:10165;top:-907;width:24;height:2" coordorigin="10165,-907" coordsize="24,0" path="m10165,-907l10188,-907e" filled="false" stroked="true" strokeweight=".09927pt" strokecolor="#ff0000">
                <v:path arrowok="t"/>
              </v:shape>
            </v:group>
            <v:group style="position:absolute;left:10176;top:-919;width:2;height:24" coordorigin="10176,-919" coordsize="2,24">
              <v:shape style="position:absolute;left:10176;top:-919;width:2;height:24" coordorigin="10176,-919" coordsize="0,24" path="m10176,-919l10176,-895e" filled="false" stroked="true" strokeweight=".098107pt" strokecolor="#ff0000">
                <v:path arrowok="t"/>
              </v:shape>
            </v:group>
            <v:group style="position:absolute;left:10165;top:-907;width:24;height:2" coordorigin="10165,-907" coordsize="24,2">
              <v:shape style="position:absolute;left:10165;top:-907;width:24;height:2" coordorigin="10165,-907" coordsize="24,0" path="m10165,-907l10188,-907e" filled="false" stroked="true" strokeweight=".09927pt" strokecolor="#ff0000">
                <v:path arrowok="t"/>
              </v:shape>
            </v:group>
            <v:group style="position:absolute;left:10176;top:-919;width:2;height:24" coordorigin="10176,-919" coordsize="2,24">
              <v:shape style="position:absolute;left:10176;top:-919;width:2;height:24" coordorigin="10176,-919" coordsize="0,24" path="m10176,-919l10176,-896e" filled="false" stroked="true" strokeweight=".098107pt" strokecolor="#ff0000">
                <v:path arrowok="t"/>
              </v:shape>
            </v:group>
            <v:group style="position:absolute;left:10165;top:-908;width:24;height:2" coordorigin="10165,-908" coordsize="24,2">
              <v:shape style="position:absolute;left:10165;top:-908;width:24;height:2" coordorigin="10165,-908" coordsize="24,0" path="m10165,-908l10188,-908e" filled="false" stroked="true" strokeweight=".09927pt" strokecolor="#ff0000">
                <v:path arrowok="t"/>
              </v:shape>
            </v:group>
            <v:group style="position:absolute;left:10176;top:-920;width:2;height:24" coordorigin="10176,-920" coordsize="2,24">
              <v:shape style="position:absolute;left:10176;top:-920;width:2;height:24" coordorigin="10176,-920" coordsize="0,24" path="m10176,-920l10176,-896e" filled="false" stroked="true" strokeweight=".098107pt" strokecolor="#ff0000">
                <v:path arrowok="t"/>
              </v:shape>
            </v:group>
            <v:group style="position:absolute;left:10165;top:-908;width:24;height:2" coordorigin="10165,-908" coordsize="24,2">
              <v:shape style="position:absolute;left:10165;top:-908;width:24;height:2" coordorigin="10165,-908" coordsize="24,0" path="m10165,-908l10188,-908e" filled="false" stroked="true" strokeweight=".09927pt" strokecolor="#ff0000">
                <v:path arrowok="t"/>
              </v:shape>
            </v:group>
            <v:group style="position:absolute;left:10176;top:-920;width:2;height:24" coordorigin="10176,-920" coordsize="2,24">
              <v:shape style="position:absolute;left:10176;top:-920;width:2;height:24" coordorigin="10176,-920" coordsize="0,24" path="m10176,-920l10176,-897e" filled="false" stroked="true" strokeweight=".098107pt" strokecolor="#ff0000">
                <v:path arrowok="t"/>
              </v:shape>
            </v:group>
            <v:group style="position:absolute;left:10165;top:-909;width:24;height:2" coordorigin="10165,-909" coordsize="24,2">
              <v:shape style="position:absolute;left:10165;top:-909;width:24;height:2" coordorigin="10165,-909" coordsize="24,0" path="m10165,-909l10188,-909e" filled="false" stroked="true" strokeweight=".09927pt" strokecolor="#ff0000">
                <v:path arrowok="t"/>
              </v:shape>
            </v:group>
            <v:group style="position:absolute;left:10176;top:-921;width:2;height:24" coordorigin="10176,-921" coordsize="2,24">
              <v:shape style="position:absolute;left:10176;top:-921;width:2;height:24" coordorigin="10176,-921" coordsize="0,24" path="m10176,-921l10176,-897e" filled="false" stroked="true" strokeweight=".098107pt" strokecolor="#ff0000">
                <v:path arrowok="t"/>
              </v:shape>
            </v:group>
            <v:group style="position:absolute;left:10165;top:-909;width:24;height:2" coordorigin="10165,-909" coordsize="24,2">
              <v:shape style="position:absolute;left:10165;top:-909;width:24;height:2" coordorigin="10165,-909" coordsize="24,0" path="m10165,-909l10188,-909e" filled="false" stroked="true" strokeweight=".09927pt" strokecolor="#ff0000">
                <v:path arrowok="t"/>
              </v:shape>
            </v:group>
            <v:group style="position:absolute;left:10176;top:-921;width:2;height:24" coordorigin="10176,-921" coordsize="2,24">
              <v:shape style="position:absolute;left:10176;top:-921;width:2;height:24" coordorigin="10176,-921" coordsize="0,24" path="m10176,-921l10176,-897e" filled="false" stroked="true" strokeweight=".098107pt" strokecolor="#ff0000">
                <v:path arrowok="t"/>
              </v:shape>
            </v:group>
            <v:group style="position:absolute;left:10165;top:-909;width:24;height:2" coordorigin="10165,-909" coordsize="24,2">
              <v:shape style="position:absolute;left:10165;top:-909;width:24;height:2" coordorigin="10165,-909" coordsize="24,0" path="m10165,-909l10188,-909e" filled="false" stroked="true" strokeweight=".09927pt" strokecolor="#ff0000">
                <v:path arrowok="t"/>
              </v:shape>
            </v:group>
            <v:group style="position:absolute;left:10176;top:-921;width:2;height:24" coordorigin="10176,-921" coordsize="2,24">
              <v:shape style="position:absolute;left:10176;top:-921;width:2;height:24" coordorigin="10176,-921" coordsize="0,24" path="m10176,-921l10176,-898e" filled="false" stroked="true" strokeweight=".098107pt" strokecolor="#ff0000">
                <v:path arrowok="t"/>
              </v:shape>
            </v:group>
            <v:group style="position:absolute;left:10165;top:-910;width:24;height:2" coordorigin="10165,-910" coordsize="24,2">
              <v:shape style="position:absolute;left:10165;top:-910;width:24;height:2" coordorigin="10165,-910" coordsize="24,0" path="m10165,-910l10188,-910e" filled="false" stroked="true" strokeweight=".09927pt" strokecolor="#ff0000">
                <v:path arrowok="t"/>
              </v:shape>
            </v:group>
            <v:group style="position:absolute;left:10176;top:-922;width:2;height:24" coordorigin="10176,-922" coordsize="2,24">
              <v:shape style="position:absolute;left:10176;top:-922;width:2;height:24" coordorigin="10176,-922" coordsize="0,24" path="m10176,-922l10176,-898e" filled="false" stroked="true" strokeweight=".098107pt" strokecolor="#ff0000">
                <v:path arrowok="t"/>
              </v:shape>
            </v:group>
            <v:group style="position:absolute;left:10165;top:-910;width:24;height:2" coordorigin="10165,-910" coordsize="24,2">
              <v:shape style="position:absolute;left:10165;top:-910;width:24;height:2" coordorigin="10165,-910" coordsize="24,0" path="m10165,-910l10188,-910e" filled="false" stroked="true" strokeweight=".09927pt" strokecolor="#ff0000">
                <v:path arrowok="t"/>
              </v:shape>
            </v:group>
            <v:group style="position:absolute;left:10176;top:-922;width:2;height:24" coordorigin="10176,-922" coordsize="2,24">
              <v:shape style="position:absolute;left:10176;top:-922;width:2;height:24" coordorigin="10176,-922" coordsize="0,24" path="m10176,-922l10176,-898e" filled="false" stroked="true" strokeweight=".098107pt" strokecolor="#ff0000">
                <v:path arrowok="t"/>
              </v:shape>
            </v:group>
            <v:group style="position:absolute;left:10165;top:-910;width:24;height:2" coordorigin="10165,-910" coordsize="24,2">
              <v:shape style="position:absolute;left:10165;top:-910;width:24;height:2" coordorigin="10165,-910" coordsize="24,0" path="m10165,-910l10188,-910e" filled="false" stroked="true" strokeweight=".09927pt" strokecolor="#ff0000">
                <v:path arrowok="t"/>
              </v:shape>
            </v:group>
            <v:group style="position:absolute;left:10176;top:-922;width:2;height:24" coordorigin="10176,-922" coordsize="2,24">
              <v:shape style="position:absolute;left:10176;top:-922;width:2;height:24" coordorigin="10176,-922" coordsize="0,24" path="m10176,-922l10176,-899e" filled="false" stroked="true" strokeweight=".098107pt" strokecolor="#ff0000">
                <v:path arrowok="t"/>
              </v:shape>
            </v:group>
            <v:group style="position:absolute;left:10165;top:-911;width:24;height:2" coordorigin="10165,-911" coordsize="24,2">
              <v:shape style="position:absolute;left:10165;top:-911;width:24;height:2" coordorigin="10165,-911" coordsize="24,0" path="m10165,-911l10188,-911e" filled="false" stroked="true" strokeweight=".09927pt" strokecolor="#ff0000">
                <v:path arrowok="t"/>
              </v:shape>
            </v:group>
            <v:group style="position:absolute;left:10176;top:-923;width:2;height:24" coordorigin="10176,-923" coordsize="2,24">
              <v:shape style="position:absolute;left:10176;top:-923;width:2;height:24" coordorigin="10176,-923" coordsize="0,24" path="m10176,-923l10176,-899e" filled="false" stroked="true" strokeweight=".098107pt" strokecolor="#ff0000">
                <v:path arrowok="t"/>
              </v:shape>
            </v:group>
            <v:group style="position:absolute;left:10165;top:-911;width:24;height:2" coordorigin="10165,-911" coordsize="24,2">
              <v:shape style="position:absolute;left:10165;top:-911;width:24;height:2" coordorigin="10165,-911" coordsize="24,0" path="m10165,-911l10188,-911e" filled="false" stroked="true" strokeweight=".09927pt" strokecolor="#ff0000">
                <v:path arrowok="t"/>
              </v:shape>
            </v:group>
            <v:group style="position:absolute;left:10176;top:-923;width:2;height:24" coordorigin="10176,-923" coordsize="2,24">
              <v:shape style="position:absolute;left:10176;top:-923;width:2;height:24" coordorigin="10176,-923" coordsize="0,24" path="m10176,-923l10176,-899e" filled="false" stroked="true" strokeweight=".098107pt" strokecolor="#ff0000">
                <v:path arrowok="t"/>
              </v:shape>
            </v:group>
            <v:group style="position:absolute;left:10165;top:-912;width:24;height:2" coordorigin="10165,-912" coordsize="24,2">
              <v:shape style="position:absolute;left:10165;top:-912;width:24;height:2" coordorigin="10165,-912" coordsize="24,0" path="m10165,-912l10188,-912e" filled="false" stroked="true" strokeweight=".09927pt" strokecolor="#ff0000">
                <v:path arrowok="t"/>
              </v:shape>
            </v:group>
            <v:group style="position:absolute;left:10176;top:-924;width:2;height:24" coordorigin="10176,-924" coordsize="2,24">
              <v:shape style="position:absolute;left:10176;top:-924;width:2;height:24" coordorigin="10176,-924" coordsize="0,24" path="m10176,-924l10176,-900e" filled="false" stroked="true" strokeweight=".098107pt" strokecolor="#ff0000">
                <v:path arrowok="t"/>
              </v:shape>
            </v:group>
            <v:group style="position:absolute;left:10165;top:-912;width:24;height:2" coordorigin="10165,-912" coordsize="24,2">
              <v:shape style="position:absolute;left:10165;top:-912;width:24;height:2" coordorigin="10165,-912" coordsize="24,0" path="m10165,-912l10188,-912e" filled="false" stroked="true" strokeweight=".09927pt" strokecolor="#ff0000">
                <v:path arrowok="t"/>
              </v:shape>
            </v:group>
            <v:group style="position:absolute;left:10176;top:-924;width:2;height:24" coordorigin="10176,-924" coordsize="2,24">
              <v:shape style="position:absolute;left:10176;top:-924;width:2;height:24" coordorigin="10176,-924" coordsize="0,24" path="m10176,-924l10176,-900e" filled="false" stroked="true" strokeweight=".098107pt" strokecolor="#ff0000">
                <v:path arrowok="t"/>
              </v:shape>
            </v:group>
            <v:group style="position:absolute;left:10165;top:-912;width:24;height:2" coordorigin="10165,-912" coordsize="24,2">
              <v:shape style="position:absolute;left:10165;top:-912;width:24;height:2" coordorigin="10165,-912" coordsize="24,0" path="m10165,-912l10188,-912e" filled="false" stroked="true" strokeweight=".09927pt" strokecolor="#ff0000">
                <v:path arrowok="t"/>
              </v:shape>
            </v:group>
            <v:group style="position:absolute;left:10176;top:-924;width:2;height:24" coordorigin="10176,-924" coordsize="2,24">
              <v:shape style="position:absolute;left:10176;top:-924;width:2;height:24" coordorigin="10176,-924" coordsize="0,24" path="m10176,-924l10176,-901e" filled="false" stroked="true" strokeweight=".098107pt" strokecolor="#ff0000">
                <v:path arrowok="t"/>
              </v:shape>
            </v:group>
            <v:group style="position:absolute;left:10165;top:-913;width:24;height:2" coordorigin="10165,-913" coordsize="24,2">
              <v:shape style="position:absolute;left:10165;top:-913;width:24;height:2" coordorigin="10165,-913" coordsize="24,0" path="m10165,-913l10188,-913e" filled="false" stroked="true" strokeweight=".09927pt" strokecolor="#ff0000">
                <v:path arrowok="t"/>
              </v:shape>
            </v:group>
            <v:group style="position:absolute;left:10176;top:-925;width:2;height:24" coordorigin="10176,-925" coordsize="2,24">
              <v:shape style="position:absolute;left:10176;top:-925;width:2;height:24" coordorigin="10176,-925" coordsize="0,24" path="m10176,-925l10176,-901e" filled="false" stroked="true" strokeweight=".098107pt" strokecolor="#ff0000">
                <v:path arrowok="t"/>
              </v:shape>
            </v:group>
            <v:group style="position:absolute;left:10165;top:-913;width:24;height:2" coordorigin="10165,-913" coordsize="24,2">
              <v:shape style="position:absolute;left:10165;top:-913;width:24;height:2" coordorigin="10165,-913" coordsize="24,0" path="m10165,-913l10188,-913e" filled="false" stroked="true" strokeweight=".09927pt" strokecolor="#ff0000">
                <v:path arrowok="t"/>
              </v:shape>
            </v:group>
            <v:group style="position:absolute;left:10176;top:-925;width:2;height:24" coordorigin="10176,-925" coordsize="2,24">
              <v:shape style="position:absolute;left:10176;top:-925;width:2;height:24" coordorigin="10176,-925" coordsize="0,24" path="m10176,-925l10176,-901e" filled="false" stroked="true" strokeweight=".098107pt" strokecolor="#ff0000">
                <v:path arrowok="t"/>
              </v:shape>
            </v:group>
            <v:group style="position:absolute;left:10165;top:-914;width:24;height:2" coordorigin="10165,-914" coordsize="24,2">
              <v:shape style="position:absolute;left:10165;top:-914;width:24;height:2" coordorigin="10165,-914" coordsize="24,0" path="m10165,-914l10188,-914e" filled="false" stroked="true" strokeweight=".09927pt" strokecolor="#ff0000">
                <v:path arrowok="t"/>
              </v:shape>
            </v:group>
            <v:group style="position:absolute;left:10176;top:-926;width:2;height:24" coordorigin="10176,-926" coordsize="2,24">
              <v:shape style="position:absolute;left:10176;top:-926;width:2;height:24" coordorigin="10176,-926" coordsize="0,24" path="m10176,-926l10176,-902e" filled="false" stroked="true" strokeweight=".098107pt" strokecolor="#ff0000">
                <v:path arrowok="t"/>
              </v:shape>
            </v:group>
            <v:group style="position:absolute;left:10165;top:-914;width:24;height:2" coordorigin="10165,-914" coordsize="24,2">
              <v:shape style="position:absolute;left:10165;top:-914;width:24;height:2" coordorigin="10165,-914" coordsize="24,0" path="m10165,-914l10188,-914e" filled="false" stroked="true" strokeweight=".09927pt" strokecolor="#ff0000">
                <v:path arrowok="t"/>
              </v:shape>
            </v:group>
            <v:group style="position:absolute;left:10176;top:-926;width:2;height:24" coordorigin="10176,-926" coordsize="2,24">
              <v:shape style="position:absolute;left:10176;top:-926;width:2;height:24" coordorigin="10176,-926" coordsize="0,24" path="m10176,-926l10176,-902e" filled="false" stroked="true" strokeweight=".098107pt" strokecolor="#ff0000">
                <v:path arrowok="t"/>
              </v:shape>
            </v:group>
            <v:group style="position:absolute;left:10165;top:-914;width:24;height:2" coordorigin="10165,-914" coordsize="24,2">
              <v:shape style="position:absolute;left:10165;top:-914;width:24;height:2" coordorigin="10165,-914" coordsize="24,0" path="m10165,-914l10188,-914e" filled="false" stroked="true" strokeweight=".09927pt" strokecolor="#ff0000">
                <v:path arrowok="t"/>
              </v:shape>
            </v:group>
            <v:group style="position:absolute;left:10176;top:-926;width:2;height:24" coordorigin="10176,-926" coordsize="2,24">
              <v:shape style="position:absolute;left:10176;top:-926;width:2;height:24" coordorigin="10176,-926" coordsize="0,24" path="m10176,-926l10176,-902e" filled="false" stroked="true" strokeweight=".098107pt" strokecolor="#ff0000">
                <v:path arrowok="t"/>
              </v:shape>
            </v:group>
            <v:group style="position:absolute;left:10165;top:-915;width:24;height:2" coordorigin="10165,-915" coordsize="24,2">
              <v:shape style="position:absolute;left:10165;top:-915;width:24;height:2" coordorigin="10165,-915" coordsize="24,0" path="m10165,-915l10188,-915e" filled="false" stroked="true" strokeweight=".09927pt" strokecolor="#ff0000">
                <v:path arrowok="t"/>
              </v:shape>
            </v:group>
            <v:group style="position:absolute;left:10176;top:-927;width:2;height:24" coordorigin="10176,-927" coordsize="2,24">
              <v:shape style="position:absolute;left:10176;top:-927;width:2;height:24" coordorigin="10176,-927" coordsize="0,24" path="m10176,-927l10176,-903e" filled="false" stroked="true" strokeweight=".098107pt" strokecolor="#ff0000">
                <v:path arrowok="t"/>
              </v:shape>
            </v:group>
            <v:group style="position:absolute;left:10165;top:-915;width:24;height:2" coordorigin="10165,-915" coordsize="24,2">
              <v:shape style="position:absolute;left:10165;top:-915;width:24;height:2" coordorigin="10165,-915" coordsize="24,0" path="m10165,-915l10188,-915e" filled="false" stroked="true" strokeweight=".09927pt" strokecolor="#ff0000">
                <v:path arrowok="t"/>
              </v:shape>
            </v:group>
            <v:group style="position:absolute;left:10176;top:-927;width:2;height:24" coordorigin="10176,-927" coordsize="2,24">
              <v:shape style="position:absolute;left:10176;top:-927;width:2;height:24" coordorigin="10176,-927" coordsize="0,24" path="m10176,-927l10176,-903e" filled="false" stroked="true" strokeweight=".098107pt" strokecolor="#ff0000">
                <v:path arrowok="t"/>
              </v:shape>
            </v:group>
            <v:group style="position:absolute;left:10165;top:-915;width:24;height:2" coordorigin="10165,-915" coordsize="24,2">
              <v:shape style="position:absolute;left:10165;top:-915;width:24;height:2" coordorigin="10165,-915" coordsize="24,0" path="m10165,-915l10188,-915e" filled="false" stroked="true" strokeweight=".09927pt" strokecolor="#ff0000">
                <v:path arrowok="t"/>
              </v:shape>
            </v:group>
            <v:group style="position:absolute;left:10176;top:-927;width:2;height:24" coordorigin="10176,-927" coordsize="2,24">
              <v:shape style="position:absolute;left:10176;top:-927;width:2;height:24" coordorigin="10176,-927" coordsize="0,24" path="m10176,-927l10176,-903e" filled="false" stroked="true" strokeweight=".098107pt" strokecolor="#ff0000">
                <v:path arrowok="t"/>
              </v:shape>
            </v:group>
            <v:group style="position:absolute;left:10165;top:-916;width:24;height:2" coordorigin="10165,-916" coordsize="24,2">
              <v:shape style="position:absolute;left:10165;top:-916;width:24;height:2" coordorigin="10165,-916" coordsize="24,0" path="m10165,-916l10188,-916e" filled="false" stroked="true" strokeweight=".09927pt" strokecolor="#ff0000">
                <v:path arrowok="t"/>
              </v:shape>
            </v:group>
            <v:group style="position:absolute;left:10176;top:-928;width:2;height:24" coordorigin="10176,-928" coordsize="2,24">
              <v:shape style="position:absolute;left:10176;top:-928;width:2;height:24" coordorigin="10176,-928" coordsize="0,24" path="m10176,-928l10176,-904e" filled="false" stroked="true" strokeweight=".098107pt" strokecolor="#ff0000">
                <v:path arrowok="t"/>
              </v:shape>
            </v:group>
            <v:group style="position:absolute;left:10165;top:-916;width:24;height:2" coordorigin="10165,-916" coordsize="24,2">
              <v:shape style="position:absolute;left:10165;top:-916;width:24;height:2" coordorigin="10165,-916" coordsize="24,0" path="m10165,-916l10188,-916e" filled="false" stroked="true" strokeweight=".09927pt" strokecolor="#ff0000">
                <v:path arrowok="t"/>
              </v:shape>
            </v:group>
            <v:group style="position:absolute;left:10176;top:-928;width:2;height:24" coordorigin="10176,-928" coordsize="2,24">
              <v:shape style="position:absolute;left:10176;top:-928;width:2;height:24" coordorigin="10176,-928" coordsize="0,24" path="m10176,-928l10176,-904e" filled="false" stroked="true" strokeweight=".098107pt" strokecolor="#ff0000">
                <v:path arrowok="t"/>
              </v:shape>
            </v:group>
            <v:group style="position:absolute;left:10165;top:-916;width:24;height:2" coordorigin="10165,-916" coordsize="24,2">
              <v:shape style="position:absolute;left:10165;top:-916;width:24;height:2" coordorigin="10165,-916" coordsize="24,0" path="m10165,-916l10188,-916e" filled="false" stroked="true" strokeweight=".09927pt" strokecolor="#ff0000">
                <v:path arrowok="t"/>
              </v:shape>
            </v:group>
            <v:group style="position:absolute;left:10176;top:-928;width:2;height:24" coordorigin="10176,-928" coordsize="2,24">
              <v:shape style="position:absolute;left:10176;top:-928;width:2;height:24" coordorigin="10176,-928" coordsize="0,24" path="m10176,-928l10176,-904e" filled="false" stroked="true" strokeweight=".098107pt" strokecolor="#ff0000">
                <v:path arrowok="t"/>
              </v:shape>
            </v:group>
            <v:group style="position:absolute;left:10165;top:-917;width:24;height:2" coordorigin="10165,-917" coordsize="24,2">
              <v:shape style="position:absolute;left:10165;top:-917;width:24;height:2" coordorigin="10165,-917" coordsize="24,0" path="m10165,-917l10188,-917e" filled="false" stroked="true" strokeweight=".09927pt" strokecolor="#ff0000">
                <v:path arrowok="t"/>
              </v:shape>
            </v:group>
            <v:group style="position:absolute;left:10176;top:-929;width:2;height:24" coordorigin="10176,-929" coordsize="2,24">
              <v:shape style="position:absolute;left:10176;top:-929;width:2;height:24" coordorigin="10176,-929" coordsize="0,24" path="m10176,-929l10176,-905e" filled="false" stroked="true" strokeweight=".098107pt" strokecolor="#ff0000">
                <v:path arrowok="t"/>
              </v:shape>
            </v:group>
            <v:group style="position:absolute;left:10165;top:-917;width:24;height:2" coordorigin="10165,-917" coordsize="24,2">
              <v:shape style="position:absolute;left:10165;top:-917;width:24;height:2" coordorigin="10165,-917" coordsize="24,0" path="m10165,-917l10188,-917e" filled="false" stroked="true" strokeweight=".09927pt" strokecolor="#ff0000">
                <v:path arrowok="t"/>
              </v:shape>
            </v:group>
            <v:group style="position:absolute;left:10176;top:-929;width:2;height:24" coordorigin="10176,-929" coordsize="2,24">
              <v:shape style="position:absolute;left:10176;top:-929;width:2;height:24" coordorigin="10176,-929" coordsize="0,24" path="m10176,-929l10176,-905e" filled="false" stroked="true" strokeweight=".098107pt" strokecolor="#ff0000">
                <v:path arrowok="t"/>
              </v:shape>
            </v:group>
            <v:group style="position:absolute;left:10165;top:-918;width:24;height:2" coordorigin="10165,-918" coordsize="24,2">
              <v:shape style="position:absolute;left:10165;top:-918;width:24;height:2" coordorigin="10165,-918" coordsize="24,0" path="m10165,-918l10188,-918e" filled="false" stroked="true" strokeweight=".09927pt" strokecolor="#ff0000">
                <v:path arrowok="t"/>
              </v:shape>
            </v:group>
            <v:group style="position:absolute;left:10176;top:-930;width:2;height:24" coordorigin="10176,-930" coordsize="2,24">
              <v:shape style="position:absolute;left:10176;top:-930;width:2;height:24" coordorigin="10176,-930" coordsize="0,24" path="m10176,-930l10176,-906e" filled="false" stroked="true" strokeweight=".098107pt" strokecolor="#ff0000">
                <v:path arrowok="t"/>
              </v:shape>
            </v:group>
            <v:group style="position:absolute;left:10165;top:-918;width:24;height:2" coordorigin="10165,-918" coordsize="24,2">
              <v:shape style="position:absolute;left:10165;top:-918;width:24;height:2" coordorigin="10165,-918" coordsize="24,0" path="m10165,-918l10188,-918e" filled="false" stroked="true" strokeweight=".09927pt" strokecolor="#ff0000">
                <v:path arrowok="t"/>
              </v:shape>
            </v:group>
            <v:group style="position:absolute;left:10176;top:-930;width:2;height:24" coordorigin="10176,-930" coordsize="2,24">
              <v:shape style="position:absolute;left:10176;top:-930;width:2;height:24" coordorigin="10176,-930" coordsize="0,24" path="m10176,-930l10176,-906e" filled="false" stroked="true" strokeweight=".098107pt" strokecolor="#ff0000">
                <v:path arrowok="t"/>
              </v:shape>
            </v:group>
            <v:group style="position:absolute;left:10165;top:-918;width:24;height:2" coordorigin="10165,-918" coordsize="24,2">
              <v:shape style="position:absolute;left:10165;top:-918;width:24;height:2" coordorigin="10165,-918" coordsize="24,0" path="m10165,-918l10188,-918e" filled="false" stroked="true" strokeweight=".09927pt" strokecolor="#ff0000">
                <v:path arrowok="t"/>
              </v:shape>
            </v:group>
            <v:group style="position:absolute;left:10176;top:-930;width:2;height:24" coordorigin="10176,-930" coordsize="2,24">
              <v:shape style="position:absolute;left:10176;top:-930;width:2;height:24" coordorigin="10176,-930" coordsize="0,24" path="m10176,-930l10176,-906e" filled="false" stroked="true" strokeweight=".098107pt" strokecolor="#ff0000">
                <v:path arrowok="t"/>
              </v:shape>
            </v:group>
            <v:group style="position:absolute;left:10165;top:-919;width:24;height:2" coordorigin="10165,-919" coordsize="24,2">
              <v:shape style="position:absolute;left:10165;top:-919;width:24;height:2" coordorigin="10165,-919" coordsize="24,0" path="m10165,-919l10188,-919e" filled="false" stroked="true" strokeweight=".09927pt" strokecolor="#ff0000">
                <v:path arrowok="t"/>
              </v:shape>
            </v:group>
            <v:group style="position:absolute;left:10176;top:-931;width:2;height:24" coordorigin="10176,-931" coordsize="2,24">
              <v:shape style="position:absolute;left:10176;top:-931;width:2;height:24" coordorigin="10176,-931" coordsize="0,24" path="m10176,-931l10176,-907e" filled="false" stroked="true" strokeweight=".098107pt" strokecolor="#ff0000">
                <v:path arrowok="t"/>
              </v:shape>
            </v:group>
            <v:group style="position:absolute;left:10165;top:-919;width:24;height:2" coordorigin="10165,-919" coordsize="24,2">
              <v:shape style="position:absolute;left:10165;top:-919;width:24;height:2" coordorigin="10165,-919" coordsize="24,0" path="m10165,-919l10188,-919e" filled="false" stroked="true" strokeweight=".09927pt" strokecolor="#ff0000">
                <v:path arrowok="t"/>
              </v:shape>
            </v:group>
            <v:group style="position:absolute;left:10176;top:-931;width:2;height:24" coordorigin="10176,-931" coordsize="2,24">
              <v:shape style="position:absolute;left:10176;top:-931;width:2;height:24" coordorigin="10176,-931" coordsize="0,24" path="m10176,-931l10176,-907e" filled="false" stroked="true" strokeweight=".098107pt" strokecolor="#ff0000">
                <v:path arrowok="t"/>
              </v:shape>
            </v:group>
            <v:group style="position:absolute;left:10165;top:-919;width:24;height:2" coordorigin="10165,-919" coordsize="24,2">
              <v:shape style="position:absolute;left:10165;top:-919;width:24;height:2" coordorigin="10165,-919" coordsize="24,0" path="m10165,-919l10188,-919e" filled="false" stroked="true" strokeweight=".09927pt" strokecolor="#ff0000">
                <v:path arrowok="t"/>
              </v:shape>
            </v:group>
            <v:group style="position:absolute;left:10176;top:-931;width:2;height:24" coordorigin="10176,-931" coordsize="2,24">
              <v:shape style="position:absolute;left:10176;top:-931;width:2;height:24" coordorigin="10176,-931" coordsize="0,24" path="m10176,-931l10176,-907e" filled="false" stroked="true" strokeweight=".098107pt" strokecolor="#ff0000">
                <v:path arrowok="t"/>
              </v:shape>
            </v:group>
            <v:group style="position:absolute;left:10165;top:-920;width:24;height:2" coordorigin="10165,-920" coordsize="24,2">
              <v:shape style="position:absolute;left:10165;top:-920;width:24;height:2" coordorigin="10165,-920" coordsize="24,0" path="m10165,-920l10188,-920e" filled="false" stroked="true" strokeweight=".09927pt" strokecolor="#ff0000">
                <v:path arrowok="t"/>
              </v:shape>
            </v:group>
            <v:group style="position:absolute;left:10176;top:-932;width:2;height:24" coordorigin="10176,-932" coordsize="2,24">
              <v:shape style="position:absolute;left:10176;top:-932;width:2;height:24" coordorigin="10176,-932" coordsize="0,24" path="m10176,-932l10176,-908e" filled="false" stroked="true" strokeweight=".098107pt" strokecolor="#ff0000">
                <v:path arrowok="t"/>
              </v:shape>
            </v:group>
            <v:group style="position:absolute;left:10165;top:-920;width:24;height:2" coordorigin="10165,-920" coordsize="24,2">
              <v:shape style="position:absolute;left:10165;top:-920;width:24;height:2" coordorigin="10165,-920" coordsize="24,0" path="m10165,-920l10188,-920e" filled="false" stroked="true" strokeweight=".09927pt" strokecolor="#ff0000">
                <v:path arrowok="t"/>
              </v:shape>
            </v:group>
            <v:group style="position:absolute;left:10176;top:-932;width:2;height:24" coordorigin="10176,-932" coordsize="2,24">
              <v:shape style="position:absolute;left:10176;top:-932;width:2;height:24" coordorigin="10176,-932" coordsize="0,24" path="m10176,-932l10176,-908e" filled="false" stroked="true" strokeweight=".098107pt" strokecolor="#ff0000">
                <v:path arrowok="t"/>
              </v:shape>
            </v:group>
            <v:group style="position:absolute;left:10165;top:-920;width:24;height:2" coordorigin="10165,-920" coordsize="24,2">
              <v:shape style="position:absolute;left:10165;top:-920;width:24;height:2" coordorigin="10165,-920" coordsize="24,0" path="m10165,-920l10188,-920e" filled="false" stroked="true" strokeweight=".09927pt" strokecolor="#ff0000">
                <v:path arrowok="t"/>
              </v:shape>
            </v:group>
            <v:group style="position:absolute;left:10176;top:-932;width:2;height:24" coordorigin="10176,-932" coordsize="2,24">
              <v:shape style="position:absolute;left:10176;top:-932;width:2;height:24" coordorigin="10176,-932" coordsize="0,24" path="m10176,-932l10176,-908e" filled="false" stroked="true" strokeweight=".098107pt" strokecolor="#ff0000">
                <v:path arrowok="t"/>
              </v:shape>
            </v:group>
            <v:group style="position:absolute;left:10165;top:-921;width:24;height:2" coordorigin="10165,-921" coordsize="24,2">
              <v:shape style="position:absolute;left:10165;top:-921;width:24;height:2" coordorigin="10165,-921" coordsize="24,0" path="m10165,-921l10188,-921e" filled="false" stroked="true" strokeweight=".09927pt" strokecolor="#ff0000">
                <v:path arrowok="t"/>
              </v:shape>
            </v:group>
            <v:group style="position:absolute;left:10176;top:-933;width:2;height:24" coordorigin="10176,-933" coordsize="2,24">
              <v:shape style="position:absolute;left:10176;top:-933;width:2;height:24" coordorigin="10176,-933" coordsize="0,24" path="m10176,-933l10176,-909e" filled="false" stroked="true" strokeweight=".098107pt" strokecolor="#ff0000">
                <v:path arrowok="t"/>
              </v:shape>
            </v:group>
            <v:group style="position:absolute;left:10165;top:-921;width:24;height:2" coordorigin="10165,-921" coordsize="24,2">
              <v:shape style="position:absolute;left:10165;top:-921;width:24;height:2" coordorigin="10165,-921" coordsize="24,0" path="m10165,-921l10188,-921e" filled="false" stroked="true" strokeweight=".09927pt" strokecolor="#ff0000">
                <v:path arrowok="t"/>
              </v:shape>
            </v:group>
            <v:group style="position:absolute;left:10176;top:-933;width:2;height:24" coordorigin="10176,-933" coordsize="2,24">
              <v:shape style="position:absolute;left:10176;top:-933;width:2;height:24" coordorigin="10176,-933" coordsize="0,24" path="m10176,-933l10176,-909e" filled="false" stroked="true" strokeweight=".098107pt" strokecolor="#ff0000">
                <v:path arrowok="t"/>
              </v:shape>
            </v:group>
            <v:group style="position:absolute;left:10165;top:-921;width:24;height:2" coordorigin="10165,-921" coordsize="24,2">
              <v:shape style="position:absolute;left:10165;top:-921;width:24;height:2" coordorigin="10165,-921" coordsize="24,0" path="m10165,-921l10188,-921e" filled="false" stroked="true" strokeweight=".09927pt" strokecolor="#ff0000">
                <v:path arrowok="t"/>
              </v:shape>
            </v:group>
            <v:group style="position:absolute;left:10176;top:-933;width:2;height:24" coordorigin="10176,-933" coordsize="2,24">
              <v:shape style="position:absolute;left:10176;top:-933;width:2;height:24" coordorigin="10176,-933" coordsize="0,24" path="m10176,-933l10176,-909e" filled="false" stroked="true" strokeweight=".098107pt" strokecolor="#ff0000">
                <v:path arrowok="t"/>
              </v:shape>
            </v:group>
            <v:group style="position:absolute;left:10165;top:-922;width:24;height:2" coordorigin="10165,-922" coordsize="24,2">
              <v:shape style="position:absolute;left:10165;top:-922;width:24;height:2" coordorigin="10165,-922" coordsize="24,0" path="m10165,-922l10188,-922e" filled="false" stroked="true" strokeweight=".09927pt" strokecolor="#ff0000">
                <v:path arrowok="t"/>
              </v:shape>
            </v:group>
            <v:group style="position:absolute;left:10176;top:-934;width:2;height:24" coordorigin="10176,-934" coordsize="2,24">
              <v:shape style="position:absolute;left:10176;top:-934;width:2;height:24" coordorigin="10176,-934" coordsize="0,24" path="m10176,-934l10176,-910e" filled="false" stroked="true" strokeweight=".098107pt" strokecolor="#ff0000">
                <v:path arrowok="t"/>
              </v:shape>
            </v:group>
            <v:group style="position:absolute;left:10165;top:-922;width:24;height:2" coordorigin="10165,-922" coordsize="24,2">
              <v:shape style="position:absolute;left:10165;top:-922;width:24;height:2" coordorigin="10165,-922" coordsize="24,0" path="m10165,-922l10188,-922e" filled="false" stroked="true" strokeweight=".09927pt" strokecolor="#ff0000">
                <v:path arrowok="t"/>
              </v:shape>
            </v:group>
            <v:group style="position:absolute;left:10176;top:-934;width:2;height:24" coordorigin="10176,-934" coordsize="2,24">
              <v:shape style="position:absolute;left:10176;top:-934;width:2;height:24" coordorigin="10176,-934" coordsize="0,24" path="m10176,-934l10176,-910e" filled="false" stroked="true" strokeweight=".098107pt" strokecolor="#ff0000">
                <v:path arrowok="t"/>
              </v:shape>
            </v:group>
            <v:group style="position:absolute;left:10165;top:-922;width:24;height:2" coordorigin="10165,-922" coordsize="24,2">
              <v:shape style="position:absolute;left:10165;top:-922;width:24;height:2" coordorigin="10165,-922" coordsize="24,0" path="m10165,-922l10188,-922e" filled="false" stroked="true" strokeweight=".09927pt" strokecolor="#ff0000">
                <v:path arrowok="t"/>
              </v:shape>
            </v:group>
            <v:group style="position:absolute;left:10176;top:-934;width:2;height:24" coordorigin="10176,-934" coordsize="2,24">
              <v:shape style="position:absolute;left:10176;top:-934;width:2;height:24" coordorigin="10176,-934" coordsize="0,24" path="m10176,-934l10176,-910e" filled="false" stroked="true" strokeweight=".098107pt" strokecolor="#ff0000">
                <v:path arrowok="t"/>
              </v:shape>
            </v:group>
            <v:group style="position:absolute;left:10165;top:-923;width:24;height:2" coordorigin="10165,-923" coordsize="24,2">
              <v:shape style="position:absolute;left:10165;top:-923;width:24;height:2" coordorigin="10165,-923" coordsize="24,0" path="m10165,-923l10188,-923e" filled="false" stroked="true" strokeweight=".09927pt" strokecolor="#ff0000">
                <v:path arrowok="t"/>
              </v:shape>
            </v:group>
            <v:group style="position:absolute;left:10176;top:-934;width:2;height:24" coordorigin="10176,-934" coordsize="2,24">
              <v:shape style="position:absolute;left:10176;top:-934;width:2;height:24" coordorigin="10176,-934" coordsize="0,24" path="m10176,-934l10176,-911e" filled="false" stroked="true" strokeweight=".098107pt" strokecolor="#ff0000">
                <v:path arrowok="t"/>
              </v:shape>
            </v:group>
            <v:group style="position:absolute;left:10165;top:-923;width:24;height:2" coordorigin="10165,-923" coordsize="24,2">
              <v:shape style="position:absolute;left:10165;top:-923;width:24;height:2" coordorigin="10165,-923" coordsize="24,0" path="m10165,-923l10188,-923e" filled="false" stroked="true" strokeweight=".09927pt" strokecolor="#ff0000">
                <v:path arrowok="t"/>
              </v:shape>
            </v:group>
            <v:group style="position:absolute;left:10176;top:-935;width:2;height:24" coordorigin="10176,-935" coordsize="2,24">
              <v:shape style="position:absolute;left:10176;top:-935;width:2;height:24" coordorigin="10176,-935" coordsize="0,24" path="m10176,-935l10176,-911e" filled="false" stroked="true" strokeweight=".098107pt" strokecolor="#ff0000">
                <v:path arrowok="t"/>
              </v:shape>
            </v:group>
            <v:group style="position:absolute;left:10165;top:-923;width:24;height:2" coordorigin="10165,-923" coordsize="24,2">
              <v:shape style="position:absolute;left:10165;top:-923;width:24;height:2" coordorigin="10165,-923" coordsize="24,0" path="m10165,-923l10188,-923e" filled="false" stroked="true" strokeweight=".09927pt" strokecolor="#ff0000">
                <v:path arrowok="t"/>
              </v:shape>
            </v:group>
            <v:group style="position:absolute;left:10176;top:-935;width:2;height:24" coordorigin="10176,-935" coordsize="2,24">
              <v:shape style="position:absolute;left:10176;top:-935;width:2;height:24" coordorigin="10176,-935" coordsize="0,24" path="m10176,-935l10176,-911e" filled="false" stroked="true" strokeweight=".098107pt" strokecolor="#ff0000">
                <v:path arrowok="t"/>
              </v:shape>
            </v:group>
            <v:group style="position:absolute;left:10165;top:-924;width:24;height:2" coordorigin="10165,-924" coordsize="24,2">
              <v:shape style="position:absolute;left:10165;top:-924;width:24;height:2" coordorigin="10165,-924" coordsize="24,0" path="m10165,-924l10188,-924e" filled="false" stroked="true" strokeweight=".09927pt" strokecolor="#ff0000">
                <v:path arrowok="t"/>
              </v:shape>
            </v:group>
            <v:group style="position:absolute;left:10176;top:-935;width:2;height:24" coordorigin="10176,-935" coordsize="2,24">
              <v:shape style="position:absolute;left:10176;top:-935;width:2;height:24" coordorigin="10176,-935" coordsize="0,24" path="m10176,-935l10176,-912e" filled="false" stroked="true" strokeweight=".098107pt" strokecolor="#ff0000">
                <v:path arrowok="t"/>
              </v:shape>
            </v:group>
            <v:group style="position:absolute;left:10165;top:-924;width:24;height:2" coordorigin="10165,-924" coordsize="24,2">
              <v:shape style="position:absolute;left:10165;top:-924;width:24;height:2" coordorigin="10165,-924" coordsize="24,0" path="m10165,-924l10188,-924e" filled="false" stroked="true" strokeweight=".09927pt" strokecolor="#ff0000">
                <v:path arrowok="t"/>
              </v:shape>
            </v:group>
            <v:group style="position:absolute;left:10176;top:-936;width:2;height:24" coordorigin="10176,-936" coordsize="2,24">
              <v:shape style="position:absolute;left:10176;top:-936;width:2;height:24" coordorigin="10176,-936" coordsize="0,24" path="m10176,-936l10176,-912e" filled="false" stroked="true" strokeweight=".098107pt" strokecolor="#ff0000">
                <v:path arrowok="t"/>
              </v:shape>
            </v:group>
            <v:group style="position:absolute;left:10165;top:-924;width:24;height:2" coordorigin="10165,-924" coordsize="24,2">
              <v:shape style="position:absolute;left:10165;top:-924;width:24;height:2" coordorigin="10165,-924" coordsize="24,0" path="m10165,-924l10188,-924e" filled="false" stroked="true" strokeweight=".09927pt" strokecolor="#ff0000">
                <v:path arrowok="t"/>
              </v:shape>
            </v:group>
            <v:group style="position:absolute;left:10176;top:-936;width:2;height:24" coordorigin="10176,-936" coordsize="2,24">
              <v:shape style="position:absolute;left:10176;top:-936;width:2;height:24" coordorigin="10176,-936" coordsize="0,24" path="m10176,-936l10176,-912e" filled="false" stroked="true" strokeweight=".098107pt" strokecolor="#ff0000">
                <v:path arrowok="t"/>
              </v:shape>
            </v:group>
            <v:group style="position:absolute;left:10165;top:-925;width:24;height:2" coordorigin="10165,-925" coordsize="24,2">
              <v:shape style="position:absolute;left:10165;top:-925;width:24;height:2" coordorigin="10165,-925" coordsize="24,0" path="m10165,-925l10188,-925e" filled="false" stroked="true" strokeweight=".09927pt" strokecolor="#ff0000">
                <v:path arrowok="t"/>
              </v:shape>
            </v:group>
            <v:group style="position:absolute;left:10176;top:-936;width:2;height:24" coordorigin="10176,-936" coordsize="2,24">
              <v:shape style="position:absolute;left:10176;top:-936;width:2;height:24" coordorigin="10176,-936" coordsize="0,24" path="m10176,-936l10176,-913e" filled="false" stroked="true" strokeweight=".098107pt" strokecolor="#ff0000">
                <v:path arrowok="t"/>
              </v:shape>
            </v:group>
            <v:group style="position:absolute;left:10165;top:-925;width:24;height:2" coordorigin="10165,-925" coordsize="24,2">
              <v:shape style="position:absolute;left:10165;top:-925;width:24;height:2" coordorigin="10165,-925" coordsize="24,0" path="m10165,-925l10188,-925e" filled="false" stroked="true" strokeweight=".09927pt" strokecolor="#ff0000">
                <v:path arrowok="t"/>
              </v:shape>
            </v:group>
            <v:group style="position:absolute;left:10176;top:-937;width:2;height:24" coordorigin="10176,-937" coordsize="2,24">
              <v:shape style="position:absolute;left:10176;top:-937;width:2;height:24" coordorigin="10176,-937" coordsize="0,24" path="m10176,-937l10176,-913e" filled="false" stroked="true" strokeweight=".098107pt" strokecolor="#ff0000">
                <v:path arrowok="t"/>
              </v:shape>
            </v:group>
            <v:group style="position:absolute;left:10165;top:-925;width:24;height:2" coordorigin="10165,-925" coordsize="24,2">
              <v:shape style="position:absolute;left:10165;top:-925;width:24;height:2" coordorigin="10165,-925" coordsize="24,0" path="m10165,-925l10188,-925e" filled="false" stroked="true" strokeweight=".09927pt" strokecolor="#ff0000">
                <v:path arrowok="t"/>
              </v:shape>
            </v:group>
            <v:group style="position:absolute;left:10176;top:-937;width:2;height:24" coordorigin="10176,-937" coordsize="2,24">
              <v:shape style="position:absolute;left:10176;top:-937;width:2;height:24" coordorigin="10176,-937" coordsize="0,24" path="m10176,-937l10176,-913e" filled="false" stroked="true" strokeweight=".098107pt" strokecolor="#ff0000">
                <v:path arrowok="t"/>
              </v:shape>
            </v:group>
            <v:group style="position:absolute;left:10165;top:-926;width:24;height:2" coordorigin="10165,-926" coordsize="24,2">
              <v:shape style="position:absolute;left:10165;top:-926;width:24;height:2" coordorigin="10165,-926" coordsize="24,0" path="m10165,-926l10188,-926e" filled="false" stroked="true" strokeweight=".09927pt" strokecolor="#ff0000">
                <v:path arrowok="t"/>
              </v:shape>
            </v:group>
            <v:group style="position:absolute;left:10176;top:-937;width:2;height:24" coordorigin="10176,-937" coordsize="2,24">
              <v:shape style="position:absolute;left:10176;top:-937;width:2;height:24" coordorigin="10176,-937" coordsize="0,24" path="m10176,-937l10176,-914e" filled="false" stroked="true" strokeweight=".098107pt" strokecolor="#ff0000">
                <v:path arrowok="t"/>
              </v:shape>
            </v:group>
            <v:group style="position:absolute;left:10165;top:-926;width:24;height:2" coordorigin="10165,-926" coordsize="24,2">
              <v:shape style="position:absolute;left:10165;top:-926;width:24;height:2" coordorigin="10165,-926" coordsize="24,0" path="m10165,-926l10188,-926e" filled="false" stroked="true" strokeweight=".09927pt" strokecolor="#ff0000">
                <v:path arrowok="t"/>
              </v:shape>
            </v:group>
            <v:group style="position:absolute;left:10176;top:-938;width:2;height:24" coordorigin="10176,-938" coordsize="2,24">
              <v:shape style="position:absolute;left:10176;top:-938;width:2;height:24" coordorigin="10176,-938" coordsize="0,24" path="m10176,-938l10176,-914e" filled="false" stroked="true" strokeweight=".098107pt" strokecolor="#ff0000">
                <v:path arrowok="t"/>
              </v:shape>
            </v:group>
            <v:group style="position:absolute;left:10165;top:-927;width:24;height:2" coordorigin="10165,-927" coordsize="24,2">
              <v:shape style="position:absolute;left:10165;top:-927;width:24;height:2" coordorigin="10165,-927" coordsize="24,0" path="m10165,-927l10188,-927e" filled="false" stroked="true" strokeweight=".09927pt" strokecolor="#ff0000">
                <v:path arrowok="t"/>
              </v:shape>
            </v:group>
            <v:group style="position:absolute;left:10176;top:-939;width:2;height:24" coordorigin="10176,-939" coordsize="2,24">
              <v:shape style="position:absolute;left:10176;top:-939;width:2;height:24" coordorigin="10176,-939" coordsize="0,24" path="m10176,-939l10176,-915e" filled="false" stroked="true" strokeweight=".098107pt" strokecolor="#ff0000">
                <v:path arrowok="t"/>
              </v:shape>
            </v:group>
            <v:group style="position:absolute;left:10165;top:-928;width:24;height:2" coordorigin="10165,-928" coordsize="24,2">
              <v:shape style="position:absolute;left:10165;top:-928;width:24;height:2" coordorigin="10165,-928" coordsize="24,0" path="m10165,-928l10188,-928e" filled="false" stroked="true" strokeweight=".09927pt" strokecolor="#ff0000">
                <v:path arrowok="t"/>
              </v:shape>
            </v:group>
            <v:group style="position:absolute;left:10176;top:-939;width:2;height:24" coordorigin="10176,-939" coordsize="2,24">
              <v:shape style="position:absolute;left:10176;top:-939;width:2;height:24" coordorigin="10176,-939" coordsize="0,24" path="m10176,-939l10176,-916e" filled="false" stroked="true" strokeweight=".098107pt" strokecolor="#ff0000">
                <v:path arrowok="t"/>
              </v:shape>
            </v:group>
            <v:group style="position:absolute;left:10165;top:-928;width:24;height:2" coordorigin="10165,-928" coordsize="24,2">
              <v:shape style="position:absolute;left:10165;top:-928;width:24;height:2" coordorigin="10165,-928" coordsize="24,0" path="m10165,-928l10188,-928e" filled="false" stroked="true" strokeweight=".09927pt" strokecolor="#ff0000">
                <v:path arrowok="t"/>
              </v:shape>
            </v:group>
            <v:group style="position:absolute;left:10176;top:-940;width:2;height:24" coordorigin="10176,-940" coordsize="2,24">
              <v:shape style="position:absolute;left:10176;top:-940;width:2;height:24" coordorigin="10176,-940" coordsize="0,24" path="m10176,-940l10176,-916e" filled="false" stroked="true" strokeweight=".098107pt" strokecolor="#ff0000">
                <v:path arrowok="t"/>
              </v:shape>
            </v:group>
            <v:group style="position:absolute;left:10165;top:-928;width:24;height:2" coordorigin="10165,-928" coordsize="24,2">
              <v:shape style="position:absolute;left:10165;top:-928;width:24;height:2" coordorigin="10165,-928" coordsize="24,0" path="m10165,-928l10188,-928e" filled="false" stroked="true" strokeweight=".09927pt" strokecolor="#ff0000">
                <v:path arrowok="t"/>
              </v:shape>
            </v:group>
            <v:group style="position:absolute;left:10176;top:-940;width:2;height:24" coordorigin="10176,-940" coordsize="2,24">
              <v:shape style="position:absolute;left:10176;top:-940;width:2;height:24" coordorigin="10176,-940" coordsize="0,24" path="m10176,-940l10176,-916e" filled="false" stroked="true" strokeweight=".098107pt" strokecolor="#ff0000">
                <v:path arrowok="t"/>
              </v:shape>
            </v:group>
            <v:group style="position:absolute;left:10165;top:-929;width:24;height:2" coordorigin="10165,-929" coordsize="24,2">
              <v:shape style="position:absolute;left:10165;top:-929;width:24;height:2" coordorigin="10165,-929" coordsize="24,0" path="m10165,-929l10188,-929e" filled="false" stroked="true" strokeweight=".09927pt" strokecolor="#ff0000">
                <v:path arrowok="t"/>
              </v:shape>
            </v:group>
            <v:group style="position:absolute;left:10176;top:-940;width:2;height:24" coordorigin="10176,-940" coordsize="2,24">
              <v:shape style="position:absolute;left:10176;top:-940;width:2;height:24" coordorigin="10176,-940" coordsize="0,24" path="m10176,-940l10176,-917e" filled="false" stroked="true" strokeweight=".098107pt" strokecolor="#ff0000">
                <v:path arrowok="t"/>
              </v:shape>
            </v:group>
            <v:group style="position:absolute;left:10165;top:-929;width:24;height:2" coordorigin="10165,-929" coordsize="24,2">
              <v:shape style="position:absolute;left:10165;top:-929;width:24;height:2" coordorigin="10165,-929" coordsize="24,0" path="m10165,-929l10188,-929e" filled="false" stroked="true" strokeweight=".09927pt" strokecolor="#ff0000">
                <v:path arrowok="t"/>
              </v:shape>
            </v:group>
            <v:group style="position:absolute;left:10176;top:-941;width:2;height:24" coordorigin="10176,-941" coordsize="2,24">
              <v:shape style="position:absolute;left:10176;top:-941;width:2;height:24" coordorigin="10176,-941" coordsize="0,24" path="m10176,-941l10176,-917e" filled="false" stroked="true" strokeweight=".098107pt" strokecolor="#ff0000">
                <v:path arrowok="t"/>
              </v:shape>
            </v:group>
            <v:group style="position:absolute;left:10165;top:-930;width:24;height:2" coordorigin="10165,-930" coordsize="24,2">
              <v:shape style="position:absolute;left:10165;top:-930;width:24;height:2" coordorigin="10165,-930" coordsize="24,0" path="m10165,-930l10188,-930e" filled="false" stroked="true" strokeweight=".09927pt" strokecolor="#ff0000">
                <v:path arrowok="t"/>
              </v:shape>
            </v:group>
            <v:group style="position:absolute;left:10176;top:-941;width:2;height:24" coordorigin="10176,-941" coordsize="2,24">
              <v:shape style="position:absolute;left:10176;top:-941;width:2;height:24" coordorigin="10176,-941" coordsize="0,24" path="m10176,-941l10176,-918e" filled="false" stroked="true" strokeweight=".098107pt" strokecolor="#ff0000">
                <v:path arrowok="t"/>
              </v:shape>
            </v:group>
            <v:group style="position:absolute;left:10165;top:-930;width:24;height:2" coordorigin="10165,-930" coordsize="24,2">
              <v:shape style="position:absolute;left:10165;top:-930;width:24;height:2" coordorigin="10165,-930" coordsize="24,0" path="m10165,-930l10188,-930e" filled="false" stroked="true" strokeweight=".09927pt" strokecolor="#ff0000">
                <v:path arrowok="t"/>
              </v:shape>
            </v:group>
            <v:group style="position:absolute;left:10176;top:-942;width:2;height:24" coordorigin="10176,-942" coordsize="2,24">
              <v:shape style="position:absolute;left:10176;top:-942;width:2;height:24" coordorigin="10176,-942" coordsize="0,24" path="m10176,-942l10176,-918e" filled="false" stroked="true" strokeweight=".098107pt" strokecolor="#ff0000">
                <v:path arrowok="t"/>
              </v:shape>
            </v:group>
            <v:group style="position:absolute;left:10165;top:-930;width:24;height:2" coordorigin="10165,-930" coordsize="24,2">
              <v:shape style="position:absolute;left:10165;top:-930;width:24;height:2" coordorigin="10165,-930" coordsize="24,0" path="m10165,-930l10188,-930e" filled="false" stroked="true" strokeweight=".09927pt" strokecolor="#ff0000">
                <v:path arrowok="t"/>
              </v:shape>
            </v:group>
            <v:group style="position:absolute;left:10176;top:-942;width:2;height:24" coordorigin="10176,-942" coordsize="2,24">
              <v:shape style="position:absolute;left:10176;top:-942;width:2;height:24" coordorigin="10176,-942" coordsize="0,24" path="m10176,-942l10176,-918e" filled="false" stroked="true" strokeweight=".098107pt" strokecolor="#ff0000">
                <v:path arrowok="t"/>
              </v:shape>
            </v:group>
            <v:group style="position:absolute;left:10165;top:-931;width:24;height:2" coordorigin="10165,-931" coordsize="24,2">
              <v:shape style="position:absolute;left:10165;top:-931;width:24;height:2" coordorigin="10165,-931" coordsize="24,0" path="m10165,-931l10188,-931e" filled="false" stroked="true" strokeweight=".09927pt" strokecolor="#ff0000">
                <v:path arrowok="t"/>
              </v:shape>
            </v:group>
            <v:group style="position:absolute;left:10176;top:-942;width:2;height:24" coordorigin="10176,-942" coordsize="2,24">
              <v:shape style="position:absolute;left:10176;top:-942;width:2;height:24" coordorigin="10176,-942" coordsize="0,24" path="m10176,-942l10176,-919e" filled="false" stroked="true" strokeweight=".098107pt" strokecolor="#ff0000">
                <v:path arrowok="t"/>
              </v:shape>
            </v:group>
            <v:group style="position:absolute;left:10165;top:-931;width:24;height:2" coordorigin="10165,-931" coordsize="24,2">
              <v:shape style="position:absolute;left:10165;top:-931;width:24;height:2" coordorigin="10165,-931" coordsize="24,0" path="m10165,-931l10188,-931e" filled="false" stroked="true" strokeweight=".09927pt" strokecolor="#ff0000">
                <v:path arrowok="t"/>
              </v:shape>
            </v:group>
            <v:group style="position:absolute;left:10176;top:-943;width:2;height:24" coordorigin="10176,-943" coordsize="2,24">
              <v:shape style="position:absolute;left:10176;top:-943;width:2;height:24" coordorigin="10176,-943" coordsize="0,24" path="m10176,-943l10176,-919e" filled="false" stroked="true" strokeweight=".098107pt" strokecolor="#ff0000">
                <v:path arrowok="t"/>
              </v:shape>
            </v:group>
            <v:group style="position:absolute;left:10165;top:-931;width:24;height:2" coordorigin="10165,-931" coordsize="24,2">
              <v:shape style="position:absolute;left:10165;top:-931;width:24;height:2" coordorigin="10165,-931" coordsize="24,0" path="m10165,-931l10188,-931e" filled="false" stroked="true" strokeweight=".09927pt" strokecolor="#ff0000">
                <v:path arrowok="t"/>
              </v:shape>
            </v:group>
            <v:group style="position:absolute;left:10176;top:-943;width:2;height:24" coordorigin="10176,-943" coordsize="2,24">
              <v:shape style="position:absolute;left:10176;top:-943;width:2;height:24" coordorigin="10176,-943" coordsize="0,24" path="m10176,-943l10176,-919e" filled="false" stroked="true" strokeweight=".098107pt" strokecolor="#ff0000">
                <v:path arrowok="t"/>
              </v:shape>
            </v:group>
            <v:group style="position:absolute;left:10165;top:-932;width:24;height:2" coordorigin="10165,-932" coordsize="24,2">
              <v:shape style="position:absolute;left:10165;top:-932;width:24;height:2" coordorigin="10165,-932" coordsize="24,0" path="m10165,-932l10188,-932e" filled="false" stroked="true" strokeweight=".09927pt" strokecolor="#ff0000">
                <v:path arrowok="t"/>
              </v:shape>
            </v:group>
            <v:group style="position:absolute;left:10176;top:-943;width:2;height:24" coordorigin="10176,-943" coordsize="2,24">
              <v:shape style="position:absolute;left:10176;top:-943;width:2;height:24" coordorigin="10176,-943" coordsize="0,24" path="m10176,-943l10176,-920e" filled="false" stroked="true" strokeweight=".098107pt" strokecolor="#ff0000">
                <v:path arrowok="t"/>
              </v:shape>
            </v:group>
            <v:group style="position:absolute;left:10165;top:-932;width:24;height:2" coordorigin="10165,-932" coordsize="24,2">
              <v:shape style="position:absolute;left:10165;top:-932;width:24;height:2" coordorigin="10165,-932" coordsize="24,0" path="m10165,-932l10188,-932e" filled="false" stroked="true" strokeweight=".09927pt" strokecolor="#ff0000">
                <v:path arrowok="t"/>
              </v:shape>
            </v:group>
            <v:group style="position:absolute;left:10176;top:-944;width:2;height:24" coordorigin="10176,-944" coordsize="2,24">
              <v:shape style="position:absolute;left:10176;top:-944;width:2;height:24" coordorigin="10176,-944" coordsize="0,24" path="m10176,-944l10176,-920e" filled="false" stroked="true" strokeweight=".098107pt" strokecolor="#ff0000">
                <v:path arrowok="t"/>
              </v:shape>
            </v:group>
            <v:group style="position:absolute;left:10165;top:-932;width:24;height:2" coordorigin="10165,-932" coordsize="24,2">
              <v:shape style="position:absolute;left:10165;top:-932;width:24;height:2" coordorigin="10165,-932" coordsize="24,0" path="m10165,-932l10188,-932e" filled="false" stroked="true" strokeweight=".09927pt" strokecolor="#ff0000">
                <v:path arrowok="t"/>
              </v:shape>
            </v:group>
            <v:group style="position:absolute;left:10176;top:-944;width:2;height:24" coordorigin="10176,-944" coordsize="2,24">
              <v:shape style="position:absolute;left:10176;top:-944;width:2;height:24" coordorigin="10176,-944" coordsize="0,24" path="m10176,-944l10176,-920e" filled="false" stroked="true" strokeweight=".098107pt" strokecolor="#ff0000">
                <v:path arrowok="t"/>
              </v:shape>
            </v:group>
            <v:group style="position:absolute;left:10165;top:-933;width:24;height:2" coordorigin="10165,-933" coordsize="24,2">
              <v:shape style="position:absolute;left:10165;top:-933;width:24;height:2" coordorigin="10165,-933" coordsize="24,0" path="m10165,-933l10188,-933e" filled="false" stroked="true" strokeweight=".09927pt" strokecolor="#ff0000">
                <v:path arrowok="t"/>
              </v:shape>
            </v:group>
            <v:group style="position:absolute;left:10176;top:-944;width:2;height:24" coordorigin="10176,-944" coordsize="2,24">
              <v:shape style="position:absolute;left:10176;top:-944;width:2;height:24" coordorigin="10176,-944" coordsize="0,24" path="m10176,-944l10176,-921e" filled="false" stroked="true" strokeweight=".098107pt" strokecolor="#ff0000">
                <v:path arrowok="t"/>
              </v:shape>
            </v:group>
            <v:group style="position:absolute;left:10165;top:-933;width:24;height:2" coordorigin="10165,-933" coordsize="24,2">
              <v:shape style="position:absolute;left:10165;top:-933;width:24;height:2" coordorigin="10165,-933" coordsize="24,0" path="m10165,-933l10188,-933e" filled="false" stroked="true" strokeweight=".09927pt" strokecolor="#ff0000">
                <v:path arrowok="t"/>
              </v:shape>
            </v:group>
            <v:group style="position:absolute;left:10176;top:-945;width:2;height:24" coordorigin="10176,-945" coordsize="2,24">
              <v:shape style="position:absolute;left:10176;top:-945;width:2;height:24" coordorigin="10176,-945" coordsize="0,24" path="m10176,-945l10176,-921e" filled="false" stroked="true" strokeweight=".098107pt" strokecolor="#ff0000">
                <v:path arrowok="t"/>
              </v:shape>
            </v:group>
            <v:group style="position:absolute;left:10165;top:-933;width:24;height:2" coordorigin="10165,-933" coordsize="24,2">
              <v:shape style="position:absolute;left:10165;top:-933;width:24;height:2" coordorigin="10165,-933" coordsize="24,0" path="m10165,-933l10188,-933e" filled="false" stroked="true" strokeweight=".09927pt" strokecolor="#ff0000">
                <v:path arrowok="t"/>
              </v:shape>
            </v:group>
            <v:group style="position:absolute;left:10176;top:-945;width:2;height:24" coordorigin="10176,-945" coordsize="2,24">
              <v:shape style="position:absolute;left:10176;top:-945;width:2;height:24" coordorigin="10176,-945" coordsize="0,24" path="m10176,-945l10176,-921e" filled="false" stroked="true" strokeweight=".098107pt" strokecolor="#ff0000">
                <v:path arrowok="t"/>
              </v:shape>
            </v:group>
            <v:group style="position:absolute;left:10165;top:-934;width:24;height:2" coordorigin="10165,-934" coordsize="24,2">
              <v:shape style="position:absolute;left:10165;top:-934;width:24;height:2" coordorigin="10165,-934" coordsize="24,0" path="m10165,-934l10188,-934e" filled="false" stroked="true" strokeweight=".09927pt" strokecolor="#ff0000">
                <v:path arrowok="t"/>
              </v:shape>
            </v:group>
            <v:group style="position:absolute;left:10176;top:-945;width:2;height:24" coordorigin="10176,-945" coordsize="2,24">
              <v:shape style="position:absolute;left:10176;top:-945;width:2;height:24" coordorigin="10176,-945" coordsize="0,24" path="m10176,-945l10176,-922e" filled="false" stroked="true" strokeweight=".098107pt" strokecolor="#ff0000">
                <v:path arrowok="t"/>
              </v:shape>
            </v:group>
            <v:group style="position:absolute;left:10165;top:-934;width:24;height:2" coordorigin="10165,-934" coordsize="24,2">
              <v:shape style="position:absolute;left:10165;top:-934;width:24;height:2" coordorigin="10165,-934" coordsize="24,0" path="m10165,-934l10188,-934e" filled="false" stroked="true" strokeweight=".09927pt" strokecolor="#ff0000">
                <v:path arrowok="t"/>
              </v:shape>
            </v:group>
            <v:group style="position:absolute;left:10176;top:-946;width:2;height:24" coordorigin="10176,-946" coordsize="2,24">
              <v:shape style="position:absolute;left:10176;top:-946;width:2;height:24" coordorigin="10176,-946" coordsize="0,24" path="m10176,-946l10176,-922e" filled="false" stroked="true" strokeweight=".098107pt" strokecolor="#ff0000">
                <v:path arrowok="t"/>
              </v:shape>
            </v:group>
            <v:group style="position:absolute;left:10165;top:-934;width:24;height:2" coordorigin="10165,-934" coordsize="24,2">
              <v:shape style="position:absolute;left:10165;top:-934;width:24;height:2" coordorigin="10165,-934" coordsize="24,0" path="m10165,-934l10188,-934e" filled="false" stroked="true" strokeweight=".09927pt" strokecolor="#ff0000">
                <v:path arrowok="t"/>
              </v:shape>
            </v:group>
            <v:group style="position:absolute;left:10176;top:-946;width:2;height:24" coordorigin="10176,-946" coordsize="2,24">
              <v:shape style="position:absolute;left:10176;top:-946;width:2;height:24" coordorigin="10176,-946" coordsize="0,24" path="m10176,-946l10176,-922e" filled="false" stroked="true" strokeweight=".098107pt" strokecolor="#ff0000">
                <v:path arrowok="t"/>
              </v:shape>
            </v:group>
            <v:group style="position:absolute;left:10165;top:-934;width:24;height:2" coordorigin="10165,-934" coordsize="24,2">
              <v:shape style="position:absolute;left:10165;top:-934;width:24;height:2" coordorigin="10165,-934" coordsize="24,0" path="m10165,-934l10188,-934e" filled="false" stroked="true" strokeweight=".09927pt" strokecolor="#ff0000">
                <v:path arrowok="t"/>
              </v:shape>
            </v:group>
            <v:group style="position:absolute;left:10176;top:-946;width:2;height:24" coordorigin="10176,-946" coordsize="2,24">
              <v:shape style="position:absolute;left:10176;top:-946;width:2;height:24" coordorigin="10176,-946" coordsize="0,24" path="m10176,-946l10176,-923e" filled="false" stroked="true" strokeweight=".098107pt" strokecolor="#ff0000">
                <v:path arrowok="t"/>
              </v:shape>
            </v:group>
            <v:group style="position:absolute;left:10165;top:-935;width:24;height:2" coordorigin="10165,-935" coordsize="24,2">
              <v:shape style="position:absolute;left:10165;top:-935;width:24;height:2" coordorigin="10165,-935" coordsize="24,0" path="m10165,-935l10188,-935e" filled="false" stroked="true" strokeweight=".09927pt" strokecolor="#ff0000">
                <v:path arrowok="t"/>
              </v:shape>
            </v:group>
            <v:group style="position:absolute;left:10176;top:-947;width:2;height:24" coordorigin="10176,-947" coordsize="2,24">
              <v:shape style="position:absolute;left:10176;top:-947;width:2;height:24" coordorigin="10176,-947" coordsize="0,24" path="m10176,-947l10176,-923e" filled="false" stroked="true" strokeweight=".098107pt" strokecolor="#ff0000">
                <v:path arrowok="t"/>
              </v:shape>
            </v:group>
            <v:group style="position:absolute;left:10165;top:-935;width:24;height:2" coordorigin="10165,-935" coordsize="24,2">
              <v:shape style="position:absolute;left:10165;top:-935;width:24;height:2" coordorigin="10165,-935" coordsize="24,0" path="m10165,-935l10188,-935e" filled="false" stroked="true" strokeweight=".09927pt" strokecolor="#ff0000">
                <v:path arrowok="t"/>
              </v:shape>
            </v:group>
            <v:group style="position:absolute;left:10176;top:-947;width:2;height:24" coordorigin="10176,-947" coordsize="2,24">
              <v:shape style="position:absolute;left:10176;top:-947;width:2;height:24" coordorigin="10176,-947" coordsize="0,24" path="m10176,-947l10176,-923e" filled="false" stroked="true" strokeweight=".098107pt" strokecolor="#ff0000">
                <v:path arrowok="t"/>
              </v:shape>
            </v:group>
            <v:group style="position:absolute;left:10165;top:-935;width:24;height:2" coordorigin="10165,-935" coordsize="24,2">
              <v:shape style="position:absolute;left:10165;top:-935;width:24;height:2" coordorigin="10165,-935" coordsize="24,0" path="m10165,-935l10188,-935e" filled="false" stroked="true" strokeweight=".09927pt" strokecolor="#ff0000">
                <v:path arrowok="t"/>
              </v:shape>
            </v:group>
            <v:group style="position:absolute;left:10176;top:-947;width:2;height:24" coordorigin="10176,-947" coordsize="2,24">
              <v:shape style="position:absolute;left:10176;top:-947;width:2;height:24" coordorigin="10176,-947" coordsize="0,24" path="m10176,-947l10176,-924e" filled="false" stroked="true" strokeweight=".098107pt" strokecolor="#ff0000">
                <v:path arrowok="t"/>
              </v:shape>
            </v:group>
            <v:group style="position:absolute;left:10165;top:-936;width:24;height:2" coordorigin="10165,-936" coordsize="24,2">
              <v:shape style="position:absolute;left:10165;top:-936;width:24;height:2" coordorigin="10165,-936" coordsize="24,0" path="m10165,-936l10188,-936e" filled="false" stroked="true" strokeweight=".09927pt" strokecolor="#ff0000">
                <v:path arrowok="t"/>
              </v:shape>
            </v:group>
            <v:group style="position:absolute;left:10176;top:-948;width:2;height:24" coordorigin="10176,-948" coordsize="2,24">
              <v:shape style="position:absolute;left:10176;top:-948;width:2;height:24" coordorigin="10176,-948" coordsize="0,24" path="m10176,-948l10176,-924e" filled="false" stroked="true" strokeweight=".098107pt" strokecolor="#ff0000">
                <v:path arrowok="t"/>
              </v:shape>
            </v:group>
            <v:group style="position:absolute;left:10165;top:-936;width:24;height:2" coordorigin="10165,-936" coordsize="24,2">
              <v:shape style="position:absolute;left:10165;top:-936;width:24;height:2" coordorigin="10165,-936" coordsize="24,0" path="m10165,-936l10188,-936e" filled="false" stroked="true" strokeweight=".09927pt" strokecolor="#ff0000">
                <v:path arrowok="t"/>
              </v:shape>
            </v:group>
            <v:group style="position:absolute;left:10176;top:-948;width:2;height:24" coordorigin="10176,-948" coordsize="2,24">
              <v:shape style="position:absolute;left:10176;top:-948;width:2;height:24" coordorigin="10176,-948" coordsize="0,24" path="m10176,-948l10176,-924e" filled="false" stroked="true" strokeweight=".098107pt" strokecolor="#ff0000">
                <v:path arrowok="t"/>
              </v:shape>
            </v:group>
            <v:group style="position:absolute;left:10165;top:-936;width:24;height:2" coordorigin="10165,-936" coordsize="24,2">
              <v:shape style="position:absolute;left:10165;top:-936;width:24;height:2" coordorigin="10165,-936" coordsize="24,0" path="m10165,-936l10188,-936e" filled="false" stroked="true" strokeweight=".09927pt" strokecolor="#ff0000">
                <v:path arrowok="t"/>
              </v:shape>
            </v:group>
            <v:group style="position:absolute;left:10176;top:-948;width:2;height:24" coordorigin="10176,-948" coordsize="2,24">
              <v:shape style="position:absolute;left:10176;top:-948;width:2;height:24" coordorigin="10176,-948" coordsize="0,24" path="m10176,-948l10176,-925e" filled="false" stroked="true" strokeweight=".098107pt" strokecolor="#ff0000">
                <v:path arrowok="t"/>
              </v:shape>
            </v:group>
            <v:group style="position:absolute;left:10165;top:-937;width:24;height:2" coordorigin="10165,-937" coordsize="24,2">
              <v:shape style="position:absolute;left:10165;top:-937;width:24;height:2" coordorigin="10165,-937" coordsize="24,0" path="m10165,-937l10188,-937e" filled="false" stroked="true" strokeweight=".09927pt" strokecolor="#ff0000">
                <v:path arrowok="t"/>
              </v:shape>
            </v:group>
            <v:group style="position:absolute;left:10176;top:-949;width:2;height:24" coordorigin="10176,-949" coordsize="2,24">
              <v:shape style="position:absolute;left:10176;top:-949;width:2;height:24" coordorigin="10176,-949" coordsize="0,24" path="m10176,-949l10176,-925e" filled="false" stroked="true" strokeweight=".098107pt" strokecolor="#ff0000">
                <v:path arrowok="t"/>
              </v:shape>
            </v:group>
            <v:group style="position:absolute;left:10165;top:-937;width:24;height:2" coordorigin="10165,-937" coordsize="24,2">
              <v:shape style="position:absolute;left:10165;top:-937;width:24;height:2" coordorigin="10165,-937" coordsize="24,0" path="m10165,-937l10188,-937e" filled="false" stroked="true" strokeweight=".09927pt" strokecolor="#ff0000">
                <v:path arrowok="t"/>
              </v:shape>
            </v:group>
            <v:group style="position:absolute;left:10176;top:-949;width:2;height:24" coordorigin="10176,-949" coordsize="2,24">
              <v:shape style="position:absolute;left:10176;top:-949;width:2;height:24" coordorigin="10176,-949" coordsize="0,24" path="m10176,-949l10176,-925e" filled="false" stroked="true" strokeweight=".098107pt" strokecolor="#ff0000">
                <v:path arrowok="t"/>
              </v:shape>
            </v:group>
            <v:group style="position:absolute;left:10165;top:-937;width:24;height:2" coordorigin="10165,-937" coordsize="24,2">
              <v:shape style="position:absolute;left:10165;top:-937;width:24;height:2" coordorigin="10165,-937" coordsize="24,0" path="m10165,-937l10188,-937e" filled="false" stroked="true" strokeweight=".09927pt" strokecolor="#ff0000">
                <v:path arrowok="t"/>
              </v:shape>
            </v:group>
            <v:group style="position:absolute;left:10176;top:-949;width:2;height:24" coordorigin="10176,-949" coordsize="2,24">
              <v:shape style="position:absolute;left:10176;top:-949;width:2;height:24" coordorigin="10176,-949" coordsize="0,24" path="m10176,-949l10176,-926e" filled="false" stroked="true" strokeweight=".098107pt" strokecolor="#ff0000">
                <v:path arrowok="t"/>
              </v:shape>
            </v:group>
            <v:group style="position:absolute;left:10165;top:-938;width:24;height:2" coordorigin="10165,-938" coordsize="24,2">
              <v:shape style="position:absolute;left:10165;top:-938;width:24;height:2" coordorigin="10165,-938" coordsize="24,0" path="m10165,-938l10188,-938e" filled="false" stroked="true" strokeweight=".09927pt" strokecolor="#ff0000">
                <v:path arrowok="t"/>
              </v:shape>
            </v:group>
            <v:group style="position:absolute;left:10176;top:-950;width:2;height:24" coordorigin="10176,-950" coordsize="2,24">
              <v:shape style="position:absolute;left:10176;top:-950;width:2;height:24" coordorigin="10176,-950" coordsize="0,24" path="m10176,-950l10176,-926e" filled="false" stroked="true" strokeweight=".098107pt" strokecolor="#ff0000">
                <v:path arrowok="t"/>
              </v:shape>
            </v:group>
            <v:group style="position:absolute;left:10165;top:-938;width:24;height:2" coordorigin="10165,-938" coordsize="24,2">
              <v:shape style="position:absolute;left:10165;top:-938;width:24;height:2" coordorigin="10165,-938" coordsize="24,0" path="m10165,-938l10188,-938e" filled="false" stroked="true" strokeweight=".09927pt" strokecolor="#ff0000">
                <v:path arrowok="t"/>
              </v:shape>
            </v:group>
            <v:group style="position:absolute;left:10176;top:-950;width:2;height:24" coordorigin="10176,-950" coordsize="2,24">
              <v:shape style="position:absolute;left:10176;top:-950;width:2;height:24" coordorigin="10176,-950" coordsize="0,24" path="m10176,-950l10176,-926e" filled="false" stroked="true" strokeweight=".098107pt" strokecolor="#ff0000">
                <v:path arrowok="t"/>
              </v:shape>
            </v:group>
            <v:group style="position:absolute;left:10165;top:-938;width:24;height:2" coordorigin="10165,-938" coordsize="24,2">
              <v:shape style="position:absolute;left:10165;top:-938;width:24;height:2" coordorigin="10165,-938" coordsize="24,0" path="m10165,-938l10188,-938e" filled="false" stroked="true" strokeweight=".09927pt" strokecolor="#ff0000">
                <v:path arrowok="t"/>
              </v:shape>
            </v:group>
            <v:group style="position:absolute;left:10176;top:-950;width:2;height:24" coordorigin="10176,-950" coordsize="2,24">
              <v:shape style="position:absolute;left:10176;top:-950;width:2;height:24" coordorigin="10176,-950" coordsize="0,24" path="m10176,-950l10176,-927e" filled="false" stroked="true" strokeweight=".098107pt" strokecolor="#ff0000">
                <v:path arrowok="t"/>
              </v:shape>
            </v:group>
            <v:group style="position:absolute;left:10165;top:-939;width:24;height:2" coordorigin="10165,-939" coordsize="24,2">
              <v:shape style="position:absolute;left:10165;top:-939;width:24;height:2" coordorigin="10165,-939" coordsize="24,0" path="m10165,-939l10188,-939e" filled="false" stroked="true" strokeweight=".09927pt" strokecolor="#ff0000">
                <v:path arrowok="t"/>
              </v:shape>
            </v:group>
            <v:group style="position:absolute;left:10176;top:-951;width:2;height:24" coordorigin="10176,-951" coordsize="2,24">
              <v:shape style="position:absolute;left:10176;top:-951;width:2;height:24" coordorigin="10176,-951" coordsize="0,24" path="m10176,-951l10176,-927e" filled="false" stroked="true" strokeweight=".098107pt" strokecolor="#ff0000">
                <v:path arrowok="t"/>
              </v:shape>
            </v:group>
            <v:group style="position:absolute;left:10165;top:-940;width:24;height:2" coordorigin="10165,-940" coordsize="24,2">
              <v:shape style="position:absolute;left:10165;top:-940;width:24;height:2" coordorigin="10165,-940" coordsize="24,0" path="m10165,-940l10188,-940e" filled="false" stroked="true" strokeweight=".09927pt" strokecolor="#ff0000">
                <v:path arrowok="t"/>
              </v:shape>
            </v:group>
            <v:group style="position:absolute;left:10176;top:-952;width:2;height:24" coordorigin="10176,-952" coordsize="2,24">
              <v:shape style="position:absolute;left:10176;top:-952;width:2;height:24" coordorigin="10176,-952" coordsize="0,24" path="m10176,-952l10176,-928e" filled="false" stroked="true" strokeweight=".098107pt" strokecolor="#ff0000">
                <v:path arrowok="t"/>
              </v:shape>
            </v:group>
            <v:group style="position:absolute;left:10165;top:-940;width:24;height:2" coordorigin="10165,-940" coordsize="24,2">
              <v:shape style="position:absolute;left:10165;top:-940;width:24;height:2" coordorigin="10165,-940" coordsize="24,0" path="m10165,-940l10188,-940e" filled="false" stroked="true" strokeweight=".09927pt" strokecolor="#ff0000">
                <v:path arrowok="t"/>
              </v:shape>
            </v:group>
            <v:group style="position:absolute;left:10176;top:-952;width:2;height:24" coordorigin="10176,-952" coordsize="2,24">
              <v:shape style="position:absolute;left:10176;top:-952;width:2;height:24" coordorigin="10176,-952" coordsize="0,24" path="m10176,-952l10176,-928e" filled="false" stroked="true" strokeweight=".098107pt" strokecolor="#ff0000">
                <v:path arrowok="t"/>
              </v:shape>
            </v:group>
            <v:group style="position:absolute;left:10165;top:-940;width:24;height:2" coordorigin="10165,-940" coordsize="24,2">
              <v:shape style="position:absolute;left:10165;top:-940;width:24;height:2" coordorigin="10165,-940" coordsize="24,0" path="m10165,-940l10188,-940e" filled="false" stroked="true" strokeweight=".09927pt" strokecolor="#ff0000">
                <v:path arrowok="t"/>
              </v:shape>
            </v:group>
            <v:group style="position:absolute;left:10176;top:-952;width:2;height:24" coordorigin="10176,-952" coordsize="2,24">
              <v:shape style="position:absolute;left:10176;top:-952;width:2;height:24" coordorigin="10176,-952" coordsize="0,24" path="m10176,-952l10176,-929e" filled="false" stroked="true" strokeweight=".098107pt" strokecolor="#ff0000">
                <v:path arrowok="t"/>
              </v:shape>
            </v:group>
            <v:group style="position:absolute;left:10165;top:-941;width:24;height:2" coordorigin="10165,-941" coordsize="24,2">
              <v:shape style="position:absolute;left:10165;top:-941;width:24;height:2" coordorigin="10165,-941" coordsize="24,0" path="m10165,-941l10188,-941e" filled="false" stroked="true" strokeweight=".09927pt" strokecolor="#ff0000">
                <v:path arrowok="t"/>
              </v:shape>
            </v:group>
            <v:group style="position:absolute;left:10176;top:-953;width:2;height:24" coordorigin="10176,-953" coordsize="2,24">
              <v:shape style="position:absolute;left:10176;top:-953;width:2;height:24" coordorigin="10176,-953" coordsize="0,24" path="m10176,-953l10176,-929e" filled="false" stroked="true" strokeweight=".098107pt" strokecolor="#ff0000">
                <v:path arrowok="t"/>
              </v:shape>
            </v:group>
            <v:group style="position:absolute;left:10165;top:-941;width:24;height:2" coordorigin="10165,-941" coordsize="24,2">
              <v:shape style="position:absolute;left:10165;top:-941;width:24;height:2" coordorigin="10165,-941" coordsize="24,0" path="m10165,-941l10188,-941e" filled="false" stroked="true" strokeweight=".09927pt" strokecolor="#ff0000">
                <v:path arrowok="t"/>
              </v:shape>
            </v:group>
            <v:group style="position:absolute;left:10176;top:-953;width:2;height:24" coordorigin="10176,-953" coordsize="2,24">
              <v:shape style="position:absolute;left:10176;top:-953;width:2;height:24" coordorigin="10176,-953" coordsize="0,24" path="m10176,-953l10176,-930e" filled="false" stroked="true" strokeweight=".098107pt" strokecolor="#ff0000">
                <v:path arrowok="t"/>
              </v:shape>
            </v:group>
            <v:group style="position:absolute;left:10165;top:-942;width:24;height:2" coordorigin="10165,-942" coordsize="24,2">
              <v:shape style="position:absolute;left:10165;top:-942;width:24;height:2" coordorigin="10165,-942" coordsize="24,0" path="m10165,-942l10188,-942e" filled="false" stroked="true" strokeweight=".09927pt" strokecolor="#ff0000">
                <v:path arrowok="t"/>
              </v:shape>
            </v:group>
            <v:group style="position:absolute;left:10176;top:-954;width:2;height:24" coordorigin="10176,-954" coordsize="2,24">
              <v:shape style="position:absolute;left:10176;top:-954;width:2;height:24" coordorigin="10176,-954" coordsize="0,24" path="m10176,-954l10176,-930e" filled="false" stroked="true" strokeweight=".098107pt" strokecolor="#ff0000">
                <v:path arrowok="t"/>
              </v:shape>
            </v:group>
            <v:group style="position:absolute;left:10165;top:-942;width:24;height:2" coordorigin="10165,-942" coordsize="24,2">
              <v:shape style="position:absolute;left:10165;top:-942;width:24;height:2" coordorigin="10165,-942" coordsize="24,0" path="m10165,-942l10188,-942e" filled="false" stroked="true" strokeweight=".09927pt" strokecolor="#ff0000">
                <v:path arrowok="t"/>
              </v:shape>
            </v:group>
            <v:group style="position:absolute;left:10176;top:-954;width:2;height:24" coordorigin="10176,-954" coordsize="2,24">
              <v:shape style="position:absolute;left:10176;top:-954;width:2;height:24" coordorigin="10176,-954" coordsize="0,24" path="m10176,-954l10176,-930e" filled="false" stroked="true" strokeweight=".098107pt" strokecolor="#ff0000">
                <v:path arrowok="t"/>
              </v:shape>
            </v:group>
            <v:group style="position:absolute;left:10165;top:-942;width:24;height:2" coordorigin="10165,-942" coordsize="24,2">
              <v:shape style="position:absolute;left:10165;top:-942;width:24;height:2" coordorigin="10165,-942" coordsize="24,0" path="m10165,-942l10188,-942e" filled="false" stroked="true" strokeweight=".09927pt" strokecolor="#ff0000">
                <v:path arrowok="t"/>
              </v:shape>
            </v:group>
            <v:group style="position:absolute;left:10176;top:-954;width:2;height:24" coordorigin="10176,-954" coordsize="2,24">
              <v:shape style="position:absolute;left:10176;top:-954;width:2;height:24" coordorigin="10176,-954" coordsize="0,24" path="m10176,-954l10176,-931e" filled="false" stroked="true" strokeweight=".098107pt" strokecolor="#ff0000">
                <v:path arrowok="t"/>
              </v:shape>
            </v:group>
            <v:group style="position:absolute;left:10165;top:-943;width:24;height:2" coordorigin="10165,-943" coordsize="24,2">
              <v:shape style="position:absolute;left:10165;top:-943;width:24;height:2" coordorigin="10165,-943" coordsize="24,0" path="m10165,-943l10188,-943e" filled="false" stroked="true" strokeweight=".09927pt" strokecolor="#ff0000">
                <v:path arrowok="t"/>
              </v:shape>
            </v:group>
            <v:group style="position:absolute;left:10176;top:-955;width:2;height:24" coordorigin="10176,-955" coordsize="2,24">
              <v:shape style="position:absolute;left:10176;top:-955;width:2;height:24" coordorigin="10176,-955" coordsize="0,24" path="m10176,-955l10176,-931e" filled="false" stroked="true" strokeweight=".098107pt" strokecolor="#ff0000">
                <v:path arrowok="t"/>
              </v:shape>
            </v:group>
            <v:group style="position:absolute;left:10165;top:-943;width:24;height:2" coordorigin="10165,-943" coordsize="24,2">
              <v:shape style="position:absolute;left:10165;top:-943;width:24;height:2" coordorigin="10165,-943" coordsize="24,0" path="m10165,-943l10188,-943e" filled="false" stroked="true" strokeweight=".09927pt" strokecolor="#ff0000">
                <v:path arrowok="t"/>
              </v:shape>
            </v:group>
            <v:group style="position:absolute;left:10176;top:-955;width:2;height:24" coordorigin="10176,-955" coordsize="2,24">
              <v:shape style="position:absolute;left:10176;top:-955;width:2;height:24" coordorigin="10176,-955" coordsize="0,24" path="m10176,-955l10176,-931e" filled="false" stroked="true" strokeweight=".098107pt" strokecolor="#ff0000">
                <v:path arrowok="t"/>
              </v:shape>
            </v:group>
            <v:group style="position:absolute;left:10165;top:-943;width:24;height:2" coordorigin="10165,-943" coordsize="24,2">
              <v:shape style="position:absolute;left:10165;top:-943;width:24;height:2" coordorigin="10165,-943" coordsize="24,0" path="m10165,-943l10188,-943e" filled="false" stroked="true" strokeweight=".09927pt" strokecolor="#ff0000">
                <v:path arrowok="t"/>
              </v:shape>
            </v:group>
            <v:group style="position:absolute;left:10176;top:-955;width:2;height:24" coordorigin="10176,-955" coordsize="2,24">
              <v:shape style="position:absolute;left:10176;top:-955;width:2;height:24" coordorigin="10176,-955" coordsize="0,24" path="m10176,-955l10176,-932e" filled="false" stroked="true" strokeweight=".098107pt" strokecolor="#ff0000">
                <v:path arrowok="t"/>
              </v:shape>
            </v:group>
            <v:group style="position:absolute;left:10165;top:-944;width:24;height:2" coordorigin="10165,-944" coordsize="24,2">
              <v:shape style="position:absolute;left:10165;top:-944;width:24;height:2" coordorigin="10165,-944" coordsize="24,0" path="m10165,-944l10188,-944e" filled="false" stroked="true" strokeweight=".09927pt" strokecolor="#ff0000">
                <v:path arrowok="t"/>
              </v:shape>
            </v:group>
            <v:group style="position:absolute;left:10176;top:-956;width:2;height:24" coordorigin="10176,-956" coordsize="2,24">
              <v:shape style="position:absolute;left:10176;top:-956;width:2;height:24" coordorigin="10176,-956" coordsize="0,24" path="m10176,-956l10176,-933e" filled="false" stroked="true" strokeweight=".098107pt" strokecolor="#ff0000">
                <v:path arrowok="t"/>
              </v:shape>
            </v:group>
            <v:group style="position:absolute;left:10165;top:-945;width:24;height:2" coordorigin="10165,-945" coordsize="24,2">
              <v:shape style="position:absolute;left:10165;top:-945;width:24;height:2" coordorigin="10165,-945" coordsize="24,0" path="m10165,-945l10188,-945e" filled="false" stroked="true" strokeweight=".09927pt" strokecolor="#ff0000">
                <v:path arrowok="t"/>
              </v:shape>
            </v:group>
            <v:group style="position:absolute;left:10176;top:-957;width:2;height:24" coordorigin="10176,-957" coordsize="2,24">
              <v:shape style="position:absolute;left:10176;top:-957;width:2;height:24" coordorigin="10176,-957" coordsize="0,24" path="m10176,-957l10176,-933e" filled="false" stroked="true" strokeweight=".098107pt" strokecolor="#ff0000">
                <v:path arrowok="t"/>
              </v:shape>
            </v:group>
            <v:group style="position:absolute;left:10165;top:-945;width:24;height:2" coordorigin="10165,-945" coordsize="24,2">
              <v:shape style="position:absolute;left:10165;top:-945;width:24;height:2" coordorigin="10165,-945" coordsize="24,0" path="m10165,-945l10188,-945e" filled="false" stroked="true" strokeweight=".09927pt" strokecolor="#ff0000">
                <v:path arrowok="t"/>
              </v:shape>
            </v:group>
            <v:group style="position:absolute;left:10176;top:-957;width:2;height:24" coordorigin="10176,-957" coordsize="2,24">
              <v:shape style="position:absolute;left:10176;top:-957;width:2;height:24" coordorigin="10176,-957" coordsize="0,24" path="m10176,-957l10176,-933e" filled="false" stroked="true" strokeweight=".098107pt" strokecolor="#ff0000">
                <v:path arrowok="t"/>
              </v:shape>
            </v:group>
            <v:group style="position:absolute;left:10165;top:-945;width:24;height:2" coordorigin="10165,-945" coordsize="24,2">
              <v:shape style="position:absolute;left:10165;top:-945;width:24;height:2" coordorigin="10165,-945" coordsize="24,0" path="m10165,-945l10188,-945e" filled="false" stroked="true" strokeweight=".09927pt" strokecolor="#ff0000">
                <v:path arrowok="t"/>
              </v:shape>
            </v:group>
            <v:group style="position:absolute;left:10176;top:-957;width:2;height:24" coordorigin="10176,-957" coordsize="2,24">
              <v:shape style="position:absolute;left:10176;top:-957;width:2;height:24" coordorigin="10176,-957" coordsize="0,24" path="m10176,-957l10176,-934e" filled="false" stroked="true" strokeweight=".098107pt" strokecolor="#ff0000">
                <v:path arrowok="t"/>
              </v:shape>
            </v:group>
            <v:group style="position:absolute;left:10165;top:-946;width:24;height:2" coordorigin="10165,-946" coordsize="24,2">
              <v:shape style="position:absolute;left:10165;top:-946;width:24;height:2" coordorigin="10165,-946" coordsize="24,0" path="m10165,-946l10188,-946e" filled="false" stroked="true" strokeweight=".09927pt" strokecolor="#ff0000">
                <v:path arrowok="t"/>
              </v:shape>
            </v:group>
            <v:group style="position:absolute;left:10176;top:-958;width:2;height:24" coordorigin="10176,-958" coordsize="2,24">
              <v:shape style="position:absolute;left:10176;top:-958;width:2;height:24" coordorigin="10176,-958" coordsize="0,24" path="m10176,-958l10176,-934e" filled="false" stroked="true" strokeweight=".098107pt" strokecolor="#ff0000">
                <v:path arrowok="t"/>
              </v:shape>
            </v:group>
            <v:group style="position:absolute;left:10165;top:-946;width:24;height:2" coordorigin="10165,-946" coordsize="24,2">
              <v:shape style="position:absolute;left:10165;top:-946;width:24;height:2" coordorigin="10165,-946" coordsize="24,0" path="m10165,-946l10188,-946e" filled="false" stroked="true" strokeweight=".09927pt" strokecolor="#ff0000">
                <v:path arrowok="t"/>
              </v:shape>
            </v:group>
            <v:group style="position:absolute;left:10176;top:-958;width:2;height:24" coordorigin="10176,-958" coordsize="2,24">
              <v:shape style="position:absolute;left:10176;top:-958;width:2;height:24" coordorigin="10176,-958" coordsize="0,24" path="m10176,-958l10176,-934e" filled="false" stroked="true" strokeweight=".098107pt" strokecolor="#ff0000">
                <v:path arrowok="t"/>
              </v:shape>
            </v:group>
            <v:group style="position:absolute;left:10165;top:-946;width:24;height:2" coordorigin="10165,-946" coordsize="24,2">
              <v:shape style="position:absolute;left:10165;top:-946;width:24;height:2" coordorigin="10165,-946" coordsize="24,0" path="m10165,-946l10188,-946e" filled="false" stroked="true" strokeweight=".09927pt" strokecolor="#ff0000">
                <v:path arrowok="t"/>
              </v:shape>
            </v:group>
            <v:group style="position:absolute;left:10176;top:-958;width:2;height:24" coordorigin="10176,-958" coordsize="2,24">
              <v:shape style="position:absolute;left:10176;top:-958;width:2;height:24" coordorigin="10176,-958" coordsize="0,24" path="m10176,-958l10176,-934e" filled="false" stroked="true" strokeweight=".098107pt" strokecolor="#ff0000">
                <v:path arrowok="t"/>
              </v:shape>
            </v:group>
            <v:group style="position:absolute;left:10165;top:-947;width:24;height:2" coordorigin="10165,-947" coordsize="24,2">
              <v:shape style="position:absolute;left:10165;top:-947;width:24;height:2" coordorigin="10165,-947" coordsize="24,0" path="m10165,-947l10188,-947e" filled="false" stroked="true" strokeweight=".09927pt" strokecolor="#ff0000">
                <v:path arrowok="t"/>
              </v:shape>
            </v:group>
            <v:group style="position:absolute;left:10176;top:-959;width:2;height:24" coordorigin="10176,-959" coordsize="2,24">
              <v:shape style="position:absolute;left:10176;top:-959;width:2;height:24" coordorigin="10176,-959" coordsize="0,24" path="m10176,-959l10176,-935e" filled="false" stroked="true" strokeweight=".098107pt" strokecolor="#ff0000">
                <v:path arrowok="t"/>
              </v:shape>
            </v:group>
            <v:group style="position:absolute;left:10165;top:-947;width:24;height:2" coordorigin="10165,-947" coordsize="24,2">
              <v:shape style="position:absolute;left:10165;top:-947;width:24;height:2" coordorigin="10165,-947" coordsize="24,0" path="m10165,-947l10188,-947e" filled="false" stroked="true" strokeweight=".09927pt" strokecolor="#ff0000">
                <v:path arrowok="t"/>
              </v:shape>
            </v:group>
            <v:group style="position:absolute;left:10176;top:-959;width:2;height:24" coordorigin="10176,-959" coordsize="2,24">
              <v:shape style="position:absolute;left:10176;top:-959;width:2;height:24" coordorigin="10176,-959" coordsize="0,24" path="m10176,-959l10176,-935e" filled="false" stroked="true" strokeweight=".098107pt" strokecolor="#ff0000">
                <v:path arrowok="t"/>
              </v:shape>
            </v:group>
            <v:group style="position:absolute;left:10165;top:-947;width:24;height:2" coordorigin="10165,-947" coordsize="24,2">
              <v:shape style="position:absolute;left:10165;top:-947;width:24;height:2" coordorigin="10165,-947" coordsize="24,0" path="m10165,-947l10188,-947e" filled="false" stroked="true" strokeweight=".09927pt" strokecolor="#ff0000">
                <v:path arrowok="t"/>
              </v:shape>
            </v:group>
            <v:group style="position:absolute;left:10176;top:-959;width:2;height:24" coordorigin="10176,-959" coordsize="2,24">
              <v:shape style="position:absolute;left:10176;top:-959;width:2;height:24" coordorigin="10176,-959" coordsize="0,24" path="m10176,-959l10176,-935e" filled="false" stroked="true" strokeweight=".098107pt" strokecolor="#ff0000">
                <v:path arrowok="t"/>
              </v:shape>
            </v:group>
            <v:group style="position:absolute;left:10165;top:-948;width:24;height:2" coordorigin="10165,-948" coordsize="24,2">
              <v:shape style="position:absolute;left:10165;top:-948;width:24;height:2" coordorigin="10165,-948" coordsize="24,0" path="m10165,-948l10188,-948e" filled="false" stroked="true" strokeweight=".09927pt" strokecolor="#ff0000">
                <v:path arrowok="t"/>
              </v:shape>
            </v:group>
            <v:group style="position:absolute;left:10176;top:-960;width:2;height:24" coordorigin="10176,-960" coordsize="2,24">
              <v:shape style="position:absolute;left:10176;top:-960;width:2;height:24" coordorigin="10176,-960" coordsize="0,24" path="m10176,-960l10176,-936e" filled="false" stroked="true" strokeweight=".098107pt" strokecolor="#ff0000">
                <v:path arrowok="t"/>
              </v:shape>
            </v:group>
            <v:group style="position:absolute;left:10165;top:-948;width:24;height:2" coordorigin="10165,-948" coordsize="24,2">
              <v:shape style="position:absolute;left:10165;top:-948;width:24;height:2" coordorigin="10165,-948" coordsize="24,0" path="m10165,-948l10188,-948e" filled="false" stroked="true" strokeweight=".09927pt" strokecolor="#ff0000">
                <v:path arrowok="t"/>
              </v:shape>
            </v:group>
            <v:group style="position:absolute;left:10176;top:-960;width:2;height:24" coordorigin="10176,-960" coordsize="2,24">
              <v:shape style="position:absolute;left:10176;top:-960;width:2;height:24" coordorigin="10176,-960" coordsize="0,24" path="m10176,-960l10176,-936e" filled="false" stroked="true" strokeweight=".098107pt" strokecolor="#ff0000">
                <v:path arrowok="t"/>
              </v:shape>
            </v:group>
            <v:group style="position:absolute;left:10165;top:-948;width:24;height:2" coordorigin="10165,-948" coordsize="24,2">
              <v:shape style="position:absolute;left:10165;top:-948;width:24;height:2" coordorigin="10165,-948" coordsize="24,0" path="m10165,-948l10188,-948e" filled="false" stroked="true" strokeweight=".09927pt" strokecolor="#ff0000">
                <v:path arrowok="t"/>
              </v:shape>
            </v:group>
            <v:group style="position:absolute;left:10176;top:-960;width:2;height:24" coordorigin="10176,-960" coordsize="2,24">
              <v:shape style="position:absolute;left:10176;top:-960;width:2;height:24" coordorigin="10176,-960" coordsize="0,24" path="m10176,-960l10176,-936e" filled="false" stroked="true" strokeweight=".098107pt" strokecolor="#ff0000">
                <v:path arrowok="t"/>
              </v:shape>
            </v:group>
            <v:group style="position:absolute;left:10165;top:-949;width:24;height:2" coordorigin="10165,-949" coordsize="24,2">
              <v:shape style="position:absolute;left:10165;top:-949;width:24;height:2" coordorigin="10165,-949" coordsize="24,0" path="m10165,-949l10188,-949e" filled="false" stroked="true" strokeweight=".09927pt" strokecolor="#ff0000">
                <v:path arrowok="t"/>
              </v:shape>
            </v:group>
            <v:group style="position:absolute;left:10176;top:-961;width:2;height:24" coordorigin="10176,-961" coordsize="2,24">
              <v:shape style="position:absolute;left:10176;top:-961;width:2;height:24" coordorigin="10176,-961" coordsize="0,24" path="m10176,-961l10176,-937e" filled="false" stroked="true" strokeweight=".098107pt" strokecolor="#ff0000">
                <v:path arrowok="t"/>
              </v:shape>
            </v:group>
            <v:group style="position:absolute;left:10165;top:-949;width:24;height:2" coordorigin="10165,-949" coordsize="24,2">
              <v:shape style="position:absolute;left:10165;top:-949;width:24;height:2" coordorigin="10165,-949" coordsize="24,0" path="m10165,-949l10188,-949e" filled="false" stroked="true" strokeweight=".09927pt" strokecolor="#ff0000">
                <v:path arrowok="t"/>
              </v:shape>
            </v:group>
            <v:group style="position:absolute;left:10176;top:-961;width:2;height:24" coordorigin="10176,-961" coordsize="2,24">
              <v:shape style="position:absolute;left:10176;top:-961;width:2;height:24" coordorigin="10176,-961" coordsize="0,24" path="m10176,-961l10176,-937e" filled="false" stroked="true" strokeweight=".098107pt" strokecolor="#ff0000">
                <v:path arrowok="t"/>
              </v:shape>
            </v:group>
            <v:group style="position:absolute;left:10165;top:-949;width:24;height:2" coordorigin="10165,-949" coordsize="24,2">
              <v:shape style="position:absolute;left:10165;top:-949;width:24;height:2" coordorigin="10165,-949" coordsize="24,0" path="m10165,-949l10188,-949e" filled="false" stroked="true" strokeweight=".09927pt" strokecolor="#ff0000">
                <v:path arrowok="t"/>
              </v:shape>
            </v:group>
            <v:group style="position:absolute;left:10176;top:-961;width:2;height:24" coordorigin="10176,-961" coordsize="2,24">
              <v:shape style="position:absolute;left:10176;top:-961;width:2;height:24" coordorigin="10176,-961" coordsize="0,24" path="m10176,-961l10176,-937e" filled="false" stroked="true" strokeweight=".098107pt" strokecolor="#ff0000">
                <v:path arrowok="t"/>
              </v:shape>
            </v:group>
            <v:group style="position:absolute;left:10165;top:-950;width:24;height:2" coordorigin="10165,-950" coordsize="24,2">
              <v:shape style="position:absolute;left:10165;top:-950;width:24;height:2" coordorigin="10165,-950" coordsize="24,0" path="m10165,-950l10188,-950e" filled="false" stroked="true" strokeweight=".09927pt" strokecolor="#ff0000">
                <v:path arrowok="t"/>
              </v:shape>
            </v:group>
            <v:group style="position:absolute;left:10176;top:-962;width:2;height:24" coordorigin="10176,-962" coordsize="2,24">
              <v:shape style="position:absolute;left:10176;top:-962;width:2;height:24" coordorigin="10176,-962" coordsize="0,24" path="m10176,-962l10176,-938e" filled="false" stroked="true" strokeweight=".098107pt" strokecolor="#ff0000">
                <v:path arrowok="t"/>
              </v:shape>
            </v:group>
            <v:group style="position:absolute;left:10165;top:-950;width:24;height:2" coordorigin="10165,-950" coordsize="24,2">
              <v:shape style="position:absolute;left:10165;top:-950;width:24;height:2" coordorigin="10165,-950" coordsize="24,0" path="m10165,-950l10188,-950e" filled="false" stroked="true" strokeweight=".09927pt" strokecolor="#ff0000">
                <v:path arrowok="t"/>
              </v:shape>
            </v:group>
            <v:group style="position:absolute;left:10176;top:-962;width:2;height:24" coordorigin="10176,-962" coordsize="2,24">
              <v:shape style="position:absolute;left:10176;top:-962;width:2;height:24" coordorigin="10176,-962" coordsize="0,24" path="m10176,-962l10176,-938e" filled="false" stroked="true" strokeweight=".098107pt" strokecolor="#ff0000">
                <v:path arrowok="t"/>
              </v:shape>
            </v:group>
            <v:group style="position:absolute;left:10165;top:-950;width:24;height:2" coordorigin="10165,-950" coordsize="24,2">
              <v:shape style="position:absolute;left:10165;top:-950;width:24;height:2" coordorigin="10165,-950" coordsize="24,0" path="m10165,-950l10188,-950e" filled="false" stroked="true" strokeweight=".09927pt" strokecolor="#ff0000">
                <v:path arrowok="t"/>
              </v:shape>
            </v:group>
            <v:group style="position:absolute;left:10176;top:-962;width:2;height:24" coordorigin="10176,-962" coordsize="2,24">
              <v:shape style="position:absolute;left:10176;top:-962;width:2;height:24" coordorigin="10176,-962" coordsize="0,24" path="m10176,-962l10176,-938e" filled="false" stroked="true" strokeweight=".098107pt" strokecolor="#ff0000">
                <v:path arrowok="t"/>
              </v:shape>
            </v:group>
            <v:group style="position:absolute;left:10165;top:-951;width:24;height:2" coordorigin="10165,-951" coordsize="24,2">
              <v:shape style="position:absolute;left:10165;top:-951;width:24;height:2" coordorigin="10165,-951" coordsize="24,0" path="m10165,-951l10188,-951e" filled="false" stroked="true" strokeweight=".09927pt" strokecolor="#ff0000">
                <v:path arrowok="t"/>
              </v:shape>
            </v:group>
            <v:group style="position:absolute;left:10176;top:-963;width:2;height:24" coordorigin="10176,-963" coordsize="2,24">
              <v:shape style="position:absolute;left:10176;top:-963;width:2;height:24" coordorigin="10176,-963" coordsize="0,24" path="m10176,-963l10176,-939e" filled="false" stroked="true" strokeweight=".098107pt" strokecolor="#ff0000">
                <v:path arrowok="t"/>
              </v:shape>
            </v:group>
            <v:group style="position:absolute;left:10165;top:-951;width:24;height:2" coordorigin="10165,-951" coordsize="24,2">
              <v:shape style="position:absolute;left:10165;top:-951;width:24;height:2" coordorigin="10165,-951" coordsize="24,0" path="m10165,-951l10188,-951e" filled="false" stroked="true" strokeweight=".09927pt" strokecolor="#ff0000">
                <v:path arrowok="t"/>
              </v:shape>
            </v:group>
            <v:group style="position:absolute;left:10176;top:-963;width:2;height:24" coordorigin="10176,-963" coordsize="2,24">
              <v:shape style="position:absolute;left:10176;top:-963;width:2;height:24" coordorigin="10176,-963" coordsize="0,24" path="m10176,-963l10176,-939e" filled="false" stroked="true" strokeweight=".098107pt" strokecolor="#ff0000">
                <v:path arrowok="t"/>
              </v:shape>
            </v:group>
            <v:group style="position:absolute;left:10165;top:-952;width:24;height:2" coordorigin="10165,-952" coordsize="24,2">
              <v:shape style="position:absolute;left:10165;top:-952;width:24;height:2" coordorigin="10165,-952" coordsize="24,0" path="m10165,-952l10188,-952e" filled="false" stroked="true" strokeweight=".09927pt" strokecolor="#ff0000">
                <v:path arrowok="t"/>
              </v:shape>
            </v:group>
            <v:group style="position:absolute;left:10176;top:-964;width:2;height:24" coordorigin="10176,-964" coordsize="2,24">
              <v:shape style="position:absolute;left:10176;top:-964;width:2;height:24" coordorigin="10176,-964" coordsize="0,24" path="m10176,-964l10176,-940e" filled="false" stroked="true" strokeweight=".098107pt" strokecolor="#ff0000">
                <v:path arrowok="t"/>
              </v:shape>
            </v:group>
            <v:group style="position:absolute;left:10165;top:-952;width:24;height:2" coordorigin="10165,-952" coordsize="24,2">
              <v:shape style="position:absolute;left:10165;top:-952;width:24;height:2" coordorigin="10165,-952" coordsize="24,0" path="m10165,-952l10188,-952e" filled="false" stroked="true" strokeweight=".09927pt" strokecolor="#ff0000">
                <v:path arrowok="t"/>
              </v:shape>
            </v:group>
            <v:group style="position:absolute;left:10176;top:-964;width:2;height:24" coordorigin="10176,-964" coordsize="2,24">
              <v:shape style="position:absolute;left:10176;top:-964;width:2;height:24" coordorigin="10176,-964" coordsize="0,24" path="m10176,-964l10176,-940e" filled="false" stroked="true" strokeweight=".098107pt" strokecolor="#ff0000">
                <v:path arrowok="t"/>
              </v:shape>
            </v:group>
            <v:group style="position:absolute;left:10165;top:-952;width:24;height:2" coordorigin="10165,-952" coordsize="24,2">
              <v:shape style="position:absolute;left:10165;top:-952;width:24;height:2" coordorigin="10165,-952" coordsize="24,0" path="m10165,-952l10188,-952e" filled="false" stroked="true" strokeweight=".09927pt" strokecolor="#ff0000">
                <v:path arrowok="t"/>
              </v:shape>
            </v:group>
            <v:group style="position:absolute;left:10176;top:-964;width:2;height:24" coordorigin="10176,-964" coordsize="2,24">
              <v:shape style="position:absolute;left:10176;top:-964;width:2;height:24" coordorigin="10176,-964" coordsize="0,24" path="m10176,-964l10176,-940e" filled="false" stroked="true" strokeweight=".098107pt" strokecolor="#ff0000">
                <v:path arrowok="t"/>
              </v:shape>
            </v:group>
            <v:group style="position:absolute;left:10165;top:-953;width:24;height:2" coordorigin="10165,-953" coordsize="24,2">
              <v:shape style="position:absolute;left:10165;top:-953;width:24;height:2" coordorigin="10165,-953" coordsize="24,0" path="m10165,-953l10188,-953e" filled="false" stroked="true" strokeweight=".09927pt" strokecolor="#ff0000">
                <v:path arrowok="t"/>
              </v:shape>
            </v:group>
            <v:group style="position:absolute;left:10176;top:-965;width:2;height:24" coordorigin="10176,-965" coordsize="2,24">
              <v:shape style="position:absolute;left:10176;top:-965;width:2;height:24" coordorigin="10176,-965" coordsize="0,24" path="m10176,-965l10176,-941e" filled="false" stroked="true" strokeweight=".098107pt" strokecolor="#ff0000">
                <v:path arrowok="t"/>
              </v:shape>
            </v:group>
            <v:group style="position:absolute;left:10165;top:-953;width:24;height:2" coordorigin="10165,-953" coordsize="24,2">
              <v:shape style="position:absolute;left:10165;top:-953;width:24;height:2" coordorigin="10165,-953" coordsize="24,0" path="m10165,-953l10188,-953e" filled="false" stroked="true" strokeweight=".09927pt" strokecolor="#ff0000">
                <v:path arrowok="t"/>
              </v:shape>
            </v:group>
            <v:group style="position:absolute;left:10176;top:-965;width:2;height:24" coordorigin="10176,-965" coordsize="2,24">
              <v:shape style="position:absolute;left:10176;top:-965;width:2;height:24" coordorigin="10176,-965" coordsize="0,24" path="m10176,-965l10176,-941e" filled="false" stroked="true" strokeweight=".098107pt" strokecolor="#ff0000">
                <v:path arrowok="t"/>
              </v:shape>
            </v:group>
            <v:group style="position:absolute;left:10165;top:-953;width:24;height:2" coordorigin="10165,-953" coordsize="24,2">
              <v:shape style="position:absolute;left:10165;top:-953;width:24;height:2" coordorigin="10165,-953" coordsize="24,0" path="m10165,-953l10188,-953e" filled="false" stroked="true" strokeweight=".09927pt" strokecolor="#ff0000">
                <v:path arrowok="t"/>
              </v:shape>
            </v:group>
            <v:group style="position:absolute;left:10176;top:-965;width:2;height:24" coordorigin="10176,-965" coordsize="2,24">
              <v:shape style="position:absolute;left:10176;top:-965;width:2;height:24" coordorigin="10176,-965" coordsize="0,24" path="m10176,-965l10176,-941e" filled="false" stroked="true" strokeweight=".098107pt" strokecolor="#ff0000">
                <v:path arrowok="t"/>
              </v:shape>
            </v:group>
            <v:group style="position:absolute;left:10165;top:-954;width:24;height:2" coordorigin="10165,-954" coordsize="24,2">
              <v:shape style="position:absolute;left:10165;top:-954;width:24;height:2" coordorigin="10165,-954" coordsize="24,0" path="m10165,-954l10188,-954e" filled="false" stroked="true" strokeweight=".09927pt" strokecolor="#ff0000">
                <v:path arrowok="t"/>
              </v:shape>
            </v:group>
            <v:group style="position:absolute;left:10176;top:-966;width:2;height:24" coordorigin="10176,-966" coordsize="2,24">
              <v:shape style="position:absolute;left:10176;top:-966;width:2;height:24" coordorigin="10176,-966" coordsize="0,24" path="m10176,-966l10176,-942e" filled="false" stroked="true" strokeweight=".098107pt" strokecolor="#ff0000">
                <v:path arrowok="t"/>
              </v:shape>
            </v:group>
            <v:group style="position:absolute;left:10165;top:-954;width:24;height:2" coordorigin="10165,-954" coordsize="24,2">
              <v:shape style="position:absolute;left:10165;top:-954;width:24;height:2" coordorigin="10165,-954" coordsize="24,0" path="m10165,-954l10188,-954e" filled="false" stroked="true" strokeweight=".09927pt" strokecolor="#ff0000">
                <v:path arrowok="t"/>
              </v:shape>
            </v:group>
            <v:group style="position:absolute;left:10176;top:-966;width:2;height:24" coordorigin="10176,-966" coordsize="2,24">
              <v:shape style="position:absolute;left:10176;top:-966;width:2;height:24" coordorigin="10176,-966" coordsize="0,24" path="m10176,-966l10176,-942e" filled="false" stroked="true" strokeweight=".098107pt" strokecolor="#ff0000">
                <v:path arrowok="t"/>
              </v:shape>
            </v:group>
            <v:group style="position:absolute;left:10165;top:-955;width:24;height:2" coordorigin="10165,-955" coordsize="24,2">
              <v:shape style="position:absolute;left:10165;top:-955;width:24;height:2" coordorigin="10165,-955" coordsize="24,0" path="m10165,-955l10188,-955e" filled="false" stroked="true" strokeweight=".09927pt" strokecolor="#ff0000">
                <v:path arrowok="t"/>
              </v:shape>
            </v:group>
            <v:group style="position:absolute;left:10176;top:-967;width:2;height:24" coordorigin="10176,-967" coordsize="2,24">
              <v:shape style="position:absolute;left:10176;top:-967;width:2;height:24" coordorigin="10176,-967" coordsize="0,24" path="m10176,-967l10176,-943e" filled="false" stroked="true" strokeweight=".098107pt" strokecolor="#ff0000">
                <v:path arrowok="t"/>
              </v:shape>
            </v:group>
            <v:group style="position:absolute;left:10165;top:-955;width:24;height:2" coordorigin="10165,-955" coordsize="24,2">
              <v:shape style="position:absolute;left:10165;top:-955;width:24;height:2" coordorigin="10165,-955" coordsize="24,0" path="m10165,-955l10188,-955e" filled="false" stroked="true" strokeweight=".09927pt" strokecolor="#ff0000">
                <v:path arrowok="t"/>
              </v:shape>
            </v:group>
            <v:group style="position:absolute;left:10176;top:-967;width:2;height:24" coordorigin="10176,-967" coordsize="2,24">
              <v:shape style="position:absolute;left:10176;top:-967;width:2;height:24" coordorigin="10176,-967" coordsize="0,24" path="m10176,-967l10176,-943e" filled="false" stroked="true" strokeweight=".098107pt" strokecolor="#ff0000">
                <v:path arrowok="t"/>
              </v:shape>
            </v:group>
            <v:group style="position:absolute;left:10165;top:-955;width:24;height:2" coordorigin="10165,-955" coordsize="24,2">
              <v:shape style="position:absolute;left:10165;top:-955;width:24;height:2" coordorigin="10165,-955" coordsize="24,0" path="m10165,-955l10188,-955e" filled="false" stroked="true" strokeweight=".09927pt" strokecolor="#ff0000">
                <v:path arrowok="t"/>
              </v:shape>
            </v:group>
            <v:group style="position:absolute;left:10176;top:-967;width:2;height:24" coordorigin="10176,-967" coordsize="2,24">
              <v:shape style="position:absolute;left:10176;top:-967;width:2;height:24" coordorigin="10176,-967" coordsize="0,24" path="m10176,-967l10176,-943e" filled="false" stroked="true" strokeweight=".098107pt" strokecolor="#ff0000">
                <v:path arrowok="t"/>
              </v:shape>
            </v:group>
            <v:group style="position:absolute;left:10165;top:-956;width:24;height:2" coordorigin="10165,-956" coordsize="24,2">
              <v:shape style="position:absolute;left:10165;top:-956;width:24;height:2" coordorigin="10165,-956" coordsize="24,0" path="m10165,-956l10188,-956e" filled="false" stroked="true" strokeweight=".09927pt" strokecolor="#ff0000">
                <v:path arrowok="t"/>
              </v:shape>
            </v:group>
            <v:group style="position:absolute;left:10176;top:-967;width:2;height:24" coordorigin="10176,-967" coordsize="2,24">
              <v:shape style="position:absolute;left:10176;top:-967;width:2;height:24" coordorigin="10176,-967" coordsize="0,24" path="m10176,-967l10176,-944e" filled="false" stroked="true" strokeweight=".098107pt" strokecolor="#ff0000">
                <v:path arrowok="t"/>
              </v:shape>
            </v:group>
            <v:group style="position:absolute;left:10165;top:-956;width:24;height:2" coordorigin="10165,-956" coordsize="24,2">
              <v:shape style="position:absolute;left:10165;top:-956;width:24;height:2" coordorigin="10165,-956" coordsize="24,0" path="m10165,-956l10188,-956e" filled="false" stroked="true" strokeweight=".09927pt" strokecolor="#ff0000">
                <v:path arrowok="t"/>
              </v:shape>
            </v:group>
            <v:group style="position:absolute;left:10176;top:-968;width:2;height:24" coordorigin="10176,-968" coordsize="2,24">
              <v:shape style="position:absolute;left:10176;top:-968;width:2;height:24" coordorigin="10176,-968" coordsize="0,24" path="m10176,-968l10176,-944e" filled="false" stroked="true" strokeweight=".098107pt" strokecolor="#ff0000">
                <v:path arrowok="t"/>
              </v:shape>
            </v:group>
            <v:group style="position:absolute;left:10165;top:-957;width:24;height:2" coordorigin="10165,-957" coordsize="24,2">
              <v:shape style="position:absolute;left:10165;top:-957;width:24;height:2" coordorigin="10165,-957" coordsize="24,0" path="m10165,-957l10188,-957e" filled="false" stroked="true" strokeweight=".09927pt" strokecolor="#ff0000">
                <v:path arrowok="t"/>
              </v:shape>
            </v:group>
            <v:group style="position:absolute;left:10176;top:-968;width:2;height:24" coordorigin="10176,-968" coordsize="2,24">
              <v:shape style="position:absolute;left:10176;top:-968;width:2;height:24" coordorigin="10176,-968" coordsize="0,24" path="m10176,-968l10176,-945e" filled="false" stroked="true" strokeweight=".098107pt" strokecolor="#ff0000">
                <v:path arrowok="t"/>
              </v:shape>
            </v:group>
            <v:group style="position:absolute;left:10165;top:-957;width:24;height:2" coordorigin="10165,-957" coordsize="24,2">
              <v:shape style="position:absolute;left:10165;top:-957;width:24;height:2" coordorigin="10165,-957" coordsize="24,0" path="m10165,-957l10188,-957e" filled="false" stroked="true" strokeweight=".09927pt" strokecolor="#ff0000">
                <v:path arrowok="t"/>
              </v:shape>
            </v:group>
            <v:group style="position:absolute;left:10176;top:-969;width:2;height:24" coordorigin="10176,-969" coordsize="2,24">
              <v:shape style="position:absolute;left:10176;top:-969;width:2;height:24" coordorigin="10176,-969" coordsize="0,24" path="m10176,-969l10176,-945e" filled="false" stroked="true" strokeweight=".098107pt" strokecolor="#ff0000">
                <v:path arrowok="t"/>
              </v:shape>
            </v:group>
            <v:group style="position:absolute;left:10165;top:-958;width:24;height:2" coordorigin="10165,-958" coordsize="24,2">
              <v:shape style="position:absolute;left:10165;top:-958;width:24;height:2" coordorigin="10165,-958" coordsize="24,0" path="m10165,-958l10188,-958e" filled="false" stroked="true" strokeweight=".09927pt" strokecolor="#ff0000">
                <v:path arrowok="t"/>
              </v:shape>
            </v:group>
            <v:group style="position:absolute;left:10176;top:-969;width:2;height:24" coordorigin="10176,-969" coordsize="2,24">
              <v:shape style="position:absolute;left:10176;top:-969;width:2;height:24" coordorigin="10176,-969" coordsize="0,24" path="m10176,-969l10176,-946e" filled="false" stroked="true" strokeweight=".098107pt" strokecolor="#ff0000">
                <v:path arrowok="t"/>
              </v:shape>
            </v:group>
            <v:group style="position:absolute;left:10165;top:-958;width:24;height:2" coordorigin="10165,-958" coordsize="24,2">
              <v:shape style="position:absolute;left:10165;top:-958;width:24;height:2" coordorigin="10165,-958" coordsize="24,0" path="m10165,-958l10188,-958e" filled="false" stroked="true" strokeweight=".09927pt" strokecolor="#ff0000">
                <v:path arrowok="t"/>
              </v:shape>
            </v:group>
            <v:group style="position:absolute;left:10176;top:-970;width:2;height:24" coordorigin="10176,-970" coordsize="2,24">
              <v:shape style="position:absolute;left:10176;top:-970;width:2;height:24" coordorigin="10176,-970" coordsize="0,24" path="m10176,-970l10176,-946e" filled="false" stroked="true" strokeweight=".098107pt" strokecolor="#ff0000">
                <v:path arrowok="t"/>
              </v:shape>
            </v:group>
            <v:group style="position:absolute;left:10165;top:-958;width:24;height:2" coordorigin="10165,-958" coordsize="24,2">
              <v:shape style="position:absolute;left:10165;top:-958;width:24;height:2" coordorigin="10165,-958" coordsize="24,0" path="m10165,-958l10188,-958e" filled="false" stroked="true" strokeweight=".09927pt" strokecolor="#ff0000">
                <v:path arrowok="t"/>
              </v:shape>
            </v:group>
            <v:group style="position:absolute;left:10176;top:-970;width:2;height:24" coordorigin="10176,-970" coordsize="2,24">
              <v:shape style="position:absolute;left:10176;top:-970;width:2;height:24" coordorigin="10176,-970" coordsize="0,24" path="m10176,-970l10176,-946e" filled="false" stroked="true" strokeweight=".098107pt" strokecolor="#ff0000">
                <v:path arrowok="t"/>
              </v:shape>
            </v:group>
            <v:group style="position:absolute;left:10165;top:-959;width:24;height:2" coordorigin="10165,-959" coordsize="24,2">
              <v:shape style="position:absolute;left:10165;top:-959;width:24;height:2" coordorigin="10165,-959" coordsize="24,0" path="m10165,-959l10188,-959e" filled="false" stroked="true" strokeweight=".09927pt" strokecolor="#ff0000">
                <v:path arrowok="t"/>
              </v:shape>
            </v:group>
            <v:group style="position:absolute;left:10176;top:-970;width:2;height:24" coordorigin="10176,-970" coordsize="2,24">
              <v:shape style="position:absolute;left:10176;top:-970;width:2;height:24" coordorigin="10176,-970" coordsize="0,24" path="m10176,-970l10176,-947e" filled="false" stroked="true" strokeweight=".098107pt" strokecolor="#ff0000">
                <v:path arrowok="t"/>
              </v:shape>
            </v:group>
            <v:group style="position:absolute;left:10165;top:-959;width:24;height:2" coordorigin="10165,-959" coordsize="24,2">
              <v:shape style="position:absolute;left:10165;top:-959;width:24;height:2" coordorigin="10165,-959" coordsize="24,0" path="m10165,-959l10188,-959e" filled="false" stroked="true" strokeweight=".09927pt" strokecolor="#ff0000">
                <v:path arrowok="t"/>
              </v:shape>
            </v:group>
            <v:group style="position:absolute;left:10176;top:-971;width:2;height:24" coordorigin="10176,-971" coordsize="2,24">
              <v:shape style="position:absolute;left:10176;top:-971;width:2;height:24" coordorigin="10176,-971" coordsize="0,24" path="m10176,-971l10176,-947e" filled="false" stroked="true" strokeweight=".098107pt" strokecolor="#ff0000">
                <v:path arrowok="t"/>
              </v:shape>
            </v:group>
            <v:group style="position:absolute;left:10165;top:-959;width:24;height:2" coordorigin="10165,-959" coordsize="24,2">
              <v:shape style="position:absolute;left:10165;top:-959;width:24;height:2" coordorigin="10165,-959" coordsize="24,0" path="m10165,-959l10188,-959e" filled="false" stroked="true" strokeweight=".09927pt" strokecolor="#ff0000">
                <v:path arrowok="t"/>
              </v:shape>
            </v:group>
            <v:group style="position:absolute;left:10176;top:-971;width:2;height:24" coordorigin="10176,-971" coordsize="2,24">
              <v:shape style="position:absolute;left:10176;top:-971;width:2;height:24" coordorigin="10176,-971" coordsize="0,24" path="m10176,-971l10176,-947e" filled="false" stroked="true" strokeweight=".098107pt" strokecolor="#ff0000">
                <v:path arrowok="t"/>
              </v:shape>
            </v:group>
            <v:group style="position:absolute;left:10165;top:-960;width:24;height:2" coordorigin="10165,-960" coordsize="24,2">
              <v:shape style="position:absolute;left:10165;top:-960;width:24;height:2" coordorigin="10165,-960" coordsize="24,0" path="m10165,-960l10188,-960e" filled="false" stroked="true" strokeweight=".09927pt" strokecolor="#ff0000">
                <v:path arrowok="t"/>
              </v:shape>
            </v:group>
            <v:group style="position:absolute;left:10176;top:-972;width:2;height:24" coordorigin="10176,-972" coordsize="2,24">
              <v:shape style="position:absolute;left:10176;top:-972;width:2;height:24" coordorigin="10176,-972" coordsize="0,24" path="m10176,-972l10176,-948e" filled="false" stroked="true" strokeweight=".098107pt" strokecolor="#ff0000">
                <v:path arrowok="t"/>
              </v:shape>
            </v:group>
            <v:group style="position:absolute;left:10165;top:-961;width:24;height:2" coordorigin="10165,-961" coordsize="24,2">
              <v:shape style="position:absolute;left:10165;top:-961;width:24;height:2" coordorigin="10165,-961" coordsize="24,0" path="m10165,-961l10188,-961e" filled="false" stroked="true" strokeweight=".09927pt" strokecolor="#ff0000">
                <v:path arrowok="t"/>
              </v:shape>
            </v:group>
            <v:group style="position:absolute;left:10176;top:-972;width:2;height:24" coordorigin="10176,-972" coordsize="2,24">
              <v:shape style="position:absolute;left:10176;top:-972;width:2;height:24" coordorigin="10176,-972" coordsize="0,24" path="m10176,-972l10176,-949e" filled="false" stroked="true" strokeweight=".098107pt" strokecolor="#ff0000">
                <v:path arrowok="t"/>
              </v:shape>
            </v:group>
            <v:group style="position:absolute;left:10165;top:-961;width:24;height:2" coordorigin="10165,-961" coordsize="24,2">
              <v:shape style="position:absolute;left:10165;top:-961;width:24;height:2" coordorigin="10165,-961" coordsize="24,0" path="m10165,-961l10188,-961e" filled="false" stroked="true" strokeweight=".09927pt" strokecolor="#ff0000">
                <v:path arrowok="t"/>
              </v:shape>
            </v:group>
            <v:group style="position:absolute;left:10176;top:-973;width:2;height:24" coordorigin="10176,-973" coordsize="2,24">
              <v:shape style="position:absolute;left:10176;top:-973;width:2;height:24" coordorigin="10176,-973" coordsize="0,24" path="m10176,-973l10176,-949e" filled="false" stroked="true" strokeweight=".098107pt" strokecolor="#ff0000">
                <v:path arrowok="t"/>
              </v:shape>
            </v:group>
            <v:group style="position:absolute;left:10165;top:-962;width:24;height:2" coordorigin="10165,-962" coordsize="24,2">
              <v:shape style="position:absolute;left:10165;top:-962;width:24;height:2" coordorigin="10165,-962" coordsize="24,0" path="m10165,-962l10188,-962e" filled="false" stroked="true" strokeweight=".09927pt" strokecolor="#ff0000">
                <v:path arrowok="t"/>
              </v:shape>
            </v:group>
            <v:group style="position:absolute;left:10176;top:-974;width:2;height:24" coordorigin="10176,-974" coordsize="2,24">
              <v:shape style="position:absolute;left:10176;top:-974;width:2;height:24" coordorigin="10176,-974" coordsize="0,24" path="m10176,-974l10176,-950e" filled="false" stroked="true" strokeweight=".098107pt" strokecolor="#ff0000">
                <v:path arrowok="t"/>
              </v:shape>
            </v:group>
            <v:group style="position:absolute;left:10165;top:-962;width:24;height:2" coordorigin="10165,-962" coordsize="24,2">
              <v:shape style="position:absolute;left:10165;top:-962;width:24;height:2" coordorigin="10165,-962" coordsize="24,0" path="m10165,-962l10188,-962e" filled="false" stroked="true" strokeweight=".09927pt" strokecolor="#ff0000">
                <v:path arrowok="t"/>
              </v:shape>
            </v:group>
            <v:group style="position:absolute;left:10176;top:-974;width:2;height:24" coordorigin="10176,-974" coordsize="2,24">
              <v:shape style="position:absolute;left:10176;top:-974;width:2;height:24" coordorigin="10176,-974" coordsize="0,24" path="m10176,-974l10176,-950e" filled="false" stroked="true" strokeweight=".098107pt" strokecolor="#ff0000">
                <v:path arrowok="t"/>
              </v:shape>
            </v:group>
            <v:group style="position:absolute;left:10165;top:-963;width:24;height:2" coordorigin="10165,-963" coordsize="24,2">
              <v:shape style="position:absolute;left:10165;top:-963;width:24;height:2" coordorigin="10165,-963" coordsize="24,0" path="m10165,-963l10188,-963e" filled="false" stroked="true" strokeweight=".09927pt" strokecolor="#ff0000">
                <v:path arrowok="t"/>
              </v:shape>
            </v:group>
            <v:group style="position:absolute;left:10176;top:-975;width:2;height:24" coordorigin="10176,-975" coordsize="2,24">
              <v:shape style="position:absolute;left:10176;top:-975;width:2;height:24" coordorigin="10176,-975" coordsize="0,24" path="m10176,-975l10176,-951e" filled="false" stroked="true" strokeweight=".098107pt" strokecolor="#ff0000">
                <v:path arrowok="t"/>
              </v:shape>
            </v:group>
            <v:group style="position:absolute;left:10165;top:-964;width:24;height:2" coordorigin="10165,-964" coordsize="24,2">
              <v:shape style="position:absolute;left:10165;top:-964;width:24;height:2" coordorigin="10165,-964" coordsize="24,0" path="m10165,-964l10188,-964e" filled="false" stroked="true" strokeweight=".09927pt" strokecolor="#ff0000">
                <v:path arrowok="t"/>
              </v:shape>
            </v:group>
            <v:group style="position:absolute;left:10176;top:-975;width:2;height:24" coordorigin="10176,-975" coordsize="2,24">
              <v:shape style="position:absolute;left:10176;top:-975;width:2;height:24" coordorigin="10176,-975" coordsize="0,24" path="m10176,-975l10176,-952e" filled="false" stroked="true" strokeweight=".098107pt" strokecolor="#ff0000">
                <v:path arrowok="t"/>
              </v:shape>
            </v:group>
            <v:group style="position:absolute;left:10165;top:-964;width:24;height:2" coordorigin="10165,-964" coordsize="24,2">
              <v:shape style="position:absolute;left:10165;top:-964;width:24;height:2" coordorigin="10165,-964" coordsize="24,0" path="m10165,-964l10188,-964e" filled="false" stroked="true" strokeweight=".09927pt" strokecolor="#ff0000">
                <v:path arrowok="t"/>
              </v:shape>
            </v:group>
            <v:group style="position:absolute;left:10176;top:-976;width:2;height:24" coordorigin="10176,-976" coordsize="2,24">
              <v:shape style="position:absolute;left:10176;top:-976;width:2;height:24" coordorigin="10176,-976" coordsize="0,24" path="m10176,-976l10176,-952e" filled="false" stroked="true" strokeweight=".098107pt" strokecolor="#ff0000">
                <v:path arrowok="t"/>
              </v:shape>
            </v:group>
            <v:group style="position:absolute;left:10165;top:-964;width:24;height:2" coordorigin="10165,-964" coordsize="24,2">
              <v:shape style="position:absolute;left:10165;top:-964;width:24;height:2" coordorigin="10165,-964" coordsize="24,0" path="m10165,-964l10188,-964e" filled="false" stroked="true" strokeweight=".09927pt" strokecolor="#ff0000">
                <v:path arrowok="t"/>
              </v:shape>
            </v:group>
            <v:group style="position:absolute;left:10176;top:-976;width:2;height:24" coordorigin="10176,-976" coordsize="2,24">
              <v:shape style="position:absolute;left:10176;top:-976;width:2;height:24" coordorigin="10176,-976" coordsize="0,24" path="m10176,-976l10176,-952e" filled="false" stroked="true" strokeweight=".098107pt" strokecolor="#ff0000">
                <v:path arrowok="t"/>
              </v:shape>
            </v:group>
            <v:group style="position:absolute;left:10165;top:-965;width:24;height:2" coordorigin="10165,-965" coordsize="24,2">
              <v:shape style="position:absolute;left:10165;top:-965;width:24;height:2" coordorigin="10165,-965" coordsize="24,0" path="m10165,-965l10188,-965e" filled="false" stroked="true" strokeweight=".09927pt" strokecolor="#ff0000">
                <v:path arrowok="t"/>
              </v:shape>
            </v:group>
            <v:group style="position:absolute;left:10176;top:-976;width:2;height:24" coordorigin="10176,-976" coordsize="2,24">
              <v:shape style="position:absolute;left:10176;top:-976;width:2;height:24" coordorigin="10176,-976" coordsize="0,24" path="m10176,-976l10176,-953e" filled="false" stroked="true" strokeweight=".098107pt" strokecolor="#ff0000">
                <v:path arrowok="t"/>
              </v:shape>
            </v:group>
            <v:group style="position:absolute;left:10165;top:-965;width:24;height:2" coordorigin="10165,-965" coordsize="24,2">
              <v:shape style="position:absolute;left:10165;top:-965;width:24;height:2" coordorigin="10165,-965" coordsize="24,0" path="m10165,-965l10188,-965e" filled="false" stroked="true" strokeweight=".09927pt" strokecolor="#ff0000">
                <v:path arrowok="t"/>
              </v:shape>
            </v:group>
            <v:group style="position:absolute;left:10176;top:-977;width:2;height:24" coordorigin="10176,-977" coordsize="2,24">
              <v:shape style="position:absolute;left:10176;top:-977;width:2;height:24" coordorigin="10176,-977" coordsize="0,24" path="m10176,-977l10176,-953e" filled="false" stroked="true" strokeweight=".098107pt" strokecolor="#ff0000">
                <v:path arrowok="t"/>
              </v:shape>
            </v:group>
            <v:group style="position:absolute;left:10165;top:-966;width:24;height:2" coordorigin="10165,-966" coordsize="24,2">
              <v:shape style="position:absolute;left:10165;top:-966;width:24;height:2" coordorigin="10165,-966" coordsize="24,0" path="m10165,-966l10188,-966e" filled="false" stroked="true" strokeweight=".09927pt" strokecolor="#ff0000">
                <v:path arrowok="t"/>
              </v:shape>
            </v:group>
            <v:group style="position:absolute;left:10176;top:-978;width:2;height:24" coordorigin="10176,-978" coordsize="2,24">
              <v:shape style="position:absolute;left:10176;top:-978;width:2;height:24" coordorigin="10176,-978" coordsize="0,24" path="m10176,-978l10176,-954e" filled="false" stroked="true" strokeweight=".098107pt" strokecolor="#ff0000">
                <v:path arrowok="t"/>
              </v:shape>
            </v:group>
            <v:group style="position:absolute;left:10165;top:-966;width:24;height:2" coordorigin="10165,-966" coordsize="24,2">
              <v:shape style="position:absolute;left:10165;top:-966;width:24;height:2" coordorigin="10165,-966" coordsize="24,0" path="m10165,-966l10188,-966e" filled="false" stroked="true" strokeweight=".09927pt" strokecolor="#ff0000">
                <v:path arrowok="t"/>
              </v:shape>
            </v:group>
            <v:group style="position:absolute;left:10176;top:-978;width:2;height:24" coordorigin="10176,-978" coordsize="2,24">
              <v:shape style="position:absolute;left:10176;top:-978;width:2;height:24" coordorigin="10176,-978" coordsize="0,24" path="m10176,-978l10176,-954e" filled="false" stroked="true" strokeweight=".098107pt" strokecolor="#ff0000">
                <v:path arrowok="t"/>
              </v:shape>
            </v:group>
            <v:group style="position:absolute;left:10165;top:-967;width:24;height:2" coordorigin="10165,-967" coordsize="24,2">
              <v:shape style="position:absolute;left:10165;top:-967;width:24;height:2" coordorigin="10165,-967" coordsize="24,0" path="m10165,-967l10188,-967e" filled="false" stroked="true" strokeweight=".09927pt" strokecolor="#ff0000">
                <v:path arrowok="t"/>
              </v:shape>
            </v:group>
            <v:group style="position:absolute;left:10176;top:-978;width:2;height:24" coordorigin="10176,-978" coordsize="2,24">
              <v:shape style="position:absolute;left:10176;top:-978;width:2;height:24" coordorigin="10176,-978" coordsize="0,24" path="m10176,-978l10176,-955e" filled="false" stroked="true" strokeweight=".098107pt" strokecolor="#ff0000">
                <v:path arrowok="t"/>
              </v:shape>
            </v:group>
            <v:group style="position:absolute;left:10165;top:-967;width:24;height:2" coordorigin="10165,-967" coordsize="24,2">
              <v:shape style="position:absolute;left:10165;top:-967;width:24;height:2" coordorigin="10165,-967" coordsize="24,0" path="m10165,-967l10188,-967e" filled="false" stroked="true" strokeweight=".09927pt" strokecolor="#ff0000">
                <v:path arrowok="t"/>
              </v:shape>
            </v:group>
            <v:group style="position:absolute;left:10176;top:-979;width:2;height:24" coordorigin="10176,-979" coordsize="2,24">
              <v:shape style="position:absolute;left:10176;top:-979;width:2;height:24" coordorigin="10176,-979" coordsize="0,24" path="m10176,-979l10176,-955e" filled="false" stroked="true" strokeweight=".098107pt" strokecolor="#ff0000">
                <v:path arrowok="t"/>
              </v:shape>
            </v:group>
            <v:group style="position:absolute;left:10165;top:-967;width:24;height:2" coordorigin="10165,-967" coordsize="24,2">
              <v:shape style="position:absolute;left:10165;top:-967;width:24;height:2" coordorigin="10165,-967" coordsize="24,0" path="m10165,-967l10188,-967e" filled="false" stroked="true" strokeweight=".09927pt" strokecolor="#ff0000">
                <v:path arrowok="t"/>
              </v:shape>
            </v:group>
            <v:group style="position:absolute;left:10176;top:-979;width:2;height:24" coordorigin="10176,-979" coordsize="2,24">
              <v:shape style="position:absolute;left:10176;top:-979;width:2;height:24" coordorigin="10176,-979" coordsize="0,24" path="m10176,-979l10176,-955e" filled="false" stroked="true" strokeweight=".098107pt" strokecolor="#ff0000">
                <v:path arrowok="t"/>
              </v:shape>
            </v:group>
            <v:group style="position:absolute;left:10165;top:-967;width:24;height:2" coordorigin="10165,-967" coordsize="24,2">
              <v:shape style="position:absolute;left:10165;top:-967;width:24;height:2" coordorigin="10165,-967" coordsize="24,0" path="m10165,-967l10188,-967e" filled="false" stroked="true" strokeweight=".09927pt" strokecolor="#ff0000">
                <v:path arrowok="t"/>
              </v:shape>
            </v:group>
            <v:group style="position:absolute;left:10176;top:-979;width:2;height:24" coordorigin="10176,-979" coordsize="2,24">
              <v:shape style="position:absolute;left:10176;top:-979;width:2;height:24" coordorigin="10176,-979" coordsize="0,24" path="m10176,-979l10176,-956e" filled="false" stroked="true" strokeweight=".098107pt" strokecolor="#ff0000">
                <v:path arrowok="t"/>
              </v:shape>
            </v:group>
            <v:group style="position:absolute;left:10165;top:-968;width:24;height:2" coordorigin="10165,-968" coordsize="24,2">
              <v:shape style="position:absolute;left:10165;top:-968;width:24;height:2" coordorigin="10165,-968" coordsize="24,0" path="m10165,-968l10188,-968e" filled="false" stroked="true" strokeweight=".09927pt" strokecolor="#ff0000">
                <v:path arrowok="t"/>
              </v:shape>
            </v:group>
            <v:group style="position:absolute;left:10176;top:-980;width:2;height:24" coordorigin="10176,-980" coordsize="2,24">
              <v:shape style="position:absolute;left:10176;top:-980;width:2;height:24" coordorigin="10176,-980" coordsize="0,24" path="m10176,-980l10176,-956e" filled="false" stroked="true" strokeweight=".098107pt" strokecolor="#ff0000">
                <v:path arrowok="t"/>
              </v:shape>
            </v:group>
            <v:group style="position:absolute;left:10165;top:-968;width:24;height:2" coordorigin="10165,-968" coordsize="24,2">
              <v:shape style="position:absolute;left:10165;top:-968;width:24;height:2" coordorigin="10165,-968" coordsize="24,0" path="m10165,-968l10188,-968e" filled="false" stroked="true" strokeweight=".09927pt" strokecolor="#ff0000">
                <v:path arrowok="t"/>
              </v:shape>
            </v:group>
            <v:group style="position:absolute;left:10176;top:-980;width:2;height:24" coordorigin="10176,-980" coordsize="2,24">
              <v:shape style="position:absolute;left:10176;top:-980;width:2;height:24" coordorigin="10176,-980" coordsize="0,24" path="m10176,-980l10176,-957e" filled="false" stroked="true" strokeweight=".098107pt" strokecolor="#ff0000">
                <v:path arrowok="t"/>
              </v:shape>
            </v:group>
            <v:group style="position:absolute;left:10165;top:-969;width:24;height:2" coordorigin="10165,-969" coordsize="24,2">
              <v:shape style="position:absolute;left:10165;top:-969;width:24;height:2" coordorigin="10165,-969" coordsize="24,0" path="m10165,-969l10188,-969e" filled="false" stroked="true" strokeweight=".09927pt" strokecolor="#ff0000">
                <v:path arrowok="t"/>
              </v:shape>
            </v:group>
            <v:group style="position:absolute;left:10176;top:-981;width:2;height:24" coordorigin="10176,-981" coordsize="2,24">
              <v:shape style="position:absolute;left:10176;top:-981;width:2;height:24" coordorigin="10176,-981" coordsize="0,24" path="m10176,-981l10176,-957e" filled="false" stroked="true" strokeweight=".098107pt" strokecolor="#ff0000">
                <v:path arrowok="t"/>
              </v:shape>
            </v:group>
            <v:group style="position:absolute;left:10165;top:-969;width:24;height:2" coordorigin="10165,-969" coordsize="24,2">
              <v:shape style="position:absolute;left:10165;top:-969;width:24;height:2" coordorigin="10165,-969" coordsize="24,0" path="m10165,-969l10188,-969e" filled="false" stroked="true" strokeweight=".09927pt" strokecolor="#ff0000">
                <v:path arrowok="t"/>
              </v:shape>
            </v:group>
            <v:group style="position:absolute;left:10176;top:-981;width:2;height:24" coordorigin="10176,-981" coordsize="2,24">
              <v:shape style="position:absolute;left:10176;top:-981;width:2;height:24" coordorigin="10176,-981" coordsize="0,24" path="m10176,-981l10176,-957e" filled="false" stroked="true" strokeweight=".098107pt" strokecolor="#ff0000">
                <v:path arrowok="t"/>
              </v:shape>
            </v:group>
            <v:group style="position:absolute;left:10165;top:-969;width:24;height:2" coordorigin="10165,-969" coordsize="24,2">
              <v:shape style="position:absolute;left:10165;top:-969;width:24;height:2" coordorigin="10165,-969" coordsize="24,0" path="m10165,-969l10188,-969e" filled="false" stroked="true" strokeweight=".09927pt" strokecolor="#ff0000">
                <v:path arrowok="t"/>
              </v:shape>
            </v:group>
            <v:group style="position:absolute;left:10176;top:-981;width:2;height:24" coordorigin="10176,-981" coordsize="2,24">
              <v:shape style="position:absolute;left:10176;top:-981;width:2;height:24" coordorigin="10176,-981" coordsize="0,24" path="m10176,-981l10176,-958e" filled="false" stroked="true" strokeweight=".098107pt" strokecolor="#ff0000">
                <v:path arrowok="t"/>
              </v:shape>
            </v:group>
            <v:group style="position:absolute;left:10165;top:-970;width:24;height:2" coordorigin="10165,-970" coordsize="24,2">
              <v:shape style="position:absolute;left:10165;top:-970;width:24;height:2" coordorigin="10165,-970" coordsize="24,0" path="m10165,-970l10188,-970e" filled="false" stroked="true" strokeweight=".09927pt" strokecolor="#ff0000">
                <v:path arrowok="t"/>
              </v:shape>
            </v:group>
            <v:group style="position:absolute;left:10176;top:-982;width:2;height:24" coordorigin="10176,-982" coordsize="2,24">
              <v:shape style="position:absolute;left:10176;top:-982;width:2;height:24" coordorigin="10176,-982" coordsize="0,24" path="m10176,-982l10176,-958e" filled="false" stroked="true" strokeweight=".098107pt" strokecolor="#ff0000">
                <v:path arrowok="t"/>
              </v:shape>
            </v:group>
            <v:group style="position:absolute;left:10165;top:-970;width:24;height:2" coordorigin="10165,-970" coordsize="24,2">
              <v:shape style="position:absolute;left:10165;top:-970;width:24;height:2" coordorigin="10165,-970" coordsize="24,0" path="m10165,-970l10188,-970e" filled="false" stroked="true" strokeweight=".09927pt" strokecolor="#ff0000">
                <v:path arrowok="t"/>
              </v:shape>
            </v:group>
            <v:group style="position:absolute;left:10176;top:-982;width:2;height:24" coordorigin="10176,-982" coordsize="2,24">
              <v:shape style="position:absolute;left:10176;top:-982;width:2;height:24" coordorigin="10176,-982" coordsize="0,24" path="m10176,-982l10176,-959e" filled="false" stroked="true" strokeweight=".098107pt" strokecolor="#ff0000">
                <v:path arrowok="t"/>
              </v:shape>
            </v:group>
            <v:group style="position:absolute;left:10165;top:-971;width:24;height:2" coordorigin="10165,-971" coordsize="24,2">
              <v:shape style="position:absolute;left:10165;top:-971;width:24;height:2" coordorigin="10165,-971" coordsize="24,0" path="m10165,-971l10188,-971e" filled="false" stroked="true" strokeweight=".09927pt" strokecolor="#ff0000">
                <v:path arrowok="t"/>
              </v:shape>
            </v:group>
            <v:group style="position:absolute;left:10176;top:-983;width:2;height:24" coordorigin="10176,-983" coordsize="2,24">
              <v:shape style="position:absolute;left:10176;top:-983;width:2;height:24" coordorigin="10176,-983" coordsize="0,24" path="m10176,-983l10176,-959e" filled="false" stroked="true" strokeweight=".098107pt" strokecolor="#ff0000">
                <v:path arrowok="t"/>
              </v:shape>
            </v:group>
            <v:group style="position:absolute;left:10165;top:-971;width:24;height:2" coordorigin="10165,-971" coordsize="24,2">
              <v:shape style="position:absolute;left:10165;top:-971;width:24;height:2" coordorigin="10165,-971" coordsize="24,0" path="m10165,-971l10188,-971e" filled="false" stroked="true" strokeweight=".09927pt" strokecolor="#ff0000">
                <v:path arrowok="t"/>
              </v:shape>
            </v:group>
            <v:group style="position:absolute;left:10176;top:-983;width:2;height:24" coordorigin="10176,-983" coordsize="2,24">
              <v:shape style="position:absolute;left:10176;top:-983;width:2;height:24" coordorigin="10176,-983" coordsize="0,24" path="m10176,-983l10176,-960e" filled="false" stroked="true" strokeweight=".098107pt" strokecolor="#ff0000">
                <v:path arrowok="t"/>
              </v:shape>
            </v:group>
            <v:group style="position:absolute;left:10165;top:-972;width:24;height:2" coordorigin="10165,-972" coordsize="24,2">
              <v:shape style="position:absolute;left:10165;top:-972;width:24;height:2" coordorigin="10165,-972" coordsize="24,0" path="m10165,-972l10188,-972e" filled="false" stroked="true" strokeweight=".09927pt" strokecolor="#ff0000">
                <v:path arrowok="t"/>
              </v:shape>
            </v:group>
            <v:group style="position:absolute;left:10176;top:-984;width:2;height:24" coordorigin="10176,-984" coordsize="2,24">
              <v:shape style="position:absolute;left:10176;top:-984;width:2;height:24" coordorigin="10176,-984" coordsize="0,24" path="m10176,-984l10176,-960e" filled="false" stroked="true" strokeweight=".098107pt" strokecolor="#ff0000">
                <v:path arrowok="t"/>
              </v:shape>
            </v:group>
            <v:group style="position:absolute;left:10165;top:-972;width:24;height:2" coordorigin="10165,-972" coordsize="24,2">
              <v:shape style="position:absolute;left:10165;top:-972;width:24;height:2" coordorigin="10165,-972" coordsize="24,0" path="m10165,-972l10188,-972e" filled="false" stroked="true" strokeweight=".09927pt" strokecolor="#ff0000">
                <v:path arrowok="t"/>
              </v:shape>
            </v:group>
            <v:group style="position:absolute;left:10176;top:-984;width:2;height:24" coordorigin="10176,-984" coordsize="2,24">
              <v:shape style="position:absolute;left:10176;top:-984;width:2;height:24" coordorigin="10176,-984" coordsize="0,24" path="m10176,-984l10176,-960e" filled="false" stroked="true" strokeweight=".098107pt" strokecolor="#ff0000">
                <v:path arrowok="t"/>
              </v:shape>
            </v:group>
            <v:group style="position:absolute;left:10165;top:-973;width:24;height:2" coordorigin="10165,-973" coordsize="24,2">
              <v:shape style="position:absolute;left:10165;top:-973;width:24;height:2" coordorigin="10165,-973" coordsize="24,0" path="m10165,-973l10188,-973e" filled="false" stroked="true" strokeweight=".09927pt" strokecolor="#ff0000">
                <v:path arrowok="t"/>
              </v:shape>
            </v:group>
            <v:group style="position:absolute;left:10176;top:-985;width:2;height:24" coordorigin="10176,-985" coordsize="2,24">
              <v:shape style="position:absolute;left:10176;top:-985;width:2;height:24" coordorigin="10176,-985" coordsize="0,24" path="m10176,-985l10176,-961e" filled="false" stroked="true" strokeweight=".098107pt" strokecolor="#ff0000">
                <v:path arrowok="t"/>
              </v:shape>
            </v:group>
            <v:group style="position:absolute;left:10165;top:-973;width:24;height:2" coordorigin="10165,-973" coordsize="24,2">
              <v:shape style="position:absolute;left:10165;top:-973;width:24;height:2" coordorigin="10165,-973" coordsize="24,0" path="m10165,-973l10188,-973e" filled="false" stroked="true" strokeweight=".09927pt" strokecolor="#ff0000">
                <v:path arrowok="t"/>
              </v:shape>
            </v:group>
            <v:group style="position:absolute;left:10176;top:-985;width:2;height:24" coordorigin="10176,-985" coordsize="2,24">
              <v:shape style="position:absolute;left:10176;top:-985;width:2;height:24" coordorigin="10176,-985" coordsize="0,24" path="m10176,-985l10176,-962e" filled="false" stroked="true" strokeweight=".098107pt" strokecolor="#ff0000">
                <v:path arrowok="t"/>
              </v:shape>
            </v:group>
            <v:group style="position:absolute;left:10165;top:-974;width:24;height:2" coordorigin="10165,-974" coordsize="24,2">
              <v:shape style="position:absolute;left:10165;top:-974;width:24;height:2" coordorigin="10165,-974" coordsize="24,0" path="m10165,-974l10188,-974e" filled="false" stroked="true" strokeweight=".09927pt" strokecolor="#ff0000">
                <v:path arrowok="t"/>
              </v:shape>
            </v:group>
            <v:group style="position:absolute;left:10176;top:-986;width:2;height:24" coordorigin="10176,-986" coordsize="2,24">
              <v:shape style="position:absolute;left:10176;top:-986;width:2;height:24" coordorigin="10176,-986" coordsize="0,24" path="m10176,-986l10176,-962e" filled="false" stroked="true" strokeweight=".098107pt" strokecolor="#ff0000">
                <v:path arrowok="t"/>
              </v:shape>
            </v:group>
            <v:group style="position:absolute;left:10165;top:-974;width:24;height:2" coordorigin="10165,-974" coordsize="24,2">
              <v:shape style="position:absolute;left:10165;top:-974;width:24;height:2" coordorigin="10165,-974" coordsize="24,0" path="m10165,-974l10188,-974e" filled="false" stroked="true" strokeweight=".09927pt" strokecolor="#ff0000">
                <v:path arrowok="t"/>
              </v:shape>
            </v:group>
            <v:group style="position:absolute;left:10176;top:-986;width:2;height:24" coordorigin="10176,-986" coordsize="2,24">
              <v:shape style="position:absolute;left:10176;top:-986;width:2;height:24" coordorigin="10176,-986" coordsize="0,24" path="m10176,-986l10176,-962e" filled="false" stroked="true" strokeweight=".098107pt" strokecolor="#ff0000">
                <v:path arrowok="t"/>
              </v:shape>
            </v:group>
            <v:group style="position:absolute;left:10165;top:-974;width:24;height:2" coordorigin="10165,-974" coordsize="24,2">
              <v:shape style="position:absolute;left:10165;top:-974;width:24;height:2" coordorigin="10165,-974" coordsize="24,0" path="m10165,-974l10188,-974e" filled="false" stroked="true" strokeweight=".09927pt" strokecolor="#ff0000">
                <v:path arrowok="t"/>
              </v:shape>
            </v:group>
            <v:group style="position:absolute;left:10176;top:-986;width:2;height:24" coordorigin="10176,-986" coordsize="2,24">
              <v:shape style="position:absolute;left:10176;top:-986;width:2;height:24" coordorigin="10176,-986" coordsize="0,24" path="m10176,-986l10176,-963e" filled="false" stroked="true" strokeweight=".098107pt" strokecolor="#ff0000">
                <v:path arrowok="t"/>
              </v:shape>
            </v:group>
            <v:group style="position:absolute;left:10165;top:-975;width:24;height:2" coordorigin="10165,-975" coordsize="24,2">
              <v:shape style="position:absolute;left:10165;top:-975;width:24;height:2" coordorigin="10165,-975" coordsize="24,0" path="m10165,-975l10188,-975e" filled="false" stroked="true" strokeweight=".09927pt" strokecolor="#ff0000">
                <v:path arrowok="t"/>
              </v:shape>
            </v:group>
            <v:group style="position:absolute;left:10176;top:-987;width:2;height:24" coordorigin="10176,-987" coordsize="2,24">
              <v:shape style="position:absolute;left:10176;top:-987;width:2;height:24" coordorigin="10176,-987" coordsize="0,24" path="m10176,-987l10176,-963e" filled="false" stroked="true" strokeweight=".098107pt" strokecolor="#ff0000">
                <v:path arrowok="t"/>
              </v:shape>
            </v:group>
            <v:group style="position:absolute;left:10165;top:-975;width:24;height:2" coordorigin="10165,-975" coordsize="24,2">
              <v:shape style="position:absolute;left:10165;top:-975;width:24;height:2" coordorigin="10165,-975" coordsize="24,0" path="m10165,-975l10188,-975e" filled="false" stroked="true" strokeweight=".09927pt" strokecolor="#ff0000">
                <v:path arrowok="t"/>
              </v:shape>
            </v:group>
            <v:group style="position:absolute;left:10176;top:-987;width:2;height:24" coordorigin="10176,-987" coordsize="2,24">
              <v:shape style="position:absolute;left:10176;top:-987;width:2;height:24" coordorigin="10176,-987" coordsize="0,24" path="m10176,-987l10176,-963e" filled="false" stroked="true" strokeweight=".098107pt" strokecolor="#ff0000">
                <v:path arrowok="t"/>
              </v:shape>
            </v:group>
            <v:group style="position:absolute;left:10165;top:-975;width:24;height:2" coordorigin="10165,-975" coordsize="24,2">
              <v:shape style="position:absolute;left:10165;top:-975;width:24;height:2" coordorigin="10165,-975" coordsize="24,0" path="m10165,-975l10188,-975e" filled="false" stroked="true" strokeweight=".09927pt" strokecolor="#ff0000">
                <v:path arrowok="t"/>
              </v:shape>
            </v:group>
            <v:group style="position:absolute;left:10176;top:-987;width:2;height:24" coordorigin="10176,-987" coordsize="2,24">
              <v:shape style="position:absolute;left:10176;top:-987;width:2;height:24" coordorigin="10176,-987" coordsize="0,24" path="m10176,-987l10176,-964e" filled="false" stroked="true" strokeweight=".098107pt" strokecolor="#ff0000">
                <v:path arrowok="t"/>
              </v:shape>
            </v:group>
            <v:group style="position:absolute;left:10165;top:-976;width:24;height:2" coordorigin="10165,-976" coordsize="24,2">
              <v:shape style="position:absolute;left:10165;top:-976;width:24;height:2" coordorigin="10165,-976" coordsize="24,0" path="m10165,-976l10188,-976e" filled="false" stroked="true" strokeweight=".09927pt" strokecolor="#ff0000">
                <v:path arrowok="t"/>
              </v:shape>
            </v:group>
            <v:group style="position:absolute;left:10176;top:-988;width:2;height:24" coordorigin="10176,-988" coordsize="2,24">
              <v:shape style="position:absolute;left:10176;top:-988;width:2;height:24" coordorigin="10176,-988" coordsize="0,24" path="m10176,-988l10176,-965e" filled="false" stroked="true" strokeweight=".098107pt" strokecolor="#ff0000">
                <v:path arrowok="t"/>
              </v:shape>
            </v:group>
            <v:group style="position:absolute;left:10165;top:-977;width:24;height:2" coordorigin="10165,-977" coordsize="24,2">
              <v:shape style="position:absolute;left:10165;top:-977;width:24;height:2" coordorigin="10165,-977" coordsize="24,0" path="m10165,-977l10188,-977e" filled="false" stroked="true" strokeweight=".09927pt" strokecolor="#ff0000">
                <v:path arrowok="t"/>
              </v:shape>
            </v:group>
            <v:group style="position:absolute;left:10176;top:-989;width:2;height:24" coordorigin="10176,-989" coordsize="2,24">
              <v:shape style="position:absolute;left:10176;top:-989;width:2;height:24" coordorigin="10176,-989" coordsize="0,24" path="m10176,-989l10176,-965e" filled="false" stroked="true" strokeweight=".098107pt" strokecolor="#ff0000">
                <v:path arrowok="t"/>
              </v:shape>
            </v:group>
            <v:group style="position:absolute;left:10165;top:-978;width:24;height:2" coordorigin="10165,-978" coordsize="24,2">
              <v:shape style="position:absolute;left:10165;top:-978;width:24;height:2" coordorigin="10165,-978" coordsize="24,0" path="m10165,-978l10188,-978e" filled="false" stroked="true" strokeweight=".09927pt" strokecolor="#ff0000">
                <v:path arrowok="t"/>
              </v:shape>
            </v:group>
            <v:group style="position:absolute;left:10176;top:-990;width:2;height:24" coordorigin="10176,-990" coordsize="2,24">
              <v:shape style="position:absolute;left:10176;top:-990;width:2;height:24" coordorigin="10176,-990" coordsize="0,24" path="m10176,-990l10176,-966e" filled="false" stroked="true" strokeweight=".098107pt" strokecolor="#ff0000">
                <v:path arrowok="t"/>
              </v:shape>
            </v:group>
            <v:group style="position:absolute;left:10165;top:-978;width:24;height:2" coordorigin="10165,-978" coordsize="24,2">
              <v:shape style="position:absolute;left:10165;top:-978;width:24;height:2" coordorigin="10165,-978" coordsize="24,0" path="m10165,-978l10188,-978e" filled="false" stroked="true" strokeweight=".09927pt" strokecolor="#ff0000">
                <v:path arrowok="t"/>
              </v:shape>
            </v:group>
            <v:group style="position:absolute;left:10176;top:-990;width:2;height:24" coordorigin="10176,-990" coordsize="2,24">
              <v:shape style="position:absolute;left:10176;top:-990;width:2;height:24" coordorigin="10176,-990" coordsize="0,24" path="m10176,-990l10176,-966e" filled="false" stroked="true" strokeweight=".098107pt" strokecolor="#ff0000">
                <v:path arrowok="t"/>
              </v:shape>
            </v:group>
            <v:group style="position:absolute;left:10165;top:-978;width:24;height:2" coordorigin="10165,-978" coordsize="24,2">
              <v:shape style="position:absolute;left:10165;top:-978;width:24;height:2" coordorigin="10165,-978" coordsize="24,0" path="m10165,-978l10188,-978e" filled="false" stroked="true" strokeweight=".09927pt" strokecolor="#ff0000">
                <v:path arrowok="t"/>
              </v:shape>
            </v:group>
            <v:group style="position:absolute;left:10176;top:-990;width:2;height:24" coordorigin="10176,-990" coordsize="2,24">
              <v:shape style="position:absolute;left:10176;top:-990;width:2;height:24" coordorigin="10176,-990" coordsize="0,24" path="m10176,-990l10176,-967e" filled="false" stroked="true" strokeweight=".098107pt" strokecolor="#ff0000">
                <v:path arrowok="t"/>
              </v:shape>
            </v:group>
            <v:group style="position:absolute;left:10165;top:-979;width:24;height:2" coordorigin="10165,-979" coordsize="24,2">
              <v:shape style="position:absolute;left:10165;top:-979;width:24;height:2" coordorigin="10165,-979" coordsize="24,0" path="m10165,-979l10188,-979e" filled="false" stroked="true" strokeweight=".09927pt" strokecolor="#ff0000">
                <v:path arrowok="t"/>
              </v:shape>
            </v:group>
            <v:group style="position:absolute;left:10176;top:-991;width:2;height:24" coordorigin="10176,-991" coordsize="2,24">
              <v:shape style="position:absolute;left:10176;top:-991;width:2;height:24" coordorigin="10176,-991" coordsize="0,24" path="m10176,-991l10176,-967e" filled="false" stroked="true" strokeweight=".098107pt" strokecolor="#ff0000">
                <v:path arrowok="t"/>
              </v:shape>
            </v:group>
            <v:group style="position:absolute;left:10165;top:-979;width:24;height:2" coordorigin="10165,-979" coordsize="24,2">
              <v:shape style="position:absolute;left:10165;top:-979;width:24;height:2" coordorigin="10165,-979" coordsize="24,0" path="m10165,-979l10188,-979e" filled="false" stroked="true" strokeweight=".09927pt" strokecolor="#ff0000">
                <v:path arrowok="t"/>
              </v:shape>
            </v:group>
            <v:group style="position:absolute;left:10176;top:-991;width:2;height:24" coordorigin="10176,-991" coordsize="2,24">
              <v:shape style="position:absolute;left:10176;top:-991;width:2;height:24" coordorigin="10176,-991" coordsize="0,24" path="m10176,-991l10176,-967e" filled="false" stroked="true" strokeweight=".098107pt" strokecolor="#ff0000">
                <v:path arrowok="t"/>
              </v:shape>
            </v:group>
            <v:group style="position:absolute;left:10165;top:-979;width:24;height:2" coordorigin="10165,-979" coordsize="24,2">
              <v:shape style="position:absolute;left:10165;top:-979;width:24;height:2" coordorigin="10165,-979" coordsize="24,0" path="m10165,-979l10188,-979e" filled="false" stroked="true" strokeweight=".09927pt" strokecolor="#ff0000">
                <v:path arrowok="t"/>
              </v:shape>
            </v:group>
            <v:group style="position:absolute;left:10176;top:-991;width:2;height:24" coordorigin="10176,-991" coordsize="2,24">
              <v:shape style="position:absolute;left:10176;top:-991;width:2;height:24" coordorigin="10176,-991" coordsize="0,24" path="m10176,-991l10176,-967e" filled="false" stroked="true" strokeweight=".098107pt" strokecolor="#ff0000">
                <v:path arrowok="t"/>
              </v:shape>
            </v:group>
            <v:group style="position:absolute;left:10165;top:-980;width:24;height:2" coordorigin="10165,-980" coordsize="24,2">
              <v:shape style="position:absolute;left:10165;top:-980;width:24;height:2" coordorigin="10165,-980" coordsize="24,0" path="m10165,-980l10188,-980e" filled="false" stroked="true" strokeweight=".09927pt" strokecolor="#ff0000">
                <v:path arrowok="t"/>
              </v:shape>
            </v:group>
            <v:group style="position:absolute;left:10176;top:-992;width:2;height:24" coordorigin="10176,-992" coordsize="2,24">
              <v:shape style="position:absolute;left:10176;top:-992;width:2;height:24" coordorigin="10176,-992" coordsize="0,24" path="m10176,-992l10176,-968e" filled="false" stroked="true" strokeweight=".098107pt" strokecolor="#ff0000">
                <v:path arrowok="t"/>
              </v:shape>
            </v:group>
            <v:group style="position:absolute;left:10165;top:-980;width:24;height:2" coordorigin="10165,-980" coordsize="24,2">
              <v:shape style="position:absolute;left:10165;top:-980;width:24;height:2" coordorigin="10165,-980" coordsize="24,0" path="m10165,-980l10188,-980e" filled="false" stroked="true" strokeweight=".09927pt" strokecolor="#ff0000">
                <v:path arrowok="t"/>
              </v:shape>
            </v:group>
            <v:group style="position:absolute;left:10176;top:-992;width:2;height:24" coordorigin="10176,-992" coordsize="2,24">
              <v:shape style="position:absolute;left:10176;top:-992;width:2;height:24" coordorigin="10176,-992" coordsize="0,24" path="m10176,-992l10176,-968e" filled="false" stroked="true" strokeweight=".098107pt" strokecolor="#ff0000">
                <v:path arrowok="t"/>
              </v:shape>
            </v:group>
            <v:group style="position:absolute;left:10165;top:-980;width:24;height:2" coordorigin="10165,-980" coordsize="24,2">
              <v:shape style="position:absolute;left:10165;top:-980;width:24;height:2" coordorigin="10165,-980" coordsize="24,0" path="m10165,-980l10188,-980e" filled="false" stroked="true" strokeweight=".09927pt" strokecolor="#ff0000">
                <v:path arrowok="t"/>
              </v:shape>
            </v:group>
            <v:group style="position:absolute;left:10176;top:-992;width:2;height:24" coordorigin="10176,-992" coordsize="2,24">
              <v:shape style="position:absolute;left:10176;top:-992;width:2;height:24" coordorigin="10176,-992" coordsize="0,24" path="m10176,-992l10176,-968e" filled="false" stroked="true" strokeweight=".098107pt" strokecolor="#ff0000">
                <v:path arrowok="t"/>
              </v:shape>
            </v:group>
            <v:group style="position:absolute;left:10165;top:-981;width:24;height:2" coordorigin="10165,-981" coordsize="24,2">
              <v:shape style="position:absolute;left:10165;top:-981;width:24;height:2" coordorigin="10165,-981" coordsize="24,0" path="m10165,-981l10188,-981e" filled="false" stroked="true" strokeweight=".09927pt" strokecolor="#ff0000">
                <v:path arrowok="t"/>
              </v:shape>
            </v:group>
            <v:group style="position:absolute;left:10176;top:-993;width:2;height:24" coordorigin="10176,-993" coordsize="2,24">
              <v:shape style="position:absolute;left:10176;top:-993;width:2;height:24" coordorigin="10176,-993" coordsize="0,24" path="m10176,-993l10176,-969e" filled="false" stroked="true" strokeweight=".098107pt" strokecolor="#ff0000">
                <v:path arrowok="t"/>
              </v:shape>
            </v:group>
            <v:group style="position:absolute;left:10165;top:-981;width:24;height:2" coordorigin="10165,-981" coordsize="24,2">
              <v:shape style="position:absolute;left:10165;top:-981;width:24;height:2" coordorigin="10165,-981" coordsize="24,0" path="m10165,-981l10188,-981e" filled="false" stroked="true" strokeweight=".09927pt" strokecolor="#ff0000">
                <v:path arrowok="t"/>
              </v:shape>
            </v:group>
            <v:group style="position:absolute;left:10176;top:-993;width:2;height:24" coordorigin="10176,-993" coordsize="2,24">
              <v:shape style="position:absolute;left:10176;top:-993;width:2;height:24" coordorigin="10176,-993" coordsize="0,24" path="m10176,-993l10176,-969e" filled="false" stroked="true" strokeweight=".098107pt" strokecolor="#ff0000">
                <v:path arrowok="t"/>
              </v:shape>
            </v:group>
            <v:group style="position:absolute;left:10165;top:-981;width:24;height:2" coordorigin="10165,-981" coordsize="24,2">
              <v:shape style="position:absolute;left:10165;top:-981;width:24;height:2" coordorigin="10165,-981" coordsize="24,0" path="m10165,-981l10188,-981e" filled="false" stroked="true" strokeweight=".09927pt" strokecolor="#ff0000">
                <v:path arrowok="t"/>
              </v:shape>
            </v:group>
            <v:group style="position:absolute;left:10176;top:-993;width:2;height:24" coordorigin="10176,-993" coordsize="2,24">
              <v:shape style="position:absolute;left:10176;top:-993;width:2;height:24" coordorigin="10176,-993" coordsize="0,24" path="m10176,-993l10176,-969e" filled="false" stroked="true" strokeweight=".098107pt" strokecolor="#ff0000">
                <v:path arrowok="t"/>
              </v:shape>
            </v:group>
            <v:group style="position:absolute;left:10165;top:-982;width:24;height:2" coordorigin="10165,-982" coordsize="24,2">
              <v:shape style="position:absolute;left:10165;top:-982;width:24;height:2" coordorigin="10165,-982" coordsize="24,0" path="m10165,-982l10188,-982e" filled="false" stroked="true" strokeweight=".09927pt" strokecolor="#ff0000">
                <v:path arrowok="t"/>
              </v:shape>
            </v:group>
            <v:group style="position:absolute;left:10176;top:-994;width:2;height:24" coordorigin="10176,-994" coordsize="2,24">
              <v:shape style="position:absolute;left:10176;top:-994;width:2;height:24" coordorigin="10176,-994" coordsize="0,24" path="m10176,-994l10176,-970e" filled="false" stroked="true" strokeweight=".098107pt" strokecolor="#ff0000">
                <v:path arrowok="t"/>
              </v:shape>
            </v:group>
            <v:group style="position:absolute;left:10165;top:-982;width:24;height:2" coordorigin="10165,-982" coordsize="24,2">
              <v:shape style="position:absolute;left:10165;top:-982;width:24;height:2" coordorigin="10165,-982" coordsize="24,0" path="m10165,-982l10188,-982e" filled="false" stroked="true" strokeweight=".09927pt" strokecolor="#ff0000">
                <v:path arrowok="t"/>
              </v:shape>
            </v:group>
            <v:group style="position:absolute;left:10176;top:-994;width:2;height:24" coordorigin="10176,-994" coordsize="2,24">
              <v:shape style="position:absolute;left:10176;top:-994;width:2;height:24" coordorigin="10176,-994" coordsize="0,24" path="m10176,-994l10176,-970e" filled="false" stroked="true" strokeweight=".098107pt" strokecolor="#ff0000">
                <v:path arrowok="t"/>
              </v:shape>
            </v:group>
            <v:group style="position:absolute;left:10165;top:-982;width:24;height:2" coordorigin="10165,-982" coordsize="24,2">
              <v:shape style="position:absolute;left:10165;top:-982;width:24;height:2" coordorigin="10165,-982" coordsize="24,0" path="m10165,-982l10188,-982e" filled="false" stroked="true" strokeweight=".09927pt" strokecolor="#ff0000">
                <v:path arrowok="t"/>
              </v:shape>
            </v:group>
            <v:group style="position:absolute;left:10176;top:-994;width:2;height:24" coordorigin="10176,-994" coordsize="2,24">
              <v:shape style="position:absolute;left:10176;top:-994;width:2;height:24" coordorigin="10176,-994" coordsize="0,24" path="m10176,-994l10176,-970e" filled="false" stroked="true" strokeweight=".098107pt" strokecolor="#ff0000">
                <v:path arrowok="t"/>
              </v:shape>
            </v:group>
            <v:group style="position:absolute;left:10165;top:-983;width:24;height:2" coordorigin="10165,-983" coordsize="24,2">
              <v:shape style="position:absolute;left:10165;top:-983;width:24;height:2" coordorigin="10165,-983" coordsize="24,0" path="m10165,-983l10188,-983e" filled="false" stroked="true" strokeweight=".09927pt" strokecolor="#ff0000">
                <v:path arrowok="t"/>
              </v:shape>
            </v:group>
            <v:group style="position:absolute;left:10176;top:-995;width:2;height:24" coordorigin="10176,-995" coordsize="2,24">
              <v:shape style="position:absolute;left:10176;top:-995;width:2;height:24" coordorigin="10176,-995" coordsize="0,24" path="m10176,-995l10176,-971e" filled="false" stroked="true" strokeweight=".098107pt" strokecolor="#ff0000">
                <v:path arrowok="t"/>
              </v:shape>
            </v:group>
            <v:group style="position:absolute;left:10165;top:-983;width:24;height:2" coordorigin="10165,-983" coordsize="24,2">
              <v:shape style="position:absolute;left:10165;top:-983;width:24;height:2" coordorigin="10165,-983" coordsize="24,0" path="m10165,-983l10188,-983e" filled="false" stroked="true" strokeweight=".09927pt" strokecolor="#ff0000">
                <v:path arrowok="t"/>
              </v:shape>
            </v:group>
            <v:group style="position:absolute;left:10176;top:-995;width:2;height:24" coordorigin="10176,-995" coordsize="2,24">
              <v:shape style="position:absolute;left:10176;top:-995;width:2;height:24" coordorigin="10176,-995" coordsize="0,24" path="m10176,-995l10176,-971e" filled="false" stroked="true" strokeweight=".098107pt" strokecolor="#ff0000">
                <v:path arrowok="t"/>
              </v:shape>
            </v:group>
            <v:group style="position:absolute;left:10165;top:-983;width:24;height:2" coordorigin="10165,-983" coordsize="24,2">
              <v:shape style="position:absolute;left:10165;top:-983;width:24;height:2" coordorigin="10165,-983" coordsize="24,0" path="m10165,-983l10188,-983e" filled="false" stroked="true" strokeweight=".09927pt" strokecolor="#ff0000">
                <v:path arrowok="t"/>
              </v:shape>
            </v:group>
            <v:group style="position:absolute;left:10176;top:-995;width:2;height:24" coordorigin="10176,-995" coordsize="2,24">
              <v:shape style="position:absolute;left:10176;top:-995;width:2;height:24" coordorigin="10176,-995" coordsize="0,24" path="m10176,-995l10176,-971e" filled="false" stroked="true" strokeweight=".098107pt" strokecolor="#ff0000">
                <v:path arrowok="t"/>
              </v:shape>
            </v:group>
            <v:group style="position:absolute;left:10165;top:-984;width:24;height:2" coordorigin="10165,-984" coordsize="24,2">
              <v:shape style="position:absolute;left:10165;top:-984;width:24;height:2" coordorigin="10165,-984" coordsize="24,0" path="m10165,-984l10188,-984e" filled="false" stroked="true" strokeweight=".09927pt" strokecolor="#ff0000">
                <v:path arrowok="t"/>
              </v:shape>
            </v:group>
            <v:group style="position:absolute;left:10176;top:-996;width:2;height:24" coordorigin="10176,-996" coordsize="2,24">
              <v:shape style="position:absolute;left:10176;top:-996;width:2;height:24" coordorigin="10176,-996" coordsize="0,24" path="m10176,-996l10176,-972e" filled="false" stroked="true" strokeweight=".098107pt" strokecolor="#ff0000">
                <v:path arrowok="t"/>
              </v:shape>
            </v:group>
            <v:group style="position:absolute;left:10165;top:-984;width:24;height:2" coordorigin="10165,-984" coordsize="24,2">
              <v:shape style="position:absolute;left:10165;top:-984;width:24;height:2" coordorigin="10165,-984" coordsize="24,0" path="m10165,-984l10188,-984e" filled="false" stroked="true" strokeweight=".09927pt" strokecolor="#ff0000">
                <v:path arrowok="t"/>
              </v:shape>
            </v:group>
            <v:group style="position:absolute;left:10176;top:-996;width:2;height:24" coordorigin="10176,-996" coordsize="2,24">
              <v:shape style="position:absolute;left:10176;top:-996;width:2;height:24" coordorigin="10176,-996" coordsize="0,24" path="m10176,-996l10176,-972e" filled="false" stroked="true" strokeweight=".098107pt" strokecolor="#ff0000">
                <v:path arrowok="t"/>
              </v:shape>
            </v:group>
            <v:group style="position:absolute;left:10165;top:-985;width:24;height:2" coordorigin="10165,-985" coordsize="24,2">
              <v:shape style="position:absolute;left:10165;top:-985;width:24;height:2" coordorigin="10165,-985" coordsize="24,0" path="m10165,-985l10188,-985e" filled="false" stroked="true" strokeweight=".09927pt" strokecolor="#ff0000">
                <v:path arrowok="t"/>
              </v:shape>
            </v:group>
            <v:group style="position:absolute;left:10176;top:-997;width:2;height:24" coordorigin="10176,-997" coordsize="2,24">
              <v:shape style="position:absolute;left:10176;top:-997;width:2;height:24" coordorigin="10176,-997" coordsize="0,24" path="m10176,-997l10176,-973e" filled="false" stroked="true" strokeweight=".098107pt" strokecolor="#ff0000">
                <v:path arrowok="t"/>
              </v:shape>
            </v:group>
            <v:group style="position:absolute;left:10165;top:-985;width:24;height:2" coordorigin="10165,-985" coordsize="24,2">
              <v:shape style="position:absolute;left:10165;top:-985;width:24;height:2" coordorigin="10165,-985" coordsize="24,0" path="m10165,-985l10188,-985e" filled="false" stroked="true" strokeweight=".09927pt" strokecolor="#ff0000">
                <v:path arrowok="t"/>
              </v:shape>
            </v:group>
            <v:group style="position:absolute;left:10176;top:-997;width:2;height:24" coordorigin="10176,-997" coordsize="2,24">
              <v:shape style="position:absolute;left:10176;top:-997;width:2;height:24" coordorigin="10176,-997" coordsize="0,24" path="m10176,-997l10176,-973e" filled="false" stroked="true" strokeweight=".098107pt" strokecolor="#ff0000">
                <v:path arrowok="t"/>
              </v:shape>
            </v:group>
            <v:group style="position:absolute;left:10165;top:-986;width:24;height:2" coordorigin="10165,-986" coordsize="24,2">
              <v:shape style="position:absolute;left:10165;top:-986;width:24;height:2" coordorigin="10165,-986" coordsize="24,0" path="m10165,-986l10188,-986e" filled="false" stroked="true" strokeweight=".09927pt" strokecolor="#ff0000">
                <v:path arrowok="t"/>
              </v:shape>
            </v:group>
            <v:group style="position:absolute;left:10176;top:-998;width:2;height:24" coordorigin="10176,-998" coordsize="2,24">
              <v:shape style="position:absolute;left:10176;top:-998;width:2;height:24" coordorigin="10176,-998" coordsize="0,24" path="m10176,-998l10176,-974e" filled="false" stroked="true" strokeweight=".098107pt" strokecolor="#ff0000">
                <v:path arrowok="t"/>
              </v:shape>
            </v:group>
            <v:group style="position:absolute;left:10165;top:-986;width:24;height:2" coordorigin="10165,-986" coordsize="24,2">
              <v:shape style="position:absolute;left:10165;top:-986;width:24;height:2" coordorigin="10165,-986" coordsize="24,0" path="m10165,-986l10188,-986e" filled="false" stroked="true" strokeweight=".09927pt" strokecolor="#ff0000">
                <v:path arrowok="t"/>
              </v:shape>
            </v:group>
            <v:group style="position:absolute;left:10176;top:-998;width:2;height:24" coordorigin="10176,-998" coordsize="2,24">
              <v:shape style="position:absolute;left:10176;top:-998;width:2;height:24" coordorigin="10176,-998" coordsize="0,24" path="m10176,-998l10176,-974e" filled="false" stroked="true" strokeweight=".098107pt" strokecolor="#ff0000">
                <v:path arrowok="t"/>
              </v:shape>
            </v:group>
            <v:group style="position:absolute;left:10165;top:-987;width:24;height:2" coordorigin="10165,-987" coordsize="24,2">
              <v:shape style="position:absolute;left:10165;top:-987;width:24;height:2" coordorigin="10165,-987" coordsize="24,0" path="m10165,-987l10188,-987e" filled="false" stroked="true" strokeweight=".09927pt" strokecolor="#ff0000">
                <v:path arrowok="t"/>
              </v:shape>
            </v:group>
            <v:group style="position:absolute;left:10176;top:-998;width:2;height:24" coordorigin="10176,-998" coordsize="2,24">
              <v:shape style="position:absolute;left:10176;top:-998;width:2;height:24" coordorigin="10176,-998" coordsize="0,24" path="m10176,-998l10176,-975e" filled="false" stroked="true" strokeweight=".098107pt" strokecolor="#ff0000">
                <v:path arrowok="t"/>
              </v:shape>
            </v:group>
            <v:group style="position:absolute;left:10165;top:-987;width:24;height:2" coordorigin="10165,-987" coordsize="24,2">
              <v:shape style="position:absolute;left:10165;top:-987;width:24;height:2" coordorigin="10165,-987" coordsize="24,0" path="m10165,-987l10188,-987e" filled="false" stroked="true" strokeweight=".09927pt" strokecolor="#ff0000">
                <v:path arrowok="t"/>
              </v:shape>
            </v:group>
            <v:group style="position:absolute;left:10176;top:-999;width:2;height:24" coordorigin="10176,-999" coordsize="2,24">
              <v:shape style="position:absolute;left:10176;top:-999;width:2;height:24" coordorigin="10176,-999" coordsize="0,24" path="m10176,-999l10176,-975e" filled="false" stroked="true" strokeweight=".098107pt" strokecolor="#ff0000">
                <v:path arrowok="t"/>
              </v:shape>
            </v:group>
            <v:group style="position:absolute;left:10165;top:-987;width:24;height:2" coordorigin="10165,-987" coordsize="24,2">
              <v:shape style="position:absolute;left:10165;top:-987;width:24;height:2" coordorigin="10165,-987" coordsize="24,0" path="m10165,-987l10188,-987e" filled="false" stroked="true" strokeweight=".09927pt" strokecolor="#ff0000">
                <v:path arrowok="t"/>
              </v:shape>
            </v:group>
            <v:group style="position:absolute;left:10176;top:-999;width:2;height:24" coordorigin="10176,-999" coordsize="2,24">
              <v:shape style="position:absolute;left:10176;top:-999;width:2;height:24" coordorigin="10176,-999" coordsize="0,24" path="m10176,-999l10176,-975e" filled="false" stroked="true" strokeweight=".098107pt" strokecolor="#ff0000">
                <v:path arrowok="t"/>
              </v:shape>
            </v:group>
            <v:group style="position:absolute;left:10165;top:-988;width:24;height:2" coordorigin="10165,-988" coordsize="24,2">
              <v:shape style="position:absolute;left:10165;top:-988;width:24;height:2" coordorigin="10165,-988" coordsize="24,0" path="m10165,-988l10188,-988e" filled="false" stroked="true" strokeweight=".09927pt" strokecolor="#ff0000">
                <v:path arrowok="t"/>
              </v:shape>
            </v:group>
            <v:group style="position:absolute;left:10176;top:-999;width:2;height:24" coordorigin="10176,-999" coordsize="2,24">
              <v:shape style="position:absolute;left:10176;top:-999;width:2;height:24" coordorigin="10176,-999" coordsize="0,24" path="m10176,-999l10176,-976e" filled="false" stroked="true" strokeweight=".098107pt" strokecolor="#ff0000">
                <v:path arrowok="t"/>
              </v:shape>
            </v:group>
            <v:group style="position:absolute;left:10165;top:-988;width:24;height:2" coordorigin="10165,-988" coordsize="24,2">
              <v:shape style="position:absolute;left:10165;top:-988;width:24;height:2" coordorigin="10165,-988" coordsize="24,0" path="m10165,-988l10188,-988e" filled="false" stroked="true" strokeweight=".09927pt" strokecolor="#ff0000">
                <v:path arrowok="t"/>
              </v:shape>
            </v:group>
            <v:group style="position:absolute;left:10176;top:-1000;width:2;height:24" coordorigin="10176,-1000" coordsize="2,24">
              <v:shape style="position:absolute;left:10176;top:-1000;width:2;height:24" coordorigin="10176,-1000" coordsize="0,24" path="m10176,-1000l10176,-976e" filled="false" stroked="true" strokeweight=".098107pt" strokecolor="#ff0000">
                <v:path arrowok="t"/>
              </v:shape>
            </v:group>
            <v:group style="position:absolute;left:10165;top:-988;width:24;height:2" coordorigin="10165,-988" coordsize="24,2">
              <v:shape style="position:absolute;left:10165;top:-988;width:24;height:2" coordorigin="10165,-988" coordsize="24,0" path="m10165,-988l10188,-988e" filled="false" stroked="true" strokeweight=".09927pt" strokecolor="#ff0000">
                <v:path arrowok="t"/>
              </v:shape>
            </v:group>
            <v:group style="position:absolute;left:10176;top:-1000;width:2;height:24" coordorigin="10176,-1000" coordsize="2,24">
              <v:shape style="position:absolute;left:10176;top:-1000;width:2;height:24" coordorigin="10176,-1000" coordsize="0,24" path="m10176,-1000l10176,-976e" filled="false" stroked="true" strokeweight=".098107pt" strokecolor="#ff0000">
                <v:path arrowok="t"/>
              </v:shape>
            </v:group>
            <v:group style="position:absolute;left:10165;top:-989;width:24;height:2" coordorigin="10165,-989" coordsize="24,2">
              <v:shape style="position:absolute;left:10165;top:-989;width:24;height:2" coordorigin="10165,-989" coordsize="24,0" path="m10165,-989l10188,-989e" filled="false" stroked="true" strokeweight=".09927pt" strokecolor="#ff0000">
                <v:path arrowok="t"/>
              </v:shape>
            </v:group>
            <v:group style="position:absolute;left:10176;top:-1000;width:2;height:24" coordorigin="10176,-1000" coordsize="2,24">
              <v:shape style="position:absolute;left:10176;top:-1000;width:2;height:24" coordorigin="10176,-1000" coordsize="0,24" path="m10176,-1000l10176,-977e" filled="false" stroked="true" strokeweight=".098107pt" strokecolor="#ff0000">
                <v:path arrowok="t"/>
              </v:shape>
            </v:group>
            <v:group style="position:absolute;left:10165;top:-989;width:24;height:2" coordorigin="10165,-989" coordsize="24,2">
              <v:shape style="position:absolute;left:10165;top:-989;width:24;height:2" coordorigin="10165,-989" coordsize="24,0" path="m10165,-989l10188,-989e" filled="false" stroked="true" strokeweight=".09927pt" strokecolor="#ff0000">
                <v:path arrowok="t"/>
              </v:shape>
            </v:group>
            <v:group style="position:absolute;left:10176;top:-1001;width:2;height:24" coordorigin="10176,-1001" coordsize="2,24">
              <v:shape style="position:absolute;left:10176;top:-1001;width:2;height:24" coordorigin="10176,-1001" coordsize="0,24" path="m10176,-1001l10176,-977e" filled="false" stroked="true" strokeweight=".098107pt" strokecolor="#ff0000">
                <v:path arrowok="t"/>
              </v:shape>
            </v:group>
            <v:group style="position:absolute;left:10165;top:-990;width:24;height:2" coordorigin="10165,-990" coordsize="24,2">
              <v:shape style="position:absolute;left:10165;top:-990;width:24;height:2" coordorigin="10165,-990" coordsize="24,0" path="m10165,-990l10188,-990e" filled="false" stroked="true" strokeweight=".09927pt" strokecolor="#ff0000">
                <v:path arrowok="t"/>
              </v:shape>
            </v:group>
            <v:group style="position:absolute;left:10176;top:-1001;width:2;height:24" coordorigin="10176,-1001" coordsize="2,24">
              <v:shape style="position:absolute;left:10176;top:-1001;width:2;height:24" coordorigin="10176,-1001" coordsize="0,24" path="m10176,-1001l10176,-978e" filled="false" stroked="true" strokeweight=".098107pt" strokecolor="#ff0000">
                <v:path arrowok="t"/>
              </v:shape>
            </v:group>
            <v:group style="position:absolute;left:10165;top:-990;width:24;height:2" coordorigin="10165,-990" coordsize="24,2">
              <v:shape style="position:absolute;left:10165;top:-990;width:24;height:2" coordorigin="10165,-990" coordsize="24,0" path="m10165,-990l10188,-990e" filled="false" stroked="true" strokeweight=".09927pt" strokecolor="#ff0000">
                <v:path arrowok="t"/>
              </v:shape>
            </v:group>
            <v:group style="position:absolute;left:10176;top:-1002;width:2;height:24" coordorigin="10176,-1002" coordsize="2,24">
              <v:shape style="position:absolute;left:10176;top:-1002;width:2;height:24" coordorigin="10176,-1002" coordsize="0,24" path="m10176,-1002l10176,-978e" filled="false" stroked="true" strokeweight=".098107pt" strokecolor="#ff0000">
                <v:path arrowok="t"/>
              </v:shape>
            </v:group>
            <v:group style="position:absolute;left:10165;top:-990;width:24;height:2" coordorigin="10165,-990" coordsize="24,2">
              <v:shape style="position:absolute;left:10165;top:-990;width:24;height:2" coordorigin="10165,-990" coordsize="24,0" path="m10165,-990l10188,-990e" filled="false" stroked="true" strokeweight=".09927pt" strokecolor="#ff0000">
                <v:path arrowok="t"/>
              </v:shape>
            </v:group>
            <v:group style="position:absolute;left:10176;top:-1002;width:2;height:24" coordorigin="10176,-1002" coordsize="2,24">
              <v:shape style="position:absolute;left:10176;top:-1002;width:2;height:24" coordorigin="10176,-1002" coordsize="0,24" path="m10176,-1002l10176,-978e" filled="false" stroked="true" strokeweight=".098107pt" strokecolor="#ff0000">
                <v:path arrowok="t"/>
              </v:shape>
            </v:group>
            <v:group style="position:absolute;left:10165;top:-991;width:24;height:2" coordorigin="10165,-991" coordsize="24,2">
              <v:shape style="position:absolute;left:10165;top:-991;width:24;height:2" coordorigin="10165,-991" coordsize="24,0" path="m10165,-991l10188,-991e" filled="false" stroked="true" strokeweight=".09927pt" strokecolor="#ff0000">
                <v:path arrowok="t"/>
              </v:shape>
            </v:group>
            <v:group style="position:absolute;left:10176;top:-1003;width:2;height:24" coordorigin="10176,-1003" coordsize="2,24">
              <v:shape style="position:absolute;left:10176;top:-1003;width:2;height:24" coordorigin="10176,-1003" coordsize="0,24" path="m10176,-1003l10176,-979e" filled="false" stroked="true" strokeweight=".098107pt" strokecolor="#ff0000">
                <v:path arrowok="t"/>
              </v:shape>
            </v:group>
            <v:group style="position:absolute;left:10165;top:-992;width:24;height:2" coordorigin="10165,-992" coordsize="24,2">
              <v:shape style="position:absolute;left:10165;top:-992;width:24;height:2" coordorigin="10165,-992" coordsize="24,0" path="m10165,-992l10188,-992e" filled="false" stroked="true" strokeweight=".09927pt" strokecolor="#ff0000">
                <v:path arrowok="t"/>
              </v:shape>
            </v:group>
            <v:group style="position:absolute;left:10176;top:-1003;width:2;height:24" coordorigin="10176,-1003" coordsize="2,24">
              <v:shape style="position:absolute;left:10176;top:-1003;width:2;height:24" coordorigin="10176,-1003" coordsize="0,24" path="m10176,-1003l10176,-980e" filled="false" stroked="true" strokeweight=".098107pt" strokecolor="#ff0000">
                <v:path arrowok="t"/>
              </v:shape>
            </v:group>
            <v:group style="position:absolute;left:10165;top:-993;width:24;height:2" coordorigin="10165,-993" coordsize="24,2">
              <v:shape style="position:absolute;left:10165;top:-993;width:24;height:2" coordorigin="10165,-993" coordsize="24,0" path="m10165,-993l10188,-993e" filled="false" stroked="true" strokeweight=".09927pt" strokecolor="#ff0000">
                <v:path arrowok="t"/>
              </v:shape>
            </v:group>
            <v:group style="position:absolute;left:10176;top:-1005;width:2;height:24" coordorigin="10176,-1005" coordsize="2,24">
              <v:shape style="position:absolute;left:10176;top:-1005;width:2;height:24" coordorigin="10176,-1005" coordsize="0,24" path="m10176,-1005l10176,-981e" filled="false" stroked="true" strokeweight=".098107pt" strokecolor="#ff0000">
                <v:path arrowok="t"/>
              </v:shape>
            </v:group>
            <v:group style="position:absolute;left:10165;top:-994;width:24;height:2" coordorigin="10165,-994" coordsize="24,2">
              <v:shape style="position:absolute;left:10165;top:-994;width:24;height:2" coordorigin="10165,-994" coordsize="24,0" path="m10165,-994l10188,-994e" filled="false" stroked="true" strokeweight=".09927pt" strokecolor="#ff0000">
                <v:path arrowok="t"/>
              </v:shape>
            </v:group>
            <v:group style="position:absolute;left:10176;top:-1005;width:2;height:24" coordorigin="10176,-1005" coordsize="2,24">
              <v:shape style="position:absolute;left:10176;top:-1005;width:2;height:24" coordorigin="10176,-1005" coordsize="0,24" path="m10176,-1005l10176,-982e" filled="false" stroked="true" strokeweight=".098107pt" strokecolor="#ff0000">
                <v:path arrowok="t"/>
              </v:shape>
            </v:group>
            <v:group style="position:absolute;left:10165;top:-994;width:24;height:2" coordorigin="10165,-994" coordsize="24,2">
              <v:shape style="position:absolute;left:10165;top:-994;width:24;height:2" coordorigin="10165,-994" coordsize="24,0" path="m10165,-994l10188,-994e" filled="false" stroked="true" strokeweight=".09927pt" strokecolor="#ff0000">
                <v:path arrowok="t"/>
              </v:shape>
            </v:group>
            <v:group style="position:absolute;left:10176;top:-1006;width:2;height:24" coordorigin="10176,-1006" coordsize="2,24">
              <v:shape style="position:absolute;left:10176;top:-1006;width:2;height:24" coordorigin="10176,-1006" coordsize="0,24" path="m10176,-1006l10176,-982e" filled="false" stroked="true" strokeweight=".098107pt" strokecolor="#ff0000">
                <v:path arrowok="t"/>
              </v:shape>
            </v:group>
            <v:group style="position:absolute;left:10165;top:-994;width:24;height:2" coordorigin="10165,-994" coordsize="24,2">
              <v:shape style="position:absolute;left:10165;top:-994;width:24;height:2" coordorigin="10165,-994" coordsize="24,0" path="m10165,-994l10188,-994e" filled="false" stroked="true" strokeweight=".09927pt" strokecolor="#ff0000">
                <v:path arrowok="t"/>
              </v:shape>
            </v:group>
            <v:group style="position:absolute;left:10176;top:-1006;width:2;height:24" coordorigin="10176,-1006" coordsize="2,24">
              <v:shape style="position:absolute;left:10176;top:-1006;width:2;height:24" coordorigin="10176,-1006" coordsize="0,24" path="m10176,-1006l10176,-982e" filled="false" stroked="true" strokeweight=".098107pt" strokecolor="#ff0000">
                <v:path arrowok="t"/>
              </v:shape>
            </v:group>
            <v:group style="position:absolute;left:10165;top:-995;width:24;height:2" coordorigin="10165,-995" coordsize="24,2">
              <v:shape style="position:absolute;left:10165;top:-995;width:24;height:2" coordorigin="10165,-995" coordsize="24,0" path="m10165,-995l10188,-995e" filled="false" stroked="true" strokeweight=".09927pt" strokecolor="#ff0000">
                <v:path arrowok="t"/>
              </v:shape>
            </v:group>
            <v:group style="position:absolute;left:10176;top:-1006;width:2;height:24" coordorigin="10176,-1006" coordsize="2,24">
              <v:shape style="position:absolute;left:10176;top:-1006;width:2;height:24" coordorigin="10176,-1006" coordsize="0,24" path="m10176,-1006l10176,-983e" filled="false" stroked="true" strokeweight=".098107pt" strokecolor="#ff0000">
                <v:path arrowok="t"/>
              </v:shape>
            </v:group>
            <v:group style="position:absolute;left:10165;top:-995;width:24;height:2" coordorigin="10165,-995" coordsize="24,2">
              <v:shape style="position:absolute;left:10165;top:-995;width:24;height:2" coordorigin="10165,-995" coordsize="24,0" path="m10165,-995l10188,-995e" filled="false" stroked="true" strokeweight=".09927pt" strokecolor="#ff0000">
                <v:path arrowok="t"/>
              </v:shape>
            </v:group>
            <v:group style="position:absolute;left:10176;top:-1007;width:2;height:24" coordorigin="10176,-1007" coordsize="2,24">
              <v:shape style="position:absolute;left:10176;top:-1007;width:2;height:24" coordorigin="10176,-1007" coordsize="0,24" path="m10176,-1007l10176,-983e" filled="false" stroked="true" strokeweight=".098107pt" strokecolor="#ff0000">
                <v:path arrowok="t"/>
              </v:shape>
            </v:group>
            <v:group style="position:absolute;left:10165;top:-995;width:24;height:2" coordorigin="10165,-995" coordsize="24,2">
              <v:shape style="position:absolute;left:10165;top:-995;width:24;height:2" coordorigin="10165,-995" coordsize="24,0" path="m10165,-995l10188,-995e" filled="false" stroked="true" strokeweight=".09927pt" strokecolor="#ff0000">
                <v:path arrowok="t"/>
              </v:shape>
            </v:group>
            <v:group style="position:absolute;left:10176;top:-1007;width:2;height:24" coordorigin="10176,-1007" coordsize="2,24">
              <v:shape style="position:absolute;left:10176;top:-1007;width:2;height:24" coordorigin="10176,-1007" coordsize="0,24" path="m10176,-1007l10176,-983e" filled="false" stroked="true" strokeweight=".098107pt" strokecolor="#ff0000">
                <v:path arrowok="t"/>
              </v:shape>
            </v:group>
            <v:group style="position:absolute;left:10165;top:-996;width:24;height:2" coordorigin="10165,-996" coordsize="24,2">
              <v:shape style="position:absolute;left:10165;top:-996;width:24;height:2" coordorigin="10165,-996" coordsize="24,0" path="m10165,-996l10188,-996e" filled="false" stroked="true" strokeweight=".09927pt" strokecolor="#ff0000">
                <v:path arrowok="t"/>
              </v:shape>
            </v:group>
            <v:group style="position:absolute;left:10176;top:-1007;width:2;height:24" coordorigin="10176,-1007" coordsize="2,24">
              <v:shape style="position:absolute;left:10176;top:-1007;width:2;height:24" coordorigin="10176,-1007" coordsize="0,24" path="m10176,-1007l10176,-984e" filled="false" stroked="true" strokeweight=".098107pt" strokecolor="#ff0000">
                <v:path arrowok="t"/>
              </v:shape>
            </v:group>
            <v:group style="position:absolute;left:10165;top:-996;width:24;height:2" coordorigin="10165,-996" coordsize="24,2">
              <v:shape style="position:absolute;left:10165;top:-996;width:24;height:2" coordorigin="10165,-996" coordsize="24,0" path="m10165,-996l10188,-996e" filled="false" stroked="true" strokeweight=".09927pt" strokecolor="#ff0000">
                <v:path arrowok="t"/>
              </v:shape>
            </v:group>
            <v:group style="position:absolute;left:10176;top:-1008;width:2;height:24" coordorigin="10176,-1008" coordsize="2,24">
              <v:shape style="position:absolute;left:10176;top:-1008;width:2;height:24" coordorigin="10176,-1008" coordsize="0,24" path="m10176,-1008l10176,-984e" filled="false" stroked="true" strokeweight=".098107pt" strokecolor="#ff0000">
                <v:path arrowok="t"/>
              </v:shape>
            </v:group>
            <v:group style="position:absolute;left:10165;top:-996;width:24;height:2" coordorigin="10165,-996" coordsize="24,2">
              <v:shape style="position:absolute;left:10165;top:-996;width:24;height:2" coordorigin="10165,-996" coordsize="24,0" path="m10165,-996l10188,-996e" filled="false" stroked="true" strokeweight=".09927pt" strokecolor="#ff0000">
                <v:path arrowok="t"/>
              </v:shape>
            </v:group>
            <v:group style="position:absolute;left:10176;top:-1008;width:2;height:24" coordorigin="10176,-1008" coordsize="2,24">
              <v:shape style="position:absolute;left:10176;top:-1008;width:2;height:24" coordorigin="10176,-1008" coordsize="0,24" path="m10176,-1008l10176,-984e" filled="false" stroked="true" strokeweight=".098107pt" strokecolor="#ff0000">
                <v:path arrowok="t"/>
              </v:shape>
            </v:group>
            <v:group style="position:absolute;left:10165;top:-997;width:24;height:2" coordorigin="10165,-997" coordsize="24,2">
              <v:shape style="position:absolute;left:10165;top:-997;width:24;height:2" coordorigin="10165,-997" coordsize="24,0" path="m10165,-997l10188,-997e" filled="false" stroked="true" strokeweight=".09927pt" strokecolor="#ff0000">
                <v:path arrowok="t"/>
              </v:shape>
            </v:group>
            <v:group style="position:absolute;left:10176;top:-1008;width:2;height:24" coordorigin="10176,-1008" coordsize="2,24">
              <v:shape style="position:absolute;left:10176;top:-1008;width:2;height:24" coordorigin="10176,-1008" coordsize="0,24" path="m10176,-1008l10176,-985e" filled="false" stroked="true" strokeweight=".098107pt" strokecolor="#ff0000">
                <v:path arrowok="t"/>
              </v:shape>
            </v:group>
            <v:group style="position:absolute;left:10165;top:-997;width:24;height:2" coordorigin="10165,-997" coordsize="24,2">
              <v:shape style="position:absolute;left:10165;top:-997;width:24;height:2" coordorigin="10165,-997" coordsize="24,0" path="m10165,-997l10188,-997e" filled="false" stroked="true" strokeweight=".09927pt" strokecolor="#ff0000">
                <v:path arrowok="t"/>
              </v:shape>
            </v:group>
            <v:group style="position:absolute;left:10176;top:-1009;width:2;height:24" coordorigin="10176,-1009" coordsize="2,24">
              <v:shape style="position:absolute;left:10176;top:-1009;width:2;height:24" coordorigin="10176,-1009" coordsize="0,24" path="m10176,-1009l10176,-985e" filled="false" stroked="true" strokeweight=".098107pt" strokecolor="#ff0000">
                <v:path arrowok="t"/>
              </v:shape>
            </v:group>
            <v:group style="position:absolute;left:10165;top:-998;width:24;height:2" coordorigin="10165,-998" coordsize="24,2">
              <v:shape style="position:absolute;left:10165;top:-998;width:24;height:2" coordorigin="10165,-998" coordsize="24,0" path="m10165,-998l10188,-998e" filled="false" stroked="true" strokeweight=".09927pt" strokecolor="#ff0000">
                <v:path arrowok="t"/>
              </v:shape>
            </v:group>
            <v:group style="position:absolute;left:10176;top:-1009;width:2;height:24" coordorigin="10176,-1009" coordsize="2,24">
              <v:shape style="position:absolute;left:10176;top:-1009;width:2;height:24" coordorigin="10176,-1009" coordsize="0,24" path="m10176,-1009l10176,-986e" filled="false" stroked="true" strokeweight=".098107pt" strokecolor="#ff0000">
                <v:path arrowok="t"/>
              </v:shape>
            </v:group>
            <v:group style="position:absolute;left:10165;top:-998;width:24;height:2" coordorigin="10165,-998" coordsize="24,2">
              <v:shape style="position:absolute;left:10165;top:-998;width:24;height:2" coordorigin="10165,-998" coordsize="24,0" path="m10165,-998l10188,-998e" filled="false" stroked="true" strokeweight=".09927pt" strokecolor="#ff0000">
                <v:path arrowok="t"/>
              </v:shape>
            </v:group>
            <v:group style="position:absolute;left:10176;top:-1010;width:2;height:24" coordorigin="10176,-1010" coordsize="2,24">
              <v:shape style="position:absolute;left:10176;top:-1010;width:2;height:24" coordorigin="10176,-1010" coordsize="0,24" path="m10176,-1010l10176,-986e" filled="false" stroked="true" strokeweight=".098107pt" strokecolor="#ff0000">
                <v:path arrowok="t"/>
              </v:shape>
            </v:group>
            <v:group style="position:absolute;left:10165;top:-999;width:24;height:2" coordorigin="10165,-999" coordsize="24,2">
              <v:shape style="position:absolute;left:10165;top:-999;width:24;height:2" coordorigin="10165,-999" coordsize="24,0" path="m10165,-999l10188,-999e" filled="false" stroked="true" strokeweight=".09927pt" strokecolor="#ff0000">
                <v:path arrowok="t"/>
              </v:shape>
            </v:group>
            <v:group style="position:absolute;left:10176;top:-1011;width:2;height:24" coordorigin="10176,-1011" coordsize="2,24">
              <v:shape style="position:absolute;left:10176;top:-1011;width:2;height:24" coordorigin="10176,-1011" coordsize="0,24" path="m10176,-1011l10176,-987e" filled="false" stroked="true" strokeweight=".098107pt" strokecolor="#ff0000">
                <v:path arrowok="t"/>
              </v:shape>
            </v:group>
            <v:group style="position:absolute;left:10165;top:-999;width:24;height:2" coordorigin="10165,-999" coordsize="24,2">
              <v:shape style="position:absolute;left:10165;top:-999;width:24;height:2" coordorigin="10165,-999" coordsize="24,0" path="m10165,-999l10188,-999e" filled="false" stroked="true" strokeweight=".09927pt" strokecolor="#ff0000">
                <v:path arrowok="t"/>
              </v:shape>
            </v:group>
            <v:group style="position:absolute;left:10176;top:-1011;width:2;height:24" coordorigin="10176,-1011" coordsize="2,24">
              <v:shape style="position:absolute;left:10176;top:-1011;width:2;height:24" coordorigin="10176,-1011" coordsize="0,24" path="m10176,-1011l10176,-987e" filled="false" stroked="true" strokeweight=".098107pt" strokecolor="#ff0000">
                <v:path arrowok="t"/>
              </v:shape>
            </v:group>
            <v:group style="position:absolute;left:10165;top:-999;width:24;height:2" coordorigin="10165,-999" coordsize="24,2">
              <v:shape style="position:absolute;left:10165;top:-999;width:24;height:2" coordorigin="10165,-999" coordsize="24,0" path="m10165,-999l10188,-999e" filled="false" stroked="true" strokeweight=".09927pt" strokecolor="#ff0000">
                <v:path arrowok="t"/>
              </v:shape>
            </v:group>
            <v:group style="position:absolute;left:10176;top:-1011;width:2;height:24" coordorigin="10176,-1011" coordsize="2,24">
              <v:shape style="position:absolute;left:10176;top:-1011;width:2;height:24" coordorigin="10176,-1011" coordsize="0,24" path="m10176,-1011l10176,-988e" filled="false" stroked="true" strokeweight=".098107pt" strokecolor="#ff0000">
                <v:path arrowok="t"/>
              </v:shape>
            </v:group>
            <v:group style="position:absolute;left:10165;top:-1000;width:24;height:2" coordorigin="10165,-1000" coordsize="24,2">
              <v:shape style="position:absolute;left:10165;top:-1000;width:24;height:2" coordorigin="10165,-1000" coordsize="24,0" path="m10165,-1000l10188,-1000e" filled="false" stroked="true" strokeweight=".09927pt" strokecolor="#ff0000">
                <v:path arrowok="t"/>
              </v:shape>
            </v:group>
            <v:group style="position:absolute;left:10176;top:-1012;width:2;height:24" coordorigin="10176,-1012" coordsize="2,24">
              <v:shape style="position:absolute;left:10176;top:-1012;width:2;height:24" coordorigin="10176,-1012" coordsize="0,24" path="m10176,-1012l10176,-988e" filled="false" stroked="true" strokeweight=".098107pt" strokecolor="#ff0000">
                <v:path arrowok="t"/>
              </v:shape>
            </v:group>
            <v:group style="position:absolute;left:10165;top:-1001;width:24;height:2" coordorigin="10165,-1001" coordsize="24,2">
              <v:shape style="position:absolute;left:10165;top:-1001;width:24;height:2" coordorigin="10165,-1001" coordsize="24,0" path="m10165,-1001l10188,-1001e" filled="false" stroked="true" strokeweight=".09927pt" strokecolor="#ff0000">
                <v:path arrowok="t"/>
              </v:shape>
            </v:group>
            <v:group style="position:absolute;left:10176;top:-1013;width:2;height:24" coordorigin="10176,-1013" coordsize="2,24">
              <v:shape style="position:absolute;left:10176;top:-1013;width:2;height:24" coordorigin="10176,-1013" coordsize="0,24" path="m10176,-1013l10176,-989e" filled="false" stroked="true" strokeweight=".098107pt" strokecolor="#ff0000">
                <v:path arrowok="t"/>
              </v:shape>
            </v:group>
            <v:group style="position:absolute;left:10165;top:-1001;width:24;height:2" coordorigin="10165,-1001" coordsize="24,2">
              <v:shape style="position:absolute;left:10165;top:-1001;width:24;height:2" coordorigin="10165,-1001" coordsize="24,0" path="m10165,-1001l10188,-1001e" filled="false" stroked="true" strokeweight=".09927pt" strokecolor="#ff0000">
                <v:path arrowok="t"/>
              </v:shape>
            </v:group>
            <v:group style="position:absolute;left:10176;top:-1013;width:2;height:24" coordorigin="10176,-1013" coordsize="2,24">
              <v:shape style="position:absolute;left:10176;top:-1013;width:2;height:24" coordorigin="10176,-1013" coordsize="0,24" path="m10176,-1013l10176,-989e" filled="false" stroked="true" strokeweight=".098107pt" strokecolor="#ff0000">
                <v:path arrowok="t"/>
              </v:shape>
            </v:group>
            <v:group style="position:absolute;left:10165;top:-1001;width:24;height:2" coordorigin="10165,-1001" coordsize="24,2">
              <v:shape style="position:absolute;left:10165;top:-1001;width:24;height:2" coordorigin="10165,-1001" coordsize="24,0" path="m10165,-1001l10188,-1001e" filled="false" stroked="true" strokeweight=".09927pt" strokecolor="#ff0000">
                <v:path arrowok="t"/>
              </v:shape>
            </v:group>
            <v:group style="position:absolute;left:10176;top:-1013;width:2;height:24" coordorigin="10176,-1013" coordsize="2,24">
              <v:shape style="position:absolute;left:10176;top:-1013;width:2;height:24" coordorigin="10176,-1013" coordsize="0,24" path="m10176,-1013l10176,-990e" filled="false" stroked="true" strokeweight=".098107pt" strokecolor="#ff0000">
                <v:path arrowok="t"/>
              </v:shape>
            </v:group>
            <v:group style="position:absolute;left:10165;top:-1002;width:24;height:2" coordorigin="10165,-1002" coordsize="24,2">
              <v:shape style="position:absolute;left:10165;top:-1002;width:24;height:2" coordorigin="10165,-1002" coordsize="24,0" path="m10165,-1002l10188,-1002e" filled="false" stroked="true" strokeweight=".09927pt" strokecolor="#ff0000">
                <v:path arrowok="t"/>
              </v:shape>
            </v:group>
            <v:group style="position:absolute;left:10176;top:-1014;width:2;height:24" coordorigin="10176,-1014" coordsize="2,24">
              <v:shape style="position:absolute;left:10176;top:-1014;width:2;height:24" coordorigin="10176,-1014" coordsize="0,24" path="m10176,-1014l10176,-990e" filled="false" stroked="true" strokeweight=".098107pt" strokecolor="#ff0000">
                <v:path arrowok="t"/>
              </v:shape>
            </v:group>
            <v:group style="position:absolute;left:10165;top:-1002;width:24;height:2" coordorigin="10165,-1002" coordsize="24,2">
              <v:shape style="position:absolute;left:10165;top:-1002;width:24;height:2" coordorigin="10165,-1002" coordsize="24,0" path="m10165,-1002l10188,-1002e" filled="false" stroked="true" strokeweight=".09927pt" strokecolor="#ff0000">
                <v:path arrowok="t"/>
              </v:shape>
            </v:group>
            <v:group style="position:absolute;left:10176;top:-1014;width:2;height:24" coordorigin="10176,-1014" coordsize="2,24">
              <v:shape style="position:absolute;left:10176;top:-1014;width:2;height:24" coordorigin="10176,-1014" coordsize="0,24" path="m10176,-1014l10176,-990e" filled="false" stroked="true" strokeweight=".098107pt" strokecolor="#ff0000">
                <v:path arrowok="t"/>
              </v:shape>
            </v:group>
            <v:group style="position:absolute;left:10165;top:-1003;width:24;height:2" coordorigin="10165,-1003" coordsize="24,2">
              <v:shape style="position:absolute;left:10165;top:-1003;width:24;height:2" coordorigin="10165,-1003" coordsize="24,0" path="m10165,-1003l10188,-1003e" filled="false" stroked="true" strokeweight=".09927pt" strokecolor="#ff0000">
                <v:path arrowok="t"/>
              </v:shape>
            </v:group>
            <v:group style="position:absolute;left:10176;top:-1015;width:2;height:24" coordorigin="10176,-1015" coordsize="2,24">
              <v:shape style="position:absolute;left:10176;top:-1015;width:2;height:24" coordorigin="10176,-1015" coordsize="0,24" path="m10176,-1015l10176,-991e" filled="false" stroked="true" strokeweight=".098107pt" strokecolor="#ff0000">
                <v:path arrowok="t"/>
              </v:shape>
            </v:group>
            <v:group style="position:absolute;left:10165;top:-1003;width:24;height:2" coordorigin="10165,-1003" coordsize="24,2">
              <v:shape style="position:absolute;left:10165;top:-1003;width:24;height:2" coordorigin="10165,-1003" coordsize="24,0" path="m10165,-1003l10188,-1003e" filled="false" stroked="true" strokeweight=".09927pt" strokecolor="#ff0000">
                <v:path arrowok="t"/>
              </v:shape>
            </v:group>
            <v:group style="position:absolute;left:10176;top:-1015;width:2;height:24" coordorigin="10176,-1015" coordsize="2,24">
              <v:shape style="position:absolute;left:10176;top:-1015;width:2;height:24" coordorigin="10176,-1015" coordsize="0,24" path="m10176,-1015l10176,-991e" filled="false" stroked="true" strokeweight=".098107pt" strokecolor="#ff0000">
                <v:path arrowok="t"/>
              </v:shape>
            </v:group>
            <v:group style="position:absolute;left:10165;top:-1003;width:24;height:2" coordorigin="10165,-1003" coordsize="24,2">
              <v:shape style="position:absolute;left:10165;top:-1003;width:24;height:2" coordorigin="10165,-1003" coordsize="24,0" path="m10165,-1003l10188,-1003e" filled="false" stroked="true" strokeweight=".09927pt" strokecolor="#ff0000">
                <v:path arrowok="t"/>
              </v:shape>
            </v:group>
            <v:group style="position:absolute;left:10176;top:-1015;width:2;height:24" coordorigin="10176,-1015" coordsize="2,24">
              <v:shape style="position:absolute;left:10176;top:-1015;width:2;height:24" coordorigin="10176,-1015" coordsize="0,24" path="m10176,-1015l10176,-992e" filled="false" stroked="true" strokeweight=".098107pt" strokecolor="#ff0000">
                <v:path arrowok="t"/>
              </v:shape>
            </v:group>
            <v:group style="position:absolute;left:10165;top:-1004;width:24;height:2" coordorigin="10165,-1004" coordsize="24,2">
              <v:shape style="position:absolute;left:10165;top:-1004;width:24;height:2" coordorigin="10165,-1004" coordsize="24,0" path="m10165,-1004l10188,-1004e" filled="false" stroked="true" strokeweight=".09927pt" strokecolor="#ff0000">
                <v:path arrowok="t"/>
              </v:shape>
            </v:group>
            <v:group style="position:absolute;left:10176;top:-1016;width:2;height:24" coordorigin="10176,-1016" coordsize="2,24">
              <v:shape style="position:absolute;left:10176;top:-1016;width:2;height:24" coordorigin="10176,-1016" coordsize="0,24" path="m10176,-1016l10176,-992e" filled="false" stroked="true" strokeweight=".098107pt" strokecolor="#ff0000">
                <v:path arrowok="t"/>
              </v:shape>
            </v:group>
            <v:group style="position:absolute;left:10165;top:-1004;width:24;height:2" coordorigin="10165,-1004" coordsize="24,2">
              <v:shape style="position:absolute;left:10165;top:-1004;width:24;height:2" coordorigin="10165,-1004" coordsize="24,0" path="m10165,-1004l10188,-1004e" filled="false" stroked="true" strokeweight=".09927pt" strokecolor="#ff0000">
                <v:path arrowok="t"/>
              </v:shape>
            </v:group>
            <v:group style="position:absolute;left:10176;top:-1016;width:2;height:24" coordorigin="10176,-1016" coordsize="2,24">
              <v:shape style="position:absolute;left:10176;top:-1016;width:2;height:24" coordorigin="10176,-1016" coordsize="0,24" path="m10176,-1016l10176,-993e" filled="false" stroked="true" strokeweight=".098107pt" strokecolor="#ff0000">
                <v:path arrowok="t"/>
              </v:shape>
            </v:group>
            <v:group style="position:absolute;left:10165;top:-1005;width:24;height:2" coordorigin="10165,-1005" coordsize="24,2">
              <v:shape style="position:absolute;left:10165;top:-1005;width:24;height:2" coordorigin="10165,-1005" coordsize="24,0" path="m10165,-1005l10188,-1005e" filled="false" stroked="true" strokeweight=".09927pt" strokecolor="#ff0000">
                <v:path arrowok="t"/>
              </v:shape>
            </v:group>
            <v:group style="position:absolute;left:10176;top:-1017;width:2;height:24" coordorigin="10176,-1017" coordsize="2,24">
              <v:shape style="position:absolute;left:10176;top:-1017;width:2;height:24" coordorigin="10176,-1017" coordsize="0,24" path="m10176,-1017l10176,-993e" filled="false" stroked="true" strokeweight=".098107pt" strokecolor="#ff0000">
                <v:path arrowok="t"/>
              </v:shape>
            </v:group>
            <v:group style="position:absolute;left:10165;top:-1005;width:24;height:2" coordorigin="10165,-1005" coordsize="24,2">
              <v:shape style="position:absolute;left:10165;top:-1005;width:24;height:2" coordorigin="10165,-1005" coordsize="24,0" path="m10165,-1005l10188,-1005e" filled="false" stroked="true" strokeweight=".09927pt" strokecolor="#ff0000">
                <v:path arrowok="t"/>
              </v:shape>
            </v:group>
            <v:group style="position:absolute;left:10176;top:-1017;width:2;height:24" coordorigin="10176,-1017" coordsize="2,24">
              <v:shape style="position:absolute;left:10176;top:-1017;width:2;height:24" coordorigin="10176,-1017" coordsize="0,24" path="m10176,-1017l10176,-994e" filled="false" stroked="true" strokeweight=".098107pt" strokecolor="#ff0000">
                <v:path arrowok="t"/>
              </v:shape>
            </v:group>
            <v:group style="position:absolute;left:10165;top:-1006;width:24;height:2" coordorigin="10165,-1006" coordsize="24,2">
              <v:shape style="position:absolute;left:10165;top:-1006;width:24;height:2" coordorigin="10165,-1006" coordsize="24,0" path="m10165,-1006l10188,-1006e" filled="false" stroked="true" strokeweight=".09927pt" strokecolor="#ff0000">
                <v:path arrowok="t"/>
              </v:shape>
            </v:group>
            <v:group style="position:absolute;left:10176;top:-1018;width:2;height:24" coordorigin="10176,-1018" coordsize="2,24">
              <v:shape style="position:absolute;left:10176;top:-1018;width:2;height:24" coordorigin="10176,-1018" coordsize="0,24" path="m10176,-1018l10176,-994e" filled="false" stroked="true" strokeweight=".098107pt" strokecolor="#ff0000">
                <v:path arrowok="t"/>
              </v:shape>
            </v:group>
            <v:group style="position:absolute;left:10165;top:-1007;width:24;height:2" coordorigin="10165,-1007" coordsize="24,2">
              <v:shape style="position:absolute;left:10165;top:-1007;width:24;height:2" coordorigin="10165,-1007" coordsize="24,0" path="m10165,-1007l10188,-1007e" filled="false" stroked="true" strokeweight=".09927pt" strokecolor="#ff0000">
                <v:path arrowok="t"/>
              </v:shape>
            </v:group>
            <v:group style="position:absolute;left:10176;top:-1019;width:2;height:24" coordorigin="10176,-1019" coordsize="2,24">
              <v:shape style="position:absolute;left:10176;top:-1019;width:2;height:24" coordorigin="10176,-1019" coordsize="0,24" path="m10176,-1019l10176,-995e" filled="false" stroked="true" strokeweight=".098107pt" strokecolor="#ff0000">
                <v:path arrowok="t"/>
              </v:shape>
            </v:group>
            <v:group style="position:absolute;left:10165;top:-1007;width:24;height:2" coordorigin="10165,-1007" coordsize="24,2">
              <v:shape style="position:absolute;left:10165;top:-1007;width:24;height:2" coordorigin="10165,-1007" coordsize="24,0" path="m10165,-1007l10188,-1007e" filled="false" stroked="true" strokeweight=".09927pt" strokecolor="#ff0000">
                <v:path arrowok="t"/>
              </v:shape>
            </v:group>
            <v:group style="position:absolute;left:10176;top:-1019;width:2;height:24" coordorigin="10176,-1019" coordsize="2,24">
              <v:shape style="position:absolute;left:10176;top:-1019;width:2;height:24" coordorigin="10176,-1019" coordsize="0,24" path="m10176,-1019l10176,-995e" filled="false" stroked="true" strokeweight=".098107pt" strokecolor="#ff0000">
                <v:path arrowok="t"/>
              </v:shape>
            </v:group>
            <v:group style="position:absolute;left:10165;top:-1007;width:24;height:2" coordorigin="10165,-1007" coordsize="24,2">
              <v:shape style="position:absolute;left:10165;top:-1007;width:24;height:2" coordorigin="10165,-1007" coordsize="24,0" path="m10165,-1007l10188,-1007e" filled="false" stroked="true" strokeweight=".09927pt" strokecolor="#ff0000">
                <v:path arrowok="t"/>
              </v:shape>
            </v:group>
            <v:group style="position:absolute;left:10176;top:-1019;width:2;height:24" coordorigin="10176,-1019" coordsize="2,24">
              <v:shape style="position:absolute;left:10176;top:-1019;width:2;height:24" coordorigin="10176,-1019" coordsize="0,24" path="m10176,-1019l10176,-996e" filled="false" stroked="true" strokeweight=".098107pt" strokecolor="#ff0000">
                <v:path arrowok="t"/>
              </v:shape>
            </v:group>
            <v:group style="position:absolute;left:10165;top:-1008;width:24;height:2" coordorigin="10165,-1008" coordsize="24,2">
              <v:shape style="position:absolute;left:10165;top:-1008;width:24;height:2" coordorigin="10165,-1008" coordsize="24,0" path="m10165,-1008l10188,-1008e" filled="false" stroked="true" strokeweight=".09927pt" strokecolor="#ff0000">
                <v:path arrowok="t"/>
              </v:shape>
            </v:group>
            <v:group style="position:absolute;left:10176;top:-1020;width:2;height:24" coordorigin="10176,-1020" coordsize="2,24">
              <v:shape style="position:absolute;left:10176;top:-1020;width:2;height:24" coordorigin="10176,-1020" coordsize="0,24" path="m10176,-1020l10176,-996e" filled="false" stroked="true" strokeweight=".098107pt" strokecolor="#ff0000">
                <v:path arrowok="t"/>
              </v:shape>
            </v:group>
            <v:group style="position:absolute;left:10165;top:-1008;width:24;height:2" coordorigin="10165,-1008" coordsize="24,2">
              <v:shape style="position:absolute;left:10165;top:-1008;width:24;height:2" coordorigin="10165,-1008" coordsize="24,0" path="m10165,-1008l10188,-1008e" filled="false" stroked="true" strokeweight=".09927pt" strokecolor="#ff0000">
                <v:path arrowok="t"/>
              </v:shape>
            </v:group>
            <v:group style="position:absolute;left:10176;top:-1020;width:2;height:24" coordorigin="10176,-1020" coordsize="2,24">
              <v:shape style="position:absolute;left:10176;top:-1020;width:2;height:24" coordorigin="10176,-1020" coordsize="0,24" path="m10176,-1020l10176,-996e" filled="false" stroked="true" strokeweight=".098107pt" strokecolor="#ff0000">
                <v:path arrowok="t"/>
              </v:shape>
            </v:group>
            <v:group style="position:absolute;left:10165;top:-1009;width:24;height:2" coordorigin="10165,-1009" coordsize="24,2">
              <v:shape style="position:absolute;left:10165;top:-1009;width:24;height:2" coordorigin="10165,-1009" coordsize="24,0" path="m10165,-1009l10188,-1009e" filled="false" stroked="true" strokeweight=".09927pt" strokecolor="#ff0000">
                <v:path arrowok="t"/>
              </v:shape>
            </v:group>
            <v:group style="position:absolute;left:10176;top:-1021;width:2;height:24" coordorigin="10176,-1021" coordsize="2,24">
              <v:shape style="position:absolute;left:10176;top:-1021;width:2;height:24" coordorigin="10176,-1021" coordsize="0,24" path="m10176,-1021l10176,-997e" filled="false" stroked="true" strokeweight=".098107pt" strokecolor="#ff0000">
                <v:path arrowok="t"/>
              </v:shape>
            </v:group>
            <v:group style="position:absolute;left:10165;top:-1009;width:24;height:2" coordorigin="10165,-1009" coordsize="24,2">
              <v:shape style="position:absolute;left:10165;top:-1009;width:24;height:2" coordorigin="10165,-1009" coordsize="24,0" path="m10165,-1009l10188,-1009e" filled="false" stroked="true" strokeweight=".09927pt" strokecolor="#ff0000">
                <v:path arrowok="t"/>
              </v:shape>
            </v:group>
            <v:group style="position:absolute;left:10176;top:-1021;width:2;height:24" coordorigin="10176,-1021" coordsize="2,24">
              <v:shape style="position:absolute;left:10176;top:-1021;width:2;height:24" coordorigin="10176,-1021" coordsize="0,24" path="m10176,-1021l10176,-997e" filled="false" stroked="true" strokeweight=".098107pt" strokecolor="#ff0000">
                <v:path arrowok="t"/>
              </v:shape>
            </v:group>
            <v:group style="position:absolute;left:10165;top:-1010;width:24;height:2" coordorigin="10165,-1010" coordsize="24,2">
              <v:shape style="position:absolute;left:10165;top:-1010;width:24;height:2" coordorigin="10165,-1010" coordsize="24,0" path="m10165,-1010l10188,-1010e" filled="false" stroked="true" strokeweight=".09927pt" strokecolor="#ff0000">
                <v:path arrowok="t"/>
              </v:shape>
            </v:group>
            <v:group style="position:absolute;left:10176;top:-1022;width:2;height:24" coordorigin="10176,-1022" coordsize="2,24">
              <v:shape style="position:absolute;left:10176;top:-1022;width:2;height:24" coordorigin="10176,-1022" coordsize="0,24" path="m10176,-1022l10176,-998e" filled="false" stroked="true" strokeweight=".098107pt" strokecolor="#ff0000">
                <v:path arrowok="t"/>
              </v:shape>
            </v:group>
            <v:group style="position:absolute;left:10165;top:-1010;width:24;height:2" coordorigin="10165,-1010" coordsize="24,2">
              <v:shape style="position:absolute;left:10165;top:-1010;width:24;height:2" coordorigin="10165,-1010" coordsize="24,0" path="m10165,-1010l10188,-1010e" filled="false" stroked="true" strokeweight=".09927pt" strokecolor="#ff0000">
                <v:path arrowok="t"/>
              </v:shape>
            </v:group>
            <v:group style="position:absolute;left:10176;top:-1022;width:2;height:24" coordorigin="10176,-1022" coordsize="2,24">
              <v:shape style="position:absolute;left:10176;top:-1022;width:2;height:24" coordorigin="10176,-1022" coordsize="0,24" path="m10176,-1022l10176,-998e" filled="false" stroked="true" strokeweight=".098107pt" strokecolor="#ff0000">
                <v:path arrowok="t"/>
              </v:shape>
            </v:group>
            <v:group style="position:absolute;left:10165;top:-1010;width:24;height:2" coordorigin="10165,-1010" coordsize="24,2">
              <v:shape style="position:absolute;left:10165;top:-1010;width:24;height:2" coordorigin="10165,-1010" coordsize="24,0" path="m10165,-1010l10188,-1010e" filled="false" stroked="true" strokeweight=".09927pt" strokecolor="#ff0000">
                <v:path arrowok="t"/>
              </v:shape>
            </v:group>
            <v:group style="position:absolute;left:10176;top:-1022;width:2;height:24" coordorigin="10176,-1022" coordsize="2,24">
              <v:shape style="position:absolute;left:10176;top:-1022;width:2;height:24" coordorigin="10176,-1022" coordsize="0,24" path="m10176,-1022l10176,-998e" filled="false" stroked="true" strokeweight=".098107pt" strokecolor="#ff0000">
                <v:path arrowok="t"/>
              </v:shape>
            </v:group>
            <v:group style="position:absolute;left:10165;top:-1011;width:24;height:2" coordorigin="10165,-1011" coordsize="24,2">
              <v:shape style="position:absolute;left:10165;top:-1011;width:24;height:2" coordorigin="10165,-1011" coordsize="24,0" path="m10165,-1011l10188,-1011e" filled="false" stroked="true" strokeweight=".09927pt" strokecolor="#ff0000">
                <v:path arrowok="t"/>
              </v:shape>
            </v:group>
            <v:group style="position:absolute;left:10176;top:-1023;width:2;height:24" coordorigin="10176,-1023" coordsize="2,24">
              <v:shape style="position:absolute;left:10176;top:-1023;width:2;height:24" coordorigin="10176,-1023" coordsize="0,24" path="m10176,-1023l10176,-999e" filled="false" stroked="true" strokeweight=".098107pt" strokecolor="#ff0000">
                <v:path arrowok="t"/>
              </v:shape>
            </v:group>
            <v:group style="position:absolute;left:10165;top:-1012;width:24;height:2" coordorigin="10165,-1012" coordsize="24,2">
              <v:shape style="position:absolute;left:10165;top:-1012;width:24;height:2" coordorigin="10165,-1012" coordsize="24,0" path="m10165,-1012l10188,-1012e" filled="false" stroked="true" strokeweight=".09927pt" strokecolor="#ff0000">
                <v:path arrowok="t"/>
              </v:shape>
            </v:group>
            <v:group style="position:absolute;left:10176;top:-1024;width:2;height:24" coordorigin="10176,-1024" coordsize="2,24">
              <v:shape style="position:absolute;left:10176;top:-1024;width:2;height:24" coordorigin="10176,-1024" coordsize="0,24" path="m10176,-1024l10176,-1000e" filled="false" stroked="true" strokeweight=".098107pt" strokecolor="#ff0000">
                <v:path arrowok="t"/>
              </v:shape>
            </v:group>
            <v:group style="position:absolute;left:10165;top:-1012;width:24;height:2" coordorigin="10165,-1012" coordsize="24,2">
              <v:shape style="position:absolute;left:10165;top:-1012;width:24;height:2" coordorigin="10165,-1012" coordsize="24,0" path="m10165,-1012l10188,-1012e" filled="false" stroked="true" strokeweight=".09927pt" strokecolor="#ff0000">
                <v:path arrowok="t"/>
              </v:shape>
            </v:group>
            <v:group style="position:absolute;left:10176;top:-1024;width:2;height:24" coordorigin="10176,-1024" coordsize="2,24">
              <v:shape style="position:absolute;left:10176;top:-1024;width:2;height:24" coordorigin="10176,-1024" coordsize="0,24" path="m10176,-1024l10176,-1000e" filled="false" stroked="true" strokeweight=".098107pt" strokecolor="#ff0000">
                <v:path arrowok="t"/>
              </v:shape>
            </v:group>
            <v:group style="position:absolute;left:10165;top:-1013;width:24;height:2" coordorigin="10165,-1013" coordsize="24,2">
              <v:shape style="position:absolute;left:10165;top:-1013;width:24;height:2" coordorigin="10165,-1013" coordsize="24,0" path="m10165,-1013l10188,-1013e" filled="false" stroked="true" strokeweight=".09927pt" strokecolor="#ff0000">
                <v:path arrowok="t"/>
              </v:shape>
            </v:group>
            <v:group style="position:absolute;left:10176;top:-1025;width:2;height:24" coordorigin="10176,-1025" coordsize="2,24">
              <v:shape style="position:absolute;left:10176;top:-1025;width:2;height:24" coordorigin="10176,-1025" coordsize="0,24" path="m10176,-1025l10176,-1001e" filled="false" stroked="true" strokeweight=".098107pt" strokecolor="#ff0000">
                <v:path arrowok="t"/>
              </v:shape>
            </v:group>
            <v:group style="position:absolute;left:10165;top:-1013;width:24;height:2" coordorigin="10165,-1013" coordsize="24,2">
              <v:shape style="position:absolute;left:10165;top:-1013;width:24;height:2" coordorigin="10165,-1013" coordsize="24,0" path="m10165,-1013l10188,-1013e" filled="false" stroked="true" strokeweight=".09927pt" strokecolor="#ff0000">
                <v:path arrowok="t"/>
              </v:shape>
            </v:group>
            <v:group style="position:absolute;left:10176;top:-1025;width:2;height:24" coordorigin="10176,-1025" coordsize="2,24">
              <v:shape style="position:absolute;left:10176;top:-1025;width:2;height:24" coordorigin="10176,-1025" coordsize="0,24" path="m10176,-1025l10176,-1001e" filled="false" stroked="true" strokeweight=".098107pt" strokecolor="#ff0000">
                <v:path arrowok="t"/>
              </v:shape>
            </v:group>
            <v:group style="position:absolute;left:10165;top:-1013;width:24;height:2" coordorigin="10165,-1013" coordsize="24,2">
              <v:shape style="position:absolute;left:10165;top:-1013;width:24;height:2" coordorigin="10165,-1013" coordsize="24,0" path="m10165,-1013l10188,-1013e" filled="false" stroked="true" strokeweight=".09927pt" strokecolor="#ff0000">
                <v:path arrowok="t"/>
              </v:shape>
            </v:group>
            <v:group style="position:absolute;left:10176;top:-1025;width:2;height:24" coordorigin="10176,-1025" coordsize="2,24">
              <v:shape style="position:absolute;left:10176;top:-1025;width:2;height:24" coordorigin="10176,-1025" coordsize="0,24" path="m10176,-1025l10176,-1001e" filled="false" stroked="true" strokeweight=".098107pt" strokecolor="#ff0000">
                <v:path arrowok="t"/>
              </v:shape>
            </v:group>
            <v:group style="position:absolute;left:10165;top:-1014;width:24;height:2" coordorigin="10165,-1014" coordsize="24,2">
              <v:shape style="position:absolute;left:10165;top:-1014;width:24;height:2" coordorigin="10165,-1014" coordsize="24,0" path="m10165,-1014l10188,-1014e" filled="false" stroked="true" strokeweight=".09927pt" strokecolor="#ff0000">
                <v:path arrowok="t"/>
              </v:shape>
            </v:group>
            <v:group style="position:absolute;left:10176;top:-1026;width:2;height:24" coordorigin="10176,-1026" coordsize="2,24">
              <v:shape style="position:absolute;left:10176;top:-1026;width:2;height:24" coordorigin="10176,-1026" coordsize="0,24" path="m10176,-1026l10176,-1002e" filled="false" stroked="true" strokeweight=".098107pt" strokecolor="#ff0000">
                <v:path arrowok="t"/>
              </v:shape>
            </v:group>
            <v:group style="position:absolute;left:10165;top:-1014;width:24;height:2" coordorigin="10165,-1014" coordsize="24,2">
              <v:shape style="position:absolute;left:10165;top:-1014;width:24;height:2" coordorigin="10165,-1014" coordsize="24,0" path="m10165,-1014l10188,-1014e" filled="false" stroked="true" strokeweight=".09927pt" strokecolor="#ff0000">
                <v:path arrowok="t"/>
              </v:shape>
            </v:group>
            <v:group style="position:absolute;left:10176;top:-1026;width:2;height:24" coordorigin="10176,-1026" coordsize="2,24">
              <v:shape style="position:absolute;left:10176;top:-1026;width:2;height:24" coordorigin="10176,-1026" coordsize="0,24" path="m10176,-1026l10176,-1002e" filled="false" stroked="true" strokeweight=".098107pt" strokecolor="#ff0000">
                <v:path arrowok="t"/>
              </v:shape>
            </v:group>
            <v:group style="position:absolute;left:10165;top:-1014;width:24;height:2" coordorigin="10165,-1014" coordsize="24,2">
              <v:shape style="position:absolute;left:10165;top:-1014;width:24;height:2" coordorigin="10165,-1014" coordsize="24,0" path="m10165,-1014l10188,-1014e" filled="false" stroked="true" strokeweight=".09927pt" strokecolor="#ff0000">
                <v:path arrowok="t"/>
              </v:shape>
            </v:group>
            <v:group style="position:absolute;left:10176;top:-1026;width:2;height:24" coordorigin="10176,-1026" coordsize="2,24">
              <v:shape style="position:absolute;left:10176;top:-1026;width:2;height:24" coordorigin="10176,-1026" coordsize="0,24" path="m10176,-1026l10176,-1002e" filled="false" stroked="true" strokeweight=".098107pt" strokecolor="#ff0000">
                <v:path arrowok="t"/>
              </v:shape>
            </v:group>
            <v:group style="position:absolute;left:10165;top:-1016;width:24;height:2" coordorigin="10165,-1016" coordsize="24,2">
              <v:shape style="position:absolute;left:10165;top:-1016;width:24;height:2" coordorigin="10165,-1016" coordsize="24,0" path="m10165,-1016l10188,-1016e" filled="false" stroked="true" strokeweight=".09927pt" strokecolor="#ff0000">
                <v:path arrowok="t"/>
              </v:shape>
            </v:group>
            <v:group style="position:absolute;left:10176;top:-1028;width:2;height:24" coordorigin="10176,-1028" coordsize="2,24">
              <v:shape style="position:absolute;left:10176;top:-1028;width:2;height:24" coordorigin="10176,-1028" coordsize="0,24" path="m10176,-1028l10176,-1004e" filled="false" stroked="true" strokeweight=".098107pt" strokecolor="#ff0000">
                <v:path arrowok="t"/>
              </v:shape>
            </v:group>
            <v:group style="position:absolute;left:10165;top:-1016;width:24;height:2" coordorigin="10165,-1016" coordsize="24,2">
              <v:shape style="position:absolute;left:10165;top:-1016;width:24;height:2" coordorigin="10165,-1016" coordsize="24,0" path="m10165,-1016l10188,-1016e" filled="false" stroked="true" strokeweight=".09927pt" strokecolor="#ff0000">
                <v:path arrowok="t"/>
              </v:shape>
            </v:group>
            <v:group style="position:absolute;left:10176;top:-1028;width:2;height:24" coordorigin="10176,-1028" coordsize="2,24">
              <v:shape style="position:absolute;left:10176;top:-1028;width:2;height:24" coordorigin="10176,-1028" coordsize="0,24" path="m10176,-1028l10176,-1004e" filled="false" stroked="true" strokeweight=".098107pt" strokecolor="#ff0000">
                <v:path arrowok="t"/>
              </v:shape>
            </v:group>
            <v:group style="position:absolute;left:10165;top:-1017;width:24;height:2" coordorigin="10165,-1017" coordsize="24,2">
              <v:shape style="position:absolute;left:10165;top:-1017;width:24;height:2" coordorigin="10165,-1017" coordsize="24,0" path="m10165,-1017l10188,-1017e" filled="false" stroked="true" strokeweight=".09927pt" strokecolor="#ff0000">
                <v:path arrowok="t"/>
              </v:shape>
            </v:group>
            <v:group style="position:absolute;left:10176;top:-1029;width:2;height:24" coordorigin="10176,-1029" coordsize="2,24">
              <v:shape style="position:absolute;left:10176;top:-1029;width:2;height:24" coordorigin="10176,-1029" coordsize="0,24" path="m10176,-1029l10176,-1005e" filled="false" stroked="true" strokeweight=".098107pt" strokecolor="#ff0000">
                <v:path arrowok="t"/>
              </v:shape>
            </v:group>
            <v:group style="position:absolute;left:10165;top:-1017;width:24;height:2" coordorigin="10165,-1017" coordsize="24,2">
              <v:shape style="position:absolute;left:10165;top:-1017;width:24;height:2" coordorigin="10165,-1017" coordsize="24,0" path="m10165,-1017l10188,-1017e" filled="false" stroked="true" strokeweight=".09927pt" strokecolor="#ff0000">
                <v:path arrowok="t"/>
              </v:shape>
            </v:group>
            <v:group style="position:absolute;left:10176;top:-1029;width:2;height:24" coordorigin="10176,-1029" coordsize="2,24">
              <v:shape style="position:absolute;left:10176;top:-1029;width:2;height:24" coordorigin="10176,-1029" coordsize="0,24" path="m10176,-1029l10176,-1005e" filled="false" stroked="true" strokeweight=".098107pt" strokecolor="#ff0000">
                <v:path arrowok="t"/>
              </v:shape>
            </v:group>
            <v:group style="position:absolute;left:10165;top:-1018;width:24;height:2" coordorigin="10165,-1018" coordsize="24,2">
              <v:shape style="position:absolute;left:10165;top:-1018;width:24;height:2" coordorigin="10165,-1018" coordsize="24,0" path="m10165,-1018l10188,-1018e" filled="false" stroked="true" strokeweight=".09927pt" strokecolor="#ff0000">
                <v:path arrowok="t"/>
              </v:shape>
            </v:group>
            <v:group style="position:absolute;left:10176;top:-1030;width:2;height:24" coordorigin="10176,-1030" coordsize="2,24">
              <v:shape style="position:absolute;left:10176;top:-1030;width:2;height:24" coordorigin="10176,-1030" coordsize="0,24" path="m10176,-1030l10176,-1006e" filled="false" stroked="true" strokeweight=".098107pt" strokecolor="#ff0000">
                <v:path arrowok="t"/>
              </v:shape>
            </v:group>
            <v:group style="position:absolute;left:10165;top:-1018;width:24;height:2" coordorigin="10165,-1018" coordsize="24,2">
              <v:shape style="position:absolute;left:10165;top:-1018;width:24;height:2" coordorigin="10165,-1018" coordsize="24,0" path="m10165,-1018l10188,-1018e" filled="false" stroked="true" strokeweight=".09927pt" strokecolor="#ff0000">
                <v:path arrowok="t"/>
              </v:shape>
            </v:group>
            <v:group style="position:absolute;left:10176;top:-1030;width:2;height:24" coordorigin="10176,-1030" coordsize="2,24">
              <v:shape style="position:absolute;left:10176;top:-1030;width:2;height:24" coordorigin="10176,-1030" coordsize="0,24" path="m10176,-1030l10176,-1006e" filled="false" stroked="true" strokeweight=".098107pt" strokecolor="#ff0000">
                <v:path arrowok="t"/>
              </v:shape>
            </v:group>
            <v:group style="position:absolute;left:10165;top:-1019;width:24;height:2" coordorigin="10165,-1019" coordsize="24,2">
              <v:shape style="position:absolute;left:10165;top:-1019;width:24;height:2" coordorigin="10165,-1019" coordsize="24,0" path="m10165,-1019l10188,-1019e" filled="false" stroked="true" strokeweight=".09927pt" strokecolor="#ff0000">
                <v:path arrowok="t"/>
              </v:shape>
            </v:group>
            <v:group style="position:absolute;left:10176;top:-1031;width:2;height:24" coordorigin="10176,-1031" coordsize="2,24">
              <v:shape style="position:absolute;left:10176;top:-1031;width:2;height:24" coordorigin="10176,-1031" coordsize="0,24" path="m10176,-1031l10176,-1007e" filled="false" stroked="true" strokeweight=".098107pt" strokecolor="#ff0000">
                <v:path arrowok="t"/>
              </v:shape>
            </v:group>
            <v:group style="position:absolute;left:10165;top:-1020;width:24;height:2" coordorigin="10165,-1020" coordsize="24,2">
              <v:shape style="position:absolute;left:10165;top:-1020;width:24;height:2" coordorigin="10165,-1020" coordsize="24,0" path="m10165,-1020l10188,-1020e" filled="false" stroked="true" strokeweight=".09927pt" strokecolor="#ff0000">
                <v:path arrowok="t"/>
              </v:shape>
            </v:group>
            <v:group style="position:absolute;left:10176;top:-1031;width:2;height:24" coordorigin="10176,-1031" coordsize="2,24">
              <v:shape style="position:absolute;left:10176;top:-1031;width:2;height:24" coordorigin="10176,-1031" coordsize="0,24" path="m10176,-1031l10176,-1008e" filled="false" stroked="true" strokeweight=".098107pt" strokecolor="#ff0000">
                <v:path arrowok="t"/>
              </v:shape>
            </v:group>
            <v:group style="position:absolute;left:10165;top:-1020;width:24;height:2" coordorigin="10165,-1020" coordsize="24,2">
              <v:shape style="position:absolute;left:10165;top:-1020;width:24;height:2" coordorigin="10165,-1020" coordsize="24,0" path="m10165,-1020l10188,-1020e" filled="false" stroked="true" strokeweight=".09927pt" strokecolor="#ff0000">
                <v:path arrowok="t"/>
              </v:shape>
            </v:group>
            <v:group style="position:absolute;left:10176;top:-1032;width:2;height:24" coordorigin="10176,-1032" coordsize="2,24">
              <v:shape style="position:absolute;left:10176;top:-1032;width:2;height:24" coordorigin="10176,-1032" coordsize="0,24" path="m10176,-1032l10176,-1008e" filled="false" stroked="true" strokeweight=".098107pt" strokecolor="#ff0000">
                <v:path arrowok="t"/>
              </v:shape>
            </v:group>
            <v:group style="position:absolute;left:10165;top:-1021;width:24;height:2" coordorigin="10165,-1021" coordsize="24,2">
              <v:shape style="position:absolute;left:10165;top:-1021;width:24;height:2" coordorigin="10165,-1021" coordsize="24,0" path="m10165,-1021l10188,-1021e" filled="false" stroked="true" strokeweight=".09927pt" strokecolor="#ff0000">
                <v:path arrowok="t"/>
              </v:shape>
            </v:group>
            <v:group style="position:absolute;left:10176;top:-1033;width:2;height:24" coordorigin="10176,-1033" coordsize="2,24">
              <v:shape style="position:absolute;left:10176;top:-1033;width:2;height:24" coordorigin="10176,-1033" coordsize="0,24" path="m10176,-1033l10176,-1009e" filled="false" stroked="true" strokeweight=".098107pt" strokecolor="#ff0000">
                <v:path arrowok="t"/>
              </v:shape>
            </v:group>
            <v:group style="position:absolute;left:10165;top:-1021;width:24;height:2" coordorigin="10165,-1021" coordsize="24,2">
              <v:shape style="position:absolute;left:10165;top:-1021;width:24;height:2" coordorigin="10165,-1021" coordsize="24,0" path="m10165,-1021l10188,-1021e" filled="false" stroked="true" strokeweight=".09927pt" strokecolor="#ff0000">
                <v:path arrowok="t"/>
              </v:shape>
            </v:group>
            <v:group style="position:absolute;left:10176;top:-1033;width:2;height:24" coordorigin="10176,-1033" coordsize="2,24">
              <v:shape style="position:absolute;left:10176;top:-1033;width:2;height:24" coordorigin="10176,-1033" coordsize="0,24" path="m10176,-1033l10176,-1009e" filled="false" stroked="true" strokeweight=".098107pt" strokecolor="#ff0000">
                <v:path arrowok="t"/>
              </v:shape>
            </v:group>
            <v:group style="position:absolute;left:10165;top:-1022;width:24;height:2" coordorigin="10165,-1022" coordsize="24,2">
              <v:shape style="position:absolute;left:10165;top:-1022;width:24;height:2" coordorigin="10165,-1022" coordsize="24,0" path="m10165,-1022l10188,-1022e" filled="false" stroked="true" strokeweight=".09927pt" strokecolor="#ff0000">
                <v:path arrowok="t"/>
              </v:shape>
            </v:group>
            <v:group style="position:absolute;left:10176;top:-1033;width:2;height:24" coordorigin="10176,-1033" coordsize="2,24">
              <v:shape style="position:absolute;left:10176;top:-1033;width:2;height:24" coordorigin="10176,-1033" coordsize="0,24" path="m10176,-1033l10176,-1010e" filled="false" stroked="true" strokeweight=".098107pt" strokecolor="#ff0000">
                <v:path arrowok="t"/>
              </v:shape>
            </v:group>
            <v:group style="position:absolute;left:10165;top:-1023;width:24;height:2" coordorigin="10165,-1023" coordsize="24,2">
              <v:shape style="position:absolute;left:10165;top:-1023;width:24;height:2" coordorigin="10165,-1023" coordsize="24,0" path="m10165,-1023l10188,-1023e" filled="false" stroked="true" strokeweight=".09927pt" strokecolor="#ff0000">
                <v:path arrowok="t"/>
              </v:shape>
            </v:group>
            <v:group style="position:absolute;left:10176;top:-1034;width:2;height:24" coordorigin="10176,-1034" coordsize="2,24">
              <v:shape style="position:absolute;left:10176;top:-1034;width:2;height:24" coordorigin="10176,-1034" coordsize="0,24" path="m10176,-1034l10176,-1011e" filled="false" stroked="true" strokeweight=".098107pt" strokecolor="#ff0000">
                <v:path arrowok="t"/>
              </v:shape>
            </v:group>
            <v:group style="position:absolute;left:10165;top:-1023;width:24;height:2" coordorigin="10165,-1023" coordsize="24,2">
              <v:shape style="position:absolute;left:10165;top:-1023;width:24;height:2" coordorigin="10165,-1023" coordsize="24,0" path="m10165,-1023l10188,-1023e" filled="false" stroked="true" strokeweight=".09927pt" strokecolor="#ff0000">
                <v:path arrowok="t"/>
              </v:shape>
            </v:group>
            <v:group style="position:absolute;left:10176;top:-1035;width:2;height:24" coordorigin="10176,-1035" coordsize="2,24">
              <v:shape style="position:absolute;left:10176;top:-1035;width:2;height:24" coordorigin="10176,-1035" coordsize="0,24" path="m10176,-1035l10176,-1011e" filled="false" stroked="true" strokeweight=".098107pt" strokecolor="#ff0000">
                <v:path arrowok="t"/>
              </v:shape>
            </v:group>
            <v:group style="position:absolute;left:10165;top:-1024;width:24;height:2" coordorigin="10165,-1024" coordsize="24,2">
              <v:shape style="position:absolute;left:10165;top:-1024;width:24;height:2" coordorigin="10165,-1024" coordsize="24,0" path="m10165,-1024l10188,-1024e" filled="false" stroked="true" strokeweight=".09927pt" strokecolor="#ff0000">
                <v:path arrowok="t"/>
              </v:shape>
            </v:group>
            <v:group style="position:absolute;left:10176;top:-1035;width:2;height:24" coordorigin="10176,-1035" coordsize="2,24">
              <v:shape style="position:absolute;left:10176;top:-1035;width:2;height:24" coordorigin="10176,-1035" coordsize="0,24" path="m10176,-1035l10176,-1012e" filled="false" stroked="true" strokeweight=".098107pt" strokecolor="#ff0000">
                <v:path arrowok="t"/>
              </v:shape>
            </v:group>
            <v:group style="position:absolute;left:10165;top:-1024;width:24;height:2" coordorigin="10165,-1024" coordsize="24,2">
              <v:shape style="position:absolute;left:10165;top:-1024;width:24;height:2" coordorigin="10165,-1024" coordsize="24,0" path="m10165,-1024l10188,-1024e" filled="false" stroked="true" strokeweight=".09927pt" strokecolor="#ff0000">
                <v:path arrowok="t"/>
              </v:shape>
            </v:group>
            <v:group style="position:absolute;left:10176;top:-1036;width:2;height:24" coordorigin="10176,-1036" coordsize="2,24">
              <v:shape style="position:absolute;left:10176;top:-1036;width:2;height:24" coordorigin="10176,-1036" coordsize="0,24" path="m10176,-1036l10176,-1012e" filled="false" stroked="true" strokeweight=".098107pt" strokecolor="#ff0000">
                <v:path arrowok="t"/>
              </v:shape>
            </v:group>
            <v:group style="position:absolute;left:10165;top:-1025;width:24;height:2" coordorigin="10165,-1025" coordsize="24,2">
              <v:shape style="position:absolute;left:10165;top:-1025;width:24;height:2" coordorigin="10165,-1025" coordsize="24,0" path="m10165,-1025l10188,-1025e" filled="false" stroked="true" strokeweight=".09927pt" strokecolor="#ff0000">
                <v:path arrowok="t"/>
              </v:shape>
            </v:group>
            <v:group style="position:absolute;left:10176;top:-1037;width:2;height:24" coordorigin="10176,-1037" coordsize="2,24">
              <v:shape style="position:absolute;left:10176;top:-1037;width:2;height:24" coordorigin="10176,-1037" coordsize="0,24" path="m10176,-1037l10176,-1013e" filled="false" stroked="true" strokeweight=".098107pt" strokecolor="#ff0000">
                <v:path arrowok="t"/>
              </v:shape>
            </v:group>
            <v:group style="position:absolute;left:10165;top:-1025;width:24;height:2" coordorigin="10165,-1025" coordsize="24,2">
              <v:shape style="position:absolute;left:10165;top:-1025;width:24;height:2" coordorigin="10165,-1025" coordsize="24,0" path="m10165,-1025l10188,-1025e" filled="false" stroked="true" strokeweight=".09927pt" strokecolor="#ff0000">
                <v:path arrowok="t"/>
              </v:shape>
            </v:group>
            <v:group style="position:absolute;left:10176;top:-1037;width:2;height:24" coordorigin="10176,-1037" coordsize="2,24">
              <v:shape style="position:absolute;left:10176;top:-1037;width:2;height:24" coordorigin="10176,-1037" coordsize="0,24" path="m10176,-1037l10176,-1013e" filled="false" stroked="true" strokeweight=".098107pt" strokecolor="#ff0000">
                <v:path arrowok="t"/>
              </v:shape>
            </v:group>
            <v:group style="position:absolute;left:10165;top:-1026;width:24;height:2" coordorigin="10165,-1026" coordsize="24,2">
              <v:shape style="position:absolute;left:10165;top:-1026;width:24;height:2" coordorigin="10165,-1026" coordsize="24,0" path="m10165,-1026l10188,-1026e" filled="false" stroked="true" strokeweight=".09927pt" strokecolor="#ff0000">
                <v:path arrowok="t"/>
              </v:shape>
            </v:group>
            <v:group style="position:absolute;left:10176;top:-1037;width:2;height:24" coordorigin="10176,-1037" coordsize="2,24">
              <v:shape style="position:absolute;left:10176;top:-1037;width:2;height:24" coordorigin="10176,-1037" coordsize="0,24" path="m10176,-1037l10176,-1014e" filled="false" stroked="true" strokeweight=".098107pt" strokecolor="#ff0000">
                <v:path arrowok="t"/>
              </v:shape>
            </v:group>
            <v:group style="position:absolute;left:10165;top:-1026;width:24;height:2" coordorigin="10165,-1026" coordsize="24,2">
              <v:shape style="position:absolute;left:10165;top:-1026;width:24;height:2" coordorigin="10165,-1026" coordsize="24,0" path="m10165,-1026l10188,-1026e" filled="false" stroked="true" strokeweight=".09927pt" strokecolor="#ff0000">
                <v:path arrowok="t"/>
              </v:shape>
            </v:group>
            <v:group style="position:absolute;left:10176;top:-1038;width:2;height:24" coordorigin="10176,-1038" coordsize="2,24">
              <v:shape style="position:absolute;left:10176;top:-1038;width:2;height:24" coordorigin="10176,-1038" coordsize="0,24" path="m10176,-1038l10176,-1014e" filled="false" stroked="true" strokeweight=".098107pt" strokecolor="#ff0000">
                <v:path arrowok="t"/>
              </v:shape>
            </v:group>
            <v:group style="position:absolute;left:10165;top:-1026;width:24;height:2" coordorigin="10165,-1026" coordsize="24,2">
              <v:shape style="position:absolute;left:10165;top:-1026;width:24;height:2" coordorigin="10165,-1026" coordsize="24,0" path="m10165,-1026l10188,-1026e" filled="false" stroked="true" strokeweight=".09927pt" strokecolor="#ff0000">
                <v:path arrowok="t"/>
              </v:shape>
            </v:group>
            <v:group style="position:absolute;left:10176;top:-1038;width:2;height:24" coordorigin="10176,-1038" coordsize="2,24">
              <v:shape style="position:absolute;left:10176;top:-1038;width:2;height:24" coordorigin="10176,-1038" coordsize="0,24" path="m10176,-1038l10176,-1014e" filled="false" stroked="true" strokeweight=".098107pt" strokecolor="#ff0000">
                <v:path arrowok="t"/>
              </v:shape>
            </v:group>
            <v:group style="position:absolute;left:10165;top:-1027;width:24;height:2" coordorigin="10165,-1027" coordsize="24,2">
              <v:shape style="position:absolute;left:10165;top:-1027;width:24;height:2" coordorigin="10165,-1027" coordsize="24,0" path="m10165,-1027l10188,-1027e" filled="false" stroked="true" strokeweight=".09927pt" strokecolor="#ff0000">
                <v:path arrowok="t"/>
              </v:shape>
            </v:group>
            <v:group style="position:absolute;left:10176;top:-1039;width:2;height:24" coordorigin="10176,-1039" coordsize="2,24">
              <v:shape style="position:absolute;left:10176;top:-1039;width:2;height:24" coordorigin="10176,-1039" coordsize="0,24" path="m10176,-1039l10176,-1015e" filled="false" stroked="true" strokeweight=".098107pt" strokecolor="#ff0000">
                <v:path arrowok="t"/>
              </v:shape>
            </v:group>
            <v:group style="position:absolute;left:10165;top:-1027;width:24;height:2" coordorigin="10165,-1027" coordsize="24,2">
              <v:shape style="position:absolute;left:10165;top:-1027;width:24;height:2" coordorigin="10165,-1027" coordsize="24,0" path="m10165,-1027l10188,-1027e" filled="false" stroked="true" strokeweight=".09927pt" strokecolor="#ff0000">
                <v:path arrowok="t"/>
              </v:shape>
            </v:group>
            <v:group style="position:absolute;left:10176;top:-1039;width:2;height:24" coordorigin="10176,-1039" coordsize="2,24">
              <v:shape style="position:absolute;left:10176;top:-1039;width:2;height:24" coordorigin="10176,-1039" coordsize="0,24" path="m10176,-1039l10176,-1015e" filled="false" stroked="true" strokeweight=".098107pt" strokecolor="#ff0000">
                <v:path arrowok="t"/>
              </v:shape>
            </v:group>
            <v:group style="position:absolute;left:10165;top:-1028;width:24;height:2" coordorigin="10165,-1028" coordsize="24,2">
              <v:shape style="position:absolute;left:10165;top:-1028;width:24;height:2" coordorigin="10165,-1028" coordsize="24,0" path="m10165,-1028l10188,-1028e" filled="false" stroked="true" strokeweight=".09927pt" strokecolor="#ff0000">
                <v:path arrowok="t"/>
              </v:shape>
            </v:group>
            <v:group style="position:absolute;left:10176;top:-1040;width:2;height:24" coordorigin="10176,-1040" coordsize="2,24">
              <v:shape style="position:absolute;left:10176;top:-1040;width:2;height:24" coordorigin="10176,-1040" coordsize="0,24" path="m10176,-1040l10176,-1016e" filled="false" stroked="true" strokeweight=".098107pt" strokecolor="#ff0000">
                <v:path arrowok="t"/>
              </v:shape>
            </v:group>
            <v:group style="position:absolute;left:10165;top:-1028;width:24;height:2" coordorigin="10165,-1028" coordsize="24,2">
              <v:shape style="position:absolute;left:10165;top:-1028;width:24;height:2" coordorigin="10165,-1028" coordsize="24,0" path="m10165,-1028l10188,-1028e" filled="false" stroked="true" strokeweight=".09927pt" strokecolor="#ff0000">
                <v:path arrowok="t"/>
              </v:shape>
            </v:group>
            <v:group style="position:absolute;left:10176;top:-1040;width:2;height:24" coordorigin="10176,-1040" coordsize="2,24">
              <v:shape style="position:absolute;left:10176;top:-1040;width:2;height:24" coordorigin="10176,-1040" coordsize="0,24" path="m10176,-1040l10176,-1016e" filled="false" stroked="true" strokeweight=".098107pt" strokecolor="#ff0000">
                <v:path arrowok="t"/>
              </v:shape>
            </v:group>
            <v:group style="position:absolute;left:10165;top:-1029;width:24;height:2" coordorigin="10165,-1029" coordsize="24,2">
              <v:shape style="position:absolute;left:10165;top:-1029;width:24;height:2" coordorigin="10165,-1029" coordsize="24,0" path="m10165,-1029l10188,-1029e" filled="false" stroked="true" strokeweight=".09927pt" strokecolor="#ff0000">
                <v:path arrowok="t"/>
              </v:shape>
            </v:group>
            <v:group style="position:absolute;left:10176;top:-1041;width:2;height:24" coordorigin="10176,-1041" coordsize="2,24">
              <v:shape style="position:absolute;left:10176;top:-1041;width:2;height:24" coordorigin="10176,-1041" coordsize="0,24" path="m10176,-1041l10176,-1017e" filled="false" stroked="true" strokeweight=".098107pt" strokecolor="#ff0000">
                <v:path arrowok="t"/>
              </v:shape>
            </v:group>
            <v:group style="position:absolute;left:10165;top:-1029;width:24;height:2" coordorigin="10165,-1029" coordsize="24,2">
              <v:shape style="position:absolute;left:10165;top:-1029;width:24;height:2" coordorigin="10165,-1029" coordsize="24,0" path="m10165,-1029l10188,-1029e" filled="false" stroked="true" strokeweight=".09927pt" strokecolor="#ff0000">
                <v:path arrowok="t"/>
              </v:shape>
            </v:group>
            <v:group style="position:absolute;left:10176;top:-1041;width:2;height:24" coordorigin="10176,-1041" coordsize="2,24">
              <v:shape style="position:absolute;left:10176;top:-1041;width:2;height:24" coordorigin="10176,-1041" coordsize="0,24" path="m10176,-1041l10176,-1017e" filled="false" stroked="true" strokeweight=".098107pt" strokecolor="#ff0000">
                <v:path arrowok="t"/>
              </v:shape>
            </v:group>
            <v:group style="position:absolute;left:10165;top:-1030;width:24;height:2" coordorigin="10165,-1030" coordsize="24,2">
              <v:shape style="position:absolute;left:10165;top:-1030;width:24;height:2" coordorigin="10165,-1030" coordsize="24,0" path="m10165,-1030l10188,-1030e" filled="false" stroked="true" strokeweight=".09927pt" strokecolor="#ff0000">
                <v:path arrowok="t"/>
              </v:shape>
            </v:group>
            <v:group style="position:absolute;left:10176;top:-1041;width:2;height:24" coordorigin="10176,-1041" coordsize="2,24">
              <v:shape style="position:absolute;left:10176;top:-1041;width:2;height:24" coordorigin="10176,-1041" coordsize="0,24" path="m10176,-1041l10176,-1018e" filled="false" stroked="true" strokeweight=".098107pt" strokecolor="#ff0000">
                <v:path arrowok="t"/>
              </v:shape>
            </v:group>
            <v:group style="position:absolute;left:10165;top:-1030;width:24;height:2" coordorigin="10165,-1030" coordsize="24,2">
              <v:shape style="position:absolute;left:10165;top:-1030;width:24;height:2" coordorigin="10165,-1030" coordsize="24,0" path="m10165,-1030l10188,-1030e" filled="false" stroked="true" strokeweight=".09927pt" strokecolor="#ff0000">
                <v:path arrowok="t"/>
              </v:shape>
            </v:group>
            <v:group style="position:absolute;left:10176;top:-1042;width:2;height:24" coordorigin="10176,-1042" coordsize="2,24">
              <v:shape style="position:absolute;left:10176;top:-1042;width:2;height:24" coordorigin="10176,-1042" coordsize="0,24" path="m10176,-1042l10176,-1018e" filled="false" stroked="true" strokeweight=".098107pt" strokecolor="#ff0000">
                <v:path arrowok="t"/>
              </v:shape>
            </v:group>
            <v:group style="position:absolute;left:10165;top:-1030;width:24;height:2" coordorigin="10165,-1030" coordsize="24,2">
              <v:shape style="position:absolute;left:10165;top:-1030;width:24;height:2" coordorigin="10165,-1030" coordsize="24,0" path="m10165,-1030l10188,-1030e" filled="false" stroked="true" strokeweight=".09927pt" strokecolor="#ff0000">
                <v:path arrowok="t"/>
              </v:shape>
            </v:group>
            <v:group style="position:absolute;left:10176;top:-1042;width:2;height:24" coordorigin="10176,-1042" coordsize="2,24">
              <v:shape style="position:absolute;left:10176;top:-1042;width:2;height:24" coordorigin="10176,-1042" coordsize="0,24" path="m10176,-1042l10176,-1018e" filled="false" stroked="true" strokeweight=".098107pt" strokecolor="#ff0000">
                <v:path arrowok="t"/>
              </v:shape>
            </v:group>
            <v:group style="position:absolute;left:10165;top:-1031;width:24;height:2" coordorigin="10165,-1031" coordsize="24,2">
              <v:shape style="position:absolute;left:10165;top:-1031;width:24;height:2" coordorigin="10165,-1031" coordsize="24,0" path="m10165,-1031l10188,-1031e" filled="false" stroked="true" strokeweight=".09927pt" strokecolor="#ff0000">
                <v:path arrowok="t"/>
              </v:shape>
            </v:group>
            <v:group style="position:absolute;left:10176;top:-1042;width:2;height:24" coordorigin="10176,-1042" coordsize="2,24">
              <v:shape style="position:absolute;left:10176;top:-1042;width:2;height:24" coordorigin="10176,-1042" coordsize="0,24" path="m10176,-1042l10176,-1019e" filled="false" stroked="true" strokeweight=".098107pt" strokecolor="#ff0000">
                <v:path arrowok="t"/>
              </v:shape>
            </v:group>
            <v:group style="position:absolute;left:10165;top:-1031;width:24;height:2" coordorigin="10165,-1031" coordsize="24,2">
              <v:shape style="position:absolute;left:10165;top:-1031;width:24;height:2" coordorigin="10165,-1031" coordsize="24,0" path="m10165,-1031l10188,-1031e" filled="false" stroked="true" strokeweight=".09927pt" strokecolor="#ff0000">
                <v:path arrowok="t"/>
              </v:shape>
            </v:group>
            <v:group style="position:absolute;left:10176;top:-1043;width:2;height:24" coordorigin="10176,-1043" coordsize="2,24">
              <v:shape style="position:absolute;left:10176;top:-1043;width:2;height:24" coordorigin="10176,-1043" coordsize="0,24" path="m10176,-1043l10176,-1019e" filled="false" stroked="true" strokeweight=".098107pt" strokecolor="#ff0000">
                <v:path arrowok="t"/>
              </v:shape>
            </v:group>
            <v:group style="position:absolute;left:10165;top:-1031;width:24;height:2" coordorigin="10165,-1031" coordsize="24,2">
              <v:shape style="position:absolute;left:10165;top:-1031;width:24;height:2" coordorigin="10165,-1031" coordsize="24,0" path="m10165,-1031l10188,-1031e" filled="false" stroked="true" strokeweight=".09927pt" strokecolor="#ff0000">
                <v:path arrowok="t"/>
              </v:shape>
            </v:group>
            <v:group style="position:absolute;left:10176;top:-1043;width:2;height:24" coordorigin="10176,-1043" coordsize="2,24">
              <v:shape style="position:absolute;left:10176;top:-1043;width:2;height:24" coordorigin="10176,-1043" coordsize="0,24" path="m10176,-1043l10176,-1019e" filled="false" stroked="true" strokeweight=".098107pt" strokecolor="#ff0000">
                <v:path arrowok="t"/>
              </v:shape>
            </v:group>
            <v:group style="position:absolute;left:10165;top:-1031;width:24;height:2" coordorigin="10165,-1031" coordsize="24,2">
              <v:shape style="position:absolute;left:10165;top:-1031;width:24;height:2" coordorigin="10165,-1031" coordsize="24,0" path="m10165,-1031l10188,-1031e" filled="false" stroked="true" strokeweight=".09927pt" strokecolor="#ff0000">
                <v:path arrowok="t"/>
              </v:shape>
            </v:group>
            <v:group style="position:absolute;left:10176;top:-1043;width:2;height:24" coordorigin="10176,-1043" coordsize="2,24">
              <v:shape style="position:absolute;left:10176;top:-1043;width:2;height:24" coordorigin="10176,-1043" coordsize="0,24" path="m10176,-1043l10176,-1020e" filled="false" stroked="true" strokeweight=".098107pt" strokecolor="#ff0000">
                <v:path arrowok="t"/>
              </v:shape>
            </v:group>
            <v:group style="position:absolute;left:10165;top:-1032;width:24;height:2" coordorigin="10165,-1032" coordsize="24,2">
              <v:shape style="position:absolute;left:10165;top:-1032;width:24;height:2" coordorigin="10165,-1032" coordsize="24,0" path="m10165,-1032l10188,-1032e" filled="false" stroked="true" strokeweight=".09927pt" strokecolor="#ff0000">
                <v:path arrowok="t"/>
              </v:shape>
            </v:group>
            <v:group style="position:absolute;left:10176;top:-1044;width:2;height:24" coordorigin="10176,-1044" coordsize="2,24">
              <v:shape style="position:absolute;left:10176;top:-1044;width:2;height:24" coordorigin="10176,-1044" coordsize="0,24" path="m10176,-1044l10176,-1020e" filled="false" stroked="true" strokeweight=".098107pt" strokecolor="#ff0000">
                <v:path arrowok="t"/>
              </v:shape>
            </v:group>
            <v:group style="position:absolute;left:10165;top:-1032;width:24;height:2" coordorigin="10165,-1032" coordsize="24,2">
              <v:shape style="position:absolute;left:10165;top:-1032;width:24;height:2" coordorigin="10165,-1032" coordsize="24,0" path="m10165,-1032l10188,-1032e" filled="false" stroked="true" strokeweight=".09927pt" strokecolor="#ff0000">
                <v:path arrowok="t"/>
              </v:shape>
            </v:group>
            <v:group style="position:absolute;left:10176;top:-1044;width:2;height:24" coordorigin="10176,-1044" coordsize="2,24">
              <v:shape style="position:absolute;left:10176;top:-1044;width:2;height:24" coordorigin="10176,-1044" coordsize="0,24" path="m10176,-1044l10176,-1021e" filled="false" stroked="true" strokeweight=".098107pt" strokecolor="#ff0000">
                <v:path arrowok="t"/>
              </v:shape>
            </v:group>
            <v:group style="position:absolute;left:10165;top:-1033;width:24;height:2" coordorigin="10165,-1033" coordsize="24,2">
              <v:shape style="position:absolute;left:10165;top:-1033;width:24;height:2" coordorigin="10165,-1033" coordsize="24,0" path="m10165,-1033l10188,-1033e" filled="false" stroked="true" strokeweight=".09927pt" strokecolor="#ff0000">
                <v:path arrowok="t"/>
              </v:shape>
            </v:group>
            <v:group style="position:absolute;left:10176;top:-1045;width:2;height:24" coordorigin="10176,-1045" coordsize="2,24">
              <v:shape style="position:absolute;left:10176;top:-1045;width:2;height:24" coordorigin="10176,-1045" coordsize="0,24" path="m10176,-1045l10176,-1021e" filled="false" stroked="true" strokeweight=".098107pt" strokecolor="#ff0000">
                <v:path arrowok="t"/>
              </v:shape>
            </v:group>
            <v:group style="position:absolute;left:10165;top:-1033;width:24;height:2" coordorigin="10165,-1033" coordsize="24,2">
              <v:shape style="position:absolute;left:10165;top:-1033;width:24;height:2" coordorigin="10165,-1033" coordsize="24,0" path="m10165,-1033l10188,-1033e" filled="false" stroked="true" strokeweight=".09927pt" strokecolor="#ff0000">
                <v:path arrowok="t"/>
              </v:shape>
            </v:group>
            <v:group style="position:absolute;left:10176;top:-1045;width:2;height:24" coordorigin="10176,-1045" coordsize="2,24">
              <v:shape style="position:absolute;left:10176;top:-1045;width:2;height:24" coordorigin="10176,-1045" coordsize="0,24" path="m10176,-1045l10176,-1021e" filled="false" stroked="true" strokeweight=".098107pt" strokecolor="#ff0000">
                <v:path arrowok="t"/>
              </v:shape>
            </v:group>
            <v:group style="position:absolute;left:10165;top:-1034;width:24;height:2" coordorigin="10165,-1034" coordsize="24,2">
              <v:shape style="position:absolute;left:10165;top:-1034;width:24;height:2" coordorigin="10165,-1034" coordsize="24,0" path="m10165,-1034l10188,-1034e" filled="false" stroked="true" strokeweight=".09927pt" strokecolor="#ff0000">
                <v:path arrowok="t"/>
              </v:shape>
            </v:group>
            <v:group style="position:absolute;left:10176;top:-1046;width:2;height:24" coordorigin="10176,-1046" coordsize="2,24">
              <v:shape style="position:absolute;left:10176;top:-1046;width:2;height:24" coordorigin="10176,-1046" coordsize="0,24" path="m10176,-1046l10176,-1022e" filled="false" stroked="true" strokeweight=".098107pt" strokecolor="#ff0000">
                <v:path arrowok="t"/>
              </v:shape>
            </v:group>
            <v:group style="position:absolute;left:10165;top:-1034;width:24;height:2" coordorigin="10165,-1034" coordsize="24,2">
              <v:shape style="position:absolute;left:10165;top:-1034;width:24;height:2" coordorigin="10165,-1034" coordsize="24,0" path="m10165,-1034l10188,-1034e" filled="false" stroked="true" strokeweight=".09927pt" strokecolor="#ff0000">
                <v:path arrowok="t"/>
              </v:shape>
            </v:group>
            <v:group style="position:absolute;left:10176;top:-1046;width:2;height:24" coordorigin="10176,-1046" coordsize="2,24">
              <v:shape style="position:absolute;left:10176;top:-1046;width:2;height:24" coordorigin="10176,-1046" coordsize="0,24" path="m10176,-1046l10176,-1022e" filled="false" stroked="true" strokeweight=".098107pt" strokecolor="#ff0000">
                <v:path arrowok="t"/>
              </v:shape>
            </v:group>
            <v:group style="position:absolute;left:10165;top:-1034;width:24;height:2" coordorigin="10165,-1034" coordsize="24,2">
              <v:shape style="position:absolute;left:10165;top:-1034;width:24;height:2" coordorigin="10165,-1034" coordsize="24,0" path="m10165,-1034l10188,-1034e" filled="false" stroked="true" strokeweight=".09927pt" strokecolor="#ff0000">
                <v:path arrowok="t"/>
              </v:shape>
            </v:group>
            <v:group style="position:absolute;left:10176;top:-1046;width:2;height:24" coordorigin="10176,-1046" coordsize="2,24">
              <v:shape style="position:absolute;left:10176;top:-1046;width:2;height:24" coordorigin="10176,-1046" coordsize="0,24" path="m10176,-1046l10176,-1023e" filled="false" stroked="true" strokeweight=".098107pt" strokecolor="#ff0000">
                <v:path arrowok="t"/>
              </v:shape>
            </v:group>
            <v:group style="position:absolute;left:10165;top:-1035;width:24;height:2" coordorigin="10165,-1035" coordsize="24,2">
              <v:shape style="position:absolute;left:10165;top:-1035;width:24;height:2" coordorigin="10165,-1035" coordsize="24,0" path="m10165,-1035l10188,-1035e" filled="false" stroked="true" strokeweight=".09927pt" strokecolor="#ff0000">
                <v:path arrowok="t"/>
              </v:shape>
            </v:group>
            <v:group style="position:absolute;left:10176;top:-1047;width:2;height:24" coordorigin="10176,-1047" coordsize="2,24">
              <v:shape style="position:absolute;left:10176;top:-1047;width:2;height:24" coordorigin="10176,-1047" coordsize="0,24" path="m10176,-1047l10176,-1023e" filled="false" stroked="true" strokeweight=".098107pt" strokecolor="#ff0000">
                <v:path arrowok="t"/>
              </v:shape>
            </v:group>
            <v:group style="position:absolute;left:10165;top:-1035;width:24;height:2" coordorigin="10165,-1035" coordsize="24,2">
              <v:shape style="position:absolute;left:10165;top:-1035;width:24;height:2" coordorigin="10165,-1035" coordsize="24,0" path="m10165,-1035l10188,-1035e" filled="false" stroked="true" strokeweight=".09927pt" strokecolor="#ff0000">
                <v:path arrowok="t"/>
              </v:shape>
            </v:group>
            <v:group style="position:absolute;left:10176;top:-1047;width:2;height:24" coordorigin="10176,-1047" coordsize="2,24">
              <v:shape style="position:absolute;left:10176;top:-1047;width:2;height:24" coordorigin="10176,-1047" coordsize="0,24" path="m10176,-1047l10176,-1023e" filled="false" stroked="true" strokeweight=".098107pt" strokecolor="#ff0000">
                <v:path arrowok="t"/>
              </v:shape>
            </v:group>
            <v:group style="position:absolute;left:10165;top:-1035;width:24;height:2" coordorigin="10165,-1035" coordsize="24,2">
              <v:shape style="position:absolute;left:10165;top:-1035;width:24;height:2" coordorigin="10165,-1035" coordsize="24,0" path="m10165,-1035l10188,-1035e" filled="false" stroked="true" strokeweight=".09927pt" strokecolor="#ff0000">
                <v:path arrowok="t"/>
              </v:shape>
            </v:group>
            <v:group style="position:absolute;left:10176;top:-1047;width:2;height:24" coordorigin="10176,-1047" coordsize="2,24">
              <v:shape style="position:absolute;left:10176;top:-1047;width:2;height:24" coordorigin="10176,-1047" coordsize="0,24" path="m10176,-1047l10176,-1024e" filled="false" stroked="true" strokeweight=".098107pt" strokecolor="#ff0000">
                <v:path arrowok="t"/>
              </v:shape>
            </v:group>
            <v:group style="position:absolute;left:10165;top:-1036;width:24;height:2" coordorigin="10165,-1036" coordsize="24,2">
              <v:shape style="position:absolute;left:10165;top:-1036;width:24;height:2" coordorigin="10165,-1036" coordsize="24,0" path="m10165,-1036l10188,-1036e" filled="false" stroked="true" strokeweight=".09927pt" strokecolor="#ff0000">
                <v:path arrowok="t"/>
              </v:shape>
            </v:group>
            <v:group style="position:absolute;left:10176;top:-1048;width:2;height:24" coordorigin="10176,-1048" coordsize="2,24">
              <v:shape style="position:absolute;left:10176;top:-1048;width:2;height:24" coordorigin="10176,-1048" coordsize="0,24" path="m10176,-1048l10176,-1024e" filled="false" stroked="true" strokeweight=".098107pt" strokecolor="#ff0000">
                <v:path arrowok="t"/>
              </v:shape>
            </v:group>
            <v:group style="position:absolute;left:10165;top:-1036;width:24;height:2" coordorigin="10165,-1036" coordsize="24,2">
              <v:shape style="position:absolute;left:10165;top:-1036;width:24;height:2" coordorigin="10165,-1036" coordsize="24,0" path="m10165,-1036l10188,-1036e" filled="false" stroked="true" strokeweight=".09927pt" strokecolor="#ff0000">
                <v:path arrowok="t"/>
              </v:shape>
            </v:group>
            <v:group style="position:absolute;left:10176;top:-1048;width:2;height:24" coordorigin="10176,-1048" coordsize="2,24">
              <v:shape style="position:absolute;left:10176;top:-1048;width:2;height:24" coordorigin="10176,-1048" coordsize="0,24" path="m10176,-1048l10176,-1024e" filled="false" stroked="true" strokeweight=".098107pt" strokecolor="#ff0000">
                <v:path arrowok="t"/>
              </v:shape>
            </v:group>
            <v:group style="position:absolute;left:10165;top:-1036;width:24;height:2" coordorigin="10165,-1036" coordsize="24,2">
              <v:shape style="position:absolute;left:10165;top:-1036;width:24;height:2" coordorigin="10165,-1036" coordsize="24,0" path="m10165,-1036l10188,-1036e" filled="false" stroked="true" strokeweight=".09927pt" strokecolor="#ff0000">
                <v:path arrowok="t"/>
              </v:shape>
            </v:group>
            <v:group style="position:absolute;left:10176;top:-1048;width:2;height:24" coordorigin="10176,-1048" coordsize="2,24">
              <v:shape style="position:absolute;left:10176;top:-1048;width:2;height:24" coordorigin="10176,-1048" coordsize="0,24" path="m10176,-1048l10176,-1025e" filled="false" stroked="true" strokeweight=".098107pt" strokecolor="#ff0000">
                <v:path arrowok="t"/>
              </v:shape>
            </v:group>
            <v:group style="position:absolute;left:10165;top:-1037;width:24;height:2" coordorigin="10165,-1037" coordsize="24,2">
              <v:shape style="position:absolute;left:10165;top:-1037;width:24;height:2" coordorigin="10165,-1037" coordsize="24,0" path="m10165,-1037l10188,-1037e" filled="false" stroked="true" strokeweight=".09927pt" strokecolor="#ff0000">
                <v:path arrowok="t"/>
              </v:shape>
            </v:group>
            <v:group style="position:absolute;left:10176;top:-1049;width:2;height:24" coordorigin="10176,-1049" coordsize="2,24">
              <v:shape style="position:absolute;left:10176;top:-1049;width:2;height:24" coordorigin="10176,-1049" coordsize="0,24" path="m10176,-1049l10176,-1025e" filled="false" stroked="true" strokeweight=".098107pt" strokecolor="#ff0000">
                <v:path arrowok="t"/>
              </v:shape>
            </v:group>
            <v:group style="position:absolute;left:10165;top:-1037;width:24;height:2" coordorigin="10165,-1037" coordsize="24,2">
              <v:shape style="position:absolute;left:10165;top:-1037;width:24;height:2" coordorigin="10165,-1037" coordsize="24,0" path="m10165,-1037l10188,-1037e" filled="false" stroked="true" strokeweight=".09927pt" strokecolor="#ff0000">
                <v:path arrowok="t"/>
              </v:shape>
            </v:group>
            <v:group style="position:absolute;left:10176;top:-1049;width:2;height:24" coordorigin="10176,-1049" coordsize="2,24">
              <v:shape style="position:absolute;left:10176;top:-1049;width:2;height:24" coordorigin="10176,-1049" coordsize="0,24" path="m10176,-1049l10176,-1025e" filled="false" stroked="true" strokeweight=".098107pt" strokecolor="#ff0000">
                <v:path arrowok="t"/>
              </v:shape>
            </v:group>
            <v:group style="position:absolute;left:10165;top:-1038;width:24;height:2" coordorigin="10165,-1038" coordsize="24,2">
              <v:shape style="position:absolute;left:10165;top:-1038;width:24;height:2" coordorigin="10165,-1038" coordsize="24,0" path="m10165,-1038l10188,-1038e" filled="false" stroked="true" strokeweight=".09927pt" strokecolor="#ff0000">
                <v:path arrowok="t"/>
              </v:shape>
            </v:group>
            <v:group style="position:absolute;left:10176;top:-1050;width:2;height:24" coordorigin="10176,-1050" coordsize="2,24">
              <v:shape style="position:absolute;left:10176;top:-1050;width:2;height:24" coordorigin="10176,-1050" coordsize="0,24" path="m10176,-1050l10176,-1026e" filled="false" stroked="true" strokeweight=".098107pt" strokecolor="#ff0000">
                <v:path arrowok="t"/>
              </v:shape>
            </v:group>
            <v:group style="position:absolute;left:10165;top:-1038;width:24;height:2" coordorigin="10165,-1038" coordsize="24,2">
              <v:shape style="position:absolute;left:10165;top:-1038;width:24;height:2" coordorigin="10165,-1038" coordsize="24,0" path="m10165,-1038l10188,-1038e" filled="false" stroked="true" strokeweight=".09927pt" strokecolor="#ff0000">
                <v:path arrowok="t"/>
              </v:shape>
            </v:group>
            <v:group style="position:absolute;left:10176;top:-1050;width:2;height:24" coordorigin="10176,-1050" coordsize="2,24">
              <v:shape style="position:absolute;left:10176;top:-1050;width:2;height:24" coordorigin="10176,-1050" coordsize="0,24" path="m10176,-1050l10176,-1026e" filled="false" stroked="true" strokeweight=".098107pt" strokecolor="#ff0000">
                <v:path arrowok="t"/>
              </v:shape>
            </v:group>
            <v:group style="position:absolute;left:10165;top:-1038;width:24;height:2" coordorigin="10165,-1038" coordsize="24,2">
              <v:shape style="position:absolute;left:10165;top:-1038;width:24;height:2" coordorigin="10165,-1038" coordsize="24,0" path="m10165,-1038l10188,-1038e" filled="false" stroked="true" strokeweight=".09927pt" strokecolor="#ff0000">
                <v:path arrowok="t"/>
              </v:shape>
            </v:group>
            <v:group style="position:absolute;left:10176;top:-1050;width:2;height:24" coordorigin="10176,-1050" coordsize="2,24">
              <v:shape style="position:absolute;left:10176;top:-1050;width:2;height:24" coordorigin="10176,-1050" coordsize="0,24" path="m10176,-1050l10176,-1027e" filled="false" stroked="true" strokeweight=".098107pt" strokecolor="#ff0000">
                <v:path arrowok="t"/>
              </v:shape>
            </v:group>
            <v:group style="position:absolute;left:10165;top:-1039;width:24;height:2" coordorigin="10165,-1039" coordsize="24,2">
              <v:shape style="position:absolute;left:10165;top:-1039;width:24;height:2" coordorigin="10165,-1039" coordsize="24,0" path="m10165,-1039l10188,-1039e" filled="false" stroked="true" strokeweight=".09927pt" strokecolor="#ff0000">
                <v:path arrowok="t"/>
              </v:shape>
            </v:group>
            <v:group style="position:absolute;left:10176;top:-1051;width:2;height:24" coordorigin="10176,-1051" coordsize="2,24">
              <v:shape style="position:absolute;left:10176;top:-1051;width:2;height:24" coordorigin="10176,-1051" coordsize="0,24" path="m10176,-1051l10176,-1027e" filled="false" stroked="true" strokeweight=".098107pt" strokecolor="#ff0000">
                <v:path arrowok="t"/>
              </v:shape>
            </v:group>
            <v:group style="position:absolute;left:10165;top:-1039;width:24;height:2" coordorigin="10165,-1039" coordsize="24,2">
              <v:shape style="position:absolute;left:10165;top:-1039;width:24;height:2" coordorigin="10165,-1039" coordsize="24,0" path="m10165,-1039l10188,-1039e" filled="false" stroked="true" strokeweight=".09927pt" strokecolor="#ff0000">
                <v:path arrowok="t"/>
              </v:shape>
            </v:group>
            <v:group style="position:absolute;left:10176;top:-1051;width:2;height:24" coordorigin="10176,-1051" coordsize="2,24">
              <v:shape style="position:absolute;left:10176;top:-1051;width:2;height:24" coordorigin="10176,-1051" coordsize="0,24" path="m10176,-1051l10176,-1028e" filled="false" stroked="true" strokeweight=".098107pt" strokecolor="#ff0000">
                <v:path arrowok="t"/>
              </v:shape>
            </v:group>
            <v:group style="position:absolute;left:10165;top:-1040;width:24;height:2" coordorigin="10165,-1040" coordsize="24,2">
              <v:shape style="position:absolute;left:10165;top:-1040;width:24;height:2" coordorigin="10165,-1040" coordsize="24,0" path="m10165,-1040l10188,-1040e" filled="false" stroked="true" strokeweight=".09927pt" strokecolor="#ff0000">
                <v:path arrowok="t"/>
              </v:shape>
            </v:group>
            <v:group style="position:absolute;left:10176;top:-1052;width:2;height:24" coordorigin="10176,-1052" coordsize="2,24">
              <v:shape style="position:absolute;left:10176;top:-1052;width:2;height:24" coordorigin="10176,-1052" coordsize="0,24" path="m10176,-1052l10176,-1028e" filled="false" stroked="true" strokeweight=".098107pt" strokecolor="#ff0000">
                <v:path arrowok="t"/>
              </v:shape>
            </v:group>
            <v:group style="position:absolute;left:10165;top:-1040;width:24;height:2" coordorigin="10165,-1040" coordsize="24,2">
              <v:shape style="position:absolute;left:10165;top:-1040;width:24;height:2" coordorigin="10165,-1040" coordsize="24,0" path="m10165,-1040l10188,-1040e" filled="false" stroked="true" strokeweight=".09927pt" strokecolor="#ff0000">
                <v:path arrowok="t"/>
              </v:shape>
            </v:group>
            <v:group style="position:absolute;left:10176;top:-1052;width:2;height:24" coordorigin="10176,-1052" coordsize="2,24">
              <v:shape style="position:absolute;left:10176;top:-1052;width:2;height:24" coordorigin="10176,-1052" coordsize="0,24" path="m10176,-1052l10176,-1028e" filled="false" stroked="true" strokeweight=".098107pt" strokecolor="#ff0000">
                <v:path arrowok="t"/>
              </v:shape>
            </v:group>
            <v:group style="position:absolute;left:10165;top:-1040;width:24;height:2" coordorigin="10165,-1040" coordsize="24,2">
              <v:shape style="position:absolute;left:10165;top:-1040;width:24;height:2" coordorigin="10165,-1040" coordsize="24,0" path="m10165,-1040l10188,-1040e" filled="false" stroked="true" strokeweight=".09927pt" strokecolor="#ff0000">
                <v:path arrowok="t"/>
              </v:shape>
            </v:group>
            <v:group style="position:absolute;left:10176;top:-1052;width:2;height:24" coordorigin="10176,-1052" coordsize="2,24">
              <v:shape style="position:absolute;left:10176;top:-1052;width:2;height:24" coordorigin="10176,-1052" coordsize="0,24" path="m10176,-1052l10176,-1029e" filled="false" stroked="true" strokeweight=".098107pt" strokecolor="#ff0000">
                <v:path arrowok="t"/>
              </v:shape>
            </v:group>
            <v:group style="position:absolute;left:10165;top:-1041;width:24;height:2" coordorigin="10165,-1041" coordsize="24,2">
              <v:shape style="position:absolute;left:10165;top:-1041;width:24;height:2" coordorigin="10165,-1041" coordsize="24,0" path="m10165,-1041l10188,-1041e" filled="false" stroked="true" strokeweight=".09927pt" strokecolor="#ff0000">
                <v:path arrowok="t"/>
              </v:shape>
            </v:group>
            <v:group style="position:absolute;left:10176;top:-1053;width:2;height:24" coordorigin="10176,-1053" coordsize="2,24">
              <v:shape style="position:absolute;left:10176;top:-1053;width:2;height:24" coordorigin="10176,-1053" coordsize="0,24" path="m10176,-1053l10176,-1029e" filled="false" stroked="true" strokeweight=".098107pt" strokecolor="#ff0000">
                <v:path arrowok="t"/>
              </v:shape>
            </v:group>
            <v:group style="position:absolute;left:10165;top:-1041;width:24;height:2" coordorigin="10165,-1041" coordsize="24,2">
              <v:shape style="position:absolute;left:10165;top:-1041;width:24;height:2" coordorigin="10165,-1041" coordsize="24,0" path="m10165,-1041l10188,-1041e" filled="false" stroked="true" strokeweight=".09927pt" strokecolor="#ff0000">
                <v:path arrowok="t"/>
              </v:shape>
            </v:group>
            <v:group style="position:absolute;left:10176;top:-1053;width:2;height:24" coordorigin="10176,-1053" coordsize="2,24">
              <v:shape style="position:absolute;left:10176;top:-1053;width:2;height:24" coordorigin="10176,-1053" coordsize="0,24" path="m10176,-1053l10176,-1029e" filled="false" stroked="true" strokeweight=".098107pt" strokecolor="#ff0000">
                <v:path arrowok="t"/>
              </v:shape>
            </v:group>
            <v:group style="position:absolute;left:10165;top:-1041;width:24;height:2" coordorigin="10165,-1041" coordsize="24,2">
              <v:shape style="position:absolute;left:10165;top:-1041;width:24;height:2" coordorigin="10165,-1041" coordsize="24,0" path="m10165,-1041l10188,-1041e" filled="false" stroked="true" strokeweight=".09927pt" strokecolor="#ff0000">
                <v:path arrowok="t"/>
              </v:shape>
            </v:group>
            <v:group style="position:absolute;left:10176;top:-1053;width:2;height:24" coordorigin="10176,-1053" coordsize="2,24">
              <v:shape style="position:absolute;left:10176;top:-1053;width:2;height:24" coordorigin="10176,-1053" coordsize="0,24" path="m10176,-1053l10176,-1030e" filled="false" stroked="true" strokeweight=".098107pt" strokecolor="#ff0000">
                <v:path arrowok="t"/>
              </v:shape>
            </v:group>
            <v:group style="position:absolute;left:10165;top:-1042;width:24;height:2" coordorigin="10165,-1042" coordsize="24,2">
              <v:shape style="position:absolute;left:10165;top:-1042;width:24;height:2" coordorigin="10165,-1042" coordsize="24,0" path="m10165,-1042l10188,-1042e" filled="false" stroked="true" strokeweight=".09927pt" strokecolor="#ff0000">
                <v:path arrowok="t"/>
              </v:shape>
            </v:group>
            <v:group style="position:absolute;left:10176;top:-1054;width:2;height:24" coordorigin="10176,-1054" coordsize="2,24">
              <v:shape style="position:absolute;left:10176;top:-1054;width:2;height:24" coordorigin="10176,-1054" coordsize="0,24" path="m10176,-1054l10176,-1030e" filled="false" stroked="true" strokeweight=".098107pt" strokecolor="#ff0000">
                <v:path arrowok="t"/>
              </v:shape>
            </v:group>
            <v:group style="position:absolute;left:10165;top:-1042;width:24;height:2" coordorigin="10165,-1042" coordsize="24,2">
              <v:shape style="position:absolute;left:10165;top:-1042;width:24;height:2" coordorigin="10165,-1042" coordsize="24,0" path="m10165,-1042l10188,-1042e" filled="false" stroked="true" strokeweight=".09927pt" strokecolor="#ff0000">
                <v:path arrowok="t"/>
              </v:shape>
            </v:group>
            <v:group style="position:absolute;left:10176;top:-1054;width:2;height:24" coordorigin="10176,-1054" coordsize="2,24">
              <v:shape style="position:absolute;left:10176;top:-1054;width:2;height:24" coordorigin="10176,-1054" coordsize="0,24" path="m10176,-1054l10176,-1031e" filled="false" stroked="true" strokeweight=".098107pt" strokecolor="#ff0000">
                <v:path arrowok="t"/>
              </v:shape>
            </v:group>
            <v:group style="position:absolute;left:10165;top:-1043;width:24;height:2" coordorigin="10165,-1043" coordsize="24,2">
              <v:shape style="position:absolute;left:10165;top:-1043;width:24;height:2" coordorigin="10165,-1043" coordsize="24,0" path="m10165,-1043l10188,-1043e" filled="false" stroked="true" strokeweight=".09927pt" strokecolor="#ff0000">
                <v:path arrowok="t"/>
              </v:shape>
            </v:group>
            <v:group style="position:absolute;left:10176;top:-1055;width:2;height:24" coordorigin="10176,-1055" coordsize="2,24">
              <v:shape style="position:absolute;left:10176;top:-1055;width:2;height:24" coordorigin="10176,-1055" coordsize="0,24" path="m10176,-1055l10176,-1031e" filled="false" stroked="true" strokeweight=".098107pt" strokecolor="#ff0000">
                <v:path arrowok="t"/>
              </v:shape>
            </v:group>
            <v:group style="position:absolute;left:10165;top:-1043;width:24;height:2" coordorigin="10165,-1043" coordsize="24,2">
              <v:shape style="position:absolute;left:10165;top:-1043;width:24;height:2" coordorigin="10165,-1043" coordsize="24,0" path="m10165,-1043l10188,-1043e" filled="false" stroked="true" strokeweight=".09927pt" strokecolor="#ff0000">
                <v:path arrowok="t"/>
              </v:shape>
            </v:group>
            <v:group style="position:absolute;left:10176;top:-1055;width:2;height:24" coordorigin="10176,-1055" coordsize="2,24">
              <v:shape style="position:absolute;left:10176;top:-1055;width:2;height:24" coordorigin="10176,-1055" coordsize="0,24" path="m10176,-1055l10176,-1031e" filled="false" stroked="true" strokeweight=".098107pt" strokecolor="#ff0000">
                <v:path arrowok="t"/>
              </v:shape>
            </v:group>
            <v:group style="position:absolute;left:10165;top:-1044;width:24;height:2" coordorigin="10165,-1044" coordsize="24,2">
              <v:shape style="position:absolute;left:10165;top:-1044;width:24;height:2" coordorigin="10165,-1044" coordsize="24,0" path="m10165,-1044l10188,-1044e" filled="false" stroked="true" strokeweight=".09927pt" strokecolor="#ff0000">
                <v:path arrowok="t"/>
              </v:shape>
            </v:group>
            <v:group style="position:absolute;left:10176;top:-1056;width:2;height:24" coordorigin="10176,-1056" coordsize="2,24">
              <v:shape style="position:absolute;left:10176;top:-1056;width:2;height:24" coordorigin="10176,-1056" coordsize="0,24" path="m10176,-1056l10176,-1032e" filled="false" stroked="true" strokeweight=".098107pt" strokecolor="#ff0000">
                <v:path arrowok="t"/>
              </v:shape>
            </v:group>
            <v:group style="position:absolute;left:10165;top:-1044;width:24;height:2" coordorigin="10165,-1044" coordsize="24,2">
              <v:shape style="position:absolute;left:10165;top:-1044;width:24;height:2" coordorigin="10165,-1044" coordsize="24,0" path="m10165,-1044l10188,-1044e" filled="false" stroked="true" strokeweight=".09927pt" strokecolor="#ff0000">
                <v:path arrowok="t"/>
              </v:shape>
            </v:group>
            <v:group style="position:absolute;left:10176;top:-1056;width:2;height:24" coordorigin="10176,-1056" coordsize="2,24">
              <v:shape style="position:absolute;left:10176;top:-1056;width:2;height:24" coordorigin="10176,-1056" coordsize="0,24" path="m10176,-1056l10176,-1032e" filled="false" stroked="true" strokeweight=".098107pt" strokecolor="#ff0000">
                <v:path arrowok="t"/>
              </v:shape>
            </v:group>
            <v:group style="position:absolute;left:10165;top:-1044;width:24;height:2" coordorigin="10165,-1044" coordsize="24,2">
              <v:shape style="position:absolute;left:10165;top:-1044;width:24;height:2" coordorigin="10165,-1044" coordsize="24,0" path="m10165,-1044l10188,-1044e" filled="false" stroked="true" strokeweight=".09927pt" strokecolor="#ff0000">
                <v:path arrowok="t"/>
              </v:shape>
            </v:group>
            <v:group style="position:absolute;left:10176;top:-1056;width:2;height:24" coordorigin="10176,-1056" coordsize="2,24">
              <v:shape style="position:absolute;left:10176;top:-1056;width:2;height:24" coordorigin="10176,-1056" coordsize="0,24" path="m10176,-1056l10176,-1032e" filled="false" stroked="true" strokeweight=".098107pt" strokecolor="#ff0000">
                <v:path arrowok="t"/>
              </v:shape>
            </v:group>
            <v:group style="position:absolute;left:10165;top:-1045;width:24;height:2" coordorigin="10165,-1045" coordsize="24,2">
              <v:shape style="position:absolute;left:10165;top:-1045;width:24;height:2" coordorigin="10165,-1045" coordsize="24,0" path="m10165,-1045l10188,-1045e" filled="false" stroked="true" strokeweight=".09927pt" strokecolor="#ff0000">
                <v:path arrowok="t"/>
              </v:shape>
            </v:group>
            <v:group style="position:absolute;left:10176;top:-1057;width:2;height:24" coordorigin="10176,-1057" coordsize="2,24">
              <v:shape style="position:absolute;left:10176;top:-1057;width:2;height:24" coordorigin="10176,-1057" coordsize="0,24" path="m10176,-1057l10176,-1033e" filled="false" stroked="true" strokeweight=".098107pt" strokecolor="#ff0000">
                <v:path arrowok="t"/>
              </v:shape>
            </v:group>
            <v:group style="position:absolute;left:10165;top:-1045;width:24;height:2" coordorigin="10165,-1045" coordsize="24,2">
              <v:shape style="position:absolute;left:10165;top:-1045;width:24;height:2" coordorigin="10165,-1045" coordsize="24,0" path="m10165,-1045l10188,-1045e" filled="false" stroked="true" strokeweight=".09927pt" strokecolor="#ff0000">
                <v:path arrowok="t"/>
              </v:shape>
            </v:group>
            <v:group style="position:absolute;left:10176;top:-1057;width:2;height:24" coordorigin="10176,-1057" coordsize="2,24">
              <v:shape style="position:absolute;left:10176;top:-1057;width:2;height:24" coordorigin="10176,-1057" coordsize="0,24" path="m10176,-1057l10176,-1033e" filled="false" stroked="true" strokeweight=".098107pt" strokecolor="#ff0000">
                <v:path arrowok="t"/>
              </v:shape>
            </v:group>
            <v:group style="position:absolute;left:10165;top:-1046;width:24;height:2" coordorigin="10165,-1046" coordsize="24,2">
              <v:shape style="position:absolute;left:10165;top:-1046;width:24;height:2" coordorigin="10165,-1046" coordsize="24,0" path="m10165,-1046l10188,-1046e" filled="false" stroked="true" strokeweight=".09927pt" strokecolor="#ff0000">
                <v:path arrowok="t"/>
              </v:shape>
            </v:group>
            <v:group style="position:absolute;left:10176;top:-1058;width:2;height:24" coordorigin="10176,-1058" coordsize="2,24">
              <v:shape style="position:absolute;left:10176;top:-1058;width:2;height:24" coordorigin="10176,-1058" coordsize="0,24" path="m10176,-1058l10176,-1034e" filled="false" stroked="true" strokeweight=".098107pt" strokecolor="#ff0000">
                <v:path arrowok="t"/>
              </v:shape>
            </v:group>
            <v:group style="position:absolute;left:10165;top:-1047;width:24;height:2" coordorigin="10165,-1047" coordsize="24,2">
              <v:shape style="position:absolute;left:10165;top:-1047;width:24;height:2" coordorigin="10165,-1047" coordsize="24,0" path="m10165,-1047l10188,-1047e" filled="false" stroked="true" strokeweight=".09927pt" strokecolor="#ff0000">
                <v:path arrowok="t"/>
              </v:shape>
            </v:group>
            <v:group style="position:absolute;left:10176;top:-1059;width:2;height:24" coordorigin="10176,-1059" coordsize="2,24">
              <v:shape style="position:absolute;left:10176;top:-1059;width:2;height:24" coordorigin="10176,-1059" coordsize="0,24" path="m10176,-1059l10176,-1035e" filled="false" stroked="true" strokeweight=".098107pt" strokecolor="#ff0000">
                <v:path arrowok="t"/>
              </v:shape>
            </v:group>
            <v:group style="position:absolute;left:10165;top:-1048;width:24;height:2" coordorigin="10165,-1048" coordsize="24,2">
              <v:shape style="position:absolute;left:10165;top:-1048;width:24;height:2" coordorigin="10165,-1048" coordsize="24,0" path="m10165,-1048l10188,-1048e" filled="false" stroked="true" strokeweight=".09927pt" strokecolor="#ff0000">
                <v:path arrowok="t"/>
              </v:shape>
            </v:group>
            <v:group style="position:absolute;left:10176;top:-1060;width:2;height:24" coordorigin="10176,-1060" coordsize="2,24">
              <v:shape style="position:absolute;left:10176;top:-1060;width:2;height:24" coordorigin="10176,-1060" coordsize="0,24" path="m10176,-1060l10176,-1036e" filled="false" stroked="true" strokeweight=".098107pt" strokecolor="#ff0000">
                <v:path arrowok="t"/>
              </v:shape>
            </v:group>
            <v:group style="position:absolute;left:10165;top:-1048;width:24;height:2" coordorigin="10165,-1048" coordsize="24,2">
              <v:shape style="position:absolute;left:10165;top:-1048;width:24;height:2" coordorigin="10165,-1048" coordsize="24,0" path="m10165,-1048l10188,-1048e" filled="false" stroked="true" strokeweight=".09927pt" strokecolor="#ff0000">
                <v:path arrowok="t"/>
              </v:shape>
            </v:group>
            <v:group style="position:absolute;left:10176;top:-1060;width:2;height:24" coordorigin="10176,-1060" coordsize="2,24">
              <v:shape style="position:absolute;left:10176;top:-1060;width:2;height:24" coordorigin="10176,-1060" coordsize="0,24" path="m10176,-1060l10176,-1036e" filled="false" stroked="true" strokeweight=".098107pt" strokecolor="#ff0000">
                <v:path arrowok="t"/>
              </v:shape>
            </v:group>
            <v:group style="position:absolute;left:10165;top:-1049;width:24;height:2" coordorigin="10165,-1049" coordsize="24,2">
              <v:shape style="position:absolute;left:10165;top:-1049;width:24;height:2" coordorigin="10165,-1049" coordsize="24,0" path="m10165,-1049l10188,-1049e" filled="false" stroked="true" strokeweight=".09927pt" strokecolor="#ff0000">
                <v:path arrowok="t"/>
              </v:shape>
            </v:group>
            <v:group style="position:absolute;left:10176;top:-1061;width:2;height:24" coordorigin="10176,-1061" coordsize="2,24">
              <v:shape style="position:absolute;left:10176;top:-1061;width:2;height:24" coordorigin="10176,-1061" coordsize="0,24" path="m10176,-1061l10176,-1037e" filled="false" stroked="true" strokeweight=".098107pt" strokecolor="#ff0000">
                <v:path arrowok="t"/>
              </v:shape>
            </v:group>
            <v:group style="position:absolute;left:10165;top:-1049;width:24;height:2" coordorigin="10165,-1049" coordsize="24,2">
              <v:shape style="position:absolute;left:10165;top:-1049;width:24;height:2" coordorigin="10165,-1049" coordsize="24,0" path="m10165,-1049l10188,-1049e" filled="false" stroked="true" strokeweight=".09927pt" strokecolor="#ff0000">
                <v:path arrowok="t"/>
              </v:shape>
            </v:group>
            <v:group style="position:absolute;left:10176;top:-1061;width:2;height:24" coordorigin="10176,-1061" coordsize="2,24">
              <v:shape style="position:absolute;left:10176;top:-1061;width:2;height:24" coordorigin="10176,-1061" coordsize="0,24" path="m10176,-1061l10176,-1037e" filled="false" stroked="true" strokeweight=".098107pt" strokecolor="#ff0000">
                <v:path arrowok="t"/>
              </v:shape>
            </v:group>
            <v:group style="position:absolute;left:10165;top:-1049;width:24;height:2" coordorigin="10165,-1049" coordsize="24,2">
              <v:shape style="position:absolute;left:10165;top:-1049;width:24;height:2" coordorigin="10165,-1049" coordsize="24,0" path="m10165,-1049l10188,-1049e" filled="false" stroked="true" strokeweight=".09927pt" strokecolor="#ff0000">
                <v:path arrowok="t"/>
              </v:shape>
            </v:group>
            <v:group style="position:absolute;left:10176;top:-1061;width:2;height:24" coordorigin="10176,-1061" coordsize="2,24">
              <v:shape style="position:absolute;left:10176;top:-1061;width:2;height:24" coordorigin="10176,-1061" coordsize="0,24" path="m10176,-1061l10176,-1037e" filled="false" stroked="true" strokeweight=".098107pt" strokecolor="#ff0000">
                <v:path arrowok="t"/>
              </v:shape>
            </v:group>
            <v:group style="position:absolute;left:10165;top:-1050;width:24;height:2" coordorigin="10165,-1050" coordsize="24,2">
              <v:shape style="position:absolute;left:10165;top:-1050;width:24;height:2" coordorigin="10165,-1050" coordsize="24,0" path="m10165,-1050l10188,-1050e" filled="false" stroked="true" strokeweight=".09927pt" strokecolor="#ff0000">
                <v:path arrowok="t"/>
              </v:shape>
            </v:group>
            <v:group style="position:absolute;left:10176;top:-1062;width:2;height:24" coordorigin="10176,-1062" coordsize="2,24">
              <v:shape style="position:absolute;left:10176;top:-1062;width:2;height:24" coordorigin="10176,-1062" coordsize="0,24" path="m10176,-1062l10176,-1038e" filled="false" stroked="true" strokeweight=".098107pt" strokecolor="#ff0000">
                <v:path arrowok="t"/>
              </v:shape>
            </v:group>
            <v:group style="position:absolute;left:10165;top:-1050;width:24;height:2" coordorigin="10165,-1050" coordsize="24,2">
              <v:shape style="position:absolute;left:10165;top:-1050;width:24;height:2" coordorigin="10165,-1050" coordsize="24,0" path="m10165,-1050l10188,-1050e" filled="false" stroked="true" strokeweight=".09927pt" strokecolor="#ff0000">
                <v:path arrowok="t"/>
              </v:shape>
            </v:group>
            <v:group style="position:absolute;left:10176;top:-1062;width:2;height:24" coordorigin="10176,-1062" coordsize="2,24">
              <v:shape style="position:absolute;left:10176;top:-1062;width:2;height:24" coordorigin="10176,-1062" coordsize="0,24" path="m10176,-1062l10176,-1038e" filled="false" stroked="true" strokeweight=".098107pt" strokecolor="#ff0000">
                <v:path arrowok="t"/>
              </v:shape>
            </v:group>
            <v:group style="position:absolute;left:10165;top:-1050;width:24;height:2" coordorigin="10165,-1050" coordsize="24,2">
              <v:shape style="position:absolute;left:10165;top:-1050;width:24;height:2" coordorigin="10165,-1050" coordsize="24,0" path="m10165,-1050l10188,-1050e" filled="false" stroked="true" strokeweight=".09927pt" strokecolor="#ff0000">
                <v:path arrowok="t"/>
              </v:shape>
            </v:group>
            <v:group style="position:absolute;left:10176;top:-1062;width:2;height:24" coordorigin="10176,-1062" coordsize="2,24">
              <v:shape style="position:absolute;left:10176;top:-1062;width:2;height:24" coordorigin="10176,-1062" coordsize="0,24" path="m10176,-1062l10176,-1038e" filled="false" stroked="true" strokeweight=".098107pt" strokecolor="#ff0000">
                <v:path arrowok="t"/>
              </v:shape>
            </v:group>
            <v:group style="position:absolute;left:10165;top:-1052;width:24;height:2" coordorigin="10165,-1052" coordsize="24,2">
              <v:shape style="position:absolute;left:10165;top:-1052;width:24;height:2" coordorigin="10165,-1052" coordsize="24,0" path="m10165,-1052l10188,-1052e" filled="false" stroked="true" strokeweight=".09927pt" strokecolor="#ff0000">
                <v:path arrowok="t"/>
              </v:shape>
            </v:group>
            <v:group style="position:absolute;left:10176;top:-1064;width:2;height:24" coordorigin="10176,-1064" coordsize="2,24">
              <v:shape style="position:absolute;left:10176;top:-1064;width:2;height:24" coordorigin="10176,-1064" coordsize="0,24" path="m10176,-1064l10176,-1040e" filled="false" stroked="true" strokeweight=".098107pt" strokecolor="#ff0000">
                <v:path arrowok="t"/>
              </v:shape>
            </v:group>
            <v:group style="position:absolute;left:10165;top:-1053;width:24;height:2" coordorigin="10165,-1053" coordsize="24,2">
              <v:shape style="position:absolute;left:10165;top:-1053;width:24;height:2" coordorigin="10165,-1053" coordsize="24,0" path="m10165,-1053l10188,-1053e" filled="false" stroked="true" strokeweight=".09927pt" strokecolor="#ff0000">
                <v:path arrowok="t"/>
              </v:shape>
            </v:group>
            <v:group style="position:absolute;left:10176;top:-1065;width:2;height:24" coordorigin="10176,-1065" coordsize="2,24">
              <v:shape style="position:absolute;left:10176;top:-1065;width:2;height:24" coordorigin="10176,-1065" coordsize="0,24" path="m10176,-1065l10176,-1041e" filled="false" stroked="true" strokeweight=".098107pt" strokecolor="#ff0000">
                <v:path arrowok="t"/>
              </v:shape>
            </v:group>
            <v:group style="position:absolute;left:10165;top:-1053;width:24;height:2" coordorigin="10165,-1053" coordsize="24,2">
              <v:shape style="position:absolute;left:10165;top:-1053;width:24;height:2" coordorigin="10165,-1053" coordsize="24,0" path="m10165,-1053l10188,-1053e" filled="false" stroked="true" strokeweight=".09927pt" strokecolor="#ff0000">
                <v:path arrowok="t"/>
              </v:shape>
            </v:group>
            <v:group style="position:absolute;left:10176;top:-1065;width:2;height:24" coordorigin="10176,-1065" coordsize="2,24">
              <v:shape style="position:absolute;left:10176;top:-1065;width:2;height:24" coordorigin="10176,-1065" coordsize="0,24" path="m10176,-1065l10176,-1041e" filled="false" stroked="true" strokeweight=".098107pt" strokecolor="#ff0000">
                <v:path arrowok="t"/>
              </v:shape>
            </v:group>
            <v:group style="position:absolute;left:10165;top:-1054;width:24;height:2" coordorigin="10165,-1054" coordsize="24,2">
              <v:shape style="position:absolute;left:10165;top:-1054;width:24;height:2" coordorigin="10165,-1054" coordsize="24,0" path="m10165,-1054l10188,-1054e" filled="false" stroked="true" strokeweight=".09927pt" strokecolor="#ff0000">
                <v:path arrowok="t"/>
              </v:shape>
            </v:group>
            <v:group style="position:absolute;left:10176;top:-1065;width:2;height:24" coordorigin="10176,-1065" coordsize="2,24">
              <v:shape style="position:absolute;left:10176;top:-1065;width:2;height:24" coordorigin="10176,-1065" coordsize="0,24" path="m10176,-1065l10176,-1042e" filled="false" stroked="true" strokeweight=".098107pt" strokecolor="#ff0000">
                <v:path arrowok="t"/>
              </v:shape>
            </v:group>
            <v:group style="position:absolute;left:10165;top:-1054;width:24;height:2" coordorigin="10165,-1054" coordsize="24,2">
              <v:shape style="position:absolute;left:10165;top:-1054;width:24;height:2" coordorigin="10165,-1054" coordsize="24,0" path="m10165,-1054l10188,-1054e" filled="false" stroked="true" strokeweight=".09927pt" strokecolor="#ff0000">
                <v:path arrowok="t"/>
              </v:shape>
            </v:group>
            <v:group style="position:absolute;left:10176;top:-1066;width:2;height:24" coordorigin="10176,-1066" coordsize="2,24">
              <v:shape style="position:absolute;left:10176;top:-1066;width:2;height:24" coordorigin="10176,-1066" coordsize="0,24" path="m10176,-1066l10176,-1042e" filled="false" stroked="true" strokeweight=".098107pt" strokecolor="#ff0000">
                <v:path arrowok="t"/>
              </v:shape>
            </v:group>
            <v:group style="position:absolute;left:10165;top:-1054;width:24;height:2" coordorigin="10165,-1054" coordsize="24,2">
              <v:shape style="position:absolute;left:10165;top:-1054;width:24;height:2" coordorigin="10165,-1054" coordsize="24,0" path="m10165,-1054l10188,-1054e" filled="false" stroked="true" strokeweight=".09927pt" strokecolor="#ff0000">
                <v:path arrowok="t"/>
              </v:shape>
            </v:group>
            <v:group style="position:absolute;left:10176;top:-1066;width:2;height:24" coordorigin="10176,-1066" coordsize="2,24">
              <v:shape style="position:absolute;left:10176;top:-1066;width:2;height:24" coordorigin="10176,-1066" coordsize="0,24" path="m10176,-1066l10176,-1042e" filled="false" stroked="true" strokeweight=".098107pt" strokecolor="#ff0000">
                <v:path arrowok="t"/>
              </v:shape>
            </v:group>
            <v:group style="position:absolute;left:10165;top:-1055;width:24;height:2" coordorigin="10165,-1055" coordsize="24,2">
              <v:shape style="position:absolute;left:10165;top:-1055;width:24;height:2" coordorigin="10165,-1055" coordsize="24,0" path="m10165,-1055l10188,-1055e" filled="false" stroked="true" strokeweight=".09927pt" strokecolor="#ff0000">
                <v:path arrowok="t"/>
              </v:shape>
            </v:group>
            <v:group style="position:absolute;left:10176;top:-1066;width:2;height:24" coordorigin="10176,-1066" coordsize="2,24">
              <v:shape style="position:absolute;left:10176;top:-1066;width:2;height:24" coordorigin="10176,-1066" coordsize="0,24" path="m10176,-1066l10176,-1043e" filled="false" stroked="true" strokeweight=".098107pt" strokecolor="#ff0000">
                <v:path arrowok="t"/>
              </v:shape>
            </v:group>
            <v:group style="position:absolute;left:10165;top:-1055;width:24;height:2" coordorigin="10165,-1055" coordsize="24,2">
              <v:shape style="position:absolute;left:10165;top:-1055;width:24;height:2" coordorigin="10165,-1055" coordsize="24,0" path="m10165,-1055l10188,-1055e" filled="false" stroked="true" strokeweight=".09927pt" strokecolor="#ff0000">
                <v:path arrowok="t"/>
              </v:shape>
            </v:group>
            <v:group style="position:absolute;left:10176;top:-1067;width:2;height:24" coordorigin="10176,-1067" coordsize="2,24">
              <v:shape style="position:absolute;left:10176;top:-1067;width:2;height:24" coordorigin="10176,-1067" coordsize="0,24" path="m10176,-1067l10176,-1043e" filled="false" stroked="true" strokeweight=".098107pt" strokecolor="#ff0000">
                <v:path arrowok="t"/>
              </v:shape>
            </v:group>
            <v:group style="position:absolute;left:10165;top:-1056;width:24;height:2" coordorigin="10165,-1056" coordsize="24,2">
              <v:shape style="position:absolute;left:10165;top:-1056;width:24;height:2" coordorigin="10165,-1056" coordsize="24,0" path="m10165,-1056l10188,-1056e" filled="false" stroked="true" strokeweight=".09927pt" strokecolor="#ff0000">
                <v:path arrowok="t"/>
              </v:shape>
            </v:group>
            <v:group style="position:absolute;left:10176;top:-1067;width:2;height:24" coordorigin="10176,-1067" coordsize="2,24">
              <v:shape style="position:absolute;left:10176;top:-1067;width:2;height:24" coordorigin="10176,-1067" coordsize="0,24" path="m10176,-1067l10176,-1044e" filled="false" stroked="true" strokeweight=".098107pt" strokecolor="#ff0000">
                <v:path arrowok="t"/>
              </v:shape>
            </v:group>
            <v:group style="position:absolute;left:10165;top:-1056;width:24;height:2" coordorigin="10165,-1056" coordsize="24,2">
              <v:shape style="position:absolute;left:10165;top:-1056;width:24;height:2" coordorigin="10165,-1056" coordsize="24,0" path="m10165,-1056l10188,-1056e" filled="false" stroked="true" strokeweight=".09927pt" strokecolor="#ff0000">
                <v:path arrowok="t"/>
              </v:shape>
            </v:group>
            <v:group style="position:absolute;left:10176;top:-1068;width:2;height:24" coordorigin="10176,-1068" coordsize="2,24">
              <v:shape style="position:absolute;left:10176;top:-1068;width:2;height:24" coordorigin="10176,-1068" coordsize="0,24" path="m10176,-1068l10176,-1044e" filled="false" stroked="true" strokeweight=".098107pt" strokecolor="#ff0000">
                <v:path arrowok="t"/>
              </v:shape>
            </v:group>
            <v:group style="position:absolute;left:10165;top:-1056;width:24;height:2" coordorigin="10165,-1056" coordsize="24,2">
              <v:shape style="position:absolute;left:10165;top:-1056;width:24;height:2" coordorigin="10165,-1056" coordsize="24,0" path="m10165,-1056l10188,-1056e" filled="false" stroked="true" strokeweight=".09927pt" strokecolor="#ff0000">
                <v:path arrowok="t"/>
              </v:shape>
            </v:group>
            <v:group style="position:absolute;left:10176;top:-1068;width:2;height:24" coordorigin="10176,-1068" coordsize="2,24">
              <v:shape style="position:absolute;left:10176;top:-1068;width:2;height:24" coordorigin="10176,-1068" coordsize="0,24" path="m10176,-1068l10176,-1044e" filled="false" stroked="true" strokeweight=".098107pt" strokecolor="#ff0000">
                <v:path arrowok="t"/>
              </v:shape>
            </v:group>
            <v:group style="position:absolute;left:10165;top:-1057;width:24;height:2" coordorigin="10165,-1057" coordsize="24,2">
              <v:shape style="position:absolute;left:10165;top:-1057;width:24;height:2" coordorigin="10165,-1057" coordsize="24,0" path="m10165,-1057l10188,-1057e" filled="false" stroked="true" strokeweight=".09927pt" strokecolor="#ff0000">
                <v:path arrowok="t"/>
              </v:shape>
            </v:group>
            <v:group style="position:absolute;left:10176;top:-1069;width:2;height:24" coordorigin="10176,-1069" coordsize="2,24">
              <v:shape style="position:absolute;left:10176;top:-1069;width:2;height:24" coordorigin="10176,-1069" coordsize="0,24" path="m10176,-1069l10176,-1045e" filled="false" stroked="true" strokeweight=".098107pt" strokecolor="#ff0000">
                <v:path arrowok="t"/>
              </v:shape>
            </v:group>
            <v:group style="position:absolute;left:10165;top:-1058;width:24;height:2" coordorigin="10165,-1058" coordsize="24,2">
              <v:shape style="position:absolute;left:10165;top:-1058;width:24;height:2" coordorigin="10165,-1058" coordsize="24,0" path="m10165,-1058l10188,-1058e" filled="false" stroked="true" strokeweight=".09927pt" strokecolor="#ff0000">
                <v:path arrowok="t"/>
              </v:shape>
            </v:group>
            <v:group style="position:absolute;left:10176;top:-1069;width:2;height:24" coordorigin="10176,-1069" coordsize="2,24">
              <v:shape style="position:absolute;left:10176;top:-1069;width:2;height:24" coordorigin="10176,-1069" coordsize="0,24" path="m10176,-1069l10176,-1046e" filled="false" stroked="true" strokeweight=".098107pt" strokecolor="#ff0000">
                <v:path arrowok="t"/>
              </v:shape>
            </v:group>
            <v:group style="position:absolute;left:10165;top:-1058;width:24;height:2" coordorigin="10165,-1058" coordsize="24,2">
              <v:shape style="position:absolute;left:10165;top:-1058;width:24;height:2" coordorigin="10165,-1058" coordsize="24,0" path="m10165,-1058l10188,-1058e" filled="false" stroked="true" strokeweight=".09927pt" strokecolor="#ff0000">
                <v:path arrowok="t"/>
              </v:shape>
            </v:group>
            <v:group style="position:absolute;left:10176;top:-1070;width:2;height:24" coordorigin="10176,-1070" coordsize="2,24">
              <v:shape style="position:absolute;left:10176;top:-1070;width:2;height:24" coordorigin="10176,-1070" coordsize="0,24" path="m10176,-1070l10176,-1046e" filled="false" stroked="true" strokeweight=".098107pt" strokecolor="#ff0000">
                <v:path arrowok="t"/>
              </v:shape>
            </v:group>
            <v:group style="position:absolute;left:10165;top:-1059;width:24;height:2" coordorigin="10165,-1059" coordsize="24,2">
              <v:shape style="position:absolute;left:10165;top:-1059;width:24;height:2" coordorigin="10165,-1059" coordsize="24,0" path="m10165,-1059l10188,-1059e" filled="false" stroked="true" strokeweight=".09927pt" strokecolor="#ff0000">
                <v:path arrowok="t"/>
              </v:shape>
            </v:group>
            <v:group style="position:absolute;left:10176;top:-1070;width:2;height:24" coordorigin="10176,-1070" coordsize="2,24">
              <v:shape style="position:absolute;left:10176;top:-1070;width:2;height:24" coordorigin="10176,-1070" coordsize="0,24" path="m10176,-1070l10176,-1047e" filled="false" stroked="true" strokeweight=".098107pt" strokecolor="#ff0000">
                <v:path arrowok="t"/>
              </v:shape>
            </v:group>
            <v:group style="position:absolute;left:10165;top:-1059;width:24;height:2" coordorigin="10165,-1059" coordsize="24,2">
              <v:shape style="position:absolute;left:10165;top:-1059;width:24;height:2" coordorigin="10165,-1059" coordsize="24,0" path="m10165,-1059l10188,-1059e" filled="false" stroked="true" strokeweight=".09927pt" strokecolor="#ff0000">
                <v:path arrowok="t"/>
              </v:shape>
            </v:group>
            <v:group style="position:absolute;left:10176;top:-1071;width:2;height:24" coordorigin="10176,-1071" coordsize="2,24">
              <v:shape style="position:absolute;left:10176;top:-1071;width:2;height:24" coordorigin="10176,-1071" coordsize="0,24" path="m10176,-1071l10176,-1047e" filled="false" stroked="true" strokeweight=".098107pt" strokecolor="#ff0000">
                <v:path arrowok="t"/>
              </v:shape>
            </v:group>
            <v:group style="position:absolute;left:10165;top:-1060;width:24;height:2" coordorigin="10165,-1060" coordsize="24,2">
              <v:shape style="position:absolute;left:10165;top:-1060;width:24;height:2" coordorigin="10165,-1060" coordsize="24,0" path="m10165,-1060l10188,-1060e" filled="false" stroked="true" strokeweight=".09927pt" strokecolor="#ff0000">
                <v:path arrowok="t"/>
              </v:shape>
            </v:group>
            <v:group style="position:absolute;left:10176;top:-1072;width:2;height:24" coordorigin="10176,-1072" coordsize="2,24">
              <v:shape style="position:absolute;left:10176;top:-1072;width:2;height:24" coordorigin="10176,-1072" coordsize="0,24" path="m10176,-1072l10176,-1048e" filled="false" stroked="true" strokeweight=".098107pt" strokecolor="#ff0000">
                <v:path arrowok="t"/>
              </v:shape>
            </v:group>
            <v:group style="position:absolute;left:10165;top:-1060;width:24;height:2" coordorigin="10165,-1060" coordsize="24,2">
              <v:shape style="position:absolute;left:10165;top:-1060;width:24;height:2" coordorigin="10165,-1060" coordsize="24,0" path="m10165,-1060l10188,-1060e" filled="false" stroked="true" strokeweight=".09927pt" strokecolor="#ff0000">
                <v:path arrowok="t"/>
              </v:shape>
            </v:group>
            <v:group style="position:absolute;left:10176;top:-1072;width:2;height:24" coordorigin="10176,-1072" coordsize="2,24">
              <v:shape style="position:absolute;left:10176;top:-1072;width:2;height:24" coordorigin="10176,-1072" coordsize="0,24" path="m10176,-1072l10176,-1048e" filled="false" stroked="true" strokeweight=".098107pt" strokecolor="#ff0000">
                <v:path arrowok="t"/>
              </v:shape>
            </v:group>
            <v:group style="position:absolute;left:10165;top:-1061;width:24;height:2" coordorigin="10165,-1061" coordsize="24,2">
              <v:shape style="position:absolute;left:10165;top:-1061;width:24;height:2" coordorigin="10165,-1061" coordsize="24,0" path="m10165,-1061l10188,-1061e" filled="false" stroked="true" strokeweight=".09927pt" strokecolor="#ff0000">
                <v:path arrowok="t"/>
              </v:shape>
            </v:group>
            <v:group style="position:absolute;left:10176;top:-1072;width:2;height:24" coordorigin="10176,-1072" coordsize="2,24">
              <v:shape style="position:absolute;left:10176;top:-1072;width:2;height:24" coordorigin="10176,-1072" coordsize="0,24" path="m10176,-1072l10176,-1049e" filled="false" stroked="true" strokeweight=".098107pt" strokecolor="#ff0000">
                <v:path arrowok="t"/>
              </v:shape>
            </v:group>
            <v:group style="position:absolute;left:10165;top:-1061;width:24;height:2" coordorigin="10165,-1061" coordsize="24,2">
              <v:shape style="position:absolute;left:10165;top:-1061;width:24;height:2" coordorigin="10165,-1061" coordsize="24,0" path="m10165,-1061l10188,-1061e" filled="false" stroked="true" strokeweight=".09927pt" strokecolor="#ff0000">
                <v:path arrowok="t"/>
              </v:shape>
            </v:group>
            <v:group style="position:absolute;left:10176;top:-1073;width:2;height:24" coordorigin="10176,-1073" coordsize="2,24">
              <v:shape style="position:absolute;left:10176;top:-1073;width:2;height:24" coordorigin="10176,-1073" coordsize="0,24" path="m10176,-1073l10176,-1049e" filled="false" stroked="true" strokeweight=".098107pt" strokecolor="#ff0000">
                <v:path arrowok="t"/>
              </v:shape>
            </v:group>
            <v:group style="position:absolute;left:10165;top:-1061;width:24;height:2" coordorigin="10165,-1061" coordsize="24,2">
              <v:shape style="position:absolute;left:10165;top:-1061;width:24;height:2" coordorigin="10165,-1061" coordsize="24,0" path="m10165,-1061l10188,-1061e" filled="false" stroked="true" strokeweight=".09927pt" strokecolor="#ff0000">
                <v:path arrowok="t"/>
              </v:shape>
            </v:group>
            <v:group style="position:absolute;left:10176;top:-1073;width:2;height:24" coordorigin="10176,-1073" coordsize="2,24">
              <v:shape style="position:absolute;left:10176;top:-1073;width:2;height:24" coordorigin="10176,-1073" coordsize="0,24" path="m10176,-1073l10176,-1049e" filled="false" stroked="true" strokeweight=".098107pt" strokecolor="#ff0000">
                <v:path arrowok="t"/>
              </v:shape>
            </v:group>
            <v:group style="position:absolute;left:10165;top:-1062;width:24;height:2" coordorigin="10165,-1062" coordsize="24,2">
              <v:shape style="position:absolute;left:10165;top:-1062;width:24;height:2" coordorigin="10165,-1062" coordsize="24,0" path="m10165,-1062l10188,-1062e" filled="false" stroked="true" strokeweight=".09927pt" strokecolor="#ff0000">
                <v:path arrowok="t"/>
              </v:shape>
            </v:group>
            <v:group style="position:absolute;left:10176;top:-1073;width:2;height:24" coordorigin="10176,-1073" coordsize="2,24">
              <v:shape style="position:absolute;left:10176;top:-1073;width:2;height:24" coordorigin="10176,-1073" coordsize="0,24" path="m10176,-1073l10176,-1050e" filled="false" stroked="true" strokeweight=".098107pt" strokecolor="#ff0000">
                <v:path arrowok="t"/>
              </v:shape>
            </v:group>
            <v:group style="position:absolute;left:10165;top:-1062;width:24;height:2" coordorigin="10165,-1062" coordsize="24,2">
              <v:shape style="position:absolute;left:10165;top:-1062;width:24;height:2" coordorigin="10165,-1062" coordsize="24,0" path="m10165,-1062l10188,-1062e" filled="false" stroked="true" strokeweight=".09927pt" strokecolor="#ff0000">
                <v:path arrowok="t"/>
              </v:shape>
            </v:group>
            <v:group style="position:absolute;left:10176;top:-1074;width:2;height:24" coordorigin="10176,-1074" coordsize="2,24">
              <v:shape style="position:absolute;left:10176;top:-1074;width:2;height:24" coordorigin="10176,-1074" coordsize="0,24" path="m10176,-1074l10176,-1050e" filled="false" stroked="true" strokeweight=".098107pt" strokecolor="#ff0000">
                <v:path arrowok="t"/>
              </v:shape>
            </v:group>
            <v:group style="position:absolute;left:10165;top:-1062;width:24;height:2" coordorigin="10165,-1062" coordsize="24,2">
              <v:shape style="position:absolute;left:10165;top:-1062;width:24;height:2" coordorigin="10165,-1062" coordsize="24,0" path="m10165,-1062l10188,-1062e" filled="false" stroked="true" strokeweight=".09927pt" strokecolor="#ff0000">
                <v:path arrowok="t"/>
              </v:shape>
            </v:group>
            <v:group style="position:absolute;left:10176;top:-1074;width:2;height:24" coordorigin="10176,-1074" coordsize="2,24">
              <v:shape style="position:absolute;left:10176;top:-1074;width:2;height:24" coordorigin="10176,-1074" coordsize="0,24" path="m10176,-1074l10176,-1050e" filled="false" stroked="true" strokeweight=".098107pt" strokecolor="#ff0000">
                <v:path arrowok="t"/>
              </v:shape>
            </v:group>
            <v:group style="position:absolute;left:10165;top:-1063;width:24;height:2" coordorigin="10165,-1063" coordsize="24,2">
              <v:shape style="position:absolute;left:10165;top:-1063;width:24;height:2" coordorigin="10165,-1063" coordsize="24,0" path="m10165,-1063l10188,-1063e" filled="false" stroked="true" strokeweight=".09927pt" strokecolor="#ff0000">
                <v:path arrowok="t"/>
              </v:shape>
            </v:group>
            <v:group style="position:absolute;left:10176;top:-1074;width:2;height:24" coordorigin="10176,-1074" coordsize="2,24">
              <v:shape style="position:absolute;left:10176;top:-1074;width:2;height:24" coordorigin="10176,-1074" coordsize="0,24" path="m10176,-1074l10176,-1051e" filled="false" stroked="true" strokeweight=".098107pt" strokecolor="#ff0000">
                <v:path arrowok="t"/>
              </v:shape>
            </v:group>
            <v:group style="position:absolute;left:10165;top:-1063;width:24;height:2" coordorigin="10165,-1063" coordsize="24,2">
              <v:shape style="position:absolute;left:10165;top:-1063;width:24;height:2" coordorigin="10165,-1063" coordsize="24,0" path="m10165,-1063l10188,-1063e" filled="false" stroked="true" strokeweight=".09927pt" strokecolor="#ff0000">
                <v:path arrowok="t"/>
              </v:shape>
            </v:group>
            <v:group style="position:absolute;left:10176;top:-1075;width:2;height:24" coordorigin="10176,-1075" coordsize="2,24">
              <v:shape style="position:absolute;left:10176;top:-1075;width:2;height:24" coordorigin="10176,-1075" coordsize="0,24" path="m10176,-1075l10176,-1051e" filled="false" stroked="true" strokeweight=".098107pt" strokecolor="#ff0000">
                <v:path arrowok="t"/>
              </v:shape>
            </v:group>
            <v:group style="position:absolute;left:10165;top:-1063;width:24;height:2" coordorigin="10165,-1063" coordsize="24,2">
              <v:shape style="position:absolute;left:10165;top:-1063;width:24;height:2" coordorigin="10165,-1063" coordsize="24,0" path="m10165,-1063l10188,-1063e" filled="false" stroked="true" strokeweight=".09927pt" strokecolor="#ff0000">
                <v:path arrowok="t"/>
              </v:shape>
            </v:group>
            <v:group style="position:absolute;left:10176;top:-1075;width:2;height:24" coordorigin="10176,-1075" coordsize="2,24">
              <v:shape style="position:absolute;left:10176;top:-1075;width:2;height:24" coordorigin="10176,-1075" coordsize="0,24" path="m10176,-1075l10176,-1051e" filled="false" stroked="true" strokeweight=".098107pt" strokecolor="#ff0000">
                <v:path arrowok="t"/>
              </v:shape>
            </v:group>
            <v:group style="position:absolute;left:10165;top:-1064;width:24;height:2" coordorigin="10165,-1064" coordsize="24,2">
              <v:shape style="position:absolute;left:10165;top:-1064;width:24;height:2" coordorigin="10165,-1064" coordsize="24,0" path="m10165,-1064l10188,-1064e" filled="false" stroked="true" strokeweight=".09927pt" strokecolor="#ff0000">
                <v:path arrowok="t"/>
              </v:shape>
            </v:group>
            <v:group style="position:absolute;left:10176;top:-1076;width:2;height:24" coordorigin="10176,-1076" coordsize="2,24">
              <v:shape style="position:absolute;left:10176;top:-1076;width:2;height:24" coordorigin="10176,-1076" coordsize="0,24" path="m10176,-1076l10176,-1052e" filled="false" stroked="true" strokeweight=".098107pt" strokecolor="#ff0000">
                <v:path arrowok="t"/>
              </v:shape>
            </v:group>
            <v:group style="position:absolute;left:10165;top:-1065;width:24;height:2" coordorigin="10165,-1065" coordsize="24,2">
              <v:shape style="position:absolute;left:10165;top:-1065;width:24;height:2" coordorigin="10165,-1065" coordsize="24,0" path="m10165,-1065l10188,-1065e" filled="false" stroked="true" strokeweight=".09927pt" strokecolor="#ff0000">
                <v:path arrowok="t"/>
              </v:shape>
            </v:group>
            <v:group style="position:absolute;left:10176;top:-1076;width:2;height:24" coordorigin="10176,-1076" coordsize="2,24">
              <v:shape style="position:absolute;left:10176;top:-1076;width:2;height:24" coordorigin="10176,-1076" coordsize="0,24" path="m10176,-1076l10176,-1053e" filled="false" stroked="true" strokeweight=".098107pt" strokecolor="#ff0000">
                <v:path arrowok="t"/>
              </v:shape>
            </v:group>
            <v:group style="position:absolute;left:10165;top:-1066;width:24;height:2" coordorigin="10165,-1066" coordsize="24,2">
              <v:shape style="position:absolute;left:10165;top:-1066;width:24;height:2" coordorigin="10165,-1066" coordsize="24,0" path="m10165,-1066l10188,-1066e" filled="false" stroked="true" strokeweight=".09927pt" strokecolor="#ff0000">
                <v:path arrowok="t"/>
              </v:shape>
            </v:group>
            <v:group style="position:absolute;left:10176;top:-1078;width:2;height:24" coordorigin="10176,-1078" coordsize="2,24">
              <v:shape style="position:absolute;left:10176;top:-1078;width:2;height:24" coordorigin="10176,-1078" coordsize="0,24" path="m10176,-1078l10176,-1054e" filled="false" stroked="true" strokeweight=".098107pt" strokecolor="#ff0000">
                <v:path arrowok="t"/>
              </v:shape>
            </v:group>
            <v:group style="position:absolute;left:10165;top:-1066;width:24;height:2" coordorigin="10165,-1066" coordsize="24,2">
              <v:shape style="position:absolute;left:10165;top:-1066;width:24;height:2" coordorigin="10165,-1066" coordsize="24,0" path="m10165,-1066l10188,-1066e" filled="false" stroked="true" strokeweight=".09927pt" strokecolor="#ff0000">
                <v:path arrowok="t"/>
              </v:shape>
            </v:group>
            <v:group style="position:absolute;left:10176;top:-1078;width:2;height:24" coordorigin="10176,-1078" coordsize="2,24">
              <v:shape style="position:absolute;left:10176;top:-1078;width:2;height:24" coordorigin="10176,-1078" coordsize="0,24" path="m10176,-1078l10176,-1055e" filled="false" stroked="true" strokeweight=".098107pt" strokecolor="#ff0000">
                <v:path arrowok="t"/>
              </v:shape>
            </v:group>
            <v:group style="position:absolute;left:10165;top:-1067;width:24;height:2" coordorigin="10165,-1067" coordsize="24,2">
              <v:shape style="position:absolute;left:10165;top:-1067;width:24;height:2" coordorigin="10165,-1067" coordsize="24,0" path="m10165,-1067l10188,-1067e" filled="false" stroked="true" strokeweight=".09927pt" strokecolor="#ff0000">
                <v:path arrowok="t"/>
              </v:shape>
            </v:group>
            <v:group style="position:absolute;left:10176;top:-1079;width:2;height:24" coordorigin="10176,-1079" coordsize="2,24">
              <v:shape style="position:absolute;left:10176;top:-1079;width:2;height:24" coordorigin="10176,-1079" coordsize="0,24" path="m10176,-1079l10176,-1055e" filled="false" stroked="true" strokeweight=".098107pt" strokecolor="#ff0000">
                <v:path arrowok="t"/>
              </v:shape>
            </v:group>
            <v:group style="position:absolute;left:10165;top:-1067;width:24;height:2" coordorigin="10165,-1067" coordsize="24,2">
              <v:shape style="position:absolute;left:10165;top:-1067;width:24;height:2" coordorigin="10165,-1067" coordsize="24,0" path="m10165,-1067l10188,-1067e" filled="false" stroked="true" strokeweight=".09927pt" strokecolor="#ff0000">
                <v:path arrowok="t"/>
              </v:shape>
            </v:group>
            <v:group style="position:absolute;left:10176;top:-1079;width:2;height:24" coordorigin="10176,-1079" coordsize="2,24">
              <v:shape style="position:absolute;left:10176;top:-1079;width:2;height:24" coordorigin="10176,-1079" coordsize="0,24" path="m10176,-1079l10176,-1055e" filled="false" stroked="true" strokeweight=".098107pt" strokecolor="#ff0000">
                <v:path arrowok="t"/>
              </v:shape>
            </v:group>
            <v:group style="position:absolute;left:10165;top:-1068;width:24;height:2" coordorigin="10165,-1068" coordsize="24,2">
              <v:shape style="position:absolute;left:10165;top:-1068;width:24;height:2" coordorigin="10165,-1068" coordsize="24,0" path="m10165,-1068l10188,-1068e" filled="false" stroked="true" strokeweight=".09927pt" strokecolor="#ff0000">
                <v:path arrowok="t"/>
              </v:shape>
            </v:group>
            <v:group style="position:absolute;left:10176;top:-1080;width:2;height:24" coordorigin="10176,-1080" coordsize="2,24">
              <v:shape style="position:absolute;left:10176;top:-1080;width:2;height:24" coordorigin="10176,-1080" coordsize="0,24" path="m10176,-1080l10176,-1056e" filled="false" stroked="true" strokeweight=".098107pt" strokecolor="#ff0000">
                <v:path arrowok="t"/>
              </v:shape>
            </v:group>
            <v:group style="position:absolute;left:10165;top:-1068;width:24;height:2" coordorigin="10165,-1068" coordsize="24,2">
              <v:shape style="position:absolute;left:10165;top:-1068;width:24;height:2" coordorigin="10165,-1068" coordsize="24,0" path="m10165,-1068l10188,-1068e" filled="false" stroked="true" strokeweight=".09927pt" strokecolor="#ff0000">
                <v:path arrowok="t"/>
              </v:shape>
            </v:group>
            <v:group style="position:absolute;left:10176;top:-1080;width:2;height:24" coordorigin="10176,-1080" coordsize="2,24">
              <v:shape style="position:absolute;left:10176;top:-1080;width:2;height:24" coordorigin="10176,-1080" coordsize="0,24" path="m10176,-1080l10176,-1057e" filled="false" stroked="true" strokeweight=".098107pt" strokecolor="#ff0000">
                <v:path arrowok="t"/>
              </v:shape>
            </v:group>
            <v:group style="position:absolute;left:10165;top:-1069;width:24;height:2" coordorigin="10165,-1069" coordsize="24,2">
              <v:shape style="position:absolute;left:10165;top:-1069;width:24;height:2" coordorigin="10165,-1069" coordsize="24,0" path="m10165,-1069l10188,-1069e" filled="false" stroked="true" strokeweight=".09927pt" strokecolor="#ff0000">
                <v:path arrowok="t"/>
              </v:shape>
            </v:group>
            <v:group style="position:absolute;left:10176;top:-1081;width:2;height:24" coordorigin="10176,-1081" coordsize="2,24">
              <v:shape style="position:absolute;left:10176;top:-1081;width:2;height:24" coordorigin="10176,-1081" coordsize="0,24" path="m10176,-1081l10176,-1057e" filled="false" stroked="true" strokeweight=".098107pt" strokecolor="#ff0000">
                <v:path arrowok="t"/>
              </v:shape>
            </v:group>
            <v:group style="position:absolute;left:10165;top:-1070;width:24;height:2" coordorigin="10165,-1070" coordsize="24,2">
              <v:shape style="position:absolute;left:10165;top:-1070;width:24;height:2" coordorigin="10165,-1070" coordsize="24,0" path="m10165,-1070l10188,-1070e" filled="false" stroked="true" strokeweight=".09927pt" strokecolor="#ff0000">
                <v:path arrowok="t"/>
              </v:shape>
            </v:group>
            <v:group style="position:absolute;left:10176;top:-1082;width:2;height:24" coordorigin="10176,-1082" coordsize="2,24">
              <v:shape style="position:absolute;left:10176;top:-1082;width:2;height:24" coordorigin="10176,-1082" coordsize="0,24" path="m10176,-1082l10176,-1058e" filled="false" stroked="true" strokeweight=".098107pt" strokecolor="#ff0000">
                <v:path arrowok="t"/>
              </v:shape>
            </v:group>
            <v:group style="position:absolute;left:10165;top:-1070;width:24;height:2" coordorigin="10165,-1070" coordsize="24,2">
              <v:shape style="position:absolute;left:10165;top:-1070;width:24;height:2" coordorigin="10165,-1070" coordsize="24,0" path="m10165,-1070l10188,-1070e" filled="false" stroked="true" strokeweight=".09927pt" strokecolor="#ff0000">
                <v:path arrowok="t"/>
              </v:shape>
            </v:group>
            <v:group style="position:absolute;left:10176;top:-1082;width:2;height:24" coordorigin="10176,-1082" coordsize="2,24">
              <v:shape style="position:absolute;left:10176;top:-1082;width:2;height:24" coordorigin="10176,-1082" coordsize="0,24" path="m10176,-1082l10176,-1059e" filled="false" stroked="true" strokeweight=".098107pt" strokecolor="#ff0000">
                <v:path arrowok="t"/>
              </v:shape>
            </v:group>
            <v:group style="position:absolute;left:10165;top:-1071;width:24;height:2" coordorigin="10165,-1071" coordsize="24,2">
              <v:shape style="position:absolute;left:10165;top:-1071;width:24;height:2" coordorigin="10165,-1071" coordsize="24,0" path="m10165,-1071l10188,-1071e" filled="false" stroked="true" strokeweight=".09927pt" strokecolor="#ff0000">
                <v:path arrowok="t"/>
              </v:shape>
            </v:group>
            <v:group style="position:absolute;left:10176;top:-1083;width:2;height:24" coordorigin="10176,-1083" coordsize="2,24">
              <v:shape style="position:absolute;left:10176;top:-1083;width:2;height:24" coordorigin="10176,-1083" coordsize="0,24" path="m10176,-1083l10176,-1059e" filled="false" stroked="true" strokeweight=".098107pt" strokecolor="#ff0000">
                <v:path arrowok="t"/>
              </v:shape>
            </v:group>
            <v:group style="position:absolute;left:10165;top:-1071;width:24;height:2" coordorigin="10165,-1071" coordsize="24,2">
              <v:shape style="position:absolute;left:10165;top:-1071;width:24;height:2" coordorigin="10165,-1071" coordsize="24,0" path="m10165,-1071l10188,-1071e" filled="false" stroked="true" strokeweight=".09927pt" strokecolor="#ff0000">
                <v:path arrowok="t"/>
              </v:shape>
            </v:group>
            <v:group style="position:absolute;left:10176;top:-1083;width:2;height:24" coordorigin="10176,-1083" coordsize="2,24">
              <v:shape style="position:absolute;left:10176;top:-1083;width:2;height:24" coordorigin="10176,-1083" coordsize="0,24" path="m10176,-1083l10176,-1059e" filled="false" stroked="true" strokeweight=".098107pt" strokecolor="#ff0000">
                <v:path arrowok="t"/>
              </v:shape>
            </v:group>
            <v:group style="position:absolute;left:10165;top:-1072;width:24;height:2" coordorigin="10165,-1072" coordsize="24,2">
              <v:shape style="position:absolute;left:10165;top:-1072;width:24;height:2" coordorigin="10165,-1072" coordsize="24,0" path="m10165,-1072l10188,-1072e" filled="false" stroked="true" strokeweight=".09927pt" strokecolor="#ff0000">
                <v:path arrowok="t"/>
              </v:shape>
            </v:group>
            <v:group style="position:absolute;left:10176;top:-1084;width:2;height:24" coordorigin="10176,-1084" coordsize="2,24">
              <v:shape style="position:absolute;left:10176;top:-1084;width:2;height:24" coordorigin="10176,-1084" coordsize="0,24" path="m10176,-1084l10176,-1060e" filled="false" stroked="true" strokeweight=".098107pt" strokecolor="#ff0000">
                <v:path arrowok="t"/>
              </v:shape>
            </v:group>
            <v:group style="position:absolute;left:10165;top:-1072;width:24;height:2" coordorigin="10165,-1072" coordsize="24,2">
              <v:shape style="position:absolute;left:10165;top:-1072;width:24;height:2" coordorigin="10165,-1072" coordsize="24,0" path="m10165,-1072l10188,-1072e" filled="false" stroked="true" strokeweight=".09927pt" strokecolor="#ff0000">
                <v:path arrowok="t"/>
              </v:shape>
            </v:group>
            <v:group style="position:absolute;left:10176;top:-1084;width:2;height:24" coordorigin="10176,-1084" coordsize="2,24">
              <v:shape style="position:absolute;left:10176;top:-1084;width:2;height:24" coordorigin="10176,-1084" coordsize="0,24" path="m10176,-1084l10176,-1060e" filled="false" stroked="true" strokeweight=".098107pt" strokecolor="#ff0000">
                <v:path arrowok="t"/>
              </v:shape>
            </v:group>
            <v:group style="position:absolute;left:10165;top:-1072;width:24;height:2" coordorigin="10165,-1072" coordsize="24,2">
              <v:shape style="position:absolute;left:10165;top:-1072;width:24;height:2" coordorigin="10165,-1072" coordsize="24,0" path="m10165,-1072l10188,-1072e" filled="false" stroked="true" strokeweight=".09927pt" strokecolor="#ff0000">
                <v:path arrowok="t"/>
              </v:shape>
            </v:group>
            <v:group style="position:absolute;left:10176;top:-1084;width:2;height:24" coordorigin="10176,-1084" coordsize="2,24">
              <v:shape style="position:absolute;left:10176;top:-1084;width:2;height:24" coordorigin="10176,-1084" coordsize="0,24" path="m10176,-1084l10176,-1061e" filled="false" stroked="true" strokeweight=".098107pt" strokecolor="#ff0000">
                <v:path arrowok="t"/>
              </v:shape>
            </v:group>
            <v:group style="position:absolute;left:10165;top:-1073;width:24;height:2" coordorigin="10165,-1073" coordsize="24,2">
              <v:shape style="position:absolute;left:10165;top:-1073;width:24;height:2" coordorigin="10165,-1073" coordsize="24,0" path="m10165,-1073l10188,-1073e" filled="false" stroked="true" strokeweight=".09927pt" strokecolor="#ff0000">
                <v:path arrowok="t"/>
              </v:shape>
            </v:group>
            <v:group style="position:absolute;left:10176;top:-1085;width:2;height:24" coordorigin="10176,-1085" coordsize="2,24">
              <v:shape style="position:absolute;left:10176;top:-1085;width:2;height:24" coordorigin="10176,-1085" coordsize="0,24" path="m10176,-1085l10176,-1061e" filled="false" stroked="true" strokeweight=".098107pt" strokecolor="#ff0000">
                <v:path arrowok="t"/>
              </v:shape>
            </v:group>
            <v:group style="position:absolute;left:10165;top:-1073;width:24;height:2" coordorigin="10165,-1073" coordsize="24,2">
              <v:shape style="position:absolute;left:10165;top:-1073;width:24;height:2" coordorigin="10165,-1073" coordsize="24,0" path="m10165,-1073l10188,-1073e" filled="false" stroked="true" strokeweight=".09927pt" strokecolor="#ff0000">
                <v:path arrowok="t"/>
              </v:shape>
            </v:group>
            <v:group style="position:absolute;left:10176;top:-1085;width:2;height:24" coordorigin="10176,-1085" coordsize="2,24">
              <v:shape style="position:absolute;left:10176;top:-1085;width:2;height:24" coordorigin="10176,-1085" coordsize="0,24" path="m10176,-1085l10176,-1061e" filled="false" stroked="true" strokeweight=".098107pt" strokecolor="#ff0000">
                <v:path arrowok="t"/>
              </v:shape>
            </v:group>
            <v:group style="position:absolute;left:10165;top:-1073;width:24;height:2" coordorigin="10165,-1073" coordsize="24,2">
              <v:shape style="position:absolute;left:10165;top:-1073;width:24;height:2" coordorigin="10165,-1073" coordsize="24,0" path="m10165,-1073l10188,-1073e" filled="false" stroked="true" strokeweight=".09927pt" strokecolor="#ff0000">
                <v:path arrowok="t"/>
              </v:shape>
            </v:group>
            <v:group style="position:absolute;left:10176;top:-1085;width:2;height:24" coordorigin="10176,-1085" coordsize="2,24">
              <v:shape style="position:absolute;left:10176;top:-1085;width:2;height:24" coordorigin="10176,-1085" coordsize="0,24" path="m10176,-1085l10176,-1062e" filled="false" stroked="true" strokeweight=".098107pt" strokecolor="#ff0000">
                <v:path arrowok="t"/>
              </v:shape>
            </v:group>
            <v:group style="position:absolute;left:10165;top:-1074;width:24;height:2" coordorigin="10165,-1074" coordsize="24,2">
              <v:shape style="position:absolute;left:10165;top:-1074;width:24;height:2" coordorigin="10165,-1074" coordsize="24,0" path="m10165,-1074l10188,-1074e" filled="false" stroked="true" strokeweight=".09927pt" strokecolor="#ff0000">
                <v:path arrowok="t"/>
              </v:shape>
            </v:group>
            <v:group style="position:absolute;left:10176;top:-1086;width:2;height:24" coordorigin="10176,-1086" coordsize="2,24">
              <v:shape style="position:absolute;left:10176;top:-1086;width:2;height:24" coordorigin="10176,-1086" coordsize="0,24" path="m10176,-1086l10176,-1062e" filled="false" stroked="true" strokeweight=".098107pt" strokecolor="#ff0000">
                <v:path arrowok="t"/>
              </v:shape>
            </v:group>
            <v:group style="position:absolute;left:10165;top:-1074;width:24;height:2" coordorigin="10165,-1074" coordsize="24,2">
              <v:shape style="position:absolute;left:10165;top:-1074;width:24;height:2" coordorigin="10165,-1074" coordsize="24,0" path="m10165,-1074l10188,-1074e" filled="false" stroked="true" strokeweight=".09927pt" strokecolor="#ff0000">
                <v:path arrowok="t"/>
              </v:shape>
            </v:group>
            <v:group style="position:absolute;left:10176;top:-1086;width:2;height:24" coordorigin="10176,-1086" coordsize="2,24">
              <v:shape style="position:absolute;left:10176;top:-1086;width:2;height:24" coordorigin="10176,-1086" coordsize="0,24" path="m10176,-1086l10176,-1062e" filled="false" stroked="true" strokeweight=".098107pt" strokecolor="#ff0000">
                <v:path arrowok="t"/>
              </v:shape>
            </v:group>
            <v:group style="position:absolute;left:10165;top:-1075;width:24;height:2" coordorigin="10165,-1075" coordsize="24,2">
              <v:shape style="position:absolute;left:10165;top:-1075;width:24;height:2" coordorigin="10165,-1075" coordsize="24,0" path="m10165,-1075l10188,-1075e" filled="false" stroked="true" strokeweight=".09927pt" strokecolor="#ff0000">
                <v:path arrowok="t"/>
              </v:shape>
            </v:group>
            <v:group style="position:absolute;left:10176;top:-1087;width:2;height:24" coordorigin="10176,-1087" coordsize="2,24">
              <v:shape style="position:absolute;left:10176;top:-1087;width:2;height:24" coordorigin="10176,-1087" coordsize="0,24" path="m10176,-1087l10176,-1064e" filled="false" stroked="true" strokeweight=".098107pt" strokecolor="#ff0000">
                <v:path arrowok="t"/>
              </v:shape>
            </v:group>
            <v:group style="position:absolute;left:10165;top:-1076;width:24;height:2" coordorigin="10165,-1076" coordsize="24,2">
              <v:shape style="position:absolute;left:10165;top:-1076;width:24;height:2" coordorigin="10165,-1076" coordsize="24,0" path="m10165,-1076l10188,-1076e" filled="false" stroked="true" strokeweight=".09927pt" strokecolor="#ff0000">
                <v:path arrowok="t"/>
              </v:shape>
            </v:group>
            <v:group style="position:absolute;left:10176;top:-1088;width:2;height:24" coordorigin="10176,-1088" coordsize="2,24">
              <v:shape style="position:absolute;left:10176;top:-1088;width:2;height:24" coordorigin="10176,-1088" coordsize="0,24" path="m10176,-1088l10176,-1064e" filled="false" stroked="true" strokeweight=".098107pt" strokecolor="#ff0000">
                <v:path arrowok="t"/>
              </v:shape>
            </v:group>
            <v:group style="position:absolute;left:10165;top:-1076;width:24;height:2" coordorigin="10165,-1076" coordsize="24,2">
              <v:shape style="position:absolute;left:10165;top:-1076;width:24;height:2" coordorigin="10165,-1076" coordsize="24,0" path="m10165,-1076l10188,-1076e" filled="false" stroked="true" strokeweight=".09927pt" strokecolor="#ff0000">
                <v:path arrowok="t"/>
              </v:shape>
            </v:group>
            <v:group style="position:absolute;left:10176;top:-1088;width:2;height:24" coordorigin="10176,-1088" coordsize="2,24">
              <v:shape style="position:absolute;left:10176;top:-1088;width:2;height:24" coordorigin="10176,-1088" coordsize="0,24" path="m10176,-1088l10176,-1064e" filled="false" stroked="true" strokeweight=".098107pt" strokecolor="#ff0000">
                <v:path arrowok="t"/>
              </v:shape>
            </v:group>
            <v:group style="position:absolute;left:10165;top:-1076;width:24;height:2" coordorigin="10165,-1076" coordsize="24,2">
              <v:shape style="position:absolute;left:10165;top:-1076;width:24;height:2" coordorigin="10165,-1076" coordsize="24,0" path="m10165,-1076l10188,-1076e" filled="false" stroked="true" strokeweight=".09927pt" strokecolor="#ff0000">
                <v:path arrowok="t"/>
              </v:shape>
            </v:group>
            <v:group style="position:absolute;left:10176;top:-1088;width:2;height:24" coordorigin="10176,-1088" coordsize="2,24">
              <v:shape style="position:absolute;left:10176;top:-1088;width:2;height:24" coordorigin="10176,-1088" coordsize="0,24" path="m10176,-1088l10176,-1064e" filled="false" stroked="true" strokeweight=".098107pt" strokecolor="#ff0000">
                <v:path arrowok="t"/>
              </v:shape>
            </v:group>
            <v:group style="position:absolute;left:10165;top:-1077;width:24;height:2" coordorigin="10165,-1077" coordsize="24,2">
              <v:shape style="position:absolute;left:10165;top:-1077;width:24;height:2" coordorigin="10165,-1077" coordsize="24,0" path="m10165,-1077l10188,-1077e" filled="false" stroked="true" strokeweight=".09927pt" strokecolor="#ff0000">
                <v:path arrowok="t"/>
              </v:shape>
            </v:group>
            <v:group style="position:absolute;left:10176;top:-1089;width:2;height:24" coordorigin="10176,-1089" coordsize="2,24">
              <v:shape style="position:absolute;left:10176;top:-1089;width:2;height:24" coordorigin="10176,-1089" coordsize="0,24" path="m10176,-1089l10176,-1065e" filled="false" stroked="true" strokeweight=".098107pt" strokecolor="#ff0000">
                <v:path arrowok="t"/>
              </v:shape>
            </v:group>
            <v:group style="position:absolute;left:10165;top:-1077;width:24;height:2" coordorigin="10165,-1077" coordsize="24,2">
              <v:shape style="position:absolute;left:10165;top:-1077;width:24;height:2" coordorigin="10165,-1077" coordsize="24,0" path="m10165,-1077l10188,-1077e" filled="false" stroked="true" strokeweight=".09927pt" strokecolor="#ff0000">
                <v:path arrowok="t"/>
              </v:shape>
            </v:group>
            <v:group style="position:absolute;left:10176;top:-1089;width:2;height:24" coordorigin="10176,-1089" coordsize="2,24">
              <v:shape style="position:absolute;left:10176;top:-1089;width:2;height:24" coordorigin="10176,-1089" coordsize="0,24" path="m10176,-1089l10176,-1065e" filled="false" stroked="true" strokeweight=".098107pt" strokecolor="#ff0000">
                <v:path arrowok="t"/>
              </v:shape>
            </v:group>
            <v:group style="position:absolute;left:10165;top:-1078;width:24;height:2" coordorigin="10165,-1078" coordsize="24,2">
              <v:shape style="position:absolute;left:10165;top:-1078;width:24;height:2" coordorigin="10165,-1078" coordsize="24,0" path="m10165,-1078l10188,-1078e" filled="false" stroked="true" strokeweight=".09927pt" strokecolor="#ff0000">
                <v:path arrowok="t"/>
              </v:shape>
            </v:group>
            <v:group style="position:absolute;left:10176;top:-1090;width:2;height:24" coordorigin="10176,-1090" coordsize="2,24">
              <v:shape style="position:absolute;left:10176;top:-1090;width:2;height:24" coordorigin="10176,-1090" coordsize="0,24" path="m10176,-1090l10176,-1066e" filled="false" stroked="true" strokeweight=".098107pt" strokecolor="#ff0000">
                <v:path arrowok="t"/>
              </v:shape>
            </v:group>
            <v:group style="position:absolute;left:10165;top:-1078;width:24;height:2" coordorigin="10165,-1078" coordsize="24,2">
              <v:shape style="position:absolute;left:10165;top:-1078;width:24;height:2" coordorigin="10165,-1078" coordsize="24,0" path="m10165,-1078l10188,-1078e" filled="false" stroked="true" strokeweight=".09927pt" strokecolor="#ff0000">
                <v:path arrowok="t"/>
              </v:shape>
            </v:group>
            <v:group style="position:absolute;left:10176;top:-1090;width:2;height:24" coordorigin="10176,-1090" coordsize="2,24">
              <v:shape style="position:absolute;left:10176;top:-1090;width:2;height:24" coordorigin="10176,-1090" coordsize="0,24" path="m10176,-1090l10176,-1066e" filled="false" stroked="true" strokeweight=".098107pt" strokecolor="#ff0000">
                <v:path arrowok="t"/>
              </v:shape>
            </v:group>
            <v:group style="position:absolute;left:10165;top:-1079;width:24;height:2" coordorigin="10165,-1079" coordsize="24,2">
              <v:shape style="position:absolute;left:10165;top:-1079;width:24;height:2" coordorigin="10165,-1079" coordsize="24,0" path="m10165,-1079l10188,-1079e" filled="false" stroked="true" strokeweight=".09927pt" strokecolor="#ff0000">
                <v:path arrowok="t"/>
              </v:shape>
            </v:group>
            <v:group style="position:absolute;left:10176;top:-1091;width:2;height:24" coordorigin="10176,-1091" coordsize="2,24">
              <v:shape style="position:absolute;left:10176;top:-1091;width:2;height:24" coordorigin="10176,-1091" coordsize="0,24" path="m10176,-1091l10176,-1067e" filled="false" stroked="true" strokeweight=".098107pt" strokecolor="#ff0000">
                <v:path arrowok="t"/>
              </v:shape>
            </v:group>
            <v:group style="position:absolute;left:10165;top:-1079;width:24;height:2" coordorigin="10165,-1079" coordsize="24,2">
              <v:shape style="position:absolute;left:10165;top:-1079;width:24;height:2" coordorigin="10165,-1079" coordsize="24,0" path="m10165,-1079l10188,-1079e" filled="false" stroked="true" strokeweight=".09927pt" strokecolor="#ff0000">
                <v:path arrowok="t"/>
              </v:shape>
            </v:group>
            <v:group style="position:absolute;left:10176;top:-1091;width:2;height:24" coordorigin="10176,-1091" coordsize="2,24">
              <v:shape style="position:absolute;left:10176;top:-1091;width:2;height:24" coordorigin="10176,-1091" coordsize="0,24" path="m10176,-1091l10176,-1067e" filled="false" stroked="true" strokeweight=".098107pt" strokecolor="#ff0000">
                <v:path arrowok="t"/>
              </v:shape>
            </v:group>
            <v:group style="position:absolute;left:10165;top:-1080;width:24;height:2" coordorigin="10165,-1080" coordsize="24,2">
              <v:shape style="position:absolute;left:10165;top:-1080;width:24;height:2" coordorigin="10165,-1080" coordsize="24,0" path="m10165,-1080l10188,-1080e" filled="false" stroked="true" strokeweight=".09927pt" strokecolor="#ff0000">
                <v:path arrowok="t"/>
              </v:shape>
            </v:group>
            <v:group style="position:absolute;left:10176;top:-1092;width:2;height:24" coordorigin="10176,-1092" coordsize="2,24">
              <v:shape style="position:absolute;left:10176;top:-1092;width:2;height:24" coordorigin="10176,-1092" coordsize="0,24" path="m10176,-1092l10176,-1068e" filled="false" stroked="true" strokeweight=".098107pt" strokecolor="#ff0000">
                <v:path arrowok="t"/>
              </v:shape>
            </v:group>
            <v:group style="position:absolute;left:10165;top:-1080;width:24;height:2" coordorigin="10165,-1080" coordsize="24,2">
              <v:shape style="position:absolute;left:10165;top:-1080;width:24;height:2" coordorigin="10165,-1080" coordsize="24,0" path="m10165,-1080l10188,-1080e" filled="false" stroked="true" strokeweight=".09927pt" strokecolor="#ff0000">
                <v:path arrowok="t"/>
              </v:shape>
            </v:group>
            <v:group style="position:absolute;left:10176;top:-1092;width:2;height:24" coordorigin="10176,-1092" coordsize="2,24">
              <v:shape style="position:absolute;left:10176;top:-1092;width:2;height:24" coordorigin="10176,-1092" coordsize="0,24" path="m10176,-1092l10176,-1068e" filled="false" stroked="true" strokeweight=".098107pt" strokecolor="#ff0000">
                <v:path arrowok="t"/>
              </v:shape>
            </v:group>
            <v:group style="position:absolute;left:10165;top:-1081;width:24;height:2" coordorigin="10165,-1081" coordsize="24,2">
              <v:shape style="position:absolute;left:10165;top:-1081;width:24;height:2" coordorigin="10165,-1081" coordsize="24,0" path="m10165,-1081l10188,-1081e" filled="false" stroked="true" strokeweight=".09927pt" strokecolor="#ff0000">
                <v:path arrowok="t"/>
              </v:shape>
            </v:group>
            <v:group style="position:absolute;left:10176;top:-1093;width:2;height:24" coordorigin="10176,-1093" coordsize="2,24">
              <v:shape style="position:absolute;left:10176;top:-1093;width:2;height:24" coordorigin="10176,-1093" coordsize="0,24" path="m10176,-1093l10176,-1069e" filled="false" stroked="true" strokeweight=".098107pt" strokecolor="#ff0000">
                <v:path arrowok="t"/>
              </v:shape>
            </v:group>
            <v:group style="position:absolute;left:10165;top:-1081;width:24;height:2" coordorigin="10165,-1081" coordsize="24,2">
              <v:shape style="position:absolute;left:10165;top:-1081;width:24;height:2" coordorigin="10165,-1081" coordsize="24,0" path="m10165,-1081l10188,-1081e" filled="false" stroked="true" strokeweight=".09927pt" strokecolor="#ff0000">
                <v:path arrowok="t"/>
              </v:shape>
            </v:group>
            <v:group style="position:absolute;left:10176;top:-1093;width:2;height:24" coordorigin="10176,-1093" coordsize="2,24">
              <v:shape style="position:absolute;left:10176;top:-1093;width:2;height:24" coordorigin="10176,-1093" coordsize="0,24" path="m10176,-1093l10176,-1069e" filled="false" stroked="true" strokeweight=".098107pt" strokecolor="#ff0000">
                <v:path arrowok="t"/>
              </v:shape>
            </v:group>
            <v:group style="position:absolute;left:10165;top:-1081;width:24;height:2" coordorigin="10165,-1081" coordsize="24,2">
              <v:shape style="position:absolute;left:10165;top:-1081;width:24;height:2" coordorigin="10165,-1081" coordsize="24,0" path="m10165,-1081l10188,-1081e" filled="false" stroked="true" strokeweight=".09927pt" strokecolor="#ff0000">
                <v:path arrowok="t"/>
              </v:shape>
            </v:group>
            <v:group style="position:absolute;left:10176;top:-1093;width:2;height:24" coordorigin="10176,-1093" coordsize="2,24">
              <v:shape style="position:absolute;left:10176;top:-1093;width:2;height:24" coordorigin="10176,-1093" coordsize="0,24" path="m10176,-1093l10176,-1069e" filled="false" stroked="true" strokeweight=".098107pt" strokecolor="#ff0000">
                <v:path arrowok="t"/>
              </v:shape>
            </v:group>
            <v:group style="position:absolute;left:10165;top:-1082;width:24;height:2" coordorigin="10165,-1082" coordsize="24,2">
              <v:shape style="position:absolute;left:10165;top:-1082;width:24;height:2" coordorigin="10165,-1082" coordsize="24,0" path="m10165,-1082l10188,-1082e" filled="false" stroked="true" strokeweight=".09927pt" strokecolor="#ff0000">
                <v:path arrowok="t"/>
              </v:shape>
            </v:group>
            <v:group style="position:absolute;left:10176;top:-1094;width:2;height:24" coordorigin="10176,-1094" coordsize="2,24">
              <v:shape style="position:absolute;left:10176;top:-1094;width:2;height:24" coordorigin="10176,-1094" coordsize="0,24" path="m10176,-1094l10176,-1070e" filled="false" stroked="true" strokeweight=".098107pt" strokecolor="#ff0000">
                <v:path arrowok="t"/>
              </v:shape>
            </v:group>
            <v:group style="position:absolute;left:10165;top:-1082;width:24;height:2" coordorigin="10165,-1082" coordsize="24,2">
              <v:shape style="position:absolute;left:10165;top:-1082;width:24;height:2" coordorigin="10165,-1082" coordsize="24,0" path="m10165,-1082l10188,-1082e" filled="false" stroked="true" strokeweight=".09927pt" strokecolor="#ff0000">
                <v:path arrowok="t"/>
              </v:shape>
            </v:group>
            <v:group style="position:absolute;left:10176;top:-1094;width:2;height:24" coordorigin="10176,-1094" coordsize="2,24">
              <v:shape style="position:absolute;left:10176;top:-1094;width:2;height:24" coordorigin="10176,-1094" coordsize="0,24" path="m10176,-1094l10176,-1070e" filled="false" stroked="true" strokeweight=".098107pt" strokecolor="#ff0000">
                <v:path arrowok="t"/>
              </v:shape>
            </v:group>
            <v:group style="position:absolute;left:10165;top:-1083;width:24;height:2" coordorigin="10165,-1083" coordsize="24,2">
              <v:shape style="position:absolute;left:10165;top:-1083;width:24;height:2" coordorigin="10165,-1083" coordsize="24,0" path="m10165,-1083l10188,-1083e" filled="false" stroked="true" strokeweight=".09927pt" strokecolor="#ff0000">
                <v:path arrowok="t"/>
              </v:shape>
            </v:group>
            <v:group style="position:absolute;left:10176;top:-1095;width:2;height:24" coordorigin="10176,-1095" coordsize="2,24">
              <v:shape style="position:absolute;left:10176;top:-1095;width:2;height:24" coordorigin="10176,-1095" coordsize="0,24" path="m10176,-1095l10176,-1071e" filled="false" stroked="true" strokeweight=".098107pt" strokecolor="#ff0000">
                <v:path arrowok="t"/>
              </v:shape>
            </v:group>
            <v:group style="position:absolute;left:10165;top:-1083;width:24;height:2" coordorigin="10165,-1083" coordsize="24,2">
              <v:shape style="position:absolute;left:10165;top:-1083;width:24;height:2" coordorigin="10165,-1083" coordsize="24,0" path="m10165,-1083l10188,-1083e" filled="false" stroked="true" strokeweight=".09927pt" strokecolor="#ff0000">
                <v:path arrowok="t"/>
              </v:shape>
            </v:group>
            <v:group style="position:absolute;left:10176;top:-1095;width:2;height:24" coordorigin="10176,-1095" coordsize="2,24">
              <v:shape style="position:absolute;left:10176;top:-1095;width:2;height:24" coordorigin="10176,-1095" coordsize="0,24" path="m10176,-1095l10176,-1071e" filled="false" stroked="true" strokeweight=".098107pt" strokecolor="#ff0000">
                <v:path arrowok="t"/>
              </v:shape>
            </v:group>
            <v:group style="position:absolute;left:10165;top:-1083;width:24;height:2" coordorigin="10165,-1083" coordsize="24,2">
              <v:shape style="position:absolute;left:10165;top:-1083;width:24;height:2" coordorigin="10165,-1083" coordsize="24,0" path="m10165,-1083l10188,-1083e" filled="false" stroked="true" strokeweight=".09927pt" strokecolor="#ff0000">
                <v:path arrowok="t"/>
              </v:shape>
            </v:group>
            <v:group style="position:absolute;left:10176;top:-1095;width:2;height:24" coordorigin="10176,-1095" coordsize="2,24">
              <v:shape style="position:absolute;left:10176;top:-1095;width:2;height:24" coordorigin="10176,-1095" coordsize="0,24" path="m10176,-1095l10176,-1071e" filled="false" stroked="true" strokeweight=".098107pt" strokecolor="#ff0000">
                <v:path arrowok="t"/>
              </v:shape>
            </v:group>
            <v:group style="position:absolute;left:10165;top:-1084;width:24;height:2" coordorigin="10165,-1084" coordsize="24,2">
              <v:shape style="position:absolute;left:10165;top:-1084;width:24;height:2" coordorigin="10165,-1084" coordsize="24,0" path="m10165,-1084l10188,-1084e" filled="false" stroked="true" strokeweight=".09927pt" strokecolor="#ff0000">
                <v:path arrowok="t"/>
              </v:shape>
            </v:group>
            <v:group style="position:absolute;left:10176;top:-1096;width:2;height:24" coordorigin="10176,-1096" coordsize="2,24">
              <v:shape style="position:absolute;left:10176;top:-1096;width:2;height:24" coordorigin="10176,-1096" coordsize="0,24" path="m10176,-1096l10176,-1072e" filled="false" stroked="true" strokeweight=".098107pt" strokecolor="#ff0000">
                <v:path arrowok="t"/>
              </v:shape>
            </v:group>
            <v:group style="position:absolute;left:10165;top:-1084;width:24;height:2" coordorigin="10165,-1084" coordsize="24,2">
              <v:shape style="position:absolute;left:10165;top:-1084;width:24;height:2" coordorigin="10165,-1084" coordsize="24,0" path="m10165,-1084l10188,-1084e" filled="false" stroked="true" strokeweight=".09927pt" strokecolor="#ff0000">
                <v:path arrowok="t"/>
              </v:shape>
            </v:group>
            <v:group style="position:absolute;left:10176;top:-1096;width:2;height:24" coordorigin="10176,-1096" coordsize="2,24">
              <v:shape style="position:absolute;left:10176;top:-1096;width:2;height:24" coordorigin="10176,-1096" coordsize="0,24" path="m10176,-1096l10176,-1072e" filled="false" stroked="true" strokeweight=".098107pt" strokecolor="#ff0000">
                <v:path arrowok="t"/>
              </v:shape>
            </v:group>
            <v:group style="position:absolute;left:10165;top:-1086;width:24;height:2" coordorigin="10165,-1086" coordsize="24,2">
              <v:shape style="position:absolute;left:10165;top:-1086;width:24;height:2" coordorigin="10165,-1086" coordsize="24,0" path="m10165,-1086l10188,-1086e" filled="false" stroked="true" strokeweight=".09927pt" strokecolor="#ff0000">
                <v:path arrowok="t"/>
              </v:shape>
            </v:group>
            <v:group style="position:absolute;left:10176;top:-1098;width:2;height:24" coordorigin="10176,-1098" coordsize="2,24">
              <v:shape style="position:absolute;left:10176;top:-1098;width:2;height:24" coordorigin="10176,-1098" coordsize="0,24" path="m10176,-1098l10176,-1074e" filled="false" stroked="true" strokeweight=".098107pt" strokecolor="#ff0000">
                <v:path arrowok="t"/>
              </v:shape>
            </v:group>
            <v:group style="position:absolute;left:10165;top:-1086;width:24;height:2" coordorigin="10165,-1086" coordsize="24,2">
              <v:shape style="position:absolute;left:10165;top:-1086;width:24;height:2" coordorigin="10165,-1086" coordsize="24,0" path="m10165,-1086l10188,-1086e" filled="false" stroked="true" strokeweight=".09927pt" strokecolor="#ff0000">
                <v:path arrowok="t"/>
              </v:shape>
            </v:group>
            <v:group style="position:absolute;left:10176;top:-1098;width:2;height:24" coordorigin="10176,-1098" coordsize="2,24">
              <v:shape style="position:absolute;left:10176;top:-1098;width:2;height:24" coordorigin="10176,-1098" coordsize="0,24" path="m10176,-1098l10176,-1074e" filled="false" stroked="true" strokeweight=".098107pt" strokecolor="#ff0000">
                <v:path arrowok="t"/>
              </v:shape>
            </v:group>
            <v:group style="position:absolute;left:10165;top:-1087;width:24;height:2" coordorigin="10165,-1087" coordsize="24,2">
              <v:shape style="position:absolute;left:10165;top:-1087;width:24;height:2" coordorigin="10165,-1087" coordsize="24,0" path="m10165,-1087l10188,-1087e" filled="false" stroked="true" strokeweight=".09927pt" strokecolor="#ff0000">
                <v:path arrowok="t"/>
              </v:shape>
            </v:group>
            <v:group style="position:absolute;left:10176;top:-1099;width:2;height:24" coordorigin="10176,-1099" coordsize="2,24">
              <v:shape style="position:absolute;left:10176;top:-1099;width:2;height:24" coordorigin="10176,-1099" coordsize="0,24" path="m10176,-1099l10176,-1075e" filled="false" stroked="true" strokeweight=".098107pt" strokecolor="#ff0000">
                <v:path arrowok="t"/>
              </v:shape>
            </v:group>
            <v:group style="position:absolute;left:10165;top:-1088;width:24;height:2" coordorigin="10165,-1088" coordsize="24,2">
              <v:shape style="position:absolute;left:10165;top:-1088;width:24;height:2" coordorigin="10165,-1088" coordsize="24,0" path="m10165,-1088l10188,-1088e" filled="false" stroked="true" strokeweight=".09927pt" strokecolor="#ff0000">
                <v:path arrowok="t"/>
              </v:shape>
            </v:group>
            <v:group style="position:absolute;left:10176;top:-1100;width:2;height:24" coordorigin="10176,-1100" coordsize="2,24">
              <v:shape style="position:absolute;left:10176;top:-1100;width:2;height:24" coordorigin="10176,-1100" coordsize="0,24" path="m10176,-1100l10176,-1076e" filled="false" stroked="true" strokeweight=".098107pt" strokecolor="#ff0000">
                <v:path arrowok="t"/>
              </v:shape>
            </v:group>
            <v:group style="position:absolute;left:10165;top:-1089;width:24;height:2" coordorigin="10165,-1089" coordsize="24,2">
              <v:shape style="position:absolute;left:10165;top:-1089;width:24;height:2" coordorigin="10165,-1089" coordsize="24,0" path="m10165,-1089l10188,-1089e" filled="false" stroked="true" strokeweight=".09927pt" strokecolor="#ff0000">
                <v:path arrowok="t"/>
              </v:shape>
            </v:group>
            <v:group style="position:absolute;left:10176;top:-1100;width:2;height:24" coordorigin="10176,-1100" coordsize="2,24">
              <v:shape style="position:absolute;left:10176;top:-1100;width:2;height:24" coordorigin="10176,-1100" coordsize="0,24" path="m10176,-1100l10176,-1077e" filled="false" stroked="true" strokeweight=".098107pt" strokecolor="#ff0000">
                <v:path arrowok="t"/>
              </v:shape>
            </v:group>
            <v:group style="position:absolute;left:10165;top:-1090;width:24;height:2" coordorigin="10165,-1090" coordsize="24,2">
              <v:shape style="position:absolute;left:10165;top:-1090;width:24;height:2" coordorigin="10165,-1090" coordsize="24,0" path="m10165,-1090l10188,-1090e" filled="false" stroked="true" strokeweight=".09927pt" strokecolor="#ff0000">
                <v:path arrowok="t"/>
              </v:shape>
            </v:group>
            <v:group style="position:absolute;left:10176;top:-1101;width:2;height:24" coordorigin="10176,-1101" coordsize="2,24">
              <v:shape style="position:absolute;left:10176;top:-1101;width:2;height:24" coordorigin="10176,-1101" coordsize="0,24" path="m10176,-1101l10176,-1078e" filled="false" stroked="true" strokeweight=".098107pt" strokecolor="#ff0000">
                <v:path arrowok="t"/>
              </v:shape>
            </v:group>
            <v:group style="position:absolute;left:10165;top:-1090;width:24;height:2" coordorigin="10165,-1090" coordsize="24,2">
              <v:shape style="position:absolute;left:10165;top:-1090;width:24;height:2" coordorigin="10165,-1090" coordsize="24,0" path="m10165,-1090l10188,-1090e" filled="false" stroked="true" strokeweight=".09927pt" strokecolor="#ff0000">
                <v:path arrowok="t"/>
              </v:shape>
            </v:group>
            <v:group style="position:absolute;left:10176;top:-1102;width:2;height:24" coordorigin="10176,-1102" coordsize="2,24">
              <v:shape style="position:absolute;left:10176;top:-1102;width:2;height:24" coordorigin="10176,-1102" coordsize="0,24" path="m10176,-1102l10176,-1078e" filled="false" stroked="true" strokeweight=".098107pt" strokecolor="#ff0000">
                <v:path arrowok="t"/>
              </v:shape>
            </v:group>
            <v:group style="position:absolute;left:10165;top:-1090;width:24;height:2" coordorigin="10165,-1090" coordsize="24,2">
              <v:shape style="position:absolute;left:10165;top:-1090;width:24;height:2" coordorigin="10165,-1090" coordsize="24,0" path="m10165,-1090l10188,-1090e" filled="false" stroked="true" strokeweight=".09927pt" strokecolor="#ff0000">
                <v:path arrowok="t"/>
              </v:shape>
            </v:group>
            <v:group style="position:absolute;left:10176;top:-1102;width:2;height:24" coordorigin="10176,-1102" coordsize="2,24">
              <v:shape style="position:absolute;left:10176;top:-1102;width:2;height:24" coordorigin="10176,-1102" coordsize="0,24" path="m10176,-1102l10176,-1078e" filled="false" stroked="true" strokeweight=".098107pt" strokecolor="#ff0000">
                <v:path arrowok="t"/>
              </v:shape>
            </v:group>
            <v:group style="position:absolute;left:10165;top:-1091;width:24;height:2" coordorigin="10165,-1091" coordsize="24,2">
              <v:shape style="position:absolute;left:10165;top:-1091;width:24;height:2" coordorigin="10165,-1091" coordsize="24,0" path="m10165,-1091l10188,-1091e" filled="false" stroked="true" strokeweight=".09927pt" strokecolor="#ff0000">
                <v:path arrowok="t"/>
              </v:shape>
            </v:group>
            <v:group style="position:absolute;left:10176;top:-1102;width:2;height:24" coordorigin="10176,-1102" coordsize="2,24">
              <v:shape style="position:absolute;left:10176;top:-1102;width:2;height:24" coordorigin="10176,-1102" coordsize="0,24" path="m10176,-1102l10176,-1079e" filled="false" stroked="true" strokeweight=".098107pt" strokecolor="#ff0000">
                <v:path arrowok="t"/>
              </v:shape>
            </v:group>
            <v:group style="position:absolute;left:10165;top:-1091;width:24;height:2" coordorigin="10165,-1091" coordsize="24,2">
              <v:shape style="position:absolute;left:10165;top:-1091;width:24;height:2" coordorigin="10165,-1091" coordsize="24,0" path="m10165,-1091l10188,-1091e" filled="false" stroked="true" strokeweight=".09927pt" strokecolor="#ff0000">
                <v:path arrowok="t"/>
              </v:shape>
            </v:group>
            <v:group style="position:absolute;left:10176;top:-1103;width:2;height:24" coordorigin="10176,-1103" coordsize="2,24">
              <v:shape style="position:absolute;left:10176;top:-1103;width:2;height:24" coordorigin="10176,-1103" coordsize="0,24" path="m10176,-1103l10176,-1079e" filled="false" stroked="true" strokeweight=".098107pt" strokecolor="#ff0000">
                <v:path arrowok="t"/>
              </v:shape>
            </v:group>
            <v:group style="position:absolute;left:10165;top:-1092;width:24;height:2" coordorigin="10165,-1092" coordsize="24,2">
              <v:shape style="position:absolute;left:10165;top:-1092;width:24;height:2" coordorigin="10165,-1092" coordsize="24,0" path="m10165,-1092l10188,-1092e" filled="false" stroked="true" strokeweight=".09927pt" strokecolor="#ff0000">
                <v:path arrowok="t"/>
              </v:shape>
            </v:group>
            <v:group style="position:absolute;left:10176;top:-1104;width:2;height:24" coordorigin="10176,-1104" coordsize="2,24">
              <v:shape style="position:absolute;left:10176;top:-1104;width:2;height:24" coordorigin="10176,-1104" coordsize="0,24" path="m10176,-1104l10176,-1080e" filled="false" stroked="true" strokeweight=".098107pt" strokecolor="#ff0000">
                <v:path arrowok="t"/>
              </v:shape>
            </v:group>
            <v:group style="position:absolute;left:10165;top:-1093;width:24;height:2" coordorigin="10165,-1093" coordsize="24,2">
              <v:shape style="position:absolute;left:10165;top:-1093;width:24;height:2" coordorigin="10165,-1093" coordsize="24,0" path="m10165,-1093l10188,-1093e" filled="false" stroked="true" strokeweight=".09927pt" strokecolor="#ff0000">
                <v:path arrowok="t"/>
              </v:shape>
            </v:group>
            <v:group style="position:absolute;left:10176;top:-1104;width:2;height:24" coordorigin="10176,-1104" coordsize="2,24">
              <v:shape style="position:absolute;left:10176;top:-1104;width:2;height:24" coordorigin="10176,-1104" coordsize="0,24" path="m10176,-1104l10176,-1081e" filled="false" stroked="true" strokeweight=".098107pt" strokecolor="#ff0000">
                <v:path arrowok="t"/>
              </v:shape>
            </v:group>
            <v:group style="position:absolute;left:10165;top:-1094;width:24;height:2" coordorigin="10165,-1094" coordsize="24,2">
              <v:shape style="position:absolute;left:10165;top:-1094;width:24;height:2" coordorigin="10165,-1094" coordsize="24,0" path="m10165,-1094l10188,-1094e" filled="false" stroked="true" strokeweight=".09927pt" strokecolor="#ff0000">
                <v:path arrowok="t"/>
              </v:shape>
            </v:group>
            <v:group style="position:absolute;left:10176;top:-1105;width:2;height:24" coordorigin="10176,-1105" coordsize="2,24">
              <v:shape style="position:absolute;left:10176;top:-1105;width:2;height:24" coordorigin="10176,-1105" coordsize="0,24" path="m10176,-1105l10176,-1082e" filled="false" stroked="true" strokeweight=".098107pt" strokecolor="#ff0000">
                <v:path arrowok="t"/>
              </v:shape>
            </v:group>
            <v:group style="position:absolute;left:10165;top:-1094;width:24;height:2" coordorigin="10165,-1094" coordsize="24,2">
              <v:shape style="position:absolute;left:10165;top:-1094;width:24;height:2" coordorigin="10165,-1094" coordsize="24,0" path="m10165,-1094l10188,-1094e" filled="false" stroked="true" strokeweight=".09927pt" strokecolor="#ff0000">
                <v:path arrowok="t"/>
              </v:shape>
            </v:group>
            <v:group style="position:absolute;left:10176;top:-1106;width:2;height:24" coordorigin="10176,-1106" coordsize="2,24">
              <v:shape style="position:absolute;left:10176;top:-1106;width:2;height:24" coordorigin="10176,-1106" coordsize="0,24" path="m10176,-1106l10176,-1082e" filled="false" stroked="true" strokeweight=".098107pt" strokecolor="#ff0000">
                <v:path arrowok="t"/>
              </v:shape>
            </v:group>
            <v:group style="position:absolute;left:10165;top:-1095;width:24;height:2" coordorigin="10165,-1095" coordsize="24,2">
              <v:shape style="position:absolute;left:10165;top:-1095;width:24;height:2" coordorigin="10165,-1095" coordsize="24,0" path="m10165,-1095l10188,-1095e" filled="false" stroked="true" strokeweight=".09927pt" strokecolor="#ff0000">
                <v:path arrowok="t"/>
              </v:shape>
            </v:group>
            <v:group style="position:absolute;left:10176;top:-1106;width:2;height:24" coordorigin="10176,-1106" coordsize="2,24">
              <v:shape style="position:absolute;left:10176;top:-1106;width:2;height:24" coordorigin="10176,-1106" coordsize="0,24" path="m10176,-1106l10176,-1083e" filled="false" stroked="true" strokeweight=".098107pt" strokecolor="#ff0000">
                <v:path arrowok="t"/>
              </v:shape>
            </v:group>
            <v:group style="position:absolute;left:10165;top:-1095;width:24;height:2" coordorigin="10165,-1095" coordsize="24,2">
              <v:shape style="position:absolute;left:10165;top:-1095;width:24;height:2" coordorigin="10165,-1095" coordsize="24,0" path="m10165,-1095l10188,-1095e" filled="false" stroked="true" strokeweight=".09927pt" strokecolor="#ff0000">
                <v:path arrowok="t"/>
              </v:shape>
            </v:group>
            <v:group style="position:absolute;left:10176;top:-1107;width:2;height:24" coordorigin="10176,-1107" coordsize="2,24">
              <v:shape style="position:absolute;left:10176;top:-1107;width:2;height:24" coordorigin="10176,-1107" coordsize="0,24" path="m10176,-1107l10176,-1083e" filled="false" stroked="true" strokeweight=".098107pt" strokecolor="#ff0000">
                <v:path arrowok="t"/>
              </v:shape>
            </v:group>
            <v:group style="position:absolute;left:10165;top:-1095;width:24;height:2" coordorigin="10165,-1095" coordsize="24,2">
              <v:shape style="position:absolute;left:10165;top:-1095;width:24;height:2" coordorigin="10165,-1095" coordsize="24,0" path="m10165,-1095l10188,-1095e" filled="false" stroked="true" strokeweight=".09927pt" strokecolor="#ff0000">
                <v:path arrowok="t"/>
              </v:shape>
            </v:group>
            <v:group style="position:absolute;left:10176;top:-1107;width:2;height:24" coordorigin="10176,-1107" coordsize="2,24">
              <v:shape style="position:absolute;left:10176;top:-1107;width:2;height:24" coordorigin="10176,-1107" coordsize="0,24" path="m10176,-1107l10176,-1083e" filled="false" stroked="true" strokeweight=".098107pt" strokecolor="#ff0000">
                <v:path arrowok="t"/>
              </v:shape>
            </v:group>
            <v:group style="position:absolute;left:10165;top:-1096;width:24;height:2" coordorigin="10165,-1096" coordsize="24,2">
              <v:shape style="position:absolute;left:10165;top:-1096;width:24;height:2" coordorigin="10165,-1096" coordsize="24,0" path="m10165,-1096l10188,-1096e" filled="false" stroked="true" strokeweight=".09927pt" strokecolor="#ff0000">
                <v:path arrowok="t"/>
              </v:shape>
            </v:group>
            <v:group style="position:absolute;left:10176;top:-1107;width:2;height:24" coordorigin="10176,-1107" coordsize="2,24">
              <v:shape style="position:absolute;left:10176;top:-1107;width:2;height:24" coordorigin="10176,-1107" coordsize="0,24" path="m10176,-1107l10176,-1084e" filled="false" stroked="true" strokeweight=".098107pt" strokecolor="#ff0000">
                <v:path arrowok="t"/>
              </v:shape>
            </v:group>
            <v:group style="position:absolute;left:10165;top:-1096;width:24;height:2" coordorigin="10165,-1096" coordsize="24,2">
              <v:shape style="position:absolute;left:10165;top:-1096;width:24;height:2" coordorigin="10165,-1096" coordsize="24,0" path="m10165,-1096l10188,-1096e" filled="false" stroked="true" strokeweight=".09927pt" strokecolor="#ff0000">
                <v:path arrowok="t"/>
              </v:shape>
            </v:group>
            <v:group style="position:absolute;left:10176;top:-1108;width:2;height:24" coordorigin="10176,-1108" coordsize="2,24">
              <v:shape style="position:absolute;left:10176;top:-1108;width:2;height:24" coordorigin="10176,-1108" coordsize="0,24" path="m10176,-1108l10176,-1084e" filled="false" stroked="true" strokeweight=".098107pt" strokecolor="#ff0000">
                <v:path arrowok="t"/>
              </v:shape>
            </v:group>
            <v:group style="position:absolute;left:10165;top:-1097;width:24;height:2" coordorigin="10165,-1097" coordsize="24,2">
              <v:shape style="position:absolute;left:10165;top:-1097;width:24;height:2" coordorigin="10165,-1097" coordsize="24,0" path="m10165,-1097l10188,-1097e" filled="false" stroked="true" strokeweight=".09927pt" strokecolor="#ff0000">
                <v:path arrowok="t"/>
              </v:shape>
            </v:group>
            <v:group style="position:absolute;left:10176;top:-1108;width:2;height:24" coordorigin="10176,-1108" coordsize="2,24">
              <v:shape style="position:absolute;left:10176;top:-1108;width:2;height:24" coordorigin="10176,-1108" coordsize="0,24" path="m10176,-1108l10176,-1085e" filled="false" stroked="true" strokeweight=".098107pt" strokecolor="#ff0000">
                <v:path arrowok="t"/>
              </v:shape>
            </v:group>
            <v:group style="position:absolute;left:10165;top:-1097;width:24;height:2" coordorigin="10165,-1097" coordsize="24,2">
              <v:shape style="position:absolute;left:10165;top:-1097;width:24;height:2" coordorigin="10165,-1097" coordsize="24,0" path="m10165,-1097l10188,-1097e" filled="false" stroked="true" strokeweight=".09927pt" strokecolor="#ff0000">
                <v:path arrowok="t"/>
              </v:shape>
            </v:group>
            <v:group style="position:absolute;left:10176;top:-1109;width:2;height:24" coordorigin="10176,-1109" coordsize="2,24">
              <v:shape style="position:absolute;left:10176;top:-1109;width:2;height:24" coordorigin="10176,-1109" coordsize="0,24" path="m10176,-1109l10176,-1085e" filled="false" stroked="true" strokeweight=".098107pt" strokecolor="#ff0000">
                <v:path arrowok="t"/>
              </v:shape>
            </v:group>
            <v:group style="position:absolute;left:10165;top:-1097;width:24;height:2" coordorigin="10165,-1097" coordsize="24,2">
              <v:shape style="position:absolute;left:10165;top:-1097;width:24;height:2" coordorigin="10165,-1097" coordsize="24,0" path="m10165,-1097l10188,-1097e" filled="false" stroked="true" strokeweight=".09927pt" strokecolor="#ff0000">
                <v:path arrowok="t"/>
              </v:shape>
            </v:group>
            <v:group style="position:absolute;left:10176;top:-1109;width:2;height:24" coordorigin="10176,-1109" coordsize="2,24">
              <v:shape style="position:absolute;left:10176;top:-1109;width:2;height:24" coordorigin="10176,-1109" coordsize="0,24" path="m10176,-1109l10176,-1085e" filled="false" stroked="true" strokeweight=".098107pt" strokecolor="#ff0000">
                <v:path arrowok="t"/>
              </v:shape>
            </v:group>
            <v:group style="position:absolute;left:10165;top:-1098;width:24;height:2" coordorigin="10165,-1098" coordsize="24,2">
              <v:shape style="position:absolute;left:10165;top:-1098;width:24;height:2" coordorigin="10165,-1098" coordsize="24,0" path="m10165,-1098l10188,-1098e" filled="false" stroked="true" strokeweight=".09927pt" strokecolor="#ff0000">
                <v:path arrowok="t"/>
              </v:shape>
            </v:group>
            <v:group style="position:absolute;left:10176;top:-1109;width:2;height:24" coordorigin="10176,-1109" coordsize="2,24">
              <v:shape style="position:absolute;left:10176;top:-1109;width:2;height:24" coordorigin="10176,-1109" coordsize="0,24" path="m10176,-1109l10176,-1086e" filled="false" stroked="true" strokeweight=".098107pt" strokecolor="#ff0000">
                <v:path arrowok="t"/>
              </v:shape>
            </v:group>
            <v:group style="position:absolute;left:10165;top:-1098;width:24;height:2" coordorigin="10165,-1098" coordsize="24,2">
              <v:shape style="position:absolute;left:10165;top:-1098;width:24;height:2" coordorigin="10165,-1098" coordsize="24,0" path="m10165,-1098l10188,-1098e" filled="false" stroked="true" strokeweight=".09927pt" strokecolor="#ff0000">
                <v:path arrowok="t"/>
              </v:shape>
            </v:group>
            <v:group style="position:absolute;left:10176;top:-1110;width:2;height:24" coordorigin="10176,-1110" coordsize="2,24">
              <v:shape style="position:absolute;left:10176;top:-1110;width:2;height:24" coordorigin="10176,-1110" coordsize="0,24" path="m10176,-1110l10176,-1086e" filled="false" stroked="true" strokeweight=".098107pt" strokecolor="#ff0000">
                <v:path arrowok="t"/>
              </v:shape>
            </v:group>
            <v:group style="position:absolute;left:10165;top:-1098;width:24;height:2" coordorigin="10165,-1098" coordsize="24,2">
              <v:shape style="position:absolute;left:10165;top:-1098;width:24;height:2" coordorigin="10165,-1098" coordsize="24,0" path="m10165,-1098l10188,-1098e" filled="false" stroked="true" strokeweight=".09927pt" strokecolor="#ff0000">
                <v:path arrowok="t"/>
              </v:shape>
            </v:group>
            <v:group style="position:absolute;left:10176;top:-1110;width:2;height:24" coordorigin="10176,-1110" coordsize="2,24">
              <v:shape style="position:absolute;left:10176;top:-1110;width:2;height:24" coordorigin="10176,-1110" coordsize="0,24" path="m10176,-1110l10176,-1087e" filled="false" stroked="true" strokeweight=".098107pt" strokecolor="#ff0000">
                <v:path arrowok="t"/>
              </v:shape>
            </v:group>
            <v:group style="position:absolute;left:10165;top:-1099;width:24;height:2" coordorigin="10165,-1099" coordsize="24,2">
              <v:shape style="position:absolute;left:10165;top:-1099;width:24;height:2" coordorigin="10165,-1099" coordsize="24,0" path="m10165,-1099l10188,-1099e" filled="false" stroked="true" strokeweight=".09927pt" strokecolor="#ff0000">
                <v:path arrowok="t"/>
              </v:shape>
            </v:group>
            <v:group style="position:absolute;left:10176;top:-1111;width:2;height:24" coordorigin="10176,-1111" coordsize="2,24">
              <v:shape style="position:absolute;left:10176;top:-1111;width:2;height:24" coordorigin="10176,-1111" coordsize="0,24" path="m10176,-1111l10176,-1087e" filled="false" stroked="true" strokeweight=".098107pt" strokecolor="#ff0000">
                <v:path arrowok="t"/>
              </v:shape>
            </v:group>
            <v:group style="position:absolute;left:10165;top:-1099;width:24;height:2" coordorigin="10165,-1099" coordsize="24,2">
              <v:shape style="position:absolute;left:10165;top:-1099;width:24;height:2" coordorigin="10165,-1099" coordsize="24,0" path="m10165,-1099l10188,-1099e" filled="false" stroked="true" strokeweight=".09927pt" strokecolor="#ff0000">
                <v:path arrowok="t"/>
              </v:shape>
            </v:group>
            <v:group style="position:absolute;left:10176;top:-1111;width:2;height:24" coordorigin="10176,-1111" coordsize="2,24">
              <v:shape style="position:absolute;left:10176;top:-1111;width:2;height:24" coordorigin="10176,-1111" coordsize="0,24" path="m10176,-1111l10176,-1087e" filled="false" stroked="true" strokeweight=".098107pt" strokecolor="#ff0000">
                <v:path arrowok="t"/>
              </v:shape>
            </v:group>
            <v:group style="position:absolute;left:10165;top:-1099;width:24;height:2" coordorigin="10165,-1099" coordsize="24,2">
              <v:shape style="position:absolute;left:10165;top:-1099;width:24;height:2" coordorigin="10165,-1099" coordsize="24,0" path="m10165,-1099l10188,-1099e" filled="false" stroked="true" strokeweight=".09927pt" strokecolor="#ff0000">
                <v:path arrowok="t"/>
              </v:shape>
            </v:group>
            <v:group style="position:absolute;left:10176;top:-1111;width:2;height:24" coordorigin="10176,-1111" coordsize="2,24">
              <v:shape style="position:absolute;left:10176;top:-1111;width:2;height:24" coordorigin="10176,-1111" coordsize="0,24" path="m10176,-1111l10176,-1088e" filled="false" stroked="true" strokeweight=".098107pt" strokecolor="#ff0000">
                <v:path arrowok="t"/>
              </v:shape>
            </v:group>
            <v:group style="position:absolute;left:10165;top:-1100;width:24;height:2" coordorigin="10165,-1100" coordsize="24,2">
              <v:shape style="position:absolute;left:10165;top:-1100;width:24;height:2" coordorigin="10165,-1100" coordsize="24,0" path="m10165,-1100l10188,-1100e" filled="false" stroked="true" strokeweight=".09927pt" strokecolor="#ff0000">
                <v:path arrowok="t"/>
              </v:shape>
            </v:group>
            <v:group style="position:absolute;left:10176;top:-1112;width:2;height:24" coordorigin="10176,-1112" coordsize="2,24">
              <v:shape style="position:absolute;left:10176;top:-1112;width:2;height:24" coordorigin="10176,-1112" coordsize="0,24" path="m10176,-1112l10176,-1088e" filled="false" stroked="true" strokeweight=".098107pt" strokecolor="#ff0000">
                <v:path arrowok="t"/>
              </v:shape>
            </v:group>
            <v:group style="position:absolute;left:10165;top:-1100;width:24;height:2" coordorigin="10165,-1100" coordsize="24,2">
              <v:shape style="position:absolute;left:10165;top:-1100;width:24;height:2" coordorigin="10165,-1100" coordsize="24,0" path="m10165,-1100l10188,-1100e" filled="false" stroked="true" strokeweight=".09927pt" strokecolor="#ff0000">
                <v:path arrowok="t"/>
              </v:shape>
            </v:group>
            <v:group style="position:absolute;left:10176;top:-1112;width:2;height:24" coordorigin="10176,-1112" coordsize="2,24">
              <v:shape style="position:absolute;left:10176;top:-1112;width:2;height:24" coordorigin="10176,-1112" coordsize="0,24" path="m10176,-1112l10176,-1088e" filled="false" stroked="true" strokeweight=".098107pt" strokecolor="#ff0000">
                <v:path arrowok="t"/>
              </v:shape>
            </v:group>
            <v:group style="position:absolute;left:10165;top:-1100;width:24;height:2" coordorigin="10165,-1100" coordsize="24,2">
              <v:shape style="position:absolute;left:10165;top:-1100;width:24;height:2" coordorigin="10165,-1100" coordsize="24,0" path="m10165,-1100l10188,-1100e" filled="false" stroked="true" strokeweight=".09927pt" strokecolor="#ff0000">
                <v:path arrowok="t"/>
              </v:shape>
            </v:group>
            <v:group style="position:absolute;left:10176;top:-1112;width:2;height:24" coordorigin="10176,-1112" coordsize="2,24">
              <v:shape style="position:absolute;left:10176;top:-1112;width:2;height:24" coordorigin="10176,-1112" coordsize="0,24" path="m10176,-1112l10176,-1089e" filled="false" stroked="true" strokeweight=".098107pt" strokecolor="#ff0000">
                <v:path arrowok="t"/>
              </v:shape>
            </v:group>
            <v:group style="position:absolute;left:10165;top:-1101;width:24;height:2" coordorigin="10165,-1101" coordsize="24,2">
              <v:shape style="position:absolute;left:10165;top:-1101;width:24;height:2" coordorigin="10165,-1101" coordsize="24,0" path="m10165,-1101l10188,-1101e" filled="false" stroked="true" strokeweight=".09927pt" strokecolor="#ff0000">
                <v:path arrowok="t"/>
              </v:shape>
            </v:group>
            <v:group style="position:absolute;left:10176;top:-1113;width:2;height:24" coordorigin="10176,-1113" coordsize="2,24">
              <v:shape style="position:absolute;left:10176;top:-1113;width:2;height:24" coordorigin="10176,-1113" coordsize="0,24" path="m10176,-1113l10176,-1089e" filled="false" stroked="true" strokeweight=".098107pt" strokecolor="#ff0000">
                <v:path arrowok="t"/>
              </v:shape>
            </v:group>
            <v:group style="position:absolute;left:10165;top:-1101;width:24;height:2" coordorigin="10165,-1101" coordsize="24,2">
              <v:shape style="position:absolute;left:10165;top:-1101;width:24;height:2" coordorigin="10165,-1101" coordsize="24,0" path="m10165,-1101l10188,-1101e" filled="false" stroked="true" strokeweight=".09927pt" strokecolor="#ff0000">
                <v:path arrowok="t"/>
              </v:shape>
            </v:group>
            <v:group style="position:absolute;left:10176;top:-1113;width:2;height:24" coordorigin="10176,-1113" coordsize="2,24">
              <v:shape style="position:absolute;left:10176;top:-1113;width:2;height:24" coordorigin="10176,-1113" coordsize="0,24" path="m10176,-1113l10176,-1089e" filled="false" stroked="true" strokeweight=".098107pt" strokecolor="#ff0000">
                <v:path arrowok="t"/>
              </v:shape>
            </v:group>
            <v:group style="position:absolute;left:10165;top:-1102;width:24;height:2" coordorigin="10165,-1102" coordsize="24,2">
              <v:shape style="position:absolute;left:10165;top:-1102;width:24;height:2" coordorigin="10165,-1102" coordsize="24,0" path="m10165,-1102l10188,-1102e" filled="false" stroked="true" strokeweight=".09927pt" strokecolor="#ff0000">
                <v:path arrowok="t"/>
              </v:shape>
            </v:group>
            <v:group style="position:absolute;left:10176;top:-1114;width:2;height:24" coordorigin="10176,-1114" coordsize="2,24">
              <v:shape style="position:absolute;left:10176;top:-1114;width:2;height:24" coordorigin="10176,-1114" coordsize="0,24" path="m10176,-1114l10176,-1090e" filled="false" stroked="true" strokeweight=".098107pt" strokecolor="#ff0000">
                <v:path arrowok="t"/>
              </v:shape>
            </v:group>
            <v:group style="position:absolute;left:10165;top:-1102;width:24;height:2" coordorigin="10165,-1102" coordsize="24,2">
              <v:shape style="position:absolute;left:10165;top:-1102;width:24;height:2" coordorigin="10165,-1102" coordsize="24,0" path="m10165,-1102l10188,-1102e" filled="false" stroked="true" strokeweight=".09927pt" strokecolor="#ff0000">
                <v:path arrowok="t"/>
              </v:shape>
            </v:group>
            <v:group style="position:absolute;left:10176;top:-1114;width:2;height:24" coordorigin="10176,-1114" coordsize="2,24">
              <v:shape style="position:absolute;left:10176;top:-1114;width:2;height:24" coordorigin="10176,-1114" coordsize="0,24" path="m10176,-1114l10176,-1090e" filled="false" stroked="true" strokeweight=".098107pt" strokecolor="#ff0000">
                <v:path arrowok="t"/>
              </v:shape>
            </v:group>
            <v:group style="position:absolute;left:10165;top:-1102;width:24;height:2" coordorigin="10165,-1102" coordsize="24,2">
              <v:shape style="position:absolute;left:10165;top:-1102;width:24;height:2" coordorigin="10165,-1102" coordsize="24,0" path="m10165,-1102l10188,-1102e" filled="false" stroked="true" strokeweight=".09927pt" strokecolor="#ff0000">
                <v:path arrowok="t"/>
              </v:shape>
            </v:group>
            <v:group style="position:absolute;left:10176;top:-1114;width:2;height:24" coordorigin="10176,-1114" coordsize="2,24">
              <v:shape style="position:absolute;left:10176;top:-1114;width:2;height:24" coordorigin="10176,-1114" coordsize="0,24" path="m10176,-1114l10176,-1091e" filled="false" stroked="true" strokeweight=".098107pt" strokecolor="#ff0000">
                <v:path arrowok="t"/>
              </v:shape>
            </v:group>
            <v:group style="position:absolute;left:10165;top:-1103;width:24;height:2" coordorigin="10165,-1103" coordsize="24,2">
              <v:shape style="position:absolute;left:10165;top:-1103;width:24;height:2" coordorigin="10165,-1103" coordsize="24,0" path="m10165,-1103l10188,-1103e" filled="false" stroked="true" strokeweight=".09927pt" strokecolor="#ff0000">
                <v:path arrowok="t"/>
              </v:shape>
            </v:group>
            <v:group style="position:absolute;left:10176;top:-1115;width:2;height:24" coordorigin="10176,-1115" coordsize="2,24">
              <v:shape style="position:absolute;left:10176;top:-1115;width:2;height:24" coordorigin="10176,-1115" coordsize="0,24" path="m10176,-1115l10176,-1091e" filled="false" stroked="true" strokeweight=".098107pt" strokecolor="#ff0000">
                <v:path arrowok="t"/>
              </v:shape>
            </v:group>
            <v:group style="position:absolute;left:10165;top:-1103;width:24;height:2" coordorigin="10165,-1103" coordsize="24,2">
              <v:shape style="position:absolute;left:10165;top:-1103;width:24;height:2" coordorigin="10165,-1103" coordsize="24,0" path="m10165,-1103l10188,-1103e" filled="false" stroked="true" strokeweight=".09927pt" strokecolor="#ff0000">
                <v:path arrowok="t"/>
              </v:shape>
            </v:group>
            <v:group style="position:absolute;left:10176;top:-1115;width:2;height:24" coordorigin="10176,-1115" coordsize="2,24">
              <v:shape style="position:absolute;left:10176;top:-1115;width:2;height:24" coordorigin="10176,-1115" coordsize="0,24" path="m10176,-1115l10176,-1091e" filled="false" stroked="true" strokeweight=".098107pt" strokecolor="#ff0000">
                <v:path arrowok="t"/>
              </v:shape>
            </v:group>
            <v:group style="position:absolute;left:10165;top:-1103;width:24;height:2" coordorigin="10165,-1103" coordsize="24,2">
              <v:shape style="position:absolute;left:10165;top:-1103;width:24;height:2" coordorigin="10165,-1103" coordsize="24,0" path="m10165,-1103l10188,-1103e" filled="false" stroked="true" strokeweight=".09927pt" strokecolor="#ff0000">
                <v:path arrowok="t"/>
              </v:shape>
            </v:group>
            <v:group style="position:absolute;left:10176;top:-1115;width:2;height:24" coordorigin="10176,-1115" coordsize="2,24">
              <v:shape style="position:absolute;left:10176;top:-1115;width:2;height:24" coordorigin="10176,-1115" coordsize="0,24" path="m10176,-1115l10176,-1092e" filled="false" stroked="true" strokeweight=".098107pt" strokecolor="#ff0000">
                <v:path arrowok="t"/>
              </v:shape>
            </v:group>
            <v:group style="position:absolute;left:10165;top:-1104;width:24;height:2" coordorigin="10165,-1104" coordsize="24,2">
              <v:shape style="position:absolute;left:10165;top:-1104;width:24;height:2" coordorigin="10165,-1104" coordsize="24,0" path="m10165,-1104l10188,-1104e" filled="false" stroked="true" strokeweight=".09927pt" strokecolor="#ff0000">
                <v:path arrowok="t"/>
              </v:shape>
            </v:group>
            <v:group style="position:absolute;left:10176;top:-1116;width:2;height:24" coordorigin="10176,-1116" coordsize="2,24">
              <v:shape style="position:absolute;left:10176;top:-1116;width:2;height:24" coordorigin="10176,-1116" coordsize="0,24" path="m10176,-1116l10176,-1092e" filled="false" stroked="true" strokeweight=".098107pt" strokecolor="#ff0000">
                <v:path arrowok="t"/>
              </v:shape>
            </v:group>
            <v:group style="position:absolute;left:10165;top:-1104;width:24;height:2" coordorigin="10165,-1104" coordsize="24,2">
              <v:shape style="position:absolute;left:10165;top:-1104;width:24;height:2" coordorigin="10165,-1104" coordsize="24,0" path="m10165,-1104l10188,-1104e" filled="false" stroked="true" strokeweight=".09927pt" strokecolor="#ff0000">
                <v:path arrowok="t"/>
              </v:shape>
            </v:group>
            <v:group style="position:absolute;left:10176;top:-1116;width:2;height:24" coordorigin="10176,-1116" coordsize="2,24">
              <v:shape style="position:absolute;left:10176;top:-1116;width:2;height:24" coordorigin="10176,-1116" coordsize="0,24" path="m10176,-1116l10176,-1092e" filled="false" stroked="true" strokeweight=".098107pt" strokecolor="#ff0000">
                <v:path arrowok="t"/>
              </v:shape>
            </v:group>
            <v:group style="position:absolute;left:10165;top:-1104;width:24;height:2" coordorigin="10165,-1104" coordsize="24,2">
              <v:shape style="position:absolute;left:10165;top:-1104;width:24;height:2" coordorigin="10165,-1104" coordsize="24,0" path="m10165,-1104l10188,-1104e" filled="false" stroked="true" strokeweight=".09927pt" strokecolor="#ff0000">
                <v:path arrowok="t"/>
              </v:shape>
            </v:group>
            <v:group style="position:absolute;left:10176;top:-1116;width:2;height:24" coordorigin="10176,-1116" coordsize="2,24">
              <v:shape style="position:absolute;left:10176;top:-1116;width:2;height:24" coordorigin="10176,-1116" coordsize="0,24" path="m10176,-1116l10176,-1093e" filled="false" stroked="true" strokeweight=".098107pt" strokecolor="#ff0000">
                <v:path arrowok="t"/>
              </v:shape>
            </v:group>
            <v:group style="position:absolute;left:10165;top:-1105;width:24;height:2" coordorigin="10165,-1105" coordsize="24,2">
              <v:shape style="position:absolute;left:10165;top:-1105;width:24;height:2" coordorigin="10165,-1105" coordsize="24,0" path="m10165,-1105l10188,-1105e" filled="false" stroked="true" strokeweight=".09927pt" strokecolor="#ff0000">
                <v:path arrowok="t"/>
              </v:shape>
            </v:group>
            <v:group style="position:absolute;left:10176;top:-1117;width:2;height:24" coordorigin="10176,-1117" coordsize="2,24">
              <v:shape style="position:absolute;left:10176;top:-1117;width:2;height:24" coordorigin="10176,-1117" coordsize="0,24" path="m10176,-1117l10176,-1093e" filled="false" stroked="true" strokeweight=".098107pt" strokecolor="#ff0000">
                <v:path arrowok="t"/>
              </v:shape>
            </v:group>
            <v:group style="position:absolute;left:10165;top:-1105;width:24;height:2" coordorigin="10165,-1105" coordsize="24,2">
              <v:shape style="position:absolute;left:10165;top:-1105;width:24;height:2" coordorigin="10165,-1105" coordsize="24,0" path="m10165,-1105l10188,-1105e" filled="false" stroked="true" strokeweight=".09927pt" strokecolor="#ff0000">
                <v:path arrowok="t"/>
              </v:shape>
            </v:group>
            <v:group style="position:absolute;left:10176;top:-1117;width:2;height:24" coordorigin="10176,-1117" coordsize="2,24">
              <v:shape style="position:absolute;left:10176;top:-1117;width:2;height:24" coordorigin="10176,-1117" coordsize="0,24" path="m10176,-1117l10176,-1093e" filled="false" stroked="true" strokeweight=".098107pt" strokecolor="#ff0000">
                <v:path arrowok="t"/>
              </v:shape>
            </v:group>
            <v:group style="position:absolute;left:10165;top:-1106;width:24;height:2" coordorigin="10165,-1106" coordsize="24,2">
              <v:shape style="position:absolute;left:10165;top:-1106;width:24;height:2" coordorigin="10165,-1106" coordsize="24,0" path="m10165,-1106l10188,-1106e" filled="false" stroked="true" strokeweight=".09927pt" strokecolor="#ff0000">
                <v:path arrowok="t"/>
              </v:shape>
            </v:group>
            <v:group style="position:absolute;left:10176;top:-1118;width:2;height:24" coordorigin="10176,-1118" coordsize="2,24">
              <v:shape style="position:absolute;left:10176;top:-1118;width:2;height:24" coordorigin="10176,-1118" coordsize="0,24" path="m10176,-1118l10176,-1094e" filled="false" stroked="true" strokeweight=".098107pt" strokecolor="#ff0000">
                <v:path arrowok="t"/>
              </v:shape>
            </v:group>
            <v:group style="position:absolute;left:10165;top:-1106;width:24;height:2" coordorigin="10165,-1106" coordsize="24,2">
              <v:shape style="position:absolute;left:10165;top:-1106;width:24;height:2" coordorigin="10165,-1106" coordsize="24,0" path="m10165,-1106l10188,-1106e" filled="false" stroked="true" strokeweight=".09927pt" strokecolor="#ff0000">
                <v:path arrowok="t"/>
              </v:shape>
            </v:group>
            <v:group style="position:absolute;left:10176;top:-1118;width:2;height:24" coordorigin="10176,-1118" coordsize="2,24">
              <v:shape style="position:absolute;left:10176;top:-1118;width:2;height:24" coordorigin="10176,-1118" coordsize="0,24" path="m10176,-1118l10176,-1095e" filled="false" stroked="true" strokeweight=".098107pt" strokecolor="#ff0000">
                <v:path arrowok="t"/>
              </v:shape>
            </v:group>
            <v:group style="position:absolute;left:10165;top:-1107;width:24;height:2" coordorigin="10165,-1107" coordsize="24,2">
              <v:shape style="position:absolute;left:10165;top:-1107;width:24;height:2" coordorigin="10165,-1107" coordsize="24,0" path="m10165,-1107l10188,-1107e" filled="false" stroked="true" strokeweight=".09927pt" strokecolor="#ff0000">
                <v:path arrowok="t"/>
              </v:shape>
            </v:group>
            <v:group style="position:absolute;left:10176;top:-1119;width:2;height:24" coordorigin="10176,-1119" coordsize="2,24">
              <v:shape style="position:absolute;left:10176;top:-1119;width:2;height:24" coordorigin="10176,-1119" coordsize="0,24" path="m10176,-1119l10176,-1095e" filled="false" stroked="true" strokeweight=".098107pt" strokecolor="#ff0000">
                <v:path arrowok="t"/>
              </v:shape>
            </v:group>
            <v:group style="position:absolute;left:10165;top:-1108;width:24;height:2" coordorigin="10165,-1108" coordsize="24,2">
              <v:shape style="position:absolute;left:10165;top:-1108;width:24;height:2" coordorigin="10165,-1108" coordsize="24,0" path="m10165,-1108l10188,-1108e" filled="false" stroked="true" strokeweight=".09927pt" strokecolor="#ff0000">
                <v:path arrowok="t"/>
              </v:shape>
            </v:group>
            <v:group style="position:absolute;left:10176;top:-1120;width:2;height:24" coordorigin="10176,-1120" coordsize="2,24">
              <v:shape style="position:absolute;left:10176;top:-1120;width:2;height:24" coordorigin="10176,-1120" coordsize="0,24" path="m10176,-1120l10176,-1096e" filled="false" stroked="true" strokeweight=".098107pt" strokecolor="#ff0000">
                <v:path arrowok="t"/>
              </v:shape>
            </v:group>
            <v:group style="position:absolute;left:10165;top:-1108;width:24;height:2" coordorigin="10165,-1108" coordsize="24,2">
              <v:shape style="position:absolute;left:10165;top:-1108;width:24;height:2" coordorigin="10165,-1108" coordsize="24,0" path="m10165,-1108l10188,-1108e" filled="false" stroked="true" strokeweight=".09927pt" strokecolor="#ff0000">
                <v:path arrowok="t"/>
              </v:shape>
            </v:group>
            <v:group style="position:absolute;left:10176;top:-1120;width:2;height:24" coordorigin="10176,-1120" coordsize="2,24">
              <v:shape style="position:absolute;left:10176;top:-1120;width:2;height:24" coordorigin="10176,-1120" coordsize="0,24" path="m10176,-1120l10176,-1096e" filled="false" stroked="true" strokeweight=".098107pt" strokecolor="#ff0000">
                <v:path arrowok="t"/>
              </v:shape>
            </v:group>
            <v:group style="position:absolute;left:10165;top:-1108;width:24;height:2" coordorigin="10165,-1108" coordsize="24,2">
              <v:shape style="position:absolute;left:10165;top:-1108;width:24;height:2" coordorigin="10165,-1108" coordsize="24,0" path="m10165,-1108l10188,-1108e" filled="false" stroked="true" strokeweight=".09927pt" strokecolor="#ff0000">
                <v:path arrowok="t"/>
              </v:shape>
            </v:group>
            <v:group style="position:absolute;left:10176;top:-1120;width:2;height:24" coordorigin="10176,-1120" coordsize="2,24">
              <v:shape style="position:absolute;left:10176;top:-1120;width:2;height:24" coordorigin="10176,-1120" coordsize="0,24" path="m10176,-1120l10176,-1097e" filled="false" stroked="true" strokeweight=".098107pt" strokecolor="#ff0000">
                <v:path arrowok="t"/>
              </v:shape>
            </v:group>
            <v:group style="position:absolute;left:10165;top:-1109;width:24;height:2" coordorigin="10165,-1109" coordsize="24,2">
              <v:shape style="position:absolute;left:10165;top:-1109;width:24;height:2" coordorigin="10165,-1109" coordsize="24,0" path="m10165,-1109l10188,-1109e" filled="false" stroked="true" strokeweight=".09927pt" strokecolor="#ff0000">
                <v:path arrowok="t"/>
              </v:shape>
            </v:group>
            <v:group style="position:absolute;left:10176;top:-1121;width:2;height:24" coordorigin="10176,-1121" coordsize="2,24">
              <v:shape style="position:absolute;left:10176;top:-1121;width:2;height:24" coordorigin="10176,-1121" coordsize="0,24" path="m10176,-1121l10176,-1097e" filled="false" stroked="true" strokeweight=".098107pt" strokecolor="#ff0000">
                <v:path arrowok="t"/>
              </v:shape>
            </v:group>
            <v:group style="position:absolute;left:10165;top:-1110;width:24;height:2" coordorigin="10165,-1110" coordsize="24,2">
              <v:shape style="position:absolute;left:10165;top:-1110;width:24;height:2" coordorigin="10165,-1110" coordsize="24,0" path="m10165,-1110l10188,-1110e" filled="false" stroked="true" strokeweight=".09927pt" strokecolor="#ff0000">
                <v:path arrowok="t"/>
              </v:shape>
            </v:group>
            <v:group style="position:absolute;left:10176;top:-1122;width:2;height:24" coordorigin="10176,-1122" coordsize="2,24">
              <v:shape style="position:absolute;left:10176;top:-1122;width:2;height:24" coordorigin="10176,-1122" coordsize="0,24" path="m10176,-1122l10176,-1098e" filled="false" stroked="true" strokeweight=".098107pt" strokecolor="#ff0000">
                <v:path arrowok="t"/>
              </v:shape>
            </v:group>
            <v:group style="position:absolute;left:10165;top:-1111;width:24;height:2" coordorigin="10165,-1111" coordsize="24,2">
              <v:shape style="position:absolute;left:10165;top:-1111;width:24;height:2" coordorigin="10165,-1111" coordsize="24,0" path="m10165,-1111l10188,-1111e" filled="false" stroked="true" strokeweight=".09927pt" strokecolor="#ff0000">
                <v:path arrowok="t"/>
              </v:shape>
            </v:group>
            <v:group style="position:absolute;left:10176;top:-1123;width:2;height:24" coordorigin="10176,-1123" coordsize="2,24">
              <v:shape style="position:absolute;left:10176;top:-1123;width:2;height:24" coordorigin="10176,-1123" coordsize="0,24" path="m10176,-1123l10176,-1099e" filled="false" stroked="true" strokeweight=".098107pt" strokecolor="#ff0000">
                <v:path arrowok="t"/>
              </v:shape>
            </v:group>
            <v:group style="position:absolute;left:10165;top:-1111;width:24;height:2" coordorigin="10165,-1111" coordsize="24,2">
              <v:shape style="position:absolute;left:10165;top:-1111;width:24;height:2" coordorigin="10165,-1111" coordsize="24,0" path="m10165,-1111l10188,-1111e" filled="false" stroked="true" strokeweight=".09927pt" strokecolor="#ff0000">
                <v:path arrowok="t"/>
              </v:shape>
            </v:group>
            <v:group style="position:absolute;left:10176;top:-1123;width:2;height:24" coordorigin="10176,-1123" coordsize="2,24">
              <v:shape style="position:absolute;left:10176;top:-1123;width:2;height:24" coordorigin="10176,-1123" coordsize="0,24" path="m10176,-1123l10176,-1099e" filled="false" stroked="true" strokeweight=".098107pt" strokecolor="#ff0000">
                <v:path arrowok="t"/>
              </v:shape>
            </v:group>
            <v:group style="position:absolute;left:10165;top:-1112;width:24;height:2" coordorigin="10165,-1112" coordsize="24,2">
              <v:shape style="position:absolute;left:10165;top:-1112;width:24;height:2" coordorigin="10165,-1112" coordsize="24,0" path="m10165,-1112l10188,-1112e" filled="false" stroked="true" strokeweight=".09927pt" strokecolor="#ff0000">
                <v:path arrowok="t"/>
              </v:shape>
            </v:group>
            <v:group style="position:absolute;left:10176;top:-1124;width:2;height:24" coordorigin="10176,-1124" coordsize="2,24">
              <v:shape style="position:absolute;left:10176;top:-1124;width:2;height:24" coordorigin="10176,-1124" coordsize="0,24" path="m10176,-1124l10176,-1100e" filled="false" stroked="true" strokeweight=".098107pt" strokecolor="#ff0000">
                <v:path arrowok="t"/>
              </v:shape>
            </v:group>
            <v:group style="position:absolute;left:10165;top:-1113;width:24;height:2" coordorigin="10165,-1113" coordsize="24,2">
              <v:shape style="position:absolute;left:10165;top:-1113;width:24;height:2" coordorigin="10165,-1113" coordsize="24,0" path="m10165,-1113l10188,-1113e" filled="false" stroked="true" strokeweight=".09927pt" strokecolor="#ff0000">
                <v:path arrowok="t"/>
              </v:shape>
            </v:group>
            <v:group style="position:absolute;left:10176;top:-1125;width:2;height:24" coordorigin="10176,-1125" coordsize="2,24">
              <v:shape style="position:absolute;left:10176;top:-1125;width:2;height:24" coordorigin="10176,-1125" coordsize="0,24" path="m10176,-1125l10176,-1101e" filled="false" stroked="true" strokeweight=".098107pt" strokecolor="#ff0000">
                <v:path arrowok="t"/>
              </v:shape>
            </v:group>
            <v:group style="position:absolute;left:10165;top:-1113;width:24;height:2" coordorigin="10165,-1113" coordsize="24,2">
              <v:shape style="position:absolute;left:10165;top:-1113;width:24;height:2" coordorigin="10165,-1113" coordsize="24,0" path="m10165,-1113l10188,-1113e" filled="false" stroked="true" strokeweight=".09927pt" strokecolor="#ff0000">
                <v:path arrowok="t"/>
              </v:shape>
            </v:group>
            <v:group style="position:absolute;left:10176;top:-1125;width:2;height:24" coordorigin="10176,-1125" coordsize="2,24">
              <v:shape style="position:absolute;left:10176;top:-1125;width:2;height:24" coordorigin="10176,-1125" coordsize="0,24" path="m10176,-1125l10176,-1101e" filled="false" stroked="true" strokeweight=".098107pt" strokecolor="#ff0000">
                <v:path arrowok="t"/>
              </v:shape>
            </v:group>
            <v:group style="position:absolute;left:10165;top:-1114;width:24;height:2" coordorigin="10165,-1114" coordsize="24,2">
              <v:shape style="position:absolute;left:10165;top:-1114;width:24;height:2" coordorigin="10165,-1114" coordsize="24,0" path="m10165,-1114l10188,-1114e" filled="false" stroked="true" strokeweight=".09927pt" strokecolor="#ff0000">
                <v:path arrowok="t"/>
              </v:shape>
            </v:group>
            <v:group style="position:absolute;left:10176;top:-1126;width:2;height:24" coordorigin="10176,-1126" coordsize="2,24">
              <v:shape style="position:absolute;left:10176;top:-1126;width:2;height:24" coordorigin="10176,-1126" coordsize="0,24" path="m10176,-1126l10176,-1102e" filled="false" stroked="true" strokeweight=".098107pt" strokecolor="#ff0000">
                <v:path arrowok="t"/>
              </v:shape>
            </v:group>
            <v:group style="position:absolute;left:10165;top:-1115;width:24;height:2" coordorigin="10165,-1115" coordsize="24,2">
              <v:shape style="position:absolute;left:10165;top:-1115;width:24;height:2" coordorigin="10165,-1115" coordsize="24,0" path="m10165,-1115l10188,-1115e" filled="false" stroked="true" strokeweight=".09927pt" strokecolor="#ff0000">
                <v:path arrowok="t"/>
              </v:shape>
            </v:group>
            <v:group style="position:absolute;left:10176;top:-1127;width:2;height:24" coordorigin="10176,-1127" coordsize="2,24">
              <v:shape style="position:absolute;left:10176;top:-1127;width:2;height:24" coordorigin="10176,-1127" coordsize="0,24" path="m10176,-1127l10176,-1103e" filled="false" stroked="true" strokeweight=".098107pt" strokecolor="#ff0000">
                <v:path arrowok="t"/>
              </v:shape>
            </v:group>
            <v:group style="position:absolute;left:10165;top:-1115;width:24;height:2" coordorigin="10165,-1115" coordsize="24,2">
              <v:shape style="position:absolute;left:10165;top:-1115;width:24;height:2" coordorigin="10165,-1115" coordsize="24,0" path="m10165,-1115l10188,-1115e" filled="false" stroked="true" strokeweight=".09927pt" strokecolor="#ff0000">
                <v:path arrowok="t"/>
              </v:shape>
            </v:group>
            <v:group style="position:absolute;left:10176;top:-1127;width:2;height:24" coordorigin="10176,-1127" coordsize="2,24">
              <v:shape style="position:absolute;left:10176;top:-1127;width:2;height:24" coordorigin="10176,-1127" coordsize="0,24" path="m10176,-1127l10176,-1103e" filled="false" stroked="true" strokeweight=".098107pt" strokecolor="#ff0000">
                <v:path arrowok="t"/>
              </v:shape>
            </v:group>
            <v:group style="position:absolute;left:10165;top:-1116;width:24;height:2" coordorigin="10165,-1116" coordsize="24,2">
              <v:shape style="position:absolute;left:10165;top:-1116;width:24;height:2" coordorigin="10165,-1116" coordsize="24,0" path="m10165,-1116l10188,-1116e" filled="false" stroked="true" strokeweight=".09927pt" strokecolor="#ff0000">
                <v:path arrowok="t"/>
              </v:shape>
            </v:group>
            <v:group style="position:absolute;left:10176;top:-1128;width:2;height:24" coordorigin="10176,-1128" coordsize="2,24">
              <v:shape style="position:absolute;left:10176;top:-1128;width:2;height:24" coordorigin="10176,-1128" coordsize="0,24" path="m10176,-1128l10176,-1104e" filled="false" stroked="true" strokeweight=".098107pt" strokecolor="#ff0000">
                <v:path arrowok="t"/>
              </v:shape>
            </v:group>
            <v:group style="position:absolute;left:10165;top:-1116;width:24;height:2" coordorigin="10165,-1116" coordsize="24,2">
              <v:shape style="position:absolute;left:10165;top:-1116;width:24;height:2" coordorigin="10165,-1116" coordsize="24,0" path="m10165,-1116l10188,-1116e" filled="false" stroked="true" strokeweight=".09927pt" strokecolor="#ff0000">
                <v:path arrowok="t"/>
              </v:shape>
            </v:group>
            <v:group style="position:absolute;left:10176;top:-1128;width:2;height:24" coordorigin="10176,-1128" coordsize="2,24">
              <v:shape style="position:absolute;left:10176;top:-1128;width:2;height:24" coordorigin="10176,-1128" coordsize="0,24" path="m10176,-1128l10176,-1104e" filled="false" stroked="true" strokeweight=".098107pt" strokecolor="#ff0000">
                <v:path arrowok="t"/>
              </v:shape>
            </v:group>
            <v:group style="position:absolute;left:10165;top:-1117;width:24;height:2" coordorigin="10165,-1117" coordsize="24,2">
              <v:shape style="position:absolute;left:10165;top:-1117;width:24;height:2" coordorigin="10165,-1117" coordsize="24,0" path="m10165,-1117l10188,-1117e" filled="false" stroked="true" strokeweight=".09927pt" strokecolor="#ff0000">
                <v:path arrowok="t"/>
              </v:shape>
            </v:group>
            <v:group style="position:absolute;left:10176;top:-1129;width:2;height:24" coordorigin="10176,-1129" coordsize="2,24">
              <v:shape style="position:absolute;left:10176;top:-1129;width:2;height:24" coordorigin="10176,-1129" coordsize="0,24" path="m10176,-1129l10176,-1105e" filled="false" stroked="true" strokeweight=".098107pt" strokecolor="#ff0000">
                <v:path arrowok="t"/>
              </v:shape>
            </v:group>
            <v:group style="position:absolute;left:10165;top:-1117;width:24;height:2" coordorigin="10165,-1117" coordsize="24,2">
              <v:shape style="position:absolute;left:10165;top:-1117;width:24;height:2" coordorigin="10165,-1117" coordsize="24,0" path="m10165,-1117l10188,-1117e" filled="false" stroked="true" strokeweight=".09927pt" strokecolor="#ff0000">
                <v:path arrowok="t"/>
              </v:shape>
            </v:group>
            <v:group style="position:absolute;left:10176;top:-1129;width:2;height:24" coordorigin="10176,-1129" coordsize="2,24">
              <v:shape style="position:absolute;left:10176;top:-1129;width:2;height:24" coordorigin="10176,-1129" coordsize="0,24" path="m10176,-1129l10176,-1105e" filled="false" stroked="true" strokeweight=".098107pt" strokecolor="#ff0000">
                <v:path arrowok="t"/>
              </v:shape>
            </v:group>
            <v:group style="position:absolute;left:10165;top:-1118;width:24;height:2" coordorigin="10165,-1118" coordsize="24,2">
              <v:shape style="position:absolute;left:10165;top:-1118;width:24;height:2" coordorigin="10165,-1118" coordsize="24,0" path="m10165,-1118l10188,-1118e" filled="false" stroked="true" strokeweight=".09927pt" strokecolor="#ff0000">
                <v:path arrowok="t"/>
              </v:shape>
            </v:group>
            <v:group style="position:absolute;left:10176;top:-1130;width:2;height:24" coordorigin="10176,-1130" coordsize="2,24">
              <v:shape style="position:absolute;left:10176;top:-1130;width:2;height:24" coordorigin="10176,-1130" coordsize="0,24" path="m10176,-1130l10176,-1106e" filled="false" stroked="true" strokeweight=".098107pt" strokecolor="#ff0000">
                <v:path arrowok="t"/>
              </v:shape>
            </v:group>
            <v:group style="position:absolute;left:10165;top:-1119;width:24;height:2" coordorigin="10165,-1119" coordsize="24,2">
              <v:shape style="position:absolute;left:10165;top:-1119;width:24;height:2" coordorigin="10165,-1119" coordsize="24,0" path="m10165,-1119l10188,-1119e" filled="false" stroked="true" strokeweight=".09927pt" strokecolor="#ff0000">
                <v:path arrowok="t"/>
              </v:shape>
            </v:group>
            <v:group style="position:absolute;left:10176;top:-1131;width:2;height:24" coordorigin="10176,-1131" coordsize="2,24">
              <v:shape style="position:absolute;left:10176;top:-1131;width:2;height:24" coordorigin="10176,-1131" coordsize="0,24" path="m10176,-1131l10176,-1107e" filled="false" stroked="true" strokeweight=".098107pt" strokecolor="#ff0000">
                <v:path arrowok="t"/>
              </v:shape>
            </v:group>
            <v:group style="position:absolute;left:10165;top:-1119;width:24;height:2" coordorigin="10165,-1119" coordsize="24,2">
              <v:shape style="position:absolute;left:10165;top:-1119;width:24;height:2" coordorigin="10165,-1119" coordsize="24,0" path="m10165,-1119l10188,-1119e" filled="false" stroked="true" strokeweight=".09927pt" strokecolor="#ff0000">
                <v:path arrowok="t"/>
              </v:shape>
            </v:group>
            <v:group style="position:absolute;left:10176;top:-1131;width:2;height:24" coordorigin="10176,-1131" coordsize="2,24">
              <v:shape style="position:absolute;left:10176;top:-1131;width:2;height:24" coordorigin="10176,-1131" coordsize="0,24" path="m10176,-1131l10176,-1107e" filled="false" stroked="true" strokeweight=".098107pt" strokecolor="#ff0000">
                <v:path arrowok="t"/>
              </v:shape>
            </v:group>
            <v:group style="position:absolute;left:10165;top:-1119;width:24;height:2" coordorigin="10165,-1119" coordsize="24,2">
              <v:shape style="position:absolute;left:10165;top:-1119;width:24;height:2" coordorigin="10165,-1119" coordsize="24,0" path="m10165,-1119l10188,-1119e" filled="false" stroked="true" strokeweight=".09927pt" strokecolor="#ff0000">
                <v:path arrowok="t"/>
              </v:shape>
            </v:group>
            <v:group style="position:absolute;left:10176;top:-1131;width:2;height:24" coordorigin="10176,-1131" coordsize="2,24">
              <v:shape style="position:absolute;left:10176;top:-1131;width:2;height:24" coordorigin="10176,-1131" coordsize="0,24" path="m10176,-1131l10176,-1107e" filled="false" stroked="true" strokeweight=".098107pt" strokecolor="#ff0000">
                <v:path arrowok="t"/>
              </v:shape>
            </v:group>
            <v:group style="position:absolute;left:10165;top:-1120;width:24;height:2" coordorigin="10165,-1120" coordsize="24,2">
              <v:shape style="position:absolute;left:10165;top:-1120;width:24;height:2" coordorigin="10165,-1120" coordsize="24,0" path="m10165,-1120l10188,-1120e" filled="false" stroked="true" strokeweight=".09927pt" strokecolor="#ff0000">
                <v:path arrowok="t"/>
              </v:shape>
            </v:group>
            <v:group style="position:absolute;left:10176;top:-1131;width:2;height:24" coordorigin="10176,-1131" coordsize="2,24">
              <v:shape style="position:absolute;left:10176;top:-1131;width:2;height:24" coordorigin="10176,-1131" coordsize="0,24" path="m10176,-1131l10176,-1108e" filled="false" stroked="true" strokeweight=".098107pt" strokecolor="#ff0000">
                <v:path arrowok="t"/>
              </v:shape>
            </v:group>
            <v:group style="position:absolute;left:10165;top:-1120;width:24;height:2" coordorigin="10165,-1120" coordsize="24,2">
              <v:shape style="position:absolute;left:10165;top:-1120;width:24;height:2" coordorigin="10165,-1120" coordsize="24,0" path="m10165,-1120l10188,-1120e" filled="false" stroked="true" strokeweight=".09927pt" strokecolor="#ff0000">
                <v:path arrowok="t"/>
              </v:shape>
            </v:group>
            <v:group style="position:absolute;left:10176;top:-1132;width:2;height:24" coordorigin="10176,-1132" coordsize="2,24">
              <v:shape style="position:absolute;left:10176;top:-1132;width:2;height:24" coordorigin="10176,-1132" coordsize="0,24" path="m10176,-1132l10176,-1108e" filled="false" stroked="true" strokeweight=".098107pt" strokecolor="#ff0000">
                <v:path arrowok="t"/>
              </v:shape>
            </v:group>
            <v:group style="position:absolute;left:10165;top:-1120;width:24;height:2" coordorigin="10165,-1120" coordsize="24,2">
              <v:shape style="position:absolute;left:10165;top:-1120;width:24;height:2" coordorigin="10165,-1120" coordsize="24,0" path="m10165,-1120l10188,-1120e" filled="false" stroked="true" strokeweight=".09927pt" strokecolor="#ff0000">
                <v:path arrowok="t"/>
              </v:shape>
            </v:group>
            <v:group style="position:absolute;left:10176;top:-1132;width:2;height:24" coordorigin="10176,-1132" coordsize="2,24">
              <v:shape style="position:absolute;left:10176;top:-1132;width:2;height:24" coordorigin="10176,-1132" coordsize="0,24" path="m10176,-1132l10176,-1108e" filled="false" stroked="true" strokeweight=".098107pt" strokecolor="#ff0000">
                <v:path arrowok="t"/>
              </v:shape>
            </v:group>
            <v:group style="position:absolute;left:10165;top:-1121;width:24;height:2" coordorigin="10165,-1121" coordsize="24,2">
              <v:shape style="position:absolute;left:10165;top:-1121;width:24;height:2" coordorigin="10165,-1121" coordsize="24,0" path="m10165,-1121l10188,-1121e" filled="false" stroked="true" strokeweight=".09927pt" strokecolor="#ff0000">
                <v:path arrowok="t"/>
              </v:shape>
            </v:group>
            <v:group style="position:absolute;left:10176;top:-1132;width:2;height:24" coordorigin="10176,-1132" coordsize="2,24">
              <v:shape style="position:absolute;left:10176;top:-1132;width:2;height:24" coordorigin="10176,-1132" coordsize="0,24" path="m10176,-1132l10176,-1109e" filled="false" stroked="true" strokeweight=".098107pt" strokecolor="#ff0000">
                <v:path arrowok="t"/>
              </v:shape>
            </v:group>
            <v:group style="position:absolute;left:10165;top:-1121;width:24;height:2" coordorigin="10165,-1121" coordsize="24,2">
              <v:shape style="position:absolute;left:10165;top:-1121;width:24;height:2" coordorigin="10165,-1121" coordsize="24,0" path="m10165,-1121l10188,-1121e" filled="false" stroked="true" strokeweight=".09927pt" strokecolor="#ff0000">
                <v:path arrowok="t"/>
              </v:shape>
            </v:group>
            <v:group style="position:absolute;left:10176;top:-1133;width:2;height:24" coordorigin="10176,-1133" coordsize="2,24">
              <v:shape style="position:absolute;left:10176;top:-1133;width:2;height:24" coordorigin="10176,-1133" coordsize="0,24" path="m10176,-1133l10176,-1109e" filled="false" stroked="true" strokeweight=".098107pt" strokecolor="#ff0000">
                <v:path arrowok="t"/>
              </v:shape>
            </v:group>
            <v:group style="position:absolute;left:10165;top:-1121;width:24;height:2" coordorigin="10165,-1121" coordsize="24,2">
              <v:shape style="position:absolute;left:10165;top:-1121;width:24;height:2" coordorigin="10165,-1121" coordsize="24,0" path="m10165,-1121l10188,-1121e" filled="false" stroked="true" strokeweight=".09927pt" strokecolor="#ff0000">
                <v:path arrowok="t"/>
              </v:shape>
            </v:group>
            <v:group style="position:absolute;left:10176;top:-1133;width:2;height:24" coordorigin="10176,-1133" coordsize="2,24">
              <v:shape style="position:absolute;left:10176;top:-1133;width:2;height:24" coordorigin="10176,-1133" coordsize="0,24" path="m10176,-1133l10176,-1109e" filled="false" stroked="true" strokeweight=".098107pt" strokecolor="#ff0000">
                <v:path arrowok="t"/>
              </v:shape>
            </v:group>
            <v:group style="position:absolute;left:10165;top:-1122;width:24;height:2" coordorigin="10165,-1122" coordsize="24,2">
              <v:shape style="position:absolute;left:10165;top:-1122;width:24;height:2" coordorigin="10165,-1122" coordsize="24,0" path="m10165,-1122l10188,-1122e" filled="false" stroked="true" strokeweight=".09927pt" strokecolor="#ff0000">
                <v:path arrowok="t"/>
              </v:shape>
            </v:group>
            <v:group style="position:absolute;left:10176;top:-1134;width:2;height:24" coordorigin="10176,-1134" coordsize="2,24">
              <v:shape style="position:absolute;left:10176;top:-1134;width:2;height:24" coordorigin="10176,-1134" coordsize="0,24" path="m10176,-1134l10176,-1110e" filled="false" stroked="true" strokeweight=".098107pt" strokecolor="#ff0000">
                <v:path arrowok="t"/>
              </v:shape>
            </v:group>
            <v:group style="position:absolute;left:10165;top:-1122;width:24;height:2" coordorigin="10165,-1122" coordsize="24,2">
              <v:shape style="position:absolute;left:10165;top:-1122;width:24;height:2" coordorigin="10165,-1122" coordsize="24,0" path="m10165,-1122l10188,-1122e" filled="false" stroked="true" strokeweight=".09927pt" strokecolor="#ff0000">
                <v:path arrowok="t"/>
              </v:shape>
            </v:group>
            <v:group style="position:absolute;left:10176;top:-1134;width:2;height:24" coordorigin="10176,-1134" coordsize="2,24">
              <v:shape style="position:absolute;left:10176;top:-1134;width:2;height:24" coordorigin="10176,-1134" coordsize="0,24" path="m10176,-1134l10176,-1110e" filled="false" stroked="true" strokeweight=".098107pt" strokecolor="#ff0000">
                <v:path arrowok="t"/>
              </v:shape>
            </v:group>
            <v:group style="position:absolute;left:10165;top:-1123;width:24;height:2" coordorigin="10165,-1123" coordsize="24,2">
              <v:shape style="position:absolute;left:10165;top:-1123;width:24;height:2" coordorigin="10165,-1123" coordsize="24,0" path="m10165,-1123l10188,-1123e" filled="false" stroked="true" strokeweight=".09927pt" strokecolor="#ff0000">
                <v:path arrowok="t"/>
              </v:shape>
            </v:group>
            <v:group style="position:absolute;left:10176;top:-1134;width:2;height:24" coordorigin="10176,-1134" coordsize="2,24">
              <v:shape style="position:absolute;left:10176;top:-1134;width:2;height:24" coordorigin="10176,-1134" coordsize="0,24" path="m10176,-1134l10176,-1111e" filled="false" stroked="true" strokeweight=".098107pt" strokecolor="#ff0000">
                <v:path arrowok="t"/>
              </v:shape>
            </v:group>
            <v:group style="position:absolute;left:10165;top:-1123;width:24;height:2" coordorigin="10165,-1123" coordsize="24,2">
              <v:shape style="position:absolute;left:10165;top:-1123;width:24;height:2" coordorigin="10165,-1123" coordsize="24,0" path="m10165,-1123l10188,-1123e" filled="false" stroked="true" strokeweight=".09927pt" strokecolor="#ff0000">
                <v:path arrowok="t"/>
              </v:shape>
            </v:group>
            <v:group style="position:absolute;left:10176;top:-1135;width:2;height:24" coordorigin="10176,-1135" coordsize="2,24">
              <v:shape style="position:absolute;left:10176;top:-1135;width:2;height:24" coordorigin="10176,-1135" coordsize="0,24" path="m10176,-1135l10176,-1111e" filled="false" stroked="true" strokeweight=".098107pt" strokecolor="#ff0000">
                <v:path arrowok="t"/>
              </v:shape>
            </v:group>
            <v:group style="position:absolute;left:10165;top:-1123;width:24;height:2" coordorigin="10165,-1123" coordsize="24,2">
              <v:shape style="position:absolute;left:10165;top:-1123;width:24;height:2" coordorigin="10165,-1123" coordsize="24,0" path="m10165,-1123l10188,-1123e" filled="false" stroked="true" strokeweight=".09927pt" strokecolor="#ff0000">
                <v:path arrowok="t"/>
              </v:shape>
            </v:group>
            <v:group style="position:absolute;left:10176;top:-1135;width:2;height:24" coordorigin="10176,-1135" coordsize="2,24">
              <v:shape style="position:absolute;left:10176;top:-1135;width:2;height:24" coordorigin="10176,-1135" coordsize="0,24" path="m10176,-1135l10176,-1111e" filled="false" stroked="true" strokeweight=".098107pt" strokecolor="#ff0000">
                <v:path arrowok="t"/>
              </v:shape>
            </v:group>
            <v:group style="position:absolute;left:10165;top:-1124;width:24;height:2" coordorigin="10165,-1124" coordsize="24,2">
              <v:shape style="position:absolute;left:10165;top:-1124;width:24;height:2" coordorigin="10165,-1124" coordsize="24,0" path="m10165,-1124l10188,-1124e" filled="false" stroked="true" strokeweight=".09927pt" strokecolor="#ff0000">
                <v:path arrowok="t"/>
              </v:shape>
            </v:group>
            <v:group style="position:absolute;left:10176;top:-1135;width:2;height:24" coordorigin="10176,-1135" coordsize="2,24">
              <v:shape style="position:absolute;left:10176;top:-1135;width:2;height:24" coordorigin="10176,-1135" coordsize="0,24" path="m10176,-1135l10176,-1112e" filled="false" stroked="true" strokeweight=".098107pt" strokecolor="#ff0000">
                <v:path arrowok="t"/>
              </v:shape>
            </v:group>
            <v:group style="position:absolute;left:10165;top:-1124;width:24;height:2" coordorigin="10165,-1124" coordsize="24,2">
              <v:shape style="position:absolute;left:10165;top:-1124;width:24;height:2" coordorigin="10165,-1124" coordsize="24,0" path="m10165,-1124l10188,-1124e" filled="false" stroked="true" strokeweight=".09927pt" strokecolor="#ff0000">
                <v:path arrowok="t"/>
              </v:shape>
            </v:group>
            <v:group style="position:absolute;left:10176;top:-1136;width:2;height:24" coordorigin="10176,-1136" coordsize="2,24">
              <v:shape style="position:absolute;left:10176;top:-1136;width:2;height:24" coordorigin="10176,-1136" coordsize="0,24" path="m10176,-1136l10176,-1112e" filled="false" stroked="true" strokeweight=".098107pt" strokecolor="#ff0000">
                <v:path arrowok="t"/>
              </v:shape>
            </v:group>
            <v:group style="position:absolute;left:10165;top:-1125;width:24;height:2" coordorigin="10165,-1125" coordsize="24,2">
              <v:shape style="position:absolute;left:10165;top:-1125;width:24;height:2" coordorigin="10165,-1125" coordsize="24,0" path="m10165,-1125l10188,-1125e" filled="false" stroked="true" strokeweight=".09927pt" strokecolor="#ff0000">
                <v:path arrowok="t"/>
              </v:shape>
            </v:group>
            <v:group style="position:absolute;left:10176;top:-1136;width:2;height:24" coordorigin="10176,-1136" coordsize="2,24">
              <v:shape style="position:absolute;left:10176;top:-1136;width:2;height:24" coordorigin="10176,-1136" coordsize="0,24" path="m10176,-1136l10176,-1113e" filled="false" stroked="true" strokeweight=".098107pt" strokecolor="#ff0000">
                <v:path arrowok="t"/>
              </v:shape>
            </v:group>
            <v:group style="position:absolute;left:10165;top:-1125;width:24;height:2" coordorigin="10165,-1125" coordsize="24,2">
              <v:shape style="position:absolute;left:10165;top:-1125;width:24;height:2" coordorigin="10165,-1125" coordsize="24,0" path="m10165,-1125l10188,-1125e" filled="false" stroked="true" strokeweight=".09927pt" strokecolor="#ff0000">
                <v:path arrowok="t"/>
              </v:shape>
            </v:group>
            <v:group style="position:absolute;left:10176;top:-1137;width:2;height:24" coordorigin="10176,-1137" coordsize="2,24">
              <v:shape style="position:absolute;left:10176;top:-1137;width:2;height:24" coordorigin="10176,-1137" coordsize="0,24" path="m10176,-1137l10176,-1113e" filled="false" stroked="true" strokeweight=".098107pt" strokecolor="#ff0000">
                <v:path arrowok="t"/>
              </v:shape>
            </v:group>
            <v:group style="position:absolute;left:10165;top:-1125;width:24;height:2" coordorigin="10165,-1125" coordsize="24,2">
              <v:shape style="position:absolute;left:10165;top:-1125;width:24;height:2" coordorigin="10165,-1125" coordsize="24,0" path="m10165,-1125l10188,-1125e" filled="false" stroked="true" strokeweight=".09927pt" strokecolor="#ff0000">
                <v:path arrowok="t"/>
              </v:shape>
            </v:group>
            <v:group style="position:absolute;left:10176;top:-1137;width:2;height:24" coordorigin="10176,-1137" coordsize="2,24">
              <v:shape style="position:absolute;left:10176;top:-1137;width:2;height:24" coordorigin="10176,-1137" coordsize="0,24" path="m10176,-1137l10176,-1113e" filled="false" stroked="true" strokeweight=".098107pt" strokecolor="#ff0000">
                <v:path arrowok="t"/>
              </v:shape>
            </v:group>
            <v:group style="position:absolute;left:10165;top:-1126;width:24;height:2" coordorigin="10165,-1126" coordsize="24,2">
              <v:shape style="position:absolute;left:10165;top:-1126;width:24;height:2" coordorigin="10165,-1126" coordsize="24,0" path="m10165,-1126l10188,-1126e" filled="false" stroked="true" strokeweight=".09927pt" strokecolor="#ff0000">
                <v:path arrowok="t"/>
              </v:shape>
            </v:group>
            <v:group style="position:absolute;left:10176;top:-1137;width:2;height:24" coordorigin="10176,-1137" coordsize="2,24">
              <v:shape style="position:absolute;left:10176;top:-1137;width:2;height:24" coordorigin="10176,-1137" coordsize="0,24" path="m10176,-1137l10176,-1114e" filled="false" stroked="true" strokeweight=".098107pt" strokecolor="#ff0000">
                <v:path arrowok="t"/>
              </v:shape>
            </v:group>
            <v:group style="position:absolute;left:10165;top:-1127;width:24;height:2" coordorigin="10165,-1127" coordsize="24,2">
              <v:shape style="position:absolute;left:10165;top:-1127;width:24;height:2" coordorigin="10165,-1127" coordsize="24,0" path="m10165,-1127l10188,-1127e" filled="false" stroked="true" strokeweight=".09927pt" strokecolor="#ff0000">
                <v:path arrowok="t"/>
              </v:shape>
            </v:group>
            <v:group style="position:absolute;left:10176;top:-1139;width:2;height:24" coordorigin="10176,-1139" coordsize="2,24">
              <v:shape style="position:absolute;left:10176;top:-1139;width:2;height:24" coordorigin="10176,-1139" coordsize="0,24" path="m10176,-1139l10176,-1115e" filled="false" stroked="true" strokeweight=".098107pt" strokecolor="#ff0000">
                <v:path arrowok="t"/>
              </v:shape>
            </v:group>
            <v:group style="position:absolute;left:10165;top:-1128;width:24;height:2" coordorigin="10165,-1128" coordsize="24,2">
              <v:shape style="position:absolute;left:10165;top:-1128;width:24;height:2" coordorigin="10165,-1128" coordsize="24,0" path="m10165,-1128l10188,-1128e" filled="false" stroked="true" strokeweight=".09927pt" strokecolor="#ff0000">
                <v:path arrowok="t"/>
              </v:shape>
            </v:group>
            <v:group style="position:absolute;left:10176;top:-1140;width:2;height:24" coordorigin="10176,-1140" coordsize="2,24">
              <v:shape style="position:absolute;left:10176;top:-1140;width:2;height:24" coordorigin="10176,-1140" coordsize="0,24" path="m10176,-1140l10176,-1116e" filled="false" stroked="true" strokeweight=".098107pt" strokecolor="#ff0000">
                <v:path arrowok="t"/>
              </v:shape>
            </v:group>
            <v:group style="position:absolute;left:10165;top:-1129;width:24;height:2" coordorigin="10165,-1129" coordsize="24,2">
              <v:shape style="position:absolute;left:10165;top:-1129;width:24;height:2" coordorigin="10165,-1129" coordsize="24,0" path="m10165,-1129l10188,-1129e" filled="false" stroked="true" strokeweight=".09927pt" strokecolor="#ff0000">
                <v:path arrowok="t"/>
              </v:shape>
            </v:group>
            <v:group style="position:absolute;left:10176;top:-1140;width:2;height:24" coordorigin="10176,-1140" coordsize="2,24">
              <v:shape style="position:absolute;left:10176;top:-1140;width:2;height:24" coordorigin="10176,-1140" coordsize="0,24" path="m10176,-1140l10176,-1117e" filled="false" stroked="true" strokeweight=".098107pt" strokecolor="#ff0000">
                <v:path arrowok="t"/>
              </v:shape>
            </v:group>
            <v:group style="position:absolute;left:10165;top:-1129;width:24;height:2" coordorigin="10165,-1129" coordsize="24,2">
              <v:shape style="position:absolute;left:10165;top:-1129;width:24;height:2" coordorigin="10165,-1129" coordsize="24,0" path="m10165,-1129l10188,-1129e" filled="false" stroked="true" strokeweight=".09927pt" strokecolor="#ff0000">
                <v:path arrowok="t"/>
              </v:shape>
            </v:group>
            <v:group style="position:absolute;left:10176;top:-1141;width:2;height:24" coordorigin="10176,-1141" coordsize="2,24">
              <v:shape style="position:absolute;left:10176;top:-1141;width:2;height:24" coordorigin="10176,-1141" coordsize="0,24" path="m10176,-1141l10176,-1117e" filled="false" stroked="true" strokeweight=".098107pt" strokecolor="#ff0000">
                <v:path arrowok="t"/>
              </v:shape>
            </v:group>
            <v:group style="position:absolute;left:10165;top:-1129;width:24;height:2" coordorigin="10165,-1129" coordsize="24,2">
              <v:shape style="position:absolute;left:10165;top:-1129;width:24;height:2" coordorigin="10165,-1129" coordsize="24,0" path="m10165,-1129l10188,-1129e" filled="false" stroked="true" strokeweight=".09927pt" strokecolor="#ff0000">
                <v:path arrowok="t"/>
              </v:shape>
            </v:group>
            <v:group style="position:absolute;left:10176;top:-1141;width:2;height:24" coordorigin="10176,-1141" coordsize="2,24">
              <v:shape style="position:absolute;left:10176;top:-1141;width:2;height:24" coordorigin="10176,-1141" coordsize="0,24" path="m10176,-1141l10176,-1117e" filled="false" stroked="true" strokeweight=".098107pt" strokecolor="#ff0000">
                <v:path arrowok="t"/>
              </v:shape>
            </v:group>
            <v:group style="position:absolute;left:10165;top:-1130;width:24;height:2" coordorigin="10165,-1130" coordsize="24,2">
              <v:shape style="position:absolute;left:10165;top:-1130;width:24;height:2" coordorigin="10165,-1130" coordsize="24,0" path="m10165,-1130l10188,-1130e" filled="false" stroked="true" strokeweight=".09927pt" strokecolor="#ff0000">
                <v:path arrowok="t"/>
              </v:shape>
            </v:group>
            <v:group style="position:absolute;left:10176;top:-1141;width:2;height:24" coordorigin="10176,-1141" coordsize="2,24">
              <v:shape style="position:absolute;left:10176;top:-1141;width:2;height:24" coordorigin="10176,-1141" coordsize="0,24" path="m10176,-1141l10176,-1118e" filled="false" stroked="true" strokeweight=".098107pt" strokecolor="#ff0000">
                <v:path arrowok="t"/>
              </v:shape>
            </v:group>
            <v:group style="position:absolute;left:10165;top:-1130;width:24;height:2" coordorigin="10165,-1130" coordsize="24,2">
              <v:shape style="position:absolute;left:10165;top:-1130;width:24;height:2" coordorigin="10165,-1130" coordsize="24,0" path="m10165,-1130l10188,-1130e" filled="false" stroked="true" strokeweight=".09927pt" strokecolor="#ff0000">
                <v:path arrowok="t"/>
              </v:shape>
            </v:group>
            <v:group style="position:absolute;left:10176;top:-1142;width:2;height:24" coordorigin="10176,-1142" coordsize="2,24">
              <v:shape style="position:absolute;left:10176;top:-1142;width:2;height:24" coordorigin="10176,-1142" coordsize="0,24" path="m10176,-1142l10176,-1118e" filled="false" stroked="true" strokeweight=".098107pt" strokecolor="#ff0000">
                <v:path arrowok="t"/>
              </v:shape>
            </v:group>
            <v:group style="position:absolute;left:10165;top:-1131;width:24;height:2" coordorigin="10165,-1131" coordsize="24,2">
              <v:shape style="position:absolute;left:10165;top:-1131;width:24;height:2" coordorigin="10165,-1131" coordsize="24,0" path="m10165,-1131l10188,-1131e" filled="false" stroked="true" strokeweight=".09927pt" strokecolor="#ff0000">
                <v:path arrowok="t"/>
              </v:shape>
            </v:group>
            <v:group style="position:absolute;left:10176;top:-1143;width:2;height:24" coordorigin="10176,-1143" coordsize="2,24">
              <v:shape style="position:absolute;left:10176;top:-1143;width:2;height:24" coordorigin="10176,-1143" coordsize="0,24" path="m10176,-1143l10176,-1119e" filled="false" stroked="true" strokeweight=".098107pt" strokecolor="#ff0000">
                <v:path arrowok="t"/>
              </v:shape>
            </v:group>
            <v:group style="position:absolute;left:10165;top:-1132;width:24;height:2" coordorigin="10165,-1132" coordsize="24,2">
              <v:shape style="position:absolute;left:10165;top:-1132;width:24;height:2" coordorigin="10165,-1132" coordsize="24,0" path="m10165,-1132l10188,-1132e" filled="false" stroked="true" strokeweight=".09927pt" strokecolor="#ff0000">
                <v:path arrowok="t"/>
              </v:shape>
            </v:group>
            <v:group style="position:absolute;left:10176;top:-1144;width:2;height:24" coordorigin="10176,-1144" coordsize="2,24">
              <v:shape style="position:absolute;left:10176;top:-1144;width:2;height:24" coordorigin="10176,-1144" coordsize="0,24" path="m10176,-1144l10176,-1120e" filled="false" stroked="true" strokeweight=".098107pt" strokecolor="#ff0000">
                <v:path arrowok="t"/>
              </v:shape>
            </v:group>
            <v:group style="position:absolute;left:10165;top:-1133;width:24;height:2" coordorigin="10165,-1133" coordsize="24,2">
              <v:shape style="position:absolute;left:10165;top:-1133;width:24;height:2" coordorigin="10165,-1133" coordsize="24,0" path="m10165,-1133l10188,-1133e" filled="false" stroked="true" strokeweight=".09927pt" strokecolor="#ff0000">
                <v:path arrowok="t"/>
              </v:shape>
            </v:group>
            <v:group style="position:absolute;left:10176;top:-1145;width:2;height:24" coordorigin="10176,-1145" coordsize="2,24">
              <v:shape style="position:absolute;left:10176;top:-1145;width:2;height:24" coordorigin="10176,-1145" coordsize="0,24" path="m10176,-1145l10176,-1121e" filled="false" stroked="true" strokeweight=".098107pt" strokecolor="#ff0000">
                <v:path arrowok="t"/>
              </v:shape>
            </v:group>
            <v:group style="position:absolute;left:10165;top:-1133;width:24;height:2" coordorigin="10165,-1133" coordsize="24,2">
              <v:shape style="position:absolute;left:10165;top:-1133;width:24;height:2" coordorigin="10165,-1133" coordsize="24,0" path="m10165,-1133l10188,-1133e" filled="false" stroked="true" strokeweight=".09927pt" strokecolor="#ff0000">
                <v:path arrowok="t"/>
              </v:shape>
            </v:group>
            <v:group style="position:absolute;left:10176;top:-1145;width:2;height:24" coordorigin="10176,-1145" coordsize="2,24">
              <v:shape style="position:absolute;left:10176;top:-1145;width:2;height:24" coordorigin="10176,-1145" coordsize="0,24" path="m10176,-1145l10176,-1121e" filled="false" stroked="true" strokeweight=".098107pt" strokecolor="#ff0000">
                <v:path arrowok="t"/>
              </v:shape>
            </v:group>
            <v:group style="position:absolute;left:10165;top:-1134;width:24;height:2" coordorigin="10165,-1134" coordsize="24,2">
              <v:shape style="position:absolute;left:10165;top:-1134;width:24;height:2" coordorigin="10165,-1134" coordsize="24,0" path="m10165,-1134l10188,-1134e" filled="false" stroked="true" strokeweight=".09927pt" strokecolor="#ff0000">
                <v:path arrowok="t"/>
              </v:shape>
            </v:group>
            <v:group style="position:absolute;left:10176;top:-1146;width:2;height:24" coordorigin="10176,-1146" coordsize="2,24">
              <v:shape style="position:absolute;left:10176;top:-1146;width:2;height:24" coordorigin="10176,-1146" coordsize="0,24" path="m10176,-1146l10176,-1122e" filled="false" stroked="true" strokeweight=".098107pt" strokecolor="#ff0000">
                <v:path arrowok="t"/>
              </v:shape>
            </v:group>
            <v:group style="position:absolute;left:10165;top:-1134;width:24;height:2" coordorigin="10165,-1134" coordsize="24,2">
              <v:shape style="position:absolute;left:10165;top:-1134;width:24;height:2" coordorigin="10165,-1134" coordsize="24,0" path="m10165,-1134l10188,-1134e" filled="false" stroked="true" strokeweight=".09927pt" strokecolor="#ff0000">
                <v:path arrowok="t"/>
              </v:shape>
            </v:group>
            <v:group style="position:absolute;left:10176;top:-1146;width:2;height:24" coordorigin="10176,-1146" coordsize="2,24">
              <v:shape style="position:absolute;left:10176;top:-1146;width:2;height:24" coordorigin="10176,-1146" coordsize="0,24" path="m10176,-1146l10176,-1123e" filled="false" stroked="true" strokeweight=".098107pt" strokecolor="#ff0000">
                <v:path arrowok="t"/>
              </v:shape>
            </v:group>
            <v:group style="position:absolute;left:10165;top:-1135;width:24;height:2" coordorigin="10165,-1135" coordsize="24,2">
              <v:shape style="position:absolute;left:10165;top:-1135;width:24;height:2" coordorigin="10165,-1135" coordsize="24,0" path="m10165,-1135l10188,-1135e" filled="false" stroked="true" strokeweight=".09927pt" strokecolor="#ff0000">
                <v:path arrowok="t"/>
              </v:shape>
            </v:group>
            <v:group style="position:absolute;left:10176;top:-1147;width:2;height:24" coordorigin="10176,-1147" coordsize="2,24">
              <v:shape style="position:absolute;left:10176;top:-1147;width:2;height:24" coordorigin="10176,-1147" coordsize="0,24" path="m10176,-1147l10176,-1123e" filled="false" stroked="true" strokeweight=".098107pt" strokecolor="#ff0000">
                <v:path arrowok="t"/>
              </v:shape>
            </v:group>
            <v:group style="position:absolute;left:10165;top:-1135;width:24;height:2" coordorigin="10165,-1135" coordsize="24,2">
              <v:shape style="position:absolute;left:10165;top:-1135;width:24;height:2" coordorigin="10165,-1135" coordsize="24,0" path="m10165,-1135l10188,-1135e" filled="false" stroked="true" strokeweight=".09927pt" strokecolor="#ff0000">
                <v:path arrowok="t"/>
              </v:shape>
            </v:group>
            <v:group style="position:absolute;left:10176;top:-1147;width:2;height:24" coordorigin="10176,-1147" coordsize="2,24">
              <v:shape style="position:absolute;left:10176;top:-1147;width:2;height:24" coordorigin="10176,-1147" coordsize="0,24" path="m10176,-1147l10176,-1123e" filled="false" stroked="true" strokeweight=".098107pt" strokecolor="#ff0000">
                <v:path arrowok="t"/>
              </v:shape>
            </v:group>
            <v:group style="position:absolute;left:10165;top:-1136;width:24;height:2" coordorigin="10165,-1136" coordsize="24,2">
              <v:shape style="position:absolute;left:10165;top:-1136;width:24;height:2" coordorigin="10165,-1136" coordsize="24,0" path="m10165,-1136l10188,-1136e" filled="false" stroked="true" strokeweight=".09927pt" strokecolor="#ff0000">
                <v:path arrowok="t"/>
              </v:shape>
            </v:group>
            <v:group style="position:absolute;left:10176;top:-1148;width:2;height:24" coordorigin="10176,-1148" coordsize="2,24">
              <v:shape style="position:absolute;left:10176;top:-1148;width:2;height:24" coordorigin="10176,-1148" coordsize="0,24" path="m10176,-1148l10176,-1124e" filled="false" stroked="true" strokeweight=".098107pt" strokecolor="#ff0000">
                <v:path arrowok="t"/>
              </v:shape>
            </v:group>
            <v:group style="position:absolute;left:10165;top:-1136;width:24;height:2" coordorigin="10165,-1136" coordsize="24,2">
              <v:shape style="position:absolute;left:10165;top:-1136;width:24;height:2" coordorigin="10165,-1136" coordsize="24,0" path="m10165,-1136l10188,-1136e" filled="false" stroked="true" strokeweight=".09927pt" strokecolor="#ff0000">
                <v:path arrowok="t"/>
              </v:shape>
            </v:group>
            <v:group style="position:absolute;left:10176;top:-1148;width:2;height:24" coordorigin="10176,-1148" coordsize="2,24">
              <v:shape style="position:absolute;left:10176;top:-1148;width:2;height:24" coordorigin="10176,-1148" coordsize="0,24" path="m10176,-1148l10176,-1124e" filled="false" stroked="true" strokeweight=".098107pt" strokecolor="#ff0000">
                <v:path arrowok="t"/>
              </v:shape>
            </v:group>
            <v:group style="position:absolute;left:10165;top:-1136;width:24;height:2" coordorigin="10165,-1136" coordsize="24,2">
              <v:shape style="position:absolute;left:10165;top:-1136;width:24;height:2" coordorigin="10165,-1136" coordsize="24,0" path="m10165,-1136l10188,-1136e" filled="false" stroked="true" strokeweight=".09927pt" strokecolor="#ff0000">
                <v:path arrowok="t"/>
              </v:shape>
            </v:group>
            <v:group style="position:absolute;left:10176;top:-1148;width:2;height:24" coordorigin="10176,-1148" coordsize="2,24">
              <v:shape style="position:absolute;left:10176;top:-1148;width:2;height:24" coordorigin="10176,-1148" coordsize="0,24" path="m10176,-1148l10176,-1125e" filled="false" stroked="true" strokeweight=".098107pt" strokecolor="#ff0000">
                <v:path arrowok="t"/>
              </v:shape>
            </v:group>
            <v:group style="position:absolute;left:10165;top:-1137;width:24;height:2" coordorigin="10165,-1137" coordsize="24,2">
              <v:shape style="position:absolute;left:10165;top:-1137;width:24;height:2" coordorigin="10165,-1137" coordsize="24,0" path="m10165,-1137l10188,-1137e" filled="false" stroked="true" strokeweight=".09927pt" strokecolor="#ff0000">
                <v:path arrowok="t"/>
              </v:shape>
            </v:group>
            <v:group style="position:absolute;left:10176;top:-1149;width:2;height:24" coordorigin="10176,-1149" coordsize="2,24">
              <v:shape style="position:absolute;left:10176;top:-1149;width:2;height:24" coordorigin="10176,-1149" coordsize="0,24" path="m10176,-1149l10176,-1125e" filled="false" stroked="true" strokeweight=".098107pt" strokecolor="#ff0000">
                <v:path arrowok="t"/>
              </v:shape>
            </v:group>
            <v:group style="position:absolute;left:10165;top:-1137;width:24;height:2" coordorigin="10165,-1137" coordsize="24,2">
              <v:shape style="position:absolute;left:10165;top:-1137;width:24;height:2" coordorigin="10165,-1137" coordsize="24,0" path="m10165,-1137l10188,-1137e" filled="false" stroked="true" strokeweight=".09927pt" strokecolor="#ff0000">
                <v:path arrowok="t"/>
              </v:shape>
            </v:group>
            <v:group style="position:absolute;left:10176;top:-1149;width:2;height:24" coordorigin="10176,-1149" coordsize="2,24">
              <v:shape style="position:absolute;left:10176;top:-1149;width:2;height:24" coordorigin="10176,-1149" coordsize="0,24" path="m10176,-1149l10176,-1125e" filled="false" stroked="true" strokeweight=".098107pt" strokecolor="#ff0000">
                <v:path arrowok="t"/>
              </v:shape>
            </v:group>
            <v:group style="position:absolute;left:10165;top:-1139;width:24;height:2" coordorigin="10165,-1139" coordsize="24,2">
              <v:shape style="position:absolute;left:10165;top:-1139;width:24;height:2" coordorigin="10165,-1139" coordsize="24,0" path="m10165,-1139l10188,-1139e" filled="false" stroked="true" strokeweight=".09927pt" strokecolor="#ff0000">
                <v:path arrowok="t"/>
              </v:shape>
            </v:group>
            <v:group style="position:absolute;left:10176;top:-1151;width:2;height:24" coordorigin="10176,-1151" coordsize="2,24">
              <v:shape style="position:absolute;left:10176;top:-1151;width:2;height:24" coordorigin="10176,-1151" coordsize="0,24" path="m10176,-1151l10176,-1127e" filled="false" stroked="true" strokeweight=".098107pt" strokecolor="#ff0000">
                <v:path arrowok="t"/>
              </v:shape>
            </v:group>
            <v:group style="position:absolute;left:10165;top:-1139;width:24;height:2" coordorigin="10165,-1139" coordsize="24,2">
              <v:shape style="position:absolute;left:10165;top:-1139;width:24;height:2" coordorigin="10165,-1139" coordsize="24,0" path="m10165,-1139l10188,-1139e" filled="false" stroked="true" strokeweight=".09927pt" strokecolor="#ff0000">
                <v:path arrowok="t"/>
              </v:shape>
            </v:group>
            <v:group style="position:absolute;left:10176;top:-1151;width:2;height:24" coordorigin="10176,-1151" coordsize="2,24">
              <v:shape style="position:absolute;left:10176;top:-1151;width:2;height:24" coordorigin="10176,-1151" coordsize="0,24" path="m10176,-1151l10176,-1127e" filled="false" stroked="true" strokeweight=".098107pt" strokecolor="#ff0000">
                <v:path arrowok="t"/>
              </v:shape>
            </v:group>
            <v:group style="position:absolute;left:10165;top:-1140;width:24;height:2" coordorigin="10165,-1140" coordsize="24,2">
              <v:shape style="position:absolute;left:10165;top:-1140;width:24;height:2" coordorigin="10165,-1140" coordsize="24,0" path="m10165,-1140l10188,-1140e" filled="false" stroked="true" strokeweight=".09927pt" strokecolor="#ff0000">
                <v:path arrowok="t"/>
              </v:shape>
            </v:group>
            <v:group style="position:absolute;left:10176;top:-1152;width:2;height:24" coordorigin="10176,-1152" coordsize="2,24">
              <v:shape style="position:absolute;left:10176;top:-1152;width:2;height:24" coordorigin="10176,-1152" coordsize="0,24" path="m10176,-1152l10176,-1128e" filled="false" stroked="true" strokeweight=".098107pt" strokecolor="#ff0000">
                <v:path arrowok="t"/>
              </v:shape>
            </v:group>
            <v:group style="position:absolute;left:10165;top:-1140;width:24;height:2" coordorigin="10165,-1140" coordsize="24,2">
              <v:shape style="position:absolute;left:10165;top:-1140;width:24;height:2" coordorigin="10165,-1140" coordsize="24,0" path="m10165,-1140l10188,-1140e" filled="false" stroked="true" strokeweight=".09927pt" strokecolor="#ff0000">
                <v:path arrowok="t"/>
              </v:shape>
            </v:group>
            <v:group style="position:absolute;left:10176;top:-1152;width:2;height:24" coordorigin="10176,-1152" coordsize="2,24">
              <v:shape style="position:absolute;left:10176;top:-1152;width:2;height:24" coordorigin="10176,-1152" coordsize="0,24" path="m10176,-1152l10176,-1128e" filled="false" stroked="true" strokeweight=".098107pt" strokecolor="#ff0000">
                <v:path arrowok="t"/>
              </v:shape>
            </v:group>
            <v:group style="position:absolute;left:10165;top:-1141;width:24;height:2" coordorigin="10165,-1141" coordsize="24,2">
              <v:shape style="position:absolute;left:10165;top:-1141;width:24;height:2" coordorigin="10165,-1141" coordsize="24,0" path="m10165,-1141l10188,-1141e" filled="false" stroked="true" strokeweight=".09927pt" strokecolor="#ff0000">
                <v:path arrowok="t"/>
              </v:shape>
            </v:group>
            <v:group style="position:absolute;left:10176;top:-1153;width:2;height:24" coordorigin="10176,-1153" coordsize="2,24">
              <v:shape style="position:absolute;left:10176;top:-1153;width:2;height:24" coordorigin="10176,-1153" coordsize="0,24" path="m10176,-1153l10176,-1129e" filled="false" stroked="true" strokeweight=".098107pt" strokecolor="#ff0000">
                <v:path arrowok="t"/>
              </v:shape>
            </v:group>
            <v:group style="position:absolute;left:10165;top:-1141;width:24;height:2" coordorigin="10165,-1141" coordsize="24,2">
              <v:shape style="position:absolute;left:10165;top:-1141;width:24;height:2" coordorigin="10165,-1141" coordsize="24,0" path="m10165,-1141l10188,-1141e" filled="false" stroked="true" strokeweight=".09927pt" strokecolor="#ff0000">
                <v:path arrowok="t"/>
              </v:shape>
            </v:group>
            <v:group style="position:absolute;left:10176;top:-1153;width:2;height:24" coordorigin="10176,-1153" coordsize="2,24">
              <v:shape style="position:absolute;left:10176;top:-1153;width:2;height:24" coordorigin="10176,-1153" coordsize="0,24" path="m10176,-1153l10176,-1129e" filled="false" stroked="true" strokeweight=".098107pt" strokecolor="#ff0000">
                <v:path arrowok="t"/>
              </v:shape>
            </v:group>
            <v:group style="position:absolute;left:10165;top:-1142;width:24;height:2" coordorigin="10165,-1142" coordsize="24,2">
              <v:shape style="position:absolute;left:10165;top:-1142;width:24;height:2" coordorigin="10165,-1142" coordsize="24,0" path="m10165,-1142l10188,-1142e" filled="false" stroked="true" strokeweight=".09927pt" strokecolor="#ff0000">
                <v:path arrowok="t"/>
              </v:shape>
            </v:group>
            <v:group style="position:absolute;left:10176;top:-1154;width:2;height:24" coordorigin="10176,-1154" coordsize="2,24">
              <v:shape style="position:absolute;left:10176;top:-1154;width:2;height:24" coordorigin="10176,-1154" coordsize="0,24" path="m10176,-1154l10176,-1130e" filled="false" stroked="true" strokeweight=".098107pt" strokecolor="#ff0000">
                <v:path arrowok="t"/>
              </v:shape>
            </v:group>
            <v:group style="position:absolute;left:10165;top:-1142;width:24;height:2" coordorigin="10165,-1142" coordsize="24,2">
              <v:shape style="position:absolute;left:10165;top:-1142;width:24;height:2" coordorigin="10165,-1142" coordsize="24,0" path="m10165,-1142l10188,-1142e" filled="false" stroked="true" strokeweight=".09927pt" strokecolor="#ff0000">
                <v:path arrowok="t"/>
              </v:shape>
            </v:group>
            <v:group style="position:absolute;left:10176;top:-1154;width:2;height:24" coordorigin="10176,-1154" coordsize="2,24">
              <v:shape style="position:absolute;left:10176;top:-1154;width:2;height:24" coordorigin="10176,-1154" coordsize="0,24" path="m10176,-1154l10176,-1130e" filled="false" stroked="true" strokeweight=".098107pt" strokecolor="#ff0000">
                <v:path arrowok="t"/>
              </v:shape>
            </v:group>
            <v:group style="position:absolute;left:10165;top:-1142;width:24;height:2" coordorigin="10165,-1142" coordsize="24,2">
              <v:shape style="position:absolute;left:10165;top:-1142;width:24;height:2" coordorigin="10165,-1142" coordsize="24,0" path="m10165,-1142l10188,-1142e" filled="false" stroked="true" strokeweight=".09927pt" strokecolor="#ff0000">
                <v:path arrowok="t"/>
              </v:shape>
            </v:group>
            <v:group style="position:absolute;left:10176;top:-1154;width:2;height:24" coordorigin="10176,-1154" coordsize="2,24">
              <v:shape style="position:absolute;left:10176;top:-1154;width:2;height:24" coordorigin="10176,-1154" coordsize="0,24" path="m10176,-1154l10176,-1131e" filled="false" stroked="true" strokeweight=".098107pt" strokecolor="#ff0000">
                <v:path arrowok="t"/>
              </v:shape>
            </v:group>
            <v:group style="position:absolute;left:10165;top:-1143;width:24;height:2" coordorigin="10165,-1143" coordsize="24,2">
              <v:shape style="position:absolute;left:10165;top:-1143;width:24;height:2" coordorigin="10165,-1143" coordsize="24,0" path="m10165,-1143l10188,-1143e" filled="false" stroked="true" strokeweight=".09927pt" strokecolor="#ff0000">
                <v:path arrowok="t"/>
              </v:shape>
            </v:group>
            <v:group style="position:absolute;left:10176;top:-1155;width:2;height:24" coordorigin="10176,-1155" coordsize="2,24">
              <v:shape style="position:absolute;left:10176;top:-1155;width:2;height:24" coordorigin="10176,-1155" coordsize="0,24" path="m10176,-1155l10176,-1131e" filled="false" stroked="true" strokeweight=".098107pt" strokecolor="#ff0000">
                <v:path arrowok="t"/>
              </v:shape>
            </v:group>
            <v:group style="position:absolute;left:10165;top:-1143;width:24;height:2" coordorigin="10165,-1143" coordsize="24,2">
              <v:shape style="position:absolute;left:10165;top:-1143;width:24;height:2" coordorigin="10165,-1143" coordsize="24,0" path="m10165,-1143l10188,-1143e" filled="false" stroked="true" strokeweight=".09927pt" strokecolor="#ff0000">
                <v:path arrowok="t"/>
              </v:shape>
            </v:group>
            <v:group style="position:absolute;left:10176;top:-1155;width:2;height:24" coordorigin="10176,-1155" coordsize="2,24">
              <v:shape style="position:absolute;left:10176;top:-1155;width:2;height:24" coordorigin="10176,-1155" coordsize="0,24" path="m10176,-1155l10176,-1131e" filled="false" stroked="true" strokeweight=".098107pt" strokecolor="#ff0000">
                <v:path arrowok="t"/>
              </v:shape>
            </v:group>
            <v:group style="position:absolute;left:10165;top:-1143;width:24;height:2" coordorigin="10165,-1143" coordsize="24,2">
              <v:shape style="position:absolute;left:10165;top:-1143;width:24;height:2" coordorigin="10165,-1143" coordsize="24,0" path="m10165,-1143l10188,-1143e" filled="false" stroked="true" strokeweight=".09927pt" strokecolor="#ff0000">
                <v:path arrowok="t"/>
              </v:shape>
            </v:group>
            <v:group style="position:absolute;left:10176;top:-1155;width:2;height:24" coordorigin="10176,-1155" coordsize="2,24">
              <v:shape style="position:absolute;left:10176;top:-1155;width:2;height:24" coordorigin="10176,-1155" coordsize="0,24" path="m10176,-1155l10176,-1131e" filled="false" stroked="true" strokeweight=".098107pt" strokecolor="#ff0000">
                <v:path arrowok="t"/>
              </v:shape>
            </v:group>
            <v:group style="position:absolute;left:10165;top:-1144;width:24;height:2" coordorigin="10165,-1144" coordsize="24,2">
              <v:shape style="position:absolute;left:10165;top:-1144;width:24;height:2" coordorigin="10165,-1144" coordsize="24,0" path="m10165,-1144l10188,-1144e" filled="false" stroked="true" strokeweight=".09927pt" strokecolor="#ff0000">
                <v:path arrowok="t"/>
              </v:shape>
            </v:group>
            <v:group style="position:absolute;left:10176;top:-1156;width:2;height:24" coordorigin="10176,-1156" coordsize="2,24">
              <v:shape style="position:absolute;left:10176;top:-1156;width:2;height:24" coordorigin="10176,-1156" coordsize="0,24" path="m10176,-1156l10176,-1132e" filled="false" stroked="true" strokeweight=".098107pt" strokecolor="#ff0000">
                <v:path arrowok="t"/>
              </v:shape>
            </v:group>
            <v:group style="position:absolute;left:10165;top:-1144;width:24;height:2" coordorigin="10165,-1144" coordsize="24,2">
              <v:shape style="position:absolute;left:10165;top:-1144;width:24;height:2" coordorigin="10165,-1144" coordsize="24,0" path="m10165,-1144l10188,-1144e" filled="false" stroked="true" strokeweight=".09927pt" strokecolor="#ff0000">
                <v:path arrowok="t"/>
              </v:shape>
            </v:group>
            <v:group style="position:absolute;left:10176;top:-1156;width:2;height:24" coordorigin="10176,-1156" coordsize="2,24">
              <v:shape style="position:absolute;left:10176;top:-1156;width:2;height:24" coordorigin="10176,-1156" coordsize="0,24" path="m10176,-1156l10176,-1132e" filled="false" stroked="true" strokeweight=".098107pt" strokecolor="#ff0000">
                <v:path arrowok="t"/>
              </v:shape>
            </v:group>
            <v:group style="position:absolute;left:10165;top:-1144;width:24;height:2" coordorigin="10165,-1144" coordsize="24,2">
              <v:shape style="position:absolute;left:10165;top:-1144;width:24;height:2" coordorigin="10165,-1144" coordsize="24,0" path="m10165,-1144l10188,-1144e" filled="false" stroked="true" strokeweight=".09927pt" strokecolor="#ff0000">
                <v:path arrowok="t"/>
              </v:shape>
            </v:group>
            <v:group style="position:absolute;left:10176;top:-1156;width:2;height:24" coordorigin="10176,-1156" coordsize="2,24">
              <v:shape style="position:absolute;left:10176;top:-1156;width:2;height:24" coordorigin="10176,-1156" coordsize="0,24" path="m10176,-1156l10176,-1132e" filled="false" stroked="true" strokeweight=".098107pt" strokecolor="#ff0000">
                <v:path arrowok="t"/>
              </v:shape>
            </v:group>
            <v:group style="position:absolute;left:10165;top:-1145;width:24;height:2" coordorigin="10165,-1145" coordsize="24,2">
              <v:shape style="position:absolute;left:10165;top:-1145;width:24;height:2" coordorigin="10165,-1145" coordsize="24,0" path="m10165,-1145l10188,-1145e" filled="false" stroked="true" strokeweight=".09927pt" strokecolor="#ff0000">
                <v:path arrowok="t"/>
              </v:shape>
            </v:group>
            <v:group style="position:absolute;left:10176;top:-1157;width:2;height:24" coordorigin="10176,-1157" coordsize="2,24">
              <v:shape style="position:absolute;left:10176;top:-1157;width:2;height:24" coordorigin="10176,-1157" coordsize="0,24" path="m10176,-1157l10176,-1133e" filled="false" stroked="true" strokeweight=".098107pt" strokecolor="#ff0000">
                <v:path arrowok="t"/>
              </v:shape>
            </v:group>
            <v:group style="position:absolute;left:10165;top:-1145;width:24;height:2" coordorigin="10165,-1145" coordsize="24,2">
              <v:shape style="position:absolute;left:10165;top:-1145;width:24;height:2" coordorigin="10165,-1145" coordsize="24,0" path="m10165,-1145l10188,-1145e" filled="false" stroked="true" strokeweight=".09927pt" strokecolor="#ff0000">
                <v:path arrowok="t"/>
              </v:shape>
            </v:group>
            <v:group style="position:absolute;left:10176;top:-1157;width:2;height:24" coordorigin="10176,-1157" coordsize="2,24">
              <v:shape style="position:absolute;left:10176;top:-1157;width:2;height:24" coordorigin="10176,-1157" coordsize="0,24" path="m10176,-1157l10176,-1133e" filled="false" stroked="true" strokeweight=".098107pt" strokecolor="#ff0000">
                <v:path arrowok="t"/>
              </v:shape>
            </v:group>
            <v:group style="position:absolute;left:10165;top:-1145;width:24;height:2" coordorigin="10165,-1145" coordsize="24,2">
              <v:shape style="position:absolute;left:10165;top:-1145;width:24;height:2" coordorigin="10165,-1145" coordsize="24,0" path="m10165,-1145l10188,-1145e" filled="false" stroked="true" strokeweight=".09927pt" strokecolor="#ff0000">
                <v:path arrowok="t"/>
              </v:shape>
            </v:group>
            <v:group style="position:absolute;left:10176;top:-1157;width:2;height:24" coordorigin="10176,-1157" coordsize="2,24">
              <v:shape style="position:absolute;left:10176;top:-1157;width:2;height:24" coordorigin="10176,-1157" coordsize="0,24" path="m10176,-1157l10176,-1133e" filled="false" stroked="true" strokeweight=".098107pt" strokecolor="#ff0000">
                <v:path arrowok="t"/>
              </v:shape>
            </v:group>
            <v:group style="position:absolute;left:10165;top:-1146;width:24;height:2" coordorigin="10165,-1146" coordsize="24,2">
              <v:shape style="position:absolute;left:10165;top:-1146;width:24;height:2" coordorigin="10165,-1146" coordsize="24,0" path="m10165,-1146l10188,-1146e" filled="false" stroked="true" strokeweight=".09927pt" strokecolor="#ff0000">
                <v:path arrowok="t"/>
              </v:shape>
            </v:group>
            <v:group style="position:absolute;left:10176;top:-1158;width:2;height:24" coordorigin="10176,-1158" coordsize="2,24">
              <v:shape style="position:absolute;left:10176;top:-1158;width:2;height:24" coordorigin="10176,-1158" coordsize="0,24" path="m10176,-1158l10176,-1134e" filled="false" stroked="true" strokeweight=".098107pt" strokecolor="#ff0000">
                <v:path arrowok="t"/>
              </v:shape>
            </v:group>
            <v:group style="position:absolute;left:10165;top:-1146;width:24;height:2" coordorigin="10165,-1146" coordsize="24,2">
              <v:shape style="position:absolute;left:10165;top:-1146;width:24;height:2" coordorigin="10165,-1146" coordsize="24,0" path="m10165,-1146l10188,-1146e" filled="false" stroked="true" strokeweight=".09927pt" strokecolor="#ff0000">
                <v:path arrowok="t"/>
              </v:shape>
            </v:group>
            <v:group style="position:absolute;left:10176;top:-1158;width:2;height:24" coordorigin="10176,-1158" coordsize="2,24">
              <v:shape style="position:absolute;left:10176;top:-1158;width:2;height:24" coordorigin="10176,-1158" coordsize="0,24" path="m10176,-1158l10176,-1134e" filled="false" stroked="true" strokeweight=".098107pt" strokecolor="#ff0000">
                <v:path arrowok="t"/>
              </v:shape>
            </v:group>
            <v:group style="position:absolute;left:10165;top:-1146;width:24;height:2" coordorigin="10165,-1146" coordsize="24,2">
              <v:shape style="position:absolute;left:10165;top:-1146;width:24;height:2" coordorigin="10165,-1146" coordsize="24,0" path="m10165,-1146l10188,-1146e" filled="false" stroked="true" strokeweight=".09927pt" strokecolor="#ff0000">
                <v:path arrowok="t"/>
              </v:shape>
            </v:group>
            <v:group style="position:absolute;left:10176;top:-1158;width:2;height:24" coordorigin="10176,-1158" coordsize="2,24">
              <v:shape style="position:absolute;left:10176;top:-1158;width:2;height:24" coordorigin="10176,-1158" coordsize="0,24" path="m10176,-1158l10176,-1134e" filled="false" stroked="true" strokeweight=".098107pt" strokecolor="#ff0000">
                <v:path arrowok="t"/>
              </v:shape>
            </v:group>
            <v:group style="position:absolute;left:10165;top:-1147;width:24;height:2" coordorigin="10165,-1147" coordsize="24,2">
              <v:shape style="position:absolute;left:10165;top:-1147;width:24;height:2" coordorigin="10165,-1147" coordsize="24,0" path="m10165,-1147l10188,-1147e" filled="false" stroked="true" strokeweight=".09927pt" strokecolor="#ff0000">
                <v:path arrowok="t"/>
              </v:shape>
            </v:group>
            <v:group style="position:absolute;left:10176;top:-1159;width:2;height:24" coordorigin="10176,-1159" coordsize="2,24">
              <v:shape style="position:absolute;left:10176;top:-1159;width:2;height:24" coordorigin="10176,-1159" coordsize="0,24" path="m10176,-1159l10176,-1135e" filled="false" stroked="true" strokeweight=".098107pt" strokecolor="#ff0000">
                <v:path arrowok="t"/>
              </v:shape>
            </v:group>
            <v:group style="position:absolute;left:10165;top:-1147;width:24;height:2" coordorigin="10165,-1147" coordsize="24,2">
              <v:shape style="position:absolute;left:10165;top:-1147;width:24;height:2" coordorigin="10165,-1147" coordsize="24,0" path="m10165,-1147l10188,-1147e" filled="false" stroked="true" strokeweight=".09927pt" strokecolor="#ff0000">
                <v:path arrowok="t"/>
              </v:shape>
            </v:group>
            <v:group style="position:absolute;left:10176;top:-1159;width:2;height:24" coordorigin="10176,-1159" coordsize="2,24">
              <v:shape style="position:absolute;left:10176;top:-1159;width:2;height:24" coordorigin="10176,-1159" coordsize="0,24" path="m10176,-1159l10176,-1135e" filled="false" stroked="true" strokeweight=".098107pt" strokecolor="#ff0000">
                <v:path arrowok="t"/>
              </v:shape>
            </v:group>
            <v:group style="position:absolute;left:10165;top:-1147;width:24;height:2" coordorigin="10165,-1147" coordsize="24,2">
              <v:shape style="position:absolute;left:10165;top:-1147;width:24;height:2" coordorigin="10165,-1147" coordsize="24,0" path="m10165,-1147l10188,-1147e" filled="false" stroked="true" strokeweight=".09927pt" strokecolor="#ff0000">
                <v:path arrowok="t"/>
              </v:shape>
            </v:group>
            <v:group style="position:absolute;left:10176;top:-1159;width:2;height:24" coordorigin="10176,-1159" coordsize="2,24">
              <v:shape style="position:absolute;left:10176;top:-1159;width:2;height:24" coordorigin="10176,-1159" coordsize="0,24" path="m10176,-1159l10176,-1135e" filled="false" stroked="true" strokeweight=".098107pt" strokecolor="#ff0000">
                <v:path arrowok="t"/>
              </v:shape>
            </v:group>
            <v:group style="position:absolute;left:10165;top:-1148;width:24;height:2" coordorigin="10165,-1148" coordsize="24,2">
              <v:shape style="position:absolute;left:10165;top:-1148;width:24;height:2" coordorigin="10165,-1148" coordsize="24,0" path="m10165,-1148l10188,-1148e" filled="false" stroked="true" strokeweight=".09927pt" strokecolor="#ff0000">
                <v:path arrowok="t"/>
              </v:shape>
            </v:group>
            <v:group style="position:absolute;left:10176;top:-1160;width:2;height:24" coordorigin="10176,-1160" coordsize="2,24">
              <v:shape style="position:absolute;left:10176;top:-1160;width:2;height:24" coordorigin="10176,-1160" coordsize="0,24" path="m10176,-1160l10176,-1136e" filled="false" stroked="true" strokeweight=".098107pt" strokecolor="#ff0000">
                <v:path arrowok="t"/>
              </v:shape>
            </v:group>
            <v:group style="position:absolute;left:10165;top:-1148;width:24;height:2" coordorigin="10165,-1148" coordsize="24,2">
              <v:shape style="position:absolute;left:10165;top:-1148;width:24;height:2" coordorigin="10165,-1148" coordsize="24,0" path="m10165,-1148l10188,-1148e" filled="false" stroked="true" strokeweight=".09927pt" strokecolor="#ff0000">
                <v:path arrowok="t"/>
              </v:shape>
            </v:group>
            <v:group style="position:absolute;left:10176;top:-1160;width:2;height:24" coordorigin="10176,-1160" coordsize="2,24">
              <v:shape style="position:absolute;left:10176;top:-1160;width:2;height:24" coordorigin="10176,-1160" coordsize="0,24" path="m10176,-1160l10176,-1136e" filled="false" stroked="true" strokeweight=".098107pt" strokecolor="#ff0000">
                <v:path arrowok="t"/>
              </v:shape>
            </v:group>
            <v:group style="position:absolute;left:10165;top:-1149;width:24;height:2" coordorigin="10165,-1149" coordsize="24,2">
              <v:shape style="position:absolute;left:10165;top:-1149;width:24;height:2" coordorigin="10165,-1149" coordsize="24,0" path="m10165,-1149l10188,-1149e" filled="false" stroked="true" strokeweight=".09927pt" strokecolor="#ff0000">
                <v:path arrowok="t"/>
              </v:shape>
            </v:group>
            <v:group style="position:absolute;left:10176;top:-1161;width:2;height:24" coordorigin="10176,-1161" coordsize="2,24">
              <v:shape style="position:absolute;left:10176;top:-1161;width:2;height:24" coordorigin="10176,-1161" coordsize="0,24" path="m10176,-1161l10176,-1137e" filled="false" stroked="true" strokeweight=".098107pt" strokecolor="#ff0000">
                <v:path arrowok="t"/>
              </v:shape>
            </v:group>
            <v:group style="position:absolute;left:10165;top:-1150;width:24;height:2" coordorigin="10165,-1150" coordsize="24,2">
              <v:shape style="position:absolute;left:10165;top:-1150;width:24;height:2" coordorigin="10165,-1150" coordsize="24,0" path="m10165,-1150l10188,-1150e" filled="false" stroked="true" strokeweight=".09927pt" strokecolor="#ff0000">
                <v:path arrowok="t"/>
              </v:shape>
            </v:group>
            <v:group style="position:absolute;left:10176;top:-1162;width:2;height:24" coordorigin="10176,-1162" coordsize="2,24">
              <v:shape style="position:absolute;left:10176;top:-1162;width:2;height:24" coordorigin="10176,-1162" coordsize="0,24" path="m10176,-1162l10176,-1138e" filled="false" stroked="true" strokeweight=".098107pt" strokecolor="#ff0000">
                <v:path arrowok="t"/>
              </v:shape>
            </v:group>
            <v:group style="position:absolute;left:10165;top:-1151;width:24;height:2" coordorigin="10165,-1151" coordsize="24,2">
              <v:shape style="position:absolute;left:10165;top:-1151;width:24;height:2" coordorigin="10165,-1151" coordsize="24,0" path="m10165,-1151l10188,-1151e" filled="false" stroked="true" strokeweight=".09927pt" strokecolor="#ff0000">
                <v:path arrowok="t"/>
              </v:shape>
            </v:group>
            <v:group style="position:absolute;left:10176;top:-1163;width:2;height:24" coordorigin="10176,-1163" coordsize="2,24">
              <v:shape style="position:absolute;left:10176;top:-1163;width:2;height:24" coordorigin="10176,-1163" coordsize="0,24" path="m10176,-1163l10176,-1139e" filled="false" stroked="true" strokeweight=".098107pt" strokecolor="#ff0000">
                <v:path arrowok="t"/>
              </v:shape>
            </v:group>
            <v:group style="position:absolute;left:10165;top:-1151;width:24;height:2" coordorigin="10165,-1151" coordsize="24,2">
              <v:shape style="position:absolute;left:10165;top:-1151;width:24;height:2" coordorigin="10165,-1151" coordsize="24,0" path="m10165,-1151l10188,-1151e" filled="false" stroked="true" strokeweight=".09927pt" strokecolor="#ff0000">
                <v:path arrowok="t"/>
              </v:shape>
            </v:group>
            <v:group style="position:absolute;left:10176;top:-1163;width:2;height:24" coordorigin="10176,-1163" coordsize="2,24">
              <v:shape style="position:absolute;left:10176;top:-1163;width:2;height:24" coordorigin="10176,-1163" coordsize="0,24" path="m10176,-1163l10176,-1139e" filled="false" stroked="true" strokeweight=".098107pt" strokecolor="#ff0000">
                <v:path arrowok="t"/>
              </v:shape>
            </v:group>
            <v:group style="position:absolute;left:10165;top:-1151;width:24;height:2" coordorigin="10165,-1151" coordsize="24,2">
              <v:shape style="position:absolute;left:10165;top:-1151;width:24;height:2" coordorigin="10165,-1151" coordsize="24,0" path="m10165,-1151l10188,-1151e" filled="false" stroked="true" strokeweight=".09927pt" strokecolor="#ff0000">
                <v:path arrowok="t"/>
              </v:shape>
            </v:group>
            <v:group style="position:absolute;left:10176;top:-1163;width:2;height:24" coordorigin="10176,-1163" coordsize="2,24">
              <v:shape style="position:absolute;left:10176;top:-1163;width:2;height:24" coordorigin="10176,-1163" coordsize="0,24" path="m10176,-1163l10176,-1139e" filled="false" stroked="true" strokeweight=".098107pt" strokecolor="#ff0000">
                <v:path arrowok="t"/>
              </v:shape>
            </v:group>
            <v:group style="position:absolute;left:10165;top:-1152;width:24;height:2" coordorigin="10165,-1152" coordsize="24,2">
              <v:shape style="position:absolute;left:10165;top:-1152;width:24;height:2" coordorigin="10165,-1152" coordsize="24,0" path="m10165,-1152l10188,-1152e" filled="false" stroked="true" strokeweight=".09927pt" strokecolor="#ff0000">
                <v:path arrowok="t"/>
              </v:shape>
            </v:group>
            <v:group style="position:absolute;left:10176;top:-1164;width:2;height:24" coordorigin="10176,-1164" coordsize="2,24">
              <v:shape style="position:absolute;left:10176;top:-1164;width:2;height:24" coordorigin="10176,-1164" coordsize="0,24" path="m10176,-1164l10176,-1140e" filled="false" stroked="true" strokeweight=".098107pt" strokecolor="#ff0000">
                <v:path arrowok="t"/>
              </v:shape>
            </v:group>
            <v:group style="position:absolute;left:10165;top:-1152;width:24;height:2" coordorigin="10165,-1152" coordsize="24,2">
              <v:shape style="position:absolute;left:10165;top:-1152;width:24;height:2" coordorigin="10165,-1152" coordsize="24,0" path="m10165,-1152l10188,-1152e" filled="false" stroked="true" strokeweight=".09927pt" strokecolor="#ff0000">
                <v:path arrowok="t"/>
              </v:shape>
            </v:group>
            <v:group style="position:absolute;left:10176;top:-1164;width:2;height:24" coordorigin="10176,-1164" coordsize="2,24">
              <v:shape style="position:absolute;left:10176;top:-1164;width:2;height:24" coordorigin="10176,-1164" coordsize="0,24" path="m10176,-1164l10176,-1140e" filled="false" stroked="true" strokeweight=".098107pt" strokecolor="#ff0000">
                <v:path arrowok="t"/>
              </v:shape>
            </v:group>
            <v:group style="position:absolute;left:10165;top:-1153;width:24;height:2" coordorigin="10165,-1153" coordsize="24,2">
              <v:shape style="position:absolute;left:10165;top:-1153;width:24;height:2" coordorigin="10165,-1153" coordsize="24,0" path="m10165,-1153l10188,-1153e" filled="false" stroked="true" strokeweight=".09927pt" strokecolor="#ff0000">
                <v:path arrowok="t"/>
              </v:shape>
            </v:group>
            <v:group style="position:absolute;left:10176;top:-1165;width:2;height:24" coordorigin="10176,-1165" coordsize="2,24">
              <v:shape style="position:absolute;left:10176;top:-1165;width:2;height:24" coordorigin="10176,-1165" coordsize="0,24" path="m10176,-1165l10176,-1141e" filled="false" stroked="true" strokeweight=".098107pt" strokecolor="#ff0000">
                <v:path arrowok="t"/>
              </v:shape>
            </v:group>
            <v:group style="position:absolute;left:10165;top:-1154;width:24;height:2" coordorigin="10165,-1154" coordsize="24,2">
              <v:shape style="position:absolute;left:10165;top:-1154;width:24;height:2" coordorigin="10165,-1154" coordsize="24,0" path="m10165,-1154l10188,-1154e" filled="false" stroked="true" strokeweight=".09927pt" strokecolor="#ff0000">
                <v:path arrowok="t"/>
              </v:shape>
            </v:group>
            <v:group style="position:absolute;left:10176;top:-1165;width:2;height:24" coordorigin="10176,-1165" coordsize="2,24">
              <v:shape style="position:absolute;left:10176;top:-1165;width:2;height:24" coordorigin="10176,-1165" coordsize="0,24" path="m10176,-1165l10176,-1142e" filled="false" stroked="true" strokeweight=".098107pt" strokecolor="#ff0000">
                <v:path arrowok="t"/>
              </v:shape>
            </v:group>
            <v:group style="position:absolute;left:10165;top:-1154;width:24;height:2" coordorigin="10165,-1154" coordsize="24,2">
              <v:shape style="position:absolute;left:10165;top:-1154;width:24;height:2" coordorigin="10165,-1154" coordsize="24,0" path="m10165,-1154l10188,-1154e" filled="false" stroked="true" strokeweight=".09927pt" strokecolor="#ff0000">
                <v:path arrowok="t"/>
              </v:shape>
            </v:group>
            <v:group style="position:absolute;left:10176;top:-1166;width:2;height:24" coordorigin="10176,-1166" coordsize="2,24">
              <v:shape style="position:absolute;left:10176;top:-1166;width:2;height:24" coordorigin="10176,-1166" coordsize="0,24" path="m10176,-1166l10176,-1142e" filled="false" stroked="true" strokeweight=".098107pt" strokecolor="#ff0000">
                <v:path arrowok="t"/>
              </v:shape>
            </v:group>
            <v:group style="position:absolute;left:10165;top:-1154;width:24;height:2" coordorigin="10165,-1154" coordsize="24,2">
              <v:shape style="position:absolute;left:10165;top:-1154;width:24;height:2" coordorigin="10165,-1154" coordsize="24,0" path="m10165,-1154l10188,-1154e" filled="false" stroked="true" strokeweight=".09927pt" strokecolor="#ff0000">
                <v:path arrowok="t"/>
              </v:shape>
            </v:group>
            <v:group style="position:absolute;left:10176;top:-1166;width:2;height:24" coordorigin="10176,-1166" coordsize="2,24">
              <v:shape style="position:absolute;left:10176;top:-1166;width:2;height:24" coordorigin="10176,-1166" coordsize="0,24" path="m10176,-1166l10176,-1142e" filled="false" stroked="true" strokeweight=".098107pt" strokecolor="#ff0000">
                <v:path arrowok="t"/>
              </v:shape>
            </v:group>
            <v:group style="position:absolute;left:10165;top:-1155;width:24;height:2" coordorigin="10165,-1155" coordsize="24,2">
              <v:shape style="position:absolute;left:10165;top:-1155;width:24;height:2" coordorigin="10165,-1155" coordsize="24,0" path="m10165,-1155l10188,-1155e" filled="false" stroked="true" strokeweight=".09927pt" strokecolor="#ff0000">
                <v:path arrowok="t"/>
              </v:shape>
            </v:group>
            <v:group style="position:absolute;left:10176;top:-1166;width:2;height:24" coordorigin="10176,-1166" coordsize="2,24">
              <v:shape style="position:absolute;left:10176;top:-1166;width:2;height:24" coordorigin="10176,-1166" coordsize="0,24" path="m10176,-1166l10176,-1143e" filled="false" stroked="true" strokeweight=".098107pt" strokecolor="#ff0000">
                <v:path arrowok="t"/>
              </v:shape>
            </v:group>
            <v:group style="position:absolute;left:10165;top:-1155;width:24;height:2" coordorigin="10165,-1155" coordsize="24,2">
              <v:shape style="position:absolute;left:10165;top:-1155;width:24;height:2" coordorigin="10165,-1155" coordsize="24,0" path="m10165,-1155l10188,-1155e" filled="false" stroked="true" strokeweight=".09927pt" strokecolor="#ff0000">
                <v:path arrowok="t"/>
              </v:shape>
            </v:group>
            <v:group style="position:absolute;left:10176;top:-1167;width:2;height:24" coordorigin="10176,-1167" coordsize="2,24">
              <v:shape style="position:absolute;left:10176;top:-1167;width:2;height:24" coordorigin="10176,-1167" coordsize="0,24" path="m10176,-1167l10176,-1143e" filled="false" stroked="true" strokeweight=".098107pt" strokecolor="#ff0000">
                <v:path arrowok="t"/>
              </v:shape>
            </v:group>
            <v:group style="position:absolute;left:10165;top:-1156;width:24;height:2" coordorigin="10165,-1156" coordsize="24,2">
              <v:shape style="position:absolute;left:10165;top:-1156;width:24;height:2" coordorigin="10165,-1156" coordsize="24,0" path="m10165,-1156l10188,-1156e" filled="false" stroked="true" strokeweight=".09927pt" strokecolor="#ff0000">
                <v:path arrowok="t"/>
              </v:shape>
            </v:group>
            <v:group style="position:absolute;left:10176;top:-1167;width:2;height:24" coordorigin="10176,-1167" coordsize="2,24">
              <v:shape style="position:absolute;left:10176;top:-1167;width:2;height:24" coordorigin="10176,-1167" coordsize="0,24" path="m10176,-1167l10176,-1144e" filled="false" stroked="true" strokeweight=".098107pt" strokecolor="#ff0000">
                <v:path arrowok="t"/>
              </v:shape>
            </v:group>
            <v:group style="position:absolute;left:10165;top:-1156;width:24;height:2" coordorigin="10165,-1156" coordsize="24,2">
              <v:shape style="position:absolute;left:10165;top:-1156;width:24;height:2" coordorigin="10165,-1156" coordsize="24,0" path="m10165,-1156l10188,-1156e" filled="false" stroked="true" strokeweight=".09927pt" strokecolor="#ff0000">
                <v:path arrowok="t"/>
              </v:shape>
            </v:group>
            <v:group style="position:absolute;left:10176;top:-1168;width:2;height:24" coordorigin="10176,-1168" coordsize="2,24">
              <v:shape style="position:absolute;left:10176;top:-1168;width:2;height:24" coordorigin="10176,-1168" coordsize="0,24" path="m10176,-1168l10176,-1144e" filled="false" stroked="true" strokeweight=".098107pt" strokecolor="#ff0000">
                <v:path arrowok="t"/>
              </v:shape>
            </v:group>
            <v:group style="position:absolute;left:10165;top:-1156;width:24;height:2" coordorigin="10165,-1156" coordsize="24,2">
              <v:shape style="position:absolute;left:10165;top:-1156;width:24;height:2" coordorigin="10165,-1156" coordsize="24,0" path="m10165,-1156l10188,-1156e" filled="false" stroked="true" strokeweight=".09927pt" strokecolor="#ff0000">
                <v:path arrowok="t"/>
              </v:shape>
            </v:group>
            <v:group style="position:absolute;left:10176;top:-1168;width:2;height:24" coordorigin="10176,-1168" coordsize="2,24">
              <v:shape style="position:absolute;left:10176;top:-1168;width:2;height:24" coordorigin="10176,-1168" coordsize="0,24" path="m10176,-1168l10176,-1144e" filled="false" stroked="true" strokeweight=".098107pt" strokecolor="#ff0000">
                <v:path arrowok="t"/>
              </v:shape>
            </v:group>
            <v:group style="position:absolute;left:10165;top:-1157;width:24;height:2" coordorigin="10165,-1157" coordsize="24,2">
              <v:shape style="position:absolute;left:10165;top:-1157;width:24;height:2" coordorigin="10165,-1157" coordsize="24,0" path="m10165,-1157l10188,-1157e" filled="false" stroked="true" strokeweight=".09927pt" strokecolor="#ff0000">
                <v:path arrowok="t"/>
              </v:shape>
            </v:group>
            <v:group style="position:absolute;left:10176;top:-1168;width:2;height:24" coordorigin="10176,-1168" coordsize="2,24">
              <v:shape style="position:absolute;left:10176;top:-1168;width:2;height:24" coordorigin="10176,-1168" coordsize="0,24" path="m10176,-1168l10176,-1145e" filled="false" stroked="true" strokeweight=".098107pt" strokecolor="#ff0000">
                <v:path arrowok="t"/>
              </v:shape>
            </v:group>
            <v:group style="position:absolute;left:10165;top:-1157;width:24;height:2" coordorigin="10165,-1157" coordsize="24,2">
              <v:shape style="position:absolute;left:10165;top:-1157;width:24;height:2" coordorigin="10165,-1157" coordsize="24,0" path="m10165,-1157l10188,-1157e" filled="false" stroked="true" strokeweight=".09927pt" strokecolor="#ff0000">
                <v:path arrowok="t"/>
              </v:shape>
            </v:group>
            <v:group style="position:absolute;left:10176;top:-1169;width:2;height:24" coordorigin="10176,-1169" coordsize="2,24">
              <v:shape style="position:absolute;left:10176;top:-1169;width:2;height:24" coordorigin="10176,-1169" coordsize="0,24" path="m10176,-1169l10176,-1145e" filled="false" stroked="true" strokeweight=".098107pt" strokecolor="#ff0000">
                <v:path arrowok="t"/>
              </v:shape>
            </v:group>
            <v:group style="position:absolute;left:10165;top:-1158;width:24;height:2" coordorigin="10165,-1158" coordsize="24,2">
              <v:shape style="position:absolute;left:10165;top:-1158;width:24;height:2" coordorigin="10165,-1158" coordsize="24,0" path="m10165,-1158l10188,-1158e" filled="false" stroked="true" strokeweight=".09927pt" strokecolor="#ff0000">
                <v:path arrowok="t"/>
              </v:shape>
            </v:group>
            <v:group style="position:absolute;left:10176;top:-1169;width:2;height:24" coordorigin="10176,-1169" coordsize="2,24">
              <v:shape style="position:absolute;left:10176;top:-1169;width:2;height:24" coordorigin="10176,-1169" coordsize="0,24" path="m10176,-1169l10176,-1146e" filled="false" stroked="true" strokeweight=".098107pt" strokecolor="#ff0000">
                <v:path arrowok="t"/>
              </v:shape>
            </v:group>
            <v:group style="position:absolute;left:10165;top:-1158;width:24;height:2" coordorigin="10165,-1158" coordsize="24,2">
              <v:shape style="position:absolute;left:10165;top:-1158;width:24;height:2" coordorigin="10165,-1158" coordsize="24,0" path="m10165,-1158l10188,-1158e" filled="false" stroked="true" strokeweight=".09927pt" strokecolor="#ff0000">
                <v:path arrowok="t"/>
              </v:shape>
            </v:group>
            <v:group style="position:absolute;left:10176;top:-1170;width:2;height:24" coordorigin="10176,-1170" coordsize="2,24">
              <v:shape style="position:absolute;left:10176;top:-1170;width:2;height:24" coordorigin="10176,-1170" coordsize="0,24" path="m10176,-1170l10176,-1146e" filled="false" stroked="true" strokeweight=".098107pt" strokecolor="#ff0000">
                <v:path arrowok="t"/>
              </v:shape>
            </v:group>
            <v:group style="position:absolute;left:10165;top:-1158;width:24;height:2" coordorigin="10165,-1158" coordsize="24,2">
              <v:shape style="position:absolute;left:10165;top:-1158;width:24;height:2" coordorigin="10165,-1158" coordsize="24,0" path="m10165,-1158l10188,-1158e" filled="false" stroked="true" strokeweight=".09927pt" strokecolor="#ff0000">
                <v:path arrowok="t"/>
              </v:shape>
            </v:group>
            <v:group style="position:absolute;left:10176;top:-1170;width:2;height:24" coordorigin="10176,-1170" coordsize="2,24">
              <v:shape style="position:absolute;left:10176;top:-1170;width:2;height:24" coordorigin="10176,-1170" coordsize="0,24" path="m10176,-1170l10176,-1146e" filled="false" stroked="true" strokeweight=".098107pt" strokecolor="#ff0000">
                <v:path arrowok="t"/>
              </v:shape>
            </v:group>
            <v:group style="position:absolute;left:10165;top:-1159;width:24;height:2" coordorigin="10165,-1159" coordsize="24,2">
              <v:shape style="position:absolute;left:10165;top:-1159;width:24;height:2" coordorigin="10165,-1159" coordsize="24,0" path="m10165,-1159l10188,-1159e" filled="false" stroked="true" strokeweight=".09927pt" strokecolor="#ff0000">
                <v:path arrowok="t"/>
              </v:shape>
            </v:group>
            <v:group style="position:absolute;left:10176;top:-1170;width:2;height:24" coordorigin="10176,-1170" coordsize="2,24">
              <v:shape style="position:absolute;left:10176;top:-1170;width:2;height:24" coordorigin="10176,-1170" coordsize="0,24" path="m10176,-1170l10176,-1147e" filled="false" stroked="true" strokeweight=".098107pt" strokecolor="#ff0000">
                <v:path arrowok="t"/>
              </v:shape>
            </v:group>
            <v:group style="position:absolute;left:10165;top:-1159;width:24;height:2" coordorigin="10165,-1159" coordsize="24,2">
              <v:shape style="position:absolute;left:10165;top:-1159;width:24;height:2" coordorigin="10165,-1159" coordsize="24,0" path="m10165,-1159l10188,-1159e" filled="false" stroked="true" strokeweight=".09927pt" strokecolor="#ff0000">
                <v:path arrowok="t"/>
              </v:shape>
            </v:group>
            <v:group style="position:absolute;left:10176;top:-1171;width:2;height:24" coordorigin="10176,-1171" coordsize="2,24">
              <v:shape style="position:absolute;left:10176;top:-1171;width:2;height:24" coordorigin="10176,-1171" coordsize="0,24" path="m10176,-1171l10176,-1147e" filled="false" stroked="true" strokeweight=".098107pt" strokecolor="#ff0000">
                <v:path arrowok="t"/>
              </v:shape>
            </v:group>
            <v:group style="position:absolute;left:10165;top:-1160;width:24;height:2" coordorigin="10165,-1160" coordsize="24,2">
              <v:shape style="position:absolute;left:10165;top:-1160;width:24;height:2" coordorigin="10165,-1160" coordsize="24,0" path="m10165,-1160l10188,-1160e" filled="false" stroked="true" strokeweight=".09927pt" strokecolor="#ff0000">
                <v:path arrowok="t"/>
              </v:shape>
            </v:group>
            <v:group style="position:absolute;left:10176;top:-1171;width:2;height:24" coordorigin="10176,-1171" coordsize="2,24">
              <v:shape style="position:absolute;left:10176;top:-1171;width:2;height:24" coordorigin="10176,-1171" coordsize="0,24" path="m10176,-1171l10176,-1148e" filled="false" stroked="true" strokeweight=".098107pt" strokecolor="#ff0000">
                <v:path arrowok="t"/>
              </v:shape>
            </v:group>
            <v:group style="position:absolute;left:10165;top:-1160;width:24;height:2" coordorigin="10165,-1160" coordsize="24,2">
              <v:shape style="position:absolute;left:10165;top:-1160;width:24;height:2" coordorigin="10165,-1160" coordsize="24,0" path="m10165,-1160l10188,-1160e" filled="false" stroked="true" strokeweight=".09927pt" strokecolor="#ff0000">
                <v:path arrowok="t"/>
              </v:shape>
            </v:group>
            <v:group style="position:absolute;left:10176;top:-1172;width:2;height:24" coordorigin="10176,-1172" coordsize="2,24">
              <v:shape style="position:absolute;left:10176;top:-1172;width:2;height:24" coordorigin="10176,-1172" coordsize="0,24" path="m10176,-1172l10176,-1148e" filled="false" stroked="true" strokeweight=".098107pt" strokecolor="#ff0000">
                <v:path arrowok="t"/>
              </v:shape>
            </v:group>
            <v:group style="position:absolute;left:10165;top:-1161;width:24;height:2" coordorigin="10165,-1161" coordsize="24,2">
              <v:shape style="position:absolute;left:10165;top:-1161;width:24;height:2" coordorigin="10165,-1161" coordsize="24,0" path="m10165,-1161l10188,-1161e" filled="false" stroked="true" strokeweight=".09927pt" strokecolor="#ff0000">
                <v:path arrowok="t"/>
              </v:shape>
            </v:group>
            <v:group style="position:absolute;left:10176;top:-1172;width:2;height:24" coordorigin="10176,-1172" coordsize="2,24">
              <v:shape style="position:absolute;left:10176;top:-1172;width:2;height:24" coordorigin="10176,-1172" coordsize="0,24" path="m10176,-1172l10176,-1149e" filled="false" stroked="true" strokeweight=".098107pt" strokecolor="#ff0000">
                <v:path arrowok="t"/>
              </v:shape>
            </v:group>
            <v:group style="position:absolute;left:10165;top:-1161;width:24;height:2" coordorigin="10165,-1161" coordsize="24,2">
              <v:shape style="position:absolute;left:10165;top:-1161;width:24;height:2" coordorigin="10165,-1161" coordsize="24,0" path="m10165,-1161l10188,-1161e" filled="false" stroked="true" strokeweight=".09927pt" strokecolor="#ff0000">
                <v:path arrowok="t"/>
              </v:shape>
            </v:group>
            <v:group style="position:absolute;left:10176;top:-1173;width:2;height:24" coordorigin="10176,-1173" coordsize="2,24">
              <v:shape style="position:absolute;left:10176;top:-1173;width:2;height:24" coordorigin="10176,-1173" coordsize="0,24" path="m10176,-1173l10176,-1149e" filled="false" stroked="true" strokeweight=".098107pt" strokecolor="#ff0000">
                <v:path arrowok="t"/>
              </v:shape>
            </v:group>
            <v:group style="position:absolute;left:10165;top:-1162;width:24;height:2" coordorigin="10165,-1162" coordsize="24,2">
              <v:shape style="position:absolute;left:10165;top:-1162;width:24;height:2" coordorigin="10165,-1162" coordsize="24,0" path="m10165,-1162l10188,-1162e" filled="false" stroked="true" strokeweight=".09927pt" strokecolor="#ff0000">
                <v:path arrowok="t"/>
              </v:shape>
            </v:group>
            <v:group style="position:absolute;left:10176;top:-1174;width:2;height:24" coordorigin="10176,-1174" coordsize="2,24">
              <v:shape style="position:absolute;left:10176;top:-1174;width:2;height:24" coordorigin="10176,-1174" coordsize="0,24" path="m10176,-1174l10176,-1150e" filled="false" stroked="true" strokeweight=".098107pt" strokecolor="#ff0000">
                <v:path arrowok="t"/>
              </v:shape>
            </v:group>
            <v:group style="position:absolute;left:10165;top:-1163;width:24;height:2" coordorigin="10165,-1163" coordsize="24,2">
              <v:shape style="position:absolute;left:10165;top:-1163;width:24;height:2" coordorigin="10165,-1163" coordsize="24,0" path="m10165,-1163l10188,-1163e" filled="false" stroked="true" strokeweight=".09927pt" strokecolor="#ff0000">
                <v:path arrowok="t"/>
              </v:shape>
            </v:group>
            <v:group style="position:absolute;left:10176;top:-1174;width:2;height:24" coordorigin="10176,-1174" coordsize="2,24">
              <v:shape style="position:absolute;left:10176;top:-1174;width:2;height:24" coordorigin="10176,-1174" coordsize="0,24" path="m10176,-1174l10176,-1151e" filled="false" stroked="true" strokeweight=".098107pt" strokecolor="#ff0000">
                <v:path arrowok="t"/>
              </v:shape>
            </v:group>
            <v:group style="position:absolute;left:10165;top:-1163;width:24;height:2" coordorigin="10165,-1163" coordsize="24,2">
              <v:shape style="position:absolute;left:10165;top:-1163;width:24;height:2" coordorigin="10165,-1163" coordsize="24,0" path="m10165,-1163l10188,-1163e" filled="false" stroked="true" strokeweight=".09927pt" strokecolor="#ff0000">
                <v:path arrowok="t"/>
              </v:shape>
            </v:group>
            <v:group style="position:absolute;left:10176;top:-1175;width:2;height:24" coordorigin="10176,-1175" coordsize="2,24">
              <v:shape style="position:absolute;left:10176;top:-1175;width:2;height:24" coordorigin="10176,-1175" coordsize="0,24" path="m10176,-1175l10176,-1151e" filled="false" stroked="true" strokeweight=".098107pt" strokecolor="#ff0000">
                <v:path arrowok="t"/>
              </v:shape>
            </v:group>
            <v:group style="position:absolute;left:10165;top:-1164;width:24;height:2" coordorigin="10165,-1164" coordsize="24,2">
              <v:shape style="position:absolute;left:10165;top:-1164;width:24;height:2" coordorigin="10165,-1164" coordsize="24,0" path="m10165,-1164l10188,-1164e" filled="false" stroked="true" strokeweight=".09927pt" strokecolor="#ff0000">
                <v:path arrowok="t"/>
              </v:shape>
            </v:group>
            <v:group style="position:absolute;left:10176;top:-1175;width:2;height:24" coordorigin="10176,-1175" coordsize="2,24">
              <v:shape style="position:absolute;left:10176;top:-1175;width:2;height:24" coordorigin="10176,-1175" coordsize="0,24" path="m10176,-1175l10176,-1152e" filled="false" stroked="true" strokeweight=".098107pt" strokecolor="#ff0000">
                <v:path arrowok="t"/>
              </v:shape>
            </v:group>
            <v:group style="position:absolute;left:10165;top:-1164;width:24;height:2" coordorigin="10165,-1164" coordsize="24,2">
              <v:shape style="position:absolute;left:10165;top:-1164;width:24;height:2" coordorigin="10165,-1164" coordsize="24,0" path="m10165,-1164l10188,-1164e" filled="false" stroked="true" strokeweight=".09927pt" strokecolor="#ff0000">
                <v:path arrowok="t"/>
              </v:shape>
            </v:group>
            <v:group style="position:absolute;left:10176;top:-1176;width:2;height:24" coordorigin="10176,-1176" coordsize="2,24">
              <v:shape style="position:absolute;left:10176;top:-1176;width:2;height:24" coordorigin="10176,-1176" coordsize="0,24" path="m10176,-1176l10176,-1152e" filled="false" stroked="true" strokeweight=".098107pt" strokecolor="#ff0000">
                <v:path arrowok="t"/>
              </v:shape>
            </v:group>
            <v:group style="position:absolute;left:10165;top:-1165;width:24;height:2" coordorigin="10165,-1165" coordsize="24,2">
              <v:shape style="position:absolute;left:10165;top:-1165;width:24;height:2" coordorigin="10165,-1165" coordsize="24,0" path="m10165,-1165l10188,-1165e" filled="false" stroked="true" strokeweight=".09927pt" strokecolor="#ff0000">
                <v:path arrowok="t"/>
              </v:shape>
            </v:group>
            <v:group style="position:absolute;left:10176;top:-1177;width:2;height:24" coordorigin="10176,-1177" coordsize="2,24">
              <v:shape style="position:absolute;left:10176;top:-1177;width:2;height:24" coordorigin="10176,-1177" coordsize="0,24" path="m10176,-1177l10176,-1153e" filled="false" stroked="true" strokeweight=".098107pt" strokecolor="#ff0000">
                <v:path arrowok="t"/>
              </v:shape>
            </v:group>
            <v:group style="position:absolute;left:10165;top:-1166;width:24;height:2" coordorigin="10165,-1166" coordsize="24,2">
              <v:shape style="position:absolute;left:10165;top:-1166;width:24;height:2" coordorigin="10165,-1166" coordsize="24,0" path="m10165,-1166l10188,-1166e" filled="false" stroked="true" strokeweight=".09927pt" strokecolor="#ff0000">
                <v:path arrowok="t"/>
              </v:shape>
            </v:group>
            <v:group style="position:absolute;left:10176;top:-1178;width:2;height:24" coordorigin="10176,-1178" coordsize="2,24">
              <v:shape style="position:absolute;left:10176;top:-1178;width:2;height:24" coordorigin="10176,-1178" coordsize="0,24" path="m10176,-1178l10176,-1154e" filled="false" stroked="true" strokeweight=".098107pt" strokecolor="#ff0000">
                <v:path arrowok="t"/>
              </v:shape>
            </v:group>
            <v:group style="position:absolute;left:10165;top:-1166;width:24;height:2" coordorigin="10165,-1166" coordsize="24,2">
              <v:shape style="position:absolute;left:10165;top:-1166;width:24;height:2" coordorigin="10165,-1166" coordsize="24,0" path="m10165,-1166l10188,-1166e" filled="false" stroked="true" strokeweight=".09927pt" strokecolor="#ff0000">
                <v:path arrowok="t"/>
              </v:shape>
            </v:group>
            <v:group style="position:absolute;left:10176;top:-1178;width:2;height:24" coordorigin="10176,-1178" coordsize="2,24">
              <v:shape style="position:absolute;left:10176;top:-1178;width:2;height:24" coordorigin="10176,-1178" coordsize="0,24" path="m10176,-1178l10176,-1154e" filled="false" stroked="true" strokeweight=".098107pt" strokecolor="#ff0000">
                <v:path arrowok="t"/>
              </v:shape>
            </v:group>
            <v:group style="position:absolute;left:10165;top:-1166;width:24;height:2" coordorigin="10165,-1166" coordsize="24,2">
              <v:shape style="position:absolute;left:10165;top:-1166;width:24;height:2" coordorigin="10165,-1166" coordsize="24,0" path="m10165,-1166l10188,-1166e" filled="false" stroked="true" strokeweight=".09927pt" strokecolor="#ff0000">
                <v:path arrowok="t"/>
              </v:shape>
            </v:group>
            <v:group style="position:absolute;left:10176;top:-1178;width:2;height:24" coordorigin="10176,-1178" coordsize="2,24">
              <v:shape style="position:absolute;left:10176;top:-1178;width:2;height:24" coordorigin="10176,-1178" coordsize="0,24" path="m10176,-1178l10176,-1155e" filled="false" stroked="true" strokeweight=".098107pt" strokecolor="#ff0000">
                <v:path arrowok="t"/>
              </v:shape>
            </v:group>
            <v:group style="position:absolute;left:10165;top:-1167;width:24;height:2" coordorigin="10165,-1167" coordsize="24,2">
              <v:shape style="position:absolute;left:10165;top:-1167;width:24;height:2" coordorigin="10165,-1167" coordsize="24,0" path="m10165,-1167l10188,-1167e" filled="false" stroked="true" strokeweight=".09927pt" strokecolor="#ff0000">
                <v:path arrowok="t"/>
              </v:shape>
            </v:group>
            <v:group style="position:absolute;left:10176;top:-1179;width:2;height:24" coordorigin="10176,-1179" coordsize="2,24">
              <v:shape style="position:absolute;left:10176;top:-1179;width:2;height:24" coordorigin="10176,-1179" coordsize="0,24" path="m10176,-1179l10176,-1155e" filled="false" stroked="true" strokeweight=".098107pt" strokecolor="#ff0000">
                <v:path arrowok="t"/>
              </v:shape>
            </v:group>
            <v:group style="position:absolute;left:10165;top:-1167;width:24;height:2" coordorigin="10165,-1167" coordsize="24,2">
              <v:shape style="position:absolute;left:10165;top:-1167;width:24;height:2" coordorigin="10165,-1167" coordsize="24,0" path="m10165,-1167l10188,-1167e" filled="false" stroked="true" strokeweight=".09927pt" strokecolor="#ff0000">
                <v:path arrowok="t"/>
              </v:shape>
            </v:group>
            <v:group style="position:absolute;left:10176;top:-1179;width:2;height:24" coordorigin="10176,-1179" coordsize="2,24">
              <v:shape style="position:absolute;left:10176;top:-1179;width:2;height:24" coordorigin="10176,-1179" coordsize="0,24" path="m10176,-1179l10176,-1155e" filled="false" stroked="true" strokeweight=".098107pt" strokecolor="#ff0000">
                <v:path arrowok="t"/>
              </v:shape>
            </v:group>
            <v:group style="position:absolute;left:10165;top:-1167;width:24;height:2" coordorigin="10165,-1167" coordsize="24,2">
              <v:shape style="position:absolute;left:10165;top:-1167;width:24;height:2" coordorigin="10165,-1167" coordsize="24,0" path="m10165,-1167l10188,-1167e" filled="false" stroked="true" strokeweight=".09927pt" strokecolor="#ff0000">
                <v:path arrowok="t"/>
              </v:shape>
            </v:group>
            <v:group style="position:absolute;left:10176;top:-1179;width:2;height:24" coordorigin="10176,-1179" coordsize="2,24">
              <v:shape style="position:absolute;left:10176;top:-1179;width:2;height:24" coordorigin="10176,-1179" coordsize="0,24" path="m10176,-1179l10176,-1156e" filled="false" stroked="true" strokeweight=".098107pt" strokecolor="#ff0000">
                <v:path arrowok="t"/>
              </v:shape>
            </v:group>
            <v:group style="position:absolute;left:10165;top:-1168;width:24;height:2" coordorigin="10165,-1168" coordsize="24,2">
              <v:shape style="position:absolute;left:10165;top:-1168;width:24;height:2" coordorigin="10165,-1168" coordsize="24,0" path="m10165,-1168l10188,-1168e" filled="false" stroked="true" strokeweight=".09927pt" strokecolor="#ff0000">
                <v:path arrowok="t"/>
              </v:shape>
            </v:group>
            <v:group style="position:absolute;left:10176;top:-1180;width:2;height:24" coordorigin="10176,-1180" coordsize="2,24">
              <v:shape style="position:absolute;left:10176;top:-1180;width:2;height:24" coordorigin="10176,-1180" coordsize="0,24" path="m10176,-1180l10176,-1156e" filled="false" stroked="true" strokeweight=".098107pt" strokecolor="#ff0000">
                <v:path arrowok="t"/>
              </v:shape>
            </v:group>
            <v:group style="position:absolute;left:10165;top:-1168;width:24;height:2" coordorigin="10165,-1168" coordsize="24,2">
              <v:shape style="position:absolute;left:10165;top:-1168;width:24;height:2" coordorigin="10165,-1168" coordsize="24,0" path="m10165,-1168l10188,-1168e" filled="false" stroked="true" strokeweight=".09927pt" strokecolor="#ff0000">
                <v:path arrowok="t"/>
              </v:shape>
            </v:group>
            <v:group style="position:absolute;left:10176;top:-1180;width:2;height:24" coordorigin="10176,-1180" coordsize="2,24">
              <v:shape style="position:absolute;left:10176;top:-1180;width:2;height:24" coordorigin="10176,-1180" coordsize="0,24" path="m10176,-1180l10176,-1156e" filled="false" stroked="true" strokeweight=".098107pt" strokecolor="#ff0000">
                <v:path arrowok="t"/>
              </v:shape>
            </v:group>
            <v:group style="position:absolute;left:10165;top:-1168;width:24;height:2" coordorigin="10165,-1168" coordsize="24,2">
              <v:shape style="position:absolute;left:10165;top:-1168;width:24;height:2" coordorigin="10165,-1168" coordsize="24,0" path="m10165,-1168l10188,-1168e" filled="false" stroked="true" strokeweight=".09927pt" strokecolor="#ff0000">
                <v:path arrowok="t"/>
              </v:shape>
            </v:group>
            <v:group style="position:absolute;left:10176;top:-1180;width:2;height:24" coordorigin="10176,-1180" coordsize="2,24">
              <v:shape style="position:absolute;left:10176;top:-1180;width:2;height:24" coordorigin="10176,-1180" coordsize="0,24" path="m10176,-1180l10176,-1157e" filled="false" stroked="true" strokeweight=".098107pt" strokecolor="#ff0000">
                <v:path arrowok="t"/>
              </v:shape>
            </v:group>
            <v:group style="position:absolute;left:10165;top:-1169;width:24;height:2" coordorigin="10165,-1169" coordsize="24,2">
              <v:shape style="position:absolute;left:10165;top:-1169;width:24;height:2" coordorigin="10165,-1169" coordsize="24,0" path="m10165,-1169l10188,-1169e" filled="false" stroked="true" strokeweight=".09927pt" strokecolor="#ff0000">
                <v:path arrowok="t"/>
              </v:shape>
            </v:group>
            <v:group style="position:absolute;left:10176;top:-1181;width:2;height:24" coordorigin="10176,-1181" coordsize="2,24">
              <v:shape style="position:absolute;left:10176;top:-1181;width:2;height:24" coordorigin="10176,-1181" coordsize="0,24" path="m10176,-1181l10176,-1158e" filled="false" stroked="true" strokeweight=".098107pt" strokecolor="#ff0000">
                <v:path arrowok="t"/>
              </v:shape>
            </v:group>
            <v:group style="position:absolute;left:10165;top:-1170;width:24;height:2" coordorigin="10165,-1170" coordsize="24,2">
              <v:shape style="position:absolute;left:10165;top:-1170;width:24;height:2" coordorigin="10165,-1170" coordsize="24,0" path="m10165,-1170l10188,-1170e" filled="false" stroked="true" strokeweight=".09927pt" strokecolor="#ff0000">
                <v:path arrowok="t"/>
              </v:shape>
            </v:group>
            <v:group style="position:absolute;left:10176;top:-1182;width:2;height:24" coordorigin="10176,-1182" coordsize="2,24">
              <v:shape style="position:absolute;left:10176;top:-1182;width:2;height:24" coordorigin="10176,-1182" coordsize="0,24" path="m10176,-1182l10176,-1158e" filled="false" stroked="true" strokeweight=".098107pt" strokecolor="#ff0000">
                <v:path arrowok="t"/>
              </v:shape>
            </v:group>
            <v:group style="position:absolute;left:10165;top:-1170;width:24;height:2" coordorigin="10165,-1170" coordsize="24,2">
              <v:shape style="position:absolute;left:10165;top:-1170;width:24;height:2" coordorigin="10165,-1170" coordsize="24,0" path="m10165,-1170l10188,-1170e" filled="false" stroked="true" strokeweight=".09927pt" strokecolor="#ff0000">
                <v:path arrowok="t"/>
              </v:shape>
            </v:group>
            <v:group style="position:absolute;left:10176;top:-1182;width:2;height:24" coordorigin="10176,-1182" coordsize="2,24">
              <v:shape style="position:absolute;left:10176;top:-1182;width:2;height:24" coordorigin="10176,-1182" coordsize="0,24" path="m10176,-1182l10176,-1159e" filled="false" stroked="true" strokeweight=".098107pt" strokecolor="#ff0000">
                <v:path arrowok="t"/>
              </v:shape>
            </v:group>
            <v:group style="position:absolute;left:10165;top:-1171;width:24;height:2" coordorigin="10165,-1171" coordsize="24,2">
              <v:shape style="position:absolute;left:10165;top:-1171;width:24;height:2" coordorigin="10165,-1171" coordsize="24,0" path="m10165,-1171l10188,-1171e" filled="false" stroked="true" strokeweight=".09927pt" strokecolor="#ff0000">
                <v:path arrowok="t"/>
              </v:shape>
            </v:group>
            <v:group style="position:absolute;left:10176;top:-1183;width:2;height:24" coordorigin="10176,-1183" coordsize="2,24">
              <v:shape style="position:absolute;left:10176;top:-1183;width:2;height:24" coordorigin="10176,-1183" coordsize="0,24" path="m10176,-1183l10176,-1159e" filled="false" stroked="true" strokeweight=".098107pt" strokecolor="#ff0000">
                <v:path arrowok="t"/>
              </v:shape>
            </v:group>
            <v:group style="position:absolute;left:10165;top:-1172;width:24;height:2" coordorigin="10165,-1172" coordsize="24,2">
              <v:shape style="position:absolute;left:10165;top:-1172;width:24;height:2" coordorigin="10165,-1172" coordsize="24,0" path="m10165,-1172l10188,-1172e" filled="false" stroked="true" strokeweight=".09927pt" strokecolor="#ff0000">
                <v:path arrowok="t"/>
              </v:shape>
            </v:group>
            <v:group style="position:absolute;left:10176;top:-1184;width:2;height:24" coordorigin="10176,-1184" coordsize="2,24">
              <v:shape style="position:absolute;left:10176;top:-1184;width:2;height:24" coordorigin="10176,-1184" coordsize="0,24" path="m10176,-1184l10176,-1160e" filled="false" stroked="true" strokeweight=".098107pt" strokecolor="#ff0000">
                <v:path arrowok="t"/>
              </v:shape>
            </v:group>
            <v:group style="position:absolute;left:10165;top:-1172;width:24;height:2" coordorigin="10165,-1172" coordsize="24,2">
              <v:shape style="position:absolute;left:10165;top:-1172;width:24;height:2" coordorigin="10165,-1172" coordsize="24,0" path="m10165,-1172l10188,-1172e" filled="false" stroked="true" strokeweight=".09927pt" strokecolor="#ff0000">
                <v:path arrowok="t"/>
              </v:shape>
            </v:group>
            <v:group style="position:absolute;left:10176;top:-1184;width:2;height:24" coordorigin="10176,-1184" coordsize="2,24">
              <v:shape style="position:absolute;left:10176;top:-1184;width:2;height:24" coordorigin="10176,-1184" coordsize="0,24" path="m10176,-1184l10176,-1161e" filled="false" stroked="true" strokeweight=".098107pt" strokecolor="#ff0000">
                <v:path arrowok="t"/>
              </v:shape>
            </v:group>
            <v:group style="position:absolute;left:10165;top:-1173;width:24;height:2" coordorigin="10165,-1173" coordsize="24,2">
              <v:shape style="position:absolute;left:10165;top:-1173;width:24;height:2" coordorigin="10165,-1173" coordsize="24,0" path="m10165,-1173l10188,-1173e" filled="false" stroked="true" strokeweight=".09927pt" strokecolor="#ff0000">
                <v:path arrowok="t"/>
              </v:shape>
            </v:group>
            <v:group style="position:absolute;left:10176;top:-1185;width:2;height:24" coordorigin="10176,-1185" coordsize="2,24">
              <v:shape style="position:absolute;left:10176;top:-1185;width:2;height:24" coordorigin="10176,-1185" coordsize="0,24" path="m10176,-1185l10176,-1161e" filled="false" stroked="true" strokeweight=".098107pt" strokecolor="#ff0000">
                <v:path arrowok="t"/>
              </v:shape>
            </v:group>
            <v:group style="position:absolute;left:10165;top:-1175;width:24;height:2" coordorigin="10165,-1175" coordsize="24,2">
              <v:shape style="position:absolute;left:10165;top:-1175;width:24;height:2" coordorigin="10165,-1175" coordsize="24,0" path="m10165,-1175l10188,-1175e" filled="false" stroked="true" strokeweight=".09927pt" strokecolor="#ff0000">
                <v:path arrowok="t"/>
              </v:shape>
            </v:group>
            <v:group style="position:absolute;left:10176;top:-1187;width:2;height:24" coordorigin="10176,-1187" coordsize="2,24">
              <v:shape style="position:absolute;left:10176;top:-1187;width:2;height:24" coordorigin="10176,-1187" coordsize="0,24" path="m10176,-1187l10176,-1163e" filled="false" stroked="true" strokeweight=".098107pt" strokecolor="#ff0000">
                <v:path arrowok="t"/>
              </v:shape>
            </v:group>
            <v:group style="position:absolute;left:10165;top:-1175;width:24;height:2" coordorigin="10165,-1175" coordsize="24,2">
              <v:shape style="position:absolute;left:10165;top:-1175;width:24;height:2" coordorigin="10165,-1175" coordsize="24,0" path="m10165,-1175l10188,-1175e" filled="false" stroked="true" strokeweight=".09927pt" strokecolor="#ff0000">
                <v:path arrowok="t"/>
              </v:shape>
            </v:group>
            <v:group style="position:absolute;left:10176;top:-1187;width:2;height:24" coordorigin="10176,-1187" coordsize="2,24">
              <v:shape style="position:absolute;left:10176;top:-1187;width:2;height:24" coordorigin="10176,-1187" coordsize="0,24" path="m10176,-1187l10176,-1163e" filled="false" stroked="true" strokeweight=".098107pt" strokecolor="#ff0000">
                <v:path arrowok="t"/>
              </v:shape>
            </v:group>
            <v:group style="position:absolute;left:10165;top:-1175;width:24;height:2" coordorigin="10165,-1175" coordsize="24,2">
              <v:shape style="position:absolute;left:10165;top:-1175;width:24;height:2" coordorigin="10165,-1175" coordsize="24,0" path="m10165,-1175l10188,-1175e" filled="false" stroked="true" strokeweight=".09927pt" strokecolor="#ff0000">
                <v:path arrowok="t"/>
              </v:shape>
            </v:group>
            <v:group style="position:absolute;left:10176;top:-1187;width:2;height:24" coordorigin="10176,-1187" coordsize="2,24">
              <v:shape style="position:absolute;left:10176;top:-1187;width:2;height:24" coordorigin="10176,-1187" coordsize="0,24" path="m10176,-1187l10176,-1164e" filled="false" stroked="true" strokeweight=".098107pt" strokecolor="#ff0000">
                <v:path arrowok="t"/>
              </v:shape>
            </v:group>
            <v:group style="position:absolute;left:10165;top:-1176;width:24;height:2" coordorigin="10165,-1176" coordsize="24,2">
              <v:shape style="position:absolute;left:10165;top:-1176;width:24;height:2" coordorigin="10165,-1176" coordsize="24,0" path="m10165,-1176l10188,-1176e" filled="false" stroked="true" strokeweight=".09927pt" strokecolor="#ff0000">
                <v:path arrowok="t"/>
              </v:shape>
            </v:group>
            <v:group style="position:absolute;left:10176;top:-1188;width:2;height:24" coordorigin="10176,-1188" coordsize="2,24">
              <v:shape style="position:absolute;left:10176;top:-1188;width:2;height:24" coordorigin="10176,-1188" coordsize="0,24" path="m10176,-1188l10176,-1164e" filled="false" stroked="true" strokeweight=".098107pt" strokecolor="#ff0000">
                <v:path arrowok="t"/>
              </v:shape>
            </v:group>
            <v:group style="position:absolute;left:10165;top:-1176;width:24;height:2" coordorigin="10165,-1176" coordsize="24,2">
              <v:shape style="position:absolute;left:10165;top:-1176;width:24;height:2" coordorigin="10165,-1176" coordsize="24,0" path="m10165,-1176l10188,-1176e" filled="false" stroked="true" strokeweight=".09927pt" strokecolor="#ff0000">
                <v:path arrowok="t"/>
              </v:shape>
            </v:group>
            <v:group style="position:absolute;left:10176;top:-1188;width:2;height:24" coordorigin="10176,-1188" coordsize="2,24">
              <v:shape style="position:absolute;left:10176;top:-1188;width:2;height:24" coordorigin="10176,-1188" coordsize="0,24" path="m10176,-1188l10176,-1164e" filled="false" stroked="true" strokeweight=".098107pt" strokecolor="#ff0000">
                <v:path arrowok="t"/>
              </v:shape>
            </v:group>
            <v:group style="position:absolute;left:10165;top:-1177;width:24;height:2" coordorigin="10165,-1177" coordsize="24,2">
              <v:shape style="position:absolute;left:10165;top:-1177;width:24;height:2" coordorigin="10165,-1177" coordsize="24,0" path="m10165,-1177l10188,-1177e" filled="false" stroked="true" strokeweight=".09927pt" strokecolor="#ff0000">
                <v:path arrowok="t"/>
              </v:shape>
            </v:group>
            <v:group style="position:absolute;left:10176;top:-1189;width:2;height:24" coordorigin="10176,-1189" coordsize="2,24">
              <v:shape style="position:absolute;left:10176;top:-1189;width:2;height:24" coordorigin="10176,-1189" coordsize="0,24" path="m10176,-1189l10176,-1165e" filled="false" stroked="true" strokeweight=".098107pt" strokecolor="#ff0000">
                <v:path arrowok="t"/>
              </v:shape>
            </v:group>
            <v:group style="position:absolute;left:10165;top:-1178;width:24;height:2" coordorigin="10165,-1178" coordsize="24,2">
              <v:shape style="position:absolute;left:10165;top:-1178;width:24;height:2" coordorigin="10165,-1178" coordsize="24,0" path="m10165,-1178l10188,-1178e" filled="false" stroked="true" strokeweight=".09927pt" strokecolor="#ff0000">
                <v:path arrowok="t"/>
              </v:shape>
            </v:group>
            <v:group style="position:absolute;left:10176;top:-1190;width:2;height:24" coordorigin="10176,-1190" coordsize="2,24">
              <v:shape style="position:absolute;left:10176;top:-1190;width:2;height:24" coordorigin="10176,-1190" coordsize="0,24" path="m10176,-1190l10176,-1166e" filled="false" stroked="true" strokeweight=".098107pt" strokecolor="#ff0000">
                <v:path arrowok="t"/>
              </v:shape>
            </v:group>
            <v:group style="position:absolute;left:10165;top:-1179;width:24;height:2" coordorigin="10165,-1179" coordsize="24,2">
              <v:shape style="position:absolute;left:10165;top:-1179;width:24;height:2" coordorigin="10165,-1179" coordsize="24,0" path="m10165,-1179l10188,-1179e" filled="false" stroked="true" strokeweight=".09927pt" strokecolor="#ff0000">
                <v:path arrowok="t"/>
              </v:shape>
            </v:group>
            <v:group style="position:absolute;left:10176;top:-1191;width:2;height:24" coordorigin="10176,-1191" coordsize="2,24">
              <v:shape style="position:absolute;left:10176;top:-1191;width:2;height:24" coordorigin="10176,-1191" coordsize="0,24" path="m10176,-1191l10176,-1167e" filled="false" stroked="true" strokeweight=".098107pt" strokecolor="#ff0000">
                <v:path arrowok="t"/>
              </v:shape>
            </v:group>
            <v:group style="position:absolute;left:10165;top:-1180;width:24;height:2" coordorigin="10165,-1180" coordsize="24,2">
              <v:shape style="position:absolute;left:10165;top:-1180;width:24;height:2" coordorigin="10165,-1180" coordsize="24,0" path="m10165,-1180l10188,-1180e" filled="false" stroked="true" strokeweight=".09927pt" strokecolor="#ff0000">
                <v:path arrowok="t"/>
              </v:shape>
            </v:group>
            <v:group style="position:absolute;left:10176;top:-1192;width:2;height:24" coordorigin="10176,-1192" coordsize="2,24">
              <v:shape style="position:absolute;left:10176;top:-1192;width:2;height:24" coordorigin="10176,-1192" coordsize="0,24" path="m10176,-1192l10176,-1168e" filled="false" stroked="true" strokeweight=".098107pt" strokecolor="#ff0000">
                <v:path arrowok="t"/>
              </v:shape>
            </v:group>
            <v:group style="position:absolute;left:10165;top:-1180;width:24;height:2" coordorigin="10165,-1180" coordsize="24,2">
              <v:shape style="position:absolute;left:10165;top:-1180;width:24;height:2" coordorigin="10165,-1180" coordsize="24,0" path="m10165,-1180l10188,-1180e" filled="false" stroked="true" strokeweight=".09927pt" strokecolor="#ff0000">
                <v:path arrowok="t"/>
              </v:shape>
            </v:group>
            <v:group style="position:absolute;left:10176;top:-1192;width:2;height:24" coordorigin="10176,-1192" coordsize="2,24">
              <v:shape style="position:absolute;left:10176;top:-1192;width:2;height:24" coordorigin="10176,-1192" coordsize="0,24" path="m10176,-1192l10176,-1168e" filled="false" stroked="true" strokeweight=".098107pt" strokecolor="#ff0000">
                <v:path arrowok="t"/>
              </v:shape>
            </v:group>
            <v:group style="position:absolute;left:10165;top:-1181;width:24;height:2" coordorigin="10165,-1181" coordsize="24,2">
              <v:shape style="position:absolute;left:10165;top:-1181;width:24;height:2" coordorigin="10165,-1181" coordsize="24,0" path="m10165,-1181l10188,-1181e" filled="false" stroked="true" strokeweight=".09927pt" strokecolor="#ff0000">
                <v:path arrowok="t"/>
              </v:shape>
            </v:group>
            <v:group style="position:absolute;left:10176;top:-1193;width:2;height:24" coordorigin="10176,-1193" coordsize="2,24">
              <v:shape style="position:absolute;left:10176;top:-1193;width:2;height:24" coordorigin="10176,-1193" coordsize="0,24" path="m10176,-1193l10176,-1169e" filled="false" stroked="true" strokeweight=".098107pt" strokecolor="#ff0000">
                <v:path arrowok="t"/>
              </v:shape>
            </v:group>
            <v:group style="position:absolute;left:10165;top:-1182;width:24;height:2" coordorigin="10165,-1182" coordsize="24,2">
              <v:shape style="position:absolute;left:10165;top:-1182;width:24;height:2" coordorigin="10165,-1182" coordsize="24,0" path="m10165,-1182l10188,-1182e" filled="false" stroked="true" strokeweight=".09927pt" strokecolor="#ff0000">
                <v:path arrowok="t"/>
              </v:shape>
            </v:group>
            <v:group style="position:absolute;left:10176;top:-1194;width:2;height:24" coordorigin="10176,-1194" coordsize="2,24">
              <v:shape style="position:absolute;left:10176;top:-1194;width:2;height:24" coordorigin="10176,-1194" coordsize="0,24" path="m10176,-1194l10176,-1170e" filled="false" stroked="true" strokeweight=".098107pt" strokecolor="#ff0000">
                <v:path arrowok="t"/>
              </v:shape>
            </v:group>
            <v:group style="position:absolute;left:10165;top:-1182;width:24;height:2" coordorigin="10165,-1182" coordsize="24,2">
              <v:shape style="position:absolute;left:10165;top:-1182;width:24;height:2" coordorigin="10165,-1182" coordsize="24,0" path="m10165,-1182l10188,-1182e" filled="false" stroked="true" strokeweight=".09927pt" strokecolor="#ff0000">
                <v:path arrowok="t"/>
              </v:shape>
            </v:group>
            <v:group style="position:absolute;left:10176;top:-1194;width:2;height:24" coordorigin="10176,-1194" coordsize="2,24">
              <v:shape style="position:absolute;left:10176;top:-1194;width:2;height:24" coordorigin="10176,-1194" coordsize="0,24" path="m10176,-1194l10176,-1170e" filled="false" stroked="true" strokeweight=".098107pt" strokecolor="#ff0000">
                <v:path arrowok="t"/>
              </v:shape>
            </v:group>
            <v:group style="position:absolute;left:10165;top:-1183;width:24;height:2" coordorigin="10165,-1183" coordsize="24,2">
              <v:shape style="position:absolute;left:10165;top:-1183;width:24;height:2" coordorigin="10165,-1183" coordsize="24,0" path="m10165,-1183l10188,-1183e" filled="false" stroked="true" strokeweight=".09927pt" strokecolor="#ff0000">
                <v:path arrowok="t"/>
              </v:shape>
            </v:group>
            <v:group style="position:absolute;left:10176;top:-1195;width:2;height:24" coordorigin="10176,-1195" coordsize="2,24">
              <v:shape style="position:absolute;left:10176;top:-1195;width:2;height:24" coordorigin="10176,-1195" coordsize="0,24" path="m10176,-1195l10176,-1171e" filled="false" stroked="true" strokeweight=".098107pt" strokecolor="#ff0000">
                <v:path arrowok="t"/>
              </v:shape>
            </v:group>
            <v:group style="position:absolute;left:10165;top:-1183;width:24;height:2" coordorigin="10165,-1183" coordsize="24,2">
              <v:shape style="position:absolute;left:10165;top:-1183;width:24;height:2" coordorigin="10165,-1183" coordsize="24,0" path="m10165,-1183l10188,-1183e" filled="false" stroked="true" strokeweight=".09927pt" strokecolor="#ff0000">
                <v:path arrowok="t"/>
              </v:shape>
            </v:group>
            <v:group style="position:absolute;left:10176;top:-1195;width:2;height:24" coordorigin="10176,-1195" coordsize="2,24">
              <v:shape style="position:absolute;left:10176;top:-1195;width:2;height:24" coordorigin="10176,-1195" coordsize="0,24" path="m10176,-1195l10176,-1171e" filled="false" stroked="true" strokeweight=".098107pt" strokecolor="#ff0000">
                <v:path arrowok="t"/>
              </v:shape>
            </v:group>
            <v:group style="position:absolute;left:10165;top:-1184;width:24;height:2" coordorigin="10165,-1184" coordsize="24,2">
              <v:shape style="position:absolute;left:10165;top:-1184;width:24;height:2" coordorigin="10165,-1184" coordsize="24,0" path="m10165,-1184l10188,-1184e" filled="false" stroked="true" strokeweight=".09927pt" strokecolor="#ff0000">
                <v:path arrowok="t"/>
              </v:shape>
            </v:group>
            <v:group style="position:absolute;left:10176;top:-1195;width:2;height:24" coordorigin="10176,-1195" coordsize="2,24">
              <v:shape style="position:absolute;left:10176;top:-1195;width:2;height:24" coordorigin="10176,-1195" coordsize="0,24" path="m10176,-1195l10176,-1172e" filled="false" stroked="true" strokeweight=".098107pt" strokecolor="#ff0000">
                <v:path arrowok="t"/>
              </v:shape>
            </v:group>
            <v:group style="position:absolute;left:10165;top:-1184;width:24;height:2" coordorigin="10165,-1184" coordsize="24,2">
              <v:shape style="position:absolute;left:10165;top:-1184;width:24;height:2" coordorigin="10165,-1184" coordsize="24,0" path="m10165,-1184l10188,-1184e" filled="false" stroked="true" strokeweight=".09927pt" strokecolor="#ff0000">
                <v:path arrowok="t"/>
              </v:shape>
            </v:group>
            <v:group style="position:absolute;left:10176;top:-1196;width:2;height:24" coordorigin="10176,-1196" coordsize="2,24">
              <v:shape style="position:absolute;left:10176;top:-1196;width:2;height:24" coordorigin="10176,-1196" coordsize="0,24" path="m10176,-1196l10176,-1172e" filled="false" stroked="true" strokeweight=".098107pt" strokecolor="#ff0000">
                <v:path arrowok="t"/>
              </v:shape>
            </v:group>
            <v:group style="position:absolute;left:10165;top:-1185;width:24;height:2" coordorigin="10165,-1185" coordsize="24,2">
              <v:shape style="position:absolute;left:10165;top:-1185;width:24;height:2" coordorigin="10165,-1185" coordsize="24,0" path="m10165,-1185l10188,-1185e" filled="false" stroked="true" strokeweight=".09927pt" strokecolor="#ff0000">
                <v:path arrowok="t"/>
              </v:shape>
            </v:group>
            <v:group style="position:absolute;left:10176;top:-1196;width:2;height:24" coordorigin="10176,-1196" coordsize="2,24">
              <v:shape style="position:absolute;left:10176;top:-1196;width:2;height:24" coordorigin="10176,-1196" coordsize="0,24" path="m10176,-1196l10176,-1173e" filled="false" stroked="true" strokeweight=".098107pt" strokecolor="#ff0000">
                <v:path arrowok="t"/>
              </v:shape>
            </v:group>
            <v:group style="position:absolute;left:10165;top:-1185;width:24;height:2" coordorigin="10165,-1185" coordsize="24,2">
              <v:shape style="position:absolute;left:10165;top:-1185;width:24;height:2" coordorigin="10165,-1185" coordsize="24,0" path="m10165,-1185l10188,-1185e" filled="false" stroked="true" strokeweight=".09927pt" strokecolor="#ff0000">
                <v:path arrowok="t"/>
              </v:shape>
            </v:group>
            <v:group style="position:absolute;left:10176;top:-1197;width:2;height:24" coordorigin="10176,-1197" coordsize="2,24">
              <v:shape style="position:absolute;left:10176;top:-1197;width:2;height:24" coordorigin="10176,-1197" coordsize="0,24" path="m10176,-1197l10176,-1173e" filled="false" stroked="true" strokeweight=".098107pt" strokecolor="#ff0000">
                <v:path arrowok="t"/>
              </v:shape>
            </v:group>
            <v:group style="position:absolute;left:10165;top:-1185;width:24;height:2" coordorigin="10165,-1185" coordsize="24,2">
              <v:shape style="position:absolute;left:10165;top:-1185;width:24;height:2" coordorigin="10165,-1185" coordsize="24,0" path="m10165,-1185l10188,-1185e" filled="false" stroked="true" strokeweight=".09927pt" strokecolor="#ff0000">
                <v:path arrowok="t"/>
              </v:shape>
            </v:group>
            <v:group style="position:absolute;left:10176;top:-1197;width:2;height:24" coordorigin="10176,-1197" coordsize="2,24">
              <v:shape style="position:absolute;left:10176;top:-1197;width:2;height:24" coordorigin="10176,-1197" coordsize="0,24" path="m10176,-1197l10176,-1173e" filled="false" stroked="true" strokeweight=".098107pt" strokecolor="#ff0000">
                <v:path arrowok="t"/>
              </v:shape>
            </v:group>
            <v:group style="position:absolute;left:10165;top:-1186;width:24;height:2" coordorigin="10165,-1186" coordsize="24,2">
              <v:shape style="position:absolute;left:10165;top:-1186;width:24;height:2" coordorigin="10165,-1186" coordsize="24,0" path="m10165,-1186l10188,-1186e" filled="false" stroked="true" strokeweight=".09927pt" strokecolor="#ff0000">
                <v:path arrowok="t"/>
              </v:shape>
            </v:group>
            <v:group style="position:absolute;left:10176;top:-1197;width:2;height:24" coordorigin="10176,-1197" coordsize="2,24">
              <v:shape style="position:absolute;left:10176;top:-1197;width:2;height:24" coordorigin="10176,-1197" coordsize="0,24" path="m10176,-1197l10176,-1174e" filled="false" stroked="true" strokeweight=".098107pt" strokecolor="#ff0000">
                <v:path arrowok="t"/>
              </v:shape>
            </v:group>
            <v:group style="position:absolute;left:10165;top:-1186;width:24;height:2" coordorigin="10165,-1186" coordsize="24,2">
              <v:shape style="position:absolute;left:10165;top:-1186;width:24;height:2" coordorigin="10165,-1186" coordsize="24,0" path="m10165,-1186l10188,-1186e" filled="false" stroked="true" strokeweight=".09927pt" strokecolor="#ff0000">
                <v:path arrowok="t"/>
              </v:shape>
            </v:group>
            <v:group style="position:absolute;left:10176;top:-1198;width:2;height:24" coordorigin="10176,-1198" coordsize="2,24">
              <v:shape style="position:absolute;left:10176;top:-1198;width:2;height:24" coordorigin="10176,-1198" coordsize="0,24" path="m10176,-1198l10176,-1174e" filled="false" stroked="true" strokeweight=".098107pt" strokecolor="#ff0000">
                <v:path arrowok="t"/>
              </v:shape>
            </v:group>
            <v:group style="position:absolute;left:10165;top:-1187;width:24;height:2" coordorigin="10165,-1187" coordsize="24,2">
              <v:shape style="position:absolute;left:10165;top:-1187;width:24;height:2" coordorigin="10165,-1187" coordsize="24,0" path="m10165,-1187l10188,-1187e" filled="false" stroked="true" strokeweight=".09927pt" strokecolor="#ff0000">
                <v:path arrowok="t"/>
              </v:shape>
            </v:group>
            <v:group style="position:absolute;left:10176;top:-1198;width:2;height:24" coordorigin="10176,-1198" coordsize="2,24">
              <v:shape style="position:absolute;left:10176;top:-1198;width:2;height:24" coordorigin="10176,-1198" coordsize="0,24" path="m10176,-1198l10176,-1175e" filled="false" stroked="true" strokeweight=".098107pt" strokecolor="#ff0000">
                <v:path arrowok="t"/>
              </v:shape>
            </v:group>
            <v:group style="position:absolute;left:10165;top:-1188;width:24;height:2" coordorigin="10165,-1188" coordsize="24,2">
              <v:shape style="position:absolute;left:10165;top:-1188;width:24;height:2" coordorigin="10165,-1188" coordsize="24,0" path="m10165,-1188l10188,-1188e" filled="false" stroked="true" strokeweight=".09927pt" strokecolor="#ff0000">
                <v:path arrowok="t"/>
              </v:shape>
            </v:group>
            <v:group style="position:absolute;left:10176;top:-1200;width:2;height:24" coordorigin="10176,-1200" coordsize="2,24">
              <v:shape style="position:absolute;left:10176;top:-1200;width:2;height:24" coordorigin="10176,-1200" coordsize="0,24" path="m10176,-1200l10176,-1176e" filled="false" stroked="true" strokeweight=".098107pt" strokecolor="#ff0000">
                <v:path arrowok="t"/>
              </v:shape>
            </v:group>
            <v:group style="position:absolute;left:10165;top:-1189;width:24;height:2" coordorigin="10165,-1189" coordsize="24,2">
              <v:shape style="position:absolute;left:10165;top:-1189;width:24;height:2" coordorigin="10165,-1189" coordsize="24,0" path="m10165,-1189l10188,-1189e" filled="false" stroked="true" strokeweight=".09927pt" strokecolor="#ff0000">
                <v:path arrowok="t"/>
              </v:shape>
            </v:group>
            <v:group style="position:absolute;left:10176;top:-1201;width:2;height:24" coordorigin="10176,-1201" coordsize="2,24">
              <v:shape style="position:absolute;left:10176;top:-1201;width:2;height:24" coordorigin="10176,-1201" coordsize="0,24" path="m10176,-1201l10176,-1177e" filled="false" stroked="true" strokeweight=".098107pt" strokecolor="#ff0000">
                <v:path arrowok="t"/>
              </v:shape>
            </v:group>
            <v:group style="position:absolute;left:10165;top:-1190;width:24;height:2" coordorigin="10165,-1190" coordsize="24,2">
              <v:shape style="position:absolute;left:10165;top:-1190;width:24;height:2" coordorigin="10165,-1190" coordsize="24,0" path="m10165,-1190l10188,-1190e" filled="false" stroked="true" strokeweight=".09927pt" strokecolor="#ff0000">
                <v:path arrowok="t"/>
              </v:shape>
            </v:group>
            <v:group style="position:absolute;left:10176;top:-1202;width:2;height:24" coordorigin="10176,-1202" coordsize="2,24">
              <v:shape style="position:absolute;left:10176;top:-1202;width:2;height:24" coordorigin="10176,-1202" coordsize="0,24" path="m10176,-1202l10176,-1178e" filled="false" stroked="true" strokeweight=".098107pt" strokecolor="#ff0000">
                <v:path arrowok="t"/>
              </v:shape>
            </v:group>
            <v:group style="position:absolute;left:10165;top:-1190;width:24;height:2" coordorigin="10165,-1190" coordsize="24,2">
              <v:shape style="position:absolute;left:10165;top:-1190;width:24;height:2" coordorigin="10165,-1190" coordsize="24,0" path="m10165,-1190l10188,-1190e" filled="false" stroked="true" strokeweight=".09927pt" strokecolor="#ff0000">
                <v:path arrowok="t"/>
              </v:shape>
            </v:group>
            <v:group style="position:absolute;left:10176;top:-1202;width:2;height:24" coordorigin="10176,-1202" coordsize="2,24">
              <v:shape style="position:absolute;left:10176;top:-1202;width:2;height:24" coordorigin="10176,-1202" coordsize="0,24" path="m10176,-1202l10176,-1178e" filled="false" stroked="true" strokeweight=".098107pt" strokecolor="#ff0000">
                <v:path arrowok="t"/>
              </v:shape>
            </v:group>
            <v:group style="position:absolute;left:10165;top:-1191;width:24;height:2" coordorigin="10165,-1191" coordsize="24,2">
              <v:shape style="position:absolute;left:10165;top:-1191;width:24;height:2" coordorigin="10165,-1191" coordsize="24,0" path="m10165,-1191l10188,-1191e" filled="false" stroked="true" strokeweight=".09927pt" strokecolor="#ff0000">
                <v:path arrowok="t"/>
              </v:shape>
            </v:group>
            <v:group style="position:absolute;left:10176;top:-1202;width:2;height:24" coordorigin="10176,-1202" coordsize="2,24">
              <v:shape style="position:absolute;left:10176;top:-1202;width:2;height:24" coordorigin="10176,-1202" coordsize="0,24" path="m10176,-1202l10176,-1179e" filled="false" stroked="true" strokeweight=".098107pt" strokecolor="#ff0000">
                <v:path arrowok="t"/>
              </v:shape>
            </v:group>
            <v:group style="position:absolute;left:10165;top:-1192;width:24;height:2" coordorigin="10165,-1192" coordsize="24,2">
              <v:shape style="position:absolute;left:10165;top:-1192;width:24;height:2" coordorigin="10165,-1192" coordsize="24,0" path="m10165,-1192l10188,-1192e" filled="false" stroked="true" strokeweight=".09927pt" strokecolor="#ff0000">
                <v:path arrowok="t"/>
              </v:shape>
            </v:group>
            <v:group style="position:absolute;left:10176;top:-1203;width:2;height:24" coordorigin="10176,-1203" coordsize="2,24">
              <v:shape style="position:absolute;left:10176;top:-1203;width:2;height:24" coordorigin="10176,-1203" coordsize="0,24" path="m10176,-1203l10176,-1180e" filled="false" stroked="true" strokeweight=".098107pt" strokecolor="#ff0000">
                <v:path arrowok="t"/>
              </v:shape>
            </v:group>
            <v:group style="position:absolute;left:10165;top:-1192;width:24;height:2" coordorigin="10165,-1192" coordsize="24,2">
              <v:shape style="position:absolute;left:10165;top:-1192;width:24;height:2" coordorigin="10165,-1192" coordsize="24,0" path="m10165,-1192l10188,-1192e" filled="false" stroked="true" strokeweight=".09927pt" strokecolor="#ff0000">
                <v:path arrowok="t"/>
              </v:shape>
            </v:group>
            <v:group style="position:absolute;left:10176;top:-1204;width:2;height:24" coordorigin="10176,-1204" coordsize="2,24">
              <v:shape style="position:absolute;left:10176;top:-1204;width:2;height:24" coordorigin="10176,-1204" coordsize="0,24" path="m10176,-1204l10176,-1180e" filled="false" stroked="true" strokeweight=".098107pt" strokecolor="#ff0000">
                <v:path arrowok="t"/>
              </v:shape>
            </v:group>
            <v:group style="position:absolute;left:10165;top:-1193;width:24;height:2" coordorigin="10165,-1193" coordsize="24,2">
              <v:shape style="position:absolute;left:10165;top:-1193;width:24;height:2" coordorigin="10165,-1193" coordsize="24,0" path="m10165,-1193l10188,-1193e" filled="false" stroked="true" strokeweight=".09927pt" strokecolor="#ff0000">
                <v:path arrowok="t"/>
              </v:shape>
            </v:group>
            <v:group style="position:absolute;left:10176;top:-1204;width:2;height:24" coordorigin="10176,-1204" coordsize="2,24">
              <v:shape style="position:absolute;left:10176;top:-1204;width:2;height:24" coordorigin="10176,-1204" coordsize="0,24" path="m10176,-1204l10176,-1181e" filled="false" stroked="true" strokeweight=".098107pt" strokecolor="#ff0000">
                <v:path arrowok="t"/>
              </v:shape>
            </v:group>
            <v:group style="position:absolute;left:10165;top:-1193;width:24;height:2" coordorigin="10165,-1193" coordsize="24,2">
              <v:shape style="position:absolute;left:10165;top:-1193;width:24;height:2" coordorigin="10165,-1193" coordsize="24,0" path="m10165,-1193l10188,-1193e" filled="false" stroked="true" strokeweight=".09927pt" strokecolor="#ff0000">
                <v:path arrowok="t"/>
              </v:shape>
            </v:group>
            <v:group style="position:absolute;left:10176;top:-1205;width:2;height:24" coordorigin="10176,-1205" coordsize="2,24">
              <v:shape style="position:absolute;left:10176;top:-1205;width:2;height:24" coordorigin="10176,-1205" coordsize="0,24" path="m10176,-1205l10176,-1181e" filled="false" stroked="true" strokeweight=".098107pt" strokecolor="#ff0000">
                <v:path arrowok="t"/>
              </v:shape>
            </v:group>
            <v:group style="position:absolute;left:10165;top:-1193;width:24;height:2" coordorigin="10165,-1193" coordsize="24,2">
              <v:shape style="position:absolute;left:10165;top:-1193;width:24;height:2" coordorigin="10165,-1193" coordsize="24,0" path="m10165,-1193l10188,-1193e" filled="false" stroked="true" strokeweight=".09927pt" strokecolor="#ff0000">
                <v:path arrowok="t"/>
              </v:shape>
            </v:group>
            <v:group style="position:absolute;left:10176;top:-1205;width:2;height:24" coordorigin="10176,-1205" coordsize="2,24">
              <v:shape style="position:absolute;left:10176;top:-1205;width:2;height:24" coordorigin="10176,-1205" coordsize="0,24" path="m10176,-1205l10176,-1181e" filled="false" stroked="true" strokeweight=".098107pt" strokecolor="#ff0000">
                <v:path arrowok="t"/>
              </v:shape>
            </v:group>
            <v:group style="position:absolute;left:10165;top:-1194;width:24;height:2" coordorigin="10165,-1194" coordsize="24,2">
              <v:shape style="position:absolute;left:10165;top:-1194;width:24;height:2" coordorigin="10165,-1194" coordsize="24,0" path="m10165,-1194l10188,-1194e" filled="false" stroked="true" strokeweight=".09927pt" strokecolor="#ff0000">
                <v:path arrowok="t"/>
              </v:shape>
            </v:group>
            <v:group style="position:absolute;left:10176;top:-1205;width:2;height:24" coordorigin="10176,-1205" coordsize="2,24">
              <v:shape style="position:absolute;left:10176;top:-1205;width:2;height:24" coordorigin="10176,-1205" coordsize="0,24" path="m10176,-1205l10176,-1182e" filled="false" stroked="true" strokeweight=".098107pt" strokecolor="#ff0000">
                <v:path arrowok="t"/>
              </v:shape>
            </v:group>
            <v:group style="position:absolute;left:10165;top:-1194;width:24;height:2" coordorigin="10165,-1194" coordsize="24,2">
              <v:shape style="position:absolute;left:10165;top:-1194;width:24;height:2" coordorigin="10165,-1194" coordsize="24,0" path="m10165,-1194l10188,-1194e" filled="false" stroked="true" strokeweight=".09927pt" strokecolor="#ff0000">
                <v:path arrowok="t"/>
              </v:shape>
            </v:group>
            <v:group style="position:absolute;left:10176;top:-1206;width:2;height:24" coordorigin="10176,-1206" coordsize="2,24">
              <v:shape style="position:absolute;left:10176;top:-1206;width:2;height:24" coordorigin="10176,-1206" coordsize="0,24" path="m10176,-1206l10176,-1182e" filled="false" stroked="true" strokeweight=".098107pt" strokecolor="#ff0000">
                <v:path arrowok="t"/>
              </v:shape>
            </v:group>
            <v:group style="position:absolute;left:10165;top:-1194;width:24;height:2" coordorigin="10165,-1194" coordsize="24,2">
              <v:shape style="position:absolute;left:10165;top:-1194;width:24;height:2" coordorigin="10165,-1194" coordsize="24,0" path="m10165,-1194l10188,-1194e" filled="false" stroked="true" strokeweight=".09927pt" strokecolor="#ff0000">
                <v:path arrowok="t"/>
              </v:shape>
            </v:group>
            <v:group style="position:absolute;left:10176;top:-1206;width:2;height:24" coordorigin="10176,-1206" coordsize="2,24">
              <v:shape style="position:absolute;left:10176;top:-1206;width:2;height:24" coordorigin="10176,-1206" coordsize="0,24" path="m10176,-1206l10176,-1182e" filled="false" stroked="true" strokeweight=".098107pt" strokecolor="#ff0000">
                <v:path arrowok="t"/>
              </v:shape>
            </v:group>
            <v:group style="position:absolute;left:10165;top:-1195;width:24;height:2" coordorigin="10165,-1195" coordsize="24,2">
              <v:shape style="position:absolute;left:10165;top:-1195;width:24;height:2" coordorigin="10165,-1195" coordsize="24,0" path="m10165,-1195l10188,-1195e" filled="false" stroked="true" strokeweight=".09927pt" strokecolor="#ff0000">
                <v:path arrowok="t"/>
              </v:shape>
            </v:group>
            <v:group style="position:absolute;left:10176;top:-1206;width:2;height:24" coordorigin="10176,-1206" coordsize="2,24">
              <v:shape style="position:absolute;left:10176;top:-1206;width:2;height:24" coordorigin="10176,-1206" coordsize="0,24" path="m10176,-1206l10176,-1183e" filled="false" stroked="true" strokeweight=".098107pt" strokecolor="#ff0000">
                <v:path arrowok="t"/>
              </v:shape>
            </v:group>
            <v:group style="position:absolute;left:10165;top:-1195;width:24;height:2" coordorigin="10165,-1195" coordsize="24,2">
              <v:shape style="position:absolute;left:10165;top:-1195;width:24;height:2" coordorigin="10165,-1195" coordsize="24,0" path="m10165,-1195l10188,-1195e" filled="false" stroked="true" strokeweight=".09927pt" strokecolor="#ff0000">
                <v:path arrowok="t"/>
              </v:shape>
            </v:group>
            <v:group style="position:absolute;left:10176;top:-1207;width:2;height:24" coordorigin="10176,-1207" coordsize="2,24">
              <v:shape style="position:absolute;left:10176;top:-1207;width:2;height:24" coordorigin="10176,-1207" coordsize="0,24" path="m10176,-1207l10176,-1184e" filled="false" stroked="true" strokeweight=".098107pt" strokecolor="#ff0000">
                <v:path arrowok="t"/>
              </v:shape>
            </v:group>
            <v:group style="position:absolute;left:10165;top:-1196;width:24;height:2" coordorigin="10165,-1196" coordsize="24,2">
              <v:shape style="position:absolute;left:10165;top:-1196;width:24;height:2" coordorigin="10165,-1196" coordsize="24,0" path="m10165,-1196l10188,-1196e" filled="false" stroked="true" strokeweight=".09927pt" strokecolor="#ff0000">
                <v:path arrowok="t"/>
              </v:shape>
            </v:group>
            <v:group style="position:absolute;left:10176;top:-1208;width:2;height:24" coordorigin="10176,-1208" coordsize="2,24">
              <v:shape style="position:absolute;left:10176;top:-1208;width:2;height:24" coordorigin="10176,-1208" coordsize="0,24" path="m10176,-1208l10176,-1184e" filled="false" stroked="true" strokeweight=".098107pt" strokecolor="#ff0000">
                <v:path arrowok="t"/>
              </v:shape>
            </v:group>
            <v:group style="position:absolute;left:10165;top:-1196;width:24;height:2" coordorigin="10165,-1196" coordsize="24,2">
              <v:shape style="position:absolute;left:10165;top:-1196;width:24;height:2" coordorigin="10165,-1196" coordsize="24,0" path="m10165,-1196l10188,-1196e" filled="false" stroked="true" strokeweight=".09927pt" strokecolor="#ff0000">
                <v:path arrowok="t"/>
              </v:shape>
            </v:group>
            <v:group style="position:absolute;left:10176;top:-1208;width:2;height:24" coordorigin="10176,-1208" coordsize="2,24">
              <v:shape style="position:absolute;left:10176;top:-1208;width:2;height:24" coordorigin="10176,-1208" coordsize="0,24" path="m10176,-1208l10176,-1184e" filled="false" stroked="true" strokeweight=".098107pt" strokecolor="#ff0000">
                <v:path arrowok="t"/>
              </v:shape>
            </v:group>
            <v:group style="position:absolute;left:10165;top:-1197;width:24;height:2" coordorigin="10165,-1197" coordsize="24,2">
              <v:shape style="position:absolute;left:10165;top:-1197;width:24;height:2" coordorigin="10165,-1197" coordsize="24,0" path="m10165,-1197l10188,-1197e" filled="false" stroked="true" strokeweight=".09927pt" strokecolor="#ff0000">
                <v:path arrowok="t"/>
              </v:shape>
            </v:group>
            <v:group style="position:absolute;left:10176;top:-1209;width:2;height:24" coordorigin="10176,-1209" coordsize="2,24">
              <v:shape style="position:absolute;left:10176;top:-1209;width:2;height:24" coordorigin="10176,-1209" coordsize="0,24" path="m10176,-1209l10176,-1185e" filled="false" stroked="true" strokeweight=".098107pt" strokecolor="#ff0000">
                <v:path arrowok="t"/>
              </v:shape>
            </v:group>
            <v:group style="position:absolute;left:10165;top:-1197;width:24;height:2" coordorigin="10165,-1197" coordsize="24,2">
              <v:shape style="position:absolute;left:10165;top:-1197;width:24;height:2" coordorigin="10165,-1197" coordsize="24,0" path="m10165,-1197l10188,-1197e" filled="false" stroked="true" strokeweight=".09927pt" strokecolor="#ff0000">
                <v:path arrowok="t"/>
              </v:shape>
            </v:group>
            <v:group style="position:absolute;left:10176;top:-1209;width:2;height:24" coordorigin="10176,-1209" coordsize="2,24">
              <v:shape style="position:absolute;left:10176;top:-1209;width:2;height:24" coordorigin="10176,-1209" coordsize="0,24" path="m10176,-1209l10176,-1186e" filled="false" stroked="true" strokeweight=".098107pt" strokecolor="#ff0000">
                <v:path arrowok="t"/>
              </v:shape>
            </v:group>
            <v:group style="position:absolute;left:10165;top:-1198;width:24;height:2" coordorigin="10165,-1198" coordsize="24,2">
              <v:shape style="position:absolute;left:10165;top:-1198;width:24;height:2" coordorigin="10165,-1198" coordsize="24,0" path="m10165,-1198l10188,-1198e" filled="false" stroked="true" strokeweight=".09927pt" strokecolor="#ff0000">
                <v:path arrowok="t"/>
              </v:shape>
            </v:group>
            <v:group style="position:absolute;left:10176;top:-1210;width:2;height:24" coordorigin="10176,-1210" coordsize="2,24">
              <v:shape style="position:absolute;left:10176;top:-1210;width:2;height:24" coordorigin="10176,-1210" coordsize="0,24" path="m10176,-1210l10176,-1186e" filled="false" stroked="true" strokeweight=".098107pt" strokecolor="#ff0000">
                <v:path arrowok="t"/>
              </v:shape>
            </v:group>
            <v:group style="position:absolute;left:10165;top:-1198;width:24;height:2" coordorigin="10165,-1198" coordsize="24,2">
              <v:shape style="position:absolute;left:10165;top:-1198;width:24;height:2" coordorigin="10165,-1198" coordsize="24,0" path="m10165,-1198l10188,-1198e" filled="false" stroked="true" strokeweight=".09927pt" strokecolor="#ff0000">
                <v:path arrowok="t"/>
              </v:shape>
            </v:group>
            <v:group style="position:absolute;left:10176;top:-1210;width:2;height:24" coordorigin="10176,-1210" coordsize="2,24">
              <v:shape style="position:absolute;left:10176;top:-1210;width:2;height:24" coordorigin="10176,-1210" coordsize="0,24" path="m10176,-1210l10176,-1187e" filled="false" stroked="true" strokeweight=".098107pt" strokecolor="#ff0000">
                <v:path arrowok="t"/>
              </v:shape>
            </v:group>
            <v:group style="position:absolute;left:10165;top:-1199;width:24;height:2" coordorigin="10165,-1199" coordsize="24,2">
              <v:shape style="position:absolute;left:10165;top:-1199;width:24;height:2" coordorigin="10165,-1199" coordsize="24,0" path="m10165,-1199l10188,-1199e" filled="false" stroked="true" strokeweight=".09927pt" strokecolor="#ff0000">
                <v:path arrowok="t"/>
              </v:shape>
            </v:group>
            <v:group style="position:absolute;left:10176;top:-1211;width:2;height:24" coordorigin="10176,-1211" coordsize="2,24">
              <v:shape style="position:absolute;left:10176;top:-1211;width:2;height:24" coordorigin="10176,-1211" coordsize="0,24" path="m10176,-1211l10176,-1187e" filled="false" stroked="true" strokeweight=".098107pt" strokecolor="#ff0000">
                <v:path arrowok="t"/>
              </v:shape>
            </v:group>
            <v:group style="position:absolute;left:10165;top:-1200;width:24;height:2" coordorigin="10165,-1200" coordsize="24,2">
              <v:shape style="position:absolute;left:10165;top:-1200;width:24;height:2" coordorigin="10165,-1200" coordsize="24,0" path="m10165,-1200l10188,-1200e" filled="false" stroked="true" strokeweight=".09927pt" strokecolor="#ff0000">
                <v:path arrowok="t"/>
              </v:shape>
            </v:group>
            <v:group style="position:absolute;left:10176;top:-1212;width:2;height:24" coordorigin="10176,-1212" coordsize="2,24">
              <v:shape style="position:absolute;left:10176;top:-1212;width:2;height:24" coordorigin="10176,-1212" coordsize="0,24" path="m10176,-1212l10176,-1188e" filled="false" stroked="true" strokeweight=".098107pt" strokecolor="#ff0000">
                <v:path arrowok="t"/>
              </v:shape>
            </v:group>
            <v:group style="position:absolute;left:10165;top:-1201;width:24;height:2" coordorigin="10165,-1201" coordsize="24,2">
              <v:shape style="position:absolute;left:10165;top:-1201;width:24;height:2" coordorigin="10165,-1201" coordsize="24,0" path="m10165,-1201l10188,-1201e" filled="false" stroked="true" strokeweight=".09927pt" strokecolor="#ff0000">
                <v:path arrowok="t"/>
              </v:shape>
            </v:group>
            <v:group style="position:absolute;left:10176;top:-1213;width:2;height:24" coordorigin="10176,-1213" coordsize="2,24">
              <v:shape style="position:absolute;left:10176;top:-1213;width:2;height:24" coordorigin="10176,-1213" coordsize="0,24" path="m10176,-1213l10176,-1189e" filled="false" stroked="true" strokeweight=".098107pt" strokecolor="#ff0000">
                <v:path arrowok="t"/>
              </v:shape>
            </v:group>
            <v:group style="position:absolute;left:10165;top:-1201;width:24;height:2" coordorigin="10165,-1201" coordsize="24,2">
              <v:shape style="position:absolute;left:10165;top:-1201;width:24;height:2" coordorigin="10165,-1201" coordsize="24,0" path="m10165,-1201l10188,-1201e" filled="false" stroked="true" strokeweight=".09927pt" strokecolor="#ff0000">
                <v:path arrowok="t"/>
              </v:shape>
            </v:group>
            <v:group style="position:absolute;left:10176;top:-1213;width:2;height:24" coordorigin="10176,-1213" coordsize="2,24">
              <v:shape style="position:absolute;left:10176;top:-1213;width:2;height:24" coordorigin="10176,-1213" coordsize="0,24" path="m10176,-1213l10176,-1189e" filled="false" stroked="true" strokeweight=".098107pt" strokecolor="#ff0000">
                <v:path arrowok="t"/>
              </v:shape>
            </v:group>
            <v:group style="position:absolute;left:10165;top:-1201;width:24;height:2" coordorigin="10165,-1201" coordsize="24,2">
              <v:shape style="position:absolute;left:10165;top:-1201;width:24;height:2" coordorigin="10165,-1201" coordsize="24,0" path="m10165,-1201l10188,-1201e" filled="false" stroked="true" strokeweight=".09927pt" strokecolor="#ff0000">
                <v:path arrowok="t"/>
              </v:shape>
            </v:group>
            <v:group style="position:absolute;left:10176;top:-1213;width:2;height:24" coordorigin="10176,-1213" coordsize="2,24">
              <v:shape style="position:absolute;left:10176;top:-1213;width:2;height:24" coordorigin="10176,-1213" coordsize="0,24" path="m10176,-1213l10176,-1190e" filled="false" stroked="true" strokeweight=".098107pt" strokecolor="#ff0000">
                <v:path arrowok="t"/>
              </v:shape>
            </v:group>
            <v:group style="position:absolute;left:10165;top:-1202;width:24;height:2" coordorigin="10165,-1202" coordsize="24,2">
              <v:shape style="position:absolute;left:10165;top:-1202;width:24;height:2" coordorigin="10165,-1202" coordsize="24,0" path="m10165,-1202l10188,-1202e" filled="false" stroked="true" strokeweight=".09927pt" strokecolor="#ff0000">
                <v:path arrowok="t"/>
              </v:shape>
            </v:group>
            <v:group style="position:absolute;left:10176;top:-1214;width:2;height:24" coordorigin="10176,-1214" coordsize="2,24">
              <v:shape style="position:absolute;left:10176;top:-1214;width:2;height:24" coordorigin="10176,-1214" coordsize="0,24" path="m10176,-1214l10176,-1191e" filled="false" stroked="true" strokeweight=".098107pt" strokecolor="#ff0000">
                <v:path arrowok="t"/>
              </v:shape>
            </v:group>
            <v:group style="position:absolute;left:10165;top:-1203;width:24;height:2" coordorigin="10165,-1203" coordsize="24,2">
              <v:shape style="position:absolute;left:10165;top:-1203;width:24;height:2" coordorigin="10165,-1203" coordsize="24,0" path="m10165,-1203l10188,-1203e" filled="false" stroked="true" strokeweight=".09927pt" strokecolor="#ff0000">
                <v:path arrowok="t"/>
              </v:shape>
            </v:group>
            <v:group style="position:absolute;left:10176;top:-1215;width:2;height:24" coordorigin="10176,-1215" coordsize="2,24">
              <v:shape style="position:absolute;left:10176;top:-1215;width:2;height:24" coordorigin="10176,-1215" coordsize="0,24" path="m10176,-1215l10176,-1192e" filled="false" stroked="true" strokeweight=".098107pt" strokecolor="#ff0000">
                <v:path arrowok="t"/>
              </v:shape>
            </v:group>
            <v:group style="position:absolute;left:10165;top:-1204;width:24;height:2" coordorigin="10165,-1204" coordsize="24,2">
              <v:shape style="position:absolute;left:10165;top:-1204;width:24;height:2" coordorigin="10165,-1204" coordsize="24,0" path="m10165,-1204l10188,-1204e" filled="false" stroked="true" strokeweight=".09927pt" strokecolor="#ff0000">
                <v:path arrowok="t"/>
              </v:shape>
            </v:group>
            <v:group style="position:absolute;left:10176;top:-1216;width:2;height:24" coordorigin="10176,-1216" coordsize="2,24">
              <v:shape style="position:absolute;left:10176;top:-1216;width:2;height:24" coordorigin="10176,-1216" coordsize="0,24" path="m10176,-1216l10176,-1192e" filled="false" stroked="true" strokeweight=".098107pt" strokecolor="#ff0000">
                <v:path arrowok="t"/>
              </v:shape>
            </v:group>
            <v:group style="position:absolute;left:10165;top:-1204;width:24;height:2" coordorigin="10165,-1204" coordsize="24,2">
              <v:shape style="position:absolute;left:10165;top:-1204;width:24;height:2" coordorigin="10165,-1204" coordsize="24,0" path="m10165,-1204l10188,-1204e" filled="false" stroked="true" strokeweight=".09927pt" strokecolor="#ff0000">
                <v:path arrowok="t"/>
              </v:shape>
            </v:group>
            <v:group style="position:absolute;left:10176;top:-1216;width:2;height:24" coordorigin="10176,-1216" coordsize="2,24">
              <v:shape style="position:absolute;left:10176;top:-1216;width:2;height:24" coordorigin="10176,-1216" coordsize="0,24" path="m10176,-1216l10176,-1192e" filled="false" stroked="true" strokeweight=".098107pt" strokecolor="#ff0000">
                <v:path arrowok="t"/>
              </v:shape>
            </v:group>
            <v:group style="position:absolute;left:10165;top:-1205;width:24;height:2" coordorigin="10165,-1205" coordsize="24,2">
              <v:shape style="position:absolute;left:10165;top:-1205;width:24;height:2" coordorigin="10165,-1205" coordsize="24,0" path="m10165,-1205l10188,-1205e" filled="false" stroked="true" strokeweight=".09927pt" strokecolor="#ff0000">
                <v:path arrowok="t"/>
              </v:shape>
            </v:group>
            <v:group style="position:absolute;left:10176;top:-1217;width:2;height:24" coordorigin="10176,-1217" coordsize="2,24">
              <v:shape style="position:absolute;left:10176;top:-1217;width:2;height:24" coordorigin="10176,-1217" coordsize="0,24" path="m10176,-1217l10176,-1193e" filled="false" stroked="true" strokeweight=".098107pt" strokecolor="#ff0000">
                <v:path arrowok="t"/>
              </v:shape>
            </v:group>
            <v:group style="position:absolute;left:10165;top:-1205;width:24;height:2" coordorigin="10165,-1205" coordsize="24,2">
              <v:shape style="position:absolute;left:10165;top:-1205;width:24;height:2" coordorigin="10165,-1205" coordsize="24,0" path="m10165,-1205l10188,-1205e" filled="false" stroked="true" strokeweight=".09927pt" strokecolor="#ff0000">
                <v:path arrowok="t"/>
              </v:shape>
            </v:group>
            <v:group style="position:absolute;left:10176;top:-1217;width:2;height:24" coordorigin="10176,-1217" coordsize="2,24">
              <v:shape style="position:absolute;left:10176;top:-1217;width:2;height:24" coordorigin="10176,-1217" coordsize="0,24" path="m10176,-1217l10176,-1193e" filled="false" stroked="true" strokeweight=".098107pt" strokecolor="#ff0000">
                <v:path arrowok="t"/>
              </v:shape>
            </v:group>
            <v:group style="position:absolute;left:10165;top:-1206;width:24;height:2" coordorigin="10165,-1206" coordsize="24,2">
              <v:shape style="position:absolute;left:10165;top:-1206;width:24;height:2" coordorigin="10165,-1206" coordsize="24,0" path="m10165,-1206l10188,-1206e" filled="false" stroked="true" strokeweight=".09927pt" strokecolor="#ff0000">
                <v:path arrowok="t"/>
              </v:shape>
            </v:group>
            <v:group style="position:absolute;left:10176;top:-1218;width:2;height:24" coordorigin="10176,-1218" coordsize="2,24">
              <v:shape style="position:absolute;left:10176;top:-1218;width:2;height:24" coordorigin="10176,-1218" coordsize="0,24" path="m10176,-1218l10176,-1194e" filled="false" stroked="true" strokeweight=".098107pt" strokecolor="#ff0000">
                <v:path arrowok="t"/>
              </v:shape>
            </v:group>
            <v:group style="position:absolute;left:10165;top:-1206;width:24;height:2" coordorigin="10165,-1206" coordsize="24,2">
              <v:shape style="position:absolute;left:10165;top:-1206;width:24;height:2" coordorigin="10165,-1206" coordsize="24,0" path="m10165,-1206l10188,-1206e" filled="false" stroked="true" strokeweight=".09927pt" strokecolor="#ff0000">
                <v:path arrowok="t"/>
              </v:shape>
            </v:group>
            <v:group style="position:absolute;left:10176;top:-1218;width:2;height:24" coordorigin="10176,-1218" coordsize="2,24">
              <v:shape style="position:absolute;left:10176;top:-1218;width:2;height:24" coordorigin="10176,-1218" coordsize="0,24" path="m10176,-1218l10176,-1194e" filled="false" stroked="true" strokeweight=".098107pt" strokecolor="#ff0000">
                <v:path arrowok="t"/>
              </v:shape>
            </v:group>
            <v:group style="position:absolute;left:10165;top:-1206;width:24;height:2" coordorigin="10165,-1206" coordsize="24,2">
              <v:shape style="position:absolute;left:10165;top:-1206;width:24;height:2" coordorigin="10165,-1206" coordsize="24,0" path="m10165,-1206l10188,-1206e" filled="false" stroked="true" strokeweight=".09927pt" strokecolor="#ff0000">
                <v:path arrowok="t"/>
              </v:shape>
            </v:group>
            <v:group style="position:absolute;left:10176;top:-1218;width:2;height:24" coordorigin="10176,-1218" coordsize="2,24">
              <v:shape style="position:absolute;left:10176;top:-1218;width:2;height:24" coordorigin="10176,-1218" coordsize="0,24" path="m10176,-1218l10176,-1195e" filled="false" stroked="true" strokeweight=".098107pt" strokecolor="#ff0000">
                <v:path arrowok="t"/>
              </v:shape>
            </v:group>
            <v:group style="position:absolute;left:10165;top:-1207;width:24;height:2" coordorigin="10165,-1207" coordsize="24,2">
              <v:shape style="position:absolute;left:10165;top:-1207;width:24;height:2" coordorigin="10165,-1207" coordsize="24,0" path="m10165,-1207l10188,-1207e" filled="false" stroked="true" strokeweight=".09927pt" strokecolor="#ff0000">
                <v:path arrowok="t"/>
              </v:shape>
            </v:group>
            <v:group style="position:absolute;left:10176;top:-1219;width:2;height:24" coordorigin="10176,-1219" coordsize="2,24">
              <v:shape style="position:absolute;left:10176;top:-1219;width:2;height:24" coordorigin="10176,-1219" coordsize="0,24" path="m10176,-1219l10176,-1195e" filled="false" stroked="true" strokeweight=".098107pt" strokecolor="#ff0000">
                <v:path arrowok="t"/>
              </v:shape>
            </v:group>
            <v:group style="position:absolute;left:10165;top:-1207;width:24;height:2" coordorigin="10165,-1207" coordsize="24,2">
              <v:shape style="position:absolute;left:10165;top:-1207;width:24;height:2" coordorigin="10165,-1207" coordsize="24,0" path="m10165,-1207l10188,-1207e" filled="false" stroked="true" strokeweight=".09927pt" strokecolor="#ff0000">
                <v:path arrowok="t"/>
              </v:shape>
            </v:group>
            <v:group style="position:absolute;left:10176;top:-1219;width:2;height:24" coordorigin="10176,-1219" coordsize="2,24">
              <v:shape style="position:absolute;left:10176;top:-1219;width:2;height:24" coordorigin="10176,-1219" coordsize="0,24" path="m10176,-1219l10176,-1195e" filled="false" stroked="true" strokeweight=".098107pt" strokecolor="#ff0000">
                <v:path arrowok="t"/>
              </v:shape>
            </v:group>
            <v:group style="position:absolute;left:10165;top:-1208;width:24;height:2" coordorigin="10165,-1208" coordsize="24,2">
              <v:shape style="position:absolute;left:10165;top:-1208;width:24;height:2" coordorigin="10165,-1208" coordsize="24,0" path="m10165,-1208l10188,-1208e" filled="false" stroked="true" strokeweight=".09927pt" strokecolor="#ff0000">
                <v:path arrowok="t"/>
              </v:shape>
            </v:group>
            <v:group style="position:absolute;left:10176;top:-1220;width:2;height:24" coordorigin="10176,-1220" coordsize="2,24">
              <v:shape style="position:absolute;left:10176;top:-1220;width:2;height:24" coordorigin="10176,-1220" coordsize="0,24" path="m10176,-1220l10176,-1196e" filled="false" stroked="true" strokeweight=".098107pt" strokecolor="#ff0000">
                <v:path arrowok="t"/>
              </v:shape>
            </v:group>
            <v:group style="position:absolute;left:10165;top:-1209;width:24;height:2" coordorigin="10165,-1209" coordsize="24,2">
              <v:shape style="position:absolute;left:10165;top:-1209;width:24;height:2" coordorigin="10165,-1209" coordsize="24,0" path="m10165,-1209l10188,-1209e" filled="false" stroked="true" strokeweight=".09927pt" strokecolor="#ff0000">
                <v:path arrowok="t"/>
              </v:shape>
            </v:group>
            <v:group style="position:absolute;left:10176;top:-1221;width:2;height:24" coordorigin="10176,-1221" coordsize="2,24">
              <v:shape style="position:absolute;left:10176;top:-1221;width:2;height:24" coordorigin="10176,-1221" coordsize="0,24" path="m10176,-1221l10176,-1197e" filled="false" stroked="true" strokeweight=".098107pt" strokecolor="#ff0000">
                <v:path arrowok="t"/>
              </v:shape>
            </v:group>
            <v:group style="position:absolute;left:10165;top:-1209;width:24;height:2" coordorigin="10165,-1209" coordsize="24,2">
              <v:shape style="position:absolute;left:10165;top:-1209;width:24;height:2" coordorigin="10165,-1209" coordsize="24,0" path="m10165,-1209l10188,-1209e" filled="false" stroked="true" strokeweight=".09927pt" strokecolor="#ff0000">
                <v:path arrowok="t"/>
              </v:shape>
            </v:group>
            <v:group style="position:absolute;left:10176;top:-1221;width:2;height:24" coordorigin="10176,-1221" coordsize="2,24">
              <v:shape style="position:absolute;left:10176;top:-1221;width:2;height:24" coordorigin="10176,-1221" coordsize="0,24" path="m10176,-1221l10176,-1197e" filled="false" stroked="true" strokeweight=".098107pt" strokecolor="#ff0000">
                <v:path arrowok="t"/>
              </v:shape>
            </v:group>
            <v:group style="position:absolute;left:10165;top:-1210;width:24;height:2" coordorigin="10165,-1210" coordsize="24,2">
              <v:shape style="position:absolute;left:10165;top:-1210;width:24;height:2" coordorigin="10165,-1210" coordsize="24,0" path="m10165,-1210l10188,-1210e" filled="false" stroked="true" strokeweight=".09927pt" strokecolor="#ff0000">
                <v:path arrowok="t"/>
              </v:shape>
            </v:group>
            <v:group style="position:absolute;left:10176;top:-1222;width:2;height:24" coordorigin="10176,-1222" coordsize="2,24">
              <v:shape style="position:absolute;left:10176;top:-1222;width:2;height:24" coordorigin="10176,-1222" coordsize="0,24" path="m10176,-1222l10176,-1198e" filled="false" stroked="true" strokeweight=".098107pt" strokecolor="#ff0000">
                <v:path arrowok="t"/>
              </v:shape>
            </v:group>
            <v:group style="position:absolute;left:10165;top:-1210;width:24;height:2" coordorigin="10165,-1210" coordsize="24,2">
              <v:shape style="position:absolute;left:10165;top:-1210;width:24;height:2" coordorigin="10165,-1210" coordsize="24,0" path="m10165,-1210l10188,-1210e" filled="false" stroked="true" strokeweight=".09927pt" strokecolor="#ff0000">
                <v:path arrowok="t"/>
              </v:shape>
            </v:group>
            <v:group style="position:absolute;left:10176;top:-1222;width:2;height:24" coordorigin="10176,-1222" coordsize="2,24">
              <v:shape style="position:absolute;left:10176;top:-1222;width:2;height:24" coordorigin="10176,-1222" coordsize="0,24" path="m10176,-1222l10176,-1198e" filled="false" stroked="true" strokeweight=".098107pt" strokecolor="#ff0000">
                <v:path arrowok="t"/>
              </v:shape>
            </v:group>
            <v:group style="position:absolute;left:10165;top:-1211;width:24;height:2" coordorigin="10165,-1211" coordsize="24,2">
              <v:shape style="position:absolute;left:10165;top:-1211;width:24;height:2" coordorigin="10165,-1211" coordsize="24,0" path="m10165,-1211l10188,-1211e" filled="false" stroked="true" strokeweight=".09927pt" strokecolor="#ff0000">
                <v:path arrowok="t"/>
              </v:shape>
            </v:group>
            <v:group style="position:absolute;left:10176;top:-1223;width:2;height:24" coordorigin="10176,-1223" coordsize="2,24">
              <v:shape style="position:absolute;left:10176;top:-1223;width:2;height:24" coordorigin="10176,-1223" coordsize="0,24" path="m10176,-1223l10176,-1199e" filled="false" stroked="true" strokeweight=".098107pt" strokecolor="#ff0000">
                <v:path arrowok="t"/>
              </v:shape>
            </v:group>
            <v:group style="position:absolute;left:10506;top:-156;width:24;height:2" coordorigin="10506,-156" coordsize="24,2">
              <v:shape style="position:absolute;left:10506;top:-156;width:24;height:2" coordorigin="10506,-156" coordsize="24,0" path="m10506,-156l10530,-156e" filled="false" stroked="true" strokeweight=".09927pt" strokecolor="#ff0000">
                <v:path arrowok="t"/>
              </v:shape>
            </v:group>
            <v:group style="position:absolute;left:10518;top:-168;width:2;height:24" coordorigin="10518,-168" coordsize="2,24">
              <v:shape style="position:absolute;left:10518;top:-168;width:2;height:24" coordorigin="10518,-168" coordsize="0,24" path="m10518,-168l10518,-144e" filled="false" stroked="true" strokeweight=".098107pt" strokecolor="#ff0000">
                <v:path arrowok="t"/>
              </v:shape>
            </v:group>
            <v:group style="position:absolute;left:10506;top:-198;width:24;height:2" coordorigin="10506,-198" coordsize="24,2">
              <v:shape style="position:absolute;left:10506;top:-198;width:24;height:2" coordorigin="10506,-198" coordsize="24,0" path="m10506,-198l10530,-198e" filled="false" stroked="true" strokeweight=".09927pt" strokecolor="#ff0000">
                <v:path arrowok="t"/>
              </v:shape>
            </v:group>
            <v:group style="position:absolute;left:10518;top:-210;width:2;height:24" coordorigin="10518,-210" coordsize="2,24">
              <v:shape style="position:absolute;left:10518;top:-210;width:2;height:24" coordorigin="10518,-210" coordsize="0,24" path="m10518,-210l10518,-186e" filled="false" stroked="true" strokeweight=".098107pt" strokecolor="#ff0000">
                <v:path arrowok="t"/>
              </v:shape>
            </v:group>
            <v:group style="position:absolute;left:10506;top:-247;width:24;height:2" coordorigin="10506,-247" coordsize="24,2">
              <v:shape style="position:absolute;left:10506;top:-247;width:24;height:2" coordorigin="10506,-247" coordsize="24,0" path="m10506,-247l10530,-247e" filled="false" stroked="true" strokeweight=".09927pt" strokecolor="#ff0000">
                <v:path arrowok="t"/>
              </v:shape>
            </v:group>
            <v:group style="position:absolute;left:10518;top:-259;width:2;height:24" coordorigin="10518,-259" coordsize="2,24">
              <v:shape style="position:absolute;left:10518;top:-259;width:2;height:24" coordorigin="10518,-259" coordsize="0,24" path="m10518,-259l10518,-236e" filled="false" stroked="true" strokeweight=".098107pt" strokecolor="#ff0000">
                <v:path arrowok="t"/>
              </v:shape>
            </v:group>
            <v:group style="position:absolute;left:10506;top:-252;width:24;height:2" coordorigin="10506,-252" coordsize="24,2">
              <v:shape style="position:absolute;left:10506;top:-252;width:24;height:2" coordorigin="10506,-252" coordsize="24,0" path="m10506,-252l10530,-252e" filled="false" stroked="true" strokeweight=".09927pt" strokecolor="#ff0000">
                <v:path arrowok="t"/>
              </v:shape>
            </v:group>
            <v:group style="position:absolute;left:10518;top:-264;width:2;height:24" coordorigin="10518,-264" coordsize="2,24">
              <v:shape style="position:absolute;left:10518;top:-264;width:2;height:24" coordorigin="10518,-264" coordsize="0,24" path="m10518,-264l10518,-241e" filled="false" stroked="true" strokeweight=".098107pt" strokecolor="#ff0000">
                <v:path arrowok="t"/>
              </v:shape>
            </v:group>
            <v:group style="position:absolute;left:10506;top:-292;width:24;height:2" coordorigin="10506,-292" coordsize="24,2">
              <v:shape style="position:absolute;left:10506;top:-292;width:24;height:2" coordorigin="10506,-292" coordsize="24,0" path="m10506,-292l10530,-292e" filled="false" stroked="true" strokeweight=".09927pt" strokecolor="#ff0000">
                <v:path arrowok="t"/>
              </v:shape>
            </v:group>
            <v:group style="position:absolute;left:10518;top:-304;width:2;height:24" coordorigin="10518,-304" coordsize="2,24">
              <v:shape style="position:absolute;left:10518;top:-304;width:2;height:24" coordorigin="10518,-304" coordsize="0,24" path="m10518,-304l10518,-280e" filled="false" stroked="true" strokeweight=".098107pt" strokecolor="#ff0000">
                <v:path arrowok="t"/>
              </v:shape>
            </v:group>
            <v:group style="position:absolute;left:10506;top:-300;width:24;height:2" coordorigin="10506,-300" coordsize="24,2">
              <v:shape style="position:absolute;left:10506;top:-300;width:24;height:2" coordorigin="10506,-300" coordsize="24,0" path="m10506,-300l10530,-300e" filled="false" stroked="true" strokeweight=".09927pt" strokecolor="#ff0000">
                <v:path arrowok="t"/>
              </v:shape>
            </v:group>
            <v:group style="position:absolute;left:10518;top:-311;width:2;height:24" coordorigin="10518,-311" coordsize="2,24">
              <v:shape style="position:absolute;left:10518;top:-311;width:2;height:24" coordorigin="10518,-311" coordsize="0,24" path="m10518,-311l10518,-288e" filled="false" stroked="true" strokeweight=".098107pt" strokecolor="#ff0000">
                <v:path arrowok="t"/>
              </v:shape>
            </v:group>
            <v:group style="position:absolute;left:10506;top:-333;width:24;height:2" coordorigin="10506,-333" coordsize="24,2">
              <v:shape style="position:absolute;left:10506;top:-333;width:24;height:2" coordorigin="10506,-333" coordsize="24,0" path="m10506,-333l10530,-333e" filled="false" stroked="true" strokeweight=".09927pt" strokecolor="#ff0000">
                <v:path arrowok="t"/>
              </v:shape>
            </v:group>
            <v:group style="position:absolute;left:10518;top:-345;width:2;height:24" coordorigin="10518,-345" coordsize="2,24">
              <v:shape style="position:absolute;left:10518;top:-345;width:2;height:24" coordorigin="10518,-345" coordsize="0,24" path="m10518,-345l10518,-321e" filled="false" stroked="true" strokeweight=".098107pt" strokecolor="#ff0000">
                <v:path arrowok="t"/>
              </v:shape>
            </v:group>
            <v:group style="position:absolute;left:10506;top:-360;width:24;height:2" coordorigin="10506,-360" coordsize="24,2">
              <v:shape style="position:absolute;left:10506;top:-360;width:24;height:2" coordorigin="10506,-360" coordsize="24,0" path="m10506,-360l10530,-360e" filled="false" stroked="true" strokeweight=".09927pt" strokecolor="#ff0000">
                <v:path arrowok="t"/>
              </v:shape>
            </v:group>
            <v:group style="position:absolute;left:10518;top:-372;width:2;height:24" coordorigin="10518,-372" coordsize="2,24">
              <v:shape style="position:absolute;left:10518;top:-372;width:2;height:24" coordorigin="10518,-372" coordsize="0,24" path="m10518,-372l10518,-348e" filled="false" stroked="true" strokeweight=".098107pt" strokecolor="#ff0000">
                <v:path arrowok="t"/>
              </v:shape>
            </v:group>
            <v:group style="position:absolute;left:10506;top:-369;width:24;height:2" coordorigin="10506,-369" coordsize="24,2">
              <v:shape style="position:absolute;left:10506;top:-369;width:24;height:2" coordorigin="10506,-369" coordsize="24,0" path="m10506,-369l10530,-369e" filled="false" stroked="true" strokeweight=".09927pt" strokecolor="#ff0000">
                <v:path arrowok="t"/>
              </v:shape>
            </v:group>
            <v:group style="position:absolute;left:10518;top:-381;width:2;height:24" coordorigin="10518,-381" coordsize="2,24">
              <v:shape style="position:absolute;left:10518;top:-381;width:2;height:24" coordorigin="10518,-381" coordsize="0,24" path="m10518,-381l10518,-357e" filled="false" stroked="true" strokeweight=".098107pt" strokecolor="#ff0000">
                <v:path arrowok="t"/>
              </v:shape>
            </v:group>
            <v:group style="position:absolute;left:10506;top:-467;width:24;height:2" coordorigin="10506,-467" coordsize="24,2">
              <v:shape style="position:absolute;left:10506;top:-467;width:24;height:2" coordorigin="10506,-467" coordsize="24,0" path="m10506,-467l10530,-467e" filled="false" stroked="true" strokeweight=".09927pt" strokecolor="#ff0000">
                <v:path arrowok="t"/>
              </v:shape>
            </v:group>
            <v:group style="position:absolute;left:10518;top:-478;width:2;height:24" coordorigin="10518,-478" coordsize="2,24">
              <v:shape style="position:absolute;left:10518;top:-478;width:2;height:24" coordorigin="10518,-478" coordsize="0,24" path="m10518,-478l10518,-455e" filled="false" stroked="true" strokeweight=".098107pt" strokecolor="#ff0000">
                <v:path arrowok="t"/>
              </v:shape>
            </v:group>
            <v:group style="position:absolute;left:10506;top:-664;width:24;height:2" coordorigin="10506,-664" coordsize="24,2">
              <v:shape style="position:absolute;left:10506;top:-664;width:24;height:2" coordorigin="10506,-664" coordsize="24,0" path="m10506,-664l10530,-664e" filled="false" stroked="true" strokeweight=".09927pt" strokecolor="#ff0000">
                <v:path arrowok="t"/>
              </v:shape>
            </v:group>
            <v:group style="position:absolute;left:10518;top:-676;width:2;height:24" coordorigin="10518,-676" coordsize="2,24">
              <v:shape style="position:absolute;left:10518;top:-676;width:2;height:24" coordorigin="10518,-676" coordsize="0,24" path="m10518,-676l10518,-652e" filled="false" stroked="true" strokeweight=".098107pt" strokecolor="#ff0000">
                <v:path arrowok="t"/>
              </v:shape>
            </v:group>
            <v:group style="position:absolute;left:10506;top:-665;width:24;height:2" coordorigin="10506,-665" coordsize="24,2">
              <v:shape style="position:absolute;left:10506;top:-665;width:24;height:2" coordorigin="10506,-665" coordsize="24,0" path="m10506,-665l10530,-665e" filled="false" stroked="true" strokeweight=".09927pt" strokecolor="#ff0000">
                <v:path arrowok="t"/>
              </v:shape>
            </v:group>
            <v:group style="position:absolute;left:10518;top:-677;width:2;height:24" coordorigin="10518,-677" coordsize="2,24">
              <v:shape style="position:absolute;left:10518;top:-677;width:2;height:24" coordorigin="10518,-677" coordsize="0,24" path="m10518,-677l10518,-653e" filled="false" stroked="true" strokeweight=".098107pt" strokecolor="#ff0000">
                <v:path arrowok="t"/>
              </v:shape>
            </v:group>
            <v:group style="position:absolute;left:10506;top:-770;width:24;height:2" coordorigin="10506,-770" coordsize="24,2">
              <v:shape style="position:absolute;left:10506;top:-770;width:24;height:2" coordorigin="10506,-770" coordsize="24,0" path="m10506,-770l10530,-770e" filled="false" stroked="true" strokeweight=".09927pt" strokecolor="#ff0000">
                <v:path arrowok="t"/>
              </v:shape>
            </v:group>
            <v:group style="position:absolute;left:10518;top:-782;width:2;height:24" coordorigin="10518,-782" coordsize="2,24">
              <v:shape style="position:absolute;left:10518;top:-782;width:2;height:24" coordorigin="10518,-782" coordsize="0,24" path="m10518,-782l10518,-759e" filled="false" stroked="true" strokeweight=".098107pt" strokecolor="#ff0000">
                <v:path arrowok="t"/>
              </v:shape>
            </v:group>
            <v:group style="position:absolute;left:10506;top:-901;width:24;height:2" coordorigin="10506,-901" coordsize="24,2">
              <v:shape style="position:absolute;left:10506;top:-901;width:24;height:2" coordorigin="10506,-901" coordsize="24,0" path="m10506,-901l10530,-901e" filled="false" stroked="true" strokeweight=".09927pt" strokecolor="#ff0000">
                <v:path arrowok="t"/>
              </v:shape>
            </v:group>
            <v:group style="position:absolute;left:10518;top:-913;width:2;height:24" coordorigin="10518,-913" coordsize="2,24">
              <v:shape style="position:absolute;left:10518;top:-913;width:2;height:24" coordorigin="10518,-913" coordsize="0,24" path="m10518,-913l10518,-889e" filled="false" stroked="true" strokeweight=".098107pt" strokecolor="#ff0000">
                <v:path arrowok="t"/>
              </v:shape>
            </v:group>
            <v:group style="position:absolute;left:10506;top:-999;width:24;height:2" coordorigin="10506,-999" coordsize="24,2">
              <v:shape style="position:absolute;left:10506;top:-999;width:24;height:2" coordorigin="10506,-999" coordsize="24,0" path="m10506,-999l10530,-999e" filled="false" stroked="true" strokeweight=".09927pt" strokecolor="#ff0000">
                <v:path arrowok="t"/>
              </v:shape>
            </v:group>
            <v:group style="position:absolute;left:10518;top:-1011;width:2;height:24" coordorigin="10518,-1011" coordsize="2,24">
              <v:shape style="position:absolute;left:10518;top:-1011;width:2;height:24" coordorigin="10518,-1011" coordsize="0,24" path="m10518,-1011l10518,-987e" filled="false" stroked="true" strokeweight=".098107pt" strokecolor="#ff0000">
                <v:path arrowok="t"/>
              </v:shape>
            </v:group>
            <v:group style="position:absolute;left:10506;top:-1029;width:24;height:2" coordorigin="10506,-1029" coordsize="24,2">
              <v:shape style="position:absolute;left:10506;top:-1029;width:24;height:2" coordorigin="10506,-1029" coordsize="24,0" path="m10506,-1029l10530,-1029e" filled="false" stroked="true" strokeweight=".09927pt" strokecolor="#ff0000">
                <v:path arrowok="t"/>
              </v:shape>
            </v:group>
            <v:group style="position:absolute;left:10518;top:-1041;width:2;height:24" coordorigin="10518,-1041" coordsize="2,24">
              <v:shape style="position:absolute;left:10518;top:-1041;width:2;height:24" coordorigin="10518,-1041" coordsize="0,24" path="m10518,-1041l10518,-1017e" filled="false" stroked="true" strokeweight=".098107pt" strokecolor="#ff0000">
                <v:path arrowok="t"/>
              </v:shape>
            </v:group>
            <v:group style="position:absolute;left:10848;top:-964;width:24;height:2" coordorigin="10848,-964" coordsize="24,2">
              <v:shape style="position:absolute;left:10848;top:-964;width:24;height:2" coordorigin="10848,-964" coordsize="24,0" path="m10848,-964l10871,-964e" filled="false" stroked="true" strokeweight=".09927pt" strokecolor="#ff0000">
                <v:path arrowok="t"/>
              </v:shape>
            </v:group>
            <v:group style="position:absolute;left:10859;top:-976;width:2;height:24" coordorigin="10859,-976" coordsize="2,24">
              <v:shape style="position:absolute;left:10859;top:-976;width:2;height:24" coordorigin="10859,-976" coordsize="0,24" path="m10859,-976l10859,-952e" filled="false" stroked="true" strokeweight=".098107pt" strokecolor="#ff0000">
                <v:path arrowok="t"/>
              </v:shape>
            </v:group>
            <v:group style="position:absolute;left:10848;top:-967;width:24;height:2" coordorigin="10848,-967" coordsize="24,2">
              <v:shape style="position:absolute;left:10848;top:-967;width:24;height:2" coordorigin="10848,-967" coordsize="24,0" path="m10848,-967l10871,-967e" filled="false" stroked="true" strokeweight=".09927pt" strokecolor="#ff0000">
                <v:path arrowok="t"/>
              </v:shape>
            </v:group>
            <v:group style="position:absolute;left:10859;top:-979;width:2;height:24" coordorigin="10859,-979" coordsize="2,24">
              <v:shape style="position:absolute;left:10859;top:-979;width:2;height:24" coordorigin="10859,-979" coordsize="0,24" path="m10859,-979l10859,-955e" filled="false" stroked="true" strokeweight=".098107pt" strokecolor="#ff0000">
                <v:path arrowok="t"/>
              </v:shape>
            </v:group>
            <v:group style="position:absolute;left:10848;top:-983;width:24;height:2" coordorigin="10848,-983" coordsize="24,2">
              <v:shape style="position:absolute;left:10848;top:-983;width:24;height:2" coordorigin="10848,-983" coordsize="24,0" path="m10848,-983l10871,-983e" filled="false" stroked="true" strokeweight=".09927pt" strokecolor="#ff0000">
                <v:path arrowok="t"/>
              </v:shape>
            </v:group>
            <v:group style="position:absolute;left:10859;top:-994;width:2;height:24" coordorigin="10859,-994" coordsize="2,24">
              <v:shape style="position:absolute;left:10859;top:-994;width:2;height:24" coordorigin="10859,-994" coordsize="0,24" path="m10859,-994l10859,-971e" filled="false" stroked="true" strokeweight=".098107pt" strokecolor="#ff0000">
                <v:path arrowok="t"/>
              </v:shape>
            </v:group>
            <v:group style="position:absolute;left:10848;top:-985;width:24;height:2" coordorigin="10848,-985" coordsize="24,2">
              <v:shape style="position:absolute;left:10848;top:-985;width:24;height:2" coordorigin="10848,-985" coordsize="24,0" path="m10848,-985l10871,-985e" filled="false" stroked="true" strokeweight=".09927pt" strokecolor="#ff0000">
                <v:path arrowok="t"/>
              </v:shape>
            </v:group>
            <v:group style="position:absolute;left:10859;top:-997;width:2;height:24" coordorigin="10859,-997" coordsize="2,24">
              <v:shape style="position:absolute;left:10859;top:-997;width:2;height:24" coordorigin="10859,-997" coordsize="0,24" path="m10859,-997l10859,-973e" filled="false" stroked="true" strokeweight=".098107pt" strokecolor="#ff0000">
                <v:path arrowok="t"/>
              </v:shape>
            </v:group>
            <v:group style="position:absolute;left:10848;top:-1001;width:24;height:2" coordorigin="10848,-1001" coordsize="24,2">
              <v:shape style="position:absolute;left:10848;top:-1001;width:24;height:2" coordorigin="10848,-1001" coordsize="24,0" path="m10848,-1001l10871,-1001e" filled="false" stroked="true" strokeweight=".09927pt" strokecolor="#ff0000">
                <v:path arrowok="t"/>
              </v:shape>
            </v:group>
            <v:group style="position:absolute;left:10859;top:-1013;width:2;height:24" coordorigin="10859,-1013" coordsize="2,24">
              <v:shape style="position:absolute;left:10859;top:-1013;width:2;height:24" coordorigin="10859,-1013" coordsize="0,24" path="m10859,-1013l10859,-989e" filled="false" stroked="true" strokeweight=".098107pt" strokecolor="#ff0000">
                <v:path arrowok="t"/>
              </v:shape>
            </v:group>
            <v:group style="position:absolute;left:10848;top:-1008;width:24;height:2" coordorigin="10848,-1008" coordsize="24,2">
              <v:shape style="position:absolute;left:10848;top:-1008;width:24;height:2" coordorigin="10848,-1008" coordsize="24,0" path="m10848,-1008l10871,-1008e" filled="false" stroked="true" strokeweight=".09927pt" strokecolor="#ff0000">
                <v:path arrowok="t"/>
              </v:shape>
            </v:group>
            <v:group style="position:absolute;left:10859;top:-1019;width:2;height:24" coordorigin="10859,-1019" coordsize="2,24">
              <v:shape style="position:absolute;left:10859;top:-1019;width:2;height:24" coordorigin="10859,-1019" coordsize="0,24" path="m10859,-1019l10859,-996e" filled="false" stroked="true" strokeweight=".098107pt" strokecolor="#ff0000">
                <v:path arrowok="t"/>
              </v:shape>
            </v:group>
            <v:group style="position:absolute;left:10848;top:-1029;width:24;height:2" coordorigin="10848,-1029" coordsize="24,2">
              <v:shape style="position:absolute;left:10848;top:-1029;width:24;height:2" coordorigin="10848,-1029" coordsize="24,0" path="m10848,-1029l10871,-1029e" filled="false" stroked="true" strokeweight=".09927pt" strokecolor="#ff0000">
                <v:path arrowok="t"/>
              </v:shape>
            </v:group>
            <v:group style="position:absolute;left:10859;top:-1041;width:2;height:24" coordorigin="10859,-1041" coordsize="2,24">
              <v:shape style="position:absolute;left:10859;top:-1041;width:2;height:24" coordorigin="10859,-1041" coordsize="0,24" path="m10859,-1041l10859,-1017e" filled="false" stroked="true" strokeweight=".098107pt" strokecolor="#ff0000">
                <v:path arrowok="t"/>
              </v:shape>
            </v:group>
            <v:group style="position:absolute;left:10848;top:-1041;width:24;height:2" coordorigin="10848,-1041" coordsize="24,2">
              <v:shape style="position:absolute;left:10848;top:-1041;width:24;height:2" coordorigin="10848,-1041" coordsize="24,0" path="m10848,-1041l10871,-1041e" filled="false" stroked="true" strokeweight=".09927pt" strokecolor="#ff0000">
                <v:path arrowok="t"/>
              </v:shape>
            </v:group>
            <v:group style="position:absolute;left:10859;top:-1052;width:2;height:24" coordorigin="10859,-1052" coordsize="2,24">
              <v:shape style="position:absolute;left:10859;top:-1052;width:2;height:24" coordorigin="10859,-1052" coordsize="0,24" path="m10859,-1052l10859,-1029e" filled="false" stroked="true" strokeweight=".098107pt" strokecolor="#ff0000">
                <v:path arrowok="t"/>
              </v:shape>
            </v:group>
            <v:group style="position:absolute;left:10848;top:-1057;width:24;height:2" coordorigin="10848,-1057" coordsize="24,2">
              <v:shape style="position:absolute;left:10848;top:-1057;width:24;height:2" coordorigin="10848,-1057" coordsize="24,0" path="m10848,-1057l10871,-1057e" filled="false" stroked="true" strokeweight=".09927pt" strokecolor="#ff0000">
                <v:path arrowok="t"/>
              </v:shape>
            </v:group>
            <v:group style="position:absolute;left:10859;top:-1069;width:2;height:24" coordorigin="10859,-1069" coordsize="2,24">
              <v:shape style="position:absolute;left:10859;top:-1069;width:2;height:24" coordorigin="10859,-1069" coordsize="0,24" path="m10859,-1069l10859,-1045e" filled="false" stroked="true" strokeweight=".098107pt" strokecolor="#ff0000">
                <v:path arrowok="t"/>
              </v:shape>
            </v:group>
            <v:group style="position:absolute;left:10848;top:-1116;width:24;height:2" coordorigin="10848,-1116" coordsize="24,2">
              <v:shape style="position:absolute;left:10848;top:-1116;width:24;height:2" coordorigin="10848,-1116" coordsize="24,0" path="m10848,-1116l10871,-1116e" filled="false" stroked="true" strokeweight=".09927pt" strokecolor="#ff0000">
                <v:path arrowok="t"/>
              </v:shape>
            </v:group>
            <v:group style="position:absolute;left:10859;top:-1128;width:2;height:24" coordorigin="10859,-1128" coordsize="2,24">
              <v:shape style="position:absolute;left:10859;top:-1128;width:2;height:24" coordorigin="10859,-1128" coordsize="0,24" path="m10859,-1128l10859,-1105e" filled="false" stroked="true" strokeweight=".098107pt" strokecolor="#ff0000">
                <v:path arrowok="t"/>
              </v:shape>
            </v:group>
            <v:group style="position:absolute;left:10848;top:-1146;width:24;height:2" coordorigin="10848,-1146" coordsize="24,2">
              <v:shape style="position:absolute;left:10848;top:-1146;width:24;height:2" coordorigin="10848,-1146" coordsize="24,0" path="m10848,-1146l10871,-1146e" filled="false" stroked="true" strokeweight=".09927pt" strokecolor="#ff0000">
                <v:path arrowok="t"/>
              </v:shape>
            </v:group>
            <v:group style="position:absolute;left:10859;top:-1158;width:2;height:24" coordorigin="10859,-1158" coordsize="2,24">
              <v:shape style="position:absolute;left:10859;top:-1158;width:2;height:24" coordorigin="10859,-1158" coordsize="0,24" path="m10859,-1158l10859,-1134e" filled="false" stroked="true" strokeweight=".098107pt" strokecolor="#ff0000">
                <v:path arrowok="t"/>
              </v:shape>
            </v:group>
            <v:group style="position:absolute;left:10848;top:-1171;width:24;height:2" coordorigin="10848,-1171" coordsize="24,2">
              <v:shape style="position:absolute;left:10848;top:-1171;width:24;height:2" coordorigin="10848,-1171" coordsize="24,0" path="m10848,-1171l10871,-1171e" filled="false" stroked="true" strokeweight=".09927pt" strokecolor="#ff0000">
                <v:path arrowok="t"/>
              </v:shape>
            </v:group>
            <v:group style="position:absolute;left:10859;top:-1183;width:2;height:24" coordorigin="10859,-1183" coordsize="2,24">
              <v:shape style="position:absolute;left:10859;top:-1183;width:2;height:24" coordorigin="10859,-1183" coordsize="0,24" path="m10859,-1183l10859,-1159e" filled="false" stroked="true" strokeweight=".098107pt" strokecolor="#ff0000">
                <v:path arrowok="t"/>
              </v:shape>
            </v:group>
            <v:group style="position:absolute;left:10848;top:-1205;width:24;height:2" coordorigin="10848,-1205" coordsize="24,2">
              <v:shape style="position:absolute;left:10848;top:-1205;width:24;height:2" coordorigin="10848,-1205" coordsize="24,0" path="m10848,-1205l10871,-1205e" filled="false" stroked="true" strokeweight=".09927pt" strokecolor="#ff0000">
                <v:path arrowok="t"/>
              </v:shape>
            </v:group>
            <v:group style="position:absolute;left:10859;top:-1217;width:2;height:24" coordorigin="10859,-1217" coordsize="2,24">
              <v:shape style="position:absolute;left:10859;top:-1217;width:2;height:24" coordorigin="10859,-1217" coordsize="0,24" path="m10859,-1217l10859,-1193e" filled="false" stroked="true" strokeweight=".098107pt" strokecolor="#ff0000">
                <v:path arrowok="t"/>
              </v:shape>
            </v:group>
            <w10:wrap type="none"/>
          </v:group>
        </w:pict>
      </w:r>
      <w:r>
        <w:rPr>
          <w:rFonts w:ascii="Arial"/>
          <w:w w:val="106"/>
          <w:sz w:val="7"/>
        </w:rPr>
        <w:t>0</w:t>
      </w:r>
      <w:r>
        <w:rPr>
          <w:rFonts w:ascii="Arial"/>
          <w:sz w:val="7"/>
        </w:rPr>
      </w:r>
    </w:p>
    <w:p>
      <w:pPr>
        <w:spacing w:line="80" w:lineRule="exact" w:before="0"/>
        <w:ind w:left="237" w:right="0" w:firstLine="0"/>
        <w:jc w:val="left"/>
        <w:rPr>
          <w:rFonts w:ascii="Arial" w:hAnsi="Arial" w:cs="Arial" w:eastAsia="Arial"/>
          <w:sz w:val="7"/>
          <w:szCs w:val="7"/>
        </w:rPr>
      </w:pPr>
      <w:r>
        <w:rPr>
          <w:rFonts w:ascii="Arial"/>
          <w:w w:val="105"/>
          <w:sz w:val="7"/>
        </w:rPr>
        <w:t>FINISHED  KILLED   </w:t>
      </w:r>
      <w:r>
        <w:rPr>
          <w:rFonts w:ascii="Arial"/>
          <w:spacing w:val="12"/>
          <w:w w:val="105"/>
          <w:sz w:val="7"/>
        </w:rPr>
        <w:t> </w:t>
      </w:r>
      <w:r>
        <w:rPr>
          <w:rFonts w:ascii="Arial"/>
          <w:w w:val="105"/>
          <w:sz w:val="7"/>
        </w:rPr>
        <w:t>FAILED</w:t>
      </w:r>
      <w:r>
        <w:rPr>
          <w:rFonts w:ascii="Arial"/>
          <w:sz w:val="7"/>
        </w:rPr>
      </w:r>
    </w:p>
    <w:p>
      <w:pPr>
        <w:spacing w:after="0" w:line="80" w:lineRule="exact"/>
        <w:jc w:val="left"/>
        <w:rPr>
          <w:rFonts w:ascii="Arial" w:hAnsi="Arial" w:cs="Arial" w:eastAsia="Arial"/>
          <w:sz w:val="7"/>
          <w:szCs w:val="7"/>
        </w:rPr>
        <w:sectPr>
          <w:type w:val="continuous"/>
          <w:pgSz w:w="12240" w:h="15840"/>
          <w:pgMar w:top="460" w:bottom="280" w:left="1060" w:right="0"/>
          <w:cols w:num="7" w:equalWidth="0">
            <w:col w:w="1779" w:space="40"/>
            <w:col w:w="1517" w:space="40"/>
            <w:col w:w="1469" w:space="40"/>
            <w:col w:w="1345" w:space="40"/>
            <w:col w:w="1181" w:space="40"/>
            <w:col w:w="1177" w:space="40"/>
            <w:col w:w="2472"/>
          </w:cols>
        </w:sectPr>
      </w:pPr>
    </w:p>
    <w:p>
      <w:pPr>
        <w:pStyle w:val="ListParagraph"/>
        <w:numPr>
          <w:ilvl w:val="0"/>
          <w:numId w:val="7"/>
        </w:numPr>
        <w:tabs>
          <w:tab w:pos="2184" w:val="left" w:leader="none"/>
        </w:tabs>
        <w:spacing w:line="240" w:lineRule="auto" w:before="118" w:after="0"/>
        <w:ind w:left="2183" w:right="0" w:hanging="225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Google Batch</w:t>
      </w:r>
      <w:r>
        <w:rPr>
          <w:rFonts w:ascii="Times New Roman"/>
          <w:spacing w:val="13"/>
          <w:sz w:val="15"/>
        </w:rPr>
        <w:t> </w:t>
      </w:r>
      <w:r>
        <w:rPr>
          <w:rFonts w:ascii="Times New Roman"/>
          <w:sz w:val="15"/>
        </w:rPr>
        <w:t>Jobs.</w:t>
      </w:r>
    </w:p>
    <w:p>
      <w:pPr>
        <w:pStyle w:val="ListParagraph"/>
        <w:numPr>
          <w:ilvl w:val="0"/>
          <w:numId w:val="7"/>
        </w:numPr>
        <w:tabs>
          <w:tab w:pos="2193" w:val="left" w:leader="none"/>
        </w:tabs>
        <w:spacing w:line="240" w:lineRule="auto" w:before="118" w:after="0"/>
        <w:ind w:left="2192" w:right="0" w:hanging="23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br w:type="column"/>
        <w:t>CMU OpenCloud</w:t>
      </w:r>
      <w:r>
        <w:rPr>
          <w:rFonts w:ascii="Times New Roman"/>
          <w:spacing w:val="31"/>
          <w:sz w:val="15"/>
        </w:rPr>
        <w:t> </w:t>
      </w:r>
      <w:r>
        <w:rPr>
          <w:rFonts w:ascii="Times New Roman"/>
          <w:sz w:val="15"/>
        </w:rPr>
        <w:t>Jobs.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60" w:bottom="280" w:left="1060" w:right="0"/>
          <w:cols w:num="2" w:equalWidth="0">
            <w:col w:w="3372" w:space="1318"/>
            <w:col w:w="6490"/>
          </w:cols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0"/>
        <w:ind w:left="2280" w:right="1122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Fig. 3.  Comparison of cluster resource </w:t>
      </w:r>
      <w:r>
        <w:rPr>
          <w:rFonts w:ascii="Times New Roman"/>
          <w:i/>
          <w:sz w:val="15"/>
        </w:rPr>
        <w:t>utilization </w:t>
      </w:r>
      <w:r>
        <w:rPr>
          <w:rFonts w:ascii="Times New Roman"/>
          <w:sz w:val="15"/>
        </w:rPr>
        <w:t>between successful and unsuccessful  </w:t>
      </w:r>
      <w:r>
        <w:rPr>
          <w:rFonts w:ascii="Times New Roman"/>
          <w:spacing w:val="16"/>
          <w:sz w:val="15"/>
        </w:rPr>
        <w:t> </w:t>
      </w:r>
      <w:r>
        <w:rPr>
          <w:rFonts w:ascii="Times New Roman"/>
          <w:sz w:val="15"/>
        </w:rPr>
        <w:t>jobs.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2240" w:h="15840"/>
          <w:pgMar w:top="460" w:bottom="280" w:left="1060" w:right="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2"/>
          <w:szCs w:val="12"/>
        </w:rPr>
      </w:pPr>
      <w:r>
        <w:rPr/>
        <w:pict>
          <v:shape style="position:absolute;margin-left:270pt;margin-top:732pt;width:80pt;height:20pt;mso-position-horizontal-relative:page;mso-position-vertical-relative:page;z-index:-693664" type="#_x0000_t202" filled="false" stroked="false">
            <v:textbox inset="0,0,0,0">
              <w:txbxContent>
                <w:p>
                  <w:pPr>
                    <w:spacing w:line="240" w:lineRule="auto" w:before="1"/>
                    <w:rPr>
                      <w:rFonts w:ascii="Times New Roman" w:hAnsi="Times New Roman" w:cs="Times New Roman" w:eastAsia="Times New Roman"/>
                      <w:sz w:val="13"/>
                      <w:szCs w:val="13"/>
                    </w:rPr>
                  </w:pPr>
                </w:p>
                <w:p>
                  <w:pPr>
                    <w:spacing w:before="0"/>
                    <w:ind w:left="0" w:right="159" w:firstLine="0"/>
                    <w:jc w:val="center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</w:rPr>
                    <w:t>1400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0pt;margin-top:732pt;width:80pt;height:20pt;mso-position-horizontal-relative:page;mso-position-vertical-relative:page;z-index:-693640" type="#_x0000_t202" filled="false" stroked="false">
            <v:textbox inset="0,0,0,0">
              <w:txbxContent>
                <w:p>
                  <w:pPr>
                    <w:spacing w:line="240" w:lineRule="auto" w:before="1"/>
                    <w:rPr>
                      <w:rFonts w:ascii="Times New Roman" w:hAnsi="Times New Roman" w:cs="Times New Roman" w:eastAsia="Times New Roman"/>
                      <w:sz w:val="13"/>
                      <w:szCs w:val="13"/>
                    </w:rPr>
                  </w:pPr>
                </w:p>
                <w:p>
                  <w:pPr>
                    <w:spacing w:before="0"/>
                    <w:ind w:left="0" w:right="159" w:firstLine="0"/>
                    <w:jc w:val="center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</w:rPr>
                    <w:t>1397</w:t>
                  </w:r>
                </w:p>
              </w:txbxContent>
            </v:textbox>
            <w10:wrap type="none"/>
          </v:shape>
        </w:pict>
      </w:r>
    </w:p>
    <w:p>
      <w:pPr>
        <w:spacing w:line="1528" w:lineRule="exact"/>
        <w:ind w:left="12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30"/>
          <w:sz w:val="20"/>
          <w:szCs w:val="20"/>
        </w:rPr>
        <w:pict>
          <v:group style="width:239pt;height:76.45pt;mso-position-horizontal-relative:char;mso-position-vertical-relative:line" coordorigin="0,0" coordsize="4780,1529">
            <v:shape style="position:absolute;left:0;top:0;width:2358;height:1528" type="#_x0000_t75" stroked="false">
              <v:imagedata r:id="rId18" o:title=""/>
            </v:shape>
            <v:shape style="position:absolute;left:2422;top:0;width:2358;height:1528" type="#_x0000_t75" stroked="false">
              <v:imagedata r:id="rId19" o:title=""/>
            </v:shape>
          </v:group>
        </w:pict>
      </w:r>
      <w:r>
        <w:rPr>
          <w:rFonts w:ascii="Times New Roman" w:hAnsi="Times New Roman" w:cs="Times New Roman" w:eastAsia="Times New Roman"/>
          <w:position w:val="-30"/>
          <w:sz w:val="20"/>
          <w:szCs w:val="20"/>
        </w:rPr>
      </w:r>
    </w:p>
    <w:p>
      <w:pPr>
        <w:pStyle w:val="ListParagraph"/>
        <w:numPr>
          <w:ilvl w:val="0"/>
          <w:numId w:val="8"/>
        </w:numPr>
        <w:tabs>
          <w:tab w:pos="396" w:val="left" w:leader="none"/>
        </w:tabs>
        <w:spacing w:line="240" w:lineRule="auto" w:before="86" w:after="0"/>
        <w:ind w:left="395" w:right="0" w:hanging="219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105"/>
          <w:sz w:val="14"/>
        </w:rPr>
        <w:t>Ratio of average-to-requested CPU usage (left) and memory usage</w:t>
      </w:r>
      <w:r>
        <w:rPr>
          <w:rFonts w:ascii="Times New Roman"/>
          <w:spacing w:val="32"/>
          <w:w w:val="105"/>
          <w:sz w:val="14"/>
        </w:rPr>
        <w:t> </w:t>
      </w:r>
      <w:r>
        <w:rPr>
          <w:rFonts w:ascii="Times New Roman"/>
          <w:w w:val="105"/>
          <w:sz w:val="14"/>
        </w:rPr>
        <w:t>(right).</w:t>
      </w:r>
      <w:r>
        <w:rPr>
          <w:rFonts w:ascii="Times New Roman"/>
          <w:sz w:val="14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1528" w:lineRule="exact"/>
        <w:ind w:left="12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30"/>
          <w:sz w:val="20"/>
          <w:szCs w:val="20"/>
        </w:rPr>
        <w:pict>
          <v:group style="width:239pt;height:76.45pt;mso-position-horizontal-relative:char;mso-position-vertical-relative:line" coordorigin="0,0" coordsize="4780,1529">
            <v:shape style="position:absolute;left:0;top:0;width:2358;height:1528" type="#_x0000_t75" stroked="false">
              <v:imagedata r:id="rId20" o:title=""/>
            </v:shape>
            <v:shape style="position:absolute;left:2422;top:0;width:2358;height:1528" type="#_x0000_t75" stroked="false">
              <v:imagedata r:id="rId21" o:title=""/>
            </v:shape>
          </v:group>
        </w:pict>
      </w:r>
      <w:r>
        <w:rPr>
          <w:rFonts w:ascii="Times New Roman" w:hAnsi="Times New Roman" w:cs="Times New Roman" w:eastAsia="Times New Roman"/>
          <w:position w:val="-30"/>
          <w:sz w:val="20"/>
          <w:szCs w:val="20"/>
        </w:rPr>
      </w:r>
    </w:p>
    <w:p>
      <w:pPr>
        <w:pStyle w:val="ListParagraph"/>
        <w:numPr>
          <w:ilvl w:val="0"/>
          <w:numId w:val="8"/>
        </w:numPr>
        <w:tabs>
          <w:tab w:pos="329" w:val="left" w:leader="none"/>
        </w:tabs>
        <w:spacing w:line="240" w:lineRule="auto" w:before="86" w:after="0"/>
        <w:ind w:left="328" w:right="0" w:hanging="225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105"/>
          <w:sz w:val="14"/>
        </w:rPr>
        <w:t>Ratio of maximum-to-requested CPU usage (left) and memory usage</w:t>
      </w:r>
      <w:r>
        <w:rPr>
          <w:rFonts w:ascii="Times New Roman"/>
          <w:spacing w:val="17"/>
          <w:w w:val="105"/>
          <w:sz w:val="14"/>
        </w:rPr>
        <w:t> </w:t>
      </w:r>
      <w:r>
        <w:rPr>
          <w:rFonts w:ascii="Times New Roman"/>
          <w:w w:val="105"/>
          <w:sz w:val="14"/>
        </w:rPr>
        <w:t>(right).</w:t>
      </w:r>
      <w:r>
        <w:rPr>
          <w:rFonts w:ascii="Times New Roman"/>
          <w:sz w:val="14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170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  <w:t>Fig. 4.  Resource-limit violation by Google’s </w:t>
      </w:r>
      <w:r>
        <w:rPr>
          <w:rFonts w:ascii="Times New Roman" w:hAnsi="Times New Roman" w:cs="Times New Roman" w:eastAsia="Times New Roman"/>
          <w:spacing w:val="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tasks.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259" w:lineRule="auto" w:before="96"/>
        <w:ind w:left="183" w:right="0" w:firstLine="0"/>
        <w:jc w:val="left"/>
      </w:pPr>
      <w:r>
        <w:rPr>
          <w:w w:val="105"/>
        </w:rPr>
        <w:t>this</w:t>
      </w:r>
      <w:r>
        <w:rPr>
          <w:spacing w:val="30"/>
          <w:w w:val="105"/>
        </w:rPr>
        <w:t> </w:t>
      </w:r>
      <w:r>
        <w:rPr>
          <w:w w:val="105"/>
        </w:rPr>
        <w:t>cluster.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30"/>
          <w:w w:val="105"/>
        </w:rPr>
        <w:t> </w:t>
      </w:r>
      <w:r>
        <w:rPr>
          <w:w w:val="105"/>
        </w:rPr>
        <w:t>fact,</w:t>
      </w:r>
      <w:r>
        <w:rPr>
          <w:spacing w:val="29"/>
          <w:w w:val="105"/>
        </w:rPr>
        <w:t> </w:t>
      </w:r>
      <w:r>
        <w:rPr>
          <w:w w:val="105"/>
        </w:rPr>
        <w:t>tasks</w:t>
      </w:r>
      <w:r>
        <w:rPr>
          <w:spacing w:val="30"/>
          <w:w w:val="105"/>
        </w:rPr>
        <w:t> </w:t>
      </w:r>
      <w:r>
        <w:rPr>
          <w:w w:val="105"/>
        </w:rPr>
        <w:t>that</w:t>
      </w:r>
      <w:r>
        <w:rPr>
          <w:spacing w:val="28"/>
          <w:w w:val="105"/>
        </w:rPr>
        <w:t> </w:t>
      </w:r>
      <w:r>
        <w:rPr>
          <w:w w:val="105"/>
        </w:rPr>
        <w:t>completed</w:t>
      </w:r>
      <w:r>
        <w:rPr>
          <w:spacing w:val="26"/>
          <w:w w:val="105"/>
        </w:rPr>
        <w:t> </w:t>
      </w:r>
      <w:r>
        <w:rPr>
          <w:w w:val="105"/>
        </w:rPr>
        <w:t>successfully</w:t>
      </w:r>
      <w:r>
        <w:rPr>
          <w:spacing w:val="30"/>
          <w:w w:val="105"/>
        </w:rPr>
        <w:t> </w:t>
      </w:r>
      <w:r>
        <w:rPr>
          <w:w w:val="105"/>
        </w:rPr>
        <w:t>were</w:t>
      </w:r>
      <w:r>
        <w:rPr>
          <w:w w:val="103"/>
        </w:rPr>
        <w:t> </w:t>
      </w:r>
      <w:r>
        <w:rPr>
          <w:w w:val="105"/>
        </w:rPr>
        <w:t>more likely to exceed their CPU requests than other </w:t>
      </w:r>
      <w:r>
        <w:rPr>
          <w:spacing w:val="14"/>
          <w:w w:val="105"/>
        </w:rPr>
        <w:t> </w:t>
      </w:r>
      <w:r>
        <w:rPr>
          <w:w w:val="105"/>
        </w:rPr>
        <w:t>tasks.</w:t>
      </w:r>
      <w:r>
        <w:rPr/>
      </w:r>
    </w:p>
    <w:p>
      <w:pPr>
        <w:pStyle w:val="BodyText"/>
        <w:spacing w:line="240" w:lineRule="auto" w:before="5"/>
        <w:ind w:left="362" w:right="0" w:firstLine="0"/>
        <w:jc w:val="center"/>
      </w:pPr>
      <w:r>
        <w:rPr>
          <w:spacing w:val="-8"/>
          <w:w w:val="105"/>
        </w:rPr>
        <w:t>To  </w:t>
      </w:r>
      <w:r>
        <w:rPr>
          <w:w w:val="105"/>
        </w:rPr>
        <w:t>better  understand when  a  </w:t>
      </w:r>
      <w:r>
        <w:rPr>
          <w:spacing w:val="-3"/>
          <w:w w:val="105"/>
        </w:rPr>
        <w:t>task’s  </w:t>
      </w:r>
      <w:r>
        <w:rPr>
          <w:w w:val="105"/>
        </w:rPr>
        <w:t>memory usage </w:t>
      </w:r>
      <w:r>
        <w:rPr>
          <w:spacing w:val="8"/>
          <w:w w:val="105"/>
        </w:rPr>
        <w:t> </w:t>
      </w:r>
      <w:r>
        <w:rPr>
          <w:w w:val="105"/>
        </w:rPr>
        <w:t>soars</w:t>
      </w:r>
      <w:r>
        <w:rPr/>
      </w:r>
    </w:p>
    <w:p>
      <w:pPr>
        <w:pStyle w:val="BodyText"/>
        <w:spacing w:line="259" w:lineRule="auto" w:before="73"/>
        <w:ind w:left="103" w:right="1264" w:firstLine="0"/>
        <w:jc w:val="right"/>
      </w:pPr>
      <w:r>
        <w:rPr>
          <w:w w:val="105"/>
        </w:rPr>
        <w:br w:type="column"/>
      </w:r>
      <w:r>
        <w:rPr>
          <w:w w:val="105"/>
        </w:rPr>
        <w:t>during runtime, e.g. due to  memory  leaks,  we </w:t>
      </w:r>
      <w:r>
        <w:rPr>
          <w:spacing w:val="39"/>
          <w:w w:val="105"/>
        </w:rPr>
        <w:t> </w:t>
      </w:r>
      <w:r>
        <w:rPr>
          <w:w w:val="105"/>
        </w:rPr>
        <w:t>computed</w:t>
      </w:r>
      <w:r>
        <w:rPr>
          <w:w w:val="103"/>
        </w:rPr>
        <w:t> </w:t>
      </w:r>
      <w:r>
        <w:rPr>
          <w:w w:val="105"/>
        </w:rPr>
        <w:t>the ratio between the average memory usage in the</w:t>
      </w:r>
      <w:r>
        <w:rPr>
          <w:spacing w:val="43"/>
          <w:w w:val="105"/>
        </w:rPr>
        <w:t> </w:t>
      </w:r>
      <w:r>
        <w:rPr>
          <w:w w:val="105"/>
        </w:rPr>
        <w:t>second</w:t>
      </w:r>
      <w:r>
        <w:rPr>
          <w:w w:val="103"/>
        </w:rPr>
        <w:t> </w:t>
      </w:r>
      <w:r>
        <w:rPr>
          <w:w w:val="105"/>
        </w:rPr>
        <w:t>half of a </w:t>
      </w:r>
      <w:r>
        <w:rPr>
          <w:spacing w:val="-3"/>
          <w:w w:val="105"/>
        </w:rPr>
        <w:t>task’s  </w:t>
      </w:r>
      <w:r>
        <w:rPr>
          <w:w w:val="105"/>
        </w:rPr>
        <w:t>lifetime  to  the  average  memory  usage</w:t>
      </w:r>
      <w:r>
        <w:rPr>
          <w:spacing w:val="37"/>
          <w:w w:val="105"/>
        </w:rPr>
        <w:t> </w:t>
      </w:r>
      <w:r>
        <w:rPr>
          <w:w w:val="105"/>
        </w:rPr>
        <w:t>in</w:t>
      </w:r>
      <w:r>
        <w:rPr>
          <w:w w:val="103"/>
        </w:rPr>
        <w:t> </w:t>
      </w:r>
      <w:r>
        <w:rPr>
          <w:w w:val="105"/>
        </w:rPr>
        <w:t>its ﬁrst half, for  all  of  Google’s  batch  tasks.  </w:t>
      </w:r>
      <w:r>
        <w:rPr>
          <w:spacing w:val="-9"/>
          <w:w w:val="105"/>
        </w:rPr>
        <w:t>We </w:t>
      </w:r>
      <w:r>
        <w:rPr>
          <w:spacing w:val="6"/>
          <w:w w:val="105"/>
        </w:rPr>
        <w:t> </w:t>
      </w:r>
      <w:r>
        <w:rPr>
          <w:w w:val="105"/>
        </w:rPr>
        <w:t>found</w:t>
      </w:r>
      <w:r>
        <w:rPr>
          <w:w w:val="103"/>
        </w:rPr>
        <w:t> </w:t>
      </w:r>
      <w:r>
        <w:rPr>
          <w:w w:val="105"/>
        </w:rPr>
        <w:t>that 22.87% of failed tasks have more than </w:t>
      </w:r>
      <w:r>
        <w:rPr>
          <w:rFonts w:ascii="Times New Roman" w:hAnsi="Times New Roman" w:cs="Times New Roman" w:eastAsia="Times New Roman"/>
          <w:i/>
          <w:w w:val="105"/>
        </w:rPr>
        <w:t>doubled</w:t>
      </w:r>
      <w:r>
        <w:rPr>
          <w:rFonts w:ascii="Times New Roman" w:hAnsi="Times New Roman" w:cs="Times New Roman" w:eastAsia="Times New Roman"/>
          <w:i/>
          <w:spacing w:val="-17"/>
          <w:w w:val="105"/>
        </w:rPr>
        <w:t> </w:t>
      </w:r>
      <w:r>
        <w:rPr>
          <w:w w:val="105"/>
        </w:rPr>
        <w:t>their</w:t>
      </w:r>
      <w:r>
        <w:rPr>
          <w:spacing w:val="-1"/>
          <w:w w:val="103"/>
        </w:rPr>
        <w:t> </w:t>
      </w:r>
      <w:r>
        <w:rPr>
          <w:w w:val="105"/>
        </w:rPr>
        <w:t>average memory consumption over time (indicated by a</w:t>
      </w:r>
      <w:r>
        <w:rPr>
          <w:spacing w:val="24"/>
          <w:w w:val="105"/>
        </w:rPr>
        <w:t> </w:t>
      </w:r>
      <w:r>
        <w:rPr>
          <w:w w:val="105"/>
        </w:rPr>
        <w:t>ratio</w:t>
      </w:r>
      <w:r>
        <w:rPr>
          <w:w w:val="103"/>
        </w:rPr>
        <w:t> </w:t>
      </w:r>
      <w:r>
        <w:rPr>
          <w:w w:val="105"/>
        </w:rPr>
        <w:t>greater than 2); meanwhile, 13.5% and 9.68% of killed</w:t>
      </w:r>
      <w:r>
        <w:rPr>
          <w:spacing w:val="38"/>
          <w:w w:val="105"/>
        </w:rPr>
        <w:t> </w:t>
      </w:r>
      <w:r>
        <w:rPr>
          <w:w w:val="105"/>
        </w:rPr>
        <w:t>tasks</w:t>
      </w:r>
      <w:r>
        <w:rPr>
          <w:w w:val="103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completed</w:t>
      </w:r>
      <w:r>
        <w:rPr>
          <w:spacing w:val="-12"/>
          <w:w w:val="105"/>
        </w:rPr>
        <w:t> </w:t>
      </w:r>
      <w:r>
        <w:rPr>
          <w:w w:val="105"/>
        </w:rPr>
        <w:t>tasks,</w:t>
      </w:r>
      <w:r>
        <w:rPr>
          <w:spacing w:val="-10"/>
          <w:w w:val="105"/>
        </w:rPr>
        <w:t> </w:t>
      </w:r>
      <w:r>
        <w:rPr>
          <w:w w:val="105"/>
        </w:rPr>
        <w:t>respectively,</w:t>
      </w:r>
      <w:r>
        <w:rPr>
          <w:spacing w:val="-13"/>
          <w:w w:val="105"/>
        </w:rPr>
        <w:t> </w:t>
      </w:r>
      <w:r>
        <w:rPr>
          <w:w w:val="105"/>
        </w:rPr>
        <w:t>report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ratio</w:t>
      </w:r>
      <w:r>
        <w:rPr>
          <w:spacing w:val="-9"/>
          <w:w w:val="105"/>
        </w:rPr>
        <w:t> </w:t>
      </w:r>
      <w:r>
        <w:rPr>
          <w:w w:val="105"/>
        </w:rPr>
        <w:t>greater</w:t>
      </w:r>
      <w:r>
        <w:rPr>
          <w:spacing w:val="-12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2.</w:t>
      </w:r>
      <w:r>
        <w:rPr/>
      </w:r>
    </w:p>
    <w:p>
      <w:pPr>
        <w:pStyle w:val="BodyText"/>
        <w:spacing w:line="256" w:lineRule="auto" w:before="67"/>
        <w:ind w:left="103" w:right="1265"/>
        <w:jc w:val="both"/>
      </w:pPr>
      <w:r>
        <w:rPr>
          <w:rFonts w:ascii="Times New Roman" w:hAnsi="Times New Roman" w:cs="Times New Roman" w:eastAsia="Times New Roman"/>
          <w:i/>
          <w:w w:val="105"/>
        </w:rPr>
        <w:t>Observation: </w:t>
      </w:r>
      <w:r>
        <w:rPr>
          <w:w w:val="105"/>
        </w:rPr>
        <w:t>For the Google cluster in our</w:t>
      </w:r>
      <w:r>
        <w:rPr>
          <w:spacing w:val="2"/>
          <w:w w:val="105"/>
        </w:rPr>
        <w:t> </w:t>
      </w:r>
      <w:r>
        <w:rPr>
          <w:w w:val="105"/>
        </w:rPr>
        <w:t>dataset,</w:t>
      </w:r>
      <w:r>
        <w:rPr>
          <w:w w:val="103"/>
        </w:rPr>
        <w:t> </w:t>
      </w:r>
      <w:r>
        <w:rPr>
          <w:w w:val="105"/>
        </w:rPr>
        <w:t>memory-management issues show a correlation with</w:t>
      </w:r>
      <w:r>
        <w:rPr>
          <w:spacing w:val="26"/>
          <w:w w:val="105"/>
        </w:rPr>
        <w:t> </w:t>
      </w:r>
      <w:r>
        <w:rPr>
          <w:w w:val="105"/>
        </w:rPr>
        <w:t>task</w:t>
      </w:r>
      <w:r>
        <w:rPr>
          <w:spacing w:val="-1"/>
          <w:w w:val="103"/>
        </w:rPr>
        <w:t> </w:t>
      </w:r>
      <w:r>
        <w:rPr>
          <w:w w:val="105"/>
        </w:rPr>
        <w:t>failure. Even though failed tasks request signiﬁcantly</w:t>
      </w:r>
      <w:r>
        <w:rPr>
          <w:spacing w:val="45"/>
          <w:w w:val="105"/>
        </w:rPr>
        <w:t> </w:t>
      </w:r>
      <w:r>
        <w:rPr>
          <w:w w:val="105"/>
        </w:rPr>
        <w:t>more</w:t>
      </w:r>
      <w:r>
        <w:rPr>
          <w:w w:val="103"/>
        </w:rPr>
        <w:t> </w:t>
      </w:r>
      <w:r>
        <w:rPr>
          <w:w w:val="105"/>
        </w:rPr>
        <w:t>memory than other tasks (see Section III),  they  are </w:t>
      </w:r>
      <w:r>
        <w:rPr>
          <w:spacing w:val="22"/>
          <w:w w:val="105"/>
        </w:rPr>
        <w:t> </w:t>
      </w:r>
      <w:r>
        <w:rPr>
          <w:w w:val="105"/>
        </w:rPr>
        <w:t>still</w:t>
      </w:r>
      <w:r>
        <w:rPr>
          <w:w w:val="103"/>
        </w:rPr>
        <w:t> </w:t>
      </w:r>
      <w:r>
        <w:rPr>
          <w:w w:val="105"/>
        </w:rPr>
        <w:t>more likely to exceed their memory limits and to</w:t>
      </w:r>
      <w:r>
        <w:rPr>
          <w:spacing w:val="5"/>
          <w:w w:val="105"/>
        </w:rPr>
        <w:t> </w:t>
      </w:r>
      <w:r>
        <w:rPr>
          <w:w w:val="105"/>
        </w:rPr>
        <w:t>experience</w:t>
      </w:r>
      <w:r>
        <w:rPr>
          <w:w w:val="103"/>
        </w:rPr>
        <w:t> </w:t>
      </w:r>
      <w:r>
        <w:rPr>
          <w:w w:val="105"/>
        </w:rPr>
        <w:t>dramatic growth in memory usage over</w:t>
      </w:r>
      <w:r>
        <w:rPr>
          <w:spacing w:val="28"/>
          <w:w w:val="105"/>
        </w:rPr>
        <w:t> </w:t>
      </w:r>
      <w:r>
        <w:rPr>
          <w:w w:val="105"/>
        </w:rPr>
        <w:t>time.</w:t>
      </w:r>
      <w:r>
        <w:rPr/>
      </w:r>
    </w:p>
    <w:p>
      <w:pPr>
        <w:pStyle w:val="ListParagraph"/>
        <w:numPr>
          <w:ilvl w:val="0"/>
          <w:numId w:val="6"/>
        </w:numPr>
        <w:tabs>
          <w:tab w:pos="357" w:val="left" w:leader="none"/>
        </w:tabs>
        <w:spacing w:line="240" w:lineRule="auto" w:before="159" w:after="0"/>
        <w:ind w:left="356" w:right="0" w:hanging="25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w w:val="105"/>
          <w:sz w:val="18"/>
          <w:szCs w:val="18"/>
        </w:rPr>
        <w:t>Job </w:t>
      </w:r>
      <w:r>
        <w:rPr>
          <w:rFonts w:ascii="Times New Roman" w:hAnsi="Times New Roman" w:cs="Times New Roman" w:eastAsia="Times New Roman"/>
          <w:i/>
          <w:spacing w:val="-3"/>
          <w:w w:val="105"/>
          <w:sz w:val="18"/>
          <w:szCs w:val="18"/>
        </w:rPr>
        <w:t>Fault-Tolerance</w:t>
      </w:r>
      <w:r>
        <w:rPr>
          <w:rFonts w:ascii="Times New Roman" w:hAnsi="Times New Roman" w:cs="Times New Roman" w:eastAsia="Times New Roman"/>
          <w:i/>
          <w:spacing w:val="2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w w:val="105"/>
          <w:sz w:val="18"/>
          <w:szCs w:val="18"/>
        </w:rPr>
        <w:t>Conﬁguration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pStyle w:val="BodyText"/>
        <w:spacing w:line="256" w:lineRule="auto" w:before="88"/>
        <w:ind w:left="103" w:right="1270"/>
        <w:jc w:val="both"/>
      </w:pPr>
      <w:r>
        <w:rPr>
          <w:w w:val="105"/>
        </w:rPr>
        <w:t>The next question we ask is whether the way a job</w:t>
      </w:r>
      <w:r>
        <w:rPr>
          <w:spacing w:val="13"/>
          <w:w w:val="105"/>
        </w:rPr>
        <w:t> </w:t>
      </w:r>
      <w:r>
        <w:rPr>
          <w:w w:val="105"/>
        </w:rPr>
        <w:t>is</w:t>
      </w:r>
      <w:r>
        <w:rPr>
          <w:w w:val="103"/>
        </w:rPr>
        <w:t> </w:t>
      </w:r>
      <w:r>
        <w:rPr>
          <w:w w:val="105"/>
        </w:rPr>
        <w:t>conﬁgured to deal with  problems at  runtime,  such  as</w:t>
      </w:r>
      <w:r>
        <w:rPr>
          <w:spacing w:val="-3"/>
          <w:w w:val="105"/>
        </w:rPr>
        <w:t> </w:t>
      </w:r>
      <w:r>
        <w:rPr>
          <w:w w:val="105"/>
        </w:rPr>
        <w:t>slow</w:t>
      </w:r>
      <w:r>
        <w:rPr>
          <w:w w:val="103"/>
        </w:rPr>
        <w:t> </w:t>
      </w:r>
      <w:r>
        <w:rPr>
          <w:w w:val="105"/>
        </w:rPr>
        <w:t>or failing tasks, is correlated with job </w:t>
      </w:r>
      <w:r>
        <w:rPr>
          <w:spacing w:val="3"/>
          <w:w w:val="105"/>
        </w:rPr>
        <w:t> </w:t>
      </w:r>
      <w:r>
        <w:rPr>
          <w:w w:val="105"/>
        </w:rPr>
        <w:t>termination.</w:t>
      </w:r>
      <w:r>
        <w:rPr/>
      </w:r>
    </w:p>
    <w:p>
      <w:pPr>
        <w:pStyle w:val="BodyText"/>
        <w:spacing w:line="259" w:lineRule="auto" w:before="4"/>
        <w:ind w:left="103" w:right="1265"/>
        <w:jc w:val="both"/>
      </w:pPr>
      <w:r>
        <w:rPr>
          <w:w w:val="105"/>
        </w:rPr>
        <w:t>In the Google and OpenCloud clusters, reliability</w:t>
      </w:r>
      <w:r>
        <w:rPr>
          <w:spacing w:val="41"/>
          <w:w w:val="105"/>
        </w:rPr>
        <w:t> </w:t>
      </w:r>
      <w:r>
        <w:rPr>
          <w:w w:val="105"/>
        </w:rPr>
        <w:t>and</w:t>
      </w:r>
      <w:r>
        <w:rPr>
          <w:w w:val="103"/>
        </w:rPr>
        <w:t> </w:t>
      </w:r>
      <w:r>
        <w:rPr>
          <w:w w:val="105"/>
        </w:rPr>
        <w:t>fault-tolerance are provided by the underlying</w:t>
      </w:r>
      <w:r>
        <w:rPr>
          <w:spacing w:val="12"/>
          <w:w w:val="105"/>
        </w:rPr>
        <w:t> </w:t>
      </w:r>
      <w:r>
        <w:rPr>
          <w:w w:val="105"/>
        </w:rPr>
        <w:t>framework</w:t>
      </w:r>
      <w:r>
        <w:rPr>
          <w:w w:val="103"/>
        </w:rPr>
        <w:t> </w:t>
      </w:r>
      <w:r>
        <w:rPr>
          <w:w w:val="105"/>
        </w:rPr>
        <w:t>through data replication and task re-execution (i.e. </w:t>
      </w:r>
      <w:r>
        <w:rPr>
          <w:spacing w:val="11"/>
          <w:w w:val="105"/>
        </w:rPr>
        <w:t> </w:t>
      </w:r>
      <w:r>
        <w:rPr>
          <w:w w:val="105"/>
        </w:rPr>
        <w:t>task</w:t>
      </w:r>
      <w:r>
        <w:rPr>
          <w:w w:val="103"/>
        </w:rPr>
        <w:t> </w:t>
      </w:r>
      <w:r>
        <w:rPr>
          <w:w w:val="105"/>
        </w:rPr>
        <w:t>retries</w:t>
      </w:r>
      <w:r>
        <w:rPr>
          <w:spacing w:val="36"/>
          <w:w w:val="105"/>
        </w:rPr>
        <w:t> </w:t>
      </w:r>
      <w:r>
        <w:rPr>
          <w:w w:val="105"/>
        </w:rPr>
        <w:t>upon</w:t>
      </w:r>
      <w:r>
        <w:rPr>
          <w:spacing w:val="36"/>
          <w:w w:val="105"/>
        </w:rPr>
        <w:t> </w:t>
      </w:r>
      <w:r>
        <w:rPr>
          <w:w w:val="105"/>
        </w:rPr>
        <w:t>failures).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LANL</w:t>
      </w:r>
      <w:r>
        <w:rPr>
          <w:spacing w:val="37"/>
          <w:w w:val="105"/>
        </w:rPr>
        <w:t> </w:t>
      </w:r>
      <w:r>
        <w:rPr>
          <w:w w:val="105"/>
        </w:rPr>
        <w:t>cluster,</w:t>
      </w:r>
      <w:r>
        <w:rPr>
          <w:spacing w:val="37"/>
          <w:w w:val="105"/>
        </w:rPr>
        <w:t> </w:t>
      </w:r>
      <w:r>
        <w:rPr>
          <w:w w:val="105"/>
        </w:rPr>
        <w:t>jobs</w:t>
      </w:r>
      <w:r>
        <w:rPr>
          <w:spacing w:val="36"/>
          <w:w w:val="105"/>
        </w:rPr>
        <w:t> </w:t>
      </w:r>
      <w:r>
        <w:rPr>
          <w:w w:val="105"/>
        </w:rPr>
        <w:t>represent</w:t>
      </w:r>
      <w:r>
        <w:rPr/>
      </w:r>
    </w:p>
    <w:p>
      <w:pPr>
        <w:spacing w:after="0" w:line="259" w:lineRule="auto"/>
        <w:jc w:val="both"/>
        <w:sectPr>
          <w:type w:val="continuous"/>
          <w:pgSz w:w="12240" w:h="15840"/>
          <w:pgMar w:top="460" w:bottom="280" w:left="1060" w:right="0"/>
          <w:cols w:num="2" w:equalWidth="0">
            <w:col w:w="4870" w:space="259"/>
            <w:col w:w="6051"/>
          </w:cols>
        </w:sectPr>
      </w:pPr>
    </w:p>
    <w:p>
      <w:pPr>
        <w:pStyle w:val="BodyText"/>
        <w:spacing w:line="256" w:lineRule="auto" w:before="58"/>
        <w:ind w:left="166" w:right="0" w:firstLine="0"/>
        <w:jc w:val="both"/>
      </w:pPr>
      <w:r>
        <w:rPr>
          <w:w w:val="105"/>
        </w:rPr>
        <w:t>tightly-coupled HPC applications where fault-tolerance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w w:val="103"/>
        </w:rPr>
        <w:t> </w:t>
      </w:r>
      <w:r>
        <w:rPr>
          <w:w w:val="105"/>
        </w:rPr>
        <w:t>achieved</w:t>
      </w:r>
      <w:r>
        <w:rPr>
          <w:spacing w:val="-10"/>
          <w:w w:val="105"/>
        </w:rPr>
        <w:t> </w:t>
      </w:r>
      <w:r>
        <w:rPr>
          <w:w w:val="105"/>
        </w:rPr>
        <w:t>mainly</w:t>
      </w:r>
      <w:r>
        <w:rPr>
          <w:spacing w:val="-8"/>
          <w:w w:val="105"/>
        </w:rPr>
        <w:t> </w:t>
      </w:r>
      <w:r>
        <w:rPr>
          <w:w w:val="105"/>
        </w:rPr>
        <w:t>through</w:t>
      </w:r>
      <w:r>
        <w:rPr>
          <w:spacing w:val="-10"/>
          <w:w w:val="105"/>
        </w:rPr>
        <w:t> </w:t>
      </w:r>
      <w:r>
        <w:rPr>
          <w:w w:val="105"/>
        </w:rPr>
        <w:t>application-level</w:t>
      </w:r>
      <w:r>
        <w:rPr>
          <w:spacing w:val="-12"/>
          <w:w w:val="105"/>
        </w:rPr>
        <w:t> </w:t>
      </w:r>
      <w:r>
        <w:rPr>
          <w:w w:val="105"/>
        </w:rPr>
        <w:t>checkpointing.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w w:val="105"/>
        </w:rPr>
        <w:t>LANL</w:t>
      </w:r>
      <w:r>
        <w:rPr>
          <w:spacing w:val="22"/>
          <w:w w:val="105"/>
        </w:rPr>
        <w:t> </w:t>
      </w:r>
      <w:r>
        <w:rPr>
          <w:w w:val="105"/>
        </w:rPr>
        <w:t>traces</w:t>
      </w:r>
      <w:r>
        <w:rPr>
          <w:spacing w:val="23"/>
          <w:w w:val="105"/>
        </w:rPr>
        <w:t> </w:t>
      </w:r>
      <w:r>
        <w:rPr>
          <w:w w:val="105"/>
        </w:rPr>
        <w:t>do</w:t>
      </w:r>
      <w:r>
        <w:rPr>
          <w:spacing w:val="23"/>
          <w:w w:val="105"/>
        </w:rPr>
        <w:t> </w:t>
      </w:r>
      <w:r>
        <w:rPr>
          <w:w w:val="105"/>
        </w:rPr>
        <w:t>not</w:t>
      </w:r>
      <w:r>
        <w:rPr>
          <w:spacing w:val="22"/>
          <w:w w:val="105"/>
        </w:rPr>
        <w:t> </w:t>
      </w:r>
      <w:r>
        <w:rPr>
          <w:w w:val="105"/>
        </w:rPr>
        <w:t>provide</w:t>
      </w:r>
      <w:r>
        <w:rPr>
          <w:spacing w:val="18"/>
          <w:w w:val="105"/>
        </w:rPr>
        <w:t> </w:t>
      </w:r>
      <w:r>
        <w:rPr>
          <w:w w:val="105"/>
        </w:rPr>
        <w:t>any</w:t>
      </w:r>
      <w:r>
        <w:rPr>
          <w:spacing w:val="23"/>
          <w:w w:val="105"/>
        </w:rPr>
        <w:t> </w:t>
      </w:r>
      <w:r>
        <w:rPr>
          <w:w w:val="105"/>
        </w:rPr>
        <w:t>data</w:t>
      </w:r>
      <w:r>
        <w:rPr>
          <w:spacing w:val="22"/>
          <w:w w:val="105"/>
        </w:rPr>
        <w:t> </w:t>
      </w:r>
      <w:r>
        <w:rPr>
          <w:w w:val="105"/>
        </w:rPr>
        <w:t>on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checkpointing</w:t>
      </w:r>
      <w:r>
        <w:rPr>
          <w:w w:val="103"/>
        </w:rPr>
        <w:t> </w:t>
      </w:r>
      <w:r>
        <w:rPr>
          <w:w w:val="105"/>
        </w:rPr>
        <w:t>parameters for these jobs. Google also do not</w:t>
      </w:r>
      <w:r>
        <w:rPr>
          <w:spacing w:val="39"/>
          <w:w w:val="105"/>
        </w:rPr>
        <w:t> </w:t>
      </w:r>
      <w:r>
        <w:rPr>
          <w:w w:val="105"/>
        </w:rPr>
        <w:t>provide</w:t>
      </w:r>
      <w:r>
        <w:rPr>
          <w:w w:val="103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job</w:t>
      </w:r>
      <w:r>
        <w:rPr>
          <w:spacing w:val="-7"/>
          <w:w w:val="105"/>
        </w:rPr>
        <w:t> </w:t>
      </w:r>
      <w:r>
        <w:rPr>
          <w:w w:val="105"/>
        </w:rPr>
        <w:t>fault-tolerance</w:t>
      </w:r>
      <w:r>
        <w:rPr>
          <w:spacing w:val="-12"/>
          <w:w w:val="105"/>
        </w:rPr>
        <w:t> </w:t>
      </w:r>
      <w:r>
        <w:rPr>
          <w:w w:val="105"/>
        </w:rPr>
        <w:t>conﬁguration,</w:t>
      </w:r>
      <w:r>
        <w:rPr>
          <w:spacing w:val="-12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effect</w:t>
      </w:r>
      <w:r>
        <w:rPr>
          <w:w w:val="103"/>
        </w:rPr>
        <w:t> </w:t>
      </w:r>
      <w:r>
        <w:rPr>
          <w:w w:val="105"/>
        </w:rPr>
        <w:t>of task re-execution during runtime on job reliability can</w:t>
      </w:r>
      <w:r>
        <w:rPr>
          <w:spacing w:val="6"/>
          <w:w w:val="105"/>
        </w:rPr>
        <w:t> </w:t>
      </w:r>
      <w:r>
        <w:rPr>
          <w:w w:val="105"/>
        </w:rPr>
        <w:t>be</w:t>
      </w:r>
      <w:r>
        <w:rPr>
          <w:w w:val="103"/>
        </w:rPr>
        <w:t> </w:t>
      </w:r>
      <w:r>
        <w:rPr>
          <w:w w:val="105"/>
        </w:rPr>
        <w:t>analyzed using the logs on task events. The CMU</w:t>
      </w:r>
      <w:r>
        <w:rPr>
          <w:spacing w:val="-18"/>
          <w:w w:val="105"/>
        </w:rPr>
        <w:t> </w:t>
      </w:r>
      <w:r>
        <w:rPr>
          <w:w w:val="105"/>
        </w:rPr>
        <w:t>OpenCloud</w:t>
      </w:r>
      <w:r>
        <w:rPr>
          <w:w w:val="103"/>
        </w:rPr>
        <w:t> </w:t>
      </w:r>
      <w:r>
        <w:rPr>
          <w:w w:val="105"/>
        </w:rPr>
        <w:t>trace however contains detailed information on job and  </w:t>
      </w:r>
      <w:r>
        <w:rPr>
          <w:spacing w:val="22"/>
          <w:w w:val="105"/>
        </w:rPr>
        <w:t> </w:t>
      </w:r>
      <w:r>
        <w:rPr>
          <w:w w:val="105"/>
        </w:rPr>
        <w:t>task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7"/>
          <w:szCs w:val="7"/>
        </w:rPr>
      </w:pPr>
      <w:r>
        <w:rPr/>
        <w:br w:type="column"/>
      </w:r>
      <w:r>
        <w:rPr>
          <w:rFonts w:ascii="Times New Roman"/>
          <w:sz w:val="7"/>
        </w:rPr>
      </w:r>
    </w:p>
    <w:p>
      <w:pPr>
        <w:spacing w:before="0"/>
        <w:ind w:left="200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rFonts w:ascii="Arial"/>
          <w:w w:val="90"/>
          <w:sz w:val="11"/>
        </w:rPr>
        <w:t>Job Configuration: Maximum #Mapper</w:t>
      </w:r>
      <w:r>
        <w:rPr>
          <w:rFonts w:ascii="Arial"/>
          <w:spacing w:val="26"/>
          <w:w w:val="90"/>
          <w:sz w:val="11"/>
        </w:rPr>
        <w:t> </w:t>
      </w:r>
      <w:r>
        <w:rPr>
          <w:rFonts w:ascii="Arial"/>
          <w:w w:val="90"/>
          <w:sz w:val="11"/>
        </w:rPr>
        <w:t>Retries</w:t>
      </w:r>
      <w:r>
        <w:rPr>
          <w:rFonts w:ascii="Arial"/>
          <w:sz w:val="11"/>
        </w:rPr>
      </w:r>
    </w:p>
    <w:p>
      <w:pPr>
        <w:spacing w:before="34"/>
        <w:ind w:left="166" w:right="0" w:firstLine="0"/>
        <w:jc w:val="left"/>
        <w:rPr>
          <w:rFonts w:ascii="Arial" w:hAnsi="Arial" w:cs="Arial" w:eastAsia="Arial"/>
          <w:sz w:val="9"/>
          <w:szCs w:val="9"/>
        </w:rPr>
      </w:pPr>
      <w:r>
        <w:rPr/>
        <w:pict>
          <v:group style="position:absolute;margin-left:329.218109pt;margin-top:2.553261pt;width:90.8pt;height:65.3pt;mso-position-horizontal-relative:page;mso-position-vertical-relative:paragraph;z-index:-692200" coordorigin="6584,51" coordsize="1816,1306">
            <v:group style="position:absolute;left:6585;top:1355;width:1814;height:2" coordorigin="6585,1355" coordsize="1814,2">
              <v:shape style="position:absolute;left:6585;top:1355;width:1814;height:2" coordorigin="6585,1355" coordsize="1814,0" path="m6585,1355l8399,1355e" filled="false" stroked="true" strokeweight=".098874pt" strokecolor="#000000">
                <v:path arrowok="t"/>
              </v:shape>
            </v:group>
            <v:group style="position:absolute;left:6585;top:52;width:1814;height:2" coordorigin="6585,52" coordsize="1814,2">
              <v:shape style="position:absolute;left:6585;top:52;width:1814;height:2" coordorigin="6585,52" coordsize="1814,0" path="m6585,52l8399,52e" filled="false" stroked="true" strokeweight=".098874pt" strokecolor="#000000">
                <v:path arrowok="t"/>
              </v:shape>
            </v:group>
            <v:group style="position:absolute;left:6585;top:52;width:2;height:1304" coordorigin="6585,52" coordsize="2,1304">
              <v:shape style="position:absolute;left:6585;top:52;width:2;height:1304" coordorigin="6585,52" coordsize="0,1304" path="m6585,1355l6585,52e" filled="false" stroked="true" strokeweight=".089423pt" strokecolor="#000000">
                <v:path arrowok="t"/>
              </v:shape>
            </v:group>
            <v:group style="position:absolute;left:8399;top:52;width:2;height:1304" coordorigin="8399,52" coordsize="2,1304">
              <v:shape style="position:absolute;left:8399;top:52;width:2;height:1304" coordorigin="8399,52" coordsize="0,1304" path="m8399,1355l8399,52e" filled="false" stroked="true" strokeweight=".089423pt" strokecolor="#000000">
                <v:path arrowok="t"/>
              </v:shape>
            </v:group>
            <v:group style="position:absolute;left:6585;top:1355;width:1814;height:2" coordorigin="6585,1355" coordsize="1814,2">
              <v:shape style="position:absolute;left:6585;top:1355;width:1814;height:2" coordorigin="6585,1355" coordsize="1814,0" path="m6585,1355l8399,1355e" filled="false" stroked="true" strokeweight=".098874pt" strokecolor="#000000">
                <v:path arrowok="t"/>
              </v:shape>
            </v:group>
            <v:group style="position:absolute;left:6585;top:52;width:2;height:1304" coordorigin="6585,52" coordsize="2,1304">
              <v:shape style="position:absolute;left:6585;top:52;width:2;height:1304" coordorigin="6585,52" coordsize="0,1304" path="m6585,1355l6585,52e" filled="false" stroked="true" strokeweight=".089423pt" strokecolor="#000000">
                <v:path arrowok="t"/>
              </v:shape>
            </v:group>
            <v:group style="position:absolute;left:6888;top:1335;width:2;height:21" coordorigin="6888,1335" coordsize="2,21">
              <v:shape style="position:absolute;left:6888;top:1335;width:2;height:21" coordorigin="6888,1335" coordsize="0,21" path="m6888,1355l6888,1335e" filled="false" stroked="true" strokeweight=".089423pt" strokecolor="#000000">
                <v:path arrowok="t"/>
              </v:shape>
            </v:group>
            <v:group style="position:absolute;left:6888;top:52;width:2;height:21" coordorigin="6888,52" coordsize="2,21">
              <v:shape style="position:absolute;left:6888;top:52;width:2;height:21" coordorigin="6888,52" coordsize="0,21" path="m6888,52l6888,72e" filled="false" stroked="true" strokeweight=".089423pt" strokecolor="#000000">
                <v:path arrowok="t"/>
              </v:shape>
            </v:group>
            <v:group style="position:absolute;left:7492;top:1335;width:2;height:21" coordorigin="7492,1335" coordsize="2,21">
              <v:shape style="position:absolute;left:7492;top:1335;width:2;height:21" coordorigin="7492,1335" coordsize="0,21" path="m7492,1355l7492,1335e" filled="false" stroked="true" strokeweight=".089423pt" strokecolor="#000000">
                <v:path arrowok="t"/>
              </v:shape>
            </v:group>
            <v:group style="position:absolute;left:7492;top:52;width:2;height:21" coordorigin="7492,52" coordsize="2,21">
              <v:shape style="position:absolute;left:7492;top:52;width:2;height:21" coordorigin="7492,52" coordsize="0,21" path="m7492,52l7492,72e" filled="false" stroked="true" strokeweight=".089423pt" strokecolor="#000000">
                <v:path arrowok="t"/>
              </v:shape>
            </v:group>
            <v:group style="position:absolute;left:8097;top:1335;width:2;height:21" coordorigin="8097,1335" coordsize="2,21">
              <v:shape style="position:absolute;left:8097;top:1335;width:2;height:21" coordorigin="8097,1335" coordsize="0,21" path="m8097,1355l8097,1335e" filled="false" stroked="true" strokeweight=".089423pt" strokecolor="#000000">
                <v:path arrowok="t"/>
              </v:shape>
            </v:group>
            <v:group style="position:absolute;left:8097;top:52;width:2;height:21" coordorigin="8097,52" coordsize="2,21">
              <v:shape style="position:absolute;left:8097;top:52;width:2;height:21" coordorigin="8097,52" coordsize="0,21" path="m8097,52l8097,72e" filled="false" stroked="true" strokeweight=".089423pt" strokecolor="#000000">
                <v:path arrowok="t"/>
              </v:shape>
            </v:group>
            <v:group style="position:absolute;left:6585;top:1355;width:18;height:2" coordorigin="6585,1355" coordsize="18,2">
              <v:shape style="position:absolute;left:6585;top:1355;width:18;height:2" coordorigin="6585,1355" coordsize="18,0" path="m6585,1355l6603,1355e" filled="false" stroked="true" strokeweight=".098874pt" strokecolor="#000000">
                <v:path arrowok="t"/>
              </v:shape>
            </v:group>
            <v:group style="position:absolute;left:8381;top:1355;width:19;height:2" coordorigin="8381,1355" coordsize="19,2">
              <v:shape style="position:absolute;left:8381;top:1355;width:19;height:2" coordorigin="8381,1355" coordsize="19,0" path="m8399,1355l8381,1355e" filled="false" stroked="true" strokeweight=".098874pt" strokecolor="#000000">
                <v:path arrowok="t"/>
              </v:shape>
            </v:group>
            <v:group style="position:absolute;left:6585;top:1037;width:18;height:2" coordorigin="6585,1037" coordsize="18,2">
              <v:shape style="position:absolute;left:6585;top:1037;width:18;height:2" coordorigin="6585,1037" coordsize="18,0" path="m6585,1037l6603,1037e" filled="false" stroked="true" strokeweight=".098874pt" strokecolor="#000000">
                <v:path arrowok="t"/>
              </v:shape>
            </v:group>
            <v:group style="position:absolute;left:8381;top:1037;width:19;height:2" coordorigin="8381,1037" coordsize="19,2">
              <v:shape style="position:absolute;left:8381;top:1037;width:19;height:2" coordorigin="8381,1037" coordsize="19,0" path="m8399,1037l8381,1037e" filled="false" stroked="true" strokeweight=".098874pt" strokecolor="#000000">
                <v:path arrowok="t"/>
              </v:shape>
            </v:group>
            <v:group style="position:absolute;left:6585;top:719;width:18;height:2" coordorigin="6585,719" coordsize="18,2">
              <v:shape style="position:absolute;left:6585;top:719;width:18;height:2" coordorigin="6585,719" coordsize="18,0" path="m6585,719l6603,719e" filled="false" stroked="true" strokeweight=".098874pt" strokecolor="#000000">
                <v:path arrowok="t"/>
              </v:shape>
            </v:group>
            <v:group style="position:absolute;left:8381;top:719;width:19;height:2" coordorigin="8381,719" coordsize="19,2">
              <v:shape style="position:absolute;left:8381;top:719;width:19;height:2" coordorigin="8381,719" coordsize="19,0" path="m8399,719l8381,719e" filled="false" stroked="true" strokeweight=".098874pt" strokecolor="#000000">
                <v:path arrowok="t"/>
              </v:shape>
            </v:group>
            <v:group style="position:absolute;left:6585;top:402;width:18;height:2" coordorigin="6585,402" coordsize="18,2">
              <v:shape style="position:absolute;left:6585;top:402;width:18;height:2" coordorigin="6585,402" coordsize="18,0" path="m6585,402l6603,402e" filled="false" stroked="true" strokeweight=".098874pt" strokecolor="#000000">
                <v:path arrowok="t"/>
              </v:shape>
            </v:group>
            <v:group style="position:absolute;left:8381;top:402;width:19;height:2" coordorigin="8381,402" coordsize="19,2">
              <v:shape style="position:absolute;left:8381;top:402;width:19;height:2" coordorigin="8381,402" coordsize="19,0" path="m8399,402l8381,402e" filled="false" stroked="true" strokeweight=".098874pt" strokecolor="#000000">
                <v:path arrowok="t"/>
              </v:shape>
            </v:group>
            <v:group style="position:absolute;left:6585;top:84;width:18;height:2" coordorigin="6585,84" coordsize="18,2">
              <v:shape style="position:absolute;left:6585;top:84;width:18;height:2" coordorigin="6585,84" coordsize="18,0" path="m6585,84l6603,84e" filled="false" stroked="true" strokeweight=".098874pt" strokecolor="#000000">
                <v:path arrowok="t"/>
              </v:shape>
            </v:group>
            <v:group style="position:absolute;left:8381;top:84;width:19;height:2" coordorigin="8381,84" coordsize="19,2">
              <v:shape style="position:absolute;left:8381;top:84;width:19;height:2" coordorigin="8381,84" coordsize="19,0" path="m8399,84l8381,84e" filled="false" stroked="true" strokeweight=".098874pt" strokecolor="#000000">
                <v:path arrowok="t"/>
              </v:shape>
            </v:group>
            <v:group style="position:absolute;left:6585;top:1355;width:1814;height:2" coordorigin="6585,1355" coordsize="1814,2">
              <v:shape style="position:absolute;left:6585;top:1355;width:1814;height:2" coordorigin="6585,1355" coordsize="1814,0" path="m6585,1355l8399,1355e" filled="false" stroked="true" strokeweight=".098874pt" strokecolor="#000000">
                <v:path arrowok="t"/>
              </v:shape>
            </v:group>
            <v:group style="position:absolute;left:6585;top:52;width:1814;height:2" coordorigin="6585,52" coordsize="1814,2">
              <v:shape style="position:absolute;left:6585;top:52;width:1814;height:2" coordorigin="6585,52" coordsize="1814,0" path="m6585,52l8399,52e" filled="false" stroked="true" strokeweight=".098874pt" strokecolor="#000000">
                <v:path arrowok="t"/>
              </v:shape>
            </v:group>
            <v:group style="position:absolute;left:6585;top:52;width:2;height:1304" coordorigin="6585,52" coordsize="2,1304">
              <v:shape style="position:absolute;left:6585;top:52;width:2;height:1304" coordorigin="6585,52" coordsize="0,1304" path="m6585,1355l6585,52e" filled="false" stroked="true" strokeweight=".089423pt" strokecolor="#000000">
                <v:path arrowok="t"/>
              </v:shape>
            </v:group>
            <v:group style="position:absolute;left:8399;top:52;width:2;height:1304" coordorigin="8399,52" coordsize="2,1304">
              <v:shape style="position:absolute;left:8399;top:52;width:2;height:1304" coordorigin="8399,52" coordsize="0,1304" path="m8399,1355l8399,52e" filled="false" stroked="true" strokeweight=".089423pt" strokecolor="#000000">
                <v:path arrowok="t"/>
              </v:shape>
            </v:group>
            <v:group style="position:absolute;left:6751;top:163;width:273;height:1193" coordorigin="6751,163" coordsize="273,1193">
              <v:shape style="position:absolute;left:6751;top:163;width:273;height:1193" coordorigin="6751,163" coordsize="273,1193" path="m6751,1355l7024,1355,7024,163,6751,163,6751,1355xe" filled="true" fillcolor="#00008f" stroked="false">
                <v:path arrowok="t"/>
                <v:fill type="solid"/>
              </v:shape>
            </v:group>
            <v:group style="position:absolute;left:6751;top:163;width:273;height:1193" coordorigin="6751,163" coordsize="273,1193">
              <v:shape style="position:absolute;left:6751;top:163;width:273;height:1193" coordorigin="6751,163" coordsize="273,1193" path="m6751,1355l6751,163,7024,163,7024,1355e" filled="false" stroked="true" strokeweight=".089891pt" strokecolor="#000000">
                <v:path arrowok="t"/>
              </v:shape>
            </v:group>
            <v:group style="position:absolute;left:7356;top:708;width:273;height:648" coordorigin="7356,708" coordsize="273,648">
              <v:shape style="position:absolute;left:7356;top:708;width:273;height:648" coordorigin="7356,708" coordsize="273,648" path="m7356,1355l7628,1355,7628,708,7356,708,7356,1355xe" filled="true" fillcolor="#00008f" stroked="false">
                <v:path arrowok="t"/>
                <v:fill type="solid"/>
              </v:shape>
            </v:group>
            <v:group style="position:absolute;left:7356;top:708;width:273;height:648" coordorigin="7356,708" coordsize="273,648">
              <v:shape style="position:absolute;left:7356;top:708;width:273;height:648" coordorigin="7356,708" coordsize="273,648" path="m7356,1355l7356,708,7628,708,7628,1355e" filled="false" stroked="true" strokeweight=".090842pt" strokecolor="#000000">
                <v:path arrowok="t"/>
              </v:shape>
            </v:group>
            <v:group style="position:absolute;left:7961;top:262;width:273;height:273" coordorigin="7961,262" coordsize="273,273">
              <v:shape style="position:absolute;left:7961;top:262;width:273;height:273" coordorigin="7961,262" coordsize="273,273" path="m7961,534l8233,534,8233,262,7961,262,7961,534xe" filled="true" fillcolor="#00008f" stroked="false">
                <v:path arrowok="t"/>
                <v:fill type="solid"/>
              </v:shape>
            </v:group>
            <v:group style="position:absolute;left:7961;top:1336;width:273;height:20" coordorigin="7961,1336" coordsize="273,20">
              <v:shape style="position:absolute;left:7961;top:1336;width:273;height:20" coordorigin="7961,1336" coordsize="273,20" path="m7961,1355l8233,1355,8233,1336,7961,1336,7961,1355xe" filled="true" fillcolor="#00008f" stroked="false">
                <v:path arrowok="t"/>
                <v:fill type="solid"/>
              </v:shape>
            </v:group>
            <v:group style="position:absolute;left:7961;top:262;width:273;height:1094" coordorigin="7961,262" coordsize="273,1094">
              <v:shape style="position:absolute;left:7961;top:262;width:273;height:1094" coordorigin="7961,262" coordsize="273,1094" path="m7961,1355l7961,262,8233,262,8233,1355e" filled="false" stroked="true" strokeweight=".089975pt" strokecolor="#000000">
                <v:path arrowok="t"/>
              </v:shape>
            </v:group>
            <v:group style="position:absolute;left:6751;top:160;width:273;height:2" coordorigin="6751,160" coordsize="273,2">
              <v:shape style="position:absolute;left:6751;top:160;width:273;height:2" coordorigin="6751,160" coordsize="273,0" path="m6751,160l7024,160e" filled="false" stroked="true" strokeweight=".264404pt" strokecolor="#001fff">
                <v:path arrowok="t"/>
              </v:shape>
            </v:group>
            <v:group style="position:absolute;left:6751;top:160;width:274;height:2" coordorigin="6751,160" coordsize="274,2">
              <v:shape style="position:absolute;left:6751;top:160;width:274;height:2" coordorigin="6751,160" coordsize="274,0" path="m6751,160l7024,160e" filled="false" stroked="true" strokeweight=".363189pt" strokecolor="#000000">
                <v:path arrowok="t"/>
              </v:shape>
            </v:group>
            <v:group style="position:absolute;left:7356;top:568;width:273;height:140" coordorigin="7356,568" coordsize="273,140">
              <v:shape style="position:absolute;left:7356;top:568;width:273;height:140" coordorigin="7356,568" coordsize="273,140" path="m7356,708l7628,708,7628,568,7356,568,7356,708xe" filled="true" fillcolor="#001fff" stroked="false">
                <v:path arrowok="t"/>
                <v:fill type="solid"/>
              </v:shape>
            </v:group>
            <v:group style="position:absolute;left:7356;top:568;width:273;height:140" coordorigin="7356,568" coordsize="273,140">
              <v:shape style="position:absolute;left:7356;top:568;width:273;height:140" coordorigin="7356,568" coordsize="273,140" path="m7356,708l7356,568,7628,568,7628,708,7356,708e" filled="false" stroked="true" strokeweight=".096902pt" strokecolor="#000000">
                <v:path arrowok="t"/>
              </v:shape>
            </v:group>
            <v:group style="position:absolute;left:7961;top:252;width:273;height:2" coordorigin="7961,252" coordsize="273,2">
              <v:shape style="position:absolute;left:7961;top:252;width:273;height:2" coordorigin="7961,252" coordsize="273,0" path="m7961,252l8233,252e" filled="false" stroked="true" strokeweight=".974757pt" strokecolor="#001fff">
                <v:path arrowok="t"/>
              </v:shape>
            </v:group>
            <v:group style="position:absolute;left:7960;top:252;width:274;height:2" coordorigin="7960,252" coordsize="274,2">
              <v:shape style="position:absolute;left:7960;top:252;width:274;height:2" coordorigin="7960,252" coordsize="274,0" path="m7960,252l8234,252e" filled="false" stroked="true" strokeweight="1.072925pt" strokecolor="#000000">
                <v:path arrowok="t"/>
              </v:shape>
            </v:group>
            <v:group style="position:absolute;left:6751;top:103;width:273;height:55" coordorigin="6751,103" coordsize="273,55">
              <v:shape style="position:absolute;left:6751;top:103;width:273;height:55" coordorigin="6751,103" coordsize="273,55" path="m6751,158l7024,158,7024,103,6751,103,6751,158xe" filled="true" fillcolor="#00afff" stroked="false">
                <v:path arrowok="t"/>
                <v:fill type="solid"/>
              </v:shape>
            </v:group>
            <v:group style="position:absolute;left:6751;top:103;width:273;height:55" coordorigin="6751,103" coordsize="273,55">
              <v:shape style="position:absolute;left:6751;top:103;width:273;height:55" coordorigin="6751,103" coordsize="273,55" path="m6751,158l6751,103,7024,103,7024,158,6751,158e" filled="false" stroked="true" strokeweight=".098509pt" strokecolor="#000000">
                <v:path arrowok="t"/>
              </v:shape>
            </v:group>
            <v:group style="position:absolute;left:7356;top:356;width:273;height:212" coordorigin="7356,356" coordsize="273,212">
              <v:shape style="position:absolute;left:7356;top:356;width:273;height:212" coordorigin="7356,356" coordsize="273,212" path="m7356,568l7628,568,7628,356,7356,356,7356,568xe" filled="true" fillcolor="#00afff" stroked="false">
                <v:path arrowok="t"/>
                <v:fill type="solid"/>
              </v:shape>
            </v:group>
            <v:group style="position:absolute;left:7356;top:357;width:273;height:212" coordorigin="7356,357" coordsize="273,212">
              <v:shape style="position:absolute;left:7356;top:357;width:273;height:212" coordorigin="7356,357" coordsize="273,212" path="m7356,568l7356,357,7628,357,7628,568,7356,568e" filled="false" stroked="true" strokeweight=".095311pt" strokecolor="#000000">
                <v:path arrowok="t"/>
              </v:shape>
            </v:group>
            <v:group style="position:absolute;left:7961;top:111;width:273;height:132" coordorigin="7961,111" coordsize="273,132">
              <v:shape style="position:absolute;left:7961;top:111;width:273;height:132" coordorigin="7961,111" coordsize="273,132" path="m7961,242l8233,242,8233,111,7961,111,7961,242xe" filled="true" fillcolor="#00afff" stroked="false">
                <v:path arrowok="t"/>
                <v:fill type="solid"/>
              </v:shape>
            </v:group>
            <v:group style="position:absolute;left:7961;top:111;width:273;height:132" coordorigin="7961,111" coordsize="273,132">
              <v:shape style="position:absolute;left:7961;top:111;width:273;height:132" coordorigin="7961,111" coordsize="273,132" path="m7961,243l7961,111,8233,111,8233,243,7961,243e" filled="false" stroked="true" strokeweight=".097093pt" strokecolor="#000000">
                <v:path arrowok="t"/>
              </v:shape>
            </v:group>
            <v:group style="position:absolute;left:6752;top:103;width:273;height:2" coordorigin="6752,103" coordsize="273,2">
              <v:shape style="position:absolute;left:6752;top:103;width:273;height:2" coordorigin="6752,103" coordsize="273,0" path="m6752,103l7024,103e" filled="false" stroked="true" strokeweight=".032585pt" strokecolor="#3fffbf">
                <v:path arrowok="t"/>
              </v:shape>
            </v:group>
            <v:group style="position:absolute;left:6751;top:103;width:274;height:2" coordorigin="6751,103" coordsize="274,2">
              <v:shape style="position:absolute;left:6751;top:103;width:274;height:2" coordorigin="6751,103" coordsize="274,0" path="m6751,103l7024,103e" filled="false" stroked="true" strokeweight=".132158pt" strokecolor="#000000">
                <v:path arrowok="t"/>
              </v:shape>
            </v:group>
            <v:group style="position:absolute;left:7356;top:322;width:273;height:35" coordorigin="7356,322" coordsize="273,35">
              <v:shape style="position:absolute;left:7356;top:322;width:273;height:35" coordorigin="7356,322" coordsize="273,35" path="m7356,356l7628,356,7628,322,7356,322,7356,356xe" filled="true" fillcolor="#3fffbf" stroked="false">
                <v:path arrowok="t"/>
                <v:fill type="solid"/>
              </v:shape>
            </v:group>
            <v:group style="position:absolute;left:7356;top:322;width:273;height:35" coordorigin="7356,322" coordsize="273,35">
              <v:shape style="position:absolute;left:7356;top:322;width:273;height:35" coordorigin="7356,322" coordsize="273,35" path="m7356,357l7356,322,7628,322,7628,357,7356,357e" filled="false" stroked="true" strokeweight=".098725pt" strokecolor="#000000">
                <v:path arrowok="t"/>
              </v:shape>
            </v:group>
            <v:group style="position:absolute;left:7961;top:109;width:273;height:2" coordorigin="7961,109" coordsize="273,2">
              <v:shape style="position:absolute;left:7961;top:109;width:273;height:2" coordorigin="7961,109" coordsize="273,0" path="m7961,109l8233,109e" filled="false" stroked="true" strokeweight=".230888pt" strokecolor="#3fffbf">
                <v:path arrowok="t"/>
              </v:shape>
            </v:group>
            <v:group style="position:absolute;left:7960;top:109;width:274;height:2" coordorigin="7960,109" coordsize="274,2">
              <v:shape style="position:absolute;left:7960;top:109;width:274;height:2" coordorigin="7960,109" coordsize="274,0" path="m7960,109l8234,109e" filled="false" stroked="true" strokeweight=".329905pt" strokecolor="#000000">
                <v:path arrowok="t"/>
              </v:shape>
            </v:group>
            <v:group style="position:absolute;left:6752;top:100;width:273;height:2" coordorigin="6752,100" coordsize="273,2">
              <v:shape style="position:absolute;left:6752;top:100;width:273;height:2" coordorigin="6752,100" coordsize="273,0" path="m6752,100l7024,100e" filled="false" stroked="true" strokeweight=".280231pt" strokecolor="#cfff2f">
                <v:path arrowok="t"/>
              </v:shape>
            </v:group>
            <v:group style="position:absolute;left:6751;top:100;width:274;height:2" coordorigin="6751,100" coordsize="274,2">
              <v:shape style="position:absolute;left:6751;top:100;width:274;height:2" coordorigin="6751,100" coordsize="274,0" path="m6751,100l7024,100e" filled="false" stroked="true" strokeweight=".379831pt" strokecolor="#000000">
                <v:path arrowok="t"/>
              </v:shape>
            </v:group>
            <v:group style="position:absolute;left:7356;top:272;width:273;height:51" coordorigin="7356,272" coordsize="273,51">
              <v:shape style="position:absolute;left:7356;top:272;width:273;height:51" coordorigin="7356,272" coordsize="273,51" path="m7356,322l7628,322,7628,272,7356,272,7356,322xe" filled="true" fillcolor="#cfff2f" stroked="false">
                <v:path arrowok="t"/>
                <v:fill type="solid"/>
              </v:shape>
            </v:group>
            <v:group style="position:absolute;left:7356;top:272;width:273;height:51" coordorigin="7356,272" coordsize="273,51">
              <v:shape style="position:absolute;left:7356;top:272;width:273;height:51" coordorigin="7356,272" coordsize="273,51" path="m7356,322l7356,272,7628,272,7628,322,7356,322e" filled="false" stroked="true" strokeweight=".098559pt" strokecolor="#000000">
                <v:path arrowok="t"/>
              </v:shape>
            </v:group>
            <v:group style="position:absolute;left:7961;top:103;width:273;height:2" coordorigin="7961,103" coordsize="273,2">
              <v:shape style="position:absolute;left:7961;top:103;width:273;height:2" coordorigin="7961,103" coordsize="273,0" path="m7961,103l8233,103e" filled="false" stroked="true" strokeweight=".379848pt" strokecolor="#cfff2f">
                <v:path arrowok="t"/>
              </v:shape>
            </v:group>
            <v:group style="position:absolute;left:7960;top:103;width:274;height:2" coordorigin="7960,103" coordsize="274,2">
              <v:shape style="position:absolute;left:7960;top:103;width:274;height:2" coordorigin="7960,103" coordsize="274,0" path="m7960,103l8234,103e" filled="false" stroked="true" strokeweight=".479684pt" strokecolor="#000000">
                <v:path arrowok="t"/>
              </v:shape>
            </v:group>
            <v:group style="position:absolute;left:6752;top:91;width:273;height:2" coordorigin="6752,91" coordsize="273,2">
              <v:shape style="position:absolute;left:6752;top:91;width:273;height:2" coordorigin="6752,91" coordsize="273,0" path="m6752,91l7024,91e" filled="false" stroked="true" strokeweight=".561393pt" strokecolor="#ff9f00">
                <v:path arrowok="t"/>
              </v:shape>
            </v:group>
            <v:group style="position:absolute;left:6751;top:91;width:274;height:2" coordorigin="6751,91" coordsize="274,2">
              <v:shape style="position:absolute;left:6751;top:91;width:274;height:2" coordorigin="6751,91" coordsize="274,0" path="m6751,91l7024,91e" filled="false" stroked="true" strokeweight=".65981pt" strokecolor="#000000">
                <v:path arrowok="t"/>
              </v:shape>
            </v:group>
            <v:group style="position:absolute;left:7356;top:123;width:273;height:149" coordorigin="7356,123" coordsize="273,149">
              <v:shape style="position:absolute;left:7356;top:123;width:273;height:149" coordorigin="7356,123" coordsize="273,149" path="m7356,271l7628,271,7628,123,7356,123,7356,271xe" filled="true" fillcolor="#ff9f00" stroked="false">
                <v:path arrowok="t"/>
                <v:fill type="solid"/>
              </v:shape>
            </v:group>
            <v:group style="position:absolute;left:7356;top:123;width:273;height:149" coordorigin="7356,123" coordsize="273,149">
              <v:shape style="position:absolute;left:7356;top:123;width:273;height:149" coordorigin="7356,123" coordsize="273,149" path="m7356,272l7356,123,7628,123,7628,272,7356,272e" filled="false" stroked="true" strokeweight=".096695pt" strokecolor="#000000">
                <v:path arrowok="t"/>
              </v:shape>
            </v:group>
            <v:group style="position:absolute;left:7961;top:92;width:273;height:2" coordorigin="7961,92" coordsize="273,2">
              <v:shape style="position:absolute;left:7961;top:92;width:273;height:2" coordorigin="7961,92" coordsize="273,0" path="m7961,92l8233,92e" filled="false" stroked="true" strokeweight=".660079pt" strokecolor="#ff9f00">
                <v:path arrowok="t"/>
              </v:shape>
            </v:group>
            <v:group style="position:absolute;left:7960;top:93;width:274;height:2" coordorigin="7960,93" coordsize="274,2">
              <v:shape style="position:absolute;left:7960;top:93;width:274;height:2" coordorigin="7960,93" coordsize="274,0" path="m7960,93l8234,93e" filled="false" stroked="true" strokeweight=".758684pt" strokecolor="#000000">
                <v:path arrowok="t"/>
              </v:shape>
            </v:group>
            <v:group style="position:absolute;left:6752;top:85;width:273;height:2" coordorigin="6752,85" coordsize="273,2">
              <v:shape style="position:absolute;left:6752;top:85;width:273;height:2" coordorigin="6752,85" coordsize="273,0" path="m6752,85l7024,85e" filled="false" stroked="true" strokeweight=".016758pt" strokecolor="#ff1000">
                <v:path arrowok="t"/>
              </v:shape>
            </v:group>
            <v:group style="position:absolute;left:6751;top:86;width:274;height:2" coordorigin="6751,86" coordsize="274,2">
              <v:shape style="position:absolute;left:6751;top:86;width:274;height:2" coordorigin="6751,86" coordsize="274,0" path="m6751,86l7024,86e" filled="false" stroked="true" strokeweight=".115516pt" strokecolor="#000000">
                <v:path arrowok="t"/>
              </v:shape>
            </v:group>
            <v:group style="position:absolute;left:7356;top:120;width:273;height:2" coordorigin="7356,120" coordsize="273,2">
              <v:shape style="position:absolute;left:7356;top:120;width:273;height:2" coordorigin="7356,120" coordsize="273,0" path="m7356,120l7628,120e" filled="false" stroked="true" strokeweight=".215061pt" strokecolor="#ff1000">
                <v:path arrowok="t"/>
              </v:shape>
            </v:group>
            <v:group style="position:absolute;left:7355;top:121;width:274;height:2" coordorigin="7355,121" coordsize="274,2">
              <v:shape style="position:absolute;left:7355;top:121;width:274;height:2" coordorigin="7355,121" coordsize="274,0" path="m7355,121l7629,121e" filled="false" stroked="true" strokeweight=".313263pt" strokecolor="#000000">
                <v:path arrowok="t"/>
              </v:shape>
            </v:group>
            <v:group style="position:absolute;left:7961;top:85;width:273;height:2" coordorigin="7961,85" coordsize="273,2">
              <v:shape style="position:absolute;left:7961;top:85;width:273;height:2" coordorigin="7961,85" coordsize="273,0" path="m7961,85l8233,85e" filled="false" stroked="true" strokeweight=".082859pt" strokecolor="#ff1000">
                <v:path arrowok="t"/>
              </v:shape>
            </v:group>
            <v:group style="position:absolute;left:7960;top:85;width:274;height:2" coordorigin="7960,85" coordsize="274,2">
              <v:shape style="position:absolute;left:7960;top:85;width:274;height:2" coordorigin="7960,85" coordsize="274,0" path="m7960,85l8234,85e" filled="false" stroked="true" strokeweight=".182084pt" strokecolor="#000000">
                <v:path arrowok="t"/>
              </v:shape>
            </v:group>
            <v:group style="position:absolute;left:6752;top:85;width:273;height:2" coordorigin="6752,85" coordsize="273,2">
              <v:shape style="position:absolute;left:6752;top:85;width:273;height:2" coordorigin="6752,85" coordsize="273,0" path="m6752,85l7024,85e" filled="false" stroked="true" strokeweight=".066101pt" strokecolor="#7f0000">
                <v:path arrowok="t"/>
              </v:shape>
            </v:group>
            <v:group style="position:absolute;left:6751;top:85;width:274;height:2" coordorigin="6751,85" coordsize="274,2">
              <v:shape style="position:absolute;left:6751;top:85;width:274;height:2" coordorigin="6751,85" coordsize="274,0" path="m6751,85l7024,85e" filled="false" stroked="true" strokeweight=".164463pt" strokecolor="#000000">
                <v:path arrowok="t"/>
              </v:shape>
            </v:group>
            <v:group style="position:absolute;left:7356;top:101;width:273;height:2" coordorigin="7356,101" coordsize="273,2">
              <v:shape style="position:absolute;left:7356;top:101;width:273;height:2" coordorigin="7356,101" coordsize="273,0" path="m7356,101l7628,101e" filled="false" stroked="true" strokeweight="1.716764pt" strokecolor="#7f0000">
                <v:path arrowok="t"/>
              </v:shape>
            </v:group>
            <v:group style="position:absolute;left:7356;top:84;width:273;height:35" coordorigin="7356,84" coordsize="273,35">
              <v:shape style="position:absolute;left:7356;top:84;width:273;height:35" coordorigin="7356,84" coordsize="273,35" path="m7356,118l7356,84,7628,84,7628,118,7356,118e" filled="false" stroked="true" strokeweight=".098725pt" strokecolor="#000000">
                <v:path arrowok="t"/>
              </v:shape>
            </v:group>
            <v:group style="position:absolute;left:7961;top:84;width:273;height:2" coordorigin="7961,84" coordsize="273,2">
              <v:shape style="position:absolute;left:7961;top:84;width:273;height:2" coordorigin="7961,84" coordsize="273,0" path="m7961,84l8233,84e" filled="false" stroked="true" strokeweight="0pt" strokecolor="#7f0000">
                <v:path arrowok="t"/>
              </v:shape>
            </v:group>
            <v:group style="position:absolute;left:7961;top:84;width:273;height:2" coordorigin="7961,84" coordsize="273,2">
              <v:shape style="position:absolute;left:7961;top:84;width:273;height:2" coordorigin="7961,84" coordsize="273,0" path="m7961,84l8233,84,7961,84e" filled="false" stroked="true" strokeweight=".098874pt" strokecolor="#000000">
                <v:path arrowok="t"/>
              </v:shape>
            </v:group>
            <v:group style="position:absolute;left:7879;top:534;width:503;height:802" coordorigin="7879,534" coordsize="503,802">
              <v:shape style="position:absolute;left:7879;top:534;width:503;height:802" coordorigin="7879,534" coordsize="503,802" path="m7879,1336l8381,1336,8381,534,7879,534,7879,1336xe" filled="true" fillcolor="#ffffff" stroked="false">
                <v:path arrowok="t"/>
                <v:fill type="solid"/>
              </v:shape>
            </v:group>
            <v:group style="position:absolute;left:7879;top:535;width:503;height:802" coordorigin="7879,535" coordsize="503,802">
              <v:shape style="position:absolute;left:7879;top:535;width:503;height:802" coordorigin="7879,535" coordsize="503,802" path="m7879,1336l7879,535,8381,535,8381,1336,7879,1336e" filled="false" stroked="true" strokeweight=".092091pt" strokecolor="#ffffff">
                <v:path arrowok="t"/>
              </v:shape>
            </v:group>
            <v:group style="position:absolute;left:7879;top:1336;width:503;height:2" coordorigin="7879,1336" coordsize="503,2">
              <v:shape style="position:absolute;left:7879;top:1336;width:503;height:2" coordorigin="7879,1336" coordsize="503,0" path="m7879,1336l8381,1336e" filled="false" stroked="true" strokeweight=".098874pt" strokecolor="#000000">
                <v:path arrowok="t"/>
              </v:shape>
            </v:group>
            <v:group style="position:absolute;left:7879;top:535;width:503;height:2" coordorigin="7879,535" coordsize="503,2">
              <v:shape style="position:absolute;left:7879;top:535;width:503;height:2" coordorigin="7879,535" coordsize="503,0" path="m7879,535l8381,535e" filled="false" stroked="true" strokeweight=".098874pt" strokecolor="#000000">
                <v:path arrowok="t"/>
              </v:shape>
            </v:group>
            <v:group style="position:absolute;left:7879;top:535;width:2;height:802" coordorigin="7879,535" coordsize="2,802">
              <v:shape style="position:absolute;left:7879;top:535;width:2;height:802" coordorigin="7879,535" coordsize="0,802" path="m7879,1336l7879,535e" filled="false" stroked="true" strokeweight=".089423pt" strokecolor="#000000">
                <v:path arrowok="t"/>
              </v:shape>
            </v:group>
            <v:group style="position:absolute;left:8381;top:535;width:2;height:802" coordorigin="8381,535" coordsize="2,802">
              <v:shape style="position:absolute;left:8381;top:535;width:2;height:802" coordorigin="8381,535" coordsize="0,802" path="m8381,1336l8381,535e" filled="false" stroked="true" strokeweight=".089423pt" strokecolor="#000000">
                <v:path arrowok="t"/>
              </v:shape>
            </v:group>
            <v:group style="position:absolute;left:7879;top:1336;width:503;height:2" coordorigin="7879,1336" coordsize="503,2">
              <v:shape style="position:absolute;left:7879;top:1336;width:503;height:2" coordorigin="7879,1336" coordsize="503,0" path="m7879,1336l8381,1336e" filled="false" stroked="true" strokeweight=".098874pt" strokecolor="#000000">
                <v:path arrowok="t"/>
              </v:shape>
            </v:group>
            <v:group style="position:absolute;left:7879;top:535;width:2;height:802" coordorigin="7879,535" coordsize="2,802">
              <v:shape style="position:absolute;left:7879;top:535;width:2;height:802" coordorigin="7879,535" coordsize="0,802" path="m7879,1336l7879,535e" filled="false" stroked="true" strokeweight=".089423pt" strokecolor="#000000">
                <v:path arrowok="t"/>
              </v:shape>
            </v:group>
            <v:group style="position:absolute;left:7879;top:1336;width:503;height:2" coordorigin="7879,1336" coordsize="503,2">
              <v:shape style="position:absolute;left:7879;top:1336;width:503;height:2" coordorigin="7879,1336" coordsize="503,0" path="m7879,1336l8381,1336e" filled="false" stroked="true" strokeweight=".098874pt" strokecolor="#000000">
                <v:path arrowok="t"/>
              </v:shape>
            </v:group>
            <v:group style="position:absolute;left:7879;top:535;width:503;height:2" coordorigin="7879,535" coordsize="503,2">
              <v:shape style="position:absolute;left:7879;top:535;width:503;height:2" coordorigin="7879,535" coordsize="503,0" path="m7879,535l8381,535e" filled="false" stroked="true" strokeweight=".098874pt" strokecolor="#000000">
                <v:path arrowok="t"/>
              </v:shape>
            </v:group>
            <v:group style="position:absolute;left:7879;top:535;width:2;height:802" coordorigin="7879,535" coordsize="2,802">
              <v:shape style="position:absolute;left:7879;top:535;width:2;height:802" coordorigin="7879,535" coordsize="0,802" path="m7879,1336l7879,535e" filled="false" stroked="true" strokeweight=".089423pt" strokecolor="#000000">
                <v:path arrowok="t"/>
              </v:shape>
            </v:group>
            <v:group style="position:absolute;left:8381;top:535;width:2;height:802" coordorigin="8381,535" coordsize="2,802">
              <v:shape style="position:absolute;left:8381;top:535;width:2;height:802" coordorigin="8381,535" coordsize="0,802" path="m8381,1336l8381,535e" filled="false" stroked="true" strokeweight=".089423pt" strokecolor="#000000">
                <v:path arrowok="t"/>
              </v:shape>
            </v:group>
            <v:group style="position:absolute;left:7900;top:590;width:105;height:2" coordorigin="7900,590" coordsize="105,2">
              <v:shape style="position:absolute;left:7900;top:590;width:105;height:2" coordorigin="7900,590" coordsize="105,0" path="m7900,590l8004,590e" filled="false" stroked="true" strokeweight="3.780791pt" strokecolor="#00008f">
                <v:path arrowok="t"/>
              </v:shape>
            </v:group>
            <v:group style="position:absolute;left:7900;top:552;width:105;height:76" coordorigin="7900,552" coordsize="105,76">
              <v:shape style="position:absolute;left:7900;top:552;width:105;height:76" coordorigin="7900,552" coordsize="105,76" path="m7900,628l7900,552,8004,552,8004,628,7900,628e" filled="false" stroked="true" strokeweight=".095616pt" strokecolor="#000000">
                <v:path arrowok="t"/>
              </v:shape>
            </v:group>
            <v:group style="position:absolute;left:7900;top:688;width:105;height:2" coordorigin="7900,688" coordsize="105,2">
              <v:shape style="position:absolute;left:7900;top:688;width:105;height:2" coordorigin="7900,688" coordsize="105,0" path="m7900,688l8004,688e" filled="false" stroked="true" strokeweight="3.781722pt" strokecolor="#001fff">
                <v:path arrowok="t"/>
              </v:shape>
            </v:group>
            <v:group style="position:absolute;left:7900;top:651;width:105;height:76" coordorigin="7900,651" coordsize="105,76">
              <v:shape style="position:absolute;left:7900;top:651;width:105;height:76" coordorigin="7900,651" coordsize="105,76" path="m7900,726l7900,651,8004,651,8004,726,7900,726e" filled="false" stroked="true" strokeweight=".095615pt" strokecolor="#000000">
                <v:path arrowok="t"/>
              </v:shape>
            </v:group>
            <v:group style="position:absolute;left:7900;top:787;width:105;height:2" coordorigin="7900,787" coordsize="105,2">
              <v:shape style="position:absolute;left:7900;top:787;width:105;height:2" coordorigin="7900,787" coordsize="105,0" path="m7900,787l8004,787e" filled="false" stroked="true" strokeweight="3.780791pt" strokecolor="#00afff">
                <v:path arrowok="t"/>
              </v:shape>
            </v:group>
            <v:group style="position:absolute;left:7900;top:749;width:105;height:76" coordorigin="7900,749" coordsize="105,76">
              <v:shape style="position:absolute;left:7900;top:749;width:105;height:76" coordorigin="7900,749" coordsize="105,76" path="m7900,825l7900,749,8004,749,8004,825,7900,825e" filled="false" stroked="true" strokeweight=".095616pt" strokecolor="#000000">
                <v:path arrowok="t"/>
              </v:shape>
            </v:group>
            <v:group style="position:absolute;left:7900;top:886;width:105;height:2" coordorigin="7900,886" coordsize="105,2">
              <v:shape style="position:absolute;left:7900;top:886;width:105;height:2" coordorigin="7900,886" coordsize="105,0" path="m7900,886l8004,886e" filled="false" stroked="true" strokeweight="3.781722pt" strokecolor="#3fffbf">
                <v:path arrowok="t"/>
              </v:shape>
            </v:group>
            <v:group style="position:absolute;left:7900;top:848;width:105;height:76" coordorigin="7900,848" coordsize="105,76">
              <v:shape style="position:absolute;left:7900;top:848;width:105;height:76" coordorigin="7900,848" coordsize="105,76" path="m7900,924l7900,848,8004,848,8004,924,7900,924e" filled="false" stroked="true" strokeweight=".095615pt" strokecolor="#000000">
                <v:path arrowok="t"/>
              </v:shape>
            </v:group>
            <v:group style="position:absolute;left:7900;top:984;width:105;height:2" coordorigin="7900,984" coordsize="105,2">
              <v:shape style="position:absolute;left:7900;top:984;width:105;height:2" coordorigin="7900,984" coordsize="105,0" path="m7900,984l8004,984e" filled="false" stroked="true" strokeweight="3.780791pt" strokecolor="#cfff2f">
                <v:path arrowok="t"/>
              </v:shape>
            </v:group>
            <v:group style="position:absolute;left:7900;top:946;width:105;height:76" coordorigin="7900,946" coordsize="105,76">
              <v:shape style="position:absolute;left:7900;top:946;width:105;height:76" coordorigin="7900,946" coordsize="105,76" path="m7900,1022l7900,946,8004,946,8004,1022,7900,1022e" filled="false" stroked="true" strokeweight=".095616pt" strokecolor="#000000">
                <v:path arrowok="t"/>
              </v:shape>
            </v:group>
            <v:group style="position:absolute;left:7900;top:1083;width:105;height:2" coordorigin="7900,1083" coordsize="105,2">
              <v:shape style="position:absolute;left:7900;top:1083;width:105;height:2" coordorigin="7900,1083" coordsize="105,0" path="m7900,1083l8004,1083e" filled="false" stroked="true" strokeweight="3.780791pt" strokecolor="#ff9f00">
                <v:path arrowok="t"/>
              </v:shape>
            </v:group>
            <v:group style="position:absolute;left:7900;top:1045;width:105;height:76" coordorigin="7900,1045" coordsize="105,76">
              <v:shape style="position:absolute;left:7900;top:1045;width:105;height:76" coordorigin="7900,1045" coordsize="105,76" path="m7900,1121l7900,1045,8004,1045,8004,1121,7900,1121e" filled="false" stroked="true" strokeweight=".095616pt" strokecolor="#000000">
                <v:path arrowok="t"/>
              </v:shape>
            </v:group>
            <v:group style="position:absolute;left:7900;top:1181;width:105;height:2" coordorigin="7900,1181" coordsize="105,2">
              <v:shape style="position:absolute;left:7900;top:1181;width:105;height:2" coordorigin="7900,1181" coordsize="105,0" path="m7900,1181l8004,1181e" filled="false" stroked="true" strokeweight="3.780791pt" strokecolor="#ff1000">
                <v:path arrowok="t"/>
              </v:shape>
            </v:group>
            <v:group style="position:absolute;left:7900;top:1144;width:105;height:76" coordorigin="7900,1144" coordsize="105,76">
              <v:shape style="position:absolute;left:7900;top:1144;width:105;height:76" coordorigin="7900,1144" coordsize="105,76" path="m7900,1219l7900,1144,8004,1144,8004,1219,7900,1219e" filled="false" stroked="true" strokeweight=".095616pt" strokecolor="#000000">
                <v:path arrowok="t"/>
              </v:shape>
            </v:group>
            <v:group style="position:absolute;left:7900;top:1280;width:105;height:2" coordorigin="7900,1280" coordsize="105,2">
              <v:shape style="position:absolute;left:7900;top:1280;width:105;height:2" coordorigin="7900,1280" coordsize="105,0" path="m7900,1280l8004,1280e" filled="false" stroked="true" strokeweight="3.781722pt" strokecolor="#7f0000">
                <v:path arrowok="t"/>
              </v:shape>
            </v:group>
            <v:group style="position:absolute;left:7900;top:1242;width:105;height:76" coordorigin="7900,1242" coordsize="105,76">
              <v:shape style="position:absolute;left:7900;top:1242;width:105;height:76" coordorigin="7900,1242" coordsize="105,76" path="m7900,1318l7900,1242,8004,1242,8004,1318,7900,1318e" filled="false" stroked="true" strokeweight=".095616pt" strokecolor="#000000">
                <v:path arrowok="t"/>
              </v:shape>
            </v:group>
            <w10:wrap type="none"/>
          </v:group>
        </w:pict>
      </w:r>
      <w:r>
        <w:rPr>
          <w:rFonts w:ascii="Arial"/>
          <w:sz w:val="9"/>
        </w:rPr>
        <w:t>100</w:t>
      </w: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line="240" w:lineRule="auto" w:before="7"/>
        <w:rPr>
          <w:rFonts w:ascii="Arial" w:hAnsi="Arial" w:cs="Arial" w:eastAsia="Arial"/>
          <w:sz w:val="10"/>
          <w:szCs w:val="10"/>
        </w:rPr>
      </w:pPr>
    </w:p>
    <w:p>
      <w:pPr>
        <w:spacing w:before="0"/>
        <w:ind w:left="212" w:right="0" w:firstLine="0"/>
        <w:jc w:val="left"/>
        <w:rPr>
          <w:rFonts w:ascii="Arial" w:hAnsi="Arial" w:cs="Arial" w:eastAsia="Arial"/>
          <w:sz w:val="9"/>
          <w:szCs w:val="9"/>
        </w:rPr>
      </w:pPr>
      <w:r>
        <w:rPr/>
        <w:pict>
          <v:shape style="position:absolute;margin-left:314.859314pt;margin-top:-1.54792pt;width:7.2pt;height:38.1pt;mso-position-horizontal-relative:page;mso-position-vertical-relative:paragraph;z-index:4192" type="#_x0000_t202" filled="false" stroked="false">
            <v:textbox inset="0,0,0,0" style="layout-flow:vertical;mso-layout-flow-alt:bottom-to-top">
              <w:txbxContent>
                <w:p>
                  <w:pPr>
                    <w:spacing w:before="6"/>
                    <w:ind w:left="20" w:right="0" w:firstLine="0"/>
                    <w:jc w:val="left"/>
                    <w:rPr>
                      <w:rFonts w:ascii="Arial" w:hAnsi="Arial" w:cs="Arial" w:eastAsia="Arial"/>
                      <w:sz w:val="10"/>
                      <w:szCs w:val="10"/>
                    </w:rPr>
                  </w:pPr>
                  <w:r>
                    <w:rPr>
                      <w:rFonts w:ascii="Arial"/>
                      <w:w w:val="114"/>
                      <w:sz w:val="10"/>
                    </w:rPr>
                    <w:t>Percentage</w:t>
                  </w:r>
                  <w:r>
                    <w:rPr>
                      <w:rFonts w:ascii="Arial"/>
                      <w:spacing w:val="4"/>
                      <w:sz w:val="10"/>
                    </w:rPr>
                    <w:t> </w:t>
                  </w:r>
                  <w:r>
                    <w:rPr>
                      <w:rFonts w:ascii="Arial"/>
                      <w:w w:val="114"/>
                      <w:sz w:val="10"/>
                    </w:rPr>
                    <w:t>%</w:t>
                  </w:r>
                  <w:r>
                    <w:rPr>
                      <w:rFonts w:ascii="Arial"/>
                      <w:sz w:val="1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sz w:val="9"/>
        </w:rPr>
        <w:t>90</w:t>
      </w:r>
    </w:p>
    <w:p>
      <w:pPr>
        <w:spacing w:line="240" w:lineRule="auto" w:before="9"/>
        <w:rPr>
          <w:rFonts w:ascii="Arial" w:hAnsi="Arial" w:cs="Arial" w:eastAsia="Arial"/>
          <w:sz w:val="7"/>
          <w:szCs w:val="7"/>
        </w:rPr>
      </w:pPr>
    </w:p>
    <w:p>
      <w:pPr>
        <w:spacing w:before="0"/>
        <w:ind w:left="0" w:right="150" w:firstLine="0"/>
        <w:jc w:val="right"/>
        <w:rPr>
          <w:rFonts w:ascii="Arial" w:hAnsi="Arial" w:cs="Arial" w:eastAsia="Arial"/>
          <w:sz w:val="8"/>
          <w:szCs w:val="8"/>
        </w:rPr>
      </w:pPr>
      <w:r>
        <w:rPr>
          <w:rFonts w:ascii="Arial"/>
          <w:w w:val="95"/>
          <w:sz w:val="8"/>
        </w:rPr>
        <w:t>4</w:t>
      </w:r>
      <w:r>
        <w:rPr>
          <w:rFonts w:ascii="Arial"/>
          <w:spacing w:val="-5"/>
          <w:w w:val="95"/>
          <w:sz w:val="8"/>
        </w:rPr>
        <w:t> </w:t>
      </w:r>
      <w:r>
        <w:rPr>
          <w:rFonts w:ascii="Arial"/>
          <w:w w:val="95"/>
          <w:sz w:val="8"/>
        </w:rPr>
        <w:t>attempts</w:t>
      </w:r>
      <w:r>
        <w:rPr>
          <w:rFonts w:ascii="Arial"/>
          <w:sz w:val="8"/>
        </w:rPr>
      </w:r>
    </w:p>
    <w:p>
      <w:pPr>
        <w:tabs>
          <w:tab w:pos="1530" w:val="left" w:leader="none"/>
        </w:tabs>
        <w:spacing w:line="119" w:lineRule="exact" w:before="1"/>
        <w:ind w:left="0" w:right="459" w:firstLine="0"/>
        <w:jc w:val="right"/>
        <w:rPr>
          <w:rFonts w:ascii="Arial" w:hAnsi="Arial" w:cs="Arial" w:eastAsia="Arial"/>
          <w:sz w:val="8"/>
          <w:szCs w:val="8"/>
        </w:rPr>
      </w:pPr>
      <w:r>
        <w:rPr>
          <w:rFonts w:ascii="Arial"/>
          <w:w w:val="90"/>
          <w:sz w:val="9"/>
        </w:rPr>
        <w:t>80</w:t>
        <w:tab/>
      </w:r>
      <w:r>
        <w:rPr>
          <w:rFonts w:ascii="Arial"/>
          <w:w w:val="90"/>
          <w:position w:val="4"/>
          <w:sz w:val="8"/>
        </w:rPr>
        <w:t>8</w:t>
      </w:r>
      <w:r>
        <w:rPr>
          <w:rFonts w:ascii="Arial"/>
          <w:sz w:val="8"/>
        </w:rPr>
      </w:r>
    </w:p>
    <w:p>
      <w:pPr>
        <w:spacing w:line="77" w:lineRule="exact" w:before="0"/>
        <w:ind w:left="0" w:right="419" w:firstLine="0"/>
        <w:jc w:val="right"/>
        <w:rPr>
          <w:rFonts w:ascii="Arial" w:hAnsi="Arial" w:cs="Arial" w:eastAsia="Arial"/>
          <w:sz w:val="8"/>
          <w:szCs w:val="8"/>
        </w:rPr>
      </w:pPr>
      <w:r>
        <w:rPr>
          <w:rFonts w:ascii="Arial"/>
          <w:w w:val="90"/>
          <w:sz w:val="8"/>
        </w:rPr>
        <w:t>16</w:t>
      </w:r>
      <w:r>
        <w:rPr>
          <w:rFonts w:ascii="Arial"/>
          <w:sz w:val="8"/>
        </w:rPr>
      </w:r>
    </w:p>
    <w:p>
      <w:pPr>
        <w:spacing w:before="6"/>
        <w:ind w:left="0" w:right="419" w:firstLine="0"/>
        <w:jc w:val="right"/>
        <w:rPr>
          <w:rFonts w:ascii="Arial" w:hAnsi="Arial" w:cs="Arial" w:eastAsia="Arial"/>
          <w:sz w:val="8"/>
          <w:szCs w:val="8"/>
        </w:rPr>
      </w:pPr>
      <w:r>
        <w:rPr>
          <w:rFonts w:ascii="Arial"/>
          <w:w w:val="90"/>
          <w:sz w:val="8"/>
        </w:rPr>
        <w:t>20</w:t>
      </w:r>
      <w:r>
        <w:rPr>
          <w:rFonts w:ascii="Arial"/>
          <w:sz w:val="8"/>
        </w:rPr>
      </w:r>
    </w:p>
    <w:p>
      <w:pPr>
        <w:tabs>
          <w:tab w:pos="1530" w:val="left" w:leader="none"/>
        </w:tabs>
        <w:spacing w:line="126" w:lineRule="exact" w:before="6"/>
        <w:ind w:left="0" w:right="419" w:firstLine="0"/>
        <w:jc w:val="right"/>
        <w:rPr>
          <w:rFonts w:ascii="Arial" w:hAnsi="Arial" w:cs="Arial" w:eastAsia="Arial"/>
          <w:sz w:val="8"/>
          <w:szCs w:val="8"/>
        </w:rPr>
      </w:pPr>
      <w:r>
        <w:rPr>
          <w:rFonts w:ascii="Arial"/>
          <w:w w:val="90"/>
          <w:position w:val="-5"/>
          <w:sz w:val="9"/>
        </w:rPr>
        <w:t>70</w:t>
        <w:tab/>
      </w:r>
      <w:r>
        <w:rPr>
          <w:rFonts w:ascii="Arial"/>
          <w:w w:val="90"/>
          <w:sz w:val="8"/>
        </w:rPr>
        <w:t>32</w:t>
      </w:r>
      <w:r>
        <w:rPr>
          <w:rFonts w:ascii="Arial"/>
          <w:sz w:val="8"/>
        </w:rPr>
      </w:r>
    </w:p>
    <w:p>
      <w:pPr>
        <w:spacing w:line="64" w:lineRule="exact" w:before="0"/>
        <w:ind w:left="0" w:right="419" w:firstLine="0"/>
        <w:jc w:val="right"/>
        <w:rPr>
          <w:rFonts w:ascii="Arial" w:hAnsi="Arial" w:cs="Arial" w:eastAsia="Arial"/>
          <w:sz w:val="8"/>
          <w:szCs w:val="8"/>
        </w:rPr>
      </w:pPr>
      <w:r>
        <w:rPr>
          <w:rFonts w:ascii="Arial"/>
          <w:w w:val="90"/>
          <w:sz w:val="8"/>
        </w:rPr>
        <w:t>50</w:t>
      </w:r>
      <w:r>
        <w:rPr>
          <w:rFonts w:ascii="Arial"/>
          <w:sz w:val="8"/>
        </w:rPr>
      </w:r>
    </w:p>
    <w:p>
      <w:pPr>
        <w:spacing w:before="6"/>
        <w:ind w:left="0" w:right="419" w:firstLine="0"/>
        <w:jc w:val="right"/>
        <w:rPr>
          <w:rFonts w:ascii="Arial" w:hAnsi="Arial" w:cs="Arial" w:eastAsia="Arial"/>
          <w:sz w:val="8"/>
          <w:szCs w:val="8"/>
        </w:rPr>
      </w:pPr>
      <w:r>
        <w:rPr>
          <w:rFonts w:ascii="Arial"/>
          <w:w w:val="90"/>
          <w:sz w:val="8"/>
        </w:rPr>
        <w:t>64</w:t>
      </w:r>
      <w:r>
        <w:rPr>
          <w:rFonts w:ascii="Arial"/>
          <w:sz w:val="8"/>
        </w:rPr>
      </w:r>
    </w:p>
    <w:p>
      <w:pPr>
        <w:spacing w:line="81" w:lineRule="exact" w:before="6"/>
        <w:ind w:left="0" w:right="376" w:firstLine="0"/>
        <w:jc w:val="right"/>
        <w:rPr>
          <w:rFonts w:ascii="Arial" w:hAnsi="Arial" w:cs="Arial" w:eastAsia="Arial"/>
          <w:sz w:val="8"/>
          <w:szCs w:val="8"/>
        </w:rPr>
      </w:pPr>
      <w:r>
        <w:rPr>
          <w:rFonts w:ascii="Arial"/>
          <w:w w:val="90"/>
          <w:sz w:val="8"/>
        </w:rPr>
        <w:t>100</w:t>
      </w:r>
      <w:r>
        <w:rPr>
          <w:rFonts w:ascii="Arial"/>
          <w:sz w:val="8"/>
        </w:rPr>
      </w:r>
    </w:p>
    <w:p>
      <w:pPr>
        <w:spacing w:line="72" w:lineRule="exact" w:before="0"/>
        <w:ind w:left="212" w:right="0" w:firstLine="0"/>
        <w:jc w:val="left"/>
        <w:rPr>
          <w:rFonts w:ascii="Arial" w:hAnsi="Arial" w:cs="Arial" w:eastAsia="Arial"/>
          <w:sz w:val="9"/>
          <w:szCs w:val="9"/>
        </w:rPr>
      </w:pPr>
      <w:r>
        <w:rPr>
          <w:rFonts w:ascii="Arial"/>
          <w:sz w:val="9"/>
        </w:rPr>
        <w:t>60</w:t>
      </w:r>
    </w:p>
    <w:p>
      <w:pPr>
        <w:spacing w:line="83" w:lineRule="exact" w:before="0"/>
        <w:ind w:left="0" w:right="206" w:firstLine="0"/>
        <w:jc w:val="right"/>
        <w:rPr>
          <w:rFonts w:ascii="Arial" w:hAnsi="Arial" w:cs="Arial" w:eastAsia="Arial"/>
          <w:sz w:val="9"/>
          <w:szCs w:val="9"/>
        </w:rPr>
      </w:pPr>
      <w:r>
        <w:rPr>
          <w:rFonts w:ascii="Arial"/>
          <w:sz w:val="9"/>
        </w:rPr>
        <w:t>Finished Jobs    Killed Jobs     Failed</w:t>
      </w:r>
      <w:r>
        <w:rPr>
          <w:rFonts w:ascii="Arial"/>
          <w:spacing w:val="-4"/>
          <w:sz w:val="9"/>
        </w:rPr>
        <w:t> </w:t>
      </w:r>
      <w:r>
        <w:rPr>
          <w:rFonts w:ascii="Arial"/>
          <w:sz w:val="9"/>
        </w:rPr>
        <w:t>Jobs</w:t>
      </w: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  <w:r>
        <w:rPr/>
        <w:br w:type="column"/>
      </w:r>
      <w:r>
        <w:rPr>
          <w:rFonts w:ascii="Arial"/>
          <w:sz w:val="8"/>
        </w:rPr>
      </w:r>
    </w:p>
    <w:p>
      <w:pPr>
        <w:spacing w:before="0"/>
        <w:ind w:left="172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rFonts w:ascii="Arial"/>
          <w:w w:val="90"/>
          <w:sz w:val="11"/>
        </w:rPr>
        <w:t>Job Configuration: Maximum #Reducer </w:t>
      </w:r>
      <w:r>
        <w:rPr>
          <w:rFonts w:ascii="Arial"/>
          <w:spacing w:val="5"/>
          <w:w w:val="90"/>
          <w:sz w:val="11"/>
        </w:rPr>
        <w:t> </w:t>
      </w:r>
      <w:r>
        <w:rPr>
          <w:rFonts w:ascii="Arial"/>
          <w:w w:val="90"/>
          <w:sz w:val="11"/>
        </w:rPr>
        <w:t>Retries</w:t>
      </w:r>
      <w:r>
        <w:rPr>
          <w:rFonts w:ascii="Arial"/>
          <w:sz w:val="11"/>
        </w:rPr>
      </w:r>
    </w:p>
    <w:p>
      <w:pPr>
        <w:spacing w:before="41"/>
        <w:ind w:left="166" w:right="0" w:firstLine="0"/>
        <w:jc w:val="left"/>
        <w:rPr>
          <w:rFonts w:ascii="Arial" w:hAnsi="Arial" w:cs="Arial" w:eastAsia="Arial"/>
          <w:sz w:val="8"/>
          <w:szCs w:val="8"/>
        </w:rPr>
      </w:pPr>
      <w:r>
        <w:rPr/>
        <w:pict>
          <v:group style="position:absolute;margin-left:449.277588pt;margin-top:2.512078pt;width:90.8pt;height:65.3500pt;mso-position-horizontal-relative:page;mso-position-vertical-relative:paragraph;z-index:-692176" coordorigin="8986,50" coordsize="1816,1307">
            <v:group style="position:absolute;left:8987;top:1355;width:1814;height:2" coordorigin="8987,1355" coordsize="1814,2">
              <v:shape style="position:absolute;left:8987;top:1355;width:1814;height:2" coordorigin="8987,1355" coordsize="1814,0" path="m8987,1355l10800,1355e" filled="false" stroked="true" strokeweight=".100061pt" strokecolor="#000000">
                <v:path arrowok="t"/>
              </v:shape>
            </v:group>
            <v:group style="position:absolute;left:8987;top:51;width:1814;height:2" coordorigin="8987,51" coordsize="1814,2">
              <v:shape style="position:absolute;left:8987;top:51;width:1814;height:2" coordorigin="8987,51" coordsize="1814,0" path="m8987,51l10800,51e" filled="false" stroked="true" strokeweight=".100061pt" strokecolor="#000000">
                <v:path arrowok="t"/>
              </v:shape>
            </v:group>
            <v:group style="position:absolute;left:8987;top:51;width:2;height:1305" coordorigin="8987,51" coordsize="2,1305">
              <v:shape style="position:absolute;left:8987;top:51;width:2;height:1305" coordorigin="8987,51" coordsize="0,1305" path="m8987,1355l8987,51e" filled="false" stroked="true" strokeweight=".090123pt" strokecolor="#000000">
                <v:path arrowok="t"/>
              </v:shape>
            </v:group>
            <v:group style="position:absolute;left:10800;top:51;width:2;height:1305" coordorigin="10800,51" coordsize="2,1305">
              <v:shape style="position:absolute;left:10800;top:51;width:2;height:1305" coordorigin="10800,51" coordsize="0,1305" path="m10800,1355l10800,51e" filled="false" stroked="true" strokeweight=".090123pt" strokecolor="#000000">
                <v:path arrowok="t"/>
              </v:shape>
            </v:group>
            <v:group style="position:absolute;left:8987;top:1355;width:1814;height:2" coordorigin="8987,1355" coordsize="1814,2">
              <v:shape style="position:absolute;left:8987;top:1355;width:1814;height:2" coordorigin="8987,1355" coordsize="1814,0" path="m8987,1355l10800,1355e" filled="false" stroked="true" strokeweight=".100061pt" strokecolor="#000000">
                <v:path arrowok="t"/>
              </v:shape>
            </v:group>
            <v:group style="position:absolute;left:8987;top:51;width:2;height:1305" coordorigin="8987,51" coordsize="2,1305">
              <v:shape style="position:absolute;left:8987;top:51;width:2;height:1305" coordorigin="8987,51" coordsize="0,1305" path="m8987,1355l8987,51e" filled="false" stroked="true" strokeweight=".090123pt" strokecolor="#000000">
                <v:path arrowok="t"/>
              </v:shape>
            </v:group>
            <v:group style="position:absolute;left:9289;top:1335;width:2;height:21" coordorigin="9289,1335" coordsize="2,21">
              <v:shape style="position:absolute;left:9289;top:1335;width:2;height:21" coordorigin="9289,1335" coordsize="0,21" path="m9289,1355l9289,1335e" filled="false" stroked="true" strokeweight=".090123pt" strokecolor="#000000">
                <v:path arrowok="t"/>
              </v:shape>
            </v:group>
            <v:group style="position:absolute;left:9289;top:51;width:2;height:21" coordorigin="9289,51" coordsize="2,21">
              <v:shape style="position:absolute;left:9289;top:51;width:2;height:21" coordorigin="9289,51" coordsize="0,21" path="m9289,51l9289,72e" filled="false" stroked="true" strokeweight=".090123pt" strokecolor="#000000">
                <v:path arrowok="t"/>
              </v:shape>
            </v:group>
            <v:group style="position:absolute;left:9893;top:1335;width:2;height:21" coordorigin="9893,1335" coordsize="2,21">
              <v:shape style="position:absolute;left:9893;top:1335;width:2;height:21" coordorigin="9893,1335" coordsize="0,21" path="m9893,1355l9893,1335e" filled="false" stroked="true" strokeweight=".090123pt" strokecolor="#000000">
                <v:path arrowok="t"/>
              </v:shape>
            </v:group>
            <v:group style="position:absolute;left:9893;top:51;width:2;height:21" coordorigin="9893,51" coordsize="2,21">
              <v:shape style="position:absolute;left:9893;top:51;width:2;height:21" coordorigin="9893,51" coordsize="0,21" path="m9893,51l9893,72e" filled="false" stroked="true" strokeweight=".090123pt" strokecolor="#000000">
                <v:path arrowok="t"/>
              </v:shape>
            </v:group>
            <v:group style="position:absolute;left:10498;top:1335;width:2;height:21" coordorigin="10498,1335" coordsize="2,21">
              <v:shape style="position:absolute;left:10498;top:1335;width:2;height:21" coordorigin="10498,1335" coordsize="0,21" path="m10498,1355l10498,1335e" filled="false" stroked="true" strokeweight=".090123pt" strokecolor="#000000">
                <v:path arrowok="t"/>
              </v:shape>
            </v:group>
            <v:group style="position:absolute;left:10498;top:51;width:2;height:21" coordorigin="10498,51" coordsize="2,21">
              <v:shape style="position:absolute;left:10498;top:51;width:2;height:21" coordorigin="10498,51" coordsize="0,21" path="m10498,51l10498,72e" filled="false" stroked="true" strokeweight=".090123pt" strokecolor="#000000">
                <v:path arrowok="t"/>
              </v:shape>
            </v:group>
            <v:group style="position:absolute;left:8987;top:1355;width:18;height:2" coordorigin="8987,1355" coordsize="18,2">
              <v:shape style="position:absolute;left:8987;top:1355;width:18;height:2" coordorigin="8987,1355" coordsize="18,0" path="m8987,1355l9005,1355e" filled="false" stroked="true" strokeweight=".100061pt" strokecolor="#000000">
                <v:path arrowok="t"/>
              </v:shape>
            </v:group>
            <v:group style="position:absolute;left:10782;top:1355;width:19;height:2" coordorigin="10782,1355" coordsize="19,2">
              <v:shape style="position:absolute;left:10782;top:1355;width:19;height:2" coordorigin="10782,1355" coordsize="19,0" path="m10800,1355l10782,1355e" filled="false" stroked="true" strokeweight=".100061pt" strokecolor="#000000">
                <v:path arrowok="t"/>
              </v:shape>
            </v:group>
            <v:group style="position:absolute;left:8987;top:1037;width:18;height:2" coordorigin="8987,1037" coordsize="18,2">
              <v:shape style="position:absolute;left:8987;top:1037;width:18;height:2" coordorigin="8987,1037" coordsize="18,0" path="m8987,1037l9005,1037e" filled="false" stroked="true" strokeweight=".100061pt" strokecolor="#000000">
                <v:path arrowok="t"/>
              </v:shape>
            </v:group>
            <v:group style="position:absolute;left:10782;top:1037;width:19;height:2" coordorigin="10782,1037" coordsize="19,2">
              <v:shape style="position:absolute;left:10782;top:1037;width:19;height:2" coordorigin="10782,1037" coordsize="19,0" path="m10800,1037l10782,1037e" filled="false" stroked="true" strokeweight=".100061pt" strokecolor="#000000">
                <v:path arrowok="t"/>
              </v:shape>
            </v:group>
            <v:group style="position:absolute;left:8987;top:719;width:18;height:2" coordorigin="8987,719" coordsize="18,2">
              <v:shape style="position:absolute;left:8987;top:719;width:18;height:2" coordorigin="8987,719" coordsize="18,0" path="m8987,719l9005,719e" filled="false" stroked="true" strokeweight=".100061pt" strokecolor="#000000">
                <v:path arrowok="t"/>
              </v:shape>
            </v:group>
            <v:group style="position:absolute;left:10782;top:719;width:19;height:2" coordorigin="10782,719" coordsize="19,2">
              <v:shape style="position:absolute;left:10782;top:719;width:19;height:2" coordorigin="10782,719" coordsize="19,0" path="m10800,719l10782,719e" filled="false" stroked="true" strokeweight=".100061pt" strokecolor="#000000">
                <v:path arrowok="t"/>
              </v:shape>
            </v:group>
            <v:group style="position:absolute;left:8987;top:401;width:18;height:2" coordorigin="8987,401" coordsize="18,2">
              <v:shape style="position:absolute;left:8987;top:401;width:18;height:2" coordorigin="8987,401" coordsize="18,0" path="m8987,401l9005,401e" filled="false" stroked="true" strokeweight=".100061pt" strokecolor="#000000">
                <v:path arrowok="t"/>
              </v:shape>
            </v:group>
            <v:group style="position:absolute;left:10782;top:401;width:19;height:2" coordorigin="10782,401" coordsize="19,2">
              <v:shape style="position:absolute;left:10782;top:401;width:19;height:2" coordorigin="10782,401" coordsize="19,0" path="m10800,401l10782,401e" filled="false" stroked="true" strokeweight=".100061pt" strokecolor="#000000">
                <v:path arrowok="t"/>
              </v:shape>
            </v:group>
            <v:group style="position:absolute;left:8987;top:83;width:18;height:2" coordorigin="8987,83" coordsize="18,2">
              <v:shape style="position:absolute;left:8987;top:83;width:18;height:2" coordorigin="8987,83" coordsize="18,0" path="m8987,83l9005,83e" filled="false" stroked="true" strokeweight=".100061pt" strokecolor="#000000">
                <v:path arrowok="t"/>
              </v:shape>
            </v:group>
            <v:group style="position:absolute;left:10782;top:83;width:19;height:2" coordorigin="10782,83" coordsize="19,2">
              <v:shape style="position:absolute;left:10782;top:83;width:19;height:2" coordorigin="10782,83" coordsize="19,0" path="m10800,83l10782,83e" filled="false" stroked="true" strokeweight=".100061pt" strokecolor="#000000">
                <v:path arrowok="t"/>
              </v:shape>
            </v:group>
            <v:group style="position:absolute;left:8987;top:1355;width:1814;height:2" coordorigin="8987,1355" coordsize="1814,2">
              <v:shape style="position:absolute;left:8987;top:1355;width:1814;height:2" coordorigin="8987,1355" coordsize="1814,0" path="m8987,1355l10800,1355e" filled="false" stroked="true" strokeweight=".100061pt" strokecolor="#000000">
                <v:path arrowok="t"/>
              </v:shape>
            </v:group>
            <v:group style="position:absolute;left:8987;top:51;width:1814;height:2" coordorigin="8987,51" coordsize="1814,2">
              <v:shape style="position:absolute;left:8987;top:51;width:1814;height:2" coordorigin="8987,51" coordsize="1814,0" path="m8987,51l10800,51e" filled="false" stroked="true" strokeweight=".100061pt" strokecolor="#000000">
                <v:path arrowok="t"/>
              </v:shape>
            </v:group>
            <v:group style="position:absolute;left:8987;top:51;width:2;height:1305" coordorigin="8987,51" coordsize="2,1305">
              <v:shape style="position:absolute;left:8987;top:51;width:2;height:1305" coordorigin="8987,51" coordsize="0,1305" path="m8987,1355l8987,51e" filled="false" stroked="true" strokeweight=".090123pt" strokecolor="#000000">
                <v:path arrowok="t"/>
              </v:shape>
            </v:group>
            <v:group style="position:absolute;left:10800;top:51;width:2;height:1305" coordorigin="10800,51" coordsize="2,1305">
              <v:shape style="position:absolute;left:10800;top:51;width:2;height:1305" coordorigin="10800,51" coordsize="0,1305" path="m10800,1355l10800,51e" filled="false" stroked="true" strokeweight=".090123pt" strokecolor="#000000">
                <v:path arrowok="t"/>
              </v:shape>
            </v:group>
            <v:group style="position:absolute;left:9154;top:105;width:273;height:1251" coordorigin="9154,105" coordsize="273,1251">
              <v:shape style="position:absolute;left:9154;top:105;width:273;height:1251" coordorigin="9154,105" coordsize="273,1251" path="m9154,1355l9426,1355,9426,105,9154,105,9154,1355xe" filled="true" fillcolor="#00008f" stroked="false">
                <v:path arrowok="t"/>
                <v:fill type="solid"/>
              </v:shape>
            </v:group>
            <v:group style="position:absolute;left:9153;top:105;width:272;height:1251" coordorigin="9153,105" coordsize="272,1251">
              <v:shape style="position:absolute;left:9153;top:105;width:272;height:1251" coordorigin="9153,105" coordsize="272,1251" path="m9153,1355l9153,105,9425,105,9425,1355e" filled="false" stroked="true" strokeweight=".090572pt" strokecolor="#000000">
                <v:path arrowok="t"/>
              </v:shape>
            </v:group>
            <v:group style="position:absolute;left:9758;top:286;width:273;height:1070" coordorigin="9758,286" coordsize="273,1070">
              <v:shape style="position:absolute;left:9758;top:286;width:273;height:1070" coordorigin="9758,286" coordsize="273,1070" path="m9758,1355l10030,1355,10030,286,9758,286,9758,1355xe" filled="true" fillcolor="#00008f" stroked="false">
                <v:path arrowok="t"/>
                <v:fill type="solid"/>
              </v:shape>
            </v:group>
            <v:group style="position:absolute;left:9757;top:287;width:272;height:1069" coordorigin="9757,287" coordsize="272,1069">
              <v:shape style="position:absolute;left:9757;top:287;width:272;height:1069" coordorigin="9757,287" coordsize="272,1069" path="m9757,1355l9757,287,10029,287,10029,1355e" filled="false" stroked="true" strokeweight=".090728pt" strokecolor="#000000">
                <v:path arrowok="t"/>
              </v:shape>
            </v:group>
            <v:group style="position:absolute;left:10363;top:116;width:273;height:512" coordorigin="10363,116" coordsize="273,512">
              <v:shape style="position:absolute;left:10363;top:116;width:273;height:512" coordorigin="10363,116" coordsize="273,512" path="m10363,627l10635,627,10635,116,10363,116,10363,627xe" filled="true" fillcolor="#00008f" stroked="false">
                <v:path arrowok="t"/>
                <v:fill type="solid"/>
              </v:shape>
            </v:group>
            <v:group style="position:absolute;left:10363;top:1335;width:273;height:20" coordorigin="10363,1335" coordsize="273,20">
              <v:shape style="position:absolute;left:10363;top:1335;width:273;height:20" coordorigin="10363,1335" coordsize="273,20" path="m10363,1355l10635,1355,10635,1335,10363,1335,10363,1355xe" filled="true" fillcolor="#00008f" stroked="false">
                <v:path arrowok="t"/>
                <v:fill type="solid"/>
              </v:shape>
            </v:group>
            <v:group style="position:absolute;left:10362;top:116;width:273;height:1240" coordorigin="10362,116" coordsize="273,1240">
              <v:shape style="position:absolute;left:10362;top:116;width:273;height:1240" coordorigin="10362,116" coordsize="273,1240" path="m10362,1355l10362,116,10634,116,10634,1355e" filled="false" stroked="true" strokeweight=".09058pt" strokecolor="#000000">
                <v:path arrowok="t"/>
              </v:shape>
            </v:group>
            <v:group style="position:absolute;left:9154;top:105;width:273;height:2" coordorigin="9154,105" coordsize="273,2">
              <v:shape style="position:absolute;left:9154;top:105;width:273;height:2" coordorigin="9154,105" coordsize="273,0" path="m9154,105l9426,105e" filled="false" stroked="true" strokeweight="0pt" strokecolor="#002fff">
                <v:path arrowok="t"/>
              </v:shape>
            </v:group>
            <v:group style="position:absolute;left:9153;top:105;width:272;height:2" coordorigin="9153,105" coordsize="272,2">
              <v:shape style="position:absolute;left:9153;top:105;width:272;height:2" coordorigin="9153,105" coordsize="272,0" path="m9153,105l9425,105,9153,105e" filled="false" stroked="true" strokeweight=".100061pt" strokecolor="#000000">
                <v:path arrowok="t"/>
              </v:shape>
            </v:group>
            <v:group style="position:absolute;left:9758;top:283;width:273;height:2" coordorigin="9758,283" coordsize="273,2">
              <v:shape style="position:absolute;left:9758;top:283;width:273;height:2" coordorigin="9758,283" coordsize="273,0" path="m9758,283l10030,283e" filled="false" stroked="true" strokeweight=".332367pt" strokecolor="#002fff">
                <v:path arrowok="t"/>
              </v:shape>
            </v:group>
            <v:group style="position:absolute;left:9756;top:283;width:274;height:2" coordorigin="9756,283" coordsize="274,2">
              <v:shape style="position:absolute;left:9756;top:283;width:274;height:2" coordorigin="9756,283" coordsize="274,0" path="m9756,283l10030,283e" filled="false" stroked="true" strokeweight=".432619pt" strokecolor="#000000">
                <v:path arrowok="t"/>
              </v:shape>
            </v:group>
            <v:group style="position:absolute;left:10363;top:115;width:273;height:2" coordorigin="10363,115" coordsize="273,2">
              <v:shape style="position:absolute;left:10363;top:115;width:273;height:2" coordorigin="10363,115" coordsize="273,0" path="m10363,115l10635,115e" filled="false" stroked="true" strokeweight=".099617pt" strokecolor="#002fff">
                <v:path arrowok="t"/>
              </v:shape>
            </v:group>
            <v:group style="position:absolute;left:10361;top:115;width:274;height:2" coordorigin="10361,115" coordsize="274,2">
              <v:shape style="position:absolute;left:10361;top:115;width:274;height:2" coordorigin="10361,115" coordsize="274,0" path="m10361,115l10635,115e" filled="false" stroked="true" strokeweight=".200123pt" strokecolor="#000000">
                <v:path arrowok="t"/>
              </v:shape>
            </v:group>
            <v:group style="position:absolute;left:9154;top:103;width:273;height:2" coordorigin="9154,103" coordsize="273,2">
              <v:shape style="position:absolute;left:9154;top:103;width:273;height:2" coordorigin="9154,103" coordsize="273,0" path="m9154,103l9426,103e" filled="false" stroked="true" strokeweight=".182476pt" strokecolor="#00dfff">
                <v:path arrowok="t"/>
              </v:shape>
            </v:group>
            <v:group style="position:absolute;left:9152;top:103;width:274;height:2" coordorigin="9152,103" coordsize="274,2">
              <v:shape style="position:absolute;left:9152;top:103;width:274;height:2" coordorigin="9152,103" coordsize="274,0" path="m9152,103l9425,103e" filled="false" stroked="true" strokeweight=".283507pt" strokecolor="#000000">
                <v:path arrowok="t"/>
              </v:shape>
            </v:group>
            <v:group style="position:absolute;left:9758;top:256;width:273;height:24" coordorigin="9758,256" coordsize="273,24">
              <v:shape style="position:absolute;left:9758;top:256;width:273;height:24" coordorigin="9758,256" coordsize="273,24" path="m9758,280l10030,280,10030,256,9758,256,9758,280xe" filled="true" fillcolor="#00dfff" stroked="false">
                <v:path arrowok="t"/>
                <v:fill type="solid"/>
              </v:shape>
            </v:group>
            <v:group style="position:absolute;left:9757;top:256;width:272;height:24" coordorigin="9757,256" coordsize="272,24">
              <v:shape style="position:absolute;left:9757;top:256;width:272;height:24" coordorigin="9757,256" coordsize="272,24" path="m9757,280l9757,256,10029,256,10029,280,9757,280e" filled="false" stroked="true" strokeweight=".099985pt" strokecolor="#000000">
                <v:path arrowok="t"/>
              </v:shape>
            </v:group>
            <v:group style="position:absolute;left:10363;top:109;width:273;height:2" coordorigin="10363,109" coordsize="273,2">
              <v:shape style="position:absolute;left:10363;top:109;width:273;height:2" coordorigin="10363,109" coordsize="273,0" path="m10363,109l10635,109e" filled="false" stroked="true" strokeweight=".499016pt" strokecolor="#00dfff">
                <v:path arrowok="t"/>
              </v:shape>
            </v:group>
            <v:group style="position:absolute;left:10361;top:109;width:274;height:2" coordorigin="10361,109" coordsize="274,2">
              <v:shape style="position:absolute;left:10361;top:109;width:274;height:2" coordorigin="10361,109" coordsize="274,0" path="m10361,109l10635,109e" filled="false" stroked="true" strokeweight=".598407pt" strokecolor="#000000">
                <v:path arrowok="t"/>
              </v:shape>
            </v:group>
            <v:group style="position:absolute;left:9154;top:99;width:273;height:2" coordorigin="9154,99" coordsize="273,2">
              <v:shape style="position:absolute;left:9154;top:99;width:273;height:2" coordorigin="9154,99" coordsize="273,0" path="m9154,99l9426,99e" filled="false" stroked="true" strokeweight=".215992pt" strokecolor="#8fff6f">
                <v:path arrowok="t"/>
              </v:shape>
            </v:group>
            <v:group style="position:absolute;left:9152;top:99;width:274;height:2" coordorigin="9152,99" coordsize="274,2">
              <v:shape style="position:absolute;left:9152;top:99;width:274;height:2" coordorigin="9152,99" coordsize="274,0" path="m9152,99l9425,99e" filled="false" stroked="true" strokeweight=".316861pt" strokecolor="#000000">
                <v:path arrowok="t"/>
              </v:shape>
            </v:group>
            <v:group style="position:absolute;left:9758;top:194;width:273;height:62" coordorigin="9758,194" coordsize="273,62">
              <v:shape style="position:absolute;left:9758;top:194;width:273;height:62" coordorigin="9758,194" coordsize="273,62" path="m9758,256l10030,256,10030,194,9758,194,9758,256xe" filled="true" fillcolor="#8fff6f" stroked="false">
                <v:path arrowok="t"/>
                <v:fill type="solid"/>
              </v:shape>
            </v:group>
            <v:group style="position:absolute;left:9757;top:195;width:272;height:62" coordorigin="9757,195" coordsize="272,62">
              <v:shape style="position:absolute;left:9757;top:195;width:272;height:62" coordorigin="9757,195" coordsize="272,62" path="m9757,256l9757,195,10029,195,10029,256,9757,256e" filled="false" stroked="true" strokeweight=".099582pt" strokecolor="#000000">
                <v:path arrowok="t"/>
              </v:shape>
            </v:group>
            <v:group style="position:absolute;left:10363;top:100;width:273;height:2" coordorigin="10363,100" coordsize="273,2">
              <v:shape style="position:absolute;left:10363;top:100;width:273;height:2" coordorigin="10363,100" coordsize="273,0" path="m10363,100l10635,100e" filled="false" stroked="true" strokeweight=".31654pt" strokecolor="#8fff6f">
                <v:path arrowok="t"/>
              </v:shape>
            </v:group>
            <v:group style="position:absolute;left:10361;top:101;width:274;height:2" coordorigin="10361,101" coordsize="274,2">
              <v:shape style="position:absolute;left:10361;top:101;width:274;height:2" coordorigin="10361,101" coordsize="274,0" path="m10361,101l10635,101e" filled="false" stroked="true" strokeweight=".416923pt" strokecolor="#000000">
                <v:path arrowok="t"/>
              </v:shape>
            </v:group>
            <v:group style="position:absolute;left:9154;top:93;width:273;height:2" coordorigin="9154,93" coordsize="273,2">
              <v:shape style="position:absolute;left:9154;top:93;width:273;height:2" coordorigin="9154,93" coordsize="273,0" path="m9154,93l9426,93e" filled="false" stroked="true" strokeweight=".365883pt" strokecolor="#ffcf00">
                <v:path arrowok="t"/>
              </v:shape>
            </v:group>
            <v:group style="position:absolute;left:9152;top:94;width:274;height:2" coordorigin="9152,94" coordsize="274,2">
              <v:shape style="position:absolute;left:9152;top:94;width:274;height:2" coordorigin="9152,94" coordsize="274,0" path="m9152,94l9425,94e" filled="false" stroked="true" strokeweight=".464991pt" strokecolor="#000000">
                <v:path arrowok="t"/>
              </v:shape>
            </v:group>
            <v:group style="position:absolute;left:9758;top:136;width:273;height:59" coordorigin="9758,136" coordsize="273,59">
              <v:shape style="position:absolute;left:9758;top:136;width:273;height:59" coordorigin="9758,136" coordsize="273,59" path="m9758,194l10030,194,10030,136,9758,136,9758,194xe" filled="true" fillcolor="#ffcf00" stroked="false">
                <v:path arrowok="t"/>
                <v:fill type="solid"/>
              </v:shape>
            </v:group>
            <v:group style="position:absolute;left:9757;top:136;width:272;height:59" coordorigin="9757,136" coordsize="272,59">
              <v:shape style="position:absolute;left:9757;top:136;width:272;height:59" coordorigin="9757,136" coordsize="272,59" path="m9757,195l9757,136,10029,136,10029,195,9757,195e" filled="false" stroked="true" strokeweight=".099622pt" strokecolor="#000000">
                <v:path arrowok="t"/>
              </v:shape>
            </v:group>
            <v:group style="position:absolute;left:10363;top:92;width:273;height:2" coordorigin="10363,92" coordsize="273,2">
              <v:shape style="position:absolute;left:10363;top:92;width:273;height:2" coordorigin="10363,92" coordsize="273,0" path="m10363,92l10635,92e" filled="false" stroked="true" strokeweight=".499016pt" strokecolor="#ffcf00">
                <v:path arrowok="t"/>
              </v:shape>
            </v:group>
            <v:group style="position:absolute;left:10361;top:93;width:274;height:2" coordorigin="10361,93" coordsize="274,2">
              <v:shape style="position:absolute;left:10361;top:93;width:274;height:2" coordorigin="10361,93" coordsize="274,0" path="m10361,93l10635,93e" filled="false" stroked="true" strokeweight=".598407pt" strokecolor="#000000">
                <v:path arrowok="t"/>
              </v:shape>
            </v:group>
            <v:group style="position:absolute;left:9154;top:86;width:273;height:2" coordorigin="9154,86" coordsize="273,2">
              <v:shape style="position:absolute;left:9154;top:86;width:273;height:2" coordorigin="9154,86" coordsize="273,0" path="m9154,86l9426,86e" filled="false" stroked="true" strokeweight=".31654pt" strokecolor="#ff1f00">
                <v:path arrowok="t"/>
              </v:shape>
            </v:group>
            <v:group style="position:absolute;left:9152;top:87;width:274;height:2" coordorigin="9152,87" coordsize="274,2">
              <v:shape style="position:absolute;left:9152;top:87;width:274;height:2" coordorigin="9152,87" coordsize="274,0" path="m9152,87l9425,87e" filled="false" stroked="true" strokeweight=".416923pt" strokecolor="#000000">
                <v:path arrowok="t"/>
              </v:shape>
            </v:group>
            <v:group style="position:absolute;left:9758;top:88;width:273;height:48" coordorigin="9758,88" coordsize="273,48">
              <v:shape style="position:absolute;left:9758;top:88;width:273;height:48" coordorigin="9758,88" coordsize="273,48" path="m9758,136l10030,136,10030,88,9758,88,9758,136xe" filled="true" fillcolor="#ff1f00" stroked="false">
                <v:path arrowok="t"/>
                <v:fill type="solid"/>
              </v:shape>
            </v:group>
            <v:group style="position:absolute;left:9757;top:89;width:272;height:48" coordorigin="9757,89" coordsize="272,48">
              <v:shape style="position:absolute;left:9757;top:89;width:272;height:48" coordorigin="9757,89" coordsize="272,48" path="m9757,136l9757,89,10029,89,10029,136,9757,136e" filled="false" stroked="true" strokeweight=".099762pt" strokecolor="#000000">
                <v:path arrowok="t"/>
              </v:shape>
            </v:group>
            <v:group style="position:absolute;left:10363;top:85;width:273;height:2" coordorigin="10363,85" coordsize="273,2">
              <v:shape style="position:absolute;left:10363;top:85;width:273;height:2" coordorigin="10363,85" coordsize="273,0" path="m10363,85l10635,85e" filled="false" stroked="true" strokeweight=".199234pt" strokecolor="#ff1f00">
                <v:path arrowok="t"/>
              </v:shape>
            </v:group>
            <v:group style="position:absolute;left:10361;top:86;width:274;height:2" coordorigin="10361,86" coordsize="274,2">
              <v:shape style="position:absolute;left:10361;top:86;width:274;height:2" coordorigin="10361,86" coordsize="274,0" path="m10361,86l10635,86e" filled="false" stroked="true" strokeweight=".300184pt" strokecolor="#000000">
                <v:path arrowok="t"/>
              </v:shape>
            </v:group>
            <v:group style="position:absolute;left:9154;top:83;width:273;height:2" coordorigin="9154,83" coordsize="273,2">
              <v:shape style="position:absolute;left:9154;top:83;width:273;height:2" coordorigin="9154,83" coordsize="273,0" path="m9154,83l9426,83e" filled="false" stroked="true" strokeweight=".016758pt" strokecolor="#7f0000">
                <v:path arrowok="t"/>
              </v:shape>
            </v:group>
            <v:group style="position:absolute;left:9152;top:83;width:274;height:2" coordorigin="9152,83" coordsize="274,2">
              <v:shape style="position:absolute;left:9152;top:83;width:274;height:2" coordorigin="9152,83" coordsize="274,0" path="m9152,83l9425,83e" filled="false" stroked="true" strokeweight=".116738pt" strokecolor="#000000">
                <v:path arrowok="t"/>
              </v:shape>
            </v:group>
            <v:group style="position:absolute;left:9758;top:83;width:273;height:6" coordorigin="9758,83" coordsize="273,6">
              <v:shape style="position:absolute;left:9758;top:83;width:273;height:6" coordorigin="9758,83" coordsize="273,6" path="m9758,88l10030,88,10030,83,9758,83,9758,88xe" filled="true" fillcolor="#7f0000" stroked="false">
                <v:path arrowok="t"/>
                <v:fill type="solid"/>
              </v:shape>
            </v:group>
            <v:group style="position:absolute;left:9756;top:86;width:274;height:2" coordorigin="9756,86" coordsize="274,2">
              <v:shape style="position:absolute;left:9756;top:86;width:274;height:2" coordorigin="9756,86" coordsize="274,0" path="m9756,86l10030,86e" filled="false" stroked="true" strokeweight=".366892pt" strokecolor="#000000">
                <v:path arrowok="t"/>
              </v:shape>
            </v:group>
            <v:group style="position:absolute;left:10363;top:83;width:273;height:2" coordorigin="10363,83" coordsize="273,2">
              <v:shape style="position:absolute;left:10363;top:83;width:273;height:2" coordorigin="10363,83" coordsize="273,0" path="m10363,83l10635,83e" filled="false" stroked="true" strokeweight="0pt" strokecolor="#7f0000">
                <v:path arrowok="t"/>
              </v:shape>
            </v:group>
            <v:group style="position:absolute;left:10362;top:84;width:273;height:2" coordorigin="10362,84" coordsize="273,2">
              <v:shape style="position:absolute;left:10362;top:84;width:273;height:2" coordorigin="10362,84" coordsize="273,0" path="m10362,84l10634,84,10362,84e" filled="false" stroked="true" strokeweight=".100061pt" strokecolor="#000000">
                <v:path arrowok="t"/>
              </v:shape>
            </v:group>
            <v:group style="position:absolute;left:10280;top:627;width:504;height:708" coordorigin="10280,627" coordsize="504,708">
              <v:shape style="position:absolute;left:10280;top:627;width:504;height:708" coordorigin="10280,627" coordsize="504,708" path="m10280,1335l10783,1335,10783,627,10280,627,10280,1335xe" filled="true" fillcolor="#ffffff" stroked="false">
                <v:path arrowok="t"/>
                <v:fill type="solid"/>
              </v:shape>
            </v:group>
            <v:group style="position:absolute;left:10278;top:628;width:504;height:708" coordorigin="10278,628" coordsize="504,708">
              <v:shape style="position:absolute;left:10278;top:628;width:504;height:708" coordorigin="10278,628" coordsize="504,708" path="m10278,1336l10278,628,10782,628,10782,1336,10278,1336e" filled="false" stroked="true" strokeweight=".093466pt" strokecolor="#ffffff">
                <v:path arrowok="t"/>
              </v:shape>
            </v:group>
            <v:group style="position:absolute;left:10278;top:1336;width:504;height:2" coordorigin="10278,1336" coordsize="504,2">
              <v:shape style="position:absolute;left:10278;top:1336;width:504;height:2" coordorigin="10278,1336" coordsize="504,0" path="m10278,1336l10782,1336e" filled="false" stroked="true" strokeweight=".100061pt" strokecolor="#000000">
                <v:path arrowok="t"/>
              </v:shape>
            </v:group>
            <v:group style="position:absolute;left:10278;top:628;width:504;height:2" coordorigin="10278,628" coordsize="504,2">
              <v:shape style="position:absolute;left:10278;top:628;width:504;height:2" coordorigin="10278,628" coordsize="504,0" path="m10278,628l10782,628e" filled="false" stroked="true" strokeweight=".100061pt" strokecolor="#000000">
                <v:path arrowok="t"/>
              </v:shape>
            </v:group>
            <v:group style="position:absolute;left:10278;top:628;width:2;height:708" coordorigin="10278,628" coordsize="2,708">
              <v:shape style="position:absolute;left:10278;top:628;width:2;height:708" coordorigin="10278,628" coordsize="0,708" path="m10278,1336l10278,628e" filled="false" stroked="true" strokeweight=".090123pt" strokecolor="#000000">
                <v:path arrowok="t"/>
              </v:shape>
            </v:group>
            <v:group style="position:absolute;left:10782;top:628;width:2;height:708" coordorigin="10782,628" coordsize="2,708">
              <v:shape style="position:absolute;left:10782;top:628;width:2;height:708" coordorigin="10782,628" coordsize="0,708" path="m10782,1336l10782,628e" filled="false" stroked="true" strokeweight=".090123pt" strokecolor="#000000">
                <v:path arrowok="t"/>
              </v:shape>
            </v:group>
            <v:group style="position:absolute;left:10278;top:1336;width:504;height:2" coordorigin="10278,1336" coordsize="504,2">
              <v:shape style="position:absolute;left:10278;top:1336;width:504;height:2" coordorigin="10278,1336" coordsize="504,0" path="m10278,1336l10782,1336e" filled="false" stroked="true" strokeweight=".100061pt" strokecolor="#000000">
                <v:path arrowok="t"/>
              </v:shape>
            </v:group>
            <v:group style="position:absolute;left:10278;top:628;width:2;height:708" coordorigin="10278,628" coordsize="2,708">
              <v:shape style="position:absolute;left:10278;top:628;width:2;height:708" coordorigin="10278,628" coordsize="0,708" path="m10278,1336l10278,628e" filled="false" stroked="true" strokeweight=".090123pt" strokecolor="#000000">
                <v:path arrowok="t"/>
              </v:shape>
            </v:group>
            <v:group style="position:absolute;left:10278;top:1336;width:504;height:2" coordorigin="10278,1336" coordsize="504,2">
              <v:shape style="position:absolute;left:10278;top:1336;width:504;height:2" coordorigin="10278,1336" coordsize="504,0" path="m10278,1336l10782,1336e" filled="false" stroked="true" strokeweight=".100061pt" strokecolor="#000000">
                <v:path arrowok="t"/>
              </v:shape>
            </v:group>
            <v:group style="position:absolute;left:10278;top:628;width:504;height:2" coordorigin="10278,628" coordsize="504,2">
              <v:shape style="position:absolute;left:10278;top:628;width:504;height:2" coordorigin="10278,628" coordsize="504,0" path="m10278,628l10782,628e" filled="false" stroked="true" strokeweight=".100061pt" strokecolor="#000000">
                <v:path arrowok="t"/>
              </v:shape>
            </v:group>
            <v:group style="position:absolute;left:10278;top:628;width:2;height:708" coordorigin="10278,628" coordsize="2,708">
              <v:shape style="position:absolute;left:10278;top:628;width:2;height:708" coordorigin="10278,628" coordsize="0,708" path="m10278,1336l10278,628e" filled="false" stroked="true" strokeweight=".090123pt" strokecolor="#000000">
                <v:path arrowok="t"/>
              </v:shape>
            </v:group>
            <v:group style="position:absolute;left:10782;top:628;width:2;height:708" coordorigin="10782,628" coordsize="2,708">
              <v:shape style="position:absolute;left:10782;top:628;width:2;height:708" coordorigin="10782,628" coordsize="0,708" path="m10782,1336l10782,628e" filled="false" stroked="true" strokeweight=".090123pt" strokecolor="#000000">
                <v:path arrowok="t"/>
              </v:shape>
            </v:group>
            <v:group style="position:absolute;left:10300;top:683;width:105;height:2" coordorigin="10300,683" coordsize="105,2">
              <v:shape style="position:absolute;left:10300;top:683;width:105;height:2" coordorigin="10300,683" coordsize="105,0" path="m10300,683l10405,683e" filled="false" stroked="true" strokeweight="3.80779pt" strokecolor="#00008f">
                <v:path arrowok="t"/>
              </v:shape>
            </v:group>
            <v:group style="position:absolute;left:10299;top:646;width:105;height:77" coordorigin="10299,646" coordsize="105,77">
              <v:shape style="position:absolute;left:10299;top:646;width:105;height:77" coordorigin="10299,646" coordsize="105,77" path="m10299,722l10299,646,10404,646,10404,722,10299,722e" filled="false" stroked="true" strokeweight=".096615pt" strokecolor="#000000">
                <v:path arrowok="t"/>
              </v:shape>
            </v:group>
            <v:group style="position:absolute;left:10300;top:783;width:105;height:2" coordorigin="10300,783" coordsize="105,2">
              <v:shape style="position:absolute;left:10300;top:783;width:105;height:2" coordorigin="10300,783" coordsize="105,0" path="m10300,783l10405,783e" filled="false" stroked="true" strokeweight="3.80779pt" strokecolor="#002fff">
                <v:path arrowok="t"/>
              </v:shape>
            </v:group>
            <v:group style="position:absolute;left:10299;top:745;width:105;height:77" coordorigin="10299,745" coordsize="105,77">
              <v:shape style="position:absolute;left:10299;top:745;width:105;height:77" coordorigin="10299,745" coordsize="105,77" path="m10299,821l10299,745,10404,745,10404,821,10299,821e" filled="false" stroked="true" strokeweight=".096616pt" strokecolor="#000000">
                <v:path arrowok="t"/>
              </v:shape>
            </v:group>
            <v:group style="position:absolute;left:10300;top:882;width:105;height:2" coordorigin="10300,882" coordsize="105,2">
              <v:shape style="position:absolute;left:10300;top:882;width:105;height:2" coordorigin="10300,882" coordsize="105,0" path="m10300,882l10405,882e" filled="false" stroked="true" strokeweight="3.808721pt" strokecolor="#00dfff">
                <v:path arrowok="t"/>
              </v:shape>
            </v:group>
            <v:group style="position:absolute;left:10299;top:844;width:105;height:77" coordorigin="10299,844" coordsize="105,77">
              <v:shape style="position:absolute;left:10299;top:844;width:105;height:77" coordorigin="10299,844" coordsize="105,77" path="m10299,920l10299,844,10404,844,10404,920,10299,920e" filled="false" stroked="true" strokeweight=".096615pt" strokecolor="#000000">
                <v:path arrowok="t"/>
              </v:shape>
            </v:group>
            <v:group style="position:absolute;left:10300;top:981;width:105;height:2" coordorigin="10300,981" coordsize="105,2">
              <v:shape style="position:absolute;left:10300;top:981;width:105;height:2" coordorigin="10300,981" coordsize="105,0" path="m10300,981l10405,981e" filled="false" stroked="true" strokeweight="3.808721pt" strokecolor="#8fff6f">
                <v:path arrowok="t"/>
              </v:shape>
            </v:group>
            <v:group style="position:absolute;left:10299;top:944;width:105;height:77" coordorigin="10299,944" coordsize="105,77">
              <v:shape style="position:absolute;left:10299;top:944;width:105;height:77" coordorigin="10299,944" coordsize="105,77" path="m10299,1020l10299,944,10404,944,10404,1020,10299,1020e" filled="false" stroked="true" strokeweight=".096615pt" strokecolor="#000000">
                <v:path arrowok="t"/>
              </v:shape>
            </v:group>
            <v:group style="position:absolute;left:10300;top:1081;width:105;height:2" coordorigin="10300,1081" coordsize="105,2">
              <v:shape style="position:absolute;left:10300;top:1081;width:105;height:2" coordorigin="10300,1081" coordsize="105,0" path="m10300,1081l10405,1081e" filled="false" stroked="true" strokeweight="3.80779pt" strokecolor="#ffcf00">
                <v:path arrowok="t"/>
              </v:shape>
            </v:group>
            <v:group style="position:absolute;left:10299;top:1043;width:105;height:77" coordorigin="10299,1043" coordsize="105,77">
              <v:shape style="position:absolute;left:10299;top:1043;width:105;height:77" coordorigin="10299,1043" coordsize="105,77" path="m10299,1119l10299,1043,10404,1043,10404,1119,10299,1119e" filled="false" stroked="true" strokeweight=".096616pt" strokecolor="#000000">
                <v:path arrowok="t"/>
              </v:shape>
            </v:group>
            <v:group style="position:absolute;left:10300;top:1180;width:105;height:2" coordorigin="10300,1180" coordsize="105,2">
              <v:shape style="position:absolute;left:10300;top:1180;width:105;height:2" coordorigin="10300,1180" coordsize="105,0" path="m10300,1180l10405,1180e" filled="false" stroked="true" strokeweight="3.808721pt" strokecolor="#ff1f00">
                <v:path arrowok="t"/>
              </v:shape>
            </v:group>
            <v:group style="position:absolute;left:10299;top:1142;width:105;height:77" coordorigin="10299,1142" coordsize="105,77">
              <v:shape style="position:absolute;left:10299;top:1142;width:105;height:77" coordorigin="10299,1142" coordsize="105,77" path="m10299,1218l10299,1142,10404,1142,10404,1218,10299,1218e" filled="false" stroked="true" strokeweight=".096616pt" strokecolor="#000000">
                <v:path arrowok="t"/>
              </v:shape>
            </v:group>
            <v:group style="position:absolute;left:10300;top:1279;width:105;height:2" coordorigin="10300,1279" coordsize="105,2">
              <v:shape style="position:absolute;left:10300;top:1279;width:105;height:2" coordorigin="10300,1279" coordsize="105,0" path="m10300,1279l10405,1279e" filled="false" stroked="true" strokeweight="3.808721pt" strokecolor="#7f0000">
                <v:path arrowok="t"/>
              </v:shape>
            </v:group>
            <v:group style="position:absolute;left:10299;top:1242;width:105;height:77" coordorigin="10299,1242" coordsize="105,77">
              <v:shape style="position:absolute;left:10299;top:1242;width:105;height:77" coordorigin="10299,1242" coordsize="105,77" path="m10299,1318l10299,1242,10404,1242,10404,1318,10299,1318e" filled="false" stroked="true" strokeweight=".096616pt" strokecolor="#000000">
                <v:path arrowok="t"/>
              </v:shape>
            </v:group>
            <w10:wrap type="none"/>
          </v:group>
        </w:pict>
      </w:r>
      <w:r>
        <w:rPr>
          <w:rFonts w:ascii="Arial"/>
          <w:sz w:val="8"/>
        </w:rPr>
        <w:t>100</w:t>
      </w: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line="240" w:lineRule="auto" w:before="8"/>
        <w:rPr>
          <w:rFonts w:ascii="Arial" w:hAnsi="Arial" w:cs="Arial" w:eastAsia="Arial"/>
          <w:sz w:val="11"/>
          <w:szCs w:val="11"/>
        </w:rPr>
      </w:pPr>
    </w:p>
    <w:p>
      <w:pPr>
        <w:spacing w:before="0"/>
        <w:ind w:left="210" w:right="0" w:firstLine="0"/>
        <w:jc w:val="left"/>
        <w:rPr>
          <w:rFonts w:ascii="Arial" w:hAnsi="Arial" w:cs="Arial" w:eastAsia="Arial"/>
          <w:sz w:val="8"/>
          <w:szCs w:val="8"/>
        </w:rPr>
      </w:pPr>
      <w:r>
        <w:rPr/>
        <w:pict>
          <v:shape style="position:absolute;margin-left:435.217926pt;margin-top:-2.066558pt;width:7.25pt;height:38.35pt;mso-position-horizontal-relative:page;mso-position-vertical-relative:paragraph;z-index:4264" type="#_x0000_t202" filled="false" stroked="false">
            <v:textbox inset="0,0,0,0" style="layout-flow:vertical;mso-layout-flow-alt:bottom-to-top">
              <w:txbxContent>
                <w:p>
                  <w:pPr>
                    <w:spacing w:before="6"/>
                    <w:ind w:left="20" w:right="0" w:firstLine="0"/>
                    <w:jc w:val="left"/>
                    <w:rPr>
                      <w:rFonts w:ascii="Arial" w:hAnsi="Arial" w:cs="Arial" w:eastAsia="Arial"/>
                      <w:sz w:val="10"/>
                      <w:szCs w:val="10"/>
                    </w:rPr>
                  </w:pPr>
                  <w:r>
                    <w:rPr>
                      <w:rFonts w:ascii="Arial"/>
                      <w:w w:val="115"/>
                      <w:sz w:val="10"/>
                    </w:rPr>
                    <w:t>Percentage</w:t>
                  </w:r>
                  <w:r>
                    <w:rPr>
                      <w:rFonts w:ascii="Arial"/>
                      <w:spacing w:val="4"/>
                      <w:sz w:val="10"/>
                    </w:rPr>
                    <w:t> </w:t>
                  </w:r>
                  <w:r>
                    <w:rPr>
                      <w:rFonts w:ascii="Arial"/>
                      <w:w w:val="115"/>
                      <w:sz w:val="10"/>
                    </w:rPr>
                    <w:t>%</w:t>
                  </w:r>
                  <w:r>
                    <w:rPr>
                      <w:rFonts w:ascii="Arial"/>
                      <w:sz w:val="1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sz w:val="8"/>
        </w:rPr>
        <w:t>90</w:t>
      </w: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line="240" w:lineRule="auto" w:before="4"/>
        <w:rPr>
          <w:rFonts w:ascii="Arial" w:hAnsi="Arial" w:cs="Arial" w:eastAsia="Arial"/>
          <w:sz w:val="8"/>
          <w:szCs w:val="8"/>
        </w:rPr>
      </w:pPr>
    </w:p>
    <w:p>
      <w:pPr>
        <w:tabs>
          <w:tab w:pos="1736" w:val="left" w:leader="none"/>
        </w:tabs>
        <w:spacing w:line="116" w:lineRule="exact" w:before="0"/>
        <w:ind w:left="210" w:right="0" w:firstLine="0"/>
        <w:jc w:val="left"/>
        <w:rPr>
          <w:rFonts w:ascii="Arial" w:hAnsi="Arial" w:cs="Arial" w:eastAsia="Arial"/>
          <w:sz w:val="8"/>
          <w:szCs w:val="8"/>
        </w:rPr>
      </w:pPr>
      <w:r>
        <w:rPr>
          <w:rFonts w:ascii="Arial"/>
          <w:w w:val="95"/>
          <w:position w:val="-3"/>
          <w:sz w:val="8"/>
        </w:rPr>
        <w:t>80</w:t>
        <w:tab/>
      </w:r>
      <w:r>
        <w:rPr>
          <w:rFonts w:ascii="Arial"/>
          <w:w w:val="95"/>
          <w:sz w:val="8"/>
        </w:rPr>
        <w:t>4</w:t>
      </w:r>
      <w:r>
        <w:rPr>
          <w:rFonts w:ascii="Arial"/>
          <w:spacing w:val="-4"/>
          <w:w w:val="95"/>
          <w:sz w:val="8"/>
        </w:rPr>
        <w:t> </w:t>
      </w:r>
      <w:r>
        <w:rPr>
          <w:rFonts w:ascii="Arial"/>
          <w:w w:val="95"/>
          <w:sz w:val="8"/>
        </w:rPr>
        <w:t>attempts</w:t>
      </w:r>
      <w:r>
        <w:rPr>
          <w:rFonts w:ascii="Arial"/>
          <w:sz w:val="8"/>
        </w:rPr>
      </w:r>
    </w:p>
    <w:p>
      <w:pPr>
        <w:spacing w:line="76" w:lineRule="exact" w:before="0"/>
        <w:ind w:left="1123" w:right="1168" w:firstLine="0"/>
        <w:jc w:val="center"/>
        <w:rPr>
          <w:rFonts w:ascii="Arial" w:hAnsi="Arial" w:cs="Arial" w:eastAsia="Arial"/>
          <w:sz w:val="8"/>
          <w:szCs w:val="8"/>
        </w:rPr>
      </w:pPr>
      <w:r>
        <w:rPr>
          <w:rFonts w:ascii="Arial"/>
          <w:w w:val="94"/>
          <w:sz w:val="8"/>
        </w:rPr>
        <w:t>6</w:t>
      </w:r>
      <w:r>
        <w:rPr>
          <w:rFonts w:ascii="Arial"/>
          <w:sz w:val="8"/>
        </w:rPr>
      </w:r>
    </w:p>
    <w:p>
      <w:pPr>
        <w:spacing w:before="7"/>
        <w:ind w:left="1123" w:right="1168" w:firstLine="0"/>
        <w:jc w:val="center"/>
        <w:rPr>
          <w:rFonts w:ascii="Arial" w:hAnsi="Arial" w:cs="Arial" w:eastAsia="Arial"/>
          <w:sz w:val="8"/>
          <w:szCs w:val="8"/>
        </w:rPr>
      </w:pPr>
      <w:r>
        <w:rPr>
          <w:rFonts w:ascii="Arial"/>
          <w:w w:val="94"/>
          <w:sz w:val="8"/>
        </w:rPr>
        <w:t>8</w:t>
      </w:r>
      <w:r>
        <w:rPr>
          <w:rFonts w:ascii="Arial"/>
          <w:sz w:val="8"/>
        </w:rPr>
      </w:r>
    </w:p>
    <w:p>
      <w:pPr>
        <w:spacing w:line="75" w:lineRule="exact" w:before="7"/>
        <w:ind w:left="1165" w:right="1168" w:firstLine="0"/>
        <w:jc w:val="center"/>
        <w:rPr>
          <w:rFonts w:ascii="Arial" w:hAnsi="Arial" w:cs="Arial" w:eastAsia="Arial"/>
          <w:sz w:val="8"/>
          <w:szCs w:val="8"/>
        </w:rPr>
      </w:pPr>
      <w:r>
        <w:rPr>
          <w:rFonts w:ascii="Arial"/>
          <w:sz w:val="8"/>
        </w:rPr>
        <w:t>32</w:t>
      </w:r>
    </w:p>
    <w:p>
      <w:pPr>
        <w:tabs>
          <w:tab w:pos="1736" w:val="left" w:leader="none"/>
        </w:tabs>
        <w:spacing w:line="115" w:lineRule="exact" w:before="0"/>
        <w:ind w:left="210" w:right="0" w:firstLine="0"/>
        <w:jc w:val="left"/>
        <w:rPr>
          <w:rFonts w:ascii="Arial" w:hAnsi="Arial" w:cs="Arial" w:eastAsia="Arial"/>
          <w:sz w:val="8"/>
          <w:szCs w:val="8"/>
        </w:rPr>
      </w:pPr>
      <w:r>
        <w:rPr>
          <w:rFonts w:ascii="Arial"/>
          <w:w w:val="95"/>
          <w:sz w:val="8"/>
        </w:rPr>
        <w:t>70</w:t>
        <w:tab/>
      </w:r>
      <w:r>
        <w:rPr>
          <w:rFonts w:ascii="Arial"/>
          <w:position w:val="-3"/>
          <w:sz w:val="8"/>
        </w:rPr>
        <w:t>50</w:t>
      </w:r>
      <w:r>
        <w:rPr>
          <w:rFonts w:ascii="Arial"/>
          <w:sz w:val="8"/>
        </w:rPr>
      </w:r>
    </w:p>
    <w:p>
      <w:pPr>
        <w:spacing w:before="8"/>
        <w:ind w:left="1204" w:right="1168" w:firstLine="0"/>
        <w:jc w:val="center"/>
        <w:rPr>
          <w:rFonts w:ascii="Arial" w:hAnsi="Arial" w:cs="Arial" w:eastAsia="Arial"/>
          <w:sz w:val="8"/>
          <w:szCs w:val="8"/>
        </w:rPr>
      </w:pPr>
      <w:r>
        <w:rPr>
          <w:rFonts w:ascii="Arial"/>
          <w:sz w:val="8"/>
        </w:rPr>
        <w:t>100</w:t>
      </w:r>
    </w:p>
    <w:p>
      <w:pPr>
        <w:spacing w:line="85" w:lineRule="exact" w:before="7"/>
        <w:ind w:left="1204" w:right="1168" w:firstLine="0"/>
        <w:jc w:val="center"/>
        <w:rPr>
          <w:rFonts w:ascii="Arial" w:hAnsi="Arial" w:cs="Arial" w:eastAsia="Arial"/>
          <w:sz w:val="8"/>
          <w:szCs w:val="8"/>
        </w:rPr>
      </w:pPr>
      <w:r>
        <w:rPr>
          <w:rFonts w:ascii="Arial"/>
          <w:sz w:val="8"/>
        </w:rPr>
        <w:t>130</w:t>
      </w:r>
    </w:p>
    <w:p>
      <w:pPr>
        <w:spacing w:line="69" w:lineRule="exact" w:before="0"/>
        <w:ind w:left="210" w:right="0" w:firstLine="0"/>
        <w:jc w:val="left"/>
        <w:rPr>
          <w:rFonts w:ascii="Arial" w:hAnsi="Arial" w:cs="Arial" w:eastAsia="Arial"/>
          <w:sz w:val="8"/>
          <w:szCs w:val="8"/>
        </w:rPr>
      </w:pPr>
      <w:r>
        <w:rPr>
          <w:rFonts w:ascii="Arial"/>
          <w:sz w:val="8"/>
        </w:rPr>
        <w:t>60</w:t>
      </w:r>
    </w:p>
    <w:p>
      <w:pPr>
        <w:tabs>
          <w:tab w:pos="1252" w:val="left" w:leader="none"/>
        </w:tabs>
        <w:spacing w:line="76" w:lineRule="exact" w:before="0"/>
        <w:ind w:left="0" w:right="1168" w:firstLine="0"/>
        <w:jc w:val="center"/>
        <w:rPr>
          <w:rFonts w:ascii="Arial" w:hAnsi="Arial" w:cs="Arial" w:eastAsia="Arial"/>
          <w:sz w:val="8"/>
          <w:szCs w:val="8"/>
        </w:rPr>
      </w:pPr>
      <w:r>
        <w:rPr>
          <w:rFonts w:ascii="Arial"/>
          <w:sz w:val="8"/>
        </w:rPr>
        <w:t>Finished Jobs       Killed</w:t>
      </w:r>
      <w:r>
        <w:rPr>
          <w:rFonts w:ascii="Arial"/>
          <w:spacing w:val="1"/>
          <w:sz w:val="8"/>
        </w:rPr>
        <w:t> </w:t>
      </w:r>
      <w:r>
        <w:rPr>
          <w:rFonts w:ascii="Arial"/>
          <w:sz w:val="8"/>
        </w:rPr>
        <w:t>Jobs</w:t>
        <w:tab/>
        <w:t>Failed</w:t>
      </w:r>
      <w:r>
        <w:rPr>
          <w:rFonts w:ascii="Arial"/>
          <w:spacing w:val="-6"/>
          <w:sz w:val="8"/>
        </w:rPr>
        <w:t> </w:t>
      </w:r>
      <w:r>
        <w:rPr>
          <w:rFonts w:ascii="Arial"/>
          <w:sz w:val="8"/>
        </w:rPr>
        <w:t>Jobs</w:t>
      </w:r>
    </w:p>
    <w:p>
      <w:pPr>
        <w:spacing w:after="0" w:line="76" w:lineRule="exact"/>
        <w:jc w:val="center"/>
        <w:rPr>
          <w:rFonts w:ascii="Arial" w:hAnsi="Arial" w:cs="Arial" w:eastAsia="Arial"/>
          <w:sz w:val="8"/>
          <w:szCs w:val="8"/>
        </w:rPr>
        <w:sectPr>
          <w:pgSz w:w="12240" w:h="15840"/>
          <w:pgMar w:header="0" w:footer="1000" w:top="1360" w:bottom="1200" w:left="1080" w:right="0"/>
          <w:cols w:num="3" w:equalWidth="0">
            <w:col w:w="4851" w:space="340"/>
            <w:col w:w="2247" w:space="160"/>
            <w:col w:w="3562"/>
          </w:cols>
        </w:sectPr>
      </w:pPr>
    </w:p>
    <w:p>
      <w:pPr>
        <w:pStyle w:val="BodyText"/>
        <w:spacing w:line="259" w:lineRule="auto" w:before="3"/>
        <w:ind w:left="166" w:right="0" w:hanging="1"/>
        <w:jc w:val="both"/>
      </w:pPr>
      <w:r>
        <w:rPr/>
        <w:pict>
          <v:shape style="position:absolute;margin-left:241.339264pt;margin-top:9.233848pt;width:5.25084pt;height:.558609pt;mso-position-horizontal-relative:page;mso-position-vertical-relative:paragraph;z-index:-692224" type="#_x0000_t75" stroked="false">
            <v:imagedata r:id="rId22" o:title=""/>
          </v:shape>
        </w:pict>
      </w:r>
      <w:r>
        <w:rPr>
          <w:w w:val="105"/>
        </w:rPr>
        <w:t>conﬁgurations (collected from Hadoop’s job conﬁg</w:t>
      </w:r>
      <w:r>
        <w:rPr>
          <w:spacing w:val="19"/>
          <w:w w:val="105"/>
        </w:rPr>
        <w:t> </w:t>
      </w:r>
      <w:r>
        <w:rPr>
          <w:w w:val="105"/>
        </w:rPr>
        <w:t>XML</w:t>
      </w:r>
      <w:r>
        <w:rPr>
          <w:w w:val="103"/>
        </w:rPr>
        <w:t> </w:t>
      </w:r>
      <w:r>
        <w:rPr>
          <w:w w:val="105"/>
        </w:rPr>
        <w:t>ﬁles). </w:t>
      </w:r>
      <w:r>
        <w:rPr>
          <w:spacing w:val="-9"/>
          <w:w w:val="105"/>
        </w:rPr>
        <w:t>We </w:t>
      </w:r>
      <w:r>
        <w:rPr>
          <w:w w:val="105"/>
        </w:rPr>
        <w:t>next examine the fault-tolerance knobs  that</w:t>
      </w:r>
      <w:r>
        <w:rPr>
          <w:spacing w:val="26"/>
          <w:w w:val="105"/>
        </w:rPr>
        <w:t> </w:t>
      </w:r>
      <w:r>
        <w:rPr>
          <w:w w:val="105"/>
        </w:rPr>
        <w:t>are</w:t>
      </w:r>
      <w:r>
        <w:rPr>
          <w:w w:val="103"/>
        </w:rPr>
        <w:t> </w:t>
      </w:r>
      <w:r>
        <w:rPr>
          <w:w w:val="105"/>
        </w:rPr>
        <w:t>used to conﬁgure Hadoop’s ‘speculative execution’</w:t>
      </w:r>
      <w:r>
        <w:rPr>
          <w:spacing w:val="1"/>
          <w:w w:val="105"/>
        </w:rPr>
        <w:t> </w:t>
      </w:r>
      <w:r>
        <w:rPr>
          <w:w w:val="105"/>
        </w:rPr>
        <w:t>feature,</w:t>
      </w:r>
      <w:r>
        <w:rPr>
          <w:w w:val="103"/>
        </w:rPr>
        <w:t> </w:t>
      </w:r>
      <w:r>
        <w:rPr>
          <w:w w:val="105"/>
        </w:rPr>
        <w:t>handle bad data records, and manage task</w:t>
      </w:r>
      <w:r>
        <w:rPr>
          <w:spacing w:val="39"/>
          <w:w w:val="105"/>
        </w:rPr>
        <w:t> </w:t>
      </w:r>
      <w:r>
        <w:rPr>
          <w:w w:val="105"/>
        </w:rPr>
        <w:t>retries.</w:t>
      </w:r>
      <w:r>
        <w:rPr/>
      </w:r>
    </w:p>
    <w:p>
      <w:pPr>
        <w:pStyle w:val="ListParagraph"/>
        <w:numPr>
          <w:ilvl w:val="0"/>
          <w:numId w:val="9"/>
        </w:numPr>
        <w:tabs>
          <w:tab w:pos="609" w:val="left" w:leader="none"/>
        </w:tabs>
        <w:spacing w:line="256" w:lineRule="auto" w:before="125" w:after="0"/>
        <w:ind w:left="166" w:right="1" w:firstLine="185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Georgia"/>
          <w:sz w:val="18"/>
        </w:rPr>
        <w:t>Speculative Execution (SE) in OpenCloud: </w:t>
      </w:r>
      <w:r>
        <w:rPr>
          <w:rFonts w:ascii="Times New Roman"/>
          <w:sz w:val="18"/>
        </w:rPr>
        <w:t>SE</w:t>
      </w:r>
      <w:r>
        <w:rPr>
          <w:rFonts w:ascii="Times New Roman"/>
          <w:spacing w:val="28"/>
          <w:sz w:val="18"/>
        </w:rPr>
        <w:t> </w:t>
      </w:r>
      <w:r>
        <w:rPr>
          <w:rFonts w:ascii="Times New Roman"/>
          <w:sz w:val="18"/>
        </w:rPr>
        <w:t>in</w:t>
      </w:r>
      <w:r>
        <w:rPr>
          <w:rFonts w:ascii="Times New Roman"/>
          <w:spacing w:val="-1"/>
          <w:w w:val="103"/>
          <w:sz w:val="18"/>
        </w:rPr>
        <w:t> </w:t>
      </w:r>
      <w:r>
        <w:rPr>
          <w:rFonts w:ascii="Times New Roman"/>
          <w:sz w:val="18"/>
        </w:rPr>
        <w:t>Hadoop</w:t>
      </w:r>
      <w:r>
        <w:rPr>
          <w:rFonts w:ascii="Times New Roman"/>
          <w:spacing w:val="20"/>
          <w:sz w:val="18"/>
        </w:rPr>
        <w:t> </w:t>
      </w:r>
      <w:r>
        <w:rPr>
          <w:rFonts w:ascii="Times New Roman"/>
          <w:sz w:val="18"/>
        </w:rPr>
        <w:t>is</w:t>
      </w:r>
      <w:r>
        <w:rPr>
          <w:rFonts w:ascii="Times New Roman"/>
          <w:spacing w:val="25"/>
          <w:sz w:val="18"/>
        </w:rPr>
        <w:t> </w:t>
      </w:r>
      <w:r>
        <w:rPr>
          <w:rFonts w:ascii="Times New Roman"/>
          <w:sz w:val="18"/>
        </w:rPr>
        <w:t>a </w:t>
      </w:r>
      <w:r>
        <w:rPr>
          <w:rFonts w:ascii="Times New Roman"/>
          <w:spacing w:val="24"/>
          <w:sz w:val="18"/>
        </w:rPr>
        <w:t> </w:t>
      </w:r>
      <w:r>
        <w:rPr>
          <w:rFonts w:ascii="Times New Roman"/>
          <w:sz w:val="18"/>
        </w:rPr>
        <w:t>way </w:t>
      </w:r>
      <w:r>
        <w:rPr>
          <w:rFonts w:ascii="Times New Roman"/>
          <w:spacing w:val="25"/>
          <w:sz w:val="18"/>
        </w:rPr>
        <w:t> </w:t>
      </w:r>
      <w:r>
        <w:rPr>
          <w:rFonts w:ascii="Times New Roman"/>
          <w:sz w:val="18"/>
        </w:rPr>
        <w:t>of </w:t>
      </w:r>
      <w:r>
        <w:rPr>
          <w:rFonts w:ascii="Times New Roman"/>
          <w:spacing w:val="24"/>
          <w:sz w:val="18"/>
        </w:rPr>
        <w:t> </w:t>
      </w:r>
      <w:r>
        <w:rPr>
          <w:rFonts w:ascii="Times New Roman"/>
          <w:sz w:val="18"/>
        </w:rPr>
        <w:t>dealing </w:t>
      </w:r>
      <w:r>
        <w:rPr>
          <w:rFonts w:ascii="Times New Roman"/>
          <w:spacing w:val="22"/>
          <w:sz w:val="18"/>
        </w:rPr>
        <w:t> </w:t>
      </w:r>
      <w:r>
        <w:rPr>
          <w:rFonts w:ascii="Times New Roman"/>
          <w:sz w:val="18"/>
        </w:rPr>
        <w:t>with </w:t>
      </w:r>
      <w:r>
        <w:rPr>
          <w:rFonts w:ascii="Times New Roman"/>
          <w:spacing w:val="25"/>
          <w:sz w:val="18"/>
        </w:rPr>
        <w:t> </w:t>
      </w:r>
      <w:r>
        <w:rPr>
          <w:rFonts w:ascii="Times New Roman"/>
          <w:sz w:val="18"/>
        </w:rPr>
        <w:t>cases </w:t>
      </w:r>
      <w:r>
        <w:rPr>
          <w:rFonts w:ascii="Times New Roman"/>
          <w:spacing w:val="25"/>
          <w:sz w:val="18"/>
        </w:rPr>
        <w:t> </w:t>
      </w:r>
      <w:r>
        <w:rPr>
          <w:rFonts w:ascii="Times New Roman"/>
          <w:sz w:val="18"/>
        </w:rPr>
        <w:t>where </w:t>
      </w:r>
      <w:r>
        <w:rPr>
          <w:rFonts w:ascii="Times New Roman"/>
          <w:spacing w:val="22"/>
          <w:sz w:val="18"/>
        </w:rPr>
        <w:t> </w:t>
      </w:r>
      <w:r>
        <w:rPr>
          <w:rFonts w:ascii="Times New Roman"/>
          <w:sz w:val="18"/>
        </w:rPr>
        <w:t>a </w:t>
      </w:r>
      <w:r>
        <w:rPr>
          <w:rFonts w:ascii="Times New Roman"/>
          <w:spacing w:val="24"/>
          <w:sz w:val="18"/>
        </w:rPr>
        <w:t> </w:t>
      </w:r>
      <w:r>
        <w:rPr>
          <w:rFonts w:ascii="Times New Roman"/>
          <w:sz w:val="18"/>
        </w:rPr>
        <w:t>mapper</w:t>
      </w:r>
      <w:r>
        <w:rPr>
          <w:rFonts w:ascii="Times New Roman"/>
          <w:spacing w:val="-43"/>
          <w:sz w:val="18"/>
        </w:rPr>
        <w:t> </w:t>
      </w:r>
      <w:r>
        <w:rPr>
          <w:rFonts w:ascii="Times New Roman"/>
          <w:spacing w:val="-43"/>
          <w:sz w:val="18"/>
        </w:rPr>
      </w:r>
      <w:r>
        <w:rPr>
          <w:rFonts w:ascii="Times New Roman"/>
          <w:sz w:val="18"/>
        </w:rPr>
        <w:t>or a reducer task in a parallel job ends up on a</w:t>
      </w:r>
      <w:r>
        <w:rPr>
          <w:rFonts w:ascii="Times New Roman"/>
          <w:spacing w:val="2"/>
          <w:sz w:val="18"/>
        </w:rPr>
        <w:t> </w:t>
      </w:r>
      <w:r>
        <w:rPr>
          <w:rFonts w:ascii="Times New Roman"/>
          <w:sz w:val="18"/>
        </w:rPr>
        <w:t>slow</w:t>
      </w:r>
    </w:p>
    <w:p>
      <w:pPr>
        <w:pStyle w:val="BodyText"/>
        <w:spacing w:line="145" w:lineRule="exact"/>
        <w:ind w:left="166" w:right="0" w:firstLine="0"/>
        <w:jc w:val="both"/>
      </w:pPr>
      <w:r>
        <w:rPr>
          <w:w w:val="105"/>
        </w:rPr>
        <w:t>node,  therefore  slowing  down  the  entire  job.  The </w:t>
      </w:r>
      <w:r>
        <w:rPr>
          <w:spacing w:val="26"/>
          <w:w w:val="105"/>
        </w:rPr>
        <w:t> </w:t>
      </w:r>
      <w:r>
        <w:rPr>
          <w:w w:val="105"/>
        </w:rPr>
        <w:t>frame-</w:t>
      </w:r>
      <w:r>
        <w:rPr/>
      </w:r>
    </w:p>
    <w:p>
      <w:pPr>
        <w:spacing w:line="166" w:lineRule="exact" w:before="21"/>
        <w:ind w:left="166" w:right="678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 w:hAnsi="Times New Roman" w:cs="Times New Roman" w:eastAsia="Times New Roman"/>
          <w:sz w:val="15"/>
          <w:szCs w:val="15"/>
        </w:rPr>
        <w:t>Fig. 5. Breakdown of the maximum number of task retries conﬁgured in</w:t>
      </w:r>
      <w:r>
        <w:rPr>
          <w:rFonts w:ascii="Times New Roman" w:hAnsi="Times New Roman" w:cs="Times New Roman" w:eastAsia="Times New Roman"/>
          <w:spacing w:val="2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-1"/>
          <w:w w:val="9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OpenCloud Hadoop jobs.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0"/>
        <w:ind w:left="3745" w:right="678" w:firstLine="0"/>
        <w:jc w:val="left"/>
        <w:rPr>
          <w:rFonts w:ascii="Arial" w:hAnsi="Arial" w:cs="Arial" w:eastAsia="Arial"/>
          <w:sz w:val="11"/>
          <w:szCs w:val="11"/>
        </w:rPr>
      </w:pPr>
      <w:r>
        <w:rPr/>
        <w:pict>
          <v:group style="position:absolute;margin-left:325.542542pt;margin-top:6.68502pt;width:62.95pt;height:53.45pt;mso-position-horizontal-relative:page;mso-position-vertical-relative:paragraph;z-index:3616" coordorigin="6511,134" coordsize="1259,1069">
            <v:group style="position:absolute;left:6512;top:1201;width:1257;height:2" coordorigin="6512,1201" coordsize="1257,2">
              <v:shape style="position:absolute;left:6512;top:1201;width:1257;height:2" coordorigin="6512,1201" coordsize="1257,0" path="m6512,1201l7769,1201e" filled="false" stroked="true" strokeweight=".100731pt" strokecolor="#000000">
                <v:path arrowok="t"/>
              </v:shape>
            </v:group>
            <v:group style="position:absolute;left:6512;top:135;width:1257;height:2" coordorigin="6512,135" coordsize="1257,2">
              <v:shape style="position:absolute;left:6512;top:135;width:1257;height:2" coordorigin="6512,135" coordsize="1257,0" path="m6512,135l7769,135e" filled="false" stroked="true" strokeweight=".100731pt" strokecolor="#000000">
                <v:path arrowok="t"/>
              </v:shape>
            </v:group>
            <v:group style="position:absolute;left:6512;top:135;width:2;height:1067" coordorigin="6512,135" coordsize="2,1067">
              <v:shape style="position:absolute;left:6512;top:135;width:2;height:1067" coordorigin="6512,135" coordsize="0,1067" path="m6512,1201l6512,135e" filled="false" stroked="true" strokeweight=".10223pt" strokecolor="#000000">
                <v:path arrowok="t"/>
              </v:shape>
            </v:group>
            <v:group style="position:absolute;left:6512;top:1201;width:1257;height:2" coordorigin="6512,1201" coordsize="1257,2">
              <v:shape style="position:absolute;left:6512;top:1201;width:1257;height:2" coordorigin="6512,1201" coordsize="1257,0" path="m6512,1201l7769,1201e" filled="false" stroked="true" strokeweight=".100731pt" strokecolor="#000000">
                <v:path arrowok="t"/>
              </v:shape>
            </v:group>
            <v:group style="position:absolute;left:6512;top:135;width:2;height:1067" coordorigin="6512,135" coordsize="2,1067">
              <v:shape style="position:absolute;left:6512;top:135;width:2;height:1067" coordorigin="6512,135" coordsize="0,1067" path="m6512,1201l6512,135e" filled="false" stroked="true" strokeweight=".10223pt" strokecolor="#000000">
                <v:path arrowok="t"/>
              </v:shape>
            </v:group>
            <v:group style="position:absolute;left:6826;top:1189;width:2;height:13" coordorigin="6826,1189" coordsize="2,13">
              <v:shape style="position:absolute;left:6826;top:1189;width:2;height:13" coordorigin="6826,1189" coordsize="0,13" path="m6826,1201l6826,1189e" filled="false" stroked="true" strokeweight=".10223pt" strokecolor="#000000">
                <v:path arrowok="t"/>
              </v:shape>
            </v:group>
            <v:group style="position:absolute;left:6826;top:135;width:2;height:13" coordorigin="6826,135" coordsize="2,13">
              <v:shape style="position:absolute;left:6826;top:135;width:2;height:13" coordorigin="6826,135" coordsize="0,13" path="m6826,135l6826,147e" filled="false" stroked="true" strokeweight=".10223pt" strokecolor="#000000">
                <v:path arrowok="t"/>
              </v:shape>
            </v:group>
            <v:group style="position:absolute;left:7140;top:1189;width:2;height:13" coordorigin="7140,1189" coordsize="2,13">
              <v:shape style="position:absolute;left:7140;top:1189;width:2;height:13" coordorigin="7140,1189" coordsize="0,13" path="m7140,1201l7140,1189e" filled="false" stroked="true" strokeweight=".10223pt" strokecolor="#000000">
                <v:path arrowok="t"/>
              </v:shape>
            </v:group>
            <v:group style="position:absolute;left:7140;top:135;width:2;height:13" coordorigin="7140,135" coordsize="2,13">
              <v:shape style="position:absolute;left:7140;top:135;width:2;height:13" coordorigin="7140,135" coordsize="0,13" path="m7140,135l7140,147e" filled="false" stroked="true" strokeweight=".10223pt" strokecolor="#000000">
                <v:path arrowok="t"/>
              </v:shape>
            </v:group>
            <v:group style="position:absolute;left:7454;top:1189;width:2;height:13" coordorigin="7454,1189" coordsize="2,13">
              <v:shape style="position:absolute;left:7454;top:1189;width:2;height:13" coordorigin="7454,1189" coordsize="0,13" path="m7454,1201l7454,1189e" filled="false" stroked="true" strokeweight=".10223pt" strokecolor="#000000">
                <v:path arrowok="t"/>
              </v:shape>
            </v:group>
            <v:group style="position:absolute;left:7454;top:135;width:2;height:13" coordorigin="7454,135" coordsize="2,13">
              <v:shape style="position:absolute;left:7454;top:135;width:2;height:13" coordorigin="7454,135" coordsize="0,13" path="m7454,135l7454,147e" filled="false" stroked="true" strokeweight=".10223pt" strokecolor="#000000">
                <v:path arrowok="t"/>
              </v:shape>
            </v:group>
            <v:group style="position:absolute;left:6512;top:1201;width:13;height:2" coordorigin="6512,1201" coordsize="13,2">
              <v:shape style="position:absolute;left:6512;top:1201;width:13;height:2" coordorigin="6512,1201" coordsize="13,0" path="m6512,1201l6524,1201e" filled="false" stroked="true" strokeweight=".100731pt" strokecolor="#000000">
                <v:path arrowok="t"/>
              </v:shape>
            </v:group>
            <v:group style="position:absolute;left:7756;top:1201;width:13;height:2" coordorigin="7756,1201" coordsize="13,2">
              <v:shape style="position:absolute;left:7756;top:1201;width:13;height:2" coordorigin="7756,1201" coordsize="13,0" path="m7769,1201l7756,1201e" filled="false" stroked="true" strokeweight=".100731pt" strokecolor="#000000">
                <v:path arrowok="t"/>
              </v:shape>
            </v:group>
            <v:group style="position:absolute;left:6512;top:988;width:13;height:2" coordorigin="6512,988" coordsize="13,2">
              <v:shape style="position:absolute;left:6512;top:988;width:13;height:2" coordorigin="6512,988" coordsize="13,0" path="m6512,988l6524,988e" filled="false" stroked="true" strokeweight=".100731pt" strokecolor="#000000">
                <v:path arrowok="t"/>
              </v:shape>
            </v:group>
            <v:group style="position:absolute;left:7756;top:988;width:13;height:2" coordorigin="7756,988" coordsize="13,2">
              <v:shape style="position:absolute;left:7756;top:988;width:13;height:2" coordorigin="7756,988" coordsize="13,0" path="m7769,988l7756,988e" filled="false" stroked="true" strokeweight=".100731pt" strokecolor="#000000">
                <v:path arrowok="t"/>
              </v:shape>
            </v:group>
            <v:group style="position:absolute;left:6512;top:775;width:13;height:2" coordorigin="6512,775" coordsize="13,2">
              <v:shape style="position:absolute;left:6512;top:775;width:13;height:2" coordorigin="6512,775" coordsize="13,0" path="m6512,775l6524,775e" filled="false" stroked="true" strokeweight=".100731pt" strokecolor="#000000">
                <v:path arrowok="t"/>
              </v:shape>
            </v:group>
            <v:group style="position:absolute;left:7756;top:775;width:13;height:2" coordorigin="7756,775" coordsize="13,2">
              <v:shape style="position:absolute;left:7756;top:775;width:13;height:2" coordorigin="7756,775" coordsize="13,0" path="m7769,775l7756,775e" filled="false" stroked="true" strokeweight=".100731pt" strokecolor="#000000">
                <v:path arrowok="t"/>
              </v:shape>
            </v:group>
            <v:group style="position:absolute;left:6512;top:561;width:13;height:2" coordorigin="6512,561" coordsize="13,2">
              <v:shape style="position:absolute;left:6512;top:561;width:13;height:2" coordorigin="6512,561" coordsize="13,0" path="m6512,561l6524,561e" filled="false" stroked="true" strokeweight=".100731pt" strokecolor="#000000">
                <v:path arrowok="t"/>
              </v:shape>
            </v:group>
            <v:group style="position:absolute;left:7756;top:561;width:13;height:2" coordorigin="7756,561" coordsize="13,2">
              <v:shape style="position:absolute;left:7756;top:561;width:13;height:2" coordorigin="7756,561" coordsize="13,0" path="m7769,561l7756,561e" filled="false" stroked="true" strokeweight=".100731pt" strokecolor="#000000">
                <v:path arrowok="t"/>
              </v:shape>
            </v:group>
            <v:group style="position:absolute;left:6512;top:348;width:13;height:2" coordorigin="6512,348" coordsize="13,2">
              <v:shape style="position:absolute;left:6512;top:348;width:13;height:2" coordorigin="6512,348" coordsize="13,0" path="m6512,348l6524,348e" filled="false" stroked="true" strokeweight=".100731pt" strokecolor="#000000">
                <v:path arrowok="t"/>
              </v:shape>
            </v:group>
            <v:group style="position:absolute;left:7756;top:348;width:13;height:2" coordorigin="7756,348" coordsize="13,2">
              <v:shape style="position:absolute;left:7756;top:348;width:13;height:2" coordorigin="7756,348" coordsize="13,0" path="m7769,348l7756,348e" filled="false" stroked="true" strokeweight=".100731pt" strokecolor="#000000">
                <v:path arrowok="t"/>
              </v:shape>
            </v:group>
            <v:group style="position:absolute;left:6512;top:135;width:13;height:2" coordorigin="6512,135" coordsize="13,2">
              <v:shape style="position:absolute;left:6512;top:135;width:13;height:2" coordorigin="6512,135" coordsize="13,0" path="m6512,135l6524,135e" filled="false" stroked="true" strokeweight=".100731pt" strokecolor="#000000">
                <v:path arrowok="t"/>
              </v:shape>
            </v:group>
            <v:group style="position:absolute;left:7756;top:135;width:13;height:2" coordorigin="7756,135" coordsize="13,2">
              <v:shape style="position:absolute;left:7756;top:135;width:13;height:2" coordorigin="7756,135" coordsize="13,0" path="m7769,135l7756,135e" filled="false" stroked="true" strokeweight=".100731pt" strokecolor="#000000">
                <v:path arrowok="t"/>
              </v:shape>
            </v:group>
            <v:group style="position:absolute;left:6512;top:1201;width:1257;height:2" coordorigin="6512,1201" coordsize="1257,2">
              <v:shape style="position:absolute;left:6512;top:1201;width:1257;height:2" coordorigin="6512,1201" coordsize="1257,0" path="m6512,1201l7769,1201e" filled="false" stroked="true" strokeweight=".100731pt" strokecolor="#000000">
                <v:path arrowok="t"/>
              </v:shape>
            </v:group>
            <v:group style="position:absolute;left:6512;top:135;width:1257;height:2" coordorigin="6512,135" coordsize="1257,2">
              <v:shape style="position:absolute;left:6512;top:135;width:1257;height:2" coordorigin="6512,135" coordsize="1257,0" path="m6512,135l7769,135e" filled="false" stroked="true" strokeweight=".100731pt" strokecolor="#000000">
                <v:path arrowok="t"/>
              </v:shape>
            </v:group>
            <v:group style="position:absolute;left:6512;top:135;width:2;height:1067" coordorigin="6512,135" coordsize="2,1067">
              <v:shape style="position:absolute;left:6512;top:135;width:2;height:1067" coordorigin="6512,135" coordsize="0,1067" path="m6512,1201l6512,135e" filled="false" stroked="true" strokeweight=".10223pt" strokecolor="#000000">
                <v:path arrowok="t"/>
              </v:shape>
            </v:group>
            <v:group style="position:absolute;left:6756;top:304;width:142;height:897" coordorigin="6756,304" coordsize="142,897">
              <v:shape style="position:absolute;left:6756;top:304;width:142;height:897" coordorigin="6756,304" coordsize="142,897" path="m6756,1200l6897,1200,6897,304,6756,304,6756,1200xe" filled="true" fillcolor="#0000ff" stroked="false">
                <v:path arrowok="t"/>
                <v:fill type="solid"/>
              </v:shape>
            </v:group>
            <v:group style="position:absolute;left:6755;top:305;width:142;height:896" coordorigin="6755,305" coordsize="142,896">
              <v:shape style="position:absolute;left:6755;top:305;width:142;height:896" coordorigin="6755,305" coordsize="142,896" path="m6755,1201l6755,305,6897,305,6897,1201e" filled="false" stroked="true" strokeweight=".102194pt" strokecolor="#000000">
                <v:path arrowok="t"/>
              </v:shape>
            </v:group>
            <v:group style="position:absolute;left:7070;top:1179;width:142;height:2" coordorigin="7070,1179" coordsize="142,2">
              <v:shape style="position:absolute;left:7070;top:1179;width:142;height:2" coordorigin="7070,1179" coordsize="142,0" path="m7070,1179l7212,1179e" filled="false" stroked="true" strokeweight="2.139438pt" strokecolor="#0000ff">
                <v:path arrowok="t"/>
              </v:shape>
            </v:group>
            <v:group style="position:absolute;left:7069;top:1158;width:142;height:43" coordorigin="7069,1158" coordsize="142,43">
              <v:shape style="position:absolute;left:7069;top:1158;width:142;height:43" coordorigin="7069,1158" coordsize="142,43" path="m7069,1201l7069,1158,7211,1158,7211,1201e" filled="false" stroked="true" strokeweight=".100854pt" strokecolor="#000000">
                <v:path arrowok="t"/>
              </v:shape>
            </v:group>
            <v:group style="position:absolute;left:7384;top:1199;width:142;height:2" coordorigin="7384,1199" coordsize="142,2">
              <v:shape style="position:absolute;left:7384;top:1199;width:142;height:2" coordorigin="7384,1199" coordsize="142,0" path="m7384,1199l7526,1199e" filled="false" stroked="true" strokeweight=".118237pt" strokecolor="#0000ff">
                <v:path arrowok="t"/>
              </v:shape>
            </v:group>
            <v:group style="position:absolute;left:7383;top:1200;width:144;height:2" coordorigin="7383,1200" coordsize="144,2">
              <v:shape style="position:absolute;left:7383;top:1200;width:144;height:2" coordorigin="7383,1200" coordsize="144,0" path="m7383,1200l7526,1200e" filled="false" stroked="true" strokeweight=".218097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04.950806pt;margin-top:7.291266pt;width:64.6pt;height:52.05pt;mso-position-horizontal-relative:page;mso-position-vertical-relative:paragraph;z-index:3640" coordorigin="8099,146" coordsize="1292,1041">
            <v:group style="position:absolute;left:8100;top:1185;width:1290;height:2" coordorigin="8100,1185" coordsize="1290,2">
              <v:shape style="position:absolute;left:8100;top:1185;width:1290;height:2" coordorigin="8100,1185" coordsize="1290,0" path="m8100,1185l9390,1185e" filled="false" stroked="true" strokeweight=".100731pt" strokecolor="#000000">
                <v:path arrowok="t"/>
              </v:shape>
            </v:group>
            <v:group style="position:absolute;left:8100;top:147;width:1290;height:2" coordorigin="8100,147" coordsize="1290,2">
              <v:shape style="position:absolute;left:8100;top:147;width:1290;height:2" coordorigin="8100,147" coordsize="1290,0" path="m8100,147l9390,147e" filled="false" stroked="true" strokeweight=".100731pt" strokecolor="#000000">
                <v:path arrowok="t"/>
              </v:shape>
            </v:group>
            <v:group style="position:absolute;left:8100;top:147;width:2;height:1039" coordorigin="8100,147" coordsize="2,1039">
              <v:shape style="position:absolute;left:8100;top:147;width:2;height:1039" coordorigin="8100,147" coordsize="0,1039" path="m8100,1185l8100,147e" filled="false" stroked="true" strokeweight=".10223pt" strokecolor="#000000">
                <v:path arrowok="t"/>
              </v:shape>
            </v:group>
            <v:group style="position:absolute;left:8100;top:1185;width:1290;height:2" coordorigin="8100,1185" coordsize="1290,2">
              <v:shape style="position:absolute;left:8100;top:1185;width:1290;height:2" coordorigin="8100,1185" coordsize="1290,0" path="m8100,1185l9390,1185e" filled="false" stroked="true" strokeweight=".100731pt" strokecolor="#000000">
                <v:path arrowok="t"/>
              </v:shape>
            </v:group>
            <v:group style="position:absolute;left:8100;top:147;width:2;height:1039" coordorigin="8100,147" coordsize="2,1039">
              <v:shape style="position:absolute;left:8100;top:147;width:2;height:1039" coordorigin="8100,147" coordsize="0,1039" path="m8100,1185l8100,147e" filled="false" stroked="true" strokeweight=".10223pt" strokecolor="#000000">
                <v:path arrowok="t"/>
              </v:shape>
            </v:group>
            <v:group style="position:absolute;left:8422;top:1172;width:2;height:13" coordorigin="8422,1172" coordsize="2,13">
              <v:shape style="position:absolute;left:8422;top:1172;width:2;height:13" coordorigin="8422,1172" coordsize="0,13" path="m8422,1185l8422,1172e" filled="false" stroked="true" strokeweight=".10223pt" strokecolor="#000000">
                <v:path arrowok="t"/>
              </v:shape>
            </v:group>
            <v:group style="position:absolute;left:8422;top:147;width:2;height:13" coordorigin="8422,147" coordsize="2,13">
              <v:shape style="position:absolute;left:8422;top:147;width:2;height:13" coordorigin="8422,147" coordsize="0,13" path="m8422,147l8422,159e" filled="false" stroked="true" strokeweight=".10223pt" strokecolor="#000000">
                <v:path arrowok="t"/>
              </v:shape>
            </v:group>
            <v:group style="position:absolute;left:8745;top:1172;width:2;height:13" coordorigin="8745,1172" coordsize="2,13">
              <v:shape style="position:absolute;left:8745;top:1172;width:2;height:13" coordorigin="8745,1172" coordsize="0,13" path="m8745,1185l8745,1172e" filled="false" stroked="true" strokeweight=".10223pt" strokecolor="#000000">
                <v:path arrowok="t"/>
              </v:shape>
            </v:group>
            <v:group style="position:absolute;left:8745;top:147;width:2;height:13" coordorigin="8745,147" coordsize="2,13">
              <v:shape style="position:absolute;left:8745;top:147;width:2;height:13" coordorigin="8745,147" coordsize="0,13" path="m8745,147l8745,159e" filled="false" stroked="true" strokeweight=".10223pt" strokecolor="#000000">
                <v:path arrowok="t"/>
              </v:shape>
            </v:group>
            <v:group style="position:absolute;left:9067;top:1172;width:2;height:13" coordorigin="9067,1172" coordsize="2,13">
              <v:shape style="position:absolute;left:9067;top:1172;width:2;height:13" coordorigin="9067,1172" coordsize="0,13" path="m9067,1185l9067,1172e" filled="false" stroked="true" strokeweight=".10223pt" strokecolor="#000000">
                <v:path arrowok="t"/>
              </v:shape>
            </v:group>
            <v:group style="position:absolute;left:9067;top:147;width:2;height:13" coordorigin="9067,147" coordsize="2,13">
              <v:shape style="position:absolute;left:9067;top:147;width:2;height:13" coordorigin="9067,147" coordsize="0,13" path="m9067,147l9067,159e" filled="false" stroked="true" strokeweight=".10223pt" strokecolor="#000000">
                <v:path arrowok="t"/>
              </v:shape>
            </v:group>
            <v:group style="position:absolute;left:8100;top:1185;width:13;height:2" coordorigin="8100,1185" coordsize="13,2">
              <v:shape style="position:absolute;left:8100;top:1185;width:13;height:2" coordorigin="8100,1185" coordsize="13,0" path="m8100,1185l8113,1185e" filled="false" stroked="true" strokeweight=".100731pt" strokecolor="#000000">
                <v:path arrowok="t"/>
              </v:shape>
            </v:group>
            <v:group style="position:absolute;left:9377;top:1185;width:13;height:2" coordorigin="9377,1185" coordsize="13,2">
              <v:shape style="position:absolute;left:9377;top:1185;width:13;height:2" coordorigin="9377,1185" coordsize="13,0" path="m9390,1185l9377,1185e" filled="false" stroked="true" strokeweight=".100731pt" strokecolor="#000000">
                <v:path arrowok="t"/>
              </v:shape>
            </v:group>
            <v:group style="position:absolute;left:8100;top:977;width:13;height:2" coordorigin="8100,977" coordsize="13,2">
              <v:shape style="position:absolute;left:8100;top:977;width:13;height:2" coordorigin="8100,977" coordsize="13,0" path="m8100,977l8113,977e" filled="false" stroked="true" strokeweight=".100731pt" strokecolor="#000000">
                <v:path arrowok="t"/>
              </v:shape>
            </v:group>
            <v:group style="position:absolute;left:9377;top:977;width:13;height:2" coordorigin="9377,977" coordsize="13,2">
              <v:shape style="position:absolute;left:9377;top:977;width:13;height:2" coordorigin="9377,977" coordsize="13,0" path="m9390,977l9377,977e" filled="false" stroked="true" strokeweight=".100731pt" strokecolor="#000000">
                <v:path arrowok="t"/>
              </v:shape>
            </v:group>
            <v:group style="position:absolute;left:8100;top:770;width:13;height:2" coordorigin="8100,770" coordsize="13,2">
              <v:shape style="position:absolute;left:8100;top:770;width:13;height:2" coordorigin="8100,770" coordsize="13,0" path="m8100,770l8113,770e" filled="false" stroked="true" strokeweight=".100731pt" strokecolor="#000000">
                <v:path arrowok="t"/>
              </v:shape>
            </v:group>
            <v:group style="position:absolute;left:9377;top:770;width:13;height:2" coordorigin="9377,770" coordsize="13,2">
              <v:shape style="position:absolute;left:9377;top:770;width:13;height:2" coordorigin="9377,770" coordsize="13,0" path="m9390,770l9377,770e" filled="false" stroked="true" strokeweight=".100731pt" strokecolor="#000000">
                <v:path arrowok="t"/>
              </v:shape>
            </v:group>
            <v:group style="position:absolute;left:8100;top:562;width:13;height:2" coordorigin="8100,562" coordsize="13,2">
              <v:shape style="position:absolute;left:8100;top:562;width:13;height:2" coordorigin="8100,562" coordsize="13,0" path="m8100,562l8113,562e" filled="false" stroked="true" strokeweight=".100731pt" strokecolor="#000000">
                <v:path arrowok="t"/>
              </v:shape>
            </v:group>
            <v:group style="position:absolute;left:9377;top:562;width:13;height:2" coordorigin="9377,562" coordsize="13,2">
              <v:shape style="position:absolute;left:9377;top:562;width:13;height:2" coordorigin="9377,562" coordsize="13,0" path="m9390,562l9377,562e" filled="false" stroked="true" strokeweight=".100731pt" strokecolor="#000000">
                <v:path arrowok="t"/>
              </v:shape>
            </v:group>
            <v:group style="position:absolute;left:8100;top:354;width:13;height:2" coordorigin="8100,354" coordsize="13,2">
              <v:shape style="position:absolute;left:8100;top:354;width:13;height:2" coordorigin="8100,354" coordsize="13,0" path="m8100,354l8113,354e" filled="false" stroked="true" strokeweight=".100731pt" strokecolor="#000000">
                <v:path arrowok="t"/>
              </v:shape>
            </v:group>
            <v:group style="position:absolute;left:9377;top:354;width:13;height:2" coordorigin="9377,354" coordsize="13,2">
              <v:shape style="position:absolute;left:9377;top:354;width:13;height:2" coordorigin="9377,354" coordsize="13,0" path="m9390,354l9377,354e" filled="false" stroked="true" strokeweight=".100731pt" strokecolor="#000000">
                <v:path arrowok="t"/>
              </v:shape>
            </v:group>
            <v:group style="position:absolute;left:8100;top:147;width:13;height:2" coordorigin="8100,147" coordsize="13,2">
              <v:shape style="position:absolute;left:8100;top:147;width:13;height:2" coordorigin="8100,147" coordsize="13,0" path="m8100,147l8113,147e" filled="false" stroked="true" strokeweight=".100731pt" strokecolor="#000000">
                <v:path arrowok="t"/>
              </v:shape>
            </v:group>
            <v:group style="position:absolute;left:9377;top:147;width:13;height:2" coordorigin="9377,147" coordsize="13,2">
              <v:shape style="position:absolute;left:9377;top:147;width:13;height:2" coordorigin="9377,147" coordsize="13,0" path="m9390,147l9377,147e" filled="false" stroked="true" strokeweight=".100731pt" strokecolor="#000000">
                <v:path arrowok="t"/>
              </v:shape>
            </v:group>
            <v:group style="position:absolute;left:8100;top:1185;width:1290;height:2" coordorigin="8100,1185" coordsize="1290,2">
              <v:shape style="position:absolute;left:8100;top:1185;width:1290;height:2" coordorigin="8100,1185" coordsize="1290,0" path="m8100,1185l9390,1185e" filled="false" stroked="true" strokeweight=".100731pt" strokecolor="#000000">
                <v:path arrowok="t"/>
              </v:shape>
            </v:group>
            <v:group style="position:absolute;left:8100;top:147;width:1290;height:2" coordorigin="8100,147" coordsize="1290,2">
              <v:shape style="position:absolute;left:8100;top:147;width:1290;height:2" coordorigin="8100,147" coordsize="1290,0" path="m8100,147l9390,147e" filled="false" stroked="true" strokeweight=".100731pt" strokecolor="#000000">
                <v:path arrowok="t"/>
              </v:shape>
            </v:group>
            <v:group style="position:absolute;left:8100;top:147;width:2;height:1039" coordorigin="8100,147" coordsize="2,1039">
              <v:shape style="position:absolute;left:8100;top:147;width:2;height:1039" coordorigin="8100,147" coordsize="0,1039" path="m8100,1185l8100,147e" filled="false" stroked="true" strokeweight=".10223pt" strokecolor="#000000">
                <v:path arrowok="t"/>
              </v:shape>
            </v:group>
            <v:group style="position:absolute;left:8350;top:312;width:145;height:873" coordorigin="8350,312" coordsize="145,873">
              <v:shape style="position:absolute;left:8350;top:312;width:145;height:873" coordorigin="8350,312" coordsize="145,873" path="m8350,1184l8495,1184,8495,312,8350,312,8350,1184xe" filled="true" fillcolor="#0000ff" stroked="false">
                <v:path arrowok="t"/>
                <v:fill type="solid"/>
              </v:shape>
            </v:group>
            <v:group style="position:absolute;left:8350;top:313;width:145;height:872" coordorigin="8350,313" coordsize="145,872">
              <v:shape style="position:absolute;left:8350;top:313;width:145;height:872" coordorigin="8350,313" coordsize="145,872" path="m8350,1185l8350,313,8495,313,8495,1185e" filled="false" stroked="true" strokeweight=".10219pt" strokecolor="#000000">
                <v:path arrowok="t"/>
              </v:shape>
            </v:group>
            <v:group style="position:absolute;left:8673;top:1163;width:145;height:2" coordorigin="8673,1163" coordsize="145,2">
              <v:shape style="position:absolute;left:8673;top:1163;width:145;height:2" coordorigin="8673,1163" coordsize="145,0" path="m8673,1163l8818,1163e" filled="false" stroked="true" strokeweight="2.089164pt" strokecolor="#0000ff">
                <v:path arrowok="t"/>
              </v:shape>
            </v:group>
            <v:group style="position:absolute;left:8672;top:1143;width:145;height:42" coordorigin="8672,1143" coordsize="145,42">
              <v:shape style="position:absolute;left:8672;top:1143;width:145;height:42" coordorigin="8672,1143" coordsize="145,42" path="m8672,1185l8672,1143,8817,1143,8817,1185e" filled="false" stroked="true" strokeweight=".100844pt" strokecolor="#000000">
                <v:path arrowok="t"/>
              </v:shape>
            </v:group>
            <v:group style="position:absolute;left:8995;top:1183;width:145;height:2" coordorigin="8995,1183" coordsize="145,2">
              <v:shape style="position:absolute;left:8995;top:1183;width:145;height:2" coordorigin="8995,1183" coordsize="145,0" path="m8995,1183l9140,1183e" filled="false" stroked="true" strokeweight=".118237pt" strokecolor="#0000ff">
                <v:path arrowok="t"/>
              </v:shape>
            </v:group>
            <v:group style="position:absolute;left:8994;top:1184;width:148;height:2" coordorigin="8994,1184" coordsize="148,2">
              <v:shape style="position:absolute;left:8994;top:1184;width:148;height:2" coordorigin="8994,1184" coordsize="148,0" path="m8994,1184l9141,1184e" filled="false" stroked="true" strokeweight=".218097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85.195496pt;margin-top:6.483559pt;width:64.6pt;height:53.25pt;mso-position-horizontal-relative:page;mso-position-vertical-relative:paragraph;z-index:3664" coordorigin="9704,130" coordsize="1292,1065">
            <v:group style="position:absolute;left:9705;top:1193;width:1290;height:2" coordorigin="9705,1193" coordsize="1290,2">
              <v:shape style="position:absolute;left:9705;top:1193;width:1290;height:2" coordorigin="9705,1193" coordsize="1290,0" path="m9705,1193l10994,1193e" filled="false" stroked="true" strokeweight=".100731pt" strokecolor="#000000">
                <v:path arrowok="t"/>
              </v:shape>
            </v:group>
            <v:group style="position:absolute;left:9705;top:131;width:1290;height:2" coordorigin="9705,131" coordsize="1290,2">
              <v:shape style="position:absolute;left:9705;top:131;width:1290;height:2" coordorigin="9705,131" coordsize="1290,0" path="m9705,131l10994,131e" filled="false" stroked="true" strokeweight=".100731pt" strokecolor="#000000">
                <v:path arrowok="t"/>
              </v:shape>
            </v:group>
            <v:group style="position:absolute;left:10994;top:131;width:2;height:1063" coordorigin="10994,131" coordsize="2,1063">
              <v:shape style="position:absolute;left:10994;top:131;width:2;height:1063" coordorigin="10994,131" coordsize="0,1063" path="m10994,1193l10994,131e" filled="false" stroked="true" strokeweight=".10223pt" strokecolor="#000000">
                <v:path arrowok="t"/>
              </v:shape>
            </v:group>
            <v:group style="position:absolute;left:9705;top:1193;width:1290;height:2" coordorigin="9705,1193" coordsize="1290,2">
              <v:shape style="position:absolute;left:9705;top:1193;width:1290;height:2" coordorigin="9705,1193" coordsize="1290,0" path="m9705,1193l10994,1193e" filled="false" stroked="true" strokeweight=".100731pt" strokecolor="#000000">
                <v:path arrowok="t"/>
              </v:shape>
            </v:group>
            <v:group style="position:absolute;left:10027;top:1180;width:2;height:13" coordorigin="10027,1180" coordsize="2,13">
              <v:shape style="position:absolute;left:10027;top:1180;width:2;height:13" coordorigin="10027,1180" coordsize="0,13" path="m10027,1193l10027,1180e" filled="false" stroked="true" strokeweight=".10223pt" strokecolor="#000000">
                <v:path arrowok="t"/>
              </v:shape>
            </v:group>
            <v:group style="position:absolute;left:10027;top:131;width:2;height:13" coordorigin="10027,131" coordsize="2,13">
              <v:shape style="position:absolute;left:10027;top:131;width:2;height:13" coordorigin="10027,131" coordsize="0,13" path="m10027,131l10027,143e" filled="false" stroked="true" strokeweight=".10223pt" strokecolor="#000000">
                <v:path arrowok="t"/>
              </v:shape>
            </v:group>
            <v:group style="position:absolute;left:10350;top:1180;width:2;height:13" coordorigin="10350,1180" coordsize="2,13">
              <v:shape style="position:absolute;left:10350;top:1180;width:2;height:13" coordorigin="10350,1180" coordsize="0,13" path="m10350,1193l10350,1180e" filled="false" stroked="true" strokeweight=".10223pt" strokecolor="#000000">
                <v:path arrowok="t"/>
              </v:shape>
            </v:group>
            <v:group style="position:absolute;left:10350;top:131;width:2;height:13" coordorigin="10350,131" coordsize="2,13">
              <v:shape style="position:absolute;left:10350;top:131;width:2;height:13" coordorigin="10350,131" coordsize="0,13" path="m10350,131l10350,143e" filled="false" stroked="true" strokeweight=".10223pt" strokecolor="#000000">
                <v:path arrowok="t"/>
              </v:shape>
            </v:group>
            <v:group style="position:absolute;left:10672;top:1180;width:2;height:13" coordorigin="10672,1180" coordsize="2,13">
              <v:shape style="position:absolute;left:10672;top:1180;width:2;height:13" coordorigin="10672,1180" coordsize="0,13" path="m10672,1193l10672,1180e" filled="false" stroked="true" strokeweight=".10223pt" strokecolor="#000000">
                <v:path arrowok="t"/>
              </v:shape>
            </v:group>
            <v:group style="position:absolute;left:10672;top:131;width:2;height:13" coordorigin="10672,131" coordsize="2,13">
              <v:shape style="position:absolute;left:10672;top:131;width:2;height:13" coordorigin="10672,131" coordsize="0,13" path="m10672,131l10672,143e" filled="false" stroked="true" strokeweight=".10223pt" strokecolor="#000000">
                <v:path arrowok="t"/>
              </v:shape>
            </v:group>
            <v:group style="position:absolute;left:9705;top:1193;width:13;height:2" coordorigin="9705,1193" coordsize="13,2">
              <v:shape style="position:absolute;left:9705;top:1193;width:13;height:2" coordorigin="9705,1193" coordsize="13,0" path="m9705,1193l9718,1193e" filled="false" stroked="true" strokeweight=".100731pt" strokecolor="#000000">
                <v:path arrowok="t"/>
              </v:shape>
            </v:group>
            <v:group style="position:absolute;left:10981;top:1193;width:13;height:2" coordorigin="10981,1193" coordsize="13,2">
              <v:shape style="position:absolute;left:10981;top:1193;width:13;height:2" coordorigin="10981,1193" coordsize="13,0" path="m10994,1193l10981,1193e" filled="false" stroked="true" strokeweight=".100731pt" strokecolor="#000000">
                <v:path arrowok="t"/>
              </v:shape>
            </v:group>
            <v:group style="position:absolute;left:9705;top:981;width:13;height:2" coordorigin="9705,981" coordsize="13,2">
              <v:shape style="position:absolute;left:9705;top:981;width:13;height:2" coordorigin="9705,981" coordsize="13,0" path="m9705,981l9718,981e" filled="false" stroked="true" strokeweight=".100731pt" strokecolor="#000000">
                <v:path arrowok="t"/>
              </v:shape>
            </v:group>
            <v:group style="position:absolute;left:10981;top:981;width:13;height:2" coordorigin="10981,981" coordsize="13,2">
              <v:shape style="position:absolute;left:10981;top:981;width:13;height:2" coordorigin="10981,981" coordsize="13,0" path="m10994,981l10981,981e" filled="false" stroked="true" strokeweight=".100731pt" strokecolor="#000000">
                <v:path arrowok="t"/>
              </v:shape>
            </v:group>
            <v:group style="position:absolute;left:9705;top:768;width:13;height:2" coordorigin="9705,768" coordsize="13,2">
              <v:shape style="position:absolute;left:9705;top:768;width:13;height:2" coordorigin="9705,768" coordsize="13,0" path="m9705,768l9718,768e" filled="false" stroked="true" strokeweight=".100731pt" strokecolor="#000000">
                <v:path arrowok="t"/>
              </v:shape>
            </v:group>
            <v:group style="position:absolute;left:10981;top:768;width:13;height:2" coordorigin="10981,768" coordsize="13,2">
              <v:shape style="position:absolute;left:10981;top:768;width:13;height:2" coordorigin="10981,768" coordsize="13,0" path="m10994,768l10981,768e" filled="false" stroked="true" strokeweight=".100731pt" strokecolor="#000000">
                <v:path arrowok="t"/>
              </v:shape>
            </v:group>
            <v:group style="position:absolute;left:9705;top:556;width:13;height:2" coordorigin="9705,556" coordsize="13,2">
              <v:shape style="position:absolute;left:9705;top:556;width:13;height:2" coordorigin="9705,556" coordsize="13,0" path="m9705,556l9718,556e" filled="false" stroked="true" strokeweight=".100731pt" strokecolor="#000000">
                <v:path arrowok="t"/>
              </v:shape>
            </v:group>
            <v:group style="position:absolute;left:10981;top:556;width:13;height:2" coordorigin="10981,556" coordsize="13,2">
              <v:shape style="position:absolute;left:10981;top:556;width:13;height:2" coordorigin="10981,556" coordsize="13,0" path="m10994,556l10981,556e" filled="false" stroked="true" strokeweight=".100731pt" strokecolor="#000000">
                <v:path arrowok="t"/>
              </v:shape>
            </v:group>
            <v:group style="position:absolute;left:9705;top:343;width:13;height:2" coordorigin="9705,343" coordsize="13,2">
              <v:shape style="position:absolute;left:9705;top:343;width:13;height:2" coordorigin="9705,343" coordsize="13,0" path="m9705,343l9718,343e" filled="false" stroked="true" strokeweight=".100731pt" strokecolor="#000000">
                <v:path arrowok="t"/>
              </v:shape>
            </v:group>
            <v:group style="position:absolute;left:10981;top:343;width:13;height:2" coordorigin="10981,343" coordsize="13,2">
              <v:shape style="position:absolute;left:10981;top:343;width:13;height:2" coordorigin="10981,343" coordsize="13,0" path="m10994,343l10981,343e" filled="false" stroked="true" strokeweight=".100731pt" strokecolor="#000000">
                <v:path arrowok="t"/>
              </v:shape>
            </v:group>
            <v:group style="position:absolute;left:9705;top:131;width:13;height:2" coordorigin="9705,131" coordsize="13,2">
              <v:shape style="position:absolute;left:9705;top:131;width:13;height:2" coordorigin="9705,131" coordsize="13,0" path="m9705,131l9718,131e" filled="false" stroked="true" strokeweight=".100731pt" strokecolor="#000000">
                <v:path arrowok="t"/>
              </v:shape>
            </v:group>
            <v:group style="position:absolute;left:10981;top:131;width:13;height:2" coordorigin="10981,131" coordsize="13,2">
              <v:shape style="position:absolute;left:10981;top:131;width:13;height:2" coordorigin="10981,131" coordsize="13,0" path="m10994,131l10981,131e" filled="false" stroked="true" strokeweight=".100731pt" strokecolor="#000000">
                <v:path arrowok="t"/>
              </v:shape>
            </v:group>
            <v:group style="position:absolute;left:9705;top:1193;width:1290;height:2" coordorigin="9705,1193" coordsize="1290,2">
              <v:shape style="position:absolute;left:9705;top:1193;width:1290;height:2" coordorigin="9705,1193" coordsize="1290,0" path="m9705,1193l10994,1193e" filled="false" stroked="true" strokeweight=".100731pt" strokecolor="#000000">
                <v:path arrowok="t"/>
              </v:shape>
            </v:group>
            <v:group style="position:absolute;left:9705;top:131;width:1290;height:2" coordorigin="9705,131" coordsize="1290,2">
              <v:shape style="position:absolute;left:9705;top:131;width:1290;height:2" coordorigin="9705,131" coordsize="1290,0" path="m9705,131l10994,131e" filled="false" stroked="true" strokeweight=".100731pt" strokecolor="#000000">
                <v:path arrowok="t"/>
              </v:shape>
            </v:group>
            <v:group style="position:absolute;left:10994;top:131;width:2;height:1063" coordorigin="10994,131" coordsize="2,1063">
              <v:shape style="position:absolute;left:10994;top:131;width:2;height:1063" coordorigin="10994,131" coordsize="0,1063" path="m10994,1193l10994,131e" filled="false" stroked="true" strokeweight=".10223pt" strokecolor="#000000">
                <v:path arrowok="t"/>
              </v:shape>
            </v:group>
            <v:group style="position:absolute;left:9955;top:895;width:145;height:298" coordorigin="9955,895" coordsize="145,298">
              <v:shape style="position:absolute;left:9955;top:895;width:145;height:298" coordorigin="9955,895" coordsize="145,298" path="m9955,1192l10100,1192,10100,895,9955,895,9955,1192xe" filled="true" fillcolor="#0000ff" stroked="false">
                <v:path arrowok="t"/>
                <v:fill type="solid"/>
              </v:shape>
            </v:group>
            <v:group style="position:absolute;left:9955;top:896;width:145;height:298" coordorigin="9955,896" coordsize="145,298">
              <v:shape style="position:absolute;left:9955;top:896;width:145;height:298" coordorigin="9955,896" coordsize="145,298" path="m9955,1193l9955,896,10100,896,10100,1193e" filled="false" stroked="true" strokeweight=".101942pt" strokecolor="#000000">
                <v:path arrowok="t"/>
              </v:shape>
            </v:group>
            <v:group style="position:absolute;left:10278;top:1065;width:146;height:128" coordorigin="10278,1065" coordsize="146,128">
              <v:shape style="position:absolute;left:10278;top:1065;width:146;height:128" coordorigin="10278,1065" coordsize="146,128" path="m10278,1192l10423,1192,10423,1065,10278,1065,10278,1192xe" filled="true" fillcolor="#0000ff" stroked="false">
                <v:path arrowok="t"/>
                <v:fill type="solid"/>
              </v:shape>
            </v:group>
            <v:group style="position:absolute;left:10277;top:1065;width:146;height:128" coordorigin="10277,1065" coordsize="146,128">
              <v:shape style="position:absolute;left:10277;top:1065;width:146;height:128" coordorigin="10277,1065" coordsize="146,128" path="m10277,1193l10277,1065,10422,1065,10422,1193e" filled="false" stroked="true" strokeweight=".101381pt" strokecolor="#000000">
                <v:path arrowok="t"/>
              </v:shape>
            </v:group>
            <v:group style="position:absolute;left:10600;top:1182;width:145;height:2" coordorigin="10600,1182" coordsize="145,2">
              <v:shape style="position:absolute;left:10600;top:1182;width:145;height:2" coordorigin="10600,1182" coordsize="145,0" path="m10600,1182l10745,1182e" filled="false" stroked="true" strokeweight="1.078098pt" strokecolor="#0000ff">
                <v:path arrowok="t"/>
              </v:shape>
            </v:group>
            <v:group style="position:absolute;left:10598;top:1182;width:148;height:2" coordorigin="10598,1182" coordsize="148,2">
              <v:shape style="position:absolute;left:10598;top:1182;width:148;height:2" coordorigin="10598,1182" coordsize="148,0" path="m10598,1182l10745,1182e" filled="false" stroked="true" strokeweight="1.179201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313.133118pt;margin-top:4.035028pt;width:5.7pt;height:58.65pt;mso-position-horizontal-relative:page;mso-position-vertical-relative:paragraph;z-index:4144" type="#_x0000_t202" filled="false" stroked="false">
            <v:textbox inset="0,0,0,0" style="layout-flow:vertical;mso-layout-flow-alt:bottom-to-top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rFonts w:ascii="Arial" w:hAnsi="Arial" w:cs="Arial" w:eastAsia="Arial"/>
                      <w:sz w:val="7"/>
                      <w:szCs w:val="7"/>
                    </w:rPr>
                  </w:pPr>
                  <w:r>
                    <w:rPr>
                      <w:rFonts w:ascii="Arial"/>
                      <w:w w:val="103"/>
                      <w:sz w:val="7"/>
                    </w:rPr>
                    <w:t>Prob</w:t>
                  </w:r>
                  <w:r>
                    <w:rPr>
                      <w:rFonts w:ascii="Arial"/>
                      <w:sz w:val="7"/>
                    </w:rPr>
                    <w:t> </w:t>
                  </w:r>
                  <w:r>
                    <w:rPr>
                      <w:rFonts w:ascii="Arial"/>
                      <w:w w:val="103"/>
                      <w:sz w:val="7"/>
                    </w:rPr>
                    <w:t>task</w:t>
                  </w:r>
                  <w:r>
                    <w:rPr>
                      <w:rFonts w:ascii="Arial"/>
                      <w:sz w:val="7"/>
                    </w:rPr>
                    <w:t> </w:t>
                  </w:r>
                  <w:r>
                    <w:rPr>
                      <w:rFonts w:ascii="Arial"/>
                      <w:w w:val="103"/>
                      <w:sz w:val="7"/>
                    </w:rPr>
                    <w:t>succeeds</w:t>
                  </w:r>
                  <w:r>
                    <w:rPr>
                      <w:rFonts w:ascii="Arial"/>
                      <w:sz w:val="7"/>
                    </w:rPr>
                    <w:t> </w:t>
                  </w:r>
                  <w:r>
                    <w:rPr>
                      <w:rFonts w:ascii="Arial"/>
                      <w:w w:val="103"/>
                      <w:sz w:val="7"/>
                    </w:rPr>
                    <w:t>in</w:t>
                  </w:r>
                  <w:r>
                    <w:rPr>
                      <w:rFonts w:ascii="Arial"/>
                      <w:sz w:val="7"/>
                    </w:rPr>
                    <w:t> </w:t>
                  </w:r>
                  <w:r>
                    <w:rPr>
                      <w:rFonts w:ascii="Arial"/>
                      <w:w w:val="103"/>
                      <w:sz w:val="7"/>
                    </w:rPr>
                    <w:t>next</w:t>
                  </w:r>
                  <w:r>
                    <w:rPr>
                      <w:rFonts w:ascii="Arial"/>
                      <w:sz w:val="7"/>
                    </w:rPr>
                    <w:t> </w:t>
                  </w:r>
                  <w:r>
                    <w:rPr>
                      <w:rFonts w:ascii="Arial"/>
                      <w:w w:val="103"/>
                      <w:sz w:val="7"/>
                    </w:rPr>
                    <w:t>attempt</w:t>
                  </w:r>
                  <w:r>
                    <w:rPr>
                      <w:rFonts w:ascii="Arial"/>
                      <w:sz w:val="7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1.841705pt;margin-top:4.320845pt;width:5.7pt;height:58.65pt;mso-position-horizontal-relative:page;mso-position-vertical-relative:paragraph;z-index:4240" type="#_x0000_t202" filled="false" stroked="false">
            <v:textbox inset="0,0,0,0" style="layout-flow:vertical;mso-layout-flow-alt:bottom-to-top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rFonts w:ascii="Arial" w:hAnsi="Arial" w:cs="Arial" w:eastAsia="Arial"/>
                      <w:sz w:val="7"/>
                      <w:szCs w:val="7"/>
                    </w:rPr>
                  </w:pPr>
                  <w:r>
                    <w:rPr>
                      <w:rFonts w:ascii="Arial"/>
                      <w:w w:val="103"/>
                      <w:sz w:val="7"/>
                    </w:rPr>
                    <w:t>Prob</w:t>
                  </w:r>
                  <w:r>
                    <w:rPr>
                      <w:rFonts w:ascii="Arial"/>
                      <w:sz w:val="7"/>
                    </w:rPr>
                    <w:t> </w:t>
                  </w:r>
                  <w:r>
                    <w:rPr>
                      <w:rFonts w:ascii="Arial"/>
                      <w:w w:val="103"/>
                      <w:sz w:val="7"/>
                    </w:rPr>
                    <w:t>task</w:t>
                  </w:r>
                  <w:r>
                    <w:rPr>
                      <w:rFonts w:ascii="Arial"/>
                      <w:sz w:val="7"/>
                    </w:rPr>
                    <w:t> </w:t>
                  </w:r>
                  <w:r>
                    <w:rPr>
                      <w:rFonts w:ascii="Arial"/>
                      <w:w w:val="103"/>
                      <w:sz w:val="7"/>
                    </w:rPr>
                    <w:t>succeeds</w:t>
                  </w:r>
                  <w:r>
                    <w:rPr>
                      <w:rFonts w:ascii="Arial"/>
                      <w:sz w:val="7"/>
                    </w:rPr>
                    <w:t> </w:t>
                  </w:r>
                  <w:r>
                    <w:rPr>
                      <w:rFonts w:ascii="Arial"/>
                      <w:w w:val="103"/>
                      <w:sz w:val="7"/>
                    </w:rPr>
                    <w:t>in</w:t>
                  </w:r>
                  <w:r>
                    <w:rPr>
                      <w:rFonts w:ascii="Arial"/>
                      <w:sz w:val="7"/>
                    </w:rPr>
                    <w:t> </w:t>
                  </w:r>
                  <w:r>
                    <w:rPr>
                      <w:rFonts w:ascii="Arial"/>
                      <w:w w:val="103"/>
                      <w:sz w:val="7"/>
                    </w:rPr>
                    <w:t>next</w:t>
                  </w:r>
                  <w:r>
                    <w:rPr>
                      <w:rFonts w:ascii="Arial"/>
                      <w:sz w:val="7"/>
                    </w:rPr>
                    <w:t> </w:t>
                  </w:r>
                  <w:r>
                    <w:rPr>
                      <w:rFonts w:ascii="Arial"/>
                      <w:w w:val="103"/>
                      <w:sz w:val="7"/>
                    </w:rPr>
                    <w:t>attempt</w:t>
                  </w:r>
                  <w:r>
                    <w:rPr>
                      <w:rFonts w:ascii="Arial"/>
                      <w:sz w:val="7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2.791229pt;margin-top:3.731521pt;width:5.7pt;height:58.65pt;mso-position-horizontal-relative:page;mso-position-vertical-relative:paragraph;z-index:4312" type="#_x0000_t202" filled="false" stroked="false">
            <v:textbox inset="0,0,0,0" style="layout-flow:vertical;mso-layout-flow-alt:bottom-to-top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rFonts w:ascii="Arial" w:hAnsi="Arial" w:cs="Arial" w:eastAsia="Arial"/>
                      <w:sz w:val="7"/>
                      <w:szCs w:val="7"/>
                    </w:rPr>
                  </w:pPr>
                  <w:r>
                    <w:rPr>
                      <w:rFonts w:ascii="Arial"/>
                      <w:w w:val="103"/>
                      <w:sz w:val="7"/>
                    </w:rPr>
                    <w:t>Prob</w:t>
                  </w:r>
                  <w:r>
                    <w:rPr>
                      <w:rFonts w:ascii="Arial"/>
                      <w:sz w:val="7"/>
                    </w:rPr>
                    <w:t> </w:t>
                  </w:r>
                  <w:r>
                    <w:rPr>
                      <w:rFonts w:ascii="Arial"/>
                      <w:w w:val="103"/>
                      <w:sz w:val="7"/>
                    </w:rPr>
                    <w:t>task</w:t>
                  </w:r>
                  <w:r>
                    <w:rPr>
                      <w:rFonts w:ascii="Arial"/>
                      <w:sz w:val="7"/>
                    </w:rPr>
                    <w:t> </w:t>
                  </w:r>
                  <w:r>
                    <w:rPr>
                      <w:rFonts w:ascii="Arial"/>
                      <w:w w:val="103"/>
                      <w:sz w:val="7"/>
                    </w:rPr>
                    <w:t>succeeds</w:t>
                  </w:r>
                  <w:r>
                    <w:rPr>
                      <w:rFonts w:ascii="Arial"/>
                      <w:sz w:val="7"/>
                    </w:rPr>
                    <w:t> </w:t>
                  </w:r>
                  <w:r>
                    <w:rPr>
                      <w:rFonts w:ascii="Arial"/>
                      <w:w w:val="103"/>
                      <w:sz w:val="7"/>
                    </w:rPr>
                    <w:t>in</w:t>
                  </w:r>
                  <w:r>
                    <w:rPr>
                      <w:rFonts w:ascii="Arial"/>
                      <w:sz w:val="7"/>
                    </w:rPr>
                    <w:t> </w:t>
                  </w:r>
                  <w:r>
                    <w:rPr>
                      <w:rFonts w:ascii="Arial"/>
                      <w:w w:val="103"/>
                      <w:sz w:val="7"/>
                    </w:rPr>
                    <w:t>next</w:t>
                  </w:r>
                  <w:r>
                    <w:rPr>
                      <w:rFonts w:ascii="Arial"/>
                      <w:sz w:val="7"/>
                    </w:rPr>
                    <w:t> </w:t>
                  </w:r>
                  <w:r>
                    <w:rPr>
                      <w:rFonts w:ascii="Arial"/>
                      <w:w w:val="103"/>
                      <w:sz w:val="7"/>
                    </w:rPr>
                    <w:t>attempt</w:t>
                  </w:r>
                  <w:r>
                    <w:rPr>
                      <w:rFonts w:ascii="Arial"/>
                      <w:sz w:val="7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998291pt;margin-top:4.737328pt;width:169.3pt;height:50.85pt;mso-position-horizontal-relative:page;mso-position-vertical-relative:paragraph;z-index:43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1"/>
                    <w:gridCol w:w="215"/>
                    <w:gridCol w:w="141"/>
                    <w:gridCol w:w="872"/>
                    <w:gridCol w:w="360"/>
                    <w:gridCol w:w="221"/>
                    <w:gridCol w:w="145"/>
                    <w:gridCol w:w="895"/>
                    <w:gridCol w:w="315"/>
                  </w:tblGrid>
                  <w:tr>
                    <w:trPr>
                      <w:trHeight w:val="105" w:hRule="exact"/>
                    </w:trPr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95" w:lineRule="exact"/>
                          <w:ind w:left="55" w:right="-1183"/>
                          <w:jc w:val="left"/>
                          <w:rPr>
                            <w:rFonts w:ascii="Arial" w:hAnsi="Arial" w:cs="Arial" w:eastAsia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w w:val="100"/>
                            <w:position w:val="-5"/>
                            <w:sz w:val="9"/>
                          </w:rPr>
                          <w:t>0.5</w:t>
                        </w:r>
                        <w:r>
                          <w:rPr>
                            <w:rFonts w:ascii="Arial"/>
                            <w:position w:val="-5"/>
                            <w:sz w:val="9"/>
                          </w:rPr>
                          <w:t>   </w:t>
                        </w:r>
                        <w:r>
                          <w:rPr>
                            <w:rFonts w:ascii="Arial"/>
                            <w:spacing w:val="-10"/>
                            <w:position w:val="-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4"/>
                            <w:sz w:val="11"/>
                          </w:rPr>
                          <w:t>All</w:t>
                        </w:r>
                        <w:r>
                          <w:rPr>
                            <w:rFonts w:ascii="Arial"/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4"/>
                            <w:sz w:val="11"/>
                          </w:rPr>
                          <w:t>Google</w:t>
                        </w:r>
                        <w:r>
                          <w:rPr>
                            <w:rFonts w:ascii="Arial"/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4"/>
                            <w:sz w:val="11"/>
                          </w:rPr>
                          <w:t>Batch</w:t>
                        </w:r>
                        <w:r>
                          <w:rPr>
                            <w:rFonts w:ascii="Arial"/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4"/>
                            <w:sz w:val="11"/>
                          </w:rPr>
                          <w:t>Jobs</w:t>
                        </w:r>
                        <w:r>
                          <w:rPr>
                            <w:rFonts w:ascii="Arial"/>
                            <w:sz w:val="11"/>
                          </w:rPr>
                        </w:r>
                      </w:p>
                    </w:tc>
                    <w:tc>
                      <w:tcPr>
                        <w:tcW w:w="215" w:type="dxa"/>
                        <w:tcBorders>
                          <w:top w:val="nil" w:sz="6" w:space="0" w:color="auto"/>
                          <w:left w:val="single" w:sz="1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541" w:val="left" w:leader="none"/>
                          </w:tabs>
                          <w:spacing w:line="105" w:lineRule="exact"/>
                          <w:ind w:left="194" w:right="-1017"/>
                          <w:jc w:val="left"/>
                          <w:rPr>
                            <w:rFonts w:ascii="Arial" w:hAnsi="Arial" w:cs="Arial" w:eastAsia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100"/>
                            <w:position w:val="-5"/>
                            <w:sz w:val="9"/>
                            <w:szCs w:val="9"/>
                          </w:rPr>
                          <w:t>0.5</w:t>
                        </w:r>
                        <w:r>
                          <w:rPr>
                            <w:rFonts w:ascii="Arial" w:hAnsi="Arial" w:cs="Arial" w:eastAsia="Arial"/>
                            <w:position w:val="-5"/>
                            <w:sz w:val="9"/>
                            <w:szCs w:val="9"/>
                          </w:rPr>
                          <w:tab/>
                        </w:r>
                        <w:r>
                          <w:rPr>
                            <w:rFonts w:ascii="Arial" w:hAnsi="Arial" w:cs="Arial" w:eastAsia="Arial"/>
                            <w:w w:val="104"/>
                            <w:sz w:val="11"/>
                            <w:szCs w:val="11"/>
                          </w:rPr>
                          <w:t>Multi−Task</w:t>
                        </w:r>
                        <w:r>
                          <w:rPr>
                            <w:rFonts w:ascii="Arial" w:hAnsi="Arial" w:cs="Arial" w:eastAsia="Arial"/>
                            <w:spacing w:val="1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w w:val="104"/>
                            <w:sz w:val="11"/>
                            <w:szCs w:val="11"/>
                          </w:rPr>
                          <w:t>Jobs</w:t>
                        </w:r>
                        <w:r>
                          <w:rPr>
                            <w:rFonts w:ascii="Arial" w:hAnsi="Arial" w:cs="Arial" w:eastAsia="Arial"/>
                            <w:sz w:val="11"/>
                            <w:szCs w:val="11"/>
                          </w:rPr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single" w:sz="1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88" w:lineRule="exact"/>
                          <w:ind w:left="178" w:right="0"/>
                          <w:jc w:val="left"/>
                          <w:rPr>
                            <w:rFonts w:ascii="Arial" w:hAnsi="Arial" w:cs="Arial" w:eastAsia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9"/>
                          </w:rPr>
                          <w:t>0.5</w:t>
                        </w:r>
                      </w:p>
                    </w:tc>
                  </w:tr>
                  <w:tr>
                    <w:trPr>
                      <w:trHeight w:val="104" w:hRule="exact"/>
                    </w:trPr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5" w:type="dxa"/>
                        <w:tcBorders>
                          <w:top w:val="nil" w:sz="6" w:space="0" w:color="auto"/>
                          <w:left w:val="single" w:sz="1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single" w:sz="1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03" w:hRule="exact"/>
                    </w:trPr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96" w:lineRule="exact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9"/>
                          </w:rPr>
                          <w:t>0.4</w:t>
                        </w:r>
                      </w:p>
                    </w:tc>
                    <w:tc>
                      <w:tcPr>
                        <w:tcW w:w="215" w:type="dxa"/>
                        <w:tcBorders>
                          <w:top w:val="nil" w:sz="6" w:space="0" w:color="auto"/>
                          <w:left w:val="single" w:sz="1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0000FF"/>
                      </w:tcPr>
                      <w:p>
                        <w:pPr/>
                      </w:p>
                    </w:tc>
                    <w:tc>
                      <w:tcPr>
                        <w:tcW w:w="8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102" w:lineRule="exact"/>
                          <w:ind w:left="194" w:right="0"/>
                          <w:jc w:val="left"/>
                          <w:rPr>
                            <w:rFonts w:ascii="Arial" w:hAnsi="Arial" w:cs="Arial" w:eastAsia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9"/>
                          </w:rPr>
                          <w:t>0.4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single" w:sz="1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0000FF"/>
                      </w:tcPr>
                      <w:p>
                        <w:pPr/>
                      </w:p>
                    </w:tc>
                    <w:tc>
                      <w:tcPr>
                        <w:tcW w:w="8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90" w:lineRule="exact"/>
                          <w:ind w:left="178" w:right="0"/>
                          <w:jc w:val="left"/>
                          <w:rPr>
                            <w:rFonts w:ascii="Arial" w:hAnsi="Arial" w:cs="Arial" w:eastAsia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9"/>
                          </w:rPr>
                          <w:t>0.4</w:t>
                        </w:r>
                      </w:p>
                    </w:tc>
                  </w:tr>
                  <w:tr>
                    <w:trPr>
                      <w:trHeight w:val="266" w:hRule="exact"/>
                    </w:trPr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8"/>
                            <w:szCs w:val="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9"/>
                          </w:rPr>
                          <w:t>0.3</w:t>
                        </w:r>
                      </w:p>
                    </w:tc>
                    <w:tc>
                      <w:tcPr>
                        <w:tcW w:w="215" w:type="dxa"/>
                        <w:tcBorders>
                          <w:top w:val="nil" w:sz="6" w:space="0" w:color="auto"/>
                          <w:left w:val="single" w:sz="1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0000FF"/>
                      </w:tcPr>
                      <w:p>
                        <w:pPr/>
                      </w:p>
                    </w:tc>
                    <w:tc>
                      <w:tcPr>
                        <w:tcW w:w="8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8"/>
                            <w:szCs w:val="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94" w:right="0"/>
                          <w:jc w:val="left"/>
                          <w:rPr>
                            <w:rFonts w:ascii="Arial" w:hAnsi="Arial" w:cs="Arial" w:eastAsia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9"/>
                          </w:rPr>
                          <w:t>0.3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single" w:sz="1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0000FF"/>
                      </w:tcPr>
                      <w:p>
                        <w:pPr/>
                      </w:p>
                    </w:tc>
                    <w:tc>
                      <w:tcPr>
                        <w:tcW w:w="8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8"/>
                            <w:szCs w:val="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78" w:right="0"/>
                          <w:jc w:val="left"/>
                          <w:rPr>
                            <w:rFonts w:ascii="Arial" w:hAnsi="Arial" w:cs="Arial" w:eastAsia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9"/>
                          </w:rPr>
                          <w:t>0.3</w:t>
                        </w:r>
                      </w:p>
                    </w:tc>
                  </w:tr>
                  <w:tr>
                    <w:trPr>
                      <w:trHeight w:val="211" w:hRule="exact"/>
                    </w:trPr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9"/>
                          </w:rPr>
                          <w:t>0.2</w:t>
                        </w:r>
                      </w:p>
                    </w:tc>
                    <w:tc>
                      <w:tcPr>
                        <w:tcW w:w="215" w:type="dxa"/>
                        <w:tcBorders>
                          <w:top w:val="nil" w:sz="6" w:space="0" w:color="auto"/>
                          <w:left w:val="single" w:sz="1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0000FF"/>
                      </w:tcPr>
                      <w:p>
                        <w:pPr/>
                      </w:p>
                    </w:tc>
                    <w:tc>
                      <w:tcPr>
                        <w:tcW w:w="8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194" w:right="0"/>
                          <w:jc w:val="left"/>
                          <w:rPr>
                            <w:rFonts w:ascii="Arial" w:hAnsi="Arial" w:cs="Arial" w:eastAsia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9"/>
                          </w:rPr>
                          <w:t>0.2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single" w:sz="1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0000FF"/>
                      </w:tcPr>
                      <w:p>
                        <w:pPr/>
                      </w:p>
                    </w:tc>
                    <w:tc>
                      <w:tcPr>
                        <w:tcW w:w="8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2"/>
                          <w:ind w:left="178" w:right="0"/>
                          <w:jc w:val="left"/>
                          <w:rPr>
                            <w:rFonts w:ascii="Arial" w:hAnsi="Arial" w:cs="Arial" w:eastAsia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9"/>
                          </w:rPr>
                          <w:t>0.2</w:t>
                        </w:r>
                      </w:p>
                    </w:tc>
                  </w:tr>
                  <w:tr>
                    <w:trPr>
                      <w:trHeight w:val="227" w:hRule="exact"/>
                    </w:trPr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9"/>
                          </w:rPr>
                          <w:t>0.1</w:t>
                        </w:r>
                      </w:p>
                    </w:tc>
                    <w:tc>
                      <w:tcPr>
                        <w:tcW w:w="215" w:type="dxa"/>
                        <w:tcBorders>
                          <w:top w:val="nil" w:sz="6" w:space="0" w:color="auto"/>
                          <w:left w:val="single" w:sz="1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0000FF"/>
                      </w:tcPr>
                      <w:p>
                        <w:pPr/>
                      </w:p>
                    </w:tc>
                    <w:tc>
                      <w:tcPr>
                        <w:tcW w:w="8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1"/>
                          <w:ind w:left="194" w:right="0"/>
                          <w:jc w:val="left"/>
                          <w:rPr>
                            <w:rFonts w:ascii="Arial" w:hAnsi="Arial" w:cs="Arial" w:eastAsia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9"/>
                          </w:rPr>
                          <w:t>0.1</w:t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single" w:sz="1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0000FF"/>
                      </w:tcPr>
                      <w:p>
                        <w:pPr/>
                      </w:p>
                    </w:tc>
                    <w:tc>
                      <w:tcPr>
                        <w:tcW w:w="8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178" w:right="0"/>
                          <w:jc w:val="left"/>
                          <w:rPr>
                            <w:rFonts w:ascii="Arial" w:hAnsi="Arial" w:cs="Arial" w:eastAsia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9"/>
                          </w:rPr>
                          <w:t>0.1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w w:val="105"/>
          <w:sz w:val="11"/>
          <w:szCs w:val="11"/>
        </w:rPr>
        <w:t>Single−Task</w:t>
      </w:r>
      <w:r>
        <w:rPr>
          <w:rFonts w:ascii="Arial" w:hAnsi="Arial" w:cs="Arial" w:eastAsia="Arial"/>
          <w:spacing w:val="-5"/>
          <w:w w:val="105"/>
          <w:sz w:val="11"/>
          <w:szCs w:val="11"/>
        </w:rPr>
        <w:t> </w:t>
      </w:r>
      <w:r>
        <w:rPr>
          <w:rFonts w:ascii="Arial" w:hAnsi="Arial" w:cs="Arial" w:eastAsia="Arial"/>
          <w:w w:val="105"/>
          <w:sz w:val="11"/>
          <w:szCs w:val="11"/>
        </w:rPr>
        <w:t>Jobs</w:t>
      </w:r>
      <w:r>
        <w:rPr>
          <w:rFonts w:ascii="Arial" w:hAnsi="Arial" w:cs="Arial" w:eastAsia="Arial"/>
          <w:sz w:val="11"/>
          <w:szCs w:val="11"/>
        </w:rPr>
      </w:r>
    </w:p>
    <w:p>
      <w:pPr>
        <w:spacing w:line="240" w:lineRule="auto" w:before="0"/>
        <w:rPr>
          <w:rFonts w:ascii="Arial" w:hAnsi="Arial" w:cs="Arial" w:eastAsia="Arial"/>
          <w:sz w:val="10"/>
          <w:szCs w:val="10"/>
        </w:rPr>
      </w:pPr>
    </w:p>
    <w:p>
      <w:pPr>
        <w:spacing w:line="240" w:lineRule="auto" w:before="0"/>
        <w:rPr>
          <w:rFonts w:ascii="Arial" w:hAnsi="Arial" w:cs="Arial" w:eastAsia="Arial"/>
          <w:sz w:val="10"/>
          <w:szCs w:val="10"/>
        </w:rPr>
      </w:pPr>
    </w:p>
    <w:p>
      <w:pPr>
        <w:spacing w:line="240" w:lineRule="auto" w:before="0"/>
        <w:rPr>
          <w:rFonts w:ascii="Arial" w:hAnsi="Arial" w:cs="Arial" w:eastAsia="Arial"/>
          <w:sz w:val="10"/>
          <w:szCs w:val="10"/>
        </w:rPr>
      </w:pPr>
    </w:p>
    <w:p>
      <w:pPr>
        <w:spacing w:line="240" w:lineRule="auto" w:before="0"/>
        <w:rPr>
          <w:rFonts w:ascii="Arial" w:hAnsi="Arial" w:cs="Arial" w:eastAsia="Arial"/>
          <w:sz w:val="10"/>
          <w:szCs w:val="10"/>
        </w:rPr>
      </w:pPr>
    </w:p>
    <w:p>
      <w:pPr>
        <w:spacing w:line="240" w:lineRule="auto" w:before="0"/>
        <w:rPr>
          <w:rFonts w:ascii="Arial" w:hAnsi="Arial" w:cs="Arial" w:eastAsia="Arial"/>
          <w:sz w:val="10"/>
          <w:szCs w:val="10"/>
        </w:rPr>
      </w:pPr>
    </w:p>
    <w:p>
      <w:pPr>
        <w:spacing w:line="240" w:lineRule="auto" w:before="0"/>
        <w:rPr>
          <w:rFonts w:ascii="Arial" w:hAnsi="Arial" w:cs="Arial" w:eastAsia="Arial"/>
          <w:sz w:val="10"/>
          <w:szCs w:val="10"/>
        </w:rPr>
      </w:pPr>
    </w:p>
    <w:p>
      <w:pPr>
        <w:spacing w:line="240" w:lineRule="auto" w:before="0"/>
        <w:rPr>
          <w:rFonts w:ascii="Arial" w:hAnsi="Arial" w:cs="Arial" w:eastAsia="Arial"/>
          <w:sz w:val="10"/>
          <w:szCs w:val="10"/>
        </w:rPr>
      </w:pPr>
    </w:p>
    <w:p>
      <w:pPr>
        <w:spacing w:line="240" w:lineRule="auto" w:before="0"/>
        <w:rPr>
          <w:rFonts w:ascii="Arial" w:hAnsi="Arial" w:cs="Arial" w:eastAsia="Arial"/>
          <w:sz w:val="10"/>
          <w:szCs w:val="10"/>
        </w:rPr>
      </w:pPr>
    </w:p>
    <w:p>
      <w:pPr>
        <w:spacing w:line="24" w:lineRule="exact" w:before="87"/>
        <w:ind w:left="1890" w:right="678" w:firstLine="0"/>
        <w:jc w:val="left"/>
        <w:rPr>
          <w:rFonts w:ascii="Arial" w:hAnsi="Arial" w:cs="Arial" w:eastAsia="Arial"/>
          <w:sz w:val="9"/>
          <w:szCs w:val="9"/>
        </w:rPr>
      </w:pPr>
      <w:r>
        <w:rPr>
          <w:rFonts w:ascii="Arial"/>
          <w:w w:val="100"/>
          <w:sz w:val="9"/>
        </w:rPr>
        <w:t>0</w:t>
      </w:r>
    </w:p>
    <w:p>
      <w:pPr>
        <w:spacing w:after="0" w:line="24" w:lineRule="exact"/>
        <w:jc w:val="left"/>
        <w:rPr>
          <w:rFonts w:ascii="Arial" w:hAnsi="Arial" w:cs="Arial" w:eastAsia="Arial"/>
          <w:sz w:val="9"/>
          <w:szCs w:val="9"/>
        </w:rPr>
        <w:sectPr>
          <w:type w:val="continuous"/>
          <w:pgSz w:w="12240" w:h="15840"/>
          <w:pgMar w:top="460" w:bottom="280" w:left="1080" w:right="0"/>
          <w:cols w:num="2" w:equalWidth="0">
            <w:col w:w="4849" w:space="219"/>
            <w:col w:w="6092"/>
          </w:cols>
        </w:sectPr>
      </w:pPr>
    </w:p>
    <w:p>
      <w:pPr>
        <w:pStyle w:val="BodyText"/>
        <w:spacing w:line="259" w:lineRule="auto" w:before="78"/>
        <w:ind w:left="166" w:right="0" w:firstLine="0"/>
        <w:jc w:val="both"/>
      </w:pPr>
      <w:r>
        <w:rPr/>
        <w:pict>
          <v:group style="position:absolute;margin-left:404.799438pt;margin-top:53.537563pt;width:.65pt;height:.1pt;mso-position-horizontal-relative:page;mso-position-vertical-relative:paragraph;z-index:-691912" coordorigin="8096,1071" coordsize="13,2">
            <v:shape style="position:absolute;left:8096;top:1071;width:13;height:2" coordorigin="8096,1071" coordsize="13,0" path="m8096,1071l8108,1071e" filled="false" stroked="true" strokeweight=".101577pt" strokecolor="#000000">
              <v:path arrowok="t"/>
            </v:shape>
            <w10:wrap type="none"/>
          </v:group>
        </w:pict>
      </w:r>
      <w:r>
        <w:rPr/>
        <w:pict>
          <v:group style="position:absolute;margin-left:466.858185pt;margin-top:53.537563pt;width:.65pt;height:.1pt;mso-position-horizontal-relative:page;mso-position-vertical-relative:paragraph;z-index:-691888" coordorigin="9337,1071" coordsize="13,2">
            <v:shape style="position:absolute;left:9337;top:1071;width:13;height:2" coordorigin="9337,1071" coordsize="13,0" path="m9350,1071l9337,1071e" filled="false" stroked="true" strokeweight=".101577pt" strokecolor="#000000">
              <v:path arrowok="t"/>
            </v:shape>
            <w10:wrap type="none"/>
          </v:group>
        </w:pict>
      </w:r>
      <w:r>
        <w:rPr/>
        <w:pict>
          <v:group style="position:absolute;margin-left:326.08371pt;margin-top:53.43597pt;width:.65pt;height:.1pt;mso-position-horizontal-relative:page;mso-position-vertical-relative:paragraph;z-index:-691672" coordorigin="6522,1069" coordsize="13,2">
            <v:shape style="position:absolute;left:6522;top:1069;width:13;height:2" coordorigin="6522,1069" coordsize="13,0" path="m6522,1069l6534,1069e" filled="false" stroked="true" strokeweight=".101577pt" strokecolor="#000000">
              <v:path arrowok="t"/>
            </v:shape>
            <w10:wrap type="none"/>
          </v:group>
        </w:pict>
      </w:r>
      <w:r>
        <w:rPr/>
        <w:pict>
          <v:group style="position:absolute;margin-left:388.761017pt;margin-top:53.43597pt;width:.65pt;height:.1pt;mso-position-horizontal-relative:page;mso-position-vertical-relative:paragraph;z-index:-691648" coordorigin="7775,1069" coordsize="13,2">
            <v:shape style="position:absolute;left:7775;top:1069;width:13;height:2" coordorigin="7775,1069" coordsize="13,0" path="m7788,1069l7775,1069e" filled="false" stroked="true" strokeweight=".101577pt" strokecolor="#000000">
              <v:path arrowok="t"/>
            </v:shape>
            <w10:wrap type="none"/>
          </v:group>
        </w:pict>
      </w:r>
      <w:r>
        <w:rPr>
          <w:w w:val="105"/>
        </w:rPr>
        <w:t>work will then schedule  redundant clones of  the  slow</w:t>
      </w:r>
      <w:r>
        <w:rPr>
          <w:spacing w:val="-16"/>
          <w:w w:val="105"/>
        </w:rPr>
        <w:t> </w:t>
      </w:r>
      <w:r>
        <w:rPr>
          <w:w w:val="105"/>
        </w:rPr>
        <w:t>task</w:t>
      </w:r>
      <w:r>
        <w:rPr>
          <w:w w:val="103"/>
        </w:rPr>
        <w:t> </w:t>
      </w:r>
      <w:r>
        <w:rPr>
          <w:w w:val="105"/>
        </w:rPr>
        <w:t>on multiple machines and</w:t>
      </w:r>
      <w:r>
        <w:rPr>
          <w:spacing w:val="47"/>
          <w:w w:val="105"/>
        </w:rPr>
        <w:t> </w:t>
      </w:r>
      <w:r>
        <w:rPr>
          <w:w w:val="105"/>
        </w:rPr>
        <w:t>eventually  collect  the </w:t>
      </w:r>
      <w:r>
        <w:rPr>
          <w:spacing w:val="10"/>
          <w:w w:val="105"/>
        </w:rPr>
        <w:t> </w:t>
      </w:r>
      <w:r>
        <w:rPr>
          <w:w w:val="105"/>
        </w:rPr>
        <w:t>output</w:t>
      </w:r>
      <w:r>
        <w:rPr>
          <w:w w:val="103"/>
        </w:rPr>
        <w:t> </w:t>
      </w:r>
      <w:r>
        <w:rPr>
          <w:w w:val="105"/>
        </w:rPr>
        <w:t>from the ﬁrst clone  that  completes.  Users  have  the </w:t>
      </w:r>
      <w:r>
        <w:rPr>
          <w:spacing w:val="39"/>
          <w:w w:val="105"/>
        </w:rPr>
        <w:t> </w:t>
      </w:r>
      <w:r>
        <w:rPr>
          <w:w w:val="105"/>
        </w:rPr>
        <w:t>op-</w:t>
      </w:r>
      <w:r>
        <w:rPr>
          <w:w w:val="103"/>
        </w:rPr>
        <w:t> </w:t>
      </w:r>
      <w:r>
        <w:rPr>
          <w:w w:val="105"/>
        </w:rPr>
        <w:t>tion  to  disable  the  SE  feature  for  their  jobs  by</w:t>
      </w:r>
      <w:r>
        <w:rPr>
          <w:spacing w:val="35"/>
          <w:w w:val="105"/>
        </w:rPr>
        <w:t> </w:t>
      </w:r>
      <w:r>
        <w:rPr>
          <w:w w:val="105"/>
        </w:rPr>
        <w:t>unsetting</w:t>
      </w:r>
      <w:r>
        <w:rPr/>
      </w:r>
    </w:p>
    <w:p>
      <w:pPr>
        <w:spacing w:line="96" w:lineRule="exact" w:before="0"/>
        <w:ind w:left="0" w:right="7" w:firstLine="0"/>
        <w:jc w:val="right"/>
        <w:rPr>
          <w:rFonts w:ascii="Arial" w:hAnsi="Arial" w:cs="Arial" w:eastAsia="Arial"/>
          <w:sz w:val="9"/>
          <w:szCs w:val="9"/>
        </w:rPr>
      </w:pPr>
      <w:r>
        <w:rPr/>
        <w:br w:type="column"/>
      </w:r>
      <w:r>
        <w:rPr>
          <w:rFonts w:ascii="Arial"/>
          <w:sz w:val="9"/>
        </w:rPr>
        <w:t>0</w:t>
      </w: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line="240" w:lineRule="auto" w:before="11"/>
        <w:rPr>
          <w:rFonts w:ascii="Arial" w:hAnsi="Arial" w:cs="Arial" w:eastAsia="Arial"/>
          <w:sz w:val="8"/>
          <w:szCs w:val="8"/>
        </w:rPr>
      </w:pPr>
    </w:p>
    <w:p>
      <w:pPr>
        <w:spacing w:before="0"/>
        <w:ind w:left="0" w:right="0" w:firstLine="0"/>
        <w:jc w:val="right"/>
        <w:rPr>
          <w:rFonts w:ascii="Arial" w:hAnsi="Arial" w:cs="Arial" w:eastAsia="Arial"/>
          <w:sz w:val="9"/>
          <w:szCs w:val="9"/>
        </w:rPr>
      </w:pPr>
      <w:r>
        <w:rPr/>
        <w:pict>
          <v:shape style="position:absolute;margin-left:313.555664pt;margin-top:-.239035pt;width:5.75pt;height:58.8pt;mso-position-horizontal-relative:page;mso-position-vertical-relative:paragraph;z-index:-691600" type="#_x0000_t202" filled="false" stroked="false">
            <v:textbox inset="0,0,0,0" style="layout-flow:vertical;mso-layout-flow-alt:bottom-to-top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rFonts w:ascii="Arial" w:hAnsi="Arial" w:cs="Arial" w:eastAsia="Arial"/>
                      <w:sz w:val="7"/>
                      <w:szCs w:val="7"/>
                    </w:rPr>
                  </w:pPr>
                  <w:r>
                    <w:rPr>
                      <w:rFonts w:ascii="Arial"/>
                      <w:w w:val="104"/>
                      <w:sz w:val="7"/>
                    </w:rPr>
                    <w:t>Prob</w:t>
                  </w:r>
                  <w:r>
                    <w:rPr>
                      <w:rFonts w:ascii="Arial"/>
                      <w:sz w:val="7"/>
                    </w:rPr>
                    <w:t> </w:t>
                  </w:r>
                  <w:r>
                    <w:rPr>
                      <w:rFonts w:ascii="Arial"/>
                      <w:w w:val="104"/>
                      <w:sz w:val="7"/>
                    </w:rPr>
                    <w:t>task</w:t>
                  </w:r>
                  <w:r>
                    <w:rPr>
                      <w:rFonts w:ascii="Arial"/>
                      <w:sz w:val="7"/>
                    </w:rPr>
                    <w:t> </w:t>
                  </w:r>
                  <w:r>
                    <w:rPr>
                      <w:rFonts w:ascii="Arial"/>
                      <w:w w:val="104"/>
                      <w:sz w:val="7"/>
                    </w:rPr>
                    <w:t>succeeds</w:t>
                  </w:r>
                  <w:r>
                    <w:rPr>
                      <w:rFonts w:ascii="Arial"/>
                      <w:sz w:val="7"/>
                    </w:rPr>
                    <w:t> </w:t>
                  </w:r>
                  <w:r>
                    <w:rPr>
                      <w:rFonts w:ascii="Arial"/>
                      <w:w w:val="104"/>
                      <w:sz w:val="7"/>
                    </w:rPr>
                    <w:t>in</w:t>
                  </w:r>
                  <w:r>
                    <w:rPr>
                      <w:rFonts w:ascii="Arial"/>
                      <w:sz w:val="7"/>
                    </w:rPr>
                    <w:t> </w:t>
                  </w:r>
                  <w:r>
                    <w:rPr>
                      <w:rFonts w:ascii="Arial"/>
                      <w:w w:val="104"/>
                      <w:sz w:val="7"/>
                    </w:rPr>
                    <w:t>next</w:t>
                  </w:r>
                  <w:r>
                    <w:rPr>
                      <w:rFonts w:ascii="Arial"/>
                      <w:sz w:val="7"/>
                    </w:rPr>
                    <w:t> </w:t>
                  </w:r>
                  <w:r>
                    <w:rPr>
                      <w:rFonts w:ascii="Arial"/>
                      <w:w w:val="104"/>
                      <w:sz w:val="7"/>
                    </w:rPr>
                    <w:t>attempt</w:t>
                  </w:r>
                  <w:r>
                    <w:rPr>
                      <w:rFonts w:ascii="Arial"/>
                      <w:sz w:val="7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sz w:val="9"/>
        </w:rPr>
        <w:t>0.4</w:t>
      </w:r>
    </w:p>
    <w:p>
      <w:pPr>
        <w:spacing w:line="84" w:lineRule="exact" w:before="70"/>
        <w:ind w:left="94" w:right="0" w:firstLine="52"/>
        <w:jc w:val="left"/>
        <w:rPr>
          <w:rFonts w:ascii="Arial" w:hAnsi="Arial" w:cs="Arial" w:eastAsia="Arial"/>
          <w:sz w:val="9"/>
          <w:szCs w:val="9"/>
        </w:rPr>
      </w:pPr>
      <w:r>
        <w:rPr/>
        <w:br w:type="column"/>
      </w:r>
      <w:r>
        <w:rPr>
          <w:rFonts w:ascii="Arial"/>
          <w:sz w:val="9"/>
        </w:rPr>
        <w:t>1st fail 2nd fail &gt;2</w:t>
      </w:r>
      <w:r>
        <w:rPr>
          <w:rFonts w:ascii="Arial"/>
          <w:spacing w:val="-12"/>
          <w:sz w:val="9"/>
        </w:rPr>
        <w:t> </w:t>
      </w:r>
      <w:r>
        <w:rPr>
          <w:rFonts w:ascii="Arial"/>
          <w:sz w:val="9"/>
        </w:rPr>
        <w:t>fails</w:t>
      </w:r>
      <w:r>
        <w:rPr>
          <w:rFonts w:ascii="Arial"/>
          <w:w w:val="100"/>
          <w:sz w:val="9"/>
        </w:rPr>
        <w:t> </w:t>
      </w:r>
      <w:r>
        <w:rPr>
          <w:rFonts w:ascii="Arial"/>
          <w:sz w:val="9"/>
        </w:rPr>
        <w:t>Number of past task</w:t>
      </w:r>
      <w:r>
        <w:rPr>
          <w:rFonts w:ascii="Arial"/>
          <w:spacing w:val="2"/>
          <w:sz w:val="9"/>
        </w:rPr>
        <w:t> </w:t>
      </w:r>
      <w:r>
        <w:rPr>
          <w:rFonts w:ascii="Arial"/>
          <w:sz w:val="9"/>
        </w:rPr>
        <w:t>fails</w:t>
      </w: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before="56"/>
        <w:ind w:left="109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/>
        <w:pict>
          <v:group style="position:absolute;margin-left:341.899689pt;margin-top:9.75882pt;width:.1pt;height:.65pt;mso-position-horizontal-relative:page;mso-position-vertical-relative:paragraph;z-index:3928" coordorigin="6838,195" coordsize="2,13">
            <v:shape style="position:absolute;left:6838;top:195;width:2;height:13" coordorigin="6838,195" coordsize="0,13" path="m6838,195l6838,207e" filled="false" stroked="true" strokeweight=".103249pt" strokecolor="#000000">
              <v:path arrowok="t"/>
            </v:shape>
            <w10:wrap type="none"/>
          </v:group>
        </w:pict>
      </w:r>
      <w:r>
        <w:rPr/>
        <w:pict>
          <v:group style="position:absolute;margin-left:357.732574pt;margin-top:9.75882pt;width:.1pt;height:.65pt;mso-position-horizontal-relative:page;mso-position-vertical-relative:paragraph;z-index:3952" coordorigin="7155,195" coordsize="2,13">
            <v:shape style="position:absolute;left:7155;top:195;width:2;height:13" coordorigin="7155,195" coordsize="0,13" path="m7155,195l7155,207e" filled="false" stroked="true" strokeweight=".103249pt" strokecolor="#000000">
              <v:path arrowok="t"/>
            </v:shape>
            <w10:wrap type="none"/>
          </v:group>
        </w:pict>
      </w:r>
      <w:r>
        <w:rPr/>
        <w:pict>
          <v:group style="position:absolute;margin-left:373.564514pt;margin-top:9.75882pt;width:.1pt;height:.65pt;mso-position-horizontal-relative:page;mso-position-vertical-relative:paragraph;z-index:3976" coordorigin="7471,195" coordsize="2,13">
            <v:shape style="position:absolute;left:7471;top:195;width:2;height:13" coordorigin="7471,195" coordsize="0,13" path="m7471,195l7471,207e" filled="false" stroked="true" strokeweight=".103249pt" strokecolor="#000000">
              <v:path arrowok="t"/>
            </v:shape>
            <w10:wrap type="none"/>
          </v:group>
        </w:pict>
      </w:r>
      <w:r>
        <w:rPr>
          <w:rFonts w:ascii="Arial"/>
          <w:w w:val="105"/>
          <w:sz w:val="11"/>
        </w:rPr>
        <w:t>All OpenCloud</w:t>
      </w:r>
      <w:r>
        <w:rPr>
          <w:rFonts w:ascii="Arial"/>
          <w:spacing w:val="-2"/>
          <w:w w:val="105"/>
          <w:sz w:val="11"/>
        </w:rPr>
        <w:t> </w:t>
      </w:r>
      <w:r>
        <w:rPr>
          <w:rFonts w:ascii="Arial"/>
          <w:w w:val="105"/>
          <w:sz w:val="11"/>
        </w:rPr>
        <w:t>Jobs</w:t>
      </w:r>
      <w:r>
        <w:rPr>
          <w:rFonts w:ascii="Arial"/>
          <w:sz w:val="11"/>
        </w:rPr>
      </w:r>
    </w:p>
    <w:p>
      <w:pPr>
        <w:spacing w:line="84" w:lineRule="exact" w:before="54"/>
        <w:ind w:left="505" w:right="0" w:firstLine="44"/>
        <w:jc w:val="left"/>
        <w:rPr>
          <w:rFonts w:ascii="Arial" w:hAnsi="Arial" w:cs="Arial" w:eastAsia="Arial"/>
          <w:sz w:val="9"/>
          <w:szCs w:val="9"/>
        </w:rPr>
      </w:pPr>
      <w:r>
        <w:rPr/>
        <w:br w:type="column"/>
      </w:r>
      <w:r>
        <w:rPr>
          <w:rFonts w:ascii="Arial"/>
          <w:sz w:val="9"/>
        </w:rPr>
        <w:t>1st fail 2nd fail &gt;2</w:t>
      </w:r>
      <w:r>
        <w:rPr>
          <w:rFonts w:ascii="Arial"/>
          <w:spacing w:val="5"/>
          <w:sz w:val="9"/>
        </w:rPr>
        <w:t> </w:t>
      </w:r>
      <w:r>
        <w:rPr>
          <w:rFonts w:ascii="Arial"/>
          <w:sz w:val="9"/>
        </w:rPr>
        <w:t>fails</w:t>
      </w:r>
      <w:r>
        <w:rPr>
          <w:rFonts w:ascii="Arial"/>
          <w:w w:val="100"/>
          <w:sz w:val="9"/>
        </w:rPr>
        <w:t> </w:t>
      </w:r>
      <w:r>
        <w:rPr>
          <w:rFonts w:ascii="Arial"/>
          <w:sz w:val="9"/>
        </w:rPr>
        <w:t>Number of past task</w:t>
      </w:r>
      <w:r>
        <w:rPr>
          <w:rFonts w:ascii="Arial"/>
          <w:spacing w:val="2"/>
          <w:sz w:val="9"/>
        </w:rPr>
        <w:t> </w:t>
      </w:r>
      <w:r>
        <w:rPr>
          <w:rFonts w:ascii="Arial"/>
          <w:sz w:val="9"/>
        </w:rPr>
        <w:t>fails</w:t>
      </w: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pStyle w:val="ListParagraph"/>
        <w:numPr>
          <w:ilvl w:val="0"/>
          <w:numId w:val="10"/>
        </w:numPr>
        <w:tabs>
          <w:tab w:pos="392" w:val="left" w:leader="none"/>
        </w:tabs>
        <w:spacing w:line="240" w:lineRule="auto" w:before="61" w:after="0"/>
        <w:ind w:left="391" w:right="0" w:hanging="225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Google Batch</w:t>
      </w:r>
      <w:r>
        <w:rPr>
          <w:rFonts w:ascii="Times New Roman"/>
          <w:spacing w:val="18"/>
          <w:sz w:val="15"/>
        </w:rPr>
        <w:t> </w:t>
      </w:r>
      <w:r>
        <w:rPr>
          <w:rFonts w:ascii="Times New Roman"/>
          <w:spacing w:val="-3"/>
          <w:sz w:val="15"/>
        </w:rPr>
        <w:t>Tasks.</w:t>
      </w:r>
    </w:p>
    <w:p>
      <w:pPr>
        <w:spacing w:line="105" w:lineRule="exact" w:before="123"/>
        <w:ind w:left="563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/>
        <w:pict>
          <v:shape style="position:absolute;margin-left:392.268921pt;margin-top:9.873795pt;width:5.75pt;height:58.8pt;mso-position-horizontal-relative:page;mso-position-vertical-relative:paragraph;z-index:-691552" type="#_x0000_t202" filled="false" stroked="false">
            <v:textbox inset="0,0,0,0" style="layout-flow:vertical;mso-layout-flow-alt:bottom-to-top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rFonts w:ascii="Arial" w:hAnsi="Arial" w:cs="Arial" w:eastAsia="Arial"/>
                      <w:sz w:val="7"/>
                      <w:szCs w:val="7"/>
                    </w:rPr>
                  </w:pPr>
                  <w:r>
                    <w:rPr>
                      <w:rFonts w:ascii="Arial"/>
                      <w:w w:val="104"/>
                      <w:sz w:val="7"/>
                    </w:rPr>
                    <w:t>Prob</w:t>
                  </w:r>
                  <w:r>
                    <w:rPr>
                      <w:rFonts w:ascii="Arial"/>
                      <w:sz w:val="7"/>
                    </w:rPr>
                    <w:t> </w:t>
                  </w:r>
                  <w:r>
                    <w:rPr>
                      <w:rFonts w:ascii="Arial"/>
                      <w:w w:val="104"/>
                      <w:sz w:val="7"/>
                    </w:rPr>
                    <w:t>task</w:t>
                  </w:r>
                  <w:r>
                    <w:rPr>
                      <w:rFonts w:ascii="Arial"/>
                      <w:sz w:val="7"/>
                    </w:rPr>
                    <w:t> </w:t>
                  </w:r>
                  <w:r>
                    <w:rPr>
                      <w:rFonts w:ascii="Arial"/>
                      <w:w w:val="104"/>
                      <w:sz w:val="7"/>
                    </w:rPr>
                    <w:t>succeeds</w:t>
                  </w:r>
                  <w:r>
                    <w:rPr>
                      <w:rFonts w:ascii="Arial"/>
                      <w:sz w:val="7"/>
                    </w:rPr>
                    <w:t> </w:t>
                  </w:r>
                  <w:r>
                    <w:rPr>
                      <w:rFonts w:ascii="Arial"/>
                      <w:w w:val="104"/>
                      <w:sz w:val="7"/>
                    </w:rPr>
                    <w:t>in</w:t>
                  </w:r>
                  <w:r>
                    <w:rPr>
                      <w:rFonts w:ascii="Arial"/>
                      <w:sz w:val="7"/>
                    </w:rPr>
                    <w:t> </w:t>
                  </w:r>
                  <w:r>
                    <w:rPr>
                      <w:rFonts w:ascii="Arial"/>
                      <w:w w:val="104"/>
                      <w:sz w:val="7"/>
                    </w:rPr>
                    <w:t>next</w:t>
                  </w:r>
                  <w:r>
                    <w:rPr>
                      <w:rFonts w:ascii="Arial"/>
                      <w:sz w:val="7"/>
                    </w:rPr>
                    <w:t> </w:t>
                  </w:r>
                  <w:r>
                    <w:rPr>
                      <w:rFonts w:ascii="Arial"/>
                      <w:w w:val="104"/>
                      <w:sz w:val="7"/>
                    </w:rPr>
                    <w:t>attempt</w:t>
                  </w:r>
                  <w:r>
                    <w:rPr>
                      <w:rFonts w:ascii="Arial"/>
                      <w:sz w:val="7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w w:val="105"/>
          <w:sz w:val="11"/>
          <w:szCs w:val="11"/>
        </w:rPr>
        <w:t>Multi−Task</w:t>
      </w:r>
      <w:r>
        <w:rPr>
          <w:rFonts w:ascii="Arial" w:hAnsi="Arial" w:cs="Arial" w:eastAsia="Arial"/>
          <w:spacing w:val="-2"/>
          <w:w w:val="105"/>
          <w:sz w:val="11"/>
          <w:szCs w:val="11"/>
        </w:rPr>
        <w:t> </w:t>
      </w:r>
      <w:r>
        <w:rPr>
          <w:rFonts w:ascii="Arial" w:hAnsi="Arial" w:cs="Arial" w:eastAsia="Arial"/>
          <w:w w:val="105"/>
          <w:sz w:val="11"/>
          <w:szCs w:val="11"/>
        </w:rPr>
        <w:t>Jobs</w:t>
      </w:r>
      <w:r>
        <w:rPr>
          <w:rFonts w:ascii="Arial" w:hAnsi="Arial" w:cs="Arial" w:eastAsia="Arial"/>
          <w:sz w:val="11"/>
          <w:szCs w:val="11"/>
        </w:rPr>
      </w:r>
    </w:p>
    <w:p>
      <w:pPr>
        <w:spacing w:line="82" w:lineRule="exact" w:before="0"/>
        <w:ind w:left="214" w:right="0" w:firstLine="0"/>
        <w:jc w:val="left"/>
        <w:rPr>
          <w:rFonts w:ascii="Arial" w:hAnsi="Arial" w:cs="Arial" w:eastAsia="Arial"/>
          <w:sz w:val="9"/>
          <w:szCs w:val="9"/>
        </w:rPr>
      </w:pPr>
      <w:r>
        <w:rPr/>
        <w:pict>
          <v:group style="position:absolute;margin-left:420.459625pt;margin-top:1.510966pt;width:.1pt;height:.65pt;mso-position-horizontal-relative:page;mso-position-vertical-relative:paragraph;z-index:3688" coordorigin="8409,30" coordsize="2,13">
            <v:shape style="position:absolute;left:8409;top:30;width:2;height:13" coordorigin="8409,30" coordsize="0,13" path="m8409,30l8409,42e" filled="false" stroked="true" strokeweight=".103249pt" strokecolor="#000000">
              <v:path arrowok="t"/>
            </v:shape>
            <w10:wrap type="none"/>
          </v:group>
        </w:pict>
      </w:r>
      <w:r>
        <w:rPr/>
        <w:pict>
          <v:group style="position:absolute;margin-left:436.13858pt;margin-top:1.510966pt;width:.1pt;height:.65pt;mso-position-horizontal-relative:page;mso-position-vertical-relative:paragraph;z-index:3712" coordorigin="8723,30" coordsize="2,13">
            <v:shape style="position:absolute;left:8723;top:30;width:2;height:13" coordorigin="8723,30" coordsize="0,13" path="m8723,30l8723,42e" filled="false" stroked="true" strokeweight=".103249pt" strokecolor="#000000">
              <v:path arrowok="t"/>
            </v:shape>
            <w10:wrap type="none"/>
          </v:group>
        </w:pict>
      </w:r>
      <w:r>
        <w:rPr/>
        <w:pict>
          <v:group style="position:absolute;margin-left:451.815643pt;margin-top:1.510966pt;width:.1pt;height:.65pt;mso-position-horizontal-relative:page;mso-position-vertical-relative:paragraph;z-index:3736" coordorigin="9036,30" coordsize="2,13">
            <v:shape style="position:absolute;left:9036;top:30;width:2;height:13" coordorigin="9036,30" coordsize="0,13" path="m9036,30l9036,42e" filled="false" stroked="true" strokeweight=".103249pt" strokecolor="#000000">
              <v:path arrowok="t"/>
            </v:shape>
            <w10:wrap type="none"/>
          </v:group>
        </w:pict>
      </w:r>
      <w:r>
        <w:rPr/>
        <w:pict>
          <v:shape style="position:absolute;margin-left:326.032074pt;margin-top:1.257946pt;width:63.5pt;height:54pt;mso-position-horizontal-relative:page;mso-position-vertical-relative:paragraph;z-index:43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5"/>
                    <w:gridCol w:w="143"/>
                    <w:gridCol w:w="174"/>
                    <w:gridCol w:w="142"/>
                    <w:gridCol w:w="562"/>
                  </w:tblGrid>
                  <w:tr>
                    <w:trPr>
                      <w:trHeight w:val="308" w:hRule="exact"/>
                    </w:trPr>
                    <w:tc>
                      <w:tcPr>
                        <w:tcW w:w="1266" w:type="dxa"/>
                        <w:gridSpan w:val="5"/>
                        <w:tcBorders>
                          <w:top w:val="single" w:sz="1" w:space="0" w:color="000000"/>
                          <w:left w:val="single" w:sz="1" w:space="0" w:color="000000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  <w:tr>
                    <w:trPr>
                      <w:trHeight w:val="467" w:hRule="exact"/>
                    </w:trPr>
                    <w:tc>
                      <w:tcPr>
                        <w:tcW w:w="245" w:type="dxa"/>
                        <w:vMerge w:val="restart"/>
                        <w:tcBorders>
                          <w:top w:val="nil" w:sz="6" w:space="0" w:color="auto"/>
                          <w:left w:val="single" w:sz="1" w:space="0" w:color="000000"/>
                          <w:right w:val="sing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5"/>
                            <w:szCs w:val="25"/>
                          </w:rPr>
                        </w:pPr>
                      </w:p>
                    </w:tc>
                    <w:tc>
                      <w:tcPr>
                        <w:tcW w:w="143" w:type="dxa"/>
                        <w:vMerge w:val="restart"/>
                        <w:tcBorders>
                          <w:top w:val="single" w:sz="1" w:space="0" w:color="000000"/>
                          <w:left w:val="single" w:sz="1" w:space="0" w:color="000000"/>
                          <w:right w:val="single" w:sz="1" w:space="0" w:color="000000"/>
                        </w:tcBorders>
                        <w:shd w:val="clear" w:color="auto" w:fill="0000FF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5"/>
                            <w:szCs w:val="25"/>
                          </w:rPr>
                        </w:pPr>
                      </w:p>
                    </w:tc>
                    <w:tc>
                      <w:tcPr>
                        <w:tcW w:w="878" w:type="dxa"/>
                        <w:gridSpan w:val="3"/>
                        <w:tcBorders>
                          <w:top w:val="nil" w:sz="6" w:space="0" w:color="auto"/>
                          <w:left w:val="single" w:sz="1" w:space="0" w:color="000000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>
                    <w:trPr>
                      <w:trHeight w:val="290" w:hRule="exact"/>
                    </w:trPr>
                    <w:tc>
                      <w:tcPr>
                        <w:tcW w:w="245" w:type="dxa"/>
                        <w:vMerge/>
                        <w:tcBorders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3" w:type="dxa"/>
                        <w:vMerge/>
                        <w:tcBorders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shd w:val="clear" w:color="auto" w:fill="0000FF"/>
                      </w:tcPr>
                      <w:p>
                        <w:pPr/>
                      </w:p>
                    </w:tc>
                    <w:tc>
                      <w:tcPr>
                        <w:tcW w:w="174" w:type="dxa"/>
                        <w:tcBorders>
                          <w:top w:val="nil" w:sz="6" w:space="0" w:color="auto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2" w:type="dxa"/>
                        <w:tcBorders>
                          <w:top w:val="nil" w:sz="6" w:space="0" w:color="auto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shd w:val="clear" w:color="auto" w:fill="0000FF"/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5"/>
                            <w:szCs w:val="25"/>
                          </w:rPr>
                        </w:pP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single" w:sz="1" w:space="0" w:color="000000"/>
                          <w:bottom w:val="single" w:sz="11" w:space="0" w:color="0000FF"/>
                          <w:right w:val="sing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pict>
          <v:shape style="position:absolute;margin-left:404.747833pt;margin-top:1.460177pt;width:62.85pt;height:53.6pt;mso-position-horizontal-relative:page;mso-position-vertical-relative:paragraph;z-index:43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3"/>
                    <w:gridCol w:w="141"/>
                    <w:gridCol w:w="172"/>
                    <w:gridCol w:w="141"/>
                    <w:gridCol w:w="557"/>
                  </w:tblGrid>
                  <w:tr>
                    <w:trPr>
                      <w:trHeight w:val="304" w:hRule="exact"/>
                    </w:trPr>
                    <w:tc>
                      <w:tcPr>
                        <w:tcW w:w="1254" w:type="dxa"/>
                        <w:gridSpan w:val="5"/>
                        <w:tcBorders>
                          <w:top w:val="single" w:sz="1" w:space="0" w:color="000000"/>
                          <w:left w:val="single" w:sz="1" w:space="0" w:color="000000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  <w:tr>
                    <w:trPr>
                      <w:trHeight w:val="462" w:hRule="exact"/>
                    </w:trPr>
                    <w:tc>
                      <w:tcPr>
                        <w:tcW w:w="243" w:type="dxa"/>
                        <w:vMerge w:val="restart"/>
                        <w:tcBorders>
                          <w:top w:val="nil" w:sz="6" w:space="0" w:color="auto"/>
                          <w:left w:val="single" w:sz="1" w:space="0" w:color="000000"/>
                          <w:right w:val="sing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5"/>
                            <w:szCs w:val="25"/>
                          </w:rPr>
                        </w:pPr>
                      </w:p>
                    </w:tc>
                    <w:tc>
                      <w:tcPr>
                        <w:tcW w:w="141" w:type="dxa"/>
                        <w:vMerge w:val="restart"/>
                        <w:tcBorders>
                          <w:top w:val="single" w:sz="1" w:space="0" w:color="000000"/>
                          <w:left w:val="single" w:sz="1" w:space="0" w:color="000000"/>
                          <w:right w:val="single" w:sz="1" w:space="0" w:color="000000"/>
                        </w:tcBorders>
                        <w:shd w:val="clear" w:color="auto" w:fill="0000FF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5"/>
                            <w:szCs w:val="25"/>
                          </w:rPr>
                        </w:pPr>
                      </w:p>
                    </w:tc>
                    <w:tc>
                      <w:tcPr>
                        <w:tcW w:w="870" w:type="dxa"/>
                        <w:gridSpan w:val="3"/>
                        <w:tcBorders>
                          <w:top w:val="nil" w:sz="6" w:space="0" w:color="auto"/>
                          <w:left w:val="single" w:sz="1" w:space="0" w:color="000000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>
                    <w:trPr>
                      <w:trHeight w:val="292" w:hRule="exact"/>
                    </w:trPr>
                    <w:tc>
                      <w:tcPr>
                        <w:tcW w:w="243" w:type="dxa"/>
                        <w:vMerge/>
                        <w:tcBorders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" w:type="dxa"/>
                        <w:vMerge/>
                        <w:tcBorders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shd w:val="clear" w:color="auto" w:fill="0000FF"/>
                      </w:tcPr>
                      <w:p>
                        <w:pPr/>
                      </w:p>
                    </w:tc>
                    <w:tc>
                      <w:tcPr>
                        <w:tcW w:w="172" w:type="dxa"/>
                        <w:tcBorders>
                          <w:top w:val="nil" w:sz="6" w:space="0" w:color="auto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" w:type="dxa"/>
                        <w:tcBorders>
                          <w:top w:val="nil" w:sz="6" w:space="0" w:color="auto"/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  <w:shd w:val="clear" w:color="auto" w:fill="0000FF"/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5"/>
                            <w:szCs w:val="25"/>
                          </w:rPr>
                        </w:pPr>
                      </w:p>
                    </w:tc>
                    <w:tc>
                      <w:tcPr>
                        <w:tcW w:w="557" w:type="dxa"/>
                        <w:tcBorders>
                          <w:top w:val="nil" w:sz="6" w:space="0" w:color="auto"/>
                          <w:left w:val="single" w:sz="1" w:space="0" w:color="000000"/>
                          <w:bottom w:val="single" w:sz="11" w:space="0" w:color="0000FF"/>
                          <w:right w:val="sing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/>
          <w:sz w:val="9"/>
        </w:rPr>
        <w:t>0.4</w:t>
      </w:r>
    </w:p>
    <w:p>
      <w:pPr>
        <w:spacing w:line="88" w:lineRule="exact" w:before="0"/>
        <w:ind w:left="0" w:right="0" w:firstLine="0"/>
        <w:jc w:val="right"/>
        <w:rPr>
          <w:rFonts w:ascii="Arial" w:hAnsi="Arial" w:cs="Arial" w:eastAsia="Arial"/>
          <w:sz w:val="9"/>
          <w:szCs w:val="9"/>
        </w:rPr>
      </w:pPr>
      <w:r>
        <w:rPr/>
        <w:br w:type="column"/>
      </w:r>
      <w:r>
        <w:rPr>
          <w:rFonts w:ascii="Arial"/>
          <w:sz w:val="9"/>
        </w:rPr>
        <w:t>0</w:t>
      </w: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line="240" w:lineRule="auto" w:before="7"/>
        <w:rPr>
          <w:rFonts w:ascii="Arial" w:hAnsi="Arial" w:cs="Arial" w:eastAsia="Arial"/>
          <w:sz w:val="9"/>
          <w:szCs w:val="9"/>
        </w:rPr>
      </w:pPr>
    </w:p>
    <w:p>
      <w:pPr>
        <w:spacing w:before="0"/>
        <w:ind w:left="0" w:right="32" w:firstLine="0"/>
        <w:jc w:val="right"/>
        <w:rPr>
          <w:rFonts w:ascii="Arial" w:hAnsi="Arial" w:cs="Arial" w:eastAsia="Arial"/>
          <w:sz w:val="9"/>
          <w:szCs w:val="9"/>
        </w:rPr>
      </w:pPr>
      <w:r>
        <w:rPr/>
        <w:pict>
          <v:group style="position:absolute;margin-left:483.480438pt;margin-top:2.539397pt;width:65.5pt;height:53pt;mso-position-horizontal-relative:page;mso-position-vertical-relative:paragraph;z-index:-691864" coordorigin="9670,51" coordsize="1310,1060">
            <v:group style="position:absolute;left:9671;top:1109;width:1308;height:2" coordorigin="9671,1109" coordsize="1308,2">
              <v:shape style="position:absolute;left:9671;top:1109;width:1308;height:2" coordorigin="9671,1109" coordsize="1308,0" path="m9671,1109l10978,1109e" filled="false" stroked="true" strokeweight=".101577pt" strokecolor="#000000">
                <v:path arrowok="t"/>
              </v:shape>
            </v:group>
            <v:group style="position:absolute;left:9671;top:52;width:1308;height:2" coordorigin="9671,52" coordsize="1308,2">
              <v:shape style="position:absolute;left:9671;top:52;width:1308;height:2" coordorigin="9671,52" coordsize="1308,0" path="m9671,52l10978,52e" filled="false" stroked="true" strokeweight=".101577pt" strokecolor="#000000">
                <v:path arrowok="t"/>
              </v:shape>
            </v:group>
            <v:group style="position:absolute;left:9671;top:52;width:2;height:1058" coordorigin="9671,52" coordsize="2,1058">
              <v:shape style="position:absolute;left:9671;top:52;width:2;height:1058" coordorigin="9671,52" coordsize="0,1058" path="m9671,1109l9671,52e" filled="false" stroked="true" strokeweight=".103249pt" strokecolor="#000000">
                <v:path arrowok="t"/>
              </v:shape>
            </v:group>
            <v:group style="position:absolute;left:10978;top:52;width:2;height:1058" coordorigin="10978,52" coordsize="2,1058">
              <v:shape style="position:absolute;left:10978;top:52;width:2;height:1058" coordorigin="10978,52" coordsize="0,1058" path="m10978,1109l10978,52e" filled="false" stroked="true" strokeweight=".103249pt" strokecolor="#000000">
                <v:path arrowok="t"/>
              </v:shape>
            </v:group>
            <v:group style="position:absolute;left:9671;top:1109;width:1308;height:2" coordorigin="9671,1109" coordsize="1308,2">
              <v:shape style="position:absolute;left:9671;top:1109;width:1308;height:2" coordorigin="9671,1109" coordsize="1308,0" path="m9671,1109l10978,1109e" filled="false" stroked="true" strokeweight=".101577pt" strokecolor="#000000">
                <v:path arrowok="t"/>
              </v:shape>
            </v:group>
            <v:group style="position:absolute;left:9671;top:52;width:2;height:1058" coordorigin="9671,52" coordsize="2,1058">
              <v:shape style="position:absolute;left:9671;top:52;width:2;height:1058" coordorigin="9671,52" coordsize="0,1058" path="m9671,1109l9671,52e" filled="false" stroked="true" strokeweight=".103249pt" strokecolor="#000000">
                <v:path arrowok="t"/>
              </v:shape>
            </v:group>
            <v:group style="position:absolute;left:9997;top:1096;width:2;height:14" coordorigin="9997,1096" coordsize="2,14">
              <v:shape style="position:absolute;left:9997;top:1096;width:2;height:14" coordorigin="9997,1096" coordsize="0,14" path="m9997,1109l9997,1096e" filled="false" stroked="true" strokeweight=".103249pt" strokecolor="#000000">
                <v:path arrowok="t"/>
              </v:shape>
            </v:group>
            <v:group style="position:absolute;left:9997;top:52;width:2;height:13" coordorigin="9997,52" coordsize="2,13">
              <v:shape style="position:absolute;left:9997;top:52;width:2;height:13" coordorigin="9997,52" coordsize="0,13" path="m9997,52l9997,65e" filled="false" stroked="true" strokeweight=".103249pt" strokecolor="#000000">
                <v:path arrowok="t"/>
              </v:shape>
            </v:group>
            <v:group style="position:absolute;left:10324;top:1096;width:2;height:14" coordorigin="10324,1096" coordsize="2,14">
              <v:shape style="position:absolute;left:10324;top:1096;width:2;height:14" coordorigin="10324,1096" coordsize="0,14" path="m10324,1109l10324,1096e" filled="false" stroked="true" strokeweight=".103249pt" strokecolor="#000000">
                <v:path arrowok="t"/>
              </v:shape>
            </v:group>
            <v:group style="position:absolute;left:10324;top:52;width:2;height:13" coordorigin="10324,52" coordsize="2,13">
              <v:shape style="position:absolute;left:10324;top:52;width:2;height:13" coordorigin="10324,52" coordsize="0,13" path="m10324,52l10324,65e" filled="false" stroked="true" strokeweight=".103249pt" strokecolor="#000000">
                <v:path arrowok="t"/>
              </v:shape>
            </v:group>
            <v:group style="position:absolute;left:10651;top:1096;width:2;height:14" coordorigin="10651,1096" coordsize="2,14">
              <v:shape style="position:absolute;left:10651;top:1096;width:2;height:14" coordorigin="10651,1096" coordsize="0,14" path="m10651,1109l10651,1096e" filled="false" stroked="true" strokeweight=".103249pt" strokecolor="#000000">
                <v:path arrowok="t"/>
              </v:shape>
            </v:group>
            <v:group style="position:absolute;left:10651;top:52;width:2;height:13" coordorigin="10651,52" coordsize="2,13">
              <v:shape style="position:absolute;left:10651;top:52;width:2;height:13" coordorigin="10651,52" coordsize="0,13" path="m10651,52l10651,65e" filled="false" stroked="true" strokeweight=".103249pt" strokecolor="#000000">
                <v:path arrowok="t"/>
              </v:shape>
            </v:group>
            <v:group style="position:absolute;left:9671;top:1109;width:14;height:2" coordorigin="9671,1109" coordsize="14,2">
              <v:shape style="position:absolute;left:9671;top:1109;width:14;height:2" coordorigin="9671,1109" coordsize="14,0" path="m9671,1109l9684,1109e" filled="false" stroked="true" strokeweight=".101577pt" strokecolor="#000000">
                <v:path arrowok="t"/>
              </v:shape>
            </v:group>
            <v:group style="position:absolute;left:10964;top:1109;width:14;height:2" coordorigin="10964,1109" coordsize="14,2">
              <v:shape style="position:absolute;left:10964;top:1109;width:14;height:2" coordorigin="10964,1109" coordsize="14,0" path="m10978,1109l10964,1109e" filled="false" stroked="true" strokeweight=".101577pt" strokecolor="#000000">
                <v:path arrowok="t"/>
              </v:shape>
            </v:group>
            <v:group style="position:absolute;left:9671;top:844;width:14;height:2" coordorigin="9671,844" coordsize="14,2">
              <v:shape style="position:absolute;left:9671;top:844;width:14;height:2" coordorigin="9671,844" coordsize="14,0" path="m9671,844l9684,844e" filled="false" stroked="true" strokeweight=".101577pt" strokecolor="#000000">
                <v:path arrowok="t"/>
              </v:shape>
            </v:group>
            <v:group style="position:absolute;left:10964;top:844;width:14;height:2" coordorigin="10964,844" coordsize="14,2">
              <v:shape style="position:absolute;left:10964;top:844;width:14;height:2" coordorigin="10964,844" coordsize="14,0" path="m10978,844l10964,844e" filled="false" stroked="true" strokeweight=".101577pt" strokecolor="#000000">
                <v:path arrowok="t"/>
              </v:shape>
            </v:group>
            <v:group style="position:absolute;left:9671;top:580;width:14;height:2" coordorigin="9671,580" coordsize="14,2">
              <v:shape style="position:absolute;left:9671;top:580;width:14;height:2" coordorigin="9671,580" coordsize="14,0" path="m9671,580l9684,580e" filled="false" stroked="true" strokeweight=".101577pt" strokecolor="#000000">
                <v:path arrowok="t"/>
              </v:shape>
            </v:group>
            <v:group style="position:absolute;left:10964;top:580;width:14;height:2" coordorigin="10964,580" coordsize="14,2">
              <v:shape style="position:absolute;left:10964;top:580;width:14;height:2" coordorigin="10964,580" coordsize="14,0" path="m10978,580l10964,580e" filled="false" stroked="true" strokeweight=".101577pt" strokecolor="#000000">
                <v:path arrowok="t"/>
              </v:shape>
            </v:group>
            <v:group style="position:absolute;left:9671;top:316;width:14;height:2" coordorigin="9671,316" coordsize="14,2">
              <v:shape style="position:absolute;left:9671;top:316;width:14;height:2" coordorigin="9671,316" coordsize="14,0" path="m9671,316l9684,316e" filled="false" stroked="true" strokeweight=".101577pt" strokecolor="#000000">
                <v:path arrowok="t"/>
              </v:shape>
            </v:group>
            <v:group style="position:absolute;left:10964;top:316;width:14;height:2" coordorigin="10964,316" coordsize="14,2">
              <v:shape style="position:absolute;left:10964;top:316;width:14;height:2" coordorigin="10964,316" coordsize="14,0" path="m10978,316l10964,316e" filled="false" stroked="true" strokeweight=".101577pt" strokecolor="#000000">
                <v:path arrowok="t"/>
              </v:shape>
            </v:group>
            <v:group style="position:absolute;left:9671;top:52;width:14;height:2" coordorigin="9671,52" coordsize="14,2">
              <v:shape style="position:absolute;left:9671;top:52;width:14;height:2" coordorigin="9671,52" coordsize="14,0" path="m9671,52l9684,52e" filled="false" stroked="true" strokeweight=".101577pt" strokecolor="#000000">
                <v:path arrowok="t"/>
              </v:shape>
            </v:group>
            <v:group style="position:absolute;left:10964;top:52;width:14;height:2" coordorigin="10964,52" coordsize="14,2">
              <v:shape style="position:absolute;left:10964;top:52;width:14;height:2" coordorigin="10964,52" coordsize="14,0" path="m10978,52l10964,52e" filled="false" stroked="true" strokeweight=".101577pt" strokecolor="#000000">
                <v:path arrowok="t"/>
              </v:shape>
            </v:group>
            <v:group style="position:absolute;left:9671;top:1109;width:1308;height:2" coordorigin="9671,1109" coordsize="1308,2">
              <v:shape style="position:absolute;left:9671;top:1109;width:1308;height:2" coordorigin="9671,1109" coordsize="1308,0" path="m9671,1109l10978,1109e" filled="false" stroked="true" strokeweight=".101577pt" strokecolor="#000000">
                <v:path arrowok="t"/>
              </v:shape>
            </v:group>
            <v:group style="position:absolute;left:9671;top:52;width:1308;height:2" coordorigin="9671,52" coordsize="1308,2">
              <v:shape style="position:absolute;left:9671;top:52;width:1308;height:2" coordorigin="9671,52" coordsize="1308,0" path="m9671,52l10978,52e" filled="false" stroked="true" strokeweight=".101577pt" strokecolor="#000000">
                <v:path arrowok="t"/>
              </v:shape>
            </v:group>
            <v:group style="position:absolute;left:9671;top:52;width:2;height:1058" coordorigin="9671,52" coordsize="2,1058">
              <v:shape style="position:absolute;left:9671;top:52;width:2;height:1058" coordorigin="9671,52" coordsize="0,1058" path="m9671,1109l9671,52e" filled="false" stroked="true" strokeweight=".103249pt" strokecolor="#000000">
                <v:path arrowok="t"/>
              </v:shape>
            </v:group>
            <v:group style="position:absolute;left:10978;top:52;width:2;height:1058" coordorigin="10978,52" coordsize="2,1058">
              <v:shape style="position:absolute;left:10978;top:52;width:2;height:1058" coordorigin="10978,52" coordsize="0,1058" path="m10978,1109l10978,52e" filled="false" stroked="true" strokeweight=".103249pt" strokecolor="#000000">
                <v:path arrowok="t"/>
              </v:shape>
            </v:group>
            <v:group style="position:absolute;left:9924;top:711;width:147;height:397" coordorigin="9924,711" coordsize="147,397">
              <v:shape style="position:absolute;left:9924;top:711;width:147;height:397" coordorigin="9924,711" coordsize="147,397" path="m9924,1108l10071,1108,10071,711,9924,711,9924,1108xe" filled="true" fillcolor="#0000ff" stroked="false">
                <v:path arrowok="t"/>
                <v:fill type="solid"/>
              </v:shape>
            </v:group>
            <v:group style="position:absolute;left:9924;top:712;width:147;height:397" coordorigin="9924,712" coordsize="147,397">
              <v:shape style="position:absolute;left:9924;top:712;width:147;height:397" coordorigin="9924,712" coordsize="147,397" path="m9924,1108l9924,712,10071,712,10071,1108e" filled="false" stroked="true" strokeweight=".103046pt" strokecolor="#000000">
                <v:path arrowok="t"/>
              </v:shape>
            </v:group>
            <v:group style="position:absolute;left:10251;top:1068;width:148;height:2" coordorigin="10251,1068" coordsize="148,2">
              <v:shape style="position:absolute;left:10251;top:1068;width:148;height:2" coordorigin="10251,1068" coordsize="148,0" path="m10251,1068l10398,1068e" filled="false" stroked="true" strokeweight="3.970715pt" strokecolor="#0000ff">
                <v:path arrowok="t"/>
              </v:shape>
            </v:group>
            <v:group style="position:absolute;left:10250;top:1030;width:148;height:79" coordorigin="10250,1030" coordsize="148,79">
              <v:shape style="position:absolute;left:10250;top:1030;width:148;height:79" coordorigin="10250,1030" coordsize="148,79" path="m10250,1108l10250,1030,10398,1030,10398,1108e" filled="false" stroked="true" strokeweight=".101949pt" strokecolor="#000000">
                <v:path arrowok="t"/>
              </v:shape>
            </v:group>
            <v:group style="position:absolute;left:10578;top:1108;width:147;height:2" coordorigin="10578,1108" coordsize="147,2">
              <v:shape style="position:absolute;left:10578;top:1108;width:147;height:2" coordorigin="10578,1108" coordsize="147,0" path="m10578,1108l10725,1108e" filled="false" stroked="true" strokeweight="0pt" strokecolor="#0000ff">
                <v:path arrowok="t"/>
              </v:shape>
            </v:group>
            <w10:wrap type="none"/>
          </v:group>
        </w:pict>
      </w:r>
      <w:r>
        <w:rPr/>
        <w:pict>
          <v:shape style="position:absolute;margin-left:470.999878pt;margin-top:-.441993pt;width:5.75pt;height:58.8pt;mso-position-horizontal-relative:page;mso-position-vertical-relative:paragraph;z-index:-691480" type="#_x0000_t202" filled="false" stroked="false">
            <v:textbox inset="0,0,0,0" style="layout-flow:vertical;mso-layout-flow-alt:bottom-to-top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rFonts w:ascii="Arial" w:hAnsi="Arial" w:cs="Arial" w:eastAsia="Arial"/>
                      <w:sz w:val="7"/>
                      <w:szCs w:val="7"/>
                    </w:rPr>
                  </w:pPr>
                  <w:r>
                    <w:rPr>
                      <w:rFonts w:ascii="Arial"/>
                      <w:w w:val="104"/>
                      <w:sz w:val="7"/>
                    </w:rPr>
                    <w:t>Prob</w:t>
                  </w:r>
                  <w:r>
                    <w:rPr>
                      <w:rFonts w:ascii="Arial"/>
                      <w:sz w:val="7"/>
                    </w:rPr>
                    <w:t> </w:t>
                  </w:r>
                  <w:r>
                    <w:rPr>
                      <w:rFonts w:ascii="Arial"/>
                      <w:w w:val="104"/>
                      <w:sz w:val="7"/>
                    </w:rPr>
                    <w:t>task</w:t>
                  </w:r>
                  <w:r>
                    <w:rPr>
                      <w:rFonts w:ascii="Arial"/>
                      <w:sz w:val="7"/>
                    </w:rPr>
                    <w:t> </w:t>
                  </w:r>
                  <w:r>
                    <w:rPr>
                      <w:rFonts w:ascii="Arial"/>
                      <w:w w:val="104"/>
                      <w:sz w:val="7"/>
                    </w:rPr>
                    <w:t>succeeds</w:t>
                  </w:r>
                  <w:r>
                    <w:rPr>
                      <w:rFonts w:ascii="Arial"/>
                      <w:sz w:val="7"/>
                    </w:rPr>
                    <w:t> </w:t>
                  </w:r>
                  <w:r>
                    <w:rPr>
                      <w:rFonts w:ascii="Arial"/>
                      <w:w w:val="104"/>
                      <w:sz w:val="7"/>
                    </w:rPr>
                    <w:t>in</w:t>
                  </w:r>
                  <w:r>
                    <w:rPr>
                      <w:rFonts w:ascii="Arial"/>
                      <w:sz w:val="7"/>
                    </w:rPr>
                    <w:t> </w:t>
                  </w:r>
                  <w:r>
                    <w:rPr>
                      <w:rFonts w:ascii="Arial"/>
                      <w:w w:val="104"/>
                      <w:sz w:val="7"/>
                    </w:rPr>
                    <w:t>next</w:t>
                  </w:r>
                  <w:r>
                    <w:rPr>
                      <w:rFonts w:ascii="Arial"/>
                      <w:sz w:val="7"/>
                    </w:rPr>
                    <w:t> </w:t>
                  </w:r>
                  <w:r>
                    <w:rPr>
                      <w:rFonts w:ascii="Arial"/>
                      <w:w w:val="104"/>
                      <w:sz w:val="7"/>
                    </w:rPr>
                    <w:t>attempt</w:t>
                  </w:r>
                  <w:r>
                    <w:rPr>
                      <w:rFonts w:ascii="Arial"/>
                      <w:sz w:val="7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sz w:val="9"/>
        </w:rPr>
        <w:t>0.4</w:t>
      </w:r>
    </w:p>
    <w:p>
      <w:pPr>
        <w:spacing w:line="84" w:lineRule="exact" w:before="62"/>
        <w:ind w:left="120" w:right="1149" w:firstLine="44"/>
        <w:jc w:val="left"/>
        <w:rPr>
          <w:rFonts w:ascii="Arial" w:hAnsi="Arial" w:cs="Arial" w:eastAsia="Arial"/>
          <w:sz w:val="9"/>
          <w:szCs w:val="9"/>
        </w:rPr>
      </w:pPr>
      <w:r>
        <w:rPr/>
        <w:br w:type="column"/>
      </w:r>
      <w:r>
        <w:rPr>
          <w:rFonts w:ascii="Arial"/>
          <w:sz w:val="9"/>
        </w:rPr>
        <w:t>1st fail 2nd fail &gt;2</w:t>
      </w:r>
      <w:r>
        <w:rPr>
          <w:rFonts w:ascii="Arial"/>
          <w:spacing w:val="5"/>
          <w:sz w:val="9"/>
        </w:rPr>
        <w:t> </w:t>
      </w:r>
      <w:r>
        <w:rPr>
          <w:rFonts w:ascii="Arial"/>
          <w:sz w:val="9"/>
        </w:rPr>
        <w:t>fails</w:t>
      </w:r>
      <w:r>
        <w:rPr>
          <w:rFonts w:ascii="Arial"/>
          <w:w w:val="100"/>
          <w:sz w:val="9"/>
        </w:rPr>
        <w:t> </w:t>
      </w:r>
      <w:r>
        <w:rPr>
          <w:rFonts w:ascii="Arial"/>
          <w:sz w:val="9"/>
        </w:rPr>
        <w:t>Number of past task</w:t>
      </w:r>
      <w:r>
        <w:rPr>
          <w:rFonts w:ascii="Arial"/>
          <w:spacing w:val="2"/>
          <w:sz w:val="9"/>
        </w:rPr>
        <w:t> </w:t>
      </w:r>
      <w:r>
        <w:rPr>
          <w:rFonts w:ascii="Arial"/>
          <w:sz w:val="9"/>
        </w:rPr>
        <w:t>fails</w:t>
      </w: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line="240" w:lineRule="auto" w:before="4"/>
        <w:rPr>
          <w:rFonts w:ascii="Arial" w:hAnsi="Arial" w:cs="Arial" w:eastAsia="Arial"/>
          <w:sz w:val="6"/>
          <w:szCs w:val="6"/>
        </w:rPr>
      </w:pPr>
    </w:p>
    <w:p>
      <w:pPr>
        <w:spacing w:before="0"/>
        <w:ind w:left="134" w:right="1149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rFonts w:ascii="Arial" w:hAnsi="Arial" w:cs="Arial" w:eastAsia="Arial"/>
          <w:w w:val="105"/>
          <w:sz w:val="11"/>
          <w:szCs w:val="11"/>
        </w:rPr>
        <w:t>Single−Task</w:t>
      </w:r>
      <w:r>
        <w:rPr>
          <w:rFonts w:ascii="Arial" w:hAnsi="Arial" w:cs="Arial" w:eastAsia="Arial"/>
          <w:spacing w:val="-2"/>
          <w:w w:val="105"/>
          <w:sz w:val="11"/>
          <w:szCs w:val="11"/>
        </w:rPr>
        <w:t> </w:t>
      </w:r>
      <w:r>
        <w:rPr>
          <w:rFonts w:ascii="Arial" w:hAnsi="Arial" w:cs="Arial" w:eastAsia="Arial"/>
          <w:w w:val="105"/>
          <w:sz w:val="11"/>
          <w:szCs w:val="11"/>
        </w:rPr>
        <w:t>Jobs</w:t>
      </w:r>
      <w:r>
        <w:rPr>
          <w:rFonts w:ascii="Arial" w:hAnsi="Arial" w:cs="Arial" w:eastAsia="Arial"/>
          <w:sz w:val="11"/>
          <w:szCs w:val="11"/>
        </w:rPr>
      </w:r>
    </w:p>
    <w:p>
      <w:pPr>
        <w:spacing w:after="0"/>
        <w:jc w:val="left"/>
        <w:rPr>
          <w:rFonts w:ascii="Arial" w:hAnsi="Arial" w:cs="Arial" w:eastAsia="Arial"/>
          <w:sz w:val="11"/>
          <w:szCs w:val="11"/>
        </w:rPr>
        <w:sectPr>
          <w:type w:val="continuous"/>
          <w:pgSz w:w="12240" w:h="15840"/>
          <w:pgMar w:top="460" w:bottom="280" w:left="1080" w:right="0"/>
          <w:cols w:num="6" w:equalWidth="0">
            <w:col w:w="4849" w:space="289"/>
            <w:col w:w="293" w:space="40"/>
            <w:col w:w="1129" w:space="64"/>
            <w:col w:w="1651" w:space="40"/>
            <w:col w:w="260" w:space="40"/>
            <w:col w:w="2505"/>
          </w:cols>
        </w:sectPr>
      </w:pPr>
    </w:p>
    <w:p>
      <w:pPr>
        <w:spacing w:line="240" w:lineRule="auto" w:before="5"/>
        <w:rPr>
          <w:rFonts w:ascii="Arial" w:hAnsi="Arial" w:cs="Arial" w:eastAsia="Arial"/>
          <w:sz w:val="2"/>
          <w:szCs w:val="2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62"/>
        <w:gridCol w:w="1081"/>
        <w:gridCol w:w="1574"/>
        <w:gridCol w:w="862"/>
      </w:tblGrid>
      <w:tr>
        <w:trPr>
          <w:trHeight w:val="204" w:hRule="exact"/>
        </w:trPr>
        <w:tc>
          <w:tcPr>
            <w:tcW w:w="49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8"/>
                <w:szCs w:val="18"/>
              </w:rPr>
              <w:t>these SE ﬂags: </w:t>
            </w:r>
            <w:r>
              <w:rPr>
                <w:rFonts w:ascii="Courier New" w:hAnsi="Courier New" w:cs="Courier New" w:eastAsia="Courier New"/>
                <w:w w:val="105"/>
                <w:sz w:val="16"/>
                <w:szCs w:val="16"/>
              </w:rPr>
              <w:t>map.tasks.speculative.execution </w:t>
            </w:r>
            <w:r>
              <w:rPr>
                <w:rFonts w:ascii="Times New Roman" w:hAnsi="Times New Roman" w:cs="Times New Roman" w:eastAsia="Times New Roman"/>
                <w:w w:val="105"/>
                <w:sz w:val="18"/>
                <w:szCs w:val="18"/>
              </w:rPr>
              <w:t>and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30" w:right="0"/>
              <w:jc w:val="left"/>
              <w:rPr>
                <w:rFonts w:ascii="Arial" w:hAnsi="Arial" w:cs="Arial" w:eastAsia="Arial"/>
                <w:sz w:val="9"/>
                <w:szCs w:val="9"/>
              </w:rPr>
            </w:pPr>
            <w:r>
              <w:rPr>
                <w:rFonts w:ascii="Arial"/>
                <w:sz w:val="9"/>
              </w:rPr>
              <w:t>0.3</w:t>
            </w:r>
          </w:p>
        </w:tc>
        <w:tc>
          <w:tcPr>
            <w:tcW w:w="1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right="0"/>
              <w:jc w:val="center"/>
              <w:rPr>
                <w:rFonts w:ascii="Arial" w:hAnsi="Arial" w:cs="Arial" w:eastAsia="Arial"/>
                <w:sz w:val="9"/>
                <w:szCs w:val="9"/>
              </w:rPr>
            </w:pPr>
            <w:r>
              <w:rPr>
                <w:rFonts w:ascii="Arial"/>
                <w:sz w:val="9"/>
              </w:rPr>
              <w:t>0.3</w:t>
            </w:r>
          </w:p>
        </w:tc>
        <w:tc>
          <w:tcPr>
            <w:tcW w:w="8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18"/>
              <w:ind w:right="8"/>
              <w:jc w:val="right"/>
              <w:rPr>
                <w:rFonts w:ascii="Arial" w:hAnsi="Arial" w:cs="Arial" w:eastAsia="Arial"/>
                <w:sz w:val="9"/>
                <w:szCs w:val="9"/>
              </w:rPr>
            </w:pPr>
            <w:r>
              <w:rPr>
                <w:rFonts w:ascii="Arial"/>
                <w:sz w:val="9"/>
              </w:rPr>
              <w:t>0.3</w:t>
            </w:r>
          </w:p>
        </w:tc>
      </w:tr>
      <w:tr>
        <w:trPr>
          <w:trHeight w:val="235" w:hRule="exact"/>
        </w:trPr>
        <w:tc>
          <w:tcPr>
            <w:tcW w:w="49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7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Courier New"/>
                <w:w w:val="105"/>
                <w:sz w:val="16"/>
              </w:rPr>
              <w:t>reduce.tasks.speculative.execution</w:t>
            </w:r>
            <w:r>
              <w:rPr>
                <w:rFonts w:ascii="Times New Roman"/>
                <w:w w:val="105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/>
                <w:sz w:val="7"/>
                <w:szCs w:val="7"/>
              </w:rPr>
            </w:pPr>
          </w:p>
          <w:p>
            <w:pPr>
              <w:pStyle w:val="TableParagraph"/>
              <w:spacing w:line="240" w:lineRule="auto"/>
              <w:ind w:left="230" w:right="0"/>
              <w:jc w:val="left"/>
              <w:rPr>
                <w:rFonts w:ascii="Arial" w:hAnsi="Arial" w:cs="Arial" w:eastAsia="Arial"/>
                <w:sz w:val="9"/>
                <w:szCs w:val="9"/>
              </w:rPr>
            </w:pPr>
            <w:r>
              <w:rPr>
                <w:rFonts w:ascii="Arial"/>
                <w:sz w:val="9"/>
              </w:rPr>
              <w:t>0.2</w:t>
            </w:r>
          </w:p>
        </w:tc>
        <w:tc>
          <w:tcPr>
            <w:tcW w:w="1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/>
                <w:sz w:val="7"/>
                <w:szCs w:val="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/>
                <w:sz w:val="9"/>
                <w:szCs w:val="9"/>
              </w:rPr>
            </w:pPr>
            <w:r>
              <w:rPr>
                <w:rFonts w:ascii="Arial"/>
                <w:sz w:val="9"/>
              </w:rPr>
              <w:t>0.2</w:t>
            </w:r>
          </w:p>
        </w:tc>
        <w:tc>
          <w:tcPr>
            <w:tcW w:w="8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right="8"/>
              <w:jc w:val="right"/>
              <w:rPr>
                <w:rFonts w:ascii="Arial" w:hAnsi="Arial" w:cs="Arial" w:eastAsia="Arial"/>
                <w:sz w:val="9"/>
                <w:szCs w:val="9"/>
              </w:rPr>
            </w:pPr>
            <w:r>
              <w:rPr>
                <w:rFonts w:ascii="Arial"/>
                <w:sz w:val="9"/>
              </w:rPr>
              <w:t>0.2</w:t>
            </w:r>
          </w:p>
        </w:tc>
      </w:tr>
    </w:tbl>
    <w:p>
      <w:pPr>
        <w:spacing w:after="0" w:line="240" w:lineRule="auto"/>
        <w:jc w:val="right"/>
        <w:rPr>
          <w:rFonts w:ascii="Arial" w:hAnsi="Arial" w:cs="Arial" w:eastAsia="Arial"/>
          <w:sz w:val="9"/>
          <w:szCs w:val="9"/>
        </w:rPr>
        <w:sectPr>
          <w:type w:val="continuous"/>
          <w:pgSz w:w="12240" w:h="15840"/>
          <w:pgMar w:top="460" w:bottom="280" w:left="1080" w:right="0"/>
        </w:sectPr>
      </w:pPr>
    </w:p>
    <w:p>
      <w:pPr>
        <w:pStyle w:val="BodyText"/>
        <w:spacing w:line="259" w:lineRule="auto" w:before="13"/>
        <w:ind w:left="166" w:right="0"/>
        <w:jc w:val="both"/>
      </w:pPr>
      <w:r>
        <w:rPr>
          <w:w w:val="105"/>
        </w:rPr>
        <w:t>By analyzing the OpenCloud conﬁg ﬁles, we ﬁnd that</w:t>
      </w:r>
      <w:r>
        <w:rPr>
          <w:spacing w:val="7"/>
          <w:w w:val="105"/>
        </w:rPr>
        <w:t> </w:t>
      </w:r>
      <w:r>
        <w:rPr>
          <w:w w:val="105"/>
        </w:rPr>
        <w:t>99%</w:t>
      </w:r>
      <w:r>
        <w:rPr>
          <w:w w:val="103"/>
        </w:rPr>
        <w:t> </w:t>
      </w:r>
      <w:r>
        <w:rPr>
          <w:w w:val="105"/>
        </w:rPr>
        <w:t>of scheduled jobs left this feature enabled for both</w:t>
      </w:r>
      <w:r>
        <w:rPr>
          <w:spacing w:val="20"/>
          <w:w w:val="105"/>
        </w:rPr>
        <w:t> </w:t>
      </w:r>
      <w:r>
        <w:rPr>
          <w:w w:val="105"/>
        </w:rPr>
        <w:t>mappers</w:t>
      </w:r>
      <w:r>
        <w:rPr>
          <w:w w:val="103"/>
        </w:rPr>
        <w:t> </w:t>
      </w:r>
      <w:r>
        <w:rPr>
          <w:w w:val="105"/>
        </w:rPr>
        <w:t>and  reducers. When  separating jobs by  exit status,  we </w:t>
      </w:r>
      <w:r>
        <w:rPr>
          <w:spacing w:val="20"/>
          <w:w w:val="105"/>
        </w:rPr>
        <w:t> </w:t>
      </w:r>
      <w:r>
        <w:rPr>
          <w:w w:val="105"/>
        </w:rPr>
        <w:t>ﬁnd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9"/>
          <w:szCs w:val="9"/>
        </w:rPr>
      </w:pPr>
      <w:r>
        <w:rPr/>
        <w:br w:type="column"/>
      </w:r>
      <w:r>
        <w:rPr>
          <w:rFonts w:ascii="Times New Roman"/>
          <w:sz w:val="9"/>
        </w:rPr>
      </w:r>
    </w:p>
    <w:p>
      <w:pPr>
        <w:spacing w:before="0"/>
        <w:ind w:left="0" w:right="0" w:firstLine="0"/>
        <w:jc w:val="right"/>
        <w:rPr>
          <w:rFonts w:ascii="Arial" w:hAnsi="Arial" w:cs="Arial" w:eastAsia="Arial"/>
          <w:sz w:val="9"/>
          <w:szCs w:val="9"/>
        </w:rPr>
      </w:pPr>
      <w:r>
        <w:rPr>
          <w:rFonts w:ascii="Arial"/>
          <w:sz w:val="9"/>
        </w:rPr>
        <w:t>0.1</w:t>
      </w: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before="71"/>
        <w:ind w:left="0" w:right="0" w:firstLine="0"/>
        <w:jc w:val="right"/>
        <w:rPr>
          <w:rFonts w:ascii="Arial" w:hAnsi="Arial" w:cs="Arial" w:eastAsia="Arial"/>
          <w:sz w:val="9"/>
          <w:szCs w:val="9"/>
        </w:rPr>
      </w:pPr>
      <w:r>
        <w:rPr>
          <w:rFonts w:ascii="Arial"/>
          <w:w w:val="100"/>
          <w:sz w:val="9"/>
        </w:rPr>
        <w:t>0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spacing w:line="240" w:lineRule="auto" w:before="5"/>
        <w:rPr>
          <w:rFonts w:ascii="Arial" w:hAnsi="Arial" w:cs="Arial" w:eastAsia="Arial"/>
          <w:sz w:val="16"/>
          <w:szCs w:val="16"/>
        </w:rPr>
      </w:pPr>
    </w:p>
    <w:p>
      <w:pPr>
        <w:tabs>
          <w:tab w:pos="603" w:val="left" w:leader="none"/>
          <w:tab w:pos="920" w:val="left" w:leader="none"/>
        </w:tabs>
        <w:spacing w:line="20" w:lineRule="exact"/>
        <w:ind w:left="287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/>
          <w:sz w:val="2"/>
        </w:rPr>
        <w:pict>
          <v:group style="width:.15pt;height:.75pt;mso-position-horizontal-relative:char;mso-position-vertical-relative:line" coordorigin="0,0" coordsize="3,15">
            <v:group style="position:absolute;left:1;top:1;width:2;height:13" coordorigin="1,1" coordsize="2,13">
              <v:shape style="position:absolute;left:1;top:1;width:2;height:13" coordorigin="1,1" coordsize="0,13" path="m1,14l1,1e" filled="false" stroked="true" strokeweight=".103249pt" strokecolor="#000000">
                <v:path arrowok="t"/>
              </v:shape>
            </v:group>
          </v:group>
        </w:pict>
      </w:r>
      <w:r>
        <w:rPr>
          <w:rFonts w:ascii="Arial"/>
          <w:sz w:val="2"/>
        </w:rPr>
      </w:r>
      <w:r>
        <w:rPr>
          <w:rFonts w:ascii="Arial"/>
          <w:sz w:val="2"/>
        </w:rPr>
        <w:tab/>
      </w:r>
      <w:r>
        <w:rPr>
          <w:rFonts w:ascii="Arial"/>
          <w:sz w:val="2"/>
        </w:rPr>
        <w:pict>
          <v:group style="width:.15pt;height:.75pt;mso-position-horizontal-relative:char;mso-position-vertical-relative:line" coordorigin="0,0" coordsize="3,15">
            <v:group style="position:absolute;left:1;top:1;width:2;height:13" coordorigin="1,1" coordsize="2,13">
              <v:shape style="position:absolute;left:1;top:1;width:2;height:13" coordorigin="1,1" coordsize="0,13" path="m1,14l1,1e" filled="false" stroked="true" strokeweight=".103249pt" strokecolor="#000000">
                <v:path arrowok="t"/>
              </v:shape>
            </v:group>
          </v:group>
        </w:pict>
      </w:r>
      <w:r>
        <w:rPr>
          <w:rFonts w:ascii="Arial"/>
          <w:sz w:val="2"/>
        </w:rPr>
      </w:r>
      <w:r>
        <w:rPr>
          <w:rFonts w:ascii="Arial"/>
          <w:sz w:val="2"/>
        </w:rPr>
        <w:tab/>
      </w:r>
      <w:r>
        <w:rPr>
          <w:rFonts w:ascii="Arial"/>
          <w:sz w:val="2"/>
        </w:rPr>
        <w:pict>
          <v:group style="width:.15pt;height:.75pt;mso-position-horizontal-relative:char;mso-position-vertical-relative:line" coordorigin="0,0" coordsize="3,15">
            <v:group style="position:absolute;left:1;top:1;width:2;height:13" coordorigin="1,1" coordsize="2,13">
              <v:shape style="position:absolute;left:1;top:1;width:2;height:13" coordorigin="1,1" coordsize="0,13" path="m1,14l1,1e" filled="false" stroked="true" strokeweight=".103249pt" strokecolor="#000000">
                <v:path arrowok="t"/>
              </v:shape>
            </v:group>
          </v:group>
        </w:pict>
      </w:r>
      <w:r>
        <w:rPr>
          <w:rFonts w:ascii="Arial"/>
          <w:sz w:val="2"/>
        </w:rPr>
      </w:r>
    </w:p>
    <w:p>
      <w:pPr>
        <w:spacing w:line="84" w:lineRule="exact" w:before="20"/>
        <w:ind w:left="106" w:right="0" w:firstLine="51"/>
        <w:jc w:val="left"/>
        <w:rPr>
          <w:rFonts w:ascii="Arial" w:hAnsi="Arial" w:cs="Arial" w:eastAsia="Arial"/>
          <w:sz w:val="9"/>
          <w:szCs w:val="9"/>
        </w:rPr>
      </w:pPr>
      <w:r>
        <w:rPr/>
        <w:pict>
          <v:group style="position:absolute;margin-left:326.08371pt;margin-top:-13.658887pt;width:.65pt;height:.1pt;mso-position-horizontal-relative:page;mso-position-vertical-relative:paragraph;z-index:4000" coordorigin="6522,-273" coordsize="13,2">
            <v:shape style="position:absolute;left:6522;top:-273;width:13;height:2" coordorigin="6522,-273" coordsize="13,0" path="m6522,-273l6534,-273e" filled="false" stroked="true" strokeweight=".101577pt" strokecolor="#000000">
              <v:path arrowok="t"/>
            </v:shape>
            <w10:wrap type="none"/>
          </v:group>
        </w:pict>
      </w:r>
      <w:r>
        <w:rPr>
          <w:rFonts w:ascii="Arial"/>
          <w:sz w:val="9"/>
        </w:rPr>
        <w:t>1st fail 2nd fail &gt;2</w:t>
      </w:r>
      <w:r>
        <w:rPr>
          <w:rFonts w:ascii="Arial"/>
          <w:spacing w:val="-7"/>
          <w:sz w:val="9"/>
        </w:rPr>
        <w:t> </w:t>
      </w:r>
      <w:r>
        <w:rPr>
          <w:rFonts w:ascii="Arial"/>
          <w:sz w:val="9"/>
        </w:rPr>
        <w:t>fails</w:t>
      </w:r>
      <w:r>
        <w:rPr>
          <w:rFonts w:ascii="Arial"/>
          <w:w w:val="100"/>
          <w:sz w:val="9"/>
        </w:rPr>
        <w:t> </w:t>
      </w:r>
      <w:r>
        <w:rPr>
          <w:rFonts w:ascii="Arial"/>
          <w:sz w:val="9"/>
        </w:rPr>
        <w:t>Number of past task</w:t>
      </w:r>
      <w:r>
        <w:rPr>
          <w:rFonts w:ascii="Arial"/>
          <w:spacing w:val="6"/>
          <w:sz w:val="9"/>
        </w:rPr>
        <w:t> </w:t>
      </w:r>
      <w:r>
        <w:rPr>
          <w:rFonts w:ascii="Arial"/>
          <w:sz w:val="9"/>
        </w:rPr>
        <w:t>fails</w:t>
      </w:r>
    </w:p>
    <w:p>
      <w:pPr>
        <w:spacing w:line="240" w:lineRule="auto" w:before="9"/>
        <w:rPr>
          <w:rFonts w:ascii="Arial" w:hAnsi="Arial" w:cs="Arial" w:eastAsia="Arial"/>
          <w:sz w:val="9"/>
          <w:szCs w:val="9"/>
        </w:rPr>
      </w:pPr>
      <w:r>
        <w:rPr/>
        <w:br w:type="column"/>
      </w:r>
      <w:r>
        <w:rPr>
          <w:rFonts w:ascii="Arial"/>
          <w:sz w:val="9"/>
        </w:rPr>
      </w:r>
    </w:p>
    <w:p>
      <w:pPr>
        <w:spacing w:before="0"/>
        <w:ind w:left="0" w:right="0" w:firstLine="0"/>
        <w:jc w:val="right"/>
        <w:rPr>
          <w:rFonts w:ascii="Arial" w:hAnsi="Arial" w:cs="Arial" w:eastAsia="Arial"/>
          <w:sz w:val="9"/>
          <w:szCs w:val="9"/>
        </w:rPr>
      </w:pPr>
      <w:r>
        <w:rPr/>
        <w:pict>
          <v:group style="position:absolute;margin-left:388.761017pt;margin-top:2.691013pt;width:.65pt;height:.1pt;mso-position-horizontal-relative:page;mso-position-vertical-relative:paragraph;z-index:4024" coordorigin="7775,54" coordsize="13,2">
            <v:shape style="position:absolute;left:7775;top:54;width:13;height:2" coordorigin="7775,54" coordsize="13,0" path="m7788,54l7775,54e" filled="false" stroked="true" strokeweight=".101577pt" strokecolor="#000000">
              <v:path arrowok="t"/>
            </v:shape>
            <w10:wrap type="none"/>
          </v:group>
        </w:pict>
      </w:r>
      <w:r>
        <w:rPr/>
        <w:pict>
          <v:group style="position:absolute;margin-left:326.08371pt;margin-top:-10.62117pt;width:.65pt;height:.1pt;mso-position-horizontal-relative:page;mso-position-vertical-relative:paragraph;z-index:-691720" coordorigin="6522,-212" coordsize="13,2">
            <v:shape style="position:absolute;left:6522;top:-212;width:13;height:2" coordorigin="6522,-212" coordsize="13,0" path="m6522,-212l6534,-212e" filled="false" stroked="true" strokeweight=".101577pt" strokecolor="#000000">
              <v:path arrowok="t"/>
            </v:shape>
            <w10:wrap type="none"/>
          </v:group>
        </w:pict>
      </w:r>
      <w:r>
        <w:rPr/>
        <w:pict>
          <v:group style="position:absolute;margin-left:388.761017pt;margin-top:-10.62117pt;width:.65pt;height:.1pt;mso-position-horizontal-relative:page;mso-position-vertical-relative:paragraph;z-index:-691696" coordorigin="7775,-212" coordsize="13,2">
            <v:shape style="position:absolute;left:7775;top:-212;width:13;height:2" coordorigin="7775,-212" coordsize="13,0" path="m7788,-212l7775,-212e" filled="false" stroked="true" strokeweight=".101577pt" strokecolor="#000000">
              <v:path arrowok="t"/>
            </v:shape>
            <w10:wrap type="none"/>
          </v:group>
        </w:pict>
      </w:r>
      <w:r>
        <w:rPr>
          <w:rFonts w:ascii="Arial"/>
          <w:sz w:val="9"/>
        </w:rPr>
        <w:t>0.1</w:t>
      </w: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before="69"/>
        <w:ind w:left="0" w:right="0" w:firstLine="0"/>
        <w:jc w:val="right"/>
        <w:rPr>
          <w:rFonts w:ascii="Arial" w:hAnsi="Arial" w:cs="Arial" w:eastAsia="Arial"/>
          <w:sz w:val="9"/>
          <w:szCs w:val="9"/>
        </w:rPr>
      </w:pPr>
      <w:r>
        <w:rPr>
          <w:rFonts w:ascii="Arial"/>
          <w:w w:val="100"/>
          <w:sz w:val="9"/>
        </w:rPr>
        <w:t>0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spacing w:line="240" w:lineRule="auto" w:before="1"/>
        <w:rPr>
          <w:rFonts w:ascii="Arial" w:hAnsi="Arial" w:cs="Arial" w:eastAsia="Arial"/>
          <w:sz w:val="16"/>
          <w:szCs w:val="16"/>
        </w:rPr>
      </w:pPr>
    </w:p>
    <w:p>
      <w:pPr>
        <w:tabs>
          <w:tab w:pos="597" w:val="left" w:leader="none"/>
          <w:tab w:pos="911" w:val="left" w:leader="none"/>
        </w:tabs>
        <w:spacing w:line="20" w:lineRule="exact"/>
        <w:ind w:left="284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/>
          <w:sz w:val="2"/>
        </w:rPr>
        <w:pict>
          <v:group style="width:.15pt;height:.75pt;mso-position-horizontal-relative:char;mso-position-vertical-relative:line" coordorigin="0,0" coordsize="3,15">
            <v:group style="position:absolute;left:1;top:1;width:2;height:13" coordorigin="1,1" coordsize="2,13">
              <v:shape style="position:absolute;left:1;top:1;width:2;height:13" coordorigin="1,1" coordsize="0,13" path="m1,14l1,1e" filled="false" stroked="true" strokeweight=".103249pt" strokecolor="#000000">
                <v:path arrowok="t"/>
              </v:shape>
            </v:group>
          </v:group>
        </w:pict>
      </w:r>
      <w:r>
        <w:rPr>
          <w:rFonts w:ascii="Arial"/>
          <w:sz w:val="2"/>
        </w:rPr>
      </w:r>
      <w:r>
        <w:rPr>
          <w:rFonts w:ascii="Arial"/>
          <w:sz w:val="2"/>
        </w:rPr>
        <w:tab/>
      </w:r>
      <w:r>
        <w:rPr>
          <w:rFonts w:ascii="Arial"/>
          <w:sz w:val="2"/>
        </w:rPr>
        <w:pict>
          <v:group style="width:.15pt;height:.75pt;mso-position-horizontal-relative:char;mso-position-vertical-relative:line" coordorigin="0,0" coordsize="3,15">
            <v:group style="position:absolute;left:1;top:1;width:2;height:13" coordorigin="1,1" coordsize="2,13">
              <v:shape style="position:absolute;left:1;top:1;width:2;height:13" coordorigin="1,1" coordsize="0,13" path="m1,14l1,1e" filled="false" stroked="true" strokeweight=".103249pt" strokecolor="#000000">
                <v:path arrowok="t"/>
              </v:shape>
            </v:group>
          </v:group>
        </w:pict>
      </w:r>
      <w:r>
        <w:rPr>
          <w:rFonts w:ascii="Arial"/>
          <w:sz w:val="2"/>
        </w:rPr>
      </w:r>
      <w:r>
        <w:rPr>
          <w:rFonts w:ascii="Arial"/>
          <w:sz w:val="2"/>
        </w:rPr>
        <w:tab/>
      </w:r>
      <w:r>
        <w:rPr>
          <w:rFonts w:ascii="Arial"/>
          <w:sz w:val="2"/>
        </w:rPr>
        <w:pict>
          <v:group style="width:.15pt;height:.75pt;mso-position-horizontal-relative:char;mso-position-vertical-relative:line" coordorigin="0,0" coordsize="3,15">
            <v:group style="position:absolute;left:1;top:1;width:2;height:13" coordorigin="1,1" coordsize="2,13">
              <v:shape style="position:absolute;left:1;top:1;width:2;height:13" coordorigin="1,1" coordsize="0,13" path="m1,14l1,1e" filled="false" stroked="true" strokeweight=".103249pt" strokecolor="#000000">
                <v:path arrowok="t"/>
              </v:shape>
            </v:group>
          </v:group>
        </w:pict>
      </w:r>
      <w:r>
        <w:rPr>
          <w:rFonts w:ascii="Arial"/>
          <w:sz w:val="2"/>
        </w:rPr>
      </w:r>
    </w:p>
    <w:p>
      <w:pPr>
        <w:spacing w:line="84" w:lineRule="exact" w:before="20"/>
        <w:ind w:left="100" w:right="0" w:firstLine="54"/>
        <w:jc w:val="left"/>
        <w:rPr>
          <w:rFonts w:ascii="Arial" w:hAnsi="Arial" w:cs="Arial" w:eastAsia="Arial"/>
          <w:sz w:val="9"/>
          <w:szCs w:val="9"/>
        </w:rPr>
      </w:pPr>
      <w:r>
        <w:rPr/>
        <w:pict>
          <v:group style="position:absolute;margin-left:404.799438pt;margin-top:-13.558433pt;width:.65pt;height:.1pt;mso-position-horizontal-relative:page;mso-position-vertical-relative:paragraph;z-index:3760" coordorigin="8096,-271" coordsize="13,2">
            <v:shape style="position:absolute;left:8096;top:-271;width:13;height:2" coordorigin="8096,-271" coordsize="13,0" path="m8096,-271l8108,-271e" filled="false" stroked="true" strokeweight=".101577pt" strokecolor="#000000">
              <v:path arrowok="t"/>
            </v:shape>
            <w10:wrap type="none"/>
          </v:group>
        </w:pict>
      </w:r>
      <w:r>
        <w:rPr>
          <w:rFonts w:ascii="Arial"/>
          <w:sz w:val="9"/>
        </w:rPr>
        <w:t>1st fail 2nd fail &gt;2</w:t>
      </w:r>
      <w:r>
        <w:rPr>
          <w:rFonts w:ascii="Arial"/>
          <w:spacing w:val="12"/>
          <w:sz w:val="9"/>
        </w:rPr>
        <w:t> </w:t>
      </w:r>
      <w:r>
        <w:rPr>
          <w:rFonts w:ascii="Arial"/>
          <w:sz w:val="9"/>
        </w:rPr>
        <w:t>fails</w:t>
      </w:r>
      <w:r>
        <w:rPr>
          <w:rFonts w:ascii="Arial"/>
          <w:w w:val="100"/>
          <w:sz w:val="9"/>
        </w:rPr>
        <w:t> </w:t>
      </w:r>
      <w:r>
        <w:rPr>
          <w:rFonts w:ascii="Arial"/>
          <w:sz w:val="9"/>
        </w:rPr>
        <w:t>Number of past task</w:t>
      </w:r>
      <w:r>
        <w:rPr>
          <w:rFonts w:ascii="Arial"/>
          <w:spacing w:val="6"/>
          <w:sz w:val="9"/>
        </w:rPr>
        <w:t> </w:t>
      </w:r>
      <w:r>
        <w:rPr>
          <w:rFonts w:ascii="Arial"/>
          <w:sz w:val="9"/>
        </w:rPr>
        <w:t>fails</w:t>
      </w:r>
    </w:p>
    <w:p>
      <w:pPr>
        <w:spacing w:line="240" w:lineRule="auto" w:before="4"/>
        <w:rPr>
          <w:rFonts w:ascii="Arial" w:hAnsi="Arial" w:cs="Arial" w:eastAsia="Arial"/>
          <w:sz w:val="9"/>
          <w:szCs w:val="9"/>
        </w:rPr>
      </w:pPr>
      <w:r>
        <w:rPr/>
        <w:br w:type="column"/>
      </w:r>
      <w:r>
        <w:rPr>
          <w:rFonts w:ascii="Arial"/>
          <w:sz w:val="9"/>
        </w:rPr>
      </w:r>
    </w:p>
    <w:p>
      <w:pPr>
        <w:spacing w:before="0"/>
        <w:ind w:left="0" w:right="0" w:firstLine="0"/>
        <w:jc w:val="right"/>
        <w:rPr>
          <w:rFonts w:ascii="Arial" w:hAnsi="Arial" w:cs="Arial" w:eastAsia="Arial"/>
          <w:sz w:val="9"/>
          <w:szCs w:val="9"/>
        </w:rPr>
      </w:pPr>
      <w:r>
        <w:rPr/>
        <w:pict>
          <v:group style="position:absolute;margin-left:466.858185pt;margin-top:2.792383pt;width:.65pt;height:.1pt;mso-position-horizontal-relative:page;mso-position-vertical-relative:paragraph;z-index:3784" coordorigin="9337,56" coordsize="13,2">
            <v:shape style="position:absolute;left:9337;top:56;width:13;height:2" coordorigin="9337,56" coordsize="13,0" path="m9350,56l9337,56e" filled="false" stroked="true" strokeweight=".101577pt" strokecolor="#000000">
              <v:path arrowok="t"/>
            </v:shape>
            <w10:wrap type="none"/>
          </v:group>
        </w:pict>
      </w:r>
      <w:r>
        <w:rPr/>
        <w:pict>
          <v:group style="position:absolute;margin-left:404.799438pt;margin-top:-10.418228pt;width:.65pt;height:.1pt;mso-position-horizontal-relative:page;mso-position-vertical-relative:paragraph;z-index:-691960" coordorigin="8096,-208" coordsize="13,2">
            <v:shape style="position:absolute;left:8096;top:-208;width:13;height:2" coordorigin="8096,-208" coordsize="13,0" path="m8096,-208l8108,-208e" filled="false" stroked="true" strokeweight=".101577pt" strokecolor="#000000">
              <v:path arrowok="t"/>
            </v:shape>
            <w10:wrap type="none"/>
          </v:group>
        </w:pict>
      </w:r>
      <w:r>
        <w:rPr/>
        <w:pict>
          <v:group style="position:absolute;margin-left:466.858185pt;margin-top:-10.418228pt;width:.65pt;height:.1pt;mso-position-horizontal-relative:page;mso-position-vertical-relative:paragraph;z-index:-691936" coordorigin="9337,-208" coordsize="13,2">
            <v:shape style="position:absolute;left:9337;top:-208;width:13;height:2" coordorigin="9337,-208" coordsize="13,0" path="m9350,-208l9337,-208e" filled="false" stroked="true" strokeweight=".101577pt" strokecolor="#000000">
              <v:path arrowok="t"/>
            </v:shape>
            <w10:wrap type="none"/>
          </v:group>
        </w:pict>
      </w:r>
      <w:r>
        <w:rPr>
          <w:rFonts w:ascii="Arial"/>
          <w:sz w:val="9"/>
        </w:rPr>
        <w:t>0.1</w:t>
      </w: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before="69"/>
        <w:ind w:left="0" w:right="0" w:firstLine="0"/>
        <w:jc w:val="right"/>
        <w:rPr>
          <w:rFonts w:ascii="Arial" w:hAnsi="Arial" w:cs="Arial" w:eastAsia="Arial"/>
          <w:sz w:val="9"/>
          <w:szCs w:val="9"/>
        </w:rPr>
      </w:pPr>
      <w:r>
        <w:rPr>
          <w:rFonts w:ascii="Arial"/>
          <w:w w:val="100"/>
          <w:sz w:val="9"/>
        </w:rPr>
        <w:t>0</w:t>
      </w: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  <w:r>
        <w:rPr/>
        <w:br w:type="column"/>
      </w:r>
      <w:r>
        <w:rPr>
          <w:rFonts w:ascii="Arial"/>
          <w:sz w:val="8"/>
        </w:rPr>
      </w: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line="240" w:lineRule="auto" w:before="2"/>
        <w:rPr>
          <w:rFonts w:ascii="Arial" w:hAnsi="Arial" w:cs="Arial" w:eastAsia="Arial"/>
          <w:sz w:val="7"/>
          <w:szCs w:val="7"/>
        </w:rPr>
      </w:pPr>
    </w:p>
    <w:p>
      <w:pPr>
        <w:spacing w:line="84" w:lineRule="exact" w:before="0"/>
        <w:ind w:left="127" w:right="1414" w:firstLine="41"/>
        <w:jc w:val="left"/>
        <w:rPr>
          <w:rFonts w:ascii="Arial" w:hAnsi="Arial" w:cs="Arial" w:eastAsia="Arial"/>
          <w:sz w:val="9"/>
          <w:szCs w:val="9"/>
        </w:rPr>
      </w:pPr>
      <w:r>
        <w:rPr>
          <w:rFonts w:ascii="Arial"/>
          <w:sz w:val="9"/>
        </w:rPr>
        <w:t>1st fail 2nd fail &gt;2</w:t>
      </w:r>
      <w:r>
        <w:rPr>
          <w:rFonts w:ascii="Arial"/>
          <w:spacing w:val="13"/>
          <w:sz w:val="9"/>
        </w:rPr>
        <w:t> </w:t>
      </w:r>
      <w:r>
        <w:rPr>
          <w:rFonts w:ascii="Arial"/>
          <w:sz w:val="9"/>
        </w:rPr>
        <w:t>fails</w:t>
      </w:r>
      <w:r>
        <w:rPr>
          <w:rFonts w:ascii="Arial"/>
          <w:w w:val="100"/>
          <w:sz w:val="9"/>
        </w:rPr>
        <w:t> </w:t>
      </w:r>
      <w:r>
        <w:rPr>
          <w:rFonts w:ascii="Arial"/>
          <w:sz w:val="9"/>
        </w:rPr>
        <w:t>Number of past task</w:t>
      </w:r>
      <w:r>
        <w:rPr>
          <w:rFonts w:ascii="Arial"/>
          <w:spacing w:val="6"/>
          <w:sz w:val="9"/>
        </w:rPr>
        <w:t> </w:t>
      </w:r>
      <w:r>
        <w:rPr>
          <w:rFonts w:ascii="Arial"/>
          <w:sz w:val="9"/>
        </w:rPr>
        <w:t>fails</w:t>
      </w:r>
    </w:p>
    <w:p>
      <w:pPr>
        <w:spacing w:after="0" w:line="84" w:lineRule="exact"/>
        <w:jc w:val="left"/>
        <w:rPr>
          <w:rFonts w:ascii="Arial" w:hAnsi="Arial" w:cs="Arial" w:eastAsia="Arial"/>
          <w:sz w:val="9"/>
          <w:szCs w:val="9"/>
        </w:rPr>
        <w:sectPr>
          <w:type w:val="continuous"/>
          <w:pgSz w:w="12240" w:h="15840"/>
          <w:pgMar w:top="460" w:bottom="280" w:left="1080" w:right="0"/>
          <w:cols w:num="7" w:equalWidth="0">
            <w:col w:w="4849" w:space="289"/>
            <w:col w:w="293" w:space="40"/>
            <w:col w:w="1105" w:space="137"/>
            <w:col w:w="293" w:space="40"/>
            <w:col w:w="1099" w:space="143"/>
            <w:col w:w="293" w:space="40"/>
            <w:col w:w="2539"/>
          </w:cols>
        </w:sectPr>
      </w:pPr>
    </w:p>
    <w:p>
      <w:pPr>
        <w:pStyle w:val="BodyText"/>
        <w:spacing w:line="256" w:lineRule="auto"/>
        <w:ind w:left="166" w:right="0" w:firstLine="0"/>
        <w:jc w:val="both"/>
      </w:pPr>
      <w:r>
        <w:rPr/>
        <w:pict>
          <v:shape style="position:absolute;margin-left:270pt;margin-top:732pt;width:80pt;height:20pt;mso-position-horizontal-relative:page;mso-position-vertical-relative:page;z-index:-692272" type="#_x0000_t202" filled="false" stroked="false">
            <v:textbox inset="0,0,0,0">
              <w:txbxContent>
                <w:p>
                  <w:pPr>
                    <w:spacing w:line="240" w:lineRule="auto" w:before="1"/>
                    <w:rPr>
                      <w:rFonts w:ascii="Times New Roman" w:hAnsi="Times New Roman" w:cs="Times New Roman" w:eastAsia="Times New Roman"/>
                      <w:sz w:val="13"/>
                      <w:szCs w:val="13"/>
                    </w:rPr>
                  </w:pPr>
                </w:p>
                <w:p>
                  <w:pPr>
                    <w:spacing w:before="0"/>
                    <w:ind w:left="0" w:right="159" w:firstLine="0"/>
                    <w:jc w:val="center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</w:rPr>
                    <w:t>1401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0pt;margin-top:732pt;width:80pt;height:20pt;mso-position-horizontal-relative:page;mso-position-vertical-relative:page;z-index:-692248" type="#_x0000_t202" filled="false" stroked="false">
            <v:textbox inset="0,0,0,0">
              <w:txbxContent>
                <w:p>
                  <w:pPr>
                    <w:spacing w:line="240" w:lineRule="auto" w:before="1"/>
                    <w:rPr>
                      <w:rFonts w:ascii="Times New Roman" w:hAnsi="Times New Roman" w:cs="Times New Roman" w:eastAsia="Times New Roman"/>
                      <w:sz w:val="13"/>
                      <w:szCs w:val="13"/>
                    </w:rPr>
                  </w:pPr>
                </w:p>
                <w:p>
                  <w:pPr>
                    <w:spacing w:before="0"/>
                    <w:ind w:left="0" w:right="159" w:firstLine="0"/>
                    <w:jc w:val="center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</w:rPr>
                    <w:t>1398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that while only 0.02% and 0.5% of completed jobs and</w:t>
      </w:r>
      <w:r>
        <w:rPr>
          <w:spacing w:val="34"/>
          <w:w w:val="105"/>
        </w:rPr>
        <w:t> </w:t>
      </w:r>
      <w:r>
        <w:rPr>
          <w:w w:val="105"/>
        </w:rPr>
        <w:t>killed</w:t>
      </w:r>
      <w:r>
        <w:rPr>
          <w:w w:val="103"/>
        </w:rPr>
        <w:t> </w:t>
      </w:r>
      <w:r>
        <w:rPr>
          <w:w w:val="105"/>
        </w:rPr>
        <w:t>jobs, respectively, disabled SE for mappers and/or </w:t>
      </w:r>
      <w:r>
        <w:rPr>
          <w:spacing w:val="22"/>
          <w:w w:val="105"/>
        </w:rPr>
        <w:t> </w:t>
      </w:r>
      <w:r>
        <w:rPr>
          <w:w w:val="105"/>
        </w:rPr>
        <w:t>reducers,</w:t>
      </w:r>
      <w:r>
        <w:rPr>
          <w:w w:val="103"/>
        </w:rPr>
        <w:t> </w:t>
      </w:r>
      <w:r>
        <w:rPr>
          <w:w w:val="105"/>
        </w:rPr>
        <w:t>a much higher fraction of 2% of </w:t>
      </w:r>
      <w:r>
        <w:rPr>
          <w:rFonts w:ascii="Times New Roman"/>
          <w:i/>
          <w:w w:val="105"/>
        </w:rPr>
        <w:t>failed </w:t>
      </w:r>
      <w:r>
        <w:rPr>
          <w:w w:val="105"/>
        </w:rPr>
        <w:t>jobs had disabled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w w:val="105"/>
        </w:rPr>
        <w:t>feature (divided almost equally between  jobs  that</w:t>
      </w:r>
      <w:r>
        <w:rPr>
          <w:spacing w:val="8"/>
          <w:w w:val="105"/>
        </w:rPr>
        <w:t> </w:t>
      </w:r>
      <w:r>
        <w:rPr>
          <w:w w:val="105"/>
        </w:rPr>
        <w:t>disabled</w:t>
      </w:r>
      <w:r>
        <w:rPr>
          <w:w w:val="103"/>
        </w:rPr>
        <w:t> </w:t>
      </w:r>
      <w:r>
        <w:rPr>
          <w:w w:val="105"/>
        </w:rPr>
        <w:t>SE for both mappers and reducers and jobs that disabled</w:t>
      </w:r>
      <w:r>
        <w:rPr>
          <w:spacing w:val="27"/>
          <w:w w:val="105"/>
        </w:rPr>
        <w:t> </w:t>
      </w:r>
      <w:r>
        <w:rPr>
          <w:w w:val="105"/>
        </w:rPr>
        <w:t>SE</w:t>
      </w:r>
      <w:r>
        <w:rPr>
          <w:w w:val="103"/>
        </w:rPr>
        <w:t> </w:t>
      </w:r>
      <w:r>
        <w:rPr>
          <w:w w:val="105"/>
        </w:rPr>
        <w:t>only for</w:t>
      </w:r>
      <w:r>
        <w:rPr>
          <w:spacing w:val="5"/>
          <w:w w:val="105"/>
        </w:rPr>
        <w:t> </w:t>
      </w:r>
      <w:r>
        <w:rPr>
          <w:w w:val="105"/>
        </w:rPr>
        <w:t>mappers).</w:t>
      </w:r>
      <w:r>
        <w:rPr/>
      </w:r>
    </w:p>
    <w:p>
      <w:pPr>
        <w:pStyle w:val="ListParagraph"/>
        <w:numPr>
          <w:ilvl w:val="0"/>
          <w:numId w:val="9"/>
        </w:numPr>
        <w:tabs>
          <w:tab w:pos="663" w:val="left" w:leader="none"/>
        </w:tabs>
        <w:spacing w:line="256" w:lineRule="auto" w:before="127" w:after="0"/>
        <w:ind w:left="166" w:right="0" w:firstLine="185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Georgia" w:hAnsi="Georgia" w:cs="Georgia" w:eastAsia="Georgia"/>
          <w:w w:val="105"/>
          <w:sz w:val="18"/>
          <w:szCs w:val="18"/>
        </w:rPr>
        <w:t>‘Skip’   Mode   in   OpenCloud:   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The   ‘skip’</w:t>
      </w:r>
      <w:r>
        <w:rPr>
          <w:rFonts w:ascii="Times New Roman" w:hAnsi="Times New Roman" w:cs="Times New Roman" w:eastAsia="Times New Roman"/>
          <w:spacing w:val="3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mode</w:t>
      </w:r>
      <w:r>
        <w:rPr>
          <w:rFonts w:ascii="Times New Roman" w:hAnsi="Times New Roman" w:cs="Times New Roman" w:eastAsia="Times New Roman"/>
          <w:spacing w:val="1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is one of  Hadoop’s  ways  of  identifying  bad  input </w:t>
      </w:r>
      <w:r>
        <w:rPr>
          <w:rFonts w:ascii="Times New Roman" w:hAnsi="Times New Roman" w:cs="Times New Roman" w:eastAsia="Times New Roman"/>
          <w:spacing w:val="1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data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that might be causing tasks to  fail.  The  framework </w:t>
      </w:r>
      <w:r>
        <w:rPr>
          <w:rFonts w:ascii="Times New Roman" w:hAnsi="Times New Roman" w:cs="Times New Roman" w:eastAsia="Times New Roman"/>
          <w:spacing w:val="4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en-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ables this mode after the number of attempts by a </w:t>
      </w:r>
      <w:r>
        <w:rPr>
          <w:rFonts w:ascii="Times New Roman" w:hAnsi="Times New Roman" w:cs="Times New Roman" w:eastAsia="Times New Roman"/>
          <w:spacing w:val="4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task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reaches  a</w:t>
      </w:r>
      <w:r>
        <w:rPr>
          <w:rFonts w:ascii="Times New Roman" w:hAnsi="Times New Roman" w:cs="Times New Roman" w:eastAsia="Times New Roman"/>
          <w:spacing w:val="4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certain</w:t>
      </w:r>
      <w:r>
        <w:rPr>
          <w:rFonts w:ascii="Times New Roman" w:hAnsi="Times New Roman" w:cs="Times New Roman" w:eastAsia="Times New Roman"/>
          <w:spacing w:val="4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limit</w:t>
      </w:r>
      <w:r>
        <w:rPr>
          <w:rFonts w:ascii="Times New Roman" w:hAnsi="Times New Roman" w:cs="Times New Roman" w:eastAsia="Times New Roman"/>
          <w:spacing w:val="4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(conﬁgured  through  the </w:t>
      </w:r>
      <w:r>
        <w:rPr>
          <w:rFonts w:ascii="Times New Roman" w:hAnsi="Times New Roman" w:cs="Times New Roman" w:eastAsia="Times New Roman"/>
          <w:spacing w:val="2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parame-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ter </w:t>
      </w:r>
      <w:r>
        <w:rPr>
          <w:rFonts w:ascii="Courier New" w:hAnsi="Courier New" w:cs="Courier New" w:eastAsia="Courier New"/>
          <w:w w:val="105"/>
          <w:sz w:val="16"/>
          <w:szCs w:val="16"/>
        </w:rPr>
        <w:t>mapred.skip.attempts.to.start.skipping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),</w:t>
      </w:r>
      <w:r>
        <w:rPr>
          <w:rFonts w:ascii="Times New Roman" w:hAnsi="Times New Roman" w:cs="Times New Roman" w:eastAsia="Times New Roman"/>
          <w:spacing w:val="3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after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which the task must report to the framework which</w:t>
      </w:r>
      <w:r>
        <w:rPr>
          <w:rFonts w:ascii="Times New Roman" w:hAnsi="Times New Roman" w:cs="Times New Roman" w:eastAsia="Times New Roman"/>
          <w:spacing w:val="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data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records it will process  next.  If  the  task  ends  up </w:t>
      </w:r>
      <w:r>
        <w:rPr>
          <w:rFonts w:ascii="Times New Roman" w:hAnsi="Times New Roman" w:cs="Times New Roman" w:eastAsia="Times New Roman"/>
          <w:spacing w:val="2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failing,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2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framework</w:t>
      </w:r>
      <w:r>
        <w:rPr>
          <w:rFonts w:ascii="Times New Roman" w:hAnsi="Times New Roman" w:cs="Times New Roman" w:eastAsia="Times New Roman"/>
          <w:spacing w:val="2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would</w:t>
      </w:r>
      <w:r>
        <w:rPr>
          <w:rFonts w:ascii="Times New Roman" w:hAnsi="Times New Roman" w:cs="Times New Roman" w:eastAsia="Times New Roman"/>
          <w:spacing w:val="2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know</w:t>
      </w:r>
      <w:r>
        <w:rPr>
          <w:rFonts w:ascii="Times New Roman" w:hAnsi="Times New Roman" w:cs="Times New Roman" w:eastAsia="Times New Roman"/>
          <w:spacing w:val="2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which</w:t>
      </w:r>
      <w:r>
        <w:rPr>
          <w:rFonts w:ascii="Times New Roman" w:hAnsi="Times New Roman" w:cs="Times New Roman" w:eastAsia="Times New Roman"/>
          <w:spacing w:val="2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records</w:t>
      </w:r>
      <w:r>
        <w:rPr>
          <w:rFonts w:ascii="Times New Roman" w:hAnsi="Times New Roman" w:cs="Times New Roman" w:eastAsia="Times New Roman"/>
          <w:spacing w:val="2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pacing w:val="2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possibly</w:t>
      </w:r>
      <w:r>
        <w:rPr>
          <w:rFonts w:ascii="Times New Roman" w:hAnsi="Times New Roman" w:cs="Times New Roman" w:eastAsia="Times New Roman"/>
          <w:spacing w:val="2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problematic ones in order to skip them in future</w:t>
      </w:r>
      <w:r>
        <w:rPr>
          <w:rFonts w:ascii="Times New Roman" w:hAnsi="Times New Roman" w:cs="Times New Roman" w:eastAsia="Times New Roman"/>
          <w:spacing w:val="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attempts.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pStyle w:val="BodyText"/>
        <w:spacing w:line="259" w:lineRule="auto" w:before="36"/>
        <w:ind w:left="166" w:right="0"/>
        <w:jc w:val="both"/>
      </w:pPr>
      <w:r>
        <w:rPr>
          <w:w w:val="105"/>
        </w:rPr>
        <w:t>In the OpenCloud cluster, we ﬁnd that  the</w:t>
      </w:r>
      <w:r>
        <w:rPr>
          <w:spacing w:val="-13"/>
          <w:w w:val="105"/>
        </w:rPr>
        <w:t> </w:t>
      </w:r>
      <w:r>
        <w:rPr>
          <w:w w:val="105"/>
        </w:rPr>
        <w:t>task-attempt</w:t>
      </w:r>
      <w:r>
        <w:rPr>
          <w:w w:val="103"/>
        </w:rPr>
        <w:t> </w:t>
      </w:r>
      <w:r>
        <w:rPr>
          <w:w w:val="105"/>
        </w:rPr>
        <w:t>limit after which skip mode is enabled was left at its</w:t>
      </w:r>
      <w:r>
        <w:rPr>
          <w:spacing w:val="2"/>
          <w:w w:val="105"/>
        </w:rPr>
        <w:t> </w:t>
      </w:r>
      <w:r>
        <w:rPr>
          <w:w w:val="105"/>
        </w:rPr>
        <w:t>default</w:t>
      </w:r>
      <w:r>
        <w:rPr>
          <w:w w:val="103"/>
        </w:rPr>
        <w:t> </w:t>
      </w:r>
      <w:r>
        <w:rPr>
          <w:w w:val="105"/>
        </w:rPr>
        <w:t>value of 2 attempts in 96% of the jobs. When considering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w w:val="105"/>
        </w:rPr>
        <w:t>exit status of the job, we ﬁnd that 96.5%, 97.6% and </w:t>
      </w:r>
      <w:r>
        <w:rPr>
          <w:spacing w:val="14"/>
          <w:w w:val="105"/>
        </w:rPr>
        <w:t> </w:t>
      </w:r>
      <w:r>
        <w:rPr>
          <w:w w:val="105"/>
        </w:rPr>
        <w:t>95.5%</w:t>
      </w:r>
      <w:r>
        <w:rPr>
          <w:w w:val="103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completed</w:t>
      </w:r>
      <w:r>
        <w:rPr>
          <w:spacing w:val="25"/>
          <w:w w:val="105"/>
        </w:rPr>
        <w:t> </w:t>
      </w:r>
      <w:r>
        <w:rPr>
          <w:w w:val="105"/>
        </w:rPr>
        <w:t>jobs,</w:t>
      </w:r>
      <w:r>
        <w:rPr>
          <w:spacing w:val="25"/>
          <w:w w:val="105"/>
        </w:rPr>
        <w:t> </w:t>
      </w:r>
      <w:r>
        <w:rPr>
          <w:w w:val="105"/>
        </w:rPr>
        <w:t>killed</w:t>
      </w:r>
      <w:r>
        <w:rPr>
          <w:spacing w:val="27"/>
          <w:w w:val="105"/>
        </w:rPr>
        <w:t> </w:t>
      </w:r>
      <w:r>
        <w:rPr>
          <w:w w:val="105"/>
        </w:rPr>
        <w:t>jobs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failed</w:t>
      </w:r>
      <w:r>
        <w:rPr>
          <w:spacing w:val="27"/>
          <w:w w:val="105"/>
        </w:rPr>
        <w:t> </w:t>
      </w:r>
      <w:r>
        <w:rPr>
          <w:w w:val="105"/>
        </w:rPr>
        <w:t>jobs,</w:t>
      </w:r>
      <w:r>
        <w:rPr>
          <w:spacing w:val="26"/>
          <w:w w:val="105"/>
        </w:rPr>
        <w:t> </w:t>
      </w:r>
      <w:r>
        <w:rPr>
          <w:w w:val="105"/>
        </w:rPr>
        <w:t>respectively,</w:t>
      </w:r>
      <w:r>
        <w:rPr>
          <w:w w:val="103"/>
        </w:rPr>
        <w:t> </w:t>
      </w:r>
      <w:r>
        <w:rPr>
          <w:w w:val="105"/>
        </w:rPr>
        <w:t>had the default conﬁguration for this parameter, with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w w:val="105"/>
        </w:rPr>
        <w:t>second most popular value being 16 in all job-status</w:t>
      </w:r>
      <w:r>
        <w:rPr>
          <w:spacing w:val="45"/>
          <w:w w:val="105"/>
        </w:rPr>
        <w:t> </w:t>
      </w:r>
      <w:r>
        <w:rPr>
          <w:w w:val="105"/>
        </w:rPr>
        <w:t>groups.</w:t>
      </w:r>
      <w:r>
        <w:rPr/>
      </w:r>
    </w:p>
    <w:p>
      <w:pPr>
        <w:pStyle w:val="ListParagraph"/>
        <w:numPr>
          <w:ilvl w:val="0"/>
          <w:numId w:val="9"/>
        </w:numPr>
        <w:tabs>
          <w:tab w:pos="542" w:val="left" w:leader="none"/>
        </w:tabs>
        <w:spacing w:line="254" w:lineRule="auto" w:before="123" w:after="0"/>
        <w:ind w:left="166" w:right="1" w:firstLine="185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Georgia" w:hAnsi="Georgia" w:cs="Georgia" w:eastAsia="Georgia"/>
          <w:w w:val="105"/>
          <w:sz w:val="18"/>
          <w:szCs w:val="18"/>
        </w:rPr>
        <w:t>Limit</w:t>
      </w:r>
      <w:r>
        <w:rPr>
          <w:rFonts w:ascii="Georgia" w:hAnsi="Georgia" w:cs="Georgia" w:eastAsia="Georgia"/>
          <w:spacing w:val="-15"/>
          <w:w w:val="105"/>
          <w:sz w:val="18"/>
          <w:szCs w:val="18"/>
        </w:rPr>
        <w:t> </w:t>
      </w:r>
      <w:r>
        <w:rPr>
          <w:rFonts w:ascii="Georgia" w:hAnsi="Georgia" w:cs="Georgia" w:eastAsia="Georgia"/>
          <w:w w:val="105"/>
          <w:sz w:val="18"/>
          <w:szCs w:val="18"/>
        </w:rPr>
        <w:t>on</w:t>
      </w:r>
      <w:r>
        <w:rPr>
          <w:rFonts w:ascii="Georgia" w:hAnsi="Georgia" w:cs="Georgia" w:eastAsia="Georgia"/>
          <w:spacing w:val="-18"/>
          <w:w w:val="105"/>
          <w:sz w:val="18"/>
          <w:szCs w:val="18"/>
        </w:rPr>
        <w:t> </w:t>
      </w:r>
      <w:r>
        <w:rPr>
          <w:rFonts w:ascii="Georgia" w:hAnsi="Georgia" w:cs="Georgia" w:eastAsia="Georgia"/>
          <w:spacing w:val="-5"/>
          <w:w w:val="105"/>
          <w:sz w:val="18"/>
          <w:szCs w:val="18"/>
        </w:rPr>
        <w:t>Task</w:t>
      </w:r>
      <w:r>
        <w:rPr>
          <w:rFonts w:ascii="Georgia" w:hAnsi="Georgia" w:cs="Georgia" w:eastAsia="Georgia"/>
          <w:spacing w:val="-14"/>
          <w:w w:val="105"/>
          <w:sz w:val="18"/>
          <w:szCs w:val="18"/>
        </w:rPr>
        <w:t> </w:t>
      </w:r>
      <w:r>
        <w:rPr>
          <w:rFonts w:ascii="Georgia" w:hAnsi="Georgia" w:cs="Georgia" w:eastAsia="Georgia"/>
          <w:w w:val="105"/>
          <w:sz w:val="18"/>
          <w:szCs w:val="18"/>
        </w:rPr>
        <w:t>Retries</w:t>
      </w:r>
      <w:r>
        <w:rPr>
          <w:rFonts w:ascii="Georgia" w:hAnsi="Georgia" w:cs="Georgia" w:eastAsia="Georgia"/>
          <w:spacing w:val="-16"/>
          <w:w w:val="105"/>
          <w:sz w:val="18"/>
          <w:szCs w:val="18"/>
        </w:rPr>
        <w:t> </w:t>
      </w:r>
      <w:r>
        <w:rPr>
          <w:rFonts w:ascii="Georgia" w:hAnsi="Georgia" w:cs="Georgia" w:eastAsia="Georgia"/>
          <w:w w:val="105"/>
          <w:sz w:val="18"/>
          <w:szCs w:val="18"/>
        </w:rPr>
        <w:t>in</w:t>
      </w:r>
      <w:r>
        <w:rPr>
          <w:rFonts w:ascii="Georgia" w:hAnsi="Georgia" w:cs="Georgia" w:eastAsia="Georgia"/>
          <w:spacing w:val="-16"/>
          <w:w w:val="105"/>
          <w:sz w:val="18"/>
          <w:szCs w:val="18"/>
        </w:rPr>
        <w:t> </w:t>
      </w:r>
      <w:r>
        <w:rPr>
          <w:rFonts w:ascii="Georgia" w:hAnsi="Georgia" w:cs="Georgia" w:eastAsia="Georgia"/>
          <w:w w:val="105"/>
          <w:sz w:val="18"/>
          <w:szCs w:val="18"/>
        </w:rPr>
        <w:t>OpenCloud:</w:t>
      </w:r>
      <w:r>
        <w:rPr>
          <w:rFonts w:ascii="Georgia" w:hAnsi="Georgia" w:cs="Georgia" w:eastAsia="Georgia"/>
          <w:spacing w:val="1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9"/>
          <w:w w:val="105"/>
          <w:sz w:val="18"/>
          <w:szCs w:val="18"/>
        </w:rPr>
        <w:t>We</w:t>
      </w:r>
      <w:r>
        <w:rPr>
          <w:rFonts w:ascii="Times New Roman" w:hAnsi="Times New Roman" w:cs="Times New Roman" w:eastAsia="Times New Roman"/>
          <w:spacing w:val="-1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now</w:t>
      </w:r>
      <w:r>
        <w:rPr>
          <w:rFonts w:ascii="Times New Roman" w:hAnsi="Times New Roman" w:cs="Times New Roman" w:eastAsia="Times New Roman"/>
          <w:spacing w:val="-1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consider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the maximum number of attempts a mapper task or a</w:t>
      </w:r>
      <w:r>
        <w:rPr>
          <w:rFonts w:ascii="Times New Roman" w:hAnsi="Times New Roman" w:cs="Times New Roman" w:eastAsia="Times New Roman"/>
          <w:spacing w:val="4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reducer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task can make before the framework terminates it,</w:t>
      </w:r>
      <w:r>
        <w:rPr>
          <w:rFonts w:ascii="Times New Roman" w:hAnsi="Times New Roman" w:cs="Times New Roman" w:eastAsia="Times New Roman"/>
          <w:spacing w:val="1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conﬁgured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using the parameters </w:t>
      </w:r>
      <w:r>
        <w:rPr>
          <w:rFonts w:ascii="Courier New" w:hAnsi="Courier New" w:cs="Courier New" w:eastAsia="Courier New"/>
          <w:w w:val="105"/>
          <w:sz w:val="16"/>
          <w:szCs w:val="16"/>
        </w:rPr>
        <w:t>mapred.map.max.attempts</w:t>
      </w:r>
      <w:r>
        <w:rPr>
          <w:rFonts w:ascii="Courier New" w:hAnsi="Courier New" w:cs="Courier New" w:eastAsia="Courier New"/>
          <w:spacing w:val="68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Courier New" w:hAnsi="Courier New" w:cs="Courier New" w:eastAsia="Courier New"/>
          <w:w w:val="105"/>
          <w:sz w:val="16"/>
          <w:szCs w:val="16"/>
        </w:rPr>
        <w:t>mapred.reduce.max.attempts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. In the OpenCloud</w:t>
      </w:r>
      <w:r>
        <w:rPr>
          <w:rFonts w:ascii="Times New Roman" w:hAnsi="Times New Roman" w:cs="Times New Roman" w:eastAsia="Times New Roman"/>
          <w:spacing w:val="-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cluster,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4% of all jobs modiﬁed the default limit (4 attempts)</w:t>
      </w:r>
      <w:r>
        <w:rPr>
          <w:rFonts w:ascii="Times New Roman" w:hAnsi="Times New Roman" w:cs="Times New Roman" w:eastAsia="Times New Roman"/>
          <w:spacing w:val="1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pStyle w:val="ListParagraph"/>
        <w:numPr>
          <w:ilvl w:val="0"/>
          <w:numId w:val="10"/>
        </w:numPr>
        <w:tabs>
          <w:tab w:pos="1872" w:val="left" w:leader="none"/>
        </w:tabs>
        <w:spacing w:line="240" w:lineRule="auto" w:before="96" w:after="0"/>
        <w:ind w:left="1871" w:right="0" w:hanging="235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br w:type="column"/>
        <w:t>CMU OpenCloud</w:t>
      </w:r>
      <w:r>
        <w:rPr>
          <w:rFonts w:ascii="Times New Roman"/>
          <w:spacing w:val="32"/>
          <w:sz w:val="15"/>
        </w:rPr>
        <w:t> </w:t>
      </w:r>
      <w:r>
        <w:rPr>
          <w:rFonts w:ascii="Times New Roman"/>
          <w:spacing w:val="-3"/>
          <w:sz w:val="15"/>
        </w:rPr>
        <w:t>Tasks.</w:t>
      </w:r>
      <w:r>
        <w:rPr>
          <w:rFonts w:ascii="Times New Roman"/>
          <w:sz w:val="15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168" w:lineRule="exact" w:before="0"/>
        <w:ind w:left="166" w:right="1285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Fig. 6. The probability that a task succeeds in a retry as a function of</w:t>
      </w:r>
      <w:r>
        <w:rPr>
          <w:rFonts w:ascii="Times New Roman"/>
          <w:spacing w:val="17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1"/>
          <w:w w:val="98"/>
          <w:sz w:val="15"/>
        </w:rPr>
        <w:t> </w:t>
      </w:r>
      <w:r>
        <w:rPr>
          <w:rFonts w:ascii="Times New Roman"/>
          <w:sz w:val="15"/>
        </w:rPr>
        <w:t>number of past failed</w:t>
      </w:r>
      <w:r>
        <w:rPr>
          <w:rFonts w:ascii="Times New Roman"/>
          <w:spacing w:val="26"/>
          <w:sz w:val="15"/>
        </w:rPr>
        <w:t> </w:t>
      </w:r>
      <w:r>
        <w:rPr>
          <w:rFonts w:ascii="Times New Roman"/>
          <w:sz w:val="15"/>
        </w:rPr>
        <w:t>attempts.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56" w:lineRule="auto"/>
        <w:ind w:left="166" w:right="1279" w:firstLine="0"/>
        <w:jc w:val="both"/>
      </w:pPr>
      <w:r>
        <w:rPr>
          <w:w w:val="105"/>
        </w:rPr>
        <w:t>mapper</w:t>
      </w:r>
      <w:r>
        <w:rPr>
          <w:spacing w:val="19"/>
          <w:w w:val="105"/>
        </w:rPr>
        <w:t> </w:t>
      </w:r>
      <w:r>
        <w:rPr>
          <w:w w:val="105"/>
        </w:rPr>
        <w:t>tasks,</w:t>
      </w:r>
      <w:r>
        <w:rPr>
          <w:spacing w:val="22"/>
          <w:w w:val="105"/>
        </w:rPr>
        <w:t> </w:t>
      </w:r>
      <w:r>
        <w:rPr>
          <w:w w:val="105"/>
        </w:rPr>
        <w:t>while</w:t>
      </w:r>
      <w:r>
        <w:rPr>
          <w:spacing w:val="20"/>
          <w:w w:val="105"/>
        </w:rPr>
        <w:t> </w:t>
      </w:r>
      <w:r>
        <w:rPr>
          <w:w w:val="105"/>
        </w:rPr>
        <w:t>only</w:t>
      </w:r>
      <w:r>
        <w:rPr>
          <w:spacing w:val="21"/>
          <w:w w:val="105"/>
        </w:rPr>
        <w:t> </w:t>
      </w:r>
      <w:r>
        <w:rPr>
          <w:w w:val="105"/>
        </w:rPr>
        <w:t>1%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jobs</w:t>
      </w:r>
      <w:r>
        <w:rPr>
          <w:spacing w:val="19"/>
          <w:w w:val="105"/>
        </w:rPr>
        <w:t> </w:t>
      </w:r>
      <w:r>
        <w:rPr>
          <w:w w:val="105"/>
        </w:rPr>
        <w:t>modiﬁed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retry</w:t>
      </w:r>
      <w:r>
        <w:rPr>
          <w:w w:val="103"/>
        </w:rPr>
        <w:t> </w:t>
      </w:r>
      <w:r>
        <w:rPr>
          <w:w w:val="105"/>
        </w:rPr>
        <w:t>limit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reducer</w:t>
      </w:r>
      <w:r>
        <w:rPr>
          <w:spacing w:val="-9"/>
          <w:w w:val="105"/>
        </w:rPr>
        <w:t> </w:t>
      </w:r>
      <w:r>
        <w:rPr>
          <w:w w:val="105"/>
        </w:rPr>
        <w:t>tasks.</w:t>
      </w:r>
      <w:r>
        <w:rPr>
          <w:spacing w:val="-5"/>
          <w:w w:val="105"/>
        </w:rPr>
        <w:t> </w:t>
      </w:r>
      <w:r>
        <w:rPr>
          <w:w w:val="105"/>
        </w:rPr>
        <w:t>Figure</w:t>
      </w:r>
      <w:r>
        <w:rPr>
          <w:spacing w:val="-9"/>
          <w:w w:val="105"/>
        </w:rPr>
        <w:t> </w:t>
      </w:r>
      <w:r>
        <w:rPr>
          <w:w w:val="105"/>
        </w:rPr>
        <w:t>5</w:t>
      </w:r>
      <w:r>
        <w:rPr>
          <w:spacing w:val="-4"/>
          <w:w w:val="105"/>
        </w:rPr>
        <w:t> </w:t>
      </w:r>
      <w:r>
        <w:rPr>
          <w:w w:val="105"/>
        </w:rPr>
        <w:t>shows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detailed</w:t>
      </w:r>
      <w:r>
        <w:rPr>
          <w:spacing w:val="-6"/>
          <w:w w:val="105"/>
        </w:rPr>
        <w:t> </w:t>
      </w:r>
      <w:r>
        <w:rPr>
          <w:w w:val="105"/>
        </w:rPr>
        <w:t>breakdown</w:t>
      </w:r>
      <w:r>
        <w:rPr>
          <w:w w:val="103"/>
        </w:rPr>
        <w:t> </w:t>
      </w:r>
      <w:r>
        <w:rPr>
          <w:w w:val="105"/>
        </w:rPr>
        <w:t>of the task-retry limits conﬁgured in OpenCloud’s jobs.</w:t>
      </w:r>
      <w:r>
        <w:rPr>
          <w:spacing w:val="9"/>
          <w:w w:val="105"/>
        </w:rPr>
        <w:t> </w:t>
      </w:r>
      <w:r>
        <w:rPr>
          <w:spacing w:val="-9"/>
          <w:w w:val="105"/>
        </w:rPr>
        <w:t>We</w:t>
      </w:r>
      <w:r>
        <w:rPr>
          <w:w w:val="103"/>
        </w:rPr>
        <w:t> </w:t>
      </w:r>
      <w:r>
        <w:rPr>
          <w:w w:val="105"/>
        </w:rPr>
        <w:t>ﬁnd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value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1"/>
          <w:w w:val="105"/>
        </w:rPr>
        <w:t> </w:t>
      </w:r>
      <w:r>
        <w:rPr>
          <w:w w:val="105"/>
        </w:rPr>
        <w:t>limit</w:t>
      </w:r>
      <w:r>
        <w:rPr>
          <w:spacing w:val="41"/>
          <w:w w:val="105"/>
        </w:rPr>
        <w:t> </w:t>
      </w:r>
      <w:r>
        <w:rPr>
          <w:w w:val="105"/>
        </w:rPr>
        <w:t>went</w:t>
      </w:r>
      <w:r>
        <w:rPr>
          <w:spacing w:val="39"/>
          <w:w w:val="105"/>
        </w:rPr>
        <w:t> </w:t>
      </w:r>
      <w:r>
        <w:rPr>
          <w:w w:val="105"/>
        </w:rPr>
        <w:t>as</w:t>
      </w:r>
      <w:r>
        <w:rPr>
          <w:spacing w:val="43"/>
          <w:w w:val="105"/>
        </w:rPr>
        <w:t> </w:t>
      </w:r>
      <w:r>
        <w:rPr>
          <w:w w:val="105"/>
        </w:rPr>
        <w:t>high</w:t>
      </w:r>
      <w:r>
        <w:rPr>
          <w:spacing w:val="38"/>
          <w:w w:val="105"/>
        </w:rPr>
        <w:t> </w:t>
      </w:r>
      <w:r>
        <w:rPr>
          <w:w w:val="105"/>
        </w:rPr>
        <w:t>as</w:t>
      </w:r>
      <w:r>
        <w:rPr>
          <w:spacing w:val="43"/>
          <w:w w:val="105"/>
        </w:rPr>
        <w:t> </w:t>
      </w:r>
      <w:r>
        <w:rPr>
          <w:w w:val="105"/>
        </w:rPr>
        <w:t>100</w:t>
      </w:r>
      <w:r>
        <w:rPr>
          <w:spacing w:val="38"/>
          <w:w w:val="105"/>
        </w:rPr>
        <w:t> </w:t>
      </w:r>
      <w:r>
        <w:rPr>
          <w:w w:val="105"/>
        </w:rPr>
        <w:t>for</w:t>
      </w:r>
      <w:r>
        <w:rPr>
          <w:w w:val="103"/>
        </w:rPr>
        <w:t> </w:t>
      </w:r>
      <w:r>
        <w:rPr>
          <w:w w:val="105"/>
        </w:rPr>
        <w:t>mappers and 130 for reducers. The bar plots show that</w:t>
      </w:r>
      <w:r>
        <w:rPr>
          <w:spacing w:val="19"/>
          <w:w w:val="105"/>
        </w:rPr>
        <w:t> </w:t>
      </w:r>
      <w:r>
        <w:rPr>
          <w:w w:val="105"/>
        </w:rPr>
        <w:t>killed</w:t>
      </w:r>
      <w:r>
        <w:rPr>
          <w:w w:val="103"/>
        </w:rPr>
        <w:t> </w:t>
      </w:r>
      <w:r>
        <w:rPr>
          <w:w w:val="105"/>
        </w:rPr>
        <w:t>jobs had the largest fraction of jobs with high limits on</w:t>
      </w:r>
      <w:r>
        <w:rPr>
          <w:spacing w:val="4"/>
          <w:w w:val="105"/>
        </w:rPr>
        <w:t> </w:t>
      </w:r>
      <w:r>
        <w:rPr>
          <w:w w:val="105"/>
        </w:rPr>
        <w:t>task</w:t>
      </w:r>
      <w:r>
        <w:rPr>
          <w:spacing w:val="-1"/>
          <w:w w:val="103"/>
        </w:rPr>
        <w:t> </w:t>
      </w:r>
      <w:r>
        <w:rPr>
          <w:w w:val="105"/>
        </w:rPr>
        <w:t>retries that exceeded the default setting, followed by</w:t>
      </w:r>
      <w:r>
        <w:rPr>
          <w:spacing w:val="42"/>
          <w:w w:val="105"/>
        </w:rPr>
        <w:t> </w:t>
      </w:r>
      <w:r>
        <w:rPr>
          <w:w w:val="105"/>
        </w:rPr>
        <w:t>failed</w:t>
      </w:r>
      <w:r>
        <w:rPr>
          <w:w w:val="103"/>
        </w:rPr>
        <w:t> </w:t>
      </w:r>
      <w:r>
        <w:rPr>
          <w:w w:val="105"/>
        </w:rPr>
        <w:t>jobs, for both mappers and</w:t>
      </w:r>
      <w:r>
        <w:rPr>
          <w:spacing w:val="24"/>
          <w:w w:val="105"/>
        </w:rPr>
        <w:t> </w:t>
      </w:r>
      <w:r>
        <w:rPr>
          <w:w w:val="105"/>
        </w:rPr>
        <w:t>reducers.</w:t>
      </w:r>
      <w:r>
        <w:rPr/>
      </w:r>
    </w:p>
    <w:p>
      <w:pPr>
        <w:pStyle w:val="BodyText"/>
        <w:spacing w:line="259" w:lineRule="auto" w:before="103"/>
        <w:ind w:left="166" w:right="1279"/>
        <w:jc w:val="both"/>
      </w:pPr>
      <w:r>
        <w:rPr>
          <w:rFonts w:ascii="Times New Roman" w:hAnsi="Times New Roman" w:cs="Times New Roman" w:eastAsia="Times New Roman"/>
          <w:i/>
          <w:w w:val="105"/>
        </w:rPr>
        <w:t>Observation: </w:t>
      </w:r>
      <w:r>
        <w:rPr>
          <w:w w:val="105"/>
        </w:rPr>
        <w:t>For the CMU Hadoop cluster where</w:t>
      </w:r>
      <w:r>
        <w:rPr>
          <w:spacing w:val="26"/>
          <w:w w:val="105"/>
        </w:rPr>
        <w:t> </w:t>
      </w:r>
      <w:r>
        <w:rPr>
          <w:w w:val="105"/>
        </w:rPr>
        <w:t>conﬁg-</w:t>
      </w:r>
      <w:r>
        <w:rPr>
          <w:w w:val="103"/>
        </w:rPr>
        <w:t> </w:t>
      </w:r>
      <w:r>
        <w:rPr>
          <w:w w:val="105"/>
        </w:rPr>
        <w:t>uration data is available, unsuccessful jobs were more</w:t>
      </w:r>
      <w:r>
        <w:rPr>
          <w:spacing w:val="3"/>
          <w:w w:val="105"/>
        </w:rPr>
        <w:t> </w:t>
      </w:r>
      <w:r>
        <w:rPr>
          <w:w w:val="105"/>
        </w:rPr>
        <w:t>likely</w:t>
      </w:r>
      <w:r>
        <w:rPr>
          <w:w w:val="103"/>
        </w:rPr>
        <w:t> </w:t>
      </w:r>
      <w:r>
        <w:rPr>
          <w:w w:val="105"/>
        </w:rPr>
        <w:t>to have fault-tolerance conﬁgurations that deviate from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w w:val="105"/>
        </w:rPr>
        <w:t>default framework settings; e.g. the disabling of</w:t>
      </w:r>
      <w:r>
        <w:rPr>
          <w:spacing w:val="37"/>
          <w:w w:val="105"/>
        </w:rPr>
        <w:t> </w:t>
      </w:r>
      <w:r>
        <w:rPr>
          <w:w w:val="105"/>
        </w:rPr>
        <w:t>speculative</w:t>
      </w:r>
      <w:r>
        <w:rPr>
          <w:w w:val="103"/>
        </w:rPr>
        <w:t> </w:t>
      </w:r>
      <w:r>
        <w:rPr>
          <w:w w:val="105"/>
        </w:rPr>
        <w:t>execution and the increase in the allowed limit on task</w:t>
      </w:r>
      <w:r>
        <w:rPr>
          <w:spacing w:val="-17"/>
          <w:w w:val="105"/>
        </w:rPr>
        <w:t> </w:t>
      </w:r>
      <w:r>
        <w:rPr>
          <w:w w:val="105"/>
        </w:rPr>
        <w:t>retries.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ListParagraph"/>
        <w:numPr>
          <w:ilvl w:val="0"/>
          <w:numId w:val="6"/>
        </w:numPr>
        <w:tabs>
          <w:tab w:pos="429" w:val="left" w:leader="none"/>
        </w:tabs>
        <w:spacing w:line="240" w:lineRule="auto" w:before="0" w:after="0"/>
        <w:ind w:left="428" w:right="0" w:hanging="262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spacing w:val="-5"/>
          <w:w w:val="105"/>
          <w:sz w:val="18"/>
        </w:rPr>
        <w:t>Task </w:t>
      </w:r>
      <w:r>
        <w:rPr>
          <w:rFonts w:ascii="Times New Roman"/>
          <w:i/>
          <w:w w:val="105"/>
          <w:sz w:val="18"/>
        </w:rPr>
        <w:t>failures causing job</w:t>
      </w:r>
      <w:r>
        <w:rPr>
          <w:rFonts w:ascii="Times New Roman"/>
          <w:i/>
          <w:spacing w:val="23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failures</w:t>
      </w:r>
      <w:r>
        <w:rPr>
          <w:rFonts w:ascii="Times New Roman"/>
          <w:sz w:val="18"/>
        </w:rPr>
      </w:r>
    </w:p>
    <w:p>
      <w:pPr>
        <w:pStyle w:val="BodyText"/>
        <w:spacing w:line="256" w:lineRule="auto" w:before="114"/>
        <w:ind w:left="166" w:right="1277"/>
        <w:jc w:val="both"/>
      </w:pPr>
      <w:r>
        <w:rPr>
          <w:w w:val="105"/>
        </w:rPr>
        <w:t>In this section we investigate what role task failures play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w w:val="103"/>
        </w:rPr>
        <w:t> </w:t>
      </w:r>
      <w:r>
        <w:rPr>
          <w:w w:val="105"/>
        </w:rPr>
        <w:t>job failures. More than 98% and 95% of failed jobs at</w:t>
      </w:r>
      <w:r>
        <w:rPr>
          <w:spacing w:val="-20"/>
          <w:w w:val="105"/>
        </w:rPr>
        <w:t> </w:t>
      </w:r>
      <w:r>
        <w:rPr>
          <w:w w:val="105"/>
        </w:rPr>
        <w:t>Google</w:t>
      </w:r>
      <w:r>
        <w:rPr>
          <w:w w:val="103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CMU,</w:t>
      </w:r>
      <w:r>
        <w:rPr>
          <w:spacing w:val="-13"/>
          <w:w w:val="105"/>
        </w:rPr>
        <w:t> </w:t>
      </w:r>
      <w:r>
        <w:rPr>
          <w:w w:val="105"/>
        </w:rPr>
        <w:t>respectively,</w:t>
      </w:r>
      <w:r>
        <w:rPr>
          <w:spacing w:val="-19"/>
          <w:w w:val="105"/>
        </w:rPr>
        <w:t> </w:t>
      </w:r>
      <w:r>
        <w:rPr>
          <w:w w:val="105"/>
        </w:rPr>
        <w:t>had</w:t>
      </w:r>
      <w:r>
        <w:rPr>
          <w:spacing w:val="-15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least</w:t>
      </w:r>
      <w:r>
        <w:rPr>
          <w:spacing w:val="-14"/>
          <w:w w:val="105"/>
        </w:rPr>
        <w:t> </w:t>
      </w:r>
      <w:r>
        <w:rPr>
          <w:w w:val="105"/>
        </w:rPr>
        <w:t>one</w:t>
      </w:r>
      <w:r>
        <w:rPr>
          <w:spacing w:val="-15"/>
          <w:w w:val="105"/>
        </w:rPr>
        <w:t> </w:t>
      </w:r>
      <w:r>
        <w:rPr>
          <w:w w:val="105"/>
        </w:rPr>
        <w:t>failed</w:t>
      </w:r>
      <w:r>
        <w:rPr>
          <w:spacing w:val="-15"/>
          <w:w w:val="105"/>
        </w:rPr>
        <w:t> </w:t>
      </w:r>
      <w:r>
        <w:rPr>
          <w:w w:val="105"/>
        </w:rPr>
        <w:t>task.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contrast,</w:t>
      </w:r>
      <w:r>
        <w:rPr>
          <w:w w:val="103"/>
        </w:rPr>
        <w:t> </w:t>
      </w:r>
      <w:r>
        <w:rPr>
          <w:w w:val="105"/>
        </w:rPr>
        <w:t>only 0.25% and 20% of completed jobs at Google and</w:t>
      </w:r>
      <w:r>
        <w:rPr>
          <w:spacing w:val="28"/>
          <w:w w:val="105"/>
        </w:rPr>
        <w:t> </w:t>
      </w:r>
      <w:r>
        <w:rPr>
          <w:w w:val="105"/>
        </w:rPr>
        <w:t>CMU,</w:t>
      </w:r>
      <w:r>
        <w:rPr>
          <w:w w:val="103"/>
        </w:rPr>
        <w:t> </w:t>
      </w:r>
      <w:r>
        <w:rPr>
          <w:w w:val="105"/>
        </w:rPr>
        <w:t>respectively,</w:t>
      </w:r>
      <w:r>
        <w:rPr>
          <w:spacing w:val="-15"/>
          <w:w w:val="105"/>
        </w:rPr>
        <w:t> </w:t>
      </w:r>
      <w:r>
        <w:rPr>
          <w:w w:val="105"/>
        </w:rPr>
        <w:t>had</w:t>
      </w:r>
      <w:r>
        <w:rPr>
          <w:spacing w:val="-13"/>
          <w:w w:val="105"/>
        </w:rPr>
        <w:t> </w:t>
      </w: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more</w:t>
      </w:r>
      <w:r>
        <w:rPr>
          <w:spacing w:val="-13"/>
          <w:w w:val="105"/>
        </w:rPr>
        <w:t> </w:t>
      </w:r>
      <w:r>
        <w:rPr>
          <w:w w:val="105"/>
        </w:rPr>
        <w:t>failed</w:t>
      </w:r>
      <w:r>
        <w:rPr>
          <w:spacing w:val="-11"/>
          <w:w w:val="105"/>
        </w:rPr>
        <w:t> </w:t>
      </w:r>
      <w:r>
        <w:rPr>
          <w:w w:val="105"/>
        </w:rPr>
        <w:t>tasks.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motivates</w:t>
      </w:r>
      <w:r>
        <w:rPr>
          <w:spacing w:val="-15"/>
          <w:w w:val="105"/>
        </w:rPr>
        <w:t> </w:t>
      </w:r>
      <w:r>
        <w:rPr>
          <w:w w:val="105"/>
        </w:rPr>
        <w:t>us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w w:val="103"/>
        </w:rPr>
        <w:t> </w:t>
      </w:r>
      <w:r>
        <w:rPr>
          <w:w w:val="105"/>
        </w:rPr>
        <w:t>review the effectiveness of the key mechansims for</w:t>
      </w:r>
      <w:r>
        <w:rPr>
          <w:spacing w:val="-4"/>
          <w:w w:val="105"/>
        </w:rPr>
        <w:t> </w:t>
      </w:r>
      <w:r>
        <w:rPr>
          <w:w w:val="105"/>
        </w:rPr>
        <w:t>task-level</w:t>
      </w:r>
      <w:r>
        <w:rPr>
          <w:w w:val="103"/>
        </w:rPr>
        <w:t> </w:t>
      </w:r>
      <w:r>
        <w:rPr>
          <w:w w:val="105"/>
        </w:rPr>
        <w:t>fault-tolerance, which consists of retrying a failed</w:t>
      </w:r>
      <w:r>
        <w:rPr>
          <w:spacing w:val="38"/>
          <w:w w:val="105"/>
        </w:rPr>
        <w:t> </w:t>
      </w:r>
      <w:r>
        <w:rPr>
          <w:w w:val="105"/>
        </w:rPr>
        <w:t>task.</w:t>
      </w:r>
      <w:r>
        <w:rPr/>
      </w:r>
    </w:p>
    <w:p>
      <w:pPr>
        <w:pStyle w:val="BodyText"/>
        <w:spacing w:line="256" w:lineRule="auto" w:before="13"/>
        <w:ind w:left="166" w:right="1282"/>
        <w:jc w:val="both"/>
      </w:pPr>
      <w:r>
        <w:rPr>
          <w:spacing w:val="-9"/>
          <w:w w:val="105"/>
        </w:rPr>
        <w:t>We </w:t>
      </w:r>
      <w:r>
        <w:rPr>
          <w:w w:val="105"/>
        </w:rPr>
        <w:t>begin by asking the question of how likely a task</w:t>
      </w:r>
      <w:r>
        <w:rPr>
          <w:spacing w:val="33"/>
          <w:w w:val="105"/>
        </w:rPr>
        <w:t> </w:t>
      </w:r>
      <w:r>
        <w:rPr>
          <w:w w:val="105"/>
        </w:rPr>
        <w:t>retry</w:t>
      </w:r>
      <w:r>
        <w:rPr>
          <w:spacing w:val="-1"/>
          <w:w w:val="103"/>
        </w:rPr>
        <w:t> </w:t>
      </w:r>
      <w:r>
        <w:rPr>
          <w:w w:val="105"/>
        </w:rPr>
        <w:t>is to succeed, following one or more failed attempts. Figure</w:t>
      </w:r>
      <w:r>
        <w:rPr>
          <w:spacing w:val="3"/>
          <w:w w:val="105"/>
        </w:rPr>
        <w:t> </w:t>
      </w:r>
      <w:r>
        <w:rPr>
          <w:w w:val="105"/>
        </w:rPr>
        <w:t>6</w:t>
      </w:r>
      <w:r>
        <w:rPr>
          <w:w w:val="103"/>
        </w:rPr>
        <w:t> </w:t>
      </w:r>
      <w:r>
        <w:rPr>
          <w:w w:val="105"/>
        </w:rPr>
        <w:t>plots the probability of a task succeeding in the next  </w:t>
      </w:r>
      <w:r>
        <w:rPr>
          <w:spacing w:val="13"/>
          <w:w w:val="105"/>
        </w:rPr>
        <w:t> </w:t>
      </w:r>
      <w:r>
        <w:rPr>
          <w:w w:val="105"/>
        </w:rPr>
        <w:t>attempt</w:t>
      </w:r>
      <w:r>
        <w:rPr/>
      </w:r>
    </w:p>
    <w:p>
      <w:pPr>
        <w:spacing w:after="0" w:line="256" w:lineRule="auto"/>
        <w:jc w:val="both"/>
        <w:sectPr>
          <w:type w:val="continuous"/>
          <w:pgSz w:w="12240" w:h="15840"/>
          <w:pgMar w:top="460" w:bottom="280" w:left="1080" w:right="0"/>
          <w:cols w:num="2" w:equalWidth="0">
            <w:col w:w="4850" w:space="183"/>
            <w:col w:w="6127"/>
          </w:cols>
        </w:sectPr>
      </w:pPr>
    </w:p>
    <w:p>
      <w:pPr>
        <w:pStyle w:val="BodyText"/>
        <w:spacing w:line="259" w:lineRule="auto" w:before="58"/>
        <w:ind w:left="101" w:right="0" w:firstLine="0"/>
        <w:jc w:val="left"/>
      </w:pPr>
      <w:r>
        <w:rPr/>
        <w:pict>
          <v:shape style="position:absolute;margin-left:270pt;margin-top:732pt;width:80pt;height:20pt;mso-position-horizontal-relative:page;mso-position-vertical-relative:page;z-index:-691360" type="#_x0000_t202" filled="false" stroked="false">
            <v:textbox inset="0,0,0,0">
              <w:txbxContent>
                <w:p>
                  <w:pPr>
                    <w:spacing w:line="240" w:lineRule="auto" w:before="1"/>
                    <w:rPr>
                      <w:rFonts w:ascii="Times New Roman" w:hAnsi="Times New Roman" w:cs="Times New Roman" w:eastAsia="Times New Roman"/>
                      <w:sz w:val="13"/>
                      <w:szCs w:val="13"/>
                    </w:rPr>
                  </w:pPr>
                </w:p>
                <w:p>
                  <w:pPr>
                    <w:spacing w:before="0"/>
                    <w:ind w:left="0" w:right="159" w:firstLine="0"/>
                    <w:jc w:val="center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</w:rPr>
                    <w:t>1402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0pt;margin-top:732pt;width:80pt;height:20pt;mso-position-horizontal-relative:page;mso-position-vertical-relative:page;z-index:-691336" type="#_x0000_t202" filled="false" stroked="false">
            <v:textbox inset="0,0,0,0">
              <w:txbxContent>
                <w:p>
                  <w:pPr>
                    <w:spacing w:line="240" w:lineRule="auto" w:before="1"/>
                    <w:rPr>
                      <w:rFonts w:ascii="Times New Roman" w:hAnsi="Times New Roman" w:cs="Times New Roman" w:eastAsia="Times New Roman"/>
                      <w:sz w:val="13"/>
                      <w:szCs w:val="13"/>
                    </w:rPr>
                  </w:pPr>
                </w:p>
                <w:p>
                  <w:pPr>
                    <w:spacing w:before="0"/>
                    <w:ind w:left="0" w:right="159" w:firstLine="0"/>
                    <w:jc w:val="center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</w:rPr>
                    <w:t>1399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as a function of the number of past failed attempts, for</w:t>
      </w:r>
      <w:r>
        <w:rPr>
          <w:spacing w:val="14"/>
          <w:w w:val="105"/>
        </w:rPr>
        <w:t> </w:t>
      </w:r>
      <w:r>
        <w:rPr>
          <w:w w:val="105"/>
        </w:rPr>
        <w:t>both</w:t>
      </w:r>
      <w:r>
        <w:rPr>
          <w:w w:val="103"/>
        </w:rPr>
        <w:t> </w:t>
      </w:r>
      <w:r>
        <w:rPr>
          <w:w w:val="105"/>
        </w:rPr>
        <w:t>Google (top) and OpenCloud</w:t>
      </w:r>
      <w:r>
        <w:rPr>
          <w:spacing w:val="1"/>
          <w:w w:val="105"/>
        </w:rPr>
        <w:t> </w:t>
      </w:r>
      <w:r>
        <w:rPr>
          <w:w w:val="105"/>
        </w:rPr>
        <w:t>(bottom).</w:t>
      </w:r>
      <w:r>
        <w:rPr/>
      </w:r>
    </w:p>
    <w:p>
      <w:pPr>
        <w:pStyle w:val="BodyText"/>
        <w:spacing w:line="256" w:lineRule="auto" w:before="9"/>
        <w:ind w:left="101" w:right="0"/>
        <w:jc w:val="both"/>
      </w:pP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worth</w:t>
      </w:r>
      <w:r>
        <w:rPr>
          <w:spacing w:val="-9"/>
          <w:w w:val="105"/>
        </w:rPr>
        <w:t> </w:t>
      </w:r>
      <w:r>
        <w:rPr>
          <w:w w:val="105"/>
        </w:rPr>
        <w:t>noting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probability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task</w:t>
      </w:r>
      <w:r>
        <w:rPr>
          <w:spacing w:val="-6"/>
          <w:w w:val="105"/>
        </w:rPr>
        <w:t> </w:t>
      </w:r>
      <w:r>
        <w:rPr>
          <w:w w:val="105"/>
        </w:rPr>
        <w:t>succeeding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ﬁrst</w:t>
      </w:r>
      <w:r>
        <w:rPr>
          <w:spacing w:val="-11"/>
          <w:w w:val="105"/>
        </w:rPr>
        <w:t> </w:t>
      </w:r>
      <w:r>
        <w:rPr>
          <w:w w:val="105"/>
        </w:rPr>
        <w:t>attempt</w:t>
      </w:r>
      <w:r>
        <w:rPr>
          <w:spacing w:val="-11"/>
          <w:w w:val="105"/>
        </w:rPr>
        <w:t> </w:t>
      </w:r>
      <w:r>
        <w:rPr>
          <w:w w:val="105"/>
        </w:rPr>
        <w:t>without</w:t>
      </w:r>
      <w:r>
        <w:rPr>
          <w:spacing w:val="-12"/>
          <w:w w:val="105"/>
        </w:rPr>
        <w:t> </w:t>
      </w:r>
      <w:r>
        <w:rPr>
          <w:w w:val="105"/>
        </w:rPr>
        <w:t>past</w:t>
      </w:r>
      <w:r>
        <w:rPr>
          <w:spacing w:val="-11"/>
          <w:w w:val="105"/>
        </w:rPr>
        <w:t> </w:t>
      </w:r>
      <w:r>
        <w:rPr>
          <w:w w:val="105"/>
        </w:rPr>
        <w:t>failures</w:t>
      </w:r>
      <w:r>
        <w:rPr>
          <w:spacing w:val="-12"/>
          <w:w w:val="105"/>
        </w:rPr>
        <w:t> </w:t>
      </w:r>
      <w:r>
        <w:rPr>
          <w:w w:val="105"/>
        </w:rPr>
        <w:t>(not</w:t>
      </w:r>
      <w:r>
        <w:rPr>
          <w:spacing w:val="-12"/>
          <w:w w:val="105"/>
        </w:rPr>
        <w:t> </w:t>
      </w:r>
      <w:r>
        <w:rPr>
          <w:w w:val="105"/>
        </w:rPr>
        <w:t>shown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graphs)</w:t>
      </w:r>
      <w:r>
        <w:rPr>
          <w:w w:val="103"/>
        </w:rPr>
        <w:t> </w:t>
      </w:r>
      <w:r>
        <w:rPr>
          <w:w w:val="105"/>
        </w:rPr>
        <w:t>is 98% and 97% in  Google  and  OpenCloud,</w:t>
      </w:r>
      <w:r>
        <w:rPr>
          <w:spacing w:val="-3"/>
          <w:w w:val="105"/>
        </w:rPr>
        <w:t> </w:t>
      </w:r>
      <w:r>
        <w:rPr>
          <w:w w:val="105"/>
        </w:rPr>
        <w:t>respectively.</w:t>
      </w:r>
      <w:r>
        <w:rPr>
          <w:w w:val="103"/>
        </w:rPr>
        <w:t> </w:t>
      </w:r>
      <w:r>
        <w:rPr>
          <w:spacing w:val="-9"/>
          <w:w w:val="105"/>
        </w:rPr>
        <w:t>We </w:t>
      </w:r>
      <w:r>
        <w:rPr>
          <w:w w:val="105"/>
        </w:rPr>
        <w:t>observe</w:t>
      </w:r>
      <w:r>
        <w:rPr>
          <w:spacing w:val="25"/>
          <w:w w:val="105"/>
        </w:rPr>
        <w:t> </w:t>
      </w:r>
      <w:r>
        <w:rPr>
          <w:w w:val="105"/>
        </w:rPr>
        <w:t>from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left-most</w:t>
      </w:r>
      <w:r>
        <w:rPr>
          <w:spacing w:val="25"/>
          <w:w w:val="105"/>
        </w:rPr>
        <w:t> </w:t>
      </w:r>
      <w:r>
        <w:rPr>
          <w:w w:val="105"/>
        </w:rPr>
        <w:t>graphs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27"/>
          <w:w w:val="105"/>
        </w:rPr>
        <w:t> </w:t>
      </w:r>
      <w:r>
        <w:rPr>
          <w:w w:val="105"/>
        </w:rPr>
        <w:t>Figure</w:t>
      </w:r>
      <w:r>
        <w:rPr>
          <w:spacing w:val="25"/>
          <w:w w:val="105"/>
        </w:rPr>
        <w:t> </w:t>
      </w:r>
      <w:r>
        <w:rPr>
          <w:w w:val="105"/>
        </w:rPr>
        <w:t>6</w:t>
      </w:r>
      <w:r>
        <w:rPr>
          <w:spacing w:val="27"/>
          <w:w w:val="105"/>
        </w:rPr>
        <w:t> </w:t>
      </w:r>
      <w:r>
        <w:rPr>
          <w:w w:val="105"/>
        </w:rPr>
        <w:t>that</w:t>
      </w:r>
      <w:r>
        <w:rPr>
          <w:spacing w:val="26"/>
          <w:w w:val="105"/>
        </w:rPr>
        <w:t> </w:t>
      </w:r>
      <w:r>
        <w:rPr>
          <w:w w:val="105"/>
        </w:rPr>
        <w:t>this</w:t>
      </w:r>
      <w:r>
        <w:rPr>
          <w:w w:val="103"/>
        </w:rPr>
        <w:t> </w:t>
      </w:r>
      <w:r>
        <w:rPr>
          <w:w w:val="105"/>
        </w:rPr>
        <w:t>probability</w:t>
      </w:r>
      <w:r>
        <w:rPr>
          <w:spacing w:val="-8"/>
          <w:w w:val="105"/>
        </w:rPr>
        <w:t> </w:t>
      </w:r>
      <w:r>
        <w:rPr>
          <w:w w:val="105"/>
        </w:rPr>
        <w:t>drops</w:t>
      </w:r>
      <w:r>
        <w:rPr>
          <w:spacing w:val="-8"/>
          <w:w w:val="105"/>
        </w:rPr>
        <w:t> </w:t>
      </w:r>
      <w:r>
        <w:rPr>
          <w:w w:val="105"/>
        </w:rPr>
        <w:t>dramatically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42%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28%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Google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w w:val="103"/>
        </w:rPr>
        <w:t> </w:t>
      </w:r>
      <w:r>
        <w:rPr>
          <w:w w:val="105"/>
        </w:rPr>
        <w:t>OpenCoud,</w:t>
      </w:r>
      <w:r>
        <w:rPr>
          <w:spacing w:val="-18"/>
          <w:w w:val="105"/>
        </w:rPr>
        <w:t> </w:t>
      </w:r>
      <w:r>
        <w:rPr>
          <w:w w:val="105"/>
        </w:rPr>
        <w:t>respectively,</w:t>
      </w:r>
      <w:r>
        <w:rPr>
          <w:spacing w:val="-20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ﬁrst</w:t>
      </w:r>
      <w:r>
        <w:rPr>
          <w:spacing w:val="-15"/>
          <w:w w:val="105"/>
        </w:rPr>
        <w:t> </w:t>
      </w:r>
      <w:r>
        <w:rPr>
          <w:w w:val="105"/>
        </w:rPr>
        <w:t>task</w:t>
      </w:r>
      <w:r>
        <w:rPr>
          <w:spacing w:val="-14"/>
          <w:w w:val="105"/>
        </w:rPr>
        <w:t> </w:t>
      </w:r>
      <w:r>
        <w:rPr>
          <w:w w:val="105"/>
        </w:rPr>
        <w:t>retry</w:t>
      </w:r>
      <w:r>
        <w:rPr>
          <w:spacing w:val="-16"/>
          <w:w w:val="105"/>
        </w:rPr>
        <w:t> </w:t>
      </w:r>
      <w:r>
        <w:rPr>
          <w:w w:val="105"/>
        </w:rPr>
        <w:t>(i.e.</w:t>
      </w:r>
      <w:r>
        <w:rPr>
          <w:spacing w:val="-14"/>
          <w:w w:val="105"/>
        </w:rPr>
        <w:t> </w:t>
      </w:r>
      <w:r>
        <w:rPr>
          <w:w w:val="105"/>
        </w:rPr>
        <w:t>after</w:t>
      </w:r>
      <w:r>
        <w:rPr>
          <w:spacing w:val="-16"/>
          <w:w w:val="105"/>
        </w:rPr>
        <w:t> </w:t>
      </w:r>
      <w:r>
        <w:rPr>
          <w:w w:val="105"/>
        </w:rPr>
        <w:t>making</w:t>
      </w:r>
      <w:r>
        <w:rPr>
          <w:w w:val="103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failed</w:t>
      </w:r>
      <w:r>
        <w:rPr>
          <w:spacing w:val="-11"/>
          <w:w w:val="105"/>
        </w:rPr>
        <w:t> </w:t>
      </w:r>
      <w:r>
        <w:rPr>
          <w:w w:val="105"/>
        </w:rPr>
        <w:t>attempt).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second</w:t>
      </w:r>
      <w:r>
        <w:rPr>
          <w:spacing w:val="-13"/>
          <w:w w:val="105"/>
        </w:rPr>
        <w:t> </w:t>
      </w:r>
      <w:r>
        <w:rPr>
          <w:w w:val="105"/>
        </w:rPr>
        <w:t>retry,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task’s</w:t>
      </w:r>
      <w:r>
        <w:rPr>
          <w:spacing w:val="-10"/>
          <w:w w:val="105"/>
        </w:rPr>
        <w:t> </w:t>
      </w:r>
      <w:r>
        <w:rPr>
          <w:w w:val="105"/>
        </w:rPr>
        <w:t>success</w:t>
      </w:r>
      <w:r>
        <w:rPr>
          <w:spacing w:val="-10"/>
          <w:w w:val="105"/>
        </w:rPr>
        <w:t> </w:t>
      </w:r>
      <w:r>
        <w:rPr>
          <w:w w:val="105"/>
        </w:rPr>
        <w:t>chance</w:t>
      </w:r>
      <w:r>
        <w:rPr>
          <w:w w:val="103"/>
        </w:rPr>
        <w:t> </w:t>
      </w:r>
      <w:r>
        <w:rPr>
          <w:w w:val="105"/>
        </w:rPr>
        <w:t>drops further to only 2% in Google and 11% in OpenCloud.</w:t>
      </w:r>
      <w:r>
        <w:rPr>
          <w:spacing w:val="1"/>
          <w:w w:val="103"/>
        </w:rPr>
        <w:t> </w:t>
      </w:r>
      <w:r>
        <w:rPr>
          <w:w w:val="105"/>
        </w:rPr>
        <w:t>The probability of succeeding after more than two or</w:t>
      </w:r>
      <w:r>
        <w:rPr>
          <w:spacing w:val="4"/>
          <w:w w:val="105"/>
        </w:rPr>
        <w:t> </w:t>
      </w:r>
      <w:r>
        <w:rPr>
          <w:w w:val="105"/>
        </w:rPr>
        <w:t>three</w:t>
      </w:r>
      <w:r>
        <w:rPr>
          <w:w w:val="103"/>
        </w:rPr>
        <w:t> </w:t>
      </w:r>
      <w:r>
        <w:rPr>
          <w:w w:val="105"/>
        </w:rPr>
        <w:t>attempts becomes negligible in both</w:t>
      </w:r>
      <w:r>
        <w:rPr>
          <w:spacing w:val="1"/>
          <w:w w:val="105"/>
        </w:rPr>
        <w:t> </w:t>
      </w:r>
      <w:r>
        <w:rPr>
          <w:w w:val="105"/>
        </w:rPr>
        <w:t>clusters.</w:t>
      </w:r>
      <w:r>
        <w:rPr/>
      </w:r>
    </w:p>
    <w:p>
      <w:pPr>
        <w:pStyle w:val="BodyText"/>
        <w:spacing w:line="259" w:lineRule="auto" w:before="11"/>
        <w:ind w:left="101" w:right="0"/>
        <w:jc w:val="right"/>
      </w:pPr>
      <w:r>
        <w:rPr>
          <w:w w:val="105"/>
        </w:rPr>
        <w:t>Interestingly,</w:t>
      </w:r>
      <w:r>
        <w:rPr>
          <w:spacing w:val="-15"/>
          <w:w w:val="105"/>
        </w:rPr>
        <w:t> </w:t>
      </w:r>
      <w:r>
        <w:rPr>
          <w:w w:val="105"/>
        </w:rPr>
        <w:t>when</w:t>
      </w:r>
      <w:r>
        <w:rPr>
          <w:spacing w:val="-12"/>
          <w:w w:val="105"/>
        </w:rPr>
        <w:t> </w:t>
      </w:r>
      <w:r>
        <w:rPr>
          <w:w w:val="105"/>
        </w:rPr>
        <w:t>considering</w:t>
      </w:r>
      <w:r>
        <w:rPr>
          <w:spacing w:val="-14"/>
          <w:w w:val="105"/>
        </w:rPr>
        <w:t> </w:t>
      </w:r>
      <w:r>
        <w:rPr>
          <w:w w:val="105"/>
        </w:rPr>
        <w:t>single-task</w:t>
      </w:r>
      <w:r>
        <w:rPr>
          <w:spacing w:val="-13"/>
          <w:w w:val="105"/>
        </w:rPr>
        <w:t> </w:t>
      </w:r>
      <w:r>
        <w:rPr>
          <w:w w:val="105"/>
        </w:rPr>
        <w:t>jobs</w:t>
      </w:r>
      <w:r>
        <w:rPr>
          <w:spacing w:val="-11"/>
          <w:w w:val="105"/>
        </w:rPr>
        <w:t> </w:t>
      </w:r>
      <w:r>
        <w:rPr>
          <w:w w:val="105"/>
        </w:rPr>
        <w:t>only</w:t>
      </w:r>
      <w:r>
        <w:rPr>
          <w:spacing w:val="-13"/>
          <w:w w:val="105"/>
        </w:rPr>
        <w:t> </w:t>
      </w:r>
      <w:r>
        <w:rPr>
          <w:w w:val="105"/>
        </w:rPr>
        <w:t>(right-</w:t>
      </w:r>
      <w:r>
        <w:rPr>
          <w:w w:val="103"/>
        </w:rPr>
        <w:t> </w:t>
      </w:r>
      <w:r>
        <w:rPr>
          <w:w w:val="105"/>
        </w:rPr>
        <w:t>most graphs), we  ﬁnd  that  the  probability  of </w:t>
      </w:r>
      <w:r>
        <w:rPr>
          <w:spacing w:val="27"/>
          <w:w w:val="105"/>
        </w:rPr>
        <w:t> </w:t>
      </w:r>
      <w:r>
        <w:rPr>
          <w:w w:val="105"/>
        </w:rPr>
        <w:t>succeeding</w:t>
      </w:r>
      <w:r>
        <w:rPr>
          <w:w w:val="103"/>
        </w:rPr>
        <w:t> </w:t>
      </w:r>
      <w:r>
        <w:rPr>
          <w:w w:val="105"/>
        </w:rPr>
        <w:t>in the ﬁrst task retry is much lower than in parallel</w:t>
      </w:r>
      <w:r>
        <w:rPr>
          <w:spacing w:val="6"/>
          <w:w w:val="105"/>
        </w:rPr>
        <w:t> </w:t>
      </w:r>
      <w:r>
        <w:rPr>
          <w:w w:val="105"/>
        </w:rPr>
        <w:t>jobs</w:t>
      </w:r>
      <w:r>
        <w:rPr>
          <w:w w:val="103"/>
        </w:rPr>
        <w:t> </w:t>
      </w:r>
      <w:r>
        <w:rPr>
          <w:w w:val="105"/>
        </w:rPr>
        <w:t>(middle</w:t>
      </w:r>
      <w:r>
        <w:rPr>
          <w:spacing w:val="22"/>
          <w:w w:val="105"/>
        </w:rPr>
        <w:t> </w:t>
      </w:r>
      <w:r>
        <w:rPr>
          <w:w w:val="105"/>
        </w:rPr>
        <w:t>graphs):</w:t>
      </w:r>
      <w:r>
        <w:rPr>
          <w:spacing w:val="24"/>
          <w:w w:val="105"/>
        </w:rPr>
        <w:t> </w:t>
      </w:r>
      <w:r>
        <w:rPr>
          <w:w w:val="105"/>
        </w:rPr>
        <w:t>13%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15%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Google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OpenCloud,</w:t>
      </w:r>
      <w:r>
        <w:rPr>
          <w:w w:val="103"/>
        </w:rPr>
        <w:t> </w:t>
      </w:r>
      <w:r>
        <w:rPr>
          <w:w w:val="105"/>
        </w:rPr>
        <w:t>respectively. Note that the probability of a single-task</w:t>
      </w:r>
      <w:r>
        <w:rPr>
          <w:spacing w:val="6"/>
          <w:w w:val="105"/>
        </w:rPr>
        <w:t> </w:t>
      </w:r>
      <w:r>
        <w:rPr>
          <w:w w:val="105"/>
        </w:rPr>
        <w:t>suc-</w:t>
      </w:r>
      <w:r>
        <w:rPr>
          <w:w w:val="103"/>
        </w:rPr>
        <w:t> </w:t>
      </w:r>
      <w:r>
        <w:rPr>
          <w:w w:val="105"/>
        </w:rPr>
        <w:t>ceeding without failures (not shown in the graphs), is 97%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w w:val="103"/>
        </w:rPr>
        <w:t> </w:t>
      </w:r>
      <w:r>
        <w:rPr>
          <w:w w:val="105"/>
        </w:rPr>
        <w:t>Google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90%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w w:val="105"/>
        </w:rPr>
        <w:t>CMU,</w:t>
      </w:r>
      <w:r>
        <w:rPr>
          <w:spacing w:val="20"/>
          <w:w w:val="105"/>
        </w:rPr>
        <w:t> </w:t>
      </w:r>
      <w:r>
        <w:rPr>
          <w:w w:val="105"/>
        </w:rPr>
        <w:t>so</w:t>
      </w:r>
      <w:r>
        <w:rPr>
          <w:spacing w:val="23"/>
          <w:w w:val="105"/>
        </w:rPr>
        <w:t> </w:t>
      </w:r>
      <w:r>
        <w:rPr>
          <w:w w:val="105"/>
        </w:rPr>
        <w:t>these</w:t>
      </w:r>
      <w:r>
        <w:rPr>
          <w:spacing w:val="22"/>
          <w:w w:val="105"/>
        </w:rPr>
        <w:t> </w:t>
      </w:r>
      <w:r>
        <w:rPr>
          <w:w w:val="105"/>
        </w:rPr>
        <w:t>lower</w:t>
      </w:r>
      <w:r>
        <w:rPr>
          <w:spacing w:val="20"/>
          <w:w w:val="105"/>
        </w:rPr>
        <w:t> </w:t>
      </w:r>
      <w:r>
        <w:rPr>
          <w:w w:val="105"/>
        </w:rPr>
        <w:t>retry</w:t>
      </w:r>
      <w:r>
        <w:rPr>
          <w:spacing w:val="18"/>
          <w:w w:val="105"/>
        </w:rPr>
        <w:t> </w:t>
      </w:r>
      <w:r>
        <w:rPr>
          <w:w w:val="105"/>
        </w:rPr>
        <w:t>chances</w:t>
      </w:r>
      <w:r>
        <w:rPr>
          <w:spacing w:val="19"/>
          <w:w w:val="105"/>
        </w:rPr>
        <w:t> </w:t>
      </w:r>
      <w:r>
        <w:rPr>
          <w:w w:val="105"/>
        </w:rPr>
        <w:t>are</w:t>
      </w:r>
      <w:r>
        <w:rPr>
          <w:w w:val="103"/>
        </w:rPr>
        <w:t> </w:t>
      </w:r>
      <w:r>
        <w:rPr>
          <w:w w:val="105"/>
        </w:rPr>
        <w:t>not explained by lower initial success chances. One</w:t>
      </w:r>
      <w:r>
        <w:rPr>
          <w:spacing w:val="40"/>
          <w:w w:val="105"/>
        </w:rPr>
        <w:t> </w:t>
      </w:r>
      <w:r>
        <w:rPr>
          <w:w w:val="105"/>
        </w:rPr>
        <w:t>possible</w:t>
      </w:r>
      <w:r>
        <w:rPr>
          <w:w w:val="103"/>
        </w:rPr>
        <w:t> </w:t>
      </w:r>
      <w:r>
        <w:rPr>
          <w:w w:val="105"/>
        </w:rPr>
        <w:t>explanation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observation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single-task</w:t>
      </w:r>
      <w:r>
        <w:rPr>
          <w:spacing w:val="-13"/>
          <w:w w:val="105"/>
        </w:rPr>
        <w:t> </w:t>
      </w:r>
      <w:r>
        <w:rPr>
          <w:w w:val="105"/>
        </w:rPr>
        <w:t>jobs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lack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w w:val="103"/>
        </w:rPr>
        <w:t> </w:t>
      </w:r>
      <w:r>
        <w:rPr>
          <w:w w:val="105"/>
        </w:rPr>
        <w:t>race</w:t>
      </w:r>
      <w:r>
        <w:rPr>
          <w:spacing w:val="-8"/>
          <w:w w:val="105"/>
        </w:rPr>
        <w:t> </w:t>
      </w:r>
      <w:r>
        <w:rPr>
          <w:w w:val="105"/>
        </w:rPr>
        <w:t>conditions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affect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completion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parallel</w:t>
      </w:r>
      <w:r>
        <w:rPr>
          <w:spacing w:val="-11"/>
          <w:w w:val="105"/>
        </w:rPr>
        <w:t> </w:t>
      </w:r>
      <w:r>
        <w:rPr>
          <w:w w:val="105"/>
        </w:rPr>
        <w:t>jobs,</w:t>
      </w:r>
      <w:r>
        <w:rPr>
          <w:w w:val="103"/>
        </w:rPr>
        <w:t> </w:t>
      </w:r>
      <w:r>
        <w:rPr>
          <w:w w:val="105"/>
        </w:rPr>
        <w:t>therefore making single-task jobs fail more</w:t>
      </w:r>
      <w:r>
        <w:rPr>
          <w:spacing w:val="8"/>
          <w:w w:val="105"/>
        </w:rPr>
        <w:t> </w:t>
      </w:r>
      <w:r>
        <w:rPr>
          <w:w w:val="105"/>
        </w:rPr>
        <w:t>deterministically.</w:t>
      </w:r>
      <w:r>
        <w:rPr>
          <w:w w:val="103"/>
        </w:rPr>
        <w:t> </w:t>
      </w:r>
      <w:r>
        <w:rPr>
          <w:w w:val="105"/>
        </w:rPr>
        <w:t>While our observations above indicate that retrying</w:t>
      </w:r>
      <w:r>
        <w:rPr>
          <w:spacing w:val="4"/>
          <w:w w:val="105"/>
        </w:rPr>
        <w:t> </w:t>
      </w:r>
      <w:r>
        <w:rPr>
          <w:w w:val="105"/>
        </w:rPr>
        <w:t>tasks</w:t>
      </w:r>
      <w:r>
        <w:rPr>
          <w:w w:val="103"/>
        </w:rPr>
        <w:t> </w:t>
      </w:r>
      <w:r>
        <w:rPr>
          <w:w w:val="105"/>
        </w:rPr>
        <w:t>more than twice is almost futile, we ﬁnd that many users</w:t>
      </w:r>
      <w:r>
        <w:rPr>
          <w:spacing w:val="12"/>
          <w:w w:val="105"/>
        </w:rPr>
        <w:t> </w:t>
      </w:r>
      <w:r>
        <w:rPr>
          <w:w w:val="105"/>
        </w:rPr>
        <w:t>are</w:t>
      </w:r>
      <w:r>
        <w:rPr>
          <w:w w:val="103"/>
        </w:rPr>
        <w:t> </w:t>
      </w:r>
      <w:r>
        <w:rPr>
          <w:w w:val="105"/>
        </w:rPr>
        <w:t>optimistic beyond hope, wasting signiﬁcant cluster</w:t>
      </w:r>
      <w:r>
        <w:rPr>
          <w:spacing w:val="41"/>
          <w:w w:val="105"/>
        </w:rPr>
        <w:t> </w:t>
      </w:r>
      <w:r>
        <w:rPr>
          <w:w w:val="105"/>
        </w:rPr>
        <w:t>resources</w:t>
      </w:r>
      <w:r>
        <w:rPr>
          <w:w w:val="103"/>
        </w:rPr>
        <w:t> </w:t>
      </w:r>
      <w:r>
        <w:rPr>
          <w:w w:val="105"/>
        </w:rPr>
        <w:t>in the process: </w:t>
      </w:r>
      <w:r>
        <w:rPr>
          <w:spacing w:val="-9"/>
          <w:w w:val="105"/>
        </w:rPr>
        <w:t>We </w:t>
      </w:r>
      <w:r>
        <w:rPr>
          <w:w w:val="105"/>
        </w:rPr>
        <w:t>studied the distribution of #task retries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w w:val="103"/>
        </w:rPr>
        <w:t> </w:t>
      </w:r>
      <w:r>
        <w:rPr>
          <w:w w:val="105"/>
        </w:rPr>
        <w:t>failed</w:t>
      </w:r>
      <w:r>
        <w:rPr>
          <w:spacing w:val="-6"/>
          <w:w w:val="105"/>
        </w:rPr>
        <w:t> </w:t>
      </w:r>
      <w:r>
        <w:rPr>
          <w:w w:val="105"/>
        </w:rPr>
        <w:t>tasks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Google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OpenCloud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found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70–90%</w:t>
      </w:r>
      <w:r>
        <w:rPr>
          <w:w w:val="103"/>
        </w:rPr>
        <w:t> </w:t>
      </w:r>
      <w:r>
        <w:rPr>
          <w:w w:val="105"/>
        </w:rPr>
        <w:t>of failed tasks tried re-executing more than once and</w:t>
      </w:r>
      <w:r>
        <w:rPr>
          <w:spacing w:val="-13"/>
          <w:w w:val="105"/>
        </w:rPr>
        <w:t> </w:t>
      </w:r>
      <w:r>
        <w:rPr>
          <w:w w:val="105"/>
        </w:rPr>
        <w:t>15–30%</w:t>
      </w:r>
      <w:r>
        <w:rPr>
          <w:w w:val="103"/>
        </w:rPr>
        <w:t> </w:t>
      </w:r>
      <w:r>
        <w:rPr>
          <w:w w:val="105"/>
        </w:rPr>
        <w:t>tried re-executing more than twice. Some failed tasks tried</w:t>
      </w:r>
      <w:r>
        <w:rPr>
          <w:w w:val="103"/>
        </w:rPr>
        <w:t> </w:t>
      </w:r>
      <w:r>
        <w:rPr>
          <w:w w:val="105"/>
        </w:rPr>
        <w:t>re-executing up to 70–100 times before their terminal</w:t>
      </w:r>
      <w:r>
        <w:rPr>
          <w:spacing w:val="8"/>
          <w:w w:val="105"/>
        </w:rPr>
        <w:t> </w:t>
      </w:r>
      <w:r>
        <w:rPr>
          <w:w w:val="105"/>
        </w:rPr>
        <w:t>failure.</w:t>
      </w:r>
      <w:r>
        <w:rPr/>
      </w:r>
    </w:p>
    <w:p>
      <w:pPr>
        <w:pStyle w:val="BodyText"/>
        <w:spacing w:line="256" w:lineRule="auto" w:before="101"/>
        <w:ind w:left="101" w:right="0"/>
        <w:jc w:val="both"/>
      </w:pPr>
      <w:r>
        <w:rPr>
          <w:rFonts w:ascii="Times New Roman" w:hAnsi="Times New Roman" w:cs="Times New Roman" w:eastAsia="Times New Roman"/>
          <w:i/>
          <w:w w:val="105"/>
        </w:rPr>
        <w:t>Observation: </w:t>
      </w:r>
      <w:r>
        <w:rPr>
          <w:w w:val="105"/>
        </w:rPr>
        <w:t>For the clusters in our dataset where task</w:t>
      </w:r>
      <w:r>
        <w:rPr>
          <w:spacing w:val="28"/>
          <w:w w:val="105"/>
        </w:rPr>
        <w:t> </w:t>
      </w:r>
      <w:r>
        <w:rPr>
          <w:w w:val="105"/>
        </w:rPr>
        <w:t>re-</w:t>
      </w:r>
      <w:r>
        <w:rPr>
          <w:w w:val="103"/>
        </w:rPr>
        <w:t> </w:t>
      </w:r>
      <w:r>
        <w:rPr>
          <w:w w:val="105"/>
        </w:rPr>
        <w:t>execution is the recovery mechanism, we ﬁnd that</w:t>
      </w:r>
      <w:r>
        <w:rPr>
          <w:spacing w:val="26"/>
          <w:w w:val="105"/>
        </w:rPr>
        <w:t> </w:t>
      </w:r>
      <w:r>
        <w:rPr>
          <w:w w:val="105"/>
        </w:rPr>
        <w:t>attempting</w:t>
      </w:r>
      <w:r>
        <w:rPr>
          <w:w w:val="103"/>
        </w:rPr>
        <w:t> </w:t>
      </w:r>
      <w:r>
        <w:rPr>
          <w:w w:val="105"/>
        </w:rPr>
        <w:t>to re-execute a task more than once or twice is futile. </w:t>
      </w:r>
      <w:r>
        <w:rPr>
          <w:spacing w:val="-5"/>
          <w:w w:val="105"/>
        </w:rPr>
        <w:t>Yet,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w w:val="103"/>
        </w:rPr>
        <w:t> </w:t>
      </w:r>
      <w:r>
        <w:rPr>
          <w:w w:val="105"/>
        </w:rPr>
        <w:t>ﬁnd</w:t>
      </w:r>
      <w:r>
        <w:rPr>
          <w:spacing w:val="18"/>
          <w:w w:val="105"/>
        </w:rPr>
        <w:t> </w:t>
      </w:r>
      <w:r>
        <w:rPr>
          <w:w w:val="105"/>
        </w:rPr>
        <w:t>that</w:t>
      </w:r>
      <w:r>
        <w:rPr>
          <w:spacing w:val="17"/>
          <w:w w:val="105"/>
        </w:rPr>
        <w:t> </w:t>
      </w:r>
      <w:r>
        <w:rPr>
          <w:w w:val="105"/>
        </w:rPr>
        <w:t>larger</w:t>
      </w:r>
      <w:r>
        <w:rPr>
          <w:spacing w:val="17"/>
          <w:w w:val="105"/>
        </w:rPr>
        <w:t> </w:t>
      </w:r>
      <w:r>
        <w:rPr>
          <w:w w:val="105"/>
        </w:rPr>
        <w:t>numbers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retries</w:t>
      </w:r>
      <w:r>
        <w:rPr>
          <w:spacing w:val="17"/>
          <w:w w:val="105"/>
        </w:rPr>
        <w:t> </w:t>
      </w:r>
      <w:r>
        <w:rPr>
          <w:w w:val="105"/>
        </w:rPr>
        <w:t>are</w:t>
      </w:r>
      <w:r>
        <w:rPr>
          <w:spacing w:val="18"/>
          <w:w w:val="105"/>
        </w:rPr>
        <w:t> </w:t>
      </w:r>
      <w:r>
        <w:rPr>
          <w:w w:val="105"/>
        </w:rPr>
        <w:t>common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tasks</w:t>
      </w:r>
      <w:r>
        <w:rPr>
          <w:spacing w:val="19"/>
          <w:w w:val="105"/>
        </w:rPr>
        <w:t> </w:t>
      </w:r>
      <w:r>
        <w:rPr>
          <w:w w:val="105"/>
        </w:rPr>
        <w:t>that</w:t>
      </w:r>
      <w:r>
        <w:rPr>
          <w:w w:val="103"/>
        </w:rPr>
        <w:t> </w:t>
      </w:r>
      <w:r>
        <w:rPr>
          <w:w w:val="105"/>
        </w:rPr>
        <w:t>terminally</w:t>
      </w:r>
      <w:r>
        <w:rPr>
          <w:spacing w:val="-8"/>
          <w:w w:val="105"/>
        </w:rPr>
        <w:t> </w:t>
      </w:r>
      <w:r>
        <w:rPr>
          <w:w w:val="105"/>
        </w:rPr>
        <w:t>fail,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task</w:t>
      </w:r>
      <w:r>
        <w:rPr>
          <w:spacing w:val="-6"/>
          <w:w w:val="105"/>
        </w:rPr>
        <w:t> </w:t>
      </w:r>
      <w:r>
        <w:rPr>
          <w:w w:val="105"/>
        </w:rPr>
        <w:t>failure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strongly</w:t>
      </w:r>
      <w:r>
        <w:rPr>
          <w:spacing w:val="-10"/>
          <w:w w:val="105"/>
        </w:rPr>
        <w:t> </w:t>
      </w:r>
      <w:r>
        <w:rPr>
          <w:w w:val="105"/>
        </w:rPr>
        <w:t>associated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w w:val="103"/>
        </w:rPr>
        <w:t> </w:t>
      </w:r>
      <w:r>
        <w:rPr>
          <w:w w:val="105"/>
        </w:rPr>
        <w:t>the entire job</w:t>
      </w:r>
      <w:r>
        <w:rPr>
          <w:spacing w:val="16"/>
          <w:w w:val="105"/>
        </w:rPr>
        <w:t> </w:t>
      </w:r>
      <w:r>
        <w:rPr>
          <w:w w:val="105"/>
        </w:rPr>
        <w:t>failing.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ListParagraph"/>
        <w:numPr>
          <w:ilvl w:val="0"/>
          <w:numId w:val="6"/>
        </w:numPr>
        <w:tabs>
          <w:tab w:pos="374" w:val="left" w:leader="none"/>
        </w:tabs>
        <w:spacing w:line="240" w:lineRule="auto" w:before="0" w:after="0"/>
        <w:ind w:left="373" w:right="0" w:hanging="272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w w:val="105"/>
          <w:sz w:val="18"/>
        </w:rPr>
        <w:t>Machine</w:t>
      </w:r>
      <w:r>
        <w:rPr>
          <w:rFonts w:ascii="Times New Roman"/>
          <w:i/>
          <w:spacing w:val="14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Outages</w:t>
      </w:r>
      <w:r>
        <w:rPr>
          <w:rFonts w:ascii="Times New Roman"/>
          <w:sz w:val="18"/>
        </w:rPr>
      </w:r>
    </w:p>
    <w:p>
      <w:pPr>
        <w:pStyle w:val="BodyText"/>
        <w:spacing w:line="259" w:lineRule="auto" w:before="108"/>
        <w:ind w:left="101" w:right="0"/>
        <w:jc w:val="both"/>
      </w:pPr>
      <w:r>
        <w:rPr>
          <w:w w:val="105"/>
        </w:rPr>
        <w:t>Another possible root cause behind job interruption is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w w:val="105"/>
        </w:rPr>
        <w:t>failure of the  physical machine (node) hosting the  job. 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w w:val="103"/>
        </w:rPr>
        <w:t> </w:t>
      </w:r>
      <w:r>
        <w:rPr>
          <w:w w:val="105"/>
        </w:rPr>
        <w:t>our dataset, information on node outages are available for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w w:val="105"/>
        </w:rPr>
        <w:t>Google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LANL</w:t>
      </w:r>
      <w:r>
        <w:rPr>
          <w:spacing w:val="-8"/>
          <w:w w:val="105"/>
        </w:rPr>
        <w:t> </w:t>
      </w:r>
      <w:r>
        <w:rPr>
          <w:w w:val="105"/>
        </w:rPr>
        <w:t>clusters.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Google,</w:t>
      </w:r>
      <w:r>
        <w:rPr>
          <w:spacing w:val="-9"/>
          <w:w w:val="105"/>
        </w:rPr>
        <w:t> </w:t>
      </w:r>
      <w:r>
        <w:rPr>
          <w:w w:val="105"/>
        </w:rPr>
        <w:t>records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machine</w:t>
      </w:r>
      <w:r>
        <w:rPr>
          <w:w w:val="103"/>
        </w:rPr>
        <w:t> </w:t>
      </w:r>
      <w:r>
        <w:rPr>
          <w:w w:val="105"/>
        </w:rPr>
        <w:t>removals from the cluster that happened during the</w:t>
      </w:r>
      <w:r>
        <w:rPr>
          <w:spacing w:val="3"/>
          <w:w w:val="105"/>
        </w:rPr>
        <w:t> </w:t>
      </w:r>
      <w:r>
        <w:rPr>
          <w:w w:val="105"/>
        </w:rPr>
        <w:t>data</w:t>
      </w:r>
      <w:r>
        <w:rPr>
          <w:w w:val="103"/>
        </w:rPr>
        <w:t> </w:t>
      </w:r>
      <w:r>
        <w:rPr>
          <w:w w:val="105"/>
        </w:rPr>
        <w:t>collection period are available. The ‘removal’ of a</w:t>
      </w:r>
      <w:r>
        <w:rPr>
          <w:spacing w:val="36"/>
          <w:w w:val="105"/>
        </w:rPr>
        <w:t> </w:t>
      </w:r>
      <w:r>
        <w:rPr>
          <w:w w:val="105"/>
        </w:rPr>
        <w:t>machine</w:t>
      </w:r>
      <w:r>
        <w:rPr>
          <w:w w:val="103"/>
        </w:rPr>
        <w:t> </w:t>
      </w:r>
      <w:r>
        <w:rPr>
          <w:w w:val="105"/>
        </w:rPr>
        <w:t>could either be due to planned maintenance or</w:t>
      </w:r>
      <w:r>
        <w:rPr>
          <w:spacing w:val="-5"/>
          <w:w w:val="105"/>
        </w:rPr>
        <w:t> </w:t>
      </w:r>
      <w:r>
        <w:rPr>
          <w:w w:val="105"/>
        </w:rPr>
        <w:t>unplanned</w:t>
      </w:r>
      <w:r>
        <w:rPr>
          <w:w w:val="103"/>
        </w:rPr>
        <w:t> </w:t>
      </w:r>
      <w:r>
        <w:rPr>
          <w:w w:val="105"/>
        </w:rPr>
        <w:t>failure. According to Google [17], whenever a machine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w w:val="103"/>
        </w:rPr>
        <w:t> </w:t>
      </w:r>
      <w:r>
        <w:rPr>
          <w:w w:val="105"/>
        </w:rPr>
        <w:t>removed, any task running on it will have a task ‘evict’</w:t>
      </w:r>
      <w:r>
        <w:rPr>
          <w:spacing w:val="22"/>
          <w:w w:val="105"/>
        </w:rPr>
        <w:t> </w:t>
      </w:r>
      <w:r>
        <w:rPr>
          <w:w w:val="105"/>
        </w:rPr>
        <w:t>event</w:t>
      </w:r>
      <w:r>
        <w:rPr>
          <w:w w:val="103"/>
        </w:rPr>
        <w:t> </w:t>
      </w:r>
      <w:r>
        <w:rPr>
          <w:w w:val="105"/>
        </w:rPr>
        <w:t>logged and the framework will try to re-schedule the task</w:t>
      </w:r>
      <w:r>
        <w:rPr>
          <w:spacing w:val="33"/>
          <w:w w:val="105"/>
        </w:rPr>
        <w:t> </w:t>
      </w:r>
      <w:r>
        <w:rPr>
          <w:w w:val="105"/>
        </w:rPr>
        <w:t>on</w:t>
      </w:r>
      <w:r>
        <w:rPr>
          <w:w w:val="103"/>
        </w:rPr>
        <w:t> </w:t>
      </w:r>
      <w:r>
        <w:rPr>
          <w:w w:val="105"/>
        </w:rPr>
        <w:t>another machine. At LANL, records of all node outages</w:t>
      </w:r>
      <w:r>
        <w:rPr>
          <w:spacing w:val="5"/>
          <w:w w:val="105"/>
        </w:rPr>
        <w:t> </w:t>
      </w:r>
      <w:r>
        <w:rPr>
          <w:w w:val="105"/>
        </w:rPr>
        <w:t>that</w:t>
      </w:r>
      <w:r>
        <w:rPr>
          <w:w w:val="103"/>
        </w:rPr>
        <w:t> </w:t>
      </w:r>
      <w:r>
        <w:rPr>
          <w:w w:val="105"/>
        </w:rPr>
        <w:t>happened during the trace collection period are also</w:t>
      </w:r>
      <w:r>
        <w:rPr>
          <w:spacing w:val="-22"/>
          <w:w w:val="105"/>
        </w:rPr>
        <w:t> </w:t>
      </w:r>
      <w:r>
        <w:rPr>
          <w:w w:val="105"/>
        </w:rPr>
        <w:t>available.</w:t>
      </w:r>
      <w:r>
        <w:rPr>
          <w:w w:val="103"/>
        </w:rPr>
        <w:t> </w:t>
      </w:r>
      <w:r>
        <w:rPr>
          <w:w w:val="105"/>
        </w:rPr>
        <w:t>According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LANL</w:t>
      </w:r>
      <w:r>
        <w:rPr>
          <w:spacing w:val="-12"/>
          <w:w w:val="105"/>
        </w:rPr>
        <w:t> </w:t>
      </w:r>
      <w:r>
        <w:rPr>
          <w:w w:val="105"/>
        </w:rPr>
        <w:t>website</w:t>
      </w:r>
      <w:r>
        <w:rPr>
          <w:spacing w:val="-11"/>
          <w:w w:val="105"/>
        </w:rPr>
        <w:t> </w:t>
      </w:r>
      <w:r>
        <w:rPr>
          <w:w w:val="105"/>
        </w:rPr>
        <w:t>[3],</w:t>
      </w:r>
      <w:r>
        <w:rPr>
          <w:spacing w:val="-15"/>
          <w:w w:val="105"/>
        </w:rPr>
        <w:t> </w:t>
      </w:r>
      <w:r>
        <w:rPr>
          <w:w w:val="105"/>
        </w:rPr>
        <w:t>when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node</w:t>
      </w:r>
      <w:r>
        <w:rPr>
          <w:spacing w:val="-13"/>
          <w:w w:val="105"/>
        </w:rPr>
        <w:t> </w:t>
      </w:r>
      <w:r>
        <w:rPr>
          <w:w w:val="105"/>
        </w:rPr>
        <w:t>fails,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jobs</w:t>
      </w:r>
      <w:r>
        <w:rPr>
          <w:w w:val="103"/>
        </w:rPr>
        <w:t> </w:t>
      </w:r>
      <w:r>
        <w:rPr>
          <w:w w:val="105"/>
        </w:rPr>
        <w:t>running on it should exit the cluster with a ‘failed’ </w:t>
      </w:r>
      <w:r>
        <w:rPr>
          <w:spacing w:val="35"/>
          <w:w w:val="105"/>
        </w:rPr>
        <w:t> </w:t>
      </w:r>
      <w:r>
        <w:rPr>
          <w:w w:val="105"/>
        </w:rPr>
        <w:t>status.</w:t>
      </w:r>
      <w:r>
        <w:rPr/>
      </w:r>
    </w:p>
    <w:p>
      <w:pPr>
        <w:pStyle w:val="BodyText"/>
        <w:spacing w:line="256" w:lineRule="auto" w:before="9"/>
        <w:ind w:left="101" w:right="3"/>
        <w:jc w:val="both"/>
      </w:pPr>
      <w:r>
        <w:rPr>
          <w:spacing w:val="-9"/>
          <w:w w:val="105"/>
        </w:rPr>
        <w:t>We </w:t>
      </w:r>
      <w:r>
        <w:rPr>
          <w:w w:val="105"/>
        </w:rPr>
        <w:t>examine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effect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node</w:t>
      </w:r>
      <w:r>
        <w:rPr>
          <w:spacing w:val="24"/>
          <w:w w:val="105"/>
        </w:rPr>
        <w:t> </w:t>
      </w:r>
      <w:r>
        <w:rPr>
          <w:w w:val="105"/>
        </w:rPr>
        <w:t>outages</w:t>
      </w:r>
      <w:r>
        <w:rPr>
          <w:spacing w:val="23"/>
          <w:w w:val="105"/>
        </w:rPr>
        <w:t> </w:t>
      </w:r>
      <w:r>
        <w:rPr>
          <w:w w:val="105"/>
        </w:rPr>
        <w:t>on</w:t>
      </w:r>
      <w:r>
        <w:rPr>
          <w:spacing w:val="25"/>
          <w:w w:val="105"/>
        </w:rPr>
        <w:t> </w:t>
      </w:r>
      <w:r>
        <w:rPr>
          <w:w w:val="105"/>
        </w:rPr>
        <w:t>job</w:t>
      </w:r>
      <w:r>
        <w:rPr>
          <w:spacing w:val="25"/>
          <w:w w:val="105"/>
        </w:rPr>
        <w:t> </w:t>
      </w:r>
      <w:r>
        <w:rPr>
          <w:w w:val="105"/>
        </w:rPr>
        <w:t>reliability</w:t>
      </w:r>
      <w:r>
        <w:rPr>
          <w:w w:val="103"/>
        </w:rPr>
        <w:t> </w:t>
      </w:r>
      <w:r>
        <w:rPr>
          <w:w w:val="105"/>
        </w:rPr>
        <w:t>in the Google and LANL clusters, by correlating the logs  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/>
      </w:r>
    </w:p>
    <w:p>
      <w:pPr>
        <w:spacing w:line="170" w:lineRule="exact" w:before="60"/>
        <w:ind w:left="203" w:right="1374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spacing w:val="-3"/>
        </w:rPr>
        <w:br w:type="column"/>
      </w:r>
      <w:r>
        <w:rPr>
          <w:rFonts w:ascii="Times New Roman"/>
          <w:spacing w:val="-3"/>
          <w:sz w:val="15"/>
        </w:rPr>
        <w:t>TABLE</w:t>
      </w:r>
      <w:r>
        <w:rPr>
          <w:rFonts w:ascii="Times New Roman"/>
          <w:spacing w:val="3"/>
          <w:sz w:val="15"/>
        </w:rPr>
        <w:t> </w:t>
      </w:r>
      <w:r>
        <w:rPr>
          <w:rFonts w:ascii="Times New Roman"/>
          <w:sz w:val="15"/>
        </w:rPr>
        <w:t>III</w:t>
      </w:r>
    </w:p>
    <w:p>
      <w:pPr>
        <w:spacing w:line="166" w:lineRule="exact" w:before="4"/>
        <w:ind w:left="221" w:right="1374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325.260803pt;margin-top:19.589018pt;width:215.1pt;height:85.15pt;mso-position-horizontal-relative:page;mso-position-vertical-relative:paragraph;z-index:4528" coordorigin="6505,392" coordsize="4302,1703">
            <v:shape style="position:absolute;left:6505;top:392;width:4301;height:9" type="#_x0000_t75" stroked="false">
              <v:imagedata r:id="rId23" o:title=""/>
            </v:shape>
            <v:group style="position:absolute;left:6512;top:401;width:2;height:150" coordorigin="6512,401" coordsize="2,150">
              <v:shape style="position:absolute;left:6512;top:401;width:2;height:150" coordorigin="6512,401" coordsize="0,150" path="m6512,550l6512,401e" filled="false" stroked="true" strokeweight=".44688pt" strokecolor="#000000">
                <v:path arrowok="t"/>
              </v:shape>
            </v:group>
            <v:group style="position:absolute;left:6983;top:401;width:2;height:150" coordorigin="6983,401" coordsize="2,150">
              <v:shape style="position:absolute;left:6983;top:401;width:2;height:150" coordorigin="6983,401" coordsize="0,150" path="m6983,550l6983,401e" filled="false" stroked="true" strokeweight=".44688pt" strokecolor="#000000">
                <v:path arrowok="t"/>
              </v:shape>
            </v:group>
            <v:group style="position:absolute;left:7689;top:401;width:2;height:150" coordorigin="7689,401" coordsize="2,150">
              <v:shape style="position:absolute;left:7689;top:401;width:2;height:150" coordorigin="7689,401" coordsize="0,150" path="m7689,550l7689,401e" filled="false" stroked="true" strokeweight=".44688pt" strokecolor="#000000">
                <v:path arrowok="t"/>
              </v:shape>
            </v:group>
            <v:group style="position:absolute;left:7727;top:401;width:2;height:150" coordorigin="7727,401" coordsize="2,150">
              <v:shape style="position:absolute;left:7727;top:401;width:2;height:150" coordorigin="7727,401" coordsize="0,150" path="m7727,550l7727,401e" filled="false" stroked="true" strokeweight=".44688pt" strokecolor="#000000">
                <v:path arrowok="t"/>
              </v:shape>
            </v:group>
            <v:group style="position:absolute;left:9426;top:401;width:2;height:150" coordorigin="9426,401" coordsize="2,150">
              <v:shape style="position:absolute;left:9426;top:401;width:2;height:150" coordorigin="9426,401" coordsize="0,150" path="m9426,550l9426,401e" filled="false" stroked="true" strokeweight=".44688pt" strokecolor="#000000">
                <v:path arrowok="t"/>
              </v:shape>
            </v:group>
            <v:group style="position:absolute;left:10802;top:401;width:2;height:150" coordorigin="10802,401" coordsize="2,150">
              <v:shape style="position:absolute;left:10802;top:401;width:2;height:150" coordorigin="10802,401" coordsize="0,150" path="m10802,550l10802,401e" filled="false" stroked="true" strokeweight=".44688pt" strokecolor="#000000">
                <v:path arrowok="t"/>
              </v:shape>
            </v:group>
            <v:group style="position:absolute;left:6510;top:738;width:4293;height:2" coordorigin="6510,738" coordsize="4293,2">
              <v:shape style="position:absolute;left:6510;top:738;width:4293;height:2" coordorigin="6510,738" coordsize="4293,0" path="m6510,738l10802,738e" filled="false" stroked="true" strokeweight=".44688pt" strokecolor="#000000">
                <v:path arrowok="t"/>
              </v:shape>
            </v:group>
            <v:group style="position:absolute;left:6512;top:743;width:2;height:150" coordorigin="6512,743" coordsize="2,150">
              <v:shape style="position:absolute;left:6512;top:743;width:2;height:150" coordorigin="6512,743" coordsize="0,150" path="m6512,892l6512,743e" filled="false" stroked="true" strokeweight=".44688pt" strokecolor="#000000">
                <v:path arrowok="t"/>
              </v:shape>
              <v:shape style="position:absolute;left:6507;top:401;width:4299;height:492" type="#_x0000_t75" stroked="false">
                <v:imagedata r:id="rId24" o:title=""/>
              </v:shape>
            </v:group>
            <v:group style="position:absolute;left:6983;top:743;width:2;height:150" coordorigin="6983,743" coordsize="2,150">
              <v:shape style="position:absolute;left:6983;top:743;width:2;height:150" coordorigin="6983,743" coordsize="0,150" path="m6983,892l6983,743e" filled="false" stroked="true" strokeweight=".44688pt" strokecolor="#000000">
                <v:path arrowok="t"/>
              </v:shape>
            </v:group>
            <v:group style="position:absolute;left:7689;top:743;width:2;height:150" coordorigin="7689,743" coordsize="2,150">
              <v:shape style="position:absolute;left:7689;top:743;width:2;height:150" coordorigin="7689,743" coordsize="0,150" path="m7689,892l7689,743e" filled="false" stroked="true" strokeweight=".44688pt" strokecolor="#000000">
                <v:path arrowok="t"/>
              </v:shape>
            </v:group>
            <v:group style="position:absolute;left:7727;top:743;width:2;height:150" coordorigin="7727,743" coordsize="2,150">
              <v:shape style="position:absolute;left:7727;top:743;width:2;height:150" coordorigin="7727,743" coordsize="0,150" path="m7727,892l7727,743e" filled="false" stroked="true" strokeweight=".44688pt" strokecolor="#000000">
                <v:path arrowok="t"/>
              </v:shape>
            </v:group>
            <v:group style="position:absolute;left:9426;top:743;width:2;height:150" coordorigin="9426,743" coordsize="2,150">
              <v:shape style="position:absolute;left:9426;top:743;width:2;height:150" coordorigin="9426,743" coordsize="0,150" path="m9426,892l9426,743e" filled="false" stroked="true" strokeweight=".44688pt" strokecolor="#000000">
                <v:path arrowok="t"/>
              </v:shape>
            </v:group>
            <v:group style="position:absolute;left:10802;top:743;width:2;height:150" coordorigin="10802,743" coordsize="2,150">
              <v:shape style="position:absolute;left:10802;top:743;width:2;height:150" coordorigin="10802,743" coordsize="0,150" path="m10802,892l10802,743e" filled="false" stroked="true" strokeweight=".44688pt" strokecolor="#000000">
                <v:path arrowok="t"/>
              </v:shape>
              <v:shape style="position:absolute;left:6505;top:743;width:4301;height:1352" type="#_x0000_t75" stroked="false">
                <v:imagedata r:id="rId25" o:title=""/>
              </v:shape>
              <v:shape style="position:absolute;left:6566;top:407;width:774;height:130" type="#_x0000_t202" filled="false" stroked="false">
                <v:textbox inset="0,0,0,0">
                  <w:txbxContent>
                    <w:p>
                      <w:pPr>
                        <w:tabs>
                          <w:tab w:pos="471" w:val="left" w:leader="none"/>
                        </w:tabs>
                        <w:spacing w:line="127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Dat</w:t>
                      </w:r>
                      <w:r>
                        <w:rPr>
                          <w:rFonts w:ascii="Times New Roman"/>
                          <w:sz w:val="13"/>
                        </w:rPr>
                        <w:t>a</w:t>
                        <w:tab/>
                        <w:t>E</w:t>
                      </w:r>
                      <w:r>
                        <w:rPr>
                          <w:rFonts w:ascii="Times New Roman"/>
                          <w:spacing w:val="-3"/>
                          <w:sz w:val="13"/>
                        </w:rPr>
                        <w:t>v</w:t>
                      </w:r>
                      <w:r>
                        <w:rPr>
                          <w:rFonts w:ascii="Times New Roman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z w:val="13"/>
                        </w:rPr>
                        <w:t>t</w:t>
                      </w:r>
                    </w:p>
                  </w:txbxContent>
                </v:textbox>
                <w10:wrap type="none"/>
              </v:shape>
              <v:shape style="position:absolute;left:7781;top:407;width:2965;height:130" type="#_x0000_t202" filled="false" stroked="false">
                <v:textbox inset="0,0,0,0">
                  <w:txbxContent>
                    <w:p>
                      <w:pPr>
                        <w:spacing w:line="127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P</w:t>
                      </w:r>
                      <w:r>
                        <w:rPr>
                          <w:rFonts w:ascii="Times New Roman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z w:val="13"/>
                        </w:rPr>
                        <w:t>ce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nt</w:t>
                      </w:r>
                      <w:r>
                        <w:rPr>
                          <w:rFonts w:ascii="Times New Roman"/>
                          <w:sz w:val="13"/>
                        </w:rPr>
                        <w:t>%</w:t>
                      </w:r>
                      <w:r>
                        <w:rPr>
                          <w:rFonts w:ascii="Times New Roman"/>
                          <w:spacing w:val="13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sz w:val="13"/>
                        </w:rPr>
                        <w:t>f</w:t>
                      </w:r>
                      <w:r>
                        <w:rPr>
                          <w:rFonts w:ascii="Times New Roman"/>
                          <w:spacing w:val="13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3"/>
                          <w:sz w:val="13"/>
                        </w:rPr>
                        <w:t>v</w:t>
                      </w:r>
                      <w:r>
                        <w:rPr>
                          <w:rFonts w:ascii="Times New Roman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nt</w:t>
                      </w:r>
                      <w:r>
                        <w:rPr>
                          <w:rFonts w:ascii="Times New Roman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1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z w:val="13"/>
                        </w:rPr>
                        <w:t>c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orr</w:t>
                      </w:r>
                      <w:r>
                        <w:rPr>
                          <w:rFonts w:ascii="Times New Roman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l</w:t>
                      </w:r>
                      <w:r>
                        <w:rPr>
                          <w:rFonts w:ascii="Times New Roman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t</w:t>
                      </w:r>
                      <w:r>
                        <w:rPr>
                          <w:rFonts w:ascii="Times New Roman"/>
                          <w:sz w:val="13"/>
                        </w:rPr>
                        <w:t>ed  </w:t>
                      </w:r>
                      <w:r>
                        <w:rPr>
                          <w:rFonts w:ascii="Times New Roman"/>
                          <w:spacing w:val="16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P</w:t>
                      </w:r>
                      <w:r>
                        <w:rPr>
                          <w:rFonts w:ascii="Times New Roman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z w:val="13"/>
                        </w:rPr>
                        <w:t>cen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t</w:t>
                      </w:r>
                      <w:r>
                        <w:rPr>
                          <w:rFonts w:ascii="Times New Roman"/>
                          <w:sz w:val="13"/>
                        </w:rPr>
                        <w:t>%</w:t>
                      </w:r>
                      <w:r>
                        <w:rPr>
                          <w:rFonts w:ascii="Times New Roman"/>
                          <w:spacing w:val="13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z w:val="13"/>
                        </w:rPr>
                        <w:t>of</w:t>
                      </w:r>
                      <w:r>
                        <w:rPr>
                          <w:rFonts w:ascii="Times New Roman"/>
                          <w:spacing w:val="11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z w:val="13"/>
                        </w:rPr>
                        <w:t>a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l</w:t>
                      </w:r>
                      <w:r>
                        <w:rPr>
                          <w:rFonts w:ascii="Times New Roman"/>
                          <w:sz w:val="13"/>
                        </w:rPr>
                        <w:t>l</w:t>
                      </w:r>
                      <w:r>
                        <w:rPr>
                          <w:rFonts w:ascii="Times New Roman"/>
                          <w:spacing w:val="14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1"/>
                          <w:sz w:val="13"/>
                        </w:rPr>
                        <w:t>T</w:t>
                      </w:r>
                      <w:r>
                        <w:rPr>
                          <w:rFonts w:ascii="Times New Roman"/>
                          <w:sz w:val="13"/>
                        </w:rPr>
                        <w:t>ype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-</w:t>
                      </w:r>
                      <w:r>
                        <w:rPr>
                          <w:rFonts w:ascii="Times New Roman"/>
                          <w:sz w:val="13"/>
                        </w:rPr>
                        <w:t>X</w:t>
                      </w:r>
                    </w:p>
                  </w:txbxContent>
                </v:textbox>
                <w10:wrap type="none"/>
              </v:shape>
              <v:shape style="position:absolute;left:6510;top:548;width:4293;height:1524" type="#_x0000_t202" filled="false" stroked="false">
                <v:textbox inset="0,0,0,0">
                  <w:txbxContent>
                    <w:p>
                      <w:pPr>
                        <w:tabs>
                          <w:tab w:pos="1626" w:val="left" w:leader="none"/>
                          <w:tab w:pos="3168" w:val="left" w:leader="none"/>
                          <w:tab w:pos="4292" w:val="left" w:leader="none"/>
                        </w:tabs>
                        <w:spacing w:line="133" w:lineRule="exact" w:before="0"/>
                        <w:ind w:left="527" w:right="0" w:hanging="528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sz w:val="13"/>
                        </w:rPr>
                      </w:r>
                      <w:r>
                        <w:rPr>
                          <w:rFonts w:ascii="Times New Roman"/>
                          <w:sz w:val="13"/>
                          <w:u w:val="single" w:color="000000"/>
                        </w:rPr>
                        <w:t> </w:t>
                      </w:r>
                      <w:r>
                        <w:rPr>
                          <w:rFonts w:ascii="Times New Roman"/>
                          <w:spacing w:val="-9"/>
                          <w:sz w:val="13"/>
                          <w:u w:val="single" w:color="00000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13"/>
                          <w:u w:val="single" w:color="000000"/>
                        </w:rPr>
                        <w:t>Source</w:t>
                      </w:r>
                      <w:r>
                        <w:rPr>
                          <w:rFonts w:ascii="Times New Roman"/>
                          <w:sz w:val="13"/>
                          <w:u w:val="single" w:color="000000"/>
                        </w:rPr>
                        <w:t>  </w:t>
                      </w:r>
                      <w:r>
                        <w:rPr>
                          <w:rFonts w:ascii="Times New Roman"/>
                          <w:spacing w:val="14"/>
                          <w:sz w:val="13"/>
                          <w:u w:val="single" w:color="000000"/>
                        </w:rPr>
                        <w:t> </w:t>
                      </w:r>
                      <w:r>
                        <w:rPr>
                          <w:rFonts w:ascii="Times New Roman"/>
                          <w:spacing w:val="-11"/>
                          <w:sz w:val="13"/>
                          <w:u w:val="single" w:color="000000"/>
                        </w:rPr>
                        <w:t>T</w:t>
                      </w:r>
                      <w:r>
                        <w:rPr>
                          <w:rFonts w:ascii="Times New Roman"/>
                          <w:spacing w:val="-1"/>
                          <w:sz w:val="13"/>
                          <w:u w:val="single" w:color="000000"/>
                        </w:rPr>
                        <w:t>ype-X</w:t>
                      </w:r>
                      <w:r>
                        <w:rPr>
                          <w:rFonts w:ascii="Times New Roman"/>
                          <w:sz w:val="13"/>
                          <w:u w:val="single" w:color="000000"/>
                        </w:rPr>
                        <w:t> </w:t>
                        <w:tab/>
                      </w:r>
                      <w:r>
                        <w:rPr>
                          <w:rFonts w:ascii="Times New Roman"/>
                          <w:spacing w:val="-1"/>
                          <w:sz w:val="13"/>
                          <w:u w:val="single" w:color="000000"/>
                        </w:rPr>
                        <w:t>with</w:t>
                      </w:r>
                      <w:r>
                        <w:rPr>
                          <w:rFonts w:ascii="Times New Roman"/>
                          <w:sz w:val="13"/>
                          <w:u w:val="single" w:color="000000"/>
                        </w:rPr>
                        <w:t> </w:t>
                      </w:r>
                      <w:r>
                        <w:rPr>
                          <w:rFonts w:ascii="Times New Roman"/>
                          <w:spacing w:val="-18"/>
                          <w:sz w:val="13"/>
                          <w:u w:val="single" w:color="00000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13"/>
                          <w:u w:val="single" w:color="000000"/>
                        </w:rPr>
                        <w:t>m</w:t>
                      </w:r>
                      <w:r>
                        <w:rPr>
                          <w:rFonts w:ascii="Times New Roman"/>
                          <w:sz w:val="13"/>
                          <w:u w:val="single" w:color="000000"/>
                        </w:rPr>
                        <w:t>ac</w:t>
                      </w:r>
                      <w:r>
                        <w:rPr>
                          <w:rFonts w:ascii="Times New Roman"/>
                          <w:spacing w:val="-1"/>
                          <w:sz w:val="13"/>
                          <w:u w:val="single" w:color="000000"/>
                        </w:rPr>
                        <w:t>hine</w:t>
                      </w:r>
                      <w:r>
                        <w:rPr>
                          <w:rFonts w:ascii="Times New Roman"/>
                          <w:spacing w:val="12"/>
                          <w:sz w:val="13"/>
                          <w:u w:val="single" w:color="00000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13"/>
                          <w:u w:val="single" w:color="000000"/>
                        </w:rPr>
                        <w:t>r</w:t>
                      </w:r>
                      <w:r>
                        <w:rPr>
                          <w:rFonts w:ascii="Times New Roman"/>
                          <w:sz w:val="13"/>
                          <w:u w:val="single" w:color="000000"/>
                        </w:rPr>
                        <w:t>e</w:t>
                      </w:r>
                      <w:r>
                        <w:rPr>
                          <w:rFonts w:ascii="Times New Roman"/>
                          <w:spacing w:val="-1"/>
                          <w:sz w:val="13"/>
                          <w:u w:val="single" w:color="000000"/>
                        </w:rPr>
                        <w:t>m</w:t>
                      </w:r>
                      <w:r>
                        <w:rPr>
                          <w:rFonts w:ascii="Times New Roman"/>
                          <w:spacing w:val="-3"/>
                          <w:sz w:val="13"/>
                          <w:u w:val="single" w:color="000000"/>
                        </w:rPr>
                        <w:t>ov</w:t>
                      </w:r>
                      <w:r>
                        <w:rPr>
                          <w:rFonts w:ascii="Times New Roman"/>
                          <w:sz w:val="13"/>
                          <w:u w:val="single" w:color="000000"/>
                        </w:rPr>
                        <w:t>a</w:t>
                      </w:r>
                      <w:r>
                        <w:rPr>
                          <w:rFonts w:ascii="Times New Roman"/>
                          <w:spacing w:val="-1"/>
                          <w:sz w:val="13"/>
                          <w:u w:val="single" w:color="000000"/>
                        </w:rPr>
                        <w:t>ls</w:t>
                      </w:r>
                      <w:r>
                        <w:rPr>
                          <w:rFonts w:ascii="Times New Roman"/>
                          <w:sz w:val="13"/>
                          <w:u w:val="single" w:color="000000"/>
                        </w:rPr>
                        <w:t> </w:t>
                        <w:tab/>
                      </w:r>
                      <w:r>
                        <w:rPr>
                          <w:rFonts w:ascii="Times New Roman"/>
                          <w:spacing w:val="-2"/>
                          <w:sz w:val="13"/>
                          <w:u w:val="single" w:color="000000"/>
                        </w:rPr>
                        <w:t>e</w:t>
                      </w:r>
                      <w:r>
                        <w:rPr>
                          <w:rFonts w:ascii="Times New Roman"/>
                          <w:spacing w:val="-3"/>
                          <w:sz w:val="13"/>
                          <w:u w:val="single" w:color="000000"/>
                        </w:rPr>
                        <w:t>v</w:t>
                      </w:r>
                      <w:r>
                        <w:rPr>
                          <w:rFonts w:ascii="Times New Roman"/>
                          <w:sz w:val="13"/>
                          <w:u w:val="single" w:color="000000"/>
                        </w:rPr>
                        <w:t>e</w:t>
                      </w:r>
                      <w:r>
                        <w:rPr>
                          <w:rFonts w:ascii="Times New Roman"/>
                          <w:spacing w:val="-1"/>
                          <w:sz w:val="13"/>
                          <w:u w:val="single" w:color="000000"/>
                        </w:rPr>
                        <w:t>nts</w:t>
                      </w:r>
                      <w:r>
                        <w:rPr>
                          <w:rFonts w:ascii="Times New Roman"/>
                          <w:spacing w:val="11"/>
                          <w:sz w:val="13"/>
                          <w:u w:val="single" w:color="00000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13"/>
                          <w:u w:val="single" w:color="000000"/>
                        </w:rPr>
                        <w:t>in</w:t>
                      </w:r>
                      <w:r>
                        <w:rPr>
                          <w:rFonts w:ascii="Times New Roman"/>
                          <w:sz w:val="13"/>
                          <w:u w:val="single" w:color="000000"/>
                        </w:rPr>
                        <w:t> </w:t>
                      </w:r>
                      <w:r>
                        <w:rPr>
                          <w:rFonts w:ascii="Times New Roman"/>
                          <w:spacing w:val="-18"/>
                          <w:sz w:val="13"/>
                          <w:u w:val="single" w:color="00000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13"/>
                          <w:u w:val="single" w:color="000000"/>
                        </w:rPr>
                        <w:t>the</w:t>
                      </w:r>
                      <w:r>
                        <w:rPr>
                          <w:rFonts w:ascii="Times New Roman"/>
                          <w:spacing w:val="13"/>
                          <w:sz w:val="13"/>
                          <w:u w:val="single" w:color="000000"/>
                        </w:rPr>
                        <w:t> </w:t>
                      </w:r>
                      <w:r>
                        <w:rPr>
                          <w:rFonts w:ascii="Times New Roman"/>
                          <w:sz w:val="13"/>
                          <w:u w:val="single" w:color="000000"/>
                        </w:rPr>
                        <w:t>c</w:t>
                      </w:r>
                      <w:r>
                        <w:rPr>
                          <w:rFonts w:ascii="Times New Roman"/>
                          <w:spacing w:val="-1"/>
                          <w:sz w:val="13"/>
                          <w:u w:val="single" w:color="000000"/>
                        </w:rPr>
                        <w:t>lu</w:t>
                      </w:r>
                      <w:r>
                        <w:rPr>
                          <w:rFonts w:ascii="Times New Roman"/>
                          <w:sz w:val="13"/>
                          <w:u w:val="single" w:color="000000"/>
                        </w:rPr>
                        <w:t>s</w:t>
                      </w:r>
                      <w:r>
                        <w:rPr>
                          <w:rFonts w:ascii="Times New Roman"/>
                          <w:spacing w:val="-1"/>
                          <w:sz w:val="13"/>
                          <w:u w:val="single" w:color="000000"/>
                        </w:rPr>
                        <w:t>t</w:t>
                      </w:r>
                      <w:r>
                        <w:rPr>
                          <w:rFonts w:ascii="Times New Roman"/>
                          <w:sz w:val="13"/>
                          <w:u w:val="single" w:color="000000"/>
                        </w:rPr>
                        <w:t>er</w:t>
                      </w:r>
                      <w:r>
                        <w:rPr>
                          <w:rFonts w:ascii="Times New Roman"/>
                          <w:sz w:val="13"/>
                          <w:u w:val="single" w:color="000000"/>
                        </w:rPr>
                        <w:t> </w:t>
                        <w:tab/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  <w:p>
                      <w:pPr>
                        <w:tabs>
                          <w:tab w:pos="2621" w:val="left" w:leader="none"/>
                          <w:tab w:pos="3997" w:val="left" w:leader="none"/>
                        </w:tabs>
                        <w:spacing w:line="154" w:lineRule="exact" w:before="45"/>
                        <w:ind w:left="527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EVICT</w:t>
                        <w:tab/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91</w:t>
                      </w:r>
                      <w:r>
                        <w:rPr>
                          <w:rFonts w:ascii="Times New Roman"/>
                          <w:sz w:val="13"/>
                        </w:rPr>
                        <w:t>%</w:t>
                        <w:tab/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16%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  <w:p>
                      <w:pPr>
                        <w:tabs>
                          <w:tab w:pos="2589" w:val="left" w:leader="none"/>
                          <w:tab w:pos="3901" w:val="left" w:leader="none"/>
                        </w:tabs>
                        <w:spacing w:line="149" w:lineRule="exact" w:before="0"/>
                        <w:ind w:left="527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KILL</w:t>
                        <w:tab/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8</w:t>
                      </w:r>
                      <w:r>
                        <w:rPr>
                          <w:rFonts w:ascii="Times New Roman"/>
                          <w:spacing w:val="1"/>
                          <w:sz w:val="13"/>
                        </w:rPr>
                        <w:t>.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4</w:t>
                      </w:r>
                      <w:r>
                        <w:rPr>
                          <w:rFonts w:ascii="Times New Roman"/>
                          <w:sz w:val="13"/>
                        </w:rPr>
                        <w:t>%</w:t>
                        <w:tab/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0</w:t>
                      </w:r>
                      <w:r>
                        <w:rPr>
                          <w:rFonts w:ascii="Times New Roman"/>
                          <w:spacing w:val="1"/>
                          <w:sz w:val="13"/>
                        </w:rPr>
                        <w:t>.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04%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  <w:p>
                      <w:pPr>
                        <w:tabs>
                          <w:tab w:pos="2589" w:val="left" w:leader="none"/>
                          <w:tab w:pos="3836" w:val="left" w:leader="none"/>
                        </w:tabs>
                        <w:spacing w:line="149" w:lineRule="exact" w:before="0"/>
                        <w:ind w:left="527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FAIL</w:t>
                        <w:tab/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0</w:t>
                      </w:r>
                      <w:r>
                        <w:rPr>
                          <w:rFonts w:ascii="Times New Roman"/>
                          <w:spacing w:val="1"/>
                          <w:sz w:val="13"/>
                        </w:rPr>
                        <w:t>.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3</w:t>
                      </w:r>
                      <w:r>
                        <w:rPr>
                          <w:rFonts w:ascii="Times New Roman"/>
                          <w:sz w:val="13"/>
                        </w:rPr>
                        <w:t>%</w:t>
                        <w:tab/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0</w:t>
                      </w:r>
                      <w:r>
                        <w:rPr>
                          <w:rFonts w:ascii="Times New Roman"/>
                          <w:spacing w:val="1"/>
                          <w:sz w:val="13"/>
                        </w:rPr>
                        <w:t>.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004%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  <w:p>
                      <w:pPr>
                        <w:tabs>
                          <w:tab w:pos="2589" w:val="left" w:leader="none"/>
                          <w:tab w:pos="4062" w:val="left" w:leader="none"/>
                        </w:tabs>
                        <w:spacing w:line="152" w:lineRule="exact" w:before="0"/>
                        <w:ind w:left="527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LOST</w:t>
                        <w:tab/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0</w:t>
                      </w:r>
                      <w:r>
                        <w:rPr>
                          <w:rFonts w:ascii="Times New Roman"/>
                          <w:spacing w:val="1"/>
                          <w:sz w:val="13"/>
                        </w:rPr>
                        <w:t>.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3</w:t>
                      </w:r>
                      <w:r>
                        <w:rPr>
                          <w:rFonts w:ascii="Times New Roman"/>
                          <w:sz w:val="13"/>
                        </w:rPr>
                        <w:t>%</w:t>
                        <w:tab/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1%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  <w:p>
                      <w:pPr>
                        <w:tabs>
                          <w:tab w:pos="2621" w:val="left" w:leader="none"/>
                          <w:tab w:pos="4062" w:val="left" w:leader="none"/>
                        </w:tabs>
                        <w:spacing w:line="152" w:lineRule="exact" w:before="0"/>
                        <w:ind w:left="527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SYSKILL</w:t>
                        <w:tab/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48</w:t>
                      </w:r>
                      <w:r>
                        <w:rPr>
                          <w:rFonts w:ascii="Times New Roman"/>
                          <w:sz w:val="13"/>
                        </w:rPr>
                        <w:t>%</w:t>
                        <w:tab/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3%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  <w:p>
                      <w:pPr>
                        <w:tabs>
                          <w:tab w:pos="2621" w:val="left" w:leader="none"/>
                          <w:tab w:pos="3966" w:val="left" w:leader="none"/>
                        </w:tabs>
                        <w:spacing w:line="149" w:lineRule="exact" w:before="0"/>
                        <w:ind w:left="527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KILL</w:t>
                        <w:tab/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29</w:t>
                      </w:r>
                      <w:r>
                        <w:rPr>
                          <w:rFonts w:ascii="Times New Roman"/>
                          <w:sz w:val="13"/>
                        </w:rPr>
                        <w:t>%</w:t>
                        <w:tab/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4</w:t>
                      </w:r>
                      <w:r>
                        <w:rPr>
                          <w:rFonts w:ascii="Times New Roman"/>
                          <w:spacing w:val="1"/>
                          <w:sz w:val="13"/>
                        </w:rPr>
                        <w:t>.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8%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  <w:p>
                      <w:pPr>
                        <w:tabs>
                          <w:tab w:pos="2621" w:val="left" w:leader="none"/>
                          <w:tab w:pos="4062" w:val="left" w:leader="none"/>
                        </w:tabs>
                        <w:spacing w:line="149" w:lineRule="exact" w:before="0"/>
                        <w:ind w:left="527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ABORT</w:t>
                        <w:tab/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14</w:t>
                      </w:r>
                      <w:r>
                        <w:rPr>
                          <w:rFonts w:ascii="Times New Roman"/>
                          <w:sz w:val="13"/>
                        </w:rPr>
                        <w:t>%</w:t>
                        <w:tab/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3%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  <w:p>
                      <w:pPr>
                        <w:tabs>
                          <w:tab w:pos="2685" w:val="left" w:leader="none"/>
                          <w:tab w:pos="3966" w:val="left" w:leader="none"/>
                        </w:tabs>
                        <w:spacing w:line="147" w:lineRule="exact" w:before="0"/>
                        <w:ind w:left="527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Courier New"/>
                          <w:sz w:val="13"/>
                        </w:rPr>
                        <w:t>FAIL</w:t>
                        <w:tab/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2</w:t>
                      </w:r>
                      <w:r>
                        <w:rPr>
                          <w:rFonts w:ascii="Times New Roman"/>
                          <w:sz w:val="13"/>
                        </w:rPr>
                        <w:t>%</w:t>
                        <w:tab/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5</w:t>
                      </w:r>
                      <w:r>
                        <w:rPr>
                          <w:rFonts w:ascii="Times New Roman"/>
                          <w:spacing w:val="1"/>
                          <w:sz w:val="13"/>
                        </w:rPr>
                        <w:t>.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4%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  <w:p>
                      <w:pPr>
                        <w:tabs>
                          <w:tab w:pos="2685" w:val="left" w:leader="none"/>
                          <w:tab w:pos="4062" w:val="left" w:leader="none"/>
                        </w:tabs>
                        <w:spacing w:line="143" w:lineRule="exact" w:before="0"/>
                        <w:ind w:left="527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(Unkn</w:t>
                      </w:r>
                      <w:r>
                        <w:rPr>
                          <w:rFonts w:ascii="Times New Roman"/>
                          <w:spacing w:val="-3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wn</w:t>
                      </w:r>
                      <w:r>
                        <w:rPr>
                          <w:rFonts w:ascii="Times New Roman"/>
                          <w:sz w:val="13"/>
                        </w:rPr>
                        <w:t>)</w:t>
                        <w:tab/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7</w:t>
                      </w:r>
                      <w:r>
                        <w:rPr>
                          <w:rFonts w:ascii="Times New Roman"/>
                          <w:sz w:val="13"/>
                        </w:rPr>
                        <w:t>%</w:t>
                        <w:tab/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7%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shape style="position:absolute;margin-left:326.714966pt;margin-top:41.508736pt;width:8.65pt;height:50.15pt;mso-position-horizontal-relative:page;mso-position-vertical-relative:paragraph;z-index:4552" type="#_x0000_t202" filled="false" stroked="false">
            <v:textbox inset="0,0,0,0" style="layout-flow:vertical;mso-layout-flow-alt:bottom-to-top">
              <w:txbxContent>
                <w:p>
                  <w:pPr>
                    <w:tabs>
                      <w:tab w:pos="600" w:val="left" w:leader="none"/>
                    </w:tabs>
                    <w:spacing w:line="149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3"/>
                      <w:szCs w:val="13"/>
                    </w:rPr>
                  </w:pPr>
                  <w:r>
                    <w:rPr>
                      <w:rFonts w:ascii="Times New Roman"/>
                      <w:spacing w:val="1"/>
                      <w:sz w:val="13"/>
                    </w:rPr>
                    <w:t>L</w:t>
                  </w:r>
                  <w:r>
                    <w:rPr>
                      <w:rFonts w:ascii="Times New Roman"/>
                      <w:sz w:val="13"/>
                    </w:rPr>
                    <w:t>ANL</w:t>
                    <w:tab/>
                  </w:r>
                  <w:r>
                    <w:rPr>
                      <w:rFonts w:ascii="Times New Roman"/>
                      <w:spacing w:val="-1"/>
                      <w:sz w:val="13"/>
                    </w:rPr>
                    <w:t>Google</w:t>
                  </w:r>
                  <w:r>
                    <w:rPr>
                      <w:rFonts w:ascii="Times New Roman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pacing w:val="6"/>
          <w:sz w:val="15"/>
        </w:rPr>
        <w:t>B</w:t>
      </w:r>
      <w:r>
        <w:rPr>
          <w:rFonts w:ascii="Times New Roman"/>
          <w:spacing w:val="6"/>
          <w:sz w:val="12"/>
        </w:rPr>
        <w:t>REAKDOWN </w:t>
      </w:r>
      <w:r>
        <w:rPr>
          <w:rFonts w:ascii="Times New Roman"/>
          <w:spacing w:val="4"/>
          <w:sz w:val="12"/>
        </w:rPr>
        <w:t>OF </w:t>
      </w:r>
      <w:r>
        <w:rPr>
          <w:rFonts w:ascii="Times New Roman"/>
          <w:spacing w:val="3"/>
          <w:sz w:val="12"/>
        </w:rPr>
        <w:t>TASK </w:t>
      </w:r>
      <w:r>
        <w:rPr>
          <w:rFonts w:ascii="Times New Roman"/>
          <w:spacing w:val="5"/>
          <w:sz w:val="12"/>
        </w:rPr>
        <w:t>AND JOB </w:t>
      </w:r>
      <w:r>
        <w:rPr>
          <w:rFonts w:ascii="Times New Roman"/>
          <w:spacing w:val="6"/>
          <w:sz w:val="12"/>
        </w:rPr>
        <w:t>EVENTS </w:t>
      </w:r>
      <w:r>
        <w:rPr>
          <w:rFonts w:ascii="Times New Roman"/>
          <w:spacing w:val="5"/>
          <w:sz w:val="12"/>
        </w:rPr>
        <w:t>CORRELATED </w:t>
      </w:r>
      <w:r>
        <w:rPr>
          <w:rFonts w:ascii="Times New Roman"/>
          <w:spacing w:val="6"/>
          <w:sz w:val="12"/>
        </w:rPr>
        <w:t>WITH</w:t>
      </w:r>
      <w:r>
        <w:rPr>
          <w:rFonts w:ascii="Times New Roman"/>
          <w:spacing w:val="32"/>
          <w:sz w:val="12"/>
        </w:rPr>
        <w:t> </w:t>
      </w:r>
      <w:r>
        <w:rPr>
          <w:rFonts w:ascii="Times New Roman"/>
          <w:spacing w:val="7"/>
          <w:sz w:val="12"/>
        </w:rPr>
        <w:t>MACHINE</w:t>
      </w:r>
      <w:r>
        <w:rPr>
          <w:rFonts w:ascii="Times New Roman"/>
          <w:spacing w:val="8"/>
          <w:w w:val="98"/>
          <w:sz w:val="12"/>
        </w:rPr>
        <w:t> </w:t>
      </w:r>
      <w:r>
        <w:rPr>
          <w:rFonts w:ascii="Times New Roman"/>
          <w:spacing w:val="4"/>
          <w:sz w:val="12"/>
        </w:rPr>
        <w:t>OUTAGES </w:t>
      </w:r>
      <w:r>
        <w:rPr>
          <w:rFonts w:ascii="Times New Roman"/>
          <w:spacing w:val="-4"/>
          <w:sz w:val="12"/>
        </w:rPr>
        <w:t>AT  </w:t>
      </w:r>
      <w:r>
        <w:rPr>
          <w:rFonts w:ascii="Times New Roman"/>
          <w:spacing w:val="5"/>
          <w:sz w:val="12"/>
        </w:rPr>
        <w:t>THE </w:t>
      </w:r>
      <w:r>
        <w:rPr>
          <w:rFonts w:ascii="Times New Roman"/>
          <w:spacing w:val="6"/>
          <w:sz w:val="15"/>
        </w:rPr>
        <w:t>G</w:t>
      </w:r>
      <w:r>
        <w:rPr>
          <w:rFonts w:ascii="Times New Roman"/>
          <w:spacing w:val="6"/>
          <w:sz w:val="12"/>
        </w:rPr>
        <w:t>OOGLE </w:t>
      </w:r>
      <w:r>
        <w:rPr>
          <w:rFonts w:ascii="Times New Roman"/>
          <w:spacing w:val="5"/>
          <w:sz w:val="12"/>
        </w:rPr>
        <w:t>AND </w:t>
      </w:r>
      <w:r>
        <w:rPr>
          <w:rFonts w:ascii="Times New Roman"/>
          <w:spacing w:val="6"/>
          <w:sz w:val="15"/>
        </w:rPr>
        <w:t>LANL </w:t>
      </w:r>
      <w:r>
        <w:rPr>
          <w:rFonts w:ascii="Times New Roman"/>
          <w:spacing w:val="6"/>
          <w:sz w:val="12"/>
        </w:rPr>
        <w:t>CLUSTERS</w:t>
      </w:r>
      <w:r>
        <w:rPr>
          <w:rFonts w:ascii="Times New Roman"/>
          <w:spacing w:val="6"/>
          <w:sz w:val="15"/>
        </w:rPr>
        <w:t>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256" w:lineRule="auto" w:before="83"/>
        <w:ind w:left="101" w:right="1264" w:firstLine="0"/>
        <w:jc w:val="both"/>
      </w:pPr>
      <w:r>
        <w:rPr>
          <w:rFonts w:ascii="Times New Roman"/>
          <w:i/>
          <w:w w:val="105"/>
        </w:rPr>
        <w:t>machine events </w:t>
      </w:r>
      <w:r>
        <w:rPr>
          <w:w w:val="105"/>
        </w:rPr>
        <w:t>with the traces on </w:t>
      </w:r>
      <w:r>
        <w:rPr>
          <w:rFonts w:ascii="Times New Roman"/>
          <w:i/>
          <w:w w:val="105"/>
        </w:rPr>
        <w:t>job events</w:t>
      </w:r>
      <w:r>
        <w:rPr>
          <w:w w:val="105"/>
        </w:rPr>
        <w:t>. </w:t>
      </w:r>
      <w:r>
        <w:rPr>
          <w:spacing w:val="-9"/>
          <w:w w:val="105"/>
        </w:rPr>
        <w:t>We </w:t>
      </w:r>
      <w:r>
        <w:rPr>
          <w:w w:val="105"/>
        </w:rPr>
        <w:t>are</w:t>
      </w:r>
      <w:r>
        <w:rPr>
          <w:spacing w:val="16"/>
          <w:w w:val="105"/>
        </w:rPr>
        <w:t> </w:t>
      </w:r>
      <w:r>
        <w:rPr>
          <w:w w:val="105"/>
        </w:rPr>
        <w:t>particu-</w:t>
      </w:r>
      <w:r>
        <w:rPr>
          <w:w w:val="103"/>
        </w:rPr>
        <w:t> </w:t>
      </w:r>
      <w:r>
        <w:rPr>
          <w:w w:val="105"/>
        </w:rPr>
        <w:t>larly interested in quantifying the fraction of job</w:t>
      </w:r>
      <w:r>
        <w:rPr>
          <w:spacing w:val="26"/>
          <w:w w:val="105"/>
        </w:rPr>
        <w:t> </w:t>
      </w:r>
      <w:r>
        <w:rPr>
          <w:w w:val="105"/>
        </w:rPr>
        <w:t>terminations</w:t>
      </w:r>
      <w:r>
        <w:rPr>
          <w:w w:val="103"/>
        </w:rPr>
        <w:t> </w:t>
      </w:r>
      <w:r>
        <w:rPr>
          <w:w w:val="105"/>
        </w:rPr>
        <w:t>that can be attributed to machine outages. Therefore, we</w:t>
      </w:r>
      <w:r>
        <w:rPr>
          <w:spacing w:val="11"/>
          <w:w w:val="105"/>
        </w:rPr>
        <w:t> </w:t>
      </w:r>
      <w:r>
        <w:rPr>
          <w:w w:val="105"/>
        </w:rPr>
        <w:t>use</w:t>
      </w:r>
      <w:r>
        <w:rPr>
          <w:w w:val="103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recorded</w:t>
      </w:r>
      <w:r>
        <w:rPr>
          <w:spacing w:val="-7"/>
          <w:w w:val="105"/>
        </w:rPr>
        <w:t> </w:t>
      </w:r>
      <w:r>
        <w:rPr>
          <w:w w:val="105"/>
        </w:rPr>
        <w:t>timestamps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identify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1"/>
          <w:w w:val="105"/>
        </w:rPr>
        <w:t> </w:t>
      </w:r>
      <w:r>
        <w:rPr>
          <w:w w:val="105"/>
        </w:rPr>
        <w:t>tasks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Google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w w:val="103"/>
        </w:rPr>
        <w:t> </w:t>
      </w:r>
      <w:r>
        <w:rPr>
          <w:w w:val="105"/>
        </w:rPr>
        <w:t>jobs at LANL whose execution was interrupted by a</w:t>
      </w:r>
      <w:r>
        <w:rPr>
          <w:spacing w:val="23"/>
          <w:w w:val="105"/>
        </w:rPr>
        <w:t> </w:t>
      </w:r>
      <w:r>
        <w:rPr>
          <w:w w:val="105"/>
        </w:rPr>
        <w:t>machine</w:t>
      </w:r>
      <w:r>
        <w:rPr>
          <w:w w:val="103"/>
        </w:rPr>
        <w:t> </w:t>
      </w:r>
      <w:r>
        <w:rPr>
          <w:w w:val="105"/>
        </w:rPr>
        <w:t>outage</w:t>
      </w:r>
      <w:r>
        <w:rPr>
          <w:spacing w:val="-8"/>
          <w:w w:val="105"/>
        </w:rPr>
        <w:t> </w:t>
      </w:r>
      <w:r>
        <w:rPr>
          <w:w w:val="105"/>
        </w:rPr>
        <w:t>event.</w:t>
      </w:r>
      <w:r>
        <w:rPr/>
      </w:r>
    </w:p>
    <w:p>
      <w:pPr>
        <w:pStyle w:val="BodyText"/>
        <w:spacing w:line="259" w:lineRule="auto" w:before="9"/>
        <w:ind w:left="101" w:right="1266"/>
        <w:jc w:val="both"/>
      </w:pPr>
      <w:r>
        <w:rPr>
          <w:spacing w:val="-4"/>
          <w:w w:val="105"/>
        </w:rPr>
        <w:t>Table </w:t>
      </w:r>
      <w:r>
        <w:rPr>
          <w:w w:val="105"/>
        </w:rPr>
        <w:t>III presents the breakdown of the types of</w:t>
      </w:r>
      <w:r>
        <w:rPr>
          <w:spacing w:val="26"/>
          <w:w w:val="105"/>
        </w:rPr>
        <w:t> </w:t>
      </w:r>
      <w:r>
        <w:rPr>
          <w:w w:val="105"/>
        </w:rPr>
        <w:t>job/task</w:t>
      </w:r>
      <w:r>
        <w:rPr>
          <w:w w:val="103"/>
        </w:rPr>
        <w:t> </w:t>
      </w:r>
      <w:r>
        <w:rPr>
          <w:w w:val="105"/>
        </w:rPr>
        <w:t>events</w:t>
      </w:r>
      <w:r>
        <w:rPr>
          <w:spacing w:val="-19"/>
          <w:w w:val="105"/>
        </w:rPr>
        <w:t> </w:t>
      </w:r>
      <w:r>
        <w:rPr>
          <w:w w:val="105"/>
        </w:rPr>
        <w:t>correlated</w:t>
      </w:r>
      <w:r>
        <w:rPr>
          <w:spacing w:val="-19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machine</w:t>
      </w:r>
      <w:r>
        <w:rPr>
          <w:spacing w:val="-18"/>
          <w:w w:val="105"/>
        </w:rPr>
        <w:t> </w:t>
      </w:r>
      <w:r>
        <w:rPr>
          <w:w w:val="105"/>
        </w:rPr>
        <w:t>removals</w:t>
      </w:r>
      <w:r>
        <w:rPr>
          <w:spacing w:val="-20"/>
          <w:w w:val="105"/>
        </w:rPr>
        <w:t> </w:t>
      </w:r>
      <w:r>
        <w:rPr>
          <w:w w:val="105"/>
        </w:rPr>
        <w:t>(left</w:t>
      </w:r>
      <w:r>
        <w:rPr>
          <w:spacing w:val="-18"/>
          <w:w w:val="105"/>
        </w:rPr>
        <w:t> </w:t>
      </w:r>
      <w:r>
        <w:rPr>
          <w:w w:val="105"/>
        </w:rPr>
        <w:t>column);</w:t>
      </w:r>
      <w:r>
        <w:rPr>
          <w:spacing w:val="-20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also</w:t>
      </w:r>
      <w:r>
        <w:rPr>
          <w:w w:val="103"/>
        </w:rPr>
        <w:t> </w:t>
      </w:r>
      <w:r>
        <w:rPr>
          <w:w w:val="105"/>
        </w:rPr>
        <w:t>show for each event type, what fraction of the total number</w:t>
      </w:r>
      <w:r>
        <w:rPr>
          <w:spacing w:val="-29"/>
          <w:w w:val="105"/>
        </w:rPr>
        <w:t> </w:t>
      </w:r>
      <w:r>
        <w:rPr>
          <w:w w:val="105"/>
        </w:rPr>
        <w:t>of</w:t>
      </w:r>
      <w:r>
        <w:rPr>
          <w:w w:val="103"/>
        </w:rPr>
        <w:t> </w:t>
      </w:r>
      <w:r>
        <w:rPr>
          <w:w w:val="105"/>
        </w:rPr>
        <w:t>events of this type are correlated with machine outages</w:t>
      </w:r>
      <w:r>
        <w:rPr>
          <w:spacing w:val="39"/>
          <w:w w:val="105"/>
        </w:rPr>
        <w:t> </w:t>
      </w:r>
      <w:r>
        <w:rPr>
          <w:w w:val="105"/>
        </w:rPr>
        <w:t>(right</w:t>
      </w:r>
      <w:r>
        <w:rPr>
          <w:w w:val="103"/>
        </w:rPr>
        <w:t> </w:t>
      </w:r>
      <w:r>
        <w:rPr>
          <w:w w:val="105"/>
        </w:rPr>
        <w:t>column).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example,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Google</w:t>
      </w:r>
      <w:r>
        <w:rPr>
          <w:spacing w:val="-9"/>
          <w:w w:val="105"/>
        </w:rPr>
        <w:t> </w:t>
      </w:r>
      <w:r>
        <w:rPr>
          <w:w w:val="105"/>
        </w:rPr>
        <w:t>cluster,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ﬁnd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91%</w:t>
      </w:r>
      <w:r>
        <w:rPr>
          <w:w w:val="103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task</w:t>
      </w:r>
      <w:r>
        <w:rPr>
          <w:spacing w:val="-12"/>
          <w:w w:val="105"/>
        </w:rPr>
        <w:t> </w:t>
      </w:r>
      <w:r>
        <w:rPr>
          <w:w w:val="105"/>
        </w:rPr>
        <w:t>events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were</w:t>
      </w:r>
      <w:r>
        <w:rPr>
          <w:spacing w:val="-12"/>
          <w:w w:val="105"/>
        </w:rPr>
        <w:t> </w:t>
      </w:r>
      <w:r>
        <w:rPr>
          <w:w w:val="105"/>
        </w:rPr>
        <w:t>interrupted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machine</w:t>
      </w:r>
      <w:r>
        <w:rPr>
          <w:spacing w:val="-14"/>
          <w:w w:val="105"/>
        </w:rPr>
        <w:t> </w:t>
      </w:r>
      <w:r>
        <w:rPr>
          <w:w w:val="105"/>
        </w:rPr>
        <w:t>removals</w:t>
      </w:r>
      <w:r>
        <w:rPr>
          <w:spacing w:val="-17"/>
          <w:w w:val="105"/>
        </w:rPr>
        <w:t> </w:t>
      </w:r>
      <w:r>
        <w:rPr>
          <w:w w:val="105"/>
        </w:rPr>
        <w:t>at</w:t>
      </w:r>
      <w:r>
        <w:rPr>
          <w:w w:val="103"/>
        </w:rPr>
        <w:t> </w:t>
      </w:r>
      <w:r>
        <w:rPr>
          <w:w w:val="105"/>
        </w:rPr>
        <w:t>Google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task</w:t>
      </w:r>
      <w:r>
        <w:rPr>
          <w:spacing w:val="-1"/>
          <w:w w:val="105"/>
        </w:rPr>
        <w:t> </w:t>
      </w:r>
      <w:r>
        <w:rPr>
          <w:w w:val="105"/>
        </w:rPr>
        <w:t>‘evicts’,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machine-related</w:t>
      </w:r>
      <w:r>
        <w:rPr>
          <w:spacing w:val="-8"/>
          <w:w w:val="105"/>
        </w:rPr>
        <w:t> </w:t>
      </w:r>
      <w:r>
        <w:rPr>
          <w:w w:val="105"/>
        </w:rPr>
        <w:t>evicts</w:t>
      </w:r>
      <w:r>
        <w:rPr>
          <w:w w:val="103"/>
        </w:rPr>
        <w:t> </w:t>
      </w:r>
      <w:r>
        <w:rPr>
          <w:w w:val="105"/>
        </w:rPr>
        <w:t>constitute 16% of all task evicts that appear in the trace</w:t>
      </w:r>
      <w:r>
        <w:rPr>
          <w:spacing w:val="6"/>
          <w:w w:val="105"/>
        </w:rPr>
        <w:t> </w:t>
      </w:r>
      <w:r>
        <w:rPr>
          <w:w w:val="105"/>
        </w:rPr>
        <w:t>(the</w:t>
      </w:r>
      <w:r>
        <w:rPr>
          <w:w w:val="103"/>
        </w:rPr>
        <w:t> </w:t>
      </w:r>
      <w:r>
        <w:rPr>
          <w:w w:val="105"/>
        </w:rPr>
        <w:t>remaining evicts are most likely due to preemption by</w:t>
      </w:r>
      <w:r>
        <w:rPr>
          <w:spacing w:val="-24"/>
          <w:w w:val="105"/>
        </w:rPr>
        <w:t> </w:t>
      </w:r>
      <w:r>
        <w:rPr>
          <w:w w:val="105"/>
        </w:rPr>
        <w:t>higher-</w:t>
      </w:r>
      <w:r>
        <w:rPr>
          <w:w w:val="103"/>
        </w:rPr>
        <w:t> </w:t>
      </w:r>
      <w:r>
        <w:rPr>
          <w:w w:val="105"/>
        </w:rPr>
        <w:t>priority</w:t>
      </w:r>
      <w:r>
        <w:rPr>
          <w:spacing w:val="-13"/>
          <w:w w:val="105"/>
        </w:rPr>
        <w:t> </w:t>
      </w:r>
      <w:r>
        <w:rPr>
          <w:w w:val="105"/>
        </w:rPr>
        <w:t>tasks).</w:t>
      </w:r>
      <w:r>
        <w:rPr/>
      </w:r>
    </w:p>
    <w:p>
      <w:pPr>
        <w:pStyle w:val="BodyText"/>
        <w:spacing w:line="256" w:lineRule="auto" w:before="7"/>
        <w:ind w:left="101" w:right="1263"/>
        <w:jc w:val="both"/>
      </w:pPr>
      <w:r>
        <w:rPr>
          <w:w w:val="105"/>
        </w:rPr>
        <w:t>The second-highest event type that appears with</w:t>
      </w:r>
      <w:r>
        <w:rPr>
          <w:spacing w:val="42"/>
          <w:w w:val="105"/>
        </w:rPr>
        <w:t> </w:t>
      </w:r>
      <w:r>
        <w:rPr>
          <w:w w:val="105"/>
        </w:rPr>
        <w:t>machine</w:t>
      </w:r>
      <w:r>
        <w:rPr>
          <w:w w:val="103"/>
        </w:rPr>
        <w:t> </w:t>
      </w:r>
      <w:r>
        <w:rPr>
          <w:w w:val="105"/>
        </w:rPr>
        <w:t>removals at the Google cluster are task kills (8.4%).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w w:val="103"/>
        </w:rPr>
        <w:t> </w:t>
      </w:r>
      <w:r>
        <w:rPr>
          <w:w w:val="105"/>
        </w:rPr>
        <w:t>hypothesis is that these kills could be related to</w:t>
      </w:r>
      <w:r>
        <w:rPr>
          <w:spacing w:val="30"/>
          <w:w w:val="105"/>
        </w:rPr>
        <w:t> </w:t>
      </w:r>
      <w:r>
        <w:rPr>
          <w:w w:val="105"/>
        </w:rPr>
        <w:t>sudden</w:t>
      </w:r>
      <w:r>
        <w:rPr>
          <w:w w:val="103"/>
        </w:rPr>
        <w:t> </w:t>
      </w:r>
      <w:r>
        <w:rPr>
          <w:w w:val="105"/>
        </w:rPr>
        <w:t>machine failures where no proper termination signal was</w:t>
      </w:r>
      <w:r>
        <w:rPr>
          <w:spacing w:val="1"/>
          <w:w w:val="105"/>
        </w:rPr>
        <w:t> </w:t>
      </w:r>
      <w:r>
        <w:rPr>
          <w:w w:val="105"/>
        </w:rPr>
        <w:t>sent</w:t>
      </w:r>
      <w:r>
        <w:rPr>
          <w:w w:val="103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tasks</w:t>
      </w:r>
      <w:r>
        <w:rPr>
          <w:spacing w:val="-6"/>
          <w:w w:val="105"/>
        </w:rPr>
        <w:t> </w:t>
      </w:r>
      <w:r>
        <w:rPr>
          <w:w w:val="105"/>
        </w:rPr>
        <w:t>before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machine</w:t>
      </w:r>
      <w:r>
        <w:rPr>
          <w:spacing w:val="-9"/>
          <w:w w:val="105"/>
        </w:rPr>
        <w:t> </w:t>
      </w:r>
      <w:r>
        <w:rPr>
          <w:w w:val="105"/>
        </w:rPr>
        <w:t>shut</w:t>
      </w:r>
      <w:r>
        <w:rPr>
          <w:spacing w:val="-8"/>
          <w:w w:val="105"/>
        </w:rPr>
        <w:t> </w:t>
      </w:r>
      <w:r>
        <w:rPr>
          <w:w w:val="105"/>
        </w:rPr>
        <w:t>down.</w:t>
      </w:r>
      <w:r>
        <w:rPr>
          <w:spacing w:val="-11"/>
          <w:w w:val="105"/>
        </w:rPr>
        <w:t> </w:t>
      </w:r>
      <w:r>
        <w:rPr>
          <w:w w:val="105"/>
        </w:rPr>
        <w:t>Interestingly,</w:t>
      </w:r>
      <w:r>
        <w:rPr>
          <w:spacing w:val="-12"/>
          <w:w w:val="105"/>
        </w:rPr>
        <w:t> </w:t>
      </w:r>
      <w:r>
        <w:rPr>
          <w:w w:val="105"/>
        </w:rPr>
        <w:t>when</w:t>
      </w:r>
      <w:r>
        <w:rPr>
          <w:w w:val="103"/>
        </w:rPr>
        <w:t> </w:t>
      </w:r>
      <w:r>
        <w:rPr>
          <w:w w:val="105"/>
        </w:rPr>
        <w:t>we</w:t>
      </w:r>
      <w:r>
        <w:rPr>
          <w:spacing w:val="30"/>
          <w:w w:val="105"/>
        </w:rPr>
        <w:t> </w:t>
      </w:r>
      <w:r>
        <w:rPr>
          <w:w w:val="105"/>
        </w:rPr>
        <w:t>turn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LANL</w:t>
      </w:r>
      <w:r>
        <w:rPr>
          <w:spacing w:val="28"/>
          <w:w w:val="105"/>
        </w:rPr>
        <w:t> </w:t>
      </w:r>
      <w:r>
        <w:rPr>
          <w:w w:val="105"/>
        </w:rPr>
        <w:t>cluster,</w:t>
      </w:r>
      <w:r>
        <w:rPr>
          <w:spacing w:val="28"/>
          <w:w w:val="105"/>
        </w:rPr>
        <w:t> </w:t>
      </w:r>
      <w:r>
        <w:rPr>
          <w:w w:val="105"/>
        </w:rPr>
        <w:t>we</w:t>
      </w:r>
      <w:r>
        <w:rPr>
          <w:spacing w:val="30"/>
          <w:w w:val="105"/>
        </w:rPr>
        <w:t> </w:t>
      </w:r>
      <w:r>
        <w:rPr>
          <w:w w:val="105"/>
        </w:rPr>
        <w:t>ﬁnd</w:t>
      </w:r>
      <w:r>
        <w:rPr>
          <w:spacing w:val="28"/>
          <w:w w:val="105"/>
        </w:rPr>
        <w:t> </w:t>
      </w:r>
      <w:r>
        <w:rPr>
          <w:w w:val="105"/>
        </w:rPr>
        <w:t>that</w:t>
      </w:r>
      <w:r>
        <w:rPr>
          <w:spacing w:val="29"/>
          <w:w w:val="105"/>
        </w:rPr>
        <w:t> </w:t>
      </w:r>
      <w:r>
        <w:rPr>
          <w:w w:val="105"/>
        </w:rPr>
        <w:t>more</w:t>
      </w:r>
      <w:r>
        <w:rPr>
          <w:spacing w:val="28"/>
          <w:w w:val="105"/>
        </w:rPr>
        <w:t> </w:t>
      </w:r>
      <w:r>
        <w:rPr>
          <w:w w:val="105"/>
        </w:rPr>
        <w:t>than</w:t>
      </w:r>
      <w:r>
        <w:rPr>
          <w:spacing w:val="28"/>
          <w:w w:val="105"/>
        </w:rPr>
        <w:t> </w:t>
      </w:r>
      <w:r>
        <w:rPr>
          <w:w w:val="105"/>
        </w:rPr>
        <w:t>90%</w:t>
      </w:r>
      <w:r>
        <w:rPr>
          <w:w w:val="103"/>
        </w:rPr>
        <w:t> </w:t>
      </w:r>
      <w:r>
        <w:rPr>
          <w:w w:val="105"/>
        </w:rPr>
        <w:t>of job events correlated with machine shutdowns were</w:t>
      </w:r>
      <w:r>
        <w:rPr>
          <w:spacing w:val="21"/>
          <w:w w:val="105"/>
        </w:rPr>
        <w:t> </w:t>
      </w:r>
      <w:r>
        <w:rPr>
          <w:w w:val="105"/>
        </w:rPr>
        <w:t>either</w:t>
      </w:r>
      <w:r>
        <w:rPr>
          <w:w w:val="103"/>
        </w:rPr>
        <w:t> </w:t>
      </w:r>
      <w:r>
        <w:rPr>
          <w:w w:val="105"/>
        </w:rPr>
        <w:t>‘syskilled’, ‘killed’, or</w:t>
      </w:r>
      <w:r>
        <w:rPr>
          <w:spacing w:val="7"/>
          <w:w w:val="105"/>
        </w:rPr>
        <w:t> </w:t>
      </w:r>
      <w:r>
        <w:rPr>
          <w:w w:val="105"/>
        </w:rPr>
        <w:t>‘aborted’.</w:t>
      </w:r>
      <w:r>
        <w:rPr/>
      </w:r>
    </w:p>
    <w:p>
      <w:pPr>
        <w:pStyle w:val="BodyText"/>
        <w:spacing w:line="256" w:lineRule="auto" w:before="9"/>
        <w:ind w:left="101" w:right="1264"/>
        <w:jc w:val="right"/>
      </w:pPr>
      <w:r>
        <w:rPr>
          <w:spacing w:val="-4"/>
          <w:w w:val="105"/>
        </w:rPr>
        <w:t>Task </w:t>
      </w:r>
      <w:r>
        <w:rPr>
          <w:w w:val="105"/>
        </w:rPr>
        <w:t>and job ‘fails’  constituted  only  0.3%  and  2% 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w w:val="103"/>
        </w:rPr>
        <w:t> </w:t>
      </w:r>
      <w:r>
        <w:rPr>
          <w:w w:val="105"/>
        </w:rPr>
        <w:t>all machine-removal related events at Google and</w:t>
      </w:r>
      <w:r>
        <w:rPr>
          <w:spacing w:val="8"/>
          <w:w w:val="105"/>
        </w:rPr>
        <w:t> </w:t>
      </w:r>
      <w:r>
        <w:rPr>
          <w:w w:val="105"/>
        </w:rPr>
        <w:t>LANL,</w:t>
      </w:r>
      <w:r>
        <w:rPr>
          <w:w w:val="103"/>
        </w:rPr>
        <w:t> </w:t>
      </w:r>
      <w:r>
        <w:rPr>
          <w:w w:val="105"/>
        </w:rPr>
        <w:t>respectively. In the Google cluster, these task fails </w:t>
      </w:r>
      <w:r>
        <w:rPr>
          <w:spacing w:val="6"/>
          <w:w w:val="105"/>
        </w:rPr>
        <w:t> </w:t>
      </w:r>
      <w:r>
        <w:rPr>
          <w:w w:val="105"/>
        </w:rPr>
        <w:t>represent</w:t>
      </w:r>
      <w:r>
        <w:rPr>
          <w:w w:val="103"/>
        </w:rPr>
        <w:t> </w:t>
      </w:r>
      <w:r>
        <w:rPr>
          <w:w w:val="105"/>
        </w:rPr>
        <w:t>a tiny fraction (0.004%) of all task-attempt failures</w:t>
      </w:r>
      <w:r>
        <w:rPr>
          <w:spacing w:val="36"/>
          <w:w w:val="105"/>
        </w:rPr>
        <w:t> </w:t>
      </w:r>
      <w:r>
        <w:rPr>
          <w:w w:val="105"/>
        </w:rPr>
        <w:t>that</w:t>
      </w:r>
      <w:r>
        <w:rPr>
          <w:w w:val="103"/>
        </w:rPr>
        <w:t> </w:t>
      </w:r>
      <w:r>
        <w:rPr>
          <w:w w:val="105"/>
        </w:rPr>
        <w:t>appear in the trace. At LANL, job failures correlated</w:t>
      </w:r>
      <w:r>
        <w:rPr>
          <w:spacing w:val="9"/>
          <w:w w:val="105"/>
        </w:rPr>
        <w:t> </w:t>
      </w:r>
      <w:r>
        <w:rPr>
          <w:w w:val="105"/>
        </w:rPr>
        <w:t>with</w:t>
      </w:r>
      <w:r>
        <w:rPr>
          <w:w w:val="103"/>
        </w:rPr>
        <w:t> </w:t>
      </w:r>
      <w:r>
        <w:rPr>
          <w:w w:val="105"/>
        </w:rPr>
        <w:t>machine</w:t>
      </w:r>
      <w:r>
        <w:rPr>
          <w:spacing w:val="-9"/>
          <w:w w:val="105"/>
        </w:rPr>
        <w:t> </w:t>
      </w:r>
      <w:r>
        <w:rPr>
          <w:w w:val="105"/>
        </w:rPr>
        <w:t>outages</w:t>
      </w:r>
      <w:r>
        <w:rPr>
          <w:spacing w:val="-9"/>
          <w:w w:val="105"/>
        </w:rPr>
        <w:t> </w:t>
      </w:r>
      <w:r>
        <w:rPr>
          <w:w w:val="105"/>
        </w:rPr>
        <w:t>explain</w:t>
      </w:r>
      <w:r>
        <w:rPr>
          <w:spacing w:val="-9"/>
          <w:w w:val="105"/>
        </w:rPr>
        <w:t> </w:t>
      </w:r>
      <w:r>
        <w:rPr>
          <w:w w:val="105"/>
        </w:rPr>
        <w:t>5.4%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job</w:t>
      </w:r>
      <w:r>
        <w:rPr>
          <w:spacing w:val="-7"/>
          <w:w w:val="105"/>
        </w:rPr>
        <w:t> </w:t>
      </w:r>
      <w:r>
        <w:rPr>
          <w:w w:val="105"/>
        </w:rPr>
        <w:t>failures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cluster.</w:t>
      </w:r>
      <w:r>
        <w:rPr/>
      </w:r>
    </w:p>
    <w:p>
      <w:pPr>
        <w:pStyle w:val="BodyText"/>
        <w:spacing w:line="256" w:lineRule="auto" w:before="98"/>
        <w:ind w:left="101" w:right="1264"/>
        <w:jc w:val="both"/>
      </w:pPr>
      <w:r>
        <w:rPr>
          <w:rFonts w:ascii="Times New Roman" w:hAnsi="Times New Roman" w:cs="Times New Roman" w:eastAsia="Times New Roman"/>
          <w:i/>
          <w:w w:val="105"/>
        </w:rPr>
        <w:t>Observation:</w:t>
      </w:r>
      <w:r>
        <w:rPr>
          <w:rFonts w:ascii="Times New Roman" w:hAnsi="Times New Roman" w:cs="Times New Roman" w:eastAsia="Times New Roman"/>
          <w:i/>
          <w:spacing w:val="22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clusters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dataset</w:t>
      </w:r>
      <w:r>
        <w:rPr>
          <w:spacing w:val="-13"/>
          <w:w w:val="105"/>
        </w:rPr>
        <w:t> </w:t>
      </w:r>
      <w:r>
        <w:rPr>
          <w:w w:val="105"/>
        </w:rPr>
        <w:t>where</w:t>
      </w:r>
      <w:r>
        <w:rPr>
          <w:spacing w:val="-14"/>
          <w:w w:val="105"/>
        </w:rPr>
        <w:t> </w:t>
      </w:r>
      <w:r>
        <w:rPr>
          <w:w w:val="105"/>
        </w:rPr>
        <w:t>machine-</w:t>
      </w:r>
      <w:r>
        <w:rPr>
          <w:w w:val="103"/>
        </w:rPr>
        <w:t> </w:t>
      </w:r>
      <w:r>
        <w:rPr>
          <w:w w:val="105"/>
        </w:rPr>
        <w:t>outage logs are available, we ﬁnd that the majority of</w:t>
      </w:r>
      <w:r>
        <w:rPr>
          <w:spacing w:val="-26"/>
          <w:w w:val="105"/>
        </w:rPr>
        <w:t> </w:t>
      </w:r>
      <w:r>
        <w:rPr>
          <w:w w:val="105"/>
        </w:rPr>
        <w:t>task/job</w:t>
      </w:r>
      <w:r>
        <w:rPr>
          <w:w w:val="103"/>
        </w:rPr>
        <w:t> </w:t>
      </w:r>
      <w:r>
        <w:rPr>
          <w:w w:val="105"/>
        </w:rPr>
        <w:t>events correlated with machine removals are evicts or</w:t>
      </w:r>
      <w:r>
        <w:rPr>
          <w:spacing w:val="35"/>
          <w:w w:val="105"/>
        </w:rPr>
        <w:t> </w:t>
      </w:r>
      <w:r>
        <w:rPr>
          <w:w w:val="105"/>
        </w:rPr>
        <w:t>kills.</w:t>
      </w:r>
      <w:r>
        <w:rPr>
          <w:w w:val="103"/>
        </w:rPr>
        <w:t> </w:t>
      </w:r>
      <w:r>
        <w:rPr>
          <w:w w:val="105"/>
        </w:rPr>
        <w:t>Machine removals can be identiﬁed as the root cause</w:t>
      </w:r>
      <w:r>
        <w:rPr>
          <w:spacing w:val="1"/>
          <w:w w:val="105"/>
        </w:rPr>
        <w:t> </w:t>
      </w:r>
      <w:r>
        <w:rPr>
          <w:w w:val="105"/>
        </w:rPr>
        <w:t>behind</w:t>
      </w:r>
      <w:r>
        <w:rPr>
          <w:w w:val="103"/>
        </w:rPr>
        <w:t> </w:t>
      </w:r>
      <w:r>
        <w:rPr>
          <w:w w:val="105"/>
        </w:rPr>
        <w:t>task </w:t>
      </w:r>
      <w:r>
        <w:rPr>
          <w:rFonts w:ascii="Times New Roman" w:hAnsi="Times New Roman" w:cs="Times New Roman" w:eastAsia="Times New Roman"/>
          <w:i/>
          <w:w w:val="105"/>
        </w:rPr>
        <w:t>failures </w:t>
      </w:r>
      <w:r>
        <w:rPr>
          <w:w w:val="105"/>
        </w:rPr>
        <w:t>very rarely at the Google cluster, and</w:t>
      </w:r>
      <w:r>
        <w:rPr>
          <w:spacing w:val="29"/>
          <w:w w:val="105"/>
        </w:rPr>
        <w:t> </w:t>
      </w:r>
      <w:r>
        <w:rPr>
          <w:w w:val="105"/>
        </w:rPr>
        <w:t>explain</w:t>
      </w:r>
      <w:r>
        <w:rPr>
          <w:w w:val="103"/>
        </w:rPr>
        <w:t> </w:t>
      </w:r>
      <w:r>
        <w:rPr>
          <w:w w:val="105"/>
        </w:rPr>
        <w:t>around 5% of job failures at the LANL </w:t>
      </w:r>
      <w:r>
        <w:rPr>
          <w:spacing w:val="1"/>
          <w:w w:val="105"/>
        </w:rPr>
        <w:t> </w:t>
      </w:r>
      <w:r>
        <w:rPr>
          <w:w w:val="105"/>
        </w:rPr>
        <w:t>cluster.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ListParagraph"/>
        <w:numPr>
          <w:ilvl w:val="0"/>
          <w:numId w:val="1"/>
        </w:numPr>
        <w:tabs>
          <w:tab w:pos="745" w:val="left" w:leader="none"/>
        </w:tabs>
        <w:spacing w:line="240" w:lineRule="auto" w:before="0" w:after="0"/>
        <w:ind w:left="744" w:right="1159" w:hanging="266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7"/>
          <w:sz w:val="18"/>
        </w:rPr>
        <w:t>P</w:t>
      </w:r>
      <w:r>
        <w:rPr>
          <w:rFonts w:ascii="Times New Roman"/>
          <w:spacing w:val="7"/>
          <w:sz w:val="15"/>
        </w:rPr>
        <w:t>REDICTION </w:t>
      </w:r>
      <w:r>
        <w:rPr>
          <w:rFonts w:ascii="Times New Roman"/>
          <w:spacing w:val="4"/>
          <w:sz w:val="15"/>
        </w:rPr>
        <w:t>OF </w:t>
      </w:r>
      <w:r>
        <w:rPr>
          <w:rFonts w:ascii="Times New Roman"/>
          <w:spacing w:val="7"/>
          <w:sz w:val="18"/>
        </w:rPr>
        <w:t>U</w:t>
      </w:r>
      <w:r>
        <w:rPr>
          <w:rFonts w:ascii="Times New Roman"/>
          <w:spacing w:val="7"/>
          <w:sz w:val="15"/>
        </w:rPr>
        <w:t>NSUCCESSFUL</w:t>
      </w:r>
      <w:r>
        <w:rPr>
          <w:rFonts w:ascii="Times New Roman"/>
          <w:spacing w:val="45"/>
          <w:sz w:val="15"/>
        </w:rPr>
        <w:t> </w:t>
      </w:r>
      <w:r>
        <w:rPr>
          <w:rFonts w:ascii="Times New Roman"/>
          <w:spacing w:val="8"/>
          <w:sz w:val="18"/>
        </w:rPr>
        <w:t>E</w:t>
      </w:r>
      <w:r>
        <w:rPr>
          <w:rFonts w:ascii="Times New Roman"/>
          <w:spacing w:val="8"/>
          <w:sz w:val="15"/>
        </w:rPr>
        <w:t>XECUTIONS</w:t>
      </w:r>
      <w:r>
        <w:rPr>
          <w:rFonts w:ascii="Times New Roman"/>
          <w:sz w:val="15"/>
        </w:rPr>
      </w:r>
    </w:p>
    <w:p>
      <w:pPr>
        <w:pStyle w:val="BodyText"/>
        <w:spacing w:line="256" w:lineRule="auto" w:before="117"/>
        <w:ind w:left="101" w:right="1267"/>
        <w:jc w:val="both"/>
      </w:pPr>
      <w:r>
        <w:rPr>
          <w:w w:val="105"/>
        </w:rPr>
        <w:t>After studying the properties of unsuccessful jobs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w w:val="103"/>
        </w:rPr>
        <w:t> </w:t>
      </w:r>
      <w:r>
        <w:rPr>
          <w:w w:val="105"/>
        </w:rPr>
        <w:t>investigating several possible root causes behind their</w:t>
      </w:r>
      <w:r>
        <w:rPr>
          <w:spacing w:val="39"/>
          <w:w w:val="105"/>
        </w:rPr>
        <w:t> </w:t>
      </w:r>
      <w:r>
        <w:rPr>
          <w:w w:val="105"/>
        </w:rPr>
        <w:t>termi-</w:t>
      </w:r>
      <w:r>
        <w:rPr>
          <w:w w:val="103"/>
        </w:rPr>
        <w:t> </w:t>
      </w:r>
      <w:r>
        <w:rPr>
          <w:w w:val="105"/>
        </w:rPr>
        <w:t>nation, we now ask the question of whether we can</w:t>
      </w:r>
      <w:r>
        <w:rPr>
          <w:spacing w:val="28"/>
          <w:w w:val="105"/>
        </w:rPr>
        <w:t> </w:t>
      </w:r>
      <w:r>
        <w:rPr>
          <w:w w:val="105"/>
        </w:rPr>
        <w:t>predict</w:t>
      </w:r>
      <w:r>
        <w:rPr>
          <w:w w:val="103"/>
        </w:rPr>
        <w:t> </w:t>
      </w:r>
      <w:r>
        <w:rPr>
          <w:w w:val="105"/>
        </w:rPr>
        <w:t>the unsuccessful termination of a job during runtime.</w:t>
      </w:r>
      <w:r>
        <w:rPr>
          <w:spacing w:val="30"/>
          <w:w w:val="105"/>
        </w:rPr>
        <w:t> </w:t>
      </w:r>
      <w:r>
        <w:rPr>
          <w:spacing w:val="-9"/>
          <w:w w:val="105"/>
        </w:rPr>
        <w:t>We</w:t>
      </w:r>
      <w:r>
        <w:rPr>
          <w:w w:val="103"/>
        </w:rPr>
        <w:t> </w:t>
      </w:r>
      <w:r>
        <w:rPr>
          <w:w w:val="105"/>
        </w:rPr>
        <w:t>focus primarily on the Google traces to design and   </w:t>
      </w:r>
      <w:r>
        <w:rPr>
          <w:spacing w:val="9"/>
          <w:w w:val="105"/>
        </w:rPr>
        <w:t> </w:t>
      </w:r>
      <w:r>
        <w:rPr>
          <w:w w:val="105"/>
        </w:rPr>
        <w:t>evaluate</w:t>
      </w:r>
      <w:r>
        <w:rPr/>
      </w:r>
    </w:p>
    <w:p>
      <w:pPr>
        <w:spacing w:after="0" w:line="256" w:lineRule="auto"/>
        <w:jc w:val="both"/>
        <w:sectPr>
          <w:pgSz w:w="12240" w:h="15840"/>
          <w:pgMar w:header="0" w:footer="1000" w:top="1360" w:bottom="1200" w:left="1140" w:right="0"/>
          <w:cols w:num="2" w:equalWidth="0">
            <w:col w:w="4785" w:space="267"/>
            <w:col w:w="6048"/>
          </w:cols>
        </w:sectPr>
      </w:pPr>
    </w:p>
    <w:p>
      <w:pPr>
        <w:pStyle w:val="BodyText"/>
        <w:spacing w:line="256" w:lineRule="auto" w:before="73"/>
        <w:ind w:left="105" w:right="0" w:firstLine="0"/>
        <w:jc w:val="both"/>
      </w:pPr>
      <w:r>
        <w:rPr>
          <w:w w:val="105"/>
        </w:rPr>
        <w:t>our prediction framework, since these traces contain</w:t>
      </w:r>
      <w:r>
        <w:rPr>
          <w:spacing w:val="10"/>
          <w:w w:val="105"/>
        </w:rPr>
        <w:t> </w:t>
      </w:r>
      <w:r>
        <w:rPr>
          <w:w w:val="105"/>
        </w:rPr>
        <w:t>detailed</w:t>
      </w:r>
      <w:r>
        <w:rPr>
          <w:w w:val="103"/>
        </w:rPr>
        <w:t> </w:t>
      </w:r>
      <w:r>
        <w:rPr>
          <w:w w:val="105"/>
        </w:rPr>
        <w:t>information on job and task executions and</w:t>
      </w:r>
      <w:r>
        <w:rPr>
          <w:spacing w:val="21"/>
          <w:w w:val="105"/>
        </w:rPr>
        <w:t> </w:t>
      </w:r>
      <w:r>
        <w:rPr>
          <w:w w:val="105"/>
        </w:rPr>
        <w:t>high-resolution</w:t>
      </w:r>
      <w:r>
        <w:rPr>
          <w:w w:val="103"/>
        </w:rPr>
        <w:t> </w:t>
      </w:r>
      <w:r>
        <w:rPr>
          <w:w w:val="105"/>
        </w:rPr>
        <w:t>logs of CPU, memory, and I/O</w:t>
      </w:r>
      <w:r>
        <w:rPr>
          <w:spacing w:val="29"/>
          <w:w w:val="105"/>
        </w:rPr>
        <w:t> </w:t>
      </w:r>
      <w:r>
        <w:rPr>
          <w:w w:val="105"/>
        </w:rPr>
        <w:t>usage.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ListParagraph"/>
        <w:numPr>
          <w:ilvl w:val="0"/>
          <w:numId w:val="11"/>
        </w:numPr>
        <w:tabs>
          <w:tab w:pos="358" w:val="left" w:leader="none"/>
        </w:tabs>
        <w:spacing w:line="240" w:lineRule="auto" w:before="0" w:after="0"/>
        <w:ind w:left="357" w:right="0" w:hanging="252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w w:val="105"/>
          <w:sz w:val="18"/>
        </w:rPr>
        <w:t>Design of Prediction</w:t>
      </w:r>
      <w:r>
        <w:rPr>
          <w:rFonts w:ascii="Times New Roman"/>
          <w:i/>
          <w:spacing w:val="41"/>
          <w:w w:val="105"/>
          <w:sz w:val="18"/>
        </w:rPr>
        <w:t> </w:t>
      </w:r>
      <w:r>
        <w:rPr>
          <w:rFonts w:ascii="Times New Roman"/>
          <w:i/>
          <w:spacing w:val="-3"/>
          <w:w w:val="105"/>
          <w:sz w:val="18"/>
        </w:rPr>
        <w:t>Framework</w:t>
      </w:r>
      <w:r>
        <w:rPr>
          <w:rFonts w:ascii="Times New Roman"/>
          <w:sz w:val="18"/>
        </w:rPr>
      </w:r>
    </w:p>
    <w:p>
      <w:pPr>
        <w:pStyle w:val="BodyText"/>
        <w:spacing w:line="259" w:lineRule="auto" w:before="128"/>
        <w:ind w:left="105" w:right="1"/>
        <w:jc w:val="both"/>
      </w:pPr>
      <w:r>
        <w:rPr>
          <w:w w:val="105"/>
        </w:rPr>
        <w:t>Our goal is to design a framework that is capable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w w:val="103"/>
        </w:rPr>
        <w:t> </w:t>
      </w:r>
      <w:r>
        <w:rPr>
          <w:w w:val="105"/>
        </w:rPr>
        <w:t>predicting the unsuccessful termination of a job or a</w:t>
      </w:r>
      <w:r>
        <w:rPr>
          <w:spacing w:val="-1"/>
          <w:w w:val="105"/>
        </w:rPr>
        <w:t> </w:t>
      </w:r>
      <w:r>
        <w:rPr>
          <w:w w:val="105"/>
        </w:rPr>
        <w:t>task</w:t>
      </w:r>
      <w:r>
        <w:rPr>
          <w:w w:val="103"/>
        </w:rPr>
        <w:t> </w:t>
      </w:r>
      <w:r>
        <w:rPr>
          <w:w w:val="105"/>
        </w:rPr>
        <w:t>running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cluster.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Table</w:t>
      </w:r>
      <w:r>
        <w:rPr>
          <w:spacing w:val="-11"/>
          <w:w w:val="105"/>
        </w:rPr>
        <w:t> </w:t>
      </w:r>
      <w:r>
        <w:rPr>
          <w:w w:val="105"/>
        </w:rPr>
        <w:t>IV</w:t>
      </w:r>
      <w:r>
        <w:rPr>
          <w:spacing w:val="-11"/>
          <w:w w:val="105"/>
        </w:rPr>
        <w:t> </w:t>
      </w:r>
      <w:r>
        <w:rPr>
          <w:w w:val="105"/>
        </w:rPr>
        <w:t>summarizes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input</w:t>
      </w:r>
      <w:r>
        <w:rPr>
          <w:spacing w:val="-12"/>
          <w:w w:val="105"/>
        </w:rPr>
        <w:t> </w:t>
      </w:r>
      <w:r>
        <w:rPr>
          <w:w w:val="105"/>
        </w:rPr>
        <w:t>variables</w:t>
      </w:r>
      <w:r>
        <w:rPr>
          <w:w w:val="103"/>
        </w:rPr>
        <w:t> </w:t>
      </w:r>
      <w:r>
        <w:rPr>
          <w:w w:val="105"/>
        </w:rPr>
        <w:t>we use as predictors. Fields under ‘Conﬁg’ refer to</w:t>
      </w:r>
      <w:r>
        <w:rPr>
          <w:spacing w:val="29"/>
          <w:w w:val="105"/>
        </w:rPr>
        <w:t> </w:t>
      </w:r>
      <w:r>
        <w:rPr>
          <w:w w:val="105"/>
        </w:rPr>
        <w:t>variables</w:t>
      </w:r>
      <w:r>
        <w:rPr>
          <w:w w:val="103"/>
        </w:rPr>
        <w:t> </w:t>
      </w:r>
      <w:r>
        <w:rPr>
          <w:w w:val="105"/>
        </w:rPr>
        <w:t>whose values are known at job conﬁguration time, i.e.</w:t>
      </w:r>
      <w:r>
        <w:rPr>
          <w:spacing w:val="32"/>
          <w:w w:val="105"/>
        </w:rPr>
        <w:t> </w:t>
      </w:r>
      <w:r>
        <w:rPr>
          <w:w w:val="105"/>
        </w:rPr>
        <w:t>before</w:t>
      </w:r>
      <w:r>
        <w:rPr>
          <w:w w:val="103"/>
        </w:rPr>
        <w:t> </w:t>
      </w:r>
      <w:r>
        <w:rPr>
          <w:w w:val="105"/>
        </w:rPr>
        <w:t>execution. Fields under ‘Counters’ and ‘Usage’ are</w:t>
      </w:r>
      <w:r>
        <w:rPr>
          <w:spacing w:val="-14"/>
          <w:w w:val="105"/>
        </w:rPr>
        <w:t> </w:t>
      </w:r>
      <w:r>
        <w:rPr>
          <w:w w:val="105"/>
        </w:rPr>
        <w:t>known</w:t>
      </w:r>
      <w:r>
        <w:rPr>
          <w:w w:val="103"/>
        </w:rPr>
        <w:t> </w:t>
      </w:r>
      <w:r>
        <w:rPr>
          <w:w w:val="105"/>
        </w:rPr>
        <w:t>only during</w:t>
      </w:r>
      <w:r>
        <w:rPr>
          <w:spacing w:val="-1"/>
          <w:w w:val="105"/>
        </w:rPr>
        <w:t> </w:t>
      </w:r>
      <w:r>
        <w:rPr>
          <w:w w:val="105"/>
        </w:rPr>
        <w:t>runtime.</w:t>
      </w:r>
      <w:r>
        <w:rPr/>
      </w:r>
    </w:p>
    <w:p>
      <w:pPr>
        <w:pStyle w:val="BodyText"/>
        <w:spacing w:line="256" w:lineRule="auto" w:before="16"/>
        <w:ind w:left="105" w:right="3"/>
        <w:jc w:val="both"/>
      </w:pPr>
      <w:r>
        <w:rPr>
          <w:rFonts w:ascii="Georgia" w:hAnsi="Georgia" w:cs="Georgia" w:eastAsia="Georgia"/>
          <w:w w:val="105"/>
        </w:rPr>
        <w:t>Prediction technique: </w:t>
      </w:r>
      <w:r>
        <w:rPr>
          <w:spacing w:val="-9"/>
          <w:w w:val="105"/>
        </w:rPr>
        <w:t>We </w:t>
      </w:r>
      <w:r>
        <w:rPr>
          <w:w w:val="105"/>
        </w:rPr>
        <w:t>use Random Forests [4]</w:t>
      </w:r>
      <w:r>
        <w:rPr>
          <w:spacing w:val="13"/>
          <w:w w:val="105"/>
        </w:rPr>
        <w:t> </w:t>
      </w:r>
      <w:r>
        <w:rPr>
          <w:w w:val="105"/>
        </w:rPr>
        <w:t>(RF),</w:t>
      </w:r>
      <w:r>
        <w:rPr>
          <w:w w:val="103"/>
        </w:rPr>
        <w:t> </w:t>
      </w:r>
      <w:r>
        <w:rPr>
          <w:w w:val="105"/>
        </w:rPr>
        <w:t>the decision-trees based machine-learning technique, to</w:t>
      </w:r>
      <w:r>
        <w:rPr>
          <w:spacing w:val="-2"/>
          <w:w w:val="105"/>
        </w:rPr>
        <w:t> </w:t>
      </w:r>
      <w:r>
        <w:rPr>
          <w:w w:val="105"/>
        </w:rPr>
        <w:t>make</w:t>
      </w:r>
      <w:r>
        <w:rPr>
          <w:w w:val="103"/>
        </w:rPr>
        <w:t> </w:t>
      </w:r>
      <w:r>
        <w:rPr>
          <w:w w:val="105"/>
        </w:rPr>
        <w:t>predictions about jobs and tasks. </w:t>
      </w:r>
      <w:r>
        <w:rPr>
          <w:spacing w:val="-9"/>
          <w:w w:val="105"/>
        </w:rPr>
        <w:t>We </w:t>
      </w:r>
      <w:r>
        <w:rPr>
          <w:w w:val="105"/>
        </w:rPr>
        <w:t>conﬁgure the RF</w:t>
      </w:r>
      <w:r>
        <w:rPr>
          <w:spacing w:val="17"/>
          <w:w w:val="105"/>
        </w:rPr>
        <w:t> </w:t>
      </w:r>
      <w:r>
        <w:rPr>
          <w:w w:val="105"/>
        </w:rPr>
        <w:t>algo-</w:t>
      </w:r>
      <w:r>
        <w:rPr>
          <w:w w:val="103"/>
        </w:rPr>
        <w:t> </w:t>
      </w:r>
      <w:r>
        <w:rPr>
          <w:w w:val="105"/>
        </w:rPr>
        <w:t>rithm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use</w:t>
      </w:r>
      <w:r>
        <w:rPr>
          <w:spacing w:val="17"/>
          <w:w w:val="105"/>
        </w:rPr>
        <w:t> </w:t>
      </w:r>
      <w:r>
        <w:rPr>
          <w:w w:val="105"/>
        </w:rPr>
        <w:t>50</w:t>
      </w:r>
      <w:r>
        <w:rPr>
          <w:spacing w:val="16"/>
          <w:w w:val="105"/>
        </w:rPr>
        <w:t> </w:t>
      </w:r>
      <w:r>
        <w:rPr>
          <w:w w:val="105"/>
        </w:rPr>
        <w:t>trees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each</w:t>
      </w:r>
      <w:r>
        <w:rPr>
          <w:spacing w:val="16"/>
          <w:w w:val="105"/>
        </w:rPr>
        <w:t> </w:t>
      </w:r>
      <w:r>
        <w:rPr>
          <w:w w:val="105"/>
        </w:rPr>
        <w:t>iteration,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we</w:t>
      </w:r>
      <w:r>
        <w:rPr>
          <w:spacing w:val="15"/>
          <w:w w:val="105"/>
        </w:rPr>
        <w:t> </w:t>
      </w:r>
      <w:r>
        <w:rPr>
          <w:w w:val="105"/>
        </w:rPr>
        <w:t>split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data</w:t>
      </w:r>
      <w:r>
        <w:rPr>
          <w:w w:val="103"/>
        </w:rPr>
        <w:t> </w:t>
      </w:r>
      <w:r>
        <w:rPr>
          <w:w w:val="105"/>
        </w:rPr>
        <w:t>such</w:t>
      </w:r>
      <w:r>
        <w:rPr>
          <w:spacing w:val="35"/>
          <w:w w:val="105"/>
        </w:rPr>
        <w:t> </w:t>
      </w:r>
      <w:r>
        <w:rPr>
          <w:w w:val="105"/>
        </w:rPr>
        <w:t>that</w:t>
      </w:r>
      <w:r>
        <w:rPr>
          <w:spacing w:val="34"/>
          <w:w w:val="105"/>
        </w:rPr>
        <w:t> </w:t>
      </w:r>
      <w:r>
        <w:rPr>
          <w:w w:val="105"/>
        </w:rPr>
        <w:t>70%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Google’s</w:t>
      </w:r>
      <w:r>
        <w:rPr>
          <w:spacing w:val="33"/>
          <w:w w:val="105"/>
        </w:rPr>
        <w:t> </w:t>
      </w:r>
      <w:r>
        <w:rPr>
          <w:w w:val="105"/>
        </w:rPr>
        <w:t>jobs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traces</w:t>
      </w:r>
      <w:r>
        <w:rPr>
          <w:spacing w:val="33"/>
          <w:w w:val="105"/>
        </w:rPr>
        <w:t> </w:t>
      </w:r>
      <w:r>
        <w:rPr>
          <w:w w:val="105"/>
        </w:rPr>
        <w:t>are</w:t>
      </w:r>
      <w:r>
        <w:rPr>
          <w:spacing w:val="34"/>
          <w:w w:val="105"/>
        </w:rPr>
        <w:t> </w:t>
      </w:r>
      <w:r>
        <w:rPr>
          <w:w w:val="105"/>
        </w:rPr>
        <w:t>used</w:t>
      </w:r>
      <w:r>
        <w:rPr>
          <w:spacing w:val="33"/>
          <w:w w:val="105"/>
        </w:rPr>
        <w:t> </w:t>
      </w:r>
      <w:r>
        <w:rPr>
          <w:w w:val="105"/>
        </w:rPr>
        <w:t>for</w:t>
      </w:r>
      <w:r>
        <w:rPr>
          <w:w w:val="103"/>
        </w:rPr>
        <w:t> </w:t>
      </w:r>
      <w:r>
        <w:rPr>
          <w:w w:val="105"/>
        </w:rPr>
        <w:t>training and 30% for</w:t>
      </w:r>
      <w:r>
        <w:rPr>
          <w:spacing w:val="16"/>
          <w:w w:val="105"/>
        </w:rPr>
        <w:t> </w:t>
      </w:r>
      <w:r>
        <w:rPr>
          <w:w w:val="105"/>
        </w:rPr>
        <w:t>testing.</w:t>
      </w:r>
      <w:r>
        <w:rPr/>
      </w:r>
    </w:p>
    <w:p>
      <w:pPr>
        <w:pStyle w:val="BodyText"/>
        <w:spacing w:line="256" w:lineRule="auto" w:before="16"/>
        <w:ind w:left="105" w:right="5"/>
        <w:jc w:val="both"/>
      </w:pPr>
      <w:r>
        <w:rPr>
          <w:rFonts w:ascii="Georgia" w:hAnsi="Georgia" w:cs="Georgia" w:eastAsia="Georgia"/>
          <w:w w:val="105"/>
        </w:rPr>
        <w:t>Prediction knobs: </w:t>
      </w:r>
      <w:r>
        <w:rPr>
          <w:spacing w:val="-9"/>
          <w:w w:val="105"/>
        </w:rPr>
        <w:t>We </w:t>
      </w:r>
      <w:r>
        <w:rPr>
          <w:w w:val="105"/>
        </w:rPr>
        <w:t>use a default classiﬁcation</w:t>
      </w:r>
      <w:r>
        <w:rPr>
          <w:spacing w:val="17"/>
          <w:w w:val="105"/>
        </w:rPr>
        <w:t> </w:t>
      </w:r>
      <w:r>
        <w:rPr>
          <w:w w:val="105"/>
        </w:rPr>
        <w:t>(deci-</w:t>
      </w:r>
      <w:r>
        <w:rPr>
          <w:w w:val="103"/>
        </w:rPr>
        <w:t> </w:t>
      </w:r>
      <w:r>
        <w:rPr>
          <w:w w:val="105"/>
        </w:rPr>
        <w:t>sion)</w:t>
      </w:r>
      <w:r>
        <w:rPr>
          <w:spacing w:val="-11"/>
          <w:w w:val="105"/>
        </w:rPr>
        <w:t> </w:t>
      </w:r>
      <w:r>
        <w:rPr>
          <w:w w:val="105"/>
        </w:rPr>
        <w:t>threshold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0.5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predict</w:t>
      </w:r>
      <w:r>
        <w:rPr>
          <w:spacing w:val="-13"/>
          <w:w w:val="105"/>
        </w:rPr>
        <w:t> </w:t>
      </w:r>
      <w:r>
        <w:rPr>
          <w:w w:val="105"/>
        </w:rPr>
        <w:t>class</w:t>
      </w:r>
      <w:r>
        <w:rPr>
          <w:spacing w:val="-8"/>
          <w:w w:val="105"/>
        </w:rPr>
        <w:t> </w:t>
      </w:r>
      <w:r>
        <w:rPr>
          <w:w w:val="105"/>
        </w:rPr>
        <w:t>membership,</w:t>
      </w:r>
      <w:r>
        <w:rPr>
          <w:spacing w:val="-15"/>
          <w:w w:val="105"/>
        </w:rPr>
        <w:t> </w:t>
      </w:r>
      <w:r>
        <w:rPr>
          <w:w w:val="105"/>
        </w:rPr>
        <w:t>but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some</w:t>
      </w:r>
      <w:r>
        <w:rPr>
          <w:w w:val="103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our</w:t>
      </w:r>
      <w:r>
        <w:rPr>
          <w:spacing w:val="25"/>
          <w:w w:val="105"/>
        </w:rPr>
        <w:t> </w:t>
      </w:r>
      <w:r>
        <w:rPr>
          <w:w w:val="105"/>
        </w:rPr>
        <w:t>experiments</w:t>
      </w:r>
      <w:r>
        <w:rPr>
          <w:spacing w:val="21"/>
          <w:w w:val="105"/>
        </w:rPr>
        <w:t> </w:t>
      </w:r>
      <w:r>
        <w:rPr>
          <w:w w:val="105"/>
        </w:rPr>
        <w:t>we</w:t>
      </w:r>
      <w:r>
        <w:rPr>
          <w:spacing w:val="26"/>
          <w:w w:val="105"/>
        </w:rPr>
        <w:t> </w:t>
      </w:r>
      <w:r>
        <w:rPr>
          <w:w w:val="105"/>
        </w:rPr>
        <w:t>vary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threshold</w:t>
      </w:r>
      <w:r>
        <w:rPr>
          <w:spacing w:val="25"/>
          <w:w w:val="105"/>
        </w:rPr>
        <w:t> </w:t>
      </w:r>
      <w:r>
        <w:rPr>
          <w:w w:val="105"/>
        </w:rPr>
        <w:t>from</w:t>
      </w:r>
      <w:r>
        <w:rPr>
          <w:spacing w:val="25"/>
          <w:w w:val="105"/>
        </w:rPr>
        <w:t> </w:t>
      </w:r>
      <w:r>
        <w:rPr>
          <w:w w:val="105"/>
        </w:rPr>
        <w:t>as</w:t>
      </w:r>
      <w:r>
        <w:rPr>
          <w:spacing w:val="27"/>
          <w:w w:val="105"/>
        </w:rPr>
        <w:t> </w:t>
      </w:r>
      <w:r>
        <w:rPr>
          <w:w w:val="105"/>
        </w:rPr>
        <w:t>small</w:t>
      </w:r>
      <w:r>
        <w:rPr>
          <w:spacing w:val="26"/>
          <w:w w:val="105"/>
        </w:rPr>
        <w:t> </w:t>
      </w:r>
      <w:r>
        <w:rPr>
          <w:w w:val="105"/>
        </w:rPr>
        <w:t>as</w:t>
      </w:r>
      <w:r>
        <w:rPr/>
      </w:r>
    </w:p>
    <w:p>
      <w:pPr>
        <w:pStyle w:val="BodyText"/>
        <w:spacing w:line="259" w:lineRule="auto" w:before="2"/>
        <w:ind w:left="105" w:right="5" w:firstLine="0"/>
        <w:jc w:val="both"/>
      </w:pPr>
      <w:r>
        <w:rPr>
          <w:w w:val="105"/>
        </w:rPr>
        <w:t>0.1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up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0.9.</w:t>
      </w:r>
      <w:r>
        <w:rPr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21"/>
          <w:w w:val="105"/>
        </w:rPr>
        <w:t> </w:t>
      </w:r>
      <w:r>
        <w:rPr>
          <w:w w:val="105"/>
        </w:rPr>
        <w:t>our</w:t>
      </w:r>
      <w:r>
        <w:rPr>
          <w:spacing w:val="21"/>
          <w:w w:val="105"/>
        </w:rPr>
        <w:t> </w:t>
      </w:r>
      <w:r>
        <w:rPr>
          <w:w w:val="105"/>
        </w:rPr>
        <w:t>training</w:t>
      </w:r>
      <w:r>
        <w:rPr>
          <w:spacing w:val="19"/>
          <w:w w:val="105"/>
        </w:rPr>
        <w:t> </w:t>
      </w:r>
      <w:r>
        <w:rPr>
          <w:w w:val="105"/>
        </w:rPr>
        <w:t>set,</w:t>
      </w:r>
      <w:r>
        <w:rPr>
          <w:spacing w:val="23"/>
          <w:w w:val="105"/>
        </w:rPr>
        <w:t> </w:t>
      </w:r>
      <w:r>
        <w:rPr>
          <w:w w:val="105"/>
        </w:rPr>
        <w:t>we</w:t>
      </w:r>
      <w:r>
        <w:rPr>
          <w:spacing w:val="21"/>
          <w:w w:val="105"/>
        </w:rPr>
        <w:t> </w:t>
      </w:r>
      <w:r>
        <w:rPr>
          <w:w w:val="105"/>
        </w:rPr>
        <w:t>experiment</w:t>
      </w:r>
      <w:r>
        <w:rPr>
          <w:spacing w:val="18"/>
          <w:w w:val="105"/>
        </w:rPr>
        <w:t> </w:t>
      </w:r>
      <w:r>
        <w:rPr>
          <w:w w:val="105"/>
        </w:rPr>
        <w:t>with</w:t>
      </w:r>
      <w:r>
        <w:rPr>
          <w:w w:val="103"/>
        </w:rPr>
        <w:t> </w:t>
      </w:r>
      <w:r>
        <w:rPr>
          <w:w w:val="105"/>
        </w:rPr>
        <w:t>various ratios between the positive and negative classes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w w:val="103"/>
        </w:rPr>
        <w:t> </w:t>
      </w:r>
      <w:r>
        <w:rPr>
          <w:w w:val="105"/>
        </w:rPr>
        <w:t>data points in order to correct for the bias in the original data</w:t>
      </w:r>
      <w:r>
        <w:rPr>
          <w:w w:val="103"/>
        </w:rPr>
        <w:t> </w:t>
      </w:r>
      <w:r>
        <w:rPr>
          <w:w w:val="105"/>
        </w:rPr>
        <w:t>(since the ratio between successful and unsuccessful </w:t>
      </w:r>
      <w:r>
        <w:rPr>
          <w:spacing w:val="28"/>
          <w:w w:val="105"/>
        </w:rPr>
        <w:t> </w:t>
      </w:r>
      <w:r>
        <w:rPr>
          <w:w w:val="105"/>
        </w:rPr>
        <w:t>events</w:t>
      </w:r>
      <w:r>
        <w:rPr>
          <w:w w:val="103"/>
        </w:rPr>
        <w:t> </w:t>
      </w:r>
      <w:r>
        <w:rPr>
          <w:w w:val="105"/>
        </w:rPr>
        <w:t>is not balanced)–a technique commonly referred to as   </w:t>
      </w:r>
      <w:r>
        <w:rPr>
          <w:spacing w:val="15"/>
          <w:w w:val="105"/>
        </w:rPr>
        <w:t> </w:t>
      </w:r>
      <w:r>
        <w:rPr>
          <w:w w:val="105"/>
        </w:rPr>
        <w:t>‘data</w:t>
      </w:r>
      <w:r>
        <w:rPr/>
      </w:r>
    </w:p>
    <w:p>
      <w:pPr>
        <w:spacing w:line="170" w:lineRule="exact" w:before="60"/>
        <w:ind w:left="439" w:right="516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spacing w:val="-3"/>
        </w:rPr>
        <w:br w:type="column"/>
      </w:r>
      <w:r>
        <w:rPr>
          <w:rFonts w:ascii="Times New Roman"/>
          <w:spacing w:val="-3"/>
          <w:sz w:val="15"/>
        </w:rPr>
        <w:t>TABLE</w:t>
      </w:r>
      <w:r>
        <w:rPr>
          <w:rFonts w:ascii="Times New Roman"/>
          <w:spacing w:val="5"/>
          <w:sz w:val="15"/>
        </w:rPr>
        <w:t> </w:t>
      </w:r>
      <w:r>
        <w:rPr>
          <w:rFonts w:ascii="Times New Roman"/>
          <w:sz w:val="15"/>
        </w:rPr>
        <w:t>IV</w:t>
      </w:r>
    </w:p>
    <w:p>
      <w:pPr>
        <w:spacing w:line="170" w:lineRule="exact" w:before="0"/>
        <w:ind w:left="449" w:right="516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6"/>
          <w:sz w:val="15"/>
        </w:rPr>
        <w:t>S</w:t>
      </w:r>
      <w:r>
        <w:rPr>
          <w:rFonts w:ascii="Times New Roman"/>
          <w:spacing w:val="6"/>
          <w:sz w:val="12"/>
        </w:rPr>
        <w:t>UMMARY </w:t>
      </w:r>
      <w:r>
        <w:rPr>
          <w:rFonts w:ascii="Times New Roman"/>
          <w:spacing w:val="4"/>
          <w:sz w:val="12"/>
        </w:rPr>
        <w:t>OF </w:t>
      </w:r>
      <w:r>
        <w:rPr>
          <w:rFonts w:ascii="Times New Roman"/>
          <w:spacing w:val="7"/>
          <w:sz w:val="12"/>
        </w:rPr>
        <w:t>PREDICTION </w:t>
      </w:r>
      <w:r>
        <w:rPr>
          <w:rFonts w:ascii="Times New Roman"/>
          <w:spacing w:val="5"/>
          <w:sz w:val="12"/>
        </w:rPr>
        <w:t>VARIABLES </w:t>
      </w:r>
      <w:r>
        <w:rPr>
          <w:rFonts w:ascii="Times New Roman"/>
          <w:spacing w:val="4"/>
          <w:sz w:val="12"/>
        </w:rPr>
        <w:t>IN </w:t>
      </w:r>
      <w:r>
        <w:rPr>
          <w:rFonts w:ascii="Times New Roman"/>
          <w:spacing w:val="5"/>
          <w:sz w:val="12"/>
        </w:rPr>
        <w:t>OUR</w:t>
      </w:r>
      <w:r>
        <w:rPr>
          <w:rFonts w:ascii="Times New Roman"/>
          <w:spacing w:val="2"/>
          <w:sz w:val="12"/>
        </w:rPr>
        <w:t> </w:t>
      </w:r>
      <w:r>
        <w:rPr>
          <w:rFonts w:ascii="Times New Roman"/>
          <w:spacing w:val="7"/>
          <w:sz w:val="12"/>
        </w:rPr>
        <w:t>FRAMEWORK</w:t>
      </w:r>
      <w:r>
        <w:rPr>
          <w:rFonts w:ascii="Times New Roman"/>
          <w:spacing w:val="7"/>
          <w:sz w:val="15"/>
        </w:rPr>
        <w:t>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tabs>
          <w:tab w:pos="1876" w:val="left" w:leader="none"/>
        </w:tabs>
        <w:spacing w:before="0"/>
        <w:ind w:left="105" w:right="128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pict>
          <v:group style="position:absolute;margin-left:315.826477pt;margin-top:.351325pt;width:232.9pt;height:255.1pt;mso-position-horizontal-relative:page;mso-position-vertical-relative:paragraph;z-index:-690832" coordorigin="6317,7" coordsize="4658,5102">
            <v:shape style="position:absolute;left:6317;top:7;width:4657;height:151" type="#_x0000_t75" stroked="false">
              <v:imagedata r:id="rId26" o:title=""/>
            </v:shape>
            <v:group style="position:absolute;left:8084;top:13;width:2;height:141" coordorigin="8084,13" coordsize="2,141">
              <v:shape style="position:absolute;left:8084;top:13;width:2;height:141" coordorigin="8084,13" coordsize="0,141" path="m8084,154l8084,13e" filled="false" stroked="true" strokeweight=".420729pt" strokecolor="#000000">
                <v:path arrowok="t"/>
              </v:shape>
            </v:group>
            <v:group style="position:absolute;left:8586;top:13;width:2;height:141" coordorigin="8586,13" coordsize="2,141">
              <v:shape style="position:absolute;left:8586;top:13;width:2;height:141" coordorigin="8586,13" coordsize="0,141" path="m8586,154l8586,13e" filled="false" stroked="true" strokeweight=".420729pt" strokecolor="#000000">
                <v:path arrowok="t"/>
              </v:shape>
            </v:group>
            <v:group style="position:absolute;left:10970;top:13;width:2;height:141" coordorigin="10970,13" coordsize="2,141">
              <v:shape style="position:absolute;left:10970;top:13;width:2;height:141" coordorigin="10970,13" coordsize="0,141" path="m10970,154l10970,13e" filled="false" stroked="true" strokeweight=".420729pt" strokecolor="#000000">
                <v:path arrowok="t"/>
              </v:shape>
            </v:group>
            <v:group style="position:absolute;left:6321;top:156;width:4650;height:2" coordorigin="6321,156" coordsize="4650,2">
              <v:shape style="position:absolute;left:6321;top:156;width:4650;height:2" coordorigin="6321,156" coordsize="4650,0" path="m6321,156l10970,156e" filled="false" stroked="true" strokeweight=".420729pt" strokecolor="#000000">
                <v:path arrowok="t"/>
              </v:shape>
            </v:group>
            <v:group style="position:absolute;left:6321;top:192;width:4650;height:2" coordorigin="6321,192" coordsize="4650,2">
              <v:shape style="position:absolute;left:6321;top:192;width:4650;height:2" coordorigin="6321,192" coordsize="4650,0" path="m6321,192l10970,192e" filled="false" stroked="true" strokeweight=".420729pt" strokecolor="#000000">
                <v:path arrowok="t"/>
              </v:shape>
            </v:group>
            <v:group style="position:absolute;left:6321;top:194;width:2;height:421" coordorigin="6321,194" coordsize="2,421">
              <v:shape style="position:absolute;left:6321;top:194;width:2;height:421" coordorigin="6321,194" coordsize="0,421" path="m6321,615l6321,194e" filled="false" stroked="true" strokeweight=".420729pt" strokecolor="#000000">
                <v:path arrowok="t"/>
              </v:shape>
              <v:shape style="position:absolute;left:6317;top:13;width:4657;height:602" type="#_x0000_t75" stroked="false">
                <v:imagedata r:id="rId27" o:title=""/>
              </v:shape>
            </v:group>
            <v:group style="position:absolute;left:8084;top:194;width:2;height:421" coordorigin="8084,194" coordsize="2,421">
              <v:shape style="position:absolute;left:8084;top:194;width:2;height:421" coordorigin="8084,194" coordsize="0,421" path="m8084,615l8084,194e" filled="false" stroked="true" strokeweight=".420729pt" strokecolor="#000000">
                <v:path arrowok="t"/>
              </v:shape>
            </v:group>
            <v:group style="position:absolute;left:8586;top:194;width:2;height:421" coordorigin="8586,194" coordsize="2,421">
              <v:shape style="position:absolute;left:8586;top:194;width:2;height:421" coordorigin="8586,194" coordsize="0,421" path="m8586,615l8586,194e" filled="false" stroked="true" strokeweight=".420729pt" strokecolor="#000000">
                <v:path arrowok="t"/>
              </v:shape>
            </v:group>
            <v:group style="position:absolute;left:10970;top:194;width:2;height:421" coordorigin="10970,194" coordsize="2,421">
              <v:shape style="position:absolute;left:10970;top:194;width:2;height:421" coordorigin="10970,194" coordsize="0,421" path="m10970,615l10970,194e" filled="false" stroked="true" strokeweight=".420729pt" strokecolor="#000000">
                <v:path arrowok="t"/>
              </v:shape>
              <v:shape style="position:absolute;left:6317;top:194;width:4657;height:715" type="#_x0000_t75" stroked="false">
                <v:imagedata r:id="rId28" o:title=""/>
              </v:shape>
            </v:group>
            <v:group style="position:absolute;left:8084;top:769;width:2;height:141" coordorigin="8084,769" coordsize="2,141">
              <v:shape style="position:absolute;left:8084;top:769;width:2;height:141" coordorigin="8084,769" coordsize="0,141" path="m8084,910l8084,769e" filled="false" stroked="true" strokeweight=".420729pt" strokecolor="#000000">
                <v:path arrowok="t"/>
              </v:shape>
            </v:group>
            <v:group style="position:absolute;left:8586;top:769;width:2;height:141" coordorigin="8586,769" coordsize="2,141">
              <v:shape style="position:absolute;left:8586;top:769;width:2;height:141" coordorigin="8586,769" coordsize="0,141" path="m8586,910l8586,769e" filled="false" stroked="true" strokeweight=".420729pt" strokecolor="#000000">
                <v:path arrowok="t"/>
              </v:shape>
              <v:shape style="position:absolute;left:6317;top:769;width:4657;height:4340" type="#_x0000_t75" stroked="false">
                <v:imagedata r:id="rId29" o:title=""/>
              </v:shape>
            </v:group>
            <w10:wrap type="none"/>
          </v:group>
        </w:pict>
      </w:r>
      <w:r>
        <w:rPr>
          <w:rFonts w:ascii="Times New Roman"/>
          <w:spacing w:val="-3"/>
          <w:sz w:val="12"/>
        </w:rPr>
        <w:t>Variable</w:t>
        <w:tab/>
      </w:r>
      <w:r>
        <w:rPr>
          <w:rFonts w:ascii="Times New Roman"/>
          <w:sz w:val="12"/>
        </w:rPr>
        <w:t>Category</w:t>
      </w:r>
      <w:r>
        <w:rPr>
          <w:rFonts w:ascii="Times New Roman"/>
          <w:spacing w:val="18"/>
          <w:sz w:val="12"/>
        </w:rPr>
        <w:t> </w:t>
      </w:r>
      <w:r>
        <w:rPr>
          <w:rFonts w:ascii="Times New Roman"/>
          <w:sz w:val="12"/>
        </w:rPr>
        <w:t>Description</w:t>
      </w:r>
    </w:p>
    <w:p>
      <w:pPr>
        <w:spacing w:line="143" w:lineRule="exact" w:before="45"/>
        <w:ind w:left="105" w:right="128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Courier New"/>
          <w:sz w:val="12"/>
        </w:rPr>
        <w:t>job_status </w:t>
      </w:r>
      <w:r>
        <w:rPr>
          <w:rFonts w:ascii="Times New Roman"/>
          <w:sz w:val="12"/>
        </w:rPr>
        <w:t>or  </w:t>
      </w:r>
      <w:r>
        <w:rPr>
          <w:rFonts w:ascii="Courier New"/>
          <w:sz w:val="12"/>
        </w:rPr>
        <w:t>task_status </w:t>
      </w:r>
      <w:r>
        <w:rPr>
          <w:rFonts w:ascii="Times New Roman"/>
          <w:sz w:val="12"/>
        </w:rPr>
        <w:t>Response The unsuccessful outcome we are interested</w:t>
      </w:r>
      <w:r>
        <w:rPr>
          <w:rFonts w:ascii="Times New Roman"/>
          <w:spacing w:val="24"/>
          <w:sz w:val="12"/>
        </w:rPr>
        <w:t> </w:t>
      </w:r>
      <w:r>
        <w:rPr>
          <w:rFonts w:ascii="Times New Roman"/>
          <w:sz w:val="12"/>
        </w:rPr>
        <w:t>in</w:t>
      </w:r>
    </w:p>
    <w:p>
      <w:pPr>
        <w:spacing w:line="139" w:lineRule="exact" w:before="0"/>
        <w:ind w:left="2368" w:right="128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predicting,  which  could  be  either  </w:t>
      </w:r>
      <w:r>
        <w:rPr>
          <w:rFonts w:ascii="Courier New"/>
          <w:sz w:val="12"/>
        </w:rPr>
        <w:t>FAILED</w:t>
      </w:r>
      <w:r>
        <w:rPr>
          <w:rFonts w:ascii="Courier New"/>
          <w:spacing w:val="-41"/>
          <w:sz w:val="12"/>
        </w:rPr>
        <w:t> </w:t>
      </w:r>
      <w:r>
        <w:rPr>
          <w:rFonts w:ascii="Times New Roman"/>
          <w:sz w:val="12"/>
        </w:rPr>
        <w:t>or</w:t>
      </w:r>
    </w:p>
    <w:p>
      <w:pPr>
        <w:spacing w:line="143" w:lineRule="exact" w:before="0"/>
        <w:ind w:left="449" w:right="85" w:firstLine="0"/>
        <w:jc w:val="center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Courier New"/>
          <w:sz w:val="12"/>
        </w:rPr>
        <w:t>KILLED</w:t>
      </w:r>
      <w:r>
        <w:rPr>
          <w:rFonts w:ascii="Times New Roman"/>
          <w:sz w:val="12"/>
        </w:rPr>
        <w:t>.</w:t>
      </w:r>
    </w:p>
    <w:p>
      <w:pPr>
        <w:spacing w:line="138" w:lineRule="exact" w:before="0"/>
        <w:ind w:left="449" w:right="474" w:firstLine="0"/>
        <w:jc w:val="center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Input  </w:t>
      </w:r>
      <w:r>
        <w:rPr>
          <w:rFonts w:ascii="Times New Roman"/>
          <w:spacing w:val="-3"/>
          <w:sz w:val="12"/>
        </w:rPr>
        <w:t>Variables</w:t>
      </w:r>
      <w:r>
        <w:rPr>
          <w:rFonts w:ascii="Times New Roman"/>
          <w:spacing w:val="11"/>
          <w:sz w:val="12"/>
        </w:rPr>
        <w:t> </w:t>
      </w:r>
      <w:r>
        <w:rPr>
          <w:rFonts w:ascii="Times New Roman"/>
          <w:sz w:val="12"/>
        </w:rPr>
        <w:t>(Predictors)</w:t>
      </w:r>
    </w:p>
    <w:p>
      <w:pPr>
        <w:tabs>
          <w:tab w:pos="1933" w:val="left" w:leader="none"/>
        </w:tabs>
        <w:spacing w:line="225" w:lineRule="auto" w:before="16"/>
        <w:ind w:left="105" w:right="128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Courier New" w:hAnsi="Courier New" w:cs="Courier New" w:eastAsia="Courier New"/>
          <w:sz w:val="12"/>
          <w:szCs w:val="12"/>
        </w:rPr>
        <w:t>userID</w:t>
        <w:tab/>
      </w:r>
      <w:r>
        <w:rPr>
          <w:rFonts w:ascii="Times New Roman" w:hAnsi="Times New Roman" w:cs="Times New Roman" w:eastAsia="Times New Roman"/>
          <w:sz w:val="12"/>
          <w:szCs w:val="12"/>
        </w:rPr>
        <w:t>Conﬁg   ID  of the engineer who  submitted the </w:t>
      </w:r>
      <w:r>
        <w:rPr>
          <w:rFonts w:ascii="Times New Roman" w:hAnsi="Times New Roman" w:cs="Times New Roman" w:eastAsia="Times New Roman"/>
          <w:spacing w:val="21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sz w:val="12"/>
          <w:szCs w:val="12"/>
        </w:rPr>
        <w:t>job.</w:t>
      </w:r>
      <w:r>
        <w:rPr>
          <w:rFonts w:ascii="Times New Roman" w:hAnsi="Times New Roman" w:cs="Times New Roman" w:eastAsia="Times New Roman"/>
          <w:w w:val="101"/>
          <w:sz w:val="12"/>
          <w:szCs w:val="12"/>
        </w:rPr>
        <w:t> </w:t>
      </w:r>
      <w:r>
        <w:rPr>
          <w:rFonts w:ascii="Courier New" w:hAnsi="Courier New" w:cs="Courier New" w:eastAsia="Courier New"/>
          <w:sz w:val="12"/>
          <w:szCs w:val="12"/>
        </w:rPr>
        <w:t>logical_job_name</w:t>
        <w:tab/>
      </w:r>
      <w:r>
        <w:rPr>
          <w:rFonts w:ascii="Times New Roman" w:hAnsi="Times New Roman" w:cs="Times New Roman" w:eastAsia="Times New Roman"/>
          <w:sz w:val="12"/>
          <w:szCs w:val="12"/>
        </w:rPr>
        <w:t>Conﬁg  </w:t>
      </w:r>
      <w:r>
        <w:rPr>
          <w:rFonts w:ascii="Times New Roman" w:hAnsi="Times New Roman" w:cs="Times New Roman" w:eastAsia="Times New Roman"/>
          <w:spacing w:val="13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sz w:val="12"/>
          <w:szCs w:val="12"/>
        </w:rPr>
        <w:t>ID</w:t>
      </w:r>
      <w:r>
        <w:rPr>
          <w:rFonts w:ascii="Times New Roman" w:hAnsi="Times New Roman" w:cs="Times New Roman" w:eastAsia="Times New Roman"/>
          <w:spacing w:val="14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sz w:val="12"/>
          <w:szCs w:val="12"/>
        </w:rPr>
        <w:t>of</w:t>
      </w:r>
      <w:r>
        <w:rPr>
          <w:rFonts w:ascii="Times New Roman" w:hAnsi="Times New Roman" w:cs="Times New Roman" w:eastAsia="Times New Roman"/>
          <w:spacing w:val="13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sz w:val="12"/>
          <w:szCs w:val="12"/>
        </w:rPr>
        <w:t>the</w:t>
      </w:r>
      <w:r>
        <w:rPr>
          <w:rFonts w:ascii="Times New Roman" w:hAnsi="Times New Roman" w:cs="Times New Roman" w:eastAsia="Times New Roman"/>
          <w:spacing w:val="12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sz w:val="12"/>
          <w:szCs w:val="12"/>
        </w:rPr>
        <w:t>application</w:t>
      </w:r>
      <w:r>
        <w:rPr>
          <w:rFonts w:ascii="Times New Roman" w:hAnsi="Times New Roman" w:cs="Times New Roman" w:eastAsia="Times New Roman"/>
          <w:spacing w:val="14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sz w:val="12"/>
          <w:szCs w:val="12"/>
        </w:rPr>
        <w:t>that</w:t>
      </w:r>
      <w:r>
        <w:rPr>
          <w:rFonts w:ascii="Times New Roman" w:hAnsi="Times New Roman" w:cs="Times New Roman" w:eastAsia="Times New Roman"/>
          <w:spacing w:val="11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sz w:val="12"/>
          <w:szCs w:val="12"/>
        </w:rPr>
        <w:t>this</w:t>
      </w:r>
      <w:r>
        <w:rPr>
          <w:rFonts w:ascii="Times New Roman" w:hAnsi="Times New Roman" w:cs="Times New Roman" w:eastAsia="Times New Roman"/>
          <w:spacing w:val="12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sz w:val="12"/>
          <w:szCs w:val="12"/>
        </w:rPr>
        <w:t>job</w:t>
      </w:r>
      <w:r>
        <w:rPr>
          <w:rFonts w:ascii="Times New Roman" w:hAnsi="Times New Roman" w:cs="Times New Roman" w:eastAsia="Times New Roman"/>
          <w:spacing w:val="14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sz w:val="12"/>
          <w:szCs w:val="12"/>
        </w:rPr>
        <w:t>is</w:t>
      </w:r>
      <w:r>
        <w:rPr>
          <w:rFonts w:ascii="Times New Roman" w:hAnsi="Times New Roman" w:cs="Times New Roman" w:eastAsia="Times New Roman"/>
          <w:spacing w:val="12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sz w:val="12"/>
          <w:szCs w:val="12"/>
        </w:rPr>
        <w:t>running.</w:t>
      </w:r>
      <w:r>
        <w:rPr>
          <w:rFonts w:ascii="Times New Roman" w:hAnsi="Times New Roman" w:cs="Times New Roman" w:eastAsia="Times New Roman"/>
          <w:spacing w:val="-1"/>
          <w:w w:val="101"/>
          <w:sz w:val="12"/>
          <w:szCs w:val="12"/>
        </w:rPr>
        <w:t> </w:t>
      </w:r>
      <w:r>
        <w:rPr>
          <w:rFonts w:ascii="Courier New" w:hAnsi="Courier New" w:cs="Courier New" w:eastAsia="Courier New"/>
          <w:sz w:val="12"/>
          <w:szCs w:val="12"/>
        </w:rPr>
        <w:t>scheduling_class</w:t>
        <w:tab/>
      </w:r>
      <w:r>
        <w:rPr>
          <w:rFonts w:ascii="Times New Roman" w:hAnsi="Times New Roman" w:cs="Times New Roman" w:eastAsia="Times New Roman"/>
          <w:sz w:val="12"/>
          <w:szCs w:val="12"/>
        </w:rPr>
        <w:t>Conﬁg    Each  job  has  a  scheduling  class  that   </w:t>
      </w:r>
      <w:r>
        <w:rPr>
          <w:rFonts w:ascii="Times New Roman" w:hAnsi="Times New Roman" w:cs="Times New Roman" w:eastAsia="Times New Roman"/>
          <w:spacing w:val="1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sz w:val="12"/>
          <w:szCs w:val="12"/>
        </w:rPr>
        <w:t>drives</w:t>
      </w:r>
    </w:p>
    <w:p>
      <w:pPr>
        <w:spacing w:line="131" w:lineRule="exact" w:before="0"/>
        <w:ind w:left="2368" w:right="128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machine-local policies for allocating </w:t>
      </w:r>
      <w:r>
        <w:rPr>
          <w:rFonts w:ascii="Times New Roman"/>
          <w:spacing w:val="23"/>
          <w:sz w:val="12"/>
        </w:rPr>
        <w:t> </w:t>
      </w:r>
      <w:r>
        <w:rPr>
          <w:rFonts w:ascii="Times New Roman"/>
          <w:sz w:val="12"/>
        </w:rPr>
        <w:t>resources.</w:t>
      </w:r>
    </w:p>
    <w:p>
      <w:pPr>
        <w:tabs>
          <w:tab w:pos="1933" w:val="left" w:leader="none"/>
        </w:tabs>
        <w:spacing w:line="138" w:lineRule="exact" w:before="4"/>
        <w:ind w:left="2368" w:right="128" w:hanging="2264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Courier New" w:hAnsi="Courier New" w:cs="Courier New" w:eastAsia="Courier New"/>
          <w:sz w:val="12"/>
          <w:szCs w:val="12"/>
        </w:rPr>
        <w:t>priority</w:t>
        <w:tab/>
      </w:r>
      <w:r>
        <w:rPr>
          <w:rFonts w:ascii="Times New Roman" w:hAnsi="Times New Roman" w:cs="Times New Roman" w:eastAsia="Times New Roman"/>
          <w:sz w:val="12"/>
          <w:szCs w:val="12"/>
        </w:rPr>
        <w:t>Conﬁg   Job  and  task  priorities  determine  if  they  </w:t>
      </w:r>
      <w:r>
        <w:rPr>
          <w:rFonts w:ascii="Times New Roman" w:hAnsi="Times New Roman" w:cs="Times New Roman" w:eastAsia="Times New Roman"/>
          <w:spacing w:val="18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sz w:val="12"/>
          <w:szCs w:val="12"/>
        </w:rPr>
        <w:t>are</w:t>
      </w:r>
      <w:r>
        <w:rPr>
          <w:rFonts w:ascii="Times New Roman" w:hAnsi="Times New Roman" w:cs="Times New Roman" w:eastAsia="Times New Roman"/>
          <w:w w:val="101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sz w:val="12"/>
          <w:szCs w:val="12"/>
        </w:rPr>
        <w:t>given preference for </w:t>
      </w:r>
      <w:r>
        <w:rPr>
          <w:rFonts w:ascii="Times New Roman" w:hAnsi="Times New Roman" w:cs="Times New Roman" w:eastAsia="Times New Roman"/>
          <w:spacing w:val="9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sz w:val="12"/>
          <w:szCs w:val="12"/>
        </w:rPr>
        <w:t>resources.</w:t>
      </w:r>
    </w:p>
    <w:p>
      <w:pPr>
        <w:tabs>
          <w:tab w:pos="1933" w:val="left" w:leader="none"/>
        </w:tabs>
        <w:spacing w:line="144" w:lineRule="exact" w:before="0"/>
        <w:ind w:left="105" w:right="128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Courier New" w:hAnsi="Courier New" w:cs="Courier New" w:eastAsia="Courier New"/>
          <w:sz w:val="12"/>
          <w:szCs w:val="12"/>
        </w:rPr>
        <w:t>num_tasks</w:t>
        <w:tab/>
      </w:r>
      <w:r>
        <w:rPr>
          <w:rFonts w:ascii="Times New Roman" w:hAnsi="Times New Roman" w:cs="Times New Roman" w:eastAsia="Times New Roman"/>
          <w:sz w:val="12"/>
          <w:szCs w:val="12"/>
        </w:rPr>
        <w:t>Conﬁg   Degree of parallelism in a  </w:t>
      </w:r>
      <w:r>
        <w:rPr>
          <w:rFonts w:ascii="Times New Roman" w:hAnsi="Times New Roman" w:cs="Times New Roman" w:eastAsia="Times New Roman"/>
          <w:spacing w:val="19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sz w:val="12"/>
          <w:szCs w:val="12"/>
        </w:rPr>
        <w:t>job.</w:t>
      </w:r>
    </w:p>
    <w:p>
      <w:pPr>
        <w:spacing w:line="140" w:lineRule="exact" w:before="0"/>
        <w:ind w:left="105" w:right="128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Courier New" w:hAnsi="Courier New" w:cs="Courier New" w:eastAsia="Courier New"/>
          <w:sz w:val="12"/>
          <w:szCs w:val="12"/>
        </w:rPr>
        <w:t>different_machines_rest  </w:t>
      </w:r>
      <w:r>
        <w:rPr>
          <w:rFonts w:ascii="Times New Roman" w:hAnsi="Times New Roman" w:cs="Times New Roman" w:eastAsia="Times New Roman"/>
          <w:sz w:val="12"/>
          <w:szCs w:val="12"/>
        </w:rPr>
        <w:t>Conﬁg    This ﬂag, when enabled, means that all tasks  </w:t>
      </w:r>
      <w:r>
        <w:rPr>
          <w:rFonts w:ascii="Times New Roman" w:hAnsi="Times New Roman" w:cs="Times New Roman" w:eastAsia="Times New Roman"/>
          <w:spacing w:val="13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sz w:val="12"/>
          <w:szCs w:val="12"/>
        </w:rPr>
        <w:t>in</w:t>
      </w:r>
    </w:p>
    <w:p>
      <w:pPr>
        <w:spacing w:line="244" w:lineRule="auto" w:before="0"/>
        <w:ind w:left="2368" w:right="128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a job must be scheduled on different</w:t>
      </w:r>
      <w:r>
        <w:rPr>
          <w:rFonts w:ascii="Times New Roman"/>
          <w:spacing w:val="23"/>
          <w:sz w:val="12"/>
        </w:rPr>
        <w:t> </w:t>
      </w:r>
      <w:r>
        <w:rPr>
          <w:rFonts w:ascii="Times New Roman"/>
          <w:sz w:val="12"/>
        </w:rPr>
        <w:t>physical</w:t>
      </w:r>
      <w:r>
        <w:rPr>
          <w:rFonts w:ascii="Times New Roman"/>
          <w:spacing w:val="-1"/>
          <w:w w:val="101"/>
          <w:sz w:val="12"/>
        </w:rPr>
        <w:t> </w:t>
      </w:r>
      <w:r>
        <w:rPr>
          <w:rFonts w:ascii="Times New Roman"/>
          <w:sz w:val="12"/>
        </w:rPr>
        <w:t>machines.</w:t>
      </w:r>
    </w:p>
    <w:p>
      <w:pPr>
        <w:tabs>
          <w:tab w:pos="1933" w:val="left" w:leader="none"/>
        </w:tabs>
        <w:spacing w:line="225" w:lineRule="auto" w:before="5"/>
        <w:ind w:left="105" w:right="128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Courier New" w:hAnsi="Courier New" w:cs="Courier New" w:eastAsia="Courier New"/>
          <w:sz w:val="12"/>
          <w:szCs w:val="12"/>
        </w:rPr>
        <w:t>requested_cpu</w:t>
        <w:tab/>
      </w:r>
      <w:r>
        <w:rPr>
          <w:rFonts w:ascii="Times New Roman" w:hAnsi="Times New Roman" w:cs="Times New Roman" w:eastAsia="Times New Roman"/>
          <w:sz w:val="12"/>
          <w:szCs w:val="12"/>
        </w:rPr>
        <w:t>Conﬁg    Amount  of  requested CPU  capacity by  a</w:t>
      </w:r>
      <w:r>
        <w:rPr>
          <w:rFonts w:ascii="Times New Roman" w:hAnsi="Times New Roman" w:cs="Times New Roman" w:eastAsia="Times New Roman"/>
          <w:spacing w:val="-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sz w:val="12"/>
          <w:szCs w:val="12"/>
        </w:rPr>
        <w:t>task.</w:t>
      </w:r>
      <w:r>
        <w:rPr>
          <w:rFonts w:ascii="Times New Roman" w:hAnsi="Times New Roman" w:cs="Times New Roman" w:eastAsia="Times New Roman"/>
          <w:w w:val="101"/>
          <w:sz w:val="12"/>
          <w:szCs w:val="12"/>
        </w:rPr>
        <w:t> </w:t>
      </w:r>
      <w:r>
        <w:rPr>
          <w:rFonts w:ascii="Courier New" w:hAnsi="Courier New" w:cs="Courier New" w:eastAsia="Courier New"/>
          <w:sz w:val="12"/>
          <w:szCs w:val="12"/>
        </w:rPr>
        <w:t>requested_memory</w:t>
        <w:tab/>
      </w:r>
      <w:r>
        <w:rPr>
          <w:rFonts w:ascii="Times New Roman" w:hAnsi="Times New Roman" w:cs="Times New Roman" w:eastAsia="Times New Roman"/>
          <w:sz w:val="12"/>
          <w:szCs w:val="12"/>
        </w:rPr>
        <w:t>Conﬁg    Amount of memory  requested by a </w:t>
      </w:r>
      <w:r>
        <w:rPr>
          <w:rFonts w:ascii="Times New Roman" w:hAnsi="Times New Roman" w:cs="Times New Roman" w:eastAsia="Times New Roman"/>
          <w:spacing w:val="8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sz w:val="12"/>
          <w:szCs w:val="12"/>
        </w:rPr>
        <w:t>task.</w:t>
      </w:r>
      <w:r>
        <w:rPr>
          <w:rFonts w:ascii="Times New Roman" w:hAnsi="Times New Roman" w:cs="Times New Roman" w:eastAsia="Times New Roman"/>
          <w:spacing w:val="-1"/>
          <w:w w:val="101"/>
          <w:sz w:val="12"/>
          <w:szCs w:val="12"/>
        </w:rPr>
        <w:t> </w:t>
      </w:r>
      <w:r>
        <w:rPr>
          <w:rFonts w:ascii="Courier New" w:hAnsi="Courier New" w:cs="Courier New" w:eastAsia="Courier New"/>
          <w:sz w:val="12"/>
          <w:szCs w:val="12"/>
        </w:rPr>
        <w:t>requested_disk</w:t>
        <w:tab/>
      </w:r>
      <w:r>
        <w:rPr>
          <w:rFonts w:ascii="Times New Roman" w:hAnsi="Times New Roman" w:cs="Times New Roman" w:eastAsia="Times New Roman"/>
          <w:sz w:val="12"/>
          <w:szCs w:val="12"/>
        </w:rPr>
        <w:t>Conﬁg    Amount  of  disk space requested by  a</w:t>
      </w:r>
      <w:r>
        <w:rPr>
          <w:rFonts w:ascii="Times New Roman" w:hAnsi="Times New Roman" w:cs="Times New Roman" w:eastAsia="Times New Roman"/>
          <w:spacing w:val="9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sz w:val="12"/>
          <w:szCs w:val="12"/>
        </w:rPr>
        <w:t>task.</w:t>
      </w:r>
      <w:r>
        <w:rPr>
          <w:rFonts w:ascii="Times New Roman" w:hAnsi="Times New Roman" w:cs="Times New Roman" w:eastAsia="Times New Roman"/>
          <w:w w:val="101"/>
          <w:sz w:val="12"/>
          <w:szCs w:val="12"/>
        </w:rPr>
        <w:t> </w:t>
      </w:r>
      <w:r>
        <w:rPr>
          <w:rFonts w:ascii="Courier New" w:hAnsi="Courier New" w:cs="Courier New" w:eastAsia="Courier New"/>
          <w:sz w:val="12"/>
          <w:szCs w:val="12"/>
        </w:rPr>
        <w:t>early_cpu_usage_avg</w:t>
        <w:tab/>
      </w:r>
      <w:r>
        <w:rPr>
          <w:rFonts w:ascii="Times New Roman" w:hAnsi="Times New Roman" w:cs="Times New Roman" w:eastAsia="Times New Roman"/>
          <w:sz w:val="12"/>
          <w:szCs w:val="12"/>
        </w:rPr>
        <w:t>Usage    </w:t>
      </w:r>
      <w:r>
        <w:rPr>
          <w:rFonts w:ascii="Times New Roman" w:hAnsi="Times New Roman" w:cs="Times New Roman" w:eastAsia="Times New Roman"/>
          <w:spacing w:val="-3"/>
          <w:sz w:val="12"/>
          <w:szCs w:val="12"/>
        </w:rPr>
        <w:t>Average  </w:t>
      </w:r>
      <w:r>
        <w:rPr>
          <w:rFonts w:ascii="Times New Roman" w:hAnsi="Times New Roman" w:cs="Times New Roman" w:eastAsia="Times New Roman"/>
          <w:sz w:val="12"/>
          <w:szCs w:val="12"/>
        </w:rPr>
        <w:t>amount of  CPU used by a </w:t>
      </w:r>
      <w:r>
        <w:rPr>
          <w:rFonts w:ascii="Times New Roman" w:hAnsi="Times New Roman" w:cs="Times New Roman" w:eastAsia="Times New Roman"/>
          <w:spacing w:val="-3"/>
          <w:sz w:val="12"/>
          <w:szCs w:val="12"/>
        </w:rPr>
        <w:t>job’s   </w:t>
      </w:r>
      <w:r>
        <w:rPr>
          <w:rFonts w:ascii="Times New Roman" w:hAnsi="Times New Roman" w:cs="Times New Roman" w:eastAsia="Times New Roman"/>
          <w:spacing w:val="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sz w:val="12"/>
          <w:szCs w:val="12"/>
        </w:rPr>
        <w:t>tasks</w:t>
      </w:r>
    </w:p>
    <w:p>
      <w:pPr>
        <w:spacing w:line="133" w:lineRule="exact" w:before="0"/>
        <w:ind w:left="2368" w:right="128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  <w:t>over the ﬁrst 5 </w:t>
      </w:r>
      <w:r>
        <w:rPr>
          <w:rFonts w:ascii="Times New Roman" w:hAnsi="Times New Roman" w:cs="Times New Roman" w:eastAsia="Times New Roman"/>
          <w:spacing w:val="28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sz w:val="12"/>
          <w:szCs w:val="12"/>
        </w:rPr>
        <w:t>minutes.</w:t>
      </w:r>
    </w:p>
    <w:p>
      <w:pPr>
        <w:tabs>
          <w:tab w:pos="1948" w:val="left" w:leader="none"/>
        </w:tabs>
        <w:spacing w:line="145" w:lineRule="exact" w:before="1"/>
        <w:ind w:left="105" w:right="128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Courier New" w:hAnsi="Courier New" w:cs="Courier New" w:eastAsia="Courier New"/>
          <w:sz w:val="12"/>
          <w:szCs w:val="12"/>
        </w:rPr>
        <w:t>early_memory_usage_avg</w:t>
        <w:tab/>
      </w:r>
      <w:r>
        <w:rPr>
          <w:rFonts w:ascii="Times New Roman" w:hAnsi="Times New Roman" w:cs="Times New Roman" w:eastAsia="Times New Roman"/>
          <w:sz w:val="12"/>
          <w:szCs w:val="12"/>
        </w:rPr>
        <w:t>Usage    </w:t>
      </w:r>
      <w:r>
        <w:rPr>
          <w:rFonts w:ascii="Times New Roman" w:hAnsi="Times New Roman" w:cs="Times New Roman" w:eastAsia="Times New Roman"/>
          <w:spacing w:val="-3"/>
          <w:sz w:val="12"/>
          <w:szCs w:val="12"/>
        </w:rPr>
        <w:t>Average  </w:t>
      </w:r>
      <w:r>
        <w:rPr>
          <w:rFonts w:ascii="Times New Roman" w:hAnsi="Times New Roman" w:cs="Times New Roman" w:eastAsia="Times New Roman"/>
          <w:sz w:val="12"/>
          <w:szCs w:val="12"/>
        </w:rPr>
        <w:t>amount  of  memory  used  by  a  </w:t>
      </w:r>
      <w:r>
        <w:rPr>
          <w:rFonts w:ascii="Times New Roman" w:hAnsi="Times New Roman" w:cs="Times New Roman" w:eastAsia="Times New Roman"/>
          <w:spacing w:val="13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spacing w:val="-3"/>
          <w:sz w:val="12"/>
          <w:szCs w:val="12"/>
        </w:rPr>
        <w:t>job’s</w:t>
      </w:r>
    </w:p>
    <w:p>
      <w:pPr>
        <w:spacing w:line="134" w:lineRule="exact" w:before="0"/>
        <w:ind w:left="2368" w:right="128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  <w:t>tasks over the ﬁrst 5  </w:t>
      </w:r>
      <w:r>
        <w:rPr>
          <w:rFonts w:ascii="Times New Roman" w:hAnsi="Times New Roman" w:cs="Times New Roman" w:eastAsia="Times New Roman"/>
          <w:spacing w:val="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sz w:val="12"/>
          <w:szCs w:val="12"/>
        </w:rPr>
        <w:t>minutes.</w:t>
      </w:r>
    </w:p>
    <w:p>
      <w:pPr>
        <w:tabs>
          <w:tab w:pos="1948" w:val="left" w:leader="none"/>
        </w:tabs>
        <w:spacing w:line="143" w:lineRule="exact" w:before="1"/>
        <w:ind w:left="105" w:right="128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Courier New" w:hAnsi="Courier New" w:cs="Courier New" w:eastAsia="Courier New"/>
          <w:sz w:val="12"/>
          <w:szCs w:val="12"/>
        </w:rPr>
        <w:t>early_IO_usage_avg</w:t>
        <w:tab/>
      </w:r>
      <w:r>
        <w:rPr>
          <w:rFonts w:ascii="Times New Roman" w:hAnsi="Times New Roman" w:cs="Times New Roman" w:eastAsia="Times New Roman"/>
          <w:sz w:val="12"/>
          <w:szCs w:val="12"/>
        </w:rPr>
        <w:t>Usage    </w:t>
      </w:r>
      <w:r>
        <w:rPr>
          <w:rFonts w:ascii="Times New Roman" w:hAnsi="Times New Roman" w:cs="Times New Roman" w:eastAsia="Times New Roman"/>
          <w:spacing w:val="-3"/>
          <w:sz w:val="12"/>
          <w:szCs w:val="12"/>
        </w:rPr>
        <w:t>Average  </w:t>
      </w:r>
      <w:r>
        <w:rPr>
          <w:rFonts w:ascii="Times New Roman" w:hAnsi="Times New Roman" w:cs="Times New Roman" w:eastAsia="Times New Roman"/>
          <w:sz w:val="12"/>
          <w:szCs w:val="12"/>
        </w:rPr>
        <w:t>amount  of  I/O  used  by  a  </w:t>
      </w:r>
      <w:r>
        <w:rPr>
          <w:rFonts w:ascii="Times New Roman" w:hAnsi="Times New Roman" w:cs="Times New Roman" w:eastAsia="Times New Roman"/>
          <w:spacing w:val="-3"/>
          <w:sz w:val="12"/>
          <w:szCs w:val="12"/>
        </w:rPr>
        <w:t>job’s</w:t>
      </w:r>
      <w:r>
        <w:rPr>
          <w:rFonts w:ascii="Times New Roman" w:hAnsi="Times New Roman" w:cs="Times New Roman" w:eastAsia="Times New Roman"/>
          <w:spacing w:val="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sz w:val="12"/>
          <w:szCs w:val="12"/>
        </w:rPr>
        <w:t>tasks</w:t>
      </w:r>
    </w:p>
    <w:p>
      <w:pPr>
        <w:spacing w:line="133" w:lineRule="exact" w:before="0"/>
        <w:ind w:left="2368" w:right="128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  <w:t>over the ﬁrst 5 </w:t>
      </w:r>
      <w:r>
        <w:rPr>
          <w:rFonts w:ascii="Times New Roman" w:hAnsi="Times New Roman" w:cs="Times New Roman" w:eastAsia="Times New Roman"/>
          <w:spacing w:val="28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sz w:val="12"/>
          <w:szCs w:val="12"/>
        </w:rPr>
        <w:t>minutes.</w:t>
      </w:r>
    </w:p>
    <w:p>
      <w:pPr>
        <w:tabs>
          <w:tab w:pos="1948" w:val="left" w:leader="none"/>
        </w:tabs>
        <w:spacing w:line="143" w:lineRule="exact" w:before="3"/>
        <w:ind w:left="105" w:right="128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Courier New"/>
          <w:sz w:val="12"/>
        </w:rPr>
        <w:t>early_cpu_usage_CoV</w:t>
        <w:tab/>
      </w:r>
      <w:r>
        <w:rPr>
          <w:rFonts w:ascii="Times New Roman"/>
          <w:sz w:val="12"/>
        </w:rPr>
        <w:t>Usage    Variability in  CPU usage among co-tasks in   </w:t>
      </w:r>
      <w:r>
        <w:rPr>
          <w:rFonts w:ascii="Times New Roman"/>
          <w:spacing w:val="10"/>
          <w:sz w:val="12"/>
        </w:rPr>
        <w:t> </w:t>
      </w:r>
      <w:r>
        <w:rPr>
          <w:rFonts w:ascii="Times New Roman"/>
          <w:sz w:val="12"/>
        </w:rPr>
        <w:t>a</w:t>
      </w:r>
    </w:p>
    <w:p>
      <w:pPr>
        <w:spacing w:line="133" w:lineRule="exact" w:before="0"/>
        <w:ind w:left="2368" w:right="128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  <w:t>job over the ﬁrst 5  </w:t>
      </w:r>
      <w:r>
        <w:rPr>
          <w:rFonts w:ascii="Times New Roman" w:hAnsi="Times New Roman" w:cs="Times New Roman" w:eastAsia="Times New Roman"/>
          <w:spacing w:val="8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sz w:val="12"/>
          <w:szCs w:val="12"/>
        </w:rPr>
        <w:t>minutes.</w:t>
      </w:r>
    </w:p>
    <w:p>
      <w:pPr>
        <w:tabs>
          <w:tab w:pos="1948" w:val="left" w:leader="none"/>
        </w:tabs>
        <w:spacing w:line="143" w:lineRule="exact" w:before="3"/>
        <w:ind w:left="105" w:right="128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Courier New"/>
          <w:sz w:val="12"/>
        </w:rPr>
        <w:t>early_memory_usage_CoV</w:t>
        <w:tab/>
      </w:r>
      <w:r>
        <w:rPr>
          <w:rFonts w:ascii="Times New Roman"/>
          <w:sz w:val="12"/>
        </w:rPr>
        <w:t>Usage    Variability in memory usage among co-tasks </w:t>
      </w:r>
      <w:r>
        <w:rPr>
          <w:rFonts w:ascii="Times New Roman"/>
          <w:spacing w:val="13"/>
          <w:sz w:val="12"/>
        </w:rPr>
        <w:t> </w:t>
      </w:r>
      <w:r>
        <w:rPr>
          <w:rFonts w:ascii="Times New Roman"/>
          <w:sz w:val="12"/>
        </w:rPr>
        <w:t>in</w:t>
      </w:r>
    </w:p>
    <w:p>
      <w:pPr>
        <w:spacing w:line="133" w:lineRule="exact" w:before="0"/>
        <w:ind w:left="2368" w:right="128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  <w:t>a job over the ﬁrst 5  </w:t>
      </w:r>
      <w:r>
        <w:rPr>
          <w:rFonts w:ascii="Times New Roman" w:hAnsi="Times New Roman" w:cs="Times New Roman" w:eastAsia="Times New Roman"/>
          <w:spacing w:val="19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sz w:val="12"/>
          <w:szCs w:val="12"/>
        </w:rPr>
        <w:t>minutes.</w:t>
      </w:r>
    </w:p>
    <w:p>
      <w:pPr>
        <w:tabs>
          <w:tab w:pos="1948" w:val="left" w:leader="none"/>
        </w:tabs>
        <w:spacing w:line="145" w:lineRule="exact" w:before="1"/>
        <w:ind w:left="105" w:right="128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Courier New"/>
          <w:sz w:val="12"/>
        </w:rPr>
        <w:t>early_IO_usage_CoV</w:t>
        <w:tab/>
      </w:r>
      <w:r>
        <w:rPr>
          <w:rFonts w:ascii="Times New Roman"/>
          <w:sz w:val="12"/>
        </w:rPr>
        <w:t>Usage    Variability in I/O usage among co-tasks in a</w:t>
      </w:r>
      <w:r>
        <w:rPr>
          <w:rFonts w:ascii="Times New Roman"/>
          <w:spacing w:val="15"/>
          <w:sz w:val="12"/>
        </w:rPr>
        <w:t> </w:t>
      </w:r>
      <w:r>
        <w:rPr>
          <w:rFonts w:ascii="Times New Roman"/>
          <w:sz w:val="12"/>
        </w:rPr>
        <w:t>job</w:t>
      </w:r>
    </w:p>
    <w:p>
      <w:pPr>
        <w:spacing w:line="134" w:lineRule="exact" w:before="0"/>
        <w:ind w:left="2368" w:right="128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  <w:t>over the ﬁrst 5 </w:t>
      </w:r>
      <w:r>
        <w:rPr>
          <w:rFonts w:ascii="Times New Roman" w:hAnsi="Times New Roman" w:cs="Times New Roman" w:eastAsia="Times New Roman"/>
          <w:spacing w:val="28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sz w:val="12"/>
          <w:szCs w:val="12"/>
        </w:rPr>
        <w:t>minutes.</w:t>
      </w:r>
    </w:p>
    <w:p>
      <w:pPr>
        <w:tabs>
          <w:tab w:pos="1878" w:val="left" w:leader="none"/>
        </w:tabs>
        <w:spacing w:line="145" w:lineRule="exact" w:before="1"/>
        <w:ind w:left="105" w:right="128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Courier New" w:hAnsi="Courier New" w:cs="Courier New" w:eastAsia="Courier New"/>
          <w:sz w:val="12"/>
          <w:szCs w:val="12"/>
        </w:rPr>
        <w:t>TaskFailFlag</w:t>
        <w:tab/>
      </w:r>
      <w:r>
        <w:rPr>
          <w:rFonts w:ascii="Times New Roman" w:hAnsi="Times New Roman" w:cs="Times New Roman" w:eastAsia="Times New Roman"/>
          <w:sz w:val="12"/>
          <w:szCs w:val="12"/>
        </w:rPr>
        <w:t>Counters  Per-job:  this ﬂag is set to  </w:t>
      </w:r>
      <w:r>
        <w:rPr>
          <w:rFonts w:ascii="Courier New" w:hAnsi="Courier New" w:cs="Courier New" w:eastAsia="Courier New"/>
          <w:sz w:val="12"/>
          <w:szCs w:val="12"/>
        </w:rPr>
        <w:t>TRUE </w:t>
      </w:r>
      <w:r>
        <w:rPr>
          <w:rFonts w:ascii="Times New Roman" w:hAnsi="Times New Roman" w:cs="Times New Roman" w:eastAsia="Times New Roman"/>
          <w:sz w:val="12"/>
          <w:szCs w:val="12"/>
        </w:rPr>
        <w:t>if at least</w:t>
      </w:r>
      <w:r>
        <w:rPr>
          <w:rFonts w:ascii="Times New Roman" w:hAnsi="Times New Roman" w:cs="Times New Roman" w:eastAsia="Times New Roman"/>
          <w:spacing w:val="27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sz w:val="12"/>
          <w:szCs w:val="12"/>
        </w:rPr>
        <w:t>one</w:t>
      </w:r>
    </w:p>
    <w:p>
      <w:pPr>
        <w:spacing w:line="134" w:lineRule="exact" w:before="0"/>
        <w:ind w:left="2368" w:right="128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task failed in the </w:t>
      </w:r>
      <w:r>
        <w:rPr>
          <w:rFonts w:ascii="Times New Roman"/>
          <w:spacing w:val="19"/>
          <w:sz w:val="12"/>
        </w:rPr>
        <w:t> </w:t>
      </w:r>
      <w:r>
        <w:rPr>
          <w:rFonts w:ascii="Times New Roman"/>
          <w:sz w:val="12"/>
        </w:rPr>
        <w:t>job.</w:t>
      </w:r>
    </w:p>
    <w:p>
      <w:pPr>
        <w:tabs>
          <w:tab w:pos="1878" w:val="left" w:leader="none"/>
        </w:tabs>
        <w:spacing w:line="145" w:lineRule="exact" w:before="1"/>
        <w:ind w:left="105" w:right="128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Courier New" w:hAnsi="Courier New" w:cs="Courier New" w:eastAsia="Courier New"/>
          <w:sz w:val="12"/>
          <w:szCs w:val="12"/>
        </w:rPr>
        <w:t>AttemptFailFlag</w:t>
        <w:tab/>
      </w:r>
      <w:r>
        <w:rPr>
          <w:rFonts w:ascii="Times New Roman" w:hAnsi="Times New Roman" w:cs="Times New Roman" w:eastAsia="Times New Roman"/>
          <w:sz w:val="12"/>
          <w:szCs w:val="12"/>
        </w:rPr>
        <w:t>Counters  Per-task: this ﬂag is set to </w:t>
      </w:r>
      <w:r>
        <w:rPr>
          <w:rFonts w:ascii="Courier New" w:hAnsi="Courier New" w:cs="Courier New" w:eastAsia="Courier New"/>
          <w:sz w:val="12"/>
          <w:szCs w:val="12"/>
        </w:rPr>
        <w:t>TRUE </w:t>
      </w:r>
      <w:r>
        <w:rPr>
          <w:rFonts w:ascii="Times New Roman" w:hAnsi="Times New Roman" w:cs="Times New Roman" w:eastAsia="Times New Roman"/>
          <w:sz w:val="12"/>
          <w:szCs w:val="12"/>
        </w:rPr>
        <w:t>if at least </w:t>
      </w:r>
      <w:r>
        <w:rPr>
          <w:rFonts w:ascii="Times New Roman" w:hAnsi="Times New Roman" w:cs="Times New Roman" w:eastAsia="Times New Roman"/>
          <w:spacing w:val="19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sz w:val="12"/>
          <w:szCs w:val="12"/>
        </w:rPr>
        <w:t>one</w:t>
      </w:r>
    </w:p>
    <w:p>
      <w:pPr>
        <w:spacing w:line="134" w:lineRule="exact" w:before="0"/>
        <w:ind w:left="2368" w:right="128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attempt failed  in the</w:t>
      </w:r>
      <w:r>
        <w:rPr>
          <w:rFonts w:ascii="Times New Roman"/>
          <w:spacing w:val="29"/>
          <w:sz w:val="12"/>
        </w:rPr>
        <w:t> </w:t>
      </w:r>
      <w:r>
        <w:rPr>
          <w:rFonts w:ascii="Times New Roman"/>
          <w:sz w:val="12"/>
        </w:rPr>
        <w:t>task.</w:t>
      </w:r>
    </w:p>
    <w:p>
      <w:pPr>
        <w:tabs>
          <w:tab w:pos="1878" w:val="left" w:leader="none"/>
        </w:tabs>
        <w:spacing w:line="143" w:lineRule="exact" w:before="1"/>
        <w:ind w:left="105" w:right="128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Courier New"/>
          <w:sz w:val="12"/>
        </w:rPr>
        <w:t>PastAttemptsFlag</w:t>
        <w:tab/>
      </w:r>
      <w:r>
        <w:rPr>
          <w:rFonts w:ascii="Times New Roman"/>
          <w:sz w:val="12"/>
        </w:rPr>
        <w:t>Counters Per-attempt: this is </w:t>
      </w:r>
      <w:r>
        <w:rPr>
          <w:rFonts w:ascii="Courier New"/>
          <w:sz w:val="12"/>
        </w:rPr>
        <w:t>TRUE </w:t>
      </w:r>
      <w:r>
        <w:rPr>
          <w:rFonts w:ascii="Times New Roman"/>
          <w:sz w:val="12"/>
        </w:rPr>
        <w:t>if there are past</w:t>
      </w:r>
      <w:r>
        <w:rPr>
          <w:rFonts w:ascii="Times New Roman"/>
          <w:spacing w:val="1"/>
          <w:sz w:val="12"/>
        </w:rPr>
        <w:t> </w:t>
      </w:r>
      <w:r>
        <w:rPr>
          <w:rFonts w:ascii="Times New Roman"/>
          <w:sz w:val="12"/>
        </w:rPr>
        <w:t>failed</w:t>
      </w:r>
    </w:p>
    <w:p>
      <w:pPr>
        <w:spacing w:line="133" w:lineRule="exact" w:before="0"/>
        <w:ind w:left="2368" w:right="128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attempts made  before this  current</w:t>
      </w:r>
      <w:r>
        <w:rPr>
          <w:rFonts w:ascii="Times New Roman"/>
          <w:spacing w:val="16"/>
          <w:sz w:val="12"/>
        </w:rPr>
        <w:t> </w:t>
      </w:r>
      <w:r>
        <w:rPr>
          <w:rFonts w:ascii="Times New Roman"/>
          <w:sz w:val="12"/>
        </w:rPr>
        <w:t>attempt.</w:t>
      </w:r>
    </w:p>
    <w:p>
      <w:pPr>
        <w:spacing w:after="0" w:line="133" w:lineRule="exact"/>
        <w:jc w:val="left"/>
        <w:rPr>
          <w:rFonts w:ascii="Times New Roman" w:hAnsi="Times New Roman" w:cs="Times New Roman" w:eastAsia="Times New Roman"/>
          <w:sz w:val="12"/>
          <w:szCs w:val="12"/>
        </w:rPr>
        <w:sectPr>
          <w:pgSz w:w="12240" w:h="15840"/>
          <w:pgMar w:header="0" w:footer="1000" w:top="1360" w:bottom="1200" w:left="1140" w:right="1160"/>
          <w:cols w:num="2" w:equalWidth="0">
            <w:col w:w="4792" w:space="303"/>
            <w:col w:w="4845"/>
          </w:cols>
        </w:sectPr>
      </w:pPr>
    </w:p>
    <w:p>
      <w:pPr>
        <w:pStyle w:val="BodyText"/>
        <w:spacing w:line="205" w:lineRule="exact"/>
        <w:ind w:left="105" w:right="0" w:firstLine="0"/>
        <w:jc w:val="left"/>
      </w:pPr>
      <w:r>
        <w:rPr>
          <w:w w:val="105"/>
        </w:rPr>
        <w:t>oversampling’.</w:t>
      </w:r>
      <w:r>
        <w:rPr/>
      </w:r>
    </w:p>
    <w:p>
      <w:pPr>
        <w:pStyle w:val="BodyText"/>
        <w:spacing w:line="256" w:lineRule="auto" w:before="32"/>
        <w:ind w:left="105" w:right="0"/>
        <w:jc w:val="both"/>
      </w:pPr>
      <w:r>
        <w:rPr>
          <w:rFonts w:ascii="Georgia"/>
          <w:w w:val="105"/>
        </w:rPr>
        <w:t>Metrics: </w:t>
      </w:r>
      <w:r>
        <w:rPr>
          <w:w w:val="105"/>
        </w:rPr>
        <w:t>The metrics we use  to  quantify the  quality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w w:val="103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predictions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rFonts w:ascii="Times New Roman"/>
          <w:i/>
          <w:w w:val="105"/>
        </w:rPr>
        <w:t>precision</w:t>
      </w:r>
      <w:r>
        <w:rPr>
          <w:rFonts w:ascii="Times New Roman"/>
          <w:i/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rFonts w:ascii="Times New Roman"/>
          <w:i/>
          <w:w w:val="105"/>
        </w:rPr>
        <w:t>recall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standard</w:t>
      </w:r>
      <w:r>
        <w:rPr>
          <w:spacing w:val="-10"/>
          <w:w w:val="105"/>
        </w:rPr>
        <w:t> </w:t>
      </w:r>
      <w:r>
        <w:rPr>
          <w:w w:val="105"/>
        </w:rPr>
        <w:t>machine</w:t>
      </w:r>
      <w:r>
        <w:rPr>
          <w:w w:val="103"/>
        </w:rPr>
        <w:t> </w:t>
      </w:r>
      <w:r>
        <w:rPr>
          <w:w w:val="105"/>
        </w:rPr>
        <w:t>learning metrics. Precision refers to the number of true</w:t>
      </w:r>
      <w:r>
        <w:rPr>
          <w:spacing w:val="32"/>
          <w:w w:val="105"/>
        </w:rPr>
        <w:t> </w:t>
      </w:r>
      <w:r>
        <w:rPr>
          <w:w w:val="105"/>
        </w:rPr>
        <w:t>posi-</w:t>
      </w:r>
      <w:r>
        <w:rPr>
          <w:w w:val="103"/>
        </w:rPr>
        <w:t> </w:t>
      </w:r>
      <w:r>
        <w:rPr>
          <w:w w:val="105"/>
        </w:rPr>
        <w:t>tives divided by the number of true and false positives.</w:t>
      </w:r>
      <w:r>
        <w:rPr>
          <w:spacing w:val="-22"/>
          <w:w w:val="105"/>
        </w:rPr>
        <w:t> </w:t>
      </w:r>
      <w:r>
        <w:rPr>
          <w:w w:val="105"/>
        </w:rPr>
        <w:t>Recall</w:t>
      </w:r>
      <w:r>
        <w:rPr>
          <w:w w:val="103"/>
        </w:rPr>
        <w:t> </w:t>
      </w:r>
      <w:r>
        <w:rPr>
          <w:w w:val="105"/>
        </w:rPr>
        <w:t>is the number of true positives divided by the number of</w:t>
      </w:r>
      <w:r>
        <w:rPr>
          <w:spacing w:val="8"/>
          <w:w w:val="105"/>
        </w:rPr>
        <w:t> </w:t>
      </w:r>
      <w:r>
        <w:rPr>
          <w:w w:val="105"/>
        </w:rPr>
        <w:t>true</w:t>
      </w:r>
      <w:r>
        <w:rPr>
          <w:w w:val="103"/>
        </w:rPr>
        <w:t> </w:t>
      </w:r>
      <w:r>
        <w:rPr>
          <w:w w:val="105"/>
        </w:rPr>
        <w:t>positives and false negatives. For example, when predicting</w:t>
      </w:r>
      <w:r>
        <w:rPr>
          <w:w w:val="103"/>
        </w:rPr>
        <w:t> </w:t>
      </w:r>
      <w:r>
        <w:rPr>
          <w:w w:val="105"/>
        </w:rPr>
        <w:t>whether a job is going to fail, precision refers to the</w:t>
      </w:r>
      <w:r>
        <w:rPr>
          <w:spacing w:val="26"/>
          <w:w w:val="105"/>
        </w:rPr>
        <w:t> </w:t>
      </w:r>
      <w:r>
        <w:rPr>
          <w:w w:val="105"/>
        </w:rPr>
        <w:t>fraction</w:t>
      </w:r>
      <w:r>
        <w:rPr>
          <w:w w:val="103"/>
        </w:rPr>
        <w:t> </w:t>
      </w:r>
      <w:r>
        <w:rPr>
          <w:w w:val="105"/>
        </w:rPr>
        <w:t>of  jobs that did  actually fail  out of  all the  jobs that    </w:t>
      </w:r>
      <w:r>
        <w:rPr>
          <w:spacing w:val="20"/>
          <w:w w:val="105"/>
        </w:rPr>
        <w:t> </w:t>
      </w:r>
      <w:r>
        <w:rPr>
          <w:w w:val="105"/>
        </w:rPr>
        <w:t>were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7"/>
          <w:szCs w:val="7"/>
        </w:rPr>
      </w:pPr>
      <w:r>
        <w:rPr/>
        <w:br w:type="column"/>
      </w:r>
      <w:r>
        <w:rPr>
          <w:rFonts w:ascii="Times New Roman"/>
          <w:sz w:val="7"/>
        </w:rPr>
      </w:r>
    </w:p>
    <w:p>
      <w:pPr>
        <w:spacing w:before="0"/>
        <w:ind w:left="108" w:right="0" w:firstLine="277"/>
        <w:jc w:val="left"/>
        <w:rPr>
          <w:rFonts w:ascii="Arial" w:hAnsi="Arial" w:cs="Arial" w:eastAsia="Arial"/>
          <w:sz w:val="9"/>
          <w:szCs w:val="9"/>
        </w:rPr>
      </w:pPr>
      <w:r>
        <w:rPr/>
        <w:pict>
          <v:shape style="position:absolute;margin-left:327.551910pt;margin-top:12.531919pt;width:90.75pt;height:69.2pt;mso-position-horizontal-relative:page;mso-position-vertical-relative:paragraph;z-index:51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9"/>
                    <w:gridCol w:w="324"/>
                    <w:gridCol w:w="324"/>
                    <w:gridCol w:w="324"/>
                    <w:gridCol w:w="220"/>
                    <w:gridCol w:w="103"/>
                    <w:gridCol w:w="162"/>
                  </w:tblGrid>
                  <w:tr>
                    <w:trPr>
                      <w:trHeight w:val="124" w:hRule="exact"/>
                    </w:trPr>
                    <w:tc>
                      <w:tcPr>
                        <w:tcW w:w="339" w:type="dxa"/>
                        <w:tcBorders>
                          <w:top w:val="single" w:sz="1" w:space="0" w:color="000000"/>
                          <w:left w:val="single" w:sz="14" w:space="0" w:color="000000"/>
                          <w:bottom w:val="dotted" w:sz="1" w:space="0" w:color="000000"/>
                          <w:right w:val="dotted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4" w:type="dxa"/>
                        <w:tcBorders>
                          <w:top w:val="single" w:sz="1" w:space="0" w:color="000000"/>
                          <w:left w:val="dotted" w:sz="1" w:space="0" w:color="000000"/>
                          <w:bottom w:val="dotted" w:sz="1" w:space="0" w:color="000000"/>
                          <w:right w:val="dotted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4" w:type="dxa"/>
                        <w:tcBorders>
                          <w:top w:val="single" w:sz="1" w:space="0" w:color="000000"/>
                          <w:left w:val="dotted" w:sz="1" w:space="0" w:color="000000"/>
                          <w:bottom w:val="dotted" w:sz="1" w:space="0" w:color="000000"/>
                          <w:right w:val="dotted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4" w:type="dxa"/>
                        <w:tcBorders>
                          <w:top w:val="single" w:sz="1" w:space="0" w:color="000000"/>
                          <w:left w:val="dotted" w:sz="1" w:space="0" w:color="000000"/>
                          <w:bottom w:val="dotted" w:sz="1" w:space="0" w:color="000000"/>
                          <w:right w:val="dotted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4" w:type="dxa"/>
                        <w:gridSpan w:val="2"/>
                        <w:tcBorders>
                          <w:top w:val="single" w:sz="1" w:space="0" w:color="000000"/>
                          <w:left w:val="dotted" w:sz="1" w:space="0" w:color="000000"/>
                          <w:bottom w:val="dotted" w:sz="1" w:space="0" w:color="000000"/>
                          <w:right w:val="dotted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2" w:type="dxa"/>
                        <w:tcBorders>
                          <w:top w:val="single" w:sz="1" w:space="0" w:color="000000"/>
                          <w:left w:val="dotted" w:sz="1" w:space="0" w:color="000000"/>
                          <w:bottom w:val="dotted" w:sz="1" w:space="0" w:color="000000"/>
                          <w:right w:val="single" w:sz="1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7" w:hRule="exact"/>
                    </w:trPr>
                    <w:tc>
                      <w:tcPr>
                        <w:tcW w:w="339" w:type="dxa"/>
                        <w:tcBorders>
                          <w:top w:val="dotted" w:sz="1" w:space="0" w:color="000000"/>
                          <w:left w:val="single" w:sz="14" w:space="0" w:color="000000"/>
                          <w:bottom w:val="dotted" w:sz="1" w:space="0" w:color="000000"/>
                          <w:right w:val="dotted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4" w:type="dxa"/>
                        <w:tcBorders>
                          <w:top w:val="dotted" w:sz="1" w:space="0" w:color="000000"/>
                          <w:left w:val="dotted" w:sz="1" w:space="0" w:color="000000"/>
                          <w:bottom w:val="dotted" w:sz="1" w:space="0" w:color="000000"/>
                          <w:right w:val="dotted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4" w:type="dxa"/>
                        <w:tcBorders>
                          <w:top w:val="dotted" w:sz="1" w:space="0" w:color="000000"/>
                          <w:left w:val="dotted" w:sz="1" w:space="0" w:color="000000"/>
                          <w:bottom w:val="dotted" w:sz="1" w:space="0" w:color="000000"/>
                          <w:right w:val="dotted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4" w:type="dxa"/>
                        <w:tcBorders>
                          <w:top w:val="dotted" w:sz="1" w:space="0" w:color="000000"/>
                          <w:left w:val="dotted" w:sz="1" w:space="0" w:color="000000"/>
                          <w:bottom w:val="dotted" w:sz="1" w:space="0" w:color="000000"/>
                          <w:right w:val="dotted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4" w:type="dxa"/>
                        <w:gridSpan w:val="2"/>
                        <w:tcBorders>
                          <w:top w:val="dotted" w:sz="1" w:space="0" w:color="000000"/>
                          <w:left w:val="dotted" w:sz="1" w:space="0" w:color="000000"/>
                          <w:bottom w:val="dotted" w:sz="1" w:space="0" w:color="000000"/>
                          <w:right w:val="dotted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2" w:type="dxa"/>
                        <w:tcBorders>
                          <w:top w:val="dotted" w:sz="1" w:space="0" w:color="000000"/>
                          <w:left w:val="dotted" w:sz="1" w:space="0" w:color="000000"/>
                          <w:bottom w:val="dotted" w:sz="1" w:space="0" w:color="000000"/>
                          <w:right w:val="single" w:sz="1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7" w:hRule="exact"/>
                    </w:trPr>
                    <w:tc>
                      <w:tcPr>
                        <w:tcW w:w="339" w:type="dxa"/>
                        <w:tcBorders>
                          <w:top w:val="dotted" w:sz="1" w:space="0" w:color="000000"/>
                          <w:left w:val="single" w:sz="14" w:space="0" w:color="000000"/>
                          <w:bottom w:val="dotted" w:sz="1" w:space="0" w:color="000000"/>
                          <w:right w:val="dotted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4" w:type="dxa"/>
                        <w:tcBorders>
                          <w:top w:val="dotted" w:sz="1" w:space="0" w:color="000000"/>
                          <w:left w:val="dotted" w:sz="1" w:space="0" w:color="000000"/>
                          <w:bottom w:val="dotted" w:sz="1" w:space="0" w:color="000000"/>
                          <w:right w:val="dotted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4" w:type="dxa"/>
                        <w:tcBorders>
                          <w:top w:val="dotted" w:sz="1" w:space="0" w:color="000000"/>
                          <w:left w:val="dotted" w:sz="1" w:space="0" w:color="000000"/>
                          <w:bottom w:val="dotted" w:sz="1" w:space="0" w:color="000000"/>
                          <w:right w:val="dotted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4" w:type="dxa"/>
                        <w:tcBorders>
                          <w:top w:val="dotted" w:sz="1" w:space="0" w:color="000000"/>
                          <w:left w:val="dotted" w:sz="1" w:space="0" w:color="000000"/>
                          <w:bottom w:val="dotted" w:sz="1" w:space="0" w:color="000000"/>
                          <w:right w:val="dotted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4" w:type="dxa"/>
                        <w:gridSpan w:val="2"/>
                        <w:tcBorders>
                          <w:top w:val="dotted" w:sz="1" w:space="0" w:color="000000"/>
                          <w:left w:val="dotted" w:sz="1" w:space="0" w:color="000000"/>
                          <w:bottom w:val="dotted" w:sz="1" w:space="0" w:color="000000"/>
                          <w:right w:val="dotted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2" w:type="dxa"/>
                        <w:tcBorders>
                          <w:top w:val="dotted" w:sz="1" w:space="0" w:color="000000"/>
                          <w:left w:val="dotted" w:sz="1" w:space="0" w:color="000000"/>
                          <w:bottom w:val="dotted" w:sz="1" w:space="0" w:color="000000"/>
                          <w:right w:val="single" w:sz="1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78" w:hRule="exact"/>
                    </w:trPr>
                    <w:tc>
                      <w:tcPr>
                        <w:tcW w:w="339" w:type="dxa"/>
                        <w:tcBorders>
                          <w:top w:val="dotted" w:sz="1" w:space="0" w:color="000000"/>
                          <w:left w:val="single" w:sz="14" w:space="0" w:color="000000"/>
                          <w:bottom w:val="single" w:sz="25" w:space="0" w:color="000000"/>
                          <w:right w:val="dotted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8"/>
                            <w:szCs w:val="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9"/>
                            <w:szCs w:val="9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37" w:val="left" w:leader="none"/>
                          </w:tabs>
                          <w:spacing w:line="45" w:lineRule="exact"/>
                          <w:ind w:left="12" w:right="0"/>
                          <w:jc w:val="left"/>
                          <w:rPr>
                            <w:rFonts w:ascii="Arial" w:hAnsi="Arial" w:cs="Arial" w:eastAsia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/>
                            <w:w w:val="94"/>
                            <w:sz w:val="8"/>
                          </w:rPr>
                        </w:r>
                        <w:r>
                          <w:rPr>
                            <w:rFonts w:ascii="Arial"/>
                            <w:w w:val="94"/>
                            <w:sz w:val="8"/>
                            <w:u w:val="single" w:color="0000FF"/>
                          </w:rPr>
                          <w:t> </w:t>
                        </w:r>
                        <w:r>
                          <w:rPr>
                            <w:rFonts w:ascii="Arial"/>
                            <w:sz w:val="8"/>
                            <w:u w:val="single" w:color="0000FF"/>
                          </w:rPr>
                          <w:tab/>
                        </w:r>
                        <w:r>
                          <w:rPr>
                            <w:rFonts w:ascii="Arial"/>
                            <w:sz w:val="8"/>
                          </w:rPr>
                        </w:r>
                      </w:p>
                    </w:tc>
                    <w:tc>
                      <w:tcPr>
                        <w:tcW w:w="324" w:type="dxa"/>
                        <w:tcBorders>
                          <w:top w:val="dotted" w:sz="1" w:space="0" w:color="000000"/>
                          <w:left w:val="dotted" w:sz="1" w:space="0" w:color="000000"/>
                          <w:bottom w:val="single" w:sz="25" w:space="0" w:color="000000"/>
                          <w:right w:val="dotted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4" w:type="dxa"/>
                        <w:tcBorders>
                          <w:top w:val="dotted" w:sz="1" w:space="0" w:color="000000"/>
                          <w:left w:val="dotted" w:sz="1" w:space="0" w:color="000000"/>
                          <w:bottom w:val="single" w:sz="25" w:space="0" w:color="000000"/>
                          <w:right w:val="dotted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4" w:type="dxa"/>
                        <w:tcBorders>
                          <w:top w:val="dotted" w:sz="1" w:space="0" w:color="000000"/>
                          <w:left w:val="dotted" w:sz="1" w:space="0" w:color="000000"/>
                          <w:bottom w:val="single" w:sz="25" w:space="0" w:color="000000"/>
                          <w:right w:val="dotted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4" w:type="dxa"/>
                        <w:gridSpan w:val="2"/>
                        <w:tcBorders>
                          <w:top w:val="dotted" w:sz="1" w:space="0" w:color="000000"/>
                          <w:left w:val="dotted" w:sz="1" w:space="0" w:color="000000"/>
                          <w:bottom w:val="single" w:sz="25" w:space="0" w:color="000000"/>
                          <w:right w:val="dotted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2" w:type="dxa"/>
                        <w:tcBorders>
                          <w:top w:val="dotted" w:sz="1" w:space="0" w:color="000000"/>
                          <w:left w:val="dotted" w:sz="1" w:space="0" w:color="000000"/>
                          <w:bottom w:val="dotted" w:sz="1" w:space="0" w:color="000000"/>
                          <w:right w:val="single" w:sz="1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6" w:hRule="exact"/>
                    </w:trPr>
                    <w:tc>
                      <w:tcPr>
                        <w:tcW w:w="1530" w:type="dxa"/>
                        <w:gridSpan w:val="5"/>
                        <w:vMerge w:val="restart"/>
                        <w:tcBorders>
                          <w:top w:val="single" w:sz="25" w:space="0" w:color="000000"/>
                          <w:left w:val="single" w:sz="1" w:space="0" w:color="000000"/>
                          <w:right w:val="sing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left="165" w:right="0"/>
                          <w:jc w:val="left"/>
                          <w:rPr>
                            <w:rFonts w:ascii="Arial" w:hAnsi="Arial" w:cs="Arial" w:eastAsia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w w:val="93"/>
                            <w:sz w:val="9"/>
                          </w:rPr>
                          <w:t>Config</w:t>
                        </w: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93"/>
                            <w:sz w:val="9"/>
                          </w:rPr>
                          <w:t>only</w:t>
                        </w:r>
                        <w:r>
                          <w:rPr>
                            <w:rFonts w:ascii="Arial"/>
                            <w:sz w:val="9"/>
                          </w:rPr>
                        </w:r>
                      </w:p>
                      <w:p>
                        <w:pPr>
                          <w:pStyle w:val="TableParagraph"/>
                          <w:spacing w:line="247" w:lineRule="auto"/>
                          <w:ind w:left="165" w:right="539" w:hanging="137"/>
                          <w:jc w:val="left"/>
                          <w:rPr>
                            <w:rFonts w:ascii="Arial" w:hAnsi="Arial" w:cs="Arial" w:eastAsia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w w:val="94"/>
                            <w:sz w:val="8"/>
                          </w:rPr>
                        </w:r>
                        <w:r>
                          <w:rPr>
                            <w:rFonts w:ascii="Arial"/>
                            <w:w w:val="94"/>
                            <w:sz w:val="8"/>
                            <w:u w:val="single" w:color="FF0000"/>
                          </w:rPr>
                          <w:t> </w:t>
                        </w:r>
                        <w:r>
                          <w:rPr>
                            <w:rFonts w:ascii="Arial"/>
                            <w:sz w:val="8"/>
                            <w:u w:val="single" w:color="FF0000"/>
                          </w:rPr>
                          <w:t>    </w:t>
                        </w:r>
                        <w:r>
                          <w:rPr>
                            <w:rFonts w:ascii="Arial"/>
                            <w:spacing w:val="-8"/>
                            <w:sz w:val="8"/>
                            <w:u w:val="single" w:color="FF0000"/>
                          </w:rPr>
                          <w:t> </w:t>
                        </w:r>
                        <w:r>
                          <w:rPr>
                            <w:rFonts w:ascii="Arial"/>
                            <w:spacing w:val="-8"/>
                            <w:sz w:val="8"/>
                          </w:rPr>
                        </w:r>
                        <w:r>
                          <w:rPr>
                            <w:rFonts w:ascii="Arial"/>
                            <w:spacing w:val="-10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w w:val="93"/>
                            <w:position w:val="2"/>
                            <w:sz w:val="9"/>
                          </w:rPr>
                          <w:t>Config</w:t>
                        </w:r>
                        <w:r>
                          <w:rPr>
                            <w:rFonts w:ascii="Arial"/>
                            <w:spacing w:val="-2"/>
                            <w:position w:val="2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93"/>
                            <w:position w:val="2"/>
                            <w:sz w:val="9"/>
                          </w:rPr>
                          <w:t>+</w:t>
                        </w:r>
                        <w:r>
                          <w:rPr>
                            <w:rFonts w:ascii="Arial"/>
                            <w:spacing w:val="-2"/>
                            <w:position w:val="2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93"/>
                            <w:position w:val="2"/>
                            <w:sz w:val="9"/>
                          </w:rPr>
                          <w:t>5min</w:t>
                        </w:r>
                        <w:r>
                          <w:rPr>
                            <w:rFonts w:ascii="Arial"/>
                            <w:spacing w:val="-2"/>
                            <w:position w:val="2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93"/>
                            <w:position w:val="2"/>
                            <w:sz w:val="9"/>
                          </w:rPr>
                          <w:t>Usage</w:t>
                        </w:r>
                        <w:r>
                          <w:rPr>
                            <w:rFonts w:ascii="Arial"/>
                            <w:w w:val="93"/>
                            <w:position w:val="2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93"/>
                            <w:sz w:val="9"/>
                          </w:rPr>
                          <w:t>Config</w:t>
                        </w: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93"/>
                            <w:sz w:val="9"/>
                          </w:rPr>
                          <w:t>+</w:t>
                        </w: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93"/>
                            <w:sz w:val="9"/>
                          </w:rPr>
                          <w:t>TaskFailFlag</w:t>
                        </w:r>
                        <w:r>
                          <w:rPr>
                            <w:rFonts w:ascii="Arial"/>
                            <w:sz w:val="9"/>
                          </w:rPr>
                        </w:r>
                      </w:p>
                      <w:p>
                        <w:pPr>
                          <w:pStyle w:val="TableParagraph"/>
                          <w:spacing w:line="102" w:lineRule="exact"/>
                          <w:ind w:left="165" w:right="-4"/>
                          <w:jc w:val="left"/>
                          <w:rPr>
                            <w:rFonts w:ascii="Arial" w:hAnsi="Arial" w:cs="Arial" w:eastAsia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w w:val="93"/>
                            <w:sz w:val="9"/>
                          </w:rPr>
                          <w:t>Config</w:t>
                        </w: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93"/>
                            <w:sz w:val="9"/>
                          </w:rPr>
                          <w:t>+</w:t>
                        </w: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93"/>
                            <w:sz w:val="9"/>
                          </w:rPr>
                          <w:t>5min</w:t>
                        </w: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93"/>
                            <w:sz w:val="9"/>
                          </w:rPr>
                          <w:t>Usage</w:t>
                        </w: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93"/>
                            <w:sz w:val="9"/>
                          </w:rPr>
                          <w:t>+</w:t>
                        </w: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93"/>
                            <w:sz w:val="9"/>
                          </w:rPr>
                          <w:t>TaskFailFlag</w:t>
                        </w:r>
                        <w:r>
                          <w:rPr>
                            <w:rFonts w:ascii="Arial"/>
                            <w:sz w:val="9"/>
                          </w:rPr>
                        </w:r>
                      </w:p>
                    </w:tc>
                    <w:tc>
                      <w:tcPr>
                        <w:tcW w:w="103" w:type="dxa"/>
                        <w:tcBorders>
                          <w:top w:val="dotted" w:sz="1" w:space="0" w:color="000000"/>
                          <w:left w:val="single" w:sz="1" w:space="0" w:color="000000"/>
                          <w:bottom w:val="dotted" w:sz="1" w:space="0" w:color="000000"/>
                          <w:right w:val="dotted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2" w:type="dxa"/>
                        <w:tcBorders>
                          <w:top w:val="dotted" w:sz="1" w:space="0" w:color="000000"/>
                          <w:left w:val="dotted" w:sz="1" w:space="0" w:color="000000"/>
                          <w:bottom w:val="dotted" w:sz="1" w:space="0" w:color="000000"/>
                          <w:right w:val="single" w:sz="1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1530" w:type="dxa"/>
                        <w:gridSpan w:val="5"/>
                        <w:vMerge/>
                        <w:tcBorders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3" w:type="dxa"/>
                        <w:tcBorders>
                          <w:top w:val="dotted" w:sz="1" w:space="0" w:color="000000"/>
                          <w:left w:val="single" w:sz="1" w:space="0" w:color="000000"/>
                          <w:bottom w:val="single" w:sz="11" w:space="0" w:color="000000"/>
                          <w:right w:val="dotted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2" w:type="dxa"/>
                        <w:tcBorders>
                          <w:top w:val="dotted" w:sz="1" w:space="0" w:color="000000"/>
                          <w:left w:val="dotted" w:sz="1" w:space="0" w:color="000000"/>
                          <w:bottom w:val="single" w:sz="11" w:space="0" w:color="000000"/>
                          <w:right w:val="single" w:sz="1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/>
          <w:sz w:val="9"/>
        </w:rPr>
        <w:t>Job</w:t>
      </w:r>
      <w:r>
        <w:rPr>
          <w:rFonts w:ascii="Arial"/>
          <w:spacing w:val="-7"/>
          <w:sz w:val="9"/>
        </w:rPr>
        <w:t> </w:t>
      </w:r>
      <w:r>
        <w:rPr>
          <w:rFonts w:ascii="Arial"/>
          <w:sz w:val="9"/>
        </w:rPr>
        <w:t>Kill</w:t>
      </w:r>
      <w:r>
        <w:rPr>
          <w:rFonts w:ascii="Arial"/>
          <w:spacing w:val="-7"/>
          <w:sz w:val="9"/>
        </w:rPr>
        <w:t> </w:t>
      </w:r>
      <w:r>
        <w:rPr>
          <w:rFonts w:ascii="Arial"/>
          <w:sz w:val="9"/>
        </w:rPr>
        <w:t>Prediction</w:t>
      </w:r>
      <w:r>
        <w:rPr>
          <w:rFonts w:ascii="Arial"/>
          <w:spacing w:val="-7"/>
          <w:sz w:val="9"/>
        </w:rPr>
        <w:t> </w:t>
      </w:r>
      <w:r>
        <w:rPr>
          <w:rFonts w:ascii="Arial"/>
          <w:sz w:val="9"/>
        </w:rPr>
        <w:t>in</w:t>
      </w:r>
      <w:r>
        <w:rPr>
          <w:rFonts w:ascii="Arial"/>
          <w:spacing w:val="-7"/>
          <w:sz w:val="9"/>
        </w:rPr>
        <w:t> </w:t>
      </w:r>
      <w:r>
        <w:rPr>
          <w:rFonts w:ascii="Arial"/>
          <w:sz w:val="9"/>
        </w:rPr>
        <w:t>the</w:t>
      </w:r>
      <w:r>
        <w:rPr>
          <w:rFonts w:ascii="Arial"/>
          <w:spacing w:val="-7"/>
          <w:sz w:val="9"/>
        </w:rPr>
        <w:t> </w:t>
      </w:r>
      <w:r>
        <w:rPr>
          <w:rFonts w:ascii="Arial"/>
          <w:sz w:val="9"/>
        </w:rPr>
        <w:t>Google</w:t>
      </w:r>
      <w:r>
        <w:rPr>
          <w:rFonts w:ascii="Arial"/>
          <w:spacing w:val="-7"/>
          <w:sz w:val="9"/>
        </w:rPr>
        <w:t> </w:t>
      </w:r>
      <w:r>
        <w:rPr>
          <w:rFonts w:ascii="Arial"/>
          <w:sz w:val="9"/>
        </w:rPr>
        <w:t>Cluster</w:t>
      </w:r>
      <w:r>
        <w:rPr>
          <w:rFonts w:ascii="Arial"/>
          <w:w w:val="93"/>
          <w:sz w:val="9"/>
        </w:rPr>
        <w:t> </w:t>
      </w:r>
      <w:r>
        <w:rPr>
          <w:rFonts w:ascii="Arial"/>
          <w:w w:val="95"/>
          <w:sz w:val="9"/>
        </w:rPr>
        <w:t>(Original</w:t>
      </w:r>
      <w:r>
        <w:rPr>
          <w:rFonts w:ascii="Arial"/>
          <w:spacing w:val="-7"/>
          <w:w w:val="95"/>
          <w:sz w:val="9"/>
        </w:rPr>
        <w:t> </w:t>
      </w:r>
      <w:r>
        <w:rPr>
          <w:rFonts w:ascii="Arial"/>
          <w:w w:val="95"/>
          <w:sz w:val="9"/>
        </w:rPr>
        <w:t>training</w:t>
      </w:r>
      <w:r>
        <w:rPr>
          <w:rFonts w:ascii="Arial"/>
          <w:spacing w:val="-7"/>
          <w:w w:val="95"/>
          <w:sz w:val="9"/>
        </w:rPr>
        <w:t> </w:t>
      </w:r>
      <w:r>
        <w:rPr>
          <w:rFonts w:ascii="Arial"/>
          <w:w w:val="95"/>
          <w:sz w:val="9"/>
        </w:rPr>
        <w:t>set;</w:t>
      </w:r>
      <w:r>
        <w:rPr>
          <w:rFonts w:ascii="Arial"/>
          <w:spacing w:val="-7"/>
          <w:w w:val="95"/>
          <w:sz w:val="9"/>
        </w:rPr>
        <w:t> </w:t>
      </w:r>
      <w:r>
        <w:rPr>
          <w:rFonts w:ascii="Arial"/>
          <w:w w:val="95"/>
          <w:sz w:val="9"/>
        </w:rPr>
        <w:t>different</w:t>
      </w:r>
      <w:r>
        <w:rPr>
          <w:rFonts w:ascii="Arial"/>
          <w:spacing w:val="-7"/>
          <w:w w:val="95"/>
          <w:sz w:val="9"/>
        </w:rPr>
        <w:t> </w:t>
      </w:r>
      <w:r>
        <w:rPr>
          <w:rFonts w:ascii="Arial"/>
          <w:w w:val="95"/>
          <w:sz w:val="9"/>
        </w:rPr>
        <w:t>classification</w:t>
      </w:r>
      <w:r>
        <w:rPr>
          <w:rFonts w:ascii="Arial"/>
          <w:spacing w:val="-7"/>
          <w:w w:val="95"/>
          <w:sz w:val="9"/>
        </w:rPr>
        <w:t> </w:t>
      </w:r>
      <w:r>
        <w:rPr>
          <w:rFonts w:ascii="Arial"/>
          <w:w w:val="95"/>
          <w:sz w:val="9"/>
        </w:rPr>
        <w:t>thresholds)</w:t>
      </w:r>
      <w:r>
        <w:rPr>
          <w:rFonts w:ascii="Arial"/>
          <w:sz w:val="9"/>
        </w:rPr>
      </w:r>
    </w:p>
    <w:p>
      <w:pPr>
        <w:spacing w:line="240" w:lineRule="auto" w:before="9"/>
        <w:rPr>
          <w:rFonts w:ascii="Arial" w:hAnsi="Arial" w:cs="Arial" w:eastAsia="Arial"/>
          <w:sz w:val="10"/>
          <w:szCs w:val="10"/>
        </w:rPr>
      </w:pPr>
    </w:p>
    <w:p>
      <w:pPr>
        <w:spacing w:before="0"/>
        <w:ind w:left="168" w:right="0" w:firstLine="0"/>
        <w:jc w:val="left"/>
        <w:rPr>
          <w:rFonts w:ascii="Arial" w:hAnsi="Arial" w:cs="Arial" w:eastAsia="Arial"/>
          <w:sz w:val="8"/>
          <w:szCs w:val="8"/>
        </w:rPr>
      </w:pPr>
      <w:r>
        <w:rPr/>
        <w:pict>
          <v:group style="position:absolute;margin-left:395.406586pt;margin-top:2.109731pt;width:15.55pt;height:8.0500pt;mso-position-horizontal-relative:page;mso-position-vertical-relative:paragraph;z-index:4960" coordorigin="7908,42" coordsize="311,161">
            <v:group style="position:absolute;left:8067;top:65;width:34;height:36" coordorigin="8067,65" coordsize="34,36">
              <v:shape style="position:absolute;left:8067;top:65;width:34;height:36" coordorigin="8067,65" coordsize="34,36" path="m8100,82l8100,92,8093,100,8083,100,8074,100,8067,92,8067,82,8067,72,8074,65,8083,65,8093,65,8100,72,8100,82e" filled="false" stroked="true" strokeweight=".430679pt" strokecolor="#0000ff">
                <v:path arrowok="t"/>
              </v:shape>
            </v:group>
            <v:group style="position:absolute;left:8071;top:77;width:34;height:36" coordorigin="8071,77" coordsize="34,36">
              <v:shape style="position:absolute;left:8071;top:77;width:34;height:36" coordorigin="8071,77" coordsize="34,36" path="m8105,95l8105,105,8098,112,8088,112,8079,112,8071,105,8071,95,8071,85,8079,77,8088,77,8098,77,8105,85,8105,95e" filled="false" stroked="true" strokeweight=".430679pt" strokecolor="#0000ff">
                <v:path arrowok="t"/>
              </v:shape>
            </v:group>
            <v:group style="position:absolute;left:8085;top:108;width:34;height:36" coordorigin="8085,108" coordsize="34,36">
              <v:shape style="position:absolute;left:8085;top:108;width:34;height:36" coordorigin="8085,108" coordsize="34,36" path="m8119,126l8119,136,8112,144,8102,144,8093,144,8085,136,8085,126,8085,116,8093,108,8102,108,8112,108,8119,116,8119,126e" filled="false" stroked="true" strokeweight=".430679pt" strokecolor="#0000ff">
                <v:path arrowok="t"/>
              </v:shape>
            </v:group>
            <v:group style="position:absolute;left:7913;top:47;width:278;height:152" coordorigin="7913,47" coordsize="278,152">
              <v:shape style="position:absolute;left:7913;top:47;width:278;height:152" coordorigin="7913,47" coordsize="278,152" path="m8147,61l8063,49,8022,47,7913,47,8175,85,8183,121,8190,199e" filled="false" stroked="true" strokeweight=".43667pt" strokecolor="#ff00ff">
                <v:path arrowok="t"/>
                <v:stroke dashstyle="dash"/>
              </v:shape>
            </v:group>
            <v:group style="position:absolute;left:8157;top:85;width:36;height:2" coordorigin="8157,85" coordsize="36,2">
              <v:shape style="position:absolute;left:8157;top:85;width:36;height:2" coordorigin="8157,85" coordsize="36,0" path="m8157,85l8192,85e" filled="false" stroked="true" strokeweight="1.839951pt" strokecolor="#ff00ff">
                <v:path arrowok="t"/>
              </v:shape>
            </v:group>
            <v:group style="position:absolute;left:8165;top:120;width:36;height:2" coordorigin="8165,120" coordsize="36,2">
              <v:shape style="position:absolute;left:8165;top:120;width:36;height:2" coordorigin="8165,120" coordsize="36,0" path="m8165,120l8201,120e" filled="false" stroked="true" strokeweight="1.839951pt" strokecolor="#ff00ff">
                <v:path arrowok="t"/>
              </v:shape>
            </v:group>
            <v:group style="position:absolute;left:8072;top:55;width:24;height:25" coordorigin="8072,55" coordsize="24,25">
              <v:shape style="position:absolute;left:8072;top:55;width:24;height:25" coordorigin="8072,55" coordsize="24,25" path="m8072,55l8095,80e" filled="false" stroked="true" strokeweight=".430685pt" strokecolor="#ff0000">
                <v:path arrowok="t"/>
              </v:shape>
            </v:group>
            <v:group style="position:absolute;left:8072;top:55;width:24;height:25" coordorigin="8072,55" coordsize="24,25">
              <v:shape style="position:absolute;left:8072;top:55;width:24;height:25" coordorigin="8072,55" coordsize="24,25" path="m8095,55l8072,80e" filled="false" stroked="true" strokeweight=".430685pt" strokecolor="#ff0000">
                <v:path arrowok="t"/>
              </v:shape>
            </v:group>
            <v:group style="position:absolute;left:8084;top:73;width:24;height:25" coordorigin="8084,73" coordsize="24,25">
              <v:shape style="position:absolute;left:8084;top:73;width:24;height:25" coordorigin="8084,73" coordsize="24,25" path="m8084,73l8108,98e" filled="false" stroked="true" strokeweight=".430685pt" strokecolor="#ff0000">
                <v:path arrowok="t"/>
              </v:shape>
            </v:group>
            <v:group style="position:absolute;left:8084;top:73;width:24;height:25" coordorigin="8084,73" coordsize="24,25">
              <v:shape style="position:absolute;left:8084;top:73;width:24;height:25" coordorigin="8084,73" coordsize="24,25" path="m8108,73l8084,98e" filled="false" stroked="true" strokeweight=".430685pt" strokecolor="#ff0000">
                <v:path arrowok="t"/>
              </v:shape>
            </v:group>
            <v:group style="position:absolute;left:8101;top:96;width:24;height:25" coordorigin="8101,96" coordsize="24,25">
              <v:shape style="position:absolute;left:8101;top:96;width:24;height:25" coordorigin="8101,96" coordsize="24,25" path="m8101,96l8124,121e" filled="false" stroked="true" strokeweight=".430685pt" strokecolor="#ff0000">
                <v:path arrowok="t"/>
              </v:shape>
            </v:group>
            <v:group style="position:absolute;left:8101;top:96;width:24;height:25" coordorigin="8101,96" coordsize="24,25">
              <v:shape style="position:absolute;left:8101;top:96;width:24;height:25" coordorigin="8101,96" coordsize="24,25" path="m8124,96l8101,121e" filled="false" stroked="true" strokeweight=".430685pt" strokecolor="#ff0000">
                <v:path arrowok="t"/>
              </v:shape>
            </v:group>
            <v:group style="position:absolute;left:7923;top:47;width:267;height:146" coordorigin="7923,47" coordsize="267,146">
              <v:shape style="position:absolute;left:7923;top:47;width:267;height:146" coordorigin="7923,47" coordsize="267,146" path="m8159,58l8071,48,8023,47,7923,47,8175,83,8184,112,8189,192e" filled="false" stroked="true" strokeweight=".436703pt" strokecolor="#000000">
                <v:path arrowok="t"/>
              </v:shape>
            </v:group>
            <v:group style="position:absolute;left:8158;top:60;width:34;height:47" coordorigin="8158,60" coordsize="34,47">
              <v:shape style="position:absolute;left:8158;top:60;width:34;height:47" coordorigin="8158,60" coordsize="34,47" path="m8175,106l8192,83,8175,60,8158,83,8175,106xe" filled="false" stroked="true" strokeweight=".428014pt" strokecolor="#000000">
                <v:path arrowok="t"/>
              </v:shape>
            </v:group>
            <w10:wrap type="none"/>
          </v:group>
        </w:pict>
      </w:r>
      <w:r>
        <w:rPr>
          <w:rFonts w:ascii="Arial"/>
          <w:w w:val="94"/>
          <w:sz w:val="8"/>
        </w:rPr>
        <w:t>1</w:t>
      </w:r>
      <w:r>
        <w:rPr>
          <w:rFonts w:ascii="Arial"/>
          <w:sz w:val="8"/>
        </w:rPr>
      </w: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before="62"/>
        <w:ind w:left="105" w:right="0" w:firstLine="0"/>
        <w:jc w:val="left"/>
        <w:rPr>
          <w:rFonts w:ascii="Arial" w:hAnsi="Arial" w:cs="Arial" w:eastAsia="Arial"/>
          <w:sz w:val="8"/>
          <w:szCs w:val="8"/>
        </w:rPr>
      </w:pPr>
      <w:r>
        <w:rPr>
          <w:rFonts w:ascii="Arial"/>
          <w:sz w:val="8"/>
        </w:rPr>
        <w:t>0.8</w:t>
      </w: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before="62"/>
        <w:ind w:left="105" w:right="0" w:firstLine="0"/>
        <w:jc w:val="left"/>
        <w:rPr>
          <w:rFonts w:ascii="Arial" w:hAnsi="Arial" w:cs="Arial" w:eastAsia="Arial"/>
          <w:sz w:val="8"/>
          <w:szCs w:val="8"/>
        </w:rPr>
      </w:pPr>
      <w:r>
        <w:rPr/>
        <w:pict>
          <v:shape style="position:absolute;margin-left:314.095367pt;margin-top:-.164626pt;width:7.7pt;height:18.6pt;mso-position-horizontal-relative:page;mso-position-vertical-relative:paragraph;z-index:-690712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Arial" w:hAnsi="Arial" w:cs="Arial" w:eastAsia="Arial"/>
                      <w:sz w:val="11"/>
                      <w:szCs w:val="11"/>
                    </w:rPr>
                  </w:pPr>
                  <w:r>
                    <w:rPr>
                      <w:rFonts w:ascii="Arial"/>
                      <w:w w:val="108"/>
                      <w:sz w:val="11"/>
                    </w:rPr>
                    <w:t>Recall</w:t>
                  </w:r>
                  <w:r>
                    <w:rPr>
                      <w:rFonts w:ascii="Arial"/>
                      <w:sz w:val="1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sz w:val="8"/>
        </w:rPr>
        <w:t>0.6</w:t>
      </w: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before="63"/>
        <w:ind w:left="105" w:right="0" w:firstLine="0"/>
        <w:jc w:val="left"/>
        <w:rPr>
          <w:rFonts w:ascii="Arial" w:hAnsi="Arial" w:cs="Arial" w:eastAsia="Arial"/>
          <w:sz w:val="8"/>
          <w:szCs w:val="8"/>
        </w:rPr>
      </w:pPr>
      <w:r>
        <w:rPr>
          <w:rFonts w:ascii="Arial"/>
          <w:sz w:val="8"/>
        </w:rPr>
        <w:t>0.4</w:t>
      </w:r>
    </w:p>
    <w:p>
      <w:pPr>
        <w:spacing w:line="240" w:lineRule="auto" w:before="7"/>
        <w:rPr>
          <w:rFonts w:ascii="Arial" w:hAnsi="Arial" w:cs="Arial" w:eastAsia="Arial"/>
          <w:sz w:val="4"/>
          <w:szCs w:val="4"/>
        </w:rPr>
      </w:pPr>
    </w:p>
    <w:p>
      <w:pPr>
        <w:spacing w:line="43" w:lineRule="exact"/>
        <w:ind w:left="310" w:right="0" w:firstLine="0"/>
        <w:rPr>
          <w:rFonts w:ascii="Arial" w:hAnsi="Arial" w:cs="Arial" w:eastAsia="Arial"/>
          <w:sz w:val="4"/>
          <w:szCs w:val="4"/>
        </w:rPr>
      </w:pPr>
      <w:r>
        <w:rPr>
          <w:rFonts w:ascii="Arial" w:hAnsi="Arial" w:cs="Arial" w:eastAsia="Arial"/>
          <w:position w:val="0"/>
          <w:sz w:val="4"/>
          <w:szCs w:val="4"/>
        </w:rPr>
        <w:pict>
          <v:group style="width:2.15pt;height:2.2pt;mso-position-horizontal-relative:char;mso-position-vertical-relative:line" coordorigin="0,0" coordsize="43,44">
            <v:group style="position:absolute;left:4;top:4;width:34;height:36" coordorigin="4,4" coordsize="34,36">
              <v:shape style="position:absolute;left:4;top:4;width:34;height:36" coordorigin="4,4" coordsize="34,36" path="m38,22l38,32,30,40,21,40,12,40,4,32,4,22,4,12,12,4,21,4,30,4,38,12,38,22e" filled="false" stroked="true" strokeweight=".43068pt" strokecolor="#0000ff">
                <v:path arrowok="t"/>
              </v:shape>
            </v:group>
          </v:group>
        </w:pict>
      </w:r>
      <w:r>
        <w:rPr>
          <w:rFonts w:ascii="Arial" w:hAnsi="Arial" w:cs="Arial" w:eastAsia="Arial"/>
          <w:position w:val="0"/>
          <w:sz w:val="4"/>
          <w:szCs w:val="4"/>
        </w:rPr>
      </w:r>
    </w:p>
    <w:p>
      <w:pPr>
        <w:spacing w:before="58"/>
        <w:ind w:left="105" w:right="0" w:firstLine="0"/>
        <w:jc w:val="left"/>
        <w:rPr>
          <w:rFonts w:ascii="Arial" w:hAnsi="Arial" w:cs="Arial" w:eastAsia="Arial"/>
          <w:sz w:val="8"/>
          <w:szCs w:val="8"/>
        </w:rPr>
      </w:pPr>
      <w:r>
        <w:rPr/>
        <w:pict>
          <v:group style="position:absolute;margin-left:329.664917pt;margin-top:3.259188pt;width:6.7pt;height:1.85pt;mso-position-horizontal-relative:page;mso-position-vertical-relative:paragraph;z-index:4984" coordorigin="6593,65" coordsize="134,37">
            <v:group style="position:absolute;left:6598;top:84;width:125;height:2" coordorigin="6598,84" coordsize="125,2">
              <v:shape style="position:absolute;left:6598;top:84;width:125;height:2" coordorigin="6598,84" coordsize="125,0" path="m6598,84l6722,84e" filled="false" stroked="true" strokeweight=".441397pt" strokecolor="#ff00ff">
                <v:path arrowok="t"/>
                <v:stroke dashstyle="dash"/>
              </v:shape>
            </v:group>
            <v:group style="position:absolute;left:6643;top:84;width:36;height:2" coordorigin="6643,84" coordsize="36,2">
              <v:shape style="position:absolute;left:6643;top:84;width:36;height:2" coordorigin="6643,84" coordsize="36,0" path="m6643,84l6678,84e" filled="false" stroked="true" strokeweight="1.83994pt" strokecolor="#ff00ff">
                <v:path arrowok="t"/>
              </v:shape>
            </v:group>
            <w10:wrap type="none"/>
          </v:group>
        </w:pict>
      </w:r>
      <w:r>
        <w:rPr>
          <w:rFonts w:ascii="Arial"/>
          <w:sz w:val="8"/>
        </w:rPr>
        <w:t>0.2</w:t>
      </w:r>
    </w:p>
    <w:p>
      <w:pPr>
        <w:spacing w:line="149" w:lineRule="exact"/>
        <w:ind w:left="264" w:right="0" w:firstLine="0"/>
        <w:rPr>
          <w:rFonts w:ascii="Arial" w:hAnsi="Arial" w:cs="Arial" w:eastAsia="Arial"/>
          <w:sz w:val="14"/>
          <w:szCs w:val="14"/>
        </w:rPr>
      </w:pPr>
      <w:r>
        <w:rPr>
          <w:rFonts w:ascii="Arial" w:hAnsi="Arial" w:cs="Arial" w:eastAsia="Arial"/>
          <w:position w:val="-2"/>
          <w:sz w:val="14"/>
          <w:szCs w:val="14"/>
        </w:rPr>
        <w:pict>
          <v:group style="width:6.7pt;height:7.5pt;mso-position-horizontal-relative:char;mso-position-vertical-relative:line" coordorigin="0,0" coordsize="134,150">
            <v:group style="position:absolute;left:55;top:4;width:24;height:25" coordorigin="55,4" coordsize="24,25">
              <v:shape style="position:absolute;left:55;top:4;width:24;height:25" coordorigin="55,4" coordsize="24,25" path="m55,4l78,29e" filled="false" stroked="true" strokeweight=".430685pt" strokecolor="#ff0000">
                <v:path arrowok="t"/>
              </v:shape>
            </v:group>
            <v:group style="position:absolute;left:55;top:4;width:24;height:25" coordorigin="55,4" coordsize="24,25">
              <v:shape style="position:absolute;left:55;top:4;width:24;height:25" coordorigin="55,4" coordsize="24,25" path="m78,4l55,29e" filled="false" stroked="true" strokeweight=".430685pt" strokecolor="#ff0000">
                <v:path arrowok="t"/>
              </v:shape>
            </v:group>
            <v:group style="position:absolute;left:4;top:122;width:125;height:2" coordorigin="4,122" coordsize="125,2">
              <v:shape style="position:absolute;left:4;top:122;width:125;height:2" coordorigin="4,122" coordsize="125,0" path="m4,122l129,122e" filled="false" stroked="true" strokeweight=".441397pt" strokecolor="#000000">
                <v:path arrowok="t"/>
              </v:shape>
            </v:group>
            <v:group style="position:absolute;left:50;top:99;width:34;height:47" coordorigin="50,99" coordsize="34,47">
              <v:shape style="position:absolute;left:50;top:99;width:34;height:47" coordorigin="50,99" coordsize="34,47" path="m67,145l84,122,67,99,50,122,67,145xe" filled="false" stroked="true" strokeweight=".428017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position w:val="-2"/>
          <w:sz w:val="14"/>
          <w:szCs w:val="14"/>
        </w:rPr>
      </w:r>
    </w:p>
    <w:p>
      <w:pPr>
        <w:spacing w:line="87" w:lineRule="exact" w:before="5"/>
        <w:ind w:left="168" w:right="0" w:firstLine="0"/>
        <w:jc w:val="left"/>
        <w:rPr>
          <w:rFonts w:ascii="Arial" w:hAnsi="Arial" w:cs="Arial" w:eastAsia="Arial"/>
          <w:sz w:val="8"/>
          <w:szCs w:val="8"/>
        </w:rPr>
      </w:pPr>
      <w:r>
        <w:rPr>
          <w:rFonts w:ascii="Arial"/>
          <w:w w:val="94"/>
          <w:sz w:val="8"/>
        </w:rPr>
        <w:t>0</w:t>
      </w:r>
      <w:r>
        <w:rPr>
          <w:rFonts w:ascii="Arial"/>
          <w:sz w:val="8"/>
        </w:rPr>
      </w:r>
    </w:p>
    <w:p>
      <w:pPr>
        <w:tabs>
          <w:tab w:pos="525" w:val="left" w:leader="none"/>
          <w:tab w:pos="849" w:val="left" w:leader="none"/>
          <w:tab w:pos="1172" w:val="left" w:leader="none"/>
          <w:tab w:pos="1496" w:val="left" w:leader="none"/>
          <w:tab w:pos="1851" w:val="left" w:leader="none"/>
        </w:tabs>
        <w:spacing w:line="76" w:lineRule="exact" w:before="0"/>
        <w:ind w:left="234" w:right="0" w:firstLine="0"/>
        <w:jc w:val="left"/>
        <w:rPr>
          <w:rFonts w:ascii="Arial" w:hAnsi="Arial" w:cs="Arial" w:eastAsia="Arial"/>
          <w:sz w:val="8"/>
          <w:szCs w:val="8"/>
        </w:rPr>
      </w:pPr>
      <w:r>
        <w:rPr>
          <w:rFonts w:ascii="Arial"/>
          <w:w w:val="90"/>
          <w:sz w:val="8"/>
        </w:rPr>
        <w:t>0</w:t>
        <w:tab/>
        <w:t>0.2</w:t>
        <w:tab/>
        <w:t>0.4</w:t>
        <w:tab/>
        <w:t>0.6</w:t>
        <w:tab/>
        <w:t>0.8</w:t>
        <w:tab/>
      </w:r>
      <w:r>
        <w:rPr>
          <w:rFonts w:ascii="Arial"/>
          <w:sz w:val="8"/>
        </w:rPr>
        <w:t>1</w:t>
      </w:r>
    </w:p>
    <w:p>
      <w:pPr>
        <w:spacing w:line="127" w:lineRule="exact" w:before="0"/>
        <w:ind w:left="102" w:right="0" w:firstLine="0"/>
        <w:jc w:val="center"/>
        <w:rPr>
          <w:rFonts w:ascii="Arial" w:hAnsi="Arial" w:cs="Arial" w:eastAsia="Arial"/>
          <w:sz w:val="12"/>
          <w:szCs w:val="12"/>
        </w:rPr>
      </w:pPr>
      <w:r>
        <w:rPr>
          <w:rFonts w:ascii="Arial"/>
          <w:sz w:val="12"/>
        </w:rPr>
        <w:t>Precision</w:t>
      </w:r>
    </w:p>
    <w:p>
      <w:pPr>
        <w:spacing w:line="240" w:lineRule="auto" w:before="10"/>
        <w:rPr>
          <w:rFonts w:ascii="Arial" w:hAnsi="Arial" w:cs="Arial" w:eastAsia="Arial"/>
          <w:sz w:val="7"/>
          <w:szCs w:val="7"/>
        </w:rPr>
      </w:pPr>
      <w:r>
        <w:rPr/>
        <w:br w:type="column"/>
      </w:r>
      <w:r>
        <w:rPr>
          <w:rFonts w:ascii="Arial"/>
          <w:sz w:val="7"/>
        </w:rPr>
      </w:r>
    </w:p>
    <w:p>
      <w:pPr>
        <w:spacing w:before="0"/>
        <w:ind w:left="105" w:right="0" w:firstLine="370"/>
        <w:jc w:val="left"/>
        <w:rPr>
          <w:rFonts w:ascii="Arial" w:hAnsi="Arial" w:cs="Arial" w:eastAsia="Arial"/>
          <w:sz w:val="9"/>
          <w:szCs w:val="9"/>
        </w:rPr>
      </w:pPr>
      <w:r>
        <w:rPr/>
        <w:pict>
          <v:shape style="position:absolute;margin-left:447.650177pt;margin-top:12.60667pt;width:90.75pt;height:69.05pt;mso-position-horizontal-relative:page;mso-position-vertical-relative:paragraph;z-index:51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0"/>
                    <w:gridCol w:w="323"/>
                    <w:gridCol w:w="323"/>
                    <w:gridCol w:w="323"/>
                    <w:gridCol w:w="207"/>
                    <w:gridCol w:w="117"/>
                    <w:gridCol w:w="162"/>
                  </w:tblGrid>
                  <w:tr>
                    <w:trPr>
                      <w:trHeight w:val="123" w:hRule="exact"/>
                    </w:trPr>
                    <w:tc>
                      <w:tcPr>
                        <w:tcW w:w="340" w:type="dxa"/>
                        <w:tcBorders>
                          <w:top w:val="single" w:sz="1" w:space="0" w:color="000000"/>
                          <w:left w:val="single" w:sz="14" w:space="0" w:color="000000"/>
                          <w:bottom w:val="dotted" w:sz="1" w:space="0" w:color="000000"/>
                          <w:right w:val="dotted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3" w:type="dxa"/>
                        <w:tcBorders>
                          <w:top w:val="single" w:sz="1" w:space="0" w:color="000000"/>
                          <w:left w:val="dotted" w:sz="1" w:space="0" w:color="000000"/>
                          <w:bottom w:val="dotted" w:sz="1" w:space="0" w:color="000000"/>
                          <w:right w:val="dotted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3" w:type="dxa"/>
                        <w:tcBorders>
                          <w:top w:val="single" w:sz="1" w:space="0" w:color="000000"/>
                          <w:left w:val="dotted" w:sz="1" w:space="0" w:color="000000"/>
                          <w:bottom w:val="dotted" w:sz="1" w:space="0" w:color="000000"/>
                          <w:right w:val="dotted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3" w:type="dxa"/>
                        <w:tcBorders>
                          <w:top w:val="single" w:sz="1" w:space="0" w:color="000000"/>
                          <w:left w:val="dotted" w:sz="1" w:space="0" w:color="000000"/>
                          <w:bottom w:val="dotted" w:sz="1" w:space="0" w:color="000000"/>
                          <w:right w:val="dotted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3" w:type="dxa"/>
                        <w:gridSpan w:val="2"/>
                        <w:tcBorders>
                          <w:top w:val="single" w:sz="1" w:space="0" w:color="000000"/>
                          <w:left w:val="dotted" w:sz="1" w:space="0" w:color="000000"/>
                          <w:bottom w:val="dotted" w:sz="1" w:space="0" w:color="000000"/>
                          <w:right w:val="dotted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2" w:type="dxa"/>
                        <w:tcBorders>
                          <w:top w:val="single" w:sz="1" w:space="0" w:color="000000"/>
                          <w:left w:val="dotted" w:sz="1" w:space="0" w:color="000000"/>
                          <w:bottom w:val="dotted" w:sz="1" w:space="0" w:color="000000"/>
                          <w:right w:val="single" w:sz="1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6" w:hRule="exact"/>
                    </w:trPr>
                    <w:tc>
                      <w:tcPr>
                        <w:tcW w:w="340" w:type="dxa"/>
                        <w:tcBorders>
                          <w:top w:val="dotted" w:sz="1" w:space="0" w:color="000000"/>
                          <w:left w:val="single" w:sz="14" w:space="0" w:color="000000"/>
                          <w:bottom w:val="dotted" w:sz="1" w:space="0" w:color="000000"/>
                          <w:right w:val="dotted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3" w:type="dxa"/>
                        <w:tcBorders>
                          <w:top w:val="dotted" w:sz="1" w:space="0" w:color="000000"/>
                          <w:left w:val="dotted" w:sz="1" w:space="0" w:color="000000"/>
                          <w:bottom w:val="dotted" w:sz="1" w:space="0" w:color="000000"/>
                          <w:right w:val="dotted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3" w:type="dxa"/>
                        <w:tcBorders>
                          <w:top w:val="dotted" w:sz="1" w:space="0" w:color="000000"/>
                          <w:left w:val="dotted" w:sz="1" w:space="0" w:color="000000"/>
                          <w:bottom w:val="dotted" w:sz="1" w:space="0" w:color="000000"/>
                          <w:right w:val="dotted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3" w:type="dxa"/>
                        <w:tcBorders>
                          <w:top w:val="dotted" w:sz="1" w:space="0" w:color="000000"/>
                          <w:left w:val="dotted" w:sz="1" w:space="0" w:color="000000"/>
                          <w:bottom w:val="dotted" w:sz="1" w:space="0" w:color="000000"/>
                          <w:right w:val="dotted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3" w:type="dxa"/>
                        <w:gridSpan w:val="2"/>
                        <w:tcBorders>
                          <w:top w:val="dotted" w:sz="1" w:space="0" w:color="000000"/>
                          <w:left w:val="dotted" w:sz="1" w:space="0" w:color="000000"/>
                          <w:bottom w:val="dotted" w:sz="1" w:space="0" w:color="000000"/>
                          <w:right w:val="dotted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2" w:type="dxa"/>
                        <w:tcBorders>
                          <w:top w:val="dotted" w:sz="1" w:space="0" w:color="000000"/>
                          <w:left w:val="dotted" w:sz="1" w:space="0" w:color="000000"/>
                          <w:bottom w:val="dotted" w:sz="1" w:space="0" w:color="000000"/>
                          <w:right w:val="single" w:sz="1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6" w:hRule="exact"/>
                    </w:trPr>
                    <w:tc>
                      <w:tcPr>
                        <w:tcW w:w="340" w:type="dxa"/>
                        <w:tcBorders>
                          <w:top w:val="dotted" w:sz="1" w:space="0" w:color="000000"/>
                          <w:left w:val="single" w:sz="14" w:space="0" w:color="000000"/>
                          <w:bottom w:val="dotted" w:sz="1" w:space="0" w:color="000000"/>
                          <w:right w:val="dotted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3" w:type="dxa"/>
                        <w:tcBorders>
                          <w:top w:val="dotted" w:sz="1" w:space="0" w:color="000000"/>
                          <w:left w:val="dotted" w:sz="1" w:space="0" w:color="000000"/>
                          <w:bottom w:val="dotted" w:sz="1" w:space="0" w:color="000000"/>
                          <w:right w:val="dotted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3" w:type="dxa"/>
                        <w:tcBorders>
                          <w:top w:val="dotted" w:sz="1" w:space="0" w:color="000000"/>
                          <w:left w:val="dotted" w:sz="1" w:space="0" w:color="000000"/>
                          <w:bottom w:val="dotted" w:sz="1" w:space="0" w:color="000000"/>
                          <w:right w:val="dotted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3" w:type="dxa"/>
                        <w:tcBorders>
                          <w:top w:val="dotted" w:sz="1" w:space="0" w:color="000000"/>
                          <w:left w:val="dotted" w:sz="1" w:space="0" w:color="000000"/>
                          <w:bottom w:val="dotted" w:sz="1" w:space="0" w:color="000000"/>
                          <w:right w:val="dotted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3" w:type="dxa"/>
                        <w:gridSpan w:val="2"/>
                        <w:tcBorders>
                          <w:top w:val="dotted" w:sz="1" w:space="0" w:color="000000"/>
                          <w:left w:val="dotted" w:sz="1" w:space="0" w:color="000000"/>
                          <w:bottom w:val="dotted" w:sz="1" w:space="0" w:color="000000"/>
                          <w:right w:val="dotted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2" w:type="dxa"/>
                        <w:tcBorders>
                          <w:top w:val="dotted" w:sz="1" w:space="0" w:color="000000"/>
                          <w:left w:val="dotted" w:sz="1" w:space="0" w:color="000000"/>
                          <w:bottom w:val="dotted" w:sz="1" w:space="0" w:color="000000"/>
                          <w:right w:val="sing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</w:p>
                    </w:tc>
                  </w:tr>
                  <w:tr>
                    <w:trPr>
                      <w:trHeight w:val="275" w:hRule="exact"/>
                    </w:trPr>
                    <w:tc>
                      <w:tcPr>
                        <w:tcW w:w="340" w:type="dxa"/>
                        <w:tcBorders>
                          <w:top w:val="dotted" w:sz="1" w:space="0" w:color="000000"/>
                          <w:left w:val="single" w:sz="14" w:space="0" w:color="000000"/>
                          <w:bottom w:val="single" w:sz="24" w:space="0" w:color="000000"/>
                          <w:right w:val="dotted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8"/>
                            <w:szCs w:val="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9"/>
                            <w:szCs w:val="9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35" w:val="left" w:leader="none"/>
                          </w:tabs>
                          <w:spacing w:line="45" w:lineRule="exact"/>
                          <w:ind w:left="11" w:right="0"/>
                          <w:jc w:val="left"/>
                          <w:rPr>
                            <w:rFonts w:ascii="Arial" w:hAnsi="Arial" w:cs="Arial" w:eastAsia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/>
                            <w:w w:val="93"/>
                            <w:sz w:val="8"/>
                          </w:rPr>
                        </w:r>
                        <w:r>
                          <w:rPr>
                            <w:rFonts w:ascii="Arial"/>
                            <w:w w:val="93"/>
                            <w:sz w:val="8"/>
                            <w:u w:val="single" w:color="0000FF"/>
                          </w:rPr>
                          <w:t> </w:t>
                        </w:r>
                        <w:r>
                          <w:rPr>
                            <w:rFonts w:ascii="Arial"/>
                            <w:sz w:val="8"/>
                            <w:u w:val="single" w:color="0000FF"/>
                          </w:rPr>
                          <w:tab/>
                        </w:r>
                        <w:r>
                          <w:rPr>
                            <w:rFonts w:ascii="Arial"/>
                            <w:sz w:val="8"/>
                          </w:rPr>
                        </w:r>
                      </w:p>
                    </w:tc>
                    <w:tc>
                      <w:tcPr>
                        <w:tcW w:w="323" w:type="dxa"/>
                        <w:tcBorders>
                          <w:top w:val="dotted" w:sz="1" w:space="0" w:color="000000"/>
                          <w:left w:val="dotted" w:sz="1" w:space="0" w:color="000000"/>
                          <w:bottom w:val="single" w:sz="24" w:space="0" w:color="000000"/>
                          <w:right w:val="dotted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3" w:type="dxa"/>
                        <w:tcBorders>
                          <w:top w:val="dotted" w:sz="1" w:space="0" w:color="000000"/>
                          <w:left w:val="dotted" w:sz="1" w:space="0" w:color="000000"/>
                          <w:bottom w:val="single" w:sz="24" w:space="0" w:color="000000"/>
                          <w:right w:val="dotted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3" w:type="dxa"/>
                        <w:tcBorders>
                          <w:top w:val="dotted" w:sz="1" w:space="0" w:color="000000"/>
                          <w:left w:val="dotted" w:sz="1" w:space="0" w:color="000000"/>
                          <w:bottom w:val="single" w:sz="24" w:space="0" w:color="000000"/>
                          <w:right w:val="dotted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3" w:type="dxa"/>
                        <w:gridSpan w:val="2"/>
                        <w:tcBorders>
                          <w:top w:val="dotted" w:sz="1" w:space="0" w:color="000000"/>
                          <w:left w:val="dotted" w:sz="1" w:space="0" w:color="000000"/>
                          <w:bottom w:val="single" w:sz="24" w:space="0" w:color="000000"/>
                          <w:right w:val="dotted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2" w:type="dxa"/>
                        <w:tcBorders>
                          <w:top w:val="dotted" w:sz="1" w:space="0" w:color="000000"/>
                          <w:left w:val="dotted" w:sz="1" w:space="0" w:color="000000"/>
                          <w:bottom w:val="dotted" w:sz="1" w:space="0" w:color="000000"/>
                          <w:right w:val="sing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3"/>
                            <w:szCs w:val="23"/>
                          </w:rPr>
                        </w:pPr>
                      </w:p>
                    </w:tc>
                  </w:tr>
                  <w:tr>
                    <w:trPr>
                      <w:trHeight w:val="217" w:hRule="exact"/>
                    </w:trPr>
                    <w:tc>
                      <w:tcPr>
                        <w:tcW w:w="1517" w:type="dxa"/>
                        <w:gridSpan w:val="5"/>
                        <w:vMerge w:val="restart"/>
                        <w:tcBorders>
                          <w:top w:val="single" w:sz="24" w:space="0" w:color="000000"/>
                          <w:left w:val="single" w:sz="1" w:space="0" w:color="000000"/>
                          <w:right w:val="sing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left="163" w:right="0"/>
                          <w:jc w:val="left"/>
                          <w:rPr>
                            <w:rFonts w:ascii="Arial" w:hAnsi="Arial" w:cs="Arial" w:eastAsia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w w:val="92"/>
                            <w:sz w:val="9"/>
                          </w:rPr>
                          <w:t>Config</w:t>
                        </w: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92"/>
                            <w:sz w:val="9"/>
                          </w:rPr>
                          <w:t>only</w:t>
                        </w:r>
                        <w:r>
                          <w:rPr>
                            <w:rFonts w:ascii="Arial"/>
                            <w:sz w:val="9"/>
                          </w:rPr>
                        </w:r>
                      </w:p>
                      <w:p>
                        <w:pPr>
                          <w:pStyle w:val="TableParagraph"/>
                          <w:spacing w:line="247" w:lineRule="auto" w:before="2"/>
                          <w:ind w:left="163" w:right="534" w:hanging="137"/>
                          <w:jc w:val="left"/>
                          <w:rPr>
                            <w:rFonts w:ascii="Arial" w:hAnsi="Arial" w:cs="Arial" w:eastAsia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w w:val="93"/>
                            <w:position w:val="-1"/>
                            <w:sz w:val="8"/>
                          </w:rPr>
                        </w:r>
                        <w:r>
                          <w:rPr>
                            <w:rFonts w:ascii="Arial"/>
                            <w:w w:val="93"/>
                            <w:position w:val="-1"/>
                            <w:sz w:val="8"/>
                            <w:u w:val="single" w:color="FF0000"/>
                          </w:rPr>
                          <w:t> </w:t>
                        </w:r>
                        <w:r>
                          <w:rPr>
                            <w:rFonts w:ascii="Arial"/>
                            <w:position w:val="-1"/>
                            <w:sz w:val="8"/>
                            <w:u w:val="single" w:color="FF0000"/>
                          </w:rPr>
                          <w:t>    </w:t>
                        </w:r>
                        <w:r>
                          <w:rPr>
                            <w:rFonts w:ascii="Arial"/>
                            <w:spacing w:val="-9"/>
                            <w:position w:val="-1"/>
                            <w:sz w:val="8"/>
                            <w:u w:val="single" w:color="FF0000"/>
                          </w:rPr>
                          <w:t> </w:t>
                        </w:r>
                        <w:r>
                          <w:rPr>
                            <w:rFonts w:ascii="Arial"/>
                            <w:spacing w:val="-9"/>
                            <w:position w:val="-1"/>
                            <w:sz w:val="8"/>
                          </w:rPr>
                        </w:r>
                        <w:r>
                          <w:rPr>
                            <w:rFonts w:ascii="Arial"/>
                            <w:spacing w:val="-10"/>
                            <w:position w:val="-1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w w:val="92"/>
                            <w:sz w:val="9"/>
                          </w:rPr>
                          <w:t>Config</w:t>
                        </w: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92"/>
                            <w:sz w:val="9"/>
                          </w:rPr>
                          <w:t>+</w:t>
                        </w: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92"/>
                            <w:sz w:val="9"/>
                          </w:rPr>
                          <w:t>5min</w:t>
                        </w: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92"/>
                            <w:sz w:val="9"/>
                          </w:rPr>
                          <w:t>Usage</w:t>
                        </w:r>
                        <w:r>
                          <w:rPr>
                            <w:rFonts w:ascii="Arial"/>
                            <w:w w:val="92"/>
                            <w:sz w:val="9"/>
                          </w:rPr>
                          <w:t> Config</w:t>
                        </w: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92"/>
                            <w:sz w:val="9"/>
                          </w:rPr>
                          <w:t>+</w:t>
                        </w: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92"/>
                            <w:sz w:val="9"/>
                          </w:rPr>
                          <w:t>TaskFailFlag</w:t>
                        </w:r>
                        <w:r>
                          <w:rPr>
                            <w:rFonts w:ascii="Arial"/>
                            <w:sz w:val="9"/>
                          </w:rPr>
                        </w:r>
                      </w:p>
                      <w:p>
                        <w:pPr>
                          <w:pStyle w:val="TableParagraph"/>
                          <w:spacing w:line="103" w:lineRule="exact"/>
                          <w:ind w:left="163" w:right="-4"/>
                          <w:jc w:val="left"/>
                          <w:rPr>
                            <w:rFonts w:ascii="Arial" w:hAnsi="Arial" w:cs="Arial" w:eastAsia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w w:val="92"/>
                            <w:sz w:val="9"/>
                          </w:rPr>
                          <w:t>Config</w:t>
                        </w: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92"/>
                            <w:sz w:val="9"/>
                          </w:rPr>
                          <w:t>+</w:t>
                        </w: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92"/>
                            <w:sz w:val="9"/>
                          </w:rPr>
                          <w:t>5min</w:t>
                        </w: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92"/>
                            <w:sz w:val="9"/>
                          </w:rPr>
                          <w:t>Usage</w:t>
                        </w: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92"/>
                            <w:sz w:val="9"/>
                          </w:rPr>
                          <w:t>+</w:t>
                        </w: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92"/>
                            <w:sz w:val="9"/>
                          </w:rPr>
                          <w:t>TaskFailFlag</w:t>
                        </w:r>
                        <w:r>
                          <w:rPr>
                            <w:rFonts w:ascii="Arial"/>
                            <w:sz w:val="9"/>
                          </w:rPr>
                        </w:r>
                      </w:p>
                    </w:tc>
                    <w:tc>
                      <w:tcPr>
                        <w:tcW w:w="117" w:type="dxa"/>
                        <w:tcBorders>
                          <w:top w:val="dotted" w:sz="1" w:space="0" w:color="000000"/>
                          <w:left w:val="single" w:sz="1" w:space="0" w:color="000000"/>
                          <w:bottom w:val="dotted" w:sz="1" w:space="0" w:color="000000"/>
                          <w:right w:val="dotted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2" w:type="dxa"/>
                        <w:tcBorders>
                          <w:top w:val="dotted" w:sz="1" w:space="0" w:color="000000"/>
                          <w:left w:val="dotted" w:sz="1" w:space="0" w:color="000000"/>
                          <w:bottom w:val="dotted" w:sz="1" w:space="0" w:color="000000"/>
                          <w:right w:val="single" w:sz="1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1517" w:type="dxa"/>
                        <w:gridSpan w:val="5"/>
                        <w:vMerge/>
                        <w:tcBorders>
                          <w:left w:val="single" w:sz="1" w:space="0" w:color="000000"/>
                          <w:bottom w:val="single" w:sz="1" w:space="0" w:color="000000"/>
                          <w:right w:val="single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7" w:type="dxa"/>
                        <w:tcBorders>
                          <w:top w:val="dotted" w:sz="1" w:space="0" w:color="000000"/>
                          <w:left w:val="single" w:sz="1" w:space="0" w:color="000000"/>
                          <w:bottom w:val="single" w:sz="11" w:space="0" w:color="000000"/>
                          <w:right w:val="dotted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2" w:type="dxa"/>
                        <w:tcBorders>
                          <w:top w:val="dotted" w:sz="1" w:space="0" w:color="000000"/>
                          <w:left w:val="dotted" w:sz="1" w:space="0" w:color="000000"/>
                          <w:bottom w:val="single" w:sz="11" w:space="0" w:color="000000"/>
                          <w:right w:val="sing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/>
          <w:sz w:val="9"/>
        </w:rPr>
        <w:t>Job</w:t>
      </w:r>
      <w:r>
        <w:rPr>
          <w:rFonts w:ascii="Arial"/>
          <w:spacing w:val="-7"/>
          <w:sz w:val="9"/>
        </w:rPr>
        <w:t> </w:t>
      </w:r>
      <w:r>
        <w:rPr>
          <w:rFonts w:ascii="Arial"/>
          <w:sz w:val="9"/>
        </w:rPr>
        <w:t>Kill</w:t>
      </w:r>
      <w:r>
        <w:rPr>
          <w:rFonts w:ascii="Arial"/>
          <w:spacing w:val="-7"/>
          <w:sz w:val="9"/>
        </w:rPr>
        <w:t> </w:t>
      </w:r>
      <w:r>
        <w:rPr>
          <w:rFonts w:ascii="Arial"/>
          <w:sz w:val="9"/>
        </w:rPr>
        <w:t>Prediction</w:t>
      </w:r>
      <w:r>
        <w:rPr>
          <w:rFonts w:ascii="Arial"/>
          <w:spacing w:val="-7"/>
          <w:sz w:val="9"/>
        </w:rPr>
        <w:t> </w:t>
      </w:r>
      <w:r>
        <w:rPr>
          <w:rFonts w:ascii="Arial"/>
          <w:sz w:val="9"/>
        </w:rPr>
        <w:t>in</w:t>
      </w:r>
      <w:r>
        <w:rPr>
          <w:rFonts w:ascii="Arial"/>
          <w:spacing w:val="-7"/>
          <w:sz w:val="9"/>
        </w:rPr>
        <w:t> </w:t>
      </w:r>
      <w:r>
        <w:rPr>
          <w:rFonts w:ascii="Arial"/>
          <w:sz w:val="9"/>
        </w:rPr>
        <w:t>the</w:t>
      </w:r>
      <w:r>
        <w:rPr>
          <w:rFonts w:ascii="Arial"/>
          <w:spacing w:val="-7"/>
          <w:sz w:val="9"/>
        </w:rPr>
        <w:t> </w:t>
      </w:r>
      <w:r>
        <w:rPr>
          <w:rFonts w:ascii="Arial"/>
          <w:sz w:val="9"/>
        </w:rPr>
        <w:t>Google</w:t>
      </w:r>
      <w:r>
        <w:rPr>
          <w:rFonts w:ascii="Arial"/>
          <w:spacing w:val="-7"/>
          <w:sz w:val="9"/>
        </w:rPr>
        <w:t> </w:t>
      </w:r>
      <w:r>
        <w:rPr>
          <w:rFonts w:ascii="Arial"/>
          <w:sz w:val="9"/>
        </w:rPr>
        <w:t>Cluster</w:t>
      </w:r>
      <w:r>
        <w:rPr>
          <w:rFonts w:ascii="Arial"/>
          <w:w w:val="92"/>
          <w:sz w:val="9"/>
        </w:rPr>
        <w:t> </w:t>
      </w:r>
      <w:r>
        <w:rPr>
          <w:rFonts w:ascii="Arial"/>
          <w:w w:val="95"/>
          <w:sz w:val="9"/>
        </w:rPr>
        <w:t>(Classification</w:t>
      </w:r>
      <w:r>
        <w:rPr>
          <w:rFonts w:ascii="Arial"/>
          <w:spacing w:val="-12"/>
          <w:w w:val="95"/>
          <w:sz w:val="9"/>
        </w:rPr>
        <w:t> </w:t>
      </w:r>
      <w:r>
        <w:rPr>
          <w:rFonts w:ascii="Arial"/>
          <w:w w:val="95"/>
          <w:sz w:val="9"/>
        </w:rPr>
        <w:t>Thresh=0.5;</w:t>
      </w:r>
      <w:r>
        <w:rPr>
          <w:rFonts w:ascii="Arial"/>
          <w:spacing w:val="-12"/>
          <w:w w:val="95"/>
          <w:sz w:val="9"/>
        </w:rPr>
        <w:t> </w:t>
      </w:r>
      <w:r>
        <w:rPr>
          <w:rFonts w:ascii="Arial"/>
          <w:w w:val="95"/>
          <w:sz w:val="9"/>
        </w:rPr>
        <w:t>different</w:t>
      </w:r>
      <w:r>
        <w:rPr>
          <w:rFonts w:ascii="Arial"/>
          <w:spacing w:val="-12"/>
          <w:w w:val="95"/>
          <w:sz w:val="9"/>
        </w:rPr>
        <w:t> </w:t>
      </w:r>
      <w:r>
        <w:rPr>
          <w:rFonts w:ascii="Arial"/>
          <w:w w:val="95"/>
          <w:sz w:val="9"/>
        </w:rPr>
        <w:t>training</w:t>
      </w:r>
      <w:r>
        <w:rPr>
          <w:rFonts w:ascii="Arial"/>
          <w:spacing w:val="-12"/>
          <w:w w:val="95"/>
          <w:sz w:val="9"/>
        </w:rPr>
        <w:t> </w:t>
      </w:r>
      <w:r>
        <w:rPr>
          <w:rFonts w:ascii="Arial"/>
          <w:w w:val="95"/>
          <w:sz w:val="9"/>
        </w:rPr>
        <w:t>sampling</w:t>
      </w:r>
      <w:r>
        <w:rPr>
          <w:rFonts w:ascii="Arial"/>
          <w:spacing w:val="-12"/>
          <w:w w:val="95"/>
          <w:sz w:val="9"/>
        </w:rPr>
        <w:t> </w:t>
      </w:r>
      <w:r>
        <w:rPr>
          <w:rFonts w:ascii="Arial"/>
          <w:w w:val="95"/>
          <w:sz w:val="9"/>
        </w:rPr>
        <w:t>ratios)</w:t>
      </w:r>
      <w:r>
        <w:rPr>
          <w:rFonts w:ascii="Arial"/>
          <w:sz w:val="9"/>
        </w:rPr>
      </w:r>
    </w:p>
    <w:p>
      <w:pPr>
        <w:spacing w:line="240" w:lineRule="auto" w:before="8"/>
        <w:rPr>
          <w:rFonts w:ascii="Arial" w:hAnsi="Arial" w:cs="Arial" w:eastAsia="Arial"/>
          <w:sz w:val="7"/>
          <w:szCs w:val="7"/>
        </w:rPr>
      </w:pPr>
    </w:p>
    <w:p>
      <w:pPr>
        <w:tabs>
          <w:tab w:pos="522" w:val="left" w:leader="none"/>
          <w:tab w:pos="846" w:val="left" w:leader="none"/>
          <w:tab w:pos="1169" w:val="left" w:leader="none"/>
          <w:tab w:pos="1492" w:val="left" w:leader="none"/>
          <w:tab w:pos="1816" w:val="left" w:leader="none"/>
        </w:tabs>
        <w:spacing w:line="20" w:lineRule="exact"/>
        <w:ind w:left="199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/>
          <w:sz w:val="2"/>
        </w:rPr>
        <w:pict>
          <v:group style="width:.1pt;height:.1pt;mso-position-horizontal-relative:char;mso-position-vertical-relative:line" coordorigin="0,0" coordsize="2,2">
            <v:group style="position:absolute;left:1;top:1;width:2;height:2" coordorigin="1,1" coordsize="2,2">
              <v:shape style="position:absolute;left:1;top:1;width:2;height:2" coordorigin="1,1" coordsize="0,0" path="m1,1l1,1e" filled="false" stroked="true" strokeweight=".074003pt" strokecolor="#000000">
                <v:path arrowok="t"/>
                <v:stroke dashstyle="dash"/>
              </v:shape>
            </v:group>
          </v:group>
        </w:pict>
      </w:r>
      <w:r>
        <w:rPr>
          <w:rFonts w:ascii="Arial"/>
          <w:sz w:val="2"/>
        </w:rPr>
      </w:r>
      <w:r>
        <w:rPr>
          <w:rFonts w:ascii="Arial"/>
          <w:sz w:val="2"/>
        </w:rPr>
        <w:tab/>
      </w:r>
      <w:r>
        <w:rPr>
          <w:rFonts w:ascii="Arial"/>
          <w:sz w:val="2"/>
        </w:rPr>
        <w:pict>
          <v:group style="width:.1pt;height:.1pt;mso-position-horizontal-relative:char;mso-position-vertical-relative:line" coordorigin="0,0" coordsize="2,2">
            <v:group style="position:absolute;left:1;top:1;width:2;height:2" coordorigin="1,1" coordsize="2,2">
              <v:shape style="position:absolute;left:1;top:1;width:2;height:2" coordorigin="1,1" coordsize="0,0" path="m1,1l1,1e" filled="false" stroked="true" strokeweight=".074003pt" strokecolor="#000000">
                <v:path arrowok="t"/>
                <v:stroke dashstyle="dash"/>
              </v:shape>
            </v:group>
          </v:group>
        </w:pict>
      </w:r>
      <w:r>
        <w:rPr>
          <w:rFonts w:ascii="Arial"/>
          <w:sz w:val="2"/>
        </w:rPr>
      </w:r>
      <w:r>
        <w:rPr>
          <w:rFonts w:ascii="Arial"/>
          <w:sz w:val="2"/>
        </w:rPr>
        <w:tab/>
      </w:r>
      <w:r>
        <w:rPr>
          <w:rFonts w:ascii="Arial"/>
          <w:sz w:val="2"/>
        </w:rPr>
        <w:pict>
          <v:group style="width:.1pt;height:.1pt;mso-position-horizontal-relative:char;mso-position-vertical-relative:line" coordorigin="0,0" coordsize="2,2">
            <v:group style="position:absolute;left:1;top:1;width:2;height:2" coordorigin="1,1" coordsize="2,2">
              <v:shape style="position:absolute;left:1;top:1;width:2;height:2" coordorigin="1,1" coordsize="0,0" path="m1,1l1,1e" filled="false" stroked="true" strokeweight=".074003pt" strokecolor="#000000">
                <v:path arrowok="t"/>
                <v:stroke dashstyle="dash"/>
              </v:shape>
            </v:group>
          </v:group>
        </w:pict>
      </w:r>
      <w:r>
        <w:rPr>
          <w:rFonts w:ascii="Arial"/>
          <w:sz w:val="2"/>
        </w:rPr>
      </w:r>
      <w:r>
        <w:rPr>
          <w:rFonts w:ascii="Arial"/>
          <w:sz w:val="2"/>
        </w:rPr>
        <w:tab/>
      </w:r>
      <w:r>
        <w:rPr>
          <w:rFonts w:ascii="Arial"/>
          <w:sz w:val="2"/>
        </w:rPr>
        <w:pict>
          <v:group style="width:.1pt;height:.1pt;mso-position-horizontal-relative:char;mso-position-vertical-relative:line" coordorigin="0,0" coordsize="2,2">
            <v:group style="position:absolute;left:1;top:1;width:2;height:2" coordorigin="1,1" coordsize="2,2">
              <v:shape style="position:absolute;left:1;top:1;width:2;height:2" coordorigin="1,1" coordsize="0,0" path="m1,1l1,1e" filled="false" stroked="true" strokeweight=".074003pt" strokecolor="#000000">
                <v:path arrowok="t"/>
                <v:stroke dashstyle="dash"/>
              </v:shape>
            </v:group>
          </v:group>
        </w:pict>
      </w:r>
      <w:r>
        <w:rPr>
          <w:rFonts w:ascii="Arial"/>
          <w:sz w:val="2"/>
        </w:rPr>
      </w:r>
      <w:r>
        <w:rPr>
          <w:rFonts w:ascii="Arial"/>
          <w:sz w:val="2"/>
        </w:rPr>
        <w:tab/>
      </w:r>
      <w:r>
        <w:rPr>
          <w:rFonts w:ascii="Arial"/>
          <w:sz w:val="2"/>
        </w:rPr>
        <w:pict>
          <v:group style="width:.1pt;height:.1pt;mso-position-horizontal-relative:char;mso-position-vertical-relative:line" coordorigin="0,0" coordsize="2,2">
            <v:group style="position:absolute;left:1;top:1;width:2;height:2" coordorigin="1,1" coordsize="2,2">
              <v:shape style="position:absolute;left:1;top:1;width:2;height:2" coordorigin="1,1" coordsize="0,0" path="m1,1l1,1e" filled="false" stroked="true" strokeweight=".074003pt" strokecolor="#000000">
                <v:path arrowok="t"/>
                <v:stroke dashstyle="dash"/>
              </v:shape>
            </v:group>
          </v:group>
        </w:pict>
      </w:r>
      <w:r>
        <w:rPr>
          <w:rFonts w:ascii="Arial"/>
          <w:sz w:val="2"/>
        </w:rPr>
      </w:r>
      <w:r>
        <w:rPr>
          <w:rFonts w:ascii="Arial"/>
          <w:sz w:val="2"/>
        </w:rPr>
        <w:tab/>
      </w:r>
      <w:r>
        <w:rPr>
          <w:rFonts w:ascii="Arial"/>
          <w:sz w:val="2"/>
        </w:rPr>
        <w:pict>
          <v:group style="width:.1pt;height:.1pt;mso-position-horizontal-relative:char;mso-position-vertical-relative:line" coordorigin="0,0" coordsize="2,2">
            <v:group style="position:absolute;left:1;top:1;width:2;height:2" coordorigin="1,1" coordsize="2,2">
              <v:shape style="position:absolute;left:1;top:1;width:2;height:2" coordorigin="1,1" coordsize="0,0" path="m1,1l1,1e" filled="false" stroked="true" strokeweight=".074003pt" strokecolor="#000000">
                <v:path arrowok="t"/>
                <v:stroke dashstyle="dash"/>
              </v:shape>
            </v:group>
          </v:group>
        </w:pict>
      </w:r>
      <w:r>
        <w:rPr>
          <w:rFonts w:ascii="Arial"/>
          <w:sz w:val="2"/>
        </w:rPr>
      </w:r>
    </w:p>
    <w:p>
      <w:pPr>
        <w:spacing w:before="15"/>
        <w:ind w:left="251" w:right="0" w:firstLine="0"/>
        <w:jc w:val="left"/>
        <w:rPr>
          <w:rFonts w:ascii="Arial" w:hAnsi="Arial" w:cs="Arial" w:eastAsia="Arial"/>
          <w:sz w:val="8"/>
          <w:szCs w:val="8"/>
        </w:rPr>
      </w:pPr>
      <w:r>
        <w:rPr/>
        <w:pict>
          <v:group style="position:absolute;margin-left:523.049377pt;margin-top:3.159998pt;width:8.35pt;height:2.050pt;mso-position-horizontal-relative:page;mso-position-vertical-relative:paragraph;z-index:5008" coordorigin="10461,63" coordsize="167,41">
            <v:group style="position:absolute;left:10627;top:103;width:2;height:2" coordorigin="10627,103" coordsize="2,2">
              <v:shape style="position:absolute;left:10627;top:103;width:2;height:2" coordorigin="10627,103" coordsize="0,0" path="m10627,103l10627,103e" filled="false" stroked="true" strokeweight=".074003pt" strokecolor="#000000">
                <v:path arrowok="t"/>
                <v:stroke dashstyle="dash"/>
              </v:shape>
            </v:group>
            <v:group style="position:absolute;left:10465;top:76;width:8;height:6" coordorigin="10465,76" coordsize="8,6">
              <v:shape style="position:absolute;left:10465;top:76;width:8;height:6" coordorigin="10465,76" coordsize="8,6" path="m10465,76l10468,77,10471,80,10472,80,10473,81e" filled="false" stroked="true" strokeweight=".436356pt" strokecolor="#0000ff">
                <v:path arrowok="t"/>
              </v:shape>
            </v:group>
            <v:group style="position:absolute;left:10511;top:71;width:38;height:6" coordorigin="10511,71" coordsize="38,6">
              <v:shape style="position:absolute;left:10511;top:71;width:38;height:6" coordorigin="10511,71" coordsize="38,6" path="m10511,71l10521,72,10522,72,10534,75,10548,76e" filled="false" stroked="true" strokeweight=".444453pt" strokecolor="#ff00ff">
                <v:path arrowok="t"/>
                <v:stroke dashstyle="dash"/>
              </v:shape>
            </v:group>
            <v:group style="position:absolute;left:10468;top:70;width:7;height:4" coordorigin="10468,70" coordsize="7,4">
              <v:shape style="position:absolute;left:10468;top:70;width:7;height:4" coordorigin="10468,70" coordsize="7,4" path="m10468,70l10470,72,10472,74,10474,74,10474,73e" filled="false" stroked="true" strokeweight=".437876pt" strokecolor="#ff0000">
                <v:path arrowok="t"/>
              </v:shape>
            </v:group>
            <v:group style="position:absolute;left:10518;top:68;width:44;height:6" coordorigin="10518,68" coordsize="44,6">
              <v:shape style="position:absolute;left:10518;top:68;width:44;height:6" coordorigin="10518,68" coordsize="44,6" path="m10518,68l10526,68,10532,69,10545,71,10561,73e" filled="false" stroked="true" strokeweight=".444591pt" strokecolor="#000000">
                <v:path arrowok="t"/>
              </v:shape>
            </v:group>
            <w10:wrap type="none"/>
          </v:group>
        </w:pict>
      </w:r>
      <w:r>
        <w:rPr>
          <w:rFonts w:ascii="Arial"/>
          <w:w w:val="93"/>
          <w:sz w:val="8"/>
        </w:rPr>
        <w:t>1</w:t>
      </w:r>
      <w:r>
        <w:rPr>
          <w:rFonts w:ascii="Arial"/>
          <w:sz w:val="8"/>
        </w:rPr>
      </w: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before="62"/>
        <w:ind w:left="189" w:right="0" w:firstLine="0"/>
        <w:jc w:val="left"/>
        <w:rPr>
          <w:rFonts w:ascii="Arial" w:hAnsi="Arial" w:cs="Arial" w:eastAsia="Arial"/>
          <w:sz w:val="8"/>
          <w:szCs w:val="8"/>
        </w:rPr>
      </w:pPr>
      <w:r>
        <w:rPr>
          <w:rFonts w:ascii="Arial"/>
          <w:sz w:val="8"/>
        </w:rPr>
        <w:t>0.8</w:t>
      </w:r>
    </w:p>
    <w:p>
      <w:pPr>
        <w:spacing w:line="20" w:lineRule="exact"/>
        <w:ind w:left="1978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.1pt;height:.1pt;mso-position-horizontal-relative:char;mso-position-vertical-relative:line" coordorigin="0,0" coordsize="2,2">
            <v:group style="position:absolute;left:1;top:1;width:2;height:2" coordorigin="1,1" coordsize="2,2">
              <v:shape style="position:absolute;left:1;top:1;width:2;height:2" coordorigin="1,1" coordsize="0,0" path="m1,1l1,1e" filled="false" stroked="true" strokeweight=".074003pt" strokecolor="#000000">
                <v:path arrowok="t"/>
                <v:stroke dashstyle="dash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before="47"/>
        <w:ind w:left="189" w:right="0" w:firstLine="0"/>
        <w:jc w:val="left"/>
        <w:rPr>
          <w:rFonts w:ascii="Arial" w:hAnsi="Arial" w:cs="Arial" w:eastAsia="Arial"/>
          <w:sz w:val="8"/>
          <w:szCs w:val="8"/>
        </w:rPr>
      </w:pPr>
      <w:r>
        <w:rPr/>
        <w:pict>
          <v:shape style="position:absolute;margin-left:434.309906pt;margin-top:-.995941pt;width:7.65pt;height:18.7pt;mso-position-horizontal-relative:page;mso-position-vertical-relative:paragraph;z-index:-690688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Arial" w:hAnsi="Arial" w:cs="Arial" w:eastAsia="Arial"/>
                      <w:sz w:val="11"/>
                      <w:szCs w:val="11"/>
                    </w:rPr>
                  </w:pPr>
                  <w:r>
                    <w:rPr>
                      <w:rFonts w:ascii="Arial"/>
                      <w:w w:val="109"/>
                      <w:sz w:val="11"/>
                    </w:rPr>
                    <w:t>Recall</w:t>
                  </w:r>
                  <w:r>
                    <w:rPr>
                      <w:rFonts w:ascii="Arial"/>
                      <w:sz w:val="1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sz w:val="8"/>
        </w:rPr>
        <w:t>0.6</w:t>
      </w:r>
    </w:p>
    <w:p>
      <w:pPr>
        <w:spacing w:line="20" w:lineRule="exact"/>
        <w:ind w:left="1978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.1pt;height:.1pt;mso-position-horizontal-relative:char;mso-position-vertical-relative:line" coordorigin="0,0" coordsize="2,2">
            <v:group style="position:absolute;left:1;top:1;width:2;height:2" coordorigin="1,1" coordsize="2,2">
              <v:shape style="position:absolute;left:1;top:1;width:2;height:2" coordorigin="1,1" coordsize="0,0" path="m1,1l1,1e" filled="false" stroked="true" strokeweight=".074003pt" strokecolor="#000000">
                <v:path arrowok="t"/>
                <v:stroke dashstyle="dash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before="47"/>
        <w:ind w:left="189" w:right="0" w:firstLine="0"/>
        <w:jc w:val="left"/>
        <w:rPr>
          <w:rFonts w:ascii="Arial" w:hAnsi="Arial" w:cs="Arial" w:eastAsia="Arial"/>
          <w:sz w:val="8"/>
          <w:szCs w:val="8"/>
        </w:rPr>
      </w:pPr>
      <w:r>
        <w:rPr>
          <w:rFonts w:ascii="Arial"/>
          <w:sz w:val="8"/>
        </w:rPr>
        <w:t>0.4</w:t>
      </w:r>
    </w:p>
    <w:p>
      <w:pPr>
        <w:spacing w:line="240" w:lineRule="auto" w:before="3"/>
        <w:rPr>
          <w:rFonts w:ascii="Arial" w:hAnsi="Arial" w:cs="Arial" w:eastAsia="Arial"/>
          <w:sz w:val="4"/>
          <w:szCs w:val="4"/>
        </w:rPr>
      </w:pPr>
    </w:p>
    <w:p>
      <w:pPr>
        <w:spacing w:line="44" w:lineRule="exact"/>
        <w:ind w:left="391" w:right="0" w:firstLine="0"/>
        <w:rPr>
          <w:rFonts w:ascii="Arial" w:hAnsi="Arial" w:cs="Arial" w:eastAsia="Arial"/>
          <w:sz w:val="4"/>
          <w:szCs w:val="4"/>
        </w:rPr>
      </w:pPr>
      <w:r>
        <w:rPr>
          <w:rFonts w:ascii="Arial" w:hAnsi="Arial" w:cs="Arial" w:eastAsia="Arial"/>
          <w:position w:val="0"/>
          <w:sz w:val="4"/>
          <w:szCs w:val="4"/>
        </w:rPr>
        <w:pict>
          <v:group style="width:2.1pt;height:2.25pt;mso-position-horizontal-relative:char;mso-position-vertical-relative:line" coordorigin="0,0" coordsize="42,45">
            <v:group style="position:absolute;left:4;top:4;width:34;height:36" coordorigin="4,4" coordsize="34,36">
              <v:shape style="position:absolute;left:4;top:4;width:34;height:36" coordorigin="4,4" coordsize="34,36" path="m38,22l38,32,30,40,21,40,12,40,4,32,4,22,4,12,12,4,21,4,30,4,38,12,38,22e" filled="false" stroked="true" strokeweight=".430384pt" strokecolor="#0000ff">
                <v:path arrowok="t"/>
              </v:shape>
            </v:group>
          </v:group>
        </w:pict>
      </w:r>
      <w:r>
        <w:rPr>
          <w:rFonts w:ascii="Arial" w:hAnsi="Arial" w:cs="Arial" w:eastAsia="Arial"/>
          <w:position w:val="0"/>
          <w:sz w:val="4"/>
          <w:szCs w:val="4"/>
        </w:rPr>
      </w:r>
    </w:p>
    <w:p>
      <w:pPr>
        <w:spacing w:before="61"/>
        <w:ind w:left="189" w:right="0" w:firstLine="0"/>
        <w:jc w:val="left"/>
        <w:rPr>
          <w:rFonts w:ascii="Arial" w:hAnsi="Arial" w:cs="Arial" w:eastAsia="Arial"/>
          <w:sz w:val="8"/>
          <w:szCs w:val="8"/>
        </w:rPr>
      </w:pPr>
      <w:r>
        <w:rPr/>
        <w:pict>
          <v:group style="position:absolute;margin-left:449.72287pt;margin-top:3.250844pt;width:6.65pt;height:1.9pt;mso-position-horizontal-relative:page;mso-position-vertical-relative:paragraph;z-index:5032" coordorigin="8994,65" coordsize="133,38">
            <v:group style="position:absolute;left:8999;top:84;width:124;height:2" coordorigin="8999,84" coordsize="124,2">
              <v:shape style="position:absolute;left:8999;top:84;width:124;height:2" coordorigin="8999,84" coordsize="124,0" path="m8999,84l9122,84e" filled="false" stroked="true" strokeweight=".444976pt" strokecolor="#ff00ff">
                <v:path arrowok="t"/>
                <v:stroke dashstyle="dash"/>
              </v:shape>
            </v:group>
            <v:group style="position:absolute;left:9043;top:84;width:35;height:2" coordorigin="9043,84" coordsize="35,2">
              <v:shape style="position:absolute;left:9043;top:84;width:35;height:2" coordorigin="9043,84" coordsize="35,0" path="m9043,84l9078,84e" filled="false" stroked="true" strokeweight="1.852947pt" strokecolor="#ff00ff">
                <v:path arrowok="t"/>
              </v:shape>
            </v:group>
            <w10:wrap type="none"/>
          </v:group>
        </w:pict>
      </w:r>
      <w:r>
        <w:rPr>
          <w:rFonts w:ascii="Arial"/>
          <w:sz w:val="8"/>
        </w:rPr>
        <w:t>0.2</w:t>
      </w:r>
    </w:p>
    <w:p>
      <w:pPr>
        <w:spacing w:line="20" w:lineRule="exact"/>
        <w:ind w:left="1978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.1pt;height:.1pt;mso-position-horizontal-relative:char;mso-position-vertical-relative:line" coordorigin="0,0" coordsize="2,2">
            <v:group style="position:absolute;left:1;top:1;width:2;height:2" coordorigin="1,1" coordsize="2,2">
              <v:shape style="position:absolute;left:1;top:1;width:2;height:2" coordorigin="1,1" coordsize="0,0" path="m1,1l1,1e" filled="false" stroked="true" strokeweight=".074003pt" strokecolor="#000000">
                <v:path arrowok="t"/>
                <v:stroke dashstyle="dash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150" w:lineRule="exact"/>
        <w:ind w:left="346" w:right="0" w:firstLine="0"/>
        <w:rPr>
          <w:rFonts w:ascii="Arial" w:hAnsi="Arial" w:cs="Arial" w:eastAsia="Arial"/>
          <w:sz w:val="15"/>
          <w:szCs w:val="15"/>
        </w:rPr>
      </w:pPr>
      <w:r>
        <w:rPr>
          <w:rFonts w:ascii="Arial" w:hAnsi="Arial" w:cs="Arial" w:eastAsia="Arial"/>
          <w:position w:val="-2"/>
          <w:sz w:val="15"/>
          <w:szCs w:val="15"/>
        </w:rPr>
        <w:pict>
          <v:group style="width:6.65pt;height:7.55pt;mso-position-horizontal-relative:char;mso-position-vertical-relative:line" coordorigin="0,0" coordsize="133,151">
            <v:group style="position:absolute;left:55;top:4;width:23;height:25" coordorigin="55,4" coordsize="23,25">
              <v:shape style="position:absolute;left:55;top:4;width:23;height:25" coordorigin="55,4" coordsize="23,25" path="m55,4l78,29e" filled="false" stroked="true" strokeweight=".430391pt" strokecolor="#ff0000">
                <v:path arrowok="t"/>
              </v:shape>
            </v:group>
            <v:group style="position:absolute;left:55;top:4;width:23;height:25" coordorigin="55,4" coordsize="23,25">
              <v:shape style="position:absolute;left:55;top:4;width:23;height:25" coordorigin="55,4" coordsize="23,25" path="m78,4l55,29e" filled="false" stroked="true" strokeweight=".430391pt" strokecolor="#ff0000">
                <v:path arrowok="t"/>
              </v:shape>
            </v:group>
            <v:group style="position:absolute;left:4;top:123;width:124;height:2" coordorigin="4,123" coordsize="124,2">
              <v:shape style="position:absolute;left:4;top:123;width:124;height:2" coordorigin="4,123" coordsize="124,0" path="m4,123l128,123e" filled="false" stroked="true" strokeweight=".444976pt" strokecolor="#000000">
                <v:path arrowok="t"/>
              </v:shape>
            </v:group>
            <v:group style="position:absolute;left:50;top:99;width:34;height:47" coordorigin="50,99" coordsize="34,47">
              <v:shape style="position:absolute;left:50;top:99;width:34;height:47" coordorigin="50,99" coordsize="34,47" path="m66,146l83,123,66,99,50,123,66,146xe" filled="false" stroked="true" strokeweight=".42683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position w:val="-2"/>
          <w:sz w:val="15"/>
          <w:szCs w:val="15"/>
        </w:rPr>
      </w:r>
    </w:p>
    <w:p>
      <w:pPr>
        <w:spacing w:line="76" w:lineRule="exact" w:before="0"/>
        <w:ind w:left="251" w:right="0" w:firstLine="0"/>
        <w:jc w:val="left"/>
        <w:rPr>
          <w:rFonts w:ascii="Arial" w:hAnsi="Arial" w:cs="Arial" w:eastAsia="Arial"/>
          <w:sz w:val="8"/>
          <w:szCs w:val="8"/>
        </w:rPr>
      </w:pPr>
      <w:r>
        <w:rPr>
          <w:rFonts w:ascii="Arial"/>
          <w:w w:val="93"/>
          <w:sz w:val="8"/>
        </w:rPr>
        <w:t>0</w:t>
      </w:r>
      <w:r>
        <w:rPr>
          <w:rFonts w:ascii="Arial"/>
          <w:sz w:val="8"/>
        </w:rPr>
      </w:r>
    </w:p>
    <w:p>
      <w:pPr>
        <w:tabs>
          <w:tab w:pos="609" w:val="left" w:leader="none"/>
          <w:tab w:pos="932" w:val="left" w:leader="none"/>
          <w:tab w:pos="1256" w:val="left" w:leader="none"/>
          <w:tab w:pos="1579" w:val="left" w:leader="none"/>
          <w:tab w:pos="1934" w:val="left" w:leader="none"/>
        </w:tabs>
        <w:spacing w:line="77" w:lineRule="exact" w:before="0"/>
        <w:ind w:left="317" w:right="0" w:firstLine="0"/>
        <w:jc w:val="left"/>
        <w:rPr>
          <w:rFonts w:ascii="Arial" w:hAnsi="Arial" w:cs="Arial" w:eastAsia="Arial"/>
          <w:sz w:val="8"/>
          <w:szCs w:val="8"/>
        </w:rPr>
      </w:pPr>
      <w:r>
        <w:rPr>
          <w:rFonts w:ascii="Arial"/>
          <w:w w:val="90"/>
          <w:sz w:val="8"/>
        </w:rPr>
        <w:t>0</w:t>
        <w:tab/>
        <w:t>0.2</w:t>
        <w:tab/>
        <w:t>0.4</w:t>
        <w:tab/>
        <w:t>0.6</w:t>
        <w:tab/>
        <w:t>0.8</w:t>
        <w:tab/>
      </w:r>
      <w:r>
        <w:rPr>
          <w:rFonts w:ascii="Arial"/>
          <w:sz w:val="8"/>
        </w:rPr>
        <w:t>1</w:t>
      </w:r>
    </w:p>
    <w:p>
      <w:pPr>
        <w:spacing w:line="128" w:lineRule="exact" w:before="0"/>
        <w:ind w:left="0" w:right="7" w:firstLine="0"/>
        <w:jc w:val="center"/>
        <w:rPr>
          <w:rFonts w:ascii="Arial" w:hAnsi="Arial" w:cs="Arial" w:eastAsia="Arial"/>
          <w:sz w:val="12"/>
          <w:szCs w:val="12"/>
        </w:rPr>
      </w:pPr>
      <w:r>
        <w:rPr>
          <w:rFonts w:ascii="Arial"/>
          <w:sz w:val="12"/>
        </w:rPr>
        <w:t>Precision</w:t>
      </w:r>
    </w:p>
    <w:p>
      <w:pPr>
        <w:spacing w:after="0" w:line="128" w:lineRule="exact"/>
        <w:jc w:val="center"/>
        <w:rPr>
          <w:rFonts w:ascii="Arial" w:hAnsi="Arial" w:cs="Arial" w:eastAsia="Arial"/>
          <w:sz w:val="12"/>
          <w:szCs w:val="12"/>
        </w:rPr>
        <w:sectPr>
          <w:type w:val="continuous"/>
          <w:pgSz w:w="12240" w:h="15840"/>
          <w:pgMar w:top="460" w:bottom="280" w:left="1140" w:right="1160"/>
          <w:cols w:num="3" w:equalWidth="0">
            <w:col w:w="4786" w:space="403"/>
            <w:col w:w="2154" w:space="165"/>
            <w:col w:w="2432"/>
          </w:cols>
        </w:sectPr>
      </w:pPr>
    </w:p>
    <w:p>
      <w:pPr>
        <w:pStyle w:val="BodyText"/>
        <w:spacing w:line="261" w:lineRule="auto" w:before="2"/>
        <w:ind w:left="105" w:right="0" w:firstLine="0"/>
        <w:jc w:val="right"/>
      </w:pPr>
      <w:r>
        <w:rPr/>
        <w:pict>
          <v:shape style="position:absolute;margin-left:270pt;margin-top:732pt;width:80pt;height:20pt;mso-position-horizontal-relative:page;mso-position-vertical-relative:page;z-index:-690880" type="#_x0000_t202" filled="false" stroked="false">
            <v:textbox inset="0,0,0,0">
              <w:txbxContent>
                <w:p>
                  <w:pPr>
                    <w:spacing w:line="240" w:lineRule="auto" w:before="1"/>
                    <w:rPr>
                      <w:rFonts w:ascii="Times New Roman" w:hAnsi="Times New Roman" w:cs="Times New Roman" w:eastAsia="Times New Roman"/>
                      <w:sz w:val="13"/>
                      <w:szCs w:val="13"/>
                    </w:rPr>
                  </w:pPr>
                </w:p>
                <w:p>
                  <w:pPr>
                    <w:spacing w:before="0"/>
                    <w:ind w:left="0" w:right="159" w:firstLine="0"/>
                    <w:jc w:val="center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</w:rPr>
                    <w:t>1403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0pt;margin-top:732pt;width:80pt;height:20pt;mso-position-horizontal-relative:page;mso-position-vertical-relative:page;z-index:-690856" type="#_x0000_t202" filled="false" stroked="false">
            <v:textbox inset="0,0,0,0">
              <w:txbxContent>
                <w:p>
                  <w:pPr>
                    <w:spacing w:line="240" w:lineRule="auto" w:before="1"/>
                    <w:rPr>
                      <w:rFonts w:ascii="Times New Roman" w:hAnsi="Times New Roman" w:cs="Times New Roman" w:eastAsia="Times New Roman"/>
                      <w:sz w:val="13"/>
                      <w:szCs w:val="13"/>
                    </w:rPr>
                  </w:pPr>
                </w:p>
                <w:p>
                  <w:pPr>
                    <w:spacing w:before="0"/>
                    <w:ind w:left="0" w:right="159" w:firstLine="0"/>
                    <w:jc w:val="center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</w:rPr>
                    <w:t>1400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predicted to fail, and recall refers to the fraction of jobs</w:t>
      </w:r>
      <w:r>
        <w:rPr>
          <w:spacing w:val="42"/>
          <w:w w:val="105"/>
        </w:rPr>
        <w:t> </w:t>
      </w:r>
      <w:r>
        <w:rPr>
          <w:w w:val="105"/>
        </w:rPr>
        <w:t>that</w:t>
      </w:r>
      <w:r>
        <w:rPr>
          <w:w w:val="103"/>
        </w:rPr>
        <w:t> </w:t>
      </w:r>
      <w:r>
        <w:rPr>
          <w:w w:val="105"/>
        </w:rPr>
        <w:t>were predicted to fail out of all the jobs that did actually</w:t>
      </w:r>
      <w:r>
        <w:rPr>
          <w:spacing w:val="1"/>
          <w:w w:val="105"/>
        </w:rPr>
        <w:t> </w:t>
      </w:r>
      <w:r>
        <w:rPr>
          <w:w w:val="105"/>
        </w:rPr>
        <w:t>fail.</w:t>
      </w:r>
      <w:r>
        <w:rPr>
          <w:w w:val="103"/>
        </w:rPr>
        <w:t> </w:t>
      </w:r>
      <w:r>
        <w:rPr>
          <w:w w:val="105"/>
        </w:rPr>
        <w:t>Note that another common metric, </w:t>
      </w:r>
      <w:r>
        <w:rPr>
          <w:rFonts w:ascii="Times New Roman" w:hAnsi="Times New Roman" w:cs="Times New Roman" w:eastAsia="Times New Roman"/>
          <w:i/>
          <w:w w:val="105"/>
        </w:rPr>
        <w:t>accuracy</w:t>
      </w:r>
      <w:r>
        <w:rPr>
          <w:w w:val="105"/>
        </w:rPr>
        <w:t>, which</w:t>
      </w:r>
      <w:r>
        <w:rPr>
          <w:spacing w:val="43"/>
          <w:w w:val="105"/>
        </w:rPr>
        <w:t> </w:t>
      </w:r>
      <w:r>
        <w:rPr>
          <w:w w:val="105"/>
        </w:rPr>
        <w:t>was</w:t>
      </w:r>
      <w:r>
        <w:rPr>
          <w:w w:val="103"/>
        </w:rPr>
        <w:t> </w:t>
      </w:r>
      <w:r>
        <w:rPr>
          <w:w w:val="105"/>
        </w:rPr>
        <w:t>used in some prior work [6], [11], [12], is not an</w:t>
      </w:r>
      <w:r>
        <w:rPr>
          <w:spacing w:val="46"/>
          <w:w w:val="105"/>
        </w:rPr>
        <w:t> </w:t>
      </w:r>
      <w:r>
        <w:rPr>
          <w:w w:val="105"/>
        </w:rPr>
        <w:t>interesting</w:t>
      </w:r>
      <w:r>
        <w:rPr>
          <w:w w:val="103"/>
        </w:rPr>
        <w:t> </w:t>
      </w:r>
      <w:r>
        <w:rPr>
          <w:w w:val="105"/>
        </w:rPr>
        <w:t>metric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type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events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trying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predict.</w:t>
      </w:r>
      <w:r>
        <w:rPr>
          <w:spacing w:val="-13"/>
          <w:w w:val="105"/>
        </w:rPr>
        <w:t> </w:t>
      </w:r>
      <w:r>
        <w:rPr>
          <w:w w:val="105"/>
        </w:rPr>
        <w:t>Accuracy</w:t>
      </w:r>
      <w:r>
        <w:rPr>
          <w:w w:val="103"/>
        </w:rPr>
        <w:t> </w:t>
      </w:r>
      <w:r>
        <w:rPr>
          <w:w w:val="105"/>
        </w:rPr>
        <w:t>is true positives plus true negatives divided by the</w:t>
      </w:r>
      <w:r>
        <w:rPr>
          <w:spacing w:val="10"/>
          <w:w w:val="105"/>
        </w:rPr>
        <w:t> </w:t>
      </w:r>
      <w:r>
        <w:rPr>
          <w:w w:val="105"/>
        </w:rPr>
        <w:t>entire</w:t>
      </w:r>
      <w:r>
        <w:rPr>
          <w:w w:val="103"/>
        </w:rPr>
        <w:t> </w:t>
      </w:r>
      <w:r>
        <w:rPr>
          <w:w w:val="105"/>
        </w:rPr>
        <w:t>population (</w:t>
      </w:r>
      <w:r>
        <w:rPr>
          <w:rFonts w:ascii="Times New Roman" w:hAnsi="Times New Roman" w:cs="Times New Roman" w:eastAsia="Times New Roman"/>
          <w:i/>
          <w:w w:val="105"/>
        </w:rPr>
        <w:t>= 1  -  missclassiﬁcation  rate</w:t>
      </w:r>
      <w:r>
        <w:rPr>
          <w:w w:val="105"/>
        </w:rPr>
        <w:t>).  For  rare</w:t>
      </w:r>
      <w:r>
        <w:rPr>
          <w:spacing w:val="3"/>
          <w:w w:val="105"/>
        </w:rPr>
        <w:t> </w:t>
      </w:r>
      <w:r>
        <w:rPr>
          <w:w w:val="105"/>
        </w:rPr>
        <w:t>events,</w:t>
      </w:r>
      <w:r>
        <w:rPr>
          <w:w w:val="103"/>
        </w:rPr>
        <w:t> </w:t>
      </w:r>
      <w:r>
        <w:rPr>
          <w:w w:val="105"/>
        </w:rPr>
        <w:t>a predictor that always makes negative predictions will </w:t>
      </w:r>
      <w:r>
        <w:rPr>
          <w:spacing w:val="31"/>
          <w:w w:val="105"/>
        </w:rPr>
        <w:t> </w:t>
      </w:r>
      <w:r>
        <w:rPr>
          <w:w w:val="105"/>
        </w:rPr>
        <w:t>have</w:t>
      </w:r>
      <w:r>
        <w:rPr/>
      </w:r>
    </w:p>
    <w:p>
      <w:pPr>
        <w:pStyle w:val="BodyText"/>
        <w:spacing w:line="205" w:lineRule="exact"/>
        <w:ind w:left="105" w:right="0" w:firstLine="0"/>
        <w:jc w:val="left"/>
      </w:pPr>
      <w:r>
        <w:rPr>
          <w:w w:val="105"/>
        </w:rPr>
        <w:t>high accuracy, but is not very useful in</w:t>
      </w:r>
      <w:r>
        <w:rPr>
          <w:spacing w:val="41"/>
          <w:w w:val="105"/>
        </w:rPr>
        <w:t> </w:t>
      </w:r>
      <w:r>
        <w:rPr>
          <w:w w:val="105"/>
        </w:rPr>
        <w:t>practice.</w:t>
      </w:r>
      <w:r>
        <w:rPr/>
      </w:r>
    </w:p>
    <w:p>
      <w:pPr>
        <w:pStyle w:val="BodyText"/>
        <w:spacing w:line="256" w:lineRule="auto" w:before="30"/>
        <w:ind w:left="105" w:right="0"/>
        <w:jc w:val="both"/>
      </w:pPr>
      <w:r>
        <w:rPr>
          <w:rFonts w:ascii="Georgia" w:hAnsi="Georgia" w:cs="Georgia" w:eastAsia="Georgia"/>
          <w:w w:val="105"/>
        </w:rPr>
        <w:t>Prediction scenarios: </w:t>
      </w:r>
      <w:r>
        <w:rPr>
          <w:spacing w:val="-9"/>
          <w:w w:val="105"/>
        </w:rPr>
        <w:t>We </w:t>
      </w:r>
      <w:r>
        <w:rPr>
          <w:w w:val="105"/>
        </w:rPr>
        <w:t>experiment with different</w:t>
      </w:r>
      <w:r>
        <w:rPr>
          <w:spacing w:val="21"/>
          <w:w w:val="105"/>
        </w:rPr>
        <w:t> </w:t>
      </w:r>
      <w:r>
        <w:rPr>
          <w:w w:val="105"/>
        </w:rPr>
        <w:t>sce-</w:t>
      </w:r>
      <w:r>
        <w:rPr>
          <w:w w:val="103"/>
        </w:rPr>
        <w:t> </w:t>
      </w:r>
      <w:r>
        <w:rPr>
          <w:w w:val="105"/>
        </w:rPr>
        <w:t>narios, beginning with the simplest one: can we predict 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w w:val="103"/>
        </w:rPr>
        <w:t> </w:t>
      </w:r>
      <w:r>
        <w:rPr>
          <w:spacing w:val="-3"/>
          <w:w w:val="105"/>
        </w:rPr>
        <w:t>job’s </w:t>
      </w:r>
      <w:r>
        <w:rPr>
          <w:w w:val="105"/>
        </w:rPr>
        <w:t>unsuccessful termination using only data available </w:t>
      </w:r>
      <w:r>
        <w:rPr>
          <w:spacing w:val="6"/>
          <w:w w:val="105"/>
        </w:rPr>
        <w:t> </w:t>
      </w:r>
      <w:r>
        <w:rPr>
          <w:w w:val="105"/>
        </w:rPr>
        <w:t>at</w:t>
      </w:r>
      <w:r>
        <w:rPr>
          <w:w w:val="103"/>
        </w:rPr>
        <w:t> </w:t>
      </w:r>
      <w:r>
        <w:rPr>
          <w:w w:val="105"/>
        </w:rPr>
        <w:t>job submission time? </w:t>
      </w:r>
      <w:r>
        <w:rPr>
          <w:spacing w:val="-9"/>
          <w:w w:val="105"/>
        </w:rPr>
        <w:t>We </w:t>
      </w:r>
      <w:r>
        <w:rPr>
          <w:w w:val="105"/>
        </w:rPr>
        <w:t>call this scenario ‘</w:t>
      </w:r>
      <w:r>
        <w:rPr>
          <w:rFonts w:ascii="Courier New" w:hAnsi="Courier New" w:cs="Courier New" w:eastAsia="Courier New"/>
          <w:w w:val="105"/>
          <w:sz w:val="16"/>
          <w:szCs w:val="16"/>
        </w:rPr>
        <w:t>Config</w:t>
      </w:r>
      <w:r>
        <w:rPr>
          <w:rFonts w:ascii="Courier New" w:hAnsi="Courier New" w:cs="Courier New" w:eastAsia="Courier New"/>
          <w:spacing w:val="83"/>
          <w:w w:val="105"/>
          <w:sz w:val="16"/>
          <w:szCs w:val="16"/>
        </w:rPr>
        <w:t> </w:t>
      </w:r>
      <w:r>
        <w:rPr>
          <w:rFonts w:ascii="Courier New" w:hAnsi="Courier New" w:cs="Courier New" w:eastAsia="Courier New"/>
          <w:w w:val="105"/>
          <w:sz w:val="16"/>
          <w:szCs w:val="16"/>
        </w:rPr>
        <w:t>only</w:t>
      </w:r>
      <w:r>
        <w:rPr>
          <w:w w:val="105"/>
        </w:rPr>
        <w:t>’.</w:t>
      </w:r>
      <w:r>
        <w:rPr>
          <w:w w:val="103"/>
        </w:rPr>
        <w:t> </w:t>
      </w:r>
      <w:r>
        <w:rPr>
          <w:w w:val="105"/>
        </w:rPr>
        <w:t>The second scenario we explore assumes knowledge of</w:t>
      </w:r>
      <w:r>
        <w:rPr>
          <w:spacing w:val="43"/>
          <w:w w:val="105"/>
        </w:rPr>
        <w:t> </w:t>
      </w:r>
      <w:r>
        <w:rPr>
          <w:w w:val="105"/>
        </w:rPr>
        <w:t>early</w:t>
      </w:r>
      <w:r>
        <w:rPr>
          <w:w w:val="103"/>
        </w:rPr>
        <w:t> </w:t>
      </w:r>
      <w:r>
        <w:rPr>
          <w:w w:val="105"/>
        </w:rPr>
        <w:t>resource-usage indicators of the job, particularly the</w:t>
      </w:r>
      <w:r>
        <w:rPr>
          <w:spacing w:val="23"/>
          <w:w w:val="105"/>
        </w:rPr>
        <w:t> </w:t>
      </w:r>
      <w:r>
        <w:rPr>
          <w:w w:val="105"/>
        </w:rPr>
        <w:t>average</w:t>
      </w:r>
      <w:r>
        <w:rPr>
          <w:w w:val="103"/>
        </w:rPr>
        <w:t> </w:t>
      </w:r>
      <w:r>
        <w:rPr>
          <w:w w:val="105"/>
        </w:rPr>
        <w:t>and standard deviation in the CPU, memory, and disk</w:t>
      </w:r>
      <w:r>
        <w:rPr>
          <w:spacing w:val="25"/>
          <w:w w:val="105"/>
        </w:rPr>
        <w:t> </w:t>
      </w:r>
      <w:r>
        <w:rPr>
          <w:w w:val="105"/>
        </w:rPr>
        <w:t>con-</w:t>
      </w:r>
      <w:r>
        <w:rPr>
          <w:w w:val="103"/>
        </w:rPr>
        <w:t> </w:t>
      </w:r>
      <w:r>
        <w:rPr>
          <w:w w:val="105"/>
        </w:rPr>
        <w:t>sumption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3"/>
          <w:w w:val="105"/>
        </w:rPr>
        <w:t>job’s</w:t>
      </w:r>
      <w:r>
        <w:rPr>
          <w:spacing w:val="-13"/>
          <w:w w:val="105"/>
        </w:rPr>
        <w:t> </w:t>
      </w:r>
      <w:r>
        <w:rPr>
          <w:w w:val="105"/>
        </w:rPr>
        <w:t>tasks</w:t>
      </w:r>
      <w:r>
        <w:rPr>
          <w:spacing w:val="-14"/>
          <w:w w:val="105"/>
        </w:rPr>
        <w:t> </w:t>
      </w:r>
      <w:r>
        <w:rPr>
          <w:w w:val="105"/>
        </w:rPr>
        <w:t>over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ﬁrst</w:t>
      </w:r>
      <w:r>
        <w:rPr>
          <w:spacing w:val="-12"/>
          <w:w w:val="105"/>
        </w:rPr>
        <w:t> </w:t>
      </w:r>
      <w:r>
        <w:rPr>
          <w:w w:val="105"/>
        </w:rPr>
        <w:t>5</w:t>
      </w:r>
      <w:r>
        <w:rPr>
          <w:spacing w:val="-13"/>
          <w:w w:val="105"/>
        </w:rPr>
        <w:t> </w:t>
      </w:r>
      <w:r>
        <w:rPr>
          <w:w w:val="105"/>
        </w:rPr>
        <w:t>minutes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execution</w:t>
      </w:r>
      <w:r>
        <w:rPr>
          <w:w w:val="103"/>
        </w:rPr>
        <w:t> </w:t>
      </w:r>
      <w:r>
        <w:rPr>
          <w:w w:val="105"/>
        </w:rPr>
        <w:t>(in addition to conﬁguration parameters). For jobs that ran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w w:val="103"/>
        </w:rPr>
        <w:t> </w:t>
      </w:r>
      <w:r>
        <w:rPr>
          <w:w w:val="105"/>
        </w:rPr>
        <w:t>shorter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6"/>
          <w:w w:val="105"/>
        </w:rPr>
        <w:t> </w:t>
      </w:r>
      <w:r>
        <w:rPr>
          <w:w w:val="105"/>
        </w:rPr>
        <w:t>5</w:t>
      </w:r>
      <w:r>
        <w:rPr>
          <w:spacing w:val="-6"/>
          <w:w w:val="105"/>
        </w:rPr>
        <w:t> </w:t>
      </w:r>
      <w:r>
        <w:rPr>
          <w:w w:val="105"/>
        </w:rPr>
        <w:t>minutes,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noticed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subset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short-</w:t>
      </w:r>
      <w:r>
        <w:rPr>
          <w:w w:val="103"/>
        </w:rPr>
        <w:t> </w:t>
      </w:r>
      <w:r>
        <w:rPr>
          <w:w w:val="105"/>
        </w:rPr>
        <w:t>lived</w:t>
      </w:r>
      <w:r>
        <w:rPr>
          <w:spacing w:val="-11"/>
          <w:w w:val="105"/>
        </w:rPr>
        <w:t> </w:t>
      </w:r>
      <w:r>
        <w:rPr>
          <w:w w:val="105"/>
        </w:rPr>
        <w:t>jobs</w:t>
      </w:r>
      <w:r>
        <w:rPr>
          <w:spacing w:val="-11"/>
          <w:w w:val="105"/>
        </w:rPr>
        <w:t> </w:t>
      </w:r>
      <w:r>
        <w:rPr>
          <w:w w:val="105"/>
        </w:rPr>
        <w:t>had</w:t>
      </w:r>
      <w:r>
        <w:rPr>
          <w:spacing w:val="-9"/>
          <w:w w:val="105"/>
        </w:rPr>
        <w:t> </w:t>
      </w:r>
      <w:r>
        <w:rPr>
          <w:w w:val="105"/>
        </w:rPr>
        <w:t>valid</w:t>
      </w:r>
      <w:r>
        <w:rPr>
          <w:spacing w:val="-11"/>
          <w:w w:val="105"/>
        </w:rPr>
        <w:t> </w:t>
      </w:r>
      <w:r>
        <w:rPr>
          <w:w w:val="105"/>
        </w:rPr>
        <w:t>usage</w:t>
      </w:r>
      <w:r>
        <w:rPr>
          <w:spacing w:val="-10"/>
          <w:w w:val="105"/>
        </w:rPr>
        <w:t> </w:t>
      </w:r>
      <w:r>
        <w:rPr>
          <w:w w:val="105"/>
        </w:rPr>
        <w:t>logs</w:t>
      </w:r>
      <w:r>
        <w:rPr>
          <w:spacing w:val="-11"/>
          <w:w w:val="105"/>
        </w:rPr>
        <w:t> </w:t>
      </w:r>
      <w:r>
        <w:rPr>
          <w:w w:val="105"/>
        </w:rPr>
        <w:t>recorded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traces</w:t>
      </w:r>
      <w:r>
        <w:rPr>
          <w:spacing w:val="-11"/>
          <w:w w:val="105"/>
        </w:rPr>
        <w:t> </w:t>
      </w:r>
      <w:r>
        <w:rPr>
          <w:w w:val="105"/>
        </w:rPr>
        <w:t>(e.g.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1"/>
          <w:szCs w:val="11"/>
        </w:rPr>
      </w:pPr>
      <w:r>
        <w:rPr/>
        <w:br w:type="column"/>
      </w:r>
      <w:r>
        <w:rPr>
          <w:rFonts w:ascii="Times New Roman"/>
          <w:sz w:val="11"/>
        </w:rPr>
      </w:r>
    </w:p>
    <w:p>
      <w:pPr>
        <w:spacing w:line="168" w:lineRule="exact" w:before="0"/>
        <w:ind w:left="105" w:right="124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Fig. 7. Predicting Google job kills using random forests while varying</w:t>
      </w:r>
      <w:r>
        <w:rPr>
          <w:rFonts w:ascii="Times New Roman"/>
          <w:spacing w:val="32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1"/>
          <w:w w:val="98"/>
          <w:sz w:val="15"/>
        </w:rPr>
        <w:t> </w:t>
      </w:r>
      <w:r>
        <w:rPr>
          <w:rFonts w:ascii="Times New Roman"/>
          <w:sz w:val="15"/>
        </w:rPr>
        <w:t>decision threshold (left) and the training sampling ratio (right) </w:t>
      </w:r>
      <w:r>
        <w:rPr>
          <w:rFonts w:ascii="Times New Roman"/>
          <w:spacing w:val="35"/>
          <w:sz w:val="15"/>
        </w:rPr>
        <w:t> </w:t>
      </w:r>
      <w:r>
        <w:rPr>
          <w:rFonts w:ascii="Times New Roman"/>
          <w:sz w:val="15"/>
        </w:rPr>
        <w:t>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56" w:lineRule="auto"/>
        <w:ind w:left="105" w:right="121" w:firstLine="0"/>
        <w:jc w:val="both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ﬁrst</w:t>
      </w:r>
      <w:r>
        <w:rPr>
          <w:spacing w:val="-5"/>
          <w:w w:val="105"/>
        </w:rPr>
        <w:t> </w:t>
      </w:r>
      <w:r>
        <w:rPr>
          <w:w w:val="105"/>
        </w:rPr>
        <w:t>2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3</w:t>
      </w:r>
      <w:r>
        <w:rPr>
          <w:spacing w:val="-6"/>
          <w:w w:val="105"/>
        </w:rPr>
        <w:t> </w:t>
      </w:r>
      <w:r>
        <w:rPr>
          <w:w w:val="105"/>
        </w:rPr>
        <w:t>minutes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execution).</w:t>
      </w:r>
      <w:r>
        <w:rPr>
          <w:spacing w:val="-12"/>
          <w:w w:val="105"/>
        </w:rPr>
        <w:t> </w:t>
      </w:r>
      <w:r>
        <w:rPr>
          <w:spacing w:val="-9"/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included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short-</w:t>
      </w:r>
      <w:r>
        <w:rPr>
          <w:w w:val="103"/>
        </w:rPr>
        <w:t> </w:t>
      </w:r>
      <w:r>
        <w:rPr>
          <w:w w:val="105"/>
        </w:rPr>
        <w:t>lived jobs with usage data in our experiments. </w:t>
      </w:r>
      <w:r>
        <w:rPr>
          <w:spacing w:val="-9"/>
          <w:w w:val="105"/>
        </w:rPr>
        <w:t>We </w:t>
      </w:r>
      <w:r>
        <w:rPr>
          <w:w w:val="105"/>
        </w:rPr>
        <w:t>refer to</w:t>
      </w:r>
      <w:r>
        <w:rPr>
          <w:spacing w:val="-30"/>
          <w:w w:val="105"/>
        </w:rPr>
        <w:t> </w:t>
      </w:r>
      <w:r>
        <w:rPr>
          <w:w w:val="105"/>
        </w:rPr>
        <w:t>this</w:t>
      </w:r>
      <w:r>
        <w:rPr>
          <w:w w:val="103"/>
        </w:rPr>
        <w:t> </w:t>
      </w:r>
      <w:r>
        <w:rPr>
          <w:w w:val="105"/>
        </w:rPr>
        <w:t>second scenario as ‘</w:t>
      </w:r>
      <w:r>
        <w:rPr>
          <w:rFonts w:ascii="Courier New" w:hAnsi="Courier New" w:cs="Courier New" w:eastAsia="Courier New"/>
          <w:w w:val="105"/>
          <w:sz w:val="16"/>
          <w:szCs w:val="16"/>
        </w:rPr>
        <w:t>Config + 5min</w:t>
      </w:r>
      <w:r>
        <w:rPr>
          <w:rFonts w:ascii="Courier New" w:hAnsi="Courier New" w:cs="Courier New" w:eastAsia="Courier New"/>
          <w:spacing w:val="1"/>
          <w:w w:val="105"/>
          <w:sz w:val="16"/>
          <w:szCs w:val="16"/>
        </w:rPr>
        <w:t> </w:t>
      </w:r>
      <w:r>
        <w:rPr>
          <w:rFonts w:ascii="Courier New" w:hAnsi="Courier New" w:cs="Courier New" w:eastAsia="Courier New"/>
          <w:w w:val="105"/>
          <w:sz w:val="16"/>
          <w:szCs w:val="16"/>
        </w:rPr>
        <w:t>Usage</w:t>
      </w:r>
      <w:r>
        <w:rPr>
          <w:w w:val="105"/>
        </w:rPr>
        <w:t>’.</w:t>
      </w:r>
      <w:r>
        <w:rPr/>
      </w:r>
    </w:p>
    <w:p>
      <w:pPr>
        <w:pStyle w:val="BodyText"/>
        <w:spacing w:line="247" w:lineRule="auto"/>
        <w:ind w:left="105" w:right="118"/>
        <w:jc w:val="both"/>
      </w:pPr>
      <w:r>
        <w:rPr>
          <w:w w:val="105"/>
        </w:rPr>
        <w:t>In the third prediction scenario, we  add  a  runtime</w:t>
      </w:r>
      <w:r>
        <w:rPr>
          <w:spacing w:val="33"/>
          <w:w w:val="105"/>
        </w:rPr>
        <w:t> </w:t>
      </w:r>
      <w:r>
        <w:rPr>
          <w:w w:val="105"/>
        </w:rPr>
        <w:t>ﬂag</w:t>
      </w:r>
      <w:r>
        <w:rPr>
          <w:w w:val="103"/>
        </w:rPr>
        <w:t> </w:t>
      </w:r>
      <w:r>
        <w:rPr>
          <w:w w:val="105"/>
        </w:rPr>
        <w:t>that is set to </w:t>
      </w:r>
      <w:r>
        <w:rPr>
          <w:rFonts w:ascii="Courier New" w:hAnsi="Courier New" w:cs="Courier New" w:eastAsia="Courier New"/>
          <w:w w:val="105"/>
        </w:rPr>
        <w:t>TRUE </w:t>
      </w:r>
      <w:r>
        <w:rPr>
          <w:w w:val="105"/>
        </w:rPr>
        <w:t>once a single task-failure is</w:t>
      </w:r>
      <w:r>
        <w:rPr>
          <w:spacing w:val="2"/>
          <w:w w:val="105"/>
        </w:rPr>
        <w:t> </w:t>
      </w:r>
      <w:r>
        <w:rPr>
          <w:w w:val="105"/>
        </w:rPr>
        <w:t>detected</w:t>
      </w:r>
      <w:r>
        <w:rPr>
          <w:w w:val="103"/>
        </w:rPr>
        <w:t> </w:t>
      </w:r>
      <w:r>
        <w:rPr>
          <w:w w:val="105"/>
        </w:rPr>
        <w:t>across all tasks in a job. </w:t>
      </w:r>
      <w:r>
        <w:rPr>
          <w:spacing w:val="-9"/>
          <w:w w:val="105"/>
        </w:rPr>
        <w:t>We </w:t>
      </w:r>
      <w:r>
        <w:rPr>
          <w:w w:val="105"/>
        </w:rPr>
        <w:t>refer to this setup as ‘</w:t>
      </w:r>
      <w:r>
        <w:rPr>
          <w:rFonts w:ascii="Courier New" w:hAnsi="Courier New" w:cs="Courier New" w:eastAsia="Courier New"/>
          <w:w w:val="105"/>
          <w:sz w:val="16"/>
          <w:szCs w:val="16"/>
        </w:rPr>
        <w:t>Config</w:t>
      </w:r>
      <w:r>
        <w:rPr>
          <w:rFonts w:ascii="Courier New" w:hAnsi="Courier New" w:cs="Courier New" w:eastAsia="Courier New"/>
          <w:spacing w:val="90"/>
          <w:w w:val="105"/>
          <w:sz w:val="16"/>
          <w:szCs w:val="16"/>
        </w:rPr>
        <w:t> </w:t>
      </w:r>
      <w:r>
        <w:rPr>
          <w:rFonts w:ascii="Courier New" w:hAnsi="Courier New" w:cs="Courier New" w:eastAsia="Courier New"/>
          <w:w w:val="105"/>
          <w:sz w:val="16"/>
          <w:szCs w:val="16"/>
        </w:rPr>
        <w:t>+</w:t>
      </w:r>
      <w:r>
        <w:rPr>
          <w:rFonts w:ascii="Courier New" w:hAnsi="Courier New" w:cs="Courier New" w:eastAsia="Courier New"/>
          <w:w w:val="104"/>
          <w:sz w:val="16"/>
          <w:szCs w:val="16"/>
        </w:rPr>
        <w:t> </w:t>
      </w:r>
      <w:r>
        <w:rPr>
          <w:rFonts w:ascii="Courier New" w:hAnsi="Courier New" w:cs="Courier New" w:eastAsia="Courier New"/>
          <w:w w:val="105"/>
          <w:sz w:val="16"/>
          <w:szCs w:val="16"/>
        </w:rPr>
        <w:t>TaskFailFlag</w:t>
      </w:r>
      <w:r>
        <w:rPr>
          <w:w w:val="105"/>
        </w:rPr>
        <w:t>’. Finally, the fourth scenario assumes</w:t>
      </w:r>
      <w:r>
        <w:rPr>
          <w:spacing w:val="-18"/>
          <w:w w:val="105"/>
        </w:rPr>
        <w:t> </w:t>
      </w:r>
      <w:r>
        <w:rPr>
          <w:w w:val="105"/>
        </w:rPr>
        <w:t>knowl-</w:t>
      </w:r>
      <w:r>
        <w:rPr>
          <w:w w:val="103"/>
        </w:rPr>
        <w:t> </w:t>
      </w:r>
      <w:r>
        <w:rPr>
          <w:w w:val="105"/>
        </w:rPr>
        <w:t>edge of all the parameters discussed above: ‘</w:t>
      </w:r>
      <w:r>
        <w:rPr>
          <w:rFonts w:ascii="Courier New" w:hAnsi="Courier New" w:cs="Courier New" w:eastAsia="Courier New"/>
          <w:w w:val="105"/>
          <w:sz w:val="16"/>
          <w:szCs w:val="16"/>
        </w:rPr>
        <w:t>Config +</w:t>
      </w:r>
      <w:r>
        <w:rPr>
          <w:rFonts w:ascii="Courier New" w:hAnsi="Courier New" w:cs="Courier New" w:eastAsia="Courier New"/>
          <w:spacing w:val="-44"/>
          <w:w w:val="105"/>
          <w:sz w:val="16"/>
          <w:szCs w:val="16"/>
        </w:rPr>
        <w:t> </w:t>
      </w:r>
      <w:r>
        <w:rPr>
          <w:rFonts w:ascii="Courier New" w:hAnsi="Courier New" w:cs="Courier New" w:eastAsia="Courier New"/>
          <w:w w:val="105"/>
          <w:sz w:val="16"/>
          <w:szCs w:val="16"/>
        </w:rPr>
        <w:t>5min</w:t>
      </w:r>
      <w:r>
        <w:rPr>
          <w:rFonts w:ascii="Courier New" w:hAnsi="Courier New" w:cs="Courier New" w:eastAsia="Courier New"/>
          <w:w w:val="104"/>
          <w:sz w:val="16"/>
          <w:szCs w:val="16"/>
        </w:rPr>
        <w:t> </w:t>
      </w:r>
      <w:r>
        <w:rPr>
          <w:rFonts w:ascii="Courier New" w:hAnsi="Courier New" w:cs="Courier New" w:eastAsia="Courier New"/>
          <w:w w:val="105"/>
          <w:sz w:val="16"/>
          <w:szCs w:val="16"/>
        </w:rPr>
        <w:t>Usage +</w:t>
      </w:r>
      <w:r>
        <w:rPr>
          <w:rFonts w:ascii="Courier New" w:hAnsi="Courier New" w:cs="Courier New" w:eastAsia="Courier New"/>
          <w:spacing w:val="-19"/>
          <w:w w:val="105"/>
          <w:sz w:val="16"/>
          <w:szCs w:val="16"/>
        </w:rPr>
        <w:t> </w:t>
      </w:r>
      <w:r>
        <w:rPr>
          <w:rFonts w:ascii="Courier New" w:hAnsi="Courier New" w:cs="Courier New" w:eastAsia="Courier New"/>
          <w:w w:val="105"/>
          <w:sz w:val="16"/>
          <w:szCs w:val="16"/>
        </w:rPr>
        <w:t>TaskFailFlag</w:t>
      </w:r>
      <w:r>
        <w:rPr>
          <w:w w:val="105"/>
        </w:rPr>
        <w:t>’.</w:t>
      </w:r>
      <w:r>
        <w:rPr/>
      </w:r>
    </w:p>
    <w:p>
      <w:pPr>
        <w:pStyle w:val="ListParagraph"/>
        <w:numPr>
          <w:ilvl w:val="0"/>
          <w:numId w:val="11"/>
        </w:numPr>
        <w:tabs>
          <w:tab w:pos="358" w:val="left" w:leader="none"/>
        </w:tabs>
        <w:spacing w:line="240" w:lineRule="auto" w:before="124" w:after="0"/>
        <w:ind w:left="357" w:right="0" w:hanging="252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w w:val="105"/>
          <w:sz w:val="18"/>
        </w:rPr>
        <w:t>Job-Kill</w:t>
      </w:r>
      <w:r>
        <w:rPr>
          <w:rFonts w:ascii="Times New Roman"/>
          <w:i/>
          <w:spacing w:val="14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Prediction</w:t>
      </w:r>
      <w:r>
        <w:rPr>
          <w:rFonts w:ascii="Times New Roman"/>
          <w:sz w:val="18"/>
        </w:rPr>
      </w:r>
    </w:p>
    <w:p>
      <w:pPr>
        <w:pStyle w:val="BodyText"/>
        <w:spacing w:line="256" w:lineRule="auto" w:before="72"/>
        <w:ind w:left="105" w:right="116"/>
        <w:jc w:val="both"/>
      </w:pPr>
      <w:r>
        <w:rPr>
          <w:spacing w:val="-9"/>
          <w:w w:val="105"/>
        </w:rPr>
        <w:t>We </w:t>
      </w:r>
      <w:r>
        <w:rPr>
          <w:w w:val="105"/>
        </w:rPr>
        <w:t>begin by exploring if job ‘kills’ can be</w:t>
      </w:r>
      <w:r>
        <w:rPr>
          <w:spacing w:val="31"/>
          <w:w w:val="105"/>
        </w:rPr>
        <w:t> </w:t>
      </w:r>
      <w:r>
        <w:rPr>
          <w:w w:val="105"/>
        </w:rPr>
        <w:t>predicted</w:t>
      </w:r>
      <w:r>
        <w:rPr>
          <w:w w:val="103"/>
        </w:rPr>
        <w:t> </w:t>
      </w:r>
      <w:r>
        <w:rPr>
          <w:w w:val="105"/>
        </w:rPr>
        <w:t>accurately in Google. Recall that a kill in the Google</w:t>
      </w:r>
      <w:r>
        <w:rPr>
          <w:spacing w:val="23"/>
          <w:w w:val="105"/>
        </w:rPr>
        <w:t> </w:t>
      </w:r>
      <w:r>
        <w:rPr>
          <w:w w:val="105"/>
        </w:rPr>
        <w:t>cluster</w:t>
      </w:r>
      <w:r>
        <w:rPr>
          <w:w w:val="103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indicate</w:t>
      </w:r>
      <w:r>
        <w:rPr>
          <w:spacing w:val="-6"/>
          <w:w w:val="105"/>
        </w:rPr>
        <w:t> </w:t>
      </w:r>
      <w:r>
        <w:rPr>
          <w:w w:val="105"/>
        </w:rPr>
        <w:t>either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manual</w:t>
      </w:r>
      <w:r>
        <w:rPr>
          <w:spacing w:val="-6"/>
          <w:w w:val="105"/>
        </w:rPr>
        <w:t> </w:t>
      </w:r>
      <w:r>
        <w:rPr>
          <w:w w:val="105"/>
        </w:rPr>
        <w:t>abort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user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termination</w:t>
      </w:r>
      <w:r>
        <w:rPr>
          <w:w w:val="103"/>
        </w:rPr>
        <w:t> </w:t>
      </w:r>
      <w:r>
        <w:rPr>
          <w:w w:val="105"/>
        </w:rPr>
        <w:t>due to an unsatisﬁed dependency. Once a job  is  killed, </w:t>
      </w:r>
      <w:r>
        <w:rPr>
          <w:spacing w:val="38"/>
          <w:w w:val="105"/>
        </w:rPr>
        <w:t> </w:t>
      </w:r>
      <w:r>
        <w:rPr>
          <w:w w:val="105"/>
        </w:rPr>
        <w:t>all</w:t>
      </w:r>
      <w:r>
        <w:rPr>
          <w:w w:val="103"/>
        </w:rPr>
        <w:t> </w:t>
      </w:r>
      <w:r>
        <w:rPr>
          <w:w w:val="105"/>
        </w:rPr>
        <w:t>its tasks are also killed immediately. Figure 7 shows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w w:val="105"/>
        </w:rPr>
        <w:t>precision and recall obtained under our different  </w:t>
      </w:r>
      <w:r>
        <w:rPr>
          <w:spacing w:val="45"/>
          <w:w w:val="105"/>
        </w:rPr>
        <w:t> </w:t>
      </w:r>
      <w:r>
        <w:rPr>
          <w:w w:val="105"/>
        </w:rPr>
        <w:t>predictors;</w:t>
      </w:r>
      <w:r>
        <w:rPr/>
      </w:r>
    </w:p>
    <w:p>
      <w:pPr>
        <w:spacing w:after="0" w:line="256" w:lineRule="auto"/>
        <w:jc w:val="both"/>
        <w:sectPr>
          <w:type w:val="continuous"/>
          <w:pgSz w:w="12240" w:h="15840"/>
          <w:pgMar w:top="460" w:bottom="280" w:left="1140" w:right="1160"/>
          <w:cols w:num="2" w:equalWidth="0">
            <w:col w:w="4786" w:space="250"/>
            <w:col w:w="4904"/>
          </w:cols>
        </w:sectPr>
      </w:pPr>
    </w:p>
    <w:p>
      <w:pPr>
        <w:spacing w:before="54"/>
        <w:ind w:left="434" w:right="0" w:firstLine="265"/>
        <w:jc w:val="left"/>
        <w:rPr>
          <w:rFonts w:ascii="Arial" w:hAnsi="Arial" w:cs="Arial" w:eastAsia="Arial"/>
          <w:sz w:val="9"/>
          <w:szCs w:val="9"/>
        </w:rPr>
      </w:pPr>
      <w:r>
        <w:rPr/>
        <w:pict>
          <v:group style="position:absolute;margin-left:83.988808pt;margin-top:15.179937pt;width:91.6pt;height:69.2pt;mso-position-horizontal-relative:page;mso-position-vertical-relative:paragraph;z-index:-690568" coordorigin="1680,304" coordsize="1832,1384">
            <v:group style="position:absolute;left:1713;top:305;width:2;height:1382" coordorigin="1713,305" coordsize="2,1382">
              <v:shape style="position:absolute;left:1713;top:305;width:2;height:1382" coordorigin="1713,305" coordsize="0,1382" path="m1713,1686l1713,305,1713,305e" filled="false" stroked="true" strokeweight=".069750pt" strokecolor="#000000">
                <v:path arrowok="t"/>
                <v:stroke dashstyle="dash"/>
              </v:shape>
            </v:group>
            <v:group style="position:absolute;left:2037;top:1664;width:2;height:23" coordorigin="2037,1664" coordsize="2,23">
              <v:shape style="position:absolute;left:2037;top:1664;width:2;height:23" coordorigin="2037,1664" coordsize="0,23" path="m2037,1686l2037,1664e" filled="false" stroked="true" strokeweight=".069750pt" strokecolor="#000000">
                <v:path arrowok="t"/>
                <v:stroke dashstyle="dash"/>
              </v:shape>
            </v:group>
            <v:group style="position:absolute;left:2360;top:1664;width:2;height:23" coordorigin="2360,1664" coordsize="2,23">
              <v:shape style="position:absolute;left:2360;top:1664;width:2;height:23" coordorigin="2360,1664" coordsize="0,23" path="m2360,1686l2360,1664e" filled="false" stroked="true" strokeweight=".069750pt" strokecolor="#000000">
                <v:path arrowok="t"/>
                <v:stroke dashstyle="dash"/>
              </v:shape>
            </v:group>
            <v:group style="position:absolute;left:2683;top:1664;width:2;height:23" coordorigin="2683,1664" coordsize="2,23">
              <v:shape style="position:absolute;left:2683;top:1664;width:2;height:23" coordorigin="2683,1664" coordsize="0,23" path="m2683,1686l2683,1664e" filled="false" stroked="true" strokeweight=".069750pt" strokecolor="#000000">
                <v:path arrowok="t"/>
                <v:stroke dashstyle="dash"/>
              </v:shape>
            </v:group>
            <v:group style="position:absolute;left:3007;top:1664;width:2;height:23" coordorigin="3007,1664" coordsize="2,23">
              <v:shape style="position:absolute;left:3007;top:1664;width:2;height:23" coordorigin="3007,1664" coordsize="0,23" path="m3007,1686l3007,1664e" filled="false" stroked="true" strokeweight=".069750pt" strokecolor="#000000">
                <v:path arrowok="t"/>
                <v:stroke dashstyle="dash"/>
              </v:shape>
            </v:group>
            <v:group style="position:absolute;left:3330;top:305;width:2;height:1382" coordorigin="3330,305" coordsize="2,1382">
              <v:shape style="position:absolute;left:3330;top:305;width:2;height:1382" coordorigin="3330,305" coordsize="0,1382" path="m3330,1686l3330,305,3330,305e" filled="false" stroked="true" strokeweight=".069750pt" strokecolor="#000000">
                <v:path arrowok="t"/>
                <v:stroke dashstyle="dash"/>
              </v:shape>
            </v:group>
            <v:group style="position:absolute;left:1681;top:1661;width:1812;height:2" coordorigin="1681,1661" coordsize="1812,2">
              <v:shape style="position:absolute;left:1681;top:1661;width:1812;height:2" coordorigin="1681,1661" coordsize="1812,0" path="m1681,1661l3492,1661,3492,1661e" filled="false" stroked="true" strokeweight=".07368pt" strokecolor="#000000">
                <v:path arrowok="t"/>
                <v:stroke dashstyle="dash"/>
              </v:shape>
            </v:group>
            <v:group style="position:absolute;left:3216;top:1415;width:276;height:2" coordorigin="3216,1415" coordsize="276,2">
              <v:shape style="position:absolute;left:3216;top:1415;width:276;height:2" coordorigin="3216,1415" coordsize="276,0" path="m3216,1415l3492,1415e" filled="false" stroked="true" strokeweight=".07368pt" strokecolor="#000000">
                <v:path arrowok="t"/>
                <v:stroke dashstyle="dash"/>
              </v:shape>
            </v:group>
            <v:group style="position:absolute;left:1681;top:1415;width:21;height:2" coordorigin="1681,1415" coordsize="21,2">
              <v:shape style="position:absolute;left:1681;top:1415;width:21;height:2" coordorigin="1681,1415" coordsize="21,0" path="m1681,1415l1702,1415e" filled="false" stroked="true" strokeweight=".07368pt" strokecolor="#000000">
                <v:path arrowok="t"/>
                <v:stroke dashstyle="dash"/>
              </v:shape>
            </v:group>
            <v:group style="position:absolute;left:3510;top:1406;width:2;height:2" coordorigin="3510,1406" coordsize="2,2">
              <v:shape style="position:absolute;left:3510;top:1406;width:2;height:2" coordorigin="3510,1406" coordsize="0,0" path="m3510,1406l3510,1406e" filled="false" stroked="true" strokeweight=".07368pt" strokecolor="#000000">
                <v:path arrowok="t"/>
                <v:stroke dashstyle="dash"/>
              </v:shape>
            </v:group>
            <v:group style="position:absolute;left:2037;top:305;width:2;height:925" coordorigin="2037,305" coordsize="2,925">
              <v:shape style="position:absolute;left:2037;top:305;width:2;height:925" coordorigin="2037,305" coordsize="0,925" path="m2037,1229l2037,305e" filled="false" stroked="true" strokeweight=".069750pt" strokecolor="#000000">
                <v:path arrowok="t"/>
                <v:stroke dashstyle="dash"/>
              </v:shape>
            </v:group>
            <v:group style="position:absolute;left:2360;top:305;width:2;height:925" coordorigin="2360,305" coordsize="2,925">
              <v:shape style="position:absolute;left:2360;top:305;width:2;height:925" coordorigin="2360,305" coordsize="0,925" path="m2360,1229l2360,305e" filled="false" stroked="true" strokeweight=".069750pt" strokecolor="#000000">
                <v:path arrowok="t"/>
                <v:stroke dashstyle="dash"/>
              </v:shape>
            </v:group>
            <v:group style="position:absolute;left:2683;top:305;width:2;height:925" coordorigin="2683,305" coordsize="2,925">
              <v:shape style="position:absolute;left:2683;top:305;width:2;height:925" coordorigin="2683,305" coordsize="0,925" path="m2683,1229l2683,305e" filled="false" stroked="true" strokeweight=".069750pt" strokecolor="#000000">
                <v:path arrowok="t"/>
                <v:stroke dashstyle="dash"/>
              </v:shape>
            </v:group>
            <v:group style="position:absolute;left:3007;top:305;width:2;height:925" coordorigin="3007,305" coordsize="2,925">
              <v:shape style="position:absolute;left:3007;top:305;width:2;height:925" coordorigin="3007,305" coordsize="0,925" path="m3007,1229l3007,305e" filled="false" stroked="true" strokeweight=".069750pt" strokecolor="#000000">
                <v:path arrowok="t"/>
                <v:stroke dashstyle="dash"/>
              </v:shape>
            </v:group>
            <v:group style="position:absolute;left:1681;top:1168;width:1812;height:2" coordorigin="1681,1168" coordsize="1812,2">
              <v:shape style="position:absolute;left:1681;top:1168;width:1812;height:2" coordorigin="1681,1168" coordsize="1812,0" path="m1681,1168l3492,1168e" filled="false" stroked="true" strokeweight=".07368pt" strokecolor="#000000">
                <v:path arrowok="t"/>
                <v:stroke dashstyle="dash"/>
              </v:shape>
            </v:group>
            <v:group style="position:absolute;left:3510;top:1159;width:2;height:2" coordorigin="3510,1159" coordsize="2,2">
              <v:shape style="position:absolute;left:3510;top:1159;width:2;height:2" coordorigin="3510,1159" coordsize="0,0" path="m3510,1159l3510,1159e" filled="false" stroked="true" strokeweight=".07368pt" strokecolor="#000000">
                <v:path arrowok="t"/>
                <v:stroke dashstyle="dash"/>
              </v:shape>
            </v:group>
            <v:group style="position:absolute;left:1681;top:921;width:1812;height:2" coordorigin="1681,921" coordsize="1812,2">
              <v:shape style="position:absolute;left:1681;top:921;width:1812;height:2" coordorigin="1681,921" coordsize="1812,0" path="m1681,921l3492,921e" filled="false" stroked="true" strokeweight=".07368pt" strokecolor="#000000">
                <v:path arrowok="t"/>
                <v:stroke dashstyle="dash"/>
              </v:shape>
            </v:group>
            <v:group style="position:absolute;left:3510;top:913;width:2;height:2" coordorigin="3510,913" coordsize="2,2">
              <v:shape style="position:absolute;left:3510;top:913;width:2;height:2" coordorigin="3510,913" coordsize="0,0" path="m3510,913l3510,913e" filled="false" stroked="true" strokeweight=".07368pt" strokecolor="#000000">
                <v:path arrowok="t"/>
                <v:stroke dashstyle="dash"/>
              </v:shape>
            </v:group>
            <v:group style="position:absolute;left:1681;top:675;width:1812;height:2" coordorigin="1681,675" coordsize="1812,2">
              <v:shape style="position:absolute;left:1681;top:675;width:1812;height:2" coordorigin="1681,675" coordsize="1812,0" path="m1681,675l3492,675e" filled="false" stroked="true" strokeweight=".07368pt" strokecolor="#000000">
                <v:path arrowok="t"/>
                <v:stroke dashstyle="dash"/>
              </v:shape>
            </v:group>
            <v:group style="position:absolute;left:3510;top:666;width:2;height:2" coordorigin="3510,666" coordsize="2,2">
              <v:shape style="position:absolute;left:3510;top:666;width:2;height:2" coordorigin="3510,666" coordsize="0,0" path="m3510,666l3510,666e" filled="false" stroked="true" strokeweight=".07368pt" strokecolor="#000000">
                <v:path arrowok="t"/>
                <v:stroke dashstyle="dash"/>
              </v:shape>
            </v:group>
            <v:group style="position:absolute;left:1681;top:428;width:1812;height:2" coordorigin="1681,428" coordsize="1812,2">
              <v:shape style="position:absolute;left:1681;top:428;width:1812;height:2" coordorigin="1681,428" coordsize="1812,0" path="m1681,428l3492,428e" filled="false" stroked="true" strokeweight=".07368pt" strokecolor="#000000">
                <v:path arrowok="t"/>
                <v:stroke dashstyle="dash"/>
              </v:shape>
            </v:group>
            <v:group style="position:absolute;left:3510;top:419;width:2;height:2" coordorigin="3510,419" coordsize="2,2">
              <v:shape style="position:absolute;left:3510;top:419;width:2;height:2" coordorigin="3510,419" coordsize="0,0" path="m3510,419l3510,419e" filled="false" stroked="true" strokeweight=".07368pt" strokecolor="#000000">
                <v:path arrowok="t"/>
                <v:stroke dashstyle="dash"/>
              </v:shape>
            </v:group>
            <v:group style="position:absolute;left:1681;top:1686;width:1812;height:2" coordorigin="1681,1686" coordsize="1812,2">
              <v:shape style="position:absolute;left:1681;top:1686;width:1812;height:2" coordorigin="1681,1686" coordsize="1812,0" path="m1681,1686l3492,1686e" filled="false" stroked="true" strokeweight=".110041pt" strokecolor="#000000">
                <v:path arrowok="t"/>
              </v:shape>
            </v:group>
            <v:group style="position:absolute;left:1681;top:305;width:1812;height:2" coordorigin="1681,305" coordsize="1812,2">
              <v:shape style="position:absolute;left:1681;top:305;width:1812;height:2" coordorigin="1681,305" coordsize="1812,0" path="m1681,305l3492,305e" filled="false" stroked="true" strokeweight=".110041pt" strokecolor="#000000">
                <v:path arrowok="t"/>
              </v:shape>
            </v:group>
            <v:group style="position:absolute;left:1681;top:305;width:2;height:1382" coordorigin="1681,305" coordsize="2,1382">
              <v:shape style="position:absolute;left:1681;top:305;width:2;height:1382" coordorigin="1681,305" coordsize="0,1382" path="m1681,1686l1681,305e" filled="false" stroked="true" strokeweight=".104172pt" strokecolor="#000000">
                <v:path arrowok="t"/>
              </v:shape>
            </v:group>
            <v:group style="position:absolute;left:3492;top:305;width:2;height:1382" coordorigin="3492,305" coordsize="2,1382">
              <v:shape style="position:absolute;left:3492;top:305;width:2;height:1382" coordorigin="3492,305" coordsize="0,1382" path="m3492,1686l3492,305e" filled="false" stroked="true" strokeweight=".104172pt" strokecolor="#000000">
                <v:path arrowok="t"/>
              </v:shape>
            </v:group>
            <v:group style="position:absolute;left:1681;top:1686;width:1812;height:2" coordorigin="1681,1686" coordsize="1812,2">
              <v:shape style="position:absolute;left:1681;top:1686;width:1812;height:2" coordorigin="1681,1686" coordsize="1812,0" path="m1681,1686l3492,1686e" filled="false" stroked="true" strokeweight=".110041pt" strokecolor="#000000">
                <v:path arrowok="t"/>
              </v:shape>
            </v:group>
            <v:group style="position:absolute;left:1681;top:305;width:2;height:1382" coordorigin="1681,305" coordsize="2,1382">
              <v:shape style="position:absolute;left:1681;top:305;width:2;height:1382" coordorigin="1681,305" coordsize="0,1382" path="m1681,1686l1681,305e" filled="false" stroked="true" strokeweight=".104172pt" strokecolor="#000000">
                <v:path arrowok="t"/>
              </v:shape>
            </v:group>
            <v:group style="position:absolute;left:1713;top:1667;width:2;height:20" coordorigin="1713,1667" coordsize="2,20">
              <v:shape style="position:absolute;left:1713;top:1667;width:2;height:20" coordorigin="1713,1667" coordsize="0,20" path="m1713,1686l1713,1667e" filled="false" stroked="true" strokeweight=".104172pt" strokecolor="#000000">
                <v:path arrowok="t"/>
              </v:shape>
            </v:group>
            <v:group style="position:absolute;left:1713;top:305;width:2;height:20" coordorigin="1713,305" coordsize="2,20">
              <v:shape style="position:absolute;left:1713;top:305;width:2;height:20" coordorigin="1713,305" coordsize="0,20" path="m1713,305l1713,324e" filled="false" stroked="true" strokeweight=".104172pt" strokecolor="#000000">
                <v:path arrowok="t"/>
              </v:shape>
            </v:group>
            <v:group style="position:absolute;left:2037;top:1667;width:2;height:20" coordorigin="2037,1667" coordsize="2,20">
              <v:shape style="position:absolute;left:2037;top:1667;width:2;height:20" coordorigin="2037,1667" coordsize="0,20" path="m2037,1686l2037,1667e" filled="false" stroked="true" strokeweight=".104172pt" strokecolor="#000000">
                <v:path arrowok="t"/>
              </v:shape>
            </v:group>
            <v:group style="position:absolute;left:2037;top:305;width:2;height:20" coordorigin="2037,305" coordsize="2,20">
              <v:shape style="position:absolute;left:2037;top:305;width:2;height:20" coordorigin="2037,305" coordsize="0,20" path="m2037,305l2037,324e" filled="false" stroked="true" strokeweight=".104172pt" strokecolor="#000000">
                <v:path arrowok="t"/>
              </v:shape>
            </v:group>
            <v:group style="position:absolute;left:2360;top:1667;width:2;height:20" coordorigin="2360,1667" coordsize="2,20">
              <v:shape style="position:absolute;left:2360;top:1667;width:2;height:20" coordorigin="2360,1667" coordsize="0,20" path="m2360,1686l2360,1667e" filled="false" stroked="true" strokeweight=".104172pt" strokecolor="#000000">
                <v:path arrowok="t"/>
              </v:shape>
            </v:group>
            <v:group style="position:absolute;left:2360;top:305;width:2;height:20" coordorigin="2360,305" coordsize="2,20">
              <v:shape style="position:absolute;left:2360;top:305;width:2;height:20" coordorigin="2360,305" coordsize="0,20" path="m2360,305l2360,324e" filled="false" stroked="true" strokeweight=".104172pt" strokecolor="#000000">
                <v:path arrowok="t"/>
              </v:shape>
            </v:group>
            <v:group style="position:absolute;left:2683;top:1667;width:2;height:20" coordorigin="2683,1667" coordsize="2,20">
              <v:shape style="position:absolute;left:2683;top:1667;width:2;height:20" coordorigin="2683,1667" coordsize="0,20" path="m2683,1686l2683,1667e" filled="false" stroked="true" strokeweight=".104172pt" strokecolor="#000000">
                <v:path arrowok="t"/>
              </v:shape>
            </v:group>
            <v:group style="position:absolute;left:2683;top:305;width:2;height:20" coordorigin="2683,305" coordsize="2,20">
              <v:shape style="position:absolute;left:2683;top:305;width:2;height:20" coordorigin="2683,305" coordsize="0,20" path="m2683,305l2683,324e" filled="false" stroked="true" strokeweight=".104172pt" strokecolor="#000000">
                <v:path arrowok="t"/>
              </v:shape>
            </v:group>
            <v:group style="position:absolute;left:3007;top:1667;width:2;height:20" coordorigin="3007,1667" coordsize="2,20">
              <v:shape style="position:absolute;left:3007;top:1667;width:2;height:20" coordorigin="3007,1667" coordsize="0,20" path="m3007,1686l3007,1667e" filled="false" stroked="true" strokeweight=".104172pt" strokecolor="#000000">
                <v:path arrowok="t"/>
              </v:shape>
            </v:group>
            <v:group style="position:absolute;left:3007;top:305;width:2;height:20" coordorigin="3007,305" coordsize="2,20">
              <v:shape style="position:absolute;left:3007;top:305;width:2;height:20" coordorigin="3007,305" coordsize="0,20" path="m3007,305l3007,324e" filled="false" stroked="true" strokeweight=".104172pt" strokecolor="#000000">
                <v:path arrowok="t"/>
              </v:shape>
            </v:group>
            <v:group style="position:absolute;left:3330;top:1667;width:2;height:20" coordorigin="3330,1667" coordsize="2,20">
              <v:shape style="position:absolute;left:3330;top:1667;width:2;height:20" coordorigin="3330,1667" coordsize="0,20" path="m3330,1686l3330,1667e" filled="false" stroked="true" strokeweight=".104172pt" strokecolor="#000000">
                <v:path arrowok="t"/>
              </v:shape>
            </v:group>
            <v:group style="position:absolute;left:3330;top:305;width:2;height:20" coordorigin="3330,305" coordsize="2,20">
              <v:shape style="position:absolute;left:3330;top:305;width:2;height:20" coordorigin="3330,305" coordsize="0,20" path="m3330,305l3330,324e" filled="false" stroked="true" strokeweight=".104172pt" strokecolor="#000000">
                <v:path arrowok="t"/>
              </v:shape>
            </v:group>
            <v:group style="position:absolute;left:1681;top:1661;width:19;height:2" coordorigin="1681,1661" coordsize="19,2">
              <v:shape style="position:absolute;left:1681;top:1661;width:19;height:2" coordorigin="1681,1661" coordsize="19,0" path="m1681,1661l1699,1661e" filled="false" stroked="true" strokeweight=".110041pt" strokecolor="#000000">
                <v:path arrowok="t"/>
              </v:shape>
            </v:group>
            <v:group style="position:absolute;left:3474;top:1661;width:19;height:2" coordorigin="3474,1661" coordsize="19,2">
              <v:shape style="position:absolute;left:3474;top:1661;width:19;height:2" coordorigin="3474,1661" coordsize="19,0" path="m3492,1661l3474,1661e" filled="false" stroked="true" strokeweight=".110041pt" strokecolor="#000000">
                <v:path arrowok="t"/>
              </v:shape>
            </v:group>
            <v:group style="position:absolute;left:1681;top:1415;width:19;height:2" coordorigin="1681,1415" coordsize="19,2">
              <v:shape style="position:absolute;left:1681;top:1415;width:19;height:2" coordorigin="1681,1415" coordsize="19,0" path="m1681,1415l1699,1415e" filled="false" stroked="true" strokeweight=".110041pt" strokecolor="#000000">
                <v:path arrowok="t"/>
              </v:shape>
            </v:group>
            <v:group style="position:absolute;left:3474;top:1415;width:19;height:2" coordorigin="3474,1415" coordsize="19,2">
              <v:shape style="position:absolute;left:3474;top:1415;width:19;height:2" coordorigin="3474,1415" coordsize="19,0" path="m3492,1415l3474,1415e" filled="false" stroked="true" strokeweight=".110041pt" strokecolor="#000000">
                <v:path arrowok="t"/>
              </v:shape>
            </v:group>
            <v:group style="position:absolute;left:1681;top:1168;width:19;height:2" coordorigin="1681,1168" coordsize="19,2">
              <v:shape style="position:absolute;left:1681;top:1168;width:19;height:2" coordorigin="1681,1168" coordsize="19,0" path="m1681,1168l1699,1168e" filled="false" stroked="true" strokeweight=".110041pt" strokecolor="#000000">
                <v:path arrowok="t"/>
              </v:shape>
            </v:group>
            <v:group style="position:absolute;left:3474;top:1168;width:19;height:2" coordorigin="3474,1168" coordsize="19,2">
              <v:shape style="position:absolute;left:3474;top:1168;width:19;height:2" coordorigin="3474,1168" coordsize="19,0" path="m3492,1168l3474,1168e" filled="false" stroked="true" strokeweight=".110041pt" strokecolor="#000000">
                <v:path arrowok="t"/>
              </v:shape>
            </v:group>
            <v:group style="position:absolute;left:1681;top:921;width:19;height:2" coordorigin="1681,921" coordsize="19,2">
              <v:shape style="position:absolute;left:1681;top:921;width:19;height:2" coordorigin="1681,921" coordsize="19,0" path="m1681,921l1699,921e" filled="false" stroked="true" strokeweight=".110041pt" strokecolor="#000000">
                <v:path arrowok="t"/>
              </v:shape>
            </v:group>
            <v:group style="position:absolute;left:3474;top:921;width:19;height:2" coordorigin="3474,921" coordsize="19,2">
              <v:shape style="position:absolute;left:3474;top:921;width:19;height:2" coordorigin="3474,921" coordsize="19,0" path="m3492,921l3474,921e" filled="false" stroked="true" strokeweight=".110041pt" strokecolor="#000000">
                <v:path arrowok="t"/>
              </v:shape>
            </v:group>
            <v:group style="position:absolute;left:1681;top:675;width:19;height:2" coordorigin="1681,675" coordsize="19,2">
              <v:shape style="position:absolute;left:1681;top:675;width:19;height:2" coordorigin="1681,675" coordsize="19,0" path="m1681,675l1699,675e" filled="false" stroked="true" strokeweight=".110041pt" strokecolor="#000000">
                <v:path arrowok="t"/>
              </v:shape>
            </v:group>
            <v:group style="position:absolute;left:3474;top:675;width:19;height:2" coordorigin="3474,675" coordsize="19,2">
              <v:shape style="position:absolute;left:3474;top:675;width:19;height:2" coordorigin="3474,675" coordsize="19,0" path="m3492,675l3474,675e" filled="false" stroked="true" strokeweight=".110041pt" strokecolor="#000000">
                <v:path arrowok="t"/>
              </v:shape>
            </v:group>
            <v:group style="position:absolute;left:1681;top:428;width:19;height:2" coordorigin="1681,428" coordsize="19,2">
              <v:shape style="position:absolute;left:1681;top:428;width:19;height:2" coordorigin="1681,428" coordsize="19,0" path="m1681,428l1699,428e" filled="false" stroked="true" strokeweight=".110041pt" strokecolor="#000000">
                <v:path arrowok="t"/>
              </v:shape>
            </v:group>
            <v:group style="position:absolute;left:3474;top:428;width:19;height:2" coordorigin="3474,428" coordsize="19,2">
              <v:shape style="position:absolute;left:3474;top:428;width:19;height:2" coordorigin="3474,428" coordsize="19,0" path="m3492,428l3474,428e" filled="false" stroked="true" strokeweight=".110041pt" strokecolor="#000000">
                <v:path arrowok="t"/>
              </v:shape>
            </v:group>
            <v:group style="position:absolute;left:1681;top:1686;width:1812;height:2" coordorigin="1681,1686" coordsize="1812,2">
              <v:shape style="position:absolute;left:1681;top:1686;width:1812;height:2" coordorigin="1681,1686" coordsize="1812,0" path="m1681,1686l3492,1686e" filled="false" stroked="true" strokeweight=".110041pt" strokecolor="#000000">
                <v:path arrowok="t"/>
              </v:shape>
            </v:group>
            <v:group style="position:absolute;left:1681;top:305;width:1812;height:2" coordorigin="1681,305" coordsize="1812,2">
              <v:shape style="position:absolute;left:1681;top:305;width:1812;height:2" coordorigin="1681,305" coordsize="1812,0" path="m1681,305l3492,305e" filled="false" stroked="true" strokeweight=".110041pt" strokecolor="#000000">
                <v:path arrowok="t"/>
              </v:shape>
            </v:group>
            <v:group style="position:absolute;left:1681;top:305;width:2;height:1382" coordorigin="1681,305" coordsize="2,1382">
              <v:shape style="position:absolute;left:1681;top:305;width:2;height:1382" coordorigin="1681,305" coordsize="0,1382" path="m1681,1686l1681,305e" filled="false" stroked="true" strokeweight=".104172pt" strokecolor="#000000">
                <v:path arrowok="t"/>
              </v:shape>
            </v:group>
            <v:group style="position:absolute;left:3492;top:305;width:2;height:1382" coordorigin="3492,305" coordsize="2,1382">
              <v:shape style="position:absolute;left:3492;top:305;width:2;height:1382" coordorigin="3492,305" coordsize="0,1382" path="m3492,1686l3492,305e" filled="false" stroked="true" strokeweight=".104172pt" strokecolor="#000000">
                <v:path arrowok="t"/>
              </v:shape>
            </v:group>
            <v:group style="position:absolute;left:2295;top:758;width:1036;height:497" coordorigin="2295,758" coordsize="1036,497">
              <v:shape style="position:absolute;left:2295;top:758;width:1036;height:497" coordorigin="2295,758" coordsize="1036,497" path="m2295,758l2581,800,2956,911,3187,1092,3245,1161,3318,1196,3330,1255e" filled="false" stroked="true" strokeweight=".437668pt" strokecolor="#0000ff">
                <v:path arrowok="t"/>
              </v:shape>
            </v:group>
            <v:group style="position:absolute;left:2278;top:741;width:34;height:36" coordorigin="2278,741" coordsize="34,36">
              <v:shape style="position:absolute;left:2278;top:741;width:34;height:36" coordorigin="2278,741" coordsize="34,36" path="m2311,758l2311,768,2304,776,2295,776,2285,776,2278,768,2278,758,2278,749,2285,741,2295,741,2304,741,2311,749,2311,758e" filled="false" stroked="true" strokeweight=".429636pt" strokecolor="#0000ff">
                <v:path arrowok="t"/>
              </v:shape>
            </v:group>
            <v:group style="position:absolute;left:2565;top:782;width:34;height:36" coordorigin="2565,782" coordsize="34,36">
              <v:shape style="position:absolute;left:2565;top:782;width:34;height:36" coordorigin="2565,782" coordsize="34,36" path="m2598,800l2598,810,2591,818,2581,818,2572,818,2565,810,2565,800,2565,790,2572,782,2581,782,2591,782,2598,790,2598,800e" filled="false" stroked="true" strokeweight=".429643pt" strokecolor="#0000ff">
                <v:path arrowok="t"/>
              </v:shape>
            </v:group>
            <v:group style="position:absolute;left:2939;top:893;width:34;height:36" coordorigin="2939,893" coordsize="34,36">
              <v:shape style="position:absolute;left:2939;top:893;width:34;height:36" coordorigin="2939,893" coordsize="34,36" path="m2973,911l2973,921,2965,929,2956,929,2947,929,2939,921,2939,911,2939,901,2947,893,2956,893,2965,893,2973,901,2973,911e" filled="false" stroked="true" strokeweight=".429643pt" strokecolor="#0000ff">
                <v:path arrowok="t"/>
              </v:shape>
            </v:group>
            <v:group style="position:absolute;left:3170;top:1074;width:34;height:36" coordorigin="3170,1074" coordsize="34,36">
              <v:shape style="position:absolute;left:3170;top:1074;width:34;height:36" coordorigin="3170,1074" coordsize="34,36" path="m3204,1092l3204,1102,3196,1109,3187,1109,3178,1109,3170,1102,3170,1092,3170,1082,3178,1074,3187,1074,3196,1074,3204,1082,3204,1092e" filled="false" stroked="true" strokeweight=".429636pt" strokecolor="#0000ff">
                <v:path arrowok="t"/>
              </v:shape>
            </v:group>
            <v:group style="position:absolute;left:3229;top:1144;width:34;height:36" coordorigin="3229,1144" coordsize="34,36">
              <v:shape style="position:absolute;left:3229;top:1144;width:34;height:36" coordorigin="3229,1144" coordsize="34,36" path="m3262,1161l3262,1171,3255,1179,3245,1179,3236,1179,3229,1171,3229,1161,3229,1152,3236,1144,3245,1144,3255,1144,3262,1152,3262,1161e" filled="false" stroked="true" strokeweight=".429636pt" strokecolor="#0000ff">
                <v:path arrowok="t"/>
              </v:shape>
            </v:group>
            <v:group style="position:absolute;left:3302;top:1178;width:34;height:36" coordorigin="3302,1178" coordsize="34,36">
              <v:shape style="position:absolute;left:3302;top:1178;width:34;height:36" coordorigin="3302,1178" coordsize="34,36" path="m3335,1196l3335,1206,3328,1214,3318,1214,3309,1214,3302,1206,3302,1196,3302,1186,3309,1178,3318,1178,3328,1178,3335,1186,3335,1196e" filled="false" stroked="true" strokeweight=".429636pt" strokecolor="#0000ff">
                <v:path arrowok="t"/>
              </v:shape>
            </v:group>
            <v:group style="position:absolute;left:3314;top:1238;width:34;height:36" coordorigin="3314,1238" coordsize="34,36">
              <v:shape style="position:absolute;left:3314;top:1238;width:34;height:36" coordorigin="3314,1238" coordsize="34,36" path="m3347,1255l3347,1265,3340,1273,3330,1273,3321,1273,3314,1265,3314,1255,3314,1245,3321,1238,3330,1238,3340,1238,3347,1245,3347,1255e" filled="false" stroked="true" strokeweight=".429643pt" strokecolor="#0000ff">
                <v:path arrowok="t"/>
              </v:shape>
            </v:group>
            <v:group style="position:absolute;left:1918;top:512;width:1412;height:768" coordorigin="1918,512" coordsize="1412,768">
              <v:shape style="position:absolute;left:1918;top:512;width:1412;height:768" coordorigin="1918,512" coordsize="1412,768" path="m1918,512l2288,578,2908,699,3261,967,3320,1144,3330,1207,3330,1279e" filled="false" stroked="true" strokeweight=".436695pt" strokecolor="#ff00ff">
                <v:path arrowok="t"/>
                <v:stroke dashstyle="dash"/>
              </v:shape>
            </v:group>
            <v:group style="position:absolute;left:1901;top:512;width:35;height:2" coordorigin="1901,512" coordsize="35,2">
              <v:shape style="position:absolute;left:1901;top:512;width:35;height:2" coordorigin="1901,512" coordsize="35,0" path="m1901,512l1936,512e" filled="false" stroked="true" strokeweight="1.84008pt" strokecolor="#ff00ff">
                <v:path arrowok="t"/>
              </v:shape>
            </v:group>
            <v:group style="position:absolute;left:2270;top:578;width:35;height:2" coordorigin="2270,578" coordsize="35,2">
              <v:shape style="position:absolute;left:2270;top:578;width:35;height:2" coordorigin="2270,578" coordsize="35,0" path="m2270,578l2305,578e" filled="false" stroked="true" strokeweight="1.84008pt" strokecolor="#ff00ff">
                <v:path arrowok="t"/>
              </v:shape>
            </v:group>
            <v:group style="position:absolute;left:2890;top:699;width:35;height:2" coordorigin="2890,699" coordsize="35,2">
              <v:shape style="position:absolute;left:2890;top:699;width:35;height:2" coordorigin="2890,699" coordsize="35,0" path="m2890,699l2925,699e" filled="false" stroked="true" strokeweight="1.84008pt" strokecolor="#ff00ff">
                <v:path arrowok="t"/>
              </v:shape>
            </v:group>
            <v:group style="position:absolute;left:3243;top:967;width:35;height:2" coordorigin="3243,967" coordsize="35,2">
              <v:shape style="position:absolute;left:3243;top:967;width:35;height:2" coordorigin="3243,967" coordsize="35,0" path="m3243,967l3278,967e" filled="false" stroked="true" strokeweight="1.839123pt" strokecolor="#ff00ff">
                <v:path arrowok="t"/>
              </v:shape>
            </v:group>
            <v:group style="position:absolute;left:3302;top:1144;width:35;height:2" coordorigin="3302,1144" coordsize="35,2">
              <v:shape style="position:absolute;left:3302;top:1144;width:35;height:2" coordorigin="3302,1144" coordsize="35,0" path="m3302,1144l3337,1144e" filled="false" stroked="true" strokeweight="1.84008pt" strokecolor="#ff00ff">
                <v:path arrowok="t"/>
              </v:shape>
            </v:group>
            <v:group style="position:absolute;left:3313;top:1207;width:35;height:2" coordorigin="3313,1207" coordsize="35,2">
              <v:shape style="position:absolute;left:3313;top:1207;width:35;height:2" coordorigin="3313,1207" coordsize="35,0" path="m3313,1207l3348,1207e" filled="false" stroked="true" strokeweight="1.84008pt" strokecolor="#ff00ff">
                <v:path arrowok="t"/>
              </v:shape>
            </v:group>
            <v:group style="position:absolute;left:3313;top:1280;width:35;height:2" coordorigin="3313,1280" coordsize="35,2">
              <v:shape style="position:absolute;left:3313;top:1280;width:35;height:2" coordorigin="3313,1280" coordsize="35,0" path="m3313,1280l3348,1280e" filled="false" stroked="true" strokeweight="1.84008pt" strokecolor="#ff00ff">
                <v:path arrowok="t"/>
              </v:shape>
            </v:group>
            <v:group style="position:absolute;left:3005;top:446;width:290;height:140" coordorigin="3005,446" coordsize="290,140">
              <v:shape style="position:absolute;left:3005;top:446;width:290;height:140" coordorigin="3005,446" coordsize="290,140" path="m3005,446l3086,449,3205,467,3246,470,3275,498,3287,536,3295,585e" filled="false" stroked="true" strokeweight=".437656pt" strokecolor="#ff0000">
                <v:path arrowok="t"/>
              </v:shape>
            </v:group>
            <v:group style="position:absolute;left:2994;top:433;width:23;height:25" coordorigin="2994,433" coordsize="23,25">
              <v:shape style="position:absolute;left:2994;top:433;width:23;height:25" coordorigin="2994,433" coordsize="23,25" path="m2994,433l3017,458e" filled="false" stroked="true" strokeweight=".429652pt" strokecolor="#ff0000">
                <v:path arrowok="t"/>
              </v:shape>
            </v:group>
            <v:group style="position:absolute;left:2994;top:433;width:23;height:25" coordorigin="2994,433" coordsize="23,25">
              <v:shape style="position:absolute;left:2994;top:433;width:23;height:25" coordorigin="2994,433" coordsize="23,25" path="m3017,433l2994,458e" filled="false" stroked="true" strokeweight=".429652pt" strokecolor="#ff0000">
                <v:path arrowok="t"/>
              </v:shape>
            </v:group>
            <v:group style="position:absolute;left:3075;top:437;width:23;height:25" coordorigin="3075,437" coordsize="23,25">
              <v:shape style="position:absolute;left:3075;top:437;width:23;height:25" coordorigin="3075,437" coordsize="23,25" path="m3075,437l3098,461e" filled="false" stroked="true" strokeweight=".429624pt" strokecolor="#ff0000">
                <v:path arrowok="t"/>
              </v:shape>
            </v:group>
            <v:group style="position:absolute;left:3075;top:437;width:23;height:25" coordorigin="3075,437" coordsize="23,25">
              <v:shape style="position:absolute;left:3075;top:437;width:23;height:25" coordorigin="3075,437" coordsize="23,25" path="m3098,437l3075,461e" filled="false" stroked="true" strokeweight=".429633pt" strokecolor="#ff0000">
                <v:path arrowok="t"/>
              </v:shape>
            </v:group>
            <v:group style="position:absolute;left:3193;top:454;width:23;height:25" coordorigin="3193,454" coordsize="23,25">
              <v:shape style="position:absolute;left:3193;top:454;width:23;height:25" coordorigin="3193,454" coordsize="23,25" path="m3193,454l3216,479e" filled="false" stroked="true" strokeweight=".429652pt" strokecolor="#ff0000">
                <v:path arrowok="t"/>
              </v:shape>
            </v:group>
            <v:group style="position:absolute;left:3193;top:454;width:23;height:25" coordorigin="3193,454" coordsize="23,25">
              <v:shape style="position:absolute;left:3193;top:454;width:23;height:25" coordorigin="3193,454" coordsize="23,25" path="m3216,454l3193,479e" filled="false" stroked="true" strokeweight=".429652pt" strokecolor="#ff0000">
                <v:path arrowok="t"/>
              </v:shape>
            </v:group>
            <v:group style="position:absolute;left:3234;top:458;width:23;height:25" coordorigin="3234,458" coordsize="23,25">
              <v:shape style="position:absolute;left:3234;top:458;width:23;height:25" coordorigin="3234,458" coordsize="23,25" path="m3234,458l3257,482e" filled="false" stroked="true" strokeweight=".429643pt" strokecolor="#ff0000">
                <v:path arrowok="t"/>
              </v:shape>
            </v:group>
            <v:group style="position:absolute;left:3234;top:458;width:23;height:25" coordorigin="3234,458" coordsize="23,25">
              <v:shape style="position:absolute;left:3234;top:458;width:23;height:25" coordorigin="3234,458" coordsize="23,25" path="m3257,458l3234,482e" filled="false" stroked="true" strokeweight=".429652pt" strokecolor="#ff0000">
                <v:path arrowok="t"/>
              </v:shape>
            </v:group>
            <v:group style="position:absolute;left:3263;top:486;width:23;height:25" coordorigin="3263,486" coordsize="23,25">
              <v:shape style="position:absolute;left:3263;top:486;width:23;height:25" coordorigin="3263,486" coordsize="23,25" path="m3263,486l3286,510e" filled="false" stroked="true" strokeweight=".429643pt" strokecolor="#ff0000">
                <v:path arrowok="t"/>
              </v:shape>
            </v:group>
            <v:group style="position:absolute;left:3263;top:486;width:23;height:25" coordorigin="3263,486" coordsize="23,25">
              <v:shape style="position:absolute;left:3263;top:486;width:23;height:25" coordorigin="3263,486" coordsize="23,25" path="m3286,486l3263,510e" filled="false" stroked="true" strokeweight=".429652pt" strokecolor="#ff0000">
                <v:path arrowok="t"/>
              </v:shape>
            </v:group>
            <v:group style="position:absolute;left:3275;top:524;width:23;height:25" coordorigin="3275,524" coordsize="23,25">
              <v:shape style="position:absolute;left:3275;top:524;width:23;height:25" coordorigin="3275,524" coordsize="23,25" path="m3275,524l3298,548e" filled="false" stroked="true" strokeweight=".429643pt" strokecolor="#ff0000">
                <v:path arrowok="t"/>
              </v:shape>
            </v:group>
            <v:group style="position:absolute;left:3275;top:524;width:23;height:25" coordorigin="3275,524" coordsize="23,25">
              <v:shape style="position:absolute;left:3275;top:524;width:23;height:25" coordorigin="3275,524" coordsize="23,25" path="m3298,524l3275,548e" filled="false" stroked="true" strokeweight=".429643pt" strokecolor="#ff0000">
                <v:path arrowok="t"/>
              </v:shape>
            </v:group>
            <v:group style="position:absolute;left:3283;top:573;width:23;height:25" coordorigin="3283,573" coordsize="23,25">
              <v:shape style="position:absolute;left:3283;top:573;width:23;height:25" coordorigin="3283,573" coordsize="23,25" path="m3283,573l3306,597e" filled="false" stroked="true" strokeweight=".429633pt" strokecolor="#ff0000">
                <v:path arrowok="t"/>
              </v:shape>
            </v:group>
            <v:group style="position:absolute;left:3283;top:573;width:23;height:25" coordorigin="3283,573" coordsize="23,25">
              <v:shape style="position:absolute;left:3283;top:573;width:23;height:25" coordorigin="3283,573" coordsize="23,25" path="m3306,573l3283,597e" filled="false" stroked="true" strokeweight=".429643pt" strokecolor="#ff0000">
                <v:path arrowok="t"/>
              </v:shape>
            </v:group>
            <v:group style="position:absolute;left:2543;top:435;width:772;height:188" coordorigin="2543,435" coordsize="772,188">
              <v:shape style="position:absolute;left:2543;top:435;width:772;height:188" coordorigin="2543,435" coordsize="772,188" path="m2543,435l2990,435,3156,453,3237,467,3269,522,3286,564,3314,623e" filled="false" stroked="true" strokeweight=".440765pt" strokecolor="#000000">
                <v:path arrowok="t"/>
              </v:shape>
            </v:group>
            <v:group style="position:absolute;left:2526;top:412;width:34;height:47" coordorigin="2526,412" coordsize="34,47">
              <v:shape style="position:absolute;left:2526;top:412;width:34;height:47" coordorigin="2526,412" coordsize="34,47" path="m2543,459l2560,435,2543,412,2526,435,2543,459xe" filled="false" stroked="true" strokeweight=".426577pt" strokecolor="#000000">
                <v:path arrowok="t"/>
              </v:shape>
            </v:group>
            <v:group style="position:absolute;left:2974;top:412;width:34;height:47" coordorigin="2974,412" coordsize="34,47">
              <v:shape style="position:absolute;left:2974;top:412;width:34;height:47" coordorigin="2974,412" coordsize="34,47" path="m2990,459l3007,435,2990,412,2974,435,2990,459xe" filled="false" stroked="true" strokeweight=".426571pt" strokecolor="#000000">
                <v:path arrowok="t"/>
              </v:shape>
            </v:group>
            <v:group style="position:absolute;left:3139;top:429;width:34;height:47" coordorigin="3139,429" coordsize="34,47">
              <v:shape style="position:absolute;left:3139;top:429;width:34;height:47" coordorigin="3139,429" coordsize="34,47" path="m3156,476l3173,453,3156,429,3139,453,3156,476xe" filled="false" stroked="true" strokeweight=".426571pt" strokecolor="#000000">
                <v:path arrowok="t"/>
              </v:shape>
            </v:group>
            <v:group style="position:absolute;left:3221;top:443;width:34;height:47" coordorigin="3221,443" coordsize="34,47">
              <v:shape style="position:absolute;left:3221;top:443;width:34;height:47" coordorigin="3221,443" coordsize="34,47" path="m3237,490l3254,467,3237,443,3221,467,3237,490xe" filled="false" stroked="true" strokeweight=".426577pt" strokecolor="#000000">
                <v:path arrowok="t"/>
              </v:shape>
            </v:group>
            <v:group style="position:absolute;left:3252;top:499;width:34;height:47" coordorigin="3252,499" coordsize="34,47">
              <v:shape style="position:absolute;left:3252;top:499;width:34;height:47" coordorigin="3252,499" coordsize="34,47" path="m3269,545l3285,522,3269,499,3252,522,3269,545xe" filled="false" stroked="true" strokeweight=".426567pt" strokecolor="#000000">
                <v:path arrowok="t"/>
              </v:shape>
            </v:group>
            <v:group style="position:absolute;left:3269;top:541;width:34;height:47" coordorigin="3269,541" coordsize="34,47">
              <v:shape style="position:absolute;left:3269;top:541;width:34;height:47" coordorigin="3269,541" coordsize="34,47" path="m3286,587l3302,564,3286,541,3269,564,3286,587xe" filled="false" stroked="true" strokeweight=".426577pt" strokecolor="#000000">
                <v:path arrowok="t"/>
              </v:shape>
            </v:group>
            <v:group style="position:absolute;left:3298;top:599;width:34;height:47" coordorigin="3298,599" coordsize="34,47">
              <v:shape style="position:absolute;left:3298;top:599;width:34;height:47" coordorigin="3298,599" coordsize="34,47" path="m3314,646l3331,623,3314,599,3298,623,3314,646xe" filled="false" stroked="true" strokeweight=".426573pt" strokecolor="#000000">
                <v:path arrowok="t"/>
              </v:shape>
            </v:group>
            <v:group style="position:absolute;left:1702;top:1229;width:1515;height:435" coordorigin="1702,1229" coordsize="1515,435">
              <v:shape style="position:absolute;left:1702;top:1229;width:1515;height:435" coordorigin="1702,1229" coordsize="1515,435" path="m1702,1664l3216,1664,3216,1229,1702,1229,1702,1664xe" filled="true" fillcolor="#ffffff" stroked="false">
                <v:path arrowok="t"/>
                <v:fill type="solid"/>
              </v:shape>
            </v:group>
            <v:group style="position:absolute;left:1701;top:1230;width:1515;height:435" coordorigin="1701,1230" coordsize="1515,435">
              <v:shape style="position:absolute;left:1701;top:1230;width:1515;height:435" coordorigin="1701,1230" coordsize="1515,435" path="m1701,1665l1701,1230,3216,1230,3216,1665,1701,1665e" filled="false" stroked="true" strokeweight=".109594pt" strokecolor="#ffffff">
                <v:path arrowok="t"/>
              </v:shape>
            </v:group>
            <v:group style="position:absolute;left:1701;top:1665;width:1515;height:2" coordorigin="1701,1665" coordsize="1515,2">
              <v:shape style="position:absolute;left:1701;top:1665;width:1515;height:2" coordorigin="1701,1665" coordsize="1515,0" path="m1701,1665l3216,1665e" filled="false" stroked="true" strokeweight=".110041pt" strokecolor="#000000">
                <v:path arrowok="t"/>
              </v:shape>
            </v:group>
            <v:group style="position:absolute;left:1701;top:1230;width:1515;height:2" coordorigin="1701,1230" coordsize="1515,2">
              <v:shape style="position:absolute;left:1701;top:1230;width:1515;height:2" coordorigin="1701,1230" coordsize="1515,0" path="m1701,1230l3216,1230e" filled="false" stroked="true" strokeweight=".110041pt" strokecolor="#000000">
                <v:path arrowok="t"/>
              </v:shape>
            </v:group>
            <v:group style="position:absolute;left:1701;top:1230;width:2;height:435" coordorigin="1701,1230" coordsize="2,435">
              <v:shape style="position:absolute;left:1701;top:1230;width:2;height:435" coordorigin="1701,1230" coordsize="0,435" path="m1701,1665l1701,1230e" filled="false" stroked="true" strokeweight=".104172pt" strokecolor="#000000">
                <v:path arrowok="t"/>
              </v:shape>
            </v:group>
            <v:group style="position:absolute;left:3216;top:1230;width:2;height:435" coordorigin="3216,1230" coordsize="2,435">
              <v:shape style="position:absolute;left:3216;top:1230;width:2;height:435" coordorigin="3216,1230" coordsize="0,435" path="m3216,1665l3216,1230e" filled="false" stroked="true" strokeweight=".104172pt" strokecolor="#000000">
                <v:path arrowok="t"/>
              </v:shape>
            </v:group>
            <v:group style="position:absolute;left:1701;top:1665;width:1515;height:2" coordorigin="1701,1665" coordsize="1515,2">
              <v:shape style="position:absolute;left:1701;top:1665;width:1515;height:2" coordorigin="1701,1665" coordsize="1515,0" path="m1701,1665l3216,1665e" filled="false" stroked="true" strokeweight=".110041pt" strokecolor="#000000">
                <v:path arrowok="t"/>
              </v:shape>
            </v:group>
            <v:group style="position:absolute;left:1701;top:1230;width:2;height:435" coordorigin="1701,1230" coordsize="2,435">
              <v:shape style="position:absolute;left:1701;top:1230;width:2;height:435" coordorigin="1701,1230" coordsize="0,435" path="m1701,1665l1701,1230e" filled="false" stroked="true" strokeweight=".104172pt" strokecolor="#000000">
                <v:path arrowok="t"/>
              </v:shape>
            </v:group>
            <v:group style="position:absolute;left:1701;top:1665;width:1515;height:2" coordorigin="1701,1665" coordsize="1515,2">
              <v:shape style="position:absolute;left:1701;top:1665;width:1515;height:2" coordorigin="1701,1665" coordsize="1515,0" path="m1701,1665l3216,1665e" filled="false" stroked="true" strokeweight=".110041pt" strokecolor="#000000">
                <v:path arrowok="t"/>
              </v:shape>
            </v:group>
            <v:group style="position:absolute;left:1701;top:1230;width:1515;height:2" coordorigin="1701,1230" coordsize="1515,2">
              <v:shape style="position:absolute;left:1701;top:1230;width:1515;height:2" coordorigin="1701,1230" coordsize="1515,0" path="m1701,1230l3216,1230e" filled="false" stroked="true" strokeweight=".110041pt" strokecolor="#000000">
                <v:path arrowok="t"/>
              </v:shape>
            </v:group>
            <v:group style="position:absolute;left:1701;top:1230;width:2;height:435" coordorigin="1701,1230" coordsize="2,435">
              <v:shape style="position:absolute;left:1701;top:1230;width:2;height:435" coordorigin="1701,1230" coordsize="0,435" path="m1701,1665l1701,1230e" filled="false" stroked="true" strokeweight=".104172pt" strokecolor="#000000">
                <v:path arrowok="t"/>
              </v:shape>
            </v:group>
            <v:group style="position:absolute;left:3216;top:1230;width:2;height:435" coordorigin="3216,1230" coordsize="2,435">
              <v:shape style="position:absolute;left:3216;top:1230;width:2;height:435" coordorigin="3216,1230" coordsize="0,435" path="m3216,1665l3216,1230e" filled="false" stroked="true" strokeweight=".104172pt" strokecolor="#000000">
                <v:path arrowok="t"/>
              </v:shape>
            </v:group>
            <v:group style="position:absolute;left:1726;top:1289;width:124;height:2" coordorigin="1726,1289" coordsize="124,2">
              <v:shape style="position:absolute;left:1726;top:1289;width:124;height:2" coordorigin="1726,1289" coordsize="124,0" path="m1726,1289l1849,1289e" filled="false" stroked="true" strokeweight=".442079pt" strokecolor="#0000ff">
                <v:path arrowok="t"/>
              </v:shape>
            </v:group>
            <v:group style="position:absolute;left:1771;top:1271;width:34;height:36" coordorigin="1771,1271" coordsize="34,36">
              <v:shape style="position:absolute;left:1771;top:1271;width:34;height:36" coordorigin="1771,1271" coordsize="34,36" path="m1805,1289l1805,1299,1797,1307,1788,1307,1779,1307,1771,1299,1771,1289,1771,1279,1779,1271,1788,1271,1797,1271,1805,1279,1805,1289e" filled="false" stroked="true" strokeweight=".429642pt" strokecolor="#0000ff">
                <v:path arrowok="t"/>
              </v:shape>
            </v:group>
            <v:group style="position:absolute;left:1726;top:1394;width:124;height:2" coordorigin="1726,1394" coordsize="124,2">
              <v:shape style="position:absolute;left:1726;top:1394;width:124;height:2" coordorigin="1726,1394" coordsize="124,0" path="m1726,1394l1849,1394e" filled="false" stroked="true" strokeweight=".442079pt" strokecolor="#ff00ff">
                <v:path arrowok="t"/>
                <v:stroke dashstyle="dash"/>
              </v:shape>
            </v:group>
            <v:group style="position:absolute;left:1770;top:1394;width:35;height:2" coordorigin="1770,1394" coordsize="35,2">
              <v:shape style="position:absolute;left:1770;top:1394;width:35;height:2" coordorigin="1770,1394" coordsize="35,0" path="m1770,1394l1805,1394e" filled="false" stroked="true" strokeweight="1.84008pt" strokecolor="#ff00ff">
                <v:path arrowok="t"/>
              </v:shape>
            </v:group>
            <v:group style="position:absolute;left:1776;top:1488;width:23;height:25" coordorigin="1776,1488" coordsize="23,25">
              <v:shape style="position:absolute;left:1776;top:1488;width:23;height:25" coordorigin="1776,1488" coordsize="23,25" path="m1776,1488l1799,1512e" filled="false" stroked="true" strokeweight=".429633pt" strokecolor="#ff0000">
                <v:path arrowok="t"/>
              </v:shape>
            </v:group>
            <v:group style="position:absolute;left:1776;top:1488;width:23;height:25" coordorigin="1776,1488" coordsize="23,25">
              <v:shape style="position:absolute;left:1776;top:1488;width:23;height:25" coordorigin="1776,1488" coordsize="23,25" path="m1799,1488l1776,1512e" filled="false" stroked="true" strokeweight=".429633pt" strokecolor="#ff0000">
                <v:path arrowok="t"/>
              </v:shape>
            </v:group>
            <v:group style="position:absolute;left:1726;top:1605;width:124;height:2" coordorigin="1726,1605" coordsize="124,2">
              <v:shape style="position:absolute;left:1726;top:1605;width:124;height:2" coordorigin="1726,1605" coordsize="124,0" path="m1726,1605l1849,1605e" filled="false" stroked="true" strokeweight=".442079pt" strokecolor="#000000">
                <v:path arrowok="t"/>
              </v:shape>
            </v:group>
            <v:group style="position:absolute;left:1771;top:1582;width:34;height:47" coordorigin="1771,1582" coordsize="34,47">
              <v:shape style="position:absolute;left:1771;top:1582;width:34;height:47" coordorigin="1771,1582" coordsize="34,47" path="m1788,1628l1805,1605,1788,1582,1771,1605,1788,1628xe" filled="false" stroked="true" strokeweight=".426567pt" strokecolor="#000000">
                <v:path arrowok="t"/>
              </v:shape>
            </v:group>
            <w10:wrap type="none"/>
          </v:group>
        </w:pict>
      </w:r>
      <w:r>
        <w:rPr>
          <w:rFonts w:ascii="Arial"/>
          <w:sz w:val="9"/>
        </w:rPr>
        <w:t>Job</w:t>
      </w:r>
      <w:r>
        <w:rPr>
          <w:rFonts w:ascii="Arial"/>
          <w:spacing w:val="-8"/>
          <w:sz w:val="9"/>
        </w:rPr>
        <w:t> </w:t>
      </w:r>
      <w:r>
        <w:rPr>
          <w:rFonts w:ascii="Arial"/>
          <w:sz w:val="9"/>
        </w:rPr>
        <w:t>Fail</w:t>
      </w:r>
      <w:r>
        <w:rPr>
          <w:rFonts w:ascii="Arial"/>
          <w:spacing w:val="-8"/>
          <w:sz w:val="9"/>
        </w:rPr>
        <w:t> </w:t>
      </w:r>
      <w:r>
        <w:rPr>
          <w:rFonts w:ascii="Arial"/>
          <w:sz w:val="9"/>
        </w:rPr>
        <w:t>Prediction</w:t>
      </w:r>
      <w:r>
        <w:rPr>
          <w:rFonts w:ascii="Arial"/>
          <w:spacing w:val="-8"/>
          <w:sz w:val="9"/>
        </w:rPr>
        <w:t> </w:t>
      </w:r>
      <w:r>
        <w:rPr>
          <w:rFonts w:ascii="Arial"/>
          <w:sz w:val="9"/>
        </w:rPr>
        <w:t>in</w:t>
      </w:r>
      <w:r>
        <w:rPr>
          <w:rFonts w:ascii="Arial"/>
          <w:spacing w:val="-8"/>
          <w:sz w:val="9"/>
        </w:rPr>
        <w:t> </w:t>
      </w:r>
      <w:r>
        <w:rPr>
          <w:rFonts w:ascii="Arial"/>
          <w:sz w:val="9"/>
        </w:rPr>
        <w:t>the</w:t>
      </w:r>
      <w:r>
        <w:rPr>
          <w:rFonts w:ascii="Arial"/>
          <w:spacing w:val="-8"/>
          <w:sz w:val="9"/>
        </w:rPr>
        <w:t> </w:t>
      </w:r>
      <w:r>
        <w:rPr>
          <w:rFonts w:ascii="Arial"/>
          <w:sz w:val="9"/>
        </w:rPr>
        <w:t>Google</w:t>
      </w:r>
      <w:r>
        <w:rPr>
          <w:rFonts w:ascii="Arial"/>
          <w:spacing w:val="-8"/>
          <w:sz w:val="9"/>
        </w:rPr>
        <w:t> </w:t>
      </w:r>
      <w:r>
        <w:rPr>
          <w:rFonts w:ascii="Arial"/>
          <w:sz w:val="9"/>
        </w:rPr>
        <w:t>Cluster</w:t>
      </w:r>
      <w:r>
        <w:rPr>
          <w:rFonts w:ascii="Arial"/>
          <w:w w:val="92"/>
          <w:sz w:val="9"/>
        </w:rPr>
        <w:t> </w:t>
      </w:r>
      <w:r>
        <w:rPr>
          <w:rFonts w:ascii="Arial"/>
          <w:w w:val="95"/>
          <w:sz w:val="9"/>
        </w:rPr>
        <w:t>(Original</w:t>
      </w:r>
      <w:r>
        <w:rPr>
          <w:rFonts w:ascii="Arial"/>
          <w:spacing w:val="-10"/>
          <w:w w:val="95"/>
          <w:sz w:val="9"/>
        </w:rPr>
        <w:t> </w:t>
      </w:r>
      <w:r>
        <w:rPr>
          <w:rFonts w:ascii="Arial"/>
          <w:w w:val="95"/>
          <w:sz w:val="9"/>
        </w:rPr>
        <w:t>training</w:t>
      </w:r>
      <w:r>
        <w:rPr>
          <w:rFonts w:ascii="Arial"/>
          <w:spacing w:val="-10"/>
          <w:w w:val="95"/>
          <w:sz w:val="9"/>
        </w:rPr>
        <w:t> </w:t>
      </w:r>
      <w:r>
        <w:rPr>
          <w:rFonts w:ascii="Arial"/>
          <w:w w:val="95"/>
          <w:sz w:val="9"/>
        </w:rPr>
        <w:t>set;</w:t>
      </w:r>
      <w:r>
        <w:rPr>
          <w:rFonts w:ascii="Arial"/>
          <w:spacing w:val="-10"/>
          <w:w w:val="95"/>
          <w:sz w:val="9"/>
        </w:rPr>
        <w:t> </w:t>
      </w:r>
      <w:r>
        <w:rPr>
          <w:rFonts w:ascii="Arial"/>
          <w:w w:val="95"/>
          <w:sz w:val="9"/>
        </w:rPr>
        <w:t>different</w:t>
      </w:r>
      <w:r>
        <w:rPr>
          <w:rFonts w:ascii="Arial"/>
          <w:spacing w:val="-10"/>
          <w:w w:val="95"/>
          <w:sz w:val="9"/>
        </w:rPr>
        <w:t> </w:t>
      </w:r>
      <w:r>
        <w:rPr>
          <w:rFonts w:ascii="Arial"/>
          <w:w w:val="95"/>
          <w:sz w:val="9"/>
        </w:rPr>
        <w:t>classification</w:t>
      </w:r>
      <w:r>
        <w:rPr>
          <w:rFonts w:ascii="Arial"/>
          <w:spacing w:val="-10"/>
          <w:w w:val="95"/>
          <w:sz w:val="9"/>
        </w:rPr>
        <w:t> </w:t>
      </w:r>
      <w:r>
        <w:rPr>
          <w:rFonts w:ascii="Arial"/>
          <w:w w:val="95"/>
          <w:sz w:val="9"/>
        </w:rPr>
        <w:t>thresholds)</w:t>
      </w:r>
      <w:r>
        <w:rPr>
          <w:rFonts w:ascii="Arial"/>
          <w:sz w:val="9"/>
        </w:rPr>
      </w:r>
    </w:p>
    <w:p>
      <w:pPr>
        <w:spacing w:line="240" w:lineRule="auto" w:before="9"/>
        <w:rPr>
          <w:rFonts w:ascii="Arial" w:hAnsi="Arial" w:cs="Arial" w:eastAsia="Arial"/>
          <w:sz w:val="10"/>
          <w:szCs w:val="10"/>
        </w:rPr>
      </w:pPr>
    </w:p>
    <w:p>
      <w:pPr>
        <w:spacing w:before="0"/>
        <w:ind w:left="486" w:right="0" w:firstLine="0"/>
        <w:jc w:val="left"/>
        <w:rPr>
          <w:rFonts w:ascii="Arial" w:hAnsi="Arial" w:cs="Arial" w:eastAsia="Arial"/>
          <w:sz w:val="8"/>
          <w:szCs w:val="8"/>
        </w:rPr>
      </w:pPr>
      <w:r>
        <w:rPr>
          <w:rFonts w:ascii="Arial"/>
          <w:w w:val="94"/>
          <w:sz w:val="8"/>
        </w:rPr>
        <w:t>1</w:t>
      </w:r>
      <w:r>
        <w:rPr>
          <w:rFonts w:ascii="Arial"/>
          <w:sz w:val="8"/>
        </w:rPr>
      </w:r>
    </w:p>
    <w:p>
      <w:pPr>
        <w:spacing w:before="54"/>
        <w:ind w:left="235" w:right="0" w:firstLine="361"/>
        <w:jc w:val="left"/>
        <w:rPr>
          <w:rFonts w:ascii="Arial" w:hAnsi="Arial" w:cs="Arial" w:eastAsia="Arial"/>
          <w:sz w:val="9"/>
          <w:szCs w:val="9"/>
        </w:rPr>
      </w:pPr>
      <w:r>
        <w:rPr/>
        <w:br w:type="column"/>
      </w:r>
      <w:r>
        <w:rPr>
          <w:rFonts w:ascii="Arial"/>
          <w:sz w:val="9"/>
        </w:rPr>
        <w:t>Job</w:t>
      </w:r>
      <w:r>
        <w:rPr>
          <w:rFonts w:ascii="Arial"/>
          <w:spacing w:val="-7"/>
          <w:sz w:val="9"/>
        </w:rPr>
        <w:t> </w:t>
      </w:r>
      <w:r>
        <w:rPr>
          <w:rFonts w:ascii="Arial"/>
          <w:sz w:val="9"/>
        </w:rPr>
        <w:t>Fail</w:t>
      </w:r>
      <w:r>
        <w:rPr>
          <w:rFonts w:ascii="Arial"/>
          <w:spacing w:val="-7"/>
          <w:sz w:val="9"/>
        </w:rPr>
        <w:t> </w:t>
      </w:r>
      <w:r>
        <w:rPr>
          <w:rFonts w:ascii="Arial"/>
          <w:sz w:val="9"/>
        </w:rPr>
        <w:t>Prediction</w:t>
      </w:r>
      <w:r>
        <w:rPr>
          <w:rFonts w:ascii="Arial"/>
          <w:spacing w:val="-7"/>
          <w:sz w:val="9"/>
        </w:rPr>
        <w:t> </w:t>
      </w:r>
      <w:r>
        <w:rPr>
          <w:rFonts w:ascii="Arial"/>
          <w:sz w:val="9"/>
        </w:rPr>
        <w:t>in</w:t>
      </w:r>
      <w:r>
        <w:rPr>
          <w:rFonts w:ascii="Arial"/>
          <w:spacing w:val="-7"/>
          <w:sz w:val="9"/>
        </w:rPr>
        <w:t> </w:t>
      </w:r>
      <w:r>
        <w:rPr>
          <w:rFonts w:ascii="Arial"/>
          <w:sz w:val="9"/>
        </w:rPr>
        <w:t>the</w:t>
      </w:r>
      <w:r>
        <w:rPr>
          <w:rFonts w:ascii="Arial"/>
          <w:spacing w:val="-7"/>
          <w:sz w:val="9"/>
        </w:rPr>
        <w:t> </w:t>
      </w:r>
      <w:r>
        <w:rPr>
          <w:rFonts w:ascii="Arial"/>
          <w:sz w:val="9"/>
        </w:rPr>
        <w:t>Google</w:t>
      </w:r>
      <w:r>
        <w:rPr>
          <w:rFonts w:ascii="Arial"/>
          <w:spacing w:val="-7"/>
          <w:sz w:val="9"/>
        </w:rPr>
        <w:t> </w:t>
      </w:r>
      <w:r>
        <w:rPr>
          <w:rFonts w:ascii="Arial"/>
          <w:sz w:val="9"/>
        </w:rPr>
        <w:t>Cluster</w:t>
      </w:r>
      <w:r>
        <w:rPr>
          <w:rFonts w:ascii="Arial"/>
          <w:w w:val="92"/>
          <w:sz w:val="9"/>
        </w:rPr>
        <w:t> </w:t>
      </w:r>
      <w:r>
        <w:rPr>
          <w:rFonts w:ascii="Arial"/>
          <w:w w:val="95"/>
          <w:sz w:val="9"/>
        </w:rPr>
        <w:t>(Classification</w:t>
      </w:r>
      <w:r>
        <w:rPr>
          <w:rFonts w:ascii="Arial"/>
          <w:spacing w:val="-11"/>
          <w:w w:val="95"/>
          <w:sz w:val="9"/>
        </w:rPr>
        <w:t> </w:t>
      </w:r>
      <w:r>
        <w:rPr>
          <w:rFonts w:ascii="Arial"/>
          <w:w w:val="95"/>
          <w:sz w:val="9"/>
        </w:rPr>
        <w:t>Thresh=0.5;</w:t>
      </w:r>
      <w:r>
        <w:rPr>
          <w:rFonts w:ascii="Arial"/>
          <w:spacing w:val="-11"/>
          <w:w w:val="95"/>
          <w:sz w:val="9"/>
        </w:rPr>
        <w:t> </w:t>
      </w:r>
      <w:r>
        <w:rPr>
          <w:rFonts w:ascii="Arial"/>
          <w:w w:val="95"/>
          <w:sz w:val="9"/>
        </w:rPr>
        <w:t>different</w:t>
      </w:r>
      <w:r>
        <w:rPr>
          <w:rFonts w:ascii="Arial"/>
          <w:spacing w:val="-11"/>
          <w:w w:val="95"/>
          <w:sz w:val="9"/>
        </w:rPr>
        <w:t> </w:t>
      </w:r>
      <w:r>
        <w:rPr>
          <w:rFonts w:ascii="Arial"/>
          <w:w w:val="95"/>
          <w:sz w:val="9"/>
        </w:rPr>
        <w:t>training</w:t>
      </w:r>
      <w:r>
        <w:rPr>
          <w:rFonts w:ascii="Arial"/>
          <w:spacing w:val="-11"/>
          <w:w w:val="95"/>
          <w:sz w:val="9"/>
        </w:rPr>
        <w:t> </w:t>
      </w:r>
      <w:r>
        <w:rPr>
          <w:rFonts w:ascii="Arial"/>
          <w:w w:val="95"/>
          <w:sz w:val="9"/>
        </w:rPr>
        <w:t>sampling</w:t>
      </w:r>
      <w:r>
        <w:rPr>
          <w:rFonts w:ascii="Arial"/>
          <w:spacing w:val="-11"/>
          <w:w w:val="95"/>
          <w:sz w:val="9"/>
        </w:rPr>
        <w:t> </w:t>
      </w:r>
      <w:r>
        <w:rPr>
          <w:rFonts w:ascii="Arial"/>
          <w:w w:val="95"/>
          <w:sz w:val="9"/>
        </w:rPr>
        <w:t>ratios)</w:t>
      </w:r>
      <w:r>
        <w:rPr>
          <w:rFonts w:ascii="Arial"/>
          <w:sz w:val="9"/>
        </w:rPr>
      </w:r>
    </w:p>
    <w:p>
      <w:pPr>
        <w:spacing w:line="240" w:lineRule="auto" w:before="1"/>
        <w:rPr>
          <w:rFonts w:ascii="Arial" w:hAnsi="Arial" w:cs="Arial" w:eastAsia="Arial"/>
          <w:sz w:val="11"/>
          <w:szCs w:val="11"/>
        </w:rPr>
      </w:pPr>
    </w:p>
    <w:p>
      <w:pPr>
        <w:spacing w:before="0"/>
        <w:ind w:left="393" w:right="0" w:firstLine="0"/>
        <w:jc w:val="left"/>
        <w:rPr>
          <w:rFonts w:ascii="Arial" w:hAnsi="Arial" w:cs="Arial" w:eastAsia="Arial"/>
          <w:sz w:val="6"/>
          <w:szCs w:val="6"/>
        </w:rPr>
      </w:pPr>
      <w:r>
        <w:rPr/>
        <w:pict>
          <v:group style="position:absolute;margin-left:204.084747pt;margin-top:-4.675303pt;width:91.6pt;height:70.55pt;mso-position-horizontal-relative:page;mso-position-vertical-relative:paragraph;z-index:-690544" coordorigin="4082,-94" coordsize="1832,1411">
            <v:group style="position:absolute;left:4115;top:-92;width:2;height:1409" coordorigin="4115,-92" coordsize="2,1409">
              <v:shape style="position:absolute;left:4115;top:-92;width:2;height:1409" coordorigin="4115,-92" coordsize="0,1409" path="m4115,1316l4115,-92,4115,-92e" filled="false" stroked="true" strokeweight=".069750pt" strokecolor="#000000">
                <v:path arrowok="t"/>
                <v:stroke dashstyle="dash"/>
              </v:shape>
            </v:group>
            <v:group style="position:absolute;left:4438;top:1294;width:2;height:23" coordorigin="4438,1294" coordsize="2,23">
              <v:shape style="position:absolute;left:4438;top:1294;width:2;height:23" coordorigin="4438,1294" coordsize="0,23" path="m4438,1316l4438,1294e" filled="false" stroked="true" strokeweight=".069750pt" strokecolor="#000000">
                <v:path arrowok="t"/>
                <v:stroke dashstyle="dash"/>
              </v:shape>
            </v:group>
            <v:group style="position:absolute;left:4762;top:1294;width:2;height:23" coordorigin="4762,1294" coordsize="2,23">
              <v:shape style="position:absolute;left:4762;top:1294;width:2;height:23" coordorigin="4762,1294" coordsize="0,23" path="m4762,1316l4762,1294e" filled="false" stroked="true" strokeweight=".069750pt" strokecolor="#000000">
                <v:path arrowok="t"/>
                <v:stroke dashstyle="dash"/>
              </v:shape>
            </v:group>
            <v:group style="position:absolute;left:5085;top:1294;width:2;height:23" coordorigin="5085,1294" coordsize="2,23">
              <v:shape style="position:absolute;left:5085;top:1294;width:2;height:23" coordorigin="5085,1294" coordsize="0,23" path="m5085,1316l5085,1294e" filled="false" stroked="true" strokeweight=".069750pt" strokecolor="#000000">
                <v:path arrowok="t"/>
                <v:stroke dashstyle="dash"/>
              </v:shape>
            </v:group>
            <v:group style="position:absolute;left:5409;top:1294;width:2;height:23" coordorigin="5409,1294" coordsize="2,23">
              <v:shape style="position:absolute;left:5409;top:1294;width:2;height:23" coordorigin="5409,1294" coordsize="0,23" path="m5409,1316l5409,1294e" filled="false" stroked="true" strokeweight=".069750pt" strokecolor="#000000">
                <v:path arrowok="t"/>
                <v:stroke dashstyle="dash"/>
              </v:shape>
            </v:group>
            <v:group style="position:absolute;left:5732;top:-92;width:2;height:1409" coordorigin="5732,-92" coordsize="2,1409">
              <v:shape style="position:absolute;left:5732;top:-92;width:2;height:1409" coordorigin="5732,-92" coordsize="0,1409" path="m5732,1316l5732,-92,5732,-92e" filled="false" stroked="true" strokeweight=".069750pt" strokecolor="#000000">
                <v:path arrowok="t"/>
                <v:stroke dashstyle="dash"/>
              </v:shape>
            </v:group>
            <v:group style="position:absolute;left:4083;top:1290;width:1812;height:2" coordorigin="4083,1290" coordsize="1812,2">
              <v:shape style="position:absolute;left:4083;top:1290;width:1812;height:2" coordorigin="4083,1290" coordsize="1812,0" path="m4083,1290l5894,1290,5894,1290e" filled="false" stroked="true" strokeweight=".07368pt" strokecolor="#000000">
                <v:path arrowok="t"/>
                <v:stroke dashstyle="dash"/>
              </v:shape>
            </v:group>
            <v:group style="position:absolute;left:5618;top:1039;width:276;height:2" coordorigin="5618,1039" coordsize="276,2">
              <v:shape style="position:absolute;left:5618;top:1039;width:276;height:2" coordorigin="5618,1039" coordsize="276,0" path="m5618,1039l5894,1039e" filled="false" stroked="true" strokeweight=".07368pt" strokecolor="#000000">
                <v:path arrowok="t"/>
                <v:stroke dashstyle="dash"/>
              </v:shape>
            </v:group>
            <v:group style="position:absolute;left:4083;top:1039;width:21;height:2" coordorigin="4083,1039" coordsize="21,2">
              <v:shape style="position:absolute;left:4083;top:1039;width:21;height:2" coordorigin="4083,1039" coordsize="21,0" path="m4083,1039l4104,1039e" filled="false" stroked="true" strokeweight=".07368pt" strokecolor="#000000">
                <v:path arrowok="t"/>
                <v:stroke dashstyle="dash"/>
              </v:shape>
            </v:group>
            <v:group style="position:absolute;left:5912;top:1030;width:2;height:2" coordorigin="5912,1030" coordsize="2,2">
              <v:shape style="position:absolute;left:5912;top:1030;width:2;height:2" coordorigin="5912,1030" coordsize="0,0" path="m5912,1030l5912,1030e" filled="false" stroked="true" strokeweight=".07368pt" strokecolor="#000000">
                <v:path arrowok="t"/>
                <v:stroke dashstyle="dash"/>
              </v:shape>
            </v:group>
            <v:group style="position:absolute;left:4438;top:-92;width:2;height:952" coordorigin="4438,-92" coordsize="2,952">
              <v:shape style="position:absolute;left:4438;top:-92;width:2;height:952" coordorigin="4438,-92" coordsize="0,952" path="m4438,859l4438,-92e" filled="false" stroked="true" strokeweight=".069750pt" strokecolor="#000000">
                <v:path arrowok="t"/>
                <v:stroke dashstyle="dash"/>
              </v:shape>
            </v:group>
            <v:group style="position:absolute;left:4762;top:-92;width:2;height:952" coordorigin="4762,-92" coordsize="2,952">
              <v:shape style="position:absolute;left:4762;top:-92;width:2;height:952" coordorigin="4762,-92" coordsize="0,952" path="m4762,859l4762,-92e" filled="false" stroked="true" strokeweight=".069750pt" strokecolor="#000000">
                <v:path arrowok="t"/>
                <v:stroke dashstyle="dash"/>
              </v:shape>
            </v:group>
            <v:group style="position:absolute;left:5085;top:-92;width:2;height:952" coordorigin="5085,-92" coordsize="2,952">
              <v:shape style="position:absolute;left:5085;top:-92;width:2;height:952" coordorigin="5085,-92" coordsize="0,952" path="m5085,859l5085,-92e" filled="false" stroked="true" strokeweight=".069750pt" strokecolor="#000000">
                <v:path arrowok="t"/>
                <v:stroke dashstyle="dash"/>
              </v:shape>
            </v:group>
            <v:group style="position:absolute;left:5409;top:-92;width:2;height:952" coordorigin="5409,-92" coordsize="2,952">
              <v:shape style="position:absolute;left:5409;top:-92;width:2;height:952" coordorigin="5409,-92" coordsize="0,952" path="m5409,859l5409,-92e" filled="false" stroked="true" strokeweight=".069750pt" strokecolor="#000000">
                <v:path arrowok="t"/>
                <v:stroke dashstyle="dash"/>
              </v:shape>
            </v:group>
            <v:group style="position:absolute;left:4083;top:787;width:1812;height:2" coordorigin="4083,787" coordsize="1812,2">
              <v:shape style="position:absolute;left:4083;top:787;width:1812;height:2" coordorigin="4083,787" coordsize="1812,0" path="m4083,787l5894,787e" filled="false" stroked="true" strokeweight=".07368pt" strokecolor="#000000">
                <v:path arrowok="t"/>
                <v:stroke dashstyle="dash"/>
              </v:shape>
            </v:group>
            <v:group style="position:absolute;left:5912;top:779;width:2;height:2" coordorigin="5912,779" coordsize="2,2">
              <v:shape style="position:absolute;left:5912;top:779;width:2;height:2" coordorigin="5912,779" coordsize="0,0" path="m5912,779l5912,779e" filled="false" stroked="true" strokeweight=".07368pt" strokecolor="#000000">
                <v:path arrowok="t"/>
                <v:stroke dashstyle="dash"/>
              </v:shape>
            </v:group>
            <v:group style="position:absolute;left:4083;top:536;width:1812;height:2" coordorigin="4083,536" coordsize="1812,2">
              <v:shape style="position:absolute;left:4083;top:536;width:1812;height:2" coordorigin="4083,536" coordsize="1812,0" path="m4083,536l5894,536e" filled="false" stroked="true" strokeweight=".07368pt" strokecolor="#000000">
                <v:path arrowok="t"/>
                <v:stroke dashstyle="dash"/>
              </v:shape>
            </v:group>
            <v:group style="position:absolute;left:5912;top:527;width:2;height:2" coordorigin="5912,527" coordsize="2,2">
              <v:shape style="position:absolute;left:5912;top:527;width:2;height:2" coordorigin="5912,527" coordsize="0,0" path="m5912,527l5912,527e" filled="false" stroked="true" strokeweight=".07368pt" strokecolor="#000000">
                <v:path arrowok="t"/>
                <v:stroke dashstyle="dash"/>
              </v:shape>
            </v:group>
            <v:group style="position:absolute;left:4083;top:285;width:1812;height:2" coordorigin="4083,285" coordsize="1812,2">
              <v:shape style="position:absolute;left:4083;top:285;width:1812;height:2" coordorigin="4083,285" coordsize="1812,0" path="m4083,285l5894,285e" filled="false" stroked="true" strokeweight=".07368pt" strokecolor="#000000">
                <v:path arrowok="t"/>
                <v:stroke dashstyle="dash"/>
              </v:shape>
            </v:group>
            <v:group style="position:absolute;left:5912;top:276;width:2;height:2" coordorigin="5912,276" coordsize="2,2">
              <v:shape style="position:absolute;left:5912;top:276;width:2;height:2" coordorigin="5912,276" coordsize="0,0" path="m5912,276l5912,276e" filled="false" stroked="true" strokeweight=".07368pt" strokecolor="#000000">
                <v:path arrowok="t"/>
                <v:stroke dashstyle="dash"/>
              </v:shape>
            </v:group>
            <v:group style="position:absolute;left:4083;top:33;width:1812;height:2" coordorigin="4083,33" coordsize="1812,2">
              <v:shape style="position:absolute;left:4083;top:33;width:1812;height:2" coordorigin="4083,33" coordsize="1812,0" path="m4083,33l5894,33e" filled="false" stroked="true" strokeweight=".07368pt" strokecolor="#000000">
                <v:path arrowok="t"/>
                <v:stroke dashstyle="dash"/>
              </v:shape>
            </v:group>
            <v:group style="position:absolute;left:5912;top:24;width:2;height:2" coordorigin="5912,24" coordsize="2,2">
              <v:shape style="position:absolute;left:5912;top:24;width:2;height:2" coordorigin="5912,24" coordsize="0,0" path="m5912,24l5912,24e" filled="false" stroked="true" strokeweight=".07368pt" strokecolor="#000000">
                <v:path arrowok="t"/>
                <v:stroke dashstyle="dash"/>
              </v:shape>
            </v:group>
            <v:group style="position:absolute;left:4083;top:1316;width:1812;height:2" coordorigin="4083,1316" coordsize="1812,2">
              <v:shape style="position:absolute;left:4083;top:1316;width:1812;height:2" coordorigin="4083,1316" coordsize="1812,0" path="m4083,1316l5894,1316e" filled="false" stroked="true" strokeweight=".110041pt" strokecolor="#000000">
                <v:path arrowok="t"/>
              </v:shape>
            </v:group>
            <v:group style="position:absolute;left:4083;top:-92;width:1812;height:2" coordorigin="4083,-92" coordsize="1812,2">
              <v:shape style="position:absolute;left:4083;top:-92;width:1812;height:2" coordorigin="4083,-92" coordsize="1812,0" path="m4083,-92l5894,-92e" filled="false" stroked="true" strokeweight=".110041pt" strokecolor="#000000">
                <v:path arrowok="t"/>
              </v:shape>
            </v:group>
            <v:group style="position:absolute;left:4083;top:-92;width:2;height:1409" coordorigin="4083,-92" coordsize="2,1409">
              <v:shape style="position:absolute;left:4083;top:-92;width:2;height:1409" coordorigin="4083,-92" coordsize="0,1409" path="m4083,1316l4083,-92e" filled="false" stroked="true" strokeweight=".104172pt" strokecolor="#000000">
                <v:path arrowok="t"/>
              </v:shape>
            </v:group>
            <v:group style="position:absolute;left:5894;top:-92;width:2;height:1409" coordorigin="5894,-92" coordsize="2,1409">
              <v:shape style="position:absolute;left:5894;top:-92;width:2;height:1409" coordorigin="5894,-92" coordsize="0,1409" path="m5894,1316l5894,-92e" filled="false" stroked="true" strokeweight=".104172pt" strokecolor="#000000">
                <v:path arrowok="t"/>
              </v:shape>
            </v:group>
            <v:group style="position:absolute;left:4083;top:1316;width:1812;height:2" coordorigin="4083,1316" coordsize="1812,2">
              <v:shape style="position:absolute;left:4083;top:1316;width:1812;height:2" coordorigin="4083,1316" coordsize="1812,0" path="m4083,1316l5894,1316e" filled="false" stroked="true" strokeweight=".110041pt" strokecolor="#000000">
                <v:path arrowok="t"/>
              </v:shape>
            </v:group>
            <v:group style="position:absolute;left:4083;top:-92;width:2;height:1409" coordorigin="4083,-92" coordsize="2,1409">
              <v:shape style="position:absolute;left:4083;top:-92;width:2;height:1409" coordorigin="4083,-92" coordsize="0,1409" path="m4083,1316l4083,-92e" filled="false" stroked="true" strokeweight=".104172pt" strokecolor="#000000">
                <v:path arrowok="t"/>
              </v:shape>
            </v:group>
            <v:group style="position:absolute;left:4115;top:-92;width:2;height:20" coordorigin="4115,-92" coordsize="2,20">
              <v:shape style="position:absolute;left:4115;top:-92;width:2;height:20" coordorigin="4115,-92" coordsize="0,20" path="m4115,-92l4115,-73e" filled="false" stroked="true" strokeweight=".104172pt" strokecolor="#000000">
                <v:path arrowok="t"/>
              </v:shape>
            </v:group>
            <v:group style="position:absolute;left:4438;top:1297;width:2;height:20" coordorigin="4438,1297" coordsize="2,20">
              <v:shape style="position:absolute;left:4438;top:1297;width:2;height:20" coordorigin="4438,1297" coordsize="0,20" path="m4438,1316l4438,1297e" filled="false" stroked="true" strokeweight=".104172pt" strokecolor="#000000">
                <v:path arrowok="t"/>
              </v:shape>
            </v:group>
            <v:group style="position:absolute;left:4438;top:-92;width:2;height:20" coordorigin="4438,-92" coordsize="2,20">
              <v:shape style="position:absolute;left:4438;top:-92;width:2;height:20" coordorigin="4438,-92" coordsize="0,20" path="m4438,-92l4438,-73e" filled="false" stroked="true" strokeweight=".104172pt" strokecolor="#000000">
                <v:path arrowok="t"/>
              </v:shape>
            </v:group>
            <v:group style="position:absolute;left:4762;top:1297;width:2;height:20" coordorigin="4762,1297" coordsize="2,20">
              <v:shape style="position:absolute;left:4762;top:1297;width:2;height:20" coordorigin="4762,1297" coordsize="0,20" path="m4762,1316l4762,1297e" filled="false" stroked="true" strokeweight=".104172pt" strokecolor="#000000">
                <v:path arrowok="t"/>
              </v:shape>
            </v:group>
            <v:group style="position:absolute;left:4762;top:-92;width:2;height:20" coordorigin="4762,-92" coordsize="2,20">
              <v:shape style="position:absolute;left:4762;top:-92;width:2;height:20" coordorigin="4762,-92" coordsize="0,20" path="m4762,-92l4762,-73e" filled="false" stroked="true" strokeweight=".104172pt" strokecolor="#000000">
                <v:path arrowok="t"/>
              </v:shape>
            </v:group>
            <v:group style="position:absolute;left:5085;top:1297;width:2;height:20" coordorigin="5085,1297" coordsize="2,20">
              <v:shape style="position:absolute;left:5085;top:1297;width:2;height:20" coordorigin="5085,1297" coordsize="0,20" path="m5085,1316l5085,1297e" filled="false" stroked="true" strokeweight=".104172pt" strokecolor="#000000">
                <v:path arrowok="t"/>
              </v:shape>
            </v:group>
            <v:group style="position:absolute;left:5085;top:-92;width:2;height:20" coordorigin="5085,-92" coordsize="2,20">
              <v:shape style="position:absolute;left:5085;top:-92;width:2;height:20" coordorigin="5085,-92" coordsize="0,20" path="m5085,-92l5085,-73e" filled="false" stroked="true" strokeweight=".104172pt" strokecolor="#000000">
                <v:path arrowok="t"/>
              </v:shape>
            </v:group>
            <v:group style="position:absolute;left:5409;top:1297;width:2;height:20" coordorigin="5409,1297" coordsize="2,20">
              <v:shape style="position:absolute;left:5409;top:1297;width:2;height:20" coordorigin="5409,1297" coordsize="0,20" path="m5409,1316l5409,1297e" filled="false" stroked="true" strokeweight=".104172pt" strokecolor="#000000">
                <v:path arrowok="t"/>
              </v:shape>
            </v:group>
            <v:group style="position:absolute;left:5409;top:-92;width:2;height:20" coordorigin="5409,-92" coordsize="2,20">
              <v:shape style="position:absolute;left:5409;top:-92;width:2;height:20" coordorigin="5409,-92" coordsize="0,20" path="m5409,-92l5409,-73e" filled="false" stroked="true" strokeweight=".104172pt" strokecolor="#000000">
                <v:path arrowok="t"/>
              </v:shape>
            </v:group>
            <v:group style="position:absolute;left:5732;top:1297;width:2;height:20" coordorigin="5732,1297" coordsize="2,20">
              <v:shape style="position:absolute;left:5732;top:1297;width:2;height:20" coordorigin="5732,1297" coordsize="0,20" path="m5732,1316l5732,1297e" filled="false" stroked="true" strokeweight=".104172pt" strokecolor="#000000">
                <v:path arrowok="t"/>
              </v:shape>
            </v:group>
            <v:group style="position:absolute;left:5732;top:-92;width:2;height:20" coordorigin="5732,-92" coordsize="2,20">
              <v:shape style="position:absolute;left:5732;top:-92;width:2;height:20" coordorigin="5732,-92" coordsize="0,20" path="m5732,-92l5732,-73e" filled="false" stroked="true" strokeweight=".104172pt" strokecolor="#000000">
                <v:path arrowok="t"/>
              </v:shape>
            </v:group>
            <v:group style="position:absolute;left:4083;top:1290;width:19;height:2" coordorigin="4083,1290" coordsize="19,2">
              <v:shape style="position:absolute;left:4083;top:1290;width:19;height:2" coordorigin="4083,1290" coordsize="19,0" path="m4083,1290l4101,1290e" filled="false" stroked="true" strokeweight=".110041pt" strokecolor="#000000">
                <v:path arrowok="t"/>
              </v:shape>
            </v:group>
            <v:group style="position:absolute;left:5876;top:1290;width:19;height:2" coordorigin="5876,1290" coordsize="19,2">
              <v:shape style="position:absolute;left:5876;top:1290;width:19;height:2" coordorigin="5876,1290" coordsize="19,0" path="m5894,1290l5876,1290e" filled="false" stroked="true" strokeweight=".110041pt" strokecolor="#000000">
                <v:path arrowok="t"/>
              </v:shape>
            </v:group>
            <v:group style="position:absolute;left:4083;top:1039;width:19;height:2" coordorigin="4083,1039" coordsize="19,2">
              <v:shape style="position:absolute;left:4083;top:1039;width:19;height:2" coordorigin="4083,1039" coordsize="19,0" path="m4083,1039l4101,1039e" filled="false" stroked="true" strokeweight=".110041pt" strokecolor="#000000">
                <v:path arrowok="t"/>
              </v:shape>
            </v:group>
            <v:group style="position:absolute;left:5876;top:1039;width:19;height:2" coordorigin="5876,1039" coordsize="19,2">
              <v:shape style="position:absolute;left:5876;top:1039;width:19;height:2" coordorigin="5876,1039" coordsize="19,0" path="m5894,1039l5876,1039e" filled="false" stroked="true" strokeweight=".110041pt" strokecolor="#000000">
                <v:path arrowok="t"/>
              </v:shape>
            </v:group>
            <v:group style="position:absolute;left:4083;top:787;width:19;height:2" coordorigin="4083,787" coordsize="19,2">
              <v:shape style="position:absolute;left:4083;top:787;width:19;height:2" coordorigin="4083,787" coordsize="19,0" path="m4083,787l4101,787e" filled="false" stroked="true" strokeweight=".110041pt" strokecolor="#000000">
                <v:path arrowok="t"/>
              </v:shape>
            </v:group>
            <v:group style="position:absolute;left:5876;top:787;width:19;height:2" coordorigin="5876,787" coordsize="19,2">
              <v:shape style="position:absolute;left:5876;top:787;width:19;height:2" coordorigin="5876,787" coordsize="19,0" path="m5894,787l5876,787e" filled="false" stroked="true" strokeweight=".110041pt" strokecolor="#000000">
                <v:path arrowok="t"/>
              </v:shape>
            </v:group>
            <v:group style="position:absolute;left:4083;top:536;width:19;height:2" coordorigin="4083,536" coordsize="19,2">
              <v:shape style="position:absolute;left:4083;top:536;width:19;height:2" coordorigin="4083,536" coordsize="19,0" path="m4083,536l4101,536e" filled="false" stroked="true" strokeweight=".110041pt" strokecolor="#000000">
                <v:path arrowok="t"/>
              </v:shape>
            </v:group>
            <v:group style="position:absolute;left:5876;top:536;width:19;height:2" coordorigin="5876,536" coordsize="19,2">
              <v:shape style="position:absolute;left:5876;top:536;width:19;height:2" coordorigin="5876,536" coordsize="19,0" path="m5894,536l5876,536e" filled="false" stroked="true" strokeweight=".110041pt" strokecolor="#000000">
                <v:path arrowok="t"/>
              </v:shape>
            </v:group>
            <v:group style="position:absolute;left:4083;top:285;width:19;height:2" coordorigin="4083,285" coordsize="19,2">
              <v:shape style="position:absolute;left:4083;top:285;width:19;height:2" coordorigin="4083,285" coordsize="19,0" path="m4083,285l4101,285e" filled="false" stroked="true" strokeweight=".110041pt" strokecolor="#000000">
                <v:path arrowok="t"/>
              </v:shape>
            </v:group>
            <v:group style="position:absolute;left:5876;top:285;width:19;height:2" coordorigin="5876,285" coordsize="19,2">
              <v:shape style="position:absolute;left:5876;top:285;width:19;height:2" coordorigin="5876,285" coordsize="19,0" path="m5894,285l5876,285e" filled="false" stroked="true" strokeweight=".110041pt" strokecolor="#000000">
                <v:path arrowok="t"/>
              </v:shape>
            </v:group>
            <v:group style="position:absolute;left:4083;top:33;width:19;height:2" coordorigin="4083,33" coordsize="19,2">
              <v:shape style="position:absolute;left:4083;top:33;width:19;height:2" coordorigin="4083,33" coordsize="19,0" path="m4083,33l4101,33e" filled="false" stroked="true" strokeweight=".110041pt" strokecolor="#000000">
                <v:path arrowok="t"/>
              </v:shape>
            </v:group>
            <v:group style="position:absolute;left:5876;top:33;width:19;height:2" coordorigin="5876,33" coordsize="19,2">
              <v:shape style="position:absolute;left:5876;top:33;width:19;height:2" coordorigin="5876,33" coordsize="19,0" path="m5894,33l5876,33e" filled="false" stroked="true" strokeweight=".110041pt" strokecolor="#000000">
                <v:path arrowok="t"/>
              </v:shape>
            </v:group>
            <v:group style="position:absolute;left:4083;top:1316;width:1812;height:2" coordorigin="4083,1316" coordsize="1812,2">
              <v:shape style="position:absolute;left:4083;top:1316;width:1812;height:2" coordorigin="4083,1316" coordsize="1812,0" path="m4083,1316l5894,1316e" filled="false" stroked="true" strokeweight=".110041pt" strokecolor="#000000">
                <v:path arrowok="t"/>
              </v:shape>
            </v:group>
            <v:group style="position:absolute;left:4083;top:-92;width:1812;height:2" coordorigin="4083,-92" coordsize="1812,2">
              <v:shape style="position:absolute;left:4083;top:-92;width:1812;height:2" coordorigin="4083,-92" coordsize="1812,0" path="m4083,-92l5894,-92e" filled="false" stroked="true" strokeweight=".110041pt" strokecolor="#000000">
                <v:path arrowok="t"/>
              </v:shape>
            </v:group>
            <v:group style="position:absolute;left:4083;top:-92;width:2;height:1409" coordorigin="4083,-92" coordsize="2,1409">
              <v:shape style="position:absolute;left:4083;top:-92;width:2;height:1409" coordorigin="4083,-92" coordsize="0,1409" path="m4083,1316l4083,-92e" filled="false" stroked="true" strokeweight=".104172pt" strokecolor="#000000">
                <v:path arrowok="t"/>
              </v:shape>
            </v:group>
            <v:group style="position:absolute;left:5894;top:-92;width:2;height:1409" coordorigin="5894,-92" coordsize="2,1409">
              <v:shape style="position:absolute;left:5894;top:-92;width:2;height:1409" coordorigin="5894,-92" coordsize="0,1409" path="m5894,1316l5894,-92e" filled="false" stroked="true" strokeweight=".104172pt" strokecolor="#000000">
                <v:path arrowok="t"/>
              </v:shape>
            </v:group>
            <v:group style="position:absolute;left:4298;top:214;width:1291;height:497" coordorigin="4298,214" coordsize="1291,497">
              <v:shape style="position:absolute;left:4298;top:214;width:1291;height:497" coordorigin="4298,214" coordsize="1291,497" path="m4298,214l4752,387,5203,518,5491,625,5541,685,5589,710e" filled="false" stroked="true" strokeweight=".439045pt" strokecolor="#0000ff">
                <v:path arrowok="t"/>
              </v:shape>
            </v:group>
            <v:group style="position:absolute;left:4281;top:196;width:34;height:36" coordorigin="4281,196" coordsize="34,36">
              <v:shape style="position:absolute;left:4281;top:196;width:34;height:36" coordorigin="4281,196" coordsize="34,36" path="m4314,214l4314,224,4307,231,4298,231,4288,231,4281,224,4281,214,4281,204,4288,196,4298,196,4307,196,4314,204,4314,214e" filled="false" stroked="true" strokeweight=".42963pt" strokecolor="#0000ff">
                <v:path arrowok="t"/>
              </v:shape>
            </v:group>
            <v:group style="position:absolute;left:4736;top:370;width:34;height:36" coordorigin="4736,370" coordsize="34,36">
              <v:shape style="position:absolute;left:4736;top:370;width:34;height:36" coordorigin="4736,370" coordsize="34,36" path="m4769,387l4769,397,4762,405,4752,405,4743,405,4736,397,4736,387,4736,378,4743,370,4752,370,4762,370,4769,378,4769,387e" filled="false" stroked="true" strokeweight=".429636pt" strokecolor="#0000ff">
                <v:path arrowok="t"/>
              </v:shape>
            </v:group>
            <v:group style="position:absolute;left:5186;top:501;width:34;height:36" coordorigin="5186,501" coordsize="34,36">
              <v:shape style="position:absolute;left:5186;top:501;width:34;height:36" coordorigin="5186,501" coordsize="34,36" path="m5220,518l5220,528,5212,536,5203,536,5194,536,5186,528,5186,518,5186,509,5194,501,5203,501,5212,501,5220,509,5220,518e" filled="false" stroked="true" strokeweight=".42963pt" strokecolor="#0000ff">
                <v:path arrowok="t"/>
              </v:shape>
            </v:group>
            <v:group style="position:absolute;left:5474;top:607;width:34;height:36" coordorigin="5474,607" coordsize="34,36">
              <v:shape style="position:absolute;left:5474;top:607;width:34;height:36" coordorigin="5474,607" coordsize="34,36" path="m5508,625l5508,635,5500,642,5491,642,5482,642,5474,635,5474,625,5474,615,5482,607,5491,607,5500,607,5508,615,5508,625e" filled="false" stroked="true" strokeweight=".429636pt" strokecolor="#0000ff">
                <v:path arrowok="t"/>
              </v:shape>
            </v:group>
            <v:group style="position:absolute;left:5524;top:667;width:34;height:36" coordorigin="5524,667" coordsize="34,36">
              <v:shape style="position:absolute;left:5524;top:667;width:34;height:36" coordorigin="5524,667" coordsize="34,36" path="m5557,685l5557,695,5550,702,5541,702,5531,702,5524,695,5524,685,5524,675,5531,667,5541,667,5550,667,5557,675,5557,685e" filled="false" stroked="true" strokeweight=".429636pt" strokecolor="#0000ff">
                <v:path arrowok="t"/>
              </v:shape>
            </v:group>
            <v:group style="position:absolute;left:5572;top:692;width:34;height:36" coordorigin="5572,692" coordsize="34,36">
              <v:shape style="position:absolute;left:5572;top:692;width:34;height:36" coordorigin="5572,692" coordsize="34,36" path="m5605,710l5605,720,5598,727,5589,727,5579,727,5572,720,5572,710,5572,700,5579,692,5589,692,5598,692,5605,700,5605,710e" filled="false" stroked="true" strokeweight=".429636pt" strokecolor="#0000ff">
                <v:path arrowok="t"/>
              </v:shape>
            </v:group>
            <v:group style="position:absolute;left:4337;top:153;width:1326;height:429" coordorigin="4337,153" coordsize="1326,429">
              <v:shape style="position:absolute;left:4337;top:153;width:1326;height:429" coordorigin="4337,153" coordsize="1326,429" path="m4337,153l4877,295,5232,405,5575,532,5650,568,5663,582e" filled="false" stroked="true" strokeweight=".439844pt" strokecolor="#ff00ff">
                <v:path arrowok="t"/>
                <v:stroke dashstyle="dash"/>
              </v:shape>
            </v:group>
            <v:group style="position:absolute;left:4320;top:153;width:35;height:2" coordorigin="4320,153" coordsize="35,2">
              <v:shape style="position:absolute;left:4320;top:153;width:35;height:2" coordorigin="4320,153" coordsize="35,0" path="m4320,153l4355,153e" filled="false" stroked="true" strokeweight="1.84008pt" strokecolor="#ff00ff">
                <v:path arrowok="t"/>
              </v:shape>
            </v:group>
            <v:group style="position:absolute;left:4860;top:295;width:35;height:2" coordorigin="4860,295" coordsize="35,2">
              <v:shape style="position:absolute;left:4860;top:295;width:35;height:2" coordorigin="4860,295" coordsize="35,0" path="m4860,295l4895,295e" filled="false" stroked="true" strokeweight="1.84008pt" strokecolor="#ff00ff">
                <v:path arrowok="t"/>
              </v:shape>
            </v:group>
            <v:group style="position:absolute;left:5215;top:405;width:35;height:2" coordorigin="5215,405" coordsize="35,2">
              <v:shape style="position:absolute;left:5215;top:405;width:35;height:2" coordorigin="5215,405" coordsize="35,0" path="m5215,405l5249,405e" filled="false" stroked="true" strokeweight="1.84008pt" strokecolor="#ff00ff">
                <v:path arrowok="t"/>
              </v:shape>
            </v:group>
            <v:group style="position:absolute;left:5558;top:532;width:35;height:2" coordorigin="5558,532" coordsize="35,2">
              <v:shape style="position:absolute;left:5558;top:532;width:35;height:2" coordorigin="5558,532" coordsize="35,0" path="m5558,532l5593,532e" filled="false" stroked="true" strokeweight="1.84008pt" strokecolor="#ff00ff">
                <v:path arrowok="t"/>
              </v:shape>
            </v:group>
            <v:group style="position:absolute;left:5632;top:568;width:35;height:2" coordorigin="5632,568" coordsize="35,2">
              <v:shape style="position:absolute;left:5632;top:568;width:35;height:2" coordorigin="5632,568" coordsize="35,0" path="m5632,568l5667,568e" filled="false" stroked="true" strokeweight="1.84008pt" strokecolor="#ff00ff">
                <v:path arrowok="t"/>
              </v:shape>
            </v:group>
            <v:group style="position:absolute;left:5645;top:582;width:35;height:2" coordorigin="5645,582" coordsize="35,2">
              <v:shape style="position:absolute;left:5645;top:582;width:35;height:2" coordorigin="5645,582" coordsize="35,0" path="m5645,582l5680,582e" filled="false" stroked="true" strokeweight="1.84008pt" strokecolor="#ff00ff">
                <v:path arrowok="t"/>
              </v:shape>
            </v:group>
            <v:group style="position:absolute;left:5439;top:44;width:209;height:36" coordorigin="5439,44" coordsize="209,36">
              <v:shape style="position:absolute;left:5439;top:44;width:209;height:36" coordorigin="5439,44" coordsize="209,36" path="m5439,44l5506,51,5513,47,5623,72,5635,79,5648,76e" filled="false" stroked="true" strokeweight=".441422pt" strokecolor="#ff0000">
                <v:path arrowok="t"/>
              </v:shape>
            </v:group>
            <v:group style="position:absolute;left:5427;top:32;width:23;height:25" coordorigin="5427,32" coordsize="23,25">
              <v:shape style="position:absolute;left:5427;top:32;width:23;height:25" coordorigin="5427,32" coordsize="23,25" path="m5427,32l5450,56e" filled="false" stroked="true" strokeweight=".429643pt" strokecolor="#ff0000">
                <v:path arrowok="t"/>
              </v:shape>
            </v:group>
            <v:group style="position:absolute;left:5427;top:32;width:23;height:25" coordorigin="5427,32" coordsize="23,25">
              <v:shape style="position:absolute;left:5427;top:32;width:23;height:25" coordorigin="5427,32" coordsize="23,25" path="m5450,32l5427,56e" filled="false" stroked="true" strokeweight=".429652pt" strokecolor="#ff0000">
                <v:path arrowok="t"/>
              </v:shape>
            </v:group>
            <v:group style="position:absolute;left:5494;top:39;width:23;height:25" coordorigin="5494,39" coordsize="23,25">
              <v:shape style="position:absolute;left:5494;top:39;width:23;height:25" coordorigin="5494,39" coordsize="23,25" path="m5494,39l5517,63e" filled="false" stroked="true" strokeweight=".429633pt" strokecolor="#ff0000">
                <v:path arrowok="t"/>
              </v:shape>
            </v:group>
            <v:group style="position:absolute;left:5494;top:39;width:23;height:25" coordorigin="5494,39" coordsize="23,25">
              <v:shape style="position:absolute;left:5494;top:39;width:23;height:25" coordorigin="5494,39" coordsize="23,25" path="m5517,39l5494,63e" filled="false" stroked="true" strokeweight=".429643pt" strokecolor="#ff0000">
                <v:path arrowok="t"/>
              </v:shape>
            </v:group>
            <v:group style="position:absolute;left:5502;top:35;width:23;height:25" coordorigin="5502,35" coordsize="23,25">
              <v:shape style="position:absolute;left:5502;top:35;width:23;height:25" coordorigin="5502,35" coordsize="23,25" path="m5502,35l5525,60e" filled="false" stroked="true" strokeweight=".429633pt" strokecolor="#ff0000">
                <v:path arrowok="t"/>
              </v:shape>
            </v:group>
            <v:group style="position:absolute;left:5502;top:35;width:23;height:25" coordorigin="5502,35" coordsize="23,25">
              <v:shape style="position:absolute;left:5502;top:35;width:23;height:25" coordorigin="5502,35" coordsize="23,25" path="m5525,35l5502,60e" filled="false" stroked="true" strokeweight=".429643pt" strokecolor="#ff0000">
                <v:path arrowok="t"/>
              </v:shape>
            </v:group>
            <v:group style="position:absolute;left:5611;top:60;width:23;height:25" coordorigin="5611,60" coordsize="23,25">
              <v:shape style="position:absolute;left:5611;top:60;width:23;height:25" coordorigin="5611,60" coordsize="23,25" path="m5611,60l5634,84e" filled="false" stroked="true" strokeweight=".429624pt" strokecolor="#ff0000">
                <v:path arrowok="t"/>
              </v:shape>
            </v:group>
            <v:group style="position:absolute;left:5611;top:60;width:23;height:25" coordorigin="5611,60" coordsize="23,25">
              <v:shape style="position:absolute;left:5611;top:60;width:23;height:25" coordorigin="5611,60" coordsize="23,25" path="m5634,60l5611,84e" filled="false" stroked="true" strokeweight=".429633pt" strokecolor="#ff0000">
                <v:path arrowok="t"/>
              </v:shape>
            </v:group>
            <v:group style="position:absolute;left:5623;top:67;width:23;height:25" coordorigin="5623,67" coordsize="23,25">
              <v:shape style="position:absolute;left:5623;top:67;width:23;height:25" coordorigin="5623,67" coordsize="23,25" path="m5623,67l5646,91e" filled="false" stroked="true" strokeweight=".429643pt" strokecolor="#ff0000">
                <v:path arrowok="t"/>
              </v:shape>
            </v:group>
            <v:group style="position:absolute;left:5623;top:67;width:23;height:25" coordorigin="5623,67" coordsize="23,25">
              <v:shape style="position:absolute;left:5623;top:67;width:23;height:25" coordorigin="5623,67" coordsize="23,25" path="m5646,67l5623,91e" filled="false" stroked="true" strokeweight=".429652pt" strokecolor="#ff0000">
                <v:path arrowok="t"/>
              </v:shape>
            </v:group>
            <v:group style="position:absolute;left:5636;top:64;width:23;height:25" coordorigin="5636,64" coordsize="23,25">
              <v:shape style="position:absolute;left:5636;top:64;width:23;height:25" coordorigin="5636,64" coordsize="23,25" path="m5636,64l5659,88e" filled="false" stroked="true" strokeweight=".429652pt" strokecolor="#ff0000">
                <v:path arrowok="t"/>
              </v:shape>
            </v:group>
            <v:group style="position:absolute;left:5636;top:64;width:23;height:25" coordorigin="5636,64" coordsize="23,25">
              <v:shape style="position:absolute;left:5636;top:64;width:23;height:25" coordorigin="5636,64" coordsize="23,25" path="m5659,64l5636,88e" filled="false" stroked="true" strokeweight=".429652pt" strokecolor="#ff0000">
                <v:path arrowok="t"/>
              </v:shape>
            </v:group>
            <v:group style="position:absolute;left:5393;top:37;width:247;height:39" coordorigin="5393,37" coordsize="247,39">
              <v:shape style="position:absolute;left:5393;top:37;width:247;height:39" coordorigin="5393,37" coordsize="247,39" path="m5393,37l5415,44,5502,51,5627,68,5627,76,5639,72e" filled="false" stroked="true" strokeweight=".441502pt" strokecolor="#000000">
                <v:path arrowok="t"/>
              </v:shape>
            </v:group>
            <v:group style="position:absolute;left:5376;top:14;width:34;height:47" coordorigin="5376,14" coordsize="34,47">
              <v:shape style="position:absolute;left:5376;top:14;width:34;height:47" coordorigin="5376,14" coordsize="34,47" path="m5393,60l5410,37,5393,14,5376,37,5393,60xe" filled="false" stroked="true" strokeweight=".426567pt" strokecolor="#000000">
                <v:path arrowok="t"/>
              </v:shape>
            </v:group>
            <v:group style="position:absolute;left:5398;top:21;width:34;height:47" coordorigin="5398,21" coordsize="34,47">
              <v:shape style="position:absolute;left:5398;top:21;width:34;height:47" coordorigin="5398,21" coordsize="34,47" path="m5415,67l5432,44,5415,21,5398,44,5415,67xe" filled="false" stroked="true" strokeweight=".426567pt" strokecolor="#000000">
                <v:path arrowok="t"/>
              </v:shape>
            </v:group>
            <v:group style="position:absolute;left:5486;top:28;width:34;height:47" coordorigin="5486,28" coordsize="34,47">
              <v:shape style="position:absolute;left:5486;top:28;width:34;height:47" coordorigin="5486,28" coordsize="34,47" path="m5502,74l5519,51,5502,28,5486,51,5502,74xe" filled="false" stroked="true" strokeweight=".426573pt" strokecolor="#000000">
                <v:path arrowok="t"/>
              </v:shape>
            </v:group>
            <v:group style="position:absolute;left:5610;top:45;width:34;height:47" coordorigin="5610,45" coordsize="34,47">
              <v:shape style="position:absolute;left:5610;top:45;width:34;height:47" coordorigin="5610,45" coordsize="34,47" path="m5627,92l5644,68,5627,45,5610,68,5627,92xe" filled="false" stroked="true" strokeweight=".426577pt" strokecolor="#000000">
                <v:path arrowok="t"/>
              </v:shape>
            </v:group>
            <v:group style="position:absolute;left:5610;top:53;width:34;height:47" coordorigin="5610,53" coordsize="34,47">
              <v:shape style="position:absolute;left:5610;top:53;width:34;height:47" coordorigin="5610,53" coordsize="34,47" path="m5627,99l5643,76,5627,53,5610,76,5627,99xe" filled="false" stroked="true" strokeweight=".426567pt" strokecolor="#000000">
                <v:path arrowok="t"/>
              </v:shape>
            </v:group>
            <v:group style="position:absolute;left:5622;top:49;width:34;height:47" coordorigin="5622,49" coordsize="34,47">
              <v:shape style="position:absolute;left:5622;top:49;width:34;height:47" coordorigin="5622,49" coordsize="34,47" path="m5639,95l5656,72,5639,49,5622,72,5639,95xe" filled="false" stroked="true" strokeweight=".426573pt" strokecolor="#000000">
                <v:path arrowok="t"/>
              </v:shape>
            </v:group>
            <v:group style="position:absolute;left:4103;top:1294;width:1515;height:2" coordorigin="4103,1294" coordsize="1515,2">
              <v:shape style="position:absolute;left:4103;top:1294;width:1515;height:2" coordorigin="4103,1294" coordsize="1515,0" path="m4103,1294l5618,1294e" filled="false" stroked="true" strokeweight=".110041pt" strokecolor="#000000">
                <v:path arrowok="t"/>
              </v:shape>
            </v:group>
            <v:group style="position:absolute;left:4103;top:859;width:1515;height:2" coordorigin="4103,859" coordsize="1515,2">
              <v:shape style="position:absolute;left:4103;top:859;width:1515;height:2" coordorigin="4103,859" coordsize="1515,0" path="m4103,859l5618,859e" filled="false" stroked="true" strokeweight=".110041pt" strokecolor="#000000">
                <v:path arrowok="t"/>
              </v:shape>
            </v:group>
            <v:group style="position:absolute;left:5618;top:859;width:2;height:435" coordorigin="5618,859" coordsize="2,435">
              <v:shape style="position:absolute;left:5618;top:859;width:2;height:435" coordorigin="5618,859" coordsize="0,435" path="m5618,1294l5618,859e" filled="false" stroked="true" strokeweight=".104172pt" strokecolor="#000000">
                <v:path arrowok="t"/>
              </v:shape>
            </v:group>
            <v:group style="position:absolute;left:4103;top:1294;width:1515;height:2" coordorigin="4103,1294" coordsize="1515,2">
              <v:shape style="position:absolute;left:4103;top:1294;width:1515;height:2" coordorigin="4103,1294" coordsize="1515,0" path="m4103,1294l5618,1294e" filled="false" stroked="true" strokeweight=".110041pt" strokecolor="#000000">
                <v:path arrowok="t"/>
              </v:shape>
            </v:group>
            <v:group style="position:absolute;left:4103;top:1294;width:1515;height:2" coordorigin="4103,1294" coordsize="1515,2">
              <v:shape style="position:absolute;left:4103;top:1294;width:1515;height:2" coordorigin="4103,1294" coordsize="1515,0" path="m4103,1294l5618,1294e" filled="false" stroked="true" strokeweight=".110041pt" strokecolor="#000000">
                <v:path arrowok="t"/>
              </v:shape>
            </v:group>
            <v:group style="position:absolute;left:4103;top:859;width:1515;height:2" coordorigin="4103,859" coordsize="1515,2">
              <v:shape style="position:absolute;left:4103;top:859;width:1515;height:2" coordorigin="4103,859" coordsize="1515,0" path="m4103,859l5618,859e" filled="false" stroked="true" strokeweight=".110041pt" strokecolor="#000000">
                <v:path arrowok="t"/>
              </v:shape>
            </v:group>
            <v:group style="position:absolute;left:5618;top:859;width:2;height:435" coordorigin="5618,859" coordsize="2,435">
              <v:shape style="position:absolute;left:5618;top:859;width:2;height:435" coordorigin="5618,859" coordsize="0,435" path="m5618,1294l5618,859e" filled="false" stroked="true" strokeweight=".104172pt" strokecolor="#000000">
                <v:path arrowok="t"/>
              </v:shape>
            </v:group>
            <v:group style="position:absolute;left:4128;top:918;width:124;height:2" coordorigin="4128,918" coordsize="124,2">
              <v:shape style="position:absolute;left:4128;top:918;width:124;height:2" coordorigin="4128,918" coordsize="124,0" path="m4128,918l4251,918e" filled="false" stroked="true" strokeweight=".442079pt" strokecolor="#0000ff">
                <v:path arrowok="t"/>
              </v:shape>
            </v:group>
            <v:group style="position:absolute;left:4173;top:901;width:34;height:36" coordorigin="4173,901" coordsize="34,36">
              <v:shape style="position:absolute;left:4173;top:901;width:34;height:36" coordorigin="4173,901" coordsize="34,36" path="m4206,918l4206,928,4199,936,4190,936,4180,936,4173,928,4173,918,4173,909,4180,901,4190,901,4199,901,4206,909,4206,918e" filled="false" stroked="true" strokeweight=".42963pt" strokecolor="#0000ff">
                <v:path arrowok="t"/>
              </v:shape>
            </v:group>
            <v:group style="position:absolute;left:4128;top:1024;width:124;height:2" coordorigin="4128,1024" coordsize="124,2">
              <v:shape style="position:absolute;left:4128;top:1024;width:124;height:2" coordorigin="4128,1024" coordsize="124,0" path="m4128,1024l4251,1024e" filled="false" stroked="true" strokeweight=".442079pt" strokecolor="#ff00ff">
                <v:path arrowok="t"/>
                <v:stroke dashstyle="dash"/>
              </v:shape>
            </v:group>
            <v:group style="position:absolute;left:4172;top:1024;width:35;height:2" coordorigin="4172,1024" coordsize="35,2">
              <v:shape style="position:absolute;left:4172;top:1024;width:35;height:2" coordorigin="4172,1024" coordsize="35,0" path="m4172,1024l4207,1024e" filled="false" stroked="true" strokeweight="1.84008pt" strokecolor="#ff00ff">
                <v:path arrowok="t"/>
              </v:shape>
            </v:group>
            <v:group style="position:absolute;left:4128;top:1129;width:124;height:2" coordorigin="4128,1129" coordsize="124,2">
              <v:shape style="position:absolute;left:4128;top:1129;width:124;height:2" coordorigin="4128,1129" coordsize="124,0" path="m4128,1129l4251,1129e" filled="false" stroked="true" strokeweight=".442079pt" strokecolor="#ff0000">
                <v:path arrowok="t"/>
              </v:shape>
            </v:group>
            <v:group style="position:absolute;left:4178;top:1117;width:23;height:25" coordorigin="4178,1117" coordsize="23,25">
              <v:shape style="position:absolute;left:4178;top:1117;width:23;height:25" coordorigin="4178,1117" coordsize="23,25" path="m4178,1117l4201,1141e" filled="false" stroked="true" strokeweight=".429643pt" strokecolor="#ff0000">
                <v:path arrowok="t"/>
              </v:shape>
            </v:group>
            <v:group style="position:absolute;left:4178;top:1117;width:23;height:25" coordorigin="4178,1117" coordsize="23,25">
              <v:shape style="position:absolute;left:4178;top:1117;width:23;height:25" coordorigin="4178,1117" coordsize="23,25" path="m4201,1117l4178,1141e" filled="false" stroked="true" strokeweight=".429652pt" strokecolor="#ff0000">
                <v:path arrowok="t"/>
              </v:shape>
            </v:group>
            <v:group style="position:absolute;left:4173;top:1211;width:34;height:47" coordorigin="4173,1211" coordsize="34,47">
              <v:shape style="position:absolute;left:4173;top:1211;width:34;height:47" coordorigin="4173,1211" coordsize="34,47" path="m4190,1258l4206,1235,4190,1211,4173,1235,4190,1258xe" filled="false" stroked="true" strokeweight=".426567pt" strokecolor="#000000">
                <v:path arrowok="t"/>
              </v:shape>
            </v:group>
            <w10:wrap type="none"/>
          </v:group>
        </w:pict>
      </w:r>
      <w:r>
        <w:rPr>
          <w:rFonts w:ascii="Arial"/>
          <w:w w:val="97"/>
          <w:sz w:val="6"/>
        </w:rPr>
        <w:t>1</w:t>
      </w:r>
      <w:r>
        <w:rPr>
          <w:rFonts w:ascii="Arial"/>
          <w:sz w:val="6"/>
        </w:rPr>
      </w:r>
    </w:p>
    <w:p>
      <w:pPr>
        <w:spacing w:line="249" w:lineRule="auto" w:before="80"/>
        <w:ind w:left="766" w:right="0" w:hanging="338"/>
        <w:jc w:val="left"/>
        <w:rPr>
          <w:rFonts w:ascii="Arial" w:hAnsi="Arial" w:cs="Arial" w:eastAsia="Arial"/>
          <w:sz w:val="10"/>
          <w:szCs w:val="10"/>
        </w:rPr>
      </w:pPr>
      <w:r>
        <w:rPr>
          <w:w w:val="110"/>
        </w:rPr>
        <w:br w:type="column"/>
      </w:r>
      <w:r>
        <w:rPr>
          <w:rFonts w:ascii="Arial"/>
          <w:w w:val="110"/>
          <w:sz w:val="10"/>
        </w:rPr>
        <w:t>Time to job exit after first task</w:t>
      </w:r>
      <w:r>
        <w:rPr>
          <w:rFonts w:ascii="Arial"/>
          <w:spacing w:val="-11"/>
          <w:w w:val="110"/>
          <w:sz w:val="10"/>
        </w:rPr>
        <w:t> </w:t>
      </w:r>
      <w:r>
        <w:rPr>
          <w:rFonts w:ascii="Arial"/>
          <w:w w:val="110"/>
          <w:sz w:val="10"/>
        </w:rPr>
        <w:t>failure</w:t>
      </w:r>
      <w:r>
        <w:rPr>
          <w:rFonts w:ascii="Arial"/>
          <w:w w:val="109"/>
          <w:sz w:val="10"/>
        </w:rPr>
        <w:t> </w:t>
      </w:r>
      <w:r>
        <w:rPr>
          <w:rFonts w:ascii="Arial"/>
          <w:w w:val="110"/>
          <w:sz w:val="10"/>
        </w:rPr>
        <w:t>(Google Parallel</w:t>
      </w:r>
      <w:r>
        <w:rPr>
          <w:rFonts w:ascii="Arial"/>
          <w:spacing w:val="-6"/>
          <w:w w:val="110"/>
          <w:sz w:val="10"/>
        </w:rPr>
        <w:t> </w:t>
      </w:r>
      <w:r>
        <w:rPr>
          <w:rFonts w:ascii="Arial"/>
          <w:w w:val="110"/>
          <w:sz w:val="10"/>
        </w:rPr>
        <w:t>Jobs)</w:t>
      </w:r>
      <w:r>
        <w:rPr>
          <w:rFonts w:ascii="Arial"/>
          <w:sz w:val="10"/>
        </w:rPr>
      </w:r>
    </w:p>
    <w:p>
      <w:pPr>
        <w:spacing w:before="78"/>
        <w:ind w:left="249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/>
        <w:pict>
          <v:shape style="position:absolute;margin-left:323.46936pt;margin-top:.819385pt;width:96.830671pt;height:63.796113pt;mso-position-horizontal-relative:page;mso-position-vertical-relative:paragraph;z-index:-690520" type="#_x0000_t75" stroked="false">
            <v:imagedata r:id="rId30" o:title=""/>
          </v:shape>
        </w:pict>
      </w:r>
      <w:r>
        <w:rPr>
          <w:rFonts w:ascii="Arial"/>
          <w:w w:val="109"/>
          <w:sz w:val="10"/>
        </w:rPr>
        <w:t>1</w:t>
      </w:r>
      <w:r>
        <w:rPr>
          <w:rFonts w:ascii="Arial"/>
          <w:sz w:val="10"/>
        </w:rPr>
      </w:r>
    </w:p>
    <w:p>
      <w:pPr>
        <w:spacing w:line="240" w:lineRule="auto" w:before="0"/>
        <w:rPr>
          <w:rFonts w:ascii="Arial" w:hAnsi="Arial" w:cs="Arial" w:eastAsia="Arial"/>
          <w:sz w:val="10"/>
          <w:szCs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spacing w:line="240" w:lineRule="auto" w:before="0"/>
        <w:rPr>
          <w:rFonts w:ascii="Arial" w:hAnsi="Arial" w:cs="Arial" w:eastAsia="Arial"/>
          <w:sz w:val="13"/>
          <w:szCs w:val="13"/>
        </w:rPr>
      </w:pPr>
    </w:p>
    <w:p>
      <w:pPr>
        <w:spacing w:before="0"/>
        <w:ind w:left="0" w:right="0" w:firstLine="0"/>
        <w:jc w:val="right"/>
        <w:rPr>
          <w:rFonts w:ascii="Arial" w:hAnsi="Arial" w:cs="Arial" w:eastAsia="Arial"/>
          <w:sz w:val="11"/>
          <w:szCs w:val="11"/>
        </w:rPr>
      </w:pPr>
      <w:r>
        <w:rPr/>
        <w:pict>
          <v:shape style="position:absolute;margin-left:442.604858pt;margin-top:-7.077481pt;width:6.15pt;height:89.2pt;mso-position-horizontal-relative:page;mso-position-vertical-relative:paragraph;z-index:-690400" type="#_x0000_t202" filled="false" stroked="false">
            <v:textbox inset="0,0,0,0" style="layout-flow:vertical;mso-layout-flow-alt:bottom-to-top">
              <w:txbxContent>
                <w:p>
                  <w:pPr>
                    <w:spacing w:before="8"/>
                    <w:ind w:left="20" w:right="0" w:firstLine="0"/>
                    <w:jc w:val="left"/>
                    <w:rPr>
                      <w:rFonts w:ascii="Arial" w:hAnsi="Arial" w:cs="Arial" w:eastAsia="Arial"/>
                      <w:sz w:val="8"/>
                      <w:szCs w:val="8"/>
                    </w:rPr>
                  </w:pPr>
                  <w:r>
                    <w:rPr>
                      <w:rFonts w:ascii="Arial" w:hAnsi="Arial" w:cs="Arial" w:eastAsia="Arial"/>
                      <w:w w:val="104"/>
                      <w:sz w:val="8"/>
                      <w:szCs w:val="8"/>
                    </w:rPr>
                    <w:t>Portion</w:t>
                  </w:r>
                  <w:r>
                    <w:rPr>
                      <w:rFonts w:ascii="Arial" w:hAnsi="Arial" w:cs="Arial" w:eastAsia="Arial"/>
                      <w:spacing w:val="1"/>
                      <w:sz w:val="8"/>
                      <w:szCs w:val="8"/>
                    </w:rPr>
                    <w:t> </w:t>
                  </w:r>
                  <w:r>
                    <w:rPr>
                      <w:rFonts w:ascii="Arial" w:hAnsi="Arial" w:cs="Arial" w:eastAsia="Arial"/>
                      <w:w w:val="104"/>
                      <w:sz w:val="8"/>
                      <w:szCs w:val="8"/>
                    </w:rPr>
                    <w:t>of</w:t>
                  </w:r>
                  <w:r>
                    <w:rPr>
                      <w:rFonts w:ascii="Arial" w:hAnsi="Arial" w:cs="Arial" w:eastAsia="Arial"/>
                      <w:spacing w:val="1"/>
                      <w:sz w:val="8"/>
                      <w:szCs w:val="8"/>
                    </w:rPr>
                    <w:t> </w:t>
                  </w:r>
                  <w:r>
                    <w:rPr>
                      <w:rFonts w:ascii="Arial" w:hAnsi="Arial" w:cs="Arial" w:eastAsia="Arial"/>
                      <w:w w:val="104"/>
                      <w:sz w:val="8"/>
                      <w:szCs w:val="8"/>
                    </w:rPr>
                    <w:t>remaining</w:t>
                  </w:r>
                  <w:r>
                    <w:rPr>
                      <w:rFonts w:ascii="Arial" w:hAnsi="Arial" w:cs="Arial" w:eastAsia="Arial"/>
                      <w:spacing w:val="1"/>
                      <w:sz w:val="8"/>
                      <w:szCs w:val="8"/>
                    </w:rPr>
                    <w:t> </w:t>
                  </w:r>
                  <w:r>
                    <w:rPr>
                      <w:rFonts w:ascii="Arial" w:hAnsi="Arial" w:cs="Arial" w:eastAsia="Arial"/>
                      <w:w w:val="104"/>
                      <w:sz w:val="8"/>
                      <w:szCs w:val="8"/>
                    </w:rPr>
                    <w:t>job−time</w:t>
                  </w:r>
                  <w:r>
                    <w:rPr>
                      <w:rFonts w:ascii="Arial" w:hAnsi="Arial" w:cs="Arial" w:eastAsia="Arial"/>
                      <w:spacing w:val="1"/>
                      <w:sz w:val="8"/>
                      <w:szCs w:val="8"/>
                    </w:rPr>
                    <w:t> </w:t>
                  </w:r>
                  <w:r>
                    <w:rPr>
                      <w:rFonts w:ascii="Arial" w:hAnsi="Arial" w:cs="Arial" w:eastAsia="Arial"/>
                      <w:w w:val="104"/>
                      <w:sz w:val="8"/>
                      <w:szCs w:val="8"/>
                    </w:rPr>
                    <w:t>after</w:t>
                  </w:r>
                  <w:r>
                    <w:rPr>
                      <w:rFonts w:ascii="Arial" w:hAnsi="Arial" w:cs="Arial" w:eastAsia="Arial"/>
                      <w:spacing w:val="1"/>
                      <w:sz w:val="8"/>
                      <w:szCs w:val="8"/>
                    </w:rPr>
                    <w:t> </w:t>
                  </w:r>
                  <w:r>
                    <w:rPr>
                      <w:rFonts w:ascii="Arial" w:hAnsi="Arial" w:cs="Arial" w:eastAsia="Arial"/>
                      <w:w w:val="104"/>
                      <w:sz w:val="8"/>
                      <w:szCs w:val="8"/>
                    </w:rPr>
                    <w:t>first</w:t>
                  </w:r>
                  <w:r>
                    <w:rPr>
                      <w:rFonts w:ascii="Arial" w:hAnsi="Arial" w:cs="Arial" w:eastAsia="Arial"/>
                      <w:spacing w:val="1"/>
                      <w:sz w:val="8"/>
                      <w:szCs w:val="8"/>
                    </w:rPr>
                    <w:t> </w:t>
                  </w:r>
                  <w:r>
                    <w:rPr>
                      <w:rFonts w:ascii="Arial" w:hAnsi="Arial" w:cs="Arial" w:eastAsia="Arial"/>
                      <w:w w:val="104"/>
                      <w:sz w:val="8"/>
                      <w:szCs w:val="8"/>
                    </w:rPr>
                    <w:t>task</w:t>
                  </w:r>
                  <w:r>
                    <w:rPr>
                      <w:rFonts w:ascii="Arial" w:hAnsi="Arial" w:cs="Arial" w:eastAsia="Arial"/>
                      <w:spacing w:val="1"/>
                      <w:sz w:val="8"/>
                      <w:szCs w:val="8"/>
                    </w:rPr>
                    <w:t> </w:t>
                  </w:r>
                  <w:r>
                    <w:rPr>
                      <w:rFonts w:ascii="Arial" w:hAnsi="Arial" w:cs="Arial" w:eastAsia="Arial"/>
                      <w:w w:val="104"/>
                      <w:sz w:val="8"/>
                      <w:szCs w:val="8"/>
                    </w:rPr>
                    <w:t>fail</w:t>
                  </w:r>
                  <w:r>
                    <w:rPr>
                      <w:rFonts w:ascii="Arial" w:hAnsi="Arial" w:cs="Arial" w:eastAsia="Arial"/>
                      <w:sz w:val="8"/>
                      <w:szCs w:val="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00"/>
          <w:sz w:val="11"/>
        </w:rPr>
        <w:t>1</w:t>
      </w:r>
    </w:p>
    <w:p>
      <w:pPr>
        <w:spacing w:line="240" w:lineRule="auto" w:before="0"/>
        <w:rPr>
          <w:rFonts w:ascii="Arial" w:hAnsi="Arial" w:cs="Arial" w:eastAsia="Arial"/>
          <w:sz w:val="13"/>
          <w:szCs w:val="13"/>
        </w:rPr>
      </w:pPr>
    </w:p>
    <w:p>
      <w:pPr>
        <w:spacing w:before="0"/>
        <w:ind w:left="0" w:right="0" w:firstLine="0"/>
        <w:jc w:val="right"/>
        <w:rPr>
          <w:rFonts w:ascii="Arial" w:hAnsi="Arial" w:cs="Arial" w:eastAsia="Arial"/>
          <w:sz w:val="11"/>
          <w:szCs w:val="11"/>
        </w:rPr>
      </w:pPr>
      <w:r>
        <w:rPr/>
        <w:pict>
          <v:shape style="position:absolute;margin-left:70.638054pt;margin-top:13.543079pt;width:7.65pt;height:18.6pt;mso-position-horizontal-relative:page;mso-position-vertical-relative:paragraph;z-index:5296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Arial" w:hAnsi="Arial" w:cs="Arial" w:eastAsia="Arial"/>
                      <w:sz w:val="11"/>
                      <w:szCs w:val="11"/>
                    </w:rPr>
                  </w:pPr>
                  <w:r>
                    <w:rPr>
                      <w:rFonts w:ascii="Arial"/>
                      <w:w w:val="108"/>
                      <w:sz w:val="11"/>
                    </w:rPr>
                    <w:t>Recall</w:t>
                  </w:r>
                  <w:r>
                    <w:rPr>
                      <w:rFonts w:ascii="Arial"/>
                      <w:sz w:val="1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1.903763pt;margin-top:13.68928pt;width:7.65pt;height:18.6pt;mso-position-horizontal-relative:page;mso-position-vertical-relative:paragraph;z-index:5320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Arial" w:hAnsi="Arial" w:cs="Arial" w:eastAsia="Arial"/>
                      <w:sz w:val="11"/>
                      <w:szCs w:val="11"/>
                    </w:rPr>
                  </w:pPr>
                  <w:r>
                    <w:rPr>
                      <w:rFonts w:ascii="Arial"/>
                      <w:w w:val="108"/>
                      <w:sz w:val="11"/>
                    </w:rPr>
                    <w:t>Recall</w:t>
                  </w:r>
                  <w:r>
                    <w:rPr>
                      <w:rFonts w:ascii="Arial"/>
                      <w:sz w:val="1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7.966125pt;margin-top:15.300352pt;width:7.5pt;height:12.7pt;mso-position-horizontal-relative:page;mso-position-vertical-relative:paragraph;z-index:5344" type="#_x0000_t202" filled="false" stroked="false">
            <v:textbox inset="0,0,0,0" style="layout-flow:vertical;mso-layout-flow-alt:bottom-to-top">
              <w:txbxContent>
                <w:p>
                  <w:pPr>
                    <w:spacing w:before="1"/>
                    <w:ind w:left="20" w:right="0" w:firstLine="0"/>
                    <w:jc w:val="left"/>
                    <w:rPr>
                      <w:rFonts w:ascii="Arial" w:hAnsi="Arial" w:cs="Arial" w:eastAsia="Arial"/>
                      <w:sz w:val="11"/>
                      <w:szCs w:val="11"/>
                    </w:rPr>
                  </w:pPr>
                  <w:r>
                    <w:rPr>
                      <w:rFonts w:ascii="Arial"/>
                      <w:w w:val="94"/>
                      <w:sz w:val="11"/>
                    </w:rPr>
                    <w:t>CDF</w:t>
                  </w:r>
                  <w:r>
                    <w:rPr>
                      <w:rFonts w:ascii="Arial"/>
                      <w:sz w:val="1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5.460732pt;margin-top:5.084729pt;width:381.6pt;height:50.55pt;mso-position-horizontal-relative:page;mso-position-vertical-relative:paragraph;z-index:54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7"/>
                    <w:gridCol w:w="862"/>
                    <w:gridCol w:w="289"/>
                    <w:gridCol w:w="209"/>
                    <w:gridCol w:w="114"/>
                    <w:gridCol w:w="162"/>
                    <w:gridCol w:w="619"/>
                    <w:gridCol w:w="1009"/>
                    <w:gridCol w:w="289"/>
                    <w:gridCol w:w="209"/>
                    <w:gridCol w:w="114"/>
                    <w:gridCol w:w="162"/>
                    <w:gridCol w:w="1206"/>
                    <w:gridCol w:w="1564"/>
                    <w:gridCol w:w="476"/>
                  </w:tblGrid>
                  <w:tr>
                    <w:trPr>
                      <w:trHeight w:val="147" w:hRule="exact"/>
                    </w:trPr>
                    <w:tc>
                      <w:tcPr>
                        <w:tcW w:w="3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80" w:lineRule="exact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/>
                            <w:w w:val="94"/>
                            <w:sz w:val="8"/>
                          </w:rPr>
                          <w:t>0.8</w:t>
                        </w:r>
                        <w:r>
                          <w:rPr>
                            <w:rFonts w:ascii="Arial"/>
                            <w:sz w:val="8"/>
                          </w:rPr>
                        </w:r>
                      </w:p>
                    </w:tc>
                    <w:tc>
                      <w:tcPr>
                        <w:tcW w:w="8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single" w:sz="1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14" w:space="0" w:color="000000"/>
                        </w:tcBorders>
                      </w:tcPr>
                      <w:p>
                        <w:pPr>
                          <w:pStyle w:val="TableParagraph"/>
                          <w:spacing w:line="66" w:lineRule="exact"/>
                          <w:ind w:right="21"/>
                          <w:jc w:val="right"/>
                          <w:rPr>
                            <w:rFonts w:ascii="Arial" w:hAnsi="Arial" w:cs="Arial" w:eastAsia="Arial"/>
                            <w:sz w:val="6"/>
                            <w:szCs w:val="6"/>
                          </w:rPr>
                        </w:pPr>
                        <w:r>
                          <w:rPr>
                            <w:rFonts w:ascii="Arial"/>
                            <w:w w:val="97"/>
                            <w:sz w:val="6"/>
                          </w:rPr>
                          <w:t>0.8</w:t>
                        </w:r>
                        <w:r>
                          <w:rPr>
                            <w:rFonts w:ascii="Arial"/>
                            <w:sz w:val="6"/>
                          </w:rPr>
                        </w:r>
                      </w:p>
                    </w:tc>
                    <w:tc>
                      <w:tcPr>
                        <w:tcW w:w="1009" w:type="dxa"/>
                        <w:tcBorders>
                          <w:top w:val="nil" w:sz="6" w:space="0" w:color="auto"/>
                          <w:left w:val="single" w:sz="14" w:space="0" w:color="000000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single" w:sz="1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01" w:lineRule="exact"/>
                          <w:ind w:right="226"/>
                          <w:jc w:val="center"/>
                          <w:rPr>
                            <w:rFonts w:ascii="Arial" w:hAnsi="Arial" w:cs="Arial" w:eastAsia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/>
                            <w:w w:val="109"/>
                            <w:sz w:val="10"/>
                          </w:rPr>
                          <w:t>0.8</w:t>
                        </w:r>
                        <w:r>
                          <w:rPr>
                            <w:rFonts w:ascii="Arial"/>
                            <w:sz w:val="10"/>
                          </w:rPr>
                        </w:r>
                      </w:p>
                    </w:tc>
                    <w:tc>
                      <w:tcPr>
                        <w:tcW w:w="2039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15" w:hRule="exact"/>
                    </w:trPr>
                    <w:tc>
                      <w:tcPr>
                        <w:tcW w:w="3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7"/>
                            <w:szCs w:val="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/>
                            <w:w w:val="94"/>
                            <w:sz w:val="8"/>
                          </w:rPr>
                          <w:t>0.6</w:t>
                        </w:r>
                        <w:r>
                          <w:rPr>
                            <w:rFonts w:ascii="Arial"/>
                            <w:sz w:val="8"/>
                          </w:rPr>
                        </w:r>
                      </w:p>
                    </w:tc>
                    <w:tc>
                      <w:tcPr>
                        <w:tcW w:w="8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single" w:sz="1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1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8"/>
                            <w:szCs w:val="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1"/>
                          <w:jc w:val="right"/>
                          <w:rPr>
                            <w:rFonts w:ascii="Arial" w:hAnsi="Arial" w:cs="Arial" w:eastAsia="Arial"/>
                            <w:sz w:val="6"/>
                            <w:szCs w:val="6"/>
                          </w:rPr>
                        </w:pPr>
                        <w:r>
                          <w:rPr>
                            <w:rFonts w:ascii="Arial"/>
                            <w:w w:val="97"/>
                            <w:sz w:val="6"/>
                          </w:rPr>
                          <w:t>0.6</w:t>
                        </w:r>
                        <w:r>
                          <w:rPr>
                            <w:rFonts w:ascii="Arial"/>
                            <w:sz w:val="6"/>
                          </w:rPr>
                        </w:r>
                      </w:p>
                    </w:tc>
                    <w:tc>
                      <w:tcPr>
                        <w:tcW w:w="1009" w:type="dxa"/>
                        <w:tcBorders>
                          <w:top w:val="nil" w:sz="6" w:space="0" w:color="auto"/>
                          <w:left w:val="single" w:sz="14" w:space="0" w:color="000000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single" w:sz="1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0"/>
                          <w:ind w:right="226"/>
                          <w:jc w:val="center"/>
                          <w:rPr>
                            <w:rFonts w:ascii="Arial" w:hAnsi="Arial" w:cs="Arial" w:eastAsia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/>
                            <w:w w:val="109"/>
                            <w:sz w:val="10"/>
                          </w:rPr>
                          <w:t>0.6</w:t>
                        </w:r>
                        <w:r>
                          <w:rPr>
                            <w:rFonts w:ascii="Arial"/>
                            <w:sz w:val="10"/>
                          </w:rPr>
                        </w:r>
                      </w:p>
                    </w:tc>
                    <w:tc>
                      <w:tcPr>
                        <w:tcW w:w="15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7"/>
                          <w:ind w:left="309" w:right="0"/>
                          <w:jc w:val="left"/>
                          <w:rPr>
                            <w:rFonts w:ascii="Arial" w:hAnsi="Arial" w:cs="Arial" w:eastAsia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11"/>
                          </w:rPr>
                          <w:t>0.6</w:t>
                        </w:r>
                      </w:p>
                    </w:tc>
                  </w:tr>
                  <w:tr>
                    <w:trPr>
                      <w:trHeight w:val="122" w:hRule="exact"/>
                    </w:trPr>
                    <w:tc>
                      <w:tcPr>
                        <w:tcW w:w="3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/>
                            <w:w w:val="94"/>
                            <w:sz w:val="8"/>
                          </w:rPr>
                          <w:t>0.4</w:t>
                        </w:r>
                        <w:r>
                          <w:rPr>
                            <w:rFonts w:ascii="Arial"/>
                            <w:sz w:val="8"/>
                          </w:rPr>
                        </w:r>
                      </w:p>
                    </w:tc>
                    <w:tc>
                      <w:tcPr>
                        <w:tcW w:w="8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single" w:sz="1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1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7"/>
                          <w:ind w:right="21"/>
                          <w:jc w:val="right"/>
                          <w:rPr>
                            <w:rFonts w:ascii="Arial" w:hAnsi="Arial" w:cs="Arial" w:eastAsia="Arial"/>
                            <w:sz w:val="6"/>
                            <w:szCs w:val="6"/>
                          </w:rPr>
                        </w:pPr>
                        <w:r>
                          <w:rPr>
                            <w:rFonts w:ascii="Arial"/>
                            <w:w w:val="97"/>
                            <w:sz w:val="6"/>
                          </w:rPr>
                          <w:t>0.4</w:t>
                        </w:r>
                        <w:r>
                          <w:rPr>
                            <w:rFonts w:ascii="Arial"/>
                            <w:sz w:val="6"/>
                          </w:rPr>
                        </w:r>
                      </w:p>
                    </w:tc>
                    <w:tc>
                      <w:tcPr>
                        <w:tcW w:w="1009" w:type="dxa"/>
                        <w:tcBorders>
                          <w:top w:val="nil" w:sz="6" w:space="0" w:color="auto"/>
                          <w:left w:val="single" w:sz="14" w:space="0" w:color="000000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single" w:sz="1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01" w:lineRule="exact"/>
                          <w:ind w:right="226"/>
                          <w:jc w:val="center"/>
                          <w:rPr>
                            <w:rFonts w:ascii="Arial" w:hAnsi="Arial" w:cs="Arial" w:eastAsia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/>
                            <w:w w:val="109"/>
                            <w:sz w:val="10"/>
                          </w:rPr>
                          <w:t>0.4</w:t>
                        </w:r>
                        <w:r>
                          <w:rPr>
                            <w:rFonts w:ascii="Arial"/>
                            <w:sz w:val="10"/>
                          </w:rPr>
                        </w:r>
                      </w:p>
                    </w:tc>
                    <w:tc>
                      <w:tcPr>
                        <w:tcW w:w="15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8"/>
                          <w:ind w:left="640" w:right="0"/>
                          <w:jc w:val="left"/>
                          <w:rPr>
                            <w:rFonts w:ascii="Arial" w:hAnsi="Arial" w:cs="Arial" w:eastAsia="Arial"/>
                            <w:sz w:val="7"/>
                            <w:szCs w:val="7"/>
                          </w:rPr>
                        </w:pPr>
                        <w:r>
                          <w:rPr>
                            <w:rFonts w:ascii="Arial"/>
                            <w:w w:val="115"/>
                            <w:sz w:val="7"/>
                          </w:rPr>
                          <w:t>FINISHED</w:t>
                        </w:r>
                        <w:r>
                          <w:rPr>
                            <w:rFonts w:ascii="Arial"/>
                            <w:spacing w:val="3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7"/>
                          </w:rPr>
                          <w:t>JOBS</w:t>
                        </w:r>
                        <w:r>
                          <w:rPr>
                            <w:rFonts w:ascii="Arial"/>
                            <w:sz w:val="7"/>
                          </w:rPr>
                        </w:r>
                      </w:p>
                    </w:tc>
                    <w:tc>
                      <w:tcPr>
                        <w:tcW w:w="4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115" w:lineRule="exact"/>
                          <w:ind w:left="309" w:right="0"/>
                          <w:jc w:val="left"/>
                          <w:rPr>
                            <w:rFonts w:ascii="Arial" w:hAnsi="Arial" w:cs="Arial" w:eastAsia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11"/>
                          </w:rPr>
                          <w:t>0.4</w:t>
                        </w:r>
                      </w:p>
                    </w:tc>
                  </w:tr>
                  <w:tr>
                    <w:trPr>
                      <w:trHeight w:val="255" w:hRule="exact"/>
                    </w:trPr>
                    <w:tc>
                      <w:tcPr>
                        <w:tcW w:w="3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8"/>
                            <w:szCs w:val="8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340" w:val="left" w:leader="none"/>
                          </w:tabs>
                          <w:spacing w:line="240" w:lineRule="auto" w:before="52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/>
                            <w:w w:val="94"/>
                            <w:sz w:val="8"/>
                          </w:rPr>
                          <w:t>0.2</w:t>
                        </w:r>
                        <w:r>
                          <w:rPr>
                            <w:rFonts w:ascii="Arial"/>
                            <w:sz w:val="8"/>
                          </w:rPr>
                          <w:t>  </w:t>
                        </w:r>
                        <w:r>
                          <w:rPr>
                            <w:rFonts w:ascii="Arial"/>
                            <w:spacing w:val="-10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94"/>
                            <w:sz w:val="8"/>
                          </w:rPr>
                        </w:r>
                        <w:r>
                          <w:rPr>
                            <w:rFonts w:ascii="Arial"/>
                            <w:w w:val="94"/>
                            <w:sz w:val="8"/>
                            <w:u w:val="single" w:color="FF0000"/>
                          </w:rPr>
                          <w:t> </w:t>
                        </w:r>
                        <w:r>
                          <w:rPr>
                            <w:rFonts w:ascii="Arial"/>
                            <w:sz w:val="8"/>
                            <w:u w:val="single" w:color="FF0000"/>
                          </w:rPr>
                          <w:tab/>
                        </w:r>
                        <w:r>
                          <w:rPr>
                            <w:rFonts w:ascii="Arial"/>
                            <w:sz w:val="8"/>
                          </w:rPr>
                        </w:r>
                      </w:p>
                    </w:tc>
                    <w:tc>
                      <w:tcPr>
                        <w:tcW w:w="8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left="6" w:right="0"/>
                          <w:jc w:val="left"/>
                          <w:rPr>
                            <w:rFonts w:ascii="Arial" w:hAnsi="Arial" w:cs="Arial" w:eastAsia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w w:val="92"/>
                            <w:sz w:val="9"/>
                          </w:rPr>
                          <w:t>Config</w:t>
                        </w: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92"/>
                            <w:sz w:val="9"/>
                          </w:rPr>
                          <w:t>only</w:t>
                        </w:r>
                        <w:r>
                          <w:rPr>
                            <w:rFonts w:ascii="Arial"/>
                            <w:sz w:val="9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"/>
                          <w:ind w:left="6" w:right="0"/>
                          <w:jc w:val="left"/>
                          <w:rPr>
                            <w:rFonts w:ascii="Arial" w:hAnsi="Arial" w:cs="Arial" w:eastAsia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w w:val="92"/>
                            <w:sz w:val="9"/>
                          </w:rPr>
                          <w:t>Config</w:t>
                        </w: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92"/>
                            <w:sz w:val="9"/>
                          </w:rPr>
                          <w:t>+</w:t>
                        </w: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92"/>
                            <w:sz w:val="9"/>
                          </w:rPr>
                          <w:t>5min</w:t>
                        </w: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92"/>
                            <w:sz w:val="9"/>
                          </w:rPr>
                          <w:t>Usage</w:t>
                        </w:r>
                        <w:r>
                          <w:rPr>
                            <w:rFonts w:ascii="Arial"/>
                            <w:sz w:val="9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single" w:sz="1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6"/>
                            <w:szCs w:val="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8"/>
                            <w:szCs w:val="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6"/>
                          <w:jc w:val="right"/>
                          <w:rPr>
                            <w:rFonts w:ascii="Arial" w:hAnsi="Arial" w:cs="Arial" w:eastAsia="Arial"/>
                            <w:sz w:val="6"/>
                            <w:szCs w:val="6"/>
                          </w:rPr>
                        </w:pPr>
                        <w:r>
                          <w:rPr>
                            <w:rFonts w:ascii="Arial"/>
                            <w:w w:val="97"/>
                            <w:sz w:val="6"/>
                          </w:rPr>
                          <w:t>0.2</w:t>
                        </w:r>
                        <w:r>
                          <w:rPr>
                            <w:rFonts w:ascii="Arial"/>
                            <w:sz w:val="6"/>
                          </w:rPr>
                        </w:r>
                      </w:p>
                    </w:tc>
                    <w:tc>
                      <w:tcPr>
                        <w:tcW w:w="1009" w:type="dxa"/>
                        <w:tcBorders>
                          <w:top w:val="nil" w:sz="6" w:space="0" w:color="auto"/>
                          <w:left w:val="single" w:sz="1" w:space="0" w:color="000000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7"/>
                          <w:ind w:left="164" w:right="0"/>
                          <w:jc w:val="left"/>
                          <w:rPr>
                            <w:rFonts w:ascii="Arial" w:hAnsi="Arial" w:cs="Arial" w:eastAsia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w w:val="92"/>
                            <w:sz w:val="9"/>
                          </w:rPr>
                          <w:t>Config</w:t>
                        </w: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92"/>
                            <w:sz w:val="9"/>
                          </w:rPr>
                          <w:t>only</w:t>
                        </w:r>
                        <w:r>
                          <w:rPr>
                            <w:rFonts w:ascii="Arial"/>
                            <w:sz w:val="9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"/>
                          <w:ind w:left="164" w:right="0"/>
                          <w:jc w:val="left"/>
                          <w:rPr>
                            <w:rFonts w:ascii="Arial" w:hAnsi="Arial" w:cs="Arial" w:eastAsia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w w:val="92"/>
                            <w:sz w:val="9"/>
                          </w:rPr>
                          <w:t>Config</w:t>
                        </w: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92"/>
                            <w:sz w:val="9"/>
                          </w:rPr>
                          <w:t>+</w:t>
                        </w: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92"/>
                            <w:sz w:val="9"/>
                          </w:rPr>
                          <w:t>5min</w:t>
                        </w: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92"/>
                            <w:sz w:val="9"/>
                          </w:rPr>
                          <w:t>Usage</w:t>
                        </w:r>
                        <w:r>
                          <w:rPr>
                            <w:rFonts w:ascii="Arial"/>
                            <w:sz w:val="9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single" w:sz="1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8"/>
                            <w:szCs w:val="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26"/>
                          <w:jc w:val="center"/>
                          <w:rPr>
                            <w:rFonts w:ascii="Arial" w:hAnsi="Arial" w:cs="Arial" w:eastAsia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/>
                            <w:w w:val="109"/>
                            <w:sz w:val="10"/>
                          </w:rPr>
                          <w:t>0.2</w:t>
                        </w:r>
                        <w:r>
                          <w:rPr>
                            <w:rFonts w:ascii="Arial"/>
                            <w:sz w:val="10"/>
                          </w:rPr>
                        </w:r>
                      </w:p>
                    </w:tc>
                    <w:tc>
                      <w:tcPr>
                        <w:tcW w:w="15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3" w:lineRule="auto"/>
                          <w:ind w:left="640" w:right="401"/>
                          <w:jc w:val="left"/>
                          <w:rPr>
                            <w:rFonts w:ascii="Arial" w:hAnsi="Arial" w:cs="Arial" w:eastAsia="Arial"/>
                            <w:sz w:val="7"/>
                            <w:szCs w:val="7"/>
                          </w:rPr>
                        </w:pPr>
                        <w:r>
                          <w:rPr>
                            <w:rFonts w:ascii="Arial"/>
                            <w:w w:val="115"/>
                            <w:sz w:val="7"/>
                          </w:rPr>
                          <w:t>KILLED</w:t>
                        </w:r>
                        <w:r>
                          <w:rPr>
                            <w:rFonts w:ascii="Arial"/>
                            <w:spacing w:val="3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7"/>
                          </w:rPr>
                          <w:t>JOBS</w:t>
                        </w:r>
                        <w:r>
                          <w:rPr>
                            <w:rFonts w:ascii="Arial"/>
                            <w:w w:val="115"/>
                            <w:sz w:val="7"/>
                          </w:rPr>
                          <w:t> FAILED</w:t>
                        </w:r>
                        <w:r>
                          <w:rPr>
                            <w:rFonts w:ascii="Arial"/>
                            <w:spacing w:val="3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7"/>
                          </w:rPr>
                          <w:t>JOBS</w:t>
                        </w:r>
                        <w:r>
                          <w:rPr>
                            <w:rFonts w:ascii="Arial"/>
                            <w:sz w:val="7"/>
                          </w:rPr>
                        </w:r>
                      </w:p>
                      <w:p>
                        <w:pPr>
                          <w:pStyle w:val="TableParagraph"/>
                          <w:spacing w:line="73" w:lineRule="exact"/>
                          <w:ind w:right="56"/>
                          <w:jc w:val="center"/>
                          <w:rPr>
                            <w:rFonts w:ascii="Arial" w:hAnsi="Arial" w:cs="Arial" w:eastAsia="Arial"/>
                            <w:sz w:val="7"/>
                            <w:szCs w:val="7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115"/>
                            <w:sz w:val="7"/>
                            <w:szCs w:val="7"/>
                          </w:rPr>
                          <w:t>1−day</w:t>
                        </w:r>
                        <w:r>
                          <w:rPr>
                            <w:rFonts w:ascii="Arial" w:hAnsi="Arial" w:cs="Arial" w:eastAsia="Arial"/>
                            <w:sz w:val="7"/>
                            <w:szCs w:val="7"/>
                          </w:rPr>
                        </w:r>
                      </w:p>
                    </w:tc>
                    <w:tc>
                      <w:tcPr>
                        <w:tcW w:w="4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112" w:lineRule="exact"/>
                          <w:ind w:left="309" w:right="0"/>
                          <w:jc w:val="left"/>
                          <w:rPr>
                            <w:rFonts w:ascii="Arial" w:hAnsi="Arial" w:cs="Arial" w:eastAsia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11"/>
                          </w:rPr>
                          <w:t>0.2</w:t>
                        </w:r>
                      </w:p>
                    </w:tc>
                  </w:tr>
                  <w:tr>
                    <w:trPr>
                      <w:trHeight w:val="102" w:hRule="exact"/>
                    </w:trPr>
                    <w:tc>
                      <w:tcPr>
                        <w:tcW w:w="3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71" w:lineRule="exact"/>
                          <w:ind w:left="6" w:right="0"/>
                          <w:jc w:val="left"/>
                          <w:rPr>
                            <w:rFonts w:ascii="Arial" w:hAnsi="Arial" w:cs="Arial" w:eastAsia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w w:val="92"/>
                            <w:sz w:val="9"/>
                          </w:rPr>
                          <w:t>Config</w:t>
                        </w: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92"/>
                            <w:sz w:val="9"/>
                          </w:rPr>
                          <w:t>+</w:t>
                        </w: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92"/>
                            <w:sz w:val="9"/>
                          </w:rPr>
                          <w:t>TaskFailFlag</w:t>
                        </w:r>
                        <w:r>
                          <w:rPr>
                            <w:rFonts w:ascii="Arial"/>
                            <w:sz w:val="9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single" w:sz="1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09" w:type="dxa"/>
                        <w:tcBorders>
                          <w:top w:val="nil" w:sz="6" w:space="0" w:color="auto"/>
                          <w:left w:val="single" w:sz="1" w:space="0" w:color="000000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87" w:lineRule="exact"/>
                          <w:ind w:left="164" w:right="0"/>
                          <w:jc w:val="left"/>
                          <w:rPr>
                            <w:rFonts w:ascii="Arial" w:hAnsi="Arial" w:cs="Arial" w:eastAsia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w w:val="92"/>
                            <w:sz w:val="9"/>
                          </w:rPr>
                          <w:t>Config</w:t>
                        </w: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92"/>
                            <w:sz w:val="9"/>
                          </w:rPr>
                          <w:t>+</w:t>
                        </w: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92"/>
                            <w:sz w:val="9"/>
                          </w:rPr>
                          <w:t>TaskFailFlag</w:t>
                        </w:r>
                        <w:r>
                          <w:rPr>
                            <w:rFonts w:ascii="Arial"/>
                            <w:sz w:val="9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single" w:sz="1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right="24"/>
                          <w:jc w:val="center"/>
                          <w:rPr>
                            <w:rFonts w:ascii="Arial" w:hAnsi="Arial" w:cs="Arial" w:eastAsia="Arial"/>
                            <w:sz w:val="7"/>
                            <w:szCs w:val="7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115"/>
                            <w:sz w:val="7"/>
                            <w:szCs w:val="7"/>
                          </w:rPr>
                          <w:t>1−hour</w:t>
                        </w:r>
                        <w:r>
                          <w:rPr>
                            <w:rFonts w:ascii="Arial" w:hAnsi="Arial" w:cs="Arial" w:eastAsia="Arial"/>
                            <w:sz w:val="7"/>
                            <w:szCs w:val="7"/>
                          </w:rPr>
                        </w:r>
                      </w:p>
                    </w:tc>
                    <w:tc>
                      <w:tcPr>
                        <w:tcW w:w="4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0" w:hRule="exact"/>
                    </w:trPr>
                    <w:tc>
                      <w:tcPr>
                        <w:tcW w:w="3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single" w:sz="1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09" w:type="dxa"/>
                        <w:tcBorders>
                          <w:top w:val="nil" w:sz="6" w:space="0" w:color="auto"/>
                          <w:left w:val="single" w:sz="1" w:space="0" w:color="000000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single" w:sz="1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1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/>
          <w:sz w:val="11"/>
        </w:rPr>
        <w:t>0.8</w:t>
      </w:r>
    </w:p>
    <w:p>
      <w:pPr>
        <w:spacing w:before="64"/>
        <w:ind w:left="365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/>
        <w:br w:type="column"/>
      </w:r>
      <w:r>
        <w:rPr>
          <w:rFonts w:ascii="Arial"/>
          <w:sz w:val="11"/>
        </w:rPr>
        <w:t>Google Parallel</w:t>
      </w:r>
      <w:r>
        <w:rPr>
          <w:rFonts w:ascii="Arial"/>
          <w:spacing w:val="9"/>
          <w:sz w:val="11"/>
        </w:rPr>
        <w:t> </w:t>
      </w:r>
      <w:r>
        <w:rPr>
          <w:rFonts w:ascii="Arial"/>
          <w:sz w:val="11"/>
        </w:rPr>
        <w:t>Jobs</w:t>
      </w:r>
    </w:p>
    <w:p>
      <w:pPr>
        <w:spacing w:after="0"/>
        <w:jc w:val="left"/>
        <w:rPr>
          <w:rFonts w:ascii="Arial" w:hAnsi="Arial" w:cs="Arial" w:eastAsia="Arial"/>
          <w:sz w:val="11"/>
          <w:szCs w:val="11"/>
        </w:rPr>
        <w:sectPr>
          <w:pgSz w:w="12240" w:h="15840"/>
          <w:pgMar w:header="0" w:footer="1000" w:top="1420" w:bottom="1200" w:left="1140" w:right="0"/>
          <w:cols w:num="5" w:equalWidth="0">
            <w:col w:w="2465" w:space="40"/>
            <w:col w:w="2464" w:space="40"/>
            <w:col w:w="2258" w:space="132"/>
            <w:col w:w="589" w:space="40"/>
            <w:col w:w="3072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/>
          <w:sz w:val="29"/>
          <w:szCs w:val="29"/>
        </w:rPr>
      </w:pPr>
    </w:p>
    <w:p>
      <w:pPr>
        <w:spacing w:after="0" w:line="240" w:lineRule="auto"/>
        <w:rPr>
          <w:rFonts w:ascii="Arial" w:hAnsi="Arial" w:cs="Arial" w:eastAsia="Arial"/>
          <w:sz w:val="29"/>
          <w:szCs w:val="29"/>
        </w:rPr>
        <w:sectPr>
          <w:type w:val="continuous"/>
          <w:pgSz w:w="12240" w:h="15840"/>
          <w:pgMar w:top="460" w:bottom="280" w:left="1140" w:right="0"/>
        </w:sectPr>
      </w:pPr>
    </w:p>
    <w:p>
      <w:pPr>
        <w:tabs>
          <w:tab w:pos="2987" w:val="left" w:leader="none"/>
        </w:tabs>
        <w:spacing w:line="109" w:lineRule="exact" w:before="83"/>
        <w:ind w:left="722" w:right="0" w:firstLine="0"/>
        <w:jc w:val="left"/>
        <w:rPr>
          <w:rFonts w:ascii="Arial" w:hAnsi="Arial" w:cs="Arial" w:eastAsia="Arial"/>
          <w:sz w:val="9"/>
          <w:szCs w:val="9"/>
        </w:rPr>
      </w:pPr>
      <w:r>
        <w:rPr/>
        <w:pict>
          <v:shape style="position:absolute;margin-left:81.346230pt;margin-top:8.176926pt;width:2.1pt;height:4pt;mso-position-horizontal-relative:page;mso-position-vertical-relative:paragraph;z-index:5392" type="#_x0000_t202" filled="false" stroked="false">
            <v:textbox inset="0,0,0,0">
              <w:txbxContent>
                <w:p>
                  <w:pPr>
                    <w:spacing w:line="78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8"/>
                      <w:szCs w:val="8"/>
                    </w:rPr>
                  </w:pPr>
                  <w:r>
                    <w:rPr>
                      <w:rFonts w:ascii="Arial"/>
                      <w:w w:val="94"/>
                      <w:sz w:val="8"/>
                    </w:rPr>
                    <w:t>0</w:t>
                  </w:r>
                  <w:r>
                    <w:rPr>
                      <w:rFonts w:ascii="Arial"/>
                      <w:sz w:val="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95"/>
          <w:position w:val="2"/>
          <w:sz w:val="9"/>
        </w:rPr>
        <w:t>Config</w:t>
      </w:r>
      <w:r>
        <w:rPr>
          <w:rFonts w:ascii="Arial"/>
          <w:spacing w:val="-7"/>
          <w:w w:val="95"/>
          <w:position w:val="2"/>
          <w:sz w:val="9"/>
        </w:rPr>
        <w:t> </w:t>
      </w:r>
      <w:r>
        <w:rPr>
          <w:rFonts w:ascii="Arial"/>
          <w:w w:val="95"/>
          <w:position w:val="2"/>
          <w:sz w:val="9"/>
        </w:rPr>
        <w:t>+</w:t>
      </w:r>
      <w:r>
        <w:rPr>
          <w:rFonts w:ascii="Arial"/>
          <w:spacing w:val="-7"/>
          <w:w w:val="95"/>
          <w:position w:val="2"/>
          <w:sz w:val="9"/>
        </w:rPr>
        <w:t> </w:t>
      </w:r>
      <w:r>
        <w:rPr>
          <w:rFonts w:ascii="Arial"/>
          <w:w w:val="95"/>
          <w:position w:val="2"/>
          <w:sz w:val="9"/>
        </w:rPr>
        <w:t>5min</w:t>
      </w:r>
      <w:r>
        <w:rPr>
          <w:rFonts w:ascii="Arial"/>
          <w:spacing w:val="-7"/>
          <w:w w:val="95"/>
          <w:position w:val="2"/>
          <w:sz w:val="9"/>
        </w:rPr>
        <w:t> </w:t>
      </w:r>
      <w:r>
        <w:rPr>
          <w:rFonts w:ascii="Arial"/>
          <w:w w:val="95"/>
          <w:position w:val="2"/>
          <w:sz w:val="9"/>
        </w:rPr>
        <w:t>Usage</w:t>
      </w:r>
      <w:r>
        <w:rPr>
          <w:rFonts w:ascii="Arial"/>
          <w:spacing w:val="-7"/>
          <w:w w:val="95"/>
          <w:position w:val="2"/>
          <w:sz w:val="9"/>
        </w:rPr>
        <w:t> </w:t>
      </w:r>
      <w:r>
        <w:rPr>
          <w:rFonts w:ascii="Arial"/>
          <w:w w:val="95"/>
          <w:position w:val="2"/>
          <w:sz w:val="9"/>
        </w:rPr>
        <w:t>+</w:t>
      </w:r>
      <w:r>
        <w:rPr>
          <w:rFonts w:ascii="Arial"/>
          <w:spacing w:val="-7"/>
          <w:w w:val="95"/>
          <w:position w:val="2"/>
          <w:sz w:val="9"/>
        </w:rPr>
        <w:t> </w:t>
      </w:r>
      <w:r>
        <w:rPr>
          <w:rFonts w:ascii="Arial"/>
          <w:w w:val="95"/>
          <w:position w:val="2"/>
          <w:sz w:val="9"/>
        </w:rPr>
        <w:t>TaskFailFlag</w:t>
        <w:tab/>
      </w:r>
      <w:r>
        <w:rPr>
          <w:rFonts w:ascii="Arial"/>
          <w:w w:val="95"/>
          <w:position w:val="2"/>
          <w:sz w:val="9"/>
          <w:u w:val="single" w:color="000000"/>
        </w:rPr>
      </w:r>
      <w:r>
        <w:rPr>
          <w:rFonts w:ascii="Arial"/>
          <w:w w:val="95"/>
          <w:position w:val="2"/>
          <w:sz w:val="9"/>
        </w:rPr>
      </w:r>
      <w:r>
        <w:rPr>
          <w:rFonts w:ascii="Arial"/>
          <w:w w:val="95"/>
          <w:sz w:val="9"/>
        </w:rPr>
        <w:t>Config</w:t>
      </w:r>
      <w:r>
        <w:rPr>
          <w:rFonts w:ascii="Arial"/>
          <w:spacing w:val="-7"/>
          <w:w w:val="95"/>
          <w:sz w:val="9"/>
        </w:rPr>
        <w:t> </w:t>
      </w:r>
      <w:r>
        <w:rPr>
          <w:rFonts w:ascii="Arial"/>
          <w:w w:val="95"/>
          <w:sz w:val="9"/>
        </w:rPr>
        <w:t>+</w:t>
      </w:r>
      <w:r>
        <w:rPr>
          <w:rFonts w:ascii="Arial"/>
          <w:spacing w:val="-7"/>
          <w:w w:val="95"/>
          <w:sz w:val="9"/>
        </w:rPr>
        <w:t> </w:t>
      </w:r>
      <w:r>
        <w:rPr>
          <w:rFonts w:ascii="Arial"/>
          <w:w w:val="95"/>
          <w:sz w:val="9"/>
        </w:rPr>
        <w:t>5min</w:t>
      </w:r>
      <w:r>
        <w:rPr>
          <w:rFonts w:ascii="Arial"/>
          <w:spacing w:val="-7"/>
          <w:w w:val="95"/>
          <w:sz w:val="9"/>
        </w:rPr>
        <w:t> </w:t>
      </w:r>
      <w:r>
        <w:rPr>
          <w:rFonts w:ascii="Arial"/>
          <w:w w:val="95"/>
          <w:sz w:val="9"/>
        </w:rPr>
        <w:t>Usage</w:t>
      </w:r>
      <w:r>
        <w:rPr>
          <w:rFonts w:ascii="Arial"/>
          <w:spacing w:val="-7"/>
          <w:w w:val="95"/>
          <w:sz w:val="9"/>
        </w:rPr>
        <w:t> </w:t>
      </w:r>
      <w:r>
        <w:rPr>
          <w:rFonts w:ascii="Arial"/>
          <w:w w:val="95"/>
          <w:sz w:val="9"/>
        </w:rPr>
        <w:t>+</w:t>
      </w:r>
      <w:r>
        <w:rPr>
          <w:rFonts w:ascii="Arial"/>
          <w:spacing w:val="-7"/>
          <w:w w:val="95"/>
          <w:sz w:val="9"/>
        </w:rPr>
        <w:t> </w:t>
      </w:r>
      <w:r>
        <w:rPr>
          <w:rFonts w:ascii="Arial"/>
          <w:w w:val="95"/>
          <w:sz w:val="9"/>
        </w:rPr>
        <w:t>TaskFailFlag</w:t>
      </w:r>
      <w:r>
        <w:rPr>
          <w:rFonts w:ascii="Arial"/>
          <w:sz w:val="9"/>
        </w:rPr>
      </w:r>
    </w:p>
    <w:p>
      <w:pPr>
        <w:spacing w:line="2" w:lineRule="exact" w:before="0"/>
        <w:ind w:left="1347" w:right="0" w:firstLine="0"/>
        <w:jc w:val="center"/>
        <w:rPr>
          <w:rFonts w:ascii="Arial" w:hAnsi="Arial" w:cs="Arial" w:eastAsia="Arial"/>
          <w:sz w:val="6"/>
          <w:szCs w:val="6"/>
        </w:rPr>
      </w:pPr>
      <w:r>
        <w:rPr>
          <w:rFonts w:ascii="Arial"/>
          <w:w w:val="97"/>
          <w:sz w:val="6"/>
        </w:rPr>
        <w:t>0</w:t>
      </w:r>
      <w:r>
        <w:rPr>
          <w:rFonts w:ascii="Arial"/>
          <w:sz w:val="6"/>
        </w:rPr>
      </w:r>
    </w:p>
    <w:p>
      <w:pPr>
        <w:tabs>
          <w:tab w:pos="1239" w:val="left" w:leader="none"/>
        </w:tabs>
        <w:spacing w:line="111" w:lineRule="exact" w:before="83"/>
        <w:ind w:left="486" w:right="0" w:firstLine="0"/>
        <w:jc w:val="left"/>
        <w:rPr>
          <w:rFonts w:ascii="Arial" w:hAnsi="Arial" w:cs="Arial" w:eastAsia="Arial"/>
          <w:sz w:val="7"/>
          <w:szCs w:val="7"/>
        </w:rPr>
      </w:pPr>
      <w:r>
        <w:rPr>
          <w:w w:val="105"/>
        </w:rPr>
        <w:br w:type="column"/>
      </w:r>
      <w:r>
        <w:rPr>
          <w:rFonts w:ascii="Arial" w:hAnsi="Arial" w:cs="Arial" w:eastAsia="Arial"/>
          <w:w w:val="105"/>
          <w:position w:val="4"/>
          <w:sz w:val="10"/>
          <w:szCs w:val="10"/>
        </w:rPr>
        <w:t>0</w:t>
      </w:r>
      <w:r>
        <w:rPr>
          <w:rFonts w:ascii="Arial" w:hAnsi="Arial" w:cs="Arial" w:eastAsia="Arial"/>
          <w:spacing w:val="3"/>
          <w:w w:val="105"/>
          <w:position w:val="4"/>
          <w:sz w:val="10"/>
          <w:szCs w:val="10"/>
        </w:rPr>
        <w:t> </w:t>
      </w:r>
      <w:r>
        <w:rPr>
          <w:rFonts w:ascii="Arial" w:hAnsi="Arial" w:cs="Arial" w:eastAsia="Arial"/>
          <w:w w:val="105"/>
          <w:sz w:val="7"/>
          <w:szCs w:val="7"/>
        </w:rPr>
        <w:t>−5</w:t>
        <w:tab/>
        <w:t>0</w:t>
      </w:r>
      <w:r>
        <w:rPr>
          <w:rFonts w:ascii="Arial" w:hAnsi="Arial" w:cs="Arial" w:eastAsia="Arial"/>
          <w:sz w:val="7"/>
          <w:szCs w:val="7"/>
        </w:rPr>
      </w:r>
    </w:p>
    <w:p>
      <w:pPr>
        <w:spacing w:line="240" w:lineRule="auto" w:before="0"/>
        <w:rPr>
          <w:rFonts w:ascii="Arial" w:hAnsi="Arial" w:cs="Arial" w:eastAsia="Arial"/>
          <w:sz w:val="6"/>
          <w:szCs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spacing w:line="240" w:lineRule="auto" w:before="2"/>
        <w:rPr>
          <w:rFonts w:ascii="Arial" w:hAnsi="Arial" w:cs="Arial" w:eastAsia="Arial"/>
          <w:sz w:val="7"/>
          <w:szCs w:val="7"/>
        </w:rPr>
      </w:pPr>
    </w:p>
    <w:p>
      <w:pPr>
        <w:tabs>
          <w:tab w:pos="1105" w:val="left" w:leader="none"/>
        </w:tabs>
        <w:spacing w:line="43" w:lineRule="exact" w:before="0"/>
        <w:ind w:left="486" w:right="0" w:firstLine="0"/>
        <w:jc w:val="left"/>
        <w:rPr>
          <w:rFonts w:ascii="Arial" w:hAnsi="Arial" w:cs="Arial" w:eastAsia="Arial"/>
          <w:sz w:val="7"/>
          <w:szCs w:val="7"/>
        </w:rPr>
      </w:pPr>
      <w:r>
        <w:rPr/>
        <w:pict>
          <v:group style="position:absolute;margin-left:456.918762pt;margin-top:-68.094505pt;width:91.35pt;height:76.05pt;mso-position-horizontal-relative:page;mso-position-vertical-relative:paragraph;z-index:5272" coordorigin="9138,-1362" coordsize="1827,1521">
            <v:group style="position:absolute;left:9139;top:89;width:1807;height:2" coordorigin="9139,89" coordsize="1807,2">
              <v:shape style="position:absolute;left:9139;top:89;width:1807;height:2" coordorigin="9139,89" coordsize="1807,0" path="m9139,89l10946,89e" filled="false" stroked="true" strokeweight=".069418pt" strokecolor="#000000">
                <v:path arrowok="t"/>
                <v:stroke dashstyle="dash"/>
              </v:shape>
            </v:group>
            <v:group style="position:absolute;left:10964;top:80;width:2;height:2" coordorigin="10964,80" coordsize="2,2">
              <v:shape style="position:absolute;left:10964;top:80;width:2;height:2" coordorigin="10964,80" coordsize="0,0" path="m10964,80l10964,80e" filled="false" stroked="true" strokeweight=".069418pt" strokecolor="#000000">
                <v:path arrowok="t"/>
                <v:stroke dashstyle="dash"/>
              </v:shape>
            </v:group>
            <v:group style="position:absolute;left:9139;top:158;width:1807;height:2" coordorigin="9139,158" coordsize="1807,2">
              <v:shape style="position:absolute;left:9139;top:158;width:1807;height:2" coordorigin="9139,158" coordsize="1807,0" path="m9139,158l10946,158e" filled="false" stroked="true" strokeweight=".104127pt" strokecolor="#000000">
                <v:path arrowok="t"/>
              </v:shape>
            </v:group>
            <v:group style="position:absolute;left:9139;top:-187;width:1807;height:2" coordorigin="9139,-187" coordsize="1807,2">
              <v:shape style="position:absolute;left:9139;top:-187;width:1807;height:2" coordorigin="9139,-187" coordsize="1807,0" path="m9139,-187l10946,-187e" filled="false" stroked="true" strokeweight=".069418pt" strokecolor="#000000">
                <v:path arrowok="t"/>
                <v:stroke dashstyle="dash"/>
              </v:shape>
            </v:group>
            <v:group style="position:absolute;left:10964;top:-196;width:2;height:2" coordorigin="10964,-196" coordsize="2,2">
              <v:shape style="position:absolute;left:10964;top:-196;width:2;height:2" coordorigin="10964,-196" coordsize="0,0" path="m10964,-196l10964,-196e" filled="false" stroked="true" strokeweight=".069418pt" strokecolor="#000000">
                <v:path arrowok="t"/>
                <v:stroke dashstyle="dash"/>
              </v:shape>
            </v:group>
            <v:group style="position:absolute;left:9139;top:-463;width:1807;height:2" coordorigin="9139,-463" coordsize="1807,2">
              <v:shape style="position:absolute;left:9139;top:-463;width:1807;height:2" coordorigin="9139,-463" coordsize="1807,0" path="m9139,-463l10946,-463e" filled="false" stroked="true" strokeweight=".069418pt" strokecolor="#000000">
                <v:path arrowok="t"/>
                <v:stroke dashstyle="dash"/>
              </v:shape>
            </v:group>
            <v:group style="position:absolute;left:10964;top:-472;width:2;height:2" coordorigin="10964,-472" coordsize="2,2">
              <v:shape style="position:absolute;left:10964;top:-472;width:2;height:2" coordorigin="10964,-472" coordsize="0,0" path="m10964,-472l10964,-472e" filled="false" stroked="true" strokeweight=".069418pt" strokecolor="#000000">
                <v:path arrowok="t"/>
                <v:stroke dashstyle="dash"/>
              </v:shape>
            </v:group>
            <v:group style="position:absolute;left:9139;top:-740;width:1807;height:2" coordorigin="9139,-740" coordsize="1807,2">
              <v:shape style="position:absolute;left:9139;top:-740;width:1807;height:2" coordorigin="9139,-740" coordsize="1807,0" path="m9139,-740l10946,-740e" filled="false" stroked="true" strokeweight=".069418pt" strokecolor="#000000">
                <v:path arrowok="t"/>
                <v:stroke dashstyle="dash"/>
              </v:shape>
            </v:group>
            <v:group style="position:absolute;left:10964;top:-749;width:2;height:2" coordorigin="10964,-749" coordsize="2,2">
              <v:shape style="position:absolute;left:10964;top:-749;width:2;height:2" coordorigin="10964,-749" coordsize="0,0" path="m10964,-749l10964,-749e" filled="false" stroked="true" strokeweight=".069418pt" strokecolor="#000000">
                <v:path arrowok="t"/>
                <v:stroke dashstyle="dash"/>
              </v:shape>
            </v:group>
            <v:group style="position:absolute;left:9139;top:-1016;width:1807;height:2" coordorigin="9139,-1016" coordsize="1807,2">
              <v:shape style="position:absolute;left:9139;top:-1016;width:1807;height:2" coordorigin="9139,-1016" coordsize="1807,0" path="m9139,-1016l10946,-1016e" filled="false" stroked="true" strokeweight=".069418pt" strokecolor="#000000">
                <v:path arrowok="t"/>
                <v:stroke dashstyle="dash"/>
              </v:shape>
            </v:group>
            <v:group style="position:absolute;left:10964;top:-1025;width:2;height:2" coordorigin="10964,-1025" coordsize="2,2">
              <v:shape style="position:absolute;left:10964;top:-1025;width:2;height:2" coordorigin="10964,-1025" coordsize="0,0" path="m10964,-1025l10964,-1025e" filled="false" stroked="true" strokeweight=".069418pt" strokecolor="#000000">
                <v:path arrowok="t"/>
                <v:stroke dashstyle="dash"/>
              </v:shape>
            </v:group>
            <v:group style="position:absolute;left:9139;top:-1292;width:1807;height:2" coordorigin="9139,-1292" coordsize="1807,2">
              <v:shape style="position:absolute;left:9139;top:-1292;width:1807;height:2" coordorigin="9139,-1292" coordsize="1807,0" path="m9139,-1292l10946,-1292e" filled="false" stroked="true" strokeweight=".069418pt" strokecolor="#000000">
                <v:path arrowok="t"/>
                <v:stroke dashstyle="dash"/>
              </v:shape>
            </v:group>
            <v:group style="position:absolute;left:10964;top:-1301;width:2;height:2" coordorigin="10964,-1301" coordsize="2,2">
              <v:shape style="position:absolute;left:10964;top:-1301;width:2;height:2" coordorigin="10964,-1301" coordsize="0,0" path="m10964,-1301l10964,-1301e" filled="false" stroked="true" strokeweight=".069418pt" strokecolor="#000000">
                <v:path arrowok="t"/>
                <v:stroke dashstyle="dash"/>
              </v:shape>
            </v:group>
            <v:group style="position:absolute;left:9139;top:-1361;width:1807;height:2" coordorigin="9139,-1361" coordsize="1807,2">
              <v:shape style="position:absolute;left:9139;top:-1361;width:1807;height:2" coordorigin="9139,-1361" coordsize="1807,0" path="m9139,-1361l10946,-1361e" filled="false" stroked="true" strokeweight=".104127pt" strokecolor="#000000">
                <v:path arrowok="t"/>
              </v:shape>
            </v:group>
            <v:group style="position:absolute;left:9139;top:-1361;width:2;height:1519" coordorigin="9139,-1361" coordsize="2,1519">
              <v:shape style="position:absolute;left:9139;top:-1361;width:2;height:1519" coordorigin="9139,-1361" coordsize="0,1519" path="m9139,158l9139,-1361e" filled="false" stroked="true" strokeweight=".102564pt" strokecolor="#000000">
                <v:path arrowok="t"/>
              </v:shape>
            </v:group>
            <v:group style="position:absolute;left:10946;top:-1361;width:2;height:1519" coordorigin="10946,-1361" coordsize="2,1519">
              <v:shape style="position:absolute;left:10946;top:-1361;width:2;height:1519" coordorigin="10946,-1361" coordsize="0,1519" path="m10946,158l10946,-1361e" filled="false" stroked="true" strokeweight=".102564pt" strokecolor="#000000">
                <v:path arrowok="t"/>
              </v:shape>
            </v:group>
            <v:group style="position:absolute;left:9139;top:158;width:1807;height:2" coordorigin="9139,158" coordsize="1807,2">
              <v:shape style="position:absolute;left:9139;top:158;width:1807;height:2" coordorigin="9139,158" coordsize="1807,0" path="m9139,158l10946,158e" filled="false" stroked="true" strokeweight=".104127pt" strokecolor="#000000">
                <v:path arrowok="t"/>
              </v:shape>
            </v:group>
            <v:group style="position:absolute;left:9139;top:-1361;width:2;height:1519" coordorigin="9139,-1361" coordsize="2,1519">
              <v:shape style="position:absolute;left:9139;top:-1361;width:2;height:1519" coordorigin="9139,-1361" coordsize="0,1519" path="m9139,158l9139,-1361e" filled="false" stroked="true" strokeweight=".102564pt" strokecolor="#000000">
                <v:path arrowok="t"/>
              </v:shape>
            </v:group>
            <v:group style="position:absolute;left:9139;top:89;width:18;height:2" coordorigin="9139,89" coordsize="18,2">
              <v:shape style="position:absolute;left:9139;top:89;width:18;height:2" coordorigin="9139,89" coordsize="18,0" path="m9139,89l9157,89e" filled="false" stroked="true" strokeweight=".104127pt" strokecolor="#000000">
                <v:path arrowok="t"/>
              </v:shape>
            </v:group>
            <v:group style="position:absolute;left:10928;top:89;width:19;height:2" coordorigin="10928,89" coordsize="19,2">
              <v:shape style="position:absolute;left:10928;top:89;width:19;height:2" coordorigin="10928,89" coordsize="19,0" path="m10946,89l10928,89e" filled="false" stroked="true" strokeweight=".104127pt" strokecolor="#000000">
                <v:path arrowok="t"/>
              </v:shape>
            </v:group>
            <v:group style="position:absolute;left:9139;top:-187;width:18;height:2" coordorigin="9139,-187" coordsize="18,2">
              <v:shape style="position:absolute;left:9139;top:-187;width:18;height:2" coordorigin="9139,-187" coordsize="18,0" path="m9139,-187l9157,-187e" filled="false" stroked="true" strokeweight=".104127pt" strokecolor="#000000">
                <v:path arrowok="t"/>
              </v:shape>
            </v:group>
            <v:group style="position:absolute;left:10928;top:-187;width:19;height:2" coordorigin="10928,-187" coordsize="19,2">
              <v:shape style="position:absolute;left:10928;top:-187;width:19;height:2" coordorigin="10928,-187" coordsize="19,0" path="m10946,-187l10928,-187e" filled="false" stroked="true" strokeweight=".104127pt" strokecolor="#000000">
                <v:path arrowok="t"/>
              </v:shape>
            </v:group>
            <v:group style="position:absolute;left:9139;top:-464;width:18;height:2" coordorigin="9139,-464" coordsize="18,2">
              <v:shape style="position:absolute;left:9139;top:-464;width:18;height:2" coordorigin="9139,-464" coordsize="18,0" path="m9139,-464l9157,-464e" filled="false" stroked="true" strokeweight=".104127pt" strokecolor="#000000">
                <v:path arrowok="t"/>
              </v:shape>
            </v:group>
            <v:group style="position:absolute;left:10928;top:-464;width:19;height:2" coordorigin="10928,-464" coordsize="19,2">
              <v:shape style="position:absolute;left:10928;top:-464;width:19;height:2" coordorigin="10928,-464" coordsize="19,0" path="m10946,-464l10928,-464e" filled="false" stroked="true" strokeweight=".104127pt" strokecolor="#000000">
                <v:path arrowok="t"/>
              </v:shape>
            </v:group>
            <v:group style="position:absolute;left:9139;top:-740;width:18;height:2" coordorigin="9139,-740" coordsize="18,2">
              <v:shape style="position:absolute;left:9139;top:-740;width:18;height:2" coordorigin="9139,-740" coordsize="18,0" path="m9139,-740l9157,-740e" filled="false" stroked="true" strokeweight=".104127pt" strokecolor="#000000">
                <v:path arrowok="t"/>
              </v:shape>
            </v:group>
            <v:group style="position:absolute;left:10928;top:-740;width:19;height:2" coordorigin="10928,-740" coordsize="19,2">
              <v:shape style="position:absolute;left:10928;top:-740;width:19;height:2" coordorigin="10928,-740" coordsize="19,0" path="m10946,-740l10928,-740e" filled="false" stroked="true" strokeweight=".104127pt" strokecolor="#000000">
                <v:path arrowok="t"/>
              </v:shape>
            </v:group>
            <v:group style="position:absolute;left:9139;top:-1016;width:18;height:2" coordorigin="9139,-1016" coordsize="18,2">
              <v:shape style="position:absolute;left:9139;top:-1016;width:18;height:2" coordorigin="9139,-1016" coordsize="18,0" path="m9139,-1016l9157,-1016e" filled="false" stroked="true" strokeweight=".104127pt" strokecolor="#000000">
                <v:path arrowok="t"/>
              </v:shape>
            </v:group>
            <v:group style="position:absolute;left:10928;top:-1016;width:19;height:2" coordorigin="10928,-1016" coordsize="19,2">
              <v:shape style="position:absolute;left:10928;top:-1016;width:19;height:2" coordorigin="10928,-1016" coordsize="19,0" path="m10946,-1016l10928,-1016e" filled="false" stroked="true" strokeweight=".104127pt" strokecolor="#000000">
                <v:path arrowok="t"/>
              </v:shape>
            </v:group>
            <v:group style="position:absolute;left:9139;top:-1292;width:18;height:2" coordorigin="9139,-1292" coordsize="18,2">
              <v:shape style="position:absolute;left:9139;top:-1292;width:18;height:2" coordorigin="9139,-1292" coordsize="18,0" path="m9139,-1292l9157,-1292e" filled="false" stroked="true" strokeweight=".104127pt" strokecolor="#000000">
                <v:path arrowok="t"/>
              </v:shape>
            </v:group>
            <v:group style="position:absolute;left:10928;top:-1292;width:19;height:2" coordorigin="10928,-1292" coordsize="19,2">
              <v:shape style="position:absolute;left:10928;top:-1292;width:19;height:2" coordorigin="10928,-1292" coordsize="19,0" path="m10946,-1292l10928,-1292e" filled="false" stroked="true" strokeweight=".104127pt" strokecolor="#000000">
                <v:path arrowok="t"/>
              </v:shape>
            </v:group>
            <v:group style="position:absolute;left:9139;top:158;width:1807;height:2" coordorigin="9139,158" coordsize="1807,2">
              <v:shape style="position:absolute;left:9139;top:158;width:1807;height:2" coordorigin="9139,158" coordsize="1807,0" path="m9139,158l10946,158e" filled="false" stroked="true" strokeweight=".104127pt" strokecolor="#000000">
                <v:path arrowok="t"/>
              </v:shape>
            </v:group>
            <v:group style="position:absolute;left:9139;top:-1361;width:1807;height:2" coordorigin="9139,-1361" coordsize="1807,2">
              <v:shape style="position:absolute;left:9139;top:-1361;width:1807;height:2" coordorigin="9139,-1361" coordsize="1807,0" path="m9139,-1361l10946,-1361e" filled="false" stroked="true" strokeweight=".104127pt" strokecolor="#000000">
                <v:path arrowok="t"/>
              </v:shape>
            </v:group>
            <v:group style="position:absolute;left:9139;top:-1361;width:2;height:1519" coordorigin="9139,-1361" coordsize="2,1519">
              <v:shape style="position:absolute;left:9139;top:-1361;width:2;height:1519" coordorigin="9139,-1361" coordsize="0,1519" path="m9139,158l9139,-1361e" filled="false" stroked="true" strokeweight=".102564pt" strokecolor="#000000">
                <v:path arrowok="t"/>
              </v:shape>
            </v:group>
            <v:group style="position:absolute;left:10946;top:-1361;width:2;height:1519" coordorigin="10946,-1361" coordsize="2,1519">
              <v:shape style="position:absolute;left:10946;top:-1361;width:2;height:1519" coordorigin="10946,-1361" coordsize="0,1519" path="m10946,158l10946,-1361e" filled="false" stroked="true" strokeweight=".102564pt" strokecolor="#000000">
                <v:path arrowok="t"/>
              </v:shape>
            </v:group>
            <v:group style="position:absolute;left:9440;top:-1291;width:2;height:175" coordorigin="9440,-1291" coordsize="2,175">
              <v:shape style="position:absolute;left:9440;top:-1291;width:2;height:175" coordorigin="9440,-1291" coordsize="0,175" path="m9440,-1116l9440,-1291e" filled="false" stroked="true" strokeweight=".102564pt" strokecolor="#000000">
                <v:path arrowok="t"/>
                <v:stroke dashstyle="dash"/>
              </v:shape>
            </v:group>
            <v:group style="position:absolute;left:10043;top:-1292;width:2;height:183" coordorigin="10043,-1292" coordsize="2,183">
              <v:shape style="position:absolute;left:10043;top:-1292;width:2;height:183" coordorigin="10043,-1292" coordsize="0,183" path="m10043,-1110l10043,-1292e" filled="false" stroked="true" strokeweight=".102564pt" strokecolor="#000000">
                <v:path arrowok="t"/>
                <v:stroke dashstyle="dash"/>
              </v:shape>
            </v:group>
            <v:group style="position:absolute;left:10645;top:-1292;width:2;height:367" coordorigin="10645,-1292" coordsize="2,367">
              <v:shape style="position:absolute;left:10645;top:-1292;width:2;height:367" coordorigin="10645,-1292" coordsize="0,367" path="m10645,-925l10645,-1292e" filled="false" stroked="true" strokeweight=".102564pt" strokecolor="#000000">
                <v:path arrowok="t"/>
                <v:stroke dashstyle="dash"/>
              </v:shape>
            </v:group>
            <v:group style="position:absolute;left:9440;top:-114;width:2;height:201" coordorigin="9440,-114" coordsize="2,201">
              <v:shape style="position:absolute;left:9440;top:-114;width:2;height:201" coordorigin="9440,-114" coordsize="0,201" path="m9440,86l9440,-114e" filled="false" stroked="true" strokeweight=".102564pt" strokecolor="#000000">
                <v:path arrowok="t"/>
                <v:stroke dashstyle="dash"/>
              </v:shape>
            </v:group>
            <v:group style="position:absolute;left:10043;top:-221;width:2;height:310" coordorigin="10043,-221" coordsize="2,310">
              <v:shape style="position:absolute;left:10043;top:-221;width:2;height:310" coordorigin="10043,-221" coordsize="0,310" path="m10043,89l10043,-221e" filled="false" stroked="true" strokeweight=".102564pt" strokecolor="#000000">
                <v:path arrowok="t"/>
                <v:stroke dashstyle="dash"/>
              </v:shape>
            </v:group>
            <v:group style="position:absolute;left:10645;top:-536;width:2;height:562" coordorigin="10645,-536" coordsize="2,562">
              <v:shape style="position:absolute;left:10645;top:-536;width:2;height:562" coordorigin="10645,-536" coordsize="0,562" path="m10645,26l10645,-536e" filled="false" stroked="true" strokeweight=".102564pt" strokecolor="#000000">
                <v:path arrowok="t"/>
                <v:stroke dashstyle="dash"/>
              </v:shape>
            </v:group>
            <v:group style="position:absolute;left:9373;top:-1291;width:136;height:2" coordorigin="9373,-1291" coordsize="136,2">
              <v:shape style="position:absolute;left:9373;top:-1291;width:136;height:2" coordorigin="9373,-1291" coordsize="136,0" path="m9373,-1291l9508,-1291e" filled="false" stroked="true" strokeweight=".104127pt" strokecolor="#000000">
                <v:path arrowok="t"/>
              </v:shape>
            </v:group>
            <v:group style="position:absolute;left:9975;top:-1292;width:136;height:2" coordorigin="9975,-1292" coordsize="136,2">
              <v:shape style="position:absolute;left:9975;top:-1292;width:136;height:2" coordorigin="9975,-1292" coordsize="136,0" path="m9975,-1292l10110,-1292e" filled="false" stroked="true" strokeweight=".104127pt" strokecolor="#000000">
                <v:path arrowok="t"/>
              </v:shape>
            </v:group>
            <v:group style="position:absolute;left:10577;top:-1292;width:136;height:2" coordorigin="10577,-1292" coordsize="136,2">
              <v:shape style="position:absolute;left:10577;top:-1292;width:136;height:2" coordorigin="10577,-1292" coordsize="136,0" path="m10577,-1292l10713,-1292e" filled="false" stroked="true" strokeweight=".104127pt" strokecolor="#000000">
                <v:path arrowok="t"/>
              </v:shape>
            </v:group>
            <v:group style="position:absolute;left:9373;top:86;width:136;height:2" coordorigin="9373,86" coordsize="136,2">
              <v:shape style="position:absolute;left:9373;top:86;width:136;height:2" coordorigin="9373,86" coordsize="136,0" path="m9373,86l9508,86e" filled="false" stroked="true" strokeweight=".104127pt" strokecolor="#000000">
                <v:path arrowok="t"/>
              </v:shape>
            </v:group>
            <v:group style="position:absolute;left:9975;top:89;width:136;height:2" coordorigin="9975,89" coordsize="136,2">
              <v:shape style="position:absolute;left:9975;top:89;width:136;height:2" coordorigin="9975,89" coordsize="136,0" path="m9975,89l10110,89e" filled="false" stroked="true" strokeweight=".104127pt" strokecolor="#000000">
                <v:path arrowok="t"/>
              </v:shape>
            </v:group>
            <v:group style="position:absolute;left:10577;top:26;width:136;height:2" coordorigin="10577,26" coordsize="136,2">
              <v:shape style="position:absolute;left:10577;top:26;width:136;height:2" coordorigin="10577,26" coordsize="136,0" path="m10577,26l10713,26e" filled="false" stroked="true" strokeweight=".104127pt" strokecolor="#000000">
                <v:path arrowok="t"/>
              </v:shape>
            </v:group>
            <v:group style="position:absolute;left:9305;top:-1116;width:271;height:1002" coordorigin="9305,-1116" coordsize="271,1002">
              <v:shape style="position:absolute;left:9305;top:-1116;width:271;height:1002" coordorigin="9305,-1116" coordsize="271,1002" path="m9305,-114l9305,-1116,9576,-1116,9576,-114,9305,-114e" filled="false" stroked="true" strokeweight=".10267pt" strokecolor="#0000ff">
                <v:path arrowok="t"/>
              </v:shape>
            </v:group>
            <v:group style="position:absolute;left:9907;top:-1110;width:272;height:889" coordorigin="9907,-1110" coordsize="272,889">
              <v:shape style="position:absolute;left:9907;top:-1110;width:272;height:889" coordorigin="9907,-1110" coordsize="272,889" path="m9907,-221l9907,-1110,10178,-1110,10178,-221,9907,-221e" filled="false" stroked="true" strokeweight=".102697pt" strokecolor="#0000ff">
                <v:path arrowok="t"/>
              </v:shape>
            </v:group>
            <v:group style="position:absolute;left:10509;top:-925;width:271;height:389" coordorigin="10509,-925" coordsize="271,389">
              <v:shape style="position:absolute;left:10509;top:-925;width:271;height:389" coordorigin="10509,-925" coordsize="271,389" path="m10509,-536l10509,-925,10780,-925,10780,-536,10509,-536e" filled="false" stroked="true" strokeweight=".103075pt" strokecolor="#0000ff">
                <v:path arrowok="t"/>
              </v:shape>
            </v:group>
            <v:group style="position:absolute;left:9305;top:-700;width:271;height:2" coordorigin="9305,-700" coordsize="271,2">
              <v:shape style="position:absolute;left:9305;top:-700;width:271;height:2" coordorigin="9305,-700" coordsize="271,0" path="m9305,-700l9576,-700e" filled="false" stroked="true" strokeweight=".104127pt" strokecolor="#ff0000">
                <v:path arrowok="t"/>
              </v:shape>
            </v:group>
            <v:group style="position:absolute;left:9907;top:-760;width:272;height:2" coordorigin="9907,-760" coordsize="272,2">
              <v:shape style="position:absolute;left:9907;top:-760;width:272;height:2" coordorigin="9907,-760" coordsize="272,0" path="m9907,-760l10178,-760e" filled="false" stroked="true" strokeweight=".104127pt" strokecolor="#ff0000">
                <v:path arrowok="t"/>
              </v:shape>
            </v:group>
            <v:group style="position:absolute;left:10509;top:-753;width:271;height:2" coordorigin="10509,-753" coordsize="271,2">
              <v:shape style="position:absolute;left:10509;top:-753;width:271;height:2" coordorigin="10509,-753" coordsize="271,0" path="m10509,-753l10780,-753e" filled="false" stroked="true" strokeweight=".104127pt" strokecolor="#ff0000">
                <v:path arrowok="t"/>
              </v:shape>
            </v:group>
            <v:group style="position:absolute;left:10633;top:89;width:25;height:2" coordorigin="10633,89" coordsize="25,2">
              <v:shape style="position:absolute;left:10633;top:89;width:25;height:2" coordorigin="10633,89" coordsize="25,0" path="m10633,89l10657,89e" filled="false" stroked="true" strokeweight=".104127pt" strokecolor="#ff0000">
                <v:path arrowok="t"/>
              </v:shape>
            </v:group>
            <v:group style="position:absolute;left:10645;top:76;width:2;height:26" coordorigin="10645,76" coordsize="2,26">
              <v:shape style="position:absolute;left:10645;top:76;width:2;height:26" coordorigin="10645,76" coordsize="0,26" path="m10645,76l10645,101e" filled="false" stroked="true" strokeweight=".102564pt" strokecolor="#ff0000">
                <v:path arrowok="t"/>
              </v:shape>
            </v:group>
            <v:group style="position:absolute;left:10633;top:87;width:25;height:2" coordorigin="10633,87" coordsize="25,2">
              <v:shape style="position:absolute;left:10633;top:87;width:25;height:2" coordorigin="10633,87" coordsize="25,0" path="m10633,87l10657,87e" filled="false" stroked="true" strokeweight=".104127pt" strokecolor="#ff0000">
                <v:path arrowok="t"/>
              </v:shape>
            </v:group>
            <v:group style="position:absolute;left:10645;top:75;width:2;height:26" coordorigin="10645,75" coordsize="2,26">
              <v:shape style="position:absolute;left:10645;top:75;width:2;height:26" coordorigin="10645,75" coordsize="0,26" path="m10645,75l10645,100e" filled="false" stroked="true" strokeweight=".102564pt" strokecolor="#ff0000">
                <v:path arrowok="t"/>
              </v:shape>
            </v:group>
            <v:group style="position:absolute;left:10633;top:87;width:25;height:2" coordorigin="10633,87" coordsize="25,2">
              <v:shape style="position:absolute;left:10633;top:87;width:25;height:2" coordorigin="10633,87" coordsize="25,0" path="m10633,87l10657,87e" filled="false" stroked="true" strokeweight=".104127pt" strokecolor="#ff0000">
                <v:path arrowok="t"/>
              </v:shape>
            </v:group>
            <v:group style="position:absolute;left:10645;top:74;width:2;height:26" coordorigin="10645,74" coordsize="2,26">
              <v:shape style="position:absolute;left:10645;top:74;width:2;height:26" coordorigin="10645,74" coordsize="0,26" path="m10645,74l10645,99e" filled="false" stroked="true" strokeweight=".102564pt" strokecolor="#ff0000">
                <v:path arrowok="t"/>
              </v:shape>
            </v:group>
            <v:group style="position:absolute;left:10633;top:86;width:25;height:2" coordorigin="10633,86" coordsize="25,2">
              <v:shape style="position:absolute;left:10633;top:86;width:25;height:2" coordorigin="10633,86" coordsize="25,0" path="m10633,86l10657,86e" filled="false" stroked="true" strokeweight=".104127pt" strokecolor="#ff0000">
                <v:path arrowok="t"/>
              </v:shape>
            </v:group>
            <v:group style="position:absolute;left:10645;top:74;width:2;height:26" coordorigin="10645,74" coordsize="2,26">
              <v:shape style="position:absolute;left:10645;top:74;width:2;height:26" coordorigin="10645,74" coordsize="0,26" path="m10645,74l10645,99e" filled="false" stroked="true" strokeweight=".102564pt" strokecolor="#ff0000">
                <v:path arrowok="t"/>
              </v:shape>
            </v:group>
            <v:group style="position:absolute;left:10633;top:86;width:25;height:2" coordorigin="10633,86" coordsize="25,2">
              <v:shape style="position:absolute;left:10633;top:86;width:25;height:2" coordorigin="10633,86" coordsize="25,0" path="m10633,86l10657,86e" filled="false" stroked="true" strokeweight=".104127pt" strokecolor="#ff0000">
                <v:path arrowok="t"/>
              </v:shape>
            </v:group>
            <v:group style="position:absolute;left:10645;top:74;width:2;height:26" coordorigin="10645,74" coordsize="2,26">
              <v:shape style="position:absolute;left:10645;top:74;width:2;height:26" coordorigin="10645,74" coordsize="0,26" path="m10645,74l10645,99e" filled="false" stroked="true" strokeweight=".102564pt" strokecolor="#ff0000">
                <v:path arrowok="t"/>
              </v:shape>
            </v:group>
            <v:group style="position:absolute;left:10633;top:77;width:25;height:2" coordorigin="10633,77" coordsize="25,2">
              <v:shape style="position:absolute;left:10633;top:77;width:25;height:2" coordorigin="10633,77" coordsize="25,0" path="m10633,77l10657,77e" filled="false" stroked="true" strokeweight=".104127pt" strokecolor="#ff0000">
                <v:path arrowok="t"/>
              </v:shape>
            </v:group>
            <v:group style="position:absolute;left:10645;top:65;width:2;height:26" coordorigin="10645,65" coordsize="2,26">
              <v:shape style="position:absolute;left:10645;top:65;width:2;height:26" coordorigin="10645,65" coordsize="0,26" path="m10645,65l10645,90e" filled="false" stroked="true" strokeweight=".102564pt" strokecolor="#ff0000">
                <v:path arrowok="t"/>
              </v:shape>
            </v:group>
            <v:group style="position:absolute;left:10633;top:73;width:25;height:2" coordorigin="10633,73" coordsize="25,2">
              <v:shape style="position:absolute;left:10633;top:73;width:25;height:2" coordorigin="10633,73" coordsize="25,0" path="m10633,73l10657,73e" filled="false" stroked="true" strokeweight=".104127pt" strokecolor="#ff0000">
                <v:path arrowok="t"/>
              </v:shape>
            </v:group>
            <v:group style="position:absolute;left:10645;top:60;width:2;height:26" coordorigin="10645,60" coordsize="2,26">
              <v:shape style="position:absolute;left:10645;top:60;width:2;height:26" coordorigin="10645,60" coordsize="0,26" path="m10645,60l10645,85e" filled="false" stroked="true" strokeweight=".102564pt" strokecolor="#ff0000">
                <v:path arrowok="t"/>
              </v:shape>
            </v:group>
            <v:group style="position:absolute;left:10633;top:69;width:25;height:2" coordorigin="10633,69" coordsize="25,2">
              <v:shape style="position:absolute;left:10633;top:69;width:25;height:2" coordorigin="10633,69" coordsize="25,0" path="m10633,69l10657,69e" filled="false" stroked="true" strokeweight=".104127pt" strokecolor="#ff0000">
                <v:path arrowok="t"/>
              </v:shape>
            </v:group>
            <v:group style="position:absolute;left:10645;top:56;width:2;height:26" coordorigin="10645,56" coordsize="2,26">
              <v:shape style="position:absolute;left:10645;top:56;width:2;height:26" coordorigin="10645,56" coordsize="0,26" path="m10645,56l10645,81e" filled="false" stroked="true" strokeweight=".102564pt" strokecolor="#ff0000">
                <v:path arrowok="t"/>
              </v:shape>
            </v:group>
            <v:group style="position:absolute;left:10633;top:61;width:25;height:2" coordorigin="10633,61" coordsize="25,2">
              <v:shape style="position:absolute;left:10633;top:61;width:25;height:2" coordorigin="10633,61" coordsize="25,0" path="m10633,61l10657,61e" filled="false" stroked="true" strokeweight=".104127pt" strokecolor="#ff0000">
                <v:path arrowok="t"/>
              </v:shape>
            </v:group>
            <v:group style="position:absolute;left:10645;top:48;width:2;height:26" coordorigin="10645,48" coordsize="2,26">
              <v:shape style="position:absolute;left:10645;top:48;width:2;height:26" coordorigin="10645,48" coordsize="0,26" path="m10645,48l10645,74e" filled="false" stroked="true" strokeweight=".102564pt" strokecolor="#ff0000">
                <v:path arrowok="t"/>
              </v:shape>
            </v:group>
            <v:group style="position:absolute;left:10633;top:59;width:25;height:2" coordorigin="10633,59" coordsize="25,2">
              <v:shape style="position:absolute;left:10633;top:59;width:25;height:2" coordorigin="10633,59" coordsize="25,0" path="m10633,59l10657,59e" filled="false" stroked="true" strokeweight=".104127pt" strokecolor="#ff0000">
                <v:path arrowok="t"/>
              </v:shape>
            </v:group>
            <v:group style="position:absolute;left:10645;top:46;width:2;height:26" coordorigin="10645,46" coordsize="2,26">
              <v:shape style="position:absolute;left:10645;top:46;width:2;height:26" coordorigin="10645,46" coordsize="0,26" path="m10645,46l10645,71e" filled="false" stroked="true" strokeweight=".102564pt" strokecolor="#ff0000">
                <v:path arrowok="t"/>
              </v:shape>
            </v:group>
            <v:group style="position:absolute;left:10633;top:58;width:25;height:2" coordorigin="10633,58" coordsize="25,2">
              <v:shape style="position:absolute;left:10633;top:58;width:25;height:2" coordorigin="10633,58" coordsize="25,0" path="m10633,58l10657,58e" filled="false" stroked="true" strokeweight=".104127pt" strokecolor="#ff0000">
                <v:path arrowok="t"/>
              </v:shape>
            </v:group>
            <v:group style="position:absolute;left:10645;top:45;width:2;height:26" coordorigin="10645,45" coordsize="2,26">
              <v:shape style="position:absolute;left:10645;top:45;width:2;height:26" coordorigin="10645,45" coordsize="0,26" path="m10645,45l10645,70e" filled="false" stroked="true" strokeweight=".102564pt" strokecolor="#ff0000">
                <v:path arrowok="t"/>
              </v:shape>
            </v:group>
            <v:group style="position:absolute;left:10633;top:56;width:25;height:2" coordorigin="10633,56" coordsize="25,2">
              <v:shape style="position:absolute;left:10633;top:56;width:25;height:2" coordorigin="10633,56" coordsize="25,0" path="m10633,56l10657,56e" filled="false" stroked="true" strokeweight=".104127pt" strokecolor="#ff0000">
                <v:path arrowok="t"/>
              </v:shape>
            </v:group>
            <v:group style="position:absolute;left:10645;top:44;width:2;height:26" coordorigin="10645,44" coordsize="2,26">
              <v:shape style="position:absolute;left:10645;top:44;width:2;height:26" coordorigin="10645,44" coordsize="0,26" path="m10645,44l10645,69e" filled="false" stroked="true" strokeweight=".102564pt" strokecolor="#ff0000">
                <v:path arrowok="t"/>
              </v:shape>
            </v:group>
            <v:group style="position:absolute;left:10633;top:50;width:25;height:2" coordorigin="10633,50" coordsize="25,2">
              <v:shape style="position:absolute;left:10633;top:50;width:25;height:2" coordorigin="10633,50" coordsize="25,0" path="m10633,50l10657,50e" filled="false" stroked="true" strokeweight=".104127pt" strokecolor="#ff0000">
                <v:path arrowok="t"/>
              </v:shape>
            </v:group>
            <v:group style="position:absolute;left:10645;top:37;width:2;height:26" coordorigin="10645,37" coordsize="2,26">
              <v:shape style="position:absolute;left:10645;top:37;width:2;height:26" coordorigin="10645,37" coordsize="0,26" path="m10645,37l10645,62e" filled="false" stroked="true" strokeweight=".102564pt" strokecolor="#ff0000">
                <v:path arrowok="t"/>
              </v:shape>
            </v:group>
            <w10:wrap type="none"/>
          </v:group>
        </w:pict>
      </w:r>
      <w:r>
        <w:rPr>
          <w:rFonts w:ascii="Arial"/>
          <w:sz w:val="7"/>
        </w:rPr>
        <w:t>5</w:t>
        <w:tab/>
      </w:r>
      <w:r>
        <w:rPr>
          <w:rFonts w:ascii="Arial"/>
          <w:w w:val="105"/>
          <w:sz w:val="7"/>
        </w:rPr>
        <w:t>10</w:t>
      </w:r>
      <w:r>
        <w:rPr>
          <w:rFonts w:ascii="Arial"/>
          <w:sz w:val="7"/>
        </w:rPr>
      </w:r>
    </w:p>
    <w:p>
      <w:pPr>
        <w:spacing w:after="0" w:line="43" w:lineRule="exact"/>
        <w:jc w:val="left"/>
        <w:rPr>
          <w:rFonts w:ascii="Arial" w:hAnsi="Arial" w:cs="Arial" w:eastAsia="Arial"/>
          <w:sz w:val="7"/>
          <w:szCs w:val="7"/>
        </w:rPr>
        <w:sectPr>
          <w:type w:val="continuous"/>
          <w:pgSz w:w="12240" w:h="15840"/>
          <w:pgMar w:top="460" w:bottom="280" w:left="1140" w:right="0"/>
          <w:cols w:num="3" w:equalWidth="0">
            <w:col w:w="4482" w:space="290"/>
            <w:col w:w="1280" w:space="111"/>
            <w:col w:w="4937"/>
          </w:cols>
        </w:sectPr>
      </w:pPr>
    </w:p>
    <w:p>
      <w:pPr>
        <w:tabs>
          <w:tab w:pos="844" w:val="left" w:leader="none"/>
          <w:tab w:pos="1167" w:val="left" w:leader="none"/>
          <w:tab w:pos="1491" w:val="left" w:leader="none"/>
          <w:tab w:pos="1814" w:val="left" w:leader="none"/>
          <w:tab w:pos="2169" w:val="left" w:leader="none"/>
        </w:tabs>
        <w:spacing w:line="63" w:lineRule="exact" w:before="37"/>
        <w:ind w:left="552" w:right="0" w:firstLine="0"/>
        <w:jc w:val="left"/>
        <w:rPr>
          <w:rFonts w:ascii="Arial" w:hAnsi="Arial" w:cs="Arial" w:eastAsia="Arial"/>
          <w:sz w:val="8"/>
          <w:szCs w:val="8"/>
        </w:rPr>
      </w:pPr>
      <w:r>
        <w:rPr>
          <w:rFonts w:ascii="Arial"/>
          <w:w w:val="90"/>
          <w:sz w:val="8"/>
        </w:rPr>
        <w:t>0</w:t>
        <w:tab/>
        <w:t>0.2</w:t>
        <w:tab/>
        <w:t>0.4</w:t>
        <w:tab/>
        <w:t>0.6</w:t>
        <w:tab/>
        <w:t>0.8</w:t>
        <w:tab/>
      </w:r>
      <w:r>
        <w:rPr>
          <w:rFonts w:ascii="Arial"/>
          <w:w w:val="95"/>
          <w:sz w:val="8"/>
        </w:rPr>
        <w:t>1</w:t>
      </w:r>
      <w:r>
        <w:rPr>
          <w:rFonts w:ascii="Arial"/>
          <w:sz w:val="8"/>
        </w:rPr>
      </w:r>
    </w:p>
    <w:p>
      <w:pPr>
        <w:spacing w:line="240" w:lineRule="auto" w:before="10"/>
        <w:rPr>
          <w:rFonts w:ascii="Arial" w:hAnsi="Arial" w:cs="Arial" w:eastAsia="Arial"/>
          <w:sz w:val="4"/>
          <w:szCs w:val="4"/>
        </w:rPr>
      </w:pPr>
      <w:r>
        <w:rPr/>
        <w:br w:type="column"/>
      </w:r>
      <w:r>
        <w:rPr>
          <w:rFonts w:ascii="Arial"/>
          <w:sz w:val="4"/>
        </w:rPr>
      </w:r>
    </w:p>
    <w:p>
      <w:pPr>
        <w:tabs>
          <w:tab w:pos="851" w:val="left" w:leader="none"/>
          <w:tab w:pos="1174" w:val="left" w:leader="none"/>
          <w:tab w:pos="1498" w:val="left" w:leader="none"/>
          <w:tab w:pos="1821" w:val="left" w:leader="none"/>
          <w:tab w:pos="2169" w:val="left" w:leader="none"/>
        </w:tabs>
        <w:spacing w:line="44" w:lineRule="exact" w:before="0"/>
        <w:ind w:left="552" w:right="0" w:firstLine="0"/>
        <w:jc w:val="left"/>
        <w:rPr>
          <w:rFonts w:ascii="Arial" w:hAnsi="Arial" w:cs="Arial" w:eastAsia="Arial"/>
          <w:sz w:val="6"/>
          <w:szCs w:val="6"/>
        </w:rPr>
      </w:pPr>
      <w:r>
        <w:rPr>
          <w:rFonts w:ascii="Arial"/>
          <w:w w:val="95"/>
          <w:sz w:val="6"/>
        </w:rPr>
        <w:t>0</w:t>
        <w:tab/>
        <w:t>0.2</w:t>
        <w:tab/>
        <w:t>0.4</w:t>
        <w:tab/>
        <w:t>0.6</w:t>
        <w:tab/>
        <w:t>0.8</w:t>
        <w:tab/>
      </w:r>
      <w:r>
        <w:rPr>
          <w:rFonts w:ascii="Arial"/>
          <w:sz w:val="6"/>
        </w:rPr>
        <w:t>1</w:t>
      </w:r>
    </w:p>
    <w:p>
      <w:pPr>
        <w:tabs>
          <w:tab w:pos="1212" w:val="left" w:leader="none"/>
        </w:tabs>
        <w:spacing w:line="101" w:lineRule="exact" w:before="0"/>
        <w:ind w:left="552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>
          <w:w w:val="105"/>
        </w:rPr>
        <w:br w:type="column"/>
      </w:r>
      <w:r>
        <w:rPr>
          <w:rFonts w:ascii="Arial"/>
          <w:w w:val="105"/>
          <w:sz w:val="10"/>
        </w:rPr>
        <w:t>10</w:t>
        <w:tab/>
      </w:r>
      <w:r>
        <w:rPr>
          <w:rFonts w:ascii="Arial"/>
          <w:w w:val="110"/>
          <w:sz w:val="10"/>
        </w:rPr>
        <w:t>10</w:t>
      </w:r>
      <w:r>
        <w:rPr>
          <w:rFonts w:ascii="Arial"/>
          <w:sz w:val="10"/>
        </w:rPr>
      </w:r>
    </w:p>
    <w:p>
      <w:pPr>
        <w:tabs>
          <w:tab w:pos="1095" w:val="left" w:leader="none"/>
          <w:tab w:pos="1874" w:val="left" w:leader="none"/>
        </w:tabs>
        <w:spacing w:line="101" w:lineRule="exact" w:before="0"/>
        <w:ind w:left="477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w w:val="105"/>
        </w:rPr>
        <w:br w:type="column"/>
      </w:r>
      <w:r>
        <w:rPr>
          <w:rFonts w:ascii="Arial"/>
          <w:w w:val="105"/>
          <w:sz w:val="10"/>
        </w:rPr>
        <w:t>10</w:t>
        <w:tab/>
        <w:t>10</w:t>
        <w:tab/>
      </w:r>
      <w:r>
        <w:rPr>
          <w:rFonts w:ascii="Arial"/>
          <w:w w:val="110"/>
          <w:sz w:val="11"/>
        </w:rPr>
        <w:t>0</w:t>
      </w:r>
    </w:p>
    <w:p>
      <w:pPr>
        <w:spacing w:after="0" w:line="101" w:lineRule="exact"/>
        <w:jc w:val="left"/>
        <w:rPr>
          <w:rFonts w:ascii="Arial" w:hAnsi="Arial" w:cs="Arial" w:eastAsia="Arial"/>
          <w:sz w:val="11"/>
          <w:szCs w:val="11"/>
        </w:rPr>
        <w:sectPr>
          <w:type w:val="continuous"/>
          <w:pgSz w:w="12240" w:h="15840"/>
          <w:pgMar w:top="460" w:bottom="280" w:left="1140" w:right="0"/>
          <w:cols w:num="4" w:equalWidth="0">
            <w:col w:w="2212" w:space="195"/>
            <w:col w:w="2203" w:space="67"/>
            <w:col w:w="1335" w:space="40"/>
            <w:col w:w="5048"/>
          </w:cols>
        </w:sectPr>
      </w:pPr>
    </w:p>
    <w:p>
      <w:pPr>
        <w:spacing w:before="7"/>
        <w:ind w:left="0" w:right="0" w:firstLine="0"/>
        <w:jc w:val="right"/>
        <w:rPr>
          <w:rFonts w:ascii="Arial" w:hAnsi="Arial" w:cs="Arial" w:eastAsia="Arial"/>
          <w:sz w:val="12"/>
          <w:szCs w:val="12"/>
        </w:rPr>
      </w:pPr>
      <w:r>
        <w:rPr>
          <w:rFonts w:ascii="Arial"/>
          <w:w w:val="90"/>
          <w:sz w:val="12"/>
        </w:rPr>
        <w:t>Precision</w:t>
      </w:r>
      <w:r>
        <w:rPr>
          <w:rFonts w:ascii="Arial"/>
          <w:sz w:val="12"/>
        </w:rPr>
      </w:r>
    </w:p>
    <w:p>
      <w:pPr>
        <w:spacing w:before="7"/>
        <w:ind w:left="0" w:right="0" w:firstLine="0"/>
        <w:jc w:val="right"/>
        <w:rPr>
          <w:rFonts w:ascii="Arial" w:hAnsi="Arial" w:cs="Arial" w:eastAsia="Arial"/>
          <w:sz w:val="12"/>
          <w:szCs w:val="12"/>
        </w:rPr>
      </w:pPr>
      <w:r>
        <w:rPr>
          <w:w w:val="90"/>
        </w:rPr>
        <w:br w:type="column"/>
      </w:r>
      <w:r>
        <w:rPr>
          <w:rFonts w:ascii="Arial"/>
          <w:w w:val="90"/>
          <w:sz w:val="12"/>
        </w:rPr>
        <w:t>Precision</w:t>
      </w:r>
      <w:r>
        <w:rPr>
          <w:rFonts w:ascii="Arial"/>
          <w:sz w:val="12"/>
        </w:rPr>
      </w:r>
    </w:p>
    <w:p>
      <w:pPr>
        <w:spacing w:line="101" w:lineRule="exact" w:before="0"/>
        <w:ind w:left="1214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>
          <w:w w:val="105"/>
        </w:rPr>
        <w:br w:type="column"/>
      </w:r>
      <w:r>
        <w:rPr>
          <w:rFonts w:ascii="Arial" w:hAnsi="Arial" w:cs="Arial" w:eastAsia="Arial"/>
          <w:w w:val="105"/>
          <w:sz w:val="10"/>
          <w:szCs w:val="10"/>
        </w:rPr>
        <w:t>Task−Minutes</w:t>
      </w:r>
      <w:r>
        <w:rPr>
          <w:rFonts w:ascii="Arial" w:hAnsi="Arial" w:cs="Arial" w:eastAsia="Arial"/>
          <w:sz w:val="10"/>
          <w:szCs w:val="10"/>
        </w:rPr>
      </w:r>
    </w:p>
    <w:p>
      <w:pPr>
        <w:tabs>
          <w:tab w:pos="1841" w:val="left" w:leader="none"/>
          <w:tab w:pos="2444" w:val="left" w:leader="none"/>
        </w:tabs>
        <w:spacing w:before="25"/>
        <w:ind w:left="1214" w:right="0" w:firstLine="0"/>
        <w:jc w:val="left"/>
        <w:rPr>
          <w:rFonts w:ascii="Arial" w:hAnsi="Arial" w:cs="Arial" w:eastAsia="Arial"/>
          <w:sz w:val="4"/>
          <w:szCs w:val="4"/>
        </w:rPr>
      </w:pPr>
      <w:r>
        <w:rPr>
          <w:w w:val="105"/>
        </w:rPr>
        <w:br w:type="column"/>
      </w:r>
      <w:r>
        <w:rPr>
          <w:rFonts w:ascii="Arial"/>
          <w:w w:val="105"/>
          <w:sz w:val="4"/>
        </w:rPr>
        <w:t>FINISHED</w:t>
      </w:r>
      <w:r>
        <w:rPr>
          <w:rFonts w:ascii="Arial"/>
          <w:spacing w:val="-7"/>
          <w:w w:val="105"/>
          <w:sz w:val="4"/>
        </w:rPr>
        <w:t> </w:t>
      </w:r>
      <w:r>
        <w:rPr>
          <w:rFonts w:ascii="Arial"/>
          <w:w w:val="105"/>
          <w:sz w:val="4"/>
        </w:rPr>
        <w:t>JOBS</w:t>
        <w:tab/>
        <w:t>KILLED</w:t>
      </w:r>
      <w:r>
        <w:rPr>
          <w:rFonts w:ascii="Arial"/>
          <w:spacing w:val="-6"/>
          <w:w w:val="105"/>
          <w:sz w:val="4"/>
        </w:rPr>
        <w:t> </w:t>
      </w:r>
      <w:r>
        <w:rPr>
          <w:rFonts w:ascii="Arial"/>
          <w:w w:val="105"/>
          <w:sz w:val="4"/>
        </w:rPr>
        <w:t>JOBS</w:t>
        <w:tab/>
        <w:t>FAILED</w:t>
      </w:r>
      <w:r>
        <w:rPr>
          <w:rFonts w:ascii="Arial"/>
          <w:spacing w:val="-6"/>
          <w:w w:val="105"/>
          <w:sz w:val="4"/>
        </w:rPr>
        <w:t> </w:t>
      </w:r>
      <w:r>
        <w:rPr>
          <w:rFonts w:ascii="Arial"/>
          <w:w w:val="105"/>
          <w:sz w:val="4"/>
        </w:rPr>
        <w:t>JOBS</w:t>
      </w:r>
      <w:r>
        <w:rPr>
          <w:rFonts w:ascii="Arial"/>
          <w:sz w:val="4"/>
        </w:rPr>
      </w:r>
    </w:p>
    <w:p>
      <w:pPr>
        <w:spacing w:after="0"/>
        <w:jc w:val="left"/>
        <w:rPr>
          <w:rFonts w:ascii="Arial" w:hAnsi="Arial" w:cs="Arial" w:eastAsia="Arial"/>
          <w:sz w:val="4"/>
          <w:szCs w:val="4"/>
        </w:rPr>
        <w:sectPr>
          <w:type w:val="continuous"/>
          <w:pgSz w:w="12240" w:h="15840"/>
          <w:pgMar w:top="460" w:bottom="280" w:left="1140" w:right="0"/>
          <w:cols w:num="4" w:equalWidth="0">
            <w:col w:w="1679" w:space="723"/>
            <w:col w:w="1679" w:space="658"/>
            <w:col w:w="1900" w:space="291"/>
            <w:col w:w="4170"/>
          </w:cols>
        </w:sectPr>
      </w:pPr>
    </w:p>
    <w:p>
      <w:pPr>
        <w:spacing w:line="240" w:lineRule="auto" w:before="11"/>
        <w:rPr>
          <w:rFonts w:ascii="Arial" w:hAnsi="Arial" w:cs="Arial" w:eastAsia="Arial"/>
          <w:sz w:val="13"/>
          <w:szCs w:val="13"/>
        </w:rPr>
      </w:pPr>
      <w:r>
        <w:rPr/>
        <w:pict>
          <v:shape style="position:absolute;margin-left:270pt;margin-top:732pt;width:80pt;height:20pt;mso-position-horizontal-relative:page;mso-position-vertical-relative:page;z-index:-690616" type="#_x0000_t202" filled="false" stroked="false">
            <v:textbox inset="0,0,0,0">
              <w:txbxContent>
                <w:p>
                  <w:pPr>
                    <w:spacing w:line="240" w:lineRule="auto" w:before="1"/>
                    <w:rPr>
                      <w:rFonts w:ascii="Times New Roman" w:hAnsi="Times New Roman" w:cs="Times New Roman" w:eastAsia="Times New Roman"/>
                      <w:sz w:val="13"/>
                      <w:szCs w:val="13"/>
                    </w:rPr>
                  </w:pPr>
                </w:p>
                <w:p>
                  <w:pPr>
                    <w:spacing w:before="0"/>
                    <w:ind w:left="0" w:right="159" w:firstLine="0"/>
                    <w:jc w:val="center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</w:rPr>
                    <w:t>1404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0pt;margin-top:732pt;width:80pt;height:20pt;mso-position-horizontal-relative:page;mso-position-vertical-relative:page;z-index:-690592" type="#_x0000_t202" filled="false" stroked="false">
            <v:textbox inset="0,0,0,0">
              <w:txbxContent>
                <w:p>
                  <w:pPr>
                    <w:spacing w:line="240" w:lineRule="auto" w:before="1"/>
                    <w:rPr>
                      <w:rFonts w:ascii="Times New Roman" w:hAnsi="Times New Roman" w:cs="Times New Roman" w:eastAsia="Times New Roman"/>
                      <w:sz w:val="13"/>
                      <w:szCs w:val="13"/>
                    </w:rPr>
                  </w:pPr>
                </w:p>
                <w:p>
                  <w:pPr>
                    <w:spacing w:before="0"/>
                    <w:ind w:left="0" w:right="159" w:firstLine="0"/>
                    <w:jc w:val="center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</w:rPr>
                    <w:t>1401</w:t>
                  </w:r>
                </w:p>
              </w:txbxContent>
            </v:textbox>
            <w10:wrap type="none"/>
          </v:shape>
        </w:pict>
      </w:r>
    </w:p>
    <w:p>
      <w:pPr>
        <w:spacing w:line="168" w:lineRule="exact" w:before="0"/>
        <w:ind w:left="111" w:right="10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Fig. 8. Predicting Google job failures using random forests while varying</w:t>
      </w:r>
      <w:r>
        <w:rPr>
          <w:rFonts w:ascii="Times New Roman"/>
          <w:spacing w:val="-8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1"/>
          <w:w w:val="98"/>
          <w:sz w:val="15"/>
        </w:rPr>
        <w:t> </w:t>
      </w:r>
      <w:r>
        <w:rPr>
          <w:rFonts w:ascii="Times New Roman"/>
          <w:sz w:val="15"/>
        </w:rPr>
        <w:t>decision threshold (left) and the training sampling ratio (right) </w:t>
      </w:r>
      <w:r>
        <w:rPr>
          <w:rFonts w:ascii="Times New Roman"/>
          <w:spacing w:val="35"/>
          <w:sz w:val="15"/>
        </w:rPr>
        <w:t> </w:t>
      </w:r>
      <w:r>
        <w:rPr>
          <w:rFonts w:ascii="Times New Roman"/>
          <w:sz w:val="15"/>
        </w:rPr>
        <w:t>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259" w:lineRule="auto" w:before="95"/>
        <w:ind w:right="4" w:firstLine="0"/>
        <w:jc w:val="both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left</w:t>
      </w:r>
      <w:r>
        <w:rPr>
          <w:spacing w:val="-7"/>
          <w:w w:val="105"/>
        </w:rPr>
        <w:t> </w:t>
      </w:r>
      <w:r>
        <w:rPr>
          <w:w w:val="105"/>
        </w:rPr>
        <w:t>graph</w:t>
      </w:r>
      <w:r>
        <w:rPr>
          <w:spacing w:val="-11"/>
          <w:w w:val="105"/>
        </w:rPr>
        <w:t> </w:t>
      </w:r>
      <w:r>
        <w:rPr>
          <w:w w:val="105"/>
        </w:rPr>
        <w:t>shows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varying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classiﬁcation</w:t>
      </w:r>
      <w:r>
        <w:rPr>
          <w:w w:val="103"/>
        </w:rPr>
        <w:t> </w:t>
      </w:r>
      <w:r>
        <w:rPr>
          <w:w w:val="105"/>
        </w:rPr>
        <w:t>threshold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[0.1–0.9],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right</w:t>
      </w:r>
      <w:r>
        <w:rPr>
          <w:spacing w:val="-9"/>
          <w:w w:val="105"/>
        </w:rPr>
        <w:t> </w:t>
      </w:r>
      <w:r>
        <w:rPr>
          <w:w w:val="105"/>
        </w:rPr>
        <w:t>graph</w:t>
      </w:r>
      <w:r>
        <w:rPr>
          <w:spacing w:val="-9"/>
          <w:w w:val="105"/>
        </w:rPr>
        <w:t> </w:t>
      </w:r>
      <w:r>
        <w:rPr>
          <w:w w:val="105"/>
        </w:rPr>
        <w:t>shows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w w:val="103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ﬁxed</w:t>
      </w:r>
      <w:r>
        <w:rPr>
          <w:spacing w:val="-8"/>
          <w:w w:val="105"/>
        </w:rPr>
        <w:t> </w:t>
      </w:r>
      <w:r>
        <w:rPr>
          <w:w w:val="105"/>
        </w:rPr>
        <w:t>threshold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0.5</w:t>
      </w:r>
      <w:r>
        <w:rPr>
          <w:spacing w:val="-8"/>
          <w:w w:val="105"/>
        </w:rPr>
        <w:t> </w:t>
      </w:r>
      <w:r>
        <w:rPr>
          <w:w w:val="105"/>
        </w:rPr>
        <w:t>while</w:t>
      </w:r>
      <w:r>
        <w:rPr>
          <w:spacing w:val="-8"/>
          <w:w w:val="105"/>
        </w:rPr>
        <w:t> </w:t>
      </w:r>
      <w:r>
        <w:rPr>
          <w:w w:val="105"/>
        </w:rPr>
        <w:t>varying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sampling</w:t>
      </w:r>
      <w:r>
        <w:rPr>
          <w:spacing w:val="-8"/>
          <w:w w:val="105"/>
        </w:rPr>
        <w:t> </w:t>
      </w:r>
      <w:r>
        <w:rPr>
          <w:w w:val="105"/>
        </w:rPr>
        <w:t>ratio</w:t>
      </w:r>
      <w:r>
        <w:rPr>
          <w:w w:val="103"/>
        </w:rPr>
        <w:t> </w:t>
      </w:r>
      <w:r>
        <w:rPr>
          <w:w w:val="105"/>
        </w:rPr>
        <w:t>in the training</w:t>
      </w:r>
      <w:r>
        <w:rPr>
          <w:spacing w:val="26"/>
          <w:w w:val="105"/>
        </w:rPr>
        <w:t> </w:t>
      </w:r>
      <w:r>
        <w:rPr>
          <w:w w:val="105"/>
        </w:rPr>
        <w:t>set.</w:t>
      </w:r>
      <w:r>
        <w:rPr/>
      </w:r>
    </w:p>
    <w:p>
      <w:pPr>
        <w:pStyle w:val="BodyText"/>
        <w:spacing w:line="256" w:lineRule="auto" w:before="7"/>
        <w:ind w:right="1"/>
        <w:jc w:val="both"/>
      </w:pPr>
      <w:r>
        <w:rPr>
          <w:spacing w:val="-9"/>
          <w:w w:val="105"/>
        </w:rPr>
        <w:t>We </w:t>
      </w:r>
      <w:r>
        <w:rPr>
          <w:w w:val="105"/>
        </w:rPr>
        <w:t>ﬁnd that job kills can be predicted very accurately</w:t>
      </w:r>
      <w:r>
        <w:rPr>
          <w:spacing w:val="13"/>
          <w:w w:val="105"/>
        </w:rPr>
        <w:t> </w:t>
      </w:r>
      <w:r>
        <w:rPr>
          <w:w w:val="105"/>
        </w:rPr>
        <w:t>even</w:t>
      </w:r>
      <w:r>
        <w:rPr>
          <w:w w:val="103"/>
        </w:rPr>
        <w:t> </w:t>
      </w:r>
      <w:r>
        <w:rPr>
          <w:w w:val="105"/>
        </w:rPr>
        <w:t>under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simplest</w:t>
      </w:r>
      <w:r>
        <w:rPr>
          <w:spacing w:val="26"/>
          <w:w w:val="105"/>
        </w:rPr>
        <w:t> </w:t>
      </w:r>
      <w:r>
        <w:rPr>
          <w:w w:val="105"/>
        </w:rPr>
        <w:t>scenario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using</w:t>
      </w:r>
      <w:r>
        <w:rPr>
          <w:spacing w:val="25"/>
          <w:w w:val="105"/>
        </w:rPr>
        <w:t> </w:t>
      </w:r>
      <w:r>
        <w:rPr>
          <w:w w:val="105"/>
        </w:rPr>
        <w:t>only</w:t>
      </w:r>
      <w:r>
        <w:rPr>
          <w:spacing w:val="23"/>
          <w:w w:val="105"/>
        </w:rPr>
        <w:t> </w:t>
      </w:r>
      <w:r>
        <w:rPr>
          <w:w w:val="105"/>
        </w:rPr>
        <w:t>job</w:t>
      </w:r>
      <w:r>
        <w:rPr>
          <w:spacing w:val="25"/>
          <w:w w:val="105"/>
        </w:rPr>
        <w:t> </w:t>
      </w:r>
      <w:r>
        <w:rPr>
          <w:w w:val="105"/>
        </w:rPr>
        <w:t>conﬁguration</w:t>
      </w:r>
      <w:r>
        <w:rPr>
          <w:w w:val="103"/>
        </w:rPr>
        <w:t> </w:t>
      </w:r>
      <w:r>
        <w:rPr>
          <w:w w:val="105"/>
        </w:rPr>
        <w:t>parameters.</w:t>
      </w:r>
      <w:r>
        <w:rPr>
          <w:spacing w:val="23"/>
          <w:w w:val="105"/>
        </w:rPr>
        <w:t> </w:t>
      </w:r>
      <w:r>
        <w:rPr>
          <w:w w:val="105"/>
        </w:rPr>
        <w:t>When</w:t>
      </w:r>
      <w:r>
        <w:rPr>
          <w:spacing w:val="27"/>
          <w:w w:val="105"/>
        </w:rPr>
        <w:t> </w:t>
      </w:r>
      <w:r>
        <w:rPr>
          <w:w w:val="105"/>
        </w:rPr>
        <w:t>taking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closer</w:t>
      </w:r>
      <w:r>
        <w:rPr>
          <w:spacing w:val="27"/>
          <w:w w:val="105"/>
        </w:rPr>
        <w:t> </w:t>
      </w:r>
      <w:r>
        <w:rPr>
          <w:w w:val="105"/>
        </w:rPr>
        <w:t>look</w:t>
      </w:r>
      <w:r>
        <w:rPr>
          <w:spacing w:val="26"/>
          <w:w w:val="105"/>
        </w:rPr>
        <w:t> </w:t>
      </w:r>
      <w:r>
        <w:rPr>
          <w:w w:val="105"/>
        </w:rPr>
        <w:t>at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output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w w:val="105"/>
        </w:rPr>
        <w:t>decision trees, we ﬁnd that the amount of CPU, memory,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w w:val="103"/>
        </w:rPr>
        <w:t> </w:t>
      </w:r>
      <w:r>
        <w:rPr>
          <w:w w:val="105"/>
        </w:rPr>
        <w:t>disk requested by the job plus the </w:t>
      </w:r>
      <w:r>
        <w:rPr>
          <w:spacing w:val="-3"/>
          <w:w w:val="105"/>
        </w:rPr>
        <w:t>job’s </w:t>
      </w:r>
      <w:r>
        <w:rPr>
          <w:w w:val="105"/>
        </w:rPr>
        <w:t>degree of</w:t>
      </w:r>
      <w:r>
        <w:rPr>
          <w:spacing w:val="20"/>
          <w:w w:val="105"/>
        </w:rPr>
        <w:t> </w:t>
      </w:r>
      <w:r>
        <w:rPr>
          <w:w w:val="105"/>
        </w:rPr>
        <w:t>parallelism</w:t>
      </w:r>
      <w:r>
        <w:rPr>
          <w:w w:val="103"/>
        </w:rPr>
        <w:t> </w:t>
      </w:r>
      <w:r>
        <w:rPr>
          <w:w w:val="105"/>
        </w:rPr>
        <w:t>were</w:t>
      </w:r>
      <w:r>
        <w:rPr>
          <w:spacing w:val="17"/>
          <w:w w:val="105"/>
        </w:rPr>
        <w:t> </w:t>
      </w:r>
      <w:r>
        <w:rPr>
          <w:w w:val="105"/>
        </w:rPr>
        <w:t>marked</w:t>
      </w:r>
      <w:r>
        <w:rPr>
          <w:spacing w:val="16"/>
          <w:w w:val="105"/>
        </w:rPr>
        <w:t> </w:t>
      </w:r>
      <w:r>
        <w:rPr>
          <w:w w:val="105"/>
        </w:rPr>
        <w:t>as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most</w:t>
      </w:r>
      <w:r>
        <w:rPr>
          <w:spacing w:val="17"/>
          <w:w w:val="105"/>
        </w:rPr>
        <w:t> </w:t>
      </w:r>
      <w:r>
        <w:rPr>
          <w:w w:val="105"/>
        </w:rPr>
        <w:t>signiﬁcant</w:t>
      </w:r>
      <w:r>
        <w:rPr>
          <w:spacing w:val="17"/>
          <w:w w:val="105"/>
        </w:rPr>
        <w:t> </w:t>
      </w:r>
      <w:r>
        <w:rPr>
          <w:w w:val="105"/>
        </w:rPr>
        <w:t>predictors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job</w:t>
      </w:r>
      <w:r>
        <w:rPr>
          <w:spacing w:val="18"/>
          <w:w w:val="105"/>
        </w:rPr>
        <w:t> </w:t>
      </w:r>
      <w:r>
        <w:rPr>
          <w:w w:val="105"/>
        </w:rPr>
        <w:t>kill.</w:t>
      </w:r>
      <w:r>
        <w:rPr>
          <w:w w:val="103"/>
        </w:rPr>
        <w:t> </w:t>
      </w:r>
      <w:r>
        <w:rPr>
          <w:spacing w:val="-9"/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observe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quality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predictions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job</w:t>
      </w:r>
      <w:r>
        <w:rPr>
          <w:spacing w:val="-5"/>
          <w:w w:val="105"/>
        </w:rPr>
        <w:t> </w:t>
      </w:r>
      <w:r>
        <w:rPr>
          <w:w w:val="105"/>
        </w:rPr>
        <w:t>kills</w:t>
      </w:r>
      <w:r>
        <w:rPr>
          <w:spacing w:val="-1"/>
          <w:w w:val="103"/>
        </w:rPr>
        <w:t> </w:t>
      </w:r>
      <w:r>
        <w:rPr>
          <w:w w:val="105"/>
        </w:rPr>
        <w:t>are more sensitive to the classiﬁcation threshold than they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3"/>
        </w:rPr>
        <w:t> </w:t>
      </w:r>
      <w:r>
        <w:rPr>
          <w:w w:val="105"/>
        </w:rPr>
        <w:t>for the training sampling ratio. </w:t>
      </w:r>
      <w:r>
        <w:rPr>
          <w:spacing w:val="-9"/>
          <w:w w:val="105"/>
        </w:rPr>
        <w:t>We </w:t>
      </w:r>
      <w:r>
        <w:rPr>
          <w:w w:val="105"/>
        </w:rPr>
        <w:t>next explore if the</w:t>
      </w:r>
      <w:r>
        <w:rPr>
          <w:spacing w:val="8"/>
          <w:w w:val="105"/>
        </w:rPr>
        <w:t> </w:t>
      </w:r>
      <w:r>
        <w:rPr>
          <w:w w:val="105"/>
        </w:rPr>
        <w:t>same</w:t>
      </w:r>
      <w:r>
        <w:rPr>
          <w:w w:val="103"/>
        </w:rPr>
        <w:t> </w:t>
      </w:r>
      <w:r>
        <w:rPr>
          <w:w w:val="105"/>
        </w:rPr>
        <w:t>level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high-quality</w:t>
      </w:r>
      <w:r>
        <w:rPr>
          <w:spacing w:val="-15"/>
          <w:w w:val="105"/>
        </w:rPr>
        <w:t> </w:t>
      </w:r>
      <w:r>
        <w:rPr>
          <w:w w:val="105"/>
        </w:rPr>
        <w:t>predictions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achieved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predicting</w:t>
      </w:r>
      <w:r>
        <w:rPr>
          <w:w w:val="103"/>
        </w:rPr>
        <w:t> </w:t>
      </w:r>
      <w:r>
        <w:rPr>
          <w:w w:val="105"/>
        </w:rPr>
        <w:t>a job</w:t>
      </w:r>
      <w:r>
        <w:rPr>
          <w:spacing w:val="16"/>
          <w:w w:val="105"/>
        </w:rPr>
        <w:t> </w:t>
      </w:r>
      <w:r>
        <w:rPr>
          <w:w w:val="105"/>
        </w:rPr>
        <w:t>failure.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ListParagraph"/>
        <w:numPr>
          <w:ilvl w:val="0"/>
          <w:numId w:val="11"/>
        </w:numPr>
        <w:tabs>
          <w:tab w:pos="376" w:val="left" w:leader="none"/>
        </w:tabs>
        <w:spacing w:line="240" w:lineRule="auto" w:before="0" w:after="0"/>
        <w:ind w:left="375" w:right="0" w:hanging="264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spacing w:val="-3"/>
          <w:w w:val="105"/>
          <w:sz w:val="18"/>
        </w:rPr>
        <w:t>Job-Failure</w:t>
      </w:r>
      <w:r>
        <w:rPr>
          <w:rFonts w:ascii="Times New Roman"/>
          <w:i/>
          <w:spacing w:val="10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Prediction</w:t>
      </w:r>
      <w:r>
        <w:rPr>
          <w:rFonts w:ascii="Times New Roman"/>
          <w:sz w:val="18"/>
        </w:rPr>
      </w:r>
    </w:p>
    <w:p>
      <w:pPr>
        <w:pStyle w:val="BodyText"/>
        <w:spacing w:line="256" w:lineRule="auto" w:before="101"/>
        <w:ind w:right="0"/>
        <w:jc w:val="both"/>
      </w:pPr>
      <w:r>
        <w:rPr>
          <w:w w:val="105"/>
        </w:rPr>
        <w:t>Figure 8 shows the precision and recall obtained when</w:t>
      </w:r>
      <w:r>
        <w:rPr>
          <w:spacing w:val="-5"/>
          <w:w w:val="105"/>
        </w:rPr>
        <w:t> </w:t>
      </w:r>
      <w:r>
        <w:rPr>
          <w:w w:val="105"/>
        </w:rPr>
        <w:t>run-</w:t>
      </w:r>
      <w:r>
        <w:rPr>
          <w:w w:val="103"/>
        </w:rPr>
        <w:t> </w:t>
      </w:r>
      <w:r>
        <w:rPr>
          <w:w w:val="105"/>
        </w:rPr>
        <w:t>ning our job-failure predictor, using the same</w:t>
      </w:r>
      <w:r>
        <w:rPr>
          <w:spacing w:val="20"/>
          <w:w w:val="105"/>
        </w:rPr>
        <w:t> </w:t>
      </w:r>
      <w:r>
        <w:rPr>
          <w:w w:val="105"/>
        </w:rPr>
        <w:t>conﬁgurations</w:t>
      </w:r>
      <w:r>
        <w:rPr>
          <w:spacing w:val="1"/>
          <w:w w:val="103"/>
        </w:rPr>
        <w:t> </w:t>
      </w:r>
      <w:r>
        <w:rPr>
          <w:w w:val="105"/>
        </w:rPr>
        <w:t>described above for job-kill predictions. </w:t>
      </w:r>
      <w:r>
        <w:rPr>
          <w:spacing w:val="-9"/>
          <w:w w:val="105"/>
        </w:rPr>
        <w:t>We </w:t>
      </w:r>
      <w:r>
        <w:rPr>
          <w:w w:val="105"/>
        </w:rPr>
        <w:t>observe</w:t>
      </w:r>
      <w:r>
        <w:rPr>
          <w:spacing w:val="6"/>
          <w:w w:val="105"/>
        </w:rPr>
        <w:t> </w:t>
      </w:r>
      <w:r>
        <w:rPr>
          <w:w w:val="105"/>
        </w:rPr>
        <w:t>much</w:t>
      </w:r>
      <w:r>
        <w:rPr>
          <w:w w:val="103"/>
        </w:rPr>
        <w:t> </w:t>
      </w:r>
      <w:r>
        <w:rPr>
          <w:w w:val="105"/>
        </w:rPr>
        <w:t>higher variability in the quality of the predictions</w:t>
      </w:r>
      <w:r>
        <w:rPr>
          <w:spacing w:val="13"/>
          <w:w w:val="105"/>
        </w:rPr>
        <w:t> </w:t>
      </w:r>
      <w:r>
        <w:rPr>
          <w:w w:val="105"/>
        </w:rPr>
        <w:t>obtained</w:t>
      </w:r>
      <w:r>
        <w:rPr>
          <w:w w:val="103"/>
        </w:rPr>
        <w:t> </w:t>
      </w:r>
      <w:r>
        <w:rPr>
          <w:w w:val="105"/>
        </w:rPr>
        <w:t>under different settings, as well as a broader spectrum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w w:val="103"/>
        </w:rPr>
        <w:t> </w:t>
      </w:r>
      <w:r>
        <w:rPr>
          <w:w w:val="105"/>
        </w:rPr>
        <w:t>precision-recall tradeoffs. Using job conﬁg data alone</w:t>
      </w:r>
      <w:r>
        <w:rPr>
          <w:spacing w:val="17"/>
          <w:w w:val="105"/>
        </w:rPr>
        <w:t> </w:t>
      </w:r>
      <w:r>
        <w:rPr>
          <w:w w:val="105"/>
        </w:rPr>
        <w:t>no</w:t>
      </w:r>
      <w:r>
        <w:rPr>
          <w:w w:val="103"/>
        </w:rPr>
        <w:t> </w:t>
      </w:r>
      <w:r>
        <w:rPr>
          <w:w w:val="105"/>
        </w:rPr>
        <w:t>longer produces the same excellent results as was the</w:t>
      </w:r>
      <w:r>
        <w:rPr>
          <w:spacing w:val="20"/>
          <w:w w:val="105"/>
        </w:rPr>
        <w:t> </w:t>
      </w:r>
      <w:r>
        <w:rPr>
          <w:w w:val="105"/>
        </w:rPr>
        <w:t>case</w:t>
      </w:r>
      <w:r>
        <w:rPr>
          <w:w w:val="103"/>
        </w:rPr>
        <w:t> </w:t>
      </w:r>
      <w:r>
        <w:rPr>
          <w:w w:val="105"/>
        </w:rPr>
        <w:t>with job kills. Nevertheless, it is interesting to observe</w:t>
      </w:r>
      <w:r>
        <w:rPr>
          <w:spacing w:val="1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3"/>
        </w:rPr>
        <w:t> </w:t>
      </w:r>
      <w:r>
        <w:rPr>
          <w:w w:val="105"/>
        </w:rPr>
        <w:t>just by looking at how a job is conﬁgured we can predict</w:t>
      </w:r>
      <w:r>
        <w:rPr>
          <w:spacing w:val="-21"/>
          <w:w w:val="105"/>
        </w:rPr>
        <w:t> </w:t>
      </w:r>
      <w:r>
        <w:rPr>
          <w:w w:val="105"/>
        </w:rPr>
        <w:t>with</w:t>
      </w:r>
      <w:r>
        <w:rPr>
          <w:w w:val="103"/>
        </w:rPr>
        <w:t> </w:t>
      </w:r>
      <w:r>
        <w:rPr>
          <w:w w:val="105"/>
        </w:rPr>
        <w:t>up to 79.5% precision that a job will fail, recalling more</w:t>
      </w:r>
      <w:r>
        <w:rPr>
          <w:spacing w:val="4"/>
          <w:w w:val="105"/>
        </w:rPr>
        <w:t> </w:t>
      </w:r>
      <w:r>
        <w:rPr>
          <w:w w:val="105"/>
        </w:rPr>
        <w:t>than</w:t>
      </w:r>
      <w:r>
        <w:rPr>
          <w:w w:val="103"/>
        </w:rPr>
        <w:t> </w:t>
      </w:r>
      <w:r>
        <w:rPr>
          <w:w w:val="105"/>
        </w:rPr>
        <w:t>50% of all failed jobs. A closer look reveals that the</w:t>
      </w:r>
      <w:r>
        <w:rPr>
          <w:spacing w:val="8"/>
          <w:w w:val="105"/>
        </w:rPr>
        <w:t> </w:t>
      </w:r>
      <w:r>
        <w:rPr>
          <w:w w:val="105"/>
        </w:rPr>
        <w:t>amount</w:t>
      </w:r>
      <w:r>
        <w:rPr>
          <w:w w:val="103"/>
        </w:rPr>
        <w:t> </w:t>
      </w:r>
      <w:r>
        <w:rPr>
          <w:w w:val="105"/>
        </w:rPr>
        <w:t>of disk-space requested by a job is the signiﬁcant</w:t>
      </w:r>
      <w:r>
        <w:rPr>
          <w:spacing w:val="17"/>
          <w:w w:val="105"/>
        </w:rPr>
        <w:t> </w:t>
      </w:r>
      <w:r>
        <w:rPr>
          <w:w w:val="105"/>
        </w:rPr>
        <w:t>predictor</w:t>
      </w:r>
      <w:r>
        <w:rPr>
          <w:w w:val="103"/>
        </w:rPr>
        <w:t> </w:t>
      </w:r>
      <w:r>
        <w:rPr>
          <w:w w:val="105"/>
        </w:rPr>
        <w:t>used by the decision</w:t>
      </w:r>
      <w:r>
        <w:rPr>
          <w:spacing w:val="28"/>
          <w:w w:val="105"/>
        </w:rPr>
        <w:t> </w:t>
      </w:r>
      <w:r>
        <w:rPr>
          <w:w w:val="105"/>
        </w:rPr>
        <w:t>trees.</w:t>
      </w:r>
      <w:r>
        <w:rPr/>
      </w:r>
    </w:p>
    <w:p>
      <w:pPr>
        <w:pStyle w:val="BodyText"/>
        <w:spacing w:line="256" w:lineRule="auto" w:before="9"/>
        <w:ind w:right="4"/>
        <w:jc w:val="both"/>
      </w:pPr>
      <w:r>
        <w:rPr>
          <w:spacing w:val="-9"/>
          <w:w w:val="105"/>
        </w:rPr>
        <w:t>We </w:t>
      </w:r>
      <w:r>
        <w:rPr>
          <w:w w:val="105"/>
        </w:rPr>
        <w:t>ﬁnd that considering a </w:t>
      </w:r>
      <w:r>
        <w:rPr>
          <w:spacing w:val="-3"/>
          <w:w w:val="105"/>
        </w:rPr>
        <w:t>job’s </w:t>
      </w:r>
      <w:r>
        <w:rPr>
          <w:w w:val="105"/>
        </w:rPr>
        <w:t>ﬁrst ﬁve-minute</w:t>
      </w:r>
      <w:r>
        <w:rPr>
          <w:spacing w:val="12"/>
          <w:w w:val="105"/>
        </w:rPr>
        <w:t> </w:t>
      </w:r>
      <w:r>
        <w:rPr>
          <w:w w:val="105"/>
        </w:rPr>
        <w:t>resource</w:t>
      </w:r>
      <w:r>
        <w:rPr>
          <w:w w:val="103"/>
        </w:rPr>
        <w:t> </w:t>
      </w:r>
      <w:r>
        <w:rPr>
          <w:w w:val="105"/>
        </w:rPr>
        <w:t>utilization</w:t>
      </w:r>
      <w:r>
        <w:rPr>
          <w:spacing w:val="27"/>
          <w:w w:val="105"/>
        </w:rPr>
        <w:t> </w:t>
      </w:r>
      <w:r>
        <w:rPr>
          <w:w w:val="105"/>
        </w:rPr>
        <w:t>improves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predictions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some</w:t>
      </w:r>
      <w:r>
        <w:rPr>
          <w:spacing w:val="26"/>
          <w:w w:val="105"/>
        </w:rPr>
        <w:t> </w:t>
      </w:r>
      <w:r>
        <w:rPr>
          <w:w w:val="105"/>
        </w:rPr>
        <w:t>extent,</w:t>
      </w:r>
      <w:r>
        <w:rPr>
          <w:spacing w:val="25"/>
          <w:w w:val="105"/>
        </w:rPr>
        <w:t> </w:t>
      </w:r>
      <w:r>
        <w:rPr>
          <w:w w:val="105"/>
        </w:rPr>
        <w:t>but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w w:val="105"/>
        </w:rPr>
        <w:t>most signiﬁcant improvements are achieved when we</w:t>
      </w:r>
      <w:r>
        <w:rPr>
          <w:spacing w:val="-3"/>
          <w:w w:val="105"/>
        </w:rPr>
        <w:t> </w:t>
      </w:r>
      <w:r>
        <w:rPr>
          <w:w w:val="105"/>
        </w:rPr>
        <w:t>include</w:t>
      </w:r>
      <w:r>
        <w:rPr>
          <w:w w:val="103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rFonts w:ascii="Courier New" w:hAnsi="Courier New" w:cs="Courier New" w:eastAsia="Courier New"/>
          <w:w w:val="105"/>
          <w:sz w:val="16"/>
          <w:szCs w:val="16"/>
        </w:rPr>
        <w:t>TaskFailFlag</w:t>
      </w:r>
      <w:r>
        <w:rPr>
          <w:w w:val="105"/>
        </w:rPr>
        <w:t>.</w:t>
      </w:r>
      <w:r>
        <w:rPr>
          <w:spacing w:val="-13"/>
          <w:w w:val="105"/>
        </w:rPr>
        <w:t> </w:t>
      </w:r>
      <w:r>
        <w:rPr>
          <w:w w:val="105"/>
        </w:rPr>
        <w:t>Using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ﬂag,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successfully</w:t>
      </w:r>
      <w:r>
        <w:rPr>
          <w:spacing w:val="-11"/>
          <w:w w:val="105"/>
        </w:rPr>
        <w:t> </w:t>
      </w:r>
      <w:r>
        <w:rPr>
          <w:w w:val="105"/>
        </w:rPr>
        <w:t>recall</w:t>
      </w:r>
      <w:r>
        <w:rPr>
          <w:w w:val="103"/>
        </w:rPr>
        <w:t> </w:t>
      </w:r>
      <w:r>
        <w:rPr>
          <w:w w:val="105"/>
        </w:rPr>
        <w:t>up to 94% of all failed jobs with at least 95%  </w:t>
      </w:r>
      <w:r>
        <w:rPr>
          <w:spacing w:val="2"/>
          <w:w w:val="105"/>
        </w:rPr>
        <w:t> </w:t>
      </w:r>
      <w:r>
        <w:rPr>
          <w:w w:val="105"/>
        </w:rPr>
        <w:t>precision.</w:t>
      </w:r>
      <w:r>
        <w:rPr/>
      </w:r>
    </w:p>
    <w:p>
      <w:pPr>
        <w:pStyle w:val="BodyText"/>
        <w:spacing w:line="256" w:lineRule="auto" w:before="9"/>
        <w:ind w:right="3"/>
        <w:jc w:val="both"/>
      </w:pPr>
      <w:r>
        <w:rPr>
          <w:spacing w:val="-8"/>
          <w:w w:val="105"/>
        </w:rPr>
        <w:t>To </w:t>
      </w:r>
      <w:r>
        <w:rPr>
          <w:w w:val="105"/>
        </w:rPr>
        <w:t>better understand how much beneﬁt can be reaped</w:t>
      </w:r>
      <w:r>
        <w:rPr>
          <w:spacing w:val="23"/>
          <w:w w:val="105"/>
        </w:rPr>
        <w:t> </w:t>
      </w:r>
      <w:r>
        <w:rPr>
          <w:w w:val="105"/>
        </w:rPr>
        <w:t>by</w:t>
      </w:r>
      <w:r>
        <w:rPr>
          <w:w w:val="103"/>
        </w:rPr>
        <w:t> </w:t>
      </w:r>
      <w:r>
        <w:rPr>
          <w:w w:val="105"/>
        </w:rPr>
        <w:t>this predictor in practice, we examine how early in a</w:t>
      </w:r>
      <w:r>
        <w:rPr>
          <w:spacing w:val="3"/>
          <w:w w:val="105"/>
        </w:rPr>
        <w:t> </w:t>
      </w:r>
      <w:r>
        <w:rPr>
          <w:spacing w:val="-3"/>
          <w:w w:val="105"/>
        </w:rPr>
        <w:t>job’s</w:t>
      </w:r>
      <w:r>
        <w:rPr>
          <w:w w:val="103"/>
        </w:rPr>
        <w:t> </w:t>
      </w:r>
      <w:r>
        <w:rPr>
          <w:w w:val="105"/>
        </w:rPr>
        <w:t>lifetime does the ﬁrst task failure happen. Figure 9 plots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w w:val="105"/>
        </w:rPr>
        <w:t>distribution of the remaining time in a parallel job (left)</w:t>
      </w:r>
      <w:r>
        <w:rPr>
          <w:spacing w:val="45"/>
          <w:w w:val="105"/>
        </w:rPr>
        <w:t> </w:t>
      </w:r>
      <w:r>
        <w:rPr>
          <w:w w:val="105"/>
        </w:rPr>
        <w:t>and</w:t>
      </w:r>
      <w:r>
        <w:rPr>
          <w:w w:val="103"/>
        </w:rPr>
        <w:t> </w:t>
      </w:r>
      <w:r>
        <w:rPr>
          <w:w w:val="105"/>
        </w:rPr>
        <w:t>remaining portion of a parallel </w:t>
      </w:r>
      <w:r>
        <w:rPr>
          <w:spacing w:val="-3"/>
          <w:w w:val="105"/>
        </w:rPr>
        <w:t>job’s </w:t>
      </w:r>
      <w:r>
        <w:rPr>
          <w:w w:val="105"/>
        </w:rPr>
        <w:t>lifetime (right), after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w w:val="105"/>
        </w:rPr>
        <w:t>ﬁrst task failure happens. </w:t>
      </w:r>
      <w:r>
        <w:rPr>
          <w:spacing w:val="-9"/>
          <w:w w:val="105"/>
        </w:rPr>
        <w:t>We </w:t>
      </w:r>
      <w:r>
        <w:rPr>
          <w:w w:val="105"/>
        </w:rPr>
        <w:t>ﬁnd that the median</w:t>
      </w:r>
      <w:r>
        <w:rPr>
          <w:spacing w:val="-7"/>
          <w:w w:val="105"/>
        </w:rPr>
        <w:t> </w:t>
      </w:r>
      <w:r>
        <w:rPr>
          <w:w w:val="105"/>
        </w:rPr>
        <w:t>time-to-exit</w:t>
      </w:r>
      <w:r>
        <w:rPr>
          <w:w w:val="103"/>
        </w:rPr>
        <w:t> </w:t>
      </w:r>
      <w:r>
        <w:rPr>
          <w:w w:val="105"/>
        </w:rPr>
        <w:t>in failed jobs is around 60 minutes, and in killed jobs a</w:t>
      </w:r>
      <w:r>
        <w:rPr>
          <w:spacing w:val="-1"/>
          <w:w w:val="105"/>
        </w:rPr>
        <w:t> </w:t>
      </w:r>
      <w:r>
        <w:rPr>
          <w:w w:val="105"/>
        </w:rPr>
        <w:t>whole</w:t>
      </w:r>
      <w:r>
        <w:rPr>
          <w:w w:val="103"/>
        </w:rPr>
        <w:t> </w:t>
      </w:r>
      <w:r>
        <w:rPr>
          <w:spacing w:val="-3"/>
          <w:w w:val="105"/>
        </w:rPr>
        <w:t>day. </w:t>
      </w:r>
      <w:r>
        <w:rPr>
          <w:w w:val="105"/>
        </w:rPr>
        <w:t>In terms of remaining job portions (Figure 9-(right)),</w:t>
      </w:r>
      <w:r>
        <w:rPr>
          <w:spacing w:val="25"/>
          <w:w w:val="105"/>
        </w:rPr>
        <w:t> </w:t>
      </w:r>
      <w:r>
        <w:rPr>
          <w:w w:val="105"/>
        </w:rPr>
        <w:t>we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line="168" w:lineRule="exact" w:before="0"/>
        <w:ind w:left="111" w:right="1287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  <w:t>Fig. 9. Distribution of the remaining time (left) and the remaining</w:t>
      </w:r>
      <w:r>
        <w:rPr>
          <w:rFonts w:ascii="Times New Roman" w:hAnsi="Times New Roman" w:cs="Times New Roman" w:eastAsia="Times New Roman"/>
          <w:spacing w:val="1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portion</w:t>
      </w:r>
      <w:r>
        <w:rPr>
          <w:rFonts w:ascii="Times New Roman" w:hAnsi="Times New Roman" w:cs="Times New Roman" w:eastAsia="Times New Roman"/>
          <w:spacing w:val="-1"/>
          <w:w w:val="9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(right) of a parallel Google job, after the ﬁrst task  </w:t>
      </w:r>
      <w:r>
        <w:rPr>
          <w:rFonts w:ascii="Times New Roman" w:hAnsi="Times New Roman" w:cs="Times New Roman" w:eastAsia="Times New Roman"/>
          <w:spacing w:val="1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failure.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/>
        <w:ind w:right="0" w:firstLine="0"/>
        <w:jc w:val="both"/>
      </w:pPr>
      <w:r>
        <w:rPr>
          <w:w w:val="105"/>
        </w:rPr>
        <w:t>ﬁnd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median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around</w:t>
      </w:r>
      <w:r>
        <w:rPr>
          <w:spacing w:val="-17"/>
          <w:w w:val="105"/>
        </w:rPr>
        <w:t> </w:t>
      </w:r>
      <w:r>
        <w:rPr>
          <w:w w:val="105"/>
        </w:rPr>
        <w:t>60%</w:t>
      </w:r>
      <w:r>
        <w:rPr>
          <w:spacing w:val="-17"/>
          <w:w w:val="105"/>
        </w:rPr>
        <w:t> </w:t>
      </w:r>
      <w:r>
        <w:rPr>
          <w:w w:val="105"/>
        </w:rPr>
        <w:t>across</w:t>
      </w:r>
      <w:r>
        <w:rPr>
          <w:spacing w:val="-16"/>
          <w:w w:val="105"/>
        </w:rPr>
        <w:t> </w:t>
      </w:r>
      <w:r>
        <w:rPr>
          <w:w w:val="105"/>
        </w:rPr>
        <w:t>all</w:t>
      </w:r>
      <w:r>
        <w:rPr>
          <w:spacing w:val="-15"/>
          <w:w w:val="105"/>
        </w:rPr>
        <w:t> </w:t>
      </w:r>
      <w:r>
        <w:rPr>
          <w:w w:val="105"/>
        </w:rPr>
        <w:t>job-status</w:t>
      </w:r>
      <w:r>
        <w:rPr>
          <w:spacing w:val="-17"/>
          <w:w w:val="105"/>
        </w:rPr>
        <w:t> </w:t>
      </w:r>
      <w:r>
        <w:rPr>
          <w:w w:val="105"/>
        </w:rPr>
        <w:t>groups;</w:t>
      </w:r>
      <w:r>
        <w:rPr/>
      </w:r>
    </w:p>
    <w:p>
      <w:pPr>
        <w:pStyle w:val="BodyText"/>
        <w:spacing w:line="259" w:lineRule="auto" w:before="14"/>
        <w:ind w:right="1280" w:firstLine="0"/>
        <w:jc w:val="both"/>
      </w:pPr>
      <w:r>
        <w:rPr>
          <w:w w:val="105"/>
        </w:rPr>
        <w:t>i.e. half of the jobs with failed tasks run for roughly 40%</w:t>
      </w:r>
      <w:r>
        <w:rPr>
          <w:spacing w:val="45"/>
          <w:w w:val="105"/>
        </w:rPr>
        <w:t> </w:t>
      </w:r>
      <w:r>
        <w:rPr>
          <w:w w:val="105"/>
        </w:rPr>
        <w:t>or</w:t>
      </w:r>
      <w:r>
        <w:rPr>
          <w:w w:val="103"/>
        </w:rPr>
        <w:t> </w:t>
      </w:r>
      <w:r>
        <w:rPr>
          <w:w w:val="105"/>
        </w:rPr>
        <w:t>less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their</w:t>
      </w:r>
      <w:r>
        <w:rPr>
          <w:spacing w:val="17"/>
          <w:w w:val="105"/>
        </w:rPr>
        <w:t> </w:t>
      </w:r>
      <w:r>
        <w:rPr>
          <w:w w:val="105"/>
        </w:rPr>
        <w:t>total</w:t>
      </w:r>
      <w:r>
        <w:rPr>
          <w:spacing w:val="18"/>
          <w:w w:val="105"/>
        </w:rPr>
        <w:t> </w:t>
      </w:r>
      <w:r>
        <w:rPr>
          <w:w w:val="105"/>
        </w:rPr>
        <w:t>execution</w:t>
      </w:r>
      <w:r>
        <w:rPr>
          <w:spacing w:val="13"/>
          <w:w w:val="105"/>
        </w:rPr>
        <w:t> </w:t>
      </w:r>
      <w:r>
        <w:rPr>
          <w:w w:val="105"/>
        </w:rPr>
        <w:t>time</w:t>
      </w:r>
      <w:r>
        <w:rPr>
          <w:spacing w:val="17"/>
          <w:w w:val="105"/>
        </w:rPr>
        <w:t> </w:t>
      </w:r>
      <w:r>
        <w:rPr>
          <w:w w:val="105"/>
        </w:rPr>
        <w:t>before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ﬁrst</w:t>
      </w:r>
      <w:r>
        <w:rPr>
          <w:spacing w:val="20"/>
          <w:w w:val="105"/>
        </w:rPr>
        <w:t> </w:t>
      </w:r>
      <w:r>
        <w:rPr>
          <w:w w:val="105"/>
        </w:rPr>
        <w:t>task</w:t>
      </w:r>
      <w:r>
        <w:rPr>
          <w:spacing w:val="17"/>
          <w:w w:val="105"/>
        </w:rPr>
        <w:t> </w:t>
      </w:r>
      <w:r>
        <w:rPr>
          <w:w w:val="105"/>
        </w:rPr>
        <w:t>failure</w:t>
      </w:r>
      <w:r>
        <w:rPr>
          <w:spacing w:val="-1"/>
          <w:w w:val="103"/>
        </w:rPr>
        <w:t> </w:t>
      </w:r>
      <w:r>
        <w:rPr>
          <w:w w:val="105"/>
        </w:rPr>
        <w:t>event.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result</w:t>
      </w:r>
      <w:r>
        <w:rPr>
          <w:spacing w:val="-3"/>
          <w:w w:val="105"/>
        </w:rPr>
        <w:t> </w:t>
      </w:r>
      <w:r>
        <w:rPr>
          <w:w w:val="105"/>
        </w:rPr>
        <w:t>shows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job</w:t>
      </w:r>
      <w:r>
        <w:rPr>
          <w:spacing w:val="-2"/>
          <w:w w:val="105"/>
        </w:rPr>
        <w:t> </w:t>
      </w:r>
      <w:r>
        <w:rPr>
          <w:w w:val="105"/>
        </w:rPr>
        <w:t>failure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predicted</w:t>
      </w:r>
      <w:r>
        <w:rPr>
          <w:spacing w:val="-5"/>
          <w:w w:val="105"/>
        </w:rPr>
        <w:t> </w:t>
      </w:r>
      <w:r>
        <w:rPr>
          <w:w w:val="105"/>
        </w:rPr>
        <w:t>early</w:t>
      </w:r>
      <w:r>
        <w:rPr>
          <w:w w:val="103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accurately.</w:t>
      </w:r>
      <w:r>
        <w:rPr/>
      </w:r>
    </w:p>
    <w:p>
      <w:pPr>
        <w:pStyle w:val="BodyText"/>
        <w:spacing w:line="256" w:lineRule="auto"/>
        <w:ind w:right="1281"/>
        <w:jc w:val="both"/>
      </w:pPr>
      <w:r>
        <w:rPr>
          <w:w w:val="105"/>
        </w:rPr>
        <w:t>Given</w:t>
      </w:r>
      <w:r>
        <w:rPr>
          <w:spacing w:val="23"/>
          <w:w w:val="105"/>
        </w:rPr>
        <w:t> </w:t>
      </w:r>
      <w:r>
        <w:rPr>
          <w:w w:val="105"/>
        </w:rPr>
        <w:t>that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single</w:t>
      </w:r>
      <w:r>
        <w:rPr>
          <w:spacing w:val="26"/>
          <w:w w:val="105"/>
        </w:rPr>
        <w:t> </w:t>
      </w:r>
      <w:r>
        <w:rPr>
          <w:w w:val="105"/>
        </w:rPr>
        <w:t>task</w:t>
      </w:r>
      <w:r>
        <w:rPr>
          <w:spacing w:val="25"/>
          <w:w w:val="105"/>
        </w:rPr>
        <w:t> </w:t>
      </w:r>
      <w:r>
        <w:rPr>
          <w:w w:val="105"/>
        </w:rPr>
        <w:t>failure</w:t>
      </w:r>
      <w:r>
        <w:rPr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strong</w:t>
      </w:r>
      <w:r>
        <w:rPr>
          <w:spacing w:val="23"/>
          <w:w w:val="105"/>
        </w:rPr>
        <w:t> </w:t>
      </w:r>
      <w:r>
        <w:rPr>
          <w:w w:val="105"/>
        </w:rPr>
        <w:t>predictor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w w:val="103"/>
        </w:rPr>
        <w:t> </w:t>
      </w:r>
      <w:r>
        <w:rPr>
          <w:w w:val="105"/>
        </w:rPr>
        <w:t>job failure, the next natural question to ask is whether we</w:t>
      </w:r>
      <w:r>
        <w:rPr>
          <w:spacing w:val="10"/>
          <w:w w:val="105"/>
        </w:rPr>
        <w:t> </w:t>
      </w:r>
      <w:r>
        <w:rPr>
          <w:w w:val="105"/>
        </w:rPr>
        <w:t>can</w:t>
      </w:r>
      <w:r>
        <w:rPr>
          <w:w w:val="103"/>
        </w:rPr>
        <w:t> </w:t>
      </w:r>
      <w:r>
        <w:rPr>
          <w:w w:val="105"/>
        </w:rPr>
        <w:t>predict the failure of a </w:t>
      </w:r>
      <w:r>
        <w:rPr>
          <w:rFonts w:ascii="Times New Roman"/>
          <w:i/>
          <w:w w:val="105"/>
        </w:rPr>
        <w:t>task </w:t>
      </w:r>
      <w:r>
        <w:rPr>
          <w:w w:val="105"/>
        </w:rPr>
        <w:t>within a </w:t>
      </w:r>
      <w:r>
        <w:rPr>
          <w:spacing w:val="19"/>
          <w:w w:val="105"/>
        </w:rPr>
        <w:t> </w:t>
      </w:r>
      <w:r>
        <w:rPr>
          <w:w w:val="105"/>
        </w:rPr>
        <w:t>job.</w:t>
      </w:r>
      <w:r>
        <w:rPr/>
      </w:r>
    </w:p>
    <w:p>
      <w:pPr>
        <w:pStyle w:val="ListParagraph"/>
        <w:numPr>
          <w:ilvl w:val="0"/>
          <w:numId w:val="11"/>
        </w:numPr>
        <w:tabs>
          <w:tab w:pos="384" w:val="left" w:leader="none"/>
        </w:tabs>
        <w:spacing w:line="240" w:lineRule="auto" w:before="118" w:after="0"/>
        <w:ind w:left="383" w:right="0" w:hanging="272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spacing w:val="-4"/>
          <w:w w:val="105"/>
          <w:sz w:val="18"/>
        </w:rPr>
        <w:t>Task-Failure</w:t>
      </w:r>
      <w:r>
        <w:rPr>
          <w:rFonts w:ascii="Times New Roman"/>
          <w:i/>
          <w:spacing w:val="14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Prediction</w:t>
      </w:r>
      <w:r>
        <w:rPr>
          <w:rFonts w:ascii="Times New Roman"/>
          <w:sz w:val="18"/>
        </w:rPr>
      </w:r>
    </w:p>
    <w:p>
      <w:pPr>
        <w:pStyle w:val="BodyText"/>
        <w:spacing w:line="256" w:lineRule="auto" w:before="72"/>
        <w:ind w:right="1278"/>
        <w:jc w:val="both"/>
      </w:pPr>
      <w:r>
        <w:rPr>
          <w:w w:val="105"/>
        </w:rPr>
        <w:t>Recall that in case the ﬁrst attempt at executing a task</w:t>
      </w:r>
      <w:r>
        <w:rPr>
          <w:spacing w:val="16"/>
          <w:w w:val="105"/>
        </w:rPr>
        <w:t> </w:t>
      </w:r>
      <w:r>
        <w:rPr>
          <w:w w:val="105"/>
        </w:rPr>
        <w:t>ends</w:t>
      </w:r>
      <w:r>
        <w:rPr>
          <w:w w:val="103"/>
        </w:rPr>
        <w:t> </w:t>
      </w:r>
      <w:r>
        <w:rPr>
          <w:w w:val="105"/>
        </w:rPr>
        <w:t>in failure, the task might be retried a few more times. </w:t>
      </w:r>
      <w:r>
        <w:rPr>
          <w:spacing w:val="-9"/>
          <w:w w:val="105"/>
        </w:rPr>
        <w:t>We</w:t>
      </w:r>
      <w:r>
        <w:rPr>
          <w:spacing w:val="12"/>
          <w:w w:val="105"/>
        </w:rPr>
        <w:t> </w:t>
      </w:r>
      <w:r>
        <w:rPr>
          <w:w w:val="105"/>
        </w:rPr>
        <w:t>ﬁrst</w:t>
      </w:r>
      <w:r>
        <w:rPr>
          <w:w w:val="103"/>
        </w:rPr>
        <w:t> </w:t>
      </w:r>
      <w:r>
        <w:rPr>
          <w:w w:val="105"/>
        </w:rPr>
        <w:t>look</w:t>
      </w:r>
      <w:r>
        <w:rPr>
          <w:spacing w:val="31"/>
          <w:w w:val="105"/>
        </w:rPr>
        <w:t> </w:t>
      </w:r>
      <w:r>
        <w:rPr>
          <w:w w:val="105"/>
        </w:rPr>
        <w:t>at</w:t>
      </w:r>
      <w:r>
        <w:rPr>
          <w:spacing w:val="32"/>
          <w:w w:val="105"/>
        </w:rPr>
        <w:t> </w:t>
      </w:r>
      <w:r>
        <w:rPr>
          <w:w w:val="105"/>
        </w:rPr>
        <w:t>predicting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spacing w:val="-2"/>
          <w:w w:val="105"/>
        </w:rPr>
        <w:t>task’s</w:t>
      </w:r>
      <w:r>
        <w:rPr>
          <w:spacing w:val="31"/>
          <w:w w:val="105"/>
        </w:rPr>
        <w:t> </w:t>
      </w:r>
      <w:r>
        <w:rPr>
          <w:w w:val="105"/>
        </w:rPr>
        <w:t>ﬁnal</w:t>
      </w:r>
      <w:r>
        <w:rPr>
          <w:spacing w:val="32"/>
          <w:w w:val="105"/>
        </w:rPr>
        <w:t> </w:t>
      </w:r>
      <w:r>
        <w:rPr>
          <w:w w:val="105"/>
        </w:rPr>
        <w:t>status,</w:t>
      </w:r>
      <w:r>
        <w:rPr>
          <w:spacing w:val="32"/>
          <w:w w:val="105"/>
        </w:rPr>
        <w:t> </w:t>
      </w:r>
      <w:r>
        <w:rPr>
          <w:w w:val="105"/>
        </w:rPr>
        <w:t>i.e.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status</w:t>
      </w:r>
      <w:r>
        <w:rPr>
          <w:spacing w:val="31"/>
          <w:w w:val="105"/>
        </w:rPr>
        <w:t> </w:t>
      </w:r>
      <w:r>
        <w:rPr>
          <w:w w:val="105"/>
        </w:rPr>
        <w:t>when</w:t>
      </w:r>
      <w:r>
        <w:rPr>
          <w:w w:val="103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tasks</w:t>
      </w:r>
      <w:r>
        <w:rPr>
          <w:spacing w:val="37"/>
          <w:w w:val="105"/>
        </w:rPr>
        <w:t> </w:t>
      </w:r>
      <w:r>
        <w:rPr>
          <w:w w:val="105"/>
        </w:rPr>
        <w:t>exits</w:t>
      </w:r>
      <w:r>
        <w:rPr>
          <w:spacing w:val="37"/>
          <w:w w:val="105"/>
        </w:rPr>
        <w:t> </w:t>
      </w:r>
      <w:r>
        <w:rPr>
          <w:w w:val="105"/>
        </w:rPr>
        <w:t>(possibly</w:t>
      </w:r>
      <w:r>
        <w:rPr>
          <w:spacing w:val="34"/>
          <w:w w:val="105"/>
        </w:rPr>
        <w:t> </w:t>
      </w:r>
      <w:r>
        <w:rPr>
          <w:w w:val="105"/>
        </w:rPr>
        <w:t>after</w:t>
      </w:r>
      <w:r>
        <w:rPr>
          <w:spacing w:val="36"/>
          <w:w w:val="105"/>
        </w:rPr>
        <w:t> </w:t>
      </w:r>
      <w:r>
        <w:rPr>
          <w:w w:val="105"/>
        </w:rPr>
        <w:t>a</w:t>
      </w:r>
      <w:r>
        <w:rPr>
          <w:spacing w:val="38"/>
          <w:w w:val="105"/>
        </w:rPr>
        <w:t> </w:t>
      </w:r>
      <w:r>
        <w:rPr>
          <w:w w:val="105"/>
        </w:rPr>
        <w:t>number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task</w:t>
      </w:r>
      <w:r>
        <w:rPr>
          <w:spacing w:val="36"/>
          <w:w w:val="105"/>
        </w:rPr>
        <w:t> </w:t>
      </w:r>
      <w:r>
        <w:rPr>
          <w:w w:val="105"/>
        </w:rPr>
        <w:t>retries)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w w:val="103"/>
        </w:rPr>
        <w:t> </w:t>
      </w:r>
      <w:r>
        <w:rPr>
          <w:w w:val="105"/>
        </w:rPr>
        <w:t>Section </w:t>
      </w:r>
      <w:r>
        <w:rPr>
          <w:spacing w:val="-5"/>
          <w:w w:val="105"/>
        </w:rPr>
        <w:t>V-D1, </w:t>
      </w:r>
      <w:r>
        <w:rPr>
          <w:w w:val="105"/>
        </w:rPr>
        <w:t>and later, in Section </w:t>
      </w:r>
      <w:r>
        <w:rPr>
          <w:spacing w:val="-5"/>
          <w:w w:val="105"/>
        </w:rPr>
        <w:t>V-D2, </w:t>
      </w:r>
      <w:r>
        <w:rPr>
          <w:w w:val="105"/>
        </w:rPr>
        <w:t>at predicting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w w:val="105"/>
        </w:rPr>
        <w:t>status of intermediate retry</w:t>
      </w:r>
      <w:r>
        <w:rPr>
          <w:spacing w:val="20"/>
          <w:w w:val="105"/>
        </w:rPr>
        <w:t> </w:t>
      </w:r>
      <w:r>
        <w:rPr>
          <w:w w:val="105"/>
        </w:rPr>
        <w:t>attempts.</w:t>
      </w:r>
      <w:r>
        <w:rPr/>
      </w:r>
    </w:p>
    <w:p>
      <w:pPr>
        <w:pStyle w:val="ListParagraph"/>
        <w:numPr>
          <w:ilvl w:val="1"/>
          <w:numId w:val="11"/>
        </w:numPr>
        <w:tabs>
          <w:tab w:pos="545" w:val="left" w:leader="none"/>
        </w:tabs>
        <w:spacing w:line="256" w:lineRule="auto" w:before="0" w:after="0"/>
        <w:ind w:left="111" w:right="1275" w:firstLine="185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w w:val="105"/>
          <w:sz w:val="18"/>
          <w:szCs w:val="18"/>
        </w:rPr>
        <w:t>Predicting ﬁnal task status: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In addition to the</w:t>
      </w:r>
      <w:r>
        <w:rPr>
          <w:rFonts w:ascii="Times New Roman" w:hAnsi="Times New Roman" w:cs="Times New Roman" w:eastAsia="Times New Roman"/>
          <w:spacing w:val="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scenarios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described above, we add an </w:t>
      </w:r>
      <w:r>
        <w:rPr>
          <w:rFonts w:ascii="Courier New" w:hAnsi="Courier New" w:cs="Courier New" w:eastAsia="Courier New"/>
          <w:w w:val="105"/>
          <w:sz w:val="16"/>
          <w:szCs w:val="16"/>
        </w:rPr>
        <w:t>AttemptFailFlag</w:t>
      </w:r>
      <w:r>
        <w:rPr>
          <w:rFonts w:ascii="Courier New" w:hAnsi="Courier New" w:cs="Courier New" w:eastAsia="Courier New"/>
          <w:spacing w:val="-47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predictor,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which</w:t>
      </w:r>
      <w:r>
        <w:rPr>
          <w:rFonts w:ascii="Times New Roman" w:hAnsi="Times New Roman" w:cs="Times New Roman" w:eastAsia="Times New Roman"/>
          <w:spacing w:val="-1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we</w:t>
      </w:r>
      <w:r>
        <w:rPr>
          <w:rFonts w:ascii="Times New Roman" w:hAnsi="Times New Roman" w:cs="Times New Roman" w:eastAsia="Times New Roman"/>
          <w:spacing w:val="-1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set</w:t>
      </w:r>
      <w:r>
        <w:rPr>
          <w:rFonts w:ascii="Times New Roman" w:hAnsi="Times New Roman" w:cs="Times New Roman" w:eastAsia="Times New Roman"/>
          <w:spacing w:val="-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pacing w:val="-1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true</w:t>
      </w:r>
      <w:r>
        <w:rPr>
          <w:rFonts w:ascii="Times New Roman" w:hAnsi="Times New Roman" w:cs="Times New Roman" w:eastAsia="Times New Roman"/>
          <w:spacing w:val="-1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spacing w:val="-1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at</w:t>
      </w:r>
      <w:r>
        <w:rPr>
          <w:rFonts w:ascii="Times New Roman" w:hAnsi="Times New Roman" w:cs="Times New Roman" w:eastAsia="Times New Roman"/>
          <w:spacing w:val="-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least</w:t>
      </w:r>
      <w:r>
        <w:rPr>
          <w:rFonts w:ascii="Times New Roman" w:hAnsi="Times New Roman" w:cs="Times New Roman" w:eastAsia="Times New Roman"/>
          <w:spacing w:val="-1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one</w:t>
      </w:r>
      <w:r>
        <w:rPr>
          <w:rFonts w:ascii="Times New Roman" w:hAnsi="Times New Roman" w:cs="Times New Roman" w:eastAsia="Times New Roman"/>
          <w:spacing w:val="-1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attempt</w:t>
      </w:r>
      <w:r>
        <w:rPr>
          <w:rFonts w:ascii="Times New Roman" w:hAnsi="Times New Roman" w:cs="Times New Roman" w:eastAsia="Times New Roman"/>
          <w:spacing w:val="-1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pacing w:val="-1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spacing w:val="-1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task</w:t>
      </w:r>
      <w:r>
        <w:rPr>
          <w:rFonts w:ascii="Times New Roman" w:hAnsi="Times New Roman" w:cs="Times New Roman" w:eastAsia="Times New Roman"/>
          <w:spacing w:val="-1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failed</w:t>
      </w:r>
      <w:r>
        <w:rPr>
          <w:rFonts w:ascii="Times New Roman" w:hAnsi="Times New Roman" w:cs="Times New Roman" w:eastAsia="Times New Roman"/>
          <w:spacing w:val="-1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-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past.</w:t>
      </w:r>
      <w:r>
        <w:rPr>
          <w:rFonts w:ascii="Times New Roman" w:hAnsi="Times New Roman" w:cs="Times New Roman" w:eastAsia="Times New Roman"/>
          <w:spacing w:val="-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spacing w:val="-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10(a)</w:t>
      </w:r>
      <w:r>
        <w:rPr>
          <w:rFonts w:ascii="Times New Roman" w:hAnsi="Times New Roman" w:cs="Times New Roman" w:eastAsia="Times New Roman"/>
          <w:spacing w:val="-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shows</w:t>
      </w:r>
      <w:r>
        <w:rPr>
          <w:rFonts w:ascii="Times New Roman" w:hAnsi="Times New Roman" w:cs="Times New Roman" w:eastAsia="Times New Roman"/>
          <w:spacing w:val="-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-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task-level</w:t>
      </w:r>
      <w:r>
        <w:rPr>
          <w:rFonts w:ascii="Times New Roman" w:hAnsi="Times New Roman" w:cs="Times New Roman" w:eastAsia="Times New Roman"/>
          <w:spacing w:val="-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results.</w:t>
      </w:r>
      <w:r>
        <w:rPr>
          <w:rFonts w:ascii="Times New Roman" w:hAnsi="Times New Roman" w:cs="Times New Roman" w:eastAsia="Times New Roman"/>
          <w:spacing w:val="-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9"/>
          <w:w w:val="105"/>
          <w:sz w:val="18"/>
          <w:szCs w:val="18"/>
        </w:rPr>
        <w:t>We</w:t>
      </w:r>
      <w:r>
        <w:rPr>
          <w:rFonts w:ascii="Times New Roman" w:hAnsi="Times New Roman" w:cs="Times New Roman" w:eastAsia="Times New Roman"/>
          <w:spacing w:val="-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observe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that using conﬁg data alone produces less precise</w:t>
      </w:r>
      <w:r>
        <w:rPr>
          <w:rFonts w:ascii="Times New Roman" w:hAnsi="Times New Roman" w:cs="Times New Roman" w:eastAsia="Times New Roman"/>
          <w:spacing w:val="4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predictions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compared to jobs, and that knowledge of the </w:t>
      </w:r>
      <w:r>
        <w:rPr>
          <w:rFonts w:ascii="Times New Roman" w:hAnsi="Times New Roman" w:cs="Times New Roman" w:eastAsia="Times New Roman"/>
          <w:spacing w:val="-3"/>
          <w:w w:val="105"/>
          <w:sz w:val="18"/>
          <w:szCs w:val="18"/>
        </w:rPr>
        <w:t>task’s</w:t>
      </w:r>
      <w:r>
        <w:rPr>
          <w:rFonts w:ascii="Times New Roman" w:hAnsi="Times New Roman" w:cs="Times New Roman" w:eastAsia="Times New Roman"/>
          <w:spacing w:val="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resource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usage in the ﬁrst few minutes improves the predictions</w:t>
      </w:r>
      <w:r>
        <w:rPr>
          <w:rFonts w:ascii="Times New Roman" w:hAnsi="Times New Roman" w:cs="Times New Roman" w:eastAsia="Times New Roman"/>
          <w:spacing w:val="2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more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signiﬁcantly than when used for job-level predictions.</w:t>
      </w:r>
      <w:r>
        <w:rPr>
          <w:rFonts w:ascii="Times New Roman" w:hAnsi="Times New Roman" w:cs="Times New Roman" w:eastAsia="Times New Roman"/>
          <w:spacing w:val="4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reason might be that the </w:t>
      </w:r>
      <w:r>
        <w:rPr>
          <w:rFonts w:ascii="Times New Roman" w:hAnsi="Times New Roman" w:cs="Times New Roman" w:eastAsia="Times New Roman"/>
          <w:spacing w:val="-3"/>
          <w:w w:val="105"/>
          <w:sz w:val="18"/>
          <w:szCs w:val="18"/>
        </w:rPr>
        <w:t>job’s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view has lower resolution</w:t>
      </w:r>
      <w:r>
        <w:rPr>
          <w:rFonts w:ascii="Times New Roman" w:hAnsi="Times New Roman" w:cs="Times New Roman" w:eastAsia="Times New Roman"/>
          <w:spacing w:val="1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than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-1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task</w:t>
      </w:r>
      <w:r>
        <w:rPr>
          <w:rFonts w:ascii="Times New Roman" w:hAnsi="Times New Roman" w:cs="Times New Roman" w:eastAsia="Times New Roman"/>
          <w:spacing w:val="-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pacing w:val="-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it</w:t>
      </w:r>
      <w:r>
        <w:rPr>
          <w:rFonts w:ascii="Times New Roman" w:hAnsi="Times New Roman" w:cs="Times New Roman" w:eastAsia="Times New Roman"/>
          <w:spacing w:val="-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considers</w:t>
      </w:r>
      <w:r>
        <w:rPr>
          <w:rFonts w:ascii="Times New Roman" w:hAnsi="Times New Roman" w:cs="Times New Roman" w:eastAsia="Times New Roman"/>
          <w:spacing w:val="-1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-1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average</w:t>
      </w:r>
      <w:r>
        <w:rPr>
          <w:rFonts w:ascii="Times New Roman" w:hAnsi="Times New Roman" w:cs="Times New Roman" w:eastAsia="Times New Roman"/>
          <w:spacing w:val="-1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consumption</w:t>
      </w:r>
      <w:r>
        <w:rPr>
          <w:rFonts w:ascii="Times New Roman" w:hAnsi="Times New Roman" w:cs="Times New Roman" w:eastAsia="Times New Roman"/>
          <w:spacing w:val="-1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pacing w:val="-1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all</w:t>
      </w:r>
      <w:r>
        <w:rPr>
          <w:rFonts w:ascii="Times New Roman" w:hAnsi="Times New Roman" w:cs="Times New Roman" w:eastAsia="Times New Roman"/>
          <w:spacing w:val="-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co-tasks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in the job. Finally, we ﬁnd that using the</w:t>
      </w:r>
      <w:r>
        <w:rPr>
          <w:rFonts w:ascii="Times New Roman" w:hAnsi="Times New Roman" w:cs="Times New Roman" w:eastAsia="Times New Roman"/>
          <w:spacing w:val="35"/>
          <w:w w:val="105"/>
          <w:sz w:val="18"/>
          <w:szCs w:val="18"/>
        </w:rPr>
        <w:t> </w:t>
      </w:r>
      <w:r>
        <w:rPr>
          <w:rFonts w:ascii="Courier New" w:hAnsi="Courier New" w:cs="Courier New" w:eastAsia="Courier New"/>
          <w:w w:val="105"/>
          <w:sz w:val="16"/>
          <w:szCs w:val="16"/>
        </w:rPr>
        <w:t>AttemptFailFlag</w:t>
      </w:r>
      <w:r>
        <w:rPr>
          <w:rFonts w:ascii="Courier New" w:hAnsi="Courier New" w:cs="Courier New" w:eastAsia="Courier New"/>
          <w:w w:val="10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produces the highest improvement in the predictions,</w:t>
      </w:r>
      <w:r>
        <w:rPr>
          <w:rFonts w:ascii="Times New Roman" w:hAnsi="Times New Roman" w:cs="Times New Roman" w:eastAsia="Times New Roman"/>
          <w:spacing w:val="4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partic-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ularly for our recall rate. This observation led us to our</w:t>
      </w:r>
      <w:r>
        <w:rPr>
          <w:rFonts w:ascii="Times New Roman" w:hAnsi="Times New Roman" w:cs="Times New Roman" w:eastAsia="Times New Roman"/>
          <w:spacing w:val="3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next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question: can we predict failures on the </w:t>
      </w:r>
      <w:r>
        <w:rPr>
          <w:rFonts w:ascii="Times New Roman" w:hAnsi="Times New Roman" w:cs="Times New Roman" w:eastAsia="Times New Roman"/>
          <w:i/>
          <w:w w:val="105"/>
          <w:sz w:val="18"/>
          <w:szCs w:val="18"/>
        </w:rPr>
        <w:t>task-attempt</w:t>
      </w:r>
      <w:r>
        <w:rPr>
          <w:rFonts w:ascii="Times New Roman" w:hAnsi="Times New Roman" w:cs="Times New Roman" w:eastAsia="Times New Roman"/>
          <w:i/>
          <w:spacing w:val="1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level?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pStyle w:val="ListParagraph"/>
        <w:numPr>
          <w:ilvl w:val="1"/>
          <w:numId w:val="11"/>
        </w:numPr>
        <w:tabs>
          <w:tab w:pos="545" w:val="left" w:leader="none"/>
        </w:tabs>
        <w:spacing w:line="256" w:lineRule="auto" w:before="0" w:after="0"/>
        <w:ind w:left="111" w:right="1277" w:firstLine="185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w w:val="105"/>
          <w:sz w:val="18"/>
          <w:szCs w:val="18"/>
        </w:rPr>
        <w:t>Predicting task-attempt failure: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Figure 10(b) shows</w:t>
      </w:r>
      <w:r>
        <w:rPr>
          <w:rFonts w:ascii="Times New Roman" w:hAnsi="Times New Roman" w:cs="Times New Roman" w:eastAsia="Times New Roman"/>
          <w:spacing w:val="-1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1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failure</w:t>
      </w:r>
      <w:r>
        <w:rPr>
          <w:rFonts w:ascii="Times New Roman" w:hAnsi="Times New Roman" w:cs="Times New Roman" w:eastAsia="Times New Roman"/>
          <w:spacing w:val="1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pacing w:val="1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individual</w:t>
      </w:r>
      <w:r>
        <w:rPr>
          <w:rFonts w:ascii="Times New Roman" w:hAnsi="Times New Roman" w:cs="Times New Roman" w:eastAsia="Times New Roman"/>
          <w:spacing w:val="1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task</w:t>
      </w:r>
      <w:r>
        <w:rPr>
          <w:rFonts w:ascii="Times New Roman" w:hAnsi="Times New Roman" w:cs="Times New Roman" w:eastAsia="Times New Roman"/>
          <w:spacing w:val="2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attempts</w:t>
      </w:r>
      <w:r>
        <w:rPr>
          <w:rFonts w:ascii="Times New Roman" w:hAnsi="Times New Roman" w:cs="Times New Roman" w:eastAsia="Times New Roman"/>
          <w:spacing w:val="1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can</w:t>
      </w:r>
      <w:r>
        <w:rPr>
          <w:rFonts w:ascii="Times New Roman" w:hAnsi="Times New Roman" w:cs="Times New Roman" w:eastAsia="Times New Roman"/>
          <w:spacing w:val="1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spacing w:val="1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predicted</w:t>
      </w:r>
      <w:r>
        <w:rPr>
          <w:rFonts w:ascii="Times New Roman" w:hAnsi="Times New Roman" w:cs="Times New Roman" w:eastAsia="Times New Roman"/>
          <w:spacing w:val="1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higher precision than task-level and job-level failures.</w:t>
      </w:r>
      <w:r>
        <w:rPr>
          <w:rFonts w:ascii="Times New Roman" w:hAnsi="Times New Roman" w:cs="Times New Roman" w:eastAsia="Times New Roman"/>
          <w:spacing w:val="3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amount</w:t>
      </w:r>
      <w:r>
        <w:rPr>
          <w:rFonts w:ascii="Times New Roman" w:hAnsi="Times New Roman" w:cs="Times New Roman" w:eastAsia="Times New Roman"/>
          <w:spacing w:val="-1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pacing w:val="-1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requested</w:t>
      </w:r>
      <w:r>
        <w:rPr>
          <w:rFonts w:ascii="Times New Roman" w:hAnsi="Times New Roman" w:cs="Times New Roman" w:eastAsia="Times New Roman"/>
          <w:spacing w:val="-1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memory,</w:t>
      </w:r>
      <w:r>
        <w:rPr>
          <w:rFonts w:ascii="Times New Roman" w:hAnsi="Times New Roman" w:cs="Times New Roman" w:eastAsia="Times New Roman"/>
          <w:spacing w:val="-2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requested</w:t>
      </w:r>
      <w:r>
        <w:rPr>
          <w:rFonts w:ascii="Times New Roman" w:hAnsi="Times New Roman" w:cs="Times New Roman" w:eastAsia="Times New Roman"/>
          <w:spacing w:val="-1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disk</w:t>
      </w:r>
      <w:r>
        <w:rPr>
          <w:rFonts w:ascii="Times New Roman" w:hAnsi="Times New Roman" w:cs="Times New Roman" w:eastAsia="Times New Roman"/>
          <w:spacing w:val="-1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space,</w:t>
      </w:r>
      <w:r>
        <w:rPr>
          <w:rFonts w:ascii="Times New Roman" w:hAnsi="Times New Roman" w:cs="Times New Roman" w:eastAsia="Times New Roman"/>
          <w:spacing w:val="-1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pacing w:val="-1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degree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of parallelism were marked as most signiﬁcant predictors</w:t>
      </w:r>
      <w:r>
        <w:rPr>
          <w:rFonts w:ascii="Times New Roman" w:hAnsi="Times New Roman" w:cs="Times New Roman" w:eastAsia="Times New Roman"/>
          <w:spacing w:val="3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the decision</w:t>
      </w:r>
      <w:r>
        <w:rPr>
          <w:rFonts w:ascii="Times New Roman" w:hAnsi="Times New Roman" w:cs="Times New Roman" w:eastAsia="Times New Roman"/>
          <w:spacing w:val="2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trees.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pStyle w:val="ListParagraph"/>
        <w:numPr>
          <w:ilvl w:val="0"/>
          <w:numId w:val="1"/>
        </w:numPr>
        <w:tabs>
          <w:tab w:pos="867" w:val="left" w:leader="none"/>
        </w:tabs>
        <w:spacing w:line="292" w:lineRule="auto" w:before="117" w:after="0"/>
        <w:ind w:left="1941" w:right="1671" w:hanging="1439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5"/>
          <w:sz w:val="18"/>
        </w:rPr>
        <w:t>M</w:t>
      </w:r>
      <w:r>
        <w:rPr>
          <w:rFonts w:ascii="Times New Roman"/>
          <w:spacing w:val="5"/>
          <w:sz w:val="15"/>
        </w:rPr>
        <w:t>ITIGATING THE EFFECT </w:t>
      </w:r>
      <w:r>
        <w:rPr>
          <w:rFonts w:ascii="Times New Roman"/>
          <w:spacing w:val="4"/>
          <w:sz w:val="15"/>
        </w:rPr>
        <w:t>OF</w:t>
      </w:r>
      <w:r>
        <w:rPr>
          <w:rFonts w:ascii="Times New Roman"/>
          <w:spacing w:val="44"/>
          <w:sz w:val="15"/>
        </w:rPr>
        <w:t> </w:t>
      </w:r>
      <w:r>
        <w:rPr>
          <w:rFonts w:ascii="Times New Roman"/>
          <w:spacing w:val="8"/>
          <w:sz w:val="15"/>
        </w:rPr>
        <w:t>UNSUCCESSFUL</w:t>
      </w:r>
      <w:r>
        <w:rPr>
          <w:rFonts w:ascii="Times New Roman"/>
          <w:spacing w:val="8"/>
          <w:w w:val="98"/>
          <w:sz w:val="15"/>
        </w:rPr>
        <w:t> </w:t>
      </w:r>
      <w:r>
        <w:rPr>
          <w:rFonts w:ascii="Times New Roman"/>
          <w:spacing w:val="8"/>
          <w:sz w:val="15"/>
        </w:rPr>
        <w:t>EXECUTIONS</w:t>
      </w:r>
      <w:r>
        <w:rPr>
          <w:rFonts w:ascii="Times New Roman"/>
          <w:sz w:val="15"/>
        </w:rPr>
      </w:r>
    </w:p>
    <w:p>
      <w:pPr>
        <w:pStyle w:val="BodyText"/>
        <w:spacing w:line="256" w:lineRule="auto" w:before="42"/>
        <w:ind w:right="1279"/>
        <w:jc w:val="both"/>
      </w:pPr>
      <w:r>
        <w:rPr>
          <w:w w:val="105"/>
        </w:rPr>
        <w:t>In this section, we explore how the ﬁndings of  our</w:t>
      </w:r>
      <w:r>
        <w:rPr>
          <w:spacing w:val="-9"/>
          <w:w w:val="105"/>
        </w:rPr>
        <w:t> </w:t>
      </w:r>
      <w:r>
        <w:rPr>
          <w:w w:val="105"/>
        </w:rPr>
        <w:t>work</w:t>
      </w:r>
      <w:r>
        <w:rPr>
          <w:w w:val="103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prediction</w:t>
      </w:r>
      <w:r>
        <w:rPr>
          <w:spacing w:val="19"/>
          <w:w w:val="105"/>
        </w:rPr>
        <w:t> </w:t>
      </w:r>
      <w:r>
        <w:rPr>
          <w:w w:val="105"/>
        </w:rPr>
        <w:t>framework</w:t>
      </w:r>
      <w:r>
        <w:rPr>
          <w:spacing w:val="19"/>
          <w:w w:val="105"/>
        </w:rPr>
        <w:t> </w:t>
      </w:r>
      <w:r>
        <w:rPr>
          <w:w w:val="105"/>
        </w:rPr>
        <w:t>could</w:t>
      </w:r>
      <w:r>
        <w:rPr>
          <w:spacing w:val="20"/>
          <w:w w:val="105"/>
        </w:rPr>
        <w:t> </w:t>
      </w:r>
      <w:r>
        <w:rPr>
          <w:w w:val="105"/>
        </w:rPr>
        <w:t>be</w:t>
      </w:r>
      <w:r>
        <w:rPr>
          <w:spacing w:val="22"/>
          <w:w w:val="105"/>
        </w:rPr>
        <w:t> </w:t>
      </w:r>
      <w:r>
        <w:rPr>
          <w:w w:val="105"/>
        </w:rPr>
        <w:t>used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mitigate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w w:val="105"/>
        </w:rPr>
        <w:t>effect of unsuccessful job executions. </w:t>
      </w:r>
      <w:r>
        <w:rPr>
          <w:spacing w:val="-9"/>
          <w:w w:val="105"/>
        </w:rPr>
        <w:t>We </w:t>
      </w:r>
      <w:r>
        <w:rPr>
          <w:w w:val="105"/>
        </w:rPr>
        <w:t>start with a </w:t>
      </w:r>
      <w:r>
        <w:rPr>
          <w:spacing w:val="34"/>
          <w:w w:val="105"/>
        </w:rPr>
        <w:t> </w:t>
      </w:r>
      <w:r>
        <w:rPr>
          <w:w w:val="105"/>
        </w:rPr>
        <w:t>series</w:t>
      </w:r>
      <w:r>
        <w:rPr>
          <w:w w:val="103"/>
        </w:rPr>
        <w:t> </w:t>
      </w:r>
      <w:r>
        <w:rPr>
          <w:w w:val="105"/>
        </w:rPr>
        <w:t>of different suggestions in Section  VI-A  and  then</w:t>
      </w:r>
      <w:r>
        <w:rPr>
          <w:spacing w:val="-7"/>
          <w:w w:val="105"/>
        </w:rPr>
        <w:t> </w:t>
      </w:r>
      <w:r>
        <w:rPr>
          <w:w w:val="105"/>
        </w:rPr>
        <w:t>present</w:t>
      </w:r>
      <w:r>
        <w:rPr>
          <w:w w:val="103"/>
        </w:rPr>
        <w:t> </w:t>
      </w:r>
      <w:r>
        <w:rPr>
          <w:w w:val="105"/>
        </w:rPr>
        <w:t>one speciﬁc use case in Section VI-B where we develop  </w:t>
      </w:r>
      <w:r>
        <w:rPr>
          <w:spacing w:val="5"/>
          <w:w w:val="105"/>
        </w:rPr>
        <w:t> </w:t>
      </w:r>
      <w:r>
        <w:rPr>
          <w:w w:val="105"/>
        </w:rPr>
        <w:t>one</w:t>
      </w:r>
      <w:r>
        <w:rPr/>
      </w:r>
    </w:p>
    <w:p>
      <w:pPr>
        <w:spacing w:after="0" w:line="256" w:lineRule="auto"/>
        <w:jc w:val="both"/>
        <w:sectPr>
          <w:type w:val="continuous"/>
          <w:pgSz w:w="12240" w:h="15840"/>
          <w:pgMar w:top="460" w:bottom="280" w:left="1140" w:right="0"/>
          <w:cols w:num="2" w:equalWidth="0">
            <w:col w:w="4797" w:space="232"/>
            <w:col w:w="6071"/>
          </w:cols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before="0"/>
        <w:ind w:left="231" w:right="0" w:firstLine="247"/>
        <w:jc w:val="left"/>
        <w:rPr>
          <w:rFonts w:ascii="Arial" w:hAnsi="Arial" w:cs="Arial" w:eastAsia="Arial"/>
          <w:sz w:val="9"/>
          <w:szCs w:val="9"/>
        </w:rPr>
      </w:pPr>
      <w:r>
        <w:rPr/>
        <w:pict>
          <v:group style="position:absolute;margin-left:74.845825pt;margin-top:12.479989pt;width:90.7pt;height:69.2pt;mso-position-horizontal-relative:page;mso-position-vertical-relative:paragraph;z-index:-690280" coordorigin="1497,250" coordsize="1814,1384">
            <v:group style="position:absolute;left:1530;top:251;width:2;height:1382" coordorigin="1530,251" coordsize="2,1382">
              <v:shape style="position:absolute;left:1530;top:251;width:2;height:1382" coordorigin="1530,251" coordsize="0,1382" path="m1530,1632l1530,251,1530,251e" filled="false" stroked="true" strokeweight=".069750pt" strokecolor="#000000">
                <v:path arrowok="t"/>
                <v:stroke dashstyle="dash"/>
              </v:shape>
            </v:group>
            <v:group style="position:absolute;left:1854;top:1610;width:2;height:23" coordorigin="1854,1610" coordsize="2,23">
              <v:shape style="position:absolute;left:1854;top:1610;width:2;height:23" coordorigin="1854,1610" coordsize="0,23" path="m1854,1632l1854,1610e" filled="false" stroked="true" strokeweight=".069750pt" strokecolor="#000000">
                <v:path arrowok="t"/>
                <v:stroke dashstyle="dash"/>
              </v:shape>
            </v:group>
            <v:group style="position:absolute;left:2177;top:1610;width:2;height:23" coordorigin="2177,1610" coordsize="2,23">
              <v:shape style="position:absolute;left:2177;top:1610;width:2;height:23" coordorigin="2177,1610" coordsize="0,23" path="m2177,1632l2177,1610e" filled="false" stroked="true" strokeweight=".069750pt" strokecolor="#000000">
                <v:path arrowok="t"/>
                <v:stroke dashstyle="dash"/>
              </v:shape>
            </v:group>
            <v:group style="position:absolute;left:2501;top:1610;width:2;height:23" coordorigin="2501,1610" coordsize="2,23">
              <v:shape style="position:absolute;left:2501;top:1610;width:2;height:23" coordorigin="2501,1610" coordsize="0,23" path="m2501,1632l2501,1610e" filled="false" stroked="true" strokeweight=".069750pt" strokecolor="#000000">
                <v:path arrowok="t"/>
                <v:stroke dashstyle="dash"/>
              </v:shape>
            </v:group>
            <v:group style="position:absolute;left:2824;top:1610;width:2;height:23" coordorigin="2824,1610" coordsize="2,23">
              <v:shape style="position:absolute;left:2824;top:1610;width:2;height:23" coordorigin="2824,1610" coordsize="0,23" path="m2824,1632l2824,1610e" filled="false" stroked="true" strokeweight=".069750pt" strokecolor="#000000">
                <v:path arrowok="t"/>
                <v:stroke dashstyle="dash"/>
              </v:shape>
            </v:group>
            <v:group style="position:absolute;left:3147;top:251;width:2;height:1382" coordorigin="3147,251" coordsize="2,1382">
              <v:shape style="position:absolute;left:3147;top:251;width:2;height:1382" coordorigin="3147,251" coordsize="0,1382" path="m3147,1632l3147,251,3147,251e" filled="false" stroked="true" strokeweight=".069750pt" strokecolor="#000000">
                <v:path arrowok="t"/>
                <v:stroke dashstyle="dash"/>
              </v:shape>
            </v:group>
            <v:group style="position:absolute;left:1498;top:1607;width:1812;height:2" coordorigin="1498,1607" coordsize="1812,2">
              <v:shape style="position:absolute;left:1498;top:1607;width:1812;height:2" coordorigin="1498,1607" coordsize="1812,0" path="m1498,1607l3309,1607,3309,1607e" filled="false" stroked="true" strokeweight=".07368pt" strokecolor="#000000">
                <v:path arrowok="t"/>
                <v:stroke dashstyle="dash"/>
              </v:shape>
            </v:group>
            <v:group style="position:absolute;left:3033;top:1361;width:276;height:2" coordorigin="3033,1361" coordsize="276,2">
              <v:shape style="position:absolute;left:3033;top:1361;width:276;height:2" coordorigin="3033,1361" coordsize="276,0" path="m3033,1361l3309,1361e" filled="false" stroked="true" strokeweight=".07368pt" strokecolor="#000000">
                <v:path arrowok="t"/>
                <v:stroke dashstyle="dash"/>
              </v:shape>
            </v:group>
            <v:group style="position:absolute;left:1498;top:1361;width:21;height:2" coordorigin="1498,1361" coordsize="21,2">
              <v:shape style="position:absolute;left:1498;top:1361;width:21;height:2" coordorigin="1498,1361" coordsize="21,0" path="m1498,1361l1519,1361e" filled="false" stroked="true" strokeweight=".07368pt" strokecolor="#000000">
                <v:path arrowok="t"/>
                <v:stroke dashstyle="dash"/>
              </v:shape>
            </v:group>
            <v:group style="position:absolute;left:1854;top:251;width:2;height:925" coordorigin="1854,251" coordsize="2,925">
              <v:shape style="position:absolute;left:1854;top:251;width:2;height:925" coordorigin="1854,251" coordsize="0,925" path="m1854,1175l1854,251e" filled="false" stroked="true" strokeweight=".069750pt" strokecolor="#000000">
                <v:path arrowok="t"/>
                <v:stroke dashstyle="dash"/>
              </v:shape>
            </v:group>
            <v:group style="position:absolute;left:2177;top:251;width:2;height:925" coordorigin="2177,251" coordsize="2,925">
              <v:shape style="position:absolute;left:2177;top:251;width:2;height:925" coordorigin="2177,251" coordsize="0,925" path="m2177,1175l2177,251e" filled="false" stroked="true" strokeweight=".069750pt" strokecolor="#000000">
                <v:path arrowok="t"/>
                <v:stroke dashstyle="dash"/>
              </v:shape>
            </v:group>
            <v:group style="position:absolute;left:2501;top:251;width:2;height:925" coordorigin="2501,251" coordsize="2,925">
              <v:shape style="position:absolute;left:2501;top:251;width:2;height:925" coordorigin="2501,251" coordsize="0,925" path="m2501,1175l2501,251e" filled="false" stroked="true" strokeweight=".069750pt" strokecolor="#000000">
                <v:path arrowok="t"/>
                <v:stroke dashstyle="dash"/>
              </v:shape>
            </v:group>
            <v:group style="position:absolute;left:2824;top:251;width:2;height:925" coordorigin="2824,251" coordsize="2,925">
              <v:shape style="position:absolute;left:2824;top:251;width:2;height:925" coordorigin="2824,251" coordsize="0,925" path="m2824,1175l2824,251e" filled="false" stroked="true" strokeweight=".069750pt" strokecolor="#000000">
                <v:path arrowok="t"/>
                <v:stroke dashstyle="dash"/>
              </v:shape>
            </v:group>
            <v:group style="position:absolute;left:1498;top:1114;width:1812;height:2" coordorigin="1498,1114" coordsize="1812,2">
              <v:shape style="position:absolute;left:1498;top:1114;width:1812;height:2" coordorigin="1498,1114" coordsize="1812,0" path="m1498,1114l3309,1114e" filled="false" stroked="true" strokeweight=".07368pt" strokecolor="#000000">
                <v:path arrowok="t"/>
                <v:stroke dashstyle="dash"/>
              </v:shape>
            </v:group>
            <v:group style="position:absolute;left:1498;top:867;width:1812;height:2" coordorigin="1498,867" coordsize="1812,2">
              <v:shape style="position:absolute;left:1498;top:867;width:1812;height:2" coordorigin="1498,867" coordsize="1812,0" path="m1498,867l3309,867e" filled="false" stroked="true" strokeweight=".07368pt" strokecolor="#000000">
                <v:path arrowok="t"/>
                <v:stroke dashstyle="dash"/>
              </v:shape>
            </v:group>
            <v:group style="position:absolute;left:1498;top:621;width:1812;height:2" coordorigin="1498,621" coordsize="1812,2">
              <v:shape style="position:absolute;left:1498;top:621;width:1812;height:2" coordorigin="1498,621" coordsize="1812,0" path="m1498,621l3309,621e" filled="false" stroked="true" strokeweight=".07368pt" strokecolor="#000000">
                <v:path arrowok="t"/>
                <v:stroke dashstyle="dash"/>
              </v:shape>
            </v:group>
            <v:group style="position:absolute;left:1498;top:374;width:1812;height:2" coordorigin="1498,374" coordsize="1812,2">
              <v:shape style="position:absolute;left:1498;top:374;width:1812;height:2" coordorigin="1498,374" coordsize="1812,0" path="m1498,374l3309,374e" filled="false" stroked="true" strokeweight=".07368pt" strokecolor="#000000">
                <v:path arrowok="t"/>
                <v:stroke dashstyle="dash"/>
              </v:shape>
            </v:group>
            <v:group style="position:absolute;left:1498;top:1632;width:1812;height:2" coordorigin="1498,1632" coordsize="1812,2">
              <v:shape style="position:absolute;left:1498;top:1632;width:1812;height:2" coordorigin="1498,1632" coordsize="1812,0" path="m1498,1632l3309,1632e" filled="false" stroked="true" strokeweight=".110041pt" strokecolor="#000000">
                <v:path arrowok="t"/>
              </v:shape>
            </v:group>
            <v:group style="position:absolute;left:1498;top:251;width:1812;height:2" coordorigin="1498,251" coordsize="1812,2">
              <v:shape style="position:absolute;left:1498;top:251;width:1812;height:2" coordorigin="1498,251" coordsize="1812,0" path="m1498,251l3309,251e" filled="false" stroked="true" strokeweight=".110041pt" strokecolor="#000000">
                <v:path arrowok="t"/>
              </v:shape>
            </v:group>
            <v:group style="position:absolute;left:1498;top:251;width:2;height:1382" coordorigin="1498,251" coordsize="2,1382">
              <v:shape style="position:absolute;left:1498;top:251;width:2;height:1382" coordorigin="1498,251" coordsize="0,1382" path="m1498,1632l1498,251e" filled="false" stroked="true" strokeweight=".104172pt" strokecolor="#000000">
                <v:path arrowok="t"/>
              </v:shape>
            </v:group>
            <v:group style="position:absolute;left:3309;top:251;width:2;height:1382" coordorigin="3309,251" coordsize="2,1382">
              <v:shape style="position:absolute;left:3309;top:251;width:2;height:1382" coordorigin="3309,251" coordsize="0,1382" path="m3309,1632l3309,251e" filled="false" stroked="true" strokeweight=".104172pt" strokecolor="#000000">
                <v:path arrowok="t"/>
              </v:shape>
            </v:group>
            <v:group style="position:absolute;left:1498;top:1632;width:1812;height:2" coordorigin="1498,1632" coordsize="1812,2">
              <v:shape style="position:absolute;left:1498;top:1632;width:1812;height:2" coordorigin="1498,1632" coordsize="1812,0" path="m1498,1632l3309,1632e" filled="false" stroked="true" strokeweight=".110041pt" strokecolor="#000000">
                <v:path arrowok="t"/>
              </v:shape>
            </v:group>
            <v:group style="position:absolute;left:1498;top:251;width:2;height:1382" coordorigin="1498,251" coordsize="2,1382">
              <v:shape style="position:absolute;left:1498;top:251;width:2;height:1382" coordorigin="1498,251" coordsize="0,1382" path="m1498,1632l1498,251e" filled="false" stroked="true" strokeweight=".104172pt" strokecolor="#000000">
                <v:path arrowok="t"/>
              </v:shape>
            </v:group>
            <v:group style="position:absolute;left:1530;top:1613;width:2;height:20" coordorigin="1530,1613" coordsize="2,20">
              <v:shape style="position:absolute;left:1530;top:1613;width:2;height:20" coordorigin="1530,1613" coordsize="0,20" path="m1530,1632l1530,1613e" filled="false" stroked="true" strokeweight=".104172pt" strokecolor="#000000">
                <v:path arrowok="t"/>
              </v:shape>
            </v:group>
            <v:group style="position:absolute;left:1530;top:251;width:2;height:20" coordorigin="1530,251" coordsize="2,20">
              <v:shape style="position:absolute;left:1530;top:251;width:2;height:20" coordorigin="1530,251" coordsize="0,20" path="m1530,251l1530,270e" filled="false" stroked="true" strokeweight=".104172pt" strokecolor="#000000">
                <v:path arrowok="t"/>
              </v:shape>
            </v:group>
            <v:group style="position:absolute;left:1854;top:1613;width:2;height:20" coordorigin="1854,1613" coordsize="2,20">
              <v:shape style="position:absolute;left:1854;top:1613;width:2;height:20" coordorigin="1854,1613" coordsize="0,20" path="m1854,1632l1854,1613e" filled="false" stroked="true" strokeweight=".104172pt" strokecolor="#000000">
                <v:path arrowok="t"/>
              </v:shape>
            </v:group>
            <v:group style="position:absolute;left:1854;top:251;width:2;height:20" coordorigin="1854,251" coordsize="2,20">
              <v:shape style="position:absolute;left:1854;top:251;width:2;height:20" coordorigin="1854,251" coordsize="0,20" path="m1854,251l1854,270e" filled="false" stroked="true" strokeweight=".104172pt" strokecolor="#000000">
                <v:path arrowok="t"/>
              </v:shape>
            </v:group>
            <v:group style="position:absolute;left:2177;top:1613;width:2;height:20" coordorigin="2177,1613" coordsize="2,20">
              <v:shape style="position:absolute;left:2177;top:1613;width:2;height:20" coordorigin="2177,1613" coordsize="0,20" path="m2177,1632l2177,1613e" filled="false" stroked="true" strokeweight=".104172pt" strokecolor="#000000">
                <v:path arrowok="t"/>
              </v:shape>
            </v:group>
            <v:group style="position:absolute;left:2177;top:251;width:2;height:20" coordorigin="2177,251" coordsize="2,20">
              <v:shape style="position:absolute;left:2177;top:251;width:2;height:20" coordorigin="2177,251" coordsize="0,20" path="m2177,251l2177,270e" filled="false" stroked="true" strokeweight=".104172pt" strokecolor="#000000">
                <v:path arrowok="t"/>
              </v:shape>
            </v:group>
            <v:group style="position:absolute;left:2501;top:1613;width:2;height:20" coordorigin="2501,1613" coordsize="2,20">
              <v:shape style="position:absolute;left:2501;top:1613;width:2;height:20" coordorigin="2501,1613" coordsize="0,20" path="m2501,1632l2501,1613e" filled="false" stroked="true" strokeweight=".104172pt" strokecolor="#000000">
                <v:path arrowok="t"/>
              </v:shape>
            </v:group>
            <v:group style="position:absolute;left:2501;top:251;width:2;height:20" coordorigin="2501,251" coordsize="2,20">
              <v:shape style="position:absolute;left:2501;top:251;width:2;height:20" coordorigin="2501,251" coordsize="0,20" path="m2501,251l2501,270e" filled="false" stroked="true" strokeweight=".104172pt" strokecolor="#000000">
                <v:path arrowok="t"/>
              </v:shape>
            </v:group>
            <v:group style="position:absolute;left:2824;top:1613;width:2;height:20" coordorigin="2824,1613" coordsize="2,20">
              <v:shape style="position:absolute;left:2824;top:1613;width:2;height:20" coordorigin="2824,1613" coordsize="0,20" path="m2824,1632l2824,1613e" filled="false" stroked="true" strokeweight=".104172pt" strokecolor="#000000">
                <v:path arrowok="t"/>
              </v:shape>
            </v:group>
            <v:group style="position:absolute;left:2824;top:251;width:2;height:20" coordorigin="2824,251" coordsize="2,20">
              <v:shape style="position:absolute;left:2824;top:251;width:2;height:20" coordorigin="2824,251" coordsize="0,20" path="m2824,251l2824,270e" filled="false" stroked="true" strokeweight=".104172pt" strokecolor="#000000">
                <v:path arrowok="t"/>
              </v:shape>
            </v:group>
            <v:group style="position:absolute;left:3147;top:1613;width:2;height:20" coordorigin="3147,1613" coordsize="2,20">
              <v:shape style="position:absolute;left:3147;top:1613;width:2;height:20" coordorigin="3147,1613" coordsize="0,20" path="m3147,1632l3147,1613e" filled="false" stroked="true" strokeweight=".104172pt" strokecolor="#000000">
                <v:path arrowok="t"/>
              </v:shape>
            </v:group>
            <v:group style="position:absolute;left:3147;top:251;width:2;height:20" coordorigin="3147,251" coordsize="2,20">
              <v:shape style="position:absolute;left:3147;top:251;width:2;height:20" coordorigin="3147,251" coordsize="0,20" path="m3147,251l3147,270e" filled="false" stroked="true" strokeweight=".104172pt" strokecolor="#000000">
                <v:path arrowok="t"/>
              </v:shape>
            </v:group>
            <v:group style="position:absolute;left:1498;top:1607;width:19;height:2" coordorigin="1498,1607" coordsize="19,2">
              <v:shape style="position:absolute;left:1498;top:1607;width:19;height:2" coordorigin="1498,1607" coordsize="19,0" path="m1498,1607l1516,1607e" filled="false" stroked="true" strokeweight=".110041pt" strokecolor="#000000">
                <v:path arrowok="t"/>
              </v:shape>
            </v:group>
            <v:group style="position:absolute;left:3291;top:1607;width:19;height:2" coordorigin="3291,1607" coordsize="19,2">
              <v:shape style="position:absolute;left:3291;top:1607;width:19;height:2" coordorigin="3291,1607" coordsize="19,0" path="m3309,1607l3291,1607e" filled="false" stroked="true" strokeweight=".110041pt" strokecolor="#000000">
                <v:path arrowok="t"/>
              </v:shape>
            </v:group>
            <v:group style="position:absolute;left:1498;top:1361;width:19;height:2" coordorigin="1498,1361" coordsize="19,2">
              <v:shape style="position:absolute;left:1498;top:1361;width:19;height:2" coordorigin="1498,1361" coordsize="19,0" path="m1498,1361l1516,1361e" filled="false" stroked="true" strokeweight=".110041pt" strokecolor="#000000">
                <v:path arrowok="t"/>
              </v:shape>
            </v:group>
            <v:group style="position:absolute;left:3291;top:1361;width:19;height:2" coordorigin="3291,1361" coordsize="19,2">
              <v:shape style="position:absolute;left:3291;top:1361;width:19;height:2" coordorigin="3291,1361" coordsize="19,0" path="m3309,1361l3291,1361e" filled="false" stroked="true" strokeweight=".110041pt" strokecolor="#000000">
                <v:path arrowok="t"/>
              </v:shape>
            </v:group>
            <v:group style="position:absolute;left:1498;top:1114;width:19;height:2" coordorigin="1498,1114" coordsize="19,2">
              <v:shape style="position:absolute;left:1498;top:1114;width:19;height:2" coordorigin="1498,1114" coordsize="19,0" path="m1498,1114l1516,1114e" filled="false" stroked="true" strokeweight=".110041pt" strokecolor="#000000">
                <v:path arrowok="t"/>
              </v:shape>
            </v:group>
            <v:group style="position:absolute;left:3291;top:1114;width:19;height:2" coordorigin="3291,1114" coordsize="19,2">
              <v:shape style="position:absolute;left:3291;top:1114;width:19;height:2" coordorigin="3291,1114" coordsize="19,0" path="m3309,1114l3291,1114e" filled="false" stroked="true" strokeweight=".110041pt" strokecolor="#000000">
                <v:path arrowok="t"/>
              </v:shape>
            </v:group>
            <v:group style="position:absolute;left:1498;top:867;width:19;height:2" coordorigin="1498,867" coordsize="19,2">
              <v:shape style="position:absolute;left:1498;top:867;width:19;height:2" coordorigin="1498,867" coordsize="19,0" path="m1498,867l1516,867e" filled="false" stroked="true" strokeweight=".110041pt" strokecolor="#000000">
                <v:path arrowok="t"/>
              </v:shape>
            </v:group>
            <v:group style="position:absolute;left:3291;top:867;width:19;height:2" coordorigin="3291,867" coordsize="19,2">
              <v:shape style="position:absolute;left:3291;top:867;width:19;height:2" coordorigin="3291,867" coordsize="19,0" path="m3309,867l3291,867e" filled="false" stroked="true" strokeweight=".110041pt" strokecolor="#000000">
                <v:path arrowok="t"/>
              </v:shape>
            </v:group>
            <v:group style="position:absolute;left:1498;top:621;width:19;height:2" coordorigin="1498,621" coordsize="19,2">
              <v:shape style="position:absolute;left:1498;top:621;width:19;height:2" coordorigin="1498,621" coordsize="19,0" path="m1498,621l1516,621e" filled="false" stroked="true" strokeweight=".110041pt" strokecolor="#000000">
                <v:path arrowok="t"/>
              </v:shape>
            </v:group>
            <v:group style="position:absolute;left:3291;top:621;width:19;height:2" coordorigin="3291,621" coordsize="19,2">
              <v:shape style="position:absolute;left:3291;top:621;width:19;height:2" coordorigin="3291,621" coordsize="19,0" path="m3309,621l3291,621e" filled="false" stroked="true" strokeweight=".110041pt" strokecolor="#000000">
                <v:path arrowok="t"/>
              </v:shape>
            </v:group>
            <v:group style="position:absolute;left:1498;top:374;width:19;height:2" coordorigin="1498,374" coordsize="19,2">
              <v:shape style="position:absolute;left:1498;top:374;width:19;height:2" coordorigin="1498,374" coordsize="19,0" path="m1498,374l1516,374e" filled="false" stroked="true" strokeweight=".110041pt" strokecolor="#000000">
                <v:path arrowok="t"/>
              </v:shape>
            </v:group>
            <v:group style="position:absolute;left:3291;top:374;width:19;height:2" coordorigin="3291,374" coordsize="19,2">
              <v:shape style="position:absolute;left:3291;top:374;width:19;height:2" coordorigin="3291,374" coordsize="19,0" path="m3309,374l3291,374e" filled="false" stroked="true" strokeweight=".110041pt" strokecolor="#000000">
                <v:path arrowok="t"/>
              </v:shape>
            </v:group>
            <v:group style="position:absolute;left:1498;top:1632;width:1812;height:2" coordorigin="1498,1632" coordsize="1812,2">
              <v:shape style="position:absolute;left:1498;top:1632;width:1812;height:2" coordorigin="1498,1632" coordsize="1812,0" path="m1498,1632l3309,1632e" filled="false" stroked="true" strokeweight=".110041pt" strokecolor="#000000">
                <v:path arrowok="t"/>
              </v:shape>
            </v:group>
            <v:group style="position:absolute;left:1498;top:251;width:1812;height:2" coordorigin="1498,251" coordsize="1812,2">
              <v:shape style="position:absolute;left:1498;top:251;width:1812;height:2" coordorigin="1498,251" coordsize="1812,0" path="m1498,251l3309,251e" filled="false" stroked="true" strokeweight=".110041pt" strokecolor="#000000">
                <v:path arrowok="t"/>
              </v:shape>
            </v:group>
            <v:group style="position:absolute;left:1498;top:251;width:2;height:1382" coordorigin="1498,251" coordsize="2,1382">
              <v:shape style="position:absolute;left:1498;top:251;width:2;height:1382" coordorigin="1498,251" coordsize="0,1382" path="m1498,1632l1498,251e" filled="false" stroked="true" strokeweight=".104172pt" strokecolor="#000000">
                <v:path arrowok="t"/>
              </v:shape>
            </v:group>
            <v:group style="position:absolute;left:3309;top:251;width:2;height:1382" coordorigin="3309,251" coordsize="2,1382">
              <v:shape style="position:absolute;left:3309;top:251;width:2;height:1382" coordorigin="3309,251" coordsize="0,1382" path="m3309,1632l3309,251e" filled="false" stroked="true" strokeweight=".104172pt" strokecolor="#000000">
                <v:path arrowok="t"/>
              </v:shape>
            </v:group>
            <v:group style="position:absolute;left:1947;top:722;width:870;height:559" coordorigin="1947,722" coordsize="870,559">
              <v:shape style="position:absolute;left:1947;top:722;width:870;height:559" coordorigin="1947,722" coordsize="870,559" path="m1947,722l2053,727,2280,744,2596,832,2741,1039,2817,1152,2787,1281e" filled="false" stroked="true" strokeweight=".435193pt" strokecolor="#0000ff">
                <v:path arrowok="t"/>
              </v:shape>
            </v:group>
            <v:group style="position:absolute;left:1930;top:705;width:34;height:36" coordorigin="1930,705" coordsize="34,36">
              <v:shape style="position:absolute;left:1930;top:705;width:34;height:36" coordorigin="1930,705" coordsize="34,36" path="m1963,722l1963,732,1956,740,1947,740,1937,740,1930,732,1930,722,1930,713,1937,705,1947,705,1956,705,1963,713,1963,722e" filled="false" stroked="true" strokeweight=".429643pt" strokecolor="#0000ff">
                <v:path arrowok="t"/>
              </v:shape>
            </v:group>
            <v:group style="position:absolute;left:2036;top:709;width:34;height:36" coordorigin="2036,709" coordsize="34,36">
              <v:shape style="position:absolute;left:2036;top:709;width:34;height:36" coordorigin="2036,709" coordsize="34,36" path="m2070,727l2070,737,2062,745,2053,745,2044,745,2036,737,2036,727,2036,717,2044,709,2053,709,2062,709,2070,717,2070,727e" filled="false" stroked="true" strokeweight=".429636pt" strokecolor="#0000ff">
                <v:path arrowok="t"/>
              </v:shape>
            </v:group>
            <v:group style="position:absolute;left:2263;top:727;width:34;height:36" coordorigin="2263,727" coordsize="34,36">
              <v:shape style="position:absolute;left:2263;top:727;width:34;height:36" coordorigin="2263,727" coordsize="34,36" path="m2296,744l2296,754,2289,762,2280,762,2271,762,2263,754,2263,744,2263,734,2271,727,2280,727,2289,727,2296,734,2296,744e" filled="false" stroked="true" strokeweight=".42963pt" strokecolor="#0000ff">
                <v:path arrowok="t"/>
              </v:shape>
            </v:group>
            <v:group style="position:absolute;left:2580;top:815;width:34;height:36" coordorigin="2580,815" coordsize="34,36">
              <v:shape style="position:absolute;left:2580;top:815;width:34;height:36" coordorigin="2580,815" coordsize="34,36" path="m2613,832l2613,842,2606,850,2596,850,2587,850,2580,842,2580,832,2580,823,2587,815,2596,815,2606,815,2613,823,2613,832e" filled="false" stroked="true" strokeweight=".429636pt" strokecolor="#0000ff">
                <v:path arrowok="t"/>
              </v:shape>
            </v:group>
            <v:group style="position:absolute;left:2724;top:1021;width:34;height:36" coordorigin="2724,1021" coordsize="34,36">
              <v:shape style="position:absolute;left:2724;top:1021;width:34;height:36" coordorigin="2724,1021" coordsize="34,36" path="m2757,1039l2757,1049,2750,1057,2741,1057,2731,1057,2724,1049,2724,1039,2724,1029,2731,1021,2741,1021,2750,1021,2757,1029,2757,1039e" filled="false" stroked="true" strokeweight=".429636pt" strokecolor="#0000ff">
                <v:path arrowok="t"/>
              </v:shape>
            </v:group>
            <v:group style="position:absolute;left:2800;top:1135;width:34;height:36" coordorigin="2800,1135" coordsize="34,36">
              <v:shape style="position:absolute;left:2800;top:1135;width:34;height:36" coordorigin="2800,1135" coordsize="34,36" path="m2833,1152l2833,1162,2826,1170,2817,1170,2807,1170,2800,1162,2800,1152,2800,1143,2807,1135,2817,1135,2826,1135,2833,1143,2833,1152e" filled="false" stroked="true" strokeweight=".429636pt" strokecolor="#0000ff">
                <v:path arrowok="t"/>
              </v:shape>
            </v:group>
            <v:group style="position:absolute;left:2770;top:1263;width:34;height:36" coordorigin="2770,1263" coordsize="34,36">
              <v:shape style="position:absolute;left:2770;top:1263;width:34;height:36" coordorigin="2770,1263" coordsize="34,36" path="m2804,1281l2804,1291,2796,1299,2787,1299,2778,1299,2770,1291,2770,1281,2770,1271,2778,1263,2787,1263,2796,1263,2804,1271,2804,1281e" filled="false" stroked="true" strokeweight=".42963pt" strokecolor="#0000ff">
                <v:path arrowok="t"/>
              </v:shape>
            </v:group>
            <v:group style="position:absolute;left:1685;top:476;width:1434;height:375" coordorigin="1685,476" coordsize="1434,375">
              <v:shape style="position:absolute;left:1685;top:476;width:1434;height:375" coordorigin="1685,476" coordsize="1434,375" path="m1685,476l2009,520,2606,556,3010,621,3087,709,3106,751,3118,851e" filled="false" stroked="true" strokeweight=".44057pt" strokecolor="#ff00ff">
                <v:path arrowok="t"/>
                <v:stroke dashstyle="dash"/>
              </v:shape>
            </v:group>
            <v:group style="position:absolute;left:1668;top:476;width:35;height:2" coordorigin="1668,476" coordsize="35,2">
              <v:shape style="position:absolute;left:1668;top:476;width:35;height:2" coordorigin="1668,476" coordsize="35,0" path="m1668,476l1703,476e" filled="false" stroked="true" strokeweight="1.84008pt" strokecolor="#ff00ff">
                <v:path arrowok="t"/>
              </v:shape>
            </v:group>
            <v:group style="position:absolute;left:1992;top:520;width:35;height:2" coordorigin="1992,520" coordsize="35,2">
              <v:shape style="position:absolute;left:1992;top:520;width:35;height:2" coordorigin="1992,520" coordsize="35,0" path="m1992,520l2026,520e" filled="false" stroked="true" strokeweight="1.84008pt" strokecolor="#ff00ff">
                <v:path arrowok="t"/>
              </v:shape>
            </v:group>
            <v:group style="position:absolute;left:2588;top:556;width:35;height:2" coordorigin="2588,556" coordsize="35,2">
              <v:shape style="position:absolute;left:2588;top:556;width:35;height:2" coordorigin="2588,556" coordsize="35,0" path="m2588,556l2623,556e" filled="false" stroked="true" strokeweight="1.84008pt" strokecolor="#ff00ff">
                <v:path arrowok="t"/>
              </v:shape>
            </v:group>
            <v:group style="position:absolute;left:2992;top:621;width:35;height:2" coordorigin="2992,621" coordsize="35,2">
              <v:shape style="position:absolute;left:2992;top:621;width:35;height:2" coordorigin="2992,621" coordsize="35,0" path="m2992,621l3027,621e" filled="false" stroked="true" strokeweight="1.84008pt" strokecolor="#ff00ff">
                <v:path arrowok="t"/>
              </v:shape>
            </v:group>
            <v:group style="position:absolute;left:3069;top:709;width:35;height:2" coordorigin="3069,709" coordsize="35,2">
              <v:shape style="position:absolute;left:3069;top:709;width:35;height:2" coordorigin="3069,709" coordsize="35,0" path="m3069,709l3104,709e" filled="false" stroked="true" strokeweight="1.84008pt" strokecolor="#ff00ff">
                <v:path arrowok="t"/>
              </v:shape>
            </v:group>
            <v:group style="position:absolute;left:3089;top:751;width:35;height:2" coordorigin="3089,751" coordsize="35,2">
              <v:shape style="position:absolute;left:3089;top:751;width:35;height:2" coordorigin="3089,751" coordsize="35,0" path="m3089,751l3123,751e" filled="false" stroked="true" strokeweight="1.84008pt" strokecolor="#ff00ff">
                <v:path arrowok="t"/>
              </v:shape>
            </v:group>
            <v:group style="position:absolute;left:3101;top:851;width:35;height:2" coordorigin="3101,851" coordsize="35,2">
              <v:shape style="position:absolute;left:3101;top:851;width:35;height:2" coordorigin="3101,851" coordsize="35,0" path="m3101,851l3136,851e" filled="false" stroked="true" strokeweight="1.84008pt" strokecolor="#ff00ff">
                <v:path arrowok="t"/>
              </v:shape>
            </v:group>
            <v:group style="position:absolute;left:2222;top:384;width:629;height:21" coordorigin="2222,384" coordsize="629,21">
              <v:shape style="position:absolute;left:2222;top:384;width:629;height:21" coordorigin="2222,384" coordsize="629,21" path="m2222,384l2582,384,2705,389,2808,392,2843,399,2846,401,2850,405e" filled="false" stroked="true" strokeweight=".442053pt" strokecolor="#ff0000">
                <v:path arrowok="t"/>
              </v:shape>
            </v:group>
            <v:group style="position:absolute;left:2210;top:372;width:23;height:25" coordorigin="2210,372" coordsize="23,25">
              <v:shape style="position:absolute;left:2210;top:372;width:23;height:25" coordorigin="2210,372" coordsize="23,25" path="m2210,372l2233,396e" filled="false" stroked="true" strokeweight=".429652pt" strokecolor="#ff0000">
                <v:path arrowok="t"/>
              </v:shape>
            </v:group>
            <v:group style="position:absolute;left:2210;top:372;width:23;height:25" coordorigin="2210,372" coordsize="23,25">
              <v:shape style="position:absolute;left:2210;top:372;width:23;height:25" coordorigin="2210,372" coordsize="23,25" path="m2233,372l2210,396e" filled="false" stroked="true" strokeweight=".429652pt" strokecolor="#ff0000">
                <v:path arrowok="t"/>
              </v:shape>
            </v:group>
            <v:group style="position:absolute;left:2571;top:372;width:23;height:25" coordorigin="2571,372" coordsize="23,25">
              <v:shape style="position:absolute;left:2571;top:372;width:23;height:25" coordorigin="2571,372" coordsize="23,25" path="m2571,372l2594,396e" filled="false" stroked="true" strokeweight=".429643pt" strokecolor="#ff0000">
                <v:path arrowok="t"/>
              </v:shape>
            </v:group>
            <v:group style="position:absolute;left:2571;top:372;width:23;height:25" coordorigin="2571,372" coordsize="23,25">
              <v:shape style="position:absolute;left:2571;top:372;width:23;height:25" coordorigin="2571,372" coordsize="23,25" path="m2594,372l2571,396e" filled="false" stroked="true" strokeweight=".429643pt" strokecolor="#ff0000">
                <v:path arrowok="t"/>
              </v:shape>
            </v:group>
            <v:group style="position:absolute;left:2694;top:377;width:23;height:25" coordorigin="2694,377" coordsize="23,25">
              <v:shape style="position:absolute;left:2694;top:377;width:23;height:25" coordorigin="2694,377" coordsize="23,25" path="m2694,377l2717,401e" filled="false" stroked="true" strokeweight=".429643pt" strokecolor="#ff0000">
                <v:path arrowok="t"/>
              </v:shape>
            </v:group>
            <v:group style="position:absolute;left:2694;top:377;width:23;height:25" coordorigin="2694,377" coordsize="23,25">
              <v:shape style="position:absolute;left:2694;top:377;width:23;height:25" coordorigin="2694,377" coordsize="23,25" path="m2717,377l2694,401e" filled="false" stroked="true" strokeweight=".429643pt" strokecolor="#ff0000">
                <v:path arrowok="t"/>
              </v:shape>
            </v:group>
            <v:group style="position:absolute;left:2796;top:379;width:23;height:25" coordorigin="2796,379" coordsize="23,25">
              <v:shape style="position:absolute;left:2796;top:379;width:23;height:25" coordorigin="2796,379" coordsize="23,25" path="m2796,379l2819,404e" filled="false" stroked="true" strokeweight=".429643pt" strokecolor="#ff0000">
                <v:path arrowok="t"/>
              </v:shape>
            </v:group>
            <v:group style="position:absolute;left:2796;top:379;width:23;height:25" coordorigin="2796,379" coordsize="23,25">
              <v:shape style="position:absolute;left:2796;top:379;width:23;height:25" coordorigin="2796,379" coordsize="23,25" path="m2819,379l2796,404e" filled="false" stroked="true" strokeweight=".429652pt" strokecolor="#ff0000">
                <v:path arrowok="t"/>
              </v:shape>
            </v:group>
            <v:group style="position:absolute;left:2832;top:387;width:23;height:25" coordorigin="2832,387" coordsize="23,25">
              <v:shape style="position:absolute;left:2832;top:387;width:23;height:25" coordorigin="2832,387" coordsize="23,25" path="m2832,387l2855,411e" filled="false" stroked="true" strokeweight=".429661pt" strokecolor="#ff0000">
                <v:path arrowok="t"/>
              </v:shape>
            </v:group>
            <v:group style="position:absolute;left:2832;top:387;width:23;height:25" coordorigin="2832,387" coordsize="23,25">
              <v:shape style="position:absolute;left:2832;top:387;width:23;height:25" coordorigin="2832,387" coordsize="23,25" path="m2855,387l2832,411e" filled="false" stroked="true" strokeweight=".429661pt" strokecolor="#ff0000">
                <v:path arrowok="t"/>
              </v:shape>
            </v:group>
            <v:group style="position:absolute;left:2835;top:389;width:23;height:25" coordorigin="2835,389" coordsize="23,25">
              <v:shape style="position:absolute;left:2835;top:389;width:23;height:25" coordorigin="2835,389" coordsize="23,25" path="m2835,389l2858,413e" filled="false" stroked="true" strokeweight=".429643pt" strokecolor="#ff0000">
                <v:path arrowok="t"/>
              </v:shape>
            </v:group>
            <v:group style="position:absolute;left:2835;top:389;width:23;height:25" coordorigin="2835,389" coordsize="23,25">
              <v:shape style="position:absolute;left:2835;top:389;width:23;height:25" coordorigin="2835,389" coordsize="23,25" path="m2858,389l2835,413e" filled="false" stroked="true" strokeweight=".429643pt" strokecolor="#ff0000">
                <v:path arrowok="t"/>
              </v:shape>
            </v:group>
            <v:group style="position:absolute;left:2838;top:392;width:23;height:25" coordorigin="2838,392" coordsize="23,25">
              <v:shape style="position:absolute;left:2838;top:392;width:23;height:25" coordorigin="2838,392" coordsize="23,25" path="m2838,392l2861,417e" filled="false" stroked="true" strokeweight=".429652pt" strokecolor="#ff0000">
                <v:path arrowok="t"/>
              </v:shape>
            </v:group>
            <v:group style="position:absolute;left:2838;top:392;width:23;height:25" coordorigin="2838,392" coordsize="23,25">
              <v:shape style="position:absolute;left:2838;top:392;width:23;height:25" coordorigin="2838,392" coordsize="23,25" path="m2861,392l2838,417e" filled="false" stroked="true" strokeweight=".429652pt" strokecolor="#ff0000">
                <v:path arrowok="t"/>
              </v:shape>
            </v:group>
            <v:group style="position:absolute;left:2213;top:377;width:706;height:114" coordorigin="2213,377" coordsize="706,114">
              <v:shape style="position:absolute;left:2213;top:377;width:706;height:114" coordorigin="2213,377" coordsize="706,114" path="m2213,377l2532,380,2716,386,2845,398,2908,426,2919,491e" filled="false" stroked="true" strokeweight=".441482pt" strokecolor="#000000">
                <v:path arrowok="t"/>
              </v:shape>
            </v:group>
            <v:group style="position:absolute;left:2196;top:354;width:34;height:47" coordorigin="2196,354" coordsize="34,47">
              <v:shape style="position:absolute;left:2196;top:354;width:34;height:47" coordorigin="2196,354" coordsize="34,47" path="m2213,400l2230,377,2213,354,2196,377,2213,400xe" filled="false" stroked="true" strokeweight=".426573pt" strokecolor="#000000">
                <v:path arrowok="t"/>
              </v:shape>
            </v:group>
            <v:group style="position:absolute;left:2515;top:357;width:34;height:47" coordorigin="2515,357" coordsize="34,47">
              <v:shape style="position:absolute;left:2515;top:357;width:34;height:47" coordorigin="2515,357" coordsize="34,47" path="m2532,403l2549,380,2532,357,2515,380,2532,403xe" filled="false" stroked="true" strokeweight=".426573pt" strokecolor="#000000">
                <v:path arrowok="t"/>
              </v:shape>
            </v:group>
            <v:group style="position:absolute;left:2699;top:363;width:34;height:47" coordorigin="2699,363" coordsize="34,47">
              <v:shape style="position:absolute;left:2699;top:363;width:34;height:47" coordorigin="2699,363" coordsize="34,47" path="m2716,409l2733,386,2716,363,2699,386,2716,409xe" filled="false" stroked="true" strokeweight=".426571pt" strokecolor="#000000">
                <v:path arrowok="t"/>
              </v:shape>
            </v:group>
            <v:group style="position:absolute;left:2828;top:374;width:34;height:47" coordorigin="2828,374" coordsize="34,47">
              <v:shape style="position:absolute;left:2828;top:374;width:34;height:47" coordorigin="2828,374" coordsize="34,47" path="m2845,421l2861,398,2845,374,2828,398,2845,421xe" filled="false" stroked="true" strokeweight=".426567pt" strokecolor="#000000">
                <v:path arrowok="t"/>
              </v:shape>
            </v:group>
            <v:group style="position:absolute;left:2871;top:388;width:34;height:47" coordorigin="2871,388" coordsize="34,47">
              <v:shape style="position:absolute;left:2871;top:388;width:34;height:47" coordorigin="2871,388" coordsize="34,47" path="m2887,435l2904,412,2887,388,2871,412,2887,435xe" filled="false" stroked="true" strokeweight=".426567pt" strokecolor="#000000">
                <v:path arrowok="t"/>
              </v:shape>
            </v:group>
            <v:group style="position:absolute;left:2892;top:403;width:34;height:47" coordorigin="2892,403" coordsize="34,47">
              <v:shape style="position:absolute;left:2892;top:403;width:34;height:47" coordorigin="2892,403" coordsize="34,47" path="m2908,449l2925,426,2908,403,2892,426,2908,449xe" filled="false" stroked="true" strokeweight=".426571pt" strokecolor="#000000">
                <v:path arrowok="t"/>
              </v:shape>
            </v:group>
            <v:group style="position:absolute;left:2902;top:467;width:34;height:47" coordorigin="2902,467" coordsize="34,47">
              <v:shape style="position:absolute;left:2902;top:467;width:34;height:47" coordorigin="2902,467" coordsize="34,47" path="m2919,514l2936,491,2919,467,2902,491,2919,514xe" filled="false" stroked="true" strokeweight=".426571pt" strokecolor="#000000">
                <v:path arrowok="t"/>
              </v:shape>
            </v:group>
            <v:group style="position:absolute;left:1519;top:1175;width:1515;height:435" coordorigin="1519,1175" coordsize="1515,435">
              <v:shape style="position:absolute;left:1519;top:1175;width:1515;height:435" coordorigin="1519,1175" coordsize="1515,435" path="m1519,1610l3033,1610,3033,1175,1519,1175,1519,1610xe" filled="true" fillcolor="#ffffff" stroked="false">
                <v:path arrowok="t"/>
                <v:fill type="solid"/>
              </v:shape>
            </v:group>
            <v:group style="position:absolute;left:1519;top:1176;width:1515;height:435" coordorigin="1519,1176" coordsize="1515,435">
              <v:shape style="position:absolute;left:1519;top:1176;width:1515;height:435" coordorigin="1519,1176" coordsize="1515,435" path="m1519,1611l1519,1176,3033,1176,3033,1611,1519,1611e" filled="false" stroked="true" strokeweight=".109594pt" strokecolor="#ffffff">
                <v:path arrowok="t"/>
              </v:shape>
            </v:group>
            <v:group style="position:absolute;left:1519;top:1611;width:1515;height:2" coordorigin="1519,1611" coordsize="1515,2">
              <v:shape style="position:absolute;left:1519;top:1611;width:1515;height:2" coordorigin="1519,1611" coordsize="1515,0" path="m1519,1611l3033,1611e" filled="false" stroked="true" strokeweight=".110041pt" strokecolor="#000000">
                <v:path arrowok="t"/>
              </v:shape>
            </v:group>
            <v:group style="position:absolute;left:1519;top:1176;width:1515;height:2" coordorigin="1519,1176" coordsize="1515,2">
              <v:shape style="position:absolute;left:1519;top:1176;width:1515;height:2" coordorigin="1519,1176" coordsize="1515,0" path="m1519,1176l3033,1176e" filled="false" stroked="true" strokeweight=".110041pt" strokecolor="#000000">
                <v:path arrowok="t"/>
              </v:shape>
            </v:group>
            <v:group style="position:absolute;left:1519;top:1176;width:2;height:435" coordorigin="1519,1176" coordsize="2,435">
              <v:shape style="position:absolute;left:1519;top:1176;width:2;height:435" coordorigin="1519,1176" coordsize="0,435" path="m1519,1611l1519,1176e" filled="false" stroked="true" strokeweight=".104172pt" strokecolor="#000000">
                <v:path arrowok="t"/>
              </v:shape>
            </v:group>
            <v:group style="position:absolute;left:3033;top:1176;width:2;height:435" coordorigin="3033,1176" coordsize="2,435">
              <v:shape style="position:absolute;left:3033;top:1176;width:2;height:435" coordorigin="3033,1176" coordsize="0,435" path="m3033,1611l3033,1176e" filled="false" stroked="true" strokeweight=".104172pt" strokecolor="#000000">
                <v:path arrowok="t"/>
              </v:shape>
            </v:group>
            <v:group style="position:absolute;left:1519;top:1611;width:1515;height:2" coordorigin="1519,1611" coordsize="1515,2">
              <v:shape style="position:absolute;left:1519;top:1611;width:1515;height:2" coordorigin="1519,1611" coordsize="1515,0" path="m1519,1611l3033,1611e" filled="false" stroked="true" strokeweight=".110041pt" strokecolor="#000000">
                <v:path arrowok="t"/>
              </v:shape>
            </v:group>
            <v:group style="position:absolute;left:1519;top:1176;width:2;height:435" coordorigin="1519,1176" coordsize="2,435">
              <v:shape style="position:absolute;left:1519;top:1176;width:2;height:435" coordorigin="1519,1176" coordsize="0,435" path="m1519,1611l1519,1176e" filled="false" stroked="true" strokeweight=".104172pt" strokecolor="#000000">
                <v:path arrowok="t"/>
              </v:shape>
            </v:group>
            <v:group style="position:absolute;left:1519;top:1611;width:1515;height:2" coordorigin="1519,1611" coordsize="1515,2">
              <v:shape style="position:absolute;left:1519;top:1611;width:1515;height:2" coordorigin="1519,1611" coordsize="1515,0" path="m1519,1611l3033,1611e" filled="false" stroked="true" strokeweight=".110041pt" strokecolor="#000000">
                <v:path arrowok="t"/>
              </v:shape>
            </v:group>
            <v:group style="position:absolute;left:1519;top:1176;width:1515;height:2" coordorigin="1519,1176" coordsize="1515,2">
              <v:shape style="position:absolute;left:1519;top:1176;width:1515;height:2" coordorigin="1519,1176" coordsize="1515,0" path="m1519,1176l3033,1176e" filled="false" stroked="true" strokeweight=".110041pt" strokecolor="#000000">
                <v:path arrowok="t"/>
              </v:shape>
            </v:group>
            <v:group style="position:absolute;left:1519;top:1176;width:2;height:435" coordorigin="1519,1176" coordsize="2,435">
              <v:shape style="position:absolute;left:1519;top:1176;width:2;height:435" coordorigin="1519,1176" coordsize="0,435" path="m1519,1611l1519,1176e" filled="false" stroked="true" strokeweight=".104172pt" strokecolor="#000000">
                <v:path arrowok="t"/>
              </v:shape>
            </v:group>
            <v:group style="position:absolute;left:3033;top:1176;width:2;height:435" coordorigin="3033,1176" coordsize="2,435">
              <v:shape style="position:absolute;left:3033;top:1176;width:2;height:435" coordorigin="3033,1176" coordsize="0,435" path="m3033,1611l3033,1176e" filled="false" stroked="true" strokeweight=".104172pt" strokecolor="#000000">
                <v:path arrowok="t"/>
              </v:shape>
            </v:group>
            <v:group style="position:absolute;left:1543;top:1235;width:124;height:2" coordorigin="1543,1235" coordsize="124,2">
              <v:shape style="position:absolute;left:1543;top:1235;width:124;height:2" coordorigin="1543,1235" coordsize="124,0" path="m1543,1235l1667,1235e" filled="false" stroked="true" strokeweight=".442079pt" strokecolor="#0000ff">
                <v:path arrowok="t"/>
              </v:shape>
            </v:group>
            <v:group style="position:absolute;left:1588;top:1217;width:34;height:36" coordorigin="1588,1217" coordsize="34,36">
              <v:shape style="position:absolute;left:1588;top:1217;width:34;height:36" coordorigin="1588,1217" coordsize="34,36" path="m1622,1235l1622,1245,1614,1253,1605,1253,1596,1253,1588,1245,1588,1235,1588,1225,1596,1217,1605,1217,1614,1217,1622,1225,1622,1235e" filled="false" stroked="true" strokeweight=".429642pt" strokecolor="#0000ff">
                <v:path arrowok="t"/>
              </v:shape>
            </v:group>
            <v:group style="position:absolute;left:1543;top:1340;width:124;height:2" coordorigin="1543,1340" coordsize="124,2">
              <v:shape style="position:absolute;left:1543;top:1340;width:124;height:2" coordorigin="1543,1340" coordsize="124,0" path="m1543,1340l1667,1340e" filled="false" stroked="true" strokeweight=".442079pt" strokecolor="#ff00ff">
                <v:path arrowok="t"/>
                <v:stroke dashstyle="dash"/>
              </v:shape>
            </v:group>
            <v:group style="position:absolute;left:1588;top:1340;width:35;height:2" coordorigin="1588,1340" coordsize="35,2">
              <v:shape style="position:absolute;left:1588;top:1340;width:35;height:2" coordorigin="1588,1340" coordsize="35,0" path="m1588,1340l1622,1340e" filled="false" stroked="true" strokeweight="1.84008pt" strokecolor="#ff00ff">
                <v:path arrowok="t"/>
              </v:shape>
            </v:group>
            <v:group style="position:absolute;left:1593;top:1434;width:23;height:25" coordorigin="1593,1434" coordsize="23,25">
              <v:shape style="position:absolute;left:1593;top:1434;width:23;height:25" coordorigin="1593,1434" coordsize="23,25" path="m1593,1434l1616,1458e" filled="false" stroked="true" strokeweight=".429633pt" strokecolor="#ff0000">
                <v:path arrowok="t"/>
              </v:shape>
            </v:group>
            <v:group style="position:absolute;left:1593;top:1434;width:23;height:25" coordorigin="1593,1434" coordsize="23,25">
              <v:shape style="position:absolute;left:1593;top:1434;width:23;height:25" coordorigin="1593,1434" coordsize="23,25" path="m1616,1434l1593,1458e" filled="false" stroked="true" strokeweight=".429633pt" strokecolor="#ff0000">
                <v:path arrowok="t"/>
              </v:shape>
            </v:group>
            <v:group style="position:absolute;left:1543;top:1551;width:124;height:2" coordorigin="1543,1551" coordsize="124,2">
              <v:shape style="position:absolute;left:1543;top:1551;width:124;height:2" coordorigin="1543,1551" coordsize="124,0" path="m1543,1551l1667,1551e" filled="false" stroked="true" strokeweight=".442079pt" strokecolor="#000000">
                <v:path arrowok="t"/>
              </v:shape>
            </v:group>
            <v:group style="position:absolute;left:1588;top:1528;width:34;height:47" coordorigin="1588,1528" coordsize="34,47">
              <v:shape style="position:absolute;left:1588;top:1528;width:34;height:47" coordorigin="1588,1528" coordsize="34,47" path="m1605,1574l1622,1551,1605,1528,1588,1551,1605,1574xe" filled="false" stroked="true" strokeweight=".426567pt" strokecolor="#000000">
                <v:path arrowok="t"/>
              </v:shape>
            </v:group>
            <w10:wrap type="none"/>
          </v:group>
        </w:pict>
      </w:r>
      <w:r>
        <w:rPr>
          <w:rFonts w:ascii="Arial"/>
          <w:sz w:val="9"/>
        </w:rPr>
        <w:t>Task</w:t>
      </w:r>
      <w:r>
        <w:rPr>
          <w:rFonts w:ascii="Arial"/>
          <w:spacing w:val="-9"/>
          <w:sz w:val="9"/>
        </w:rPr>
        <w:t> </w:t>
      </w:r>
      <w:r>
        <w:rPr>
          <w:rFonts w:ascii="Arial"/>
          <w:sz w:val="9"/>
        </w:rPr>
        <w:t>Fail</w:t>
      </w:r>
      <w:r>
        <w:rPr>
          <w:rFonts w:ascii="Arial"/>
          <w:spacing w:val="-9"/>
          <w:sz w:val="9"/>
        </w:rPr>
        <w:t> </w:t>
      </w:r>
      <w:r>
        <w:rPr>
          <w:rFonts w:ascii="Arial"/>
          <w:sz w:val="9"/>
        </w:rPr>
        <w:t>Prediction</w:t>
      </w:r>
      <w:r>
        <w:rPr>
          <w:rFonts w:ascii="Arial"/>
          <w:spacing w:val="-9"/>
          <w:sz w:val="9"/>
        </w:rPr>
        <w:t> </w:t>
      </w:r>
      <w:r>
        <w:rPr>
          <w:rFonts w:ascii="Arial"/>
          <w:sz w:val="9"/>
        </w:rPr>
        <w:t>in</w:t>
      </w:r>
      <w:r>
        <w:rPr>
          <w:rFonts w:ascii="Arial"/>
          <w:spacing w:val="-9"/>
          <w:sz w:val="9"/>
        </w:rPr>
        <w:t> </w:t>
      </w:r>
      <w:r>
        <w:rPr>
          <w:rFonts w:ascii="Arial"/>
          <w:sz w:val="9"/>
        </w:rPr>
        <w:t>the</w:t>
      </w:r>
      <w:r>
        <w:rPr>
          <w:rFonts w:ascii="Arial"/>
          <w:spacing w:val="-9"/>
          <w:sz w:val="9"/>
        </w:rPr>
        <w:t> </w:t>
      </w:r>
      <w:r>
        <w:rPr>
          <w:rFonts w:ascii="Arial"/>
          <w:sz w:val="9"/>
        </w:rPr>
        <w:t>Google</w:t>
      </w:r>
      <w:r>
        <w:rPr>
          <w:rFonts w:ascii="Arial"/>
          <w:spacing w:val="-9"/>
          <w:sz w:val="9"/>
        </w:rPr>
        <w:t> </w:t>
      </w:r>
      <w:r>
        <w:rPr>
          <w:rFonts w:ascii="Arial"/>
          <w:sz w:val="9"/>
        </w:rPr>
        <w:t>Cluster</w:t>
      </w:r>
      <w:r>
        <w:rPr>
          <w:rFonts w:ascii="Arial"/>
          <w:w w:val="92"/>
          <w:sz w:val="9"/>
        </w:rPr>
        <w:t> </w:t>
      </w:r>
      <w:r>
        <w:rPr>
          <w:rFonts w:ascii="Arial"/>
          <w:w w:val="95"/>
          <w:sz w:val="9"/>
        </w:rPr>
        <w:t>(Original</w:t>
      </w:r>
      <w:r>
        <w:rPr>
          <w:rFonts w:ascii="Arial"/>
          <w:spacing w:val="-10"/>
          <w:w w:val="95"/>
          <w:sz w:val="9"/>
        </w:rPr>
        <w:t> </w:t>
      </w:r>
      <w:r>
        <w:rPr>
          <w:rFonts w:ascii="Arial"/>
          <w:w w:val="95"/>
          <w:sz w:val="9"/>
        </w:rPr>
        <w:t>training</w:t>
      </w:r>
      <w:r>
        <w:rPr>
          <w:rFonts w:ascii="Arial"/>
          <w:spacing w:val="-10"/>
          <w:w w:val="95"/>
          <w:sz w:val="9"/>
        </w:rPr>
        <w:t> </w:t>
      </w:r>
      <w:r>
        <w:rPr>
          <w:rFonts w:ascii="Arial"/>
          <w:w w:val="95"/>
          <w:sz w:val="9"/>
        </w:rPr>
        <w:t>set;</w:t>
      </w:r>
      <w:r>
        <w:rPr>
          <w:rFonts w:ascii="Arial"/>
          <w:spacing w:val="-10"/>
          <w:w w:val="95"/>
          <w:sz w:val="9"/>
        </w:rPr>
        <w:t> </w:t>
      </w:r>
      <w:r>
        <w:rPr>
          <w:rFonts w:ascii="Arial"/>
          <w:w w:val="95"/>
          <w:sz w:val="9"/>
        </w:rPr>
        <w:t>different</w:t>
      </w:r>
      <w:r>
        <w:rPr>
          <w:rFonts w:ascii="Arial"/>
          <w:spacing w:val="-10"/>
          <w:w w:val="95"/>
          <w:sz w:val="9"/>
        </w:rPr>
        <w:t> </w:t>
      </w:r>
      <w:r>
        <w:rPr>
          <w:rFonts w:ascii="Arial"/>
          <w:w w:val="95"/>
          <w:sz w:val="9"/>
        </w:rPr>
        <w:t>classification</w:t>
      </w:r>
      <w:r>
        <w:rPr>
          <w:rFonts w:ascii="Arial"/>
          <w:spacing w:val="-10"/>
          <w:w w:val="95"/>
          <w:sz w:val="9"/>
        </w:rPr>
        <w:t> </w:t>
      </w:r>
      <w:r>
        <w:rPr>
          <w:rFonts w:ascii="Arial"/>
          <w:w w:val="95"/>
          <w:sz w:val="9"/>
        </w:rPr>
        <w:t>thresholds)</w:t>
      </w:r>
      <w:r>
        <w:rPr>
          <w:rFonts w:ascii="Arial"/>
          <w:sz w:val="9"/>
        </w:rPr>
      </w:r>
    </w:p>
    <w:p>
      <w:pPr>
        <w:spacing w:line="240" w:lineRule="auto" w:before="9"/>
        <w:rPr>
          <w:rFonts w:ascii="Arial" w:hAnsi="Arial" w:cs="Arial" w:eastAsia="Arial"/>
          <w:sz w:val="10"/>
          <w:szCs w:val="10"/>
        </w:rPr>
      </w:pPr>
    </w:p>
    <w:p>
      <w:pPr>
        <w:spacing w:before="0"/>
        <w:ind w:left="284" w:right="0" w:firstLine="0"/>
        <w:jc w:val="left"/>
        <w:rPr>
          <w:rFonts w:ascii="Arial" w:hAnsi="Arial" w:cs="Arial" w:eastAsia="Arial"/>
          <w:sz w:val="8"/>
          <w:szCs w:val="8"/>
        </w:rPr>
      </w:pPr>
      <w:r>
        <w:rPr>
          <w:rFonts w:ascii="Arial"/>
          <w:w w:val="94"/>
          <w:sz w:val="8"/>
        </w:rPr>
        <w:t>1</w:t>
      </w:r>
      <w:r>
        <w:rPr>
          <w:rFonts w:ascii="Arial"/>
          <w:sz w:val="8"/>
        </w:rPr>
      </w: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before="62"/>
        <w:ind w:left="221" w:right="0" w:firstLine="0"/>
        <w:jc w:val="left"/>
        <w:rPr>
          <w:rFonts w:ascii="Arial" w:hAnsi="Arial" w:cs="Arial" w:eastAsia="Arial"/>
          <w:sz w:val="8"/>
          <w:szCs w:val="8"/>
        </w:rPr>
      </w:pPr>
      <w:r>
        <w:rPr>
          <w:rFonts w:ascii="Arial"/>
          <w:sz w:val="8"/>
        </w:rPr>
        <w:t>0.8</w:t>
      </w: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before="62"/>
        <w:ind w:left="221" w:right="0" w:firstLine="0"/>
        <w:jc w:val="left"/>
        <w:rPr>
          <w:rFonts w:ascii="Arial" w:hAnsi="Arial" w:cs="Arial" w:eastAsia="Arial"/>
          <w:sz w:val="8"/>
          <w:szCs w:val="8"/>
        </w:rPr>
      </w:pPr>
      <w:r>
        <w:rPr/>
        <w:pict>
          <v:shape style="position:absolute;margin-left:61.495075pt;margin-top:-.166511pt;width:7.65pt;height:18.6pt;mso-position-horizontal-relative:page;mso-position-vertical-relative:paragraph;z-index:-689680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Arial" w:hAnsi="Arial" w:cs="Arial" w:eastAsia="Arial"/>
                      <w:sz w:val="11"/>
                      <w:szCs w:val="11"/>
                    </w:rPr>
                  </w:pPr>
                  <w:r>
                    <w:rPr>
                      <w:rFonts w:ascii="Arial"/>
                      <w:w w:val="108"/>
                      <w:sz w:val="11"/>
                    </w:rPr>
                    <w:t>Recall</w:t>
                  </w:r>
                  <w:r>
                    <w:rPr>
                      <w:rFonts w:ascii="Arial"/>
                      <w:sz w:val="1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sz w:val="8"/>
        </w:rPr>
        <w:t>0.6</w:t>
      </w: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before="63"/>
        <w:ind w:left="221" w:right="0" w:firstLine="0"/>
        <w:jc w:val="left"/>
        <w:rPr>
          <w:rFonts w:ascii="Arial" w:hAnsi="Arial" w:cs="Arial" w:eastAsia="Arial"/>
          <w:sz w:val="8"/>
          <w:szCs w:val="8"/>
        </w:rPr>
      </w:pPr>
      <w:r>
        <w:rPr>
          <w:rFonts w:ascii="Arial"/>
          <w:sz w:val="8"/>
        </w:rPr>
        <w:t>0.4</w:t>
      </w:r>
    </w:p>
    <w:p>
      <w:pPr>
        <w:spacing w:before="21"/>
        <w:ind w:left="519" w:right="0" w:firstLine="0"/>
        <w:jc w:val="left"/>
        <w:rPr>
          <w:rFonts w:ascii="Arial" w:hAnsi="Arial" w:cs="Arial" w:eastAsia="Arial"/>
          <w:sz w:val="9"/>
          <w:szCs w:val="9"/>
        </w:rPr>
      </w:pPr>
      <w:r>
        <w:rPr>
          <w:rFonts w:ascii="Arial"/>
          <w:w w:val="95"/>
          <w:sz w:val="9"/>
        </w:rPr>
        <w:t>Config</w:t>
      </w:r>
      <w:r>
        <w:rPr>
          <w:rFonts w:ascii="Arial"/>
          <w:spacing w:val="-10"/>
          <w:w w:val="95"/>
          <w:sz w:val="9"/>
        </w:rPr>
        <w:t> </w:t>
      </w:r>
      <w:r>
        <w:rPr>
          <w:rFonts w:ascii="Arial"/>
          <w:w w:val="95"/>
          <w:sz w:val="9"/>
        </w:rPr>
        <w:t>only</w:t>
      </w:r>
      <w:r>
        <w:rPr>
          <w:rFonts w:ascii="Arial"/>
          <w:sz w:val="9"/>
        </w:rPr>
      </w:r>
    </w:p>
    <w:p>
      <w:pPr>
        <w:spacing w:line="211" w:lineRule="auto" w:before="12"/>
        <w:ind w:left="519" w:right="839" w:hanging="299"/>
        <w:jc w:val="left"/>
        <w:rPr>
          <w:rFonts w:ascii="Arial" w:hAnsi="Arial" w:cs="Arial" w:eastAsia="Arial"/>
          <w:sz w:val="9"/>
          <w:szCs w:val="9"/>
        </w:rPr>
      </w:pPr>
      <w:r>
        <w:rPr>
          <w:rFonts w:ascii="Arial"/>
          <w:sz w:val="8"/>
        </w:rPr>
        <w:t>0.2 </w:t>
      </w:r>
      <w:r>
        <w:rPr>
          <w:rFonts w:ascii="Arial"/>
          <w:sz w:val="8"/>
          <w:u w:val="single" w:color="FF0000"/>
        </w:rPr>
      </w:r>
      <w:r>
        <w:rPr>
          <w:rFonts w:ascii="Arial"/>
          <w:sz w:val="8"/>
        </w:rPr>
      </w:r>
      <w:r>
        <w:rPr>
          <w:rFonts w:ascii="Arial"/>
          <w:position w:val="2"/>
          <w:sz w:val="9"/>
        </w:rPr>
        <w:t>Config + 5min</w:t>
      </w:r>
      <w:r>
        <w:rPr>
          <w:rFonts w:ascii="Arial"/>
          <w:spacing w:val="-1"/>
          <w:position w:val="2"/>
          <w:sz w:val="9"/>
        </w:rPr>
        <w:t> </w:t>
      </w:r>
      <w:r>
        <w:rPr>
          <w:rFonts w:ascii="Arial"/>
          <w:position w:val="2"/>
          <w:sz w:val="9"/>
        </w:rPr>
        <w:t>Usage</w:t>
      </w:r>
      <w:r>
        <w:rPr>
          <w:rFonts w:ascii="Arial"/>
          <w:w w:val="92"/>
          <w:position w:val="2"/>
          <w:sz w:val="9"/>
        </w:rPr>
        <w:t> </w:t>
      </w:r>
      <w:r>
        <w:rPr>
          <w:rFonts w:ascii="Arial"/>
          <w:w w:val="95"/>
          <w:sz w:val="9"/>
        </w:rPr>
        <w:t>Config +</w:t>
      </w:r>
      <w:r>
        <w:rPr>
          <w:rFonts w:ascii="Arial"/>
          <w:spacing w:val="-19"/>
          <w:w w:val="95"/>
          <w:sz w:val="9"/>
        </w:rPr>
        <w:t> </w:t>
      </w:r>
      <w:r>
        <w:rPr>
          <w:rFonts w:ascii="Arial"/>
          <w:w w:val="95"/>
          <w:sz w:val="9"/>
        </w:rPr>
        <w:t>TaskFailFlag</w:t>
      </w:r>
      <w:r>
        <w:rPr>
          <w:rFonts w:ascii="Arial"/>
          <w:sz w:val="9"/>
        </w:rPr>
      </w:r>
    </w:p>
    <w:p>
      <w:pPr>
        <w:spacing w:line="83" w:lineRule="exact" w:before="4"/>
        <w:ind w:left="519" w:right="0" w:firstLine="0"/>
        <w:jc w:val="left"/>
        <w:rPr>
          <w:rFonts w:ascii="Arial" w:hAnsi="Arial" w:cs="Arial" w:eastAsia="Arial"/>
          <w:sz w:val="9"/>
          <w:szCs w:val="9"/>
        </w:rPr>
      </w:pPr>
      <w:r>
        <w:rPr>
          <w:rFonts w:ascii="Arial"/>
          <w:w w:val="95"/>
          <w:sz w:val="9"/>
        </w:rPr>
        <w:t>Config</w:t>
      </w:r>
      <w:r>
        <w:rPr>
          <w:rFonts w:ascii="Arial"/>
          <w:spacing w:val="-7"/>
          <w:w w:val="95"/>
          <w:sz w:val="9"/>
        </w:rPr>
        <w:t> </w:t>
      </w:r>
      <w:r>
        <w:rPr>
          <w:rFonts w:ascii="Arial"/>
          <w:w w:val="95"/>
          <w:sz w:val="9"/>
        </w:rPr>
        <w:t>+</w:t>
      </w:r>
      <w:r>
        <w:rPr>
          <w:rFonts w:ascii="Arial"/>
          <w:spacing w:val="-7"/>
          <w:w w:val="95"/>
          <w:sz w:val="9"/>
        </w:rPr>
        <w:t> </w:t>
      </w:r>
      <w:r>
        <w:rPr>
          <w:rFonts w:ascii="Arial"/>
          <w:w w:val="95"/>
          <w:sz w:val="9"/>
        </w:rPr>
        <w:t>5min</w:t>
      </w:r>
      <w:r>
        <w:rPr>
          <w:rFonts w:ascii="Arial"/>
          <w:spacing w:val="-7"/>
          <w:w w:val="95"/>
          <w:sz w:val="9"/>
        </w:rPr>
        <w:t> </w:t>
      </w:r>
      <w:r>
        <w:rPr>
          <w:rFonts w:ascii="Arial"/>
          <w:w w:val="95"/>
          <w:sz w:val="9"/>
        </w:rPr>
        <w:t>Usage</w:t>
      </w:r>
      <w:r>
        <w:rPr>
          <w:rFonts w:ascii="Arial"/>
          <w:spacing w:val="-7"/>
          <w:w w:val="95"/>
          <w:sz w:val="9"/>
        </w:rPr>
        <w:t> </w:t>
      </w:r>
      <w:r>
        <w:rPr>
          <w:rFonts w:ascii="Arial"/>
          <w:w w:val="95"/>
          <w:sz w:val="9"/>
        </w:rPr>
        <w:t>+</w:t>
      </w:r>
      <w:r>
        <w:rPr>
          <w:rFonts w:ascii="Arial"/>
          <w:spacing w:val="-7"/>
          <w:w w:val="95"/>
          <w:sz w:val="9"/>
        </w:rPr>
        <w:t> </w:t>
      </w:r>
      <w:r>
        <w:rPr>
          <w:rFonts w:ascii="Arial"/>
          <w:w w:val="95"/>
          <w:sz w:val="9"/>
        </w:rPr>
        <w:t>TaskFailFlag</w:t>
      </w:r>
      <w:r>
        <w:rPr>
          <w:rFonts w:ascii="Arial"/>
          <w:sz w:val="9"/>
        </w:rPr>
      </w:r>
    </w:p>
    <w:p>
      <w:pPr>
        <w:spacing w:line="67" w:lineRule="exact" w:before="0"/>
        <w:ind w:left="284" w:right="0" w:firstLine="0"/>
        <w:jc w:val="left"/>
        <w:rPr>
          <w:rFonts w:ascii="Arial" w:hAnsi="Arial" w:cs="Arial" w:eastAsia="Arial"/>
          <w:sz w:val="8"/>
          <w:szCs w:val="8"/>
        </w:rPr>
      </w:pPr>
      <w:r>
        <w:rPr>
          <w:rFonts w:ascii="Arial"/>
          <w:w w:val="94"/>
          <w:sz w:val="8"/>
        </w:rPr>
        <w:t>0</w:t>
      </w:r>
      <w:r>
        <w:rPr>
          <w:rFonts w:ascii="Arial"/>
          <w:sz w:val="8"/>
        </w:rPr>
      </w:r>
    </w:p>
    <w:p>
      <w:pPr>
        <w:tabs>
          <w:tab w:pos="387" w:val="left" w:leader="none"/>
          <w:tab w:pos="711" w:val="left" w:leader="none"/>
          <w:tab w:pos="1034" w:val="left" w:leader="none"/>
          <w:tab w:pos="1358" w:val="left" w:leader="none"/>
          <w:tab w:pos="1713" w:val="left" w:leader="none"/>
        </w:tabs>
        <w:spacing w:line="76" w:lineRule="exact" w:before="0"/>
        <w:ind w:left="95" w:right="0" w:firstLine="0"/>
        <w:jc w:val="center"/>
        <w:rPr>
          <w:rFonts w:ascii="Arial" w:hAnsi="Arial" w:cs="Arial" w:eastAsia="Arial"/>
          <w:sz w:val="8"/>
          <w:szCs w:val="8"/>
        </w:rPr>
      </w:pPr>
      <w:r>
        <w:rPr>
          <w:rFonts w:ascii="Arial"/>
          <w:w w:val="90"/>
          <w:sz w:val="8"/>
        </w:rPr>
        <w:t>0</w:t>
        <w:tab/>
        <w:t>0.2</w:t>
        <w:tab/>
        <w:t>0.4</w:t>
        <w:tab/>
        <w:t>0.6</w:t>
        <w:tab/>
        <w:t>0.8</w:t>
        <w:tab/>
      </w:r>
      <w:r>
        <w:rPr>
          <w:rFonts w:ascii="Arial"/>
          <w:sz w:val="8"/>
        </w:rPr>
        <w:t>1</w:t>
      </w:r>
    </w:p>
    <w:p>
      <w:pPr>
        <w:spacing w:line="127" w:lineRule="exact" w:before="0"/>
        <w:ind w:left="225" w:right="0" w:firstLine="0"/>
        <w:jc w:val="center"/>
        <w:rPr>
          <w:rFonts w:ascii="Arial" w:hAnsi="Arial" w:cs="Arial" w:eastAsia="Arial"/>
          <w:sz w:val="12"/>
          <w:szCs w:val="12"/>
        </w:rPr>
      </w:pPr>
      <w:r>
        <w:rPr>
          <w:rFonts w:ascii="Arial"/>
          <w:sz w:val="12"/>
        </w:rPr>
        <w:t>Precision</w:t>
      </w:r>
    </w:p>
    <w:p>
      <w:pPr>
        <w:spacing w:line="240" w:lineRule="auto" w:before="4"/>
        <w:rPr>
          <w:rFonts w:ascii="Arial" w:hAnsi="Arial" w:cs="Arial" w:eastAsia="Arial"/>
          <w:sz w:val="9"/>
          <w:szCs w:val="9"/>
        </w:rPr>
      </w:pPr>
      <w:r>
        <w:rPr/>
        <w:br w:type="column"/>
      </w:r>
      <w:r>
        <w:rPr>
          <w:rFonts w:ascii="Arial"/>
          <w:sz w:val="9"/>
        </w:rPr>
      </w:r>
    </w:p>
    <w:p>
      <w:pPr>
        <w:spacing w:before="0"/>
        <w:ind w:left="221" w:right="0" w:firstLine="343"/>
        <w:jc w:val="left"/>
        <w:rPr>
          <w:rFonts w:ascii="Arial" w:hAnsi="Arial" w:cs="Arial" w:eastAsia="Arial"/>
          <w:sz w:val="9"/>
          <w:szCs w:val="9"/>
        </w:rPr>
      </w:pPr>
      <w:r>
        <w:rPr/>
        <w:pict>
          <v:group style="position:absolute;margin-left:194.941772pt;margin-top:12.628177pt;width:90.7pt;height:68.850pt;mso-position-horizontal-relative:page;mso-position-vertical-relative:paragraph;z-index:-690136" coordorigin="3899,253" coordsize="1814,1377">
            <v:group style="position:absolute;left:3932;top:254;width:2;height:1375" coordorigin="3932,254" coordsize="2,1375">
              <v:shape style="position:absolute;left:3932;top:254;width:2;height:1375" coordorigin="3932,254" coordsize="0,1375" path="m3932,1628l3932,254,3932,254e" filled="false" stroked="true" strokeweight=".069750pt" strokecolor="#000000">
                <v:path arrowok="t"/>
                <v:stroke dashstyle="dash"/>
              </v:shape>
            </v:group>
            <v:group style="position:absolute;left:4256;top:1606;width:2;height:23" coordorigin="4256,1606" coordsize="2,23">
              <v:shape style="position:absolute;left:4256;top:1606;width:2;height:23" coordorigin="4256,1606" coordsize="0,23" path="m4256,1628l4256,1606e" filled="false" stroked="true" strokeweight=".069750pt" strokecolor="#000000">
                <v:path arrowok="t"/>
                <v:stroke dashstyle="dash"/>
              </v:shape>
            </v:group>
            <v:group style="position:absolute;left:4579;top:1606;width:2;height:23" coordorigin="4579,1606" coordsize="2,23">
              <v:shape style="position:absolute;left:4579;top:1606;width:2;height:23" coordorigin="4579,1606" coordsize="0,23" path="m4579,1628l4579,1606e" filled="false" stroked="true" strokeweight=".069750pt" strokecolor="#000000">
                <v:path arrowok="t"/>
                <v:stroke dashstyle="dash"/>
              </v:shape>
            </v:group>
            <v:group style="position:absolute;left:4902;top:1606;width:2;height:23" coordorigin="4902,1606" coordsize="2,23">
              <v:shape style="position:absolute;left:4902;top:1606;width:2;height:23" coordorigin="4902,1606" coordsize="0,23" path="m4902,1628l4902,1606e" filled="false" stroked="true" strokeweight=".069750pt" strokecolor="#000000">
                <v:path arrowok="t"/>
                <v:stroke dashstyle="dash"/>
              </v:shape>
            </v:group>
            <v:group style="position:absolute;left:5226;top:1606;width:2;height:23" coordorigin="5226,1606" coordsize="2,23">
              <v:shape style="position:absolute;left:5226;top:1606;width:2;height:23" coordorigin="5226,1606" coordsize="0,23" path="m5226,1628l5226,1606e" filled="false" stroked="true" strokeweight=".069750pt" strokecolor="#000000">
                <v:path arrowok="t"/>
                <v:stroke dashstyle="dash"/>
              </v:shape>
            </v:group>
            <v:group style="position:absolute;left:5549;top:254;width:2;height:1375" coordorigin="5549,254" coordsize="2,1375">
              <v:shape style="position:absolute;left:5549;top:254;width:2;height:1375" coordorigin="5549,254" coordsize="0,1375" path="m5549,1628l5549,254,5549,254e" filled="false" stroked="true" strokeweight=".069750pt" strokecolor="#000000">
                <v:path arrowok="t"/>
                <v:stroke dashstyle="dash"/>
              </v:shape>
            </v:group>
            <v:group style="position:absolute;left:3900;top:1604;width:1812;height:2" coordorigin="3900,1604" coordsize="1812,2">
              <v:shape style="position:absolute;left:3900;top:1604;width:1812;height:2" coordorigin="3900,1604" coordsize="1812,0" path="m3900,1604l5711,1604,5711,1604e" filled="false" stroked="true" strokeweight=".07368pt" strokecolor="#000000">
                <v:path arrowok="t"/>
                <v:stroke dashstyle="dash"/>
              </v:shape>
            </v:group>
            <v:group style="position:absolute;left:5436;top:1358;width:276;height:2" coordorigin="5436,1358" coordsize="276,2">
              <v:shape style="position:absolute;left:5436;top:1358;width:276;height:2" coordorigin="5436,1358" coordsize="276,0" path="m5436,1358l5711,1358e" filled="false" stroked="true" strokeweight=".07368pt" strokecolor="#000000">
                <v:path arrowok="t"/>
                <v:stroke dashstyle="dash"/>
              </v:shape>
            </v:group>
            <v:group style="position:absolute;left:3900;top:1358;width:21;height:2" coordorigin="3900,1358" coordsize="21,2">
              <v:shape style="position:absolute;left:3900;top:1358;width:21;height:2" coordorigin="3900,1358" coordsize="21,0" path="m3900,1358l3921,1358e" filled="false" stroked="true" strokeweight=".07368pt" strokecolor="#000000">
                <v:path arrowok="t"/>
                <v:stroke dashstyle="dash"/>
              </v:shape>
            </v:group>
            <v:group style="position:absolute;left:4256;top:254;width:2;height:918" coordorigin="4256,254" coordsize="2,918">
              <v:shape style="position:absolute;left:4256;top:254;width:2;height:918" coordorigin="4256,254" coordsize="0,918" path="m4256,1171l4256,254e" filled="false" stroked="true" strokeweight=".069750pt" strokecolor="#000000">
                <v:path arrowok="t"/>
                <v:stroke dashstyle="dash"/>
              </v:shape>
            </v:group>
            <v:group style="position:absolute;left:4579;top:254;width:2;height:918" coordorigin="4579,254" coordsize="2,918">
              <v:shape style="position:absolute;left:4579;top:254;width:2;height:918" coordorigin="4579,254" coordsize="0,918" path="m4579,1171l4579,254e" filled="false" stroked="true" strokeweight=".069750pt" strokecolor="#000000">
                <v:path arrowok="t"/>
                <v:stroke dashstyle="dash"/>
              </v:shape>
            </v:group>
            <v:group style="position:absolute;left:4902;top:254;width:2;height:918" coordorigin="4902,254" coordsize="2,918">
              <v:shape style="position:absolute;left:4902;top:254;width:2;height:918" coordorigin="4902,254" coordsize="0,918" path="m4902,1171l4902,254e" filled="false" stroked="true" strokeweight=".069750pt" strokecolor="#000000">
                <v:path arrowok="t"/>
                <v:stroke dashstyle="dash"/>
              </v:shape>
            </v:group>
            <v:group style="position:absolute;left:5226;top:254;width:2;height:918" coordorigin="5226,254" coordsize="2,918">
              <v:shape style="position:absolute;left:5226;top:254;width:2;height:918" coordorigin="5226,254" coordsize="0,918" path="m5226,1171l5226,254e" filled="false" stroked="true" strokeweight=".069750pt" strokecolor="#000000">
                <v:path arrowok="t"/>
                <v:stroke dashstyle="dash"/>
              </v:shape>
            </v:group>
            <v:group style="position:absolute;left:3900;top:1113;width:1812;height:2" coordorigin="3900,1113" coordsize="1812,2">
              <v:shape style="position:absolute;left:3900;top:1113;width:1812;height:2" coordorigin="3900,1113" coordsize="1812,0" path="m3900,1113l5711,1113e" filled="false" stroked="true" strokeweight=".07368pt" strokecolor="#000000">
                <v:path arrowok="t"/>
                <v:stroke dashstyle="dash"/>
              </v:shape>
            </v:group>
            <v:group style="position:absolute;left:3900;top:867;width:1812;height:2" coordorigin="3900,867" coordsize="1812,2">
              <v:shape style="position:absolute;left:3900;top:867;width:1812;height:2" coordorigin="3900,867" coordsize="1812,0" path="m3900,867l5711,867e" filled="false" stroked="true" strokeweight=".07368pt" strokecolor="#000000">
                <v:path arrowok="t"/>
                <v:stroke dashstyle="dash"/>
              </v:shape>
            </v:group>
            <v:group style="position:absolute;left:3900;top:622;width:1812;height:2" coordorigin="3900,622" coordsize="1812,2">
              <v:shape style="position:absolute;left:3900;top:622;width:1812;height:2" coordorigin="3900,622" coordsize="1812,0" path="m3900,622l5711,622e" filled="false" stroked="true" strokeweight=".07368pt" strokecolor="#000000">
                <v:path arrowok="t"/>
                <v:stroke dashstyle="dash"/>
              </v:shape>
            </v:group>
            <v:group style="position:absolute;left:3900;top:376;width:1812;height:2" coordorigin="3900,376" coordsize="1812,2">
              <v:shape style="position:absolute;left:3900;top:376;width:1812;height:2" coordorigin="3900,376" coordsize="1812,0" path="m3900,376l5711,376e" filled="false" stroked="true" strokeweight=".07368pt" strokecolor="#000000">
                <v:path arrowok="t"/>
                <v:stroke dashstyle="dash"/>
              </v:shape>
            </v:group>
            <v:group style="position:absolute;left:3900;top:1628;width:1812;height:2" coordorigin="3900,1628" coordsize="1812,2">
              <v:shape style="position:absolute;left:3900;top:1628;width:1812;height:2" coordorigin="3900,1628" coordsize="1812,0" path="m3900,1628l5711,1628e" filled="false" stroked="true" strokeweight=".110041pt" strokecolor="#000000">
                <v:path arrowok="t"/>
              </v:shape>
            </v:group>
            <v:group style="position:absolute;left:3900;top:254;width:1812;height:2" coordorigin="3900,254" coordsize="1812,2">
              <v:shape style="position:absolute;left:3900;top:254;width:1812;height:2" coordorigin="3900,254" coordsize="1812,0" path="m3900,254l5711,254e" filled="false" stroked="true" strokeweight=".110041pt" strokecolor="#000000">
                <v:path arrowok="t"/>
              </v:shape>
            </v:group>
            <v:group style="position:absolute;left:3900;top:254;width:2;height:1375" coordorigin="3900,254" coordsize="2,1375">
              <v:shape style="position:absolute;left:3900;top:254;width:2;height:1375" coordorigin="3900,254" coordsize="0,1375" path="m3900,1628l3900,254e" filled="false" stroked="true" strokeweight=".104172pt" strokecolor="#000000">
                <v:path arrowok="t"/>
              </v:shape>
            </v:group>
            <v:group style="position:absolute;left:5711;top:254;width:2;height:1375" coordorigin="5711,254" coordsize="2,1375">
              <v:shape style="position:absolute;left:5711;top:254;width:2;height:1375" coordorigin="5711,254" coordsize="0,1375" path="m5711,1628l5711,254e" filled="false" stroked="true" strokeweight=".104172pt" strokecolor="#000000">
                <v:path arrowok="t"/>
              </v:shape>
            </v:group>
            <v:group style="position:absolute;left:3900;top:1628;width:1812;height:2" coordorigin="3900,1628" coordsize="1812,2">
              <v:shape style="position:absolute;left:3900;top:1628;width:1812;height:2" coordorigin="3900,1628" coordsize="1812,0" path="m3900,1628l5711,1628e" filled="false" stroked="true" strokeweight=".110041pt" strokecolor="#000000">
                <v:path arrowok="t"/>
              </v:shape>
            </v:group>
            <v:group style="position:absolute;left:3900;top:254;width:2;height:1375" coordorigin="3900,254" coordsize="2,1375">
              <v:shape style="position:absolute;left:3900;top:254;width:2;height:1375" coordorigin="3900,254" coordsize="0,1375" path="m3900,1628l3900,254e" filled="false" stroked="true" strokeweight=".104172pt" strokecolor="#000000">
                <v:path arrowok="t"/>
              </v:shape>
            </v:group>
            <v:group style="position:absolute;left:3932;top:1609;width:2;height:20" coordorigin="3932,1609" coordsize="2,20">
              <v:shape style="position:absolute;left:3932;top:1609;width:2;height:20" coordorigin="3932,1609" coordsize="0,20" path="m3932,1628l3932,1609e" filled="false" stroked="true" strokeweight=".104172pt" strokecolor="#000000">
                <v:path arrowok="t"/>
              </v:shape>
            </v:group>
            <v:group style="position:absolute;left:3932;top:254;width:2;height:20" coordorigin="3932,254" coordsize="2,20">
              <v:shape style="position:absolute;left:3932;top:254;width:2;height:20" coordorigin="3932,254" coordsize="0,20" path="m3932,254l3932,273e" filled="false" stroked="true" strokeweight=".104172pt" strokecolor="#000000">
                <v:path arrowok="t"/>
              </v:shape>
            </v:group>
            <v:group style="position:absolute;left:4256;top:1609;width:2;height:20" coordorigin="4256,1609" coordsize="2,20">
              <v:shape style="position:absolute;left:4256;top:1609;width:2;height:20" coordorigin="4256,1609" coordsize="0,20" path="m4256,1628l4256,1609e" filled="false" stroked="true" strokeweight=".104172pt" strokecolor="#000000">
                <v:path arrowok="t"/>
              </v:shape>
            </v:group>
            <v:group style="position:absolute;left:4256;top:254;width:2;height:20" coordorigin="4256,254" coordsize="2,20">
              <v:shape style="position:absolute;left:4256;top:254;width:2;height:20" coordorigin="4256,254" coordsize="0,20" path="m4256,254l4256,273e" filled="false" stroked="true" strokeweight=".104172pt" strokecolor="#000000">
                <v:path arrowok="t"/>
              </v:shape>
            </v:group>
            <v:group style="position:absolute;left:4579;top:1609;width:2;height:20" coordorigin="4579,1609" coordsize="2,20">
              <v:shape style="position:absolute;left:4579;top:1609;width:2;height:20" coordorigin="4579,1609" coordsize="0,20" path="m4579,1628l4579,1609e" filled="false" stroked="true" strokeweight=".104172pt" strokecolor="#000000">
                <v:path arrowok="t"/>
              </v:shape>
            </v:group>
            <v:group style="position:absolute;left:4579;top:254;width:2;height:20" coordorigin="4579,254" coordsize="2,20">
              <v:shape style="position:absolute;left:4579;top:254;width:2;height:20" coordorigin="4579,254" coordsize="0,20" path="m4579,254l4579,273e" filled="false" stroked="true" strokeweight=".104172pt" strokecolor="#000000">
                <v:path arrowok="t"/>
              </v:shape>
            </v:group>
            <v:group style="position:absolute;left:4902;top:1609;width:2;height:20" coordorigin="4902,1609" coordsize="2,20">
              <v:shape style="position:absolute;left:4902;top:1609;width:2;height:20" coordorigin="4902,1609" coordsize="0,20" path="m4902,1628l4902,1609e" filled="false" stroked="true" strokeweight=".104172pt" strokecolor="#000000">
                <v:path arrowok="t"/>
              </v:shape>
            </v:group>
            <v:group style="position:absolute;left:4902;top:254;width:2;height:20" coordorigin="4902,254" coordsize="2,20">
              <v:shape style="position:absolute;left:4902;top:254;width:2;height:20" coordorigin="4902,254" coordsize="0,20" path="m4902,254l4902,273e" filled="false" stroked="true" strokeweight=".104172pt" strokecolor="#000000">
                <v:path arrowok="t"/>
              </v:shape>
            </v:group>
            <v:group style="position:absolute;left:5226;top:1609;width:2;height:20" coordorigin="5226,1609" coordsize="2,20">
              <v:shape style="position:absolute;left:5226;top:1609;width:2;height:20" coordorigin="5226,1609" coordsize="0,20" path="m5226,1628l5226,1609e" filled="false" stroked="true" strokeweight=".104172pt" strokecolor="#000000">
                <v:path arrowok="t"/>
              </v:shape>
            </v:group>
            <v:group style="position:absolute;left:5226;top:254;width:2;height:20" coordorigin="5226,254" coordsize="2,20">
              <v:shape style="position:absolute;left:5226;top:254;width:2;height:20" coordorigin="5226,254" coordsize="0,20" path="m5226,254l5226,273e" filled="false" stroked="true" strokeweight=".104172pt" strokecolor="#000000">
                <v:path arrowok="t"/>
              </v:shape>
            </v:group>
            <v:group style="position:absolute;left:5549;top:1609;width:2;height:20" coordorigin="5549,1609" coordsize="2,20">
              <v:shape style="position:absolute;left:5549;top:1609;width:2;height:20" coordorigin="5549,1609" coordsize="0,20" path="m5549,1628l5549,1609e" filled="false" stroked="true" strokeweight=".104172pt" strokecolor="#000000">
                <v:path arrowok="t"/>
              </v:shape>
            </v:group>
            <v:group style="position:absolute;left:5549;top:254;width:2;height:20" coordorigin="5549,254" coordsize="2,20">
              <v:shape style="position:absolute;left:5549;top:254;width:2;height:20" coordorigin="5549,254" coordsize="0,20" path="m5549,254l5549,273e" filled="false" stroked="true" strokeweight=".104172pt" strokecolor="#000000">
                <v:path arrowok="t"/>
              </v:shape>
            </v:group>
            <v:group style="position:absolute;left:3900;top:1604;width:19;height:2" coordorigin="3900,1604" coordsize="19,2">
              <v:shape style="position:absolute;left:3900;top:1604;width:19;height:2" coordorigin="3900,1604" coordsize="19,0" path="m3900,1604l3918,1604e" filled="false" stroked="true" strokeweight=".110041pt" strokecolor="#000000">
                <v:path arrowok="t"/>
              </v:shape>
            </v:group>
            <v:group style="position:absolute;left:5693;top:1604;width:19;height:2" coordorigin="5693,1604" coordsize="19,2">
              <v:shape style="position:absolute;left:5693;top:1604;width:19;height:2" coordorigin="5693,1604" coordsize="19,0" path="m5711,1604l5693,1604e" filled="false" stroked="true" strokeweight=".110041pt" strokecolor="#000000">
                <v:path arrowok="t"/>
              </v:shape>
            </v:group>
            <v:group style="position:absolute;left:3900;top:1358;width:19;height:2" coordorigin="3900,1358" coordsize="19,2">
              <v:shape style="position:absolute;left:3900;top:1358;width:19;height:2" coordorigin="3900,1358" coordsize="19,0" path="m3900,1358l3918,1358e" filled="false" stroked="true" strokeweight=".110041pt" strokecolor="#000000">
                <v:path arrowok="t"/>
              </v:shape>
            </v:group>
            <v:group style="position:absolute;left:5693;top:1358;width:19;height:2" coordorigin="5693,1358" coordsize="19,2">
              <v:shape style="position:absolute;left:5693;top:1358;width:19;height:2" coordorigin="5693,1358" coordsize="19,0" path="m5711,1358l5693,1358e" filled="false" stroked="true" strokeweight=".110041pt" strokecolor="#000000">
                <v:path arrowok="t"/>
              </v:shape>
            </v:group>
            <v:group style="position:absolute;left:3900;top:1113;width:19;height:2" coordorigin="3900,1113" coordsize="19,2">
              <v:shape style="position:absolute;left:3900;top:1113;width:19;height:2" coordorigin="3900,1113" coordsize="19,0" path="m3900,1113l3918,1113e" filled="false" stroked="true" strokeweight=".110041pt" strokecolor="#000000">
                <v:path arrowok="t"/>
              </v:shape>
            </v:group>
            <v:group style="position:absolute;left:5693;top:1113;width:19;height:2" coordorigin="5693,1113" coordsize="19,2">
              <v:shape style="position:absolute;left:5693;top:1113;width:19;height:2" coordorigin="5693,1113" coordsize="19,0" path="m5711,1113l5693,1113e" filled="false" stroked="true" strokeweight=".110041pt" strokecolor="#000000">
                <v:path arrowok="t"/>
              </v:shape>
            </v:group>
            <v:group style="position:absolute;left:3900;top:867;width:19;height:2" coordorigin="3900,867" coordsize="19,2">
              <v:shape style="position:absolute;left:3900;top:867;width:19;height:2" coordorigin="3900,867" coordsize="19,0" path="m3900,867l3918,867e" filled="false" stroked="true" strokeweight=".110041pt" strokecolor="#000000">
                <v:path arrowok="t"/>
              </v:shape>
            </v:group>
            <v:group style="position:absolute;left:5693;top:867;width:19;height:2" coordorigin="5693,867" coordsize="19,2">
              <v:shape style="position:absolute;left:5693;top:867;width:19;height:2" coordorigin="5693,867" coordsize="19,0" path="m5711,867l5693,867e" filled="false" stroked="true" strokeweight=".110041pt" strokecolor="#000000">
                <v:path arrowok="t"/>
              </v:shape>
            </v:group>
            <v:group style="position:absolute;left:3900;top:622;width:19;height:2" coordorigin="3900,622" coordsize="19,2">
              <v:shape style="position:absolute;left:3900;top:622;width:19;height:2" coordorigin="3900,622" coordsize="19,0" path="m3900,622l3918,622e" filled="false" stroked="true" strokeweight=".110041pt" strokecolor="#000000">
                <v:path arrowok="t"/>
              </v:shape>
            </v:group>
            <v:group style="position:absolute;left:5693;top:622;width:19;height:2" coordorigin="5693,622" coordsize="19,2">
              <v:shape style="position:absolute;left:5693;top:622;width:19;height:2" coordorigin="5693,622" coordsize="19,0" path="m5711,622l5693,622e" filled="false" stroked="true" strokeweight=".110041pt" strokecolor="#000000">
                <v:path arrowok="t"/>
              </v:shape>
            </v:group>
            <v:group style="position:absolute;left:3900;top:376;width:19;height:2" coordorigin="3900,376" coordsize="19,2">
              <v:shape style="position:absolute;left:3900;top:376;width:19;height:2" coordorigin="3900,376" coordsize="19,0" path="m3900,376l3918,376e" filled="false" stroked="true" strokeweight=".110041pt" strokecolor="#000000">
                <v:path arrowok="t"/>
              </v:shape>
            </v:group>
            <v:group style="position:absolute;left:5693;top:376;width:19;height:2" coordorigin="5693,376" coordsize="19,2">
              <v:shape style="position:absolute;left:5693;top:376;width:19;height:2" coordorigin="5693,376" coordsize="19,0" path="m5711,376l5693,376e" filled="false" stroked="true" strokeweight=".110041pt" strokecolor="#000000">
                <v:path arrowok="t"/>
              </v:shape>
            </v:group>
            <v:group style="position:absolute;left:3900;top:1628;width:1812;height:2" coordorigin="3900,1628" coordsize="1812,2">
              <v:shape style="position:absolute;left:3900;top:1628;width:1812;height:2" coordorigin="3900,1628" coordsize="1812,0" path="m3900,1628l5711,1628e" filled="false" stroked="true" strokeweight=".110041pt" strokecolor="#000000">
                <v:path arrowok="t"/>
              </v:shape>
            </v:group>
            <v:group style="position:absolute;left:3900;top:254;width:1812;height:2" coordorigin="3900,254" coordsize="1812,2">
              <v:shape style="position:absolute;left:3900;top:254;width:1812;height:2" coordorigin="3900,254" coordsize="1812,0" path="m3900,254l5711,254e" filled="false" stroked="true" strokeweight=".110041pt" strokecolor="#000000">
                <v:path arrowok="t"/>
              </v:shape>
            </v:group>
            <v:group style="position:absolute;left:3900;top:254;width:2;height:1375" coordorigin="3900,254" coordsize="2,1375">
              <v:shape style="position:absolute;left:3900;top:254;width:2;height:1375" coordorigin="3900,254" coordsize="0,1375" path="m3900,1628l3900,254e" filled="false" stroked="true" strokeweight=".104172pt" strokecolor="#000000">
                <v:path arrowok="t"/>
              </v:shape>
            </v:group>
            <v:group style="position:absolute;left:5711;top:254;width:2;height:1375" coordorigin="5711,254" coordsize="2,1375">
              <v:shape style="position:absolute;left:5711;top:254;width:2;height:1375" coordorigin="5711,254" coordsize="0,1375" path="m5711,1628l5711,254e" filled="false" stroked="true" strokeweight=".104172pt" strokecolor="#000000">
                <v:path arrowok="t"/>
              </v:shape>
            </v:group>
            <v:group style="position:absolute;left:4034;top:413;width:965;height:420" coordorigin="4034,413" coordsize="965,420">
              <v:shape style="position:absolute;left:4034;top:413;width:965;height:420" coordorigin="4034,413" coordsize="965,420" path="m4034,413l4142,445,4271,563,4758,764,4731,765,4998,832e" filled="false" stroked="true" strokeweight=".438334pt" strokecolor="#0000ff">
                <v:path arrowok="t"/>
              </v:shape>
            </v:group>
            <v:group style="position:absolute;left:4017;top:395;width:34;height:36" coordorigin="4017,395" coordsize="34,36">
              <v:shape style="position:absolute;left:4017;top:395;width:34;height:36" coordorigin="4017,395" coordsize="34,36" path="m4050,413l4050,423,4043,431,4034,431,4024,431,4017,423,4017,413,4017,403,4024,395,4034,395,4043,395,4050,403,4050,413e" filled="false" stroked="true" strokeweight=".42963pt" strokecolor="#0000ff">
                <v:path arrowok="t"/>
              </v:shape>
            </v:group>
            <v:group style="position:absolute;left:4126;top:428;width:34;height:36" coordorigin="4126,428" coordsize="34,36">
              <v:shape style="position:absolute;left:4126;top:428;width:34;height:36" coordorigin="4126,428" coordsize="34,36" path="m4159,445l4159,455,4152,463,4142,463,4133,463,4126,455,4126,445,4126,436,4133,428,4142,428,4152,428,4159,436,4159,445e" filled="false" stroked="true" strokeweight=".429636pt" strokecolor="#0000ff">
                <v:path arrowok="t"/>
              </v:shape>
            </v:group>
            <v:group style="position:absolute;left:4255;top:546;width:34;height:36" coordorigin="4255,546" coordsize="34,36">
              <v:shape style="position:absolute;left:4255;top:546;width:34;height:36" coordorigin="4255,546" coordsize="34,36" path="m4288,563l4288,573,4280,581,4271,581,4262,581,4255,573,4255,563,4255,554,4262,546,4271,546,4280,546,4288,554,4288,563e" filled="false" stroked="true" strokeweight=".429636pt" strokecolor="#0000ff">
                <v:path arrowok="t"/>
              </v:shape>
            </v:group>
            <v:group style="position:absolute;left:4742;top:746;width:34;height:36" coordorigin="4742,746" coordsize="34,36">
              <v:shape style="position:absolute;left:4742;top:746;width:34;height:36" coordorigin="4742,746" coordsize="34,36" path="m4775,764l4775,774,4767,782,4758,782,4749,782,4742,774,4742,764,4742,754,4749,746,4758,746,4767,746,4775,754,4775,764e" filled="false" stroked="true" strokeweight=".42963pt" strokecolor="#0000ff">
                <v:path arrowok="t"/>
              </v:shape>
            </v:group>
            <v:group style="position:absolute;left:4714;top:747;width:34;height:36" coordorigin="4714,747" coordsize="34,36">
              <v:shape style="position:absolute;left:4714;top:747;width:34;height:36" coordorigin="4714,747" coordsize="34,36" path="m4748,765l4748,775,4740,783,4731,783,4722,783,4714,775,4714,765,4714,755,4722,747,4731,747,4740,747,4748,755,4748,765e" filled="false" stroked="true" strokeweight=".429643pt" strokecolor="#0000ff">
                <v:path arrowok="t"/>
              </v:shape>
            </v:group>
            <v:group style="position:absolute;left:4982;top:814;width:34;height:36" coordorigin="4982,814" coordsize="34,36">
              <v:shape style="position:absolute;left:4982;top:814;width:34;height:36" coordorigin="4982,814" coordsize="34,36" path="m5015,832l5015,842,5008,850,4998,850,4989,850,4982,842,4982,832,4982,822,4989,814,4998,814,5008,814,5015,822,5015,832e" filled="false" stroked="true" strokeweight=".429636pt" strokecolor="#0000ff">
                <v:path arrowok="t"/>
              </v:shape>
            </v:group>
            <v:group style="position:absolute;left:4128;top:398;width:1284;height:225" coordorigin="4128,398" coordsize="1284,225">
              <v:shape style="position:absolute;left:4128;top:398;width:1284;height:225" coordorigin="4128,398" coordsize="1284,225" path="m4128,398l4390,423,4538,468,5072,570,5357,615,5412,622e" filled="false" stroked="true" strokeweight=".441379pt" strokecolor="#ff00ff">
                <v:path arrowok="t"/>
                <v:stroke dashstyle="dash"/>
              </v:shape>
            </v:group>
            <v:group style="position:absolute;left:4110;top:398;width:35;height:2" coordorigin="4110,398" coordsize="35,2">
              <v:shape style="position:absolute;left:4110;top:398;width:35;height:2" coordorigin="4110,398" coordsize="35,0" path="m4110,398l4145,398e" filled="false" stroked="true" strokeweight="1.84008pt" strokecolor="#ff00ff">
                <v:path arrowok="t"/>
              </v:shape>
            </v:group>
            <v:group style="position:absolute;left:4373;top:423;width:35;height:2" coordorigin="4373,423" coordsize="35,2">
              <v:shape style="position:absolute;left:4373;top:423;width:35;height:2" coordorigin="4373,423" coordsize="35,0" path="m4373,423l4407,423e" filled="false" stroked="true" strokeweight="1.84008pt" strokecolor="#ff00ff">
                <v:path arrowok="t"/>
              </v:shape>
            </v:group>
            <v:group style="position:absolute;left:4520;top:468;width:35;height:2" coordorigin="4520,468" coordsize="35,2">
              <v:shape style="position:absolute;left:4520;top:468;width:35;height:2" coordorigin="4520,468" coordsize="35,0" path="m4520,468l4555,468e" filled="false" stroked="true" strokeweight="1.84008pt" strokecolor="#ff00ff">
                <v:path arrowok="t"/>
              </v:shape>
            </v:group>
            <v:group style="position:absolute;left:5055;top:570;width:35;height:2" coordorigin="5055,570" coordsize="35,2">
              <v:shape style="position:absolute;left:5055;top:570;width:35;height:2" coordorigin="5055,570" coordsize="35,0" path="m5055,570l5090,570e" filled="false" stroked="true" strokeweight="1.84008pt" strokecolor="#ff00ff">
                <v:path arrowok="t"/>
              </v:shape>
            </v:group>
            <v:group style="position:absolute;left:5340;top:615;width:35;height:2" coordorigin="5340,615" coordsize="35,2">
              <v:shape style="position:absolute;left:5340;top:615;width:35;height:2" coordorigin="5340,615" coordsize="35,0" path="m5340,615l5374,615e" filled="false" stroked="true" strokeweight="1.84008pt" strokecolor="#ff00ff">
                <v:path arrowok="t"/>
              </v:shape>
            </v:group>
            <v:group style="position:absolute;left:5394;top:622;width:35;height:2" coordorigin="5394,622" coordsize="35,2">
              <v:shape style="position:absolute;left:5394;top:622;width:35;height:2" coordorigin="5394,622" coordsize="35,0" path="m5394,622l5429,622e" filled="false" stroked="true" strokeweight="1.84008pt" strokecolor="#ff00ff">
                <v:path arrowok="t"/>
              </v:shape>
            </v:group>
            <v:group style="position:absolute;left:4748;top:377;width:462;height:17" coordorigin="4748,377" coordsize="462,17">
              <v:shape style="position:absolute;left:4748;top:377;width:462;height:17" coordorigin="4748,377" coordsize="462,17" path="m4748,377l4950,381,5044,382,5177,390,5210,394e" filled="false" stroked="true" strokeweight=".442048pt" strokecolor="#ff0000">
                <v:path arrowok="t"/>
              </v:shape>
            </v:group>
            <v:group style="position:absolute;left:4737;top:365;width:23;height:25" coordorigin="4737,365" coordsize="23,25">
              <v:shape style="position:absolute;left:4737;top:365;width:23;height:25" coordorigin="4737,365" coordsize="23,25" path="m4737,365l4760,389e" filled="false" stroked="true" strokeweight=".429643pt" strokecolor="#ff0000">
                <v:path arrowok="t"/>
              </v:shape>
            </v:group>
            <v:group style="position:absolute;left:4737;top:365;width:23;height:25" coordorigin="4737,365" coordsize="23,25">
              <v:shape style="position:absolute;left:4737;top:365;width:23;height:25" coordorigin="4737,365" coordsize="23,25" path="m4760,365l4737,389e" filled="false" stroked="true" strokeweight=".429652pt" strokecolor="#ff0000">
                <v:path arrowok="t"/>
              </v:shape>
            </v:group>
            <v:group style="position:absolute;left:4939;top:368;width:23;height:25" coordorigin="4939,368" coordsize="23,25">
              <v:shape style="position:absolute;left:4939;top:368;width:23;height:25" coordorigin="4939,368" coordsize="23,25" path="m4939,368l4962,393e" filled="false" stroked="true" strokeweight=".429633pt" strokecolor="#ff0000">
                <v:path arrowok="t"/>
              </v:shape>
            </v:group>
            <v:group style="position:absolute;left:4939;top:368;width:23;height:25" coordorigin="4939,368" coordsize="23,25">
              <v:shape style="position:absolute;left:4939;top:368;width:23;height:25" coordorigin="4939,368" coordsize="23,25" path="m4962,368l4939,393e" filled="false" stroked="true" strokeweight=".429633pt" strokecolor="#ff0000">
                <v:path arrowok="t"/>
              </v:shape>
            </v:group>
            <v:group style="position:absolute;left:5033;top:370;width:23;height:25" coordorigin="5033,370" coordsize="23,25">
              <v:shape style="position:absolute;left:5033;top:370;width:23;height:25" coordorigin="5033,370" coordsize="23,25" path="m5033,370l5056,395e" filled="false" stroked="true" strokeweight=".429643pt" strokecolor="#ff0000">
                <v:path arrowok="t"/>
              </v:shape>
            </v:group>
            <v:group style="position:absolute;left:5033;top:370;width:23;height:25" coordorigin="5033,370" coordsize="23,25">
              <v:shape style="position:absolute;left:5033;top:370;width:23;height:25" coordorigin="5033,370" coordsize="23,25" path="m5056,370l5033,395e" filled="false" stroked="true" strokeweight=".429643pt" strokecolor="#ff0000">
                <v:path arrowok="t"/>
              </v:shape>
            </v:group>
            <v:group style="position:absolute;left:5166;top:378;width:23;height:25" coordorigin="5166,378" coordsize="23,25">
              <v:shape style="position:absolute;left:5166;top:378;width:23;height:25" coordorigin="5166,378" coordsize="23,25" path="m5166,378l5189,402e" filled="false" stroked="true" strokeweight=".429643pt" strokecolor="#ff0000">
                <v:path arrowok="t"/>
              </v:shape>
            </v:group>
            <v:group style="position:absolute;left:5166;top:378;width:23;height:25" coordorigin="5166,378" coordsize="23,25">
              <v:shape style="position:absolute;left:5166;top:378;width:23;height:25" coordorigin="5166,378" coordsize="23,25" path="m5189,378l5166,402e" filled="false" stroked="true" strokeweight=".429643pt" strokecolor="#ff0000">
                <v:path arrowok="t"/>
              </v:shape>
            </v:group>
            <v:group style="position:absolute;left:5188;top:380;width:23;height:25" coordorigin="5188,380" coordsize="23,25">
              <v:shape style="position:absolute;left:5188;top:380;width:23;height:25" coordorigin="5188,380" coordsize="23,25" path="m5188,380l5211,405e" filled="false" stroked="true" strokeweight=".429643pt" strokecolor="#ff0000">
                <v:path arrowok="t"/>
              </v:shape>
            </v:group>
            <v:group style="position:absolute;left:5188;top:380;width:23;height:25" coordorigin="5188,380" coordsize="23,25">
              <v:shape style="position:absolute;left:5188;top:380;width:23;height:25" coordorigin="5188,380" coordsize="23,25" path="m5211,380l5188,405e" filled="false" stroked="true" strokeweight=".429652pt" strokecolor="#ff0000">
                <v:path arrowok="t"/>
              </v:shape>
            </v:group>
            <v:group style="position:absolute;left:5198;top:381;width:23;height:25" coordorigin="5198,381" coordsize="23,25">
              <v:shape style="position:absolute;left:5198;top:381;width:23;height:25" coordorigin="5198,381" coordsize="23,25" path="m5198,381l5221,406e" filled="false" stroked="true" strokeweight=".429661pt" strokecolor="#ff0000">
                <v:path arrowok="t"/>
              </v:shape>
            </v:group>
            <v:group style="position:absolute;left:5198;top:381;width:23;height:25" coordorigin="5198,381" coordsize="23,25">
              <v:shape style="position:absolute;left:5198;top:381;width:23;height:25" coordorigin="5198,381" coordsize="23,25" path="m5221,381l5198,406e" filled="false" stroked="true" strokeweight=".429661pt" strokecolor="#ff0000">
                <v:path arrowok="t"/>
              </v:shape>
            </v:group>
            <v:group style="position:absolute;left:4697;top:377;width:551;height:23" coordorigin="4697,377" coordsize="551,23">
              <v:shape style="position:absolute;left:4697;top:377;width:551;height:23" coordorigin="4697,377" coordsize="551,23" path="m4697,377l4907,378,5026,381,5174,390,5219,396,5247,399e" filled="false" stroked="true" strokeweight=".442038pt" strokecolor="#000000">
                <v:path arrowok="t"/>
              </v:shape>
            </v:group>
            <v:group style="position:absolute;left:4680;top:353;width:34;height:47" coordorigin="4680,353" coordsize="34,47">
              <v:shape style="position:absolute;left:4680;top:353;width:34;height:47" coordorigin="4680,353" coordsize="34,47" path="m4697,400l4713,377,4697,353,4680,377,4697,400xe" filled="false" stroked="true" strokeweight=".426571pt" strokecolor="#000000">
                <v:path arrowok="t"/>
              </v:shape>
            </v:group>
            <v:group style="position:absolute;left:4890;top:355;width:34;height:47" coordorigin="4890,355" coordsize="34,47">
              <v:shape style="position:absolute;left:4890;top:355;width:34;height:47" coordorigin="4890,355" coordsize="34,47" path="m4907,402l4923,378,4907,355,4890,378,4907,402xe" filled="false" stroked="true" strokeweight=".426571pt" strokecolor="#000000">
                <v:path arrowok="t"/>
              </v:shape>
            </v:group>
            <v:group style="position:absolute;left:5009;top:358;width:34;height:47" coordorigin="5009,358" coordsize="34,47">
              <v:shape style="position:absolute;left:5009;top:358;width:34;height:47" coordorigin="5009,358" coordsize="34,47" path="m5026,404l5043,381,5026,358,5009,381,5026,404xe" filled="false" stroked="true" strokeweight=".426567pt" strokecolor="#000000">
                <v:path arrowok="t"/>
              </v:shape>
            </v:group>
            <v:group style="position:absolute;left:5157;top:367;width:34;height:47" coordorigin="5157,367" coordsize="34,47">
              <v:shape style="position:absolute;left:5157;top:367;width:34;height:47" coordorigin="5157,367" coordsize="34,47" path="m5174,413l5191,390,5174,367,5157,390,5174,413xe" filled="false" stroked="true" strokeweight=".426573pt" strokecolor="#000000">
                <v:path arrowok="t"/>
              </v:shape>
            </v:group>
            <v:group style="position:absolute;left:5202;top:373;width:34;height:47" coordorigin="5202,373" coordsize="34,47">
              <v:shape style="position:absolute;left:5202;top:373;width:34;height:47" coordorigin="5202,373" coordsize="34,47" path="m5219,419l5236,396,5219,373,5202,396,5219,419xe" filled="false" stroked="true" strokeweight=".426577pt" strokecolor="#000000">
                <v:path arrowok="t"/>
              </v:shape>
            </v:group>
            <v:group style="position:absolute;left:5230;top:376;width:34;height:47" coordorigin="5230,376" coordsize="34,47">
              <v:shape style="position:absolute;left:5230;top:376;width:34;height:47" coordorigin="5230,376" coordsize="34,47" path="m5247,423l5263,399,5247,376,5230,399,5247,423xe" filled="false" stroked="true" strokeweight=".426567pt" strokecolor="#000000">
                <v:path arrowok="t"/>
              </v:shape>
            </v:group>
            <v:group style="position:absolute;left:3920;top:1607;width:1515;height:2" coordorigin="3920,1607" coordsize="1515,2">
              <v:shape style="position:absolute;left:3920;top:1607;width:1515;height:2" coordorigin="3920,1607" coordsize="1515,0" path="m3920,1607l5435,1607e" filled="false" stroked="true" strokeweight=".110041pt" strokecolor="#000000">
                <v:path arrowok="t"/>
              </v:shape>
            </v:group>
            <v:group style="position:absolute;left:3920;top:1172;width:1515;height:2" coordorigin="3920,1172" coordsize="1515,2">
              <v:shape style="position:absolute;left:3920;top:1172;width:1515;height:2" coordorigin="3920,1172" coordsize="1515,0" path="m3920,1172l5435,1172e" filled="false" stroked="true" strokeweight=".110041pt" strokecolor="#000000">
                <v:path arrowok="t"/>
              </v:shape>
            </v:group>
            <v:group style="position:absolute;left:3920;top:1172;width:2;height:435" coordorigin="3920,1172" coordsize="2,435">
              <v:shape style="position:absolute;left:3920;top:1172;width:2;height:435" coordorigin="3920,1172" coordsize="0,435" path="m3920,1607l3920,1172e" filled="false" stroked="true" strokeweight=".104172pt" strokecolor="#000000">
                <v:path arrowok="t"/>
              </v:shape>
            </v:group>
            <v:group style="position:absolute;left:5435;top:1172;width:2;height:435" coordorigin="5435,1172" coordsize="2,435">
              <v:shape style="position:absolute;left:5435;top:1172;width:2;height:435" coordorigin="5435,1172" coordsize="0,435" path="m5435,1607l5435,1172e" filled="false" stroked="true" strokeweight=".104172pt" strokecolor="#000000">
                <v:path arrowok="t"/>
              </v:shape>
            </v:group>
            <v:group style="position:absolute;left:3920;top:1607;width:1515;height:2" coordorigin="3920,1607" coordsize="1515,2">
              <v:shape style="position:absolute;left:3920;top:1607;width:1515;height:2" coordorigin="3920,1607" coordsize="1515,0" path="m3920,1607l5435,1607e" filled="false" stroked="true" strokeweight=".110041pt" strokecolor="#000000">
                <v:path arrowok="t"/>
              </v:shape>
            </v:group>
            <v:group style="position:absolute;left:3920;top:1172;width:2;height:435" coordorigin="3920,1172" coordsize="2,435">
              <v:shape style="position:absolute;left:3920;top:1172;width:2;height:435" coordorigin="3920,1172" coordsize="0,435" path="m3920,1607l3920,1172e" filled="false" stroked="true" strokeweight=".104172pt" strokecolor="#000000">
                <v:path arrowok="t"/>
              </v:shape>
            </v:group>
            <v:group style="position:absolute;left:3920;top:1607;width:1515;height:2" coordorigin="3920,1607" coordsize="1515,2">
              <v:shape style="position:absolute;left:3920;top:1607;width:1515;height:2" coordorigin="3920,1607" coordsize="1515,0" path="m3920,1607l5435,1607e" filled="false" stroked="true" strokeweight=".110041pt" strokecolor="#000000">
                <v:path arrowok="t"/>
              </v:shape>
            </v:group>
            <v:group style="position:absolute;left:3920;top:1172;width:1515;height:2" coordorigin="3920,1172" coordsize="1515,2">
              <v:shape style="position:absolute;left:3920;top:1172;width:1515;height:2" coordorigin="3920,1172" coordsize="1515,0" path="m3920,1172l5435,1172e" filled="false" stroked="true" strokeweight=".110041pt" strokecolor="#000000">
                <v:path arrowok="t"/>
              </v:shape>
            </v:group>
            <v:group style="position:absolute;left:3920;top:1172;width:2;height:435" coordorigin="3920,1172" coordsize="2,435">
              <v:shape style="position:absolute;left:3920;top:1172;width:2;height:435" coordorigin="3920,1172" coordsize="0,435" path="m3920,1607l3920,1172e" filled="false" stroked="true" strokeweight=".104172pt" strokecolor="#000000">
                <v:path arrowok="t"/>
              </v:shape>
            </v:group>
            <v:group style="position:absolute;left:5435;top:1172;width:2;height:435" coordorigin="5435,1172" coordsize="2,435">
              <v:shape style="position:absolute;left:5435;top:1172;width:2;height:435" coordorigin="5435,1172" coordsize="0,435" path="m5435,1607l5435,1172e" filled="false" stroked="true" strokeweight=".104172pt" strokecolor="#000000">
                <v:path arrowok="t"/>
              </v:shape>
            </v:group>
            <v:group style="position:absolute;left:3945;top:1231;width:124;height:2" coordorigin="3945,1231" coordsize="124,2">
              <v:shape style="position:absolute;left:3945;top:1231;width:124;height:2" coordorigin="3945,1231" coordsize="124,0" path="m3945,1231l4069,1231e" filled="false" stroked="true" strokeweight=".442079pt" strokecolor="#0000ff">
                <v:path arrowok="t"/>
              </v:shape>
            </v:group>
            <v:group style="position:absolute;left:3990;top:1213;width:34;height:36" coordorigin="3990,1213" coordsize="34,36">
              <v:shape style="position:absolute;left:3990;top:1213;width:34;height:36" coordorigin="3990,1213" coordsize="34,36" path="m4024,1231l4024,1241,4016,1249,4007,1249,3998,1249,3990,1241,3990,1231,3990,1221,3998,1213,4007,1213,4016,1213,4024,1221,4024,1231e" filled="false" stroked="true" strokeweight=".42963pt" strokecolor="#0000ff">
                <v:path arrowok="t"/>
              </v:shape>
            </v:group>
            <v:group style="position:absolute;left:3945;top:1336;width:124;height:2" coordorigin="3945,1336" coordsize="124,2">
              <v:shape style="position:absolute;left:3945;top:1336;width:124;height:2" coordorigin="3945,1336" coordsize="124,0" path="m3945,1336l4069,1336e" filled="false" stroked="true" strokeweight=".442079pt" strokecolor="#ff00ff">
                <v:path arrowok="t"/>
                <v:stroke dashstyle="dash"/>
              </v:shape>
            </v:group>
            <v:group style="position:absolute;left:3989;top:1336;width:35;height:2" coordorigin="3989,1336" coordsize="35,2">
              <v:shape style="position:absolute;left:3989;top:1336;width:35;height:2" coordorigin="3989,1336" coordsize="35,0" path="m3989,1336l4024,1336e" filled="false" stroked="true" strokeweight="1.84008pt" strokecolor="#ff00ff">
                <v:path arrowok="t"/>
              </v:shape>
            </v:group>
            <v:group style="position:absolute;left:3995;top:1430;width:23;height:25" coordorigin="3995,1430" coordsize="23,25">
              <v:shape style="position:absolute;left:3995;top:1430;width:23;height:25" coordorigin="3995,1430" coordsize="23,25" path="m3995,1430l4018,1454e" filled="false" stroked="true" strokeweight=".429643pt" strokecolor="#ff0000">
                <v:path arrowok="t"/>
              </v:shape>
            </v:group>
            <v:group style="position:absolute;left:3995;top:1430;width:23;height:25" coordorigin="3995,1430" coordsize="23,25">
              <v:shape style="position:absolute;left:3995;top:1430;width:23;height:25" coordorigin="3995,1430" coordsize="23,25" path="m4018,1430l3995,1454e" filled="false" stroked="true" strokeweight=".429652pt" strokecolor="#ff0000">
                <v:path arrowok="t"/>
              </v:shape>
            </v:group>
            <v:group style="position:absolute;left:3945;top:1547;width:124;height:2" coordorigin="3945,1547" coordsize="124,2">
              <v:shape style="position:absolute;left:3945;top:1547;width:124;height:2" coordorigin="3945,1547" coordsize="124,0" path="m3945,1547l4069,1547e" filled="false" stroked="true" strokeweight=".442079pt" strokecolor="#000000">
                <v:path arrowok="t"/>
              </v:shape>
            </v:group>
            <v:group style="position:absolute;left:3990;top:1524;width:34;height:47" coordorigin="3990,1524" coordsize="34,47">
              <v:shape style="position:absolute;left:3990;top:1524;width:34;height:47" coordorigin="3990,1524" coordsize="34,47" path="m4007,1570l4024,1547,4007,1524,3990,1547,4007,1570xe" filled="false" stroked="true" strokeweight=".426567pt" strokecolor="#000000">
                <v:path arrowok="t"/>
              </v:shape>
            </v:group>
            <w10:wrap type="none"/>
          </v:group>
        </w:pict>
      </w:r>
      <w:r>
        <w:rPr>
          <w:rFonts w:ascii="Arial"/>
          <w:sz w:val="9"/>
        </w:rPr>
        <w:t>Task</w:t>
      </w:r>
      <w:r>
        <w:rPr>
          <w:rFonts w:ascii="Arial"/>
          <w:spacing w:val="-8"/>
          <w:sz w:val="9"/>
        </w:rPr>
        <w:t> </w:t>
      </w:r>
      <w:r>
        <w:rPr>
          <w:rFonts w:ascii="Arial"/>
          <w:sz w:val="9"/>
        </w:rPr>
        <w:t>Fail</w:t>
      </w:r>
      <w:r>
        <w:rPr>
          <w:rFonts w:ascii="Arial"/>
          <w:spacing w:val="-8"/>
          <w:sz w:val="9"/>
        </w:rPr>
        <w:t> </w:t>
      </w:r>
      <w:r>
        <w:rPr>
          <w:rFonts w:ascii="Arial"/>
          <w:sz w:val="9"/>
        </w:rPr>
        <w:t>Prediction</w:t>
      </w:r>
      <w:r>
        <w:rPr>
          <w:rFonts w:ascii="Arial"/>
          <w:spacing w:val="-8"/>
          <w:sz w:val="9"/>
        </w:rPr>
        <w:t> </w:t>
      </w:r>
      <w:r>
        <w:rPr>
          <w:rFonts w:ascii="Arial"/>
          <w:sz w:val="9"/>
        </w:rPr>
        <w:t>in</w:t>
      </w:r>
      <w:r>
        <w:rPr>
          <w:rFonts w:ascii="Arial"/>
          <w:spacing w:val="-8"/>
          <w:sz w:val="9"/>
        </w:rPr>
        <w:t> </w:t>
      </w:r>
      <w:r>
        <w:rPr>
          <w:rFonts w:ascii="Arial"/>
          <w:sz w:val="9"/>
        </w:rPr>
        <w:t>the</w:t>
      </w:r>
      <w:r>
        <w:rPr>
          <w:rFonts w:ascii="Arial"/>
          <w:spacing w:val="-8"/>
          <w:sz w:val="9"/>
        </w:rPr>
        <w:t> </w:t>
      </w:r>
      <w:r>
        <w:rPr>
          <w:rFonts w:ascii="Arial"/>
          <w:sz w:val="9"/>
        </w:rPr>
        <w:t>Google</w:t>
      </w:r>
      <w:r>
        <w:rPr>
          <w:rFonts w:ascii="Arial"/>
          <w:spacing w:val="-8"/>
          <w:sz w:val="9"/>
        </w:rPr>
        <w:t> </w:t>
      </w:r>
      <w:r>
        <w:rPr>
          <w:rFonts w:ascii="Arial"/>
          <w:sz w:val="9"/>
        </w:rPr>
        <w:t>Cluster</w:t>
      </w:r>
      <w:r>
        <w:rPr>
          <w:rFonts w:ascii="Arial"/>
          <w:w w:val="92"/>
          <w:sz w:val="9"/>
        </w:rPr>
        <w:t> </w:t>
      </w:r>
      <w:r>
        <w:rPr>
          <w:rFonts w:ascii="Arial"/>
          <w:w w:val="95"/>
          <w:sz w:val="9"/>
        </w:rPr>
        <w:t>(Classification</w:t>
      </w:r>
      <w:r>
        <w:rPr>
          <w:rFonts w:ascii="Arial"/>
          <w:spacing w:val="-11"/>
          <w:w w:val="95"/>
          <w:sz w:val="9"/>
        </w:rPr>
        <w:t> </w:t>
      </w:r>
      <w:r>
        <w:rPr>
          <w:rFonts w:ascii="Arial"/>
          <w:w w:val="95"/>
          <w:sz w:val="9"/>
        </w:rPr>
        <w:t>Thresh=0.5;</w:t>
      </w:r>
      <w:r>
        <w:rPr>
          <w:rFonts w:ascii="Arial"/>
          <w:spacing w:val="-11"/>
          <w:w w:val="95"/>
          <w:sz w:val="9"/>
        </w:rPr>
        <w:t> </w:t>
      </w:r>
      <w:r>
        <w:rPr>
          <w:rFonts w:ascii="Arial"/>
          <w:w w:val="95"/>
          <w:sz w:val="9"/>
        </w:rPr>
        <w:t>different</w:t>
      </w:r>
      <w:r>
        <w:rPr>
          <w:rFonts w:ascii="Arial"/>
          <w:spacing w:val="-11"/>
          <w:w w:val="95"/>
          <w:sz w:val="9"/>
        </w:rPr>
        <w:t> </w:t>
      </w:r>
      <w:r>
        <w:rPr>
          <w:rFonts w:ascii="Arial"/>
          <w:w w:val="95"/>
          <w:sz w:val="9"/>
        </w:rPr>
        <w:t>training</w:t>
      </w:r>
      <w:r>
        <w:rPr>
          <w:rFonts w:ascii="Arial"/>
          <w:spacing w:val="-11"/>
          <w:w w:val="95"/>
          <w:sz w:val="9"/>
        </w:rPr>
        <w:t> </w:t>
      </w:r>
      <w:r>
        <w:rPr>
          <w:rFonts w:ascii="Arial"/>
          <w:w w:val="95"/>
          <w:sz w:val="9"/>
        </w:rPr>
        <w:t>sampling</w:t>
      </w:r>
      <w:r>
        <w:rPr>
          <w:rFonts w:ascii="Arial"/>
          <w:spacing w:val="-11"/>
          <w:w w:val="95"/>
          <w:sz w:val="9"/>
        </w:rPr>
        <w:t> </w:t>
      </w:r>
      <w:r>
        <w:rPr>
          <w:rFonts w:ascii="Arial"/>
          <w:w w:val="95"/>
          <w:sz w:val="9"/>
        </w:rPr>
        <w:t>ratios)</w:t>
      </w:r>
      <w:r>
        <w:rPr>
          <w:rFonts w:ascii="Arial"/>
          <w:sz w:val="9"/>
        </w:rPr>
      </w:r>
    </w:p>
    <w:p>
      <w:pPr>
        <w:spacing w:line="240" w:lineRule="auto" w:before="1"/>
        <w:rPr>
          <w:rFonts w:ascii="Arial" w:hAnsi="Arial" w:cs="Arial" w:eastAsia="Arial"/>
          <w:sz w:val="11"/>
          <w:szCs w:val="11"/>
        </w:rPr>
      </w:pPr>
    </w:p>
    <w:p>
      <w:pPr>
        <w:spacing w:before="0"/>
        <w:ind w:left="367" w:right="0" w:firstLine="0"/>
        <w:jc w:val="left"/>
        <w:rPr>
          <w:rFonts w:ascii="Arial" w:hAnsi="Arial" w:cs="Arial" w:eastAsia="Arial"/>
          <w:sz w:val="8"/>
          <w:szCs w:val="8"/>
        </w:rPr>
      </w:pPr>
      <w:r>
        <w:rPr/>
        <w:pict>
          <v:group style="position:absolute;margin-left:174.154358pt;margin-top:1.011565pt;width:.1pt;height:.1pt;mso-position-horizontal-relative:page;mso-position-vertical-relative:paragraph;z-index:5608" coordorigin="3483,20" coordsize="2,2">
            <v:shape style="position:absolute;left:3483;top:20;width:2;height:2" coordorigin="3483,20" coordsize="0,0" path="m3483,20l3483,20e" filled="false" stroked="true" strokeweight=".07368pt" strokecolor="#000000">
              <v:path arrowok="t"/>
              <v:stroke dashstyle="dash"/>
            </v:shape>
            <w10:wrap type="none"/>
          </v:group>
        </w:pict>
      </w:r>
      <w:r>
        <w:rPr/>
        <w:pict>
          <v:group style="position:absolute;margin-left:294.250305pt;margin-top:1.104385pt;width:.1pt;height:.1pt;mso-position-horizontal-relative:page;mso-position-vertical-relative:paragraph;z-index:5752" coordorigin="5885,22" coordsize="2,2">
            <v:shape style="position:absolute;left:5885;top:22;width:2;height:2" coordorigin="5885,22" coordsize="0,0" path="m5885,22l5885,22e" filled="false" stroked="true" strokeweight=".07368pt" strokecolor="#000000">
              <v:path arrowok="t"/>
              <v:stroke dashstyle="dash"/>
            </v:shape>
            <w10:wrap type="none"/>
          </v:group>
        </w:pict>
      </w:r>
      <w:r>
        <w:rPr>
          <w:rFonts w:ascii="Arial"/>
          <w:w w:val="99"/>
          <w:sz w:val="8"/>
        </w:rPr>
        <w:t>1</w:t>
      </w:r>
      <w:r>
        <w:rPr>
          <w:rFonts w:ascii="Arial"/>
          <w:sz w:val="8"/>
        </w:rPr>
      </w: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before="61"/>
        <w:ind w:left="301" w:right="0" w:firstLine="0"/>
        <w:jc w:val="left"/>
        <w:rPr>
          <w:rFonts w:ascii="Arial" w:hAnsi="Arial" w:cs="Arial" w:eastAsia="Arial"/>
          <w:sz w:val="8"/>
          <w:szCs w:val="8"/>
        </w:rPr>
      </w:pPr>
      <w:r>
        <w:rPr/>
        <w:pict>
          <v:group style="position:absolute;margin-left:174.154358pt;margin-top:4.117581pt;width:.1pt;height:.1pt;mso-position-horizontal-relative:page;mso-position-vertical-relative:paragraph;z-index:5584" coordorigin="3483,82" coordsize="2,2">
            <v:shape style="position:absolute;left:3483;top:82;width:2;height:2" coordorigin="3483,82" coordsize="0,0" path="m3483,82l3483,82e" filled="false" stroked="true" strokeweight=".07368pt" strokecolor="#000000">
              <v:path arrowok="t"/>
              <v:stroke dashstyle="dash"/>
            </v:shape>
            <w10:wrap type="none"/>
          </v:group>
        </w:pict>
      </w:r>
      <w:r>
        <w:rPr/>
        <w:pict>
          <v:group style="position:absolute;margin-left:294.250305pt;margin-top:4.154901pt;width:.1pt;height:.1pt;mso-position-horizontal-relative:page;mso-position-vertical-relative:paragraph;z-index:5728" coordorigin="5885,83" coordsize="2,2">
            <v:shape style="position:absolute;left:5885;top:83;width:2;height:2" coordorigin="5885,83" coordsize="0,0" path="m5885,83l5885,83e" filled="false" stroked="true" strokeweight=".07368pt" strokecolor="#000000">
              <v:path arrowok="t"/>
              <v:stroke dashstyle="dash"/>
            </v:shape>
            <w10:wrap type="none"/>
          </v:group>
        </w:pict>
      </w:r>
      <w:r>
        <w:rPr>
          <w:rFonts w:ascii="Arial"/>
          <w:sz w:val="8"/>
        </w:rPr>
        <w:t>0.8</w:t>
      </w: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before="61"/>
        <w:ind w:left="301" w:right="0" w:firstLine="0"/>
        <w:jc w:val="left"/>
        <w:rPr>
          <w:rFonts w:ascii="Arial" w:hAnsi="Arial" w:cs="Arial" w:eastAsia="Arial"/>
          <w:sz w:val="8"/>
          <w:szCs w:val="8"/>
        </w:rPr>
      </w:pPr>
      <w:r>
        <w:rPr/>
        <w:pict>
          <v:group style="position:absolute;margin-left:174.154358pt;margin-top:4.173606pt;width:.1pt;height:.1pt;mso-position-horizontal-relative:page;mso-position-vertical-relative:paragraph;z-index:5560" coordorigin="3483,83" coordsize="2,2">
            <v:shape style="position:absolute;left:3483;top:83;width:2;height:2" coordorigin="3483,83" coordsize="0,0" path="m3483,83l3483,83e" filled="false" stroked="true" strokeweight=".07368pt" strokecolor="#000000">
              <v:path arrowok="t"/>
              <v:stroke dashstyle="dash"/>
            </v:shape>
            <w10:wrap type="none"/>
          </v:group>
        </w:pict>
      </w:r>
      <w:r>
        <w:rPr/>
        <w:pict>
          <v:group style="position:absolute;margin-left:294.250305pt;margin-top:4.155416pt;width:.1pt;height:.1pt;mso-position-horizontal-relative:page;mso-position-vertical-relative:paragraph;z-index:5704" coordorigin="5885,83" coordsize="2,2">
            <v:shape style="position:absolute;left:5885;top:83;width:2;height:2" coordorigin="5885,83" coordsize="0,0" path="m5885,83l5885,83e" filled="false" stroked="true" strokeweight=".07368pt" strokecolor="#000000">
              <v:path arrowok="t"/>
              <v:stroke dashstyle="dash"/>
            </v:shape>
            <w10:wrap type="none"/>
          </v:group>
        </w:pict>
      </w:r>
      <w:r>
        <w:rPr/>
        <w:pict>
          <v:shape style="position:absolute;margin-left:181.314972pt;margin-top:-.308582pt;width:7.65pt;height:18.6pt;mso-position-horizontal-relative:page;mso-position-vertical-relative:paragraph;z-index:-689632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Arial" w:hAnsi="Arial" w:cs="Arial" w:eastAsia="Arial"/>
                      <w:sz w:val="11"/>
                      <w:szCs w:val="11"/>
                    </w:rPr>
                  </w:pPr>
                  <w:r>
                    <w:rPr>
                      <w:rFonts w:ascii="Arial"/>
                      <w:w w:val="108"/>
                      <w:sz w:val="11"/>
                    </w:rPr>
                    <w:t>Recall</w:t>
                  </w:r>
                  <w:r>
                    <w:rPr>
                      <w:rFonts w:ascii="Arial"/>
                      <w:sz w:val="1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sz w:val="8"/>
        </w:rPr>
        <w:t>0.6</w:t>
      </w: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before="62"/>
        <w:ind w:left="301" w:right="0" w:firstLine="0"/>
        <w:jc w:val="left"/>
        <w:rPr>
          <w:rFonts w:ascii="Arial" w:hAnsi="Arial" w:cs="Arial" w:eastAsia="Arial"/>
          <w:sz w:val="8"/>
          <w:szCs w:val="8"/>
        </w:rPr>
      </w:pPr>
      <w:r>
        <w:rPr/>
        <w:pict>
          <v:group style="position:absolute;margin-left:174.154358pt;margin-top:4.278236pt;width:.1pt;height:.1pt;mso-position-horizontal-relative:page;mso-position-vertical-relative:paragraph;z-index:5536" coordorigin="3483,86" coordsize="2,2">
            <v:shape style="position:absolute;left:3483;top:86;width:2;height:2" coordorigin="3483,86" coordsize="0,0" path="m3483,86l3483,86e" filled="false" stroked="true" strokeweight=".07368pt" strokecolor="#000000">
              <v:path arrowok="t"/>
              <v:stroke dashstyle="dash"/>
            </v:shape>
            <w10:wrap type="none"/>
          </v:group>
        </w:pict>
      </w:r>
      <w:r>
        <w:rPr/>
        <w:pict>
          <v:group style="position:absolute;margin-left:294.250305pt;margin-top:4.206456pt;width:.1pt;height:.1pt;mso-position-horizontal-relative:page;mso-position-vertical-relative:paragraph;z-index:5680" coordorigin="5885,84" coordsize="2,2">
            <v:shape style="position:absolute;left:5885;top:84;width:2;height:2" coordorigin="5885,84" coordsize="0,0" path="m5885,84l5885,84e" filled="false" stroked="true" strokeweight=".07368pt" strokecolor="#000000">
              <v:path arrowok="t"/>
              <v:stroke dashstyle="dash"/>
            </v:shape>
            <w10:wrap type="none"/>
          </v:group>
        </w:pict>
      </w:r>
      <w:r>
        <w:rPr>
          <w:rFonts w:ascii="Arial"/>
          <w:sz w:val="8"/>
        </w:rPr>
        <w:t>0.4</w:t>
      </w:r>
    </w:p>
    <w:p>
      <w:pPr>
        <w:spacing w:before="17"/>
        <w:ind w:left="605" w:right="0" w:firstLine="0"/>
        <w:jc w:val="left"/>
        <w:rPr>
          <w:rFonts w:ascii="Arial" w:hAnsi="Arial" w:cs="Arial" w:eastAsia="Arial"/>
          <w:sz w:val="9"/>
          <w:szCs w:val="9"/>
        </w:rPr>
      </w:pPr>
      <w:r>
        <w:rPr>
          <w:rFonts w:ascii="Arial"/>
          <w:w w:val="95"/>
          <w:sz w:val="9"/>
        </w:rPr>
        <w:t>Config</w:t>
      </w:r>
      <w:r>
        <w:rPr>
          <w:rFonts w:ascii="Arial"/>
          <w:spacing w:val="-10"/>
          <w:w w:val="95"/>
          <w:sz w:val="9"/>
        </w:rPr>
        <w:t> </w:t>
      </w:r>
      <w:r>
        <w:rPr>
          <w:rFonts w:ascii="Arial"/>
          <w:w w:val="95"/>
          <w:sz w:val="9"/>
        </w:rPr>
        <w:t>only</w:t>
      </w:r>
      <w:r>
        <w:rPr>
          <w:rFonts w:ascii="Arial"/>
          <w:sz w:val="9"/>
        </w:rPr>
      </w:r>
    </w:p>
    <w:p>
      <w:pPr>
        <w:pStyle w:val="ListParagraph"/>
        <w:numPr>
          <w:ilvl w:val="1"/>
          <w:numId w:val="12"/>
        </w:numPr>
        <w:tabs>
          <w:tab w:pos="469" w:val="left" w:leader="none"/>
        </w:tabs>
        <w:spacing w:line="106" w:lineRule="exact" w:before="1" w:after="0"/>
        <w:ind w:left="605" w:right="1026" w:hanging="304"/>
        <w:jc w:val="left"/>
        <w:rPr>
          <w:rFonts w:ascii="Arial" w:hAnsi="Arial" w:cs="Arial" w:eastAsia="Arial"/>
          <w:sz w:val="9"/>
          <w:szCs w:val="9"/>
        </w:rPr>
      </w:pPr>
      <w:r>
        <w:rPr/>
        <w:pict>
          <v:group style="position:absolute;margin-left:174.154358pt;margin-top:2.839213pt;width:.1pt;height:.1pt;mso-position-horizontal-relative:page;mso-position-vertical-relative:paragraph;z-index:5512" coordorigin="3483,57" coordsize="2,2">
            <v:shape style="position:absolute;left:3483;top:57;width:2;height:2" coordorigin="3483,57" coordsize="0,0" path="m3483,57l3483,57e" filled="false" stroked="true" strokeweight=".07368pt" strokecolor="#000000">
              <v:path arrowok="t"/>
              <v:stroke dashstyle="dash"/>
            </v:shape>
            <w10:wrap type="none"/>
          </v:group>
        </w:pict>
      </w:r>
      <w:r>
        <w:rPr/>
        <w:pict>
          <v:group style="position:absolute;margin-left:294.250305pt;margin-top:2.711933pt;width:.1pt;height:.1pt;mso-position-horizontal-relative:page;mso-position-vertical-relative:paragraph;z-index:5656" coordorigin="5885,54" coordsize="2,2">
            <v:shape style="position:absolute;left:5885;top:54;width:2;height:2" coordorigin="5885,54" coordsize="0,0" path="m5885,54l5885,54e" filled="false" stroked="true" strokeweight=".07368pt" strokecolor="#000000">
              <v:path arrowok="t"/>
              <v:stroke dashstyle="dash"/>
            </v:shape>
            <w10:wrap type="none"/>
          </v:group>
        </w:pict>
      </w:r>
      <w:r>
        <w:rPr>
          <w:rFonts w:ascii="Arial"/>
          <w:w w:val="99"/>
          <w:position w:val="-1"/>
          <w:sz w:val="8"/>
          <w:u w:val="single" w:color="FF0000"/>
        </w:rPr>
        <w:t> </w:t>
      </w:r>
      <w:r>
        <w:rPr>
          <w:rFonts w:ascii="Arial"/>
          <w:position w:val="-1"/>
          <w:sz w:val="8"/>
          <w:u w:val="single" w:color="FF0000"/>
        </w:rPr>
        <w:t>    </w:t>
      </w:r>
      <w:r>
        <w:rPr>
          <w:rFonts w:ascii="Arial"/>
          <w:spacing w:val="-10"/>
          <w:position w:val="-1"/>
          <w:sz w:val="8"/>
          <w:u w:val="single" w:color="FF0000"/>
        </w:rPr>
        <w:t> </w:t>
      </w:r>
      <w:r>
        <w:rPr>
          <w:rFonts w:ascii="Arial"/>
          <w:spacing w:val="-10"/>
          <w:position w:val="-1"/>
          <w:sz w:val="8"/>
        </w:rPr>
        <w:t> </w:t>
      </w:r>
      <w:r>
        <w:rPr>
          <w:rFonts w:ascii="Arial"/>
          <w:sz w:val="9"/>
        </w:rPr>
        <w:t>Config</w:t>
      </w:r>
      <w:r>
        <w:rPr>
          <w:rFonts w:ascii="Arial"/>
          <w:spacing w:val="-14"/>
          <w:sz w:val="9"/>
        </w:rPr>
        <w:t> </w:t>
      </w:r>
      <w:r>
        <w:rPr>
          <w:rFonts w:ascii="Arial"/>
          <w:sz w:val="9"/>
        </w:rPr>
        <w:t>+</w:t>
      </w:r>
      <w:r>
        <w:rPr>
          <w:rFonts w:ascii="Arial"/>
          <w:spacing w:val="-14"/>
          <w:sz w:val="9"/>
        </w:rPr>
        <w:t> </w:t>
      </w:r>
      <w:r>
        <w:rPr>
          <w:rFonts w:ascii="Arial"/>
          <w:sz w:val="9"/>
        </w:rPr>
        <w:t>5min</w:t>
      </w:r>
      <w:r>
        <w:rPr>
          <w:rFonts w:ascii="Arial"/>
          <w:spacing w:val="-14"/>
          <w:sz w:val="9"/>
        </w:rPr>
        <w:t> </w:t>
      </w:r>
      <w:r>
        <w:rPr>
          <w:rFonts w:ascii="Arial"/>
          <w:sz w:val="9"/>
        </w:rPr>
        <w:t>Usage</w:t>
      </w:r>
      <w:r>
        <w:rPr>
          <w:rFonts w:ascii="Arial"/>
          <w:w w:val="92"/>
          <w:sz w:val="9"/>
        </w:rPr>
        <w:t> </w:t>
      </w:r>
      <w:r>
        <w:rPr>
          <w:rFonts w:ascii="Arial"/>
          <w:w w:val="95"/>
          <w:sz w:val="9"/>
        </w:rPr>
        <w:t>Config +</w:t>
      </w:r>
      <w:r>
        <w:rPr>
          <w:rFonts w:ascii="Arial"/>
          <w:spacing w:val="-18"/>
          <w:w w:val="95"/>
          <w:sz w:val="9"/>
        </w:rPr>
        <w:t> </w:t>
      </w:r>
      <w:r>
        <w:rPr>
          <w:rFonts w:ascii="Arial"/>
          <w:w w:val="95"/>
          <w:sz w:val="9"/>
        </w:rPr>
        <w:t>TaskFailFlag</w:t>
      </w:r>
      <w:r>
        <w:rPr>
          <w:rFonts w:ascii="Arial"/>
          <w:sz w:val="9"/>
        </w:rPr>
      </w:r>
    </w:p>
    <w:p>
      <w:pPr>
        <w:spacing w:line="84" w:lineRule="exact" w:before="0"/>
        <w:ind w:left="605" w:right="0" w:firstLine="0"/>
        <w:jc w:val="left"/>
        <w:rPr>
          <w:rFonts w:ascii="Arial" w:hAnsi="Arial" w:cs="Arial" w:eastAsia="Arial"/>
          <w:sz w:val="9"/>
          <w:szCs w:val="9"/>
        </w:rPr>
      </w:pPr>
      <w:r>
        <w:rPr>
          <w:rFonts w:ascii="Arial"/>
          <w:w w:val="95"/>
          <w:sz w:val="9"/>
        </w:rPr>
        <w:t>Config</w:t>
      </w:r>
      <w:r>
        <w:rPr>
          <w:rFonts w:ascii="Arial"/>
          <w:spacing w:val="-7"/>
          <w:w w:val="95"/>
          <w:sz w:val="9"/>
        </w:rPr>
        <w:t> </w:t>
      </w:r>
      <w:r>
        <w:rPr>
          <w:rFonts w:ascii="Arial"/>
          <w:w w:val="95"/>
          <w:sz w:val="9"/>
        </w:rPr>
        <w:t>+</w:t>
      </w:r>
      <w:r>
        <w:rPr>
          <w:rFonts w:ascii="Arial"/>
          <w:spacing w:val="-7"/>
          <w:w w:val="95"/>
          <w:sz w:val="9"/>
        </w:rPr>
        <w:t> </w:t>
      </w:r>
      <w:r>
        <w:rPr>
          <w:rFonts w:ascii="Arial"/>
          <w:w w:val="95"/>
          <w:sz w:val="9"/>
        </w:rPr>
        <w:t>5min</w:t>
      </w:r>
      <w:r>
        <w:rPr>
          <w:rFonts w:ascii="Arial"/>
          <w:spacing w:val="-7"/>
          <w:w w:val="95"/>
          <w:sz w:val="9"/>
        </w:rPr>
        <w:t> </w:t>
      </w:r>
      <w:r>
        <w:rPr>
          <w:rFonts w:ascii="Arial"/>
          <w:w w:val="95"/>
          <w:sz w:val="9"/>
        </w:rPr>
        <w:t>Usage</w:t>
      </w:r>
      <w:r>
        <w:rPr>
          <w:rFonts w:ascii="Arial"/>
          <w:spacing w:val="-7"/>
          <w:w w:val="95"/>
          <w:sz w:val="9"/>
        </w:rPr>
        <w:t> </w:t>
      </w:r>
      <w:r>
        <w:rPr>
          <w:rFonts w:ascii="Arial"/>
          <w:w w:val="95"/>
          <w:sz w:val="9"/>
        </w:rPr>
        <w:t>+</w:t>
      </w:r>
      <w:r>
        <w:rPr>
          <w:rFonts w:ascii="Arial"/>
          <w:spacing w:val="-7"/>
          <w:w w:val="95"/>
          <w:sz w:val="9"/>
        </w:rPr>
        <w:t> </w:t>
      </w:r>
      <w:r>
        <w:rPr>
          <w:rFonts w:ascii="Arial"/>
          <w:w w:val="95"/>
          <w:sz w:val="9"/>
        </w:rPr>
        <w:t>TaskFailFlag</w:t>
      </w:r>
      <w:r>
        <w:rPr>
          <w:rFonts w:ascii="Arial"/>
          <w:sz w:val="9"/>
        </w:rPr>
      </w:r>
    </w:p>
    <w:p>
      <w:pPr>
        <w:spacing w:line="69" w:lineRule="exact" w:before="0"/>
        <w:ind w:left="367" w:right="0" w:firstLine="0"/>
        <w:jc w:val="left"/>
        <w:rPr>
          <w:rFonts w:ascii="Arial" w:hAnsi="Arial" w:cs="Arial" w:eastAsia="Arial"/>
          <w:sz w:val="8"/>
          <w:szCs w:val="8"/>
        </w:rPr>
      </w:pPr>
      <w:r>
        <w:rPr>
          <w:rFonts w:ascii="Arial"/>
          <w:w w:val="99"/>
          <w:sz w:val="8"/>
        </w:rPr>
        <w:t>0</w:t>
      </w:r>
      <w:r>
        <w:rPr>
          <w:rFonts w:ascii="Arial"/>
          <w:sz w:val="8"/>
        </w:rPr>
      </w:r>
    </w:p>
    <w:p>
      <w:pPr>
        <w:tabs>
          <w:tab w:pos="370" w:val="left" w:leader="none"/>
          <w:tab w:pos="694" w:val="left" w:leader="none"/>
          <w:tab w:pos="1017" w:val="left" w:leader="none"/>
          <w:tab w:pos="1340" w:val="left" w:leader="none"/>
          <w:tab w:pos="1697" w:val="left" w:leader="none"/>
        </w:tabs>
        <w:spacing w:line="77" w:lineRule="exact" w:before="0"/>
        <w:ind w:left="79" w:right="0" w:firstLine="0"/>
        <w:jc w:val="center"/>
        <w:rPr>
          <w:rFonts w:ascii="Arial" w:hAnsi="Arial" w:cs="Arial" w:eastAsia="Arial"/>
          <w:sz w:val="8"/>
          <w:szCs w:val="8"/>
        </w:rPr>
      </w:pPr>
      <w:r>
        <w:rPr>
          <w:rFonts w:ascii="Arial"/>
          <w:w w:val="95"/>
          <w:sz w:val="8"/>
        </w:rPr>
        <w:t>0</w:t>
        <w:tab/>
        <w:t>0.2</w:t>
        <w:tab/>
        <w:t>0.4</w:t>
        <w:tab/>
        <w:t>0.6</w:t>
        <w:tab/>
        <w:t>0.8</w:t>
        <w:tab/>
      </w:r>
      <w:r>
        <w:rPr>
          <w:rFonts w:ascii="Arial"/>
          <w:sz w:val="8"/>
        </w:rPr>
        <w:t>1</w:t>
      </w:r>
    </w:p>
    <w:p>
      <w:pPr>
        <w:spacing w:line="127" w:lineRule="exact" w:before="0"/>
        <w:ind w:left="209" w:right="0" w:firstLine="0"/>
        <w:jc w:val="center"/>
        <w:rPr>
          <w:rFonts w:ascii="Arial" w:hAnsi="Arial" w:cs="Arial" w:eastAsia="Arial"/>
          <w:sz w:val="12"/>
          <w:szCs w:val="12"/>
        </w:rPr>
      </w:pPr>
      <w:r>
        <w:rPr>
          <w:rFonts w:ascii="Arial"/>
          <w:sz w:val="12"/>
        </w:rPr>
        <w:t>Precision</w:t>
      </w:r>
    </w:p>
    <w:p>
      <w:pPr>
        <w:pStyle w:val="BodyText"/>
        <w:spacing w:line="259" w:lineRule="auto" w:before="58"/>
        <w:ind w:left="221" w:right="1279" w:firstLine="0"/>
        <w:jc w:val="both"/>
      </w:pPr>
      <w:r>
        <w:rPr>
          <w:w w:val="105"/>
        </w:rPr>
        <w:br w:type="column"/>
      </w:r>
      <w:r>
        <w:rPr>
          <w:w w:val="105"/>
        </w:rPr>
        <w:t>potential</w:t>
      </w:r>
      <w:r>
        <w:rPr>
          <w:spacing w:val="21"/>
          <w:w w:val="105"/>
        </w:rPr>
        <w:t> </w:t>
      </w:r>
      <w:r>
        <w:rPr>
          <w:w w:val="105"/>
        </w:rPr>
        <w:t>use</w:t>
      </w:r>
      <w:r>
        <w:rPr>
          <w:spacing w:val="21"/>
          <w:w w:val="105"/>
        </w:rPr>
        <w:t> </w:t>
      </w:r>
      <w:r>
        <w:rPr>
          <w:w w:val="105"/>
        </w:rPr>
        <w:t>for</w:t>
      </w:r>
      <w:r>
        <w:rPr>
          <w:spacing w:val="22"/>
          <w:w w:val="105"/>
        </w:rPr>
        <w:t> </w:t>
      </w:r>
      <w:r>
        <w:rPr>
          <w:w w:val="105"/>
        </w:rPr>
        <w:t>our</w:t>
      </w:r>
      <w:r>
        <w:rPr>
          <w:spacing w:val="22"/>
          <w:w w:val="105"/>
        </w:rPr>
        <w:t> </w:t>
      </w:r>
      <w:r>
        <w:rPr>
          <w:w w:val="105"/>
        </w:rPr>
        <w:t>prediction</w:t>
      </w:r>
      <w:r>
        <w:rPr>
          <w:spacing w:val="20"/>
          <w:w w:val="105"/>
        </w:rPr>
        <w:t> </w:t>
      </w:r>
      <w:r>
        <w:rPr>
          <w:w w:val="105"/>
        </w:rPr>
        <w:t>framework</w:t>
      </w:r>
      <w:r>
        <w:rPr>
          <w:spacing w:val="17"/>
          <w:w w:val="105"/>
        </w:rPr>
        <w:t> </w:t>
      </w:r>
      <w:r>
        <w:rPr>
          <w:w w:val="105"/>
        </w:rPr>
        <w:t>would</w:t>
      </w:r>
      <w:r>
        <w:rPr>
          <w:spacing w:val="22"/>
          <w:w w:val="105"/>
        </w:rPr>
        <w:t> </w:t>
      </w:r>
      <w:r>
        <w:rPr>
          <w:w w:val="105"/>
        </w:rPr>
        <w:t>be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dy-</w:t>
      </w:r>
      <w:r>
        <w:rPr>
          <w:w w:val="103"/>
        </w:rPr>
        <w:t> </w:t>
      </w:r>
      <w:r>
        <w:rPr>
          <w:w w:val="105"/>
        </w:rPr>
        <w:t>namically</w:t>
      </w:r>
      <w:r>
        <w:rPr>
          <w:spacing w:val="-7"/>
          <w:w w:val="105"/>
        </w:rPr>
        <w:t> </w:t>
      </w:r>
      <w:r>
        <w:rPr>
          <w:w w:val="105"/>
        </w:rPr>
        <w:t>enable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collection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additional</w:t>
      </w:r>
      <w:r>
        <w:rPr>
          <w:spacing w:val="-8"/>
          <w:w w:val="105"/>
        </w:rPr>
        <w:t> </w:t>
      </w:r>
      <w:r>
        <w:rPr>
          <w:w w:val="105"/>
        </w:rPr>
        <w:t>information</w:t>
      </w:r>
      <w:r>
        <w:rPr>
          <w:spacing w:val="-8"/>
          <w:w w:val="105"/>
        </w:rPr>
        <w:t> </w:t>
      </w:r>
      <w:r>
        <w:rPr>
          <w:w w:val="105"/>
        </w:rPr>
        <w:t>once</w:t>
      </w:r>
      <w:r>
        <w:rPr>
          <w:w w:val="103"/>
        </w:rPr>
        <w:t> </w:t>
      </w:r>
      <w:r>
        <w:rPr>
          <w:w w:val="105"/>
        </w:rPr>
        <w:t>unsuccessful execution is predicted, for the user to use</w:t>
      </w:r>
      <w:r>
        <w:rPr>
          <w:spacing w:val="-23"/>
          <w:w w:val="105"/>
        </w:rPr>
        <w:t> </w:t>
      </w:r>
      <w:r>
        <w:rPr>
          <w:w w:val="105"/>
        </w:rPr>
        <w:t>this</w:t>
      </w:r>
      <w:r>
        <w:rPr>
          <w:w w:val="103"/>
        </w:rPr>
        <w:t> </w:t>
      </w:r>
      <w:r>
        <w:rPr>
          <w:w w:val="105"/>
        </w:rPr>
        <w:t>information later for trouble shooting.</w:t>
      </w:r>
      <w:r>
        <w:rPr/>
      </w:r>
    </w:p>
    <w:p>
      <w:pPr>
        <w:pStyle w:val="ListParagraph"/>
        <w:numPr>
          <w:ilvl w:val="2"/>
          <w:numId w:val="12"/>
        </w:numPr>
        <w:tabs>
          <w:tab w:pos="613" w:val="left" w:leader="none"/>
        </w:tabs>
        <w:spacing w:line="256" w:lineRule="auto" w:before="2" w:after="0"/>
        <w:ind w:left="221" w:right="1272" w:firstLine="185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w w:val="105"/>
          <w:sz w:val="18"/>
        </w:rPr>
        <w:t>Increasing frequency of checkpoints: </w:t>
      </w:r>
      <w:r>
        <w:rPr>
          <w:rFonts w:ascii="Times New Roman"/>
          <w:w w:val="105"/>
          <w:sz w:val="18"/>
        </w:rPr>
        <w:t>Many</w:t>
      </w:r>
      <w:r>
        <w:rPr>
          <w:rFonts w:ascii="Times New Roman"/>
          <w:spacing w:val="29"/>
          <w:w w:val="105"/>
          <w:sz w:val="18"/>
        </w:rPr>
        <w:t> </w:t>
      </w:r>
      <w:r>
        <w:rPr>
          <w:rFonts w:ascii="Times New Roman"/>
          <w:w w:val="105"/>
          <w:sz w:val="18"/>
        </w:rPr>
        <w:t>programs</w:t>
      </w:r>
      <w:r>
        <w:rPr>
          <w:rFonts w:ascii="Times New Roman"/>
          <w:w w:val="103"/>
          <w:sz w:val="18"/>
        </w:rPr>
        <w:t> </w:t>
      </w:r>
      <w:r>
        <w:rPr>
          <w:rFonts w:ascii="Times New Roman"/>
          <w:w w:val="105"/>
          <w:sz w:val="18"/>
        </w:rPr>
        <w:t>rely</w:t>
      </w:r>
      <w:r>
        <w:rPr>
          <w:rFonts w:ascii="Times New Roman"/>
          <w:spacing w:val="31"/>
          <w:w w:val="105"/>
          <w:sz w:val="18"/>
        </w:rPr>
        <w:t> </w:t>
      </w:r>
      <w:r>
        <w:rPr>
          <w:rFonts w:ascii="Times New Roman"/>
          <w:w w:val="105"/>
          <w:sz w:val="18"/>
        </w:rPr>
        <w:t>on</w:t>
      </w:r>
      <w:r>
        <w:rPr>
          <w:rFonts w:ascii="Times New Roman"/>
          <w:spacing w:val="29"/>
          <w:w w:val="105"/>
          <w:sz w:val="18"/>
        </w:rPr>
        <w:t> </w:t>
      </w:r>
      <w:r>
        <w:rPr>
          <w:rFonts w:ascii="Times New Roman"/>
          <w:w w:val="105"/>
          <w:sz w:val="18"/>
        </w:rPr>
        <w:t>periodic</w:t>
      </w:r>
      <w:r>
        <w:rPr>
          <w:rFonts w:ascii="Times New Roman"/>
          <w:spacing w:val="28"/>
          <w:w w:val="105"/>
          <w:sz w:val="18"/>
        </w:rPr>
        <w:t> </w:t>
      </w:r>
      <w:r>
        <w:rPr>
          <w:rFonts w:ascii="Times New Roman"/>
          <w:w w:val="105"/>
          <w:sz w:val="18"/>
        </w:rPr>
        <w:t>checkpoints</w:t>
      </w:r>
      <w:r>
        <w:rPr>
          <w:rFonts w:ascii="Times New Roman"/>
          <w:spacing w:val="26"/>
          <w:w w:val="105"/>
          <w:sz w:val="18"/>
        </w:rPr>
        <w:t> </w:t>
      </w:r>
      <w:r>
        <w:rPr>
          <w:rFonts w:ascii="Times New Roman"/>
          <w:w w:val="105"/>
          <w:sz w:val="18"/>
        </w:rPr>
        <w:t>that</w:t>
      </w:r>
      <w:r>
        <w:rPr>
          <w:rFonts w:ascii="Times New Roman"/>
          <w:spacing w:val="30"/>
          <w:w w:val="105"/>
          <w:sz w:val="18"/>
        </w:rPr>
        <w:t> </w:t>
      </w:r>
      <w:r>
        <w:rPr>
          <w:rFonts w:ascii="Times New Roman"/>
          <w:w w:val="105"/>
          <w:sz w:val="18"/>
        </w:rPr>
        <w:t>can</w:t>
      </w:r>
      <w:r>
        <w:rPr>
          <w:rFonts w:ascii="Times New Roman"/>
          <w:spacing w:val="31"/>
          <w:w w:val="105"/>
          <w:sz w:val="18"/>
        </w:rPr>
        <w:t> </w:t>
      </w:r>
      <w:r>
        <w:rPr>
          <w:rFonts w:ascii="Times New Roman"/>
          <w:w w:val="105"/>
          <w:sz w:val="18"/>
        </w:rPr>
        <w:t>be</w:t>
      </w:r>
      <w:r>
        <w:rPr>
          <w:rFonts w:ascii="Times New Roman"/>
          <w:spacing w:val="30"/>
          <w:w w:val="105"/>
          <w:sz w:val="18"/>
        </w:rPr>
        <w:t> </w:t>
      </w:r>
      <w:r>
        <w:rPr>
          <w:rFonts w:ascii="Times New Roman"/>
          <w:w w:val="105"/>
          <w:sz w:val="18"/>
        </w:rPr>
        <w:t>used</w:t>
      </w:r>
      <w:r>
        <w:rPr>
          <w:rFonts w:ascii="Times New Roman"/>
          <w:spacing w:val="31"/>
          <w:w w:val="105"/>
          <w:sz w:val="18"/>
        </w:rPr>
        <w:t> </w:t>
      </w:r>
      <w:r>
        <w:rPr>
          <w:rFonts w:ascii="Times New Roman"/>
          <w:w w:val="105"/>
          <w:sz w:val="18"/>
        </w:rPr>
        <w:t>for</w:t>
      </w:r>
      <w:r>
        <w:rPr>
          <w:rFonts w:ascii="Times New Roman"/>
          <w:spacing w:val="28"/>
          <w:w w:val="105"/>
          <w:sz w:val="18"/>
        </w:rPr>
        <w:t> </w:t>
      </w:r>
      <w:r>
        <w:rPr>
          <w:rFonts w:ascii="Times New Roman"/>
          <w:w w:val="105"/>
          <w:sz w:val="18"/>
        </w:rPr>
        <w:t>recovery</w:t>
      </w:r>
      <w:r>
        <w:rPr>
          <w:rFonts w:ascii="Times New Roman"/>
          <w:w w:val="103"/>
          <w:sz w:val="18"/>
        </w:rPr>
        <w:t> </w:t>
      </w:r>
      <w:r>
        <w:rPr>
          <w:rFonts w:ascii="Times New Roman"/>
          <w:w w:val="105"/>
          <w:sz w:val="18"/>
        </w:rPr>
        <w:t>in</w:t>
      </w:r>
      <w:r>
        <w:rPr>
          <w:rFonts w:ascii="Times New Roman"/>
          <w:spacing w:val="32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</w:t>
      </w:r>
      <w:r>
        <w:rPr>
          <w:rFonts w:ascii="Times New Roman"/>
          <w:spacing w:val="31"/>
          <w:w w:val="105"/>
          <w:sz w:val="18"/>
        </w:rPr>
        <w:t> </w:t>
      </w:r>
      <w:r>
        <w:rPr>
          <w:rFonts w:ascii="Times New Roman"/>
          <w:w w:val="105"/>
          <w:sz w:val="18"/>
        </w:rPr>
        <w:t>case</w:t>
      </w:r>
      <w:r>
        <w:rPr>
          <w:rFonts w:ascii="Times New Roman"/>
          <w:spacing w:val="31"/>
          <w:w w:val="105"/>
          <w:sz w:val="18"/>
        </w:rPr>
        <w:t> </w:t>
      </w:r>
      <w:r>
        <w:rPr>
          <w:rFonts w:ascii="Times New Roman"/>
          <w:w w:val="105"/>
          <w:sz w:val="18"/>
        </w:rPr>
        <w:t>of</w:t>
      </w:r>
      <w:r>
        <w:rPr>
          <w:rFonts w:ascii="Times New Roman"/>
          <w:spacing w:val="29"/>
          <w:w w:val="105"/>
          <w:sz w:val="18"/>
        </w:rPr>
        <w:t> </w:t>
      </w:r>
      <w:r>
        <w:rPr>
          <w:rFonts w:ascii="Times New Roman"/>
          <w:w w:val="105"/>
          <w:sz w:val="18"/>
        </w:rPr>
        <w:t>failure</w:t>
      </w:r>
      <w:r>
        <w:rPr>
          <w:rFonts w:ascii="Times New Roman"/>
          <w:spacing w:val="28"/>
          <w:w w:val="105"/>
          <w:sz w:val="18"/>
        </w:rPr>
        <w:t> </w:t>
      </w:r>
      <w:r>
        <w:rPr>
          <w:rFonts w:ascii="Times New Roman"/>
          <w:w w:val="105"/>
          <w:sz w:val="18"/>
        </w:rPr>
        <w:t>or</w:t>
      </w:r>
      <w:r>
        <w:rPr>
          <w:rFonts w:ascii="Times New Roman"/>
          <w:spacing w:val="31"/>
          <w:w w:val="105"/>
          <w:sz w:val="18"/>
        </w:rPr>
        <w:t> </w:t>
      </w:r>
      <w:r>
        <w:rPr>
          <w:rFonts w:ascii="Times New Roman"/>
          <w:w w:val="105"/>
          <w:sz w:val="18"/>
        </w:rPr>
        <w:t>to</w:t>
      </w:r>
      <w:r>
        <w:rPr>
          <w:rFonts w:ascii="Times New Roman"/>
          <w:spacing w:val="32"/>
          <w:w w:val="105"/>
          <w:sz w:val="18"/>
        </w:rPr>
        <w:t> </w:t>
      </w:r>
      <w:r>
        <w:rPr>
          <w:rFonts w:ascii="Times New Roman"/>
          <w:w w:val="105"/>
          <w:sz w:val="18"/>
        </w:rPr>
        <w:t>provide</w:t>
      </w:r>
      <w:r>
        <w:rPr>
          <w:rFonts w:ascii="Times New Roman"/>
          <w:spacing w:val="26"/>
          <w:w w:val="105"/>
          <w:sz w:val="18"/>
        </w:rPr>
        <w:t> </w:t>
      </w:r>
      <w:r>
        <w:rPr>
          <w:rFonts w:ascii="Times New Roman"/>
          <w:w w:val="105"/>
          <w:sz w:val="18"/>
        </w:rPr>
        <w:t>intermediate</w:t>
      </w:r>
      <w:r>
        <w:rPr>
          <w:rFonts w:ascii="Times New Roman"/>
          <w:spacing w:val="26"/>
          <w:w w:val="105"/>
          <w:sz w:val="18"/>
        </w:rPr>
        <w:t> </w:t>
      </w:r>
      <w:r>
        <w:rPr>
          <w:rFonts w:ascii="Times New Roman"/>
          <w:w w:val="105"/>
          <w:sz w:val="18"/>
        </w:rPr>
        <w:t>results</w:t>
      </w:r>
      <w:r>
        <w:rPr>
          <w:rFonts w:ascii="Times New Roman"/>
          <w:spacing w:val="30"/>
          <w:w w:val="105"/>
          <w:sz w:val="18"/>
        </w:rPr>
        <w:t> </w:t>
      </w:r>
      <w:r>
        <w:rPr>
          <w:rFonts w:ascii="Times New Roman"/>
          <w:w w:val="105"/>
          <w:sz w:val="18"/>
        </w:rPr>
        <w:t>for</w:t>
      </w:r>
      <w:r>
        <w:rPr>
          <w:rFonts w:ascii="Times New Roman"/>
          <w:w w:val="103"/>
          <w:sz w:val="18"/>
        </w:rPr>
        <w:t> </w:t>
      </w:r>
      <w:r>
        <w:rPr>
          <w:rFonts w:ascii="Times New Roman"/>
          <w:w w:val="105"/>
          <w:sz w:val="18"/>
        </w:rPr>
        <w:t>killed/failed jobs. Our prediction framework could be used</w:t>
      </w:r>
      <w:r>
        <w:rPr>
          <w:rFonts w:ascii="Times New Roman"/>
          <w:spacing w:val="28"/>
          <w:w w:val="105"/>
          <w:sz w:val="18"/>
        </w:rPr>
        <w:t> </w:t>
      </w:r>
      <w:r>
        <w:rPr>
          <w:rFonts w:ascii="Times New Roman"/>
          <w:w w:val="105"/>
          <w:sz w:val="18"/>
        </w:rPr>
        <w:t>to</w:t>
      </w:r>
      <w:r>
        <w:rPr>
          <w:rFonts w:ascii="Times New Roman"/>
          <w:w w:val="103"/>
          <w:sz w:val="18"/>
        </w:rPr>
        <w:t> </w:t>
      </w:r>
      <w:r>
        <w:rPr>
          <w:rFonts w:ascii="Times New Roman"/>
          <w:w w:val="105"/>
          <w:sz w:val="18"/>
        </w:rPr>
        <w:t>turn on checkpointing or increase checkpoint frequency</w:t>
      </w:r>
      <w:r>
        <w:rPr>
          <w:rFonts w:ascii="Times New Roman"/>
          <w:spacing w:val="36"/>
          <w:w w:val="105"/>
          <w:sz w:val="18"/>
        </w:rPr>
        <w:t> </w:t>
      </w:r>
      <w:r>
        <w:rPr>
          <w:rFonts w:ascii="Times New Roman"/>
          <w:w w:val="105"/>
          <w:sz w:val="18"/>
        </w:rPr>
        <w:t>once</w:t>
      </w:r>
      <w:r>
        <w:rPr>
          <w:rFonts w:ascii="Times New Roman"/>
          <w:sz w:val="18"/>
        </w:rPr>
      </w:r>
    </w:p>
    <w:p>
      <w:pPr>
        <w:spacing w:after="0" w:line="256" w:lineRule="auto"/>
        <w:jc w:val="both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000" w:top="1360" w:bottom="1200" w:left="1160" w:right="0"/>
          <w:cols w:num="3" w:equalWidth="0">
            <w:col w:w="2262" w:space="54"/>
            <w:col w:w="2450" w:space="134"/>
            <w:col w:w="6180"/>
          </w:cols>
        </w:sectPr>
      </w:pPr>
    </w:p>
    <w:p>
      <w:pPr>
        <w:pStyle w:val="ListParagraph"/>
        <w:numPr>
          <w:ilvl w:val="0"/>
          <w:numId w:val="13"/>
        </w:numPr>
        <w:tabs>
          <w:tab w:pos="2005" w:val="left" w:leader="none"/>
        </w:tabs>
        <w:spacing w:line="158" w:lineRule="exact" w:before="0" w:after="0"/>
        <w:ind w:left="2004" w:right="0" w:hanging="225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Final task</w:t>
      </w:r>
      <w:r>
        <w:rPr>
          <w:rFonts w:ascii="Times New Roman"/>
          <w:spacing w:val="13"/>
          <w:sz w:val="15"/>
        </w:rPr>
        <w:t> </w:t>
      </w:r>
      <w:r>
        <w:rPr>
          <w:rFonts w:ascii="Times New Roman"/>
          <w:sz w:val="15"/>
        </w:rPr>
        <w:t>status.</w:t>
      </w:r>
    </w:p>
    <w:p>
      <w:pPr>
        <w:pStyle w:val="BodyText"/>
        <w:spacing w:line="240" w:lineRule="auto" w:before="2"/>
        <w:ind w:left="1779" w:right="0" w:firstLine="0"/>
        <w:jc w:val="left"/>
      </w:pPr>
      <w:r>
        <w:rPr>
          <w:w w:val="105"/>
        </w:rPr>
        <w:br w:type="column"/>
      </w:r>
      <w:r>
        <w:rPr>
          <w:w w:val="105"/>
        </w:rPr>
        <w:t>unsuccessful execution is being</w:t>
      </w:r>
      <w:r>
        <w:rPr>
          <w:spacing w:val="-10"/>
          <w:w w:val="105"/>
        </w:rPr>
        <w:t> </w:t>
      </w:r>
      <w:r>
        <w:rPr>
          <w:w w:val="105"/>
        </w:rPr>
        <w:t>predicted.</w:t>
      </w:r>
      <w:r>
        <w:rPr/>
      </w:r>
    </w:p>
    <w:p>
      <w:pPr>
        <w:pStyle w:val="ListParagraph"/>
        <w:numPr>
          <w:ilvl w:val="1"/>
          <w:numId w:val="13"/>
        </w:numPr>
        <w:tabs>
          <w:tab w:pos="2173" w:val="left" w:leader="none"/>
        </w:tabs>
        <w:spacing w:line="140" w:lineRule="exact" w:before="15" w:after="0"/>
        <w:ind w:left="2172" w:right="0" w:hanging="208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w w:val="105"/>
          <w:sz w:val="18"/>
        </w:rPr>
        <w:t>Adjusting scheduling priority or allocated</w:t>
      </w:r>
      <w:r>
        <w:rPr>
          <w:rFonts w:ascii="Times New Roman"/>
          <w:i/>
          <w:spacing w:val="22"/>
          <w:w w:val="105"/>
          <w:sz w:val="18"/>
        </w:rPr>
        <w:t> </w:t>
      </w:r>
      <w:r>
        <w:rPr>
          <w:rFonts w:ascii="Times New Roman"/>
          <w:i/>
          <w:spacing w:val="-3"/>
          <w:w w:val="105"/>
          <w:sz w:val="18"/>
        </w:rPr>
        <w:t>resources:</w:t>
      </w:r>
      <w:r>
        <w:rPr>
          <w:rFonts w:ascii="Times New Roman"/>
          <w:sz w:val="18"/>
        </w:rPr>
      </w:r>
    </w:p>
    <w:p>
      <w:pPr>
        <w:spacing w:after="0" w:line="140" w:lineRule="exact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2240" w:h="15840"/>
          <w:pgMar w:top="460" w:bottom="280" w:left="1160" w:right="0"/>
          <w:cols w:num="2" w:equalWidth="0">
            <w:col w:w="3025" w:space="317"/>
            <w:col w:w="7738"/>
          </w:cols>
        </w:sectPr>
      </w:pPr>
    </w:p>
    <w:p>
      <w:pPr>
        <w:spacing w:line="87" w:lineRule="exact" w:before="0"/>
        <w:ind w:left="231" w:right="0" w:firstLine="79"/>
        <w:jc w:val="left"/>
        <w:rPr>
          <w:rFonts w:ascii="Arial" w:hAnsi="Arial" w:cs="Arial" w:eastAsia="Arial"/>
          <w:sz w:val="9"/>
          <w:szCs w:val="9"/>
        </w:rPr>
      </w:pPr>
      <w:r>
        <w:rPr>
          <w:rFonts w:ascii="Arial" w:hAnsi="Arial" w:cs="Arial" w:eastAsia="Arial"/>
          <w:w w:val="95"/>
          <w:sz w:val="9"/>
          <w:szCs w:val="9"/>
        </w:rPr>
        <w:t>Task−Attempt</w:t>
      </w:r>
      <w:r>
        <w:rPr>
          <w:rFonts w:ascii="Arial" w:hAnsi="Arial" w:cs="Arial" w:eastAsia="Arial"/>
          <w:spacing w:val="-8"/>
          <w:w w:val="95"/>
          <w:sz w:val="9"/>
          <w:szCs w:val="9"/>
        </w:rPr>
        <w:t> </w:t>
      </w:r>
      <w:r>
        <w:rPr>
          <w:rFonts w:ascii="Arial" w:hAnsi="Arial" w:cs="Arial" w:eastAsia="Arial"/>
          <w:w w:val="95"/>
          <w:sz w:val="9"/>
          <w:szCs w:val="9"/>
        </w:rPr>
        <w:t>Fail</w:t>
      </w:r>
      <w:r>
        <w:rPr>
          <w:rFonts w:ascii="Arial" w:hAnsi="Arial" w:cs="Arial" w:eastAsia="Arial"/>
          <w:spacing w:val="-8"/>
          <w:w w:val="95"/>
          <w:sz w:val="9"/>
          <w:szCs w:val="9"/>
        </w:rPr>
        <w:t> </w:t>
      </w:r>
      <w:r>
        <w:rPr>
          <w:rFonts w:ascii="Arial" w:hAnsi="Arial" w:cs="Arial" w:eastAsia="Arial"/>
          <w:w w:val="95"/>
          <w:sz w:val="9"/>
          <w:szCs w:val="9"/>
        </w:rPr>
        <w:t>Prediction</w:t>
      </w:r>
      <w:r>
        <w:rPr>
          <w:rFonts w:ascii="Arial" w:hAnsi="Arial" w:cs="Arial" w:eastAsia="Arial"/>
          <w:spacing w:val="-8"/>
          <w:w w:val="95"/>
          <w:sz w:val="9"/>
          <w:szCs w:val="9"/>
        </w:rPr>
        <w:t> </w:t>
      </w:r>
      <w:r>
        <w:rPr>
          <w:rFonts w:ascii="Arial" w:hAnsi="Arial" w:cs="Arial" w:eastAsia="Arial"/>
          <w:w w:val="95"/>
          <w:sz w:val="9"/>
          <w:szCs w:val="9"/>
        </w:rPr>
        <w:t>in</w:t>
      </w:r>
      <w:r>
        <w:rPr>
          <w:rFonts w:ascii="Arial" w:hAnsi="Arial" w:cs="Arial" w:eastAsia="Arial"/>
          <w:spacing w:val="-8"/>
          <w:w w:val="95"/>
          <w:sz w:val="9"/>
          <w:szCs w:val="9"/>
        </w:rPr>
        <w:t> </w:t>
      </w:r>
      <w:r>
        <w:rPr>
          <w:rFonts w:ascii="Arial" w:hAnsi="Arial" w:cs="Arial" w:eastAsia="Arial"/>
          <w:w w:val="95"/>
          <w:sz w:val="9"/>
          <w:szCs w:val="9"/>
        </w:rPr>
        <w:t>the</w:t>
      </w:r>
      <w:r>
        <w:rPr>
          <w:rFonts w:ascii="Arial" w:hAnsi="Arial" w:cs="Arial" w:eastAsia="Arial"/>
          <w:spacing w:val="-8"/>
          <w:w w:val="95"/>
          <w:sz w:val="9"/>
          <w:szCs w:val="9"/>
        </w:rPr>
        <w:t> </w:t>
      </w:r>
      <w:r>
        <w:rPr>
          <w:rFonts w:ascii="Arial" w:hAnsi="Arial" w:cs="Arial" w:eastAsia="Arial"/>
          <w:w w:val="95"/>
          <w:sz w:val="9"/>
          <w:szCs w:val="9"/>
        </w:rPr>
        <w:t>Google</w:t>
      </w:r>
      <w:r>
        <w:rPr>
          <w:rFonts w:ascii="Arial" w:hAnsi="Arial" w:cs="Arial" w:eastAsia="Arial"/>
          <w:spacing w:val="-8"/>
          <w:w w:val="95"/>
          <w:sz w:val="9"/>
          <w:szCs w:val="9"/>
        </w:rPr>
        <w:t> </w:t>
      </w:r>
      <w:r>
        <w:rPr>
          <w:rFonts w:ascii="Arial" w:hAnsi="Arial" w:cs="Arial" w:eastAsia="Arial"/>
          <w:w w:val="95"/>
          <w:sz w:val="9"/>
          <w:szCs w:val="9"/>
        </w:rPr>
        <w:t>Cluster</w:t>
      </w:r>
      <w:r>
        <w:rPr>
          <w:rFonts w:ascii="Arial" w:hAnsi="Arial" w:cs="Arial" w:eastAsia="Arial"/>
          <w:sz w:val="9"/>
          <w:szCs w:val="9"/>
        </w:rPr>
      </w:r>
    </w:p>
    <w:p>
      <w:pPr>
        <w:spacing w:line="103" w:lineRule="exact" w:before="0"/>
        <w:ind w:left="231" w:right="0" w:firstLine="0"/>
        <w:jc w:val="left"/>
        <w:rPr>
          <w:rFonts w:ascii="Arial" w:hAnsi="Arial" w:cs="Arial" w:eastAsia="Arial"/>
          <w:sz w:val="9"/>
          <w:szCs w:val="9"/>
        </w:rPr>
      </w:pPr>
      <w:r>
        <w:rPr/>
        <w:pict>
          <v:group style="position:absolute;margin-left:74.845825pt;margin-top:7.348016pt;width:90.7pt;height:69.2pt;mso-position-horizontal-relative:page;mso-position-vertical-relative:paragraph;z-index:-689992" coordorigin="1497,147" coordsize="1814,1384">
            <v:group style="position:absolute;left:1530;top:148;width:2;height:1382" coordorigin="1530,148" coordsize="2,1382">
              <v:shape style="position:absolute;left:1530;top:148;width:2;height:1382" coordorigin="1530,148" coordsize="0,1382" path="m1530,1530l1530,148,1530,148e" filled="false" stroked="true" strokeweight=".069750pt" strokecolor="#000000">
                <v:path arrowok="t"/>
                <v:stroke dashstyle="dash"/>
              </v:shape>
            </v:group>
            <v:group style="position:absolute;left:1854;top:1508;width:2;height:22" coordorigin="1854,1508" coordsize="2,22">
              <v:shape style="position:absolute;left:1854;top:1508;width:2;height:22" coordorigin="1854,1508" coordsize="0,22" path="m1854,1530l1854,1508e" filled="false" stroked="true" strokeweight=".069750pt" strokecolor="#000000">
                <v:path arrowok="t"/>
                <v:stroke dashstyle="dash"/>
              </v:shape>
            </v:group>
            <v:group style="position:absolute;left:2177;top:1508;width:2;height:22" coordorigin="2177,1508" coordsize="2,22">
              <v:shape style="position:absolute;left:2177;top:1508;width:2;height:22" coordorigin="2177,1508" coordsize="0,22" path="m2177,1530l2177,1508e" filled="false" stroked="true" strokeweight=".069750pt" strokecolor="#000000">
                <v:path arrowok="t"/>
                <v:stroke dashstyle="dash"/>
              </v:shape>
            </v:group>
            <v:group style="position:absolute;left:2501;top:1508;width:2;height:22" coordorigin="2501,1508" coordsize="2,22">
              <v:shape style="position:absolute;left:2501;top:1508;width:2;height:22" coordorigin="2501,1508" coordsize="0,22" path="m2501,1530l2501,1508e" filled="false" stroked="true" strokeweight=".069750pt" strokecolor="#000000">
                <v:path arrowok="t"/>
                <v:stroke dashstyle="dash"/>
              </v:shape>
            </v:group>
            <v:group style="position:absolute;left:2824;top:1508;width:2;height:22" coordorigin="2824,1508" coordsize="2,22">
              <v:shape style="position:absolute;left:2824;top:1508;width:2;height:22" coordorigin="2824,1508" coordsize="0,22" path="m2824,1530l2824,1508e" filled="false" stroked="true" strokeweight=".069750pt" strokecolor="#000000">
                <v:path arrowok="t"/>
                <v:stroke dashstyle="dash"/>
              </v:shape>
            </v:group>
            <v:group style="position:absolute;left:3147;top:148;width:2;height:1382" coordorigin="3147,148" coordsize="2,1382">
              <v:shape style="position:absolute;left:3147;top:148;width:2;height:1382" coordorigin="3147,148" coordsize="0,1382" path="m3147,1530l3147,148,3147,148e" filled="false" stroked="true" strokeweight=".069750pt" strokecolor="#000000">
                <v:path arrowok="t"/>
                <v:stroke dashstyle="dash"/>
              </v:shape>
            </v:group>
            <v:group style="position:absolute;left:1498;top:1505;width:1812;height:2" coordorigin="1498,1505" coordsize="1812,2">
              <v:shape style="position:absolute;left:1498;top:1505;width:1812;height:2" coordorigin="1498,1505" coordsize="1812,0" path="m1498,1505l3309,1505,3309,1505e" filled="false" stroked="true" strokeweight=".07368pt" strokecolor="#000000">
                <v:path arrowok="t"/>
                <v:stroke dashstyle="dash"/>
              </v:shape>
            </v:group>
            <v:group style="position:absolute;left:3033;top:1258;width:276;height:2" coordorigin="3033,1258" coordsize="276,2">
              <v:shape style="position:absolute;left:3033;top:1258;width:276;height:2" coordorigin="3033,1258" coordsize="276,0" path="m3033,1258l3309,1258e" filled="false" stroked="true" strokeweight=".07368pt" strokecolor="#000000">
                <v:path arrowok="t"/>
                <v:stroke dashstyle="dash"/>
              </v:shape>
            </v:group>
            <v:group style="position:absolute;left:1498;top:1258;width:21;height:2" coordorigin="1498,1258" coordsize="21,2">
              <v:shape style="position:absolute;left:1498;top:1258;width:21;height:2" coordorigin="1498,1258" coordsize="21,0" path="m1498,1258l1519,1258e" filled="false" stroked="true" strokeweight=".07368pt" strokecolor="#000000">
                <v:path arrowok="t"/>
                <v:stroke dashstyle="dash"/>
              </v:shape>
            </v:group>
            <v:group style="position:absolute;left:1854;top:148;width:2;height:925" coordorigin="1854,148" coordsize="2,925">
              <v:shape style="position:absolute;left:1854;top:148;width:2;height:925" coordorigin="1854,148" coordsize="0,925" path="m1854,1073l1854,148e" filled="false" stroked="true" strokeweight=".069750pt" strokecolor="#000000">
                <v:path arrowok="t"/>
                <v:stroke dashstyle="dash"/>
              </v:shape>
            </v:group>
            <v:group style="position:absolute;left:2177;top:148;width:2;height:925" coordorigin="2177,148" coordsize="2,925">
              <v:shape style="position:absolute;left:2177;top:148;width:2;height:925" coordorigin="2177,148" coordsize="0,925" path="m2177,1073l2177,148e" filled="false" stroked="true" strokeweight=".069750pt" strokecolor="#000000">
                <v:path arrowok="t"/>
                <v:stroke dashstyle="dash"/>
              </v:shape>
            </v:group>
            <v:group style="position:absolute;left:2501;top:148;width:2;height:925" coordorigin="2501,148" coordsize="2,925">
              <v:shape style="position:absolute;left:2501;top:148;width:2;height:925" coordorigin="2501,148" coordsize="0,925" path="m2501,1073l2501,148e" filled="false" stroked="true" strokeweight=".069750pt" strokecolor="#000000">
                <v:path arrowok="t"/>
                <v:stroke dashstyle="dash"/>
              </v:shape>
            </v:group>
            <v:group style="position:absolute;left:2824;top:148;width:2;height:925" coordorigin="2824,148" coordsize="2,925">
              <v:shape style="position:absolute;left:2824;top:148;width:2;height:925" coordorigin="2824,148" coordsize="0,925" path="m2824,1073l2824,148e" filled="false" stroked="true" strokeweight=".069750pt" strokecolor="#000000">
                <v:path arrowok="t"/>
                <v:stroke dashstyle="dash"/>
              </v:shape>
            </v:group>
            <v:group style="position:absolute;left:1498;top:1012;width:1812;height:2" coordorigin="1498,1012" coordsize="1812,2">
              <v:shape style="position:absolute;left:1498;top:1012;width:1812;height:2" coordorigin="1498,1012" coordsize="1812,0" path="m1498,1012l3309,1012e" filled="false" stroked="true" strokeweight=".07368pt" strokecolor="#000000">
                <v:path arrowok="t"/>
                <v:stroke dashstyle="dash"/>
              </v:shape>
            </v:group>
            <v:group style="position:absolute;left:1498;top:765;width:1812;height:2" coordorigin="1498,765" coordsize="1812,2">
              <v:shape style="position:absolute;left:1498;top:765;width:1812;height:2" coordorigin="1498,765" coordsize="1812,0" path="m1498,765l3309,765e" filled="false" stroked="true" strokeweight=".07368pt" strokecolor="#000000">
                <v:path arrowok="t"/>
                <v:stroke dashstyle="dash"/>
              </v:shape>
            </v:group>
            <v:group style="position:absolute;left:1498;top:518;width:1812;height:2" coordorigin="1498,518" coordsize="1812,2">
              <v:shape style="position:absolute;left:1498;top:518;width:1812;height:2" coordorigin="1498,518" coordsize="1812,0" path="m1498,518l3309,518e" filled="false" stroked="true" strokeweight=".07368pt" strokecolor="#000000">
                <v:path arrowok="t"/>
                <v:stroke dashstyle="dash"/>
              </v:shape>
            </v:group>
            <v:group style="position:absolute;left:1498;top:272;width:1812;height:2" coordorigin="1498,272" coordsize="1812,2">
              <v:shape style="position:absolute;left:1498;top:272;width:1812;height:2" coordorigin="1498,272" coordsize="1812,0" path="m1498,272l3309,272e" filled="false" stroked="true" strokeweight=".07368pt" strokecolor="#000000">
                <v:path arrowok="t"/>
                <v:stroke dashstyle="dash"/>
              </v:shape>
            </v:group>
            <v:group style="position:absolute;left:1498;top:1530;width:1812;height:2" coordorigin="1498,1530" coordsize="1812,2">
              <v:shape style="position:absolute;left:1498;top:1530;width:1812;height:2" coordorigin="1498,1530" coordsize="1812,0" path="m1498,1530l3309,1530e" filled="false" stroked="true" strokeweight=".110041pt" strokecolor="#000000">
                <v:path arrowok="t"/>
              </v:shape>
            </v:group>
            <v:group style="position:absolute;left:1498;top:148;width:1812;height:2" coordorigin="1498,148" coordsize="1812,2">
              <v:shape style="position:absolute;left:1498;top:148;width:1812;height:2" coordorigin="1498,148" coordsize="1812,0" path="m1498,148l3309,148e" filled="false" stroked="true" strokeweight=".110041pt" strokecolor="#000000">
                <v:path arrowok="t"/>
              </v:shape>
            </v:group>
            <v:group style="position:absolute;left:1498;top:148;width:2;height:1382" coordorigin="1498,148" coordsize="2,1382">
              <v:shape style="position:absolute;left:1498;top:148;width:2;height:1382" coordorigin="1498,148" coordsize="0,1382" path="m1498,1530l1498,148e" filled="false" stroked="true" strokeweight=".104172pt" strokecolor="#000000">
                <v:path arrowok="t"/>
              </v:shape>
            </v:group>
            <v:group style="position:absolute;left:3309;top:148;width:2;height:1382" coordorigin="3309,148" coordsize="2,1382">
              <v:shape style="position:absolute;left:3309;top:148;width:2;height:1382" coordorigin="3309,148" coordsize="0,1382" path="m3309,1530l3309,148e" filled="false" stroked="true" strokeweight=".104172pt" strokecolor="#000000">
                <v:path arrowok="t"/>
              </v:shape>
            </v:group>
            <v:group style="position:absolute;left:1498;top:1530;width:1812;height:2" coordorigin="1498,1530" coordsize="1812,2">
              <v:shape style="position:absolute;left:1498;top:1530;width:1812;height:2" coordorigin="1498,1530" coordsize="1812,0" path="m1498,1530l3309,1530e" filled="false" stroked="true" strokeweight=".110041pt" strokecolor="#000000">
                <v:path arrowok="t"/>
              </v:shape>
            </v:group>
            <v:group style="position:absolute;left:1498;top:148;width:2;height:1382" coordorigin="1498,148" coordsize="2,1382">
              <v:shape style="position:absolute;left:1498;top:148;width:2;height:1382" coordorigin="1498,148" coordsize="0,1382" path="m1498,1530l1498,148e" filled="false" stroked="true" strokeweight=".104172pt" strokecolor="#000000">
                <v:path arrowok="t"/>
              </v:shape>
            </v:group>
            <v:group style="position:absolute;left:1530;top:1511;width:2;height:20" coordorigin="1530,1511" coordsize="2,20">
              <v:shape style="position:absolute;left:1530;top:1511;width:2;height:20" coordorigin="1530,1511" coordsize="0,20" path="m1530,1530l1530,1511e" filled="false" stroked="true" strokeweight=".104172pt" strokecolor="#000000">
                <v:path arrowok="t"/>
              </v:shape>
            </v:group>
            <v:group style="position:absolute;left:1530;top:148;width:2;height:20" coordorigin="1530,148" coordsize="2,20">
              <v:shape style="position:absolute;left:1530;top:148;width:2;height:20" coordorigin="1530,148" coordsize="0,20" path="m1530,148l1530,168e" filled="false" stroked="true" strokeweight=".104172pt" strokecolor="#000000">
                <v:path arrowok="t"/>
              </v:shape>
            </v:group>
            <v:group style="position:absolute;left:1854;top:1511;width:2;height:20" coordorigin="1854,1511" coordsize="2,20">
              <v:shape style="position:absolute;left:1854;top:1511;width:2;height:20" coordorigin="1854,1511" coordsize="0,20" path="m1854,1530l1854,1511e" filled="false" stroked="true" strokeweight=".104172pt" strokecolor="#000000">
                <v:path arrowok="t"/>
              </v:shape>
            </v:group>
            <v:group style="position:absolute;left:1854;top:148;width:2;height:20" coordorigin="1854,148" coordsize="2,20">
              <v:shape style="position:absolute;left:1854;top:148;width:2;height:20" coordorigin="1854,148" coordsize="0,20" path="m1854,148l1854,168e" filled="false" stroked="true" strokeweight=".104172pt" strokecolor="#000000">
                <v:path arrowok="t"/>
              </v:shape>
            </v:group>
            <v:group style="position:absolute;left:2177;top:1511;width:2;height:20" coordorigin="2177,1511" coordsize="2,20">
              <v:shape style="position:absolute;left:2177;top:1511;width:2;height:20" coordorigin="2177,1511" coordsize="0,20" path="m2177,1530l2177,1511e" filled="false" stroked="true" strokeweight=".104172pt" strokecolor="#000000">
                <v:path arrowok="t"/>
              </v:shape>
            </v:group>
            <v:group style="position:absolute;left:2177;top:148;width:2;height:20" coordorigin="2177,148" coordsize="2,20">
              <v:shape style="position:absolute;left:2177;top:148;width:2;height:20" coordorigin="2177,148" coordsize="0,20" path="m2177,148l2177,168e" filled="false" stroked="true" strokeweight=".104172pt" strokecolor="#000000">
                <v:path arrowok="t"/>
              </v:shape>
            </v:group>
            <v:group style="position:absolute;left:2501;top:1511;width:2;height:20" coordorigin="2501,1511" coordsize="2,20">
              <v:shape style="position:absolute;left:2501;top:1511;width:2;height:20" coordorigin="2501,1511" coordsize="0,20" path="m2501,1530l2501,1511e" filled="false" stroked="true" strokeweight=".104172pt" strokecolor="#000000">
                <v:path arrowok="t"/>
              </v:shape>
            </v:group>
            <v:group style="position:absolute;left:2501;top:148;width:2;height:20" coordorigin="2501,148" coordsize="2,20">
              <v:shape style="position:absolute;left:2501;top:148;width:2;height:20" coordorigin="2501,148" coordsize="0,20" path="m2501,148l2501,168e" filled="false" stroked="true" strokeweight=".104172pt" strokecolor="#000000">
                <v:path arrowok="t"/>
              </v:shape>
            </v:group>
            <v:group style="position:absolute;left:2824;top:1511;width:2;height:20" coordorigin="2824,1511" coordsize="2,20">
              <v:shape style="position:absolute;left:2824;top:1511;width:2;height:20" coordorigin="2824,1511" coordsize="0,20" path="m2824,1530l2824,1511e" filled="false" stroked="true" strokeweight=".104172pt" strokecolor="#000000">
                <v:path arrowok="t"/>
              </v:shape>
            </v:group>
            <v:group style="position:absolute;left:2824;top:148;width:2;height:20" coordorigin="2824,148" coordsize="2,20">
              <v:shape style="position:absolute;left:2824;top:148;width:2;height:20" coordorigin="2824,148" coordsize="0,20" path="m2824,148l2824,168e" filled="false" stroked="true" strokeweight=".104172pt" strokecolor="#000000">
                <v:path arrowok="t"/>
              </v:shape>
            </v:group>
            <v:group style="position:absolute;left:3147;top:1511;width:2;height:20" coordorigin="3147,1511" coordsize="2,20">
              <v:shape style="position:absolute;left:3147;top:1511;width:2;height:20" coordorigin="3147,1511" coordsize="0,20" path="m3147,1530l3147,1511e" filled="false" stroked="true" strokeweight=".104172pt" strokecolor="#000000">
                <v:path arrowok="t"/>
              </v:shape>
            </v:group>
            <v:group style="position:absolute;left:3147;top:148;width:2;height:20" coordorigin="3147,148" coordsize="2,20">
              <v:shape style="position:absolute;left:3147;top:148;width:2;height:20" coordorigin="3147,148" coordsize="0,20" path="m3147,148l3147,168e" filled="false" stroked="true" strokeweight=".104172pt" strokecolor="#000000">
                <v:path arrowok="t"/>
              </v:shape>
            </v:group>
            <v:group style="position:absolute;left:1498;top:1505;width:19;height:2" coordorigin="1498,1505" coordsize="19,2">
              <v:shape style="position:absolute;left:1498;top:1505;width:19;height:2" coordorigin="1498,1505" coordsize="19,0" path="m1498,1505l1516,1505e" filled="false" stroked="true" strokeweight=".110041pt" strokecolor="#000000">
                <v:path arrowok="t"/>
              </v:shape>
            </v:group>
            <v:group style="position:absolute;left:3291;top:1505;width:19;height:2" coordorigin="3291,1505" coordsize="19,2">
              <v:shape style="position:absolute;left:3291;top:1505;width:19;height:2" coordorigin="3291,1505" coordsize="19,0" path="m3309,1505l3291,1505e" filled="false" stroked="true" strokeweight=".110041pt" strokecolor="#000000">
                <v:path arrowok="t"/>
              </v:shape>
            </v:group>
            <v:group style="position:absolute;left:1498;top:1258;width:19;height:2" coordorigin="1498,1258" coordsize="19,2">
              <v:shape style="position:absolute;left:1498;top:1258;width:19;height:2" coordorigin="1498,1258" coordsize="19,0" path="m1498,1258l1516,1258e" filled="false" stroked="true" strokeweight=".110041pt" strokecolor="#000000">
                <v:path arrowok="t"/>
              </v:shape>
            </v:group>
            <v:group style="position:absolute;left:3291;top:1258;width:19;height:2" coordorigin="3291,1258" coordsize="19,2">
              <v:shape style="position:absolute;left:3291;top:1258;width:19;height:2" coordorigin="3291,1258" coordsize="19,0" path="m3309,1258l3291,1258e" filled="false" stroked="true" strokeweight=".110041pt" strokecolor="#000000">
                <v:path arrowok="t"/>
              </v:shape>
            </v:group>
            <v:group style="position:absolute;left:1498;top:1012;width:19;height:2" coordorigin="1498,1012" coordsize="19,2">
              <v:shape style="position:absolute;left:1498;top:1012;width:19;height:2" coordorigin="1498,1012" coordsize="19,0" path="m1498,1012l1516,1012e" filled="false" stroked="true" strokeweight=".110041pt" strokecolor="#000000">
                <v:path arrowok="t"/>
              </v:shape>
            </v:group>
            <v:group style="position:absolute;left:3291;top:1012;width:19;height:2" coordorigin="3291,1012" coordsize="19,2">
              <v:shape style="position:absolute;left:3291;top:1012;width:19;height:2" coordorigin="3291,1012" coordsize="19,0" path="m3309,1012l3291,1012e" filled="false" stroked="true" strokeweight=".110041pt" strokecolor="#000000">
                <v:path arrowok="t"/>
              </v:shape>
            </v:group>
            <v:group style="position:absolute;left:1498;top:765;width:19;height:2" coordorigin="1498,765" coordsize="19,2">
              <v:shape style="position:absolute;left:1498;top:765;width:19;height:2" coordorigin="1498,765" coordsize="19,0" path="m1498,765l1516,765e" filled="false" stroked="true" strokeweight=".110041pt" strokecolor="#000000">
                <v:path arrowok="t"/>
              </v:shape>
            </v:group>
            <v:group style="position:absolute;left:3291;top:765;width:19;height:2" coordorigin="3291,765" coordsize="19,2">
              <v:shape style="position:absolute;left:3291;top:765;width:19;height:2" coordorigin="3291,765" coordsize="19,0" path="m3309,765l3291,765e" filled="false" stroked="true" strokeweight=".110041pt" strokecolor="#000000">
                <v:path arrowok="t"/>
              </v:shape>
            </v:group>
            <v:group style="position:absolute;left:1498;top:518;width:19;height:2" coordorigin="1498,518" coordsize="19,2">
              <v:shape style="position:absolute;left:1498;top:518;width:19;height:2" coordorigin="1498,518" coordsize="19,0" path="m1498,518l1516,518e" filled="false" stroked="true" strokeweight=".110041pt" strokecolor="#000000">
                <v:path arrowok="t"/>
              </v:shape>
            </v:group>
            <v:group style="position:absolute;left:3291;top:518;width:19;height:2" coordorigin="3291,518" coordsize="19,2">
              <v:shape style="position:absolute;left:3291;top:518;width:19;height:2" coordorigin="3291,518" coordsize="19,0" path="m3309,518l3291,518e" filled="false" stroked="true" strokeweight=".110041pt" strokecolor="#000000">
                <v:path arrowok="t"/>
              </v:shape>
            </v:group>
            <v:group style="position:absolute;left:1498;top:272;width:19;height:2" coordorigin="1498,272" coordsize="19,2">
              <v:shape style="position:absolute;left:1498;top:272;width:19;height:2" coordorigin="1498,272" coordsize="19,0" path="m1498,272l1516,272e" filled="false" stroked="true" strokeweight=".110041pt" strokecolor="#000000">
                <v:path arrowok="t"/>
              </v:shape>
            </v:group>
            <v:group style="position:absolute;left:3291;top:272;width:19;height:2" coordorigin="3291,272" coordsize="19,2">
              <v:shape style="position:absolute;left:3291;top:272;width:19;height:2" coordorigin="3291,272" coordsize="19,0" path="m3309,272l3291,272e" filled="false" stroked="true" strokeweight=".110041pt" strokecolor="#000000">
                <v:path arrowok="t"/>
              </v:shape>
            </v:group>
            <v:group style="position:absolute;left:1498;top:1530;width:1812;height:2" coordorigin="1498,1530" coordsize="1812,2">
              <v:shape style="position:absolute;left:1498;top:1530;width:1812;height:2" coordorigin="1498,1530" coordsize="1812,0" path="m1498,1530l3309,1530e" filled="false" stroked="true" strokeweight=".110041pt" strokecolor="#000000">
                <v:path arrowok="t"/>
              </v:shape>
            </v:group>
            <v:group style="position:absolute;left:1498;top:148;width:1812;height:2" coordorigin="1498,148" coordsize="1812,2">
              <v:shape style="position:absolute;left:1498;top:148;width:1812;height:2" coordorigin="1498,148" coordsize="1812,0" path="m1498,148l3309,148e" filled="false" stroked="true" strokeweight=".110041pt" strokecolor="#000000">
                <v:path arrowok="t"/>
              </v:shape>
            </v:group>
            <v:group style="position:absolute;left:1498;top:148;width:2;height:1382" coordorigin="1498,148" coordsize="2,1382">
              <v:shape style="position:absolute;left:1498;top:148;width:2;height:1382" coordorigin="1498,148" coordsize="0,1382" path="m1498,1530l1498,148e" filled="false" stroked="true" strokeweight=".104172pt" strokecolor="#000000">
                <v:path arrowok="t"/>
              </v:shape>
            </v:group>
            <v:group style="position:absolute;left:3309;top:148;width:2;height:1382" coordorigin="3309,148" coordsize="2,1382">
              <v:shape style="position:absolute;left:3309;top:148;width:2;height:1382" coordorigin="3309,148" coordsize="0,1382" path="m3309,1530l3309,148e" filled="false" stroked="true" strokeweight=".104172pt" strokecolor="#000000">
                <v:path arrowok="t"/>
              </v:shape>
            </v:group>
            <v:group style="position:absolute;left:2307;top:414;width:798;height:961" coordorigin="2307,414" coordsize="798,961">
              <v:shape style="position:absolute;left:2307;top:414;width:798;height:961" coordorigin="2307,414" coordsize="798,961" path="m2307,414l3016,663,3090,980,3105,1375e" filled="false" stroked="true" strokeweight=".428116pt" strokecolor="#0000ff">
                <v:path arrowok="t"/>
              </v:shape>
            </v:group>
            <v:group style="position:absolute;left:2291;top:396;width:34;height:36" coordorigin="2291,396" coordsize="34,36">
              <v:shape style="position:absolute;left:2291;top:396;width:34;height:36" coordorigin="2291,396" coordsize="34,36" path="m2324,414l2324,424,2316,432,2307,432,2298,432,2291,424,2291,414,2291,404,2298,396,2307,396,2316,396,2324,404,2324,414e" filled="false" stroked="true" strokeweight=".42963pt" strokecolor="#0000ff">
                <v:path arrowok="t"/>
              </v:shape>
            </v:group>
            <v:group style="position:absolute;left:2999;top:646;width:34;height:36" coordorigin="2999,646" coordsize="34,36">
              <v:shape style="position:absolute;left:2999;top:646;width:34;height:36" coordorigin="2999,646" coordsize="34,36" path="m3033,663l3033,673,3025,681,3016,681,3007,681,2999,673,2999,663,2999,653,3007,646,3016,646,3025,646,3033,653,3033,663e" filled="false" stroked="true" strokeweight=".42963pt" strokecolor="#0000ff">
                <v:path arrowok="t"/>
              </v:shape>
            </v:group>
            <v:group style="position:absolute;left:3073;top:962;width:34;height:36" coordorigin="3073,962" coordsize="34,36">
              <v:shape style="position:absolute;left:3073;top:962;width:34;height:36" coordorigin="3073,962" coordsize="34,36" path="m3106,980l3106,990,3099,998,3090,998,3080,998,3073,990,3073,980,3073,970,3080,962,3090,962,3099,962,3106,970,3106,980e" filled="false" stroked="true" strokeweight=".429636pt" strokecolor="#0000ff">
                <v:path arrowok="t"/>
              </v:shape>
            </v:group>
            <v:group style="position:absolute;left:3088;top:1357;width:34;height:36" coordorigin="3088,1357" coordsize="34,36">
              <v:shape style="position:absolute;left:3088;top:1357;width:34;height:36" coordorigin="3088,1357" coordsize="34,36" path="m3121,1375l3121,1385,3114,1393,3105,1393,3095,1393,3088,1385,3088,1375,3088,1365,3095,1357,3105,1357,3114,1357,3121,1365,3121,1375e" filled="false" stroked="true" strokeweight=".429643pt" strokecolor="#0000ff">
                <v:path arrowok="t"/>
              </v:shape>
            </v:group>
            <v:group style="position:absolute;left:2233;top:307;width:913;height:1014" coordorigin="2233,307" coordsize="913,1014">
              <v:shape style="position:absolute;left:2233;top:307;width:913;height:1014" coordorigin="2233,307" coordsize="913,1014" path="m2233,307l3087,559,3123,796,3146,1321e" filled="false" stroked="true" strokeweight=".429063pt" strokecolor="#ff00ff">
                <v:path arrowok="t"/>
                <v:stroke dashstyle="dash"/>
              </v:shape>
            </v:group>
            <v:group style="position:absolute;left:2216;top:307;width:35;height:2" coordorigin="2216,307" coordsize="35,2">
              <v:shape style="position:absolute;left:2216;top:307;width:35;height:2" coordorigin="2216,307" coordsize="35,0" path="m2216,307l2251,307e" filled="false" stroked="true" strokeweight="1.84008pt" strokecolor="#ff00ff">
                <v:path arrowok="t"/>
              </v:shape>
            </v:group>
            <v:group style="position:absolute;left:3069;top:559;width:35;height:2" coordorigin="3069,559" coordsize="35,2">
              <v:shape style="position:absolute;left:3069;top:559;width:35;height:2" coordorigin="3069,559" coordsize="35,0" path="m3069,559l3104,559e" filled="false" stroked="true" strokeweight="1.84008pt" strokecolor="#ff00ff">
                <v:path arrowok="t"/>
              </v:shape>
            </v:group>
            <v:group style="position:absolute;left:3106;top:796;width:35;height:2" coordorigin="3106,796" coordsize="35,2">
              <v:shape style="position:absolute;left:3106;top:796;width:35;height:2" coordorigin="3106,796" coordsize="35,0" path="m3106,796l3140,796e" filled="false" stroked="true" strokeweight="1.84008pt" strokecolor="#ff00ff">
                <v:path arrowok="t"/>
              </v:shape>
            </v:group>
            <v:group style="position:absolute;left:3129;top:1321;width:35;height:2" coordorigin="3129,1321" coordsize="35,2">
              <v:shape style="position:absolute;left:3129;top:1321;width:35;height:2" coordorigin="3129,1321" coordsize="35,0" path="m3129,1321l3164,1321e" filled="false" stroked="true" strokeweight="1.839123pt" strokecolor="#ff00ff">
                <v:path arrowok="t"/>
              </v:shape>
            </v:group>
            <v:group style="position:absolute;left:2288;top:326;width:841;height:866" coordorigin="2288,326" coordsize="841,866">
              <v:shape style="position:absolute;left:2288;top:326;width:841;height:866" coordorigin="2288,326" coordsize="841,866" path="m2288,326l3024,549,3087,700,3129,1192e" filled="false" stroked="true" strokeweight=".429949pt" strokecolor="#ff0000">
                <v:path arrowok="t"/>
              </v:shape>
            </v:group>
            <v:group style="position:absolute;left:2277;top:314;width:23;height:25" coordorigin="2277,314" coordsize="23,25">
              <v:shape style="position:absolute;left:2277;top:314;width:23;height:25" coordorigin="2277,314" coordsize="23,25" path="m2277,314l2300,338e" filled="false" stroked="true" strokeweight=".429652pt" strokecolor="#ff0000">
                <v:path arrowok="t"/>
              </v:shape>
            </v:group>
            <v:group style="position:absolute;left:2277;top:314;width:23;height:25" coordorigin="2277,314" coordsize="23,25">
              <v:shape style="position:absolute;left:2277;top:314;width:23;height:25" coordorigin="2277,314" coordsize="23,25" path="m2300,314l2277,338e" filled="false" stroked="true" strokeweight=".429652pt" strokecolor="#ff0000">
                <v:path arrowok="t"/>
              </v:shape>
            </v:group>
            <v:group style="position:absolute;left:3013;top:537;width:23;height:25" coordorigin="3013,537" coordsize="23,25">
              <v:shape style="position:absolute;left:3013;top:537;width:23;height:25" coordorigin="3013,537" coordsize="23,25" path="m3013,537l3036,561e" filled="false" stroked="true" strokeweight=".429661pt" strokecolor="#ff0000">
                <v:path arrowok="t"/>
              </v:shape>
            </v:group>
            <v:group style="position:absolute;left:3013;top:537;width:23;height:25" coordorigin="3013,537" coordsize="23,25">
              <v:shape style="position:absolute;left:3013;top:537;width:23;height:25" coordorigin="3013,537" coordsize="23,25" path="m3036,537l3013,561e" filled="false" stroked="true" strokeweight=".429661pt" strokecolor="#ff0000">
                <v:path arrowok="t"/>
              </v:shape>
            </v:group>
            <v:group style="position:absolute;left:3075;top:688;width:23;height:25" coordorigin="3075,688" coordsize="23,25">
              <v:shape style="position:absolute;left:3075;top:688;width:23;height:25" coordorigin="3075,688" coordsize="23,25" path="m3075,688l3098,713e" filled="false" stroked="true" strokeweight=".429652pt" strokecolor="#ff0000">
                <v:path arrowok="t"/>
              </v:shape>
            </v:group>
            <v:group style="position:absolute;left:3075;top:688;width:23;height:25" coordorigin="3075,688" coordsize="23,25">
              <v:shape style="position:absolute;left:3075;top:688;width:23;height:25" coordorigin="3075,688" coordsize="23,25" path="m3098,688l3075,713e" filled="false" stroked="true" strokeweight=".429652pt" strokecolor="#ff0000">
                <v:path arrowok="t"/>
              </v:shape>
            </v:group>
            <v:group style="position:absolute;left:3118;top:1180;width:23;height:25" coordorigin="3118,1180" coordsize="23,25">
              <v:shape style="position:absolute;left:3118;top:1180;width:23;height:25" coordorigin="3118,1180" coordsize="23,25" path="m3118,1180l3140,1204e" filled="false" stroked="true" strokeweight=".429652pt" strokecolor="#ff0000">
                <v:path arrowok="t"/>
              </v:shape>
            </v:group>
            <v:group style="position:absolute;left:3118;top:1180;width:23;height:25" coordorigin="3118,1180" coordsize="23,25">
              <v:shape style="position:absolute;left:3118;top:1180;width:23;height:25" coordorigin="3118,1180" coordsize="23,25" path="m3140,1180l3118,1204e" filled="false" stroked="true" strokeweight=".429652pt" strokecolor="#ff0000">
                <v:path arrowok="t"/>
              </v:shape>
            </v:group>
            <v:group style="position:absolute;left:2308;top:294;width:839;height:862" coordorigin="2308,294" coordsize="839,862">
              <v:shape style="position:absolute;left:2308;top:294;width:839;height:862" coordorigin="2308,294" coordsize="839,862" path="m2308,294l3081,484,3122,666,3146,1156e" filled="false" stroked="true" strokeweight=".429965pt" strokecolor="#000000">
                <v:path arrowok="t"/>
              </v:shape>
            </v:group>
            <v:group style="position:absolute;left:2291;top:271;width:34;height:47" coordorigin="2291,271" coordsize="34,47">
              <v:shape style="position:absolute;left:2291;top:271;width:34;height:47" coordorigin="2291,271" coordsize="34,47" path="m2308,317l2324,294,2308,271,2291,294,2308,317xe" filled="false" stroked="true" strokeweight=".426577pt" strokecolor="#000000">
                <v:path arrowok="t"/>
              </v:shape>
            </v:group>
            <v:group style="position:absolute;left:3064;top:461;width:34;height:47" coordorigin="3064,461" coordsize="34,47">
              <v:shape style="position:absolute;left:3064;top:461;width:34;height:47" coordorigin="3064,461" coordsize="34,47" path="m3081,507l3098,484,3081,461,3064,484,3081,507xe" filled="false" stroked="true" strokeweight=".426573pt" strokecolor="#000000">
                <v:path arrowok="t"/>
              </v:shape>
            </v:group>
            <v:group style="position:absolute;left:3105;top:643;width:34;height:47" coordorigin="3105,643" coordsize="34,47">
              <v:shape style="position:absolute;left:3105;top:643;width:34;height:47" coordorigin="3105,643" coordsize="34,47" path="m3122,689l3139,666,3122,643,3105,666,3122,689xe" filled="false" stroked="true" strokeweight=".426573pt" strokecolor="#000000">
                <v:path arrowok="t"/>
              </v:shape>
            </v:group>
            <v:group style="position:absolute;left:3129;top:1132;width:34;height:47" coordorigin="3129,1132" coordsize="34,47">
              <v:shape style="position:absolute;left:3129;top:1132;width:34;height:47" coordorigin="3129,1132" coordsize="34,47" path="m3146,1179l3162,1156,3146,1132,3129,1156,3146,1179xe" filled="false" stroked="true" strokeweight=".426577pt" strokecolor="#000000">
                <v:path arrowok="t"/>
              </v:shape>
            </v:group>
            <v:group style="position:absolute;left:1519;top:1073;width:1515;height:435" coordorigin="1519,1073" coordsize="1515,435">
              <v:shape style="position:absolute;left:1519;top:1073;width:1515;height:435" coordorigin="1519,1073" coordsize="1515,435" path="m1519,1508l3033,1508,3033,1073,1519,1073,1519,1508xe" filled="true" fillcolor="#ffffff" stroked="false">
                <v:path arrowok="t"/>
                <v:fill type="solid"/>
              </v:shape>
            </v:group>
            <v:group style="position:absolute;left:1519;top:1073;width:1515;height:435" coordorigin="1519,1073" coordsize="1515,435">
              <v:shape style="position:absolute;left:1519;top:1073;width:1515;height:435" coordorigin="1519,1073" coordsize="1515,435" path="m1519,1508l1519,1073,3033,1073,3033,1508,1519,1508e" filled="false" stroked="true" strokeweight=".109594pt" strokecolor="#ffffff">
                <v:path arrowok="t"/>
              </v:shape>
            </v:group>
            <v:group style="position:absolute;left:1519;top:1508;width:1515;height:2" coordorigin="1519,1508" coordsize="1515,2">
              <v:shape style="position:absolute;left:1519;top:1508;width:1515;height:2" coordorigin="1519,1508" coordsize="1515,0" path="m1519,1508l3033,1508e" filled="false" stroked="true" strokeweight=".110041pt" strokecolor="#000000">
                <v:path arrowok="t"/>
              </v:shape>
            </v:group>
            <v:group style="position:absolute;left:1519;top:1073;width:1515;height:2" coordorigin="1519,1073" coordsize="1515,2">
              <v:shape style="position:absolute;left:1519;top:1073;width:1515;height:2" coordorigin="1519,1073" coordsize="1515,0" path="m1519,1073l3033,1073e" filled="false" stroked="true" strokeweight=".110041pt" strokecolor="#000000">
                <v:path arrowok="t"/>
              </v:shape>
            </v:group>
            <v:group style="position:absolute;left:1519;top:1073;width:2;height:435" coordorigin="1519,1073" coordsize="2,435">
              <v:shape style="position:absolute;left:1519;top:1073;width:2;height:435" coordorigin="1519,1073" coordsize="0,435" path="m1519,1508l1519,1073e" filled="false" stroked="true" strokeweight=".104172pt" strokecolor="#000000">
                <v:path arrowok="t"/>
              </v:shape>
            </v:group>
            <v:group style="position:absolute;left:3033;top:1073;width:2;height:435" coordorigin="3033,1073" coordsize="2,435">
              <v:shape style="position:absolute;left:3033;top:1073;width:2;height:435" coordorigin="3033,1073" coordsize="0,435" path="m3033,1508l3033,1073e" filled="false" stroked="true" strokeweight=".104172pt" strokecolor="#000000">
                <v:path arrowok="t"/>
              </v:shape>
            </v:group>
            <v:group style="position:absolute;left:1519;top:1508;width:1515;height:2" coordorigin="1519,1508" coordsize="1515,2">
              <v:shape style="position:absolute;left:1519;top:1508;width:1515;height:2" coordorigin="1519,1508" coordsize="1515,0" path="m1519,1508l3033,1508e" filled="false" stroked="true" strokeweight=".110041pt" strokecolor="#000000">
                <v:path arrowok="t"/>
              </v:shape>
            </v:group>
            <v:group style="position:absolute;left:1519;top:1073;width:2;height:435" coordorigin="1519,1073" coordsize="2,435">
              <v:shape style="position:absolute;left:1519;top:1073;width:2;height:435" coordorigin="1519,1073" coordsize="0,435" path="m1519,1508l1519,1073e" filled="false" stroked="true" strokeweight=".104172pt" strokecolor="#000000">
                <v:path arrowok="t"/>
              </v:shape>
            </v:group>
            <v:group style="position:absolute;left:1519;top:1508;width:1515;height:2" coordorigin="1519,1508" coordsize="1515,2">
              <v:shape style="position:absolute;left:1519;top:1508;width:1515;height:2" coordorigin="1519,1508" coordsize="1515,0" path="m1519,1508l3033,1508e" filled="false" stroked="true" strokeweight=".110041pt" strokecolor="#000000">
                <v:path arrowok="t"/>
              </v:shape>
            </v:group>
            <v:group style="position:absolute;left:1519;top:1073;width:1515;height:2" coordorigin="1519,1073" coordsize="1515,2">
              <v:shape style="position:absolute;left:1519;top:1073;width:1515;height:2" coordorigin="1519,1073" coordsize="1515,0" path="m1519,1073l3033,1073e" filled="false" stroked="true" strokeweight=".110041pt" strokecolor="#000000">
                <v:path arrowok="t"/>
              </v:shape>
            </v:group>
            <v:group style="position:absolute;left:1519;top:1073;width:2;height:435" coordorigin="1519,1073" coordsize="2,435">
              <v:shape style="position:absolute;left:1519;top:1073;width:2;height:435" coordorigin="1519,1073" coordsize="0,435" path="m1519,1508l1519,1073e" filled="false" stroked="true" strokeweight=".104172pt" strokecolor="#000000">
                <v:path arrowok="t"/>
              </v:shape>
            </v:group>
            <v:group style="position:absolute;left:3033;top:1073;width:2;height:435" coordorigin="3033,1073" coordsize="2,435">
              <v:shape style="position:absolute;left:3033;top:1073;width:2;height:435" coordorigin="3033,1073" coordsize="0,435" path="m3033,1508l3033,1073e" filled="false" stroked="true" strokeweight=".104172pt" strokecolor="#000000">
                <v:path arrowok="t"/>
              </v:shape>
            </v:group>
            <v:group style="position:absolute;left:1588;top:1115;width:34;height:36" coordorigin="1588,1115" coordsize="34,36">
              <v:shape style="position:absolute;left:1588;top:1115;width:34;height:36" coordorigin="1588,1115" coordsize="34,36" path="m1622,1132l1622,1142,1614,1150,1605,1150,1596,1150,1588,1142,1588,1132,1588,1123,1596,1115,1605,1115,1614,1115,1622,1123,1622,1132e" filled="false" stroked="true" strokeweight=".429642pt" strokecolor="#0000ff">
                <v:path arrowok="t"/>
              </v:shape>
            </v:group>
            <v:group style="position:absolute;left:1543;top:1238;width:124;height:2" coordorigin="1543,1238" coordsize="124,2">
              <v:shape style="position:absolute;left:1543;top:1238;width:124;height:2" coordorigin="1543,1238" coordsize="124,0" path="m1543,1238l1667,1238e" filled="false" stroked="true" strokeweight=".442079pt" strokecolor="#ff00ff">
                <v:path arrowok="t"/>
                <v:stroke dashstyle="dash"/>
              </v:shape>
            </v:group>
            <v:group style="position:absolute;left:1588;top:1238;width:35;height:2" coordorigin="1588,1238" coordsize="35,2">
              <v:shape style="position:absolute;left:1588;top:1238;width:35;height:2" coordorigin="1588,1238" coordsize="35,0" path="m1588,1238l1622,1238e" filled="false" stroked="true" strokeweight="1.841037pt" strokecolor="#ff00ff">
                <v:path arrowok="t"/>
              </v:shape>
            </v:group>
            <v:group style="position:absolute;left:1593;top:1331;width:23;height:25" coordorigin="1593,1331" coordsize="23,25">
              <v:shape style="position:absolute;left:1593;top:1331;width:23;height:25" coordorigin="1593,1331" coordsize="23,25" path="m1593,1331l1616,1355e" filled="false" stroked="true" strokeweight=".429633pt" strokecolor="#ff0000">
                <v:path arrowok="t"/>
              </v:shape>
            </v:group>
            <v:group style="position:absolute;left:1593;top:1331;width:23;height:25" coordorigin="1593,1331" coordsize="23,25">
              <v:shape style="position:absolute;left:1593;top:1331;width:23;height:25" coordorigin="1593,1331" coordsize="23,25" path="m1616,1331l1593,1355e" filled="false" stroked="true" strokeweight=".429633pt" strokecolor="#ff0000">
                <v:path arrowok="t"/>
              </v:shape>
            </v:group>
            <v:group style="position:absolute;left:1588;top:1425;width:34;height:47" coordorigin="1588,1425" coordsize="34,47">
              <v:shape style="position:absolute;left:1588;top:1425;width:34;height:47" coordorigin="1588,1425" coordsize="34,47" path="m1605,1472l1622,1449,1605,1425,1588,1449,1605,1472xe" filled="false" stroked="true" strokeweight=".426567pt" strokecolor="#000000">
                <v:path arrowok="t"/>
              </v:shape>
            </v:group>
            <w10:wrap type="none"/>
          </v:group>
        </w:pict>
      </w:r>
      <w:r>
        <w:rPr>
          <w:rFonts w:ascii="Arial"/>
          <w:w w:val="95"/>
          <w:sz w:val="9"/>
        </w:rPr>
        <w:t>(Original</w:t>
      </w:r>
      <w:r>
        <w:rPr>
          <w:rFonts w:ascii="Arial"/>
          <w:spacing w:val="-10"/>
          <w:w w:val="95"/>
          <w:sz w:val="9"/>
        </w:rPr>
        <w:t> </w:t>
      </w:r>
      <w:r>
        <w:rPr>
          <w:rFonts w:ascii="Arial"/>
          <w:w w:val="95"/>
          <w:sz w:val="9"/>
        </w:rPr>
        <w:t>training</w:t>
      </w:r>
      <w:r>
        <w:rPr>
          <w:rFonts w:ascii="Arial"/>
          <w:spacing w:val="-10"/>
          <w:w w:val="95"/>
          <w:sz w:val="9"/>
        </w:rPr>
        <w:t> </w:t>
      </w:r>
      <w:r>
        <w:rPr>
          <w:rFonts w:ascii="Arial"/>
          <w:w w:val="95"/>
          <w:sz w:val="9"/>
        </w:rPr>
        <w:t>set;</w:t>
      </w:r>
      <w:r>
        <w:rPr>
          <w:rFonts w:ascii="Arial"/>
          <w:spacing w:val="-10"/>
          <w:w w:val="95"/>
          <w:sz w:val="9"/>
        </w:rPr>
        <w:t> </w:t>
      </w:r>
      <w:r>
        <w:rPr>
          <w:rFonts w:ascii="Arial"/>
          <w:w w:val="95"/>
          <w:sz w:val="9"/>
        </w:rPr>
        <w:t>different</w:t>
      </w:r>
      <w:r>
        <w:rPr>
          <w:rFonts w:ascii="Arial"/>
          <w:spacing w:val="-10"/>
          <w:w w:val="95"/>
          <w:sz w:val="9"/>
        </w:rPr>
        <w:t> </w:t>
      </w:r>
      <w:r>
        <w:rPr>
          <w:rFonts w:ascii="Arial"/>
          <w:w w:val="95"/>
          <w:sz w:val="9"/>
        </w:rPr>
        <w:t>classification</w:t>
      </w:r>
      <w:r>
        <w:rPr>
          <w:rFonts w:ascii="Arial"/>
          <w:spacing w:val="-10"/>
          <w:w w:val="95"/>
          <w:sz w:val="9"/>
        </w:rPr>
        <w:t> </w:t>
      </w:r>
      <w:r>
        <w:rPr>
          <w:rFonts w:ascii="Arial"/>
          <w:w w:val="95"/>
          <w:sz w:val="9"/>
        </w:rPr>
        <w:t>thresholds)</w:t>
      </w:r>
      <w:r>
        <w:rPr>
          <w:rFonts w:ascii="Arial"/>
          <w:sz w:val="9"/>
        </w:rPr>
      </w:r>
    </w:p>
    <w:p>
      <w:pPr>
        <w:spacing w:line="240" w:lineRule="auto" w:before="9"/>
        <w:rPr>
          <w:rFonts w:ascii="Arial" w:hAnsi="Arial" w:cs="Arial" w:eastAsia="Arial"/>
          <w:sz w:val="10"/>
          <w:szCs w:val="10"/>
        </w:rPr>
      </w:pPr>
    </w:p>
    <w:p>
      <w:pPr>
        <w:spacing w:before="0"/>
        <w:ind w:left="284" w:right="0" w:firstLine="0"/>
        <w:jc w:val="left"/>
        <w:rPr>
          <w:rFonts w:ascii="Arial" w:hAnsi="Arial" w:cs="Arial" w:eastAsia="Arial"/>
          <w:sz w:val="8"/>
          <w:szCs w:val="8"/>
        </w:rPr>
      </w:pPr>
      <w:r>
        <w:rPr>
          <w:rFonts w:ascii="Arial"/>
          <w:w w:val="94"/>
          <w:sz w:val="8"/>
        </w:rPr>
        <w:t>1</w:t>
      </w:r>
      <w:r>
        <w:rPr>
          <w:rFonts w:ascii="Arial"/>
          <w:sz w:val="8"/>
        </w:rPr>
      </w: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before="62"/>
        <w:ind w:left="221" w:right="0" w:firstLine="0"/>
        <w:jc w:val="left"/>
        <w:rPr>
          <w:rFonts w:ascii="Arial" w:hAnsi="Arial" w:cs="Arial" w:eastAsia="Arial"/>
          <w:sz w:val="8"/>
          <w:szCs w:val="8"/>
        </w:rPr>
      </w:pPr>
      <w:r>
        <w:rPr>
          <w:rFonts w:ascii="Arial"/>
          <w:sz w:val="8"/>
        </w:rPr>
        <w:t>0.8</w:t>
      </w: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before="62"/>
        <w:ind w:left="221" w:right="0" w:firstLine="0"/>
        <w:jc w:val="left"/>
        <w:rPr>
          <w:rFonts w:ascii="Arial" w:hAnsi="Arial" w:cs="Arial" w:eastAsia="Arial"/>
          <w:sz w:val="8"/>
          <w:szCs w:val="8"/>
        </w:rPr>
      </w:pPr>
      <w:r>
        <w:rPr/>
        <w:pict>
          <v:shape style="position:absolute;margin-left:61.495075pt;margin-top:-.1665pt;width:7.65pt;height:18.6pt;mso-position-horizontal-relative:page;mso-position-vertical-relative:paragraph;z-index:-689704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Arial" w:hAnsi="Arial" w:cs="Arial" w:eastAsia="Arial"/>
                      <w:sz w:val="11"/>
                      <w:szCs w:val="11"/>
                    </w:rPr>
                  </w:pPr>
                  <w:r>
                    <w:rPr>
                      <w:rFonts w:ascii="Arial"/>
                      <w:w w:val="108"/>
                      <w:sz w:val="11"/>
                    </w:rPr>
                    <w:t>Recall</w:t>
                  </w:r>
                  <w:r>
                    <w:rPr>
                      <w:rFonts w:ascii="Arial"/>
                      <w:sz w:val="1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sz w:val="8"/>
        </w:rPr>
        <w:t>0.6</w:t>
      </w: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before="63"/>
        <w:ind w:left="221" w:right="0" w:firstLine="0"/>
        <w:jc w:val="left"/>
        <w:rPr>
          <w:rFonts w:ascii="Arial" w:hAnsi="Arial" w:cs="Arial" w:eastAsia="Arial"/>
          <w:sz w:val="8"/>
          <w:szCs w:val="8"/>
        </w:rPr>
      </w:pPr>
      <w:r>
        <w:rPr>
          <w:rFonts w:ascii="Arial"/>
          <w:sz w:val="8"/>
        </w:rPr>
        <w:t>0.4</w:t>
      </w:r>
    </w:p>
    <w:p>
      <w:pPr>
        <w:spacing w:line="57" w:lineRule="exact" w:before="21"/>
        <w:ind w:left="382" w:right="0" w:firstLine="0"/>
        <w:jc w:val="left"/>
        <w:rPr>
          <w:rFonts w:ascii="Arial" w:hAnsi="Arial" w:cs="Arial" w:eastAsia="Arial"/>
          <w:sz w:val="9"/>
          <w:szCs w:val="9"/>
        </w:rPr>
      </w:pPr>
      <w:r>
        <w:rPr>
          <w:rFonts w:ascii="Arial"/>
          <w:w w:val="92"/>
          <w:sz w:val="9"/>
        </w:rPr>
      </w:r>
      <w:r>
        <w:rPr>
          <w:rFonts w:ascii="Arial"/>
          <w:w w:val="92"/>
          <w:sz w:val="9"/>
          <w:u w:val="single" w:color="0000FF"/>
        </w:rPr>
        <w:t> </w:t>
      </w:r>
      <w:r>
        <w:rPr>
          <w:rFonts w:ascii="Arial"/>
          <w:sz w:val="9"/>
          <w:u w:val="single" w:color="0000FF"/>
        </w:rPr>
        <w:t>    </w:t>
      </w:r>
      <w:r>
        <w:rPr>
          <w:rFonts w:ascii="Arial"/>
          <w:sz w:val="9"/>
        </w:rPr>
      </w:r>
      <w:r>
        <w:rPr>
          <w:rFonts w:ascii="Arial"/>
          <w:spacing w:val="-13"/>
          <w:sz w:val="9"/>
        </w:rPr>
        <w:t> </w:t>
      </w:r>
      <w:r>
        <w:rPr>
          <w:rFonts w:ascii="Arial"/>
          <w:w w:val="95"/>
          <w:sz w:val="9"/>
        </w:rPr>
        <w:t>Config</w:t>
      </w:r>
      <w:r>
        <w:rPr>
          <w:rFonts w:ascii="Arial"/>
          <w:spacing w:val="-10"/>
          <w:w w:val="95"/>
          <w:sz w:val="9"/>
        </w:rPr>
        <w:t> </w:t>
      </w:r>
      <w:r>
        <w:rPr>
          <w:rFonts w:ascii="Arial"/>
          <w:w w:val="95"/>
          <w:sz w:val="9"/>
        </w:rPr>
        <w:t>only</w:t>
      </w:r>
      <w:r>
        <w:rPr>
          <w:rFonts w:ascii="Arial"/>
          <w:sz w:val="9"/>
        </w:rPr>
      </w:r>
    </w:p>
    <w:p>
      <w:pPr>
        <w:spacing w:line="87" w:lineRule="exact" w:before="0"/>
        <w:ind w:left="221" w:right="0" w:firstLine="175"/>
        <w:jc w:val="left"/>
        <w:rPr>
          <w:rFonts w:ascii="Arial" w:hAnsi="Arial" w:cs="Arial" w:eastAsia="Arial"/>
          <w:sz w:val="9"/>
          <w:szCs w:val="9"/>
        </w:rPr>
      </w:pPr>
      <w:r>
        <w:rPr>
          <w:w w:val="95"/>
        </w:rPr>
        <w:br w:type="column"/>
      </w:r>
      <w:r>
        <w:rPr>
          <w:rFonts w:ascii="Arial" w:hAnsi="Arial" w:cs="Arial" w:eastAsia="Arial"/>
          <w:w w:val="95"/>
          <w:sz w:val="9"/>
          <w:szCs w:val="9"/>
        </w:rPr>
        <w:t>Task−Attempt</w:t>
      </w:r>
      <w:r>
        <w:rPr>
          <w:rFonts w:ascii="Arial" w:hAnsi="Arial" w:cs="Arial" w:eastAsia="Arial"/>
          <w:spacing w:val="-8"/>
          <w:w w:val="95"/>
          <w:sz w:val="9"/>
          <w:szCs w:val="9"/>
        </w:rPr>
        <w:t> </w:t>
      </w:r>
      <w:r>
        <w:rPr>
          <w:rFonts w:ascii="Arial" w:hAnsi="Arial" w:cs="Arial" w:eastAsia="Arial"/>
          <w:w w:val="95"/>
          <w:sz w:val="9"/>
          <w:szCs w:val="9"/>
        </w:rPr>
        <w:t>Fail</w:t>
      </w:r>
      <w:r>
        <w:rPr>
          <w:rFonts w:ascii="Arial" w:hAnsi="Arial" w:cs="Arial" w:eastAsia="Arial"/>
          <w:spacing w:val="-8"/>
          <w:w w:val="95"/>
          <w:sz w:val="9"/>
          <w:szCs w:val="9"/>
        </w:rPr>
        <w:t> </w:t>
      </w:r>
      <w:r>
        <w:rPr>
          <w:rFonts w:ascii="Arial" w:hAnsi="Arial" w:cs="Arial" w:eastAsia="Arial"/>
          <w:w w:val="95"/>
          <w:sz w:val="9"/>
          <w:szCs w:val="9"/>
        </w:rPr>
        <w:t>Prediction</w:t>
      </w:r>
      <w:r>
        <w:rPr>
          <w:rFonts w:ascii="Arial" w:hAnsi="Arial" w:cs="Arial" w:eastAsia="Arial"/>
          <w:spacing w:val="-8"/>
          <w:w w:val="95"/>
          <w:sz w:val="9"/>
          <w:szCs w:val="9"/>
        </w:rPr>
        <w:t> </w:t>
      </w:r>
      <w:r>
        <w:rPr>
          <w:rFonts w:ascii="Arial" w:hAnsi="Arial" w:cs="Arial" w:eastAsia="Arial"/>
          <w:w w:val="95"/>
          <w:sz w:val="9"/>
          <w:szCs w:val="9"/>
        </w:rPr>
        <w:t>in</w:t>
      </w:r>
      <w:r>
        <w:rPr>
          <w:rFonts w:ascii="Arial" w:hAnsi="Arial" w:cs="Arial" w:eastAsia="Arial"/>
          <w:spacing w:val="-8"/>
          <w:w w:val="95"/>
          <w:sz w:val="9"/>
          <w:szCs w:val="9"/>
        </w:rPr>
        <w:t> </w:t>
      </w:r>
      <w:r>
        <w:rPr>
          <w:rFonts w:ascii="Arial" w:hAnsi="Arial" w:cs="Arial" w:eastAsia="Arial"/>
          <w:w w:val="95"/>
          <w:sz w:val="9"/>
          <w:szCs w:val="9"/>
        </w:rPr>
        <w:t>the</w:t>
      </w:r>
      <w:r>
        <w:rPr>
          <w:rFonts w:ascii="Arial" w:hAnsi="Arial" w:cs="Arial" w:eastAsia="Arial"/>
          <w:spacing w:val="-8"/>
          <w:w w:val="95"/>
          <w:sz w:val="9"/>
          <w:szCs w:val="9"/>
        </w:rPr>
        <w:t> </w:t>
      </w:r>
      <w:r>
        <w:rPr>
          <w:rFonts w:ascii="Arial" w:hAnsi="Arial" w:cs="Arial" w:eastAsia="Arial"/>
          <w:w w:val="95"/>
          <w:sz w:val="9"/>
          <w:szCs w:val="9"/>
        </w:rPr>
        <w:t>Google</w:t>
      </w:r>
      <w:r>
        <w:rPr>
          <w:rFonts w:ascii="Arial" w:hAnsi="Arial" w:cs="Arial" w:eastAsia="Arial"/>
          <w:spacing w:val="-8"/>
          <w:w w:val="95"/>
          <w:sz w:val="9"/>
          <w:szCs w:val="9"/>
        </w:rPr>
        <w:t> </w:t>
      </w:r>
      <w:r>
        <w:rPr>
          <w:rFonts w:ascii="Arial" w:hAnsi="Arial" w:cs="Arial" w:eastAsia="Arial"/>
          <w:w w:val="95"/>
          <w:sz w:val="9"/>
          <w:szCs w:val="9"/>
        </w:rPr>
        <w:t>Cluster</w:t>
      </w:r>
      <w:r>
        <w:rPr>
          <w:rFonts w:ascii="Arial" w:hAnsi="Arial" w:cs="Arial" w:eastAsia="Arial"/>
          <w:sz w:val="9"/>
          <w:szCs w:val="9"/>
        </w:rPr>
      </w:r>
    </w:p>
    <w:p>
      <w:pPr>
        <w:spacing w:line="103" w:lineRule="exact" w:before="0"/>
        <w:ind w:left="221" w:right="0" w:firstLine="0"/>
        <w:jc w:val="left"/>
        <w:rPr>
          <w:rFonts w:ascii="Arial" w:hAnsi="Arial" w:cs="Arial" w:eastAsia="Arial"/>
          <w:sz w:val="9"/>
          <w:szCs w:val="9"/>
        </w:rPr>
      </w:pPr>
      <w:r>
        <w:rPr/>
        <w:pict>
          <v:group style="position:absolute;margin-left:194.941772pt;margin-top:7.496316pt;width:90.7pt;height:68.850pt;mso-position-horizontal-relative:page;mso-position-vertical-relative:paragraph;z-index:-689848" coordorigin="3899,150" coordsize="1814,1377">
            <v:group style="position:absolute;left:3932;top:151;width:2;height:1375" coordorigin="3932,151" coordsize="2,1375">
              <v:shape style="position:absolute;left:3932;top:151;width:2;height:1375" coordorigin="3932,151" coordsize="0,1375" path="m3932,1526l3932,151,3932,151e" filled="false" stroked="true" strokeweight=".069750pt" strokecolor="#000000">
                <v:path arrowok="t"/>
                <v:stroke dashstyle="dash"/>
              </v:shape>
            </v:group>
            <v:group style="position:absolute;left:4256;top:1504;width:2;height:23" coordorigin="4256,1504" coordsize="2,23">
              <v:shape style="position:absolute;left:4256;top:1504;width:2;height:23" coordorigin="4256,1504" coordsize="0,23" path="m4256,1526l4256,1504e" filled="false" stroked="true" strokeweight=".069750pt" strokecolor="#000000">
                <v:path arrowok="t"/>
                <v:stroke dashstyle="dash"/>
              </v:shape>
            </v:group>
            <v:group style="position:absolute;left:4579;top:1504;width:2;height:23" coordorigin="4579,1504" coordsize="2,23">
              <v:shape style="position:absolute;left:4579;top:1504;width:2;height:23" coordorigin="4579,1504" coordsize="0,23" path="m4579,1526l4579,1504e" filled="false" stroked="true" strokeweight=".069750pt" strokecolor="#000000">
                <v:path arrowok="t"/>
                <v:stroke dashstyle="dash"/>
              </v:shape>
            </v:group>
            <v:group style="position:absolute;left:4902;top:1504;width:2;height:23" coordorigin="4902,1504" coordsize="2,23">
              <v:shape style="position:absolute;left:4902;top:1504;width:2;height:23" coordorigin="4902,1504" coordsize="0,23" path="m4902,1526l4902,1504e" filled="false" stroked="true" strokeweight=".069750pt" strokecolor="#000000">
                <v:path arrowok="t"/>
                <v:stroke dashstyle="dash"/>
              </v:shape>
            </v:group>
            <v:group style="position:absolute;left:5226;top:1504;width:2;height:23" coordorigin="5226,1504" coordsize="2,23">
              <v:shape style="position:absolute;left:5226;top:1504;width:2;height:23" coordorigin="5226,1504" coordsize="0,23" path="m5226,1526l5226,1504e" filled="false" stroked="true" strokeweight=".069750pt" strokecolor="#000000">
                <v:path arrowok="t"/>
                <v:stroke dashstyle="dash"/>
              </v:shape>
            </v:group>
            <v:group style="position:absolute;left:5549;top:1504;width:2;height:23" coordorigin="5549,1504" coordsize="2,23">
              <v:shape style="position:absolute;left:5549;top:1504;width:2;height:23" coordorigin="5549,1504" coordsize="0,23" path="m5549,1526l5549,1504e" filled="false" stroked="true" strokeweight=".069750pt" strokecolor="#000000">
                <v:path arrowok="t"/>
                <v:stroke dashstyle="dash"/>
              </v:shape>
            </v:group>
            <v:group style="position:absolute;left:3900;top:1501;width:1812;height:2" coordorigin="3900,1501" coordsize="1812,2">
              <v:shape style="position:absolute;left:3900;top:1501;width:1812;height:2" coordorigin="3900,1501" coordsize="1812,0" path="m3900,1501l5711,1501,5711,1501e" filled="false" stroked="true" strokeweight=".07368pt" strokecolor="#000000">
                <v:path arrowok="t"/>
                <v:stroke dashstyle="dash"/>
              </v:shape>
            </v:group>
            <v:group style="position:absolute;left:5691;top:1256;width:21;height:2" coordorigin="5691,1256" coordsize="21,2">
              <v:shape style="position:absolute;left:5691;top:1256;width:21;height:2" coordorigin="5691,1256" coordsize="21,0" path="m5691,1256l5711,1256e" filled="false" stroked="true" strokeweight=".07368pt" strokecolor="#000000">
                <v:path arrowok="t"/>
                <v:stroke dashstyle="dash"/>
              </v:shape>
            </v:group>
            <v:group style="position:absolute;left:3900;top:1256;width:277;height:2" coordorigin="3900,1256" coordsize="277,2">
              <v:shape style="position:absolute;left:3900;top:1256;width:277;height:2" coordorigin="3900,1256" coordsize="277,0" path="m3900,1256l4177,1256e" filled="false" stroked="true" strokeweight=".07368pt" strokecolor="#000000">
                <v:path arrowok="t"/>
                <v:stroke dashstyle="dash"/>
              </v:shape>
            </v:group>
            <v:group style="position:absolute;left:4256;top:151;width:2;height:918" coordorigin="4256,151" coordsize="2,918">
              <v:shape style="position:absolute;left:4256;top:151;width:2;height:918" coordorigin="4256,151" coordsize="0,918" path="m4256,1069l4256,151e" filled="false" stroked="true" strokeweight=".069750pt" strokecolor="#000000">
                <v:path arrowok="t"/>
                <v:stroke dashstyle="dash"/>
              </v:shape>
            </v:group>
            <v:group style="position:absolute;left:4579;top:151;width:2;height:918" coordorigin="4579,151" coordsize="2,918">
              <v:shape style="position:absolute;left:4579;top:151;width:2;height:918" coordorigin="4579,151" coordsize="0,918" path="m4579,1069l4579,151e" filled="false" stroked="true" strokeweight=".069750pt" strokecolor="#000000">
                <v:path arrowok="t"/>
                <v:stroke dashstyle="dash"/>
              </v:shape>
            </v:group>
            <v:group style="position:absolute;left:4902;top:151;width:2;height:918" coordorigin="4902,151" coordsize="2,918">
              <v:shape style="position:absolute;left:4902;top:151;width:2;height:918" coordorigin="4902,151" coordsize="0,918" path="m4902,1069l4902,151e" filled="false" stroked="true" strokeweight=".069750pt" strokecolor="#000000">
                <v:path arrowok="t"/>
                <v:stroke dashstyle="dash"/>
              </v:shape>
            </v:group>
            <v:group style="position:absolute;left:5226;top:151;width:2;height:918" coordorigin="5226,151" coordsize="2,918">
              <v:shape style="position:absolute;left:5226;top:151;width:2;height:918" coordorigin="5226,151" coordsize="0,918" path="m5226,1069l5226,151e" filled="false" stroked="true" strokeweight=".069750pt" strokecolor="#000000">
                <v:path arrowok="t"/>
                <v:stroke dashstyle="dash"/>
              </v:shape>
            </v:group>
            <v:group style="position:absolute;left:5549;top:151;width:2;height:918" coordorigin="5549,151" coordsize="2,918">
              <v:shape style="position:absolute;left:5549;top:151;width:2;height:918" coordorigin="5549,151" coordsize="0,918" path="m5549,1069l5549,151e" filled="false" stroked="true" strokeweight=".069750pt" strokecolor="#000000">
                <v:path arrowok="t"/>
                <v:stroke dashstyle="dash"/>
              </v:shape>
            </v:group>
            <v:group style="position:absolute;left:3900;top:1010;width:1812;height:2" coordorigin="3900,1010" coordsize="1812,2">
              <v:shape style="position:absolute;left:3900;top:1010;width:1812;height:2" coordorigin="3900,1010" coordsize="1812,0" path="m3900,1010l5711,1010e" filled="false" stroked="true" strokeweight=".07368pt" strokecolor="#000000">
                <v:path arrowok="t"/>
                <v:stroke dashstyle="dash"/>
              </v:shape>
            </v:group>
            <v:group style="position:absolute;left:3900;top:764;width:1812;height:2" coordorigin="3900,764" coordsize="1812,2">
              <v:shape style="position:absolute;left:3900;top:764;width:1812;height:2" coordorigin="3900,764" coordsize="1812,0" path="m3900,764l5711,764e" filled="false" stroked="true" strokeweight=".07368pt" strokecolor="#000000">
                <v:path arrowok="t"/>
                <v:stroke dashstyle="dash"/>
              </v:shape>
            </v:group>
            <v:group style="position:absolute;left:3900;top:519;width:1812;height:2" coordorigin="3900,519" coordsize="1812,2">
              <v:shape style="position:absolute;left:3900;top:519;width:1812;height:2" coordorigin="3900,519" coordsize="1812,0" path="m3900,519l5711,519e" filled="false" stroked="true" strokeweight=".07368pt" strokecolor="#000000">
                <v:path arrowok="t"/>
                <v:stroke dashstyle="dash"/>
              </v:shape>
            </v:group>
            <v:group style="position:absolute;left:3900;top:274;width:1812;height:2" coordorigin="3900,274" coordsize="1812,2">
              <v:shape style="position:absolute;left:3900;top:274;width:1812;height:2" coordorigin="3900,274" coordsize="1812,0" path="m3900,274l5711,274e" filled="false" stroked="true" strokeweight=".07368pt" strokecolor="#000000">
                <v:path arrowok="t"/>
                <v:stroke dashstyle="dash"/>
              </v:shape>
            </v:group>
            <v:group style="position:absolute;left:3900;top:1526;width:1812;height:2" coordorigin="3900,1526" coordsize="1812,2">
              <v:shape style="position:absolute;left:3900;top:1526;width:1812;height:2" coordorigin="3900,1526" coordsize="1812,0" path="m3900,1526l5711,1526e" filled="false" stroked="true" strokeweight=".110041pt" strokecolor="#000000">
                <v:path arrowok="t"/>
              </v:shape>
            </v:group>
            <v:group style="position:absolute;left:3900;top:151;width:1812;height:2" coordorigin="3900,151" coordsize="1812,2">
              <v:shape style="position:absolute;left:3900;top:151;width:1812;height:2" coordorigin="3900,151" coordsize="1812,0" path="m3900,151l5711,151e" filled="false" stroked="true" strokeweight=".110041pt" strokecolor="#000000">
                <v:path arrowok="t"/>
              </v:shape>
            </v:group>
            <v:group style="position:absolute;left:3900;top:151;width:2;height:1375" coordorigin="3900,151" coordsize="2,1375">
              <v:shape style="position:absolute;left:3900;top:151;width:2;height:1375" coordorigin="3900,151" coordsize="0,1375" path="m3900,1526l3900,151e" filled="false" stroked="true" strokeweight=".104172pt" strokecolor="#000000">
                <v:path arrowok="t"/>
              </v:shape>
            </v:group>
            <v:group style="position:absolute;left:5711;top:151;width:2;height:1375" coordorigin="5711,151" coordsize="2,1375">
              <v:shape style="position:absolute;left:5711;top:151;width:2;height:1375" coordorigin="5711,151" coordsize="0,1375" path="m5711,1526l5711,151e" filled="false" stroked="true" strokeweight=".104172pt" strokecolor="#000000">
                <v:path arrowok="t"/>
              </v:shape>
            </v:group>
            <v:group style="position:absolute;left:3900;top:1526;width:1812;height:2" coordorigin="3900,1526" coordsize="1812,2">
              <v:shape style="position:absolute;left:3900;top:1526;width:1812;height:2" coordorigin="3900,1526" coordsize="1812,0" path="m3900,1526l5711,1526e" filled="false" stroked="true" strokeweight=".110041pt" strokecolor="#000000">
                <v:path arrowok="t"/>
              </v:shape>
            </v:group>
            <v:group style="position:absolute;left:3900;top:151;width:2;height:1375" coordorigin="3900,151" coordsize="2,1375">
              <v:shape style="position:absolute;left:3900;top:151;width:2;height:1375" coordorigin="3900,151" coordsize="0,1375" path="m3900,1526l3900,151e" filled="false" stroked="true" strokeweight=".104172pt" strokecolor="#000000">
                <v:path arrowok="t"/>
              </v:shape>
            </v:group>
            <v:group style="position:absolute;left:3932;top:1507;width:2;height:20" coordorigin="3932,1507" coordsize="2,20">
              <v:shape style="position:absolute;left:3932;top:1507;width:2;height:20" coordorigin="3932,1507" coordsize="0,20" path="m3932,1526l3932,1507e" filled="false" stroked="true" strokeweight=".104172pt" strokecolor="#000000">
                <v:path arrowok="t"/>
              </v:shape>
            </v:group>
            <v:group style="position:absolute;left:3932;top:151;width:2;height:20" coordorigin="3932,151" coordsize="2,20">
              <v:shape style="position:absolute;left:3932;top:151;width:2;height:20" coordorigin="3932,151" coordsize="0,20" path="m3932,151l3932,170e" filled="false" stroked="true" strokeweight=".104172pt" strokecolor="#000000">
                <v:path arrowok="t"/>
              </v:shape>
            </v:group>
            <v:group style="position:absolute;left:4256;top:1507;width:2;height:20" coordorigin="4256,1507" coordsize="2,20">
              <v:shape style="position:absolute;left:4256;top:1507;width:2;height:20" coordorigin="4256,1507" coordsize="0,20" path="m4256,1526l4256,1507e" filled="false" stroked="true" strokeweight=".104172pt" strokecolor="#000000">
                <v:path arrowok="t"/>
              </v:shape>
            </v:group>
            <v:group style="position:absolute;left:4256;top:151;width:2;height:20" coordorigin="4256,151" coordsize="2,20">
              <v:shape style="position:absolute;left:4256;top:151;width:2;height:20" coordorigin="4256,151" coordsize="0,20" path="m4256,151l4256,170e" filled="false" stroked="true" strokeweight=".104172pt" strokecolor="#000000">
                <v:path arrowok="t"/>
              </v:shape>
            </v:group>
            <v:group style="position:absolute;left:4579;top:1507;width:2;height:20" coordorigin="4579,1507" coordsize="2,20">
              <v:shape style="position:absolute;left:4579;top:1507;width:2;height:20" coordorigin="4579,1507" coordsize="0,20" path="m4579,1526l4579,1507e" filled="false" stroked="true" strokeweight=".104172pt" strokecolor="#000000">
                <v:path arrowok="t"/>
              </v:shape>
            </v:group>
            <v:group style="position:absolute;left:4579;top:151;width:2;height:20" coordorigin="4579,151" coordsize="2,20">
              <v:shape style="position:absolute;left:4579;top:151;width:2;height:20" coordorigin="4579,151" coordsize="0,20" path="m4579,151l4579,170e" filled="false" stroked="true" strokeweight=".104172pt" strokecolor="#000000">
                <v:path arrowok="t"/>
              </v:shape>
            </v:group>
            <v:group style="position:absolute;left:4902;top:1507;width:2;height:20" coordorigin="4902,1507" coordsize="2,20">
              <v:shape style="position:absolute;left:4902;top:1507;width:2;height:20" coordorigin="4902,1507" coordsize="0,20" path="m4902,1526l4902,1507e" filled="false" stroked="true" strokeweight=".104172pt" strokecolor="#000000">
                <v:path arrowok="t"/>
              </v:shape>
            </v:group>
            <v:group style="position:absolute;left:4902;top:151;width:2;height:20" coordorigin="4902,151" coordsize="2,20">
              <v:shape style="position:absolute;left:4902;top:151;width:2;height:20" coordorigin="4902,151" coordsize="0,20" path="m4902,151l4902,170e" filled="false" stroked="true" strokeweight=".104172pt" strokecolor="#000000">
                <v:path arrowok="t"/>
              </v:shape>
            </v:group>
            <v:group style="position:absolute;left:5226;top:1507;width:2;height:20" coordorigin="5226,1507" coordsize="2,20">
              <v:shape style="position:absolute;left:5226;top:1507;width:2;height:20" coordorigin="5226,1507" coordsize="0,20" path="m5226,1526l5226,1507e" filled="false" stroked="true" strokeweight=".104172pt" strokecolor="#000000">
                <v:path arrowok="t"/>
              </v:shape>
            </v:group>
            <v:group style="position:absolute;left:5226;top:151;width:2;height:20" coordorigin="5226,151" coordsize="2,20">
              <v:shape style="position:absolute;left:5226;top:151;width:2;height:20" coordorigin="5226,151" coordsize="0,20" path="m5226,151l5226,170e" filled="false" stroked="true" strokeweight=".104172pt" strokecolor="#000000">
                <v:path arrowok="t"/>
              </v:shape>
            </v:group>
            <v:group style="position:absolute;left:5549;top:1507;width:2;height:20" coordorigin="5549,1507" coordsize="2,20">
              <v:shape style="position:absolute;left:5549;top:1507;width:2;height:20" coordorigin="5549,1507" coordsize="0,20" path="m5549,1526l5549,1507e" filled="false" stroked="true" strokeweight=".104172pt" strokecolor="#000000">
                <v:path arrowok="t"/>
              </v:shape>
            </v:group>
            <v:group style="position:absolute;left:5549;top:151;width:2;height:20" coordorigin="5549,151" coordsize="2,20">
              <v:shape style="position:absolute;left:5549;top:151;width:2;height:20" coordorigin="5549,151" coordsize="0,20" path="m5549,151l5549,170e" filled="false" stroked="true" strokeweight=".104172pt" strokecolor="#000000">
                <v:path arrowok="t"/>
              </v:shape>
            </v:group>
            <v:group style="position:absolute;left:3900;top:1501;width:19;height:2" coordorigin="3900,1501" coordsize="19,2">
              <v:shape style="position:absolute;left:3900;top:1501;width:19;height:2" coordorigin="3900,1501" coordsize="19,0" path="m3900,1501l3918,1501e" filled="false" stroked="true" strokeweight=".110041pt" strokecolor="#000000">
                <v:path arrowok="t"/>
              </v:shape>
            </v:group>
            <v:group style="position:absolute;left:5693;top:1501;width:19;height:2" coordorigin="5693,1501" coordsize="19,2">
              <v:shape style="position:absolute;left:5693;top:1501;width:19;height:2" coordorigin="5693,1501" coordsize="19,0" path="m5711,1501l5693,1501e" filled="false" stroked="true" strokeweight=".110041pt" strokecolor="#000000">
                <v:path arrowok="t"/>
              </v:shape>
            </v:group>
            <v:group style="position:absolute;left:3900;top:1256;width:19;height:2" coordorigin="3900,1256" coordsize="19,2">
              <v:shape style="position:absolute;left:3900;top:1256;width:19;height:2" coordorigin="3900,1256" coordsize="19,0" path="m3900,1256l3918,1256e" filled="false" stroked="true" strokeweight=".110041pt" strokecolor="#000000">
                <v:path arrowok="t"/>
              </v:shape>
            </v:group>
            <v:group style="position:absolute;left:5693;top:1256;width:19;height:2" coordorigin="5693,1256" coordsize="19,2">
              <v:shape style="position:absolute;left:5693;top:1256;width:19;height:2" coordorigin="5693,1256" coordsize="19,0" path="m5711,1256l5693,1256e" filled="false" stroked="true" strokeweight=".110041pt" strokecolor="#000000">
                <v:path arrowok="t"/>
              </v:shape>
            </v:group>
            <v:group style="position:absolute;left:3900;top:1010;width:19;height:2" coordorigin="3900,1010" coordsize="19,2">
              <v:shape style="position:absolute;left:3900;top:1010;width:19;height:2" coordorigin="3900,1010" coordsize="19,0" path="m3900,1010l3918,1010e" filled="false" stroked="true" strokeweight=".110041pt" strokecolor="#000000">
                <v:path arrowok="t"/>
              </v:shape>
            </v:group>
            <v:group style="position:absolute;left:5693;top:1010;width:19;height:2" coordorigin="5693,1010" coordsize="19,2">
              <v:shape style="position:absolute;left:5693;top:1010;width:19;height:2" coordorigin="5693,1010" coordsize="19,0" path="m5711,1010l5693,1010e" filled="false" stroked="true" strokeweight=".110041pt" strokecolor="#000000">
                <v:path arrowok="t"/>
              </v:shape>
            </v:group>
            <v:group style="position:absolute;left:3900;top:764;width:19;height:2" coordorigin="3900,764" coordsize="19,2">
              <v:shape style="position:absolute;left:3900;top:764;width:19;height:2" coordorigin="3900,764" coordsize="19,0" path="m3900,764l3918,764e" filled="false" stroked="true" strokeweight=".110041pt" strokecolor="#000000">
                <v:path arrowok="t"/>
              </v:shape>
            </v:group>
            <v:group style="position:absolute;left:5693;top:764;width:19;height:2" coordorigin="5693,764" coordsize="19,2">
              <v:shape style="position:absolute;left:5693;top:764;width:19;height:2" coordorigin="5693,764" coordsize="19,0" path="m5711,764l5693,764e" filled="false" stroked="true" strokeweight=".110041pt" strokecolor="#000000">
                <v:path arrowok="t"/>
              </v:shape>
            </v:group>
            <v:group style="position:absolute;left:3900;top:519;width:19;height:2" coordorigin="3900,519" coordsize="19,2">
              <v:shape style="position:absolute;left:3900;top:519;width:19;height:2" coordorigin="3900,519" coordsize="19,0" path="m3900,519l3918,519e" filled="false" stroked="true" strokeweight=".110041pt" strokecolor="#000000">
                <v:path arrowok="t"/>
              </v:shape>
            </v:group>
            <v:group style="position:absolute;left:5693;top:519;width:19;height:2" coordorigin="5693,519" coordsize="19,2">
              <v:shape style="position:absolute;left:5693;top:519;width:19;height:2" coordorigin="5693,519" coordsize="19,0" path="m5711,519l5693,519e" filled="false" stroked="true" strokeweight=".110041pt" strokecolor="#000000">
                <v:path arrowok="t"/>
              </v:shape>
            </v:group>
            <v:group style="position:absolute;left:3900;top:274;width:19;height:2" coordorigin="3900,274" coordsize="19,2">
              <v:shape style="position:absolute;left:3900;top:274;width:19;height:2" coordorigin="3900,274" coordsize="19,0" path="m3900,274l3918,274e" filled="false" stroked="true" strokeweight=".110041pt" strokecolor="#000000">
                <v:path arrowok="t"/>
              </v:shape>
            </v:group>
            <v:group style="position:absolute;left:5693;top:274;width:19;height:2" coordorigin="5693,274" coordsize="19,2">
              <v:shape style="position:absolute;left:5693;top:274;width:19;height:2" coordorigin="5693,274" coordsize="19,0" path="m5711,274l5693,274e" filled="false" stroked="true" strokeweight=".110041pt" strokecolor="#000000">
                <v:path arrowok="t"/>
              </v:shape>
            </v:group>
            <v:group style="position:absolute;left:3900;top:1526;width:1812;height:2" coordorigin="3900,1526" coordsize="1812,2">
              <v:shape style="position:absolute;left:3900;top:1526;width:1812;height:2" coordorigin="3900,1526" coordsize="1812,0" path="m3900,1526l5711,1526e" filled="false" stroked="true" strokeweight=".110041pt" strokecolor="#000000">
                <v:path arrowok="t"/>
              </v:shape>
            </v:group>
            <v:group style="position:absolute;left:3900;top:151;width:1812;height:2" coordorigin="3900,151" coordsize="1812,2">
              <v:shape style="position:absolute;left:3900;top:151;width:1812;height:2" coordorigin="3900,151" coordsize="1812,0" path="m3900,151l5711,151e" filled="false" stroked="true" strokeweight=".110041pt" strokecolor="#000000">
                <v:path arrowok="t"/>
              </v:shape>
            </v:group>
            <v:group style="position:absolute;left:3900;top:151;width:2;height:1375" coordorigin="3900,151" coordsize="2,1375">
              <v:shape style="position:absolute;left:3900;top:151;width:2;height:1375" coordorigin="3900,151" coordsize="0,1375" path="m3900,1526l3900,151e" filled="false" stroked="true" strokeweight=".104172pt" strokecolor="#000000">
                <v:path arrowok="t"/>
              </v:shape>
            </v:group>
            <v:group style="position:absolute;left:5711;top:151;width:2;height:1375" coordorigin="5711,151" coordsize="2,1375">
              <v:shape style="position:absolute;left:5711;top:151;width:2;height:1375" coordorigin="5711,151" coordsize="0,1375" path="m5711,1526l5711,151e" filled="false" stroked="true" strokeweight=".104172pt" strokecolor="#000000">
                <v:path arrowok="t"/>
              </v:shape>
            </v:group>
            <v:group style="position:absolute;left:5009;top:459;width:409;height:256" coordorigin="5009,459" coordsize="409,256">
              <v:shape style="position:absolute;left:5009;top:459;width:409;height:256" coordorigin="5009,459" coordsize="409,256" path="m5009,459l5117,487,5302,626,5361,588,5418,714,5418,664e" filled="false" stroked="true" strokeweight=".435464pt" strokecolor="#0000ff">
                <v:path arrowok="t"/>
              </v:shape>
            </v:group>
            <v:group style="position:absolute;left:4992;top:441;width:34;height:36" coordorigin="4992,441" coordsize="34,36">
              <v:shape style="position:absolute;left:4992;top:441;width:34;height:36" coordorigin="4992,441" coordsize="34,36" path="m5026,459l5026,469,5018,477,5009,477,5000,477,4992,469,4992,459,4992,449,5000,441,5009,441,5018,441,5026,449,5026,459e" filled="false" stroked="true" strokeweight=".429643pt" strokecolor="#0000ff">
                <v:path arrowok="t"/>
              </v:shape>
            </v:group>
            <v:group style="position:absolute;left:5100;top:469;width:34;height:36" coordorigin="5100,469" coordsize="34,36">
              <v:shape style="position:absolute;left:5100;top:469;width:34;height:36" coordorigin="5100,469" coordsize="34,36" path="m5133,487l5133,497,5126,505,5117,505,5108,505,5100,497,5100,487,5100,477,5108,469,5117,469,5126,469,5133,477,5133,487e" filled="false" stroked="true" strokeweight=".429643pt" strokecolor="#0000ff">
                <v:path arrowok="t"/>
              </v:shape>
            </v:group>
            <v:group style="position:absolute;left:5285;top:608;width:34;height:36" coordorigin="5285,608" coordsize="34,36">
              <v:shape style="position:absolute;left:5285;top:608;width:34;height:36" coordorigin="5285,608" coordsize="34,36" path="m5318,626l5318,636,5311,644,5302,644,5292,644,5285,636,5285,626,5285,616,5292,608,5302,608,5311,608,5318,616,5318,626e" filled="false" stroked="true" strokeweight=".429636pt" strokecolor="#0000ff">
                <v:path arrowok="t"/>
              </v:shape>
            </v:group>
            <v:group style="position:absolute;left:5345;top:570;width:34;height:36" coordorigin="5345,570" coordsize="34,36">
              <v:shape style="position:absolute;left:5345;top:570;width:34;height:36" coordorigin="5345,570" coordsize="34,36" path="m5378,588l5378,598,5371,605,5361,605,5352,605,5345,598,5345,588,5345,578,5352,570,5361,570,5371,570,5378,578,5378,588e" filled="false" stroked="true" strokeweight=".429636pt" strokecolor="#0000ff">
                <v:path arrowok="t"/>
              </v:shape>
            </v:group>
            <v:group style="position:absolute;left:5401;top:697;width:34;height:36" coordorigin="5401,697" coordsize="34,36">
              <v:shape style="position:absolute;left:5401;top:697;width:34;height:36" coordorigin="5401,697" coordsize="34,36" path="m5434,714l5434,724,5427,732,5418,732,5408,732,5401,724,5401,714,5401,705,5408,697,5418,697,5427,697,5434,705,5434,714e" filled="false" stroked="true" strokeweight=".429636pt" strokecolor="#0000ff">
                <v:path arrowok="t"/>
              </v:shape>
            </v:group>
            <v:group style="position:absolute;left:5401;top:646;width:34;height:36" coordorigin="5401,646" coordsize="34,36">
              <v:shape style="position:absolute;left:5401;top:646;width:34;height:36" coordorigin="5401,646" coordsize="34,36" path="m5435,664l5435,673,5427,681,5418,681,5409,681,5401,673,5401,664,5401,654,5409,646,5418,646,5427,646,5435,654,5435,664e" filled="false" stroked="true" strokeweight=".429636pt" strokecolor="#0000ff">
                <v:path arrowok="t"/>
              </v:shape>
            </v:group>
            <v:group style="position:absolute;left:5085;top:356;width:404;height:204" coordorigin="5085,356" coordsize="404,204">
              <v:shape style="position:absolute;left:5085;top:356;width:404;height:204" coordorigin="5085,356" coordsize="404,204" path="m5085,356l5283,422,5381,429,5439,491,5450,520,5488,559e" filled="false" stroked="true" strokeweight=".437315pt" strokecolor="#ff00ff">
                <v:path arrowok="t"/>
                <v:stroke dashstyle="dash"/>
              </v:shape>
            </v:group>
            <v:group style="position:absolute;left:5067;top:356;width:35;height:2" coordorigin="5067,356" coordsize="35,2">
              <v:shape style="position:absolute;left:5067;top:356;width:35;height:2" coordorigin="5067,356" coordsize="35,0" path="m5067,356l5102,356e" filled="false" stroked="true" strokeweight="1.84008pt" strokecolor="#ff00ff">
                <v:path arrowok="t"/>
              </v:shape>
            </v:group>
            <v:group style="position:absolute;left:5265;top:422;width:35;height:2" coordorigin="5265,422" coordsize="35,2">
              <v:shape style="position:absolute;left:5265;top:422;width:35;height:2" coordorigin="5265,422" coordsize="35,0" path="m5265,422l5300,422e" filled="false" stroked="true" strokeweight="1.84008pt" strokecolor="#ff00ff">
                <v:path arrowok="t"/>
              </v:shape>
            </v:group>
            <v:group style="position:absolute;left:5363;top:429;width:35;height:2" coordorigin="5363,429" coordsize="35,2">
              <v:shape style="position:absolute;left:5363;top:429;width:35;height:2" coordorigin="5363,429" coordsize="35,0" path="m5363,429l5398,429e" filled="false" stroked="true" strokeweight="1.84008pt" strokecolor="#ff00ff">
                <v:path arrowok="t"/>
              </v:shape>
            </v:group>
            <v:group style="position:absolute;left:5421;top:491;width:35;height:2" coordorigin="5421,491" coordsize="35,2">
              <v:shape style="position:absolute;left:5421;top:491;width:35;height:2" coordorigin="5421,491" coordsize="35,0" path="m5421,491l5456,491e" filled="false" stroked="true" strokeweight="1.84008pt" strokecolor="#ff00ff">
                <v:path arrowok="t"/>
              </v:shape>
            </v:group>
            <v:group style="position:absolute;left:5433;top:520;width:35;height:2" coordorigin="5433,520" coordsize="35,2">
              <v:shape style="position:absolute;left:5433;top:520;width:35;height:2" coordorigin="5433,520" coordsize="35,0" path="m5433,520l5467,520e" filled="false" stroked="true" strokeweight="1.84008pt" strokecolor="#ff00ff">
                <v:path arrowok="t"/>
              </v:shape>
            </v:group>
            <v:group style="position:absolute;left:5471;top:559;width:35;height:2" coordorigin="5471,559" coordsize="35,2">
              <v:shape style="position:absolute;left:5471;top:559;width:35;height:2" coordorigin="5471,559" coordsize="35,0" path="m5471,559l5506,559e" filled="false" stroked="true" strokeweight="1.84008pt" strokecolor="#ff00ff">
                <v:path arrowok="t"/>
              </v:shape>
            </v:group>
            <v:group style="position:absolute;left:5055;top:360;width:371;height:190" coordorigin="5055,360" coordsize="371,190">
              <v:shape style="position:absolute;left:5055;top:360;width:371;height:190" coordorigin="5055,360" coordsize="371,190" path="m5055,360l5226,422,5356,479,5404,488,5412,498,5426,550e" filled="false" stroked="true" strokeweight=".437192pt" strokecolor="#ff0000">
                <v:path arrowok="t"/>
              </v:shape>
            </v:group>
            <v:group style="position:absolute;left:5044;top:348;width:23;height:25" coordorigin="5044,348" coordsize="23,25">
              <v:shape style="position:absolute;left:5044;top:348;width:23;height:25" coordorigin="5044,348" coordsize="23,25" path="m5044,348l5067,373e" filled="false" stroked="true" strokeweight=".429652pt" strokecolor="#ff0000">
                <v:path arrowok="t"/>
              </v:shape>
            </v:group>
            <v:group style="position:absolute;left:5044;top:348;width:23;height:25" coordorigin="5044,348" coordsize="23,25">
              <v:shape style="position:absolute;left:5044;top:348;width:23;height:25" coordorigin="5044,348" coordsize="23,25" path="m5067,348l5044,373e" filled="false" stroked="true" strokeweight=".429652pt" strokecolor="#ff0000">
                <v:path arrowok="t"/>
              </v:shape>
            </v:group>
            <v:group style="position:absolute;left:5215;top:410;width:23;height:25" coordorigin="5215,410" coordsize="23,25">
              <v:shape style="position:absolute;left:5215;top:410;width:23;height:25" coordorigin="5215,410" coordsize="23,25" path="m5215,410l5238,434e" filled="false" stroked="true" strokeweight=".429652pt" strokecolor="#ff0000">
                <v:path arrowok="t"/>
              </v:shape>
            </v:group>
            <v:group style="position:absolute;left:5215;top:410;width:23;height:25" coordorigin="5215,410" coordsize="23,25">
              <v:shape style="position:absolute;left:5215;top:410;width:23;height:25" coordorigin="5215,410" coordsize="23,25" path="m5238,410l5215,434e" filled="false" stroked="true" strokeweight=".429661pt" strokecolor="#ff0000">
                <v:path arrowok="t"/>
              </v:shape>
            </v:group>
            <v:group style="position:absolute;left:5344;top:467;width:23;height:25" coordorigin="5344,467" coordsize="23,25">
              <v:shape style="position:absolute;left:5344;top:467;width:23;height:25" coordorigin="5344,467" coordsize="23,25" path="m5344,467l5367,491e" filled="false" stroked="true" strokeweight=".429643pt" strokecolor="#ff0000">
                <v:path arrowok="t"/>
              </v:shape>
            </v:group>
            <v:group style="position:absolute;left:5344;top:467;width:23;height:25" coordorigin="5344,467" coordsize="23,25">
              <v:shape style="position:absolute;left:5344;top:467;width:23;height:25" coordorigin="5344,467" coordsize="23,25" path="m5367,467l5344,491e" filled="false" stroked="true" strokeweight=".429643pt" strokecolor="#ff0000">
                <v:path arrowok="t"/>
              </v:shape>
            </v:group>
            <v:group style="position:absolute;left:5393;top:476;width:23;height:25" coordorigin="5393,476" coordsize="23,25">
              <v:shape style="position:absolute;left:5393;top:476;width:23;height:25" coordorigin="5393,476" coordsize="23,25" path="m5393,476l5416,500e" filled="false" stroked="true" strokeweight=".429661pt" strokecolor="#ff0000">
                <v:path arrowok="t"/>
              </v:shape>
            </v:group>
            <v:group style="position:absolute;left:5393;top:476;width:23;height:25" coordorigin="5393,476" coordsize="23,25">
              <v:shape style="position:absolute;left:5393;top:476;width:23;height:25" coordorigin="5393,476" coordsize="23,25" path="m5416,476l5393,500e" filled="false" stroked="true" strokeweight=".429661pt" strokecolor="#ff0000">
                <v:path arrowok="t"/>
              </v:shape>
            </v:group>
            <v:group style="position:absolute;left:5401;top:486;width:23;height:25" coordorigin="5401,486" coordsize="23,25">
              <v:shape style="position:absolute;left:5401;top:486;width:23;height:25" coordorigin="5401,486" coordsize="23,25" path="m5401,486l5424,510e" filled="false" stroked="true" strokeweight=".429633pt" strokecolor="#ff0000">
                <v:path arrowok="t"/>
              </v:shape>
            </v:group>
            <v:group style="position:absolute;left:5401;top:486;width:23;height:25" coordorigin="5401,486" coordsize="23,25">
              <v:shape style="position:absolute;left:5401;top:486;width:23;height:25" coordorigin="5401,486" coordsize="23,25" path="m5424,486l5401,510e" filled="false" stroked="true" strokeweight=".429643pt" strokecolor="#ff0000">
                <v:path arrowok="t"/>
              </v:shape>
            </v:group>
            <v:group style="position:absolute;left:5415;top:538;width:23;height:25" coordorigin="5415,538" coordsize="23,25">
              <v:shape style="position:absolute;left:5415;top:538;width:23;height:25" coordorigin="5415,538" coordsize="23,25" path="m5415,538l5438,562e" filled="false" stroked="true" strokeweight=".429633pt" strokecolor="#ff0000">
                <v:path arrowok="t"/>
              </v:shape>
            </v:group>
            <v:group style="position:absolute;left:5415;top:538;width:23;height:25" coordorigin="5415,538" coordsize="23,25">
              <v:shape style="position:absolute;left:5415;top:538;width:23;height:25" coordorigin="5415,538" coordsize="23,25" path="m5438,538l5415,562e" filled="false" stroked="true" strokeweight=".429643pt" strokecolor="#ff0000">
                <v:path arrowok="t"/>
              </v:shape>
            </v:group>
            <v:group style="position:absolute;left:5139;top:337;width:345;height:148" coordorigin="5139,337" coordsize="345,148">
              <v:shape style="position:absolute;left:5139;top:337;width:345;height:148" coordorigin="5139,337" coordsize="345,148" path="m5139,337l5281,357,5415,411,5444,448,5471,480,5483,484e" filled="false" stroked="true" strokeweight=".438417pt" strokecolor="#000000">
                <v:path arrowok="t"/>
              </v:shape>
            </v:group>
            <v:group style="position:absolute;left:5122;top:314;width:34;height:47" coordorigin="5122,314" coordsize="34,47">
              <v:shape style="position:absolute;left:5122;top:314;width:34;height:47" coordorigin="5122,314" coordsize="34,47" path="m5139,360l5155,337,5139,314,5122,337,5139,360xe" filled="false" stroked="true" strokeweight=".426571pt" strokecolor="#000000">
                <v:path arrowok="t"/>
              </v:shape>
            </v:group>
            <v:group style="position:absolute;left:5265;top:334;width:34;height:47" coordorigin="5265,334" coordsize="34,47">
              <v:shape style="position:absolute;left:5265;top:334;width:34;height:47" coordorigin="5265,334" coordsize="34,47" path="m5281,380l5298,357,5281,334,5265,357,5281,380xe" filled="false" stroked="true" strokeweight=".426577pt" strokecolor="#000000">
                <v:path arrowok="t"/>
              </v:shape>
            </v:group>
            <v:group style="position:absolute;left:5399;top:388;width:34;height:47" coordorigin="5399,388" coordsize="34,47">
              <v:shape style="position:absolute;left:5399;top:388;width:34;height:47" coordorigin="5399,388" coordsize="34,47" path="m5415,434l5432,411,5415,388,5399,411,5415,434xe" filled="false" stroked="true" strokeweight=".426567pt" strokecolor="#000000">
                <v:path arrowok="t"/>
              </v:shape>
            </v:group>
            <v:group style="position:absolute;left:5427;top:424;width:34;height:47" coordorigin="5427,424" coordsize="34,47">
              <v:shape style="position:absolute;left:5427;top:424;width:34;height:47" coordorigin="5427,424" coordsize="34,47" path="m5444,471l5461,448,5444,424,5427,448,5444,471xe" filled="false" stroked="true" strokeweight=".426571pt" strokecolor="#000000">
                <v:path arrowok="t"/>
              </v:shape>
            </v:group>
            <v:group style="position:absolute;left:5455;top:457;width:34;height:47" coordorigin="5455,457" coordsize="34,47">
              <v:shape style="position:absolute;left:5455;top:457;width:34;height:47" coordorigin="5455,457" coordsize="34,47" path="m5471,504l5488,480,5471,457,5455,480,5471,504xe" filled="false" stroked="true" strokeweight=".426567pt" strokecolor="#000000">
                <v:path arrowok="t"/>
              </v:shape>
            </v:group>
            <v:group style="position:absolute;left:5466;top:461;width:34;height:47" coordorigin="5466,461" coordsize="34,47">
              <v:shape style="position:absolute;left:5466;top:461;width:34;height:47" coordorigin="5466,461" coordsize="34,47" path="m5483,508l5500,484,5483,461,5466,484,5483,508xe" filled="false" stroked="true" strokeweight=".426573pt" strokecolor="#000000">
                <v:path arrowok="t"/>
              </v:shape>
            </v:group>
            <v:group style="position:absolute;left:4176;top:1504;width:1515;height:2" coordorigin="4176,1504" coordsize="1515,2">
              <v:shape style="position:absolute;left:4176;top:1504;width:1515;height:2" coordorigin="4176,1504" coordsize="1515,0" path="m4176,1504l5690,1504e" filled="false" stroked="true" strokeweight=".110041pt" strokecolor="#000000">
                <v:path arrowok="t"/>
              </v:shape>
            </v:group>
            <v:group style="position:absolute;left:4176;top:1069;width:1515;height:2" coordorigin="4176,1069" coordsize="1515,2">
              <v:shape style="position:absolute;left:4176;top:1069;width:1515;height:2" coordorigin="4176,1069" coordsize="1515,0" path="m4176,1069l5690,1069e" filled="false" stroked="true" strokeweight=".110041pt" strokecolor="#000000">
                <v:path arrowok="t"/>
              </v:shape>
            </v:group>
            <v:group style="position:absolute;left:4176;top:1069;width:2;height:435" coordorigin="4176,1069" coordsize="2,435">
              <v:shape style="position:absolute;left:4176;top:1069;width:2;height:435" coordorigin="4176,1069" coordsize="0,435" path="m4176,1504l4176,1069e" filled="false" stroked="true" strokeweight=".104172pt" strokecolor="#000000">
                <v:path arrowok="t"/>
              </v:shape>
            </v:group>
            <v:group style="position:absolute;left:5690;top:1069;width:2;height:435" coordorigin="5690,1069" coordsize="2,435">
              <v:shape style="position:absolute;left:5690;top:1069;width:2;height:435" coordorigin="5690,1069" coordsize="0,435" path="m5690,1504l5690,1069e" filled="false" stroked="true" strokeweight=".104172pt" strokecolor="#000000">
                <v:path arrowok="t"/>
              </v:shape>
            </v:group>
            <v:group style="position:absolute;left:4176;top:1504;width:1515;height:2" coordorigin="4176,1504" coordsize="1515,2">
              <v:shape style="position:absolute;left:4176;top:1504;width:1515;height:2" coordorigin="4176,1504" coordsize="1515,0" path="m4176,1504l5690,1504e" filled="false" stroked="true" strokeweight=".110041pt" strokecolor="#000000">
                <v:path arrowok="t"/>
              </v:shape>
            </v:group>
            <v:group style="position:absolute;left:4176;top:1069;width:2;height:435" coordorigin="4176,1069" coordsize="2,435">
              <v:shape style="position:absolute;left:4176;top:1069;width:2;height:435" coordorigin="4176,1069" coordsize="0,435" path="m4176,1504l4176,1069e" filled="false" stroked="true" strokeweight=".104172pt" strokecolor="#000000">
                <v:path arrowok="t"/>
              </v:shape>
            </v:group>
            <v:group style="position:absolute;left:4176;top:1504;width:1515;height:2" coordorigin="4176,1504" coordsize="1515,2">
              <v:shape style="position:absolute;left:4176;top:1504;width:1515;height:2" coordorigin="4176,1504" coordsize="1515,0" path="m4176,1504l5690,1504e" filled="false" stroked="true" strokeweight=".110041pt" strokecolor="#000000">
                <v:path arrowok="t"/>
              </v:shape>
            </v:group>
            <v:group style="position:absolute;left:4176;top:1069;width:1515;height:2" coordorigin="4176,1069" coordsize="1515,2">
              <v:shape style="position:absolute;left:4176;top:1069;width:1515;height:2" coordorigin="4176,1069" coordsize="1515,0" path="m4176,1069l5690,1069e" filled="false" stroked="true" strokeweight=".110041pt" strokecolor="#000000">
                <v:path arrowok="t"/>
              </v:shape>
            </v:group>
            <v:group style="position:absolute;left:4176;top:1069;width:2;height:435" coordorigin="4176,1069" coordsize="2,435">
              <v:shape style="position:absolute;left:4176;top:1069;width:2;height:435" coordorigin="4176,1069" coordsize="0,435" path="m4176,1504l4176,1069e" filled="false" stroked="true" strokeweight=".104172pt" strokecolor="#000000">
                <v:path arrowok="t"/>
              </v:shape>
            </v:group>
            <v:group style="position:absolute;left:5690;top:1069;width:2;height:435" coordorigin="5690,1069" coordsize="2,435">
              <v:shape style="position:absolute;left:5690;top:1069;width:2;height:435" coordorigin="5690,1069" coordsize="0,435" path="m5690,1504l5690,1069e" filled="false" stroked="true" strokeweight=".104172pt" strokecolor="#000000">
                <v:path arrowok="t"/>
              </v:shape>
            </v:group>
            <v:group style="position:absolute;left:4246;top:1111;width:34;height:36" coordorigin="4246,1111" coordsize="34,36">
              <v:shape style="position:absolute;left:4246;top:1111;width:34;height:36" coordorigin="4246,1111" coordsize="34,36" path="m4279,1128l4279,1138,4272,1146,4263,1146,4253,1146,4246,1138,4246,1128,4246,1119,4253,1111,4263,1111,4272,1111,4279,1119,4279,1128e" filled="false" stroked="true" strokeweight=".429636pt" strokecolor="#0000ff">
                <v:path arrowok="t"/>
              </v:shape>
            </v:group>
            <v:group style="position:absolute;left:4201;top:1234;width:124;height:2" coordorigin="4201,1234" coordsize="124,2">
              <v:shape style="position:absolute;left:4201;top:1234;width:124;height:2" coordorigin="4201,1234" coordsize="124,0" path="m4201,1234l4324,1234e" filled="false" stroked="true" strokeweight=".442079pt" strokecolor="#ff00ff">
                <v:path arrowok="t"/>
                <v:stroke dashstyle="dash"/>
              </v:shape>
            </v:group>
            <v:group style="position:absolute;left:4245;top:1234;width:35;height:2" coordorigin="4245,1234" coordsize="35,2">
              <v:shape style="position:absolute;left:4245;top:1234;width:35;height:2" coordorigin="4245,1234" coordsize="35,0" path="m4245,1234l4280,1234e" filled="false" stroked="true" strokeweight="1.84008pt" strokecolor="#ff00ff">
                <v:path arrowok="t"/>
              </v:shape>
            </v:group>
            <v:group style="position:absolute;left:4251;top:1327;width:23;height:25" coordorigin="4251,1327" coordsize="23,25">
              <v:shape style="position:absolute;left:4251;top:1327;width:23;height:25" coordorigin="4251,1327" coordsize="23,25" path="m4251,1327l4274,1351e" filled="false" stroked="true" strokeweight=".429643pt" strokecolor="#ff0000">
                <v:path arrowok="t"/>
              </v:shape>
            </v:group>
            <v:group style="position:absolute;left:4251;top:1327;width:23;height:25" coordorigin="4251,1327" coordsize="23,25">
              <v:shape style="position:absolute;left:4251;top:1327;width:23;height:25" coordorigin="4251,1327" coordsize="23,25" path="m4274,1327l4251,1351e" filled="false" stroked="true" strokeweight=".429643pt" strokecolor="#ff0000">
                <v:path arrowok="t"/>
              </v:shape>
            </v:group>
            <v:group style="position:absolute;left:4201;top:1444;width:124;height:2" coordorigin="4201,1444" coordsize="124,2">
              <v:shape style="position:absolute;left:4201;top:1444;width:124;height:2" coordorigin="4201,1444" coordsize="124,0" path="m4201,1444l4324,1444e" filled="false" stroked="true" strokeweight=".442079pt" strokecolor="#000000">
                <v:path arrowok="t"/>
              </v:shape>
            </v:group>
            <v:group style="position:absolute;left:4246;top:1421;width:34;height:47" coordorigin="4246,1421" coordsize="34,47">
              <v:shape style="position:absolute;left:4246;top:1421;width:34;height:47" coordorigin="4246,1421" coordsize="34,47" path="m4263,1468l4279,1444,4263,1421,4246,1444,4263,1468xe" filled="false" stroked="true" strokeweight=".426577pt" strokecolor="#000000">
                <v:path arrowok="t"/>
              </v:shape>
            </v:group>
            <w10:wrap type="none"/>
          </v:group>
        </w:pict>
      </w:r>
      <w:r>
        <w:rPr>
          <w:rFonts w:ascii="Arial"/>
          <w:w w:val="95"/>
          <w:sz w:val="9"/>
        </w:rPr>
        <w:t>(Classification</w:t>
      </w:r>
      <w:r>
        <w:rPr>
          <w:rFonts w:ascii="Arial"/>
          <w:spacing w:val="-11"/>
          <w:w w:val="95"/>
          <w:sz w:val="9"/>
        </w:rPr>
        <w:t> </w:t>
      </w:r>
      <w:r>
        <w:rPr>
          <w:rFonts w:ascii="Arial"/>
          <w:w w:val="95"/>
          <w:sz w:val="9"/>
        </w:rPr>
        <w:t>Thresh=0.5;</w:t>
      </w:r>
      <w:r>
        <w:rPr>
          <w:rFonts w:ascii="Arial"/>
          <w:spacing w:val="-11"/>
          <w:w w:val="95"/>
          <w:sz w:val="9"/>
        </w:rPr>
        <w:t> </w:t>
      </w:r>
      <w:r>
        <w:rPr>
          <w:rFonts w:ascii="Arial"/>
          <w:w w:val="95"/>
          <w:sz w:val="9"/>
        </w:rPr>
        <w:t>different</w:t>
      </w:r>
      <w:r>
        <w:rPr>
          <w:rFonts w:ascii="Arial"/>
          <w:spacing w:val="-11"/>
          <w:w w:val="95"/>
          <w:sz w:val="9"/>
        </w:rPr>
        <w:t> </w:t>
      </w:r>
      <w:r>
        <w:rPr>
          <w:rFonts w:ascii="Arial"/>
          <w:w w:val="95"/>
          <w:sz w:val="9"/>
        </w:rPr>
        <w:t>training</w:t>
      </w:r>
      <w:r>
        <w:rPr>
          <w:rFonts w:ascii="Arial"/>
          <w:spacing w:val="-11"/>
          <w:w w:val="95"/>
          <w:sz w:val="9"/>
        </w:rPr>
        <w:t> </w:t>
      </w:r>
      <w:r>
        <w:rPr>
          <w:rFonts w:ascii="Arial"/>
          <w:w w:val="95"/>
          <w:sz w:val="9"/>
        </w:rPr>
        <w:t>sampling</w:t>
      </w:r>
      <w:r>
        <w:rPr>
          <w:rFonts w:ascii="Arial"/>
          <w:spacing w:val="-11"/>
          <w:w w:val="95"/>
          <w:sz w:val="9"/>
        </w:rPr>
        <w:t> </w:t>
      </w:r>
      <w:r>
        <w:rPr>
          <w:rFonts w:ascii="Arial"/>
          <w:w w:val="95"/>
          <w:sz w:val="9"/>
        </w:rPr>
        <w:t>ratios)</w:t>
      </w:r>
      <w:r>
        <w:rPr>
          <w:rFonts w:ascii="Arial"/>
          <w:sz w:val="9"/>
        </w:rPr>
      </w:r>
    </w:p>
    <w:p>
      <w:pPr>
        <w:spacing w:line="240" w:lineRule="auto" w:before="1"/>
        <w:rPr>
          <w:rFonts w:ascii="Arial" w:hAnsi="Arial" w:cs="Arial" w:eastAsia="Arial"/>
          <w:sz w:val="11"/>
          <w:szCs w:val="11"/>
        </w:rPr>
      </w:pPr>
    </w:p>
    <w:p>
      <w:pPr>
        <w:spacing w:before="0"/>
        <w:ind w:left="367" w:right="0" w:firstLine="0"/>
        <w:jc w:val="left"/>
        <w:rPr>
          <w:rFonts w:ascii="Arial" w:hAnsi="Arial" w:cs="Arial" w:eastAsia="Arial"/>
          <w:sz w:val="8"/>
          <w:szCs w:val="8"/>
        </w:rPr>
      </w:pPr>
      <w:r>
        <w:rPr/>
        <w:pict>
          <v:group style="position:absolute;margin-left:174.154358pt;margin-top:1.014827pt;width:.1pt;height:.1pt;mso-position-horizontal-relative:page;mso-position-vertical-relative:paragraph;z-index:5896" coordorigin="3483,20" coordsize="2,2">
            <v:shape style="position:absolute;left:3483;top:20;width:2;height:2" coordorigin="3483,20" coordsize="0,0" path="m3483,20l3483,20e" filled="false" stroked="true" strokeweight=".07368pt" strokecolor="#000000">
              <v:path arrowok="t"/>
              <v:stroke dashstyle="dash"/>
            </v:shape>
            <w10:wrap type="none"/>
          </v:group>
        </w:pict>
      </w:r>
      <w:r>
        <w:rPr/>
        <w:pict>
          <v:group style="position:absolute;margin-left:294.250305pt;margin-top:1.107647pt;width:.1pt;height:.1pt;mso-position-horizontal-relative:page;mso-position-vertical-relative:paragraph;z-index:6040" coordorigin="5885,22" coordsize="2,2">
            <v:shape style="position:absolute;left:5885;top:22;width:2;height:2" coordorigin="5885,22" coordsize="0,0" path="m5885,22l5885,22e" filled="false" stroked="true" strokeweight=".07368pt" strokecolor="#000000">
              <v:path arrowok="t"/>
              <v:stroke dashstyle="dash"/>
            </v:shape>
            <w10:wrap type="none"/>
          </v:group>
        </w:pict>
      </w:r>
      <w:r>
        <w:rPr>
          <w:rFonts w:ascii="Arial"/>
          <w:w w:val="99"/>
          <w:sz w:val="8"/>
        </w:rPr>
        <w:t>1</w:t>
      </w:r>
      <w:r>
        <w:rPr>
          <w:rFonts w:ascii="Arial"/>
          <w:sz w:val="8"/>
        </w:rPr>
      </w: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before="61"/>
        <w:ind w:left="301" w:right="0" w:firstLine="0"/>
        <w:jc w:val="left"/>
        <w:rPr>
          <w:rFonts w:ascii="Arial" w:hAnsi="Arial" w:cs="Arial" w:eastAsia="Arial"/>
          <w:sz w:val="8"/>
          <w:szCs w:val="8"/>
        </w:rPr>
      </w:pPr>
      <w:r>
        <w:rPr/>
        <w:pict>
          <v:group style="position:absolute;margin-left:174.154358pt;margin-top:4.120862pt;width:.1pt;height:.1pt;mso-position-horizontal-relative:page;mso-position-vertical-relative:paragraph;z-index:5872" coordorigin="3483,82" coordsize="2,2">
            <v:shape style="position:absolute;left:3483;top:82;width:2;height:2" coordorigin="3483,82" coordsize="0,0" path="m3483,82l3483,82e" filled="false" stroked="true" strokeweight=".07368pt" strokecolor="#000000">
              <v:path arrowok="t"/>
              <v:stroke dashstyle="dash"/>
            </v:shape>
            <w10:wrap type="none"/>
          </v:group>
        </w:pict>
      </w:r>
      <w:r>
        <w:rPr/>
        <w:pict>
          <v:group style="position:absolute;margin-left:294.250305pt;margin-top:4.159112pt;width:.1pt;height:.1pt;mso-position-horizontal-relative:page;mso-position-vertical-relative:paragraph;z-index:6016" coordorigin="5885,83" coordsize="2,2">
            <v:shape style="position:absolute;left:5885;top:83;width:2;height:2" coordorigin="5885,83" coordsize="0,0" path="m5885,83l5885,83e" filled="false" stroked="true" strokeweight=".07368pt" strokecolor="#000000">
              <v:path arrowok="t"/>
              <v:stroke dashstyle="dash"/>
            </v:shape>
            <w10:wrap type="none"/>
          </v:group>
        </w:pict>
      </w:r>
      <w:r>
        <w:rPr>
          <w:rFonts w:ascii="Arial"/>
          <w:sz w:val="8"/>
        </w:rPr>
        <w:t>0.8</w:t>
      </w: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before="61"/>
        <w:ind w:left="301" w:right="0" w:firstLine="0"/>
        <w:jc w:val="left"/>
        <w:rPr>
          <w:rFonts w:ascii="Arial" w:hAnsi="Arial" w:cs="Arial" w:eastAsia="Arial"/>
          <w:sz w:val="8"/>
          <w:szCs w:val="8"/>
        </w:rPr>
      </w:pPr>
      <w:r>
        <w:rPr/>
        <w:pict>
          <v:group style="position:absolute;margin-left:174.154358pt;margin-top:4.176878pt;width:.1pt;height:.1pt;mso-position-horizontal-relative:page;mso-position-vertical-relative:paragraph;z-index:5848" coordorigin="3483,84" coordsize="2,2">
            <v:shape style="position:absolute;left:3483;top:84;width:2;height:2" coordorigin="3483,84" coordsize="0,0" path="m3483,84l3483,84e" filled="false" stroked="true" strokeweight=".07368pt" strokecolor="#000000">
              <v:path arrowok="t"/>
              <v:stroke dashstyle="dash"/>
            </v:shape>
            <w10:wrap type="none"/>
          </v:group>
        </w:pict>
      </w:r>
      <w:r>
        <w:rPr/>
        <w:pict>
          <v:group style="position:absolute;margin-left:294.250305pt;margin-top:4.158698pt;width:.1pt;height:.1pt;mso-position-horizontal-relative:page;mso-position-vertical-relative:paragraph;z-index:5992" coordorigin="5885,83" coordsize="2,2">
            <v:shape style="position:absolute;left:5885;top:83;width:2;height:2" coordorigin="5885,83" coordsize="0,0" path="m5885,83l5885,83e" filled="false" stroked="true" strokeweight=".07368pt" strokecolor="#000000">
              <v:path arrowok="t"/>
              <v:stroke dashstyle="dash"/>
            </v:shape>
            <w10:wrap type="none"/>
          </v:group>
        </w:pict>
      </w:r>
      <w:r>
        <w:rPr/>
        <w:pict>
          <v:shape style="position:absolute;margin-left:181.314972pt;margin-top:-.30857pt;width:7.65pt;height:18.6pt;mso-position-horizontal-relative:page;mso-position-vertical-relative:paragraph;z-index:-689656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Arial" w:hAnsi="Arial" w:cs="Arial" w:eastAsia="Arial"/>
                      <w:sz w:val="11"/>
                      <w:szCs w:val="11"/>
                    </w:rPr>
                  </w:pPr>
                  <w:r>
                    <w:rPr>
                      <w:rFonts w:ascii="Arial"/>
                      <w:w w:val="108"/>
                      <w:sz w:val="11"/>
                    </w:rPr>
                    <w:t>Recall</w:t>
                  </w:r>
                  <w:r>
                    <w:rPr>
                      <w:rFonts w:ascii="Arial"/>
                      <w:sz w:val="1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sz w:val="8"/>
        </w:rPr>
        <w:t>0.6</w:t>
      </w: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before="62"/>
        <w:ind w:left="301" w:right="0" w:firstLine="0"/>
        <w:jc w:val="left"/>
        <w:rPr>
          <w:rFonts w:ascii="Arial" w:hAnsi="Arial" w:cs="Arial" w:eastAsia="Arial"/>
          <w:sz w:val="8"/>
          <w:szCs w:val="8"/>
        </w:rPr>
      </w:pPr>
      <w:r>
        <w:rPr/>
        <w:pict>
          <v:group style="position:absolute;margin-left:174.154358pt;margin-top:4.282478pt;width:.1pt;height:.1pt;mso-position-horizontal-relative:page;mso-position-vertical-relative:paragraph;z-index:5824" coordorigin="3483,86" coordsize="2,2">
            <v:shape style="position:absolute;left:3483;top:86;width:2;height:2" coordorigin="3483,86" coordsize="0,0" path="m3483,86l3483,86e" filled="false" stroked="true" strokeweight=".07368pt" strokecolor="#000000">
              <v:path arrowok="t"/>
              <v:stroke dashstyle="dash"/>
            </v:shape>
            <w10:wrap type="none"/>
          </v:group>
        </w:pict>
      </w:r>
      <w:r>
        <w:rPr/>
        <w:pict>
          <v:group style="position:absolute;margin-left:294.250305pt;margin-top:4.209738pt;width:.1pt;height:.1pt;mso-position-horizontal-relative:page;mso-position-vertical-relative:paragraph;z-index:5968" coordorigin="5885,84" coordsize="2,2">
            <v:shape style="position:absolute;left:5885;top:84;width:2;height:2" coordorigin="5885,84" coordsize="0,0" path="m5885,84l5885,84e" filled="false" stroked="true" strokeweight=".07368pt" strokecolor="#000000">
              <v:path arrowok="t"/>
              <v:stroke dashstyle="dash"/>
            </v:shape>
            <w10:wrap type="none"/>
          </v:group>
        </w:pict>
      </w:r>
      <w:r>
        <w:rPr>
          <w:rFonts w:ascii="Arial"/>
          <w:sz w:val="8"/>
        </w:rPr>
        <w:t>0.4</w:t>
      </w:r>
    </w:p>
    <w:p>
      <w:pPr>
        <w:spacing w:line="61" w:lineRule="exact" w:before="17"/>
        <w:ind w:left="724" w:right="0" w:firstLine="0"/>
        <w:jc w:val="left"/>
        <w:rPr>
          <w:rFonts w:ascii="Arial" w:hAnsi="Arial" w:cs="Arial" w:eastAsia="Arial"/>
          <w:sz w:val="9"/>
          <w:szCs w:val="9"/>
        </w:rPr>
      </w:pPr>
      <w:r>
        <w:rPr/>
        <w:pict>
          <v:group style="position:absolute;margin-left:174.154358pt;margin-top:8.885385pt;width:.1pt;height:.1pt;mso-position-horizontal-relative:page;mso-position-vertical-relative:paragraph;z-index:5800" coordorigin="3483,178" coordsize="2,2">
            <v:shape style="position:absolute;left:3483;top:178;width:2;height:2" coordorigin="3483,178" coordsize="0,0" path="m3483,178l3483,178e" filled="false" stroked="true" strokeweight=".07368pt" strokecolor="#000000">
              <v:path arrowok="t"/>
              <v:stroke dashstyle="dash"/>
            </v:shape>
            <w10:wrap type="none"/>
          </v:group>
        </w:pict>
      </w:r>
      <w:r>
        <w:rPr/>
        <w:pict>
          <v:group style="position:absolute;margin-left:294.250305pt;margin-top:8.758125pt;width:.1pt;height:.1pt;mso-position-horizontal-relative:page;mso-position-vertical-relative:paragraph;z-index:5944" coordorigin="5885,175" coordsize="2,2">
            <v:shape style="position:absolute;left:5885;top:175;width:2;height:2" coordorigin="5885,175" coordsize="0,0" path="m5885,175l5885,175e" filled="false" stroked="true" strokeweight=".07368pt" strokecolor="#000000">
              <v:path arrowok="t"/>
              <v:stroke dashstyle="dash"/>
            </v:shape>
            <w10:wrap type="none"/>
          </v:group>
        </w:pict>
      </w:r>
      <w:r>
        <w:rPr>
          <w:rFonts w:ascii="Arial"/>
          <w:w w:val="92"/>
          <w:sz w:val="9"/>
        </w:rPr>
      </w:r>
      <w:r>
        <w:rPr>
          <w:rFonts w:ascii="Arial"/>
          <w:w w:val="92"/>
          <w:sz w:val="9"/>
          <w:u w:val="single" w:color="0000FF"/>
        </w:rPr>
        <w:t> </w:t>
      </w:r>
      <w:r>
        <w:rPr>
          <w:rFonts w:ascii="Arial"/>
          <w:sz w:val="9"/>
          <w:u w:val="single" w:color="0000FF"/>
        </w:rPr>
        <w:t>    </w:t>
      </w:r>
      <w:r>
        <w:rPr>
          <w:rFonts w:ascii="Arial"/>
          <w:sz w:val="9"/>
        </w:rPr>
      </w:r>
      <w:r>
        <w:rPr>
          <w:rFonts w:ascii="Arial"/>
          <w:spacing w:val="-13"/>
          <w:sz w:val="9"/>
        </w:rPr>
        <w:t> </w:t>
      </w:r>
      <w:r>
        <w:rPr>
          <w:rFonts w:ascii="Arial"/>
          <w:w w:val="95"/>
          <w:sz w:val="9"/>
        </w:rPr>
        <w:t>Config</w:t>
      </w:r>
      <w:r>
        <w:rPr>
          <w:rFonts w:ascii="Arial"/>
          <w:spacing w:val="-10"/>
          <w:w w:val="95"/>
          <w:sz w:val="9"/>
        </w:rPr>
        <w:t> </w:t>
      </w:r>
      <w:r>
        <w:rPr>
          <w:rFonts w:ascii="Arial"/>
          <w:w w:val="95"/>
          <w:sz w:val="9"/>
        </w:rPr>
        <w:t>only</w:t>
      </w:r>
      <w:r>
        <w:rPr>
          <w:rFonts w:ascii="Arial"/>
          <w:sz w:val="9"/>
        </w:rPr>
      </w:r>
    </w:p>
    <w:p>
      <w:pPr>
        <w:pStyle w:val="BodyText"/>
        <w:spacing w:line="256" w:lineRule="auto" w:before="83"/>
        <w:ind w:left="221" w:right="1277" w:firstLine="0"/>
        <w:jc w:val="both"/>
      </w:pPr>
      <w:r>
        <w:rPr>
          <w:w w:val="105"/>
        </w:rPr>
        <w:br w:type="column"/>
      </w:r>
      <w:r>
        <w:rPr>
          <w:w w:val="105"/>
        </w:rPr>
        <w:t>Given that both a </w:t>
      </w:r>
      <w:r>
        <w:rPr>
          <w:spacing w:val="-3"/>
          <w:w w:val="105"/>
        </w:rPr>
        <w:t>job’s </w:t>
      </w:r>
      <w:r>
        <w:rPr>
          <w:w w:val="105"/>
        </w:rPr>
        <w:t>scheduling priority [13] and</w:t>
      </w:r>
      <w:r>
        <w:rPr>
          <w:spacing w:val="24"/>
          <w:w w:val="105"/>
        </w:rPr>
        <w:t> </w:t>
      </w:r>
      <w:r>
        <w:rPr>
          <w:w w:val="105"/>
        </w:rPr>
        <w:t>its</w:t>
      </w:r>
      <w:r>
        <w:rPr>
          <w:w w:val="103"/>
        </w:rPr>
        <w:t> </w:t>
      </w:r>
      <w:r>
        <w:rPr>
          <w:w w:val="105"/>
        </w:rPr>
        <w:t>allocated resources are correlated to its exit status, one</w:t>
      </w:r>
      <w:r>
        <w:rPr>
          <w:spacing w:val="21"/>
          <w:w w:val="105"/>
        </w:rPr>
        <w:t> </w:t>
      </w:r>
      <w:r>
        <w:rPr>
          <w:w w:val="105"/>
        </w:rPr>
        <w:t>could</w:t>
      </w:r>
      <w:r>
        <w:rPr>
          <w:w w:val="103"/>
        </w:rPr>
        <w:t> </w:t>
      </w:r>
      <w:r>
        <w:rPr>
          <w:w w:val="105"/>
        </w:rPr>
        <w:t>consider adjusting these attributes based on exit status</w:t>
      </w:r>
      <w:r>
        <w:rPr>
          <w:spacing w:val="-4"/>
          <w:w w:val="105"/>
        </w:rPr>
        <w:t> </w:t>
      </w:r>
      <w:r>
        <w:rPr>
          <w:w w:val="105"/>
        </w:rPr>
        <w:t>predic-</w:t>
      </w:r>
      <w:r>
        <w:rPr>
          <w:w w:val="103"/>
        </w:rPr>
        <w:t> </w:t>
      </w:r>
      <w:r>
        <w:rPr>
          <w:w w:val="105"/>
        </w:rPr>
        <w:t>tions. The speciﬁc details of such a policy would depend</w:t>
      </w:r>
      <w:r>
        <w:rPr>
          <w:spacing w:val="35"/>
          <w:w w:val="105"/>
        </w:rPr>
        <w:t> </w:t>
      </w:r>
      <w:r>
        <w:rPr>
          <w:w w:val="105"/>
        </w:rPr>
        <w:t>on</w:t>
      </w:r>
      <w:r>
        <w:rPr>
          <w:w w:val="103"/>
        </w:rPr>
        <w:t> </w:t>
      </w:r>
      <w:r>
        <w:rPr>
          <w:w w:val="105"/>
        </w:rPr>
        <w:t>system</w:t>
      </w:r>
      <w:r>
        <w:rPr>
          <w:spacing w:val="-5"/>
          <w:w w:val="105"/>
        </w:rPr>
        <w:t> </w:t>
      </w:r>
      <w:r>
        <w:rPr>
          <w:w w:val="105"/>
        </w:rPr>
        <w:t>internal</w:t>
      </w:r>
      <w:r>
        <w:rPr>
          <w:spacing w:val="-6"/>
          <w:w w:val="105"/>
        </w:rPr>
        <w:t> </w:t>
      </w:r>
      <w:r>
        <w:rPr>
          <w:w w:val="105"/>
        </w:rPr>
        <w:t>details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what</w:t>
      </w:r>
      <w:r>
        <w:rPr>
          <w:spacing w:val="-6"/>
          <w:w w:val="105"/>
        </w:rPr>
        <w:t> </w:t>
      </w:r>
      <w:r>
        <w:rPr>
          <w:w w:val="105"/>
        </w:rPr>
        <w:t>those</w:t>
      </w:r>
      <w:r>
        <w:rPr>
          <w:spacing w:val="-6"/>
          <w:w w:val="105"/>
        </w:rPr>
        <w:t> </w:t>
      </w:r>
      <w:r>
        <w:rPr>
          <w:w w:val="105"/>
        </w:rPr>
        <w:t>jobs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what</w:t>
      </w:r>
      <w:r>
        <w:rPr>
          <w:spacing w:val="-4"/>
          <w:w w:val="105"/>
        </w:rPr>
        <w:t> </w:t>
      </w:r>
      <w:r>
        <w:rPr>
          <w:w w:val="105"/>
        </w:rPr>
        <w:t>makes</w:t>
      </w:r>
      <w:r>
        <w:rPr/>
      </w:r>
    </w:p>
    <w:p>
      <w:pPr>
        <w:spacing w:after="0" w:line="256" w:lineRule="auto"/>
        <w:jc w:val="both"/>
        <w:sectPr>
          <w:type w:val="continuous"/>
          <w:pgSz w:w="12240" w:h="15840"/>
          <w:pgMar w:top="460" w:bottom="280" w:left="1160" w:right="0"/>
          <w:cols w:num="3" w:equalWidth="0">
            <w:col w:w="2262" w:space="54"/>
            <w:col w:w="2450" w:space="134"/>
            <w:col w:w="6180"/>
          </w:cols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before="0"/>
        <w:ind w:left="0" w:right="0" w:firstLine="0"/>
        <w:jc w:val="right"/>
        <w:rPr>
          <w:rFonts w:ascii="Arial" w:hAnsi="Arial" w:cs="Arial" w:eastAsia="Arial"/>
          <w:sz w:val="8"/>
          <w:szCs w:val="8"/>
        </w:rPr>
      </w:pPr>
      <w:r>
        <w:rPr>
          <w:rFonts w:ascii="Arial"/>
          <w:w w:val="90"/>
          <w:sz w:val="8"/>
        </w:rPr>
        <w:t>0.2</w:t>
      </w:r>
      <w:r>
        <w:rPr>
          <w:rFonts w:ascii="Arial"/>
          <w:sz w:val="8"/>
        </w:rPr>
      </w: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before="62"/>
        <w:ind w:left="0" w:right="0" w:firstLine="0"/>
        <w:jc w:val="right"/>
        <w:rPr>
          <w:rFonts w:ascii="Arial" w:hAnsi="Arial" w:cs="Arial" w:eastAsia="Arial"/>
          <w:sz w:val="8"/>
          <w:szCs w:val="8"/>
        </w:rPr>
      </w:pPr>
      <w:r>
        <w:rPr>
          <w:rFonts w:ascii="Arial"/>
          <w:w w:val="94"/>
          <w:sz w:val="8"/>
        </w:rPr>
        <w:t>0</w:t>
      </w:r>
      <w:r>
        <w:rPr>
          <w:rFonts w:ascii="Arial"/>
          <w:sz w:val="8"/>
        </w:rPr>
      </w:r>
    </w:p>
    <w:p>
      <w:pPr>
        <w:spacing w:before="48"/>
        <w:ind w:left="136" w:right="686" w:firstLine="0"/>
        <w:jc w:val="center"/>
        <w:rPr>
          <w:rFonts w:ascii="Arial" w:hAnsi="Arial" w:cs="Arial" w:eastAsia="Arial"/>
          <w:sz w:val="9"/>
          <w:szCs w:val="9"/>
        </w:rPr>
      </w:pPr>
      <w:r>
        <w:rPr>
          <w:w w:val="95"/>
        </w:rPr>
        <w:br w:type="column"/>
      </w:r>
      <w:r>
        <w:rPr>
          <w:rFonts w:ascii="Arial"/>
          <w:w w:val="95"/>
          <w:sz w:val="9"/>
        </w:rPr>
        <w:t>Config</w:t>
      </w:r>
      <w:r>
        <w:rPr>
          <w:rFonts w:ascii="Arial"/>
          <w:spacing w:val="-7"/>
          <w:w w:val="95"/>
          <w:sz w:val="9"/>
        </w:rPr>
        <w:t> </w:t>
      </w:r>
      <w:r>
        <w:rPr>
          <w:rFonts w:ascii="Arial"/>
          <w:w w:val="95"/>
          <w:sz w:val="9"/>
        </w:rPr>
        <w:t>+</w:t>
      </w:r>
      <w:r>
        <w:rPr>
          <w:rFonts w:ascii="Arial"/>
          <w:spacing w:val="-7"/>
          <w:w w:val="95"/>
          <w:sz w:val="9"/>
        </w:rPr>
        <w:t> </w:t>
      </w:r>
      <w:r>
        <w:rPr>
          <w:rFonts w:ascii="Arial"/>
          <w:w w:val="95"/>
          <w:sz w:val="9"/>
        </w:rPr>
        <w:t>5min</w:t>
      </w:r>
      <w:r>
        <w:rPr>
          <w:rFonts w:ascii="Arial"/>
          <w:spacing w:val="-7"/>
          <w:w w:val="95"/>
          <w:sz w:val="9"/>
        </w:rPr>
        <w:t> </w:t>
      </w:r>
      <w:r>
        <w:rPr>
          <w:rFonts w:ascii="Arial"/>
          <w:w w:val="95"/>
          <w:sz w:val="9"/>
        </w:rPr>
        <w:t>Usage</w:t>
      </w:r>
      <w:r>
        <w:rPr>
          <w:rFonts w:ascii="Arial"/>
          <w:sz w:val="9"/>
        </w:rPr>
      </w:r>
    </w:p>
    <w:p>
      <w:pPr>
        <w:spacing w:before="2"/>
        <w:ind w:left="17" w:right="0" w:firstLine="0"/>
        <w:jc w:val="left"/>
        <w:rPr>
          <w:rFonts w:ascii="Arial" w:hAnsi="Arial" w:cs="Arial" w:eastAsia="Arial"/>
          <w:sz w:val="9"/>
          <w:szCs w:val="9"/>
        </w:rPr>
      </w:pPr>
      <w:r>
        <w:rPr>
          <w:rFonts w:ascii="Arial"/>
          <w:w w:val="92"/>
          <w:sz w:val="9"/>
        </w:rPr>
      </w:r>
      <w:r>
        <w:rPr>
          <w:rFonts w:ascii="Arial"/>
          <w:w w:val="92"/>
          <w:sz w:val="9"/>
          <w:u w:val="single" w:color="FF0000"/>
        </w:rPr>
        <w:t> </w:t>
      </w:r>
      <w:r>
        <w:rPr>
          <w:rFonts w:ascii="Arial"/>
          <w:sz w:val="9"/>
          <w:u w:val="single" w:color="FF0000"/>
        </w:rPr>
        <w:t>    </w:t>
      </w:r>
      <w:r>
        <w:rPr>
          <w:rFonts w:ascii="Arial"/>
          <w:sz w:val="9"/>
        </w:rPr>
      </w:r>
      <w:r>
        <w:rPr>
          <w:rFonts w:ascii="Arial"/>
          <w:spacing w:val="-13"/>
          <w:sz w:val="9"/>
        </w:rPr>
        <w:t> </w:t>
      </w:r>
      <w:r>
        <w:rPr>
          <w:rFonts w:ascii="Arial"/>
          <w:w w:val="95"/>
          <w:sz w:val="9"/>
        </w:rPr>
        <w:t>Config +</w:t>
      </w:r>
      <w:r>
        <w:rPr>
          <w:rFonts w:ascii="Arial"/>
          <w:spacing w:val="-19"/>
          <w:w w:val="95"/>
          <w:sz w:val="9"/>
        </w:rPr>
        <w:t> </w:t>
      </w:r>
      <w:r>
        <w:rPr>
          <w:rFonts w:ascii="Arial"/>
          <w:w w:val="95"/>
          <w:sz w:val="9"/>
        </w:rPr>
        <w:t>TaskFailFlag</w:t>
      </w:r>
      <w:r>
        <w:rPr>
          <w:rFonts w:ascii="Arial"/>
          <w:sz w:val="9"/>
        </w:rPr>
      </w:r>
    </w:p>
    <w:p>
      <w:pPr>
        <w:spacing w:before="1"/>
        <w:ind w:left="17" w:right="0" w:firstLine="0"/>
        <w:jc w:val="left"/>
        <w:rPr>
          <w:rFonts w:ascii="Arial" w:hAnsi="Arial" w:cs="Arial" w:eastAsia="Arial"/>
          <w:sz w:val="9"/>
          <w:szCs w:val="9"/>
        </w:rPr>
      </w:pPr>
      <w:r>
        <w:rPr>
          <w:rFonts w:ascii="Arial"/>
          <w:w w:val="92"/>
          <w:sz w:val="9"/>
        </w:rPr>
      </w:r>
      <w:r>
        <w:rPr>
          <w:rFonts w:ascii="Arial"/>
          <w:w w:val="92"/>
          <w:sz w:val="9"/>
          <w:u w:val="single" w:color="000000"/>
        </w:rPr>
        <w:t> </w:t>
      </w:r>
      <w:r>
        <w:rPr>
          <w:rFonts w:ascii="Arial"/>
          <w:sz w:val="9"/>
          <w:u w:val="single" w:color="000000"/>
        </w:rPr>
        <w:t>    </w:t>
      </w:r>
      <w:r>
        <w:rPr>
          <w:rFonts w:ascii="Arial"/>
          <w:sz w:val="9"/>
        </w:rPr>
      </w:r>
      <w:r>
        <w:rPr>
          <w:rFonts w:ascii="Arial"/>
          <w:spacing w:val="-13"/>
          <w:sz w:val="9"/>
        </w:rPr>
        <w:t> </w:t>
      </w:r>
      <w:r>
        <w:rPr>
          <w:rFonts w:ascii="Arial"/>
          <w:w w:val="95"/>
          <w:sz w:val="9"/>
        </w:rPr>
        <w:t>Config</w:t>
      </w:r>
      <w:r>
        <w:rPr>
          <w:rFonts w:ascii="Arial"/>
          <w:spacing w:val="-7"/>
          <w:w w:val="95"/>
          <w:sz w:val="9"/>
        </w:rPr>
        <w:t> </w:t>
      </w:r>
      <w:r>
        <w:rPr>
          <w:rFonts w:ascii="Arial"/>
          <w:w w:val="95"/>
          <w:sz w:val="9"/>
        </w:rPr>
        <w:t>+</w:t>
      </w:r>
      <w:r>
        <w:rPr>
          <w:rFonts w:ascii="Arial"/>
          <w:spacing w:val="-7"/>
          <w:w w:val="95"/>
          <w:sz w:val="9"/>
        </w:rPr>
        <w:t> </w:t>
      </w:r>
      <w:r>
        <w:rPr>
          <w:rFonts w:ascii="Arial"/>
          <w:w w:val="95"/>
          <w:sz w:val="9"/>
        </w:rPr>
        <w:t>5min</w:t>
      </w:r>
      <w:r>
        <w:rPr>
          <w:rFonts w:ascii="Arial"/>
          <w:spacing w:val="-7"/>
          <w:w w:val="95"/>
          <w:sz w:val="9"/>
        </w:rPr>
        <w:t> </w:t>
      </w:r>
      <w:r>
        <w:rPr>
          <w:rFonts w:ascii="Arial"/>
          <w:w w:val="95"/>
          <w:sz w:val="9"/>
        </w:rPr>
        <w:t>Usage</w:t>
      </w:r>
      <w:r>
        <w:rPr>
          <w:rFonts w:ascii="Arial"/>
          <w:spacing w:val="-7"/>
          <w:w w:val="95"/>
          <w:sz w:val="9"/>
        </w:rPr>
        <w:t> </w:t>
      </w:r>
      <w:r>
        <w:rPr>
          <w:rFonts w:ascii="Arial"/>
          <w:w w:val="95"/>
          <w:sz w:val="9"/>
        </w:rPr>
        <w:t>+</w:t>
      </w:r>
      <w:r>
        <w:rPr>
          <w:rFonts w:ascii="Arial"/>
          <w:spacing w:val="-7"/>
          <w:w w:val="95"/>
          <w:sz w:val="9"/>
        </w:rPr>
        <w:t> </w:t>
      </w:r>
      <w:r>
        <w:rPr>
          <w:rFonts w:ascii="Arial"/>
          <w:w w:val="95"/>
          <w:sz w:val="9"/>
        </w:rPr>
        <w:t>TaskFailFlag</w:t>
      </w:r>
      <w:r>
        <w:rPr>
          <w:rFonts w:ascii="Arial"/>
          <w:sz w:val="9"/>
        </w:rPr>
      </w:r>
    </w:p>
    <w:p>
      <w:pPr>
        <w:tabs>
          <w:tab w:pos="275" w:val="left" w:leader="none"/>
          <w:tab w:pos="599" w:val="left" w:leader="none"/>
          <w:tab w:pos="922" w:val="left" w:leader="none"/>
          <w:tab w:pos="1245" w:val="left" w:leader="none"/>
          <w:tab w:pos="1600" w:val="left" w:leader="none"/>
        </w:tabs>
        <w:spacing w:line="81" w:lineRule="exact" w:before="42"/>
        <w:ind w:left="-17" w:right="0" w:firstLine="0"/>
        <w:jc w:val="left"/>
        <w:rPr>
          <w:rFonts w:ascii="Arial" w:hAnsi="Arial" w:cs="Arial" w:eastAsia="Arial"/>
          <w:sz w:val="8"/>
          <w:szCs w:val="8"/>
        </w:rPr>
      </w:pPr>
      <w:r>
        <w:rPr>
          <w:rFonts w:ascii="Arial"/>
          <w:w w:val="90"/>
          <w:sz w:val="8"/>
        </w:rPr>
        <w:t>0</w:t>
        <w:tab/>
        <w:t>0.2</w:t>
        <w:tab/>
        <w:t>0.4</w:t>
        <w:tab/>
        <w:t>0.6</w:t>
        <w:tab/>
        <w:t>0.8</w:t>
        <w:tab/>
      </w:r>
      <w:r>
        <w:rPr>
          <w:rFonts w:ascii="Arial"/>
          <w:w w:val="95"/>
          <w:sz w:val="8"/>
        </w:rPr>
        <w:t>1</w:t>
      </w:r>
      <w:r>
        <w:rPr>
          <w:rFonts w:ascii="Arial"/>
          <w:sz w:val="8"/>
        </w:rPr>
      </w:r>
    </w:p>
    <w:p>
      <w:pPr>
        <w:spacing w:line="127" w:lineRule="exact" w:before="0"/>
        <w:ind w:left="136" w:right="24" w:firstLine="0"/>
        <w:jc w:val="center"/>
        <w:rPr>
          <w:rFonts w:ascii="Arial" w:hAnsi="Arial" w:cs="Arial" w:eastAsia="Arial"/>
          <w:sz w:val="12"/>
          <w:szCs w:val="12"/>
        </w:rPr>
      </w:pPr>
      <w:r>
        <w:rPr>
          <w:rFonts w:ascii="Arial"/>
          <w:sz w:val="12"/>
        </w:rPr>
        <w:t>Precision</w:t>
      </w:r>
    </w:p>
    <w:p>
      <w:pPr>
        <w:spacing w:line="240" w:lineRule="auto" w:before="6"/>
        <w:rPr>
          <w:rFonts w:ascii="Arial" w:hAnsi="Arial" w:cs="Arial" w:eastAsia="Arial"/>
          <w:sz w:val="6"/>
          <w:szCs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spacing w:before="0"/>
        <w:ind w:left="0" w:right="0" w:firstLine="0"/>
        <w:jc w:val="right"/>
        <w:rPr>
          <w:rFonts w:ascii="Arial" w:hAnsi="Arial" w:cs="Arial" w:eastAsia="Arial"/>
          <w:sz w:val="8"/>
          <w:szCs w:val="8"/>
        </w:rPr>
      </w:pPr>
      <w:r>
        <w:rPr>
          <w:rFonts w:ascii="Arial"/>
          <w:w w:val="95"/>
          <w:sz w:val="8"/>
        </w:rPr>
        <w:t>0.2</w:t>
      </w:r>
      <w:r>
        <w:rPr>
          <w:rFonts w:ascii="Arial"/>
          <w:sz w:val="8"/>
        </w:rPr>
      </w:r>
    </w:p>
    <w:p>
      <w:pPr>
        <w:spacing w:line="240" w:lineRule="auto" w:before="0"/>
        <w:rPr>
          <w:rFonts w:ascii="Arial" w:hAnsi="Arial" w:cs="Arial" w:eastAsia="Arial"/>
          <w:sz w:val="8"/>
          <w:szCs w:val="8"/>
        </w:rPr>
      </w:pPr>
    </w:p>
    <w:p>
      <w:pPr>
        <w:spacing w:before="61"/>
        <w:ind w:left="0" w:right="0" w:firstLine="0"/>
        <w:jc w:val="right"/>
        <w:rPr>
          <w:rFonts w:ascii="Arial" w:hAnsi="Arial" w:cs="Arial" w:eastAsia="Arial"/>
          <w:sz w:val="8"/>
          <w:szCs w:val="8"/>
        </w:rPr>
      </w:pPr>
      <w:r>
        <w:rPr>
          <w:rFonts w:ascii="Arial"/>
          <w:w w:val="99"/>
          <w:sz w:val="8"/>
        </w:rPr>
        <w:t>0</w:t>
      </w:r>
      <w:r>
        <w:rPr>
          <w:rFonts w:ascii="Arial"/>
          <w:sz w:val="8"/>
        </w:rPr>
      </w:r>
    </w:p>
    <w:p>
      <w:pPr>
        <w:spacing w:before="44"/>
        <w:ind w:left="0" w:right="163" w:firstLine="0"/>
        <w:jc w:val="center"/>
        <w:rPr>
          <w:rFonts w:ascii="Arial" w:hAnsi="Arial" w:cs="Arial" w:eastAsia="Arial"/>
          <w:sz w:val="9"/>
          <w:szCs w:val="9"/>
        </w:rPr>
      </w:pPr>
      <w:r>
        <w:rPr>
          <w:w w:val="95"/>
        </w:rPr>
        <w:br w:type="column"/>
      </w:r>
      <w:r>
        <w:rPr>
          <w:rFonts w:ascii="Arial"/>
          <w:w w:val="95"/>
          <w:sz w:val="9"/>
        </w:rPr>
        <w:t>Config</w:t>
      </w:r>
      <w:r>
        <w:rPr>
          <w:rFonts w:ascii="Arial"/>
          <w:spacing w:val="-7"/>
          <w:w w:val="95"/>
          <w:sz w:val="9"/>
        </w:rPr>
        <w:t> </w:t>
      </w:r>
      <w:r>
        <w:rPr>
          <w:rFonts w:ascii="Arial"/>
          <w:w w:val="95"/>
          <w:sz w:val="9"/>
        </w:rPr>
        <w:t>+</w:t>
      </w:r>
      <w:r>
        <w:rPr>
          <w:rFonts w:ascii="Arial"/>
          <w:spacing w:val="-7"/>
          <w:w w:val="95"/>
          <w:sz w:val="9"/>
        </w:rPr>
        <w:t> </w:t>
      </w:r>
      <w:r>
        <w:rPr>
          <w:rFonts w:ascii="Arial"/>
          <w:w w:val="95"/>
          <w:sz w:val="9"/>
        </w:rPr>
        <w:t>5min</w:t>
      </w:r>
      <w:r>
        <w:rPr>
          <w:rFonts w:ascii="Arial"/>
          <w:spacing w:val="-7"/>
          <w:w w:val="95"/>
          <w:sz w:val="9"/>
        </w:rPr>
        <w:t> </w:t>
      </w:r>
      <w:r>
        <w:rPr>
          <w:rFonts w:ascii="Arial"/>
          <w:w w:val="95"/>
          <w:sz w:val="9"/>
        </w:rPr>
        <w:t>Usage</w:t>
      </w:r>
      <w:r>
        <w:rPr>
          <w:rFonts w:ascii="Arial"/>
          <w:sz w:val="9"/>
        </w:rPr>
      </w:r>
    </w:p>
    <w:p>
      <w:pPr>
        <w:spacing w:before="2"/>
        <w:ind w:left="0" w:right="266" w:firstLine="0"/>
        <w:jc w:val="center"/>
        <w:rPr>
          <w:rFonts w:ascii="Arial" w:hAnsi="Arial" w:cs="Arial" w:eastAsia="Arial"/>
          <w:sz w:val="9"/>
          <w:szCs w:val="9"/>
        </w:rPr>
      </w:pPr>
      <w:r>
        <w:rPr>
          <w:rFonts w:ascii="Arial"/>
          <w:w w:val="92"/>
          <w:sz w:val="9"/>
        </w:rPr>
      </w:r>
      <w:r>
        <w:rPr>
          <w:rFonts w:ascii="Arial"/>
          <w:w w:val="92"/>
          <w:sz w:val="9"/>
          <w:u w:val="single" w:color="FF0000"/>
        </w:rPr>
        <w:t> </w:t>
      </w:r>
      <w:r>
        <w:rPr>
          <w:rFonts w:ascii="Arial"/>
          <w:sz w:val="9"/>
          <w:u w:val="single" w:color="FF0000"/>
        </w:rPr>
        <w:t>    </w:t>
      </w:r>
      <w:r>
        <w:rPr>
          <w:rFonts w:ascii="Arial"/>
          <w:sz w:val="9"/>
        </w:rPr>
      </w:r>
      <w:r>
        <w:rPr>
          <w:rFonts w:ascii="Arial"/>
          <w:spacing w:val="-13"/>
          <w:sz w:val="9"/>
        </w:rPr>
        <w:t> </w:t>
      </w:r>
      <w:r>
        <w:rPr>
          <w:rFonts w:ascii="Arial"/>
          <w:w w:val="95"/>
          <w:sz w:val="9"/>
        </w:rPr>
        <w:t>Config +</w:t>
      </w:r>
      <w:r>
        <w:rPr>
          <w:rFonts w:ascii="Arial"/>
          <w:spacing w:val="-19"/>
          <w:w w:val="95"/>
          <w:sz w:val="9"/>
        </w:rPr>
        <w:t> </w:t>
      </w:r>
      <w:r>
        <w:rPr>
          <w:rFonts w:ascii="Arial"/>
          <w:w w:val="95"/>
          <w:sz w:val="9"/>
        </w:rPr>
        <w:t>TaskFailFlag</w:t>
      </w:r>
      <w:r>
        <w:rPr>
          <w:rFonts w:ascii="Arial"/>
          <w:sz w:val="9"/>
        </w:rPr>
      </w:r>
    </w:p>
    <w:p>
      <w:pPr>
        <w:spacing w:before="1"/>
        <w:ind w:left="-19" w:right="0" w:firstLine="426"/>
        <w:jc w:val="left"/>
        <w:rPr>
          <w:rFonts w:ascii="Arial" w:hAnsi="Arial" w:cs="Arial" w:eastAsia="Arial"/>
          <w:sz w:val="9"/>
          <w:szCs w:val="9"/>
        </w:rPr>
      </w:pPr>
      <w:r>
        <w:rPr>
          <w:rFonts w:ascii="Arial"/>
          <w:w w:val="95"/>
          <w:sz w:val="9"/>
        </w:rPr>
        <w:t>Config</w:t>
      </w:r>
      <w:r>
        <w:rPr>
          <w:rFonts w:ascii="Arial"/>
          <w:spacing w:val="-7"/>
          <w:w w:val="95"/>
          <w:sz w:val="9"/>
        </w:rPr>
        <w:t> </w:t>
      </w:r>
      <w:r>
        <w:rPr>
          <w:rFonts w:ascii="Arial"/>
          <w:w w:val="95"/>
          <w:sz w:val="9"/>
        </w:rPr>
        <w:t>+</w:t>
      </w:r>
      <w:r>
        <w:rPr>
          <w:rFonts w:ascii="Arial"/>
          <w:spacing w:val="-7"/>
          <w:w w:val="95"/>
          <w:sz w:val="9"/>
        </w:rPr>
        <w:t> </w:t>
      </w:r>
      <w:r>
        <w:rPr>
          <w:rFonts w:ascii="Arial"/>
          <w:w w:val="95"/>
          <w:sz w:val="9"/>
        </w:rPr>
        <w:t>5min</w:t>
      </w:r>
      <w:r>
        <w:rPr>
          <w:rFonts w:ascii="Arial"/>
          <w:spacing w:val="-7"/>
          <w:w w:val="95"/>
          <w:sz w:val="9"/>
        </w:rPr>
        <w:t> </w:t>
      </w:r>
      <w:r>
        <w:rPr>
          <w:rFonts w:ascii="Arial"/>
          <w:w w:val="95"/>
          <w:sz w:val="9"/>
        </w:rPr>
        <w:t>Usage</w:t>
      </w:r>
      <w:r>
        <w:rPr>
          <w:rFonts w:ascii="Arial"/>
          <w:spacing w:val="-7"/>
          <w:w w:val="95"/>
          <w:sz w:val="9"/>
        </w:rPr>
        <w:t> </w:t>
      </w:r>
      <w:r>
        <w:rPr>
          <w:rFonts w:ascii="Arial"/>
          <w:w w:val="95"/>
          <w:sz w:val="9"/>
        </w:rPr>
        <w:t>+</w:t>
      </w:r>
      <w:r>
        <w:rPr>
          <w:rFonts w:ascii="Arial"/>
          <w:spacing w:val="-7"/>
          <w:w w:val="95"/>
          <w:sz w:val="9"/>
        </w:rPr>
        <w:t> </w:t>
      </w:r>
      <w:r>
        <w:rPr>
          <w:rFonts w:ascii="Arial"/>
          <w:w w:val="95"/>
          <w:sz w:val="9"/>
        </w:rPr>
        <w:t>TaskFailFlag</w:t>
      </w:r>
      <w:r>
        <w:rPr>
          <w:rFonts w:ascii="Arial"/>
          <w:sz w:val="9"/>
        </w:rPr>
      </w:r>
    </w:p>
    <w:p>
      <w:pPr>
        <w:tabs>
          <w:tab w:pos="272" w:val="left" w:leader="none"/>
          <w:tab w:pos="596" w:val="left" w:leader="none"/>
          <w:tab w:pos="919" w:val="left" w:leader="none"/>
          <w:tab w:pos="1242" w:val="left" w:leader="none"/>
          <w:tab w:pos="1599" w:val="left" w:leader="none"/>
        </w:tabs>
        <w:spacing w:line="81" w:lineRule="exact" w:before="46"/>
        <w:ind w:left="-19" w:right="119" w:firstLine="0"/>
        <w:jc w:val="center"/>
        <w:rPr>
          <w:rFonts w:ascii="Arial" w:hAnsi="Arial" w:cs="Arial" w:eastAsia="Arial"/>
          <w:sz w:val="8"/>
          <w:szCs w:val="8"/>
        </w:rPr>
      </w:pPr>
      <w:r>
        <w:rPr>
          <w:rFonts w:ascii="Arial"/>
          <w:w w:val="95"/>
          <w:sz w:val="8"/>
        </w:rPr>
        <w:t>0</w:t>
        <w:tab/>
        <w:t>0.2</w:t>
        <w:tab/>
        <w:t>0.4</w:t>
        <w:tab/>
        <w:t>0.6</w:t>
        <w:tab/>
        <w:t>0.8</w:t>
        <w:tab/>
      </w:r>
      <w:r>
        <w:rPr>
          <w:rFonts w:ascii="Arial"/>
          <w:sz w:val="8"/>
        </w:rPr>
        <w:t>1</w:t>
      </w:r>
    </w:p>
    <w:p>
      <w:pPr>
        <w:spacing w:line="127" w:lineRule="exact" w:before="0"/>
        <w:ind w:left="0" w:right="8" w:firstLine="0"/>
        <w:jc w:val="center"/>
        <w:rPr>
          <w:rFonts w:ascii="Arial" w:hAnsi="Arial" w:cs="Arial" w:eastAsia="Arial"/>
          <w:sz w:val="12"/>
          <w:szCs w:val="12"/>
        </w:rPr>
      </w:pPr>
      <w:r>
        <w:rPr>
          <w:rFonts w:ascii="Arial"/>
          <w:sz w:val="12"/>
        </w:rPr>
        <w:t>Precision</w:t>
      </w:r>
    </w:p>
    <w:p>
      <w:pPr>
        <w:pStyle w:val="BodyText"/>
        <w:spacing w:line="180" w:lineRule="exact"/>
        <w:ind w:left="221" w:right="1183" w:firstLine="0"/>
        <w:jc w:val="left"/>
      </w:pPr>
      <w:r>
        <w:rPr>
          <w:w w:val="105"/>
        </w:rPr>
        <w:br w:type="column"/>
      </w:r>
      <w:r>
        <w:rPr>
          <w:w w:val="105"/>
        </w:rPr>
        <w:t>them</w:t>
      </w:r>
      <w:r>
        <w:rPr>
          <w:spacing w:val="-5"/>
          <w:w w:val="105"/>
        </w:rPr>
        <w:t> </w:t>
      </w:r>
      <w:r>
        <w:rPr>
          <w:w w:val="105"/>
        </w:rPr>
        <w:t>likely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fail.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could</w:t>
      </w:r>
      <w:r>
        <w:rPr>
          <w:spacing w:val="-7"/>
          <w:w w:val="105"/>
        </w:rPr>
        <w:t> </w:t>
      </w:r>
      <w:r>
        <w:rPr>
          <w:w w:val="105"/>
        </w:rPr>
        <w:t>argue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priority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resources</w:t>
      </w:r>
      <w:r>
        <w:rPr/>
      </w:r>
    </w:p>
    <w:p>
      <w:pPr>
        <w:pStyle w:val="BodyText"/>
        <w:spacing w:line="256" w:lineRule="auto" w:before="16"/>
        <w:ind w:left="221" w:right="1183" w:firstLine="0"/>
        <w:jc w:val="left"/>
      </w:pPr>
      <w:r>
        <w:rPr>
          <w:w w:val="105"/>
        </w:rPr>
        <w:t>should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reduced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jobs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unlikely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succeed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order</w:t>
      </w:r>
      <w:r>
        <w:rPr>
          <w:w w:val="103"/>
        </w:rPr>
        <w:t> </w:t>
      </w:r>
      <w:r>
        <w:rPr>
          <w:w w:val="105"/>
        </w:rPr>
        <w:t>to reduce the negative effect they might have on other </w:t>
      </w:r>
      <w:r>
        <w:rPr>
          <w:spacing w:val="20"/>
          <w:w w:val="105"/>
        </w:rPr>
        <w:t> </w:t>
      </w:r>
      <w:r>
        <w:rPr>
          <w:w w:val="105"/>
        </w:rPr>
        <w:t>(more</w:t>
      </w:r>
      <w:r>
        <w:rPr/>
      </w:r>
    </w:p>
    <w:p>
      <w:pPr>
        <w:spacing w:after="0" w:line="256" w:lineRule="auto"/>
        <w:jc w:val="left"/>
        <w:sectPr>
          <w:type w:val="continuous"/>
          <w:pgSz w:w="12240" w:h="15840"/>
          <w:pgMar w:top="460" w:bottom="280" w:left="1160" w:right="0"/>
          <w:cols w:num="5" w:equalWidth="0">
            <w:col w:w="326" w:space="40"/>
            <w:col w:w="1643" w:space="387"/>
            <w:col w:w="332" w:space="40"/>
            <w:col w:w="1766" w:space="366"/>
            <w:col w:w="6180"/>
          </w:cols>
        </w:sectPr>
      </w:pPr>
    </w:p>
    <w:p>
      <w:pPr>
        <w:pStyle w:val="ListParagraph"/>
        <w:numPr>
          <w:ilvl w:val="0"/>
          <w:numId w:val="13"/>
        </w:numPr>
        <w:tabs>
          <w:tab w:pos="1920" w:val="left" w:leader="none"/>
        </w:tabs>
        <w:spacing w:line="240" w:lineRule="auto" w:before="60" w:after="0"/>
        <w:ind w:left="1919" w:right="0" w:hanging="232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shape style="position:absolute;margin-left:270pt;margin-top:732pt;width:80pt;height:20pt;mso-position-horizontal-relative:page;mso-position-vertical-relative:page;z-index:-690328" type="#_x0000_t202" filled="false" stroked="false">
            <v:textbox inset="0,0,0,0">
              <w:txbxContent>
                <w:p>
                  <w:pPr>
                    <w:spacing w:line="240" w:lineRule="auto" w:before="1"/>
                    <w:rPr>
                      <w:rFonts w:ascii="Times New Roman" w:hAnsi="Times New Roman" w:cs="Times New Roman" w:eastAsia="Times New Roman"/>
                      <w:sz w:val="13"/>
                      <w:szCs w:val="13"/>
                    </w:rPr>
                  </w:pPr>
                </w:p>
                <w:p>
                  <w:pPr>
                    <w:spacing w:before="0"/>
                    <w:ind w:left="0" w:right="159" w:firstLine="0"/>
                    <w:jc w:val="center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</w:rPr>
                    <w:t>1405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0pt;margin-top:732pt;width:80pt;height:20pt;mso-position-horizontal-relative:page;mso-position-vertical-relative:page;z-index:-690304" type="#_x0000_t202" filled="false" stroked="false">
            <v:textbox inset="0,0,0,0">
              <w:txbxContent>
                <w:p>
                  <w:pPr>
                    <w:spacing w:line="240" w:lineRule="auto" w:before="1"/>
                    <w:rPr>
                      <w:rFonts w:ascii="Times New Roman" w:hAnsi="Times New Roman" w:cs="Times New Roman" w:eastAsia="Times New Roman"/>
                      <w:sz w:val="13"/>
                      <w:szCs w:val="13"/>
                    </w:rPr>
                  </w:pPr>
                </w:p>
                <w:p>
                  <w:pPr>
                    <w:spacing w:before="0"/>
                    <w:ind w:left="0" w:right="159" w:firstLine="0"/>
                    <w:jc w:val="center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</w:rPr>
                    <w:t>1402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15"/>
        </w:rPr>
        <w:t>Task-attempt</w:t>
      </w:r>
      <w:r>
        <w:rPr>
          <w:rFonts w:ascii="Times New Roman"/>
          <w:spacing w:val="17"/>
          <w:sz w:val="15"/>
        </w:rPr>
        <w:t> </w:t>
      </w:r>
      <w:r>
        <w:rPr>
          <w:rFonts w:ascii="Times New Roman"/>
          <w:sz w:val="15"/>
        </w:rPr>
        <w:t>status.</w:t>
      </w:r>
    </w:p>
    <w:p>
      <w:pPr>
        <w:spacing w:line="168" w:lineRule="exact" w:before="108"/>
        <w:ind w:left="101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Fig. 10. Predicting Google task failures using random forests while</w:t>
      </w:r>
      <w:r>
        <w:rPr>
          <w:rFonts w:ascii="Times New Roman"/>
          <w:spacing w:val="16"/>
          <w:sz w:val="15"/>
        </w:rPr>
        <w:t> </w:t>
      </w:r>
      <w:r>
        <w:rPr>
          <w:rFonts w:ascii="Times New Roman"/>
          <w:sz w:val="15"/>
        </w:rPr>
        <w:t>varying</w:t>
      </w:r>
      <w:r>
        <w:rPr>
          <w:rFonts w:ascii="Times New Roman"/>
          <w:spacing w:val="-1"/>
          <w:w w:val="98"/>
          <w:sz w:val="15"/>
        </w:rPr>
        <w:t> </w:t>
      </w:r>
      <w:r>
        <w:rPr>
          <w:rFonts w:ascii="Times New Roman"/>
          <w:sz w:val="15"/>
        </w:rPr>
        <w:t>the decision threshold (left) and the training sampling ratio </w:t>
      </w:r>
      <w:r>
        <w:rPr>
          <w:rFonts w:ascii="Times New Roman"/>
          <w:spacing w:val="30"/>
          <w:sz w:val="15"/>
        </w:rPr>
        <w:t> </w:t>
      </w:r>
      <w:r>
        <w:rPr>
          <w:rFonts w:ascii="Times New Roman"/>
          <w:sz w:val="15"/>
        </w:rPr>
        <w:t>(right).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259" w:lineRule="auto" w:before="84"/>
        <w:ind w:left="101" w:right="0" w:firstLine="0"/>
        <w:jc w:val="left"/>
      </w:pPr>
      <w:r>
        <w:rPr>
          <w:w w:val="105"/>
        </w:rPr>
        <w:t>of the suggestions into a concrete algorithm and evaluate</w:t>
      </w:r>
      <w:r>
        <w:rPr>
          <w:spacing w:val="20"/>
          <w:w w:val="105"/>
        </w:rPr>
        <w:t> </w:t>
      </w:r>
      <w:r>
        <w:rPr>
          <w:w w:val="105"/>
        </w:rPr>
        <w:t>its</w:t>
      </w:r>
      <w:r>
        <w:rPr>
          <w:w w:val="103"/>
        </w:rPr>
        <w:t> </w:t>
      </w:r>
      <w:r>
        <w:rPr>
          <w:w w:val="105"/>
        </w:rPr>
        <w:t>effectiveness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trace-driven</w:t>
      </w:r>
      <w:r>
        <w:rPr>
          <w:spacing w:val="-14"/>
          <w:w w:val="105"/>
        </w:rPr>
        <w:t> </w:t>
      </w:r>
      <w:r>
        <w:rPr>
          <w:w w:val="105"/>
        </w:rPr>
        <w:t>simulations.</w:t>
      </w:r>
      <w:r>
        <w:rPr/>
      </w:r>
    </w:p>
    <w:p>
      <w:pPr>
        <w:pStyle w:val="ListParagraph"/>
        <w:numPr>
          <w:ilvl w:val="0"/>
          <w:numId w:val="14"/>
        </w:numPr>
        <w:tabs>
          <w:tab w:pos="354" w:val="left" w:leader="none"/>
        </w:tabs>
        <w:spacing w:line="240" w:lineRule="auto" w:before="150" w:after="0"/>
        <w:ind w:left="353" w:right="0" w:hanging="252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spacing w:val="-3"/>
          <w:w w:val="105"/>
          <w:sz w:val="18"/>
        </w:rPr>
        <w:t>Policy</w:t>
      </w:r>
      <w:r>
        <w:rPr>
          <w:rFonts w:ascii="Times New Roman"/>
          <w:i/>
          <w:spacing w:val="16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recommendations</w:t>
      </w:r>
      <w:r>
        <w:rPr>
          <w:rFonts w:ascii="Times New Roman"/>
          <w:sz w:val="18"/>
        </w:rPr>
      </w:r>
    </w:p>
    <w:p>
      <w:pPr>
        <w:pStyle w:val="BodyText"/>
        <w:spacing w:line="259" w:lineRule="auto" w:before="83"/>
        <w:ind w:left="101" w:right="1"/>
        <w:jc w:val="both"/>
      </w:pPr>
      <w:r>
        <w:rPr>
          <w:w w:val="105"/>
        </w:rPr>
        <w:t>Previous work on predicting task failures and kills</w:t>
      </w:r>
      <w:r>
        <w:rPr>
          <w:spacing w:val="1"/>
          <w:w w:val="105"/>
        </w:rPr>
        <w:t> </w:t>
      </w:r>
      <w:r>
        <w:rPr>
          <w:w w:val="105"/>
        </w:rPr>
        <w:t>has</w:t>
      </w:r>
      <w:r>
        <w:rPr>
          <w:w w:val="103"/>
        </w:rPr>
        <w:t> </w:t>
      </w:r>
      <w:r>
        <w:rPr>
          <w:w w:val="105"/>
        </w:rPr>
        <w:t>focused exclusively on using those predictions to</w:t>
      </w:r>
      <w:r>
        <w:rPr>
          <w:spacing w:val="39"/>
          <w:w w:val="105"/>
        </w:rPr>
        <w:t> </w:t>
      </w:r>
      <w:r>
        <w:rPr>
          <w:w w:val="105"/>
        </w:rPr>
        <w:t>proactively</w:t>
      </w:r>
      <w:r>
        <w:rPr>
          <w:w w:val="103"/>
        </w:rPr>
        <w:t> </w:t>
      </w:r>
      <w:r>
        <w:rPr>
          <w:w w:val="105"/>
        </w:rPr>
        <w:t>terminate jobs that are likely to be unsuccessful. </w:t>
      </w:r>
      <w:r>
        <w:rPr>
          <w:spacing w:val="-9"/>
          <w:w w:val="105"/>
        </w:rPr>
        <w:t>We</w:t>
      </w:r>
      <w:r>
        <w:rPr>
          <w:spacing w:val="15"/>
          <w:w w:val="105"/>
        </w:rPr>
        <w:t> </w:t>
      </w:r>
      <w:r>
        <w:rPr>
          <w:w w:val="105"/>
        </w:rPr>
        <w:t>believe</w:t>
      </w:r>
      <w:r>
        <w:rPr>
          <w:w w:val="103"/>
        </w:rPr>
        <w:t> </w:t>
      </w:r>
      <w:r>
        <w:rPr>
          <w:w w:val="105"/>
        </w:rPr>
        <w:t>that the usefulness of this approach is questionable in</w:t>
      </w:r>
      <w:r>
        <w:rPr>
          <w:spacing w:val="-26"/>
          <w:w w:val="105"/>
        </w:rPr>
        <w:t> </w:t>
      </w:r>
      <w:r>
        <w:rPr>
          <w:w w:val="105"/>
        </w:rPr>
        <w:t>practice</w:t>
      </w:r>
      <w:r>
        <w:rPr>
          <w:w w:val="103"/>
        </w:rPr>
        <w:t> </w:t>
      </w:r>
      <w:r>
        <w:rPr>
          <w:w w:val="105"/>
        </w:rPr>
        <w:t>for</w:t>
      </w:r>
      <w:r>
        <w:rPr>
          <w:spacing w:val="14"/>
          <w:w w:val="105"/>
        </w:rPr>
        <w:t> </w:t>
      </w:r>
      <w:r>
        <w:rPr>
          <w:w w:val="105"/>
        </w:rPr>
        <w:t>at</w:t>
      </w:r>
      <w:r>
        <w:rPr>
          <w:spacing w:val="17"/>
          <w:w w:val="105"/>
        </w:rPr>
        <w:t> </w:t>
      </w:r>
      <w:r>
        <w:rPr>
          <w:w w:val="105"/>
        </w:rPr>
        <w:t>least</w:t>
      </w:r>
      <w:r>
        <w:rPr>
          <w:spacing w:val="17"/>
          <w:w w:val="105"/>
        </w:rPr>
        <w:t> </w:t>
      </w:r>
      <w:r>
        <w:rPr>
          <w:w w:val="105"/>
        </w:rPr>
        <w:t>two</w:t>
      </w:r>
      <w:r>
        <w:rPr>
          <w:spacing w:val="16"/>
          <w:w w:val="105"/>
        </w:rPr>
        <w:t> </w:t>
      </w:r>
      <w:r>
        <w:rPr>
          <w:w w:val="105"/>
        </w:rPr>
        <w:t>reasons:</w:t>
      </w:r>
      <w:r>
        <w:rPr>
          <w:spacing w:val="15"/>
          <w:w w:val="105"/>
        </w:rPr>
        <w:t> </w:t>
      </w:r>
      <w:r>
        <w:rPr>
          <w:w w:val="105"/>
        </w:rPr>
        <w:t>First,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user</w:t>
      </w:r>
      <w:r>
        <w:rPr>
          <w:spacing w:val="16"/>
          <w:w w:val="105"/>
        </w:rPr>
        <w:t> </w:t>
      </w:r>
      <w:r>
        <w:rPr>
          <w:w w:val="105"/>
        </w:rPr>
        <w:t>will</w:t>
      </w:r>
      <w:r>
        <w:rPr>
          <w:spacing w:val="15"/>
          <w:w w:val="105"/>
        </w:rPr>
        <w:t> </w:t>
      </w:r>
      <w:r>
        <w:rPr>
          <w:w w:val="105"/>
        </w:rPr>
        <w:t>likely</w:t>
      </w:r>
      <w:r>
        <w:rPr>
          <w:spacing w:val="16"/>
          <w:w w:val="105"/>
        </w:rPr>
        <w:t> </w:t>
      </w:r>
      <w:r>
        <w:rPr>
          <w:w w:val="105"/>
        </w:rPr>
        <w:t>be</w:t>
      </w:r>
      <w:r>
        <w:rPr>
          <w:spacing w:val="15"/>
          <w:w w:val="105"/>
        </w:rPr>
        <w:t> </w:t>
      </w:r>
      <w:r>
        <w:rPr>
          <w:w w:val="105"/>
        </w:rPr>
        <w:t>unhappy</w:t>
      </w:r>
      <w:r>
        <w:rPr>
          <w:w w:val="103"/>
        </w:rPr>
        <w:t> </w:t>
      </w:r>
      <w:r>
        <w:rPr>
          <w:w w:val="105"/>
        </w:rPr>
        <w:t>if their job is being killed by the system  with  the </w:t>
      </w:r>
      <w:r>
        <w:rPr>
          <w:spacing w:val="39"/>
          <w:w w:val="105"/>
        </w:rPr>
        <w:t> </w:t>
      </w:r>
      <w:r>
        <w:rPr>
          <w:w w:val="105"/>
        </w:rPr>
        <w:t>only</w:t>
      </w:r>
      <w:r>
        <w:rPr>
          <w:spacing w:val="-1"/>
          <w:w w:val="103"/>
        </w:rPr>
        <w:t> </w:t>
      </w:r>
      <w:r>
        <w:rPr>
          <w:w w:val="105"/>
        </w:rPr>
        <w:t>reason</w:t>
      </w:r>
      <w:r>
        <w:rPr>
          <w:spacing w:val="22"/>
          <w:w w:val="105"/>
        </w:rPr>
        <w:t> </w:t>
      </w:r>
      <w:r>
        <w:rPr>
          <w:w w:val="105"/>
        </w:rPr>
        <w:t>being</w:t>
      </w:r>
      <w:r>
        <w:rPr>
          <w:spacing w:val="24"/>
          <w:w w:val="105"/>
        </w:rPr>
        <w:t> </w:t>
      </w:r>
      <w:r>
        <w:rPr>
          <w:w w:val="105"/>
        </w:rPr>
        <w:t>that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system</w:t>
      </w:r>
      <w:r>
        <w:rPr>
          <w:spacing w:val="24"/>
          <w:w w:val="105"/>
        </w:rPr>
        <w:t> </w:t>
      </w:r>
      <w:r>
        <w:rPr>
          <w:w w:val="105"/>
        </w:rPr>
        <w:t>believes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job</w:t>
      </w:r>
      <w:r>
        <w:rPr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unlikely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w w:val="103"/>
        </w:rPr>
        <w:t> </w:t>
      </w:r>
      <w:r>
        <w:rPr>
          <w:w w:val="105"/>
        </w:rPr>
        <w:t>succeed. It also makes the possibly incorrect assumption</w:t>
      </w:r>
      <w:r>
        <w:rPr>
          <w:spacing w:val="4"/>
          <w:w w:val="105"/>
        </w:rPr>
        <w:t> </w:t>
      </w:r>
      <w:r>
        <w:rPr>
          <w:w w:val="105"/>
        </w:rPr>
        <w:t>that</w:t>
      </w:r>
      <w:r>
        <w:rPr>
          <w:w w:val="103"/>
        </w:rPr>
        <w:t> </w:t>
      </w:r>
      <w:r>
        <w:rPr>
          <w:w w:val="105"/>
        </w:rPr>
        <w:t>a job which eventually fails does not have any value for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w w:val="105"/>
        </w:rPr>
        <w:t>user:</w:t>
      </w:r>
      <w:r>
        <w:rPr>
          <w:spacing w:val="-11"/>
          <w:w w:val="105"/>
        </w:rPr>
        <w:t> </w:t>
      </w:r>
      <w:r>
        <w:rPr>
          <w:w w:val="105"/>
        </w:rPr>
        <w:t>jobs</w:t>
      </w:r>
      <w:r>
        <w:rPr>
          <w:spacing w:val="-11"/>
          <w:w w:val="105"/>
        </w:rPr>
        <w:t> </w:t>
      </w:r>
      <w:r>
        <w:rPr>
          <w:w w:val="105"/>
        </w:rPr>
        <w:t>might</w:t>
      </w:r>
      <w:r>
        <w:rPr>
          <w:spacing w:val="-11"/>
          <w:w w:val="105"/>
        </w:rPr>
        <w:t> </w:t>
      </w:r>
      <w:r>
        <w:rPr>
          <w:w w:val="105"/>
        </w:rPr>
        <w:t>generate</w:t>
      </w:r>
      <w:r>
        <w:rPr>
          <w:spacing w:val="-12"/>
          <w:w w:val="105"/>
        </w:rPr>
        <w:t> </w:t>
      </w:r>
      <w:r>
        <w:rPr>
          <w:w w:val="105"/>
        </w:rPr>
        <w:t>output</w:t>
      </w:r>
      <w:r>
        <w:rPr>
          <w:spacing w:val="-13"/>
          <w:w w:val="105"/>
        </w:rPr>
        <w:t> </w:t>
      </w:r>
      <w:r>
        <w:rPr>
          <w:w w:val="105"/>
        </w:rPr>
        <w:t>continuously</w:t>
      </w:r>
      <w:r>
        <w:rPr>
          <w:spacing w:val="-14"/>
          <w:w w:val="105"/>
        </w:rPr>
        <w:t> </w:t>
      </w:r>
      <w:r>
        <w:rPr>
          <w:w w:val="105"/>
        </w:rPr>
        <w:t>throughout</w:t>
      </w:r>
      <w:r>
        <w:rPr>
          <w:spacing w:val="-16"/>
          <w:w w:val="105"/>
        </w:rPr>
        <w:t> </w:t>
      </w:r>
      <w:r>
        <w:rPr>
          <w:w w:val="105"/>
        </w:rPr>
        <w:t>their</w:t>
      </w:r>
      <w:r>
        <w:rPr>
          <w:w w:val="103"/>
        </w:rPr>
        <w:t> </w:t>
      </w:r>
      <w:r>
        <w:rPr>
          <w:w w:val="105"/>
        </w:rPr>
        <w:t>runtime and those intermediate results can be useful to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spacing w:val="-3"/>
          <w:w w:val="105"/>
        </w:rPr>
        <w:t>user. </w:t>
      </w:r>
      <w:r>
        <w:rPr>
          <w:w w:val="105"/>
        </w:rPr>
        <w:t>Second, proactively killing a job makes it very</w:t>
      </w:r>
      <w:r>
        <w:rPr>
          <w:spacing w:val="43"/>
          <w:w w:val="105"/>
        </w:rPr>
        <w:t> </w:t>
      </w:r>
      <w:r>
        <w:rPr>
          <w:w w:val="105"/>
        </w:rPr>
        <w:t>difﬁcult</w:t>
      </w:r>
      <w:r>
        <w:rPr>
          <w:w w:val="103"/>
        </w:rPr>
        <w:t> </w:t>
      </w:r>
      <w:r>
        <w:rPr>
          <w:w w:val="105"/>
        </w:rPr>
        <w:t>for the user to determine what the problem was with that</w:t>
      </w:r>
      <w:r>
        <w:rPr>
          <w:spacing w:val="33"/>
          <w:w w:val="105"/>
        </w:rPr>
        <w:t> </w:t>
      </w:r>
      <w:r>
        <w:rPr>
          <w:w w:val="105"/>
        </w:rPr>
        <w:t>job.</w:t>
      </w:r>
      <w:r>
        <w:rPr>
          <w:w w:val="103"/>
        </w:rPr>
        <w:t> </w:t>
      </w:r>
      <w:r>
        <w:rPr>
          <w:w w:val="105"/>
        </w:rPr>
        <w:t>Letting the job run until it fails by itself might generate</w:t>
      </w:r>
      <w:r>
        <w:rPr>
          <w:spacing w:val="38"/>
          <w:w w:val="105"/>
        </w:rPr>
        <w:t> </w:t>
      </w:r>
      <w:r>
        <w:rPr>
          <w:w w:val="105"/>
        </w:rPr>
        <w:t>error</w:t>
      </w:r>
      <w:r>
        <w:rPr>
          <w:w w:val="103"/>
        </w:rPr>
        <w:t> </w:t>
      </w:r>
      <w:r>
        <w:rPr>
          <w:w w:val="105"/>
        </w:rPr>
        <w:t>messages or debugging information that the user can use</w:t>
      </w:r>
      <w:r>
        <w:rPr>
          <w:spacing w:val="5"/>
          <w:w w:val="105"/>
        </w:rPr>
        <w:t> </w:t>
      </w:r>
      <w:r>
        <w:rPr>
          <w:w w:val="105"/>
        </w:rPr>
        <w:t>for</w:t>
      </w:r>
      <w:r>
        <w:rPr>
          <w:w w:val="103"/>
        </w:rPr>
        <w:t> </w:t>
      </w:r>
      <w:r>
        <w:rPr>
          <w:w w:val="105"/>
        </w:rPr>
        <w:t>trouble shooting and ﬁxing their</w:t>
      </w:r>
      <w:r>
        <w:rPr>
          <w:spacing w:val="23"/>
          <w:w w:val="105"/>
        </w:rPr>
        <w:t> </w:t>
      </w:r>
      <w:r>
        <w:rPr>
          <w:w w:val="105"/>
        </w:rPr>
        <w:t>job.</w:t>
      </w:r>
      <w:r>
        <w:rPr/>
      </w:r>
    </w:p>
    <w:p>
      <w:pPr>
        <w:pStyle w:val="BodyText"/>
        <w:spacing w:line="256" w:lineRule="auto" w:before="2"/>
        <w:ind w:left="101" w:right="2"/>
        <w:jc w:val="both"/>
      </w:pPr>
      <w:r>
        <w:rPr>
          <w:w w:val="105"/>
        </w:rPr>
        <w:t>Instead,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make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number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alternative</w:t>
      </w:r>
      <w:r>
        <w:rPr>
          <w:spacing w:val="-18"/>
          <w:w w:val="105"/>
        </w:rPr>
        <w:t> </w:t>
      </w:r>
      <w:r>
        <w:rPr>
          <w:w w:val="105"/>
        </w:rPr>
        <w:t>suggestions,</w:t>
      </w:r>
      <w:r>
        <w:rPr>
          <w:spacing w:val="-20"/>
          <w:w w:val="105"/>
        </w:rPr>
        <w:t> </w:t>
      </w:r>
      <w:r>
        <w:rPr>
          <w:w w:val="105"/>
        </w:rPr>
        <w:t>which</w:t>
      </w:r>
      <w:r>
        <w:rPr>
          <w:w w:val="103"/>
        </w:rPr>
        <w:t> </w:t>
      </w:r>
      <w:r>
        <w:rPr>
          <w:w w:val="105"/>
        </w:rPr>
        <w:t>we believe to be more practical and</w:t>
      </w:r>
      <w:r>
        <w:rPr>
          <w:spacing w:val="42"/>
          <w:w w:val="105"/>
        </w:rPr>
        <w:t> </w:t>
      </w:r>
      <w:r>
        <w:rPr>
          <w:w w:val="105"/>
        </w:rPr>
        <w:t>impactful:</w:t>
      </w:r>
      <w:r>
        <w:rPr/>
      </w:r>
    </w:p>
    <w:p>
      <w:pPr>
        <w:pStyle w:val="ListParagraph"/>
        <w:numPr>
          <w:ilvl w:val="1"/>
          <w:numId w:val="14"/>
        </w:numPr>
        <w:tabs>
          <w:tab w:pos="459" w:val="left" w:leader="none"/>
        </w:tabs>
        <w:spacing w:line="256" w:lineRule="auto" w:before="4" w:after="0"/>
        <w:ind w:left="101" w:right="0" w:firstLine="185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w w:val="105"/>
          <w:sz w:val="18"/>
          <w:szCs w:val="18"/>
        </w:rPr>
        <w:t>Limiting the number of retries: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Our ﬁrst suggestion</w:t>
      </w:r>
      <w:r>
        <w:rPr>
          <w:rFonts w:ascii="Times New Roman" w:hAnsi="Times New Roman" w:cs="Times New Roman" w:eastAsia="Times New Roman"/>
          <w:spacing w:val="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simple:</w:t>
      </w:r>
      <w:r>
        <w:rPr>
          <w:rFonts w:ascii="Times New Roman" w:hAnsi="Times New Roman" w:cs="Times New Roman" w:eastAsia="Times New Roman"/>
          <w:spacing w:val="2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Given</w:t>
      </w:r>
      <w:r>
        <w:rPr>
          <w:rFonts w:ascii="Times New Roman" w:hAnsi="Times New Roman" w:cs="Times New Roman" w:eastAsia="Times New Roman"/>
          <w:spacing w:val="2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pacing w:val="2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2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success</w:t>
      </w:r>
      <w:r>
        <w:rPr>
          <w:rFonts w:ascii="Times New Roman" w:hAnsi="Times New Roman" w:cs="Times New Roman" w:eastAsia="Times New Roman"/>
          <w:spacing w:val="2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rate</w:t>
      </w:r>
      <w:r>
        <w:rPr>
          <w:rFonts w:ascii="Times New Roman" w:hAnsi="Times New Roman" w:cs="Times New Roman" w:eastAsia="Times New Roman"/>
          <w:spacing w:val="2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pacing w:val="2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retrying</w:t>
      </w:r>
      <w:r>
        <w:rPr>
          <w:rFonts w:ascii="Times New Roman" w:hAnsi="Times New Roman" w:cs="Times New Roman" w:eastAsia="Times New Roman"/>
          <w:spacing w:val="2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2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failed</w:t>
      </w:r>
      <w:r>
        <w:rPr>
          <w:rFonts w:ascii="Times New Roman" w:hAnsi="Times New Roman" w:cs="Times New Roman" w:eastAsia="Times New Roman"/>
          <w:spacing w:val="2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task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drops to zero quickly with the number of attempts</w:t>
      </w:r>
      <w:r>
        <w:rPr>
          <w:rFonts w:ascii="Times New Roman" w:hAnsi="Times New Roman" w:cs="Times New Roman" w:eastAsia="Times New Roman"/>
          <w:spacing w:val="1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(recall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Figure 6), we recommend putting  a  cap  </w:t>
      </w:r>
      <w:r>
        <w:rPr>
          <w:rFonts w:ascii="Century" w:hAnsi="Century" w:cs="Century" w:eastAsia="Century"/>
          <w:w w:val="105"/>
          <w:sz w:val="18"/>
          <w:szCs w:val="18"/>
        </w:rPr>
        <w:t>R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on  the</w:t>
      </w:r>
      <w:r>
        <w:rPr>
          <w:rFonts w:ascii="Times New Roman" w:hAnsi="Times New Roman" w:cs="Times New Roman" w:eastAsia="Times New Roman"/>
          <w:spacing w:val="3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number</w:t>
      </w:r>
      <w:r>
        <w:rPr>
          <w:rFonts w:ascii="Times New Roman" w:hAnsi="Times New Roman" w:cs="Times New Roman" w:eastAsia="Times New Roman"/>
          <w:spacing w:val="1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pacing w:val="1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times</w:t>
      </w:r>
      <w:r>
        <w:rPr>
          <w:rFonts w:ascii="Times New Roman" w:hAnsi="Times New Roman" w:cs="Times New Roman" w:eastAsia="Times New Roman"/>
          <w:spacing w:val="1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1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task</w:t>
      </w:r>
      <w:r>
        <w:rPr>
          <w:rFonts w:ascii="Times New Roman" w:hAnsi="Times New Roman" w:cs="Times New Roman" w:eastAsia="Times New Roman"/>
          <w:spacing w:val="1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pacing w:val="1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retried</w:t>
      </w:r>
      <w:r>
        <w:rPr>
          <w:rFonts w:ascii="Times New Roman" w:hAnsi="Times New Roman" w:cs="Times New Roman" w:eastAsia="Times New Roman"/>
          <w:spacing w:val="1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after</w:t>
      </w:r>
      <w:r>
        <w:rPr>
          <w:rFonts w:ascii="Times New Roman" w:hAnsi="Times New Roman" w:cs="Times New Roman" w:eastAsia="Times New Roman"/>
          <w:spacing w:val="1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failure,</w:t>
      </w:r>
      <w:r>
        <w:rPr>
          <w:rFonts w:ascii="Times New Roman" w:hAnsi="Times New Roman" w:cs="Times New Roman" w:eastAsia="Times New Roman"/>
          <w:spacing w:val="1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pacing w:val="1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limit</w:t>
      </w:r>
      <w:r>
        <w:rPr>
          <w:rFonts w:ascii="Times New Roman" w:hAnsi="Times New Roman" w:cs="Times New Roman" w:eastAsia="Times New Roman"/>
          <w:spacing w:val="1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1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amount</w:t>
      </w:r>
      <w:r>
        <w:rPr>
          <w:rFonts w:ascii="Times New Roman" w:hAnsi="Times New Roman" w:cs="Times New Roman" w:eastAsia="Times New Roman"/>
          <w:spacing w:val="1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wasted</w:t>
      </w:r>
      <w:r>
        <w:rPr>
          <w:rFonts w:ascii="Times New Roman" w:hAnsi="Times New Roman" w:cs="Times New Roman" w:eastAsia="Times New Roman"/>
          <w:spacing w:val="1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resources.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pStyle w:val="ListParagraph"/>
        <w:numPr>
          <w:ilvl w:val="1"/>
          <w:numId w:val="14"/>
        </w:numPr>
        <w:tabs>
          <w:tab w:pos="468" w:val="left" w:leader="none"/>
        </w:tabs>
        <w:spacing w:line="259" w:lineRule="auto" w:before="1" w:after="0"/>
        <w:ind w:left="101" w:right="0" w:firstLine="185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w w:val="105"/>
          <w:sz w:val="18"/>
          <w:szCs w:val="18"/>
        </w:rPr>
        <w:t>Turning on additional monitoring: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Often  jobs are </w:t>
      </w:r>
      <w:r>
        <w:rPr>
          <w:rFonts w:ascii="Times New Roman" w:hAnsi="Times New Roman" w:cs="Times New Roman" w:eastAsia="Times New Roman"/>
          <w:spacing w:val="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able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to generate a lot of additional monitoring and</w:t>
      </w:r>
      <w:r>
        <w:rPr>
          <w:rFonts w:ascii="Times New Roman" w:hAnsi="Times New Roman" w:cs="Times New Roman" w:eastAsia="Times New Roman"/>
          <w:spacing w:val="4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debugging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information, but collection of such information is</w:t>
      </w:r>
      <w:r>
        <w:rPr>
          <w:rFonts w:ascii="Times New Roman" w:hAnsi="Times New Roman" w:cs="Times New Roman" w:eastAsia="Times New Roman"/>
          <w:spacing w:val="3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typically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disabled during production runs for efﬁciency reasons.</w:t>
      </w:r>
      <w:r>
        <w:rPr>
          <w:rFonts w:ascii="Times New Roman" w:hAnsi="Times New Roman" w:cs="Times New Roman" w:eastAsia="Times New Roman"/>
          <w:spacing w:val="1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One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pStyle w:val="BodyText"/>
        <w:spacing w:line="259" w:lineRule="auto" w:before="2"/>
        <w:ind w:left="101" w:right="1278" w:firstLine="0"/>
        <w:jc w:val="both"/>
      </w:pPr>
      <w:r>
        <w:rPr>
          <w:w w:val="105"/>
        </w:rPr>
        <w:br w:type="column"/>
      </w:r>
      <w:r>
        <w:rPr>
          <w:w w:val="105"/>
        </w:rPr>
        <w:t>promising) concurrent jobs and on overall resource</w:t>
      </w:r>
      <w:r>
        <w:rPr>
          <w:spacing w:val="21"/>
          <w:w w:val="105"/>
        </w:rPr>
        <w:t> </w:t>
      </w:r>
      <w:r>
        <w:rPr>
          <w:w w:val="105"/>
        </w:rPr>
        <w:t>usage.</w:t>
      </w:r>
      <w:r>
        <w:rPr>
          <w:w w:val="103"/>
        </w:rPr>
        <w:t> </w:t>
      </w:r>
      <w:r>
        <w:rPr>
          <w:w w:val="105"/>
        </w:rPr>
        <w:t>Alternatively, one could argue that for jobs predicted to</w:t>
      </w:r>
      <w:r>
        <w:rPr>
          <w:spacing w:val="1"/>
          <w:w w:val="105"/>
        </w:rPr>
        <w:t> </w:t>
      </w:r>
      <w:r>
        <w:rPr>
          <w:w w:val="105"/>
        </w:rPr>
        <w:t>fail</w:t>
      </w:r>
      <w:r>
        <w:rPr>
          <w:w w:val="103"/>
        </w:rPr>
        <w:t> </w:t>
      </w:r>
      <w:r>
        <w:rPr>
          <w:w w:val="105"/>
        </w:rPr>
        <w:t>that are deemed important, their priority and resources</w:t>
      </w:r>
      <w:r>
        <w:rPr>
          <w:spacing w:val="-18"/>
          <w:w w:val="105"/>
        </w:rPr>
        <w:t> </w:t>
      </w:r>
      <w:r>
        <w:rPr>
          <w:w w:val="105"/>
        </w:rPr>
        <w:t>should</w:t>
      </w:r>
      <w:r>
        <w:rPr>
          <w:w w:val="103"/>
        </w:rPr>
        <w:t> </w:t>
      </w:r>
      <w:r>
        <w:rPr>
          <w:w w:val="105"/>
        </w:rPr>
        <w:t>be increased in order to improve their success</w:t>
      </w:r>
      <w:r>
        <w:rPr>
          <w:spacing w:val="43"/>
          <w:w w:val="105"/>
        </w:rPr>
        <w:t> </w:t>
      </w:r>
      <w:r>
        <w:rPr>
          <w:w w:val="105"/>
        </w:rPr>
        <w:t>chances.</w:t>
      </w:r>
      <w:r>
        <w:rPr/>
      </w:r>
    </w:p>
    <w:p>
      <w:pPr>
        <w:pStyle w:val="ListParagraph"/>
        <w:numPr>
          <w:ilvl w:val="1"/>
          <w:numId w:val="14"/>
        </w:numPr>
        <w:tabs>
          <w:tab w:pos="430" w:val="left" w:leader="none"/>
        </w:tabs>
        <w:spacing w:line="256" w:lineRule="auto" w:before="2" w:after="0"/>
        <w:ind w:left="101" w:right="1272" w:firstLine="185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w w:val="105"/>
          <w:sz w:val="18"/>
          <w:szCs w:val="18"/>
        </w:rPr>
        <w:t>Scheduling</w:t>
      </w:r>
      <w:r>
        <w:rPr>
          <w:rFonts w:ascii="Times New Roman" w:hAnsi="Times New Roman" w:cs="Times New Roman" w:eastAsia="Times New Roman"/>
          <w:i/>
          <w:spacing w:val="-1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w w:val="105"/>
          <w:sz w:val="18"/>
          <w:szCs w:val="18"/>
        </w:rPr>
        <w:t>redundant</w:t>
      </w:r>
      <w:r>
        <w:rPr>
          <w:rFonts w:ascii="Times New Roman" w:hAnsi="Times New Roman" w:cs="Times New Roman" w:eastAsia="Times New Roman"/>
          <w:i/>
          <w:spacing w:val="-1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w w:val="105"/>
          <w:sz w:val="18"/>
          <w:szCs w:val="18"/>
        </w:rPr>
        <w:t>tasks</w:t>
      </w:r>
      <w:r>
        <w:rPr>
          <w:rFonts w:ascii="Times New Roman" w:hAnsi="Times New Roman" w:cs="Times New Roman" w:eastAsia="Times New Roman"/>
          <w:i/>
          <w:spacing w:val="-1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w w:val="105"/>
          <w:sz w:val="18"/>
          <w:szCs w:val="18"/>
        </w:rPr>
        <w:t>(speculative</w:t>
      </w:r>
      <w:r>
        <w:rPr>
          <w:rFonts w:ascii="Times New Roman" w:hAnsi="Times New Roman" w:cs="Times New Roman" w:eastAsia="Times New Roman"/>
          <w:i/>
          <w:spacing w:val="-1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w w:val="105"/>
          <w:sz w:val="18"/>
          <w:szCs w:val="18"/>
        </w:rPr>
        <w:t>execution):</w:t>
      </w:r>
      <w:r>
        <w:rPr>
          <w:rFonts w:ascii="Times New Roman" w:hAnsi="Times New Roman" w:cs="Times New Roman" w:eastAsia="Times New Roman"/>
          <w:i/>
          <w:spacing w:val="-1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Since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it</w:t>
      </w:r>
      <w:r>
        <w:rPr>
          <w:rFonts w:ascii="Times New Roman" w:hAnsi="Times New Roman" w:cs="Times New Roman" w:eastAsia="Times New Roman"/>
          <w:spacing w:val="-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pacing w:val="-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difﬁcult</w:t>
      </w:r>
      <w:r>
        <w:rPr>
          <w:rFonts w:ascii="Times New Roman" w:hAnsi="Times New Roman" w:cs="Times New Roman" w:eastAsia="Times New Roman"/>
          <w:spacing w:val="-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without</w:t>
      </w:r>
      <w:r>
        <w:rPr>
          <w:rFonts w:ascii="Times New Roman" w:hAnsi="Times New Roman" w:cs="Times New Roman" w:eastAsia="Times New Roman"/>
          <w:spacing w:val="-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further</w:t>
      </w:r>
      <w:r>
        <w:rPr>
          <w:rFonts w:ascii="Times New Roman" w:hAnsi="Times New Roman" w:cs="Times New Roman" w:eastAsia="Times New Roman"/>
          <w:spacing w:val="-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system-level</w:t>
      </w:r>
      <w:r>
        <w:rPr>
          <w:rFonts w:ascii="Times New Roman" w:hAnsi="Times New Roman" w:cs="Times New Roman" w:eastAsia="Times New Roman"/>
          <w:spacing w:val="-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information</w:t>
      </w:r>
      <w:r>
        <w:rPr>
          <w:rFonts w:ascii="Times New Roman" w:hAnsi="Times New Roman" w:cs="Times New Roman" w:eastAsia="Times New Roman"/>
          <w:spacing w:val="-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pacing w:val="-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make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recommendations</w:t>
      </w:r>
      <w:r>
        <w:rPr>
          <w:rFonts w:ascii="Times New Roman" w:hAnsi="Times New Roman" w:cs="Times New Roman" w:eastAsia="Times New Roman"/>
          <w:spacing w:val="-1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pacing w:val="-1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reduce</w:t>
      </w:r>
      <w:r>
        <w:rPr>
          <w:rFonts w:ascii="Times New Roman" w:hAnsi="Times New Roman" w:cs="Times New Roman" w:eastAsia="Times New Roman"/>
          <w:spacing w:val="-1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failure</w:t>
      </w:r>
      <w:r>
        <w:rPr>
          <w:rFonts w:ascii="Times New Roman" w:hAnsi="Times New Roman" w:cs="Times New Roman" w:eastAsia="Times New Roman"/>
          <w:spacing w:val="-1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rates,</w:t>
      </w:r>
      <w:r>
        <w:rPr>
          <w:rFonts w:ascii="Times New Roman" w:hAnsi="Times New Roman" w:cs="Times New Roman" w:eastAsia="Times New Roman"/>
          <w:spacing w:val="-1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we</w:t>
      </w:r>
      <w:r>
        <w:rPr>
          <w:rFonts w:ascii="Times New Roman" w:hAnsi="Times New Roman" w:cs="Times New Roman" w:eastAsia="Times New Roman"/>
          <w:spacing w:val="-1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instead</w:t>
      </w:r>
      <w:r>
        <w:rPr>
          <w:rFonts w:ascii="Times New Roman" w:hAnsi="Times New Roman" w:cs="Times New Roman" w:eastAsia="Times New Roman"/>
          <w:spacing w:val="-1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focus</w:t>
      </w:r>
      <w:r>
        <w:rPr>
          <w:rFonts w:ascii="Times New Roman" w:hAnsi="Times New Roman" w:cs="Times New Roman" w:eastAsia="Times New Roman"/>
          <w:spacing w:val="-1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strategies that minimize the damage done by failed tasks.</w:t>
      </w:r>
      <w:r>
        <w:rPr>
          <w:rFonts w:ascii="Times New Roman" w:hAnsi="Times New Roman" w:cs="Times New Roman" w:eastAsia="Times New Roman"/>
          <w:spacing w:val="-3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One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harmful side effect of failed tasks is that they are</w:t>
      </w:r>
      <w:r>
        <w:rPr>
          <w:rFonts w:ascii="Times New Roman" w:hAnsi="Times New Roman" w:cs="Times New Roman" w:eastAsia="Times New Roman"/>
          <w:spacing w:val="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responsible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for a signiﬁcant amount of job slowdown. </w:t>
      </w:r>
      <w:r>
        <w:rPr>
          <w:rFonts w:ascii="Times New Roman" w:hAnsi="Times New Roman" w:cs="Times New Roman" w:eastAsia="Times New Roman"/>
          <w:spacing w:val="-9"/>
          <w:w w:val="105"/>
          <w:sz w:val="18"/>
          <w:szCs w:val="18"/>
        </w:rPr>
        <w:t>We</w:t>
      </w:r>
      <w:r>
        <w:rPr>
          <w:rFonts w:ascii="Times New Roman" w:hAnsi="Times New Roman" w:cs="Times New Roman" w:eastAsia="Times New Roman"/>
          <w:spacing w:val="1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therefore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propose to use a strategy similar to the speculative</w:t>
      </w:r>
      <w:r>
        <w:rPr>
          <w:rFonts w:ascii="Times New Roman" w:hAnsi="Times New Roman" w:cs="Times New Roman" w:eastAsia="Times New Roman"/>
          <w:spacing w:val="1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execution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used</w:t>
      </w:r>
      <w:r>
        <w:rPr>
          <w:rFonts w:ascii="Times New Roman" w:hAnsi="Times New Roman" w:cs="Times New Roman" w:eastAsia="Times New Roman"/>
          <w:spacing w:val="2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pacing w:val="2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deal</w:t>
      </w:r>
      <w:r>
        <w:rPr>
          <w:rFonts w:ascii="Times New Roman" w:hAnsi="Times New Roman" w:cs="Times New Roman" w:eastAsia="Times New Roman"/>
          <w:spacing w:val="1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pacing w:val="2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stragglers</w:t>
      </w:r>
      <w:r>
        <w:rPr>
          <w:rFonts w:ascii="Times New Roman" w:hAnsi="Times New Roman" w:cs="Times New Roman" w:eastAsia="Times New Roman"/>
          <w:spacing w:val="1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[1]:</w:t>
      </w:r>
      <w:r>
        <w:rPr>
          <w:rFonts w:ascii="Times New Roman" w:hAnsi="Times New Roman" w:cs="Times New Roman" w:eastAsia="Times New Roman"/>
          <w:spacing w:val="1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Once</w:t>
      </w:r>
      <w:r>
        <w:rPr>
          <w:rFonts w:ascii="Times New Roman" w:hAnsi="Times New Roman" w:cs="Times New Roman" w:eastAsia="Times New Roman"/>
          <w:spacing w:val="2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2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task</w:t>
      </w:r>
      <w:r>
        <w:rPr>
          <w:rFonts w:ascii="Times New Roman" w:hAnsi="Times New Roman" w:cs="Times New Roman" w:eastAsia="Times New Roman"/>
          <w:spacing w:val="2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pacing w:val="2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predicted</w:t>
      </w:r>
      <w:r>
        <w:rPr>
          <w:rFonts w:ascii="Times New Roman" w:hAnsi="Times New Roman" w:cs="Times New Roman" w:eastAsia="Times New Roman"/>
          <w:spacing w:val="1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likely</w:t>
      </w:r>
      <w:r>
        <w:rPr>
          <w:rFonts w:ascii="Times New Roman" w:hAnsi="Times New Roman" w:cs="Times New Roman" w:eastAsia="Times New Roman"/>
          <w:spacing w:val="1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end</w:t>
      </w:r>
      <w:r>
        <w:rPr>
          <w:rFonts w:ascii="Times New Roman" w:hAnsi="Times New Roman" w:cs="Times New Roman" w:eastAsia="Times New Roman"/>
          <w:spacing w:val="1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pacing w:val="1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failure,</w:t>
      </w:r>
      <w:r>
        <w:rPr>
          <w:rFonts w:ascii="Times New Roman" w:hAnsi="Times New Roman" w:cs="Times New Roman" w:eastAsia="Times New Roman"/>
          <w:spacing w:val="1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we</w:t>
      </w:r>
      <w:r>
        <w:rPr>
          <w:rFonts w:ascii="Times New Roman" w:hAnsi="Times New Roman" w:cs="Times New Roman" w:eastAsia="Times New Roman"/>
          <w:spacing w:val="1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proactively</w:t>
      </w:r>
      <w:r>
        <w:rPr>
          <w:rFonts w:ascii="Times New Roman" w:hAnsi="Times New Roman" w:cs="Times New Roman" w:eastAsia="Times New Roman"/>
          <w:spacing w:val="1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start</w:t>
      </w:r>
      <w:r>
        <w:rPr>
          <w:rFonts w:ascii="Times New Roman" w:hAnsi="Times New Roman" w:cs="Times New Roman" w:eastAsia="Times New Roman"/>
          <w:spacing w:val="1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1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clone</w:t>
      </w:r>
      <w:r>
        <w:rPr>
          <w:rFonts w:ascii="Times New Roman" w:hAnsi="Times New Roman" w:cs="Times New Roman" w:eastAsia="Times New Roman"/>
          <w:spacing w:val="1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pacing w:val="1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1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task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pacing w:val="2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parallel,</w:t>
      </w:r>
      <w:r>
        <w:rPr>
          <w:rFonts w:ascii="Times New Roman" w:hAnsi="Times New Roman" w:cs="Times New Roman" w:eastAsia="Times New Roman"/>
          <w:spacing w:val="2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rather</w:t>
      </w:r>
      <w:r>
        <w:rPr>
          <w:rFonts w:ascii="Times New Roman" w:hAnsi="Times New Roman" w:cs="Times New Roman" w:eastAsia="Times New Roman"/>
          <w:spacing w:val="2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than</w:t>
      </w:r>
      <w:r>
        <w:rPr>
          <w:rFonts w:ascii="Times New Roman" w:hAnsi="Times New Roman" w:cs="Times New Roman" w:eastAsia="Times New Roman"/>
          <w:spacing w:val="2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waiting</w:t>
      </w:r>
      <w:r>
        <w:rPr>
          <w:rFonts w:ascii="Times New Roman" w:hAnsi="Times New Roman" w:cs="Times New Roman" w:eastAsia="Times New Roman"/>
          <w:spacing w:val="2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until</w:t>
      </w:r>
      <w:r>
        <w:rPr>
          <w:rFonts w:ascii="Times New Roman" w:hAnsi="Times New Roman" w:cs="Times New Roman" w:eastAsia="Times New Roman"/>
          <w:spacing w:val="2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2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task</w:t>
      </w:r>
      <w:r>
        <w:rPr>
          <w:rFonts w:ascii="Times New Roman" w:hAnsi="Times New Roman" w:cs="Times New Roman" w:eastAsia="Times New Roman"/>
          <w:spacing w:val="3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fails</w:t>
      </w:r>
      <w:r>
        <w:rPr>
          <w:rFonts w:ascii="Times New Roman" w:hAnsi="Times New Roman" w:cs="Times New Roman" w:eastAsia="Times New Roman"/>
          <w:spacing w:val="2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pacing w:val="2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then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start a retry. While this will  not increase the task’s </w:t>
      </w:r>
      <w:r>
        <w:rPr>
          <w:rFonts w:ascii="Times New Roman" w:hAnsi="Times New Roman" w:cs="Times New Roman" w:eastAsia="Times New Roman"/>
          <w:spacing w:val="3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chances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of success, it means that the ﬁnal execution status is</w:t>
      </w:r>
      <w:r>
        <w:rPr>
          <w:rFonts w:ascii="Times New Roman" w:hAnsi="Times New Roman" w:cs="Times New Roman" w:eastAsia="Times New Roman"/>
          <w:spacing w:val="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reached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3"/>
          <w:w w:val="105"/>
          <w:sz w:val="18"/>
          <w:szCs w:val="18"/>
        </w:rPr>
        <w:t>faster. </w:t>
      </w:r>
      <w:r>
        <w:rPr>
          <w:rFonts w:ascii="Times New Roman" w:hAnsi="Times New Roman" w:cs="Times New Roman" w:eastAsia="Times New Roman"/>
          <w:spacing w:val="-9"/>
          <w:w w:val="105"/>
          <w:sz w:val="18"/>
          <w:szCs w:val="18"/>
        </w:rPr>
        <w:t>We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work out the details of such a strategy, including</w:t>
      </w:r>
      <w:r>
        <w:rPr>
          <w:rFonts w:ascii="Times New Roman" w:hAnsi="Times New Roman" w:cs="Times New Roman" w:eastAsia="Times New Roman"/>
          <w:spacing w:val="1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trace-driven evaluation of its beneﬁts in the next</w:t>
      </w:r>
      <w:r>
        <w:rPr>
          <w:rFonts w:ascii="Times New Roman" w:hAnsi="Times New Roman" w:cs="Times New Roman" w:eastAsia="Times New Roman"/>
          <w:spacing w:val="1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section.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pStyle w:val="ListParagraph"/>
        <w:numPr>
          <w:ilvl w:val="0"/>
          <w:numId w:val="14"/>
        </w:numPr>
        <w:tabs>
          <w:tab w:pos="354" w:val="left" w:leader="none"/>
        </w:tabs>
        <w:spacing w:line="240" w:lineRule="auto" w:before="147" w:after="0"/>
        <w:ind w:left="353" w:right="0" w:hanging="252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w w:val="105"/>
          <w:sz w:val="18"/>
        </w:rPr>
        <w:t>Use case: Proactive</w:t>
      </w:r>
      <w:r>
        <w:rPr>
          <w:rFonts w:ascii="Times New Roman"/>
          <w:i/>
          <w:spacing w:val="45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cloning</w:t>
      </w:r>
      <w:r>
        <w:rPr>
          <w:rFonts w:ascii="Times New Roman"/>
          <w:sz w:val="18"/>
        </w:rPr>
      </w:r>
    </w:p>
    <w:p>
      <w:pPr>
        <w:pStyle w:val="BodyText"/>
        <w:spacing w:line="256" w:lineRule="auto" w:before="81"/>
        <w:ind w:left="101" w:right="1275"/>
        <w:jc w:val="both"/>
      </w:pPr>
      <w:r>
        <w:rPr>
          <w:spacing w:val="-8"/>
          <w:w w:val="105"/>
        </w:rPr>
        <w:t>To </w:t>
      </w:r>
      <w:r>
        <w:rPr>
          <w:w w:val="105"/>
        </w:rPr>
        <w:t>minimize the slowdowns caused by failing tasks</w:t>
      </w:r>
      <w:r>
        <w:rPr>
          <w:spacing w:val="6"/>
          <w:w w:val="105"/>
        </w:rPr>
        <w:t> </w:t>
      </w:r>
      <w:r>
        <w:rPr>
          <w:w w:val="105"/>
        </w:rPr>
        <w:t>[13],</w:t>
      </w:r>
      <w:r>
        <w:rPr>
          <w:w w:val="103"/>
        </w:rPr>
        <w:t> </w:t>
      </w:r>
      <w:r>
        <w:rPr>
          <w:w w:val="105"/>
        </w:rPr>
        <w:t>our</w:t>
      </w:r>
      <w:r>
        <w:rPr>
          <w:spacing w:val="26"/>
          <w:w w:val="105"/>
        </w:rPr>
        <w:t> </w:t>
      </w:r>
      <w:r>
        <w:rPr>
          <w:w w:val="105"/>
        </w:rPr>
        <w:t>goal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ensure</w:t>
      </w:r>
      <w:r>
        <w:rPr>
          <w:spacing w:val="25"/>
          <w:w w:val="105"/>
        </w:rPr>
        <w:t> </w:t>
      </w:r>
      <w:r>
        <w:rPr>
          <w:w w:val="105"/>
        </w:rPr>
        <w:t>that</w:t>
      </w:r>
      <w:r>
        <w:rPr>
          <w:spacing w:val="27"/>
          <w:w w:val="105"/>
        </w:rPr>
        <w:t> </w:t>
      </w:r>
      <w:r>
        <w:rPr>
          <w:w w:val="105"/>
        </w:rPr>
        <w:t>tasks</w:t>
      </w:r>
      <w:r>
        <w:rPr>
          <w:spacing w:val="26"/>
          <w:w w:val="105"/>
        </w:rPr>
        <w:t> </w:t>
      </w:r>
      <w:r>
        <w:rPr>
          <w:w w:val="105"/>
        </w:rPr>
        <w:t>that</w:t>
      </w:r>
      <w:r>
        <w:rPr>
          <w:spacing w:val="27"/>
          <w:w w:val="105"/>
        </w:rPr>
        <w:t> </w:t>
      </w:r>
      <w:r>
        <w:rPr>
          <w:w w:val="105"/>
        </w:rPr>
        <w:t>fail</w:t>
      </w:r>
      <w:r>
        <w:rPr>
          <w:spacing w:val="27"/>
          <w:w w:val="105"/>
        </w:rPr>
        <w:t> </w:t>
      </w:r>
      <w:r>
        <w:rPr>
          <w:w w:val="105"/>
        </w:rPr>
        <w:t>do</w:t>
      </w:r>
      <w:r>
        <w:rPr>
          <w:spacing w:val="28"/>
          <w:w w:val="105"/>
        </w:rPr>
        <w:t> </w:t>
      </w:r>
      <w:r>
        <w:rPr>
          <w:w w:val="105"/>
        </w:rPr>
        <w:t>so</w:t>
      </w:r>
      <w:r>
        <w:rPr>
          <w:spacing w:val="28"/>
          <w:w w:val="105"/>
        </w:rPr>
        <w:t> </w:t>
      </w:r>
      <w:r>
        <w:rPr>
          <w:w w:val="105"/>
        </w:rPr>
        <w:t>quickly.</w:t>
      </w:r>
      <w:r>
        <w:rPr>
          <w:spacing w:val="21"/>
          <w:w w:val="105"/>
        </w:rPr>
        <w:t> </w:t>
      </w:r>
      <w:r>
        <w:rPr>
          <w:spacing w:val="-9"/>
          <w:w w:val="105"/>
        </w:rPr>
        <w:t>We</w:t>
      </w:r>
      <w:r>
        <w:rPr>
          <w:w w:val="103"/>
        </w:rPr>
        <w:t> </w:t>
      </w:r>
      <w:r>
        <w:rPr>
          <w:w w:val="105"/>
        </w:rPr>
        <w:t>propose to use our prediction framework from Section V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w w:val="103"/>
        </w:rPr>
        <w:t> </w:t>
      </w:r>
      <w:r>
        <w:rPr>
          <w:w w:val="105"/>
        </w:rPr>
        <w:t>preemptively start early retry attempts for tasks that are</w:t>
      </w:r>
      <w:r>
        <w:rPr>
          <w:spacing w:val="-4"/>
          <w:w w:val="105"/>
        </w:rPr>
        <w:t> </w:t>
      </w:r>
      <w:r>
        <w:rPr>
          <w:w w:val="105"/>
        </w:rPr>
        <w:t>likely</w:t>
      </w:r>
      <w:r>
        <w:rPr>
          <w:w w:val="103"/>
        </w:rPr>
        <w:t> </w:t>
      </w:r>
      <w:r>
        <w:rPr>
          <w:w w:val="105"/>
        </w:rPr>
        <w:t>to fail (i.e. overlap execution of the retry attempt with the</w:t>
      </w:r>
      <w:r>
        <w:rPr>
          <w:spacing w:val="-21"/>
          <w:w w:val="105"/>
        </w:rPr>
        <w:t> </w:t>
      </w:r>
      <w:r>
        <w:rPr>
          <w:w w:val="105"/>
        </w:rPr>
        <w:t>ﬁrst</w:t>
      </w:r>
      <w:r>
        <w:rPr>
          <w:w w:val="103"/>
        </w:rPr>
        <w:t> </w:t>
      </w:r>
      <w:r>
        <w:rPr>
          <w:w w:val="105"/>
        </w:rPr>
        <w:t>task attempt). For example, for a task that ends in failure</w:t>
      </w:r>
      <w:r>
        <w:rPr>
          <w:spacing w:val="-13"/>
          <w:w w:val="105"/>
        </w:rPr>
        <w:t> </w:t>
      </w:r>
      <w:r>
        <w:rPr>
          <w:w w:val="105"/>
        </w:rPr>
        <w:t>after</w:t>
      </w:r>
      <w:r>
        <w:rPr>
          <w:w w:val="103"/>
        </w:rPr>
        <w:t> </w:t>
      </w:r>
      <w:r>
        <w:rPr>
          <w:w w:val="105"/>
        </w:rPr>
        <w:t>two failed attempts, our goal is to preemptively start a</w:t>
      </w:r>
      <w:r>
        <w:rPr>
          <w:spacing w:val="27"/>
          <w:w w:val="105"/>
        </w:rPr>
        <w:t> </w:t>
      </w:r>
      <w:r>
        <w:rPr>
          <w:w w:val="105"/>
        </w:rPr>
        <w:t>clone</w:t>
      </w:r>
      <w:r>
        <w:rPr>
          <w:w w:val="103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task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parallel</w:t>
      </w:r>
      <w:r>
        <w:rPr>
          <w:spacing w:val="15"/>
          <w:w w:val="105"/>
        </w:rPr>
        <w:t> </w:t>
      </w:r>
      <w:r>
        <w:rPr>
          <w:w w:val="105"/>
        </w:rPr>
        <w:t>with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ﬁrst</w:t>
      </w:r>
      <w:r>
        <w:rPr>
          <w:spacing w:val="19"/>
          <w:w w:val="105"/>
        </w:rPr>
        <w:t> </w:t>
      </w:r>
      <w:r>
        <w:rPr>
          <w:w w:val="105"/>
        </w:rPr>
        <w:t>task</w:t>
      </w:r>
      <w:r>
        <w:rPr>
          <w:spacing w:val="18"/>
          <w:w w:val="105"/>
        </w:rPr>
        <w:t> </w:t>
      </w:r>
      <w:r>
        <w:rPr>
          <w:w w:val="105"/>
        </w:rPr>
        <w:t>attempt,</w:t>
      </w:r>
      <w:r>
        <w:rPr>
          <w:spacing w:val="15"/>
          <w:w w:val="105"/>
        </w:rPr>
        <w:t> </w:t>
      </w:r>
      <w:r>
        <w:rPr>
          <w:w w:val="105"/>
        </w:rPr>
        <w:t>rather</w:t>
      </w:r>
      <w:r>
        <w:rPr>
          <w:spacing w:val="16"/>
          <w:w w:val="105"/>
        </w:rPr>
        <w:t> </w:t>
      </w:r>
      <w:r>
        <w:rPr>
          <w:w w:val="105"/>
        </w:rPr>
        <w:t>than</w:t>
      </w:r>
      <w:r>
        <w:rPr>
          <w:w w:val="103"/>
        </w:rPr>
        <w:t> </w:t>
      </w:r>
      <w:r>
        <w:rPr>
          <w:w w:val="105"/>
        </w:rPr>
        <w:t>waiting</w:t>
      </w:r>
      <w:r>
        <w:rPr>
          <w:spacing w:val="20"/>
          <w:w w:val="105"/>
        </w:rPr>
        <w:t> </w:t>
      </w:r>
      <w:r>
        <w:rPr>
          <w:w w:val="105"/>
        </w:rPr>
        <w:t>until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ﬁrst</w:t>
      </w:r>
      <w:r>
        <w:rPr>
          <w:spacing w:val="22"/>
          <w:w w:val="105"/>
        </w:rPr>
        <w:t> </w:t>
      </w:r>
      <w:r>
        <w:rPr>
          <w:w w:val="105"/>
        </w:rPr>
        <w:t>attempt</w:t>
      </w:r>
      <w:r>
        <w:rPr>
          <w:spacing w:val="19"/>
          <w:w w:val="105"/>
        </w:rPr>
        <w:t> </w:t>
      </w:r>
      <w:r>
        <w:rPr>
          <w:w w:val="105"/>
        </w:rPr>
        <w:t>fails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then</w:t>
      </w:r>
      <w:r>
        <w:rPr>
          <w:spacing w:val="20"/>
          <w:w w:val="105"/>
        </w:rPr>
        <w:t> </w:t>
      </w:r>
      <w:r>
        <w:rPr>
          <w:w w:val="105"/>
        </w:rPr>
        <w:t>serially</w:t>
      </w:r>
      <w:r>
        <w:rPr>
          <w:spacing w:val="20"/>
          <w:w w:val="105"/>
        </w:rPr>
        <w:t> </w:t>
      </w:r>
      <w:r>
        <w:rPr>
          <w:w w:val="105"/>
        </w:rPr>
        <w:t>starting</w:t>
      </w:r>
      <w:r>
        <w:rPr>
          <w:w w:val="103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second</w:t>
      </w:r>
      <w:r>
        <w:rPr>
          <w:spacing w:val="28"/>
          <w:w w:val="105"/>
        </w:rPr>
        <w:t> </w:t>
      </w:r>
      <w:r>
        <w:rPr>
          <w:w w:val="105"/>
        </w:rPr>
        <w:t>attempt.</w:t>
      </w:r>
      <w:r>
        <w:rPr>
          <w:spacing w:val="29"/>
          <w:w w:val="105"/>
        </w:rPr>
        <w:t> </w:t>
      </w:r>
      <w:r>
        <w:rPr>
          <w:w w:val="105"/>
        </w:rPr>
        <w:t>If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clone</w:t>
      </w:r>
      <w:r>
        <w:rPr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30"/>
          <w:w w:val="105"/>
        </w:rPr>
        <w:t> </w:t>
      </w:r>
      <w:r>
        <w:rPr>
          <w:w w:val="105"/>
        </w:rPr>
        <w:t>started</w:t>
      </w:r>
      <w:r>
        <w:rPr>
          <w:spacing w:val="32"/>
          <w:w w:val="105"/>
        </w:rPr>
        <w:t> </w:t>
      </w:r>
      <w:r>
        <w:rPr>
          <w:w w:val="105"/>
        </w:rPr>
        <w:t>early</w:t>
      </w:r>
      <w:r>
        <w:rPr>
          <w:spacing w:val="30"/>
          <w:w w:val="105"/>
        </w:rPr>
        <w:t> </w:t>
      </w:r>
      <w:r>
        <w:rPr>
          <w:w w:val="105"/>
        </w:rPr>
        <w:t>enough,</w:t>
      </w:r>
      <w:r>
        <w:rPr>
          <w:spacing w:val="26"/>
          <w:w w:val="105"/>
        </w:rPr>
        <w:t> </w:t>
      </w:r>
      <w:r>
        <w:rPr>
          <w:w w:val="105"/>
        </w:rPr>
        <w:t>one</w:t>
      </w:r>
      <w:r>
        <w:rPr>
          <w:w w:val="103"/>
        </w:rPr>
        <w:t> </w:t>
      </w:r>
      <w:r>
        <w:rPr>
          <w:w w:val="105"/>
        </w:rPr>
        <w:t>would expect to shorten the time to completion</w:t>
      </w:r>
      <w:r>
        <w:rPr>
          <w:spacing w:val="8"/>
          <w:w w:val="105"/>
        </w:rPr>
        <w:t> </w:t>
      </w:r>
      <w:r>
        <w:rPr>
          <w:w w:val="105"/>
        </w:rPr>
        <w:t>signiﬁcantly.</w:t>
      </w:r>
      <w:r>
        <w:rPr>
          <w:w w:val="103"/>
        </w:rPr>
        <w:t> </w:t>
      </w:r>
      <w:r>
        <w:rPr>
          <w:spacing w:val="-9"/>
          <w:w w:val="105"/>
        </w:rPr>
        <w:t>We </w:t>
      </w:r>
      <w:r>
        <w:rPr>
          <w:w w:val="105"/>
        </w:rPr>
        <w:t>modify our prediction framework slightly to use</w:t>
      </w:r>
      <w:r>
        <w:rPr>
          <w:spacing w:val="27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sliding-</w:t>
      </w:r>
      <w:r>
        <w:rPr>
          <w:rFonts w:ascii="Times New Roman" w:hAnsi="Times New Roman" w:cs="Times New Roman" w:eastAsia="Times New Roman"/>
          <w:i/>
          <w:w w:val="103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windows </w:t>
      </w:r>
      <w:r>
        <w:rPr>
          <w:w w:val="105"/>
        </w:rPr>
        <w:t>that monitor task resource usage online, instead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w w:val="103"/>
        </w:rPr>
        <w:t> </w:t>
      </w:r>
      <w:r>
        <w:rPr>
          <w:w w:val="105"/>
        </w:rPr>
        <w:t>relying only on the ﬁrst few</w:t>
      </w:r>
      <w:r>
        <w:rPr>
          <w:spacing w:val="36"/>
          <w:w w:val="105"/>
        </w:rPr>
        <w:t> </w:t>
      </w:r>
      <w:r>
        <w:rPr>
          <w:w w:val="105"/>
        </w:rPr>
        <w:t>minutes.</w:t>
      </w:r>
      <w:r>
        <w:rPr/>
      </w:r>
    </w:p>
    <w:p>
      <w:pPr>
        <w:pStyle w:val="BodyText"/>
        <w:spacing w:line="247" w:lineRule="auto" w:before="4"/>
        <w:ind w:left="101" w:right="1279"/>
        <w:jc w:val="both"/>
      </w:pPr>
      <w:r>
        <w:rPr>
          <w:w w:val="105"/>
        </w:rPr>
        <w:t>Our cloning algorithm is described in Algorithm 1.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w w:val="105"/>
        </w:rPr>
        <w:t>input parameters include a cap </w:t>
      </w:r>
      <w:r>
        <w:rPr>
          <w:rFonts w:ascii="Century"/>
          <w:w w:val="105"/>
        </w:rPr>
        <w:t>R </w:t>
      </w:r>
      <w:r>
        <w:rPr>
          <w:w w:val="105"/>
        </w:rPr>
        <w:t>on the total number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w w:val="103"/>
        </w:rPr>
        <w:t> </w:t>
      </w:r>
      <w:r>
        <w:rPr>
          <w:w w:val="105"/>
        </w:rPr>
        <w:t>retries</w:t>
      </w:r>
      <w:r>
        <w:rPr>
          <w:spacing w:val="-11"/>
          <w:w w:val="105"/>
        </w:rPr>
        <w:t> </w:t>
      </w:r>
      <w:r>
        <w:rPr>
          <w:w w:val="105"/>
        </w:rPr>
        <w:t>being</w:t>
      </w:r>
      <w:r>
        <w:rPr>
          <w:spacing w:val="-12"/>
          <w:w w:val="105"/>
        </w:rPr>
        <w:t> </w:t>
      </w:r>
      <w:r>
        <w:rPr>
          <w:w w:val="105"/>
        </w:rPr>
        <w:t>created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Century"/>
          <w:spacing w:val="5"/>
          <w:w w:val="105"/>
        </w:rPr>
        <w:t>C</w:t>
      </w:r>
      <w:r>
        <w:rPr>
          <w:spacing w:val="5"/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extra</w:t>
      </w:r>
      <w:r>
        <w:rPr>
          <w:spacing w:val="-10"/>
          <w:w w:val="105"/>
        </w:rPr>
        <w:t> </w:t>
      </w:r>
      <w:r>
        <w:rPr>
          <w:w w:val="105"/>
        </w:rPr>
        <w:t>clones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/>
      </w:r>
    </w:p>
    <w:p>
      <w:pPr>
        <w:spacing w:after="0" w:line="247" w:lineRule="auto"/>
        <w:jc w:val="both"/>
        <w:sectPr>
          <w:type w:val="continuous"/>
          <w:pgSz w:w="12240" w:h="15840"/>
          <w:pgMar w:top="460" w:bottom="280" w:left="1160" w:right="0"/>
          <w:cols w:num="2" w:equalWidth="0">
            <w:col w:w="4784" w:space="237"/>
            <w:col w:w="6059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before="0"/>
        <w:ind w:left="0" w:right="0" w:firstLine="0"/>
        <w:jc w:val="right"/>
        <w:rPr>
          <w:rFonts w:ascii="Arial" w:hAnsi="Arial" w:cs="Arial" w:eastAsia="Arial"/>
          <w:sz w:val="6"/>
          <w:szCs w:val="6"/>
        </w:rPr>
      </w:pPr>
      <w:r>
        <w:rPr>
          <w:rFonts w:ascii="Arial"/>
          <w:color w:val="252525"/>
          <w:w w:val="111"/>
          <w:sz w:val="6"/>
        </w:rPr>
        <w:t>1</w:t>
      </w:r>
      <w:r>
        <w:rPr>
          <w:rFonts w:ascii="Arial"/>
          <w:sz w:val="6"/>
        </w:rPr>
      </w:r>
    </w:p>
    <w:p>
      <w:pPr>
        <w:spacing w:line="240" w:lineRule="auto" w:before="6"/>
        <w:rPr>
          <w:rFonts w:ascii="Arial" w:hAnsi="Arial" w:cs="Arial" w:eastAsia="Arial"/>
          <w:sz w:val="8"/>
          <w:szCs w:val="8"/>
        </w:rPr>
      </w:pPr>
    </w:p>
    <w:p>
      <w:pPr>
        <w:spacing w:before="0"/>
        <w:ind w:left="0" w:right="0" w:firstLine="0"/>
        <w:jc w:val="right"/>
        <w:rPr>
          <w:rFonts w:ascii="Arial" w:hAnsi="Arial" w:cs="Arial" w:eastAsia="Arial"/>
          <w:sz w:val="6"/>
          <w:szCs w:val="6"/>
        </w:rPr>
      </w:pPr>
      <w:r>
        <w:rPr>
          <w:rFonts w:ascii="Arial"/>
          <w:color w:val="252525"/>
          <w:w w:val="110"/>
          <w:sz w:val="6"/>
        </w:rPr>
        <w:t>0.9</w:t>
      </w:r>
      <w:r>
        <w:rPr>
          <w:rFonts w:ascii="Arial"/>
          <w:sz w:val="6"/>
        </w:rPr>
      </w:r>
    </w:p>
    <w:p>
      <w:pPr>
        <w:spacing w:line="240" w:lineRule="auto" w:before="6"/>
        <w:rPr>
          <w:rFonts w:ascii="Arial" w:hAnsi="Arial" w:cs="Arial" w:eastAsia="Arial"/>
          <w:sz w:val="16"/>
          <w:szCs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spacing w:before="0"/>
        <w:ind w:left="339" w:right="0" w:firstLine="0"/>
        <w:jc w:val="left"/>
        <w:rPr>
          <w:rFonts w:ascii="Arial" w:hAnsi="Arial" w:cs="Arial" w:eastAsia="Arial"/>
          <w:sz w:val="13"/>
          <w:szCs w:val="13"/>
        </w:rPr>
      </w:pPr>
      <w:r>
        <w:rPr/>
        <w:pict>
          <v:group style="position:absolute;margin-left:94.578232pt;margin-top:-4.637594pt;width:111.55pt;height:83.8pt;mso-position-horizontal-relative:page;mso-position-vertical-relative:paragraph;z-index:-689464" coordorigin="1892,-93" coordsize="2231,1676">
            <v:group style="position:absolute;left:1894;top:-90;width:2;height:1671" coordorigin="1894,-90" coordsize="2,1671">
              <v:shape style="position:absolute;left:1894;top:-90;width:2;height:1671" coordorigin="1894,-90" coordsize="0,1671" path="m1894,1580l1894,-90e" filled="false" stroked="true" strokeweight=".255094pt" strokecolor="#dedede">
                <v:path arrowok="t"/>
              </v:shape>
            </v:group>
            <v:group style="position:absolute;left:2117;top:518;width:2;height:1062" coordorigin="2117,518" coordsize="2,1062">
              <v:shape style="position:absolute;left:2117;top:518;width:2;height:1062" coordorigin="2117,518" coordsize="0,1062" path="m2117,518l2117,1580e" filled="false" stroked="true" strokeweight=".255094pt" strokecolor="#dedede">
                <v:path arrowok="t"/>
              </v:shape>
            </v:group>
            <v:group style="position:absolute;left:2339;top:518;width:2;height:1062" coordorigin="2339,518" coordsize="2,1062">
              <v:shape style="position:absolute;left:2339;top:518;width:2;height:1062" coordorigin="2339,518" coordsize="0,1062" path="m2339,518l2339,1580e" filled="false" stroked="true" strokeweight=".255094pt" strokecolor="#dedede">
                <v:path arrowok="t"/>
              </v:shape>
            </v:group>
            <v:group style="position:absolute;left:2562;top:518;width:2;height:1062" coordorigin="2562,518" coordsize="2,1062">
              <v:shape style="position:absolute;left:2562;top:518;width:2;height:1062" coordorigin="2562,518" coordsize="0,1062" path="m2562,518l2562,1580e" filled="false" stroked="true" strokeweight=".255094pt" strokecolor="#dedede">
                <v:path arrowok="t"/>
              </v:shape>
            </v:group>
            <v:group style="position:absolute;left:2784;top:518;width:2;height:1062" coordorigin="2784,518" coordsize="2,1062">
              <v:shape style="position:absolute;left:2784;top:518;width:2;height:1062" coordorigin="2784,518" coordsize="0,1062" path="m2784,518l2784,1580e" filled="false" stroked="true" strokeweight=".255094pt" strokecolor="#dedede">
                <v:path arrowok="t"/>
              </v:shape>
            </v:group>
            <v:group style="position:absolute;left:3007;top:518;width:2;height:1062" coordorigin="3007,518" coordsize="2,1062">
              <v:shape style="position:absolute;left:3007;top:518;width:2;height:1062" coordorigin="3007,518" coordsize="0,1062" path="m3007,518l3007,1580e" filled="false" stroked="true" strokeweight=".255094pt" strokecolor="#dedede">
                <v:path arrowok="t"/>
              </v:shape>
            </v:group>
            <v:group style="position:absolute;left:3229;top:-90;width:2;height:1671" coordorigin="3229,-90" coordsize="2,1671">
              <v:shape style="position:absolute;left:3229;top:-90;width:2;height:1671" coordorigin="3229,-90" coordsize="0,1671" path="m3229,1580l3229,-90e" filled="false" stroked="true" strokeweight=".255094pt" strokecolor="#dedede">
                <v:path arrowok="t"/>
              </v:shape>
            </v:group>
            <v:group style="position:absolute;left:3452;top:-90;width:2;height:1671" coordorigin="3452,-90" coordsize="2,1671">
              <v:shape style="position:absolute;left:3452;top:-90;width:2;height:1671" coordorigin="3452,-90" coordsize="0,1671" path="m3452,1580l3452,-90e" filled="false" stroked="true" strokeweight=".255094pt" strokecolor="#dedede">
                <v:path arrowok="t"/>
              </v:shape>
            </v:group>
            <v:group style="position:absolute;left:3674;top:-90;width:2;height:1671" coordorigin="3674,-90" coordsize="2,1671">
              <v:shape style="position:absolute;left:3674;top:-90;width:2;height:1671" coordorigin="3674,-90" coordsize="0,1671" path="m3674,1580l3674,-90e" filled="false" stroked="true" strokeweight=".255094pt" strokecolor="#dedede">
                <v:path arrowok="t"/>
              </v:shape>
            </v:group>
            <v:group style="position:absolute;left:3897;top:-90;width:2;height:1671" coordorigin="3897,-90" coordsize="2,1671">
              <v:shape style="position:absolute;left:3897;top:-90;width:2;height:1671" coordorigin="3897,-90" coordsize="0,1671" path="m3897,1580l3897,-90e" filled="false" stroked="true" strokeweight=".255094pt" strokecolor="#dedede">
                <v:path arrowok="t"/>
              </v:shape>
            </v:group>
            <v:group style="position:absolute;left:4119;top:-90;width:2;height:1671" coordorigin="4119,-90" coordsize="2,1671">
              <v:shape style="position:absolute;left:4119;top:-90;width:2;height:1671" coordorigin="4119,-90" coordsize="0,1671" path="m4119,1580l4119,-90e" filled="false" stroked="true" strokeweight=".255094pt" strokecolor="#dedede">
                <v:path arrowok="t"/>
              </v:shape>
            </v:group>
            <v:group style="position:absolute;left:1894;top:1580;width:2226;height:2" coordorigin="1894,1580" coordsize="2226,2">
              <v:shape style="position:absolute;left:1894;top:1580;width:2226;height:2" coordorigin="1894,1580" coordsize="2226,0" path="m4119,1580l1894,1580e" filled="false" stroked="true" strokeweight=".255094pt" strokecolor="#dedede">
                <v:path arrowok="t"/>
              </v:shape>
            </v:group>
            <v:group style="position:absolute;left:1894;top:1413;width:2226;height:2" coordorigin="1894,1413" coordsize="2226,2">
              <v:shape style="position:absolute;left:1894;top:1413;width:2226;height:2" coordorigin="1894,1413" coordsize="2226,0" path="m4119,1413l1894,1413e" filled="false" stroked="true" strokeweight=".255094pt" strokecolor="#dedede">
                <v:path arrowok="t"/>
              </v:shape>
            </v:group>
            <v:group style="position:absolute;left:1894;top:1246;width:2226;height:2" coordorigin="1894,1246" coordsize="2226,2">
              <v:shape style="position:absolute;left:1894;top:1246;width:2226;height:2" coordorigin="1894,1246" coordsize="2226,0" path="m4119,1246l1894,1246e" filled="false" stroked="true" strokeweight=".255094pt" strokecolor="#dedede">
                <v:path arrowok="t"/>
              </v:shape>
            </v:group>
            <v:group style="position:absolute;left:1894;top:1079;width:2226;height:2" coordorigin="1894,1079" coordsize="2226,2">
              <v:shape style="position:absolute;left:1894;top:1079;width:2226;height:2" coordorigin="1894,1079" coordsize="2226,0" path="m4119,1079l1894,1079e" filled="false" stroked="true" strokeweight=".255094pt" strokecolor="#dedede">
                <v:path arrowok="t"/>
              </v:shape>
            </v:group>
            <v:group style="position:absolute;left:1894;top:912;width:2226;height:2" coordorigin="1894,912" coordsize="2226,2">
              <v:shape style="position:absolute;left:1894;top:912;width:2226;height:2" coordorigin="1894,912" coordsize="2226,0" path="m4119,912l1894,912e" filled="false" stroked="true" strokeweight=".255094pt" strokecolor="#dedede">
                <v:path arrowok="t"/>
              </v:shape>
            </v:group>
            <v:group style="position:absolute;left:1894;top:745;width:2226;height:2" coordorigin="1894,745" coordsize="2226,2">
              <v:shape style="position:absolute;left:1894;top:745;width:2226;height:2" coordorigin="1894,745" coordsize="2226,0" path="m4119,745l1894,745e" filled="false" stroked="true" strokeweight=".255094pt" strokecolor="#dedede">
                <v:path arrowok="t"/>
              </v:shape>
            </v:group>
            <v:group style="position:absolute;left:1894;top:578;width:2226;height:2" coordorigin="1894,578" coordsize="2226,2">
              <v:shape style="position:absolute;left:1894;top:578;width:2226;height:2" coordorigin="1894,578" coordsize="2226,0" path="m4119,578l1894,578e" filled="false" stroked="true" strokeweight=".255094pt" strokecolor="#dedede">
                <v:path arrowok="t"/>
              </v:shape>
            </v:group>
            <v:group style="position:absolute;left:3186;top:411;width:933;height:2" coordorigin="3186,411" coordsize="933,2">
              <v:shape style="position:absolute;left:3186;top:411;width:933;height:2" coordorigin="3186,411" coordsize="933,0" path="m3186,411l4119,411e" filled="false" stroked="true" strokeweight=".255094pt" strokecolor="#dedede">
                <v:path arrowok="t"/>
              </v:shape>
            </v:group>
            <v:group style="position:absolute;left:1894;top:411;width:83;height:2" coordorigin="1894,411" coordsize="83,2">
              <v:shape style="position:absolute;left:1894;top:411;width:83;height:2" coordorigin="1894,411" coordsize="83,0" path="m1894,411l1976,411e" filled="false" stroked="true" strokeweight=".255094pt" strokecolor="#dedede">
                <v:path arrowok="t"/>
              </v:shape>
            </v:group>
            <v:group style="position:absolute;left:3186;top:244;width:933;height:2" coordorigin="3186,244" coordsize="933,2">
              <v:shape style="position:absolute;left:3186;top:244;width:933;height:2" coordorigin="3186,244" coordsize="933,0" path="m3186,244l4119,244e" filled="false" stroked="true" strokeweight=".255094pt" strokecolor="#dedede">
                <v:path arrowok="t"/>
              </v:shape>
            </v:group>
            <v:group style="position:absolute;left:1894;top:244;width:83;height:2" coordorigin="1894,244" coordsize="83,2">
              <v:shape style="position:absolute;left:1894;top:244;width:83;height:2" coordorigin="1894,244" coordsize="83,0" path="m1894,244l1976,244e" filled="false" stroked="true" strokeweight=".255094pt" strokecolor="#dedede">
                <v:path arrowok="t"/>
              </v:shape>
            </v:group>
            <v:group style="position:absolute;left:3186;top:77;width:933;height:2" coordorigin="3186,77" coordsize="933,2">
              <v:shape style="position:absolute;left:3186;top:77;width:933;height:2" coordorigin="3186,77" coordsize="933,0" path="m3186,77l4119,77e" filled="false" stroked="true" strokeweight=".255094pt" strokecolor="#dedede">
                <v:path arrowok="t"/>
              </v:shape>
            </v:group>
            <v:group style="position:absolute;left:1894;top:77;width:83;height:2" coordorigin="1894,77" coordsize="83,2">
              <v:shape style="position:absolute;left:1894;top:77;width:83;height:2" coordorigin="1894,77" coordsize="83,0" path="m1894,77l1976,77e" filled="false" stroked="true" strokeweight=".255094pt" strokecolor="#dedede">
                <v:path arrowok="t"/>
              </v:shape>
            </v:group>
            <v:group style="position:absolute;left:2117;top:-90;width:2;height:56" coordorigin="2117,-90" coordsize="2,56">
              <v:shape style="position:absolute;left:2117;top:-90;width:2;height:56" coordorigin="2117,-90" coordsize="0,56" path="m2117,-90l2117,-35e" filled="false" stroked="true" strokeweight=".255094pt" strokecolor="#dedede">
                <v:path arrowok="t"/>
              </v:shape>
            </v:group>
            <v:group style="position:absolute;left:2339;top:-90;width:2;height:56" coordorigin="2339,-90" coordsize="2,56">
              <v:shape style="position:absolute;left:2339;top:-90;width:2;height:56" coordorigin="2339,-90" coordsize="0,56" path="m2339,-90l2339,-35e" filled="false" stroked="true" strokeweight=".255094pt" strokecolor="#dedede">
                <v:path arrowok="t"/>
              </v:shape>
            </v:group>
            <v:group style="position:absolute;left:2562;top:-90;width:2;height:56" coordorigin="2562,-90" coordsize="2,56">
              <v:shape style="position:absolute;left:2562;top:-90;width:2;height:56" coordorigin="2562,-90" coordsize="0,56" path="m2562,-90l2562,-35e" filled="false" stroked="true" strokeweight=".255094pt" strokecolor="#dedede">
                <v:path arrowok="t"/>
              </v:shape>
            </v:group>
            <v:group style="position:absolute;left:2784;top:-90;width:2;height:56" coordorigin="2784,-90" coordsize="2,56">
              <v:shape style="position:absolute;left:2784;top:-90;width:2;height:56" coordorigin="2784,-90" coordsize="0,56" path="m2784,-90l2784,-35e" filled="false" stroked="true" strokeweight=".255094pt" strokecolor="#dedede">
                <v:path arrowok="t"/>
              </v:shape>
            </v:group>
            <v:group style="position:absolute;left:3007;top:-90;width:2;height:56" coordorigin="3007,-90" coordsize="2,56">
              <v:shape style="position:absolute;left:3007;top:-90;width:2;height:56" coordorigin="3007,-90" coordsize="0,56" path="m3007,-90l3007,-35e" filled="false" stroked="true" strokeweight=".255094pt" strokecolor="#dedede">
                <v:path arrowok="t"/>
              </v:shape>
            </v:group>
            <v:group style="position:absolute;left:1894;top:-90;width:2226;height:2" coordorigin="1894,-90" coordsize="2226,2">
              <v:shape style="position:absolute;left:1894;top:-90;width:2226;height:2" coordorigin="1894,-90" coordsize="2226,0" path="m4119,-90l1894,-90e" filled="false" stroked="true" strokeweight=".255094pt" strokecolor="#dedede">
                <v:path arrowok="t"/>
              </v:shape>
            </v:group>
            <v:group style="position:absolute;left:1894;top:1580;width:2226;height:2" coordorigin="1894,1580" coordsize="2226,2">
              <v:shape style="position:absolute;left:1894;top:1580;width:2226;height:2" coordorigin="1894,1580" coordsize="2226,0" path="m1894,1580l4119,1580e" filled="false" stroked="true" strokeweight=".255094pt" strokecolor="#252525">
                <v:path arrowok="t"/>
              </v:shape>
            </v:group>
            <v:group style="position:absolute;left:1894;top:-90;width:2226;height:2" coordorigin="1894,-90" coordsize="2226,2">
              <v:shape style="position:absolute;left:1894;top:-90;width:2226;height:2" coordorigin="1894,-90" coordsize="2226,0" path="m1894,-90l4119,-90e" filled="false" stroked="true" strokeweight=".255094pt" strokecolor="#252525">
                <v:path arrowok="t"/>
              </v:shape>
            </v:group>
            <v:group style="position:absolute;left:1894;top:1558;width:2;height:23" coordorigin="1894,1558" coordsize="2,23">
              <v:shape style="position:absolute;left:1894;top:1558;width:2;height:23" coordorigin="1894,1558" coordsize="0,23" path="m1894,1580l1894,1558e" filled="false" stroked="true" strokeweight=".255094pt" strokecolor="#252525">
                <v:path arrowok="t"/>
              </v:shape>
            </v:group>
            <v:group style="position:absolute;left:2117;top:1558;width:2;height:23" coordorigin="2117,1558" coordsize="2,23">
              <v:shape style="position:absolute;left:2117;top:1558;width:2;height:23" coordorigin="2117,1558" coordsize="0,23" path="m2117,1580l2117,1558e" filled="false" stroked="true" strokeweight=".255094pt" strokecolor="#252525">
                <v:path arrowok="t"/>
              </v:shape>
            </v:group>
            <v:group style="position:absolute;left:2339;top:1558;width:2;height:23" coordorigin="2339,1558" coordsize="2,23">
              <v:shape style="position:absolute;left:2339;top:1558;width:2;height:23" coordorigin="2339,1558" coordsize="0,23" path="m2339,1580l2339,1558e" filled="false" stroked="true" strokeweight=".255094pt" strokecolor="#252525">
                <v:path arrowok="t"/>
              </v:shape>
            </v:group>
            <v:group style="position:absolute;left:2562;top:1558;width:2;height:23" coordorigin="2562,1558" coordsize="2,23">
              <v:shape style="position:absolute;left:2562;top:1558;width:2;height:23" coordorigin="2562,1558" coordsize="0,23" path="m2562,1580l2562,1558e" filled="false" stroked="true" strokeweight=".255094pt" strokecolor="#252525">
                <v:path arrowok="t"/>
              </v:shape>
            </v:group>
            <v:group style="position:absolute;left:2784;top:1558;width:2;height:23" coordorigin="2784,1558" coordsize="2,23">
              <v:shape style="position:absolute;left:2784;top:1558;width:2;height:23" coordorigin="2784,1558" coordsize="0,23" path="m2784,1580l2784,1558e" filled="false" stroked="true" strokeweight=".255094pt" strokecolor="#252525">
                <v:path arrowok="t"/>
              </v:shape>
            </v:group>
            <v:group style="position:absolute;left:3007;top:1558;width:2;height:23" coordorigin="3007,1558" coordsize="2,23">
              <v:shape style="position:absolute;left:3007;top:1558;width:2;height:23" coordorigin="3007,1558" coordsize="0,23" path="m3007,1580l3007,1558e" filled="false" stroked="true" strokeweight=".255094pt" strokecolor="#252525">
                <v:path arrowok="t"/>
              </v:shape>
            </v:group>
            <v:group style="position:absolute;left:3229;top:1558;width:2;height:23" coordorigin="3229,1558" coordsize="2,23">
              <v:shape style="position:absolute;left:3229;top:1558;width:2;height:23" coordorigin="3229,1558" coordsize="0,23" path="m3229,1580l3229,1558e" filled="false" stroked="true" strokeweight=".255094pt" strokecolor="#252525">
                <v:path arrowok="t"/>
              </v:shape>
            </v:group>
            <v:group style="position:absolute;left:3452;top:1558;width:2;height:23" coordorigin="3452,1558" coordsize="2,23">
              <v:shape style="position:absolute;left:3452;top:1558;width:2;height:23" coordorigin="3452,1558" coordsize="0,23" path="m3452,1580l3452,1558e" filled="false" stroked="true" strokeweight=".255094pt" strokecolor="#252525">
                <v:path arrowok="t"/>
              </v:shape>
            </v:group>
            <v:group style="position:absolute;left:3674;top:1558;width:2;height:23" coordorigin="3674,1558" coordsize="2,23">
              <v:shape style="position:absolute;left:3674;top:1558;width:2;height:23" coordorigin="3674,1558" coordsize="0,23" path="m3674,1580l3674,1558e" filled="false" stroked="true" strokeweight=".255094pt" strokecolor="#252525">
                <v:path arrowok="t"/>
              </v:shape>
            </v:group>
            <v:group style="position:absolute;left:3897;top:1558;width:2;height:23" coordorigin="3897,1558" coordsize="2,23">
              <v:shape style="position:absolute;left:3897;top:1558;width:2;height:23" coordorigin="3897,1558" coordsize="0,23" path="m3897,1580l3897,1558e" filled="false" stroked="true" strokeweight=".255094pt" strokecolor="#252525">
                <v:path arrowok="t"/>
              </v:shape>
            </v:group>
            <v:group style="position:absolute;left:4119;top:1558;width:2;height:23" coordorigin="4119,1558" coordsize="2,23">
              <v:shape style="position:absolute;left:4119;top:1558;width:2;height:23" coordorigin="4119,1558" coordsize="0,23" path="m4119,1580l4119,1558e" filled="false" stroked="true" strokeweight=".255094pt" strokecolor="#252525">
                <v:path arrowok="t"/>
              </v:shape>
            </v:group>
            <v:group style="position:absolute;left:1894;top:-90;width:2;height:23" coordorigin="1894,-90" coordsize="2,23">
              <v:shape style="position:absolute;left:1894;top:-90;width:2;height:23" coordorigin="1894,-90" coordsize="0,23" path="m1894,-90l1894,-68e" filled="false" stroked="true" strokeweight=".255094pt" strokecolor="#252525">
                <v:path arrowok="t"/>
              </v:shape>
            </v:group>
            <v:group style="position:absolute;left:2117;top:-90;width:2;height:23" coordorigin="2117,-90" coordsize="2,23">
              <v:shape style="position:absolute;left:2117;top:-90;width:2;height:23" coordorigin="2117,-90" coordsize="0,23" path="m2117,-90l2117,-68e" filled="false" stroked="true" strokeweight=".255094pt" strokecolor="#252525">
                <v:path arrowok="t"/>
              </v:shape>
            </v:group>
            <v:group style="position:absolute;left:2339;top:-90;width:2;height:23" coordorigin="2339,-90" coordsize="2,23">
              <v:shape style="position:absolute;left:2339;top:-90;width:2;height:23" coordorigin="2339,-90" coordsize="0,23" path="m2339,-90l2339,-68e" filled="false" stroked="true" strokeweight=".255094pt" strokecolor="#252525">
                <v:path arrowok="t"/>
              </v:shape>
            </v:group>
            <v:group style="position:absolute;left:2562;top:-90;width:2;height:23" coordorigin="2562,-90" coordsize="2,23">
              <v:shape style="position:absolute;left:2562;top:-90;width:2;height:23" coordorigin="2562,-90" coordsize="0,23" path="m2562,-90l2562,-68e" filled="false" stroked="true" strokeweight=".255094pt" strokecolor="#252525">
                <v:path arrowok="t"/>
              </v:shape>
            </v:group>
            <v:group style="position:absolute;left:2784;top:-90;width:2;height:23" coordorigin="2784,-90" coordsize="2,23">
              <v:shape style="position:absolute;left:2784;top:-90;width:2;height:23" coordorigin="2784,-90" coordsize="0,23" path="m2784,-90l2784,-68e" filled="false" stroked="true" strokeweight=".255094pt" strokecolor="#252525">
                <v:path arrowok="t"/>
              </v:shape>
            </v:group>
            <v:group style="position:absolute;left:3007;top:-90;width:2;height:23" coordorigin="3007,-90" coordsize="2,23">
              <v:shape style="position:absolute;left:3007;top:-90;width:2;height:23" coordorigin="3007,-90" coordsize="0,23" path="m3007,-90l3007,-68e" filled="false" stroked="true" strokeweight=".255094pt" strokecolor="#252525">
                <v:path arrowok="t"/>
              </v:shape>
            </v:group>
            <v:group style="position:absolute;left:3229;top:-90;width:2;height:23" coordorigin="3229,-90" coordsize="2,23">
              <v:shape style="position:absolute;left:3229;top:-90;width:2;height:23" coordorigin="3229,-90" coordsize="0,23" path="m3229,-90l3229,-68e" filled="false" stroked="true" strokeweight=".255094pt" strokecolor="#252525">
                <v:path arrowok="t"/>
              </v:shape>
            </v:group>
            <v:group style="position:absolute;left:3452;top:-90;width:2;height:23" coordorigin="3452,-90" coordsize="2,23">
              <v:shape style="position:absolute;left:3452;top:-90;width:2;height:23" coordorigin="3452,-90" coordsize="0,23" path="m3452,-90l3452,-68e" filled="false" stroked="true" strokeweight=".255094pt" strokecolor="#252525">
                <v:path arrowok="t"/>
              </v:shape>
            </v:group>
            <v:group style="position:absolute;left:3674;top:-90;width:2;height:23" coordorigin="3674,-90" coordsize="2,23">
              <v:shape style="position:absolute;left:3674;top:-90;width:2;height:23" coordorigin="3674,-90" coordsize="0,23" path="m3674,-90l3674,-68e" filled="false" stroked="true" strokeweight=".255094pt" strokecolor="#252525">
                <v:path arrowok="t"/>
              </v:shape>
            </v:group>
            <v:group style="position:absolute;left:3897;top:-90;width:2;height:23" coordorigin="3897,-90" coordsize="2,23">
              <v:shape style="position:absolute;left:3897;top:-90;width:2;height:23" coordorigin="3897,-90" coordsize="0,23" path="m3897,-90l3897,-68e" filled="false" stroked="true" strokeweight=".255094pt" strokecolor="#252525">
                <v:path arrowok="t"/>
              </v:shape>
            </v:group>
            <v:group style="position:absolute;left:4119;top:-90;width:2;height:23" coordorigin="4119,-90" coordsize="2,23">
              <v:shape style="position:absolute;left:4119;top:-90;width:2;height:23" coordorigin="4119,-90" coordsize="0,23" path="m4119,-90l4119,-68e" filled="false" stroked="true" strokeweight=".255094pt" strokecolor="#252525">
                <v:path arrowok="t"/>
              </v:shape>
            </v:group>
            <v:group style="position:absolute;left:1894;top:-90;width:2;height:1671" coordorigin="1894,-90" coordsize="2,1671">
              <v:shape style="position:absolute;left:1894;top:-90;width:2;height:1671" coordorigin="1894,-90" coordsize="0,1671" path="m1894,1580l1894,-90e" filled="false" stroked="true" strokeweight=".255094pt" strokecolor="#252525">
                <v:path arrowok="t"/>
              </v:shape>
            </v:group>
            <v:group style="position:absolute;left:4119;top:-90;width:2;height:1671" coordorigin="4119,-90" coordsize="2,1671">
              <v:shape style="position:absolute;left:4119;top:-90;width:2;height:1671" coordorigin="4119,-90" coordsize="0,1671" path="m4119,1580l4119,-90e" filled="false" stroked="true" strokeweight=".255094pt" strokecolor="#252525">
                <v:path arrowok="t"/>
              </v:shape>
            </v:group>
            <v:group style="position:absolute;left:1894;top:1580;width:23;height:2" coordorigin="1894,1580" coordsize="23,2">
              <v:shape style="position:absolute;left:1894;top:1580;width:23;height:2" coordorigin="1894,1580" coordsize="23,0" path="m1894,1580l1916,1580e" filled="false" stroked="true" strokeweight=".255094pt" strokecolor="#252525">
                <v:path arrowok="t"/>
              </v:shape>
            </v:group>
            <v:group style="position:absolute;left:1894;top:1413;width:23;height:2" coordorigin="1894,1413" coordsize="23,2">
              <v:shape style="position:absolute;left:1894;top:1413;width:23;height:2" coordorigin="1894,1413" coordsize="23,0" path="m1894,1413l1916,1413e" filled="false" stroked="true" strokeweight=".255094pt" strokecolor="#252525">
                <v:path arrowok="t"/>
              </v:shape>
            </v:group>
            <v:group style="position:absolute;left:1894;top:1246;width:23;height:2" coordorigin="1894,1246" coordsize="23,2">
              <v:shape style="position:absolute;left:1894;top:1246;width:23;height:2" coordorigin="1894,1246" coordsize="23,0" path="m1894,1246l1916,1246e" filled="false" stroked="true" strokeweight=".255094pt" strokecolor="#252525">
                <v:path arrowok="t"/>
              </v:shape>
            </v:group>
            <v:group style="position:absolute;left:1894;top:1079;width:23;height:2" coordorigin="1894,1079" coordsize="23,2">
              <v:shape style="position:absolute;left:1894;top:1079;width:23;height:2" coordorigin="1894,1079" coordsize="23,0" path="m1894,1079l1916,1079e" filled="false" stroked="true" strokeweight=".255094pt" strokecolor="#252525">
                <v:path arrowok="t"/>
              </v:shape>
            </v:group>
            <v:group style="position:absolute;left:1894;top:912;width:23;height:2" coordorigin="1894,912" coordsize="23,2">
              <v:shape style="position:absolute;left:1894;top:912;width:23;height:2" coordorigin="1894,912" coordsize="23,0" path="m1894,912l1916,912e" filled="false" stroked="true" strokeweight=".255094pt" strokecolor="#252525">
                <v:path arrowok="t"/>
              </v:shape>
            </v:group>
            <v:group style="position:absolute;left:1894;top:745;width:23;height:2" coordorigin="1894,745" coordsize="23,2">
              <v:shape style="position:absolute;left:1894;top:745;width:23;height:2" coordorigin="1894,745" coordsize="23,0" path="m1894,745l1916,745e" filled="false" stroked="true" strokeweight=".255094pt" strokecolor="#252525">
                <v:path arrowok="t"/>
              </v:shape>
            </v:group>
            <v:group style="position:absolute;left:1894;top:578;width:23;height:2" coordorigin="1894,578" coordsize="23,2">
              <v:shape style="position:absolute;left:1894;top:578;width:23;height:2" coordorigin="1894,578" coordsize="23,0" path="m1894,578l1916,578e" filled="false" stroked="true" strokeweight=".255094pt" strokecolor="#252525">
                <v:path arrowok="t"/>
              </v:shape>
            </v:group>
            <v:group style="position:absolute;left:1894;top:411;width:23;height:2" coordorigin="1894,411" coordsize="23,2">
              <v:shape style="position:absolute;left:1894;top:411;width:23;height:2" coordorigin="1894,411" coordsize="23,0" path="m1894,411l1916,411e" filled="false" stroked="true" strokeweight=".255094pt" strokecolor="#252525">
                <v:path arrowok="t"/>
              </v:shape>
            </v:group>
            <v:group style="position:absolute;left:1894;top:244;width:23;height:2" coordorigin="1894,244" coordsize="23,2">
              <v:shape style="position:absolute;left:1894;top:244;width:23;height:2" coordorigin="1894,244" coordsize="23,0" path="m1894,244l1916,244e" filled="false" stroked="true" strokeweight=".255094pt" strokecolor="#252525">
                <v:path arrowok="t"/>
              </v:shape>
            </v:group>
            <v:group style="position:absolute;left:1894;top:77;width:23;height:2" coordorigin="1894,77" coordsize="23,2">
              <v:shape style="position:absolute;left:1894;top:77;width:23;height:2" coordorigin="1894,77" coordsize="23,0" path="m1894,77l1916,77e" filled="false" stroked="true" strokeweight=".255094pt" strokecolor="#252525">
                <v:path arrowok="t"/>
              </v:shape>
            </v:group>
            <v:group style="position:absolute;left:1894;top:-90;width:23;height:2" coordorigin="1894,-90" coordsize="23,2">
              <v:shape style="position:absolute;left:1894;top:-90;width:23;height:2" coordorigin="1894,-90" coordsize="23,0" path="m1894,-90l1916,-90e" filled="false" stroked="true" strokeweight=".255094pt" strokecolor="#252525">
                <v:path arrowok="t"/>
              </v:shape>
            </v:group>
            <v:group style="position:absolute;left:4097;top:1580;width:23;height:2" coordorigin="4097,1580" coordsize="23,2">
              <v:shape style="position:absolute;left:4097;top:1580;width:23;height:2" coordorigin="4097,1580" coordsize="23,0" path="m4119,1580l4097,1580e" filled="false" stroked="true" strokeweight=".255094pt" strokecolor="#252525">
                <v:path arrowok="t"/>
              </v:shape>
            </v:group>
            <v:group style="position:absolute;left:4097;top:1413;width:23;height:2" coordorigin="4097,1413" coordsize="23,2">
              <v:shape style="position:absolute;left:4097;top:1413;width:23;height:2" coordorigin="4097,1413" coordsize="23,0" path="m4119,1413l4097,1413e" filled="false" stroked="true" strokeweight=".255094pt" strokecolor="#252525">
                <v:path arrowok="t"/>
              </v:shape>
            </v:group>
            <v:group style="position:absolute;left:4097;top:1246;width:23;height:2" coordorigin="4097,1246" coordsize="23,2">
              <v:shape style="position:absolute;left:4097;top:1246;width:23;height:2" coordorigin="4097,1246" coordsize="23,0" path="m4119,1246l4097,1246e" filled="false" stroked="true" strokeweight=".255094pt" strokecolor="#252525">
                <v:path arrowok="t"/>
              </v:shape>
            </v:group>
            <v:group style="position:absolute;left:4097;top:1079;width:23;height:2" coordorigin="4097,1079" coordsize="23,2">
              <v:shape style="position:absolute;left:4097;top:1079;width:23;height:2" coordorigin="4097,1079" coordsize="23,0" path="m4119,1079l4097,1079e" filled="false" stroked="true" strokeweight=".255094pt" strokecolor="#252525">
                <v:path arrowok="t"/>
              </v:shape>
            </v:group>
            <v:group style="position:absolute;left:4097;top:912;width:23;height:2" coordorigin="4097,912" coordsize="23,2">
              <v:shape style="position:absolute;left:4097;top:912;width:23;height:2" coordorigin="4097,912" coordsize="23,0" path="m4119,912l4097,912e" filled="false" stroked="true" strokeweight=".255094pt" strokecolor="#252525">
                <v:path arrowok="t"/>
              </v:shape>
            </v:group>
            <v:group style="position:absolute;left:4097;top:745;width:23;height:2" coordorigin="4097,745" coordsize="23,2">
              <v:shape style="position:absolute;left:4097;top:745;width:23;height:2" coordorigin="4097,745" coordsize="23,0" path="m4119,745l4097,745e" filled="false" stroked="true" strokeweight=".255094pt" strokecolor="#252525">
                <v:path arrowok="t"/>
              </v:shape>
            </v:group>
            <v:group style="position:absolute;left:4097;top:578;width:23;height:2" coordorigin="4097,578" coordsize="23,2">
              <v:shape style="position:absolute;left:4097;top:578;width:23;height:2" coordorigin="4097,578" coordsize="23,0" path="m4119,578l4097,578e" filled="false" stroked="true" strokeweight=".255094pt" strokecolor="#252525">
                <v:path arrowok="t"/>
              </v:shape>
            </v:group>
            <v:group style="position:absolute;left:4097;top:411;width:23;height:2" coordorigin="4097,411" coordsize="23,2">
              <v:shape style="position:absolute;left:4097;top:411;width:23;height:2" coordorigin="4097,411" coordsize="23,0" path="m4119,411l4097,411e" filled="false" stroked="true" strokeweight=".255094pt" strokecolor="#252525">
                <v:path arrowok="t"/>
              </v:shape>
            </v:group>
            <v:group style="position:absolute;left:4097;top:244;width:23;height:2" coordorigin="4097,244" coordsize="23,2">
              <v:shape style="position:absolute;left:4097;top:244;width:23;height:2" coordorigin="4097,244" coordsize="23,0" path="m4119,244l4097,244e" filled="false" stroked="true" strokeweight=".255094pt" strokecolor="#252525">
                <v:path arrowok="t"/>
              </v:shape>
            </v:group>
            <v:group style="position:absolute;left:4097;top:77;width:23;height:2" coordorigin="4097,77" coordsize="23,2">
              <v:shape style="position:absolute;left:4097;top:77;width:23;height:2" coordorigin="4097,77" coordsize="23,0" path="m4119,77l4097,77e" filled="false" stroked="true" strokeweight=".255094pt" strokecolor="#252525">
                <v:path arrowok="t"/>
              </v:shape>
            </v:group>
            <v:group style="position:absolute;left:4097;top:-90;width:23;height:2" coordorigin="4097,-90" coordsize="23,2">
              <v:shape style="position:absolute;left:4097;top:-90;width:23;height:2" coordorigin="4097,-90" coordsize="23,0" path="m4119,-90l4097,-90e" filled="false" stroked="true" strokeweight=".255094pt" strokecolor="#252525">
                <v:path arrowok="t"/>
              </v:shape>
            </v:group>
            <v:group style="position:absolute;left:1924;top:1578;width:415;height:2" coordorigin="1924,1578" coordsize="415,2">
              <v:shape style="position:absolute;left:1924;top:1578;width:415;height:2" coordorigin="1924,1578" coordsize="415,0" path="m1924,1578l2338,1578e" filled="false" stroked="true" strokeweight=".168511pt" strokecolor="#0071bc">
                <v:path arrowok="t"/>
              </v:shape>
            </v:group>
            <v:group style="position:absolute;left:2338;top:1573;width:37;height:4" coordorigin="2338,1573" coordsize="37,4">
              <v:shape style="position:absolute;left:2338;top:1573;width:37;height:4" coordorigin="2338,1573" coordsize="37,4" path="m2338,1577l2340,1577,2341,1576,2343,1576,2345,1576,2347,1576,2349,1576,2350,1576,2351,1576,2351,1575,2354,1575,2358,1575,2359,1575,2361,1575,2362,1575,2362,1575,2363,1575,2364,1574,2365,1574,2369,1574,2369,1574,2370,1574,2370,1573,2373,1573,2375,1573e" filled="false" stroked="true" strokeweight=".255094pt" strokecolor="#0071bc">
                <v:path arrowok="t"/>
              </v:shape>
            </v:group>
            <v:group style="position:absolute;left:2375;top:1570;width:24;height:4" coordorigin="2375,1570" coordsize="24,4">
              <v:shape style="position:absolute;left:2375;top:1570;width:24;height:4" coordorigin="2375,1570" coordsize="24,4" path="m2375,1573l2377,1573,2378,1573,2378,1573,2379,1573,2380,1573,2383,1573,2383,1572,2384,1572,2386,1572,2387,1572,2388,1572,2389,1572,2389,1572,2391,1571,2392,1571,2394,1571,2394,1571,2395,1571,2395,1571,2396,1571,2397,1571,2397,1570,2397,1570,2399,1570e" filled="false" stroked="true" strokeweight=".255094pt" strokecolor="#0071bc">
                <v:path arrowok="t"/>
              </v:shape>
            </v:group>
            <v:group style="position:absolute;left:2399;top:1566;width:36;height:4" coordorigin="2399,1566" coordsize="36,4">
              <v:shape style="position:absolute;left:2399;top:1566;width:36;height:4" coordorigin="2399,1566" coordsize="36,4" path="m2399,1570l2400,1570,2401,1570,2402,1570,2404,1569,2404,1569,2404,1569,2405,1569,2409,1569,2410,1569,2411,1569,2412,1569,2412,1568,2419,1568,2419,1568,2421,1568,2421,1568,2421,1568,2422,1568,2422,1567,2425,1567,2425,1567,2426,1567,2427,1567,2431,1567,2432,1567,2434,1566e" filled="false" stroked="true" strokeweight=".255094pt" strokecolor="#0071bc">
                <v:path arrowok="t"/>
              </v:shape>
            </v:group>
            <v:group style="position:absolute;left:2434;top:1563;width:22;height:4" coordorigin="2434,1563" coordsize="22,4">
              <v:shape style="position:absolute;left:2434;top:1563;width:22;height:4" coordorigin="2434,1563" coordsize="22,4" path="m2434,1566l2435,1566,2435,1566,2437,1566,2438,1566,2439,1566,2439,1566,2439,1565,2440,1565,2441,1565,2441,1565,2446,1565,2448,1565,2449,1565,2449,1564,2449,1564,2450,1564,2450,1564,2452,1564,2452,1564,2453,1564,2454,1564,2455,1563,2456,1563e" filled="false" stroked="true" strokeweight=".255094pt" strokecolor="#0071bc">
                <v:path arrowok="t"/>
              </v:shape>
            </v:group>
            <v:group style="position:absolute;left:2456;top:1560;width:26;height:4" coordorigin="2456,1560" coordsize="26,4">
              <v:shape style="position:absolute;left:2456;top:1560;width:26;height:4" coordorigin="2456,1560" coordsize="26,4" path="m2456,1563l2457,1563,2461,1563,2461,1563,2462,1563,2462,1562,2463,1562,2464,1562,2465,1562,2467,1562,2469,1562,2470,1562,2471,1562,2471,1561,2471,1561,2472,1561,2476,1561,2477,1561,2477,1561,2477,1561,2478,1560,2479,1560,2480,1560,2480,1560,2481,1560e" filled="false" stroked="true" strokeweight=".255094pt" strokecolor="#0071bc">
                <v:path arrowok="t"/>
              </v:shape>
            </v:group>
            <v:group style="position:absolute;left:2481;top:1557;width:35;height:4" coordorigin="2481,1557" coordsize="35,4">
              <v:shape style="position:absolute;left:2481;top:1557;width:35;height:4" coordorigin="2481,1557" coordsize="35,4" path="m2481,1560l2481,1560,2482,1560,2482,1560,2485,1559,2489,1559,2494,1559,2497,1559,2499,1559,2501,1559,2502,1559,2502,1558,2502,1558,2505,1558,2506,1558,2507,1558,2510,1558,2510,1558,2511,1558,2511,1557,2513,1557,2514,1557,2514,1557,2515,1557,2516,1557e" filled="false" stroked="true" strokeweight=".255094pt" strokecolor="#0071bc">
                <v:path arrowok="t"/>
              </v:shape>
            </v:group>
            <v:group style="position:absolute;left:2516;top:1553;width:32;height:4" coordorigin="2516,1553" coordsize="32,4">
              <v:shape style="position:absolute;left:2516;top:1553;width:32;height:4" coordorigin="2516,1553" coordsize="32,4" path="m2516,1557l2517,1557,2518,1556,2518,1556,2521,1556,2522,1556,2523,1556,2524,1556,2525,1556,2525,1555,2526,1555,2529,1555,2532,1555,2534,1555,2536,1555,2537,1555,2537,1555,2537,1554,2538,1554,2538,1554,2540,1554,2541,1554,2541,1554,2542,1554,2545,1553,2547,1553e" filled="false" stroked="true" strokeweight=".255094pt" strokecolor="#0071bc">
                <v:path arrowok="t"/>
              </v:shape>
            </v:group>
            <v:group style="position:absolute;left:2547;top:1550;width:30;height:4" coordorigin="2547,1550" coordsize="30,4">
              <v:shape style="position:absolute;left:2547;top:1550;width:30;height:4" coordorigin="2547,1550" coordsize="30,4" path="m2547,1553l2548,1553,2550,1553,2552,1553,2553,1553,2555,1553,2555,1552,2555,1552,2556,1552,2557,1552,2560,1552,2560,1552,2562,1552,2563,1552,2564,1551,2564,1551,2565,1551,2566,1551,2566,1551,2566,1551,2567,1551,2567,1551,2569,1550,2574,1550,2577,1550e" filled="false" stroked="true" strokeweight=".255094pt" strokecolor="#0071bc">
                <v:path arrowok="t"/>
              </v:shape>
            </v:group>
            <v:group style="position:absolute;left:2577;top:1547;width:31;height:4" coordorigin="2577,1547" coordsize="31,4">
              <v:shape style="position:absolute;left:2577;top:1547;width:31;height:4" coordorigin="2577,1547" coordsize="31,4" path="m2577,1550l2577,1550,2578,1550,2578,1550,2581,1549,2583,1549,2583,1549,2583,1549,2585,1549,2586,1549,2587,1549,2590,1549,2591,1548,2592,1548,2593,1548,2594,1548,2595,1548,2595,1548,2602,1548,2603,1547,2604,1547,2605,1547,2606,1547,2607,1547,2607,1547e" filled="false" stroked="true" strokeweight=".255094pt" strokecolor="#0071bc">
                <v:path arrowok="t"/>
              </v:shape>
            </v:group>
            <v:group style="position:absolute;left:2607;top:1543;width:40;height:4" coordorigin="2607,1543" coordsize="40,4">
              <v:shape style="position:absolute;left:2607;top:1543;width:40;height:4" coordorigin="2607,1543" coordsize="40,4" path="m2607,1547l2607,1547,2610,1546,2612,1546,2616,1546,2617,1546,2618,1546,2620,1546,2620,1546,2620,1546,2621,1545,2621,1545,2626,1545,2626,1545,2627,1545,2632,1545,2634,1545,2634,1544,2638,1544,2638,1544,2638,1544,2641,1544,2643,1544,2644,1544,2646,1544e" filled="false" stroked="true" strokeweight=".255094pt" strokecolor="#0071bc">
                <v:path arrowok="t"/>
              </v:shape>
            </v:group>
            <v:group style="position:absolute;left:2646;top:1540;width:40;height:4" coordorigin="2646,1540" coordsize="40,4">
              <v:shape style="position:absolute;left:2646;top:1540;width:40;height:4" coordorigin="2646,1540" coordsize="40,4" path="m2646,1543l2650,1543,2653,1543,2653,1543,2654,1543,2658,1543,2659,1543,2669,1543,2670,1542,2671,1542,2672,1542,2674,1542,2675,1542,2676,1542,2677,1542,2677,1541,2679,1541,2680,1541,2680,1541,2680,1541,2683,1541,2684,1541,2684,1540,2686,1540,2686,1540e" filled="false" stroked="true" strokeweight=".255094pt" strokecolor="#0071bc">
                <v:path arrowok="t"/>
              </v:shape>
            </v:group>
            <v:group style="position:absolute;left:2686;top:1537;width:50;height:4" coordorigin="2686,1537" coordsize="50,4">
              <v:shape style="position:absolute;left:2686;top:1537;width:50;height:4" coordorigin="2686,1537" coordsize="50,4" path="m2686,1540l2688,1540,2690,1540,2694,1540,2694,1540,2698,1540,2701,1539,2701,1539,2702,1539,2704,1539,2711,1539,2712,1539,2713,1539,2722,1538,2723,1538,2724,1538,2726,1538,2727,1538,2731,1538,2731,1538,2731,1537,2732,1537,2732,1537,2734,1537,2735,1537e" filled="false" stroked="true" strokeweight=".255094pt" strokecolor="#0071bc">
                <v:path arrowok="t"/>
              </v:shape>
            </v:group>
            <v:group style="position:absolute;left:2735;top:1534;width:59;height:4" coordorigin="2735,1534" coordsize="59,4">
              <v:shape style="position:absolute;left:2735;top:1534;width:59;height:4" coordorigin="2735,1534" coordsize="59,4" path="m2735,1537l2737,1537,2737,1537,2738,1537,2740,1536,2741,1536,2748,1536,2749,1536,2750,1536,2751,1536,2757,1536,2763,1536,2767,1535,2770,1535,2774,1535,2778,1535,2779,1535,2779,1535,2779,1535,2780,1534,2782,1534,2783,1534,2784,1534,2788,1534,2788,1534,2794,1534e" filled="false" stroked="true" strokeweight=".255094pt" strokecolor="#0071bc">
                <v:path arrowok="t"/>
              </v:shape>
            </v:group>
            <v:group style="position:absolute;left:2794;top:1530;width:81;height:4" coordorigin="2794,1530" coordsize="81,4">
              <v:shape style="position:absolute;left:2794;top:1530;width:81;height:4" coordorigin="2794,1530" coordsize="81,4" path="m2794,1534l2804,1534,2805,1533,2806,1533,2817,1533,2818,1533,2819,1533,2819,1533,2820,1533,2820,1532,2821,1532,2821,1532,2832,1532,2842,1532,2850,1532,2850,1531,2850,1531,2854,1531,2855,1531,2857,1531,2864,1531,2869,1531,2872,1531,2874,1530e" filled="false" stroked="true" strokeweight=".255094pt" strokecolor="#0071bc">
                <v:path arrowok="t"/>
              </v:shape>
            </v:group>
            <v:group style="position:absolute;left:2874;top:1527;width:106;height:4" coordorigin="2874,1527" coordsize="106,4">
              <v:shape style="position:absolute;left:2874;top:1527;width:106;height:4" coordorigin="2874,1527" coordsize="106,4" path="m2874,1530l2875,1530,2876,1530,2876,1530,2877,1530,2888,1530,2889,1530,2891,1529,2899,1529,2901,1529,2901,1529,2906,1529,2911,1529,2911,1529,2913,1529,2922,1528,2923,1528,2929,1528,2931,1528,2933,1528,2935,1528,2936,1528,2941,1527,2941,1527,2967,1527,2979,1527e" filled="false" stroked="true" strokeweight=".255094pt" strokecolor="#0071bc">
                <v:path arrowok="t"/>
              </v:shape>
            </v:group>
            <v:group style="position:absolute;left:2979;top:1524;width:38;height:4" coordorigin="2979,1524" coordsize="38,4">
              <v:shape style="position:absolute;left:2979;top:1524;width:38;height:4" coordorigin="2979,1524" coordsize="38,4" path="m2979,1527l2982,1527,2984,1527,2989,1527,2989,1527,2991,1526,2992,1526,2993,1526,2996,1526,2996,1526,3003,1526,3009,1526,3009,1525,3011,1525,3011,1525,3012,1525,3013,1525,3014,1525,3014,1525,3014,1525,3015,1524,3015,1524,3015,1524,3016,1524,3017,1524e" filled="false" stroked="true" strokeweight=".255094pt" strokecolor="#0071bc">
                <v:path arrowok="t"/>
              </v:shape>
            </v:group>
            <v:group style="position:absolute;left:3017;top:1520;width:13;height:4" coordorigin="3017,1520" coordsize="13,4">
              <v:shape style="position:absolute;left:3017;top:1520;width:13;height:4" coordorigin="3017,1520" coordsize="13,4" path="m3017,1524l3017,1524,3018,1524,3018,1523,3018,1523,3019,1523,3019,1523,3020,1523,3021,1523,3021,1523,3021,1522,3023,1522,3023,1522,3024,1522,3024,1522,3024,1522,3025,1522,3026,1521,3026,1521,3026,1521,3027,1521,3027,1521,3028,1521,3028,1521,3029,1520e" filled="false" stroked="true" strokeweight=".255094pt" strokecolor="#0071bc">
                <v:path arrowok="t"/>
              </v:shape>
            </v:group>
            <v:group style="position:absolute;left:3029;top:1517;width:9;height:4" coordorigin="3029,1517" coordsize="9,4">
              <v:shape style="position:absolute;left:3029;top:1517;width:9;height:4" coordorigin="3029,1517" coordsize="9,4" path="m3029,1520l3030,1520,3030,1520,3030,1520,3031,1520,3031,1520,3031,1519,3031,1519,3032,1519,3033,1519,3033,1519,3033,1518,3034,1518,3034,1518,3035,1518,3035,1518,3035,1518,3036,1518,3036,1517,3037,1517,3038,1517e" filled="false" stroked="true" strokeweight=".255094pt" strokecolor="#0071bc">
                <v:path arrowok="t"/>
              </v:shape>
            </v:group>
            <v:group style="position:absolute;left:3038;top:1514;width:7;height:4" coordorigin="3038,1514" coordsize="7,4">
              <v:shape style="position:absolute;left:3038;top:1514;width:7;height:4" coordorigin="3038,1514" coordsize="7,4" path="m3038,1517l3038,1517,3039,1517,3039,1516,3039,1516,3039,1516,3040,1516,3040,1516,3040,1516,3040,1515,3040,1515,3041,1515,3041,1515,3041,1515,3042,1515,3042,1515,3043,1515,3043,1514,3043,1514,3043,1514,3044,1514,3044,1514e" filled="false" stroked="true" strokeweight=".255094pt" strokecolor="#0071bc">
                <v:path arrowok="t"/>
              </v:shape>
            </v:group>
            <v:group style="position:absolute;left:3044;top:1510;width:5;height:4" coordorigin="3044,1510" coordsize="5,4">
              <v:shape style="position:absolute;left:3044;top:1510;width:5;height:4" coordorigin="3044,1510" coordsize="5,4" path="m3044,1514l3044,1514,3045,1513,3045,1513,3045,1513,3046,1513,3046,1512,3046,1512,3046,1512,3047,1512,3047,1512,3047,1512,3047,1512,3047,1512,3048,1511,3048,1511,3048,1511,3048,1511,3049,1511e" filled="false" stroked="true" strokeweight=".255094pt" strokecolor="#0071bc">
                <v:path arrowok="t"/>
              </v:shape>
            </v:group>
            <v:group style="position:absolute;left:3049;top:1507;width:3;height:4" coordorigin="3049,1507" coordsize="3,4">
              <v:shape style="position:absolute;left:3049;top:1507;width:3;height:4" coordorigin="3049,1507" coordsize="3,4" path="m3049,1510l3049,1510,3049,1510,3050,1510,3050,1510,3050,1509,3050,1509,3050,1509,3050,1509,3051,1509,3051,1508,3051,1508,3051,1508,3051,1507,3051,1507e" filled="false" stroked="true" strokeweight=".255094pt" strokecolor="#0071bc">
                <v:path arrowok="t"/>
              </v:shape>
            </v:group>
            <v:group style="position:absolute;left:3051;top:1503;width:2;height:4" coordorigin="3051,1503" coordsize="2,4">
              <v:shape style="position:absolute;left:3051;top:1503;width:2;height:4" coordorigin="3051,1503" coordsize="2,4" path="m3051,1507l3051,1507,3052,1507,3052,1506,3052,1506,3052,1506,3052,1506,3052,1505,3052,1505,3052,1505,3052,1505,3053,1504,3053,1504,3053,1504,3053,1503,3053,1503e" filled="false" stroked="true" strokeweight=".255094pt" strokecolor="#0071bc">
                <v:path arrowok="t"/>
              </v:shape>
            </v:group>
            <v:group style="position:absolute;left:3053;top:1499;width:2;height:4" coordorigin="3053,1499" coordsize="2,4">
              <v:shape style="position:absolute;left:3053;top:1499;width:2;height:4" coordorigin="3053,1499" coordsize="2,4" path="m3053,1503l3053,1503,3053,1503,3053,1502,3053,1502,3053,1502,3054,1502,3054,1501,3054,1501,3054,1501,3054,1500,3054,1500,3054,1500,3054,1499e" filled="false" stroked="true" strokeweight=".255094pt" strokecolor="#0071bc">
                <v:path arrowok="t"/>
              </v:shape>
            </v:group>
            <v:group style="position:absolute;left:3054;top:1495;width:2;height:5" coordorigin="3054,1495" coordsize="2,5">
              <v:shape style="position:absolute;left:3054;top:1495;width:2;height:5" coordorigin="3054,1495" coordsize="2,5" path="m3054,1499l3054,1499,3054,1499,3055,1498,3055,1498,3055,1498,3055,1498,3055,1497,3055,1497,3055,1497,3055,1496,3055,1496,3055,1496,3055,1495,3055,1495e" filled="false" stroked="true" strokeweight=".255094pt" strokecolor="#0071bc">
                <v:path arrowok="t"/>
              </v:shape>
            </v:group>
            <v:group style="position:absolute;left:3055;top:1491;width:2;height:4" coordorigin="3055,1491" coordsize="2,4">
              <v:shape style="position:absolute;left:3055;top:1491;width:2;height:4" coordorigin="3055,1491" coordsize="2,4" path="m3055,1495l3056,1495,3056,1494,3056,1494,3056,1494,3056,1493,3056,1493,3056,1493,3056,1493,3057,1492,3057,1492,3057,1492,3057,1492,3057,1491e" filled="false" stroked="true" strokeweight=".255094pt" strokecolor="#0071bc">
                <v:path arrowok="t"/>
              </v:shape>
            </v:group>
            <v:group style="position:absolute;left:3057;top:1488;width:3;height:4" coordorigin="3057,1488" coordsize="3,4">
              <v:shape style="position:absolute;left:3057;top:1488;width:3;height:4" coordorigin="3057,1488" coordsize="3,4" path="m3057,1491l3057,1491,3057,1491,3057,1490,3058,1490,3058,1490,3058,1490,3058,1490,3058,1489,3059,1489,3059,1489,3059,1489,3059,1489,3059,1488,3060,1488,3060,1488,3060,1488e" filled="false" stroked="true" strokeweight=".255094pt" strokecolor="#0071bc">
                <v:path arrowok="t"/>
              </v:shape>
            </v:group>
            <v:group style="position:absolute;left:3060;top:1484;width:4;height:4" coordorigin="3060,1484" coordsize="4,4">
              <v:shape style="position:absolute;left:3060;top:1484;width:4;height:4" coordorigin="3060,1484" coordsize="4,4" path="m3060,1488l3060,1488,3060,1488,3060,1487,3061,1487,3061,1487,3061,1487,3061,1487,3061,1487,3062,1486,3062,1486,3062,1486,3062,1486,3062,1485,3063,1485,3063,1485,3063,1485,3063,1485e" filled="false" stroked="true" strokeweight=".255094pt" strokecolor="#0071bc">
                <v:path arrowok="t"/>
              </v:shape>
            </v:group>
            <v:group style="position:absolute;left:3063;top:1481;width:3;height:4" coordorigin="3063,1481" coordsize="3,4">
              <v:shape style="position:absolute;left:3063;top:1481;width:3;height:4" coordorigin="3063,1481" coordsize="3,4" path="m3063,1484l3063,1484,3063,1484,3063,1484,3064,1483,3064,1483,3064,1483,3064,1483,3064,1483,3064,1482,3064,1482,3064,1482,3064,1482,3065,1482,3065,1482,3065,1481,3065,1481,3065,1481e" filled="false" stroked="true" strokeweight=".255094pt" strokecolor="#0071bc">
                <v:path arrowok="t"/>
              </v:shape>
            </v:group>
            <v:group style="position:absolute;left:3065;top:1477;width:3;height:4" coordorigin="3065,1477" coordsize="3,4">
              <v:shape style="position:absolute;left:3065;top:1477;width:3;height:4" coordorigin="3065,1477" coordsize="3,4" path="m3065,1481l3066,1481,3066,1480,3066,1480,3066,1480,3066,1479,3067,1479,3067,1479,3067,1479,3067,1478,3067,1478,3067,1478,3067,1478,3067,1477e" filled="false" stroked="true" strokeweight=".255094pt" strokecolor="#0071bc">
                <v:path arrowok="t"/>
              </v:shape>
            </v:group>
            <v:group style="position:absolute;left:3067;top:1474;width:5;height:4" coordorigin="3067,1474" coordsize="5,4">
              <v:shape style="position:absolute;left:3067;top:1474;width:5;height:4" coordorigin="3067,1474" coordsize="5,4" path="m3067,1477l3067,1477,3068,1477,3068,1477,3068,1477,3068,1476,3068,1476,3068,1476,3069,1476,3069,1475,3069,1475,3070,1475,3070,1475,3070,1475,3070,1474,3071,1474,3071,1474,3071,1474,3072,1474e" filled="false" stroked="true" strokeweight=".255094pt" strokecolor="#0071bc">
                <v:path arrowok="t"/>
              </v:shape>
            </v:group>
            <v:group style="position:absolute;left:3072;top:1470;width:4;height:4" coordorigin="3072,1470" coordsize="4,4">
              <v:shape style="position:absolute;left:3072;top:1470;width:4;height:4" coordorigin="3072,1470" coordsize="4,4" path="m3072,1474l3072,1474,3072,1473,3072,1473,3073,1473,3073,1473,3073,1473,3073,1472,3073,1472,3073,1472,3074,1472,3074,1472,3074,1472,3074,1471,3074,1471,3074,1471,3075,1471,3075,1471,3075,1471,3075,1471e" filled="false" stroked="true" strokeweight=".255094pt" strokecolor="#0071bc">
                <v:path arrowok="t"/>
              </v:shape>
            </v:group>
            <v:group style="position:absolute;left:3075;top:1467;width:5;height:4" coordorigin="3075,1467" coordsize="5,4">
              <v:shape style="position:absolute;left:3075;top:1467;width:5;height:4" coordorigin="3075,1467" coordsize="5,4" path="m3075,1470l3075,1470,3076,1470,3076,1470,3076,1470,3076,1470,3077,1470,3078,1469,3078,1469,3078,1469,3078,1469,3078,1469,3078,1468,3079,1468,3079,1468,3079,1468,3080,1468,3080,1468,3080,1468,3080,1467,3080,1467e" filled="false" stroked="true" strokeweight=".255094pt" strokecolor="#0071bc">
                <v:path arrowok="t"/>
              </v:shape>
            </v:group>
            <v:group style="position:absolute;left:3080;top:1464;width:7;height:4" coordorigin="3080,1464" coordsize="7,4">
              <v:shape style="position:absolute;left:3080;top:1464;width:7;height:4" coordorigin="3080,1464" coordsize="7,4" path="m3080,1467l3081,1467,3081,1467,3081,1466,3081,1466,3081,1466,3082,1466,3082,1466,3082,1466,3082,1465,3083,1465,3083,1465,3084,1465,3084,1465,3085,1465,3085,1465,3085,1464,3086,1464,3086,1464,3086,1464,3086,1464e" filled="false" stroked="true" strokeweight=".255094pt" strokecolor="#0071bc">
                <v:path arrowok="t"/>
              </v:shape>
            </v:group>
            <v:group style="position:absolute;left:3086;top:1460;width:5;height:4" coordorigin="3086,1460" coordsize="5,4">
              <v:shape style="position:absolute;left:3086;top:1460;width:5;height:4" coordorigin="3086,1460" coordsize="5,4" path="m3086,1464l3087,1464,3088,1463,3088,1463,3088,1463,3088,1463,3088,1463,3088,1463,3089,1462,3089,1462,3089,1462,3089,1462,3089,1461,3090,1461,3090,1461,3090,1461,3091,1461,3091,1461,3091,1460e" filled="false" stroked="true" strokeweight=".255094pt" strokecolor="#0071bc">
                <v:path arrowok="t"/>
              </v:shape>
            </v:group>
            <v:group style="position:absolute;left:3091;top:1457;width:5;height:4" coordorigin="3091,1457" coordsize="5,4">
              <v:shape style="position:absolute;left:3091;top:1457;width:5;height:4" coordorigin="3091,1457" coordsize="5,4" path="m3091,1460l3091,1460,3092,1460,3092,1460,3092,1459,3092,1459,3093,1459,3093,1459,3093,1459,3094,1459,3094,1458,3094,1458,3094,1458,3094,1458,3094,1457,3095,1457,3095,1457,3095,1457e" filled="false" stroked="true" strokeweight=".255094pt" strokecolor="#0071bc">
                <v:path arrowok="t"/>
              </v:shape>
            </v:group>
            <v:group style="position:absolute;left:3095;top:1454;width:5;height:4" coordorigin="3095,1454" coordsize="5,4">
              <v:shape style="position:absolute;left:3095;top:1454;width:5;height:4" coordorigin="3095,1454" coordsize="5,4" path="m3095,1457l3095,1457,3096,1457,3096,1457,3096,1456,3096,1456,3097,1456,3097,1456,3097,1456,3097,1455,3098,1455,3098,1455,3098,1455,3098,1454,3098,1454,3099,1454,3099,1454,3099,1454,3099,1454,3099,1454e" filled="false" stroked="true" strokeweight=".255094pt" strokecolor="#0071bc">
                <v:path arrowok="t"/>
              </v:shape>
            </v:group>
            <v:group style="position:absolute;left:3099;top:1450;width:5;height:4" coordorigin="3099,1450" coordsize="5,4">
              <v:shape style="position:absolute;left:3099;top:1450;width:5;height:4" coordorigin="3099,1450" coordsize="5,4" path="m3099,1454l3100,1454,3100,1453,3100,1453,3100,1453,3101,1453,3101,1453,3101,1452,3101,1452,3102,1452,3102,1452,3102,1451,3102,1451,3102,1451,3103,1451,3103,1450,3103,1450,3103,1450e" filled="false" stroked="true" strokeweight=".255094pt" strokecolor="#0071bc">
                <v:path arrowok="t"/>
              </v:shape>
            </v:group>
            <v:group style="position:absolute;left:3103;top:1446;width:6;height:4" coordorigin="3103,1446" coordsize="6,4">
              <v:shape style="position:absolute;left:3103;top:1446;width:6;height:4" coordorigin="3103,1446" coordsize="6,4" path="m3103,1450l3103,1450,3104,1449,3104,1449,3105,1449,3105,1449,3105,1449,3105,1449,3105,1449,3106,1449,3106,1448,3106,1448,3107,1448,3107,1448,3107,1448,3108,1448,3108,1448,3108,1447,3108,1447,3109,1447,3109,1447,3109,1447,3109,1446e" filled="false" stroked="true" strokeweight=".255094pt" strokecolor="#0071bc">
                <v:path arrowok="t"/>
              </v:shape>
            </v:group>
            <v:group style="position:absolute;left:3109;top:1443;width:5;height:4" coordorigin="3109,1443" coordsize="5,4">
              <v:shape style="position:absolute;left:3109;top:1443;width:5;height:4" coordorigin="3109,1443" coordsize="5,4" path="m3109,1446l3109,1446,3109,1446,3110,1446,3110,1446,3111,1446,3111,1445,3111,1445,3111,1445,3111,1445,3112,1444,3112,1444,3112,1444,3112,1444,3112,1444,3113,1443,3113,1443,3113,1443,3114,1443e" filled="false" stroked="true" strokeweight=".255094pt" strokecolor="#0071bc">
                <v:path arrowok="t"/>
              </v:shape>
            </v:group>
            <v:group style="position:absolute;left:3114;top:1439;width:3;height:4" coordorigin="3114,1439" coordsize="3,4">
              <v:shape style="position:absolute;left:3114;top:1439;width:3;height:4" coordorigin="3114,1439" coordsize="3,4" path="m3114,1443l3114,1443,3114,1442,3114,1442,3114,1442,3114,1442,3115,1442,3115,1442,3115,1441,3115,1441,3115,1441,3115,1441,3115,1441,3116,1440,3116,1440,3116,1440,3116,1440,3116,1440,3116,1440e" filled="false" stroked="true" strokeweight=".255094pt" strokecolor="#0071bc">
                <v:path arrowok="t"/>
              </v:shape>
            </v:group>
            <v:group style="position:absolute;left:3116;top:1436;width:6;height:4" coordorigin="3116,1436" coordsize="6,4">
              <v:shape style="position:absolute;left:3116;top:1436;width:6;height:4" coordorigin="3116,1436" coordsize="6,4" path="m3116,1439l3117,1439,3117,1439,3117,1439,3118,1439,3118,1439,3118,1438,3119,1438,3119,1438,3119,1438,3119,1438,3120,1438,3120,1437,3120,1437,3121,1437,3121,1437,3121,1437,3121,1437,3122,1437,3122,1436,3122,1436e" filled="false" stroked="true" strokeweight=".255094pt" strokecolor="#0071bc">
                <v:path arrowok="t"/>
              </v:shape>
            </v:group>
            <v:group style="position:absolute;left:3122;top:1433;width:5;height:4" coordorigin="3122,1433" coordsize="5,4">
              <v:shape style="position:absolute;left:3122;top:1433;width:5;height:4" coordorigin="3122,1433" coordsize="5,4" path="m3122,1436l3122,1436,3123,1436,3123,1435,3123,1435,3124,1435,3124,1435,3124,1435,3125,1435,3125,1434,3125,1434,3125,1434,3126,1434,3126,1434,3126,1433,3126,1433,3126,1433e" filled="false" stroked="true" strokeweight=".255094pt" strokecolor="#0071bc">
                <v:path arrowok="t"/>
              </v:shape>
            </v:group>
            <v:group style="position:absolute;left:3126;top:1429;width:6;height:5" coordorigin="3126,1429" coordsize="6,5">
              <v:shape style="position:absolute;left:3126;top:1429;width:6;height:5" coordorigin="3126,1429" coordsize="6,5" path="m3126,1433l3127,1433,3127,1432,3127,1432,3128,1432,3128,1432,3129,1432,3129,1431,3129,1431,3129,1431,3129,1431,3129,1431,3129,1430,3130,1430,3130,1430,3130,1430,3130,1429,3131,1429,3131,1429,3131,1429,3131,1429,3132,1429e" filled="false" stroked="true" strokeweight=".255094pt" strokecolor="#0071bc">
                <v:path arrowok="t"/>
              </v:shape>
            </v:group>
            <v:group style="position:absolute;left:3132;top:1425;width:3;height:4" coordorigin="3132,1425" coordsize="3,4">
              <v:shape style="position:absolute;left:3132;top:1425;width:3;height:4" coordorigin="3132,1425" coordsize="3,4" path="m3132,1429l3132,1428,3132,1428,3132,1428,3132,1428,3132,1427,3133,1427,3133,1427,3133,1427,3133,1427,3133,1426,3133,1426,3133,1426,3134,1426,3134,1426,3134,1426,3134,1426,3134,1425,3135,1425e" filled="false" stroked="true" strokeweight=".255094pt" strokecolor="#0071bc">
                <v:path arrowok="t"/>
              </v:shape>
            </v:group>
            <v:group style="position:absolute;left:3135;top:1422;width:4;height:4" coordorigin="3135,1422" coordsize="4,4">
              <v:shape style="position:absolute;left:3135;top:1422;width:4;height:4" coordorigin="3135,1422" coordsize="4,4" path="m3135,1425l3135,1425,3135,1425,3135,1425,3136,1425,3136,1424,3136,1424,3136,1424,3136,1424,3136,1423,3137,1423,3137,1423,3137,1423,3137,1423,3137,1422,3138,1422e" filled="false" stroked="true" strokeweight=".255094pt" strokecolor="#0071bc">
                <v:path arrowok="t"/>
              </v:shape>
            </v:group>
            <v:group style="position:absolute;left:3138;top:1413;width:9;height:9" coordorigin="3138,1413" coordsize="9,9">
              <v:shape style="position:absolute;left:3138;top:1413;width:9;height:9" coordorigin="3138,1413" coordsize="9,9" path="m3138,1422l3138,1422,3138,1422,3138,1422,3138,1421,3139,1421,3139,1421,3139,1421,3139,1421,3140,1421,3140,1420,3140,1420,3140,1420,3140,1420,3140,1420,3140,1419,3141,1419,3141,1419,3141,1419,3141,1419,3142,1419,3142,1418,3142,1418,3142,1418,3142,1417,3143,1417,3143,1417,3143,1417,3143,1417,3143,1417,3143,1416,3144,1416,3144,1416,3144,1416,3145,1416,3145,1415,3145,1415,3145,1415,3146,1415,3146,1414,3146,1413e" filled="false" stroked="true" strokeweight=".255094pt" strokecolor="#0071bc">
                <v:path arrowok="t"/>
              </v:shape>
            </v:group>
            <v:group style="position:absolute;left:3146;top:1409;width:5;height:5" coordorigin="3146,1409" coordsize="5,5">
              <v:shape style="position:absolute;left:3146;top:1409;width:5;height:5" coordorigin="3146,1409" coordsize="5,5" path="m3146,1413l3147,1413,3147,1413,3147,1413,3147,1413,3147,1413,3147,1412,3148,1412,3148,1412,3148,1412,3148,1412,3149,1412,3149,1411,3149,1411,3149,1411,3149,1411,3150,1411,3150,1411,3150,1410,3150,1410,3150,1410,3151,1410,3151,1409,3151,1409e" filled="false" stroked="true" strokeweight=".255094pt" strokecolor="#0071bc">
                <v:path arrowok="t"/>
              </v:shape>
            </v:group>
            <v:group style="position:absolute;left:3151;top:1405;width:3;height:5" coordorigin="3151,1405" coordsize="3,5">
              <v:shape style="position:absolute;left:3151;top:1405;width:3;height:5" coordorigin="3151,1405" coordsize="3,5" path="m3151,1409l3151,1409,3151,1409,3151,1409,3152,1408,3152,1408,3152,1408,3152,1408,3152,1408,3152,1408,3152,1407,3153,1407,3153,1407,3153,1407,3153,1407,3153,1406,3153,1406,3153,1406,3153,1405,3153,1405e" filled="false" stroked="true" strokeweight=".255094pt" strokecolor="#0071bc">
                <v:path arrowok="t"/>
              </v:shape>
            </v:group>
            <v:group style="position:absolute;left:3154;top:1400;width:4;height:5" coordorigin="3154,1400" coordsize="4,5">
              <v:shape style="position:absolute;left:3154;top:1400;width:4;height:5" coordorigin="3154,1400" coordsize="4,5" path="m3154,1405l3154,1405,3154,1405,3154,1405,3155,1404,3155,1404,3155,1404,3155,1404,3155,1403,3155,1403,3156,1403,3156,1403,3156,1402,3156,1402,3156,1402,3156,1402,3157,1402,3157,1401,3157,1401,3157,1401,3157,1400e" filled="false" stroked="true" strokeweight=".255094pt" strokecolor="#0071bc">
                <v:path arrowok="t"/>
              </v:shape>
            </v:group>
            <v:group style="position:absolute;left:3157;top:1397;width:4;height:4" coordorigin="3157,1397" coordsize="4,4">
              <v:shape style="position:absolute;left:3157;top:1397;width:4;height:4" coordorigin="3157,1397" coordsize="4,4" path="m3157,1400l3158,1400,3158,1400,3158,1400,3158,1400,3158,1399,3159,1399,3159,1399,3159,1399,3159,1399,3159,1398,3160,1398,3160,1398,3160,1398,3160,1398,3160,1397,3161,1397e" filled="false" stroked="true" strokeweight=".255094pt" strokecolor="#0071bc">
                <v:path arrowok="t"/>
              </v:shape>
            </v:group>
            <v:group style="position:absolute;left:3161;top:1392;width:4;height:5" coordorigin="3161,1392" coordsize="4,5">
              <v:shape style="position:absolute;left:3161;top:1392;width:4;height:5" coordorigin="3161,1392" coordsize="4,5" path="m3161,1397l3161,1397,3161,1397,3161,1397,3161,1396,3161,1396,3162,1396,3162,1396,3162,1396,3162,1395,3162,1395,3162,1395,3163,1395,3163,1394,3163,1394,3163,1394,3164,1394,3164,1393,3164,1393,3164,1393,3164,1393e" filled="false" stroked="true" strokeweight=".255094pt" strokecolor="#0071bc">
                <v:path arrowok="t"/>
              </v:shape>
            </v:group>
            <v:group style="position:absolute;left:3164;top:1387;width:5;height:6" coordorigin="3164,1387" coordsize="5,6">
              <v:shape style="position:absolute;left:3164;top:1387;width:5;height:6" coordorigin="3164,1387" coordsize="5,6" path="m3164,1392l3166,1392,3166,1391,3166,1391,3166,1391,3166,1390,3167,1390,3167,1390,3167,1390,3168,1390,3168,1389,3168,1389,3168,1389,3168,1389,3168,1388,3168,1388,3168,1388,3169,1387,3169,1387,3169,1387e" filled="false" stroked="true" strokeweight=".255094pt" strokecolor="#0071bc">
                <v:path arrowok="t"/>
              </v:shape>
            </v:group>
            <v:group style="position:absolute;left:3169;top:1384;width:2;height:4" coordorigin="3169,1384" coordsize="2,4">
              <v:shape style="position:absolute;left:3169;top:1384;width:2;height:4" coordorigin="3169,1384" coordsize="2,4" path="m3169,1387l3169,1387,3169,1386,3170,1386,3170,1386,3170,1386,3170,1385,3170,1385,3170,1385,3170,1385,3170,1385,3170,1384,3170,1384,3171,1384,3171,1384,3171,1384e" filled="false" stroked="true" strokeweight=".255094pt" strokecolor="#0071bc">
                <v:path arrowok="t"/>
              </v:shape>
            </v:group>
            <v:group style="position:absolute;left:3171;top:1380;width:3;height:5" coordorigin="3171,1380" coordsize="3,5">
              <v:shape style="position:absolute;left:3171;top:1380;width:3;height:5" coordorigin="3171,1380" coordsize="3,5" path="m3171,1384l3171,1383,3171,1383,3171,1383,3171,1383,3172,1382,3172,1382,3172,1382,3172,1382,3172,1382,3173,1381,3173,1381,3173,1381,3173,1381,3173,1381,3173,1380,3174,1380e" filled="false" stroked="true" strokeweight=".255094pt" strokecolor="#0071bc">
                <v:path arrowok="t"/>
              </v:shape>
            </v:group>
            <v:group style="position:absolute;left:3174;top:1372;width:7;height:8" coordorigin="3174,1372" coordsize="7,8">
              <v:shape style="position:absolute;left:3174;top:1372;width:7;height:8" coordorigin="3174,1372" coordsize="7,8" path="m3174,1380l3174,1379,3174,1379,3174,1379,3174,1378,3175,1378,3175,1378,3175,1378,3175,1377,3175,1377,3175,1377,3176,1377,3176,1377,3176,1377,3176,1376,3177,1376,3177,1376,3177,1376,3177,1375,3177,1375,3177,1375,3177,1375,3177,1374,3178,1374,3178,1374,3178,1374,3178,1374,3178,1374,3178,1373,3178,1373,3178,1373,3179,1372,3179,1372,3179,1372,3179,1372,3179,1372,3180,1372e" filled="false" stroked="true" strokeweight=".255094pt" strokecolor="#0071bc">
                <v:path arrowok="t"/>
              </v:shape>
            </v:group>
            <v:group style="position:absolute;left:3180;top:1367;width:3;height:6" coordorigin="3180,1367" coordsize="3,6">
              <v:shape style="position:absolute;left:3180;top:1367;width:3;height:6" coordorigin="3180,1367" coordsize="3,6" path="m3180,1372l3180,1371,3180,1371,3180,1371,3180,1371,3181,1371,3181,1370,3181,1370,3181,1370,3181,1370,3182,1369,3182,1369,3182,1368,3182,1368,3182,1367,3182,1367,3183,1367,3183,1367e" filled="false" stroked="true" strokeweight=".255094pt" strokecolor="#0071bc">
                <v:path arrowok="t"/>
              </v:shape>
            </v:group>
            <v:group style="position:absolute;left:3183;top:1363;width:4;height:5" coordorigin="3183,1363" coordsize="4,5">
              <v:shape style="position:absolute;left:3183;top:1363;width:4;height:5" coordorigin="3183,1363" coordsize="4,5" path="m3183,1367l3183,1366,3183,1366,3183,1366,3183,1365,3183,1365,3183,1365,3183,1365,3184,1364,3184,1364,3184,1364,3185,1364,3185,1364,3185,1363,3185,1363,3185,1363,3186,1363,3186,1363,3186,1363e" filled="false" stroked="true" strokeweight=".255094pt" strokecolor="#0071bc">
                <v:path arrowok="t"/>
              </v:shape>
            </v:group>
            <v:group style="position:absolute;left:3186;top:1358;width:4;height:5" coordorigin="3186,1358" coordsize="4,5">
              <v:shape style="position:absolute;left:3186;top:1358;width:4;height:5" coordorigin="3186,1358" coordsize="4,5" path="m3186,1363l3186,1362,3186,1362,3186,1362,3187,1362,3187,1362,3187,1362,3187,1361,3187,1361,3187,1361,3188,1361,3188,1360,3188,1360,3188,1360,3188,1359,3188,1359,3188,1359,3189,1359,3189,1359,3189,1359e" filled="false" stroked="true" strokeweight=".255094pt" strokecolor="#0071bc">
                <v:path arrowok="t"/>
              </v:shape>
            </v:group>
            <v:group style="position:absolute;left:3189;top:1354;width:3;height:5" coordorigin="3189,1354" coordsize="3,5">
              <v:shape style="position:absolute;left:3189;top:1354;width:3;height:5" coordorigin="3189,1354" coordsize="3,5" path="m3189,1358l3189,1358,3190,1358,3190,1358,3190,1357,3190,1357,3190,1357,3190,1356,3190,1356,3190,1356,3191,1356,3191,1355,3191,1355,3191,1354,3191,1354,3192,1354e" filled="false" stroked="true" strokeweight=".255094pt" strokecolor="#0071bc">
                <v:path arrowok="t"/>
              </v:shape>
            </v:group>
            <v:group style="position:absolute;left:3192;top:1350;width:4;height:5" coordorigin="3192,1350" coordsize="4,5">
              <v:shape style="position:absolute;left:3192;top:1350;width:4;height:5" coordorigin="3192,1350" coordsize="4,5" path="m3192,1354l3192,1354,3192,1354,3192,1354,3192,1352,3192,1352,3193,1352,3193,1352,3193,1352,3193,1352,3193,1351,3193,1351,3193,1351,3194,1351,3194,1351,3194,1350,3194,1350,3194,1350,3195,1350e" filled="false" stroked="true" strokeweight=".255094pt" strokecolor="#0071bc">
                <v:path arrowok="t"/>
              </v:shape>
            </v:group>
            <v:group style="position:absolute;left:3195;top:1345;width:4;height:5" coordorigin="3195,1345" coordsize="4,5">
              <v:shape style="position:absolute;left:3195;top:1345;width:4;height:5" coordorigin="3195,1345" coordsize="4,5" path="m3195,1350l3195,1350,3195,1349,3195,1349,3196,1349,3196,1349,3196,1348,3196,1348,3196,1348,3196,1348,3196,1348,3197,1348,3197,1347,3197,1347,3197,1346,3197,1346,3197,1346,3197,1346,3198,1346,3198,1345,3198,1345,3198,1345e" filled="false" stroked="true" strokeweight=".255094pt" strokecolor="#0071bc">
                <v:path arrowok="t"/>
              </v:shape>
            </v:group>
            <v:group style="position:absolute;left:3198;top:1341;width:3;height:4" coordorigin="3198,1341" coordsize="3,4">
              <v:shape style="position:absolute;left:3198;top:1341;width:3;height:4" coordorigin="3198,1341" coordsize="3,4" path="m3198,1345l3198,1344,3199,1344,3199,1344,3199,1343,3199,1343,3199,1343,3199,1343,3200,1343,3200,1342,3200,1342,3200,1342,3200,1342,3201,1342,3201,1342,3201,1341,3201,1341e" filled="false" stroked="true" strokeweight=".255094pt" strokecolor="#0071bc">
                <v:path arrowok="t"/>
              </v:shape>
            </v:group>
            <v:group style="position:absolute;left:3201;top:1336;width:3;height:5" coordorigin="3201,1336" coordsize="3,5">
              <v:shape style="position:absolute;left:3201;top:1336;width:3;height:5" coordorigin="3201,1336" coordsize="3,5" path="m3201,1341l3201,1341,3201,1341,3201,1340,3202,1340,3202,1340,3202,1340,3202,1339,3202,1339,3202,1339,3202,1339,3202,1338,3203,1338,3203,1338,3203,1338,3203,1337,3204,1337,3204,1337,3204,1337,3204,1336e" filled="false" stroked="true" strokeweight=".255094pt" strokecolor="#0071bc">
                <v:path arrowok="t"/>
              </v:shape>
            </v:group>
            <v:group style="position:absolute;left:3204;top:1332;width:4;height:5" coordorigin="3204,1332" coordsize="4,5">
              <v:shape style="position:absolute;left:3204;top:1332;width:4;height:5" coordorigin="3204,1332" coordsize="4,5" path="m3204,1336l3204,1336,3205,1336,3205,1336,3205,1335,3205,1335,3205,1335,3206,1334,3206,1334,3206,1334,3206,1334,3207,1334,3207,1334,3207,1333,3207,1333,3207,1333,3207,1332,3207,1332,3208,1332e" filled="false" stroked="true" strokeweight=".255094pt" strokecolor="#0071bc">
                <v:path arrowok="t"/>
              </v:shape>
            </v:group>
            <v:group style="position:absolute;left:3208;top:1327;width:4;height:5" coordorigin="3208,1327" coordsize="4,5">
              <v:shape style="position:absolute;left:3208;top:1327;width:4;height:5" coordorigin="3208,1327" coordsize="4,5" path="m3208,1332l3208,1332,3208,1332,3208,1331,3208,1331,3209,1331,3209,1331,3209,1330,3209,1329,3210,1329,3210,1329,3210,1329,3210,1328,3210,1328,3210,1328,3210,1328,3210,1328,3211,1328,3211,1327,3211,1327,3211,1327,3211,1327e" filled="false" stroked="true" strokeweight=".255094pt" strokecolor="#0071bc">
                <v:path arrowok="t"/>
              </v:shape>
            </v:group>
            <v:group style="position:absolute;left:3211;top:1322;width:5;height:5" coordorigin="3211,1322" coordsize="5,5">
              <v:shape style="position:absolute;left:3211;top:1322;width:5;height:5" coordorigin="3211,1322" coordsize="5,5" path="m3211,1327l3212,1327,3212,1327,3212,1326,3213,1326,3213,1326,3213,1326,3213,1325,3214,1325,3214,1325,3214,1325,3214,1324,3214,1324,3214,1324,3215,1324,3215,1324,3215,1324,3215,1323,3215,1323,3216,1323,3216,1323,3216,1322e" filled="false" stroked="true" strokeweight=".255094pt" strokecolor="#0071bc">
                <v:path arrowok="t"/>
              </v:shape>
            </v:group>
            <v:group style="position:absolute;left:3216;top:1318;width:4;height:4" coordorigin="3216,1318" coordsize="4,4">
              <v:shape style="position:absolute;left:3216;top:1318;width:4;height:4" coordorigin="3216,1318" coordsize="4,4" path="m3216,1322l3216,1322,3217,1322,3217,1322,3217,1321,3217,1321,3217,1321,3217,1321,3217,1321,3217,1321,3217,1320,3218,1320,3218,1320,3218,1320,3218,1319,3218,1319,3218,1319,3219,1319,3219,1318,3219,1318e" filled="false" stroked="true" strokeweight=".255094pt" strokecolor="#0071bc">
                <v:path arrowok="t"/>
              </v:shape>
            </v:group>
            <v:group style="position:absolute;left:3219;top:1314;width:4;height:5" coordorigin="3219,1314" coordsize="4,5">
              <v:shape style="position:absolute;left:3219;top:1314;width:4;height:5" coordorigin="3219,1314" coordsize="4,5" path="m3219,1318l3219,1318,3219,1318,3219,1318,3220,1317,3220,1317,3220,1317,3220,1317,3221,1317,3221,1316,3221,1316,3221,1316,3221,1316,3221,1315,3221,1315,3222,1315,3222,1315,3222,1315,3222,1315,3222,1314e" filled="false" stroked="true" strokeweight=".255094pt" strokecolor="#0071bc">
                <v:path arrowok="t"/>
              </v:shape>
            </v:group>
            <v:group style="position:absolute;left:3222;top:1310;width:4;height:5" coordorigin="3222,1310" coordsize="4,5">
              <v:shape style="position:absolute;left:3222;top:1310;width:4;height:5" coordorigin="3222,1310" coordsize="4,5" path="m3222,1314l3223,1314,3223,1314,3223,1314,3223,1313,3223,1313,3223,1313,3223,1313,3224,1312,3224,1312,3224,1311,3224,1311,3224,1311,3224,1311,3225,1311,3225,1310,3225,1310,3225,1310e" filled="false" stroked="true" strokeweight=".255094pt" strokecolor="#0071bc">
                <v:path arrowok="t"/>
              </v:shape>
            </v:group>
            <v:group style="position:absolute;left:3226;top:1305;width:6;height:5" coordorigin="3226,1305" coordsize="6,5">
              <v:shape style="position:absolute;left:3226;top:1305;width:6;height:5" coordorigin="3226,1305" coordsize="6,5" path="m3226,1310l3226,1310,3226,1310,3226,1309,3227,1309,3227,1309,3227,1309,3227,1309,3227,1308,3228,1308,3228,1308,3228,1308,3228,1308,3229,1308,3229,1307,3229,1306,3230,1306,3230,1306,3230,1306,3231,1305,3231,1305e" filled="false" stroked="true" strokeweight=".255094pt" strokecolor="#0071bc">
                <v:path arrowok="t"/>
              </v:shape>
            </v:group>
            <v:group style="position:absolute;left:3231;top:1301;width:3;height:5" coordorigin="3231,1301" coordsize="3,5">
              <v:shape style="position:absolute;left:3231;top:1301;width:3;height:5" coordorigin="3231,1301" coordsize="3,5" path="m3231,1305l3231,1305,3232,1305,3232,1305,3232,1304,3232,1304,3232,1304,3233,1304,3233,1303,3233,1303,3233,1303,3233,1303,3233,1302,3233,1302,3233,1302,3234,1302,3234,1301e" filled="false" stroked="true" strokeweight=".255094pt" strokecolor="#0071bc">
                <v:path arrowok="t"/>
              </v:shape>
            </v:group>
            <v:group style="position:absolute;left:3234;top:1297;width:3;height:5" coordorigin="3234,1297" coordsize="3,5">
              <v:shape style="position:absolute;left:3234;top:1297;width:3;height:5" coordorigin="3234,1297" coordsize="3,5" path="m3234,1301l3234,1301,3234,1301,3234,1300,3234,1300,3235,1300,3235,1300,3235,1300,3235,1299,3235,1299,3235,1299,3235,1299,3236,1298,3236,1298,3236,1298,3236,1298,3236,1297,3236,1297,3236,1297e" filled="false" stroked="true" strokeweight=".255094pt" strokecolor="#0071bc">
                <v:path arrowok="t"/>
              </v:shape>
            </v:group>
            <v:group style="position:absolute;left:3236;top:1293;width:3;height:4" coordorigin="3236,1293" coordsize="3,4">
              <v:shape style="position:absolute;left:3236;top:1293;width:3;height:4" coordorigin="3236,1293" coordsize="3,4" path="m3236,1297l3237,1297,3237,1297,3237,1296,3237,1296,3237,1296,3237,1296,3237,1296,3238,1295,3238,1295,3238,1295,3238,1295,3238,1294,3238,1294,3239,1294,3239,1294,3239,1293,3239,1293e" filled="false" stroked="true" strokeweight=".255094pt" strokecolor="#0071bc">
                <v:path arrowok="t"/>
              </v:shape>
            </v:group>
            <v:group style="position:absolute;left:3239;top:1289;width:3;height:5" coordorigin="3239,1289" coordsize="3,5">
              <v:shape style="position:absolute;left:3239;top:1289;width:3;height:5" coordorigin="3239,1289" coordsize="3,5" path="m3239,1293l3240,1293,3240,1293,3240,1292,3240,1292,3240,1292,3240,1292,3240,1291,3241,1291,3241,1291,3241,1291,3242,1291,3242,1290,3242,1290,3242,1290,3242,1289,3242,1289e" filled="false" stroked="true" strokeweight=".255094pt" strokecolor="#0071bc">
                <v:path arrowok="t"/>
              </v:shape>
            </v:group>
            <v:group style="position:absolute;left:3242;top:1285;width:4;height:4" coordorigin="3242,1285" coordsize="4,4">
              <v:shape style="position:absolute;left:3242;top:1285;width:4;height:4" coordorigin="3242,1285" coordsize="4,4" path="m3242,1289l3243,1289,3243,1288,3243,1288,3243,1288,3244,1288,3244,1288,3244,1288,3244,1287,3244,1287,3244,1287,3244,1287,3244,1287,3244,1286,3245,1286,3245,1286,3245,1286,3245,1286,3245,1286,3245,1285e" filled="false" stroked="true" strokeweight=".255094pt" strokecolor="#0071bc">
                <v:path arrowok="t"/>
              </v:shape>
            </v:group>
            <v:group style="position:absolute;left:3245;top:1280;width:4;height:5" coordorigin="3245,1280" coordsize="4,5">
              <v:shape style="position:absolute;left:3245;top:1280;width:4;height:5" coordorigin="3245,1280" coordsize="4,5" path="m3245,1285l3246,1285,3246,1285,3246,1285,3246,1284,3246,1284,3247,1284,3247,1283,3247,1283,3247,1283,3247,1283,3247,1283,3247,1282,3248,1282,3248,1282,3248,1282,3248,1282,3248,1282,3248,1281,3249,1281,3249,1281,3249,1281e" filled="false" stroked="true" strokeweight=".255094pt" strokecolor="#0071bc">
                <v:path arrowok="t"/>
              </v:shape>
            </v:group>
            <v:group style="position:absolute;left:3249;top:1277;width:4;height:4" coordorigin="3249,1277" coordsize="4,4">
              <v:shape style="position:absolute;left:3249;top:1277;width:4;height:4" coordorigin="3249,1277" coordsize="4,4" path="m3249,1280l3250,1280,3250,1280,3250,1280,3250,1280,3250,1279,3250,1279,3250,1279,3250,1279,3250,1278,3251,1278,3251,1278,3251,1278,3251,1278,3252,1278,3252,1277,3252,1277,3252,1277,3253,1277,3253,1277e" filled="false" stroked="true" strokeweight=".255094pt" strokecolor="#0071bc">
                <v:path arrowok="t"/>
              </v:shape>
            </v:group>
            <v:group style="position:absolute;left:3253;top:1272;width:3;height:5" coordorigin="3253,1272" coordsize="3,5">
              <v:shape style="position:absolute;left:3253;top:1272;width:3;height:5" coordorigin="3253,1272" coordsize="3,5" path="m3253,1277l3253,1276,3253,1276,3253,1276,3253,1276,3253,1276,3254,1276,3254,1275,3254,1275,3254,1275,3254,1275,3254,1274,3255,1274,3255,1273,3255,1273,3255,1273,3256,1273,3256,1273e" filled="false" stroked="true" strokeweight=".255094pt" strokecolor="#0071bc">
                <v:path arrowok="t"/>
              </v:shape>
            </v:group>
            <v:group style="position:absolute;left:3256;top:1268;width:3;height:5" coordorigin="3256,1268" coordsize="3,5">
              <v:shape style="position:absolute;left:3256;top:1268;width:3;height:5" coordorigin="3256,1268" coordsize="3,5" path="m3256,1272l3256,1272,3256,1272,3256,1271,3256,1271,3256,1271,3256,1271,3256,1271,3256,1270,3257,1270,3257,1270,3257,1270,3257,1269,3257,1269,3257,1269,3257,1268,3258,1268,3258,1268e" filled="false" stroked="true" strokeweight=".255094pt" strokecolor="#0071bc">
                <v:path arrowok="t"/>
              </v:shape>
            </v:group>
            <v:group style="position:absolute;left:3258;top:1264;width:3;height:5" coordorigin="3258,1264" coordsize="3,5">
              <v:shape style="position:absolute;left:3258;top:1264;width:3;height:5" coordorigin="3258,1264" coordsize="3,5" path="m3258,1268l3258,1268,3258,1267,3258,1267,3258,1267,3258,1267,3258,1267,3258,1266,3259,1266,3259,1266,3259,1266,3259,1265,3260,1265,3260,1264,3260,1264,3260,1264,3260,1264e" filled="false" stroked="true" strokeweight=".255094pt" strokecolor="#0071bc">
                <v:path arrowok="t"/>
              </v:shape>
            </v:group>
            <v:group style="position:absolute;left:3260;top:1260;width:3;height:4" coordorigin="3260,1260" coordsize="3,4">
              <v:shape style="position:absolute;left:3260;top:1260;width:3;height:4" coordorigin="3260,1260" coordsize="3,4" path="m3260,1264l3260,1263,3260,1263,3260,1263,3261,1263,3261,1263,3261,1262,3261,1262,3262,1262,3262,1261,3262,1261,3262,1261,3262,1260,3262,1260,3262,1260,3262,1260e" filled="false" stroked="true" strokeweight=".255094pt" strokecolor="#0071bc">
                <v:path arrowok="t"/>
              </v:shape>
            </v:group>
            <v:group style="position:absolute;left:3263;top:1254;width:4;height:6" coordorigin="3263,1254" coordsize="4,6">
              <v:shape style="position:absolute;left:3263;top:1254;width:4;height:6" coordorigin="3263,1254" coordsize="4,6" path="m3263,1260l3263,1260,3263,1259,3263,1259,3263,1258,3264,1258,3264,1258,3264,1257,3264,1257,3264,1257,3264,1256,3265,1256,3265,1256,3265,1256,3265,1255,3265,1255,3265,1255,3266,1255,3266,1254e" filled="false" stroked="true" strokeweight=".255094pt" strokecolor="#0071bc">
                <v:path arrowok="t"/>
              </v:shape>
            </v:group>
            <v:group style="position:absolute;left:3266;top:1250;width:4;height:5" coordorigin="3266,1250" coordsize="4,5">
              <v:shape style="position:absolute;left:3266;top:1250;width:4;height:5" coordorigin="3266,1250" coordsize="4,5" path="m3266,1254l3266,1254,3266,1253,3266,1253,3266,1253,3266,1253,3266,1253,3267,1252,3267,1252,3267,1252,3267,1252,3267,1252,3267,1251,3268,1251,3268,1251,3268,1251,3268,1251,3268,1250,3269,1250,3269,1250,3269,1250e" filled="false" stroked="true" strokeweight=".255094pt" strokecolor="#0071bc">
                <v:path arrowok="t"/>
              </v:shape>
            </v:group>
            <v:group style="position:absolute;left:3269;top:1245;width:4;height:5" coordorigin="3269,1245" coordsize="4,5">
              <v:shape style="position:absolute;left:3269;top:1245;width:4;height:5" coordorigin="3269,1245" coordsize="4,5" path="m3269,1250l3269,1249,3270,1249,3270,1249,3270,1249,3270,1248,3271,1248,3271,1248,3271,1248,3271,1247,3271,1247,3272,1247,3272,1247,3272,1247,3272,1246,3272,1246,3272,1246,3273,1246,3273,1245e" filled="false" stroked="true" strokeweight=".255094pt" strokecolor="#0071bc">
                <v:path arrowok="t"/>
              </v:shape>
            </v:group>
            <v:group style="position:absolute;left:3273;top:1242;width:4;height:4" coordorigin="3273,1242" coordsize="4,4">
              <v:shape style="position:absolute;left:3273;top:1242;width:4;height:4" coordorigin="3273,1242" coordsize="4,4" path="m3273,1245l3273,1245,3273,1245,3274,1245,3274,1245,3274,1245,3274,1244,3274,1244,3274,1244,3274,1244,3274,1243,3275,1243,3275,1243,3275,1243,3275,1243,3276,1243,3276,1242,3276,1242,3276,1242e" filled="false" stroked="true" strokeweight=".255094pt" strokecolor="#0071bc">
                <v:path arrowok="t"/>
              </v:shape>
            </v:group>
            <v:group style="position:absolute;left:3276;top:1237;width:3;height:6" coordorigin="3276,1237" coordsize="3,6">
              <v:shape style="position:absolute;left:3276;top:1237;width:3;height:6" coordorigin="3276,1237" coordsize="3,6" path="m3276,1242l3276,1241,3276,1241,3276,1241,3276,1241,3276,1240,3277,1240,3277,1240,3277,1239,3277,1239,3277,1239,3277,1239,3278,1239,3278,1238,3278,1238,3278,1238,3278,1238,3278,1238,3279,1237e" filled="false" stroked="true" strokeweight=".255094pt" strokecolor="#0071bc">
                <v:path arrowok="t"/>
              </v:shape>
            </v:group>
            <v:group style="position:absolute;left:3279;top:1232;width:3;height:5" coordorigin="3279,1232" coordsize="3,5">
              <v:shape style="position:absolute;left:3279;top:1232;width:3;height:5" coordorigin="3279,1232" coordsize="3,5" path="m3279,1237l3279,1236,3279,1236,3279,1236,3279,1235,3280,1235,3280,1235,3280,1235,3280,1234,3280,1234,3280,1234,3280,1233,3281,1233,3281,1233,3281,1233,3281,1232e" filled="false" stroked="true" strokeweight=".255094pt" strokecolor="#0071bc">
                <v:path arrowok="t"/>
              </v:shape>
            </v:group>
            <v:group style="position:absolute;left:3281;top:1229;width:4;height:4" coordorigin="3281,1229" coordsize="4,4">
              <v:shape style="position:absolute;left:3281;top:1229;width:4;height:4" coordorigin="3281,1229" coordsize="4,4" path="m3281,1232l3281,1232,3281,1232,3282,1232,3282,1231,3282,1231,3282,1231,3282,1231,3283,1231,3283,1230,3283,1230,3283,1230,3283,1230,3283,1229,3284,1229,3284,1229,3284,1229,3284,1229,3284,1229e" filled="false" stroked="true" strokeweight=".255094pt" strokecolor="#0071bc">
                <v:path arrowok="t"/>
              </v:shape>
            </v:group>
            <v:group style="position:absolute;left:3284;top:1224;width:4;height:5" coordorigin="3284,1224" coordsize="4,5">
              <v:shape style="position:absolute;left:3284;top:1224;width:4;height:5" coordorigin="3284,1224" coordsize="4,5" path="m3284,1229l3285,1229,3285,1227,3285,1227,3285,1227,3286,1227,3286,1227,3286,1227,3286,1227,3286,1226,3286,1226,3286,1226,3287,1225,3287,1225,3287,1225,3287,1225,3287,1225,3287,1225,3287,1224,3287,1224,3287,1224,3288,1224e" filled="false" stroked="true" strokeweight=".255094pt" strokecolor="#0071bc">
                <v:path arrowok="t"/>
              </v:shape>
            </v:group>
            <v:group style="position:absolute;left:3288;top:1219;width:3;height:5" coordorigin="3288,1219" coordsize="3,5">
              <v:shape style="position:absolute;left:3288;top:1219;width:3;height:5" coordorigin="3288,1219" coordsize="3,5" path="m3288,1224l3288,1223,3288,1223,3288,1223,3288,1223,3288,1222,3288,1222,3288,1222,3288,1221,3289,1221,3289,1221,3289,1221,3289,1221,3289,1220,3289,1220,3289,1220,3290,1220e" filled="false" stroked="true" strokeweight=".255094pt" strokecolor="#0071bc">
                <v:path arrowok="t"/>
              </v:shape>
            </v:group>
            <v:group style="position:absolute;left:3290;top:1216;width:3;height:4" coordorigin="3290,1216" coordsize="3,4">
              <v:shape style="position:absolute;left:3290;top:1216;width:3;height:4" coordorigin="3290,1216" coordsize="3,4" path="m3290,1219l3290,1219,3290,1219,3290,1219,3290,1218,3291,1218,3291,1218,3291,1218,3291,1218,3291,1217,3291,1217,3292,1217,3292,1216,3292,1216,3292,1216,3292,1216,3292,1216e" filled="false" stroked="true" strokeweight=".255094pt" strokecolor="#0071bc">
                <v:path arrowok="t"/>
              </v:shape>
            </v:group>
            <v:group style="position:absolute;left:3292;top:1211;width:3;height:5" coordorigin="3292,1211" coordsize="3,5">
              <v:shape style="position:absolute;left:3292;top:1211;width:3;height:5" coordorigin="3292,1211" coordsize="3,5" path="m3292,1216l3293,1215,3293,1215,3293,1215,3293,1215,3293,1215,3293,1214,3293,1214,3294,1214,3294,1213,3294,1213,3294,1213,3294,1212,3294,1212,3294,1212,3295,1212,3295,1212e" filled="false" stroked="true" strokeweight=".255094pt" strokecolor="#0071bc">
                <v:path arrowok="t"/>
              </v:shape>
            </v:group>
            <v:group style="position:absolute;left:3295;top:1207;width:3;height:5" coordorigin="3295,1207" coordsize="3,5">
              <v:shape style="position:absolute;left:3295;top:1207;width:3;height:5" coordorigin="3295,1207" coordsize="3,5" path="m3295,1211l3295,1211,3295,1211,3295,1210,3296,1210,3296,1209,3296,1209,3296,1209,3296,1209,3296,1209,3297,1209,3297,1208,3297,1208,3297,1208,3297,1207,3297,1207,3298,1207,3298,1207e" filled="false" stroked="true" strokeweight=".255094pt" strokecolor="#0071bc">
                <v:path arrowok="t"/>
              </v:shape>
            </v:group>
            <v:group style="position:absolute;left:3298;top:1201;width:3;height:6" coordorigin="3298,1201" coordsize="3,6">
              <v:shape style="position:absolute;left:3298;top:1201;width:3;height:6" coordorigin="3298,1201" coordsize="3,6" path="m3298,1207l3298,1206,3298,1206,3299,1206,3299,1205,3299,1205,3299,1205,3299,1204,3299,1204,3299,1204,3299,1204,3299,1203,3300,1202,3300,1202,3300,1202,3300,1202,3300,1202,3300,1201e" filled="false" stroked="true" strokeweight=".255094pt" strokecolor="#0071bc">
                <v:path arrowok="t"/>
              </v:shape>
            </v:group>
            <v:group style="position:absolute;left:3300;top:1197;width:3;height:5" coordorigin="3300,1197" coordsize="3,5">
              <v:shape style="position:absolute;left:3300;top:1197;width:3;height:5" coordorigin="3300,1197" coordsize="3,5" path="m3300,1201l3300,1201,3301,1201,3301,1201,3301,1201,3301,1200,3301,1200,3302,1200,3302,1200,3302,1199,3302,1199,3302,1199,3302,1199,3302,1199,3302,1198,3302,1198,3302,1198,3303,1198,3303,1198,3303,1198,3303,1197e" filled="false" stroked="true" strokeweight=".255094pt" strokecolor="#0071bc">
                <v:path arrowok="t"/>
              </v:shape>
            </v:group>
            <v:group style="position:absolute;left:3303;top:1194;width:3;height:4" coordorigin="3303,1194" coordsize="3,4">
              <v:shape style="position:absolute;left:3303;top:1194;width:3;height:4" coordorigin="3303,1194" coordsize="3,4" path="m3303,1197l3303,1197,3303,1197,3303,1197,3304,1197,3304,1196,3304,1196,3304,1196,3305,1196,3305,1196,3305,1195,3305,1195,3305,1195,3305,1195,3305,1195,3305,1194,3306,1194e" filled="false" stroked="true" strokeweight=".255094pt" strokecolor="#0071bc">
                <v:path arrowok="t"/>
              </v:shape>
            </v:group>
            <v:group style="position:absolute;left:3306;top:1190;width:3;height:4" coordorigin="3306,1190" coordsize="3,4">
              <v:shape style="position:absolute;left:3306;top:1190;width:3;height:4" coordorigin="3306,1190" coordsize="3,4" path="m3306,1194l3306,1194,3306,1194,3306,1193,3306,1193,3306,1193,3306,1193,3307,1193,3307,1192,3307,1192,3307,1191,3307,1191,3307,1191,3308,1191,3308,1190,3308,1190,3308,1190e" filled="false" stroked="true" strokeweight=".255094pt" strokecolor="#0071bc">
                <v:path arrowok="t"/>
              </v:shape>
            </v:group>
            <v:group style="position:absolute;left:3308;top:1184;width:4;height:6" coordorigin="3308,1184" coordsize="4,6">
              <v:shape style="position:absolute;left:3308;top:1184;width:4;height:6" coordorigin="3308,1184" coordsize="4,6" path="m3308,1190l3308,1190,3308,1190,3308,1189,3308,1189,3309,1188,3309,1188,3309,1188,3309,1188,3309,1188,3309,1187,3309,1187,3309,1187,3310,1187,3310,1187,3310,1187,3310,1186,3310,1185,3311,1185,3311,1185,3311,1185,3311,1184,3311,1184e" filled="false" stroked="true" strokeweight=".255094pt" strokecolor="#0071bc">
                <v:path arrowok="t"/>
              </v:shape>
            </v:group>
            <v:group style="position:absolute;left:3311;top:1179;width:2;height:5" coordorigin="3311,1179" coordsize="2,5">
              <v:shape style="position:absolute;left:3311;top:1179;width:2;height:5" coordorigin="3311,1179" coordsize="2,5" path="m3311,1184l3311,1184,3311,1184,3311,1183,3312,1183,3312,1182,3312,1182,3312,1182,3312,1181,3312,1181,3312,1181,3312,1180,3312,1180,3313,1180,3313,1180e" filled="false" stroked="true" strokeweight=".255094pt" strokecolor="#0071bc">
                <v:path arrowok="t"/>
              </v:shape>
            </v:group>
            <v:group style="position:absolute;left:3313;top:1175;width:4;height:5" coordorigin="3313,1175" coordsize="4,5">
              <v:shape style="position:absolute;left:3313;top:1175;width:4;height:5" coordorigin="3313,1175" coordsize="4,5" path="m3313,1179l3313,1179,3313,1179,3313,1179,3314,1178,3314,1178,3314,1178,3314,1178,3314,1177,3315,1177,3315,1177,3315,1177,3315,1177,3315,1177,3316,1176,3316,1176,3316,1176,3316,1175,3316,1175,3316,1175,3316,1175e" filled="false" stroked="true" strokeweight=".255094pt" strokecolor="#0071bc">
                <v:path arrowok="t"/>
              </v:shape>
            </v:group>
            <v:group style="position:absolute;left:3317;top:1169;width:3;height:6" coordorigin="3317,1169" coordsize="3,6">
              <v:shape style="position:absolute;left:3317;top:1169;width:3;height:6" coordorigin="3317,1169" coordsize="3,6" path="m3317,1175l3317,1174,3317,1174,3317,1174,3317,1173,3317,1173,3317,1173,3317,1172,3318,1172,3318,1172,3318,1172,3318,1171,3318,1171,3318,1170,3319,1170,3319,1170,3319,1169e" filled="false" stroked="true" strokeweight=".255094pt" strokecolor="#0071bc">
                <v:path arrowok="t"/>
              </v:shape>
            </v:group>
            <v:group style="position:absolute;left:3319;top:1165;width:2;height:5" coordorigin="3319,1165" coordsize="2,5">
              <v:shape style="position:absolute;left:3319;top:1165;width:2;height:5" coordorigin="3319,1165" coordsize="2,5" path="m3319,1169l3319,1169,3319,1169,3319,1169,3319,1168,3320,1168,3320,1168,3320,1167,3320,1167,3320,1167,3320,1167,3320,1166,3320,1166,3320,1166,3321,1166,3321,1166,3321,1165e" filled="false" stroked="true" strokeweight=".255094pt" strokecolor="#0071bc">
                <v:path arrowok="t"/>
              </v:shape>
            </v:group>
            <v:group style="position:absolute;left:3321;top:1161;width:3;height:5" coordorigin="3321,1161" coordsize="3,5">
              <v:shape style="position:absolute;left:3321;top:1161;width:3;height:5" coordorigin="3321,1161" coordsize="3,5" path="m3321,1165l3321,1165,3321,1165,3322,1164,3322,1164,3322,1164,3322,1164,3322,1163,3322,1163,3322,1163,3323,1162,3323,1162,3323,1162,3323,1162,3324,1161,3324,1161,3324,1161e" filled="false" stroked="true" strokeweight=".255094pt" strokecolor="#0071bc">
                <v:path arrowok="t"/>
              </v:shape>
            </v:group>
            <v:group style="position:absolute;left:3324;top:1156;width:3;height:6" coordorigin="3324,1156" coordsize="3,6">
              <v:shape style="position:absolute;left:3324;top:1156;width:3;height:6" coordorigin="3324,1156" coordsize="3,6" path="m3324,1161l3324,1160,3324,1160,3324,1160,3325,1160,3325,1160,3325,1160,3325,1160,3325,1159,3325,1159,3325,1159,3325,1159,3326,1158,3326,1157,3326,1157,3326,1157,3326,1156,3326,1156,3326,1156e" filled="false" stroked="true" strokeweight=".255094pt" strokecolor="#0071bc">
                <v:path arrowok="t"/>
              </v:shape>
            </v:group>
            <v:group style="position:absolute;left:3326;top:1151;width:4;height:5" coordorigin="3326,1151" coordsize="4,5">
              <v:shape style="position:absolute;left:3326;top:1151;width:4;height:5" coordorigin="3326,1151" coordsize="4,5" path="m3326,1156l3327,1155,3327,1155,3327,1155,3327,1155,3328,1155,3328,1154,3328,1154,3328,1153,3328,1153,3328,1153,3329,1153,3329,1153,3329,1152,3329,1152,3329,1152,3329,1151,3330,1151e" filled="false" stroked="true" strokeweight=".255094pt" strokecolor="#0071bc">
                <v:path arrowok="t"/>
              </v:shape>
            </v:group>
            <v:group style="position:absolute;left:3330;top:1143;width:5;height:9" coordorigin="3330,1143" coordsize="5,9">
              <v:shape style="position:absolute;left:3330;top:1143;width:5;height:9" coordorigin="3330,1143" coordsize="5,9" path="m3330,1151l3330,1151,3330,1151,3330,1151,3330,1150,3330,1150,3330,1150,3330,1149,3331,1149,3331,1149,3331,1149,3331,1148,3331,1148,3331,1147,3331,1147,3332,1147,3332,1147,3332,1147,3332,1146,3332,1146,3333,1146,3333,1146,3333,1146,3333,1145,3333,1145,3333,1145,3333,1144,3334,1144,3334,1144,3334,1143,3334,1143e" filled="false" stroked="true" strokeweight=".255094pt" strokecolor="#0071bc">
                <v:path arrowok="t"/>
              </v:shape>
            </v:group>
            <v:group style="position:absolute;left:3334;top:1138;width:3;height:5" coordorigin="3334,1138" coordsize="3,5">
              <v:shape style="position:absolute;left:3334;top:1138;width:3;height:5" coordorigin="3334,1138" coordsize="3,5" path="m3334,1143l3335,1143,3335,1142,3335,1142,3335,1142,3335,1142,3335,1141,3335,1141,3335,1141,3336,1141,3336,1140,3336,1140,3336,1140,3336,1140,3336,1139,3336,1139,3336,1139,3336,1139,3336,1138,3337,1138e" filled="false" stroked="true" strokeweight=".255094pt" strokecolor="#0071bc">
                <v:path arrowok="t"/>
              </v:shape>
            </v:group>
            <v:group style="position:absolute;left:3337;top:1133;width:4;height:5" coordorigin="3337,1133" coordsize="4,5">
              <v:shape style="position:absolute;left:3337;top:1133;width:4;height:5" coordorigin="3337,1133" coordsize="4,5" path="m3337,1138l3337,1138,3337,1138,3337,1137,3337,1137,3337,1137,3337,1137,3338,1137,3338,1136,3338,1136,3338,1136,3338,1135,3339,1135,3339,1135,3339,1135,3339,1134,3339,1134,3340,1134,3340,1134,3340,1134,3340,1133e" filled="false" stroked="true" strokeweight=".255094pt" strokecolor="#0071bc">
                <v:path arrowok="t"/>
              </v:shape>
            </v:group>
            <v:group style="position:absolute;left:3340;top:1128;width:3;height:6" coordorigin="3340,1128" coordsize="3,6">
              <v:shape style="position:absolute;left:3340;top:1128;width:3;height:6" coordorigin="3340,1128" coordsize="3,6" path="m3340,1133l3340,1133,3340,1132,3341,1132,3341,1132,3341,1132,3341,1132,3341,1131,3341,1131,3341,1131,3341,1131,3342,1131,3342,1130,3342,1130,3342,1130,3342,1129,3342,1129,3342,1129,3343,1128e" filled="false" stroked="true" strokeweight=".255094pt" strokecolor="#0071bc">
                <v:path arrowok="t"/>
              </v:shape>
            </v:group>
            <v:group style="position:absolute;left:3343;top:1124;width:3;height:5" coordorigin="3343,1124" coordsize="3,5">
              <v:shape style="position:absolute;left:3343;top:1124;width:3;height:5" coordorigin="3343,1124" coordsize="3,5" path="m3343,1128l3343,1128,3343,1128,3343,1128,3343,1127,3343,1127,3344,1127,3344,1126,3344,1126,3344,1126,3345,1126,3345,1125,3345,1125,3345,1125,3345,1124,3345,1124,3345,1124,3345,1124e" filled="false" stroked="true" strokeweight=".255094pt" strokecolor="#0071bc">
                <v:path arrowok="t"/>
              </v:shape>
            </v:group>
            <v:group style="position:absolute;left:3345;top:1119;width:3;height:6" coordorigin="3345,1119" coordsize="3,6">
              <v:shape style="position:absolute;left:3345;top:1119;width:3;height:6" coordorigin="3345,1119" coordsize="3,6" path="m3345,1124l3345,1122,3345,1122,3345,1122,3346,1122,3346,1122,3346,1121,3346,1121,3346,1121,3346,1121,3346,1120,3347,1120,3347,1120,3347,1120,3347,1119,3347,1119,3347,1119,3347,1119,3347,1119e" filled="false" stroked="true" strokeweight=".255094pt" strokecolor="#0071bc">
                <v:path arrowok="t"/>
              </v:shape>
            </v:group>
            <v:group style="position:absolute;left:3347;top:1115;width:2;height:5" coordorigin="3347,1115" coordsize="2,5">
              <v:shape style="position:absolute;left:3347;top:1115;width:2;height:5" coordorigin="3347,1115" coordsize="2,5" path="m3347,1119l3348,1118,3348,1118,3348,1118,3348,1118,3348,1117,3348,1117,3348,1117,3348,1116,3349,1116,3349,1116,3349,1116,3349,1116,3349,1115,3349,1115,3349,1115,3349,1115e" filled="false" stroked="true" strokeweight=".255094pt" strokecolor="#0071bc">
                <v:path arrowok="t"/>
              </v:shape>
            </v:group>
            <v:group style="position:absolute;left:3349;top:1109;width:3;height:6" coordorigin="3349,1109" coordsize="3,6">
              <v:shape style="position:absolute;left:3349;top:1109;width:3;height:6" coordorigin="3349,1109" coordsize="3,6" path="m3349,1115l3350,1114,3350,1114,3350,1114,3350,1113,3350,1113,3350,1112,3351,1112,3351,1112,3351,1112,3351,1111,3351,1111,3351,1111,3351,1111,3352,1111,3352,1110,3352,1110,3352,1109,3352,1109,3352,1109e" filled="false" stroked="true" strokeweight=".255094pt" strokecolor="#0071bc">
                <v:path arrowok="t"/>
              </v:shape>
            </v:group>
            <v:group style="position:absolute;left:3352;top:1105;width:3;height:5" coordorigin="3352,1105" coordsize="3,5">
              <v:shape style="position:absolute;left:3352;top:1105;width:3;height:5" coordorigin="3352,1105" coordsize="3,5" path="m3352,1109l3353,1109,3353,1109,3353,1109,3353,1109,3353,1108,3353,1108,3354,1108,3354,1108,3354,1107,3354,1107,3354,1107,3354,1107,3354,1106,3355,1106,3355,1106,3355,1105,3355,1105,3355,1105e" filled="false" stroked="true" strokeweight=".255094pt" strokecolor="#0071bc">
                <v:path arrowok="t"/>
              </v:shape>
            </v:group>
            <v:group style="position:absolute;left:3355;top:1099;width:3;height:6" coordorigin="3355,1099" coordsize="3,6">
              <v:shape style="position:absolute;left:3355;top:1099;width:3;height:6" coordorigin="3355,1099" coordsize="3,6" path="m3355,1105l3356,1105,3356,1104,3356,1104,3356,1104,3356,1103,3356,1103,3356,1103,3357,1103,3357,1102,3357,1102,3357,1101,3357,1101,3357,1100,3357,1100,3357,1100,3357,1100,3358,1100e" filled="false" stroked="true" strokeweight=".255094pt" strokecolor="#0071bc">
                <v:path arrowok="t"/>
              </v:shape>
            </v:group>
            <v:group style="position:absolute;left:3358;top:1095;width:3;height:5" coordorigin="3358,1095" coordsize="3,5">
              <v:shape style="position:absolute;left:3358;top:1095;width:3;height:5" coordorigin="3358,1095" coordsize="3,5" path="m3358,1099l3358,1099,3358,1099,3358,1099,3358,1099,3358,1099,3359,1098,3359,1098,3359,1098,3359,1098,3359,1097,3359,1097,3359,1097,3359,1097,3359,1097,3360,1097,3360,1096,3360,1096,3360,1096,3360,1096,3360,1095,3360,1095,3360,1095,3360,1095e" filled="false" stroked="true" strokeweight=".255094pt" strokecolor="#0071bc">
                <v:path arrowok="t"/>
              </v:shape>
            </v:group>
            <v:group style="position:absolute;left:3360;top:1090;width:3;height:5" coordorigin="3360,1090" coordsize="3,5">
              <v:shape style="position:absolute;left:3360;top:1090;width:3;height:5" coordorigin="3360,1090" coordsize="3,5" path="m3360,1095l3361,1094,3361,1094,3361,1094,3361,1093,3361,1093,3361,1093,3362,1093,3362,1093,3362,1092,3362,1092,3362,1092,3362,1091,3362,1091,3362,1091,3363,1091,3363,1090e" filled="false" stroked="true" strokeweight=".255094pt" strokecolor="#0071bc">
                <v:path arrowok="t"/>
              </v:shape>
            </v:group>
            <v:group style="position:absolute;left:3363;top:1085;width:3;height:6" coordorigin="3363,1085" coordsize="3,6">
              <v:shape style="position:absolute;left:3363;top:1085;width:3;height:6" coordorigin="3363,1085" coordsize="3,6" path="m3363,1090l3363,1090,3363,1090,3363,1090,3363,1089,3363,1089,3363,1089,3364,1089,3364,1088,3364,1088,3364,1088,3364,1087,3364,1087,3365,1087,3365,1086,3365,1086,3365,1086,3365,1085,3365,1085e" filled="false" stroked="true" strokeweight=".255094pt" strokecolor="#0071bc">
                <v:path arrowok="t"/>
              </v:shape>
            </v:group>
            <v:group style="position:absolute;left:3365;top:1081;width:3;height:5" coordorigin="3365,1081" coordsize="3,5">
              <v:shape style="position:absolute;left:3365;top:1081;width:3;height:5" coordorigin="3365,1081" coordsize="3,5" path="m3365,1085l3365,1085,3365,1084,3366,1084,3366,1084,3366,1083,3366,1083,3366,1083,3366,1083,3366,1083,3366,1082,3367,1082,3367,1082,3367,1082,3367,1081,3367,1081,3367,1081e" filled="false" stroked="true" strokeweight=".255094pt" strokecolor="#0071bc">
                <v:path arrowok="t"/>
              </v:shape>
            </v:group>
            <v:group style="position:absolute;left:3367;top:1077;width:2;height:4" coordorigin="3367,1077" coordsize="2,4">
              <v:shape style="position:absolute;left:3367;top:1077;width:2;height:4" coordorigin="3367,1077" coordsize="2,4" path="m3367,1081l3367,1080,3367,1080,3368,1080,3368,1080,3368,1079,3368,1079,3368,1079,3368,1079,3368,1079,3368,1078,3368,1078,3369,1078,3369,1077e" filled="false" stroked="true" strokeweight=".255094pt" strokecolor="#0071bc">
                <v:path arrowok="t"/>
              </v:shape>
            </v:group>
            <v:group style="position:absolute;left:3369;top:1073;width:3;height:5" coordorigin="3369,1073" coordsize="3,5">
              <v:shape style="position:absolute;left:3369;top:1073;width:3;height:5" coordorigin="3369,1073" coordsize="3,5" path="m3369,1077l3369,1077,3369,1077,3369,1076,3369,1076,3369,1076,3370,1076,3370,1076,3370,1075,3370,1075,3370,1075,3370,1075,3371,1074,3371,1074,3371,1074,3371,1074,3371,1073,3371,1073e" filled="false" stroked="true" strokeweight=".255094pt" strokecolor="#0071bc">
                <v:path arrowok="t"/>
              </v:shape>
            </v:group>
            <v:group style="position:absolute;left:3371;top:1068;width:3;height:5" coordorigin="3371,1068" coordsize="3,5">
              <v:shape style="position:absolute;left:3371;top:1068;width:3;height:5" coordorigin="3371,1068" coordsize="3,5" path="m3371,1073l3371,1072,3371,1072,3371,1072,3372,1072,3372,1071,3372,1071,3372,1071,3372,1070,3372,1070,3373,1070,3373,1070,3373,1069,3373,1069,3373,1069,3373,1068e" filled="false" stroked="true" strokeweight=".255094pt" strokecolor="#0071bc">
                <v:path arrowok="t"/>
              </v:shape>
            </v:group>
            <v:group style="position:absolute;left:3373;top:1064;width:3;height:4" coordorigin="3373,1064" coordsize="3,4">
              <v:shape style="position:absolute;left:3373;top:1064;width:3;height:4" coordorigin="3373,1064" coordsize="3,4" path="m3373,1068l3373,1068,3373,1067,3374,1067,3374,1067,3374,1067,3374,1066,3374,1066,3374,1066,3374,1066,3374,1065,3375,1065,3375,1065,3376,1065,3376,1065,3376,1064e" filled="false" stroked="true" strokeweight=".255094pt" strokecolor="#0071bc">
                <v:path arrowok="t"/>
              </v:shape>
            </v:group>
            <v:group style="position:absolute;left:3376;top:1056;width:6;height:9" coordorigin="3376,1056" coordsize="6,9">
              <v:shape style="position:absolute;left:3376;top:1056;width:6;height:9" coordorigin="3376,1056" coordsize="6,9" path="m3376,1064l3376,1064,3377,1064,3377,1064,3377,1063,3377,1063,3377,1063,3377,1057,3378,1057,3378,1057,3378,1057,3379,1057,3379,1057,3380,1057,3380,1056,3380,1056,3381,1056,3381,1056,3381,1056e" filled="false" stroked="true" strokeweight=".255094pt" strokecolor="#0071bc">
                <v:path arrowok="t"/>
              </v:shape>
            </v:group>
            <v:group style="position:absolute;left:3381;top:1051;width:3;height:5" coordorigin="3381,1051" coordsize="3,5">
              <v:shape style="position:absolute;left:3381;top:1051;width:3;height:5" coordorigin="3381,1051" coordsize="3,5" path="m3381,1056l3381,1055,3381,1055,3381,1055,3381,1055,3381,1055,3382,1054,3382,1054,3382,1054,3382,1053,3382,1053,3382,1053,3382,1053,3383,1052,3383,1052,3383,1052,3383,1051e" filled="false" stroked="true" strokeweight=".255094pt" strokecolor="#0071bc">
                <v:path arrowok="t"/>
              </v:shape>
            </v:group>
            <v:group style="position:absolute;left:3383;top:1047;width:2;height:5" coordorigin="3383,1047" coordsize="2,5">
              <v:shape style="position:absolute;left:3383;top:1047;width:2;height:5" coordorigin="3383,1047" coordsize="2,5" path="m3383,1051l3383,1051,3383,1051,3383,1050,3384,1050,3384,1050,3384,1050,3384,1049,3384,1049,3384,1049,3384,1048,3384,1048,3384,1048,3385,1048,3385,1047e" filled="false" stroked="true" strokeweight=".255094pt" strokecolor="#0071bc">
                <v:path arrowok="t"/>
              </v:shape>
            </v:group>
            <v:group style="position:absolute;left:3385;top:1043;width:3;height:5" coordorigin="3385,1043" coordsize="3,5">
              <v:shape style="position:absolute;left:3385;top:1043;width:3;height:5" coordorigin="3385,1043" coordsize="3,5" path="m3385,1047l3385,1047,3385,1047,3385,1047,3385,1046,3385,1046,3385,1046,3386,1046,3386,1045,3386,1045,3386,1045,3386,1044,3386,1044,3386,1044,3387,1044,3387,1044,3387,1043e" filled="false" stroked="true" strokeweight=".255094pt" strokecolor="#0071bc">
                <v:path arrowok="t"/>
              </v:shape>
            </v:group>
            <v:group style="position:absolute;left:3387;top:1039;width:3;height:5" coordorigin="3387,1039" coordsize="3,5">
              <v:shape style="position:absolute;left:3387;top:1039;width:3;height:5" coordorigin="3387,1039" coordsize="3,5" path="m3387,1043l3387,1043,3387,1042,3387,1042,3387,1042,3388,1041,3388,1041,3388,1041,3388,1041,3388,1040,3388,1040,3389,1040,3389,1039,3389,1039,3389,1039,3389,1039,3389,1039e" filled="false" stroked="true" strokeweight=".255094pt" strokecolor="#0071bc">
                <v:path arrowok="t"/>
              </v:shape>
            </v:group>
            <v:group style="position:absolute;left:3389;top:1035;width:3;height:5" coordorigin="3389,1035" coordsize="3,5">
              <v:shape style="position:absolute;left:3389;top:1035;width:3;height:5" coordorigin="3389,1035" coordsize="3,5" path="m3389,1039l3390,1039,3390,1038,3390,1038,3390,1038,3390,1037,3390,1037,3390,1037,3391,1037,3391,1037,3391,1036,3391,1036,3391,1036,3391,1036,3391,1035,3391,1035,3392,1035,3392,1035e" filled="false" stroked="true" strokeweight=".255094pt" strokecolor="#0071bc">
                <v:path arrowok="t"/>
              </v:shape>
            </v:group>
            <v:group style="position:absolute;left:3392;top:1030;width:3;height:5" coordorigin="3392,1030" coordsize="3,5">
              <v:shape style="position:absolute;left:3392;top:1030;width:3;height:5" coordorigin="3392,1030" coordsize="3,5" path="m3392,1035l3392,1034,3393,1034,3393,1034,3393,1034,3393,1033,3393,1033,3393,1033,3393,1033,3393,1032,3393,1032,3394,1032,3394,1032,3394,1031,3394,1031,3394,1031,3394,1031,3394,1030e" filled="false" stroked="true" strokeweight=".255094pt" strokecolor="#0071bc">
                <v:path arrowok="t"/>
              </v:shape>
            </v:group>
            <v:group style="position:absolute;left:3395;top:1025;width:3;height:6" coordorigin="3395,1025" coordsize="3,6">
              <v:shape style="position:absolute;left:3395;top:1025;width:3;height:6" coordorigin="3395,1025" coordsize="3,6" path="m3395,1030l3395,1030,3395,1030,3395,1030,3395,1030,3395,1029,3396,1029,3396,1029,3396,1028,3396,1028,3396,1028,3396,1028,3396,1027,3396,1027,3397,1027,3397,1026,3397,1026,3397,1026,3397,1026,3397,1025e" filled="false" stroked="true" strokeweight=".255094pt" strokecolor="#0071bc">
                <v:path arrowok="t"/>
              </v:shape>
            </v:group>
            <v:group style="position:absolute;left:3397;top:1021;width:3;height:5" coordorigin="3397,1021" coordsize="3,5">
              <v:shape style="position:absolute;left:3397;top:1021;width:3;height:5" coordorigin="3397,1021" coordsize="3,5" path="m3397,1025l3398,1025,3398,1025,3398,1025,3398,1024,3398,1024,3398,1024,3398,1024,3398,1024,3398,1023,3399,1023,3399,1023,3399,1023,3399,1023,3399,1022,3399,1022,3399,1022,3399,1021,3399,1021,3400,1021,3400,1021e" filled="false" stroked="true" strokeweight=".255094pt" strokecolor="#0071bc">
                <v:path arrowok="t"/>
              </v:shape>
            </v:group>
            <v:group style="position:absolute;left:3400;top:1015;width:4;height:6" coordorigin="3400,1015" coordsize="4,6">
              <v:shape style="position:absolute;left:3400;top:1015;width:4;height:6" coordorigin="3400,1015" coordsize="4,6" path="m3400,1021l3400,1020,3400,1020,3400,1019,3400,1019,3401,1019,3401,1019,3401,1019,3401,1018,3401,1018,3401,1017,3402,1017,3402,1017,3402,1017,3402,1017,3402,1016,3402,1016,3402,1016,3403,1015,3403,1015,3403,1015e" filled="false" stroked="true" strokeweight=".255094pt" strokecolor="#0071bc">
                <v:path arrowok="t"/>
              </v:shape>
            </v:group>
            <v:group style="position:absolute;left:3403;top:1010;width:3;height:6" coordorigin="3403,1010" coordsize="3,6">
              <v:shape style="position:absolute;left:3403;top:1010;width:3;height:6" coordorigin="3403,1010" coordsize="3,6" path="m3403,1015l3403,1015,3403,1015,3403,1015,3403,1014,3403,1014,3404,1014,3404,1013,3404,1013,3404,1013,3404,1013,3404,1012,3405,1012,3405,1012,3405,1011,3405,1011,3405,1011,3405,1011,3405,1010,3405,1010e" filled="false" stroked="true" strokeweight=".255094pt" strokecolor="#0071bc">
                <v:path arrowok="t"/>
              </v:shape>
            </v:group>
            <v:group style="position:absolute;left:3405;top:1004;width:4;height:6" coordorigin="3405,1004" coordsize="4,6">
              <v:shape style="position:absolute;left:3405;top:1004;width:4;height:6" coordorigin="3405,1004" coordsize="4,6" path="m3405,1010l3405,1010,3406,1010,3406,1009,3406,1009,3406,1009,3406,1008,3406,1008,3406,1008,3406,1007,3407,1007,3407,1007,3407,1006,3407,1006,3407,1006,3408,1005,3408,1005,3408,1005,3408,1005,3408,1005e" filled="false" stroked="true" strokeweight=".255094pt" strokecolor="#0071bc">
                <v:path arrowok="t"/>
              </v:shape>
            </v:group>
            <v:group style="position:absolute;left:3409;top:1000;width:2;height:5" coordorigin="3409,1000" coordsize="2,5">
              <v:shape style="position:absolute;left:3409;top:1000;width:2;height:5" coordorigin="3409,1000" coordsize="2,5" path="m3409,1004l3409,1004,3409,1004,3409,1004,3409,1003,3409,1003,3409,1002,3409,1002,3410,1002,3410,1002,3410,1001,3410,1001,3410,1001,3410,1001,3410,1000e" filled="false" stroked="true" strokeweight=".255094pt" strokecolor="#0071bc">
                <v:path arrowok="t"/>
              </v:shape>
            </v:group>
            <v:group style="position:absolute;left:3411;top:996;width:3;height:5" coordorigin="3411,996" coordsize="3,5">
              <v:shape style="position:absolute;left:3411;top:996;width:3;height:5" coordorigin="3411,996" coordsize="3,5" path="m3411,1000l3411,1000,3411,1000,3411,1000,3411,999,3411,999,3411,999,3411,999,3412,998,3412,998,3412,998,3412,998,3412,998,3412,997,3412,997,3412,997,3412,997,3413,997,3413,996,3413,996,3413,996e" filled="false" stroked="true" strokeweight=".255094pt" strokecolor="#0071bc">
                <v:path arrowok="t"/>
              </v:shape>
            </v:group>
            <v:group style="position:absolute;left:3413;top:992;width:3;height:4" coordorigin="3413,992" coordsize="3,4">
              <v:shape style="position:absolute;left:3413;top:992;width:3;height:4" coordorigin="3413,992" coordsize="3,4" path="m3413,996l3413,996,3413,995,3413,995,3413,995,3414,995,3414,994,3414,994,3414,994,3414,994,3414,993,3414,993,3414,993,3415,993,3415,993,3415,992,3415,992e" filled="false" stroked="true" strokeweight=".255094pt" strokecolor="#0071bc">
                <v:path arrowok="t"/>
              </v:shape>
            </v:group>
            <v:group style="position:absolute;left:3415;top:988;width:3;height:5" coordorigin="3415,988" coordsize="3,5">
              <v:shape style="position:absolute;left:3415;top:988;width:3;height:5" coordorigin="3415,988" coordsize="3,5" path="m3415,992l3415,992,3415,992,3416,991,3416,991,3416,991,3416,991,3416,990,3416,990,3416,990,3416,990,3417,989,3417,989,3417,988,3417,988,3417,988,3417,988,3417,988e" filled="false" stroked="true" strokeweight=".255094pt" strokecolor="#0071bc">
                <v:path arrowok="t"/>
              </v:shape>
            </v:group>
            <v:group style="position:absolute;left:3417;top:984;width:3;height:5" coordorigin="3417,984" coordsize="3,5">
              <v:shape style="position:absolute;left:3417;top:984;width:3;height:5" coordorigin="3417,984" coordsize="3,5" path="m3417,988l3418,987,3418,987,3418,987,3418,987,3418,987,3418,986,3418,986,3418,986,3418,985,3419,985,3419,984,3419,984,3419,984,3419,984,3419,984e" filled="false" stroked="true" strokeweight=".255094pt" strokecolor="#0071bc">
                <v:path arrowok="t"/>
              </v:shape>
            </v:group>
            <v:group style="position:absolute;left:3420;top:979;width:3;height:5" coordorigin="3420,979" coordsize="3,5">
              <v:shape style="position:absolute;left:3420;top:979;width:3;height:5" coordorigin="3420,979" coordsize="3,5" path="m3420,984l3420,983,3420,983,3420,982,3420,982,3420,982,3420,982,3420,982,3420,981,3421,981,3421,981,3421,981,3421,980,3421,980,3421,980,3421,979,3421,979,3422,979,3422,979e" filled="false" stroked="true" strokeweight=".255094pt" strokecolor="#0071bc">
                <v:path arrowok="t"/>
              </v:shape>
            </v:group>
            <v:group style="position:absolute;left:3422;top:975;width:3;height:4" coordorigin="3422,975" coordsize="3,4">
              <v:shape style="position:absolute;left:3422;top:975;width:3;height:4" coordorigin="3422,975" coordsize="3,4" path="m3422,979l3422,978,3422,978,3422,978,3422,978,3423,978,3423,978,3423,978,3423,977,3423,977,3424,977,3424,976,3424,976,3424,976,3424,975,3425,975,3425,975e" filled="false" stroked="true" strokeweight=".255094pt" strokecolor="#0071bc">
                <v:path arrowok="t"/>
              </v:shape>
            </v:group>
            <v:group style="position:absolute;left:3425;top:971;width:3;height:5" coordorigin="3425,971" coordsize="3,5">
              <v:shape style="position:absolute;left:3425;top:971;width:3;height:5" coordorigin="3425,971" coordsize="3,5" path="m3425,975l3425,975,3425,975,3425,974,3425,974,3425,974,3426,974,3426,973,3426,973,3426,973,3426,972,3426,972,3426,972,3426,972,3427,972,3427,971,3427,971,3427,971e" filled="false" stroked="true" strokeweight=".255094pt" strokecolor="#0071bc">
                <v:path arrowok="t"/>
              </v:shape>
            </v:group>
            <v:group style="position:absolute;left:3427;top:966;width:4;height:5" coordorigin="3427,966" coordsize="4,5">
              <v:shape style="position:absolute;left:3427;top:966;width:4;height:5" coordorigin="3427,966" coordsize="4,5" path="m3427,971l3427,970,3427,970,3428,969,3428,969,3428,969,3428,969,3428,969,3428,968,3429,967,3429,967,3430,967,3430,967,3430,967,3430,966,3430,966,3431,966,3431,966e" filled="false" stroked="true" strokeweight=".255094pt" strokecolor="#0071bc">
                <v:path arrowok="t"/>
              </v:shape>
            </v:group>
            <v:group style="position:absolute;left:3431;top:962;width:2;height:4" coordorigin="3431,962" coordsize="2,4">
              <v:shape style="position:absolute;left:3431;top:962;width:2;height:4" coordorigin="3431,962" coordsize="2,4" path="m3431,966l3431,965,3431,965,3431,965,3431,965,3431,964,3432,964,3432,964,3432,964,3432,963,3432,963,3432,963,3432,963,3432,962,3432,962e" filled="false" stroked="true" strokeweight=".255094pt" strokecolor="#0071bc">
                <v:path arrowok="t"/>
              </v:shape>
            </v:group>
            <v:group style="position:absolute;left:3432;top:958;width:3;height:5" coordorigin="3432,958" coordsize="3,5">
              <v:shape style="position:absolute;left:3432;top:958;width:3;height:5" coordorigin="3432,958" coordsize="3,5" path="m3432,962l3433,962,3433,961,3433,961,3433,961,3433,960,3433,960,3434,960,3434,960,3434,959,3434,959,3434,959,3435,959,3435,958,3435,958,3435,958,3435,958e" filled="false" stroked="true" strokeweight=".255094pt" strokecolor="#0071bc">
                <v:path arrowok="t"/>
              </v:shape>
            </v:group>
            <v:group style="position:absolute;left:3435;top:954;width:3;height:4" coordorigin="3435,954" coordsize="3,4">
              <v:shape style="position:absolute;left:3435;top:954;width:3;height:4" coordorigin="3435,954" coordsize="3,4" path="m3435,958l3435,957,3435,957,3436,957,3436,957,3436,956,3436,956,3436,956,3436,956,3437,956,3437,955,3437,955,3437,955,3437,955,3437,954,3438,954,3438,954e" filled="false" stroked="true" strokeweight=".255094pt" strokecolor="#0071bc">
                <v:path arrowok="t"/>
              </v:shape>
            </v:group>
            <v:group style="position:absolute;left:3438;top:949;width:3;height:5" coordorigin="3438,949" coordsize="3,5">
              <v:shape style="position:absolute;left:3438;top:949;width:3;height:5" coordorigin="3438,949" coordsize="3,5" path="m3438,954l3438,954,3438,953,3438,953,3438,953,3438,953,3438,953,3438,952,3439,952,3439,952,3439,951,3439,951,3440,951,3440,951,3440,950,3440,950,3440,950,3440,950,3441,949e" filled="false" stroked="true" strokeweight=".255094pt" strokecolor="#0071bc">
                <v:path arrowok="t"/>
              </v:shape>
            </v:group>
            <v:group style="position:absolute;left:3441;top:945;width:3;height:5" coordorigin="3441,945" coordsize="3,5">
              <v:shape style="position:absolute;left:3441;top:945;width:3;height:5" coordorigin="3441,945" coordsize="3,5" path="m3441,949l3441,949,3441,949,3441,949,3441,948,3441,948,3442,948,3442,948,3442,947,3442,947,3442,947,3442,947,3443,947,3443,946,3443,946,3443,946,3443,946,3443,945e" filled="false" stroked="true" strokeweight=".255094pt" strokecolor="#0071bc">
                <v:path arrowok="t"/>
              </v:shape>
            </v:group>
            <v:group style="position:absolute;left:3443;top:940;width:3;height:5" coordorigin="3443,940" coordsize="3,5">
              <v:shape style="position:absolute;left:3443;top:940;width:3;height:5" coordorigin="3443,940" coordsize="3,5" path="m3443,945l3443,945,3444,945,3444,944,3444,944,3444,943,3444,943,3444,943,3444,942,3444,942,3445,942,3445,942,3445,942,3445,941,3445,941,3446,941,3446,940,3446,940e" filled="false" stroked="true" strokeweight=".255094pt" strokecolor="#0071bc">
                <v:path arrowok="t"/>
              </v:shape>
            </v:group>
            <v:group style="position:absolute;left:3446;top:935;width:3;height:6" coordorigin="3446,935" coordsize="3,6">
              <v:shape style="position:absolute;left:3446;top:935;width:3;height:6" coordorigin="3446,935" coordsize="3,6" path="m3446,940l3446,940,3446,939,3446,939,3447,939,3447,938,3447,938,3447,938,3447,937,3447,937,3447,937,3448,936,3448,936,3448,936,3448,935,3448,935,3448,935,3449,935e" filled="false" stroked="true" strokeweight=".255094pt" strokecolor="#0071bc">
                <v:path arrowok="t"/>
              </v:shape>
            </v:group>
            <v:group style="position:absolute;left:3449;top:930;width:3;height:5" coordorigin="3449,930" coordsize="3,5">
              <v:shape style="position:absolute;left:3449;top:930;width:3;height:5" coordorigin="3449,930" coordsize="3,5" path="m3449,935l3449,935,3449,934,3449,934,3449,934,3449,933,3450,933,3450,932,3450,932,3450,932,3450,932,3450,932,3450,931,3451,931,3451,931,3451,931e" filled="false" stroked="true" strokeweight=".255094pt" strokecolor="#0071bc">
                <v:path arrowok="t"/>
              </v:shape>
            </v:group>
            <v:group style="position:absolute;left:3451;top:924;width:4;height:7" coordorigin="3451,924" coordsize="4,7">
              <v:shape style="position:absolute;left:3451;top:924;width:4;height:7" coordorigin="3451,924" coordsize="4,7" path="m3451,930l3451,930,3451,930,3451,930,3452,930,3452,927,3452,927,3452,927,3453,927,3453,927,3453,926,3453,926,3453,926,3453,926,3454,925,3454,925,3454,925,3454,925,3454,925,3455,925,3455,924e" filled="false" stroked="true" strokeweight=".255094pt" strokecolor="#0071bc">
                <v:path arrowok="t"/>
              </v:shape>
            </v:group>
            <v:group style="position:absolute;left:3455;top:920;width:3;height:4" coordorigin="3455,920" coordsize="3,4">
              <v:shape style="position:absolute;left:3455;top:920;width:3;height:4" coordorigin="3455,920" coordsize="3,4" path="m3455,924l3455,924,3455,923,3455,923,3455,923,3455,923,3455,923,3456,922,3456,922,3456,921,3456,921,3456,921,3457,921,3457,921,3457,921,3457,920,3457,920e" filled="false" stroked="true" strokeweight=".255094pt" strokecolor="#0071bc">
                <v:path arrowok="t"/>
              </v:shape>
            </v:group>
            <v:group style="position:absolute;left:3457;top:916;width:4;height:5" coordorigin="3457,916" coordsize="4,5">
              <v:shape style="position:absolute;left:3457;top:916;width:4;height:5" coordorigin="3457,916" coordsize="4,5" path="m3457,920l3457,920,3458,920,3458,919,3458,919,3458,919,3458,919,3459,918,3459,918,3459,918,3459,918,3459,918,3459,917,3460,917,3460,917,3460,917,3460,917,3460,916,3460,916e" filled="false" stroked="true" strokeweight=".255094pt" strokecolor="#0071bc">
                <v:path arrowok="t"/>
              </v:shape>
            </v:group>
            <v:group style="position:absolute;left:3460;top:912;width:3;height:5" coordorigin="3460,912" coordsize="3,5">
              <v:shape style="position:absolute;left:3460;top:912;width:3;height:5" coordorigin="3460,912" coordsize="3,5" path="m3460,916l3461,916,3461,916,3461,915,3461,915,3461,915,3461,914,3461,914,3462,914,3462,913,3462,913,3462,913,3462,913,3463,913,3463,912,3463,912,3463,912e" filled="false" stroked="true" strokeweight=".255094pt" strokecolor="#0071bc">
                <v:path arrowok="t"/>
              </v:shape>
            </v:group>
            <v:group style="position:absolute;left:3463;top:908;width:3;height:5" coordorigin="3463,908" coordsize="3,5">
              <v:shape style="position:absolute;left:3463;top:908;width:3;height:5" coordorigin="3463,908" coordsize="3,5" path="m3463,912l3463,911,3463,911,3463,911,3463,911,3464,910,3464,910,3464,910,3464,910,3464,909,3464,909,3464,909,3465,909,3465,908,3465,908,3465,908e" filled="false" stroked="true" strokeweight=".255094pt" strokecolor="#0071bc">
                <v:path arrowok="t"/>
              </v:shape>
            </v:group>
            <v:group style="position:absolute;left:3465;top:902;width:4;height:6" coordorigin="3465,902" coordsize="4,6">
              <v:shape style="position:absolute;left:3465;top:902;width:4;height:6" coordorigin="3465,902" coordsize="4,6" path="m3465,908l3465,908,3466,907,3466,907,3466,907,3466,907,3466,906,3466,906,3466,906,3466,906,3467,905,3467,905,3467,905,3467,905,3467,904,3467,904,3468,904,3468,904,3468,904,3468,903,3468,902e" filled="false" stroked="true" strokeweight=".255094pt" strokecolor="#0071bc">
                <v:path arrowok="t"/>
              </v:shape>
            </v:group>
            <v:group style="position:absolute;left:3468;top:899;width:3;height:4" coordorigin="3468,899" coordsize="3,4">
              <v:shape style="position:absolute;left:3468;top:899;width:3;height:4" coordorigin="3468,899" coordsize="3,4" path="m3468,902l3468,902,3468,902,3469,902,3469,902,3469,902,3469,901,3470,901,3470,901,3470,901,3470,900,3470,900,3470,900,3470,899,3470,899,3471,899e" filled="false" stroked="true" strokeweight=".255094pt" strokecolor="#0071bc">
                <v:path arrowok="t"/>
              </v:shape>
            </v:group>
            <v:group style="position:absolute;left:3471;top:895;width:3;height:5" coordorigin="3471,895" coordsize="3,5">
              <v:shape style="position:absolute;left:3471;top:895;width:3;height:5" coordorigin="3471,895" coordsize="3,5" path="m3471,899l3471,899,3471,898,3471,898,3471,898,3471,898,3471,897,3472,897,3472,897,3472,897,3472,897,3472,897,3472,896,3473,896,3473,896,3473,896,3473,896,3473,895,3473,895e" filled="false" stroked="true" strokeweight=".255094pt" strokecolor="#0071bc">
                <v:path arrowok="t"/>
              </v:shape>
            </v:group>
            <v:group style="position:absolute;left:3474;top:890;width:4;height:5" coordorigin="3474,890" coordsize="4,5">
              <v:shape style="position:absolute;left:3474;top:890;width:4;height:5" coordorigin="3474,890" coordsize="4,5" path="m3474,895l3474,894,3474,894,3474,894,3474,894,3475,894,3475,893,3475,893,3475,893,3475,892,3475,892,3475,892,3476,892,3476,892,3476,892,3476,891,3476,891,3476,891,3477,891,3477,891,3477,890e" filled="false" stroked="true" strokeweight=".255094pt" strokecolor="#0071bc">
                <v:path arrowok="t"/>
              </v:shape>
            </v:group>
            <v:group style="position:absolute;left:3477;top:887;width:3;height:4" coordorigin="3477,887" coordsize="3,4">
              <v:shape style="position:absolute;left:3477;top:887;width:3;height:4" coordorigin="3477,887" coordsize="3,4" path="m3477,890l3477,890,3477,890,3477,890,3477,890,3478,889,3478,889,3478,889,3478,889,3478,889,3478,888,3478,888,3479,888,3479,888,3479,887,3479,887,3479,887e" filled="false" stroked="true" strokeweight=".255094pt" strokecolor="#0071bc">
                <v:path arrowok="t"/>
              </v:shape>
            </v:group>
            <v:group style="position:absolute;left:3479;top:882;width:3;height:5" coordorigin="3479,882" coordsize="3,5">
              <v:shape style="position:absolute;left:3479;top:882;width:3;height:5" coordorigin="3479,882" coordsize="3,5" path="m3479,887l3479,886,3479,886,3479,886,3479,886,3480,886,3480,885,3480,885,3480,885,3480,884,3480,884,3480,884,3481,884,3481,883,3481,883,3481,883,3481,882e" filled="false" stroked="true" strokeweight=".255094pt" strokecolor="#0071bc">
                <v:path arrowok="t"/>
              </v:shape>
            </v:group>
            <v:group style="position:absolute;left:3481;top:876;width:4;height:7" coordorigin="3481,876" coordsize="4,7">
              <v:shape style="position:absolute;left:3481;top:876;width:4;height:7" coordorigin="3481,876" coordsize="4,7" path="m3481,882l3481,882,3482,882,3482,882,3482,881,3482,881,3482,881,3482,881,3482,880,3483,880,3483,880,3483,880,3483,877,3484,877,3484,877,3484,876e" filled="false" stroked="true" strokeweight=".255094pt" strokecolor="#0071bc">
                <v:path arrowok="t"/>
              </v:shape>
            </v:group>
            <v:group style="position:absolute;left:3484;top:873;width:3;height:4" coordorigin="3484,873" coordsize="3,4">
              <v:shape style="position:absolute;left:3484;top:873;width:3;height:4" coordorigin="3484,873" coordsize="3,4" path="m3484,876l3484,876,3485,876,3485,876,3485,875,3485,875,3485,875,3485,875,3485,875,3486,874,3486,874,3486,874,3486,873,3486,873,3487,873,3487,873,3487,873,3487,873e" filled="false" stroked="true" strokeweight=".255094pt" strokecolor="#0071bc">
                <v:path arrowok="t"/>
              </v:shape>
            </v:group>
            <v:group style="position:absolute;left:3487;top:869;width:3;height:4" coordorigin="3487,869" coordsize="3,4">
              <v:shape style="position:absolute;left:3487;top:869;width:3;height:4" coordorigin="3487,869" coordsize="3,4" path="m3487,873l3487,872,3487,872,3487,872,3487,871,3487,871,3487,871,3487,871,3488,871,3488,870,3488,870,3488,870,3488,870,3488,869,3488,869,3489,869,3489,869e" filled="false" stroked="true" strokeweight=".255094pt" strokecolor="#0071bc">
                <v:path arrowok="t"/>
              </v:shape>
            </v:group>
            <v:group style="position:absolute;left:3489;top:865;width:4;height:5" coordorigin="3489,865" coordsize="4,5">
              <v:shape style="position:absolute;left:3489;top:865;width:4;height:5" coordorigin="3489,865" coordsize="4,5" path="m3489,869l3489,869,3489,868,3489,868,3489,868,3490,868,3490,868,3490,867,3490,867,3490,867,3490,866,3491,866,3491,866,3491,866,3491,866,3491,866,3492,865,3492,865,3492,865,3492,865e" filled="false" stroked="true" strokeweight=".255094pt" strokecolor="#0071bc">
                <v:path arrowok="t"/>
              </v:shape>
            </v:group>
            <v:group style="position:absolute;left:3492;top:861;width:3;height:4" coordorigin="3492,861" coordsize="3,4">
              <v:shape style="position:absolute;left:3492;top:861;width:3;height:4" coordorigin="3492,861" coordsize="3,4" path="m3492,865l3492,864,3492,864,3493,864,3493,864,3493,864,3493,863,3493,863,3494,862,3494,862,3494,862,3494,861,3494,861,3494,861,3494,861e" filled="false" stroked="true" strokeweight=".255094pt" strokecolor="#0071bc">
                <v:path arrowok="t"/>
              </v:shape>
            </v:group>
            <v:group style="position:absolute;left:3494;top:857;width:3;height:5" coordorigin="3494,857" coordsize="3,5">
              <v:shape style="position:absolute;left:3494;top:857;width:3;height:5" coordorigin="3494,857" coordsize="3,5" path="m3494,861l3495,860,3495,860,3495,860,3495,860,3495,860,3495,859,3496,859,3496,859,3496,859,3496,858,3496,858,3496,858,3497,858,3497,857,3497,857,3497,857e" filled="false" stroked="true" strokeweight=".255094pt" strokecolor="#0071bc">
                <v:path arrowok="t"/>
              </v:shape>
            </v:group>
            <v:group style="position:absolute;left:3497;top:852;width:4;height:5" coordorigin="3497,852" coordsize="4,5">
              <v:shape style="position:absolute;left:3497;top:852;width:4;height:5" coordorigin="3497,852" coordsize="4,5" path="m3497,857l3497,856,3497,856,3498,856,3498,856,3498,856,3498,856,3498,855,3498,854,3499,854,3499,854,3499,854,3499,853,3499,853,3500,853,3500,853,3500,853,3500,852e" filled="false" stroked="true" strokeweight=".255094pt" strokecolor="#0071bc">
                <v:path arrowok="t"/>
              </v:shape>
            </v:group>
            <v:group style="position:absolute;left:3500;top:847;width:4;height:6" coordorigin="3500,847" coordsize="4,6">
              <v:shape style="position:absolute;left:3500;top:847;width:4;height:6" coordorigin="3500,847" coordsize="4,6" path="m3500,852l3500,852,3500,851,3500,851,3500,850,3501,850,3501,850,3501,850,3502,849,3502,849,3502,849,3502,849,3502,849,3503,849,3503,848,3503,848,3503,848,3503,847,3503,847,3503,847e" filled="false" stroked="true" strokeweight=".255094pt" strokecolor="#0071bc">
                <v:path arrowok="t"/>
              </v:shape>
            </v:group>
            <v:group style="position:absolute;left:3503;top:843;width:3;height:5" coordorigin="3503,843" coordsize="3,5">
              <v:shape style="position:absolute;left:3503;top:843;width:3;height:5" coordorigin="3503,843" coordsize="3,5" path="m3503,847l3504,847,3504,846,3504,846,3504,846,3504,845,3504,845,3505,845,3505,844,3505,844,3505,844,3505,844,3506,844,3506,843,3506,843,3506,843,3506,843e" filled="false" stroked="true" strokeweight=".255094pt" strokecolor="#0071bc">
                <v:path arrowok="t"/>
              </v:shape>
            </v:group>
            <v:group style="position:absolute;left:3506;top:839;width:2;height:5" coordorigin="3506,839" coordsize="2,5">
              <v:shape style="position:absolute;left:3506;top:839;width:2;height:5" coordorigin="3506,839" coordsize="2,5" path="m3506,843l3506,842,3507,842,3507,842,3507,842,3507,842,3507,841,3508,841,3508,841,3508,840,3508,840,3508,840,3508,839,3508,839,3508,839e" filled="false" stroked="true" strokeweight=".255094pt" strokecolor="#0071bc">
                <v:path arrowok="t"/>
              </v:shape>
            </v:group>
            <v:group style="position:absolute;left:3508;top:835;width:2;height:5" coordorigin="3508,835" coordsize="2,5">
              <v:shape style="position:absolute;left:3508;top:835;width:2;height:5" coordorigin="3508,835" coordsize="2,5" path="m3508,839l3509,838,3509,838,3509,838,3509,838,3509,837,3509,837,3509,837,3510,837,3510,837,3510,836,3510,836,3510,836,3510,835,3510,835e" filled="false" stroked="true" strokeweight=".255094pt" strokecolor="#0071bc">
                <v:path arrowok="t"/>
              </v:shape>
            </v:group>
            <v:group style="position:absolute;left:3510;top:829;width:3;height:6" coordorigin="3510,829" coordsize="3,6">
              <v:shape style="position:absolute;left:3510;top:829;width:3;height:6" coordorigin="3510,829" coordsize="3,6" path="m3510,835l3510,834,3510,834,3510,834,3511,834,3511,834,3511,834,3511,833,3511,833,3512,833,3512,833,3512,833,3512,832,3512,832,3512,830,3513,830,3513,830,3513,829,3513,829e" filled="false" stroked="true" strokeweight=".255094pt" strokecolor="#0071bc">
                <v:path arrowok="t"/>
              </v:shape>
            </v:group>
            <v:group style="position:absolute;left:3513;top:825;width:3;height:4" coordorigin="3513,825" coordsize="3,4">
              <v:shape style="position:absolute;left:3513;top:825;width:3;height:4" coordorigin="3513,825" coordsize="3,4" path="m3513,829l3513,829,3513,829,3514,829,3514,828,3514,828,3514,828,3514,828,3514,827,3515,827,3515,827,3515,827,3515,826,3515,826,3515,826,3515,825e" filled="false" stroked="true" strokeweight=".255094pt" strokecolor="#0071bc">
                <v:path arrowok="t"/>
              </v:shape>
            </v:group>
            <v:group style="position:absolute;left:3515;top:821;width:2;height:5" coordorigin="3515,821" coordsize="2,5">
              <v:shape style="position:absolute;left:3515;top:821;width:2;height:5" coordorigin="3515,821" coordsize="2,5" path="m3515,825l3516,825,3516,825,3516,825,3516,824,3516,824,3516,824,3516,823,3516,823,3517,823,3517,823,3517,823,3517,822,3517,821,3517,821e" filled="false" stroked="true" strokeweight=".255094pt" strokecolor="#0071bc">
                <v:path arrowok="t"/>
              </v:shape>
            </v:group>
            <v:group style="position:absolute;left:3517;top:817;width:3;height:5" coordorigin="3517,817" coordsize="3,5">
              <v:shape style="position:absolute;left:3517;top:817;width:3;height:5" coordorigin="3517,817" coordsize="3,5" path="m3517,821l3518,821,3518,821,3518,820,3518,820,3518,820,3518,820,3519,820,3519,819,3519,819,3519,818,3519,818,3519,818,3520,818,3520,817,3520,817,3520,817,3520,817e" filled="false" stroked="true" strokeweight=".255094pt" strokecolor="#0071bc">
                <v:path arrowok="t"/>
              </v:shape>
            </v:group>
            <v:group style="position:absolute;left:3520;top:811;width:4;height:6" coordorigin="3520,811" coordsize="4,6">
              <v:shape style="position:absolute;left:3520;top:811;width:4;height:6" coordorigin="3520,811" coordsize="4,6" path="m3520,817l3521,816,3521,816,3521,816,3521,815,3521,815,3521,815,3521,815,3521,814,3522,814,3522,814,3522,814,3522,814,3522,813,3522,813,3523,813,3523,812,3523,812,3523,812,3523,812,3523,812,3523,812e" filled="false" stroked="true" strokeweight=".255094pt" strokecolor="#0071bc">
                <v:path arrowok="t"/>
              </v:shape>
            </v:group>
            <v:group style="position:absolute;left:3524;top:807;width:4;height:5" coordorigin="3524,807" coordsize="4,5">
              <v:shape style="position:absolute;left:3524;top:807;width:4;height:5" coordorigin="3524,807" coordsize="4,5" path="m3524,811l3524,811,3524,811,3524,810,3524,810,3524,810,3524,810,3525,810,3525,809,3525,809,3525,809,3525,808,3526,808,3526,808,3526,807,3526,807,3526,807,3527,807,3527,807e" filled="false" stroked="true" strokeweight=".255094pt" strokecolor="#0071bc">
                <v:path arrowok="t"/>
              </v:shape>
            </v:group>
            <v:group style="position:absolute;left:3527;top:802;width:3;height:5" coordorigin="3527,802" coordsize="3,5">
              <v:shape style="position:absolute;left:3527;top:802;width:3;height:5" coordorigin="3527,802" coordsize="3,5" path="m3527,807l3527,806,3527,806,3527,805,3527,805,3528,805,3528,805,3528,804,3528,804,3528,803,3529,803,3529,803,3529,803,3529,803,3529,803,3529,802,3529,802e" filled="false" stroked="true" strokeweight=".255094pt" strokecolor="#0071bc">
                <v:path arrowok="t"/>
              </v:shape>
            </v:group>
            <v:group style="position:absolute;left:3529;top:797;width:4;height:5" coordorigin="3529,797" coordsize="4,5">
              <v:shape style="position:absolute;left:3529;top:797;width:4;height:5" coordorigin="3529,797" coordsize="4,5" path="m3529,802l3529,802,3530,801,3530,801,3530,801,3530,800,3530,800,3531,800,3531,800,3531,799,3531,799,3531,799,3531,799,3531,798,3532,798,3532,798,3532,798,3532,797,3532,797,3532,797e" filled="false" stroked="true" strokeweight=".255094pt" strokecolor="#0071bc">
                <v:path arrowok="t"/>
              </v:shape>
            </v:group>
            <v:group style="position:absolute;left:3532;top:791;width:3;height:6" coordorigin="3532,791" coordsize="3,6">
              <v:shape style="position:absolute;left:3532;top:791;width:3;height:6" coordorigin="3532,791" coordsize="3,6" path="m3532,797l3532,797,3533,797,3533,797,3533,796,3533,796,3533,796,3534,796,3534,796,3534,795,3534,795,3534,793,3535,793,3535,792,3535,792,3535,792,3535,792,3535,791e" filled="false" stroked="true" strokeweight=".255094pt" strokecolor="#0071bc">
                <v:path arrowok="t"/>
              </v:shape>
            </v:group>
            <v:group style="position:absolute;left:3535;top:787;width:3;height:5" coordorigin="3535,787" coordsize="3,5">
              <v:shape style="position:absolute;left:3535;top:787;width:3;height:5" coordorigin="3535,787" coordsize="3,5" path="m3535,791l3536,791,3536,791,3536,790,3536,790,3536,790,3536,790,3536,789,3537,789,3537,789,3537,789,3537,788,3537,788,3537,788,3538,788,3538,787,3538,787,3538,787,3538,787e" filled="false" stroked="true" strokeweight=".255094pt" strokecolor="#0071bc">
                <v:path arrowok="t"/>
              </v:shape>
            </v:group>
            <v:group style="position:absolute;left:3538;top:780;width:3;height:7" coordorigin="3538,780" coordsize="3,7">
              <v:shape style="position:absolute;left:3538;top:780;width:3;height:7" coordorigin="3538,780" coordsize="3,7" path="m3538,787l3539,786,3539,784,3539,784,3539,784,3539,783,3539,783,3539,783,3539,782,3540,782,3540,782,3540,781,3540,781,3540,781,3540,781,3541,781,3541,781,3541,780e" filled="false" stroked="true" strokeweight=".255094pt" strokecolor="#0071bc">
                <v:path arrowok="t"/>
              </v:shape>
            </v:group>
            <v:group style="position:absolute;left:3541;top:776;width:3;height:5" coordorigin="3541,776" coordsize="3,5">
              <v:shape style="position:absolute;left:3541;top:776;width:3;height:5" coordorigin="3541,776" coordsize="3,5" path="m3541,780l3541,780,3541,779,3542,779,3542,779,3542,779,3542,779,3542,778,3542,778,3542,778,3542,777,3542,777,3543,777,3543,777,3543,776,3543,776,3543,776,3544,776e" filled="false" stroked="true" strokeweight=".255094pt" strokecolor="#0071bc">
                <v:path arrowok="t"/>
              </v:shape>
            </v:group>
            <v:group style="position:absolute;left:3544;top:771;width:5;height:6" coordorigin="3544,771" coordsize="5,6">
              <v:shape style="position:absolute;left:3544;top:771;width:5;height:6" coordorigin="3544,771" coordsize="5,6" path="m3544,776l3544,775,3544,775,3544,775,3544,775,3544,774,3545,774,3545,774,3545,773,3545,773,3545,773,3546,773,3546,773,3546,773,3546,773,3546,772,3546,772,3546,772,3547,772,3547,771,3547,771,3548,771,3548,771e" filled="false" stroked="true" strokeweight=".255094pt" strokecolor="#0071bc">
                <v:path arrowok="t"/>
              </v:shape>
            </v:group>
            <v:group style="position:absolute;left:3548;top:767;width:3;height:4" coordorigin="3548,767" coordsize="3,4">
              <v:shape style="position:absolute;left:3548;top:767;width:3;height:4" coordorigin="3548,767" coordsize="3,4" path="m3548,771l3548,770,3548,770,3549,770,3549,770,3549,770,3549,769,3549,769,3549,769,3550,769,3550,768,3550,768,3550,768,3550,768,3550,767,3550,767,3551,767e" filled="false" stroked="true" strokeweight=".255094pt" strokecolor="#0071bc">
                <v:path arrowok="t"/>
              </v:shape>
            </v:group>
            <v:group style="position:absolute;left:3551;top:762;width:3;height:5" coordorigin="3551,762" coordsize="3,5">
              <v:shape style="position:absolute;left:3551;top:762;width:3;height:5" coordorigin="3551,762" coordsize="3,5" path="m3551,767l3551,766,3551,766,3551,766,3551,766,3551,765,3552,765,3552,765,3552,764,3552,764,3552,763,3553,763,3553,763,3553,763,3553,762,3553,762,3553,762e" filled="false" stroked="true" strokeweight=".255094pt" strokecolor="#0071bc">
                <v:path arrowok="t"/>
              </v:shape>
            </v:group>
            <v:group style="position:absolute;left:3553;top:757;width:4;height:6" coordorigin="3553,757" coordsize="4,6">
              <v:shape style="position:absolute;left:3553;top:757;width:4;height:6" coordorigin="3553,757" coordsize="4,6" path="m3553,762l3553,762,3554,762,3554,761,3554,761,3554,761,3555,761,3555,761,3555,759,3555,759,3555,758,3555,758,3555,758,3556,758,3556,757,3556,757,3556,757,3556,757,3556,757e" filled="false" stroked="true" strokeweight=".255094pt" strokecolor="#0071bc">
                <v:path arrowok="t"/>
              </v:shape>
            </v:group>
            <v:group style="position:absolute;left:3556;top:752;width:3;height:5" coordorigin="3556,752" coordsize="3,5">
              <v:shape style="position:absolute;left:3556;top:752;width:3;height:5" coordorigin="3556,752" coordsize="3,5" path="m3556,757l3556,756,3556,756,3556,756,3557,755,3557,755,3557,755,3557,755,3558,755,3558,754,3558,754,3558,754,3558,754,3558,754,3558,753,3558,753,3559,753,3559,753,3559,752e" filled="false" stroked="true" strokeweight=".255094pt" strokecolor="#0071bc">
                <v:path arrowok="t"/>
              </v:shape>
            </v:group>
            <v:group style="position:absolute;left:3559;top:749;width:3;height:4" coordorigin="3559,749" coordsize="3,4">
              <v:shape style="position:absolute;left:3559;top:749;width:3;height:4" coordorigin="3559,749" coordsize="3,4" path="m3559,752l3559,752,3559,751,3560,751,3560,751,3560,751,3560,750,3560,750,3560,750,3560,750,3561,750,3561,750,3561,749,3561,749,3562,749,3562,749,3562,749e" filled="false" stroked="true" strokeweight=".255094pt" strokecolor="#0071bc">
                <v:path arrowok="t"/>
              </v:shape>
            </v:group>
            <v:group style="position:absolute;left:3562;top:743;width:3;height:6" coordorigin="3562,743" coordsize="3,6">
              <v:shape style="position:absolute;left:3562;top:743;width:3;height:6" coordorigin="3562,743" coordsize="3,6" path="m3562,749l3562,748,3562,748,3562,748,3563,748,3563,748,3563,746,3563,745,3564,745,3564,745,3564,745,3564,744,3564,744,3564,744,3564,744e" filled="false" stroked="true" strokeweight=".255094pt" strokecolor="#0071bc">
                <v:path arrowok="t"/>
              </v:shape>
            </v:group>
            <v:group style="position:absolute;left:3565;top:740;width:2;height:4" coordorigin="3565,740" coordsize="2,4">
              <v:shape style="position:absolute;left:3565;top:740;width:2;height:4" coordorigin="3565,740" coordsize="1,4" path="m3565,743l3565,743,3565,743,3565,742,3565,742,3565,742,3565,741,3565,741,3565,741,3565,740,3565,740e" filled="false" stroked="true" strokeweight=".255094pt" strokecolor="#0071bc">
                <v:path arrowok="t"/>
              </v:shape>
            </v:group>
            <v:group style="position:absolute;left:3566;top:736;width:2;height:4" coordorigin="3566,736" coordsize="2,4">
              <v:shape style="position:absolute;left:3566;top:736;width:2;height:4" coordorigin="3566,736" coordsize="1,4" path="m3566,740l3566,740,3566,739,3566,739,3566,739,3566,739,3566,738,3566,738,3566,738,3566,737,3566,737,3566,737,3566,736e" filled="false" stroked="true" strokeweight=".255094pt" strokecolor="#0071bc">
                <v:path arrowok="t"/>
              </v:shape>
            </v:group>
            <v:group style="position:absolute;left:3566;top:728;width:2;height:9" coordorigin="3566,728" coordsize="2,9">
              <v:shape style="position:absolute;left:3566;top:728;width:2;height:9" coordorigin="3566,728" coordsize="2,9" path="m3566,736l3566,736,3566,736,3566,735,3566,735,3566,735,3566,735,3566,734,3566,734,3566,734,3567,733,3567,733,3567,733,3567,732,3567,732,3567,732,3567,731,3567,731,3567,731,3567,730,3567,729,3567,729,3567,729,3567,728,3567,728,3567,728e" filled="false" stroked="true" strokeweight=".255094pt" strokecolor="#0071bc">
                <v:path arrowok="t"/>
              </v:shape>
            </v:group>
            <v:group style="position:absolute;left:3567;top:724;width:2;height:4" coordorigin="3567,724" coordsize="2,4">
              <v:shape style="position:absolute;left:3567;top:724;width:2;height:4" coordorigin="3567,724" coordsize="1,4" path="m3567,728l3567,728,3567,727,3567,726,3568,726,3568,726,3568,726,3568,725,3568,725,3568,725,3568,724,3568,724e" filled="false" stroked="true" strokeweight=".255094pt" strokecolor="#0071bc">
                <v:path arrowok="t"/>
              </v:shape>
            </v:group>
            <v:group style="position:absolute;left:3568;top:721;width:2;height:4" coordorigin="3568,721" coordsize="2,4">
              <v:shape style="position:absolute;left:3568;top:721;width:2;height:4" coordorigin="3568,721" coordsize="1,4" path="m3568,724l3568,724,3568,724,3568,723,3568,723,3568,723,3568,722,3568,722,3568,722,3568,722,3568,721,3568,721,3568,721e" filled="false" stroked="true" strokeweight=".255094pt" strokecolor="#0071bc">
                <v:path arrowok="t"/>
              </v:shape>
            </v:group>
            <v:group style="position:absolute;left:3568;top:717;width:2;height:4" coordorigin="3568,717" coordsize="2,4">
              <v:shape style="position:absolute;left:3568;top:717;width:2;height:4" coordorigin="3568,717" coordsize="1,4" path="m3568,721l3569,720,3569,720,3569,720,3569,719,3569,719,3569,719,3569,718,3569,718,3569,718,3569,717e" filled="false" stroked="true" strokeweight=".255094pt" strokecolor="#0071bc">
                <v:path arrowok="t"/>
              </v:shape>
            </v:group>
            <v:group style="position:absolute;left:3569;top:714;width:2;height:4" coordorigin="3569,714" coordsize="2,4">
              <v:shape style="position:absolute;left:3569;top:714;width:2;height:4" coordorigin="3569,714" coordsize="1,4" path="m3569,717l3569,717,3569,717,3569,716,3570,716,3570,715,3570,715,3570,715,3570,714,3570,714,3570,714,3570,714e" filled="false" stroked="true" strokeweight=".255094pt" strokecolor="#0071bc">
                <v:path arrowok="t"/>
              </v:shape>
            </v:group>
            <v:group style="position:absolute;left:3570;top:710;width:2;height:4" coordorigin="3570,710" coordsize="2,4">
              <v:shape style="position:absolute;left:3570;top:710;width:2;height:4" coordorigin="3570,710" coordsize="1,4" path="m3570,714l3570,713,3570,713,3570,712,3570,712,3571,711,3571,711,3571,711,3571,711,3571,710,3571,710,3571,710e" filled="false" stroked="true" strokeweight=".255094pt" strokecolor="#0071bc">
                <v:path arrowok="t"/>
              </v:shape>
            </v:group>
            <v:group style="position:absolute;left:3571;top:705;width:2;height:5" coordorigin="3571,705" coordsize="2,5">
              <v:shape style="position:absolute;left:3571;top:705;width:2;height:5" coordorigin="3571,705" coordsize="2,5" path="m3571,710l3571,708,3571,708,3571,708,3571,708,3571,707,3571,707,3572,707,3572,707,3572,706,3572,706,3572,706,3572,706,3572,705,3573,705e" filled="false" stroked="true" strokeweight=".255094pt" strokecolor="#0071bc">
                <v:path arrowok="t"/>
              </v:shape>
            </v:group>
            <v:group style="position:absolute;left:3573;top:701;width:2;height:4" coordorigin="3573,701" coordsize="2,4">
              <v:shape style="position:absolute;left:3573;top:701;width:2;height:4" coordorigin="3573,701" coordsize="2,4" path="m3573,705l3573,705,3573,704,3573,704,3573,704,3573,704,3573,703,3573,703,3573,703,3573,703,3574,702,3574,702,3574,702,3574,702,3574,702,3574,701e" filled="false" stroked="true" strokeweight=".255094pt" strokecolor="#0071bc">
                <v:path arrowok="t"/>
              </v:shape>
            </v:group>
            <v:group style="position:absolute;left:3574;top:696;width:2;height:6" coordorigin="3574,696" coordsize="2,6">
              <v:shape style="position:absolute;left:3574;top:696;width:2;height:6" coordorigin="3574,696" coordsize="2,6" path="m3574,701l3575,701,3575,701,3575,701,3575,700,3575,698,3575,698,3575,698,3575,697,3576,697,3576,697,3576,697,3576,696e" filled="false" stroked="true" strokeweight=".255094pt" strokecolor="#0071bc">
                <v:path arrowok="t"/>
              </v:shape>
            </v:group>
            <v:group style="position:absolute;left:3576;top:693;width:3;height:4" coordorigin="3576,693" coordsize="3,4">
              <v:shape style="position:absolute;left:3576;top:693;width:3;height:4" coordorigin="3576,693" coordsize="3,4" path="m3576,696l3576,696,3576,696,3577,696,3577,695,3577,695,3577,695,3577,695,3577,694,3577,694,3577,694,3578,693,3578,693,3578,693,3578,693,3578,693e" filled="false" stroked="true" strokeweight=".255094pt" strokecolor="#0071bc">
                <v:path arrowok="t"/>
              </v:shape>
            </v:group>
            <v:group style="position:absolute;left:3578;top:688;width:3;height:5" coordorigin="3578,688" coordsize="3,5">
              <v:shape style="position:absolute;left:3578;top:688;width:3;height:5" coordorigin="3578,688" coordsize="3,5" path="m3578,693l3578,692,3579,692,3579,692,3579,692,3579,691,3579,691,3579,691,3580,691,3580,690,3580,690,3580,690,3580,689,3580,689,3581,689,3581,689,3581,689,3581,688e" filled="false" stroked="true" strokeweight=".255094pt" strokecolor="#0071bc">
                <v:path arrowok="t"/>
              </v:shape>
            </v:group>
            <v:group style="position:absolute;left:3581;top:684;width:3;height:5" coordorigin="3581,684" coordsize="3,5">
              <v:shape style="position:absolute;left:3581;top:684;width:3;height:5" coordorigin="3581,684" coordsize="3,5" path="m3581,688l3581,688,3581,688,3581,688,3581,687,3582,687,3582,687,3582,687,3582,687,3583,686,3583,686,3583,686,3583,686,3583,685,3583,685,3583,684,3584,684e" filled="false" stroked="true" strokeweight=".255094pt" strokecolor="#0071bc">
                <v:path arrowok="t"/>
              </v:shape>
            </v:group>
            <v:group style="position:absolute;left:3584;top:680;width:3;height:4" coordorigin="3584,680" coordsize="3,4">
              <v:shape style="position:absolute;left:3584;top:680;width:3;height:4" coordorigin="3584,680" coordsize="3,4" path="m3584,684l3584,683,3584,683,3584,683,3584,683,3584,683,3584,682,3584,682,3585,682,3585,682,3585,682,3585,681,3585,681,3586,681,3586,681,3586,680,3586,680,3586,680,3586,680,3586,680e" filled="false" stroked="true" strokeweight=".255094pt" strokecolor="#0071bc">
                <v:path arrowok="t"/>
              </v:shape>
            </v:group>
            <v:group style="position:absolute;left:3586;top:676;width:3;height:5" coordorigin="3586,676" coordsize="3,5">
              <v:shape style="position:absolute;left:3586;top:676;width:3;height:5" coordorigin="3586,676" coordsize="3,5" path="m3586,680l3586,680,3587,679,3587,679,3587,679,3587,679,3587,678,3587,678,3588,678,3588,677,3588,677,3588,677,3589,677,3589,677,3589,676,3589,676,3589,676,3589,676e" filled="false" stroked="true" strokeweight=".255094pt" strokecolor="#0071bc">
                <v:path arrowok="t"/>
              </v:shape>
            </v:group>
            <v:group style="position:absolute;left:3589;top:671;width:4;height:5" coordorigin="3589,671" coordsize="4,5">
              <v:shape style="position:absolute;left:3589;top:671;width:4;height:5" coordorigin="3589,671" coordsize="4,5" path="m3589,676l3589,675,3590,675,3590,675,3590,675,3590,675,3590,674,3591,674,3591,674,3591,674,3591,673,3591,673,3591,673,3592,673,3592,673,3592,672,3592,672,3592,672,3593,672,3593,671e" filled="false" stroked="true" strokeweight=".255094pt" strokecolor="#0071bc">
                <v:path arrowok="t"/>
              </v:shape>
            </v:group>
            <v:group style="position:absolute;left:3593;top:667;width:5;height:5" coordorigin="3593,667" coordsize="5,5">
              <v:shape style="position:absolute;left:3593;top:667;width:5;height:5" coordorigin="3593,667" coordsize="5,5" path="m3593,671l3593,671,3593,671,3593,671,3594,671,3594,670,3594,670,3594,670,3595,670,3595,670,3595,669,3595,669,3595,669,3595,669,3595,668,3595,668,3596,668,3596,667,3596,667,3596,667,3597,667,3597,667,3597,667e" filled="false" stroked="true" strokeweight=".255094pt" strokecolor="#0071bc">
                <v:path arrowok="t"/>
              </v:shape>
            </v:group>
            <v:group style="position:absolute;left:3597;top:662;width:3;height:5" coordorigin="3597,662" coordsize="3,5">
              <v:shape style="position:absolute;left:3597;top:662;width:3;height:5" coordorigin="3597,662" coordsize="3,5" path="m3597,667l3597,666,3597,665,3598,665,3598,665,3598,665,3598,665,3598,665,3598,664,3598,664,3599,664,3599,664,3599,664,3599,663,3599,663,3599,663,3599,663,3600,662e" filled="false" stroked="true" strokeweight=".255094pt" strokecolor="#0071bc">
                <v:path arrowok="t"/>
              </v:shape>
            </v:group>
            <v:group style="position:absolute;left:3600;top:653;width:7;height:10" coordorigin="3600,653" coordsize="7,10">
              <v:shape style="position:absolute;left:3600;top:653;width:7;height:10" coordorigin="3600,653" coordsize="7,10" path="m3600,662l3600,662,3600,662,3600,661,3601,661,3601,661,3601,661,3601,661,3601,660,3601,660,3602,660,3602,660,3602,659,3602,659,3602,659,3602,659,3603,659,3603,658,3603,658,3603,658,3603,658,3603,657,3604,657,3604,657,3604,657,3604,657,3604,656,3604,656,3605,656,3605,656,3605,655,3605,655,3605,655,3606,655,3606,653,3606,653,3606,653e" filled="false" stroked="true" strokeweight=".255094pt" strokecolor="#0071bc">
                <v:path arrowok="t"/>
              </v:shape>
            </v:group>
            <v:group style="position:absolute;left:3606;top:649;width:4;height:4" coordorigin="3606,649" coordsize="4,4">
              <v:shape style="position:absolute;left:3606;top:649;width:4;height:4" coordorigin="3606,649" coordsize="4,4" path="m3606,653l3606,653,3607,653,3607,653,3607,652,3607,652,3607,652,3608,652,3608,651,3608,651,3609,651,3609,651,3609,651,3609,650,3609,650,3609,650,3609,650,3609,649,3609,649e" filled="false" stroked="true" strokeweight=".255094pt" strokecolor="#0071bc">
                <v:path arrowok="t"/>
              </v:shape>
            </v:group>
            <v:group style="position:absolute;left:3609;top:645;width:3;height:5" coordorigin="3609,645" coordsize="3,5">
              <v:shape style="position:absolute;left:3609;top:645;width:3;height:5" coordorigin="3609,645" coordsize="3,5" path="m3609,649l3610,649,3610,649,3610,649,3610,648,3610,648,3610,648,3610,648,3611,647,3611,647,3611,647,3611,646,3612,646,3612,646,3612,645,3612,645e" filled="false" stroked="true" strokeweight=".255094pt" strokecolor="#0071bc">
                <v:path arrowok="t"/>
              </v:shape>
            </v:group>
            <v:group style="position:absolute;left:3612;top:641;width:4;height:4" coordorigin="3612,641" coordsize="4,4">
              <v:shape style="position:absolute;left:3612;top:641;width:4;height:4" coordorigin="3612,641" coordsize="4,4" path="m3612,645l3612,645,3612,645,3612,645,3613,645,3613,644,3613,644,3613,644,3613,644,3614,643,3614,643,3614,643,3614,643,3614,643,3615,642,3615,642,3615,642,3615,642,3615,642,3615,641e" filled="false" stroked="true" strokeweight=".255094pt" strokecolor="#0071bc">
                <v:path arrowok="t"/>
              </v:shape>
            </v:group>
            <v:group style="position:absolute;left:3615;top:638;width:4;height:4" coordorigin="3615,638" coordsize="4,4">
              <v:shape style="position:absolute;left:3615;top:638;width:4;height:4" coordorigin="3615,638" coordsize="4,4" path="m3615,641l3615,641,3616,641,3616,641,3616,641,3616,641,3616,640,3617,640,3617,640,3617,640,3617,640,3617,639,3617,639,3618,639,3618,639,3618,639,3619,638,3619,638,3619,638,3619,638e" filled="false" stroked="true" strokeweight=".255094pt" strokecolor="#0071bc">
                <v:path arrowok="t"/>
              </v:shape>
            </v:group>
            <v:group style="position:absolute;left:3619;top:626;width:9;height:13" coordorigin="3619,626" coordsize="9,13">
              <v:shape style="position:absolute;left:3619;top:626;width:9;height:13" coordorigin="3619,626" coordsize="9,13" path="m3619,638l3619,638,3619,637,3619,637,3620,637,3620,637,3620,637,3620,637,3621,637,3621,636,3621,636,3621,636,3621,635,3621,635,3621,635,3621,635,3622,634,3622,634,3622,634,3622,634,3622,634,3622,633,3622,633,3623,633,3623,633,3623,632,3623,632,3623,632,3623,632,3624,632,3624,631,3624,631,3624,631,3624,631,3625,631,3625,629,3625,629,3625,629,3625,629,3625,629,3626,628,3626,628,3626,628,3626,628,3626,627,3626,627,3626,627,3626,626,3627,626,3627,626,3627,626,3627,626,3627,626e" filled="false" stroked="true" strokeweight=".255094pt" strokecolor="#0071bc">
                <v:path arrowok="t"/>
              </v:shape>
            </v:group>
            <v:group style="position:absolute;left:3627;top:621;width:4;height:5" coordorigin="3627,621" coordsize="4,5">
              <v:shape style="position:absolute;left:3627;top:621;width:4;height:5" coordorigin="3627,621" coordsize="4,5" path="m3627,626l3628,625,3628,625,3628,625,3628,624,3628,624,3628,624,3628,624,3629,623,3629,623,3629,623,3629,623,3629,623,3630,623,3630,622,3630,622,3630,622,3630,622,3630,621,3631,621e" filled="false" stroked="true" strokeweight=".255094pt" strokecolor="#0071bc">
                <v:path arrowok="t"/>
              </v:shape>
            </v:group>
            <v:group style="position:absolute;left:3631;top:616;width:4;height:5" coordorigin="3631,616" coordsize="4,5">
              <v:shape style="position:absolute;left:3631;top:616;width:4;height:5" coordorigin="3631,616" coordsize="4,5" path="m3631,621l3631,621,3631,621,3632,621,3632,620,3632,620,3632,620,3632,620,3632,619,3633,619,3633,618,3633,618,3633,618,3633,618,3634,618,3634,617,3634,617,3634,617,3634,616e" filled="false" stroked="true" strokeweight=".255094pt" strokecolor="#0071bc">
                <v:path arrowok="t"/>
              </v:shape>
            </v:group>
            <v:group style="position:absolute;left:3634;top:612;width:4;height:5" coordorigin="3634,612" coordsize="4,5">
              <v:shape style="position:absolute;left:3634;top:612;width:4;height:5" coordorigin="3634,612" coordsize="4,5" path="m3634,616l3635,616,3635,616,3635,616,3635,616,3635,615,3636,615,3636,615,3636,615,3636,614,3636,614,3637,614,3637,614,3637,614,3637,613,3637,613,3637,613,3638,613,3638,612e" filled="false" stroked="true" strokeweight=".255094pt" strokecolor="#0071bc">
                <v:path arrowok="t"/>
              </v:shape>
            </v:group>
            <v:group style="position:absolute;left:3638;top:608;width:4;height:4" coordorigin="3638,608" coordsize="4,4">
              <v:shape style="position:absolute;left:3638;top:608;width:4;height:4" coordorigin="3638,608" coordsize="4,4" path="m3638,612l3638,612,3638,612,3638,612,3638,611,3639,611,3639,611,3639,610,3639,610,3639,610,3639,610,3639,610,3639,610,3640,609,3640,609,3640,609,3640,609,3641,609,3641,609,3641,608e" filled="false" stroked="true" strokeweight=".255094pt" strokecolor="#0071bc">
                <v:path arrowok="t"/>
              </v:shape>
            </v:group>
            <v:group style="position:absolute;left:3641;top:603;width:4;height:5" coordorigin="3641,603" coordsize="4,5">
              <v:shape style="position:absolute;left:3641;top:603;width:4;height:5" coordorigin="3641,603" coordsize="4,5" path="m3641,608l3641,608,3641,608,3641,607,3641,607,3642,607,3642,607,3642,607,3642,606,3643,606,3643,606,3643,605,3643,605,3643,605,3643,604,3644,604,3644,604,3644,604,3644,604,3644,604e" filled="false" stroked="true" strokeweight=".255094pt" strokecolor="#0071bc">
                <v:path arrowok="t"/>
              </v:shape>
            </v:group>
            <v:group style="position:absolute;left:3644;top:599;width:3;height:5" coordorigin="3644,599" coordsize="3,5">
              <v:shape style="position:absolute;left:3644;top:599;width:3;height:5" coordorigin="3644,599" coordsize="3,5" path="m3644,603l3645,603,3645,603,3645,603,3645,602,3645,602,3646,602,3646,601,3646,601,3646,601,3646,601,3646,600,3646,600,3646,600,3646,600,3647,600,3647,599e" filled="false" stroked="true" strokeweight=".255094pt" strokecolor="#0071bc">
                <v:path arrowok="t"/>
              </v:shape>
            </v:group>
            <v:group style="position:absolute;left:3647;top:595;width:3;height:5" coordorigin="3647,595" coordsize="3,5">
              <v:shape style="position:absolute;left:3647;top:595;width:3;height:5" coordorigin="3647,595" coordsize="3,5" path="m3647,599l3647,599,3647,599,3647,599,3648,599,3648,598,3648,598,3648,598,3648,598,3648,597,3648,597,3648,597,3649,597,3649,597,3649,596,3649,596,3649,596,3649,595,3650,595e" filled="false" stroked="true" strokeweight=".255094pt" strokecolor="#0071bc">
                <v:path arrowok="t"/>
              </v:shape>
            </v:group>
            <v:group style="position:absolute;left:3650;top:591;width:4;height:5" coordorigin="3650,591" coordsize="4,5">
              <v:shape style="position:absolute;left:3650;top:591;width:4;height:5" coordorigin="3650,591" coordsize="4,5" path="m3650,595l3650,595,3650,595,3650,595,3650,595,3651,594,3651,593,3651,593,3651,593,3651,593,3652,593,3652,592,3652,592,3652,592,3652,591,3652,591,3652,591,3652,591,3653,591e" filled="false" stroked="true" strokeweight=".255094pt" strokecolor="#0071bc">
                <v:path arrowok="t"/>
              </v:shape>
            </v:group>
            <v:group style="position:absolute;left:3653;top:586;width:3;height:5" coordorigin="3653,586" coordsize="3,5">
              <v:shape style="position:absolute;left:3653;top:586;width:3;height:5" coordorigin="3653,586" coordsize="3,5" path="m3653,591l3653,590,3653,590,3653,590,3653,590,3654,589,3654,589,3654,589,3654,589,3654,589,3654,588,3655,588,3655,587,3655,587,3655,587,3655,587,3656,587,3656,586,3656,586e" filled="false" stroked="true" strokeweight=".255094pt" strokecolor="#0071bc">
                <v:path arrowok="t"/>
              </v:shape>
            </v:group>
            <v:group style="position:absolute;left:3656;top:583;width:3;height:4" coordorigin="3656,583" coordsize="3,4">
              <v:shape style="position:absolute;left:3656;top:583;width:3;height:4" coordorigin="3656,583" coordsize="3,4" path="m3656,586l3656,586,3656,586,3656,585,3656,585,3657,585,3657,585,3657,585,3657,585,3657,584,3658,584,3658,584,3658,584,3658,584,3658,584,3658,584,3658,583,3659,583,3659,583e" filled="false" stroked="true" strokeweight=".255094pt" strokecolor="#0071bc">
                <v:path arrowok="t"/>
              </v:shape>
            </v:group>
            <v:group style="position:absolute;left:3659;top:579;width:4;height:4" coordorigin="3659,579" coordsize="4,4">
              <v:shape style="position:absolute;left:3659;top:579;width:4;height:4" coordorigin="3659,579" coordsize="4,4" path="m3659,583l3659,582,3659,582,3659,582,3659,582,3660,582,3660,582,3660,582,3660,581,3660,581,3660,581,3661,581,3661,581,3661,581,3661,580,3661,580,3661,580,3662,580,3662,579,3662,579e" filled="false" stroked="true" strokeweight=".255094pt" strokecolor="#0071bc">
                <v:path arrowok="t"/>
              </v:shape>
            </v:group>
            <v:group style="position:absolute;left:3662;top:575;width:3;height:4" coordorigin="3662,575" coordsize="3,4">
              <v:shape style="position:absolute;left:3662;top:575;width:3;height:4" coordorigin="3662,575" coordsize="3,4" path="m3662,579l3662,578,3662,578,3663,578,3663,578,3663,577,3663,577,3663,577,3663,577,3663,576,3663,576,3664,576,3664,576,3664,576,3664,575,3664,575e" filled="false" stroked="true" strokeweight=".255094pt" strokecolor="#0071bc">
                <v:path arrowok="t"/>
              </v:shape>
            </v:group>
            <v:group style="position:absolute;left:3664;top:571;width:3;height:5" coordorigin="3664,571" coordsize="3,5">
              <v:shape style="position:absolute;left:3664;top:571;width:3;height:5" coordorigin="3664,571" coordsize="3,5" path="m3664,575l3665,575,3665,575,3665,575,3665,574,3665,574,3666,574,3666,574,3666,574,3666,574,3666,573,3666,573,3666,573,3666,573,3667,572,3667,572,3667,571,3667,571,3667,571e" filled="false" stroked="true" strokeweight=".255094pt" strokecolor="#0071bc">
                <v:path arrowok="t"/>
              </v:shape>
            </v:group>
            <v:group style="position:absolute;left:3667;top:567;width:4;height:4" coordorigin="3667,567" coordsize="4,4">
              <v:shape style="position:absolute;left:3667;top:567;width:4;height:4" coordorigin="3667,567" coordsize="4,4" path="m3667,571l3667,571,3668,571,3668,570,3668,570,3668,570,3668,570,3669,569,3669,569,3669,569,3669,569,3669,568,3669,568,3670,568,3670,568,3670,567,3670,567e" filled="false" stroked="true" strokeweight=".255094pt" strokecolor="#0071bc">
                <v:path arrowok="t"/>
              </v:shape>
            </v:group>
            <v:group style="position:absolute;left:3671;top:564;width:3;height:4" coordorigin="3671,564" coordsize="3,4">
              <v:shape style="position:absolute;left:3671;top:564;width:3;height:4" coordorigin="3671,564" coordsize="3,4" path="m3671,567l3671,567,3671,567,3671,566,3671,566,3671,566,3672,566,3672,566,3672,565,3672,565,3672,565,3672,565,3672,564,3673,564,3673,564,3673,564,3673,564e" filled="false" stroked="true" strokeweight=".255094pt" strokecolor="#0071bc">
                <v:path arrowok="t"/>
              </v:shape>
            </v:group>
            <v:group style="position:absolute;left:3673;top:558;width:6;height:6" coordorigin="3673,558" coordsize="6,6">
              <v:shape style="position:absolute;left:3673;top:558;width:6;height:6" coordorigin="3673,558" coordsize="6,6" path="m3673,564l3673,564,3673,563,3674,563,3674,563,3674,563,3674,561,3674,561,3675,560,3676,560,3676,560,3676,560,3676,560,3676,560,3677,560,3677,560,3677,559,3677,559,3677,559,3678,559,3678,559,3678,558,3678,558e" filled="false" stroked="true" strokeweight=".255094pt" strokecolor="#0071bc">
                <v:path arrowok="t"/>
              </v:shape>
            </v:group>
            <v:group style="position:absolute;left:3678;top:555;width:3;height:4" coordorigin="3678,555" coordsize="3,4">
              <v:shape style="position:absolute;left:3678;top:555;width:3;height:4" coordorigin="3678,555" coordsize="3,4" path="m3678,558l3679,558,3679,558,3679,558,3679,557,3679,557,3679,557,3680,557,3680,557,3680,556,3680,556,3680,556,3680,556,3681,556,3681,555,3681,555,3681,555e" filled="false" stroked="true" strokeweight=".255094pt" strokecolor="#0071bc">
                <v:path arrowok="t"/>
              </v:shape>
            </v:group>
            <v:group style="position:absolute;left:3681;top:551;width:3;height:4" coordorigin="3681,551" coordsize="3,4">
              <v:shape style="position:absolute;left:3681;top:551;width:3;height:4" coordorigin="3681,551" coordsize="3,4" path="m3681,555l3681,555,3681,554,3682,554,3682,553,3682,553,3682,553,3682,553,3682,552,3682,552,3683,552,3683,552,3683,552,3683,551,3684,551,3684,551,3684,551e" filled="false" stroked="true" strokeweight=".255094pt" strokecolor="#0071bc">
                <v:path arrowok="t"/>
              </v:shape>
            </v:group>
            <v:group style="position:absolute;left:3684;top:547;width:3;height:5" coordorigin="3684,547" coordsize="3,5">
              <v:shape style="position:absolute;left:3684;top:547;width:3;height:5" coordorigin="3684,547" coordsize="3,5" path="m3684,551l3684,551,3684,550,3684,550,3684,550,3685,549,3685,549,3685,549,3685,549,3685,548,3685,548,3685,548,3686,548,3686,547,3686,547,3686,547,3686,547e" filled="false" stroked="true" strokeweight=".255094pt" strokecolor="#0071bc">
                <v:path arrowok="t"/>
              </v:shape>
            </v:group>
            <v:group style="position:absolute;left:3686;top:542;width:5;height:5" coordorigin="3686,542" coordsize="5,5">
              <v:shape style="position:absolute;left:3686;top:542;width:5;height:5" coordorigin="3686,542" coordsize="5,5" path="m3686,547l3687,546,3687,546,3687,546,3687,546,3687,545,3687,545,3688,545,3688,545,3688,544,3688,544,3689,544,3689,544,3689,544,3689,544,3689,544,3689,544,3690,543,3690,543,3690,543,3690,543,3690,542,3691,542e" filled="false" stroked="true" strokeweight=".255094pt" strokecolor="#0071bc">
                <v:path arrowok="t"/>
              </v:shape>
            </v:group>
            <v:group style="position:absolute;left:3691;top:538;width:3;height:5" coordorigin="3691,538" coordsize="3,5">
              <v:shape style="position:absolute;left:3691;top:538;width:3;height:5" coordorigin="3691,538" coordsize="3,5" path="m3691,542l3691,542,3691,542,3691,542,3691,541,3691,541,3691,540,3692,540,3692,540,3692,540,3692,540,3692,540,3692,539,3692,539,3692,539,3693,539,3693,538,3693,538,3693,538e" filled="false" stroked="true" strokeweight=".255094pt" strokecolor="#0071bc">
                <v:path arrowok="t"/>
              </v:shape>
            </v:group>
            <v:group style="position:absolute;left:3693;top:534;width:4;height:5" coordorigin="3693,534" coordsize="4,5">
              <v:shape style="position:absolute;left:3693;top:534;width:4;height:5" coordorigin="3693,534" coordsize="4,5" path="m3693,538l3693,537,3693,537,3694,537,3694,537,3694,536,3694,536,3694,536,3694,536,3695,536,3695,535,3695,535,3695,535,3695,535,3695,534,3696,534,3696,534,3696,534e" filled="false" stroked="true" strokeweight=".255094pt" strokecolor="#0071bc">
                <v:path arrowok="t"/>
              </v:shape>
            </v:group>
            <v:group style="position:absolute;left:3696;top:529;width:4;height:5" coordorigin="3696,529" coordsize="4,5">
              <v:shape style="position:absolute;left:3696;top:529;width:4;height:5" coordorigin="3696,529" coordsize="4,5" path="m3696,534l3697,533,3697,533,3697,533,3697,533,3697,532,3697,532,3698,532,3698,532,3698,532,3698,531,3698,531,3698,531,3699,531,3699,530,3699,530,3699,530,3700,530,3700,529e" filled="false" stroked="true" strokeweight=".255094pt" strokecolor="#0071bc">
                <v:path arrowok="t"/>
              </v:shape>
            </v:group>
            <v:group style="position:absolute;left:3700;top:525;width:4;height:5" coordorigin="3700,525" coordsize="4,5">
              <v:shape style="position:absolute;left:3700;top:525;width:4;height:5" coordorigin="3700,525" coordsize="4,5" path="m3700,529l3700,529,3700,529,3700,529,3700,529,3700,528,3700,528,3701,528,3701,528,3702,528,3702,527,3702,527,3702,527,3703,526,3703,526,3703,526,3703,526,3703,526e" filled="false" stroked="true" strokeweight=".255094pt" strokecolor="#0071bc">
                <v:path arrowok="t"/>
              </v:shape>
            </v:group>
            <v:group style="position:absolute;left:3704;top:522;width:3;height:4" coordorigin="3704,522" coordsize="3,4">
              <v:shape style="position:absolute;left:3704;top:522;width:3;height:4" coordorigin="3704,522" coordsize="3,4" path="m3704,525l3704,525,3704,525,3704,525,3704,524,3704,524,3704,524,3705,524,3705,524,3705,523,3705,523,3705,523,3706,523,3706,523,3706,522,3706,522,3706,522,3706,522e" filled="false" stroked="true" strokeweight=".255094pt" strokecolor="#0071bc">
                <v:path arrowok="t"/>
              </v:shape>
            </v:group>
            <v:group style="position:absolute;left:3706;top:518;width:3;height:4" coordorigin="3706,518" coordsize="3,4">
              <v:shape style="position:absolute;left:3706;top:518;width:3;height:4" coordorigin="3706,518" coordsize="3,4" path="m3706,522l3706,521,3707,521,3707,521,3707,521,3707,520,3708,520,3708,520,3708,520,3708,520,3708,520,3708,519,3708,519,3709,519,3709,519,3709,519,3709,518,3709,518e" filled="false" stroked="true" strokeweight=".255094pt" strokecolor="#0071bc">
                <v:path arrowok="t"/>
              </v:shape>
            </v:group>
            <v:group style="position:absolute;left:3709;top:513;width:4;height:5" coordorigin="3709,513" coordsize="4,5">
              <v:shape style="position:absolute;left:3709;top:513;width:4;height:5" coordorigin="3709,513" coordsize="4,5" path="m3709,518l3710,518,3710,518,3710,518,3710,517,3711,517,3711,517,3711,517,3711,516,3711,516,3712,516,3712,515,3712,515,3712,515,3712,514,3712,514,3712,514,3712,514,3713,514,3713,514e" filled="false" stroked="true" strokeweight=".255094pt" strokecolor="#0071bc">
                <v:path arrowok="t"/>
              </v:shape>
            </v:group>
            <v:group style="position:absolute;left:3713;top:509;width:4;height:5" coordorigin="3713,509" coordsize="4,5">
              <v:shape style="position:absolute;left:3713;top:509;width:4;height:5" coordorigin="3713,509" coordsize="4,5" path="m3713,513l3713,513,3713,513,3714,513,3714,512,3714,512,3714,512,3714,512,3715,512,3715,510,3715,510,3715,510,3715,510,3715,509,3716,509,3716,509,3716,509,3716,509,3716,509e" filled="false" stroked="true" strokeweight=".255094pt" strokecolor="#0071bc">
                <v:path arrowok="t"/>
              </v:shape>
            </v:group>
            <v:group style="position:absolute;left:3717;top:504;width:4;height:5" coordorigin="3717,504" coordsize="4,5">
              <v:shape style="position:absolute;left:3717;top:504;width:4;height:5" coordorigin="3717,504" coordsize="4,5" path="m3717,509l3717,508,3717,508,3717,508,3717,508,3717,507,3717,507,3718,507,3718,507,3718,507,3718,507,3719,506,3719,506,3719,506,3719,506,3719,505,3720,505,3720,505,3720,505,3720,505,3720,504e" filled="false" stroked="true" strokeweight=".255094pt" strokecolor="#0071bc">
                <v:path arrowok="t"/>
              </v:shape>
            </v:group>
            <v:group style="position:absolute;left:3720;top:500;width:4;height:5" coordorigin="3720,500" coordsize="4,5">
              <v:shape style="position:absolute;left:3720;top:500;width:4;height:5" coordorigin="3720,500" coordsize="4,5" path="m3720,504l3721,504,3721,504,3721,504,3721,503,3721,503,3722,503,3722,503,3722,503,3722,503,3722,503,3722,502,3723,502,3723,501,3723,501,3723,501,3723,501,3724,500,3724,500,3724,500,3724,500e" filled="false" stroked="true" strokeweight=".255094pt" strokecolor="#0071bc">
                <v:path arrowok="t"/>
              </v:shape>
            </v:group>
            <v:group style="position:absolute;left:3724;top:496;width:4;height:4" coordorigin="3724,496" coordsize="4,4">
              <v:shape style="position:absolute;left:3724;top:496;width:4;height:4" coordorigin="3724,496" coordsize="4,4" path="m3724,500l3724,500,3724,499,3725,499,3725,499,3725,499,3725,499,3725,498,3726,498,3726,498,3726,498,3727,498,3727,497,3727,497,3727,497,3727,497,3727,497,3727,496,3728,496,3728,496e" filled="false" stroked="true" strokeweight=".255094pt" strokecolor="#0071bc">
                <v:path arrowok="t"/>
              </v:shape>
            </v:group>
            <v:group style="position:absolute;left:3728;top:492;width:3;height:5" coordorigin="3728,492" coordsize="3,5">
              <v:shape style="position:absolute;left:3728;top:492;width:3;height:5" coordorigin="3728,492" coordsize="3,5" path="m3728,496l3728,495,3728,495,3728,495,3728,495,3729,494,3729,494,3729,494,3729,494,3729,494,3729,493,3729,493,3729,493,3730,493,3730,492,3730,492,3730,492e" filled="false" stroked="true" strokeweight=".255094pt" strokecolor="#0071bc">
                <v:path arrowok="t"/>
              </v:shape>
            </v:group>
            <v:group style="position:absolute;left:3730;top:487;width:4;height:5" coordorigin="3730,487" coordsize="4,5">
              <v:shape style="position:absolute;left:3730;top:487;width:4;height:5" coordorigin="3730,487" coordsize="4,5" path="m3730,492l3731,491,3731,491,3731,491,3731,491,3731,490,3731,490,3731,490,3731,489,3732,489,3732,488,3732,488,3733,488,3733,488,3733,488,3733,488,3734,488,3734,487e" filled="false" stroked="true" strokeweight=".255094pt" strokecolor="#0071bc">
                <v:path arrowok="t"/>
              </v:shape>
            </v:group>
            <v:group style="position:absolute;left:3734;top:483;width:4;height:5" coordorigin="3734,483" coordsize="4,5">
              <v:shape style="position:absolute;left:3734;top:483;width:4;height:5" coordorigin="3734,483" coordsize="4,5" path="m3734,487l3734,487,3734,487,3734,486,3735,486,3735,486,3735,486,3735,486,3735,486,3736,485,3736,485,3736,485,3736,485,3736,485,3736,484,3736,484,3737,484,3737,484,3737,484,3737,484,3737,483,3737,483e" filled="false" stroked="true" strokeweight=".255094pt" strokecolor="#0071bc">
                <v:path arrowok="t"/>
              </v:shape>
            </v:group>
            <v:group style="position:absolute;left:3738;top:479;width:3;height:5" coordorigin="3738,479" coordsize="3,5">
              <v:shape style="position:absolute;left:3738;top:479;width:3;height:5" coordorigin="3738,479" coordsize="3,5" path="m3738,483l3738,483,3738,483,3738,482,3738,482,3738,482,3739,482,3739,481,3739,481,3739,481,3739,481,3739,480,3739,480,3740,479,3740,479,3740,479e" filled="false" stroked="true" strokeweight=".255094pt" strokecolor="#0071bc">
                <v:path arrowok="t"/>
              </v:shape>
            </v:group>
            <v:group style="position:absolute;left:3740;top:475;width:3;height:4" coordorigin="3740,475" coordsize="3,4">
              <v:shape style="position:absolute;left:3740;top:475;width:3;height:4" coordorigin="3740,475" coordsize="3,4" path="m3740,479l3740,479,3740,478,3740,478,3740,478,3741,477,3741,477,3741,477,3741,477,3741,476,3741,476,3742,476,3742,476,3742,475,3742,475e" filled="false" stroked="true" strokeweight=".255094pt" strokecolor="#0071bc">
                <v:path arrowok="t"/>
              </v:shape>
            </v:group>
            <v:group style="position:absolute;left:3742;top:470;width:4;height:5" coordorigin="3742,470" coordsize="4,5">
              <v:shape style="position:absolute;left:3742;top:470;width:4;height:5" coordorigin="3742,470" coordsize="4,5" path="m3742,475l3742,475,3742,475,3743,475,3743,474,3743,474,3743,474,3743,474,3744,473,3744,473,3744,473,3744,473,3744,472,3744,472,3745,472,3745,472,3745,471,3746,471,3746,471,3746,470e" filled="false" stroked="true" strokeweight=".255094pt" strokecolor="#0071bc">
                <v:path arrowok="t"/>
              </v:shape>
            </v:group>
            <v:group style="position:absolute;left:3746;top:465;width:7;height:6" coordorigin="3746,465" coordsize="7,6">
              <v:shape style="position:absolute;left:3746;top:465;width:7;height:6" coordorigin="3746,465" coordsize="7,6" path="m3746,470l3746,470,3746,470,3747,470,3747,470,3747,470,3747,470,3748,470,3748,469,3748,469,3748,467,3749,467,3749,467,3750,467,3750,467,3750,467,3751,466,3751,466,3751,466,3752,466,3752,465,3752,465e" filled="false" stroked="true" strokeweight=".255094pt" strokecolor="#0071bc">
                <v:path arrowok="t"/>
              </v:shape>
            </v:group>
            <v:group style="position:absolute;left:3752;top:460;width:3;height:5" coordorigin="3752,460" coordsize="3,5">
              <v:shape style="position:absolute;left:3752;top:460;width:3;height:5" coordorigin="3752,460" coordsize="3,5" path="m3752,465l3752,465,3752,464,3752,464,3753,464,3753,464,3753,463,3753,463,3753,463,3753,462,3753,462,3753,462,3754,462,3754,461,3754,461,3754,460e" filled="false" stroked="true" strokeweight=".255094pt" strokecolor="#0071bc">
                <v:path arrowok="t"/>
              </v:shape>
            </v:group>
            <v:group style="position:absolute;left:3754;top:455;width:4;height:5" coordorigin="3754,455" coordsize="4,5">
              <v:shape style="position:absolute;left:3754;top:455;width:4;height:5" coordorigin="3754,455" coordsize="4,5" path="m3754,460l3754,460,3754,460,3754,459,3755,459,3755,459,3755,459,3755,459,3755,458,3756,458,3756,458,3756,458,3756,458,3756,457,3756,457,3757,457,3757,457,3757,456,3757,456,3757,456,3758,456,3758,456,3758,456,3758,455e" filled="false" stroked="true" strokeweight=".255094pt" strokecolor="#0071bc">
                <v:path arrowok="t"/>
              </v:shape>
            </v:group>
            <v:group style="position:absolute;left:3758;top:451;width:4;height:5" coordorigin="3758,451" coordsize="4,5">
              <v:shape style="position:absolute;left:3758;top:451;width:4;height:5" coordorigin="3758,451" coordsize="4,5" path="m3758,455l3758,455,3758,455,3759,455,3759,455,3759,454,3759,454,3759,454,3759,454,3759,453,3759,453,3759,453,3760,453,3760,452,3760,452,3760,452,3760,452,3761,452,3761,451,3761,451,3761,451e" filled="false" stroked="true" strokeweight=".255094pt" strokecolor="#0071bc">
                <v:path arrowok="t"/>
              </v:shape>
            </v:group>
            <v:group style="position:absolute;left:3761;top:446;width:4;height:6" coordorigin="3761,446" coordsize="4,6">
              <v:shape style="position:absolute;left:3761;top:446;width:4;height:6" coordorigin="3761,446" coordsize="4,6" path="m3761,451l3761,451,3761,451,3761,451,3761,450,3762,450,3762,450,3762,450,3763,450,3763,449,3763,448,3763,448,3763,448,3763,448,3763,447,3764,447,3764,447,3764,447,3764,447,3764,446,3764,446e" filled="false" stroked="true" strokeweight=".255094pt" strokecolor="#0071bc">
                <v:path arrowok="t"/>
              </v:shape>
            </v:group>
            <v:group style="position:absolute;left:3764;top:442;width:3;height:5" coordorigin="3764,442" coordsize="3,5">
              <v:shape style="position:absolute;left:3764;top:442;width:3;height:5" coordorigin="3764,442" coordsize="3,5" path="m3764,446l3765,446,3765,446,3765,445,3765,445,3765,445,3766,445,3766,444,3766,444,3766,444,3766,444,3766,444,3767,444,3767,443,3767,443,3767,442,3767,442,3767,442,3767,442,3767,442e" filled="false" stroked="true" strokeweight=".255094pt" strokecolor="#0071bc">
                <v:path arrowok="t"/>
              </v:shape>
            </v:group>
            <v:group style="position:absolute;left:3767;top:437;width:4;height:5" coordorigin="3767,437" coordsize="4,5">
              <v:shape style="position:absolute;left:3767;top:437;width:4;height:5" coordorigin="3767,437" coordsize="4,5" path="m3767,442l3768,441,3768,441,3768,441,3768,441,3768,440,3768,440,3769,440,3769,440,3769,440,3769,439,3769,439,3769,439,3770,439,3770,439,3770,438,3770,438,3770,438,3770,438,3771,437,3771,437e" filled="false" stroked="true" strokeweight=".255094pt" strokecolor="#0071bc">
                <v:path arrowok="t"/>
              </v:shape>
            </v:group>
            <v:group style="position:absolute;left:3771;top:433;width:3;height:5" coordorigin="3771,433" coordsize="3,5">
              <v:shape style="position:absolute;left:3771;top:433;width:3;height:5" coordorigin="3771,433" coordsize="3,5" path="m3771,437l3771,437,3771,437,3771,437,3771,436,3771,436,3772,435,3772,435,3772,435,3772,435,3772,435,3772,434,3773,434,3773,434,3773,433,3773,433,3773,433,3773,433,3774,433e" filled="false" stroked="true" strokeweight=".255094pt" strokecolor="#0071bc">
                <v:path arrowok="t"/>
              </v:shape>
            </v:group>
            <v:group style="position:absolute;left:3774;top:428;width:4;height:5" coordorigin="3774,428" coordsize="4,5">
              <v:shape style="position:absolute;left:3774;top:428;width:4;height:5" coordorigin="3774,428" coordsize="4,5" path="m3774,433l3774,432,3774,432,3774,432,3774,432,3774,432,3774,431,3775,431,3775,430,3775,430,3775,430,3775,430,3776,429,3776,429,3776,429,3776,429,3776,429,3776,429,3777,428,3777,428e" filled="false" stroked="true" strokeweight=".255094pt" strokecolor="#0071bc">
                <v:path arrowok="t"/>
              </v:shape>
            </v:group>
            <v:group style="position:absolute;left:3777;top:423;width:4;height:5" coordorigin="3777,423" coordsize="4,5">
              <v:shape style="position:absolute;left:3777;top:423;width:4;height:5" coordorigin="3777,423" coordsize="4,5" path="m3777,428l3777,427,3777,427,3777,427,3777,427,3778,426,3778,426,3778,426,3778,426,3778,426,3779,426,3779,425,3779,425,3779,425,3779,424,3779,424,3779,424,3780,424,3780,423e" filled="false" stroked="true" strokeweight=".255094pt" strokecolor="#0071bc">
                <v:path arrowok="t"/>
              </v:shape>
            </v:group>
            <v:group style="position:absolute;left:3780;top:418;width:3;height:5" coordorigin="3780,418" coordsize="3,5">
              <v:shape style="position:absolute;left:3780;top:418;width:3;height:5" coordorigin="3780,418" coordsize="3,5" path="m3780,423l3780,423,3780,423,3780,422,3781,422,3781,422,3781,422,3781,422,3781,421,3781,421,3781,421,3781,421,3781,420,3781,420,3782,420,3782,419,3782,419,3782,419,3782,418e" filled="false" stroked="true" strokeweight=".255094pt" strokecolor="#0071bc">
                <v:path arrowok="t"/>
              </v:shape>
            </v:group>
            <v:group style="position:absolute;left:3782;top:412;width:3;height:6" coordorigin="3782,412" coordsize="3,6">
              <v:shape style="position:absolute;left:3782;top:412;width:3;height:6" coordorigin="3782,412" coordsize="3,6" path="m3782,418l3782,418,3783,418,3783,418,3783,418,3783,417,3783,417,3783,417,3784,416,3784,416,3784,416,3784,416,3784,416,3784,415,3784,415,3784,415,3785,414,3785,414,3785,414,3785,413,3785,412e" filled="false" stroked="true" strokeweight=".255094pt" strokecolor="#0071bc">
                <v:path arrowok="t"/>
              </v:shape>
            </v:group>
            <v:group style="position:absolute;left:3785;top:407;width:5;height:5" coordorigin="3785,407" coordsize="5,5">
              <v:shape style="position:absolute;left:3785;top:407;width:5;height:5" coordorigin="3785,407" coordsize="5,5" path="m3785,412l3786,412,3786,412,3786,412,3786,411,3787,411,3787,411,3787,411,3787,410,3787,410,3787,410,3788,409,3788,409,3788,409,3788,409,3788,409,3789,409,3789,408,3789,408,3789,408,3789,408,3789,408e" filled="false" stroked="true" strokeweight=".255094pt" strokecolor="#0071bc">
                <v:path arrowok="t"/>
              </v:shape>
            </v:group>
            <v:group style="position:absolute;left:3789;top:402;width:3;height:6" coordorigin="3789,402" coordsize="3,6">
              <v:shape style="position:absolute;left:3789;top:402;width:3;height:6" coordorigin="3789,402" coordsize="3,6" path="m3789,407l3790,406,3790,406,3790,406,3790,406,3790,406,3790,406,3790,405,3791,405,3791,404,3791,404,3791,404,3791,403,3791,403,3791,403,3792,403,3792,402,3792,402,3792,402e" filled="false" stroked="true" strokeweight=".255094pt" strokecolor="#0071bc">
                <v:path arrowok="t"/>
              </v:shape>
            </v:group>
            <v:group style="position:absolute;left:3792;top:397;width:4;height:5" coordorigin="3792,397" coordsize="4,5">
              <v:shape style="position:absolute;left:3792;top:397;width:4;height:5" coordorigin="3792,397" coordsize="4,5" path="m3792,402l3792,402,3793,402,3793,401,3793,401,3793,401,3793,401,3793,400,3794,400,3794,400,3794,400,3794,399,3794,399,3794,399,3794,398,3794,398,3795,398,3795,398,3795,398,3795,397e" filled="false" stroked="true" strokeweight=".255094pt" strokecolor="#0071bc">
                <v:path arrowok="t"/>
              </v:shape>
            </v:group>
            <v:group style="position:absolute;left:3795;top:392;width:3;height:6" coordorigin="3795,392" coordsize="3,6">
              <v:shape style="position:absolute;left:3795;top:392;width:3;height:6" coordorigin="3795,392" coordsize="3,6" path="m3795,397l3795,397,3796,397,3796,397,3796,397,3796,396,3796,396,3796,396,3796,396,3796,395,3797,395,3797,394,3797,394,3797,394,3797,394,3797,393,3797,393,3797,393,3798,393,3798,393,3798,392,3798,392,3798,392e" filled="false" stroked="true" strokeweight=".255094pt" strokecolor="#0071bc">
                <v:path arrowok="t"/>
              </v:shape>
            </v:group>
            <v:group style="position:absolute;left:3798;top:384;width:4;height:8" coordorigin="3798,384" coordsize="4,8">
              <v:shape style="position:absolute;left:3798;top:384;width:4;height:8" coordorigin="3798,384" coordsize="4,8" path="m3798,392l3798,392,3798,391,3799,390,3799,390,3799,390,3799,390,3799,389,3799,389,3800,389,3800,389,3800,389,3800,389,3800,388,3800,388,3800,388,3801,388,3801,388,3801,388,3801,384,3802,384e" filled="false" stroked="true" strokeweight=".255094pt" strokecolor="#0071bc">
                <v:path arrowok="t"/>
              </v:shape>
            </v:group>
            <v:group style="position:absolute;left:3802;top:380;width:4;height:5" coordorigin="3802,380" coordsize="4,5">
              <v:shape style="position:absolute;left:3802;top:380;width:4;height:5" coordorigin="3802,380" coordsize="4,5" path="m3802,384l3802,384,3802,384,3802,384,3802,384,3803,384,3803,384,3803,383,3803,383,3803,383,3804,383,3804,383,3804,382,3804,382,3804,381,3804,381,3804,380,3805,380,3805,380,3805,380e" filled="false" stroked="true" strokeweight=".255094pt" strokecolor="#0071bc">
                <v:path arrowok="t"/>
              </v:shape>
            </v:group>
            <v:group style="position:absolute;left:3805;top:375;width:4;height:5" coordorigin="3805,375" coordsize="4,5">
              <v:shape style="position:absolute;left:3805;top:375;width:4;height:5" coordorigin="3805,375" coordsize="4,5" path="m3805,380l3805,380,3805,379,3806,379,3806,379,3806,378,3806,378,3806,378,3806,378,3807,378,3807,377,3807,377,3807,377,3807,377,3807,376,3807,376,3807,376,3808,376,3808,375,3808,375e" filled="false" stroked="true" strokeweight=".255094pt" strokecolor="#0071bc">
                <v:path arrowok="t"/>
              </v:shape>
            </v:group>
            <v:group style="position:absolute;left:3808;top:370;width:4;height:5" coordorigin="3808,370" coordsize="4,5">
              <v:shape style="position:absolute;left:3808;top:370;width:4;height:5" coordorigin="3808,370" coordsize="4,5" path="m3808,375l3809,375,3809,375,3809,375,3809,374,3809,374,3809,374,3809,374,3810,373,3810,373,3810,373,3810,372,3810,372,3810,372,3810,372,3810,372,3811,371,3811,371,3811,371,3811,371,3811,371e" filled="false" stroked="true" strokeweight=".255094pt" strokecolor="#0071bc">
                <v:path arrowok="t"/>
              </v:shape>
            </v:group>
            <v:group style="position:absolute;left:3811;top:365;width:3;height:5" coordorigin="3811,365" coordsize="3,5">
              <v:shape style="position:absolute;left:3811;top:365;width:3;height:5" coordorigin="3811,365" coordsize="3,5" path="m3811,370l3811,370,3812,370,3812,370,3812,369,3812,369,3812,369,3813,368,3813,368,3813,368,3813,368,3813,367,3813,367,3814,367,3814,367,3814,366,3814,366,3814,366,3814,365e" filled="false" stroked="true" strokeweight=".255094pt" strokecolor="#0071bc">
                <v:path arrowok="t"/>
              </v:shape>
            </v:group>
            <v:group style="position:absolute;left:3814;top:361;width:3;height:5" coordorigin="3814,361" coordsize="3,5">
              <v:shape style="position:absolute;left:3814;top:361;width:3;height:5" coordorigin="3814,361" coordsize="3,5" path="m3814,365l3815,365,3815,365,3815,365,3815,364,3815,364,3815,364,3815,364,3815,364,3816,363,3816,362,3816,362,3816,362,3817,362,3817,362,3817,361,3817,361,3817,361e" filled="false" stroked="true" strokeweight=".255094pt" strokecolor="#0071bc">
                <v:path arrowok="t"/>
              </v:shape>
            </v:group>
            <v:group style="position:absolute;left:3817;top:354;width:3;height:7" coordorigin="3817,354" coordsize="3,7">
              <v:shape style="position:absolute;left:3817;top:354;width:3;height:7" coordorigin="3817,354" coordsize="3,7" path="m3817,361l3817,361,3817,361,3817,360,3818,360,3818,359,3818,359,3818,358,3818,358,3818,358,3818,357,3819,357,3819,356,3819,356,3819,356,3819,356,3819,355,3819,355,3820,355e" filled="false" stroked="true" strokeweight=".255094pt" strokecolor="#0071bc">
                <v:path arrowok="t"/>
              </v:shape>
            </v:group>
            <v:group style="position:absolute;left:3820;top:348;width:4;height:6" coordorigin="3820,348" coordsize="4,6">
              <v:shape style="position:absolute;left:3820;top:348;width:4;height:6" coordorigin="3820,348" coordsize="4,6" path="m3820,354l3820,354,3820,354,3820,353,3820,353,3820,352,3820,352,3821,352,3821,352,3821,352,3821,351,3821,351,3822,351,3822,350,3822,350,3822,350,3822,349,3823,349e" filled="false" stroked="true" strokeweight=".255094pt" strokecolor="#0071bc">
                <v:path arrowok="t"/>
              </v:shape>
            </v:group>
            <v:group style="position:absolute;left:3823;top:343;width:4;height:6" coordorigin="3823,343" coordsize="4,6">
              <v:shape style="position:absolute;left:3823;top:343;width:4;height:6" coordorigin="3823,343" coordsize="4,6" path="m3823,348l3823,348,3823,348,3824,348,3824,348,3824,347,3824,347,3824,347,3824,347,3824,346,3824,346,3825,346,3825,346,3825,346,3825,345,3825,345,3825,345,3825,344,3825,344,3826,344,3826,344,3826,343,3826,343e" filled="false" stroked="true" strokeweight=".255094pt" strokecolor="#0071bc">
                <v:path arrowok="t"/>
              </v:shape>
            </v:group>
            <v:group style="position:absolute;left:3826;top:337;width:4;height:7" coordorigin="3826,337" coordsize="4,7">
              <v:shape style="position:absolute;left:3826;top:337;width:4;height:7" coordorigin="3826,337" coordsize="4,7" path="m3826,343l3826,343,3827,342,3827,342,3827,342,3827,341,3827,341,3827,341,3828,341,3828,340,3828,340,3828,340,3828,340,3828,339,3828,339,3829,339,3829,338,3829,338,3829,338,3829,338,3829,337e" filled="false" stroked="true" strokeweight=".255094pt" strokecolor="#0071bc">
                <v:path arrowok="t"/>
              </v:shape>
            </v:group>
            <v:group style="position:absolute;left:3829;top:332;width:4;height:6" coordorigin="3829,332" coordsize="4,6">
              <v:shape style="position:absolute;left:3829;top:332;width:4;height:6" coordorigin="3829,332" coordsize="4,6" path="m3829,337l3830,337,3830,336,3830,336,3830,336,3830,336,3830,336,3831,335,3831,335,3831,335,3831,335,3832,335,3832,335,3832,334,3832,334,3832,333,3832,333,3832,333,3832,333,3833,333,3833,332,3833,332e" filled="false" stroked="true" strokeweight=".255094pt" strokecolor="#0071bc">
                <v:path arrowok="t"/>
              </v:shape>
            </v:group>
            <v:group style="position:absolute;left:3833;top:328;width:3;height:5" coordorigin="3833,328" coordsize="3,5">
              <v:shape style="position:absolute;left:3833;top:328;width:3;height:5" coordorigin="3833,328" coordsize="3,5" path="m3833,332l3833,332,3833,331,3833,331,3834,331,3834,331,3834,330,3834,330,3834,330,3834,329,3834,329,3835,329,3835,329,3835,328,3835,328,3835,328,3835,328e" filled="false" stroked="true" strokeweight=".255094pt" strokecolor="#0071bc">
                <v:path arrowok="t"/>
              </v:shape>
            </v:group>
            <v:group style="position:absolute;left:3835;top:323;width:3;height:5" coordorigin="3835,323" coordsize="3,5">
              <v:shape style="position:absolute;left:3835;top:323;width:3;height:5" coordorigin="3835,323" coordsize="3,5" path="m3835,328l3836,328,3836,328,3836,327,3836,327,3836,326,3836,326,3837,326,3837,326,3837,325,3837,325,3837,324,3837,324,3838,324,3838,324,3838,323,3838,323,3838,323e" filled="false" stroked="true" strokeweight=".255094pt" strokecolor="#0071bc">
                <v:path arrowok="t"/>
              </v:shape>
            </v:group>
            <v:group style="position:absolute;left:3838;top:316;width:3;height:8" coordorigin="3838,316" coordsize="3,8">
              <v:shape style="position:absolute;left:3838;top:316;width:3;height:8" coordorigin="3838,316" coordsize="3,8" path="m3838,323l3838,322,3838,322,3838,322,3839,322,3839,321,3839,321,3839,320,3839,320,3839,320,3839,320,3839,319,3840,319,3840,319,3840,319,3840,319,3841,319,3841,318,3841,316e" filled="false" stroked="true" strokeweight=".255094pt" strokecolor="#0071bc">
                <v:path arrowok="t"/>
              </v:shape>
            </v:group>
            <v:group style="position:absolute;left:3841;top:311;width:4;height:5" coordorigin="3841,311" coordsize="4,5">
              <v:shape style="position:absolute;left:3841;top:311;width:4;height:5" coordorigin="3841,311" coordsize="4,5" path="m3841,316l3842,316,3842,316,3842,315,3842,315,3842,315,3842,315,3843,315,3843,314,3843,314,3843,314,3843,314,3843,313,3843,313,3843,312,3844,312,3844,312,3844,312,3844,311,3844,311e" filled="false" stroked="true" strokeweight=".255094pt" strokecolor="#0071bc">
                <v:path arrowok="t"/>
              </v:shape>
            </v:group>
            <v:group style="position:absolute;left:3844;top:305;width:3;height:7" coordorigin="3844,305" coordsize="3,7">
              <v:shape style="position:absolute;left:3844;top:305;width:3;height:7" coordorigin="3844,305" coordsize="3,7" path="m3844,311l3845,311,3845,311,3845,310,3845,310,3845,310,3845,310,3845,309,3845,308,3846,308,3846,307,3846,307,3846,307,3846,307,3846,306,3846,306,3847,306,3847,305,3847,305e" filled="false" stroked="true" strokeweight=".255094pt" strokecolor="#0071bc">
                <v:path arrowok="t"/>
              </v:shape>
            </v:group>
            <v:group style="position:absolute;left:3847;top:300;width:3;height:5" coordorigin="3847,300" coordsize="3,5">
              <v:shape style="position:absolute;left:3847;top:300;width:3;height:5" coordorigin="3847,300" coordsize="3,5" path="m3847,305l3847,305,3847,304,3847,304,3848,304,3848,304,3848,303,3848,303,3848,303,3848,302,3849,302,3849,302,3849,302,3849,301,3849,301,3849,301,3849,300,3849,300,3850,300e" filled="false" stroked="true" strokeweight=".255094pt" strokecolor="#0071bc">
                <v:path arrowok="t"/>
              </v:shape>
            </v:group>
            <v:group style="position:absolute;left:3850;top:296;width:4;height:5" coordorigin="3850,296" coordsize="4,5">
              <v:shape style="position:absolute;left:3850;top:296;width:4;height:5" coordorigin="3850,296" coordsize="4,5" path="m3850,300l3850,300,3850,299,3850,299,3850,299,3851,299,3851,299,3851,298,3851,298,3851,298,3851,298,3851,298,3852,297,3852,297,3852,297,3852,297,3852,297,3853,297,3853,296,3853,296,3853,296e" filled="false" stroked="true" strokeweight=".255094pt" strokecolor="#0071bc">
                <v:path arrowok="t"/>
              </v:shape>
            </v:group>
            <v:group style="position:absolute;left:3853;top:290;width:3;height:6" coordorigin="3853,290" coordsize="3,6">
              <v:shape style="position:absolute;left:3853;top:290;width:3;height:6" coordorigin="3853,290" coordsize="3,6" path="m3853,296l3853,296,3853,295,3853,295,3853,295,3854,294,3854,294,3854,294,3854,294,3854,293,3855,293,3855,292,3855,292,3855,292,3855,291,3855,291,3855,291,3855,291,3855,290e" filled="false" stroked="true" strokeweight=".255094pt" strokecolor="#0071bc">
                <v:path arrowok="t"/>
              </v:shape>
            </v:group>
            <v:group style="position:absolute;left:3856;top:285;width:3;height:5" coordorigin="3856,285" coordsize="3,5">
              <v:shape style="position:absolute;left:3856;top:285;width:3;height:5" coordorigin="3856,285" coordsize="3,5" path="m3856,290l3856,290,3856,289,3856,289,3856,289,3856,289,3857,289,3857,288,3857,288,3857,288,3857,287,3858,287,3858,287,3858,287,3858,286,3858,286,3858,285e" filled="false" stroked="true" strokeweight=".255094pt" strokecolor="#0071bc">
                <v:path arrowok="t"/>
              </v:shape>
            </v:group>
            <v:group style="position:absolute;left:3858;top:279;width:4;height:7" coordorigin="3858,279" coordsize="4,7">
              <v:shape style="position:absolute;left:3858;top:279;width:4;height:7" coordorigin="3858,279" coordsize="4,7" path="m3858,285l3858,284,3859,284,3859,284,3859,284,3859,284,3859,283,3859,283,3860,283,3860,282,3860,282,3860,282,3860,282,3860,282,3860,281,3861,281,3861,281,3861,280,3861,280,3861,280,3861,280,3862,280,3862,279e" filled="false" stroked="true" strokeweight=".255094pt" strokecolor="#0071bc">
                <v:path arrowok="t"/>
              </v:shape>
            </v:group>
            <v:group style="position:absolute;left:3862;top:272;width:5;height:7" coordorigin="3862,272" coordsize="5,7">
              <v:shape style="position:absolute;left:3862;top:272;width:5;height:7" coordorigin="3862,272" coordsize="5,7" path="m3862,279l3862,279,3862,279,3862,278,3863,278,3863,277,3863,276,3864,276,3864,276,3864,276,3864,275,3865,275,3865,275,3865,274,3865,274,3865,273,3866,273,3866,273,3866,273,3866,273,3866,272,3866,272e" filled="false" stroked="true" strokeweight=".255094pt" strokecolor="#0071bc">
                <v:path arrowok="t"/>
              </v:shape>
            </v:group>
            <v:group style="position:absolute;left:3866;top:266;width:3;height:7" coordorigin="3866,266" coordsize="3,7">
              <v:shape style="position:absolute;left:3866;top:266;width:3;height:7" coordorigin="3866,266" coordsize="3,7" path="m3866,272l3866,271,3867,271,3867,271,3867,271,3867,271,3867,270,3868,270,3868,270,3868,270,3868,269,3868,269,3868,269,3868,268,3868,268,3868,267,3869,267,3869,267,3869,266,3869,266,3869,266e" filled="false" stroked="true" strokeweight=".255094pt" strokecolor="#0071bc">
                <v:path arrowok="t"/>
              </v:shape>
            </v:group>
            <v:group style="position:absolute;left:3869;top:259;width:5;height:7" coordorigin="3869,259" coordsize="5,7">
              <v:shape style="position:absolute;left:3869;top:259;width:5;height:7" coordorigin="3869,259" coordsize="5,7" path="m3869,266l3869,266,3869,265,3870,265,3870,265,3870,265,3870,264,3870,263,3870,263,3871,263,3871,263,3871,263,3872,262,3872,260,3872,260,3872,260,3873,260,3873,260,3873,259,3874,259e" filled="false" stroked="true" strokeweight=".255094pt" strokecolor="#0071bc">
                <v:path arrowok="t"/>
              </v:shape>
            </v:group>
            <v:group style="position:absolute;left:3874;top:254;width:4;height:5" coordorigin="3874,254" coordsize="4,5">
              <v:shape style="position:absolute;left:3874;top:254;width:4;height:5" coordorigin="3874,254" coordsize="4,5" path="m3874,259l3874,259,3874,259,3874,258,3874,258,3874,258,3874,257,3875,257,3875,257,3875,257,3875,257,3875,256,3875,256,3876,256,3876,256,3876,256,3876,256,3876,255,3876,255,3877,255,3877,255e" filled="false" stroked="true" strokeweight=".255094pt" strokecolor="#0071bc">
                <v:path arrowok="t"/>
              </v:shape>
            </v:group>
            <v:group style="position:absolute;left:3877;top:250;width:3;height:5" coordorigin="3877,250" coordsize="3,5">
              <v:shape style="position:absolute;left:3877;top:250;width:3;height:5" coordorigin="3877,250" coordsize="3,5" path="m3877,254l3877,254,3877,254,3878,254,3878,253,3878,253,3878,253,3878,252,3878,252,3878,252,3879,252,3879,251,3879,251,3879,251,3879,251,3880,251,3880,251,3880,250,3880,250e" filled="false" stroked="true" strokeweight=".255094pt" strokecolor="#0071bc">
                <v:path arrowok="t"/>
              </v:shape>
            </v:group>
            <v:group style="position:absolute;left:3880;top:244;width:4;height:6" coordorigin="3880,244" coordsize="4,6">
              <v:shape style="position:absolute;left:3880;top:244;width:4;height:6" coordorigin="3880,244" coordsize="4,6" path="m3880,250l3880,250,3880,250,3880,250,3880,249,3880,249,3881,249,3881,248,3881,248,3881,248,3882,248,3882,248,3882,248,3882,247,3882,247,3882,247,3882,246,3883,246,3883,245,3883,245,3883,245,3883,245,3883,245,3884,244e" filled="false" stroked="true" strokeweight=".255094pt" strokecolor="#0071bc">
                <v:path arrowok="t"/>
              </v:shape>
            </v:group>
            <v:group style="position:absolute;left:3884;top:239;width:3;height:6" coordorigin="3884,239" coordsize="3,6">
              <v:shape style="position:absolute;left:3884;top:239;width:3;height:6" coordorigin="3884,239" coordsize="3,6" path="m3884,244l3884,244,3884,244,3884,244,3884,243,3884,243,3885,243,3885,243,3885,243,3885,243,3885,242,3885,242,3885,242,3886,241,3886,241,3886,240,3886,240,3886,240,3886,240,3886,239,3886,239e" filled="false" stroked="true" strokeweight=".255094pt" strokecolor="#0071bc">
                <v:path arrowok="t"/>
              </v:shape>
            </v:group>
            <v:group style="position:absolute;left:3887;top:233;width:4;height:7" coordorigin="3887,233" coordsize="4,7">
              <v:shape style="position:absolute;left:3887;top:233;width:4;height:7" coordorigin="3887,233" coordsize="4,7" path="m3887,239l3887,238,3887,238,3887,238,3887,238,3887,237,3888,237,3888,237,3888,236,3888,236,3888,236,3888,236,3888,236,3888,235,3889,235,3889,234,3889,234,3889,234,3890,233,3890,233e" filled="false" stroked="true" strokeweight=".255094pt" strokecolor="#0071bc">
                <v:path arrowok="t"/>
              </v:shape>
            </v:group>
            <v:group style="position:absolute;left:3890;top:228;width:4;height:5" coordorigin="3890,228" coordsize="4,5">
              <v:shape style="position:absolute;left:3890;top:228;width:4;height:5" coordorigin="3890,228" coordsize="4,5" path="m3890,233l3890,233,3890,233,3890,232,3891,232,3891,232,3891,232,3891,231,3891,231,3891,231,3892,231,3892,230,3892,230,3892,230,3892,230,3893,230,3893,229,3893,229,3893,229,3893,229,3893,228e" filled="false" stroked="true" strokeweight=".255094pt" strokecolor="#0071bc">
                <v:path arrowok="t"/>
              </v:shape>
            </v:group>
            <v:group style="position:absolute;left:3894;top:223;width:4;height:6" coordorigin="3894,223" coordsize="4,6">
              <v:shape style="position:absolute;left:3894;top:223;width:4;height:6" coordorigin="3894,223" coordsize="4,6" path="m3894,228l3894,228,3894,228,3894,228,3895,228,3895,227,3895,227,3895,226,3895,226,3895,226,3895,226,3895,225,3896,225,3896,225,3896,225,3896,225,3896,224,3897,224,3897,223,3897,223e" filled="false" stroked="true" strokeweight=".255094pt" strokecolor="#0071bc">
                <v:path arrowok="t"/>
              </v:shape>
            </v:group>
            <v:group style="position:absolute;left:3897;top:218;width:4;height:5" coordorigin="3897,218" coordsize="4,5">
              <v:shape style="position:absolute;left:3897;top:218;width:4;height:5" coordorigin="3897,218" coordsize="4,5" path="m3897,223l3897,223,3898,222,3898,222,3898,222,3898,221,3898,221,3898,221,3899,221,3899,220,3899,220,3899,220,3899,220,3900,220,3900,219,3900,219,3900,219,3900,219,3900,219,3900,218e" filled="false" stroked="true" strokeweight=".255094pt" strokecolor="#0071bc">
                <v:path arrowok="t"/>
              </v:shape>
            </v:group>
            <v:group style="position:absolute;left:3900;top:213;width:4;height:5" coordorigin="3900,213" coordsize="4,5">
              <v:shape style="position:absolute;left:3900;top:213;width:4;height:5" coordorigin="3900,213" coordsize="4,5" path="m3900,218l3901,218,3901,218,3901,217,3901,217,3901,217,3901,217,3901,217,3902,216,3902,216,3902,216,3902,215,3902,215,3902,215,3903,215,3903,214,3903,214,3903,214,3903,214,3903,213,3904,213e" filled="false" stroked="true" strokeweight=".255094pt" strokecolor="#0071bc">
                <v:path arrowok="t"/>
              </v:shape>
            </v:group>
            <v:group style="position:absolute;left:3904;top:208;width:4;height:5" coordorigin="3904,208" coordsize="4,5">
              <v:shape style="position:absolute;left:3904;top:208;width:4;height:5" coordorigin="3904,208" coordsize="4,5" path="m3904,213l3904,213,3904,213,3904,213,3904,212,3905,212,3905,212,3905,212,3905,212,3905,211,3905,211,3906,211,3906,210,3906,210,3906,210,3906,210,3906,210,3906,210,3907,209,3907,208e" filled="false" stroked="true" strokeweight=".255094pt" strokecolor="#0071bc">
                <v:path arrowok="t"/>
              </v:shape>
            </v:group>
            <v:group style="position:absolute;left:3907;top:203;width:4;height:5" coordorigin="3907,203" coordsize="4,5">
              <v:shape style="position:absolute;left:3907;top:203;width:4;height:5" coordorigin="3907,203" coordsize="4,5" path="m3907,208l3907,208,3907,208,3907,208,3907,207,3908,207,3908,207,3908,206,3908,206,3908,206,3909,206,3909,205,3909,205,3909,205,3909,205,3910,204,3910,204,3910,204,3910,203e" filled="false" stroked="true" strokeweight=".255094pt" strokecolor="#0071bc">
                <v:path arrowok="t"/>
              </v:shape>
            </v:group>
            <v:group style="position:absolute;left:3910;top:199;width:4;height:5" coordorigin="3910,199" coordsize="4,5">
              <v:shape style="position:absolute;left:3910;top:199;width:4;height:5" coordorigin="3910,199" coordsize="4,5" path="m3910,203l3910,203,3910,203,3911,203,3911,202,3911,202,3911,202,3911,202,3911,202,3911,201,3911,201,3912,201,3912,201,3912,201,3912,200,3913,200,3913,200,3913,200,3913,199,3913,199,3913,199e" filled="false" stroked="true" strokeweight=".255094pt" strokecolor="#0071bc">
                <v:path arrowok="t"/>
              </v:shape>
            </v:group>
            <v:group style="position:absolute;left:3913;top:193;width:3;height:7" coordorigin="3913,193" coordsize="3,7">
              <v:shape style="position:absolute;left:3913;top:193;width:3;height:7" coordorigin="3913,193" coordsize="3,7" path="m3913,199l3913,199,3914,199,3914,198,3914,198,3914,197,3914,197,3914,197,3914,197,3915,196,3915,196,3915,196,3915,195,3915,194,3915,194,3916,193,3916,193e" filled="false" stroked="true" strokeweight=".255094pt" strokecolor="#0071bc">
                <v:path arrowok="t"/>
              </v:shape>
            </v:group>
            <v:group style="position:absolute;left:3916;top:188;width:4;height:6" coordorigin="3916,188" coordsize="4,6">
              <v:shape style="position:absolute;left:3916;top:188;width:4;height:6" coordorigin="3916,188" coordsize="4,6" path="m3916,193l3916,193,3917,193,3917,192,3917,191,3917,191,3917,191,3918,191,3918,191,3918,191,3918,190,3918,190,3918,190,3918,189,3919,189,3919,189,3919,189,3919,189,3919,188,3920,188,3920,188,3920,188,3920,188e" filled="false" stroked="true" strokeweight=".255094pt" strokecolor="#0071bc">
                <v:path arrowok="t"/>
              </v:shape>
            </v:group>
            <v:group style="position:absolute;left:3920;top:184;width:3;height:4" coordorigin="3920,184" coordsize="3,4">
              <v:shape style="position:absolute;left:3920;top:184;width:3;height:4" coordorigin="3920,184" coordsize="3,4" path="m3920,188l3920,187,3921,187,3921,187,3921,187,3921,186,3921,186,3922,186,3922,186,3922,186,3922,186,3922,186,3922,185,3922,185,3922,185,3923,184,3923,184,3923,184e" filled="false" stroked="true" strokeweight=".255094pt" strokecolor="#0071bc">
                <v:path arrowok="t"/>
              </v:shape>
            </v:group>
            <v:group style="position:absolute;left:3923;top:180;width:3;height:5" coordorigin="3923,180" coordsize="3,5">
              <v:shape style="position:absolute;left:3923;top:180;width:3;height:5" coordorigin="3923,180" coordsize="3,5" path="m3923,184l3923,184,3923,183,3923,183,3924,183,3924,183,3924,183,3924,183,3924,182,3925,182,3925,182,3925,182,3925,181,3925,181,3925,181,3925,180,3925,180,3926,180,3926,180e" filled="false" stroked="true" strokeweight=".255094pt" strokecolor="#0071bc">
                <v:path arrowok="t"/>
              </v:shape>
            </v:group>
            <v:group style="position:absolute;left:3926;top:176;width:4;height:4" coordorigin="3926,176" coordsize="4,4">
              <v:shape style="position:absolute;left:3926;top:176;width:4;height:4" coordorigin="3926,176" coordsize="4,4" path="m3926,180l3926,180,3926,179,3927,179,3927,179,3927,179,3927,179,3927,178,3927,178,3927,178,3927,178,3928,178,3928,177,3928,177,3928,177,3928,177,3928,176,3929,176,3929,176e" filled="false" stroked="true" strokeweight=".255094pt" strokecolor="#0071bc">
                <v:path arrowok="t"/>
              </v:shape>
            </v:group>
            <v:group style="position:absolute;left:3929;top:172;width:3;height:5" coordorigin="3929,172" coordsize="3,5">
              <v:shape style="position:absolute;left:3929;top:172;width:3;height:5" coordorigin="3929,172" coordsize="3,5" path="m3929,176l3929,176,3929,176,3929,175,3929,175,3929,175,3930,175,3930,175,3930,174,3931,174,3931,174,3931,174,3931,173,3931,173,3931,173,3932,173,3932,173,3932,172,3932,172e" filled="false" stroked="true" strokeweight=".255094pt" strokecolor="#0071bc">
                <v:path arrowok="t"/>
              </v:shape>
            </v:group>
            <v:group style="position:absolute;left:3932;top:167;width:4;height:6" coordorigin="3932,167" coordsize="4,6">
              <v:shape style="position:absolute;left:3932;top:167;width:4;height:6" coordorigin="3932,167" coordsize="4,6" path="m3932,172l3932,172,3932,171,3932,171,3932,171,3932,171,3933,170,3933,170,3933,170,3933,169,3933,169,3934,169,3934,168,3934,168,3934,167,3935,167,3935,167,3935,167e" filled="false" stroked="true" strokeweight=".255094pt" strokecolor="#0071bc">
                <v:path arrowok="t"/>
              </v:shape>
            </v:group>
            <v:group style="position:absolute;left:3935;top:162;width:3;height:5" coordorigin="3935,162" coordsize="3,5">
              <v:shape style="position:absolute;left:3935;top:162;width:3;height:5" coordorigin="3935,162" coordsize="3,5" path="m3935,167l3935,166,3935,166,3935,166,3935,165,3935,165,3936,165,3936,164,3936,164,3936,164,3936,163,3936,163,3937,163,3937,163,3937,163,3937,163,3937,162,3937,162e" filled="false" stroked="true" strokeweight=".255094pt" strokecolor="#0071bc">
                <v:path arrowok="t"/>
              </v:shape>
            </v:group>
            <v:group style="position:absolute;left:3937;top:157;width:3;height:5" coordorigin="3937,157" coordsize="3,5">
              <v:shape style="position:absolute;left:3937;top:157;width:3;height:5" coordorigin="3937,157" coordsize="3,5" path="m3937,162l3937,162,3938,161,3938,161,3938,161,3938,160,3938,160,3938,160,3938,160,3939,160,3939,159,3939,159,3939,159,3939,158,3939,158,3939,158,3939,158,3939,157,3940,157e" filled="false" stroked="true" strokeweight=".255094pt" strokecolor="#0071bc">
                <v:path arrowok="t"/>
              </v:shape>
            </v:group>
            <v:group style="position:absolute;left:3940;top:153;width:3;height:5" coordorigin="3940,153" coordsize="3,5">
              <v:shape style="position:absolute;left:3940;top:153;width:3;height:5" coordorigin="3940,153" coordsize="3,5" path="m3940,157l3940,157,3940,156,3940,156,3940,156,3940,156,3941,155,3941,155,3941,155,3941,155,3941,154,3941,154,3942,154,3942,154,3942,153,3942,153,3942,153e" filled="false" stroked="true" strokeweight=".255094pt" strokecolor="#0071bc">
                <v:path arrowok="t"/>
              </v:shape>
            </v:group>
            <v:group style="position:absolute;left:3942;top:149;width:3;height:5" coordorigin="3942,149" coordsize="3,5">
              <v:shape style="position:absolute;left:3942;top:149;width:3;height:5" coordorigin="3942,149" coordsize="3,5" path="m3942,153l3942,153,3942,153,3942,152,3943,152,3943,151,3943,151,3943,151,3943,151,3943,150,3944,150,3944,150,3944,150,3944,149,3944,149,3944,149,3944,149,3945,149,3945,149e" filled="false" stroked="true" strokeweight=".255094pt" strokecolor="#0071bc">
                <v:path arrowok="t"/>
              </v:shape>
            </v:group>
            <v:group style="position:absolute;left:3945;top:144;width:3;height:5" coordorigin="3945,144" coordsize="3,5">
              <v:shape style="position:absolute;left:3945;top:144;width:3;height:5" coordorigin="3945,144" coordsize="3,5" path="m3945,149l3945,148,3945,148,3945,148,3945,148,3945,148,3946,148,3946,147,3946,147,3946,147,3946,147,3946,147,3946,146,3946,146,3947,146,3947,146,3947,145,3947,145,3947,145e" filled="false" stroked="true" strokeweight=".255094pt" strokecolor="#0071bc">
                <v:path arrowok="t"/>
              </v:shape>
            </v:group>
            <v:group style="position:absolute;left:3947;top:139;width:3;height:6" coordorigin="3947,139" coordsize="3,6">
              <v:shape style="position:absolute;left:3947;top:139;width:3;height:6" coordorigin="3947,139" coordsize="3,6" path="m3947,144l3947,144,3947,144,3947,144,3948,144,3948,144,3948,142,3948,142,3948,142,3948,141,3949,141,3949,141,3949,141,3949,140,3949,140,3949,140,3949,139e" filled="false" stroked="true" strokeweight=".255094pt" strokecolor="#0071bc">
                <v:path arrowok="t"/>
              </v:shape>
            </v:group>
            <v:group style="position:absolute;left:3949;top:134;width:3;height:6" coordorigin="3949,134" coordsize="3,6">
              <v:shape style="position:absolute;left:3949;top:134;width:3;height:6" coordorigin="3949,134" coordsize="3,6" path="m3949,139l3949,139,3950,139,3950,139,3950,139,3950,139,3950,138,3950,138,3951,137,3951,137,3951,136,3951,136,3951,136,3951,135,3952,135,3952,135,3952,135,3952,134,3952,134e" filled="false" stroked="true" strokeweight=".255094pt" strokecolor="#0071bc">
                <v:path arrowok="t"/>
              </v:shape>
            </v:group>
            <v:group style="position:absolute;left:3952;top:130;width:4;height:5" coordorigin="3952,130" coordsize="4,5">
              <v:shape style="position:absolute;left:3952;top:130;width:4;height:5" coordorigin="3952,130" coordsize="4,5" path="m3952,134l3952,134,3953,134,3953,134,3953,133,3953,133,3954,133,3954,132,3954,132,3954,132,3954,132,3954,131,3954,131,3955,131,3955,131,3955,131,3955,130,3955,130e" filled="false" stroked="true" strokeweight=".255094pt" strokecolor="#0071bc">
                <v:path arrowok="t"/>
              </v:shape>
            </v:group>
            <v:group style="position:absolute;left:3956;top:125;width:3;height:5" coordorigin="3956,125" coordsize="3,5">
              <v:shape style="position:absolute;left:3956;top:125;width:3;height:5" coordorigin="3956,125" coordsize="3,5" path="m3956,130l3956,130,3956,129,3956,129,3956,129,3956,129,3957,128,3957,128,3957,128,3957,127,3957,127,3957,126,3957,126,3958,126,3958,126,3958,125,3958,125e" filled="false" stroked="true" strokeweight=".255094pt" strokecolor="#0071bc">
                <v:path arrowok="t"/>
              </v:shape>
            </v:group>
            <v:group style="position:absolute;left:3958;top:120;width:3;height:5" coordorigin="3958,120" coordsize="3,5">
              <v:shape style="position:absolute;left:3958;top:120;width:3;height:5" coordorigin="3958,120" coordsize="3,5" path="m3958,125l3958,125,3958,125,3958,124,3959,124,3959,124,3959,124,3959,123,3959,123,3959,123,3959,123,3960,122,3960,122,3960,122,3960,122,3960,120,3960,120e" filled="false" stroked="true" strokeweight=".255094pt" strokecolor="#0071bc">
                <v:path arrowok="t"/>
              </v:shape>
            </v:group>
            <v:group style="position:absolute;left:3961;top:116;width:4;height:5" coordorigin="3961,116" coordsize="4,5">
              <v:shape style="position:absolute;left:3961;top:116;width:4;height:5" coordorigin="3961,116" coordsize="4,5" path="m3961,120l3961,120,3961,120,3961,119,3961,119,3961,119,3962,119,3962,118,3962,118,3962,118,3963,118,3963,118,3963,117,3963,117,3963,117,3963,116,3964,116,3964,116,3964,116,3964,116e" filled="false" stroked="true" strokeweight=".255094pt" strokecolor="#0071bc">
                <v:path arrowok="t"/>
              </v:shape>
            </v:group>
            <v:group style="position:absolute;left:3964;top:111;width:3;height:5" coordorigin="3964,111" coordsize="3,5">
              <v:shape style="position:absolute;left:3964;top:111;width:3;height:5" coordorigin="3964,111" coordsize="3,5" path="m3964,116l3964,116,3964,115,3964,115,3965,115,3965,114,3965,114,3965,114,3965,113,3965,113,3965,113,3965,113,3965,112,3966,112,3966,112,3966,112,3966,112e" filled="false" stroked="true" strokeweight=".255094pt" strokecolor="#0071bc">
                <v:path arrowok="t"/>
              </v:shape>
            </v:group>
            <v:group style="position:absolute;left:3966;top:107;width:3;height:5" coordorigin="3966,107" coordsize="3,5">
              <v:shape style="position:absolute;left:3966;top:107;width:3;height:5" coordorigin="3966,107" coordsize="3,5" path="m3966,111l3966,111,3967,111,3967,111,3967,111,3967,111,3967,110,3968,110,3968,110,3968,110,3968,109,3968,109,3968,109,3968,109,3969,108,3969,108,3969,108,3969,107,3969,107e" filled="false" stroked="true" strokeweight=".255094pt" strokecolor="#0071bc">
                <v:path arrowok="t"/>
              </v:shape>
            </v:group>
            <v:group style="position:absolute;left:3969;top:103;width:3;height:4" coordorigin="3969,103" coordsize="3,4">
              <v:shape style="position:absolute;left:3969;top:103;width:3;height:4" coordorigin="3969,103" coordsize="3,4" path="m3969,107l3969,107,3969,107,3969,106,3969,106,3970,106,3970,106,3970,105,3970,105,3970,105,3971,105,3971,105,3971,105,3971,104,3971,104,3971,104,3971,103,3972,103e" filled="false" stroked="true" strokeweight=".255094pt" strokecolor="#0071bc">
                <v:path arrowok="t"/>
              </v:shape>
            </v:group>
            <v:group style="position:absolute;left:3972;top:99;width:3;height:5" coordorigin="3972,99" coordsize="3,5">
              <v:shape style="position:absolute;left:3972;top:99;width:3;height:5" coordorigin="3972,99" coordsize="3,5" path="m3972,103l3972,103,3972,103,3972,102,3972,102,3972,102,3973,101,3973,101,3973,101,3973,100,3973,100,3973,100,3974,100,3974,100,3974,100,3974,99,3974,99,3975,99e" filled="false" stroked="true" strokeweight=".255094pt" strokecolor="#0071bc">
                <v:path arrowok="t"/>
              </v:shape>
            </v:group>
            <v:group style="position:absolute;left:3975;top:95;width:4;height:4" coordorigin="3975,95" coordsize="4,4">
              <v:shape style="position:absolute;left:3975;top:95;width:4;height:4" coordorigin="3975,95" coordsize="4,4" path="m3975,99l3975,98,3975,98,3975,98,3975,98,3975,98,3976,98,3976,97,3976,97,3976,97,3976,97,3976,96,3976,96,3977,96,3977,96,3977,95,3977,95,3977,95,3978,95,3978,95e" filled="false" stroked="true" strokeweight=".255094pt" strokecolor="#0071bc">
                <v:path arrowok="t"/>
              </v:shape>
            </v:group>
            <v:group style="position:absolute;left:3978;top:91;width:4;height:4" coordorigin="3978,91" coordsize="4,4">
              <v:shape style="position:absolute;left:3978;top:91;width:4;height:4" coordorigin="3978,91" coordsize="4,4" path="m3978,95l3978,95,3978,94,3978,94,3979,94,3979,94,3979,94,3979,94,3979,93,3979,93,3979,93,3979,93,3980,92,3980,92,3980,92,3980,92,3981,92,3981,92,3981,92,3981,91e" filled="false" stroked="true" strokeweight=".255094pt" strokecolor="#0071bc">
                <v:path arrowok="t"/>
              </v:shape>
            </v:group>
            <v:group style="position:absolute;left:3981;top:87;width:3;height:5" coordorigin="3981,87" coordsize="3,5">
              <v:shape style="position:absolute;left:3981;top:87;width:3;height:5" coordorigin="3981,87" coordsize="3,5" path="m3981,91l3981,91,3981,91,3981,90,3981,90,3981,89,3982,89,3982,89,3982,89,3982,88,3982,88,3982,88,3982,88,3983,88,3983,87,3983,87e" filled="false" stroked="true" strokeweight=".255094pt" strokecolor="#0071bc">
                <v:path arrowok="t"/>
              </v:shape>
            </v:group>
            <v:group style="position:absolute;left:3983;top:83;width:3;height:5" coordorigin="3983,83" coordsize="3,5">
              <v:shape style="position:absolute;left:3983;top:83;width:3;height:5" coordorigin="3983,83" coordsize="3,5" path="m3983,87l3983,87,3983,87,3984,87,3984,86,3984,86,3984,86,3984,86,3984,85,3984,85,3985,85,3985,84,3985,84,3985,84,3985,84,3985,83,3986,83,3986,83,3986,83e" filled="false" stroked="true" strokeweight=".255094pt" strokecolor="#0071bc">
                <v:path arrowok="t"/>
              </v:shape>
            </v:group>
            <v:group style="position:absolute;left:3986;top:79;width:3;height:4" coordorigin="3986,79" coordsize="3,4">
              <v:shape style="position:absolute;left:3986;top:79;width:3;height:4" coordorigin="3986,79" coordsize="3,4" path="m3986,83l3986,82,3986,82,3986,82,3986,81,3987,81,3987,81,3987,81,3987,81,3987,80,3988,80,3988,80,3988,80,3988,80,3988,79,3989,79,3989,79,3989,79e" filled="false" stroked="true" strokeweight=".255094pt" strokecolor="#0071bc">
                <v:path arrowok="t"/>
              </v:shape>
            </v:group>
            <v:group style="position:absolute;left:3989;top:75;width:3;height:4" coordorigin="3989,75" coordsize="3,4">
              <v:shape style="position:absolute;left:3989;top:75;width:3;height:4" coordorigin="3989,75" coordsize="3,4" path="m3989,79l3989,78,3989,78,3989,78,3989,78,3989,77,3990,77,3990,77,3990,77,3990,76,3990,76,3990,76,3990,76,3991,76,3991,75,3991,75,3991,75e" filled="false" stroked="true" strokeweight=".255094pt" strokecolor="#0071bc">
                <v:path arrowok="t"/>
              </v:shape>
            </v:group>
            <v:group style="position:absolute;left:3991;top:71;width:3;height:4" coordorigin="3991,71" coordsize="3,4">
              <v:shape style="position:absolute;left:3991;top:71;width:3;height:4" coordorigin="3991,71" coordsize="3,4" path="m3991,75l3991,75,3991,75,3991,75,3992,74,3992,74,3992,74,3992,74,3992,74,3992,73,3993,73,3993,73,3993,72,3993,72,3993,72,3993,72,3994,72,3994,71,3994,71e" filled="false" stroked="true" strokeweight=".255094pt" strokecolor="#0071bc">
                <v:path arrowok="t"/>
              </v:shape>
            </v:group>
            <v:group style="position:absolute;left:3994;top:67;width:3;height:4" coordorigin="3994,67" coordsize="3,4">
              <v:shape style="position:absolute;left:3994;top:67;width:3;height:4" coordorigin="3994,67" coordsize="3,4" path="m3994,71l3994,71,3994,71,3994,70,3994,70,3994,70,3995,70,3995,70,3995,69,3995,69,3995,69,3995,69,3996,68,3996,68,3996,68,3996,68,3996,67e" filled="false" stroked="true" strokeweight=".255094pt" strokecolor="#0071bc">
                <v:path arrowok="t"/>
              </v:shape>
            </v:group>
            <v:group style="position:absolute;left:3996;top:64;width:5;height:4" coordorigin="3996,64" coordsize="5,4">
              <v:shape style="position:absolute;left:3996;top:64;width:5;height:4" coordorigin="3996,64" coordsize="5,4" path="m3996,67l3996,67,3997,67,3997,67,3997,67,3997,66,3997,66,3998,66,3998,66,3999,66,3999,66,3999,65,3999,65,3999,65,4000,65,4000,65,4000,64,4000,64,4000,64,4001,64e" filled="false" stroked="true" strokeweight=".255094pt" strokecolor="#0071bc">
                <v:path arrowok="t"/>
              </v:shape>
            </v:group>
            <v:group style="position:absolute;left:4001;top:59;width:4;height:5" coordorigin="4001,59" coordsize="4,5">
              <v:shape style="position:absolute;left:4001;top:59;width:4;height:5" coordorigin="4001,59" coordsize="4,5" path="m4001,64l4001,64,4001,63,4001,63,4001,63,4002,63,4002,62,4002,62,4002,62,4002,61,4002,61,4003,61,4003,61,4003,60,4003,60,4003,60,4004,60,4004,59e" filled="false" stroked="true" strokeweight=".255094pt" strokecolor="#0071bc">
                <v:path arrowok="t"/>
              </v:shape>
            </v:group>
            <v:group style="position:absolute;left:4004;top:56;width:4;height:4" coordorigin="4004,56" coordsize="4,4">
              <v:shape style="position:absolute;left:4004;top:56;width:4;height:4" coordorigin="4004,56" coordsize="4,4" path="m4004,59l4004,59,4004,59,4004,59,4004,59,4005,59,4005,58,4005,58,4005,58,4005,58,4006,58,4006,57,4006,57,4006,57,4006,57,4006,57,4006,57,4007,56,4007,56e" filled="false" stroked="true" strokeweight=".255094pt" strokecolor="#0071bc">
                <v:path arrowok="t"/>
              </v:shape>
            </v:group>
            <v:group style="position:absolute;left:4007;top:53;width:3;height:4" coordorigin="4007,53" coordsize="3,4">
              <v:shape style="position:absolute;left:4007;top:53;width:3;height:4" coordorigin="4007,53" coordsize="3,4" path="m4007,56l4007,56,4007,56,4007,55,4007,55,4007,55,4008,55,4008,55,4008,54,4008,54,4009,54,4009,54,4009,54,4009,53,4009,53,4009,53,4009,53e" filled="false" stroked="true" strokeweight=".255094pt" strokecolor="#0071bc">
                <v:path arrowok="t"/>
              </v:shape>
            </v:group>
            <v:group style="position:absolute;left:4009;top:49;width:4;height:4" coordorigin="4009,49" coordsize="4,4">
              <v:shape style="position:absolute;left:4009;top:49;width:4;height:4" coordorigin="4009,49" coordsize="4,4" path="m4009,53l4010,53,4010,52,4010,52,4010,52,4010,52,4010,51,4011,51,4011,51,4011,51,4011,50,4011,50,4011,50,4011,50,4012,50,4012,50,4012,50,4012,49,4013,49,4013,49,4013,49,4013,49e" filled="false" stroked="true" strokeweight=".255094pt" strokecolor="#0071bc">
                <v:path arrowok="t"/>
              </v:shape>
            </v:group>
            <v:group style="position:absolute;left:4013;top:45;width:6;height:4" coordorigin="4013,45" coordsize="6,4">
              <v:shape style="position:absolute;left:4013;top:45;width:6;height:4" coordorigin="4013,45" coordsize="6,4" path="m4013,49l4013,48,4013,48,4014,48,4014,48,4014,48,4014,47,4015,47,4015,47,4016,47,4016,47,4016,47,4016,47,4017,46,4017,46,4017,46,4018,46,4018,46,4019,46,4019,45e" filled="false" stroked="true" strokeweight=".255094pt" strokecolor="#0071bc">
                <v:path arrowok="t"/>
              </v:shape>
            </v:group>
            <v:group style="position:absolute;left:4019;top:42;width:5;height:4" coordorigin="4019,42" coordsize="5,4">
              <v:shape style="position:absolute;left:4019;top:42;width:5;height:4" coordorigin="4019,42" coordsize="5,4" path="m4019,45l4019,45,4019,45,4020,45,4020,44,4020,44,4020,44,4020,44,4021,44,4021,44,4021,43,4022,43,4022,43,4022,43,4022,43,4023,42,4023,42,4023,42e" filled="false" stroked="true" strokeweight=".255094pt" strokecolor="#0071bc">
                <v:path arrowok="t"/>
              </v:shape>
            </v:group>
            <v:group style="position:absolute;left:4023;top:39;width:7;height:4" coordorigin="4023,39" coordsize="7,4">
              <v:shape style="position:absolute;left:4023;top:39;width:7;height:4" coordorigin="4023,39" coordsize="7,4" path="m4023,42l4024,42,4024,42,4024,41,4025,41,4025,41,4025,41,4025,41,4026,41,4026,41,4026,40,4027,40,4027,40,4028,40,4028,40,4028,39,4028,39,4028,39,4029,39,4029,39,4029,39,4029,39e" filled="false" stroked="true" strokeweight=".255094pt" strokecolor="#0071bc">
                <v:path arrowok="t"/>
              </v:shape>
            </v:group>
            <v:group style="position:absolute;left:4029;top:35;width:7;height:4" coordorigin="4029,35" coordsize="7,4">
              <v:shape style="position:absolute;left:4029;top:35;width:7;height:4" coordorigin="4029,35" coordsize="7,4" path="m4029,39l4030,39,4030,38,4030,38,4030,38,4030,38,4031,38,4031,38,4032,38,4032,37,4032,37,4032,37,4032,37,4033,37,4033,37,4033,37,4033,36,4034,36,4034,36,4034,36,4034,36,4034,35,4035,35,4035,35,4035,35,4036,35e" filled="false" stroked="true" strokeweight=".255094pt" strokecolor="#0071bc">
                <v:path arrowok="t"/>
              </v:shape>
            </v:group>
            <v:group style="position:absolute;left:4036;top:31;width:4;height:4" coordorigin="4036,31" coordsize="4,4">
              <v:shape style="position:absolute;left:4036;top:31;width:4;height:4" coordorigin="4036,31" coordsize="4,4" path="m4036,35l4036,35,4036,34,4036,34,4036,34,4037,34,4037,34,4037,34,4037,33,4037,33,4038,33,4038,33,4038,33,4038,32,4038,32,4038,32,4039,32e" filled="false" stroked="true" strokeweight=".255094pt" strokecolor="#0071bc">
                <v:path arrowok="t"/>
              </v:shape>
            </v:group>
            <v:group style="position:absolute;left:4039;top:28;width:5;height:4" coordorigin="4039,28" coordsize="5,4">
              <v:shape style="position:absolute;left:4039;top:28;width:5;height:4" coordorigin="4039,28" coordsize="5,4" path="m4039,31l4040,31,4040,31,4040,31,4040,31,4040,30,4040,30,4041,30,4041,30,4041,30,4042,30,4042,29,4042,29,4042,29,4043,29,4043,28,4043,28e" filled="false" stroked="true" strokeweight=".255094pt" strokecolor="#0071bc">
                <v:path arrowok="t"/>
              </v:shape>
            </v:group>
            <v:group style="position:absolute;left:4043;top:24;width:6;height:4" coordorigin="4043,24" coordsize="6,4">
              <v:shape style="position:absolute;left:4043;top:24;width:6;height:4" coordorigin="4043,24" coordsize="6,4" path="m4043,28l4043,28,4044,28,4044,27,4045,27,4045,27,4045,27,4046,27,4046,27,4046,27,4046,26,4046,26,4046,26,4047,26,4047,26,4047,25,4047,25,4047,25,4047,25,4048,25,4048,25e" filled="false" stroked="true" strokeweight=".255094pt" strokecolor="#0071bc">
                <v:path arrowok="t"/>
              </v:shape>
            </v:group>
            <v:group style="position:absolute;left:4048;top:21;width:7;height:4" coordorigin="4048,21" coordsize="7,4">
              <v:shape style="position:absolute;left:4048;top:21;width:7;height:4" coordorigin="4048,21" coordsize="7,4" path="m4048,24l4048,24,4049,24,4049,24,4049,24,4049,24,4050,24,4050,23,4051,23,4051,23,4051,23,4051,23,4051,23,4052,22,4052,22,4052,22,4053,22,4053,22,4054,22,4054,22,4054,22,4054,21,4055,21e" filled="false" stroked="true" strokeweight=".255094pt" strokecolor="#0071bc">
                <v:path arrowok="t"/>
              </v:shape>
            </v:group>
            <v:group style="position:absolute;left:4055;top:18;width:6;height:4" coordorigin="4055,18" coordsize="6,4">
              <v:shape style="position:absolute;left:4055;top:18;width:6;height:4" coordorigin="4055,18" coordsize="6,4" path="m4055,21l4055,21,4055,21,4055,21,4056,21,4056,20,4057,20,4057,20,4057,20,4057,20,4057,20,4058,19,4058,19,4059,19,4059,19,4059,19,4060,19,4060,19,4060,18,4060,18,4060,18e" filled="false" stroked="true" strokeweight=".255094pt" strokecolor="#0071bc">
                <v:path arrowok="t"/>
              </v:shape>
            </v:group>
            <v:group style="position:absolute;left:4060;top:15;width:8;height:4" coordorigin="4060,15" coordsize="8,4">
              <v:shape style="position:absolute;left:4060;top:15;width:8;height:4" coordorigin="4060,15" coordsize="8,4" path="m4060,18l4061,18,4061,18,4062,18,4062,17,4062,17,4063,17,4063,17,4064,17,4065,17,4065,17,4065,16,4066,16,4066,16,4066,16,4066,16,4066,15,4067,15,4067,15,4067,15,4068,15,4068,15e" filled="false" stroked="true" strokeweight=".255094pt" strokecolor="#0071bc">
                <v:path arrowok="t"/>
              </v:shape>
            </v:group>
            <v:group style="position:absolute;left:4068;top:11;width:8;height:4" coordorigin="4068,11" coordsize="8,4">
              <v:shape style="position:absolute;left:4068;top:11;width:8;height:4" coordorigin="4068,11" coordsize="8,4" path="m4068,15l4068,15,4068,14,4069,14,4069,14,4069,14,4070,14,4070,14,4070,13,4071,13,4071,13,4071,13,4071,13,4071,13,4072,13,4072,12,4072,12,4072,12,4074,12,4074,12,4074,12,4074,11,4075,11,4076,11e" filled="false" stroked="true" strokeweight=".255094pt" strokecolor="#0071bc">
                <v:path arrowok="t"/>
              </v:shape>
            </v:group>
            <v:group style="position:absolute;left:4076;top:8;width:6;height:4" coordorigin="4076,8" coordsize="6,4">
              <v:shape style="position:absolute;left:4076;top:8;width:6;height:4" coordorigin="4076,8" coordsize="6,4" path="m4076,11l4076,11,4077,11,4077,11,4078,11,4078,11,4078,10,4079,10,4079,10,4079,10,4079,10,4079,9,4080,9,4080,9,4080,9,4080,9,4080,9,4081,8,4081,8,4081,8,4081,8e" filled="false" stroked="true" strokeweight=".255094pt" strokecolor="#0071bc">
                <v:path arrowok="t"/>
              </v:shape>
            </v:group>
            <v:group style="position:absolute;left:4081;top:5;width:5;height:4" coordorigin="4081,5" coordsize="5,4">
              <v:shape style="position:absolute;left:4081;top:5;width:5;height:4" coordorigin="4081,5" coordsize="5,4" path="m4081,8l4081,8,4081,7,4082,7,4082,7,4082,7,4082,7,4083,6,4083,6,4083,6,4083,6,4084,6,4084,5,4084,5,4085,5,4085,5,4085,5,4085,5e" filled="false" stroked="true" strokeweight=".255094pt" strokecolor="#0071bc">
                <v:path arrowok="t"/>
              </v:shape>
            </v:group>
            <v:group style="position:absolute;left:4085;top:1;width:4;height:4" coordorigin="4085,1" coordsize="4,4">
              <v:shape style="position:absolute;left:4085;top:1;width:4;height:4" coordorigin="4085,1" coordsize="4,4" path="m4085,5l4085,4,4085,4,4086,4,4086,4,4086,3,4086,3,4086,3,4087,3,4087,3,4087,2,4088,2,4088,2,4088,2,4088,2,4088,2,4089,1,4089,1e" filled="false" stroked="true" strokeweight=".255094pt" strokecolor="#0071bc">
                <v:path arrowok="t"/>
              </v:shape>
            </v:group>
            <v:group style="position:absolute;left:4089;top:-2;width:3;height:4" coordorigin="4089,-2" coordsize="3,4">
              <v:shape style="position:absolute;left:4089;top:-2;width:3;height:4" coordorigin="4089,-2" coordsize="3,4" path="m4089,1l4089,1,4089,1,4089,0,4090,0,4090,0,4090,0,4090,0,4091,-1,4091,-1,4091,-1,4091,-1,4091,-1,4091,-2,4092,-2,4092,-2e" filled="false" stroked="true" strokeweight=".255094pt" strokecolor="#0071bc">
                <v:path arrowok="t"/>
              </v:shape>
            </v:group>
            <v:group style="position:absolute;left:4092;top:-5;width:3;height:4" coordorigin="4092,-5" coordsize="3,4">
              <v:shape style="position:absolute;left:4092;top:-5;width:3;height:4" coordorigin="4092,-5" coordsize="3,4" path="m4092,-2l4092,-2,4092,-3,4092,-3,4092,-3,4093,-3,4093,-3,4093,-4,4093,-4,4094,-4,4094,-4,4094,-4,4094,-5,4094,-5,4094,-5e" filled="false" stroked="true" strokeweight=".255094pt" strokecolor="#0071bc">
                <v:path arrowok="t"/>
              </v:shape>
            </v:group>
            <v:group style="position:absolute;left:4094;top:-9;width:3;height:4" coordorigin="4094,-9" coordsize="3,4">
              <v:shape style="position:absolute;left:4094;top:-9;width:3;height:4" coordorigin="4094,-9" coordsize="3,4" path="m4094,-5l4094,-6,4094,-6,4095,-6,4095,-6,4095,-7,4095,-7,4095,-7,4095,-8,4096,-8,4096,-8,4096,-8,4096,-9,4097,-9,4097,-9e" filled="false" stroked="true" strokeweight=".255094pt" strokecolor="#0071bc">
                <v:path arrowok="t"/>
              </v:shape>
            </v:group>
            <v:group style="position:absolute;left:4097;top:-12;width:2;height:4" coordorigin="4097,-12" coordsize="2,4">
              <v:shape style="position:absolute;left:4097;top:-12;width:2;height:4" coordorigin="4097,-12" coordsize="2,4" path="m4097,-9l4097,-9,4097,-9,4097,-9,4097,-10,4097,-10,4097,-10,4097,-10,4098,-11,4098,-11,4098,-11,4098,-11,4098,-11,4098,-12,4098,-12e" filled="false" stroked="true" strokeweight=".255094pt" strokecolor="#0071bc">
                <v:path arrowok="t"/>
              </v:shape>
            </v:group>
            <v:group style="position:absolute;left:4098;top:-16;width:2;height:4" coordorigin="4098,-16" coordsize="2,4">
              <v:shape style="position:absolute;left:4098;top:-16;width:2;height:4" coordorigin="4098,-16" coordsize="1,4" path="m4098,-12l4099,-13,4099,-13,4099,-13,4099,-13,4099,-14,4099,-14,4099,-14,4099,-15,4099,-15,4099,-15,4099,-15,4099,-16e" filled="false" stroked="true" strokeweight=".255094pt" strokecolor="#0071bc">
                <v:path arrowok="t"/>
              </v:shape>
            </v:group>
            <v:group style="position:absolute;left:4099;top:-20;width:2;height:4" coordorigin="4099,-20" coordsize="2,4">
              <v:shape style="position:absolute;left:4099;top:-20;width:2;height:4" coordorigin="4099,-20" coordsize="2,4" path="m4099,-16l4100,-16,4100,-16,4100,-17,4100,-17,4100,-17,4100,-17,4100,-17,4101,-18,4101,-18,4101,-18,4101,-18,4101,-19,4101,-19,4101,-19,4101,-20e" filled="false" stroked="true" strokeweight=".255094pt" strokecolor="#0071bc">
                <v:path arrowok="t"/>
              </v:shape>
            </v:group>
            <v:group style="position:absolute;left:4101;top:-24;width:2;height:5" coordorigin="4101,-24" coordsize="2,5">
              <v:shape style="position:absolute;left:4101;top:-24;width:2;height:5" coordorigin="4101,-24" coordsize="2,5" path="m4101,-20l4101,-20,4101,-21,4102,-21,4102,-21,4102,-22,4102,-22,4102,-22,4102,-22,4102,-23,4102,-23,4102,-23,4103,-23,4103,-24,4103,-24e" filled="false" stroked="true" strokeweight=".255094pt" strokecolor="#0071bc">
                <v:path arrowok="t"/>
              </v:shape>
            </v:group>
            <v:group style="position:absolute;left:4103;top:-28;width:2;height:4" coordorigin="4103,-28" coordsize="2,4">
              <v:shape style="position:absolute;left:4103;top:-28;width:2;height:4" coordorigin="4103,-28" coordsize="2,4" path="m4103,-24l4103,-24,4103,-24,4103,-24,4103,-25,4103,-25,4103,-25,4103,-26,4103,-26,4104,-26,4104,-27,4104,-27,4104,-28e" filled="false" stroked="true" strokeweight=".255094pt" strokecolor="#0071bc">
                <v:path arrowok="t"/>
              </v:shape>
            </v:group>
            <v:group style="position:absolute;left:4104;top:-32;width:2;height:4" coordorigin="4104,-32" coordsize="2,4">
              <v:shape style="position:absolute;left:4104;top:-32;width:2;height:4" coordorigin="4104,-32" coordsize="2,4" path="m4104,-28l4104,-28,4104,-28,4104,-29,4104,-29,4104,-29,4104,-30,4104,-30,4104,-30,4105,-31,4105,-31,4105,-31,4105,-31,4105,-32e" filled="false" stroked="true" strokeweight=".255094pt" strokecolor="#0071bc">
                <v:path arrowok="t"/>
              </v:shape>
            </v:group>
            <v:group style="position:absolute;left:4105;top:-35;width:2;height:4" coordorigin="4105,-35" coordsize="2,4">
              <v:shape style="position:absolute;left:4105;top:-35;width:2;height:4" coordorigin="4105,-35" coordsize="2,4" path="m4105,-32l4105,-32,4105,-32,4106,-32,4106,-32,4106,-33,4106,-33,4106,-33,4106,-33,4107,-34,4107,-34,4107,-35,4107,-35,4107,-35e" filled="false" stroked="true" strokeweight=".255094pt" strokecolor="#0071bc">
                <v:path arrowok="t"/>
              </v:shape>
            </v:group>
            <v:group style="position:absolute;left:4107;top:-39;width:3;height:4" coordorigin="4107,-39" coordsize="3,4">
              <v:shape style="position:absolute;left:4107;top:-39;width:3;height:4" coordorigin="4107,-39" coordsize="3,4" path="m4107,-35l4107,-35,4107,-36,4108,-36,4108,-36,4108,-36,4108,-37,4108,-37,4108,-38,4109,-38,4109,-38,4109,-38,4109,-38,4109,-39,4110,-39,4110,-39,4110,-39e" filled="false" stroked="true" strokeweight=".255094pt" strokecolor="#0071bc">
                <v:path arrowok="t"/>
              </v:shape>
            </v:group>
            <v:group style="position:absolute;left:4110;top:-42;width:3;height:4" coordorigin="4110,-42" coordsize="3,4">
              <v:shape style="position:absolute;left:4110;top:-42;width:3;height:4" coordorigin="4110,-42" coordsize="3,4" path="m4110,-39l4110,-39,4110,-39,4111,-39,4111,-40,4111,-40,4111,-40,4111,-41,4111,-41,4111,-41,4111,-42,4112,-42,4112,-42,4112,-42,4112,-42,4113,-42e" filled="false" stroked="true" strokeweight=".255094pt" strokecolor="#0071bc">
                <v:path arrowok="t"/>
              </v:shape>
            </v:group>
            <v:group style="position:absolute;left:4113;top:-48;width:3;height:6" coordorigin="4113,-48" coordsize="3,6">
              <v:shape style="position:absolute;left:4113;top:-48;width:3;height:6" coordorigin="4113,-48" coordsize="3,6" path="m4113,-42l4113,-43,4114,-43,4114,-43,4114,-43,4114,-44,4114,-44,4114,-44,4115,-44,4115,-44,4115,-45,4115,-45,4115,-46,4115,-46,4115,-46,4115,-47,4115,-47,4115,-48e" filled="false" stroked="true" strokeweight=".255094pt" strokecolor="#0071bc">
                <v:path arrowok="t"/>
              </v:shape>
            </v:group>
            <v:group style="position:absolute;left:4115;top:-54;width:2;height:7" coordorigin="4115,-54" coordsize="2,7">
              <v:shape style="position:absolute;left:4115;top:-54;width:2;height:7" coordorigin="4115,-54" coordsize="1,7" path="m4115,-48l4115,-48,4115,-49,4115,-49,4115,-50,4115,-51,4115,-51,4115,-52,4115,-52,4115,-53,4115,-53,4115,-54,4115,-54e" filled="false" stroked="true" strokeweight=".255094pt" strokecolor="#0071bc">
                <v:path arrowok="t"/>
              </v:shape>
            </v:group>
            <v:group style="position:absolute;left:4115;top:-59;width:2;height:5" coordorigin="4115,-59" coordsize="2,5">
              <v:shape style="position:absolute;left:4115;top:-59;width:2;height:5" coordorigin="4115,-59" coordsize="1,5" path="m4115,-54l4115,-55,4116,-55,4116,-56,4116,-56,4116,-57,4116,-57,4116,-57,4116,-58,4116,-58,4116,-58,4116,-59,4116,-59e" filled="false" stroked="true" strokeweight=".255094pt" strokecolor="#0071bc">
                <v:path arrowok="t"/>
              </v:shape>
            </v:group>
            <v:group style="position:absolute;left:4116;top:-63;width:2;height:5" coordorigin="4116,-63" coordsize="2,5">
              <v:shape style="position:absolute;left:4116;top:-63;width:2;height:5" coordorigin="4116,-63" coordsize="1,5" path="m4116,-59l4116,-59,4116,-59,4116,-60,4117,-60,4117,-61,4117,-62,4117,-62,4117,-62,4117,-62,4117,-63e" filled="false" stroked="true" strokeweight=".255094pt" strokecolor="#0071bc">
                <v:path arrowok="t"/>
              </v:shape>
            </v:group>
            <v:group style="position:absolute;left:4117;top:-72;width:2;height:10" coordorigin="4117,-72" coordsize="2,10">
              <v:shape style="position:absolute;left:4117;top:-72;width:2;height:10" coordorigin="4117,-72" coordsize="1,10" path="m4117,-63l4117,-63,4117,-63,4117,-64,4117,-64,4117,-65,4117,-65,4117,-66,4117,-66,4117,-66,4117,-67,4117,-67,4117,-68,4117,-68,4117,-68,4117,-69,4117,-69,4117,-70,4117,-70,4117,-70,4117,-71,4117,-71,4117,-72,4117,-72,4117,-72e" filled="false" stroked="true" strokeweight=".255094pt" strokecolor="#0071bc">
                <v:path arrowok="t"/>
              </v:shape>
            </v:group>
            <v:group style="position:absolute;left:4117;top:-82;width:2;height:10" coordorigin="4117,-82" coordsize="2,10">
              <v:shape style="position:absolute;left:4117;top:-82;width:2;height:10" coordorigin="4117,-82" coordsize="1,10" path="m4117,-72l4117,-73,4117,-73,4118,-74,4118,-75,4118,-75,4118,-75,4118,-76,4118,-76,4118,-77,4118,-77,4118,-77,4118,-78,4118,-79,4118,-79,4118,-80,4118,-80,4118,-80,4118,-81,4118,-81,4118,-82e" filled="false" stroked="true" strokeweight=".255094pt" strokecolor="#0071bc">
                <v:path arrowok="t"/>
              </v:shape>
            </v:group>
            <v:group style="position:absolute;left:4118;top:-87;width:2;height:5" coordorigin="4118,-87" coordsize="2,5">
              <v:shape style="position:absolute;left:4118;top:-87;width:2;height:5" coordorigin="4118,-87" coordsize="1,5" path="m4118,-82l4118,-83,4118,-83,4118,-83,4118,-84,4118,-84,4118,-85,4118,-85,4118,-86,4118,-86,4118,-87e" filled="false" stroked="true" strokeweight=".255094pt" strokecolor="#0071bc">
                <v:path arrowok="t"/>
              </v:shape>
            </v:group>
            <v:group style="position:absolute;left:4118;top:-90;width:2;height:4" coordorigin="4118,-90" coordsize="2,4">
              <v:shape style="position:absolute;left:4118;top:-90;width:2;height:4" coordorigin="4118,-90" coordsize="1,4" path="m4118,-87l4118,-87,4118,-87,4118,-88,4118,-88,4119,-88,4119,-89,4119,-89,4119,-89,4119,-90,4119,-90e" filled="false" stroked="true" strokeweight=".255094pt" strokecolor="#0071bc">
                <v:path arrowok="t"/>
              </v:shape>
            </v:group>
            <v:group style="position:absolute;left:1924;top:1578;width:416;height:2" coordorigin="1924,1578" coordsize="416,2">
              <v:shape style="position:absolute;left:1924;top:1578;width:416;height:2" coordorigin="1924,1578" coordsize="416,0" path="m1924,1578l2340,1578e" filled="false" stroked="true" strokeweight=".168511pt" strokecolor="#d95218">
                <v:path arrowok="t"/>
              </v:shape>
            </v:group>
            <v:group style="position:absolute;left:2340;top:1573;width:35;height:4" coordorigin="2340,1573" coordsize="35,4">
              <v:shape style="position:absolute;left:2340;top:1573;width:35;height:4" coordorigin="2340,1573" coordsize="35,4" path="m2340,1577l2341,1577,2343,1576,2345,1576,2347,1576,2349,1576,2350,1576,2351,1576,2351,1576,2354,1575,2358,1575,2359,1575,2361,1575,2362,1575,2362,1575,2363,1575,2364,1575,2365,1574,2368,1574,2369,1574,2369,1574,2370,1574,2370,1573,2373,1573,2375,1573e" filled="false" stroked="true" strokeweight=".255094pt" strokecolor="#d95218">
                <v:path arrowok="t"/>
              </v:shape>
            </v:group>
            <v:group style="position:absolute;left:2375;top:1570;width:24;height:4" coordorigin="2375,1570" coordsize="24,4">
              <v:shape style="position:absolute;left:2375;top:1570;width:24;height:4" coordorigin="2375,1570" coordsize="24,4" path="m2375,1573l2377,1573,2378,1573,2378,1573,2379,1573,2380,1573,2383,1573,2383,1572,2384,1572,2386,1572,2387,1572,2388,1572,2389,1572,2389,1572,2391,1571,2392,1571,2394,1571,2394,1571,2395,1571,2395,1571,2396,1571,2397,1571,2397,1570,2397,1570,2399,1570e" filled="false" stroked="true" strokeweight=".255094pt" strokecolor="#d95218">
                <v:path arrowok="t"/>
              </v:shape>
            </v:group>
            <v:group style="position:absolute;left:2399;top:1566;width:36;height:4" coordorigin="2399,1566" coordsize="36,4">
              <v:shape style="position:absolute;left:2399;top:1566;width:36;height:4" coordorigin="2399,1566" coordsize="36,4" path="m2399,1570l2400,1570,2401,1570,2402,1570,2404,1569,2404,1569,2404,1569,2405,1569,2409,1569,2410,1569,2411,1569,2412,1569,2412,1568,2419,1568,2419,1568,2421,1568,2421,1568,2421,1568,2422,1568,2422,1567,2425,1567,2425,1567,2426,1567,2427,1567,2431,1567,2432,1567,2434,1566e" filled="false" stroked="true" strokeweight=".255094pt" strokecolor="#d95218">
                <v:path arrowok="t"/>
              </v:shape>
            </v:group>
            <v:group style="position:absolute;left:2434;top:1563;width:22;height:4" coordorigin="2434,1563" coordsize="22,4">
              <v:shape style="position:absolute;left:2434;top:1563;width:22;height:4" coordorigin="2434,1563" coordsize="22,4" path="m2434,1566l2435,1566,2437,1566,2438,1566,2439,1566,2439,1566,2439,1565,2440,1565,2441,1565,2441,1565,2446,1565,2448,1565,2449,1565,2449,1565,2449,1564,2450,1564,2450,1564,2452,1564,2452,1564,2453,1564,2454,1564,2455,1564,2456,1563,2456,1563e" filled="false" stroked="true" strokeweight=".255094pt" strokecolor="#d95218">
                <v:path arrowok="t"/>
              </v:shape>
            </v:group>
            <v:group style="position:absolute;left:2456;top:1560;width:27;height:4" coordorigin="2456,1560" coordsize="27,4">
              <v:shape style="position:absolute;left:2456;top:1560;width:27;height:4" coordorigin="2456,1560" coordsize="27,4" path="m2456,1563l2457,1563,2461,1563,2461,1563,2462,1563,2462,1562,2463,1562,2464,1562,2465,1562,2467,1562,2467,1562,2469,1562,2470,1562,2471,1562,2471,1561,2472,1561,2476,1561,2477,1561,2477,1561,2477,1561,2479,1561,2480,1560,2480,1560,2481,1560,2481,1560,2482,1560e" filled="false" stroked="true" strokeweight=".255094pt" strokecolor="#d95218">
                <v:path arrowok="t"/>
              </v:shape>
            </v:group>
            <v:group style="position:absolute;left:2482;top:1557;width:35;height:4" coordorigin="2482,1557" coordsize="35,4">
              <v:shape style="position:absolute;left:2482;top:1557;width:35;height:4" coordorigin="2482,1557" coordsize="35,4" path="m2482,1560l2482,1560,2485,1560,2489,1560,2494,1559,2497,1559,2499,1559,2501,1559,2502,1559,2502,1559,2502,1559,2504,1558,2505,1558,2506,1558,2507,1558,2510,1558,2510,1558,2511,1558,2511,1557,2513,1557,2514,1557,2514,1557,2515,1557,2516,1557,2517,1557e" filled="false" stroked="true" strokeweight=".255094pt" strokecolor="#d95218">
                <v:path arrowok="t"/>
              </v:shape>
            </v:group>
            <v:group style="position:absolute;left:2517;top:1553;width:34;height:4" coordorigin="2517,1553" coordsize="34,4">
              <v:shape style="position:absolute;left:2517;top:1553;width:34;height:4" coordorigin="2517,1553" coordsize="34,4" path="m2517,1557l2518,1557,2518,1556,2521,1556,2522,1556,2523,1556,2524,1556,2525,1556,2525,1555,2526,1555,2529,1555,2532,1555,2534,1555,2536,1555,2537,1555,2537,1555,2537,1555,2538,1554,2538,1554,2540,1554,2541,1554,2541,1554,2542,1554,2545,1554,2547,1553,2550,1553e" filled="false" stroked="true" strokeweight=".255094pt" strokecolor="#d95218">
                <v:path arrowok="t"/>
              </v:shape>
            </v:group>
            <v:group style="position:absolute;left:2550;top:1550;width:27;height:4" coordorigin="2550,1550" coordsize="27,4">
              <v:shape style="position:absolute;left:2550;top:1550;width:27;height:4" coordorigin="2550,1550" coordsize="27,4" path="m2550,1553l2552,1553,2553,1553,2555,1553,2555,1553,2556,1553,2557,1553,2560,1552,2560,1552,2562,1552,2563,1552,2563,1552,2564,1552,2564,1551,2565,1551,2566,1551,2566,1551,2566,1551,2567,1551,2567,1551,2569,1551,2574,1550,2576,1550,2577,1550e" filled="false" stroked="true" strokeweight=".255094pt" strokecolor="#d95218">
                <v:path arrowok="t"/>
              </v:shape>
            </v:group>
            <v:group style="position:absolute;left:2577;top:1547;width:33;height:4" coordorigin="2577,1547" coordsize="33,4">
              <v:shape style="position:absolute;left:2577;top:1547;width:33;height:4" coordorigin="2577,1547" coordsize="33,4" path="m2577,1550l2578,1550,2578,1550,2581,1550,2583,1549,2583,1549,2583,1549,2584,1549,2585,1549,2586,1549,2587,1549,2590,1549,2591,1548,2592,1548,2593,1548,2594,1548,2595,1548,2595,1548,2603,1548,2604,1547,2606,1547,2607,1547,2607,1547,2607,1547,2610,1547e" filled="false" stroked="true" strokeweight=".255094pt" strokecolor="#d95218">
                <v:path arrowok="t"/>
              </v:shape>
            </v:group>
            <v:group style="position:absolute;left:2610;top:1543;width:37;height:4" coordorigin="2610,1543" coordsize="37,4">
              <v:shape style="position:absolute;left:2610;top:1543;width:37;height:4" coordorigin="2610,1543" coordsize="37,4" path="m2610,1547l2611,1547,2612,1546,2616,1546,2617,1546,2618,1546,2620,1546,2620,1546,2620,1546,2621,1545,2621,1545,2626,1545,2626,1545,2627,1545,2630,1545,2632,1545,2634,1545,2634,1544,2638,1544,2638,1544,2638,1544,2641,1544,2643,1544,2644,1544,2646,1544e" filled="false" stroked="true" strokeweight=".255094pt" strokecolor="#d95218">
                <v:path arrowok="t"/>
              </v:shape>
            </v:group>
            <v:group style="position:absolute;left:2646;top:1540;width:42;height:4" coordorigin="2646,1540" coordsize="42,4">
              <v:shape style="position:absolute;left:2646;top:1540;width:42;height:4" coordorigin="2646,1540" coordsize="42,4" path="m2646,1543l2650,1543,2653,1543,2653,1543,2654,1543,2658,1543,2659,1543,2669,1543,2670,1542,2671,1542,2672,1542,2674,1542,2675,1542,2677,1542,2677,1542,2679,1542,2680,1541,2680,1541,2680,1541,2683,1541,2684,1541,2684,1541,2686,1541,2686,1540,2688,1540e" filled="false" stroked="true" strokeweight=".255094pt" strokecolor="#d95218">
                <v:path arrowok="t"/>
              </v:shape>
            </v:group>
            <v:group style="position:absolute;left:2688;top:1537;width:48;height:4" coordorigin="2688,1537" coordsize="48,4">
              <v:shape style="position:absolute;left:2688;top:1537;width:48;height:4" coordorigin="2688,1537" coordsize="48,4" path="m2688,1540l2690,1540,2694,1540,2694,1540,2698,1540,2701,1540,2701,1539,2702,1539,2704,1539,2711,1539,2712,1539,2713,1539,2722,1539,2723,1538,2724,1538,2726,1538,2727,1538,2729,1538,2731,1538,2731,1538,2731,1537,2732,1537,2732,1537,2734,1537,2735,1537e" filled="false" stroked="true" strokeweight=".255094pt" strokecolor="#d95218">
                <v:path arrowok="t"/>
              </v:shape>
            </v:group>
            <v:group style="position:absolute;left:2735;top:1534;width:69;height:4" coordorigin="2735,1534" coordsize="69,4">
              <v:shape style="position:absolute;left:2735;top:1534;width:69;height:4" coordorigin="2735,1534" coordsize="69,4" path="m2735,1537l2737,1537,2737,1537,2738,1537,2740,1536,2741,1536,2748,1536,2749,1536,2750,1536,2751,1536,2757,1536,2763,1536,2767,1535,2770,1535,2774,1535,2778,1535,2779,1535,2779,1535,2779,1535,2780,1534,2782,1534,2783,1534,2784,1534,2788,1534,2794,1534,2804,1534e" filled="false" stroked="true" strokeweight=".255094pt" strokecolor="#d95218">
                <v:path arrowok="t"/>
              </v:shape>
            </v:group>
            <v:group style="position:absolute;left:2804;top:1530;width:71;height:4" coordorigin="2804,1530" coordsize="71,4">
              <v:shape style="position:absolute;left:2804;top:1530;width:71;height:4" coordorigin="2804,1530" coordsize="71,4" path="m2804,1534l2805,1534,2806,1533,2817,1533,2818,1533,2819,1533,2819,1533,2820,1533,2820,1533,2821,1532,2821,1532,2832,1532,2841,1532,2842,1532,2850,1532,2850,1531,2850,1531,2854,1531,2855,1531,2857,1531,2864,1531,2869,1531,2872,1531,2874,1530e" filled="false" stroked="true" strokeweight=".255094pt" strokecolor="#d95218">
                <v:path arrowok="t"/>
              </v:shape>
            </v:group>
            <v:group style="position:absolute;left:2874;top:1527;width:106;height:4" coordorigin="2874,1527" coordsize="106,4">
              <v:shape style="position:absolute;left:2874;top:1527;width:106;height:4" coordorigin="2874,1527" coordsize="106,4" path="m2874,1530l2876,1530,2876,1530,2877,1530,2888,1530,2889,1530,2891,1530,2899,1529,2901,1529,2901,1529,2904,1529,2906,1529,2911,1529,2911,1529,2913,1529,2922,1528,2923,1528,2929,1528,2931,1528,2933,1528,2935,1528,2936,1528,2941,1527,2941,1527,2967,1527,2979,1527e" filled="false" stroked="true" strokeweight=".255094pt" strokecolor="#d95218">
                <v:path arrowok="t"/>
              </v:shape>
            </v:group>
            <v:group style="position:absolute;left:2979;top:1524;width:38;height:4" coordorigin="2979,1524" coordsize="38,4">
              <v:shape style="position:absolute;left:2979;top:1524;width:38;height:4" coordorigin="2979,1524" coordsize="38,4" path="m2979,1527l2982,1527,2984,1527,2989,1527,2989,1527,2991,1526,2992,1526,2993,1526,2996,1526,2996,1526,3003,1526,3009,1526,3009,1525,3011,1525,3011,1525,3012,1525,3013,1525,3014,1525,3014,1525,3014,1525,3015,1524,3015,1524,3015,1524,3016,1524,3017,1524e" filled="false" stroked="true" strokeweight=".255094pt" strokecolor="#d95218">
                <v:path arrowok="t"/>
              </v:shape>
            </v:group>
            <v:group style="position:absolute;left:3017;top:1520;width:13;height:4" coordorigin="3017,1520" coordsize="13,4">
              <v:shape style="position:absolute;left:3017;top:1520;width:13;height:4" coordorigin="3017,1520" coordsize="13,4" path="m3017,1524l3017,1524,3018,1524,3018,1523,3018,1523,3019,1523,3019,1523,3020,1523,3021,1523,3021,1523,3021,1523,3023,1522,3023,1522,3024,1522,3024,1522,3024,1522,3025,1522,3026,1522,3026,1521,3026,1521,3027,1521,3027,1521,3028,1521,3028,1521,3029,1521e" filled="false" stroked="true" strokeweight=".255094pt" strokecolor="#d95218">
                <v:path arrowok="t"/>
              </v:shape>
            </v:group>
            <v:group style="position:absolute;left:3030;top:1517;width:9;height:4" coordorigin="3030,1517" coordsize="9,4">
              <v:shape style="position:absolute;left:3030;top:1517;width:9;height:4" coordorigin="3030,1517" coordsize="9,4" path="m3030,1520l3030,1520,3030,1520,3030,1520,3031,1520,3031,1520,3031,1520,3031,1519,3032,1519,3033,1519,3033,1519,3033,1518,3034,1518,3034,1518,3034,1518,3035,1518,3035,1518,3035,1518,3036,1518,3036,1517,3037,1517,3038,1517e" filled="false" stroked="true" strokeweight=".255094pt" strokecolor="#d95218">
                <v:path arrowok="t"/>
              </v:shape>
            </v:group>
            <v:group style="position:absolute;left:3038;top:1514;width:7;height:4" coordorigin="3038,1514" coordsize="7,4">
              <v:shape style="position:absolute;left:3038;top:1514;width:7;height:4" coordorigin="3038,1514" coordsize="7,4" path="m3038,1517l3038,1517,3039,1517,3039,1516,3039,1516,3039,1516,3040,1516,3040,1516,3040,1516,3040,1515,3040,1515,3041,1515,3041,1515,3041,1515,3042,1515,3042,1515,3043,1515,3043,1514,3043,1514,3044,1514,3044,1514,3044,1514e" filled="false" stroked="true" strokeweight=".255094pt" strokecolor="#d95218">
                <v:path arrowok="t"/>
              </v:shape>
            </v:group>
            <v:group style="position:absolute;left:3044;top:1510;width:5;height:4" coordorigin="3044,1510" coordsize="5,4">
              <v:shape style="position:absolute;left:3044;top:1510;width:5;height:4" coordorigin="3044,1510" coordsize="5,4" path="m3044,1514l3044,1514,3045,1514,3045,1513,3045,1513,3046,1513,3046,1513,3046,1513,3046,1512,3046,1512,3047,1512,3047,1512,3047,1512,3047,1512,3047,1512,3048,1511,3048,1511,3048,1511,3048,1511,3049,1511e" filled="false" stroked="true" strokeweight=".255094pt" strokecolor="#d95218">
                <v:path arrowok="t"/>
              </v:shape>
            </v:group>
            <v:group style="position:absolute;left:3049;top:1507;width:3;height:4" coordorigin="3049,1507" coordsize="3,4">
              <v:shape style="position:absolute;left:3049;top:1507;width:3;height:4" coordorigin="3049,1507" coordsize="3,4" path="m3049,1510l3049,1510,3049,1510,3050,1510,3050,1510,3050,1509,3050,1509,3050,1509,3050,1509,3051,1509,3051,1508,3051,1508,3051,1508,3051,1507,3051,1507e" filled="false" stroked="true" strokeweight=".255094pt" strokecolor="#d95218">
                <v:path arrowok="t"/>
              </v:shape>
            </v:group>
            <v:group style="position:absolute;left:3051;top:1503;width:2;height:4" coordorigin="3051,1503" coordsize="2,4">
              <v:shape style="position:absolute;left:3051;top:1503;width:2;height:4" coordorigin="3051,1503" coordsize="2,4" path="m3051,1507l3051,1507,3052,1507,3052,1506,3052,1506,3052,1506,3052,1506,3052,1505,3052,1505,3052,1505,3052,1505,3053,1504,3053,1504,3053,1504,3053,1503,3053,1503e" filled="false" stroked="true" strokeweight=".255094pt" strokecolor="#d95218">
                <v:path arrowok="t"/>
              </v:shape>
            </v:group>
            <v:group style="position:absolute;left:3053;top:1499;width:2;height:4" coordorigin="3053,1499" coordsize="2,4">
              <v:shape style="position:absolute;left:3053;top:1499;width:2;height:4" coordorigin="3053,1499" coordsize="2,4" path="m3053,1503l3053,1503,3053,1503,3053,1502,3053,1502,3053,1502,3054,1502,3054,1501,3054,1501,3054,1501,3054,1500,3054,1500,3054,1500,3054,1499e" filled="false" stroked="true" strokeweight=".255094pt" strokecolor="#d95218">
                <v:path arrowok="t"/>
              </v:shape>
            </v:group>
            <v:group style="position:absolute;left:3054;top:1495;width:2;height:5" coordorigin="3054,1495" coordsize="2,5">
              <v:shape style="position:absolute;left:3054;top:1495;width:2;height:5" coordorigin="3054,1495" coordsize="2,5" path="m3054,1499l3054,1499,3054,1499,3055,1498,3055,1498,3055,1498,3055,1498,3055,1497,3055,1497,3055,1497,3055,1496,3055,1496,3055,1496,3055,1495,3055,1495e" filled="false" stroked="true" strokeweight=".255094pt" strokecolor="#d95218">
                <v:path arrowok="t"/>
              </v:shape>
            </v:group>
            <v:group style="position:absolute;left:3055;top:1491;width:2;height:4" coordorigin="3055,1491" coordsize="2,4">
              <v:shape style="position:absolute;left:3055;top:1491;width:2;height:4" coordorigin="3055,1491" coordsize="2,4" path="m3055,1495l3056,1495,3056,1494,3056,1494,3056,1494,3056,1493,3056,1493,3056,1493,3056,1493,3057,1492,3057,1492,3057,1492,3057,1492,3057,1491,3057,1491e" filled="false" stroked="true" strokeweight=".255094pt" strokecolor="#d95218">
                <v:path arrowok="t"/>
              </v:shape>
            </v:group>
            <v:group style="position:absolute;left:3057;top:1488;width:3;height:4" coordorigin="3057,1488" coordsize="3,4">
              <v:shape style="position:absolute;left:3057;top:1488;width:3;height:4" coordorigin="3057,1488" coordsize="3,4" path="m3057,1491l3057,1491,3057,1491,3058,1490,3058,1490,3058,1490,3058,1490,3058,1489,3059,1489,3059,1489,3059,1489,3059,1489,3059,1488,3060,1488,3060,1488,3060,1488e" filled="false" stroked="true" strokeweight=".255094pt" strokecolor="#d95218">
                <v:path arrowok="t"/>
              </v:shape>
            </v:group>
            <v:group style="position:absolute;left:3060;top:1484;width:4;height:4" coordorigin="3060,1484" coordsize="4,4">
              <v:shape style="position:absolute;left:3060;top:1484;width:4;height:4" coordorigin="3060,1484" coordsize="4,4" path="m3060,1488l3060,1488,3060,1487,3061,1487,3061,1487,3061,1487,3061,1487,3061,1487,3062,1486,3062,1486,3062,1486,3062,1486,3062,1486,3063,1485,3063,1485,3063,1485,3063,1485,3063,1484e" filled="false" stroked="true" strokeweight=".255094pt" strokecolor="#d95218">
                <v:path arrowok="t"/>
              </v:shape>
            </v:group>
            <v:group style="position:absolute;left:3063;top:1481;width:3;height:4" coordorigin="3063,1481" coordsize="3,4">
              <v:shape style="position:absolute;left:3063;top:1481;width:3;height:4" coordorigin="3063,1481" coordsize="3,4" path="m3063,1484l3063,1484,3063,1484,3064,1484,3064,1484,3064,1483,3064,1483,3064,1483,3064,1483,3064,1483,3064,1482,3064,1482,3065,1482,3065,1482,3065,1481,3065,1481,3065,1481,3065,1481e" filled="false" stroked="true" strokeweight=".255094pt" strokecolor="#d95218">
                <v:path arrowok="t"/>
              </v:shape>
            </v:group>
            <v:group style="position:absolute;left:3065;top:1477;width:3;height:4" coordorigin="3065,1477" coordsize="3,4">
              <v:shape style="position:absolute;left:3065;top:1477;width:3;height:4" coordorigin="3065,1477" coordsize="3,4" path="m3065,1481l3066,1480,3066,1480,3066,1480,3066,1480,3067,1479,3067,1479,3067,1479,3067,1479,3067,1478,3067,1478,3067,1478,3067,1477e" filled="false" stroked="true" strokeweight=".255094pt" strokecolor="#d95218">
                <v:path arrowok="t"/>
              </v:shape>
            </v:group>
            <v:group style="position:absolute;left:3067;top:1474;width:5;height:4" coordorigin="3067,1474" coordsize="5,4">
              <v:shape style="position:absolute;left:3067;top:1474;width:5;height:4" coordorigin="3067,1474" coordsize="5,4" path="m3067,1477l3068,1477,3068,1477,3068,1477,3068,1477,3068,1476,3068,1476,3069,1476,3069,1476,3069,1475,3070,1475,3070,1475,3070,1475,3070,1475,3071,1475,3071,1474,3071,1474,3072,1474,3072,1474e" filled="false" stroked="true" strokeweight=".255094pt" strokecolor="#d95218">
                <v:path arrowok="t"/>
              </v:shape>
            </v:group>
            <v:group style="position:absolute;left:3072;top:1470;width:4;height:4" coordorigin="3072,1470" coordsize="4,4">
              <v:shape style="position:absolute;left:3072;top:1470;width:4;height:4" coordorigin="3072,1470" coordsize="4,4" path="m3072,1474l3072,1474,3072,1473,3073,1473,3073,1473,3073,1473,3073,1473,3073,1473,3073,1472,3074,1472,3074,1472,3074,1472,3074,1472,3074,1472,3074,1471,3075,1471,3075,1471,3075,1471,3075,1471,3075,1471,3076,1470e" filled="false" stroked="true" strokeweight=".255094pt" strokecolor="#d95218">
                <v:path arrowok="t"/>
              </v:shape>
            </v:group>
            <v:group style="position:absolute;left:3076;top:1467;width:5;height:4" coordorigin="3076,1467" coordsize="5,4">
              <v:shape style="position:absolute;left:3076;top:1467;width:5;height:4" coordorigin="3076,1467" coordsize="5,4" path="m3076,1470l3076,1470,3076,1470,3076,1470,3077,1470,3078,1470,3078,1469,3078,1469,3078,1469,3078,1469,3079,1469,3079,1469,3079,1469,3080,1468,3080,1468,3080,1468,3080,1468,3080,1468,3081,1467,3081,1467e" filled="false" stroked="true" strokeweight=".255094pt" strokecolor="#d95218">
                <v:path arrowok="t"/>
              </v:shape>
            </v:group>
            <v:group style="position:absolute;left:3081;top:1464;width:8;height:4" coordorigin="3081,1464" coordsize="8,4">
              <v:shape style="position:absolute;left:3081;top:1464;width:8;height:4" coordorigin="3081,1464" coordsize="8,4" path="m3081,1467l3081,1467,3081,1467,3081,1467,3082,1466,3082,1466,3082,1466,3082,1466,3083,1466,3084,1466,3084,1465,3085,1465,3085,1465,3085,1465,3086,1465,3086,1465,3086,1464,3086,1464,3086,1464,3087,1464,3088,1464,3088,1464e" filled="false" stroked="true" strokeweight=".255094pt" strokecolor="#d95218">
                <v:path arrowok="t"/>
              </v:shape>
            </v:group>
            <v:group style="position:absolute;left:3088;top:1460;width:4;height:4" coordorigin="3088,1460" coordsize="4,4">
              <v:shape style="position:absolute;left:3088;top:1460;width:4;height:4" coordorigin="3088,1460" coordsize="4,4" path="m3088,1464l3088,1463,3088,1463,3088,1463,3088,1463,3089,1463,3089,1463,3089,1462,3089,1462,3089,1462,3090,1462,3090,1461,3090,1461,3091,1461,3091,1461,3091,1461,3091,1461,3092,1460e" filled="false" stroked="true" strokeweight=".255094pt" strokecolor="#d95218">
                <v:path arrowok="t"/>
              </v:shape>
            </v:group>
            <v:group style="position:absolute;left:3092;top:1457;width:5;height:4" coordorigin="3092,1457" coordsize="5,4">
              <v:shape style="position:absolute;left:3092;top:1457;width:5;height:4" coordorigin="3092,1457" coordsize="5,4" path="m3092,1460l3092,1460,3092,1460,3092,1460,3093,1460,3093,1459,3093,1459,3094,1459,3094,1459,3094,1459,3094,1458,3094,1458,3094,1458,3095,1458,3095,1458,3095,1458,3095,1457,3096,1457,3096,1457e" filled="false" stroked="true" strokeweight=".255094pt" strokecolor="#d95218">
                <v:path arrowok="t"/>
              </v:shape>
            </v:group>
            <v:group style="position:absolute;left:3096;top:1453;width:5;height:4" coordorigin="3096,1453" coordsize="5,4">
              <v:shape style="position:absolute;left:3096;top:1453;width:5;height:4" coordorigin="3096,1453" coordsize="5,4" path="m3096,1457l3096,1457,3096,1457,3097,1457,3097,1456,3097,1456,3097,1456,3098,1456,3098,1456,3098,1455,3098,1455,3098,1455,3099,1455,3099,1455,3099,1454,3099,1454,3099,1454,3100,1454,3100,1454,3100,1454e" filled="false" stroked="true" strokeweight=".255094pt" strokecolor="#d95218">
                <v:path arrowok="t"/>
              </v:shape>
            </v:group>
            <v:group style="position:absolute;left:3100;top:1450;width:5;height:4" coordorigin="3100,1450" coordsize="5,4">
              <v:shape style="position:absolute;left:3100;top:1450;width:5;height:4" coordorigin="3100,1450" coordsize="5,4" path="m3100,1453l3101,1453,3101,1453,3101,1453,3102,1453,3102,1453,3102,1452,3102,1452,3103,1452,3103,1451,3103,1451,3103,1451,3103,1451,3104,1450,3104,1450,3105,1450,3105,1450,3105,1450,3105,1450e" filled="false" stroked="true" strokeweight=".255094pt" strokecolor="#d95218">
                <v:path arrowok="t"/>
              </v:shape>
            </v:group>
            <v:group style="position:absolute;left:3105;top:1446;width:6;height:4" coordorigin="3105,1446" coordsize="6,4">
              <v:shape style="position:absolute;left:3105;top:1446;width:6;height:4" coordorigin="3105,1446" coordsize="6,4" path="m3105,1450l3105,1450,3106,1450,3106,1449,3106,1449,3107,1449,3107,1449,3107,1449,3108,1449,3108,1449,3108,1448,3108,1448,3109,1448,3109,1448,3109,1448,3109,1448,3109,1448,3109,1447,3110,1447,3110,1447,3111,1447,3111,1446e" filled="false" stroked="true" strokeweight=".255094pt" strokecolor="#d95218">
                <v:path arrowok="t"/>
              </v:shape>
            </v:group>
            <v:group style="position:absolute;left:3111;top:1443;width:4;height:4" coordorigin="3111,1443" coordsize="4,4">
              <v:shape style="position:absolute;left:3111;top:1443;width:4;height:4" coordorigin="3111,1443" coordsize="4,4" path="m3111,1446l3111,1446,3111,1446,3111,1446,3112,1446,3112,1445,3112,1445,3112,1445,3113,1445,3113,1444,3113,1444,3113,1444,3114,1444,3114,1444,3114,1444,3114,1444,3114,1443,3114,1443,3115,1443,3115,1443e" filled="false" stroked="true" strokeweight=".255094pt" strokecolor="#d95218">
                <v:path arrowok="t"/>
              </v:shape>
            </v:group>
            <v:group style="position:absolute;left:3115;top:1439;width:4;height:4" coordorigin="3115,1439" coordsize="4,4">
              <v:shape style="position:absolute;left:3115;top:1439;width:4;height:4" coordorigin="3115,1439" coordsize="4,4" path="m3115,1443l3115,1442,3115,1442,3115,1442,3115,1442,3116,1442,3116,1441,3116,1441,3116,1441,3116,1441,3116,1441,3117,1441,3117,1440,3117,1440,3118,1440,3118,1440,3118,1440,3119,1440,3119,1440e" filled="false" stroked="true" strokeweight=".255094pt" strokecolor="#d95218">
                <v:path arrowok="t"/>
              </v:shape>
            </v:group>
            <v:group style="position:absolute;left:3119;top:1436;width:6;height:4" coordorigin="3119,1436" coordsize="6,4">
              <v:shape style="position:absolute;left:3119;top:1436;width:6;height:4" coordorigin="3119,1436" coordsize="6,4" path="m3119,1439l3119,1439,3119,1439,3120,1439,3120,1439,3120,1439,3121,1439,3121,1438,3121,1438,3121,1438,3122,1438,3122,1438,3122,1438,3122,1437,3123,1437,3123,1437,3123,1437,3123,1437,3124,1437,3124,1437,3124,1436,3125,1436e" filled="false" stroked="true" strokeweight=".255094pt" strokecolor="#d95218">
                <v:path arrowok="t"/>
              </v:shape>
            </v:group>
            <v:group style="position:absolute;left:3125;top:1432;width:5;height:4" coordorigin="3125,1432" coordsize="5,4">
              <v:shape style="position:absolute;left:3125;top:1432;width:5;height:4" coordorigin="3125,1432" coordsize="5,4" path="m3125,1436l3125,1436,3125,1436,3125,1435,3126,1435,3126,1435,3126,1435,3126,1434,3126,1434,3127,1434,3127,1434,3127,1434,3128,1434,3128,1433,3129,1433,3129,1433,3129,1433,3129,1432e" filled="false" stroked="true" strokeweight=".255094pt" strokecolor="#d95218">
                <v:path arrowok="t"/>
              </v:shape>
            </v:group>
            <v:group style="position:absolute;left:3129;top:1429;width:4;height:4" coordorigin="3129,1429" coordsize="4,4">
              <v:shape style="position:absolute;left:3129;top:1429;width:4;height:4" coordorigin="3129,1429" coordsize="4,4" path="m3129,1432l3129,1432,3129,1432,3129,1432,3130,1432,3130,1432,3130,1431,3131,1431,3131,1431,3131,1431,3131,1431,3132,1430,3132,1430,3132,1430,3132,1429,3132,1429,3132,1429,3133,1429,3133,1429,3133,1429e" filled="false" stroked="true" strokeweight=".255094pt" strokecolor="#d95218">
                <v:path arrowok="t"/>
              </v:shape>
            </v:group>
            <v:group style="position:absolute;left:3133;top:1425;width:4;height:4" coordorigin="3133,1425" coordsize="4,4">
              <v:shape style="position:absolute;left:3133;top:1425;width:4;height:4" coordorigin="3133,1425" coordsize="4,4" path="m3133,1429l3133,1428,3133,1428,3133,1428,3133,1428,3134,1428,3134,1428,3134,1428,3134,1427,3134,1427,3135,1427,3135,1427,3135,1427,3135,1426,3136,1426,3136,1426,3136,1426,3136,1426,3136,1425e" filled="false" stroked="true" strokeweight=".255094pt" strokecolor="#d95218">
                <v:path arrowok="t"/>
              </v:shape>
            </v:group>
            <v:group style="position:absolute;left:3136;top:1422;width:4;height:4" coordorigin="3136,1422" coordsize="4,4">
              <v:shape style="position:absolute;left:3136;top:1422;width:4;height:4" coordorigin="3136,1422" coordsize="4,4" path="m3136,1425l3136,1425,3137,1425,3137,1425,3137,1424,3137,1424,3137,1424,3138,1424,3138,1424,3138,1424,3138,1423,3138,1423,3138,1423,3139,1423,3139,1423,3139,1422,3140,1422,3140,1422,3140,1422,3140,1422e" filled="false" stroked="true" strokeweight=".255094pt" strokecolor="#d95218">
                <v:path arrowok="t"/>
              </v:shape>
            </v:group>
            <v:group style="position:absolute;left:3140;top:1417;width:5;height:5" coordorigin="3140,1417" coordsize="5,5">
              <v:shape style="position:absolute;left:3140;top:1417;width:5;height:5" coordorigin="3140,1417" coordsize="5,5" path="m3140,1422l3140,1422,3140,1421,3140,1421,3141,1421,3141,1421,3141,1421,3141,1420,3142,1420,3142,1420,3142,1420,3142,1420,3142,1419,3143,1419,3143,1419,3143,1419,3143,1418,3143,1418,3144,1418,3144,1418,3144,1417e" filled="false" stroked="true" strokeweight=".255094pt" strokecolor="#d95218">
                <v:path arrowok="t"/>
              </v:shape>
            </v:group>
            <v:group style="position:absolute;left:3144;top:1413;width:6;height:5" coordorigin="3144,1413" coordsize="6,5">
              <v:shape style="position:absolute;left:3144;top:1413;width:6;height:5" coordorigin="3144,1413" coordsize="6,5" path="m3144,1417l3145,1417,3145,1417,3145,1417,3145,1417,3146,1417,3146,1416,3146,1416,3146,1415,3147,1415,3147,1415,3147,1415,3147,1415,3147,1415,3147,1414,3148,1414,3148,1414,3148,1414,3148,1414,3149,1414,3149,1413,3149,1413,3149,1413e" filled="false" stroked="true" strokeweight=".255094pt" strokecolor="#d95218">
                <v:path arrowok="t"/>
              </v:shape>
            </v:group>
            <v:group style="position:absolute;left:3149;top:1409;width:4;height:5" coordorigin="3149,1409" coordsize="4,5">
              <v:shape style="position:absolute;left:3149;top:1409;width:4;height:5" coordorigin="3149,1409" coordsize="4,5" path="m3149,1413l3150,1413,3150,1413,3150,1412,3150,1412,3150,1412,3151,1412,3151,1411,3151,1411,3151,1411,3151,1411,3151,1411,3152,1410,3152,1410,3152,1410,3152,1410,3152,1410,3152,1410,3152,1409,3153,1409,3153,1409,3153,1409e" filled="false" stroked="true" strokeweight=".255094pt" strokecolor="#d95218">
                <v:path arrowok="t"/>
              </v:shape>
            </v:group>
            <v:group style="position:absolute;left:3153;top:1404;width:4;height:5" coordorigin="3153,1404" coordsize="4,5">
              <v:shape style="position:absolute;left:3153;top:1404;width:4;height:5" coordorigin="3153,1404" coordsize="4,5" path="m3153,1409l3153,1408,3153,1408,3153,1408,3153,1407,3153,1407,3154,1407,3154,1407,3154,1407,3155,1406,3155,1406,3155,1406,3155,1406,3155,1405,3155,1405,3156,1405,3156,1405,3156,1404e" filled="false" stroked="true" strokeweight=".255094pt" strokecolor="#d95218">
                <v:path arrowok="t"/>
              </v:shape>
            </v:group>
            <v:group style="position:absolute;left:3156;top:1400;width:4;height:4" coordorigin="3156,1400" coordsize="4,4">
              <v:shape style="position:absolute;left:3156;top:1400;width:4;height:4" coordorigin="3156,1400" coordsize="4,4" path="m3156,1404l3156,1404,3156,1404,3157,1404,3157,1403,3157,1403,3157,1403,3157,1402,3158,1402,3158,1402,3158,1402,3158,1402,3158,1402,3159,1402,3159,1401,3159,1401,3159,1401,3159,1401,3160,1400e" filled="false" stroked="true" strokeweight=".255094pt" strokecolor="#d95218">
                <v:path arrowok="t"/>
              </v:shape>
            </v:group>
            <v:group style="position:absolute;left:3160;top:1396;width:4;height:5" coordorigin="3160,1396" coordsize="4,5">
              <v:shape style="position:absolute;left:3160;top:1396;width:4;height:5" coordorigin="3160,1396" coordsize="4,5" path="m3160,1400l3160,1400,3160,1400,3160,1400,3160,1400,3161,1400,3161,1399,3161,1399,3161,1399,3161,1399,3161,1398,3162,1398,3162,1398,3162,1398,3162,1398,3162,1397,3163,1397,3163,1397,3163,1396,3163,1396e" filled="false" stroked="true" strokeweight=".255094pt" strokecolor="#d95218">
                <v:path arrowok="t"/>
              </v:shape>
            </v:group>
            <v:group style="position:absolute;left:3164;top:1390;width:5;height:6" coordorigin="3164,1390" coordsize="5,6">
              <v:shape style="position:absolute;left:3164;top:1390;width:5;height:6" coordorigin="3164,1390" coordsize="5,6" path="m3164,1396l3164,1396,3164,1395,3164,1395,3164,1395,3166,1395,3166,1393,3166,1393,3166,1393,3166,1393,3167,1393,3167,1393,3167,1392,3168,1392,3168,1392,3168,1391,3168,1391,3168,1391,3168,1391,3168,1391,3168,1390e" filled="false" stroked="true" strokeweight=".255094pt" strokecolor="#d95218">
                <v:path arrowok="t"/>
              </v:shape>
            </v:group>
            <v:group style="position:absolute;left:3168;top:1383;width:6;height:8" coordorigin="3168,1383" coordsize="6,8">
              <v:shape style="position:absolute;left:3168;top:1383;width:6;height:8" coordorigin="3168,1383" coordsize="6,8" path="m3168,1390l3169,1390,3169,1390,3169,1390,3169,1389,3169,1389,3170,1389,3170,1389,3170,1388,3170,1388,3170,1388,3170,1388,3170,1387,3170,1387,3170,1387,3171,1387,3171,1387,3171,1386,3171,1386,3171,1386,3171,1386,3172,1385,3172,1385,3172,1385,3172,1385,3173,1385,3173,1384,3173,1384,3173,1384,3173,1384,3173,1384,3174,1383e" filled="false" stroked="true" strokeweight=".255094pt" strokecolor="#d95218">
                <v:path arrowok="t"/>
              </v:shape>
            </v:group>
            <v:group style="position:absolute;left:3174;top:1379;width:4;height:4" coordorigin="3174,1379" coordsize="4,4">
              <v:shape style="position:absolute;left:3174;top:1379;width:4;height:4" coordorigin="3174,1379" coordsize="4,4" path="m3174,1383l3174,1382,3174,1382,3174,1382,3174,1382,3175,1382,3175,1381,3175,1381,3175,1381,3175,1381,3176,1381,3176,1380,3176,1380,3176,1380,3177,1380,3177,1379,3177,1379,3177,1379e" filled="false" stroked="true" strokeweight=".255094pt" strokecolor="#d95218">
                <v:path arrowok="t"/>
              </v:shape>
            </v:group>
            <v:group style="position:absolute;left:3177;top:1375;width:4;height:5" coordorigin="3177,1375" coordsize="4,5">
              <v:shape style="position:absolute;left:3177;top:1375;width:4;height:5" coordorigin="3177,1375" coordsize="4,5" path="m3177,1379l3177,1379,3177,1378,3177,1378,3178,1378,3178,1378,3178,1378,3178,1377,3178,1377,3178,1377,3178,1377,3179,1376,3179,1376,3179,1376,3179,1376,3179,1376,3180,1376,3180,1375,3180,1375,3180,1375,3180,1375e" filled="false" stroked="true" strokeweight=".255094pt" strokecolor="#d95218">
                <v:path arrowok="t"/>
              </v:shape>
            </v:group>
            <v:group style="position:absolute;left:3180;top:1370;width:3;height:6" coordorigin="3180,1370" coordsize="3,6">
              <v:shape style="position:absolute;left:3180;top:1370;width:3;height:6" coordorigin="3180,1370" coordsize="3,6" path="m3180,1375l3181,1375,3181,1374,3181,1374,3181,1374,3182,1374,3182,1373,3182,1373,3182,1373,3182,1373,3182,1372,3182,1371,3183,1371,3183,1371,3183,1371,3183,1370,3183,1370,3183,1370e" filled="false" stroked="true" strokeweight=".255094pt" strokecolor="#d95218">
                <v:path arrowok="t"/>
              </v:shape>
            </v:group>
            <v:group style="position:absolute;left:3183;top:1357;width:10;height:13" coordorigin="3183,1357" coordsize="10,13">
              <v:shape style="position:absolute;left:3183;top:1357;width:10;height:13" coordorigin="3183,1357" coordsize="10,13" path="m3183,1370l3183,1369,3183,1369,3184,1369,3184,1369,3184,1368,3185,1368,3185,1368,3185,1368,3185,1368,3185,1368,3186,1367,3186,1367,3186,1367,3186,1367,3186,1367,3186,1366,3187,1366,3187,1366,3187,1366,3187,1366,3187,1366,3187,1365,3188,1365,3188,1365,3188,1365,3188,1364,3188,1364,3188,1364,3188,1363,3189,1363,3189,1363,3189,1363,3190,1363,3190,1362,3190,1362,3190,1362,3190,1361,3190,1361,3190,1361,3190,1361,3190,1361,3191,1360,3191,1360,3191,1360,3191,1359,3191,1359,3192,1359,3192,1359,3192,1358,3192,1358,3192,1357,3192,1357,3193,1357e" filled="false" stroked="true" strokeweight=".255094pt" strokecolor="#d95218">
                <v:path arrowok="t"/>
              </v:shape>
            </v:group>
            <v:group style="position:absolute;left:3193;top:1353;width:4;height:4" coordorigin="3193,1353" coordsize="4,4">
              <v:shape style="position:absolute;left:3193;top:1353;width:4;height:4" coordorigin="3193,1353" coordsize="4,4" path="m3193,1357l3193,1356,3193,1356,3193,1356,3193,1356,3194,1356,3194,1355,3194,1355,3194,1355,3194,1355,3194,1355,3195,1354,3195,1354,3195,1354,3195,1354,3196,1354,3196,1353,3196,1353,3196,1353,3196,1353e" filled="false" stroked="true" strokeweight=".255094pt" strokecolor="#d95218">
                <v:path arrowok="t"/>
              </v:shape>
            </v:group>
            <v:group style="position:absolute;left:3196;top:1348;width:3;height:5" coordorigin="3196,1348" coordsize="3,5">
              <v:shape style="position:absolute;left:3196;top:1348;width:3;height:5" coordorigin="3196,1348" coordsize="3,5" path="m3196,1353l3196,1352,3197,1352,3197,1352,3197,1351,3197,1351,3197,1351,3197,1351,3198,1350,3198,1350,3198,1350,3198,1350,3198,1350,3198,1349,3199,1349,3199,1349,3199,1348,3199,1348,3199,1348e" filled="false" stroked="true" strokeweight=".255094pt" strokecolor="#d95218">
                <v:path arrowok="t"/>
              </v:shape>
            </v:group>
            <v:group style="position:absolute;left:3199;top:1344;width:3;height:4" coordorigin="3199,1344" coordsize="3,4">
              <v:shape style="position:absolute;left:3199;top:1344;width:3;height:4" coordorigin="3199,1344" coordsize="3,4" path="m3199,1348l3199,1348,3200,1348,3200,1347,3200,1347,3200,1347,3200,1347,3201,1347,3201,1346,3201,1346,3201,1346,3201,1346,3201,1345,3201,1345,3202,1345,3202,1344,3202,1344,3202,1344,3202,1344e" filled="false" stroked="true" strokeweight=".255094pt" strokecolor="#d95218">
                <v:path arrowok="t"/>
              </v:shape>
            </v:group>
            <v:group style="position:absolute;left:3202;top:1339;width:4;height:5" coordorigin="3202,1339" coordsize="4,5">
              <v:shape style="position:absolute;left:3202;top:1339;width:4;height:5" coordorigin="3202,1339" coordsize="4,5" path="m3202,1344l3202,1343,3202,1343,3203,1343,3203,1343,3203,1342,3203,1342,3204,1342,3204,1342,3204,1341,3204,1341,3204,1341,3205,1341,3205,1341,3205,1340,3205,1340,3205,1340,3206,1340e" filled="false" stroked="true" strokeweight=".255094pt" strokecolor="#d95218">
                <v:path arrowok="t"/>
              </v:shape>
            </v:group>
            <v:group style="position:absolute;left:3206;top:1334;width:4;height:6" coordorigin="3206,1334" coordsize="4,6">
              <v:shape style="position:absolute;left:3206;top:1334;width:4;height:6" coordorigin="3206,1334" coordsize="4,6" path="m3206,1339l3206,1339,3206,1339,3206,1339,3207,1339,3207,1339,3207,1339,3207,1338,3207,1338,3207,1338,3207,1337,3208,1337,3208,1337,3208,1337,3208,1336,3208,1336,3209,1336,3209,1336,3209,1335,3209,1334,3210,1334e" filled="false" stroked="true" strokeweight=".255094pt" strokecolor="#d95218">
                <v:path arrowok="t"/>
              </v:shape>
            </v:group>
            <v:group style="position:absolute;left:3210;top:1329;width:5;height:5" coordorigin="3210,1329" coordsize="5,5">
              <v:shape style="position:absolute;left:3210;top:1329;width:5;height:5" coordorigin="3210,1329" coordsize="5,5" path="m3210,1334l3210,1334,3210,1334,3210,1333,3210,1333,3210,1333,3210,1333,3210,1333,3211,1333,3211,1332,3211,1332,3211,1332,3211,1332,3212,1332,3213,1332,3213,1331,3213,1331,3213,1331,3214,1331,3214,1330,3214,1330,3214,1330,3214,1330,3214,1329e" filled="false" stroked="true" strokeweight=".255094pt" strokecolor="#d95218">
                <v:path arrowok="t"/>
              </v:shape>
            </v:group>
            <v:group style="position:absolute;left:3214;top:1325;width:4;height:5" coordorigin="3214,1325" coordsize="4,5">
              <v:shape style="position:absolute;left:3214;top:1325;width:4;height:5" coordorigin="3214,1325" coordsize="4,5" path="m3214,1329l3215,1329,3215,1329,3215,1329,3215,1328,3215,1328,3216,1328,3216,1328,3216,1328,3216,1328,3217,1327,3217,1327,3217,1327,3217,1327,3217,1327,3217,1326,3217,1326,3217,1326,3217,1326,3218,1326,3218,1326,3218,1325e" filled="false" stroked="true" strokeweight=".255094pt" strokecolor="#d95218">
                <v:path arrowok="t"/>
              </v:shape>
            </v:group>
            <v:group style="position:absolute;left:3218;top:1321;width:4;height:5" coordorigin="3218,1321" coordsize="4,5">
              <v:shape style="position:absolute;left:3218;top:1321;width:4;height:5" coordorigin="3218,1321" coordsize="4,5" path="m3218,1325l3218,1325,3218,1325,3218,1324,3219,1324,3219,1324,3219,1324,3219,1323,3219,1323,3220,1323,3220,1323,3220,1323,3220,1322,3221,1322,3221,1322,3221,1322,3221,1321,3221,1321e" filled="false" stroked="true" strokeweight=".255094pt" strokecolor="#d95218">
                <v:path arrowok="t"/>
              </v:shape>
            </v:group>
            <v:group style="position:absolute;left:3221;top:1317;width:4;height:5" coordorigin="3221,1317" coordsize="4,5">
              <v:shape style="position:absolute;left:3221;top:1317;width:4;height:5" coordorigin="3221,1317" coordsize="4,5" path="m3221,1321l3221,1321,3221,1321,3222,1321,3222,1321,3222,1320,3222,1320,3222,1320,3222,1320,3223,1320,3223,1319,3223,1319,3223,1319,3223,1319,3223,1319,3223,1318,3224,1318,3224,1318,3224,1317,3224,1317,3224,1317,3224,1317e" filled="false" stroked="true" strokeweight=".255094pt" strokecolor="#d95218">
                <v:path arrowok="t"/>
              </v:shape>
            </v:group>
            <v:group style="position:absolute;left:3224;top:1313;width:5;height:4" coordorigin="3224,1313" coordsize="5,4">
              <v:shape style="position:absolute;left:3224;top:1313;width:5;height:4" coordorigin="3224,1313" coordsize="5,4" path="m3224,1317l3225,1316,3225,1316,3225,1316,3225,1316,3226,1315,3226,1315,3226,1315,3226,1315,3227,1315,3227,1315,3227,1315,3227,1314,3227,1314,3228,1314,3228,1314,3228,1314,3229,1313,3229,1313e" filled="false" stroked="true" strokeweight=".255094pt" strokecolor="#d95218">
                <v:path arrowok="t"/>
              </v:shape>
            </v:group>
            <v:group style="position:absolute;left:3229;top:1308;width:5;height:5" coordorigin="3229,1308" coordsize="5,5">
              <v:shape style="position:absolute;left:3229;top:1308;width:5;height:5" coordorigin="3229,1308" coordsize="5,5" path="m3229,1313l3229,1312,3230,1312,3230,1311,3230,1311,3231,1311,3231,1311,3231,1311,3231,1311,3232,1311,3232,1310,3232,1310,3232,1310,3232,1310,3233,1309,3233,1309,3233,1309,3233,1309,3233,1308e" filled="false" stroked="true" strokeweight=".255094pt" strokecolor="#d95218">
                <v:path arrowok="t"/>
              </v:shape>
            </v:group>
            <v:group style="position:absolute;left:3233;top:1304;width:3;height:5" coordorigin="3233,1304" coordsize="3,5">
              <v:shape style="position:absolute;left:3233;top:1304;width:3;height:5" coordorigin="3233,1304" coordsize="3,5" path="m3233,1308l3233,1308,3233,1308,3233,1308,3234,1307,3234,1307,3234,1307,3234,1307,3234,1306,3234,1306,3234,1306,3235,1306,3235,1305,3235,1305,3235,1305,3235,1305,3235,1305,3235,1304,3236,1304e" filled="false" stroked="true" strokeweight=".255094pt" strokecolor="#d95218">
                <v:path arrowok="t"/>
              </v:shape>
            </v:group>
            <v:group style="position:absolute;left:3236;top:1300;width:3;height:5" coordorigin="3236,1300" coordsize="3,5">
              <v:shape style="position:absolute;left:3236;top:1300;width:3;height:5" coordorigin="3236,1300" coordsize="3,5" path="m3236,1304l3236,1304,3236,1304,3236,1303,3236,1303,3236,1303,3237,1303,3237,1303,3237,1302,3237,1302,3237,1302,3237,1302,3237,1301,3238,1301,3238,1301,3238,1301,3238,1300,3238,1300,3238,1300e" filled="false" stroked="true" strokeweight=".255094pt" strokecolor="#d95218">
                <v:path arrowok="t"/>
              </v:shape>
            </v:group>
            <v:group style="position:absolute;left:3239;top:1296;width:4;height:5" coordorigin="3239,1296" coordsize="4,5">
              <v:shape style="position:absolute;left:3239;top:1296;width:4;height:5" coordorigin="3239,1296" coordsize="4,5" path="m3239,1300l3239,1300,3239,1300,3239,1299,3239,1299,3240,1298,3240,1298,3240,1298,3240,1298,3240,1298,3240,1298,3240,1297,3241,1297,3241,1297,3241,1297,3242,1297,3242,1296,3242,1296e" filled="false" stroked="true" strokeweight=".255094pt" strokecolor="#d95218">
                <v:path arrowok="t"/>
              </v:shape>
            </v:group>
            <v:group style="position:absolute;left:3242;top:1292;width:4;height:4" coordorigin="3242,1292" coordsize="4,4">
              <v:shape style="position:absolute;left:3242;top:1292;width:4;height:4" coordorigin="3242,1292" coordsize="4,4" path="m3242,1296l3242,1296,3242,1295,3242,1295,3243,1295,3243,1295,3243,1295,3243,1294,3244,1294,3244,1294,3244,1294,3244,1294,3244,1293,3244,1293,3244,1293,3244,1293,3244,1293,3245,1293,3245,1292,3245,1292e" filled="false" stroked="true" strokeweight=".255094pt" strokecolor="#d95218">
                <v:path arrowok="t"/>
              </v:shape>
            </v:group>
            <v:group style="position:absolute;left:3245;top:1287;width:4;height:5" coordorigin="3245,1287" coordsize="4,5">
              <v:shape style="position:absolute;left:3245;top:1287;width:4;height:5" coordorigin="3245,1287" coordsize="4,5" path="m3245,1292l3245,1292,3245,1292,3245,1292,3246,1291,3246,1291,3246,1291,3246,1291,3246,1291,3247,1290,3247,1290,3247,1290,3247,1289,3247,1289,3247,1289,3247,1288,3248,1288,3248,1288,3248,1288,3248,1288,3248,1288,3248,1287e" filled="false" stroked="true" strokeweight=".255094pt" strokecolor="#d95218">
                <v:path arrowok="t"/>
              </v:shape>
            </v:group>
            <v:group style="position:absolute;left:3248;top:1284;width:4;height:4" coordorigin="3248,1284" coordsize="4,4">
              <v:shape style="position:absolute;left:3248;top:1284;width:4;height:4" coordorigin="3248,1284" coordsize="4,4" path="m3248,1287l3249,1287,3249,1287,3249,1287,3250,1287,3250,1286,3250,1286,3250,1286,3250,1286,3250,1286,3250,1285,3250,1285,3251,1285,3251,1285,3251,1284,3251,1284,3251,1284,3252,1284,3252,1284,3252,1284e" filled="false" stroked="true" strokeweight=".255094pt" strokecolor="#d95218">
                <v:path arrowok="t"/>
              </v:shape>
            </v:group>
            <v:group style="position:absolute;left:3252;top:1280;width:3;height:5" coordorigin="3252,1280" coordsize="3,5">
              <v:shape style="position:absolute;left:3252;top:1280;width:3;height:5" coordorigin="3252,1280" coordsize="3,5" path="m3252,1284l3253,1283,3253,1283,3253,1283,3253,1283,3253,1282,3253,1282,3253,1282,3254,1282,3254,1281,3254,1281,3254,1281,3254,1281,3254,1281,3255,1281,3255,1280,3255,1280,3255,1280e" filled="false" stroked="true" strokeweight=".255094pt" strokecolor="#d95218">
                <v:path arrowok="t"/>
              </v:shape>
            </v:group>
            <v:group style="position:absolute;left:3255;top:1275;width:3;height:5" coordorigin="3255,1275" coordsize="3,5">
              <v:shape style="position:absolute;left:3255;top:1275;width:3;height:5" coordorigin="3255,1275" coordsize="3,5" path="m3255,1280l3256,1280,3256,1279,3256,1279,3256,1278,3256,1278,3256,1278,3256,1277,3256,1277,3256,1277,3257,1277,3257,1276,3257,1276,3257,1276,3257,1276,3257,1275,3257,1275e" filled="false" stroked="true" strokeweight=".255094pt" strokecolor="#d95218">
                <v:path arrowok="t"/>
              </v:shape>
            </v:group>
            <v:group style="position:absolute;left:3258;top:1271;width:3;height:5" coordorigin="3258,1271" coordsize="3,5">
              <v:shape style="position:absolute;left:3258;top:1271;width:3;height:5" coordorigin="3258,1271" coordsize="3,5" path="m3258,1275l3258,1275,3258,1274,3258,1274,3258,1274,3258,1274,3258,1274,3258,1273,3258,1273,3259,1273,3259,1273,3259,1272,3259,1272,3260,1272,3260,1271,3260,1271,3260,1271e" filled="false" stroked="true" strokeweight=".255094pt" strokecolor="#d95218">
                <v:path arrowok="t"/>
              </v:shape>
            </v:group>
            <v:group style="position:absolute;left:3260;top:1267;width:3;height:5" coordorigin="3260,1267" coordsize="3,5">
              <v:shape style="position:absolute;left:3260;top:1267;width:3;height:5" coordorigin="3260,1267" coordsize="3,5" path="m3260,1271l3260,1270,3260,1270,3260,1270,3260,1269,3261,1269,3261,1269,3261,1269,3262,1269,3262,1268,3262,1268,3262,1268,3262,1267,3262,1267,3262,1267,3262,1267e" filled="false" stroked="true" strokeweight=".255094pt" strokecolor="#d95218">
                <v:path arrowok="t"/>
              </v:shape>
            </v:group>
            <v:group style="position:absolute;left:3263;top:1261;width:4;height:6" coordorigin="3263,1261" coordsize="4,6">
              <v:shape style="position:absolute;left:3263;top:1261;width:4;height:6" coordorigin="3263,1261" coordsize="4,6" path="m3263,1267l3263,1267,3263,1266,3263,1266,3263,1265,3264,1265,3264,1264,3264,1264,3264,1264,3264,1264,3264,1263,3265,1263,3265,1263,3265,1262,3265,1262,3265,1262,3265,1262,3266,1262,3266,1261e" filled="false" stroked="true" strokeweight=".255094pt" strokecolor="#d95218">
                <v:path arrowok="t"/>
              </v:shape>
            </v:group>
            <v:group style="position:absolute;left:3266;top:1257;width:5;height:5" coordorigin="3266,1257" coordsize="5,5">
              <v:shape style="position:absolute;left:3266;top:1257;width:5;height:5" coordorigin="3266,1257" coordsize="5,5" path="m3266,1261l3266,1261,3266,1260,3266,1260,3266,1260,3266,1260,3266,1260,3267,1259,3267,1259,3267,1259,3267,1259,3267,1259,3267,1258,3268,1258,3268,1258,3268,1258,3268,1258,3268,1257,3269,1257,3269,1257,3269,1257,3269,1257,3270,1257e" filled="false" stroked="true" strokeweight=".255094pt" strokecolor="#d95218">
                <v:path arrowok="t"/>
              </v:shape>
            </v:group>
            <v:group style="position:absolute;left:3270;top:1253;width:4;height:4" coordorigin="3270,1253" coordsize="4,4">
              <v:shape style="position:absolute;left:3270;top:1253;width:4;height:4" coordorigin="3270,1253" coordsize="4,4" path="m3270,1257l3270,1256,3270,1256,3270,1256,3271,1256,3271,1256,3271,1255,3271,1255,3271,1255,3272,1255,3272,1254,3272,1254,3272,1254,3272,1254,3272,1254,3273,1253,3273,1253,3273,1253,3273,1253e" filled="false" stroked="true" strokeweight=".255094pt" strokecolor="#d95218">
                <v:path arrowok="t"/>
              </v:shape>
            </v:group>
            <v:group style="position:absolute;left:3273;top:1249;width:3;height:4" coordorigin="3273,1249" coordsize="3,4">
              <v:shape style="position:absolute;left:3273;top:1249;width:3;height:4" coordorigin="3273,1249" coordsize="3,4" path="m3273,1253l3274,1253,3274,1252,3274,1252,3274,1252,3274,1252,3274,1252,3274,1251,3274,1251,3275,1251,3275,1251,3275,1251,3275,1250,3276,1250,3276,1250,3276,1250,3276,1249,3276,1249,3276,1249e" filled="false" stroked="true" strokeweight=".255094pt" strokecolor="#d95218">
                <v:path arrowok="t"/>
              </v:shape>
            </v:group>
            <v:group style="position:absolute;left:3276;top:1244;width:4;height:6" coordorigin="3276,1244" coordsize="4,6">
              <v:shape style="position:absolute;left:3276;top:1244;width:4;height:6" coordorigin="3276,1244" coordsize="4,6" path="m3276,1249l3276,1248,3276,1248,3277,1248,3277,1248,3277,1247,3277,1247,3277,1247,3277,1247,3278,1247,3278,1246,3278,1246,3278,1246,3278,1245,3278,1245,3279,1245,3279,1244,3279,1244,3279,1244,3279,1244e" filled="false" stroked="true" strokeweight=".255094pt" strokecolor="#d95218">
                <v:path arrowok="t"/>
              </v:shape>
            </v:group>
            <v:group style="position:absolute;left:3279;top:1239;width:3;height:5" coordorigin="3279,1239" coordsize="3,5">
              <v:shape style="position:absolute;left:3279;top:1239;width:3;height:5" coordorigin="3279,1239" coordsize="3,5" path="m3279,1244l3279,1243,3280,1243,3280,1243,3280,1242,3280,1242,3280,1242,3280,1242,3280,1241,3281,1241,3281,1241,3281,1241,3281,1240,3281,1240,3281,1240,3281,1240,3282,1239e" filled="false" stroked="true" strokeweight=".255094pt" strokecolor="#d95218">
                <v:path arrowok="t"/>
              </v:shape>
            </v:group>
            <v:group style="position:absolute;left:3282;top:1235;width:5;height:5" coordorigin="3282,1235" coordsize="5,5">
              <v:shape style="position:absolute;left:3282;top:1235;width:5;height:5" coordorigin="3282,1235" coordsize="5,5" path="m3282,1239l3282,1239,3282,1239,3283,1239,3283,1238,3283,1238,3283,1238,3283,1238,3283,1238,3284,1238,3284,1237,3284,1237,3284,1237,3285,1237,3285,1236,3285,1236,3285,1236,3286,1235,3286,1235,3286,1235,3286,1235e" filled="false" stroked="true" strokeweight=".255094pt" strokecolor="#d95218">
                <v:path arrowok="t"/>
              </v:shape>
            </v:group>
            <v:group style="position:absolute;left:3286;top:1230;width:3;height:5" coordorigin="3286,1230" coordsize="3,5">
              <v:shape style="position:absolute;left:3286;top:1230;width:3;height:5" coordorigin="3286,1230" coordsize="3,5" path="m3286,1235l3286,1235,3286,1234,3286,1234,3287,1234,3287,1233,3287,1233,3287,1233,3287,1233,3287,1233,3287,1233,3287,1232,3287,1232,3288,1232,3288,1232,3288,1231,3288,1231,3288,1231,3288,1231,3288,1230e" filled="false" stroked="true" strokeweight=".255094pt" strokecolor="#d95218">
                <v:path arrowok="t"/>
              </v:shape>
            </v:group>
            <v:group style="position:absolute;left:3288;top:1227;width:2;height:4" coordorigin="3288,1227" coordsize="2,4">
              <v:shape style="position:absolute;left:3288;top:1227;width:2;height:4" coordorigin="3288,1227" coordsize="2,4" path="m3288,1230l3288,1230,3288,1230,3289,1230,3289,1229,3289,1229,3289,1229,3289,1229,3289,1228,3289,1228,3290,1228,3290,1228,3290,1227,3290,1227,3290,1227,3290,1227e" filled="false" stroked="true" strokeweight=".255094pt" strokecolor="#d95218">
                <v:path arrowok="t"/>
              </v:shape>
            </v:group>
            <v:group style="position:absolute;left:3290;top:1223;width:4;height:4" coordorigin="3290,1223" coordsize="4,4">
              <v:shape style="position:absolute;left:3290;top:1223;width:4;height:4" coordorigin="3290,1223" coordsize="4,4" path="m3290,1227l3291,1227,3291,1226,3291,1226,3291,1226,3291,1226,3291,1225,3292,1225,3292,1225,3292,1225,3292,1224,3292,1224,3293,1224,3293,1224,3293,1223,3293,1223,3293,1223,3293,1223e" filled="false" stroked="true" strokeweight=".255094pt" strokecolor="#d95218">
                <v:path arrowok="t"/>
              </v:shape>
            </v:group>
            <v:group style="position:absolute;left:3293;top:1218;width:3;height:6" coordorigin="3293,1218" coordsize="3,6">
              <v:shape style="position:absolute;left:3293;top:1218;width:3;height:6" coordorigin="3293,1218" coordsize="3,6" path="m3293,1223l3294,1222,3294,1222,3294,1222,3294,1221,3294,1221,3294,1221,3294,1221,3295,1220,3295,1220,3295,1220,3295,1219,3295,1219,3295,1219,3296,1219,3296,1218,3296,1218,3296,1218,3296,1218e" filled="false" stroked="true" strokeweight=".255094pt" strokecolor="#d95218">
                <v:path arrowok="t"/>
              </v:shape>
            </v:group>
            <v:group style="position:absolute;left:3296;top:1213;width:3;height:5" coordorigin="3296,1213" coordsize="3,5">
              <v:shape style="position:absolute;left:3296;top:1213;width:3;height:5" coordorigin="3296,1213" coordsize="3,5" path="m3296,1218l3297,1217,3297,1217,3297,1217,3297,1216,3297,1216,3297,1216,3298,1216,3298,1216,3298,1215,3298,1215,3299,1215,3299,1214,3299,1214,3299,1214,3299,1213,3299,1213e" filled="false" stroked="true" strokeweight=".255094pt" strokecolor="#d95218">
                <v:path arrowok="t"/>
              </v:shape>
            </v:group>
            <v:group style="position:absolute;left:3299;top:1208;width:3;height:5" coordorigin="3299,1208" coordsize="3,5">
              <v:shape style="position:absolute;left:3299;top:1208;width:3;height:5" coordorigin="3299,1208" coordsize="3,5" path="m3299,1213l3299,1213,3299,1213,3299,1212,3300,1212,3300,1211,3300,1211,3300,1211,3300,1211,3300,1211,3300,1210,3301,1210,3301,1210,3301,1210,3301,1209,3301,1209,3302,1209,3302,1209,3302,1209,3302,1209e" filled="false" stroked="true" strokeweight=".255094pt" strokecolor="#d95218">
                <v:path arrowok="t"/>
              </v:shape>
            </v:group>
            <v:group style="position:absolute;left:3302;top:1205;width:3;height:4" coordorigin="3302,1205" coordsize="3,4">
              <v:shape style="position:absolute;left:3302;top:1205;width:3;height:4" coordorigin="3302,1205" coordsize="3,4" path="m3302,1208l3302,1208,3302,1208,3302,1208,3302,1208,3302,1207,3303,1207,3303,1207,3303,1207,3303,1207,3303,1206,3303,1206,3303,1206,3304,1206,3304,1206,3304,1205,3304,1205,3305,1205,3305,1205e" filled="false" stroked="true" strokeweight=".255094pt" strokecolor="#d95218">
                <v:path arrowok="t"/>
              </v:shape>
            </v:group>
            <v:group style="position:absolute;left:3305;top:1201;width:3;height:5" coordorigin="3305,1201" coordsize="3,5">
              <v:shape style="position:absolute;left:3305;top:1201;width:3;height:5" coordorigin="3305,1201" coordsize="3,5" path="m3305,1205l3305,1205,3305,1204,3305,1204,3305,1204,3305,1204,3306,1203,3306,1203,3306,1203,3306,1203,3306,1203,3306,1202,3306,1202,3307,1202,3307,1202,3307,1201,3307,1201,3307,1201e" filled="false" stroked="true" strokeweight=".255094pt" strokecolor="#d95218">
                <v:path arrowok="t"/>
              </v:shape>
            </v:group>
            <v:group style="position:absolute;left:3307;top:1196;width:4;height:5" coordorigin="3307,1196" coordsize="4,5">
              <v:shape style="position:absolute;left:3307;top:1196;width:4;height:5" coordorigin="3307,1196" coordsize="4,5" path="m3307,1201l3307,1200,3307,1200,3308,1200,3308,1200,3308,1199,3308,1199,3308,1199,3308,1199,3308,1198,3309,1198,3309,1198,3309,1197,3309,1197,3309,1197,3309,1197,3309,1197,3309,1196,3310,1196,3310,1196,3310,1196e" filled="false" stroked="true" strokeweight=".255094pt" strokecolor="#d95218">
                <v:path arrowok="t"/>
              </v:shape>
            </v:group>
            <v:group style="position:absolute;left:3310;top:1190;width:2;height:6" coordorigin="3310,1190" coordsize="2,6">
              <v:shape style="position:absolute;left:3310;top:1190;width:2;height:6" coordorigin="3310,1190" coordsize="2,6" path="m3310,1196l3310,1195,3310,1195,3311,1195,3311,1195,3311,1194,3311,1194,3311,1194,3311,1194,3311,1193,3311,1193,3311,1193,3312,1192,3312,1192,3312,1191,3312,1191,3312,1191,3312,1190e" filled="false" stroked="true" strokeweight=".255094pt" strokecolor="#d95218">
                <v:path arrowok="t"/>
              </v:shape>
            </v:group>
            <v:group style="position:absolute;left:3312;top:1186;width:4;height:4" coordorigin="3312,1186" coordsize="4,4">
              <v:shape style="position:absolute;left:3312;top:1186;width:4;height:4" coordorigin="3312,1186" coordsize="4,4" path="m3312,1190l3312,1190,3312,1190,3312,1189,3313,1189,3313,1189,3313,1189,3313,1188,3313,1188,3313,1188,3314,1188,3314,1188,3314,1187,3314,1187,3314,1187,3315,1187,3315,1187,3315,1187,3315,1186,3315,1186e" filled="false" stroked="true" strokeweight=".255094pt" strokecolor="#d95218">
                <v:path arrowok="t"/>
              </v:shape>
            </v:group>
            <v:group style="position:absolute;left:3315;top:1181;width:3;height:6" coordorigin="3315,1181" coordsize="3,6">
              <v:shape style="position:absolute;left:3315;top:1181;width:3;height:6" coordorigin="3315,1181" coordsize="3,6" path="m3315,1186l3316,1186,3316,1186,3316,1186,3316,1185,3316,1185,3316,1185,3316,1184,3317,1184,3317,1184,3317,1184,3317,1184,3317,1183,3317,1183,3317,1183,3317,1182,3318,1182,3318,1182,3318,1181,3318,1181,3318,1181e" filled="false" stroked="true" strokeweight=".255094pt" strokecolor="#d95218">
                <v:path arrowok="t"/>
              </v:shape>
            </v:group>
            <v:group style="position:absolute;left:3318;top:1176;width:3;height:5" coordorigin="3318,1176" coordsize="3,5">
              <v:shape style="position:absolute;left:3318;top:1176;width:3;height:5" coordorigin="3318,1176" coordsize="3,5" path="m3318,1181l3318,1180,3319,1180,3319,1179,3319,1179,3319,1179,3319,1179,3319,1179,3319,1178,3320,1178,3320,1178,3320,1177,3320,1177,3320,1177,3320,1177,3320,1177,3320,1176e" filled="false" stroked="true" strokeweight=".255094pt" strokecolor="#d95218">
                <v:path arrowok="t"/>
              </v:shape>
            </v:group>
            <v:group style="position:absolute;left:3320;top:1172;width:4;height:5" coordorigin="3320,1172" coordsize="4,5">
              <v:shape style="position:absolute;left:3320;top:1172;width:4;height:5" coordorigin="3320,1172" coordsize="4,5" path="m3320,1176l3320,1176,3321,1176,3321,1176,3321,1175,3321,1175,3321,1175,3322,1175,3322,1174,3322,1174,3322,1174,3322,1173,3322,1173,3322,1173,3323,1173,3323,1172,3323,1172,3323,1172,3324,1172e" filled="false" stroked="true" strokeweight=".255094pt" strokecolor="#d95218">
                <v:path arrowok="t"/>
              </v:shape>
            </v:group>
            <v:group style="position:absolute;left:3324;top:1167;width:3;height:5" coordorigin="3324,1167" coordsize="3,5">
              <v:shape style="position:absolute;left:3324;top:1167;width:3;height:5" coordorigin="3324,1167" coordsize="3,5" path="m3324,1172l3324,1171,3324,1171,3324,1171,3324,1170,3324,1170,3325,1170,3325,1170,3325,1170,3325,1170,3325,1170,3325,1169,3325,1169,3325,1169,3326,1169,3326,1168,3326,1167,3326,1167e" filled="false" stroked="true" strokeweight=".255094pt" strokecolor="#d95218">
                <v:path arrowok="t"/>
              </v:shape>
            </v:group>
            <v:group style="position:absolute;left:3326;top:1163;width:3;height:5" coordorigin="3326,1163" coordsize="3,5">
              <v:shape style="position:absolute;left:3326;top:1163;width:3;height:5" coordorigin="3326,1163" coordsize="3,5" path="m3326,1167l3326,1167,3326,1166,3326,1166,3327,1166,3327,1166,3327,1166,3327,1165,3327,1165,3328,1165,3328,1164,3328,1164,3328,1164,3328,1164,3328,1163,3329,1163,3329,1163,3329,1163e" filled="false" stroked="true" strokeweight=".255094pt" strokecolor="#d95218">
                <v:path arrowok="t"/>
              </v:shape>
            </v:group>
            <v:group style="position:absolute;left:3329;top:1158;width:3;height:5" coordorigin="3329,1158" coordsize="3,5">
              <v:shape style="position:absolute;left:3329;top:1158;width:3;height:5" coordorigin="3329,1158" coordsize="3,5" path="m3329,1163l3329,1162,3329,1162,3329,1162,3330,1162,3330,1161,3330,1161,3330,1161,3330,1161,3330,1161,3330,1160,3331,1160,3331,1160,3331,1159,3331,1159,3331,1159,3331,1158e" filled="false" stroked="true" strokeweight=".255094pt" strokecolor="#d95218">
                <v:path arrowok="t"/>
              </v:shape>
            </v:group>
            <v:group style="position:absolute;left:3331;top:1154;width:3;height:5" coordorigin="3331,1154" coordsize="3,5">
              <v:shape style="position:absolute;left:3331;top:1154;width:3;height:5" coordorigin="3331,1154" coordsize="3,5" path="m3331,1158l3331,1158,3332,1158,3332,1157,3332,1157,3332,1157,3332,1157,3333,1157,3333,1156,3333,1156,3333,1156,3333,1156,3333,1155,3333,1155,3334,1155,3334,1155,3334,1154,3334,1154,3334,1154e" filled="false" stroked="true" strokeweight=".255094pt" strokecolor="#d95218">
                <v:path arrowok="t"/>
              </v:shape>
            </v:group>
            <v:group style="position:absolute;left:3334;top:1149;width:3;height:5" coordorigin="3334,1149" coordsize="3,5">
              <v:shape style="position:absolute;left:3334;top:1149;width:3;height:5" coordorigin="3334,1149" coordsize="3,5" path="m3334,1154l3335,1154,3335,1153,3335,1153,3335,1153,3335,1152,3335,1152,3335,1152,3335,1151,3336,1151,3336,1151,3336,1151,3336,1150,3336,1150,3336,1150,3336,1150,3336,1150,3336,1149,3337,1149e" filled="false" stroked="true" strokeweight=".255094pt" strokecolor="#d95218">
                <v:path arrowok="t"/>
              </v:shape>
            </v:group>
            <v:group style="position:absolute;left:3337;top:1144;width:4;height:5" coordorigin="3337,1144" coordsize="4,5">
              <v:shape style="position:absolute;left:3337;top:1144;width:4;height:5" coordorigin="3337,1144" coordsize="4,5" path="m3337,1149l3337,1149,3337,1148,3337,1148,3337,1148,3337,1148,3338,1147,3338,1147,3338,1147,3338,1147,3338,1146,3339,1146,3339,1146,3339,1146,3339,1145,3339,1145,3340,1145,3340,1145,3340,1144,3340,1144e" filled="false" stroked="true" strokeweight=".255094pt" strokecolor="#d95218">
                <v:path arrowok="t"/>
              </v:shape>
            </v:group>
            <v:group style="position:absolute;left:3340;top:1139;width:3;height:6" coordorigin="3340,1139" coordsize="3,6">
              <v:shape style="position:absolute;left:3340;top:1139;width:3;height:6" coordorigin="3340,1139" coordsize="3,6" path="m3340,1144l3340,1143,3341,1143,3341,1143,3341,1143,3341,1143,3341,1142,3341,1142,3341,1142,3341,1141,3342,1141,3342,1141,3342,1141,3342,1140,3342,1140,3342,1140,3342,1140,3343,1139e" filled="false" stroked="true" strokeweight=".255094pt" strokecolor="#d95218">
                <v:path arrowok="t"/>
              </v:shape>
            </v:group>
            <v:group style="position:absolute;left:3343;top:1133;width:3;height:6" coordorigin="3343,1133" coordsize="3,6">
              <v:shape style="position:absolute;left:3343;top:1133;width:3;height:6" coordorigin="3343,1133" coordsize="3,6" path="m3343,1139l3343,1139,3343,1139,3343,1138,3343,1138,3343,1137,3344,1137,3344,1137,3344,1137,3344,1137,3345,1137,3345,1136,3345,1136,3345,1136,3345,1135,3345,1135,3345,1135,3345,1135,3345,1133e" filled="false" stroked="true" strokeweight=".255094pt" strokecolor="#d95218">
                <v:path arrowok="t"/>
              </v:shape>
            </v:group>
            <v:group style="position:absolute;left:3345;top:1129;width:3;height:4" coordorigin="3345,1129" coordsize="3,4">
              <v:shape style="position:absolute;left:3345;top:1129;width:3;height:4" coordorigin="3345,1129" coordsize="3,4" path="m3345,1133l3345,1133,3345,1133,3346,1133,3346,1133,3346,1132,3346,1132,3346,1132,3346,1132,3347,1131,3347,1131,3347,1131,3347,1131,3347,1130,3347,1130,3347,1130,3348,1130,3348,1129e" filled="false" stroked="true" strokeweight=".255094pt" strokecolor="#d95218">
                <v:path arrowok="t"/>
              </v:shape>
            </v:group>
            <v:group style="position:absolute;left:3348;top:1125;width:2;height:5" coordorigin="3348,1125" coordsize="2,5">
              <v:shape style="position:absolute;left:3348;top:1125;width:2;height:5" coordorigin="3348,1125" coordsize="2,5" path="m3348,1129l3348,1129,3348,1129,3348,1129,3348,1128,3348,1128,3348,1128,3349,1127,3349,1127,3349,1127,3349,1127,3349,1127,3349,1126,3349,1126,3349,1126,3350,1126,3350,1125e" filled="false" stroked="true" strokeweight=".255094pt" strokecolor="#d95218">
                <v:path arrowok="t"/>
              </v:shape>
            </v:group>
            <v:group style="position:absolute;left:3350;top:1120;width:4;height:6" coordorigin="3350,1120" coordsize="4,6">
              <v:shape style="position:absolute;left:3350;top:1120;width:4;height:6" coordorigin="3350,1120" coordsize="4,6" path="m3350,1125l3350,1125,3350,1124,3350,1124,3350,1124,3351,1124,3351,1123,3351,1123,3351,1123,3351,1122,3351,1122,3351,1122,3352,1122,3352,1122,3352,1121,3352,1121,3352,1121,3352,1120,3353,1120,3353,1120,3353,1120,3353,1120e" filled="false" stroked="true" strokeweight=".255094pt" strokecolor="#d95218">
                <v:path arrowok="t"/>
              </v:shape>
            </v:group>
            <v:group style="position:absolute;left:3353;top:1116;width:3;height:5" coordorigin="3353,1116" coordsize="3,5">
              <v:shape style="position:absolute;left:3353;top:1116;width:3;height:5" coordorigin="3353,1116" coordsize="3,5" path="m3353,1120l3353,1120,3353,1119,3354,1119,3354,1119,3354,1119,3354,1119,3354,1118,3354,1118,3354,1118,3354,1117,3355,1117,3355,1117,3355,1117,3355,1116,3355,1116,3355,1116,3356,1116,3356,1116e" filled="false" stroked="true" strokeweight=".255094pt" strokecolor="#d95218">
                <v:path arrowok="t"/>
              </v:shape>
            </v:group>
            <v:group style="position:absolute;left:3356;top:1110;width:3;height:6" coordorigin="3356,1110" coordsize="3,6">
              <v:shape style="position:absolute;left:3356;top:1110;width:3;height:6" coordorigin="3356,1110" coordsize="3,6" path="m3356,1116l3356,1115,3356,1115,3356,1115,3356,1114,3356,1114,3357,1114,3357,1114,3357,1113,3357,1112,3357,1112,3357,1111,3357,1111,3357,1111,3357,1111,3358,1111,3358,1111,3358,1110,3358,1110e" filled="false" stroked="true" strokeweight=".255094pt" strokecolor="#d95218">
                <v:path arrowok="t"/>
              </v:shape>
            </v:group>
            <v:group style="position:absolute;left:3358;top:1105;width:3;height:5" coordorigin="3358,1105" coordsize="3,5">
              <v:shape style="position:absolute;left:3358;top:1105;width:3;height:5" coordorigin="3358,1105" coordsize="3,5" path="m3358,1110l3358,1110,3359,1110,3359,1109,3359,1109,3359,1109,3359,1109,3359,1109,3359,1108,3359,1108,3359,1108,3360,1108,3360,1108,3360,1107,3360,1107,3360,1107,3360,1107,3360,1106,3360,1106,3361,1106,3361,1106e" filled="false" stroked="true" strokeweight=".255094pt" strokecolor="#d95218">
                <v:path arrowok="t"/>
              </v:shape>
            </v:group>
            <v:group style="position:absolute;left:3361;top:1101;width:3;height:5" coordorigin="3361,1101" coordsize="3,5">
              <v:shape style="position:absolute;left:3361;top:1101;width:3;height:5" coordorigin="3361,1101" coordsize="3,5" path="m3361,1105l3361,1105,3361,1105,3361,1105,3361,1104,3362,1104,3362,1104,3362,1104,3362,1104,3362,1103,3362,1103,3362,1103,3362,1103,3363,1103,3363,1102,3363,1102,3363,1101,3363,1101e" filled="false" stroked="true" strokeweight=".255094pt" strokecolor="#d95218">
                <v:path arrowok="t"/>
              </v:shape>
            </v:group>
            <v:group style="position:absolute;left:3363;top:1096;width:3;height:6" coordorigin="3363,1096" coordsize="3,6">
              <v:shape style="position:absolute;left:3363;top:1096;width:3;height:6" coordorigin="3363,1096" coordsize="3,6" path="m3363,1101l3363,1101,3363,1101,3363,1101,3363,1100,3364,1100,3364,1100,3364,1099,3364,1099,3364,1099,3364,1099,3365,1099,3365,1098,3365,1097,3365,1097,3365,1097,3365,1097,3365,1097,3365,1096,3365,1096e" filled="false" stroked="true" strokeweight=".255094pt" strokecolor="#d95218">
                <v:path arrowok="t"/>
              </v:shape>
            </v:group>
            <v:group style="position:absolute;left:3365;top:1092;width:3;height:4" coordorigin="3365,1092" coordsize="3,4">
              <v:shape style="position:absolute;left:3365;top:1092;width:3;height:4" coordorigin="3365,1092" coordsize="3,4" path="m3365,1096l3366,1095,3366,1095,3366,1095,3366,1095,3366,1094,3366,1094,3366,1094,3367,1094,3367,1094,3367,1093,3367,1093,3367,1093,3367,1092,3367,1092,3368,1092e" filled="false" stroked="true" strokeweight=".255094pt" strokecolor="#d95218">
                <v:path arrowok="t"/>
              </v:shape>
            </v:group>
            <v:group style="position:absolute;left:3368;top:1088;width:2;height:5" coordorigin="3368,1088" coordsize="2,5">
              <v:shape style="position:absolute;left:3368;top:1088;width:2;height:5" coordorigin="3368,1088" coordsize="2,5" path="m3368,1092l3368,1092,3368,1091,3368,1091,3368,1091,3368,1091,3368,1090,3368,1090,3368,1090,3369,1089,3369,1089,3369,1089,3369,1089,3369,1088,3369,1088,3369,1088e" filled="false" stroked="true" strokeweight=".255094pt" strokecolor="#d95218">
                <v:path arrowok="t"/>
              </v:shape>
            </v:group>
            <v:group style="position:absolute;left:3370;top:1083;width:2;height:5" coordorigin="3370,1083" coordsize="2,5">
              <v:shape style="position:absolute;left:3370;top:1083;width:2;height:5" coordorigin="3370,1083" coordsize="2,5" path="m3370,1088l3370,1088,3370,1087,3370,1087,3370,1087,3370,1087,3371,1086,3371,1086,3371,1086,3371,1085,3371,1085,3371,1084,3371,1084,3371,1083e" filled="false" stroked="true" strokeweight=".255094pt" strokecolor="#d95218">
                <v:path arrowok="t"/>
              </v:shape>
            </v:group>
            <v:group style="position:absolute;left:3371;top:1079;width:3;height:5" coordorigin="3371,1079" coordsize="3,5">
              <v:shape style="position:absolute;left:3371;top:1079;width:3;height:5" coordorigin="3371,1079" coordsize="3,5" path="m3371,1083l3372,1083,3372,1083,3372,1083,3372,1083,3372,1082,3372,1082,3373,1082,3373,1081,3373,1081,3373,1081,3373,1081,3373,1080,3373,1080,3373,1080,3374,1079,3374,1079e" filled="false" stroked="true" strokeweight=".255094pt" strokecolor="#d95218">
                <v:path arrowok="t"/>
              </v:shape>
            </v:group>
            <v:group style="position:absolute;left:3374;top:1075;width:4;height:4" coordorigin="3374,1075" coordsize="4,4">
              <v:shape style="position:absolute;left:3374;top:1075;width:4;height:4" coordorigin="3374,1075" coordsize="4,4" path="m3374,1079l3374,1079,3374,1078,3374,1078,3374,1078,3374,1078,3375,1077,3375,1077,3376,1077,3376,1077,3376,1076,3376,1076,3377,1076,3377,1076,3377,1076,3377,1076,3377,1075e" filled="false" stroked="true" strokeweight=".255094pt" strokecolor="#d95218">
                <v:path arrowok="t"/>
              </v:shape>
            </v:group>
            <v:group style="position:absolute;left:3377;top:1066;width:5;height:9" coordorigin="3377,1066" coordsize="5,9">
              <v:shape style="position:absolute;left:3377;top:1066;width:5;height:9" coordorigin="3377,1066" coordsize="5,9" path="m3377,1075l3377,1070,3378,1070,3378,1069,3378,1069,3379,1069,3379,1069,3380,1069,3380,1069,3381,1068,3381,1068,3381,1068,3381,1067,3381,1067,3381,1067,3381,1067,3382,1066e" filled="false" stroked="true" strokeweight=".255094pt" strokecolor="#d95218">
                <v:path arrowok="t"/>
              </v:shape>
            </v:group>
            <v:group style="position:absolute;left:3382;top:1062;width:3;height:5" coordorigin="3382,1062" coordsize="3,5">
              <v:shape style="position:absolute;left:3382;top:1062;width:3;height:5" coordorigin="3382,1062" coordsize="3,5" path="m3382,1066l3382,1066,3382,1066,3382,1065,3382,1065,3382,1065,3383,1065,3383,1064,3383,1064,3383,1064,3383,1063,3383,1063,3383,1063,3384,1063,3384,1063,3384,1062e" filled="false" stroked="true" strokeweight=".255094pt" strokecolor="#d95218">
                <v:path arrowok="t"/>
              </v:shape>
            </v:group>
            <v:group style="position:absolute;left:3384;top:1058;width:3;height:5" coordorigin="3384,1058" coordsize="3,5">
              <v:shape style="position:absolute;left:3384;top:1058;width:3;height:5" coordorigin="3384,1058" coordsize="3,5" path="m3384,1062l3384,1062,3384,1062,3384,1061,3384,1061,3384,1061,3384,1061,3385,1060,3385,1060,3385,1060,3385,1060,3385,1059,3385,1059,3385,1059,3385,1059,3386,1058,3386,1058,3386,1058e" filled="false" stroked="true" strokeweight=".255094pt" strokecolor="#d95218">
                <v:path arrowok="t"/>
              </v:shape>
            </v:group>
            <v:group style="position:absolute;left:3386;top:1054;width:3;height:5" coordorigin="3386,1054" coordsize="3,5">
              <v:shape style="position:absolute;left:3386;top:1054;width:3;height:5" coordorigin="3386,1054" coordsize="3,5" path="m3386,1058l3386,1058,3386,1057,3386,1057,3386,1057,3387,1057,3387,1056,3387,1056,3387,1056,3387,1055,3387,1055,3387,1055,3388,1054,3388,1054,3388,1054e" filled="false" stroked="true" strokeweight=".255094pt" strokecolor="#d95218">
                <v:path arrowok="t"/>
              </v:shape>
            </v:group>
            <v:group style="position:absolute;left:3388;top:1045;width:6;height:9" coordorigin="3388,1045" coordsize="6,9">
              <v:shape style="position:absolute;left:3388;top:1045;width:6;height:9" coordorigin="3388,1045" coordsize="6,9" path="m3388,1054l3388,1053,3388,1053,3389,1053,3389,1052,3389,1052,3389,1052,3389,1052,3389,1052,3390,1052,3390,1051,3390,1051,3390,1050,3390,1050,3390,1050,3391,1050,3391,1050,3391,1050,3391,1049,3391,1049,3391,1049,3391,1049,3391,1048,3391,1048,3392,1048,3392,1047,3392,1047,3393,1047,3393,1047,3393,1047,3393,1046,3393,1046,3393,1046,3393,1046,3393,1045,3393,1045e" filled="false" stroked="true" strokeweight=".255094pt" strokecolor="#d95218">
                <v:path arrowok="t"/>
              </v:shape>
            </v:group>
            <v:group style="position:absolute;left:3394;top:1041;width:2;height:5" coordorigin="3394,1041" coordsize="2,5">
              <v:shape style="position:absolute;left:3394;top:1041;width:2;height:5" coordorigin="3394,1041" coordsize="2,5" path="m3394,1045l3394,1045,3394,1044,3394,1044,3394,1044,3394,1044,3394,1043,3394,1043,3394,1043,3395,1043,3395,1043,3395,1042,3395,1042,3395,1042,3395,1042,3396,1041,3396,1041e" filled="false" stroked="true" strokeweight=".255094pt" strokecolor="#d95218">
                <v:path arrowok="t"/>
              </v:shape>
            </v:group>
            <v:group style="position:absolute;left:3396;top:1036;width:4;height:6" coordorigin="3396,1036" coordsize="4,6">
              <v:shape style="position:absolute;left:3396;top:1036;width:4;height:6" coordorigin="3396,1036" coordsize="4,6" path="m3396,1041l3396,1041,3396,1041,3396,1040,3396,1040,3396,1040,3396,1040,3397,1039,3397,1039,3397,1039,3397,1038,3397,1038,3397,1038,3398,1038,3398,1037,3398,1037,3398,1037,3398,1037,3398,1036,3398,1036,3398,1036,3398,1036,3399,1036e" filled="false" stroked="true" strokeweight=".255094pt" strokecolor="#d95218">
                <v:path arrowok="t"/>
              </v:shape>
            </v:group>
            <v:group style="position:absolute;left:3399;top:1030;width:3;height:6" coordorigin="3399,1030" coordsize="3,6">
              <v:shape style="position:absolute;left:3399;top:1030;width:3;height:6" coordorigin="3399,1030" coordsize="3,6" path="m3399,1036l3399,1035,3399,1035,3399,1035,3399,1035,3399,1035,3399,1034,3399,1033,3400,1033,3400,1033,3400,1032,3400,1032,3400,1032,3400,1032,3401,1032,3401,1031,3401,1031,3401,1031,3401,1031,3401,1030e" filled="false" stroked="true" strokeweight=".255094pt" strokecolor="#d95218">
                <v:path arrowok="t"/>
              </v:shape>
            </v:group>
            <v:group style="position:absolute;left:3401;top:1026;width:3;height:5" coordorigin="3401,1026" coordsize="3,5">
              <v:shape style="position:absolute;left:3401;top:1026;width:3;height:5" coordorigin="3401,1026" coordsize="3,5" path="m3401,1030l3402,1030,3402,1030,3402,1029,3402,1029,3402,1029,3402,1028,3403,1028,3403,1028,3403,1028,3403,1027,3403,1027,3403,1027,3403,1027,3403,1026,3404,1026,3404,1026,3404,1026e" filled="false" stroked="true" strokeweight=".255094pt" strokecolor="#d95218">
                <v:path arrowok="t"/>
              </v:shape>
            </v:group>
            <v:group style="position:absolute;left:3404;top:1020;width:3;height:6" coordorigin="3404,1020" coordsize="3,6">
              <v:shape style="position:absolute;left:3404;top:1020;width:3;height:6" coordorigin="3404,1020" coordsize="3,6" path="m3404,1026l3404,1025,3404,1025,3404,1025,3405,1025,3405,1025,3405,1024,3405,1024,3405,1024,3405,1024,3405,1023,3405,1023,3405,1022,3406,1022,3406,1022,3406,1022,3406,1021,3406,1021,3406,1021,3406,1020e" filled="false" stroked="true" strokeweight=".255094pt" strokecolor="#d95218">
                <v:path arrowok="t"/>
              </v:shape>
            </v:group>
            <v:group style="position:absolute;left:3406;top:1015;width:3;height:6" coordorigin="3406,1015" coordsize="3,6">
              <v:shape style="position:absolute;left:3406;top:1015;width:3;height:6" coordorigin="3406,1015" coordsize="3,6" path="m3406,1020l3406,1020,3407,1020,3407,1018,3407,1018,3407,1018,3408,1018,3408,1018,3408,1017,3408,1017,3408,1017,3409,1017,3409,1016,3409,1016,3409,1016,3409,1015,3409,1015,3409,1015e" filled="false" stroked="true" strokeweight=".255094pt" strokecolor="#d95218">
                <v:path arrowok="t"/>
              </v:shape>
            </v:group>
            <v:group style="position:absolute;left:3409;top:1011;width:3;height:4" coordorigin="3409,1011" coordsize="3,4">
              <v:shape style="position:absolute;left:3409;top:1011;width:3;height:4" coordorigin="3409,1011" coordsize="3,4" path="m3409,1015l3409,1015,3410,1014,3410,1014,3410,1014,3410,1013,3410,1013,3410,1013,3410,1013,3411,1013,3411,1012,3411,1012,3411,1012,3411,1012,3411,1011,3411,1011e" filled="false" stroked="true" strokeweight=".255094pt" strokecolor="#d95218">
                <v:path arrowok="t"/>
              </v:shape>
            </v:group>
            <v:group style="position:absolute;left:3411;top:1007;width:3;height:5" coordorigin="3411,1007" coordsize="3,5">
              <v:shape style="position:absolute;left:3411;top:1007;width:3;height:5" coordorigin="3411,1007" coordsize="3,5" path="m3411,1011l3412,1011,3412,1011,3412,1010,3412,1010,3412,1010,3412,1010,3412,1009,3412,1009,3413,1009,3413,1009,3413,1009,3413,1008,3413,1008,3413,1008,3413,1008,3413,1007,3414,1007,3414,1007e" filled="false" stroked="true" strokeweight=".255094pt" strokecolor="#d95218">
                <v:path arrowok="t"/>
              </v:shape>
            </v:group>
            <v:group style="position:absolute;left:3414;top:1003;width:3;height:4" coordorigin="3414,1003" coordsize="3,4">
              <v:shape style="position:absolute;left:3414;top:1003;width:3;height:4" coordorigin="3414,1003" coordsize="3,4" path="m3414,1007l3414,1006,3414,1006,3414,1006,3414,1006,3414,1006,3415,1005,3415,1005,3415,1005,3415,1005,3415,1004,3415,1004,3416,1004,3416,1004,3416,1003,3416,1003e" filled="false" stroked="true" strokeweight=".255094pt" strokecolor="#d95218">
                <v:path arrowok="t"/>
              </v:shape>
            </v:group>
            <v:group style="position:absolute;left:3416;top:999;width:3;height:5" coordorigin="3416,999" coordsize="3,5">
              <v:shape style="position:absolute;left:3416;top:999;width:3;height:5" coordorigin="3416,999" coordsize="3,5" path="m3416,1003l3416,1003,3416,1002,3416,1002,3417,1001,3417,1001,3417,1001,3417,1001,3417,1001,3417,1000,3417,1000,3418,1000,3418,1000,3418,1000,3418,999,3418,999,3418,999e" filled="false" stroked="true" strokeweight=".255094pt" strokecolor="#d95218">
                <v:path arrowok="t"/>
              </v:shape>
            </v:group>
            <v:group style="position:absolute;left:3418;top:994;width:3;height:5" coordorigin="3418,994" coordsize="3,5">
              <v:shape style="position:absolute;left:3418;top:994;width:3;height:5" coordorigin="3418,994" coordsize="3,5" path="m3418,999l3418,998,3418,998,3418,998,3419,997,3419,997,3419,997,3419,997,3419,996,3419,996,3420,996,3420,996,3420,995,3420,995,3420,995,3420,994,3420,994,3420,994e" filled="false" stroked="true" strokeweight=".255094pt" strokecolor="#d95218">
                <v:path arrowok="t"/>
              </v:shape>
            </v:group>
            <v:group style="position:absolute;left:3420;top:990;width:3;height:5" coordorigin="3420,990" coordsize="3,5">
              <v:shape style="position:absolute;left:3420;top:990;width:3;height:5" coordorigin="3420,990" coordsize="3,5" path="m3420,994l3420,994,3421,993,3421,993,3421,993,3421,993,3421,992,3421,992,3421,991,3422,991,3422,991,3422,991,3422,991,3422,991,3422,990,3423,990,3423,990,3423,990e" filled="false" stroked="true" strokeweight=".255094pt" strokecolor="#d95218">
                <v:path arrowok="t"/>
              </v:shape>
            </v:group>
            <v:group style="position:absolute;left:3423;top:985;width:3;height:5" coordorigin="3423,985" coordsize="3,5">
              <v:shape style="position:absolute;left:3423;top:985;width:3;height:5" coordorigin="3423,985" coordsize="3,5" path="m3423,990l3423,990,3423,989,3424,989,3424,989,3424,988,3424,988,3424,988,3424,987,3425,987,3425,987,3425,987,3425,987,3425,987,3425,986,3426,986,3426,985e" filled="false" stroked="true" strokeweight=".255094pt" strokecolor="#d95218">
                <v:path arrowok="t"/>
              </v:shape>
            </v:group>
            <v:group style="position:absolute;left:3426;top:981;width:3;height:5" coordorigin="3426,981" coordsize="3,5">
              <v:shape style="position:absolute;left:3426;top:981;width:3;height:5" coordorigin="3426,981" coordsize="3,5" path="m3426,985l3426,985,3426,985,3426,985,3426,984,3426,984,3427,984,3427,984,3427,983,3427,983,3427,982,3427,982,3428,982,3428,982,3428,981,3428,981,3428,981e" filled="false" stroked="true" strokeweight=".255094pt" strokecolor="#d95218">
                <v:path arrowok="t"/>
              </v:shape>
            </v:group>
            <v:group style="position:absolute;left:3428;top:976;width:4;height:5" coordorigin="3428,976" coordsize="4,5">
              <v:shape style="position:absolute;left:3428;top:976;width:4;height:5" coordorigin="3428,976" coordsize="4,5" path="m3428,981l3428,981,3429,980,3429,980,3430,980,3430,979,3430,979,3430,979,3430,979,3431,978,3431,978,3431,978,3431,978,3431,978,3431,977,3431,977,3432,977,3432,977e" filled="false" stroked="true" strokeweight=".255094pt" strokecolor="#d95218">
                <v:path arrowok="t"/>
              </v:shape>
            </v:group>
            <v:group style="position:absolute;left:3432;top:973;width:2;height:4" coordorigin="3432,973" coordsize="2,4">
              <v:shape style="position:absolute;left:3432;top:973;width:2;height:4" coordorigin="3432,973" coordsize="2,4" path="m3432,976l3432,976,3432,976,3432,976,3432,976,3432,975,3432,975,3432,975,3433,974,3433,974,3433,974,3433,974,3433,973,3433,973,3433,973e" filled="false" stroked="true" strokeweight=".255094pt" strokecolor="#d95218">
                <v:path arrowok="t"/>
              </v:shape>
            </v:group>
            <v:group style="position:absolute;left:3434;top:968;width:3;height:5" coordorigin="3434,968" coordsize="3,5">
              <v:shape style="position:absolute;left:3434;top:968;width:3;height:5" coordorigin="3434,968" coordsize="3,5" path="m3434,973l3434,972,3434,972,3434,972,3434,972,3435,972,3435,971,3435,971,3435,971,3435,970,3435,970,3435,970,3436,970,3436,969,3436,969,3436,969,3436,969,3436,968e" filled="false" stroked="true" strokeweight=".255094pt" strokecolor="#d95218">
                <v:path arrowok="t"/>
              </v:shape>
            </v:group>
            <v:group style="position:absolute;left:3436;top:964;width:4;height:5" coordorigin="3436,964" coordsize="4,5">
              <v:shape style="position:absolute;left:3436;top:964;width:4;height:5" coordorigin="3436,964" coordsize="4,5" path="m3436,968l3437,968,3437,968,3437,968,3437,968,3437,967,3437,967,3438,967,3438,967,3438,966,3438,966,3438,966,3438,966,3438,965,3438,965,3438,965,3439,965,3439,964,3439,964,3439,964,3440,964,3440,964e" filled="false" stroked="true" strokeweight=".255094pt" strokecolor="#d95218">
                <v:path arrowok="t"/>
              </v:shape>
            </v:group>
            <v:group style="position:absolute;left:3440;top:960;width:3;height:4" coordorigin="3440,960" coordsize="3,4">
              <v:shape style="position:absolute;left:3440;top:960;width:3;height:4" coordorigin="3440,960" coordsize="3,4" path="m3440,964l3440,963,3440,963,3440,963,3440,962,3441,962,3441,962,3441,962,3441,962,3441,961,3441,961,3442,961,3442,960,3442,960,3442,960,3442,960e" filled="false" stroked="true" strokeweight=".255094pt" strokecolor="#d95218">
                <v:path arrowok="t"/>
              </v:shape>
            </v:group>
            <v:group style="position:absolute;left:3442;top:955;width:3;height:5" coordorigin="3442,955" coordsize="3,5">
              <v:shape style="position:absolute;left:3442;top:955;width:3;height:5" coordorigin="3442,955" coordsize="3,5" path="m3442,960l3442,960,3443,959,3443,959,3443,959,3443,958,3443,958,3443,958,3443,958,3444,958,3444,957,3444,957,3444,956,3444,956,3444,955,3444,955,3445,955,3445,955e" filled="false" stroked="true" strokeweight=".255094pt" strokecolor="#d95218">
                <v:path arrowok="t"/>
              </v:shape>
            </v:group>
            <v:group style="position:absolute;left:3445;top:950;width:3;height:6" coordorigin="3445,950" coordsize="3,6">
              <v:shape style="position:absolute;left:3445;top:950;width:3;height:6" coordorigin="3445,950" coordsize="3,6" path="m3445,955l3445,955,3445,954,3445,954,3446,954,3446,953,3446,953,3446,953,3446,952,3446,952,3447,952,3447,951,3447,951,3447,951,3447,951,3447,950,3447,950,3448,950e" filled="false" stroked="true" strokeweight=".255094pt" strokecolor="#d95218">
                <v:path arrowok="t"/>
              </v:shape>
            </v:group>
            <v:group style="position:absolute;left:3448;top:945;width:3;height:5" coordorigin="3448,945" coordsize="3,5">
              <v:shape style="position:absolute;left:3448;top:945;width:3;height:5" coordorigin="3448,945" coordsize="3,5" path="m3448,950l3448,950,3448,949,3448,949,3448,949,3449,948,3449,948,3449,948,3449,948,3449,947,3449,947,3450,947,3450,946,3450,946,3450,946,3450,945,3450,945,3450,945e" filled="false" stroked="true" strokeweight=".255094pt" strokecolor="#d95218">
                <v:path arrowok="t"/>
              </v:shape>
            </v:group>
            <v:group style="position:absolute;left:3451;top:939;width:3;height:6" coordorigin="3451,939" coordsize="3,6">
              <v:shape style="position:absolute;left:3451;top:939;width:3;height:6" coordorigin="3451,939" coordsize="3,6" path="m3451,945l3451,945,3451,944,3451,944,3451,944,3451,943,3452,943,3452,941,3452,941,3452,941,3453,940,3453,940,3453,940,3453,940,3453,939,3453,939,3453,939e" filled="false" stroked="true" strokeweight=".255094pt" strokecolor="#d95218">
                <v:path arrowok="t"/>
              </v:shape>
            </v:group>
            <v:group style="position:absolute;left:3453;top:934;width:4;height:5" coordorigin="3453,934" coordsize="4,5">
              <v:shape style="position:absolute;left:3453;top:934;width:4;height:5" coordorigin="3453,934" coordsize="4,5" path="m3453,939l3454,939,3454,939,3454,938,3454,938,3454,938,3455,938,3455,937,3455,937,3455,937,3455,936,3455,936,3455,936,3456,935,3456,935,3456,935,3456,935,3456,935e" filled="false" stroked="true" strokeweight=".255094pt" strokecolor="#d95218">
                <v:path arrowok="t"/>
              </v:shape>
            </v:group>
            <v:group style="position:absolute;left:3457;top:931;width:3;height:4" coordorigin="3457,931" coordsize="3,4">
              <v:shape style="position:absolute;left:3457;top:931;width:3;height:4" coordorigin="3457,931" coordsize="3,4" path="m3457,934l3457,934,3457,934,3457,934,3457,934,3457,933,3457,933,3458,933,3458,933,3458,933,3458,932,3458,932,3458,932,3459,932,3459,931,3459,931,3459,931,3459,931,3459,931e" filled="false" stroked="true" strokeweight=".255094pt" strokecolor="#d95218">
                <v:path arrowok="t"/>
              </v:shape>
            </v:group>
            <v:group style="position:absolute;left:3459;top:926;width:3;height:5" coordorigin="3459,926" coordsize="3,5">
              <v:shape style="position:absolute;left:3459;top:926;width:3;height:5" coordorigin="3459,926" coordsize="3,5" path="m3459,931l3460,930,3460,930,3460,930,3460,930,3460,929,3460,929,3460,929,3461,929,3461,929,3461,928,3461,928,3461,928,3461,927,3462,927,3462,926,3462,926e" filled="false" stroked="true" strokeweight=".255094pt" strokecolor="#d95218">
                <v:path arrowok="t"/>
              </v:shape>
            </v:group>
            <v:group style="position:absolute;left:3462;top:922;width:2;height:4" coordorigin="3462,922" coordsize="2,4">
              <v:shape style="position:absolute;left:3462;top:922;width:2;height:4" coordorigin="3462,922" coordsize="2,4" path="m3462,926l3462,926,3462,926,3463,926,3463,925,3463,925,3463,925,3463,925,3463,924,3463,924,3463,924,3464,924,3464,923,3464,923,3464,923,3464,923e" filled="false" stroked="true" strokeweight=".255094pt" strokecolor="#d95218">
                <v:path arrowok="t"/>
              </v:shape>
            </v:group>
            <v:group style="position:absolute;left:3464;top:918;width:3;height:5" coordorigin="3464,918" coordsize="3,5">
              <v:shape style="position:absolute;left:3464;top:918;width:3;height:5" coordorigin="3464,918" coordsize="3,5" path="m3464,922l3464,922,3464,922,3465,922,3465,921,3465,921,3465,921,3465,921,3466,921,3466,920,3466,920,3466,920,3466,920,3466,919,3466,919,3466,919,3467,918,3467,918e" filled="false" stroked="true" strokeweight=".255094pt" strokecolor="#d95218">
                <v:path arrowok="t"/>
              </v:shape>
            </v:group>
            <v:group style="position:absolute;left:3467;top:913;width:4;height:5" coordorigin="3467,913" coordsize="4,5">
              <v:shape style="position:absolute;left:3467;top:913;width:4;height:5" coordorigin="3467,913" coordsize="4,5" path="m3467,918l3467,918,3467,918,3467,917,3468,917,3468,917,3468,917,3468,916,3468,916,3468,915,3468,915,3469,915,3469,915,3469,915,3469,915,3470,914,3470,914,3470,914,3470,913,3470,913e" filled="false" stroked="true" strokeweight=".255094pt" strokecolor="#d95218">
                <v:path arrowok="t"/>
              </v:shape>
            </v:group>
            <v:group style="position:absolute;left:3470;top:910;width:3;height:4" coordorigin="3470,910" coordsize="3,4">
              <v:shape style="position:absolute;left:3470;top:910;width:3;height:4" coordorigin="3470,910" coordsize="3,4" path="m3470,913l3470,913,3470,912,3470,912,3471,912,3471,912,3471,912,3471,911,3471,911,3471,911,3471,911,3472,910,3472,910,3472,910,3472,910,3472,910e" filled="false" stroked="true" strokeweight=".255094pt" strokecolor="#d95218">
                <v:path arrowok="t"/>
              </v:shape>
            </v:group>
            <v:group style="position:absolute;left:3472;top:905;width:4;height:5" coordorigin="3472,905" coordsize="4,5">
              <v:shape style="position:absolute;left:3472;top:905;width:4;height:5" coordorigin="3472,905" coordsize="4,5" path="m3472,910l3473,909,3473,909,3473,909,3473,909,3473,908,3473,908,3474,908,3474,907,3474,907,3474,907,3474,907,3475,907,3475,906,3475,906,3475,906,3475,905,3475,905,3475,905e" filled="false" stroked="true" strokeweight=".255094pt" strokecolor="#d95218">
                <v:path arrowok="t"/>
              </v:shape>
            </v:group>
            <v:group style="position:absolute;left:3476;top:901;width:3;height:4" coordorigin="3476,901" coordsize="3,4">
              <v:shape style="position:absolute;left:3476;top:901;width:3;height:4" coordorigin="3476,901" coordsize="3,4" path="m3476,905l3476,905,3476,905,3476,904,3476,904,3476,904,3477,904,3477,904,3477,903,3477,903,3477,903,3477,903,3477,903,3478,902,3478,902,3478,902,3478,902,3478,902,3478,901e" filled="false" stroked="true" strokeweight=".255094pt" strokecolor="#d95218">
                <v:path arrowok="t"/>
              </v:shape>
            </v:group>
            <v:group style="position:absolute;left:3478;top:897;width:2;height:5" coordorigin="3478,897" coordsize="2,5">
              <v:shape style="position:absolute;left:3478;top:897;width:2;height:5" coordorigin="3478,897" coordsize="2,5" path="m3478,901l3478,901,3479,901,3479,901,3479,900,3479,900,3479,900,3479,899,3479,899,3479,899,3479,899,3480,899,3480,898,3480,898,3480,898,3480,897,3480,897e" filled="false" stroked="true" strokeweight=".255094pt" strokecolor="#d95218">
                <v:path arrowok="t"/>
              </v:shape>
            </v:group>
            <v:group style="position:absolute;left:3480;top:887;width:6;height:11" coordorigin="3480,887" coordsize="6,11">
              <v:shape style="position:absolute;left:3480;top:887;width:6;height:11" coordorigin="3480,887" coordsize="6,11" path="m3480,897l3481,897,3481,897,3481,896,3481,896,3481,896,3481,895,3481,895,3481,895,3482,895,3482,895,3482,894,3482,894,3482,894,3482,894,3482,893,3483,893,3483,893,3483,893,3483,890,3484,890,3484,890,3484,889,3484,889,3485,889,3485,889,3485,888,3485,888,3485,888,3485,888,3485,888,3486,887,3486,887e" filled="false" stroked="true" strokeweight=".255094pt" strokecolor="#d95218">
                <v:path arrowok="t"/>
              </v:shape>
            </v:group>
            <v:group style="position:absolute;left:3486;top:883;width:3;height:4" coordorigin="3486,883" coordsize="3,4">
              <v:shape style="position:absolute;left:3486;top:883;width:3;height:4" coordorigin="3486,883" coordsize="3,4" path="m3486,887l3486,887,3486,887,3486,886,3487,886,3487,886,3487,886,3487,886,3487,885,3487,885,3487,885,3487,884,3487,884,3487,884,3488,884,3488,884,3488,883,3488,883e" filled="false" stroked="true" strokeweight=".255094pt" strokecolor="#d95218">
                <v:path arrowok="t"/>
              </v:shape>
            </v:group>
            <v:group style="position:absolute;left:3488;top:879;width:3;height:5" coordorigin="3488,879" coordsize="3,5">
              <v:shape style="position:absolute;left:3488;top:879;width:3;height:5" coordorigin="3488,879" coordsize="3,5" path="m3488,883l3488,883,3488,883,3488,882,3489,882,3489,882,3489,882,3489,882,3489,881,3489,881,3490,881,3490,881,3490,881,3490,880,3490,880,3490,880,3491,880,3491,879,3491,879e" filled="false" stroked="true" strokeweight=".255094pt" strokecolor="#d95218">
                <v:path arrowok="t"/>
              </v:shape>
            </v:group>
            <v:group style="position:absolute;left:3491;top:875;width:4;height:5" coordorigin="3491,875" coordsize="4,5">
              <v:shape style="position:absolute;left:3491;top:875;width:4;height:5" coordorigin="3491,875" coordsize="4,5" path="m3491,879l3491,879,3491,879,3492,879,3492,878,3492,878,3492,878,3492,878,3492,877,3493,877,3493,877,3493,877,3493,877,3493,876,3494,876,3494,875,3494,875e" filled="false" stroked="true" strokeweight=".255094pt" strokecolor="#d95218">
                <v:path arrowok="t"/>
              </v:shape>
            </v:group>
            <v:group style="position:absolute;left:3494;top:871;width:3;height:5" coordorigin="3494,871" coordsize="3,5">
              <v:shape style="position:absolute;left:3494;top:871;width:3;height:5" coordorigin="3494,871" coordsize="3,5" path="m3494,875l3494,875,3494,875,3494,874,3494,874,3494,874,3495,874,3495,873,3495,873,3495,873,3495,873,3495,872,3496,872,3496,872,3496,872,3496,872,3496,871e" filled="false" stroked="true" strokeweight=".255094pt" strokecolor="#d95218">
                <v:path arrowok="t"/>
              </v:shape>
            </v:group>
            <v:group style="position:absolute;left:3496;top:867;width:4;height:5" coordorigin="3496,867" coordsize="4,5">
              <v:shape style="position:absolute;left:3496;top:867;width:4;height:5" coordorigin="3496,867" coordsize="4,5" path="m3496,871l3497,871,3497,871,3497,870,3497,870,3497,870,3497,870,3498,869,3498,869,3498,869,3498,869,3498,869,3498,868,3499,868,3499,867,3499,867,3499,867,3499,867e" filled="false" stroked="true" strokeweight=".255094pt" strokecolor="#d95218">
                <v:path arrowok="t"/>
              </v:shape>
            </v:group>
            <v:group style="position:absolute;left:3500;top:862;width:4;height:6" coordorigin="3500,862" coordsize="4,6">
              <v:shape style="position:absolute;left:3500;top:862;width:4;height:6" coordorigin="3500,862" coordsize="4,6" path="m3500,867l3500,866,3500,866,3500,866,3500,866,3500,865,3500,865,3500,865,3500,864,3501,864,3501,863,3501,863,3502,863,3502,863,3502,863,3502,862,3502,862,3503,862,3503,862,3503,862e" filled="false" stroked="true" strokeweight=".255094pt" strokecolor="#d95218">
                <v:path arrowok="t"/>
              </v:shape>
            </v:group>
            <v:group style="position:absolute;left:3503;top:857;width:4;height:5" coordorigin="3503,857" coordsize="4,5">
              <v:shape style="position:absolute;left:3503;top:857;width:4;height:5" coordorigin="3503,857" coordsize="4,5" path="m3503,862l3503,861,3503,861,3503,861,3503,861,3504,861,3504,860,3504,860,3504,860,3504,860,3504,859,3504,859,3505,859,3505,858,3505,858,3505,858,3505,858,3506,858,3506,857e" filled="false" stroked="true" strokeweight=".255094pt" strokecolor="#d95218">
                <v:path arrowok="t"/>
              </v:shape>
            </v:group>
            <v:group style="position:absolute;left:3506;top:853;width:3;height:4" coordorigin="3506,853" coordsize="3,4">
              <v:shape style="position:absolute;left:3506;top:853;width:3;height:4" coordorigin="3506,853" coordsize="3,4" path="m3506,857l3506,857,3506,857,3506,857,3506,856,3507,856,3507,856,3507,856,3507,856,3507,855,3508,855,3508,855,3508,854,3508,854,3508,854,3508,853e" filled="false" stroked="true" strokeweight=".255094pt" strokecolor="#d95218">
                <v:path arrowok="t"/>
              </v:shape>
            </v:group>
            <v:group style="position:absolute;left:3508;top:849;width:3;height:4" coordorigin="3508,849" coordsize="3,4">
              <v:shape style="position:absolute;left:3508;top:849;width:3;height:4" coordorigin="3508,849" coordsize="3,4" path="m3508,853l3508,853,3508,853,3509,853,3509,852,3509,852,3509,852,3509,852,3509,852,3509,851,3510,851,3510,851,3510,851,3510,851,3510,850,3510,850,3510,849e" filled="false" stroked="true" strokeweight=".255094pt" strokecolor="#d95218">
                <v:path arrowok="t"/>
              </v:shape>
            </v:group>
            <v:group style="position:absolute;left:3510;top:844;width:3;height:6" coordorigin="3510,844" coordsize="3,6">
              <v:shape style="position:absolute;left:3510;top:844;width:3;height:6" coordorigin="3510,844" coordsize="3,6" path="m3510,849l3510,849,3510,849,3510,849,3510,848,3511,848,3511,848,3511,848,3511,847,3511,847,3512,847,3512,847,3512,847,3512,846,3512,846,3512,844,3513,844,3513,844e" filled="false" stroked="true" strokeweight=".255094pt" strokecolor="#d95218">
                <v:path arrowok="t"/>
              </v:shape>
            </v:group>
            <v:group style="position:absolute;left:3513;top:840;width:3;height:5" coordorigin="3513,840" coordsize="3,5">
              <v:shape style="position:absolute;left:3513;top:840;width:3;height:5" coordorigin="3513,840" coordsize="3,5" path="m3513,844l3513,844,3513,844,3513,843,3514,843,3514,843,3514,843,3514,842,3514,842,3515,842,3515,842,3515,841,3515,841,3515,841,3515,840,3515,840,3516,840e" filled="false" stroked="true" strokeweight=".255094pt" strokecolor="#d95218">
                <v:path arrowok="t"/>
              </v:shape>
            </v:group>
            <v:group style="position:absolute;left:3516;top:836;width:2;height:5" coordorigin="3516,836" coordsize="2,5">
              <v:shape style="position:absolute;left:3516;top:836;width:2;height:5" coordorigin="3516,836" coordsize="2,5" path="m3516,840l3516,840,3516,839,3516,839,3516,839,3516,839,3516,838,3516,838,3516,838,3517,838,3517,837,3517,837,3517,836,3517,836,3517,836,3518,836e" filled="false" stroked="true" strokeweight=".255094pt" strokecolor="#d95218">
                <v:path arrowok="t"/>
              </v:shape>
            </v:group>
            <v:group style="position:absolute;left:3518;top:831;width:3;height:5" coordorigin="3518,831" coordsize="3,5">
              <v:shape style="position:absolute;left:3518;top:831;width:3;height:5" coordorigin="3518,831" coordsize="3,5" path="m3518,836l3518,836,3518,835,3518,835,3518,835,3518,835,3519,835,3519,834,3519,834,3519,833,3519,833,3519,833,3520,832,3520,832,3520,832,3520,832,3520,831,3520,831e" filled="false" stroked="true" strokeweight=".255094pt" strokecolor="#d95218">
                <v:path arrowok="t"/>
              </v:shape>
            </v:group>
            <v:group style="position:absolute;left:3521;top:826;width:4;height:6" coordorigin="3521,826" coordsize="4,6">
              <v:shape style="position:absolute;left:3521;top:826;width:4;height:6" coordorigin="3521,826" coordsize="4,6" path="m3521,831l3521,831,3521,830,3521,830,3521,830,3521,830,3521,829,3521,829,3522,829,3522,829,3522,828,3522,828,3522,827,3522,827,3523,827,3523,827,3523,827,3523,827,3523,826,3523,826,3523,826,3524,826e" filled="false" stroked="true" strokeweight=".255094pt" strokecolor="#d95218">
                <v:path arrowok="t"/>
              </v:shape>
            </v:group>
            <v:group style="position:absolute;left:3524;top:821;width:4;height:5" coordorigin="3524,821" coordsize="4,5">
              <v:shape style="position:absolute;left:3524;top:821;width:4;height:5" coordorigin="3524,821" coordsize="4,5" path="m3524,826l3524,825,3524,825,3524,825,3524,825,3524,825,3524,825,3525,825,3525,824,3525,824,3525,824,3525,823,3526,823,3526,823,3526,822,3526,822,3526,822,3527,822,3527,821,3527,821e" filled="false" stroked="true" strokeweight=".255094pt" strokecolor="#d95218">
                <v:path arrowok="t"/>
              </v:shape>
            </v:group>
            <v:group style="position:absolute;left:3527;top:816;width:3;height:5" coordorigin="3527,816" coordsize="3,5">
              <v:shape style="position:absolute;left:3527;top:816;width:3;height:5" coordorigin="3527,816" coordsize="3,5" path="m3527,821l3527,820,3527,820,3527,820,3528,820,3528,819,3528,819,3528,819,3528,818,3529,818,3529,818,3529,818,3529,818,3529,817,3529,817,3529,817,3529,817,3529,816e" filled="false" stroked="true" strokeweight=".255094pt" strokecolor="#d95218">
                <v:path arrowok="t"/>
              </v:shape>
            </v:group>
            <v:group style="position:absolute;left:3529;top:806;width:6;height:11" coordorigin="3529,806" coordsize="6,11">
              <v:shape style="position:absolute;left:3529;top:806;width:6;height:11" coordorigin="3529,806" coordsize="6,11" path="m3529,816l3530,816,3530,816,3530,816,3530,816,3530,815,3530,815,3531,815,3531,814,3531,814,3531,814,3531,814,3531,814,3531,813,3532,813,3532,813,3532,812,3532,812,3532,812,3532,812,3532,812,3533,812,3533,811,3533,811,3533,811,3533,811,3534,810,3534,810,3534,810,3534,810,3534,808,3535,808,3535,807,3535,807,3535,807,3535,807,3535,806e" filled="false" stroked="true" strokeweight=".255094pt" strokecolor="#d95218">
                <v:path arrowok="t"/>
              </v:shape>
            </v:group>
            <v:group style="position:absolute;left:3535;top:801;width:4;height:5" coordorigin="3535,801" coordsize="4,5">
              <v:shape style="position:absolute;left:3535;top:801;width:4;height:5" coordorigin="3535,801" coordsize="4,5" path="m3535,806l3536,806,3536,806,3536,805,3536,805,3536,804,3536,804,3536,804,3537,804,3537,804,3537,804,3537,803,3537,803,3537,803,3538,803,3538,802,3538,802,3538,802,3538,801,3539,801e" filled="false" stroked="true" strokeweight=".255094pt" strokecolor="#d95218">
                <v:path arrowok="t"/>
              </v:shape>
            </v:group>
            <v:group style="position:absolute;left:3539;top:795;width:3;height:6" coordorigin="3539,795" coordsize="3,6">
              <v:shape style="position:absolute;left:3539;top:795;width:3;height:6" coordorigin="3539,795" coordsize="3,6" path="m3539,801l3539,799,3539,799,3539,799,3539,799,3539,798,3539,798,3539,797,3540,797,3540,797,3540,797,3540,796,3540,796,3540,796,3541,796,3541,796,3541,796,3541,795e" filled="false" stroked="true" strokeweight=".255094pt" strokecolor="#d95218">
                <v:path arrowok="t"/>
              </v:shape>
            </v:group>
            <v:group style="position:absolute;left:3541;top:791;width:3;height:5" coordorigin="3541,791" coordsize="3,5">
              <v:shape style="position:absolute;left:3541;top:791;width:3;height:5" coordorigin="3541,791" coordsize="3,5" path="m3541,795l3541,795,3541,795,3542,794,3542,794,3542,794,3542,794,3542,794,3542,793,3542,793,3542,792,3543,792,3543,792,3543,792,3543,791,3543,791,3544,791,3544,791e" filled="false" stroked="true" strokeweight=".255094pt" strokecolor="#d95218">
                <v:path arrowok="t"/>
              </v:shape>
            </v:group>
            <v:group style="position:absolute;left:3544;top:786;width:4;height:5" coordorigin="3544,786" coordsize="4,5">
              <v:shape style="position:absolute;left:3544;top:786;width:4;height:5" coordorigin="3544,786" coordsize="4,5" path="m3544,791l3544,790,3544,790,3544,790,3544,790,3545,789,3545,789,3545,788,3545,788,3545,788,3546,788,3546,788,3546,788,3546,788,3546,788,3546,787,3546,787,3547,787,3547,786,3547,786,3548,786,3548,786,3548,786e" filled="false" stroked="true" strokeweight=".255094pt" strokecolor="#d95218">
                <v:path arrowok="t"/>
              </v:shape>
            </v:group>
            <v:group style="position:absolute;left:3548;top:782;width:3;height:4" coordorigin="3548,782" coordsize="3,4">
              <v:shape style="position:absolute;left:3548;top:782;width:3;height:4" coordorigin="3548,782" coordsize="3,4" path="m3548,786l3548,785,3548,785,3549,785,3549,785,3549,785,3549,784,3549,784,3549,784,3550,784,3550,784,3550,783,3550,783,3550,783,3550,783,3550,782,3551,782e" filled="false" stroked="true" strokeweight=".255094pt" strokecolor="#d95218">
                <v:path arrowok="t"/>
              </v:shape>
            </v:group>
            <v:group style="position:absolute;left:3551;top:777;width:3;height:5" coordorigin="3551,777" coordsize="3,5">
              <v:shape style="position:absolute;left:3551;top:777;width:3;height:5" coordorigin="3551,777" coordsize="3,5" path="m3551,782l3551,781,3551,781,3551,781,3551,781,3551,780,3552,780,3552,780,3552,779,3552,779,3552,779,3553,778,3553,778,3553,778,3553,778,3553,777,3553,777e" filled="false" stroked="true" strokeweight=".255094pt" strokecolor="#d95218">
                <v:path arrowok="t"/>
              </v:shape>
            </v:group>
            <v:group style="position:absolute;left:3553;top:771;width:4;height:7" coordorigin="3553,771" coordsize="4,7">
              <v:shape style="position:absolute;left:3553;top:771;width:4;height:7" coordorigin="3553,771" coordsize="4,7" path="m3553,777l3553,777,3554,777,3554,776,3554,776,3554,776,3555,776,3555,776,3555,774,3555,774,3555,773,3555,773,3555,773,3556,773,3556,772,3556,772,3556,772,3556,772,3556,772,3556,771,3556,771e" filled="false" stroked="true" strokeweight=".255094pt" strokecolor="#d95218">
                <v:path arrowok="t"/>
              </v:shape>
            </v:group>
            <v:group style="position:absolute;left:3556;top:767;width:3;height:5" coordorigin="3556,767" coordsize="3,5">
              <v:shape style="position:absolute;left:3556;top:767;width:3;height:5" coordorigin="3556,767" coordsize="3,5" path="m3556,771l3557,771,3557,770,3557,770,3557,770,3557,770,3557,770,3558,769,3558,769,3558,769,3558,769,3558,769,3558,768,3558,768,3559,768,3559,768,3559,767,3559,767e" filled="false" stroked="true" strokeweight=".255094pt" strokecolor="#d95218">
                <v:path arrowok="t"/>
              </v:shape>
            </v:group>
            <v:group style="position:absolute;left:3559;top:764;width:3;height:4" coordorigin="3559,764" coordsize="3,4">
              <v:shape style="position:absolute;left:3559;top:764;width:3;height:4" coordorigin="3559,764" coordsize="3,4" path="m3559,767l3559,766,3560,766,3560,766,3560,766,3560,766,3560,766,3560,765,3560,765,3561,765,3561,765,3561,764,3561,764,3562,764,3562,764,3562,764e" filled="false" stroked="true" strokeweight=".255094pt" strokecolor="#d95218">
                <v:path arrowok="t"/>
              </v:shape>
            </v:group>
            <v:group style="position:absolute;left:3562;top:758;width:3;height:6" coordorigin="3562,758" coordsize="3,6">
              <v:shape style="position:absolute;left:3562;top:758;width:3;height:6" coordorigin="3562,758" coordsize="3,6" path="m3562,764l3562,763,3562,763,3563,763,3563,763,3563,763,3563,760,3563,760,3564,760,3564,760,3564,759,3564,759,3564,759,3564,759,3564,758,3565,758e" filled="false" stroked="true" strokeweight=".255094pt" strokecolor="#d95218">
                <v:path arrowok="t"/>
              </v:shape>
            </v:group>
            <v:group style="position:absolute;left:3565;top:755;width:2;height:4" coordorigin="3565,755" coordsize="2,4">
              <v:shape style="position:absolute;left:3565;top:755;width:2;height:4" coordorigin="3565,755" coordsize="1,4" path="m3565,758l3565,758,3565,758,3565,757,3565,757,3565,757,3565,756,3565,756,3565,756,3565,755,3565,755,3566,755e" filled="false" stroked="true" strokeweight=".255094pt" strokecolor="#d95218">
                <v:path arrowok="t"/>
              </v:shape>
            </v:group>
            <v:group style="position:absolute;left:3566;top:748;width:2;height:8" coordorigin="3566,748" coordsize="2,8">
              <v:shape style="position:absolute;left:3566;top:748;width:2;height:8" coordorigin="3566,748" coordsize="2,8" path="m3566,755l3566,754,3566,754,3566,754,3566,754,3566,753,3566,753,3566,752,3566,752,3566,752,3566,751,3566,751,3566,751,3566,751,3566,750,3566,750,3566,750,3566,750,3566,749,3566,749,3566,749,3567,748,3567,748,3567,748e" filled="false" stroked="true" strokeweight=".255094pt" strokecolor="#d95218">
                <v:path arrowok="t"/>
              </v:shape>
            </v:group>
            <v:group style="position:absolute;left:3567;top:739;width:2;height:9" coordorigin="3567,739" coordsize="2,9">
              <v:shape style="position:absolute;left:3567;top:739;width:2;height:9" coordorigin="3567,739" coordsize="2,9" path="m3567,748l3567,747,3567,747,3567,747,3567,746,3567,746,3567,745,3567,745,3567,744,3567,744,3567,744,3567,744,3567,743,3567,743,3567,743,3567,742,3567,742,3568,741,3568,741,3568,741,3568,740,3568,740,3568,740,3568,739,3568,739e" filled="false" stroked="true" strokeweight=".255094pt" strokecolor="#d95218">
                <v:path arrowok="t"/>
              </v:shape>
            </v:group>
            <v:group style="position:absolute;left:3568;top:736;width:2;height:4" coordorigin="3568,736" coordsize="2,4">
              <v:shape style="position:absolute;left:3568;top:736;width:2;height:4" coordorigin="3568,736" coordsize="1,4" path="m3568,739l3568,739,3568,739,3568,738,3568,738,3568,738,3568,737,3568,737,3568,737,3568,736,3568,736,3568,736,3568,736e" filled="false" stroked="true" strokeweight=".255094pt" strokecolor="#d95218">
                <v:path arrowok="t"/>
              </v:shape>
            </v:group>
            <v:group style="position:absolute;left:3568;top:729;width:2;height:7" coordorigin="3568,729" coordsize="2,7">
              <v:shape style="position:absolute;left:3568;top:729;width:2;height:7" coordorigin="3568,729" coordsize="2,7" path="m3568,736l3569,735,3569,735,3569,735,3569,734,3569,734,3569,734,3569,733,3569,733,3569,733,3569,732,3569,732,3569,731,3569,731,3570,731,3570,730,3570,730,3570,730,3570,729,3570,729,3570,729,3570,729e" filled="false" stroked="true" strokeweight=".255094pt" strokecolor="#d95218">
                <v:path arrowok="t"/>
              </v:shape>
            </v:group>
            <v:group style="position:absolute;left:3570;top:725;width:2;height:4" coordorigin="3570,725" coordsize="2,4">
              <v:shape style="position:absolute;left:3570;top:725;width:2;height:4" coordorigin="3570,725" coordsize="1,4" path="m3570,729l3570,728,3570,728,3570,727,3570,727,3571,726,3571,726,3571,726,3571,726,3571,725,3571,725,3571,725e" filled="false" stroked="true" strokeweight=".255094pt" strokecolor="#d95218">
                <v:path arrowok="t"/>
              </v:shape>
            </v:group>
            <v:group style="position:absolute;left:3571;top:720;width:2;height:5" coordorigin="3571,720" coordsize="2,5">
              <v:shape style="position:absolute;left:3571;top:720;width:2;height:5" coordorigin="3571,720" coordsize="2,5" path="m3571,725l3571,724,3571,724,3571,723,3571,723,3571,723,3571,722,3572,722,3572,722,3572,722,3572,721,3572,721,3572,721,3572,721,3573,720e" filled="false" stroked="true" strokeweight=".255094pt" strokecolor="#d95218">
                <v:path arrowok="t"/>
              </v:shape>
            </v:group>
            <v:group style="position:absolute;left:3573;top:717;width:2;height:4" coordorigin="3573,717" coordsize="2,4">
              <v:shape style="position:absolute;left:3573;top:717;width:2;height:4" coordorigin="3573,717" coordsize="2,4" path="m3573,720l3573,720,3573,720,3573,720,3573,719,3573,719,3573,719,3573,718,3573,718,3573,718,3574,718,3574,718,3574,717,3574,717,3574,717e" filled="false" stroked="true" strokeweight=".255094pt" strokecolor="#d95218">
                <v:path arrowok="t"/>
              </v:shape>
            </v:group>
            <v:group style="position:absolute;left:3574;top:712;width:2;height:6" coordorigin="3574,712" coordsize="2,6">
              <v:shape style="position:absolute;left:3574;top:712;width:2;height:6" coordorigin="3574,712" coordsize="2,6" path="m3574,717l3574,717,3575,716,3575,716,3575,716,3575,716,3575,713,3575,713,3575,713,3575,713,3576,712,3576,712,3576,712,3576,712e" filled="false" stroked="true" strokeweight=".255094pt" strokecolor="#d95218">
                <v:path arrowok="t"/>
              </v:shape>
            </v:group>
            <v:group style="position:absolute;left:3576;top:708;width:3;height:4" coordorigin="3576,708" coordsize="3,4">
              <v:shape style="position:absolute;left:3576;top:708;width:3;height:4" coordorigin="3576,708" coordsize="3,4" path="m3576,712l3576,712,3576,711,3577,711,3577,711,3577,710,3577,710,3577,710,3577,710,3577,709,3577,709,3578,709,3578,709,3578,708,3578,708,3578,708e" filled="false" stroked="true" strokeweight=".255094pt" strokecolor="#d95218">
                <v:path arrowok="t"/>
              </v:shape>
            </v:group>
            <v:group style="position:absolute;left:3578;top:704;width:3;height:5" coordorigin="3578,704" coordsize="3,5">
              <v:shape style="position:absolute;left:3578;top:704;width:3;height:5" coordorigin="3578,704" coordsize="3,5" path="m3578,708l3578,708,3579,707,3579,707,3579,707,3579,707,3579,707,3579,706,3580,706,3580,706,3580,706,3580,705,3580,705,3580,705,3581,705,3581,704,3581,704,3581,704e" filled="false" stroked="true" strokeweight=".255094pt" strokecolor="#d95218">
                <v:path arrowok="t"/>
              </v:shape>
            </v:group>
            <v:group style="position:absolute;left:3581;top:700;width:3;height:5" coordorigin="3581,700" coordsize="3,5">
              <v:shape style="position:absolute;left:3581;top:700;width:3;height:5" coordorigin="3581,700" coordsize="3,5" path="m3581,704l3581,703,3581,703,3581,703,3581,703,3582,703,3582,702,3582,702,3582,702,3583,702,3583,702,3583,701,3583,701,3583,701,3583,700,3583,700,3584,700e" filled="false" stroked="true" strokeweight=".255094pt" strokecolor="#d95218">
                <v:path arrowok="t"/>
              </v:shape>
            </v:group>
            <v:group style="position:absolute;left:3584;top:696;width:3;height:4" coordorigin="3584,696" coordsize="3,4">
              <v:shape style="position:absolute;left:3584;top:696;width:3;height:4" coordorigin="3584,696" coordsize="3,4" path="m3584,700l3584,699,3584,699,3584,699,3584,699,3584,698,3584,698,3585,698,3585,698,3585,698,3585,697,3585,697,3586,697,3586,697,3586,697,3586,696,3586,696,3586,696,3586,696e" filled="false" stroked="true" strokeweight=".255094pt" strokecolor="#d95218">
                <v:path arrowok="t"/>
              </v:shape>
            </v:group>
            <v:group style="position:absolute;left:3586;top:691;width:3;height:5" coordorigin="3586,691" coordsize="3,5">
              <v:shape style="position:absolute;left:3586;top:691;width:3;height:5" coordorigin="3586,691" coordsize="3,5" path="m3586,696l3587,696,3587,695,3587,695,3587,695,3587,694,3587,694,3588,694,3588,694,3588,693,3588,693,3589,693,3589,693,3589,693,3589,692,3589,692,3589,692,3589,692,3589,691e" filled="false" stroked="true" strokeweight=".255094pt" strokecolor="#d95218">
                <v:path arrowok="t"/>
              </v:shape>
            </v:group>
            <v:group style="position:absolute;left:3589;top:687;width:4;height:5" coordorigin="3589,687" coordsize="4,5">
              <v:shape style="position:absolute;left:3589;top:687;width:4;height:5" coordorigin="3589,687" coordsize="4,5" path="m3589,691l3590,691,3590,691,3590,691,3590,691,3590,691,3591,690,3591,690,3591,690,3591,690,3591,690,3591,689,3592,689,3592,689,3592,689,3592,689,3592,688,3593,688,3593,688,3593,687,3593,687e" filled="false" stroked="true" strokeweight=".255094pt" strokecolor="#d95218">
                <v:path arrowok="t"/>
              </v:shape>
            </v:group>
            <v:group style="position:absolute;left:3593;top:682;width:5;height:5" coordorigin="3593,682" coordsize="5,5">
              <v:shape style="position:absolute;left:3593;top:682;width:5;height:5" coordorigin="3593,682" coordsize="5,5" path="m3593,687l3593,687,3594,687,3594,687,3594,687,3594,686,3595,686,3595,686,3595,686,3595,685,3595,685,3595,685,3595,685,3595,685,3596,685,3596,684,3596,684,3596,683,3596,683,3597,683,3597,683,3597,683,3597,683e" filled="false" stroked="true" strokeweight=".255094pt" strokecolor="#d95218">
                <v:path arrowok="t"/>
              </v:shape>
            </v:group>
            <v:group style="position:absolute;left:3597;top:678;width:3;height:5" coordorigin="3597,678" coordsize="3,5">
              <v:shape style="position:absolute;left:3597;top:678;width:3;height:5" coordorigin="3597,678" coordsize="3,5" path="m3597,682l3597,682,3598,681,3598,681,3598,681,3598,681,3598,681,3598,680,3598,680,3599,680,3599,680,3599,680,3599,679,3599,679,3599,679,3600,679,3600,678,3600,678e" filled="false" stroked="true" strokeweight=".255094pt" strokecolor="#d95218">
                <v:path arrowok="t"/>
              </v:shape>
            </v:group>
            <v:group style="position:absolute;left:3600;top:674;width:4;height:4" coordorigin="3600,674" coordsize="4,4">
              <v:shape style="position:absolute;left:3600;top:674;width:4;height:4" coordorigin="3600,674" coordsize="4,4" path="m3600,678l3600,678,3601,678,3601,677,3601,677,3601,677,3601,676,3601,676,3602,676,3602,676,3602,676,3602,675,3602,675,3602,675,3603,675,3603,675,3603,674,3603,674e" filled="false" stroked="true" strokeweight=".255094pt" strokecolor="#d95218">
                <v:path arrowok="t"/>
              </v:shape>
            </v:group>
            <v:group style="position:absolute;left:3603;top:669;width:4;height:6" coordorigin="3603,669" coordsize="4,6">
              <v:shape style="position:absolute;left:3603;top:669;width:4;height:6" coordorigin="3603,669" coordsize="4,6" path="m3603,674l3603,674,3603,674,3604,673,3604,673,3604,673,3604,673,3604,673,3604,672,3605,672,3605,672,3605,672,3605,672,3605,671,3606,671,3606,670,3606,670,3606,669,3606,669e" filled="false" stroked="true" strokeweight=".255094pt" strokecolor="#d95218">
                <v:path arrowok="t"/>
              </v:shape>
            </v:group>
            <v:group style="position:absolute;left:3606;top:665;width:4;height:4" coordorigin="3606,665" coordsize="4,4">
              <v:shape style="position:absolute;left:3606;top:665;width:4;height:4" coordorigin="3606,665" coordsize="4,4" path="m3606,669l3607,669,3607,669,3607,668,3607,668,3607,668,3608,668,3608,668,3608,667,3609,667,3609,667,3609,667,3609,667,3609,666,3609,666,3609,666,3609,666,3609,665,3610,665e" filled="false" stroked="true" strokeweight=".255094pt" strokecolor="#d95218">
                <v:path arrowok="t"/>
              </v:shape>
            </v:group>
            <v:group style="position:absolute;left:3610;top:661;width:3;height:5" coordorigin="3610,661" coordsize="3,5">
              <v:shape style="position:absolute;left:3610;top:661;width:3;height:5" coordorigin="3610,661" coordsize="3,5" path="m3610,665l3610,665,3610,665,3610,665,3610,664,3610,664,3610,664,3611,663,3611,663,3611,663,3611,663,3612,663,3612,662,3612,662,3612,662,3612,661,3612,661e" filled="false" stroked="true" strokeweight=".255094pt" strokecolor="#d95218">
                <v:path arrowok="t"/>
              </v:shape>
            </v:group>
            <v:group style="position:absolute;left:3613;top:657;width:4;height:4" coordorigin="3613,657" coordsize="4,4">
              <v:shape style="position:absolute;left:3613;top:657;width:4;height:4" coordorigin="3613,657" coordsize="4,4" path="m3613,661l3613,661,3613,661,3613,661,3613,660,3613,660,3614,660,3614,660,3614,660,3614,659,3614,659,3615,659,3615,659,3615,658,3615,658,3615,658,3615,658,3615,658,3616,657,3616,657e" filled="false" stroked="true" strokeweight=".255094pt" strokecolor="#d95218">
                <v:path arrowok="t"/>
              </v:shape>
            </v:group>
            <v:group style="position:absolute;left:3616;top:654;width:4;height:4" coordorigin="3616,654" coordsize="4,4">
              <v:shape style="position:absolute;left:3616;top:654;width:4;height:4" coordorigin="3616,654" coordsize="4,4" path="m3616,657l3616,657,3616,657,3616,657,3617,657,3617,656,3617,656,3617,656,3617,656,3618,656,3618,655,3618,655,3618,655,3619,655,3619,655,3619,655,3619,654,3619,654,3619,654,3619,654,3620,654e" filled="false" stroked="true" strokeweight=".255094pt" strokecolor="#d95218">
                <v:path arrowok="t"/>
              </v:shape>
            </v:group>
            <v:group style="position:absolute;left:3620;top:650;width:3;height:4" coordorigin="3620,650" coordsize="3,4">
              <v:shape style="position:absolute;left:3620;top:650;width:3;height:4" coordorigin="3620,650" coordsize="3,4" path="m3620,654l3620,654,3620,653,3620,653,3621,653,3621,653,3621,653,3621,652,3621,652,3621,652,3621,652,3621,651,3622,651,3622,651,3622,650,3622,650,3622,650,3622,650e" filled="false" stroked="true" strokeweight=".255094pt" strokecolor="#d95218">
                <v:path arrowok="t"/>
              </v:shape>
            </v:group>
            <v:group style="position:absolute;left:3622;top:645;width:3;height:5" coordorigin="3622,645" coordsize="3,5">
              <v:shape style="position:absolute;left:3622;top:645;width:3;height:5" coordorigin="3622,645" coordsize="3,5" path="m3622,650l3622,649,3623,649,3623,649,3623,649,3623,649,3623,648,3624,648,3624,648,3624,648,3624,648,3624,648,3625,647,3625,646,3625,646,3625,646,3625,645e" filled="false" stroked="true" strokeweight=".255094pt" strokecolor="#d95218">
                <v:path arrowok="t"/>
              </v:shape>
            </v:group>
            <v:group style="position:absolute;left:3625;top:642;width:3;height:4" coordorigin="3625,642" coordsize="3,4">
              <v:shape style="position:absolute;left:3625;top:642;width:3;height:4" coordorigin="3625,642" coordsize="3,4" path="m3625,645l3626,645,3626,645,3626,645,3626,644,3626,644,3626,644,3626,643,3626,643,3627,643,3627,643,3627,642,3627,642,3627,642,3628,642,3628,642e" filled="false" stroked="true" strokeweight=".255094pt" strokecolor="#d95218">
                <v:path arrowok="t"/>
              </v:shape>
            </v:group>
            <v:group style="position:absolute;left:3628;top:637;width:4;height:5" coordorigin="3628,637" coordsize="4,5">
              <v:shape style="position:absolute;left:3628;top:637;width:4;height:5" coordorigin="3628,637" coordsize="4,5" path="m3628,642l3628,641,3628,641,3628,641,3628,641,3628,640,3629,640,3629,640,3629,639,3629,639,3629,639,3630,639,3630,639,3630,639,3630,638,3630,638,3630,638,3631,638,3631,638,3631,638,3631,637e" filled="false" stroked="true" strokeweight=".255094pt" strokecolor="#d95218">
                <v:path arrowok="t"/>
              </v:shape>
            </v:group>
            <v:group style="position:absolute;left:3631;top:632;width:4;height:5" coordorigin="3631,632" coordsize="4,5">
              <v:shape style="position:absolute;left:3631;top:632;width:4;height:5" coordorigin="3631,632" coordsize="4,5" path="m3631,637l3632,637,3632,637,3632,637,3632,637,3632,637,3632,636,3633,636,3633,635,3633,635,3633,635,3633,635,3634,634,3634,634,3634,634,3634,633,3634,633,3634,633,3635,633,3635,632,3635,632e" filled="false" stroked="true" strokeweight=".255094pt" strokecolor="#d95218">
                <v:path arrowok="t"/>
              </v:shape>
            </v:group>
            <v:group style="position:absolute;left:3635;top:628;width:3;height:5" coordorigin="3635,628" coordsize="3,5">
              <v:shape style="position:absolute;left:3635;top:628;width:3;height:5" coordorigin="3635,628" coordsize="3,5" path="m3635,632l3635,632,3636,632,3636,631,3636,631,3636,631,3636,631,3637,631,3637,630,3637,630,3637,630,3637,630,3637,630,3638,629,3638,629,3638,629,3638,629,3638,628,3638,628,3638,628e" filled="false" stroked="true" strokeweight=".255094pt" strokecolor="#d95218">
                <v:path arrowok="t"/>
              </v:shape>
            </v:group>
            <v:group style="position:absolute;left:3638;top:624;width:4;height:4" coordorigin="3638,624" coordsize="4,4">
              <v:shape style="position:absolute;left:3638;top:624;width:4;height:4" coordorigin="3638,624" coordsize="4,4" path="m3638,628l3639,628,3639,628,3639,627,3639,627,3639,627,3639,627,3639,626,3639,626,3640,626,3640,626,3640,626,3640,626,3641,626,3641,626,3641,625,3641,625,3641,624,3641,624,3642,624e" filled="false" stroked="true" strokeweight=".255094pt" strokecolor="#d95218">
                <v:path arrowok="t"/>
              </v:shape>
            </v:group>
            <v:group style="position:absolute;left:3642;top:619;width:4;height:5" coordorigin="3642,619" coordsize="4,5">
              <v:shape style="position:absolute;left:3642;top:619;width:4;height:5" coordorigin="3642,619" coordsize="4,5" path="m3642,624l3642,624,3642,624,3642,623,3643,623,3643,623,3643,622,3643,622,3643,622,3643,621,3644,621,3644,621,3644,621,3644,621,3644,621,3644,620,3645,620,3645,620,3645,620,3645,619e" filled="false" stroked="true" strokeweight=".255094pt" strokecolor="#d95218">
                <v:path arrowok="t"/>
              </v:shape>
            </v:group>
            <v:group style="position:absolute;left:3645;top:615;width:3;height:5" coordorigin="3645,615" coordsize="3,5">
              <v:shape style="position:absolute;left:3645;top:615;width:3;height:5" coordorigin="3645,615" coordsize="3,5" path="m3645,619l3645,619,3646,619,3646,619,3646,618,3646,618,3646,618,3646,618,3646,617,3646,617,3646,617,3647,617,3647,617,3647,616,3647,616,3647,616,3648,616,3648,615e" filled="false" stroked="true" strokeweight=".255094pt" strokecolor="#d95218">
                <v:path arrowok="t"/>
              </v:shape>
            </v:group>
            <v:group style="position:absolute;left:3648;top:610;width:4;height:5" coordorigin="3648,610" coordsize="4,5">
              <v:shape style="position:absolute;left:3648;top:610;width:4;height:5" coordorigin="3648,610" coordsize="4,5" path="m3648,615l3648,615,3648,615,3648,615,3648,614,3648,614,3649,614,3649,614,3649,614,3649,613,3649,613,3649,613,3650,613,3650,612,3650,612,3650,612,3651,612,3651,611,3651,611e" filled="false" stroked="true" strokeweight=".255094pt" strokecolor="#d95218">
                <v:path arrowok="t"/>
              </v:shape>
            </v:group>
            <v:group style="position:absolute;left:3651;top:607;width:3;height:4" coordorigin="3651,607" coordsize="3,4">
              <v:shape style="position:absolute;left:3651;top:607;width:3;height:4" coordorigin="3651,607" coordsize="3,4" path="m3651,610l3651,610,3651,610,3652,610,3652,610,3652,610,3652,609,3652,609,3652,609,3652,609,3652,608,3653,608,3653,608,3653,608,3653,608,3653,607,3654,607e" filled="false" stroked="true" strokeweight=".255094pt" strokecolor="#d95218">
                <v:path arrowok="t"/>
              </v:shape>
            </v:group>
            <v:group style="position:absolute;left:3654;top:602;width:4;height:5" coordorigin="3654,602" coordsize="4,5">
              <v:shape style="position:absolute;left:3654;top:602;width:4;height:5" coordorigin="3654,602" coordsize="4,5" path="m3654,607l3654,607,3654,606,3654,606,3654,606,3655,605,3655,605,3655,605,3655,604,3655,604,3656,604,3656,604,3656,604,3656,603,3656,603,3656,603,3656,603,3657,603,3657,603,3657,602e" filled="false" stroked="true" strokeweight=".255094pt" strokecolor="#d95218">
                <v:path arrowok="t"/>
              </v:shape>
            </v:group>
            <v:group style="position:absolute;left:3657;top:599;width:4;height:4" coordorigin="3657,599" coordsize="4,4">
              <v:shape style="position:absolute;left:3657;top:599;width:4;height:4" coordorigin="3657,599" coordsize="4,4" path="m3657,602l3657,602,3657,602,3658,602,3658,601,3658,601,3658,601,3658,601,3659,601,3659,600,3659,600,3659,600,3659,600,3659,600,3660,600,3660,600,3660,599,3660,599,3660,599e" filled="false" stroked="true" strokeweight=".255094pt" strokecolor="#d95218">
                <v:path arrowok="t"/>
              </v:shape>
            </v:group>
            <v:group style="position:absolute;left:3660;top:595;width:3;height:4" coordorigin="3660,595" coordsize="3,4">
              <v:shape style="position:absolute;left:3660;top:595;width:3;height:4" coordorigin="3660,595" coordsize="3,4" path="m3660,599l3660,599,3661,599,3661,598,3661,598,3661,598,3661,598,3661,597,3662,597,3662,597,3662,597,3662,596,3662,596,3663,596,3663,595,3663,595,3663,595e" filled="false" stroked="true" strokeweight=".255094pt" strokecolor="#d95218">
                <v:path arrowok="t"/>
              </v:shape>
            </v:group>
            <v:group style="position:absolute;left:3663;top:592;width:4;height:4" coordorigin="3663,592" coordsize="4,4">
              <v:shape style="position:absolute;left:3663;top:592;width:4;height:4" coordorigin="3663,592" coordsize="4,4" path="m3663,595l3663,595,3663,594,3663,594,3663,594,3664,594,3664,594,3664,593,3664,593,3664,593,3664,593,3665,593,3665,592,3665,592,3665,592,3665,592,3666,592,3666,592,3666,592e" filled="false" stroked="true" strokeweight=".255094pt" strokecolor="#d95218">
                <v:path arrowok="t"/>
              </v:shape>
            </v:group>
            <v:group style="position:absolute;left:3666;top:587;width:3;height:5" coordorigin="3666,587" coordsize="3,5">
              <v:shape style="position:absolute;left:3666;top:587;width:3;height:5" coordorigin="3666,587" coordsize="3,5" path="m3666,592l3666,591,3666,591,3666,591,3666,591,3667,590,3667,589,3667,589,3667,589,3667,589,3667,589,3668,589,3668,588,3668,588,3668,588,3668,587e" filled="false" stroked="true" strokeweight=".255094pt" strokecolor="#d95218">
                <v:path arrowok="t"/>
              </v:shape>
            </v:group>
            <v:group style="position:absolute;left:3668;top:583;width:4;height:5" coordorigin="3668,583" coordsize="4,5">
              <v:shape style="position:absolute;left:3668;top:583;width:4;height:5" coordorigin="3668,583" coordsize="4,5" path="m3668,587l3669,587,3669,587,3669,587,3669,587,3669,586,3669,586,3670,586,3670,586,3670,585,3670,585,3671,585,3671,585,3671,585,3671,584,3671,584,3671,584,3671,584,3672,584,3672,584e" filled="false" stroked="true" strokeweight=".255094pt" strokecolor="#d95218">
                <v:path arrowok="t"/>
              </v:shape>
            </v:group>
            <v:group style="position:absolute;left:3672;top:578;width:5;height:6" coordorigin="3672,578" coordsize="5,6">
              <v:shape style="position:absolute;left:3672;top:578;width:5;height:6" coordorigin="3672,578" coordsize="5,6" path="m3672,583l3672,583,3672,583,3672,583,3672,582,3673,582,3673,582,3673,582,3673,582,3673,582,3674,581,3674,581,3674,581,3674,579,3674,579,3675,579,3676,578,3676,578e" filled="false" stroked="true" strokeweight=".255094pt" strokecolor="#d95218">
                <v:path arrowok="t"/>
              </v:shape>
            </v:group>
            <v:group style="position:absolute;left:3676;top:574;width:4;height:4" coordorigin="3676,574" coordsize="4,4">
              <v:shape style="position:absolute;left:3676;top:574;width:4;height:4" coordorigin="3676,574" coordsize="4,4" path="m3676,578l3677,578,3677,578,3677,578,3677,578,3677,577,3678,577,3678,577,3678,577,3678,577,3679,577,3679,576,3679,576,3679,576,3679,575,3679,575,3680,575,3680,575,3680,575,3680,575,3680,574e" filled="false" stroked="true" strokeweight=".255094pt" strokecolor="#d95218">
                <v:path arrowok="t"/>
              </v:shape>
            </v:group>
            <v:group style="position:absolute;left:3680;top:571;width:3;height:4" coordorigin="3680,571" coordsize="3,4">
              <v:shape style="position:absolute;left:3680;top:571;width:3;height:4" coordorigin="3680,571" coordsize="3,4" path="m3680,574l3680,574,3681,574,3681,574,3681,573,3681,573,3681,573,3681,573,3681,573,3682,572,3682,572,3682,572,3682,571,3682,571,3682,571,3682,571,3683,571e" filled="false" stroked="true" strokeweight=".255094pt" strokecolor="#d95218">
                <v:path arrowok="t"/>
              </v:shape>
            </v:group>
            <v:group style="position:absolute;left:3683;top:567;width:3;height:4" coordorigin="3683,567" coordsize="3,4">
              <v:shape style="position:absolute;left:3683;top:567;width:3;height:4" coordorigin="3683,567" coordsize="3,4" path="m3683,571l3683,570,3683,570,3683,570,3683,570,3684,570,3684,569,3684,569,3684,569,3684,569,3684,568,3685,568,3685,568,3685,567,3685,567,3685,567,3685,567e" filled="false" stroked="true" strokeweight=".255094pt" strokecolor="#d95218">
                <v:path arrowok="t"/>
              </v:shape>
            </v:group>
            <v:group style="position:absolute;left:3685;top:562;width:5;height:5" coordorigin="3685,562" coordsize="5,5">
              <v:shape style="position:absolute;left:3685;top:562;width:5;height:5" coordorigin="3685,562" coordsize="5,5" path="m3685,567l3685,567,3686,566,3686,566,3686,566,3686,566,3686,565,3687,565,3687,565,3687,565,3687,565,3687,564,3687,564,3687,564,3688,564,3688,564,3688,563,3688,563,3689,563,3689,563,3689,563,3689,563,3689,563,3689,562e" filled="false" stroked="true" strokeweight=".255094pt" strokecolor="#d95218">
                <v:path arrowok="t"/>
              </v:shape>
            </v:group>
            <v:group style="position:absolute;left:3690;top:558;width:3;height:5" coordorigin="3690,558" coordsize="3,5">
              <v:shape style="position:absolute;left:3690;top:558;width:3;height:5" coordorigin="3690,558" coordsize="3,5" path="m3690,562l3690,562,3690,562,3690,562,3690,561,3691,561,3691,561,3691,561,3691,560,3691,560,3691,559,3692,559,3692,559,3692,559,3692,559,3692,559,3692,558,3692,558,3692,558e" filled="false" stroked="true" strokeweight=".255094pt" strokecolor="#d95218">
                <v:path arrowok="t"/>
              </v:shape>
            </v:group>
            <v:group style="position:absolute;left:3692;top:554;width:3;height:4" coordorigin="3692,554" coordsize="3,4">
              <v:shape style="position:absolute;left:3692;top:554;width:3;height:4" coordorigin="3692,554" coordsize="3,4" path="m3692,558l3693,558,3693,557,3693,557,3693,556,3693,556,3694,556,3694,556,3694,555,3694,555,3694,555,3694,555,3695,555,3695,554,3695,554,3695,554e" filled="false" stroked="true" strokeweight=".255094pt" strokecolor="#d95218">
                <v:path arrowok="t"/>
              </v:shape>
            </v:group>
            <v:group style="position:absolute;left:3695;top:549;width:4;height:5" coordorigin="3695,549" coordsize="4,5">
              <v:shape style="position:absolute;left:3695;top:549;width:4;height:5" coordorigin="3695,549" coordsize="4,5" path="m3695,554l3695,554,3695,553,3696,553,3696,553,3696,553,3696,553,3697,553,3697,552,3697,552,3697,552,3697,551,3697,551,3698,551,3698,551,3698,551,3698,550,3698,550,3698,550,3699,550,3699,549e" filled="false" stroked="true" strokeweight=".255094pt" strokecolor="#d95218">
                <v:path arrowok="t"/>
              </v:shape>
            </v:group>
            <v:group style="position:absolute;left:3699;top:545;width:5;height:5" coordorigin="3699,545" coordsize="5,5">
              <v:shape style="position:absolute;left:3699;top:545;width:5;height:5" coordorigin="3699,545" coordsize="5,5" path="m3699,549l3699,549,3699,549,3699,549,3700,549,3700,548,3700,548,3700,548,3700,548,3700,547,3700,547,3701,547,3701,547,3702,547,3702,547,3702,546,3702,546,3703,546,3703,545e" filled="false" stroked="true" strokeweight=".255094pt" strokecolor="#d95218">
                <v:path arrowok="t"/>
              </v:shape>
            </v:group>
            <v:group style="position:absolute;left:3703;top:541;width:4;height:4" coordorigin="3703,541" coordsize="4,4">
              <v:shape style="position:absolute;left:3703;top:541;width:4;height:4" coordorigin="3703,541" coordsize="4,4" path="m3703,545l3703,545,3703,545,3703,545,3704,544,3704,544,3704,544,3704,544,3704,544,3704,543,3704,543,3705,543,3705,543,3705,542,3705,542,3705,542,3706,542,3706,542e" filled="false" stroked="true" strokeweight=".255094pt" strokecolor="#d95218">
                <v:path arrowok="t"/>
              </v:shape>
            </v:group>
            <v:group style="position:absolute;left:3706;top:538;width:3;height:4" coordorigin="3706,538" coordsize="3,4">
              <v:shape style="position:absolute;left:3706;top:538;width:3;height:4" coordorigin="3706,538" coordsize="3,4" path="m3706,541l3706,541,3706,541,3706,541,3706,540,3707,540,3707,540,3707,540,3707,540,3708,540,3708,539,3708,539,3708,539,3708,539,3708,538,3708,538,3709,538e" filled="false" stroked="true" strokeweight=".255094pt" strokecolor="#d95218">
                <v:path arrowok="t"/>
              </v:shape>
            </v:group>
            <v:group style="position:absolute;left:3709;top:533;width:4;height:5" coordorigin="3709,533" coordsize="4,5">
              <v:shape style="position:absolute;left:3709;top:533;width:4;height:5" coordorigin="3709,533" coordsize="4,5" path="m3709,538l3709,538,3709,537,3709,537,3710,537,3710,537,3710,537,3710,536,3711,536,3711,536,3711,535,3711,535,3712,535,3712,534,3712,534,3712,534,3712,534,3712,534e" filled="false" stroked="true" strokeweight=".255094pt" strokecolor="#d95218">
                <v:path arrowok="t"/>
              </v:shape>
            </v:group>
            <v:group style="position:absolute;left:3712;top:528;width:4;height:6" coordorigin="3712,528" coordsize="4,6">
              <v:shape style="position:absolute;left:3712;top:528;width:4;height:6" coordorigin="3712,528" coordsize="4,6" path="m3712,533l3712,533,3712,533,3713,533,3713,533,3713,532,3713,532,3714,532,3714,532,3714,532,3714,532,3714,531,3715,531,3715,530,3715,529,3715,529,3715,529,3715,529,3716,529,3716,528e" filled="false" stroked="true" strokeweight=".255094pt" strokecolor="#d95218">
                <v:path arrowok="t"/>
              </v:shape>
            </v:group>
            <v:group style="position:absolute;left:3716;top:525;width:4;height:4" coordorigin="3716,525" coordsize="4,4">
              <v:shape style="position:absolute;left:3716;top:525;width:4;height:4" coordorigin="3716,525" coordsize="4,4" path="m3716,528l3716,528,3716,528,3716,528,3717,528,3717,528,3717,527,3717,527,3717,527,3717,526,3718,526,3718,526,3718,526,3718,526,3719,526,3719,525,3719,525,3719,525e" filled="false" stroked="true" strokeweight=".255094pt" strokecolor="#d95218">
                <v:path arrowok="t"/>
              </v:shape>
            </v:group>
            <v:group style="position:absolute;left:3719;top:520;width:5;height:5" coordorigin="3719,520" coordsize="5,5">
              <v:shape style="position:absolute;left:3719;top:520;width:5;height:5" coordorigin="3719,520" coordsize="5,5" path="m3719,525l3720,525,3720,525,3720,524,3720,524,3720,524,3721,523,3721,523,3721,523,3721,523,3721,523,3722,523,3722,522,3722,522,3722,522,3722,522,3722,521,3723,521,3723,521,3723,521,3723,520,3723,520e" filled="false" stroked="true" strokeweight=".255094pt" strokecolor="#d95218">
                <v:path arrowok="t"/>
              </v:shape>
            </v:group>
            <v:group style="position:absolute;left:3723;top:516;width:4;height:4" coordorigin="3723,516" coordsize="4,4">
              <v:shape style="position:absolute;left:3723;top:516;width:4;height:4" coordorigin="3723,516" coordsize="4,4" path="m3723,520l3724,520,3724,520,3724,519,3724,519,3724,519,3725,519,3725,518,3725,518,3725,518,3725,518,3726,518,3726,517,3726,517,3727,517,3727,517,3727,517,3727,516,3727,516,3727,516e" filled="false" stroked="true" strokeweight=".255094pt" strokecolor="#d95218">
                <v:path arrowok="t"/>
              </v:shape>
            </v:group>
            <v:group style="position:absolute;left:3727;top:512;width:3;height:5" coordorigin="3727,512" coordsize="3,5">
              <v:shape style="position:absolute;left:3727;top:512;width:3;height:5" coordorigin="3727,512" coordsize="3,5" path="m3727,516l3727,516,3728,516,3728,516,3728,515,3728,515,3728,515,3728,514,3728,514,3729,514,3729,514,3729,514,3729,513,3729,513,3729,513,3729,513,3730,512,3730,512e" filled="false" stroked="true" strokeweight=".255094pt" strokecolor="#d95218">
                <v:path arrowok="t"/>
              </v:shape>
            </v:group>
            <v:group style="position:absolute;left:3730;top:507;width:4;height:5" coordorigin="3730,507" coordsize="4,5">
              <v:shape style="position:absolute;left:3730;top:507;width:4;height:5" coordorigin="3730,507" coordsize="4,5" path="m3730,512l3730,512,3730,511,3731,511,3731,511,3731,510,3731,510,3731,510,3731,510,3731,510,3731,509,3731,509,3732,509,3732,508,3732,508,3733,508,3733,508e" filled="false" stroked="true" strokeweight=".255094pt" strokecolor="#d95218">
                <v:path arrowok="t"/>
              </v:shape>
            </v:group>
            <v:group style="position:absolute;left:3733;top:503;width:4;height:5" coordorigin="3733,503" coordsize="4,5">
              <v:shape style="position:absolute;left:3733;top:503;width:4;height:5" coordorigin="3733,503" coordsize="4,5" path="m3733,507l3734,507,3734,507,3734,507,3734,506,3734,506,3735,506,3735,506,3735,506,3735,506,3735,506,3736,505,3736,505,3736,505,3736,505,3736,504,3736,504,3736,504,3737,504,3737,504,3737,503,3737,503e" filled="false" stroked="true" strokeweight=".255094pt" strokecolor="#d95218">
                <v:path arrowok="t"/>
              </v:shape>
            </v:group>
            <v:group style="position:absolute;left:3737;top:499;width:3;height:5" coordorigin="3737,499" coordsize="3,5">
              <v:shape style="position:absolute;left:3737;top:499;width:3;height:5" coordorigin="3737,499" coordsize="3,5" path="m3737,503l3737,503,3737,503,3738,503,3738,502,3738,502,3738,502,3738,502,3739,502,3739,501,3739,501,3739,501,3739,501,3739,500,3739,500,3740,499,3740,499e" filled="false" stroked="true" strokeweight=".255094pt" strokecolor="#d95218">
                <v:path arrowok="t"/>
              </v:shape>
            </v:group>
            <v:group style="position:absolute;left:3740;top:495;width:2;height:4" coordorigin="3740,495" coordsize="2,4">
              <v:shape style="position:absolute;left:3740;top:495;width:2;height:4" coordorigin="3740,495" coordsize="2,4" path="m3740,499l3740,499,3740,499,3740,498,3740,498,3740,498,3741,498,3741,497,3741,497,3741,497,3741,496,3741,496,3742,496,3742,496,3742,495e" filled="false" stroked="true" strokeweight=".255094pt" strokecolor="#d95218">
                <v:path arrowok="t"/>
              </v:shape>
            </v:group>
            <v:group style="position:absolute;left:3742;top:491;width:4;height:5" coordorigin="3742,491" coordsize="4,5">
              <v:shape style="position:absolute;left:3742;top:491;width:4;height:5" coordorigin="3742,491" coordsize="4,5" path="m3742,495l3742,495,3742,495,3742,495,3743,495,3743,494,3743,494,3743,494,3743,494,3744,493,3744,493,3744,493,3744,493,3744,492,3744,492,3745,492,3745,492,3745,491,3746,491e" filled="false" stroked="true" strokeweight=".255094pt" strokecolor="#d95218">
                <v:path arrowok="t"/>
              </v:shape>
            </v:group>
            <v:group style="position:absolute;left:3746;top:485;width:7;height:6" coordorigin="3746,485" coordsize="7,6">
              <v:shape style="position:absolute;left:3746;top:485;width:7;height:6" coordorigin="3746,485" coordsize="7,6" path="m3746,491l3746,491,3746,491,3746,490,3747,490,3747,490,3747,490,3747,490,3748,490,3748,490,3748,489,3748,487,3749,487,3750,487,3750,487,3750,487,3751,487,3751,487,3751,486,3752,486,3752,485,3752,485e" filled="false" stroked="true" strokeweight=".255094pt" strokecolor="#d95218">
                <v:path arrowok="t"/>
              </v:shape>
            </v:group>
            <v:group style="position:absolute;left:3752;top:481;width:3;height:5" coordorigin="3752,481" coordsize="3,5">
              <v:shape style="position:absolute;left:3752;top:481;width:3;height:5" coordorigin="3752,481" coordsize="3,5" path="m3752,485l3752,485,3752,485,3752,484,3753,484,3753,484,3753,484,3753,483,3753,483,3753,483,3753,482,3753,482,3753,482,3754,482,3754,481,3754,481e" filled="false" stroked="true" strokeweight=".255094pt" strokecolor="#d95218">
                <v:path arrowok="t"/>
              </v:shape>
            </v:group>
            <v:group style="position:absolute;left:3754;top:476;width:4;height:6" coordorigin="3754,476" coordsize="4,6">
              <v:shape style="position:absolute;left:3754;top:476;width:4;height:6" coordorigin="3754,476" coordsize="4,6" path="m3754,481l3754,480,3754,480,3754,480,3754,479,3755,479,3755,479,3755,479,3755,479,3755,479,3756,478,3756,478,3756,478,3756,478,3756,477,3756,477,3757,477,3757,477,3757,476,3757,476,3757,476,3758,476,3758,476e" filled="false" stroked="true" strokeweight=".255094pt" strokecolor="#d95218">
                <v:path arrowok="t"/>
              </v:shape>
            </v:group>
            <v:group style="position:absolute;left:3758;top:472;width:4;height:5" coordorigin="3758,472" coordsize="4,5">
              <v:shape style="position:absolute;left:3758;top:472;width:4;height:5" coordorigin="3758,472" coordsize="4,5" path="m3758,476l3758,476,3758,476,3758,475,3758,475,3759,475,3759,475,3759,475,3759,474,3759,474,3759,474,3759,473,3759,473,3759,473,3760,473,3760,473,3760,472,3760,472,3760,472,3761,472,3761,472,3761,472e" filled="false" stroked="true" strokeweight=".255094pt" strokecolor="#d95218">
                <v:path arrowok="t"/>
              </v:shape>
            </v:group>
            <v:group style="position:absolute;left:3761;top:467;width:4;height:6" coordorigin="3761,467" coordsize="4,6">
              <v:shape style="position:absolute;left:3761;top:467;width:4;height:6" coordorigin="3761,467" coordsize="4,6" path="m3761,472l3761,471,3761,471,3761,471,3761,471,3761,471,3762,470,3762,470,3762,470,3762,470,3763,469,3763,469,3763,469,3763,468,3763,468,3763,468,3764,468,3764,467,3764,467,3764,467,3764,467,3764,467e" filled="false" stroked="true" strokeweight=".255094pt" strokecolor="#d95218">
                <v:path arrowok="t"/>
              </v:shape>
            </v:group>
            <v:group style="position:absolute;left:3764;top:462;width:3;height:5" coordorigin="3764,462" coordsize="3,5">
              <v:shape style="position:absolute;left:3764;top:462;width:3;height:5" coordorigin="3764,462" coordsize="3,5" path="m3764,467l3764,466,3764,466,3765,466,3765,466,3765,466,3765,465,3765,465,3766,465,3766,464,3766,464,3766,464,3766,464,3766,464,3767,464,3767,463,3767,463,3767,463,3767,462,3767,462e" filled="false" stroked="true" strokeweight=".255094pt" strokecolor="#d95218">
                <v:path arrowok="t"/>
              </v:shape>
            </v:group>
            <v:group style="position:absolute;left:3767;top:458;width:3;height:5" coordorigin="3767,458" coordsize="3,5">
              <v:shape style="position:absolute;left:3767;top:458;width:3;height:5" coordorigin="3767,458" coordsize="3,5" path="m3767,462l3767,462,3767,462,3767,462,3768,462,3768,461,3768,461,3768,461,3768,460,3769,460,3769,460,3769,460,3769,459,3769,459,3769,459,3769,459,3770,459,3770,458,3770,458,3770,458e" filled="false" stroked="true" strokeweight=".255094pt" strokecolor="#d95218">
                <v:path arrowok="t"/>
              </v:shape>
            </v:group>
            <v:group style="position:absolute;left:3770;top:453;width:4;height:5" coordorigin="3770,453" coordsize="4,5">
              <v:shape style="position:absolute;left:3770;top:453;width:4;height:5" coordorigin="3770,453" coordsize="4,5" path="m3770,458l3770,458,3771,457,3771,457,3771,457,3771,457,3771,457,3771,456,3771,456,3772,455,3772,455,3772,455,3772,455,3772,455,3772,454,3773,454,3773,454,3773,453,3773,453,3773,453e" filled="false" stroked="true" strokeweight=".255094pt" strokecolor="#d95218">
                <v:path arrowok="t"/>
              </v:shape>
            </v:group>
            <v:group style="position:absolute;left:3773;top:449;width:3;height:5" coordorigin="3773,449" coordsize="3,5">
              <v:shape style="position:absolute;left:3773;top:449;width:3;height:5" coordorigin="3773,449" coordsize="3,5" path="m3773,453l3773,453,3774,453,3774,452,3774,452,3774,452,3774,452,3774,452,3774,451,3774,451,3775,451,3775,450,3775,450,3775,450,3775,450,3776,449,3776,449,3776,449,3776,449e" filled="false" stroked="true" strokeweight=".255094pt" strokecolor="#d95218">
                <v:path arrowok="t"/>
              </v:shape>
            </v:group>
            <v:group style="position:absolute;left:3776;top:444;width:4;height:5" coordorigin="3776,444" coordsize="4,5">
              <v:shape style="position:absolute;left:3776;top:444;width:4;height:5" coordorigin="3776,444" coordsize="4,5" path="m3776,449l3776,448,3776,448,3777,448,3777,448,3777,447,3777,447,3777,447,3778,446,3778,446,3778,446,3778,446,3779,446,3779,446,3779,445,3779,445,3779,445,3779,445,3779,444,3780,444e" filled="false" stroked="true" strokeweight=".255094pt" strokecolor="#d95218">
                <v:path arrowok="t"/>
              </v:shape>
            </v:group>
            <v:group style="position:absolute;left:3780;top:440;width:3;height:5" coordorigin="3780,440" coordsize="3,5">
              <v:shape style="position:absolute;left:3780;top:440;width:3;height:5" coordorigin="3780,440" coordsize="3,5" path="m3780,444l3780,444,3780,443,3780,443,3780,443,3781,443,3781,442,3781,442,3781,442,3781,441,3781,441,3781,441,3781,440,3782,440,3782,440e" filled="false" stroked="true" strokeweight=".255094pt" strokecolor="#d95218">
                <v:path arrowok="t"/>
              </v:shape>
            </v:group>
            <v:group style="position:absolute;left:3782;top:435;width:3;height:5" coordorigin="3782,435" coordsize="3,5">
              <v:shape style="position:absolute;left:3782;top:435;width:3;height:5" coordorigin="3782,435" coordsize="3,5" path="m3782,440l3782,439,3782,439,3782,439,3782,438,3783,438,3783,438,3783,438,3783,437,3783,437,3783,437,3784,437,3784,437,3784,436,3784,436,3784,436,3784,436,3784,435,3784,435,3784,435e" filled="false" stroked="true" strokeweight=".255094pt" strokecolor="#d95218">
                <v:path arrowok="t"/>
              </v:shape>
            </v:group>
            <v:group style="position:absolute;left:3785;top:429;width:5;height:7" coordorigin="3785,429" coordsize="5,7">
              <v:shape style="position:absolute;left:3785;top:429;width:5;height:7" coordorigin="3785,429" coordsize="5,7" path="m3785,435l3785,434,3785,434,3785,434,3785,434,3785,433,3786,433,3786,433,3786,433,3786,432,3787,432,3787,431,3787,431,3787,431,3787,431,3787,430,3788,430,3788,430,3788,430,3788,430,3788,429,3788,429,3789,429e" filled="false" stroked="true" strokeweight=".255094pt" strokecolor="#d95218">
                <v:path arrowok="t"/>
              </v:shape>
            </v:group>
            <v:group style="position:absolute;left:3789;top:424;width:3;height:6" coordorigin="3789,424" coordsize="3,6">
              <v:shape style="position:absolute;left:3789;top:424;width:3;height:6" coordorigin="3789,424" coordsize="3,6" path="m3789,429l3789,429,3789,429,3789,428,3789,428,3789,428,3790,427,3790,427,3790,427,3790,427,3790,426,3790,426,3790,426,3791,426,3791,425,3791,425,3791,425,3791,424,3791,424e" filled="false" stroked="true" strokeweight=".255094pt" strokecolor="#d95218">
                <v:path arrowok="t"/>
              </v:shape>
            </v:group>
            <v:group style="position:absolute;left:3791;top:419;width:3;height:5" coordorigin="3791,419" coordsize="3,5">
              <v:shape style="position:absolute;left:3791;top:419;width:3;height:5" coordorigin="3791,419" coordsize="3,5" path="m3791,424l3791,423,3792,423,3792,423,3792,423,3792,422,3792,422,3793,422,3793,422,3793,422,3793,421,3793,421,3793,421,3794,421,3794,420,3794,420,3794,420,3794,419,3794,419e" filled="false" stroked="true" strokeweight=".255094pt" strokecolor="#d95218">
                <v:path arrowok="t"/>
              </v:shape>
            </v:group>
            <v:group style="position:absolute;left:3794;top:413;width:4;height:6" coordorigin="3794,413" coordsize="4,6">
              <v:shape style="position:absolute;left:3794;top:413;width:4;height:6" coordorigin="3794,413" coordsize="4,6" path="m3794,419l3794,419,3794,418,3795,418,3795,418,3795,418,3795,418,3795,418,3796,418,3796,417,3796,417,3796,417,3796,417,3796,416,3796,416,3796,416,3797,415,3797,415,3797,415,3797,415,3797,414,3797,414,3797,414,3797,413e" filled="false" stroked="true" strokeweight=".255094pt" strokecolor="#d95218">
                <v:path arrowok="t"/>
              </v:shape>
            </v:group>
            <v:group style="position:absolute;left:3797;top:409;width:3;height:5" coordorigin="3797,409" coordsize="3,5">
              <v:shape style="position:absolute;left:3797;top:409;width:3;height:5" coordorigin="3797,409" coordsize="3,5" path="m3797,413l3798,413,3798,413,3798,413,3798,413,3798,412,3798,412,3798,411,3799,411,3799,411,3799,410,3799,410,3799,410,3799,410,3800,410,3800,409,3800,409,3800,409,3800,409,3800,409e" filled="false" stroked="true" strokeweight=".255094pt" strokecolor="#d95218">
                <v:path arrowok="t"/>
              </v:shape>
            </v:group>
            <v:group style="position:absolute;left:3800;top:401;width:4;height:8" coordorigin="3800,401" coordsize="4,8">
              <v:shape style="position:absolute;left:3800;top:401;width:4;height:8" coordorigin="3800,401" coordsize="4,8" path="m3800,409l3801,409,3801,408,3801,408,3801,408,3801,405,3802,405,3802,405,3802,405,3802,405,3802,404,3803,404,3803,404,3803,404,3803,404,3804,404,3804,403,3804,403,3804,403,3804,402,3804,402,3804,401e" filled="false" stroked="true" strokeweight=".255094pt" strokecolor="#d95218">
                <v:path arrowok="t"/>
              </v:shape>
            </v:group>
            <v:group style="position:absolute;left:3804;top:397;width:4;height:5" coordorigin="3804,397" coordsize="4,5">
              <v:shape style="position:absolute;left:3804;top:397;width:4;height:5" coordorigin="3804,397" coordsize="4,5" path="m3804,401l3805,401,3805,401,3805,401,3805,401,3805,400,3805,400,3806,400,3806,400,3806,399,3806,399,3806,399,3806,399,3806,398,3807,398,3807,398,3807,398,3807,398,3807,397,3807,397e" filled="false" stroked="true" strokeweight=".255094pt" strokecolor="#d95218">
                <v:path arrowok="t"/>
              </v:shape>
            </v:group>
            <v:group style="position:absolute;left:3807;top:392;width:4;height:5" coordorigin="3807,392" coordsize="4,5">
              <v:shape style="position:absolute;left:3807;top:392;width:4;height:5" coordorigin="3807,392" coordsize="4,5" path="m3807,397l3807,397,3807,396,3808,396,3808,396,3808,396,3809,396,3809,396,3809,395,3809,395,3809,394,3810,394,3810,394,3810,394,3810,393,3810,393,3810,393,3810,392,3810,392,3811,392e" filled="false" stroked="true" strokeweight=".255094pt" strokecolor="#d95218">
                <v:path arrowok="t"/>
              </v:shape>
            </v:group>
            <v:group style="position:absolute;left:3811;top:387;width:3;height:5" coordorigin="3811,387" coordsize="3,5">
              <v:shape style="position:absolute;left:3811;top:387;width:3;height:5" coordorigin="3811,387" coordsize="3,5" path="m3811,392l3811,392,3811,392,3811,391,3811,391,3811,391,3812,391,3812,391,3812,390,3812,390,3812,390,3812,390,3812,389,3813,389,3813,389,3813,388,3813,388,3813,387,3814,387e" filled="false" stroked="true" strokeweight=".255094pt" strokecolor="#d95218">
                <v:path arrowok="t"/>
              </v:shape>
            </v:group>
            <v:group style="position:absolute;left:3814;top:382;width:4;height:5" coordorigin="3814,382" coordsize="4,5">
              <v:shape style="position:absolute;left:3814;top:382;width:4;height:5" coordorigin="3814,382" coordsize="4,5" path="m3814,387l3814,387,3814,386,3814,386,3814,386,3815,386,3815,385,3815,385,3815,385,3815,385,3815,384,3815,384,3816,384,3816,384,3816,383,3816,383,3816,383,3817,383e" filled="false" stroked="true" strokeweight=".255094pt" strokecolor="#d95218">
                <v:path arrowok="t"/>
              </v:shape>
            </v:group>
            <v:group style="position:absolute;left:3817;top:376;width:3;height:7" coordorigin="3817,376" coordsize="3,7">
              <v:shape style="position:absolute;left:3817;top:376;width:3;height:7" coordorigin="3817,376" coordsize="3,7" path="m3817,382l3817,382,3817,382,3817,382,3817,381,3817,381,3817,381,3818,380,3818,380,3818,380,3818,379,3818,379,3818,379,3818,378,3819,378,3819,377,3819,377,3819,377,3819,376e" filled="false" stroked="true" strokeweight=".255094pt" strokecolor="#d95218">
                <v:path arrowok="t"/>
              </v:shape>
            </v:group>
            <v:group style="position:absolute;left:3819;top:371;width:3;height:6" coordorigin="3819,371" coordsize="3,6">
              <v:shape style="position:absolute;left:3819;top:371;width:3;height:6" coordorigin="3819,371" coordsize="3,6" path="m3819,376l3819,376,3819,375,3820,375,3820,375,3820,375,3820,375,3820,374,3820,374,3820,373,3820,373,3821,373,3821,372,3821,372,3821,372,3821,372,3822,372,3822,371e" filled="false" stroked="true" strokeweight=".255094pt" strokecolor="#d95218">
                <v:path arrowok="t"/>
              </v:shape>
            </v:group>
            <v:group style="position:absolute;left:3822;top:365;width:4;height:7" coordorigin="3822,365" coordsize="4,7">
              <v:shape style="position:absolute;left:3822;top:365;width:4;height:7" coordorigin="3822,365" coordsize="4,7" path="m3822,371l3822,371,3822,371,3822,369,3823,369,3823,369,3824,369,3824,369,3824,368,3824,368,3824,368,3824,368,3824,367,3824,367,3825,367,3825,367,3825,367,3825,366,3825,366,3825,366,3825,365,3825,365,3826,365e" filled="false" stroked="true" strokeweight=".255094pt" strokecolor="#d95218">
                <v:path arrowok="t"/>
              </v:shape>
            </v:group>
            <v:group style="position:absolute;left:3826;top:359;width:4;height:6" coordorigin="3826,359" coordsize="4,6">
              <v:shape style="position:absolute;left:3826;top:359;width:4;height:6" coordorigin="3826,359" coordsize="4,6" path="m3826,365l3826,365,3826,364,3826,364,3826,363,3827,363,3827,363,3827,363,3827,362,3827,362,3827,361,3828,361,3828,361,3828,361,3828,361,3828,361,3828,360,3828,360,3829,360e" filled="false" stroked="true" strokeweight=".255094pt" strokecolor="#d95218">
                <v:path arrowok="t"/>
              </v:shape>
            </v:group>
            <v:group style="position:absolute;left:3829;top:354;width:5;height:6" coordorigin="3829,354" coordsize="5,6">
              <v:shape style="position:absolute;left:3829;top:354;width:5;height:6" coordorigin="3829,354" coordsize="5,6" path="m3829,359l3829,359,3829,359,3829,359,3829,358,3830,358,3830,357,3830,357,3830,357,3830,357,3830,356,3831,356,3831,356,3831,356,3831,356,3831,356,3832,356,3832,355,3832,355,3832,355,3832,354,3832,354,3832,354,3832,354,3833,354e" filled="false" stroked="true" strokeweight=".255094pt" strokecolor="#d95218">
                <v:path arrowok="t"/>
              </v:shape>
            </v:group>
            <v:group style="position:absolute;left:3833;top:349;width:3;height:5" coordorigin="3833,349" coordsize="3,5">
              <v:shape style="position:absolute;left:3833;top:349;width:3;height:5" coordorigin="3833,349" coordsize="3,5" path="m3833,354l3833,353,3833,353,3833,352,3833,352,3833,352,3834,352,3834,351,3834,351,3834,351,3834,350,3834,350,3834,350,3835,350,3835,350,3835,349,3835,349e" filled="false" stroked="true" strokeweight=".255094pt" strokecolor="#d95218">
                <v:path arrowok="t"/>
              </v:shape>
            </v:group>
            <v:group style="position:absolute;left:3835;top:344;width:3;height:6" coordorigin="3835,344" coordsize="3,6">
              <v:shape style="position:absolute;left:3835;top:344;width:3;height:6" coordorigin="3835,344" coordsize="3,6" path="m3835,349l3835,349,3835,349,3836,349,3836,348,3836,348,3836,348,3836,347,3836,347,3837,346,3837,346,3837,346,3837,346,3837,345,3837,345,3838,345,3838,345,3838,344,3838,344e" filled="false" stroked="true" strokeweight=".255094pt" strokecolor="#d95218">
                <v:path arrowok="t"/>
              </v:shape>
            </v:group>
            <v:group style="position:absolute;left:3838;top:340;width:3;height:5" coordorigin="3838,340" coordsize="3,5">
              <v:shape style="position:absolute;left:3838;top:340;width:3;height:5" coordorigin="3838,340" coordsize="3,5" path="m3838,344l3838,344,3838,344,3838,343,3838,343,3839,343,3839,343,3839,342,3839,342,3839,341,3839,341,3839,341,3839,341,3840,340,3840,340,3840,340,3840,340,3841,340e" filled="false" stroked="true" strokeweight=".255094pt" strokecolor="#d95218">
                <v:path arrowok="t"/>
              </v:shape>
            </v:group>
            <v:group style="position:absolute;left:3841;top:333;width:4;height:8" coordorigin="3841,333" coordsize="4,8">
              <v:shape style="position:absolute;left:3841;top:333;width:4;height:8" coordorigin="3841,333" coordsize="4,8" path="m3841,340l3841,340,3841,337,3842,337,3842,337,3842,337,3842,336,3842,336,3842,336,3843,336,3843,335,3843,335,3843,335,3843,335,3843,334,3843,334,3843,333,3844,333,3844,333e" filled="false" stroked="true" strokeweight=".255094pt" strokecolor="#d95218">
                <v:path arrowok="t"/>
              </v:shape>
            </v:group>
            <v:group style="position:absolute;left:3844;top:327;width:3;height:6" coordorigin="3844,327" coordsize="3,6">
              <v:shape style="position:absolute;left:3844;top:327;width:3;height:6" coordorigin="3844,327" coordsize="3,6" path="m3844,333l3844,333,3844,332,3844,332,3845,332,3845,332,3845,332,3845,331,3845,331,3845,331,3845,330,3845,329,3846,329,3846,328,3846,328,3846,328,3846,328,3846,328,3846,327e" filled="false" stroked="true" strokeweight=".255094pt" strokecolor="#d95218">
                <v:path arrowok="t"/>
              </v:shape>
            </v:group>
            <v:group style="position:absolute;left:3847;top:322;width:3;height:5" coordorigin="3847,322" coordsize="3,5">
              <v:shape style="position:absolute;left:3847;top:322;width:3;height:5" coordorigin="3847,322" coordsize="3,5" path="m3847,327l3847,327,3847,326,3847,326,3847,326,3847,325,3847,325,3848,325,3848,325,3848,325,3848,324,3848,324,3848,324,3849,324,3849,323,3849,323,3849,322,3849,322e" filled="false" stroked="true" strokeweight=".255094pt" strokecolor="#d95218">
                <v:path arrowok="t"/>
              </v:shape>
            </v:group>
            <v:group style="position:absolute;left:3849;top:318;width:3;height:4" coordorigin="3849,318" coordsize="3,4">
              <v:shape style="position:absolute;left:3849;top:318;width:3;height:4" coordorigin="3849,318" coordsize="3,4" path="m3849,322l3849,322,3849,322,3849,321,3850,321,3850,321,3850,321,3850,320,3850,320,3851,320,3851,320,3851,320,3851,319,3851,319,3851,319,3851,319,3852,318,3852,318e" filled="false" stroked="true" strokeweight=".255094pt" strokecolor="#d95218">
                <v:path arrowok="t"/>
              </v:shape>
            </v:group>
            <v:group style="position:absolute;left:3852;top:312;width:4;height:6" coordorigin="3852,312" coordsize="4,6">
              <v:shape style="position:absolute;left:3852;top:312;width:4;height:6" coordorigin="3852,312" coordsize="4,6" path="m3852,318l3852,318,3852,318,3853,318,3853,317,3853,317,3853,317,3853,317,3853,317,3853,316,3853,316,3854,315,3854,315,3854,315,3854,315,3854,314,3855,314,3855,313,3855,313,3855,313,3855,312,3855,312e" filled="false" stroked="true" strokeweight=".255094pt" strokecolor="#d95218">
                <v:path arrowok="t"/>
              </v:shape>
            </v:group>
            <v:group style="position:absolute;left:3855;top:307;width:3;height:5" coordorigin="3855,307" coordsize="3,5">
              <v:shape style="position:absolute;left:3855;top:307;width:3;height:5" coordorigin="3855,307" coordsize="3,5" path="m3855,312l3855,312,3855,311,3856,311,3856,311,3856,310,3856,310,3856,310,3857,310,3857,309,3857,309,3857,309,3857,308,3858,308,3858,308,3858,308e" filled="false" stroked="true" strokeweight=".255094pt" strokecolor="#d95218">
                <v:path arrowok="t"/>
              </v:shape>
            </v:group>
            <v:group style="position:absolute;left:3858;top:301;width:4;height:7" coordorigin="3858,301" coordsize="4,7">
              <v:shape style="position:absolute;left:3858;top:301;width:4;height:7" coordorigin="3858,301" coordsize="4,7" path="m3858,307l3858,307,3858,307,3858,306,3858,306,3858,305,3859,305,3859,305,3859,305,3859,305,3859,304,3859,304,3860,304,3860,304,3860,303,3860,303,3860,303,3860,303,3860,302,3861,302,3861,302,3861,302,3861,301e" filled="false" stroked="true" strokeweight=".255094pt" strokecolor="#d95218">
                <v:path arrowok="t"/>
              </v:shape>
            </v:group>
            <v:group style="position:absolute;left:3861;top:295;width:5;height:7" coordorigin="3861,295" coordsize="5,7">
              <v:shape style="position:absolute;left:3861;top:295;width:5;height:7" coordorigin="3861,295" coordsize="5,7" path="m3861,301l3861,301,3862,301,3862,300,3862,300,3862,300,3862,299,3863,299,3863,299,3863,298,3864,298,3864,298,3864,298,3864,297,3865,297,3865,297,3865,296,3865,296,3865,295,3866,295,3866,295,3866,295,3866,295e" filled="false" stroked="true" strokeweight=".255094pt" strokecolor="#d95218">
                <v:path arrowok="t"/>
              </v:shape>
            </v:group>
            <v:group style="position:absolute;left:3866;top:288;width:3;height:7" coordorigin="3866,288" coordsize="3,7">
              <v:shape style="position:absolute;left:3866;top:288;width:3;height:7" coordorigin="3866,288" coordsize="3,7" path="m3866,295l3866,294,3866,294,3866,293,3867,293,3867,293,3867,292,3867,292,3867,292,3868,292,3868,291,3868,291,3868,291,3868,291,3868,290,3868,290,3868,289,3869,289,3869,288e" filled="false" stroked="true" strokeweight=".255094pt" strokecolor="#d95218">
                <v:path arrowok="t"/>
              </v:shape>
            </v:group>
            <v:group style="position:absolute;left:3869;top:281;width:5;height:7" coordorigin="3869,281" coordsize="5,7">
              <v:shape style="position:absolute;left:3869;top:281;width:5;height:7" coordorigin="3869,281" coordsize="5,7" path="m3869,288l3869,288,3869,288,3869,288,3869,288,3869,287,3870,287,3870,287,3870,287,3870,286,3870,286,3870,285,3870,285,3871,285,3871,285,3871,284,3872,284,3872,282,3872,282,3873,282,3873,281e" filled="false" stroked="true" strokeweight=".255094pt" strokecolor="#d95218">
                <v:path arrowok="t"/>
              </v:shape>
            </v:group>
            <v:group style="position:absolute;left:3873;top:276;width:4;height:5" coordorigin="3873,276" coordsize="4,5">
              <v:shape style="position:absolute;left:3873;top:276;width:4;height:5" coordorigin="3873,276" coordsize="4,5" path="m3873,281l3873,281,3874,281,3874,281,3874,281,3874,280,3874,280,3874,280,3874,279,3875,279,3875,279,3875,279,3875,279,3875,278,3875,278,3876,278,3876,278,3876,278,3876,277,3876,277,3877,277,3877,277,3877,276e" filled="false" stroked="true" strokeweight=".255094pt" strokecolor="#d95218">
                <v:path arrowok="t"/>
              </v:shape>
            </v:group>
            <v:group style="position:absolute;left:3877;top:272;width:3;height:5" coordorigin="3877,272" coordsize="3,5">
              <v:shape style="position:absolute;left:3877;top:272;width:3;height:5" coordorigin="3877,272" coordsize="3,5" path="m3877,276l3877,276,3877,276,3878,276,3878,276,3878,275,3878,275,3878,275,3878,274,3878,274,3879,274,3879,274,3879,274,3879,273,3879,273,3880,273,3880,273,3880,273,3880,272e" filled="false" stroked="true" strokeweight=".255094pt" strokecolor="#d95218">
                <v:path arrowok="t"/>
              </v:shape>
            </v:group>
            <v:group style="position:absolute;left:3880;top:266;width:4;height:7" coordorigin="3880,266" coordsize="4,7">
              <v:shape style="position:absolute;left:3880;top:266;width:4;height:7" coordorigin="3880,266" coordsize="4,7" path="m3880,272l3880,272,3880,272,3880,272,3880,271,3880,271,3881,271,3881,270,3881,270,3881,270,3882,270,3882,270,3882,270,3882,269,3882,269,3882,269,3882,268,3883,268,3883,267,3883,267,3883,267,3883,267,3883,267,3884,266,3884,266e" filled="false" stroked="true" strokeweight=".255094pt" strokecolor="#d95218">
                <v:path arrowok="t"/>
              </v:shape>
            </v:group>
            <v:group style="position:absolute;left:3884;top:261;width:3;height:5" coordorigin="3884,261" coordsize="3,5">
              <v:shape style="position:absolute;left:3884;top:261;width:3;height:5" coordorigin="3884,261" coordsize="3,5" path="m3884,266l3884,266,3884,266,3884,265,3884,265,3884,265,3885,265,3885,265,3885,265,3885,264,3885,264,3885,263,3886,263,3886,263,3886,262,3886,262,3886,262,3886,261,3886,261,3886,261e" filled="false" stroked="true" strokeweight=".255094pt" strokecolor="#d95218">
                <v:path arrowok="t"/>
              </v:shape>
            </v:group>
            <v:group style="position:absolute;left:3886;top:255;width:4;height:7" coordorigin="3886,255" coordsize="4,7">
              <v:shape style="position:absolute;left:3886;top:255;width:4;height:7" coordorigin="3886,255" coordsize="4,7" path="m3886,261l3886,261,3887,261,3887,260,3887,260,3887,260,3887,259,3887,259,3887,259,3888,259,3888,259,3888,258,3888,258,3888,257,3888,257,3888,257,3888,257,3889,256,3889,256,3889,256,3889,255,3890,255e" filled="false" stroked="true" strokeweight=".255094pt" strokecolor="#d95218">
                <v:path arrowok="t"/>
              </v:shape>
            </v:group>
            <v:group style="position:absolute;left:3890;top:251;width:4;height:5" coordorigin="3890,251" coordsize="4,5">
              <v:shape style="position:absolute;left:3890;top:251;width:4;height:5" coordorigin="3890,251" coordsize="4,5" path="m3890,255l3890,255,3890,254,3890,254,3890,254,3891,254,3891,253,3891,253,3891,253,3891,253,3891,252,3892,252,3892,252,3892,252,3892,251,3892,251,3893,251,3893,251,3893,251,3893,251e" filled="false" stroked="true" strokeweight=".255094pt" strokecolor="#d95218">
                <v:path arrowok="t"/>
              </v:shape>
            </v:group>
            <v:group style="position:absolute;left:3893;top:246;width:3;height:5" coordorigin="3893,246" coordsize="3,5">
              <v:shape style="position:absolute;left:3893;top:246;width:3;height:5" coordorigin="3893,246" coordsize="3,5" path="m3893,251l3893,250,3894,250,3894,250,3894,250,3895,249,3895,249,3895,249,3895,248,3895,248,3895,248,3895,247,3895,247,3896,247,3896,247,3896,247,3896,246,3896,246e" filled="false" stroked="true" strokeweight=".255094pt" strokecolor="#d95218">
                <v:path arrowok="t"/>
              </v:shape>
            </v:group>
            <v:group style="position:absolute;left:3896;top:241;width:4;height:5" coordorigin="3896,241" coordsize="4,5">
              <v:shape style="position:absolute;left:3896;top:241;width:4;height:5" coordorigin="3896,241" coordsize="4,5" path="m3896,246l3897,246,3897,245,3897,245,3897,244,3898,244,3898,244,3898,244,3898,243,3898,243,3898,243,3898,242,3899,242,3899,242,3899,242,3899,242,3899,241,3899,241,3900,241e" filled="false" stroked="true" strokeweight=".255094pt" strokecolor="#d95218">
                <v:path arrowok="t"/>
              </v:shape>
            </v:group>
            <v:group style="position:absolute;left:3900;top:236;width:3;height:6" coordorigin="3900,236" coordsize="3,6">
              <v:shape style="position:absolute;left:3900;top:236;width:3;height:6" coordorigin="3900,236" coordsize="3,6" path="m3900,241l3900,241,3900,241,3900,240,3900,240,3900,240,3900,239,3901,239,3901,239,3901,239,3901,238,3901,238,3901,238,3901,238,3901,238,3902,238,3902,237,3902,237,3902,236,3902,236,3902,236,3902,236,3903,236e" filled="false" stroked="true" strokeweight=".255094pt" strokecolor="#d95218">
                <v:path arrowok="t"/>
              </v:shape>
            </v:group>
            <v:group style="position:absolute;left:3903;top:231;width:4;height:5" coordorigin="3903,231" coordsize="4,5">
              <v:shape style="position:absolute;left:3903;top:231;width:4;height:5" coordorigin="3903,231" coordsize="4,5" path="m3903,236l3903,235,3903,235,3903,235,3903,235,3903,234,3904,234,3904,234,3904,234,3904,234,3904,233,3905,233,3905,233,3905,233,3905,233,3905,232,3905,232,3906,232,3906,232,3906,231,3906,231e" filled="false" stroked="true" strokeweight=".255094pt" strokecolor="#d95218">
                <v:path arrowok="t"/>
              </v:shape>
            </v:group>
            <v:group style="position:absolute;left:3906;top:225;width:4;height:6" coordorigin="3906,225" coordsize="4,6">
              <v:shape style="position:absolute;left:3906;top:225;width:4;height:6" coordorigin="3906,225" coordsize="4,6" path="m3906,231l3906,231,3906,231,3906,230,3907,230,3907,229,3907,229,3907,229,3907,229,3907,228,3908,228,3908,227,3908,227,3908,227,3908,227,3909,227,3909,226,3909,226,3909,226e" filled="false" stroked="true" strokeweight=".255094pt" strokecolor="#d95218">
                <v:path arrowok="t"/>
              </v:shape>
            </v:group>
            <v:group style="position:absolute;left:3909;top:221;width:3;height:5" coordorigin="3909,221" coordsize="3,5">
              <v:shape style="position:absolute;left:3909;top:221;width:3;height:5" coordorigin="3909,221" coordsize="3,5" path="m3909,225l3910,225,3910,225,3910,224,3910,224,3910,224,3910,224,3910,224,3911,223,3911,223,3911,223,3911,223,3911,222,3911,222,3911,222,3912,222,3912,221,3912,221,3912,221e" filled="false" stroked="true" strokeweight=".255094pt" strokecolor="#d95218">
                <v:path arrowok="t"/>
              </v:shape>
            </v:group>
            <v:group style="position:absolute;left:3912;top:216;width:3;height:5" coordorigin="3912,216" coordsize="3,5">
              <v:shape style="position:absolute;left:3912;top:216;width:3;height:5" coordorigin="3912,216" coordsize="3,5" path="m3912,221l3913,221,3913,220,3913,220,3913,220,3913,220,3913,220,3913,220,3913,219,3914,219,3914,219,3914,218,3914,218,3914,218,3914,217,3914,217,3915,217,3915,216,3915,216e" filled="false" stroked="true" strokeweight=".255094pt" strokecolor="#d95218">
                <v:path arrowok="t"/>
              </v:shape>
            </v:group>
            <v:group style="position:absolute;left:3915;top:210;width:4;height:7" coordorigin="3915,210" coordsize="4,7">
              <v:shape style="position:absolute;left:3915;top:210;width:4;height:7" coordorigin="3915,210" coordsize="4,7" path="m3915,216l3915,215,3915,215,3915,214,3916,214,3916,214,3916,213,3917,213,3917,213,3917,212,3917,212,3917,212,3918,212,3918,211,3918,211,3918,211,3918,211,3918,210,3918,210,3919,210,3919,210e" filled="false" stroked="true" strokeweight=".255094pt" strokecolor="#d95218">
                <v:path arrowok="t"/>
              </v:shape>
            </v:group>
            <v:group style="position:absolute;left:3919;top:206;width:4;height:4" coordorigin="3919,206" coordsize="4,4">
              <v:shape style="position:absolute;left:3919;top:206;width:4;height:4" coordorigin="3919,206" coordsize="4,4" path="m3919,210l3919,210,3919,209,3919,209,3920,209,3920,209,3920,209,3920,208,3920,208,3920,208,3921,208,3921,208,3921,208,3921,207,3921,207,3922,207,3922,207,3922,207,3922,207,3922,206,3922,206,3922,206e" filled="false" stroked="true" strokeweight=".255094pt" strokecolor="#d95218">
                <v:path arrowok="t"/>
              </v:shape>
            </v:group>
            <v:group style="position:absolute;left:3922;top:201;width:3;height:5" coordorigin="3922,201" coordsize="3,5">
              <v:shape style="position:absolute;left:3922;top:201;width:3;height:5" coordorigin="3922,201" coordsize="3,5" path="m3922,206l3922,206,3923,205,3923,205,3923,205,3923,205,3923,204,3923,204,3924,204,3924,204,3924,204,3924,203,3924,203,3925,203,3925,202,3925,202,3925,202,3925,201e" filled="false" stroked="true" strokeweight=".255094pt" strokecolor="#d95218">
                <v:path arrowok="t"/>
              </v:shape>
            </v:group>
            <v:group style="position:absolute;left:3925;top:198;width:3;height:4" coordorigin="3925,198" coordsize="3,4">
              <v:shape style="position:absolute;left:3925;top:198;width:3;height:4" coordorigin="3925,198" coordsize="3,4" path="m3925,201l3925,201,3925,201,3925,201,3926,201,3926,200,3926,200,3926,200,3927,200,3927,199,3927,199,3927,199,3927,199,3927,199,3927,198,3928,198,3928,198e" filled="false" stroked="true" strokeweight=".255094pt" strokecolor="#d95218">
                <v:path arrowok="t"/>
              </v:shape>
            </v:group>
            <v:group style="position:absolute;left:3928;top:194;width:4;height:5" coordorigin="3928,194" coordsize="4,5">
              <v:shape style="position:absolute;left:3928;top:194;width:4;height:5" coordorigin="3928,194" coordsize="4,5" path="m3928,198l3928,198,3928,197,3928,197,3928,197,3929,197,3929,197,3929,196,3929,196,3929,196,3929,196,3929,195,3930,195,3930,195,3930,195,3930,195,3931,194,3931,194,3931,194e" filled="false" stroked="true" strokeweight=".255094pt" strokecolor="#d95218">
                <v:path arrowok="t"/>
              </v:shape>
            </v:group>
            <v:group style="position:absolute;left:3931;top:190;width:2;height:5" coordorigin="3931,190" coordsize="2,5">
              <v:shape style="position:absolute;left:3931;top:190;width:2;height:5" coordorigin="3931,190" coordsize="2,5" path="m3931,194l3931,194,3931,193,3931,193,3932,193,3932,193,3932,192,3932,192,3932,192,3932,192,3932,192,3932,191,3932,191,3932,191,3933,190,3933,190,3933,190,3933,190e" filled="false" stroked="true" strokeweight=".255094pt" strokecolor="#d95218">
                <v:path arrowok="t"/>
              </v:shape>
            </v:group>
            <v:group style="position:absolute;left:3933;top:183;width:4;height:7" coordorigin="3933,183" coordsize="4,7">
              <v:shape style="position:absolute;left:3933;top:183;width:4;height:7" coordorigin="3933,183" coordsize="4,7" path="m3933,190l3933,189,3933,189,3934,189,3934,188,3934,188,3934,187,3935,187,3935,187,3935,187,3935,186,3935,186,3935,186,3935,185,3935,185,3936,184,3936,184,3936,184,3936,184,3936,183,3936,183e" filled="false" stroked="true" strokeweight=".255094pt" strokecolor="#d95218">
                <v:path arrowok="t"/>
              </v:shape>
            </v:group>
            <v:group style="position:absolute;left:3936;top:179;width:3;height:4" coordorigin="3936,179" coordsize="3,4">
              <v:shape style="position:absolute;left:3936;top:179;width:3;height:4" coordorigin="3936,179" coordsize="3,4" path="m3936,183l3937,183,3937,183,3937,183,3937,183,3937,182,3937,182,3937,182,3938,182,3938,181,3938,181,3938,181,3938,180,3938,180,3938,180,3938,180,3939,180,3939,179,3939,179e" filled="false" stroked="true" strokeweight=".255094pt" strokecolor="#d95218">
                <v:path arrowok="t"/>
              </v:shape>
            </v:group>
            <v:group style="position:absolute;left:3939;top:175;width:2;height:5" coordorigin="3939,175" coordsize="2,5">
              <v:shape style="position:absolute;left:3939;top:175;width:2;height:5" coordorigin="3939,175" coordsize="2,5" path="m3939,179l3939,179,3939,179,3939,178,3939,178,3939,178,3939,178,3940,177,3940,177,3940,177,3940,177,3940,176,3940,176,3940,176,3941,175,3941,175,3941,175e" filled="false" stroked="true" strokeweight=".255094pt" strokecolor="#d95218">
                <v:path arrowok="t"/>
              </v:shape>
            </v:group>
            <v:group style="position:absolute;left:3941;top:170;width:3;height:5" coordorigin="3941,170" coordsize="3,5">
              <v:shape style="position:absolute;left:3941;top:170;width:3;height:5" coordorigin="3941,170" coordsize="3,5" path="m3941,175l3941,174,3941,174,3941,174,3942,174,3942,173,3942,173,3942,173,3942,173,3942,172,3942,172,3942,172,3943,172,3943,171,3943,171,3943,170,3943,170,3943,170e" filled="false" stroked="true" strokeweight=".255094pt" strokecolor="#d95218">
                <v:path arrowok="t"/>
              </v:shape>
            </v:group>
            <v:group style="position:absolute;left:3943;top:165;width:4;height:5" coordorigin="3943,165" coordsize="4,5">
              <v:shape style="position:absolute;left:3943;top:165;width:4;height:5" coordorigin="3943,165" coordsize="4,5" path="m3943,170l3944,170,3944,169,3944,169,3944,169,3944,169,3944,168,3944,168,3945,168,3945,168,3945,168,3945,168,3945,167,3945,167,3945,167,3946,167,3946,166,3946,166,3946,166,3946,166,3946,166,3946,166,3946,166,3946,165e" filled="false" stroked="true" strokeweight=".255094pt" strokecolor="#d95218">
                <v:path arrowok="t"/>
              </v:shape>
            </v:group>
            <v:group style="position:absolute;left:3947;top:160;width:3;height:6" coordorigin="3947,160" coordsize="3,6">
              <v:shape style="position:absolute;left:3947;top:160;width:3;height:6" coordorigin="3947,160" coordsize="3,6" path="m3947,165l3947,165,3947,165,3947,164,3947,164,3947,164,3947,163,3947,163,3947,163,3948,163,3948,163,3948,161,3948,161,3948,161,3948,160,3949,160,3949,160e" filled="false" stroked="true" strokeweight=".255094pt" strokecolor="#d95218">
                <v:path arrowok="t"/>
              </v:shape>
            </v:group>
            <v:group style="position:absolute;left:3949;top:155;width:3;height:6" coordorigin="3949,155" coordsize="3,6">
              <v:shape style="position:absolute;left:3949;top:155;width:3;height:6" coordorigin="3949,155" coordsize="3,6" path="m3949,160l3949,160,3949,159,3949,159,3949,159,3949,158,3949,158,3950,158,3950,158,3950,158,3950,158,3950,157,3950,157,3951,156,3951,156,3951,155,3951,155,3951,155e" filled="false" stroked="true" strokeweight=".255094pt" strokecolor="#d95218">
                <v:path arrowok="t"/>
              </v:shape>
            </v:group>
            <v:group style="position:absolute;left:3951;top:150;width:4;height:5" coordorigin="3951,150" coordsize="4,5">
              <v:shape style="position:absolute;left:3951;top:150;width:4;height:5" coordorigin="3951,150" coordsize="4,5" path="m3951,155l3951,154,3952,154,3952,154,3952,154,3952,153,3952,153,3952,153,3953,153,3953,153,3953,153,3953,152,3953,152,3954,151,3954,151,3954,151,3954,151,3954,151,3954,150e" filled="false" stroked="true" strokeweight=".255094pt" strokecolor="#d95218">
                <v:path arrowok="t"/>
              </v:shape>
            </v:group>
            <v:group style="position:absolute;left:3954;top:146;width:3;height:5" coordorigin="3954,146" coordsize="3,5">
              <v:shape style="position:absolute;left:3954;top:146;width:3;height:5" coordorigin="3954,146" coordsize="3,5" path="m3954,150l3954,150,3955,150,3955,149,3955,149,3955,149,3955,149,3956,149,3956,148,3956,148,3956,148,3956,148,3956,148,3956,147,3957,147,3957,146e" filled="false" stroked="true" strokeweight=".255094pt" strokecolor="#d95218">
                <v:path arrowok="t"/>
              </v:shape>
            </v:group>
            <v:group style="position:absolute;left:3957;top:142;width:3;height:5" coordorigin="3957,142" coordsize="3,5">
              <v:shape style="position:absolute;left:3957;top:142;width:3;height:5" coordorigin="3957,142" coordsize="3,5" path="m3957,146l3957,146,3957,146,3957,145,3957,144,3958,144,3958,144,3958,144,3958,144,3958,143,3958,143,3958,143,3958,143,3959,142,3959,142,3959,142,3959,142e" filled="false" stroked="true" strokeweight=".255094pt" strokecolor="#d95218">
                <v:path arrowok="t"/>
              </v:shape>
            </v:group>
            <v:group style="position:absolute;left:3959;top:137;width:3;height:5" coordorigin="3959,137" coordsize="3,5">
              <v:shape style="position:absolute;left:3959;top:137;width:3;height:5" coordorigin="3959,137" coordsize="3,5" path="m3959,142l3959,141,3959,141,3959,141,3960,140,3960,140,3960,140,3960,140,3960,139,3960,138,3961,138,3961,138,3961,138,3961,138,3961,137,3962,137,3962,137e" filled="false" stroked="true" strokeweight=".255094pt" strokecolor="#d95218">
                <v:path arrowok="t"/>
              </v:shape>
            </v:group>
            <v:group style="position:absolute;left:3962;top:132;width:4;height:5" coordorigin="3962,132" coordsize="4,5">
              <v:shape style="position:absolute;left:3962;top:132;width:4;height:5" coordorigin="3962,132" coordsize="4,5" path="m3962,137l3962,136,3962,136,3962,136,3963,136,3963,135,3963,135,3963,135,3963,134,3964,134,3964,134,3964,134,3964,134,3964,134,3964,133,3964,133,3965,133,3965,133,3965,132,3965,132,3965,132e" filled="false" stroked="true" strokeweight=".255094pt" strokecolor="#d95218">
                <v:path arrowok="t"/>
              </v:shape>
            </v:group>
            <v:group style="position:absolute;left:3965;top:128;width:3;height:4" coordorigin="3965,128" coordsize="3,4">
              <v:shape style="position:absolute;left:3965;top:128;width:3;height:4" coordorigin="3965,128" coordsize="3,4" path="m3965,132l3965,131,3965,131,3965,131,3965,131,3966,131,3966,130,3966,130,3966,130,3966,130,3967,130,3967,129,3967,129,3967,129,3967,129,3968,128,3968,128,3968,128e" filled="false" stroked="true" strokeweight=".255094pt" strokecolor="#d95218">
                <v:path arrowok="t"/>
              </v:shape>
            </v:group>
            <v:group style="position:absolute;left:3968;top:124;width:2;height:5" coordorigin="3968,124" coordsize="2,5">
              <v:shape style="position:absolute;left:3968;top:124;width:2;height:5" coordorigin="3968,124" coordsize="2,5" path="m3968,128l3968,128,3968,127,3968,127,3968,127,3969,126,3969,126,3969,126,3969,126,3969,125,3969,125,3969,125,3969,124,3969,124,3970,124,3970,124e" filled="false" stroked="true" strokeweight=".255094pt" strokecolor="#d95218">
                <v:path arrowok="t"/>
              </v:shape>
            </v:group>
            <v:group style="position:absolute;left:3970;top:119;width:3;height:5" coordorigin="3970,119" coordsize="3,5">
              <v:shape style="position:absolute;left:3970;top:119;width:3;height:5" coordorigin="3970,119" coordsize="3,5" path="m3970,124l3970,123,3970,123,3970,123,3971,123,3971,123,3971,123,3971,122,3971,122,3971,122,3971,121,3972,121,3972,121,3972,121,3972,120,3972,120,3972,120,3972,120,3973,119e" filled="false" stroked="true" strokeweight=".255094pt" strokecolor="#d95218">
                <v:path arrowok="t"/>
              </v:shape>
            </v:group>
            <v:group style="position:absolute;left:3973;top:115;width:4;height:5" coordorigin="3973,115" coordsize="4,5">
              <v:shape style="position:absolute;left:3973;top:115;width:4;height:5" coordorigin="3973,115" coordsize="4,5" path="m3973,119l3973,119,3973,118,3973,118,3973,118,3973,118,3974,118,3974,118,3974,117,3974,117,3974,117,3975,117,3975,116,3975,116,3975,116,3975,116,3975,116,3975,116,3976,116,3976,115,3976,115e" filled="false" stroked="true" strokeweight=".255094pt" strokecolor="#d95218">
                <v:path arrowok="t"/>
              </v:shape>
            </v:group>
            <v:group style="position:absolute;left:3976;top:111;width:4;height:4" coordorigin="3976,111" coordsize="4,4">
              <v:shape style="position:absolute;left:3976;top:111;width:4;height:4" coordorigin="3976,111" coordsize="4,4" path="m3976,115l3976,115,3976,115,3976,114,3976,114,3977,114,3977,114,3977,113,3977,113,3977,113,3978,113,3978,113,3978,113,3978,112,3978,112,3979,112,3979,112,3979,111,3979,111e" filled="false" stroked="true" strokeweight=".255094pt" strokecolor="#d95218">
                <v:path arrowok="t"/>
              </v:shape>
            </v:group>
            <v:group style="position:absolute;left:3979;top:107;width:3;height:5" coordorigin="3979,107" coordsize="3,5">
              <v:shape style="position:absolute;left:3979;top:107;width:3;height:5" coordorigin="3979,107" coordsize="3,5" path="m3979,111l3979,111,3979,111,3979,111,3979,111,3980,110,3980,110,3980,110,3980,110,3981,110,3981,109,3981,109,3981,109,3981,109,3981,108,3981,108,3981,107,3981,107e" filled="false" stroked="true" strokeweight=".255094pt" strokecolor="#d95218">
                <v:path arrowok="t"/>
              </v:shape>
            </v:group>
            <v:group style="position:absolute;left:3981;top:103;width:3;height:4" coordorigin="3981,103" coordsize="3,4">
              <v:shape style="position:absolute;left:3981;top:103;width:3;height:4" coordorigin="3981,103" coordsize="3,4" path="m3981,107l3982,107,3982,107,3982,107,3982,106,3982,106,3982,106,3982,106,3983,105,3983,105,3983,105,3983,104,3984,104,3984,104,3984,104,3984,104,3984,103e" filled="false" stroked="true" strokeweight=".255094pt" strokecolor="#d95218">
                <v:path arrowok="t"/>
              </v:shape>
            </v:group>
            <v:group style="position:absolute;left:3984;top:99;width:3;height:5" coordorigin="3984,99" coordsize="3,5">
              <v:shape style="position:absolute;left:3984;top:99;width:3;height:5" coordorigin="3984,99" coordsize="3,5" path="m3984,103l3984,103,3985,103,3985,102,3985,102,3985,102,3985,101,3985,101,3986,101,3986,101,3986,101,3986,100,3986,100,3986,100,3986,99,3986,99,3986,99e" filled="false" stroked="true" strokeweight=".255094pt" strokecolor="#d95218">
                <v:path arrowok="t"/>
              </v:shape>
            </v:group>
            <v:group style="position:absolute;left:3986;top:92;width:6;height:8" coordorigin="3986,92" coordsize="6,8">
              <v:shape style="position:absolute;left:3986;top:92;width:6;height:8" coordorigin="3986,92" coordsize="6,8" path="m3986,99l3987,99,3987,98,3987,98,3987,98,3987,98,3988,98,3988,98,3988,97,3988,97,3988,97,3988,97,3989,97,3989,96,3989,96,3989,96,3989,95,3989,95,3989,95,3989,95,3990,95,3990,94,3990,94,3990,94,3990,94,3990,93,3990,93,3991,93,3991,93,3991,93,3991,92,3991,92,3991,92,3991,92,3992,92,3992,92e" filled="false" stroked="true" strokeweight=".255094pt" strokecolor="#d95218">
                <v:path arrowok="t"/>
              </v:shape>
            </v:group>
            <v:group style="position:absolute;left:3992;top:88;width:3;height:4" coordorigin="3992,88" coordsize="3,4">
              <v:shape style="position:absolute;left:3992;top:88;width:3;height:4" coordorigin="3992,88" coordsize="3,4" path="m3992,92l3992,91,3992,91,3992,91,3992,91,3993,90,3993,90,3993,90,3993,90,3993,90,3993,89,3994,89,3994,89,3994,89,3994,88,3994,88,3994,88,3994,88e" filled="false" stroked="true" strokeweight=".255094pt" strokecolor="#d95218">
                <v:path arrowok="t"/>
              </v:shape>
            </v:group>
            <v:group style="position:absolute;left:3994;top:84;width:3;height:5" coordorigin="3994,84" coordsize="3,5">
              <v:shape style="position:absolute;left:3994;top:84;width:3;height:5" coordorigin="3994,84" coordsize="3,5" path="m3994,88l3994,87,3995,87,3995,87,3995,87,3995,86,3995,86,3995,86,3996,85,3996,85,3996,85,3996,85,3996,85,3997,84,3997,84,3997,84,3997,84e" filled="false" stroked="true" strokeweight=".255094pt" strokecolor="#d95218">
                <v:path arrowok="t"/>
              </v:shape>
            </v:group>
            <v:group style="position:absolute;left:3997;top:80;width:5;height:4" coordorigin="3997,80" coordsize="5,4">
              <v:shape style="position:absolute;left:3997;top:80;width:5;height:4" coordorigin="3997,80" coordsize="5,4" path="m3997,84l3998,83,3998,83,3999,83,3999,83,3999,83,3999,83,3999,83,4000,82,4000,82,4000,82,4000,82,4000,81,4001,81,4001,81,4001,81,4001,81,4001,81,4002,80e" filled="false" stroked="true" strokeweight=".255094pt" strokecolor="#d95218">
                <v:path arrowok="t"/>
              </v:shape>
            </v:group>
            <v:group style="position:absolute;left:4002;top:76;width:4;height:5" coordorigin="4002,76" coordsize="4,5">
              <v:shape style="position:absolute;left:4002;top:76;width:4;height:5" coordorigin="4002,76" coordsize="4,5" path="m4002,80l4002,80,4002,80,4002,80,4002,79,4002,79,4003,79,4003,78,4003,78,4003,78,4003,78,4004,78,4004,77,4004,77,4004,77,4004,76,4004,76,4005,76,4005,76,4005,76,4005,76e" filled="false" stroked="true" strokeweight=".255094pt" strokecolor="#d95218">
                <v:path arrowok="t"/>
              </v:shape>
            </v:group>
            <v:group style="position:absolute;left:4005;top:72;width:3;height:4" coordorigin="4005,72" coordsize="3,4">
              <v:shape style="position:absolute;left:4005;top:72;width:3;height:4" coordorigin="4005,72" coordsize="3,4" path="m4005,76l4005,75,4006,75,4006,75,4006,75,4006,75,4006,74,4006,74,4006,74,4007,74,4007,74,4007,74,4007,73,4007,73,4007,73,4007,72,4008,72,4008,72e" filled="false" stroked="true" strokeweight=".255094pt" strokecolor="#d95218">
                <v:path arrowok="t"/>
              </v:shape>
            </v:group>
            <v:group style="position:absolute;left:4008;top:68;width:3;height:5" coordorigin="4008,68" coordsize="3,5">
              <v:shape style="position:absolute;left:4008;top:68;width:3;height:5" coordorigin="4008,68" coordsize="3,5" path="m4008,72l4008,72,4009,72,4009,72,4009,71,4009,71,4009,71,4009,70,4009,70,4010,70,4010,70,4010,70,4010,70,4010,69,4010,69,4011,69,4011,68,4011,68e" filled="false" stroked="true" strokeweight=".255094pt" strokecolor="#d95218">
                <v:path arrowok="t"/>
              </v:shape>
            </v:group>
            <v:group style="position:absolute;left:4011;top:65;width:5;height:4" coordorigin="4011,65" coordsize="5,4">
              <v:shape style="position:absolute;left:4011;top:65;width:5;height:4" coordorigin="4011,65" coordsize="5,4" path="m4011,68l4011,68,4011,68,4012,68,4012,67,4012,67,4012,67,4013,67,4013,67,4013,67,4013,66,4013,66,4013,66,4014,66,4014,65,4014,65,4015,65,4015,65,4016,65,4016,65e" filled="false" stroked="true" strokeweight=".255094pt" strokecolor="#d95218">
                <v:path arrowok="t"/>
              </v:shape>
            </v:group>
            <v:group style="position:absolute;left:4016;top:61;width:5;height:4" coordorigin="4016,61" coordsize="5,4">
              <v:shape style="position:absolute;left:4016;top:61;width:5;height:4" coordorigin="4016,61" coordsize="5,4" path="m4016,65l4016,64,4016,64,4017,64,4017,64,4017,64,4018,64,4018,63,4019,63,4019,63,4019,63,4019,63,4019,63,4019,62,4020,62,4020,62,4020,62,4020,61,4020,61e" filled="false" stroked="true" strokeweight=".255094pt" strokecolor="#d95218">
                <v:path arrowok="t"/>
              </v:shape>
            </v:group>
            <v:group style="position:absolute;left:4020;top:58;width:6;height:4" coordorigin="4020,58" coordsize="6,4">
              <v:shape style="position:absolute;left:4020;top:58;width:6;height:4" coordorigin="4020,58" coordsize="6,4" path="m4020,61l4021,61,4021,61,4021,61,4022,61,4022,60,4022,60,4022,60,4023,60,4023,60,4023,59,4023,59,4024,59,4024,59,4025,59,4025,58,4025,58,4025,58,4026,58e" filled="false" stroked="true" strokeweight=".255094pt" strokecolor="#d95218">
                <v:path arrowok="t"/>
              </v:shape>
            </v:group>
            <v:group style="position:absolute;left:4026;top:54;width:6;height:4" coordorigin="4026,54" coordsize="6,4">
              <v:shape style="position:absolute;left:4026;top:54;width:6;height:4" coordorigin="4026,54" coordsize="6,4" path="m4026,58l4026,58,4026,58,4027,58,4027,57,4028,57,4028,57,4028,57,4028,57,4028,57,4029,57,4029,56,4029,56,4029,56,4030,56,4030,56,4030,56,4030,55,4030,55,4031,55,4031,55,4032,55,4032,54e" filled="false" stroked="true" strokeweight=".255094pt" strokecolor="#d95218">
                <v:path arrowok="t"/>
              </v:shape>
            </v:group>
            <v:group style="position:absolute;left:4032;top:51;width:5;height:4" coordorigin="4032,51" coordsize="5,4">
              <v:shape style="position:absolute;left:4032;top:51;width:5;height:4" coordorigin="4032,51" coordsize="5,4" path="m4032,54l4032,54,4032,54,4032,54,4033,54,4033,54,4033,54,4033,53,4034,53,4034,53,4034,53,4034,53,4034,53,4034,53,4035,52,4035,52,4035,52,4036,52,4036,52,4036,51,4036,51,4036,51e" filled="false" stroked="true" strokeweight=".255094pt" strokecolor="#d95218">
                <v:path arrowok="t"/>
              </v:shape>
            </v:group>
            <v:group style="position:absolute;left:4037;top:47;width:4;height:4" coordorigin="4037,47" coordsize="4,4">
              <v:shape style="position:absolute;left:4037;top:47;width:4;height:4" coordorigin="4037,47" coordsize="4,4" path="m4037,51l4037,51,4037,50,4037,50,4037,50,4037,50,4038,50,4038,49,4038,49,4038,49,4038,49,4038,48,4039,48,4039,48,4040,48,4040,48,4040,48,4040,48e" filled="false" stroked="true" strokeweight=".255094pt" strokecolor="#d95218">
                <v:path arrowok="t"/>
              </v:shape>
            </v:group>
            <v:group style="position:absolute;left:4040;top:44;width:5;height:4" coordorigin="4040,44" coordsize="5,4">
              <v:shape style="position:absolute;left:4040;top:44;width:5;height:4" coordorigin="4040,44" coordsize="5,4" path="m4040,47l4040,47,4041,47,4041,47,4042,47,4042,46,4042,46,4042,46,4042,46,4043,46,4043,45,4043,45,4043,45,4044,45,4044,44,4045,44,4045,44e" filled="false" stroked="true" strokeweight=".255094pt" strokecolor="#d95218">
                <v:path arrowok="t"/>
              </v:shape>
            </v:group>
            <v:group style="position:absolute;left:4045;top:41;width:4;height:4" coordorigin="4045,41" coordsize="4,4">
              <v:shape style="position:absolute;left:4045;top:41;width:4;height:4" coordorigin="4045,41" coordsize="4,4" path="m4045,44l4045,44,4046,44,4046,43,4046,43,4046,43,4046,43,4046,43,4047,43,4047,43,4047,42,4047,42,4047,42,4047,42,4047,41,4048,41,4048,41,4048,41,4049,41,4049,41e" filled="false" stroked="true" strokeweight=".255094pt" strokecolor="#d95218">
                <v:path arrowok="t"/>
              </v:shape>
            </v:group>
            <v:group style="position:absolute;left:4049;top:37;width:7;height:4" coordorigin="4049,37" coordsize="7,4">
              <v:shape style="position:absolute;left:4049;top:37;width:7;height:4" coordorigin="4049,37" coordsize="7,4" path="m4049,41l4049,40,4049,40,4050,40,4050,40,4051,40,4051,39,4051,39,4051,39,4051,39,4051,39,4051,39,4052,39,4052,38,4053,38,4053,38,4054,38,4054,38,4054,38,4054,37,4055,37,4055,37e" filled="false" stroked="true" strokeweight=".255094pt" strokecolor="#d95218">
                <v:path arrowok="t"/>
              </v:shape>
            </v:group>
            <v:group style="position:absolute;left:4055;top:34;width:6;height:4" coordorigin="4055,34" coordsize="6,4">
              <v:shape style="position:absolute;left:4055;top:34;width:6;height:4" coordorigin="4055,34" coordsize="6,4" path="m4055,37l4055,37,4055,37,4055,37,4055,37,4056,37,4056,36,4056,36,4057,36,4057,36,4057,36,4057,36,4057,35,4058,35,4058,35,4059,35,4059,35,4059,35,4059,35,4060,35,4060,34,4060,34,4060,34e" filled="false" stroked="true" strokeweight=".255094pt" strokecolor="#d95218">
                <v:path arrowok="t"/>
              </v:shape>
            </v:group>
            <v:group style="position:absolute;left:4060;top:31;width:7;height:4" coordorigin="4060,31" coordsize="7,4">
              <v:shape style="position:absolute;left:4060;top:31;width:7;height:4" coordorigin="4060,31" coordsize="7,4" path="m4060,34l4060,34,4060,34,4060,33,4061,33,4061,33,4062,33,4062,33,4062,33,4063,33,4063,32,4063,32,4064,32,4064,32,4065,32,4065,32,4065,31,4066,31,4066,31,4066,31,4066,31e" filled="false" stroked="true" strokeweight=".255094pt" strokecolor="#d95218">
                <v:path arrowok="t"/>
              </v:shape>
            </v:group>
            <v:group style="position:absolute;left:4066;top:27;width:5;height:4" coordorigin="4066,27" coordsize="5,4">
              <v:shape style="position:absolute;left:4066;top:27;width:5;height:4" coordorigin="4066,27" coordsize="5,4" path="m4066,31l4067,30,4067,30,4067,30,4067,30,4067,30,4068,30,4068,30,4068,29,4068,29,4068,29,4069,29,4069,29,4069,28,4070,28,4070,28,4070,28,4071,28,4071,28,4071,28,4071,27e" filled="false" stroked="true" strokeweight=".255094pt" strokecolor="#d95218">
                <v:path arrowok="t"/>
              </v:shape>
            </v:group>
            <v:group style="position:absolute;left:4071;top:24;width:8;height:4" coordorigin="4071,24" coordsize="8,4">
              <v:shape style="position:absolute;left:4071;top:24;width:8;height:4" coordorigin="4071,24" coordsize="8,4" path="m4071,27l4071,27,4072,27,4072,27,4072,27,4072,27,4073,27,4073,27,4074,26,4074,26,4074,26,4074,26,4075,26,4076,26,4076,25,4077,25,4077,25,4077,25,4077,25,4078,25,4078,24,4078,24,4079,24e" filled="false" stroked="true" strokeweight=".255094pt" strokecolor="#d95218">
                <v:path arrowok="t"/>
              </v:shape>
            </v:group>
            <v:group style="position:absolute;left:4079;top:21;width:4;height:4" coordorigin="4079,21" coordsize="4,4">
              <v:shape style="position:absolute;left:4079;top:21;width:4;height:4" coordorigin="4079,21" coordsize="4,4" path="m4079,24l4079,24,4079,24,4079,24,4079,23,4080,23,4080,23,4080,23,4080,23,4080,22,4081,22,4081,22,4081,22,4081,22,4081,22,4081,21,4082,21,4082,21,4082,21,4082,21e" filled="false" stroked="true" strokeweight=".255094pt" strokecolor="#d95218">
                <v:path arrowok="t"/>
              </v:shape>
            </v:group>
            <v:group style="position:absolute;left:4082;top:17;width:4;height:4" coordorigin="4082,17" coordsize="4,4">
              <v:shape style="position:absolute;left:4082;top:17;width:4;height:4" coordorigin="4082,17" coordsize="4,4" path="m4082,21l4082,20,4082,20,4083,20,4083,20,4083,19,4084,19,4084,19,4084,19,4085,19,4085,18,4085,18,4085,18,4085,18,4085,18,4085,18,4086,17,4086,17e" filled="false" stroked="true" strokeweight=".255094pt" strokecolor="#d95218">
                <v:path arrowok="t"/>
              </v:shape>
            </v:group>
            <v:group style="position:absolute;left:4086;top:13;width:4;height:4" coordorigin="4086,13" coordsize="4,4">
              <v:shape style="position:absolute;left:4086;top:13;width:4;height:4" coordorigin="4086,13" coordsize="4,4" path="m4086,17l4086,17,4086,17,4087,17,4087,16,4087,16,4088,16,4088,16,4088,15,4088,15,4088,15,4088,15,4089,15,4089,14,4089,14,4089,14,4089,14e" filled="false" stroked="true" strokeweight=".255094pt" strokecolor="#d95218">
                <v:path arrowok="t"/>
              </v:shape>
            </v:group>
            <v:group style="position:absolute;left:4089;top:10;width:3;height:4" coordorigin="4089,10" coordsize="3,4">
              <v:shape style="position:absolute;left:4089;top:10;width:3;height:4" coordorigin="4089,10" coordsize="3,4" path="m4089,13l4090,13,4090,13,4090,13,4090,13,4091,13,4091,12,4091,12,4091,12,4091,11,4091,11,4092,11,4092,11,4092,10,4092,10e" filled="false" stroked="true" strokeweight=".255094pt" strokecolor="#d95218">
                <v:path arrowok="t"/>
              </v:shape>
            </v:group>
            <v:group style="position:absolute;left:4092;top:7;width:3;height:4" coordorigin="4092,7" coordsize="3,4">
              <v:shape style="position:absolute;left:4092;top:7;width:3;height:4" coordorigin="4092,7" coordsize="3,4" path="m4092,10l4092,10,4092,10,4092,10,4092,9,4093,9,4093,9,4093,9,4093,9,4094,9,4094,9,4094,8,4094,8,4094,7,4094,7,4094,7e" filled="false" stroked="true" strokeweight=".255094pt" strokecolor="#d95218">
                <v:path arrowok="t"/>
              </v:shape>
            </v:group>
            <v:group style="position:absolute;left:4094;top:3;width:3;height:4" coordorigin="4094,3" coordsize="3,4">
              <v:shape style="position:absolute;left:4094;top:3;width:3;height:4" coordorigin="4094,3" coordsize="3,4" path="m4094,7l4094,6,4095,6,4095,6,4095,6,4095,5,4095,5,4095,5,4096,5,4096,4,4096,4,4096,4,4096,4,4096,3e" filled="false" stroked="true" strokeweight=".255094pt" strokecolor="#d95218">
                <v:path arrowok="t"/>
              </v:shape>
            </v:group>
            <v:group style="position:absolute;left:4097;top:0;width:2;height:4" coordorigin="4097,0" coordsize="2,4">
              <v:shape style="position:absolute;left:4097;top:0;width:2;height:4" coordorigin="4097,0" coordsize="2,4" path="m4097,3l4097,3,4097,3,4097,3,4097,2,4097,2,4097,2,4097,2,4097,1,4098,1,4098,1,4098,1,4098,1,4098,0,4098,0,4098,0e" filled="false" stroked="true" strokeweight=".255094pt" strokecolor="#d95218">
                <v:path arrowok="t"/>
              </v:shape>
            </v:group>
            <v:group style="position:absolute;left:4098;top:-4;width:2;height:4" coordorigin="4098,-4" coordsize="2,4">
              <v:shape style="position:absolute;left:4098;top:-4;width:2;height:4" coordorigin="4098,-4" coordsize="1,4" path="m4098,0l4098,0,4098,-1,4098,-1,4099,-1,4099,-2,4099,-2,4099,-2,4099,-2,4099,-3,4099,-3,4099,-3,4099,-4e" filled="false" stroked="true" strokeweight=".255094pt" strokecolor="#d95218">
                <v:path arrowok="t"/>
              </v:shape>
            </v:group>
            <v:group style="position:absolute;left:4099;top:-7;width:2;height:4" coordorigin="4099,-7" coordsize="2,4">
              <v:shape style="position:absolute;left:4099;top:-7;width:2;height:4" coordorigin="4099,-7" coordsize="2,4" path="m4099,-4l4099,-4,4099,-4,4100,-4,4100,-5,4100,-5,4100,-5,4100,-5,4100,-5,4100,-5,4100,-6,4101,-6,4101,-6,4101,-7,4101,-7,4101,-7e" filled="false" stroked="true" strokeweight=".255094pt" strokecolor="#d95218">
                <v:path arrowok="t"/>
              </v:shape>
            </v:group>
            <v:group style="position:absolute;left:4101;top:-12;width:2;height:5" coordorigin="4101,-12" coordsize="2,5">
              <v:shape style="position:absolute;left:4101;top:-12;width:2;height:5" coordorigin="4101,-12" coordsize="2,5" path="m4101,-7l4101,-8,4101,-8,4101,-8,4101,-8,4101,-9,4101,-9,4102,-10,4102,-10,4102,-10,4102,-11,4102,-11,4102,-11,4102,-12,4102,-12,4102,-12e" filled="false" stroked="true" strokeweight=".255094pt" strokecolor="#d95218">
                <v:path arrowok="t"/>
              </v:shape>
            </v:group>
            <v:group style="position:absolute;left:4102;top:-16;width:2;height:4" coordorigin="4102,-16" coordsize="2,4">
              <v:shape style="position:absolute;left:4102;top:-16;width:2;height:4" coordorigin="4102,-16" coordsize="2,4" path="m4102,-12l4102,-12,4102,-13,4102,-13,4103,-13,4103,-13,4103,-14,4103,-14,4103,-14,4103,-15,4103,-15,4103,-15,4103,-15,4103,-16e" filled="false" stroked="true" strokeweight=".255094pt" strokecolor="#d95218">
                <v:path arrowok="t"/>
              </v:shape>
            </v:group>
            <v:group style="position:absolute;left:4103;top:-20;width:2;height:4" coordorigin="4103,-20" coordsize="2,4">
              <v:shape style="position:absolute;left:4103;top:-20;width:2;height:4" coordorigin="4103,-20" coordsize="1,4" path="m4103,-16l4103,-16,4103,-16,4103,-17,4103,-17,4104,-18,4104,-18,4104,-18,4104,-19,4104,-19,4104,-19,4104,-20e" filled="false" stroked="true" strokeweight=".255094pt" strokecolor="#d95218">
                <v:path arrowok="t"/>
              </v:shape>
            </v:group>
            <v:group style="position:absolute;left:4104;top:-24;width:2;height:5" coordorigin="4104,-24" coordsize="2,5">
              <v:shape style="position:absolute;left:4104;top:-24;width:2;height:5" coordorigin="4104,-24" coordsize="2,5" path="m4104,-20l4104,-20,4104,-20,4104,-21,4104,-21,4104,-22,4105,-22,4105,-22,4105,-22,4105,-23,4105,-23,4105,-24,4105,-24,4105,-24e" filled="false" stroked="true" strokeweight=".255094pt" strokecolor="#d95218">
                <v:path arrowok="t"/>
              </v:shape>
            </v:group>
            <v:group style="position:absolute;left:4105;top:-28;width:2;height:4" coordorigin="4105,-28" coordsize="2,4">
              <v:shape style="position:absolute;left:4105;top:-28;width:2;height:4" coordorigin="4105,-28" coordsize="2,4" path="m4105,-24l4106,-24,4106,-24,4106,-24,4106,-25,4106,-25,4106,-25,4106,-26,4107,-26,4107,-27,4107,-27,4107,-27,4107,-28e" filled="false" stroked="true" strokeweight=".255094pt" strokecolor="#d95218">
                <v:path arrowok="t"/>
              </v:shape>
            </v:group>
            <v:group style="position:absolute;left:4107;top:-31;width:3;height:4" coordorigin="4107,-31" coordsize="3,4">
              <v:shape style="position:absolute;left:4107;top:-31;width:3;height:4" coordorigin="4107,-31" coordsize="3,4" path="m4107,-28l4107,-28,4107,-28,4108,-28,4108,-29,4108,-29,4108,-29,4108,-30,4108,-30,4109,-30,4109,-30,4109,-30,4109,-31,4109,-31,4110,-31,4110,-31,4110,-31e" filled="false" stroked="true" strokeweight=".255094pt" strokecolor="#d95218">
                <v:path arrowok="t"/>
              </v:shape>
            </v:group>
            <v:group style="position:absolute;left:4110;top:-35;width:2;height:4" coordorigin="4110,-35" coordsize="2,4">
              <v:shape style="position:absolute;left:4110;top:-35;width:2;height:4" coordorigin="4110,-35" coordsize="2,4" path="m4110,-31l4110,-31,4110,-32,4110,-32,4110,-32,4111,-32,4111,-32,4111,-33,4111,-33,4111,-33,4111,-33,4111,-34,4111,-34,4111,-34,4111,-35,4111,-35,4111,-35e" filled="false" stroked="true" strokeweight=".255094pt" strokecolor="#d95218">
                <v:path arrowok="t"/>
              </v:shape>
            </v:group>
            <v:group style="position:absolute;left:4112;top:-39;width:4;height:4" coordorigin="4112,-39" coordsize="4,4">
              <v:shape style="position:absolute;left:4112;top:-39;width:4;height:4" coordorigin="4112,-39" coordsize="4,4" path="m4112,-35l4112,-35,4112,-35,4112,-36,4112,-36,4113,-36,4113,-36,4113,-36,4113,-36,4114,-37,4114,-37,4114,-37,4114,-37,4114,-37,4114,-38,4114,-38,4115,-38,4115,-38,4115,-38,4115,-39e" filled="false" stroked="true" strokeweight=".255094pt" strokecolor="#d95218">
                <v:path arrowok="t"/>
              </v:shape>
            </v:group>
            <v:group style="position:absolute;left:4115;top:-45;width:2;height:7" coordorigin="4115,-45" coordsize="2,7">
              <v:shape style="position:absolute;left:4115;top:-45;width:2;height:7" coordorigin="4115,-45" coordsize="1,7" path="m4115,-39l4115,-39,4115,-39,4115,-40,4115,-40,4115,-41,4115,-41,4115,-42,4115,-42,4115,-43,4115,-43,4115,-44,4115,-44,4115,-45e" filled="false" stroked="true" strokeweight=".255094pt" strokecolor="#d95218">
                <v:path arrowok="t"/>
              </v:shape>
            </v:group>
            <v:group style="position:absolute;left:4115;top:-51;width:2;height:6" coordorigin="4115,-51" coordsize="2,6">
              <v:shape style="position:absolute;left:4115;top:-51;width:2;height:6" coordorigin="4115,-51" coordsize="1,6" path="m4115,-45l4115,-46,4115,-46,4115,-47,4115,-47,4115,-48,4115,-48,4115,-49,4115,-50,4116,-50,4116,-51,4116,-51e" filled="false" stroked="true" strokeweight=".255094pt" strokecolor="#d95218">
                <v:path arrowok="t"/>
              </v:shape>
            </v:group>
            <v:group style="position:absolute;left:4116;top:-55;width:2;height:4" coordorigin="4116,-55" coordsize="2,4">
              <v:shape style="position:absolute;left:4116;top:-55;width:2;height:4" coordorigin="4116,-55" coordsize="1,4" path="m4116,-51l4116,-51,4116,-52,4116,-52,4116,-52,4116,-53,4116,-53,4116,-53,4116,-53,4116,-54,4116,-54,4116,-54,4116,-55e" filled="false" stroked="true" strokeweight=".255094pt" strokecolor="#d95218">
                <v:path arrowok="t"/>
              </v:shape>
            </v:group>
            <v:group style="position:absolute;left:4116;top:-59;width:2;height:5" coordorigin="4116,-59" coordsize="2,5">
              <v:shape style="position:absolute;left:4116;top:-59;width:2;height:5" coordorigin="4116,-59" coordsize="1,5" path="m4116,-55l4116,-55,4116,-55,4117,-56,4117,-56,4117,-57,4117,-57,4117,-58,4117,-58,4117,-58,4117,-59e" filled="false" stroked="true" strokeweight=".255094pt" strokecolor="#d95218">
                <v:path arrowok="t"/>
              </v:shape>
            </v:group>
            <v:group style="position:absolute;left:4117;top:-63;width:2;height:5" coordorigin="4117,-63" coordsize="2,5">
              <v:shape style="position:absolute;left:4117;top:-63;width:2;height:5" coordorigin="4117,-63" coordsize="1,5" path="m4117,-59l4117,-59,4117,-59,4117,-60,4117,-60,4117,-61,4117,-61,4117,-62,4117,-62,4117,-62,4117,-63,4117,-63e" filled="false" stroked="true" strokeweight=".255094pt" strokecolor="#d95218">
                <v:path arrowok="t"/>
              </v:shape>
            </v:group>
            <v:group style="position:absolute;left:4117;top:-68;width:2;height:6" coordorigin="4117,-68" coordsize="2,6">
              <v:shape style="position:absolute;left:4117;top:-68;width:2;height:6" coordorigin="4117,-68" coordsize="1,6" path="m4117,-63l4117,-64,4117,-64,4117,-64,4117,-65,4117,-65,4117,-66,4117,-66,4117,-66,4117,-67,4117,-67,4117,-68,4117,-68,4117,-68e" filled="false" stroked="true" strokeweight=".255094pt" strokecolor="#d95218">
                <v:path arrowok="t"/>
              </v:shape>
            </v:group>
            <v:group style="position:absolute;left:4117;top:-73;width:2;height:5" coordorigin="4117,-73" coordsize="2,5">
              <v:shape style="position:absolute;left:4117;top:-73;width:2;height:5" coordorigin="4117,-73" coordsize="1,5" path="m4117,-68l4117,-69,4117,-69,4118,-70,4118,-71,4118,-71,4118,-72,4118,-72,4118,-73e" filled="false" stroked="true" strokeweight=".255094pt" strokecolor="#d95218">
                <v:path arrowok="t"/>
              </v:shape>
            </v:group>
            <v:group style="position:absolute;left:4118;top:-78;width:2;height:6" coordorigin="4118,-78" coordsize="2,6">
              <v:shape style="position:absolute;left:4118;top:-78;width:2;height:6" coordorigin="4118,-78" coordsize="1,6" path="m4118,-73l4118,-73,4118,-73,4118,-74,4118,-75,4118,-75,4118,-76,4118,-76,4118,-77,4118,-77,4118,-77,4118,-78e" filled="false" stroked="true" strokeweight=".255094pt" strokecolor="#d95218">
                <v:path arrowok="t"/>
              </v:shape>
            </v:group>
            <v:group style="position:absolute;left:4118;top:-82;width:2;height:5" coordorigin="4118,-82" coordsize="2,5">
              <v:shape style="position:absolute;left:4118;top:-82;width:2;height:5" coordorigin="4118,-82" coordsize="1,5" path="m4118,-78l4118,-78,4118,-79,4118,-79,4118,-80,4118,-80,4118,-81,4118,-81,4118,-82,4118,-82e" filled="false" stroked="true" strokeweight=".255094pt" strokecolor="#d95218">
                <v:path arrowok="t"/>
              </v:shape>
            </v:group>
            <v:group style="position:absolute;left:4118;top:-87;width:2;height:5" coordorigin="4118,-87" coordsize="2,5">
              <v:shape style="position:absolute;left:4118;top:-87;width:2;height:5" coordorigin="4118,-87" coordsize="1,5" path="m4118,-82l4118,-83,4118,-83,4118,-84,4118,-84,4118,-85,4118,-85,4118,-86,4118,-86,4118,-87e" filled="false" stroked="true" strokeweight=".255094pt" strokecolor="#d95218">
                <v:path arrowok="t"/>
              </v:shape>
            </v:group>
            <v:group style="position:absolute;left:4118;top:-90;width:2;height:4" coordorigin="4118,-90" coordsize="2,4">
              <v:shape style="position:absolute;left:4118;top:-90;width:2;height:4" coordorigin="4118,-90" coordsize="1,4" path="m4118,-87l4118,-87,4119,-87,4119,-87,4119,-88,4119,-88,4119,-89,4119,-89,4119,-89,4119,-90e" filled="false" stroked="true" strokeweight=".255094pt" strokecolor="#d95218">
                <v:path arrowok="t"/>
              </v:shape>
            </v:group>
            <v:group style="position:absolute;left:1924;top:1578;width:416;height:2" coordorigin="1924,1578" coordsize="416,2">
              <v:shape style="position:absolute;left:1924;top:1578;width:416;height:2" coordorigin="1924,1578" coordsize="416,0" path="m1924,1578l2340,1578e" filled="false" stroked="true" strokeweight=".168511pt" strokecolor="#edb01f">
                <v:path arrowok="t"/>
              </v:shape>
            </v:group>
            <v:group style="position:absolute;left:2340;top:1573;width:35;height:4" coordorigin="2340,1573" coordsize="35,4">
              <v:shape style="position:absolute;left:2340;top:1573;width:35;height:4" coordorigin="2340,1573" coordsize="35,4" path="m2340,1577l2341,1577,2343,1576,2345,1576,2347,1576,2349,1576,2350,1576,2351,1576,2351,1576,2354,1575,2358,1575,2359,1575,2361,1575,2362,1575,2362,1575,2363,1575,2364,1575,2365,1574,2368,1574,2369,1574,2369,1574,2370,1574,2370,1573,2373,1573,2375,1573e" filled="false" stroked="true" strokeweight=".255094pt" strokecolor="#edb01f">
                <v:path arrowok="t"/>
              </v:shape>
            </v:group>
            <v:group style="position:absolute;left:2375;top:1570;width:26;height:4" coordorigin="2375,1570" coordsize="26,4">
              <v:shape style="position:absolute;left:2375;top:1570;width:26;height:4" coordorigin="2375,1570" coordsize="26,4" path="m2375,1573l2377,1573,2378,1573,2378,1573,2379,1573,2380,1573,2383,1573,2383,1572,2384,1572,2386,1572,2387,1572,2388,1572,2389,1572,2389,1572,2391,1571,2394,1571,2394,1571,2395,1571,2395,1571,2396,1571,2397,1571,2397,1571,2397,1570,2399,1570,2400,1570e" filled="false" stroked="true" strokeweight=".255094pt" strokecolor="#edb01f">
                <v:path arrowok="t"/>
              </v:shape>
            </v:group>
            <v:group style="position:absolute;left:2400;top:1566;width:34;height:4" coordorigin="2400,1566" coordsize="34,4">
              <v:shape style="position:absolute;left:2400;top:1566;width:34;height:4" coordorigin="2400,1566" coordsize="34,4" path="m2400,1570l2401,1570,2402,1570,2404,1570,2404,1569,2404,1569,2405,1569,2408,1569,2409,1569,2410,1569,2411,1569,2412,1569,2412,1568,2419,1568,2419,1568,2421,1568,2421,1568,2421,1568,2422,1568,2422,1567,2425,1567,2425,1567,2426,1567,2427,1567,2431,1567,2432,1567,2434,1566e" filled="false" stroked="true" strokeweight=".255094pt" strokecolor="#edb01f">
                <v:path arrowok="t"/>
              </v:shape>
            </v:group>
            <v:group style="position:absolute;left:2434;top:1563;width:22;height:4" coordorigin="2434,1563" coordsize="22,4">
              <v:shape style="position:absolute;left:2434;top:1563;width:22;height:4" coordorigin="2434,1563" coordsize="22,4" path="m2434,1566l2435,1566,2437,1566,2438,1566,2439,1566,2439,1566,2439,1565,2440,1565,2441,1565,2441,1565,2446,1565,2448,1565,2449,1565,2449,1565,2449,1564,2450,1564,2450,1564,2452,1564,2452,1564,2453,1564,2454,1564,2455,1564,2456,1563,2456,1563e" filled="false" stroked="true" strokeweight=".255094pt" strokecolor="#edb01f">
                <v:path arrowok="t"/>
              </v:shape>
            </v:group>
            <v:group style="position:absolute;left:2456;top:1560;width:27;height:4" coordorigin="2456,1560" coordsize="27,4">
              <v:shape style="position:absolute;left:2456;top:1560;width:27;height:4" coordorigin="2456,1560" coordsize="27,4" path="m2456,1563l2457,1563,2461,1563,2461,1563,2462,1563,2462,1562,2463,1562,2464,1562,2465,1562,2467,1562,2468,1562,2469,1562,2470,1562,2471,1562,2471,1561,2472,1561,2476,1561,2477,1561,2477,1561,2477,1561,2479,1561,2480,1560,2480,1560,2481,1560,2481,1560,2482,1560e" filled="false" stroked="true" strokeweight=".255094pt" strokecolor="#edb01f">
                <v:path arrowok="t"/>
              </v:shape>
            </v:group>
            <v:group style="position:absolute;left:2482;top:1557;width:35;height:4" coordorigin="2482,1557" coordsize="35,4">
              <v:shape style="position:absolute;left:2482;top:1557;width:35;height:4" coordorigin="2482,1557" coordsize="35,4" path="m2482,1560l2482,1560,2485,1560,2489,1560,2494,1559,2497,1559,2499,1559,2501,1559,2502,1559,2502,1559,2502,1559,2505,1558,2506,1558,2507,1558,2508,1558,2510,1558,2510,1558,2511,1558,2511,1557,2513,1557,2514,1557,2514,1557,2515,1557,2516,1557,2517,1557e" filled="false" stroked="true" strokeweight=".255094pt" strokecolor="#edb01f">
                <v:path arrowok="t"/>
              </v:shape>
            </v:group>
            <v:group style="position:absolute;left:2517;top:1553;width:34;height:4" coordorigin="2517,1553" coordsize="34,4">
              <v:shape style="position:absolute;left:2517;top:1553;width:34;height:4" coordorigin="2517,1553" coordsize="34,4" path="m2517,1557l2518,1557,2518,1556,2521,1556,2522,1556,2523,1556,2524,1556,2525,1556,2525,1555,2526,1555,2529,1555,2532,1555,2534,1555,2536,1555,2537,1555,2537,1555,2537,1555,2538,1554,2538,1554,2540,1554,2541,1554,2541,1554,2542,1554,2545,1554,2547,1553,2550,1553e" filled="false" stroked="true" strokeweight=".255094pt" strokecolor="#edb01f">
                <v:path arrowok="t"/>
              </v:shape>
            </v:group>
            <v:group style="position:absolute;left:2550;top:1550;width:29;height:4" coordorigin="2550,1550" coordsize="29,4">
              <v:shape style="position:absolute;left:2550;top:1550;width:29;height:4" coordorigin="2550,1550" coordsize="29,4" path="m2550,1553l2552,1553,2553,1553,2555,1553,2555,1553,2556,1553,2557,1553,2560,1552,2560,1552,2562,1552,2563,1552,2563,1552,2564,1552,2564,1551,2565,1551,2566,1551,2566,1551,2566,1551,2567,1551,2567,1551,2569,1551,2574,1551,2577,1550,2577,1550,2578,1550e" filled="false" stroked="true" strokeweight=".255094pt" strokecolor="#edb01f">
                <v:path arrowok="t"/>
              </v:shape>
            </v:group>
            <v:group style="position:absolute;left:2578;top:1547;width:39;height:4" coordorigin="2578,1547" coordsize="39,4">
              <v:shape style="position:absolute;left:2578;top:1547;width:39;height:4" coordorigin="2578,1547" coordsize="39,4" path="m2578,1550l2578,1550,2583,1550,2583,1549,2584,1549,2585,1549,2586,1549,2587,1549,2590,1549,2591,1549,2592,1549,2593,1549,2594,1548,2595,1548,2595,1548,2603,1548,2604,1548,2606,1548,2607,1548,2607,1547,2607,1547,2610,1547,2611,1547,2612,1547,2616,1547e" filled="false" stroked="true" strokeweight=".255094pt" strokecolor="#edb01f">
                <v:path arrowok="t"/>
              </v:shape>
            </v:group>
            <v:group style="position:absolute;left:2616;top:1543;width:37;height:4" coordorigin="2616,1543" coordsize="37,4">
              <v:shape style="position:absolute;left:2616;top:1543;width:37;height:4" coordorigin="2616,1543" coordsize="37,4" path="m2616,1547l2617,1547,2618,1546,2620,1546,2620,1546,2620,1546,2621,1546,2621,1546,2626,1546,2626,1546,2627,1545,2632,1545,2633,1545,2634,1545,2634,1545,2638,1545,2638,1545,2638,1544,2641,1544,2643,1544,2644,1544,2646,1544,2650,1544,2653,1544,2653,1544e" filled="false" stroked="true" strokeweight=".255094pt" strokecolor="#edb01f">
                <v:path arrowok="t"/>
              </v:shape>
            </v:group>
            <v:group style="position:absolute;left:2653;top:1540;width:45;height:4" coordorigin="2653,1540" coordsize="45,4">
              <v:shape style="position:absolute;left:2653;top:1540;width:45;height:4" coordorigin="2653,1540" coordsize="45,4" path="m2653,1543l2654,1543,2659,1543,2669,1543,2670,1543,2671,1543,2672,1543,2674,1543,2675,1542,2677,1542,2677,1542,2679,1542,2680,1542,2680,1542,2680,1542,2683,1542,2684,1541,2684,1541,2686,1541,2686,1541,2688,1541,2690,1541,2694,1540,2694,1540,2698,1540e" filled="false" stroked="true" strokeweight=".255094pt" strokecolor="#edb01f">
                <v:path arrowok="t"/>
              </v:shape>
            </v:group>
            <v:group style="position:absolute;left:2698;top:1537;width:40;height:4" coordorigin="2698,1537" coordsize="40,4">
              <v:shape style="position:absolute;left:2698;top:1537;width:40;height:4" coordorigin="2698,1537" coordsize="40,4" path="m2698,1540l2701,1540,2701,1540,2702,1540,2704,1540,2711,1540,2712,1539,2713,1539,2721,1539,2722,1539,2723,1539,2724,1539,2726,1539,2727,1538,2729,1538,2731,1538,2731,1538,2732,1538,2732,1538,2734,1538,2735,1537,2737,1537,2737,1537,2738,1537e" filled="false" stroked="true" strokeweight=".255094pt" strokecolor="#edb01f">
                <v:path arrowok="t"/>
              </v:shape>
            </v:group>
            <v:group style="position:absolute;left:2738;top:1534;width:67;height:4" coordorigin="2738,1534" coordsize="67,4">
              <v:shape style="position:absolute;left:2738;top:1534;width:67;height:4" coordorigin="2738,1534" coordsize="67,4" path="m2738,1537l2740,1537,2741,1537,2748,1537,2749,1536,2750,1536,2751,1536,2757,1536,2763,1536,2767,1536,2768,1536,2770,1536,2774,1535,2778,1535,2779,1535,2779,1535,2779,1535,2780,1535,2782,1535,2783,1534,2784,1534,2786,1534,2788,1534,2794,1534,2804,1534,2805,1534e" filled="false" stroked="true" strokeweight=".255094pt" strokecolor="#edb01f">
                <v:path arrowok="t"/>
              </v:shape>
            </v:group>
            <v:group style="position:absolute;left:2805;top:1530;width:71;height:4" coordorigin="2805,1530" coordsize="71,4">
              <v:shape style="position:absolute;left:2805;top:1530;width:71;height:4" coordorigin="2805,1530" coordsize="71,4" path="m2805,1534l2806,1534,2817,1533,2818,1533,2819,1533,2819,1533,2820,1533,2820,1533,2821,1532,2821,1532,2829,1532,2832,1532,2842,1532,2850,1532,2850,1532,2850,1531,2852,1531,2854,1531,2856,1531,2857,1531,2864,1531,2869,1531,2872,1531,2876,1530e" filled="false" stroked="true" strokeweight=".255094pt" strokecolor="#edb01f">
                <v:path arrowok="t"/>
              </v:shape>
            </v:group>
            <v:group style="position:absolute;left:2876;top:1527;width:114;height:4" coordorigin="2876,1527" coordsize="114,4">
              <v:shape style="position:absolute;left:2876;top:1527;width:114;height:4" coordorigin="2876,1527" coordsize="114,4" path="m2876,1530l2876,1530,2877,1530,2888,1530,2891,1530,2899,1530,2901,1530,2901,1529,2906,1529,2911,1529,2911,1529,2913,1529,2922,1529,2922,1529,2923,1529,2929,1528,2931,1528,2933,1528,2935,1528,2936,1528,2941,1528,2941,1528,2967,1527,2979,1527,2984,1527,2989,1527e" filled="false" stroked="true" strokeweight=".255094pt" strokecolor="#edb01f">
                <v:path arrowok="t"/>
              </v:shape>
            </v:group>
            <v:group style="position:absolute;left:2989;top:1524;width:32;height:4" coordorigin="2989,1524" coordsize="32,4">
              <v:shape style="position:absolute;left:2989;top:1524;width:32;height:4" coordorigin="2989,1524" coordsize="32,4" path="m2989,1527l2991,1527,2993,1527,2996,1527,2996,1527,3003,1526,3009,1526,3009,1526,3011,1526,3012,1526,3013,1526,3014,1526,3014,1525,3014,1525,3015,1525,3015,1525,3016,1525,3017,1525,3017,1525,3018,1525,3018,1524,3018,1524,3019,1524,3019,1524,3020,1524e" filled="false" stroked="true" strokeweight=".255094pt" strokecolor="#edb01f">
                <v:path arrowok="t"/>
              </v:shape>
            </v:group>
            <v:group style="position:absolute;left:3020;top:1520;width:13;height:4" coordorigin="3020,1520" coordsize="13,4">
              <v:shape style="position:absolute;left:3020;top:1520;width:13;height:4" coordorigin="3020,1520" coordsize="13,4" path="m3020,1524l3021,1524,3021,1524,3023,1523,3023,1523,3024,1523,3024,1523,3024,1523,3025,1523,3026,1523,3026,1523,3027,1522,3028,1522,3028,1522,3029,1522,3030,1522,3030,1522,3031,1521,3031,1521,3031,1521,3031,1521,3032,1521,3033,1520e" filled="false" stroked="true" strokeweight=".255094pt" strokecolor="#edb01f">
                <v:path arrowok="t"/>
              </v:shape>
            </v:group>
            <v:group style="position:absolute;left:3033;top:1517;width:8;height:4" coordorigin="3033,1517" coordsize="8,4">
              <v:shape style="position:absolute;left:3033;top:1517;width:8;height:4" coordorigin="3033,1517" coordsize="8,4" path="m3033,1520l3033,1520,3033,1520,3034,1520,3034,1520,3034,1520,3035,1519,3035,1519,3035,1519,3036,1519,3036,1519,3037,1519,3038,1519,3038,1518,3039,1518,3039,1518,3039,1518,3039,1518,3040,1518,3040,1517,3040,1517,3041,1517e" filled="false" stroked="true" strokeweight=".255094pt" strokecolor="#edb01f">
                <v:path arrowok="t"/>
              </v:shape>
            </v:group>
            <v:group style="position:absolute;left:3041;top:1514;width:7;height:4" coordorigin="3041,1514" coordsize="7,4">
              <v:shape style="position:absolute;left:3041;top:1514;width:7;height:4" coordorigin="3041,1514" coordsize="7,4" path="m3041,1517l3041,1517,3041,1517,3042,1517,3042,1517,3043,1516,3043,1516,3043,1516,3044,1516,3044,1516,3044,1516,3045,1516,3045,1515,3045,1515,3046,1515,3046,1515,3046,1514,3047,1514,3047,1514,3047,1514,3047,1514,3048,1514e" filled="false" stroked="true" strokeweight=".255094pt" strokecolor="#edb01f">
                <v:path arrowok="t"/>
              </v:shape>
            </v:group>
            <v:group style="position:absolute;left:3048;top:1510;width:4;height:4" coordorigin="3048,1510" coordsize="4,4">
              <v:shape style="position:absolute;left:3048;top:1510;width:4;height:4" coordorigin="3048,1510" coordsize="4,4" path="m3048,1514l3048,1514,3048,1513,3048,1513,3049,1513,3049,1513,3049,1513,3050,1513,3050,1512,3050,1512,3050,1512,3050,1512,3050,1511,3051,1511,3051,1511,3051,1511e" filled="false" stroked="true" strokeweight=".255094pt" strokecolor="#edb01f">
                <v:path arrowok="t"/>
              </v:shape>
            </v:group>
            <v:group style="position:absolute;left:3051;top:1507;width:2;height:4" coordorigin="3051,1507" coordsize="2,4">
              <v:shape style="position:absolute;left:3051;top:1507;width:2;height:4" coordorigin="3051,1507" coordsize="2,4" path="m3051,1510l3051,1510,3051,1510,3051,1510,3051,1509,3052,1509,3052,1509,3052,1508,3052,1508,3052,1508,3052,1508,3052,1507,3053,1507e" filled="false" stroked="true" strokeweight=".255094pt" strokecolor="#edb01f">
                <v:path arrowok="t"/>
              </v:shape>
            </v:group>
            <v:group style="position:absolute;left:3053;top:1503;width:2;height:5" coordorigin="3053,1503" coordsize="2,5">
              <v:shape style="position:absolute;left:3053;top:1503;width:2;height:5" coordorigin="3053,1503" coordsize="2,5" path="m3053,1507l3053,1507,3053,1506,3053,1506,3053,1506,3053,1505,3053,1505,3053,1505,3053,1505,3054,1504,3054,1504,3054,1504,3054,1504,3054,1503,3054,1503e" filled="false" stroked="true" strokeweight=".255094pt" strokecolor="#edb01f">
                <v:path arrowok="t"/>
              </v:shape>
            </v:group>
            <v:group style="position:absolute;left:3054;top:1499;width:2;height:5" coordorigin="3054,1499" coordsize="2,5">
              <v:shape style="position:absolute;left:3054;top:1499;width:2;height:5" coordorigin="3054,1499" coordsize="2,5" path="m3054,1503l3054,1503,3054,1502,3054,1502,3054,1501,3055,1501,3055,1501,3055,1501,3055,1500,3055,1500,3055,1500,3055,1499,3055,1499,3055,1499e" filled="false" stroked="true" strokeweight=".255094pt" strokecolor="#edb01f">
                <v:path arrowok="t"/>
              </v:shape>
            </v:group>
            <v:group style="position:absolute;left:3055;top:1495;width:2;height:5" coordorigin="3055,1495" coordsize="2,5">
              <v:shape style="position:absolute;left:3055;top:1495;width:2;height:5" coordorigin="3055,1495" coordsize="2,5" path="m3055,1499l3055,1498,3055,1498,3055,1498,3056,1498,3056,1497,3056,1497,3056,1496,3056,1496,3056,1496,3056,1496,3056,1495,3057,1495,3057,1495e" filled="false" stroked="true" strokeweight=".255094pt" strokecolor="#edb01f">
                <v:path arrowok="t"/>
              </v:shape>
            </v:group>
            <v:group style="position:absolute;left:3057;top:1491;width:3;height:4" coordorigin="3057,1491" coordsize="3,4">
              <v:shape style="position:absolute;left:3057;top:1491;width:3;height:4" coordorigin="3057,1491" coordsize="3,4" path="m3057,1495l3057,1494,3057,1494,3057,1494,3057,1494,3057,1493,3058,1493,3058,1493,3058,1493,3058,1493,3058,1492,3059,1492,3059,1492,3059,1492,3059,1492,3059,1491,3060,1491e" filled="false" stroked="true" strokeweight=".255094pt" strokecolor="#edb01f">
                <v:path arrowok="t"/>
              </v:shape>
            </v:group>
            <v:group style="position:absolute;left:3060;top:1488;width:4;height:4" coordorigin="3060,1488" coordsize="4,4">
              <v:shape style="position:absolute;left:3060;top:1488;width:4;height:4" coordorigin="3060,1488" coordsize="4,4" path="m3060,1491l3060,1491,3060,1491,3060,1491,3060,1491,3061,1490,3061,1490,3061,1490,3061,1490,3061,1490,3062,1490,3062,1489,3062,1489,3062,1489,3062,1489,3063,1489,3063,1488,3063,1488,3063,1488e" filled="false" stroked="true" strokeweight=".255094pt" strokecolor="#edb01f">
                <v:path arrowok="t"/>
              </v:shape>
            </v:group>
            <v:group style="position:absolute;left:3063;top:1484;width:3;height:4" coordorigin="3063,1484" coordsize="3,4">
              <v:shape style="position:absolute;left:3063;top:1484;width:3;height:4" coordorigin="3063,1484" coordsize="3,4" path="m3063,1488l3063,1487,3063,1487,3064,1487,3064,1487,3064,1487,3064,1487,3064,1486,3064,1486,3064,1486,3064,1486,3064,1486,3065,1486,3065,1485,3065,1485,3065,1485,3065,1485,3065,1485,3066,1484e" filled="false" stroked="true" strokeweight=".255094pt" strokecolor="#edb01f">
                <v:path arrowok="t"/>
              </v:shape>
            </v:group>
            <v:group style="position:absolute;left:3066;top:1481;width:3;height:4" coordorigin="3066,1481" coordsize="3,4">
              <v:shape style="position:absolute;left:3066;top:1481;width:3;height:4" coordorigin="3066,1481" coordsize="3,4" path="m3066,1484l3066,1484,3066,1484,3066,1483,3066,1483,3067,1483,3067,1483,3067,1483,3067,1482,3067,1482,3067,1482,3067,1482,3067,1481,3068,1481,3068,1481e" filled="false" stroked="true" strokeweight=".255094pt" strokecolor="#edb01f">
                <v:path arrowok="t"/>
              </v:shape>
            </v:group>
            <v:group style="position:absolute;left:3068;top:1477;width:6;height:4" coordorigin="3068,1477" coordsize="6,4">
              <v:shape style="position:absolute;left:3068;top:1477;width:6;height:4" coordorigin="3068,1477" coordsize="6,4" path="m3068,1481l3068,1480,3068,1480,3068,1480,3069,1480,3069,1480,3069,1479,3070,1479,3070,1479,3070,1479,3070,1479,3071,1479,3071,1478,3071,1478,3072,1478,3072,1478,3072,1478,3072,1478,3072,1478,3073,1477e" filled="false" stroked="true" strokeweight=".255094pt" strokecolor="#edb01f">
                <v:path arrowok="t"/>
              </v:shape>
            </v:group>
            <v:group style="position:absolute;left:3073;top:1474;width:7;height:4" coordorigin="3073,1474" coordsize="7,4">
              <v:shape style="position:absolute;left:3073;top:1474;width:7;height:4" coordorigin="3073,1474" coordsize="7,4" path="m3073,1477l3073,1477,3073,1477,3074,1477,3074,1477,3074,1477,3074,1476,3074,1476,3074,1476,3075,1476,3075,1476,3075,1476,3075,1475,3076,1475,3076,1475,3076,1475,3077,1475,3077,1475,3078,1475,3078,1475,3078,1474,3078,1474,3079,1474e" filled="false" stroked="true" strokeweight=".255094pt" strokecolor="#edb01f">
                <v:path arrowok="t"/>
              </v:shape>
            </v:group>
            <v:group style="position:absolute;left:3079;top:1470;width:7;height:4" coordorigin="3079,1470" coordsize="7,4">
              <v:shape style="position:absolute;left:3079;top:1470;width:7;height:4" coordorigin="3079,1470" coordsize="7,4" path="m3079,1474l3079,1474,3079,1474,3080,1474,3080,1473,3080,1473,3080,1473,3080,1473,3080,1473,3081,1472,3081,1472,3081,1472,3081,1472,3082,1472,3082,1471,3082,1471,3082,1471,3083,1471,3084,1471,3085,1471,3086,1470e" filled="false" stroked="true" strokeweight=".255094pt" strokecolor="#edb01f">
                <v:path arrowok="t"/>
              </v:shape>
            </v:group>
            <v:group style="position:absolute;left:3086;top:1467;width:6;height:4" coordorigin="3086,1467" coordsize="6,4">
              <v:shape style="position:absolute;left:3086;top:1467;width:6;height:4" coordorigin="3086,1467" coordsize="6,4" path="m3086,1470l3086,1470,3086,1470,3086,1470,3086,1470,3087,1470,3088,1470,3088,1469,3088,1469,3088,1469,3088,1469,3089,1468,3089,1468,3089,1468,3089,1468,3090,1468,3090,1468,3090,1467,3091,1467,3091,1467e" filled="false" stroked="true" strokeweight=".255094pt" strokecolor="#edb01f">
                <v:path arrowok="t"/>
              </v:shape>
            </v:group>
            <v:group style="position:absolute;left:3091;top:1464;width:5;height:4" coordorigin="3091,1464" coordsize="5,4">
              <v:shape style="position:absolute;left:3091;top:1464;width:5;height:4" coordorigin="3091,1464" coordsize="5,4" path="m3091,1467l3091,1467,3091,1467,3092,1467,3092,1466,3092,1466,3093,1466,3093,1466,3093,1466,3093,1466,3094,1465,3094,1465,3094,1465,3094,1465,3094,1464,3095,1464,3095,1464,3095,1464,3095,1464e" filled="false" stroked="true" strokeweight=".255094pt" strokecolor="#edb01f">
                <v:path arrowok="t"/>
              </v:shape>
            </v:group>
            <v:group style="position:absolute;left:3096;top:1460;width:6;height:4" coordorigin="3096,1460" coordsize="6,4">
              <v:shape style="position:absolute;left:3096;top:1460;width:6;height:4" coordorigin="3096,1460" coordsize="6,4" path="m3096,1464l3096,1464,3096,1463,3096,1463,3097,1463,3097,1463,3098,1463,3098,1462,3098,1462,3098,1462,3099,1462,3099,1462,3099,1461,3099,1461,3099,1461,3100,1461,3100,1461,3100,1461,3100,1461,3101,1461,3101,1460,3101,1460e" filled="false" stroked="true" strokeweight=".255094pt" strokecolor="#edb01f">
                <v:path arrowok="t"/>
              </v:shape>
            </v:group>
            <v:group style="position:absolute;left:3101;top:1457;width:7;height:4" coordorigin="3101,1457" coordsize="7,4">
              <v:shape style="position:absolute;left:3101;top:1457;width:7;height:4" coordorigin="3101,1457" coordsize="7,4" path="m3101,1460l3102,1460,3102,1460,3102,1459,3103,1459,3103,1459,3103,1459,3103,1459,3103,1459,3104,1458,3104,1458,3105,1458,3105,1458,3105,1458,3105,1458,3106,1458,3106,1458,3106,1457,3106,1457,3107,1457,3107,1457,3107,1457,3108,1457e" filled="false" stroked="true" strokeweight=".255094pt" strokecolor="#edb01f">
                <v:path arrowok="t"/>
              </v:shape>
            </v:group>
            <v:group style="position:absolute;left:3108;top:1453;width:6;height:4" coordorigin="3108,1453" coordsize="6,4">
              <v:shape style="position:absolute;left:3108;top:1453;width:6;height:4" coordorigin="3108,1453" coordsize="6,4" path="m3108,1457l3108,1457,3108,1456,3108,1456,3109,1456,3109,1456,3109,1455,3110,1455,3110,1455,3111,1455,3111,1455,3111,1454,3111,1454,3112,1454,3112,1454,3112,1454,3113,1453,3113,1453,3113,1453e" filled="false" stroked="true" strokeweight=".255094pt" strokecolor="#edb01f">
                <v:path arrowok="t"/>
              </v:shape>
            </v:group>
            <v:group style="position:absolute;left:3113;top:1450;width:4;height:4" coordorigin="3113,1450" coordsize="4,4">
              <v:shape style="position:absolute;left:3113;top:1450;width:4;height:4" coordorigin="3113,1450" coordsize="4,4" path="m3113,1453l3113,1453,3114,1453,3114,1452,3114,1452,3114,1452,3114,1452,3115,1452,3115,1452,3115,1451,3115,1451,3115,1451,3115,1451,3116,1450,3116,1450,3116,1450,3116,1450,3116,1450,3117,1450e" filled="false" stroked="true" strokeweight=".255094pt" strokecolor="#edb01f">
                <v:path arrowok="t"/>
              </v:shape>
            </v:group>
            <v:group style="position:absolute;left:3117;top:1446;width:7;height:4" coordorigin="3117,1446" coordsize="7,4">
              <v:shape style="position:absolute;left:3117;top:1446;width:7;height:4" coordorigin="3117,1446" coordsize="7,4" path="m3117,1450l3118,1449,3118,1449,3118,1449,3118,1449,3119,1449,3119,1449,3119,1448,3119,1448,3120,1448,3120,1448,3120,1448,3121,1448,3121,1448,3121,1448,3121,1447,3122,1447,3122,1447,3122,1447,3122,1447,3123,1447,3123,1446,3123,1446e" filled="false" stroked="true" strokeweight=".255094pt" strokecolor="#edb01f">
                <v:path arrowok="t"/>
              </v:shape>
            </v:group>
            <v:group style="position:absolute;left:3123;top:1443;width:6;height:4" coordorigin="3123,1443" coordsize="6,4">
              <v:shape style="position:absolute;left:3123;top:1443;width:6;height:4" coordorigin="3123,1443" coordsize="6,4" path="m3123,1446l3123,1446,3124,1446,3124,1446,3124,1446,3125,1445,3125,1445,3125,1445,3125,1445,3126,1445,3126,1444,3126,1444,3126,1444,3126,1444,3127,1444,3127,1443,3127,1443,3128,1443,3128,1443,3129,1443e" filled="false" stroked="true" strokeweight=".255094pt" strokecolor="#edb01f">
                <v:path arrowok="t"/>
              </v:shape>
            </v:group>
            <v:group style="position:absolute;left:3129;top:1439;width:5;height:5" coordorigin="3129,1439" coordsize="5,5">
              <v:shape style="position:absolute;left:3129;top:1439;width:5;height:5" coordorigin="3129,1439" coordsize="5,5" path="m3129,1443l3129,1442,3129,1442,3129,1442,3129,1442,3129,1442,3130,1442,3130,1441,3130,1441,3131,1441,3131,1441,3131,1440,3131,1440,3132,1440,3132,1440,3132,1439,3132,1439,3132,1439,3133,1439e" filled="false" stroked="true" strokeweight=".255094pt" strokecolor="#edb01f">
                <v:path arrowok="t"/>
              </v:shape>
            </v:group>
            <v:group style="position:absolute;left:3133;top:1435;width:4;height:4" coordorigin="3133,1435" coordsize="4,4">
              <v:shape style="position:absolute;left:3133;top:1435;width:4;height:4" coordorigin="3133,1435" coordsize="4,4" path="m3133,1439l3133,1439,3133,1438,3133,1438,3133,1438,3133,1438,3134,1438,3134,1438,3134,1438,3134,1437,3134,1437,3134,1437,3135,1437,3135,1437,3135,1436,3135,1436,3136,1436,3136,1436,3136,1435,3136,1435e" filled="false" stroked="true" strokeweight=".255094pt" strokecolor="#edb01f">
                <v:path arrowok="t"/>
              </v:shape>
            </v:group>
            <v:group style="position:absolute;left:3136;top:1432;width:5;height:4" coordorigin="3136,1432" coordsize="5,4">
              <v:shape style="position:absolute;left:3136;top:1432;width:5;height:4" coordorigin="3136,1432" coordsize="5,4" path="m3136,1435l3136,1435,3136,1435,3137,1435,3137,1435,3137,1434,3137,1434,3137,1434,3138,1434,3138,1434,3138,1434,3138,1433,3138,1433,3138,1433,3139,1433,3139,1433,3139,1433,3140,1433,3140,1432,3140,1432,3140,1432e" filled="false" stroked="true" strokeweight=".255094pt" strokecolor="#edb01f">
                <v:path arrowok="t"/>
              </v:shape>
            </v:group>
            <v:group style="position:absolute;left:3140;top:1428;width:5;height:5" coordorigin="3140,1428" coordsize="5,5">
              <v:shape style="position:absolute;left:3140;top:1428;width:5;height:5" coordorigin="3140,1428" coordsize="5,5" path="m3140,1432l3140,1432,3141,1432,3141,1431,3141,1431,3141,1431,3142,1431,3142,1431,3142,1430,3142,1430,3142,1430,3143,1430,3143,1429,3143,1429,3143,1429,3143,1429,3144,1429,3144,1428,3144,1428,3145,1428,3145,1428e" filled="false" stroked="true" strokeweight=".255094pt" strokecolor="#edb01f">
                <v:path arrowok="t"/>
              </v:shape>
            </v:group>
            <v:group style="position:absolute;left:3145;top:1423;width:6;height:5" coordorigin="3145,1423" coordsize="6,5">
              <v:shape style="position:absolute;left:3145;top:1423;width:6;height:5" coordorigin="3145,1423" coordsize="6,5" path="m3145,1428l3145,1427,3145,1427,3145,1427,3146,1427,3146,1426,3146,1426,3146,1426,3146,1426,3147,1426,3147,1425,3147,1425,3147,1425,3148,1425,3148,1425,3148,1425,3148,1424,3149,1424,3149,1424,3149,1424,3149,1424,3149,1424,3150,1424,3150,1424,3150,1424,3150,1423e" filled="false" stroked="true" strokeweight=".255094pt" strokecolor="#edb01f">
                <v:path arrowok="t"/>
              </v:shape>
            </v:group>
            <v:group style="position:absolute;left:3150;top:1419;width:4;height:5" coordorigin="3150,1419" coordsize="4,5">
              <v:shape style="position:absolute;left:3150;top:1419;width:4;height:5" coordorigin="3150,1419" coordsize="4,5" path="m3150,1423l3151,1423,3151,1422,3151,1422,3151,1422,3151,1422,3151,1422,3152,1422,3152,1421,3152,1421,3152,1421,3153,1421,3153,1421,3153,1420,3153,1420,3153,1420,3153,1420,3153,1419,3154,1419,3154,1419e" filled="false" stroked="true" strokeweight=".255094pt" strokecolor="#edb01f">
                <v:path arrowok="t"/>
              </v:shape>
            </v:group>
            <v:group style="position:absolute;left:3154;top:1414;width:5;height:5" coordorigin="3154,1414" coordsize="5,5">
              <v:shape style="position:absolute;left:3154;top:1414;width:5;height:5" coordorigin="3154,1414" coordsize="5,5" path="m3154,1419l3154,1419,3154,1418,3155,1418,3155,1418,3155,1417,3155,1417,3155,1417,3156,1417,3156,1417,3156,1416,3156,1416,3156,1416,3156,1416,3157,1415,3157,1415,3157,1415,3157,1414,3157,1414,3158,1414,3158,1414e" filled="false" stroked="true" strokeweight=".255094pt" strokecolor="#edb01f">
                <v:path arrowok="t"/>
              </v:shape>
            </v:group>
            <v:group style="position:absolute;left:3158;top:1410;width:5;height:4" coordorigin="3158,1410" coordsize="5,4">
              <v:shape style="position:absolute;left:3158;top:1410;width:5;height:4" coordorigin="3158,1410" coordsize="5,4" path="m3158,1414l3158,1414,3158,1413,3159,1413,3159,1413,3159,1413,3159,1413,3160,1413,3160,1413,3160,1412,3160,1412,3160,1412,3161,1412,3161,1412,3161,1411,3161,1411,3161,1411,3161,1411,3162,1411,3162,1410,3162,1410e" filled="false" stroked="true" strokeweight=".255094pt" strokecolor="#edb01f">
                <v:path arrowok="t"/>
              </v:shape>
            </v:group>
            <v:group style="position:absolute;left:3162;top:1404;width:7;height:7" coordorigin="3162,1404" coordsize="7,7">
              <v:shape style="position:absolute;left:3162;top:1404;width:7;height:7" coordorigin="3162,1404" coordsize="7,7" path="m3162,1410l3162,1410,3163,1410,3163,1409,3163,1409,3164,1409,3164,1409,3164,1408,3164,1408,3164,1408,3166,1408,3166,1406,3166,1406,3166,1406,3166,1406,3167,1406,3167,1406,3167,1405,3168,1405,3168,1405,3168,1405,3168,1404,3168,1404,3168,1404e" filled="false" stroked="true" strokeweight=".255094pt" strokecolor="#edb01f">
                <v:path arrowok="t"/>
              </v:shape>
            </v:group>
            <v:group style="position:absolute;left:3168;top:1401;width:3;height:4" coordorigin="3168,1401" coordsize="3,4">
              <v:shape style="position:absolute;left:3168;top:1401;width:3;height:4" coordorigin="3168,1401" coordsize="3,4" path="m3168,1404l3169,1404,3169,1404,3169,1404,3169,1403,3170,1403,3170,1403,3170,1402,3170,1402,3170,1402,3170,1402,3170,1402,3170,1401,3171,1401,3171,1401,3171,1401e" filled="false" stroked="true" strokeweight=".255094pt" strokecolor="#edb01f">
                <v:path arrowok="t"/>
              </v:shape>
            </v:group>
            <v:group style="position:absolute;left:3171;top:1396;width:4;height:5" coordorigin="3171,1396" coordsize="4,5">
              <v:shape style="position:absolute;left:3171;top:1396;width:4;height:5" coordorigin="3171,1396" coordsize="4,5" path="m3171,1401l3171,1400,3171,1400,3172,1400,3172,1400,3172,1399,3172,1399,3173,1399,3173,1399,3173,1399,3173,1398,3173,1398,3173,1398,3174,1398,3174,1397,3174,1397,3174,1397,3175,1397,3175,1396e" filled="false" stroked="true" strokeweight=".255094pt" strokecolor="#edb01f">
                <v:path arrowok="t"/>
              </v:shape>
            </v:group>
            <v:group style="position:absolute;left:3175;top:1392;width:4;height:4" coordorigin="3175,1392" coordsize="4,4">
              <v:shape style="position:absolute;left:3175;top:1392;width:4;height:4" coordorigin="3175,1392" coordsize="4,4" path="m3175,1396l3175,1396,3176,1396,3176,1395,3176,1395,3176,1395,3177,1395,3177,1395,3177,1394,3177,1394,3177,1394,3177,1393,3178,1393,3178,1393,3178,1393,3178,1393e" filled="false" stroked="true" strokeweight=".255094pt" strokecolor="#edb01f">
                <v:path arrowok="t"/>
              </v:shape>
            </v:group>
            <v:group style="position:absolute;left:3178;top:1387;width:4;height:6" coordorigin="3178,1387" coordsize="4,6">
              <v:shape style="position:absolute;left:3178;top:1387;width:4;height:6" coordorigin="3178,1387" coordsize="4,6" path="m3178,1392l3179,1392,3179,1392,3179,1392,3179,1392,3179,1391,3180,1391,3180,1391,3180,1391,3180,1391,3180,1391,3181,1390,3181,1390,3181,1390,3181,1390,3182,1390,3182,1389,3182,1389,3182,1389,3182,1387e" filled="false" stroked="true" strokeweight=".255094pt" strokecolor="#edb01f">
                <v:path arrowok="t"/>
              </v:shape>
            </v:group>
            <v:group style="position:absolute;left:3182;top:1383;width:5;height:5" coordorigin="3182,1383" coordsize="5,5">
              <v:shape style="position:absolute;left:3182;top:1383;width:5;height:5" coordorigin="3182,1383" coordsize="5,5" path="m3182,1387l3183,1387,3183,1387,3183,1387,3183,1387,3183,1386,3183,1386,3183,1385,3183,1385,3184,1385,3184,1385,3184,1385,3185,1385,3185,1385,3185,1384,3185,1384,3185,1384,3186,1384,3186,1384,3186,1384,3186,1383,3186,1383e" filled="false" stroked="true" strokeweight=".255094pt" strokecolor="#edb01f">
                <v:path arrowok="t"/>
              </v:shape>
            </v:group>
            <v:group style="position:absolute;left:3186;top:1379;width:4;height:5" coordorigin="3186,1379" coordsize="4,5">
              <v:shape style="position:absolute;left:3186;top:1379;width:4;height:5" coordorigin="3186,1379" coordsize="4,5" path="m3186,1383l3186,1383,3187,1383,3187,1383,3187,1383,3187,1383,3187,1382,3188,1382,3188,1381,3188,1381,3188,1381,3188,1381,3188,1381,3188,1380,3189,1380,3189,1380,3189,1380,3190,1380,3190,1379e" filled="false" stroked="true" strokeweight=".255094pt" strokecolor="#edb01f">
                <v:path arrowok="t"/>
              </v:shape>
            </v:group>
            <v:group style="position:absolute;left:3190;top:1374;width:3;height:5" coordorigin="3190,1374" coordsize="3,5">
              <v:shape style="position:absolute;left:3190;top:1374;width:3;height:5" coordorigin="3190,1374" coordsize="3,5" path="m3190,1379l3190,1379,3190,1378,3190,1378,3190,1378,3191,1377,3191,1377,3191,1377,3191,1377,3191,1376,3191,1376,3191,1376,3192,1376,3192,1375,3192,1375,3192,1374,3193,1374e" filled="false" stroked="true" strokeweight=".255094pt" strokecolor="#edb01f">
                <v:path arrowok="t"/>
              </v:shape>
            </v:group>
            <v:group style="position:absolute;left:3193;top:1370;width:5;height:5" coordorigin="3193,1370" coordsize="5,5">
              <v:shape style="position:absolute;left:3193;top:1370;width:5;height:5" coordorigin="3193,1370" coordsize="5,5" path="m3193,1374l3193,1374,3193,1374,3193,1374,3193,1373,3194,1373,3194,1373,3194,1373,3194,1372,3194,1372,3195,1372,3195,1372,3195,1372,3195,1372,3196,1372,3196,1371,3196,1371,3196,1371,3196,1371,3196,1370,3196,1370,3197,1370e" filled="false" stroked="true" strokeweight=".255094pt" strokecolor="#edb01f">
                <v:path arrowok="t"/>
              </v:shape>
            </v:group>
            <v:group style="position:absolute;left:3197;top:1365;width:4;height:5" coordorigin="3197,1365" coordsize="4,5">
              <v:shape style="position:absolute;left:3197;top:1365;width:4;height:5" coordorigin="3197,1365" coordsize="4,5" path="m3197,1370l3197,1370,3197,1369,3197,1369,3197,1369,3197,1369,3198,1368,3198,1368,3198,1368,3198,1368,3198,1368,3198,1367,3199,1367,3199,1367,3199,1367,3199,1366,3199,1366,3200,1366,3200,1365e" filled="false" stroked="true" strokeweight=".255094pt" strokecolor="#edb01f">
                <v:path arrowok="t"/>
              </v:shape>
            </v:group>
            <v:group style="position:absolute;left:3200;top:1361;width:4;height:5" coordorigin="3200,1361" coordsize="4,5">
              <v:shape style="position:absolute;left:3200;top:1361;width:4;height:5" coordorigin="3200,1361" coordsize="4,5" path="m3200,1365l3200,1365,3200,1365,3200,1365,3201,1365,3201,1365,3201,1364,3201,1364,3201,1364,3201,1363,3202,1363,3202,1363,3202,1363,3202,1362,3202,1362,3202,1362,3202,1361,3203,1361,3203,1361e" filled="false" stroked="true" strokeweight=".255094pt" strokecolor="#edb01f">
                <v:path arrowok="t"/>
              </v:shape>
            </v:group>
            <v:group style="position:absolute;left:3203;top:1356;width:5;height:5" coordorigin="3203,1356" coordsize="5,5">
              <v:shape style="position:absolute;left:3203;top:1356;width:5;height:5" coordorigin="3203,1356" coordsize="5,5" path="m3203,1361l3203,1361,3203,1361,3204,1361,3204,1360,3204,1360,3204,1360,3204,1359,3205,1359,3205,1359,3205,1359,3205,1359,3205,1359,3206,1359,3206,1358,3206,1358,3207,1358,3207,1358,3207,1358,3207,1357,3207,1357,3207,1357e" filled="false" stroked="true" strokeweight=".255094pt" strokecolor="#edb01f">
                <v:path arrowok="t"/>
              </v:shape>
            </v:group>
            <v:group style="position:absolute;left:3207;top:1351;width:6;height:6" coordorigin="3207,1351" coordsize="6,6">
              <v:shape style="position:absolute;left:3207;top:1351;width:6;height:6" coordorigin="3207,1351" coordsize="6,6" path="m3207,1356l3208,1356,3208,1356,3208,1356,3208,1355,3209,1355,3209,1355,3209,1355,3209,1354,3210,1354,3210,1354,3210,1353,3210,1353,3210,1353,3210,1353,3210,1353,3210,1352,3211,1352,3211,1352,3211,1352,3211,1352,3212,1352,3213,1352,3213,1351e" filled="false" stroked="true" strokeweight=".255094pt" strokecolor="#edb01f">
                <v:path arrowok="t"/>
              </v:shape>
            </v:group>
            <v:group style="position:absolute;left:3213;top:1347;width:5;height:5" coordorigin="3213,1347" coordsize="5,5">
              <v:shape style="position:absolute;left:3213;top:1347;width:5;height:5" coordorigin="3213,1347" coordsize="5,5" path="m3213,1351l3213,1351,3213,1351,3213,1351,3213,1351,3214,1350,3214,1350,3214,1350,3214,1350,3214,1350,3215,1349,3215,1349,3215,1349,3215,1349,3216,1349,3216,1348,3216,1348,3216,1348,3217,1348,3217,1348,3217,1347,3217,1347,3217,1347e" filled="false" stroked="true" strokeweight=".255094pt" strokecolor="#edb01f">
                <v:path arrowok="t"/>
              </v:shape>
            </v:group>
            <v:group style="position:absolute;left:3217;top:1342;width:5;height:5" coordorigin="3217,1342" coordsize="5,5">
              <v:shape style="position:absolute;left:3217;top:1342;width:5;height:5" coordorigin="3217,1342" coordsize="5,5" path="m3217,1347l3217,1347,3217,1346,3217,1346,3217,1346,3218,1346,3218,1346,3218,1345,3218,1345,3219,1345,3219,1345,3219,1345,3219,1344,3220,1344,3220,1344,3220,1344,3221,1344,3221,1343,3221,1343,3221,1343,3221,1343,3221,1343e" filled="false" stroked="true" strokeweight=".255094pt" strokecolor="#edb01f">
                <v:path arrowok="t"/>
              </v:shape>
            </v:group>
            <v:group style="position:absolute;left:3222;top:1338;width:4;height:5" coordorigin="3222,1338" coordsize="4,5">
              <v:shape style="position:absolute;left:3222;top:1338;width:4;height:5" coordorigin="3222,1338" coordsize="4,5" path="m3222,1342l3222,1342,3222,1342,3222,1342,3223,1342,3223,1342,3223,1342,3223,1341,3223,1341,3223,1341,3223,1341,3224,1341,3224,1340,3224,1340,3224,1339,3224,1339,3224,1339,3225,1339,3225,1339,3225,1338,3225,1338e" filled="false" stroked="true" strokeweight=".255094pt" strokecolor="#edb01f">
                <v:path arrowok="t"/>
              </v:shape>
            </v:group>
            <v:group style="position:absolute;left:3225;top:1334;width:7;height:5" coordorigin="3225,1334" coordsize="7,5">
              <v:shape style="position:absolute;left:3225;top:1334;width:7;height:5" coordorigin="3225,1334" coordsize="7,5" path="m3225,1338l3226,1338,3226,1338,3226,1338,3226,1337,3227,1337,3227,1337,3227,1337,3227,1337,3228,1337,3228,1337,3229,1336,3229,1336,3229,1335,3230,1335,3230,1335,3231,1334,3231,1334,3231,1334,3231,1334e" filled="false" stroked="true" strokeweight=".255094pt" strokecolor="#edb01f">
                <v:path arrowok="t"/>
              </v:shape>
            </v:group>
            <v:group style="position:absolute;left:3231;top:1330;width:4;height:5" coordorigin="3231,1330" coordsize="4,5">
              <v:shape style="position:absolute;left:3231;top:1330;width:4;height:5" coordorigin="3231,1330" coordsize="4,5" path="m3231,1334l3232,1334,3232,1333,3232,1333,3232,1333,3233,1333,3233,1333,3233,1332,3233,1332,3233,1332,3233,1332,3233,1331,3234,1331,3234,1331,3234,1331,3234,1331,3234,1331,3234,1330,3235,1330,3235,1330,3235,1330e" filled="false" stroked="true" strokeweight=".255094pt" strokecolor="#edb01f">
                <v:path arrowok="t"/>
              </v:shape>
            </v:group>
            <v:group style="position:absolute;left:3235;top:1326;width:4;height:4" coordorigin="3235,1326" coordsize="4,4">
              <v:shape style="position:absolute;left:3235;top:1326;width:4;height:4" coordorigin="3235,1326" coordsize="4,4" path="m3235,1330l3235,1329,3235,1329,3236,1329,3236,1329,3236,1329,3236,1329,3236,1328,3236,1328,3236,1328,3237,1328,3237,1328,3237,1328,3237,1327,3237,1327,3238,1327,3238,1327,3238,1326,3238,1326,3239,1326e" filled="false" stroked="true" strokeweight=".255094pt" strokecolor="#edb01f">
                <v:path arrowok="t"/>
              </v:shape>
            </v:group>
            <v:group style="position:absolute;left:3239;top:1321;width:4;height:5" coordorigin="3239,1321" coordsize="4,5">
              <v:shape style="position:absolute;left:3239;top:1321;width:4;height:5" coordorigin="3239,1321" coordsize="4,5" path="m3239,1326l3239,1326,3239,1326,3240,1325,3240,1325,3240,1325,3240,1324,3240,1324,3241,1324,3241,1324,3241,1324,3241,1324,3242,1323,3242,1323,3242,1322,3242,1322,3242,1322,3242,1322,3243,1321e" filled="false" stroked="true" strokeweight=".255094pt" strokecolor="#edb01f">
                <v:path arrowok="t"/>
              </v:shape>
            </v:group>
            <v:group style="position:absolute;left:3243;top:1318;width:4;height:4" coordorigin="3243,1318" coordsize="4,4">
              <v:shape style="position:absolute;left:3243;top:1318;width:4;height:4" coordorigin="3243,1318" coordsize="4,4" path="m3243,1321l3243,1321,3243,1321,3243,1321,3244,1321,3244,1321,3244,1320,3244,1320,3244,1320,3244,1320,3244,1320,3244,1320,3245,1319,3245,1319,3245,1319,3245,1319,3245,1319,3245,1319,3246,1318,3246,1318,3246,1318,3246,1318e" filled="false" stroked="true" strokeweight=".255094pt" strokecolor="#edb01f">
                <v:path arrowok="t"/>
              </v:shape>
            </v:group>
            <v:group style="position:absolute;left:3246;top:1313;width:6;height:5" coordorigin="3246,1313" coordsize="6,5">
              <v:shape style="position:absolute;left:3246;top:1313;width:6;height:5" coordorigin="3246,1313" coordsize="6,5" path="m3246,1318l3247,1318,3247,1317,3247,1317,3247,1317,3247,1317,3247,1317,3247,1316,3248,1316,3248,1316,3248,1316,3248,1315,3249,1315,3249,1315,3250,1315,3250,1315,3250,1315,3250,1314,3250,1314,3250,1314,3250,1314,3251,1314,3251,1314,3251,1313,3252,1313e" filled="false" stroked="true" strokeweight=".255094pt" strokecolor="#edb01f">
                <v:path arrowok="t"/>
              </v:shape>
            </v:group>
            <v:group style="position:absolute;left:3252;top:1305;width:7;height:9" coordorigin="3252,1305" coordsize="7,9">
              <v:shape style="position:absolute;left:3252;top:1305;width:7;height:9" coordorigin="3252,1305" coordsize="7,9" path="m3252,1313l3252,1313,3252,1313,3253,1313,3253,1313,3253,1312,3253,1312,3253,1312,3254,1311,3254,1311,3254,1311,3254,1311,3254,1311,3255,1310,3255,1310,3255,1310,3255,1309,3256,1309,3256,1309,3256,1309,3256,1308,3256,1308,3256,1308,3256,1307,3256,1307,3256,1307,3256,1307,3257,1307,3257,1307,3257,1306,3257,1306,3257,1306,3258,1306,3258,1305,3258,1305,3258,1305e" filled="false" stroked="true" strokeweight=".255094pt" strokecolor="#edb01f">
                <v:path arrowok="t"/>
              </v:shape>
            </v:group>
            <v:group style="position:absolute;left:3258;top:1301;width:4;height:5" coordorigin="3258,1301" coordsize="4,5">
              <v:shape style="position:absolute;left:3258;top:1301;width:4;height:5" coordorigin="3258,1301" coordsize="4,5" path="m3258,1305l3258,1305,3258,1305,3258,1304,3258,1304,3259,1304,3259,1304,3259,1304,3260,1303,3260,1303,3260,1302,3260,1302,3260,1302,3260,1302,3261,1301,3261,1301e" filled="false" stroked="true" strokeweight=".255094pt" strokecolor="#edb01f">
                <v:path arrowok="t"/>
              </v:shape>
            </v:group>
            <v:group style="position:absolute;left:3261;top:1295;width:4;height:6" coordorigin="3261,1295" coordsize="4,6">
              <v:shape style="position:absolute;left:3261;top:1295;width:4;height:6" coordorigin="3261,1295" coordsize="4,6" path="m3261,1301l3262,1300,3262,1300,3262,1300,3262,1300,3262,1300,3262,1299,3263,1299,3263,1299,3263,1298,3264,1298,3264,1297,3264,1297,3264,1297,3264,1297,3264,1296,3265,1296,3265,1296,3265,1296,3265,1295,3265,1295e" filled="false" stroked="true" strokeweight=".255094pt" strokecolor="#edb01f">
                <v:path arrowok="t"/>
              </v:shape>
            </v:group>
            <v:group style="position:absolute;left:3265;top:1290;width:5;height:5" coordorigin="3265,1290" coordsize="5,5">
              <v:shape style="position:absolute;left:3265;top:1290;width:5;height:5" coordorigin="3265,1290" coordsize="5,5" path="m3265,1295l3265,1295,3266,1295,3266,1294,3266,1294,3266,1294,3266,1294,3266,1294,3266,1293,3267,1293,3267,1293,3267,1293,3267,1293,3267,1292,3268,1292,3268,1292,3268,1292,3268,1291,3269,1291,3269,1291,3269,1291,3270,1291,3270,1291,3270,1291,3270,1290e" filled="false" stroked="true" strokeweight=".255094pt" strokecolor="#edb01f">
                <v:path arrowok="t"/>
              </v:shape>
            </v:group>
            <v:group style="position:absolute;left:3270;top:1287;width:5;height:4" coordorigin="3270,1287" coordsize="5,4">
              <v:shape style="position:absolute;left:3270;top:1287;width:5;height:4" coordorigin="3270,1287" coordsize="5,4" path="m3270,1290l3271,1290,3271,1290,3271,1290,3271,1289,3272,1289,3272,1289,3272,1289,3272,1289,3272,1289,3273,1288,3273,1288,3273,1288,3273,1288,3273,1288,3274,1288,3274,1288,3274,1287,3274,1287,3274,1287,3274,1287e" filled="false" stroked="true" strokeweight=".255094pt" strokecolor="#edb01f">
                <v:path arrowok="t"/>
              </v:shape>
            </v:group>
            <v:group style="position:absolute;left:3274;top:1283;width:3;height:5" coordorigin="3274,1283" coordsize="3,5">
              <v:shape style="position:absolute;left:3274;top:1283;width:3;height:5" coordorigin="3274,1283" coordsize="3,5" path="m3274,1287l3274,1286,3274,1286,3275,1286,3275,1286,3275,1286,3275,1286,3276,1285,3276,1285,3276,1285,3276,1285,3276,1284,3276,1284,3276,1284,3276,1284,3276,1283,3277,1283,3277,1283,3277,1283,3277,1283,3277,1283e" filled="false" stroked="true" strokeweight=".255094pt" strokecolor="#edb01f">
                <v:path arrowok="t"/>
              </v:shape>
            </v:group>
            <v:group style="position:absolute;left:3277;top:1278;width:3;height:5" coordorigin="3277,1278" coordsize="3,5">
              <v:shape style="position:absolute;left:3277;top:1278;width:3;height:5" coordorigin="3277,1278" coordsize="3,5" path="m3277,1283l3277,1282,3278,1282,3278,1282,3278,1282,3278,1282,3278,1281,3279,1281,3279,1280,3279,1280,3279,1280,3279,1280,3279,1280,3279,1279,3280,1279,3280,1279,3280,1278,3280,1278e" filled="false" stroked="true" strokeweight=".255094pt" strokecolor="#edb01f">
                <v:path arrowok="t"/>
              </v:shape>
            </v:group>
            <v:group style="position:absolute;left:3280;top:1273;width:6;height:6" coordorigin="3280,1273" coordsize="6,6">
              <v:shape style="position:absolute;left:3280;top:1273;width:6;height:6" coordorigin="3280,1273" coordsize="6,6" path="m3280,1278l3280,1277,3281,1277,3281,1277,3281,1277,3281,1276,3282,1276,3282,1276,3282,1276,3282,1276,3283,1275,3283,1275,3283,1275,3283,1275,3284,1275,3284,1274,3285,1274,3285,1273,3285,1273e" filled="false" stroked="true" strokeweight=".255094pt" strokecolor="#edb01f">
                <v:path arrowok="t"/>
              </v:shape>
            </v:group>
            <v:group style="position:absolute;left:3285;top:1269;width:4;height:5" coordorigin="3285,1269" coordsize="4,5">
              <v:shape style="position:absolute;left:3285;top:1269;width:4;height:5" coordorigin="3285,1269" coordsize="4,5" path="m3285,1273l3286,1273,3286,1273,3286,1273,3286,1272,3286,1272,3286,1272,3287,1272,3287,1271,3287,1271,3287,1271,3287,1271,3287,1271,3287,1270,3288,1270,3288,1270,3288,1270,3288,1269,3288,1269,3288,1269,3288,1269e" filled="false" stroked="true" strokeweight=".255094pt" strokecolor="#edb01f">
                <v:path arrowok="t"/>
              </v:shape>
            </v:group>
            <v:group style="position:absolute;left:3288;top:1265;width:3;height:4" coordorigin="3288,1265" coordsize="3,4">
              <v:shape style="position:absolute;left:3288;top:1265;width:3;height:4" coordorigin="3288,1265" coordsize="3,4" path="m3288,1269l3288,1268,3288,1268,3289,1268,3289,1268,3289,1267,3289,1267,3289,1267,3289,1267,3289,1266,3290,1266,3290,1266,3290,1266,3290,1265,3291,1265,3291,1265,3291,1265e" filled="false" stroked="true" strokeweight=".255094pt" strokecolor="#edb01f">
                <v:path arrowok="t"/>
              </v:shape>
            </v:group>
            <v:group style="position:absolute;left:3291;top:1261;width:4;height:5" coordorigin="3291,1261" coordsize="4,5">
              <v:shape style="position:absolute;left:3291;top:1261;width:4;height:5" coordorigin="3291,1261" coordsize="4,5" path="m3291,1265l3291,1265,3291,1264,3292,1264,3292,1264,3292,1264,3292,1263,3293,1263,3293,1263,3293,1263,3293,1263,3293,1263,3293,1262,3294,1262,3294,1262,3294,1262,3294,1261,3294,1261,3294,1261,3294,1261e" filled="false" stroked="true" strokeweight=".255094pt" strokecolor="#edb01f">
                <v:path arrowok="t"/>
              </v:shape>
            </v:group>
            <v:group style="position:absolute;left:3294;top:1255;width:4;height:6" coordorigin="3294,1255" coordsize="4,6">
              <v:shape style="position:absolute;left:3294;top:1255;width:4;height:6" coordorigin="3294,1255" coordsize="4,6" path="m3294,1261l3294,1260,3295,1260,3295,1260,3295,1260,3295,1259,3295,1259,3295,1259,3296,1258,3296,1258,3296,1258,3296,1258,3296,1258,3297,1257,3297,1257,3297,1257,3297,1257,3298,1256,3298,1256,3298,1255e" filled="false" stroked="true" strokeweight=".255094pt" strokecolor="#edb01f">
                <v:path arrowok="t"/>
              </v:shape>
            </v:group>
            <v:group style="position:absolute;left:3298;top:1251;width:4;height:5" coordorigin="3298,1251" coordsize="4,5">
              <v:shape style="position:absolute;left:3298;top:1251;width:4;height:5" coordorigin="3298,1251" coordsize="4,5" path="m3298,1255l3299,1255,3299,1255,3299,1254,3299,1254,3299,1254,3299,1254,3299,1253,3299,1253,3300,1252,3300,1252,3300,1252,3300,1252,3300,1252,3300,1252,3301,1252,3301,1251,3301,1251,3302,1251e" filled="false" stroked="true" strokeweight=".255094pt" strokecolor="#edb01f">
                <v:path arrowok="t"/>
              </v:shape>
            </v:group>
            <v:group style="position:absolute;left:3302;top:1247;width:4;height:5" coordorigin="3302,1247" coordsize="4,5">
              <v:shape style="position:absolute;left:3302;top:1247;width:4;height:5" coordorigin="3302,1247" coordsize="4,5" path="m3302,1251l3302,1250,3302,1250,3302,1250,3302,1250,3302,1249,3302,1249,3302,1249,3302,1249,3303,1249,3303,1249,3303,1249,3303,1248,3303,1248,3303,1248,3304,1248,3304,1247,3305,1247,3305,1247,3305,1247,3305,1247e" filled="false" stroked="true" strokeweight=".255094pt" strokecolor="#edb01f">
                <v:path arrowok="t"/>
              </v:shape>
            </v:group>
            <v:group style="position:absolute;left:3305;top:1243;width:3;height:4" coordorigin="3305,1243" coordsize="3,4">
              <v:shape style="position:absolute;left:3305;top:1243;width:3;height:4" coordorigin="3305,1243" coordsize="3,4" path="m3305,1247l3305,1246,3305,1246,3306,1246,3306,1246,3306,1245,3306,1245,3306,1245,3306,1245,3307,1245,3307,1245,3307,1244,3307,1244,3307,1243,3307,1243,3308,1243e" filled="false" stroked="true" strokeweight=".255094pt" strokecolor="#edb01f">
                <v:path arrowok="t"/>
              </v:shape>
            </v:group>
            <v:group style="position:absolute;left:3308;top:1238;width:4;height:6" coordorigin="3308,1238" coordsize="4,6">
              <v:shape style="position:absolute;left:3308;top:1238;width:4;height:6" coordorigin="3308,1238" coordsize="4,6" path="m3308,1243l3308,1243,3308,1243,3308,1242,3308,1242,3308,1241,3308,1241,3308,1241,3309,1240,3309,1240,3309,1240,3309,1240,3309,1240,3309,1240,3309,1240,3310,1240,3310,1239,3310,1238,3310,1238,3311,1238,3311,1238,3311,1238e" filled="false" stroked="true" strokeweight=".255094pt" strokecolor="#edb01f">
                <v:path arrowok="t"/>
              </v:shape>
            </v:group>
            <v:group style="position:absolute;left:3311;top:1233;width:2;height:5" coordorigin="3311,1233" coordsize="2,5">
              <v:shape style="position:absolute;left:3311;top:1233;width:2;height:5" coordorigin="3311,1233" coordsize="2,5" path="m3311,1238l3311,1237,3311,1237,3311,1237,3311,1237,3312,1237,3312,1236,3312,1236,3312,1235,3312,1235,3312,1235,3312,1234,3312,1234,3312,1234,3312,1234,3313,1233,3313,1233e" filled="false" stroked="true" strokeweight=".255094pt" strokecolor="#edb01f">
                <v:path arrowok="t"/>
              </v:shape>
            </v:group>
            <v:group style="position:absolute;left:3313;top:1228;width:5;height:6" coordorigin="3313,1228" coordsize="5,6">
              <v:shape style="position:absolute;left:3313;top:1228;width:5;height:6" coordorigin="3313,1228" coordsize="5,6" path="m3313,1233l3313,1233,3313,1232,3313,1232,3314,1232,3314,1232,3314,1232,3314,1232,3314,1232,3314,1231,3315,1231,3315,1231,3315,1231,3315,1231,3315,1231,3316,1231,3316,1230,3316,1230,3316,1230,3316,1229,3316,1229,3316,1229,3317,1229,3317,1228,3317,1228,3317,1228e" filled="false" stroked="true" strokeweight=".255094pt" strokecolor="#edb01f">
                <v:path arrowok="t"/>
              </v:shape>
            </v:group>
            <v:group style="position:absolute;left:3317;top:1223;width:4;height:5" coordorigin="3317,1223" coordsize="4,5">
              <v:shape style="position:absolute;left:3317;top:1223;width:4;height:5" coordorigin="3317,1223" coordsize="4,5" path="m3317,1228l3317,1228,3317,1227,3318,1227,3318,1227,3318,1227,3318,1226,3318,1226,3318,1225,3319,1225,3319,1225,3319,1225,3319,1225,3319,1225,3320,1224,3320,1224,3320,1223,3320,1223e" filled="false" stroked="true" strokeweight=".255094pt" strokecolor="#edb01f">
                <v:path arrowok="t"/>
              </v:shape>
            </v:group>
            <v:group style="position:absolute;left:3320;top:1219;width:3;height:5" coordorigin="3320,1219" coordsize="3,5">
              <v:shape style="position:absolute;left:3320;top:1219;width:3;height:5" coordorigin="3320,1219" coordsize="3,5" path="m3320,1223l3320,1223,3320,1223,3321,1223,3321,1222,3321,1222,3321,1222,3321,1222,3322,1221,3322,1221,3322,1221,3322,1221,3322,1220,3322,1220,3323,1220,3323,1220,3323,1219,3323,1219e" filled="false" stroked="true" strokeweight=".255094pt" strokecolor="#edb01f">
                <v:path arrowok="t"/>
              </v:shape>
            </v:group>
            <v:group style="position:absolute;left:3323;top:1214;width:3;height:5" coordorigin="3323,1214" coordsize="3,5">
              <v:shape style="position:absolute;left:3323;top:1214;width:3;height:5" coordorigin="3323,1214" coordsize="3,5" path="m3323,1219l3323,1219,3324,1219,3324,1219,3324,1218,3324,1218,3324,1218,3324,1218,3324,1218,3325,1217,3325,1217,3325,1217,3325,1217,3325,1217,3325,1216,3325,1216,3326,1216,3326,1215,3326,1215e" filled="false" stroked="true" strokeweight=".255094pt" strokecolor="#edb01f">
                <v:path arrowok="t"/>
              </v:shape>
            </v:group>
            <v:group style="position:absolute;left:3326;top:1210;width:3;height:5" coordorigin="3326,1210" coordsize="3,5">
              <v:shape style="position:absolute;left:3326;top:1210;width:3;height:5" coordorigin="3326,1210" coordsize="3,5" path="m3326,1214l3326,1214,3326,1214,3326,1214,3327,1213,3327,1213,3327,1213,3327,1213,3327,1212,3327,1212,3328,1212,3328,1212,3328,1212,3328,1211,3328,1211,3328,1211,3329,1211,3329,1210,3329,1210e" filled="false" stroked="true" strokeweight=".255094pt" strokecolor="#edb01f">
                <v:path arrowok="t"/>
              </v:shape>
            </v:group>
            <v:group style="position:absolute;left:3329;top:1206;width:3;height:4" coordorigin="3329,1206" coordsize="3,4">
              <v:shape style="position:absolute;left:3329;top:1206;width:3;height:4" coordorigin="3329,1206" coordsize="3,4" path="m3329,1210l3329,1210,3329,1210,3330,1210,3330,1209,3330,1209,3330,1209,3330,1209,3330,1209,3330,1208,3331,1208,3331,1208,3331,1208,3331,1207,3331,1207,3331,1207,3331,1206,3331,1206,3332,1206e" filled="false" stroked="true" strokeweight=".255094pt" strokecolor="#edb01f">
                <v:path arrowok="t"/>
              </v:shape>
            </v:group>
            <v:group style="position:absolute;left:3332;top:1201;width:4;height:5" coordorigin="3332,1201" coordsize="4,5">
              <v:shape style="position:absolute;left:3332;top:1201;width:4;height:5" coordorigin="3332,1201" coordsize="4,5" path="m3332,1206l3332,1206,3332,1206,3332,1205,3332,1205,3332,1205,3333,1205,3333,1204,3333,1204,3333,1204,3333,1204,3334,1204,3334,1203,3334,1203,3334,1203,3335,1203,3335,1202,3335,1202,3335,1202,3335,1201,3335,1201e" filled="false" stroked="true" strokeweight=".255094pt" strokecolor="#edb01f">
                <v:path arrowok="t"/>
              </v:shape>
            </v:group>
            <v:group style="position:absolute;left:3335;top:1196;width:4;height:6" coordorigin="3335,1196" coordsize="4,6">
              <v:shape style="position:absolute;left:3335;top:1196;width:4;height:6" coordorigin="3335,1196" coordsize="4,6" path="m3335,1201l3336,1201,3336,1201,3336,1200,3336,1200,3336,1200,3336,1200,3336,1200,3336,1199,3337,1199,3337,1199,3337,1199,3337,1198,3337,1198,3337,1198,3338,1198,3338,1197,3338,1197,3338,1197,3339,1196,3339,1196,3339,1196e" filled="false" stroked="true" strokeweight=".255094pt" strokecolor="#edb01f">
                <v:path arrowok="t"/>
              </v:shape>
            </v:group>
            <v:group style="position:absolute;left:3339;top:1191;width:4;height:5" coordorigin="3339,1191" coordsize="4,5">
              <v:shape style="position:absolute;left:3339;top:1191;width:4;height:5" coordorigin="3339,1191" coordsize="4,5" path="m3339,1196l3339,1196,3339,1196,3340,1195,3340,1195,3340,1195,3340,1195,3340,1195,3340,1194,3341,1194,3341,1193,3341,1193,3341,1193,3341,1193,3341,1192,3342,1192,3342,1192,3342,1192,3342,1191e" filled="false" stroked="true" strokeweight=".255094pt" strokecolor="#edb01f">
                <v:path arrowok="t"/>
              </v:shape>
            </v:group>
            <v:group style="position:absolute;left:3342;top:1186;width:4;height:6" coordorigin="3342,1186" coordsize="4,6">
              <v:shape style="position:absolute;left:3342;top:1186;width:4;height:6" coordorigin="3342,1186" coordsize="4,6" path="m3342,1191l3342,1191,3342,1191,3343,1190,3343,1190,3343,1190,3343,1190,3343,1190,3343,1189,3344,1189,3344,1188,3344,1188,3344,1188,3345,1188,3345,1188,3345,1188,3345,1187,3345,1187,3345,1187,3345,1187,3345,1186,3345,1186e" filled="false" stroked="true" strokeweight=".255094pt" strokecolor="#edb01f">
                <v:path arrowok="t"/>
              </v:shape>
            </v:group>
            <v:group style="position:absolute;left:3345;top:1181;width:3;height:5" coordorigin="3345,1181" coordsize="3,5">
              <v:shape style="position:absolute;left:3345;top:1181;width:3;height:5" coordorigin="3345,1181" coordsize="3,5" path="m3345,1186l3346,1185,3346,1185,3346,1185,3346,1185,3346,1184,3347,1184,3347,1184,3347,1183,3347,1183,3347,1183,3347,1183,3348,1183,3348,1182,3348,1182,3348,1182,3348,1181e" filled="false" stroked="true" strokeweight=".255094pt" strokecolor="#edb01f">
                <v:path arrowok="t"/>
              </v:shape>
            </v:group>
            <v:group style="position:absolute;left:3348;top:1177;width:3;height:5" coordorigin="3348,1177" coordsize="3,5">
              <v:shape style="position:absolute;left:3348;top:1177;width:3;height:5" coordorigin="3348,1177" coordsize="3,5" path="m3348,1181l3348,1181,3348,1181,3349,1181,3349,1180,3349,1180,3349,1180,3349,1180,3349,1179,3349,1179,3350,1179,3350,1178,3350,1178,3350,1178,3350,1177,3351,1177e" filled="false" stroked="true" strokeweight=".255094pt" strokecolor="#edb01f">
                <v:path arrowok="t"/>
              </v:shape>
            </v:group>
            <v:group style="position:absolute;left:3351;top:1172;width:5;height:5" coordorigin="3351,1172" coordsize="5,5">
              <v:shape style="position:absolute;left:3351;top:1172;width:5;height:5" coordorigin="3351,1172" coordsize="5,5" path="m3351,1177l3351,1177,3351,1177,3351,1176,3351,1176,3351,1176,3351,1176,3352,1176,3352,1176,3352,1175,3352,1175,3352,1175,3353,1175,3353,1174,3353,1174,3353,1174,3353,1174,3354,1174,3354,1173,3354,1173,3354,1173,3354,1172,3355,1172e" filled="false" stroked="true" strokeweight=".255094pt" strokecolor="#edb01f">
                <v:path arrowok="t"/>
              </v:shape>
            </v:group>
            <v:group style="position:absolute;left:3355;top:1167;width:4;height:6" coordorigin="3355,1167" coordsize="4,6">
              <v:shape style="position:absolute;left:3355;top:1167;width:4;height:6" coordorigin="3355,1167" coordsize="4,6" path="m3355,1172l3355,1172,3355,1172,3355,1172,3355,1171,3356,1171,3356,1171,3356,1171,3356,1171,3356,1170,3356,1170,3356,1170,3357,1170,3357,1169,3357,1169,3357,1168,3357,1168,3357,1168,3357,1168,3357,1167,3358,1167,3358,1167,3358,1167,3358,1167e" filled="false" stroked="true" strokeweight=".255094pt" strokecolor="#edb01f">
                <v:path arrowok="t"/>
              </v:shape>
            </v:group>
            <v:group style="position:absolute;left:3358;top:1162;width:3;height:5" coordorigin="3358,1162" coordsize="3,5">
              <v:shape style="position:absolute;left:3358;top:1162;width:3;height:5" coordorigin="3358,1162" coordsize="3,5" path="m3358,1167l3358,1166,3358,1166,3359,1166,3359,1166,3359,1166,3359,1166,3359,1165,3359,1165,3359,1165,3359,1165,3360,1165,3360,1165,3360,1164,3360,1164,3360,1164,3360,1164,3361,1163,3361,1163,3361,1163,3361,1163e" filled="false" stroked="true" strokeweight=".255094pt" strokecolor="#edb01f">
                <v:path arrowok="t"/>
              </v:shape>
            </v:group>
            <v:group style="position:absolute;left:3361;top:1158;width:3;height:5" coordorigin="3361,1158" coordsize="3,5">
              <v:shape style="position:absolute;left:3361;top:1158;width:3;height:5" coordorigin="3361,1158" coordsize="3,5" path="m3361,1162l3361,1162,3361,1162,3361,1162,3362,1162,3362,1162,3362,1161,3362,1161,3362,1161,3362,1160,3362,1160,3362,1160,3363,1160,3363,1159,3363,1159,3363,1159,3363,1159,3363,1159,3363,1159e" filled="false" stroked="true" strokeweight=".255094pt" strokecolor="#edb01f">
                <v:path arrowok="t"/>
              </v:shape>
            </v:group>
            <v:group style="position:absolute;left:3363;top:1153;width:3;height:6" coordorigin="3363,1153" coordsize="3,6">
              <v:shape style="position:absolute;left:3363;top:1153;width:3;height:6" coordorigin="3363,1153" coordsize="3,6" path="m3363,1158l3363,1158,3364,1158,3364,1157,3364,1157,3364,1157,3364,1157,3365,1156,3365,1156,3365,1156,3365,1155,3365,1155,3365,1155,3365,1155,3365,1154,3366,1154,3366,1154,3366,1154,3366,1154,3366,1153e" filled="false" stroked="true" strokeweight=".255094pt" strokecolor="#edb01f">
                <v:path arrowok="t"/>
              </v:shape>
            </v:group>
            <v:group style="position:absolute;left:3366;top:1149;width:3;height:4" coordorigin="3366,1149" coordsize="3,4">
              <v:shape style="position:absolute;left:3366;top:1149;width:3;height:4" coordorigin="3366,1149" coordsize="3,4" path="m3366,1153l3366,1153,3367,1153,3367,1153,3367,1153,3367,1153,3367,1152,3367,1152,3367,1152,3367,1151,3368,1151,3368,1151,3368,1150,3368,1150,3368,1150,3368,1150,3368,1149e" filled="false" stroked="true" strokeweight=".255094pt" strokecolor="#edb01f">
                <v:path arrowok="t"/>
              </v:shape>
            </v:group>
            <v:group style="position:absolute;left:3368;top:1144;width:3;height:5" coordorigin="3368,1144" coordsize="3,5">
              <v:shape style="position:absolute;left:3368;top:1144;width:3;height:5" coordorigin="3368,1144" coordsize="3,5" path="m3368,1149l3369,1149,3369,1149,3369,1149,3369,1149,3369,1148,3369,1148,3369,1148,3370,1148,3370,1148,3370,1147,3370,1147,3371,1147,3371,1147,3371,1147,3371,1146,3371,1145,3371,1145,3371,1145e" filled="false" stroked="true" strokeweight=".255094pt" strokecolor="#edb01f">
                <v:path arrowok="t"/>
              </v:shape>
            </v:group>
            <v:group style="position:absolute;left:3371;top:1140;width:3;height:5" coordorigin="3371,1140" coordsize="3,5">
              <v:shape style="position:absolute;left:3371;top:1140;width:3;height:5" coordorigin="3371,1140" coordsize="3,5" path="m3371,1144l3371,1144,3371,1144,3372,1144,3372,1144,3372,1144,3372,1143,3372,1143,3373,1143,3373,1142,3373,1142,3373,1142,3373,1141,3373,1141,3373,1141,3373,1140e" filled="false" stroked="true" strokeweight=".255094pt" strokecolor="#edb01f">
                <v:path arrowok="t"/>
              </v:shape>
            </v:group>
            <v:group style="position:absolute;left:3373;top:1133;width:5;height:8" coordorigin="3373,1133" coordsize="5,8">
              <v:shape style="position:absolute;left:3373;top:1133;width:5;height:8" coordorigin="3373,1133" coordsize="5,8" path="m3373,1140l3374,1140,3374,1140,3374,1140,3374,1140,3374,1139,3374,1139,3374,1139,3375,1139,3375,1139,3375,1138,3375,1138,3376,1138,3376,1138,3376,1138,3377,1137,3377,1137,3377,1137,3377,1133,3378,1133e" filled="false" stroked="true" strokeweight=".255094pt" strokecolor="#edb01f">
                <v:path arrowok="t"/>
              </v:shape>
            </v:group>
            <v:group style="position:absolute;left:3378;top:1129;width:5;height:4" coordorigin="3378,1129" coordsize="5,4">
              <v:shape style="position:absolute;left:3378;top:1129;width:5;height:4" coordorigin="3378,1129" coordsize="5,4" path="m3378,1133l3378,1133,3379,1132,3380,1132,3380,1132,3380,1132,3381,1132,3381,1131,3381,1131,3381,1131,3381,1131,3381,1131,3381,1130,3382,1130,3382,1130,3382,1129,3382,1129,3382,1129,3382,1129e" filled="false" stroked="true" strokeweight=".255094pt" strokecolor="#edb01f">
                <v:path arrowok="t"/>
              </v:shape>
            </v:group>
            <v:group style="position:absolute;left:3382;top:1124;width:3;height:5" coordorigin="3382,1124" coordsize="3,5">
              <v:shape style="position:absolute;left:3382;top:1124;width:3;height:5" coordorigin="3382,1124" coordsize="3,5" path="m3382,1129l3382,1129,3383,1128,3383,1128,3383,1128,3383,1128,3383,1127,3383,1127,3384,1127,3384,1127,3384,1126,3384,1126,3384,1126,3384,1125,3384,1125,3384,1125,3384,1125,3385,1124,3385,1124e" filled="false" stroked="true" strokeweight=".255094pt" strokecolor="#edb01f">
                <v:path arrowok="t"/>
              </v:shape>
            </v:group>
            <v:group style="position:absolute;left:3385;top:1120;width:3;height:5" coordorigin="3385,1120" coordsize="3,5">
              <v:shape style="position:absolute;left:3385;top:1120;width:3;height:5" coordorigin="3385,1120" coordsize="3,5" path="m3385,1124l3385,1124,3385,1124,3385,1123,3385,1123,3386,1123,3386,1122,3386,1122,3386,1122,3386,1122,3386,1122,3386,1122,3386,1121,3387,1121,3387,1121,3387,1121,3387,1120,3387,1120,3387,1120e" filled="false" stroked="true" strokeweight=".255094pt" strokecolor="#edb01f">
                <v:path arrowok="t"/>
              </v:shape>
            </v:group>
            <v:group style="position:absolute;left:3387;top:1116;width:4;height:5" coordorigin="3387,1116" coordsize="4,5">
              <v:shape style="position:absolute;left:3387;top:1116;width:4;height:5" coordorigin="3387,1116" coordsize="4,5" path="m3387,1120l3388,1119,3388,1119,3388,1119,3388,1118,3388,1118,3389,1118,3389,1118,3389,1118,3389,1118,3389,1117,3390,1117,3390,1117,3390,1117,3390,1116,3390,1116,3390,1116,3391,1116,3391,1116e" filled="false" stroked="true" strokeweight=".255094pt" strokecolor="#edb01f">
                <v:path arrowok="t"/>
              </v:shape>
            </v:group>
            <v:group style="position:absolute;left:3391;top:1112;width:4;height:4" coordorigin="3391,1112" coordsize="4,4">
              <v:shape style="position:absolute;left:3391;top:1112;width:4;height:4" coordorigin="3391,1112" coordsize="4,4" path="m3391,1116l3391,1116,3391,1115,3391,1115,3391,1115,3391,1114,3392,1114,3392,1114,3393,1114,3393,1114,3393,1113,3393,1113,3393,1113,3393,1113,3394,1112,3394,1112,3394,1112e" filled="false" stroked="true" strokeweight=".255094pt" strokecolor="#edb01f">
                <v:path arrowok="t"/>
              </v:shape>
            </v:group>
            <v:group style="position:absolute;left:3394;top:1107;width:3;height:5" coordorigin="3394,1107" coordsize="3,5">
              <v:shape style="position:absolute;left:3394;top:1107;width:3;height:5" coordorigin="3394,1107" coordsize="3,5" path="m3394,1112l3394,1112,3394,1111,3394,1111,3394,1111,3394,1111,3394,1110,3395,1110,3395,1110,3395,1110,3395,1110,3396,1109,3396,1109,3396,1109,3396,1109,3396,1108,3396,1108,3396,1108,3396,1108,3397,1108,3397,1107e" filled="false" stroked="true" strokeweight=".255094pt" strokecolor="#edb01f">
                <v:path arrowok="t"/>
              </v:shape>
            </v:group>
            <v:group style="position:absolute;left:3397;top:1102;width:4;height:6" coordorigin="3397,1102" coordsize="4,6">
              <v:shape style="position:absolute;left:3397;top:1102;width:4;height:6" coordorigin="3397,1102" coordsize="4,6" path="m3397,1107l3397,1107,3397,1106,3397,1106,3397,1106,3398,1106,3398,1106,3398,1106,3398,1105,3398,1105,3398,1105,3398,1105,3398,1105,3399,1105,3399,1104,3399,1104,3399,1104,3399,1104,3399,1103,3399,1103,3400,1102,3400,1102,3400,1102e" filled="false" stroked="true" strokeweight=".255094pt" strokecolor="#edb01f">
                <v:path arrowok="t"/>
              </v:shape>
            </v:group>
            <v:group style="position:absolute;left:3400;top:1097;width:4;height:5" coordorigin="3400,1097" coordsize="4,5">
              <v:shape style="position:absolute;left:3400;top:1097;width:4;height:5" coordorigin="3400,1097" coordsize="4,5" path="m3400,1102l3400,1101,3400,1101,3400,1101,3401,1101,3401,1101,3401,1100,3401,1100,3401,1100,3402,1100,3402,1099,3402,1099,3402,1099,3402,1098,3402,1098,3403,1098,3403,1098,3403,1098,3403,1098,3403,1097,3403,1097e" filled="false" stroked="true" strokeweight=".255094pt" strokecolor="#edb01f">
                <v:path arrowok="t"/>
              </v:shape>
            </v:group>
            <v:group style="position:absolute;left:3403;top:1092;width:4;height:6" coordorigin="3403,1092" coordsize="4,6">
              <v:shape style="position:absolute;left:3403;top:1092;width:4;height:6" coordorigin="3403,1092" coordsize="4,6" path="m3403,1097l3404,1097,3404,1097,3404,1096,3404,1096,3404,1096,3405,1096,3405,1096,3405,1095,3405,1095,3405,1095,3405,1094,3405,1094,3405,1094,3406,1094,3406,1094,3406,1093,3406,1093,3406,1093,3406,1092,3406,1092,3407,1092e" filled="false" stroked="true" strokeweight=".255094pt" strokecolor="#edb01f">
                <v:path arrowok="t"/>
              </v:shape>
            </v:group>
            <v:group style="position:absolute;left:3407;top:1087;width:3;height:6" coordorigin="3407,1087" coordsize="3,6">
              <v:shape style="position:absolute;left:3407;top:1087;width:3;height:6" coordorigin="3407,1087" coordsize="3,6" path="m3407,1092l3407,1091,3407,1091,3407,1090,3408,1090,3408,1090,3408,1089,3408,1089,3408,1089,3409,1089,3409,1088,3409,1088,3409,1088,3409,1088,3409,1087,3409,1087,3410,1087,3410,1087e" filled="false" stroked="true" strokeweight=".255094pt" strokecolor="#edb01f">
                <v:path arrowok="t"/>
              </v:shape>
            </v:group>
            <v:group style="position:absolute;left:3410;top:1083;width:3;height:4" coordorigin="3410,1083" coordsize="3,4">
              <v:shape style="position:absolute;left:3410;top:1083;width:3;height:4" coordorigin="3410,1083" coordsize="3,4" path="m3410,1087l3410,1087,3410,1086,3410,1086,3410,1086,3410,1086,3411,1086,3411,1085,3411,1085,3411,1085,3411,1085,3411,1085,3412,1084,3412,1084,3412,1084,3412,1084,3412,1083,3412,1083,3412,1083,3413,1083e" filled="false" stroked="true" strokeweight=".255094pt" strokecolor="#edb01f">
                <v:path arrowok="t"/>
              </v:shape>
            </v:group>
            <v:group style="position:absolute;left:3413;top:1079;width:3;height:5" coordorigin="3413,1079" coordsize="3,5">
              <v:shape style="position:absolute;left:3413;top:1079;width:3;height:5" coordorigin="3413,1079" coordsize="3,5" path="m3413,1083l3413,1083,3413,1083,3413,1082,3413,1082,3413,1082,3413,1081,3414,1081,3414,1081,3414,1081,3414,1081,3414,1080,3414,1080,3414,1080,3414,1080,3415,1079,3415,1079,3415,1079,3415,1079,3415,1079e" filled="false" stroked="true" strokeweight=".255094pt" strokecolor="#edb01f">
                <v:path arrowok="t"/>
              </v:shape>
            </v:group>
            <v:group style="position:absolute;left:3415;top:1074;width:3;height:5" coordorigin="3415,1074" coordsize="3,5">
              <v:shape style="position:absolute;left:3415;top:1074;width:3;height:5" coordorigin="3415,1074" coordsize="3,5" path="m3415,1079l3415,1079,3416,1078,3416,1078,3416,1078,3416,1077,3416,1077,3417,1076,3417,1076,3417,1076,3417,1076,3417,1076,3417,1075,3417,1075,3418,1075,3418,1075,3418,1074e" filled="false" stroked="true" strokeweight=".255094pt" strokecolor="#edb01f">
                <v:path arrowok="t"/>
              </v:shape>
            </v:group>
            <v:group style="position:absolute;left:3418;top:1070;width:3;height:5" coordorigin="3418,1070" coordsize="3,5">
              <v:shape style="position:absolute;left:3418;top:1070;width:3;height:5" coordorigin="3418,1070" coordsize="3,5" path="m3418,1074l3418,1074,3418,1074,3418,1074,3418,1073,3418,1073,3419,1072,3419,1072,3419,1072,3419,1072,3419,1072,3419,1072,3419,1071,3420,1071,3420,1071,3420,1070,3420,1070,3420,1070e" filled="false" stroked="true" strokeweight=".255094pt" strokecolor="#edb01f">
                <v:path arrowok="t"/>
              </v:shape>
            </v:group>
            <v:group style="position:absolute;left:3420;top:1066;width:4;height:5" coordorigin="3420,1066" coordsize="4,5">
              <v:shape style="position:absolute;left:3420;top:1066;width:4;height:5" coordorigin="3420,1066" coordsize="4,5" path="m3420,1070l3420,1070,3420,1070,3421,1069,3421,1069,3421,1069,3421,1068,3421,1068,3421,1067,3422,1067,3422,1067,3422,1067,3422,1067,3422,1066,3423,1066,3423,1066,3423,1066e" filled="false" stroked="true" strokeweight=".255094pt" strokecolor="#edb01f">
                <v:path arrowok="t"/>
              </v:shape>
            </v:group>
            <v:group style="position:absolute;left:3423;top:1061;width:4;height:5" coordorigin="3423,1061" coordsize="4,5">
              <v:shape style="position:absolute;left:3423;top:1061;width:4;height:5" coordorigin="3423,1061" coordsize="4,5" path="m3423,1066l3424,1066,3424,1065,3424,1064,3424,1064,3424,1064,3424,1064,3425,1064,3425,1064,3425,1063,3425,1063,3425,1063,3426,1062,3426,1062,3426,1062,3426,1062,3426,1062,3427,1062,3427,1061e" filled="false" stroked="true" strokeweight=".255094pt" strokecolor="#edb01f">
                <v:path arrowok="t"/>
              </v:shape>
            </v:group>
            <v:group style="position:absolute;left:3427;top:1056;width:5;height:5" coordorigin="3427,1056" coordsize="5,5">
              <v:shape style="position:absolute;left:3427;top:1056;width:5;height:5" coordorigin="3427,1056" coordsize="5,5" path="m3427,1061l3427,1061,3427,1061,3427,1060,3427,1060,3427,1060,3428,1060,3428,1059,3428,1059,3428,1059,3428,1059,3429,1058,3429,1058,3430,1058,3430,1057,3430,1057,3430,1057,3430,1057,3431,1057,3431,1056e" filled="false" stroked="true" strokeweight=".255094pt" strokecolor="#edb01f">
                <v:path arrowok="t"/>
              </v:shape>
            </v:group>
            <v:group style="position:absolute;left:3431;top:1053;width:3;height:4" coordorigin="3431,1053" coordsize="3,4">
              <v:shape style="position:absolute;left:3431;top:1053;width:3;height:4" coordorigin="3431,1053" coordsize="3,4" path="m3431,1056l3431,1056,3431,1056,3431,1056,3431,1055,3431,1055,3432,1055,3432,1055,3432,1055,3432,1055,3432,1054,3432,1054,3432,1054,3432,1054,3432,1053,3433,1053,3433,1053,3433,1053e" filled="false" stroked="true" strokeweight=".255094pt" strokecolor="#edb01f">
                <v:path arrowok="t"/>
              </v:shape>
            </v:group>
            <v:group style="position:absolute;left:3433;top:1049;width:4;height:5" coordorigin="3433,1049" coordsize="4,5">
              <v:shape style="position:absolute;left:3433;top:1049;width:4;height:5" coordorigin="3433,1049" coordsize="4,5" path="m3433,1053l3433,1053,3433,1052,3433,1052,3434,1052,3434,1051,3434,1051,3434,1051,3434,1051,3435,1051,3435,1050,3435,1050,3435,1050,3435,1050,3435,1050,3435,1050,3436,1049,3436,1049,3436,1049,3436,1049e" filled="false" stroked="true" strokeweight=".255094pt" strokecolor="#edb01f">
                <v:path arrowok="t"/>
              </v:shape>
            </v:group>
            <v:group style="position:absolute;left:3436;top:1044;width:4;height:5" coordorigin="3436,1044" coordsize="4,5">
              <v:shape style="position:absolute;left:3436;top:1044;width:4;height:5" coordorigin="3436,1044" coordsize="4,5" path="m3436,1049l3436,1048,3437,1048,3437,1048,3437,1048,3437,1047,3437,1047,3437,1047,3438,1047,3438,1046,3438,1046,3438,1046,3438,1046,3438,1045,3438,1045,3439,1045,3439,1044,3439,1044,3439,1044,3440,1044,3440,1044e" filled="false" stroked="true" strokeweight=".255094pt" strokecolor="#edb01f">
                <v:path arrowok="t"/>
              </v:shape>
            </v:group>
            <v:group style="position:absolute;left:3440;top:1040;width:3;height:4" coordorigin="3440,1040" coordsize="3,4">
              <v:shape style="position:absolute;left:3440;top:1040;width:3;height:4" coordorigin="3440,1040" coordsize="3,4" path="m3440,1044l3440,1044,3440,1043,3440,1043,3440,1043,3441,1043,3441,1042,3441,1042,3441,1042,3441,1042,3442,1041,3442,1041,3442,1041,3442,1041,3442,1041,3442,1040,3443,1040e" filled="false" stroked="true" strokeweight=".255094pt" strokecolor="#edb01f">
                <v:path arrowok="t"/>
              </v:shape>
            </v:group>
            <v:group style="position:absolute;left:3443;top:1035;width:4;height:6" coordorigin="3443,1035" coordsize="4,6">
              <v:shape style="position:absolute;left:3443;top:1035;width:4;height:6" coordorigin="3443,1035" coordsize="4,6" path="m3443,1040l3443,1040,3443,1039,3443,1039,3443,1039,3444,1039,3444,1038,3444,1038,3444,1038,3444,1037,3445,1037,3445,1037,3445,1037,3446,1036,3446,1036,3446,1036,3446,1035,3446,1035,3446,1035e" filled="false" stroked="true" strokeweight=".255094pt" strokecolor="#edb01f">
                <v:path arrowok="t"/>
              </v:shape>
            </v:group>
            <v:group style="position:absolute;left:3446;top:1030;width:4;height:6" coordorigin="3446,1030" coordsize="4,6">
              <v:shape style="position:absolute;left:3446;top:1030;width:4;height:6" coordorigin="3446,1030" coordsize="4,6" path="m3446,1035l3446,1034,3447,1034,3447,1034,3447,1034,3447,1033,3447,1033,3447,1033,3447,1032,3448,1032,3448,1032,3448,1031,3448,1031,3448,1031,3449,1031,3449,1030,3449,1030,3449,1030e" filled="false" stroked="true" strokeweight=".255094pt" strokecolor="#edb01f">
                <v:path arrowok="t"/>
              </v:shape>
            </v:group>
            <v:group style="position:absolute;left:3449;top:1024;width:4;height:7" coordorigin="3449,1024" coordsize="4,7">
              <v:shape style="position:absolute;left:3449;top:1024;width:4;height:7" coordorigin="3449,1024" coordsize="4,7" path="m3449,1030l3449,1030,3450,1029,3450,1029,3450,1029,3450,1028,3450,1028,3451,1028,3451,1028,3451,1028,3451,1027,3451,1027,3451,1027,3452,1027,3452,1024,3452,1024,3453,1024,3453,1024,3453,1024e" filled="false" stroked="true" strokeweight=".255094pt" strokecolor="#edb01f">
                <v:path arrowok="t"/>
              </v:shape>
            </v:group>
            <v:group style="position:absolute;left:3453;top:1019;width:4;height:5" coordorigin="3453,1019" coordsize="4,5">
              <v:shape style="position:absolute;left:3453;top:1019;width:4;height:5" coordorigin="3453,1019" coordsize="4,5" path="m3453,1024l3453,1024,3453,1023,3454,1023,3454,1023,3454,1023,3454,1022,3455,1022,3455,1022,3455,1021,3455,1021,3455,1021,3455,1021,3456,1020,3456,1020,3456,1020,3457,1019,3457,1019e" filled="false" stroked="true" strokeweight=".255094pt" strokecolor="#edb01f">
                <v:path arrowok="t"/>
              </v:shape>
            </v:group>
            <v:group style="position:absolute;left:3457;top:1015;width:4;height:5" coordorigin="3457,1015" coordsize="4,5">
              <v:shape style="position:absolute;left:3457;top:1015;width:4;height:5" coordorigin="3457,1015" coordsize="4,5" path="m3457,1019l3457,1019,3457,1019,3457,1018,3457,1018,3457,1018,3458,1018,3458,1017,3458,1017,3459,1017,3459,1017,3459,1017,3459,1017,3459,1016,3460,1016,3460,1016,3460,1016,3460,1016,3460,1015,3460,1015,3460,1015,3461,1015e" filled="false" stroked="true" strokeweight=".255094pt" strokecolor="#edb01f">
                <v:path arrowok="t"/>
              </v:shape>
            </v:group>
            <v:group style="position:absolute;left:3461;top:1011;width:3;height:4" coordorigin="3461,1011" coordsize="3,4">
              <v:shape style="position:absolute;left:3461;top:1011;width:3;height:4" coordorigin="3461,1011" coordsize="3,4" path="m3461,1015l3461,1015,3461,1014,3461,1014,3461,1014,3461,1013,3462,1013,3462,1013,3462,1013,3462,1012,3462,1012,3463,1012,3463,1012,3463,1012,3463,1011,3463,1011e" filled="false" stroked="true" strokeweight=".255094pt" strokecolor="#edb01f">
                <v:path arrowok="t"/>
              </v:shape>
            </v:group>
            <v:group style="position:absolute;left:3463;top:1007;width:3;height:5" coordorigin="3463,1007" coordsize="3,5">
              <v:shape style="position:absolute;left:3463;top:1007;width:3;height:5" coordorigin="3463,1007" coordsize="3,5" path="m3463,1011l3463,1011,3463,1011,3463,1010,3464,1010,3464,1010,3464,1010,3464,1009,3464,1009,3464,1009,3465,1009,3465,1009,3465,1008,3465,1008,3465,1008,3466,1008,3466,1007,3466,1007,3466,1007e" filled="false" stroked="true" strokeweight=".255094pt" strokecolor="#edb01f">
                <v:path arrowok="t"/>
              </v:shape>
            </v:group>
            <v:group style="position:absolute;left:3466;top:1002;width:4;height:6" coordorigin="3466,1002" coordsize="4,6">
              <v:shape style="position:absolute;left:3466;top:1002;width:4;height:6" coordorigin="3466,1002" coordsize="4,6" path="m3466,1007l3466,1007,3466,1006,3466,1006,3466,1006,3467,1005,3467,1005,3467,1005,3467,1005,3467,1004,3468,1004,3468,1004,3468,1004,3468,1003,3468,1003,3468,1003,3469,1002,3469,1002,3469,1002,3469,1002e" filled="false" stroked="true" strokeweight=".255094pt" strokecolor="#edb01f">
                <v:path arrowok="t"/>
              </v:shape>
            </v:group>
            <v:group style="position:absolute;left:3470;top:998;width:3;height:4" coordorigin="3470,998" coordsize="3,4">
              <v:shape style="position:absolute;left:3470;top:998;width:3;height:4" coordorigin="3470,998" coordsize="3,4" path="m3470,1002l3470,1001,3470,1001,3470,1001,3470,1000,3470,1000,3470,1000,3471,999,3471,999,3471,999,3471,999,3471,999,3471,998,3472,998,3472,998,3472,998e" filled="false" stroked="true" strokeweight=".255094pt" strokecolor="#edb01f">
                <v:path arrowok="t"/>
              </v:shape>
            </v:group>
            <v:group style="position:absolute;left:3472;top:993;width:4;height:5" coordorigin="3472,993" coordsize="4,5">
              <v:shape style="position:absolute;left:3472;top:993;width:4;height:5" coordorigin="3472,993" coordsize="4,5" path="m3472,998l3472,998,3473,997,3473,997,3473,997,3473,997,3473,996,3473,996,3474,996,3474,996,3474,995,3474,995,3474,995,3475,995,3475,995,3475,995,3475,994,3475,994,3475,993,3475,993e" filled="false" stroked="true" strokeweight=".255094pt" strokecolor="#edb01f">
                <v:path arrowok="t"/>
              </v:shape>
            </v:group>
            <v:group style="position:absolute;left:3475;top:989;width:3;height:4" coordorigin="3475,989" coordsize="3,4">
              <v:shape style="position:absolute;left:3475;top:989;width:3;height:4" coordorigin="3475,989" coordsize="3,4" path="m3475,993l3475,993,3476,993,3476,993,3476,993,3476,992,3476,992,3476,992,3477,992,3477,992,3477,991,3477,991,3477,991,3477,991,3477,991,3478,990,3478,990,3478,990,3478,990,3478,989e" filled="false" stroked="true" strokeweight=".255094pt" strokecolor="#edb01f">
                <v:path arrowok="t"/>
              </v:shape>
            </v:group>
            <v:group style="position:absolute;left:3478;top:986;width:3;height:4" coordorigin="3478,986" coordsize="3,4">
              <v:shape style="position:absolute;left:3478;top:986;width:3;height:4" coordorigin="3478,986" coordsize="3,4" path="m3478,989l3478,989,3479,989,3479,989,3479,989,3479,988,3479,988,3479,988,3479,987,3480,987,3480,987,3480,987,3480,986,3480,986,3480,986,3480,986,3481,986e" filled="false" stroked="true" strokeweight=".255094pt" strokecolor="#edb01f">
                <v:path arrowok="t"/>
              </v:shape>
            </v:group>
            <v:group style="position:absolute;left:3481;top:979;width:4;height:7" coordorigin="3481,979" coordsize="4,7">
              <v:shape style="position:absolute;left:3481;top:979;width:4;height:7" coordorigin="3481,979" coordsize="4,7" path="m3481,986l3481,985,3481,985,3481,985,3481,985,3481,984,3481,984,3482,984,3482,984,3482,984,3482,983,3482,983,3482,983,3483,983,3483,983,3483,982,3483,980,3484,980,3484,979e" filled="false" stroked="true" strokeweight=".255094pt" strokecolor="#edb01f">
                <v:path arrowok="t"/>
              </v:shape>
            </v:group>
            <v:group style="position:absolute;left:3484;top:976;width:3;height:4" coordorigin="3484,976" coordsize="3,4">
              <v:shape style="position:absolute;left:3484;top:976;width:3;height:4" coordorigin="3484,976" coordsize="3,4" path="m3484,979l3484,979,3485,979,3485,979,3485,978,3485,978,3485,978,3485,978,3486,978,3486,977,3486,977,3486,977,3486,977,3487,977,3487,976,3487,976,3487,976,3487,976e" filled="false" stroked="true" strokeweight=".255094pt" strokecolor="#edb01f">
                <v:path arrowok="t"/>
              </v:shape>
            </v:group>
            <v:group style="position:absolute;left:3487;top:971;width:3;height:5" coordorigin="3487,971" coordsize="3,5">
              <v:shape style="position:absolute;left:3487;top:971;width:3;height:5" coordorigin="3487,971" coordsize="3,5" path="m3487,976l3487,975,3487,975,3487,975,3488,975,3488,974,3488,974,3488,974,3488,974,3488,974,3488,973,3489,973,3489,973,3489,973,3489,973,3489,972,3490,972,3490,972,3490,972e" filled="false" stroked="true" strokeweight=".255094pt" strokecolor="#edb01f">
                <v:path arrowok="t"/>
              </v:shape>
            </v:group>
            <v:group style="position:absolute;left:3490;top:968;width:4;height:4" coordorigin="3490,968" coordsize="4,4">
              <v:shape style="position:absolute;left:3490;top:968;width:4;height:4" coordorigin="3490,968" coordsize="4,4" path="m3490,971l3490,971,3490,971,3490,971,3491,971,3491,971,3491,970,3491,970,3491,970,3492,970,3492,970,3492,969,3492,969,3492,969,3492,969,3493,969,3493,968,3493,968,3493,968e" filled="false" stroked="true" strokeweight=".255094pt" strokecolor="#edb01f">
                <v:path arrowok="t"/>
              </v:shape>
            </v:group>
            <v:group style="position:absolute;left:3493;top:960;width:7;height:8" coordorigin="3493,960" coordsize="7,8">
              <v:shape style="position:absolute;left:3493;top:960;width:7;height:8" coordorigin="3493,960" coordsize="7,8" path="m3493,968l3493,968,3494,967,3494,967,3494,967,3494,967,3494,967,3494,966,3494,966,3495,966,3495,966,3495,965,3495,965,3495,965,3496,965,3496,965,3496,965,3496,964,3496,964,3496,964,3496,964,3497,963,3497,963,3497,963,3497,963,3497,963,3498,963,3498,962,3498,962,3498,962,3498,961,3499,961,3499,961,3499,961,3499,960,3499,960e" filled="false" stroked="true" strokeweight=".255094pt" strokecolor="#edb01f">
                <v:path arrowok="t"/>
              </v:shape>
            </v:group>
            <v:group style="position:absolute;left:3500;top:955;width:4;height:5" coordorigin="3500,955" coordsize="4,5">
              <v:shape style="position:absolute;left:3500;top:955;width:4;height:5" coordorigin="3500,955" coordsize="4,5" path="m3500,960l3500,960,3500,960,3500,960,3500,959,3500,959,3500,959,3500,958,3501,958,3501,957,3501,957,3501,957,3502,957,3502,957,3502,956,3502,956,3503,956,3503,956,3503,956,3503,956,3503,955e" filled="false" stroked="true" strokeweight=".255094pt" strokecolor="#edb01f">
                <v:path arrowok="t"/>
              </v:shape>
            </v:group>
            <v:group style="position:absolute;left:3503;top:951;width:4;height:5" coordorigin="3503,951" coordsize="4,5">
              <v:shape style="position:absolute;left:3503;top:951;width:4;height:5" coordorigin="3503,951" coordsize="4,5" path="m3503,955l3503,955,3504,955,3504,955,3504,955,3504,954,3504,954,3504,954,3504,954,3505,953,3505,953,3505,953,3505,953,3506,953,3506,952,3506,952,3506,952,3506,952,3507,951,3507,951,3507,951e" filled="false" stroked="true" strokeweight=".255094pt" strokecolor="#edb01f">
                <v:path arrowok="t"/>
              </v:shape>
            </v:group>
            <v:group style="position:absolute;left:3507;top:947;width:3;height:4" coordorigin="3507,947" coordsize="3,4">
              <v:shape style="position:absolute;left:3507;top:947;width:3;height:4" coordorigin="3507,947" coordsize="3,4" path="m3507,951l3507,951,3507,951,3507,950,3507,950,3508,950,3508,949,3508,949,3508,949,3508,949,3508,948,3508,948,3509,948,3509,947,3509,947,3509,947,3509,947e" filled="false" stroked="true" strokeweight=".255094pt" strokecolor="#edb01f">
                <v:path arrowok="t"/>
              </v:shape>
            </v:group>
            <v:group style="position:absolute;left:3509;top:943;width:3;height:4" coordorigin="3509,943" coordsize="3,4">
              <v:shape style="position:absolute;left:3509;top:943;width:3;height:4" coordorigin="3509,943" coordsize="3,4" path="m3509,947l3510,947,3510,947,3510,947,3510,946,3510,946,3510,945,3510,945,3510,945,3510,944,3511,944,3511,944,3511,944,3511,944,3512,943e" filled="false" stroked="true" strokeweight=".255094pt" strokecolor="#edb01f">
                <v:path arrowok="t"/>
              </v:shape>
            </v:group>
            <v:group style="position:absolute;left:3512;top:937;width:4;height:7" coordorigin="3512,937" coordsize="4,7">
              <v:shape style="position:absolute;left:3512;top:937;width:4;height:7" coordorigin="3512,937" coordsize="4,7" path="m3512,943l3512,943,3512,943,3512,943,3512,941,3513,941,3513,941,3513,940,3513,940,3513,940,3514,940,3514,940,3514,939,3514,939,3514,939,3515,939,3515,938,3515,938,3515,938,3515,937e" filled="false" stroked="true" strokeweight=".255094pt" strokecolor="#edb01f">
                <v:path arrowok="t"/>
              </v:shape>
            </v:group>
            <v:group style="position:absolute;left:3515;top:933;width:3;height:5" coordorigin="3515,933" coordsize="3,5">
              <v:shape style="position:absolute;left:3515;top:933;width:3;height:5" coordorigin="3515,933" coordsize="3,5" path="m3515,937l3515,937,3516,937,3516,936,3516,936,3516,936,3516,936,3516,936,3517,935,3517,935,3517,935,3517,934,3517,934,3517,934,3518,934,3518,934,3518,933,3518,933e" filled="false" stroked="true" strokeweight=".255094pt" strokecolor="#edb01f">
                <v:path arrowok="t"/>
              </v:shape>
            </v:group>
            <v:group style="position:absolute;left:3518;top:929;width:3;height:5" coordorigin="3518,929" coordsize="3,5">
              <v:shape style="position:absolute;left:3518;top:929;width:3;height:5" coordorigin="3518,929" coordsize="3,5" path="m3518,933l3518,933,3518,933,3519,933,3519,932,3519,932,3519,932,3519,932,3519,932,3519,931,3520,931,3520,931,3520,931,3520,930,3520,930,3520,930,3521,930,3521,929,3521,929e" filled="false" stroked="true" strokeweight=".255094pt" strokecolor="#edb01f">
                <v:path arrowok="t"/>
              </v:shape>
            </v:group>
            <v:group style="position:absolute;left:3521;top:924;width:4;height:5" coordorigin="3521,924" coordsize="4,5">
              <v:shape style="position:absolute;left:3521;top:924;width:4;height:5" coordorigin="3521,924" coordsize="4,5" path="m3521,929l3521,929,3521,929,3521,928,3521,928,3522,928,3522,927,3522,927,3522,926,3522,926,3523,926,3523,926,3523,926,3523,925,3523,925,3523,925,3524,925,3524,925,3524,925,3524,924,3524,924,3524,924e" filled="false" stroked="true" strokeweight=".255094pt" strokecolor="#edb01f">
                <v:path arrowok="t"/>
              </v:shape>
            </v:group>
            <v:group style="position:absolute;left:3524;top:919;width:4;height:5" coordorigin="3524,919" coordsize="4,5">
              <v:shape style="position:absolute;left:3524;top:919;width:4;height:5" coordorigin="3524,919" coordsize="4,5" path="m3524,924l3524,924,3525,924,3525,924,3525,924,3525,923,3525,923,3526,923,3526,923,3526,922,3526,922,3527,922,3527,922,3527,922,3527,921,3527,921,3527,921,3528,921,3528,921,3528,920,3528,920,3528,919e" filled="false" stroked="true" strokeweight=".255094pt" strokecolor="#edb01f">
                <v:path arrowok="t"/>
              </v:shape>
            </v:group>
            <v:group style="position:absolute;left:3528;top:915;width:4;height:5" coordorigin="3528,915" coordsize="4,5">
              <v:shape style="position:absolute;left:3528;top:915;width:4;height:5" coordorigin="3528,915" coordsize="4,5" path="m3528,919l3529,919,3529,919,3529,919,3529,919,3529,919,3529,918,3529,918,3530,918,3530,918,3530,918,3530,918,3530,917,3531,917,3531,917,3531,916,3531,916,3531,916,3531,916,3531,915,3531,915,3532,915e" filled="false" stroked="true" strokeweight=".255094pt" strokecolor="#edb01f">
                <v:path arrowok="t"/>
              </v:shape>
            </v:group>
            <v:group style="position:absolute;left:3532;top:910;width:3;height:6" coordorigin="3532,910" coordsize="3,6">
              <v:shape style="position:absolute;left:3532;top:910;width:3;height:6" coordorigin="3532,910" coordsize="3,6" path="m3532,915l3532,915,3532,914,3532,914,3532,914,3532,914,3533,914,3533,913,3533,913,3533,913,3534,913,3534,912,3534,912,3534,912,3534,912,3534,910,3535,910e" filled="false" stroked="true" strokeweight=".255094pt" strokecolor="#edb01f">
                <v:path arrowok="t"/>
              </v:shape>
            </v:group>
            <v:group style="position:absolute;left:3535;top:906;width:4;height:5" coordorigin="3535,906" coordsize="4,5">
              <v:shape style="position:absolute;left:3535;top:906;width:4;height:5" coordorigin="3535,906" coordsize="4,5" path="m3535,910l3535,909,3535,909,3535,909,3535,909,3535,909,3535,908,3536,908,3536,908,3536,908,3536,907,3536,907,3536,907,3537,907,3537,906,3537,906,3537,906,3537,906,3538,906e" filled="false" stroked="true" strokeweight=".255094pt" strokecolor="#edb01f">
                <v:path arrowok="t"/>
              </v:shape>
            </v:group>
            <v:group style="position:absolute;left:3538;top:900;width:4;height:6" coordorigin="3538,900" coordsize="4,6">
              <v:shape style="position:absolute;left:3538;top:900;width:4;height:6" coordorigin="3538,900" coordsize="4,6" path="m3538,906l3538,905,3538,905,3538,905,3538,904,3539,904,3539,903,3539,903,3539,903,3539,903,3539,902,3539,901,3540,901,3540,901,3540,901,3540,901,3540,901,3541,901,3541,900,3541,900e" filled="false" stroked="true" strokeweight=".255094pt" strokecolor="#edb01f">
                <v:path arrowok="t"/>
              </v:shape>
            </v:group>
            <v:group style="position:absolute;left:3541;top:896;width:3;height:5" coordorigin="3541,896" coordsize="3,5">
              <v:shape style="position:absolute;left:3541;top:896;width:3;height:5" coordorigin="3541,896" coordsize="3,5" path="m3541,900l3541,899,3542,899,3542,899,3542,899,3542,899,3542,899,3542,898,3542,898,3542,897,3543,897,3543,897,3543,897,3543,897,3543,896,3543,896,3544,896,3544,896e" filled="false" stroked="true" strokeweight=".255094pt" strokecolor="#edb01f">
                <v:path arrowok="t"/>
              </v:shape>
            </v:group>
            <v:group style="position:absolute;left:3544;top:891;width:4;height:5" coordorigin="3544,891" coordsize="4,5">
              <v:shape style="position:absolute;left:3544;top:891;width:4;height:5" coordorigin="3544,891" coordsize="4,5" path="m3544,896l3544,895,3544,895,3544,895,3544,894,3544,894,3545,894,3545,894,3545,893,3545,893,3545,893,3546,893,3546,892,3546,892,3546,892,3546,892,3546,892,3547,892,3547,891,3547,891,3548,891e" filled="false" stroked="true" strokeweight=".255094pt" strokecolor="#edb01f">
                <v:path arrowok="t"/>
              </v:shape>
            </v:group>
            <v:group style="position:absolute;left:3548;top:887;width:4;height:4" coordorigin="3548,887" coordsize="4,4">
              <v:shape style="position:absolute;left:3548;top:887;width:4;height:4" coordorigin="3548,887" coordsize="4,4" path="m3548,891l3548,891,3548,890,3548,890,3549,890,3549,890,3549,890,3549,889,3549,889,3550,889,3550,889,3550,889,3550,888,3550,888,3550,888,3550,888,3551,888,3551,887e" filled="false" stroked="true" strokeweight=".255094pt" strokecolor="#edb01f">
                <v:path arrowok="t"/>
              </v:shape>
            </v:group>
            <v:group style="position:absolute;left:3551;top:882;width:3;height:6" coordorigin="3551,882" coordsize="3,6">
              <v:shape style="position:absolute;left:3551;top:882;width:3;height:6" coordorigin="3551,882" coordsize="3,6" path="m3551,887l3551,886,3551,886,3551,886,3551,886,3551,886,3552,886,3552,885,3552,884,3552,884,3552,884,3553,884,3553,883,3553,883,3553,883,3553,883,3553,882,3553,882e" filled="false" stroked="true" strokeweight=".255094pt" strokecolor="#edb01f">
                <v:path arrowok="t"/>
              </v:shape>
            </v:group>
            <v:group style="position:absolute;left:3553;top:873;width:7;height:10" coordorigin="3553,873" coordsize="7,10">
              <v:shape style="position:absolute;left:3553;top:873;width:7;height:10" coordorigin="3553,873" coordsize="7,10" path="m3553,882l3554,882,3554,882,3554,882,3555,881,3555,881,3555,880,3555,880,3555,879,3555,879,3555,879,3556,879,3556,879,3556,878,3556,878,3556,878,3556,877,3556,877,3556,877,3557,877,3557,877,3557,876,3557,876,3557,876,3557,876,3558,876,3558,875,3558,875,3558,875,3558,875,3559,875,3559,874,3559,874,3559,874,3560,874,3560,873,3560,873,3560,873e" filled="false" stroked="true" strokeweight=".255094pt" strokecolor="#edb01f">
                <v:path arrowok="t"/>
              </v:shape>
            </v:group>
            <v:group style="position:absolute;left:3560;top:867;width:4;height:6" coordorigin="3560,867" coordsize="4,6">
              <v:shape style="position:absolute;left:3560;top:867;width:4;height:6" coordorigin="3560,867" coordsize="4,6" path="m3560,873l3560,873,3560,872,3561,872,3561,872,3561,872,3561,871,3561,871,3561,871,3562,871,3562,871,3562,871,3562,871,3562,870,3562,870,3563,870,3563,870,3563,868,3563,868e" filled="false" stroked="true" strokeweight=".255094pt" strokecolor="#edb01f">
                <v:path arrowok="t"/>
              </v:shape>
            </v:group>
            <v:group style="position:absolute;left:3563;top:860;width:3;height:7" coordorigin="3563,860" coordsize="3,7">
              <v:shape style="position:absolute;left:3563;top:860;width:3;height:7" coordorigin="3563,860" coordsize="3,7" path="m3563,867l3564,867,3564,867,3564,867,3564,867,3564,866,3564,866,3564,866,3564,866,3565,865,3565,865,3565,865,3565,865,3565,864,3565,864,3565,864,3565,863,3565,863,3565,863,3565,863,3565,862,3566,862,3566,862,3566,862,3566,861,3566,861,3566,861e" filled="false" stroked="true" strokeweight=".255094pt" strokecolor="#edb01f">
                <v:path arrowok="t"/>
              </v:shape>
            </v:group>
            <v:group style="position:absolute;left:3566;top:857;width:2;height:4" coordorigin="3566,857" coordsize="2,4">
              <v:shape style="position:absolute;left:3566;top:857;width:2;height:4" coordorigin="3566,857" coordsize="1,4" path="m3566,860l3566,860,3566,860,3566,860,3566,859,3566,859,3566,859,3566,859,3566,858,3566,858,3566,858,3566,858,3566,857,3566,857e" filled="false" stroked="true" strokeweight=".255094pt" strokecolor="#edb01f">
                <v:path arrowok="t"/>
              </v:shape>
            </v:group>
            <v:group style="position:absolute;left:3566;top:853;width:2;height:5" coordorigin="3566,853" coordsize="2,5">
              <v:shape style="position:absolute;left:3566;top:853;width:2;height:5" coordorigin="3566,853" coordsize="1,5" path="m3566,857l3566,857,3566,856,3567,856,3567,856,3567,855,3567,855,3567,855,3567,854,3567,854,3567,853,3567,853,3567,853e" filled="false" stroked="true" strokeweight=".255094pt" strokecolor="#edb01f">
                <v:path arrowok="t"/>
              </v:shape>
            </v:group>
            <v:group style="position:absolute;left:3567;top:849;width:2;height:4" coordorigin="3567,849" coordsize="2,4">
              <v:shape style="position:absolute;left:3567;top:849;width:2;height:4" coordorigin="3567,849" coordsize="1,4" path="m3567,853l3567,852,3567,852,3567,852,3567,851,3567,851,3567,851,3567,850,3567,850,3568,849,3568,849e" filled="false" stroked="true" strokeweight=".255094pt" strokecolor="#edb01f">
                <v:path arrowok="t"/>
              </v:shape>
            </v:group>
            <v:group style="position:absolute;left:3568;top:846;width:2;height:4" coordorigin="3568,846" coordsize="2,4">
              <v:shape style="position:absolute;left:3568;top:846;width:2;height:4" coordorigin="3568,846" coordsize="1,4" path="m3568,849l3568,849,3568,848,3568,848,3568,848,3568,847,3568,847,3568,847,3568,846,3568,846,3568,846e" filled="false" stroked="true" strokeweight=".255094pt" strokecolor="#edb01f">
                <v:path arrowok="t"/>
              </v:shape>
            </v:group>
            <v:group style="position:absolute;left:3568;top:842;width:2;height:4" coordorigin="3568,842" coordsize="2,4">
              <v:shape style="position:absolute;left:3568;top:842;width:2;height:4" coordorigin="3568,842" coordsize="1,4" path="m3568,846l3568,845,3568,845,3568,844,3568,844,3568,844,3568,844,3568,843,3569,843,3569,843,3569,842,3569,842e" filled="false" stroked="true" strokeweight=".255094pt" strokecolor="#edb01f">
                <v:path arrowok="t"/>
              </v:shape>
            </v:group>
            <v:group style="position:absolute;left:3569;top:839;width:2;height:4" coordorigin="3569,839" coordsize="2,4">
              <v:shape style="position:absolute;left:3569;top:839;width:2;height:4" coordorigin="3569,839" coordsize="1,4" path="m3569,842l3569,842,3569,841,3569,841,3569,840,3569,840,3569,840,3569,839,3569,839,3569,839e" filled="false" stroked="true" strokeweight=".255094pt" strokecolor="#edb01f">
                <v:path arrowok="t"/>
              </v:shape>
            </v:group>
            <v:group style="position:absolute;left:3570;top:831;width:2;height:8" coordorigin="3570,831" coordsize="2,8">
              <v:shape style="position:absolute;left:3570;top:831;width:2;height:8" coordorigin="3570,831" coordsize="2,8" path="m3570,839l3570,838,3570,838,3570,838,3570,837,3570,837,3570,837,3570,837,3570,836,3570,836,3570,835,3570,835,3571,835,3571,834,3571,834,3571,834,3571,834,3571,833,3571,833,3571,832,3571,832,3571,832,3571,832,3571,831e" filled="false" stroked="true" strokeweight=".255094pt" strokecolor="#edb01f">
                <v:path arrowok="t"/>
              </v:shape>
            </v:group>
            <v:group style="position:absolute;left:3572;top:827;width:2;height:4" coordorigin="3572,827" coordsize="2,4">
              <v:shape style="position:absolute;left:3572;top:827;width:2;height:4" coordorigin="3572,827" coordsize="2,4" path="m3572,831l3572,831,3572,831,3572,830,3572,830,3572,830,3572,830,3572,829,3573,829,3573,829,3573,829,3573,828,3573,828,3573,828,3573,828,3573,827e" filled="false" stroked="true" strokeweight=".255094pt" strokecolor="#edb01f">
                <v:path arrowok="t"/>
              </v:shape>
            </v:group>
            <v:group style="position:absolute;left:3573;top:823;width:3;height:5" coordorigin="3573,823" coordsize="3,5">
              <v:shape style="position:absolute;left:3573;top:823;width:3;height:5" coordorigin="3573,823" coordsize="3,5" path="m3573,827l3573,827,3573,827,3574,827,3574,827,3574,826,3574,826,3574,826,3575,826,3575,825,3575,825,3575,825,3575,824,3575,824,3575,823,3575,823e" filled="false" stroked="true" strokeweight=".255094pt" strokecolor="#edb01f">
                <v:path arrowok="t"/>
              </v:shape>
            </v:group>
            <v:group style="position:absolute;left:3575;top:819;width:3;height:4" coordorigin="3575,819" coordsize="3,4">
              <v:shape style="position:absolute;left:3575;top:819;width:3;height:4" coordorigin="3575,819" coordsize="3,4" path="m3575,823l3576,823,3576,823,3576,822,3576,822,3576,822,3576,822,3577,821,3577,821,3577,821,3577,820,3577,820,3577,820,3577,820,3577,819e" filled="false" stroked="true" strokeweight=".255094pt" strokecolor="#edb01f">
                <v:path arrowok="t"/>
              </v:shape>
            </v:group>
            <v:group style="position:absolute;left:3577;top:816;width:3;height:4" coordorigin="3577,816" coordsize="3,4">
              <v:shape style="position:absolute;left:3577;top:816;width:3;height:4" coordorigin="3577,816" coordsize="3,4" path="m3577,819l3578,819,3578,819,3578,818,3578,818,3578,818,3578,818,3579,817,3579,817,3579,817,3579,817,3579,817,3579,816,3580,816,3580,816,3580,816,3580,816,3580,816e" filled="false" stroked="true" strokeweight=".255094pt" strokecolor="#edb01f">
                <v:path arrowok="t"/>
              </v:shape>
            </v:group>
            <v:group style="position:absolute;left:3580;top:812;width:3;height:4" coordorigin="3580,812" coordsize="3,4">
              <v:shape style="position:absolute;left:3580;top:812;width:3;height:4" coordorigin="3580,812" coordsize="3,4" path="m3580,816l3581,815,3581,815,3581,815,3581,814,3581,814,3581,814,3581,814,3582,814,3582,814,3582,813,3582,813,3583,813,3583,813,3583,813,3583,812e" filled="false" stroked="true" strokeweight=".255094pt" strokecolor="#edb01f">
                <v:path arrowok="t"/>
              </v:shape>
            </v:group>
            <v:group style="position:absolute;left:3583;top:808;width:4;height:4" coordorigin="3583,808" coordsize="4,4">
              <v:shape style="position:absolute;left:3583;top:808;width:4;height:4" coordorigin="3583,808" coordsize="4,4" path="m3583,812l3583,812,3584,812,3584,811,3584,811,3584,811,3584,811,3584,811,3584,810,3585,810,3585,810,3585,810,3585,809,3586,809,3586,809,3586,809,3586,809,3586,808,3587,808e" filled="false" stroked="true" strokeweight=".255094pt" strokecolor="#edb01f">
                <v:path arrowok="t"/>
              </v:shape>
            </v:group>
            <v:group style="position:absolute;left:3587;top:804;width:3;height:5" coordorigin="3587,804" coordsize="3,5">
              <v:shape style="position:absolute;left:3587;top:804;width:3;height:5" coordorigin="3587,804" coordsize="3,5" path="m3587,808l3587,808,3587,808,3587,807,3587,807,3588,807,3588,807,3588,806,3588,806,3589,806,3589,806,3589,805,3589,805,3589,805,3589,805,3589,805,3589,805,3590,804e" filled="false" stroked="true" strokeweight=".255094pt" strokecolor="#edb01f">
                <v:path arrowok="t"/>
              </v:shape>
            </v:group>
            <v:group style="position:absolute;left:3590;top:800;width:4;height:4" coordorigin="3590,800" coordsize="4,4">
              <v:shape style="position:absolute;left:3590;top:800;width:4;height:4" coordorigin="3590,800" coordsize="4,4" path="m3590,804l3590,804,3590,804,3590,803,3590,803,3591,803,3591,803,3591,803,3591,802,3591,802,3592,802,3592,802,3592,802,3592,801,3593,801,3593,801,3593,801,3593,800e" filled="false" stroked="true" strokeweight=".255094pt" strokecolor="#edb01f">
                <v:path arrowok="t"/>
              </v:shape>
            </v:group>
            <v:group style="position:absolute;left:3593;top:792;width:8;height:9" coordorigin="3593,792" coordsize="8,9">
              <v:shape style="position:absolute;left:3593;top:792;width:8;height:9" coordorigin="3593,792" coordsize="8,9" path="m3593,800l3593,800,3594,800,3594,800,3594,800,3594,800,3595,800,3595,799,3595,799,3595,799,3595,799,3595,798,3596,798,3596,797,3596,797,3596,797,3596,797,3597,797,3597,797,3597,796,3597,796,3597,796,3597,795,3597,795,3598,795,3598,795,3598,795,3598,794,3598,794,3599,794,3599,794,3599,794,3599,793,3600,793,3600,793,3600,793,3601,793,3601,792,3601,792,3601,792e" filled="false" stroked="true" strokeweight=".255094pt" strokecolor="#edb01f">
                <v:path arrowok="t"/>
              </v:shape>
            </v:group>
            <v:group style="position:absolute;left:3601;top:788;width:4;height:4" coordorigin="3601,788" coordsize="4,4">
              <v:shape style="position:absolute;left:3601;top:788;width:4;height:4" coordorigin="3601,788" coordsize="4,4" path="m3601,792l3601,791,3602,791,3602,791,3602,791,3602,791,3602,791,3603,790,3603,790,3603,790,3603,790,3603,789,3603,789,3604,789,3604,789,3604,789,3604,788,3604,788,3605,788e" filled="false" stroked="true" strokeweight=".255094pt" strokecolor="#edb01f">
                <v:path arrowok="t"/>
              </v:shape>
            </v:group>
            <v:group style="position:absolute;left:3605;top:783;width:5;height:5" coordorigin="3605,783" coordsize="5,5">
              <v:shape style="position:absolute;left:3605;top:783;width:5;height:5" coordorigin="3605,783" coordsize="5,5" path="m3605,788l3605,788,3605,788,3605,787,3605,787,3605,787,3606,787,3606,786,3606,786,3606,786,3606,785,3607,785,3607,785,3607,785,3607,785,3607,785,3607,785,3608,784,3608,784,3608,784,3608,784,3609,783,3609,783e" filled="false" stroked="true" strokeweight=".255094pt" strokecolor="#edb01f">
                <v:path arrowok="t"/>
              </v:shape>
            </v:group>
            <v:group style="position:absolute;left:3609;top:780;width:3;height:4" coordorigin="3609,780" coordsize="3,4">
              <v:shape style="position:absolute;left:3609;top:780;width:3;height:4" coordorigin="3609,780" coordsize="3,4" path="m3609,783l3609,783,3609,783,3609,782,3609,782,3610,782,3610,781,3610,781,3610,781,3610,781,3610,781,3610,780,3611,780,3611,780,3611,780e" filled="false" stroked="true" strokeweight=".255094pt" strokecolor="#edb01f">
                <v:path arrowok="t"/>
              </v:shape>
            </v:group>
            <v:group style="position:absolute;left:3611;top:776;width:5;height:4" coordorigin="3611,776" coordsize="5,4">
              <v:shape style="position:absolute;left:3611;top:776;width:5;height:4" coordorigin="3611,776" coordsize="5,4" path="m3611,780l3612,779,3612,779,3612,779,3612,779,3612,779,3612,778,3613,778,3613,778,3613,778,3613,778,3613,777,3614,777,3614,777,3615,777,3615,777,3615,776,3615,776,3615,776,3615,776e" filled="false" stroked="true" strokeweight=".255094pt" strokecolor="#edb01f">
                <v:path arrowok="t"/>
              </v:shape>
            </v:group>
            <v:group style="position:absolute;left:3616;top:772;width:5;height:4" coordorigin="3616,772" coordsize="5,4">
              <v:shape style="position:absolute;left:3616;top:772;width:5;height:4" coordorigin="3616,772" coordsize="5,4" path="m3616,776l3616,775,3616,775,3616,775,3616,775,3617,775,3617,774,3617,774,3617,774,3617,774,3618,774,3618,774,3618,774,3618,773,3619,773,3619,773,3619,773,3619,773,3619,773,3620,772,3620,772,3620,772e" filled="false" stroked="true" strokeweight=".255094pt" strokecolor="#edb01f">
                <v:path arrowok="t"/>
              </v:shape>
            </v:group>
            <v:group style="position:absolute;left:3620;top:768;width:3;height:4" coordorigin="3620,768" coordsize="3,4">
              <v:shape style="position:absolute;left:3620;top:768;width:3;height:4" coordorigin="3620,768" coordsize="3,4" path="m3620,772l3621,772,3621,772,3621,771,3621,771,3621,771,3622,770,3622,770,3622,770,3622,770,3622,770,3622,769,3622,769,3623,769,3623,768,3623,768e" filled="false" stroked="true" strokeweight=".255094pt" strokecolor="#edb01f">
                <v:path arrowok="t"/>
              </v:shape>
            </v:group>
            <v:group style="position:absolute;left:3623;top:764;width:5;height:5" coordorigin="3623,764" coordsize="5,5">
              <v:shape style="position:absolute;left:3623;top:764;width:5;height:5" coordorigin="3623,764" coordsize="5,5" path="m3623,768l3623,768,3624,768,3624,767,3625,767,3625,766,3625,766,3625,766,3625,766,3626,766,3626,766,3626,765,3626,765,3626,765,3626,765,3627,764,3627,764,3627,764,3627,764e" filled="false" stroked="true" strokeweight=".255094pt" strokecolor="#edb01f">
                <v:path arrowok="t"/>
              </v:shape>
            </v:group>
            <v:group style="position:absolute;left:3627;top:760;width:5;height:4" coordorigin="3627,760" coordsize="5,4">
              <v:shape style="position:absolute;left:3627;top:760;width:5;height:4" coordorigin="3627,760" coordsize="5,4" path="m3627,764l3628,764,3628,763,3628,763,3628,763,3628,763,3628,762,3629,762,3629,762,3629,762,3629,762,3629,761,3630,761,3630,761,3630,761,3630,761,3630,761,3630,760,3631,760,3631,760,3631,760e" filled="false" stroked="true" strokeweight=".255094pt" strokecolor="#edb01f">
                <v:path arrowok="t"/>
              </v:shape>
            </v:group>
            <v:group style="position:absolute;left:3632;top:755;width:5;height:5" coordorigin="3632,755" coordsize="5,5">
              <v:shape style="position:absolute;left:3632;top:755;width:5;height:5" coordorigin="3632,755" coordsize="5,5" path="m3632,760l3632,760,3632,759,3632,759,3632,759,3633,759,3633,758,3633,758,3633,758,3634,758,3634,757,3634,757,3634,757,3634,757,3634,757,3635,757,3635,756,3635,756,3635,756,3636,756,3636,755,3636,755,3636,755e" filled="false" stroked="true" strokeweight=".255094pt" strokecolor="#edb01f">
                <v:path arrowok="t"/>
              </v:shape>
            </v:group>
            <v:group style="position:absolute;left:3636;top:751;width:4;height:4" coordorigin="3636,751" coordsize="4,4">
              <v:shape style="position:absolute;left:3636;top:751;width:4;height:4" coordorigin="3636,751" coordsize="4,4" path="m3636,755l3637,755,3637,755,3637,755,3637,755,3638,754,3638,754,3638,754,3638,754,3638,753,3638,753,3638,753,3638,753,3639,753,3639,752,3639,752,3639,752,3639,752,3640,752,3640,751e" filled="false" stroked="true" strokeweight=".255094pt" strokecolor="#edb01f">
                <v:path arrowok="t"/>
              </v:shape>
            </v:group>
            <v:group style="position:absolute;left:3640;top:747;width:4;height:5" coordorigin="3640,747" coordsize="4,5">
              <v:shape style="position:absolute;left:3640;top:747;width:4;height:5" coordorigin="3640,747" coordsize="4,5" path="m3640,751l3640,751,3640,751,3641,751,3641,750,3641,750,3641,750,3641,750,3642,750,3642,749,3642,749,3642,748,3643,748,3643,748,3643,748,3643,747,3643,747,3643,747,3644,747,3644,747e" filled="false" stroked="true" strokeweight=".255094pt" strokecolor="#edb01f">
                <v:path arrowok="t"/>
              </v:shape>
            </v:group>
            <v:group style="position:absolute;left:3644;top:739;width:7;height:8" coordorigin="3644,739" coordsize="7,8">
              <v:shape style="position:absolute;left:3644;top:739;width:7;height:8" coordorigin="3644,739" coordsize="7,8" path="m3644,747l3644,747,3644,746,3644,746,3644,746,3645,746,3645,746,3645,746,3645,745,3645,745,3646,745,3646,744,3646,744,3646,744,3646,744,3646,743,3646,743,3647,743,3647,743,3647,743,3647,742,3647,742,3648,742,3648,742,3648,742,3648,741,3648,741,3648,741,3648,741,3649,741,3649,741,3649,740,3649,740,3649,740,3649,739,3650,739,3650,739,3650,739,3650,739e" filled="false" stroked="true" strokeweight=".255094pt" strokecolor="#edb01f">
                <v:path arrowok="t"/>
              </v:shape>
            </v:group>
            <v:group style="position:absolute;left:3650;top:734;width:4;height:5" coordorigin="3650,734" coordsize="4,5">
              <v:shape style="position:absolute;left:3650;top:734;width:4;height:5" coordorigin="3650,734" coordsize="4,5" path="m3650,739l3651,739,3651,737,3651,737,3651,737,3651,737,3652,737,3652,737,3652,736,3652,736,3652,736,3652,736,3653,736,3653,735,3653,735,3653,735,3654,734,3654,734,3654,734e" filled="false" stroked="true" strokeweight=".255094pt" strokecolor="#edb01f">
                <v:path arrowok="t"/>
              </v:shape>
            </v:group>
            <v:group style="position:absolute;left:3654;top:730;width:4;height:5" coordorigin="3654,730" coordsize="4,5">
              <v:shape style="position:absolute;left:3654;top:730;width:4;height:5" coordorigin="3654,730" coordsize="4,5" path="m3654,734l3654,733,3654,733,3655,733,3655,733,3655,733,3655,732,3655,732,3656,732,3656,731,3656,731,3656,731,3656,731,3656,731,3657,731,3657,730,3657,730,3657,730,3657,730,3658,730e" filled="false" stroked="true" strokeweight=".255094pt" strokecolor="#edb01f">
                <v:path arrowok="t"/>
              </v:shape>
            </v:group>
            <v:group style="position:absolute;left:3658;top:726;width:4;height:4" coordorigin="3658,726" coordsize="4,4">
              <v:shape style="position:absolute;left:3658;top:726;width:4;height:4" coordorigin="3658,726" coordsize="4,4" path="m3658,730l3658,729,3658,729,3658,729,3659,728,3659,728,3659,728,3659,728,3660,728,3660,728,3660,728,3660,728,3660,727,3661,727,3661,727,3661,727,3661,726,3661,726e" filled="false" stroked="true" strokeweight=".255094pt" strokecolor="#edb01f">
                <v:path arrowok="t"/>
              </v:shape>
            </v:group>
            <v:group style="position:absolute;left:3661;top:722;width:4;height:4" coordorigin="3661,722" coordsize="4,4">
              <v:shape style="position:absolute;left:3661;top:722;width:4;height:4" coordorigin="3661,722" coordsize="4,4" path="m3661,726l3661,726,3662,726,3662,725,3662,725,3662,725,3663,725,3663,724,3663,724,3663,724,3663,724,3663,724,3664,724,3664,723,3664,723,3664,723,3664,723,3665,722e" filled="false" stroked="true" strokeweight=".255094pt" strokecolor="#edb01f">
                <v:path arrowok="t"/>
              </v:shape>
            </v:group>
            <v:group style="position:absolute;left:3665;top:719;width:3;height:4" coordorigin="3665,719" coordsize="3,4">
              <v:shape style="position:absolute;left:3665;top:719;width:3;height:4" coordorigin="3665,719" coordsize="3,4" path="m3665,722l3665,722,3665,722,3665,722,3665,722,3665,722,3666,722,3666,721,3666,721,3666,721,3666,721,3666,720,3666,720,3667,720,3667,720,3667,719,3667,719,3667,719e" filled="false" stroked="true" strokeweight=".255094pt" strokecolor="#edb01f">
                <v:path arrowok="t"/>
              </v:shape>
            </v:group>
            <v:group style="position:absolute;left:3667;top:715;width:4;height:5" coordorigin="3667,715" coordsize="4,5">
              <v:shape style="position:absolute;left:3667;top:715;width:4;height:5" coordorigin="3667,715" coordsize="4,5" path="m3667,719l3667,719,3668,719,3668,718,3668,718,3668,717,3668,717,3668,717,3669,717,3669,717,3669,717,3669,717,3669,716,3669,716,3670,716,3670,716,3670,715,3670,715,3671,715e" filled="false" stroked="true" strokeweight=".255094pt" strokecolor="#edb01f">
                <v:path arrowok="t"/>
              </v:shape>
            </v:group>
            <v:group style="position:absolute;left:3671;top:712;width:3;height:4" coordorigin="3671,712" coordsize="3,4">
              <v:shape style="position:absolute;left:3671;top:712;width:3;height:4" coordorigin="3671,712" coordsize="3,4" path="m3671,715l3671,715,3671,714,3671,714,3671,714,3671,714,3672,713,3672,713,3672,713,3672,713,3672,713,3672,713,3673,712,3673,712,3673,712,3673,712,3673,712e" filled="false" stroked="true" strokeweight=".255094pt" strokecolor="#edb01f">
                <v:path arrowok="t"/>
              </v:shape>
            </v:group>
            <v:group style="position:absolute;left:3673;top:707;width:6;height:5" coordorigin="3673,707" coordsize="6,5">
              <v:shape style="position:absolute;left:3673;top:707;width:6;height:5" coordorigin="3673,707" coordsize="6,5" path="m3673,712l3673,711,3674,711,3674,711,3674,711,3674,709,3674,709,3675,709,3676,709,3676,709,3676,708,3677,708,3677,708,3677,708,3677,708,3678,708,3678,707,3678,707,3679,707,3679,707,3679,707e" filled="false" stroked="true" strokeweight=".255094pt" strokecolor="#edb01f">
                <v:path arrowok="t"/>
              </v:shape>
            </v:group>
            <v:group style="position:absolute;left:3679;top:703;width:3;height:4" coordorigin="3679,703" coordsize="3,4">
              <v:shape style="position:absolute;left:3679;top:703;width:3;height:4" coordorigin="3679,703" coordsize="3,4" path="m3679,707l3679,706,3679,706,3679,706,3680,706,3680,706,3680,706,3680,705,3680,705,3680,705,3680,705,3681,705,3681,704,3681,704,3681,704,3681,704,3681,704,3681,703,3682,703,3682,703,3682,703e" filled="false" stroked="true" strokeweight=".255094pt" strokecolor="#edb01f">
                <v:path arrowok="t"/>
              </v:shape>
            </v:group>
            <v:group style="position:absolute;left:3682;top:699;width:3;height:4" coordorigin="3682,699" coordsize="3,4">
              <v:shape style="position:absolute;left:3682;top:699;width:3;height:4" coordorigin="3682,699" coordsize="3,4" path="m3682,703l3682,702,3682,702,3682,702,3682,702,3683,702,3683,701,3683,701,3683,701,3684,701,3684,700,3684,700,3684,700,3684,700,3684,699,3685,699e" filled="false" stroked="true" strokeweight=".255094pt" strokecolor="#edb01f">
                <v:path arrowok="t"/>
              </v:shape>
            </v:group>
            <v:group style="position:absolute;left:3685;top:695;width:5;height:5" coordorigin="3685,695" coordsize="5,5">
              <v:shape style="position:absolute;left:3685;top:695;width:5;height:5" coordorigin="3685,695" coordsize="5,5" path="m3685,699l3685,699,3685,699,3685,698,3686,698,3686,698,3686,698,3686,698,3686,697,3686,697,3687,697,3687,697,3687,696,3687,696,3687,696,3687,696,3687,696,3688,696,3688,696,3688,695,3689,695,3689,695,3689,695,3689,695,3689,695e" filled="false" stroked="true" strokeweight=".255094pt" strokecolor="#edb01f">
                <v:path arrowok="t"/>
              </v:shape>
            </v:group>
            <v:group style="position:absolute;left:3689;top:691;width:4;height:5" coordorigin="3689,691" coordsize="4,5">
              <v:shape style="position:absolute;left:3689;top:691;width:4;height:5" coordorigin="3689,691" coordsize="4,5" path="m3689,695l3689,694,3690,694,3690,694,3690,694,3690,693,3691,693,3691,693,3691,693,3691,693,3691,692,3691,692,3692,692,3692,692,3692,692,3692,691,3692,691,3692,691,3692,691e" filled="false" stroked="true" strokeweight=".255094pt" strokecolor="#edb01f">
                <v:path arrowok="t"/>
              </v:shape>
            </v:group>
            <v:group style="position:absolute;left:3692;top:687;width:4;height:5" coordorigin="3692,687" coordsize="4,5">
              <v:shape style="position:absolute;left:3692;top:687;width:4;height:5" coordorigin="3692,687" coordsize="4,5" path="m3692,691l3693,690,3693,690,3693,690,3693,690,3693,689,3694,689,3694,689,3694,689,3694,689,3694,688,3695,688,3695,688,3695,688,3695,688,3695,688,3695,687,3696,687e" filled="false" stroked="true" strokeweight=".255094pt" strokecolor="#edb01f">
                <v:path arrowok="t"/>
              </v:shape>
            </v:group>
            <v:group style="position:absolute;left:3696;top:682;width:4;height:5" coordorigin="3696,682" coordsize="4,5">
              <v:shape style="position:absolute;left:3696;top:682;width:4;height:5" coordorigin="3696,682" coordsize="4,5" path="m3696,687l3696,686,3696,686,3696,686,3697,686,3697,686,3697,685,3697,685,3697,685,3698,685,3698,685,3698,684,3698,684,3698,684,3699,684,3699,683,3699,683,3699,683,3700,683,3700,682e" filled="false" stroked="true" strokeweight=".255094pt" strokecolor="#edb01f">
                <v:path arrowok="t"/>
              </v:shape>
            </v:group>
            <v:group style="position:absolute;left:3700;top:678;width:4;height:4" coordorigin="3700,678" coordsize="4,4">
              <v:shape style="position:absolute;left:3700;top:678;width:4;height:4" coordorigin="3700,678" coordsize="4,4" path="m3700,682l3700,682,3700,682,3700,682,3700,682,3700,681,3701,681,3701,681,3701,681,3702,681,3702,680,3702,680,3703,680,3703,679,3703,679,3703,679,3703,679,3704,679e" filled="false" stroked="true" strokeweight=".255094pt" strokecolor="#edb01f">
                <v:path arrowok="t"/>
              </v:shape>
            </v:group>
            <v:group style="position:absolute;left:3704;top:675;width:3;height:4" coordorigin="3704,675" coordsize="3,4">
              <v:shape style="position:absolute;left:3704;top:675;width:3;height:4" coordorigin="3704,675" coordsize="3,4" path="m3704,678l3704,678,3704,678,3704,678,3704,677,3704,677,3704,677,3704,677,3705,677,3705,676,3705,676,3705,676,3705,676,3706,675,3706,675,3706,675e" filled="false" stroked="true" strokeweight=".255094pt" strokecolor="#edb01f">
                <v:path arrowok="t"/>
              </v:shape>
            </v:group>
            <v:group style="position:absolute;left:3706;top:671;width:5;height:4" coordorigin="3706,671" coordsize="5,4">
              <v:shape style="position:absolute;left:3706;top:671;width:5;height:4" coordorigin="3706,671" coordsize="5,4" path="m3706,675l3706,674,3707,674,3707,674,3707,674,3707,674,3708,674,3708,673,3708,673,3708,673,3708,673,3708,673,3708,672,3709,672,3709,672,3709,672,3709,672,3710,672,3710,671e" filled="false" stroked="true" strokeweight=".255094pt" strokecolor="#edb01f">
                <v:path arrowok="t"/>
              </v:shape>
            </v:group>
            <v:group style="position:absolute;left:3710;top:667;width:4;height:5" coordorigin="3710,667" coordsize="4,5">
              <v:shape style="position:absolute;left:3710;top:667;width:4;height:5" coordorigin="3710,667" coordsize="4,5" path="m3710,671l3710,671,3711,671,3711,670,3711,670,3712,670,3712,669,3712,669,3712,669,3712,669,3712,669,3712,668,3712,668,3713,668,3713,668,3713,668,3714,667,3714,667,3714,667e" filled="false" stroked="true" strokeweight=".255094pt" strokecolor="#edb01f">
                <v:path arrowok="t"/>
              </v:shape>
            </v:group>
            <v:group style="position:absolute;left:3714;top:662;width:4;height:5" coordorigin="3714,662" coordsize="4,5">
              <v:shape style="position:absolute;left:3714;top:662;width:4;height:5" coordorigin="3714,662" coordsize="4,5" path="m3714,667l3714,667,3714,666,3714,666,3714,666,3715,666,3715,664,3715,664,3715,664,3715,664,3715,664,3716,664,3716,663,3716,663,3716,663,3717,663,3717,663,3717,663e" filled="false" stroked="true" strokeweight=".255094pt" strokecolor="#edb01f">
                <v:path arrowok="t"/>
              </v:shape>
            </v:group>
            <v:group style="position:absolute;left:3717;top:658;width:5;height:5" coordorigin="3717,658" coordsize="5,5">
              <v:shape style="position:absolute;left:3717;top:658;width:5;height:5" coordorigin="3717,658" coordsize="5,5" path="m3717,662l3717,662,3717,662,3717,662,3718,661,3718,661,3719,661,3719,661,3719,661,3720,660,3720,660,3720,660,3720,660,3720,659,3721,659,3721,659,3721,659,3721,659,3722,659,3722,658,3722,658e" filled="false" stroked="true" strokeweight=".255094pt" strokecolor="#edb01f">
                <v:path arrowok="t"/>
              </v:shape>
            </v:group>
            <v:group style="position:absolute;left:3722;top:654;width:4;height:5" coordorigin="3722,654" coordsize="4,5">
              <v:shape style="position:absolute;left:3722;top:654;width:4;height:5" coordorigin="3722,654" coordsize="4,5" path="m3722,658l3722,658,3722,658,3723,658,3723,657,3723,657,3723,656,3723,656,3724,656,3724,656,3724,656,3724,655,3724,655,3724,654,3724,654,3725,654,3725,654,3725,654e" filled="false" stroked="true" strokeweight=".255094pt" strokecolor="#edb01f">
                <v:path arrowok="t"/>
              </v:shape>
            </v:group>
            <v:group style="position:absolute;left:3725;top:650;width:4;height:5" coordorigin="3725,650" coordsize="4,5">
              <v:shape style="position:absolute;left:3725;top:650;width:4;height:5" coordorigin="3725,650" coordsize="4,5" path="m3725,654l3725,654,3726,653,3726,653,3726,653,3727,653,3727,652,3727,652,3727,652,3727,652,3727,652,3727,652,3727,651,3728,651,3728,651,3728,650,3728,650,3728,650e" filled="false" stroked="true" strokeweight=".255094pt" strokecolor="#edb01f">
                <v:path arrowok="t"/>
              </v:shape>
            </v:group>
            <v:group style="position:absolute;left:3728;top:646;width:4;height:5" coordorigin="3728,646" coordsize="4,5">
              <v:shape style="position:absolute;left:3728;top:646;width:4;height:5" coordorigin="3728,646" coordsize="4,5" path="m3728,650l3729,649,3729,649,3729,649,3729,649,3729,649,3729,649,3730,648,3730,648,3730,648,3730,648,3731,648,3731,647,3731,647,3731,647,3731,647,3731,646,3731,646,3732,646e" filled="false" stroked="true" strokeweight=".255094pt" strokecolor="#edb01f">
                <v:path arrowok="t"/>
              </v:shape>
            </v:group>
            <v:group style="position:absolute;left:3732;top:641;width:4;height:5" coordorigin="3732,641" coordsize="4,5">
              <v:shape style="position:absolute;left:3732;top:641;width:4;height:5" coordorigin="3732,641" coordsize="4,5" path="m3732,646l3732,645,3732,645,3732,645,3732,645,3733,645,3733,644,3733,644,3733,644,3733,644,3734,644,3734,644,3734,643,3734,643,3734,643,3735,642,3735,642,3735,642,3735,642,3735,642e" filled="false" stroked="true" strokeweight=".255094pt" strokecolor="#edb01f">
                <v:path arrowok="t"/>
              </v:shape>
            </v:group>
            <v:group style="position:absolute;left:3735;top:637;width:3;height:5" coordorigin="3735,637" coordsize="3,5">
              <v:shape style="position:absolute;left:3735;top:637;width:3;height:5" coordorigin="3735,637" coordsize="3,5" path="m3735,641l3736,641,3736,641,3736,641,3736,640,3736,640,3736,640,3736,640,3736,639,3737,639,3737,639,3737,639,3737,639,3737,638,3738,638,3738,638,3738,637,3738,637e" filled="false" stroked="true" strokeweight=".255094pt" strokecolor="#edb01f">
                <v:path arrowok="t"/>
              </v:shape>
            </v:group>
            <v:group style="position:absolute;left:3738;top:633;width:3;height:5" coordorigin="3738,633" coordsize="3,5">
              <v:shape style="position:absolute;left:3738;top:633;width:3;height:5" coordorigin="3738,633" coordsize="3,5" path="m3738,637l3738,637,3739,637,3739,637,3739,636,3739,636,3739,635,3739,635,3740,635,3740,635,3740,634,3740,634,3740,634,3740,634,3740,634,3740,634,3741,633e" filled="false" stroked="true" strokeweight=".255094pt" strokecolor="#edb01f">
                <v:path arrowok="t"/>
              </v:shape>
            </v:group>
            <v:group style="position:absolute;left:3741;top:629;width:3;height:4" coordorigin="3741,629" coordsize="3,4">
              <v:shape style="position:absolute;left:3741;top:629;width:3;height:4" coordorigin="3741,629" coordsize="3,4" path="m3741,633l3741,633,3741,633,3741,632,3741,632,3741,632,3741,632,3742,631,3742,631,3742,631,3742,631,3742,630,3742,630,3742,630,3743,630,3743,630,3743,629e" filled="false" stroked="true" strokeweight=".255094pt" strokecolor="#edb01f">
                <v:path arrowok="t"/>
              </v:shape>
            </v:group>
            <v:group style="position:absolute;left:3743;top:626;width:5;height:4" coordorigin="3743,626" coordsize="5,4">
              <v:shape style="position:absolute;left:3743;top:626;width:5;height:4" coordorigin="3743,626" coordsize="5,4" path="m3743,629l3743,629,3743,629,3743,629,3744,628,3744,628,3744,628,3744,628,3744,628,3744,627,3745,627,3745,627,3745,627,3746,627,3746,626,3746,626,3746,626,3746,626,3747,626,3747,626e" filled="false" stroked="true" strokeweight=".255094pt" strokecolor="#edb01f">
                <v:path arrowok="t"/>
              </v:shape>
            </v:group>
            <v:group style="position:absolute;left:3747;top:620;width:5;height:6" coordorigin="3747,620" coordsize="5,6">
              <v:shape style="position:absolute;left:3747;top:620;width:5;height:6" coordorigin="3747,620" coordsize="5,6" path="m3747,626l3747,625,3747,625,3748,625,3748,625,3748,625,3748,623,3748,623,3749,623,3749,623,3750,622,3750,622,3751,622,3751,622,3751,621,3752,621,3752,621,3752,620,3752,620e" filled="false" stroked="true" strokeweight=".255094pt" strokecolor="#edb01f">
                <v:path arrowok="t"/>
              </v:shape>
            </v:group>
            <v:group style="position:absolute;left:3752;top:616;width:3;height:5" coordorigin="3752,616" coordsize="3,5">
              <v:shape style="position:absolute;left:3752;top:616;width:3;height:5" coordorigin="3752,616" coordsize="3,5" path="m3752,620l3752,620,3752,620,3753,620,3753,619,3753,619,3753,619,3753,618,3753,618,3753,618,3753,618,3754,618,3754,617,3754,617,3754,616,3754,616,3754,616e" filled="false" stroked="true" strokeweight=".255094pt" strokecolor="#edb01f">
                <v:path arrowok="t"/>
              </v:shape>
            </v:group>
            <v:group style="position:absolute;left:3754;top:611;width:4;height:5" coordorigin="3754,611" coordsize="4,5">
              <v:shape style="position:absolute;left:3754;top:611;width:4;height:5" coordorigin="3754,611" coordsize="4,5" path="m3754,616l3755,615,3755,615,3755,615,3755,615,3756,615,3756,615,3756,614,3756,614,3756,614,3756,613,3756,613,3757,613,3757,613,3757,612,3757,612,3757,612,3757,612,3758,612,3758,612,3758,611e" filled="false" stroked="true" strokeweight=".255094pt" strokecolor="#edb01f">
                <v:path arrowok="t"/>
              </v:shape>
            </v:group>
            <v:group style="position:absolute;left:3758;top:608;width:4;height:4" coordorigin="3758,608" coordsize="4,4">
              <v:shape style="position:absolute;left:3758;top:608;width:4;height:4" coordorigin="3758,608" coordsize="4,4" path="m3758,611l3758,611,3759,611,3759,611,3759,611,3759,610,3759,610,3759,610,3759,610,3760,610,3760,610,3760,609,3760,609,3760,609,3761,609,3761,609,3761,609,3761,608,3761,608,3761,608,3761,608,3762,608e" filled="false" stroked="true" strokeweight=".255094pt" strokecolor="#edb01f">
                <v:path arrowok="t"/>
              </v:shape>
            </v:group>
            <v:group style="position:absolute;left:3762;top:602;width:5;height:6" coordorigin="3762,602" coordsize="5,6">
              <v:shape style="position:absolute;left:3762;top:602;width:5;height:6" coordorigin="3762,602" coordsize="5,6" path="m3762,608l3762,607,3762,607,3763,606,3763,606,3763,605,3763,605,3763,605,3764,605,3764,605,3764,604,3764,604,3764,604,3764,604,3764,603,3765,603,3765,603,3765,603,3766,603,3766,603,3766,603,3766,602e" filled="false" stroked="true" strokeweight=".255094pt" strokecolor="#edb01f">
                <v:path arrowok="t"/>
              </v:shape>
            </v:group>
            <v:group style="position:absolute;left:3766;top:598;width:3;height:5" coordorigin="3766,598" coordsize="3,5">
              <v:shape style="position:absolute;left:3766;top:598;width:3;height:5" coordorigin="3766,598" coordsize="3,5" path="m3766,602l3766,602,3767,602,3767,602,3767,601,3767,601,3767,601,3767,600,3767,600,3767,600,3768,600,3768,599,3768,599,3768,599,3768,599,3769,599,3769,598,3769,598e" filled="false" stroked="true" strokeweight=".255094pt" strokecolor="#edb01f">
                <v:path arrowok="t"/>
              </v:shape>
            </v:group>
            <v:group style="position:absolute;left:3769;top:594;width:4;height:5" coordorigin="3769,594" coordsize="4,5">
              <v:shape style="position:absolute;left:3769;top:594;width:4;height:5" coordorigin="3769,594" coordsize="4,5" path="m3769,598l3769,598,3769,598,3769,597,3769,597,3770,597,3770,597,3770,597,3770,596,3770,596,3771,596,3771,596,3771,596,3771,596,3772,595,3772,595,3772,595,3772,595,3772,595,3772,594,3772,594,3772,594,3773,594e" filled="false" stroked="true" strokeweight=".255094pt" strokecolor="#edb01f">
                <v:path arrowok="t"/>
              </v:shape>
            </v:group>
            <v:group style="position:absolute;left:3773;top:589;width:3;height:5" coordorigin="3773,589" coordsize="3,5">
              <v:shape style="position:absolute;left:3773;top:589;width:3;height:5" coordorigin="3773,589" coordsize="3,5" path="m3773,594l3773,593,3773,593,3773,593,3773,593,3774,593,3774,592,3774,592,3774,592,3774,592,3774,592,3774,591,3774,591,3774,591,3775,591,3775,590,3775,590,3775,590,3775,589,3776,589e" filled="false" stroked="true" strokeweight=".255094pt" strokecolor="#edb01f">
                <v:path arrowok="t"/>
              </v:shape>
            </v:group>
            <v:group style="position:absolute;left:3776;top:585;width:4;height:5" coordorigin="3776,585" coordsize="4,5">
              <v:shape style="position:absolute;left:3776;top:585;width:4;height:5" coordorigin="3776,585" coordsize="4,5" path="m3776,589l3776,589,3776,589,3776,588,3776,588,3777,588,3777,588,3777,588,3777,587,3777,587,3778,586,3778,586,3778,586,3778,586,3778,586,3779,586,3779,585,3779,585,3779,585e" filled="false" stroked="true" strokeweight=".255094pt" strokecolor="#edb01f">
                <v:path arrowok="t"/>
              </v:shape>
            </v:group>
            <v:group style="position:absolute;left:3779;top:580;width:3;height:6" coordorigin="3779,580" coordsize="3,6">
              <v:shape style="position:absolute;left:3779;top:580;width:3;height:6" coordorigin="3779,580" coordsize="3,6" path="m3779,585l3779,584,3780,584,3780,584,3780,583,3780,583,3781,583,3781,583,3781,582,3781,582,3781,582,3781,582,3781,581,3781,581,3781,581,3782,581,3782,580,3782,580,3782,580,3782,580e" filled="false" stroked="true" strokeweight=".255094pt" strokecolor="#edb01f">
                <v:path arrowok="t"/>
              </v:shape>
            </v:group>
            <v:group style="position:absolute;left:3782;top:575;width:4;height:5" coordorigin="3782,575" coordsize="4,5">
              <v:shape style="position:absolute;left:3782;top:575;width:4;height:5" coordorigin="3782,575" coordsize="4,5" path="m3782,580l3782,579,3783,579,3783,579,3783,579,3783,578,3783,578,3784,578,3784,578,3784,577,3784,577,3784,577,3784,577,3784,577,3784,576,3785,576,3785,576,3785,576,3785,575,3786,575,3786,575,3786,575e" filled="false" stroked="true" strokeweight=".255094pt" strokecolor="#edb01f">
                <v:path arrowok="t"/>
              </v:shape>
            </v:group>
            <v:group style="position:absolute;left:3786;top:570;width:4;height:5" coordorigin="3786,570" coordsize="4,5">
              <v:shape style="position:absolute;left:3786;top:570;width:4;height:5" coordorigin="3786,570" coordsize="4,5" path="m3786,575l3786,574,3786,574,3787,574,3787,574,3787,573,3787,573,3787,573,3788,573,3788,573,3788,573,3788,572,3788,572,3788,572,3789,572,3789,572,3789,571,3789,571,3789,571,3790,570,3790,570,3790,570e" filled="false" stroked="true" strokeweight=".255094pt" strokecolor="#edb01f">
                <v:path arrowok="t"/>
              </v:shape>
            </v:group>
            <v:group style="position:absolute;left:3790;top:566;width:3;height:5" coordorigin="3790,566" coordsize="3,5">
              <v:shape style="position:absolute;left:3790;top:566;width:3;height:5" coordorigin="3790,566" coordsize="3,5" path="m3790,570l3790,570,3790,569,3790,569,3791,569,3791,569,3791,568,3791,568,3791,568,3791,567,3791,567,3791,567,3791,567,3792,567,3792,566,3792,566,3792,566,3793,566e" filled="false" stroked="true" strokeweight=".255094pt" strokecolor="#edb01f">
                <v:path arrowok="t"/>
              </v:shape>
            </v:group>
            <v:group style="position:absolute;left:3793;top:561;width:3;height:5" coordorigin="3793,561" coordsize="3,5">
              <v:shape style="position:absolute;left:3793;top:561;width:3;height:5" coordorigin="3793,561" coordsize="3,5" path="m3793,566l3793,566,3793,565,3793,565,3793,565,3794,565,3794,564,3794,564,3794,564,3794,563,3794,563,3794,563,3794,563,3794,562,3794,562,3795,562,3795,562,3795,562,3795,562,3796,561e" filled="false" stroked="true" strokeweight=".255094pt" strokecolor="#edb01f">
                <v:path arrowok="t"/>
              </v:shape>
            </v:group>
            <v:group style="position:absolute;left:3796;top:557;width:4;height:5" coordorigin="3796,557" coordsize="4,5">
              <v:shape style="position:absolute;left:3796;top:557;width:4;height:5" coordorigin="3796,557" coordsize="4,5" path="m3796,561l3796,561,3796,561,3796,561,3796,561,3796,560,3796,560,3796,560,3797,560,3797,559,3797,559,3797,559,3797,559,3797,559,3798,559,3798,558,3798,558,3798,558,3798,558,3798,557,3799,557,3799,557,3799,557e" filled="false" stroked="true" strokeweight=".255094pt" strokecolor="#edb01f">
                <v:path arrowok="t"/>
              </v:shape>
            </v:group>
            <v:group style="position:absolute;left:3799;top:551;width:5;height:6" coordorigin="3799,551" coordsize="5,6">
              <v:shape style="position:absolute;left:3799;top:551;width:5;height:6" coordorigin="3799,551" coordsize="5,6" path="m3799,557l3799,557,3799,556,3799,556,3800,556,3800,556,3800,555,3800,555,3800,555,3800,555,3801,555,3801,555,3801,554,3801,552,3802,552,3802,552,3802,552,3803,552,3803,552,3803,551e" filled="false" stroked="true" strokeweight=".255094pt" strokecolor="#edb01f">
                <v:path arrowok="t"/>
              </v:shape>
            </v:group>
            <v:group style="position:absolute;left:3803;top:547;width:3;height:5" coordorigin="3803,547" coordsize="3,5">
              <v:shape style="position:absolute;left:3803;top:547;width:3;height:5" coordorigin="3803,547" coordsize="3,5" path="m3803,551l3804,551,3804,551,3804,551,3804,550,3804,550,3804,549,3804,549,3805,549,3805,549,3805,549,3805,549,3805,549,3806,549,3806,548,3806,548,3806,548,3806,547e" filled="false" stroked="true" strokeweight=".255094pt" strokecolor="#edb01f">
                <v:path arrowok="t"/>
              </v:shape>
            </v:group>
            <v:group style="position:absolute;left:3806;top:543;width:4;height:5" coordorigin="3806,543" coordsize="4,5">
              <v:shape style="position:absolute;left:3806;top:543;width:4;height:5" coordorigin="3806,543" coordsize="4,5" path="m3806,547l3807,547,3807,547,3807,547,3807,546,3807,546,3807,546,3807,546,3807,545,3807,545,3808,545,3808,545,3808,545,3809,545,3809,544,3809,544,3809,544,3809,543,3810,543,3810,543,3810,543e" filled="false" stroked="true" strokeweight=".255094pt" strokecolor="#edb01f">
                <v:path arrowok="t"/>
              </v:shape>
            </v:group>
            <v:group style="position:absolute;left:3810;top:538;width:4;height:5" coordorigin="3810,538" coordsize="4,5">
              <v:shape style="position:absolute;left:3810;top:538;width:4;height:5" coordorigin="3810,538" coordsize="4,5" path="m3810,543l3810,543,3810,542,3810,542,3810,542,3811,542,3811,541,3811,541,3811,541,3811,540,3811,540,3812,540,3812,540,3812,540,3812,539,3812,539,3812,539,3813,538,3813,538e" filled="false" stroked="true" strokeweight=".255094pt" strokecolor="#edb01f">
                <v:path arrowok="t"/>
              </v:shape>
            </v:group>
            <v:group style="position:absolute;left:3813;top:533;width:3;height:6" coordorigin="3813,533" coordsize="3,6">
              <v:shape style="position:absolute;left:3813;top:533;width:3;height:6" coordorigin="3813,533" coordsize="3,6" path="m3813,538l3813,538,3813,538,3813,537,3814,537,3814,536,3814,536,3814,536,3814,536,3815,536,3815,535,3815,535,3815,535,3815,535,3815,534,3815,534,3815,534,3816,534,3816,533e" filled="false" stroked="true" strokeweight=".255094pt" strokecolor="#edb01f">
                <v:path arrowok="t"/>
              </v:shape>
            </v:group>
            <v:group style="position:absolute;left:3816;top:528;width:3;height:5" coordorigin="3816,528" coordsize="3,5">
              <v:shape style="position:absolute;left:3816;top:528;width:3;height:5" coordorigin="3816,528" coordsize="3,5" path="m3816,533l3816,533,3816,533,3816,532,3817,532,3817,532,3817,532,3817,532,3817,531,3817,531,3817,531,3817,530,3818,530,3818,529,3818,529,3818,529,3818,528e" filled="false" stroked="true" strokeweight=".255094pt" strokecolor="#edb01f">
                <v:path arrowok="t"/>
              </v:shape>
            </v:group>
            <v:group style="position:absolute;left:3818;top:522;width:3;height:7" coordorigin="3818,522" coordsize="3,7">
              <v:shape style="position:absolute;left:3818;top:522;width:3;height:7" coordorigin="3818,522" coordsize="3,7" path="m3818,528l3818,528,3818,528,3818,527,3819,527,3819,526,3819,526,3819,526,3819,526,3819,525,3819,525,3820,525,3820,524,3820,524,3820,524,3820,523,3820,523,3820,523,3821,523,3821,522e" filled="false" stroked="true" strokeweight=".255094pt" strokecolor="#edb01f">
                <v:path arrowok="t"/>
              </v:shape>
            </v:group>
            <v:group style="position:absolute;left:3821;top:517;width:4;height:5" coordorigin="3821,517" coordsize="4,5">
              <v:shape style="position:absolute;left:3821;top:517;width:4;height:5" coordorigin="3821,517" coordsize="4,5" path="m3821,522l3821,522,3821,522,3821,522,3821,521,3822,521,3822,521,3822,520,3822,520,3822,520,3822,519,3823,519,3823,519,3824,519,3824,518,3824,518,3824,518,3824,517,3824,517e" filled="false" stroked="true" strokeweight=".255094pt" strokecolor="#edb01f">
                <v:path arrowok="t"/>
              </v:shape>
            </v:group>
            <v:group style="position:absolute;left:3824;top:512;width:3;height:6" coordorigin="3824,512" coordsize="3,6">
              <v:shape style="position:absolute;left:3824;top:512;width:3;height:6" coordorigin="3824,512" coordsize="3,6" path="m3824,517l3824,517,3824,517,3825,516,3825,516,3825,516,3825,515,3825,515,3825,515,3825,515,3825,514,3826,514,3826,514,3826,514,3826,514,3826,513,3826,512,3827,512,3827,512,3827,512e" filled="false" stroked="true" strokeweight=".255094pt" strokecolor="#edb01f">
                <v:path arrowok="t"/>
              </v:shape>
            </v:group>
            <v:group style="position:absolute;left:3827;top:506;width:4;height:6" coordorigin="3827,506" coordsize="4,6">
              <v:shape style="position:absolute;left:3827;top:506;width:4;height:6" coordorigin="3827,506" coordsize="4,6" path="m3827,512l3827,512,3827,511,3828,511,3828,511,3828,510,3828,510,3828,510,3828,510,3828,509,3828,509,3829,509,3829,509,3829,508,3829,508,3829,508,3830,507,3830,507,3830,507,3830,506,3830,506e" filled="false" stroked="true" strokeweight=".255094pt" strokecolor="#edb01f">
                <v:path arrowok="t"/>
              </v:shape>
            </v:group>
            <v:group style="position:absolute;left:3830;top:501;width:4;height:6" coordorigin="3830,501" coordsize="4,6">
              <v:shape style="position:absolute;left:3830;top:501;width:4;height:6" coordorigin="3830,501" coordsize="4,6" path="m3830,506l3830,506,3831,506,3831,506,3831,505,3831,505,3831,505,3832,505,3832,505,3832,504,3832,504,3832,503,3832,503,3832,503,3832,503,3833,503,3833,503,3833,502,3833,502,3833,502,3833,501,3834,501e" filled="false" stroked="true" strokeweight=".255094pt" strokecolor="#edb01f">
                <v:path arrowok="t"/>
              </v:shape>
            </v:group>
            <v:group style="position:absolute;left:3834;top:496;width:3;height:5" coordorigin="3834,496" coordsize="3,5">
              <v:shape style="position:absolute;left:3834;top:496;width:3;height:5" coordorigin="3834,496" coordsize="3,5" path="m3834,501l3834,501,3834,500,3834,500,3834,500,3834,500,3835,499,3835,499,3835,499,3835,499,3835,498,3835,498,3836,498,3836,498,3836,497,3836,497,3836,496e" filled="false" stroked="true" strokeweight=".255094pt" strokecolor="#edb01f">
                <v:path arrowok="t"/>
              </v:shape>
            </v:group>
            <v:group style="position:absolute;left:3836;top:492;width:3;height:5" coordorigin="3836,492" coordsize="3,5">
              <v:shape style="position:absolute;left:3836;top:492;width:3;height:5" coordorigin="3836,492" coordsize="3,5" path="m3836,496l3836,496,3837,496,3837,496,3837,496,3837,495,3837,495,3837,495,3838,495,3838,494,3838,494,3838,494,3838,494,3838,494,3838,493,3839,493,3839,493,3839,492e" filled="false" stroked="true" strokeweight=".255094pt" strokecolor="#edb01f">
                <v:path arrowok="t"/>
              </v:shape>
            </v:group>
            <v:group style="position:absolute;left:3839;top:486;width:4;height:7" coordorigin="3839,486" coordsize="4,7">
              <v:shape style="position:absolute;left:3839;top:486;width:4;height:7" coordorigin="3839,486" coordsize="4,7" path="m3839,492l3839,492,3839,492,3839,491,3839,491,3839,491,3839,491,3840,490,3840,490,3840,490,3841,490,3841,490,3841,490,3841,487,3842,487,3842,487,3842,486,3842,486e" filled="false" stroked="true" strokeweight=".255094pt" strokecolor="#edb01f">
                <v:path arrowok="t"/>
              </v:shape>
            </v:group>
            <v:group style="position:absolute;left:3842;top:481;width:3;height:5" coordorigin="3842,481" coordsize="3,5">
              <v:shape style="position:absolute;left:3842;top:481;width:3;height:5" coordorigin="3842,481" coordsize="3,5" path="m3842,486l3842,486,3843,486,3843,485,3843,485,3843,485,3843,485,3843,484,3843,484,3844,484,3844,484,3844,483,3844,483,3844,483,3845,483,3845,482,3845,482,3845,482,3845,481e" filled="false" stroked="true" strokeweight=".255094pt" strokecolor="#edb01f">
                <v:path arrowok="t"/>
              </v:shape>
            </v:group>
            <v:group style="position:absolute;left:3845;top:476;width:4;height:6" coordorigin="3845,476" coordsize="4,6">
              <v:shape style="position:absolute;left:3845;top:476;width:4;height:6" coordorigin="3845,476" coordsize="4,6" path="m3845,481l3845,481,3846,480,3846,479,3846,479,3846,479,3846,479,3846,478,3847,478,3847,478,3847,477,3847,477,3847,477,3847,477,3848,477,3848,476,3848,476,3848,476,3848,476e" filled="false" stroked="true" strokeweight=".255094pt" strokecolor="#edb01f">
                <v:path arrowok="t"/>
              </v:shape>
            </v:group>
            <v:group style="position:absolute;left:3848;top:471;width:3;height:5" coordorigin="3848,471" coordsize="3,5">
              <v:shape style="position:absolute;left:3848;top:471;width:3;height:5" coordorigin="3848,471" coordsize="3,5" path="m3848,476l3848,475,3849,475,3849,475,3849,475,3849,474,3849,474,3849,474,3849,474,3849,473,3850,473,3850,473,3850,473,3850,473,3850,472,3851,472,3851,472,3851,472,3851,471,3851,471e" filled="false" stroked="true" strokeweight=".255094pt" strokecolor="#edb01f">
                <v:path arrowok="t"/>
              </v:shape>
            </v:group>
            <v:group style="position:absolute;left:3851;top:466;width:4;height:6" coordorigin="3851,466" coordsize="4,6">
              <v:shape style="position:absolute;left:3851;top:466;width:4;height:6" coordorigin="3851,466" coordsize="4,6" path="m3851,471l3852,471,3852,471,3852,471,3852,470,3852,470,3853,470,3853,470,3853,470,3853,470,3853,469,3853,469,3853,469,3854,469,3854,468,3854,468,3854,468,3854,467,3855,467,3855,466,3855,466,3855,466e" filled="false" stroked="true" strokeweight=".255094pt" strokecolor="#edb01f">
                <v:path arrowok="t"/>
              </v:shape>
            </v:group>
            <v:group style="position:absolute;left:3855;top:461;width:3;height:5" coordorigin="3855,461" coordsize="3,5">
              <v:shape style="position:absolute;left:3855;top:461;width:3;height:5" coordorigin="3855,461" coordsize="3,5" path="m3855,466l3855,466,3855,465,3855,465,3856,465,3856,464,3856,464,3856,464,3856,464,3856,463,3857,463,3857,463,3857,463,3857,462,3857,462,3858,462e" filled="false" stroked="true" strokeweight=".255094pt" strokecolor="#edb01f">
                <v:path arrowok="t"/>
              </v:shape>
            </v:group>
            <v:group style="position:absolute;left:3858;top:456;width:4;height:6" coordorigin="3858,456" coordsize="4,6">
              <v:shape style="position:absolute;left:3858;top:456;width:4;height:6" coordorigin="3858,456" coordsize="4,6" path="m3858,461l3858,461,3858,461,3858,461,3858,461,3858,460,3858,459,3859,459,3859,459,3859,459,3859,459,3859,458,3860,458,3860,458,3860,457,3860,457,3860,457,3860,457,3860,456,3861,456,3861,456e" filled="false" stroked="true" strokeweight=".255094pt" strokecolor="#edb01f">
                <v:path arrowok="t"/>
              </v:shape>
            </v:group>
            <v:group style="position:absolute;left:3861;top:450;width:5;height:7" coordorigin="3861,450" coordsize="5,7">
              <v:shape style="position:absolute;left:3861;top:450;width:5;height:7" coordorigin="3861,450" coordsize="5,7" path="m3861,456l3861,456,3861,456,3861,455,3861,455,3862,455,3862,455,3862,454,3862,454,3862,454,3862,453,3863,453,3863,453,3863,453,3863,452,3864,452,3864,452,3864,452,3864,451,3865,451,3865,451,3865,450,3865,450,3865,450e" filled="false" stroked="true" strokeweight=".255094pt" strokecolor="#edb01f">
                <v:path arrowok="t"/>
              </v:shape>
            </v:group>
            <v:group style="position:absolute;left:3865;top:444;width:3;height:6" coordorigin="3865,444" coordsize="3,6">
              <v:shape style="position:absolute;left:3865;top:444;width:3;height:6" coordorigin="3865,444" coordsize="3,6" path="m3865,450l3866,449,3866,449,3866,449,3866,449,3866,449,3866,448,3867,447,3867,447,3867,447,3867,447,3868,446,3868,446,3868,446,3868,446,3868,446,3868,445,3868,444e" filled="false" stroked="true" strokeweight=".255094pt" strokecolor="#edb01f">
                <v:path arrowok="t"/>
              </v:shape>
            </v:group>
            <v:group style="position:absolute;left:3868;top:440;width:3;height:5" coordorigin="3868,440" coordsize="3,5">
              <v:shape style="position:absolute;left:3868;top:440;width:3;height:5" coordorigin="3868,440" coordsize="3,5" path="m3868,444l3868,444,3869,444,3869,444,3869,443,3869,443,3869,443,3870,443,3870,443,3870,442,3870,442,3870,442,3870,441,3870,441,3871,441,3871,441,3871,441,3871,440e" filled="false" stroked="true" strokeweight=".255094pt" strokecolor="#edb01f">
                <v:path arrowok="t"/>
              </v:shape>
            </v:group>
            <v:group style="position:absolute;left:3871;top:434;width:5;height:7" coordorigin="3871,434" coordsize="5,7">
              <v:shape style="position:absolute;left:3871;top:434;width:5;height:7" coordorigin="3871,434" coordsize="5,7" path="m3871,440l3872,440,3872,438,3872,438,3873,438,3873,437,3873,437,3874,437,3874,437,3874,437,3874,436,3874,436,3874,436,3874,435,3875,435,3875,435,3875,435,3875,434,3875,434,3875,434e" filled="false" stroked="true" strokeweight=".255094pt" strokecolor="#edb01f">
                <v:path arrowok="t"/>
              </v:shape>
            </v:group>
            <v:group style="position:absolute;left:3875;top:429;width:4;height:5" coordorigin="3875,429" coordsize="4,5">
              <v:shape style="position:absolute;left:3875;top:429;width:4;height:5" coordorigin="3875,429" coordsize="4,5" path="m3875,434l3876,433,3876,433,3876,433,3876,433,3876,432,3876,432,3877,432,3877,432,3877,431,3877,431,3877,431,3878,431,3878,431,3878,430,3878,430,3878,430,3878,430,3878,429,3879,429,3879,429,3879,429e" filled="false" stroked="true" strokeweight=".255094pt" strokecolor="#edb01f">
                <v:path arrowok="t"/>
              </v:shape>
            </v:group>
            <v:group style="position:absolute;left:3879;top:423;width:4;height:6" coordorigin="3879,423" coordsize="4,6">
              <v:shape style="position:absolute;left:3879;top:423;width:4;height:6" coordorigin="3879,423" coordsize="4,6" path="m3879,429l3879,429,3880,429,3880,428,3880,428,3880,427,3880,427,3880,427,3880,427,3880,427,3880,426,3881,426,3881,425,3882,425,3882,425,3882,425,3882,424,3882,424,3882,423e" filled="false" stroked="true" strokeweight=".255094pt" strokecolor="#edb01f">
                <v:path arrowok="t"/>
              </v:shape>
            </v:group>
            <v:group style="position:absolute;left:3883;top:419;width:3;height:5" coordorigin="3883,419" coordsize="3,5">
              <v:shape style="position:absolute;left:3883;top:419;width:3;height:5" coordorigin="3883,419" coordsize="3,5" path="m3883,423l3883,423,3883,423,3883,422,3883,422,3883,422,3883,422,3883,422,3884,422,3884,422,3884,422,3884,421,3884,421,3884,421,3884,421,3885,420,3885,420,3885,420,3885,419,3885,419e" filled="false" stroked="true" strokeweight=".255094pt" strokecolor="#edb01f">
                <v:path arrowok="t"/>
              </v:shape>
            </v:group>
            <v:group style="position:absolute;left:3885;top:414;width:3;height:6" coordorigin="3885,414" coordsize="3,6">
              <v:shape style="position:absolute;left:3885;top:414;width:3;height:6" coordorigin="3885,414" coordsize="3,6" path="m3885,419l3885,419,3886,418,3886,418,3886,417,3886,417,3886,417,3886,417,3887,416,3887,416,3887,415,3887,415,3887,415,3887,415,3888,415,3888,414,3888,414e" filled="false" stroked="true" strokeweight=".255094pt" strokecolor="#edb01f">
                <v:path arrowok="t"/>
              </v:shape>
            </v:group>
            <v:group style="position:absolute;left:3888;top:408;width:4;height:6" coordorigin="3888,408" coordsize="4,6">
              <v:shape style="position:absolute;left:3888;top:408;width:4;height:6" coordorigin="3888,408" coordsize="4,6" path="m3888,414l3888,414,3888,413,3888,413,3889,413,3889,412,3889,412,3889,411,3890,411,3890,411,3890,411,3890,410,3890,410,3891,410,3891,409,3891,409,3891,409,3891,409,3891,409,3891,409,3892,408e" filled="false" stroked="true" strokeweight=".255094pt" strokecolor="#edb01f">
                <v:path arrowok="t"/>
              </v:shape>
            </v:group>
            <v:group style="position:absolute;left:3892;top:404;width:4;height:5" coordorigin="3892,404" coordsize="4,5">
              <v:shape style="position:absolute;left:3892;top:404;width:4;height:5" coordorigin="3892,404" coordsize="4,5" path="m3892,408l3892,408,3892,408,3892,408,3892,407,3892,407,3893,407,3893,407,3893,407,3893,406,3893,406,3893,406,3893,406,3893,405,3894,405,3894,404,3894,404,3895,404,3895,404e" filled="false" stroked="true" strokeweight=".255094pt" strokecolor="#edb01f">
                <v:path arrowok="t"/>
              </v:shape>
            </v:group>
            <v:group style="position:absolute;left:3895;top:398;width:4;height:6" coordorigin="3895,398" coordsize="4,6">
              <v:shape style="position:absolute;left:3895;top:398;width:4;height:6" coordorigin="3895,398" coordsize="4,6" path="m3895,404l3895,403,3895,403,3895,402,3895,402,3895,402,3896,402,3896,402,3896,402,3896,401,3896,401,3897,401,3897,399,3897,399,3897,399,3898,399,3898,398,3898,398e" filled="false" stroked="true" strokeweight=".255094pt" strokecolor="#edb01f">
                <v:path arrowok="t"/>
              </v:shape>
            </v:group>
            <v:group style="position:absolute;left:3898;top:394;width:3;height:5" coordorigin="3898,394" coordsize="3,5">
              <v:shape style="position:absolute;left:3898;top:394;width:3;height:5" coordorigin="3898,394" coordsize="3,5" path="m3898,398l3898,398,3898,398,3898,397,3898,397,3898,397,3899,396,3899,396,3899,396,3899,396,3899,395,3900,395,3900,395,3900,395,3900,394,3900,394,3900,394,3900,394e" filled="false" stroked="true" strokeweight=".255094pt" strokecolor="#edb01f">
                <v:path arrowok="t"/>
              </v:shape>
            </v:group>
            <v:group style="position:absolute;left:3900;top:389;width:3;height:5" coordorigin="3900,389" coordsize="3,5">
              <v:shape style="position:absolute;left:3900;top:389;width:3;height:5" coordorigin="3900,389" coordsize="3,5" path="m3900,394l3901,393,3901,393,3901,393,3901,393,3901,392,3901,392,3902,392,3902,392,3902,392,3902,391,3902,391,3902,391,3903,390,3903,390,3903,389,3903,389,3903,389e" filled="false" stroked="true" strokeweight=".255094pt" strokecolor="#edb01f">
                <v:path arrowok="t"/>
              </v:shape>
            </v:group>
            <v:group style="position:absolute;left:3903;top:385;width:4;height:5" coordorigin="3903,385" coordsize="4,5">
              <v:shape style="position:absolute;left:3903;top:385;width:4;height:5" coordorigin="3903,385" coordsize="4,5" path="m3903,389l3903,389,3904,389,3904,388,3904,388,3904,388,3905,388,3905,388,3905,387,3905,387,3905,387,3905,387,3906,387,3906,386,3906,386,3906,386,3906,385,3906,385,3906,385,3907,385e" filled="false" stroked="true" strokeweight=".255094pt" strokecolor="#edb01f">
                <v:path arrowok="t"/>
              </v:shape>
            </v:group>
            <v:group style="position:absolute;left:3907;top:378;width:4;height:7" coordorigin="3907,378" coordsize="4,7">
              <v:shape style="position:absolute;left:3907;top:378;width:4;height:7" coordorigin="3907,378" coordsize="4,7" path="m3907,385l3907,384,3907,384,3907,384,3907,383,3908,383,3908,383,3908,383,3908,382,3908,382,3908,382,3909,382,3909,381,3909,381,3909,380,3909,380,3910,380,3910,379,3910,378e" filled="false" stroked="true" strokeweight=".255094pt" strokecolor="#edb01f">
                <v:path arrowok="t"/>
              </v:shape>
            </v:group>
            <v:group style="position:absolute;left:3910;top:373;width:4;height:6" coordorigin="3910,373" coordsize="4,6">
              <v:shape style="position:absolute;left:3910;top:373;width:4;height:6" coordorigin="3910,373" coordsize="4,6" path="m3910,378l3910,378,3910,378,3910,378,3910,378,3911,378,3911,377,3911,377,3911,376,3911,376,3911,376,3911,376,3911,375,3912,375,3912,375,3912,374,3912,374,3912,374,3912,374,3913,374,3913,373,3913,373e" filled="false" stroked="true" strokeweight=".255094pt" strokecolor="#edb01f">
                <v:path arrowok="t"/>
              </v:shape>
            </v:group>
            <v:group style="position:absolute;left:3913;top:368;width:3;height:6" coordorigin="3913,368" coordsize="3,6">
              <v:shape style="position:absolute;left:3913;top:368;width:3;height:6" coordorigin="3913,368" coordsize="3,6" path="m3913,373l3913,373,3913,373,3913,372,3913,372,3913,372,3913,372,3914,372,3914,371,3914,371,3914,370,3914,370,3914,369,3914,369,3915,369,3915,369,3915,369,3915,368,3915,368e" filled="false" stroked="true" strokeweight=".255094pt" strokecolor="#edb01f">
                <v:path arrowok="t"/>
              </v:shape>
            </v:group>
            <v:group style="position:absolute;left:3915;top:361;width:4;height:7" coordorigin="3915,361" coordsize="4,7">
              <v:shape style="position:absolute;left:3915;top:361;width:4;height:7" coordorigin="3915,361" coordsize="4,7" path="m3915,368l3915,367,3915,366,3916,366,3916,365,3916,365,3916,365,3916,365,3917,365,3917,365,3917,364,3917,363,3917,363,3918,363,3918,363,3918,363,3918,363,3918,363,3918,362,3918,362,3919,362e" filled="false" stroked="true" strokeweight=".255094pt" strokecolor="#edb01f">
                <v:path arrowok="t"/>
              </v:shape>
            </v:group>
            <v:group style="position:absolute;left:3919;top:357;width:4;height:5" coordorigin="3919,357" coordsize="4,5">
              <v:shape style="position:absolute;left:3919;top:357;width:4;height:5" coordorigin="3919,357" coordsize="4,5" path="m3919,361l3919,361,3919,361,3919,361,3919,361,3920,361,3920,360,3920,360,3920,360,3920,360,3920,360,3921,360,3921,359,3921,359,3921,359,3922,359,3922,358,3922,358,3922,358,3922,358,3922,358,3922,357e" filled="false" stroked="true" strokeweight=".255094pt" strokecolor="#edb01f">
                <v:path arrowok="t"/>
              </v:shape>
            </v:group>
            <v:group style="position:absolute;left:3922;top:353;width:3;height:5" coordorigin="3922,353" coordsize="3,5">
              <v:shape style="position:absolute;left:3922;top:353;width:3;height:5" coordorigin="3922,353" coordsize="3,5" path="m3922,357l3922,357,3923,357,3923,357,3923,357,3923,356,3923,356,3923,356,3923,356,3924,356,3924,355,3924,355,3924,355,3924,355,3924,354,3925,354,3925,354,3925,354,3925,353e" filled="false" stroked="true" strokeweight=".255094pt" strokecolor="#edb01f">
                <v:path arrowok="t"/>
              </v:shape>
            </v:group>
            <v:group style="position:absolute;left:3925;top:349;width:3;height:5" coordorigin="3925,349" coordsize="3,5">
              <v:shape style="position:absolute;left:3925;top:349;width:3;height:5" coordorigin="3925,349" coordsize="3,5" path="m3925,353l3925,353,3925,353,3925,352,3926,352,3926,351,3926,351,3926,351,3927,351,3927,350,3927,350,3927,350,3927,350,3927,349,3927,349,3927,349,3928,349,3928,349e" filled="false" stroked="true" strokeweight=".255094pt" strokecolor="#edb01f">
                <v:path arrowok="t"/>
              </v:shape>
            </v:group>
            <v:group style="position:absolute;left:3928;top:344;width:4;height:5" coordorigin="3928,344" coordsize="4,5">
              <v:shape style="position:absolute;left:3928;top:344;width:4;height:5" coordorigin="3928,344" coordsize="4,5" path="m3928,349l3928,348,3928,348,3928,348,3928,347,3929,347,3929,347,3929,347,3929,346,3929,346,3929,346,3929,346,3930,346,3930,345,3930,345,3930,345,3931,345,3931,345,3931,344e" filled="false" stroked="true" strokeweight=".255094pt" strokecolor="#edb01f">
                <v:path arrowok="t"/>
              </v:shape>
            </v:group>
            <v:group style="position:absolute;left:3931;top:340;width:2;height:5" coordorigin="3931,340" coordsize="2,5">
              <v:shape style="position:absolute;left:3931;top:340;width:2;height:5" coordorigin="3931,340" coordsize="2,5" path="m3931,344l3931,344,3931,344,3932,344,3932,343,3932,343,3932,343,3932,343,3932,342,3932,342,3932,342,3932,342,3932,341,3933,341,3933,341,3933,340,3933,340e" filled="false" stroked="true" strokeweight=".255094pt" strokecolor="#edb01f">
                <v:path arrowok="t"/>
              </v:shape>
            </v:group>
            <v:group style="position:absolute;left:3933;top:333;width:4;height:7" coordorigin="3933,333" coordsize="4,7">
              <v:shape style="position:absolute;left:3933;top:333;width:4;height:7" coordorigin="3933,333" coordsize="4,7" path="m3933,340l3933,340,3933,340,3934,340,3934,338,3934,338,3934,338,3934,338,3935,337,3935,337,3935,337,3935,337,3935,336,3935,335,3935,335,3935,334,3936,334,3936,334,3936,334,3936,333e" filled="false" stroked="true" strokeweight=".255094pt" strokecolor="#edb01f">
                <v:path arrowok="t"/>
              </v:shape>
            </v:group>
            <v:group style="position:absolute;left:3936;top:329;width:3;height:5" coordorigin="3936,329" coordsize="3,5">
              <v:shape style="position:absolute;left:3936;top:329;width:3;height:5" coordorigin="3936,329" coordsize="3,5" path="m3936,333l3936,333,3937,333,3937,333,3937,332,3937,332,3937,332,3937,332,3938,331,3938,331,3938,331,3938,331,3938,330,3939,330,3939,330,3939,330,3939,330,3939,329,3939,329e" filled="false" stroked="true" strokeweight=".255094pt" strokecolor="#edb01f">
                <v:path arrowok="t"/>
              </v:shape>
            </v:group>
            <v:group style="position:absolute;left:3939;top:324;width:3;height:5" coordorigin="3939,324" coordsize="3,5">
              <v:shape style="position:absolute;left:3939;top:324;width:3;height:5" coordorigin="3939,324" coordsize="3,5" path="m3939,329l3939,329,3939,329,3939,328,3940,328,3940,327,3940,327,3940,327,3940,327,3941,326,3941,326,3941,326,3941,325,3941,325,3941,325,3941,325,3942,325e" filled="false" stroked="true" strokeweight=".255094pt" strokecolor="#edb01f">
                <v:path arrowok="t"/>
              </v:shape>
            </v:group>
            <v:group style="position:absolute;left:3942;top:319;width:3;height:6" coordorigin="3942,319" coordsize="3,6">
              <v:shape style="position:absolute;left:3942;top:319;width:3;height:6" coordorigin="3942,319" coordsize="3,6" path="m3942,324l3942,324,3942,324,3942,323,3942,323,3942,323,3942,322,3942,322,3943,322,3943,321,3943,321,3943,320,3943,320,3943,320,3943,319,3944,319,3944,319,3944,319e" filled="false" stroked="true" strokeweight=".255094pt" strokecolor="#edb01f">
                <v:path arrowok="t"/>
              </v:shape>
            </v:group>
            <v:group style="position:absolute;left:3944;top:314;width:4;height:5" coordorigin="3944,314" coordsize="4,5">
              <v:shape style="position:absolute;left:3944;top:314;width:4;height:5" coordorigin="3944,314" coordsize="4,5" path="m3944,319l3944,318,3944,318,3944,318,3945,318,3945,318,3945,317,3945,317,3945,317,3945,317,3946,317,3946,316,3946,316,3946,316,3946,316,3946,316,3946,316,3946,315,3947,315,3947,315,3947,314e" filled="false" stroked="true" strokeweight=".255094pt" strokecolor="#edb01f">
                <v:path arrowok="t"/>
              </v:shape>
            </v:group>
            <v:group style="position:absolute;left:3947;top:309;width:3;height:6" coordorigin="3947,309" coordsize="3,6">
              <v:shape style="position:absolute;left:3947;top:309;width:3;height:6" coordorigin="3947,309" coordsize="3,6" path="m3947,314l3947,314,3947,314,3947,314,3948,313,3948,313,3948,312,3948,312,3948,311,3949,311,3949,311,3949,310,3949,310,3949,310,3949,310,3950,310,3950,310,3950,309e" filled="false" stroked="true" strokeweight=".255094pt" strokecolor="#edb01f">
                <v:path arrowok="t"/>
              </v:shape>
            </v:group>
            <v:group style="position:absolute;left:3950;top:305;width:4;height:5" coordorigin="3950,305" coordsize="4,5">
              <v:shape style="position:absolute;left:3950;top:305;width:4;height:5" coordorigin="3950,305" coordsize="4,5" path="m3950,309l3950,309,3950,309,3950,308,3950,308,3951,308,3951,307,3951,307,3951,306,3951,306,3952,306,3952,306,3952,306,3952,306,3952,305,3952,305,3953,305,3953,305,3953,305e" filled="false" stroked="true" strokeweight=".255094pt" strokecolor="#edb01f">
                <v:path arrowok="t"/>
              </v:shape>
            </v:group>
            <v:group style="position:absolute;left:3953;top:301;width:3;height:4" coordorigin="3953,301" coordsize="3,4">
              <v:shape style="position:absolute;left:3953;top:301;width:3;height:4" coordorigin="3953,301" coordsize="3,4" path="m3953,305l3953,304,3954,304,3954,304,3954,304,3954,303,3954,303,3954,303,3954,303,3955,302,3955,302,3955,302,3955,302,3955,302,3956,301,3956,301,3956,301,3956,301e" filled="false" stroked="true" strokeweight=".255094pt" strokecolor="#edb01f">
                <v:path arrowok="t"/>
              </v:shape>
            </v:group>
            <v:group style="position:absolute;left:3956;top:296;width:3;height:5" coordorigin="3956,296" coordsize="3,5">
              <v:shape style="position:absolute;left:3956;top:296;width:3;height:5" coordorigin="3956,296" coordsize="3,5" path="m3956,301l3956,301,3956,300,3956,300,3956,300,3957,300,3957,299,3957,299,3957,298,3957,298,3957,298,3957,298,3958,297,3958,297,3958,297,3958,297,3958,297,3958,296e" filled="false" stroked="true" strokeweight=".255094pt" strokecolor="#edb01f">
                <v:path arrowok="t"/>
              </v:shape>
            </v:group>
            <v:group style="position:absolute;left:3958;top:291;width:3;height:6" coordorigin="3958,291" coordsize="3,6">
              <v:shape style="position:absolute;left:3958;top:291;width:3;height:6" coordorigin="3958,291" coordsize="3,6" path="m3958,296l3958,296,3958,296,3959,296,3959,295,3959,295,3959,294,3959,294,3959,294,3959,293,3960,293,3960,293,3960,293,3960,293,3960,292,3961,292,3961,291e" filled="false" stroked="true" strokeweight=".255094pt" strokecolor="#edb01f">
                <v:path arrowok="t"/>
              </v:shape>
            </v:group>
            <v:group style="position:absolute;left:3961;top:287;width:4;height:5" coordorigin="3961,287" coordsize="4,5">
              <v:shape style="position:absolute;left:3961;top:287;width:4;height:5" coordorigin="3961,287" coordsize="4,5" path="m3961,291l3961,291,3961,291,3961,290,3962,290,3962,290,3962,290,3962,289,3962,289,3963,289,3963,289,3963,289,3963,288,3963,288,3963,288,3964,288,3964,288,3964,287,3964,287,3964,287e" filled="false" stroked="true" strokeweight=".255094pt" strokecolor="#edb01f">
                <v:path arrowok="t"/>
              </v:shape>
            </v:group>
            <v:group style="position:absolute;left:3964;top:283;width:3;height:4" coordorigin="3964,283" coordsize="3,4">
              <v:shape style="position:absolute;left:3964;top:283;width:3;height:4" coordorigin="3964,283" coordsize="3,4" path="m3964,287l3964,287,3964,286,3965,286,3965,286,3965,286,3965,286,3965,285,3965,285,3965,285,3965,284,3966,284,3966,284,3966,284,3966,284,3966,284,3966,283,3967,283e" filled="false" stroked="true" strokeweight=".255094pt" strokecolor="#edb01f">
                <v:path arrowok="t"/>
              </v:shape>
            </v:group>
            <v:group style="position:absolute;left:3967;top:279;width:3;height:5" coordorigin="3967,279" coordsize="3,5">
              <v:shape style="position:absolute;left:3967;top:279;width:3;height:5" coordorigin="3967,279" coordsize="3,5" path="m3967,283l3967,283,3967,283,3967,283,3967,282,3968,282,3968,282,3968,282,3968,282,3968,281,3968,281,3968,281,3969,281,3969,281,3969,280,3969,280,3969,280,3969,280,3969,279e" filled="false" stroked="true" strokeweight=".255094pt" strokecolor="#edb01f">
                <v:path arrowok="t"/>
              </v:shape>
            </v:group>
            <v:group style="position:absolute;left:3969;top:275;width:3;height:4" coordorigin="3969,275" coordsize="3,4">
              <v:shape style="position:absolute;left:3969;top:275;width:3;height:4" coordorigin="3969,275" coordsize="3,4" path="m3969,279l3969,279,3969,279,3969,278,3970,278,3970,278,3970,278,3970,277,3970,277,3971,277,3971,277,3971,277,3971,277,3971,277,3971,276,3971,276,3971,276,3971,276,3972,276,3972,275e" filled="false" stroked="true" strokeweight=".255094pt" strokecolor="#edb01f">
                <v:path arrowok="t"/>
              </v:shape>
            </v:group>
            <v:group style="position:absolute;left:3972;top:271;width:3;height:5" coordorigin="3972,271" coordsize="3,5">
              <v:shape style="position:absolute;left:3972;top:271;width:3;height:5" coordorigin="3972,271" coordsize="3,5" path="m3972,275l3972,275,3972,275,3972,274,3972,274,3972,274,3973,273,3973,273,3973,273,3973,273,3973,272,3973,272,3974,272,3974,272,3974,271,3974,271,3974,271e" filled="false" stroked="true" strokeweight=".255094pt" strokecolor="#edb01f">
                <v:path arrowok="t"/>
              </v:shape>
            </v:group>
            <v:group style="position:absolute;left:3974;top:267;width:4;height:5" coordorigin="3974,267" coordsize="4,5">
              <v:shape style="position:absolute;left:3974;top:267;width:4;height:5" coordorigin="3974,267" coordsize="4,5" path="m3974,271l3975,271,3975,270,3975,270,3975,270,3975,270,3975,270,3976,270,3976,269,3976,269,3976,269,3976,269,3976,269,3977,268,3977,268,3977,268,3977,268,3977,267,3977,267,3978,267,3978,267e" filled="false" stroked="true" strokeweight=".255094pt" strokecolor="#edb01f">
                <v:path arrowok="t"/>
              </v:shape>
            </v:group>
            <v:group style="position:absolute;left:3978;top:263;width:3;height:4" coordorigin="3978,263" coordsize="3,4">
              <v:shape style="position:absolute;left:3978;top:263;width:3;height:4" coordorigin="3978,263" coordsize="3,4" path="m3978,267l3978,267,3978,266,3979,266,3979,266,3979,266,3979,265,3979,265,3979,265,3979,265,3980,265,3980,264,3980,264,3980,264,3980,264,3981,264,3981,263,3981,263e" filled="false" stroked="true" strokeweight=".255094pt" strokecolor="#edb01f">
                <v:path arrowok="t"/>
              </v:shape>
            </v:group>
            <v:group style="position:absolute;left:3981;top:259;width:3;height:5" coordorigin="3981,259" coordsize="3,5">
              <v:shape style="position:absolute;left:3981;top:259;width:3;height:5" coordorigin="3981,259" coordsize="3,5" path="m3981,263l3981,263,3981,262,3981,262,3981,262,3981,261,3981,261,3982,261,3982,261,3982,260,3982,260,3982,260,3982,260,3982,260,3983,259,3983,259,3983,259,3983,259e" filled="false" stroked="true" strokeweight=".255094pt" strokecolor="#edb01f">
                <v:path arrowok="t"/>
              </v:shape>
            </v:group>
            <v:group style="position:absolute;left:3983;top:255;width:3;height:4" coordorigin="3983,255" coordsize="3,4">
              <v:shape style="position:absolute;left:3983;top:255;width:3;height:4" coordorigin="3983,255" coordsize="3,4" path="m3983,259l3983,258,3984,258,3984,258,3984,258,3984,258,3984,257,3984,257,3985,257,3985,257,3985,256,3985,256,3985,256,3985,256,3985,256,3986,255,3986,255,3986,255e" filled="false" stroked="true" strokeweight=".255094pt" strokecolor="#edb01f">
                <v:path arrowok="t"/>
              </v:shape>
            </v:group>
            <v:group style="position:absolute;left:3986;top:251;width:3;height:4" coordorigin="3986,251" coordsize="3,4">
              <v:shape style="position:absolute;left:3986;top:251;width:3;height:4" coordorigin="3986,251" coordsize="3,4" path="m3986,255l3986,255,3986,254,3986,254,3986,254,3987,254,3987,254,3987,253,3987,253,3987,253,3987,253,3988,252,3988,252,3988,252,3988,252,3988,251,3988,251e" filled="false" stroked="true" strokeweight=".255094pt" strokecolor="#edb01f">
                <v:path arrowok="t"/>
              </v:shape>
            </v:group>
            <v:group style="position:absolute;left:3988;top:247;width:3;height:4" coordorigin="3988,247" coordsize="3,4">
              <v:shape style="position:absolute;left:3988;top:247;width:3;height:4" coordorigin="3988,247" coordsize="3,4" path="m3988,251l3989,251,3989,251,3989,250,3989,250,3989,250,3989,250,3989,250,3989,249,3989,249,3990,249,3990,249,3990,248,3990,248,3990,248,3990,248,3991,247e" filled="false" stroked="true" strokeweight=".255094pt" strokecolor="#edb01f">
                <v:path arrowok="t"/>
              </v:shape>
            </v:group>
            <v:group style="position:absolute;left:3991;top:244;width:3;height:4" coordorigin="3991,244" coordsize="3,4">
              <v:shape style="position:absolute;left:3991;top:244;width:3;height:4" coordorigin="3991,244" coordsize="3,4" path="m3991,247l3991,247,3991,247,3991,247,3991,247,3992,246,3992,246,3992,246,3992,246,3992,245,3992,245,3992,245,3993,245,3993,244,3993,244,3993,244e" filled="false" stroked="true" strokeweight=".255094pt" strokecolor="#edb01f">
                <v:path arrowok="t"/>
              </v:shape>
            </v:group>
            <v:group style="position:absolute;left:3993;top:240;width:4;height:4" coordorigin="3993,240" coordsize="4,4">
              <v:shape style="position:absolute;left:3993;top:240;width:4;height:4" coordorigin="3993,240" coordsize="4,4" path="m3993,244l3993,244,3993,243,3994,243,3994,243,3994,243,3994,242,3994,242,3994,242,3994,242,3995,241,3995,241,3995,241,3995,241,3996,241,3996,240,3996,240,3996,240e" filled="false" stroked="true" strokeweight=".255094pt" strokecolor="#edb01f">
                <v:path arrowok="t"/>
              </v:shape>
            </v:group>
            <v:group style="position:absolute;left:3996;top:236;width:5;height:4" coordorigin="3996,236" coordsize="5,4">
              <v:shape style="position:absolute;left:3996;top:236;width:5;height:4" coordorigin="3996,236" coordsize="5,4" path="m3996,240l3996,240,3997,240,3997,239,3997,239,3997,239,3997,239,3998,238,3998,238,3999,238,3999,238,3999,238,3999,238,3999,237,4000,237,4000,237,4000,237,4000,237,4000,236e" filled="false" stroked="true" strokeweight=".255094pt" strokecolor="#edb01f">
                <v:path arrowok="t"/>
              </v:shape>
            </v:group>
            <v:group style="position:absolute;left:4001;top:232;width:4;height:5" coordorigin="4001,232" coordsize="4,5">
              <v:shape style="position:absolute;left:4001;top:232;width:4;height:5" coordorigin="4001,232" coordsize="4,5" path="m4001,236l4001,236,4001,236,4001,236,4001,236,4001,235,4002,235,4002,235,4002,235,4002,234,4002,234,4002,234,4003,234,4003,233,4003,233,4003,233,4003,233,4004,232,4004,232,4004,232e" filled="false" stroked="true" strokeweight=".255094pt" strokecolor="#edb01f">
                <v:path arrowok="t"/>
              </v:shape>
            </v:group>
            <v:group style="position:absolute;left:4004;top:228;width:3;height:4" coordorigin="4004,228" coordsize="3,4">
              <v:shape style="position:absolute;left:4004;top:228;width:3;height:4" coordorigin="4004,228" coordsize="3,4" path="m4004,232l4004,232,4004,231,4004,231,4005,231,4005,231,4005,230,4005,230,4006,230,4006,230,4006,230,4006,229,4006,229,4006,229,4007,229,4007,229,4007,228e" filled="false" stroked="true" strokeweight=".255094pt" strokecolor="#edb01f">
                <v:path arrowok="t"/>
              </v:shape>
            </v:group>
            <v:group style="position:absolute;left:4007;top:225;width:3;height:4" coordorigin="4007,225" coordsize="3,4">
              <v:shape style="position:absolute;left:4007;top:225;width:3;height:4" coordorigin="4007,225" coordsize="3,4" path="m4007,228l4007,228,4007,228,4007,227,4007,227,4008,227,4008,227,4008,227,4008,226,4008,226,4009,226,4009,226,4009,225,4009,225,4009,225,4009,225e" filled="false" stroked="true" strokeweight=".255094pt" strokecolor="#edb01f">
                <v:path arrowok="t"/>
              </v:shape>
            </v:group>
            <v:group style="position:absolute;left:4009;top:221;width:5;height:5" coordorigin="4009,221" coordsize="5,5">
              <v:shape style="position:absolute;left:4009;top:221;width:5;height:5" coordorigin="4009,221" coordsize="5,5" path="m4009,225l4009,225,4010,224,4010,224,4010,224,4010,224,4010,224,4011,224,4011,223,4011,223,4011,223,4011,223,4011,222,4012,222,4012,222,4012,222,4013,222,4013,221,4013,221,4013,221,4013,221e" filled="false" stroked="true" strokeweight=".255094pt" strokecolor="#edb01f">
                <v:path arrowok="t"/>
              </v:shape>
            </v:group>
            <v:group style="position:absolute;left:4013;top:217;width:5;height:4" coordorigin="4013,217" coordsize="5,4">
              <v:shape style="position:absolute;left:4013;top:217;width:5;height:4" coordorigin="4013,217" coordsize="5,4" path="m4013,221l4014,221,4014,220,4014,220,4014,220,4014,220,4014,220,4015,220,4015,219,4015,219,4016,219,4016,219,4016,219,4016,219,4017,218,4017,218,4017,218,4017,218,4017,218,4017,218,4018,218e" filled="false" stroked="true" strokeweight=".255094pt" strokecolor="#edb01f">
                <v:path arrowok="t"/>
              </v:shape>
            </v:group>
            <v:group style="position:absolute;left:4018;top:214;width:3;height:4" coordorigin="4018,214" coordsize="3,4">
              <v:shape style="position:absolute;left:4018;top:214;width:3;height:4" coordorigin="4018,214" coordsize="3,4" path="m4018,217l4018,217,4018,217,4018,217,4019,217,4019,216,4019,216,4019,216,4019,216,4019,216,4019,215,4020,215,4020,215,4020,215,4020,214,4020,214,4020,214e" filled="false" stroked="true" strokeweight=".255094pt" strokecolor="#edb01f">
                <v:path arrowok="t"/>
              </v:shape>
            </v:group>
            <v:group style="position:absolute;left:4021;top:210;width:4;height:4" coordorigin="4021,210" coordsize="4,4">
              <v:shape style="position:absolute;left:4021;top:210;width:4;height:4" coordorigin="4021,210" coordsize="4,4" path="m4021,214l4021,214,4021,214,4021,213,4022,213,4022,213,4022,213,4022,212,4022,212,4022,212,4023,212,4023,211,4023,211,4023,211,4023,211,4024,210e" filled="false" stroked="true" strokeweight=".255094pt" strokecolor="#edb01f">
                <v:path arrowok="t"/>
              </v:shape>
            </v:group>
            <v:group style="position:absolute;left:4024;top:207;width:5;height:4" coordorigin="4024,207" coordsize="5,4">
              <v:shape style="position:absolute;left:4024;top:207;width:5;height:4" coordorigin="4024,207" coordsize="5,4" path="m4024,210l4024,210,4024,210,4024,210,4024,209,4025,209,4025,209,4025,209,4025,209,4026,209,4026,208,4026,208,4026,208,4027,208,4027,208,4027,208,4028,207,4028,207,4028,207e" filled="false" stroked="true" strokeweight=".255094pt" strokecolor="#edb01f">
                <v:path arrowok="t"/>
              </v:shape>
            </v:group>
            <v:group style="position:absolute;left:4028;top:204;width:4;height:4" coordorigin="4028,204" coordsize="4,4">
              <v:shape style="position:absolute;left:4028;top:204;width:4;height:4" coordorigin="4028,204" coordsize="4,4" path="m4028,207l4028,207,4028,207,4029,206,4029,206,4029,206,4029,206,4029,206,4030,206,4030,205,4030,205,4030,205,4030,205,4030,204,4030,204,4031,204,4031,204,4031,204,4031,204e" filled="false" stroked="true" strokeweight=".255094pt" strokecolor="#edb01f">
                <v:path arrowok="t"/>
              </v:shape>
            </v:group>
            <v:group style="position:absolute;left:4031;top:200;width:5;height:4" coordorigin="4031,200" coordsize="5,4">
              <v:shape style="position:absolute;left:4031;top:200;width:5;height:4" coordorigin="4031,200" coordsize="5,4" path="m4031,204l4031,203,4032,203,4032,203,4032,203,4032,202,4032,202,4032,202,4033,202,4033,202,4033,202,4033,201,4034,201,4034,201,4034,201,4034,201,4035,201,4035,201,4035,201,4035,200,4035,200,4035,200,4036,200e" filled="false" stroked="true" strokeweight=".255094pt" strokecolor="#edb01f">
                <v:path arrowok="t"/>
              </v:shape>
            </v:group>
            <v:group style="position:absolute;left:4036;top:196;width:3;height:4" coordorigin="4036,196" coordsize="3,4">
              <v:shape style="position:absolute;left:4036;top:196;width:3;height:4" coordorigin="4036,196" coordsize="3,4" path="m4036,200l4036,199,4036,199,4036,199,4037,199,4037,199,4037,198,4037,198,4037,198,4037,198,4037,198,4038,197,4038,197,4038,197,4038,197,4038,197e" filled="false" stroked="true" strokeweight=".255094pt" strokecolor="#edb01f">
                <v:path arrowok="t"/>
              </v:shape>
            </v:group>
            <v:group style="position:absolute;left:4038;top:193;width:4;height:4" coordorigin="4038,193" coordsize="4,4">
              <v:shape style="position:absolute;left:4038;top:193;width:4;height:4" coordorigin="4038,193" coordsize="4,4" path="m4038,196l4039,196,4039,196,4039,196,4040,196,4040,195,4040,195,4040,195,4040,195,4040,194,4040,194,4041,194,4041,194,4042,194,4042,193,4042,193,4042,193e" filled="false" stroked="true" strokeweight=".255094pt" strokecolor="#edb01f">
                <v:path arrowok="t"/>
              </v:shape>
            </v:group>
            <v:group style="position:absolute;left:4042;top:189;width:4;height:4" coordorigin="4042,189" coordsize="4,4">
              <v:shape style="position:absolute;left:4042;top:189;width:4;height:4" coordorigin="4042,189" coordsize="4,4" path="m4042,193l4042,193,4042,192,4043,192,4043,192,4043,192,4043,192,4043,191,4043,191,4044,191,4044,191,4044,190,4044,190,4044,190,4045,190,4045,190,4045,190,4045,189,4045,189e" filled="false" stroked="true" strokeweight=".255094pt" strokecolor="#edb01f">
                <v:path arrowok="t"/>
              </v:shape>
            </v:group>
            <v:group style="position:absolute;left:4045;top:186;width:3;height:4" coordorigin="4045,186" coordsize="3,4">
              <v:shape style="position:absolute;left:4045;top:186;width:3;height:4" coordorigin="4045,186" coordsize="3,4" path="m4045,189l4045,189,4046,189,4046,188,4046,188,4046,188,4046,188,4047,188,4047,187,4047,187,4047,187,4047,186,4047,186,4047,186,4047,186,4048,186e" filled="false" stroked="true" strokeweight=".255094pt" strokecolor="#edb01f">
                <v:path arrowok="t"/>
              </v:shape>
            </v:group>
            <v:group style="position:absolute;left:4048;top:182;width:5;height:4" coordorigin="4048,182" coordsize="5,4">
              <v:shape style="position:absolute;left:4048;top:182;width:5;height:4" coordorigin="4048,182" coordsize="5,4" path="m4048,186l4048,186,4048,185,4048,185,4049,185,4049,185,4049,184,4049,184,4050,184,4050,184,4050,184,4050,183,4050,183,4050,183,4051,183,4051,183,4051,183,4051,183,4051,182,4052,182e" filled="false" stroked="true" strokeweight=".255094pt" strokecolor="#edb01f">
                <v:path arrowok="t"/>
              </v:shape>
            </v:group>
            <v:group style="position:absolute;left:4052;top:179;width:4;height:4" coordorigin="4052,179" coordsize="4,4">
              <v:shape style="position:absolute;left:4052;top:179;width:4;height:4" coordorigin="4052,179" coordsize="4,4" path="m4052,182l4052,182,4053,182,4053,182,4053,182,4053,181,4053,181,4054,181,4054,181,4054,180,4054,180,4054,180,4054,180,4054,180,4055,179,4055,179,4055,179,4055,179,4055,179e" filled="false" stroked="true" strokeweight=".255094pt" strokecolor="#edb01f">
                <v:path arrowok="t"/>
              </v:shape>
            </v:group>
            <v:group style="position:absolute;left:4055;top:175;width:5;height:4" coordorigin="4055,175" coordsize="5,4">
              <v:shape style="position:absolute;left:4055;top:175;width:5;height:4" coordorigin="4055,175" coordsize="5,4" path="m4055,179l4056,179,4056,179,4056,178,4056,178,4057,178,4057,178,4057,178,4057,177,4057,177,4058,177,4058,177,4058,177,4058,176,4058,176,4058,176,4059,176,4059,176,4060,175e" filled="false" stroked="true" strokeweight=".255094pt" strokecolor="#edb01f">
                <v:path arrowok="t"/>
              </v:shape>
            </v:group>
            <v:group style="position:absolute;left:4060;top:172;width:3;height:4" coordorigin="4060,172" coordsize="3,4">
              <v:shape style="position:absolute;left:4060;top:172;width:3;height:4" coordorigin="4060,172" coordsize="3,4" path="m4060,175l4060,175,4060,175,4060,175,4060,174,4060,174,4060,174,4060,174,4061,174,4061,173,4061,173,4061,173,4061,173,4062,173,4062,172,4062,172e" filled="false" stroked="true" strokeweight=".255094pt" strokecolor="#edb01f">
                <v:path arrowok="t"/>
              </v:shape>
            </v:group>
            <v:group style="position:absolute;left:4062;top:169;width:4;height:4" coordorigin="4062,169" coordsize="4,4">
              <v:shape style="position:absolute;left:4062;top:169;width:4;height:4" coordorigin="4062,169" coordsize="4,4" path="m4062,172l4062,172,4062,172,4063,172,4063,171,4063,171,4063,171,4063,171,4063,170,4064,170,4064,170,4064,170,4065,170,4065,170,4065,169,4065,169,4065,169,4066,169e" filled="false" stroked="true" strokeweight=".255094pt" strokecolor="#edb01f">
                <v:path arrowok="t"/>
              </v:shape>
            </v:group>
            <v:group style="position:absolute;left:4066;top:165;width:3;height:4" coordorigin="4066,165" coordsize="3,4">
              <v:shape style="position:absolute;left:4066;top:165;width:3;height:4" coordorigin="4066,165" coordsize="3,4" path="m4066,169l4066,168,4066,168,4066,168,4066,168,4066,167,4067,167,4067,167,4067,167,4067,166,4067,166,4067,166,4068,166,4068,166,4068,165e" filled="false" stroked="true" strokeweight=".255094pt" strokecolor="#edb01f">
                <v:path arrowok="t"/>
              </v:shape>
            </v:group>
            <v:group style="position:absolute;left:4068;top:162;width:3;height:4" coordorigin="4068,162" coordsize="3,4">
              <v:shape style="position:absolute;left:4068;top:162;width:3;height:4" coordorigin="4068,162" coordsize="3,4" path="m4068,165l4068,165,4068,165,4069,165,4069,164,4069,164,4069,164,4069,164,4069,164,4069,163,4070,163,4070,163,4070,163,4070,163,4070,162,4071,162e" filled="false" stroked="true" strokeweight=".255094pt" strokecolor="#edb01f">
                <v:path arrowok="t"/>
              </v:shape>
            </v:group>
            <v:group style="position:absolute;left:4071;top:158;width:4;height:5" coordorigin="4071,158" coordsize="4,5">
              <v:shape style="position:absolute;left:4071;top:158;width:4;height:5" coordorigin="4071,158" coordsize="4,5" path="m4071,162l4071,162,4071,162,4071,161,4071,161,4071,161,4071,161,4072,161,4072,160,4072,160,4072,160,4072,160,4072,159,4073,159,4073,159,4074,159,4074,159,4074,158,4074,158e" filled="false" stroked="true" strokeweight=".255094pt" strokecolor="#edb01f">
                <v:path arrowok="t"/>
              </v:shape>
            </v:group>
            <v:group style="position:absolute;left:4074;top:155;width:2;height:4" coordorigin="4074,155" coordsize="2,4">
              <v:shape style="position:absolute;left:4074;top:155;width:2;height:4" coordorigin="4074,155" coordsize="2,4" path="m4074,158l4074,158,4074,158,4074,157,4075,157,4075,157,4075,157,4075,156,4075,156,4075,156,4075,155,4075,155,4075,155,4075,155e" filled="false" stroked="true" strokeweight=".255094pt" strokecolor="#edb01f">
                <v:path arrowok="t"/>
              </v:shape>
            </v:group>
            <v:group style="position:absolute;left:4076;top:151;width:3;height:4" coordorigin="4076,151" coordsize="3,4">
              <v:shape style="position:absolute;left:4076;top:151;width:3;height:4" coordorigin="4076,151" coordsize="3,4" path="m4076,155l4076,154,4076,154,4076,154,4076,154,4076,153,4077,153,4077,153,4077,153,4077,153,4077,152,4077,152,4077,152,4077,152,4077,151,4078,151,4078,151e" filled="false" stroked="true" strokeweight=".255094pt" strokecolor="#edb01f">
                <v:path arrowok="t"/>
              </v:shape>
            </v:group>
            <v:group style="position:absolute;left:4078;top:147;width:2;height:5" coordorigin="4078,147" coordsize="2,5">
              <v:shape style="position:absolute;left:4078;top:147;width:2;height:5" coordorigin="4078,147" coordsize="2,5" path="m4078,151l4078,151,4078,150,4078,150,4079,150,4079,150,4079,149,4079,149,4079,149,4079,148,4079,148,4079,148,4079,148,4080,147,4080,147,4080,147e" filled="false" stroked="true" strokeweight=".255094pt" strokecolor="#edb01f">
                <v:path arrowok="t"/>
              </v:shape>
            </v:group>
            <v:group style="position:absolute;left:4080;top:143;width:2;height:4" coordorigin="4080,143" coordsize="2,4">
              <v:shape style="position:absolute;left:4080;top:143;width:2;height:4" coordorigin="4080,143" coordsize="2,4" path="m4080,147l4080,146,4080,146,4080,146,4080,146,4080,146,4081,146,4081,145,4081,145,4081,145,4081,145,4081,144,4081,144,4081,144,4081,143,4082,143e" filled="false" stroked="true" strokeweight=".255094pt" strokecolor="#edb01f">
                <v:path arrowok="t"/>
              </v:shape>
            </v:group>
            <v:group style="position:absolute;left:4082;top:140;width:2;height:4" coordorigin="4082,140" coordsize="2,4">
              <v:shape style="position:absolute;left:4082;top:140;width:2;height:4" coordorigin="4082,140" coordsize="2,4" path="m4082,143l4082,143,4082,142,4082,142,4082,142,4082,142,4082,141,4082,141,4083,141,4083,141,4083,140,4083,140,4083,140e" filled="false" stroked="true" strokeweight=".255094pt" strokecolor="#edb01f">
                <v:path arrowok="t"/>
              </v:shape>
            </v:group>
            <v:group style="position:absolute;left:4083;top:136;width:2;height:4" coordorigin="4083,136" coordsize="2,4">
              <v:shape style="position:absolute;left:4083;top:136;width:2;height:4" coordorigin="4083,136" coordsize="2,4" path="m4083,140l4083,139,4083,139,4083,139,4083,138,4084,138,4084,138,4084,138,4084,137,4084,137,4084,137,4084,136,4084,136e" filled="false" stroked="true" strokeweight=".255094pt" strokecolor="#edb01f">
                <v:path arrowok="t"/>
              </v:shape>
            </v:group>
            <v:group style="position:absolute;left:4084;top:133;width:2;height:4" coordorigin="4084,133" coordsize="2,4">
              <v:shape style="position:absolute;left:4084;top:133;width:2;height:4" coordorigin="4084,133" coordsize="2,4" path="m4084,136l4085,136,4085,135,4085,135,4085,135,4085,135,4085,134,4085,134,4085,134,4085,134,4085,134,4086,134,4086,133,4086,133,4086,133e" filled="false" stroked="true" strokeweight=".255094pt" strokecolor="#edb01f">
                <v:path arrowok="t"/>
              </v:shape>
            </v:group>
            <v:group style="position:absolute;left:4086;top:129;width:2;height:4" coordorigin="4086,129" coordsize="2,4">
              <v:shape style="position:absolute;left:4086;top:129;width:2;height:4" coordorigin="4086,129" coordsize="2,4" path="m4086,133l4086,132,4086,132,4086,132,4086,132,4087,132,4087,131,4087,131,4087,131,4087,131,4087,130,4087,130,4087,130,4088,130,4088,129,4088,129e" filled="false" stroked="true" strokeweight=".255094pt" strokecolor="#edb01f">
                <v:path arrowok="t"/>
              </v:shape>
            </v:group>
            <v:group style="position:absolute;left:4088;top:125;width:2;height:4" coordorigin="4088,125" coordsize="2,4">
              <v:shape style="position:absolute;left:4088;top:125;width:2;height:4" coordorigin="4088,125" coordsize="2,4" path="m4088,129l4088,129,4088,128,4088,128,4088,128,4088,128,4088,127,4088,127,4088,127,4089,127,4089,126,4089,126,4089,126,4089,125e" filled="false" stroked="true" strokeweight=".255094pt" strokecolor="#edb01f">
                <v:path arrowok="t"/>
              </v:shape>
            </v:group>
            <v:group style="position:absolute;left:4089;top:122;width:2;height:4" coordorigin="4089,122" coordsize="2,4">
              <v:shape style="position:absolute;left:4089;top:122;width:2;height:4" coordorigin="4089,122" coordsize="1,4" path="m4089,125l4089,125,4089,125,4089,125,4089,124,4089,124,4089,124,4090,124,4090,123,4090,123,4090,123,4090,122,4090,122e" filled="false" stroked="true" strokeweight=".255094pt" strokecolor="#edb01f">
                <v:path arrowok="t"/>
              </v:shape>
            </v:group>
            <v:group style="position:absolute;left:4090;top:118;width:2;height:4" coordorigin="4090,118" coordsize="2,4">
              <v:shape style="position:absolute;left:4090;top:118;width:2;height:4" coordorigin="4090,118" coordsize="2,4" path="m4090,122l4090,122,4090,122,4090,121,4090,121,4090,121,4091,121,4091,120,4091,120,4091,120,4091,120,4091,119,4091,119,4091,118,4091,118e" filled="false" stroked="true" strokeweight=".255094pt" strokecolor="#edb01f">
                <v:path arrowok="t"/>
              </v:shape>
            </v:group>
            <v:group style="position:absolute;left:4091;top:114;width:2;height:4" coordorigin="4091,114" coordsize="2,4">
              <v:shape style="position:absolute;left:4091;top:114;width:2;height:4" coordorigin="4091,114" coordsize="1,4" path="m4091,118l4091,118,4091,118,4092,118,4092,117,4092,117,4092,117,4092,116,4092,116,4092,116,4092,115,4092,115,4092,115,4092,114e" filled="false" stroked="true" strokeweight=".255094pt" strokecolor="#edb01f">
                <v:path arrowok="t"/>
              </v:shape>
            </v:group>
            <v:group style="position:absolute;left:4092;top:111;width:2;height:4" coordorigin="4092,111" coordsize="2,4">
              <v:shape style="position:absolute;left:4092;top:111;width:2;height:4" coordorigin="4092,111" coordsize="2,4" path="m4092,114l4093,114,4093,114,4093,114,4093,113,4093,113,4093,113,4093,113,4093,112,4093,112,4093,111,4094,111,4094,111e" filled="false" stroked="true" strokeweight=".255094pt" strokecolor="#edb01f">
                <v:path arrowok="t"/>
              </v:shape>
            </v:group>
            <v:group style="position:absolute;left:4094;top:106;width:2;height:5" coordorigin="4094,106" coordsize="2,5">
              <v:shape style="position:absolute;left:4094;top:106;width:2;height:5" coordorigin="4094,106" coordsize="2,5" path="m4094,111l4094,110,4094,110,4094,110,4094,109,4094,109,4094,108,4094,108,4094,108,4094,107,4095,107,4095,107,4095,107e" filled="false" stroked="true" strokeweight=".255094pt" strokecolor="#edb01f">
                <v:path arrowok="t"/>
              </v:shape>
            </v:group>
            <v:group style="position:absolute;left:4095;top:103;width:2;height:4" coordorigin="4095,103" coordsize="2,4">
              <v:shape style="position:absolute;left:4095;top:103;width:2;height:4" coordorigin="4095,103" coordsize="2,4" path="m4095,106l4095,106,4095,106,4095,106,4095,105,4095,105,4095,105,4096,105,4096,104,4096,104,4096,104,4096,103,4096,103,4096,103,4096,103e" filled="false" stroked="true" strokeweight=".255094pt" strokecolor="#edb01f">
                <v:path arrowok="t"/>
              </v:shape>
            </v:group>
            <v:group style="position:absolute;left:4096;top:98;width:2;height:5" coordorigin="4096,98" coordsize="2,5">
              <v:shape style="position:absolute;left:4096;top:98;width:2;height:5" coordorigin="4096,98" coordsize="1,5" path="m4096,103l4096,102,4096,102,4096,102,4096,101,4096,101,4097,101,4097,101,4097,100,4097,100,4097,99,4097,99,4097,99,4097,98e" filled="false" stroked="true" strokeweight=".255094pt" strokecolor="#edb01f">
                <v:path arrowok="t"/>
              </v:shape>
            </v:group>
            <v:group style="position:absolute;left:4097;top:94;width:2;height:5" coordorigin="4097,94" coordsize="2,5">
              <v:shape style="position:absolute;left:4097;top:94;width:2;height:5" coordorigin="4097,94" coordsize="1,5" path="m4097,98l4097,98,4097,98,4097,97,4097,97,4098,97,4098,96,4098,96,4098,96,4098,95,4098,94,4098,94,4098,94e" filled="false" stroked="true" strokeweight=".255094pt" strokecolor="#edb01f">
                <v:path arrowok="t"/>
              </v:shape>
            </v:group>
            <v:group style="position:absolute;left:4098;top:89;width:2;height:5" coordorigin="4098,89" coordsize="2,5">
              <v:shape style="position:absolute;left:4098;top:89;width:2;height:5" coordorigin="4098,89" coordsize="1,5" path="m4098,94l4098,94,4098,93,4098,93,4098,93,4098,92,4098,92,4098,91,4098,91,4099,91,4099,90,4099,90,4099,89e" filled="false" stroked="true" strokeweight=".255094pt" strokecolor="#edb01f">
                <v:path arrowok="t"/>
              </v:shape>
            </v:group>
            <v:group style="position:absolute;left:4099;top:85;width:2;height:5" coordorigin="4099,85" coordsize="2,5">
              <v:shape style="position:absolute;left:4099;top:85;width:2;height:5" coordorigin="4099,85" coordsize="1,5" path="m4099,89l4099,89,4099,89,4099,88,4099,88,4099,88,4099,87,4099,86,4099,86,4099,86,4099,85,4099,85,4099,85e" filled="false" stroked="true" strokeweight=".255094pt" strokecolor="#edb01f">
                <v:path arrowok="t"/>
              </v:shape>
            </v:group>
            <v:group style="position:absolute;left:4099;top:72;width:2;height:13" coordorigin="4099,72" coordsize="2,13">
              <v:shape style="position:absolute;left:4099;top:72;width:2;height:13" coordorigin="4099,72" coordsize="2,13" path="m4099,85l4099,84,4100,83,4100,82,4100,82,4100,82,4100,81,4100,81,4100,81,4100,80,4100,80,4100,79,4100,79,4100,79,4100,77,4101,77,4101,76,4101,76,4101,75,4101,75,4101,75,4101,74,4101,74,4101,73,4101,73,4101,73e" filled="false" stroked="true" strokeweight=".255094pt" strokecolor="#edb01f">
                <v:path arrowok="t"/>
              </v:shape>
            </v:group>
            <v:group style="position:absolute;left:4101;top:64;width:2;height:9" coordorigin="4101,64" coordsize="2,9">
              <v:shape style="position:absolute;left:4101;top:64;width:2;height:9" coordorigin="4101,64" coordsize="1,9" path="m4101,72l4101,72,4101,71,4101,71,4101,70,4101,70,4101,69,4102,68,4102,67,4102,66,4102,65,4102,65,4102,65,4102,64e" filled="false" stroked="true" strokeweight=".255094pt" strokecolor="#edb01f">
                <v:path arrowok="t"/>
              </v:shape>
            </v:group>
            <v:group style="position:absolute;left:4102;top:52;width:2;height:12" coordorigin="4102,52" coordsize="2,12">
              <v:shape style="position:absolute;left:4102;top:52;width:2;height:12" coordorigin="4102,52" coordsize="2,12" path="m4102,64l4102,63,4102,62,4102,61,4102,60,4102,59,4103,58,4103,57,4103,56,4103,55,4103,54,4103,53,4103,53,4103,52e" filled="false" stroked="true" strokeweight=".255094pt" strokecolor="#edb01f">
                <v:path arrowok="t"/>
              </v:shape>
            </v:group>
            <v:group style="position:absolute;left:4103;top:43;width:2;height:9" coordorigin="4103,43" coordsize="2,9">
              <v:shape style="position:absolute;left:4103;top:43;width:2;height:9" coordorigin="4103,43" coordsize="1,9" path="m4103,52l4103,51,4103,50,4103,50,4103,50,4103,49,4103,49,4103,48,4104,46,4104,46,4104,45,4104,45,4104,43e" filled="false" stroked="true" strokeweight=".255094pt" strokecolor="#edb01f">
                <v:path arrowok="t"/>
              </v:shape>
            </v:group>
            <v:group style="position:absolute;left:4104;top:37;width:2;height:7" coordorigin="4104,37" coordsize="2,7">
              <v:shape style="position:absolute;left:4104;top:37;width:2;height:7" coordorigin="4104,37" coordsize="1,7" path="m4104,43l4104,43,4104,42,4104,41,4104,40,4104,40,4104,39,4104,39,4104,38,4104,38,4104,37e" filled="false" stroked="true" strokeweight=".255094pt" strokecolor="#edb01f">
                <v:path arrowok="t"/>
              </v:shape>
            </v:group>
            <v:group style="position:absolute;left:4104;top:29;width:2;height:8" coordorigin="4104,29" coordsize="2,8">
              <v:shape style="position:absolute;left:4104;top:29;width:2;height:8" coordorigin="4104,29" coordsize="2,8" path="m4104,37l4104,37,4104,36,4104,36,4104,36,4105,35,4105,35,4105,34,4105,33,4105,33,4105,32,4105,31,4105,30,4105,30,4105,29,4105,29e" filled="false" stroked="true" strokeweight=".255094pt" strokecolor="#edb01f">
                <v:path arrowok="t"/>
              </v:shape>
            </v:group>
            <v:group style="position:absolute;left:4105;top:25;width:2;height:5" coordorigin="4105,25" coordsize="2,5">
              <v:shape style="position:absolute;left:4105;top:25;width:2;height:5" coordorigin="4105,25" coordsize="2,5" path="m4105,29l4105,28,4105,28,4106,28,4106,27,4106,27,4106,27,4106,26,4106,26,4106,26,4106,25,4106,25e" filled="false" stroked="true" strokeweight=".255094pt" strokecolor="#edb01f">
                <v:path arrowok="t"/>
              </v:shape>
            </v:group>
            <v:group style="position:absolute;left:4106;top:20;width:2;height:5" coordorigin="4106,20" coordsize="2,5">
              <v:shape style="position:absolute;left:4106;top:20;width:2;height:5" coordorigin="4106,20" coordsize="1,5" path="m4106,25l4107,24,4107,24,4107,24,4107,24,4107,23,4107,22,4107,22,4107,21,4107,21,4107,21,4107,20,4107,20e" filled="false" stroked="true" strokeweight=".255094pt" strokecolor="#edb01f">
                <v:path arrowok="t"/>
              </v:shape>
            </v:group>
            <v:group style="position:absolute;left:4107;top:16;width:2;height:5" coordorigin="4107,16" coordsize="2,5">
              <v:shape style="position:absolute;left:4107;top:16;width:2;height:5" coordorigin="4107,16" coordsize="2,5" path="m4107,20l4107,19,4107,19,4108,19,4108,19,4108,18,4108,18,4108,18,4108,17,4108,17,4108,17,4108,16,4108,16,4108,16e" filled="false" stroked="true" strokeweight=".255094pt" strokecolor="#edb01f">
                <v:path arrowok="t"/>
              </v:shape>
            </v:group>
            <v:group style="position:absolute;left:4108;top:11;width:2;height:5" coordorigin="4108,11" coordsize="2,5">
              <v:shape style="position:absolute;left:4108;top:11;width:2;height:5" coordorigin="4108,11" coordsize="2,5" path="m4108,16l4108,15,4108,15,4108,15,4109,14,4109,14,4109,14,4109,13,4109,13,4109,13,4109,12,4109,12,4109,12,4109,11,4109,11,4109,11e" filled="false" stroked="true" strokeweight=".255094pt" strokecolor="#edb01f">
                <v:path arrowok="t"/>
              </v:shape>
            </v:group>
            <v:group style="position:absolute;left:4109;top:6;width:2;height:5" coordorigin="4109,6" coordsize="2,5">
              <v:shape style="position:absolute;left:4109;top:6;width:2;height:5" coordorigin="4109,6" coordsize="1,5" path="m4109,11l4109,10,4110,10,4110,10,4110,10,4110,9,4110,9,4110,8,4110,8,4110,8,4110,7,4110,7,4110,7,4110,6,4110,6e" filled="false" stroked="true" strokeweight=".255094pt" strokecolor="#edb01f">
                <v:path arrowok="t"/>
              </v:shape>
            </v:group>
            <v:group style="position:absolute;left:4110;top:1;width:2;height:6" coordorigin="4110,1" coordsize="2,6">
              <v:shape style="position:absolute;left:4110;top:1;width:2;height:6" coordorigin="4110,1" coordsize="1,6" path="m4110,6l4110,6,4110,6,4110,5,4110,5,4111,5,4111,4,4111,4,4111,3,4111,3,4111,3,4111,2,4111,2,4111,2,4111,2,4111,1,4111,1e" filled="false" stroked="true" strokeweight=".255094pt" strokecolor="#edb01f">
                <v:path arrowok="t"/>
              </v:shape>
            </v:group>
            <v:group style="position:absolute;left:4111;top:-3;width:2;height:5" coordorigin="4111,-3" coordsize="2,5">
              <v:shape style="position:absolute;left:4111;top:-3;width:2;height:5" coordorigin="4111,-3" coordsize="1,5" path="m4111,1l4111,0,4111,0,4111,0,4111,0,4111,-1,4112,-1,4112,-2,4112,-2,4112,-2,4112,-3,4112,-3,4112,-3e" filled="false" stroked="true" strokeweight=".255094pt" strokecolor="#edb01f">
                <v:path arrowok="t"/>
              </v:shape>
            </v:group>
            <v:group style="position:absolute;left:4112;top:-8;width:2;height:5" coordorigin="4112,-8" coordsize="2,5">
              <v:shape style="position:absolute;left:4112;top:-8;width:2;height:5" coordorigin="4112,-8" coordsize="2,5" path="m4112,-3l4112,-4,4112,-4,4112,-4,4112,-5,4112,-5,4112,-5,4113,-6,4113,-6,4113,-6,4113,-7,4113,-7,4113,-7,4113,-8,4113,-8e" filled="false" stroked="true" strokeweight=".255094pt" strokecolor="#edb01f">
                <v:path arrowok="t"/>
              </v:shape>
            </v:group>
            <v:group style="position:absolute;left:4113;top:-11;width:2;height:4" coordorigin="4113,-11" coordsize="2,4">
              <v:shape style="position:absolute;left:4113;top:-11;width:2;height:4" coordorigin="4113,-11" coordsize="2,4" path="m4113,-8l4113,-8,4113,-9,4114,-9,4114,-10,4114,-10,4114,-10,4114,-11,4114,-11,4114,-11,4114,-11e" filled="false" stroked="true" strokeweight=".255094pt" strokecolor="#edb01f">
                <v:path arrowok="t"/>
              </v:shape>
            </v:group>
            <v:group style="position:absolute;left:4114;top:-27;width:2;height:16" coordorigin="4114,-27" coordsize="2,16">
              <v:shape style="position:absolute;left:4114;top:-27;width:2;height:16" coordorigin="4114,-27" coordsize="2,16" path="m4114,-11l4114,-12,4114,-12,4115,-12,4115,-13,4115,-13,4115,-13,4115,-13,4115,-14,4115,-14,4115,-14,4115,-15,4115,-15,4115,-15,4115,-16,4115,-16,4115,-17,4115,-17,4115,-18,4115,-18,4115,-19,4115,-20,4115,-20,4115,-21,4115,-21,4115,-22,4115,-22,4115,-23,4115,-23,4115,-23,4115,-24,4115,-24,4115,-25,4115,-25,4115,-26,4115,-27,4116,-27e" filled="false" stroked="true" strokeweight=".255094pt" strokecolor="#edb01f">
                <v:path arrowok="t"/>
              </v:shape>
            </v:group>
            <v:group style="position:absolute;left:4116;top:-32;width:2;height:5" coordorigin="4116,-32" coordsize="2,5">
              <v:shape style="position:absolute;left:4116;top:-32;width:2;height:5" coordorigin="4116,-32" coordsize="1,5" path="m4116,-27l4116,-28,4116,-29,4116,-29,4116,-30,4116,-30,4116,-30,4116,-31,4116,-31,4116,-31,4116,-32e" filled="false" stroked="true" strokeweight=".255094pt" strokecolor="#edb01f">
                <v:path arrowok="t"/>
              </v:shape>
            </v:group>
            <v:group style="position:absolute;left:4116;top:-36;width:2;height:5" coordorigin="4116,-36" coordsize="2,5">
              <v:shape style="position:absolute;left:4116;top:-36;width:2;height:5" coordorigin="4116,-36" coordsize="1,5" path="m4116,-32l4116,-32,4116,-32,4116,-33,4116,-33,4116,-33,4116,-34,4116,-34,4116,-35,4116,-35,4116,-35,4116,-36e" filled="false" stroked="true" strokeweight=".255094pt" strokecolor="#edb01f">
                <v:path arrowok="t"/>
              </v:shape>
            </v:group>
            <v:group style="position:absolute;left:4116;top:-40;width:2;height:5" coordorigin="4116,-40" coordsize="2,5">
              <v:shape style="position:absolute;left:4116;top:-40;width:2;height:5" coordorigin="4116,-40" coordsize="1,5" path="m4116,-36l4116,-36,4116,-37,4116,-37,4116,-37,4116,-38,4117,-38,4117,-39,4117,-39,4117,-40e" filled="false" stroked="true" strokeweight=".255094pt" strokecolor="#edb01f">
                <v:path arrowok="t"/>
              </v:shape>
            </v:group>
            <v:group style="position:absolute;left:4117;top:-45;width:2;height:5" coordorigin="4117,-45" coordsize="2,5">
              <v:shape style="position:absolute;left:4117;top:-45;width:2;height:5" coordorigin="4117,-45" coordsize="1,5" path="m4117,-40l4117,-41,4117,-41,4117,-42,4117,-42,4117,-42,4117,-43,4117,-43,4117,-43,4117,-44,4117,-45,4117,-45e" filled="false" stroked="true" strokeweight=".255094pt" strokecolor="#edb01f">
                <v:path arrowok="t"/>
              </v:shape>
            </v:group>
            <v:group style="position:absolute;left:4117;top:-49;width:2;height:5" coordorigin="4117,-49" coordsize="2,5">
              <v:shape style="position:absolute;left:4117;top:-49;width:2;height:5" coordorigin="4117,-49" coordsize="1,5" path="m4117,-45l4117,-46,4117,-46,4117,-47,4117,-47,4117,-48,4117,-48,4117,-48,4117,-49e" filled="false" stroked="true" strokeweight=".255094pt" strokecolor="#edb01f">
                <v:path arrowok="t"/>
              </v:shape>
            </v:group>
            <v:group style="position:absolute;left:4117;top:-54;width:2;height:5" coordorigin="4117,-54" coordsize="2,5">
              <v:shape style="position:absolute;left:4117;top:-54;width:2;height:5" coordorigin="4117,-54" coordsize="1,5" path="m4117,-49l4117,-49,4117,-50,4117,-51,4117,-51,4117,-51,4117,-52,4117,-52,4117,-53,4117,-53,4117,-54e" filled="false" stroked="true" strokeweight=".255094pt" strokecolor="#edb01f">
                <v:path arrowok="t"/>
              </v:shape>
            </v:group>
            <v:group style="position:absolute;left:4117;top:-58;width:2;height:4" coordorigin="4117,-58" coordsize="2,4">
              <v:shape style="position:absolute;left:4117;top:-58;width:2;height:4" coordorigin="4117,-58" coordsize="1,4" path="m4117,-54l4117,-54,4117,-54,4117,-55,4117,-55,4117,-56,4117,-57,4117,-57,4118,-58e" filled="false" stroked="true" strokeweight=".255094pt" strokecolor="#edb01f">
                <v:path arrowok="t"/>
              </v:shape>
            </v:group>
            <v:group style="position:absolute;left:4118;top:-62;width:2;height:5" coordorigin="4118,-62" coordsize="2,5">
              <v:shape style="position:absolute;left:4118;top:-62;width:2;height:5" coordorigin="4118,-62" coordsize="1,5" path="m4118,-58l4118,-59,4118,-59,4118,-60,4118,-61,4118,-62,4118,-62,4118,-62e" filled="false" stroked="true" strokeweight=".255094pt" strokecolor="#edb01f">
                <v:path arrowok="t"/>
              </v:shape>
            </v:group>
            <v:group style="position:absolute;left:4118;top:-72;width:2;height:10" coordorigin="4118,-72" coordsize="2,10">
              <v:shape style="position:absolute;left:4118;top:-72;width:2;height:10" coordorigin="4118,-72" coordsize="1,10" path="m4118,-62l4118,-63,4118,-63,4118,-64,4118,-65,4118,-66,4118,-67,4118,-67,4118,-68,4118,-68,4118,-69,4118,-69,4118,-70,4118,-71,4118,-72,4118,-72e" filled="false" stroked="true" strokeweight=".255094pt" strokecolor="#edb01f">
                <v:path arrowok="t"/>
              </v:shape>
            </v:group>
            <v:group style="position:absolute;left:4118;top:-77;width:2;height:5" coordorigin="4118,-77" coordsize="2,5">
              <v:shape style="position:absolute;left:4118;top:-77;width:2;height:5" coordorigin="4118,-77" coordsize="1,5" path="m4118,-72l4118,-73,4118,-73,4118,-74,4118,-74,4118,-75,4118,-76,4118,-76,4118,-77e" filled="false" stroked="true" strokeweight=".255094pt" strokecolor="#edb01f">
                <v:path arrowok="t"/>
              </v:shape>
            </v:group>
            <v:group style="position:absolute;left:4118;top:-81;width:2;height:5" coordorigin="4118,-81" coordsize="2,5">
              <v:shape style="position:absolute;left:4118;top:-81;width:2;height:5" coordorigin="4118,-81" coordsize="1,5" path="m4118,-77l4118,-78,4118,-78,4118,-78,4118,-79,4118,-79,4118,-79,4118,-80,4118,-81,4118,-81e" filled="false" stroked="true" strokeweight=".255094pt" strokecolor="#edb01f">
                <v:path arrowok="t"/>
              </v:shape>
            </v:group>
            <v:group style="position:absolute;left:4118;top:-85;width:2;height:4" coordorigin="4118,-85" coordsize="2,4">
              <v:shape style="position:absolute;left:4118;top:-85;width:2;height:4" coordorigin="4118,-85" coordsize="1,4" path="m4118,-81l4118,-82,4119,-82,4119,-83,4119,-83,4119,-83,4119,-83,4119,-84,4119,-84,4119,-85e" filled="false" stroked="true" strokeweight=".255094pt" strokecolor="#edb01f">
                <v:path arrowok="t"/>
              </v:shape>
            </v:group>
            <v:group style="position:absolute;left:4119;top:-90;width:2;height:6" coordorigin="4119,-90" coordsize="2,6">
              <v:shape style="position:absolute;left:4119;top:-90;width:2;height:6" coordorigin="4119,-90" coordsize="1,6" path="m4119,-85l4119,-85,4119,-86,4119,-86,4119,-87,4119,-87,4119,-87,4119,-87,4119,-90e" filled="false" stroked="true" strokeweight=".255094pt" strokecolor="#edb01f">
                <v:path arrowok="t"/>
              </v:shape>
            </v:group>
            <v:group style="position:absolute;left:2017;top:66;width:206;height:2" coordorigin="2017,66" coordsize="206,2">
              <v:shape style="position:absolute;left:2017;top:66;width:206;height:2" coordorigin="2017,66" coordsize="206,0" path="m2017,66l2222,66e" filled="false" stroked="true" strokeweight=".255094pt" strokecolor="#0071bc">
                <v:path arrowok="t"/>
              </v:shape>
            </v:group>
            <v:group style="position:absolute;left:1976;top:-34;width:1210;height:554" coordorigin="1976,-34" coordsize="1210,554">
              <v:shape style="position:absolute;left:1976;top:-34;width:1210;height:554" coordorigin="1976,-34" coordsize="1210,554" path="m1976,519l1976,-34,3186,-34,3186,519,1976,519e" filled="false" stroked="true" strokeweight=".255094pt" strokecolor="#252525">
                <v:path arrowok="t"/>
              </v:shape>
            </v:group>
            <w10:wrap type="none"/>
          </v:group>
        </w:pict>
      </w:r>
      <w:r>
        <w:rPr>
          <w:rFonts w:ascii="Arial"/>
          <w:w w:val="105"/>
          <w:sz w:val="13"/>
        </w:rPr>
        <w:t>threshold =</w:t>
      </w:r>
      <w:r>
        <w:rPr>
          <w:rFonts w:ascii="Arial"/>
          <w:spacing w:val="12"/>
          <w:w w:val="105"/>
          <w:sz w:val="13"/>
        </w:rPr>
        <w:t> </w:t>
      </w:r>
      <w:r>
        <w:rPr>
          <w:rFonts w:ascii="Arial"/>
          <w:w w:val="105"/>
          <w:sz w:val="13"/>
        </w:rPr>
        <w:t>0.1</w:t>
      </w:r>
      <w:r>
        <w:rPr>
          <w:rFonts w:ascii="Arial"/>
          <w:sz w:val="13"/>
        </w:rPr>
      </w:r>
    </w:p>
    <w:p>
      <w:pPr>
        <w:spacing w:line="240" w:lineRule="auto" w:before="3"/>
        <w:rPr>
          <w:rFonts w:ascii="Arial" w:hAnsi="Arial" w:cs="Arial" w:eastAsia="Arial"/>
          <w:sz w:val="6"/>
          <w:szCs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spacing w:before="0"/>
        <w:ind w:left="0" w:right="0" w:firstLine="0"/>
        <w:jc w:val="right"/>
        <w:rPr>
          <w:rFonts w:ascii="Arial" w:hAnsi="Arial" w:cs="Arial" w:eastAsia="Arial"/>
          <w:sz w:val="6"/>
          <w:szCs w:val="6"/>
        </w:rPr>
      </w:pPr>
      <w:r>
        <w:rPr>
          <w:rFonts w:ascii="Arial"/>
          <w:color w:val="252525"/>
          <w:w w:val="111"/>
          <w:sz w:val="6"/>
        </w:rPr>
        <w:t>1</w:t>
      </w:r>
      <w:r>
        <w:rPr>
          <w:rFonts w:ascii="Arial"/>
          <w:sz w:val="6"/>
        </w:rPr>
      </w:r>
    </w:p>
    <w:p>
      <w:pPr>
        <w:spacing w:line="240" w:lineRule="auto" w:before="6"/>
        <w:rPr>
          <w:rFonts w:ascii="Arial" w:hAnsi="Arial" w:cs="Arial" w:eastAsia="Arial"/>
          <w:sz w:val="8"/>
          <w:szCs w:val="8"/>
        </w:rPr>
      </w:pPr>
    </w:p>
    <w:p>
      <w:pPr>
        <w:spacing w:before="0"/>
        <w:ind w:left="0" w:right="0" w:firstLine="0"/>
        <w:jc w:val="right"/>
        <w:rPr>
          <w:rFonts w:ascii="Arial" w:hAnsi="Arial" w:cs="Arial" w:eastAsia="Arial"/>
          <w:sz w:val="6"/>
          <w:szCs w:val="6"/>
        </w:rPr>
      </w:pPr>
      <w:r>
        <w:rPr>
          <w:rFonts w:ascii="Arial"/>
          <w:color w:val="252525"/>
          <w:w w:val="110"/>
          <w:sz w:val="6"/>
        </w:rPr>
        <w:t>0.9</w:t>
      </w:r>
      <w:r>
        <w:rPr>
          <w:rFonts w:ascii="Arial"/>
          <w:sz w:val="6"/>
        </w:rPr>
      </w:r>
    </w:p>
    <w:p>
      <w:pPr>
        <w:spacing w:line="240" w:lineRule="auto" w:before="6"/>
        <w:rPr>
          <w:rFonts w:ascii="Arial" w:hAnsi="Arial" w:cs="Arial" w:eastAsia="Arial"/>
          <w:sz w:val="16"/>
          <w:szCs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spacing w:before="0"/>
        <w:ind w:left="339" w:right="0" w:firstLine="0"/>
        <w:jc w:val="left"/>
        <w:rPr>
          <w:rFonts w:ascii="Arial" w:hAnsi="Arial" w:cs="Arial" w:eastAsia="Arial"/>
          <w:sz w:val="13"/>
          <w:szCs w:val="13"/>
        </w:rPr>
      </w:pPr>
      <w:r>
        <w:rPr/>
        <w:pict>
          <v:group style="position:absolute;margin-left:244.610748pt;margin-top:-4.67434pt;width:111.55pt;height:83.8pt;mso-position-horizontal-relative:page;mso-position-vertical-relative:paragraph;z-index:-689440" coordorigin="4892,-93" coordsize="2231,1676">
            <v:group style="position:absolute;left:4895;top:-90;width:2;height:1671" coordorigin="4895,-90" coordsize="2,1671">
              <v:shape style="position:absolute;left:4895;top:-90;width:2;height:1671" coordorigin="4895,-90" coordsize="0,1671" path="m4895,1580l4895,-90e" filled="false" stroked="true" strokeweight=".255094pt" strokecolor="#dedede">
                <v:path arrowok="t"/>
              </v:shape>
            </v:group>
            <v:group style="position:absolute;left:5117;top:518;width:2;height:1062" coordorigin="5117,518" coordsize="2,1062">
              <v:shape style="position:absolute;left:5117;top:518;width:2;height:1062" coordorigin="5117,518" coordsize="0,1062" path="m5117,518l5117,1580e" filled="false" stroked="true" strokeweight=".255094pt" strokecolor="#dedede">
                <v:path arrowok="t"/>
              </v:shape>
            </v:group>
            <v:group style="position:absolute;left:5340;top:518;width:2;height:1062" coordorigin="5340,518" coordsize="2,1062">
              <v:shape style="position:absolute;left:5340;top:518;width:2;height:1062" coordorigin="5340,518" coordsize="0,1062" path="m5340,518l5340,1580e" filled="false" stroked="true" strokeweight=".255094pt" strokecolor="#dedede">
                <v:path arrowok="t"/>
              </v:shape>
            </v:group>
            <v:group style="position:absolute;left:5562;top:518;width:2;height:1062" coordorigin="5562,518" coordsize="2,1062">
              <v:shape style="position:absolute;left:5562;top:518;width:2;height:1062" coordorigin="5562,518" coordsize="0,1062" path="m5562,518l5562,1580e" filled="false" stroked="true" strokeweight=".255094pt" strokecolor="#dedede">
                <v:path arrowok="t"/>
              </v:shape>
            </v:group>
            <v:group style="position:absolute;left:5785;top:518;width:2;height:1062" coordorigin="5785,518" coordsize="2,1062">
              <v:shape style="position:absolute;left:5785;top:518;width:2;height:1062" coordorigin="5785,518" coordsize="0,1062" path="m5785,518l5785,1580e" filled="false" stroked="true" strokeweight=".255094pt" strokecolor="#dedede">
                <v:path arrowok="t"/>
              </v:shape>
            </v:group>
            <v:group style="position:absolute;left:6007;top:518;width:2;height:1062" coordorigin="6007,518" coordsize="2,1062">
              <v:shape style="position:absolute;left:6007;top:518;width:2;height:1062" coordorigin="6007,518" coordsize="0,1062" path="m6007,518l6007,1580e" filled="false" stroked="true" strokeweight=".255094pt" strokecolor="#dedede">
                <v:path arrowok="t"/>
              </v:shape>
            </v:group>
            <v:group style="position:absolute;left:6230;top:-90;width:2;height:1671" coordorigin="6230,-90" coordsize="2,1671">
              <v:shape style="position:absolute;left:6230;top:-90;width:2;height:1671" coordorigin="6230,-90" coordsize="0,1671" path="m6230,1580l6230,-90e" filled="false" stroked="true" strokeweight=".255094pt" strokecolor="#dedede">
                <v:path arrowok="t"/>
              </v:shape>
            </v:group>
            <v:group style="position:absolute;left:6452;top:-90;width:2;height:1671" coordorigin="6452,-90" coordsize="2,1671">
              <v:shape style="position:absolute;left:6452;top:-90;width:2;height:1671" coordorigin="6452,-90" coordsize="0,1671" path="m6452,1580l6452,-90e" filled="false" stroked="true" strokeweight=".255094pt" strokecolor="#dedede">
                <v:path arrowok="t"/>
              </v:shape>
            </v:group>
            <v:group style="position:absolute;left:6675;top:-90;width:2;height:1671" coordorigin="6675,-90" coordsize="2,1671">
              <v:shape style="position:absolute;left:6675;top:-90;width:2;height:1671" coordorigin="6675,-90" coordsize="0,1671" path="m6675,1580l6675,-90e" filled="false" stroked="true" strokeweight=".255094pt" strokecolor="#dedede">
                <v:path arrowok="t"/>
              </v:shape>
            </v:group>
            <v:group style="position:absolute;left:6897;top:-90;width:2;height:1671" coordorigin="6897,-90" coordsize="2,1671">
              <v:shape style="position:absolute;left:6897;top:-90;width:2;height:1671" coordorigin="6897,-90" coordsize="0,1671" path="m6897,1580l6897,-90e" filled="false" stroked="true" strokeweight=".255094pt" strokecolor="#dedede">
                <v:path arrowok="t"/>
              </v:shape>
            </v:group>
            <v:group style="position:absolute;left:7120;top:-90;width:2;height:1671" coordorigin="7120,-90" coordsize="2,1671">
              <v:shape style="position:absolute;left:7120;top:-90;width:2;height:1671" coordorigin="7120,-90" coordsize="0,1671" path="m7120,1580l7120,-90e" filled="false" stroked="true" strokeweight=".255094pt" strokecolor="#dedede">
                <v:path arrowok="t"/>
              </v:shape>
            </v:group>
            <v:group style="position:absolute;left:4895;top:1580;width:2226;height:2" coordorigin="4895,1580" coordsize="2226,2">
              <v:shape style="position:absolute;left:4895;top:1580;width:2226;height:2" coordorigin="4895,1580" coordsize="2226,0" path="m7120,1580l4895,1580e" filled="false" stroked="true" strokeweight=".255094pt" strokecolor="#dedede">
                <v:path arrowok="t"/>
              </v:shape>
            </v:group>
            <v:group style="position:absolute;left:4895;top:1413;width:2226;height:2" coordorigin="4895,1413" coordsize="2226,2">
              <v:shape style="position:absolute;left:4895;top:1413;width:2226;height:2" coordorigin="4895,1413" coordsize="2226,0" path="m7120,1413l4895,1413e" filled="false" stroked="true" strokeweight=".255094pt" strokecolor="#dedede">
                <v:path arrowok="t"/>
              </v:shape>
            </v:group>
            <v:group style="position:absolute;left:4895;top:1246;width:2226;height:2" coordorigin="4895,1246" coordsize="2226,2">
              <v:shape style="position:absolute;left:4895;top:1246;width:2226;height:2" coordorigin="4895,1246" coordsize="2226,0" path="m7120,1246l4895,1246e" filled="false" stroked="true" strokeweight=".255094pt" strokecolor="#dedede">
                <v:path arrowok="t"/>
              </v:shape>
            </v:group>
            <v:group style="position:absolute;left:4895;top:1079;width:2226;height:2" coordorigin="4895,1079" coordsize="2226,2">
              <v:shape style="position:absolute;left:4895;top:1079;width:2226;height:2" coordorigin="4895,1079" coordsize="2226,0" path="m7120,1079l4895,1079e" filled="false" stroked="true" strokeweight=".255094pt" strokecolor="#dedede">
                <v:path arrowok="t"/>
              </v:shape>
            </v:group>
            <v:group style="position:absolute;left:4895;top:912;width:2226;height:2" coordorigin="4895,912" coordsize="2226,2">
              <v:shape style="position:absolute;left:4895;top:912;width:2226;height:2" coordorigin="4895,912" coordsize="2226,0" path="m7120,912l4895,912e" filled="false" stroked="true" strokeweight=".255094pt" strokecolor="#dedede">
                <v:path arrowok="t"/>
              </v:shape>
            </v:group>
            <v:group style="position:absolute;left:4895;top:745;width:2226;height:2" coordorigin="4895,745" coordsize="2226,2">
              <v:shape style="position:absolute;left:4895;top:745;width:2226;height:2" coordorigin="4895,745" coordsize="2226,0" path="m7120,745l4895,745e" filled="false" stroked="true" strokeweight=".255094pt" strokecolor="#dedede">
                <v:path arrowok="t"/>
              </v:shape>
            </v:group>
            <v:group style="position:absolute;left:4895;top:578;width:2226;height:2" coordorigin="4895,578" coordsize="2226,2">
              <v:shape style="position:absolute;left:4895;top:578;width:2226;height:2" coordorigin="4895,578" coordsize="2226,0" path="m7120,578l4895,578e" filled="false" stroked="true" strokeweight=".255094pt" strokecolor="#dedede">
                <v:path arrowok="t"/>
              </v:shape>
            </v:group>
            <v:group style="position:absolute;left:6187;top:411;width:933;height:2" coordorigin="6187,411" coordsize="933,2">
              <v:shape style="position:absolute;left:6187;top:411;width:933;height:2" coordorigin="6187,411" coordsize="933,0" path="m6187,411l7120,411e" filled="false" stroked="true" strokeweight=".255094pt" strokecolor="#dedede">
                <v:path arrowok="t"/>
              </v:shape>
            </v:group>
            <v:group style="position:absolute;left:4895;top:411;width:83;height:2" coordorigin="4895,411" coordsize="83,2">
              <v:shape style="position:absolute;left:4895;top:411;width:83;height:2" coordorigin="4895,411" coordsize="83,0" path="m4895,411l4977,411e" filled="false" stroked="true" strokeweight=".255094pt" strokecolor="#dedede">
                <v:path arrowok="t"/>
              </v:shape>
            </v:group>
            <v:group style="position:absolute;left:6187;top:244;width:933;height:2" coordorigin="6187,244" coordsize="933,2">
              <v:shape style="position:absolute;left:6187;top:244;width:933;height:2" coordorigin="6187,244" coordsize="933,0" path="m6187,244l7120,244e" filled="false" stroked="true" strokeweight=".255094pt" strokecolor="#dedede">
                <v:path arrowok="t"/>
              </v:shape>
            </v:group>
            <v:group style="position:absolute;left:4895;top:244;width:83;height:2" coordorigin="4895,244" coordsize="83,2">
              <v:shape style="position:absolute;left:4895;top:244;width:83;height:2" coordorigin="4895,244" coordsize="83,0" path="m4895,244l4977,244e" filled="false" stroked="true" strokeweight=".255094pt" strokecolor="#dedede">
                <v:path arrowok="t"/>
              </v:shape>
            </v:group>
            <v:group style="position:absolute;left:6187;top:77;width:933;height:2" coordorigin="6187,77" coordsize="933,2">
              <v:shape style="position:absolute;left:6187;top:77;width:933;height:2" coordorigin="6187,77" coordsize="933,0" path="m6187,77l7120,77e" filled="false" stroked="true" strokeweight=".255094pt" strokecolor="#dedede">
                <v:path arrowok="t"/>
              </v:shape>
            </v:group>
            <v:group style="position:absolute;left:4895;top:77;width:83;height:2" coordorigin="4895,77" coordsize="83,2">
              <v:shape style="position:absolute;left:4895;top:77;width:83;height:2" coordorigin="4895,77" coordsize="83,0" path="m4895,77l4977,77e" filled="false" stroked="true" strokeweight=".255094pt" strokecolor="#dedede">
                <v:path arrowok="t"/>
              </v:shape>
            </v:group>
            <v:group style="position:absolute;left:5117;top:-90;width:2;height:56" coordorigin="5117,-90" coordsize="2,56">
              <v:shape style="position:absolute;left:5117;top:-90;width:2;height:56" coordorigin="5117,-90" coordsize="0,56" path="m5117,-90l5117,-35e" filled="false" stroked="true" strokeweight=".255094pt" strokecolor="#dedede">
                <v:path arrowok="t"/>
              </v:shape>
            </v:group>
            <v:group style="position:absolute;left:5340;top:-90;width:2;height:56" coordorigin="5340,-90" coordsize="2,56">
              <v:shape style="position:absolute;left:5340;top:-90;width:2;height:56" coordorigin="5340,-90" coordsize="0,56" path="m5340,-90l5340,-35e" filled="false" stroked="true" strokeweight=".255094pt" strokecolor="#dedede">
                <v:path arrowok="t"/>
              </v:shape>
            </v:group>
            <v:group style="position:absolute;left:5562;top:-90;width:2;height:56" coordorigin="5562,-90" coordsize="2,56">
              <v:shape style="position:absolute;left:5562;top:-90;width:2;height:56" coordorigin="5562,-90" coordsize="0,56" path="m5562,-90l5562,-35e" filled="false" stroked="true" strokeweight=".255094pt" strokecolor="#dedede">
                <v:path arrowok="t"/>
              </v:shape>
            </v:group>
            <v:group style="position:absolute;left:5785;top:-90;width:2;height:56" coordorigin="5785,-90" coordsize="2,56">
              <v:shape style="position:absolute;left:5785;top:-90;width:2;height:56" coordorigin="5785,-90" coordsize="0,56" path="m5785,-90l5785,-35e" filled="false" stroked="true" strokeweight=".255094pt" strokecolor="#dedede">
                <v:path arrowok="t"/>
              </v:shape>
            </v:group>
            <v:group style="position:absolute;left:6007;top:-90;width:2;height:56" coordorigin="6007,-90" coordsize="2,56">
              <v:shape style="position:absolute;left:6007;top:-90;width:2;height:56" coordorigin="6007,-90" coordsize="0,56" path="m6007,-90l6007,-35e" filled="false" stroked="true" strokeweight=".255094pt" strokecolor="#dedede">
                <v:path arrowok="t"/>
              </v:shape>
            </v:group>
            <v:group style="position:absolute;left:4895;top:-90;width:2226;height:2" coordorigin="4895,-90" coordsize="2226,2">
              <v:shape style="position:absolute;left:4895;top:-90;width:2226;height:2" coordorigin="4895,-90" coordsize="2226,0" path="m7120,-90l4895,-90e" filled="false" stroked="true" strokeweight=".255094pt" strokecolor="#dedede">
                <v:path arrowok="t"/>
              </v:shape>
            </v:group>
            <v:group style="position:absolute;left:4895;top:1580;width:2226;height:2" coordorigin="4895,1580" coordsize="2226,2">
              <v:shape style="position:absolute;left:4895;top:1580;width:2226;height:2" coordorigin="4895,1580" coordsize="2226,0" path="m4895,1580l7120,1580e" filled="false" stroked="true" strokeweight=".255094pt" strokecolor="#252525">
                <v:path arrowok="t"/>
              </v:shape>
            </v:group>
            <v:group style="position:absolute;left:4895;top:-90;width:2226;height:2" coordorigin="4895,-90" coordsize="2226,2">
              <v:shape style="position:absolute;left:4895;top:-90;width:2226;height:2" coordorigin="4895,-90" coordsize="2226,0" path="m4895,-90l7120,-90e" filled="false" stroked="true" strokeweight=".255094pt" strokecolor="#252525">
                <v:path arrowok="t"/>
              </v:shape>
            </v:group>
            <v:group style="position:absolute;left:4895;top:1558;width:2;height:23" coordorigin="4895,1558" coordsize="2,23">
              <v:shape style="position:absolute;left:4895;top:1558;width:2;height:23" coordorigin="4895,1558" coordsize="0,23" path="m4895,1580l4895,1558e" filled="false" stroked="true" strokeweight=".255094pt" strokecolor="#252525">
                <v:path arrowok="t"/>
              </v:shape>
            </v:group>
            <v:group style="position:absolute;left:5117;top:1558;width:2;height:23" coordorigin="5117,1558" coordsize="2,23">
              <v:shape style="position:absolute;left:5117;top:1558;width:2;height:23" coordorigin="5117,1558" coordsize="0,23" path="m5117,1580l5117,1558e" filled="false" stroked="true" strokeweight=".255094pt" strokecolor="#252525">
                <v:path arrowok="t"/>
              </v:shape>
            </v:group>
            <v:group style="position:absolute;left:5340;top:1558;width:2;height:23" coordorigin="5340,1558" coordsize="2,23">
              <v:shape style="position:absolute;left:5340;top:1558;width:2;height:23" coordorigin="5340,1558" coordsize="0,23" path="m5340,1580l5340,1558e" filled="false" stroked="true" strokeweight=".255094pt" strokecolor="#252525">
                <v:path arrowok="t"/>
              </v:shape>
            </v:group>
            <v:group style="position:absolute;left:5562;top:1558;width:2;height:23" coordorigin="5562,1558" coordsize="2,23">
              <v:shape style="position:absolute;left:5562;top:1558;width:2;height:23" coordorigin="5562,1558" coordsize="0,23" path="m5562,1580l5562,1558e" filled="false" stroked="true" strokeweight=".255094pt" strokecolor="#252525">
                <v:path arrowok="t"/>
              </v:shape>
            </v:group>
            <v:group style="position:absolute;left:5785;top:1558;width:2;height:23" coordorigin="5785,1558" coordsize="2,23">
              <v:shape style="position:absolute;left:5785;top:1558;width:2;height:23" coordorigin="5785,1558" coordsize="0,23" path="m5785,1580l5785,1558e" filled="false" stroked="true" strokeweight=".255094pt" strokecolor="#252525">
                <v:path arrowok="t"/>
              </v:shape>
            </v:group>
            <v:group style="position:absolute;left:6007;top:1558;width:2;height:23" coordorigin="6007,1558" coordsize="2,23">
              <v:shape style="position:absolute;left:6007;top:1558;width:2;height:23" coordorigin="6007,1558" coordsize="0,23" path="m6007,1580l6007,1558e" filled="false" stroked="true" strokeweight=".255094pt" strokecolor="#252525">
                <v:path arrowok="t"/>
              </v:shape>
            </v:group>
            <v:group style="position:absolute;left:6230;top:1558;width:2;height:23" coordorigin="6230,1558" coordsize="2,23">
              <v:shape style="position:absolute;left:6230;top:1558;width:2;height:23" coordorigin="6230,1558" coordsize="0,23" path="m6230,1580l6230,1558e" filled="false" stroked="true" strokeweight=".255094pt" strokecolor="#252525">
                <v:path arrowok="t"/>
              </v:shape>
            </v:group>
            <v:group style="position:absolute;left:6452;top:1558;width:2;height:23" coordorigin="6452,1558" coordsize="2,23">
              <v:shape style="position:absolute;left:6452;top:1558;width:2;height:23" coordorigin="6452,1558" coordsize="0,23" path="m6452,1580l6452,1558e" filled="false" stroked="true" strokeweight=".255094pt" strokecolor="#252525">
                <v:path arrowok="t"/>
              </v:shape>
            </v:group>
            <v:group style="position:absolute;left:6675;top:1558;width:2;height:23" coordorigin="6675,1558" coordsize="2,23">
              <v:shape style="position:absolute;left:6675;top:1558;width:2;height:23" coordorigin="6675,1558" coordsize="0,23" path="m6675,1580l6675,1558e" filled="false" stroked="true" strokeweight=".255094pt" strokecolor="#252525">
                <v:path arrowok="t"/>
              </v:shape>
            </v:group>
            <v:group style="position:absolute;left:6897;top:1558;width:2;height:23" coordorigin="6897,1558" coordsize="2,23">
              <v:shape style="position:absolute;left:6897;top:1558;width:2;height:23" coordorigin="6897,1558" coordsize="0,23" path="m6897,1580l6897,1558e" filled="false" stroked="true" strokeweight=".255094pt" strokecolor="#252525">
                <v:path arrowok="t"/>
              </v:shape>
            </v:group>
            <v:group style="position:absolute;left:7120;top:1558;width:2;height:23" coordorigin="7120,1558" coordsize="2,23">
              <v:shape style="position:absolute;left:7120;top:1558;width:2;height:23" coordorigin="7120,1558" coordsize="0,23" path="m7120,1580l7120,1558e" filled="false" stroked="true" strokeweight=".255094pt" strokecolor="#252525">
                <v:path arrowok="t"/>
              </v:shape>
            </v:group>
            <v:group style="position:absolute;left:4895;top:-90;width:2;height:23" coordorigin="4895,-90" coordsize="2,23">
              <v:shape style="position:absolute;left:4895;top:-90;width:2;height:23" coordorigin="4895,-90" coordsize="0,23" path="m4895,-90l4895,-68e" filled="false" stroked="true" strokeweight=".255094pt" strokecolor="#252525">
                <v:path arrowok="t"/>
              </v:shape>
            </v:group>
            <v:group style="position:absolute;left:5117;top:-90;width:2;height:23" coordorigin="5117,-90" coordsize="2,23">
              <v:shape style="position:absolute;left:5117;top:-90;width:2;height:23" coordorigin="5117,-90" coordsize="0,23" path="m5117,-90l5117,-68e" filled="false" stroked="true" strokeweight=".255094pt" strokecolor="#252525">
                <v:path arrowok="t"/>
              </v:shape>
            </v:group>
            <v:group style="position:absolute;left:5340;top:-90;width:2;height:23" coordorigin="5340,-90" coordsize="2,23">
              <v:shape style="position:absolute;left:5340;top:-90;width:2;height:23" coordorigin="5340,-90" coordsize="0,23" path="m5340,-90l5340,-68e" filled="false" stroked="true" strokeweight=".255094pt" strokecolor="#252525">
                <v:path arrowok="t"/>
              </v:shape>
            </v:group>
            <v:group style="position:absolute;left:5562;top:-90;width:2;height:23" coordorigin="5562,-90" coordsize="2,23">
              <v:shape style="position:absolute;left:5562;top:-90;width:2;height:23" coordorigin="5562,-90" coordsize="0,23" path="m5562,-90l5562,-68e" filled="false" stroked="true" strokeweight=".255094pt" strokecolor="#252525">
                <v:path arrowok="t"/>
              </v:shape>
            </v:group>
            <v:group style="position:absolute;left:5785;top:-90;width:2;height:23" coordorigin="5785,-90" coordsize="2,23">
              <v:shape style="position:absolute;left:5785;top:-90;width:2;height:23" coordorigin="5785,-90" coordsize="0,23" path="m5785,-90l5785,-68e" filled="false" stroked="true" strokeweight=".255094pt" strokecolor="#252525">
                <v:path arrowok="t"/>
              </v:shape>
            </v:group>
            <v:group style="position:absolute;left:6007;top:-90;width:2;height:23" coordorigin="6007,-90" coordsize="2,23">
              <v:shape style="position:absolute;left:6007;top:-90;width:2;height:23" coordorigin="6007,-90" coordsize="0,23" path="m6007,-90l6007,-68e" filled="false" stroked="true" strokeweight=".255094pt" strokecolor="#252525">
                <v:path arrowok="t"/>
              </v:shape>
            </v:group>
            <v:group style="position:absolute;left:6230;top:-90;width:2;height:23" coordorigin="6230,-90" coordsize="2,23">
              <v:shape style="position:absolute;left:6230;top:-90;width:2;height:23" coordorigin="6230,-90" coordsize="0,23" path="m6230,-90l6230,-68e" filled="false" stroked="true" strokeweight=".255094pt" strokecolor="#252525">
                <v:path arrowok="t"/>
              </v:shape>
            </v:group>
            <v:group style="position:absolute;left:6452;top:-90;width:2;height:23" coordorigin="6452,-90" coordsize="2,23">
              <v:shape style="position:absolute;left:6452;top:-90;width:2;height:23" coordorigin="6452,-90" coordsize="0,23" path="m6452,-90l6452,-68e" filled="false" stroked="true" strokeweight=".255094pt" strokecolor="#252525">
                <v:path arrowok="t"/>
              </v:shape>
            </v:group>
            <v:group style="position:absolute;left:6675;top:-90;width:2;height:23" coordorigin="6675,-90" coordsize="2,23">
              <v:shape style="position:absolute;left:6675;top:-90;width:2;height:23" coordorigin="6675,-90" coordsize="0,23" path="m6675,-90l6675,-68e" filled="false" stroked="true" strokeweight=".255094pt" strokecolor="#252525">
                <v:path arrowok="t"/>
              </v:shape>
            </v:group>
            <v:group style="position:absolute;left:6897;top:-90;width:2;height:23" coordorigin="6897,-90" coordsize="2,23">
              <v:shape style="position:absolute;left:6897;top:-90;width:2;height:23" coordorigin="6897,-90" coordsize="0,23" path="m6897,-90l6897,-68e" filled="false" stroked="true" strokeweight=".255094pt" strokecolor="#252525">
                <v:path arrowok="t"/>
              </v:shape>
            </v:group>
            <v:group style="position:absolute;left:7120;top:-90;width:2;height:23" coordorigin="7120,-90" coordsize="2,23">
              <v:shape style="position:absolute;left:7120;top:-90;width:2;height:23" coordorigin="7120,-90" coordsize="0,23" path="m7120,-90l7120,-68e" filled="false" stroked="true" strokeweight=".255094pt" strokecolor="#252525">
                <v:path arrowok="t"/>
              </v:shape>
            </v:group>
            <v:group style="position:absolute;left:4895;top:-90;width:2;height:1671" coordorigin="4895,-90" coordsize="2,1671">
              <v:shape style="position:absolute;left:4895;top:-90;width:2;height:1671" coordorigin="4895,-90" coordsize="0,1671" path="m4895,1580l4895,-90e" filled="false" stroked="true" strokeweight=".255094pt" strokecolor="#252525">
                <v:path arrowok="t"/>
              </v:shape>
            </v:group>
            <v:group style="position:absolute;left:7120;top:-90;width:2;height:1671" coordorigin="7120,-90" coordsize="2,1671">
              <v:shape style="position:absolute;left:7120;top:-90;width:2;height:1671" coordorigin="7120,-90" coordsize="0,1671" path="m7120,1580l7120,-90e" filled="false" stroked="true" strokeweight=".255094pt" strokecolor="#252525">
                <v:path arrowok="t"/>
              </v:shape>
            </v:group>
            <v:group style="position:absolute;left:4895;top:1580;width:23;height:2" coordorigin="4895,1580" coordsize="23,2">
              <v:shape style="position:absolute;left:4895;top:1580;width:23;height:2" coordorigin="4895,1580" coordsize="23,0" path="m4895,1580l4917,1580e" filled="false" stroked="true" strokeweight=".255094pt" strokecolor="#252525">
                <v:path arrowok="t"/>
              </v:shape>
            </v:group>
            <v:group style="position:absolute;left:4895;top:1413;width:23;height:2" coordorigin="4895,1413" coordsize="23,2">
              <v:shape style="position:absolute;left:4895;top:1413;width:23;height:2" coordorigin="4895,1413" coordsize="23,0" path="m4895,1413l4917,1413e" filled="false" stroked="true" strokeweight=".255094pt" strokecolor="#252525">
                <v:path arrowok="t"/>
              </v:shape>
            </v:group>
            <v:group style="position:absolute;left:4895;top:1246;width:23;height:2" coordorigin="4895,1246" coordsize="23,2">
              <v:shape style="position:absolute;left:4895;top:1246;width:23;height:2" coordorigin="4895,1246" coordsize="23,0" path="m4895,1246l4917,1246e" filled="false" stroked="true" strokeweight=".255094pt" strokecolor="#252525">
                <v:path arrowok="t"/>
              </v:shape>
            </v:group>
            <v:group style="position:absolute;left:4895;top:1079;width:23;height:2" coordorigin="4895,1079" coordsize="23,2">
              <v:shape style="position:absolute;left:4895;top:1079;width:23;height:2" coordorigin="4895,1079" coordsize="23,0" path="m4895,1079l4917,1079e" filled="false" stroked="true" strokeweight=".255094pt" strokecolor="#252525">
                <v:path arrowok="t"/>
              </v:shape>
            </v:group>
            <v:group style="position:absolute;left:4895;top:912;width:23;height:2" coordorigin="4895,912" coordsize="23,2">
              <v:shape style="position:absolute;left:4895;top:912;width:23;height:2" coordorigin="4895,912" coordsize="23,0" path="m4895,912l4917,912e" filled="false" stroked="true" strokeweight=".255094pt" strokecolor="#252525">
                <v:path arrowok="t"/>
              </v:shape>
            </v:group>
            <v:group style="position:absolute;left:4895;top:745;width:23;height:2" coordorigin="4895,745" coordsize="23,2">
              <v:shape style="position:absolute;left:4895;top:745;width:23;height:2" coordorigin="4895,745" coordsize="23,0" path="m4895,745l4917,745e" filled="false" stroked="true" strokeweight=".255094pt" strokecolor="#252525">
                <v:path arrowok="t"/>
              </v:shape>
            </v:group>
            <v:group style="position:absolute;left:4895;top:578;width:23;height:2" coordorigin="4895,578" coordsize="23,2">
              <v:shape style="position:absolute;left:4895;top:578;width:23;height:2" coordorigin="4895,578" coordsize="23,0" path="m4895,578l4917,578e" filled="false" stroked="true" strokeweight=".255094pt" strokecolor="#252525">
                <v:path arrowok="t"/>
              </v:shape>
            </v:group>
            <v:group style="position:absolute;left:4895;top:411;width:23;height:2" coordorigin="4895,411" coordsize="23,2">
              <v:shape style="position:absolute;left:4895;top:411;width:23;height:2" coordorigin="4895,411" coordsize="23,0" path="m4895,411l4917,411e" filled="false" stroked="true" strokeweight=".255094pt" strokecolor="#252525">
                <v:path arrowok="t"/>
              </v:shape>
            </v:group>
            <v:group style="position:absolute;left:4895;top:244;width:23;height:2" coordorigin="4895,244" coordsize="23,2">
              <v:shape style="position:absolute;left:4895;top:244;width:23;height:2" coordorigin="4895,244" coordsize="23,0" path="m4895,244l4917,244e" filled="false" stroked="true" strokeweight=".255094pt" strokecolor="#252525">
                <v:path arrowok="t"/>
              </v:shape>
            </v:group>
            <v:group style="position:absolute;left:4895;top:77;width:23;height:2" coordorigin="4895,77" coordsize="23,2">
              <v:shape style="position:absolute;left:4895;top:77;width:23;height:2" coordorigin="4895,77" coordsize="23,0" path="m4895,77l4917,77e" filled="false" stroked="true" strokeweight=".255094pt" strokecolor="#252525">
                <v:path arrowok="t"/>
              </v:shape>
            </v:group>
            <v:group style="position:absolute;left:4895;top:-90;width:23;height:2" coordorigin="4895,-90" coordsize="23,2">
              <v:shape style="position:absolute;left:4895;top:-90;width:23;height:2" coordorigin="4895,-90" coordsize="23,0" path="m4895,-90l4917,-90e" filled="false" stroked="true" strokeweight=".255094pt" strokecolor="#252525">
                <v:path arrowok="t"/>
              </v:shape>
            </v:group>
            <v:group style="position:absolute;left:7098;top:1580;width:23;height:2" coordorigin="7098,1580" coordsize="23,2">
              <v:shape style="position:absolute;left:7098;top:1580;width:23;height:2" coordorigin="7098,1580" coordsize="23,0" path="m7120,1580l7098,1580e" filled="false" stroked="true" strokeweight=".255094pt" strokecolor="#252525">
                <v:path arrowok="t"/>
              </v:shape>
            </v:group>
            <v:group style="position:absolute;left:7098;top:1413;width:23;height:2" coordorigin="7098,1413" coordsize="23,2">
              <v:shape style="position:absolute;left:7098;top:1413;width:23;height:2" coordorigin="7098,1413" coordsize="23,0" path="m7120,1413l7098,1413e" filled="false" stroked="true" strokeweight=".255094pt" strokecolor="#252525">
                <v:path arrowok="t"/>
              </v:shape>
            </v:group>
            <v:group style="position:absolute;left:7098;top:1246;width:23;height:2" coordorigin="7098,1246" coordsize="23,2">
              <v:shape style="position:absolute;left:7098;top:1246;width:23;height:2" coordorigin="7098,1246" coordsize="23,0" path="m7120,1246l7098,1246e" filled="false" stroked="true" strokeweight=".255094pt" strokecolor="#252525">
                <v:path arrowok="t"/>
              </v:shape>
            </v:group>
            <v:group style="position:absolute;left:7098;top:1079;width:23;height:2" coordorigin="7098,1079" coordsize="23,2">
              <v:shape style="position:absolute;left:7098;top:1079;width:23;height:2" coordorigin="7098,1079" coordsize="23,0" path="m7120,1079l7098,1079e" filled="false" stroked="true" strokeweight=".255094pt" strokecolor="#252525">
                <v:path arrowok="t"/>
              </v:shape>
            </v:group>
            <v:group style="position:absolute;left:7098;top:912;width:23;height:2" coordorigin="7098,912" coordsize="23,2">
              <v:shape style="position:absolute;left:7098;top:912;width:23;height:2" coordorigin="7098,912" coordsize="23,0" path="m7120,912l7098,912e" filled="false" stroked="true" strokeweight=".255094pt" strokecolor="#252525">
                <v:path arrowok="t"/>
              </v:shape>
            </v:group>
            <v:group style="position:absolute;left:7098;top:745;width:23;height:2" coordorigin="7098,745" coordsize="23,2">
              <v:shape style="position:absolute;left:7098;top:745;width:23;height:2" coordorigin="7098,745" coordsize="23,0" path="m7120,745l7098,745e" filled="false" stroked="true" strokeweight=".255094pt" strokecolor="#252525">
                <v:path arrowok="t"/>
              </v:shape>
            </v:group>
            <v:group style="position:absolute;left:7098;top:578;width:23;height:2" coordorigin="7098,578" coordsize="23,2">
              <v:shape style="position:absolute;left:7098;top:578;width:23;height:2" coordorigin="7098,578" coordsize="23,0" path="m7120,578l7098,578e" filled="false" stroked="true" strokeweight=".255094pt" strokecolor="#252525">
                <v:path arrowok="t"/>
              </v:shape>
            </v:group>
            <v:group style="position:absolute;left:7098;top:411;width:23;height:2" coordorigin="7098,411" coordsize="23,2">
              <v:shape style="position:absolute;left:7098;top:411;width:23;height:2" coordorigin="7098,411" coordsize="23,0" path="m7120,411l7098,411e" filled="false" stroked="true" strokeweight=".255094pt" strokecolor="#252525">
                <v:path arrowok="t"/>
              </v:shape>
            </v:group>
            <v:group style="position:absolute;left:7098;top:244;width:23;height:2" coordorigin="7098,244" coordsize="23,2">
              <v:shape style="position:absolute;left:7098;top:244;width:23;height:2" coordorigin="7098,244" coordsize="23,0" path="m7120,244l7098,244e" filled="false" stroked="true" strokeweight=".255094pt" strokecolor="#252525">
                <v:path arrowok="t"/>
              </v:shape>
            </v:group>
            <v:group style="position:absolute;left:7098;top:77;width:23;height:2" coordorigin="7098,77" coordsize="23,2">
              <v:shape style="position:absolute;left:7098;top:77;width:23;height:2" coordorigin="7098,77" coordsize="23,0" path="m7120,77l7098,77e" filled="false" stroked="true" strokeweight=".255094pt" strokecolor="#252525">
                <v:path arrowok="t"/>
              </v:shape>
            </v:group>
            <v:group style="position:absolute;left:7098;top:-90;width:23;height:2" coordorigin="7098,-90" coordsize="23,2">
              <v:shape style="position:absolute;left:7098;top:-90;width:23;height:2" coordorigin="7098,-90" coordsize="23,0" path="m7120,-90l7098,-90e" filled="false" stroked="true" strokeweight=".255094pt" strokecolor="#252525">
                <v:path arrowok="t"/>
              </v:shape>
            </v:group>
            <v:group style="position:absolute;left:4895;top:1506;width:155;height:74" coordorigin="4895,1506" coordsize="155,74">
              <v:shape style="position:absolute;left:4895;top:1506;width:155;height:74" coordorigin="4895,1506" coordsize="155,74" path="m4895,1580l4895,1579,4895,1579,4895,1578,4897,1578,4897,1578,4897,1578,4897,1577,4903,1577,4903,1576,4903,1576,4903,1575,4915,1575,4915,1575,4916,1575,4916,1574,4918,1574,4918,1573,4919,1573,4919,1572,4920,1572,4920,1572,4921,1572,4921,1571,4922,1571,4922,1570,4925,1570,4925,1569,4929,1569,4929,1569,4929,1569,4929,1568,4932,1568,4932,1567,4933,1567,4933,1566,4934,1566,4934,1566,4935,1566,4935,1565,4937,1565,4937,1564,4937,1564,4937,1563,4938,1563,4938,1563,4939,1563,4939,1562,4939,1562,4939,1561,4940,1561,4940,1560,4941,1560,4941,1560,4946,1560,4946,1559,4947,1559,4947,1558,4950,1558,4950,1557,4951,1557,4951,1557,4951,1556,4952,1556,4952,1555,4957,1555,4957,1554,4965,1554,4965,1554,4973,1554,4973,1553,4974,1553,4974,1552,4976,1552,4976,1551,4978,1551,4978,1551,4979,1551,4979,1550,4979,1549,4981,1549,4981,1548,4981,1548,4984,1548,4984,1547,4988,1547,4988,1546,4988,1545,4988,1545,4988,1544,4989,1544,4989,1544,4990,1544,4990,1543,4991,1543,4991,1542,4991,1542,4991,1541,4994,1541,4994,1541,4994,1541,4994,1540,4996,1540,4996,1539,4996,1539,4996,1538,4998,1538,4998,1538,5001,1538,5001,1537,5001,1537,5001,1536,5002,1536,5002,1535,5003,1535,5003,1535,5005,1535,5005,1534,5006,1534,5006,1533,5008,1533,5008,1532,5008,1532,5008,1532,5008,1532,5008,1531,5011,1531,5011,1530,5012,1530,5012,1529,5012,1529,5012,1529,5015,1529,5015,1528,5016,1528,5016,1526,5017,1526,5017,1526,5020,1526,5020,1525,5020,1525,5020,1524,5021,1524,5021,1523,5022,1523,5022,1523,5023,1523,5023,1522,5023,1521,5024,1521,5024,1520,5028,1520,5028,1520,5030,1520,5030,1519,5031,1519,5031,1518,5032,1518,5032,1517,5033,1517,5033,1517,5034,1517,5034,1516,5034,1515,5034,1514,5035,1514,5035,1514,5036,1514,5036,1513,5037,1512,5040,1512,5040,1511,5041,1511,5041,1511,5041,1510,5042,1510,5042,1509,5045,1509,5045,1508,5045,1508,5045,1508,5048,1508,5048,1507,5050,1507,5050,1506e" filled="false" stroked="true" strokeweight=".255094pt" strokecolor="#0071bc">
                <v:path arrowok="t"/>
              </v:shape>
            </v:group>
            <v:group style="position:absolute;left:5050;top:1487;width:19;height:19" coordorigin="5050,1487" coordsize="19,19">
              <v:shape style="position:absolute;left:5050;top:1487;width:19;height:19" coordorigin="5050,1487" coordsize="19,19" path="m5050,1506l5050,1505,5050,1505,5050,1505,5052,1505,5052,1504,5052,1504,5052,1503,5054,1503,5054,1502,5054,1502,5054,1501,5055,1501,5055,1501,5056,1501,5056,1500,5056,1500,5056,1499,5056,1498,5057,1498,5057,1498,5057,1498,5057,1497,5058,1496,5059,1496,5059,1495,5060,1495,5060,1495,5060,1494,5060,1493,5061,1493,5061,1492,5061,1492,5064,1492,5064,1491,5065,1491,5065,1490,5066,1490,5066,1489,5067,1489,5067,1489,5068,1489,5068,1488,5068,1488,5068,1487e" filled="false" stroked="true" strokeweight=".255094pt" strokecolor="#0071bc">
                <v:path arrowok="t"/>
              </v:shape>
            </v:group>
            <v:group style="position:absolute;left:5068;top:1431;width:73;height:56" coordorigin="5068,1431" coordsize="73,56">
              <v:shape style="position:absolute;left:5068;top:1431;width:73;height:56" coordorigin="5068,1431" coordsize="73,56" path="m5068,1487l5068,1486,5070,1486,5070,1486,5071,1486,5071,1485,5071,1484,5072,1484,5072,1483,5073,1483,5073,1483,5073,1483,5073,1482,5073,1481,5074,1481,5074,1480,5074,1480,5074,1480,5076,1480,5076,1479,5078,1479,5078,1478,5078,1477,5079,1477,5079,1477,5080,1477,5080,1476,5081,1476,5081,1475,5083,1475,5083,1474,5084,1474,5084,1474,5085,1474,5085,1473,5086,1473,5086,1472,5086,1471,5088,1471,5088,1471,5090,1471,5090,1470,5091,1470,5091,1469,5091,1468,5091,1468,5091,1468,5091,1467,5092,1467,5092,1466,5094,1466,5094,1465,5098,1465,5098,1465,5102,1465,5102,1464,5102,1464,5102,1463,5102,1463,5102,1462,5103,1462,5103,1462,5105,1462,5105,1461,5106,1461,5106,1460,5106,1459,5106,1459,5106,1459,5106,1458,5106,1457,5107,1457,5107,1456,5107,1456,5109,1456,5109,1455,5111,1455,5111,1454,5113,1454,5113,1453,5113,1453,5113,1452,5115,1452,5115,1452,5115,1452,5115,1451,5116,1451,5116,1450,5117,1450,5117,1449,5117,1449,5117,1448,5117,1447,5118,1446,5118,1446,5118,1446,5120,1446,5120,1445,5123,1445,5123,1444,5124,1444,5124,1443,5127,1443,5127,1443,5128,1443,5128,1442,5128,1442,5128,1441,5129,1441,5129,1440,5132,1440,5132,1440,5133,1440,5133,1439,5133,1438,5133,1438,5133,1437,5134,1437,5134,1437,5134,1437,5134,1436,5136,1436,5136,1435,5137,1435,5137,1434,5137,1434,5137,1434,5139,1434,5139,1433,5140,1433,5140,1432,5141,1432,5141,1431,5141,1431e" filled="false" stroked="true" strokeweight=".255094pt" strokecolor="#0071bc">
                <v:path arrowok="t"/>
              </v:shape>
            </v:group>
            <v:group style="position:absolute;left:5141;top:1413;width:26;height:19" coordorigin="5141,1413" coordsize="26,19">
              <v:shape style="position:absolute;left:5141;top:1413;width:26;height:19" coordorigin="5141,1413" coordsize="26,19" path="m5141,1431l5141,1431,5143,1431,5143,1430,5143,1429,5144,1429,5144,1428,5145,1428,5145,1428,5146,1428,5146,1427,5148,1427,5148,1426,5149,1426,5149,1425,5150,1425,5150,1425,5153,1425,5153,1424,5154,1424,5154,1423,5156,1423,5156,1422,5156,1422,5157,1422,5157,1421,5158,1421,5158,1420,5159,1420,5159,1419,5160,1419,5160,1419,5161,1419,5161,1418,5162,1418,5162,1417,5163,1417,5163,1416,5163,1416,5163,1416,5164,1416,5164,1415,5165,1415,5165,1414,5166,1414,5166,1413,5166,1413,5166,1413e" filled="false" stroked="true" strokeweight=".255094pt" strokecolor="#0071bc">
                <v:path arrowok="t"/>
              </v:shape>
            </v:group>
            <v:group style="position:absolute;left:5166;top:1394;width:26;height:19" coordorigin="5166,1394" coordsize="26,19">
              <v:shape style="position:absolute;left:5166;top:1394;width:26;height:19" coordorigin="5166,1394" coordsize="26,19" path="m5166,1413l5170,1413,5170,1412,5172,1412,5172,1411,5172,1411,5172,1410,5174,1410,5174,1410,5175,1410,5175,1409,5175,1409,5175,1408,5176,1408,5176,1407,5177,1407,5177,1406,5178,1406,5178,1406,5180,1406,5180,1405,5181,1405,5181,1404,5181,1403,5183,1403,5183,1403,5186,1403,5186,1402,5186,1402,5186,1401,5187,1401,5187,1400,5187,1400,5187,1399,5188,1399,5188,1398,5188,1397,5190,1397,5190,1397,5190,1396,5191,1396,5191,1395,5191,1394,5192,1394e" filled="false" stroked="true" strokeweight=".255094pt" strokecolor="#0071bc">
                <v:path arrowok="t"/>
              </v:shape>
            </v:group>
            <v:group style="position:absolute;left:5192;top:1339;width:60;height:56" coordorigin="5192,1339" coordsize="60,56">
              <v:shape style="position:absolute;left:5192;top:1339;width:60;height:56" coordorigin="5192,1339" coordsize="60,56" path="m5192,1394l5192,1394,5193,1394,5193,1393,5194,1393,5194,1392,5197,1392,5197,1391,5197,1391,5197,1391,5198,1391,5198,1390,5198,1389,5199,1389,5199,1388,5199,1388,5199,1388,5199,1388,5199,1387,5201,1387,5201,1386,5202,1386,5202,1385,5205,1385,5205,1385,5207,1385,5207,1384,5208,1384,5208,1383,5209,1383,5209,1382,5211,1382,5211,1382,5211,1382,5211,1381,5213,1381,5213,1380,5215,1380,5215,1379,5215,1379,5215,1379,5217,1379,5217,1378,5218,1378,5218,1377,5219,1377,5219,1376,5220,1376,5220,1376,5220,1375,5220,1374,5220,1373,5220,1373,5220,1373,5220,1372,5220,1371,5223,1371,5223,1370,5223,1370,5224,1370,5224,1369,5226,1369,5226,1368,5226,1368,5226,1367,5226,1367,5226,1367,5227,1367,5227,1366,5227,1366,5227,1365,5228,1365,5228,1364,5228,1364,5228,1364,5229,1364,5229,1363,5229,1363,5229,1362,5230,1362,5230,1361,5231,1361,5231,1361,5232,1361,5232,1360,5232,1359,5232,1359,5232,1358,5235,1358,5235,1357,5235,1357,5235,1356,5236,1356,5236,1355,5236,1355,5236,1354,5237,1354,5237,1354,5238,1354,5238,1353,5238,1353,5238,1352,5241,1352,5241,1351,5241,1351,5241,1350,5242,1350,5242,1349,5243,1349,5243,1348,5243,1348,5243,1348,5245,1348,5245,1347,5245,1347,5245,1346,5245,1345,5248,1345,5248,1345,5248,1345,5248,1344,5249,1344,5249,1343,5249,1342,5249,1342,5249,1342,5250,1342,5250,1341,5250,1341,5250,1340,5250,1339,5252,1339,5252,1339e" filled="false" stroked="true" strokeweight=".255094pt" strokecolor="#0071bc">
                <v:path arrowok="t"/>
              </v:shape>
            </v:group>
            <v:group style="position:absolute;left:5252;top:1321;width:12;height:19" coordorigin="5252,1321" coordsize="12,19">
              <v:shape style="position:absolute;left:5252;top:1321;width:12;height:19" coordorigin="5252,1321" coordsize="12,19" path="m5252,1339l5253,1339,5253,1338,5254,1338,5254,1337,5254,1337,5254,1336,5255,1336,5255,1336,5256,1336,5256,1335,5256,1334,5256,1334,5256,1333,5257,1333,5257,1333,5258,1333,5258,1332,5258,1331,5259,1331,5259,1330,5259,1330,5259,1329,5259,1329,5259,1328,5260,1328,5260,1327,5260,1327,5260,1327,5261,1327,5261,1326,5261,1326,5261,1324,5261,1324,5261,1324,5262,1324,5262,1323,5262,1322,5262,1322,5262,1321,5262,1321,5263,1321e" filled="false" stroked="true" strokeweight=".255094pt" strokecolor="#0071bc">
                <v:path arrowok="t"/>
              </v:shape>
            </v:group>
            <v:group style="position:absolute;left:5263;top:1301;width:9;height:20" coordorigin="5263,1301" coordsize="9,20">
              <v:shape style="position:absolute;left:5263;top:1301;width:9;height:20" coordorigin="5263,1301" coordsize="9,20" path="m5263,1321l5263,1320,5264,1320,5264,1319,5264,1319,5264,1318,5264,1318,5264,1318,5264,1317,5265,1317,5265,1316,5265,1316,5265,1315,5265,1314,5266,1314,5266,1313,5266,1312,5267,1312,5267,1311,5268,1311,5268,1311,5268,1310,5268,1309,5269,1309,5269,1308,5270,1308,5270,1308,5270,1307,5270,1306,5270,1305,5270,1305,5270,1305,5270,1305,5270,1304,5271,1303,5271,1302,5271,1302,5271,1302,5271,1301e" filled="false" stroked="true" strokeweight=".255094pt" strokecolor="#0071bc">
                <v:path arrowok="t"/>
              </v:shape>
            </v:group>
            <v:group style="position:absolute;left:5271;top:1283;width:11;height:19" coordorigin="5271,1283" coordsize="11,19">
              <v:shape style="position:absolute;left:5271;top:1283;width:11;height:19" coordorigin="5271,1283" coordsize="11,19" path="m5271,1301l5271,1300,5272,1299,5272,1299,5272,1299,5272,1299,5272,1298,5272,1297,5273,1297,5273,1296,5273,1296,5273,1296,5274,1296,5274,1295,5274,1294,5275,1294,5275,1293,5275,1293,5275,1293,5275,1292,5277,1292,5277,1291,5277,1290,5277,1290,5277,1290,5277,1290,5277,1289,5278,1289,5278,1288,5279,1288,5279,1287,5279,1287,5279,1287,5279,1286,5280,1286,5280,1285,5280,1285,5280,1284,5280,1284,5280,1283,5282,1283e" filled="false" stroked="true" strokeweight=".255094pt" strokecolor="#0071bc">
                <v:path arrowok="t"/>
              </v:shape>
            </v:group>
            <v:group style="position:absolute;left:5282;top:1263;width:18;height:20" coordorigin="5282,1263" coordsize="18,20">
              <v:shape style="position:absolute;left:5282;top:1263;width:18;height:20" coordorigin="5282,1263" coordsize="18,20" path="m5282,1283l5282,1282,5283,1282,5283,1281,5283,1281,5283,1280,5283,1279,5284,1279,5284,1278,5284,1278,5284,1278,5286,1278,5286,1277,5287,1277,5287,1276,5288,1276,5288,1275,5290,1275,5290,1275,5292,1275,5292,1274,5292,1274,5292,1273,5292,1273,5292,1272,5292,1272,5293,1271,5293,1271,5293,1270,5293,1269,5293,1269,5294,1269,5294,1268,5296,1268,5296,1267,5296,1267,5296,1266,5296,1266,5298,1266,5298,1265,5300,1265,5300,1263e" filled="false" stroked="true" strokeweight=".255094pt" strokecolor="#0071bc">
                <v:path arrowok="t"/>
              </v:shape>
            </v:group>
            <v:group style="position:absolute;left:5300;top:1244;width:14;height:19" coordorigin="5300,1244" coordsize="14,19">
              <v:shape style="position:absolute;left:5300;top:1244;width:14;height:19" coordorigin="5300,1244" coordsize="14,19" path="m5300,1263l5300,1263,5300,1262,5301,1262,5301,1262,5302,1262,5302,1261,5302,1261,5302,1260,5303,1260,5303,1259,5304,1259,5304,1259,5304,1259,5304,1258,5305,1258,5305,1256,5306,1256,5306,1256,5306,1255,5306,1255,5306,1254,5306,1253,5306,1253,5307,1253,5307,1252,5307,1251,5307,1251,5307,1250,5309,1250,5309,1250,5310,1250,5310,1249,5310,1249,5310,1248,5310,1248,5310,1247,5312,1247,5312,1247,5313,1247,5313,1246,5313,1245,5313,1245,5313,1244,5313,1244e" filled="false" stroked="true" strokeweight=".255094pt" strokecolor="#0071bc">
                <v:path arrowok="t"/>
              </v:shape>
            </v:group>
            <v:group style="position:absolute;left:5313;top:1226;width:32;height:19" coordorigin="5313,1226" coordsize="32,19">
              <v:shape style="position:absolute;left:5313;top:1226;width:32;height:19" coordorigin="5313,1226" coordsize="32,19" path="m5313,1244l5313,1244,5314,1244,5314,1243,5314,1243,5314,1242,5315,1242,5315,1241,5317,1241,5317,1241,5317,1240,5318,1240,5318,1239,5320,1239,5320,1238,5320,1238,5320,1238,5321,1238,5321,1237,5322,1237,5322,1236,5324,1236,5324,1235,5325,1235,5325,1235,5325,1234,5325,1233,5330,1233,5330,1232,5334,1232,5334,1232,5335,1232,5335,1231,5339,1231,5339,1230,5339,1230,5339,1229,5340,1229,5340,1229,5342,1229,5342,1228,5344,1228,5344,1227,5344,1227,5344,1226,5345,1226,5345,1226e" filled="false" stroked="true" strokeweight=".255094pt" strokecolor="#0071bc">
                <v:path arrowok="t"/>
              </v:shape>
            </v:group>
            <v:group style="position:absolute;left:5345;top:1207;width:21;height:19" coordorigin="5345,1207" coordsize="21,19">
              <v:shape style="position:absolute;left:5345;top:1207;width:21;height:19" coordorigin="5345,1207" coordsize="21,19" path="m5345,1226l5347,1226,5347,1225,5350,1225,5350,1224,5350,1223,5352,1223,5352,1223,5352,1222,5352,1222,5352,1221,5353,1221,5353,1220,5355,1220,5355,1220,5355,1220,5355,1219,5356,1219,5356,1218,5356,1217,5356,1216,5357,1216,5357,1216,5358,1216,5358,1215,5358,1214,5359,1214,5359,1213,5361,1213,5361,1213,5362,1212,5363,1212,5363,1211,5363,1211,5363,1210,5363,1210,5363,1210,5364,1210,5364,1209,5364,1208,5364,1208,5364,1207,5365,1207e" filled="false" stroked="true" strokeweight=".255094pt" strokecolor="#0071bc">
                <v:path arrowok="t"/>
              </v:shape>
            </v:group>
            <v:group style="position:absolute;left:5365;top:1189;width:17;height:19" coordorigin="5365,1189" coordsize="17,19">
              <v:shape style="position:absolute;left:5365;top:1189;width:17;height:19" coordorigin="5365,1189" coordsize="17,19" path="m5365,1207l5365,1207,5367,1207,5367,1206,5367,1206,5367,1205,5367,1204,5367,1204,5367,1204,5368,1204,5368,1203,5368,1203,5368,1202,5368,1201,5368,1201,5369,1200,5369,1200,5369,1199,5370,1199,5370,1198,5370,1198,5370,1198,5371,1198,5371,1197,5371,1197,5371,1196,5373,1196,5373,1195,5374,1195,5374,1195,5376,1195,5376,1194,5377,1194,5377,1193,5377,1193,5377,1192,5378,1192,5378,1192,5378,1191,5379,1191,5379,1190,5379,1189,5381,1189,5381,1189e" filled="false" stroked="true" strokeweight=".255094pt" strokecolor="#0071bc">
                <v:path arrowok="t"/>
              </v:shape>
            </v:group>
            <v:group style="position:absolute;left:5381;top:1171;width:17;height:19" coordorigin="5381,1171" coordsize="17,19">
              <v:shape style="position:absolute;left:5381;top:1171;width:17;height:19" coordorigin="5381,1171" coordsize="17,19" path="m5381,1189l5382,1189,5382,1188,5383,1188,5383,1187,5383,1187,5383,1186,5384,1186,5384,1186,5385,1186,5385,1185,5385,1184,5386,1184,5386,1183,5387,1183,5387,1183,5387,1182,5388,1182,5388,1181,5388,1181,5388,1180,5389,1180,5389,1180,5389,1180,5389,1179,5390,1179,5390,1178,5392,1178,5392,1177,5392,1177,5392,1177,5392,1177,5392,1176,5393,1176,5393,1175,5394,1174,5394,1174,5394,1174,5394,1174,5394,1173,5395,1173,5395,1172,5395,1172,5395,1171,5395,1171,5397,1171e" filled="false" stroked="true" strokeweight=".255094pt" strokecolor="#0071bc">
                <v:path arrowok="t"/>
              </v:shape>
            </v:group>
            <v:group style="position:absolute;left:5397;top:1134;width:55;height:37" coordorigin="5397,1134" coordsize="55,37">
              <v:shape style="position:absolute;left:5397;top:1134;width:55;height:37" coordorigin="5397,1134" coordsize="55,37" path="m5397,1171l5397,1170,5398,1170,5398,1169,5399,1169,5399,1168,5401,1168,5401,1167,5402,1167,5402,1167,5403,1167,5403,1166,5405,1166,5405,1165,5411,1165,5411,1164,5414,1164,5414,1164,5415,1164,5415,1163,5415,1163,5415,1162,5416,1162,5416,1161,5418,1161,5418,1161,5419,1161,5419,1160,5420,1160,5420,1159,5421,1159,5421,1158,5421,1158,5422,1158,5422,1157,5424,1157,5424,1156,5425,1156,5425,1155,5425,1155,5425,1155,5425,1155,5425,1154,5427,1154,5427,1153,5427,1152,5427,1152,5427,1152,5428,1152,5428,1151,5428,1150,5428,1150,5428,1149,5430,1149,5430,1149,5430,1148,5430,1147,5431,1146,5431,1146,5431,1146,5431,1146,5431,1145,5431,1145,5431,1144,5433,1144,5433,1143,5435,1143,5435,1143,5437,1143,5437,1142,5438,1142,5438,1141,5438,1141,5438,1140,5439,1140,5439,1140,5440,1140,5440,1139,5441,1139,5441,1138,5442,1138,5442,1137,5443,1137,5443,1137,5443,1137,5443,1136,5444,1136,5444,1135,5445,1135,5445,1134,5447,1134,5447,1134,5451,1134e" filled="false" stroked="true" strokeweight=".255094pt" strokecolor="#0071bc">
                <v:path arrowok="t"/>
              </v:shape>
            </v:group>
            <v:group style="position:absolute;left:5451;top:1115;width:24;height:19" coordorigin="5451,1115" coordsize="24,19">
              <v:shape style="position:absolute;left:5451;top:1115;width:24;height:19" coordorigin="5451,1115" coordsize="24,19" path="m5451,1134l5451,1133,5451,1133,5451,1132,5453,1132,5453,1131,5453,1131,5453,1131,5453,1131,5453,1130,5454,1130,5454,1129,5454,1128,5455,1128,5455,1128,5455,1128,5455,1127,5455,1127,5455,1126,5457,1126,5457,1125,5458,1125,5458,1124,5458,1124,5458,1123,5459,1122,5462,1122,5462,1121,5465,1121,5465,1121,5467,1121,5467,1120,5468,1120,5468,1119,5468,1119,5468,1118,5469,1118,5469,1118,5471,1118,5471,1117,5472,1117,5472,1116,5474,1116,5474,1115,5474,1115e" filled="false" stroked="true" strokeweight=".255094pt" strokecolor="#0071bc">
                <v:path arrowok="t"/>
              </v:shape>
            </v:group>
            <v:group style="position:absolute;left:5474;top:1057;width:97;height:58" coordorigin="5474,1057" coordsize="97,58">
              <v:shape style="position:absolute;left:5474;top:1057;width:97;height:58" coordorigin="5474,1057" coordsize="97,58" path="m5474,1115l5475,1115,5475,1114,5475,1114,5475,1113,5476,1113,5476,1112,5477,1112,5477,1112,5477,1111,5478,1111,5478,1110,5481,1110,5481,1109,5482,1109,5482,1109,5483,1109,5483,1108,5485,1108,5485,1107,5485,1106,5486,1106,5486,1106,5486,1106,5486,1105,5486,1105,5486,1104,5491,1104,5491,1103,5491,1103,5491,1103,5494,1103,5494,1102,5496,1102,5496,1101,5500,1101,5500,1100,5500,1100,5500,1100,5501,1100,5501,1099,5502,1099,5502,1098,5504,1098,5504,1097,5504,1097,5504,1096,5504,1095,5505,1095,5505,1094,5506,1094,5506,1094,5506,1094,5506,1093,5508,1093,5508,1092,5512,1092,5512,1091,5516,1091,5516,1091,5517,1091,5517,1090,5517,1090,5517,1089,5518,1088,5518,1088,5518,1088,5519,1088,5519,1087,5520,1087,5520,1085,5522,1085,5522,1085,5522,1085,5522,1084,5523,1084,5523,1083,5523,1082,5523,1082,5523,1081,5526,1081,5526,1080,5526,1079,5529,1079,5529,1079,5530,1079,5530,1078,5532,1078,5532,1077,5535,1077,5535,1076,5537,1076,5537,1076,5539,1076,5539,1075,5543,1075,5543,1074,5543,1073,5544,1073,5544,1072,5546,1072,5546,1071,5546,1070,5546,1069,5547,1069,5547,1069,5547,1068,5549,1068,5549,1067,5550,1067,5550,1066,5551,1066,5551,1066,5552,1066,5552,1065,5552,1065,5552,1064,5554,1064,5554,1063,5558,1063,5558,1063,5558,1063,5558,1062,5559,1062,5559,1061,5559,1061,5559,1060,5560,1060,5560,1060,5561,1060,5561,1059,5562,1059,5562,1058,5562,1058,5562,1057,5571,1057e" filled="false" stroked="true" strokeweight=".255094pt" strokecolor="#0071bc">
                <v:path arrowok="t"/>
              </v:shape>
            </v:group>
            <v:group style="position:absolute;left:5571;top:1039;width:16;height:19" coordorigin="5571,1039" coordsize="16,19">
              <v:shape style="position:absolute;left:5571;top:1039;width:16;height:19" coordorigin="5571,1039" coordsize="16,19" path="m5571,1057l5571,1057,5572,1057,5572,1056,5573,1056,5573,1055,5574,1055,5574,1054,5574,1054,5574,1054,5576,1054,5576,1053,5577,1053,5577,1052,5578,1052,5578,1051,5578,1051,5578,1051,5579,1051,5579,1050,5580,1050,5580,1049,5581,1049,5581,1048,5581,1048,5582,1048,5582,1047,5582,1046,5583,1046,5583,1045,5583,1045,5583,1045,5583,1044,5584,1044,5584,1043,5585,1043,5585,1042,5585,1042,5585,1041,5586,1041,5586,1040,5586,1039,5587,1039,5587,1039e" filled="false" stroked="true" strokeweight=".255094pt" strokecolor="#0071bc">
                <v:path arrowok="t"/>
              </v:shape>
            </v:group>
            <v:group style="position:absolute;left:5587;top:1020;width:39;height:19" coordorigin="5587,1020" coordsize="39,19">
              <v:shape style="position:absolute;left:5587;top:1020;width:39;height:19" coordorigin="5587,1020" coordsize="39,19" path="m5587,1039l5588,1039,5588,1038,5591,1038,5591,1037,5591,1037,5591,1036,5593,1036,5593,1036,5596,1036,5596,1035,5597,1035,5597,1034,5597,1034,5597,1033,5597,1033,5597,1033,5600,1033,5600,1032,5601,1032,5601,1031,5601,1031,5601,1030,5603,1030,5603,1029,5605,1029,5605,1029,5609,1029,5609,1028,5609,1028,5609,1027,5610,1027,5610,1026,5615,1026,5615,1026,5617,1026,5617,1025,5617,1025,5617,1024,5618,1024,5618,1023,5619,1023,5619,1023,5620,1023,5620,1022,5625,1022,5625,1021,5625,1021,5625,1020,5626,1020e" filled="false" stroked="true" strokeweight=".255094pt" strokecolor="#0071bc">
                <v:path arrowok="t"/>
              </v:shape>
            </v:group>
            <v:group style="position:absolute;left:5626;top:1002;width:22;height:19" coordorigin="5626,1002" coordsize="22,19">
              <v:shape style="position:absolute;left:5626;top:1002;width:22;height:19" coordorigin="5626,1002" coordsize="22,19" path="m5626,1020l5626,1020,5626,1019,5631,1019,5631,1018,5631,1017,5632,1017,5632,1017,5633,1017,5633,1016,5634,1016,5634,1015,5634,1014,5634,1014,5635,1014,5635,1013,5638,1013,5638,1012,5640,1012,5640,1011,5640,1011,5640,1011,5641,1011,5641,1010,5641,1009,5641,1009,5641,1008,5641,1008,5642,1008,5642,1007,5643,1007,5643,1006,5643,1005,5645,1005,5645,1005,5645,1004,5646,1004,5646,1003,5647,1003,5647,1002,5647,1002e" filled="false" stroked="true" strokeweight=".255094pt" strokecolor="#0071bc">
                <v:path arrowok="t"/>
              </v:shape>
            </v:group>
            <v:group style="position:absolute;left:5647;top:983;width:21;height:19" coordorigin="5647,983" coordsize="21,19">
              <v:shape style="position:absolute;left:5647;top:983;width:21;height:19" coordorigin="5647,983" coordsize="21,19" path="m5647,1002l5648,1002,5648,1001,5652,1001,5652,1000,5652,1000,5652,999,5653,999,5653,999,5654,999,5654,997,5654,997,5654,996,5657,996,5657,996,5657,996,5657,995,5658,995,5658,994,5660,994,5660,993,5662,993,5662,993,5663,993,5663,992,5663,991,5664,991,5664,990,5664,990,5664,990,5665,990,5665,989,5665,989,5665,988,5665,987,5665,987,5665,986,5665,985,5667,985,5667,984,5667,984,5667,984,5667,983,5667,983e" filled="false" stroked="true" strokeweight=".255094pt" strokecolor="#0071bc">
                <v:path arrowok="t"/>
              </v:shape>
            </v:group>
            <v:group style="position:absolute;left:5667;top:927;width:106;height:56" coordorigin="5667,927" coordsize="106,56">
              <v:shape style="position:absolute;left:5667;top:927;width:106;height:56" coordorigin="5667,927" coordsize="106,56" path="m5667,983l5667,982,5668,982,5668,981,5670,981,5670,980,5671,980,5671,980,5671,980,5671,979,5674,979,5674,978,5674,978,5674,977,5675,977,5675,977,5675,976,5677,976,5677,975,5677,975,5677,974,5680,974,5680,974,5681,974,5681,973,5684,973,5684,972,5684,971,5684,971,5684,971,5685,971,5685,970,5688,970,5688,969,5688,969,5688,968,5689,968,5689,968,5690,968,5690,967,5692,967,5692,966,5697,966,5697,965,5699,965,5699,965,5699,965,5699,964,5700,964,5700,963,5701,963,5701,962,5704,962,5704,962,5706,962,5706,961,5706,960,5706,959,5708,959,5708,959,5708,959,5708,958,5711,958,5711,957,5713,957,5713,956,5714,956,5714,956,5714,956,5714,955,5717,955,5717,954,5719,954,5719,953,5723,953,5723,953,5723,952,5724,952,5724,951,5725,951,5725,950,5733,950,5733,950,5734,950,5734,949,5736,949,5736,948,5738,948,5738,947,5738,947,5739,947,5739,946,5741,946,5741,945,5742,945,5742,944,5742,944,5742,944,5745,944,5745,943,5746,943,5746,942,5748,942,5748,941,5749,941,5749,941,5749,940,5750,940,5750,939,5752,939,5752,938,5755,938,5755,937,5756,937,5756,937,5757,937,5757,936,5759,936,5759,935,5760,935,5760,934,5761,934,5761,934,5762,934,5762,933,5767,933,5767,932,5767,932,5767,931,5768,931,5768,931,5768,931,5768,930,5769,930,5769,928,5771,928,5771,928,5773,928,5773,927e" filled="false" stroked="true" strokeweight=".255094pt" strokecolor="#0071bc">
                <v:path arrowok="t"/>
              </v:shape>
            </v:group>
            <v:group style="position:absolute;left:5773;top:890;width:49;height:37" coordorigin="5773,890" coordsize="49,37">
              <v:shape style="position:absolute;left:5773;top:890;width:49;height:37" coordorigin="5773,890" coordsize="49,37" path="m5773,927l5773,926,5773,926,5773,925,5773,925,5775,925,5775,924,5776,924,5776,923,5776,923,5776,922,5778,922,5778,922,5780,922,5780,921,5781,921,5781,920,5781,919,5781,919,5781,919,5783,919,5783,918,5784,918,5784,917,5785,917,5785,916,5785,916,5785,916,5786,916,5786,915,5786,915,5786,914,5788,914,5788,913,5789,913,5789,913,5789,912,5790,912,5790,911,5790,911,5790,910,5791,910,5791,910,5792,910,5792,909,5794,909,5794,908,5796,908,5796,907,5796,907,5796,907,5801,907,5801,906,5803,906,5803,905,5804,905,5804,904,5806,904,5806,904,5808,904,5808,903,5808,903,5808,902,5809,902,5809,901,5810,901,5810,901,5812,901,5812,900,5813,900,5813,899,5813,898,5814,898,5814,898,5814,897,5814,897,5814,896,5815,896,5815,895,5816,895,5816,895,5818,895,5818,894,5819,894,5819,893,5819,892,5819,892,5820,892,5820,891,5821,891,5821,890e" filled="false" stroked="true" strokeweight=".255094pt" strokecolor="#0071bc">
                <v:path arrowok="t"/>
              </v:shape>
            </v:group>
            <v:group style="position:absolute;left:5821;top:871;width:29;height:19" coordorigin="5821,871" coordsize="29,19">
              <v:shape style="position:absolute;left:5821;top:871;width:29;height:19" coordorigin="5821,871" coordsize="29,19" path="m5821,890l5822,890,5822,889,5822,889,5822,888,5827,888,5827,888,5827,887,5827,887,5827,886,5829,886,5829,885,5833,885,5833,885,5834,885,5834,884,5834,884,5834,883,5835,882,5835,882,5835,881,5837,881,5837,880,5837,880,5837,879,5839,879,5839,879,5843,879,5843,878,5843,877,5844,877,5844,876,5845,876,5845,876,5846,876,5846,875,5847,875,5847,874,5848,874,5848,873,5849,873,5849,872,5850,872,5850,871,5850,871e" filled="false" stroked="true" strokeweight=".255094pt" strokecolor="#0071bc">
                <v:path arrowok="t"/>
              </v:shape>
            </v:group>
            <v:group style="position:absolute;left:5850;top:852;width:14;height:19" coordorigin="5850,852" coordsize="14,19">
              <v:shape style="position:absolute;left:5850;top:852;width:14;height:19" coordorigin="5850,852" coordsize="14,19" path="m5850,871l5850,870,5851,870,5851,870,5851,870,5851,869,5851,869,5851,868,5852,868,5852,867,5852,867,5852,867,5853,867,5853,866,5854,866,5854,865,5854,865,5854,864,5855,864,5855,864,5855,864,5855,863,5856,863,5856,862,5857,862,5857,861,5858,861,5858,861,5858,860,5859,860,5859,859,5859,859,5859,858,5859,858,5859,858,5860,858,5860,857,5861,856,5861,855,5861,855,5862,855,5862,854,5862,853,5864,853,5864,852e" filled="false" stroked="true" strokeweight=".255094pt" strokecolor="#0071bc">
                <v:path arrowok="t"/>
              </v:shape>
            </v:group>
            <v:group style="position:absolute;left:5864;top:815;width:97;height:38" coordorigin="5864,815" coordsize="97,38">
              <v:shape style="position:absolute;left:5864;top:815;width:97;height:38" coordorigin="5864,815" coordsize="97,38" path="m5864,852l5865,852,5865,852,5865,852,5865,851,5866,851,5866,850,5866,849,5869,849,5869,849,5870,849,5870,848,5870,848,5870,847,5870,847,5870,846,5880,846,5880,846,5880,845,5882,845,5882,844,5884,844,5884,843,5885,843,5885,843,5886,843,5886,842,5888,842,5888,841,5890,841,5890,840,5891,840,5891,839,5895,839,5895,839,5898,839,5898,838,5899,838,5899,837,5900,837,5900,836,5901,836,5901,836,5903,836,5903,835,5906,835,5906,834,5907,834,5907,833,5908,833,5908,833,5912,833,5912,832,5919,832,5919,831,5919,831,5919,830,5922,830,5922,830,5922,830,5922,829,5928,829,5928,828,5934,828,5934,827,5936,827,5936,827,5936,827,5936,826,5937,826,5937,825,5943,825,5943,824,5943,824,5943,824,5943,824,5943,823,5947,823,5947,822,5948,822,5948,821,5949,821,5949,821,5957,821,5957,820,5957,820,5957,818,5958,818,5958,818,5959,818,5959,817,5959,816,5959,816,5959,815,5960,815,5960,815e" filled="false" stroked="true" strokeweight=".255094pt" strokecolor="#0071bc">
                <v:path arrowok="t"/>
              </v:shape>
            </v:group>
            <v:group style="position:absolute;left:5960;top:797;width:33;height:19" coordorigin="5960,797" coordsize="33,19">
              <v:shape style="position:absolute;left:5960;top:797;width:33;height:19" coordorigin="5960,797" coordsize="33,19" path="m5960,815l5967,815,5967,814,5968,814,5968,813,5969,813,5969,812,5971,812,5971,812,5971,812,5971,811,5972,811,5972,810,5973,810,5973,809,5974,809,5974,809,5974,808,5974,808,5974,807,5975,807,5975,806,5976,806,5976,806,5978,806,5978,805,5979,805,5979,804,5979,804,5979,803,5979,803,5980,803,5980,802,5980,802,5980,801,5983,801,5983,800,5983,800,5983,800,5987,800,5987,799,5988,799,5988,798,5988,798,5988,797,5992,797,5992,797,5993,797e" filled="false" stroked="true" strokeweight=".255094pt" strokecolor="#0071bc">
                <v:path arrowok="t"/>
              </v:shape>
            </v:group>
            <v:group style="position:absolute;left:5993;top:776;width:30;height:21" coordorigin="5993,776" coordsize="30,21">
              <v:shape style="position:absolute;left:5993;top:776;width:30;height:21" coordorigin="5993,776" coordsize="30,21" path="m5993,797l5993,796,5993,796,5993,795,5993,794,5994,794,5994,793,5995,793,5995,793,5998,793,5998,792,5998,791,5999,791,5999,790,6002,790,6002,790,6004,790,6004,789,6004,789,6004,788,6005,788,6005,787,6007,787,6007,785,6008,785,6008,784,6008,784,6008,784,6010,784,6010,783,6011,783,6011,782,6011,782,6011,781,6012,781,6012,781,6012,781,6012,780,6018,780,6018,779,6018,779,6018,778,6020,778,6020,778,6021,778,6021,777,6022,777,6022,776e" filled="false" stroked="true" strokeweight=".255094pt" strokecolor="#0071bc">
                <v:path arrowok="t"/>
              </v:shape>
            </v:group>
            <v:group style="position:absolute;left:6022;top:758;width:29;height:19" coordorigin="6022,758" coordsize="29,19">
              <v:shape style="position:absolute;left:6022;top:758;width:29;height:19" coordorigin="6022,758" coordsize="29,19" path="m6022,776l6022,776,6022,775,6023,775,6023,775,6024,775,6024,774,6024,774,6024,773,6027,773,6027,772,6029,772,6029,772,6030,772,6030,771,6031,771,6031,770,6032,770,6032,769,6033,769,6033,769,6033,768,6034,768,6034,767,6035,767,6035,766,6036,766,6036,766,6037,766,6037,765,6038,765,6038,764,6039,764,6039,763,6041,763,6041,763,6044,763,6044,762,6044,762,6044,761,6047,761,6047,760,6049,760,6049,760,6049,759,6049,758,6051,758e" filled="false" stroked="true" strokeweight=".255094pt" strokecolor="#0071bc">
                <v:path arrowok="t"/>
              </v:shape>
            </v:group>
            <v:group style="position:absolute;left:6051;top:739;width:28;height:19" coordorigin="6051,739" coordsize="28,19">
              <v:shape style="position:absolute;left:6051;top:739;width:28;height:19" coordorigin="6051,739" coordsize="28,19" path="m6051,758l6051,757,6051,757,6051,757,6054,757,6054,756,6055,756,6055,755,6055,755,6055,754,6060,754,6060,754,6060,754,6060,753,6062,753,6062,752,6062,752,6062,751,6063,751,6063,751,6064,751,6064,750,6066,750,6066,749,6067,749,6067,748,6068,748,6068,747,6069,747,6069,747,6072,747,6072,746,6072,746,6072,745,6072,744,6073,744,6073,744,6074,744,6074,743,6075,743,6075,742,6076,742,6076,741,6078,741,6078,741,6079,741,6079,740,6079,739e" filled="false" stroked="true" strokeweight=".255094pt" strokecolor="#0071bc">
                <v:path arrowok="t"/>
              </v:shape>
            </v:group>
            <v:group style="position:absolute;left:6079;top:683;width:125;height:57" coordorigin="6079,683" coordsize="125,57">
              <v:shape style="position:absolute;left:6079;top:683;width:125;height:57" coordorigin="6079,683" coordsize="125,57" path="m6079,739l6079,739,6079,738,6081,738,6081,738,6084,738,6084,737,6086,737,6086,736,6089,736,6089,735,6093,735,6093,735,6094,734,6098,734,6098,733,6099,733,6099,732,6099,732,6100,732,6100,731,6100,731,6100,729,6103,729,6103,729,6103,729,6103,728,6105,728,6105,727,6106,727,6106,726,6107,726,6107,726,6108,726,6108,725,6113,725,6113,724,6113,723,6115,723,6115,723,6116,723,6116,722,6116,722,6116,721,6116,721,6116,720,6117,720,6117,720,6124,720,6124,719,6126,719,6126,718,6126,717,6128,717,6128,717,6128,716,6130,716,6130,715,6134,715,6134,714,6134,714,6134,714,6139,714,6139,713,6141,713,6141,712,6141,712,6141,711,6142,711,6142,711,6144,711,6144,710,6144,709,6146,709,6146,708,6149,708,6149,708,6149,708,6149,707,6150,707,6150,706,6152,706,6152,705,6152,705,6152,705,6152,704,6154,704,6154,703,6155,703,6155,702,6158,702,6158,702,6161,702,6161,701,6161,701,6161,700,6162,700,6162,699,6163,698,6164,698,6164,698,6164,698,6164,697,6166,697,6166,695,6169,695,6169,695,6170,695,6170,694,6170,693,6173,693,6173,692,6175,692,6175,692,6176,692,6176,691,6186,691,6186,690,6188,690,6188,689,6190,689,6190,689,6190,688,6192,688,6192,687,6197,687,6197,686,6197,686,6197,686,6198,686,6198,685,6199,685,6199,684,6202,684,6202,683,6202,683,6202,683,6203,683e" filled="false" stroked="true" strokeweight=".255094pt" strokecolor="#0071bc">
                <v:path arrowok="t"/>
              </v:shape>
            </v:group>
            <v:group style="position:absolute;left:6203;top:646;width:54;height:37" coordorigin="6203,646" coordsize="54,37">
              <v:shape style="position:absolute;left:6203;top:646;width:54;height:37" coordorigin="6203,646" coordsize="54,37" path="m6203,683l6203,682,6204,682,6204,681,6204,681,6204,680,6205,680,6205,680,6206,680,6206,679,6207,679,6207,678,6207,677,6209,677,6209,677,6209,676,6211,676,6211,675,6213,675,6213,674,6214,674,6214,674,6214,674,6214,673,6216,673,6216,672,6216,672,6216,671,6217,671,6217,671,6218,671,6218,670,6219,670,6219,669,6219,669,6219,668,6221,668,6221,668,6222,668,6222,667,6223,667,6223,666,6224,666,6224,665,6225,665,6225,665,6225,664,6226,664,6226,663,6226,663,6226,662,6227,662,6227,662,6228,662,6228,661,6229,661,6229,660,6231,660,6231,659,6232,659,6232,659,6234,659,6234,658,6238,658,6238,657,6239,657,6239,656,6240,656,6240,655,6240,655,6240,655,6242,655,6242,654,6242,654,6242,653,6243,653,6243,652,6244,652,6244,652,6244,652,6244,651,6249,651,6249,650,6249,649,6250,649,6250,649,6251,649,6251,648,6251,648,6251,647,6251,647,6251,646,6253,646,6253,646,6257,646e" filled="false" stroked="true" strokeweight=".255094pt" strokecolor="#0071bc">
                <v:path arrowok="t"/>
              </v:shape>
            </v:group>
            <v:group style="position:absolute;left:6257;top:627;width:33;height:19" coordorigin="6257,627" coordsize="33,19">
              <v:shape style="position:absolute;left:6257;top:627;width:33;height:19" coordorigin="6257,627" coordsize="33,19" path="m6257,646l6257,645,6257,645,6257,644,6258,644,6258,643,6262,643,6262,643,6263,643,6263,642,6265,642,6265,641,6267,641,6267,640,6267,640,6268,640,6268,639,6272,639,6272,638,6273,638,6273,637,6273,637,6278,637,6278,636,6279,636,6279,635,6282,635,6282,634,6283,634,6283,634,6284,634,6284,633,6285,633,6285,632,6287,632,6287,631,6287,631,6287,630,6288,630,6288,629,6288,629,6288,628,6288,628,6289,628,6289,627e" filled="false" stroked="true" strokeweight=".255094pt" strokecolor="#0071bc">
                <v:path arrowok="t"/>
              </v:shape>
            </v:group>
            <v:group style="position:absolute;left:6289;top:607;width:31;height:20" coordorigin="6289,607" coordsize="31,20">
              <v:shape style="position:absolute;left:6289;top:607;width:31;height:20" coordorigin="6289,607" coordsize="31,20" path="m6289,627l6290,627,6290,626,6291,626,6291,625,6292,625,6292,625,6293,625,6293,624,6294,624,6294,623,6295,623,6295,622,6296,622,6296,622,6296,622,6296,621,6300,621,6300,620,6300,620,6300,619,6303,619,6303,619,6303,619,6303,618,6306,618,6306,617,6307,617,6307,616,6308,616,6308,616,6309,616,6309,613,6309,613,6309,613,6309,613,6309,612,6310,612,6310,611,6314,611,6314,610,6315,610,6315,610,6317,610,6317,609,6318,609,6318,608,6318,608,6318,607,6320,607e" filled="false" stroked="true" strokeweight=".255094pt" strokecolor="#0071bc">
                <v:path arrowok="t"/>
              </v:shape>
            </v:group>
            <v:group style="position:absolute;left:6320;top:588;width:32;height:20" coordorigin="6320,588" coordsize="32,20">
              <v:shape style="position:absolute;left:6320;top:588;width:32;height:20" coordorigin="6320,588" coordsize="32,20" path="m6320,607l6320,606,6325,606,6325,606,6327,606,6327,605,6328,605,6328,604,6331,604,6331,603,6332,603,6332,603,6335,603,6335,602,6336,602,6336,601,6337,601,6337,600,6338,600,6338,600,6339,600,6339,599,6340,599,6340,598,6341,598,6341,597,6342,597,6342,597,6346,597,6346,596,6347,596,6347,595,6347,594,6347,594,6347,594,6347,593,6348,593,6348,592,6348,592,6348,591,6350,591,6350,590,6350,590,6350,589,6351,589,6351,588,6351,588,6351,588e" filled="false" stroked="true" strokeweight=".255094pt" strokecolor="#0071bc">
                <v:path arrowok="t"/>
              </v:shape>
            </v:group>
            <v:group style="position:absolute;left:6351;top:570;width:36;height:19" coordorigin="6351,570" coordsize="36,19">
              <v:shape style="position:absolute;left:6351;top:570;width:36;height:19" coordorigin="6351,570" coordsize="36,19" path="m6351,588l6354,588,6354,587,6357,587,6357,586,6361,586,6361,585,6363,585,6363,585,6363,585,6363,584,6364,584,6364,583,6368,583,6368,582,6369,582,6369,582,6370,582,6370,581,6370,581,6370,580,6371,580,6371,579,6371,579,6372,579,6372,578,6372,578,6372,577,6373,577,6373,576,6374,576,6374,576,6378,576,6378,575,6378,575,6378,574,6379,574,6379,573,6379,573,6379,573,6380,573,6380,572,6382,572,6382,571,6384,571,6384,570,6386,570,6386,570,6387,570e" filled="false" stroked="true" strokeweight=".255094pt" strokecolor="#0071bc">
                <v:path arrowok="t"/>
              </v:shape>
            </v:group>
            <v:group style="position:absolute;left:6387;top:493;width:141;height:77" coordorigin="6387,493" coordsize="141,77">
              <v:shape style="position:absolute;left:6387;top:493;width:141;height:77" coordorigin="6387,493" coordsize="141,77" path="m6387,570l6387,569,6387,568,6389,568,6389,567,6390,567,6390,567,6390,567,6390,566,6391,566,6391,565,6392,565,6392,564,6394,564,6394,564,6397,564,6397,563,6399,563,6399,562,6399,562,6399,561,6401,561,6401,560,6403,560,6403,560,6405,560,6405,559,6409,559,6409,558,6411,558,6411,557,6412,557,6412,557,6413,557,6413,556,6414,556,6414,555,6415,555,6415,554,6417,554,6417,554,6422,554,6422,553,6426,553,6426,552,6427,552,6427,551,6427,551,6431,551,6431,550,6431,550,6431,549,6434,549,6434,548,6434,548,6436,548,6436,547,6436,547,6436,546,6439,546,6439,545,6439,545,6441,545,6441,544,6442,544,6442,543,6442,543,6442,542,6442,542,6442,542,6443,542,6443,541,6444,541,6444,540,6444,539,6446,539,6446,539,6448,539,6448,538,6450,538,6450,537,6454,537,6454,536,6455,536,6455,536,6459,536,6459,535,6459,534,6461,534,6461,533,6461,533,6461,533,6463,533,6463,532,6463,532,6463,531,6464,531,6464,530,6464,530,6465,530,6465,529,6465,529,6465,528,6467,528,6467,527,6468,527,6468,527,6471,527,6471,526,6472,526,6472,525,6473,525,6473,524,6474,524,6474,523,6475,523,6475,522,6477,522,6477,521,6478,521,6478,521,6478,521,6478,520,6480,520,6480,519,6480,519,6480,518,6480,518,6482,518,6482,517,6484,517,6484,516,6484,516,6484,514,6485,514,6485,513,6486,513,6486,512,6487,512,6487,511,6487,511,6488,511,6488,510,6490,510,6490,509,6495,509,6495,508,6496,508,6496,508,6498,508,6498,507,6501,507,6501,506,6501,505,6507,505,6507,505,6509,505,6509,504,6509,504,6509,503,6510,503,6510,502,6510,502,6510,502,6513,502,6513,501,6514,501,6514,500,6515,500,6515,499,6517,499,6517,499,6519,499,6519,498,6521,498,6521,497,6524,497,6524,496,6526,496,6526,496,6526,496,6526,495,6527,495,6527,494,6527,493e" filled="false" stroked="true" strokeweight=".255094pt" strokecolor="#0071bc">
                <v:path arrowok="t"/>
              </v:shape>
            </v:group>
            <v:group style="position:absolute;left:6528;top:456;width:40;height:38" coordorigin="6528,456" coordsize="40,38">
              <v:shape style="position:absolute;left:6528;top:456;width:40;height:38" coordorigin="6528,456" coordsize="40,38" path="m6528,493l6528,493,6528,493,6528,492,6529,492,6529,491,6530,491,6530,490,6531,490,6531,490,6531,490,6531,489,6534,489,6534,488,6534,488,6534,487,6535,487,6535,487,6536,487,6536,486,6536,485,6537,485,6537,484,6537,484,6538,484,6538,483,6538,483,6538,482,6538,482,6538,481,6539,481,6539,481,6539,481,6539,480,6541,480,6541,478,6542,478,6542,478,6542,478,6542,477,6546,477,6546,475,6548,475,6548,475,6552,475,6552,474,6553,474,6553,473,6553,472,6553,472,6554,472,6554,471,6554,471,6554,470,6555,470,6555,469,6555,469,6555,469,6555,469,6555,468,6557,468,6557,467,6558,467,6558,466,6558,466,6558,465,6563,465,6563,465,6564,465,6564,464,6564,463,6565,463,6565,462,6565,462,6565,462,6565,461,6566,461,6566,460,6566,459,6566,459,6566,458,6566,458,6566,457,6566,456,6567,456,6567,456,6567,456e" filled="false" stroked="true" strokeweight=".255094pt" strokecolor="#0071bc">
                <v:path arrowok="t"/>
              </v:shape>
            </v:group>
            <v:group style="position:absolute;left:6567;top:437;width:27;height:19" coordorigin="6567,437" coordsize="27,19">
              <v:shape style="position:absolute;left:6567;top:437;width:27;height:19" coordorigin="6567,437" coordsize="27,19" path="m6567,456l6567,455,6568,455,6568,454,6569,454,6569,453,6570,453,6570,453,6570,452,6570,452,6570,451,6570,450,6571,450,6571,450,6576,450,6576,449,6577,449,6577,448,6577,448,6577,447,6579,447,6579,447,6581,447,6581,446,6583,446,6583,445,6584,445,6584,444,6585,444,6585,444,6586,444,6586,443,6587,443,6587,442,6588,442,6588,441,6589,441,6589,441,6589,441,6589,440,6590,440,6590,439,6590,439,6590,438,6594,438,6594,438,6594,438,6594,437e" filled="false" stroked="true" strokeweight=".255094pt" strokecolor="#0071bc">
                <v:path arrowok="t"/>
              </v:shape>
            </v:group>
            <v:group style="position:absolute;left:6594;top:419;width:19;height:19" coordorigin="6594,419" coordsize="19,19">
              <v:shape style="position:absolute;left:6594;top:419;width:19;height:19" coordorigin="6594,419" coordsize="19,19" path="m6594,437l6595,437,6595,436,6596,436,6596,435,6596,435,6596,435,6598,435,6598,434,6598,434,6598,433,6599,433,6599,432,6599,432,6599,432,6599,431,6600,431,6600,430,6601,430,6601,429,6601,429,6601,429,6603,429,6603,428,6603,427,6605,427,6605,426,6605,426,6606,426,6606,424,6606,424,6606,423,6608,423,6608,423,6608,422,6608,421,6609,421,6609,420,6610,420,6610,419,6611,419,6611,419,6612,419e" filled="false" stroked="true" strokeweight=".255094pt" strokecolor="#0071bc">
                <v:path arrowok="t"/>
              </v:shape>
            </v:group>
            <v:group style="position:absolute;left:6612;top:398;width:25;height:22" coordorigin="6612,398" coordsize="25,22">
              <v:shape style="position:absolute;left:6612;top:398;width:25;height:22" coordorigin="6612,398" coordsize="25,22" path="m6612,419l6612,418,6614,418,6614,417,6615,417,6615,416,6616,416,6616,416,6616,416,6616,415,6617,415,6617,413,6619,413,6619,413,6620,413,6620,412,6620,412,6620,411,6622,411,6622,410,6623,410,6623,410,6623,409,6625,409,6625,408,6626,408,6626,407,6628,407,6628,407,6630,407,6630,405,6630,405,6630,404,6631,404,6631,403,6631,403,6631,402,6633,402,6633,401,6633,401,6633,400,6635,400,6635,399,6635,399,6635,398,6637,398,6637,398e" filled="false" stroked="true" strokeweight=".255094pt" strokecolor="#0071bc">
                <v:path arrowok="t"/>
              </v:shape>
            </v:group>
            <v:group style="position:absolute;left:6637;top:359;width:70;height:39" coordorigin="6637,359" coordsize="70,39">
              <v:shape style="position:absolute;left:6637;top:359;width:70;height:39" coordorigin="6637,359" coordsize="70,39" path="m6637,398l6638,398,6638,397,6639,397,6639,396,6645,396,6645,395,6646,395,6646,395,6649,395,6649,394,6649,394,6649,393,6650,393,6650,392,6651,392,6651,392,6652,392,6652,391,6654,391,6654,390,6655,390,6655,389,6662,389,6662,389,6665,389,6665,388,6666,388,6666,387,6668,387,6668,386,6671,386,6671,386,6673,386,6673,385,6673,384,6673,384,6673,383,6673,383,6675,383,6675,380,6675,380,6675,380,6676,380,6676,379,6677,379,6677,378,6678,378,6678,377,6678,377,6678,377,6680,377,6680,376,6681,376,6681,375,6683,375,6683,374,6684,374,6684,373,6684,373,6688,373,6688,372,6689,372,6689,371,6690,371,6690,370,6691,370,6691,370,6691,370,6691,369,6691,369,6691,368,6693,368,6693,367,6696,367,6696,367,6697,367,6697,366,6698,366,6698,365,6698,365,6698,364,6700,364,6700,364,6700,363,6703,363,6703,362,6703,362,6703,361,6704,361,6704,361,6706,361,6706,360,6707,360,6707,359e" filled="false" stroked="true" strokeweight=".255094pt" strokecolor="#0071bc">
                <v:path arrowok="t"/>
              </v:shape>
            </v:group>
            <v:group style="position:absolute;left:6707;top:336;width:47;height:24" coordorigin="6707,336" coordsize="47,24">
              <v:shape style="position:absolute;left:6707;top:336;width:47;height:24" coordorigin="6707,336" coordsize="47,24" path="m6707,359l6709,359,6709,358,6711,358,6711,358,6711,358,6711,357,6712,357,6712,356,6714,356,6714,355,6715,355,6715,352,6721,352,6721,352,6722,352,6722,351,6724,351,6724,349,6725,349,6725,349,6726,349,6726,348,6727,348,6727,347,6729,347,6729,346,6734,346,6734,345,6737,345,6737,344,6738,344,6738,343,6742,343,6742,343,6743,343,6743,342,6744,342,6744,341,6745,341,6745,340,6745,340,6745,339,6746,339,6746,338,6749,338,6749,336,6753,336e" filled="false" stroked="true" strokeweight=".255094pt" strokecolor="#0071bc">
                <v:path arrowok="t"/>
              </v:shape>
            </v:group>
            <v:group style="position:absolute;left:6753;top:296;width:49;height:40" coordorigin="6753,296" coordsize="49,40">
              <v:shape style="position:absolute;left:6753;top:296;width:49;height:40" coordorigin="6753,296" coordsize="49,40" path="m6753,336l6753,335,6753,334,6754,334,6754,334,6755,334,6755,333,6757,333,6757,332,6760,332,6760,331,6763,331,6763,331,6764,331,6764,329,6764,329,6764,328,6766,328,6766,327,6766,326,6768,326,6768,325,6770,325,6770,324,6771,324,6771,324,6771,323,6772,323,6772,322,6774,322,6774,321,6774,321,6776,321,6776,320,6777,320,6777,319,6778,319,6778,318,6778,318,6779,318,6779,317,6780,317,6780,316,6781,316,6781,315,6783,315,6783,315,6785,315,6785,314,6785,312,6786,312,6786,312,6787,312,6787,311,6790,311,6790,310,6790,310,6790,309,6791,309,6791,309,6792,309,6792,308,6792,307,6793,307,6793,306,6793,306,6793,305,6793,305,6793,304,6795,304,6795,303,6795,303,6795,303,6796,303,6796,302,6796,301,6796,300,6797,300,6797,299,6797,299,6797,298,6797,298,6797,297,6799,297,6799,297,6799,296,6802,296e" filled="false" stroked="true" strokeweight=".255094pt" strokecolor="#0071bc">
                <v:path arrowok="t"/>
              </v:shape>
            </v:group>
            <v:group style="position:absolute;left:6802;top:275;width:17;height:22" coordorigin="6802,275" coordsize="17,22">
              <v:shape style="position:absolute;left:6802;top:275;width:17;height:22" coordorigin="6802,275" coordsize="17,22" path="m6802,296l6802,294,6804,294,6804,294,6804,294,6804,293,6805,293,6805,292,6806,292,6806,291,6806,291,6806,290,6807,290,6807,289,6808,289,6808,288,6808,288,6808,288,6811,288,6811,287,6811,287,6811,286,6812,286,6812,285,6812,285,6812,285,6812,285,6812,284,6813,284,6813,283,6813,282,6813,282,6813,282,6814,282,6814,280,6814,280,6814,278,6815,278,6815,278,6815,278,6815,277,6817,277,6817,276,6818,276,6818,275,6818,275,6818,275e" filled="false" stroked="true" strokeweight=".255094pt" strokecolor="#0071bc">
                <v:path arrowok="t"/>
              </v:shape>
            </v:group>
            <v:group style="position:absolute;left:6818;top:215;width:59;height:60" coordorigin="6818,215" coordsize="59,60">
              <v:shape style="position:absolute;left:6818;top:215;width:59;height:60" coordorigin="6818,215" coordsize="59,60" path="m6818,275l6819,274,6819,274,6819,273,6819,273,6819,272,6820,272,6820,272,6820,271,6820,270,6821,270,6821,269,6822,269,6822,269,6822,269,6822,268,6823,268,6823,267,6823,267,6823,266,6824,266,6824,265,6824,264,6826,264,6826,263,6828,263,6828,263,6828,263,6828,262,6830,262,6830,261,6831,261,6831,260,6832,260,6832,260,6833,260,6833,259,6833,259,6833,258,6834,258,6834,257,6835,257,6835,256,6835,255,6836,255,6836,254,6837,254,6837,253,6837,253,6837,252,6839,252,6839,251,6840,251,6840,251,6841,251,6841,250,6842,250,6842,248,6843,248,6843,247,6843,247,6843,246,6843,245,6845,245,6845,245,6845,245,6845,244,6845,244,6845,243,6846,243,6846,242,6846,242,6847,242,6847,241,6850,241,6850,240,6851,240,6851,239,6851,239,6851,238,6853,238,6853,236,6853,236,6853,236,6853,235,6854,235,6854,234,6854,234,6854,233,6854,233,6854,232,6855,232,6855,232,6855,232,6855,231,6856,231,6856,230,6856,229,6856,229,6856,229,6857,229,6857,228,6858,228,6858,227,6858,227,6858,226,6860,226,6860,226,6861,226,6861,225,6862,225,6862,224,6863,224,6863,223,6864,223,6864,223,6865,223,6865,222,6865,222,6865,221,6867,221,6867,220,6869,220,6869,219,6873,219,6873,218,6874,218,6874,217,6875,217,6875,217,6875,217,6875,216,6876,216,6876,215,6877,215e" filled="false" stroked="true" strokeweight=".255094pt" strokecolor="#0071bc">
                <v:path arrowok="t"/>
              </v:shape>
            </v:group>
            <v:group style="position:absolute;left:6877;top:178;width:51;height:37" coordorigin="6877,178" coordsize="51,37">
              <v:shape style="position:absolute;left:6877;top:178;width:51;height:37" coordorigin="6877,178" coordsize="51,37" path="m6877,215l6877,214,6877,214,6880,214,6880,213,6884,213,6884,212,6887,212,6887,211,6888,211,6888,211,6890,211,6890,210,6892,210,6892,209,6892,209,6892,208,6892,208,6892,207,6893,207,6893,206,6896,206,6896,205,6896,205,6896,205,6899,205,6899,204,6900,204,6900,203,6900,203,6900,202,6901,202,6901,202,6902,202,6902,201,6904,201,6904,200,6904,199,6904,199,6906,199,6906,198,6906,198,6906,197,6907,197,6907,196,6908,196,6908,196,6910,196,6910,195,6910,194,6910,193,6910,193,6910,192,6910,191,6913,191,6913,190,6914,190,6914,190,6914,190,6914,189,6915,188,6915,188,6915,187,6916,187,6916,187,6918,187,6918,186,6918,186,6918,185,6920,185,6920,184,6920,184,6920,183,6922,183,6922,183,6923,183,6923,182,6924,182,6924,181,6925,181,6925,180,6926,180,6926,180,6926,179,6927,179,6927,178,6927,178e" filled="false" stroked="true" strokeweight=".255094pt" strokecolor="#0071bc">
                <v:path arrowok="t"/>
              </v:shape>
            </v:group>
            <v:group style="position:absolute;left:6927;top:141;width:42;height:37" coordorigin="6927,141" coordsize="42,37">
              <v:shape style="position:absolute;left:6927;top:141;width:42;height:37" coordorigin="6927,141" coordsize="42,37" path="m6927,178l6927,177,6928,177,6928,177,6928,176,6929,176,6929,175,6929,175,6929,174,6932,174,6932,174,6934,174,6934,173,6935,173,6935,172,6935,172,6935,171,6935,171,6935,171,6939,171,6939,170,6940,170,6940,169,6941,169,6941,168,6941,168,6941,167,6944,167,6944,166,6945,166,6945,165,6945,165,6945,165,6946,165,6946,164,6947,164,6947,163,6947,163,6947,162,6948,162,6948,162,6949,162,6949,161,6949,160,6949,160,6949,159,6950,159,6950,159,6950,159,6950,158,6950,158,6950,157,6951,157,6951,156,6952,156,6952,156,6952,155,6955,155,6955,154,6955,154,6955,153,6956,153,6956,153,6957,153,6957,152,6958,152,6958,151,6958,150,6958,150,6958,150,6959,150,6959,149,6960,149,6960,148,6960,148,6960,147,6962,147,6962,147,6963,147,6963,146,6964,146,6964,145,6966,145,6966,144,6966,144,6966,144,6968,144,6968,143,6968,143,6968,142,6969,142,6969,141e" filled="false" stroked="true" strokeweight=".255094pt" strokecolor="#0071bc">
                <v:path arrowok="t"/>
              </v:shape>
            </v:group>
            <v:group style="position:absolute;left:6969;top:104;width:41;height:38" coordorigin="6969,104" coordsize="41,38">
              <v:shape style="position:absolute;left:6969;top:104;width:41;height:38" coordorigin="6969,104" coordsize="41,38" path="m6969,141l6969,141,6969,141,6969,140,6969,139,6970,138,6971,138,6971,138,6972,138,6972,137,6973,137,6973,136,6977,136,6977,135,6979,135,6979,134,6980,134,6980,134,6981,133,6981,133,6981,132,6981,132,6981,131,6982,131,6982,131,6983,131,6983,130,6983,130,6983,129,6988,129,6988,128,6988,128,6988,128,6988,127,6990,127,6990,126,6990,126,6990,125,6991,125,6991,125,6991,125,6991,124,6993,124,6993,123,6993,123,6993,122,6994,122,6994,122,6995,122,6995,121,6995,120,6996,120,6996,119,6996,119,6996,119,6996,118,6997,118,6997,117,6997,116,6997,116,6997,116,6998,116,6998,115,6998,114,7000,114,7000,113,7000,113,7001,113,7001,111,7001,111,7001,110,7002,110,7002,110,7002,110,7002,109,7004,109,7004,108,7004,108,7004,107,7006,107,7006,107,7008,107,7008,106,7008,106,7008,105,7008,104,7009,104,7009,104,7009,104e" filled="false" stroked="true" strokeweight=".255094pt" strokecolor="#0071bc">
                <v:path arrowok="t"/>
              </v:shape>
            </v:group>
            <v:group style="position:absolute;left:7009;top:84;width:30;height:20" coordorigin="7009,84" coordsize="30,20">
              <v:shape style="position:absolute;left:7009;top:84;width:30;height:20" coordorigin="7009,84" coordsize="30,20" path="m7009,104l7009,103,7009,102,7009,101,7011,101,7011,101,7012,101,7012,100,7012,99,7013,99,7013,98,7016,98,7016,98,7017,98,7017,97,7019,97,7019,96,7020,96,7020,95,7020,95,7020,95,7026,95,7026,94,7026,93,7027,93,7027,91,7027,91,7030,91,7030,90,7030,90,7030,89,7031,89,7031,88,7033,88,7033,88,7033,88,7033,87,7033,86,7034,85,7036,85,7036,85,7039,85,7039,84e" filled="false" stroked="true" strokeweight=".255094pt" strokecolor="#0071bc">
                <v:path arrowok="t"/>
              </v:shape>
            </v:group>
            <v:group style="position:absolute;left:7039;top:65;width:25;height:19" coordorigin="7039,65" coordsize="25,19">
              <v:shape style="position:absolute;left:7039;top:65;width:25;height:19" coordorigin="7039,65" coordsize="25,19" path="m7039,84l7039,84,7039,83,7040,83,7040,82,7041,82,7041,81,7041,80,7041,80,7041,79,7041,79,7041,79,7042,79,7042,78,7043,78,7043,77,7043,77,7043,76,7044,76,7044,76,7044,75,7046,75,7046,74,7046,74,7046,73,7047,73,7047,73,7050,73,7050,72,7050,72,7050,71,7056,71,7056,70,7059,70,7059,70,7060,70,7060,69,7061,69,7061,68,7063,68,7063,67,7063,67,7063,67,7063,67,7063,66,7064,65e" filled="false" stroked="true" strokeweight=".255094pt" strokecolor="#0071bc">
                <v:path arrowok="t"/>
              </v:shape>
            </v:group>
            <v:group style="position:absolute;left:7064;top:46;width:14;height:20" coordorigin="7064,46" coordsize="14,20">
              <v:shape style="position:absolute;left:7064;top:46;width:14;height:20" coordorigin="7064,46" coordsize="14,20" path="m7064,65l7064,64,7064,64,7064,64,7065,64,7065,63,7066,63,7066,62,7066,61,7068,61,7068,61,7069,61,7069,60,7069,59,7069,59,7069,58,7069,58,7070,58,7070,57,7071,57,7071,56,7071,55,7072,55,7072,55,7073,55,7073,54,7073,53,7073,53,7073,52,7074,52,7074,51,7075,51,7075,50,7075,50,7075,49,7076,49,7076,49,7076,49,7076,48,7076,47,7077,47,7077,46,7077,46,7077,46e" filled="false" stroked="true" strokeweight=".255094pt" strokecolor="#0071bc">
                <v:path arrowok="t"/>
              </v:shape>
            </v:group>
            <v:group style="position:absolute;left:7077;top:9;width:22;height:37" coordorigin="7077,9" coordsize="22,37">
              <v:shape style="position:absolute;left:7077;top:9;width:22;height:37" coordorigin="7077,9" coordsize="22,37" path="m7077,46l7077,46,7077,45,7078,45,7078,44,7079,44,7079,43,7080,43,7080,42,7080,42,7080,42,7080,41,7080,40,7081,40,7081,39,7082,39,7082,39,7082,38,7082,38,7082,37,7083,37,7083,36,7083,36,7084,36,7084,35,7085,35,7085,34,7085,33,7085,33,7085,32,7085,31,7085,30,7086,30,7086,30,7086,29,7087,29,7087,28,7087,28,7087,27,7087,27,7087,27,7088,27,7088,26,7088,26,7088,25,7089,25,7089,24,7089,24,7090,24,7090,23,7090,23,7090,22,7090,22,7090,21,7091,21,7091,21,7092,21,7092,20,7092,20,7092,19,7093,19,7093,18,7093,18,7093,18,7093,17,7093,16,7093,16,7093,15,7094,15,7094,15,7094,14,7095,14,7095,13,7096,13,7096,12,7096,12,7096,12,7096,11,7097,10,7097,9,7099,9,7099,9e" filled="false" stroked="true" strokeweight=".255094pt" strokecolor="#0071bc">
                <v:path arrowok="t"/>
              </v:shape>
            </v:group>
            <v:group style="position:absolute;left:7099;top:-10;width:14;height:19" coordorigin="7099,-10" coordsize="14,19">
              <v:shape style="position:absolute;left:7099;top:-10;width:14;height:19" coordorigin="7099,-10" coordsize="14,19" path="m7099,9l7099,9,7099,8,7100,8,7100,7,7101,7,7101,6,7102,6,7102,6,7103,6,7103,5,7103,4,7103,3,7104,3,7104,3,7104,3,7104,2,7105,2,7105,1,7105,0,7106,0,7106,-1,7107,-1,7107,-1,7107,-1,7107,-2,7108,-2,7108,-3,7109,-3,7109,-4,7109,-4,7109,-4,7109,-5,7109,-5,7109,-6,7110,-6,7110,-7,7111,-7,7111,-7,7111,-7,7111,-8,7112,-8,7112,-9,7112,-10e" filled="false" stroked="true" strokeweight=".255094pt" strokecolor="#0071bc">
                <v:path arrowok="t"/>
              </v:shape>
            </v:group>
            <v:group style="position:absolute;left:7112;top:-90;width:8;height:81" coordorigin="7112,-90" coordsize="8,81">
              <v:shape style="position:absolute;left:7112;top:-90;width:8;height:81" coordorigin="7112,-90" coordsize="8,81" path="m7112,-10l7112,-10,7113,-10,7113,-11,7113,-11,7113,-12,7114,-12,7114,-13,7114,-13,7114,-13,7115,-13,7115,-14,7116,-14,7116,-15,7116,-15,7116,-16,7116,-16,7116,-17,7116,-18,7117,-18,7117,-19,7117,-19,7117,-19,7117,-19,7117,-20,7118,-20,7118,-21,7120,-21,7120,-90e" filled="false" stroked="true" strokeweight=".255094pt" strokecolor="#0071bc">
                <v:path arrowok="t"/>
              </v:shape>
            </v:group>
            <v:group style="position:absolute;left:4895;top:1543;width:239;height:37" coordorigin="4895,1543" coordsize="239,37">
              <v:shape style="position:absolute;left:4895;top:1543;width:239;height:37" coordorigin="4895,1543" coordsize="239,37" path="m4895,1580l4895,1579,4895,1579,4895,1578,4897,1578,4897,1578,4897,1578,4897,1577,4903,1577,4903,1576,4920,1576,4920,1575,4921,1575,4921,1575,4933,1575,4933,1574,4938,1574,4938,1573,4939,1573,4939,1572,4939,1572,4939,1572,4940,1572,4940,1571,4941,1571,4941,1570,4979,1570,4979,1569,4979,1569,4993,1569,4993,1568,5011,1568,5011,1567,5012,1567,5012,1566,5016,1566,5016,1566,5022,1566,5022,1565,5023,1565,5023,1564,5032,1564,5032,1563,5037,1563,5037,1563,5041,1563,5041,1562,5042,1562,5042,1561,5042,1561,5042,1560,5045,1560,5045,1560,5048,1560,5048,1559,5048,1559,5048,1558,5050,1558,5050,1557,5051,1557,5051,1557,5054,1557,5054,1556,5056,1556,5056,1555,5067,1555,5067,1554,5071,1554,5071,1554,5073,1554,5073,1553,5083,1553,5083,1552,5084,1552,5084,1551,5085,1551,5085,1551,5090,1551,5090,1550,5091,1550,5091,1549,5096,1549,5096,1548,5099,1548,5099,1548,5106,1548,5106,1547,5111,1547,5111,1546,5113,1546,5113,1545,5116,1545,5116,1544,5128,1544,5128,1544,5129,1544,5129,1543,5133,1543e" filled="false" stroked="true" strokeweight=".255094pt" strokecolor="#d95218">
                <v:path arrowok="t"/>
              </v:shape>
            </v:group>
            <v:group style="position:absolute;left:5133;top:1487;width:318;height:56" coordorigin="5133,1487" coordsize="318,56">
              <v:shape style="position:absolute;left:5133;top:1487;width:318;height:56" coordorigin="5133,1487" coordsize="318,56" path="m5133,1543l5133,1542,5134,1542,5134,1541,5163,1541,5163,1541,5189,1541,5189,1540,5190,1540,5190,1539,5192,1539,5192,1538,5193,1538,5193,1538,5194,1538,5194,1537,5195,1537,5195,1536,5197,1536,5197,1535,5213,1535,5213,1535,5219,1535,5219,1534,5220,1534,5220,1533,5221,1533,5221,1532,5227,1532,5227,1532,5228,1532,5228,1531,5232,1531,5232,1530,5241,1530,5241,1529,5244,1529,5244,1529,5249,1529,5249,1528,5250,1528,5250,1527,5260,1527,5260,1526,5262,1526,5262,1526,5264,1526,5264,1525,5271,1525,5271,1524,5277,1524,5277,1523,5284,1523,5284,1523,5285,1523,5285,1522,5296,1522,5296,1521,5305,1521,5305,1520,5306,1520,5306,1520,5307,1520,5307,1519,5307,1518,5313,1518,5313,1517,5323,1517,5323,1517,5328,1517,5328,1516,5335,1516,5335,1515,5340,1515,5340,1514,5344,1514,5344,1514,5350,1514,5350,1513,5352,1513,5352,1512,5355,1512,5355,1511,5355,1511,5355,1511,5356,1511,5356,1510,5358,1510,5358,1509,5359,1509,5359,1508,5364,1508,5364,1508,5364,1508,5364,1507,5367,1507,5367,1506,5367,1505,5370,1505,5370,1505,5371,1505,5371,1504,5377,1504,5377,1503,5378,1503,5378,1502,5379,1502,5379,1501,5384,1501,5384,1501,5389,1501,5389,1500,5389,1500,5389,1499,5392,1499,5392,1498,5395,1498,5395,1498,5398,1498,5398,1497,5402,1497,5402,1496,5405,1496,5405,1495,5411,1495,5411,1495,5414,1495,5414,1494,5415,1494,5415,1493,5422,1493,5422,1492,5424,1492,5424,1492,5426,1492,5426,1491,5439,1491,5439,1490,5442,1490,5442,1489,5443,1489,5443,1489,5443,1489,5443,1488,5451,1488,5451,1487e" filled="false" stroked="true" strokeweight=".255094pt" strokecolor="#d95218">
                <v:path arrowok="t"/>
              </v:shape>
            </v:group>
            <v:group style="position:absolute;left:5451;top:1469;width:98;height:19" coordorigin="5451,1469" coordsize="98,19">
              <v:shape style="position:absolute;left:5451;top:1469;width:98;height:19" coordorigin="5451,1469" coordsize="98,19" path="m5451,1487l5457,1487,5457,1486,5458,1486,5458,1486,5458,1485,5458,1484,5462,1484,5462,1483,5462,1483,5462,1483,5469,1483,5469,1482,5474,1482,5474,1481,5485,1481,5485,1480,5500,1480,5500,1480,5502,1480,5502,1479,5504,1479,5504,1478,5506,1478,5506,1477,5509,1477,5509,1477,5510,1477,5510,1476,5512,1476,5512,1475,5520,1475,5520,1474,5522,1474,5522,1474,5523,1474,5523,1473,5529,1473,5529,1472,5530,1472,5530,1471,5534,1471,5534,1471,5537,1471,5537,1470,5546,1470,5546,1469,5549,1469e" filled="false" stroked="true" strokeweight=".255094pt" strokecolor="#d95218">
                <v:path arrowok="t"/>
              </v:shape>
            </v:group>
            <v:group style="position:absolute;left:5549;top:1450;width:112;height:19" coordorigin="5549,1450" coordsize="112,19">
              <v:shape style="position:absolute;left:5549;top:1450;width:112;height:19" coordorigin="5549,1450" coordsize="112,19" path="m5549,1469l5549,1468,5550,1468,5550,1468,5558,1468,5558,1467,5559,1467,5559,1466,5562,1466,5562,1465,5571,1465,5571,1465,5581,1465,5581,1464,5584,1464,5584,1463,5585,1463,5585,1462,5586,1462,5586,1462,5588,1462,5588,1461,5591,1461,5591,1460,5593,1460,5593,1459,5600,1459,5600,1459,5601,1459,5601,1458,5617,1458,5617,1457,5626,1457,5626,1456,5634,1456,5634,1456,5635,1456,5635,1455,5640,1455,5640,1454,5641,1454,5641,1453,5643,1453,5643,1452,5643,1452,5648,1452,5648,1451,5660,1451,5660,1450e" filled="false" stroked="true" strokeweight=".255094pt" strokecolor="#d95218">
                <v:path arrowok="t"/>
              </v:shape>
            </v:group>
            <v:group style="position:absolute;left:5660;top:1432;width:113;height:19" coordorigin="5660,1432" coordsize="113,19">
              <v:shape style="position:absolute;left:5660;top:1432;width:113;height:19" coordorigin="5660,1432" coordsize="113,19" path="m5660,1450l5664,1450,5664,1449,5667,1449,5667,1449,5670,1449,5670,1448,5677,1448,5677,1447,5684,1447,5684,1446,5684,1446,5684,1446,5684,1445,5685,1445,5685,1444,5688,1444,5688,1443,5701,1443,5701,1443,5701,1443,5701,1442,5704,1442,5704,1441,5706,1441,5706,1440,5706,1440,5708,1440,5708,1439,5714,1439,5714,1438,5743,1438,5743,1437,5757,1437,5757,1437,5760,1437,5760,1436,5761,1436,5761,1435,5761,1435,5761,1434,5765,1434,5765,1434,5769,1434,5769,1432,5773,1432e" filled="false" stroked="true" strokeweight=".255094pt" strokecolor="#d95218">
                <v:path arrowok="t"/>
              </v:shape>
            </v:group>
            <v:group style="position:absolute;left:5773;top:1413;width:108;height:19" coordorigin="5773,1413" coordsize="108,19">
              <v:shape style="position:absolute;left:5773;top:1413;width:108;height:19" coordorigin="5773,1413" coordsize="108,19" path="m5773,1432l5773,1431,5775,1431,5775,1431,5778,1431,5778,1430,5780,1430,5780,1429,5781,1429,5781,1428,5783,1428,5783,1428,5785,1428,5785,1427,5786,1427,5786,1426,5788,1426,5788,1425,5789,1425,5789,1425,5806,1425,5806,1424,5816,1424,5816,1423,5827,1423,5827,1422,5834,1422,5834,1422,5837,1422,5837,1421,5843,1421,5843,1420,5846,1420,5846,1419,5850,1419,5850,1419,5851,1419,5851,1418,5852,1418,5852,1417,5855,1417,5855,1416,5861,1416,5861,1416,5864,1416,5864,1415,5865,1415,5865,1414,5880,1414,5880,1413e" filled="false" stroked="true" strokeweight=".255094pt" strokecolor="#d95218">
                <v:path arrowok="t"/>
              </v:shape>
            </v:group>
            <v:group style="position:absolute;left:5880;top:1395;width:107;height:19" coordorigin="5880,1395" coordsize="107,19">
              <v:shape style="position:absolute;left:5880;top:1395;width:107;height:19" coordorigin="5880,1395" coordsize="107,19" path="m5880,1413l5882,1413,5882,1413,5886,1413,5886,1412,5891,1412,5891,1411,5898,1411,5898,1410,5900,1410,5900,1410,5908,1410,5908,1409,5910,1409,5910,1408,5916,1408,5916,1407,5922,1407,5922,1406,5929,1406,5929,1406,5932,1406,5932,1405,5936,1405,5936,1404,5937,1404,5937,1403,5938,1403,5938,1403,5943,1403,5943,1402,5943,1402,5943,1401,5946,1401,5946,1400,5947,1400,5947,1400,5949,1400,5949,1399,5950,1399,5950,1398,5959,1398,5959,1397,5967,1397,5967,1397,5972,1397,5972,1396,5973,1396,5973,1395,5986,1395e" filled="false" stroked="true" strokeweight=".255094pt" strokecolor="#d95218">
                <v:path arrowok="t"/>
              </v:shape>
            </v:group>
            <v:group style="position:absolute;left:5986;top:1375;width:65;height:21" coordorigin="5986,1375" coordsize="65,21">
              <v:shape style="position:absolute;left:5986;top:1375;width:65;height:21" coordorigin="5986,1375" coordsize="65,21" path="m5986,1395l5986,1394,5987,1394,5987,1394,5993,1394,5993,1393,6006,1393,6006,1392,6007,1392,6007,1390,6008,1390,6008,1389,6010,1389,6010,1388,6012,1388,6012,1388,6018,1388,6018,1387,6022,1387,6022,1386,6022,1386,6022,1385,6023,1385,6023,1385,6024,1385,6024,1384,6024,1384,6024,1383,6034,1383,6034,1382,6035,1382,6035,1382,6037,1382,6037,1381,6041,1381,6041,1380,6041,1379,6042,1379,6042,1379,6044,1379,6044,1378,6047,1378,6047,1377,6049,1377,6049,1376,6049,1376,6051,1376,6051,1375e" filled="false" stroked="true" strokeweight=".255094pt" strokecolor="#d95218">
                <v:path arrowok="t"/>
              </v:shape>
            </v:group>
            <v:group style="position:absolute;left:6051;top:1356;width:58;height:19" coordorigin="6051,1356" coordsize="58,19">
              <v:shape style="position:absolute;left:6051;top:1356;width:58;height:19" coordorigin="6051,1356" coordsize="58,19" path="m6051,1375l6051,1375,6051,1374,6054,1374,6054,1373,6060,1373,6060,1373,6062,1373,6062,1372,6062,1371,6063,1371,6063,1370,6067,1370,6067,1370,6070,1370,6070,1369,6070,1369,6070,1368,6072,1368,6072,1367,6079,1367,6079,1367,6079,1366,6086,1366,6086,1365,6095,1365,6095,1364,6097,1364,6097,1364,6099,1364,6099,1363,6099,1362,6100,1362,6100,1361,6100,1361,6100,1360,6102,1360,6102,1359,6103,1359,6103,1358,6105,1358,6105,1357,6106,1357,6106,1357,6107,1357,6107,1356,6108,1356e" filled="false" stroked="true" strokeweight=".255094pt" strokecolor="#d95218">
                <v:path arrowok="t"/>
              </v:shape>
            </v:group>
            <v:group style="position:absolute;left:6108;top:1337;width:50;height:19" coordorigin="6108,1337" coordsize="50,19">
              <v:shape style="position:absolute;left:6108;top:1337;width:50;height:19" coordorigin="6108,1337" coordsize="50,19" path="m6108,1356l6108,1355,6112,1355,6112,1354,6116,1354,6116,1354,6116,1354,6116,1353,6117,1353,6117,1352,6126,1352,6126,1351,6128,1351,6128,1351,6132,1351,6132,1350,6134,1350,6134,1349,6134,1349,6134,1348,6139,1348,6139,1348,6141,1348,6141,1347,6141,1347,6141,1346,6144,1346,6144,1345,6144,1345,6144,1345,6146,1345,6146,1344,6148,1344,6148,1343,6149,1343,6149,1342,6149,1342,6149,1342,6152,1342,6152,1341,6152,1340,6152,1340,6152,1339,6154,1339,6154,1339,6155,1339,6155,1338,6158,1338,6158,1337e" filled="false" stroked="true" strokeweight=".255094pt" strokecolor="#d95218">
                <v:path arrowok="t"/>
              </v:shape>
            </v:group>
            <v:group style="position:absolute;left:6158;top:1319;width:53;height:19" coordorigin="6158,1319" coordsize="53,19">
              <v:shape style="position:absolute;left:6158;top:1319;width:53;height:19" coordorigin="6158,1319" coordsize="53,19" path="m6158,1337l6159,1337,6159,1336,6161,1336,6161,1336,6161,1336,6161,1335,6162,1335,6162,1334,6163,1333,6163,1333,6163,1333,6166,1333,6166,1332,6170,1332,6170,1331,6171,1331,6171,1330,6172,1330,6172,1330,6173,1330,6173,1329,6175,1329,6175,1328,6176,1328,6176,1327,6186,1327,6186,1327,6188,1327,6188,1326,6190,1326,6190,1325,6197,1325,6197,1324,6197,1324,6197,1324,6199,1324,6199,1323,6202,1323,6202,1322,6205,1322,6205,1321,6207,1321,6207,1321,6209,1321,6209,1320,6209,1319,6210,1319e" filled="false" stroked="true" strokeweight=".255094pt" strokecolor="#d95218">
                <v:path arrowok="t"/>
              </v:shape>
            </v:group>
            <v:group style="position:absolute;left:6210;top:1300;width:40;height:19" coordorigin="6210,1300" coordsize="40,19">
              <v:shape style="position:absolute;left:6210;top:1300;width:40;height:19" coordorigin="6210,1300" coordsize="40,19" path="m6210,1319l6210,1318,6211,1318,6211,1318,6214,1318,6214,1317,6217,1317,6217,1316,6218,1316,6218,1315,6219,1315,6219,1315,6221,1315,6221,1314,6222,1314,6222,1313,6223,1313,6223,1312,6224,1312,6224,1311,6225,1311,6225,1311,6225,1310,6226,1310,6226,1309,6226,1308,6229,1308,6229,1308,6231,1308,6231,1307,6238,1307,6238,1306,6239,1306,6239,1305,6240,1305,6240,1305,6242,1305,6242,1304,6242,1304,6242,1303,6244,1303,6244,1302,6245,1302,6245,1302,6249,1302,6249,1301,6250,1301,6250,1300e" filled="false" stroked="true" strokeweight=".255094pt" strokecolor="#d95218">
                <v:path arrowok="t"/>
              </v:shape>
            </v:group>
            <v:group style="position:absolute;left:6250;top:1262;width:90;height:39" coordorigin="6250,1262" coordsize="90,39">
              <v:shape style="position:absolute;left:6250;top:1262;width:90;height:39" coordorigin="6250,1262" coordsize="90,39" path="m6250,1300l6250,1300,6250,1299,6251,1299,6251,1299,6252,1299,6252,1298,6256,1298,6256,1297,6257,1297,6257,1296,6258,1296,6258,1296,6262,1296,6262,1295,6263,1295,6263,1294,6265,1294,6265,1293,6267,1293,6267,1293,6268,1293,6268,1292,6268,1291,6269,1291,6269,1290,6272,1290,6272,1290,6274,1290,6274,1289,6275,1289,6275,1288,6279,1288,6279,1287,6283,1287,6283,1287,6284,1287,6284,1286,6286,1286,6286,1285,6287,1285,6287,1284,6288,1284,6288,1284,6289,1284,6289,1283,6289,1282,6290,1282,6290,1281,6290,1281,6291,1281,6291,1280,6296,1280,6296,1279,6297,1279,6297,1278,6299,1278,6299,1278,6300,1278,6300,1277,6307,1277,6307,1276,6308,1276,6308,1275,6308,1275,6308,1275,6309,1275,6309,1272,6309,1272,6309,1272,6314,1272,6314,1271,6315,1271,6315,1270,6315,1270,6315,1269,6317,1269,6317,1269,6318,1269,6318,1268,6320,1268,6320,1267,6325,1267,6325,1266,6327,1266,6327,1265,6332,1265,6332,1265,6335,1265,6335,1264,6336,1264,6336,1263,6338,1263,6338,1262,6339,1262,6339,1262e" filled="false" stroked="true" strokeweight=".255094pt" strokecolor="#d95218">
                <v:path arrowok="t"/>
              </v:shape>
            </v:group>
            <v:group style="position:absolute;left:6339;top:1244;width:51;height:19" coordorigin="6339,1244" coordsize="51,19">
              <v:shape style="position:absolute;left:6339;top:1244;width:51;height:19" coordorigin="6339,1244" coordsize="51,19" path="m6339,1262l6340,1262,6340,1261,6341,1261,6341,1260,6342,1260,6342,1259,6346,1259,6346,1259,6347,1259,6347,1258,6347,1258,6347,1257,6348,1257,6348,1256,6348,1256,6348,1256,6350,1256,6350,1255,6351,1255,6351,1254,6354,1254,6354,1253,6357,1253,6357,1253,6361,1253,6361,1252,6362,1252,6362,1251,6363,1251,6363,1250,6363,1250,6363,1250,6368,1250,6368,1249,6369,1249,6369,1248,6370,1248,6370,1247,6378,1247,6378,1247,6380,1247,6380,1246,6383,1246,6383,1245,6384,1245,6384,1244,6387,1244,6387,1244,6390,1244e" filled="false" stroked="true" strokeweight=".255094pt" strokecolor="#d95218">
                <v:path arrowok="t"/>
              </v:shape>
            </v:group>
            <v:group style="position:absolute;left:6390;top:1225;width:49;height:19" coordorigin="6390,1225" coordsize="49,19">
              <v:shape style="position:absolute;left:6390;top:1225;width:49;height:19" coordorigin="6390,1225" coordsize="49,19" path="m6390,1244l6390,1243,6391,1243,6391,1242,6392,1242,6392,1241,6394,1241,6394,1241,6395,1241,6395,1240,6397,1240,6397,1239,6399,1239,6399,1238,6401,1238,6401,1238,6403,1238,6403,1237,6405,1237,6405,1236,6408,1236,6408,1235,6411,1235,6411,1235,6412,1235,6412,1234,6414,1234,6414,1233,6416,1233,6416,1232,6417,1232,6417,1232,6421,1232,6421,1231,6427,1231,6427,1230,6431,1230,6431,1229,6432,1229,6434,1229,6434,1228,6435,1228,6435,1227,6436,1227,6436,1226,6437,1226,6437,1226,6438,1226,6438,1225e" filled="false" stroked="true" strokeweight=".255094pt" strokecolor="#d95218">
                <v:path arrowok="t"/>
              </v:shape>
            </v:group>
            <v:group style="position:absolute;left:6438;top:1186;width:77;height:39" coordorigin="6438,1186" coordsize="77,39">
              <v:shape style="position:absolute;left:6438;top:1186;width:77;height:39" coordorigin="6438,1186" coordsize="77,39" path="m6438,1225l6439,1225,6439,1224,6441,1224,6441,1223,6443,1223,6443,1223,6444,1223,6444,1222,6444,1221,6446,1221,6446,1220,6448,1220,6448,1219,6449,1219,6449,1219,6451,1219,6451,1218,6454,1218,6454,1217,6454,1216,6455,1216,6455,1216,6459,1216,6459,1215,6461,1215,6461,1214,6461,1214,6461,1213,6463,1213,6463,1213,6463,1213,6463,1212,6464,1212,6464,1211,6465,1211,6465,1210,6467,1210,6467,1210,6473,1210,6473,1209,6474,1209,6474,1207,6475,1207,6475,1207,6477,1207,6477,1206,6477,1206,6477,1205,6478,1205,6478,1204,6478,1204,6478,1204,6480,1204,6480,1203,6483,1203,6483,1202,6483,1202,6483,1201,6484,1201,6484,1200,6485,1200,6485,1199,6488,1199,6488,1198,6494,1198,6494,1198,6494,1198,6494,1197,6495,1197,6495,1196,6496,1196,6496,1195,6498,1195,6498,1195,6501,1195,6501,1194,6501,1193,6502,1193,6502,1192,6504,1192,6504,1192,6507,1192,6507,1191,6509,1191,6509,1190,6509,1190,6509,1189,6513,1189,6513,1189,6513,1189,6513,1188,6514,1188,6514,1187,6515,1187,6515,1186e" filled="false" stroked="true" strokeweight=".255094pt" strokecolor="#d95218">
                <v:path arrowok="t"/>
              </v:shape>
            </v:group>
            <v:group style="position:absolute;left:6515;top:1168;width:28;height:19" coordorigin="6515,1168" coordsize="28,19">
              <v:shape style="position:absolute;left:6515;top:1168;width:28;height:19" coordorigin="6515,1168" coordsize="28,19" path="m6515,1186l6515,1186,6516,1186,6516,1185,6519,1185,6519,1184,6521,1184,6521,1183,6525,1183,6525,1183,6526,1183,6526,1182,6526,1182,6526,1181,6527,1181,6527,1180,6528,1180,6528,1180,6529,1180,6529,1179,6529,1179,6529,1178,6531,1178,6531,1177,6534,1177,6534,1177,6534,1177,6534,1176,6535,1176,6535,1175,6536,1175,6536,1174,6536,1173,6537,1173,6537,1173,6537,1172,6538,1172,6538,1171,6538,1171,6538,1170,6539,1170,6539,1170,6539,1169,6541,1169,6541,1168,6542,1168e" filled="false" stroked="true" strokeweight=".255094pt" strokecolor="#d95218">
                <v:path arrowok="t"/>
              </v:shape>
            </v:group>
            <v:group style="position:absolute;left:6542;top:1131;width:52;height:38" coordorigin="6542,1131" coordsize="52,38">
              <v:shape style="position:absolute;left:6542;top:1131;width:52;height:38" coordorigin="6542,1131" coordsize="52,38" path="m6542,1168l6542,1167,6543,1167,6543,1167,6546,1167,6546,1165,6547,1165,6547,1164,6552,1164,6552,1164,6553,1164,6553,1163,6553,1162,6553,1161,6553,1161,6554,1161,6554,1160,6554,1160,6554,1159,6555,1159,6555,1158,6555,1158,6555,1158,6555,1157,6555,1157,6555,1156,6557,1156,6557,1155,6561,1155,6561,1155,6564,1155,6564,1154,6565,1154,6565,1153,6565,1152,6566,1152,6566,1152,6566,1151,6566,1150,6566,1149,6566,1149,6566,1149,6566,1148,6567,1148,6567,1147,6568,1147,6568,1146,6568,1146,6569,1146,6569,1145,6569,1145,6569,1144,6570,1144,6570,1143,6570,1143,6570,1143,6570,1142,6571,1142,6571,1141,6576,1141,6576,1140,6577,1140,6577,1140,6577,1140,6577,1139,6579,1139,6579,1138,6579,1137,6581,1137,6581,1137,6582,1137,6582,1136,6583,1136,6583,1135,6585,1135,6585,1134,6588,1134,6588,1134,6589,1134,6589,1133,6589,1133,6589,1132,6590,1132,6590,1131,6590,1131,6590,1131,6594,1131e" filled="false" stroked="true" strokeweight=".255094pt" strokecolor="#d95218">
                <v:path arrowok="t"/>
              </v:shape>
            </v:group>
            <v:group style="position:absolute;left:6594;top:1112;width:23;height:19" coordorigin="6594,1112" coordsize="23,19">
              <v:shape style="position:absolute;left:6594;top:1112;width:23;height:19" coordorigin="6594,1112" coordsize="23,19" path="m6594,1131l6594,1130,6594,1130,6594,1129,6595,1129,6595,1128,6595,1128,6596,1128,6596,1127,6597,1127,6597,1126,6598,1126,6598,1125,6599,1125,6599,1124,6599,1124,6599,1124,6600,1124,6600,1123,6601,1123,6601,1122,6601,1122,6601,1121,6603,1121,6603,1121,6605,1121,6605,1120,6605,1119,6606,1119,6606,1118,6606,1118,6606,1118,6608,1118,6608,1117,6608,1116,6608,1115,6609,1115,6609,1115,6611,1115,6611,1114,6614,1114,6614,1113,6615,1113,6615,1112,6616,1112,6616,1112e" filled="false" stroked="true" strokeweight=".255094pt" strokecolor="#d95218">
                <v:path arrowok="t"/>
              </v:shape>
            </v:group>
            <v:group style="position:absolute;left:6616;top:1092;width:38;height:20" coordorigin="6616,1092" coordsize="38,20">
              <v:shape style="position:absolute;left:6616;top:1092;width:38;height:20" coordorigin="6616,1092" coordsize="38,20" path="m6616,1112l6617,1112,6617,1111,6619,1111,6619,1110,6620,1110,6620,1109,6620,1109,6620,1109,6622,1109,6622,1108,6622,1108,6622,1107,6623,1107,6623,1106,6625,1106,6625,1105,6628,1105,6628,1104,6630,1104,6630,1103,6630,1103,6630,1102,6631,1102,6631,1101,6633,1101,6633,1100,6633,1100,6633,1099,6637,1099,6637,1098,6638,1098,6638,1097,6639,1097,6639,1097,6641,1097,6641,1096,6645,1096,6645,1095,6646,1095,6646,1094,6649,1094,6649,1094,6650,1094,6650,1093,6652,1093,6652,1092,6654,1092e" filled="false" stroked="true" strokeweight=".255094pt" strokecolor="#d95218">
                <v:path arrowok="t"/>
              </v:shape>
            </v:group>
            <v:group style="position:absolute;left:6654;top:1028;width:124;height:65" coordorigin="6654,1028" coordsize="124,65">
              <v:shape style="position:absolute;left:6654;top:1028;width:124;height:65" coordorigin="6654,1028" coordsize="124,65" path="m6654,1092l6654,1091,6655,1091,6655,1091,6655,1091,6655,1090,6662,1090,6662,1089,6662,1089,6662,1088,6665,1088,6665,1088,6665,1088,6665,1087,6666,1087,6666,1086,6668,1086,6668,1085,6671,1085,6671,1085,6673,1085,6673,1084,6673,1083,6673,1083,6673,1082,6675,1082,6675,1080,6675,1080,6675,1079,6677,1079,6677,1079,6683,1079,6683,1078,6684,1078,6684,1077,6688,1077,6688,1076,6689,1076,6689,1075,6690,1075,6690,1075,6690,1075,6690,1074,6691,1074,6691,1073,6691,1073,6691,1072,6693,1072,6693,1072,6700,1072,6700,1071,6700,1070,6703,1070,6703,1069,6704,1069,6704,1069,6706,1069,6706,1068,6709,1068,6709,1067,6711,1067,6711,1066,6711,1066,6711,1066,6712,1066,6712,1065,6715,1065,6715,1062,6721,1062,6721,1061,6722,1061,6722,1060,6724,1060,6724,1059,6726,1059,6726,1058,6728,1058,6728,1057,6729,1057,6729,1057,6729,1057,6729,1056,6734,1056,6734,1054,6737,1054,6737,1054,6738,1054,6738,1053,6742,1053,6742,1052,6743,1052,6743,1051,6744,1051,6744,1051,6744,1051,6744,1050,6745,1049,6745,1048,6746,1048,6746,1048,6749,1048,6749,1045,6753,1045,6753,1045,6753,1044,6755,1044,6755,1043,6755,1042,6756,1042,6756,1042,6757,1042,6757,1041,6760,1041,6760,1040,6763,1040,6763,1039,6764,1039,6764,1038,6764,1038,6764,1037,6766,1037,6766,1036,6766,1035,6768,1035,6768,1034,6770,1034,6770,1033,6771,1033,6771,1032,6772,1032,6772,1032,6774,1032,6774,1031,6775,1031,6775,1030,6775,1029,6776,1029,6776,1029,6777,1029,6777,1028e" filled="false" stroked="true" strokeweight=".255094pt" strokecolor="#d95218">
                <v:path arrowok="t"/>
              </v:shape>
            </v:group>
            <v:group style="position:absolute;left:6777;top:1008;width:22;height:20" coordorigin="6777,1008" coordsize="22,20">
              <v:shape style="position:absolute;left:6777;top:1008;width:22;height:20" coordorigin="6777,1008" coordsize="22,20" path="m6777,1028l6778,1027,6778,1027,6778,1026,6779,1026,6779,1026,6780,1026,6780,1025,6782,1025,6782,1024,6784,1024,6784,1023,6785,1023,6785,1023,6785,1021,6786,1021,6786,1020,6788,1020,6788,1020,6790,1020,6790,1019,6791,1019,6791,1018,6792,1018,6792,1017,6793,1017,6793,1016,6793,1016,6793,1015,6793,1015,6793,1014,6795,1014,6795,1014,6795,1014,6795,1013,6795,1013,6795,1012,6796,1012,6796,1011,6797,1011,6797,1010,6797,1010,6797,1009,6797,1009,6797,1008,6799,1008e" filled="false" stroked="true" strokeweight=".255094pt" strokecolor="#d95218">
                <v:path arrowok="t"/>
              </v:shape>
            </v:group>
            <v:group style="position:absolute;left:6799;top:987;width:21;height:22" coordorigin="6799,987" coordsize="21,22">
              <v:shape style="position:absolute;left:6799;top:987;width:21;height:22" coordorigin="6799,987" coordsize="21,22" path="m6799,1008l6799,1008,6799,1008,6799,1007,6802,1007,6802,1005,6803,1005,6803,1005,6804,1005,6804,1004,6805,1004,6805,1003,6806,1003,6806,1002,6806,1002,6806,1001,6808,1001,6808,1000,6811,1000,6811,999,6811,999,6811,999,6811,998,6812,998,6812,997,6812,997,6812,996,6812,996,6812,996,6813,996,6813,995,6813,995,6813,994,6814,994,6814,993,6814,993,6814,991,6815,991,6815,990,6815,990,6815,990,6818,990,6818,989,6819,989,6819,988,6819,988,6819,987e" filled="false" stroked="true" strokeweight=".255094pt" strokecolor="#d95218">
                <v:path arrowok="t"/>
              </v:shape>
            </v:group>
            <v:group style="position:absolute;left:6819;top:967;width:23;height:21" coordorigin="6819,967" coordsize="23,21">
              <v:shape style="position:absolute;left:6819;top:967;width:23;height:21" coordorigin="6819,967" coordsize="23,21" path="m6819,987l6819,987,6819,987,6820,987,6820,986,6820,985,6820,984,6821,984,6821,983,6822,983,6822,983,6822,983,6822,982,6823,982,6823,980,6824,980,6824,980,6824,979,6826,979,6826,978,6826,978,6826,977,6828,977,6828,977,6830,977,6830,976,6831,976,6831,975,6832,975,6832,974,6833,974,6833,974,6834,974,6834,973,6835,973,6835,971,6836,971,6836,970,6837,970,6837,969,6838,969,6838,968,6839,968,6839,968,6840,968,6840,967,6841,967e" filled="false" stroked="true" strokeweight=".255094pt" strokecolor="#d95218">
                <v:path arrowok="t"/>
              </v:shape>
            </v:group>
            <v:group style="position:absolute;left:6841;top:928;width:65;height:40" coordorigin="6841,928" coordsize="65,40">
              <v:shape style="position:absolute;left:6841;top:928;width:65;height:40" coordorigin="6841,928" coordsize="65,40" path="m6841,967l6841,966,6842,966,6842,964,6845,964,6845,963,6845,963,6845,962,6846,962,6846,962,6847,962,6847,961,6850,961,6850,960,6851,960,6851,959,6853,959,6853,958,6854,958,6854,957,6854,957,6854,956,6855,956,6855,956,6856,956,6856,955,6856,954,6856,953,6858,953,6858,953,6858,953,6858,952,6862,952,6862,951,6862,951,6862,950,6863,950,6863,950,6864,950,6864,949,6865,949,6865,948,6865,948,6865,947,6867,947,6867,947,6869,947,6869,946,6869,945,6873,945,6873,944,6873,944,6873,944,6874,944,6874,943,6875,943,6875,942,6877,942,6877,941,6877,941,6877,940,6880,940,6880,940,6881,940,6881,939,6884,939,6884,938,6888,938,6888,937,6890,937,6890,937,6891,937,6891,936,6892,936,6892,935,6892,935,6892,934,6892,934,6893,934,6893,933,6893,933,6893,932,6896,932,6896,931,6899,931,6899,931,6900,931,6900,930,6900,930,6900,929,6902,929,6902,928,6904,928,6904,928,6906,928e" filled="false" stroked="true" strokeweight=".255094pt" strokecolor="#d95218">
                <v:path arrowok="t"/>
              </v:shape>
            </v:group>
            <v:group style="position:absolute;left:6906;top:891;width:65;height:37" coordorigin="6906,891" coordsize="65,37">
              <v:shape style="position:absolute;left:6906;top:891;width:65;height:37" coordorigin="6906,891" coordsize="65,37" path="m6906,928l6906,927,6907,927,6907,926,6909,926,6909,925,6910,925,6910,925,6910,925,6910,924,6913,924,6913,923,6914,923,6914,922,6915,922,6915,922,6918,922,6918,921,6919,921,6919,920,6920,920,6920,919,6920,919,6920,919,6923,919,6923,918,6925,918,6925,917,6926,917,6926,916,6927,916,6927,916,6928,916,6928,915,6929,915,6929,914,6930,914,6930,913,6932,913,6932,913,6934,913,6934,912,6935,912,6935,911,6935,911,6935,910,6939,910,6939,910,6939,910,6939,909,6940,909,6940,908,6941,908,6941,907,6942,907,6942,907,6944,907,6944,906,6946,906,6946,905,6947,905,6947,904,6947,904,6947,904,6949,904,6949,903,6950,903,6950,902,6950,902,6950,901,6950,901,6950,901,6952,901,6952,900,6954,900,6954,899,6956,899,6956,898,6957,898,6957,898,6960,898,6960,897,6960,896,6962,896,6962,895,6963,895,6963,895,6964,894,6966,894,6966,893,6968,893,6968,892,6968,892,6968,892,6969,892,6969,891,6971,891e" filled="false" stroked="true" strokeweight=".255094pt" strokecolor="#d95218">
                <v:path arrowok="t"/>
              </v:shape>
            </v:group>
            <v:group style="position:absolute;left:6971;top:833;width:89;height:58" coordorigin="6971,833" coordsize="89,58">
              <v:shape style="position:absolute;left:6971;top:833;width:89;height:58" coordorigin="6971,833" coordsize="89,58" path="m6971,891l6971,890,6976,890,6976,889,6976,888,6977,888,6977,888,6980,888,6980,887,6981,886,6981,886,6981,885,6982,885,6982,885,6983,885,6983,884,6983,884,6983,883,6988,883,6988,882,6988,882,6988,882,6988,881,6990,881,6990,880,6990,880,6990,879,6991,879,6991,879,6991,879,6991,878,6994,878,6994,877,6995,877,6995,876,6996,876,6996,876,6996,876,6996,875,6997,875,6997,874,6997,873,6998,873,6998,873,6999,873,6999,872,7000,872,7000,871,7000,871,7000,870,7001,870,7001,869,7001,869,7001,868,7002,868,7002,867,7004,867,7004,867,7004,867,7004,866,7006,866,7006,865,7008,865,7008,864,7008,864,7008,864,7008,863,7009,863,7009,862,7009,862,7009,861,7012,861,7012,861,7016,861,7016,860,7017,860,7017,859,7020,859,7020,858,7020,858,7020,858,7021,858,7021,857,7021,856,7025,856,7025,855,7027,855,7027,855,7030,855,7030,854,7030,854,7030,853,7033,853,7033,852,7033,852,7034,851,7036,851,7036,850,7040,850,7040,849,7041,849,7041,848,7042,848,7042,847,7043,847,7043,846,7043,846,7043,845,7044,845,7044,845,7045,845,7045,844,7046,844,7046,843,7046,843,7046,842,7048,842,7048,842,7050,842,7050,841,7051,840,7054,840,7054,839,7056,839,7056,839,7056,838,7057,838,7057,837,7057,836,7059,836,7059,836,7059,836,7059,835,7059,835,7059,834,7059,834,7059,833e" filled="false" stroked="true" strokeweight=".255094pt" strokecolor="#d95218">
                <v:path arrowok="t"/>
              </v:shape>
            </v:group>
            <v:group style="position:absolute;left:7059;top:815;width:11;height:19" coordorigin="7059,815" coordsize="11,19">
              <v:shape style="position:absolute;left:7059;top:815;width:11;height:19" coordorigin="7059,815" coordsize="11,19" path="m7059,833l7060,833,7060,833,7060,832,7061,832,7061,831,7063,831,7063,830,7063,830,7063,830,7064,830,7064,829,7064,828,7065,828,7065,827,7065,827,7065,826,7066,826,7066,825,7067,825,7067,824,7068,824,7068,824,7068,823,7068,823,7068,822,7068,822,7068,821,7068,821,7069,821,7069,820,7069,819,7069,818,7069,818,7069,818,7069,817,7070,817,7070,816,7070,815e" filled="false" stroked="true" strokeweight=".255094pt" strokecolor="#d95218">
                <v:path arrowok="t"/>
              </v:shape>
            </v:group>
            <v:group style="position:absolute;left:7070;top:778;width:7;height:37" coordorigin="7070,778" coordsize="7,37">
              <v:shape style="position:absolute;left:7070;top:778;width:7;height:37" coordorigin="7070,778" coordsize="7,37" path="m7070,815l7070,815,7070,814,7070,813,7070,812,7071,812,7071,812,7071,811,7071,810,7071,809,7071,809,7071,809,7071,808,7072,808,7072,807,7072,806,7072,806,7072,806,7072,805,7072,804,7072,803,7072,803,7072,803,7073,801,7073,800,7073,800,7073,800,7073,799,7073,799,7073,798,7073,798,7073,797,7073,796,7074,796,7074,796,7074,796,7074,795,7074,794,7074,793,7075,793,7075,793,7075,792,7075,791,7075,790,7075,790,7075,789,7075,789,7075,788,7075,787,7075,787,7075,786,7076,785,7076,784,7076,784,7076,783,7076,783,7076,782,7076,781,7076,781,7077,781,7077,780,7077,779,7077,778e" filled="false" stroked="true" strokeweight=".255094pt" strokecolor="#d95218">
                <v:path arrowok="t"/>
              </v:shape>
            </v:group>
            <v:group style="position:absolute;left:7077;top:759;width:3;height:20" coordorigin="7077,759" coordsize="3,20">
              <v:shape style="position:absolute;left:7077;top:759;width:3;height:20" coordorigin="7077,759" coordsize="3,20" path="m7077,778l7077,778,7077,777,7077,776,7077,776,7077,775,7078,775,7078,775,7078,774,7078,773,7078,772,7078,771,7078,771,7078,770,7078,769,7078,768,7078,767,7079,767,7079,766,7079,766,7079,765,7079,764,7079,763,7079,763,7079,761,7080,760,7080,760,7080,759e" filled="false" stroked="true" strokeweight=".255094pt" strokecolor="#d95218">
                <v:path arrowok="t"/>
              </v:shape>
            </v:group>
            <v:group style="position:absolute;left:7080;top:740;width:3;height:19" coordorigin="7080,740" coordsize="3,19">
              <v:shape style="position:absolute;left:7080;top:740;width:3;height:19" coordorigin="7080,740" coordsize="3,19" path="m7080,759l7080,758,7080,757,7080,756,7080,754,7080,754,7080,753,7080,752,7080,751,7080,750,7080,750,7080,749,7080,748,7080,747,7081,747,7081,747,7081,746,7081,745,7081,744,7081,744,7081,744,7081,743,7081,742,7082,741,7082,741,7082,740e" filled="false" stroked="true" strokeweight=".255094pt" strokecolor="#d95218">
                <v:path arrowok="t"/>
              </v:shape>
            </v:group>
            <v:group style="position:absolute;left:7082;top:720;width:2;height:20" coordorigin="7082,720" coordsize="2,20">
              <v:shape style="position:absolute;left:7082;top:720;width:2;height:20" coordorigin="7082,720" coordsize="2,20" path="m7082,740l7082,738,7082,738,7082,737,7082,736,7082,735,7082,735,7082,734,7082,733,7082,732,7082,732,7082,731,7082,730,7082,729,7082,729,7083,729,7083,728,7083,727,7083,727,7083,726,7083,726,7083,725,7083,724,7083,723,7083,723,7083,722,7083,721,7083,720e" filled="false" stroked="true" strokeweight=".255094pt" strokecolor="#d95218">
                <v:path arrowok="t"/>
              </v:shape>
            </v:group>
            <v:group style="position:absolute;left:7083;top:682;width:4;height:39" coordorigin="7083,682" coordsize="4,39">
              <v:shape style="position:absolute;left:7083;top:682;width:4;height:39" coordorigin="7083,682" coordsize="4,39" path="m7083,720l7083,720,7084,719,7084,718,7084,717,7084,716,7084,715,7084,714,7084,713,7084,712,7084,711,7084,711,7084,710,7084,709,7084,708,7084,707,7084,707,7084,706,7085,706,7085,705,7085,704,7085,704,7085,703,7085,702,7085,701,7085,701,7085,700,7085,699,7085,698,7085,698,7086,697,7086,696,7086,695,7086,694,7086,692,7086,692,7086,691,7086,689,7086,689,7086,687,7086,686,7086,686,7086,685,7086,684,7086,683,7087,683,7087,682e" filled="false" stroked="true" strokeweight=".255094pt" strokecolor="#d95218">
                <v:path arrowok="t"/>
              </v:shape>
            </v:group>
            <v:group style="position:absolute;left:7087;top:583;width:6;height:99" coordorigin="7087,583" coordsize="6,99">
              <v:shape style="position:absolute;left:7087;top:583;width:6;height:99" coordorigin="7087,583" coordsize="6,99" path="m7087,682l7087,681,7087,680,7087,679,7087,678,7087,677,7087,676,7087,676,7087,675,7087,674,7087,672,7087,671,7087,671,7087,670,7088,669,7088,668,7088,667,7088,666,7088,665,7088,664,7088,663,7088,662,7088,662,7088,661,7088,659,7088,658,7088,658,7088,657,7088,656,7088,655,7088,655,7088,654,7088,653,7089,652,7089,652,7089,651,7089,650,7089,649,7089,649,7089,648,7089,647,7089,646,7089,646,7089,645,7089,644,7089,643,7089,643,7089,642,7089,640,7089,639,7090,638,7090,637,7090,637,7090,636,7090,634,7090,633,7090,632,7090,631,7090,630,7090,629,7090,628,7090,627,7090,626,7090,625,7090,624,7090,623,7090,622,7091,621,7091,620,7091,619,7091,619,7091,618,7091,617,7091,616,7091,614,7091,613,7091,611,7091,610,7091,609,7091,609,7091,608,7091,607,7091,606,7091,606,7091,605,7091,604,7091,603,7091,601,7091,600,7092,600,7092,599,7092,598,7092,597,7092,597,7092,596,7092,595,7092,594,7092,593,7092,591,7092,591,7092,589,7092,588,7092,588,7092,587,7092,586,7092,585,7092,585,7092,584,7092,583e" filled="false" stroked="true" strokeweight=".255094pt" strokecolor="#d95218">
                <v:path arrowok="t"/>
              </v:shape>
            </v:group>
            <v:group style="position:absolute;left:7092;top:545;width:2;height:39" coordorigin="7092,545" coordsize="2,39">
              <v:shape style="position:absolute;left:7092;top:545;width:2;height:39" coordorigin="7092,545" coordsize="2,39" path="m7092,583l7092,582,7092,582,7092,581,7092,580,7093,579,7093,579,7093,577,7093,576,7093,576,7093,575,7093,574,7093,573,7093,573,7093,571,7093,570,7093,570,7093,569,7093,568,7093,567,7093,567,7093,566,7093,565,7093,563,7094,561,7094,560,7094,559,7094,558,7094,557,7094,556,7094,555,7094,554,7094,553,7094,552,7094,550,7094,549,7094,548,7094,548,7094,546,7094,545,7094,545e" filled="false" stroked="true" strokeweight=".255094pt" strokecolor="#d95218">
                <v:path arrowok="t"/>
              </v:shape>
            </v:group>
            <v:group style="position:absolute;left:7094;top:505;width:3;height:40" coordorigin="7094,505" coordsize="3,40">
              <v:shape style="position:absolute;left:7094;top:505;width:3;height:40" coordorigin="7094,505" coordsize="3,40" path="m7094,545l7094,544,7094,543,7095,542,7095,541,7095,540,7095,539,7095,539,7095,538,7095,537,7095,536,7095,534,7095,532,7095,531,7095,530,7095,530,7095,529,7095,528,7095,527,7095,527,7095,526,7095,524,7095,523,7095,522,7096,521,7096,521,7096,520,7096,519,7096,518,7096,517,7096,517,7096,516,7096,515,7096,514,7096,514,7096,513,7096,512,7096,511,7096,511,7096,509,7096,508,7096,508,7096,507,7096,506,7096,505e" filled="false" stroked="true" strokeweight=".255094pt" strokecolor="#d95218">
                <v:path arrowok="t"/>
              </v:shape>
            </v:group>
            <v:group style="position:absolute;left:7096;top:485;width:2;height:21" coordorigin="7096,485" coordsize="2,21">
              <v:shape style="position:absolute;left:7096;top:485;width:2;height:21" coordorigin="7096,485" coordsize="1,21" path="m7096,505l7096,505,7096,504,7096,502,7096,502,7097,501,7097,500,7097,499,7097,499,7097,498,7097,497,7097,496,7097,496,7097,495,7097,494,7097,493,7097,493,7097,492,7097,490,7097,489,7097,488,7097,487,7097,487,7097,485e" filled="false" stroked="true" strokeweight=".255094pt" strokecolor="#d95218">
                <v:path arrowok="t"/>
              </v:shape>
            </v:group>
            <v:group style="position:absolute;left:7097;top:465;width:2;height:20" coordorigin="7097,465" coordsize="2,20">
              <v:shape style="position:absolute;left:7097;top:465;width:2;height:20" coordorigin="7097,465" coordsize="1,20" path="m7097,485l7097,484,7097,483,7097,482,7097,481,7097,480,7097,479,7098,478,7098,478,7098,477,7098,476,7098,475,7098,474,7098,472,7098,472,7098,471,7098,470,7098,469,7098,468,7098,468,7098,467,7098,466,7098,465e" filled="false" stroked="true" strokeweight=".255094pt" strokecolor="#d95218">
                <v:path arrowok="t"/>
              </v:shape>
            </v:group>
            <v:group style="position:absolute;left:7098;top:445;width:2;height:21" coordorigin="7098,445" coordsize="2,21">
              <v:shape style="position:absolute;left:7098;top:445;width:2;height:21" coordorigin="7098,445" coordsize="1,21" path="m7098,465l7098,464,7098,463,7098,462,7098,462,7098,461,7098,460,7098,459,7098,457,7099,456,7099,453,7099,453,7099,452,7099,451,7099,450,7099,450,7099,449,7099,448,7099,447,7099,447,7099,446,7099,445e" filled="false" stroked="true" strokeweight=".255094pt" strokecolor="#d95218">
                <v:path arrowok="t"/>
              </v:shape>
            </v:group>
            <v:group style="position:absolute;left:7099;top:427;width:2;height:19" coordorigin="7099,427" coordsize="2,19">
              <v:shape style="position:absolute;left:7099;top:427;width:2;height:19" coordorigin="7099,427" coordsize="1,19" path="m7099,445l7099,444,7099,444,7099,443,7099,442,7099,441,7099,440,7099,439,7099,438,7099,438,7100,437,7100,436,7100,435,7100,435,7100,433,7100,432,7100,431,7100,430,7100,429,7100,429,7100,428,7100,427e" filled="false" stroked="true" strokeweight=".255094pt" strokecolor="#d95218">
                <v:path arrowok="t"/>
              </v:shape>
            </v:group>
            <v:group style="position:absolute;left:7100;top:389;width:3;height:39" coordorigin="7100,389" coordsize="3,39">
              <v:shape style="position:absolute;left:7100;top:389;width:3;height:39" coordorigin="7100,389" coordsize="3,39" path="m7100,427l7100,425,7100,423,7100,422,7100,422,7100,421,7100,419,7100,419,7100,418,7100,417,7101,416,7101,415,7101,414,7101,413,7101,413,7101,412,7101,410,7101,410,7101,409,7101,407,7101,407,7101,406,7101,405,7101,404,7101,403,7101,402,7101,401,7101,401,7101,400,7101,399,7101,398,7102,398,7102,397,7102,396,7102,395,7102,394,7102,392,7102,391,7102,390,7102,389e" filled="false" stroked="true" strokeweight=".255094pt" strokecolor="#d95218">
                <v:path arrowok="t"/>
              </v:shape>
            </v:group>
            <v:group style="position:absolute;left:7102;top:329;width:4;height:60" coordorigin="7102,329" coordsize="4,60">
              <v:shape style="position:absolute;left:7102;top:329;width:4;height:60" coordorigin="7102,329" coordsize="4,60" path="m7102,389l7102,388,7102,387,7102,386,7102,386,7102,385,7102,384,7102,383,7102,383,7102,382,7103,381,7103,380,7103,379,7103,378,7103,376,7103,374,7103,373,7103,373,7103,371,7103,370,7103,370,7103,369,7103,368,7103,367,7103,367,7103,366,7103,365,7103,364,7103,364,7103,363,7103,362,7103,361,7103,360,7103,359,7103,358,7103,358,7104,356,7104,355,7104,355,7104,354,7104,353,7104,352,7104,352,7104,351,7104,349,7104,349,7104,348,7104,347,7104,346,7104,346,7104,345,7104,344,7104,343,7105,343,7105,342,7105,341,7105,340,7105,336,7105,335,7105,334,7105,334,7105,333,7105,332,7105,330,7105,329e" filled="false" stroked="true" strokeweight=".255094pt" strokecolor="#d95218">
                <v:path arrowok="t"/>
              </v:shape>
            </v:group>
            <v:group style="position:absolute;left:7105;top:311;width:3;height:19" coordorigin="7105,311" coordsize="3,19">
              <v:shape style="position:absolute;left:7105;top:311;width:3;height:19" coordorigin="7105,311" coordsize="3,19" path="m7105,329l7105,328,7105,327,7105,327,7105,327,7106,326,7106,325,7106,324,7106,324,7106,323,7106,322,7106,321,7106,321,7106,318,7106,317,7106,316,7106,315,7106,315,7106,314,7107,313,7107,313,7107,312,7107,312,7107,311e" filled="false" stroked="true" strokeweight=".255094pt" strokecolor="#d95218">
                <v:path arrowok="t"/>
              </v:shape>
            </v:group>
            <v:group style="position:absolute;left:7107;top:292;width:4;height:19" coordorigin="7107,292" coordsize="4,19">
              <v:shape style="position:absolute;left:7107;top:292;width:4;height:19" coordorigin="7107,292" coordsize="4,19" path="m7107,311l7107,310,7107,309,7108,309,7108,309,7108,308,7108,307,7108,307,7108,306,7108,306,7108,305,7108,304,7108,303,7109,303,7109,302,7109,302,7109,301,7109,300,7109,300,7109,300,7109,299,7109,298,7110,298,7110,297,7110,297,7110,296,7110,295,7110,295,7110,294,7110,294,7110,294,7111,294,7111,293,7111,293,7111,292e" filled="false" stroked="true" strokeweight=".255094pt" strokecolor="#d95218">
                <v:path arrowok="t"/>
              </v:shape>
            </v:group>
            <v:group style="position:absolute;left:7111;top:-90;width:9;height:383" coordorigin="7111,-90" coordsize="9,383">
              <v:shape style="position:absolute;left:7111;top:-90;width:9;height:383" coordorigin="7111,-90" coordsize="9,383" path="m7111,292l7112,292,7112,291,7112,291,7112,291,7112,291,7112,290,7113,290,7113,289,7114,289,7114,288,7116,288,7116,288,7116,287,7116,286,7116,286,7116,285,7117,285,7117,285,7118,285,7118,284,7118,283,7119,283,7119,282,7120,282,7120,-90e" filled="false" stroked="true" strokeweight=".255094pt" strokecolor="#d95218">
                <v:path arrowok="t"/>
              </v:shape>
            </v:group>
            <v:group style="position:absolute;left:4895;top:1543;width:580;height:37" coordorigin="4895,1543" coordsize="580,37">
              <v:shape style="position:absolute;left:4895;top:1543;width:580;height:37" coordorigin="4895,1543" coordsize="580,37" path="m4895,1580l4895,1579,4897,1579,4897,1578,4897,1578,4897,1578,4899,1578,4899,1577,5032,1577,5032,1576,5050,1576,5050,1575,5068,1575,5068,1575,5091,1575,5091,1574,5113,1574,5113,1573,5128,1573,5128,1572,5129,1572,5129,1572,5133,1572,5133,1571,5145,1571,5145,1570,5150,1570,5150,1569,5163,1569,5163,1569,5190,1569,5190,1568,5197,1568,5197,1567,5218,1567,5218,1566,5220,1566,5220,1566,5228,1566,5228,1565,5242,1565,5242,1564,5249,1564,5249,1563,5260,1563,5260,1563,5271,1563,5271,1562,5277,1562,5277,1561,5284,1561,5284,1560,5306,1560,5306,1560,5307,1560,5307,1559,5307,1558,5340,1558,5340,1557,5344,1557,5344,1557,5367,1557,5367,1556,5371,1556,5371,1555,5378,1555,5378,1554,5389,1554,5389,1554,5392,1554,5392,1553,5395,1553,5395,1552,5398,1552,5398,1551,5405,1551,5405,1551,5411,1551,5411,1550,5414,1550,5414,1549,5422,1549,5422,1548,5435,1548,5435,1548,5439,1548,5439,1547,5440,1547,5440,1546,5443,1546,5443,1545,5451,1545,5451,1544,5458,1544,5458,1544,5462,1544,5462,1543,5474,1543e" filled="false" stroked="true" strokeweight=".255094pt" strokecolor="#edb01f">
                <v:path arrowok="t"/>
              </v:shape>
            </v:group>
            <v:group style="position:absolute;left:5474;top:1524;width:127;height:19" coordorigin="5474,1524" coordsize="127,19">
              <v:shape style="position:absolute;left:5474;top:1524;width:127;height:19" coordorigin="5474,1524" coordsize="127,19" path="m5474,1543l5474,1542,5484,1542,5484,1541,5500,1541,5500,1541,5500,1541,5500,1540,5502,1540,5502,1539,5512,1539,5512,1538,5517,1538,5517,1538,5520,1538,5520,1537,5529,1537,5529,1536,5530,1536,5530,1535,5537,1535,5537,1535,5539,1535,5539,1534,5546,1534,5546,1533,5550,1533,5550,1532,5559,1532,5559,1532,5581,1532,5581,1531,5584,1531,5584,1530,5585,1530,5585,1529,5586,1529,5586,1529,5588,1529,5588,1528,5589,1528,5589,1527,5591,1527,5591,1526,5592,1526,5592,1526,5593,1526,5593,1525,5600,1525,5600,1524e" filled="false" stroked="true" strokeweight=".255094pt" strokecolor="#edb01f">
                <v:path arrowok="t"/>
              </v:shape>
            </v:group>
            <v:group style="position:absolute;left:5600;top:1487;width:280;height:37" coordorigin="5600,1487" coordsize="280,37">
              <v:shape style="position:absolute;left:5600;top:1487;width:280;height:37" coordorigin="5600,1487" coordsize="280,37" path="m5600,1524l5626,1524,5626,1523,5634,1523,5634,1523,5635,1523,5635,1522,5640,1522,5640,1521,5641,1521,5641,1520,5643,1520,5643,1520,5643,1519,5648,1519,5648,1518,5652,1518,5652,1517,5660,1517,5660,1517,5667,1517,5667,1516,5670,1516,5670,1515,5677,1515,5677,1514,5684,1514,5684,1514,5685,1514,5685,1513,5688,1513,5688,1512,5704,1512,5704,1511,5706,1511,5706,1511,5708,1511,5708,1510,5712,1510,5712,1509,5724,1509,5724,1508,5729,1508,5729,1508,5734,1508,5734,1507,5757,1507,5757,1506,5760,1506,5760,1505,5761,1505,5761,1505,5767,1505,5767,1504,5769,1504,5769,1502,5778,1502,5778,1501,5783,1501,5783,1501,5786,1501,5786,1500,5789,1500,5789,1499,5800,1499,5800,1498,5801,1498,5801,1498,5801,1497,5806,1497,5806,1496,5816,1496,5816,1495,5829,1495,5829,1495,5834,1495,5834,1494,5845,1494,5845,1493,5846,1493,5846,1492,5851,1492,5851,1492,5852,1492,5852,1491,5855,1491,5855,1490,5857,1490,5857,1489,5864,1489,5864,1489,5869,1489,5869,1488,5880,1488,5880,1487e" filled="false" stroked="true" strokeweight=".255094pt" strokecolor="#edb01f">
                <v:path arrowok="t"/>
              </v:shape>
            </v:group>
            <v:group style="position:absolute;left:5880;top:1392;width:441;height:95" coordorigin="5880,1392" coordsize="441,95">
              <v:shape style="position:absolute;left:5880;top:1392;width:441;height:95" coordorigin="5880,1392" coordsize="441,95" path="m5880,1487l5882,1487,5882,1486,5891,1486,5891,1486,5902,1486,5902,1485,5908,1485,5908,1484,5909,1484,5909,1483,5930,1483,5930,1483,5934,1483,5934,1482,5937,1482,5937,1481,5947,1481,5947,1480,5948,1480,5948,1480,5950,1480,5950,1479,5972,1479,5972,1478,5973,1478,5973,1477,5993,1477,5993,1477,5995,1477,5995,1476,6004,1476,6004,1475,6007,1475,6007,1474,6012,1474,6012,1473,6017,1473,6017,1472,6022,1472,6022,1471,6022,1471,6022,1470,6023,1470,6023,1469,6024,1469,6024,1468,6024,1468,6024,1468,6037,1468,6037,1467,6044,1467,6044,1466,6044,1466,6044,1465,6047,1465,6047,1465,6051,1465,6051,1464,6051,1464,6051,1463,6054,1463,6054,1462,6058,1462,6058,1462,6060,1462,6060,1461,6062,1461,6062,1460,6063,1460,6063,1459,6070,1459,6070,1459,6075,1459,6075,1458,6098,1458,6098,1457,6099,1457,6099,1456,6100,1456,6100,1456,6100,1456,6100,1454,6102,1454,6102,1453,6103,1453,6103,1452,6103,1452,6103,1452,6106,1452,6106,1451,6108,1451,6108,1450,6116,1450,6116,1449,6116,1449,6116,1449,6117,1449,6117,1448,6128,1448,6128,1447,6128,1447,6128,1446,6132,1446,6132,1446,6134,1446,6134,1445,6139,1445,6139,1444,6140,1444,6140,1443,6145,1443,6145,1443,6152,1443,6152,1442,6152,1441,6152,1441,6152,1440,6154,1440,6154,1440,6158,1440,6158,1439,6159,1439,6159,1438,6162,1438,6162,1437,6166,1437,6166,1437,6171,1437,6171,1436,6173,1436,6173,1435,6175,1435,6175,1434,6176,1434,6176,1434,6181,1434,6181,1433,6190,1433,6190,1432,6197,1432,6197,1431,6198,1431,6198,1431,6199,1431,6199,1430,6202,1430,6202,1429,6203,1429,6203,1428,6205,1428,6205,1428,6209,1428,6209,1427,6211,1427,6211,1426,6217,1426,6217,1425,6218,1425,6218,1425,6221,1425,6221,1424,6221,1424,6221,1423,6224,1423,6224,1422,6225,1422,6225,1422,6226,1422,6226,1421,6227,1421,6227,1420,6239,1420,6239,1419,6240,1419,6240,1419,6242,1419,6242,1418,6242,1418,6242,1417,6242,1417,6242,1416,6244,1416,6244,1416,6245,1416,6245,1415,6246,1415,6246,1414,6249,1414,6249,1413,6250,1413,6250,1413,6251,1413,6251,1412,6252,1412,6252,1411,6252,1410,6261,1410,6261,1410,6262,1410,6262,1409,6262,1408,6263,1408,6263,1407,6265,1407,6265,1406,6272,1406,6272,1406,6274,1406,6274,1405,6279,1405,6279,1404,6283,1404,6283,1403,6296,1403,6296,1403,6299,1403,6299,1402,6299,1402,6299,1401,6300,1401,6300,1400,6307,1400,6307,1400,6308,1400,6308,1399,6309,1399,6309,1397,6309,1397,6309,1396,6314,1396,6314,1395,6315,1395,6315,1394,6315,1394,6315,1394,6317,1394,6317,1393,6318,1393,6318,1392,6320,1392e" filled="false" stroked="true" strokeweight=".255094pt" strokecolor="#edb01f">
                <v:path arrowok="t"/>
              </v:shape>
            </v:group>
            <v:group style="position:absolute;left:6320;top:1355;width:117;height:37" coordorigin="6320,1355" coordsize="117,37">
              <v:shape style="position:absolute;left:6320;top:1355;width:117;height:37" coordorigin="6320,1355" coordsize="117,37" path="m6320,1392l6320,1391,6325,1391,6325,1391,6327,1391,6327,1390,6327,1390,6327,1389,6332,1389,6332,1388,6335,1388,6335,1388,6336,1388,6336,1387,6336,1386,6336,1386,6336,1385,6338,1385,6338,1385,6340,1385,6340,1384,6342,1384,6342,1383,6344,1383,6344,1382,6346,1382,6346,1382,6346,1382,6346,1381,6347,1381,6347,1380,6347,1380,6347,1379,6351,1379,6351,1379,6351,1378,6354,1378,6354,1377,6361,1377,6361,1376,6362,1376,6362,1376,6363,1376,6363,1375,6367,1375,6367,1374,6369,1374,6369,1373,6370,1373,6370,1373,6373,1373,6373,1372,6378,1372,6378,1371,6378,1371,6378,1370,6380,1370,6380,1370,6383,1370,6383,1369,6384,1369,6384,1368,6387,1368,6387,1367,6392,1367,6392,1367,6397,1367,6397,1366,6397,1366,6397,1365,6401,1365,6401,1364,6403,1364,6403,1364,6405,1364,6405,1363,6407,1363,6407,1362,6411,1362,6411,1361,6414,1361,6414,1361,6416,1361,6416,1360,6417,1360,6417,1359,6418,1359,6418,1358,6424,1358,6424,1357,6432,1357,6432,1357,6434,1357,6434,1356,6435,1356,6435,1355,6436,1355e" filled="false" stroked="true" strokeweight=".255094pt" strokecolor="#edb01f">
                <v:path arrowok="t"/>
              </v:shape>
            </v:group>
            <v:group style="position:absolute;left:6436;top:1336;width:48;height:20" coordorigin="6436,1336" coordsize="48,20">
              <v:shape style="position:absolute;left:6436;top:1336;width:48;height:20" coordorigin="6436,1336" coordsize="48,20" path="m6436,1355l6436,1354,6437,1354,6437,1354,6439,1354,6439,1353,6443,1353,6443,1352,6446,1352,6446,1351,6448,1351,6448,1351,6455,1351,6455,1350,6456,1350,6456,1349,6458,1349,6458,1348,6461,1348,6461,1348,6462,1348,6462,1347,6463,1347,6463,1346,6465,1346,6465,1345,6465,1345,6467,1345,6467,1344,6472,1344,6472,1343,6473,1343,6473,1342,6474,1342,6474,1341,6475,1341,6475,1340,6476,1340,6476,1339,6477,1339,6477,1339,6477,1339,6477,1338,6478,1338,6478,1337,6478,1337,6478,1336,6484,1336,6484,1336e" filled="false" stroked="true" strokeweight=".255094pt" strokecolor="#edb01f">
                <v:path arrowok="t"/>
              </v:shape>
            </v:group>
            <v:group style="position:absolute;left:6484;top:1317;width:70;height:19" coordorigin="6484,1317" coordsize="70,19">
              <v:shape style="position:absolute;left:6484;top:1317;width:70;height:19" coordorigin="6484,1317" coordsize="70,19" path="m6484,1336l6492,1336,6492,1335,6503,1335,6503,1334,6507,1334,6507,1333,6509,1333,6509,1333,6509,1333,6509,1332,6509,1332,6509,1331,6515,1331,6515,1330,6519,1330,6519,1330,6526,1330,6526,1329,6528,1329,6528,1328,6530,1328,6530,1327,6531,1327,6531,1327,6534,1327,6534,1326,6538,1326,6538,1325,6539,1325,6539,1324,6542,1324,6542,1324,6543,1324,6543,1323,6545,1323,6545,1322,6546,1322,6546,1321,6546,1321,6546,1320,6553,1320,6553,1319,6553,1318,6553,1318,6553,1317,6554,1317e" filled="false" stroked="true" strokeweight=".255094pt" strokecolor="#edb01f">
                <v:path arrowok="t"/>
              </v:shape>
            </v:group>
            <v:group style="position:absolute;left:6554;top:1298;width:29;height:19" coordorigin="6554,1298" coordsize="29,19">
              <v:shape style="position:absolute;left:6554;top:1298;width:29;height:19" coordorigin="6554,1298" coordsize="29,19" path="m6554,1317l6554,1316,6554,1316,6554,1315,6554,1315,6555,1315,6555,1314,6557,1314,6557,1313,6564,1313,6564,1312,6565,1312,6565,1311,6565,1311,6565,1311,6565,1310,6566,1310,6566,1309,6566,1308,6566,1308,6566,1307,6566,1307,6566,1306,6566,1305,6567,1305,6567,1305,6568,1305,6568,1304,6572,1304,6572,1303,6577,1303,6577,1302,6579,1302,6579,1302,6580,1302,6580,1301,6581,1300,6581,1300,6581,1299,6582,1299,6582,1299,6582,1299,6582,1298e" filled="false" stroked="true" strokeweight=".255094pt" strokecolor="#edb01f">
                <v:path arrowok="t"/>
              </v:shape>
            </v:group>
            <v:group style="position:absolute;left:6582;top:1280;width:41;height:19" coordorigin="6582,1280" coordsize="41,19">
              <v:shape style="position:absolute;left:6582;top:1280;width:41;height:19" coordorigin="6582,1280" coordsize="41,19" path="m6582,1298l6583,1298,6583,1297,6585,1297,6585,1296,6588,1296,6588,1296,6590,1296,6590,1295,6590,1295,6590,1294,6591,1294,6591,1293,6595,1293,6595,1293,6595,1293,6595,1292,6595,1291,6596,1291,6596,1290,6598,1290,6598,1290,6599,1290,6599,1289,6601,1289,6601,1288,6603,1288,6603,1287,6605,1287,6605,1287,6608,1287,6608,1286,6609,1286,6609,1285,6611,1285,6611,1284,6614,1284,6614,1284,6615,1284,6615,1283,6616,1283,6616,1282,6617,1282,6617,1281,6620,1281,6620,1281,6623,1281,6623,1280e" filled="false" stroked="true" strokeweight=".255094pt" strokecolor="#edb01f">
                <v:path arrowok="t"/>
              </v:shape>
            </v:group>
            <v:group style="position:absolute;left:6623;top:1216;width:158;height:65" coordorigin="6623,1216" coordsize="158,65">
              <v:shape style="position:absolute;left:6623;top:1216;width:158;height:65" coordorigin="6623,1216" coordsize="158,65" path="m6623,1280l6623,1279,6624,1279,6624,1278,6625,1278,6625,1278,6628,1278,6628,1277,6628,1276,6628,1276,6628,1275,6630,1275,6630,1274,6630,1274,6630,1273,6631,1273,6631,1272,6633,1272,6633,1271,6637,1271,6637,1270,6638,1270,6638,1269,6642,1269,6642,1269,6645,1269,6645,1268,6649,1268,6649,1267,6653,1267,6653,1266,6654,1266,6654,1266,6655,1266,6655,1265,6655,1265,6655,1264,6662,1264,6662,1263,6663,1263,6663,1262,6665,1262,6665,1262,6668,1262,6668,1261,6675,1261,6675,1259,6675,1259,6675,1258,6677,1258,6677,1257,6683,1257,6683,1256,6684,1256,6684,1256,6684,1256,6684,1255,6685,1255,6685,1254,6687,1254,6687,1253,6693,1253,6693,1253,6700,1253,6700,1252,6702,1252,6702,1251,6704,1251,6704,1250,6709,1250,6709,1250,6711,1250,6711,1249,6712,1249,6712,1248,6715,1248,6715,1246,6718,1246,6718,1245,6719,1245,6719,1244,6721,1244,6721,1244,6723,1244,6723,1243,6724,1243,6724,1242,6732,1242,6732,1241,6734,1241,6734,1240,6736,1240,6736,1239,6737,1239,6737,1238,6739,1238,6739,1238,6741,1238,6741,1237,6741,1237,6741,1236,6742,1236,6742,1235,6745,1235,6745,1235,6746,1235,6746,1234,6748,1234,6748,1233,6749,1233,6749,1232,6749,1232,6749,1230,6750,1230,6750,1229,6751,1229,6751,1229,6753,1229,6753,1228,6754,1228,6754,1227,6755,1227,6755,1226,6757,1226,6757,1226,6757,1226,6757,1225,6760,1225,6760,1224,6761,1224,6761,1223,6764,1223,6764,1222,6766,1222,6766,1220,6768,1220,6768,1220,6770,1220,6770,1219,6771,1219,6771,1218,6776,1218,6776,1217,6779,1217,6779,1216,6780,1216,6780,1216e" filled="false" stroked="true" strokeweight=".255094pt" strokecolor="#edb01f">
                <v:path arrowok="t"/>
              </v:shape>
            </v:group>
            <v:group style="position:absolute;left:6780;top:1195;width:39;height:22" coordorigin="6780,1195" coordsize="39,22">
              <v:shape style="position:absolute;left:6780;top:1195;width:39;height:22" coordorigin="6780,1195" coordsize="39,22" path="m6780,1216l6785,1216,6785,1215,6786,1215,6786,1214,6787,1214,6787,1213,6791,1213,6791,1213,6791,1213,6791,1212,6793,1212,6793,1210,6793,1210,6793,1210,6797,1210,6797,1208,6797,1208,6797,1207,6799,1207,6799,1207,6802,1207,6802,1205,6803,1205,6803,1204,6804,1204,6804,1204,6808,1204,6808,1203,6811,1203,6811,1202,6811,1202,6811,1201,6812,1201,6812,1201,6812,1201,6812,1200,6813,1200,6813,1199,6814,1199,6814,1198,6814,1198,6814,1197,6815,1197,6815,1196,6815,1196,6815,1195,6819,1195,6819,1195,6819,1195e" filled="false" stroked="true" strokeweight=".255094pt" strokecolor="#edb01f">
                <v:path arrowok="t"/>
              </v:shape>
            </v:group>
            <v:group style="position:absolute;left:6819;top:1154;width:73;height:41" coordorigin="6819,1154" coordsize="73,41">
              <v:shape style="position:absolute;left:6819;top:1154;width:73;height:41" coordorigin="6819,1154" coordsize="73,41" path="m6819,1195l6819,1194,6820,1194,6820,1193,6820,1193,6820,1192,6821,1192,6821,1192,6822,1192,6822,1191,6823,1191,6823,1190,6824,1190,6824,1189,6824,1189,6824,1189,6826,1189,6826,1188,6830,1188,6830,1187,6830,1187,6830,1186,6831,1186,6831,1186,6833,1186,6833,1185,6834,1185,6834,1184,6835,1184,6835,1183,6836,1183,6836,1182,6837,1182,6837,1181,6839,1181,6839,1180,6840,1180,6840,1180,6842,1180,6842,1177,6843,1177,6843,1177,6845,1177,6845,1176,6846,1176,6846,1174,6847,1174,6847,1174,6850,1174,6850,1173,6851,1173,6851,1172,6853,1172,6853,1171,6854,1171,6854,1170,6855,1170,6855,1169,6856,1169,6856,1168,6858,1168,6858,1167,6862,1167,6862,1167,6864,1167,6864,1166,6865,1166,6865,1165,6865,1165,6865,1164,6868,1164,6868,1164,6869,1164,6869,1163,6874,1163,6874,1162,6875,1162,6875,1161,6876,1161,6876,1161,6877,1161,6877,1160,6877,1160,6877,1159,6879,1159,6879,1158,6881,1158,6881,1158,6884,1158,6884,1157,6885,1157,6885,1156,6885,1155,6888,1155,6888,1155,6891,1155,6891,1154,6892,1154e" filled="false" stroked="true" strokeweight=".255094pt" strokecolor="#edb01f">
                <v:path arrowok="t"/>
              </v:shape>
            </v:group>
            <v:group style="position:absolute;left:6892;top:1116;width:81;height:38" coordorigin="6892,1116" coordsize="81,38">
              <v:shape style="position:absolute;left:6892;top:1116;width:81;height:38" coordorigin="6892,1116" coordsize="81,38" path="m6892,1154l6892,1153,6892,1153,6892,1152,6896,1152,6896,1152,6900,1152,6900,1151,6900,1151,6900,1150,6900,1150,6900,1149,6902,1149,6902,1149,6904,1149,6904,1148,6906,1148,6906,1147,6907,1147,6907,1146,6909,1146,6909,1146,6913,1146,6913,1145,6914,1145,6914,1144,6915,1144,6915,1143,6916,1143,6916,1143,6917,1143,6917,1142,6918,1142,6918,1141,6920,1141,6920,1140,6923,1140,6923,1140,6925,1140,6925,1139,6925,1138,6926,1137,6928,1137,6928,1137,6934,1137,6934,1136,6935,1136,6935,1135,6939,1135,6939,1134,6939,1134,6939,1134,6939,1133,6941,1133,6941,1132,6944,1132,6944,1131,6945,1131,6945,1131,6947,1131,6947,1130,6949,1130,6949,1128,6950,1128,6950,1128,6953,1128,6953,1127,6953,1127,6953,1126,6954,1125,6957,1125,6957,1125,6960,1125,6960,1124,6961,1124,6961,1123,6962,1123,6962,1122,6963,1122,6963,1121,6964,1121,6964,1121,6964,1120,6966,1120,6966,1119,6966,1119,6966,1118,6968,1118,6968,1118,6968,1118,6968,1117,6969,1117,6969,1116,6972,1116e" filled="false" stroked="true" strokeweight=".255094pt" strokecolor="#edb01f">
                <v:path arrowok="t"/>
              </v:shape>
            </v:group>
            <v:group style="position:absolute;left:6972;top:1097;width:40;height:19" coordorigin="6972,1097" coordsize="40,19">
              <v:shape style="position:absolute;left:6972;top:1097;width:40;height:19" coordorigin="6972,1097" coordsize="40,19" path="m6972,1116l6972,1115,6974,1115,6974,1115,6976,1115,6976,1114,6977,1114,6977,1113,6981,1113,6981,1112,6988,1112,6988,1112,6988,1112,6988,1111,6990,1111,6990,1110,6991,1110,6991,1109,6992,1109,6992,1109,6994,1109,6994,1108,6995,1108,6995,1107,6998,1107,6998,1106,7001,1106,7001,1106,7002,1106,7002,1105,7004,1105,7004,1104,7005,1104,7005,1103,7006,1103,7006,1103,7006,1102,7008,1102,7008,1101,7008,1101,7008,1100,7008,1100,7009,1100,7009,1099,7010,1099,7010,1098,7012,1098,7012,1097e" filled="false" stroked="true" strokeweight=".255094pt" strokecolor="#edb01f">
                <v:path arrowok="t"/>
              </v:shape>
            </v:group>
            <v:group style="position:absolute;left:7012;top:1060;width:68;height:38" coordorigin="7012,1060" coordsize="68,38">
              <v:shape style="position:absolute;left:7012;top:1060;width:68;height:38" coordorigin="7012,1060" coordsize="68,38" path="m7012,1097l7012,1097,7017,1097,7017,1096,7019,1096,7019,1095,7020,1095,7020,1094,7021,1094,7021,1094,7023,1094,7023,1093,7024,1093,7024,1092,7027,1092,7027,1091,7030,1091,7030,1091,7030,1091,7030,1090,7031,1090,7031,1089,7033,1089,7033,1088,7034,1088,7034,1088,7036,1088,7036,1087,7040,1087,7040,1086,7041,1086,7041,1085,7042,1085,7042,1084,7044,1084,7044,1083,7045,1083,7045,1082,7046,1082,7046,1082,7046,1082,7046,1081,7052,1081,7052,1080,7055,1080,7055,1079,7059,1079,7059,1079,7060,1079,7060,1078,7061,1078,7061,1077,7063,1077,7063,1076,7063,1076,7064,1076,7064,1075,7064,1075,7064,1074,7068,1074,7068,1073,7068,1073,7068,1072,7070,1072,7070,1072,7071,1072,7071,1071,7073,1071,7073,1070,7074,1070,7074,1069,7075,1069,7075,1069,7075,1069,7075,1068,7076,1068,7076,1067,7076,1067,7076,1066,7076,1066,7077,1066,7077,1065,7077,1064,7077,1063,7078,1063,7078,1063,7078,1062,7078,1061,7079,1061,7079,1060,7079,1060,7079,1060e" filled="false" stroked="true" strokeweight=".255094pt" strokecolor="#edb01f">
                <v:path arrowok="t"/>
              </v:shape>
            </v:group>
            <v:group style="position:absolute;left:7079;top:1042;width:9;height:19" coordorigin="7079,1042" coordsize="9,19">
              <v:shape style="position:absolute;left:7079;top:1042;width:9;height:19" coordorigin="7079,1042" coordsize="9,19" path="m7079,1060l7080,1060,7080,1059,7080,1058,7080,1057,7080,1057,7081,1057,7081,1056,7081,1056,7081,1055,7082,1055,7082,1054,7082,1054,7082,1054,7082,1053,7082,1052,7082,1051,7082,1051,7083,1051,7083,1050,7084,1050,7084,1048,7084,1048,7084,1048,7084,1048,7084,1047,7085,1047,7085,1046,7086,1045,7086,1045,7087,1045,7087,1043,7087,1042,7087,1042,7087,1042,7088,1042e" filled="false" stroked="true" strokeweight=".255094pt" strokecolor="#edb01f">
                <v:path arrowok="t"/>
              </v:shape>
            </v:group>
            <v:group style="position:absolute;left:7088;top:1022;width:6;height:20" coordorigin="7088,1022" coordsize="6,20">
              <v:shape style="position:absolute;left:7088;top:1022;width:6;height:20" coordorigin="7088,1022" coordsize="6,20" path="m7088,1042l7088,1041,7088,1040,7089,1040,7089,1039,7089,1039,7089,1039,7090,1039,7090,1038,7090,1036,7090,1036,7090,1036,7091,1036,7091,1035,7091,1034,7091,1033,7091,1033,7091,1033,7091,1032,7092,1032,7092,1031,7092,1030,7092,1030,7092,1029,7092,1028,7092,1027,7092,1027,7092,1026,7092,1026,7092,1025,7093,1025,7093,1024,7093,1023,7093,1023,7094,1023,7094,1022e" filled="false" stroked="true" strokeweight=".255094pt" strokecolor="#edb01f">
                <v:path arrowok="t"/>
              </v:shape>
            </v:group>
            <v:group style="position:absolute;left:7094;top:1004;width:4;height:19" coordorigin="7094,1004" coordsize="4,19">
              <v:shape style="position:absolute;left:7094;top:1004;width:4;height:19" coordorigin="7094,1004" coordsize="4,19" path="m7094,1022l7094,1021,7094,1020,7094,1019,7094,1018,7094,1017,7094,1016,7095,1016,7095,1015,7095,1015,7095,1014,7095,1014,7095,1014,7096,1014,7096,1013,7096,1013,7096,1012,7096,1012,7096,1010,7096,1009,7096,1008,7096,1008,7096,1007,7097,1007,7097,1006,7097,1006,7097,1005,7097,1004e" filled="false" stroked="true" strokeweight=".255094pt" strokecolor="#edb01f">
                <v:path arrowok="t"/>
              </v:shape>
            </v:group>
            <v:group style="position:absolute;left:7097;top:965;width:6;height:39" coordorigin="7097,965" coordsize="6,39">
              <v:shape style="position:absolute;left:7097;top:965;width:6;height:39" coordorigin="7097,965" coordsize="6,39" path="m7097,1004l7097,1003,7097,1002,7097,1002,7097,1001,7098,1001,7098,1000,7098,999,7098,999,7098,998,7098,997,7098,996,7098,995,7098,995,7098,993,7099,993,7099,992,7099,991,7099,990,7099,990,7099,989,7099,988,7099,987,7099,987,7100,987,7100,986,7100,985,7100,984,7100,984,7100,983,7100,982,7100,981,7100,980,7100,980,7100,979,7100,979,7100,977,7101,977,7101,977,7101,976,7101,975,7101,974,7101,974,7102,974,7102,973,7102,972,7102,971,7102,971,7102,970,7102,970,7102,969,7102,969,7102,968,7103,967,7103,966,7103,965e" filled="false" stroked="true" strokeweight=".255094pt" strokecolor="#edb01f">
                <v:path arrowok="t"/>
              </v:shape>
            </v:group>
            <v:group style="position:absolute;left:7103;top:947;width:3;height:19" coordorigin="7103,947" coordsize="3,19">
              <v:shape style="position:absolute;left:7103;top:947;width:3;height:19" coordorigin="7103,947" coordsize="3,19" path="m7103,965l7103,965,7103,964,7103,962,7103,962,7103,962,7103,961,7103,961,7103,960,7103,959,7103,959,7104,958,7104,957,7104,956,7104,956,7104,955,7104,955,7104,953,7104,953,7105,953,7105,952,7105,951,7105,950,7105,950,7105,948,7106,948,7106,947e" filled="false" stroked="true" strokeweight=".255094pt" strokecolor="#edb01f">
                <v:path arrowok="t"/>
              </v:shape>
            </v:group>
            <v:group style="position:absolute;left:7106;top:928;width:3;height:19" coordorigin="7106,928" coordsize="3,19">
              <v:shape style="position:absolute;left:7106;top:928;width:3;height:19" coordorigin="7106,928" coordsize="3,19" path="m7106,947l7106,946,7106,945,7106,945,7106,944,7106,944,7106,943,7106,941,7106,941,7106,940,7106,939,7106,938,7106,937,7107,937,7107,936,7107,935,7107,935,7107,934,7107,934,7107,933,7107,932,7107,931,7108,931,7108,930,7108,929,7108,929,7108,928e" filled="false" stroked="true" strokeweight=".255094pt" strokecolor="#edb01f">
                <v:path arrowok="t"/>
              </v:shape>
            </v:group>
            <v:group style="position:absolute;left:7108;top:908;width:6;height:21" coordorigin="7108,908" coordsize="6,21">
              <v:shape style="position:absolute;left:7108;top:908;width:6;height:21" coordorigin="7108,908" coordsize="6,21" path="m7108,928l7108,928,7108,927,7108,925,7108,925,7108,924,7109,923,7109,923,7109,922,7109,921,7109,921,7109,920,7109,919,7109,919,7109,918,7110,918,7110,917,7110,916,7110,916,7110,916,7110,915,7111,915,7111,914,7111,913,7112,913,7112,913,7112,912,7112,912,7112,911,7113,911,7113,910,7113,910,7113,909,7113,908e" filled="false" stroked="true" strokeweight=".255094pt" strokecolor="#edb01f">
                <v:path arrowok="t"/>
              </v:shape>
            </v:group>
            <v:group style="position:absolute;left:7117;top:-90;width:2;height:999" coordorigin="7117,-90" coordsize="2,999">
              <v:shape style="position:absolute;left:7117;top:-90;width:2;height:999" coordorigin="7117,-90" coordsize="0,999" path="m7117,-90l7117,908e" filled="false" stroked="true" strokeweight=".328643pt" strokecolor="#edb01f">
                <v:path arrowok="t"/>
              </v:shape>
            </v:group>
            <v:group style="position:absolute;left:5018;top:66;width:206;height:2" coordorigin="5018,66" coordsize="206,2">
              <v:shape style="position:absolute;left:5018;top:66;width:206;height:2" coordorigin="5018,66" coordsize="206,0" path="m5018,66l5223,66e" filled="false" stroked="true" strokeweight=".255094pt" strokecolor="#0071bc">
                <v:path arrowok="t"/>
              </v:shape>
            </v:group>
            <v:group style="position:absolute;left:4977;top:-34;width:1210;height:554" coordorigin="4977,-34" coordsize="1210,554">
              <v:shape style="position:absolute;left:4977;top:-34;width:1210;height:554" coordorigin="4977,-34" coordsize="1210,554" path="m4977,519l4977,-34,6187,-34,6187,519,4977,519e" filled="false" stroked="true" strokeweight=".255094pt" strokecolor="#252525">
                <v:path arrowok="t"/>
              </v:shape>
            </v:group>
            <w10:wrap type="none"/>
          </v:group>
        </w:pict>
      </w:r>
      <w:r>
        <w:rPr>
          <w:rFonts w:ascii="Arial"/>
          <w:w w:val="105"/>
          <w:sz w:val="13"/>
        </w:rPr>
        <w:t>threshold =</w:t>
      </w:r>
      <w:r>
        <w:rPr>
          <w:rFonts w:ascii="Arial"/>
          <w:spacing w:val="12"/>
          <w:w w:val="105"/>
          <w:sz w:val="13"/>
        </w:rPr>
        <w:t> </w:t>
      </w:r>
      <w:r>
        <w:rPr>
          <w:rFonts w:ascii="Arial"/>
          <w:w w:val="105"/>
          <w:sz w:val="13"/>
        </w:rPr>
        <w:t>0.1</w:t>
      </w:r>
      <w:r>
        <w:rPr>
          <w:rFonts w:ascii="Arial"/>
          <w:sz w:val="13"/>
        </w:rPr>
      </w:r>
    </w:p>
    <w:p>
      <w:pPr>
        <w:spacing w:line="240" w:lineRule="auto" w:before="3"/>
        <w:rPr>
          <w:rFonts w:ascii="Arial" w:hAnsi="Arial" w:cs="Arial" w:eastAsia="Arial"/>
          <w:sz w:val="6"/>
          <w:szCs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spacing w:before="0"/>
        <w:ind w:left="629" w:right="0" w:firstLine="0"/>
        <w:jc w:val="left"/>
        <w:rPr>
          <w:rFonts w:ascii="Arial" w:hAnsi="Arial" w:cs="Arial" w:eastAsia="Arial"/>
          <w:sz w:val="6"/>
          <w:szCs w:val="6"/>
        </w:rPr>
      </w:pPr>
      <w:r>
        <w:rPr/>
        <w:pict>
          <v:group style="position:absolute;margin-left:397.255646pt;margin-top:1.21007pt;width:126.35pt;height:83.8pt;mso-position-horizontal-relative:page;mso-position-vertical-relative:paragraph;z-index:-689416" coordorigin="7945,24" coordsize="2527,1676">
            <v:group style="position:absolute;left:7948;top:27;width:2;height:1671" coordorigin="7948,27" coordsize="2,1671">
              <v:shape style="position:absolute;left:7948;top:27;width:2;height:1671" coordorigin="7948,27" coordsize="0,1671" path="m7948,1697l7948,27e" filled="false" stroked="true" strokeweight=".290803pt" strokecolor="#dedede">
                <v:path arrowok="t"/>
              </v:shape>
            </v:group>
            <v:group style="position:absolute;left:8200;top:1515;width:2;height:183" coordorigin="8200,1515" coordsize="2,183">
              <v:shape style="position:absolute;left:8200;top:1515;width:2;height:183" coordorigin="8200,1515" coordsize="0,183" path="m8200,1697l8200,1515e" filled="false" stroked="true" strokeweight=".290803pt" strokecolor="#dedede">
                <v:path arrowok="t"/>
              </v:shape>
            </v:group>
            <v:group style="position:absolute;left:8452;top:1515;width:2;height:183" coordorigin="8452,1515" coordsize="2,183">
              <v:shape style="position:absolute;left:8452;top:1515;width:2;height:183" coordorigin="8452,1515" coordsize="0,183" path="m8452,1697l8452,1515e" filled="false" stroked="true" strokeweight=".290803pt" strokecolor="#dedede">
                <v:path arrowok="t"/>
              </v:shape>
            </v:group>
            <v:group style="position:absolute;left:8704;top:1515;width:2;height:183" coordorigin="8704,1515" coordsize="2,183">
              <v:shape style="position:absolute;left:8704;top:1515;width:2;height:183" coordorigin="8704,1515" coordsize="0,183" path="m8704,1697l8704,1515e" filled="false" stroked="true" strokeweight=".290803pt" strokecolor="#dedede">
                <v:path arrowok="t"/>
              </v:shape>
            </v:group>
            <v:group style="position:absolute;left:8956;top:1515;width:2;height:183" coordorigin="8956,1515" coordsize="2,183">
              <v:shape style="position:absolute;left:8956;top:1515;width:2;height:183" coordorigin="8956,1515" coordsize="0,183" path="m8956,1697l8956,1515e" filled="false" stroked="true" strokeweight=".290803pt" strokecolor="#dedede">
                <v:path arrowok="t"/>
              </v:shape>
            </v:group>
            <v:group style="position:absolute;left:9209;top:1515;width:2;height:183" coordorigin="9209,1515" coordsize="2,183">
              <v:shape style="position:absolute;left:9209;top:1515;width:2;height:183" coordorigin="9209,1515" coordsize="0,183" path="m9209,1697l9209,1515e" filled="false" stroked="true" strokeweight=".290803pt" strokecolor="#dedede">
                <v:path arrowok="t"/>
              </v:shape>
            </v:group>
            <v:group style="position:absolute;left:9461;top:1515;width:2;height:183" coordorigin="9461,1515" coordsize="2,183">
              <v:shape style="position:absolute;left:9461;top:1515;width:2;height:183" coordorigin="9461,1515" coordsize="0,183" path="m9461,1697l9461,1515e" filled="false" stroked="true" strokeweight=".290803pt" strokecolor="#dedede">
                <v:path arrowok="t"/>
              </v:shape>
            </v:group>
            <v:group style="position:absolute;left:9713;top:27;width:2;height:1671" coordorigin="9713,27" coordsize="2,1671">
              <v:shape style="position:absolute;left:9713;top:27;width:2;height:1671" coordorigin="9713,27" coordsize="0,1671" path="m9713,1697l9713,27e" filled="false" stroked="true" strokeweight=".290803pt" strokecolor="#dedede">
                <v:path arrowok="t"/>
              </v:shape>
            </v:group>
            <v:group style="position:absolute;left:9965;top:27;width:2;height:1671" coordorigin="9965,27" coordsize="2,1671">
              <v:shape style="position:absolute;left:9965;top:27;width:2;height:1671" coordorigin="9965,27" coordsize="0,1671" path="m9965,1697l9965,27e" filled="false" stroked="true" strokeweight=".290803pt" strokecolor="#dedede">
                <v:path arrowok="t"/>
              </v:shape>
            </v:group>
            <v:group style="position:absolute;left:10217;top:27;width:2;height:1671" coordorigin="10217,27" coordsize="2,1671">
              <v:shape style="position:absolute;left:10217;top:27;width:2;height:1671" coordorigin="10217,27" coordsize="0,1671" path="m10217,1697l10217,27e" filled="false" stroked="true" strokeweight=".290803pt" strokecolor="#dedede">
                <v:path arrowok="t"/>
              </v:shape>
            </v:group>
            <v:group style="position:absolute;left:10469;top:27;width:2;height:1671" coordorigin="10469,27" coordsize="2,1671">
              <v:shape style="position:absolute;left:10469;top:27;width:2;height:1671" coordorigin="10469,27" coordsize="0,1671" path="m10469,1697l10469,27e" filled="false" stroked="true" strokeweight=".290803pt" strokecolor="#dedede">
                <v:path arrowok="t"/>
              </v:shape>
            </v:group>
            <v:group style="position:absolute;left:7948;top:1697;width:2522;height:2" coordorigin="7948,1697" coordsize="2522,2">
              <v:shape style="position:absolute;left:7948;top:1697;width:2522;height:2" coordorigin="7948,1697" coordsize="2522,0" path="m10469,1697l7948,1697e" filled="false" stroked="true" strokeweight=".254136pt" strokecolor="#dedede">
                <v:path arrowok="t"/>
              </v:shape>
            </v:group>
            <v:group style="position:absolute;left:9627;top:1459;width:843;height:2" coordorigin="9627,1459" coordsize="843,2">
              <v:shape style="position:absolute;left:9627;top:1459;width:843;height:2" coordorigin="9627,1459" coordsize="843,0" path="m9627,1459l10469,1459e" filled="false" stroked="true" strokeweight=".254136pt" strokecolor="#dedede">
                <v:path arrowok="t"/>
              </v:shape>
            </v:group>
            <v:group style="position:absolute;left:7948;top:1459;width:76;height:2" coordorigin="7948,1459" coordsize="76,2">
              <v:shape style="position:absolute;left:7948;top:1459;width:76;height:2" coordorigin="7948,1459" coordsize="76,0" path="m7948,1459l8024,1459e" filled="false" stroked="true" strokeweight=".254136pt" strokecolor="#dedede">
                <v:path arrowok="t"/>
              </v:shape>
            </v:group>
            <v:group style="position:absolute;left:9627;top:1220;width:843;height:2" coordorigin="9627,1220" coordsize="843,2">
              <v:shape style="position:absolute;left:9627;top:1220;width:843;height:2" coordorigin="9627,1220" coordsize="843,0" path="m9627,1220l10469,1220e" filled="false" stroked="true" strokeweight=".254136pt" strokecolor="#dedede">
                <v:path arrowok="t"/>
              </v:shape>
            </v:group>
            <v:group style="position:absolute;left:7948;top:1220;width:76;height:2" coordorigin="7948,1220" coordsize="76,2">
              <v:shape style="position:absolute;left:7948;top:1220;width:76;height:2" coordorigin="7948,1220" coordsize="76,0" path="m7948,1220l8024,1220e" filled="false" stroked="true" strokeweight=".254136pt" strokecolor="#dedede">
                <v:path arrowok="t"/>
              </v:shape>
            </v:group>
            <v:group style="position:absolute;left:9627;top:981;width:843;height:2" coordorigin="9627,981" coordsize="843,2">
              <v:shape style="position:absolute;left:9627;top:981;width:843;height:2" coordorigin="9627,981" coordsize="843,0" path="m9627,981l10469,981e" filled="false" stroked="true" strokeweight=".254136pt" strokecolor="#dedede">
                <v:path arrowok="t"/>
              </v:shape>
            </v:group>
            <v:group style="position:absolute;left:7948;top:981;width:76;height:2" coordorigin="7948,981" coordsize="76,2">
              <v:shape style="position:absolute;left:7948;top:981;width:76;height:2" coordorigin="7948,981" coordsize="76,0" path="m7948,981l8024,981e" filled="false" stroked="true" strokeweight=".254136pt" strokecolor="#dedede">
                <v:path arrowok="t"/>
              </v:shape>
            </v:group>
            <v:group style="position:absolute;left:8200;top:27;width:2;height:757" coordorigin="8200,27" coordsize="2,757">
              <v:shape style="position:absolute;left:8200;top:27;width:2;height:757" coordorigin="8200,27" coordsize="0,757" path="m8200,784l8200,27e" filled="false" stroked="true" strokeweight=".290803pt" strokecolor="#dedede">
                <v:path arrowok="t"/>
              </v:shape>
            </v:group>
            <v:group style="position:absolute;left:8452;top:27;width:2;height:757" coordorigin="8452,27" coordsize="2,757">
              <v:shape style="position:absolute;left:8452;top:27;width:2;height:757" coordorigin="8452,27" coordsize="0,757" path="m8452,784l8452,27e" filled="false" stroked="true" strokeweight=".290803pt" strokecolor="#dedede">
                <v:path arrowok="t"/>
              </v:shape>
            </v:group>
            <v:group style="position:absolute;left:8704;top:27;width:2;height:757" coordorigin="8704,27" coordsize="2,757">
              <v:shape style="position:absolute;left:8704;top:27;width:2;height:757" coordorigin="8704,27" coordsize="0,757" path="m8704,784l8704,27e" filled="false" stroked="true" strokeweight=".290803pt" strokecolor="#dedede">
                <v:path arrowok="t"/>
              </v:shape>
            </v:group>
            <v:group style="position:absolute;left:8956;top:27;width:2;height:757" coordorigin="8956,27" coordsize="2,757">
              <v:shape style="position:absolute;left:8956;top:27;width:2;height:757" coordorigin="8956,27" coordsize="0,757" path="m8956,784l8956,27e" filled="false" stroked="true" strokeweight=".290803pt" strokecolor="#dedede">
                <v:path arrowok="t"/>
              </v:shape>
            </v:group>
            <v:group style="position:absolute;left:9209;top:27;width:2;height:757" coordorigin="9209,27" coordsize="2,757">
              <v:shape style="position:absolute;left:9209;top:27;width:2;height:757" coordorigin="9209,27" coordsize="0,757" path="m9209,784l9209,27e" filled="false" stroked="true" strokeweight=".290803pt" strokecolor="#dedede">
                <v:path arrowok="t"/>
              </v:shape>
            </v:group>
            <v:group style="position:absolute;left:9461;top:27;width:2;height:757" coordorigin="9461,27" coordsize="2,757">
              <v:shape style="position:absolute;left:9461;top:27;width:2;height:757" coordorigin="9461,27" coordsize="0,757" path="m9461,784l9461,27e" filled="false" stroked="true" strokeweight=".290803pt" strokecolor="#dedede">
                <v:path arrowok="t"/>
              </v:shape>
            </v:group>
            <v:group style="position:absolute;left:7948;top:743;width:2522;height:2" coordorigin="7948,743" coordsize="2522,2">
              <v:shape style="position:absolute;left:7948;top:743;width:2522;height:2" coordorigin="7948,743" coordsize="2522,0" path="m10469,743l7948,743e" filled="false" stroked="true" strokeweight=".254136pt" strokecolor="#dedede">
                <v:path arrowok="t"/>
              </v:shape>
            </v:group>
            <v:group style="position:absolute;left:7948;top:504;width:2522;height:2" coordorigin="7948,504" coordsize="2522,2">
              <v:shape style="position:absolute;left:7948;top:504;width:2522;height:2" coordorigin="7948,504" coordsize="2522,0" path="m10469,504l7948,504e" filled="false" stroked="true" strokeweight=".254136pt" strokecolor="#dedede">
                <v:path arrowok="t"/>
              </v:shape>
            </v:group>
            <v:group style="position:absolute;left:7948;top:266;width:2522;height:2" coordorigin="7948,266" coordsize="2522,2">
              <v:shape style="position:absolute;left:7948;top:266;width:2522;height:2" coordorigin="7948,266" coordsize="2522,0" path="m10469,266l7948,266e" filled="false" stroked="true" strokeweight=".254136pt" strokecolor="#dedede">
                <v:path arrowok="t"/>
              </v:shape>
            </v:group>
            <v:group style="position:absolute;left:7948;top:27;width:2522;height:2" coordorigin="7948,27" coordsize="2522,2">
              <v:shape style="position:absolute;left:7948;top:27;width:2522;height:2" coordorigin="7948,27" coordsize="2522,0" path="m10469,27l7948,27e" filled="false" stroked="true" strokeweight=".254136pt" strokecolor="#dedede">
                <v:path arrowok="t"/>
              </v:shape>
            </v:group>
            <v:group style="position:absolute;left:7948;top:1697;width:2522;height:2" coordorigin="7948,1697" coordsize="2522,2">
              <v:shape style="position:absolute;left:7948;top:1697;width:2522;height:2" coordorigin="7948,1697" coordsize="2522,0" path="m7948,1697l10469,1697e" filled="false" stroked="true" strokeweight=".254136pt" strokecolor="#252525">
                <v:path arrowok="t"/>
              </v:shape>
            </v:group>
            <v:group style="position:absolute;left:7948;top:27;width:2522;height:2" coordorigin="7948,27" coordsize="2522,2">
              <v:shape style="position:absolute;left:7948;top:27;width:2522;height:2" coordorigin="7948,27" coordsize="2522,0" path="m7948,27l10469,27e" filled="false" stroked="true" strokeweight=".254136pt" strokecolor="#252525">
                <v:path arrowok="t"/>
              </v:shape>
            </v:group>
            <v:group style="position:absolute;left:7948;top:1675;width:2;height:23" coordorigin="7948,1675" coordsize="2,23">
              <v:shape style="position:absolute;left:7948;top:1675;width:2;height:23" coordorigin="7948,1675" coordsize="0,23" path="m7948,1697l7948,1675e" filled="false" stroked="true" strokeweight=".290803pt" strokecolor="#252525">
                <v:path arrowok="t"/>
              </v:shape>
            </v:group>
            <v:group style="position:absolute;left:8200;top:1675;width:2;height:23" coordorigin="8200,1675" coordsize="2,23">
              <v:shape style="position:absolute;left:8200;top:1675;width:2;height:23" coordorigin="8200,1675" coordsize="0,23" path="m8200,1697l8200,1675e" filled="false" stroked="true" strokeweight=".290803pt" strokecolor="#252525">
                <v:path arrowok="t"/>
              </v:shape>
            </v:group>
            <v:group style="position:absolute;left:8452;top:1675;width:2;height:23" coordorigin="8452,1675" coordsize="2,23">
              <v:shape style="position:absolute;left:8452;top:1675;width:2;height:23" coordorigin="8452,1675" coordsize="0,23" path="m8452,1697l8452,1675e" filled="false" stroked="true" strokeweight=".290803pt" strokecolor="#252525">
                <v:path arrowok="t"/>
              </v:shape>
            </v:group>
            <v:group style="position:absolute;left:8704;top:1675;width:2;height:23" coordorigin="8704,1675" coordsize="2,23">
              <v:shape style="position:absolute;left:8704;top:1675;width:2;height:23" coordorigin="8704,1675" coordsize="0,23" path="m8704,1697l8704,1675e" filled="false" stroked="true" strokeweight=".290803pt" strokecolor="#252525">
                <v:path arrowok="t"/>
              </v:shape>
            </v:group>
            <v:group style="position:absolute;left:8956;top:1675;width:2;height:23" coordorigin="8956,1675" coordsize="2,23">
              <v:shape style="position:absolute;left:8956;top:1675;width:2;height:23" coordorigin="8956,1675" coordsize="0,23" path="m8956,1697l8956,1675e" filled="false" stroked="true" strokeweight=".290803pt" strokecolor="#252525">
                <v:path arrowok="t"/>
              </v:shape>
            </v:group>
            <v:group style="position:absolute;left:9209;top:1675;width:2;height:23" coordorigin="9209,1675" coordsize="2,23">
              <v:shape style="position:absolute;left:9209;top:1675;width:2;height:23" coordorigin="9209,1675" coordsize="0,23" path="m9209,1697l9209,1675e" filled="false" stroked="true" strokeweight=".290803pt" strokecolor="#252525">
                <v:path arrowok="t"/>
              </v:shape>
            </v:group>
            <v:group style="position:absolute;left:9461;top:1675;width:2;height:23" coordorigin="9461,1675" coordsize="2,23">
              <v:shape style="position:absolute;left:9461;top:1675;width:2;height:23" coordorigin="9461,1675" coordsize="0,23" path="m9461,1697l9461,1675e" filled="false" stroked="true" strokeweight=".290803pt" strokecolor="#252525">
                <v:path arrowok="t"/>
              </v:shape>
            </v:group>
            <v:group style="position:absolute;left:9713;top:1675;width:2;height:23" coordorigin="9713,1675" coordsize="2,23">
              <v:shape style="position:absolute;left:9713;top:1675;width:2;height:23" coordorigin="9713,1675" coordsize="0,23" path="m9713,1697l9713,1675e" filled="false" stroked="true" strokeweight=".290803pt" strokecolor="#252525">
                <v:path arrowok="t"/>
              </v:shape>
            </v:group>
            <v:group style="position:absolute;left:9965;top:1675;width:2;height:23" coordorigin="9965,1675" coordsize="2,23">
              <v:shape style="position:absolute;left:9965;top:1675;width:2;height:23" coordorigin="9965,1675" coordsize="0,23" path="m9965,1697l9965,1675e" filled="false" stroked="true" strokeweight=".290803pt" strokecolor="#252525">
                <v:path arrowok="t"/>
              </v:shape>
            </v:group>
            <v:group style="position:absolute;left:10217;top:1675;width:2;height:23" coordorigin="10217,1675" coordsize="2,23">
              <v:shape style="position:absolute;left:10217;top:1675;width:2;height:23" coordorigin="10217,1675" coordsize="0,23" path="m10217,1697l10217,1675e" filled="false" stroked="true" strokeweight=".290803pt" strokecolor="#252525">
                <v:path arrowok="t"/>
              </v:shape>
            </v:group>
            <v:group style="position:absolute;left:10469;top:1675;width:2;height:23" coordorigin="10469,1675" coordsize="2,23">
              <v:shape style="position:absolute;left:10469;top:1675;width:2;height:23" coordorigin="10469,1675" coordsize="0,23" path="m10469,1697l10469,1675e" filled="false" stroked="true" strokeweight=".290803pt" strokecolor="#252525">
                <v:path arrowok="t"/>
              </v:shape>
            </v:group>
            <v:group style="position:absolute;left:7948;top:27;width:2;height:22" coordorigin="7948,27" coordsize="2,22">
              <v:shape style="position:absolute;left:7948;top:27;width:2;height:22" coordorigin="7948,27" coordsize="0,22" path="m7948,27l7948,49e" filled="false" stroked="true" strokeweight=".290803pt" strokecolor="#252525">
                <v:path arrowok="t"/>
              </v:shape>
            </v:group>
            <v:group style="position:absolute;left:8200;top:27;width:2;height:22" coordorigin="8200,27" coordsize="2,22">
              <v:shape style="position:absolute;left:8200;top:27;width:2;height:22" coordorigin="8200,27" coordsize="0,22" path="m8200,27l8200,49e" filled="false" stroked="true" strokeweight=".290803pt" strokecolor="#252525">
                <v:path arrowok="t"/>
              </v:shape>
            </v:group>
            <v:group style="position:absolute;left:8452;top:27;width:2;height:22" coordorigin="8452,27" coordsize="2,22">
              <v:shape style="position:absolute;left:8452;top:27;width:2;height:22" coordorigin="8452,27" coordsize="0,22" path="m8452,27l8452,49e" filled="false" stroked="true" strokeweight=".290803pt" strokecolor="#252525">
                <v:path arrowok="t"/>
              </v:shape>
            </v:group>
            <v:group style="position:absolute;left:8704;top:27;width:2;height:22" coordorigin="8704,27" coordsize="2,22">
              <v:shape style="position:absolute;left:8704;top:27;width:2;height:22" coordorigin="8704,27" coordsize="0,22" path="m8704,27l8704,49e" filled="false" stroked="true" strokeweight=".290803pt" strokecolor="#252525">
                <v:path arrowok="t"/>
              </v:shape>
            </v:group>
            <v:group style="position:absolute;left:8956;top:27;width:2;height:22" coordorigin="8956,27" coordsize="2,22">
              <v:shape style="position:absolute;left:8956;top:27;width:2;height:22" coordorigin="8956,27" coordsize="0,22" path="m8956,27l8956,49e" filled="false" stroked="true" strokeweight=".290803pt" strokecolor="#252525">
                <v:path arrowok="t"/>
              </v:shape>
            </v:group>
            <v:group style="position:absolute;left:9209;top:27;width:2;height:22" coordorigin="9209,27" coordsize="2,22">
              <v:shape style="position:absolute;left:9209;top:27;width:2;height:22" coordorigin="9209,27" coordsize="0,22" path="m9209,27l9209,49e" filled="false" stroked="true" strokeweight=".290803pt" strokecolor="#252525">
                <v:path arrowok="t"/>
              </v:shape>
            </v:group>
            <v:group style="position:absolute;left:9461;top:27;width:2;height:22" coordorigin="9461,27" coordsize="2,22">
              <v:shape style="position:absolute;left:9461;top:27;width:2;height:22" coordorigin="9461,27" coordsize="0,22" path="m9461,27l9461,49e" filled="false" stroked="true" strokeweight=".290803pt" strokecolor="#252525">
                <v:path arrowok="t"/>
              </v:shape>
            </v:group>
            <v:group style="position:absolute;left:9713;top:27;width:2;height:22" coordorigin="9713,27" coordsize="2,22">
              <v:shape style="position:absolute;left:9713;top:27;width:2;height:22" coordorigin="9713,27" coordsize="0,22" path="m9713,27l9713,49e" filled="false" stroked="true" strokeweight=".290803pt" strokecolor="#252525">
                <v:path arrowok="t"/>
              </v:shape>
            </v:group>
            <v:group style="position:absolute;left:9965;top:27;width:2;height:22" coordorigin="9965,27" coordsize="2,22">
              <v:shape style="position:absolute;left:9965;top:27;width:2;height:22" coordorigin="9965,27" coordsize="0,22" path="m9965,27l9965,49e" filled="false" stroked="true" strokeweight=".290803pt" strokecolor="#252525">
                <v:path arrowok="t"/>
              </v:shape>
            </v:group>
            <v:group style="position:absolute;left:10217;top:27;width:2;height:22" coordorigin="10217,27" coordsize="2,22">
              <v:shape style="position:absolute;left:10217;top:27;width:2;height:22" coordorigin="10217,27" coordsize="0,22" path="m10217,27l10217,49e" filled="false" stroked="true" strokeweight=".290803pt" strokecolor="#252525">
                <v:path arrowok="t"/>
              </v:shape>
            </v:group>
            <v:group style="position:absolute;left:10469;top:27;width:2;height:22" coordorigin="10469,27" coordsize="2,22">
              <v:shape style="position:absolute;left:10469;top:27;width:2;height:22" coordorigin="10469,27" coordsize="0,22" path="m10469,27l10469,49e" filled="false" stroked="true" strokeweight=".290803pt" strokecolor="#252525">
                <v:path arrowok="t"/>
              </v:shape>
            </v:group>
            <v:group style="position:absolute;left:7948;top:27;width:2;height:1671" coordorigin="7948,27" coordsize="2,1671">
              <v:shape style="position:absolute;left:7948;top:27;width:2;height:1671" coordorigin="7948,27" coordsize="0,1671" path="m7948,1697l7948,27e" filled="false" stroked="true" strokeweight=".290803pt" strokecolor="#252525">
                <v:path arrowok="t"/>
              </v:shape>
            </v:group>
            <v:group style="position:absolute;left:10469;top:27;width:2;height:1671" coordorigin="10469,27" coordsize="2,1671">
              <v:shape style="position:absolute;left:10469;top:27;width:2;height:1671" coordorigin="10469,27" coordsize="0,1671" path="m10469,1697l10469,27e" filled="false" stroked="true" strokeweight=".290803pt" strokecolor="#252525">
                <v:path arrowok="t"/>
              </v:shape>
            </v:group>
            <v:group style="position:absolute;left:7948;top:1697;width:26;height:2" coordorigin="7948,1697" coordsize="26,2">
              <v:shape style="position:absolute;left:7948;top:1697;width:26;height:2" coordorigin="7948,1697" coordsize="26,0" path="m7948,1697l7973,1697e" filled="false" stroked="true" strokeweight=".254136pt" strokecolor="#252525">
                <v:path arrowok="t"/>
              </v:shape>
            </v:group>
            <v:group style="position:absolute;left:7948;top:1459;width:26;height:2" coordorigin="7948,1459" coordsize="26,2">
              <v:shape style="position:absolute;left:7948;top:1459;width:26;height:2" coordorigin="7948,1459" coordsize="26,0" path="m7948,1459l7973,1459e" filled="false" stroked="true" strokeweight=".254136pt" strokecolor="#252525">
                <v:path arrowok="t"/>
              </v:shape>
            </v:group>
            <v:group style="position:absolute;left:7948;top:1220;width:26;height:2" coordorigin="7948,1220" coordsize="26,2">
              <v:shape style="position:absolute;left:7948;top:1220;width:26;height:2" coordorigin="7948,1220" coordsize="26,0" path="m7948,1220l7973,1220e" filled="false" stroked="true" strokeweight=".254136pt" strokecolor="#252525">
                <v:path arrowok="t"/>
              </v:shape>
            </v:group>
            <v:group style="position:absolute;left:7948;top:981;width:26;height:2" coordorigin="7948,981" coordsize="26,2">
              <v:shape style="position:absolute;left:7948;top:981;width:26;height:2" coordorigin="7948,981" coordsize="26,0" path="m7948,981l7973,981e" filled="false" stroked="true" strokeweight=".254136pt" strokecolor="#252525">
                <v:path arrowok="t"/>
              </v:shape>
            </v:group>
            <v:group style="position:absolute;left:7948;top:743;width:26;height:2" coordorigin="7948,743" coordsize="26,2">
              <v:shape style="position:absolute;left:7948;top:743;width:26;height:2" coordorigin="7948,743" coordsize="26,0" path="m7948,743l7973,743e" filled="false" stroked="true" strokeweight=".254136pt" strokecolor="#252525">
                <v:path arrowok="t"/>
              </v:shape>
            </v:group>
            <v:group style="position:absolute;left:7948;top:504;width:26;height:2" coordorigin="7948,504" coordsize="26,2">
              <v:shape style="position:absolute;left:7948;top:504;width:26;height:2" coordorigin="7948,504" coordsize="26,0" path="m7948,504l7973,504e" filled="false" stroked="true" strokeweight=".254136pt" strokecolor="#252525">
                <v:path arrowok="t"/>
              </v:shape>
            </v:group>
            <v:group style="position:absolute;left:7948;top:266;width:26;height:2" coordorigin="7948,266" coordsize="26,2">
              <v:shape style="position:absolute;left:7948;top:266;width:26;height:2" coordorigin="7948,266" coordsize="26,0" path="m7948,266l7973,266e" filled="false" stroked="true" strokeweight=".254136pt" strokecolor="#252525">
                <v:path arrowok="t"/>
              </v:shape>
            </v:group>
            <v:group style="position:absolute;left:7948;top:27;width:26;height:2" coordorigin="7948,27" coordsize="26,2">
              <v:shape style="position:absolute;left:7948;top:27;width:26;height:2" coordorigin="7948,27" coordsize="26,0" path="m7948,27l7973,27e" filled="false" stroked="true" strokeweight=".254136pt" strokecolor="#252525">
                <v:path arrowok="t"/>
              </v:shape>
            </v:group>
            <v:group style="position:absolute;left:10444;top:1697;width:26;height:2" coordorigin="10444,1697" coordsize="26,2">
              <v:shape style="position:absolute;left:10444;top:1697;width:26;height:2" coordorigin="10444,1697" coordsize="26,0" path="m10469,1697l10444,1697e" filled="false" stroked="true" strokeweight=".254136pt" strokecolor="#252525">
                <v:path arrowok="t"/>
              </v:shape>
            </v:group>
            <v:group style="position:absolute;left:10444;top:1459;width:26;height:2" coordorigin="10444,1459" coordsize="26,2">
              <v:shape style="position:absolute;left:10444;top:1459;width:26;height:2" coordorigin="10444,1459" coordsize="26,0" path="m10469,1459l10444,1459e" filled="false" stroked="true" strokeweight=".254136pt" strokecolor="#252525">
                <v:path arrowok="t"/>
              </v:shape>
            </v:group>
            <v:group style="position:absolute;left:10444;top:1220;width:26;height:2" coordorigin="10444,1220" coordsize="26,2">
              <v:shape style="position:absolute;left:10444;top:1220;width:26;height:2" coordorigin="10444,1220" coordsize="26,0" path="m10469,1220l10444,1220e" filled="false" stroked="true" strokeweight=".254136pt" strokecolor="#252525">
                <v:path arrowok="t"/>
              </v:shape>
            </v:group>
            <v:group style="position:absolute;left:10444;top:981;width:26;height:2" coordorigin="10444,981" coordsize="26,2">
              <v:shape style="position:absolute;left:10444;top:981;width:26;height:2" coordorigin="10444,981" coordsize="26,0" path="m10469,981l10444,981e" filled="false" stroked="true" strokeweight=".254136pt" strokecolor="#252525">
                <v:path arrowok="t"/>
              </v:shape>
            </v:group>
            <v:group style="position:absolute;left:10444;top:743;width:26;height:2" coordorigin="10444,743" coordsize="26,2">
              <v:shape style="position:absolute;left:10444;top:743;width:26;height:2" coordorigin="10444,743" coordsize="26,0" path="m10469,743l10444,743e" filled="false" stroked="true" strokeweight=".254136pt" strokecolor="#252525">
                <v:path arrowok="t"/>
              </v:shape>
            </v:group>
            <v:group style="position:absolute;left:10444;top:504;width:26;height:2" coordorigin="10444,504" coordsize="26,2">
              <v:shape style="position:absolute;left:10444;top:504;width:26;height:2" coordorigin="10444,504" coordsize="26,0" path="m10469,504l10444,504e" filled="false" stroked="true" strokeweight=".254136pt" strokecolor="#252525">
                <v:path arrowok="t"/>
              </v:shape>
            </v:group>
            <v:group style="position:absolute;left:10444;top:266;width:26;height:2" coordorigin="10444,266" coordsize="26,2">
              <v:shape style="position:absolute;left:10444;top:266;width:26;height:2" coordorigin="10444,266" coordsize="26,0" path="m10469,266l10444,266e" filled="false" stroked="true" strokeweight=".254136pt" strokecolor="#252525">
                <v:path arrowok="t"/>
              </v:shape>
            </v:group>
            <v:group style="position:absolute;left:10444;top:27;width:26;height:2" coordorigin="10444,27" coordsize="26,2">
              <v:shape style="position:absolute;left:10444;top:27;width:26;height:2" coordorigin="10444,27" coordsize="26,0" path="m10469,27l10444,27e" filled="false" stroked="true" strokeweight=".254136pt" strokecolor="#252525">
                <v:path arrowok="t"/>
              </v:shape>
            </v:group>
            <v:group style="position:absolute;left:7951;top:1605;width:248;height:2" coordorigin="7951,1605" coordsize="248,2">
              <v:shape style="position:absolute;left:7951;top:1605;width:248;height:2" coordorigin="7951,1605" coordsize="248,0" path="m7951,1605l8074,1605,8198,1605e" filled="false" stroked="true" strokeweight=".254136pt" strokecolor="#0071bc">
                <v:path arrowok="t"/>
              </v:shape>
            </v:group>
            <v:group style="position:absolute;left:8198;top:1605;width:618;height:2" coordorigin="8198,1605" coordsize="618,2">
              <v:shape style="position:absolute;left:8198;top:1605;width:618;height:2" coordorigin="8198,1605" coordsize="618,0" path="m8198,1605l8321,1605,8445,1605,8568,1605,8692,1605,8815,1605e" filled="false" stroked="true" strokeweight=".254136pt" strokecolor="#0071bc">
                <v:path arrowok="t"/>
              </v:shape>
            </v:group>
            <v:group style="position:absolute;left:8815;top:1605;width:124;height:2" coordorigin="8815,1605" coordsize="124,2">
              <v:shape style="position:absolute;left:8815;top:1605;width:124;height:2" coordorigin="8815,1605" coordsize="124,0" path="m8815,1605l8939,1605e" filled="false" stroked="true" strokeweight=".254136pt" strokecolor="#0071bc">
                <v:path arrowok="t"/>
              </v:shape>
            </v:group>
            <v:group style="position:absolute;left:8939;top:1605;width:248;height:2" coordorigin="8939,1605" coordsize="248,2">
              <v:shape style="position:absolute;left:8939;top:1605;width:248;height:2" coordorigin="8939,1605" coordsize="248,0" path="m8939,1605l9062,1605,9186,1605e" filled="false" stroked="true" strokeweight=".254136pt" strokecolor="#0071bc">
                <v:path arrowok="t"/>
              </v:shape>
            </v:group>
            <v:group style="position:absolute;left:9186;top:1605;width:371;height:2" coordorigin="9186,1605" coordsize="371,2">
              <v:shape style="position:absolute;left:9186;top:1605;width:371;height:2" coordorigin="9186,1605" coordsize="371,0" path="m9186,1605l9309,1605,9433,1605,9557,1605e" filled="false" stroked="true" strokeweight=".254136pt" strokecolor="#0071bc">
                <v:path arrowok="t"/>
              </v:shape>
            </v:group>
            <v:group style="position:absolute;left:9557;top:1605;width:248;height:2" coordorigin="9557,1605" coordsize="248,2">
              <v:shape style="position:absolute;left:9557;top:1605;width:248;height:2" coordorigin="9557,1605" coordsize="248,0" path="m9557,1605l9680,1605,9804,1605e" filled="false" stroked="true" strokeweight=".254136pt" strokecolor="#0071bc">
                <v:path arrowok="t"/>
              </v:shape>
            </v:group>
            <v:group style="position:absolute;left:9804;top:1605;width:495;height:2" coordorigin="9804,1605" coordsize="495,2">
              <v:shape style="position:absolute;left:9804;top:1605;width:495;height:2" coordorigin="9804,1605" coordsize="495,0" path="m9804,1605l9927,1605,10051,1605,10174,1605,10298,1605e" filled="false" stroked="true" strokeweight=".254136pt" strokecolor="#0071bc">
                <v:path arrowok="t"/>
              </v:shape>
            </v:group>
            <v:group style="position:absolute;left:10298;top:1605;width:169;height:2" coordorigin="10298,1605" coordsize="169,2">
              <v:shape style="position:absolute;left:10298;top:1605;width:169;height:2" coordorigin="10298,1605" coordsize="169,0" path="m10298,1605l10421,1605,10467,1605e" filled="false" stroked="true" strokeweight=".254136pt" strokecolor="#0071bc">
                <v:path arrowok="t"/>
              </v:shape>
            </v:group>
            <v:group style="position:absolute;left:7951;top:287;width:248;height:48" coordorigin="7951,287" coordsize="248,48">
              <v:shape style="position:absolute;left:7951;top:287;width:248;height:48" coordorigin="7951,287" coordsize="248,48" path="m7951,287l7953,287,7961,287,7963,288,7966,288,7968,288,7971,288,7973,289,7976,289,7978,290,7981,291,7983,291,7986,291,7988,292,7995,293,8002,293,8009,294,8011,296,8014,296,8016,296,8019,297,8031,297,8033,301,8041,300,8044,301,8046,301,8049,301,8051,301,8054,301,8056,302,8059,302,8061,302,8064,305,8067,305,8069,305,8072,306,8074,307,8077,307,8079,308,8082,308,8089,309,8095,312,8102,312,8104,313,8107,313,8112,317,8122,318,8130,320,8132,320,8135,321,8137,321,8140,322,8146,324,8155,326,8162,327,8165,328,8167,328,8170,329,8186,332,8190,332,8193,333,8195,333,8198,334e" filled="false" stroked="true" strokeweight=".25543pt" strokecolor="#d95218">
                <v:path arrowok="t"/>
              </v:shape>
            </v:group>
            <v:group style="position:absolute;left:8198;top:334;width:124;height:41" coordorigin="8198,334" coordsize="124,41">
              <v:shape style="position:absolute;left:8198;top:334;width:124;height:41" coordorigin="8198,334" coordsize="124,41" path="m8198,334l8200,335,8203,335,8205,337,8210,339,8222,340,8225,343,8228,343,8230,343,8238,347,8245,348,8253,351,8256,352,8258,353,8261,354,8279,359,8299,366,8319,372,8321,375e" filled="false" stroked="true" strokeweight=".257704pt" strokecolor="#d95218">
                <v:path arrowok="t"/>
              </v:shape>
            </v:group>
            <v:group style="position:absolute;left:8321;top:375;width:371;height:122" coordorigin="8321,375" coordsize="371,122">
              <v:shape style="position:absolute;left:8321;top:375;width:371;height:122" coordorigin="8321,375" coordsize="371,122" path="m8321,375l8324,375,8326,375,8329,376,8341,383,8344,383,8356,388,8359,389,8362,390,8364,393,8367,394,8369,395,8372,395,8374,396,8377,396,8379,397,8382,398,8384,399,8387,401,8392,403,8404,408,8409,410,8412,410,8414,413,8421,415,8431,419,8437,420,8445,423,8447,423,8450,425,8452,426,8462,428,8461,431,8472,433,8475,433,8477,434,8482,437,8494,440,8500,441,8503,442,8505,443,8508,444,8510,445,8515,447,8518,447,8520,448,8523,448,8525,449,8530,451,8533,451,8535,453,8538,454,8540,455,8543,457,8546,458,8548,459,8551,459,8553,460,8556,461,8558,461,8561,462,8563,463,8566,463,8568,464,8571,464,8589,469,8609,475,8628,481,8648,487,8668,492,8687,495,8692,496e" filled="false" stroked="true" strokeweight=".257705pt" strokecolor="#d95218">
                <v:path arrowok="t"/>
              </v:shape>
            </v:group>
            <v:group style="position:absolute;left:8692;top:496;width:124;height:28" coordorigin="8692,496" coordsize="124,28">
              <v:shape style="position:absolute;left:8692;top:496;width:124;height:28" coordorigin="8692,496" coordsize="124,28" path="m8692,496l8694,497,8697,498,8699,498,8702,499,8716,503,8719,503,8722,504,8725,504,8727,505,8730,506,8732,507,8737,508,8740,508,8742,509,8745,511,8747,511,8750,511,8752,512,8755,513,8775,517,8794,520,8813,523,8815,523e" filled="false" stroked="true" strokeweight=".255833pt" strokecolor="#d95218">
                <v:path arrowok="t"/>
              </v:shape>
            </v:group>
            <v:group style="position:absolute;left:8815;top:523;width:124;height:17" coordorigin="8815,523" coordsize="124,17">
              <v:shape style="position:absolute;left:8815;top:523;width:124;height:17" coordorigin="8815,523" coordsize="124,17" path="m8815,523l8877,532,8897,535,8917,537,8939,540e" filled="false" stroked="true" strokeweight=".254758pt" strokecolor="#d95218">
                <v:path arrowok="t"/>
              </v:shape>
            </v:group>
            <v:group style="position:absolute;left:8939;top:540;width:248;height:24" coordorigin="8939,540" coordsize="248,24">
              <v:shape style="position:absolute;left:8939;top:540;width:248;height:24" coordorigin="8939,540" coordsize="248,24" path="m8939,540l9001,548,9062,554,9065,554,9085,556,9105,558,9125,560,9144,561,9164,562,9186,563e" filled="false" stroked="true" strokeweight=".254475pt" strokecolor="#d95218">
                <v:path arrowok="t"/>
              </v:shape>
            </v:group>
            <v:group style="position:absolute;left:9186;top:563;width:371;height:58" coordorigin="9186,563" coordsize="371,58">
              <v:shape style="position:absolute;left:9186;top:563;width:371;height:58" coordorigin="9186,563" coordsize="371,58" path="m9186,563l9188,564,9208,566,9228,567,9248,569,9268,570,9288,572,9309,574,9312,574,9332,575,9352,577,9372,578,9392,579,9412,581,9433,583,9435,583,9455,585,9475,587,9495,588,9515,590,9529,591,9531,619,9534,620,9539,620,9544,620,9549,621,9557,621e" filled="false" stroked="true" strokeweight=".255006pt" strokecolor="#d95218">
                <v:path arrowok="t"/>
              </v:shape>
            </v:group>
            <v:group style="position:absolute;left:9557;top:621;width:248;height:25" coordorigin="9557,621" coordsize="248,25">
              <v:shape style="position:absolute;left:9557;top:621;width:248;height:25" coordorigin="9557,621" coordsize="248,25" path="m9557,621l9559,622,9562,622,9564,622,9567,622,9569,623,9572,626,9574,626,9593,628,9614,629,9635,630,9655,632,9674,634,9680,635,9685,635,9705,637,9725,639,9745,641,9765,643,9784,645,9804,646e" filled="false" stroked="true" strokeweight=".254502pt" strokecolor="#d95218">
                <v:path arrowok="t"/>
              </v:shape>
            </v:group>
            <v:group style="position:absolute;left:9804;top:646;width:124;height:17" coordorigin="9804,646" coordsize="124,17">
              <v:shape style="position:absolute;left:9804;top:646;width:124;height:17" coordorigin="9804,646" coordsize="124,17" path="m9804,646l9806,647,9809,647,9828,649,9848,652,9864,654,9867,655,9874,655,9882,656,9889,657,9892,658,9894,658,9903,658,9911,659,9920,660,9922,662,9925,662,9927,662e" filled="false" stroked="true" strokeweight=".254759pt" strokecolor="#d95218">
                <v:path arrowok="t"/>
              </v:shape>
            </v:group>
            <v:group style="position:absolute;left:9927;top:662;width:124;height:19" coordorigin="9927,662" coordsize="124,19">
              <v:shape style="position:absolute;left:9927;top:662;width:124;height:19" coordorigin="9927,662" coordsize="124,19" path="m9927,662l9930,663,9932,663,9935,663,9941,664,9949,664,9955,666,9957,666,9960,667,9962,667,9965,667,9967,668,9970,668,9972,668,9975,668,9978,671,9980,671,9983,671,9985,672,9988,672,9995,672,10001,673,10009,674,10015,674,10018,675,10020,676,10025,677,10037,677,10043,679,10046,680,10048,680,10051,681e" filled="false" stroked="true" strokeweight=".25495pt" strokecolor="#d95218">
                <v:path arrowok="t"/>
              </v:shape>
            </v:group>
            <v:group style="position:absolute;left:10051;top:681;width:248;height:76" coordorigin="10051,681" coordsize="248,76">
              <v:shape style="position:absolute;left:10051;top:681;width:248;height:76" coordorigin="10051,681" coordsize="248,76" path="m10051,681l10053,681,10056,682,10058,682,10061,683,10063,683,10066,685,10068,686,10071,686,10073,686,10076,687,10078,688,10081,688,10083,688,10091,690,10098,691,10106,693,10109,694,10111,695,10114,695,10116,695,10119,695,10121,696,10124,697,10126,697,10129,698,10131,698,10134,698,10136,699,10139,699,10141,700,10144,700,10150,702,10159,703,10167,705,10169,706,10172,706,10174,707,10177,707,10179,708,10182,709,10184,709,10187,710,10189,710,10192,710,10194,711,10199,712,10202,713,10204,717,10209,719,10212,720,10215,721,10225,725,10237,725,10247,730,10250,731,10252,731,10255,739,10274,746,10291,754,10298,757e" filled="false" stroked="true" strokeweight=".257296pt" strokecolor="#d95218">
                <v:path arrowok="t"/>
              </v:shape>
            </v:group>
            <v:group style="position:absolute;left:10298;top:757;width:169;height:458" coordorigin="10298,757" coordsize="169,458">
              <v:shape style="position:absolute;left:10298;top:757;width:169;height:458" coordorigin="10298,757" coordsize="169,458" path="m10298,757l10300,757,10303,758,10305,760,10308,761,10310,763,10313,763,10315,766,10318,766,10320,767,10323,769,10325,770,10328,771,10330,774,10342,778,10343,779,10353,786,10356,787,10358,788,10361,789,10376,798,10378,799,10381,801,10383,803,10386,808,10388,810,10391,820,10394,821,10396,824,10399,825,10401,828,10404,831,10406,833,10409,865,10411,868,10414,870,10416,885,10419,888,10421,892,10424,902,10426,951,10433,968,10436,985,10444,1009,10446,1016,10452,1035,10456,1055,10459,1075,10461,1095,10464,1195,10467,1214e" filled="false" stroked="true" strokeweight=".286399pt" strokecolor="#d95218">
                <v:path arrowok="t"/>
              </v:shape>
            </v:group>
            <v:group style="position:absolute;left:7951;top:256;width:2517;height:953" coordorigin="7951,256" coordsize="2517,953">
              <v:shape style="position:absolute;left:7951;top:256;width:2517;height:953" coordorigin="7951,256" coordsize="2517,953" path="m7951,256l7953,256,7956,256,7961,256,7963,257,7966,257,7968,257,7973,257,7976,258,7978,258,7981,260,7983,260,7986,260,7988,261,7991,261,7993,261,7996,262,8001,262,8003,262,8006,263,8009,263,8011,264,8014,265,8016,265,8019,266,8021,266,8024,267,8026,267,8029,267,8031,267,8034,269,8036,269,8039,269,8041,269,8044,270,8046,270,8049,270,8051,270,8056,270,8059,271,8061,271,8064,274,8067,274,8069,274,8072,275,8074,276,8077,276,8079,277,8082,278,8084,278,8087,279,8089,279,8092,280,8094,280,8097,281,8099,281,8102,281,8104,282,8107,282,8109,284,8112,285,8114,286,8117,286,8119,287,8122,287,8125,288,8127,289,8130,289,8132,289,8135,290,8137,291,8140,291,8142,292,8145,293,8147,293,8150,293,8152,294,8155,295,8157,295,8160,296,8162,296,8165,297,8167,297,8170,298,8172,299,8175,299,8177,300,8180,300,8182,301,8185,301,8188,301,8190,301,8193,302,8195,303,8198,303,8200,304,8203,305,8205,306,8208,307,8210,308,8213,308,8215,309,8218,310,8220,311,8223,311,8225,312,8228,312,8230,313,8233,314,8235,315,8238,316,8240,316,8243,317,8246,318,8248,319,8251,320,8253,321,8256,321,8258,322,8261,322,8263,323,8266,324,8268,324,8271,326,8273,327,8276,328,8278,328,8281,330,8283,330,8286,331,8288,332,8291,333,8293,334,8296,334,8298,335,8301,336,8304,337,8306,338,8309,339,8311,339,8314,340,8316,341,8319,342,8321,344,8324,345,8326,345,8329,346,8331,348,8334,350,8336,351,8339,352,8341,352,8344,353,8346,354,8349,355,8351,357,8354,357,8356,357,8359,358,8361,360,8364,363,8367,364,8369,364,8372,364,8374,365,8377,366,8379,367,8382,368,8384,368,8387,371,8389,372,8392,372,8394,374,8397,375,8399,375,8402,376,8404,377,8407,378,8409,379,8412,380,8414,382,8417,383,8419,384,8422,385,8425,386,8427,386,8430,388,8432,389,8435,389,8437,390,8440,390,8442,391,8445,392,8447,393,8450,395,8452,395,8455,396,8457,397,8460,398,8462,399,8465,401,8467,401,8470,402,8472,402,8475,403,8477,404,8480,405,8483,406,8485,407,8488,407,8490,408,8493,409,8495,410,8498,411,8500,411,8503,412,8505,413,8508,414,8510,415,8513,416,8515,416,8518,417,8520,417,8523,418,8525,419,8528,420,8530,421,8533,421,8535,423,8538,424,8541,424,8543,426,8546,428,8548,428,8551,429,8553,430,8556,431,8558,431,8561,432,8563,433,8566,433,8568,434,8571,434,8573,435,8576,436,8578,436,8581,437,8583,438,8586,438,8588,438,8591,438,8593,439,8596,440,8598,441,8601,442,8604,443,8606,444,8609,445,8611,446,8614,447,8616,448,8619,448,8621,449,8624,450,8626,451,8629,451,8631,451,8634,452,8636,453,8639,454,8641,454,8644,455,8646,455,8649,457,8651,457,8654,458,8656,458,8659,459,8662,460,8664,461,8667,462,8669,462,8672,463,8674,463,8677,464,8679,464,8682,465,8684,465,8687,466,8689,466,8692,466,8694,467,8697,468,8699,468,8702,469,8704,470,8707,470,8709,471,8712,472,8714,472,8717,473,8720,473,8722,474,8725,474,8727,475,8730,476,8732,477,8735,477,8737,478,8740,478,8742,479,8745,480,8747,481,8750,481,8752,482,8755,483,8757,484,8760,484,8762,485,8765,485,8767,486,8770,486,8772,487,8775,487,8777,488,8780,488,8783,488,8785,488,8788,489,8790,489,8793,489,8795,490,8798,490,8800,491,8803,491,8805,491,8808,492,8810,492,8813,493,8815,493,8818,494,8820,494,8823,495,8825,495,8828,496,8830,496,8833,497,8835,497,8838,497,8841,498,8843,498,8846,499,8848,499,8851,499,8853,500,8856,500,8858,500,8861,500,8863,500,8866,501,8868,501,8871,501,8873,502,8876,502,8878,502,8881,503,8883,503,8886,503,8888,504,8891,504,8896,504,8899,505,8901,505,8904,506,8906,507,8909,507,8911,507,8914,507,8916,508,8919,508,8921,509,8924,509,8929,509,8931,510,8934,510,8939,510,8941,511,8946,511,8949,511,8951,511,8954,511,8956,512,8959,513,8962,513,8964,514,8967,514,8969,515,8972,515,8974,515,8977,516,8982,516,8984,516,8987,517,8989,517,8992,518,8994,518,8997,518,8999,519,9002,520,9004,520,9007,520,9009,520,9012,521,9014,521,9017,521,9020,521,9022,521,9027,521,9030,522,9032,522,9035,522,9037,522,9040,523,9042,523,9045,523,9047,524,9052,524,9055,524,9057,524,9060,525,9062,525,9065,525,9077,525,9080,526,9083,527,9088,527,9090,527,9093,527,9095,528,9098,529,9100,529,9108,529,9110,530,9118,530,9120,530,9125,530,9128,531,9130,531,9133,531,9141,531,9143,532,9146,532,9153,532,9156,532,9161,532,9163,533,9166,533,9168,533,9171,533,9173,534,9178,534,9181,534,9188,534,9191,535,9196,535,9198,535,9201,535,9204,536,9206,536,9209,536,9214,536,9216,537,9219,537,9221,538,9229,538,9231,538,9234,539,9236,539,9239,539,9246,539,9249,540,9254,540,9256,540,9264,540,9267,541,9269,541,9272,542,9279,542,9282,542,9284,543,9287,543,9289,543,9292,543,9294,543,9297,544,9299,544,9302,544,9304,544,9307,545,9312,545,9314,545,9322,545,9325,546,9335,546,9337,547,9342,547,9345,547,9347,547,9350,548,9352,548,9360,548,9362,549,9372,549,9375,549,9378,549,9380,550,9385,550,9388,550,9390,550,9393,551,9395,551,9400,551,9403,552,9413,552,9415,552,9418,553,9420,553,9423,554,9430,554,9433,554,9443,554,9446,555,9448,555,9451,555,9453,555,9456,556,9458,556,9463,556,9466,557,9468,558,9471,558,9473,558,9483,558,9486,559,9488,559,9491,559,9493,560,9499,560,9501,561,9506,561,9509,561,9511,562,9524,562,9526,563,9529,563,9531,592,9534,592,9541,592,9544,593,9546,593,9549,593,9551,593,9554,594,9559,594,9562,594,9564,594,9567,595,9569,595,9572,598,9574,598,9577,599,9584,599,9587,600,9589,600,9592,600,9597,600,9599,601,9609,601,9612,601,9617,601,9620,602,9622,602,9625,602,9630,602,9632,603,9635,603,9637,603,9640,604,9642,605,9650,605,9652,605,9657,605,9660,605,9662,605,9665,606,9667,606,9670,606,9672,608,9675,608,9678,608,9680,608,9683,609,9685,609,9688,609,9690,609,9693,610,9698,610,9700,610,9703,610,9705,611,9708,611,9710,611,9713,612,9718,612,9720,612,9723,612,9725,613,9728,613,9730,613,9733,614,9736,614,9738,614,9741,615,9743,615,9746,615,9748,615,9751,616,9753,616,9756,617,9758,617,9761,617,9763,617,9766,618,9773,618,9776,618,9778,618,9781,619,9783,619,9788,619,9791,620,9793,620,9796,620,9799,621,9806,621,9809,621,9811,621,9814,622,9816,622,9819,623,9821,623,9824,623,9826,624,9829,624,9831,624,9834,625,9836,626,9839,626,9841,626,9844,626,9846,626,9849,627,9851,627,9854,627,9857,628,9859,628,9862,628,9864,629,9867,629,9869,629,9872,630,9874,630,9877,630,9879,631,9884,631,9887,632,9889,632,9892,632,9894,633,9897,633,9899,633,9902,633,9904,634,9907,634,9909,634,9912,635,9915,635,9917,636,9920,636,9922,637,9925,637,9927,637,9930,638,9932,638,9935,639,9937,639,9940,639,9945,639,9947,640,9950,640,9952,640,9955,641,9957,641,9960,642,9962,642,9965,642,9967,643,9970,643,9973,644,9975,644,9978,646,9980,647,9983,647,9985,647,9990,647,9993,648,9998,648,10000,648,10003,648,10005,649,10010,649,10013,649,10015,650,10018,651,10020,651,10023,652,10025,652,10028,653,10030,653,10033,653,10036,654,10038,654,10041,654,10043,655,10046,656,10048,656,10051,657,10053,657,10056,658,10058,658,10061,659,10063,659,10066,661,10068,662,10071,662,10073,662,10076,663,10078,664,10081,664,10083,665,10086,665,10088,665,10091,667,10094,667,10096,668,10099,668,10101,668,10104,669,10106,670,10109,670,10111,671,10114,671,10116,672,10119,672,10121,673,10124,674,10126,674,10129,674,10131,675,10134,675,10136,676,10139,676,10141,677,10144,677,10146,677,10149,678,10151,678,10154,679,10157,680,10159,680,10162,681,10164,682,10167,682,10169,683,10172,683,10174,684,10177,685,10179,685,10182,687,10184,687,10187,687,10189,688,10192,689,10194,689,10197,689,10199,690,10202,690,10204,695,10207,696,10209,697,10212,698,10215,699,10217,699,10220,700,10222,701,10225,702,10227,703,10230,703,10232,704,10235,705,10237,705,10240,706,10242,707,10245,708,10247,709,10250,710,10252,710,10255,718,10257,719,10260,720,10262,721,10265,722,10267,723,10270,724,10273,725,10275,726,10278,727,10280,728,10283,730,10285,731,10288,733,10290,734,10293,735,10295,736,10298,737,10300,738,10303,739,10305,741,10308,741,10310,743,10313,744,10315,746,10318,747,10320,748,10323,750,10325,751,10328,752,10330,755,10333,757,10336,757,10338,759,10341,759,10343,761,10346,762,10348,764,10351,766,10353,768,10356,769,10358,770,10361,771,10363,772,10366,773,10368,775,10371,777,10373,779,10376,781,10378,782,10381,784,10383,785,10386,791,10388,793,10391,803,10394,805,10396,807,10399,809,10401,812,10404,814,10406,817,10409,849,10411,853,10414,856,10416,870,10419,873,10421,877,10424,887,10426,937,10429,941,10431,947,10434,961,10436,973,10439,980,10441,985,10444,997,10446,1004,10449,1012,10451,1023,10454,1036,10457,1049,10459,1064,10462,1104,10464,1189,10467,1208e" filled="false" stroked="true" strokeweight=".258732pt" strokecolor="#edb01f">
                <v:path arrowok="t"/>
                <v:stroke dashstyle="dash"/>
              </v:shape>
            </v:group>
            <v:group style="position:absolute;left:7951;top:249;width:2517;height:959" coordorigin="7951,249" coordsize="2517,959">
              <v:shape style="position:absolute;left:7951;top:249;width:2517;height:959" coordorigin="7951,249" coordsize="2517,959" path="m7951,249l7953,249,7961,249,7963,249,7966,249,7968,250,7971,250,7973,250,7976,251,7978,251,7981,253,7983,253,7986,254,7988,254,7991,254,7993,255,7996,255,7998,255,8001,255,8003,256,8006,256,8009,257,8011,258,8014,258,8016,259,8019,259,8021,260,8024,260,8026,260,8029,260,8031,260,8034,262,8039,262,8041,262,8044,263,8046,263,8049,263,8051,263,8054,264,8056,264,8059,264,8061,264,8064,267,8067,267,8069,267,8072,268,8074,269,8077,269,8079,270,8082,270,8084,270,8087,271,8089,272,8092,273,8094,273,8097,274,8099,274,8102,275,8104,275,8107,276,8109,277,8112,278,8114,279,8117,279,8119,280,8122,280,8125,281,8127,281,8130,282,8132,282,8135,283,8137,283,8140,284,8142,285,8145,286,8147,286,8150,287,8152,287,8155,288,8157,288,8160,289,8162,290,8165,290,8167,291,8170,291,8172,292,8175,292,8177,292,8180,293,8182,293,8185,294,8190,294,8193,295,8195,296,8198,296,8200,297,8203,298,8205,299,8208,301,8210,301,8213,301,8215,302,8218,303,8220,304,8223,304,8225,305,8228,306,8230,306,8233,307,8235,308,8238,309,8240,309,8243,311,8246,311,8248,312,8251,312,8253,313,8256,314,8258,315,8261,316,8263,317,8266,317,8268,318,8271,319,8273,320,8276,321,8278,322,8281,323,8283,323,8286,324,8288,325,8291,325,8293,327,8296,328,8298,328,8301,329,8304,330,8306,331,8309,332,8311,333,8314,333,8316,334,8319,335,8321,337,8324,338,8326,338,8329,339,8331,341,8334,343,8336,344,8339,345,8341,345,8344,346,8346,348,8349,349,8351,350,8354,350,8356,351,8359,352,8361,353,8364,355,8367,356,8369,357,8372,358,8374,358,8377,359,8379,360,8382,361,8384,362,8387,364,8389,364,8392,365,8394,367,8397,367,8399,368,8402,369,8404,370,8407,371,8409,373,8412,373,8414,375,8417,376,8419,377,8422,378,8425,379,8427,380,8430,381,8432,382,8435,382,8437,383,8440,384,8442,384,8445,385,8447,386,8450,387,8452,388,8455,389,8457,390,8460,391,8462,393,8465,394,8467,394,8470,395,8472,396,8475,396,8477,397,8480,398,8483,399,8485,400,8488,401,8490,401,8493,402,8495,403,8498,404,8500,404,8503,406,8505,406,8508,407,8510,407,8513,408,8515,409,8518,410,8520,410,8523,411,8525,412,8528,413,8530,414,8533,414,8535,416,8538,417,8541,417,8543,419,8546,421,8548,422,8551,422,8553,423,8556,424,8558,424,8561,426,8563,426,8566,427,8568,427,8571,427,8573,428,8576,428,8578,429,8581,430,8583,430,8586,431,8588,431,8591,432,8593,433,8596,433,8598,434,8601,435,8604,436,8606,437,8609,438,8611,439,8614,440,8616,440,8619,442,8621,442,8624,443,8626,444,8629,445,8631,445,8634,445,8636,446,8639,447,8641,448,8644,448,8646,448,8649,449,8651,450,8654,451,8656,452,8659,453,8662,454,8664,454,8667,455,8669,455,8672,456,8674,456,8677,457,8679,458,8682,458,8684,458,8687,459,8692,459,8694,460,8697,461,8699,461,8702,462,8704,463,8707,464,8709,464,8712,465,8714,465,8717,466,8720,467,8722,467,8725,468,8727,468,8730,469,8732,469,8735,470,8737,470,8740,471,8742,472,8745,473,8747,474,8750,474,8752,476,8755,476,8757,477,8760,478,8762,478,8765,479,8767,479,8770,480,8772,480,8775,480,8780,480,8783,481,8785,481,8788,481,8790,482,8793,482,8795,483,8798,484,8800,484,8805,484,8808,485,8810,486,8813,486,8815,487,8818,487,8820,488,8823,488,8825,488,8828,489,8830,490,8833,490,8835,490,8838,490,8841,490,8843,491,8846,491,8848,492,8851,492,8853,492,8856,493,8858,493,8863,493,8866,494,8868,494,8871,494,8873,495,8876,495,8878,495,8881,496,8883,496,8886,497,8888,497,8893,497,8896,498,8899,498,8901,499,8904,499,8906,500,8909,500,8914,500,8916,500,8919,501,8921,501,8924,502,8926,502,8929,502,8931,502,8934,503,8939,503,8941,503,8944,503,8946,504,8949,504,8954,504,8956,506,8959,506,8962,506,8964,507,8967,507,8969,508,8972,508,8974,508,8977,509,8979,509,8984,509,8987,510,8989,510,8992,511,8994,511,8997,511,8999,512,9002,512,9004,512,9007,513,9009,513,9012,513,9014,514,9017,514,9020,514,9027,514,9030,515,9032,515,9035,515,9037,516,9040,516,9042,516,9045,517,9052,517,9055,517,9057,518,9060,518,9072,518,9075,519,9080,519,9083,520,9085,520,9088,520,9090,520,9093,521,9095,521,9098,521,9100,522,9103,522,9115,522,9118,523,9125,523,9128,523,9130,523,9133,524,9141,524,9143,524,9146,525,9151,525,9153,525,9156,525,9158,526,9163,526,9166,526,9168,527,9173,527,9176,527,9183,527,9186,528,9193,528,9196,528,9198,528,9201,529,9204,529,9209,529,9211,530,9216,530,9219,531,9224,531,9226,531,9229,531,9231,532,9234,532,9236,532,9241,532,9244,532,9249,532,9251,533,9262,533,9264,533,9267,534,9269,534,9272,534,9274,534,9277,535,9279,535,9282,535,9284,535,9287,536,9289,536,9292,536,9294,537,9297,537,9302,537,9304,538,9309,538,9312,538,9320,538,9322,539,9325,539,9327,540,9337,540,9340,540,9345,540,9347,541,9350,541,9357,541,9360,542,9365,542,9367,542,9372,542,9375,543,9378,543,9380,543,9385,543,9388,543,9390,543,9393,544,9395,544,9400,544,9403,545,9413,545,9415,545,9418,547,9420,547,9423,547,9430,547,9433,548,9443,548,9446,548,9448,548,9451,549,9453,549,9456,549,9458,550,9461,550,9463,550,9466,551,9468,551,9471,551,9473,552,9483,552,9486,552,9488,552,9491,552,9493,553,9499,553,9501,554,9506,554,9509,554,9511,555,9519,555,9521,556,9526,556,9529,556,9531,585,9534,585,9539,585,9541,586,9544,586,9546,586,9549,587,9557,587,9559,587,9562,587,9564,588,9567,588,9569,588,9572,592,9574,592,9577,592,9579,592,9582,593,9584,593,9587,593,9589,594,9597,594,9599,594,9604,594,9607,595,9614,595,9617,595,9620,595,9622,595,9625,595,9627,596,9630,596,9632,596,9637,596,9640,598,9645,598,9647,598,9657,598,9660,599,9662,599,9665,600,9667,600,9670,600,9672,601,9675,601,9678,602,9680,602,9683,602,9685,603,9688,603,9695,603,9698,604,9700,604,9703,604,9705,605,9708,605,9710,605,9715,605,9718,605,9723,605,9725,606,9728,606,9730,607,9733,607,9736,607,9738,607,9741,608,9743,608,9746,609,9748,609,9751,610,9753,610,9758,610,9761,611,9763,611,9766,611,9771,611,9773,612,9778,612,9781,612,9783,613,9786,613,9788,613,9791,613,9793,614,9796,614,9799,614,9806,614,9809,615,9811,615,9814,615,9816,615,9819,616,9821,616,9824,617,9826,617,9829,617,9831,617,9834,618,9836,619,9839,619,9841,619,9844,620,9846,620,9849,620,9851,621,9854,621,9857,621,9859,622,9862,622,9864,623,9867,623,9869,623,9872,623,9874,624,9877,624,9882,624,9884,625,9887,625,9889,626,9892,626,9894,626,9899,626,9902,627,9904,627,9907,627,9909,628,9912,628,9915,628,9917,629,9920,629,9922,631,9925,631,9930,631,9932,632,9935,632,9937,633,9942,633,9945,633,9947,633,9950,634,9952,634,9955,634,9957,635,9960,636,9962,636,9965,636,9967,636,9970,637,9973,637,9975,637,9978,640,9980,640,9983,640,9985,641,9988,641,9993,641,9995,642,10000,642,10003,642,10005,642,10008,643,10010,643,10013,643,10015,644,10018,645,10020,645,10023,646,10025,646,10028,647,10030,647,10033,647,10036,647,10038,647,10041,648,10043,649,10046,650,10048,650,10051,650,10053,651,10056,651,10058,652,10061,653,10063,653,10066,654,10068,656,10071,656,10073,656,10076,657,10078,657,10081,658,10083,658,10086,658,10088,659,10091,660,10094,661,10096,661,10099,661,10101,662,10104,663,10106,664,10109,664,10111,665,10114,666,10116,666,10119,666,10121,667,10124,668,10126,668,10129,668,10131,668,10134,669,10136,669,10139,670,10141,670,10144,671,10146,671,10149,672,10151,673,10154,673,10157,674,10159,674,10162,675,10164,676,10167,676,10169,677,10172,677,10174,678,10177,678,10179,679,10182,680,10184,681,10187,681,10189,682,10192,682,10194,683,10197,684,10199,684,10202,685,10204,689,10207,690,10209,691,10212,692,10215,693,10217,694,10220,695,10222,695,10225,696,10227,697,10230,698,10232,698,10235,699,10237,699,10240,700,10242,701,10245,702,10247,703,10250,704,10252,705,10255,712,10257,713,10260,714,10262,715,10265,717,10267,718,10270,718,10273,720,10275,720,10278,721,10280,722,10283,724,10285,725,10288,727,10290,729,10293,730,10295,731,10298,731,10300,732,10303,733,10305,736,10308,736,10310,738,10313,739,10315,741,10318,742,10320,743,10323,744,10325,745,10328,747,10330,750,10333,752,10336,752,10338,753,10341,754,10343,756,10346,757,10348,759,10351,761,10353,763,10356,764,10358,765,10361,766,10363,767,10366,768,10368,770,10371,772,10373,774,10376,776,10378,777,10381,780,10383,781,10386,786,10388,789,10391,799,10394,800,10396,803,10399,804,10401,808,10404,810,10406,813,10409,845,10411,849,10414,851,10416,866,10419,869,10421,873,10424,883,10426,933,10429,938,10431,943,10434,957,10436,970,10439,976,10441,982,10444,994,10446,1002,10449,1009,10451,1021,10454,1034,10457,1047,10459,1063,10462,1102,10464,1188,10467,1207e" filled="false" stroked="true" strokeweight=".258785pt" strokecolor="#7d2e8e">
                <v:path arrowok="t"/>
                <v:stroke dashstyle="dash"/>
              </v:shape>
            </v:group>
            <v:group style="position:absolute;left:8024;top:784;width:1604;height:731" coordorigin="8024,784" coordsize="1604,731">
              <v:shape style="position:absolute;left:8024;top:784;width:1604;height:731" coordorigin="8024,784" coordsize="1604,731" path="m8024,1515l9627,1515,9627,784,8024,784,8024,1515xe" filled="true" fillcolor="#ffffff" stroked="false">
                <v:path arrowok="t"/>
                <v:fill type="solid"/>
              </v:shape>
            </v:group>
            <v:group style="position:absolute;left:8070;top:884;width:233;height:2" coordorigin="8070,884" coordsize="233,2">
              <v:shape style="position:absolute;left:8070;top:884;width:233;height:2" coordorigin="8070,884" coordsize="233,0" path="m8070,884l8302,884e" filled="false" stroked="true" strokeweight=".254136pt" strokecolor="#0071bc">
                <v:path arrowok="t"/>
              </v:shape>
            </v:group>
            <v:group style="position:absolute;left:8070;top:1061;width:233;height:2" coordorigin="8070,1061" coordsize="233,2">
              <v:shape style="position:absolute;left:8070;top:1061;width:233;height:2" coordorigin="8070,1061" coordsize="233,0" path="m8070,1061l8302,1061e" filled="false" stroked="true" strokeweight=".254136pt" strokecolor="#d95218">
                <v:path arrowok="t"/>
              </v:shape>
            </v:group>
            <v:group style="position:absolute;left:8070;top:1414;width:233;height:2" coordorigin="8070,1414" coordsize="233,2">
              <v:shape style="position:absolute;left:8070;top:1414;width:233;height:2" coordorigin="8070,1414" coordsize="233,0" path="m8070,1414l8302,1414e" filled="false" stroked="true" strokeweight=".254136pt" strokecolor="#7d2e8e">
                <v:path arrowok="t"/>
                <v:stroke dashstyle="dash"/>
              </v:shape>
            </v:group>
            <v:group style="position:absolute;left:8024;top:784;width:1604;height:732" coordorigin="8024,784" coordsize="1604,732">
              <v:shape style="position:absolute;left:8024;top:784;width:1604;height:732" coordorigin="8024,784" coordsize="1604,732" path="m9627,1515l8024,1515,8024,784,9627,784,9627,1515xe" filled="false" stroked="true" strokeweight=".260447pt" strokecolor="#252525">
                <v:path arrowok="t"/>
              </v:shape>
            </v:group>
            <w10:wrap type="none"/>
          </v:group>
        </w:pict>
      </w:r>
      <w:r>
        <w:rPr/>
        <w:pict>
          <v:shape style="position:absolute;margin-left:377.519836pt;margin-top:-1.750973pt;width:10.15pt;height:90.1pt;mso-position-horizontal-relative:page;mso-position-vertical-relative:paragraph;z-index:6424" type="#_x0000_t202" filled="false" stroked="false">
            <v:textbox inset="0,0,0,0" style="layout-flow:vertical;mso-layout-flow-alt:bottom-to-top">
              <w:txbxContent>
                <w:p>
                  <w:pPr>
                    <w:spacing w:line="180" w:lineRule="exact" w:before="0"/>
                    <w:ind w:left="2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color w:val="252525"/>
                      <w:w w:val="88"/>
                      <w:sz w:val="16"/>
                    </w:rPr>
                    <w:t>average</w:t>
                  </w:r>
                  <w:r>
                    <w:rPr>
                      <w:rFonts w:ascii="Arial"/>
                      <w:color w:val="252525"/>
                      <w:spacing w:val="-5"/>
                      <w:sz w:val="16"/>
                    </w:rPr>
                    <w:t> </w:t>
                  </w:r>
                  <w:r>
                    <w:rPr>
                      <w:rFonts w:ascii="Arial"/>
                      <w:color w:val="252525"/>
                      <w:w w:val="88"/>
                      <w:sz w:val="16"/>
                    </w:rPr>
                    <w:t>improvement</w:t>
                  </w:r>
                  <w:r>
                    <w:rPr>
                      <w:rFonts w:ascii="Arial"/>
                      <w:color w:val="252525"/>
                      <w:spacing w:val="-5"/>
                      <w:sz w:val="16"/>
                    </w:rPr>
                    <w:t> </w:t>
                  </w:r>
                  <w:r>
                    <w:rPr>
                      <w:rFonts w:ascii="Arial"/>
                      <w:color w:val="252525"/>
                      <w:w w:val="88"/>
                      <w:sz w:val="16"/>
                    </w:rPr>
                    <w:t>ratios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252525"/>
          <w:w w:val="125"/>
          <w:sz w:val="6"/>
        </w:rPr>
        <w:t>35%</w:t>
      </w:r>
      <w:r>
        <w:rPr>
          <w:rFonts w:ascii="Arial"/>
          <w:sz w:val="6"/>
        </w:rPr>
      </w:r>
    </w:p>
    <w:p>
      <w:pPr>
        <w:spacing w:line="240" w:lineRule="auto" w:before="0"/>
        <w:rPr>
          <w:rFonts w:ascii="Arial" w:hAnsi="Arial" w:cs="Arial" w:eastAsia="Arial"/>
          <w:sz w:val="6"/>
          <w:szCs w:val="6"/>
        </w:rPr>
      </w:pPr>
    </w:p>
    <w:p>
      <w:pPr>
        <w:spacing w:line="240" w:lineRule="auto" w:before="9"/>
        <w:rPr>
          <w:rFonts w:ascii="Arial" w:hAnsi="Arial" w:cs="Arial" w:eastAsia="Arial"/>
          <w:sz w:val="8"/>
          <w:szCs w:val="8"/>
        </w:rPr>
      </w:pPr>
    </w:p>
    <w:p>
      <w:pPr>
        <w:spacing w:before="0"/>
        <w:ind w:left="629" w:right="0" w:firstLine="0"/>
        <w:jc w:val="left"/>
        <w:rPr>
          <w:rFonts w:ascii="Arial" w:hAnsi="Arial" w:cs="Arial" w:eastAsia="Arial"/>
          <w:sz w:val="6"/>
          <w:szCs w:val="6"/>
        </w:rPr>
      </w:pPr>
      <w:r>
        <w:rPr>
          <w:rFonts w:ascii="Arial"/>
          <w:color w:val="252525"/>
          <w:w w:val="125"/>
          <w:sz w:val="6"/>
        </w:rPr>
        <w:t>30%</w:t>
      </w:r>
      <w:r>
        <w:rPr>
          <w:rFonts w:ascii="Arial"/>
          <w:sz w:val="6"/>
        </w:rPr>
      </w:r>
    </w:p>
    <w:p>
      <w:pPr>
        <w:spacing w:after="0"/>
        <w:jc w:val="left"/>
        <w:rPr>
          <w:rFonts w:ascii="Arial" w:hAnsi="Arial" w:cs="Arial" w:eastAsia="Arial"/>
          <w:sz w:val="6"/>
          <w:szCs w:val="6"/>
        </w:rPr>
        <w:sectPr>
          <w:pgSz w:w="12240" w:h="15840"/>
          <w:pgMar w:header="0" w:footer="1000" w:top="1400" w:bottom="1200" w:left="1140" w:right="0"/>
          <w:cols w:num="5" w:equalWidth="0">
            <w:col w:w="723" w:space="40"/>
            <w:col w:w="1260" w:space="978"/>
            <w:col w:w="723" w:space="40"/>
            <w:col w:w="1260" w:space="967"/>
            <w:col w:w="5109"/>
          </w:cols>
        </w:sectPr>
      </w:pPr>
    </w:p>
    <w:p>
      <w:pPr>
        <w:spacing w:line="137" w:lineRule="exact" w:before="0"/>
        <w:ind w:left="629" w:right="0" w:firstLine="0"/>
        <w:jc w:val="left"/>
        <w:rPr>
          <w:rFonts w:ascii="Arial" w:hAnsi="Arial" w:cs="Arial" w:eastAsia="Arial"/>
          <w:sz w:val="13"/>
          <w:szCs w:val="13"/>
        </w:rPr>
      </w:pPr>
      <w:r>
        <w:rPr/>
        <w:pict>
          <v:shape style="position:absolute;margin-left:79.105103pt;margin-top:2.702654pt;width:9.2pt;height:50.2pt;mso-position-horizontal-relative:page;mso-position-vertical-relative:paragraph;z-index:6376" type="#_x0000_t202" filled="false" stroked="false">
            <v:textbox inset="0,0,0,0" style="layout-flow:vertical;mso-layout-flow-alt:bottom-to-top">
              <w:txbxContent>
                <w:p>
                  <w:pPr>
                    <w:spacing w:line="161" w:lineRule="exact" w:before="0"/>
                    <w:ind w:left="20" w:right="0" w:firstLine="0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>
                    <w:rPr>
                      <w:rFonts w:ascii="Arial"/>
                      <w:color w:val="252525"/>
                      <w:w w:val="101"/>
                      <w:sz w:val="14"/>
                    </w:rPr>
                    <w:t>portion</w:t>
                  </w:r>
                  <w:r>
                    <w:rPr>
                      <w:rFonts w:ascii="Arial"/>
                      <w:color w:val="252525"/>
                      <w:sz w:val="14"/>
                    </w:rPr>
                    <w:t> </w:t>
                  </w:r>
                  <w:r>
                    <w:rPr>
                      <w:rFonts w:ascii="Arial"/>
                      <w:color w:val="252525"/>
                      <w:w w:val="101"/>
                      <w:sz w:val="14"/>
                    </w:rPr>
                    <w:t>of</w:t>
                  </w:r>
                  <w:r>
                    <w:rPr>
                      <w:rFonts w:ascii="Arial"/>
                      <w:color w:val="252525"/>
                      <w:sz w:val="14"/>
                    </w:rPr>
                    <w:t> </w:t>
                  </w:r>
                  <w:r>
                    <w:rPr>
                      <w:rFonts w:ascii="Arial"/>
                      <w:color w:val="252525"/>
                      <w:w w:val="101"/>
                      <w:sz w:val="14"/>
                    </w:rPr>
                    <w:t>tasks</w:t>
                  </w:r>
                  <w:r>
                    <w:rPr>
                      <w:rFonts w:ascii="Arial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252525"/>
          <w:w w:val="110"/>
          <w:position w:val="3"/>
          <w:sz w:val="6"/>
        </w:rPr>
        <w:t>0.8                   </w:t>
      </w:r>
      <w:r>
        <w:rPr>
          <w:rFonts w:ascii="Arial"/>
          <w:color w:val="252525"/>
          <w:w w:val="110"/>
          <w:position w:val="3"/>
          <w:sz w:val="6"/>
          <w:u w:val="single" w:color="D95218"/>
        </w:rPr>
      </w:r>
      <w:r>
        <w:rPr>
          <w:rFonts w:ascii="Arial"/>
          <w:color w:val="252525"/>
          <w:w w:val="110"/>
          <w:position w:val="3"/>
          <w:sz w:val="6"/>
        </w:rPr>
      </w:r>
      <w:r>
        <w:rPr>
          <w:rFonts w:ascii="Arial"/>
          <w:w w:val="110"/>
          <w:sz w:val="13"/>
        </w:rPr>
        <w:t>threshold = 0.5</w:t>
      </w:r>
      <w:r>
        <w:rPr>
          <w:rFonts w:ascii="Arial"/>
          <w:sz w:val="13"/>
        </w:rPr>
      </w:r>
    </w:p>
    <w:p>
      <w:pPr>
        <w:spacing w:before="27"/>
        <w:ind w:left="629" w:right="0" w:firstLine="0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Arial"/>
          <w:color w:val="252525"/>
          <w:w w:val="110"/>
          <w:position w:val="4"/>
          <w:sz w:val="6"/>
        </w:rPr>
        <w:t>0.7                   </w:t>
      </w:r>
      <w:r>
        <w:rPr>
          <w:rFonts w:ascii="Arial"/>
          <w:color w:val="252525"/>
          <w:w w:val="110"/>
          <w:position w:val="4"/>
          <w:sz w:val="6"/>
          <w:u w:val="single" w:color="EDB01F"/>
        </w:rPr>
      </w:r>
      <w:r>
        <w:rPr>
          <w:rFonts w:ascii="Arial"/>
          <w:color w:val="252525"/>
          <w:w w:val="110"/>
          <w:position w:val="4"/>
          <w:sz w:val="6"/>
        </w:rPr>
      </w:r>
      <w:r>
        <w:rPr>
          <w:rFonts w:ascii="Arial"/>
          <w:w w:val="110"/>
          <w:sz w:val="13"/>
        </w:rPr>
        <w:t>threshold = 0.9</w:t>
      </w:r>
      <w:r>
        <w:rPr>
          <w:rFonts w:ascii="Arial"/>
          <w:sz w:val="13"/>
        </w:rPr>
      </w:r>
    </w:p>
    <w:p>
      <w:pPr>
        <w:spacing w:before="47"/>
        <w:ind w:left="629" w:right="0" w:firstLine="0"/>
        <w:jc w:val="left"/>
        <w:rPr>
          <w:rFonts w:ascii="Arial" w:hAnsi="Arial" w:cs="Arial" w:eastAsia="Arial"/>
          <w:sz w:val="6"/>
          <w:szCs w:val="6"/>
        </w:rPr>
      </w:pPr>
      <w:r>
        <w:rPr>
          <w:rFonts w:ascii="Arial"/>
          <w:color w:val="252525"/>
          <w:w w:val="110"/>
          <w:sz w:val="6"/>
        </w:rPr>
        <w:t>0.6</w:t>
      </w:r>
      <w:r>
        <w:rPr>
          <w:rFonts w:ascii="Arial"/>
          <w:sz w:val="6"/>
        </w:rPr>
      </w:r>
    </w:p>
    <w:p>
      <w:pPr>
        <w:spacing w:line="240" w:lineRule="auto" w:before="6"/>
        <w:rPr>
          <w:rFonts w:ascii="Arial" w:hAnsi="Arial" w:cs="Arial" w:eastAsia="Arial"/>
          <w:sz w:val="8"/>
          <w:szCs w:val="8"/>
        </w:rPr>
      </w:pPr>
    </w:p>
    <w:p>
      <w:pPr>
        <w:spacing w:before="0"/>
        <w:ind w:left="629" w:right="0" w:firstLine="0"/>
        <w:jc w:val="left"/>
        <w:rPr>
          <w:rFonts w:ascii="Arial" w:hAnsi="Arial" w:cs="Arial" w:eastAsia="Arial"/>
          <w:sz w:val="6"/>
          <w:szCs w:val="6"/>
        </w:rPr>
      </w:pPr>
      <w:r>
        <w:rPr>
          <w:rFonts w:ascii="Arial"/>
          <w:color w:val="252525"/>
          <w:w w:val="110"/>
          <w:sz w:val="6"/>
        </w:rPr>
        <w:t>0.5</w:t>
      </w:r>
      <w:r>
        <w:rPr>
          <w:rFonts w:ascii="Arial"/>
          <w:sz w:val="6"/>
        </w:rPr>
      </w:r>
    </w:p>
    <w:p>
      <w:pPr>
        <w:spacing w:line="240" w:lineRule="auto" w:before="6"/>
        <w:rPr>
          <w:rFonts w:ascii="Arial" w:hAnsi="Arial" w:cs="Arial" w:eastAsia="Arial"/>
          <w:sz w:val="8"/>
          <w:szCs w:val="8"/>
        </w:rPr>
      </w:pPr>
    </w:p>
    <w:p>
      <w:pPr>
        <w:spacing w:before="0"/>
        <w:ind w:left="629" w:right="0" w:firstLine="0"/>
        <w:jc w:val="left"/>
        <w:rPr>
          <w:rFonts w:ascii="Arial" w:hAnsi="Arial" w:cs="Arial" w:eastAsia="Arial"/>
          <w:sz w:val="6"/>
          <w:szCs w:val="6"/>
        </w:rPr>
      </w:pPr>
      <w:r>
        <w:rPr>
          <w:rFonts w:ascii="Arial"/>
          <w:color w:val="252525"/>
          <w:w w:val="110"/>
          <w:sz w:val="6"/>
        </w:rPr>
        <w:t>0.4</w:t>
      </w:r>
      <w:r>
        <w:rPr>
          <w:rFonts w:ascii="Arial"/>
          <w:sz w:val="6"/>
        </w:rPr>
      </w:r>
    </w:p>
    <w:p>
      <w:pPr>
        <w:spacing w:line="137" w:lineRule="exact" w:before="0"/>
        <w:ind w:left="629" w:right="0" w:firstLine="0"/>
        <w:jc w:val="left"/>
        <w:rPr>
          <w:rFonts w:ascii="Arial" w:hAnsi="Arial" w:cs="Arial" w:eastAsia="Arial"/>
          <w:sz w:val="13"/>
          <w:szCs w:val="13"/>
        </w:rPr>
      </w:pPr>
      <w:r>
        <w:rPr>
          <w:w w:val="110"/>
        </w:rPr>
        <w:br w:type="column"/>
      </w:r>
      <w:r>
        <w:rPr>
          <w:rFonts w:ascii="Arial"/>
          <w:color w:val="252525"/>
          <w:w w:val="110"/>
          <w:position w:val="3"/>
          <w:sz w:val="6"/>
        </w:rPr>
        <w:t>0.8                   </w:t>
      </w:r>
      <w:r>
        <w:rPr>
          <w:rFonts w:ascii="Arial"/>
          <w:color w:val="252525"/>
          <w:w w:val="110"/>
          <w:position w:val="3"/>
          <w:sz w:val="6"/>
          <w:u w:val="single" w:color="D95218"/>
        </w:rPr>
      </w:r>
      <w:r>
        <w:rPr>
          <w:rFonts w:ascii="Arial"/>
          <w:color w:val="252525"/>
          <w:w w:val="110"/>
          <w:position w:val="3"/>
          <w:sz w:val="6"/>
        </w:rPr>
      </w:r>
      <w:r>
        <w:rPr>
          <w:rFonts w:ascii="Arial"/>
          <w:w w:val="110"/>
          <w:sz w:val="13"/>
        </w:rPr>
        <w:t>threshold =</w:t>
      </w:r>
      <w:r>
        <w:rPr>
          <w:rFonts w:ascii="Arial"/>
          <w:spacing w:val="1"/>
          <w:w w:val="110"/>
          <w:sz w:val="13"/>
        </w:rPr>
        <w:t> </w:t>
      </w:r>
      <w:r>
        <w:rPr>
          <w:rFonts w:ascii="Arial"/>
          <w:w w:val="110"/>
          <w:sz w:val="13"/>
        </w:rPr>
        <w:t>0.5</w:t>
      </w:r>
      <w:r>
        <w:rPr>
          <w:rFonts w:ascii="Arial"/>
          <w:sz w:val="13"/>
        </w:rPr>
      </w:r>
    </w:p>
    <w:p>
      <w:pPr>
        <w:spacing w:before="27"/>
        <w:ind w:left="629" w:right="0" w:firstLine="0"/>
        <w:jc w:val="left"/>
        <w:rPr>
          <w:rFonts w:ascii="Arial" w:hAnsi="Arial" w:cs="Arial" w:eastAsia="Arial"/>
          <w:sz w:val="13"/>
          <w:szCs w:val="13"/>
        </w:rPr>
      </w:pPr>
      <w:r>
        <w:rPr/>
        <w:pict>
          <v:shape style="position:absolute;margin-left:229.145508pt;margin-top:-4.12392pt;width:9.2pt;height:50.2pt;mso-position-horizontal-relative:page;mso-position-vertical-relative:paragraph;z-index:6400" type="#_x0000_t202" filled="false" stroked="false">
            <v:textbox inset="0,0,0,0" style="layout-flow:vertical;mso-layout-flow-alt:bottom-to-top">
              <w:txbxContent>
                <w:p>
                  <w:pPr>
                    <w:spacing w:line="161" w:lineRule="exact" w:before="0"/>
                    <w:ind w:left="20" w:right="0" w:firstLine="0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>
                    <w:rPr>
                      <w:rFonts w:ascii="Arial"/>
                      <w:color w:val="252525"/>
                      <w:w w:val="101"/>
                      <w:sz w:val="14"/>
                    </w:rPr>
                    <w:t>portion</w:t>
                  </w:r>
                  <w:r>
                    <w:rPr>
                      <w:rFonts w:ascii="Arial"/>
                      <w:color w:val="252525"/>
                      <w:sz w:val="14"/>
                    </w:rPr>
                    <w:t> </w:t>
                  </w:r>
                  <w:r>
                    <w:rPr>
                      <w:rFonts w:ascii="Arial"/>
                      <w:color w:val="252525"/>
                      <w:w w:val="101"/>
                      <w:sz w:val="14"/>
                    </w:rPr>
                    <w:t>of</w:t>
                  </w:r>
                  <w:r>
                    <w:rPr>
                      <w:rFonts w:ascii="Arial"/>
                      <w:color w:val="252525"/>
                      <w:sz w:val="14"/>
                    </w:rPr>
                    <w:t> </w:t>
                  </w:r>
                  <w:r>
                    <w:rPr>
                      <w:rFonts w:ascii="Arial"/>
                      <w:color w:val="252525"/>
                      <w:w w:val="101"/>
                      <w:sz w:val="14"/>
                    </w:rPr>
                    <w:t>tasks</w:t>
                  </w:r>
                  <w:r>
                    <w:rPr>
                      <w:rFonts w:ascii="Arial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252525"/>
          <w:w w:val="110"/>
          <w:position w:val="4"/>
          <w:sz w:val="6"/>
        </w:rPr>
        <w:t>0.7                   </w:t>
      </w:r>
      <w:r>
        <w:rPr>
          <w:rFonts w:ascii="Arial"/>
          <w:color w:val="252525"/>
          <w:w w:val="110"/>
          <w:position w:val="4"/>
          <w:sz w:val="6"/>
          <w:u w:val="single" w:color="EDB01F"/>
        </w:rPr>
      </w:r>
      <w:r>
        <w:rPr>
          <w:rFonts w:ascii="Arial"/>
          <w:color w:val="252525"/>
          <w:w w:val="110"/>
          <w:position w:val="4"/>
          <w:sz w:val="6"/>
        </w:rPr>
      </w:r>
      <w:r>
        <w:rPr>
          <w:rFonts w:ascii="Arial"/>
          <w:w w:val="110"/>
          <w:sz w:val="13"/>
        </w:rPr>
        <w:t>threshold =</w:t>
      </w:r>
      <w:r>
        <w:rPr>
          <w:rFonts w:ascii="Arial"/>
          <w:spacing w:val="1"/>
          <w:w w:val="110"/>
          <w:sz w:val="13"/>
        </w:rPr>
        <w:t> </w:t>
      </w:r>
      <w:r>
        <w:rPr>
          <w:rFonts w:ascii="Arial"/>
          <w:w w:val="110"/>
          <w:sz w:val="13"/>
        </w:rPr>
        <w:t>0.9</w:t>
      </w:r>
      <w:r>
        <w:rPr>
          <w:rFonts w:ascii="Arial"/>
          <w:sz w:val="13"/>
        </w:rPr>
      </w:r>
    </w:p>
    <w:p>
      <w:pPr>
        <w:spacing w:before="47"/>
        <w:ind w:left="629" w:right="0" w:firstLine="0"/>
        <w:jc w:val="left"/>
        <w:rPr>
          <w:rFonts w:ascii="Arial" w:hAnsi="Arial" w:cs="Arial" w:eastAsia="Arial"/>
          <w:sz w:val="6"/>
          <w:szCs w:val="6"/>
        </w:rPr>
      </w:pPr>
      <w:r>
        <w:rPr>
          <w:rFonts w:ascii="Arial"/>
          <w:color w:val="252525"/>
          <w:w w:val="110"/>
          <w:sz w:val="6"/>
        </w:rPr>
        <w:t>0.6</w:t>
      </w:r>
      <w:r>
        <w:rPr>
          <w:rFonts w:ascii="Arial"/>
          <w:sz w:val="6"/>
        </w:rPr>
      </w:r>
    </w:p>
    <w:p>
      <w:pPr>
        <w:spacing w:line="240" w:lineRule="auto" w:before="6"/>
        <w:rPr>
          <w:rFonts w:ascii="Arial" w:hAnsi="Arial" w:cs="Arial" w:eastAsia="Arial"/>
          <w:sz w:val="8"/>
          <w:szCs w:val="8"/>
        </w:rPr>
      </w:pPr>
    </w:p>
    <w:p>
      <w:pPr>
        <w:spacing w:before="0"/>
        <w:ind w:left="629" w:right="0" w:firstLine="0"/>
        <w:jc w:val="left"/>
        <w:rPr>
          <w:rFonts w:ascii="Arial" w:hAnsi="Arial" w:cs="Arial" w:eastAsia="Arial"/>
          <w:sz w:val="6"/>
          <w:szCs w:val="6"/>
        </w:rPr>
      </w:pPr>
      <w:r>
        <w:rPr>
          <w:rFonts w:ascii="Arial"/>
          <w:color w:val="252525"/>
          <w:w w:val="110"/>
          <w:sz w:val="6"/>
        </w:rPr>
        <w:t>0.5</w:t>
      </w:r>
      <w:r>
        <w:rPr>
          <w:rFonts w:ascii="Arial"/>
          <w:sz w:val="6"/>
        </w:rPr>
      </w:r>
    </w:p>
    <w:p>
      <w:pPr>
        <w:spacing w:line="240" w:lineRule="auto" w:before="6"/>
        <w:rPr>
          <w:rFonts w:ascii="Arial" w:hAnsi="Arial" w:cs="Arial" w:eastAsia="Arial"/>
          <w:sz w:val="8"/>
          <w:szCs w:val="8"/>
        </w:rPr>
      </w:pPr>
    </w:p>
    <w:p>
      <w:pPr>
        <w:spacing w:before="0"/>
        <w:ind w:left="629" w:right="0" w:firstLine="0"/>
        <w:jc w:val="left"/>
        <w:rPr>
          <w:rFonts w:ascii="Arial" w:hAnsi="Arial" w:cs="Arial" w:eastAsia="Arial"/>
          <w:sz w:val="6"/>
          <w:szCs w:val="6"/>
        </w:rPr>
      </w:pPr>
      <w:r>
        <w:rPr>
          <w:rFonts w:ascii="Arial"/>
          <w:color w:val="252525"/>
          <w:w w:val="110"/>
          <w:sz w:val="6"/>
        </w:rPr>
        <w:t>0.4</w:t>
      </w:r>
      <w:r>
        <w:rPr>
          <w:rFonts w:ascii="Arial"/>
          <w:sz w:val="6"/>
        </w:rPr>
      </w:r>
    </w:p>
    <w:p>
      <w:pPr>
        <w:spacing w:line="240" w:lineRule="auto" w:before="0"/>
        <w:rPr>
          <w:rFonts w:ascii="Arial" w:hAnsi="Arial" w:cs="Arial" w:eastAsia="Arial"/>
          <w:sz w:val="6"/>
          <w:szCs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spacing w:line="240" w:lineRule="auto" w:before="9"/>
        <w:rPr>
          <w:rFonts w:ascii="Arial" w:hAnsi="Arial" w:cs="Arial" w:eastAsia="Arial"/>
          <w:sz w:val="8"/>
          <w:szCs w:val="8"/>
        </w:rPr>
      </w:pPr>
    </w:p>
    <w:p>
      <w:pPr>
        <w:spacing w:before="0"/>
        <w:ind w:left="0" w:right="0" w:firstLine="0"/>
        <w:jc w:val="right"/>
        <w:rPr>
          <w:rFonts w:ascii="Arial" w:hAnsi="Arial" w:cs="Arial" w:eastAsia="Arial"/>
          <w:sz w:val="6"/>
          <w:szCs w:val="6"/>
        </w:rPr>
      </w:pPr>
      <w:r>
        <w:rPr>
          <w:rFonts w:ascii="Arial"/>
          <w:color w:val="252525"/>
          <w:w w:val="125"/>
          <w:sz w:val="6"/>
        </w:rPr>
        <w:t>25%</w:t>
      </w:r>
      <w:r>
        <w:rPr>
          <w:rFonts w:ascii="Arial"/>
          <w:sz w:val="6"/>
        </w:rPr>
      </w:r>
    </w:p>
    <w:p>
      <w:pPr>
        <w:spacing w:line="240" w:lineRule="auto" w:before="0"/>
        <w:rPr>
          <w:rFonts w:ascii="Arial" w:hAnsi="Arial" w:cs="Arial" w:eastAsia="Arial"/>
          <w:sz w:val="6"/>
          <w:szCs w:val="6"/>
        </w:rPr>
      </w:pPr>
    </w:p>
    <w:p>
      <w:pPr>
        <w:spacing w:line="240" w:lineRule="auto" w:before="9"/>
        <w:rPr>
          <w:rFonts w:ascii="Arial" w:hAnsi="Arial" w:cs="Arial" w:eastAsia="Arial"/>
          <w:sz w:val="8"/>
          <w:szCs w:val="8"/>
        </w:rPr>
      </w:pPr>
    </w:p>
    <w:p>
      <w:pPr>
        <w:spacing w:before="0"/>
        <w:ind w:left="0" w:right="0" w:firstLine="0"/>
        <w:jc w:val="right"/>
        <w:rPr>
          <w:rFonts w:ascii="Arial" w:hAnsi="Arial" w:cs="Arial" w:eastAsia="Arial"/>
          <w:sz w:val="6"/>
          <w:szCs w:val="6"/>
        </w:rPr>
      </w:pPr>
      <w:r>
        <w:rPr>
          <w:rFonts w:ascii="Arial"/>
          <w:color w:val="252525"/>
          <w:w w:val="125"/>
          <w:sz w:val="6"/>
        </w:rPr>
        <w:t>20%</w:t>
      </w:r>
      <w:r>
        <w:rPr>
          <w:rFonts w:ascii="Arial"/>
          <w:sz w:val="6"/>
        </w:rPr>
      </w:r>
    </w:p>
    <w:p>
      <w:pPr>
        <w:spacing w:line="240" w:lineRule="auto" w:before="0"/>
        <w:rPr>
          <w:rFonts w:ascii="Arial" w:hAnsi="Arial" w:cs="Arial" w:eastAsia="Arial"/>
          <w:sz w:val="6"/>
          <w:szCs w:val="6"/>
        </w:rPr>
      </w:pPr>
    </w:p>
    <w:p>
      <w:pPr>
        <w:spacing w:line="240" w:lineRule="auto" w:before="9"/>
        <w:rPr>
          <w:rFonts w:ascii="Arial" w:hAnsi="Arial" w:cs="Arial" w:eastAsia="Arial"/>
          <w:sz w:val="8"/>
          <w:szCs w:val="8"/>
        </w:rPr>
      </w:pPr>
    </w:p>
    <w:p>
      <w:pPr>
        <w:spacing w:before="0"/>
        <w:ind w:left="0" w:right="0" w:firstLine="0"/>
        <w:jc w:val="right"/>
        <w:rPr>
          <w:rFonts w:ascii="Arial" w:hAnsi="Arial" w:cs="Arial" w:eastAsia="Arial"/>
          <w:sz w:val="6"/>
          <w:szCs w:val="6"/>
        </w:rPr>
      </w:pPr>
      <w:r>
        <w:rPr>
          <w:rFonts w:ascii="Arial"/>
          <w:color w:val="252525"/>
          <w:w w:val="125"/>
          <w:sz w:val="6"/>
        </w:rPr>
        <w:t>15%</w:t>
      </w:r>
      <w:r>
        <w:rPr>
          <w:rFonts w:ascii="Arial"/>
          <w:sz w:val="6"/>
        </w:rPr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5"/>
        <w:rPr>
          <w:rFonts w:ascii="Arial" w:hAnsi="Arial" w:cs="Arial" w:eastAsia="Arial"/>
          <w:sz w:val="16"/>
          <w:szCs w:val="16"/>
        </w:rPr>
      </w:pPr>
    </w:p>
    <w:p>
      <w:pPr>
        <w:spacing w:before="0"/>
        <w:ind w:left="374" w:right="0" w:firstLine="0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Arial"/>
          <w:w w:val="120"/>
          <w:sz w:val="13"/>
        </w:rPr>
        <w:t>use no</w:t>
      </w:r>
      <w:r>
        <w:rPr>
          <w:rFonts w:ascii="Arial"/>
          <w:spacing w:val="3"/>
          <w:w w:val="120"/>
          <w:sz w:val="13"/>
        </w:rPr>
        <w:t> </w:t>
      </w:r>
      <w:r>
        <w:rPr>
          <w:rFonts w:ascii="Arial"/>
          <w:w w:val="120"/>
          <w:sz w:val="13"/>
        </w:rPr>
        <w:t>clone</w:t>
      </w:r>
      <w:r>
        <w:rPr>
          <w:rFonts w:ascii="Arial"/>
          <w:sz w:val="13"/>
        </w:rPr>
      </w:r>
    </w:p>
    <w:p>
      <w:pPr>
        <w:spacing w:before="27"/>
        <w:ind w:left="374" w:right="0" w:firstLine="0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Arial"/>
          <w:w w:val="120"/>
          <w:sz w:val="13"/>
        </w:rPr>
        <w:t>use 1 extra</w:t>
      </w:r>
      <w:r>
        <w:rPr>
          <w:rFonts w:ascii="Arial"/>
          <w:spacing w:val="5"/>
          <w:w w:val="120"/>
          <w:sz w:val="13"/>
        </w:rPr>
        <w:t> </w:t>
      </w:r>
      <w:r>
        <w:rPr>
          <w:rFonts w:ascii="Arial"/>
          <w:w w:val="120"/>
          <w:sz w:val="13"/>
        </w:rPr>
        <w:t>clone</w:t>
      </w:r>
      <w:r>
        <w:rPr>
          <w:rFonts w:ascii="Arial"/>
          <w:sz w:val="13"/>
        </w:rPr>
      </w:r>
    </w:p>
    <w:p>
      <w:pPr>
        <w:spacing w:after="0"/>
        <w:jc w:val="left"/>
        <w:rPr>
          <w:rFonts w:ascii="Arial" w:hAnsi="Arial" w:cs="Arial" w:eastAsia="Arial"/>
          <w:sz w:val="13"/>
          <w:szCs w:val="13"/>
        </w:rPr>
        <w:sectPr>
          <w:type w:val="continuous"/>
          <w:pgSz w:w="12240" w:h="15840"/>
          <w:pgMar w:top="460" w:bottom="280" w:left="1140" w:right="0"/>
          <w:cols w:num="4" w:equalWidth="0">
            <w:col w:w="2023" w:space="978"/>
            <w:col w:w="2023" w:space="967"/>
            <w:col w:w="781" w:space="40"/>
            <w:col w:w="4288"/>
          </w:cols>
        </w:sectPr>
      </w:pPr>
    </w:p>
    <w:p>
      <w:pPr>
        <w:spacing w:before="24"/>
        <w:ind w:left="0" w:right="0" w:firstLine="0"/>
        <w:jc w:val="right"/>
        <w:rPr>
          <w:rFonts w:ascii="Arial" w:hAnsi="Arial" w:cs="Arial" w:eastAsia="Arial"/>
          <w:sz w:val="6"/>
          <w:szCs w:val="6"/>
        </w:rPr>
      </w:pPr>
      <w:r>
        <w:rPr>
          <w:rFonts w:ascii="Arial"/>
          <w:color w:val="252525"/>
          <w:w w:val="110"/>
          <w:sz w:val="6"/>
        </w:rPr>
        <w:t>0.3</w:t>
      </w:r>
      <w:r>
        <w:rPr>
          <w:rFonts w:ascii="Arial"/>
          <w:sz w:val="6"/>
        </w:rPr>
      </w:r>
    </w:p>
    <w:p>
      <w:pPr>
        <w:spacing w:line="240" w:lineRule="auto" w:before="6"/>
        <w:rPr>
          <w:rFonts w:ascii="Arial" w:hAnsi="Arial" w:cs="Arial" w:eastAsia="Arial"/>
          <w:sz w:val="8"/>
          <w:szCs w:val="8"/>
        </w:rPr>
      </w:pPr>
    </w:p>
    <w:p>
      <w:pPr>
        <w:spacing w:line="29" w:lineRule="exact" w:before="0"/>
        <w:ind w:left="0" w:right="0" w:firstLine="0"/>
        <w:jc w:val="right"/>
        <w:rPr>
          <w:rFonts w:ascii="Arial" w:hAnsi="Arial" w:cs="Arial" w:eastAsia="Arial"/>
          <w:sz w:val="6"/>
          <w:szCs w:val="6"/>
        </w:rPr>
      </w:pPr>
      <w:r>
        <w:rPr>
          <w:rFonts w:ascii="Arial"/>
          <w:color w:val="252525"/>
          <w:w w:val="110"/>
          <w:sz w:val="6"/>
        </w:rPr>
        <w:t>0.2</w:t>
      </w:r>
      <w:r>
        <w:rPr>
          <w:rFonts w:ascii="Arial"/>
          <w:sz w:val="6"/>
        </w:rPr>
      </w:r>
    </w:p>
    <w:p>
      <w:pPr>
        <w:spacing w:before="24"/>
        <w:ind w:left="0" w:right="0" w:firstLine="0"/>
        <w:jc w:val="right"/>
        <w:rPr>
          <w:rFonts w:ascii="Arial" w:hAnsi="Arial" w:cs="Arial" w:eastAsia="Arial"/>
          <w:sz w:val="6"/>
          <w:szCs w:val="6"/>
        </w:rPr>
      </w:pPr>
      <w:r>
        <w:rPr>
          <w:w w:val="110"/>
        </w:rPr>
        <w:br w:type="column"/>
      </w:r>
      <w:r>
        <w:rPr>
          <w:rFonts w:ascii="Arial"/>
          <w:color w:val="252525"/>
          <w:w w:val="110"/>
          <w:sz w:val="6"/>
        </w:rPr>
        <w:t>0.3</w:t>
      </w:r>
      <w:r>
        <w:rPr>
          <w:rFonts w:ascii="Arial"/>
          <w:sz w:val="6"/>
        </w:rPr>
      </w:r>
    </w:p>
    <w:p>
      <w:pPr>
        <w:spacing w:line="240" w:lineRule="auto" w:before="6"/>
        <w:rPr>
          <w:rFonts w:ascii="Arial" w:hAnsi="Arial" w:cs="Arial" w:eastAsia="Arial"/>
          <w:sz w:val="8"/>
          <w:szCs w:val="8"/>
        </w:rPr>
      </w:pPr>
    </w:p>
    <w:p>
      <w:pPr>
        <w:spacing w:line="29" w:lineRule="exact" w:before="0"/>
        <w:ind w:left="0" w:right="0" w:firstLine="0"/>
        <w:jc w:val="right"/>
        <w:rPr>
          <w:rFonts w:ascii="Arial" w:hAnsi="Arial" w:cs="Arial" w:eastAsia="Arial"/>
          <w:sz w:val="6"/>
          <w:szCs w:val="6"/>
        </w:rPr>
      </w:pPr>
      <w:r>
        <w:rPr>
          <w:rFonts w:ascii="Arial"/>
          <w:color w:val="252525"/>
          <w:w w:val="110"/>
          <w:sz w:val="6"/>
        </w:rPr>
        <w:t>0.2</w:t>
      </w:r>
      <w:r>
        <w:rPr>
          <w:rFonts w:ascii="Arial"/>
          <w:sz w:val="6"/>
        </w:rPr>
      </w:r>
    </w:p>
    <w:p>
      <w:pPr>
        <w:tabs>
          <w:tab w:pos="1171" w:val="left" w:leader="none"/>
        </w:tabs>
        <w:spacing w:before="27"/>
        <w:ind w:left="629" w:right="0" w:firstLine="0"/>
        <w:jc w:val="left"/>
        <w:rPr>
          <w:rFonts w:ascii="Arial" w:hAnsi="Arial" w:cs="Arial" w:eastAsia="Arial"/>
          <w:sz w:val="13"/>
          <w:szCs w:val="13"/>
        </w:rPr>
      </w:pPr>
      <w:r>
        <w:rPr>
          <w:w w:val="120"/>
        </w:rPr>
        <w:br w:type="column"/>
      </w:r>
      <w:r>
        <w:rPr>
          <w:rFonts w:ascii="Arial"/>
          <w:color w:val="252525"/>
          <w:w w:val="120"/>
          <w:position w:val="5"/>
          <w:sz w:val="6"/>
        </w:rPr>
        <w:t>10%</w:t>
      </w:r>
      <w:r>
        <w:rPr>
          <w:rFonts w:ascii="Arial"/>
          <w:color w:val="252525"/>
          <w:w w:val="120"/>
          <w:position w:val="5"/>
          <w:sz w:val="6"/>
          <w:u w:val="dotted" w:color="EDB01F"/>
        </w:rPr>
        <w:tab/>
      </w:r>
      <w:r>
        <w:rPr>
          <w:rFonts w:ascii="Arial"/>
          <w:color w:val="252525"/>
          <w:w w:val="120"/>
          <w:position w:val="5"/>
          <w:sz w:val="6"/>
        </w:rPr>
      </w:r>
      <w:r>
        <w:rPr>
          <w:rFonts w:ascii="Arial"/>
          <w:w w:val="120"/>
          <w:sz w:val="13"/>
        </w:rPr>
        <w:t>use 2 extra</w:t>
      </w:r>
      <w:r>
        <w:rPr>
          <w:rFonts w:ascii="Arial"/>
          <w:spacing w:val="5"/>
          <w:w w:val="120"/>
          <w:sz w:val="13"/>
        </w:rPr>
        <w:t> </w:t>
      </w:r>
      <w:r>
        <w:rPr>
          <w:rFonts w:ascii="Arial"/>
          <w:w w:val="120"/>
          <w:sz w:val="13"/>
        </w:rPr>
        <w:t>clones</w:t>
      </w:r>
      <w:r>
        <w:rPr>
          <w:rFonts w:ascii="Arial"/>
          <w:sz w:val="13"/>
        </w:rPr>
      </w:r>
    </w:p>
    <w:p>
      <w:pPr>
        <w:spacing w:after="0"/>
        <w:jc w:val="left"/>
        <w:rPr>
          <w:rFonts w:ascii="Arial" w:hAnsi="Arial" w:cs="Arial" w:eastAsia="Arial"/>
          <w:sz w:val="13"/>
          <w:szCs w:val="13"/>
        </w:rPr>
        <w:sectPr>
          <w:type w:val="continuous"/>
          <w:pgSz w:w="12240" w:h="15840"/>
          <w:pgMar w:top="460" w:bottom="280" w:left="1140" w:right="0"/>
          <w:cols w:num="3" w:equalWidth="0">
            <w:col w:w="723" w:space="2278"/>
            <w:col w:w="723" w:space="2267"/>
            <w:col w:w="5109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6"/>
          <w:szCs w:val="6"/>
        </w:rPr>
      </w:pPr>
    </w:p>
    <w:p>
      <w:pPr>
        <w:spacing w:line="240" w:lineRule="auto" w:before="11"/>
        <w:rPr>
          <w:rFonts w:ascii="Arial" w:hAnsi="Arial" w:cs="Arial" w:eastAsia="Arial"/>
          <w:sz w:val="5"/>
          <w:szCs w:val="5"/>
        </w:rPr>
      </w:pPr>
    </w:p>
    <w:p>
      <w:pPr>
        <w:tabs>
          <w:tab w:pos="3630" w:val="left" w:leader="none"/>
        </w:tabs>
        <w:spacing w:before="0"/>
        <w:ind w:left="629" w:right="0" w:firstLine="0"/>
        <w:jc w:val="left"/>
        <w:rPr>
          <w:rFonts w:ascii="Arial" w:hAnsi="Arial" w:cs="Arial" w:eastAsia="Arial"/>
          <w:sz w:val="6"/>
          <w:szCs w:val="6"/>
        </w:rPr>
      </w:pPr>
      <w:r>
        <w:rPr>
          <w:rFonts w:ascii="Arial"/>
          <w:color w:val="252525"/>
          <w:w w:val="110"/>
          <w:sz w:val="6"/>
        </w:rPr>
        <w:t>0.1</w:t>
        <w:tab/>
        <w:t>0.1</w:t>
      </w:r>
      <w:r>
        <w:rPr>
          <w:rFonts w:ascii="Arial"/>
          <w:sz w:val="6"/>
        </w:rPr>
      </w:r>
    </w:p>
    <w:p>
      <w:pPr>
        <w:tabs>
          <w:tab w:pos="1150" w:val="left" w:leader="none"/>
        </w:tabs>
        <w:spacing w:line="135" w:lineRule="exact" w:before="0"/>
        <w:ind w:left="629" w:right="0" w:firstLine="0"/>
        <w:jc w:val="left"/>
        <w:rPr>
          <w:rFonts w:ascii="Arial" w:hAnsi="Arial" w:cs="Arial" w:eastAsia="Arial"/>
          <w:sz w:val="13"/>
          <w:szCs w:val="13"/>
        </w:rPr>
      </w:pPr>
      <w:r>
        <w:rPr>
          <w:w w:val="120"/>
        </w:rPr>
        <w:br w:type="column"/>
      </w:r>
      <w:r>
        <w:rPr>
          <w:rFonts w:ascii="Arial"/>
          <w:color w:val="252525"/>
          <w:w w:val="120"/>
          <w:sz w:val="6"/>
        </w:rPr>
        <w:t>5%</w:t>
        <w:tab/>
      </w:r>
      <w:r>
        <w:rPr>
          <w:rFonts w:ascii="Arial"/>
          <w:w w:val="120"/>
          <w:position w:val="2"/>
          <w:sz w:val="13"/>
        </w:rPr>
        <w:t>use 3 extra</w:t>
      </w:r>
      <w:r>
        <w:rPr>
          <w:rFonts w:ascii="Arial"/>
          <w:spacing w:val="5"/>
          <w:w w:val="120"/>
          <w:position w:val="2"/>
          <w:sz w:val="13"/>
        </w:rPr>
        <w:t> </w:t>
      </w:r>
      <w:r>
        <w:rPr>
          <w:rFonts w:ascii="Arial"/>
          <w:w w:val="120"/>
          <w:position w:val="2"/>
          <w:sz w:val="13"/>
        </w:rPr>
        <w:t>clones</w:t>
      </w:r>
      <w:r>
        <w:rPr>
          <w:rFonts w:ascii="Arial"/>
          <w:sz w:val="13"/>
        </w:rPr>
      </w:r>
    </w:p>
    <w:p>
      <w:pPr>
        <w:spacing w:after="0" w:line="135" w:lineRule="exact"/>
        <w:jc w:val="left"/>
        <w:rPr>
          <w:rFonts w:ascii="Arial" w:hAnsi="Arial" w:cs="Arial" w:eastAsia="Arial"/>
          <w:sz w:val="13"/>
          <w:szCs w:val="13"/>
        </w:rPr>
        <w:sectPr>
          <w:type w:val="continuous"/>
          <w:pgSz w:w="12240" w:h="15840"/>
          <w:pgMar w:top="460" w:bottom="280" w:left="1140" w:right="0"/>
          <w:cols w:num="2" w:equalWidth="0">
            <w:col w:w="3723" w:space="2311"/>
            <w:col w:w="5066"/>
          </w:cols>
        </w:sectPr>
      </w:pPr>
    </w:p>
    <w:p>
      <w:pPr>
        <w:spacing w:line="240" w:lineRule="auto" w:before="6"/>
        <w:rPr>
          <w:rFonts w:ascii="Arial" w:hAnsi="Arial" w:cs="Arial" w:eastAsia="Arial"/>
          <w:sz w:val="8"/>
          <w:szCs w:val="8"/>
        </w:rPr>
      </w:pPr>
    </w:p>
    <w:p>
      <w:pPr>
        <w:spacing w:before="0"/>
        <w:ind w:left="685" w:right="0" w:firstLine="0"/>
        <w:jc w:val="left"/>
        <w:rPr>
          <w:rFonts w:ascii="Arial" w:hAnsi="Arial" w:cs="Arial" w:eastAsia="Arial"/>
          <w:sz w:val="6"/>
          <w:szCs w:val="6"/>
        </w:rPr>
      </w:pPr>
      <w:r>
        <w:rPr>
          <w:rFonts w:ascii="Arial"/>
          <w:color w:val="252525"/>
          <w:w w:val="111"/>
          <w:sz w:val="6"/>
        </w:rPr>
        <w:t>0</w:t>
      </w:r>
      <w:r>
        <w:rPr>
          <w:rFonts w:ascii="Arial"/>
          <w:sz w:val="6"/>
        </w:rPr>
      </w:r>
    </w:p>
    <w:p>
      <w:pPr>
        <w:spacing w:before="1"/>
        <w:ind w:left="733" w:right="0" w:firstLine="0"/>
        <w:jc w:val="left"/>
        <w:rPr>
          <w:rFonts w:ascii="Arial" w:hAnsi="Arial" w:cs="Arial" w:eastAsia="Arial"/>
          <w:sz w:val="6"/>
          <w:szCs w:val="6"/>
        </w:rPr>
      </w:pPr>
      <w:r>
        <w:rPr>
          <w:rFonts w:ascii="Arial"/>
          <w:color w:val="252525"/>
          <w:w w:val="110"/>
          <w:sz w:val="6"/>
        </w:rPr>
        <w:t>0         0.1       0.2       0.3       0.4       0.5       0.6       0.7       0.8       0.9         1</w:t>
      </w:r>
      <w:r>
        <w:rPr>
          <w:rFonts w:ascii="Arial"/>
          <w:sz w:val="6"/>
        </w:rPr>
      </w:r>
    </w:p>
    <w:p>
      <w:pPr>
        <w:spacing w:before="25"/>
        <w:ind w:left="733" w:right="0" w:firstLine="0"/>
        <w:jc w:val="center"/>
        <w:rPr>
          <w:rFonts w:ascii="Arial" w:hAnsi="Arial" w:cs="Arial" w:eastAsia="Arial"/>
          <w:sz w:val="14"/>
          <w:szCs w:val="14"/>
        </w:rPr>
      </w:pPr>
      <w:r>
        <w:rPr>
          <w:rFonts w:ascii="Arial"/>
          <w:color w:val="252525"/>
          <w:sz w:val="14"/>
        </w:rPr>
        <w:t>improvement</w:t>
      </w:r>
      <w:r>
        <w:rPr>
          <w:rFonts w:ascii="Arial"/>
          <w:color w:val="252525"/>
          <w:spacing w:val="28"/>
          <w:sz w:val="14"/>
        </w:rPr>
        <w:t> </w:t>
      </w:r>
      <w:r>
        <w:rPr>
          <w:rFonts w:ascii="Arial"/>
          <w:color w:val="252525"/>
          <w:sz w:val="14"/>
        </w:rPr>
        <w:t>ratio</w:t>
      </w:r>
      <w:r>
        <w:rPr>
          <w:rFonts w:ascii="Arial"/>
          <w:sz w:val="14"/>
        </w:rPr>
      </w:r>
    </w:p>
    <w:p>
      <w:pPr>
        <w:spacing w:line="240" w:lineRule="auto" w:before="6"/>
        <w:rPr>
          <w:rFonts w:ascii="Arial" w:hAnsi="Arial" w:cs="Arial" w:eastAsia="Arial"/>
          <w:sz w:val="8"/>
          <w:szCs w:val="8"/>
        </w:rPr>
      </w:pPr>
      <w:r>
        <w:rPr/>
        <w:br w:type="column"/>
      </w:r>
      <w:r>
        <w:rPr>
          <w:rFonts w:ascii="Arial"/>
          <w:sz w:val="8"/>
        </w:rPr>
      </w:r>
    </w:p>
    <w:p>
      <w:pPr>
        <w:spacing w:before="0"/>
        <w:ind w:left="651" w:right="0" w:firstLine="0"/>
        <w:jc w:val="left"/>
        <w:rPr>
          <w:rFonts w:ascii="Arial" w:hAnsi="Arial" w:cs="Arial" w:eastAsia="Arial"/>
          <w:sz w:val="6"/>
          <w:szCs w:val="6"/>
        </w:rPr>
      </w:pPr>
      <w:r>
        <w:rPr>
          <w:rFonts w:ascii="Arial"/>
          <w:color w:val="252525"/>
          <w:w w:val="111"/>
          <w:sz w:val="6"/>
        </w:rPr>
        <w:t>0</w:t>
      </w:r>
      <w:r>
        <w:rPr>
          <w:rFonts w:ascii="Arial"/>
          <w:sz w:val="6"/>
        </w:rPr>
      </w:r>
    </w:p>
    <w:p>
      <w:pPr>
        <w:spacing w:before="1"/>
        <w:ind w:left="698" w:right="0" w:firstLine="0"/>
        <w:jc w:val="left"/>
        <w:rPr>
          <w:rFonts w:ascii="Arial" w:hAnsi="Arial" w:cs="Arial" w:eastAsia="Arial"/>
          <w:sz w:val="6"/>
          <w:szCs w:val="6"/>
        </w:rPr>
      </w:pPr>
      <w:r>
        <w:rPr>
          <w:rFonts w:ascii="Arial"/>
          <w:color w:val="252525"/>
          <w:w w:val="110"/>
          <w:sz w:val="6"/>
        </w:rPr>
        <w:t>0         0.1       0.2       0.3       0.4       0.5       0.6       0.7       0.8       0.9         1</w:t>
      </w:r>
      <w:r>
        <w:rPr>
          <w:rFonts w:ascii="Arial"/>
          <w:sz w:val="6"/>
        </w:rPr>
      </w:r>
    </w:p>
    <w:p>
      <w:pPr>
        <w:spacing w:before="25"/>
        <w:ind w:left="698" w:right="0" w:firstLine="0"/>
        <w:jc w:val="center"/>
        <w:rPr>
          <w:rFonts w:ascii="Arial" w:hAnsi="Arial" w:cs="Arial" w:eastAsia="Arial"/>
          <w:sz w:val="14"/>
          <w:szCs w:val="14"/>
        </w:rPr>
      </w:pPr>
      <w:r>
        <w:rPr>
          <w:rFonts w:ascii="Arial"/>
          <w:color w:val="252525"/>
          <w:sz w:val="14"/>
        </w:rPr>
        <w:t>improvement</w:t>
      </w:r>
      <w:r>
        <w:rPr>
          <w:rFonts w:ascii="Arial"/>
          <w:color w:val="252525"/>
          <w:spacing w:val="28"/>
          <w:sz w:val="14"/>
        </w:rPr>
        <w:t> </w:t>
      </w:r>
      <w:r>
        <w:rPr>
          <w:rFonts w:ascii="Arial"/>
          <w:color w:val="252525"/>
          <w:sz w:val="14"/>
        </w:rPr>
        <w:t>ratio</w:t>
      </w:r>
      <w:r>
        <w:rPr>
          <w:rFonts w:ascii="Arial"/>
          <w:sz w:val="14"/>
        </w:rPr>
      </w:r>
    </w:p>
    <w:p>
      <w:pPr>
        <w:spacing w:line="240" w:lineRule="auto" w:before="6"/>
        <w:rPr>
          <w:rFonts w:ascii="Arial" w:hAnsi="Arial" w:cs="Arial" w:eastAsia="Arial"/>
          <w:sz w:val="8"/>
          <w:szCs w:val="8"/>
        </w:rPr>
      </w:pPr>
      <w:r>
        <w:rPr/>
        <w:br w:type="column"/>
      </w:r>
      <w:r>
        <w:rPr>
          <w:rFonts w:ascii="Arial"/>
          <w:sz w:val="8"/>
        </w:rPr>
      </w:r>
    </w:p>
    <w:p>
      <w:pPr>
        <w:spacing w:before="0"/>
        <w:ind w:left="627" w:right="0" w:firstLine="0"/>
        <w:jc w:val="left"/>
        <w:rPr>
          <w:rFonts w:ascii="Arial" w:hAnsi="Arial" w:cs="Arial" w:eastAsia="Arial"/>
          <w:sz w:val="6"/>
          <w:szCs w:val="6"/>
        </w:rPr>
      </w:pPr>
      <w:r>
        <w:rPr>
          <w:rFonts w:ascii="Arial"/>
          <w:color w:val="252525"/>
          <w:w w:val="125"/>
          <w:sz w:val="6"/>
        </w:rPr>
        <w:t>0%</w:t>
      </w:r>
      <w:r>
        <w:rPr>
          <w:rFonts w:ascii="Arial"/>
          <w:sz w:val="6"/>
        </w:rPr>
      </w:r>
    </w:p>
    <w:p>
      <w:pPr>
        <w:spacing w:before="1"/>
        <w:ind w:left="732" w:right="1734" w:firstLine="0"/>
        <w:jc w:val="center"/>
        <w:rPr>
          <w:rFonts w:ascii="Arial" w:hAnsi="Arial" w:cs="Arial" w:eastAsia="Arial"/>
          <w:sz w:val="6"/>
          <w:szCs w:val="6"/>
        </w:rPr>
      </w:pPr>
      <w:r>
        <w:rPr>
          <w:rFonts w:ascii="Arial"/>
          <w:color w:val="252525"/>
          <w:w w:val="125"/>
          <w:sz w:val="6"/>
        </w:rPr>
        <w:t>0         0.1       0.2       0.3       0.4       0.5       0.6       0.7       0.8       0.9       </w:t>
      </w:r>
      <w:r>
        <w:rPr>
          <w:rFonts w:ascii="Arial"/>
          <w:color w:val="252525"/>
          <w:spacing w:val="13"/>
          <w:w w:val="125"/>
          <w:sz w:val="6"/>
        </w:rPr>
        <w:t> </w:t>
      </w:r>
      <w:r>
        <w:rPr>
          <w:rFonts w:ascii="Arial"/>
          <w:color w:val="252525"/>
          <w:w w:val="125"/>
          <w:sz w:val="6"/>
        </w:rPr>
        <w:t>1</w:t>
      </w:r>
      <w:r>
        <w:rPr>
          <w:rFonts w:ascii="Arial"/>
          <w:sz w:val="6"/>
        </w:rPr>
      </w:r>
    </w:p>
    <w:p>
      <w:pPr>
        <w:spacing w:before="27"/>
        <w:ind w:left="732" w:right="1734" w:firstLine="0"/>
        <w:jc w:val="center"/>
        <w:rPr>
          <w:rFonts w:ascii="Arial" w:hAnsi="Arial" w:cs="Arial" w:eastAsia="Arial"/>
          <w:sz w:val="14"/>
          <w:szCs w:val="14"/>
        </w:rPr>
      </w:pPr>
      <w:r>
        <w:rPr>
          <w:rFonts w:ascii="Arial"/>
          <w:color w:val="252525"/>
          <w:w w:val="115"/>
          <w:sz w:val="14"/>
        </w:rPr>
        <w:t>threshold</w:t>
      </w:r>
      <w:r>
        <w:rPr>
          <w:rFonts w:ascii="Arial"/>
          <w:sz w:val="14"/>
        </w:rPr>
      </w:r>
    </w:p>
    <w:p>
      <w:pPr>
        <w:spacing w:after="0"/>
        <w:jc w:val="center"/>
        <w:rPr>
          <w:rFonts w:ascii="Arial" w:hAnsi="Arial" w:cs="Arial" w:eastAsia="Arial"/>
          <w:sz w:val="14"/>
          <w:szCs w:val="14"/>
        </w:rPr>
        <w:sectPr>
          <w:type w:val="continuous"/>
          <w:pgSz w:w="12240" w:h="15840"/>
          <w:pgMar w:top="460" w:bottom="280" w:left="1140" w:right="0"/>
          <w:cols w:num="3" w:equalWidth="0">
            <w:col w:w="2996" w:space="40"/>
            <w:col w:w="2961" w:space="40"/>
            <w:col w:w="5063"/>
          </w:cols>
        </w:sectPr>
      </w:pPr>
    </w:p>
    <w:p>
      <w:pPr>
        <w:pStyle w:val="ListParagraph"/>
        <w:numPr>
          <w:ilvl w:val="0"/>
          <w:numId w:val="15"/>
        </w:numPr>
        <w:tabs>
          <w:tab w:pos="776" w:val="left" w:leader="none"/>
        </w:tabs>
        <w:spacing w:line="240" w:lineRule="auto" w:before="89" w:after="0"/>
        <w:ind w:left="775" w:right="0" w:hanging="226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/>
          <w:sz w:val="13"/>
        </w:rPr>
        <w:t>Acceleration in failed multi-attempt</w:t>
      </w:r>
      <w:r>
        <w:rPr>
          <w:rFonts w:ascii="Times New Roman"/>
          <w:spacing w:val="26"/>
          <w:sz w:val="13"/>
        </w:rPr>
        <w:t> </w:t>
      </w:r>
      <w:r>
        <w:rPr>
          <w:rFonts w:ascii="Times New Roman"/>
          <w:sz w:val="13"/>
        </w:rPr>
        <w:t>tasks.</w:t>
      </w:r>
    </w:p>
    <w:p>
      <w:pPr>
        <w:pStyle w:val="ListParagraph"/>
        <w:numPr>
          <w:ilvl w:val="0"/>
          <w:numId w:val="15"/>
        </w:numPr>
        <w:tabs>
          <w:tab w:pos="606" w:val="left" w:leader="none"/>
        </w:tabs>
        <w:spacing w:line="240" w:lineRule="auto" w:before="89" w:after="0"/>
        <w:ind w:left="605" w:right="0" w:hanging="234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/>
          <w:sz w:val="13"/>
        </w:rPr>
        <w:br w:type="column"/>
        <w:t>Acceleration in successful multi-attempt</w:t>
      </w:r>
      <w:r>
        <w:rPr>
          <w:rFonts w:ascii="Times New Roman"/>
          <w:spacing w:val="13"/>
          <w:sz w:val="13"/>
        </w:rPr>
        <w:t> </w:t>
      </w:r>
      <w:r>
        <w:rPr>
          <w:rFonts w:ascii="Times New Roman"/>
          <w:sz w:val="13"/>
        </w:rPr>
        <w:t>tasks.</w:t>
      </w:r>
    </w:p>
    <w:p>
      <w:pPr>
        <w:pStyle w:val="ListParagraph"/>
        <w:numPr>
          <w:ilvl w:val="0"/>
          <w:numId w:val="15"/>
        </w:numPr>
        <w:tabs>
          <w:tab w:pos="548" w:val="left" w:leader="none"/>
        </w:tabs>
        <w:spacing w:line="240" w:lineRule="auto" w:before="89" w:after="0"/>
        <w:ind w:left="547" w:right="0" w:hanging="226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/>
          <w:sz w:val="13"/>
        </w:rPr>
        <w:br w:type="column"/>
        <w:t>Improvements for different thresholds and</w:t>
      </w:r>
      <w:r>
        <w:rPr>
          <w:rFonts w:ascii="Times New Roman"/>
          <w:spacing w:val="31"/>
          <w:sz w:val="13"/>
        </w:rPr>
        <w:t> </w:t>
      </w:r>
      <w:r>
        <w:rPr>
          <w:rFonts w:ascii="Times New Roman"/>
          <w:sz w:val="13"/>
        </w:rPr>
        <w:t>#clones.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2240" w:h="15840"/>
          <w:pgMar w:top="460" w:bottom="280" w:left="1140" w:right="0"/>
          <w:cols w:num="3" w:equalWidth="0">
            <w:col w:w="3017" w:space="40"/>
            <w:col w:w="3087" w:space="40"/>
            <w:col w:w="4916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0"/>
        <w:ind w:left="3411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Fig. 11.  </w:t>
      </w:r>
      <w:r>
        <w:rPr>
          <w:rFonts w:ascii="Times New Roman"/>
          <w:spacing w:val="-4"/>
          <w:sz w:val="15"/>
        </w:rPr>
        <w:t>Task </w:t>
      </w:r>
      <w:r>
        <w:rPr>
          <w:rFonts w:ascii="Times New Roman"/>
          <w:sz w:val="15"/>
        </w:rPr>
        <w:t>acceleration using proactive </w:t>
      </w:r>
      <w:r>
        <w:rPr>
          <w:rFonts w:ascii="Times New Roman"/>
          <w:spacing w:val="15"/>
          <w:sz w:val="15"/>
        </w:rPr>
        <w:t> </w:t>
      </w:r>
      <w:r>
        <w:rPr>
          <w:rFonts w:ascii="Times New Roman"/>
          <w:sz w:val="15"/>
        </w:rPr>
        <w:t>cloning.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0" w:lineRule="exact"/>
        <w:ind w:left="10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drawing>
          <wp:inline distT="0" distB="0" distL="0" distR="0">
            <wp:extent cx="2971800" cy="9905"/>
            <wp:effectExtent l="0" t="0" r="0" b="0"/>
            <wp:docPr id="7" name="image2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5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exact"/>
        <w:rPr>
          <w:rFonts w:ascii="Times New Roman" w:hAnsi="Times New Roman" w:cs="Times New Roman" w:eastAsia="Times New Roman"/>
          <w:sz w:val="2"/>
          <w:szCs w:val="2"/>
        </w:rPr>
        <w:sectPr>
          <w:type w:val="continuous"/>
          <w:pgSz w:w="12240" w:h="15840"/>
          <w:pgMar w:top="460" w:bottom="280" w:left="1140" w:right="0"/>
        </w:sectPr>
      </w:pPr>
    </w:p>
    <w:p>
      <w:pPr>
        <w:spacing w:line="200" w:lineRule="exact" w:before="0"/>
        <w:ind w:left="152" w:right="0" w:hanging="41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shape style="position:absolute;margin-left:270pt;margin-top:732pt;width:80pt;height:20pt;mso-position-horizontal-relative:page;mso-position-vertical-relative:page;z-index:-689512" type="#_x0000_t202" filled="false" stroked="false">
            <v:textbox inset="0,0,0,0">
              <w:txbxContent>
                <w:p>
                  <w:pPr>
                    <w:spacing w:line="240" w:lineRule="auto" w:before="1"/>
                    <w:rPr>
                      <w:rFonts w:ascii="Times New Roman" w:hAnsi="Times New Roman" w:cs="Times New Roman" w:eastAsia="Times New Roman"/>
                      <w:sz w:val="13"/>
                      <w:szCs w:val="13"/>
                    </w:rPr>
                  </w:pPr>
                </w:p>
                <w:p>
                  <w:pPr>
                    <w:spacing w:before="0"/>
                    <w:ind w:left="0" w:right="159" w:firstLine="0"/>
                    <w:jc w:val="center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</w:rPr>
                    <w:t>1406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0pt;margin-top:732pt;width:80pt;height:20pt;mso-position-horizontal-relative:page;mso-position-vertical-relative:page;z-index:-689488" type="#_x0000_t202" filled="false" stroked="false">
            <v:textbox inset="0,0,0,0">
              <w:txbxContent>
                <w:p>
                  <w:pPr>
                    <w:spacing w:line="240" w:lineRule="auto" w:before="1"/>
                    <w:rPr>
                      <w:rFonts w:ascii="Times New Roman" w:hAnsi="Times New Roman" w:cs="Times New Roman" w:eastAsia="Times New Roman"/>
                      <w:sz w:val="13"/>
                      <w:szCs w:val="13"/>
                    </w:rPr>
                  </w:pPr>
                </w:p>
                <w:p>
                  <w:pPr>
                    <w:spacing w:before="0"/>
                    <w:ind w:left="0" w:right="159" w:firstLine="0"/>
                    <w:jc w:val="center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</w:rPr>
                    <w:t>1403</w:t>
                  </w:r>
                </w:p>
              </w:txbxContent>
            </v:textbox>
            <w10:wrap type="none"/>
          </v:shape>
        </w:pict>
      </w:r>
      <w:r>
        <w:rPr>
          <w:rFonts w:ascii="Georgia"/>
          <w:sz w:val="18"/>
        </w:rPr>
        <w:t>Algorithm 1 </w:t>
      </w:r>
      <w:r>
        <w:rPr>
          <w:rFonts w:ascii="Times New Roman"/>
          <w:sz w:val="15"/>
        </w:rPr>
        <w:t>Create task with clones based on failure   </w:t>
      </w:r>
      <w:r>
        <w:rPr>
          <w:rFonts w:ascii="Times New Roman"/>
          <w:spacing w:val="7"/>
          <w:sz w:val="15"/>
        </w:rPr>
        <w:t> </w:t>
      </w:r>
      <w:r>
        <w:rPr>
          <w:rFonts w:ascii="Times New Roman"/>
          <w:sz w:val="15"/>
        </w:rPr>
        <w:t>prediction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"/>
          <w:szCs w:val="2"/>
        </w:rPr>
      </w:pPr>
    </w:p>
    <w:p>
      <w:pPr>
        <w:spacing w:line="20" w:lineRule="exact"/>
        <w:ind w:left="10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drawing>
          <wp:inline distT="0" distB="0" distL="0" distR="0">
            <wp:extent cx="2996089" cy="5715"/>
            <wp:effectExtent l="0" t="0" r="0" b="0"/>
            <wp:docPr id="9" name="image2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6089" cy="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146" w:lineRule="exact" w:before="0"/>
        <w:ind w:left="152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sz w:val="15"/>
          <w:szCs w:val="15"/>
        </w:rPr>
        <w:t>1:  </w:t>
      </w:r>
      <w:r>
        <w:rPr>
          <w:rFonts w:ascii="Times New Roman" w:hAnsi="Times New Roman" w:cs="Times New Roman" w:eastAsia="Times New Roman"/>
          <w:sz w:val="13"/>
          <w:szCs w:val="13"/>
        </w:rPr>
        <w:t>Start the ﬁrst attempt of the original </w:t>
      </w:r>
      <w:r>
        <w:rPr>
          <w:rFonts w:ascii="Times New Roman" w:hAnsi="Times New Roman" w:cs="Times New Roman" w:eastAsia="Times New Roman"/>
          <w:spacing w:val="19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sz w:val="13"/>
          <w:szCs w:val="13"/>
        </w:rPr>
        <w:t>process;</w:t>
      </w:r>
    </w:p>
    <w:p>
      <w:pPr>
        <w:spacing w:line="180" w:lineRule="auto" w:before="22"/>
        <w:ind w:left="152" w:right="1712" w:firstLine="0"/>
        <w:jc w:val="left"/>
        <w:rPr>
          <w:rFonts w:ascii="Georgia" w:hAnsi="Georgia" w:cs="Georgia" w:eastAsia="Georgia"/>
          <w:sz w:val="13"/>
          <w:szCs w:val="13"/>
        </w:rPr>
      </w:pPr>
      <w:r>
        <w:rPr>
          <w:rFonts w:ascii="Times New Roman"/>
          <w:w w:val="105"/>
          <w:sz w:val="15"/>
        </w:rPr>
        <w:t>2: </w:t>
      </w:r>
      <w:r>
        <w:rPr>
          <w:rFonts w:ascii="Arial"/>
          <w:w w:val="130"/>
          <w:sz w:val="13"/>
        </w:rPr>
        <w:t>r </w:t>
      </w:r>
      <w:r>
        <w:rPr>
          <w:rFonts w:ascii="Lucida Sans Unicode"/>
          <w:w w:val="105"/>
          <w:sz w:val="13"/>
        </w:rPr>
        <w:t>:= 0 </w:t>
      </w:r>
      <w:r>
        <w:rPr>
          <w:rFonts w:ascii="Times New Roman"/>
          <w:w w:val="105"/>
          <w:sz w:val="13"/>
        </w:rPr>
        <w:t>// </w:t>
      </w:r>
      <w:r>
        <w:rPr>
          <w:rFonts w:ascii="Arial"/>
          <w:w w:val="130"/>
          <w:sz w:val="13"/>
        </w:rPr>
        <w:t>r </w:t>
      </w:r>
      <w:r>
        <w:rPr>
          <w:rFonts w:ascii="Times New Roman"/>
          <w:w w:val="105"/>
          <w:sz w:val="13"/>
        </w:rPr>
        <w:t>maintains number of created</w:t>
      </w:r>
      <w:r>
        <w:rPr>
          <w:rFonts w:ascii="Times New Roman"/>
          <w:spacing w:val="13"/>
          <w:w w:val="105"/>
          <w:sz w:val="13"/>
        </w:rPr>
        <w:t> </w:t>
      </w:r>
      <w:r>
        <w:rPr>
          <w:rFonts w:ascii="Times New Roman"/>
          <w:w w:val="105"/>
          <w:sz w:val="13"/>
        </w:rPr>
        <w:t>attempts</w:t>
      </w:r>
      <w:r>
        <w:rPr>
          <w:rFonts w:ascii="Times New Roman"/>
          <w:spacing w:val="-1"/>
          <w:sz w:val="13"/>
        </w:rPr>
        <w:t> </w:t>
      </w:r>
      <w:r>
        <w:rPr>
          <w:rFonts w:ascii="Times New Roman"/>
          <w:w w:val="105"/>
          <w:sz w:val="15"/>
        </w:rPr>
        <w:t>3: </w:t>
      </w:r>
      <w:r>
        <w:rPr>
          <w:rFonts w:ascii="Arial"/>
          <w:w w:val="105"/>
          <w:sz w:val="13"/>
        </w:rPr>
        <w:t>c </w:t>
      </w:r>
      <w:r>
        <w:rPr>
          <w:rFonts w:ascii="Lucida Sans Unicode"/>
          <w:w w:val="105"/>
          <w:sz w:val="13"/>
        </w:rPr>
        <w:t>:= 0  </w:t>
      </w:r>
      <w:r>
        <w:rPr>
          <w:rFonts w:ascii="Times New Roman"/>
          <w:w w:val="105"/>
          <w:sz w:val="13"/>
        </w:rPr>
        <w:t>// </w:t>
      </w:r>
      <w:r>
        <w:rPr>
          <w:rFonts w:ascii="Arial"/>
          <w:w w:val="105"/>
          <w:sz w:val="13"/>
        </w:rPr>
        <w:t>c </w:t>
      </w:r>
      <w:r>
        <w:rPr>
          <w:rFonts w:ascii="Times New Roman"/>
          <w:w w:val="105"/>
          <w:sz w:val="13"/>
        </w:rPr>
        <w:t>maintains number of created</w:t>
      </w:r>
      <w:r>
        <w:rPr>
          <w:rFonts w:ascii="Times New Roman"/>
          <w:spacing w:val="25"/>
          <w:w w:val="105"/>
          <w:sz w:val="13"/>
        </w:rPr>
        <w:t> </w:t>
      </w:r>
      <w:r>
        <w:rPr>
          <w:rFonts w:ascii="Times New Roman"/>
          <w:w w:val="105"/>
          <w:sz w:val="13"/>
        </w:rPr>
        <w:t>clones</w:t>
      </w:r>
      <w:r>
        <w:rPr>
          <w:rFonts w:ascii="Times New Roman"/>
          <w:spacing w:val="-1"/>
          <w:sz w:val="13"/>
        </w:rPr>
        <w:t> </w:t>
      </w:r>
      <w:r>
        <w:rPr>
          <w:rFonts w:ascii="Times New Roman"/>
          <w:spacing w:val="-1"/>
          <w:sz w:val="13"/>
        </w:rPr>
        <w:t> </w:t>
      </w:r>
      <w:r>
        <w:rPr>
          <w:rFonts w:ascii="Times New Roman"/>
          <w:w w:val="105"/>
          <w:sz w:val="15"/>
        </w:rPr>
        <w:t>4: </w:t>
      </w:r>
      <w:r>
        <w:rPr>
          <w:rFonts w:ascii="Georgia"/>
          <w:w w:val="105"/>
          <w:sz w:val="13"/>
        </w:rPr>
        <w:t>At any task</w:t>
      </w:r>
      <w:r>
        <w:rPr>
          <w:rFonts w:ascii="Georgia"/>
          <w:spacing w:val="-22"/>
          <w:w w:val="105"/>
          <w:sz w:val="13"/>
        </w:rPr>
        <w:t> </w:t>
      </w:r>
      <w:r>
        <w:rPr>
          <w:rFonts w:ascii="Georgia"/>
          <w:w w:val="105"/>
          <w:sz w:val="13"/>
        </w:rPr>
        <w:t>attempt:</w:t>
      </w:r>
      <w:r>
        <w:rPr>
          <w:rFonts w:ascii="Georgia"/>
          <w:sz w:val="13"/>
        </w:rPr>
      </w:r>
    </w:p>
    <w:p>
      <w:pPr>
        <w:spacing w:line="143" w:lineRule="exact" w:before="0"/>
        <w:ind w:left="152" w:right="0" w:firstLine="0"/>
        <w:jc w:val="left"/>
        <w:rPr>
          <w:rFonts w:ascii="Georgia" w:hAnsi="Georgia" w:cs="Georgia" w:eastAsia="Georgia"/>
          <w:sz w:val="13"/>
          <w:szCs w:val="13"/>
        </w:rPr>
      </w:pPr>
      <w:r>
        <w:rPr>
          <w:rFonts w:ascii="Times New Roman" w:hAnsi="Times New Roman" w:cs="Times New Roman" w:eastAsia="Times New Roman"/>
          <w:sz w:val="15"/>
          <w:szCs w:val="15"/>
        </w:rPr>
        <w:t>5: </w:t>
      </w:r>
      <w:r>
        <w:rPr>
          <w:rFonts w:ascii="Georgia" w:hAnsi="Georgia" w:cs="Georgia" w:eastAsia="Georgia"/>
          <w:sz w:val="13"/>
          <w:szCs w:val="13"/>
        </w:rPr>
        <w:t>upon event </w:t>
      </w:r>
      <w:r>
        <w:rPr>
          <w:rFonts w:ascii="Times New Roman" w:hAnsi="Times New Roman" w:cs="Times New Roman" w:eastAsia="Times New Roman"/>
          <w:i/>
          <w:sz w:val="13"/>
          <w:szCs w:val="13"/>
        </w:rPr>
        <w:t>failure is predicted for the ﬁrst time  </w:t>
      </w:r>
      <w:r>
        <w:rPr>
          <w:rFonts w:ascii="Times New Roman" w:hAnsi="Times New Roman" w:cs="Times New Roman" w:eastAsia="Times New Roman"/>
          <w:i/>
          <w:spacing w:val="5"/>
          <w:sz w:val="13"/>
          <w:szCs w:val="13"/>
        </w:rPr>
        <w:t> </w:t>
      </w:r>
      <w:r>
        <w:rPr>
          <w:rFonts w:ascii="Georgia" w:hAnsi="Georgia" w:cs="Georgia" w:eastAsia="Georgia"/>
          <w:sz w:val="13"/>
          <w:szCs w:val="13"/>
        </w:rPr>
        <w:t>do</w:t>
      </w:r>
    </w:p>
    <w:p>
      <w:pPr>
        <w:tabs>
          <w:tab w:pos="527" w:val="left" w:leader="none"/>
        </w:tabs>
        <w:spacing w:line="162" w:lineRule="exact" w:before="0"/>
        <w:ind w:left="152" w:right="0" w:firstLine="0"/>
        <w:jc w:val="left"/>
        <w:rPr>
          <w:rFonts w:ascii="Verdana" w:hAnsi="Verdana" w:cs="Verdana" w:eastAsia="Verdana"/>
          <w:sz w:val="13"/>
          <w:szCs w:val="13"/>
        </w:rPr>
      </w:pPr>
      <w:r>
        <w:rPr>
          <w:rFonts w:ascii="Times New Roman" w:hAnsi="Times New Roman" w:cs="Times New Roman" w:eastAsia="Times New Roman"/>
          <w:spacing w:val="-1"/>
          <w:w w:val="95"/>
          <w:sz w:val="15"/>
          <w:szCs w:val="15"/>
        </w:rPr>
        <w:t>6:</w:t>
        <w:tab/>
      </w:r>
      <w:r>
        <w:rPr>
          <w:rFonts w:ascii="Arial" w:hAnsi="Arial" w:cs="Arial" w:eastAsia="Arial"/>
          <w:w w:val="110"/>
          <w:sz w:val="13"/>
          <w:szCs w:val="13"/>
        </w:rPr>
        <w:t>k</w:t>
      </w:r>
      <w:r>
        <w:rPr>
          <w:rFonts w:ascii="Arial" w:hAnsi="Arial" w:cs="Arial" w:eastAsia="Arial"/>
          <w:spacing w:val="2"/>
          <w:w w:val="110"/>
          <w:sz w:val="13"/>
          <w:szCs w:val="13"/>
        </w:rPr>
        <w:t> </w:t>
      </w:r>
      <w:r>
        <w:rPr>
          <w:rFonts w:ascii="Lucida Sans Unicode" w:hAnsi="Lucida Sans Unicode" w:cs="Lucida Sans Unicode" w:eastAsia="Lucida Sans Unicode"/>
          <w:w w:val="110"/>
          <w:sz w:val="13"/>
          <w:szCs w:val="13"/>
        </w:rPr>
        <w:t>:=</w:t>
      </w:r>
      <w:r>
        <w:rPr>
          <w:rFonts w:ascii="Lucida Sans Unicode" w:hAnsi="Lucida Sans Unicode" w:cs="Lucida Sans Unicode" w:eastAsia="Lucida Sans Unicode"/>
          <w:spacing w:val="-9"/>
          <w:w w:val="110"/>
          <w:sz w:val="13"/>
          <w:szCs w:val="13"/>
        </w:rPr>
        <w:t> </w:t>
      </w:r>
      <w:r>
        <w:rPr>
          <w:rFonts w:ascii="Lucida Sans Unicode" w:hAnsi="Lucida Sans Unicode" w:cs="Lucida Sans Unicode" w:eastAsia="Lucida Sans Unicode"/>
          <w:spacing w:val="1"/>
          <w:w w:val="110"/>
          <w:sz w:val="13"/>
          <w:szCs w:val="13"/>
        </w:rPr>
        <w:t>min</w:t>
      </w:r>
      <w:r>
        <w:rPr>
          <w:rFonts w:ascii="Verdana" w:hAnsi="Verdana" w:cs="Verdana" w:eastAsia="Verdana"/>
          <w:spacing w:val="1"/>
          <w:w w:val="110"/>
          <w:sz w:val="13"/>
          <w:szCs w:val="13"/>
        </w:rPr>
        <w:t>{</w:t>
      </w:r>
      <w:r>
        <w:rPr>
          <w:rFonts w:ascii="Lucida Sans Unicode" w:hAnsi="Lucida Sans Unicode" w:cs="Lucida Sans Unicode" w:eastAsia="Lucida Sans Unicode"/>
          <w:spacing w:val="1"/>
          <w:w w:val="110"/>
          <w:sz w:val="13"/>
          <w:szCs w:val="13"/>
        </w:rPr>
        <w:t>1</w:t>
      </w:r>
      <w:r>
        <w:rPr>
          <w:rFonts w:ascii="Arial" w:hAnsi="Arial" w:cs="Arial" w:eastAsia="Arial"/>
          <w:spacing w:val="1"/>
          <w:w w:val="110"/>
          <w:sz w:val="13"/>
          <w:szCs w:val="13"/>
        </w:rPr>
        <w:t>,</w:t>
      </w:r>
      <w:r>
        <w:rPr>
          <w:rFonts w:ascii="Arial" w:hAnsi="Arial" w:cs="Arial" w:eastAsia="Arial"/>
          <w:spacing w:val="-7"/>
          <w:w w:val="110"/>
          <w:sz w:val="13"/>
          <w:szCs w:val="13"/>
        </w:rPr>
        <w:t> </w:t>
      </w:r>
      <w:r>
        <w:rPr>
          <w:rFonts w:ascii="Arial" w:hAnsi="Arial" w:cs="Arial" w:eastAsia="Arial"/>
          <w:w w:val="110"/>
          <w:sz w:val="13"/>
          <w:szCs w:val="13"/>
        </w:rPr>
        <w:t>R</w:t>
      </w:r>
      <w:r>
        <w:rPr>
          <w:rFonts w:ascii="Arial" w:hAnsi="Arial" w:cs="Arial" w:eastAsia="Arial"/>
          <w:spacing w:val="-10"/>
          <w:w w:val="110"/>
          <w:sz w:val="13"/>
          <w:szCs w:val="13"/>
        </w:rPr>
        <w:t> </w:t>
      </w:r>
      <w:r>
        <w:rPr>
          <w:rFonts w:ascii="Verdana" w:hAnsi="Verdana" w:cs="Verdana" w:eastAsia="Verdana"/>
          <w:w w:val="110"/>
          <w:sz w:val="13"/>
          <w:szCs w:val="13"/>
        </w:rPr>
        <w:t>−</w:t>
      </w:r>
      <w:r>
        <w:rPr>
          <w:rFonts w:ascii="Verdana" w:hAnsi="Verdana" w:cs="Verdana" w:eastAsia="Verdana"/>
          <w:spacing w:val="-20"/>
          <w:w w:val="110"/>
          <w:sz w:val="13"/>
          <w:szCs w:val="13"/>
        </w:rPr>
        <w:t> </w:t>
      </w:r>
      <w:r>
        <w:rPr>
          <w:rFonts w:ascii="Arial" w:hAnsi="Arial" w:cs="Arial" w:eastAsia="Arial"/>
          <w:spacing w:val="-2"/>
          <w:w w:val="115"/>
          <w:sz w:val="13"/>
          <w:szCs w:val="13"/>
        </w:rPr>
        <w:t>r,</w:t>
      </w:r>
      <w:r>
        <w:rPr>
          <w:rFonts w:ascii="Arial" w:hAnsi="Arial" w:cs="Arial" w:eastAsia="Arial"/>
          <w:spacing w:val="5"/>
          <w:w w:val="115"/>
          <w:sz w:val="13"/>
          <w:szCs w:val="13"/>
        </w:rPr>
        <w:t> </w:t>
      </w:r>
      <w:r>
        <w:rPr>
          <w:rFonts w:ascii="Arial" w:hAnsi="Arial" w:cs="Arial" w:eastAsia="Arial"/>
          <w:w w:val="110"/>
          <w:sz w:val="13"/>
          <w:szCs w:val="13"/>
        </w:rPr>
        <w:t>C</w:t>
      </w:r>
      <w:r>
        <w:rPr>
          <w:rFonts w:ascii="Arial" w:hAnsi="Arial" w:cs="Arial" w:eastAsia="Arial"/>
          <w:spacing w:val="-2"/>
          <w:w w:val="110"/>
          <w:sz w:val="13"/>
          <w:szCs w:val="13"/>
        </w:rPr>
        <w:t> </w:t>
      </w:r>
      <w:r>
        <w:rPr>
          <w:rFonts w:ascii="Verdana" w:hAnsi="Verdana" w:cs="Verdana" w:eastAsia="Verdana"/>
          <w:w w:val="110"/>
          <w:sz w:val="13"/>
          <w:szCs w:val="13"/>
        </w:rPr>
        <w:t>−</w:t>
      </w:r>
      <w:r>
        <w:rPr>
          <w:rFonts w:ascii="Verdana" w:hAnsi="Verdana" w:cs="Verdana" w:eastAsia="Verdana"/>
          <w:spacing w:val="-20"/>
          <w:w w:val="110"/>
          <w:sz w:val="13"/>
          <w:szCs w:val="13"/>
        </w:rPr>
        <w:t> </w:t>
      </w:r>
      <w:r>
        <w:rPr>
          <w:rFonts w:ascii="Arial" w:hAnsi="Arial" w:cs="Arial" w:eastAsia="Arial"/>
          <w:w w:val="110"/>
          <w:sz w:val="13"/>
          <w:szCs w:val="13"/>
        </w:rPr>
        <w:t>c</w:t>
      </w:r>
      <w:r>
        <w:rPr>
          <w:rFonts w:ascii="Verdana" w:hAnsi="Verdana" w:cs="Verdana" w:eastAsia="Verdana"/>
          <w:w w:val="110"/>
          <w:sz w:val="13"/>
          <w:szCs w:val="13"/>
        </w:rPr>
        <w:t>}</w:t>
      </w:r>
      <w:r>
        <w:rPr>
          <w:rFonts w:ascii="Verdana" w:hAnsi="Verdana" w:cs="Verdana" w:eastAsia="Verdana"/>
          <w:sz w:val="13"/>
          <w:szCs w:val="13"/>
        </w:rPr>
      </w:r>
    </w:p>
    <w:p>
      <w:pPr>
        <w:tabs>
          <w:tab w:pos="527" w:val="left" w:leader="none"/>
        </w:tabs>
        <w:spacing w:line="135" w:lineRule="exact" w:before="0"/>
        <w:ind w:left="152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/>
          <w:spacing w:val="-1"/>
          <w:w w:val="95"/>
          <w:sz w:val="15"/>
        </w:rPr>
        <w:t>7:</w:t>
        <w:tab/>
      </w:r>
      <w:r>
        <w:rPr>
          <w:rFonts w:ascii="Times New Roman"/>
          <w:spacing w:val="-1"/>
          <w:w w:val="105"/>
          <w:sz w:val="13"/>
        </w:rPr>
        <w:t>start</w:t>
      </w:r>
      <w:r>
        <w:rPr>
          <w:rFonts w:ascii="Times New Roman"/>
          <w:w w:val="105"/>
          <w:sz w:val="13"/>
        </w:rPr>
        <w:t> </w:t>
      </w:r>
      <w:r>
        <w:rPr>
          <w:rFonts w:ascii="Arial"/>
          <w:w w:val="105"/>
          <w:sz w:val="13"/>
        </w:rPr>
        <w:t>k</w:t>
      </w:r>
      <w:r>
        <w:rPr>
          <w:rFonts w:ascii="Arial"/>
          <w:spacing w:val="5"/>
          <w:w w:val="105"/>
          <w:sz w:val="13"/>
        </w:rPr>
        <w:t> </w:t>
      </w:r>
      <w:r>
        <w:rPr>
          <w:rFonts w:ascii="Times New Roman"/>
          <w:w w:val="105"/>
          <w:sz w:val="13"/>
        </w:rPr>
        <w:t>clones</w:t>
      </w:r>
    </w:p>
    <w:p>
      <w:pPr>
        <w:tabs>
          <w:tab w:pos="527" w:val="left" w:leader="none"/>
        </w:tabs>
        <w:spacing w:line="161" w:lineRule="exact" w:before="0"/>
        <w:ind w:left="152" w:right="0" w:firstLine="0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Times New Roman"/>
          <w:spacing w:val="-1"/>
          <w:w w:val="95"/>
          <w:sz w:val="15"/>
        </w:rPr>
        <w:t>8:</w:t>
        <w:tab/>
      </w:r>
      <w:r>
        <w:rPr>
          <w:rFonts w:ascii="Arial"/>
          <w:w w:val="105"/>
          <w:sz w:val="13"/>
        </w:rPr>
        <w:t>c </w:t>
      </w:r>
      <w:r>
        <w:rPr>
          <w:rFonts w:ascii="Lucida Sans Unicode"/>
          <w:w w:val="105"/>
          <w:sz w:val="13"/>
        </w:rPr>
        <w:t>:= </w:t>
      </w:r>
      <w:r>
        <w:rPr>
          <w:rFonts w:ascii="Arial"/>
          <w:w w:val="105"/>
          <w:sz w:val="13"/>
        </w:rPr>
        <w:t>c </w:t>
      </w:r>
      <w:r>
        <w:rPr>
          <w:rFonts w:ascii="Lucida Sans Unicode"/>
          <w:w w:val="105"/>
          <w:sz w:val="13"/>
        </w:rPr>
        <w:t>+</w:t>
      </w:r>
      <w:r>
        <w:rPr>
          <w:rFonts w:ascii="Lucida Sans Unicode"/>
          <w:spacing w:val="4"/>
          <w:w w:val="105"/>
          <w:sz w:val="13"/>
        </w:rPr>
        <w:t> </w:t>
      </w:r>
      <w:r>
        <w:rPr>
          <w:rFonts w:ascii="Arial"/>
          <w:w w:val="105"/>
          <w:sz w:val="13"/>
        </w:rPr>
        <w:t>k</w:t>
      </w:r>
      <w:r>
        <w:rPr>
          <w:rFonts w:ascii="Arial"/>
          <w:sz w:val="13"/>
        </w:rPr>
      </w:r>
    </w:p>
    <w:p>
      <w:pPr>
        <w:tabs>
          <w:tab w:pos="527" w:val="left" w:leader="none"/>
        </w:tabs>
        <w:spacing w:line="149" w:lineRule="exact" w:before="0"/>
        <w:ind w:left="152" w:right="0" w:firstLine="0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Times New Roman"/>
          <w:spacing w:val="-1"/>
          <w:w w:val="95"/>
          <w:sz w:val="15"/>
        </w:rPr>
        <w:t>9:</w:t>
        <w:tab/>
      </w:r>
      <w:r>
        <w:rPr>
          <w:rFonts w:ascii="Arial"/>
          <w:w w:val="135"/>
          <w:sz w:val="13"/>
        </w:rPr>
        <w:t>r</w:t>
      </w:r>
      <w:r>
        <w:rPr>
          <w:rFonts w:ascii="Arial"/>
          <w:spacing w:val="-4"/>
          <w:w w:val="135"/>
          <w:sz w:val="13"/>
        </w:rPr>
        <w:t> </w:t>
      </w:r>
      <w:r>
        <w:rPr>
          <w:rFonts w:ascii="Lucida Sans Unicode"/>
          <w:w w:val="120"/>
          <w:sz w:val="13"/>
        </w:rPr>
        <w:t>:=</w:t>
      </w:r>
      <w:r>
        <w:rPr>
          <w:rFonts w:ascii="Lucida Sans Unicode"/>
          <w:spacing w:val="-11"/>
          <w:w w:val="120"/>
          <w:sz w:val="13"/>
        </w:rPr>
        <w:t> </w:t>
      </w:r>
      <w:r>
        <w:rPr>
          <w:rFonts w:ascii="Arial"/>
          <w:w w:val="135"/>
          <w:sz w:val="13"/>
        </w:rPr>
        <w:t>r</w:t>
      </w:r>
      <w:r>
        <w:rPr>
          <w:rFonts w:ascii="Arial"/>
          <w:spacing w:val="-12"/>
          <w:w w:val="135"/>
          <w:sz w:val="13"/>
        </w:rPr>
        <w:t> </w:t>
      </w:r>
      <w:r>
        <w:rPr>
          <w:rFonts w:ascii="Lucida Sans Unicode"/>
          <w:w w:val="120"/>
          <w:sz w:val="13"/>
        </w:rPr>
        <w:t>+</w:t>
      </w:r>
      <w:r>
        <w:rPr>
          <w:rFonts w:ascii="Lucida Sans Unicode"/>
          <w:spacing w:val="-18"/>
          <w:w w:val="120"/>
          <w:sz w:val="13"/>
        </w:rPr>
        <w:t> </w:t>
      </w:r>
      <w:r>
        <w:rPr>
          <w:rFonts w:ascii="Arial"/>
          <w:w w:val="120"/>
          <w:sz w:val="13"/>
        </w:rPr>
        <w:t>k</w:t>
      </w:r>
      <w:r>
        <w:rPr>
          <w:rFonts w:ascii="Arial"/>
          <w:sz w:val="13"/>
        </w:rPr>
      </w:r>
    </w:p>
    <w:p>
      <w:pPr>
        <w:spacing w:line="136" w:lineRule="exact" w:before="0"/>
        <w:ind w:left="112" w:right="0" w:firstLine="0"/>
        <w:jc w:val="left"/>
        <w:rPr>
          <w:rFonts w:ascii="Georgia" w:hAnsi="Georgia" w:cs="Georgia" w:eastAsia="Georgia"/>
          <w:sz w:val="13"/>
          <w:szCs w:val="13"/>
        </w:rPr>
      </w:pPr>
      <w:r>
        <w:rPr>
          <w:rFonts w:ascii="Times New Roman"/>
          <w:sz w:val="15"/>
        </w:rPr>
        <w:t>10: </w:t>
      </w:r>
      <w:r>
        <w:rPr>
          <w:rFonts w:ascii="Georgia"/>
          <w:sz w:val="13"/>
        </w:rPr>
        <w:t>end</w:t>
      </w:r>
      <w:r>
        <w:rPr>
          <w:rFonts w:ascii="Georgia"/>
          <w:spacing w:val="2"/>
          <w:sz w:val="13"/>
        </w:rPr>
        <w:t> </w:t>
      </w:r>
      <w:r>
        <w:rPr>
          <w:rFonts w:ascii="Georgia"/>
          <w:sz w:val="13"/>
        </w:rPr>
        <w:t>event</w:t>
      </w:r>
    </w:p>
    <w:p>
      <w:pPr>
        <w:spacing w:line="149" w:lineRule="exact" w:before="0"/>
        <w:ind w:left="112" w:right="0" w:firstLine="0"/>
        <w:jc w:val="left"/>
        <w:rPr>
          <w:rFonts w:ascii="Georgia" w:hAnsi="Georgia" w:cs="Georgia" w:eastAsia="Georgia"/>
          <w:sz w:val="13"/>
          <w:szCs w:val="13"/>
        </w:rPr>
      </w:pPr>
      <w:r>
        <w:rPr>
          <w:rFonts w:ascii="Times New Roman"/>
          <w:sz w:val="15"/>
        </w:rPr>
        <w:t>11: </w:t>
      </w:r>
      <w:r>
        <w:rPr>
          <w:rFonts w:ascii="Georgia"/>
          <w:sz w:val="13"/>
        </w:rPr>
        <w:t>upon event </w:t>
      </w:r>
      <w:r>
        <w:rPr>
          <w:rFonts w:ascii="Times New Roman"/>
          <w:i/>
          <w:sz w:val="13"/>
        </w:rPr>
        <w:t>attempt failed</w:t>
      </w:r>
      <w:r>
        <w:rPr>
          <w:rFonts w:ascii="Times New Roman"/>
          <w:i/>
          <w:spacing w:val="29"/>
          <w:sz w:val="13"/>
        </w:rPr>
        <w:t> </w:t>
      </w:r>
      <w:r>
        <w:rPr>
          <w:rFonts w:ascii="Georgia"/>
          <w:sz w:val="13"/>
        </w:rPr>
        <w:t>do</w:t>
      </w:r>
    </w:p>
    <w:p>
      <w:pPr>
        <w:tabs>
          <w:tab w:pos="561" w:val="left" w:leader="none"/>
        </w:tabs>
        <w:spacing w:line="149" w:lineRule="exact" w:before="0"/>
        <w:ind w:left="112" w:right="0" w:firstLine="0"/>
        <w:jc w:val="left"/>
        <w:rPr>
          <w:rFonts w:ascii="Georgia" w:hAnsi="Georgia" w:cs="Georgia" w:eastAsia="Georgia"/>
          <w:sz w:val="13"/>
          <w:szCs w:val="13"/>
        </w:rPr>
      </w:pPr>
      <w:r>
        <w:rPr>
          <w:rFonts w:ascii="Times New Roman"/>
          <w:spacing w:val="-1"/>
          <w:w w:val="95"/>
          <w:sz w:val="15"/>
        </w:rPr>
        <w:t>12:</w:t>
        <w:tab/>
      </w:r>
      <w:r>
        <w:rPr>
          <w:rFonts w:ascii="Georgia"/>
          <w:spacing w:val="-1"/>
          <w:w w:val="105"/>
          <w:sz w:val="13"/>
        </w:rPr>
        <w:t>if</w:t>
      </w:r>
      <w:r>
        <w:rPr>
          <w:rFonts w:ascii="Georgia"/>
          <w:w w:val="105"/>
          <w:sz w:val="13"/>
        </w:rPr>
        <w:t> </w:t>
      </w:r>
      <w:r>
        <w:rPr>
          <w:rFonts w:ascii="Arial"/>
          <w:spacing w:val="7"/>
          <w:w w:val="130"/>
          <w:sz w:val="13"/>
        </w:rPr>
        <w:t>r </w:t>
      </w:r>
      <w:r>
        <w:rPr>
          <w:rFonts w:ascii="Arial"/>
          <w:w w:val="130"/>
          <w:sz w:val="13"/>
        </w:rPr>
        <w:t>&lt; </w:t>
      </w:r>
      <w:r>
        <w:rPr>
          <w:rFonts w:ascii="Arial"/>
          <w:w w:val="105"/>
          <w:sz w:val="13"/>
        </w:rPr>
        <w:t>R </w:t>
      </w:r>
      <w:r>
        <w:rPr>
          <w:rFonts w:ascii="Arial"/>
          <w:spacing w:val="20"/>
          <w:w w:val="105"/>
          <w:sz w:val="13"/>
        </w:rPr>
        <w:t> </w:t>
      </w:r>
      <w:r>
        <w:rPr>
          <w:rFonts w:ascii="Georgia"/>
          <w:spacing w:val="-1"/>
          <w:w w:val="105"/>
          <w:sz w:val="13"/>
        </w:rPr>
        <w:t>then</w:t>
      </w:r>
      <w:r>
        <w:rPr>
          <w:rFonts w:ascii="Georgia"/>
          <w:spacing w:val="-1"/>
          <w:sz w:val="13"/>
        </w:rPr>
      </w:r>
    </w:p>
    <w:p>
      <w:pPr>
        <w:tabs>
          <w:tab w:pos="755" w:val="left" w:leader="none"/>
        </w:tabs>
        <w:spacing w:line="147" w:lineRule="exact" w:before="0"/>
        <w:ind w:left="112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/>
          <w:spacing w:val="-1"/>
          <w:w w:val="95"/>
          <w:sz w:val="15"/>
        </w:rPr>
        <w:t>13:</w:t>
        <w:tab/>
      </w:r>
      <w:r>
        <w:rPr>
          <w:rFonts w:ascii="Times New Roman"/>
          <w:spacing w:val="-1"/>
          <w:sz w:val="13"/>
        </w:rPr>
        <w:t>start</w:t>
      </w:r>
      <w:r>
        <w:rPr>
          <w:rFonts w:ascii="Times New Roman"/>
          <w:sz w:val="13"/>
        </w:rPr>
        <w:t> a </w:t>
      </w:r>
      <w:r>
        <w:rPr>
          <w:rFonts w:ascii="Times New Roman"/>
          <w:spacing w:val="-1"/>
          <w:sz w:val="13"/>
        </w:rPr>
        <w:t>new</w:t>
      </w:r>
      <w:r>
        <w:rPr>
          <w:rFonts w:ascii="Times New Roman"/>
          <w:sz w:val="13"/>
        </w:rPr>
        <w:t> </w:t>
      </w:r>
      <w:r>
        <w:rPr>
          <w:rFonts w:ascii="Times New Roman"/>
          <w:spacing w:val="10"/>
          <w:sz w:val="13"/>
        </w:rPr>
        <w:t> </w:t>
      </w:r>
      <w:r>
        <w:rPr>
          <w:rFonts w:ascii="Times New Roman"/>
          <w:spacing w:val="-1"/>
          <w:sz w:val="13"/>
        </w:rPr>
        <w:t>attempt</w:t>
      </w:r>
      <w:r>
        <w:rPr>
          <w:rFonts w:ascii="Times New Roman"/>
          <w:sz w:val="13"/>
        </w:rPr>
      </w:r>
    </w:p>
    <w:p>
      <w:pPr>
        <w:tabs>
          <w:tab w:pos="755" w:val="left" w:leader="none"/>
        </w:tabs>
        <w:spacing w:line="162" w:lineRule="exact" w:before="0"/>
        <w:ind w:left="112" w:right="0" w:firstLine="0"/>
        <w:jc w:val="left"/>
        <w:rPr>
          <w:rFonts w:ascii="Lucida Sans Unicode" w:hAnsi="Lucida Sans Unicode" w:cs="Lucida Sans Unicode" w:eastAsia="Lucida Sans Unicode"/>
          <w:sz w:val="13"/>
          <w:szCs w:val="13"/>
        </w:rPr>
      </w:pPr>
      <w:r>
        <w:rPr>
          <w:rFonts w:ascii="Times New Roman"/>
          <w:spacing w:val="-1"/>
          <w:w w:val="95"/>
          <w:sz w:val="15"/>
        </w:rPr>
        <w:t>14:</w:t>
        <w:tab/>
      </w:r>
      <w:r>
        <w:rPr>
          <w:rFonts w:ascii="Arial"/>
          <w:w w:val="130"/>
          <w:sz w:val="13"/>
        </w:rPr>
        <w:t>r </w:t>
      </w:r>
      <w:r>
        <w:rPr>
          <w:rFonts w:ascii="Lucida Sans Unicode"/>
          <w:w w:val="115"/>
          <w:sz w:val="13"/>
        </w:rPr>
        <w:t>:= </w:t>
      </w:r>
      <w:r>
        <w:rPr>
          <w:rFonts w:ascii="Arial"/>
          <w:w w:val="130"/>
          <w:sz w:val="13"/>
        </w:rPr>
        <w:t>r</w:t>
      </w:r>
      <w:r>
        <w:rPr>
          <w:rFonts w:ascii="Arial"/>
          <w:spacing w:val="-26"/>
          <w:w w:val="130"/>
          <w:sz w:val="13"/>
        </w:rPr>
        <w:t> </w:t>
      </w:r>
      <w:r>
        <w:rPr>
          <w:rFonts w:ascii="Lucida Sans Unicode"/>
          <w:spacing w:val="16"/>
          <w:w w:val="115"/>
          <w:sz w:val="13"/>
        </w:rPr>
        <w:t>+1</w:t>
      </w:r>
      <w:r>
        <w:rPr>
          <w:rFonts w:ascii="Lucida Sans Unicode"/>
          <w:spacing w:val="-8"/>
          <w:sz w:val="13"/>
        </w:rPr>
        <w:t> </w:t>
      </w:r>
      <w:r>
        <w:rPr>
          <w:rFonts w:ascii="Lucida Sans Unicode"/>
          <w:sz w:val="13"/>
        </w:rPr>
      </w:r>
    </w:p>
    <w:p>
      <w:pPr>
        <w:tabs>
          <w:tab w:pos="561" w:val="left" w:leader="none"/>
        </w:tabs>
        <w:spacing w:line="136" w:lineRule="exact" w:before="0"/>
        <w:ind w:left="112" w:right="0" w:firstLine="0"/>
        <w:jc w:val="left"/>
        <w:rPr>
          <w:rFonts w:ascii="Georgia" w:hAnsi="Georgia" w:cs="Georgia" w:eastAsia="Georgia"/>
          <w:sz w:val="13"/>
          <w:szCs w:val="13"/>
        </w:rPr>
      </w:pPr>
      <w:r>
        <w:rPr>
          <w:rFonts w:ascii="Times New Roman"/>
          <w:spacing w:val="-1"/>
          <w:w w:val="95"/>
          <w:sz w:val="15"/>
        </w:rPr>
        <w:t>15:</w:t>
        <w:tab/>
      </w:r>
      <w:r>
        <w:rPr>
          <w:rFonts w:ascii="Georgia"/>
          <w:spacing w:val="-1"/>
          <w:sz w:val="13"/>
        </w:rPr>
        <w:t>end</w:t>
      </w:r>
      <w:r>
        <w:rPr>
          <w:rFonts w:ascii="Georgia"/>
          <w:spacing w:val="4"/>
          <w:sz w:val="13"/>
        </w:rPr>
        <w:t> </w:t>
      </w:r>
      <w:r>
        <w:rPr>
          <w:rFonts w:ascii="Georgia"/>
          <w:spacing w:val="-1"/>
          <w:sz w:val="13"/>
        </w:rPr>
        <w:t>if</w:t>
      </w:r>
    </w:p>
    <w:p>
      <w:pPr>
        <w:spacing w:line="160" w:lineRule="exact" w:before="0"/>
        <w:ind w:left="112" w:right="0" w:firstLine="0"/>
        <w:jc w:val="left"/>
        <w:rPr>
          <w:rFonts w:ascii="Georgia" w:hAnsi="Georgia" w:cs="Georgia" w:eastAsia="Georgia"/>
          <w:sz w:val="13"/>
          <w:szCs w:val="13"/>
        </w:rPr>
      </w:pPr>
      <w:r>
        <w:rPr>
          <w:rFonts w:ascii="Times New Roman"/>
          <w:sz w:val="15"/>
        </w:rPr>
        <w:t>16: </w:t>
      </w:r>
      <w:r>
        <w:rPr>
          <w:rFonts w:ascii="Georgia"/>
          <w:sz w:val="13"/>
        </w:rPr>
        <w:t>end</w:t>
      </w:r>
      <w:r>
        <w:rPr>
          <w:rFonts w:ascii="Georgia"/>
          <w:spacing w:val="2"/>
          <w:sz w:val="13"/>
        </w:rPr>
        <w:t> </w:t>
      </w:r>
      <w:r>
        <w:rPr>
          <w:rFonts w:ascii="Georgia"/>
          <w:sz w:val="13"/>
        </w:rPr>
        <w:t>event</w:t>
      </w:r>
    </w:p>
    <w:p>
      <w:pPr>
        <w:spacing w:line="240" w:lineRule="auto" w:before="8"/>
        <w:rPr>
          <w:rFonts w:ascii="Georgia" w:hAnsi="Georgia" w:cs="Georgia" w:eastAsia="Georgia"/>
          <w:sz w:val="2"/>
          <w:szCs w:val="2"/>
        </w:rPr>
      </w:pPr>
    </w:p>
    <w:p>
      <w:pPr>
        <w:spacing w:line="20" w:lineRule="exact"/>
        <w:ind w:left="107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drawing>
          <wp:inline distT="0" distB="0" distL="0" distR="0">
            <wp:extent cx="2996089" cy="5714"/>
            <wp:effectExtent l="0" t="0" r="0" b="0"/>
            <wp:docPr id="11" name="image2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6089" cy="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sz w:val="2"/>
          <w:szCs w:val="2"/>
        </w:rPr>
      </w:r>
    </w:p>
    <w:p>
      <w:pPr>
        <w:spacing w:line="240" w:lineRule="auto" w:before="0"/>
        <w:rPr>
          <w:rFonts w:ascii="Georgia" w:hAnsi="Georgia" w:cs="Georgia" w:eastAsia="Georgia"/>
          <w:sz w:val="14"/>
          <w:szCs w:val="14"/>
        </w:rPr>
      </w:pPr>
    </w:p>
    <w:p>
      <w:pPr>
        <w:spacing w:line="240" w:lineRule="auto" w:before="0"/>
        <w:rPr>
          <w:rFonts w:ascii="Georgia" w:hAnsi="Georgia" w:cs="Georgia" w:eastAsia="Georgia"/>
          <w:sz w:val="14"/>
          <w:szCs w:val="14"/>
        </w:rPr>
      </w:pPr>
    </w:p>
    <w:p>
      <w:pPr>
        <w:pStyle w:val="BodyText"/>
        <w:spacing w:line="259" w:lineRule="auto" w:before="99"/>
        <w:ind w:left="112" w:right="1" w:firstLine="0"/>
        <w:jc w:val="both"/>
      </w:pPr>
      <w:r>
        <w:rPr>
          <w:w w:val="105"/>
        </w:rPr>
        <w:t>allowed to be created when failure is predicted for a task.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w w:val="103"/>
        </w:rPr>
        <w:t> </w:t>
      </w:r>
      <w:r>
        <w:rPr>
          <w:w w:val="105"/>
        </w:rPr>
        <w:t>the remainder of this section we ﬁrst evaluate how</w:t>
      </w:r>
      <w:r>
        <w:rPr>
          <w:spacing w:val="46"/>
          <w:w w:val="105"/>
        </w:rPr>
        <w:t> </w:t>
      </w:r>
      <w:r>
        <w:rPr>
          <w:w w:val="105"/>
        </w:rPr>
        <w:t>effective</w:t>
      </w:r>
      <w:r>
        <w:rPr>
          <w:w w:val="103"/>
        </w:rPr>
        <w:t> </w:t>
      </w:r>
      <w:r>
        <w:rPr>
          <w:w w:val="105"/>
        </w:rPr>
        <w:t>this method is at reducing task completion times and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w w:val="103"/>
        </w:rPr>
        <w:t> </w:t>
      </w:r>
      <w:r>
        <w:rPr>
          <w:w w:val="105"/>
        </w:rPr>
        <w:t>evaluate overheads it</w:t>
      </w:r>
      <w:r>
        <w:rPr>
          <w:spacing w:val="-12"/>
          <w:w w:val="105"/>
        </w:rPr>
        <w:t> </w:t>
      </w:r>
      <w:r>
        <w:rPr>
          <w:w w:val="105"/>
        </w:rPr>
        <w:t>creates.</w:t>
      </w:r>
      <w:r>
        <w:rPr/>
      </w:r>
    </w:p>
    <w:p>
      <w:pPr>
        <w:pStyle w:val="ListParagraph"/>
        <w:numPr>
          <w:ilvl w:val="0"/>
          <w:numId w:val="16"/>
        </w:numPr>
        <w:tabs>
          <w:tab w:pos="546" w:val="left" w:leader="none"/>
        </w:tabs>
        <w:spacing w:line="256" w:lineRule="auto" w:before="16" w:after="0"/>
        <w:ind w:left="112" w:right="0" w:firstLine="185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w w:val="105"/>
          <w:sz w:val="18"/>
          <w:szCs w:val="18"/>
        </w:rPr>
        <w:t>Evaluation of task acceleration: </w:t>
      </w:r>
      <w:r>
        <w:rPr>
          <w:rFonts w:ascii="Times New Roman" w:hAnsi="Times New Roman" w:cs="Times New Roman" w:eastAsia="Times New Roman"/>
          <w:spacing w:val="-9"/>
          <w:w w:val="105"/>
          <w:sz w:val="18"/>
          <w:szCs w:val="18"/>
        </w:rPr>
        <w:t>We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use</w:t>
      </w:r>
      <w:r>
        <w:rPr>
          <w:rFonts w:ascii="Times New Roman" w:hAnsi="Times New Roman" w:cs="Times New Roman" w:eastAsia="Times New Roman"/>
          <w:spacing w:val="2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simulations</w:t>
      </w:r>
      <w:r>
        <w:rPr>
          <w:rFonts w:ascii="Times New Roman" w:hAnsi="Times New Roman" w:cs="Times New Roman" w:eastAsia="Times New Roman"/>
          <w:spacing w:val="1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based</w:t>
      </w:r>
      <w:r>
        <w:rPr>
          <w:rFonts w:ascii="Times New Roman" w:hAnsi="Times New Roman" w:cs="Times New Roman" w:eastAsia="Times New Roman"/>
          <w:spacing w:val="-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pacing w:val="-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-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Google</w:t>
      </w:r>
      <w:r>
        <w:rPr>
          <w:rFonts w:ascii="Times New Roman" w:hAnsi="Times New Roman" w:cs="Times New Roman" w:eastAsia="Times New Roman"/>
          <w:spacing w:val="-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trace</w:t>
      </w:r>
      <w:r>
        <w:rPr>
          <w:rFonts w:ascii="Times New Roman" w:hAnsi="Times New Roman" w:cs="Times New Roman" w:eastAsia="Times New Roman"/>
          <w:spacing w:val="-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pacing w:val="-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evaluate</w:t>
      </w:r>
      <w:r>
        <w:rPr>
          <w:rFonts w:ascii="Times New Roman" w:hAnsi="Times New Roman" w:cs="Times New Roman" w:eastAsia="Times New Roman"/>
          <w:spacing w:val="-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pacing w:val="-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how</w:t>
      </w:r>
      <w:r>
        <w:rPr>
          <w:rFonts w:ascii="Times New Roman" w:hAnsi="Times New Roman" w:cs="Times New Roman" w:eastAsia="Times New Roman"/>
          <w:spacing w:val="-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much</w:t>
      </w:r>
      <w:r>
        <w:rPr>
          <w:rFonts w:ascii="Times New Roman" w:hAnsi="Times New Roman" w:cs="Times New Roman" w:eastAsia="Times New Roman"/>
          <w:spacing w:val="-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task</w:t>
      </w:r>
      <w:r>
        <w:rPr>
          <w:rFonts w:ascii="Times New Roman" w:hAnsi="Times New Roman" w:cs="Times New Roman" w:eastAsia="Times New Roman"/>
          <w:spacing w:val="-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com-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pletion times can be accelerated using our proactive</w:t>
      </w:r>
      <w:r>
        <w:rPr>
          <w:rFonts w:ascii="Times New Roman" w:hAnsi="Times New Roman" w:cs="Times New Roman" w:eastAsia="Times New Roman"/>
          <w:spacing w:val="2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cloning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policy. After training our predictor on a randomly</w:t>
      </w:r>
      <w:r>
        <w:rPr>
          <w:rFonts w:ascii="Times New Roman" w:hAnsi="Times New Roman" w:cs="Times New Roman" w:eastAsia="Times New Roman"/>
          <w:spacing w:val="3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selected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training set of 25,000 tasks, we evaluate Algorithm 1 on</w:t>
      </w:r>
      <w:r>
        <w:rPr>
          <w:rFonts w:ascii="Times New Roman" w:hAnsi="Times New Roman" w:cs="Times New Roman" w:eastAsia="Times New Roman"/>
          <w:spacing w:val="3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different, also randomly selected set of 25,000 tasks. </w:t>
      </w:r>
      <w:r>
        <w:rPr>
          <w:rFonts w:ascii="Times New Roman" w:hAnsi="Times New Roman" w:cs="Times New Roman" w:eastAsia="Times New Roman"/>
          <w:spacing w:val="-9"/>
          <w:w w:val="105"/>
          <w:sz w:val="18"/>
          <w:szCs w:val="18"/>
        </w:rPr>
        <w:t>We</w:t>
      </w:r>
      <w:r>
        <w:rPr>
          <w:rFonts w:ascii="Times New Roman" w:hAnsi="Times New Roman" w:cs="Times New Roman" w:eastAsia="Times New Roman"/>
          <w:spacing w:val="2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do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so by replaying tasks exactly as given in the trace, </w:t>
      </w:r>
      <w:r>
        <w:rPr>
          <w:rFonts w:ascii="Times New Roman" w:hAnsi="Times New Roman" w:cs="Times New Roman" w:eastAsia="Times New Roman"/>
          <w:spacing w:val="4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except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that we modify the start time of retries based on the</w:t>
      </w:r>
      <w:r>
        <w:rPr>
          <w:rFonts w:ascii="Times New Roman" w:hAnsi="Times New Roman" w:cs="Times New Roman" w:eastAsia="Times New Roman"/>
          <w:spacing w:val="4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predictor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(i.e.</w:t>
      </w:r>
      <w:r>
        <w:rPr>
          <w:rFonts w:ascii="Times New Roman" w:hAnsi="Times New Roman" w:cs="Times New Roman" w:eastAsia="Times New Roman"/>
          <w:spacing w:val="2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2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retry</w:t>
      </w:r>
      <w:r>
        <w:rPr>
          <w:rFonts w:ascii="Times New Roman" w:hAnsi="Times New Roman" w:cs="Times New Roman" w:eastAsia="Times New Roman"/>
          <w:spacing w:val="2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gets</w:t>
      </w:r>
      <w:r>
        <w:rPr>
          <w:rFonts w:ascii="Times New Roman" w:hAnsi="Times New Roman" w:cs="Times New Roman" w:eastAsia="Times New Roman"/>
          <w:spacing w:val="2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started</w:t>
      </w:r>
      <w:r>
        <w:rPr>
          <w:rFonts w:ascii="Times New Roman" w:hAnsi="Times New Roman" w:cs="Times New Roman" w:eastAsia="Times New Roman"/>
          <w:spacing w:val="2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pacing w:val="2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soon</w:t>
      </w:r>
      <w:r>
        <w:rPr>
          <w:rFonts w:ascii="Times New Roman" w:hAnsi="Times New Roman" w:cs="Times New Roman" w:eastAsia="Times New Roman"/>
          <w:spacing w:val="2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pacing w:val="2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failure</w:t>
      </w:r>
      <w:r>
        <w:rPr>
          <w:rFonts w:ascii="Times New Roman" w:hAnsi="Times New Roman" w:cs="Times New Roman" w:eastAsia="Times New Roman"/>
          <w:spacing w:val="2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pacing w:val="2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predicted).</w:t>
      </w:r>
      <w:r>
        <w:rPr>
          <w:rFonts w:ascii="Times New Roman" w:hAnsi="Times New Roman" w:cs="Times New Roman" w:eastAsia="Times New Roman"/>
          <w:spacing w:val="1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9"/>
          <w:w w:val="105"/>
          <w:sz w:val="18"/>
          <w:szCs w:val="18"/>
        </w:rPr>
        <w:t>We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assume that the execution time and exit status of</w:t>
      </w:r>
      <w:r>
        <w:rPr>
          <w:rFonts w:ascii="Times New Roman" w:hAnsi="Times New Roman" w:cs="Times New Roman" w:eastAsia="Times New Roman"/>
          <w:spacing w:val="3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individual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task attempts is the same as in the original trace, i.e. it is</w:t>
      </w:r>
      <w:r>
        <w:rPr>
          <w:rFonts w:ascii="Times New Roman" w:hAnsi="Times New Roman" w:cs="Times New Roman" w:eastAsia="Times New Roman"/>
          <w:spacing w:val="1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not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affected by changing its start time. While in reality</w:t>
      </w:r>
      <w:r>
        <w:rPr>
          <w:rFonts w:ascii="Times New Roman" w:hAnsi="Times New Roman" w:cs="Times New Roman" w:eastAsia="Times New Roman"/>
          <w:spacing w:val="4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execution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times</w:t>
      </w:r>
      <w:r>
        <w:rPr>
          <w:rFonts w:ascii="Times New Roman" w:hAnsi="Times New Roman" w:cs="Times New Roman" w:eastAsia="Times New Roman"/>
          <w:spacing w:val="2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can</w:t>
      </w:r>
      <w:r>
        <w:rPr>
          <w:rFonts w:ascii="Times New Roman" w:hAnsi="Times New Roman" w:cs="Times New Roman" w:eastAsia="Times New Roman"/>
          <w:spacing w:val="2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vary</w:t>
      </w:r>
      <w:r>
        <w:rPr>
          <w:rFonts w:ascii="Times New Roman" w:hAnsi="Times New Roman" w:cs="Times New Roman" w:eastAsia="Times New Roman"/>
          <w:spacing w:val="2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spacing w:val="2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one</w:t>
      </w:r>
      <w:r>
        <w:rPr>
          <w:rFonts w:ascii="Times New Roman" w:hAnsi="Times New Roman" w:cs="Times New Roman" w:eastAsia="Times New Roman"/>
          <w:spacing w:val="2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run</w:t>
      </w:r>
      <w:r>
        <w:rPr>
          <w:rFonts w:ascii="Times New Roman" w:hAnsi="Times New Roman" w:cs="Times New Roman" w:eastAsia="Times New Roman"/>
          <w:spacing w:val="2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pacing w:val="2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another,</w:t>
      </w:r>
      <w:r>
        <w:rPr>
          <w:rFonts w:ascii="Times New Roman" w:hAnsi="Times New Roman" w:cs="Times New Roman" w:eastAsia="Times New Roman"/>
          <w:spacing w:val="2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it</w:t>
      </w:r>
      <w:r>
        <w:rPr>
          <w:rFonts w:ascii="Times New Roman" w:hAnsi="Times New Roman" w:cs="Times New Roman" w:eastAsia="Times New Roman"/>
          <w:spacing w:val="2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pacing w:val="2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reasonable</w:t>
      </w:r>
      <w:r>
        <w:rPr>
          <w:rFonts w:ascii="Times New Roman" w:hAnsi="Times New Roman" w:cs="Times New Roman" w:eastAsia="Times New Roman"/>
          <w:spacing w:val="2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assume that in expectation and on average it will be the</w:t>
      </w:r>
      <w:r>
        <w:rPr>
          <w:rFonts w:ascii="Times New Roman" w:hAnsi="Times New Roman" w:cs="Times New Roman" w:eastAsia="Times New Roman"/>
          <w:spacing w:val="-1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same.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Note</w:t>
      </w:r>
      <w:r>
        <w:rPr>
          <w:rFonts w:ascii="Times New Roman" w:hAnsi="Times New Roman" w:cs="Times New Roman" w:eastAsia="Times New Roman"/>
          <w:spacing w:val="2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pacing w:val="2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2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tasks</w:t>
      </w:r>
      <w:r>
        <w:rPr>
          <w:rFonts w:ascii="Times New Roman" w:hAnsi="Times New Roman" w:cs="Times New Roman" w:eastAsia="Times New Roman"/>
          <w:spacing w:val="2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pacing w:val="1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can</w:t>
      </w:r>
      <w:r>
        <w:rPr>
          <w:rFonts w:ascii="Times New Roman" w:hAnsi="Times New Roman" w:cs="Times New Roman" w:eastAsia="Times New Roman"/>
          <w:spacing w:val="2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beneﬁt</w:t>
      </w:r>
      <w:r>
        <w:rPr>
          <w:rFonts w:ascii="Times New Roman" w:hAnsi="Times New Roman" w:cs="Times New Roman" w:eastAsia="Times New Roman"/>
          <w:spacing w:val="1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spacing w:val="2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our</w:t>
      </w:r>
      <w:r>
        <w:rPr>
          <w:rFonts w:ascii="Times New Roman" w:hAnsi="Times New Roman" w:cs="Times New Roman" w:eastAsia="Times New Roman"/>
          <w:spacing w:val="1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policy</w:t>
      </w:r>
      <w:r>
        <w:rPr>
          <w:rFonts w:ascii="Times New Roman" w:hAnsi="Times New Roman" w:cs="Times New Roman" w:eastAsia="Times New Roman"/>
          <w:spacing w:val="2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include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all</w:t>
      </w:r>
      <w:r>
        <w:rPr>
          <w:rFonts w:ascii="Times New Roman" w:hAnsi="Times New Roman" w:cs="Times New Roman" w:eastAsia="Times New Roman"/>
          <w:spacing w:val="3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tasks</w:t>
      </w:r>
      <w:r>
        <w:rPr>
          <w:rFonts w:ascii="Times New Roman" w:hAnsi="Times New Roman" w:cs="Times New Roman" w:eastAsia="Times New Roman"/>
          <w:spacing w:val="3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which</w:t>
      </w:r>
      <w:r>
        <w:rPr>
          <w:rFonts w:ascii="Times New Roman" w:hAnsi="Times New Roman" w:cs="Times New Roman" w:eastAsia="Times New Roman"/>
          <w:spacing w:val="3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experience</w:t>
      </w:r>
      <w:r>
        <w:rPr>
          <w:rFonts w:ascii="Times New Roman" w:hAnsi="Times New Roman" w:cs="Times New Roman" w:eastAsia="Times New Roman"/>
          <w:spacing w:val="2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at</w:t>
      </w:r>
      <w:r>
        <w:rPr>
          <w:rFonts w:ascii="Times New Roman" w:hAnsi="Times New Roman" w:cs="Times New Roman" w:eastAsia="Times New Roman"/>
          <w:spacing w:val="3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least</w:t>
      </w:r>
      <w:r>
        <w:rPr>
          <w:rFonts w:ascii="Times New Roman" w:hAnsi="Times New Roman" w:cs="Times New Roman" w:eastAsia="Times New Roman"/>
          <w:spacing w:val="3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one</w:t>
      </w:r>
      <w:r>
        <w:rPr>
          <w:rFonts w:ascii="Times New Roman" w:hAnsi="Times New Roman" w:cs="Times New Roman" w:eastAsia="Times New Roman"/>
          <w:spacing w:val="3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failed</w:t>
      </w:r>
      <w:r>
        <w:rPr>
          <w:rFonts w:ascii="Times New Roman" w:hAnsi="Times New Roman" w:cs="Times New Roman" w:eastAsia="Times New Roman"/>
          <w:spacing w:val="3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task</w:t>
      </w:r>
      <w:r>
        <w:rPr>
          <w:rFonts w:ascii="Times New Roman" w:hAnsi="Times New Roman" w:cs="Times New Roman" w:eastAsia="Times New Roman"/>
          <w:spacing w:val="3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attempt,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independently</w:t>
      </w:r>
      <w:r>
        <w:rPr>
          <w:rFonts w:ascii="Times New Roman" w:hAnsi="Times New Roman" w:cs="Times New Roman" w:eastAsia="Times New Roman"/>
          <w:spacing w:val="-1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pacing w:val="-1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whether</w:t>
      </w:r>
      <w:r>
        <w:rPr>
          <w:rFonts w:ascii="Times New Roman" w:hAnsi="Times New Roman" w:cs="Times New Roman" w:eastAsia="Times New Roman"/>
          <w:spacing w:val="-1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-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task</w:t>
      </w:r>
      <w:r>
        <w:rPr>
          <w:rFonts w:ascii="Times New Roman" w:hAnsi="Times New Roman" w:cs="Times New Roman" w:eastAsia="Times New Roman"/>
          <w:spacing w:val="-1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eventually</w:t>
      </w:r>
      <w:r>
        <w:rPr>
          <w:rFonts w:ascii="Times New Roman" w:hAnsi="Times New Roman" w:cs="Times New Roman" w:eastAsia="Times New Roman"/>
          <w:spacing w:val="-1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succeeds</w:t>
      </w:r>
      <w:r>
        <w:rPr>
          <w:rFonts w:ascii="Times New Roman" w:hAnsi="Times New Roman" w:cs="Times New Roman" w:eastAsia="Times New Roman"/>
          <w:spacing w:val="-1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(after</w:t>
      </w:r>
      <w:r>
        <w:rPr>
          <w:rFonts w:ascii="Times New Roman" w:hAnsi="Times New Roman" w:cs="Times New Roman" w:eastAsia="Times New Roman"/>
          <w:spacing w:val="-1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one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or more failed attempts) or permanently fails (after</w:t>
      </w:r>
      <w:r>
        <w:rPr>
          <w:rFonts w:ascii="Times New Roman" w:hAnsi="Times New Roman" w:cs="Times New Roman" w:eastAsia="Times New Roman"/>
          <w:spacing w:val="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multiple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failed</w:t>
      </w:r>
      <w:r>
        <w:rPr>
          <w:rFonts w:ascii="Times New Roman" w:hAnsi="Times New Roman" w:cs="Times New Roman" w:eastAsia="Times New Roman"/>
          <w:spacing w:val="1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attempts).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pStyle w:val="BodyText"/>
        <w:spacing w:line="254" w:lineRule="auto" w:before="13"/>
        <w:ind w:left="112" w:right="1"/>
        <w:jc w:val="both"/>
      </w:pPr>
      <w:r>
        <w:rPr>
          <w:w w:val="105"/>
        </w:rPr>
        <w:t>Figure</w:t>
      </w:r>
      <w:r>
        <w:rPr>
          <w:spacing w:val="-6"/>
          <w:w w:val="105"/>
        </w:rPr>
        <w:t> </w:t>
      </w:r>
      <w:r>
        <w:rPr>
          <w:w w:val="105"/>
        </w:rPr>
        <w:t>11(a)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(b)</w:t>
      </w:r>
      <w:r>
        <w:rPr>
          <w:spacing w:val="-3"/>
          <w:w w:val="105"/>
        </w:rPr>
        <w:t> </w:t>
      </w:r>
      <w:r>
        <w:rPr>
          <w:w w:val="105"/>
        </w:rPr>
        <w:t>show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cumulative</w:t>
      </w:r>
      <w:r>
        <w:rPr>
          <w:spacing w:val="-7"/>
          <w:w w:val="105"/>
        </w:rPr>
        <w:t> </w:t>
      </w:r>
      <w:r>
        <w:rPr>
          <w:w w:val="105"/>
        </w:rPr>
        <w:t>distribution</w:t>
      </w:r>
      <w:r>
        <w:rPr>
          <w:spacing w:val="-5"/>
          <w:w w:val="105"/>
        </w:rPr>
        <w:t> </w:t>
      </w:r>
      <w:r>
        <w:rPr>
          <w:w w:val="105"/>
        </w:rPr>
        <w:t>func-</w:t>
      </w:r>
      <w:r>
        <w:rPr>
          <w:w w:val="103"/>
        </w:rPr>
        <w:t> </w:t>
      </w:r>
      <w:r>
        <w:rPr>
          <w:w w:val="105"/>
        </w:rPr>
        <w:t>tion</w:t>
      </w:r>
      <w:r>
        <w:rPr>
          <w:spacing w:val="26"/>
          <w:w w:val="105"/>
        </w:rPr>
        <w:t> </w:t>
      </w:r>
      <w:r>
        <w:rPr>
          <w:w w:val="105"/>
        </w:rPr>
        <w:t>(CDF)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completion</w:t>
      </w:r>
      <w:r>
        <w:rPr>
          <w:spacing w:val="24"/>
          <w:w w:val="105"/>
        </w:rPr>
        <w:t> </w:t>
      </w:r>
      <w:r>
        <w:rPr>
          <w:w w:val="105"/>
        </w:rPr>
        <w:t>time</w:t>
      </w:r>
      <w:r>
        <w:rPr>
          <w:spacing w:val="26"/>
          <w:w w:val="105"/>
        </w:rPr>
        <w:t> </w:t>
      </w:r>
      <w:r>
        <w:rPr>
          <w:w w:val="105"/>
        </w:rPr>
        <w:t>under</w:t>
      </w:r>
      <w:r>
        <w:rPr>
          <w:spacing w:val="24"/>
          <w:w w:val="105"/>
        </w:rPr>
        <w:t> </w:t>
      </w:r>
      <w:r>
        <w:rPr>
          <w:w w:val="105"/>
        </w:rPr>
        <w:t>Algorithm</w:t>
      </w:r>
      <w:r>
        <w:rPr>
          <w:spacing w:val="24"/>
          <w:w w:val="105"/>
        </w:rPr>
        <w:t> </w:t>
      </w:r>
      <w:r>
        <w:rPr>
          <w:w w:val="105"/>
        </w:rPr>
        <w:t>1</w:t>
      </w:r>
      <w:r>
        <w:rPr>
          <w:spacing w:val="27"/>
          <w:w w:val="105"/>
        </w:rPr>
        <w:t> </w:t>
      </w:r>
      <w:r>
        <w:rPr>
          <w:w w:val="105"/>
        </w:rPr>
        <w:t>as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w w:val="103"/>
        </w:rPr>
        <w:t> </w:t>
      </w:r>
      <w:r>
        <w:rPr>
          <w:w w:val="105"/>
        </w:rPr>
        <w:t>fraction of the original completion time in the trace. For</w:t>
      </w:r>
      <w:r>
        <w:rPr>
          <w:spacing w:val="8"/>
          <w:w w:val="105"/>
        </w:rPr>
        <w:t> </w:t>
      </w:r>
      <w:r>
        <w:rPr>
          <w:w w:val="105"/>
        </w:rPr>
        <w:t>this</w:t>
      </w:r>
      <w:r>
        <w:rPr>
          <w:w w:val="103"/>
        </w:rPr>
        <w:t> </w:t>
      </w:r>
      <w:r>
        <w:rPr>
          <w:w w:val="105"/>
        </w:rPr>
        <w:t>experiment, we set </w:t>
      </w:r>
      <w:r>
        <w:rPr>
          <w:rFonts w:ascii="Century"/>
          <w:w w:val="105"/>
        </w:rPr>
        <w:t>R </w:t>
      </w:r>
      <w:r>
        <w:rPr>
          <w:w w:val="105"/>
        </w:rPr>
        <w:t>to 4 (i.e. a maximum of 4 retries), </w:t>
      </w:r>
      <w:r>
        <w:rPr>
          <w:rFonts w:ascii="Century"/>
          <w:w w:val="105"/>
        </w:rPr>
        <w:t>C</w:t>
      </w:r>
      <w:r>
        <w:rPr>
          <w:rFonts w:ascii="Century"/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-1"/>
          <w:w w:val="103"/>
        </w:rPr>
        <w:t> </w:t>
      </w:r>
      <w:r>
        <w:rPr>
          <w:w w:val="105"/>
        </w:rPr>
        <w:t>1 (i.e. only 1 extra clone is started when a failure is</w:t>
      </w:r>
      <w:r>
        <w:rPr>
          <w:spacing w:val="-17"/>
          <w:w w:val="105"/>
        </w:rPr>
        <w:t> </w:t>
      </w:r>
      <w:r>
        <w:rPr>
          <w:w w:val="105"/>
        </w:rPr>
        <w:t>predicted)</w:t>
      </w:r>
      <w:r>
        <w:rPr/>
      </w:r>
    </w:p>
    <w:p>
      <w:pPr>
        <w:spacing w:line="170" w:lineRule="exact" w:before="81"/>
        <w:ind w:left="86" w:right="1373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spacing w:val="-3"/>
        </w:rPr>
        <w:br w:type="column"/>
      </w:r>
      <w:r>
        <w:rPr>
          <w:rFonts w:ascii="Times New Roman"/>
          <w:spacing w:val="-3"/>
          <w:sz w:val="15"/>
        </w:rPr>
        <w:t>TABLE</w:t>
      </w:r>
      <w:r>
        <w:rPr>
          <w:rFonts w:ascii="Times New Roman"/>
          <w:spacing w:val="6"/>
          <w:sz w:val="15"/>
        </w:rPr>
        <w:t> </w:t>
      </w:r>
      <w:r>
        <w:rPr>
          <w:rFonts w:ascii="Times New Roman"/>
          <w:sz w:val="15"/>
        </w:rPr>
        <w:t>V</w:t>
      </w:r>
    </w:p>
    <w:p>
      <w:pPr>
        <w:spacing w:line="168" w:lineRule="exact" w:before="3"/>
        <w:ind w:left="104" w:right="1373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5"/>
          <w:sz w:val="15"/>
        </w:rPr>
        <w:t>T</w:t>
      </w:r>
      <w:r>
        <w:rPr>
          <w:rFonts w:ascii="Times New Roman"/>
          <w:spacing w:val="5"/>
          <w:sz w:val="12"/>
        </w:rPr>
        <w:t>HE </w:t>
      </w:r>
      <w:r>
        <w:rPr>
          <w:rFonts w:ascii="Times New Roman"/>
          <w:spacing w:val="6"/>
          <w:sz w:val="12"/>
        </w:rPr>
        <w:t>OVERHEAD </w:t>
      </w:r>
      <w:r>
        <w:rPr>
          <w:rFonts w:ascii="Times New Roman"/>
          <w:spacing w:val="4"/>
          <w:sz w:val="12"/>
        </w:rPr>
        <w:t>ON </w:t>
      </w:r>
      <w:r>
        <w:rPr>
          <w:rFonts w:ascii="Times New Roman"/>
          <w:spacing w:val="6"/>
          <w:sz w:val="12"/>
        </w:rPr>
        <w:t>ENTIRE WORKLOAD </w:t>
      </w:r>
      <w:r>
        <w:rPr>
          <w:rFonts w:ascii="Times New Roman"/>
          <w:spacing w:val="3"/>
          <w:sz w:val="12"/>
        </w:rPr>
        <w:t>W</w:t>
      </w:r>
      <w:r>
        <w:rPr>
          <w:rFonts w:ascii="Times New Roman"/>
          <w:spacing w:val="3"/>
          <w:sz w:val="15"/>
        </w:rPr>
        <w:t>.</w:t>
      </w:r>
      <w:r>
        <w:rPr>
          <w:rFonts w:ascii="Times New Roman"/>
          <w:spacing w:val="3"/>
          <w:sz w:val="12"/>
        </w:rPr>
        <w:t>R</w:t>
      </w:r>
      <w:r>
        <w:rPr>
          <w:rFonts w:ascii="Times New Roman"/>
          <w:spacing w:val="3"/>
          <w:sz w:val="15"/>
        </w:rPr>
        <w:t>.</w:t>
      </w:r>
      <w:r>
        <w:rPr>
          <w:rFonts w:ascii="Times New Roman"/>
          <w:spacing w:val="3"/>
          <w:sz w:val="12"/>
        </w:rPr>
        <w:t>T</w:t>
      </w:r>
      <w:r>
        <w:rPr>
          <w:rFonts w:ascii="Times New Roman"/>
          <w:spacing w:val="3"/>
          <w:sz w:val="15"/>
        </w:rPr>
        <w:t>. </w:t>
      </w:r>
      <w:r>
        <w:rPr>
          <w:rFonts w:ascii="Times New Roman"/>
          <w:spacing w:val="6"/>
          <w:sz w:val="12"/>
        </w:rPr>
        <w:t>DIFFERENT</w:t>
      </w:r>
      <w:r>
        <w:rPr>
          <w:rFonts w:ascii="Times New Roman"/>
          <w:spacing w:val="-4"/>
          <w:sz w:val="12"/>
        </w:rPr>
        <w:t> </w:t>
      </w:r>
      <w:r>
        <w:rPr>
          <w:rFonts w:ascii="Times New Roman"/>
          <w:spacing w:val="8"/>
          <w:sz w:val="12"/>
        </w:rPr>
        <w:t>THRESHOLDS</w:t>
      </w:r>
      <w:r>
        <w:rPr>
          <w:rFonts w:ascii="Times New Roman"/>
          <w:spacing w:val="8"/>
          <w:w w:val="98"/>
          <w:sz w:val="12"/>
        </w:rPr>
        <w:t> </w:t>
      </w:r>
      <w:r>
        <w:rPr>
          <w:rFonts w:ascii="Times New Roman"/>
          <w:spacing w:val="5"/>
          <w:sz w:val="12"/>
        </w:rPr>
        <w:t>AND </w:t>
      </w:r>
      <w:r>
        <w:rPr>
          <w:rFonts w:ascii="Times New Roman"/>
          <w:spacing w:val="6"/>
          <w:sz w:val="12"/>
        </w:rPr>
        <w:t>NUMBER </w:t>
      </w:r>
      <w:r>
        <w:rPr>
          <w:rFonts w:ascii="Times New Roman"/>
          <w:spacing w:val="4"/>
          <w:sz w:val="12"/>
        </w:rPr>
        <w:t>OF </w:t>
      </w:r>
      <w:r>
        <w:rPr>
          <w:rFonts w:ascii="Times New Roman"/>
          <w:spacing w:val="6"/>
          <w:sz w:val="12"/>
        </w:rPr>
        <w:t>EXTRA</w:t>
      </w:r>
      <w:r>
        <w:rPr>
          <w:rFonts w:ascii="Times New Roman"/>
          <w:spacing w:val="19"/>
          <w:sz w:val="12"/>
        </w:rPr>
        <w:t> </w:t>
      </w:r>
      <w:r>
        <w:rPr>
          <w:rFonts w:ascii="Times New Roman"/>
          <w:spacing w:val="7"/>
          <w:sz w:val="12"/>
        </w:rPr>
        <w:t>CLONES</w:t>
      </w:r>
      <w:r>
        <w:rPr>
          <w:rFonts w:ascii="Times New Roman"/>
          <w:spacing w:val="7"/>
          <w:sz w:val="15"/>
        </w:rPr>
        <w:t>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913" w:lineRule="exact"/>
        <w:ind w:left="595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17"/>
          <w:sz w:val="20"/>
          <w:szCs w:val="20"/>
        </w:rPr>
        <w:pict>
          <v:group style="width:179.55pt;height:45.7pt;mso-position-horizontal-relative:char;mso-position-vertical-relative:line" coordorigin="0,0" coordsize="3591,914">
            <v:shape style="position:absolute;left:0;top:0;width:3588;height:9" type="#_x0000_t75" stroked="false">
              <v:imagedata r:id="rId33" o:title=""/>
            </v:shape>
            <v:group style="position:absolute;left:7;top:7;width:2;height:150" coordorigin="7,7" coordsize="2,150">
              <v:shape style="position:absolute;left:7;top:7;width:2;height:150" coordorigin="7,7" coordsize="0,150" path="m7,156l7,7e" filled="false" stroked="true" strokeweight=".44688pt" strokecolor="#000000">
                <v:path arrowok="t"/>
              </v:shape>
            </v:group>
            <v:group style="position:absolute;left:1099;top:7;width:2;height:150" coordorigin="1099,7" coordsize="2,150">
              <v:shape style="position:absolute;left:1099;top:7;width:2;height:150" coordorigin="1099,7" coordsize="0,150" path="m1099,156l1099,7e" filled="false" stroked="true" strokeweight=".44688pt" strokecolor="#000000">
                <v:path arrowok="t"/>
              </v:shape>
            </v:group>
            <v:group style="position:absolute;left:1928;top:7;width:2;height:150" coordorigin="1928,7" coordsize="2,150">
              <v:shape style="position:absolute;left:1928;top:7;width:2;height:150" coordorigin="1928,7" coordsize="0,150" path="m1928,156l1928,7e" filled="false" stroked="true" strokeweight=".44688pt" strokecolor="#000000">
                <v:path arrowok="t"/>
              </v:shape>
            </v:group>
            <v:group style="position:absolute;left:2757;top:7;width:2;height:150" coordorigin="2757,7" coordsize="2,150">
              <v:shape style="position:absolute;left:2757;top:7;width:2;height:150" coordorigin="2757,7" coordsize="0,150" path="m2757,156l2757,7e" filled="false" stroked="true" strokeweight=".44688pt" strokecolor="#000000">
                <v:path arrowok="t"/>
              </v:shape>
            </v:group>
            <v:group style="position:absolute;left:3586;top:7;width:2;height:150" coordorigin="3586,7" coordsize="2,150">
              <v:shape style="position:absolute;left:3586;top:7;width:2;height:150" coordorigin="3586,7" coordsize="0,150" path="m3586,156l3586,7e" filled="false" stroked="true" strokeweight=".44688pt" strokecolor="#000000">
                <v:path arrowok="t"/>
              </v:shape>
              <v:shape style="position:absolute;left:0;top:7;width:3591;height:907" type="#_x0000_t75" stroked="false">
                <v:imagedata r:id="rId34" o:title=""/>
              </v:shape>
              <v:shape style="position:absolute;left:27;top:13;width:528;height:881" type="#_x0000_t202" filled="false" stroked="false">
                <v:textbox inset="0,0,0,0">
                  <w:txbxContent>
                    <w:p>
                      <w:pPr>
                        <w:spacing w:line="127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spacing w:val="1"/>
                          <w:sz w:val="13"/>
                        </w:rPr>
                        <w:t>T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hre</w:t>
                      </w:r>
                      <w:r>
                        <w:rPr>
                          <w:rFonts w:ascii="Times New Roman"/>
                          <w:sz w:val="13"/>
                        </w:rPr>
                        <w:t>s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hold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0</w:t>
                      </w:r>
                      <w:r>
                        <w:rPr>
                          <w:rFonts w:ascii="Times New Roman"/>
                          <w:spacing w:val="1"/>
                          <w:sz w:val="13"/>
                        </w:rPr>
                        <w:t>.</w:t>
                      </w:r>
                      <w:r>
                        <w:rPr>
                          <w:rFonts w:ascii="Times New Roman"/>
                          <w:sz w:val="13"/>
                        </w:rPr>
                        <w:t>1</w:t>
                      </w:r>
                    </w:p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0</w:t>
                      </w:r>
                      <w:r>
                        <w:rPr>
                          <w:rFonts w:ascii="Times New Roman"/>
                          <w:spacing w:val="1"/>
                          <w:sz w:val="13"/>
                        </w:rPr>
                        <w:t>.</w:t>
                      </w:r>
                      <w:r>
                        <w:rPr>
                          <w:rFonts w:ascii="Times New Roman"/>
                          <w:sz w:val="13"/>
                        </w:rPr>
                        <w:t>5</w:t>
                      </w:r>
                    </w:p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0</w:t>
                      </w:r>
                      <w:r>
                        <w:rPr>
                          <w:rFonts w:ascii="Times New Roman"/>
                          <w:spacing w:val="1"/>
                          <w:sz w:val="13"/>
                        </w:rPr>
                        <w:t>.</w:t>
                      </w:r>
                      <w:r>
                        <w:rPr>
                          <w:rFonts w:ascii="Times New Roman"/>
                          <w:sz w:val="13"/>
                        </w:rPr>
                        <w:t>9</w:t>
                      </w:r>
                    </w:p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0</w:t>
                      </w:r>
                      <w:r>
                        <w:rPr>
                          <w:rFonts w:ascii="Times New Roman"/>
                          <w:spacing w:val="1"/>
                          <w:sz w:val="13"/>
                        </w:rPr>
                        <w:t>.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95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0</w:t>
                      </w:r>
                      <w:r>
                        <w:rPr>
                          <w:rFonts w:ascii="Times New Roman"/>
                          <w:spacing w:val="1"/>
                          <w:sz w:val="13"/>
                        </w:rPr>
                        <w:t>.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99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1117;top:13;width:401;height:881" type="#_x0000_t202" filled="false" stroked="false">
                <v:textbox inset="0,0,0,0">
                  <w:txbxContent>
                    <w:p>
                      <w:pPr>
                        <w:spacing w:line="127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1-clone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38</w:t>
                      </w:r>
                      <w:r>
                        <w:rPr>
                          <w:rFonts w:ascii="Times New Roman"/>
                          <w:spacing w:val="1"/>
                          <w:sz w:val="13"/>
                        </w:rPr>
                        <w:t>.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80%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10</w:t>
                      </w:r>
                      <w:r>
                        <w:rPr>
                          <w:rFonts w:ascii="Times New Roman"/>
                          <w:spacing w:val="1"/>
                          <w:sz w:val="13"/>
                        </w:rPr>
                        <w:t>.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82%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3</w:t>
                      </w:r>
                      <w:r>
                        <w:rPr>
                          <w:rFonts w:ascii="Times New Roman"/>
                          <w:spacing w:val="1"/>
                          <w:sz w:val="13"/>
                        </w:rPr>
                        <w:t>.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52%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2</w:t>
                      </w:r>
                      <w:r>
                        <w:rPr>
                          <w:rFonts w:ascii="Times New Roman"/>
                          <w:spacing w:val="1"/>
                          <w:sz w:val="13"/>
                        </w:rPr>
                        <w:t>.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89%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1</w:t>
                      </w:r>
                      <w:r>
                        <w:rPr>
                          <w:rFonts w:ascii="Times New Roman"/>
                          <w:spacing w:val="1"/>
                          <w:sz w:val="13"/>
                        </w:rPr>
                        <w:t>.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12%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1946;top:13;width:1295;height:881" type="#_x0000_t202" filled="false" stroked="false">
                <v:textbox inset="0,0,0,0">
                  <w:txbxContent>
                    <w:p>
                      <w:pPr>
                        <w:tabs>
                          <w:tab w:pos="828" w:val="left" w:leader="none"/>
                        </w:tabs>
                        <w:spacing w:line="127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2-clone</w:t>
                      </w:r>
                      <w:r>
                        <w:rPr>
                          <w:rFonts w:ascii="Times New Roman"/>
                          <w:sz w:val="13"/>
                        </w:rPr>
                        <w:t>s</w:t>
                        <w:tab/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3-clones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  <w:p>
                      <w:pPr>
                        <w:tabs>
                          <w:tab w:pos="828" w:val="left" w:leader="none"/>
                        </w:tabs>
                        <w:spacing w:before="7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74</w:t>
                      </w:r>
                      <w:r>
                        <w:rPr>
                          <w:rFonts w:ascii="Times New Roman"/>
                          <w:spacing w:val="1"/>
                          <w:sz w:val="13"/>
                        </w:rPr>
                        <w:t>.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84</w:t>
                      </w:r>
                      <w:r>
                        <w:rPr>
                          <w:rFonts w:ascii="Times New Roman"/>
                          <w:sz w:val="13"/>
                        </w:rPr>
                        <w:t>%</w:t>
                        <w:tab/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108</w:t>
                      </w:r>
                      <w:r>
                        <w:rPr>
                          <w:rFonts w:ascii="Times New Roman"/>
                          <w:spacing w:val="1"/>
                          <w:sz w:val="13"/>
                        </w:rPr>
                        <w:t>.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33%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  <w:p>
                      <w:pPr>
                        <w:tabs>
                          <w:tab w:pos="828" w:val="left" w:leader="none"/>
                        </w:tabs>
                        <w:spacing w:line="148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21</w:t>
                      </w:r>
                      <w:r>
                        <w:rPr>
                          <w:rFonts w:ascii="Times New Roman"/>
                          <w:spacing w:val="1"/>
                          <w:sz w:val="13"/>
                        </w:rPr>
                        <w:t>.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11</w:t>
                      </w:r>
                      <w:r>
                        <w:rPr>
                          <w:rFonts w:ascii="Times New Roman"/>
                          <w:sz w:val="13"/>
                        </w:rPr>
                        <w:t>%</w:t>
                        <w:tab/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30</w:t>
                      </w:r>
                      <w:r>
                        <w:rPr>
                          <w:rFonts w:ascii="Times New Roman"/>
                          <w:spacing w:val="1"/>
                          <w:sz w:val="13"/>
                        </w:rPr>
                        <w:t>.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32%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  <w:p>
                      <w:pPr>
                        <w:tabs>
                          <w:tab w:pos="828" w:val="left" w:leader="none"/>
                        </w:tabs>
                        <w:spacing w:line="147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6</w:t>
                      </w:r>
                      <w:r>
                        <w:rPr>
                          <w:rFonts w:ascii="Times New Roman"/>
                          <w:spacing w:val="1"/>
                          <w:sz w:val="13"/>
                        </w:rPr>
                        <w:t>.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92</w:t>
                      </w:r>
                      <w:r>
                        <w:rPr>
                          <w:rFonts w:ascii="Times New Roman"/>
                          <w:sz w:val="13"/>
                        </w:rPr>
                        <w:t>%</w:t>
                        <w:tab/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9</w:t>
                      </w:r>
                      <w:r>
                        <w:rPr>
                          <w:rFonts w:ascii="Times New Roman"/>
                          <w:spacing w:val="1"/>
                          <w:sz w:val="13"/>
                        </w:rPr>
                        <w:t>.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73%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  <w:p>
                      <w:pPr>
                        <w:tabs>
                          <w:tab w:pos="828" w:val="left" w:leader="none"/>
                        </w:tabs>
                        <w:spacing w:line="148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5</w:t>
                      </w:r>
                      <w:r>
                        <w:rPr>
                          <w:rFonts w:ascii="Times New Roman"/>
                          <w:spacing w:val="1"/>
                          <w:sz w:val="13"/>
                        </w:rPr>
                        <w:t>.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66</w:t>
                      </w:r>
                      <w:r>
                        <w:rPr>
                          <w:rFonts w:ascii="Times New Roman"/>
                          <w:sz w:val="13"/>
                        </w:rPr>
                        <w:t>%</w:t>
                        <w:tab/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7</w:t>
                      </w:r>
                      <w:r>
                        <w:rPr>
                          <w:rFonts w:ascii="Times New Roman"/>
                          <w:spacing w:val="1"/>
                          <w:sz w:val="13"/>
                        </w:rPr>
                        <w:t>.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97%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  <w:p>
                      <w:pPr>
                        <w:tabs>
                          <w:tab w:pos="828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2</w:t>
                      </w:r>
                      <w:r>
                        <w:rPr>
                          <w:rFonts w:ascii="Times New Roman"/>
                          <w:spacing w:val="1"/>
                          <w:sz w:val="13"/>
                        </w:rPr>
                        <w:t>.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09</w:t>
                      </w:r>
                      <w:r>
                        <w:rPr>
                          <w:rFonts w:ascii="Times New Roman"/>
                          <w:sz w:val="13"/>
                        </w:rPr>
                        <w:t>%</w:t>
                        <w:tab/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2</w:t>
                      </w:r>
                      <w:r>
                        <w:rPr>
                          <w:rFonts w:ascii="Times New Roman"/>
                          <w:spacing w:val="1"/>
                          <w:sz w:val="13"/>
                        </w:rPr>
                        <w:t>.</w:t>
                      </w:r>
                      <w:r>
                        <w:rPr>
                          <w:rFonts w:ascii="Times New Roman"/>
                          <w:spacing w:val="-1"/>
                          <w:sz w:val="13"/>
                        </w:rPr>
                        <w:t>81%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-17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56" w:lineRule="auto"/>
        <w:ind w:left="121" w:right="1257" w:firstLine="0"/>
        <w:jc w:val="both"/>
      </w:pPr>
      <w:r>
        <w:rPr>
          <w:w w:val="105"/>
        </w:rPr>
        <w:t>and conﬁgure the failure prediction algorithm with 3</w:t>
      </w:r>
      <w:r>
        <w:rPr>
          <w:spacing w:val="-1"/>
          <w:w w:val="105"/>
        </w:rPr>
        <w:t> </w:t>
      </w:r>
      <w:r>
        <w:rPr>
          <w:w w:val="105"/>
        </w:rPr>
        <w:t>different</w:t>
      </w:r>
      <w:r>
        <w:rPr>
          <w:w w:val="103"/>
        </w:rPr>
        <w:t> </w:t>
      </w:r>
      <w:r>
        <w:rPr>
          <w:w w:val="105"/>
        </w:rPr>
        <w:t>thresholds, hence varying how aggressive the predictor</w:t>
      </w:r>
      <w:r>
        <w:rPr>
          <w:spacing w:val="-17"/>
          <w:w w:val="105"/>
        </w:rPr>
        <w:t> </w:t>
      </w:r>
      <w:r>
        <w:rPr>
          <w:w w:val="105"/>
        </w:rPr>
        <w:t>is.</w:t>
      </w:r>
      <w:r>
        <w:rPr>
          <w:w w:val="103"/>
        </w:rPr>
        <w:t> </w:t>
      </w:r>
      <w:r>
        <w:rPr>
          <w:w w:val="105"/>
        </w:rPr>
        <w:t>Figure</w:t>
      </w:r>
      <w:r>
        <w:rPr>
          <w:spacing w:val="-5"/>
          <w:w w:val="105"/>
        </w:rPr>
        <w:t> </w:t>
      </w:r>
      <w:r>
        <w:rPr>
          <w:w w:val="105"/>
        </w:rPr>
        <w:t>11-(a)</w:t>
      </w:r>
      <w:r>
        <w:rPr>
          <w:spacing w:val="-7"/>
          <w:w w:val="105"/>
        </w:rPr>
        <w:t> </w:t>
      </w:r>
      <w:r>
        <w:rPr>
          <w:w w:val="105"/>
        </w:rPr>
        <w:t>shows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results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jobs</w:t>
      </w:r>
      <w:r>
        <w:rPr>
          <w:spacing w:val="-6"/>
          <w:w w:val="105"/>
        </w:rPr>
        <w:t> </w:t>
      </w:r>
      <w:r>
        <w:rPr>
          <w:w w:val="105"/>
        </w:rPr>
        <w:t>whose</w:t>
      </w:r>
      <w:r>
        <w:rPr>
          <w:spacing w:val="-4"/>
          <w:w w:val="105"/>
        </w:rPr>
        <w:t> </w:t>
      </w:r>
      <w:r>
        <w:rPr>
          <w:w w:val="105"/>
        </w:rPr>
        <w:t>ﬁnal</w:t>
      </w:r>
      <w:r>
        <w:rPr>
          <w:spacing w:val="-5"/>
          <w:w w:val="105"/>
        </w:rPr>
        <w:t> </w:t>
      </w:r>
      <w:r>
        <w:rPr>
          <w:w w:val="105"/>
        </w:rPr>
        <w:t>exit</w:t>
      </w:r>
      <w:r>
        <w:rPr>
          <w:spacing w:val="-4"/>
          <w:w w:val="105"/>
        </w:rPr>
        <w:t> </w:t>
      </w:r>
      <w:r>
        <w:rPr>
          <w:w w:val="105"/>
        </w:rPr>
        <w:t>status</w:t>
      </w:r>
      <w:r>
        <w:rPr>
          <w:w w:val="103"/>
        </w:rPr>
        <w:t> </w:t>
      </w:r>
      <w:r>
        <w:rPr>
          <w:w w:val="105"/>
        </w:rPr>
        <w:t>is</w:t>
      </w:r>
      <w:r>
        <w:rPr>
          <w:spacing w:val="34"/>
          <w:w w:val="105"/>
        </w:rPr>
        <w:t> </w:t>
      </w:r>
      <w:r>
        <w:rPr>
          <w:w w:val="105"/>
        </w:rPr>
        <w:t>failure</w:t>
      </w:r>
      <w:r>
        <w:rPr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Figure</w:t>
      </w:r>
      <w:r>
        <w:rPr>
          <w:spacing w:val="31"/>
          <w:w w:val="105"/>
        </w:rPr>
        <w:t> </w:t>
      </w:r>
      <w:r>
        <w:rPr>
          <w:w w:val="105"/>
        </w:rPr>
        <w:t>11-(b)</w:t>
      </w:r>
      <w:r>
        <w:rPr>
          <w:spacing w:val="29"/>
          <w:w w:val="105"/>
        </w:rPr>
        <w:t> </w:t>
      </w:r>
      <w:r>
        <w:rPr>
          <w:w w:val="105"/>
        </w:rPr>
        <w:t>shows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results</w:t>
      </w:r>
      <w:r>
        <w:rPr>
          <w:spacing w:val="34"/>
          <w:w w:val="105"/>
        </w:rPr>
        <w:t> </w:t>
      </w:r>
      <w:r>
        <w:rPr>
          <w:w w:val="105"/>
        </w:rPr>
        <w:t>for</w:t>
      </w:r>
      <w:r>
        <w:rPr>
          <w:spacing w:val="31"/>
          <w:w w:val="105"/>
        </w:rPr>
        <w:t> </w:t>
      </w:r>
      <w:r>
        <w:rPr>
          <w:w w:val="105"/>
        </w:rPr>
        <w:t>jobs</w:t>
      </w:r>
      <w:r>
        <w:rPr>
          <w:spacing w:val="30"/>
          <w:w w:val="105"/>
        </w:rPr>
        <w:t> </w:t>
      </w:r>
      <w:r>
        <w:rPr>
          <w:w w:val="105"/>
        </w:rPr>
        <w:t>that</w:t>
      </w:r>
      <w:r>
        <w:rPr>
          <w:w w:val="103"/>
        </w:rPr>
        <w:t> </w:t>
      </w:r>
      <w:r>
        <w:rPr>
          <w:w w:val="105"/>
        </w:rPr>
        <w:t>succeed (but after one or more failed attempts). </w:t>
      </w:r>
      <w:r>
        <w:rPr>
          <w:spacing w:val="-9"/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observe</w:t>
      </w:r>
      <w:r>
        <w:rPr>
          <w:w w:val="103"/>
        </w:rPr>
        <w:t> </w:t>
      </w:r>
      <w:r>
        <w:rPr>
          <w:w w:val="105"/>
        </w:rPr>
        <w:t>that even for a conservative  predictor  with  threshold </w:t>
      </w:r>
      <w:r>
        <w:rPr>
          <w:spacing w:val="3"/>
          <w:w w:val="105"/>
        </w:rPr>
        <w:t> </w:t>
      </w:r>
      <w:r>
        <w:rPr>
          <w:w w:val="105"/>
        </w:rPr>
        <w:t>0.9,</w:t>
      </w:r>
      <w:r>
        <w:rPr>
          <w:w w:val="103"/>
        </w:rPr>
        <w:t> </w:t>
      </w:r>
      <w:r>
        <w:rPr>
          <w:w w:val="105"/>
        </w:rPr>
        <w:t>the median failed job ﬁnishes 20% </w:t>
      </w:r>
      <w:r>
        <w:rPr>
          <w:spacing w:val="-3"/>
          <w:w w:val="105"/>
        </w:rPr>
        <w:t>faster. </w:t>
      </w:r>
      <w:r>
        <w:rPr>
          <w:w w:val="105"/>
        </w:rPr>
        <w:t>More</w:t>
      </w:r>
      <w:r>
        <w:rPr>
          <w:spacing w:val="10"/>
          <w:w w:val="105"/>
        </w:rPr>
        <w:t> </w:t>
      </w:r>
      <w:r>
        <w:rPr>
          <w:w w:val="105"/>
        </w:rPr>
        <w:t>aggressive</w:t>
      </w:r>
      <w:r>
        <w:rPr>
          <w:w w:val="103"/>
        </w:rPr>
        <w:t> </w:t>
      </w:r>
      <w:r>
        <w:rPr>
          <w:w w:val="105"/>
        </w:rPr>
        <w:t>prediction</w:t>
      </w:r>
      <w:r>
        <w:rPr>
          <w:spacing w:val="-17"/>
          <w:w w:val="105"/>
        </w:rPr>
        <w:t> </w:t>
      </w:r>
      <w:r>
        <w:rPr>
          <w:w w:val="105"/>
        </w:rPr>
        <w:t>does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signiﬁcantly</w:t>
      </w:r>
      <w:r>
        <w:rPr>
          <w:spacing w:val="-15"/>
          <w:w w:val="105"/>
        </w:rPr>
        <w:t> </w:t>
      </w:r>
      <w:r>
        <w:rPr>
          <w:w w:val="105"/>
        </w:rPr>
        <w:t>improve</w:t>
      </w:r>
      <w:r>
        <w:rPr>
          <w:spacing w:val="-17"/>
          <w:w w:val="105"/>
        </w:rPr>
        <w:t> </w:t>
      </w:r>
      <w:r>
        <w:rPr>
          <w:w w:val="105"/>
        </w:rPr>
        <w:t>results.</w:t>
      </w:r>
      <w:r>
        <w:rPr>
          <w:spacing w:val="-14"/>
          <w:w w:val="105"/>
        </w:rPr>
        <w:t> </w:t>
      </w:r>
      <w:r>
        <w:rPr>
          <w:w w:val="105"/>
        </w:rPr>
        <w:t>Figure</w:t>
      </w:r>
      <w:r>
        <w:rPr>
          <w:spacing w:val="-15"/>
          <w:w w:val="105"/>
        </w:rPr>
        <w:t> </w:t>
      </w:r>
      <w:r>
        <w:rPr>
          <w:w w:val="105"/>
        </w:rPr>
        <w:t>11-(b)</w:t>
      </w:r>
      <w:r>
        <w:rPr>
          <w:w w:val="103"/>
        </w:rPr>
        <w:t> </w:t>
      </w:r>
      <w:r>
        <w:rPr>
          <w:w w:val="105"/>
        </w:rPr>
        <w:t>shows the results for jobs who eventually succeed, but</w:t>
      </w:r>
      <w:r>
        <w:rPr>
          <w:spacing w:val="20"/>
          <w:w w:val="105"/>
        </w:rPr>
        <w:t> </w:t>
      </w:r>
      <w:r>
        <w:rPr>
          <w:w w:val="105"/>
        </w:rPr>
        <w:t>only</w:t>
      </w:r>
      <w:r>
        <w:rPr>
          <w:w w:val="103"/>
        </w:rPr>
        <w:t> </w:t>
      </w:r>
      <w:r>
        <w:rPr>
          <w:w w:val="105"/>
        </w:rPr>
        <w:t>after one or more failed attempts. Reduction in</w:t>
      </w:r>
      <w:r>
        <w:rPr>
          <w:spacing w:val="-1"/>
          <w:w w:val="105"/>
        </w:rPr>
        <w:t> </w:t>
      </w:r>
      <w:r>
        <w:rPr>
          <w:w w:val="105"/>
        </w:rPr>
        <w:t>completion</w:t>
      </w:r>
      <w:r>
        <w:rPr>
          <w:w w:val="103"/>
        </w:rPr>
        <w:t> </w:t>
      </w:r>
      <w:r>
        <w:rPr>
          <w:w w:val="105"/>
        </w:rPr>
        <w:t>time is less in this case, but still </w:t>
      </w:r>
      <w:r>
        <w:rPr>
          <w:spacing w:val="11"/>
          <w:w w:val="105"/>
        </w:rPr>
        <w:t> </w:t>
      </w:r>
      <w:r>
        <w:rPr>
          <w:w w:val="105"/>
        </w:rPr>
        <w:t>signiﬁcant.</w:t>
      </w:r>
      <w:r>
        <w:rPr/>
      </w:r>
    </w:p>
    <w:p>
      <w:pPr>
        <w:pStyle w:val="BodyText"/>
        <w:spacing w:line="256" w:lineRule="auto" w:before="85"/>
        <w:ind w:left="121" w:right="1258"/>
        <w:jc w:val="both"/>
      </w:pPr>
      <w:r>
        <w:rPr>
          <w:spacing w:val="-9"/>
          <w:w w:val="105"/>
        </w:rPr>
        <w:t>We </w:t>
      </w:r>
      <w:r>
        <w:rPr>
          <w:w w:val="105"/>
        </w:rPr>
        <w:t>also experimented with different values of the number</w:t>
      </w:r>
      <w:r>
        <w:rPr>
          <w:w w:val="103"/>
        </w:rPr>
        <w:t> </w:t>
      </w:r>
      <w:r>
        <w:rPr>
          <w:w w:val="105"/>
        </w:rPr>
        <w:t>of clones </w:t>
      </w:r>
      <w:r>
        <w:rPr>
          <w:rFonts w:ascii="Century" w:hAnsi="Century" w:cs="Century" w:eastAsia="Century"/>
          <w:w w:val="105"/>
        </w:rPr>
        <w:t>C </w:t>
      </w:r>
      <w:r>
        <w:rPr>
          <w:w w:val="105"/>
        </w:rPr>
        <w:t>and show the results in Figure 11-(c). </w:t>
      </w:r>
      <w:r>
        <w:rPr>
          <w:spacing w:val="-9"/>
          <w:w w:val="105"/>
        </w:rPr>
        <w:t>We</w:t>
      </w:r>
      <w:r>
        <w:rPr>
          <w:spacing w:val="22"/>
          <w:w w:val="105"/>
        </w:rPr>
        <w:t> </w:t>
      </w:r>
      <w:r>
        <w:rPr>
          <w:w w:val="105"/>
        </w:rPr>
        <w:t>ﬁnd</w:t>
      </w:r>
      <w:r>
        <w:rPr>
          <w:w w:val="103"/>
        </w:rPr>
        <w:t> </w:t>
      </w:r>
      <w:r>
        <w:rPr>
          <w:w w:val="105"/>
        </w:rPr>
        <w:t>that aggressively starting more than one clone when a</w:t>
      </w:r>
      <w:r>
        <w:rPr>
          <w:spacing w:val="46"/>
          <w:w w:val="105"/>
        </w:rPr>
        <w:t> </w:t>
      </w:r>
      <w:r>
        <w:rPr>
          <w:w w:val="105"/>
        </w:rPr>
        <w:t>failure</w:t>
      </w:r>
      <w:r>
        <w:rPr>
          <w:w w:val="103"/>
        </w:rPr>
        <w:t> </w:t>
      </w:r>
      <w:r>
        <w:rPr>
          <w:w w:val="105"/>
        </w:rPr>
        <w:t>prediction is  made  has  only  little  beneﬁt  when  it </w:t>
      </w:r>
      <w:r>
        <w:rPr>
          <w:spacing w:val="23"/>
          <w:w w:val="105"/>
        </w:rPr>
        <w:t> </w:t>
      </w:r>
      <w:r>
        <w:rPr>
          <w:w w:val="105"/>
        </w:rPr>
        <w:t>comes</w:t>
      </w:r>
      <w:r>
        <w:rPr>
          <w:w w:val="103"/>
        </w:rPr>
        <w:t> </w:t>
      </w:r>
      <w:r>
        <w:rPr>
          <w:w w:val="105"/>
        </w:rPr>
        <w:t>to completion times. </w:t>
      </w:r>
      <w:r>
        <w:rPr>
          <w:spacing w:val="-3"/>
          <w:w w:val="105"/>
        </w:rPr>
        <w:t>However, </w:t>
      </w:r>
      <w:r>
        <w:rPr>
          <w:w w:val="105"/>
        </w:rPr>
        <w:t>as we will see in the</w:t>
      </w:r>
      <w:r>
        <w:rPr>
          <w:spacing w:val="20"/>
          <w:w w:val="105"/>
        </w:rPr>
        <w:t> </w:t>
      </w:r>
      <w:r>
        <w:rPr>
          <w:w w:val="105"/>
        </w:rPr>
        <w:t>next</w:t>
      </w:r>
      <w:r>
        <w:rPr>
          <w:w w:val="103"/>
        </w:rPr>
        <w:t> </w:t>
      </w:r>
      <w:r>
        <w:rPr>
          <w:w w:val="105"/>
        </w:rPr>
        <w:t>subsection it can come with signiﬁcant</w:t>
      </w:r>
      <w:r>
        <w:rPr>
          <w:spacing w:val="18"/>
          <w:w w:val="105"/>
        </w:rPr>
        <w:t> </w:t>
      </w:r>
      <w:r>
        <w:rPr>
          <w:w w:val="105"/>
        </w:rPr>
        <w:t>overheads.</w:t>
      </w:r>
      <w:r>
        <w:rPr/>
      </w:r>
    </w:p>
    <w:p>
      <w:pPr>
        <w:pStyle w:val="ListParagraph"/>
        <w:numPr>
          <w:ilvl w:val="0"/>
          <w:numId w:val="16"/>
        </w:numPr>
        <w:tabs>
          <w:tab w:pos="555" w:val="left" w:leader="none"/>
        </w:tabs>
        <w:spacing w:line="256" w:lineRule="auto" w:before="130" w:after="0"/>
        <w:ind w:left="121" w:right="1256" w:firstLine="186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w w:val="105"/>
          <w:sz w:val="18"/>
          <w:szCs w:val="18"/>
        </w:rPr>
        <w:t>Evaluation of overheads: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Note that for a</w:t>
      </w:r>
      <w:r>
        <w:rPr>
          <w:rFonts w:ascii="Times New Roman" w:hAnsi="Times New Roman" w:cs="Times New Roman" w:eastAsia="Times New Roman"/>
          <w:spacing w:val="2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perfectly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accurate task-failure predictor the amount of work in</w:t>
      </w:r>
      <w:r>
        <w:rPr>
          <w:rFonts w:ascii="Times New Roman" w:hAnsi="Times New Roman" w:cs="Times New Roman" w:eastAsia="Times New Roman"/>
          <w:spacing w:val="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simulated</w:t>
      </w:r>
      <w:r>
        <w:rPr>
          <w:rFonts w:ascii="Times New Roman" w:hAnsi="Times New Roman" w:cs="Times New Roman" w:eastAsia="Times New Roman"/>
          <w:spacing w:val="-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system</w:t>
      </w:r>
      <w:r>
        <w:rPr>
          <w:rFonts w:ascii="Times New Roman" w:hAnsi="Times New Roman" w:cs="Times New Roman" w:eastAsia="Times New Roman"/>
          <w:spacing w:val="-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would</w:t>
      </w:r>
      <w:r>
        <w:rPr>
          <w:rFonts w:ascii="Times New Roman" w:hAnsi="Times New Roman" w:cs="Times New Roman" w:eastAsia="Times New Roman"/>
          <w:spacing w:val="-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spacing w:val="-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-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same</w:t>
      </w:r>
      <w:r>
        <w:rPr>
          <w:rFonts w:ascii="Times New Roman" w:hAnsi="Times New Roman" w:cs="Times New Roman" w:eastAsia="Times New Roman"/>
          <w:spacing w:val="-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pacing w:val="-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pacing w:val="-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-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original</w:t>
      </w:r>
      <w:r>
        <w:rPr>
          <w:rFonts w:ascii="Times New Roman" w:hAnsi="Times New Roman" w:cs="Times New Roman" w:eastAsia="Times New Roman"/>
          <w:spacing w:val="-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system,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since the same work is executed, just at potentially</w:t>
      </w:r>
      <w:r>
        <w:rPr>
          <w:rFonts w:ascii="Times New Roman" w:hAnsi="Times New Roman" w:cs="Times New Roman" w:eastAsia="Times New Roman"/>
          <w:spacing w:val="4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different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times (retries take place earlier). The only source of</w:t>
      </w:r>
      <w:r>
        <w:rPr>
          <w:rFonts w:ascii="Times New Roman" w:hAnsi="Times New Roman" w:cs="Times New Roman" w:eastAsia="Times New Roman"/>
          <w:spacing w:val="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overhead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are false positives  of  the  predictor,  which  trigger  a </w:t>
      </w:r>
      <w:r>
        <w:rPr>
          <w:rFonts w:ascii="Times New Roman" w:hAnsi="Times New Roman" w:cs="Times New Roman" w:eastAsia="Times New Roman"/>
          <w:spacing w:val="3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retry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to be started, although it later turns out that a</w:t>
      </w:r>
      <w:r>
        <w:rPr>
          <w:rFonts w:ascii="Times New Roman" w:hAnsi="Times New Roman" w:cs="Times New Roman" w:eastAsia="Times New Roman"/>
          <w:spacing w:val="-1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previously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started attempt succeeds. Hence, the overhead will depend</w:t>
      </w:r>
      <w:r>
        <w:rPr>
          <w:rFonts w:ascii="Times New Roman" w:hAnsi="Times New Roman" w:cs="Times New Roman" w:eastAsia="Times New Roman"/>
          <w:spacing w:val="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how aggressive the predictor is (its threshold) and the</w:t>
      </w:r>
      <w:r>
        <w:rPr>
          <w:rFonts w:ascii="Times New Roman" w:hAnsi="Times New Roman" w:cs="Times New Roman" w:eastAsia="Times New Roman"/>
          <w:spacing w:val="2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total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number of clones that is started after each failure</w:t>
      </w:r>
      <w:r>
        <w:rPr>
          <w:rFonts w:ascii="Times New Roman" w:hAnsi="Times New Roman" w:cs="Times New Roman" w:eastAsia="Times New Roman"/>
          <w:spacing w:val="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prediction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(i.e. the parameter </w:t>
      </w:r>
      <w:r>
        <w:rPr>
          <w:rFonts w:ascii="Century" w:hAnsi="Century" w:cs="Century" w:eastAsia="Century"/>
          <w:spacing w:val="3"/>
          <w:w w:val="105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spacing w:val="3"/>
          <w:w w:val="105"/>
          <w:sz w:val="18"/>
          <w:szCs w:val="18"/>
        </w:rPr>
        <w:t>). </w:t>
      </w:r>
      <w:r>
        <w:rPr>
          <w:rFonts w:ascii="Times New Roman" w:hAnsi="Times New Roman" w:cs="Times New Roman" w:eastAsia="Times New Roman"/>
          <w:spacing w:val="-3"/>
          <w:w w:val="105"/>
          <w:sz w:val="18"/>
          <w:szCs w:val="18"/>
        </w:rPr>
        <w:t>Table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V reports the overhead</w:t>
      </w:r>
      <w:r>
        <w:rPr>
          <w:rFonts w:ascii="Times New Roman" w:hAnsi="Times New Roman" w:cs="Times New Roman" w:eastAsia="Times New Roman"/>
          <w:spacing w:val="1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(the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increase</w:t>
      </w:r>
      <w:r>
        <w:rPr>
          <w:rFonts w:ascii="Times New Roman" w:hAnsi="Times New Roman" w:cs="Times New Roman" w:eastAsia="Times New Roman"/>
          <w:spacing w:val="-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pacing w:val="-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total</w:t>
      </w:r>
      <w:r>
        <w:rPr>
          <w:rFonts w:ascii="Times New Roman" w:hAnsi="Times New Roman" w:cs="Times New Roman" w:eastAsia="Times New Roman"/>
          <w:spacing w:val="-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work</w:t>
      </w:r>
      <w:r>
        <w:rPr>
          <w:rFonts w:ascii="Times New Roman" w:hAnsi="Times New Roman" w:cs="Times New Roman" w:eastAsia="Times New Roman"/>
          <w:spacing w:val="-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pacing w:val="-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-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system)</w:t>
      </w:r>
      <w:r>
        <w:rPr>
          <w:rFonts w:ascii="Times New Roman" w:hAnsi="Times New Roman" w:cs="Times New Roman" w:eastAsia="Times New Roman"/>
          <w:spacing w:val="-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pacing w:val="-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comes</w:t>
      </w:r>
      <w:r>
        <w:rPr>
          <w:rFonts w:ascii="Times New Roman" w:hAnsi="Times New Roman" w:cs="Times New Roman" w:eastAsia="Times New Roman"/>
          <w:spacing w:val="-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pacing w:val="-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different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conﬁgurations</w:t>
      </w:r>
      <w:r>
        <w:rPr>
          <w:rFonts w:ascii="Times New Roman" w:hAnsi="Times New Roman" w:cs="Times New Roman" w:eastAsia="Times New Roman"/>
          <w:spacing w:val="-1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pacing w:val="-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algorithm</w:t>
      </w:r>
      <w:r>
        <w:rPr>
          <w:rFonts w:ascii="Times New Roman" w:hAnsi="Times New Roman" w:cs="Times New Roman" w:eastAsia="Times New Roman"/>
          <w:spacing w:val="-1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1.</w:t>
      </w:r>
      <w:r>
        <w:rPr>
          <w:rFonts w:ascii="Times New Roman" w:hAnsi="Times New Roman" w:cs="Times New Roman" w:eastAsia="Times New Roman"/>
          <w:spacing w:val="-1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9"/>
          <w:w w:val="105"/>
          <w:sz w:val="18"/>
          <w:szCs w:val="18"/>
        </w:rPr>
        <w:t>We</w:t>
      </w:r>
      <w:r>
        <w:rPr>
          <w:rFonts w:ascii="Times New Roman" w:hAnsi="Times New Roman" w:cs="Times New Roman" w:eastAsia="Times New Roman"/>
          <w:spacing w:val="-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observe</w:t>
      </w:r>
      <w:r>
        <w:rPr>
          <w:rFonts w:ascii="Times New Roman" w:hAnsi="Times New Roman" w:cs="Times New Roman" w:eastAsia="Times New Roman"/>
          <w:spacing w:val="-1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pacing w:val="-1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pacing w:val="-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order</w:t>
      </w:r>
      <w:r>
        <w:rPr>
          <w:rFonts w:ascii="Times New Roman" w:hAnsi="Times New Roman" w:cs="Times New Roman" w:eastAsia="Times New Roman"/>
          <w:spacing w:val="-1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pacing w:val="-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keep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overheads reasonable, thresholds need to be</w:t>
      </w:r>
      <w:r>
        <w:rPr>
          <w:rFonts w:ascii="Times New Roman" w:hAnsi="Times New Roman" w:cs="Times New Roman" w:eastAsia="Times New Roman"/>
          <w:spacing w:val="-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conservatively</w:t>
      </w:r>
      <w:r>
        <w:rPr>
          <w:rFonts w:ascii="Times New Roman" w:hAnsi="Times New Roman" w:cs="Times New Roman" w:eastAsia="Times New Roman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chosen, in the range of 0.9 or</w:t>
      </w:r>
      <w:r>
        <w:rPr>
          <w:rFonts w:ascii="Times New Roman" w:hAnsi="Times New Roman" w:cs="Times New Roman" w:eastAsia="Times New Roman"/>
          <w:spacing w:val="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higher.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after="0" w:line="256" w:lineRule="auto"/>
        <w:jc w:val="both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2240" w:h="15840"/>
          <w:pgMar w:top="460" w:bottom="280" w:left="1140" w:right="0"/>
          <w:cols w:num="2" w:equalWidth="0">
            <w:col w:w="4797" w:space="240"/>
            <w:col w:w="6063"/>
          </w:cols>
        </w:sectPr>
      </w:pPr>
    </w:p>
    <w:p>
      <w:pPr>
        <w:pStyle w:val="ListParagraph"/>
        <w:numPr>
          <w:ilvl w:val="0"/>
          <w:numId w:val="1"/>
        </w:numPr>
        <w:tabs>
          <w:tab w:pos="2029" w:val="left" w:leader="none"/>
        </w:tabs>
        <w:spacing w:line="240" w:lineRule="auto" w:before="54" w:after="0"/>
        <w:ind w:left="2028" w:right="0" w:hanging="43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shape style="position:absolute;margin-left:270pt;margin-top:732pt;width:80pt;height:20pt;mso-position-horizontal-relative:page;mso-position-vertical-relative:page;z-index:-689320" type="#_x0000_t202" filled="false" stroked="false">
            <v:textbox inset="0,0,0,0">
              <w:txbxContent>
                <w:p>
                  <w:pPr>
                    <w:spacing w:line="240" w:lineRule="auto" w:before="1"/>
                    <w:rPr>
                      <w:rFonts w:ascii="Times New Roman" w:hAnsi="Times New Roman" w:cs="Times New Roman" w:eastAsia="Times New Roman"/>
                      <w:sz w:val="13"/>
                      <w:szCs w:val="13"/>
                    </w:rPr>
                  </w:pPr>
                </w:p>
                <w:p>
                  <w:pPr>
                    <w:spacing w:before="0"/>
                    <w:ind w:left="0" w:right="159" w:firstLine="0"/>
                    <w:jc w:val="center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</w:rPr>
                    <w:t>1407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0pt;margin-top:732pt;width:80pt;height:20pt;mso-position-horizontal-relative:page;mso-position-vertical-relative:page;z-index:-689296" type="#_x0000_t202" filled="false" stroked="false">
            <v:textbox inset="0,0,0,0">
              <w:txbxContent>
                <w:p>
                  <w:pPr>
                    <w:spacing w:line="240" w:lineRule="auto" w:before="1"/>
                    <w:rPr>
                      <w:rFonts w:ascii="Times New Roman" w:hAnsi="Times New Roman" w:cs="Times New Roman" w:eastAsia="Times New Roman"/>
                      <w:sz w:val="13"/>
                      <w:szCs w:val="13"/>
                    </w:rPr>
                  </w:pPr>
                </w:p>
                <w:p>
                  <w:pPr>
                    <w:spacing w:before="0"/>
                    <w:ind w:left="0" w:right="159" w:firstLine="0"/>
                    <w:jc w:val="center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</w:rPr>
                    <w:t>1404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pacing w:val="5"/>
          <w:sz w:val="18"/>
        </w:rPr>
        <w:t>R</w:t>
      </w:r>
      <w:r>
        <w:rPr>
          <w:rFonts w:ascii="Times New Roman"/>
          <w:spacing w:val="5"/>
          <w:sz w:val="15"/>
        </w:rPr>
        <w:t>ELATED</w:t>
      </w:r>
      <w:r>
        <w:rPr>
          <w:rFonts w:ascii="Times New Roman"/>
          <w:spacing w:val="15"/>
          <w:sz w:val="15"/>
        </w:rPr>
        <w:t> </w:t>
      </w:r>
      <w:r>
        <w:rPr>
          <w:rFonts w:ascii="Times New Roman"/>
          <w:spacing w:val="6"/>
          <w:sz w:val="15"/>
        </w:rPr>
        <w:t>WORK</w:t>
      </w:r>
    </w:p>
    <w:p>
      <w:pPr>
        <w:pStyle w:val="BodyText"/>
        <w:spacing w:line="256" w:lineRule="auto" w:before="123"/>
        <w:ind w:right="0"/>
        <w:jc w:val="both"/>
      </w:pPr>
      <w:r>
        <w:rPr>
          <w:w w:val="105"/>
        </w:rPr>
        <w:t>Several papers have recently studied the properties of</w:t>
      </w:r>
      <w:r>
        <w:rPr>
          <w:spacing w:val="30"/>
          <w:w w:val="105"/>
        </w:rPr>
        <w:t> </w:t>
      </w:r>
      <w:r>
        <w:rPr>
          <w:w w:val="105"/>
        </w:rPr>
        <w:t>un-</w:t>
      </w:r>
      <w:r>
        <w:rPr>
          <w:w w:val="103"/>
        </w:rPr>
        <w:t> </w:t>
      </w:r>
      <w:r>
        <w:rPr>
          <w:w w:val="105"/>
        </w:rPr>
        <w:t>successful executions in a large-scale system [5], [7],</w:t>
      </w:r>
      <w:r>
        <w:rPr>
          <w:spacing w:val="27"/>
          <w:w w:val="105"/>
        </w:rPr>
        <w:t> </w:t>
      </w:r>
      <w:r>
        <w:rPr>
          <w:w w:val="105"/>
        </w:rPr>
        <w:t>[10],</w:t>
      </w:r>
      <w:r>
        <w:rPr>
          <w:w w:val="103"/>
        </w:rPr>
        <w:t> </w:t>
      </w:r>
      <w:r>
        <w:rPr>
          <w:w w:val="105"/>
        </w:rPr>
        <w:t>[13],</w:t>
      </w:r>
      <w:r>
        <w:rPr>
          <w:spacing w:val="23"/>
          <w:w w:val="105"/>
        </w:rPr>
        <w:t> </w:t>
      </w:r>
      <w:r>
        <w:rPr>
          <w:w w:val="105"/>
        </w:rPr>
        <w:t>[14]</w:t>
      </w:r>
      <w:r>
        <w:rPr>
          <w:spacing w:val="25"/>
          <w:w w:val="105"/>
        </w:rPr>
        <w:t> </w:t>
      </w:r>
      <w:r>
        <w:rPr>
          <w:w w:val="105"/>
        </w:rPr>
        <w:t>by</w:t>
      </w:r>
      <w:r>
        <w:rPr>
          <w:spacing w:val="25"/>
          <w:w w:val="105"/>
        </w:rPr>
        <w:t> </w:t>
      </w:r>
      <w:r>
        <w:rPr>
          <w:w w:val="105"/>
        </w:rPr>
        <w:t>analyzing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workload</w:t>
      </w:r>
      <w:r>
        <w:rPr>
          <w:spacing w:val="22"/>
          <w:w w:val="105"/>
        </w:rPr>
        <w:t> </w:t>
      </w:r>
      <w:r>
        <w:rPr>
          <w:w w:val="105"/>
        </w:rPr>
        <w:t>traces</w:t>
      </w:r>
      <w:r>
        <w:rPr>
          <w:spacing w:val="26"/>
          <w:w w:val="105"/>
        </w:rPr>
        <w:t> </w:t>
      </w:r>
      <w:r>
        <w:rPr>
          <w:w w:val="105"/>
        </w:rPr>
        <w:t>made</w:t>
      </w:r>
      <w:r>
        <w:rPr>
          <w:spacing w:val="25"/>
          <w:w w:val="105"/>
        </w:rPr>
        <w:t> </w:t>
      </w:r>
      <w:r>
        <w:rPr>
          <w:w w:val="105"/>
        </w:rPr>
        <w:t>available</w:t>
      </w:r>
      <w:r>
        <w:rPr>
          <w:w w:val="103"/>
        </w:rPr>
        <w:t> </w:t>
      </w:r>
      <w:r>
        <w:rPr>
          <w:w w:val="105"/>
        </w:rPr>
        <w:t>by</w:t>
      </w:r>
      <w:r>
        <w:rPr>
          <w:spacing w:val="18"/>
          <w:w w:val="105"/>
        </w:rPr>
        <w:t> </w:t>
      </w:r>
      <w:r>
        <w:rPr>
          <w:w w:val="105"/>
        </w:rPr>
        <w:t>Google</w:t>
      </w:r>
      <w:r>
        <w:rPr>
          <w:spacing w:val="13"/>
          <w:w w:val="105"/>
        </w:rPr>
        <w:t> </w:t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one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their</w:t>
      </w:r>
      <w:r>
        <w:rPr>
          <w:spacing w:val="16"/>
          <w:w w:val="105"/>
        </w:rPr>
        <w:t> </w:t>
      </w:r>
      <w:r>
        <w:rPr>
          <w:w w:val="105"/>
        </w:rPr>
        <w:t>clusters</w:t>
      </w:r>
      <w:r>
        <w:rPr>
          <w:spacing w:val="19"/>
          <w:w w:val="105"/>
        </w:rPr>
        <w:t> </w:t>
      </w:r>
      <w:r>
        <w:rPr>
          <w:w w:val="105"/>
        </w:rPr>
        <w:t>[17].</w:t>
      </w:r>
      <w:r>
        <w:rPr>
          <w:spacing w:val="13"/>
          <w:w w:val="105"/>
        </w:rPr>
        <w:t> </w:t>
      </w:r>
      <w:r>
        <w:rPr>
          <w:w w:val="105"/>
        </w:rPr>
        <w:t>One</w:t>
      </w:r>
      <w:r>
        <w:rPr>
          <w:spacing w:val="18"/>
          <w:w w:val="105"/>
        </w:rPr>
        <w:t> </w:t>
      </w:r>
      <w:r>
        <w:rPr>
          <w:w w:val="105"/>
        </w:rPr>
        <w:t>key</w:t>
      </w:r>
      <w:r>
        <w:rPr>
          <w:spacing w:val="16"/>
          <w:w w:val="105"/>
        </w:rPr>
        <w:t> </w:t>
      </w:r>
      <w:r>
        <w:rPr>
          <w:w w:val="105"/>
        </w:rPr>
        <w:t>limitation</w:t>
      </w:r>
      <w:r>
        <w:rPr>
          <w:w w:val="103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this</w:t>
      </w:r>
      <w:r>
        <w:rPr>
          <w:spacing w:val="32"/>
          <w:w w:val="105"/>
        </w:rPr>
        <w:t> </w:t>
      </w:r>
      <w:r>
        <w:rPr>
          <w:w w:val="105"/>
        </w:rPr>
        <w:t>previous</w:t>
      </w:r>
      <w:r>
        <w:rPr>
          <w:spacing w:val="26"/>
          <w:w w:val="105"/>
        </w:rPr>
        <w:t> </w:t>
      </w:r>
      <w:r>
        <w:rPr>
          <w:w w:val="105"/>
        </w:rPr>
        <w:t>work</w:t>
      </w:r>
      <w:r>
        <w:rPr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32"/>
          <w:w w:val="105"/>
        </w:rPr>
        <w:t> </w:t>
      </w:r>
      <w:r>
        <w:rPr>
          <w:w w:val="105"/>
        </w:rPr>
        <w:t>that</w:t>
      </w:r>
      <w:r>
        <w:rPr>
          <w:spacing w:val="31"/>
          <w:w w:val="105"/>
        </w:rPr>
        <w:t> </w:t>
      </w:r>
      <w:r>
        <w:rPr>
          <w:w w:val="105"/>
        </w:rPr>
        <w:t>it</w:t>
      </w:r>
      <w:r>
        <w:rPr>
          <w:spacing w:val="33"/>
          <w:w w:val="105"/>
        </w:rPr>
        <w:t> </w:t>
      </w:r>
      <w:r>
        <w:rPr>
          <w:w w:val="105"/>
        </w:rPr>
        <w:t>focused</w:t>
      </w:r>
      <w:r>
        <w:rPr>
          <w:spacing w:val="30"/>
          <w:w w:val="105"/>
        </w:rPr>
        <w:t> </w:t>
      </w:r>
      <w:r>
        <w:rPr>
          <w:w w:val="105"/>
        </w:rPr>
        <w:t>on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single</w:t>
      </w:r>
      <w:r>
        <w:rPr>
          <w:spacing w:val="31"/>
          <w:w w:val="105"/>
        </w:rPr>
        <w:t> </w:t>
      </w:r>
      <w:r>
        <w:rPr>
          <w:w w:val="105"/>
        </w:rPr>
        <w:t>cluster</w:t>
      </w:r>
      <w:r>
        <w:rPr>
          <w:w w:val="103"/>
        </w:rPr>
        <w:t> </w:t>
      </w:r>
      <w:r>
        <w:rPr>
          <w:spacing w:val="-3"/>
          <w:w w:val="105"/>
        </w:rPr>
        <w:t>only, </w:t>
      </w:r>
      <w:r>
        <w:rPr>
          <w:w w:val="105"/>
        </w:rPr>
        <w:t>without investigating if the observed characteristics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w w:val="103"/>
        </w:rPr>
        <w:t> </w:t>
      </w:r>
      <w:r>
        <w:rPr>
          <w:w w:val="105"/>
        </w:rPr>
        <w:t>unsuccessful</w:t>
      </w:r>
      <w:r>
        <w:rPr>
          <w:spacing w:val="22"/>
          <w:w w:val="105"/>
        </w:rPr>
        <w:t> </w:t>
      </w:r>
      <w:r>
        <w:rPr>
          <w:w w:val="105"/>
        </w:rPr>
        <w:t>jobs</w:t>
      </w:r>
      <w:r>
        <w:rPr>
          <w:spacing w:val="26"/>
          <w:w w:val="105"/>
        </w:rPr>
        <w:t> </w:t>
      </w:r>
      <w:r>
        <w:rPr>
          <w:w w:val="105"/>
        </w:rPr>
        <w:t>can</w:t>
      </w:r>
      <w:r>
        <w:rPr>
          <w:spacing w:val="25"/>
          <w:w w:val="105"/>
        </w:rPr>
        <w:t> </w:t>
      </w:r>
      <w:r>
        <w:rPr>
          <w:w w:val="105"/>
        </w:rPr>
        <w:t>be</w:t>
      </w:r>
      <w:r>
        <w:rPr>
          <w:spacing w:val="27"/>
          <w:w w:val="105"/>
        </w:rPr>
        <w:t> </w:t>
      </w:r>
      <w:r>
        <w:rPr>
          <w:w w:val="105"/>
        </w:rPr>
        <w:t>generalized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other</w:t>
      </w:r>
      <w:r>
        <w:rPr>
          <w:spacing w:val="25"/>
          <w:w w:val="105"/>
        </w:rPr>
        <w:t> </w:t>
      </w:r>
      <w:r>
        <w:rPr>
          <w:w w:val="105"/>
        </w:rPr>
        <w:t>systems.</w:t>
      </w:r>
      <w:r>
        <w:rPr>
          <w:spacing w:val="27"/>
          <w:w w:val="105"/>
        </w:rPr>
        <w:t> </w:t>
      </w:r>
      <w:r>
        <w:rPr>
          <w:w w:val="105"/>
        </w:rPr>
        <w:t>Our</w:t>
      </w:r>
      <w:r>
        <w:rPr>
          <w:w w:val="103"/>
        </w:rPr>
        <w:t> </w:t>
      </w:r>
      <w:r>
        <w:rPr>
          <w:w w:val="105"/>
        </w:rPr>
        <w:t>work extends these studies by broadening our dataset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w w:val="103"/>
        </w:rPr>
        <w:t> </w:t>
      </w:r>
      <w:r>
        <w:rPr>
          <w:w w:val="105"/>
        </w:rPr>
        <w:t>include, besides the Google trace, logs from two other</w:t>
      </w:r>
      <w:r>
        <w:rPr>
          <w:spacing w:val="27"/>
          <w:w w:val="105"/>
        </w:rPr>
        <w:t> </w:t>
      </w:r>
      <w:r>
        <w:rPr>
          <w:w w:val="105"/>
        </w:rPr>
        <w:t>large-</w:t>
      </w:r>
      <w:r>
        <w:rPr>
          <w:w w:val="103"/>
        </w:rPr>
        <w:t> </w:t>
      </w:r>
      <w:r>
        <w:rPr>
          <w:w w:val="105"/>
        </w:rPr>
        <w:t>scale systems at different organizations, and explores</w:t>
      </w:r>
      <w:r>
        <w:rPr>
          <w:spacing w:val="3"/>
          <w:w w:val="105"/>
        </w:rPr>
        <w:t> </w:t>
      </w:r>
      <w:r>
        <w:rPr>
          <w:w w:val="105"/>
        </w:rPr>
        <w:t>more</w:t>
      </w:r>
      <w:r>
        <w:rPr>
          <w:w w:val="103"/>
        </w:rPr>
        <w:t> </w:t>
      </w:r>
      <w:r>
        <w:rPr>
          <w:w w:val="105"/>
        </w:rPr>
        <w:t>factors that affect job and task reliability which </w:t>
      </w:r>
      <w:r>
        <w:rPr>
          <w:spacing w:val="20"/>
          <w:w w:val="105"/>
        </w:rPr>
        <w:t> </w:t>
      </w:r>
      <w:r>
        <w:rPr>
          <w:w w:val="105"/>
        </w:rPr>
        <w:t>previous</w:t>
      </w:r>
      <w:r>
        <w:rPr>
          <w:w w:val="103"/>
        </w:rPr>
        <w:t> </w:t>
      </w:r>
      <w:r>
        <w:rPr>
          <w:w w:val="105"/>
        </w:rPr>
        <w:t>work did not consider (e.g. resource-limit violation, job</w:t>
      </w:r>
      <w:r>
        <w:rPr>
          <w:spacing w:val="-10"/>
          <w:w w:val="105"/>
        </w:rPr>
        <w:t> </w:t>
      </w:r>
      <w:r>
        <w:rPr>
          <w:w w:val="105"/>
        </w:rPr>
        <w:t>fault-</w:t>
      </w:r>
      <w:r>
        <w:rPr>
          <w:w w:val="103"/>
        </w:rPr>
        <w:t> </w:t>
      </w:r>
      <w:r>
        <w:rPr>
          <w:w w:val="105"/>
        </w:rPr>
        <w:t>tolerance conﬁguration, machine outages, and</w:t>
      </w:r>
      <w:r>
        <w:rPr>
          <w:spacing w:val="-9"/>
          <w:w w:val="105"/>
        </w:rPr>
        <w:t> </w:t>
      </w:r>
      <w:r>
        <w:rPr>
          <w:w w:val="105"/>
        </w:rPr>
        <w:t>more).</w:t>
      </w:r>
      <w:r>
        <w:rPr/>
      </w:r>
    </w:p>
    <w:p>
      <w:pPr>
        <w:pStyle w:val="BodyText"/>
        <w:spacing w:line="256" w:lineRule="auto" w:before="11"/>
        <w:ind w:right="2"/>
        <w:jc w:val="both"/>
      </w:pPr>
      <w:r>
        <w:rPr>
          <w:spacing w:val="-9"/>
          <w:w w:val="105"/>
        </w:rPr>
        <w:t>We </w:t>
      </w:r>
      <w:r>
        <w:rPr>
          <w:w w:val="105"/>
        </w:rPr>
        <w:t>ﬁnd</w:t>
      </w:r>
      <w:r>
        <w:rPr>
          <w:spacing w:val="27"/>
          <w:w w:val="105"/>
        </w:rPr>
        <w:t> </w:t>
      </w:r>
      <w:r>
        <w:rPr>
          <w:w w:val="105"/>
        </w:rPr>
        <w:t>that</w:t>
      </w:r>
      <w:r>
        <w:rPr>
          <w:spacing w:val="26"/>
          <w:w w:val="105"/>
        </w:rPr>
        <w:t> </w:t>
      </w:r>
      <w:r>
        <w:rPr>
          <w:w w:val="105"/>
        </w:rPr>
        <w:t>some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properties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unsuccessful</w:t>
      </w:r>
      <w:r>
        <w:rPr>
          <w:spacing w:val="24"/>
          <w:w w:val="105"/>
        </w:rPr>
        <w:t> </w:t>
      </w:r>
      <w:r>
        <w:rPr>
          <w:w w:val="105"/>
        </w:rPr>
        <w:t>jobs</w:t>
      </w:r>
      <w:r>
        <w:rPr>
          <w:w w:val="103"/>
        </w:rPr>
        <w:t> </w:t>
      </w:r>
      <w:r>
        <w:rPr>
          <w:w w:val="105"/>
        </w:rPr>
        <w:t>in the Google cluster that previous work reported do exist</w:t>
      </w:r>
      <w:r>
        <w:rPr>
          <w:spacing w:val="44"/>
          <w:w w:val="105"/>
        </w:rPr>
        <w:t> </w:t>
      </w:r>
      <w:r>
        <w:rPr>
          <w:w w:val="105"/>
        </w:rPr>
        <w:t>in</w:t>
      </w:r>
      <w:r>
        <w:rPr>
          <w:w w:val="103"/>
        </w:rPr>
        <w:t> </w:t>
      </w:r>
      <w:r>
        <w:rPr>
          <w:w w:val="105"/>
        </w:rPr>
        <w:t>other systems, such as relatively large resource requests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w w:val="103"/>
        </w:rPr>
        <w:t> </w:t>
      </w:r>
      <w:r>
        <w:rPr>
          <w:w w:val="105"/>
        </w:rPr>
        <w:t>low</w:t>
      </w:r>
      <w:r>
        <w:rPr>
          <w:spacing w:val="-4"/>
          <w:w w:val="105"/>
        </w:rPr>
        <w:t> </w:t>
      </w:r>
      <w:r>
        <w:rPr>
          <w:w w:val="105"/>
        </w:rPr>
        <w:t>chances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succeeding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task</w:t>
      </w:r>
      <w:r>
        <w:rPr>
          <w:spacing w:val="-3"/>
          <w:w w:val="105"/>
        </w:rPr>
        <w:t> </w:t>
      </w:r>
      <w:r>
        <w:rPr>
          <w:w w:val="105"/>
        </w:rPr>
        <w:t>retries</w:t>
      </w:r>
      <w:r>
        <w:rPr>
          <w:spacing w:val="-7"/>
          <w:w w:val="105"/>
        </w:rPr>
        <w:t> </w:t>
      </w:r>
      <w:r>
        <w:rPr>
          <w:w w:val="105"/>
        </w:rPr>
        <w:t>[13].</w:t>
      </w:r>
      <w:r>
        <w:rPr>
          <w:spacing w:val="-6"/>
          <w:w w:val="105"/>
        </w:rPr>
        <w:t> </w:t>
      </w:r>
      <w:r>
        <w:rPr>
          <w:w w:val="105"/>
        </w:rPr>
        <w:t>Other</w:t>
      </w:r>
      <w:r>
        <w:rPr>
          <w:spacing w:val="-5"/>
          <w:w w:val="105"/>
        </w:rPr>
        <w:t> </w:t>
      </w:r>
      <w:r>
        <w:rPr>
          <w:w w:val="105"/>
        </w:rPr>
        <w:t>observed</w:t>
      </w:r>
      <w:r>
        <w:rPr>
          <w:w w:val="103"/>
        </w:rPr>
        <w:t> </w:t>
      </w:r>
      <w:r>
        <w:rPr>
          <w:w w:val="105"/>
        </w:rPr>
        <w:t>properties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show</w:t>
      </w:r>
      <w:r>
        <w:rPr>
          <w:spacing w:val="-14"/>
          <w:w w:val="105"/>
        </w:rPr>
        <w:t> </w:t>
      </w:r>
      <w:r>
        <w:rPr>
          <w:w w:val="105"/>
        </w:rPr>
        <w:t>weaker</w:t>
      </w:r>
      <w:r>
        <w:rPr>
          <w:spacing w:val="-14"/>
          <w:w w:val="105"/>
        </w:rPr>
        <w:t> </w:t>
      </w:r>
      <w:r>
        <w:rPr>
          <w:w w:val="105"/>
        </w:rPr>
        <w:t>trends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other</w:t>
      </w:r>
      <w:r>
        <w:rPr>
          <w:spacing w:val="-14"/>
          <w:w w:val="105"/>
        </w:rPr>
        <w:t> </w:t>
      </w:r>
      <w:r>
        <w:rPr>
          <w:w w:val="105"/>
        </w:rPr>
        <w:t>clusters</w:t>
      </w:r>
      <w:r>
        <w:rPr>
          <w:spacing w:val="-12"/>
          <w:w w:val="105"/>
        </w:rPr>
        <w:t> </w:t>
      </w:r>
      <w:r>
        <w:rPr>
          <w:w w:val="105"/>
        </w:rPr>
        <w:t>include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w w:val="105"/>
        </w:rPr>
        <w:t>relatively high rates of job interruptions in multi-task </w:t>
      </w:r>
      <w:r>
        <w:rPr>
          <w:spacing w:val="2"/>
          <w:w w:val="105"/>
        </w:rPr>
        <w:t> </w:t>
      </w:r>
      <w:r>
        <w:rPr>
          <w:w w:val="105"/>
        </w:rPr>
        <w:t>jobs.</w:t>
      </w:r>
      <w:r>
        <w:rPr/>
      </w:r>
    </w:p>
    <w:p>
      <w:pPr>
        <w:pStyle w:val="BodyText"/>
        <w:spacing w:line="259" w:lineRule="auto" w:before="9"/>
        <w:ind w:right="0"/>
        <w:jc w:val="both"/>
      </w:pPr>
      <w:r>
        <w:rPr>
          <w:w w:val="105"/>
        </w:rPr>
        <w:t>Another set of papers  [6],  [11],  [12]  focused</w:t>
      </w:r>
      <w:r>
        <w:rPr>
          <w:spacing w:val="39"/>
          <w:w w:val="105"/>
        </w:rPr>
        <w:t> </w:t>
      </w:r>
      <w:r>
        <w:rPr>
          <w:w w:val="105"/>
        </w:rPr>
        <w:t>primarily</w:t>
      </w:r>
      <w:r>
        <w:rPr>
          <w:w w:val="103"/>
        </w:rPr>
        <w:t> </w:t>
      </w:r>
      <w:r>
        <w:rPr>
          <w:w w:val="105"/>
        </w:rPr>
        <w:t>on job failure prediction, using neural networks [6], [11]</w:t>
      </w:r>
      <w:r>
        <w:rPr>
          <w:spacing w:val="26"/>
          <w:w w:val="105"/>
        </w:rPr>
        <w:t> </w:t>
      </w:r>
      <w:r>
        <w:rPr>
          <w:w w:val="105"/>
        </w:rPr>
        <w:t>or</w:t>
      </w:r>
      <w:r>
        <w:rPr>
          <w:w w:val="103"/>
        </w:rPr>
        <w:t> </w:t>
      </w:r>
      <w:r>
        <w:rPr>
          <w:w w:val="105"/>
        </w:rPr>
        <w:t>linear/quadratic discriminant analysis [12]. All these papers</w:t>
      </w:r>
      <w:r>
        <w:rPr>
          <w:w w:val="103"/>
        </w:rPr>
        <w:t> </w:t>
      </w:r>
      <w:r>
        <w:rPr>
          <w:w w:val="105"/>
        </w:rPr>
        <w:t>propose a failure mitigation policy based on terminating</w:t>
      </w:r>
      <w:r>
        <w:rPr>
          <w:spacing w:val="46"/>
          <w:w w:val="105"/>
        </w:rPr>
        <w:t> </w:t>
      </w:r>
      <w:r>
        <w:rPr>
          <w:w w:val="105"/>
        </w:rPr>
        <w:t>jobs</w:t>
      </w:r>
      <w:r>
        <w:rPr>
          <w:w w:val="103"/>
        </w:rPr>
        <w:t> </w:t>
      </w:r>
      <w:r>
        <w:rPr>
          <w:w w:val="105"/>
        </w:rPr>
        <w:t>that are expected to fail. </w:t>
      </w:r>
      <w:r>
        <w:rPr>
          <w:spacing w:val="-9"/>
          <w:w w:val="105"/>
        </w:rPr>
        <w:t>We </w:t>
      </w:r>
      <w:r>
        <w:rPr>
          <w:w w:val="105"/>
        </w:rPr>
        <w:t>provide a different</w:t>
      </w:r>
      <w:r>
        <w:rPr>
          <w:spacing w:val="15"/>
          <w:w w:val="105"/>
        </w:rPr>
        <w:t> </w:t>
      </w:r>
      <w:r>
        <w:rPr>
          <w:w w:val="105"/>
        </w:rPr>
        <w:t>prediction</w:t>
      </w:r>
      <w:r>
        <w:rPr>
          <w:w w:val="103"/>
        </w:rPr>
        <w:t> </w:t>
      </w:r>
      <w:r>
        <w:rPr>
          <w:w w:val="105"/>
        </w:rPr>
        <w:t>technique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achieves</w:t>
      </w:r>
      <w:r>
        <w:rPr>
          <w:spacing w:val="-14"/>
          <w:w w:val="105"/>
        </w:rPr>
        <w:t> </w:t>
      </w:r>
      <w:r>
        <w:rPr>
          <w:w w:val="105"/>
        </w:rPr>
        <w:t>signiﬁcant</w:t>
      </w:r>
      <w:r>
        <w:rPr>
          <w:spacing w:val="-12"/>
          <w:w w:val="105"/>
        </w:rPr>
        <w:t> </w:t>
      </w:r>
      <w:r>
        <w:rPr>
          <w:w w:val="105"/>
        </w:rPr>
        <w:t>improvements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prediction</w:t>
      </w:r>
      <w:r>
        <w:rPr>
          <w:w w:val="103"/>
        </w:rPr>
        <w:t> </w:t>
      </w:r>
      <w:r>
        <w:rPr>
          <w:w w:val="105"/>
        </w:rPr>
        <w:t>quality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12"/>
          <w:w w:val="105"/>
        </w:rPr>
        <w:t> </w:t>
      </w:r>
      <w:r>
        <w:rPr>
          <w:w w:val="105"/>
        </w:rPr>
        <w:t>previous</w:t>
      </w:r>
      <w:r>
        <w:rPr>
          <w:spacing w:val="-13"/>
          <w:w w:val="105"/>
        </w:rPr>
        <w:t> </w:t>
      </w:r>
      <w:r>
        <w:rPr>
          <w:w w:val="105"/>
        </w:rPr>
        <w:t>work,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uses</w:t>
      </w:r>
      <w:r>
        <w:rPr>
          <w:spacing w:val="-9"/>
          <w:w w:val="105"/>
        </w:rPr>
        <w:t> </w:t>
      </w:r>
      <w:r>
        <w:rPr>
          <w:w w:val="105"/>
        </w:rPr>
        <w:t>random</w:t>
      </w:r>
      <w:r>
        <w:rPr>
          <w:spacing w:val="-12"/>
          <w:w w:val="105"/>
        </w:rPr>
        <w:t> </w:t>
      </w:r>
      <w:r>
        <w:rPr>
          <w:w w:val="105"/>
        </w:rPr>
        <w:t>forests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w w:val="103"/>
        </w:rPr>
        <w:t> </w:t>
      </w:r>
      <w:r>
        <w:rPr>
          <w:w w:val="105"/>
        </w:rPr>
        <w:t>easier to train and use in practice. Our work is also the ﬁrst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w w:val="103"/>
        </w:rPr>
        <w:t> </w:t>
      </w:r>
      <w:r>
        <w:rPr>
          <w:w w:val="105"/>
        </w:rPr>
        <w:t>propose a number of practical ways a predictor could be</w:t>
      </w:r>
      <w:r>
        <w:rPr>
          <w:spacing w:val="10"/>
          <w:w w:val="105"/>
        </w:rPr>
        <w:t> </w:t>
      </w:r>
      <w:r>
        <w:rPr>
          <w:w w:val="105"/>
        </w:rPr>
        <w:t>used</w:t>
      </w:r>
      <w:r>
        <w:rPr>
          <w:w w:val="103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present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evaluate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detail</w:t>
      </w:r>
      <w:r>
        <w:rPr>
          <w:spacing w:val="17"/>
          <w:w w:val="105"/>
        </w:rPr>
        <w:t> </w:t>
      </w:r>
      <w:r>
        <w:rPr>
          <w:w w:val="105"/>
        </w:rPr>
        <w:t>one</w:t>
      </w:r>
      <w:r>
        <w:rPr>
          <w:spacing w:val="18"/>
          <w:w w:val="105"/>
        </w:rPr>
        <w:t> </w:t>
      </w:r>
      <w:r>
        <w:rPr>
          <w:w w:val="105"/>
        </w:rPr>
        <w:t>particular</w:t>
      </w:r>
      <w:r>
        <w:rPr>
          <w:spacing w:val="14"/>
          <w:w w:val="105"/>
        </w:rPr>
        <w:t> </w:t>
      </w:r>
      <w:r>
        <w:rPr>
          <w:w w:val="105"/>
        </w:rPr>
        <w:t>use</w:t>
      </w:r>
      <w:r>
        <w:rPr>
          <w:spacing w:val="18"/>
          <w:w w:val="105"/>
        </w:rPr>
        <w:t> </w:t>
      </w:r>
      <w:r>
        <w:rPr>
          <w:w w:val="105"/>
        </w:rPr>
        <w:t>case</w:t>
      </w:r>
      <w:r>
        <w:rPr>
          <w:w w:val="103"/>
        </w:rPr>
        <w:t> </w:t>
      </w:r>
      <w:r>
        <w:rPr>
          <w:w w:val="105"/>
        </w:rPr>
        <w:t>that exploits features available in distributed</w:t>
      </w:r>
      <w:r>
        <w:rPr>
          <w:spacing w:val="-4"/>
          <w:w w:val="105"/>
        </w:rPr>
        <w:t> </w:t>
      </w:r>
      <w:r>
        <w:rPr>
          <w:w w:val="105"/>
        </w:rPr>
        <w:t>frameworks.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ListParagraph"/>
        <w:numPr>
          <w:ilvl w:val="0"/>
          <w:numId w:val="1"/>
        </w:numPr>
        <w:tabs>
          <w:tab w:pos="2169" w:val="left" w:leader="none"/>
        </w:tabs>
        <w:spacing w:line="240" w:lineRule="auto" w:before="0" w:after="0"/>
        <w:ind w:left="2168" w:right="0" w:hanging="505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8"/>
          <w:sz w:val="18"/>
        </w:rPr>
        <w:t>C</w:t>
      </w:r>
      <w:r>
        <w:rPr>
          <w:rFonts w:ascii="Times New Roman"/>
          <w:spacing w:val="8"/>
          <w:sz w:val="15"/>
        </w:rPr>
        <w:t>ONCLUSION</w:t>
      </w:r>
      <w:r>
        <w:rPr>
          <w:rFonts w:ascii="Times New Roman"/>
          <w:sz w:val="15"/>
        </w:rPr>
      </w:r>
    </w:p>
    <w:p>
      <w:pPr>
        <w:pStyle w:val="BodyText"/>
        <w:spacing w:line="256" w:lineRule="auto" w:before="123"/>
        <w:ind w:right="1"/>
        <w:jc w:val="both"/>
      </w:pPr>
      <w:r>
        <w:rPr>
          <w:w w:val="105"/>
        </w:rPr>
        <w:t>The dependability of parallel clusters critically relies</w:t>
      </w:r>
      <w:r>
        <w:rPr>
          <w:spacing w:val="21"/>
          <w:w w:val="105"/>
        </w:rPr>
        <w:t> </w:t>
      </w:r>
      <w:r>
        <w:rPr>
          <w:w w:val="105"/>
        </w:rPr>
        <w:t>on</w:t>
      </w:r>
      <w:r>
        <w:rPr>
          <w:w w:val="103"/>
        </w:rPr>
        <w:t> </w:t>
      </w:r>
      <w:r>
        <w:rPr>
          <w:w w:val="105"/>
        </w:rPr>
        <w:t>their capability to deal effectively with failures. This</w:t>
      </w:r>
      <w:r>
        <w:rPr>
          <w:spacing w:val="35"/>
          <w:w w:val="105"/>
        </w:rPr>
        <w:t> </w:t>
      </w:r>
      <w:r>
        <w:rPr>
          <w:w w:val="105"/>
        </w:rPr>
        <w:t>paper</w:t>
      </w:r>
      <w:r>
        <w:rPr>
          <w:w w:val="103"/>
        </w:rPr>
        <w:t> </w:t>
      </w:r>
      <w:r>
        <w:rPr>
          <w:w w:val="105"/>
        </w:rPr>
        <w:t>uses a sizeable dataset of workload traces from different</w:t>
      </w:r>
      <w:r>
        <w:rPr>
          <w:spacing w:val="42"/>
          <w:w w:val="105"/>
        </w:rPr>
        <w:t> </w:t>
      </w:r>
      <w:r>
        <w:rPr>
          <w:w w:val="105"/>
        </w:rPr>
        <w:t>pro-</w:t>
      </w:r>
      <w:r>
        <w:rPr>
          <w:w w:val="103"/>
        </w:rPr>
        <w:t> </w:t>
      </w:r>
      <w:r>
        <w:rPr>
          <w:w w:val="105"/>
        </w:rPr>
        <w:t>duction systems to study job terminations in parallel</w:t>
      </w:r>
      <w:r>
        <w:rPr>
          <w:spacing w:val="24"/>
          <w:w w:val="105"/>
        </w:rPr>
        <w:t> </w:t>
      </w:r>
      <w:r>
        <w:rPr>
          <w:w w:val="105"/>
        </w:rPr>
        <w:t>clusters.</w:t>
      </w:r>
      <w:r>
        <w:rPr>
          <w:spacing w:val="-1"/>
          <w:w w:val="103"/>
        </w:rPr>
        <w:t> </w:t>
      </w:r>
      <w:r>
        <w:rPr>
          <w:spacing w:val="-9"/>
          <w:w w:val="105"/>
        </w:rPr>
        <w:t>We </w:t>
      </w:r>
      <w:r>
        <w:rPr>
          <w:w w:val="105"/>
        </w:rPr>
        <w:t>identify patterns that distinguish how unsuccessful</w:t>
      </w:r>
      <w:r>
        <w:rPr>
          <w:spacing w:val="4"/>
          <w:w w:val="105"/>
        </w:rPr>
        <w:t> </w:t>
      </w:r>
      <w:r>
        <w:rPr>
          <w:w w:val="105"/>
        </w:rPr>
        <w:t>jobs</w:t>
      </w:r>
      <w:r>
        <w:rPr>
          <w:w w:val="103"/>
        </w:rPr>
        <w:t> </w:t>
      </w:r>
      <w:r>
        <w:rPr>
          <w:w w:val="105"/>
        </w:rPr>
        <w:t>are conﬁgured and executed in the</w:t>
      </w:r>
      <w:r>
        <w:rPr>
          <w:spacing w:val="31"/>
          <w:w w:val="105"/>
        </w:rPr>
        <w:t> </w:t>
      </w:r>
      <w:r>
        <w:rPr>
          <w:w w:val="105"/>
        </w:rPr>
        <w:t>ﬁeld.</w:t>
      </w:r>
      <w:r>
        <w:rPr/>
      </w:r>
    </w:p>
    <w:p>
      <w:pPr>
        <w:pStyle w:val="BodyText"/>
        <w:spacing w:line="259" w:lineRule="auto" w:before="9"/>
        <w:ind w:right="0"/>
        <w:jc w:val="both"/>
      </w:pPr>
      <w:r>
        <w:rPr>
          <w:spacing w:val="-9"/>
          <w:w w:val="105"/>
        </w:rPr>
        <w:t>We </w:t>
      </w:r>
      <w:r>
        <w:rPr>
          <w:w w:val="105"/>
        </w:rPr>
        <w:t>ﬁnd that across multiple clusters, unsuccessful jobs</w:t>
      </w:r>
      <w:r>
        <w:rPr>
          <w:spacing w:val="42"/>
          <w:w w:val="105"/>
        </w:rPr>
        <w:t> </w:t>
      </w:r>
      <w:r>
        <w:rPr>
          <w:w w:val="105"/>
        </w:rPr>
        <w:t>ran</w:t>
      </w:r>
      <w:r>
        <w:rPr>
          <w:w w:val="103"/>
        </w:rPr>
        <w:t> </w:t>
      </w:r>
      <w:r>
        <w:rPr>
          <w:w w:val="105"/>
        </w:rPr>
        <w:t>for longer durations, requested more cluster resources,</w:t>
      </w:r>
      <w:r>
        <w:rPr>
          <w:spacing w:val="-9"/>
          <w:w w:val="105"/>
        </w:rPr>
        <w:t> </w:t>
      </w:r>
      <w:r>
        <w:rPr>
          <w:w w:val="105"/>
        </w:rPr>
        <w:t>re-</w:t>
      </w:r>
      <w:r>
        <w:rPr>
          <w:w w:val="103"/>
        </w:rPr>
        <w:t> </w:t>
      </w:r>
      <w:r>
        <w:rPr>
          <w:w w:val="105"/>
        </w:rPr>
        <w:t>ported</w:t>
      </w:r>
      <w:r>
        <w:rPr>
          <w:spacing w:val="-13"/>
          <w:w w:val="105"/>
        </w:rPr>
        <w:t> </w:t>
      </w:r>
      <w:r>
        <w:rPr>
          <w:w w:val="105"/>
        </w:rPr>
        <w:t>heavier</w:t>
      </w:r>
      <w:r>
        <w:rPr>
          <w:spacing w:val="-12"/>
          <w:w w:val="105"/>
        </w:rPr>
        <w:t> </w:t>
      </w:r>
      <w:r>
        <w:rPr>
          <w:w w:val="105"/>
        </w:rPr>
        <w:t>I/O</w:t>
      </w:r>
      <w:r>
        <w:rPr>
          <w:spacing w:val="-10"/>
          <w:w w:val="105"/>
        </w:rPr>
        <w:t> </w:t>
      </w:r>
      <w:r>
        <w:rPr>
          <w:w w:val="105"/>
        </w:rPr>
        <w:t>activity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12"/>
          <w:w w:val="105"/>
        </w:rPr>
        <w:t> </w:t>
      </w:r>
      <w:r>
        <w:rPr>
          <w:w w:val="105"/>
        </w:rPr>
        <w:t>completed</w:t>
      </w:r>
      <w:r>
        <w:rPr>
          <w:spacing w:val="-13"/>
          <w:w w:val="105"/>
        </w:rPr>
        <w:t> </w:t>
      </w:r>
      <w:r>
        <w:rPr>
          <w:w w:val="105"/>
        </w:rPr>
        <w:t>jobs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more</w:t>
      </w:r>
      <w:r>
        <w:rPr>
          <w:spacing w:val="-12"/>
          <w:w w:val="105"/>
        </w:rPr>
        <w:t> </w:t>
      </w:r>
      <w:r>
        <w:rPr>
          <w:w w:val="105"/>
        </w:rPr>
        <w:t>often</w:t>
      </w:r>
      <w:r>
        <w:rPr>
          <w:w w:val="103"/>
        </w:rPr>
        <w:t> </w:t>
      </w:r>
      <w:r>
        <w:rPr>
          <w:w w:val="105"/>
        </w:rPr>
        <w:t>have</w:t>
      </w:r>
      <w:r>
        <w:rPr>
          <w:spacing w:val="-16"/>
          <w:w w:val="105"/>
        </w:rPr>
        <w:t> </w:t>
      </w:r>
      <w:r>
        <w:rPr>
          <w:w w:val="105"/>
        </w:rPr>
        <w:t>parameter</w:t>
      </w:r>
      <w:r>
        <w:rPr>
          <w:spacing w:val="-17"/>
          <w:w w:val="105"/>
        </w:rPr>
        <w:t> </w:t>
      </w:r>
      <w:r>
        <w:rPr>
          <w:w w:val="105"/>
        </w:rPr>
        <w:t>conﬁgurations</w:t>
      </w:r>
      <w:r>
        <w:rPr>
          <w:spacing w:val="-20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deviate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framework’s</w:t>
      </w:r>
      <w:r>
        <w:rPr>
          <w:w w:val="103"/>
        </w:rPr>
        <w:t> </w:t>
      </w:r>
      <w:r>
        <w:rPr>
          <w:w w:val="105"/>
        </w:rPr>
        <w:t>default parameters. Our analysis points to several factors</w:t>
      </w:r>
      <w:r>
        <w:rPr>
          <w:spacing w:val="15"/>
          <w:w w:val="105"/>
        </w:rPr>
        <w:t> </w:t>
      </w:r>
      <w:r>
        <w:rPr>
          <w:w w:val="105"/>
        </w:rPr>
        <w:t>as</w:t>
      </w:r>
      <w:r>
        <w:rPr>
          <w:w w:val="103"/>
        </w:rPr>
        <w:t> </w:t>
      </w:r>
      <w:r>
        <w:rPr>
          <w:w w:val="105"/>
        </w:rPr>
        <w:t>important possible causes behind job failures (e.g.</w:t>
      </w:r>
      <w:r>
        <w:rPr>
          <w:spacing w:val="17"/>
          <w:w w:val="105"/>
        </w:rPr>
        <w:t> </w:t>
      </w:r>
      <w:r>
        <w:rPr>
          <w:w w:val="105"/>
        </w:rPr>
        <w:t>resource-</w:t>
      </w:r>
      <w:r>
        <w:rPr>
          <w:w w:val="103"/>
        </w:rPr>
        <w:t> </w:t>
      </w:r>
      <w:r>
        <w:rPr>
          <w:w w:val="105"/>
        </w:rPr>
        <w:t>limit</w:t>
      </w:r>
      <w:r>
        <w:rPr>
          <w:spacing w:val="-4"/>
          <w:w w:val="105"/>
        </w:rPr>
        <w:t> </w:t>
      </w:r>
      <w:r>
        <w:rPr>
          <w:w w:val="105"/>
        </w:rPr>
        <w:t>violation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memory</w:t>
      </w:r>
      <w:r>
        <w:rPr>
          <w:spacing w:val="-10"/>
          <w:w w:val="105"/>
        </w:rPr>
        <w:t> </w:t>
      </w:r>
      <w:r>
        <w:rPr>
          <w:w w:val="105"/>
        </w:rPr>
        <w:t>leaks),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identiﬁes</w:t>
      </w:r>
      <w:r>
        <w:rPr>
          <w:spacing w:val="-7"/>
          <w:w w:val="105"/>
        </w:rPr>
        <w:t> </w:t>
      </w:r>
      <w:r>
        <w:rPr>
          <w:w w:val="105"/>
        </w:rPr>
        <w:t>others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less</w:t>
      </w:r>
      <w:r>
        <w:rPr>
          <w:w w:val="103"/>
        </w:rPr>
        <w:t> </w:t>
      </w:r>
      <w:r>
        <w:rPr>
          <w:w w:val="105"/>
        </w:rPr>
        <w:t>signiﬁcant (e.g. machine</w:t>
      </w:r>
      <w:r>
        <w:rPr>
          <w:spacing w:val="-7"/>
          <w:w w:val="105"/>
        </w:rPr>
        <w:t> </w:t>
      </w:r>
      <w:r>
        <w:rPr>
          <w:w w:val="105"/>
        </w:rPr>
        <w:t>failures).</w:t>
      </w:r>
      <w:r>
        <w:rPr/>
      </w:r>
    </w:p>
    <w:p>
      <w:pPr>
        <w:pStyle w:val="BodyText"/>
        <w:spacing w:line="256" w:lineRule="auto" w:before="7"/>
        <w:ind w:right="3"/>
        <w:jc w:val="both"/>
      </w:pPr>
      <w:r>
        <w:rPr>
          <w:spacing w:val="-9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design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evaluate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effective</w:t>
      </w:r>
      <w:r>
        <w:rPr>
          <w:spacing w:val="-17"/>
          <w:w w:val="105"/>
        </w:rPr>
        <w:t> </w:t>
      </w:r>
      <w:r>
        <w:rPr>
          <w:w w:val="105"/>
        </w:rPr>
        <w:t>predictor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job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task</w:t>
      </w:r>
      <w:r>
        <w:rPr>
          <w:w w:val="103"/>
        </w:rPr>
        <w:t> </w:t>
      </w:r>
      <w:r>
        <w:rPr>
          <w:w w:val="105"/>
        </w:rPr>
        <w:t>terminations and identify parameters with strong</w:t>
      </w:r>
      <w:r>
        <w:rPr>
          <w:spacing w:val="45"/>
          <w:w w:val="105"/>
        </w:rPr>
        <w:t> </w:t>
      </w:r>
      <w:r>
        <w:rPr>
          <w:w w:val="105"/>
        </w:rPr>
        <w:t>predictive</w:t>
      </w:r>
      <w:r>
        <w:rPr>
          <w:w w:val="103"/>
        </w:rPr>
        <w:t> </w:t>
      </w:r>
      <w:r>
        <w:rPr>
          <w:w w:val="105"/>
        </w:rPr>
        <w:t>power of job or task termination. </w:t>
      </w:r>
      <w:r>
        <w:rPr>
          <w:spacing w:val="-9"/>
          <w:w w:val="105"/>
        </w:rPr>
        <w:t>We </w:t>
      </w:r>
      <w:r>
        <w:rPr>
          <w:w w:val="105"/>
        </w:rPr>
        <w:t>ﬁnd that knowledge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w w:val="103"/>
        </w:rPr>
        <w:t> </w:t>
      </w:r>
      <w:r>
        <w:rPr>
          <w:w w:val="105"/>
        </w:rPr>
        <w:t>job</w:t>
      </w:r>
      <w:r>
        <w:rPr>
          <w:spacing w:val="-3"/>
          <w:w w:val="105"/>
        </w:rPr>
        <w:t> </w:t>
      </w:r>
      <w:r>
        <w:rPr>
          <w:w w:val="105"/>
        </w:rPr>
        <w:t>conﬁg</w:t>
      </w:r>
      <w:r>
        <w:rPr>
          <w:spacing w:val="-6"/>
          <w:w w:val="105"/>
        </w:rPr>
        <w:t> </w:t>
      </w:r>
      <w:r>
        <w:rPr>
          <w:w w:val="105"/>
        </w:rPr>
        <w:t>parameters</w:t>
      </w:r>
      <w:r>
        <w:rPr>
          <w:spacing w:val="-6"/>
          <w:w w:val="105"/>
        </w:rPr>
        <w:t> </w:t>
      </w:r>
      <w:r>
        <w:rPr>
          <w:w w:val="105"/>
        </w:rPr>
        <w:t>known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launch</w:t>
      </w:r>
      <w:r>
        <w:rPr>
          <w:spacing w:val="-6"/>
          <w:w w:val="105"/>
        </w:rPr>
        <w:t> </w:t>
      </w:r>
      <w:r>
        <w:rPr>
          <w:w w:val="105"/>
        </w:rPr>
        <w:t>time</w:t>
      </w:r>
      <w:r>
        <w:rPr>
          <w:spacing w:val="-4"/>
          <w:w w:val="105"/>
        </w:rPr>
        <w:t> </w:t>
      </w:r>
      <w:r>
        <w:rPr>
          <w:w w:val="105"/>
        </w:rPr>
        <w:t>alone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sufﬁcient</w:t>
      </w:r>
      <w:r>
        <w:rPr>
          <w:w w:val="103"/>
        </w:rPr>
        <w:t> </w:t>
      </w:r>
      <w:r>
        <w:rPr>
          <w:w w:val="105"/>
        </w:rPr>
        <w:t>to predict whether a job is going to be killed, and that a</w:t>
      </w:r>
      <w:r>
        <w:rPr>
          <w:spacing w:val="-5"/>
          <w:w w:val="105"/>
        </w:rPr>
        <w:t> </w:t>
      </w:r>
      <w:r>
        <w:rPr>
          <w:w w:val="105"/>
        </w:rPr>
        <w:t>single</w:t>
      </w:r>
      <w:r>
        <w:rPr>
          <w:w w:val="103"/>
        </w:rPr>
        <w:t> </w:t>
      </w:r>
      <w:r>
        <w:rPr>
          <w:w w:val="105"/>
        </w:rPr>
        <w:t>task</w:t>
      </w:r>
      <w:r>
        <w:rPr>
          <w:spacing w:val="33"/>
          <w:w w:val="105"/>
        </w:rPr>
        <w:t> </w:t>
      </w:r>
      <w:r>
        <w:rPr>
          <w:w w:val="105"/>
        </w:rPr>
        <w:t>failure</w:t>
      </w:r>
      <w:r>
        <w:rPr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4"/>
          <w:w w:val="105"/>
        </w:rPr>
        <w:t> </w:t>
      </w:r>
      <w:r>
        <w:rPr>
          <w:w w:val="105"/>
        </w:rPr>
        <w:t>very</w:t>
      </w:r>
      <w:r>
        <w:rPr>
          <w:spacing w:val="32"/>
          <w:w w:val="105"/>
        </w:rPr>
        <w:t> </w:t>
      </w:r>
      <w:r>
        <w:rPr>
          <w:w w:val="105"/>
        </w:rPr>
        <w:t>accurate</w:t>
      </w:r>
      <w:r>
        <w:rPr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early</w:t>
      </w:r>
      <w:r>
        <w:rPr>
          <w:spacing w:val="32"/>
          <w:w w:val="105"/>
        </w:rPr>
        <w:t> </w:t>
      </w:r>
      <w:r>
        <w:rPr>
          <w:w w:val="105"/>
        </w:rPr>
        <w:t>indicator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job</w:t>
      </w:r>
      <w:r>
        <w:rPr>
          <w:w w:val="103"/>
        </w:rPr>
        <w:t> </w:t>
      </w:r>
      <w:r>
        <w:rPr>
          <w:w w:val="105"/>
        </w:rPr>
        <w:t>failure (despite built-in methods for recovering failed</w:t>
      </w:r>
      <w:r>
        <w:rPr>
          <w:spacing w:val="6"/>
          <w:w w:val="105"/>
        </w:rPr>
        <w:t> </w:t>
      </w:r>
      <w:r>
        <w:rPr>
          <w:w w:val="105"/>
        </w:rPr>
        <w:t>tasks,</w:t>
      </w:r>
      <w:r>
        <w:rPr>
          <w:w w:val="103"/>
        </w:rPr>
        <w:t> </w:t>
      </w:r>
      <w:r>
        <w:rPr>
          <w:w w:val="105"/>
        </w:rPr>
        <w:t>such as task retry). </w:t>
      </w:r>
      <w:r>
        <w:rPr>
          <w:spacing w:val="-9"/>
          <w:w w:val="105"/>
        </w:rPr>
        <w:t>We </w:t>
      </w:r>
      <w:r>
        <w:rPr>
          <w:w w:val="105"/>
        </w:rPr>
        <w:t>are also able to predict accurately 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spacing w:line="259" w:lineRule="auto" w:before="60"/>
        <w:ind w:right="115" w:firstLine="0"/>
        <w:jc w:val="left"/>
      </w:pPr>
      <w:r>
        <w:rPr>
          <w:w w:val="105"/>
        </w:rPr>
        <w:br w:type="column"/>
      </w:r>
      <w:r>
        <w:rPr>
          <w:w w:val="105"/>
        </w:rPr>
        <w:t>early in its lifetime the exit status of individual task</w:t>
      </w:r>
      <w:r>
        <w:rPr>
          <w:spacing w:val="19"/>
          <w:w w:val="105"/>
        </w:rPr>
        <w:t> </w:t>
      </w:r>
      <w:r>
        <w:rPr>
          <w:w w:val="105"/>
        </w:rPr>
        <w:t>attempts,</w:t>
      </w:r>
      <w:r>
        <w:rPr>
          <w:spacing w:val="-1"/>
          <w:w w:val="103"/>
        </w:rPr>
        <w:t> </w:t>
      </w:r>
      <w:r>
        <w:rPr>
          <w:w w:val="105"/>
        </w:rPr>
        <w:t>with the help of online resource</w:t>
      </w:r>
      <w:r>
        <w:rPr>
          <w:spacing w:val="43"/>
          <w:w w:val="105"/>
        </w:rPr>
        <w:t> </w:t>
      </w:r>
      <w:r>
        <w:rPr>
          <w:w w:val="105"/>
        </w:rPr>
        <w:t>usage.</w:t>
      </w:r>
      <w:r>
        <w:rPr/>
      </w:r>
    </w:p>
    <w:p>
      <w:pPr>
        <w:pStyle w:val="BodyText"/>
        <w:spacing w:line="256" w:lineRule="auto" w:before="11"/>
        <w:ind w:right="111"/>
        <w:jc w:val="both"/>
      </w:pPr>
      <w:r>
        <w:rPr>
          <w:w w:val="105"/>
        </w:rPr>
        <w:t>Finally,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propose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methods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employing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w w:val="103"/>
        </w:rPr>
        <w:t> </w:t>
      </w:r>
      <w:r>
        <w:rPr>
          <w:w w:val="105"/>
        </w:rPr>
        <w:t>results to mitigate failures in clusters and provide a</w:t>
      </w:r>
      <w:r>
        <w:rPr>
          <w:spacing w:val="40"/>
          <w:w w:val="105"/>
        </w:rPr>
        <w:t> </w:t>
      </w:r>
      <w:r>
        <w:rPr>
          <w:w w:val="105"/>
        </w:rPr>
        <w:t>detailed</w:t>
      </w:r>
      <w:r>
        <w:rPr>
          <w:spacing w:val="-1"/>
          <w:w w:val="103"/>
        </w:rPr>
        <w:t> </w:t>
      </w:r>
      <w:r>
        <w:rPr>
          <w:w w:val="105"/>
        </w:rPr>
        <w:t>evaluation of one of them: we demonstrate how task</w:t>
      </w:r>
      <w:r>
        <w:rPr>
          <w:spacing w:val="33"/>
          <w:w w:val="105"/>
        </w:rPr>
        <w:t> </w:t>
      </w:r>
      <w:r>
        <w:rPr>
          <w:w w:val="105"/>
        </w:rPr>
        <w:t>cloning</w:t>
      </w:r>
      <w:r>
        <w:rPr>
          <w:w w:val="103"/>
        </w:rPr>
        <w:t> </w:t>
      </w:r>
      <w:r>
        <w:rPr>
          <w:w w:val="105"/>
        </w:rPr>
        <w:t>guided by failure prediction can be used effectively to</w:t>
      </w:r>
      <w:r>
        <w:rPr>
          <w:spacing w:val="23"/>
          <w:w w:val="105"/>
        </w:rPr>
        <w:t> </w:t>
      </w:r>
      <w:r>
        <w:rPr>
          <w:w w:val="105"/>
        </w:rPr>
        <w:t>limit</w:t>
      </w:r>
      <w:r>
        <w:rPr>
          <w:w w:val="103"/>
        </w:rPr>
        <w:t> </w:t>
      </w:r>
      <w:r>
        <w:rPr>
          <w:w w:val="105"/>
        </w:rPr>
        <w:t>the effect of unsuccessful</w:t>
      </w:r>
      <w:r>
        <w:rPr>
          <w:spacing w:val="-3"/>
          <w:w w:val="105"/>
        </w:rPr>
        <w:t> </w:t>
      </w:r>
      <w:r>
        <w:rPr>
          <w:w w:val="105"/>
        </w:rPr>
        <w:t>executions.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1616" w:right="1612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8"/>
          <w:sz w:val="18"/>
        </w:rPr>
        <w:t>A</w:t>
      </w:r>
      <w:r>
        <w:rPr>
          <w:rFonts w:ascii="Times New Roman"/>
          <w:spacing w:val="8"/>
          <w:sz w:val="15"/>
        </w:rPr>
        <w:t>CKNOWLEDGMENT</w:t>
      </w:r>
      <w:r>
        <w:rPr>
          <w:rFonts w:ascii="Times New Roman"/>
          <w:sz w:val="15"/>
        </w:rPr>
      </w:r>
    </w:p>
    <w:p>
      <w:pPr>
        <w:pStyle w:val="BodyText"/>
        <w:spacing w:line="259" w:lineRule="auto" w:before="148"/>
        <w:ind w:right="109"/>
        <w:jc w:val="both"/>
      </w:pPr>
      <w:r>
        <w:rPr>
          <w:spacing w:val="-9"/>
          <w:w w:val="105"/>
        </w:rPr>
        <w:t>We </w:t>
      </w:r>
      <w:r>
        <w:rPr>
          <w:w w:val="105"/>
        </w:rPr>
        <w:t>would like to thank Google, LANL, and the</w:t>
      </w:r>
      <w:r>
        <w:rPr>
          <w:spacing w:val="24"/>
          <w:w w:val="105"/>
        </w:rPr>
        <w:t> </w:t>
      </w:r>
      <w:r>
        <w:rPr>
          <w:w w:val="105"/>
        </w:rPr>
        <w:t>CMU</w:t>
      </w:r>
      <w:r>
        <w:rPr>
          <w:w w:val="103"/>
        </w:rPr>
        <w:t> </w:t>
      </w:r>
      <w:r>
        <w:rPr>
          <w:w w:val="105"/>
        </w:rPr>
        <w:t>Parallel Data Lab for making the job traces used  in </w:t>
      </w:r>
      <w:r>
        <w:rPr>
          <w:spacing w:val="17"/>
          <w:w w:val="105"/>
        </w:rPr>
        <w:t> </w:t>
      </w:r>
      <w:r>
        <w:rPr>
          <w:w w:val="105"/>
        </w:rPr>
        <w:t>this</w:t>
      </w:r>
      <w:r>
        <w:rPr>
          <w:w w:val="103"/>
        </w:rPr>
        <w:t> </w:t>
      </w:r>
      <w:r>
        <w:rPr>
          <w:w w:val="105"/>
        </w:rPr>
        <w:t>paper publicly available. </w:t>
      </w:r>
      <w:r>
        <w:rPr>
          <w:spacing w:val="-9"/>
          <w:w w:val="105"/>
        </w:rPr>
        <w:t>We </w:t>
      </w:r>
      <w:r>
        <w:rPr>
          <w:w w:val="105"/>
        </w:rPr>
        <w:t>would also like to thank</w:t>
      </w:r>
      <w:r>
        <w:rPr>
          <w:spacing w:val="11"/>
          <w:w w:val="105"/>
        </w:rPr>
        <w:t> </w:t>
      </w:r>
      <w:r>
        <w:rPr>
          <w:w w:val="105"/>
        </w:rPr>
        <w:t>Sotirios</w:t>
      </w:r>
      <w:r>
        <w:rPr>
          <w:w w:val="103"/>
        </w:rPr>
        <w:t> </w:t>
      </w:r>
      <w:r>
        <w:rPr>
          <w:w w:val="105"/>
        </w:rPr>
        <w:t>Damouras from the University of </w:t>
      </w:r>
      <w:r>
        <w:rPr>
          <w:spacing w:val="-3"/>
          <w:w w:val="105"/>
        </w:rPr>
        <w:t>Toronto </w:t>
      </w:r>
      <w:r>
        <w:rPr>
          <w:w w:val="105"/>
        </w:rPr>
        <w:t>for his</w:t>
      </w:r>
      <w:r>
        <w:rPr>
          <w:spacing w:val="3"/>
          <w:w w:val="105"/>
        </w:rPr>
        <w:t> </w:t>
      </w:r>
      <w:r>
        <w:rPr>
          <w:w w:val="105"/>
        </w:rPr>
        <w:t>insightful</w:t>
      </w:r>
      <w:r>
        <w:rPr>
          <w:w w:val="103"/>
        </w:rPr>
        <w:t> </w:t>
      </w:r>
      <w:r>
        <w:rPr>
          <w:w w:val="105"/>
        </w:rPr>
        <w:t>answers to our statistics questions. Finally, we thank</w:t>
      </w:r>
      <w:r>
        <w:rPr>
          <w:spacing w:val="43"/>
          <w:w w:val="105"/>
        </w:rPr>
        <w:t> </w:t>
      </w:r>
      <w:r>
        <w:rPr>
          <w:w w:val="105"/>
        </w:rPr>
        <w:t>our</w:t>
      </w:r>
      <w:r>
        <w:rPr>
          <w:w w:val="103"/>
        </w:rPr>
        <w:t> </w:t>
      </w:r>
      <w:r>
        <w:rPr>
          <w:w w:val="105"/>
        </w:rPr>
        <w:t>anonymous reviewers for their feedback. This work has</w:t>
      </w:r>
      <w:r>
        <w:rPr>
          <w:spacing w:val="36"/>
          <w:w w:val="105"/>
        </w:rPr>
        <w:t> </w:t>
      </w:r>
      <w:r>
        <w:rPr>
          <w:w w:val="105"/>
        </w:rPr>
        <w:t>been</w:t>
      </w:r>
      <w:r>
        <w:rPr>
          <w:w w:val="103"/>
        </w:rPr>
        <w:t> </w:t>
      </w:r>
      <w:r>
        <w:rPr>
          <w:w w:val="105"/>
        </w:rPr>
        <w:t>funded by an NSERC discovery</w:t>
      </w:r>
      <w:r>
        <w:rPr>
          <w:spacing w:val="18"/>
          <w:w w:val="105"/>
        </w:rPr>
        <w:t> </w:t>
      </w:r>
      <w:r>
        <w:rPr>
          <w:w w:val="105"/>
        </w:rPr>
        <w:t>grant.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1613" w:right="1612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8"/>
          <w:sz w:val="18"/>
        </w:rPr>
        <w:t>R</w:t>
      </w:r>
      <w:r>
        <w:rPr>
          <w:rFonts w:ascii="Times New Roman"/>
          <w:spacing w:val="8"/>
          <w:sz w:val="15"/>
        </w:rPr>
        <w:t>EFERENCES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0"/>
        <w:ind w:left="184" w:right="115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  <w:t>[1]  Apache’s Hadoop DFS.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hyperlink r:id="rId35">
        <w:r>
          <w:rPr>
            <w:rFonts w:ascii="Times New Roman" w:hAnsi="Times New Roman" w:cs="Times New Roman" w:eastAsia="Times New Roman"/>
            <w:sz w:val="15"/>
            <w:szCs w:val="15"/>
          </w:rPr>
          <w:t>http://hadoop.apache.org.</w:t>
        </w:r>
      </w:hyperlink>
    </w:p>
    <w:p>
      <w:pPr>
        <w:spacing w:line="168" w:lineRule="exact" w:before="7"/>
        <w:ind w:left="450" w:right="118" w:hanging="266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[2] OpenCloud Hadoop cluster trace: format and</w:t>
      </w:r>
      <w:r>
        <w:rPr>
          <w:rFonts w:ascii="Times New Roman"/>
          <w:spacing w:val="18"/>
          <w:sz w:val="15"/>
        </w:rPr>
        <w:t> </w:t>
      </w:r>
      <w:r>
        <w:rPr>
          <w:rFonts w:ascii="Times New Roman"/>
          <w:sz w:val="15"/>
        </w:rPr>
        <w:t>schema.</w:t>
      </w:r>
      <w:hyperlink r:id="rId36">
        <w:r>
          <w:rPr>
            <w:rFonts w:ascii="Times New Roman"/>
            <w:spacing w:val="-1"/>
            <w:w w:val="98"/>
            <w:sz w:val="15"/>
          </w:rPr>
          <w:t> </w:t>
        </w:r>
        <w:r>
          <w:rPr>
            <w:rFonts w:ascii="Times New Roman"/>
            <w:sz w:val="15"/>
          </w:rPr>
          <w:t>http://ftp.pdl.cmu.edu/pub/datasets/hla/dataset.html.</w:t>
        </w:r>
      </w:hyperlink>
    </w:p>
    <w:p>
      <w:pPr>
        <w:spacing w:line="168" w:lineRule="exact" w:before="4"/>
        <w:ind w:left="450" w:right="121" w:hanging="266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[3] Operational Data to Support and Enable Computer Science</w:t>
      </w:r>
      <w:r>
        <w:rPr>
          <w:rFonts w:ascii="Times New Roman"/>
          <w:spacing w:val="9"/>
          <w:sz w:val="15"/>
        </w:rPr>
        <w:t> </w:t>
      </w:r>
      <w:r>
        <w:rPr>
          <w:rFonts w:ascii="Times New Roman"/>
          <w:sz w:val="15"/>
        </w:rPr>
        <w:t>Research,</w:t>
      </w:r>
      <w:r>
        <w:rPr>
          <w:rFonts w:ascii="Times New Roman"/>
          <w:spacing w:val="-1"/>
          <w:w w:val="98"/>
          <w:sz w:val="15"/>
        </w:rPr>
        <w:t> </w:t>
      </w:r>
      <w:r>
        <w:rPr>
          <w:rFonts w:ascii="Times New Roman"/>
          <w:sz w:val="15"/>
        </w:rPr>
        <w:t>Los Alamos National Laboratory.</w:t>
      </w:r>
      <w:r>
        <w:rPr>
          <w:rFonts w:ascii="Times New Roman"/>
          <w:spacing w:val="-5"/>
          <w:sz w:val="15"/>
        </w:rPr>
        <w:t> </w:t>
      </w:r>
      <w:hyperlink r:id="rId37">
        <w:r>
          <w:rPr>
            <w:rFonts w:ascii="Times New Roman"/>
            <w:sz w:val="15"/>
          </w:rPr>
          <w:t>http://institute.lanl.gov/data/fdata/.</w:t>
        </w:r>
      </w:hyperlink>
    </w:p>
    <w:p>
      <w:pPr>
        <w:spacing w:before="0"/>
        <w:ind w:left="185" w:right="115" w:hanging="1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  <w:t>[4] L. Breiman. Random forests. </w:t>
      </w:r>
      <w:r>
        <w:rPr>
          <w:rFonts w:ascii="Times New Roman" w:hAnsi="Times New Roman" w:cs="Times New Roman" w:eastAsia="Times New Roman"/>
          <w:i/>
          <w:sz w:val="15"/>
          <w:szCs w:val="15"/>
        </w:rPr>
        <w:t>Mach. Learn.</w:t>
      </w:r>
      <w:r>
        <w:rPr>
          <w:rFonts w:ascii="Times New Roman" w:hAnsi="Times New Roman" w:cs="Times New Roman" w:eastAsia="Times New Roman"/>
          <w:sz w:val="15"/>
          <w:szCs w:val="15"/>
        </w:rPr>
        <w:t>, 45(1):5–32, Oct. 2001.</w:t>
      </w:r>
      <w:r>
        <w:rPr>
          <w:rFonts w:ascii="Times New Roman" w:hAnsi="Times New Roman" w:cs="Times New Roman" w:eastAsia="Times New Roman"/>
          <w:spacing w:val="1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14"/>
          <w:sz w:val="15"/>
          <w:szCs w:val="15"/>
        </w:rPr>
      </w:r>
      <w:r>
        <w:rPr>
          <w:rFonts w:ascii="Times New Roman" w:hAnsi="Times New Roman" w:cs="Times New Roman" w:eastAsia="Times New Roman"/>
          <w:sz w:val="15"/>
          <w:szCs w:val="15"/>
        </w:rPr>
        <w:t>[5] </w:t>
      </w:r>
      <w:r>
        <w:rPr>
          <w:rFonts w:ascii="Times New Roman" w:hAnsi="Times New Roman" w:cs="Times New Roman" w:eastAsia="Times New Roman"/>
          <w:spacing w:val="1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X.  Chen,  C.  D.  Lu,  and  K.  Pattabiraman.    Failure  analysis  of</w:t>
      </w:r>
      <w:r>
        <w:rPr>
          <w:rFonts w:ascii="Times New Roman" w:hAnsi="Times New Roman" w:cs="Times New Roman" w:eastAsia="Times New Roman"/>
          <w:spacing w:val="-1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jobs</w:t>
      </w:r>
    </w:p>
    <w:p>
      <w:pPr>
        <w:spacing w:line="232" w:lineRule="auto" w:before="0"/>
        <w:ind w:left="450" w:right="117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  <w:t>in</w:t>
      </w:r>
      <w:r>
        <w:rPr>
          <w:rFonts w:ascii="Times New Roman" w:hAnsi="Times New Roman" w:cs="Times New Roman" w:eastAsia="Times New Roman"/>
          <w:spacing w:val="2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compute</w:t>
      </w:r>
      <w:r>
        <w:rPr>
          <w:rFonts w:ascii="Times New Roman" w:hAnsi="Times New Roman" w:cs="Times New Roman" w:eastAsia="Times New Roman"/>
          <w:spacing w:val="2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clouds:</w:t>
      </w:r>
      <w:r>
        <w:rPr>
          <w:rFonts w:ascii="Times New Roman" w:hAnsi="Times New Roman" w:cs="Times New Roman" w:eastAsia="Times New Roman"/>
          <w:spacing w:val="2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</w:t>
      </w:r>
      <w:r>
        <w:rPr>
          <w:rFonts w:ascii="Times New Roman" w:hAnsi="Times New Roman" w:cs="Times New Roman" w:eastAsia="Times New Roman"/>
          <w:spacing w:val="2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google</w:t>
      </w:r>
      <w:r>
        <w:rPr>
          <w:rFonts w:ascii="Times New Roman" w:hAnsi="Times New Roman" w:cs="Times New Roman" w:eastAsia="Times New Roman"/>
          <w:spacing w:val="2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cluster</w:t>
      </w:r>
      <w:r>
        <w:rPr>
          <w:rFonts w:ascii="Times New Roman" w:hAnsi="Times New Roman" w:cs="Times New Roman" w:eastAsia="Times New Roman"/>
          <w:spacing w:val="2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case</w:t>
      </w:r>
      <w:r>
        <w:rPr>
          <w:rFonts w:ascii="Times New Roman" w:hAnsi="Times New Roman" w:cs="Times New Roman" w:eastAsia="Times New Roman"/>
          <w:spacing w:val="2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study.</w:t>
      </w:r>
      <w:r>
        <w:rPr>
          <w:rFonts w:ascii="Times New Roman" w:hAnsi="Times New Roman" w:cs="Times New Roman" w:eastAsia="Times New Roman"/>
          <w:spacing w:val="2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In</w:t>
      </w:r>
      <w:r>
        <w:rPr>
          <w:rFonts w:ascii="Times New Roman" w:hAnsi="Times New Roman" w:cs="Times New Roman" w:eastAsia="Times New Roman"/>
          <w:spacing w:val="2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sz w:val="15"/>
          <w:szCs w:val="15"/>
        </w:rPr>
        <w:t>2014</w:t>
      </w:r>
      <w:r>
        <w:rPr>
          <w:rFonts w:ascii="Times New Roman" w:hAnsi="Times New Roman" w:cs="Times New Roman" w:eastAsia="Times New Roman"/>
          <w:i/>
          <w:spacing w:val="2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sz w:val="15"/>
          <w:szCs w:val="15"/>
        </w:rPr>
        <w:t>IEEE</w:t>
      </w:r>
      <w:r>
        <w:rPr>
          <w:rFonts w:ascii="Times New Roman" w:hAnsi="Times New Roman" w:cs="Times New Roman" w:eastAsia="Times New Roman"/>
          <w:i/>
          <w:spacing w:val="2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sz w:val="15"/>
          <w:szCs w:val="15"/>
        </w:rPr>
        <w:t>25th</w:t>
      </w:r>
      <w:r>
        <w:rPr>
          <w:rFonts w:ascii="Times New Roman" w:hAnsi="Times New Roman" w:cs="Times New Roman" w:eastAsia="Times New Roman"/>
          <w:i/>
          <w:spacing w:val="-1"/>
          <w:w w:val="9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sz w:val="15"/>
          <w:szCs w:val="15"/>
        </w:rPr>
        <w:t>International Symposium on Software Reliability Engineering</w:t>
      </w:r>
      <w:r>
        <w:rPr>
          <w:rFonts w:ascii="Times New Roman" w:hAnsi="Times New Roman" w:cs="Times New Roman" w:eastAsia="Times New Roman"/>
          <w:sz w:val="15"/>
          <w:szCs w:val="15"/>
        </w:rPr>
        <w:t>,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pages</w:t>
      </w:r>
      <w:r>
        <w:rPr>
          <w:rFonts w:ascii="Times New Roman" w:hAnsi="Times New Roman" w:cs="Times New Roman" w:eastAsia="Times New Roman"/>
          <w:spacing w:val="-1"/>
          <w:w w:val="9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167–177, Nov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2014.</w:t>
      </w:r>
    </w:p>
    <w:p>
      <w:pPr>
        <w:spacing w:line="232" w:lineRule="auto" w:before="7"/>
        <w:ind w:left="450" w:right="115" w:hanging="266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  <w:t>[6] X.  Chen,  C.  D. Lu,  and  K. Pattabiraman.  Failure  prediction  of</w:t>
      </w:r>
      <w:r>
        <w:rPr>
          <w:rFonts w:ascii="Times New Roman" w:hAnsi="Times New Roman" w:cs="Times New Roman" w:eastAsia="Times New Roman"/>
          <w:spacing w:val="-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jobs</w:t>
      </w:r>
      <w:r>
        <w:rPr>
          <w:rFonts w:ascii="Times New Roman" w:hAnsi="Times New Roman" w:cs="Times New Roman" w:eastAsia="Times New Roman"/>
          <w:spacing w:val="-1"/>
          <w:w w:val="9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in compute clouds: A google cluster case 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study. </w:t>
      </w:r>
      <w:r>
        <w:rPr>
          <w:rFonts w:ascii="Times New Roman" w:hAnsi="Times New Roman" w:cs="Times New Roman" w:eastAsia="Times New Roman"/>
          <w:sz w:val="15"/>
          <w:szCs w:val="15"/>
        </w:rPr>
        <w:t>In </w:t>
      </w:r>
      <w:r>
        <w:rPr>
          <w:rFonts w:ascii="Times New Roman" w:hAnsi="Times New Roman" w:cs="Times New Roman" w:eastAsia="Times New Roman"/>
          <w:i/>
          <w:sz w:val="15"/>
          <w:szCs w:val="15"/>
        </w:rPr>
        <w:t>Software</w:t>
      </w:r>
      <w:r>
        <w:rPr>
          <w:rFonts w:ascii="Times New Roman" w:hAnsi="Times New Roman" w:cs="Times New Roman" w:eastAsia="Times New Roman"/>
          <w:i/>
          <w:spacing w:val="3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sz w:val="15"/>
          <w:szCs w:val="15"/>
        </w:rPr>
        <w:t>Reliability</w:t>
      </w:r>
      <w:r>
        <w:rPr>
          <w:rFonts w:ascii="Times New Roman" w:hAnsi="Times New Roman" w:cs="Times New Roman" w:eastAsia="Times New Roman"/>
          <w:i/>
          <w:spacing w:val="-1"/>
          <w:w w:val="9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sz w:val="15"/>
          <w:szCs w:val="15"/>
        </w:rPr>
        <w:t>Engineering</w:t>
      </w:r>
      <w:r>
        <w:rPr>
          <w:rFonts w:ascii="Times New Roman" w:hAnsi="Times New Roman" w:cs="Times New Roman" w:eastAsia="Times New Roman"/>
          <w:i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spacing w:val="-3"/>
          <w:sz w:val="15"/>
          <w:szCs w:val="15"/>
        </w:rPr>
        <w:t>Workshops</w:t>
      </w:r>
      <w:r>
        <w:rPr>
          <w:rFonts w:ascii="Times New Roman" w:hAnsi="Times New Roman" w:cs="Times New Roman" w:eastAsia="Times New Roman"/>
          <w:i/>
          <w:spacing w:val="-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sz w:val="15"/>
          <w:szCs w:val="15"/>
        </w:rPr>
        <w:t>(ISSREW),</w:t>
      </w:r>
      <w:r>
        <w:rPr>
          <w:rFonts w:ascii="Times New Roman" w:hAnsi="Times New Roman" w:cs="Times New Roman" w:eastAsia="Times New Roman"/>
          <w:i/>
          <w:spacing w:val="-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sz w:val="15"/>
          <w:szCs w:val="15"/>
        </w:rPr>
        <w:t>2014</w:t>
      </w:r>
      <w:r>
        <w:rPr>
          <w:rFonts w:ascii="Times New Roman" w:hAnsi="Times New Roman" w:cs="Times New Roman" w:eastAsia="Times New Roman"/>
          <w:i/>
          <w:spacing w:val="-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sz w:val="15"/>
          <w:szCs w:val="15"/>
        </w:rPr>
        <w:t>IEEE</w:t>
      </w:r>
      <w:r>
        <w:rPr>
          <w:rFonts w:ascii="Times New Roman" w:hAnsi="Times New Roman" w:cs="Times New Roman" w:eastAsia="Times New Roman"/>
          <w:i/>
          <w:spacing w:val="-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sz w:val="15"/>
          <w:szCs w:val="15"/>
        </w:rPr>
        <w:t>International</w:t>
      </w:r>
      <w:r>
        <w:rPr>
          <w:rFonts w:ascii="Times New Roman" w:hAnsi="Times New Roman" w:cs="Times New Roman" w:eastAsia="Times New Roman"/>
          <w:i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sz w:val="15"/>
          <w:szCs w:val="15"/>
        </w:rPr>
        <w:t>Symposium</w:t>
      </w:r>
      <w:r>
        <w:rPr>
          <w:rFonts w:ascii="Times New Roman" w:hAnsi="Times New Roman" w:cs="Times New Roman" w:eastAsia="Times New Roman"/>
          <w:i/>
          <w:spacing w:val="-1"/>
          <w:w w:val="9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sz w:val="15"/>
          <w:szCs w:val="15"/>
        </w:rPr>
        <w:t>on</w:t>
      </w:r>
      <w:r>
        <w:rPr>
          <w:rFonts w:ascii="Times New Roman" w:hAnsi="Times New Roman" w:cs="Times New Roman" w:eastAsia="Times New Roman"/>
          <w:sz w:val="15"/>
          <w:szCs w:val="15"/>
        </w:rPr>
        <w:t>, pages 341–346, Nov</w:t>
      </w:r>
      <w:r>
        <w:rPr>
          <w:rFonts w:ascii="Times New Roman" w:hAnsi="Times New Roman" w:cs="Times New Roman" w:eastAsia="Times New Roman"/>
          <w:spacing w:val="2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2014.</w:t>
      </w:r>
    </w:p>
    <w:p>
      <w:pPr>
        <w:spacing w:line="232" w:lineRule="auto" w:before="7"/>
        <w:ind w:left="450" w:right="115" w:hanging="266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  <w:t>[7] </w:t>
      </w:r>
      <w:r>
        <w:rPr>
          <w:rFonts w:ascii="Times New Roman" w:hAnsi="Times New Roman" w:cs="Times New Roman" w:eastAsia="Times New Roman"/>
          <w:spacing w:val="-9"/>
          <w:sz w:val="15"/>
          <w:szCs w:val="15"/>
        </w:rPr>
        <w:t>P.  </w:t>
      </w:r>
      <w:r>
        <w:rPr>
          <w:rFonts w:ascii="Times New Roman" w:hAnsi="Times New Roman" w:cs="Times New Roman" w:eastAsia="Times New Roman"/>
          <w:sz w:val="15"/>
          <w:szCs w:val="15"/>
        </w:rPr>
        <w:t>Garraghan,  </w:t>
      </w:r>
      <w:r>
        <w:rPr>
          <w:rFonts w:ascii="Times New Roman" w:hAnsi="Times New Roman" w:cs="Times New Roman" w:eastAsia="Times New Roman"/>
          <w:spacing w:val="-9"/>
          <w:sz w:val="15"/>
          <w:szCs w:val="15"/>
        </w:rPr>
        <w:t>P.  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Townend,  </w:t>
      </w:r>
      <w:r>
        <w:rPr>
          <w:rFonts w:ascii="Times New Roman" w:hAnsi="Times New Roman" w:cs="Times New Roman" w:eastAsia="Times New Roman"/>
          <w:sz w:val="15"/>
          <w:szCs w:val="15"/>
        </w:rPr>
        <w:t>and  J.  Xu.  An  empirical</w:t>
      </w:r>
      <w:r>
        <w:rPr>
          <w:rFonts w:ascii="Times New Roman" w:hAnsi="Times New Roman" w:cs="Times New Roman" w:eastAsia="Times New Roman"/>
          <w:spacing w:val="2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failure-analysis</w:t>
      </w:r>
      <w:r>
        <w:rPr>
          <w:rFonts w:ascii="Times New Roman" w:hAnsi="Times New Roman" w:cs="Times New Roman" w:eastAsia="Times New Roman"/>
          <w:w w:val="9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of a large-scale cloud computing environment. In </w:t>
      </w:r>
      <w:r>
        <w:rPr>
          <w:rFonts w:ascii="Times New Roman" w:hAnsi="Times New Roman" w:cs="Times New Roman" w:eastAsia="Times New Roman"/>
          <w:i/>
          <w:sz w:val="15"/>
          <w:szCs w:val="15"/>
        </w:rPr>
        <w:t>2014 IEEE 15th</w:t>
      </w:r>
      <w:r>
        <w:rPr>
          <w:rFonts w:ascii="Times New Roman" w:hAnsi="Times New Roman" w:cs="Times New Roman" w:eastAsia="Times New Roman"/>
          <w:i/>
          <w:spacing w:val="2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sz w:val="15"/>
          <w:szCs w:val="15"/>
        </w:rPr>
        <w:t>In-</w:t>
      </w:r>
      <w:r>
        <w:rPr>
          <w:rFonts w:ascii="Times New Roman" w:hAnsi="Times New Roman" w:cs="Times New Roman" w:eastAsia="Times New Roman"/>
          <w:i/>
          <w:spacing w:val="-1"/>
          <w:w w:val="9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sz w:val="15"/>
          <w:szCs w:val="15"/>
        </w:rPr>
        <w:t>ternational Symposium on High-Assurance Systems Engineering</w:t>
      </w:r>
      <w:r>
        <w:rPr>
          <w:rFonts w:ascii="Times New Roman" w:hAnsi="Times New Roman" w:cs="Times New Roman" w:eastAsia="Times New Roman"/>
          <w:sz w:val="15"/>
          <w:szCs w:val="15"/>
        </w:rPr>
        <w:t>,</w:t>
      </w:r>
      <w:r>
        <w:rPr>
          <w:rFonts w:ascii="Times New Roman" w:hAnsi="Times New Roman" w:cs="Times New Roman" w:eastAsia="Times New Roman"/>
          <w:spacing w:val="1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pages</w:t>
      </w:r>
      <w:r>
        <w:rPr>
          <w:rFonts w:ascii="Times New Roman" w:hAnsi="Times New Roman" w:cs="Times New Roman" w:eastAsia="Times New Roman"/>
          <w:spacing w:val="-1"/>
          <w:w w:val="9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113–120, Jan</w:t>
      </w:r>
      <w:r>
        <w:rPr>
          <w:rFonts w:ascii="Times New Roman" w:hAnsi="Times New Roman" w:cs="Times New Roman" w:eastAsia="Times New Roman"/>
          <w:spacing w:val="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2014.</w:t>
      </w:r>
    </w:p>
    <w:p>
      <w:pPr>
        <w:spacing w:line="232" w:lineRule="auto" w:before="7"/>
        <w:ind w:left="450" w:right="118" w:hanging="266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  <w:t>[8]</w:t>
      </w:r>
      <w:r>
        <w:rPr>
          <w:rFonts w:ascii="Times New Roman" w:hAnsi="Times New Roman" w:cs="Times New Roman" w:eastAsia="Times New Roman"/>
          <w:spacing w:val="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C.</w:t>
      </w:r>
      <w:r>
        <w:rPr>
          <w:rFonts w:ascii="Times New Roman" w:hAnsi="Times New Roman" w:cs="Times New Roman" w:eastAsia="Times New Roman"/>
          <w:spacing w:val="1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Reiss,</w:t>
      </w:r>
      <w:r>
        <w:rPr>
          <w:rFonts w:ascii="Times New Roman" w:hAnsi="Times New Roman" w:cs="Times New Roman" w:eastAsia="Times New Roman"/>
          <w:spacing w:val="1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A.</w:t>
      </w:r>
      <w:r>
        <w:rPr>
          <w:rFonts w:ascii="Times New Roman" w:hAnsi="Times New Roman" w:cs="Times New Roman" w:eastAsia="Times New Roman"/>
          <w:spacing w:val="1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Tumanov,</w:t>
      </w:r>
      <w:r>
        <w:rPr>
          <w:rFonts w:ascii="Times New Roman" w:hAnsi="Times New Roman" w:cs="Times New Roman" w:eastAsia="Times New Roman"/>
          <w:spacing w:val="1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G.</w:t>
      </w:r>
      <w:r>
        <w:rPr>
          <w:rFonts w:ascii="Times New Roman" w:hAnsi="Times New Roman" w:cs="Times New Roman" w:eastAsia="Times New Roman"/>
          <w:spacing w:val="1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R.</w:t>
      </w:r>
      <w:r>
        <w:rPr>
          <w:rFonts w:ascii="Times New Roman" w:hAnsi="Times New Roman" w:cs="Times New Roman" w:eastAsia="Times New Roman"/>
          <w:spacing w:val="1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Ganger,</w:t>
      </w:r>
      <w:r>
        <w:rPr>
          <w:rFonts w:ascii="Times New Roman" w:hAnsi="Times New Roman" w:cs="Times New Roman" w:eastAsia="Times New Roman"/>
          <w:spacing w:val="1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R.</w:t>
      </w:r>
      <w:r>
        <w:rPr>
          <w:rFonts w:ascii="Times New Roman" w:hAnsi="Times New Roman" w:cs="Times New Roman" w:eastAsia="Times New Roman"/>
          <w:spacing w:val="1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H.</w:t>
      </w:r>
      <w:r>
        <w:rPr>
          <w:rFonts w:ascii="Times New Roman" w:hAnsi="Times New Roman" w:cs="Times New Roman" w:eastAsia="Times New Roman"/>
          <w:spacing w:val="1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Katz,</w:t>
      </w:r>
      <w:r>
        <w:rPr>
          <w:rFonts w:ascii="Times New Roman" w:hAnsi="Times New Roman" w:cs="Times New Roman" w:eastAsia="Times New Roman"/>
          <w:spacing w:val="1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and</w:t>
      </w:r>
      <w:r>
        <w:rPr>
          <w:rFonts w:ascii="Times New Roman" w:hAnsi="Times New Roman" w:cs="Times New Roman" w:eastAsia="Times New Roman"/>
          <w:spacing w:val="1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M.</w:t>
      </w:r>
      <w:r>
        <w:rPr>
          <w:rFonts w:ascii="Times New Roman" w:hAnsi="Times New Roman" w:cs="Times New Roman" w:eastAsia="Times New Roman"/>
          <w:spacing w:val="1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A.</w:t>
      </w:r>
      <w:r>
        <w:rPr>
          <w:rFonts w:ascii="Times New Roman" w:hAnsi="Times New Roman" w:cs="Times New Roman" w:eastAsia="Times New Roman"/>
          <w:spacing w:val="1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Kozuch.</w:t>
      </w:r>
      <w:r>
        <w:rPr>
          <w:rFonts w:ascii="Times New Roman" w:hAnsi="Times New Roman" w:cs="Times New Roman" w:eastAsia="Times New Roman"/>
          <w:spacing w:val="-1"/>
          <w:w w:val="9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Heterogeneity and dynamicity of clouds at scale: Google trace</w:t>
      </w:r>
      <w:r>
        <w:rPr>
          <w:rFonts w:ascii="Times New Roman" w:hAnsi="Times New Roman" w:cs="Times New Roman" w:eastAsia="Times New Roman"/>
          <w:spacing w:val="1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analysis.</w:t>
      </w:r>
      <w:r>
        <w:rPr>
          <w:rFonts w:ascii="Times New Roman" w:hAnsi="Times New Roman" w:cs="Times New Roman" w:eastAsia="Times New Roman"/>
          <w:w w:val="9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In </w:t>
      </w:r>
      <w:r>
        <w:rPr>
          <w:rFonts w:ascii="Times New Roman" w:hAnsi="Times New Roman" w:cs="Times New Roman" w:eastAsia="Times New Roman"/>
          <w:i/>
          <w:sz w:val="15"/>
          <w:szCs w:val="15"/>
        </w:rPr>
        <w:t>Proceedings of the Third ACM Symposium on Cloud</w:t>
      </w:r>
      <w:r>
        <w:rPr>
          <w:rFonts w:ascii="Times New Roman" w:hAnsi="Times New Roman" w:cs="Times New Roman" w:eastAsia="Times New Roman"/>
          <w:i/>
          <w:spacing w:val="2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sz w:val="15"/>
          <w:szCs w:val="15"/>
        </w:rPr>
        <w:t>Computing</w:t>
      </w:r>
      <w:r>
        <w:rPr>
          <w:rFonts w:ascii="Times New Roman" w:hAnsi="Times New Roman" w:cs="Times New Roman" w:eastAsia="Times New Roman"/>
          <w:sz w:val="15"/>
          <w:szCs w:val="15"/>
        </w:rPr>
        <w:t>,</w:t>
      </w:r>
      <w:r>
        <w:rPr>
          <w:rFonts w:ascii="Times New Roman" w:hAnsi="Times New Roman" w:cs="Times New Roman" w:eastAsia="Times New Roman"/>
          <w:w w:val="9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SoCC ’12, pages 7:1–7:13, 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New 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York, </w:t>
      </w:r>
      <w:r>
        <w:rPr>
          <w:rFonts w:ascii="Times New Roman" w:hAnsi="Times New Roman" w:cs="Times New Roman" w:eastAsia="Times New Roman"/>
          <w:spacing w:val="-8"/>
          <w:sz w:val="15"/>
          <w:szCs w:val="15"/>
        </w:rPr>
        <w:t>NY,  </w:t>
      </w:r>
      <w:r>
        <w:rPr>
          <w:rFonts w:ascii="Times New Roman" w:hAnsi="Times New Roman" w:cs="Times New Roman" w:eastAsia="Times New Roman"/>
          <w:sz w:val="15"/>
          <w:szCs w:val="15"/>
        </w:rPr>
        <w:t>USA, 2012. </w:t>
      </w:r>
      <w:r>
        <w:rPr>
          <w:rFonts w:ascii="Times New Roman" w:hAnsi="Times New Roman" w:cs="Times New Roman" w:eastAsia="Times New Roman"/>
          <w:spacing w:val="2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ACM.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232" w:lineRule="auto" w:before="7"/>
        <w:ind w:left="451" w:right="116" w:hanging="266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[9] C. Reiss, J.  </w:t>
      </w:r>
      <w:r>
        <w:rPr>
          <w:rFonts w:ascii="Times New Roman"/>
          <w:spacing w:val="-3"/>
          <w:sz w:val="15"/>
        </w:rPr>
        <w:t>Wilkes,  </w:t>
      </w:r>
      <w:r>
        <w:rPr>
          <w:rFonts w:ascii="Times New Roman"/>
          <w:sz w:val="15"/>
        </w:rPr>
        <w:t>and  J.  L.  Hellerstein.  Google </w:t>
      </w:r>
      <w:r>
        <w:rPr>
          <w:rFonts w:ascii="Times New Roman"/>
          <w:spacing w:val="28"/>
          <w:sz w:val="15"/>
        </w:rPr>
        <w:t> </w:t>
      </w:r>
      <w:r>
        <w:rPr>
          <w:rFonts w:ascii="Times New Roman"/>
          <w:sz w:val="15"/>
        </w:rPr>
        <w:t>cluster-usage</w:t>
      </w:r>
      <w:r>
        <w:rPr>
          <w:rFonts w:ascii="Times New Roman"/>
          <w:spacing w:val="-1"/>
          <w:w w:val="98"/>
          <w:sz w:val="15"/>
        </w:rPr>
        <w:t> </w:t>
      </w:r>
      <w:r>
        <w:rPr>
          <w:rFonts w:ascii="Times New Roman"/>
          <w:sz w:val="15"/>
        </w:rPr>
        <w:t>traces:  format  +  schema.  </w:t>
      </w:r>
      <w:r>
        <w:rPr>
          <w:rFonts w:ascii="Times New Roman"/>
          <w:spacing w:val="-3"/>
          <w:sz w:val="15"/>
        </w:rPr>
        <w:t>Technical   </w:t>
      </w:r>
      <w:r>
        <w:rPr>
          <w:rFonts w:ascii="Times New Roman"/>
          <w:sz w:val="15"/>
        </w:rPr>
        <w:t>report,   Google   Inc.,</w:t>
      </w:r>
      <w:r>
        <w:rPr>
          <w:rFonts w:ascii="Times New Roman"/>
          <w:spacing w:val="21"/>
          <w:sz w:val="15"/>
        </w:rPr>
        <w:t> </w:t>
      </w:r>
      <w:r>
        <w:rPr>
          <w:rFonts w:ascii="Times New Roman"/>
          <w:sz w:val="15"/>
        </w:rPr>
        <w:t>Moun-</w:t>
      </w:r>
      <w:r>
        <w:rPr>
          <w:rFonts w:ascii="Times New Roman"/>
          <w:spacing w:val="-1"/>
          <w:w w:val="98"/>
          <w:sz w:val="15"/>
        </w:rPr>
        <w:t> </w:t>
      </w:r>
      <w:r>
        <w:rPr>
          <w:rFonts w:ascii="Times New Roman"/>
          <w:sz w:val="15"/>
        </w:rPr>
        <w:t>tain </w:t>
      </w:r>
      <w:r>
        <w:rPr>
          <w:rFonts w:ascii="Times New Roman"/>
          <w:spacing w:val="-6"/>
          <w:sz w:val="15"/>
        </w:rPr>
        <w:t>View, </w:t>
      </w:r>
      <w:r>
        <w:rPr>
          <w:rFonts w:ascii="Times New Roman"/>
          <w:sz w:val="15"/>
        </w:rPr>
        <w:t>CA, USA, </w:t>
      </w:r>
      <w:r>
        <w:rPr>
          <w:rFonts w:ascii="Times New Roman"/>
          <w:spacing w:val="-4"/>
          <w:sz w:val="15"/>
        </w:rPr>
        <w:t>Nov. </w:t>
      </w:r>
      <w:r>
        <w:rPr>
          <w:rFonts w:ascii="Times New Roman"/>
          <w:sz w:val="15"/>
        </w:rPr>
        <w:t>2011. Revised 2012.03.20. Posted</w:t>
      </w:r>
      <w:r>
        <w:rPr>
          <w:rFonts w:ascii="Times New Roman"/>
          <w:spacing w:val="12"/>
          <w:sz w:val="15"/>
        </w:rPr>
        <w:t> </w:t>
      </w:r>
      <w:r>
        <w:rPr>
          <w:rFonts w:ascii="Times New Roman"/>
          <w:sz w:val="15"/>
        </w:rPr>
        <w:t>at</w:t>
      </w:r>
      <w:hyperlink r:id="rId38">
        <w:r>
          <w:rPr>
            <w:rFonts w:ascii="Times New Roman"/>
            <w:spacing w:val="-1"/>
            <w:w w:val="98"/>
            <w:sz w:val="15"/>
          </w:rPr>
          <w:t> </w:t>
        </w:r>
        <w:r>
          <w:rPr>
            <w:rFonts w:ascii="Times New Roman"/>
            <w:sz w:val="15"/>
          </w:rPr>
          <w:t>http://code.google.com/p/googleclusterdata/wiki/TraceVersion2.</w:t>
        </w:r>
      </w:hyperlink>
    </w:p>
    <w:p>
      <w:pPr>
        <w:spacing w:line="230" w:lineRule="auto" w:before="8"/>
        <w:ind w:left="451" w:right="115" w:hanging="34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  <w:t>[10] A. </w:t>
      </w:r>
      <w:r>
        <w:rPr>
          <w:rFonts w:ascii="Times New Roman" w:hAnsi="Times New Roman" w:cs="Times New Roman" w:eastAsia="Times New Roman"/>
          <w:spacing w:val="-9"/>
          <w:sz w:val="15"/>
          <w:szCs w:val="15"/>
        </w:rPr>
        <w:t>Rosa`, </w:t>
      </w:r>
      <w:r>
        <w:rPr>
          <w:rFonts w:ascii="Times New Roman" w:hAnsi="Times New Roman" w:cs="Times New Roman" w:eastAsia="Times New Roman"/>
          <w:sz w:val="15"/>
          <w:szCs w:val="15"/>
        </w:rPr>
        <w:t>L. </w:t>
      </w:r>
      <w:r>
        <w:rPr>
          <w:rFonts w:ascii="Times New Roman" w:hAnsi="Times New Roman" w:cs="Times New Roman" w:eastAsia="Times New Roman"/>
          <w:spacing w:val="-11"/>
          <w:sz w:val="15"/>
          <w:szCs w:val="15"/>
        </w:rPr>
        <w:t>Y.  </w:t>
      </w:r>
      <w:r>
        <w:rPr>
          <w:rFonts w:ascii="Times New Roman" w:hAnsi="Times New Roman" w:cs="Times New Roman" w:eastAsia="Times New Roman"/>
          <w:sz w:val="15"/>
          <w:szCs w:val="15"/>
        </w:rPr>
        <w:t>Chen, R. Birke, and </w:t>
      </w:r>
      <w:r>
        <w:rPr>
          <w:rFonts w:ascii="Times New Roman" w:hAnsi="Times New Roman" w:cs="Times New Roman" w:eastAsia="Times New Roman"/>
          <w:spacing w:val="-7"/>
          <w:sz w:val="15"/>
          <w:szCs w:val="15"/>
        </w:rPr>
        <w:t>W. 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Binder.  </w:t>
      </w:r>
      <w:r>
        <w:rPr>
          <w:rFonts w:ascii="Times New Roman" w:hAnsi="Times New Roman" w:cs="Times New Roman" w:eastAsia="Times New Roman"/>
          <w:sz w:val="15"/>
          <w:szCs w:val="15"/>
        </w:rPr>
        <w:t>Demystifying 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casualties</w:t>
      </w:r>
      <w:r>
        <w:rPr>
          <w:rFonts w:ascii="Times New Roman" w:hAnsi="Times New Roman" w:cs="Times New Roman" w:eastAsia="Times New Roman"/>
          <w:spacing w:val="-1"/>
          <w:w w:val="9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1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evictions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in</w:t>
      </w:r>
      <w:r>
        <w:rPr>
          <w:rFonts w:ascii="Times New Roman" w:hAnsi="Times New Roman" w:cs="Times New Roman" w:eastAsia="Times New Roman"/>
          <w:spacing w:val="-1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big</w:t>
      </w:r>
      <w:r>
        <w:rPr>
          <w:rFonts w:ascii="Times New Roman" w:hAnsi="Times New Roman" w:cs="Times New Roman" w:eastAsia="Times New Roman"/>
          <w:spacing w:val="-1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data</w:t>
      </w:r>
      <w:r>
        <w:rPr>
          <w:rFonts w:ascii="Times New Roman" w:hAnsi="Times New Roman" w:cs="Times New Roman" w:eastAsia="Times New Roman"/>
          <w:spacing w:val="-1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priority</w:t>
      </w:r>
      <w:r>
        <w:rPr>
          <w:rFonts w:ascii="Times New Roman" w:hAnsi="Times New Roman" w:cs="Times New Roman" w:eastAsia="Times New Roman"/>
          <w:spacing w:val="-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scheduling.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sz w:val="15"/>
          <w:szCs w:val="15"/>
        </w:rPr>
        <w:t>SIGMETRICS</w:t>
      </w:r>
      <w:r>
        <w:rPr>
          <w:rFonts w:ascii="Times New Roman" w:hAnsi="Times New Roman" w:cs="Times New Roman" w:eastAsia="Times New Roman"/>
          <w:i/>
          <w:spacing w:val="-1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sz w:val="15"/>
          <w:szCs w:val="15"/>
        </w:rPr>
        <w:t>Perform.</w:t>
      </w:r>
      <w:r>
        <w:rPr>
          <w:rFonts w:ascii="Times New Roman" w:hAnsi="Times New Roman" w:cs="Times New Roman" w:eastAsia="Times New Roman"/>
          <w:i/>
          <w:spacing w:val="-1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sz w:val="15"/>
          <w:szCs w:val="15"/>
        </w:rPr>
        <w:t>Eval.</w:t>
      </w:r>
      <w:r>
        <w:rPr>
          <w:rFonts w:ascii="Times New Roman" w:hAnsi="Times New Roman" w:cs="Times New Roman" w:eastAsia="Times New Roman"/>
          <w:i/>
          <w:w w:val="9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spacing w:val="-4"/>
          <w:sz w:val="15"/>
          <w:szCs w:val="15"/>
        </w:rPr>
        <w:t>Rev.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, </w:t>
      </w:r>
      <w:r>
        <w:rPr>
          <w:rFonts w:ascii="Times New Roman" w:hAnsi="Times New Roman" w:cs="Times New Roman" w:eastAsia="Times New Roman"/>
          <w:sz w:val="15"/>
          <w:szCs w:val="15"/>
        </w:rPr>
        <w:t>42(4):12–21, June</w:t>
      </w:r>
      <w:r>
        <w:rPr>
          <w:rFonts w:ascii="Times New Roman" w:hAnsi="Times New Roman" w:cs="Times New Roman" w:eastAsia="Times New Roman"/>
          <w:spacing w:val="1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2015.</w:t>
      </w:r>
    </w:p>
    <w:p>
      <w:pPr>
        <w:spacing w:line="232" w:lineRule="auto" w:before="7"/>
        <w:ind w:left="451" w:right="114" w:hanging="34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  <w:t>[11] A. Ros, L. </w:t>
      </w:r>
      <w:r>
        <w:rPr>
          <w:rFonts w:ascii="Times New Roman" w:hAnsi="Times New Roman" w:cs="Times New Roman" w:eastAsia="Times New Roman"/>
          <w:spacing w:val="-11"/>
          <w:sz w:val="15"/>
          <w:szCs w:val="15"/>
        </w:rPr>
        <w:t>Y. </w:t>
      </w:r>
      <w:r>
        <w:rPr>
          <w:rFonts w:ascii="Times New Roman" w:hAnsi="Times New Roman" w:cs="Times New Roman" w:eastAsia="Times New Roman"/>
          <w:sz w:val="15"/>
          <w:szCs w:val="15"/>
        </w:rPr>
        <w:t>Chen, and </w:t>
      </w:r>
      <w:r>
        <w:rPr>
          <w:rFonts w:ascii="Times New Roman" w:hAnsi="Times New Roman" w:cs="Times New Roman" w:eastAsia="Times New Roman"/>
          <w:spacing w:val="-7"/>
          <w:sz w:val="15"/>
          <w:szCs w:val="15"/>
        </w:rPr>
        <w:t>W. 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Binder. </w:t>
      </w:r>
      <w:r>
        <w:rPr>
          <w:rFonts w:ascii="Times New Roman" w:hAnsi="Times New Roman" w:cs="Times New Roman" w:eastAsia="Times New Roman"/>
          <w:sz w:val="15"/>
          <w:szCs w:val="15"/>
        </w:rPr>
        <w:t>Catching failures of failures</w:t>
      </w:r>
      <w:r>
        <w:rPr>
          <w:rFonts w:ascii="Times New Roman" w:hAnsi="Times New Roman" w:cs="Times New Roman" w:eastAsia="Times New Roman"/>
          <w:spacing w:val="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at</w:t>
      </w:r>
      <w:r>
        <w:rPr>
          <w:rFonts w:ascii="Times New Roman" w:hAnsi="Times New Roman" w:cs="Times New Roman" w:eastAsia="Times New Roman"/>
          <w:w w:val="9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big-data clusters: A 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two-level </w:t>
      </w:r>
      <w:r>
        <w:rPr>
          <w:rFonts w:ascii="Times New Roman" w:hAnsi="Times New Roman" w:cs="Times New Roman" w:eastAsia="Times New Roman"/>
          <w:sz w:val="15"/>
          <w:szCs w:val="15"/>
        </w:rPr>
        <w:t>neural network approach. In </w:t>
      </w:r>
      <w:r>
        <w:rPr>
          <w:rFonts w:ascii="Times New Roman" w:hAnsi="Times New Roman" w:cs="Times New Roman" w:eastAsia="Times New Roman"/>
          <w:i/>
          <w:sz w:val="15"/>
          <w:szCs w:val="15"/>
        </w:rPr>
        <w:t>2015</w:t>
      </w:r>
      <w:r>
        <w:rPr>
          <w:rFonts w:ascii="Times New Roman" w:hAnsi="Times New Roman" w:cs="Times New Roman" w:eastAsia="Times New Roman"/>
          <w:i/>
          <w:spacing w:val="2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sz w:val="15"/>
          <w:szCs w:val="15"/>
        </w:rPr>
        <w:t>IEEE</w:t>
      </w:r>
      <w:r>
        <w:rPr>
          <w:rFonts w:ascii="Times New Roman" w:hAnsi="Times New Roman" w:cs="Times New Roman" w:eastAsia="Times New Roman"/>
          <w:i/>
          <w:w w:val="9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sz w:val="15"/>
          <w:szCs w:val="15"/>
        </w:rPr>
        <w:t>23rd International Symposium on Quality of Service (IWQoS)</w:t>
      </w:r>
      <w:r>
        <w:rPr>
          <w:rFonts w:ascii="Times New Roman" w:hAnsi="Times New Roman" w:cs="Times New Roman" w:eastAsia="Times New Roman"/>
          <w:sz w:val="15"/>
          <w:szCs w:val="15"/>
        </w:rPr>
        <w:t>,</w:t>
      </w:r>
      <w:r>
        <w:rPr>
          <w:rFonts w:ascii="Times New Roman" w:hAnsi="Times New Roman" w:cs="Times New Roman" w:eastAsia="Times New Roman"/>
          <w:spacing w:val="3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pages</w:t>
      </w:r>
      <w:r>
        <w:rPr>
          <w:rFonts w:ascii="Times New Roman" w:hAnsi="Times New Roman" w:cs="Times New Roman" w:eastAsia="Times New Roman"/>
          <w:spacing w:val="-1"/>
          <w:w w:val="9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231–236, June</w:t>
      </w:r>
      <w:r>
        <w:rPr>
          <w:rFonts w:ascii="Times New Roman" w:hAnsi="Times New Roman" w:cs="Times New Roman" w:eastAsia="Times New Roman"/>
          <w:spacing w:val="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2015.</w:t>
      </w:r>
    </w:p>
    <w:p>
      <w:pPr>
        <w:spacing w:line="232" w:lineRule="auto" w:before="7"/>
        <w:ind w:left="451" w:right="115" w:hanging="34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  <w:t>[12] A. Ros, L. </w:t>
      </w:r>
      <w:r>
        <w:rPr>
          <w:rFonts w:ascii="Times New Roman" w:hAnsi="Times New Roman" w:cs="Times New Roman" w:eastAsia="Times New Roman"/>
          <w:spacing w:val="-11"/>
          <w:sz w:val="15"/>
          <w:szCs w:val="15"/>
        </w:rPr>
        <w:t>Y. </w:t>
      </w:r>
      <w:r>
        <w:rPr>
          <w:rFonts w:ascii="Times New Roman" w:hAnsi="Times New Roman" w:cs="Times New Roman" w:eastAsia="Times New Roman"/>
          <w:sz w:val="15"/>
          <w:szCs w:val="15"/>
        </w:rPr>
        <w:t>Chen, and </w:t>
      </w:r>
      <w:r>
        <w:rPr>
          <w:rFonts w:ascii="Times New Roman" w:hAnsi="Times New Roman" w:cs="Times New Roman" w:eastAsia="Times New Roman"/>
          <w:spacing w:val="-7"/>
          <w:sz w:val="15"/>
          <w:szCs w:val="15"/>
        </w:rPr>
        <w:t>W. 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Binder. </w:t>
      </w:r>
      <w:r>
        <w:rPr>
          <w:rFonts w:ascii="Times New Roman" w:hAnsi="Times New Roman" w:cs="Times New Roman" w:eastAsia="Times New Roman"/>
          <w:sz w:val="15"/>
          <w:szCs w:val="15"/>
        </w:rPr>
        <w:t>Predicting and  mitigating</w:t>
      </w:r>
      <w:r>
        <w:rPr>
          <w:rFonts w:ascii="Times New Roman" w:hAnsi="Times New Roman" w:cs="Times New Roman" w:eastAsia="Times New Roman"/>
          <w:spacing w:val="-1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jobs</w:t>
      </w:r>
      <w:r>
        <w:rPr>
          <w:rFonts w:ascii="Times New Roman" w:hAnsi="Times New Roman" w:cs="Times New Roman" w:eastAsia="Times New Roman"/>
          <w:spacing w:val="-1"/>
          <w:w w:val="9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failures in big data clusters. In </w:t>
      </w:r>
      <w:r>
        <w:rPr>
          <w:rFonts w:ascii="Times New Roman" w:hAnsi="Times New Roman" w:cs="Times New Roman" w:eastAsia="Times New Roman"/>
          <w:i/>
          <w:spacing w:val="-3"/>
          <w:sz w:val="15"/>
          <w:szCs w:val="15"/>
        </w:rPr>
        <w:t>Cluster, </w:t>
      </w:r>
      <w:r>
        <w:rPr>
          <w:rFonts w:ascii="Times New Roman" w:hAnsi="Times New Roman" w:cs="Times New Roman" w:eastAsia="Times New Roman"/>
          <w:i/>
          <w:sz w:val="15"/>
          <w:szCs w:val="15"/>
        </w:rPr>
        <w:t>Cloud and Grid</w:t>
      </w:r>
      <w:r>
        <w:rPr>
          <w:rFonts w:ascii="Times New Roman" w:hAnsi="Times New Roman" w:cs="Times New Roman" w:eastAsia="Times New Roman"/>
          <w:i/>
          <w:spacing w:val="1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sz w:val="15"/>
          <w:szCs w:val="15"/>
        </w:rPr>
        <w:t>Computing</w:t>
      </w:r>
      <w:r>
        <w:rPr>
          <w:rFonts w:ascii="Times New Roman" w:hAnsi="Times New Roman" w:cs="Times New Roman" w:eastAsia="Times New Roman"/>
          <w:i/>
          <w:spacing w:val="-1"/>
          <w:w w:val="9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sz w:val="15"/>
          <w:szCs w:val="15"/>
        </w:rPr>
        <w:t>(CCGrid), 2015 15th IEEE/ACM International Symposium on</w:t>
      </w:r>
      <w:r>
        <w:rPr>
          <w:rFonts w:ascii="Times New Roman" w:hAnsi="Times New Roman" w:cs="Times New Roman" w:eastAsia="Times New Roman"/>
          <w:sz w:val="15"/>
          <w:szCs w:val="15"/>
        </w:rPr>
        <w:t>,</w:t>
      </w:r>
      <w:r>
        <w:rPr>
          <w:rFonts w:ascii="Times New Roman" w:hAnsi="Times New Roman" w:cs="Times New Roman" w:eastAsia="Times New Roman"/>
          <w:spacing w:val="1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pages</w:t>
      </w:r>
      <w:r>
        <w:rPr>
          <w:rFonts w:ascii="Times New Roman" w:hAnsi="Times New Roman" w:cs="Times New Roman" w:eastAsia="Times New Roman"/>
          <w:spacing w:val="-1"/>
          <w:w w:val="9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221–230, May</w:t>
      </w:r>
      <w:r>
        <w:rPr>
          <w:rFonts w:ascii="Times New Roman" w:hAnsi="Times New Roman" w:cs="Times New Roman" w:eastAsia="Times New Roman"/>
          <w:spacing w:val="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2015.</w:t>
      </w:r>
    </w:p>
    <w:p>
      <w:pPr>
        <w:spacing w:line="230" w:lineRule="auto" w:before="8"/>
        <w:ind w:left="450" w:right="114" w:hanging="34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  <w:t>[13]</w:t>
      </w:r>
      <w:r>
        <w:rPr>
          <w:rFonts w:ascii="Times New Roman" w:hAnsi="Times New Roman" w:cs="Times New Roman" w:eastAsia="Times New Roman"/>
          <w:spacing w:val="1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A.</w:t>
      </w:r>
      <w:r>
        <w:rPr>
          <w:rFonts w:ascii="Times New Roman" w:hAnsi="Times New Roman" w:cs="Times New Roman" w:eastAsia="Times New Roman"/>
          <w:spacing w:val="2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Ros,</w:t>
      </w:r>
      <w:r>
        <w:rPr>
          <w:rFonts w:ascii="Times New Roman" w:hAnsi="Times New Roman" w:cs="Times New Roman" w:eastAsia="Times New Roman"/>
          <w:spacing w:val="2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L.</w:t>
      </w:r>
      <w:r>
        <w:rPr>
          <w:rFonts w:ascii="Times New Roman" w:hAnsi="Times New Roman" w:cs="Times New Roman" w:eastAsia="Times New Roman"/>
          <w:spacing w:val="2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1"/>
          <w:sz w:val="15"/>
          <w:szCs w:val="15"/>
        </w:rPr>
        <w:t>Y.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Chen,</w:t>
      </w:r>
      <w:r>
        <w:rPr>
          <w:rFonts w:ascii="Times New Roman" w:hAnsi="Times New Roman" w:cs="Times New Roman" w:eastAsia="Times New Roman"/>
          <w:spacing w:val="2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and</w:t>
      </w:r>
      <w:r>
        <w:rPr>
          <w:rFonts w:ascii="Times New Roman" w:hAnsi="Times New Roman" w:cs="Times New Roman" w:eastAsia="Times New Roman"/>
          <w:spacing w:val="2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7"/>
          <w:sz w:val="15"/>
          <w:szCs w:val="15"/>
        </w:rPr>
        <w:t>W.</w:t>
      </w:r>
      <w:r>
        <w:rPr>
          <w:rFonts w:ascii="Times New Roman" w:hAnsi="Times New Roman" w:cs="Times New Roman" w:eastAsia="Times New Roman"/>
          <w:spacing w:val="2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Binder.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Understanding</w:t>
      </w:r>
      <w:r>
        <w:rPr>
          <w:rFonts w:ascii="Times New Roman" w:hAnsi="Times New Roman" w:cs="Times New Roman" w:eastAsia="Times New Roman"/>
          <w:spacing w:val="2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2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dark</w:t>
      </w:r>
      <w:r>
        <w:rPr>
          <w:rFonts w:ascii="Times New Roman" w:hAnsi="Times New Roman" w:cs="Times New Roman" w:eastAsia="Times New Roman"/>
          <w:spacing w:val="2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side</w:t>
      </w:r>
      <w:r>
        <w:rPr>
          <w:rFonts w:ascii="Times New Roman" w:hAnsi="Times New Roman" w:cs="Times New Roman" w:eastAsia="Times New Roman"/>
          <w:spacing w:val="2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1"/>
          <w:w w:val="9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big data clusters: An analysis beyond failures. In </w:t>
      </w:r>
      <w:r>
        <w:rPr>
          <w:rFonts w:ascii="Times New Roman" w:hAnsi="Times New Roman" w:cs="Times New Roman" w:eastAsia="Times New Roman"/>
          <w:i/>
          <w:sz w:val="15"/>
          <w:szCs w:val="15"/>
        </w:rPr>
        <w:t>DSN</w:t>
      </w:r>
      <w:r>
        <w:rPr>
          <w:rFonts w:ascii="Times New Roman" w:hAnsi="Times New Roman" w:cs="Times New Roman" w:eastAsia="Times New Roman"/>
          <w:sz w:val="15"/>
          <w:szCs w:val="15"/>
        </w:rPr>
        <w:t>, pages</w:t>
      </w:r>
      <w:r>
        <w:rPr>
          <w:rFonts w:ascii="Times New Roman" w:hAnsi="Times New Roman" w:cs="Times New Roman" w:eastAsia="Times New Roman"/>
          <w:spacing w:val="1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207–218.</w:t>
      </w:r>
      <w:r>
        <w:rPr>
          <w:rFonts w:ascii="Times New Roman" w:hAnsi="Times New Roman" w:cs="Times New Roman" w:eastAsia="Times New Roman"/>
          <w:spacing w:val="-1"/>
          <w:w w:val="9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IEEE Computer Society,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2015.</w:t>
      </w:r>
    </w:p>
    <w:p>
      <w:pPr>
        <w:spacing w:line="232" w:lineRule="auto" w:before="7"/>
        <w:ind w:left="450" w:right="118" w:hanging="34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  <w:t>[14] A. Ros, L. </w:t>
      </w:r>
      <w:r>
        <w:rPr>
          <w:rFonts w:ascii="Times New Roman" w:hAnsi="Times New Roman" w:cs="Times New Roman" w:eastAsia="Times New Roman"/>
          <w:spacing w:val="-11"/>
          <w:sz w:val="15"/>
          <w:szCs w:val="15"/>
        </w:rPr>
        <w:t>Y. </w:t>
      </w:r>
      <w:r>
        <w:rPr>
          <w:rFonts w:ascii="Times New Roman" w:hAnsi="Times New Roman" w:cs="Times New Roman" w:eastAsia="Times New Roman"/>
          <w:sz w:val="15"/>
          <w:szCs w:val="15"/>
        </w:rPr>
        <w:t>Chen, and </w:t>
      </w:r>
      <w:r>
        <w:rPr>
          <w:rFonts w:ascii="Times New Roman" w:hAnsi="Times New Roman" w:cs="Times New Roman" w:eastAsia="Times New Roman"/>
          <w:spacing w:val="-7"/>
          <w:sz w:val="15"/>
          <w:szCs w:val="15"/>
        </w:rPr>
        <w:t>W.</w:t>
      </w:r>
      <w:r>
        <w:rPr>
          <w:rFonts w:ascii="Times New Roman" w:hAnsi="Times New Roman" w:cs="Times New Roman" w:eastAsia="Times New Roman"/>
          <w:spacing w:val="2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Binder. </w:t>
      </w:r>
      <w:r>
        <w:rPr>
          <w:rFonts w:ascii="Times New Roman" w:hAnsi="Times New Roman" w:cs="Times New Roman" w:eastAsia="Times New Roman"/>
          <w:sz w:val="15"/>
          <w:szCs w:val="15"/>
        </w:rPr>
        <w:t>Understanding</w:t>
      </w:r>
      <w:r>
        <w:rPr>
          <w:rFonts w:ascii="Times New Roman" w:hAnsi="Times New Roman" w:cs="Times New Roman" w:eastAsia="Times New Roman"/>
          <w:spacing w:val="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unsuccessful</w:t>
      </w:r>
      <w:r>
        <w:rPr>
          <w:rFonts w:ascii="Times New Roman" w:hAnsi="Times New Roman" w:cs="Times New Roman" w:eastAsia="Times New Roman"/>
          <w:spacing w:val="-1"/>
          <w:w w:val="9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executions in big-data systems. In </w:t>
      </w:r>
      <w:r>
        <w:rPr>
          <w:rFonts w:ascii="Times New Roman" w:hAnsi="Times New Roman" w:cs="Times New Roman" w:eastAsia="Times New Roman"/>
          <w:i/>
          <w:spacing w:val="-3"/>
          <w:sz w:val="15"/>
          <w:szCs w:val="15"/>
        </w:rPr>
        <w:t>Cluster, </w:t>
      </w:r>
      <w:r>
        <w:rPr>
          <w:rFonts w:ascii="Times New Roman" w:hAnsi="Times New Roman" w:cs="Times New Roman" w:eastAsia="Times New Roman"/>
          <w:i/>
          <w:sz w:val="15"/>
          <w:szCs w:val="15"/>
        </w:rPr>
        <w:t>Cloud and Grid</w:t>
      </w:r>
      <w:r>
        <w:rPr>
          <w:rFonts w:ascii="Times New Roman" w:hAnsi="Times New Roman" w:cs="Times New Roman" w:eastAsia="Times New Roman"/>
          <w:i/>
          <w:spacing w:val="1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sz w:val="15"/>
          <w:szCs w:val="15"/>
        </w:rPr>
        <w:t>Computing</w:t>
      </w:r>
      <w:r>
        <w:rPr>
          <w:rFonts w:ascii="Times New Roman" w:hAnsi="Times New Roman" w:cs="Times New Roman" w:eastAsia="Times New Roman"/>
          <w:i/>
          <w:spacing w:val="-1"/>
          <w:w w:val="9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sz w:val="15"/>
          <w:szCs w:val="15"/>
        </w:rPr>
        <w:t>(CCGrid), 2015 15th IEEE/ACM International Symposium on</w:t>
      </w:r>
      <w:r>
        <w:rPr>
          <w:rFonts w:ascii="Times New Roman" w:hAnsi="Times New Roman" w:cs="Times New Roman" w:eastAsia="Times New Roman"/>
          <w:sz w:val="15"/>
          <w:szCs w:val="15"/>
        </w:rPr>
        <w:t>,</w:t>
      </w:r>
      <w:r>
        <w:rPr>
          <w:rFonts w:ascii="Times New Roman" w:hAnsi="Times New Roman" w:cs="Times New Roman" w:eastAsia="Times New Roman"/>
          <w:spacing w:val="1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pages</w:t>
      </w:r>
      <w:r>
        <w:rPr>
          <w:rFonts w:ascii="Times New Roman" w:hAnsi="Times New Roman" w:cs="Times New Roman" w:eastAsia="Times New Roman"/>
          <w:spacing w:val="-1"/>
          <w:w w:val="9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741–744, May</w:t>
      </w:r>
      <w:r>
        <w:rPr>
          <w:rFonts w:ascii="Times New Roman" w:hAnsi="Times New Roman" w:cs="Times New Roman" w:eastAsia="Times New Roman"/>
          <w:spacing w:val="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2015.</w:t>
      </w:r>
    </w:p>
    <w:p>
      <w:pPr>
        <w:spacing w:line="232" w:lineRule="auto" w:before="7"/>
        <w:ind w:left="450" w:right="116" w:hanging="34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  <w:t>[15] B. Schroeder and G. A. Gibson. A large-scale study of failures in</w:t>
      </w:r>
      <w:r>
        <w:rPr>
          <w:rFonts w:ascii="Times New Roman" w:hAnsi="Times New Roman" w:cs="Times New Roman" w:eastAsia="Times New Roman"/>
          <w:spacing w:val="2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high-</w:t>
      </w:r>
      <w:r>
        <w:rPr>
          <w:rFonts w:ascii="Times New Roman" w:hAnsi="Times New Roman" w:cs="Times New Roman" w:eastAsia="Times New Roman"/>
          <w:spacing w:val="-1"/>
          <w:w w:val="9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performance computing systems. In </w:t>
      </w:r>
      <w:r>
        <w:rPr>
          <w:rFonts w:ascii="Times New Roman" w:hAnsi="Times New Roman" w:cs="Times New Roman" w:eastAsia="Times New Roman"/>
          <w:i/>
          <w:sz w:val="15"/>
          <w:szCs w:val="15"/>
        </w:rPr>
        <w:t>Proceedings of the</w:t>
      </w:r>
      <w:r>
        <w:rPr>
          <w:rFonts w:ascii="Times New Roman" w:hAnsi="Times New Roman" w:cs="Times New Roman" w:eastAsia="Times New Roman"/>
          <w:i/>
          <w:spacing w:val="-2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sz w:val="15"/>
          <w:szCs w:val="15"/>
        </w:rPr>
        <w:t>International</w:t>
      </w:r>
      <w:r>
        <w:rPr>
          <w:rFonts w:ascii="Times New Roman" w:hAnsi="Times New Roman" w:cs="Times New Roman" w:eastAsia="Times New Roman"/>
          <w:i/>
          <w:spacing w:val="-1"/>
          <w:w w:val="9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sz w:val="15"/>
          <w:szCs w:val="15"/>
        </w:rPr>
        <w:t>Conference</w:t>
      </w:r>
      <w:r>
        <w:rPr>
          <w:rFonts w:ascii="Times New Roman" w:hAnsi="Times New Roman" w:cs="Times New Roman" w:eastAsia="Times New Roman"/>
          <w:i/>
          <w:spacing w:val="-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sz w:val="15"/>
          <w:szCs w:val="15"/>
        </w:rPr>
        <w:t>on</w:t>
      </w:r>
      <w:r>
        <w:rPr>
          <w:rFonts w:ascii="Times New Roman" w:hAnsi="Times New Roman" w:cs="Times New Roman" w:eastAsia="Times New Roman"/>
          <w:i/>
          <w:spacing w:val="-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sz w:val="15"/>
          <w:szCs w:val="15"/>
        </w:rPr>
        <w:t>Dependable</w:t>
      </w:r>
      <w:r>
        <w:rPr>
          <w:rFonts w:ascii="Times New Roman" w:hAnsi="Times New Roman" w:cs="Times New Roman" w:eastAsia="Times New Roman"/>
          <w:i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sz w:val="15"/>
          <w:szCs w:val="15"/>
        </w:rPr>
        <w:t>Systems</w:t>
      </w:r>
      <w:r>
        <w:rPr>
          <w:rFonts w:ascii="Times New Roman" w:hAnsi="Times New Roman" w:cs="Times New Roman" w:eastAsia="Times New Roman"/>
          <w:i/>
          <w:spacing w:val="-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sz w:val="15"/>
          <w:szCs w:val="15"/>
        </w:rPr>
        <w:t>and</w:t>
      </w:r>
      <w:r>
        <w:rPr>
          <w:rFonts w:ascii="Times New Roman" w:hAnsi="Times New Roman" w:cs="Times New Roman" w:eastAsia="Times New Roman"/>
          <w:i/>
          <w:spacing w:val="-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sz w:val="15"/>
          <w:szCs w:val="15"/>
        </w:rPr>
        <w:t>Networks</w:t>
      </w:r>
      <w:r>
        <w:rPr>
          <w:rFonts w:ascii="Times New Roman" w:hAnsi="Times New Roman" w:cs="Times New Roman" w:eastAsia="Times New Roman"/>
          <w:sz w:val="15"/>
          <w:szCs w:val="15"/>
        </w:rPr>
        <w:t>,</w:t>
      </w:r>
      <w:r>
        <w:rPr>
          <w:rFonts w:ascii="Times New Roman" w:hAnsi="Times New Roman" w:cs="Times New Roman" w:eastAsia="Times New Roman"/>
          <w:spacing w:val="-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DSN</w:t>
      </w:r>
      <w:r>
        <w:rPr>
          <w:rFonts w:ascii="Times New Roman" w:hAnsi="Times New Roman" w:cs="Times New Roman" w:eastAsia="Times New Roman"/>
          <w:spacing w:val="-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’06,</w:t>
      </w:r>
      <w:r>
        <w:rPr>
          <w:rFonts w:ascii="Times New Roman" w:hAnsi="Times New Roman" w:cs="Times New Roman" w:eastAsia="Times New Roman"/>
          <w:spacing w:val="-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pages</w:t>
      </w:r>
      <w:r>
        <w:rPr>
          <w:rFonts w:ascii="Times New Roman" w:hAnsi="Times New Roman" w:cs="Times New Roman" w:eastAsia="Times New Roman"/>
          <w:spacing w:val="-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249–</w:t>
      </w:r>
      <w:r>
        <w:rPr>
          <w:rFonts w:ascii="Times New Roman" w:hAnsi="Times New Roman" w:cs="Times New Roman" w:eastAsia="Times New Roman"/>
          <w:spacing w:val="-1"/>
          <w:w w:val="9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258, Washington, DC, USA, 2006. IEEE Computer</w:t>
      </w:r>
      <w:r>
        <w:rPr>
          <w:rFonts w:ascii="Times New Roman" w:hAnsi="Times New Roman" w:cs="Times New Roman" w:eastAsia="Times New Roman"/>
          <w:spacing w:val="3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Society.</w:t>
      </w:r>
    </w:p>
    <w:p>
      <w:pPr>
        <w:spacing w:after="0" w:line="232" w:lineRule="auto"/>
        <w:jc w:val="both"/>
        <w:rPr>
          <w:rFonts w:ascii="Times New Roman" w:hAnsi="Times New Roman" w:cs="Times New Roman" w:eastAsia="Times New Roman"/>
          <w:sz w:val="15"/>
          <w:szCs w:val="15"/>
        </w:rPr>
        <w:sectPr>
          <w:pgSz w:w="12240" w:h="15840"/>
          <w:pgMar w:header="0" w:footer="1000" w:top="1360" w:bottom="1200" w:left="1140" w:right="1160"/>
          <w:cols w:num="2" w:equalWidth="0">
            <w:col w:w="4796" w:space="241"/>
            <w:col w:w="4903"/>
          </w:cols>
        </w:sectPr>
      </w:pPr>
    </w:p>
    <w:p>
      <w:pPr>
        <w:spacing w:line="170" w:lineRule="exact" w:before="61"/>
        <w:ind w:left="115" w:right="4371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shape style="position:absolute;margin-left:270pt;margin-top:732pt;width:80pt;height:20pt;mso-position-horizontal-relative:page;mso-position-vertical-relative:page;z-index:-689272" type="#_x0000_t202" filled="false" stroked="false">
            <v:textbox inset="0,0,0,0">
              <w:txbxContent>
                <w:p>
                  <w:pPr>
                    <w:spacing w:line="240" w:lineRule="auto" w:before="1"/>
                    <w:rPr>
                      <w:rFonts w:ascii="Times New Roman" w:hAnsi="Times New Roman" w:cs="Times New Roman" w:eastAsia="Times New Roman"/>
                      <w:sz w:val="13"/>
                      <w:szCs w:val="13"/>
                    </w:rPr>
                  </w:pPr>
                </w:p>
                <w:p>
                  <w:pPr>
                    <w:spacing w:before="0"/>
                    <w:ind w:left="0" w:right="159" w:firstLine="0"/>
                    <w:jc w:val="center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</w:rPr>
                    <w:t>1408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0pt;margin-top:732pt;width:80pt;height:20pt;mso-position-horizontal-relative:page;mso-position-vertical-relative:page;z-index:-689248" type="#_x0000_t202" filled="false" stroked="false">
            <v:textbox inset="0,0,0,0">
              <w:txbxContent>
                <w:p>
                  <w:pPr>
                    <w:spacing w:line="240" w:lineRule="auto" w:before="1"/>
                    <w:rPr>
                      <w:rFonts w:ascii="Times New Roman" w:hAnsi="Times New Roman" w:cs="Times New Roman" w:eastAsia="Times New Roman"/>
                      <w:sz w:val="13"/>
                      <w:szCs w:val="13"/>
                    </w:rPr>
                  </w:pPr>
                </w:p>
                <w:p>
                  <w:pPr>
                    <w:spacing w:before="0"/>
                    <w:ind w:left="0" w:right="159" w:firstLine="0"/>
                    <w:jc w:val="center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</w:rPr>
                    <w:t>1405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15"/>
        </w:rPr>
        <w:t>[16] </w:t>
      </w:r>
      <w:r>
        <w:rPr>
          <w:rFonts w:ascii="Times New Roman"/>
          <w:spacing w:val="10"/>
          <w:sz w:val="15"/>
        </w:rPr>
        <w:t> </w:t>
      </w:r>
      <w:r>
        <w:rPr>
          <w:rFonts w:ascii="Times New Roman"/>
          <w:sz w:val="15"/>
        </w:rPr>
        <w:t>M.</w:t>
      </w:r>
      <w:r>
        <w:rPr>
          <w:rFonts w:ascii="Times New Roman"/>
          <w:spacing w:val="28"/>
          <w:sz w:val="15"/>
        </w:rPr>
        <w:t> </w:t>
      </w:r>
      <w:r>
        <w:rPr>
          <w:rFonts w:ascii="Times New Roman"/>
          <w:spacing w:val="-3"/>
          <w:sz w:val="15"/>
        </w:rPr>
        <w:t>Snir,</w:t>
      </w:r>
      <w:r>
        <w:rPr>
          <w:rFonts w:ascii="Times New Roman"/>
          <w:spacing w:val="28"/>
          <w:sz w:val="15"/>
        </w:rPr>
        <w:t> </w:t>
      </w:r>
      <w:r>
        <w:rPr>
          <w:rFonts w:ascii="Times New Roman"/>
          <w:sz w:val="15"/>
        </w:rPr>
        <w:t>R.</w:t>
      </w:r>
      <w:r>
        <w:rPr>
          <w:rFonts w:ascii="Times New Roman"/>
          <w:spacing w:val="28"/>
          <w:sz w:val="15"/>
        </w:rPr>
        <w:t> </w:t>
      </w:r>
      <w:r>
        <w:rPr>
          <w:rFonts w:ascii="Times New Roman"/>
          <w:spacing w:val="-7"/>
          <w:sz w:val="15"/>
        </w:rPr>
        <w:t>W. 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Wisniewski,</w:t>
      </w:r>
      <w:r>
        <w:rPr>
          <w:rFonts w:ascii="Times New Roman"/>
          <w:spacing w:val="32"/>
          <w:sz w:val="15"/>
        </w:rPr>
        <w:t> </w:t>
      </w:r>
      <w:r>
        <w:rPr>
          <w:rFonts w:ascii="Times New Roman"/>
          <w:sz w:val="15"/>
        </w:rPr>
        <w:t>J.</w:t>
      </w:r>
      <w:r>
        <w:rPr>
          <w:rFonts w:ascii="Times New Roman"/>
          <w:spacing w:val="26"/>
          <w:sz w:val="15"/>
        </w:rPr>
        <w:t> </w:t>
      </w:r>
      <w:r>
        <w:rPr>
          <w:rFonts w:ascii="Times New Roman"/>
          <w:sz w:val="15"/>
        </w:rPr>
        <w:t>A.</w:t>
      </w:r>
      <w:r>
        <w:rPr>
          <w:rFonts w:ascii="Times New Roman"/>
          <w:spacing w:val="26"/>
          <w:sz w:val="15"/>
        </w:rPr>
        <w:t> </w:t>
      </w:r>
      <w:r>
        <w:rPr>
          <w:rFonts w:ascii="Times New Roman"/>
          <w:sz w:val="15"/>
        </w:rPr>
        <w:t>Abraham,</w:t>
      </w:r>
      <w:r>
        <w:rPr>
          <w:rFonts w:ascii="Times New Roman"/>
          <w:spacing w:val="30"/>
          <w:sz w:val="15"/>
        </w:rPr>
        <w:t> </w:t>
      </w:r>
      <w:r>
        <w:rPr>
          <w:rFonts w:ascii="Times New Roman"/>
          <w:sz w:val="15"/>
        </w:rPr>
        <w:t>S.</w:t>
      </w:r>
      <w:r>
        <w:rPr>
          <w:rFonts w:ascii="Times New Roman"/>
          <w:spacing w:val="26"/>
          <w:sz w:val="15"/>
        </w:rPr>
        <w:t> </w:t>
      </w:r>
      <w:r>
        <w:rPr>
          <w:rFonts w:ascii="Times New Roman"/>
          <w:spacing w:val="-11"/>
          <w:sz w:val="15"/>
        </w:rPr>
        <w:t>V. 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z w:val="15"/>
        </w:rPr>
        <w:t>Adve,</w:t>
      </w:r>
      <w:r>
        <w:rPr>
          <w:rFonts w:ascii="Times New Roman"/>
          <w:spacing w:val="28"/>
          <w:sz w:val="15"/>
        </w:rPr>
        <w:t> </w:t>
      </w:r>
      <w:r>
        <w:rPr>
          <w:rFonts w:ascii="Times New Roman"/>
          <w:sz w:val="15"/>
        </w:rPr>
        <w:t>S.</w:t>
      </w:r>
      <w:r>
        <w:rPr>
          <w:rFonts w:ascii="Times New Roman"/>
          <w:spacing w:val="26"/>
          <w:sz w:val="15"/>
        </w:rPr>
        <w:t> </w:t>
      </w:r>
      <w:r>
        <w:rPr>
          <w:rFonts w:ascii="Times New Roman"/>
          <w:sz w:val="15"/>
        </w:rPr>
        <w:t>Bagchi,</w:t>
      </w:r>
    </w:p>
    <w:p>
      <w:pPr>
        <w:spacing w:line="166" w:lineRule="exact" w:before="0"/>
        <w:ind w:left="455" w:right="4371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9"/>
          <w:sz w:val="15"/>
        </w:rPr>
        <w:t>P.  </w:t>
      </w:r>
      <w:r>
        <w:rPr>
          <w:rFonts w:ascii="Times New Roman"/>
          <w:sz w:val="15"/>
        </w:rPr>
        <w:t>Balaji,  J.  Belak,  </w:t>
      </w:r>
      <w:r>
        <w:rPr>
          <w:rFonts w:ascii="Times New Roman"/>
          <w:spacing w:val="-9"/>
          <w:sz w:val="15"/>
        </w:rPr>
        <w:t>P.  </w:t>
      </w:r>
      <w:r>
        <w:rPr>
          <w:rFonts w:ascii="Times New Roman"/>
          <w:sz w:val="15"/>
        </w:rPr>
        <w:t>Bose,  </w:t>
      </w:r>
      <w:r>
        <w:rPr>
          <w:rFonts w:ascii="Times New Roman"/>
          <w:spacing w:val="-7"/>
          <w:sz w:val="15"/>
        </w:rPr>
        <w:t>F.  </w:t>
      </w:r>
      <w:r>
        <w:rPr>
          <w:rFonts w:ascii="Times New Roman"/>
          <w:sz w:val="15"/>
        </w:rPr>
        <w:t>Cappello,  B.  Carlson,  A.  A. </w:t>
      </w:r>
      <w:r>
        <w:rPr>
          <w:rFonts w:ascii="Times New Roman"/>
          <w:spacing w:val="26"/>
          <w:sz w:val="15"/>
        </w:rPr>
        <w:t> </w:t>
      </w:r>
      <w:r>
        <w:rPr>
          <w:rFonts w:ascii="Times New Roman"/>
          <w:sz w:val="15"/>
        </w:rPr>
        <w:t>Chien,</w:t>
      </w:r>
    </w:p>
    <w:p>
      <w:pPr>
        <w:spacing w:line="168" w:lineRule="exact" w:before="2"/>
        <w:ind w:left="455" w:right="4371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9"/>
          <w:sz w:val="15"/>
        </w:rPr>
        <w:t>P.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z w:val="15"/>
        </w:rPr>
        <w:t>Coteus,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N.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A.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z w:val="15"/>
        </w:rPr>
        <w:t>Debardeleben,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9"/>
          <w:sz w:val="15"/>
        </w:rPr>
        <w:t>P.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z w:val="15"/>
        </w:rPr>
        <w:t>Diniz,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C.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Engelmann,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M.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z w:val="15"/>
        </w:rPr>
        <w:t>Erez,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S.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z w:val="15"/>
        </w:rPr>
        <w:t>Faz-</w:t>
      </w:r>
      <w:r>
        <w:rPr>
          <w:rFonts w:ascii="Times New Roman"/>
          <w:spacing w:val="-1"/>
          <w:w w:val="98"/>
          <w:sz w:val="15"/>
        </w:rPr>
        <w:t> </w:t>
      </w:r>
      <w:r>
        <w:rPr>
          <w:rFonts w:ascii="Times New Roman"/>
          <w:sz w:val="15"/>
        </w:rPr>
        <w:t>zari,  A. Geist,  R.  Gupta,  </w:t>
      </w:r>
      <w:r>
        <w:rPr>
          <w:rFonts w:ascii="Times New Roman"/>
          <w:spacing w:val="-6"/>
          <w:sz w:val="15"/>
        </w:rPr>
        <w:t>F.  </w:t>
      </w:r>
      <w:r>
        <w:rPr>
          <w:rFonts w:ascii="Times New Roman"/>
          <w:sz w:val="15"/>
        </w:rPr>
        <w:t>Johnson,  S. Krishnamoorthy,  S.</w:t>
      </w:r>
      <w:r>
        <w:rPr>
          <w:rFonts w:ascii="Times New Roman"/>
          <w:spacing w:val="10"/>
          <w:sz w:val="15"/>
        </w:rPr>
        <w:t> </w:t>
      </w:r>
      <w:r>
        <w:rPr>
          <w:rFonts w:ascii="Times New Roman"/>
          <w:spacing w:val="-3"/>
          <w:sz w:val="15"/>
        </w:rPr>
        <w:t>Leyffer,</w:t>
      </w:r>
    </w:p>
    <w:p>
      <w:pPr>
        <w:spacing w:line="168" w:lineRule="exact" w:before="0"/>
        <w:ind w:left="455" w:right="4371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D.</w:t>
      </w:r>
      <w:r>
        <w:rPr>
          <w:rFonts w:ascii="Times New Roman"/>
          <w:spacing w:val="10"/>
          <w:sz w:val="15"/>
        </w:rPr>
        <w:t> </w:t>
      </w:r>
      <w:r>
        <w:rPr>
          <w:rFonts w:ascii="Times New Roman"/>
          <w:spacing w:val="-3"/>
          <w:sz w:val="15"/>
        </w:rPr>
        <w:t>Liberty,</w:t>
      </w:r>
      <w:r>
        <w:rPr>
          <w:rFonts w:ascii="Times New Roman"/>
          <w:spacing w:val="12"/>
          <w:sz w:val="15"/>
        </w:rPr>
        <w:t> </w:t>
      </w:r>
      <w:r>
        <w:rPr>
          <w:rFonts w:ascii="Times New Roman"/>
          <w:sz w:val="15"/>
        </w:rPr>
        <w:t>S.</w:t>
      </w:r>
      <w:r>
        <w:rPr>
          <w:rFonts w:ascii="Times New Roman"/>
          <w:spacing w:val="8"/>
          <w:sz w:val="15"/>
        </w:rPr>
        <w:t> </w:t>
      </w:r>
      <w:r>
        <w:rPr>
          <w:rFonts w:ascii="Times New Roman"/>
          <w:sz w:val="15"/>
        </w:rPr>
        <w:t>Mitra,</w:t>
      </w:r>
      <w:r>
        <w:rPr>
          <w:rFonts w:ascii="Times New Roman"/>
          <w:spacing w:val="14"/>
          <w:sz w:val="15"/>
        </w:rPr>
        <w:t> </w:t>
      </w:r>
      <w:r>
        <w:rPr>
          <w:rFonts w:ascii="Times New Roman"/>
          <w:spacing w:val="-6"/>
          <w:sz w:val="15"/>
        </w:rPr>
        <w:t>T.</w:t>
      </w:r>
      <w:r>
        <w:rPr>
          <w:rFonts w:ascii="Times New Roman"/>
          <w:spacing w:val="8"/>
          <w:sz w:val="15"/>
        </w:rPr>
        <w:t> </w:t>
      </w:r>
      <w:r>
        <w:rPr>
          <w:rFonts w:ascii="Times New Roman"/>
          <w:sz w:val="15"/>
        </w:rPr>
        <w:t>S.</w:t>
      </w:r>
      <w:r>
        <w:rPr>
          <w:rFonts w:ascii="Times New Roman"/>
          <w:spacing w:val="10"/>
          <w:sz w:val="15"/>
        </w:rPr>
        <w:t> </w:t>
      </w:r>
      <w:r>
        <w:rPr>
          <w:rFonts w:ascii="Times New Roman"/>
          <w:sz w:val="15"/>
        </w:rPr>
        <w:t>Munson,</w:t>
      </w:r>
      <w:r>
        <w:rPr>
          <w:rFonts w:ascii="Times New Roman"/>
          <w:spacing w:val="10"/>
          <w:sz w:val="15"/>
        </w:rPr>
        <w:t> </w:t>
      </w:r>
      <w:r>
        <w:rPr>
          <w:rFonts w:ascii="Times New Roman"/>
          <w:sz w:val="15"/>
        </w:rPr>
        <w:t>R.</w:t>
      </w:r>
      <w:r>
        <w:rPr>
          <w:rFonts w:ascii="Times New Roman"/>
          <w:spacing w:val="10"/>
          <w:sz w:val="15"/>
        </w:rPr>
        <w:t> </w:t>
      </w:r>
      <w:r>
        <w:rPr>
          <w:rFonts w:ascii="Times New Roman"/>
          <w:sz w:val="15"/>
        </w:rPr>
        <w:t>Schreiber,</w:t>
      </w:r>
      <w:r>
        <w:rPr>
          <w:rFonts w:ascii="Times New Roman"/>
          <w:spacing w:val="14"/>
          <w:sz w:val="15"/>
        </w:rPr>
        <w:t> </w:t>
      </w:r>
      <w:r>
        <w:rPr>
          <w:rFonts w:ascii="Times New Roman"/>
          <w:sz w:val="15"/>
        </w:rPr>
        <w:t>J.</w:t>
      </w:r>
      <w:r>
        <w:rPr>
          <w:rFonts w:ascii="Times New Roman"/>
          <w:spacing w:val="10"/>
          <w:sz w:val="15"/>
        </w:rPr>
        <w:t> </w:t>
      </w:r>
      <w:r>
        <w:rPr>
          <w:rFonts w:ascii="Times New Roman"/>
          <w:spacing w:val="-3"/>
          <w:sz w:val="15"/>
        </w:rPr>
        <w:t>Stearley,</w:t>
      </w:r>
      <w:r>
        <w:rPr>
          <w:rFonts w:ascii="Times New Roman"/>
          <w:spacing w:val="14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11"/>
          <w:sz w:val="15"/>
        </w:rPr>
        <w:t> </w:t>
      </w:r>
      <w:r>
        <w:rPr>
          <w:rFonts w:ascii="Times New Roman"/>
          <w:sz w:val="15"/>
        </w:rPr>
        <w:t>E.</w:t>
      </w:r>
      <w:r>
        <w:rPr>
          <w:rFonts w:ascii="Times New Roman"/>
          <w:spacing w:val="8"/>
          <w:sz w:val="15"/>
        </w:rPr>
        <w:t> </w:t>
      </w:r>
      <w:r>
        <w:rPr>
          <w:rFonts w:ascii="Times New Roman"/>
          <w:spacing w:val="-11"/>
          <w:sz w:val="15"/>
        </w:rPr>
        <w:t>V.</w:t>
      </w:r>
      <w:r>
        <w:rPr>
          <w:rFonts w:ascii="Times New Roman"/>
          <w:w w:val="98"/>
          <w:sz w:val="15"/>
        </w:rPr>
        <w:t> </w:t>
      </w:r>
      <w:r>
        <w:rPr>
          <w:rFonts w:ascii="Times New Roman"/>
          <w:sz w:val="15"/>
        </w:rPr>
        <w:t>Hensbergen. Addressing failures in exascale computing. </w:t>
      </w:r>
      <w:r>
        <w:rPr>
          <w:rFonts w:ascii="Times New Roman"/>
          <w:spacing w:val="14"/>
          <w:sz w:val="15"/>
        </w:rPr>
        <w:t> </w:t>
      </w:r>
      <w:r>
        <w:rPr>
          <w:rFonts w:ascii="Times New Roman"/>
          <w:sz w:val="15"/>
        </w:rPr>
        <w:t>2013.</w:t>
      </w:r>
    </w:p>
    <w:p>
      <w:pPr>
        <w:spacing w:line="232" w:lineRule="auto" w:before="0"/>
        <w:ind w:left="455" w:right="4592" w:hanging="34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[17]  J.   </w:t>
      </w:r>
      <w:r>
        <w:rPr>
          <w:rFonts w:ascii="Times New Roman"/>
          <w:spacing w:val="-3"/>
          <w:sz w:val="15"/>
        </w:rPr>
        <w:t>Wilkes.   </w:t>
      </w:r>
      <w:r>
        <w:rPr>
          <w:rFonts w:ascii="Times New Roman"/>
          <w:sz w:val="15"/>
        </w:rPr>
        <w:t>More   Google   cluster   data.   Google   research</w:t>
      </w:r>
      <w:r>
        <w:rPr>
          <w:rFonts w:ascii="Times New Roman"/>
          <w:spacing w:val="25"/>
          <w:sz w:val="15"/>
        </w:rPr>
        <w:t> </w:t>
      </w:r>
      <w:r>
        <w:rPr>
          <w:rFonts w:ascii="Times New Roman"/>
          <w:sz w:val="15"/>
        </w:rPr>
        <w:t>blog,</w:t>
      </w:r>
      <w:r>
        <w:rPr>
          <w:rFonts w:ascii="Times New Roman"/>
          <w:spacing w:val="-1"/>
          <w:w w:val="98"/>
          <w:sz w:val="15"/>
        </w:rPr>
        <w:t> </w:t>
      </w:r>
      <w:r>
        <w:rPr>
          <w:rFonts w:ascii="Times New Roman"/>
          <w:spacing w:val="-4"/>
          <w:sz w:val="15"/>
        </w:rPr>
        <w:t>Nov. </w:t>
      </w:r>
      <w:r>
        <w:rPr>
          <w:rFonts w:ascii="Times New Roman"/>
          <w:sz w:val="15"/>
        </w:rPr>
        <w:t>2011. Posted at</w:t>
      </w:r>
      <w:r>
        <w:rPr>
          <w:rFonts w:ascii="Times New Roman"/>
          <w:spacing w:val="-12"/>
          <w:sz w:val="15"/>
        </w:rPr>
        <w:t> </w:t>
      </w:r>
      <w:hyperlink r:id="rId39">
        <w:r>
          <w:rPr>
            <w:rFonts w:ascii="Times New Roman"/>
            <w:sz w:val="15"/>
          </w:rPr>
          <w:t>http://googleresearch.blogspot.com/2011/11/more-</w:t>
        </w:r>
      </w:hyperlink>
      <w:r>
        <w:rPr>
          <w:rFonts w:ascii="Times New Roman"/>
          <w:spacing w:val="-1"/>
          <w:w w:val="98"/>
          <w:sz w:val="15"/>
        </w:rPr>
        <w:t> </w:t>
      </w:r>
      <w:r>
        <w:rPr>
          <w:rFonts w:ascii="Times New Roman"/>
          <w:sz w:val="15"/>
        </w:rPr>
        <w:t>google-cluster-data.html.</w:t>
      </w:r>
    </w:p>
    <w:sectPr>
      <w:pgSz w:w="12240" w:h="15840"/>
      <w:pgMar w:header="0" w:footer="1000" w:top="1360" w:bottom="1200" w:left="11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Eras Demi ITC">
    <w:altName w:val="Eras Demi ITC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Sitka Small">
    <w:altName w:val="Sitka Small"/>
    <w:charset w:val="0"/>
    <w:family w:val="auto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Century">
    <w:altName w:val="Century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70pt;margin-top:732pt;width:80pt;height:20pt;mso-position-horizontal-relative:page;mso-position-vertical-relative:page;z-index:-694744" type="#_x0000_t75" stroked="false">
          <v:imagedata r:id="rId1" o:title=""/>
        </v:shape>
      </w:pict>
    </w:r>
    <w:r>
      <w:rPr/>
      <w:pict>
        <v:shape style="position:absolute;margin-left:296pt;margin-top:739.562622pt;width:20pt;height:10pt;mso-position-horizontal-relative:page;mso-position-vertical-relative:page;z-index:-694720" type="#_x0000_t202" filled="false" stroked="false">
          <v:textbox inset="0,0,0,0">
            <w:txbxContent>
              <w:p>
                <w:pPr>
                  <w:spacing w:line="183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16"/>
                    <w:szCs w:val="16"/>
                  </w:rPr>
                </w:pPr>
                <w:r>
                  <w:rPr>
                    <w:rFonts w:ascii="Times New Roman"/>
                    <w:sz w:val="16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1334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lowerLetter"/>
      <w:lvlText w:val="%1)"/>
      <w:lvlJc w:val="left"/>
      <w:pPr>
        <w:ind w:left="166" w:hanging="257"/>
        <w:jc w:val="left"/>
      </w:pPr>
      <w:rPr>
        <w:rFonts w:hint="default" w:ascii="Georgia" w:hAnsi="Georgia" w:eastAsia="Georgia"/>
        <w:w w:val="97"/>
        <w:sz w:val="18"/>
        <w:szCs w:val="18"/>
      </w:rPr>
    </w:lvl>
    <w:lvl w:ilvl="1">
      <w:start w:val="1"/>
      <w:numFmt w:val="bullet"/>
      <w:lvlText w:val="•"/>
      <w:lvlJc w:val="left"/>
      <w:pPr>
        <w:ind w:left="628" w:hanging="25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097" w:hanging="25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566" w:hanging="25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035" w:hanging="25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504" w:hanging="25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973" w:hanging="25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442" w:hanging="25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910" w:hanging="257"/>
      </w:pPr>
      <w:rPr>
        <w:rFonts w:hint="default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2183" w:hanging="226"/>
        <w:jc w:val="left"/>
      </w:pPr>
      <w:rPr>
        <w:rFonts w:hint="default" w:ascii="Times New Roman" w:hAnsi="Times New Roman" w:eastAsia="Times New Roman"/>
        <w:spacing w:val="-1"/>
        <w:w w:val="98"/>
        <w:sz w:val="15"/>
        <w:szCs w:val="15"/>
      </w:rPr>
    </w:lvl>
    <w:lvl w:ilvl="1">
      <w:start w:val="1"/>
      <w:numFmt w:val="bullet"/>
      <w:lvlText w:val="•"/>
      <w:lvlJc w:val="left"/>
      <w:pPr>
        <w:ind w:left="2299" w:hanging="22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18" w:hanging="22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37" w:hanging="2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656" w:hanging="2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775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895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014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133" w:hanging="226"/>
      </w:pPr>
      <w:rPr>
        <w:rFonts w:hint="default"/>
      </w:rPr>
    </w:lvl>
  </w:abstractNum>
  <w:abstractNum w:abstractNumId="4">
    <w:multiLevelType w:val="hybridMultilevel"/>
    <w:lvl w:ilvl="0">
      <w:start w:val="1"/>
      <w:numFmt w:val="lowerLetter"/>
      <w:lvlText w:val="(%1)"/>
      <w:lvlJc w:val="left"/>
      <w:pPr>
        <w:ind w:left="710" w:hanging="226"/>
        <w:jc w:val="right"/>
      </w:pPr>
      <w:rPr>
        <w:rFonts w:hint="default" w:ascii="Times New Roman" w:hAnsi="Times New Roman" w:eastAsia="Times New Roman"/>
        <w:spacing w:val="-1"/>
        <w:w w:val="98"/>
        <w:sz w:val="15"/>
        <w:szCs w:val="15"/>
      </w:rPr>
    </w:lvl>
    <w:lvl w:ilvl="1">
      <w:start w:val="1"/>
      <w:numFmt w:val="bullet"/>
      <w:lvlText w:val="•"/>
      <w:lvlJc w:val="left"/>
      <w:pPr>
        <w:ind w:left="837" w:hanging="22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955" w:hanging="22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073" w:hanging="2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191" w:hanging="2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309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426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544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662" w:hanging="226"/>
      </w:pPr>
      <w:rPr>
        <w:rFonts w:hint="default"/>
      </w:rPr>
    </w:lvl>
  </w:abstractNum>
  <w:abstractNum w:abstractNumId="15">
    <w:multiLevelType w:val="hybridMultilevel"/>
    <w:lvl w:ilvl="0">
      <w:start w:val="1"/>
      <w:numFmt w:val="decimal"/>
      <w:lvlText w:val="%1)"/>
      <w:lvlJc w:val="left"/>
      <w:pPr>
        <w:ind w:left="112" w:hanging="248"/>
        <w:jc w:val="left"/>
      </w:pPr>
      <w:rPr>
        <w:rFonts w:hint="default" w:ascii="Times New Roman" w:hAnsi="Times New Roman" w:eastAsia="Times New Roman"/>
        <w:i/>
        <w:w w:val="103"/>
        <w:sz w:val="18"/>
        <w:szCs w:val="18"/>
      </w:rPr>
    </w:lvl>
    <w:lvl w:ilvl="1">
      <w:start w:val="1"/>
      <w:numFmt w:val="bullet"/>
      <w:lvlText w:val="•"/>
      <w:lvlJc w:val="left"/>
      <w:pPr>
        <w:ind w:left="587" w:hanging="24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055" w:hanging="24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522" w:hanging="24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990" w:hanging="24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458" w:hanging="24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925" w:hanging="24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393" w:hanging="24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861" w:hanging="248"/>
      </w:pPr>
      <w:rPr>
        <w:rFonts w:hint="default"/>
      </w:rPr>
    </w:lvl>
  </w:abstractNum>
  <w:abstractNum w:abstractNumId="14">
    <w:multiLevelType w:val="hybridMultilevel"/>
    <w:lvl w:ilvl="0">
      <w:start w:val="1"/>
      <w:numFmt w:val="lowerLetter"/>
      <w:lvlText w:val="(%1)"/>
      <w:lvlJc w:val="left"/>
      <w:pPr>
        <w:ind w:left="775" w:hanging="226"/>
        <w:jc w:val="right"/>
      </w:pPr>
      <w:rPr>
        <w:rFonts w:hint="default" w:ascii="Times New Roman" w:hAnsi="Times New Roman" w:eastAsia="Times New Roman"/>
        <w:spacing w:val="-1"/>
        <w:w w:val="98"/>
        <w:sz w:val="15"/>
        <w:szCs w:val="15"/>
      </w:rPr>
    </w:lvl>
    <w:lvl w:ilvl="1">
      <w:start w:val="1"/>
      <w:numFmt w:val="bullet"/>
      <w:lvlText w:val="•"/>
      <w:lvlJc w:val="left"/>
      <w:pPr>
        <w:ind w:left="1003" w:hanging="22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27" w:hanging="22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451" w:hanging="2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674" w:hanging="2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898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122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345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569" w:hanging="226"/>
      </w:pPr>
      <w:rPr>
        <w:rFonts w:hint="default"/>
      </w:rPr>
    </w:lvl>
  </w:abstractNum>
  <w:abstractNum w:abstractNumId="13">
    <w:multiLevelType w:val="hybridMultilevel"/>
    <w:lvl w:ilvl="0">
      <w:start w:val="1"/>
      <w:numFmt w:val="upperLetter"/>
      <w:lvlText w:val="%1."/>
      <w:lvlJc w:val="left"/>
      <w:pPr>
        <w:ind w:left="353" w:hanging="253"/>
        <w:jc w:val="left"/>
      </w:pPr>
      <w:rPr>
        <w:rFonts w:hint="default" w:ascii="Times New Roman" w:hAnsi="Times New Roman" w:eastAsia="Times New Roman"/>
        <w:i/>
        <w:w w:val="103"/>
        <w:sz w:val="18"/>
        <w:szCs w:val="18"/>
      </w:rPr>
    </w:lvl>
    <w:lvl w:ilvl="1">
      <w:start w:val="1"/>
      <w:numFmt w:val="bullet"/>
      <w:lvlText w:val="•"/>
      <w:lvlJc w:val="left"/>
      <w:pPr>
        <w:ind w:left="101" w:hanging="172"/>
      </w:pPr>
      <w:rPr>
        <w:rFonts w:hint="default" w:ascii="Arial" w:hAnsi="Arial" w:eastAsia="Arial"/>
        <w:w w:val="147"/>
        <w:sz w:val="18"/>
        <w:szCs w:val="18"/>
      </w:rPr>
    </w:lvl>
    <w:lvl w:ilvl="2">
      <w:start w:val="1"/>
      <w:numFmt w:val="bullet"/>
      <w:lvlText w:val="•"/>
      <w:lvlJc w:val="left"/>
      <w:pPr>
        <w:ind w:left="851" w:hanging="17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342" w:hanging="17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34" w:hanging="17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325" w:hanging="17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817" w:hanging="17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308" w:hanging="17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800" w:hanging="172"/>
      </w:pPr>
      <w:rPr>
        <w:rFonts w:hint="default"/>
      </w:rPr>
    </w:lvl>
  </w:abstractNum>
  <w:abstractNum w:abstractNumId="12">
    <w:multiLevelType w:val="hybridMultilevel"/>
    <w:lvl w:ilvl="0">
      <w:start w:val="1"/>
      <w:numFmt w:val="lowerLetter"/>
      <w:lvlText w:val="(%1)"/>
      <w:lvlJc w:val="left"/>
      <w:pPr>
        <w:ind w:left="2004" w:hanging="226"/>
        <w:jc w:val="right"/>
      </w:pPr>
      <w:rPr>
        <w:rFonts w:hint="default" w:ascii="Times New Roman" w:hAnsi="Times New Roman" w:eastAsia="Times New Roman"/>
        <w:spacing w:val="-1"/>
        <w:w w:val="98"/>
        <w:sz w:val="15"/>
        <w:szCs w:val="15"/>
      </w:rPr>
    </w:lvl>
    <w:lvl w:ilvl="1">
      <w:start w:val="1"/>
      <w:numFmt w:val="bullet"/>
      <w:lvlText w:val="•"/>
      <w:lvlJc w:val="left"/>
      <w:pPr>
        <w:ind w:left="2172" w:hanging="208"/>
      </w:pPr>
      <w:rPr>
        <w:rFonts w:hint="default" w:ascii="Arial" w:hAnsi="Arial" w:eastAsia="Arial"/>
        <w:w w:val="147"/>
        <w:sz w:val="18"/>
        <w:szCs w:val="18"/>
      </w:rPr>
    </w:lvl>
    <w:lvl w:ilvl="2">
      <w:start w:val="1"/>
      <w:numFmt w:val="bullet"/>
      <w:lvlText w:val="•"/>
      <w:lvlJc w:val="left"/>
      <w:pPr>
        <w:ind w:left="1902" w:hanging="20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625" w:hanging="20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347" w:hanging="20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070" w:hanging="20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92" w:hanging="20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15" w:hanging="20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37" w:hanging="208"/>
      </w:pPr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%1"/>
      <w:lvlJc w:val="left"/>
      <w:pPr>
        <w:ind w:left="605" w:hanging="168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5" w:hanging="168"/>
        <w:jc w:val="left"/>
      </w:pPr>
      <w:rPr>
        <w:rFonts w:hint="default" w:ascii="Arial" w:hAnsi="Arial" w:eastAsia="Arial"/>
        <w:w w:val="99"/>
        <w:position w:val="-1"/>
        <w:sz w:val="8"/>
        <w:szCs w:val="8"/>
      </w:rPr>
    </w:lvl>
    <w:lvl w:ilvl="2">
      <w:start w:val="1"/>
      <w:numFmt w:val="bullet"/>
      <w:lvlText w:val="•"/>
      <w:lvlJc w:val="left"/>
      <w:pPr>
        <w:ind w:left="221" w:hanging="206"/>
      </w:pPr>
      <w:rPr>
        <w:rFonts w:hint="default" w:ascii="Arial" w:hAnsi="Arial" w:eastAsia="Arial"/>
        <w:w w:val="147"/>
        <w:sz w:val="18"/>
        <w:szCs w:val="18"/>
      </w:rPr>
    </w:lvl>
    <w:lvl w:ilvl="3">
      <w:start w:val="1"/>
      <w:numFmt w:val="bullet"/>
      <w:lvlText w:val="•"/>
      <w:lvlJc w:val="left"/>
      <w:pPr>
        <w:ind w:left="436" w:hanging="20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5" w:hanging="20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73" w:hanging="20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92" w:hanging="20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10" w:hanging="20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8" w:hanging="206"/>
      </w:pPr>
      <w:rPr>
        <w:rFonts w:hint="default"/>
      </w:rPr>
    </w:lvl>
  </w:abstractNum>
  <w:abstractNum w:abstractNumId="10">
    <w:multiLevelType w:val="hybridMultilevel"/>
    <w:lvl w:ilvl="0">
      <w:start w:val="1"/>
      <w:numFmt w:val="upperLetter"/>
      <w:lvlText w:val="%1."/>
      <w:lvlJc w:val="left"/>
      <w:pPr>
        <w:ind w:left="357" w:hanging="252"/>
        <w:jc w:val="left"/>
      </w:pPr>
      <w:rPr>
        <w:rFonts w:hint="default" w:ascii="Times New Roman" w:hAnsi="Times New Roman" w:eastAsia="Times New Roman"/>
        <w:i/>
        <w:spacing w:val="-1"/>
        <w:w w:val="103"/>
        <w:sz w:val="18"/>
        <w:szCs w:val="18"/>
      </w:rPr>
    </w:lvl>
    <w:lvl w:ilvl="1">
      <w:start w:val="1"/>
      <w:numFmt w:val="decimal"/>
      <w:lvlText w:val="%2)"/>
      <w:lvlJc w:val="left"/>
      <w:pPr>
        <w:ind w:left="111" w:hanging="248"/>
        <w:jc w:val="left"/>
      </w:pPr>
      <w:rPr>
        <w:rFonts w:hint="default" w:ascii="Times New Roman" w:hAnsi="Times New Roman" w:eastAsia="Times New Roman"/>
        <w:i/>
        <w:spacing w:val="1"/>
        <w:w w:val="103"/>
        <w:sz w:val="18"/>
        <w:szCs w:val="18"/>
      </w:rPr>
    </w:lvl>
    <w:lvl w:ilvl="2">
      <w:start w:val="1"/>
      <w:numFmt w:val="bullet"/>
      <w:lvlText w:val="•"/>
      <w:lvlJc w:val="left"/>
      <w:pPr>
        <w:ind w:left="293" w:hanging="24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7" w:hanging="24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60" w:hanging="24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94" w:hanging="24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8" w:hanging="24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-39" w:hanging="24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-105" w:hanging="248"/>
      </w:pPr>
      <w:rPr>
        <w:rFonts w:hint="default"/>
      </w:rPr>
    </w:lvl>
  </w:abstractNum>
  <w:abstractNum w:abstractNumId="9">
    <w:multiLevelType w:val="hybridMultilevel"/>
    <w:lvl w:ilvl="0">
      <w:start w:val="1"/>
      <w:numFmt w:val="lowerLetter"/>
      <w:lvlText w:val="(%1)"/>
      <w:lvlJc w:val="left"/>
      <w:pPr>
        <w:ind w:left="391" w:hanging="226"/>
        <w:jc w:val="right"/>
      </w:pPr>
      <w:rPr>
        <w:rFonts w:hint="default" w:ascii="Times New Roman" w:hAnsi="Times New Roman" w:eastAsia="Times New Roman"/>
        <w:spacing w:val="-1"/>
        <w:w w:val="98"/>
        <w:sz w:val="15"/>
        <w:szCs w:val="15"/>
      </w:rPr>
    </w:lvl>
    <w:lvl w:ilvl="1">
      <w:start w:val="1"/>
      <w:numFmt w:val="bullet"/>
      <w:lvlText w:val="•"/>
      <w:lvlJc w:val="left"/>
      <w:pPr>
        <w:ind w:left="525" w:hanging="22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650" w:hanging="22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775" w:hanging="2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900" w:hanging="2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025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150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275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400" w:hanging="226"/>
      </w:pPr>
      <w:rPr>
        <w:rFonts w:hint="default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395" w:hanging="219"/>
        <w:jc w:val="right"/>
      </w:pPr>
      <w:rPr>
        <w:rFonts w:hint="default" w:ascii="Times New Roman" w:hAnsi="Times New Roman" w:eastAsia="Times New Roman"/>
        <w:spacing w:val="-1"/>
        <w:w w:val="102"/>
        <w:sz w:val="14"/>
        <w:szCs w:val="14"/>
      </w:rPr>
    </w:lvl>
    <w:lvl w:ilvl="1">
      <w:start w:val="1"/>
      <w:numFmt w:val="bullet"/>
      <w:lvlText w:val="•"/>
      <w:lvlJc w:val="left"/>
      <w:pPr>
        <w:ind w:left="846" w:hanging="21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93" w:hanging="21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740" w:hanging="21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187" w:hanging="2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634" w:hanging="2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081" w:hanging="2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528" w:hanging="2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975" w:hanging="219"/>
      </w:pPr>
      <w:rPr>
        <w:rFonts w:hint="default"/>
      </w:rPr>
    </w:lvl>
  </w:abstractNum>
  <w:abstractNum w:abstractNumId="5">
    <w:multiLevelType w:val="hybridMultilevel"/>
    <w:lvl w:ilvl="0">
      <w:start w:val="1"/>
      <w:numFmt w:val="upperLetter"/>
      <w:lvlText w:val="%1."/>
      <w:lvlJc w:val="left"/>
      <w:pPr>
        <w:ind w:left="363" w:hanging="253"/>
        <w:jc w:val="left"/>
      </w:pPr>
      <w:rPr>
        <w:rFonts w:hint="default" w:ascii="Times New Roman" w:hAnsi="Times New Roman" w:eastAsia="Times New Roman"/>
        <w:i/>
        <w:w w:val="103"/>
        <w:sz w:val="18"/>
        <w:szCs w:val="18"/>
      </w:rPr>
    </w:lvl>
    <w:lvl w:ilvl="1">
      <w:start w:val="1"/>
      <w:numFmt w:val="lowerLetter"/>
      <w:lvlText w:val="(%2)"/>
      <w:lvlJc w:val="left"/>
      <w:pPr>
        <w:ind w:left="4639" w:hanging="226"/>
        <w:jc w:val="right"/>
      </w:pPr>
      <w:rPr>
        <w:rFonts w:hint="default" w:ascii="Times New Roman" w:hAnsi="Times New Roman" w:eastAsia="Times New Roman"/>
        <w:spacing w:val="-1"/>
        <w:w w:val="98"/>
        <w:sz w:val="15"/>
        <w:szCs w:val="15"/>
      </w:rPr>
    </w:lvl>
    <w:lvl w:ilvl="2">
      <w:start w:val="1"/>
      <w:numFmt w:val="bullet"/>
      <w:lvlText w:val="•"/>
      <w:lvlJc w:val="left"/>
      <w:pPr>
        <w:ind w:left="4797" w:hanging="22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955" w:hanging="2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113" w:hanging="2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71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29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587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745" w:hanging="226"/>
      </w:pPr>
      <w:rPr>
        <w:rFonts w:hint="default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165" w:hanging="242"/>
        <w:jc w:val="left"/>
      </w:pPr>
      <w:rPr>
        <w:rFonts w:hint="default" w:ascii="Georgia" w:hAnsi="Georgia" w:eastAsia="Georgia"/>
        <w:spacing w:val="1"/>
        <w:w w:val="102"/>
        <w:sz w:val="18"/>
        <w:szCs w:val="18"/>
      </w:rPr>
    </w:lvl>
    <w:lvl w:ilvl="1">
      <w:start w:val="1"/>
      <w:numFmt w:val="bullet"/>
      <w:lvlText w:val="•"/>
      <w:lvlJc w:val="left"/>
      <w:pPr>
        <w:ind w:left="628" w:hanging="24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097" w:hanging="24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566" w:hanging="24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035" w:hanging="24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504" w:hanging="24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973" w:hanging="24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442" w:hanging="24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911" w:hanging="242"/>
      </w:pPr>
      <w:rPr>
        <w:rFonts w:hint="default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311" w:hanging="204"/>
        <w:jc w:val="right"/>
      </w:pPr>
      <w:rPr>
        <w:rFonts w:hint="default" w:ascii="Georgia" w:hAnsi="Georgia" w:eastAsia="Georgia"/>
        <w:w w:val="97"/>
        <w:sz w:val="18"/>
        <w:szCs w:val="18"/>
      </w:rPr>
    </w:lvl>
    <w:lvl w:ilvl="1">
      <w:start w:val="1"/>
      <w:numFmt w:val="bullet"/>
      <w:lvlText w:val="•"/>
      <w:lvlJc w:val="left"/>
      <w:pPr>
        <w:ind w:left="851" w:hanging="20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383" w:hanging="20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915" w:hanging="20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47" w:hanging="20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979" w:hanging="20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11" w:hanging="20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043" w:hanging="20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575" w:hanging="204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•"/>
      <w:lvlJc w:val="left"/>
      <w:pPr>
        <w:ind w:left="446" w:hanging="170"/>
      </w:pPr>
      <w:rPr>
        <w:rFonts w:hint="default" w:ascii="Verdana" w:hAnsi="Verdana" w:eastAsia="Verdana"/>
        <w:w w:val="107"/>
        <w:sz w:val="13"/>
        <w:szCs w:val="13"/>
      </w:rPr>
    </w:lvl>
    <w:lvl w:ilvl="1">
      <w:start w:val="1"/>
      <w:numFmt w:val="bullet"/>
      <w:lvlText w:val="•"/>
      <w:lvlJc w:val="left"/>
      <w:pPr>
        <w:ind w:left="959" w:hanging="17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479" w:hanging="17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999" w:hanging="17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519" w:hanging="1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039" w:hanging="1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59" w:hanging="1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079" w:hanging="1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599" w:hanging="170"/>
      </w:pPr>
      <w:rPr>
        <w:rFonts w:hint="default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1761" w:hanging="219"/>
        <w:jc w:val="right"/>
      </w:pPr>
      <w:rPr>
        <w:rFonts w:hint="default" w:ascii="Times New Roman" w:hAnsi="Times New Roman" w:eastAsia="Times New Roman"/>
        <w:spacing w:val="9"/>
        <w:w w:val="103"/>
        <w:sz w:val="18"/>
        <w:szCs w:val="18"/>
      </w:rPr>
    </w:lvl>
    <w:lvl w:ilvl="1">
      <w:start w:val="1"/>
      <w:numFmt w:val="bullet"/>
      <w:lvlText w:val="•"/>
      <w:lvlJc w:val="left"/>
      <w:pPr>
        <w:ind w:left="2116" w:hanging="21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72" w:hanging="21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28" w:hanging="21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84" w:hanging="2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540" w:hanging="2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96" w:hanging="2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252" w:hanging="2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608" w:hanging="219"/>
      </w:pPr>
      <w:rPr>
        <w:rFonts w:hint="default"/>
      </w:rPr>
    </w:lvl>
  </w:abstractNum>
  <w:num w:numId="9">
    <w:abstractNumId w:val="8"/>
  </w:num>
  <w:num w:numId="7">
    <w:abstractNumId w:val="6"/>
  </w:num>
  <w:num w:numId="5">
    <w:abstractNumId w:val="4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8">
    <w:abstractNumId w:val="7"/>
  </w:num>
  <w:num w:numId="6">
    <w:abstractNumId w:val="5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1" w:firstLine="185"/>
    </w:pPr>
    <w:rPr>
      <w:rFonts w:ascii="Times New Roman" w:hAnsi="Times New Roman" w:eastAsia="Times New Roman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nosayba@csail.mit.edu" TargetMode="External"/><Relationship Id="rId7" Type="http://schemas.openxmlformats.org/officeDocument/2006/relationships/image" Target="media/image2.png"/><Relationship Id="rId8" Type="http://schemas.openxmlformats.org/officeDocument/2006/relationships/footer" Target="footer1.xm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jpeg"/><Relationship Id="rId19" Type="http://schemas.openxmlformats.org/officeDocument/2006/relationships/image" Target="media/image13.jpeg"/><Relationship Id="rId20" Type="http://schemas.openxmlformats.org/officeDocument/2006/relationships/image" Target="media/image14.jpeg"/><Relationship Id="rId21" Type="http://schemas.openxmlformats.org/officeDocument/2006/relationships/image" Target="media/image15.jpe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hyperlink" Target="http://hadoop.apache.org/" TargetMode="External"/><Relationship Id="rId36" Type="http://schemas.openxmlformats.org/officeDocument/2006/relationships/hyperlink" Target="http://ftp.pdl.cmu.edu/pub/datasets/hla/dataset.html" TargetMode="External"/><Relationship Id="rId37" Type="http://schemas.openxmlformats.org/officeDocument/2006/relationships/hyperlink" Target="http://institute.lanl.gov/data/fdata/" TargetMode="External"/><Relationship Id="rId38" Type="http://schemas.openxmlformats.org/officeDocument/2006/relationships/hyperlink" Target="http://code.google.com/p/googleclusterdata/wiki/TraceVersion2" TargetMode="External"/><Relationship Id="rId39" Type="http://schemas.openxmlformats.org/officeDocument/2006/relationships/hyperlink" Target="http://googleresearch.blogspot.com/2011/11/more-" TargetMode="External"/><Relationship Id="rId40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Nosayba El-Sayed</dc:creator>
  <dc:subject>2017 IEEE 37th International Conference on Distributed Computing Systems (ICDCS);2017; ; ;10.1109/ICDCS.2017.317</dc:subject>
  <dc:title>Learning from Failure Across Multiple Clusters: A Trace-Driven Approach to Understanding, Predicting, and Mitigating Job Terminations</dc:title>
  <dcterms:created xsi:type="dcterms:W3CDTF">2019-12-30T17:22:21Z</dcterms:created>
  <dcterms:modified xsi:type="dcterms:W3CDTF">2019-12-30T17:22:21Z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2017-05-17T00:00:00Z</vt:filetime>
  </property>
  <property fmtid="{D5CDD505-2E9C-101B-9397-08002B2CF9AE}" pid="3" name="LastSaved">
    <vt:filetime>2019-12-30T00:00:00Z</vt:filetime>
  </property>
</Properties>
</file>